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C788" w14:textId="77777777" w:rsidR="00267ED8" w:rsidRPr="00267ED8" w:rsidRDefault="00267ED8" w:rsidP="00267ED8">
      <w:pPr>
        <w:bidi/>
        <w:jc w:val="both"/>
        <w:rPr>
          <w:rFonts w:cs="David" w:hint="cs"/>
          <w:b/>
          <w:bCs/>
          <w:rtl/>
        </w:rPr>
      </w:pPr>
      <w:r w:rsidRPr="00267ED8">
        <w:rPr>
          <w:rFonts w:cs="David" w:hint="cs"/>
          <w:b/>
          <w:bCs/>
          <w:rtl/>
        </w:rPr>
        <w:t>ה</w:t>
      </w:r>
      <w:r w:rsidRPr="00267ED8">
        <w:rPr>
          <w:rFonts w:cs="David"/>
          <w:b/>
          <w:bCs/>
          <w:rtl/>
        </w:rPr>
        <w:t xml:space="preserve">כנסת </w:t>
      </w:r>
      <w:r w:rsidRPr="00267ED8">
        <w:rPr>
          <w:rFonts w:cs="David" w:hint="cs"/>
          <w:b/>
          <w:bCs/>
          <w:rtl/>
        </w:rPr>
        <w:t>השמונה-עשרה</w:t>
      </w:r>
      <w:r w:rsidRPr="00267ED8">
        <w:rPr>
          <w:rFonts w:cs="David" w:hint="cs"/>
          <w:b/>
          <w:bCs/>
          <w:rtl/>
        </w:rPr>
        <w:tab/>
        <w:t xml:space="preserve">                                                                 נוסח לא מתוקן              </w:t>
      </w:r>
    </w:p>
    <w:p w14:paraId="476D7B02" w14:textId="77777777" w:rsidR="00267ED8" w:rsidRPr="00267ED8" w:rsidRDefault="00267ED8" w:rsidP="00267ED8">
      <w:pPr>
        <w:bidi/>
        <w:jc w:val="both"/>
        <w:outlineLvl w:val="0"/>
        <w:rPr>
          <w:rFonts w:cs="David" w:hint="cs"/>
          <w:b/>
          <w:bCs/>
          <w:rtl/>
        </w:rPr>
      </w:pPr>
      <w:r w:rsidRPr="00267ED8">
        <w:rPr>
          <w:rFonts w:cs="David" w:hint="cs"/>
          <w:b/>
          <w:bCs/>
          <w:rtl/>
        </w:rPr>
        <w:t xml:space="preserve">מושב </w:t>
      </w:r>
      <w:r>
        <w:rPr>
          <w:rFonts w:cs="David" w:hint="cs"/>
          <w:b/>
          <w:bCs/>
          <w:rtl/>
        </w:rPr>
        <w:t>שני</w:t>
      </w:r>
      <w:r w:rsidRPr="00267ED8">
        <w:rPr>
          <w:rFonts w:cs="David" w:hint="cs"/>
          <w:b/>
          <w:bCs/>
          <w:rtl/>
        </w:rPr>
        <w:tab/>
      </w:r>
      <w:r w:rsidRPr="00267ED8">
        <w:rPr>
          <w:rFonts w:cs="David" w:hint="cs"/>
          <w:b/>
          <w:bCs/>
          <w:rtl/>
        </w:rPr>
        <w:tab/>
      </w:r>
      <w:r w:rsidRPr="00267ED8">
        <w:rPr>
          <w:rFonts w:cs="David" w:hint="cs"/>
          <w:b/>
          <w:bCs/>
          <w:rtl/>
        </w:rPr>
        <w:tab/>
      </w:r>
      <w:r w:rsidRPr="00267ED8">
        <w:rPr>
          <w:rFonts w:cs="David" w:hint="cs"/>
          <w:b/>
          <w:bCs/>
          <w:rtl/>
        </w:rPr>
        <w:tab/>
      </w:r>
      <w:r w:rsidRPr="00267ED8">
        <w:rPr>
          <w:rFonts w:cs="David" w:hint="cs"/>
          <w:b/>
          <w:bCs/>
          <w:rtl/>
        </w:rPr>
        <w:tab/>
      </w:r>
      <w:r w:rsidRPr="00267ED8">
        <w:rPr>
          <w:rFonts w:cs="David" w:hint="cs"/>
          <w:b/>
          <w:bCs/>
          <w:rtl/>
        </w:rPr>
        <w:tab/>
      </w:r>
      <w:r w:rsidRPr="00267ED8">
        <w:rPr>
          <w:rFonts w:cs="David" w:hint="cs"/>
          <w:b/>
          <w:bCs/>
          <w:rtl/>
        </w:rPr>
        <w:tab/>
      </w:r>
      <w:r w:rsidRPr="00267ED8">
        <w:rPr>
          <w:rFonts w:cs="David"/>
          <w:b/>
          <w:bCs/>
          <w:rtl/>
        </w:rPr>
        <w:tab/>
      </w:r>
      <w:r w:rsidRPr="00267ED8">
        <w:rPr>
          <w:rFonts w:cs="David" w:hint="cs"/>
          <w:b/>
          <w:bCs/>
          <w:rtl/>
        </w:rPr>
        <w:t xml:space="preserve">         </w:t>
      </w:r>
    </w:p>
    <w:p w14:paraId="4E14C3F5" w14:textId="77777777" w:rsidR="00267ED8" w:rsidRPr="00267ED8" w:rsidRDefault="00267ED8" w:rsidP="00267ED8">
      <w:pPr>
        <w:bidi/>
        <w:jc w:val="both"/>
        <w:rPr>
          <w:rFonts w:cs="David"/>
          <w:b/>
          <w:bCs/>
          <w:rtl/>
        </w:rPr>
      </w:pPr>
    </w:p>
    <w:p w14:paraId="0DAE6BBE" w14:textId="77777777" w:rsidR="00267ED8" w:rsidRPr="00267ED8" w:rsidRDefault="00267ED8" w:rsidP="00267ED8">
      <w:pPr>
        <w:bidi/>
        <w:jc w:val="both"/>
        <w:outlineLvl w:val="0"/>
        <w:rPr>
          <w:rFonts w:cs="David" w:hint="cs"/>
          <w:b/>
          <w:bCs/>
          <w:rtl/>
        </w:rPr>
      </w:pPr>
    </w:p>
    <w:p w14:paraId="7768146A" w14:textId="77777777" w:rsidR="00267ED8" w:rsidRPr="00267ED8" w:rsidRDefault="00267ED8" w:rsidP="00267ED8">
      <w:pPr>
        <w:bidi/>
        <w:jc w:val="both"/>
        <w:outlineLvl w:val="0"/>
        <w:rPr>
          <w:rFonts w:cs="David" w:hint="cs"/>
          <w:u w:val="single"/>
          <w:rtl/>
        </w:rPr>
      </w:pPr>
    </w:p>
    <w:p w14:paraId="6EE40FC8" w14:textId="77777777" w:rsidR="00267ED8" w:rsidRPr="00267ED8" w:rsidRDefault="00267ED8" w:rsidP="00267ED8">
      <w:pPr>
        <w:bidi/>
        <w:jc w:val="center"/>
        <w:outlineLvl w:val="0"/>
        <w:rPr>
          <w:rFonts w:cs="David" w:hint="cs"/>
          <w:b/>
          <w:bCs/>
          <w:rtl/>
        </w:rPr>
      </w:pPr>
      <w:r w:rsidRPr="00267ED8">
        <w:rPr>
          <w:rFonts w:cs="David"/>
          <w:b/>
          <w:bCs/>
          <w:rtl/>
        </w:rPr>
        <w:t xml:space="preserve">פרוטוקול מס' </w:t>
      </w:r>
      <w:r w:rsidRPr="00267ED8">
        <w:rPr>
          <w:rFonts w:cs="David" w:hint="cs"/>
          <w:b/>
          <w:bCs/>
          <w:rtl/>
        </w:rPr>
        <w:t>8</w:t>
      </w:r>
    </w:p>
    <w:p w14:paraId="3E3E4D70" w14:textId="77777777" w:rsidR="00267ED8" w:rsidRPr="00267ED8" w:rsidRDefault="00267ED8" w:rsidP="00267ED8">
      <w:pPr>
        <w:bidi/>
        <w:jc w:val="center"/>
        <w:outlineLvl w:val="0"/>
        <w:rPr>
          <w:rFonts w:cs="David" w:hint="cs"/>
          <w:b/>
          <w:bCs/>
          <w:rtl/>
        </w:rPr>
      </w:pPr>
      <w:r w:rsidRPr="00267ED8">
        <w:rPr>
          <w:rFonts w:cs="David"/>
          <w:b/>
          <w:bCs/>
          <w:rtl/>
        </w:rPr>
        <w:t>מישיב</w:t>
      </w:r>
      <w:r w:rsidRPr="00267ED8">
        <w:rPr>
          <w:rFonts w:cs="David" w:hint="cs"/>
          <w:b/>
          <w:bCs/>
          <w:rtl/>
        </w:rPr>
        <w:t>ת ועדת המשנה של ועדת הכנסת</w:t>
      </w:r>
    </w:p>
    <w:p w14:paraId="772D9D2C" w14:textId="77777777" w:rsidR="00267ED8" w:rsidRPr="00267ED8" w:rsidRDefault="00267ED8" w:rsidP="00267ED8">
      <w:pPr>
        <w:bidi/>
        <w:jc w:val="center"/>
        <w:outlineLvl w:val="0"/>
        <w:rPr>
          <w:rFonts w:cs="David" w:hint="cs"/>
          <w:b/>
          <w:bCs/>
          <w:rtl/>
        </w:rPr>
      </w:pPr>
      <w:r w:rsidRPr="00267ED8">
        <w:rPr>
          <w:rFonts w:cs="David" w:hint="cs"/>
          <w:b/>
          <w:bCs/>
          <w:rtl/>
        </w:rPr>
        <w:t>לגיבוש כללי אתיקה לחברי הכנסת</w:t>
      </w:r>
    </w:p>
    <w:p w14:paraId="2BF398DF" w14:textId="77777777" w:rsidR="00267ED8" w:rsidRPr="00267ED8" w:rsidRDefault="00267ED8" w:rsidP="00267ED8">
      <w:pPr>
        <w:bidi/>
        <w:jc w:val="center"/>
        <w:outlineLvl w:val="0"/>
        <w:rPr>
          <w:rFonts w:cs="David" w:hint="cs"/>
          <w:b/>
          <w:bCs/>
          <w:u w:val="single"/>
          <w:rtl/>
        </w:rPr>
      </w:pPr>
      <w:r w:rsidRPr="00267ED8">
        <w:rPr>
          <w:rFonts w:cs="David" w:hint="cs"/>
          <w:b/>
          <w:bCs/>
          <w:u w:val="single"/>
          <w:rtl/>
        </w:rPr>
        <w:t>יום שלישי, כ"ז באייר, התש"ע (11 במאי 2010) בשעה 14:00</w:t>
      </w:r>
    </w:p>
    <w:p w14:paraId="3B3C6E77" w14:textId="77777777" w:rsidR="00267ED8" w:rsidRPr="00267ED8" w:rsidRDefault="00267ED8" w:rsidP="00267ED8">
      <w:pPr>
        <w:bidi/>
        <w:jc w:val="center"/>
        <w:rPr>
          <w:rFonts w:cs="David"/>
          <w:b/>
          <w:bCs/>
          <w:u w:val="single"/>
          <w:rtl/>
        </w:rPr>
      </w:pPr>
    </w:p>
    <w:p w14:paraId="1866A1B3" w14:textId="77777777" w:rsidR="00267ED8" w:rsidRPr="00267ED8" w:rsidRDefault="00267ED8" w:rsidP="00267ED8">
      <w:pPr>
        <w:bidi/>
        <w:jc w:val="both"/>
        <w:rPr>
          <w:rFonts w:cs="David" w:hint="cs"/>
          <w:b/>
          <w:bCs/>
          <w:u w:val="single"/>
          <w:rtl/>
        </w:rPr>
      </w:pPr>
    </w:p>
    <w:p w14:paraId="34561B08" w14:textId="77777777" w:rsidR="00267ED8" w:rsidRPr="00267ED8" w:rsidRDefault="00267ED8" w:rsidP="00267ED8">
      <w:pPr>
        <w:bidi/>
        <w:jc w:val="both"/>
        <w:rPr>
          <w:rFonts w:cs="David" w:hint="cs"/>
          <w:b/>
          <w:bCs/>
          <w:u w:val="single"/>
          <w:rtl/>
        </w:rPr>
      </w:pPr>
    </w:p>
    <w:p w14:paraId="6657D4ED" w14:textId="77777777" w:rsidR="00267ED8" w:rsidRPr="00267ED8" w:rsidRDefault="00267ED8" w:rsidP="00267ED8">
      <w:pPr>
        <w:bidi/>
        <w:jc w:val="both"/>
        <w:rPr>
          <w:rFonts w:cs="David" w:hint="cs"/>
          <w:b/>
          <w:bCs/>
          <w:u w:val="single"/>
          <w:rtl/>
        </w:rPr>
      </w:pPr>
    </w:p>
    <w:p w14:paraId="52906BD4" w14:textId="77777777" w:rsidR="00267ED8" w:rsidRPr="00267ED8" w:rsidRDefault="00267ED8" w:rsidP="00267ED8">
      <w:pPr>
        <w:bidi/>
        <w:jc w:val="both"/>
        <w:rPr>
          <w:rFonts w:cs="David" w:hint="cs"/>
          <w:rtl/>
        </w:rPr>
      </w:pPr>
      <w:r w:rsidRPr="00267ED8">
        <w:rPr>
          <w:rFonts w:cs="David" w:hint="cs"/>
          <w:b/>
          <w:bCs/>
          <w:u w:val="single"/>
          <w:rtl/>
        </w:rPr>
        <w:t>סדר היום</w:t>
      </w:r>
      <w:r w:rsidRPr="00267ED8">
        <w:rPr>
          <w:rFonts w:cs="David"/>
          <w:b/>
          <w:bCs/>
          <w:u w:val="single"/>
          <w:rtl/>
        </w:rPr>
        <w:t>:</w:t>
      </w:r>
      <w:r w:rsidRPr="00267ED8">
        <w:rPr>
          <w:rFonts w:cs="David"/>
          <w:rtl/>
        </w:rPr>
        <w:t xml:space="preserve"> </w:t>
      </w:r>
      <w:r w:rsidRPr="00267ED8">
        <w:rPr>
          <w:rFonts w:cs="David" w:hint="cs"/>
          <w:rtl/>
        </w:rPr>
        <w:t xml:space="preserve"> </w:t>
      </w:r>
    </w:p>
    <w:p w14:paraId="098574CB" w14:textId="77777777" w:rsidR="00267ED8" w:rsidRPr="00267ED8" w:rsidRDefault="00267ED8" w:rsidP="00267ED8">
      <w:pPr>
        <w:bidi/>
        <w:jc w:val="both"/>
        <w:rPr>
          <w:rFonts w:cs="David" w:hint="cs"/>
          <w:b/>
          <w:bCs/>
          <w:u w:val="single"/>
          <w:rtl/>
        </w:rPr>
      </w:pPr>
    </w:p>
    <w:p w14:paraId="5FDE3BE1" w14:textId="77777777" w:rsidR="00267ED8" w:rsidRPr="00267ED8" w:rsidRDefault="00267ED8" w:rsidP="00267ED8">
      <w:pPr>
        <w:bidi/>
        <w:jc w:val="both"/>
        <w:rPr>
          <w:rFonts w:cs="David" w:hint="cs"/>
          <w:b/>
          <w:bCs/>
          <w:rtl/>
        </w:rPr>
      </w:pPr>
      <w:r w:rsidRPr="00267ED8">
        <w:rPr>
          <w:rFonts w:cs="David" w:hint="cs"/>
          <w:b/>
          <w:bCs/>
          <w:rtl/>
        </w:rPr>
        <w:t>גיבוש כללי אתיקה לחברי הכנסת</w:t>
      </w:r>
    </w:p>
    <w:p w14:paraId="6BAC000D" w14:textId="77777777" w:rsidR="00267ED8" w:rsidRPr="00267ED8" w:rsidRDefault="00267ED8" w:rsidP="00267ED8">
      <w:pPr>
        <w:bidi/>
        <w:jc w:val="both"/>
        <w:rPr>
          <w:rFonts w:cs="David" w:hint="cs"/>
          <w:b/>
          <w:bCs/>
          <w:u w:val="single"/>
          <w:rtl/>
        </w:rPr>
      </w:pPr>
    </w:p>
    <w:p w14:paraId="408AE058" w14:textId="77777777" w:rsidR="00267ED8" w:rsidRPr="00267ED8" w:rsidRDefault="00267ED8" w:rsidP="00267ED8">
      <w:pPr>
        <w:bidi/>
        <w:jc w:val="both"/>
        <w:rPr>
          <w:rFonts w:cs="David"/>
          <w:b/>
          <w:bCs/>
          <w:rtl/>
        </w:rPr>
      </w:pPr>
    </w:p>
    <w:p w14:paraId="2ACD5FEB" w14:textId="77777777" w:rsidR="00267ED8" w:rsidRPr="00267ED8" w:rsidRDefault="00267ED8" w:rsidP="00267ED8">
      <w:pPr>
        <w:bidi/>
        <w:jc w:val="both"/>
        <w:outlineLvl w:val="0"/>
        <w:rPr>
          <w:rFonts w:cs="David"/>
          <w:b/>
          <w:bCs/>
          <w:u w:val="single"/>
          <w:rtl/>
        </w:rPr>
      </w:pPr>
      <w:r w:rsidRPr="00267ED8">
        <w:rPr>
          <w:rFonts w:cs="David"/>
          <w:b/>
          <w:bCs/>
          <w:u w:val="single"/>
          <w:rtl/>
        </w:rPr>
        <w:t>נכחו:</w:t>
      </w:r>
    </w:p>
    <w:p w14:paraId="23E58CF2" w14:textId="77777777" w:rsidR="00267ED8" w:rsidRPr="00267ED8" w:rsidRDefault="00267ED8" w:rsidP="00267ED8">
      <w:pPr>
        <w:bidi/>
        <w:jc w:val="both"/>
        <w:outlineLvl w:val="0"/>
        <w:rPr>
          <w:rFonts w:cs="David" w:hint="cs"/>
          <w:rtl/>
        </w:rPr>
      </w:pPr>
      <w:r w:rsidRPr="00267ED8">
        <w:rPr>
          <w:rFonts w:cs="David"/>
          <w:b/>
          <w:bCs/>
          <w:u w:val="single"/>
          <w:rtl/>
        </w:rPr>
        <w:t>חברי הוועדה</w:t>
      </w:r>
      <w:r w:rsidRPr="00267ED8">
        <w:rPr>
          <w:rFonts w:cs="David"/>
          <w:rtl/>
        </w:rPr>
        <w:t>:</w:t>
      </w:r>
      <w:r w:rsidRPr="00267ED8">
        <w:rPr>
          <w:rFonts w:cs="David"/>
          <w:rtl/>
        </w:rPr>
        <w:tab/>
      </w:r>
    </w:p>
    <w:p w14:paraId="385CD9D6" w14:textId="77777777" w:rsidR="00267ED8" w:rsidRPr="00267ED8" w:rsidRDefault="00267ED8" w:rsidP="00267ED8">
      <w:pPr>
        <w:bidi/>
        <w:jc w:val="both"/>
        <w:outlineLvl w:val="0"/>
        <w:rPr>
          <w:rFonts w:cs="David" w:hint="cs"/>
          <w:rtl/>
        </w:rPr>
      </w:pPr>
      <w:r w:rsidRPr="00267ED8">
        <w:rPr>
          <w:rFonts w:cs="David" w:hint="cs"/>
          <w:rtl/>
        </w:rPr>
        <w:t xml:space="preserve">חיים אורון </w:t>
      </w:r>
      <w:r w:rsidRPr="00267ED8">
        <w:rPr>
          <w:rFonts w:cs="David"/>
          <w:rtl/>
        </w:rPr>
        <w:t>–</w:t>
      </w:r>
      <w:r w:rsidRPr="00267ED8">
        <w:rPr>
          <w:rFonts w:cs="David" w:hint="cs"/>
          <w:rtl/>
        </w:rPr>
        <w:t xml:space="preserve"> היו"ר</w:t>
      </w:r>
    </w:p>
    <w:p w14:paraId="5D1DA9E0" w14:textId="77777777" w:rsidR="00267ED8" w:rsidRPr="00267ED8" w:rsidRDefault="00267ED8" w:rsidP="00267ED8">
      <w:pPr>
        <w:bidi/>
        <w:jc w:val="both"/>
        <w:outlineLvl w:val="0"/>
        <w:rPr>
          <w:rFonts w:cs="David" w:hint="cs"/>
          <w:rtl/>
        </w:rPr>
      </w:pPr>
      <w:r w:rsidRPr="00267ED8">
        <w:rPr>
          <w:rFonts w:cs="David" w:hint="cs"/>
          <w:rtl/>
        </w:rPr>
        <w:t xml:space="preserve">שלי יחימוביץ </w:t>
      </w:r>
      <w:r w:rsidRPr="00267ED8">
        <w:rPr>
          <w:rFonts w:cs="David"/>
          <w:rtl/>
        </w:rPr>
        <w:t>–</w:t>
      </w:r>
      <w:r w:rsidRPr="00267ED8">
        <w:rPr>
          <w:rFonts w:cs="David" w:hint="cs"/>
          <w:rtl/>
        </w:rPr>
        <w:t xml:space="preserve"> יו"ר ועדת האתיקה</w:t>
      </w:r>
    </w:p>
    <w:p w14:paraId="560AECFC" w14:textId="77777777" w:rsidR="00267ED8" w:rsidRPr="00267ED8" w:rsidRDefault="00267ED8" w:rsidP="00267ED8">
      <w:pPr>
        <w:bidi/>
        <w:jc w:val="both"/>
        <w:outlineLvl w:val="0"/>
        <w:rPr>
          <w:rFonts w:cs="David" w:hint="cs"/>
          <w:rtl/>
        </w:rPr>
      </w:pPr>
      <w:r w:rsidRPr="00267ED8">
        <w:rPr>
          <w:rFonts w:cs="David" w:hint="cs"/>
          <w:rtl/>
        </w:rPr>
        <w:t>מנחם אליעזר מוזס</w:t>
      </w:r>
    </w:p>
    <w:p w14:paraId="7C326DFD" w14:textId="77777777" w:rsidR="00267ED8" w:rsidRPr="00267ED8" w:rsidRDefault="00267ED8" w:rsidP="00267ED8">
      <w:pPr>
        <w:bidi/>
        <w:jc w:val="both"/>
        <w:outlineLvl w:val="0"/>
        <w:rPr>
          <w:rFonts w:cs="David" w:hint="cs"/>
          <w:rtl/>
        </w:rPr>
      </w:pPr>
      <w:r w:rsidRPr="00267ED8">
        <w:rPr>
          <w:rFonts w:cs="David" w:hint="cs"/>
          <w:rtl/>
        </w:rPr>
        <w:t>שלמה מולה</w:t>
      </w:r>
    </w:p>
    <w:p w14:paraId="35B27913" w14:textId="77777777" w:rsidR="00267ED8" w:rsidRPr="00267ED8" w:rsidRDefault="00267ED8" w:rsidP="00267ED8">
      <w:pPr>
        <w:bidi/>
        <w:jc w:val="both"/>
        <w:outlineLvl w:val="0"/>
        <w:rPr>
          <w:rFonts w:cs="David" w:hint="cs"/>
          <w:b/>
          <w:bCs/>
          <w:u w:val="single"/>
          <w:rtl/>
        </w:rPr>
      </w:pPr>
    </w:p>
    <w:p w14:paraId="1ADB929D" w14:textId="77777777" w:rsidR="00267ED8" w:rsidRPr="00267ED8" w:rsidRDefault="00267ED8" w:rsidP="00267ED8">
      <w:pPr>
        <w:bidi/>
        <w:jc w:val="both"/>
        <w:outlineLvl w:val="0"/>
        <w:rPr>
          <w:rFonts w:cs="David" w:hint="cs"/>
          <w:rtl/>
        </w:rPr>
      </w:pPr>
      <w:r w:rsidRPr="00267ED8">
        <w:rPr>
          <w:rFonts w:cs="David"/>
          <w:b/>
          <w:bCs/>
          <w:u w:val="single"/>
          <w:rtl/>
        </w:rPr>
        <w:t>מוזמנים</w:t>
      </w:r>
      <w:r w:rsidRPr="00267ED8">
        <w:rPr>
          <w:rFonts w:cs="David"/>
          <w:rtl/>
        </w:rPr>
        <w:t>:</w:t>
      </w:r>
    </w:p>
    <w:p w14:paraId="74945A2A" w14:textId="77777777" w:rsidR="00267ED8" w:rsidRPr="00267ED8" w:rsidRDefault="00267ED8" w:rsidP="00267ED8">
      <w:pPr>
        <w:bidi/>
        <w:jc w:val="both"/>
        <w:outlineLvl w:val="0"/>
        <w:rPr>
          <w:rFonts w:cs="David" w:hint="cs"/>
          <w:rtl/>
        </w:rPr>
      </w:pPr>
      <w:r w:rsidRPr="00267ED8">
        <w:rPr>
          <w:rFonts w:cs="David" w:hint="cs"/>
          <w:rtl/>
        </w:rPr>
        <w:t xml:space="preserve">איל ינון </w:t>
      </w:r>
      <w:r w:rsidRPr="00267ED8">
        <w:rPr>
          <w:rFonts w:cs="David"/>
          <w:rtl/>
        </w:rPr>
        <w:t>–</w:t>
      </w:r>
      <w:r w:rsidRPr="00267ED8">
        <w:rPr>
          <w:rFonts w:cs="David" w:hint="cs"/>
          <w:rtl/>
        </w:rPr>
        <w:t xml:space="preserve"> היועץ המשפטי של הכנסת</w:t>
      </w:r>
    </w:p>
    <w:p w14:paraId="7A53E1E2" w14:textId="77777777" w:rsidR="00267ED8" w:rsidRPr="00267ED8" w:rsidRDefault="00267ED8" w:rsidP="00267ED8">
      <w:pPr>
        <w:bidi/>
        <w:jc w:val="both"/>
        <w:outlineLvl w:val="0"/>
        <w:rPr>
          <w:rFonts w:cs="David" w:hint="cs"/>
          <w:rtl/>
        </w:rPr>
      </w:pPr>
      <w:r w:rsidRPr="00267ED8">
        <w:rPr>
          <w:rFonts w:cs="David" w:hint="cs"/>
          <w:rtl/>
        </w:rPr>
        <w:t xml:space="preserve">ירדנה מלר-הורוביץ </w:t>
      </w:r>
      <w:r w:rsidRPr="00267ED8">
        <w:rPr>
          <w:rFonts w:cs="David"/>
          <w:rtl/>
        </w:rPr>
        <w:t>–</w:t>
      </w:r>
      <w:r w:rsidRPr="00267ED8">
        <w:rPr>
          <w:rFonts w:cs="David" w:hint="cs"/>
          <w:rtl/>
        </w:rPr>
        <w:t xml:space="preserve"> מזכירת הכנסת</w:t>
      </w:r>
    </w:p>
    <w:p w14:paraId="7F0D9934" w14:textId="77777777" w:rsidR="00267ED8" w:rsidRPr="00267ED8" w:rsidRDefault="00267ED8" w:rsidP="00267ED8">
      <w:pPr>
        <w:bidi/>
        <w:jc w:val="both"/>
        <w:outlineLvl w:val="0"/>
        <w:rPr>
          <w:rFonts w:cs="David" w:hint="cs"/>
          <w:rtl/>
        </w:rPr>
      </w:pPr>
    </w:p>
    <w:p w14:paraId="47BB54B4" w14:textId="77777777" w:rsidR="00267ED8" w:rsidRPr="00267ED8" w:rsidRDefault="00267ED8" w:rsidP="00267ED8">
      <w:pPr>
        <w:bidi/>
        <w:jc w:val="both"/>
        <w:outlineLvl w:val="0"/>
        <w:rPr>
          <w:rFonts w:cs="David" w:hint="cs"/>
          <w:rtl/>
        </w:rPr>
      </w:pPr>
      <w:proofErr w:type="spellStart"/>
      <w:r w:rsidRPr="00267ED8">
        <w:rPr>
          <w:rFonts w:cs="David" w:hint="cs"/>
          <w:rtl/>
        </w:rPr>
        <w:t>פרופ</w:t>
      </w:r>
      <w:proofErr w:type="spellEnd"/>
      <w:r w:rsidRPr="00267ED8">
        <w:rPr>
          <w:rFonts w:cs="David" w:hint="cs"/>
          <w:rtl/>
        </w:rPr>
        <w:t>' סוזי נבות</w:t>
      </w:r>
    </w:p>
    <w:p w14:paraId="78AD5E1F" w14:textId="77777777" w:rsidR="00267ED8" w:rsidRPr="00267ED8" w:rsidRDefault="00267ED8" w:rsidP="00267ED8">
      <w:pPr>
        <w:bidi/>
        <w:jc w:val="both"/>
        <w:outlineLvl w:val="0"/>
        <w:rPr>
          <w:rFonts w:cs="David" w:hint="cs"/>
          <w:rtl/>
        </w:rPr>
      </w:pPr>
      <w:r w:rsidRPr="00267ED8">
        <w:rPr>
          <w:rFonts w:cs="David" w:hint="cs"/>
          <w:rtl/>
        </w:rPr>
        <w:t xml:space="preserve">דן מרזוק </w:t>
      </w:r>
      <w:r w:rsidRPr="00267ED8">
        <w:rPr>
          <w:rFonts w:cs="David"/>
          <w:rtl/>
        </w:rPr>
        <w:t>–</w:t>
      </w:r>
      <w:r w:rsidRPr="00267ED8">
        <w:rPr>
          <w:rFonts w:cs="David" w:hint="cs"/>
          <w:rtl/>
        </w:rPr>
        <w:t xml:space="preserve"> עוזר היועץ המשפטי לכנסת</w:t>
      </w:r>
    </w:p>
    <w:p w14:paraId="2E00B835" w14:textId="77777777" w:rsidR="00267ED8" w:rsidRPr="00267ED8" w:rsidRDefault="00267ED8" w:rsidP="00267ED8">
      <w:pPr>
        <w:bidi/>
        <w:jc w:val="both"/>
        <w:outlineLvl w:val="0"/>
        <w:rPr>
          <w:rFonts w:cs="David" w:hint="cs"/>
          <w:rtl/>
        </w:rPr>
      </w:pPr>
      <w:r w:rsidRPr="00267ED8">
        <w:rPr>
          <w:rFonts w:cs="David" w:hint="cs"/>
          <w:rtl/>
        </w:rPr>
        <w:t xml:space="preserve">דיקלה אברג'יל </w:t>
      </w:r>
      <w:r w:rsidRPr="00267ED8">
        <w:rPr>
          <w:rFonts w:cs="David"/>
          <w:rtl/>
        </w:rPr>
        <w:t>–</w:t>
      </w:r>
      <w:r w:rsidRPr="00267ED8">
        <w:rPr>
          <w:rFonts w:cs="David" w:hint="cs"/>
          <w:rtl/>
        </w:rPr>
        <w:t xml:space="preserve"> עוזרת לחה"כ חיים אורון</w:t>
      </w:r>
    </w:p>
    <w:p w14:paraId="6CA7A749" w14:textId="77777777" w:rsidR="00267ED8" w:rsidRPr="00267ED8" w:rsidRDefault="00267ED8" w:rsidP="00267ED8">
      <w:pPr>
        <w:bidi/>
        <w:jc w:val="both"/>
        <w:outlineLvl w:val="0"/>
        <w:rPr>
          <w:rFonts w:cs="David" w:hint="cs"/>
          <w:rtl/>
        </w:rPr>
      </w:pPr>
    </w:p>
    <w:p w14:paraId="76C99A25" w14:textId="77777777" w:rsidR="00267ED8" w:rsidRPr="00267ED8" w:rsidRDefault="00267ED8" w:rsidP="00267ED8">
      <w:pPr>
        <w:bidi/>
        <w:jc w:val="both"/>
        <w:outlineLvl w:val="0"/>
        <w:rPr>
          <w:rFonts w:cs="David" w:hint="cs"/>
          <w:rtl/>
        </w:rPr>
      </w:pPr>
      <w:r w:rsidRPr="00267ED8">
        <w:rPr>
          <w:rFonts w:cs="David" w:hint="cs"/>
          <w:b/>
          <w:bCs/>
          <w:u w:val="single"/>
          <w:rtl/>
        </w:rPr>
        <w:t>ייעוץ משפטי:</w:t>
      </w:r>
      <w:r w:rsidRPr="00267ED8">
        <w:rPr>
          <w:rFonts w:cs="David" w:hint="cs"/>
          <w:rtl/>
        </w:rPr>
        <w:tab/>
        <w:t>ארבל אסטרחן</w:t>
      </w:r>
    </w:p>
    <w:p w14:paraId="2F2B7CBF" w14:textId="77777777" w:rsidR="00267ED8" w:rsidRPr="00267ED8" w:rsidRDefault="00267ED8" w:rsidP="00267ED8">
      <w:pPr>
        <w:bidi/>
        <w:jc w:val="both"/>
        <w:outlineLvl w:val="0"/>
        <w:rPr>
          <w:rFonts w:cs="David" w:hint="cs"/>
          <w:rtl/>
        </w:rPr>
      </w:pPr>
    </w:p>
    <w:p w14:paraId="325D763E" w14:textId="77777777" w:rsidR="00267ED8" w:rsidRPr="00267ED8" w:rsidRDefault="00267ED8" w:rsidP="00267ED8">
      <w:pPr>
        <w:bidi/>
        <w:jc w:val="both"/>
        <w:outlineLvl w:val="0"/>
        <w:rPr>
          <w:rFonts w:cs="David" w:hint="cs"/>
          <w:rtl/>
        </w:rPr>
      </w:pPr>
      <w:r w:rsidRPr="00267ED8">
        <w:rPr>
          <w:rFonts w:cs="David"/>
          <w:b/>
          <w:bCs/>
          <w:u w:val="single"/>
          <w:rtl/>
        </w:rPr>
        <w:t>מנהלת הוועדה</w:t>
      </w:r>
      <w:r w:rsidRPr="00267ED8">
        <w:rPr>
          <w:rFonts w:cs="David"/>
          <w:rtl/>
        </w:rPr>
        <w:t>:</w:t>
      </w:r>
      <w:r w:rsidRPr="00267ED8">
        <w:rPr>
          <w:rFonts w:cs="David"/>
          <w:rtl/>
        </w:rPr>
        <w:tab/>
      </w:r>
      <w:r w:rsidRPr="00267ED8">
        <w:rPr>
          <w:rFonts w:cs="David" w:hint="cs"/>
          <w:rtl/>
        </w:rPr>
        <w:t>אתי בן-יוסף</w:t>
      </w:r>
    </w:p>
    <w:p w14:paraId="468DED9B" w14:textId="77777777" w:rsidR="00267ED8" w:rsidRPr="00267ED8" w:rsidRDefault="00267ED8" w:rsidP="00267ED8">
      <w:pPr>
        <w:bidi/>
        <w:jc w:val="both"/>
        <w:outlineLvl w:val="0"/>
        <w:rPr>
          <w:rFonts w:cs="David" w:hint="cs"/>
          <w:b/>
          <w:bCs/>
          <w:u w:val="single"/>
          <w:rtl/>
        </w:rPr>
      </w:pPr>
    </w:p>
    <w:p w14:paraId="4DE13F48" w14:textId="77777777" w:rsidR="00267ED8" w:rsidRPr="00267ED8" w:rsidRDefault="00267ED8" w:rsidP="00267ED8">
      <w:pPr>
        <w:bidi/>
        <w:jc w:val="both"/>
        <w:outlineLvl w:val="0"/>
        <w:rPr>
          <w:rFonts w:cs="David" w:hint="cs"/>
          <w:rtl/>
        </w:rPr>
      </w:pPr>
      <w:r w:rsidRPr="00267ED8">
        <w:rPr>
          <w:rFonts w:cs="David" w:hint="cs"/>
          <w:b/>
          <w:bCs/>
          <w:u w:val="single"/>
          <w:rtl/>
        </w:rPr>
        <w:t>רשמת פרלמנטארית</w:t>
      </w:r>
      <w:r w:rsidRPr="00267ED8">
        <w:rPr>
          <w:rFonts w:cs="David"/>
          <w:rtl/>
        </w:rPr>
        <w:t>:</w:t>
      </w:r>
      <w:r w:rsidRPr="00267ED8">
        <w:rPr>
          <w:rFonts w:cs="David"/>
          <w:rtl/>
        </w:rPr>
        <w:tab/>
      </w:r>
      <w:r w:rsidRPr="00267ED8">
        <w:rPr>
          <w:rFonts w:cs="David" w:hint="cs"/>
          <w:rtl/>
        </w:rPr>
        <w:t>אתי אפלבוים</w:t>
      </w:r>
    </w:p>
    <w:p w14:paraId="55457D2E" w14:textId="77777777" w:rsidR="00267ED8" w:rsidRPr="00267ED8" w:rsidRDefault="00267ED8" w:rsidP="00267ED8">
      <w:pPr>
        <w:bidi/>
        <w:jc w:val="center"/>
        <w:rPr>
          <w:rFonts w:cs="David" w:hint="cs"/>
          <w:b/>
          <w:bCs/>
          <w:u w:val="single"/>
          <w:rtl/>
        </w:rPr>
      </w:pPr>
      <w:r w:rsidRPr="00267ED8">
        <w:rPr>
          <w:rFonts w:cs="David"/>
          <w:rtl/>
        </w:rPr>
        <w:br w:type="page"/>
      </w:r>
      <w:r w:rsidRPr="00267ED8">
        <w:rPr>
          <w:rFonts w:cs="David" w:hint="cs"/>
          <w:b/>
          <w:bCs/>
          <w:u w:val="single"/>
          <w:rtl/>
        </w:rPr>
        <w:lastRenderedPageBreak/>
        <w:t>גיבוש כללי אתיקה לחברי הכנסת</w:t>
      </w:r>
    </w:p>
    <w:p w14:paraId="65E02740" w14:textId="77777777" w:rsidR="00267ED8" w:rsidRDefault="00267ED8" w:rsidP="00267ED8">
      <w:pPr>
        <w:bidi/>
        <w:jc w:val="both"/>
        <w:rPr>
          <w:rFonts w:cs="David" w:hint="cs"/>
          <w:rtl/>
        </w:rPr>
      </w:pPr>
    </w:p>
    <w:p w14:paraId="634E9E69" w14:textId="77777777" w:rsidR="00267ED8" w:rsidRDefault="00267ED8" w:rsidP="00267ED8">
      <w:pPr>
        <w:bidi/>
        <w:jc w:val="both"/>
        <w:rPr>
          <w:rFonts w:cs="David" w:hint="cs"/>
          <w:rtl/>
        </w:rPr>
      </w:pPr>
    </w:p>
    <w:p w14:paraId="5A200C04" w14:textId="77777777" w:rsidR="00267ED8" w:rsidRPr="00267ED8" w:rsidRDefault="00267ED8" w:rsidP="00267ED8">
      <w:pPr>
        <w:bidi/>
        <w:jc w:val="both"/>
        <w:rPr>
          <w:rFonts w:cs="David" w:hint="cs"/>
          <w:rtl/>
        </w:rPr>
      </w:pPr>
    </w:p>
    <w:p w14:paraId="1A79E88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1DAF656" w14:textId="77777777" w:rsidR="00267ED8" w:rsidRPr="00267ED8" w:rsidRDefault="00267ED8" w:rsidP="00267ED8">
      <w:pPr>
        <w:bidi/>
        <w:jc w:val="both"/>
        <w:rPr>
          <w:rFonts w:cs="David" w:hint="cs"/>
          <w:rtl/>
        </w:rPr>
      </w:pPr>
    </w:p>
    <w:p w14:paraId="582912EA" w14:textId="77777777" w:rsidR="00267ED8" w:rsidRPr="00267ED8" w:rsidRDefault="00267ED8" w:rsidP="00267ED8">
      <w:pPr>
        <w:keepNext/>
        <w:bidi/>
        <w:ind w:firstLine="720"/>
        <w:jc w:val="both"/>
        <w:rPr>
          <w:rFonts w:cs="David" w:hint="cs"/>
          <w:rtl/>
        </w:rPr>
      </w:pPr>
      <w:r w:rsidRPr="00267ED8">
        <w:rPr>
          <w:rFonts w:cs="David" w:hint="cs"/>
          <w:rtl/>
        </w:rPr>
        <w:t xml:space="preserve">שלום לכולם. אני פותח את ישיבת ועדת המשנה של ועדת הכנסת לגיבוש כללי אתיקה לחברי הכנסת. </w:t>
      </w:r>
    </w:p>
    <w:p w14:paraId="3AC77466" w14:textId="77777777" w:rsidR="00267ED8" w:rsidRPr="00267ED8" w:rsidRDefault="00267ED8" w:rsidP="00267ED8">
      <w:pPr>
        <w:keepNext/>
        <w:bidi/>
        <w:ind w:firstLine="720"/>
        <w:jc w:val="both"/>
        <w:rPr>
          <w:rFonts w:cs="David" w:hint="cs"/>
          <w:rtl/>
        </w:rPr>
      </w:pPr>
    </w:p>
    <w:p w14:paraId="10C93B48" w14:textId="77777777" w:rsidR="00267ED8" w:rsidRPr="00267ED8" w:rsidRDefault="00267ED8" w:rsidP="00267ED8">
      <w:pPr>
        <w:keepNext/>
        <w:bidi/>
        <w:ind w:firstLine="720"/>
        <w:jc w:val="both"/>
        <w:rPr>
          <w:rFonts w:cs="David" w:hint="cs"/>
          <w:rtl/>
        </w:rPr>
      </w:pPr>
      <w:r w:rsidRPr="00267ED8">
        <w:rPr>
          <w:rFonts w:cs="David" w:hint="cs"/>
          <w:rtl/>
        </w:rPr>
        <w:t xml:space="preserve">אני מתחיל בנושא שבו נתקענו קצת בישיבה הקודמת. אנחנו מדברים על סעיף 30 שמתחיל בעמוד 13 למטה וממשיך בעמוד 14. </w:t>
      </w:r>
    </w:p>
    <w:p w14:paraId="12F404E9" w14:textId="77777777" w:rsidR="00267ED8" w:rsidRPr="00267ED8" w:rsidRDefault="00267ED8" w:rsidP="00267ED8">
      <w:pPr>
        <w:keepNext/>
        <w:bidi/>
        <w:ind w:firstLine="720"/>
        <w:jc w:val="both"/>
        <w:rPr>
          <w:rFonts w:cs="David" w:hint="cs"/>
          <w:rtl/>
        </w:rPr>
      </w:pPr>
    </w:p>
    <w:p w14:paraId="366D2A9F" w14:textId="77777777" w:rsidR="00267ED8" w:rsidRPr="00267ED8" w:rsidRDefault="00267ED8" w:rsidP="00267ED8">
      <w:pPr>
        <w:keepNext/>
        <w:bidi/>
        <w:ind w:firstLine="720"/>
        <w:jc w:val="both"/>
        <w:rPr>
          <w:rFonts w:cs="David" w:hint="cs"/>
          <w:rtl/>
        </w:rPr>
      </w:pPr>
      <w:r w:rsidRPr="00267ED8">
        <w:rPr>
          <w:rFonts w:cs="David" w:hint="cs"/>
          <w:rtl/>
        </w:rPr>
        <w:t xml:space="preserve"> אם אני מסכם את מה שהיה, אנחנו לא קיבלנו את הצעת הוועדה וחשבנו שהיא לא עומדת במבחן ההתנהלות היום יומית וגם היא לא עונה על הצרכים הציבוריים. התקיים פה דיון ארוך וארבל ואיל, הגישו פה נוסח שמתחיל בסעיף 31 בירוק למטה וממשיך בעמוד 15. קראתי אותו הרגע ובעיקרו הוא נראה לי כמבטא את הגישה שהיתה פה. </w:t>
      </w:r>
    </w:p>
    <w:p w14:paraId="1508F6A6" w14:textId="77777777" w:rsidR="00267ED8" w:rsidRPr="00267ED8" w:rsidRDefault="00267ED8" w:rsidP="00267ED8">
      <w:pPr>
        <w:keepNext/>
        <w:bidi/>
        <w:jc w:val="both"/>
        <w:rPr>
          <w:rFonts w:cs="David" w:hint="cs"/>
          <w:rtl/>
        </w:rPr>
      </w:pPr>
    </w:p>
    <w:p w14:paraId="13EAEC77" w14:textId="77777777" w:rsidR="00267ED8" w:rsidRPr="00267ED8" w:rsidRDefault="00267ED8" w:rsidP="00267ED8">
      <w:pPr>
        <w:keepNext/>
        <w:bidi/>
        <w:jc w:val="both"/>
        <w:rPr>
          <w:rFonts w:cs="David" w:hint="cs"/>
          <w:rtl/>
        </w:rPr>
      </w:pPr>
      <w:r w:rsidRPr="00267ED8">
        <w:rPr>
          <w:rFonts w:cs="David" w:hint="cs"/>
          <w:rtl/>
        </w:rPr>
        <w:tab/>
        <w:t xml:space="preserve">חבר הכנסת מוזס, ברוך הבא. אני מכניס אותך לנושא שעסקנו בו ארוכות בישיבה הקודמת. </w:t>
      </w:r>
    </w:p>
    <w:p w14:paraId="367E4083" w14:textId="77777777" w:rsidR="00267ED8" w:rsidRPr="00267ED8" w:rsidRDefault="00267ED8" w:rsidP="00267ED8">
      <w:pPr>
        <w:keepNext/>
        <w:bidi/>
        <w:jc w:val="both"/>
        <w:rPr>
          <w:rFonts w:cs="David" w:hint="cs"/>
          <w:rtl/>
        </w:rPr>
      </w:pPr>
    </w:p>
    <w:p w14:paraId="247DACAC" w14:textId="77777777" w:rsidR="00267ED8" w:rsidRPr="00267ED8" w:rsidRDefault="00267ED8" w:rsidP="00267ED8">
      <w:pPr>
        <w:keepNext/>
        <w:bidi/>
        <w:jc w:val="both"/>
        <w:rPr>
          <w:rFonts w:cs="David" w:hint="cs"/>
          <w:rtl/>
        </w:rPr>
      </w:pPr>
      <w:r w:rsidRPr="00267ED8">
        <w:rPr>
          <w:rFonts w:cs="David" w:hint="cs"/>
          <w:rtl/>
        </w:rPr>
        <w:tab/>
        <w:t>באת בגלל העיסוק הנוסף?</w:t>
      </w:r>
    </w:p>
    <w:p w14:paraId="0455F61D" w14:textId="77777777" w:rsidR="00267ED8" w:rsidRPr="00267ED8" w:rsidRDefault="00267ED8" w:rsidP="00267ED8">
      <w:pPr>
        <w:keepNext/>
        <w:bidi/>
        <w:jc w:val="both"/>
        <w:rPr>
          <w:rFonts w:cs="David" w:hint="cs"/>
          <w:rtl/>
        </w:rPr>
      </w:pPr>
    </w:p>
    <w:p w14:paraId="70CF6FC7" w14:textId="77777777" w:rsidR="00267ED8" w:rsidRPr="00267ED8" w:rsidRDefault="00267ED8" w:rsidP="00267ED8">
      <w:pPr>
        <w:keepNext/>
        <w:bidi/>
        <w:jc w:val="both"/>
        <w:rPr>
          <w:rFonts w:cs="David" w:hint="cs"/>
          <w:u w:val="single"/>
          <w:rtl/>
        </w:rPr>
      </w:pPr>
      <w:r w:rsidRPr="00267ED8">
        <w:rPr>
          <w:rFonts w:cs="David" w:hint="cs"/>
          <w:u w:val="single"/>
          <w:rtl/>
        </w:rPr>
        <w:t>מנחם אליעזר מוזס:</w:t>
      </w:r>
    </w:p>
    <w:p w14:paraId="61001CCD" w14:textId="77777777" w:rsidR="00267ED8" w:rsidRPr="00267ED8" w:rsidRDefault="00267ED8" w:rsidP="00267ED8">
      <w:pPr>
        <w:keepNext/>
        <w:bidi/>
        <w:jc w:val="both"/>
        <w:rPr>
          <w:rFonts w:cs="David" w:hint="cs"/>
          <w:u w:val="single"/>
          <w:rtl/>
        </w:rPr>
      </w:pPr>
    </w:p>
    <w:p w14:paraId="5C5DD9E2" w14:textId="77777777" w:rsidR="00267ED8" w:rsidRPr="00267ED8" w:rsidRDefault="00267ED8" w:rsidP="00267ED8">
      <w:pPr>
        <w:keepNext/>
        <w:bidi/>
        <w:jc w:val="both"/>
        <w:rPr>
          <w:rFonts w:cs="David" w:hint="cs"/>
          <w:rtl/>
        </w:rPr>
      </w:pPr>
      <w:r w:rsidRPr="00267ED8">
        <w:rPr>
          <w:rFonts w:cs="David" w:hint="cs"/>
          <w:rtl/>
        </w:rPr>
        <w:tab/>
        <w:t xml:space="preserve">כן. </w:t>
      </w:r>
    </w:p>
    <w:p w14:paraId="177CA525" w14:textId="77777777" w:rsidR="00267ED8" w:rsidRPr="00267ED8" w:rsidRDefault="00267ED8" w:rsidP="00267ED8">
      <w:pPr>
        <w:keepNext/>
        <w:bidi/>
        <w:jc w:val="both"/>
        <w:rPr>
          <w:rFonts w:cs="David" w:hint="cs"/>
          <w:rtl/>
        </w:rPr>
      </w:pPr>
    </w:p>
    <w:p w14:paraId="23D8417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A53BDC8" w14:textId="77777777" w:rsidR="00267ED8" w:rsidRPr="00267ED8" w:rsidRDefault="00267ED8" w:rsidP="00267ED8">
      <w:pPr>
        <w:bidi/>
        <w:jc w:val="both"/>
        <w:rPr>
          <w:rFonts w:cs="David" w:hint="cs"/>
          <w:rtl/>
        </w:rPr>
      </w:pPr>
    </w:p>
    <w:p w14:paraId="39A475CD" w14:textId="77777777" w:rsidR="00267ED8" w:rsidRPr="00267ED8" w:rsidRDefault="00267ED8" w:rsidP="00267ED8">
      <w:pPr>
        <w:keepNext/>
        <w:bidi/>
        <w:jc w:val="both"/>
        <w:rPr>
          <w:rFonts w:cs="David" w:hint="cs"/>
          <w:rtl/>
        </w:rPr>
      </w:pPr>
      <w:r w:rsidRPr="00267ED8">
        <w:rPr>
          <w:rFonts w:cs="David" w:hint="cs"/>
          <w:rtl/>
        </w:rPr>
        <w:tab/>
        <w:t xml:space="preserve">עוד מעט נגיע. </w:t>
      </w:r>
    </w:p>
    <w:p w14:paraId="754812A2" w14:textId="77777777" w:rsidR="00267ED8" w:rsidRPr="00267ED8" w:rsidRDefault="00267ED8" w:rsidP="00267ED8">
      <w:pPr>
        <w:keepNext/>
        <w:bidi/>
        <w:jc w:val="both"/>
        <w:rPr>
          <w:rFonts w:cs="David" w:hint="cs"/>
          <w:rtl/>
        </w:rPr>
      </w:pPr>
    </w:p>
    <w:p w14:paraId="68FFD6E5" w14:textId="77777777" w:rsidR="00267ED8" w:rsidRPr="00267ED8" w:rsidRDefault="00267ED8" w:rsidP="00267ED8">
      <w:pPr>
        <w:keepNext/>
        <w:bidi/>
        <w:jc w:val="both"/>
        <w:rPr>
          <w:rFonts w:cs="David" w:hint="cs"/>
          <w:u w:val="single"/>
          <w:rtl/>
        </w:rPr>
      </w:pPr>
      <w:r w:rsidRPr="00267ED8">
        <w:rPr>
          <w:rFonts w:cs="David" w:hint="cs"/>
          <w:u w:val="single"/>
          <w:rtl/>
        </w:rPr>
        <w:t>מנחם אליעזר מוזס:</w:t>
      </w:r>
    </w:p>
    <w:p w14:paraId="39E40DBF" w14:textId="77777777" w:rsidR="00267ED8" w:rsidRPr="00267ED8" w:rsidRDefault="00267ED8" w:rsidP="00267ED8">
      <w:pPr>
        <w:keepNext/>
        <w:bidi/>
        <w:jc w:val="both"/>
        <w:rPr>
          <w:rFonts w:cs="David" w:hint="cs"/>
          <w:u w:val="single"/>
          <w:rtl/>
        </w:rPr>
      </w:pPr>
    </w:p>
    <w:p w14:paraId="7CF02A34" w14:textId="77777777" w:rsidR="00267ED8" w:rsidRPr="00267ED8" w:rsidRDefault="00267ED8" w:rsidP="00267ED8">
      <w:pPr>
        <w:keepNext/>
        <w:bidi/>
        <w:jc w:val="both"/>
        <w:rPr>
          <w:rFonts w:cs="David" w:hint="cs"/>
          <w:rtl/>
        </w:rPr>
      </w:pPr>
      <w:r w:rsidRPr="00267ED8">
        <w:rPr>
          <w:rFonts w:cs="David" w:hint="cs"/>
          <w:rtl/>
        </w:rPr>
        <w:tab/>
        <w:t xml:space="preserve">אני אוהב ללמוד כל נושא. </w:t>
      </w:r>
    </w:p>
    <w:p w14:paraId="24901A95" w14:textId="77777777" w:rsidR="00267ED8" w:rsidRPr="00267ED8" w:rsidRDefault="00267ED8" w:rsidP="00267ED8">
      <w:pPr>
        <w:keepNext/>
        <w:bidi/>
        <w:jc w:val="both"/>
        <w:rPr>
          <w:rFonts w:cs="David" w:hint="cs"/>
          <w:rtl/>
        </w:rPr>
      </w:pPr>
    </w:p>
    <w:p w14:paraId="47588C3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B06E0E9" w14:textId="77777777" w:rsidR="00267ED8" w:rsidRPr="00267ED8" w:rsidRDefault="00267ED8" w:rsidP="00267ED8">
      <w:pPr>
        <w:bidi/>
        <w:jc w:val="both"/>
        <w:rPr>
          <w:rFonts w:cs="David" w:hint="cs"/>
          <w:rtl/>
        </w:rPr>
      </w:pPr>
    </w:p>
    <w:p w14:paraId="41EF0B75" w14:textId="77777777" w:rsidR="00267ED8" w:rsidRPr="00267ED8" w:rsidRDefault="00267ED8" w:rsidP="00267ED8">
      <w:pPr>
        <w:keepNext/>
        <w:bidi/>
        <w:jc w:val="both"/>
        <w:rPr>
          <w:rFonts w:cs="David" w:hint="cs"/>
          <w:rtl/>
        </w:rPr>
      </w:pPr>
      <w:r w:rsidRPr="00267ED8">
        <w:rPr>
          <w:rFonts w:cs="David" w:hint="cs"/>
          <w:rtl/>
        </w:rPr>
        <w:tab/>
        <w:t>אני מקריא את סעיף 31, שיחליף אחר-כך את סעיף 30:</w:t>
      </w:r>
    </w:p>
    <w:p w14:paraId="0A9765EB" w14:textId="77777777" w:rsidR="00267ED8" w:rsidRPr="00267ED8" w:rsidRDefault="00267ED8" w:rsidP="00267ED8">
      <w:pPr>
        <w:keepNext/>
        <w:bidi/>
        <w:jc w:val="both"/>
        <w:rPr>
          <w:rFonts w:cs="David" w:hint="cs"/>
          <w:rtl/>
        </w:rPr>
      </w:pPr>
    </w:p>
    <w:p w14:paraId="6D2D96C0" w14:textId="77777777" w:rsidR="00267ED8" w:rsidRPr="00267ED8" w:rsidRDefault="00267ED8" w:rsidP="00267ED8">
      <w:pPr>
        <w:keepNext/>
        <w:bidi/>
        <w:ind w:firstLine="720"/>
        <w:jc w:val="both"/>
        <w:rPr>
          <w:rFonts w:cs="David" w:hint="cs"/>
          <w:rtl/>
        </w:rPr>
      </w:pPr>
      <w:r w:rsidRPr="00267ED8">
        <w:rPr>
          <w:rFonts w:cs="David" w:hint="cs"/>
          <w:rtl/>
        </w:rPr>
        <w:t xml:space="preserve">"31. חבר הכנסת רשאי, במסגרת מילוי תפקידו ולמען הגשמת שליחותו הציבורית, לפנות לרשות ציבורית בעניינו של גוף או אדם מסוים ולשם כך רשאי הוא להשתמש בתוארו כחבר הכנסת; ואולם חבר הכנסת לא יפנה כאמור כדי לקדם אינטרס אישי, משפחתי או עסקי, שלו, של בן משפחתו או של חבר מפלגתו בעל השפעה ניכרת על בחירתו". </w:t>
      </w:r>
    </w:p>
    <w:p w14:paraId="08FD2E4D" w14:textId="77777777" w:rsidR="00267ED8" w:rsidRPr="00267ED8" w:rsidRDefault="00267ED8" w:rsidP="00267ED8">
      <w:pPr>
        <w:keepNext/>
        <w:bidi/>
        <w:jc w:val="both"/>
        <w:rPr>
          <w:rFonts w:cs="David" w:hint="cs"/>
          <w:rtl/>
        </w:rPr>
      </w:pPr>
    </w:p>
    <w:p w14:paraId="73E5FED6" w14:textId="77777777" w:rsidR="00267ED8" w:rsidRPr="00267ED8" w:rsidRDefault="00267ED8" w:rsidP="00267ED8">
      <w:pPr>
        <w:bidi/>
        <w:jc w:val="both"/>
        <w:rPr>
          <w:rFonts w:cs="David" w:hint="cs"/>
          <w:rtl/>
        </w:rPr>
      </w:pPr>
      <w:r w:rsidRPr="00267ED8">
        <w:rPr>
          <w:rFonts w:cs="David" w:hint="cs"/>
          <w:u w:val="single"/>
          <w:rtl/>
        </w:rPr>
        <w:t>איל ינון:</w:t>
      </w:r>
    </w:p>
    <w:p w14:paraId="596E40CA" w14:textId="77777777" w:rsidR="00267ED8" w:rsidRPr="00267ED8" w:rsidRDefault="00267ED8" w:rsidP="00267ED8">
      <w:pPr>
        <w:bidi/>
        <w:jc w:val="both"/>
        <w:rPr>
          <w:rFonts w:cs="David" w:hint="cs"/>
          <w:rtl/>
        </w:rPr>
      </w:pPr>
    </w:p>
    <w:p w14:paraId="75B878B2" w14:textId="77777777" w:rsidR="00267ED8" w:rsidRPr="00267ED8" w:rsidRDefault="00267ED8" w:rsidP="00267ED8">
      <w:pPr>
        <w:bidi/>
        <w:jc w:val="both"/>
        <w:rPr>
          <w:rFonts w:cs="David" w:hint="cs"/>
          <w:rtl/>
        </w:rPr>
      </w:pPr>
      <w:r w:rsidRPr="00267ED8">
        <w:rPr>
          <w:rFonts w:cs="David" w:hint="cs"/>
          <w:rtl/>
        </w:rPr>
        <w:tab/>
        <w:t xml:space="preserve">בעצם קבענו חברי גוף בוחר או משהו כזה, לא חבר מפלגה באשר הוא. </w:t>
      </w:r>
    </w:p>
    <w:p w14:paraId="40FB3369" w14:textId="77777777" w:rsidR="00267ED8" w:rsidRPr="00267ED8" w:rsidRDefault="00267ED8" w:rsidP="00267ED8">
      <w:pPr>
        <w:bidi/>
        <w:jc w:val="both"/>
        <w:rPr>
          <w:rFonts w:cs="David" w:hint="cs"/>
          <w:rtl/>
        </w:rPr>
      </w:pPr>
    </w:p>
    <w:p w14:paraId="7FF00899"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3686E465" w14:textId="77777777" w:rsidR="00267ED8" w:rsidRPr="00267ED8" w:rsidRDefault="00267ED8" w:rsidP="00267ED8">
      <w:pPr>
        <w:bidi/>
        <w:jc w:val="both"/>
        <w:rPr>
          <w:rFonts w:cs="David" w:hint="cs"/>
          <w:u w:val="single"/>
          <w:rtl/>
        </w:rPr>
      </w:pPr>
    </w:p>
    <w:p w14:paraId="6FF4D89F" w14:textId="77777777" w:rsidR="00267ED8" w:rsidRPr="00267ED8" w:rsidRDefault="00267ED8" w:rsidP="00267ED8">
      <w:pPr>
        <w:bidi/>
        <w:jc w:val="both"/>
        <w:rPr>
          <w:rFonts w:cs="David" w:hint="cs"/>
          <w:rtl/>
        </w:rPr>
      </w:pPr>
      <w:r w:rsidRPr="00267ED8">
        <w:rPr>
          <w:rFonts w:cs="David" w:hint="cs"/>
          <w:rtl/>
        </w:rPr>
        <w:tab/>
        <w:t xml:space="preserve">יש הגדרה של בעל השפעה ניכרת בחוק העונשין. </w:t>
      </w:r>
    </w:p>
    <w:p w14:paraId="1F27351D" w14:textId="77777777" w:rsidR="00267ED8" w:rsidRPr="00267ED8" w:rsidRDefault="00267ED8" w:rsidP="00267ED8">
      <w:pPr>
        <w:bidi/>
        <w:jc w:val="both"/>
        <w:rPr>
          <w:rFonts w:cs="David" w:hint="cs"/>
          <w:rtl/>
        </w:rPr>
      </w:pPr>
    </w:p>
    <w:p w14:paraId="3E2D5BF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D2F23E5" w14:textId="77777777" w:rsidR="00267ED8" w:rsidRPr="00267ED8" w:rsidRDefault="00267ED8" w:rsidP="00267ED8">
      <w:pPr>
        <w:bidi/>
        <w:jc w:val="both"/>
        <w:rPr>
          <w:rFonts w:cs="David" w:hint="cs"/>
          <w:rtl/>
        </w:rPr>
      </w:pPr>
    </w:p>
    <w:p w14:paraId="4480F55D" w14:textId="77777777" w:rsidR="00267ED8" w:rsidRPr="00267ED8" w:rsidRDefault="00267ED8" w:rsidP="00267ED8">
      <w:pPr>
        <w:bidi/>
        <w:jc w:val="both"/>
        <w:rPr>
          <w:rFonts w:cs="David" w:hint="cs"/>
          <w:rtl/>
        </w:rPr>
      </w:pPr>
      <w:r w:rsidRPr="00267ED8">
        <w:rPr>
          <w:rFonts w:cs="David" w:hint="cs"/>
          <w:rtl/>
        </w:rPr>
        <w:tab/>
        <w:t xml:space="preserve">ארבל תכף תסביר. </w:t>
      </w:r>
    </w:p>
    <w:p w14:paraId="2251BD4A" w14:textId="77777777" w:rsidR="00267ED8" w:rsidRPr="00267ED8" w:rsidRDefault="00267ED8" w:rsidP="00267ED8">
      <w:pPr>
        <w:keepLines/>
        <w:bidi/>
        <w:jc w:val="both"/>
        <w:rPr>
          <w:rFonts w:cs="David" w:hint="cs"/>
          <w:rtl/>
        </w:rPr>
      </w:pPr>
    </w:p>
    <w:p w14:paraId="34D784D1" w14:textId="77777777" w:rsidR="00267ED8" w:rsidRPr="00267ED8" w:rsidRDefault="00267ED8" w:rsidP="00267ED8">
      <w:pPr>
        <w:keepLines/>
        <w:bidi/>
        <w:jc w:val="both"/>
        <w:rPr>
          <w:rFonts w:cs="David" w:hint="cs"/>
          <w:u w:val="single"/>
          <w:rtl/>
        </w:rPr>
      </w:pPr>
      <w:r w:rsidRPr="00267ED8">
        <w:rPr>
          <w:rFonts w:cs="David" w:hint="cs"/>
          <w:u w:val="single"/>
          <w:rtl/>
        </w:rPr>
        <w:t>איל ינון:</w:t>
      </w:r>
    </w:p>
    <w:p w14:paraId="4B0F23F6" w14:textId="77777777" w:rsidR="00267ED8" w:rsidRPr="00267ED8" w:rsidRDefault="00267ED8" w:rsidP="00267ED8">
      <w:pPr>
        <w:keepLines/>
        <w:bidi/>
        <w:jc w:val="both"/>
        <w:rPr>
          <w:rFonts w:cs="David" w:hint="cs"/>
          <w:u w:val="single"/>
          <w:rtl/>
        </w:rPr>
      </w:pPr>
    </w:p>
    <w:p w14:paraId="1EE36CA3" w14:textId="77777777" w:rsidR="00267ED8" w:rsidRPr="00267ED8" w:rsidRDefault="00267ED8" w:rsidP="00267ED8">
      <w:pPr>
        <w:keepLines/>
        <w:bidi/>
        <w:jc w:val="both"/>
        <w:rPr>
          <w:rFonts w:cs="David" w:hint="cs"/>
          <w:rtl/>
        </w:rPr>
      </w:pPr>
      <w:r w:rsidRPr="00267ED8">
        <w:rPr>
          <w:rFonts w:cs="David" w:hint="cs"/>
          <w:rtl/>
        </w:rPr>
        <w:tab/>
        <w:t xml:space="preserve">זה לא אמור היה להיות חבר מפלגה. </w:t>
      </w:r>
    </w:p>
    <w:p w14:paraId="15CB5BA5" w14:textId="77777777" w:rsidR="00267ED8" w:rsidRPr="00267ED8" w:rsidRDefault="00267ED8" w:rsidP="00267ED8">
      <w:pPr>
        <w:bidi/>
        <w:jc w:val="both"/>
        <w:rPr>
          <w:rFonts w:cs="David" w:hint="cs"/>
          <w:rtl/>
        </w:rPr>
      </w:pPr>
    </w:p>
    <w:p w14:paraId="358785C9"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2B243661" w14:textId="77777777" w:rsidR="00267ED8" w:rsidRPr="00267ED8" w:rsidRDefault="00267ED8" w:rsidP="00267ED8">
      <w:pPr>
        <w:bidi/>
        <w:jc w:val="both"/>
        <w:rPr>
          <w:rFonts w:cs="David" w:hint="cs"/>
          <w:u w:val="single"/>
          <w:rtl/>
        </w:rPr>
      </w:pPr>
    </w:p>
    <w:p w14:paraId="2746F038" w14:textId="77777777" w:rsidR="00267ED8" w:rsidRPr="00267ED8" w:rsidRDefault="00267ED8" w:rsidP="00267ED8">
      <w:pPr>
        <w:bidi/>
        <w:jc w:val="both"/>
        <w:rPr>
          <w:rFonts w:cs="David" w:hint="cs"/>
          <w:rtl/>
        </w:rPr>
      </w:pPr>
      <w:r w:rsidRPr="00267ED8">
        <w:rPr>
          <w:rFonts w:cs="David" w:hint="cs"/>
          <w:rtl/>
        </w:rPr>
        <w:tab/>
        <w:t xml:space="preserve">כתוב "חבר מפלגה". </w:t>
      </w:r>
    </w:p>
    <w:p w14:paraId="677A6B09" w14:textId="77777777" w:rsidR="00267ED8" w:rsidRPr="00267ED8" w:rsidRDefault="00267ED8" w:rsidP="00267ED8">
      <w:pPr>
        <w:bidi/>
        <w:jc w:val="both"/>
        <w:rPr>
          <w:rFonts w:cs="David" w:hint="cs"/>
          <w:u w:val="single"/>
          <w:rtl/>
        </w:rPr>
      </w:pPr>
    </w:p>
    <w:p w14:paraId="5E69182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0D1635F" w14:textId="77777777" w:rsidR="00267ED8" w:rsidRPr="00267ED8" w:rsidRDefault="00267ED8" w:rsidP="00267ED8">
      <w:pPr>
        <w:bidi/>
        <w:jc w:val="both"/>
        <w:rPr>
          <w:rFonts w:cs="David" w:hint="cs"/>
          <w:u w:val="single"/>
          <w:rtl/>
        </w:rPr>
      </w:pPr>
    </w:p>
    <w:p w14:paraId="7BDDF200" w14:textId="77777777" w:rsidR="00267ED8" w:rsidRPr="00267ED8" w:rsidRDefault="00267ED8" w:rsidP="00267ED8">
      <w:pPr>
        <w:bidi/>
        <w:jc w:val="both"/>
        <w:rPr>
          <w:rFonts w:cs="David" w:hint="cs"/>
          <w:rtl/>
        </w:rPr>
      </w:pPr>
      <w:r w:rsidRPr="00267ED8">
        <w:rPr>
          <w:rFonts w:cs="David" w:hint="cs"/>
          <w:rtl/>
        </w:rPr>
        <w:tab/>
        <w:t xml:space="preserve">זאת טעות. </w:t>
      </w:r>
    </w:p>
    <w:p w14:paraId="0C99D693" w14:textId="77777777" w:rsidR="00267ED8" w:rsidRPr="00267ED8" w:rsidRDefault="00267ED8" w:rsidP="00267ED8">
      <w:pPr>
        <w:bidi/>
        <w:jc w:val="both"/>
        <w:rPr>
          <w:rFonts w:cs="David" w:hint="cs"/>
          <w:u w:val="single"/>
          <w:rtl/>
        </w:rPr>
      </w:pPr>
    </w:p>
    <w:p w14:paraId="04C98C1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30F004E" w14:textId="77777777" w:rsidR="00267ED8" w:rsidRPr="00267ED8" w:rsidRDefault="00267ED8" w:rsidP="00267ED8">
      <w:pPr>
        <w:bidi/>
        <w:jc w:val="both"/>
        <w:rPr>
          <w:rFonts w:cs="David" w:hint="cs"/>
          <w:u w:val="single"/>
          <w:rtl/>
        </w:rPr>
      </w:pPr>
    </w:p>
    <w:p w14:paraId="318B768C" w14:textId="77777777" w:rsidR="00267ED8" w:rsidRPr="00267ED8" w:rsidRDefault="00267ED8" w:rsidP="00267ED8">
      <w:pPr>
        <w:bidi/>
        <w:jc w:val="both"/>
        <w:rPr>
          <w:rFonts w:cs="David" w:hint="cs"/>
          <w:rtl/>
        </w:rPr>
      </w:pPr>
      <w:r w:rsidRPr="00267ED8">
        <w:rPr>
          <w:rFonts w:cs="David" w:hint="cs"/>
          <w:rtl/>
        </w:rPr>
        <w:tab/>
        <w:t>מתקשרת אלי חברת מפלגה שבעלה המכה מסתובב בחוץ למרות צו הרחקה. היא פונה אלי ואני מתקשרת למשטרה, היא לא תקבל סיוע בגלל שהיא חברת מפלגה?</w:t>
      </w:r>
    </w:p>
    <w:p w14:paraId="4E4F93E7" w14:textId="77777777" w:rsidR="00267ED8" w:rsidRPr="00267ED8" w:rsidRDefault="00267ED8" w:rsidP="00267ED8">
      <w:pPr>
        <w:bidi/>
        <w:jc w:val="both"/>
        <w:rPr>
          <w:rFonts w:cs="David" w:hint="cs"/>
          <w:rtl/>
        </w:rPr>
      </w:pPr>
    </w:p>
    <w:p w14:paraId="5DE9E3DA"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70D7015A" w14:textId="77777777" w:rsidR="00267ED8" w:rsidRPr="00267ED8" w:rsidRDefault="00267ED8" w:rsidP="00267ED8">
      <w:pPr>
        <w:bidi/>
        <w:jc w:val="both"/>
        <w:rPr>
          <w:rFonts w:cs="David" w:hint="cs"/>
          <w:u w:val="single"/>
          <w:rtl/>
        </w:rPr>
      </w:pPr>
    </w:p>
    <w:p w14:paraId="035BCDC3" w14:textId="77777777" w:rsidR="00267ED8" w:rsidRPr="00267ED8" w:rsidRDefault="00267ED8" w:rsidP="00267ED8">
      <w:pPr>
        <w:bidi/>
        <w:jc w:val="both"/>
        <w:rPr>
          <w:rFonts w:cs="David" w:hint="cs"/>
          <w:rtl/>
        </w:rPr>
      </w:pPr>
      <w:r w:rsidRPr="00267ED8">
        <w:rPr>
          <w:rFonts w:cs="David" w:hint="cs"/>
          <w:rtl/>
        </w:rPr>
        <w:tab/>
        <w:t xml:space="preserve">את לוקחת את זה - - - </w:t>
      </w:r>
    </w:p>
    <w:p w14:paraId="73F17340" w14:textId="77777777" w:rsidR="00267ED8" w:rsidRPr="00267ED8" w:rsidRDefault="00267ED8" w:rsidP="00267ED8">
      <w:pPr>
        <w:bidi/>
        <w:jc w:val="both"/>
        <w:rPr>
          <w:rFonts w:cs="David" w:hint="cs"/>
          <w:rtl/>
        </w:rPr>
      </w:pPr>
    </w:p>
    <w:p w14:paraId="10DF4E0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61C1D622" w14:textId="77777777" w:rsidR="00267ED8" w:rsidRPr="00267ED8" w:rsidRDefault="00267ED8" w:rsidP="00267ED8">
      <w:pPr>
        <w:bidi/>
        <w:jc w:val="both"/>
        <w:rPr>
          <w:rFonts w:cs="David" w:hint="cs"/>
          <w:rtl/>
        </w:rPr>
      </w:pPr>
    </w:p>
    <w:p w14:paraId="6440C3E5" w14:textId="77777777" w:rsidR="00267ED8" w:rsidRPr="00267ED8" w:rsidRDefault="00267ED8" w:rsidP="00267ED8">
      <w:pPr>
        <w:bidi/>
        <w:jc w:val="both"/>
        <w:rPr>
          <w:rFonts w:cs="David" w:hint="cs"/>
          <w:rtl/>
        </w:rPr>
      </w:pPr>
      <w:r w:rsidRPr="00267ED8">
        <w:rPr>
          <w:rFonts w:cs="David" w:hint="cs"/>
          <w:rtl/>
        </w:rPr>
        <w:tab/>
        <w:t>לא, אתם לוקחים את זה. אם זה יורד, אין לי מה להגיד.</w:t>
      </w:r>
    </w:p>
    <w:p w14:paraId="23A81776" w14:textId="77777777" w:rsidR="00267ED8" w:rsidRPr="00267ED8" w:rsidRDefault="00267ED8" w:rsidP="00267ED8">
      <w:pPr>
        <w:bidi/>
        <w:jc w:val="both"/>
        <w:rPr>
          <w:rFonts w:cs="David" w:hint="cs"/>
          <w:rtl/>
        </w:rPr>
      </w:pPr>
    </w:p>
    <w:p w14:paraId="0298D998" w14:textId="77777777" w:rsidR="00267ED8" w:rsidRPr="00267ED8" w:rsidRDefault="00267ED8" w:rsidP="00267ED8">
      <w:pPr>
        <w:bidi/>
        <w:jc w:val="both"/>
        <w:rPr>
          <w:rFonts w:cs="David" w:hint="cs"/>
          <w:rtl/>
        </w:rPr>
      </w:pPr>
      <w:r w:rsidRPr="00267ED8">
        <w:rPr>
          <w:rFonts w:cs="David" w:hint="cs"/>
          <w:u w:val="single"/>
          <w:rtl/>
        </w:rPr>
        <w:t>ארבל אסטרחן:</w:t>
      </w:r>
    </w:p>
    <w:p w14:paraId="3CE059E3" w14:textId="77777777" w:rsidR="00267ED8" w:rsidRPr="00267ED8" w:rsidRDefault="00267ED8" w:rsidP="00267ED8">
      <w:pPr>
        <w:bidi/>
        <w:jc w:val="both"/>
        <w:rPr>
          <w:rFonts w:cs="David" w:hint="cs"/>
          <w:rtl/>
        </w:rPr>
      </w:pPr>
    </w:p>
    <w:p w14:paraId="05E51FC1" w14:textId="77777777" w:rsidR="00267ED8" w:rsidRPr="00267ED8" w:rsidRDefault="00267ED8" w:rsidP="00267ED8">
      <w:pPr>
        <w:bidi/>
        <w:jc w:val="both"/>
        <w:rPr>
          <w:rFonts w:cs="David" w:hint="cs"/>
          <w:rtl/>
        </w:rPr>
      </w:pPr>
      <w:r w:rsidRPr="00267ED8">
        <w:rPr>
          <w:rFonts w:cs="David" w:hint="cs"/>
          <w:rtl/>
        </w:rPr>
        <w:tab/>
        <w:t>ואם זה גוף בוחר?</w:t>
      </w:r>
    </w:p>
    <w:p w14:paraId="41FFE1C4" w14:textId="77777777" w:rsidR="00267ED8" w:rsidRPr="00267ED8" w:rsidRDefault="00267ED8" w:rsidP="00267ED8">
      <w:pPr>
        <w:bidi/>
        <w:jc w:val="both"/>
        <w:rPr>
          <w:rFonts w:cs="David" w:hint="cs"/>
          <w:rtl/>
        </w:rPr>
      </w:pPr>
    </w:p>
    <w:p w14:paraId="1084EDF4"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56A963A2" w14:textId="77777777" w:rsidR="00267ED8" w:rsidRPr="00267ED8" w:rsidRDefault="00267ED8" w:rsidP="00267ED8">
      <w:pPr>
        <w:bidi/>
        <w:jc w:val="both"/>
        <w:rPr>
          <w:rFonts w:cs="David" w:hint="cs"/>
          <w:rtl/>
        </w:rPr>
      </w:pPr>
    </w:p>
    <w:p w14:paraId="3B602E52" w14:textId="77777777" w:rsidR="00267ED8" w:rsidRPr="00267ED8" w:rsidRDefault="00267ED8" w:rsidP="00267ED8">
      <w:pPr>
        <w:bidi/>
        <w:jc w:val="both"/>
        <w:rPr>
          <w:rFonts w:cs="David" w:hint="cs"/>
          <w:rtl/>
        </w:rPr>
      </w:pPr>
      <w:r w:rsidRPr="00267ED8">
        <w:rPr>
          <w:rFonts w:cs="David" w:hint="cs"/>
          <w:rtl/>
        </w:rPr>
        <w:tab/>
        <w:t xml:space="preserve">ב"קדימה", למשל, יש 90,000 מתפקדים, הם אנשים רגילים. אני לא מדברת על מפלגת העבודה כי אצלנו לא נשארו הרבה מתפקדים. </w:t>
      </w:r>
    </w:p>
    <w:p w14:paraId="73DDCBEA" w14:textId="77777777" w:rsidR="00267ED8" w:rsidRPr="00267ED8" w:rsidRDefault="00267ED8" w:rsidP="00267ED8">
      <w:pPr>
        <w:bidi/>
        <w:jc w:val="both"/>
        <w:rPr>
          <w:rFonts w:cs="David" w:hint="cs"/>
          <w:rtl/>
        </w:rPr>
      </w:pPr>
    </w:p>
    <w:p w14:paraId="1EE4BED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879975E" w14:textId="77777777" w:rsidR="00267ED8" w:rsidRPr="00267ED8" w:rsidRDefault="00267ED8" w:rsidP="00267ED8">
      <w:pPr>
        <w:bidi/>
        <w:jc w:val="both"/>
        <w:rPr>
          <w:rFonts w:cs="David" w:hint="cs"/>
          <w:rtl/>
        </w:rPr>
      </w:pPr>
    </w:p>
    <w:p w14:paraId="7BB0CE81" w14:textId="77777777" w:rsidR="00267ED8" w:rsidRPr="00267ED8" w:rsidRDefault="00267ED8" w:rsidP="00267ED8">
      <w:pPr>
        <w:bidi/>
        <w:jc w:val="both"/>
        <w:rPr>
          <w:rFonts w:cs="David" w:hint="cs"/>
          <w:rtl/>
        </w:rPr>
      </w:pPr>
      <w:r w:rsidRPr="00267ED8">
        <w:rPr>
          <w:rFonts w:cs="David" w:hint="cs"/>
          <w:rtl/>
        </w:rPr>
        <w:tab/>
        <w:t xml:space="preserve">בואו נלך שלב שלב. </w:t>
      </w:r>
    </w:p>
    <w:p w14:paraId="48EF3781" w14:textId="77777777" w:rsidR="00267ED8" w:rsidRPr="00267ED8" w:rsidRDefault="00267ED8" w:rsidP="00267ED8">
      <w:pPr>
        <w:bidi/>
        <w:jc w:val="both"/>
        <w:rPr>
          <w:rFonts w:cs="David" w:hint="cs"/>
          <w:rtl/>
        </w:rPr>
      </w:pPr>
    </w:p>
    <w:p w14:paraId="1C312775" w14:textId="77777777" w:rsidR="00267ED8" w:rsidRPr="00267ED8" w:rsidRDefault="00267ED8" w:rsidP="00267ED8">
      <w:pPr>
        <w:bidi/>
        <w:ind w:firstLine="720"/>
        <w:jc w:val="both"/>
        <w:rPr>
          <w:rFonts w:cs="David" w:hint="cs"/>
          <w:rtl/>
        </w:rPr>
      </w:pPr>
      <w:r w:rsidRPr="00267ED8">
        <w:rPr>
          <w:rFonts w:cs="David" w:hint="cs"/>
          <w:rtl/>
        </w:rPr>
        <w:t xml:space="preserve">"חבר הכנסת לא יפנה בבקשה לבית משפט או לערכאה שיפוטית אחרת או לגוף מעין שיפוטי כגון רשם שיפוטי, בעניין תלוי ועומד של גוף או אדם מסוים. אין בכך כדי למנוע מחבר הכנסת להגיש בעבור עצמו תובענה או עתירה, להתגונן מפני תובענה או עתירה, או למסור עדות, לרבות עדות אופי לטובת אדם, בפני בית משפט או ערכאה שיפוטית אחרת". </w:t>
      </w:r>
    </w:p>
    <w:p w14:paraId="24C373F2" w14:textId="77777777" w:rsidR="00267ED8" w:rsidRPr="00267ED8" w:rsidRDefault="00267ED8" w:rsidP="00267ED8">
      <w:pPr>
        <w:bidi/>
        <w:ind w:firstLine="720"/>
        <w:jc w:val="both"/>
        <w:rPr>
          <w:rFonts w:cs="David" w:hint="cs"/>
          <w:rtl/>
        </w:rPr>
      </w:pPr>
    </w:p>
    <w:p w14:paraId="7943C67B" w14:textId="77777777" w:rsidR="00267ED8" w:rsidRPr="00267ED8" w:rsidRDefault="00267ED8" w:rsidP="00267ED8">
      <w:pPr>
        <w:bidi/>
        <w:ind w:firstLine="720"/>
        <w:jc w:val="both"/>
        <w:rPr>
          <w:rFonts w:cs="David" w:hint="cs"/>
          <w:rtl/>
        </w:rPr>
      </w:pPr>
      <w:r w:rsidRPr="00267ED8">
        <w:rPr>
          <w:rFonts w:cs="David" w:hint="cs"/>
          <w:rtl/>
        </w:rPr>
        <w:t xml:space="preserve">מה שמסומן בירוק הוא כמובן השינוי. הסעיף הזה לא שונה  להוציא את ההחרגה בסוף שמתירה לתת עדות אופי. </w:t>
      </w:r>
    </w:p>
    <w:p w14:paraId="38224609" w14:textId="77777777" w:rsidR="00267ED8" w:rsidRPr="00267ED8" w:rsidRDefault="00267ED8" w:rsidP="00267ED8">
      <w:pPr>
        <w:bidi/>
        <w:jc w:val="both"/>
        <w:rPr>
          <w:rFonts w:cs="David" w:hint="cs"/>
          <w:rtl/>
        </w:rPr>
      </w:pPr>
    </w:p>
    <w:p w14:paraId="15E589BC" w14:textId="77777777" w:rsidR="00267ED8" w:rsidRPr="00267ED8" w:rsidRDefault="00267ED8" w:rsidP="00267ED8">
      <w:pPr>
        <w:bidi/>
        <w:jc w:val="both"/>
        <w:rPr>
          <w:rFonts w:cs="David" w:hint="cs"/>
          <w:rtl/>
        </w:rPr>
      </w:pPr>
      <w:r w:rsidRPr="00267ED8">
        <w:rPr>
          <w:rFonts w:cs="David" w:hint="cs"/>
          <w:u w:val="single"/>
          <w:rtl/>
        </w:rPr>
        <w:t>ארבל אסטרחן:</w:t>
      </w:r>
    </w:p>
    <w:p w14:paraId="21E1A932" w14:textId="77777777" w:rsidR="00267ED8" w:rsidRPr="00267ED8" w:rsidRDefault="00267ED8" w:rsidP="00267ED8">
      <w:pPr>
        <w:bidi/>
        <w:jc w:val="both"/>
        <w:rPr>
          <w:rFonts w:cs="David" w:hint="cs"/>
          <w:rtl/>
        </w:rPr>
      </w:pPr>
    </w:p>
    <w:p w14:paraId="6924A9F8" w14:textId="77777777" w:rsidR="00267ED8" w:rsidRPr="00267ED8" w:rsidRDefault="00267ED8" w:rsidP="00267ED8">
      <w:pPr>
        <w:bidi/>
        <w:jc w:val="both"/>
        <w:rPr>
          <w:rFonts w:cs="David" w:hint="cs"/>
          <w:rtl/>
        </w:rPr>
      </w:pPr>
      <w:r w:rsidRPr="00267ED8">
        <w:rPr>
          <w:rFonts w:cs="David" w:hint="cs"/>
          <w:rtl/>
        </w:rPr>
        <w:tab/>
        <w:t>בדברי ההסבר, ועדת זמיר התייחסה לזה שזה מותר. בגלל שזה עלה פה, זה מובהר.</w:t>
      </w:r>
    </w:p>
    <w:p w14:paraId="3E9981E2" w14:textId="77777777" w:rsidR="00267ED8" w:rsidRPr="00267ED8" w:rsidRDefault="00267ED8" w:rsidP="00267ED8">
      <w:pPr>
        <w:bidi/>
        <w:jc w:val="both"/>
        <w:rPr>
          <w:rFonts w:cs="David" w:hint="cs"/>
          <w:rtl/>
        </w:rPr>
      </w:pPr>
    </w:p>
    <w:p w14:paraId="22189F6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5A9211E" w14:textId="77777777" w:rsidR="00267ED8" w:rsidRPr="00267ED8" w:rsidRDefault="00267ED8" w:rsidP="00267ED8">
      <w:pPr>
        <w:bidi/>
        <w:jc w:val="both"/>
        <w:rPr>
          <w:rFonts w:cs="David" w:hint="cs"/>
          <w:u w:val="single"/>
          <w:rtl/>
        </w:rPr>
      </w:pPr>
    </w:p>
    <w:p w14:paraId="646853CA" w14:textId="77777777" w:rsidR="00267ED8" w:rsidRPr="00267ED8" w:rsidRDefault="00267ED8" w:rsidP="00267ED8">
      <w:pPr>
        <w:bidi/>
        <w:ind w:firstLine="720"/>
        <w:jc w:val="both"/>
        <w:rPr>
          <w:rFonts w:cs="David" w:hint="cs"/>
          <w:rtl/>
        </w:rPr>
      </w:pPr>
      <w:r w:rsidRPr="00267ED8">
        <w:rPr>
          <w:rFonts w:cs="David" w:hint="cs"/>
          <w:rtl/>
        </w:rPr>
        <w:t xml:space="preserve">בואו נלך לחלק הראשון. בהנחה שלא כתוב פה חבר מפלגה. </w:t>
      </w:r>
    </w:p>
    <w:p w14:paraId="116348B3" w14:textId="77777777" w:rsidR="00267ED8" w:rsidRPr="00267ED8" w:rsidRDefault="00267ED8" w:rsidP="00267ED8">
      <w:pPr>
        <w:bidi/>
        <w:jc w:val="both"/>
        <w:rPr>
          <w:rFonts w:cs="David" w:hint="cs"/>
          <w:rtl/>
        </w:rPr>
      </w:pPr>
    </w:p>
    <w:p w14:paraId="28E8A61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0396B06" w14:textId="77777777" w:rsidR="00267ED8" w:rsidRPr="00267ED8" w:rsidRDefault="00267ED8" w:rsidP="00267ED8">
      <w:pPr>
        <w:bidi/>
        <w:jc w:val="both"/>
        <w:rPr>
          <w:rFonts w:cs="David" w:hint="cs"/>
          <w:u w:val="single"/>
          <w:rtl/>
        </w:rPr>
      </w:pPr>
    </w:p>
    <w:p w14:paraId="35CB7968"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 xml:space="preserve">השאלה מה עמדתך לגבי אדם שהוא חבר גוף בוחר ולא חבר מפלגה. </w:t>
      </w:r>
    </w:p>
    <w:p w14:paraId="59FD5569" w14:textId="77777777" w:rsidR="00267ED8" w:rsidRPr="00267ED8" w:rsidRDefault="00267ED8" w:rsidP="00267ED8">
      <w:pPr>
        <w:keepLines/>
        <w:bidi/>
        <w:jc w:val="both"/>
        <w:rPr>
          <w:rFonts w:cs="David" w:hint="cs"/>
          <w:rtl/>
        </w:rPr>
      </w:pPr>
    </w:p>
    <w:p w14:paraId="66C28212" w14:textId="77777777" w:rsidR="00267ED8" w:rsidRPr="00267ED8" w:rsidRDefault="00267ED8" w:rsidP="00267ED8">
      <w:pPr>
        <w:keepLines/>
        <w:bidi/>
        <w:jc w:val="both"/>
        <w:rPr>
          <w:rFonts w:cs="David" w:hint="cs"/>
          <w:u w:val="single"/>
          <w:rtl/>
        </w:rPr>
      </w:pPr>
      <w:r w:rsidRPr="00267ED8">
        <w:rPr>
          <w:rFonts w:cs="David" w:hint="cs"/>
          <w:u w:val="single"/>
          <w:rtl/>
        </w:rPr>
        <w:t>שלי יחימוביץ:</w:t>
      </w:r>
    </w:p>
    <w:p w14:paraId="4F04E014" w14:textId="77777777" w:rsidR="00267ED8" w:rsidRPr="00267ED8" w:rsidRDefault="00267ED8" w:rsidP="00267ED8">
      <w:pPr>
        <w:keepLines/>
        <w:bidi/>
        <w:jc w:val="both"/>
        <w:rPr>
          <w:rFonts w:cs="David" w:hint="cs"/>
          <w:u w:val="single"/>
          <w:rtl/>
        </w:rPr>
      </w:pPr>
    </w:p>
    <w:p w14:paraId="09153C8E" w14:textId="77777777" w:rsidR="00267ED8" w:rsidRPr="00267ED8" w:rsidRDefault="00267ED8" w:rsidP="00267ED8">
      <w:pPr>
        <w:bidi/>
        <w:ind w:firstLine="720"/>
        <w:jc w:val="both"/>
        <w:rPr>
          <w:rFonts w:cs="David" w:hint="cs"/>
          <w:rtl/>
        </w:rPr>
      </w:pPr>
      <w:r w:rsidRPr="00267ED8">
        <w:rPr>
          <w:rFonts w:cs="David" w:hint="cs"/>
          <w:rtl/>
        </w:rPr>
        <w:t xml:space="preserve">למה אתם קוראים גוף בוחר? </w:t>
      </w:r>
    </w:p>
    <w:p w14:paraId="0EC0CC89" w14:textId="77777777" w:rsidR="00267ED8" w:rsidRPr="00267ED8" w:rsidRDefault="00267ED8" w:rsidP="00267ED8">
      <w:pPr>
        <w:bidi/>
        <w:jc w:val="both"/>
        <w:rPr>
          <w:rFonts w:cs="David" w:hint="cs"/>
          <w:rtl/>
        </w:rPr>
      </w:pPr>
    </w:p>
    <w:p w14:paraId="1573590C" w14:textId="77777777" w:rsidR="00267ED8" w:rsidRPr="00267ED8" w:rsidRDefault="00267ED8" w:rsidP="00267ED8">
      <w:pPr>
        <w:bidi/>
        <w:jc w:val="both"/>
        <w:rPr>
          <w:rFonts w:cs="David" w:hint="cs"/>
          <w:rtl/>
        </w:rPr>
      </w:pPr>
      <w:r w:rsidRPr="00267ED8">
        <w:rPr>
          <w:rFonts w:cs="David" w:hint="cs"/>
          <w:u w:val="single"/>
          <w:rtl/>
        </w:rPr>
        <w:t>ארבל אסטרחן:</w:t>
      </w:r>
    </w:p>
    <w:p w14:paraId="052BDA75" w14:textId="77777777" w:rsidR="00267ED8" w:rsidRPr="00267ED8" w:rsidRDefault="00267ED8" w:rsidP="00267ED8">
      <w:pPr>
        <w:bidi/>
        <w:jc w:val="both"/>
        <w:rPr>
          <w:rFonts w:cs="David" w:hint="cs"/>
          <w:rtl/>
        </w:rPr>
      </w:pPr>
    </w:p>
    <w:p w14:paraId="7E687DB6" w14:textId="77777777" w:rsidR="00267ED8" w:rsidRPr="00267ED8" w:rsidRDefault="00267ED8" w:rsidP="00267ED8">
      <w:pPr>
        <w:bidi/>
        <w:jc w:val="both"/>
        <w:rPr>
          <w:rFonts w:cs="David" w:hint="cs"/>
          <w:rtl/>
        </w:rPr>
      </w:pPr>
      <w:r w:rsidRPr="00267ED8">
        <w:rPr>
          <w:rFonts w:cs="David" w:hint="cs"/>
          <w:rtl/>
        </w:rPr>
        <w:tab/>
        <w:t xml:space="preserve">היום יש הגדרה בחוק העונשין של מהו בעל השפעה ניכרת על בחירתו של מועמד, כי מוטלות עליו כל מיני הגבלות. הוא מוגדר כ"חבר הנהלה מוסד ביקורת או בית דין של מפלגה, בעל זכות הצבעה בבחירות למועמד שבהם מספר בעלי זכות ההצעה אינו עולה על 5,000". כשיש יותר מ-5,000 הוא לא נחשב. </w:t>
      </w:r>
    </w:p>
    <w:p w14:paraId="09ABACB3" w14:textId="77777777" w:rsidR="00267ED8" w:rsidRPr="00267ED8" w:rsidRDefault="00267ED8" w:rsidP="00267ED8">
      <w:pPr>
        <w:bidi/>
        <w:jc w:val="both"/>
        <w:rPr>
          <w:rFonts w:cs="David" w:hint="cs"/>
          <w:rtl/>
        </w:rPr>
      </w:pPr>
    </w:p>
    <w:p w14:paraId="1A0D12FD"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29E4416" w14:textId="77777777" w:rsidR="00267ED8" w:rsidRPr="00267ED8" w:rsidRDefault="00267ED8" w:rsidP="00267ED8">
      <w:pPr>
        <w:bidi/>
        <w:jc w:val="both"/>
        <w:rPr>
          <w:rFonts w:cs="David" w:hint="cs"/>
          <w:rtl/>
        </w:rPr>
      </w:pPr>
    </w:p>
    <w:p w14:paraId="0CA6C11C" w14:textId="77777777" w:rsidR="00267ED8" w:rsidRPr="00267ED8" w:rsidRDefault="00267ED8" w:rsidP="00267ED8">
      <w:pPr>
        <w:bidi/>
        <w:ind w:firstLine="720"/>
        <w:jc w:val="both"/>
        <w:rPr>
          <w:rFonts w:cs="David" w:hint="cs"/>
          <w:rtl/>
        </w:rPr>
      </w:pPr>
      <w:r w:rsidRPr="00267ED8">
        <w:rPr>
          <w:rFonts w:cs="David" w:hint="cs"/>
          <w:rtl/>
        </w:rPr>
        <w:t xml:space="preserve">לכן פריימריס לא נכנס אבל ועידה כן נכנס.  </w:t>
      </w:r>
    </w:p>
    <w:p w14:paraId="744AFCBA" w14:textId="77777777" w:rsidR="00267ED8" w:rsidRPr="00267ED8" w:rsidRDefault="00267ED8" w:rsidP="00267ED8">
      <w:pPr>
        <w:bidi/>
        <w:jc w:val="both"/>
        <w:rPr>
          <w:rFonts w:cs="David" w:hint="cs"/>
          <w:rtl/>
        </w:rPr>
      </w:pPr>
    </w:p>
    <w:p w14:paraId="7BCE6D2F" w14:textId="77777777" w:rsidR="00267ED8" w:rsidRPr="00267ED8" w:rsidRDefault="00267ED8" w:rsidP="00267ED8">
      <w:pPr>
        <w:bidi/>
        <w:jc w:val="both"/>
        <w:rPr>
          <w:rFonts w:cs="David" w:hint="cs"/>
          <w:rtl/>
        </w:rPr>
      </w:pPr>
      <w:r w:rsidRPr="00267ED8">
        <w:rPr>
          <w:rFonts w:cs="David" w:hint="cs"/>
          <w:u w:val="single"/>
          <w:rtl/>
        </w:rPr>
        <w:t>ארבל אסטרחן:</w:t>
      </w:r>
    </w:p>
    <w:p w14:paraId="393F9E48" w14:textId="77777777" w:rsidR="00267ED8" w:rsidRPr="00267ED8" w:rsidRDefault="00267ED8" w:rsidP="00267ED8">
      <w:pPr>
        <w:bidi/>
        <w:jc w:val="both"/>
        <w:rPr>
          <w:rFonts w:cs="David" w:hint="cs"/>
          <w:rtl/>
        </w:rPr>
      </w:pPr>
    </w:p>
    <w:p w14:paraId="58A813E2" w14:textId="77777777" w:rsidR="00267ED8" w:rsidRPr="00267ED8" w:rsidRDefault="00267ED8" w:rsidP="00267ED8">
      <w:pPr>
        <w:bidi/>
        <w:jc w:val="both"/>
        <w:rPr>
          <w:rFonts w:cs="David" w:hint="cs"/>
          <w:rtl/>
        </w:rPr>
      </w:pPr>
      <w:r w:rsidRPr="00267ED8">
        <w:rPr>
          <w:rFonts w:cs="David" w:hint="cs"/>
          <w:rtl/>
        </w:rPr>
        <w:tab/>
        <w:t xml:space="preserve">"מי שפעל להתפקדות מספר משמעותי בנסיבות העניין של בעלי זכות בחירה בבחירת המועמד". </w:t>
      </w:r>
    </w:p>
    <w:p w14:paraId="430FBC3D" w14:textId="77777777" w:rsidR="00267ED8" w:rsidRPr="00267ED8" w:rsidRDefault="00267ED8" w:rsidP="00267ED8">
      <w:pPr>
        <w:bidi/>
        <w:jc w:val="both"/>
        <w:rPr>
          <w:rFonts w:cs="David" w:hint="cs"/>
          <w:rtl/>
        </w:rPr>
      </w:pPr>
    </w:p>
    <w:p w14:paraId="4DB542A8"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3DCB0059" w14:textId="77777777" w:rsidR="00267ED8" w:rsidRPr="00267ED8" w:rsidRDefault="00267ED8" w:rsidP="00267ED8">
      <w:pPr>
        <w:bidi/>
        <w:jc w:val="both"/>
        <w:rPr>
          <w:rFonts w:cs="David" w:hint="cs"/>
          <w:u w:val="single"/>
          <w:rtl/>
        </w:rPr>
      </w:pPr>
    </w:p>
    <w:p w14:paraId="2FD91D97" w14:textId="77777777" w:rsidR="00267ED8" w:rsidRPr="00267ED8" w:rsidRDefault="00267ED8" w:rsidP="00267ED8">
      <w:pPr>
        <w:bidi/>
        <w:jc w:val="both"/>
        <w:rPr>
          <w:rFonts w:cs="David" w:hint="cs"/>
          <w:rtl/>
        </w:rPr>
      </w:pPr>
      <w:r w:rsidRPr="00267ED8">
        <w:rPr>
          <w:rFonts w:cs="David" w:hint="cs"/>
          <w:rtl/>
        </w:rPr>
        <w:tab/>
        <w:t xml:space="preserve">בדוגמה ששלי נתנה, זה לא משנה אם אדם הוא חבר. </w:t>
      </w:r>
    </w:p>
    <w:p w14:paraId="3750F9BB" w14:textId="77777777" w:rsidR="00267ED8" w:rsidRPr="00267ED8" w:rsidRDefault="00267ED8" w:rsidP="00267ED8">
      <w:pPr>
        <w:bidi/>
        <w:jc w:val="both"/>
        <w:rPr>
          <w:rFonts w:cs="David" w:hint="cs"/>
          <w:rtl/>
        </w:rPr>
      </w:pPr>
    </w:p>
    <w:p w14:paraId="38894689"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0563DA2D" w14:textId="77777777" w:rsidR="00267ED8" w:rsidRPr="00267ED8" w:rsidRDefault="00267ED8" w:rsidP="00267ED8">
      <w:pPr>
        <w:bidi/>
        <w:jc w:val="both"/>
        <w:rPr>
          <w:rFonts w:cs="David" w:hint="cs"/>
          <w:u w:val="single"/>
          <w:rtl/>
        </w:rPr>
      </w:pPr>
    </w:p>
    <w:p w14:paraId="62B5B31B" w14:textId="77777777" w:rsidR="00267ED8" w:rsidRPr="00267ED8" w:rsidRDefault="00267ED8" w:rsidP="00267ED8">
      <w:pPr>
        <w:bidi/>
        <w:jc w:val="both"/>
        <w:rPr>
          <w:rFonts w:cs="David" w:hint="cs"/>
          <w:rtl/>
        </w:rPr>
      </w:pPr>
      <w:r w:rsidRPr="00267ED8">
        <w:rPr>
          <w:rFonts w:cs="David" w:hint="cs"/>
          <w:rtl/>
        </w:rPr>
        <w:tab/>
        <w:t>במרכז הליכוד יש 2,500 חברים. אלה אנשים מן הישוב, אין שם בעלי הון, אלה אנשים לגמרי רגילים שהם חברי מרכז. האם הם צריכים להיות מופלים לעומת אזרח רגיל? אני לא אומרת לתת להם יחס עודף, אבל לתת להם יחס כמו כל פנייה שפונים אלי?</w:t>
      </w:r>
    </w:p>
    <w:p w14:paraId="6FA50CF0" w14:textId="77777777" w:rsidR="00267ED8" w:rsidRPr="00267ED8" w:rsidRDefault="00267ED8" w:rsidP="00267ED8">
      <w:pPr>
        <w:bidi/>
        <w:jc w:val="both"/>
        <w:rPr>
          <w:rFonts w:cs="David" w:hint="cs"/>
          <w:rtl/>
        </w:rPr>
      </w:pPr>
    </w:p>
    <w:p w14:paraId="29EE563D"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376F3029" w14:textId="77777777" w:rsidR="00267ED8" w:rsidRPr="00267ED8" w:rsidRDefault="00267ED8" w:rsidP="00267ED8">
      <w:pPr>
        <w:bidi/>
        <w:jc w:val="both"/>
        <w:rPr>
          <w:rFonts w:cs="David" w:hint="cs"/>
          <w:u w:val="single"/>
          <w:rtl/>
        </w:rPr>
      </w:pPr>
    </w:p>
    <w:p w14:paraId="3F97721B" w14:textId="77777777" w:rsidR="00267ED8" w:rsidRPr="00267ED8" w:rsidRDefault="00267ED8" w:rsidP="00267ED8">
      <w:pPr>
        <w:bidi/>
        <w:jc w:val="both"/>
        <w:rPr>
          <w:rFonts w:cs="David" w:hint="cs"/>
          <w:rtl/>
        </w:rPr>
      </w:pPr>
      <w:r w:rsidRPr="00267ED8">
        <w:rPr>
          <w:rFonts w:cs="David" w:hint="cs"/>
          <w:rtl/>
        </w:rPr>
        <w:tab/>
        <w:t xml:space="preserve">ב"קדימה" יש כמעט 500 חברי מועצה אבל הם לא גוף בוחר. </w:t>
      </w:r>
    </w:p>
    <w:p w14:paraId="30014E26" w14:textId="77777777" w:rsidR="00267ED8" w:rsidRPr="00267ED8" w:rsidRDefault="00267ED8" w:rsidP="00267ED8">
      <w:pPr>
        <w:bidi/>
        <w:jc w:val="both"/>
        <w:rPr>
          <w:rFonts w:cs="David" w:hint="cs"/>
          <w:rtl/>
        </w:rPr>
      </w:pPr>
    </w:p>
    <w:p w14:paraId="3D1FE79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C035E66" w14:textId="77777777" w:rsidR="00267ED8" w:rsidRPr="00267ED8" w:rsidRDefault="00267ED8" w:rsidP="00267ED8">
      <w:pPr>
        <w:bidi/>
        <w:jc w:val="both"/>
        <w:rPr>
          <w:rFonts w:cs="David" w:hint="cs"/>
          <w:rtl/>
        </w:rPr>
      </w:pPr>
    </w:p>
    <w:p w14:paraId="784935C9" w14:textId="77777777" w:rsidR="00267ED8" w:rsidRPr="00267ED8" w:rsidRDefault="00267ED8" w:rsidP="00267ED8">
      <w:pPr>
        <w:bidi/>
        <w:jc w:val="both"/>
        <w:rPr>
          <w:rFonts w:cs="David" w:hint="cs"/>
          <w:rtl/>
        </w:rPr>
      </w:pPr>
      <w:r w:rsidRPr="00267ED8">
        <w:rPr>
          <w:rFonts w:cs="David" w:hint="cs"/>
          <w:rtl/>
        </w:rPr>
        <w:tab/>
        <w:t xml:space="preserve">אז אין בעיה. </w:t>
      </w:r>
    </w:p>
    <w:p w14:paraId="2BA14BD8" w14:textId="77777777" w:rsidR="00267ED8" w:rsidRPr="00267ED8" w:rsidRDefault="00267ED8" w:rsidP="00267ED8">
      <w:pPr>
        <w:bidi/>
        <w:jc w:val="both"/>
        <w:rPr>
          <w:rFonts w:cs="David" w:hint="cs"/>
          <w:rtl/>
        </w:rPr>
      </w:pPr>
    </w:p>
    <w:p w14:paraId="65E75FA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84C8C3C" w14:textId="77777777" w:rsidR="00267ED8" w:rsidRPr="00267ED8" w:rsidRDefault="00267ED8" w:rsidP="00267ED8">
      <w:pPr>
        <w:bidi/>
        <w:jc w:val="both"/>
        <w:rPr>
          <w:rFonts w:cs="David" w:hint="cs"/>
          <w:rtl/>
        </w:rPr>
      </w:pPr>
    </w:p>
    <w:p w14:paraId="2BACD774" w14:textId="77777777" w:rsidR="00267ED8" w:rsidRPr="00267ED8" w:rsidRDefault="00267ED8" w:rsidP="00267ED8">
      <w:pPr>
        <w:bidi/>
        <w:jc w:val="both"/>
        <w:rPr>
          <w:rFonts w:cs="David" w:hint="cs"/>
          <w:rtl/>
        </w:rPr>
      </w:pPr>
      <w:r w:rsidRPr="00267ED8">
        <w:rPr>
          <w:rFonts w:cs="David" w:hint="cs"/>
          <w:rtl/>
        </w:rPr>
        <w:tab/>
        <w:t xml:space="preserve">זה קצת אנכרוניסטי. דווקא ועידה לא בוחרת - - - </w:t>
      </w:r>
    </w:p>
    <w:p w14:paraId="20D24825" w14:textId="77777777" w:rsidR="00267ED8" w:rsidRPr="00267ED8" w:rsidRDefault="00267ED8" w:rsidP="00267ED8">
      <w:pPr>
        <w:bidi/>
        <w:jc w:val="both"/>
        <w:rPr>
          <w:rFonts w:cs="David" w:hint="cs"/>
          <w:rtl/>
        </w:rPr>
      </w:pPr>
    </w:p>
    <w:p w14:paraId="3E26867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7014098" w14:textId="77777777" w:rsidR="00267ED8" w:rsidRPr="00267ED8" w:rsidRDefault="00267ED8" w:rsidP="00267ED8">
      <w:pPr>
        <w:bidi/>
        <w:jc w:val="both"/>
        <w:rPr>
          <w:rFonts w:cs="David" w:hint="cs"/>
          <w:rtl/>
        </w:rPr>
      </w:pPr>
    </w:p>
    <w:p w14:paraId="3617FE5B" w14:textId="77777777" w:rsidR="00267ED8" w:rsidRPr="00267ED8" w:rsidRDefault="00267ED8" w:rsidP="00267ED8">
      <w:pPr>
        <w:bidi/>
        <w:jc w:val="both"/>
        <w:rPr>
          <w:rFonts w:cs="David" w:hint="cs"/>
          <w:rtl/>
        </w:rPr>
      </w:pPr>
      <w:r w:rsidRPr="00267ED8">
        <w:rPr>
          <w:rFonts w:cs="David" w:hint="cs"/>
          <w:rtl/>
        </w:rPr>
        <w:tab/>
        <w:t xml:space="preserve">אצלנו, למשל, הוועידה בוחרת. </w:t>
      </w:r>
    </w:p>
    <w:p w14:paraId="5185BB8E" w14:textId="77777777" w:rsidR="00267ED8" w:rsidRPr="00267ED8" w:rsidRDefault="00267ED8" w:rsidP="00267ED8">
      <w:pPr>
        <w:bidi/>
        <w:jc w:val="both"/>
        <w:rPr>
          <w:rFonts w:cs="David" w:hint="cs"/>
          <w:rtl/>
        </w:rPr>
      </w:pPr>
    </w:p>
    <w:p w14:paraId="12790FE7"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963D82D" w14:textId="77777777" w:rsidR="00267ED8" w:rsidRPr="00267ED8" w:rsidRDefault="00267ED8" w:rsidP="00267ED8">
      <w:pPr>
        <w:bidi/>
        <w:jc w:val="both"/>
        <w:rPr>
          <w:rFonts w:cs="David" w:hint="cs"/>
          <w:rtl/>
        </w:rPr>
      </w:pPr>
    </w:p>
    <w:p w14:paraId="16690639" w14:textId="77777777" w:rsidR="00267ED8" w:rsidRPr="00267ED8" w:rsidRDefault="00267ED8" w:rsidP="00267ED8">
      <w:pPr>
        <w:bidi/>
        <w:jc w:val="both"/>
        <w:rPr>
          <w:rFonts w:cs="David" w:hint="cs"/>
          <w:rtl/>
        </w:rPr>
      </w:pPr>
      <w:r w:rsidRPr="00267ED8">
        <w:rPr>
          <w:rFonts w:cs="David" w:hint="cs"/>
          <w:rtl/>
        </w:rPr>
        <w:tab/>
        <w:t xml:space="preserve">אצלנו הוועידה לא בוחרת. </w:t>
      </w:r>
    </w:p>
    <w:p w14:paraId="5620844F" w14:textId="77777777" w:rsidR="00267ED8" w:rsidRPr="00267ED8" w:rsidRDefault="00267ED8" w:rsidP="00267ED8">
      <w:pPr>
        <w:bidi/>
        <w:jc w:val="both"/>
        <w:rPr>
          <w:rFonts w:cs="David" w:hint="cs"/>
          <w:rtl/>
        </w:rPr>
      </w:pPr>
    </w:p>
    <w:p w14:paraId="3880AF1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BCA6192" w14:textId="77777777" w:rsidR="00267ED8" w:rsidRPr="00267ED8" w:rsidRDefault="00267ED8" w:rsidP="00267ED8">
      <w:pPr>
        <w:bidi/>
        <w:jc w:val="both"/>
        <w:rPr>
          <w:rFonts w:cs="David" w:hint="cs"/>
          <w:rtl/>
        </w:rPr>
      </w:pPr>
    </w:p>
    <w:p w14:paraId="5E0DF1CF" w14:textId="77777777" w:rsidR="00267ED8" w:rsidRPr="00267ED8" w:rsidRDefault="00267ED8" w:rsidP="00267ED8">
      <w:pPr>
        <w:bidi/>
        <w:jc w:val="both"/>
        <w:rPr>
          <w:rFonts w:cs="David" w:hint="cs"/>
          <w:rtl/>
        </w:rPr>
      </w:pPr>
      <w:r w:rsidRPr="00267ED8">
        <w:rPr>
          <w:rFonts w:cs="David" w:hint="cs"/>
          <w:rtl/>
        </w:rPr>
        <w:tab/>
        <w:t xml:space="preserve">לכן מעל 5,000 אין בעיה. מבחינתכם אין בעיה אם אף חבר מפלגה, אלא עם חבר הנהלה או מוסד, שגם לפי החוק הקיים היום יש עם זה בעיה. </w:t>
      </w:r>
    </w:p>
    <w:p w14:paraId="58026EE2" w14:textId="77777777" w:rsidR="00267ED8" w:rsidRPr="00267ED8" w:rsidRDefault="00267ED8" w:rsidP="00267ED8">
      <w:pPr>
        <w:bidi/>
        <w:jc w:val="both"/>
        <w:rPr>
          <w:rFonts w:cs="David" w:hint="cs"/>
          <w:rtl/>
        </w:rPr>
      </w:pPr>
    </w:p>
    <w:p w14:paraId="7064C863" w14:textId="77777777" w:rsidR="00267ED8" w:rsidRPr="00267ED8" w:rsidRDefault="00267ED8" w:rsidP="00267ED8">
      <w:pPr>
        <w:bidi/>
        <w:jc w:val="both"/>
        <w:rPr>
          <w:rFonts w:cs="David" w:hint="cs"/>
          <w:rtl/>
        </w:rPr>
      </w:pPr>
      <w:r w:rsidRPr="00267ED8">
        <w:rPr>
          <w:rFonts w:cs="David" w:hint="cs"/>
          <w:u w:val="single"/>
          <w:rtl/>
        </w:rPr>
        <w:t>איל ינון:</w:t>
      </w:r>
    </w:p>
    <w:p w14:paraId="65687A92" w14:textId="77777777" w:rsidR="00267ED8" w:rsidRPr="00267ED8" w:rsidRDefault="00267ED8" w:rsidP="00267ED8">
      <w:pPr>
        <w:bidi/>
        <w:jc w:val="both"/>
        <w:rPr>
          <w:rFonts w:cs="David" w:hint="cs"/>
          <w:rtl/>
        </w:rPr>
      </w:pPr>
    </w:p>
    <w:p w14:paraId="74330F93" w14:textId="77777777" w:rsidR="00267ED8" w:rsidRPr="00267ED8" w:rsidRDefault="00267ED8" w:rsidP="00267ED8">
      <w:pPr>
        <w:bidi/>
        <w:jc w:val="both"/>
        <w:rPr>
          <w:rFonts w:cs="David" w:hint="cs"/>
          <w:rtl/>
        </w:rPr>
      </w:pPr>
      <w:r w:rsidRPr="00267ED8">
        <w:rPr>
          <w:rFonts w:cs="David" w:hint="cs"/>
          <w:rtl/>
        </w:rPr>
        <w:tab/>
        <w:t xml:space="preserve">שלי, איך את מתמודדת עם הלחץ של חברי המרכז במובן הקלאסי ההיסטורי, שהם אלה שמשפיעים על השרירות הפוליטית ועל הבחירה מחדש של חברי הכנסת והם מנסים לקדם אינטרסים כאלה ואחרים. </w:t>
      </w:r>
    </w:p>
    <w:p w14:paraId="65E960C1" w14:textId="77777777" w:rsidR="00267ED8" w:rsidRPr="00267ED8" w:rsidRDefault="00267ED8" w:rsidP="00267ED8">
      <w:pPr>
        <w:bidi/>
        <w:jc w:val="both"/>
        <w:rPr>
          <w:rFonts w:cs="David" w:hint="cs"/>
          <w:u w:val="single"/>
          <w:rtl/>
        </w:rPr>
      </w:pPr>
    </w:p>
    <w:p w14:paraId="4531AABF"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D704B0A" w14:textId="77777777" w:rsidR="00267ED8" w:rsidRPr="00267ED8" w:rsidRDefault="00267ED8" w:rsidP="00267ED8">
      <w:pPr>
        <w:bidi/>
        <w:jc w:val="both"/>
        <w:rPr>
          <w:rFonts w:cs="David" w:hint="cs"/>
          <w:u w:val="single"/>
          <w:rtl/>
        </w:rPr>
      </w:pPr>
    </w:p>
    <w:p w14:paraId="77FB7674" w14:textId="77777777" w:rsidR="00267ED8" w:rsidRPr="00267ED8" w:rsidRDefault="00267ED8" w:rsidP="00267ED8">
      <w:pPr>
        <w:bidi/>
        <w:jc w:val="both"/>
        <w:rPr>
          <w:rFonts w:cs="David" w:hint="cs"/>
          <w:rtl/>
        </w:rPr>
      </w:pPr>
      <w:r w:rsidRPr="00267ED8">
        <w:rPr>
          <w:rFonts w:cs="David" w:hint="cs"/>
          <w:rtl/>
        </w:rPr>
        <w:tab/>
        <w:t xml:space="preserve">אני חוששת שאתם שבויים פה בעולם שהוא כבר לא קיים. הלחצים היום על חברי הכנסת לא מגיעים בכלל מחברי המרכז שלהם. הם מגיעים מהלוביסטים, הם מגיעים מבעלי ההון. קחו כל חבר כנסת, מידת הלחצים שמופעלת עליו כל יום </w:t>
      </w:r>
      <w:r w:rsidRPr="00267ED8">
        <w:rPr>
          <w:rFonts w:cs="David"/>
          <w:rtl/>
        </w:rPr>
        <w:t>–</w:t>
      </w:r>
      <w:r w:rsidRPr="00267ED8">
        <w:rPr>
          <w:rFonts w:cs="David" w:hint="cs"/>
          <w:rtl/>
        </w:rPr>
        <w:t xml:space="preserve"> אני אומרת לכם שעלי אין לחצים בכלל מחברי מרכז, ממש לא. אגב, אצלנו הם אנשים די מבוססים, הם לא צריכים כלום. אני בכלל לא מקבלת פניות. אני כן מקבלת פניות מציבור רחב. </w:t>
      </w:r>
    </w:p>
    <w:p w14:paraId="04FC2659" w14:textId="77777777" w:rsidR="00267ED8" w:rsidRPr="00267ED8" w:rsidRDefault="00267ED8" w:rsidP="00267ED8">
      <w:pPr>
        <w:bidi/>
        <w:jc w:val="both"/>
        <w:rPr>
          <w:rFonts w:cs="David" w:hint="cs"/>
          <w:rtl/>
        </w:rPr>
      </w:pPr>
    </w:p>
    <w:p w14:paraId="5857CE84" w14:textId="77777777" w:rsidR="00267ED8" w:rsidRPr="00267ED8" w:rsidRDefault="00267ED8" w:rsidP="00267ED8">
      <w:pPr>
        <w:bidi/>
        <w:jc w:val="both"/>
        <w:rPr>
          <w:rFonts w:cs="David" w:hint="cs"/>
          <w:rtl/>
        </w:rPr>
      </w:pPr>
      <w:r w:rsidRPr="00267ED8">
        <w:rPr>
          <w:rFonts w:cs="David" w:hint="cs"/>
          <w:rtl/>
        </w:rPr>
        <w:tab/>
        <w:t xml:space="preserve">אנחנו סוגרים כאן </w:t>
      </w:r>
      <w:proofErr w:type="spellStart"/>
      <w:r w:rsidRPr="00267ED8">
        <w:rPr>
          <w:rFonts w:cs="David" w:hint="cs"/>
          <w:rtl/>
        </w:rPr>
        <w:t>פירצה</w:t>
      </w:r>
      <w:proofErr w:type="spellEnd"/>
      <w:r w:rsidRPr="00267ED8">
        <w:rPr>
          <w:rFonts w:cs="David" w:hint="cs"/>
          <w:rtl/>
        </w:rPr>
        <w:t xml:space="preserve"> שהיא כבר לא ממש קיימת.  </w:t>
      </w:r>
    </w:p>
    <w:p w14:paraId="3B9A81E8" w14:textId="77777777" w:rsidR="00267ED8" w:rsidRPr="00267ED8" w:rsidRDefault="00267ED8" w:rsidP="00267ED8">
      <w:pPr>
        <w:bidi/>
        <w:jc w:val="both"/>
        <w:rPr>
          <w:rFonts w:cs="David" w:hint="cs"/>
          <w:rtl/>
        </w:rPr>
      </w:pPr>
    </w:p>
    <w:p w14:paraId="317686F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B245180" w14:textId="77777777" w:rsidR="00267ED8" w:rsidRPr="00267ED8" w:rsidRDefault="00267ED8" w:rsidP="00267ED8">
      <w:pPr>
        <w:bidi/>
        <w:jc w:val="both"/>
        <w:rPr>
          <w:rFonts w:cs="David" w:hint="cs"/>
          <w:u w:val="single"/>
          <w:rtl/>
        </w:rPr>
      </w:pPr>
    </w:p>
    <w:p w14:paraId="2B5775F1" w14:textId="77777777" w:rsidR="00267ED8" w:rsidRPr="00267ED8" w:rsidRDefault="00267ED8" w:rsidP="00267ED8">
      <w:pPr>
        <w:bidi/>
        <w:ind w:firstLine="720"/>
        <w:jc w:val="both"/>
        <w:rPr>
          <w:rFonts w:cs="David" w:hint="cs"/>
          <w:rtl/>
        </w:rPr>
      </w:pPr>
      <w:r w:rsidRPr="00267ED8">
        <w:rPr>
          <w:rFonts w:cs="David" w:hint="cs"/>
          <w:rtl/>
        </w:rPr>
        <w:t>אין כאן בעיה כי הנוסח הנוכחי נותן לנו להיענות ל-6,999,000. השאלה, אם לא כותבים פה כלום, זאת אומרת אין בכלל משפט, הסעיף ייגמר באינטרס אישי שלו ושל בן משפחתו. אם הסעיף היה נגמר כאן, הוא בעצם מבטא באופן נאמן את מה שדיברנו עליו בישיבה הקודמת. זאת אומרת, שבעצם המגבלה היא בתחום שבעיקרו הוא ניגוד העניינים האישי, שזה מקובל על כולם. אני לא יכול לקדם את העסקים של הקיבוץ שלי או את לא יכולה לקבל שכר דירה יותר נמוך לבית שלך. על זה אין ויכוח כלל. ההתלבטות שלנו מתחילה בחצי שורה האחרונה, של חבר מפלגה. האם לא לכתוב כלום ולהסתמך בעצם אז על החוק, שהוא בעצם קיים גם היום?</w:t>
      </w:r>
    </w:p>
    <w:p w14:paraId="55545B3E" w14:textId="77777777" w:rsidR="00267ED8" w:rsidRPr="00267ED8" w:rsidRDefault="00267ED8" w:rsidP="00267ED8">
      <w:pPr>
        <w:bidi/>
        <w:jc w:val="both"/>
        <w:rPr>
          <w:rFonts w:cs="David" w:hint="cs"/>
          <w:rtl/>
        </w:rPr>
      </w:pPr>
    </w:p>
    <w:p w14:paraId="203D384F" w14:textId="77777777" w:rsidR="00267ED8" w:rsidRPr="00267ED8" w:rsidRDefault="00267ED8" w:rsidP="00267ED8">
      <w:pPr>
        <w:bidi/>
        <w:jc w:val="both"/>
        <w:rPr>
          <w:rFonts w:cs="David" w:hint="cs"/>
          <w:rtl/>
        </w:rPr>
      </w:pPr>
      <w:r w:rsidRPr="00267ED8">
        <w:rPr>
          <w:rFonts w:cs="David" w:hint="cs"/>
          <w:u w:val="single"/>
          <w:rtl/>
        </w:rPr>
        <w:t>ארבל אסטרחן:</w:t>
      </w:r>
    </w:p>
    <w:p w14:paraId="67A5FFEB" w14:textId="77777777" w:rsidR="00267ED8" w:rsidRPr="00267ED8" w:rsidRDefault="00267ED8" w:rsidP="00267ED8">
      <w:pPr>
        <w:bidi/>
        <w:jc w:val="both"/>
        <w:rPr>
          <w:rFonts w:cs="David" w:hint="cs"/>
          <w:rtl/>
        </w:rPr>
      </w:pPr>
    </w:p>
    <w:p w14:paraId="6657D6AD" w14:textId="77777777" w:rsidR="00267ED8" w:rsidRPr="00267ED8" w:rsidRDefault="00267ED8" w:rsidP="00267ED8">
      <w:pPr>
        <w:bidi/>
        <w:jc w:val="both"/>
        <w:rPr>
          <w:rFonts w:cs="David" w:hint="cs"/>
          <w:rtl/>
        </w:rPr>
      </w:pPr>
      <w:r w:rsidRPr="00267ED8">
        <w:rPr>
          <w:rFonts w:cs="David" w:hint="cs"/>
          <w:rtl/>
        </w:rPr>
        <w:tab/>
        <w:t xml:space="preserve">לא, החוק לא מדבר על חבר הכנסת. חוק העונשין אומר שבעל השפעה ניכרת על בחירה של מועמד שמקבל כסף כדי שיניע מועמד לעשות פעולה, דינו כך וכך. זאת העבירה. </w:t>
      </w:r>
    </w:p>
    <w:p w14:paraId="52D391CC" w14:textId="77777777" w:rsidR="00267ED8" w:rsidRPr="00267ED8" w:rsidRDefault="00267ED8" w:rsidP="00267ED8">
      <w:pPr>
        <w:bidi/>
        <w:jc w:val="both"/>
        <w:rPr>
          <w:rFonts w:cs="David" w:hint="cs"/>
          <w:rtl/>
        </w:rPr>
      </w:pPr>
    </w:p>
    <w:p w14:paraId="198D2EFB"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58500DED" w14:textId="77777777" w:rsidR="00267ED8" w:rsidRPr="00267ED8" w:rsidRDefault="00267ED8" w:rsidP="00267ED8">
      <w:pPr>
        <w:bidi/>
        <w:jc w:val="both"/>
        <w:rPr>
          <w:rFonts w:cs="David" w:hint="cs"/>
          <w:u w:val="single"/>
          <w:rtl/>
        </w:rPr>
      </w:pPr>
    </w:p>
    <w:p w14:paraId="12332686" w14:textId="77777777" w:rsidR="00267ED8" w:rsidRPr="00267ED8" w:rsidRDefault="00267ED8" w:rsidP="00267ED8">
      <w:pPr>
        <w:bidi/>
        <w:ind w:firstLine="720"/>
        <w:jc w:val="both"/>
        <w:rPr>
          <w:rFonts w:cs="David" w:hint="cs"/>
          <w:rtl/>
        </w:rPr>
      </w:pPr>
      <w:r w:rsidRPr="00267ED8">
        <w:rPr>
          <w:rFonts w:cs="David" w:hint="cs"/>
          <w:rtl/>
        </w:rPr>
        <w:t xml:space="preserve">ג'ומס, אני אומרת </w:t>
      </w:r>
      <w:proofErr w:type="spellStart"/>
      <w:r w:rsidRPr="00267ED8">
        <w:rPr>
          <w:rFonts w:cs="David" w:hint="cs"/>
          <w:rtl/>
        </w:rPr>
        <w:t>שהפיסקה</w:t>
      </w:r>
      <w:proofErr w:type="spellEnd"/>
      <w:r w:rsidRPr="00267ED8">
        <w:rPr>
          <w:rFonts w:cs="David" w:hint="cs"/>
          <w:rtl/>
        </w:rPr>
        <w:t xml:space="preserve"> צריכה להיות: "שלו, של בן משפחתו או של מישהו בעל השפעה ניכרת על בחירתו". אגב, זה גם לא נכון להיכנס לזה כי לכל מפלגה יש מנגנון בוחר שונה לחלוטין. יש מפלגות עם פריימריס. </w:t>
      </w:r>
    </w:p>
    <w:p w14:paraId="4F59ABF5" w14:textId="77777777" w:rsidR="00267ED8" w:rsidRPr="00267ED8" w:rsidRDefault="00267ED8" w:rsidP="00267ED8">
      <w:pPr>
        <w:bidi/>
        <w:jc w:val="both"/>
        <w:rPr>
          <w:rFonts w:cs="David" w:hint="cs"/>
          <w:rtl/>
        </w:rPr>
      </w:pPr>
    </w:p>
    <w:p w14:paraId="3E26C89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0E95876" w14:textId="77777777" w:rsidR="00267ED8" w:rsidRPr="00267ED8" w:rsidRDefault="00267ED8" w:rsidP="00267ED8">
      <w:pPr>
        <w:bidi/>
        <w:jc w:val="both"/>
        <w:rPr>
          <w:rFonts w:cs="David" w:hint="cs"/>
          <w:u w:val="single"/>
          <w:rtl/>
        </w:rPr>
      </w:pPr>
    </w:p>
    <w:p w14:paraId="42F39563" w14:textId="77777777" w:rsidR="00267ED8" w:rsidRPr="00267ED8" w:rsidRDefault="00267ED8" w:rsidP="00267ED8">
      <w:pPr>
        <w:bidi/>
        <w:jc w:val="both"/>
        <w:rPr>
          <w:rFonts w:cs="David" w:hint="cs"/>
          <w:rtl/>
        </w:rPr>
      </w:pPr>
      <w:r w:rsidRPr="00267ED8">
        <w:rPr>
          <w:rFonts w:cs="David" w:hint="cs"/>
          <w:rtl/>
        </w:rPr>
        <w:tab/>
        <w:t xml:space="preserve">אני רואה בזה פיתרון לעניין. </w:t>
      </w:r>
    </w:p>
    <w:p w14:paraId="15B6CDCF" w14:textId="77777777" w:rsidR="00267ED8" w:rsidRPr="00267ED8" w:rsidRDefault="00267ED8" w:rsidP="00267ED8">
      <w:pPr>
        <w:bidi/>
        <w:jc w:val="both"/>
        <w:rPr>
          <w:rFonts w:cs="David" w:hint="cs"/>
          <w:rtl/>
        </w:rPr>
      </w:pPr>
    </w:p>
    <w:p w14:paraId="210245AF" w14:textId="77777777" w:rsidR="00267ED8" w:rsidRPr="00267ED8" w:rsidRDefault="00267ED8" w:rsidP="00267ED8">
      <w:pPr>
        <w:bidi/>
        <w:jc w:val="both"/>
        <w:rPr>
          <w:rFonts w:cs="David" w:hint="cs"/>
          <w:rtl/>
        </w:rPr>
      </w:pPr>
      <w:r w:rsidRPr="00267ED8">
        <w:rPr>
          <w:rFonts w:cs="David" w:hint="cs"/>
          <w:u w:val="single"/>
          <w:rtl/>
        </w:rPr>
        <w:t>ארבל אסטרחן:</w:t>
      </w:r>
    </w:p>
    <w:p w14:paraId="6F3808FD" w14:textId="77777777" w:rsidR="00267ED8" w:rsidRPr="00267ED8" w:rsidRDefault="00267ED8" w:rsidP="00267ED8">
      <w:pPr>
        <w:bidi/>
        <w:jc w:val="both"/>
        <w:rPr>
          <w:rFonts w:cs="David" w:hint="cs"/>
          <w:rtl/>
        </w:rPr>
      </w:pPr>
    </w:p>
    <w:p w14:paraId="53BDB783" w14:textId="77777777" w:rsidR="00267ED8" w:rsidRPr="00267ED8" w:rsidRDefault="00267ED8" w:rsidP="00267ED8">
      <w:pPr>
        <w:bidi/>
        <w:jc w:val="both"/>
        <w:rPr>
          <w:rFonts w:cs="David" w:hint="cs"/>
          <w:rtl/>
        </w:rPr>
      </w:pPr>
      <w:r w:rsidRPr="00267ED8">
        <w:rPr>
          <w:rFonts w:cs="David" w:hint="cs"/>
          <w:rtl/>
        </w:rPr>
        <w:tab/>
        <w:t xml:space="preserve">אבל הדגש הולך בכלל על הדגש בתואר, דהיינו, אל תשתמש בתואר חבר כנסת לענייניך הפרטיים. זה בכלל סוטה ממה שוועדת זמיר התכוונה אליו, לא לפנות בעניינים מסוימים. יוצא שהדגש כאן הוא שלא תפנה בעניינים פרטיים שלך תוך שימוש בתואר. </w:t>
      </w:r>
    </w:p>
    <w:p w14:paraId="3036021E" w14:textId="77777777" w:rsidR="00267ED8" w:rsidRPr="00267ED8" w:rsidRDefault="00267ED8" w:rsidP="00267ED8">
      <w:pPr>
        <w:bidi/>
        <w:jc w:val="both"/>
        <w:rPr>
          <w:rFonts w:cs="David" w:hint="cs"/>
          <w:rtl/>
        </w:rPr>
      </w:pPr>
    </w:p>
    <w:p w14:paraId="22FC1776" w14:textId="77777777" w:rsidR="00267ED8" w:rsidRPr="00267ED8" w:rsidRDefault="00267ED8" w:rsidP="00267ED8">
      <w:pPr>
        <w:bidi/>
        <w:ind w:firstLine="720"/>
        <w:jc w:val="both"/>
        <w:rPr>
          <w:rFonts w:cs="David" w:hint="cs"/>
          <w:rtl/>
        </w:rPr>
      </w:pPr>
      <w:r w:rsidRPr="00267ED8">
        <w:rPr>
          <w:rFonts w:cs="David" w:hint="cs"/>
          <w:rtl/>
        </w:rPr>
        <w:t xml:space="preserve">לגבי שימוש בתואר יש לנו כבר את סעיף 25. </w:t>
      </w:r>
    </w:p>
    <w:p w14:paraId="3C1CC62F" w14:textId="77777777" w:rsidR="00267ED8" w:rsidRPr="00267ED8" w:rsidRDefault="00267ED8" w:rsidP="00267ED8">
      <w:pPr>
        <w:bidi/>
        <w:jc w:val="both"/>
        <w:rPr>
          <w:rFonts w:cs="David" w:hint="cs"/>
          <w:rtl/>
        </w:rPr>
      </w:pPr>
    </w:p>
    <w:p w14:paraId="36EBDB6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114BFE12" w14:textId="77777777" w:rsidR="00267ED8" w:rsidRPr="00267ED8" w:rsidRDefault="00267ED8" w:rsidP="00267ED8">
      <w:pPr>
        <w:bidi/>
        <w:jc w:val="both"/>
        <w:rPr>
          <w:rFonts w:cs="David" w:hint="cs"/>
          <w:u w:val="single"/>
          <w:rtl/>
        </w:rPr>
      </w:pPr>
    </w:p>
    <w:p w14:paraId="2B5EA63F" w14:textId="77777777" w:rsidR="00267ED8" w:rsidRPr="00267ED8" w:rsidRDefault="00267ED8" w:rsidP="00267ED8">
      <w:pPr>
        <w:bidi/>
        <w:ind w:firstLine="720"/>
        <w:jc w:val="both"/>
        <w:rPr>
          <w:rFonts w:cs="David" w:hint="cs"/>
          <w:rtl/>
        </w:rPr>
      </w:pPr>
      <w:r w:rsidRPr="00267ED8">
        <w:rPr>
          <w:rFonts w:cs="David" w:hint="cs"/>
          <w:rtl/>
        </w:rPr>
        <w:t>לא. הסעיף קודם כל אומר שהנורמה היא שאתה יכול וראוי שתטפל בפניות ציבור לא במנגנון שהופיע בוועדת זמיר, באמצעות המנכ"ל, או בדרכים הקיימות. המגבלות שמוטלות עליך הן במסגרת ניגוד העניינים. כל זמן שאתה לא ניגש לתחום של ניגוד העניינים זה בסדר גמור. כך אני מבין  את מה שכתוב כאן.</w:t>
      </w:r>
    </w:p>
    <w:p w14:paraId="691C9115" w14:textId="77777777" w:rsidR="00267ED8" w:rsidRPr="00267ED8" w:rsidRDefault="00267ED8" w:rsidP="00267ED8">
      <w:pPr>
        <w:bidi/>
        <w:jc w:val="both"/>
        <w:rPr>
          <w:rFonts w:cs="David" w:hint="cs"/>
          <w:rtl/>
        </w:rPr>
      </w:pPr>
    </w:p>
    <w:p w14:paraId="07F6B67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EC19811" w14:textId="77777777" w:rsidR="00267ED8" w:rsidRPr="00267ED8" w:rsidRDefault="00267ED8" w:rsidP="00267ED8">
      <w:pPr>
        <w:bidi/>
        <w:jc w:val="both"/>
        <w:rPr>
          <w:rFonts w:cs="David" w:hint="cs"/>
          <w:u w:val="single"/>
          <w:rtl/>
        </w:rPr>
      </w:pPr>
    </w:p>
    <w:p w14:paraId="03F3928E" w14:textId="77777777" w:rsidR="00267ED8" w:rsidRPr="00267ED8" w:rsidRDefault="00267ED8" w:rsidP="00267ED8">
      <w:pPr>
        <w:bidi/>
        <w:ind w:firstLine="720"/>
        <w:jc w:val="both"/>
        <w:rPr>
          <w:rFonts w:cs="David" w:hint="cs"/>
          <w:rtl/>
        </w:rPr>
      </w:pPr>
      <w:r w:rsidRPr="00267ED8">
        <w:rPr>
          <w:rFonts w:cs="David" w:hint="cs"/>
          <w:rtl/>
        </w:rPr>
        <w:t xml:space="preserve">לגבי השימוש בשם. אני לא יכולה לחתום בשם חברת הכנסת שלי יחימוביץ, כאשר אני מבקשת יבטלו לי דוח תנועה שנרשם לי ליד הבית, אבל אני כן יכולה כאזרחית תל אביב לפנות לעירייה במכתב. זה ההבדל, זה הכול. </w:t>
      </w:r>
    </w:p>
    <w:p w14:paraId="324A04EA" w14:textId="77777777" w:rsidR="00267ED8" w:rsidRPr="00267ED8" w:rsidRDefault="00267ED8" w:rsidP="00267ED8">
      <w:pPr>
        <w:bidi/>
        <w:jc w:val="both"/>
        <w:rPr>
          <w:rFonts w:cs="David" w:hint="cs"/>
          <w:rtl/>
        </w:rPr>
      </w:pPr>
    </w:p>
    <w:p w14:paraId="5CAB48BE" w14:textId="77777777" w:rsidR="00267ED8" w:rsidRPr="00267ED8" w:rsidRDefault="00267ED8" w:rsidP="00267ED8">
      <w:pPr>
        <w:bidi/>
        <w:jc w:val="both"/>
        <w:rPr>
          <w:rFonts w:cs="David" w:hint="cs"/>
          <w:rtl/>
        </w:rPr>
      </w:pPr>
      <w:r w:rsidRPr="00267ED8">
        <w:rPr>
          <w:rFonts w:cs="David" w:hint="cs"/>
          <w:u w:val="single"/>
          <w:rtl/>
        </w:rPr>
        <w:t>ארבל אסטרחן:</w:t>
      </w:r>
    </w:p>
    <w:p w14:paraId="321282A8" w14:textId="77777777" w:rsidR="00267ED8" w:rsidRPr="00267ED8" w:rsidRDefault="00267ED8" w:rsidP="00267ED8">
      <w:pPr>
        <w:bidi/>
        <w:jc w:val="both"/>
        <w:rPr>
          <w:rFonts w:cs="David" w:hint="cs"/>
          <w:rtl/>
        </w:rPr>
      </w:pPr>
    </w:p>
    <w:p w14:paraId="0B2B3483" w14:textId="77777777" w:rsidR="00267ED8" w:rsidRPr="00267ED8" w:rsidRDefault="00267ED8" w:rsidP="00267ED8">
      <w:pPr>
        <w:bidi/>
        <w:jc w:val="both"/>
        <w:rPr>
          <w:rFonts w:cs="David" w:hint="cs"/>
          <w:rtl/>
        </w:rPr>
      </w:pPr>
      <w:r w:rsidRPr="00267ED8">
        <w:rPr>
          <w:rFonts w:cs="David" w:hint="cs"/>
          <w:rtl/>
        </w:rPr>
        <w:tab/>
        <w:t>כפי שזה מנוסח בעצם עכשיו הדגש מועבר לא למתי מותר לחבר כנסת לפנות לרשות ציבורית או לא כי בעצם אנחנו אומרים שמותר לו אלא אם זה עניין פרטי. אנחנו רק אומרים שכשהוא פונה בעניין אישי שלו או של בין משפחתו, שלא יפנה כחבר כנסת. בעצם אין יותר התייחסות לנושא של הפניות.</w:t>
      </w:r>
    </w:p>
    <w:p w14:paraId="138A3206" w14:textId="77777777" w:rsidR="00267ED8" w:rsidRPr="00267ED8" w:rsidRDefault="00267ED8" w:rsidP="00267ED8">
      <w:pPr>
        <w:bidi/>
        <w:jc w:val="both"/>
        <w:rPr>
          <w:rFonts w:cs="David" w:hint="cs"/>
          <w:rtl/>
        </w:rPr>
      </w:pPr>
    </w:p>
    <w:p w14:paraId="37ADDF0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24510680" w14:textId="77777777" w:rsidR="00267ED8" w:rsidRPr="00267ED8" w:rsidRDefault="00267ED8" w:rsidP="00267ED8">
      <w:pPr>
        <w:bidi/>
        <w:jc w:val="both"/>
        <w:rPr>
          <w:rFonts w:cs="David" w:hint="cs"/>
          <w:u w:val="single"/>
          <w:rtl/>
        </w:rPr>
      </w:pPr>
    </w:p>
    <w:p w14:paraId="53732DDF" w14:textId="77777777" w:rsidR="00267ED8" w:rsidRPr="00267ED8" w:rsidRDefault="00267ED8" w:rsidP="00267ED8">
      <w:pPr>
        <w:bidi/>
        <w:ind w:firstLine="720"/>
        <w:jc w:val="both"/>
        <w:rPr>
          <w:rFonts w:cs="David" w:hint="cs"/>
          <w:rtl/>
        </w:rPr>
      </w:pPr>
      <w:r w:rsidRPr="00267ED8">
        <w:rPr>
          <w:rFonts w:cs="David" w:hint="cs"/>
          <w:rtl/>
        </w:rPr>
        <w:t xml:space="preserve">ג'ומס, יש כאן בעיה כי אנחנו מותירים פה פתח מאוד רחב. חבר כנסת יגיד, פניתי באופן פרטי ולא כחבר כנסת. </w:t>
      </w:r>
    </w:p>
    <w:p w14:paraId="04B3A7E5" w14:textId="77777777" w:rsidR="00267ED8" w:rsidRPr="00267ED8" w:rsidRDefault="00267ED8" w:rsidP="00267ED8">
      <w:pPr>
        <w:bidi/>
        <w:jc w:val="both"/>
        <w:rPr>
          <w:rFonts w:cs="David" w:hint="cs"/>
          <w:rtl/>
        </w:rPr>
      </w:pPr>
    </w:p>
    <w:p w14:paraId="7B3CB489"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2E6DC63" w14:textId="77777777" w:rsidR="00267ED8" w:rsidRPr="00267ED8" w:rsidRDefault="00267ED8" w:rsidP="00267ED8">
      <w:pPr>
        <w:bidi/>
        <w:jc w:val="both"/>
        <w:rPr>
          <w:rFonts w:cs="David" w:hint="cs"/>
          <w:u w:val="single"/>
          <w:rtl/>
        </w:rPr>
      </w:pPr>
    </w:p>
    <w:p w14:paraId="4DA19C1A" w14:textId="77777777" w:rsidR="00267ED8" w:rsidRPr="00267ED8" w:rsidRDefault="00267ED8" w:rsidP="00267ED8">
      <w:pPr>
        <w:bidi/>
        <w:ind w:firstLine="720"/>
        <w:jc w:val="both"/>
        <w:rPr>
          <w:rFonts w:cs="David" w:hint="cs"/>
          <w:rtl/>
        </w:rPr>
      </w:pPr>
      <w:r w:rsidRPr="00267ED8">
        <w:rPr>
          <w:rFonts w:cs="David" w:hint="cs"/>
          <w:rtl/>
        </w:rPr>
        <w:t>למה?</w:t>
      </w:r>
    </w:p>
    <w:p w14:paraId="4BEE7EFD" w14:textId="77777777" w:rsidR="00267ED8" w:rsidRPr="00267ED8" w:rsidRDefault="00267ED8" w:rsidP="00267ED8">
      <w:pPr>
        <w:bidi/>
        <w:ind w:firstLine="720"/>
        <w:jc w:val="both"/>
        <w:rPr>
          <w:rFonts w:cs="David" w:hint="cs"/>
          <w:rtl/>
        </w:rPr>
      </w:pPr>
    </w:p>
    <w:p w14:paraId="178A9F2E"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C09776F" w14:textId="77777777" w:rsidR="00267ED8" w:rsidRPr="00267ED8" w:rsidRDefault="00267ED8" w:rsidP="00267ED8">
      <w:pPr>
        <w:bidi/>
        <w:jc w:val="both"/>
        <w:rPr>
          <w:rFonts w:cs="David" w:hint="cs"/>
          <w:u w:val="single"/>
          <w:rtl/>
        </w:rPr>
      </w:pPr>
    </w:p>
    <w:p w14:paraId="5237C15A" w14:textId="77777777" w:rsidR="00267ED8" w:rsidRPr="00267ED8" w:rsidRDefault="00267ED8" w:rsidP="00267ED8">
      <w:pPr>
        <w:bidi/>
        <w:jc w:val="both"/>
        <w:rPr>
          <w:rFonts w:cs="David" w:hint="cs"/>
          <w:rtl/>
        </w:rPr>
      </w:pPr>
      <w:r w:rsidRPr="00267ED8">
        <w:rPr>
          <w:rFonts w:cs="David" w:hint="cs"/>
          <w:rtl/>
        </w:rPr>
        <w:tab/>
        <w:t>למה?</w:t>
      </w:r>
    </w:p>
    <w:p w14:paraId="40018657" w14:textId="77777777" w:rsidR="00267ED8" w:rsidRPr="00267ED8" w:rsidRDefault="00267ED8" w:rsidP="00267ED8">
      <w:pPr>
        <w:bidi/>
        <w:jc w:val="both"/>
        <w:rPr>
          <w:rFonts w:cs="David" w:hint="cs"/>
          <w:rtl/>
        </w:rPr>
      </w:pPr>
    </w:p>
    <w:p w14:paraId="158B9FF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28853B00" w14:textId="77777777" w:rsidR="00267ED8" w:rsidRPr="00267ED8" w:rsidRDefault="00267ED8" w:rsidP="00267ED8">
      <w:pPr>
        <w:bidi/>
        <w:jc w:val="both"/>
        <w:rPr>
          <w:rFonts w:cs="David" w:hint="cs"/>
          <w:rtl/>
        </w:rPr>
      </w:pPr>
    </w:p>
    <w:p w14:paraId="1A35282C" w14:textId="77777777" w:rsidR="00267ED8" w:rsidRPr="00267ED8" w:rsidRDefault="00267ED8" w:rsidP="00267ED8">
      <w:pPr>
        <w:bidi/>
        <w:jc w:val="both"/>
        <w:rPr>
          <w:rFonts w:cs="David" w:hint="cs"/>
          <w:rtl/>
        </w:rPr>
      </w:pPr>
      <w:r w:rsidRPr="00267ED8">
        <w:rPr>
          <w:rFonts w:cs="David" w:hint="cs"/>
          <w:rtl/>
        </w:rPr>
        <w:tab/>
        <w:t xml:space="preserve">לבקש שיסדרו עבודה לגיסו. </w:t>
      </w:r>
    </w:p>
    <w:p w14:paraId="0452EA2B" w14:textId="77777777" w:rsidR="00267ED8" w:rsidRPr="00267ED8" w:rsidRDefault="00267ED8" w:rsidP="00267ED8">
      <w:pPr>
        <w:bidi/>
        <w:jc w:val="both"/>
        <w:rPr>
          <w:rFonts w:cs="David" w:hint="cs"/>
          <w:rtl/>
        </w:rPr>
      </w:pPr>
    </w:p>
    <w:p w14:paraId="7BEE205A"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95C0764" w14:textId="77777777" w:rsidR="00267ED8" w:rsidRPr="00267ED8" w:rsidRDefault="00267ED8" w:rsidP="00267ED8">
      <w:pPr>
        <w:bidi/>
        <w:jc w:val="both"/>
        <w:rPr>
          <w:rFonts w:cs="David" w:hint="cs"/>
          <w:rtl/>
        </w:rPr>
      </w:pPr>
    </w:p>
    <w:p w14:paraId="5A947A57" w14:textId="77777777" w:rsidR="00267ED8" w:rsidRPr="00267ED8" w:rsidRDefault="00267ED8" w:rsidP="00267ED8">
      <w:pPr>
        <w:bidi/>
        <w:ind w:firstLine="720"/>
        <w:jc w:val="both"/>
        <w:rPr>
          <w:rFonts w:cs="David" w:hint="cs"/>
          <w:rtl/>
        </w:rPr>
      </w:pPr>
      <w:r w:rsidRPr="00267ED8">
        <w:rPr>
          <w:rFonts w:cs="David" w:hint="cs"/>
          <w:rtl/>
        </w:rPr>
        <w:t xml:space="preserve">לכן אני חושב שצריך להיות כתוב "תוך שימוש בשמו". אם שלי יחימוביץ כותבת מכתב למשרד ראש הממשלה שיסדר לבת שלה עבודה, לא יודעים שהיא חברת כנסת? זה הפוך. השימוש בכנסת הוא לא העניין עצמו. עצם הפניה של חבר הכנסת היא הלא תקינה ולא אם הוא השתמש בשמו או לא. </w:t>
      </w:r>
    </w:p>
    <w:p w14:paraId="0D2654EB" w14:textId="77777777" w:rsidR="00267ED8" w:rsidRPr="00267ED8" w:rsidRDefault="00267ED8" w:rsidP="00267ED8">
      <w:pPr>
        <w:bidi/>
        <w:jc w:val="both"/>
        <w:rPr>
          <w:rFonts w:cs="David" w:hint="cs"/>
          <w:rtl/>
        </w:rPr>
      </w:pPr>
    </w:p>
    <w:p w14:paraId="129471C6"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63DD6775" w14:textId="77777777" w:rsidR="00267ED8" w:rsidRPr="00267ED8" w:rsidRDefault="00267ED8" w:rsidP="00267ED8">
      <w:pPr>
        <w:bidi/>
        <w:jc w:val="both"/>
        <w:rPr>
          <w:rFonts w:cs="David" w:hint="cs"/>
          <w:rtl/>
        </w:rPr>
      </w:pPr>
    </w:p>
    <w:p w14:paraId="3FD6EBFD" w14:textId="77777777" w:rsidR="00267ED8" w:rsidRPr="00267ED8" w:rsidRDefault="00267ED8" w:rsidP="00267ED8">
      <w:pPr>
        <w:bidi/>
        <w:jc w:val="both"/>
        <w:rPr>
          <w:rFonts w:cs="David" w:hint="cs"/>
          <w:rtl/>
        </w:rPr>
      </w:pPr>
      <w:r w:rsidRPr="00267ED8">
        <w:rPr>
          <w:rFonts w:cs="David" w:hint="cs"/>
          <w:rtl/>
        </w:rPr>
        <w:tab/>
        <w:t xml:space="preserve">נכון. </w:t>
      </w:r>
    </w:p>
    <w:p w14:paraId="332825BF" w14:textId="77777777" w:rsidR="00267ED8" w:rsidRPr="00267ED8" w:rsidRDefault="00267ED8" w:rsidP="00267ED8">
      <w:pPr>
        <w:bidi/>
        <w:jc w:val="both"/>
        <w:rPr>
          <w:rFonts w:cs="David" w:hint="cs"/>
          <w:rtl/>
        </w:rPr>
      </w:pPr>
    </w:p>
    <w:p w14:paraId="263CEC4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A402141" w14:textId="77777777" w:rsidR="00267ED8" w:rsidRPr="00267ED8" w:rsidRDefault="00267ED8" w:rsidP="00267ED8">
      <w:pPr>
        <w:bidi/>
        <w:jc w:val="both"/>
        <w:rPr>
          <w:rFonts w:cs="David" w:hint="cs"/>
          <w:rtl/>
        </w:rPr>
      </w:pPr>
    </w:p>
    <w:p w14:paraId="59487176" w14:textId="77777777" w:rsidR="00267ED8" w:rsidRPr="00267ED8" w:rsidRDefault="00267ED8" w:rsidP="00267ED8">
      <w:pPr>
        <w:bidi/>
        <w:jc w:val="both"/>
        <w:rPr>
          <w:rFonts w:cs="David" w:hint="cs"/>
          <w:rtl/>
        </w:rPr>
      </w:pPr>
      <w:r w:rsidRPr="00267ED8">
        <w:rPr>
          <w:rFonts w:cs="David" w:hint="cs"/>
          <w:rtl/>
        </w:rPr>
        <w:tab/>
        <w:t>לכן אני הייתי מוריד כאן את העניין של שימוש בשמו כי אז זה נותן פתח לפנות כאדם פרטי. ברגע שנבחרת, אתה יותר לא אדם פרטי ויש עליך מגבלות. מה שמותר לאדם מהישוב לפנות לפקיד ממשלתי ולומר לו: שמע, החותנת שלי יש לה בעיות בשכר דירה, תטפל בה. אין בזה שום פגם. אבל אם אני אעשה את זה עבור החותנת שלי במשרד השיכון, זה הפגם, לא משנה עם זה עם התואר או בלי התואר. לפי דעתי הגבולות הם ברורים.</w:t>
      </w:r>
    </w:p>
    <w:p w14:paraId="4B359435" w14:textId="77777777" w:rsidR="00267ED8" w:rsidRPr="00267ED8" w:rsidRDefault="00267ED8" w:rsidP="00267ED8">
      <w:pPr>
        <w:bidi/>
        <w:jc w:val="both"/>
        <w:rPr>
          <w:rFonts w:cs="David" w:hint="cs"/>
          <w:rtl/>
        </w:rPr>
      </w:pPr>
    </w:p>
    <w:p w14:paraId="61839503"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FF8732D" w14:textId="77777777" w:rsidR="00267ED8" w:rsidRPr="00267ED8" w:rsidRDefault="00267ED8" w:rsidP="00267ED8">
      <w:pPr>
        <w:bidi/>
        <w:jc w:val="both"/>
        <w:rPr>
          <w:rFonts w:cs="David" w:hint="cs"/>
          <w:u w:val="single"/>
          <w:rtl/>
        </w:rPr>
      </w:pPr>
    </w:p>
    <w:p w14:paraId="49674C14" w14:textId="77777777" w:rsidR="00267ED8" w:rsidRPr="00267ED8" w:rsidRDefault="00267ED8" w:rsidP="00267ED8">
      <w:pPr>
        <w:bidi/>
        <w:jc w:val="both"/>
        <w:rPr>
          <w:rFonts w:cs="David" w:hint="cs"/>
          <w:rtl/>
        </w:rPr>
      </w:pPr>
      <w:r w:rsidRPr="00267ED8">
        <w:rPr>
          <w:rFonts w:cs="David" w:hint="cs"/>
          <w:rtl/>
        </w:rPr>
        <w:tab/>
        <w:t>אני חושבת שעמדת הוועדה כבר הוצגה בישיבה הקודמת שלא הייתי בה. לגבי הנוסח הקיים, אולי הערה כללית יותר.</w:t>
      </w:r>
    </w:p>
    <w:p w14:paraId="1ADE8717" w14:textId="77777777" w:rsidR="00267ED8" w:rsidRPr="00267ED8" w:rsidRDefault="00267ED8" w:rsidP="00267ED8">
      <w:pPr>
        <w:bidi/>
        <w:jc w:val="both"/>
        <w:rPr>
          <w:rFonts w:cs="David" w:hint="cs"/>
          <w:rtl/>
        </w:rPr>
      </w:pPr>
    </w:p>
    <w:p w14:paraId="65F13F71" w14:textId="77777777" w:rsidR="00267ED8" w:rsidRPr="00267ED8" w:rsidRDefault="00267ED8" w:rsidP="00267ED8">
      <w:pPr>
        <w:bidi/>
        <w:ind w:firstLine="720"/>
        <w:jc w:val="both"/>
        <w:rPr>
          <w:rFonts w:cs="David" w:hint="cs"/>
          <w:rtl/>
        </w:rPr>
      </w:pPr>
      <w:r w:rsidRPr="00267ED8">
        <w:rPr>
          <w:rFonts w:cs="David" w:hint="cs"/>
          <w:rtl/>
        </w:rPr>
        <w:t xml:space="preserve">מדוע להתחיל בכלל באמירה שחבר הכנסת רשאי במסגרת מילוי תפקידו לעשות פעולה מסוימת? כל הפרק הזה, אם תשים לב, המסרים הם מה הוועדה רואה כבעיה. אם תתחילו את הסעיף באמירה "חבר הכנסת לא יפנה לרשות הציבורית כדי לקדם אינטרס אישי, אז כל הבעיה של השימוש בתואר בכל הבעיה של מה מותר לו לעשות ומה צריך לעשות בכלל לא מתעוררת. המסר הוא שמכלל הלאו אתה שומע את ההן. אם הוא לא יכול לפנות בעניינו של בן משפחה, עבור אינטרס מפלגתי או אינטרס אישי, אז מכלל הלאו אנחנו שומעים את ההן. </w:t>
      </w:r>
    </w:p>
    <w:p w14:paraId="731BB3D4" w14:textId="77777777" w:rsidR="00267ED8" w:rsidRPr="00267ED8" w:rsidRDefault="00267ED8" w:rsidP="00267ED8">
      <w:pPr>
        <w:bidi/>
        <w:jc w:val="both"/>
        <w:rPr>
          <w:rFonts w:cs="David" w:hint="cs"/>
          <w:rtl/>
        </w:rPr>
      </w:pPr>
    </w:p>
    <w:p w14:paraId="08CECDCC" w14:textId="77777777" w:rsidR="00267ED8" w:rsidRPr="00267ED8" w:rsidRDefault="00267ED8" w:rsidP="00267ED8">
      <w:pPr>
        <w:bidi/>
        <w:jc w:val="both"/>
        <w:rPr>
          <w:rFonts w:cs="David" w:hint="cs"/>
          <w:rtl/>
        </w:rPr>
      </w:pPr>
      <w:r w:rsidRPr="00267ED8">
        <w:rPr>
          <w:rFonts w:cs="David" w:hint="cs"/>
          <w:u w:val="single"/>
          <w:rtl/>
        </w:rPr>
        <w:t>איל ינון:</w:t>
      </w:r>
    </w:p>
    <w:p w14:paraId="00B9AF4E" w14:textId="77777777" w:rsidR="00267ED8" w:rsidRPr="00267ED8" w:rsidRDefault="00267ED8" w:rsidP="00267ED8">
      <w:pPr>
        <w:bidi/>
        <w:jc w:val="both"/>
        <w:rPr>
          <w:rFonts w:cs="David" w:hint="cs"/>
          <w:rtl/>
        </w:rPr>
      </w:pPr>
    </w:p>
    <w:p w14:paraId="6E86EC8B" w14:textId="77777777" w:rsidR="00267ED8" w:rsidRPr="00267ED8" w:rsidRDefault="00267ED8" w:rsidP="00267ED8">
      <w:pPr>
        <w:bidi/>
        <w:jc w:val="both"/>
        <w:rPr>
          <w:rFonts w:cs="David" w:hint="cs"/>
          <w:rtl/>
        </w:rPr>
      </w:pPr>
      <w:r w:rsidRPr="00267ED8">
        <w:rPr>
          <w:rFonts w:cs="David" w:hint="cs"/>
          <w:rtl/>
        </w:rPr>
        <w:tab/>
        <w:t xml:space="preserve"> איך הגענו לזה? בהתחלה היה שאסור לפנות ואתם רציתם לומר - - -  </w:t>
      </w:r>
    </w:p>
    <w:p w14:paraId="492D8CF4" w14:textId="77777777" w:rsidR="00267ED8" w:rsidRPr="00267ED8" w:rsidRDefault="00267ED8" w:rsidP="00267ED8">
      <w:pPr>
        <w:bidi/>
        <w:jc w:val="both"/>
        <w:rPr>
          <w:rFonts w:cs="David" w:hint="cs"/>
          <w:rtl/>
        </w:rPr>
      </w:pPr>
    </w:p>
    <w:p w14:paraId="738546C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AF92DD6" w14:textId="77777777" w:rsidR="00267ED8" w:rsidRPr="00267ED8" w:rsidRDefault="00267ED8" w:rsidP="00267ED8">
      <w:pPr>
        <w:bidi/>
        <w:jc w:val="both"/>
        <w:rPr>
          <w:rFonts w:cs="David" w:hint="cs"/>
          <w:u w:val="single"/>
          <w:rtl/>
        </w:rPr>
      </w:pPr>
    </w:p>
    <w:p w14:paraId="24605A2A" w14:textId="77777777" w:rsidR="00267ED8" w:rsidRPr="00267ED8" w:rsidRDefault="00267ED8" w:rsidP="00267ED8">
      <w:pPr>
        <w:bidi/>
        <w:ind w:firstLine="720"/>
        <w:jc w:val="both"/>
        <w:rPr>
          <w:rFonts w:cs="David" w:hint="cs"/>
          <w:rtl/>
        </w:rPr>
      </w:pPr>
      <w:r w:rsidRPr="00267ED8">
        <w:rPr>
          <w:rFonts w:cs="David" w:hint="cs"/>
          <w:rtl/>
        </w:rPr>
        <w:t xml:space="preserve">ההערה של סוזי נכונה גם מבחינת התחביר של כל הפרק כי כל הפרק הולך ב"לא" </w:t>
      </w:r>
      <w:r w:rsidRPr="00267ED8">
        <w:rPr>
          <w:rFonts w:cs="David"/>
          <w:rtl/>
        </w:rPr>
        <w:t>–</w:t>
      </w:r>
      <w:r w:rsidRPr="00267ED8">
        <w:rPr>
          <w:rFonts w:cs="David" w:hint="cs"/>
          <w:rtl/>
        </w:rPr>
        <w:t xml:space="preserve"> לא יפנה חבר הכנסת, לא עשה חבר הכנסת וכו'.  </w:t>
      </w:r>
    </w:p>
    <w:p w14:paraId="1F6FB48F" w14:textId="77777777" w:rsidR="00267ED8" w:rsidRPr="00267ED8" w:rsidRDefault="00267ED8" w:rsidP="00267ED8">
      <w:pPr>
        <w:bidi/>
        <w:jc w:val="both"/>
        <w:rPr>
          <w:rFonts w:cs="David" w:hint="cs"/>
          <w:rtl/>
        </w:rPr>
      </w:pPr>
    </w:p>
    <w:p w14:paraId="1B6E8760" w14:textId="77777777" w:rsidR="00267ED8" w:rsidRPr="00267ED8" w:rsidRDefault="00267ED8" w:rsidP="00267ED8">
      <w:pPr>
        <w:bidi/>
        <w:jc w:val="both"/>
        <w:rPr>
          <w:rFonts w:cs="David" w:hint="cs"/>
          <w:rtl/>
        </w:rPr>
      </w:pPr>
      <w:r w:rsidRPr="00267ED8">
        <w:rPr>
          <w:rFonts w:cs="David" w:hint="cs"/>
          <w:u w:val="single"/>
          <w:rtl/>
        </w:rPr>
        <w:t>איל ינון:</w:t>
      </w:r>
    </w:p>
    <w:p w14:paraId="7A4C34E7" w14:textId="77777777" w:rsidR="00267ED8" w:rsidRPr="00267ED8" w:rsidRDefault="00267ED8" w:rsidP="00267ED8">
      <w:pPr>
        <w:bidi/>
        <w:jc w:val="both"/>
        <w:rPr>
          <w:rFonts w:cs="David" w:hint="cs"/>
          <w:rtl/>
        </w:rPr>
      </w:pPr>
    </w:p>
    <w:p w14:paraId="5896899D" w14:textId="77777777" w:rsidR="00267ED8" w:rsidRPr="00267ED8" w:rsidRDefault="00267ED8" w:rsidP="00267ED8">
      <w:pPr>
        <w:bidi/>
        <w:jc w:val="both"/>
        <w:rPr>
          <w:rFonts w:cs="David" w:hint="cs"/>
          <w:rtl/>
        </w:rPr>
      </w:pPr>
      <w:r w:rsidRPr="00267ED8">
        <w:rPr>
          <w:rFonts w:cs="David" w:hint="cs"/>
          <w:rtl/>
        </w:rPr>
        <w:tab/>
        <w:t xml:space="preserve"> כך היה גם בעניין הזה. </w:t>
      </w:r>
    </w:p>
    <w:p w14:paraId="222A2414" w14:textId="77777777" w:rsidR="00267ED8" w:rsidRPr="00267ED8" w:rsidRDefault="00267ED8" w:rsidP="00267ED8">
      <w:pPr>
        <w:bidi/>
        <w:jc w:val="both"/>
        <w:rPr>
          <w:rFonts w:cs="David" w:hint="cs"/>
          <w:rtl/>
        </w:rPr>
      </w:pPr>
    </w:p>
    <w:p w14:paraId="45B6D72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1268BC60" w14:textId="77777777" w:rsidR="00267ED8" w:rsidRPr="00267ED8" w:rsidRDefault="00267ED8" w:rsidP="00267ED8">
      <w:pPr>
        <w:bidi/>
        <w:jc w:val="both"/>
        <w:rPr>
          <w:rFonts w:cs="David" w:hint="cs"/>
          <w:rtl/>
        </w:rPr>
      </w:pPr>
    </w:p>
    <w:p w14:paraId="570F741C" w14:textId="77777777" w:rsidR="00267ED8" w:rsidRPr="00267ED8" w:rsidRDefault="00267ED8" w:rsidP="00267ED8">
      <w:pPr>
        <w:bidi/>
        <w:jc w:val="both"/>
        <w:rPr>
          <w:rFonts w:cs="David" w:hint="cs"/>
          <w:rtl/>
        </w:rPr>
      </w:pPr>
      <w:r w:rsidRPr="00267ED8">
        <w:rPr>
          <w:rFonts w:cs="David" w:hint="cs"/>
          <w:rtl/>
        </w:rPr>
        <w:tab/>
        <w:t xml:space="preserve">לפי דעתי היא הציעה לנו פיתרון. </w:t>
      </w:r>
    </w:p>
    <w:p w14:paraId="06E629B9" w14:textId="77777777" w:rsidR="00267ED8" w:rsidRPr="00267ED8" w:rsidRDefault="00267ED8" w:rsidP="00267ED8">
      <w:pPr>
        <w:bidi/>
        <w:jc w:val="both"/>
        <w:rPr>
          <w:rFonts w:cs="David" w:hint="cs"/>
          <w:rtl/>
        </w:rPr>
      </w:pPr>
    </w:p>
    <w:p w14:paraId="46DB3FA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6424B769" w14:textId="77777777" w:rsidR="00267ED8" w:rsidRPr="00267ED8" w:rsidRDefault="00267ED8" w:rsidP="00267ED8">
      <w:pPr>
        <w:bidi/>
        <w:jc w:val="both"/>
        <w:rPr>
          <w:rFonts w:cs="David" w:hint="cs"/>
          <w:u w:val="single"/>
          <w:rtl/>
        </w:rPr>
      </w:pPr>
    </w:p>
    <w:p w14:paraId="6F9D32A0" w14:textId="77777777" w:rsidR="00267ED8" w:rsidRPr="00267ED8" w:rsidRDefault="00267ED8" w:rsidP="00267ED8">
      <w:pPr>
        <w:bidi/>
        <w:jc w:val="both"/>
        <w:rPr>
          <w:rFonts w:cs="David" w:hint="cs"/>
          <w:rtl/>
        </w:rPr>
      </w:pPr>
      <w:r w:rsidRPr="00267ED8">
        <w:rPr>
          <w:rFonts w:cs="David" w:hint="cs"/>
          <w:rtl/>
        </w:rPr>
        <w:tab/>
        <w:t xml:space="preserve">יוצא שיש רק דבר אחד שמותר לנו לעשות כחברי כנסת. </w:t>
      </w:r>
    </w:p>
    <w:p w14:paraId="7CAC0B26" w14:textId="77777777" w:rsidR="00267ED8" w:rsidRPr="00267ED8" w:rsidRDefault="00267ED8" w:rsidP="00267ED8">
      <w:pPr>
        <w:bidi/>
        <w:jc w:val="both"/>
        <w:rPr>
          <w:rFonts w:cs="David" w:hint="cs"/>
          <w:rtl/>
        </w:rPr>
      </w:pPr>
    </w:p>
    <w:p w14:paraId="6F34A7B7"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212FB82" w14:textId="77777777" w:rsidR="00267ED8" w:rsidRPr="00267ED8" w:rsidRDefault="00267ED8" w:rsidP="00267ED8">
      <w:pPr>
        <w:bidi/>
        <w:jc w:val="both"/>
        <w:rPr>
          <w:rFonts w:cs="David" w:hint="cs"/>
          <w:u w:val="single"/>
          <w:rtl/>
        </w:rPr>
      </w:pPr>
    </w:p>
    <w:p w14:paraId="3D4796F3" w14:textId="77777777" w:rsidR="00267ED8" w:rsidRPr="00267ED8" w:rsidRDefault="00267ED8" w:rsidP="00267ED8">
      <w:pPr>
        <w:bidi/>
        <w:jc w:val="both"/>
        <w:rPr>
          <w:rFonts w:cs="David" w:hint="cs"/>
          <w:rtl/>
        </w:rPr>
      </w:pPr>
      <w:r w:rsidRPr="00267ED8">
        <w:rPr>
          <w:rFonts w:cs="David" w:hint="cs"/>
          <w:rtl/>
        </w:rPr>
        <w:tab/>
        <w:t xml:space="preserve">אני הייתי בדעת הוועדה שצריך היה </w:t>
      </w:r>
      <w:r w:rsidRPr="00267ED8">
        <w:rPr>
          <w:rFonts w:cs="David"/>
          <w:rtl/>
        </w:rPr>
        <w:t>–</w:t>
      </w:r>
      <w:r w:rsidRPr="00267ED8">
        <w:rPr>
          <w:rFonts w:cs="David" w:hint="cs"/>
          <w:rtl/>
        </w:rPr>
        <w:t xml:space="preserve"> אבל בסדר. </w:t>
      </w:r>
    </w:p>
    <w:p w14:paraId="7E76B141" w14:textId="77777777" w:rsidR="00267ED8" w:rsidRPr="00267ED8" w:rsidRDefault="00267ED8" w:rsidP="00267ED8">
      <w:pPr>
        <w:bidi/>
        <w:jc w:val="both"/>
        <w:rPr>
          <w:rFonts w:cs="David" w:hint="cs"/>
          <w:rtl/>
        </w:rPr>
      </w:pPr>
    </w:p>
    <w:p w14:paraId="2A7B07A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CE20B1B" w14:textId="77777777" w:rsidR="00267ED8" w:rsidRPr="00267ED8" w:rsidRDefault="00267ED8" w:rsidP="00267ED8">
      <w:pPr>
        <w:bidi/>
        <w:jc w:val="both"/>
        <w:rPr>
          <w:rFonts w:cs="David" w:hint="cs"/>
          <w:u w:val="single"/>
          <w:rtl/>
        </w:rPr>
      </w:pPr>
    </w:p>
    <w:p w14:paraId="16D0D870" w14:textId="77777777" w:rsidR="00267ED8" w:rsidRPr="00267ED8" w:rsidRDefault="00267ED8" w:rsidP="00267ED8">
      <w:pPr>
        <w:bidi/>
        <w:jc w:val="both"/>
        <w:rPr>
          <w:rFonts w:cs="David" w:hint="cs"/>
          <w:rtl/>
        </w:rPr>
      </w:pPr>
      <w:r w:rsidRPr="00267ED8">
        <w:rPr>
          <w:rFonts w:cs="David" w:hint="cs"/>
          <w:rtl/>
        </w:rPr>
        <w:tab/>
        <w:t xml:space="preserve">אפילו אני, שהייתי קצת קרוב יותר אליכם, התרחקתי קצת. </w:t>
      </w:r>
    </w:p>
    <w:p w14:paraId="650BFB0E" w14:textId="77777777" w:rsidR="00267ED8" w:rsidRPr="00267ED8" w:rsidRDefault="00267ED8" w:rsidP="00267ED8">
      <w:pPr>
        <w:bidi/>
        <w:jc w:val="both"/>
        <w:rPr>
          <w:rFonts w:cs="David" w:hint="cs"/>
          <w:u w:val="single"/>
          <w:rtl/>
        </w:rPr>
      </w:pPr>
    </w:p>
    <w:p w14:paraId="17AB3509"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1E1E51CB" w14:textId="77777777" w:rsidR="00267ED8" w:rsidRPr="00267ED8" w:rsidRDefault="00267ED8" w:rsidP="00267ED8">
      <w:pPr>
        <w:bidi/>
        <w:jc w:val="both"/>
        <w:rPr>
          <w:rFonts w:cs="David" w:hint="cs"/>
          <w:i/>
          <w:iCs/>
          <w:u w:val="single"/>
          <w:rtl/>
        </w:rPr>
      </w:pPr>
    </w:p>
    <w:p w14:paraId="0C34A314"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 xml:space="preserve">"חבר הכנסת לא יפנה לרשות ציבורית כדי לקדם אינטרס אישי, משפחתי או עסקי שלו או של בן משפחתו". רשות ציבורית כבר מוגדרת לנו וגם בן משפחה מוגדר. </w:t>
      </w:r>
    </w:p>
    <w:p w14:paraId="5A60F0EF" w14:textId="77777777" w:rsidR="00267ED8" w:rsidRPr="00267ED8" w:rsidRDefault="00267ED8" w:rsidP="00267ED8">
      <w:pPr>
        <w:bidi/>
        <w:jc w:val="both"/>
        <w:rPr>
          <w:rFonts w:cs="David" w:hint="cs"/>
          <w:rtl/>
        </w:rPr>
      </w:pPr>
    </w:p>
    <w:p w14:paraId="5407E347"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DA70E8F" w14:textId="77777777" w:rsidR="00267ED8" w:rsidRPr="00267ED8" w:rsidRDefault="00267ED8" w:rsidP="00267ED8">
      <w:pPr>
        <w:bidi/>
        <w:jc w:val="both"/>
        <w:rPr>
          <w:rFonts w:cs="David" w:hint="cs"/>
          <w:u w:val="single"/>
          <w:rtl/>
        </w:rPr>
      </w:pPr>
    </w:p>
    <w:p w14:paraId="1CE64FC7" w14:textId="77777777" w:rsidR="00267ED8" w:rsidRPr="00267ED8" w:rsidRDefault="00267ED8" w:rsidP="00267ED8">
      <w:pPr>
        <w:bidi/>
        <w:jc w:val="both"/>
        <w:rPr>
          <w:rFonts w:cs="David" w:hint="cs"/>
          <w:rtl/>
        </w:rPr>
      </w:pPr>
      <w:r w:rsidRPr="00267ED8">
        <w:rPr>
          <w:rFonts w:cs="David" w:hint="cs"/>
          <w:rtl/>
        </w:rPr>
        <w:tab/>
        <w:t>עירייה זאת רשות ציבורית?</w:t>
      </w:r>
    </w:p>
    <w:p w14:paraId="4A8F583D" w14:textId="77777777" w:rsidR="00267ED8" w:rsidRPr="00267ED8" w:rsidRDefault="00267ED8" w:rsidP="00267ED8">
      <w:pPr>
        <w:bidi/>
        <w:jc w:val="both"/>
        <w:rPr>
          <w:rFonts w:cs="David" w:hint="cs"/>
          <w:rtl/>
        </w:rPr>
      </w:pPr>
    </w:p>
    <w:p w14:paraId="7838F8E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CB24AA1" w14:textId="77777777" w:rsidR="00267ED8" w:rsidRPr="00267ED8" w:rsidRDefault="00267ED8" w:rsidP="00267ED8">
      <w:pPr>
        <w:bidi/>
        <w:jc w:val="both"/>
        <w:rPr>
          <w:rFonts w:cs="David" w:hint="cs"/>
          <w:rtl/>
        </w:rPr>
      </w:pPr>
    </w:p>
    <w:p w14:paraId="1EE5D4B0" w14:textId="77777777" w:rsidR="00267ED8" w:rsidRPr="00267ED8" w:rsidRDefault="00267ED8" w:rsidP="00267ED8">
      <w:pPr>
        <w:bidi/>
        <w:jc w:val="both"/>
        <w:rPr>
          <w:rFonts w:cs="David" w:hint="cs"/>
          <w:rtl/>
        </w:rPr>
      </w:pPr>
      <w:r w:rsidRPr="00267ED8">
        <w:rPr>
          <w:rFonts w:cs="David" w:hint="cs"/>
          <w:rtl/>
        </w:rPr>
        <w:tab/>
        <w:t xml:space="preserve">כן. </w:t>
      </w:r>
    </w:p>
    <w:p w14:paraId="721D2160" w14:textId="77777777" w:rsidR="00267ED8" w:rsidRPr="00267ED8" w:rsidRDefault="00267ED8" w:rsidP="00267ED8">
      <w:pPr>
        <w:bidi/>
        <w:jc w:val="both"/>
        <w:rPr>
          <w:rFonts w:cs="David" w:hint="cs"/>
          <w:rtl/>
        </w:rPr>
      </w:pPr>
    </w:p>
    <w:p w14:paraId="62965DFA"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DA034A2" w14:textId="77777777" w:rsidR="00267ED8" w:rsidRPr="00267ED8" w:rsidRDefault="00267ED8" w:rsidP="00267ED8">
      <w:pPr>
        <w:bidi/>
        <w:jc w:val="both"/>
        <w:rPr>
          <w:rFonts w:cs="David" w:hint="cs"/>
          <w:rtl/>
        </w:rPr>
      </w:pPr>
    </w:p>
    <w:p w14:paraId="46100B82" w14:textId="77777777" w:rsidR="00267ED8" w:rsidRPr="00267ED8" w:rsidRDefault="00267ED8" w:rsidP="00267ED8">
      <w:pPr>
        <w:bidi/>
        <w:jc w:val="both"/>
        <w:rPr>
          <w:rFonts w:cs="David" w:hint="cs"/>
          <w:rtl/>
        </w:rPr>
      </w:pPr>
      <w:r w:rsidRPr="00267ED8">
        <w:rPr>
          <w:rFonts w:cs="David" w:hint="cs"/>
          <w:rtl/>
        </w:rPr>
        <w:tab/>
        <w:t xml:space="preserve">אני רוצה לשאול שוב לגבי דוח החנייה שאותו אני כותבת על עצמי ללא הלוגו של הכנסת. </w:t>
      </w:r>
    </w:p>
    <w:p w14:paraId="70966034" w14:textId="77777777" w:rsidR="00267ED8" w:rsidRPr="00267ED8" w:rsidRDefault="00267ED8" w:rsidP="00267ED8">
      <w:pPr>
        <w:bidi/>
        <w:jc w:val="both"/>
        <w:rPr>
          <w:rFonts w:cs="David" w:hint="cs"/>
          <w:rtl/>
        </w:rPr>
      </w:pPr>
    </w:p>
    <w:p w14:paraId="53F58CE5"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E2B1D83" w14:textId="77777777" w:rsidR="00267ED8" w:rsidRPr="00267ED8" w:rsidRDefault="00267ED8" w:rsidP="00267ED8">
      <w:pPr>
        <w:bidi/>
        <w:jc w:val="both"/>
        <w:rPr>
          <w:rFonts w:cs="David" w:hint="cs"/>
          <w:u w:val="single"/>
          <w:rtl/>
        </w:rPr>
      </w:pPr>
    </w:p>
    <w:p w14:paraId="2717E8C8" w14:textId="77777777" w:rsidR="00267ED8" w:rsidRPr="00267ED8" w:rsidRDefault="00267ED8" w:rsidP="00267ED8">
      <w:pPr>
        <w:bidi/>
        <w:jc w:val="both"/>
        <w:rPr>
          <w:rFonts w:cs="David" w:hint="cs"/>
          <w:rtl/>
        </w:rPr>
      </w:pPr>
      <w:r w:rsidRPr="00267ED8">
        <w:rPr>
          <w:rFonts w:cs="David" w:hint="cs"/>
          <w:rtl/>
        </w:rPr>
        <w:tab/>
        <w:t xml:space="preserve">על עצמך אין בעיה. אתה לא יכול למנוע מחבר כנסת מלטפל בענייניו האישיים. </w:t>
      </w:r>
    </w:p>
    <w:p w14:paraId="5B4A115A" w14:textId="77777777" w:rsidR="00267ED8" w:rsidRPr="00267ED8" w:rsidRDefault="00267ED8" w:rsidP="00267ED8">
      <w:pPr>
        <w:bidi/>
        <w:jc w:val="both"/>
        <w:rPr>
          <w:rFonts w:cs="David" w:hint="cs"/>
          <w:rtl/>
        </w:rPr>
      </w:pPr>
    </w:p>
    <w:p w14:paraId="43889B9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AC5A6ED" w14:textId="77777777" w:rsidR="00267ED8" w:rsidRPr="00267ED8" w:rsidRDefault="00267ED8" w:rsidP="00267ED8">
      <w:pPr>
        <w:bidi/>
        <w:jc w:val="both"/>
        <w:rPr>
          <w:rFonts w:cs="David" w:hint="cs"/>
          <w:rtl/>
        </w:rPr>
      </w:pPr>
    </w:p>
    <w:p w14:paraId="3BA1BF58" w14:textId="77777777" w:rsidR="00267ED8" w:rsidRPr="00267ED8" w:rsidRDefault="00267ED8" w:rsidP="00267ED8">
      <w:pPr>
        <w:bidi/>
        <w:jc w:val="both"/>
        <w:rPr>
          <w:rFonts w:cs="David" w:hint="cs"/>
          <w:rtl/>
        </w:rPr>
      </w:pPr>
      <w:r w:rsidRPr="00267ED8">
        <w:rPr>
          <w:rFonts w:cs="David" w:hint="cs"/>
          <w:rtl/>
        </w:rPr>
        <w:tab/>
        <w:t>ואם יש לך ערעור על מס הכנסה?</w:t>
      </w:r>
    </w:p>
    <w:p w14:paraId="47366684" w14:textId="77777777" w:rsidR="00267ED8" w:rsidRPr="00267ED8" w:rsidRDefault="00267ED8" w:rsidP="00267ED8">
      <w:pPr>
        <w:bidi/>
        <w:jc w:val="both"/>
        <w:rPr>
          <w:rFonts w:cs="David" w:hint="cs"/>
          <w:rtl/>
        </w:rPr>
      </w:pPr>
    </w:p>
    <w:p w14:paraId="0D079DB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783B0F95" w14:textId="77777777" w:rsidR="00267ED8" w:rsidRPr="00267ED8" w:rsidRDefault="00267ED8" w:rsidP="00267ED8">
      <w:pPr>
        <w:bidi/>
        <w:jc w:val="both"/>
        <w:rPr>
          <w:rFonts w:cs="David" w:hint="cs"/>
          <w:u w:val="single"/>
          <w:rtl/>
        </w:rPr>
      </w:pPr>
    </w:p>
    <w:p w14:paraId="0CD1C29D" w14:textId="77777777" w:rsidR="00267ED8" w:rsidRPr="00267ED8" w:rsidRDefault="00267ED8" w:rsidP="00267ED8">
      <w:pPr>
        <w:bidi/>
        <w:jc w:val="both"/>
        <w:rPr>
          <w:rFonts w:cs="David" w:hint="cs"/>
          <w:rtl/>
        </w:rPr>
      </w:pPr>
      <w:r w:rsidRPr="00267ED8">
        <w:rPr>
          <w:rFonts w:cs="David" w:hint="cs"/>
          <w:rtl/>
        </w:rPr>
        <w:tab/>
        <w:t xml:space="preserve">לא מדובר על דברים כאלה. </w:t>
      </w:r>
    </w:p>
    <w:p w14:paraId="6623C1B2" w14:textId="77777777" w:rsidR="00267ED8" w:rsidRPr="00267ED8" w:rsidRDefault="00267ED8" w:rsidP="00267ED8">
      <w:pPr>
        <w:bidi/>
        <w:jc w:val="both"/>
        <w:rPr>
          <w:rFonts w:cs="David" w:hint="cs"/>
          <w:rtl/>
        </w:rPr>
      </w:pPr>
    </w:p>
    <w:p w14:paraId="04CAC08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147CB7C" w14:textId="77777777" w:rsidR="00267ED8" w:rsidRPr="00267ED8" w:rsidRDefault="00267ED8" w:rsidP="00267ED8">
      <w:pPr>
        <w:bidi/>
        <w:jc w:val="both"/>
        <w:rPr>
          <w:rFonts w:cs="David" w:hint="cs"/>
          <w:rtl/>
        </w:rPr>
      </w:pPr>
    </w:p>
    <w:p w14:paraId="6A563DD8" w14:textId="77777777" w:rsidR="00267ED8" w:rsidRPr="00267ED8" w:rsidRDefault="00267ED8" w:rsidP="00267ED8">
      <w:pPr>
        <w:bidi/>
        <w:jc w:val="both"/>
        <w:rPr>
          <w:rFonts w:cs="David" w:hint="cs"/>
          <w:rtl/>
        </w:rPr>
      </w:pPr>
      <w:r w:rsidRPr="00267ED8">
        <w:rPr>
          <w:rFonts w:cs="David" w:hint="cs"/>
          <w:rtl/>
        </w:rPr>
        <w:tab/>
        <w:t xml:space="preserve">אבל זה לא משתמע מהסעיף הזה. </w:t>
      </w:r>
    </w:p>
    <w:p w14:paraId="098F7398" w14:textId="77777777" w:rsidR="00267ED8" w:rsidRPr="00267ED8" w:rsidRDefault="00267ED8" w:rsidP="00267ED8">
      <w:pPr>
        <w:bidi/>
        <w:jc w:val="both"/>
        <w:rPr>
          <w:rFonts w:cs="David" w:hint="cs"/>
          <w:rtl/>
        </w:rPr>
      </w:pPr>
    </w:p>
    <w:p w14:paraId="5F5245D0" w14:textId="77777777" w:rsidR="00267ED8" w:rsidRPr="00267ED8" w:rsidRDefault="00267ED8" w:rsidP="00267ED8">
      <w:pPr>
        <w:bidi/>
        <w:jc w:val="both"/>
        <w:rPr>
          <w:rFonts w:cs="David" w:hint="cs"/>
          <w:rtl/>
        </w:rPr>
      </w:pPr>
      <w:r w:rsidRPr="00267ED8">
        <w:rPr>
          <w:rFonts w:cs="David" w:hint="cs"/>
          <w:u w:val="single"/>
          <w:rtl/>
        </w:rPr>
        <w:t>ארבל אסטרחן:</w:t>
      </w:r>
    </w:p>
    <w:p w14:paraId="724D3438" w14:textId="77777777" w:rsidR="00267ED8" w:rsidRPr="00267ED8" w:rsidRDefault="00267ED8" w:rsidP="00267ED8">
      <w:pPr>
        <w:bidi/>
        <w:jc w:val="both"/>
        <w:rPr>
          <w:rFonts w:cs="David" w:hint="cs"/>
          <w:rtl/>
        </w:rPr>
      </w:pPr>
    </w:p>
    <w:p w14:paraId="16D94B9F" w14:textId="77777777" w:rsidR="00267ED8" w:rsidRPr="00267ED8" w:rsidRDefault="00267ED8" w:rsidP="00267ED8">
      <w:pPr>
        <w:bidi/>
        <w:jc w:val="both"/>
        <w:rPr>
          <w:rFonts w:cs="David" w:hint="cs"/>
          <w:rtl/>
        </w:rPr>
      </w:pPr>
      <w:r w:rsidRPr="00267ED8">
        <w:rPr>
          <w:rFonts w:cs="David" w:hint="cs"/>
          <w:rtl/>
        </w:rPr>
        <w:tab/>
        <w:t xml:space="preserve">לא יפנה לרשות ציבורית כדי לקדם אינטרס אישי שלו. </w:t>
      </w:r>
    </w:p>
    <w:p w14:paraId="2936CF3B" w14:textId="77777777" w:rsidR="00267ED8" w:rsidRPr="00267ED8" w:rsidRDefault="00267ED8" w:rsidP="00267ED8">
      <w:pPr>
        <w:bidi/>
        <w:jc w:val="both"/>
        <w:rPr>
          <w:rFonts w:cs="David" w:hint="cs"/>
          <w:rtl/>
        </w:rPr>
      </w:pPr>
    </w:p>
    <w:p w14:paraId="36B8D450"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6BB5DEA5" w14:textId="77777777" w:rsidR="00267ED8" w:rsidRPr="00267ED8" w:rsidRDefault="00267ED8" w:rsidP="00267ED8">
      <w:pPr>
        <w:bidi/>
        <w:jc w:val="both"/>
        <w:rPr>
          <w:rFonts w:cs="David" w:hint="cs"/>
          <w:u w:val="single"/>
          <w:rtl/>
        </w:rPr>
      </w:pPr>
    </w:p>
    <w:p w14:paraId="3B2B5B20" w14:textId="77777777" w:rsidR="00267ED8" w:rsidRPr="00267ED8" w:rsidRDefault="00267ED8" w:rsidP="00267ED8">
      <w:pPr>
        <w:bidi/>
        <w:jc w:val="both"/>
        <w:rPr>
          <w:rFonts w:cs="David" w:hint="cs"/>
          <w:rtl/>
        </w:rPr>
      </w:pPr>
      <w:r w:rsidRPr="00267ED8">
        <w:rPr>
          <w:rFonts w:cs="David" w:hint="cs"/>
          <w:rtl/>
        </w:rPr>
        <w:tab/>
        <w:t xml:space="preserve">לא, כתוב "לא יפנה כאמור", זה השימוש בתואר של חבר כנסת.  איך שזה מנוסח עכשיו זה בסדר מהבחינה הזאת. לא מהבחינה שפרופסור נבות העלתה, אבל מהבחינה הזאת. </w:t>
      </w:r>
    </w:p>
    <w:p w14:paraId="0953A5C8" w14:textId="77777777" w:rsidR="00267ED8" w:rsidRPr="00267ED8" w:rsidRDefault="00267ED8" w:rsidP="00267ED8">
      <w:pPr>
        <w:bidi/>
        <w:jc w:val="both"/>
        <w:rPr>
          <w:rFonts w:cs="David" w:hint="cs"/>
          <w:rtl/>
        </w:rPr>
      </w:pPr>
    </w:p>
    <w:p w14:paraId="690BA43F"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7EA906BC" w14:textId="77777777" w:rsidR="00267ED8" w:rsidRPr="00267ED8" w:rsidRDefault="00267ED8" w:rsidP="00267ED8">
      <w:pPr>
        <w:bidi/>
        <w:jc w:val="both"/>
        <w:rPr>
          <w:rFonts w:cs="David" w:hint="cs"/>
          <w:rtl/>
        </w:rPr>
      </w:pPr>
    </w:p>
    <w:p w14:paraId="3574522F" w14:textId="77777777" w:rsidR="00267ED8" w:rsidRPr="00267ED8" w:rsidRDefault="00267ED8" w:rsidP="00267ED8">
      <w:pPr>
        <w:bidi/>
        <w:ind w:firstLine="720"/>
        <w:jc w:val="both"/>
        <w:rPr>
          <w:rFonts w:cs="David" w:hint="cs"/>
          <w:rtl/>
        </w:rPr>
      </w:pPr>
      <w:r w:rsidRPr="00267ED8">
        <w:rPr>
          <w:rFonts w:cs="David" w:hint="cs"/>
          <w:rtl/>
        </w:rPr>
        <w:t xml:space="preserve">כל מה שצריך זה להוסיף: "למען גוף או אדם מסוים" ואתה פותר את כל הבעייתיות. חבר הכנסת לא יפנה לרשות ציבורית למען גוף או אדם מסוים. </w:t>
      </w:r>
    </w:p>
    <w:p w14:paraId="4A81A087" w14:textId="77777777" w:rsidR="00267ED8" w:rsidRPr="00267ED8" w:rsidRDefault="00267ED8" w:rsidP="00267ED8">
      <w:pPr>
        <w:bidi/>
        <w:ind w:firstLine="720"/>
        <w:jc w:val="both"/>
        <w:rPr>
          <w:rFonts w:cs="David" w:hint="cs"/>
          <w:rtl/>
        </w:rPr>
      </w:pPr>
    </w:p>
    <w:p w14:paraId="69F83182"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1903997" w14:textId="77777777" w:rsidR="00267ED8" w:rsidRPr="00267ED8" w:rsidRDefault="00267ED8" w:rsidP="00267ED8">
      <w:pPr>
        <w:bidi/>
        <w:ind w:firstLine="720"/>
        <w:jc w:val="both"/>
        <w:rPr>
          <w:rFonts w:cs="David" w:hint="cs"/>
          <w:rtl/>
        </w:rPr>
      </w:pPr>
    </w:p>
    <w:p w14:paraId="44FE4F3D" w14:textId="77777777" w:rsidR="00267ED8" w:rsidRPr="00267ED8" w:rsidRDefault="00267ED8" w:rsidP="00267ED8">
      <w:pPr>
        <w:bidi/>
        <w:ind w:firstLine="720"/>
        <w:jc w:val="both"/>
        <w:rPr>
          <w:rFonts w:cs="David" w:hint="cs"/>
          <w:rtl/>
        </w:rPr>
      </w:pPr>
      <w:r w:rsidRPr="00267ED8">
        <w:rPr>
          <w:rFonts w:cs="David" w:hint="cs"/>
          <w:rtl/>
        </w:rPr>
        <w:t>ולמען עצמו כן?</w:t>
      </w:r>
    </w:p>
    <w:p w14:paraId="6B32BAE3" w14:textId="77777777" w:rsidR="00267ED8" w:rsidRPr="00267ED8" w:rsidRDefault="00267ED8" w:rsidP="00267ED8">
      <w:pPr>
        <w:bidi/>
        <w:jc w:val="both"/>
        <w:rPr>
          <w:rFonts w:cs="David" w:hint="cs"/>
          <w:rtl/>
        </w:rPr>
      </w:pPr>
    </w:p>
    <w:p w14:paraId="14388D9B"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89D1F97" w14:textId="77777777" w:rsidR="00267ED8" w:rsidRPr="00267ED8" w:rsidRDefault="00267ED8" w:rsidP="00267ED8">
      <w:pPr>
        <w:bidi/>
        <w:jc w:val="both"/>
        <w:rPr>
          <w:rFonts w:cs="David" w:hint="cs"/>
          <w:u w:val="single"/>
          <w:rtl/>
        </w:rPr>
      </w:pPr>
    </w:p>
    <w:p w14:paraId="1ED1CB1C" w14:textId="77777777" w:rsidR="00267ED8" w:rsidRPr="00267ED8" w:rsidRDefault="00267ED8" w:rsidP="00267ED8">
      <w:pPr>
        <w:bidi/>
        <w:jc w:val="both"/>
        <w:rPr>
          <w:rFonts w:cs="David" w:hint="cs"/>
          <w:rtl/>
        </w:rPr>
      </w:pPr>
      <w:r w:rsidRPr="00267ED8">
        <w:rPr>
          <w:rFonts w:cs="David" w:hint="cs"/>
          <w:rtl/>
        </w:rPr>
        <w:tab/>
        <w:t>זה ברור שכן. מכלל ההן אתה שומע את הלאו.</w:t>
      </w:r>
    </w:p>
    <w:p w14:paraId="7169B02F" w14:textId="77777777" w:rsidR="00267ED8" w:rsidRPr="00267ED8" w:rsidRDefault="00267ED8" w:rsidP="00267ED8">
      <w:pPr>
        <w:bidi/>
        <w:jc w:val="both"/>
        <w:rPr>
          <w:rFonts w:cs="David" w:hint="cs"/>
          <w:rtl/>
        </w:rPr>
      </w:pPr>
    </w:p>
    <w:p w14:paraId="7E98F20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C8B145F" w14:textId="77777777" w:rsidR="00267ED8" w:rsidRPr="00267ED8" w:rsidRDefault="00267ED8" w:rsidP="00267ED8">
      <w:pPr>
        <w:bidi/>
        <w:jc w:val="both"/>
        <w:rPr>
          <w:rFonts w:cs="David" w:hint="cs"/>
          <w:u w:val="single"/>
          <w:rtl/>
        </w:rPr>
      </w:pPr>
    </w:p>
    <w:p w14:paraId="0E996226" w14:textId="77777777" w:rsidR="00267ED8" w:rsidRPr="00267ED8" w:rsidRDefault="00267ED8" w:rsidP="00267ED8">
      <w:pPr>
        <w:bidi/>
        <w:jc w:val="both"/>
        <w:rPr>
          <w:rFonts w:cs="David" w:hint="cs"/>
          <w:rtl/>
        </w:rPr>
      </w:pPr>
      <w:r w:rsidRPr="00267ED8">
        <w:rPr>
          <w:rFonts w:cs="David" w:hint="cs"/>
          <w:rtl/>
        </w:rPr>
        <w:tab/>
        <w:t xml:space="preserve">יש הבדל אם הוא פונה עבור דברים שהם בתחום החניה או ערעור על שומת מס, או שהוא פונה כדי לקדם אותו בתור לניתוח. זה גם אישי, אני רוצה שתקדם אותי בתור לקופת חולים. </w:t>
      </w:r>
    </w:p>
    <w:p w14:paraId="2D56F2EB" w14:textId="77777777" w:rsidR="00267ED8" w:rsidRPr="00267ED8" w:rsidRDefault="00267ED8" w:rsidP="00267ED8">
      <w:pPr>
        <w:bidi/>
        <w:jc w:val="both"/>
        <w:rPr>
          <w:rFonts w:cs="David" w:hint="cs"/>
          <w:rtl/>
        </w:rPr>
      </w:pPr>
    </w:p>
    <w:p w14:paraId="7BB1F42A"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74F0E471" w14:textId="77777777" w:rsidR="00267ED8" w:rsidRPr="00267ED8" w:rsidRDefault="00267ED8" w:rsidP="00267ED8">
      <w:pPr>
        <w:bidi/>
        <w:jc w:val="both"/>
        <w:rPr>
          <w:rFonts w:cs="David" w:hint="cs"/>
          <w:u w:val="single"/>
          <w:rtl/>
        </w:rPr>
      </w:pPr>
    </w:p>
    <w:p w14:paraId="5878C68C" w14:textId="77777777" w:rsidR="00267ED8" w:rsidRPr="00267ED8" w:rsidRDefault="00267ED8" w:rsidP="00267ED8">
      <w:pPr>
        <w:bidi/>
        <w:jc w:val="both"/>
        <w:rPr>
          <w:rFonts w:cs="David" w:hint="cs"/>
          <w:rtl/>
        </w:rPr>
      </w:pPr>
      <w:r w:rsidRPr="00267ED8">
        <w:rPr>
          <w:rFonts w:cs="David" w:hint="cs"/>
          <w:rtl/>
        </w:rPr>
        <w:tab/>
        <w:t xml:space="preserve">את זה לא צריך לכתוב, רואים בכותרת במי מדובר. </w:t>
      </w:r>
    </w:p>
    <w:p w14:paraId="2C65E0AC" w14:textId="77777777" w:rsidR="00267ED8" w:rsidRPr="00267ED8" w:rsidRDefault="00267ED8" w:rsidP="00267ED8">
      <w:pPr>
        <w:bidi/>
        <w:jc w:val="both"/>
        <w:rPr>
          <w:rFonts w:cs="David" w:hint="cs"/>
          <w:rtl/>
        </w:rPr>
      </w:pPr>
    </w:p>
    <w:p w14:paraId="5B68EAF8"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30B06AE" w14:textId="77777777" w:rsidR="00267ED8" w:rsidRPr="00267ED8" w:rsidRDefault="00267ED8" w:rsidP="00267ED8">
      <w:pPr>
        <w:bidi/>
        <w:jc w:val="both"/>
        <w:rPr>
          <w:rFonts w:cs="David" w:hint="cs"/>
          <w:u w:val="single"/>
          <w:rtl/>
        </w:rPr>
      </w:pPr>
    </w:p>
    <w:p w14:paraId="390C3234" w14:textId="77777777" w:rsidR="00267ED8" w:rsidRPr="00267ED8" w:rsidRDefault="00267ED8" w:rsidP="00267ED8">
      <w:pPr>
        <w:bidi/>
        <w:jc w:val="both"/>
        <w:rPr>
          <w:rFonts w:cs="David" w:hint="cs"/>
          <w:rtl/>
        </w:rPr>
      </w:pPr>
      <w:r w:rsidRPr="00267ED8">
        <w:rPr>
          <w:rFonts w:cs="David" w:hint="cs"/>
          <w:rtl/>
        </w:rPr>
        <w:tab/>
        <w:t>באופן אישי אתה יכול לפנות. אני בדעה שיש דברים שלא נוכל לסגור אותם במילים. כמו שאומר חבר הכנסת מוזס, אתה באת עם בת זוגך לקופת חולים, זיהו אותך ולא אמרת כלום. אז מה, אסור לך ללוות את בת זוגך?</w:t>
      </w:r>
    </w:p>
    <w:p w14:paraId="23EECB6F" w14:textId="77777777" w:rsidR="00267ED8" w:rsidRPr="00267ED8" w:rsidRDefault="00267ED8" w:rsidP="00267ED8">
      <w:pPr>
        <w:bidi/>
        <w:jc w:val="both"/>
        <w:rPr>
          <w:rFonts w:cs="David" w:hint="cs"/>
          <w:rtl/>
        </w:rPr>
      </w:pPr>
    </w:p>
    <w:p w14:paraId="1AFF334C"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4B5FB982" w14:textId="77777777" w:rsidR="00267ED8" w:rsidRPr="00267ED8" w:rsidRDefault="00267ED8" w:rsidP="00267ED8">
      <w:pPr>
        <w:bidi/>
        <w:jc w:val="both"/>
        <w:rPr>
          <w:rFonts w:cs="David" w:hint="cs"/>
          <w:u w:val="single"/>
          <w:rtl/>
        </w:rPr>
      </w:pPr>
    </w:p>
    <w:p w14:paraId="325C9455" w14:textId="77777777" w:rsidR="00267ED8" w:rsidRPr="00267ED8" w:rsidRDefault="00267ED8" w:rsidP="00267ED8">
      <w:pPr>
        <w:bidi/>
        <w:jc w:val="both"/>
        <w:rPr>
          <w:rFonts w:cs="David" w:hint="cs"/>
          <w:rtl/>
        </w:rPr>
      </w:pPr>
      <w:r w:rsidRPr="00267ED8">
        <w:rPr>
          <w:rFonts w:cs="David" w:hint="cs"/>
          <w:rtl/>
        </w:rPr>
        <w:tab/>
        <w:t>האבחנה יכולה להיות במקום אחר. שלי הביאה דוגמה של התנהלות שוטפת ורגילה של אזרח במדינת ישראל שהיא לגיטימית. אתה הבאת דוגמה שלכאורה אסורה גם על אזרח רגיל. קופת חולים לא אמורה להעדיף מישהו בתור. האזרח יכול לעשות מה שרוצה, אבל הקופה לא יכולה, בגלל שמישהו התקשר. זה משהו שהוא לא במהלך הענייני הרגיל.</w:t>
      </w:r>
    </w:p>
    <w:p w14:paraId="24B34E22" w14:textId="77777777" w:rsidR="00267ED8" w:rsidRPr="00267ED8" w:rsidRDefault="00267ED8" w:rsidP="00267ED8">
      <w:pPr>
        <w:bidi/>
        <w:jc w:val="both"/>
        <w:rPr>
          <w:rFonts w:cs="David" w:hint="cs"/>
          <w:rtl/>
        </w:rPr>
      </w:pPr>
    </w:p>
    <w:p w14:paraId="0DC92C3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9B321B5" w14:textId="77777777" w:rsidR="00267ED8" w:rsidRPr="00267ED8" w:rsidRDefault="00267ED8" w:rsidP="00267ED8">
      <w:pPr>
        <w:bidi/>
        <w:jc w:val="both"/>
        <w:rPr>
          <w:rFonts w:cs="David" w:hint="cs"/>
          <w:rtl/>
        </w:rPr>
      </w:pPr>
    </w:p>
    <w:p w14:paraId="68211F21" w14:textId="77777777" w:rsidR="00267ED8" w:rsidRPr="00267ED8" w:rsidRDefault="00267ED8" w:rsidP="00267ED8">
      <w:pPr>
        <w:bidi/>
        <w:jc w:val="both"/>
        <w:rPr>
          <w:rFonts w:cs="David" w:hint="cs"/>
          <w:rtl/>
        </w:rPr>
      </w:pPr>
      <w:r w:rsidRPr="00267ED8">
        <w:rPr>
          <w:rFonts w:cs="David" w:hint="cs"/>
          <w:rtl/>
        </w:rPr>
        <w:tab/>
        <w:t>איפה הגבול המדויק?</w:t>
      </w:r>
    </w:p>
    <w:p w14:paraId="59B410ED" w14:textId="77777777" w:rsidR="00267ED8" w:rsidRPr="00267ED8" w:rsidRDefault="00267ED8" w:rsidP="00267ED8">
      <w:pPr>
        <w:bidi/>
        <w:jc w:val="both"/>
        <w:rPr>
          <w:rFonts w:cs="David" w:hint="cs"/>
          <w:rtl/>
        </w:rPr>
      </w:pPr>
    </w:p>
    <w:p w14:paraId="6BFA291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7064A43" w14:textId="77777777" w:rsidR="00267ED8" w:rsidRPr="00267ED8" w:rsidRDefault="00267ED8" w:rsidP="00267ED8">
      <w:pPr>
        <w:bidi/>
        <w:jc w:val="both"/>
        <w:rPr>
          <w:rFonts w:cs="David" w:hint="cs"/>
          <w:u w:val="single"/>
          <w:rtl/>
        </w:rPr>
      </w:pPr>
    </w:p>
    <w:p w14:paraId="475BEB7E" w14:textId="77777777" w:rsidR="00267ED8" w:rsidRPr="00267ED8" w:rsidRDefault="00267ED8" w:rsidP="00267ED8">
      <w:pPr>
        <w:bidi/>
        <w:jc w:val="both"/>
        <w:rPr>
          <w:rFonts w:cs="David" w:hint="cs"/>
          <w:rtl/>
        </w:rPr>
      </w:pPr>
      <w:r w:rsidRPr="00267ED8">
        <w:rPr>
          <w:rFonts w:cs="David" w:hint="cs"/>
          <w:rtl/>
        </w:rPr>
        <w:tab/>
        <w:t xml:space="preserve">אני לא יודעת, אבל זה צריך להיכתב. בצורה הזאת גם אסור לי לבקש שיקבעו לי תור דחוף לבן שלי לרופא אף אוזן גרון, כי הוא מגיע לשישי-שבת מהצבא. זאת בקשה שאני מבקשת כאמא וכאזרחית ולא כחברת כנסת. </w:t>
      </w:r>
    </w:p>
    <w:p w14:paraId="2C66240E" w14:textId="77777777" w:rsidR="00267ED8" w:rsidRPr="00267ED8" w:rsidRDefault="00267ED8" w:rsidP="00267ED8">
      <w:pPr>
        <w:bidi/>
        <w:jc w:val="both"/>
        <w:rPr>
          <w:rFonts w:cs="David" w:hint="cs"/>
          <w:rtl/>
        </w:rPr>
      </w:pPr>
    </w:p>
    <w:p w14:paraId="6581FA69"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670795E" w14:textId="77777777" w:rsidR="00267ED8" w:rsidRPr="00267ED8" w:rsidRDefault="00267ED8" w:rsidP="00267ED8">
      <w:pPr>
        <w:bidi/>
        <w:jc w:val="both"/>
        <w:rPr>
          <w:rFonts w:cs="David" w:hint="cs"/>
          <w:u w:val="single"/>
          <w:rtl/>
        </w:rPr>
      </w:pPr>
    </w:p>
    <w:p w14:paraId="63ECE237" w14:textId="77777777" w:rsidR="00267ED8" w:rsidRPr="00267ED8" w:rsidRDefault="00267ED8" w:rsidP="00267ED8">
      <w:pPr>
        <w:bidi/>
        <w:jc w:val="both"/>
        <w:rPr>
          <w:rFonts w:cs="David" w:hint="cs"/>
          <w:rtl/>
        </w:rPr>
      </w:pPr>
      <w:r w:rsidRPr="00267ED8">
        <w:rPr>
          <w:rFonts w:cs="David" w:hint="cs"/>
          <w:rtl/>
        </w:rPr>
        <w:tab/>
        <w:t xml:space="preserve">לכן אני לא מציע לכתוב. אני בטוח שאם מישהו ילין עליך לוועדת האתיקה, אז יגידו לך שילך לעזאזל. אני לא רואה לזה פיתרון. </w:t>
      </w:r>
    </w:p>
    <w:p w14:paraId="11AF345F" w14:textId="77777777" w:rsidR="00267ED8" w:rsidRPr="00267ED8" w:rsidRDefault="00267ED8" w:rsidP="00267ED8">
      <w:pPr>
        <w:bidi/>
        <w:jc w:val="both"/>
        <w:rPr>
          <w:rFonts w:cs="David" w:hint="cs"/>
          <w:rtl/>
        </w:rPr>
      </w:pPr>
    </w:p>
    <w:p w14:paraId="0978D291" w14:textId="77777777" w:rsidR="00267ED8" w:rsidRPr="00267ED8" w:rsidRDefault="00267ED8" w:rsidP="00267ED8">
      <w:pPr>
        <w:bidi/>
        <w:jc w:val="both"/>
        <w:rPr>
          <w:rFonts w:cs="David" w:hint="cs"/>
          <w:rtl/>
        </w:rPr>
      </w:pPr>
      <w:r w:rsidRPr="00267ED8">
        <w:rPr>
          <w:rFonts w:cs="David" w:hint="cs"/>
          <w:rtl/>
        </w:rPr>
        <w:tab/>
        <w:t xml:space="preserve">עכשיו נלך לשלב הבא. גם אם לא היית חברת כנסת, היית רוצה שיקבלו אותו ביום שישי. </w:t>
      </w:r>
    </w:p>
    <w:p w14:paraId="7B32C509" w14:textId="77777777" w:rsidR="00267ED8" w:rsidRPr="00267ED8" w:rsidRDefault="00267ED8" w:rsidP="00267ED8">
      <w:pPr>
        <w:bidi/>
        <w:jc w:val="both"/>
        <w:rPr>
          <w:rFonts w:cs="David" w:hint="cs"/>
          <w:rtl/>
        </w:rPr>
      </w:pPr>
    </w:p>
    <w:p w14:paraId="65BDEB98" w14:textId="77777777" w:rsidR="00267ED8" w:rsidRPr="00267ED8" w:rsidRDefault="00267ED8" w:rsidP="00267ED8">
      <w:pPr>
        <w:bidi/>
        <w:jc w:val="both"/>
        <w:rPr>
          <w:rFonts w:cs="David" w:hint="cs"/>
          <w:rtl/>
        </w:rPr>
      </w:pPr>
      <w:r w:rsidRPr="00267ED8">
        <w:rPr>
          <w:rFonts w:cs="David" w:hint="cs"/>
          <w:rtl/>
        </w:rPr>
        <w:tab/>
        <w:t xml:space="preserve">עכשיו אני נותן את הדוגמה הקשה שלי. יש לי תור לניתוח בעוד 4 חדשים ואני מרים טלפון למישהו </w:t>
      </w:r>
      <w:r w:rsidRPr="00267ED8">
        <w:rPr>
          <w:rFonts w:cs="David"/>
          <w:rtl/>
        </w:rPr>
        <w:t>–</w:t>
      </w:r>
      <w:r w:rsidRPr="00267ED8">
        <w:rPr>
          <w:rFonts w:cs="David" w:hint="cs"/>
          <w:rtl/>
        </w:rPr>
        <w:t xml:space="preserve"> אני גם חבר ועדת הכספים והוא גם בא לשם. זה עניין אישי שלי, מה נכתוב פה? שלבן שלך כן ולי לא? אי-אפשר לכתוב את זה. </w:t>
      </w:r>
    </w:p>
    <w:p w14:paraId="420413D7" w14:textId="77777777" w:rsidR="00267ED8" w:rsidRPr="00267ED8" w:rsidRDefault="00267ED8" w:rsidP="00267ED8">
      <w:pPr>
        <w:bidi/>
        <w:jc w:val="both"/>
        <w:rPr>
          <w:rFonts w:cs="David" w:hint="cs"/>
          <w:rtl/>
        </w:rPr>
      </w:pPr>
    </w:p>
    <w:p w14:paraId="3179EEFB" w14:textId="77777777" w:rsidR="00267ED8" w:rsidRPr="00267ED8" w:rsidRDefault="00267ED8" w:rsidP="00267ED8">
      <w:pPr>
        <w:bidi/>
        <w:jc w:val="both"/>
        <w:rPr>
          <w:rFonts w:cs="David" w:hint="cs"/>
          <w:rtl/>
        </w:rPr>
      </w:pPr>
      <w:r w:rsidRPr="00267ED8">
        <w:rPr>
          <w:rFonts w:cs="David" w:hint="cs"/>
          <w:u w:val="single"/>
          <w:rtl/>
        </w:rPr>
        <w:t>סוזי נבות:</w:t>
      </w:r>
    </w:p>
    <w:p w14:paraId="2DD1DECA" w14:textId="77777777" w:rsidR="00267ED8" w:rsidRPr="00267ED8" w:rsidRDefault="00267ED8" w:rsidP="00267ED8">
      <w:pPr>
        <w:bidi/>
        <w:jc w:val="both"/>
        <w:rPr>
          <w:rFonts w:cs="David" w:hint="cs"/>
          <w:rtl/>
        </w:rPr>
      </w:pPr>
    </w:p>
    <w:p w14:paraId="675CA96C" w14:textId="77777777" w:rsidR="00267ED8" w:rsidRPr="00267ED8" w:rsidRDefault="00267ED8" w:rsidP="00267ED8">
      <w:pPr>
        <w:bidi/>
        <w:jc w:val="both"/>
        <w:rPr>
          <w:rFonts w:cs="David" w:hint="cs"/>
          <w:rtl/>
        </w:rPr>
      </w:pPr>
      <w:r w:rsidRPr="00267ED8">
        <w:rPr>
          <w:rFonts w:cs="David" w:hint="cs"/>
          <w:rtl/>
        </w:rPr>
        <w:tab/>
        <w:t xml:space="preserve">מטרת הוועדה לא היתה כלל לטפל בנושאים האלה במסגרת הפרק הזה. המטרה היתה לטפל בחבר כנסת שעושה במסגרת מילוי תפקידו כדי לקדם ענייניו של אדם אחר אצל הרשות הציבורית. זאת מטרת הפרק הזה. </w:t>
      </w:r>
    </w:p>
    <w:p w14:paraId="68DC7D5B" w14:textId="77777777" w:rsidR="00267ED8" w:rsidRPr="00267ED8" w:rsidRDefault="00267ED8" w:rsidP="00267ED8">
      <w:pPr>
        <w:bidi/>
        <w:jc w:val="both"/>
        <w:rPr>
          <w:rFonts w:cs="David" w:hint="cs"/>
          <w:rtl/>
        </w:rPr>
      </w:pPr>
    </w:p>
    <w:p w14:paraId="6DC20630" w14:textId="77777777" w:rsidR="00267ED8" w:rsidRPr="00267ED8" w:rsidRDefault="00267ED8" w:rsidP="00267ED8">
      <w:pPr>
        <w:bidi/>
        <w:jc w:val="both"/>
        <w:rPr>
          <w:rFonts w:cs="David" w:hint="cs"/>
          <w:rtl/>
        </w:rPr>
      </w:pPr>
      <w:r w:rsidRPr="00267ED8">
        <w:rPr>
          <w:rFonts w:cs="David" w:hint="cs"/>
          <w:u w:val="single"/>
          <w:rtl/>
        </w:rPr>
        <w:t>ארבל אסטרחן:</w:t>
      </w:r>
    </w:p>
    <w:p w14:paraId="4774627D" w14:textId="77777777" w:rsidR="00267ED8" w:rsidRPr="00267ED8" w:rsidRDefault="00267ED8" w:rsidP="00267ED8">
      <w:pPr>
        <w:bidi/>
        <w:jc w:val="both"/>
        <w:rPr>
          <w:rFonts w:cs="David" w:hint="cs"/>
          <w:rtl/>
        </w:rPr>
      </w:pPr>
    </w:p>
    <w:p w14:paraId="56F32369" w14:textId="77777777" w:rsidR="00267ED8" w:rsidRPr="00267ED8" w:rsidRDefault="00267ED8" w:rsidP="00267ED8">
      <w:pPr>
        <w:bidi/>
        <w:jc w:val="both"/>
        <w:rPr>
          <w:rFonts w:cs="David" w:hint="cs"/>
          <w:rtl/>
        </w:rPr>
      </w:pPr>
      <w:r w:rsidRPr="00267ED8">
        <w:rPr>
          <w:rFonts w:cs="David" w:hint="cs"/>
          <w:rtl/>
        </w:rPr>
        <w:tab/>
        <w:t xml:space="preserve">לגבי עניינים של גוף אחר התנגדתם לגמרי, שאסור יהיה לחבר הכנסת לטפל. בגלל זה הגענו לנושא המשפטי. </w:t>
      </w:r>
    </w:p>
    <w:p w14:paraId="48A2505B" w14:textId="77777777" w:rsidR="00267ED8" w:rsidRPr="00267ED8" w:rsidRDefault="00267ED8" w:rsidP="00267ED8">
      <w:pPr>
        <w:bidi/>
        <w:jc w:val="both"/>
        <w:rPr>
          <w:rFonts w:cs="David" w:hint="cs"/>
          <w:u w:val="single"/>
          <w:rtl/>
        </w:rPr>
      </w:pPr>
    </w:p>
    <w:p w14:paraId="15F18B6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E7DA7CF" w14:textId="77777777" w:rsidR="00267ED8" w:rsidRPr="00267ED8" w:rsidRDefault="00267ED8" w:rsidP="00267ED8">
      <w:pPr>
        <w:bidi/>
        <w:jc w:val="both"/>
        <w:rPr>
          <w:rFonts w:cs="David" w:hint="cs"/>
          <w:rtl/>
        </w:rPr>
      </w:pPr>
    </w:p>
    <w:p w14:paraId="659BB5A5" w14:textId="77777777" w:rsidR="00267ED8" w:rsidRPr="00267ED8" w:rsidRDefault="00267ED8" w:rsidP="00267ED8">
      <w:pPr>
        <w:bidi/>
        <w:jc w:val="both"/>
        <w:rPr>
          <w:rFonts w:cs="David" w:hint="cs"/>
          <w:rtl/>
        </w:rPr>
      </w:pPr>
      <w:r w:rsidRPr="00267ED8">
        <w:rPr>
          <w:rFonts w:cs="David" w:hint="cs"/>
          <w:rtl/>
        </w:rPr>
        <w:tab/>
        <w:t xml:space="preserve">אם אתה כותב פה קרובי משפחה אז אתה לא יכול לכתוב גם אותו עצמו. מתוך אי כתיבת עצמו, יוצא שלא רק שאתה יכול, אלא תעשה את זה, זאת חובה. </w:t>
      </w:r>
    </w:p>
    <w:p w14:paraId="2194681D" w14:textId="77777777" w:rsidR="00267ED8" w:rsidRPr="00267ED8" w:rsidRDefault="00267ED8" w:rsidP="00267ED8">
      <w:pPr>
        <w:bidi/>
        <w:jc w:val="both"/>
        <w:rPr>
          <w:rFonts w:cs="David" w:hint="cs"/>
          <w:rtl/>
        </w:rPr>
      </w:pPr>
    </w:p>
    <w:p w14:paraId="556AECF6"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2117DB3" w14:textId="77777777" w:rsidR="00267ED8" w:rsidRPr="00267ED8" w:rsidRDefault="00267ED8" w:rsidP="00267ED8">
      <w:pPr>
        <w:bidi/>
        <w:jc w:val="both"/>
        <w:rPr>
          <w:rFonts w:cs="David" w:hint="cs"/>
          <w:u w:val="single"/>
          <w:rtl/>
        </w:rPr>
      </w:pPr>
    </w:p>
    <w:p w14:paraId="740FF7D1" w14:textId="77777777" w:rsidR="00267ED8" w:rsidRPr="00267ED8" w:rsidRDefault="00267ED8" w:rsidP="00267ED8">
      <w:pPr>
        <w:bidi/>
        <w:jc w:val="both"/>
        <w:rPr>
          <w:rFonts w:cs="David" w:hint="cs"/>
          <w:rtl/>
        </w:rPr>
      </w:pPr>
      <w:r w:rsidRPr="00267ED8">
        <w:rPr>
          <w:rFonts w:cs="David" w:hint="cs"/>
          <w:rtl/>
        </w:rPr>
        <w:tab/>
        <w:t xml:space="preserve">אגב, לפי הנוסח הזה, אי-אפשר לקדם את התור של הבן שלך. זאת לא היתה כוונת הוועדה בשום אופן. </w:t>
      </w:r>
    </w:p>
    <w:p w14:paraId="23A30B2F" w14:textId="77777777" w:rsidR="00267ED8" w:rsidRPr="00267ED8" w:rsidRDefault="00267ED8" w:rsidP="00267ED8">
      <w:pPr>
        <w:bidi/>
        <w:jc w:val="both"/>
        <w:rPr>
          <w:rFonts w:cs="David" w:hint="cs"/>
          <w:rtl/>
        </w:rPr>
      </w:pPr>
    </w:p>
    <w:p w14:paraId="40F0D707"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7275EFEC" w14:textId="77777777" w:rsidR="00267ED8" w:rsidRPr="00267ED8" w:rsidRDefault="00267ED8" w:rsidP="00267ED8">
      <w:pPr>
        <w:bidi/>
        <w:jc w:val="both"/>
        <w:rPr>
          <w:rFonts w:cs="David" w:hint="cs"/>
          <w:u w:val="single"/>
          <w:rtl/>
        </w:rPr>
      </w:pPr>
    </w:p>
    <w:p w14:paraId="31821C68" w14:textId="77777777" w:rsidR="00267ED8" w:rsidRPr="00267ED8" w:rsidRDefault="00267ED8" w:rsidP="00267ED8">
      <w:pPr>
        <w:bidi/>
        <w:jc w:val="both"/>
        <w:rPr>
          <w:rFonts w:cs="David" w:hint="cs"/>
          <w:rtl/>
        </w:rPr>
      </w:pPr>
      <w:r w:rsidRPr="00267ED8">
        <w:rPr>
          <w:rFonts w:cs="David" w:hint="cs"/>
          <w:rtl/>
        </w:rPr>
        <w:tab/>
        <w:t>אולי צריך להתחיל באפס. מתי חושבים שזה לא בסדר שחבר הכנסת פונה?</w:t>
      </w:r>
    </w:p>
    <w:p w14:paraId="67889C5E" w14:textId="77777777" w:rsidR="00267ED8" w:rsidRPr="00267ED8" w:rsidRDefault="00267ED8" w:rsidP="00267ED8">
      <w:pPr>
        <w:bidi/>
        <w:jc w:val="both"/>
        <w:rPr>
          <w:rFonts w:cs="David" w:hint="cs"/>
          <w:rtl/>
        </w:rPr>
      </w:pPr>
    </w:p>
    <w:p w14:paraId="7EE3B323"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005C42A0" w14:textId="77777777" w:rsidR="00267ED8" w:rsidRPr="00267ED8" w:rsidRDefault="00267ED8" w:rsidP="00267ED8">
      <w:pPr>
        <w:bidi/>
        <w:jc w:val="both"/>
        <w:rPr>
          <w:rFonts w:cs="David" w:hint="cs"/>
          <w:u w:val="single"/>
          <w:rtl/>
        </w:rPr>
      </w:pPr>
    </w:p>
    <w:p w14:paraId="6E749FCE" w14:textId="77777777" w:rsidR="00267ED8" w:rsidRPr="00267ED8" w:rsidRDefault="00267ED8" w:rsidP="00267ED8">
      <w:pPr>
        <w:bidi/>
        <w:jc w:val="both"/>
        <w:rPr>
          <w:rFonts w:cs="David" w:hint="cs"/>
          <w:rtl/>
        </w:rPr>
      </w:pPr>
      <w:r w:rsidRPr="00267ED8">
        <w:rPr>
          <w:rFonts w:cs="David" w:hint="cs"/>
          <w:rtl/>
        </w:rPr>
        <w:tab/>
        <w:t xml:space="preserve">אולי "ענייניו היום-יומיים של חבר הכנסת בלי ציון שמו ותוארו". </w:t>
      </w:r>
    </w:p>
    <w:p w14:paraId="0B239E12" w14:textId="77777777" w:rsidR="00267ED8" w:rsidRPr="00267ED8" w:rsidRDefault="00267ED8" w:rsidP="00267ED8">
      <w:pPr>
        <w:bidi/>
        <w:jc w:val="both"/>
        <w:rPr>
          <w:rFonts w:cs="David" w:hint="cs"/>
          <w:rtl/>
        </w:rPr>
      </w:pPr>
    </w:p>
    <w:p w14:paraId="7073E08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87A23B1" w14:textId="77777777" w:rsidR="00267ED8" w:rsidRPr="00267ED8" w:rsidRDefault="00267ED8" w:rsidP="00267ED8">
      <w:pPr>
        <w:bidi/>
        <w:jc w:val="both"/>
        <w:rPr>
          <w:rFonts w:cs="David" w:hint="cs"/>
          <w:u w:val="single"/>
          <w:rtl/>
        </w:rPr>
      </w:pPr>
    </w:p>
    <w:p w14:paraId="70B8060E" w14:textId="77777777" w:rsidR="00267ED8" w:rsidRPr="00267ED8" w:rsidRDefault="00267ED8" w:rsidP="00267ED8">
      <w:pPr>
        <w:bidi/>
        <w:jc w:val="both"/>
        <w:rPr>
          <w:rFonts w:cs="David" w:hint="cs"/>
          <w:rtl/>
        </w:rPr>
      </w:pPr>
      <w:r w:rsidRPr="00267ED8">
        <w:rPr>
          <w:rFonts w:cs="David" w:hint="cs"/>
          <w:rtl/>
        </w:rPr>
        <w:tab/>
        <w:t xml:space="preserve">אני חוזר על זה בכל ישיבה - - - </w:t>
      </w:r>
    </w:p>
    <w:p w14:paraId="5ECD2F3C" w14:textId="77777777" w:rsidR="00267ED8" w:rsidRPr="00267ED8" w:rsidRDefault="00267ED8" w:rsidP="00267ED8">
      <w:pPr>
        <w:bidi/>
        <w:jc w:val="both"/>
        <w:rPr>
          <w:rFonts w:cs="David" w:hint="cs"/>
          <w:rtl/>
        </w:rPr>
      </w:pPr>
    </w:p>
    <w:p w14:paraId="0099FD39"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2E9420D1" w14:textId="77777777" w:rsidR="00267ED8" w:rsidRPr="00267ED8" w:rsidRDefault="00267ED8" w:rsidP="00267ED8">
      <w:pPr>
        <w:bidi/>
        <w:jc w:val="both"/>
        <w:rPr>
          <w:rFonts w:cs="David" w:hint="cs"/>
          <w:rtl/>
        </w:rPr>
      </w:pPr>
    </w:p>
    <w:p w14:paraId="03BBB2BE" w14:textId="77777777" w:rsidR="00267ED8" w:rsidRPr="00267ED8" w:rsidRDefault="00267ED8" w:rsidP="00267ED8">
      <w:pPr>
        <w:bidi/>
        <w:jc w:val="both"/>
        <w:rPr>
          <w:rFonts w:cs="David" w:hint="cs"/>
          <w:rtl/>
        </w:rPr>
      </w:pPr>
      <w:r w:rsidRPr="00267ED8">
        <w:rPr>
          <w:rFonts w:cs="David" w:hint="cs"/>
          <w:rtl/>
        </w:rPr>
        <w:tab/>
        <w:t xml:space="preserve">אני מקפידה שלא לכתוב עניינים אישיים על לוגו. אגב, גם כעיתונאית הקפדתי לא לכתוב על לוגו של חברת החדשות. </w:t>
      </w:r>
    </w:p>
    <w:p w14:paraId="52C4E692" w14:textId="77777777" w:rsidR="00267ED8" w:rsidRPr="00267ED8" w:rsidRDefault="00267ED8" w:rsidP="00267ED8">
      <w:pPr>
        <w:bidi/>
        <w:jc w:val="both"/>
        <w:rPr>
          <w:rFonts w:cs="David" w:hint="cs"/>
          <w:rtl/>
        </w:rPr>
      </w:pPr>
    </w:p>
    <w:p w14:paraId="66CE526E" w14:textId="77777777" w:rsidR="00267ED8" w:rsidRPr="00267ED8" w:rsidRDefault="00267ED8" w:rsidP="00267ED8">
      <w:pPr>
        <w:bidi/>
        <w:jc w:val="both"/>
        <w:rPr>
          <w:rFonts w:cs="David" w:hint="cs"/>
          <w:rtl/>
        </w:rPr>
      </w:pPr>
      <w:r w:rsidRPr="00267ED8">
        <w:rPr>
          <w:rFonts w:cs="David" w:hint="cs"/>
          <w:u w:val="single"/>
          <w:rtl/>
        </w:rPr>
        <w:t>מנחם אליעזר מוזס:</w:t>
      </w:r>
    </w:p>
    <w:p w14:paraId="143D30F6" w14:textId="77777777" w:rsidR="00267ED8" w:rsidRPr="00267ED8" w:rsidRDefault="00267ED8" w:rsidP="00267ED8">
      <w:pPr>
        <w:bidi/>
        <w:jc w:val="both"/>
        <w:rPr>
          <w:rFonts w:cs="David" w:hint="cs"/>
          <w:rtl/>
        </w:rPr>
      </w:pPr>
    </w:p>
    <w:p w14:paraId="0A8C0F88" w14:textId="77777777" w:rsidR="00267ED8" w:rsidRPr="00267ED8" w:rsidRDefault="00267ED8" w:rsidP="00267ED8">
      <w:pPr>
        <w:bidi/>
        <w:jc w:val="both"/>
        <w:rPr>
          <w:rFonts w:cs="David" w:hint="cs"/>
          <w:rtl/>
        </w:rPr>
      </w:pPr>
      <w:r w:rsidRPr="00267ED8">
        <w:rPr>
          <w:rFonts w:cs="David" w:hint="cs"/>
          <w:rtl/>
        </w:rPr>
        <w:tab/>
        <w:t xml:space="preserve">אתמול עליתי על טיסה, מייד זיהו אותי, מייד רצו להכניס אותי למחלקה ראשונה. אמרתי להם: לא, לא, לא, אסור לי. אז נתנו לי מקום יותר מכובד, שמו לי את המזוודות, הייתי צריך להרים לבד את המזוודות. אמרתי: רגע, אני חבר כנסת. </w:t>
      </w:r>
    </w:p>
    <w:p w14:paraId="3A3C96CB" w14:textId="77777777" w:rsidR="00267ED8" w:rsidRPr="00267ED8" w:rsidRDefault="00267ED8" w:rsidP="00267ED8">
      <w:pPr>
        <w:bidi/>
        <w:jc w:val="both"/>
        <w:rPr>
          <w:rFonts w:cs="David" w:hint="cs"/>
          <w:rtl/>
        </w:rPr>
      </w:pPr>
    </w:p>
    <w:p w14:paraId="4171C10A"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44076790" w14:textId="77777777" w:rsidR="00267ED8" w:rsidRPr="00267ED8" w:rsidRDefault="00267ED8" w:rsidP="00267ED8">
      <w:pPr>
        <w:bidi/>
        <w:jc w:val="both"/>
        <w:rPr>
          <w:rFonts w:cs="David" w:hint="cs"/>
          <w:u w:val="single"/>
          <w:rtl/>
        </w:rPr>
      </w:pPr>
    </w:p>
    <w:p w14:paraId="6B1CCB5D" w14:textId="77777777" w:rsidR="00267ED8" w:rsidRPr="00267ED8" w:rsidRDefault="00267ED8" w:rsidP="00267ED8">
      <w:pPr>
        <w:bidi/>
        <w:jc w:val="both"/>
        <w:rPr>
          <w:rFonts w:cs="David" w:hint="cs"/>
          <w:rtl/>
        </w:rPr>
      </w:pPr>
      <w:r w:rsidRPr="00267ED8">
        <w:rPr>
          <w:rFonts w:cs="David" w:hint="cs"/>
          <w:rtl/>
        </w:rPr>
        <w:tab/>
        <w:t xml:space="preserve">חשבת שעושים את זה, לא עשו את זה. </w:t>
      </w:r>
    </w:p>
    <w:p w14:paraId="4AB296A3" w14:textId="77777777" w:rsidR="00267ED8" w:rsidRPr="00267ED8" w:rsidRDefault="00267ED8" w:rsidP="00267ED8">
      <w:pPr>
        <w:bidi/>
        <w:jc w:val="both"/>
        <w:rPr>
          <w:rFonts w:cs="David" w:hint="cs"/>
          <w:rtl/>
        </w:rPr>
      </w:pPr>
    </w:p>
    <w:p w14:paraId="4049BBC3"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67B50BCB" w14:textId="77777777" w:rsidR="00267ED8" w:rsidRPr="00267ED8" w:rsidRDefault="00267ED8" w:rsidP="00267ED8">
      <w:pPr>
        <w:bidi/>
        <w:jc w:val="both"/>
        <w:rPr>
          <w:rFonts w:cs="David" w:hint="cs"/>
          <w:u w:val="single"/>
          <w:rtl/>
        </w:rPr>
      </w:pPr>
    </w:p>
    <w:p w14:paraId="2792506D" w14:textId="77777777" w:rsidR="00267ED8" w:rsidRPr="00267ED8" w:rsidRDefault="00267ED8" w:rsidP="00267ED8">
      <w:pPr>
        <w:bidi/>
        <w:jc w:val="both"/>
        <w:rPr>
          <w:rFonts w:cs="David" w:hint="cs"/>
          <w:rtl/>
        </w:rPr>
      </w:pPr>
      <w:r w:rsidRPr="00267ED8">
        <w:rPr>
          <w:rFonts w:cs="David" w:hint="cs"/>
          <w:rtl/>
        </w:rPr>
        <w:tab/>
        <w:t xml:space="preserve">באמת, כולם מכירים אותנו. </w:t>
      </w:r>
    </w:p>
    <w:p w14:paraId="33242BBB" w14:textId="77777777" w:rsidR="00267ED8" w:rsidRPr="00267ED8" w:rsidRDefault="00267ED8" w:rsidP="00267ED8">
      <w:pPr>
        <w:bidi/>
        <w:jc w:val="both"/>
        <w:rPr>
          <w:rFonts w:cs="David" w:hint="cs"/>
          <w:rtl/>
        </w:rPr>
      </w:pPr>
    </w:p>
    <w:p w14:paraId="0DAE7F6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A594290" w14:textId="77777777" w:rsidR="00267ED8" w:rsidRPr="00267ED8" w:rsidRDefault="00267ED8" w:rsidP="00267ED8">
      <w:pPr>
        <w:bidi/>
        <w:jc w:val="both"/>
        <w:rPr>
          <w:rFonts w:cs="David" w:hint="cs"/>
          <w:rtl/>
        </w:rPr>
      </w:pPr>
    </w:p>
    <w:p w14:paraId="4D5B9376" w14:textId="77777777" w:rsidR="00267ED8" w:rsidRPr="00267ED8" w:rsidRDefault="00267ED8" w:rsidP="00267ED8">
      <w:pPr>
        <w:bidi/>
        <w:jc w:val="both"/>
        <w:rPr>
          <w:rFonts w:cs="David" w:hint="cs"/>
          <w:rtl/>
        </w:rPr>
      </w:pPr>
      <w:r w:rsidRPr="00267ED8">
        <w:rPr>
          <w:rFonts w:cs="David" w:hint="cs"/>
          <w:rtl/>
        </w:rPr>
        <w:tab/>
        <w:t xml:space="preserve">אומרים שפרוטקציה אמיתית זה כשאתה לא צריך לקבל פרוטקציה. </w:t>
      </w:r>
    </w:p>
    <w:p w14:paraId="4D34E72A" w14:textId="77777777" w:rsidR="00267ED8" w:rsidRPr="00267ED8" w:rsidRDefault="00267ED8" w:rsidP="00267ED8">
      <w:pPr>
        <w:bidi/>
        <w:jc w:val="both"/>
        <w:rPr>
          <w:rFonts w:cs="David" w:hint="cs"/>
          <w:rtl/>
        </w:rPr>
      </w:pPr>
    </w:p>
    <w:p w14:paraId="0195132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F0D3B73" w14:textId="77777777" w:rsidR="00267ED8" w:rsidRPr="00267ED8" w:rsidRDefault="00267ED8" w:rsidP="00267ED8">
      <w:pPr>
        <w:bidi/>
        <w:jc w:val="both"/>
        <w:rPr>
          <w:rFonts w:cs="David" w:hint="cs"/>
          <w:u w:val="single"/>
          <w:rtl/>
        </w:rPr>
      </w:pPr>
    </w:p>
    <w:p w14:paraId="49AE9B05" w14:textId="77777777" w:rsidR="00267ED8" w:rsidRPr="00267ED8" w:rsidRDefault="00267ED8" w:rsidP="00267ED8">
      <w:pPr>
        <w:bidi/>
        <w:ind w:firstLine="720"/>
        <w:jc w:val="both"/>
        <w:rPr>
          <w:rFonts w:cs="David" w:hint="cs"/>
          <w:rtl/>
        </w:rPr>
      </w:pPr>
      <w:r w:rsidRPr="00267ED8">
        <w:rPr>
          <w:rFonts w:cs="David" w:hint="cs"/>
          <w:rtl/>
        </w:rPr>
        <w:t xml:space="preserve">אני חושב שהגדרה של אינטרס אישי בקונטקסט הזה היא מובנת והיא בתחום שהוועדה מדברת עליה. היא לא בתחום של התור של הבן שלי. אם מישהו מכיר טקסט עברי שעושה אבחנה בין התור לבין קידום אינטרס שזאת הכוונה - - - </w:t>
      </w:r>
    </w:p>
    <w:p w14:paraId="4A7DF7DE" w14:textId="77777777" w:rsidR="00267ED8" w:rsidRPr="00267ED8" w:rsidRDefault="00267ED8" w:rsidP="00267ED8">
      <w:pPr>
        <w:bidi/>
        <w:jc w:val="both"/>
        <w:rPr>
          <w:rFonts w:cs="David" w:hint="cs"/>
          <w:rtl/>
        </w:rPr>
      </w:pPr>
    </w:p>
    <w:p w14:paraId="5D9ACC73"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6A23896" w14:textId="77777777" w:rsidR="00267ED8" w:rsidRPr="00267ED8" w:rsidRDefault="00267ED8" w:rsidP="00267ED8">
      <w:pPr>
        <w:bidi/>
        <w:jc w:val="both"/>
        <w:rPr>
          <w:rFonts w:cs="David" w:hint="cs"/>
          <w:u w:val="single"/>
          <w:rtl/>
        </w:rPr>
      </w:pPr>
    </w:p>
    <w:p w14:paraId="6861A00A" w14:textId="77777777" w:rsidR="00267ED8" w:rsidRPr="00267ED8" w:rsidRDefault="00267ED8" w:rsidP="00267ED8">
      <w:pPr>
        <w:bidi/>
        <w:jc w:val="both"/>
        <w:rPr>
          <w:rFonts w:cs="David" w:hint="cs"/>
          <w:rtl/>
        </w:rPr>
      </w:pPr>
      <w:r w:rsidRPr="00267ED8">
        <w:rPr>
          <w:rFonts w:cs="David" w:hint="cs"/>
          <w:rtl/>
        </w:rPr>
        <w:tab/>
        <w:t xml:space="preserve">ג'ומס, למה התור במרפאה, בדוגמה של שלי, שונה מהותית מהתור שאתה מדבר אליו? </w:t>
      </w:r>
    </w:p>
    <w:p w14:paraId="04459FC4" w14:textId="77777777" w:rsidR="00267ED8" w:rsidRPr="00267ED8" w:rsidRDefault="00267ED8" w:rsidP="00267ED8">
      <w:pPr>
        <w:bidi/>
        <w:jc w:val="both"/>
        <w:rPr>
          <w:rFonts w:cs="David" w:hint="cs"/>
          <w:rtl/>
        </w:rPr>
      </w:pPr>
    </w:p>
    <w:p w14:paraId="7E0EC68A"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7E3A002" w14:textId="77777777" w:rsidR="00267ED8" w:rsidRPr="00267ED8" w:rsidRDefault="00267ED8" w:rsidP="00267ED8">
      <w:pPr>
        <w:bidi/>
        <w:jc w:val="both"/>
        <w:rPr>
          <w:rFonts w:cs="David" w:hint="cs"/>
          <w:rtl/>
        </w:rPr>
      </w:pPr>
    </w:p>
    <w:p w14:paraId="127E3A95" w14:textId="77777777" w:rsidR="00267ED8" w:rsidRPr="00267ED8" w:rsidRDefault="00267ED8" w:rsidP="00267ED8">
      <w:pPr>
        <w:bidi/>
        <w:jc w:val="both"/>
        <w:rPr>
          <w:rFonts w:cs="David" w:hint="cs"/>
          <w:rtl/>
        </w:rPr>
      </w:pPr>
      <w:r w:rsidRPr="00267ED8">
        <w:rPr>
          <w:rFonts w:cs="David" w:hint="cs"/>
          <w:rtl/>
        </w:rPr>
        <w:tab/>
        <w:t xml:space="preserve">אגב, המקרה אמיתי. התקשרתי ל"כללית מושלם" ואמרתי שהבן שלי מגיע לשישי שבת, האוזניים שלו סתומות ואני חייבת שזה ייצא ביום חמישי בערב כי אחר-כך הוא לא יהיה בבית שלושה שבועות. הייתי עושה את זה בכל מקרה. כל אמא היתה עושה את זה. </w:t>
      </w:r>
    </w:p>
    <w:p w14:paraId="0F9A0F0B" w14:textId="77777777" w:rsidR="00267ED8" w:rsidRPr="00267ED8" w:rsidRDefault="00267ED8" w:rsidP="00267ED8">
      <w:pPr>
        <w:bidi/>
        <w:jc w:val="both"/>
        <w:rPr>
          <w:rFonts w:cs="David" w:hint="cs"/>
          <w:rtl/>
        </w:rPr>
      </w:pPr>
    </w:p>
    <w:p w14:paraId="243FD338"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3F96C3FD" w14:textId="77777777" w:rsidR="00267ED8" w:rsidRPr="00267ED8" w:rsidRDefault="00267ED8" w:rsidP="00267ED8">
      <w:pPr>
        <w:bidi/>
        <w:jc w:val="both"/>
        <w:rPr>
          <w:rFonts w:cs="David" w:hint="cs"/>
          <w:u w:val="single"/>
          <w:rtl/>
        </w:rPr>
      </w:pPr>
    </w:p>
    <w:p w14:paraId="15E9A70A" w14:textId="77777777" w:rsidR="00267ED8" w:rsidRPr="00267ED8" w:rsidRDefault="00267ED8" w:rsidP="00267ED8">
      <w:pPr>
        <w:bidi/>
        <w:jc w:val="both"/>
        <w:rPr>
          <w:rFonts w:cs="David" w:hint="cs"/>
          <w:rtl/>
        </w:rPr>
      </w:pPr>
      <w:r w:rsidRPr="00267ED8">
        <w:rPr>
          <w:rFonts w:cs="David" w:hint="cs"/>
          <w:rtl/>
        </w:rPr>
        <w:tab/>
        <w:t xml:space="preserve">אבל לכל אמא אחרת היה סיכוי גדול שיטרקו את הטלפון, אבל כשהאמא מציגה את עצמה כשלי יחימוביץ יש יותר סיכוי שהעניין יסתדר. </w:t>
      </w:r>
    </w:p>
    <w:p w14:paraId="3FB9F436" w14:textId="77777777" w:rsidR="00267ED8" w:rsidRPr="00267ED8" w:rsidRDefault="00267ED8" w:rsidP="00267ED8">
      <w:pPr>
        <w:bidi/>
        <w:jc w:val="both"/>
        <w:rPr>
          <w:rFonts w:cs="David" w:hint="cs"/>
          <w:rtl/>
        </w:rPr>
      </w:pPr>
    </w:p>
    <w:p w14:paraId="5BDAA3B1"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DC6A29A" w14:textId="77777777" w:rsidR="00267ED8" w:rsidRPr="00267ED8" w:rsidRDefault="00267ED8" w:rsidP="00267ED8">
      <w:pPr>
        <w:bidi/>
        <w:jc w:val="both"/>
        <w:rPr>
          <w:rFonts w:cs="David" w:hint="cs"/>
          <w:u w:val="single"/>
          <w:rtl/>
        </w:rPr>
      </w:pPr>
    </w:p>
    <w:p w14:paraId="7858DDF6" w14:textId="77777777" w:rsidR="00267ED8" w:rsidRPr="00267ED8" w:rsidRDefault="00267ED8" w:rsidP="00267ED8">
      <w:pPr>
        <w:bidi/>
        <w:jc w:val="both"/>
        <w:rPr>
          <w:rFonts w:cs="David" w:hint="cs"/>
          <w:rtl/>
        </w:rPr>
      </w:pPr>
      <w:r w:rsidRPr="00267ED8">
        <w:rPr>
          <w:rFonts w:cs="David" w:hint="cs"/>
          <w:rtl/>
        </w:rPr>
        <w:tab/>
        <w:t>אבל איך אתה פותר את העניין?</w:t>
      </w:r>
    </w:p>
    <w:p w14:paraId="0448157D" w14:textId="77777777" w:rsidR="00267ED8" w:rsidRPr="00267ED8" w:rsidRDefault="00267ED8" w:rsidP="00267ED8">
      <w:pPr>
        <w:bidi/>
        <w:jc w:val="both"/>
        <w:rPr>
          <w:rFonts w:cs="David" w:hint="cs"/>
          <w:rtl/>
        </w:rPr>
      </w:pPr>
    </w:p>
    <w:p w14:paraId="5C6D1E45"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612F304E" w14:textId="77777777" w:rsidR="00267ED8" w:rsidRPr="00267ED8" w:rsidRDefault="00267ED8" w:rsidP="00267ED8">
      <w:pPr>
        <w:bidi/>
        <w:jc w:val="both"/>
        <w:rPr>
          <w:rFonts w:cs="David" w:hint="cs"/>
          <w:u w:val="single"/>
          <w:rtl/>
        </w:rPr>
      </w:pPr>
    </w:p>
    <w:p w14:paraId="6A5D081C" w14:textId="77777777" w:rsidR="00267ED8" w:rsidRPr="00267ED8" w:rsidRDefault="00267ED8" w:rsidP="00267ED8">
      <w:pPr>
        <w:bidi/>
        <w:jc w:val="both"/>
        <w:rPr>
          <w:rFonts w:cs="David" w:hint="cs"/>
          <w:rtl/>
        </w:rPr>
      </w:pPr>
      <w:r w:rsidRPr="00267ED8">
        <w:rPr>
          <w:rFonts w:cs="David" w:hint="cs"/>
          <w:rtl/>
        </w:rPr>
        <w:tab/>
        <w:t xml:space="preserve">אני לא פותר. </w:t>
      </w:r>
    </w:p>
    <w:p w14:paraId="0E0D09F8" w14:textId="77777777" w:rsidR="00267ED8" w:rsidRPr="00267ED8" w:rsidRDefault="00267ED8" w:rsidP="00267ED8">
      <w:pPr>
        <w:bidi/>
        <w:jc w:val="both"/>
        <w:rPr>
          <w:rFonts w:cs="David" w:hint="cs"/>
          <w:rtl/>
        </w:rPr>
      </w:pPr>
    </w:p>
    <w:p w14:paraId="254422D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1FA8C32" w14:textId="77777777" w:rsidR="00267ED8" w:rsidRPr="00267ED8" w:rsidRDefault="00267ED8" w:rsidP="00267ED8">
      <w:pPr>
        <w:bidi/>
        <w:jc w:val="both"/>
        <w:rPr>
          <w:rFonts w:cs="David" w:hint="cs"/>
          <w:rtl/>
        </w:rPr>
      </w:pPr>
    </w:p>
    <w:p w14:paraId="43E12312" w14:textId="77777777" w:rsidR="00267ED8" w:rsidRPr="00267ED8" w:rsidRDefault="00267ED8" w:rsidP="00267ED8">
      <w:pPr>
        <w:bidi/>
        <w:jc w:val="both"/>
        <w:rPr>
          <w:rFonts w:cs="David" w:hint="cs"/>
          <w:rtl/>
        </w:rPr>
      </w:pPr>
      <w:r w:rsidRPr="00267ED8">
        <w:rPr>
          <w:rFonts w:cs="David" w:hint="cs"/>
          <w:rtl/>
        </w:rPr>
        <w:tab/>
        <w:t xml:space="preserve">בדיוק. הבעיה הגדולה שלנו היא כשהוא מקדם הפחתת ארנונה של הבית שלו, שם הבעיה שלנו. </w:t>
      </w:r>
    </w:p>
    <w:p w14:paraId="2F0B3944" w14:textId="77777777" w:rsidR="00267ED8" w:rsidRPr="00267ED8" w:rsidRDefault="00267ED8" w:rsidP="00267ED8">
      <w:pPr>
        <w:bidi/>
        <w:jc w:val="both"/>
        <w:rPr>
          <w:rFonts w:cs="David" w:hint="cs"/>
          <w:rtl/>
        </w:rPr>
      </w:pPr>
    </w:p>
    <w:p w14:paraId="5CA0A35E"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9A839CC" w14:textId="77777777" w:rsidR="00267ED8" w:rsidRPr="00267ED8" w:rsidRDefault="00267ED8" w:rsidP="00267ED8">
      <w:pPr>
        <w:bidi/>
        <w:jc w:val="both"/>
        <w:rPr>
          <w:rFonts w:cs="David" w:hint="cs"/>
          <w:u w:val="single"/>
          <w:rtl/>
        </w:rPr>
      </w:pPr>
    </w:p>
    <w:p w14:paraId="65BE091F" w14:textId="77777777" w:rsidR="00267ED8" w:rsidRPr="00267ED8" w:rsidRDefault="00267ED8" w:rsidP="00267ED8">
      <w:pPr>
        <w:bidi/>
        <w:jc w:val="both"/>
        <w:rPr>
          <w:rFonts w:cs="David" w:hint="cs"/>
          <w:rtl/>
        </w:rPr>
      </w:pPr>
      <w:r w:rsidRPr="00267ED8">
        <w:rPr>
          <w:rFonts w:cs="David" w:hint="cs"/>
          <w:rtl/>
        </w:rPr>
        <w:tab/>
        <w:t xml:space="preserve">כמו שארבל אמרה, נתחיל מהתחלה. הבעיה שלכם היתה שוועדת זמיר קבעה שאסור לכם לפנות לרשויות הציבור אלא באופן שבו ועדת זמיר קבעה שמותר. אתם חשבתם שזה לא הגיוני, זה לא פרקטי וזה לא נכון וזה סותר את עיקרי השליחות הציבורית שלכם. </w:t>
      </w:r>
    </w:p>
    <w:p w14:paraId="4670C513" w14:textId="77777777" w:rsidR="00267ED8" w:rsidRPr="00267ED8" w:rsidRDefault="00267ED8" w:rsidP="00267ED8">
      <w:pPr>
        <w:bidi/>
        <w:jc w:val="both"/>
        <w:rPr>
          <w:rFonts w:cs="David" w:hint="cs"/>
          <w:rtl/>
        </w:rPr>
      </w:pPr>
    </w:p>
    <w:p w14:paraId="6F45496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01F17DE" w14:textId="77777777" w:rsidR="00267ED8" w:rsidRPr="00267ED8" w:rsidRDefault="00267ED8" w:rsidP="00267ED8">
      <w:pPr>
        <w:bidi/>
        <w:jc w:val="both"/>
        <w:rPr>
          <w:rFonts w:cs="David" w:hint="cs"/>
          <w:rtl/>
        </w:rPr>
      </w:pPr>
    </w:p>
    <w:p w14:paraId="53E372E5" w14:textId="77777777" w:rsidR="00267ED8" w:rsidRPr="00267ED8" w:rsidRDefault="00267ED8" w:rsidP="00267ED8">
      <w:pPr>
        <w:bidi/>
        <w:jc w:val="both"/>
        <w:rPr>
          <w:rFonts w:cs="David" w:hint="cs"/>
          <w:rtl/>
        </w:rPr>
      </w:pPr>
      <w:r w:rsidRPr="00267ED8">
        <w:rPr>
          <w:rFonts w:cs="David" w:hint="cs"/>
          <w:rtl/>
        </w:rPr>
        <w:tab/>
        <w:t xml:space="preserve">אייל, בקונטקסט שאתה מדבר עליו, תאמין לי, טלפון למנכ"ל קופת חולים מסדר לי תור ברוורס, יותר מהר מאשר במרפאה בסורוקה. לפי ההצעה של הוועדה, במקרים שאנחנו דנים בהם עכשיו, הייתי פונה למנכ"ל קופת חולים והייתי אומר: קדם אותי בתור. תאמין לי, עד שהייתי גומר לדבר, הוא כבר היה מקדם אותי בתור. </w:t>
      </w:r>
    </w:p>
    <w:p w14:paraId="57BB8D76" w14:textId="77777777" w:rsidR="00267ED8" w:rsidRPr="00267ED8" w:rsidRDefault="00267ED8" w:rsidP="00267ED8">
      <w:pPr>
        <w:bidi/>
        <w:jc w:val="both"/>
        <w:rPr>
          <w:rFonts w:cs="David" w:hint="cs"/>
          <w:rtl/>
        </w:rPr>
      </w:pPr>
    </w:p>
    <w:p w14:paraId="512ED2A4"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C53B134" w14:textId="77777777" w:rsidR="00267ED8" w:rsidRPr="00267ED8" w:rsidRDefault="00267ED8" w:rsidP="00267ED8">
      <w:pPr>
        <w:bidi/>
        <w:jc w:val="both"/>
        <w:rPr>
          <w:rFonts w:cs="David" w:hint="cs"/>
          <w:u w:val="single"/>
          <w:rtl/>
        </w:rPr>
      </w:pPr>
    </w:p>
    <w:p w14:paraId="01C1C048" w14:textId="77777777" w:rsidR="00267ED8" w:rsidRPr="00267ED8" w:rsidRDefault="00267ED8" w:rsidP="00267ED8">
      <w:pPr>
        <w:bidi/>
        <w:jc w:val="both"/>
        <w:rPr>
          <w:rFonts w:cs="David" w:hint="cs"/>
          <w:rtl/>
        </w:rPr>
      </w:pPr>
      <w:r w:rsidRPr="00267ED8">
        <w:rPr>
          <w:rFonts w:cs="David" w:hint="cs"/>
          <w:rtl/>
        </w:rPr>
        <w:tab/>
        <w:t>ועדת זמיר הציעה שתעשה את זה בכתב. היית חושב 20 פעם לעשות את זה בכתב. לכן קבעו את המנגנון.</w:t>
      </w:r>
    </w:p>
    <w:p w14:paraId="00FA39F7" w14:textId="77777777" w:rsidR="00267ED8" w:rsidRPr="00267ED8" w:rsidRDefault="00267ED8" w:rsidP="00267ED8">
      <w:pPr>
        <w:bidi/>
        <w:jc w:val="both"/>
        <w:rPr>
          <w:rFonts w:cs="David" w:hint="cs"/>
          <w:rtl/>
        </w:rPr>
      </w:pPr>
    </w:p>
    <w:p w14:paraId="1A8E67DE"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4335D6C" w14:textId="77777777" w:rsidR="00267ED8" w:rsidRPr="00267ED8" w:rsidRDefault="00267ED8" w:rsidP="00267ED8">
      <w:pPr>
        <w:bidi/>
        <w:jc w:val="both"/>
        <w:rPr>
          <w:rFonts w:cs="David" w:hint="cs"/>
          <w:rtl/>
        </w:rPr>
      </w:pPr>
    </w:p>
    <w:p w14:paraId="2193E4A4" w14:textId="77777777" w:rsidR="00267ED8" w:rsidRPr="00267ED8" w:rsidRDefault="00267ED8" w:rsidP="00267ED8">
      <w:pPr>
        <w:bidi/>
        <w:jc w:val="both"/>
        <w:rPr>
          <w:rFonts w:cs="David" w:hint="cs"/>
          <w:rtl/>
        </w:rPr>
      </w:pPr>
    </w:p>
    <w:p w14:paraId="41B71C8D" w14:textId="77777777" w:rsidR="00267ED8" w:rsidRPr="00267ED8" w:rsidRDefault="00267ED8" w:rsidP="00267ED8">
      <w:pPr>
        <w:bidi/>
        <w:jc w:val="both"/>
        <w:rPr>
          <w:rFonts w:cs="David" w:hint="cs"/>
          <w:rtl/>
        </w:rPr>
      </w:pPr>
      <w:r w:rsidRPr="00267ED8">
        <w:rPr>
          <w:rFonts w:cs="David" w:hint="cs"/>
          <w:rtl/>
        </w:rPr>
        <w:tab/>
        <w:t xml:space="preserve">אני חושב שהגענו מהעניין של לייצג אינטרס ציבורי כללי, שהוא 69.9% מהעיסוק שלנו כל יום. אבל השאלה, מה קורה כאשר מדובר באינטרס אישי לגיטימי כי אם הוא לא לגיטימי אין דיון? אנחנו מבינים שלאזרח מותר לפנות ולקדם את התור שלו במרפאה. ממך מבקשים להיזהר, כי אתה פה </w:t>
      </w:r>
      <w:r w:rsidRPr="00267ED8">
        <w:rPr>
          <w:rFonts w:cs="David"/>
          <w:rtl/>
        </w:rPr>
        <w:t>–</w:t>
      </w:r>
      <w:r w:rsidRPr="00267ED8">
        <w:rPr>
          <w:rFonts w:cs="David" w:hint="cs"/>
          <w:rtl/>
        </w:rPr>
        <w:t xml:space="preserve"> הרי אין שום איסור על אזרח רגיל לבקש לקדם את תורו. מחבר כנסת מצפים שלא יעשה את זה. </w:t>
      </w:r>
    </w:p>
    <w:p w14:paraId="28CF372C" w14:textId="77777777" w:rsidR="00267ED8" w:rsidRPr="00267ED8" w:rsidRDefault="00267ED8" w:rsidP="00267ED8">
      <w:pPr>
        <w:bidi/>
        <w:jc w:val="both"/>
        <w:rPr>
          <w:rFonts w:cs="David" w:hint="cs"/>
          <w:rtl/>
        </w:rPr>
      </w:pPr>
    </w:p>
    <w:p w14:paraId="308466AE" w14:textId="77777777" w:rsidR="00267ED8" w:rsidRPr="00267ED8" w:rsidRDefault="00267ED8" w:rsidP="00267ED8">
      <w:pPr>
        <w:bidi/>
        <w:jc w:val="both"/>
        <w:rPr>
          <w:rFonts w:cs="David" w:hint="cs"/>
          <w:rtl/>
        </w:rPr>
      </w:pPr>
      <w:r w:rsidRPr="00267ED8">
        <w:rPr>
          <w:rFonts w:cs="David" w:hint="cs"/>
          <w:rtl/>
        </w:rPr>
        <w:tab/>
        <w:t xml:space="preserve">איך תכתוב את זה פה? אז תתחיל מהבן החיל ואחר-כך תעבור לחותנת? אני מציע פשוט לא לכתוב. זה הפיתרון שלי לעניין כי אני לא רואה פיתרון. </w:t>
      </w:r>
    </w:p>
    <w:p w14:paraId="6263F6ED" w14:textId="77777777" w:rsidR="00267ED8" w:rsidRPr="00267ED8" w:rsidRDefault="00267ED8" w:rsidP="00267ED8">
      <w:pPr>
        <w:bidi/>
        <w:jc w:val="both"/>
        <w:rPr>
          <w:rFonts w:cs="David" w:hint="cs"/>
          <w:rtl/>
        </w:rPr>
      </w:pPr>
    </w:p>
    <w:p w14:paraId="3004DA82"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53F8318" w14:textId="77777777" w:rsidR="00267ED8" w:rsidRPr="00267ED8" w:rsidRDefault="00267ED8" w:rsidP="00267ED8">
      <w:pPr>
        <w:bidi/>
        <w:jc w:val="both"/>
        <w:rPr>
          <w:rFonts w:cs="David" w:hint="cs"/>
          <w:u w:val="single"/>
          <w:rtl/>
        </w:rPr>
      </w:pPr>
    </w:p>
    <w:p w14:paraId="30950FB4" w14:textId="77777777" w:rsidR="00267ED8" w:rsidRPr="00267ED8" w:rsidRDefault="00267ED8" w:rsidP="00267ED8">
      <w:pPr>
        <w:bidi/>
        <w:jc w:val="both"/>
        <w:rPr>
          <w:rFonts w:cs="David" w:hint="cs"/>
          <w:rtl/>
        </w:rPr>
      </w:pPr>
      <w:r w:rsidRPr="00267ED8">
        <w:rPr>
          <w:rFonts w:cs="David" w:hint="cs"/>
          <w:rtl/>
        </w:rPr>
        <w:tab/>
        <w:t xml:space="preserve">כשאומרים "אינטרס" ברור שהכוונה היא למשהו שלילי. </w:t>
      </w:r>
    </w:p>
    <w:p w14:paraId="61883A04" w14:textId="77777777" w:rsidR="00267ED8" w:rsidRPr="00267ED8" w:rsidRDefault="00267ED8" w:rsidP="00267ED8">
      <w:pPr>
        <w:bidi/>
        <w:jc w:val="both"/>
        <w:rPr>
          <w:rFonts w:cs="David" w:hint="cs"/>
          <w:rtl/>
        </w:rPr>
      </w:pPr>
    </w:p>
    <w:p w14:paraId="42268C30"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5BDCD405" w14:textId="77777777" w:rsidR="00267ED8" w:rsidRPr="00267ED8" w:rsidRDefault="00267ED8" w:rsidP="00267ED8">
      <w:pPr>
        <w:bidi/>
        <w:jc w:val="both"/>
        <w:rPr>
          <w:rFonts w:cs="David" w:hint="cs"/>
          <w:u w:val="single"/>
          <w:rtl/>
        </w:rPr>
      </w:pPr>
    </w:p>
    <w:p w14:paraId="41BEA1B4" w14:textId="77777777" w:rsidR="00267ED8" w:rsidRPr="00267ED8" w:rsidRDefault="00267ED8" w:rsidP="00267ED8">
      <w:pPr>
        <w:bidi/>
        <w:jc w:val="both"/>
        <w:rPr>
          <w:rFonts w:cs="David" w:hint="cs"/>
          <w:rtl/>
        </w:rPr>
      </w:pPr>
      <w:r w:rsidRPr="00267ED8">
        <w:rPr>
          <w:rFonts w:cs="David" w:hint="cs"/>
          <w:rtl/>
        </w:rPr>
        <w:tab/>
        <w:t>אז לא לכתוב שום דבר?</w:t>
      </w:r>
    </w:p>
    <w:p w14:paraId="494E40B8" w14:textId="77777777" w:rsidR="00267ED8" w:rsidRPr="00267ED8" w:rsidRDefault="00267ED8" w:rsidP="00267ED8">
      <w:pPr>
        <w:bidi/>
        <w:jc w:val="both"/>
        <w:rPr>
          <w:rFonts w:cs="David" w:hint="cs"/>
          <w:rtl/>
        </w:rPr>
      </w:pPr>
    </w:p>
    <w:p w14:paraId="5A15B3E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DA27AD6" w14:textId="77777777" w:rsidR="00267ED8" w:rsidRPr="00267ED8" w:rsidRDefault="00267ED8" w:rsidP="00267ED8">
      <w:pPr>
        <w:bidi/>
        <w:jc w:val="both"/>
        <w:rPr>
          <w:rFonts w:cs="David" w:hint="cs"/>
          <w:rtl/>
        </w:rPr>
      </w:pPr>
    </w:p>
    <w:p w14:paraId="2D4F0AC8" w14:textId="77777777" w:rsidR="00267ED8" w:rsidRPr="00267ED8" w:rsidRDefault="00267ED8" w:rsidP="00267ED8">
      <w:pPr>
        <w:bidi/>
        <w:jc w:val="both"/>
        <w:rPr>
          <w:rFonts w:cs="David" w:hint="cs"/>
          <w:rtl/>
        </w:rPr>
      </w:pPr>
      <w:r w:rsidRPr="00267ED8">
        <w:rPr>
          <w:rFonts w:cs="David" w:hint="cs"/>
          <w:rtl/>
        </w:rPr>
        <w:tab/>
        <w:t xml:space="preserve">לא, לכתוב את הסעיף כמו שניסחתם אותו עכשיו, רק להוריד את "חבר הכנסת". אני מקבל את הטקסט שלכם כמו שהוא - - - </w:t>
      </w:r>
    </w:p>
    <w:p w14:paraId="4C5D667C" w14:textId="77777777" w:rsidR="00267ED8" w:rsidRPr="00267ED8" w:rsidRDefault="00267ED8" w:rsidP="00267ED8">
      <w:pPr>
        <w:bidi/>
        <w:jc w:val="both"/>
        <w:rPr>
          <w:rFonts w:cs="David" w:hint="cs"/>
          <w:rtl/>
        </w:rPr>
      </w:pPr>
    </w:p>
    <w:p w14:paraId="363175FE"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22886E09" w14:textId="77777777" w:rsidR="00267ED8" w:rsidRPr="00267ED8" w:rsidRDefault="00267ED8" w:rsidP="00267ED8">
      <w:pPr>
        <w:bidi/>
        <w:jc w:val="both"/>
        <w:rPr>
          <w:rFonts w:cs="David" w:hint="cs"/>
          <w:u w:val="single"/>
          <w:rtl/>
        </w:rPr>
      </w:pPr>
    </w:p>
    <w:p w14:paraId="66F22429" w14:textId="77777777" w:rsidR="00267ED8" w:rsidRPr="00267ED8" w:rsidRDefault="00267ED8" w:rsidP="00267ED8">
      <w:pPr>
        <w:bidi/>
        <w:jc w:val="both"/>
        <w:rPr>
          <w:rFonts w:cs="David" w:hint="cs"/>
          <w:rtl/>
        </w:rPr>
      </w:pPr>
      <w:r w:rsidRPr="00267ED8">
        <w:rPr>
          <w:rFonts w:cs="David" w:hint="cs"/>
          <w:rtl/>
        </w:rPr>
        <w:tab/>
        <w:t xml:space="preserve">אז אנחנו נכנסים לבעיה שסוזי העלתה, שכל הטקסט נוסח כמה אסור. </w:t>
      </w:r>
    </w:p>
    <w:p w14:paraId="72623160" w14:textId="77777777" w:rsidR="00267ED8" w:rsidRPr="00267ED8" w:rsidRDefault="00267ED8" w:rsidP="00267ED8">
      <w:pPr>
        <w:bidi/>
        <w:jc w:val="both"/>
        <w:rPr>
          <w:rFonts w:cs="David" w:hint="cs"/>
          <w:rtl/>
        </w:rPr>
      </w:pPr>
    </w:p>
    <w:p w14:paraId="3C0D3313"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16D3BD6" w14:textId="77777777" w:rsidR="00267ED8" w:rsidRPr="00267ED8" w:rsidRDefault="00267ED8" w:rsidP="00267ED8">
      <w:pPr>
        <w:bidi/>
        <w:jc w:val="both"/>
        <w:rPr>
          <w:rFonts w:cs="David" w:hint="cs"/>
          <w:rtl/>
        </w:rPr>
      </w:pPr>
    </w:p>
    <w:p w14:paraId="369D7C13" w14:textId="77777777" w:rsidR="00267ED8" w:rsidRPr="00267ED8" w:rsidRDefault="00267ED8" w:rsidP="00267ED8">
      <w:pPr>
        <w:bidi/>
        <w:jc w:val="both"/>
        <w:rPr>
          <w:rFonts w:cs="David" w:hint="cs"/>
          <w:rtl/>
        </w:rPr>
      </w:pPr>
      <w:r w:rsidRPr="00267ED8">
        <w:rPr>
          <w:rFonts w:cs="David" w:hint="cs"/>
          <w:rtl/>
        </w:rPr>
        <w:tab/>
        <w:t xml:space="preserve">לשנות את הטקסט ולומר "לא יפנה לרשות ציבורית כדי לקדם אינטרס, אישי, משפחתי או עסקי שלו או של בן משפחתו". </w:t>
      </w:r>
    </w:p>
    <w:p w14:paraId="52ADBDFE" w14:textId="77777777" w:rsidR="00267ED8" w:rsidRPr="00267ED8" w:rsidRDefault="00267ED8" w:rsidP="00267ED8">
      <w:pPr>
        <w:bidi/>
        <w:jc w:val="both"/>
        <w:rPr>
          <w:rFonts w:cs="David" w:hint="cs"/>
          <w:rtl/>
        </w:rPr>
      </w:pPr>
    </w:p>
    <w:p w14:paraId="6E5E91FC" w14:textId="77777777" w:rsidR="00267ED8" w:rsidRPr="00267ED8" w:rsidRDefault="00267ED8" w:rsidP="00267ED8">
      <w:pPr>
        <w:bidi/>
        <w:jc w:val="both"/>
        <w:rPr>
          <w:rFonts w:cs="David" w:hint="cs"/>
          <w:rtl/>
        </w:rPr>
      </w:pPr>
      <w:r w:rsidRPr="00267ED8">
        <w:rPr>
          <w:rFonts w:cs="David" w:hint="cs"/>
          <w:u w:val="single"/>
          <w:rtl/>
        </w:rPr>
        <w:t>סוזי נבות:</w:t>
      </w:r>
    </w:p>
    <w:p w14:paraId="3D137326" w14:textId="77777777" w:rsidR="00267ED8" w:rsidRPr="00267ED8" w:rsidRDefault="00267ED8" w:rsidP="00267ED8">
      <w:pPr>
        <w:bidi/>
        <w:jc w:val="both"/>
        <w:rPr>
          <w:rFonts w:cs="David" w:hint="cs"/>
          <w:rtl/>
        </w:rPr>
      </w:pPr>
    </w:p>
    <w:p w14:paraId="2E35435C" w14:textId="77777777" w:rsidR="00267ED8" w:rsidRPr="00267ED8" w:rsidRDefault="00267ED8" w:rsidP="00267ED8">
      <w:pPr>
        <w:bidi/>
        <w:jc w:val="both"/>
        <w:rPr>
          <w:rFonts w:cs="David" w:hint="cs"/>
          <w:rtl/>
        </w:rPr>
      </w:pPr>
      <w:r w:rsidRPr="00267ED8">
        <w:rPr>
          <w:rFonts w:cs="David" w:hint="cs"/>
          <w:rtl/>
        </w:rPr>
        <w:tab/>
        <w:t xml:space="preserve">אולי "בעניינו" ולא "כדי לקדם". "לא לקדם" זה משהו צר ו"בעניינו" זה משהו רחב יותר. זה גם אם אתה לא רוצה לקדם אלא רק לברר או לטפל. "לקדם" זה ביטוי שאך ורק הוא חל. עדיף הנוסח הקודם, שבו כתוב "לא יפנה לרשות ציבורית בעניינו של גוף או אדם מסוים". </w:t>
      </w:r>
    </w:p>
    <w:p w14:paraId="4C65EFFF" w14:textId="77777777" w:rsidR="00267ED8" w:rsidRPr="00267ED8" w:rsidRDefault="00267ED8" w:rsidP="00267ED8">
      <w:pPr>
        <w:bidi/>
        <w:jc w:val="both"/>
        <w:rPr>
          <w:rFonts w:cs="David" w:hint="cs"/>
          <w:rtl/>
        </w:rPr>
      </w:pPr>
    </w:p>
    <w:p w14:paraId="7DB4DFBA"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1EF7D776" w14:textId="77777777" w:rsidR="00267ED8" w:rsidRPr="00267ED8" w:rsidRDefault="00267ED8" w:rsidP="00267ED8">
      <w:pPr>
        <w:bidi/>
        <w:jc w:val="both"/>
        <w:rPr>
          <w:rFonts w:cs="David" w:hint="cs"/>
          <w:rtl/>
        </w:rPr>
      </w:pPr>
    </w:p>
    <w:p w14:paraId="25118B22" w14:textId="77777777" w:rsidR="00267ED8" w:rsidRPr="00267ED8" w:rsidRDefault="00267ED8" w:rsidP="00267ED8">
      <w:pPr>
        <w:bidi/>
        <w:jc w:val="both"/>
        <w:rPr>
          <w:rFonts w:cs="David" w:hint="cs"/>
          <w:rtl/>
        </w:rPr>
      </w:pPr>
      <w:r w:rsidRPr="00267ED8">
        <w:rPr>
          <w:rFonts w:cs="David" w:hint="cs"/>
          <w:rtl/>
        </w:rPr>
        <w:tab/>
        <w:t xml:space="preserve">כמו שאמר חבר הכנסת מוזס, המילה "אינטרס" היא מילה מאוד חזקה. פה מדובר באינטרס אישי. נכון שגם תור יכול להיכנס תחת ההגדרה. </w:t>
      </w:r>
    </w:p>
    <w:p w14:paraId="2D1352D9" w14:textId="77777777" w:rsidR="00267ED8" w:rsidRPr="00267ED8" w:rsidRDefault="00267ED8" w:rsidP="00267ED8">
      <w:pPr>
        <w:bidi/>
        <w:jc w:val="both"/>
        <w:rPr>
          <w:rFonts w:cs="David" w:hint="cs"/>
          <w:rtl/>
        </w:rPr>
      </w:pPr>
    </w:p>
    <w:p w14:paraId="595E0AD9"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7D313A2" w14:textId="77777777" w:rsidR="00267ED8" w:rsidRPr="00267ED8" w:rsidRDefault="00267ED8" w:rsidP="00267ED8">
      <w:pPr>
        <w:bidi/>
        <w:jc w:val="both"/>
        <w:rPr>
          <w:rFonts w:cs="David" w:hint="cs"/>
          <w:u w:val="single"/>
          <w:rtl/>
        </w:rPr>
      </w:pPr>
    </w:p>
    <w:p w14:paraId="47A4D770"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 xml:space="preserve">אתם כתבתם את המילה אינטרס, לא אנחנו. </w:t>
      </w:r>
    </w:p>
    <w:p w14:paraId="19E9B643" w14:textId="77777777" w:rsidR="00267ED8" w:rsidRPr="00267ED8" w:rsidRDefault="00267ED8" w:rsidP="00267ED8">
      <w:pPr>
        <w:bidi/>
        <w:jc w:val="both"/>
        <w:rPr>
          <w:rFonts w:cs="David" w:hint="cs"/>
          <w:rtl/>
        </w:rPr>
      </w:pPr>
    </w:p>
    <w:p w14:paraId="3601E243" w14:textId="77777777" w:rsidR="00267ED8" w:rsidRPr="00267ED8" w:rsidRDefault="00267ED8" w:rsidP="00267ED8">
      <w:pPr>
        <w:bidi/>
        <w:jc w:val="both"/>
        <w:rPr>
          <w:rFonts w:cs="David" w:hint="cs"/>
          <w:rtl/>
        </w:rPr>
      </w:pPr>
      <w:r w:rsidRPr="00267ED8">
        <w:rPr>
          <w:rFonts w:cs="David" w:hint="cs"/>
          <w:u w:val="single"/>
          <w:rtl/>
        </w:rPr>
        <w:t>איל ינון:</w:t>
      </w:r>
    </w:p>
    <w:p w14:paraId="0151E77B" w14:textId="77777777" w:rsidR="00267ED8" w:rsidRPr="00267ED8" w:rsidRDefault="00267ED8" w:rsidP="00267ED8">
      <w:pPr>
        <w:bidi/>
        <w:jc w:val="both"/>
        <w:rPr>
          <w:rFonts w:cs="David" w:hint="cs"/>
          <w:rtl/>
        </w:rPr>
      </w:pPr>
    </w:p>
    <w:p w14:paraId="3E2A0392" w14:textId="77777777" w:rsidR="00267ED8" w:rsidRPr="00267ED8" w:rsidRDefault="00267ED8" w:rsidP="00267ED8">
      <w:pPr>
        <w:bidi/>
        <w:jc w:val="both"/>
        <w:rPr>
          <w:rFonts w:cs="David" w:hint="cs"/>
          <w:rtl/>
        </w:rPr>
      </w:pPr>
      <w:r w:rsidRPr="00267ED8">
        <w:rPr>
          <w:rFonts w:cs="David" w:hint="cs"/>
          <w:rtl/>
        </w:rPr>
        <w:tab/>
        <w:t xml:space="preserve">אנחנו כתבנו. </w:t>
      </w:r>
    </w:p>
    <w:p w14:paraId="6CD7C01E" w14:textId="77777777" w:rsidR="00267ED8" w:rsidRPr="00267ED8" w:rsidRDefault="00267ED8" w:rsidP="00267ED8">
      <w:pPr>
        <w:bidi/>
        <w:jc w:val="both"/>
        <w:rPr>
          <w:rFonts w:cs="David" w:hint="cs"/>
          <w:rtl/>
        </w:rPr>
      </w:pPr>
    </w:p>
    <w:p w14:paraId="2BF2408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7A237D0" w14:textId="77777777" w:rsidR="00267ED8" w:rsidRPr="00267ED8" w:rsidRDefault="00267ED8" w:rsidP="00267ED8">
      <w:pPr>
        <w:bidi/>
        <w:jc w:val="both"/>
        <w:rPr>
          <w:rFonts w:cs="David" w:hint="cs"/>
          <w:rtl/>
        </w:rPr>
      </w:pPr>
    </w:p>
    <w:p w14:paraId="7543E5F3" w14:textId="77777777" w:rsidR="00267ED8" w:rsidRPr="00267ED8" w:rsidRDefault="00267ED8" w:rsidP="00267ED8">
      <w:pPr>
        <w:bidi/>
        <w:ind w:firstLine="720"/>
        <w:jc w:val="both"/>
        <w:rPr>
          <w:rFonts w:cs="David" w:hint="cs"/>
          <w:rtl/>
        </w:rPr>
      </w:pPr>
      <w:r w:rsidRPr="00267ED8">
        <w:rPr>
          <w:rFonts w:cs="David" w:hint="cs"/>
          <w:rtl/>
        </w:rPr>
        <w:t xml:space="preserve">אני חושב שהיא גם בלם. </w:t>
      </w:r>
    </w:p>
    <w:p w14:paraId="48D98EBE" w14:textId="77777777" w:rsidR="00267ED8" w:rsidRPr="00267ED8" w:rsidRDefault="00267ED8" w:rsidP="00267ED8">
      <w:pPr>
        <w:bidi/>
        <w:ind w:firstLine="720"/>
        <w:jc w:val="both"/>
        <w:rPr>
          <w:rFonts w:cs="David" w:hint="cs"/>
          <w:rtl/>
        </w:rPr>
      </w:pPr>
    </w:p>
    <w:p w14:paraId="5D45E56A"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5D7EFDE8" w14:textId="77777777" w:rsidR="00267ED8" w:rsidRPr="00267ED8" w:rsidRDefault="00267ED8" w:rsidP="00267ED8">
      <w:pPr>
        <w:bidi/>
        <w:ind w:firstLine="720"/>
        <w:jc w:val="both"/>
        <w:rPr>
          <w:rFonts w:cs="David" w:hint="cs"/>
          <w:u w:val="single"/>
          <w:rtl/>
        </w:rPr>
      </w:pPr>
    </w:p>
    <w:p w14:paraId="6BDF846C" w14:textId="77777777" w:rsidR="00267ED8" w:rsidRPr="00267ED8" w:rsidRDefault="00267ED8" w:rsidP="00267ED8">
      <w:pPr>
        <w:bidi/>
        <w:ind w:firstLine="720"/>
        <w:jc w:val="both"/>
        <w:rPr>
          <w:rFonts w:cs="David" w:hint="cs"/>
          <w:rtl/>
        </w:rPr>
      </w:pPr>
      <w:r w:rsidRPr="00267ED8">
        <w:rPr>
          <w:rFonts w:cs="David" w:hint="cs"/>
          <w:rtl/>
        </w:rPr>
        <w:t xml:space="preserve">"בעניין אישי" - - - </w:t>
      </w:r>
    </w:p>
    <w:p w14:paraId="78E80696" w14:textId="77777777" w:rsidR="00267ED8" w:rsidRPr="00267ED8" w:rsidRDefault="00267ED8" w:rsidP="00267ED8">
      <w:pPr>
        <w:bidi/>
        <w:ind w:firstLine="720"/>
        <w:jc w:val="both"/>
        <w:rPr>
          <w:rFonts w:cs="David" w:hint="cs"/>
          <w:rtl/>
        </w:rPr>
      </w:pPr>
    </w:p>
    <w:p w14:paraId="7851A34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EF28FB8" w14:textId="77777777" w:rsidR="00267ED8" w:rsidRPr="00267ED8" w:rsidRDefault="00267ED8" w:rsidP="00267ED8">
      <w:pPr>
        <w:bidi/>
        <w:jc w:val="both"/>
        <w:rPr>
          <w:rFonts w:cs="David" w:hint="cs"/>
          <w:rtl/>
        </w:rPr>
      </w:pPr>
    </w:p>
    <w:p w14:paraId="6A808272" w14:textId="77777777" w:rsidR="00267ED8" w:rsidRPr="00267ED8" w:rsidRDefault="00267ED8" w:rsidP="00267ED8">
      <w:pPr>
        <w:bidi/>
        <w:ind w:firstLine="720"/>
        <w:jc w:val="both"/>
        <w:rPr>
          <w:rFonts w:cs="David" w:hint="cs"/>
          <w:rtl/>
        </w:rPr>
      </w:pPr>
      <w:r w:rsidRPr="00267ED8">
        <w:rPr>
          <w:rFonts w:cs="David" w:hint="cs"/>
          <w:rtl/>
        </w:rPr>
        <w:t xml:space="preserve">תשאירי את המילה "אינטרס". האינטרס עושה כאן אבחנה. </w:t>
      </w:r>
    </w:p>
    <w:p w14:paraId="5F195250" w14:textId="77777777" w:rsidR="00267ED8" w:rsidRPr="00267ED8" w:rsidRDefault="00267ED8" w:rsidP="00267ED8">
      <w:pPr>
        <w:bidi/>
        <w:ind w:firstLine="720"/>
        <w:jc w:val="both"/>
        <w:rPr>
          <w:rFonts w:cs="David" w:hint="cs"/>
          <w:rtl/>
        </w:rPr>
      </w:pPr>
    </w:p>
    <w:p w14:paraId="6977AD6A" w14:textId="77777777" w:rsidR="00267ED8" w:rsidRPr="00267ED8" w:rsidRDefault="00267ED8" w:rsidP="00267ED8">
      <w:pPr>
        <w:bidi/>
        <w:ind w:firstLine="720"/>
        <w:jc w:val="both"/>
        <w:rPr>
          <w:rFonts w:cs="David" w:hint="cs"/>
          <w:rtl/>
        </w:rPr>
      </w:pPr>
      <w:r w:rsidRPr="00267ED8">
        <w:rPr>
          <w:rFonts w:cs="David" w:hint="cs"/>
          <w:rtl/>
        </w:rPr>
        <w:t xml:space="preserve">שלי, בסוף אין לזה פיתרון חוץ מאשר שאם תוגש קבילה על זה שטיפלת בתור, אז ועדת האתיקה תגיד: לך לעזאזל. אני לא רואה איך סוגרים את זה עד הסוף. </w:t>
      </w:r>
    </w:p>
    <w:p w14:paraId="2F4499FE" w14:textId="77777777" w:rsidR="00267ED8" w:rsidRPr="00267ED8" w:rsidRDefault="00267ED8" w:rsidP="00267ED8">
      <w:pPr>
        <w:bidi/>
        <w:ind w:firstLine="720"/>
        <w:jc w:val="both"/>
        <w:rPr>
          <w:rFonts w:cs="David" w:hint="cs"/>
          <w:rtl/>
        </w:rPr>
      </w:pPr>
    </w:p>
    <w:p w14:paraId="75D480FC"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746529F9" w14:textId="77777777" w:rsidR="00267ED8" w:rsidRPr="00267ED8" w:rsidRDefault="00267ED8" w:rsidP="00267ED8">
      <w:pPr>
        <w:bidi/>
        <w:jc w:val="both"/>
        <w:rPr>
          <w:rFonts w:cs="David" w:hint="cs"/>
          <w:u w:val="single"/>
          <w:rtl/>
        </w:rPr>
      </w:pPr>
    </w:p>
    <w:p w14:paraId="68081AFC" w14:textId="77777777" w:rsidR="00267ED8" w:rsidRPr="00267ED8" w:rsidRDefault="00267ED8" w:rsidP="00267ED8">
      <w:pPr>
        <w:bidi/>
        <w:ind w:firstLine="720"/>
        <w:jc w:val="both"/>
        <w:rPr>
          <w:rFonts w:cs="David" w:hint="cs"/>
          <w:rtl/>
        </w:rPr>
      </w:pPr>
      <w:r w:rsidRPr="00267ED8">
        <w:rPr>
          <w:rFonts w:cs="David" w:hint="cs"/>
          <w:rtl/>
        </w:rPr>
        <w:t xml:space="preserve"> למה שלא נכניס איזו החרגה כללית כמו: "למעט פניות סבירות בנסיבות העניין". </w:t>
      </w:r>
    </w:p>
    <w:p w14:paraId="1A00142F" w14:textId="77777777" w:rsidR="00267ED8" w:rsidRPr="00267ED8" w:rsidRDefault="00267ED8" w:rsidP="00267ED8">
      <w:pPr>
        <w:bidi/>
        <w:jc w:val="both"/>
        <w:rPr>
          <w:rFonts w:cs="David" w:hint="cs"/>
          <w:rtl/>
        </w:rPr>
      </w:pPr>
    </w:p>
    <w:p w14:paraId="1013125D"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6B4319B" w14:textId="77777777" w:rsidR="00267ED8" w:rsidRPr="00267ED8" w:rsidRDefault="00267ED8" w:rsidP="00267ED8">
      <w:pPr>
        <w:bidi/>
        <w:jc w:val="both"/>
        <w:rPr>
          <w:rFonts w:cs="David" w:hint="cs"/>
          <w:u w:val="single"/>
          <w:rtl/>
        </w:rPr>
      </w:pPr>
    </w:p>
    <w:p w14:paraId="09DFED84" w14:textId="77777777" w:rsidR="00267ED8" w:rsidRPr="00267ED8" w:rsidRDefault="00267ED8" w:rsidP="00267ED8">
      <w:pPr>
        <w:bidi/>
        <w:jc w:val="both"/>
        <w:rPr>
          <w:rFonts w:cs="David" w:hint="cs"/>
          <w:rtl/>
        </w:rPr>
      </w:pPr>
      <w:r w:rsidRPr="00267ED8">
        <w:rPr>
          <w:rFonts w:cs="David" w:hint="cs"/>
          <w:rtl/>
        </w:rPr>
        <w:tab/>
        <w:t xml:space="preserve">השאלה מה זה סביר. </w:t>
      </w:r>
    </w:p>
    <w:p w14:paraId="6EA78B23" w14:textId="77777777" w:rsidR="00267ED8" w:rsidRPr="00267ED8" w:rsidRDefault="00267ED8" w:rsidP="00267ED8">
      <w:pPr>
        <w:bidi/>
        <w:jc w:val="both"/>
        <w:rPr>
          <w:rFonts w:cs="David" w:hint="cs"/>
          <w:rtl/>
        </w:rPr>
      </w:pPr>
    </w:p>
    <w:p w14:paraId="2C91A1AC"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69F402F2" w14:textId="77777777" w:rsidR="00267ED8" w:rsidRPr="00267ED8" w:rsidRDefault="00267ED8" w:rsidP="00267ED8">
      <w:pPr>
        <w:bidi/>
        <w:jc w:val="both"/>
        <w:rPr>
          <w:rFonts w:cs="David" w:hint="cs"/>
          <w:u w:val="single"/>
          <w:rtl/>
        </w:rPr>
      </w:pPr>
    </w:p>
    <w:p w14:paraId="5121F859" w14:textId="77777777" w:rsidR="00267ED8" w:rsidRPr="00267ED8" w:rsidRDefault="00267ED8" w:rsidP="00267ED8">
      <w:pPr>
        <w:bidi/>
        <w:jc w:val="both"/>
        <w:rPr>
          <w:rFonts w:cs="David" w:hint="cs"/>
          <w:rtl/>
        </w:rPr>
      </w:pPr>
      <w:r w:rsidRPr="00267ED8">
        <w:rPr>
          <w:rFonts w:cs="David" w:hint="cs"/>
          <w:rtl/>
        </w:rPr>
        <w:tab/>
        <w:t xml:space="preserve">ועדת האתיקה תקבע. </w:t>
      </w:r>
    </w:p>
    <w:p w14:paraId="1F414088" w14:textId="77777777" w:rsidR="00267ED8" w:rsidRPr="00267ED8" w:rsidRDefault="00267ED8" w:rsidP="00267ED8">
      <w:pPr>
        <w:bidi/>
        <w:jc w:val="both"/>
        <w:rPr>
          <w:rFonts w:cs="David" w:hint="cs"/>
          <w:rtl/>
        </w:rPr>
      </w:pPr>
    </w:p>
    <w:p w14:paraId="25555ED9"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57248292" w14:textId="77777777" w:rsidR="00267ED8" w:rsidRPr="00267ED8" w:rsidRDefault="00267ED8" w:rsidP="00267ED8">
      <w:pPr>
        <w:bidi/>
        <w:jc w:val="both"/>
        <w:rPr>
          <w:rFonts w:cs="David" w:hint="cs"/>
          <w:u w:val="single"/>
          <w:rtl/>
        </w:rPr>
      </w:pPr>
    </w:p>
    <w:p w14:paraId="2EB20FC7" w14:textId="77777777" w:rsidR="00267ED8" w:rsidRPr="00267ED8" w:rsidRDefault="00267ED8" w:rsidP="00267ED8">
      <w:pPr>
        <w:bidi/>
        <w:jc w:val="both"/>
        <w:rPr>
          <w:rFonts w:cs="David" w:hint="cs"/>
          <w:rtl/>
        </w:rPr>
      </w:pPr>
      <w:r w:rsidRPr="00267ED8">
        <w:rPr>
          <w:rFonts w:cs="David" w:hint="cs"/>
          <w:rtl/>
        </w:rPr>
        <w:tab/>
        <w:t>על כל דבר יבואו לוועדת האתיקה?</w:t>
      </w:r>
    </w:p>
    <w:p w14:paraId="00141EFD" w14:textId="77777777" w:rsidR="00267ED8" w:rsidRPr="00267ED8" w:rsidRDefault="00267ED8" w:rsidP="00267ED8">
      <w:pPr>
        <w:bidi/>
        <w:jc w:val="both"/>
        <w:rPr>
          <w:rFonts w:cs="David" w:hint="cs"/>
          <w:rtl/>
        </w:rPr>
      </w:pPr>
    </w:p>
    <w:p w14:paraId="1EF56D49" w14:textId="77777777" w:rsidR="00267ED8" w:rsidRPr="00267ED8" w:rsidRDefault="00267ED8" w:rsidP="00267ED8">
      <w:pPr>
        <w:bidi/>
        <w:jc w:val="both"/>
        <w:rPr>
          <w:rFonts w:cs="David" w:hint="cs"/>
          <w:rtl/>
        </w:rPr>
      </w:pPr>
      <w:r w:rsidRPr="00267ED8">
        <w:rPr>
          <w:rFonts w:cs="David" w:hint="cs"/>
          <w:u w:val="single"/>
          <w:rtl/>
        </w:rPr>
        <w:t>דן מרזוק:</w:t>
      </w:r>
    </w:p>
    <w:p w14:paraId="486E44CA" w14:textId="77777777" w:rsidR="00267ED8" w:rsidRPr="00267ED8" w:rsidRDefault="00267ED8" w:rsidP="00267ED8">
      <w:pPr>
        <w:bidi/>
        <w:jc w:val="both"/>
        <w:rPr>
          <w:rFonts w:cs="David" w:hint="cs"/>
          <w:rtl/>
        </w:rPr>
      </w:pPr>
    </w:p>
    <w:p w14:paraId="4951D47F" w14:textId="77777777" w:rsidR="00267ED8" w:rsidRPr="00267ED8" w:rsidRDefault="00267ED8" w:rsidP="00267ED8">
      <w:pPr>
        <w:bidi/>
        <w:ind w:firstLine="720"/>
        <w:jc w:val="both"/>
        <w:rPr>
          <w:rFonts w:cs="David" w:hint="cs"/>
          <w:rtl/>
        </w:rPr>
      </w:pPr>
      <w:r w:rsidRPr="00267ED8">
        <w:rPr>
          <w:rFonts w:cs="David" w:hint="cs"/>
          <w:rtl/>
        </w:rPr>
        <w:t xml:space="preserve">כמו שקבעו בעניין מתנות. נאמר שאפשר לקבל מתנה שבנסיבות העניין היא קטנה. </w:t>
      </w:r>
    </w:p>
    <w:p w14:paraId="6351E12E" w14:textId="77777777" w:rsidR="00267ED8" w:rsidRPr="00267ED8" w:rsidRDefault="00267ED8" w:rsidP="00267ED8">
      <w:pPr>
        <w:bidi/>
        <w:ind w:firstLine="720"/>
        <w:jc w:val="both"/>
        <w:rPr>
          <w:rFonts w:cs="David" w:hint="cs"/>
          <w:rtl/>
        </w:rPr>
      </w:pPr>
    </w:p>
    <w:p w14:paraId="573881C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DD73729" w14:textId="77777777" w:rsidR="00267ED8" w:rsidRPr="00267ED8" w:rsidRDefault="00267ED8" w:rsidP="00267ED8">
      <w:pPr>
        <w:bidi/>
        <w:jc w:val="both"/>
        <w:rPr>
          <w:rFonts w:cs="David" w:hint="cs"/>
          <w:rtl/>
        </w:rPr>
      </w:pPr>
    </w:p>
    <w:p w14:paraId="346BFC82" w14:textId="77777777" w:rsidR="00267ED8" w:rsidRPr="00267ED8" w:rsidRDefault="00267ED8" w:rsidP="00267ED8">
      <w:pPr>
        <w:bidi/>
        <w:ind w:firstLine="720"/>
        <w:jc w:val="both"/>
        <w:rPr>
          <w:rFonts w:cs="David" w:hint="cs"/>
          <w:rtl/>
        </w:rPr>
      </w:pPr>
      <w:r w:rsidRPr="00267ED8">
        <w:rPr>
          <w:rFonts w:cs="David" w:hint="cs"/>
          <w:rtl/>
        </w:rPr>
        <w:t xml:space="preserve">יכול להיות שזה הפיתרון. </w:t>
      </w:r>
    </w:p>
    <w:p w14:paraId="2DC2CE2F" w14:textId="77777777" w:rsidR="00267ED8" w:rsidRPr="00267ED8" w:rsidRDefault="00267ED8" w:rsidP="00267ED8">
      <w:pPr>
        <w:bidi/>
        <w:jc w:val="both"/>
        <w:rPr>
          <w:rFonts w:cs="David" w:hint="cs"/>
          <w:rtl/>
        </w:rPr>
      </w:pPr>
    </w:p>
    <w:p w14:paraId="256CBB71" w14:textId="77777777" w:rsidR="00267ED8" w:rsidRPr="00267ED8" w:rsidRDefault="00267ED8" w:rsidP="00267ED8">
      <w:pPr>
        <w:bidi/>
        <w:jc w:val="both"/>
        <w:rPr>
          <w:rFonts w:cs="David" w:hint="cs"/>
          <w:rtl/>
        </w:rPr>
      </w:pPr>
      <w:r w:rsidRPr="00267ED8">
        <w:rPr>
          <w:rFonts w:cs="David" w:hint="cs"/>
          <w:u w:val="single"/>
          <w:rtl/>
        </w:rPr>
        <w:t>ירדנה מלר-הורוביץ:</w:t>
      </w:r>
    </w:p>
    <w:p w14:paraId="575F93C6" w14:textId="77777777" w:rsidR="00267ED8" w:rsidRPr="00267ED8" w:rsidRDefault="00267ED8" w:rsidP="00267ED8">
      <w:pPr>
        <w:bidi/>
        <w:jc w:val="both"/>
        <w:rPr>
          <w:rFonts w:cs="David" w:hint="cs"/>
          <w:rtl/>
        </w:rPr>
      </w:pPr>
    </w:p>
    <w:p w14:paraId="08B4F5D7" w14:textId="77777777" w:rsidR="00267ED8" w:rsidRPr="00267ED8" w:rsidRDefault="00267ED8" w:rsidP="00267ED8">
      <w:pPr>
        <w:bidi/>
        <w:ind w:firstLine="720"/>
        <w:jc w:val="both"/>
        <w:rPr>
          <w:rFonts w:cs="David" w:hint="cs"/>
          <w:rtl/>
        </w:rPr>
      </w:pPr>
      <w:r w:rsidRPr="00267ED8">
        <w:rPr>
          <w:rFonts w:cs="David" w:hint="cs"/>
          <w:rtl/>
        </w:rPr>
        <w:t xml:space="preserve">יש הגדרה מהי מתנה קטנת ערך. יש אבחנה מה זה. </w:t>
      </w:r>
    </w:p>
    <w:p w14:paraId="2147E398" w14:textId="77777777" w:rsidR="00267ED8" w:rsidRPr="00267ED8" w:rsidRDefault="00267ED8" w:rsidP="00267ED8">
      <w:pPr>
        <w:bidi/>
        <w:jc w:val="both"/>
        <w:rPr>
          <w:rFonts w:cs="David" w:hint="cs"/>
          <w:rtl/>
        </w:rPr>
      </w:pPr>
    </w:p>
    <w:p w14:paraId="5DF2F151"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C20ABFB" w14:textId="77777777" w:rsidR="00267ED8" w:rsidRPr="00267ED8" w:rsidRDefault="00267ED8" w:rsidP="00267ED8">
      <w:pPr>
        <w:bidi/>
        <w:jc w:val="both"/>
        <w:rPr>
          <w:rFonts w:cs="David" w:hint="cs"/>
          <w:rtl/>
        </w:rPr>
      </w:pPr>
    </w:p>
    <w:p w14:paraId="1C72AA2E" w14:textId="77777777" w:rsidR="00267ED8" w:rsidRPr="00267ED8" w:rsidRDefault="00267ED8" w:rsidP="00267ED8">
      <w:pPr>
        <w:bidi/>
        <w:jc w:val="both"/>
        <w:rPr>
          <w:rFonts w:cs="David" w:hint="cs"/>
          <w:rtl/>
        </w:rPr>
      </w:pPr>
      <w:r w:rsidRPr="00267ED8">
        <w:rPr>
          <w:rFonts w:cs="David" w:hint="cs"/>
          <w:rtl/>
        </w:rPr>
        <w:tab/>
        <w:t>"למעט פניות סבירות בנסיבות העניין". זה פותר את הבעיה של הבן של שלי?</w:t>
      </w:r>
    </w:p>
    <w:p w14:paraId="75F7730F" w14:textId="77777777" w:rsidR="00267ED8" w:rsidRPr="00267ED8" w:rsidRDefault="00267ED8" w:rsidP="00267ED8">
      <w:pPr>
        <w:bidi/>
        <w:jc w:val="both"/>
        <w:rPr>
          <w:rFonts w:cs="David" w:hint="cs"/>
          <w:rtl/>
        </w:rPr>
      </w:pPr>
    </w:p>
    <w:p w14:paraId="31060A2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4FC12069" w14:textId="77777777" w:rsidR="00267ED8" w:rsidRPr="00267ED8" w:rsidRDefault="00267ED8" w:rsidP="00267ED8">
      <w:pPr>
        <w:bidi/>
        <w:jc w:val="both"/>
        <w:rPr>
          <w:rFonts w:cs="David" w:hint="cs"/>
          <w:u w:val="single"/>
          <w:rtl/>
        </w:rPr>
      </w:pPr>
    </w:p>
    <w:p w14:paraId="3F054199" w14:textId="77777777" w:rsidR="00267ED8" w:rsidRPr="00267ED8" w:rsidRDefault="00267ED8" w:rsidP="00267ED8">
      <w:pPr>
        <w:bidi/>
        <w:jc w:val="both"/>
        <w:rPr>
          <w:rFonts w:cs="David" w:hint="cs"/>
          <w:rtl/>
        </w:rPr>
      </w:pPr>
      <w:r w:rsidRPr="00267ED8">
        <w:rPr>
          <w:rFonts w:cs="David" w:hint="cs"/>
          <w:rtl/>
        </w:rPr>
        <w:tab/>
        <w:t xml:space="preserve">כתוב "סבירה בנסיבות העניין". עליה יגידו שזה סביר ועליך יקיימו דיון. </w:t>
      </w:r>
    </w:p>
    <w:p w14:paraId="47B2622C" w14:textId="77777777" w:rsidR="00267ED8" w:rsidRPr="00267ED8" w:rsidRDefault="00267ED8" w:rsidP="00267ED8">
      <w:pPr>
        <w:bidi/>
        <w:jc w:val="both"/>
        <w:rPr>
          <w:rFonts w:cs="David" w:hint="cs"/>
          <w:rtl/>
        </w:rPr>
      </w:pPr>
    </w:p>
    <w:p w14:paraId="216D18CA" w14:textId="77777777" w:rsidR="00267ED8" w:rsidRPr="00267ED8" w:rsidRDefault="00267ED8" w:rsidP="00267ED8">
      <w:pPr>
        <w:bidi/>
        <w:jc w:val="both"/>
        <w:rPr>
          <w:rFonts w:cs="David" w:hint="cs"/>
          <w:rtl/>
        </w:rPr>
      </w:pPr>
      <w:r w:rsidRPr="00267ED8">
        <w:rPr>
          <w:rFonts w:cs="David" w:hint="cs"/>
          <w:u w:val="single"/>
          <w:rtl/>
        </w:rPr>
        <w:t>סוזי נבות:</w:t>
      </w:r>
    </w:p>
    <w:p w14:paraId="715CB8F3" w14:textId="77777777" w:rsidR="00267ED8" w:rsidRPr="00267ED8" w:rsidRDefault="00267ED8" w:rsidP="00267ED8">
      <w:pPr>
        <w:bidi/>
        <w:jc w:val="both"/>
        <w:rPr>
          <w:rFonts w:cs="David" w:hint="cs"/>
          <w:u w:val="single"/>
          <w:rtl/>
        </w:rPr>
      </w:pPr>
    </w:p>
    <w:p w14:paraId="0D302BA1" w14:textId="77777777" w:rsidR="00267ED8" w:rsidRPr="00267ED8" w:rsidRDefault="00267ED8" w:rsidP="00267ED8">
      <w:pPr>
        <w:bidi/>
        <w:jc w:val="both"/>
        <w:rPr>
          <w:rFonts w:cs="David" w:hint="cs"/>
          <w:rtl/>
        </w:rPr>
      </w:pPr>
      <w:r w:rsidRPr="00267ED8">
        <w:rPr>
          <w:rFonts w:cs="David" w:hint="cs"/>
          <w:rtl/>
        </w:rPr>
        <w:tab/>
        <w:t>ברור שאפשר לקחת כל אחד מהמקרים האלה לקיצוניות. אני בודקת את פרק הכללים. אני לא זוכרת אם כתבנו סעיף כללי שברור שעניינים שהם בגדר זוטות לא יובאו לדיון בוועדה. כל אחד מהסעיפים יכול לכלול בתוכו דברים שאינם בכלל ראויים לבוא בפניה של ועדת האתיקה.</w:t>
      </w:r>
    </w:p>
    <w:p w14:paraId="0C0681F4" w14:textId="77777777" w:rsidR="00267ED8" w:rsidRPr="00267ED8" w:rsidRDefault="00267ED8" w:rsidP="00267ED8">
      <w:pPr>
        <w:bidi/>
        <w:jc w:val="both"/>
        <w:rPr>
          <w:rFonts w:cs="David" w:hint="cs"/>
          <w:rtl/>
        </w:rPr>
      </w:pPr>
    </w:p>
    <w:p w14:paraId="70B42589" w14:textId="77777777" w:rsidR="00267ED8" w:rsidRPr="00267ED8" w:rsidRDefault="00267ED8" w:rsidP="00267ED8">
      <w:pPr>
        <w:bidi/>
        <w:jc w:val="both"/>
        <w:rPr>
          <w:rFonts w:cs="David" w:hint="cs"/>
          <w:rtl/>
        </w:rPr>
      </w:pPr>
      <w:r w:rsidRPr="00267ED8">
        <w:rPr>
          <w:rFonts w:cs="David" w:hint="cs"/>
          <w:u w:val="single"/>
          <w:rtl/>
        </w:rPr>
        <w:t>ארבל אסטרחן:</w:t>
      </w:r>
    </w:p>
    <w:p w14:paraId="4A10E5F1" w14:textId="77777777" w:rsidR="00267ED8" w:rsidRPr="00267ED8" w:rsidRDefault="00267ED8" w:rsidP="00267ED8">
      <w:pPr>
        <w:bidi/>
        <w:jc w:val="both"/>
        <w:rPr>
          <w:rFonts w:cs="David" w:hint="cs"/>
          <w:rtl/>
        </w:rPr>
      </w:pPr>
      <w:r w:rsidRPr="00267ED8">
        <w:rPr>
          <w:rFonts w:cs="David" w:hint="cs"/>
          <w:rtl/>
        </w:rPr>
        <w:tab/>
      </w:r>
    </w:p>
    <w:p w14:paraId="05521B0E" w14:textId="77777777" w:rsidR="00267ED8" w:rsidRPr="00267ED8" w:rsidRDefault="00267ED8" w:rsidP="00267ED8">
      <w:pPr>
        <w:bidi/>
        <w:ind w:firstLine="720"/>
        <w:jc w:val="both"/>
        <w:rPr>
          <w:rFonts w:cs="David" w:hint="cs"/>
          <w:rtl/>
        </w:rPr>
      </w:pPr>
      <w:r w:rsidRPr="00267ED8">
        <w:rPr>
          <w:rFonts w:cs="David" w:hint="cs"/>
          <w:rtl/>
        </w:rPr>
        <w:t xml:space="preserve">אבל לפני שזה בא לוועדת אתיקה, חבר כנסת צריך לדעת אם זה בסדר או לא. </w:t>
      </w:r>
    </w:p>
    <w:p w14:paraId="39E4AD05" w14:textId="77777777" w:rsidR="00267ED8" w:rsidRPr="00267ED8" w:rsidRDefault="00267ED8" w:rsidP="00267ED8">
      <w:pPr>
        <w:bidi/>
        <w:jc w:val="both"/>
        <w:rPr>
          <w:rFonts w:cs="David" w:hint="cs"/>
          <w:rtl/>
        </w:rPr>
      </w:pPr>
    </w:p>
    <w:p w14:paraId="14CE76DB" w14:textId="77777777" w:rsidR="00267ED8" w:rsidRPr="00267ED8" w:rsidRDefault="00267ED8" w:rsidP="00267ED8">
      <w:pPr>
        <w:bidi/>
        <w:jc w:val="both"/>
        <w:rPr>
          <w:rFonts w:cs="David" w:hint="cs"/>
          <w:rtl/>
        </w:rPr>
      </w:pPr>
      <w:r w:rsidRPr="00267ED8">
        <w:rPr>
          <w:rFonts w:cs="David" w:hint="cs"/>
          <w:u w:val="single"/>
          <w:rtl/>
        </w:rPr>
        <w:t>סוזי נבות:</w:t>
      </w:r>
    </w:p>
    <w:p w14:paraId="4FB26176" w14:textId="77777777" w:rsidR="00267ED8" w:rsidRPr="00267ED8" w:rsidRDefault="00267ED8" w:rsidP="00267ED8">
      <w:pPr>
        <w:bidi/>
        <w:jc w:val="both"/>
        <w:rPr>
          <w:rFonts w:cs="David" w:hint="cs"/>
          <w:rtl/>
        </w:rPr>
      </w:pPr>
    </w:p>
    <w:p w14:paraId="0951C4A9" w14:textId="77777777" w:rsidR="00267ED8" w:rsidRPr="00267ED8" w:rsidRDefault="00267ED8" w:rsidP="00267ED8">
      <w:pPr>
        <w:bidi/>
        <w:jc w:val="both"/>
        <w:rPr>
          <w:rFonts w:cs="David" w:hint="cs"/>
          <w:rtl/>
        </w:rPr>
      </w:pPr>
      <w:r w:rsidRPr="00267ED8">
        <w:rPr>
          <w:rFonts w:cs="David" w:hint="cs"/>
          <w:rtl/>
        </w:rPr>
        <w:tab/>
        <w:t xml:space="preserve">יש מקום לשיקול דעת ויש מקום לסבירות. זה לא חוק העונשין, המטרה היא הפוכה. </w:t>
      </w:r>
    </w:p>
    <w:p w14:paraId="20F2443D" w14:textId="77777777" w:rsidR="00267ED8" w:rsidRPr="00267ED8" w:rsidRDefault="00267ED8" w:rsidP="00267ED8">
      <w:pPr>
        <w:bidi/>
        <w:jc w:val="both"/>
        <w:rPr>
          <w:rFonts w:cs="David" w:hint="cs"/>
          <w:rtl/>
        </w:rPr>
      </w:pPr>
    </w:p>
    <w:p w14:paraId="09309E8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93E1D4C" w14:textId="77777777" w:rsidR="00267ED8" w:rsidRPr="00267ED8" w:rsidRDefault="00267ED8" w:rsidP="00267ED8">
      <w:pPr>
        <w:bidi/>
        <w:jc w:val="both"/>
        <w:rPr>
          <w:rFonts w:cs="David" w:hint="cs"/>
          <w:u w:val="single"/>
          <w:rtl/>
        </w:rPr>
      </w:pPr>
    </w:p>
    <w:p w14:paraId="4EF6C34D" w14:textId="77777777" w:rsidR="00267ED8" w:rsidRPr="00267ED8" w:rsidRDefault="00267ED8" w:rsidP="00267ED8">
      <w:pPr>
        <w:bidi/>
        <w:ind w:firstLine="720"/>
        <w:jc w:val="both"/>
        <w:rPr>
          <w:rFonts w:cs="David" w:hint="cs"/>
          <w:rtl/>
        </w:rPr>
      </w:pPr>
      <w:r w:rsidRPr="00267ED8">
        <w:rPr>
          <w:rFonts w:cs="David" w:hint="cs"/>
          <w:rtl/>
        </w:rPr>
        <w:t xml:space="preserve">אני מציע שנתקדם. ארבל, אייל, תבחנו את שתי האופציות. האחת, האם יש במסגרת הטקסט הקיים, דווקא בחלקים הקודמים היותר כלליים, מקום שיגדיר את "בנסיבות העניין". לי יש ספק. </w:t>
      </w:r>
    </w:p>
    <w:p w14:paraId="6BAF40E1" w14:textId="77777777" w:rsidR="00267ED8" w:rsidRPr="00267ED8" w:rsidRDefault="00267ED8" w:rsidP="00267ED8">
      <w:pPr>
        <w:bidi/>
        <w:jc w:val="both"/>
        <w:rPr>
          <w:rFonts w:cs="David" w:hint="cs"/>
          <w:rtl/>
        </w:rPr>
      </w:pPr>
    </w:p>
    <w:p w14:paraId="3D58E4C2"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164CCB68" w14:textId="77777777" w:rsidR="00267ED8" w:rsidRPr="00267ED8" w:rsidRDefault="00267ED8" w:rsidP="00267ED8">
      <w:pPr>
        <w:bidi/>
        <w:jc w:val="both"/>
        <w:rPr>
          <w:rFonts w:cs="David" w:hint="cs"/>
          <w:u w:val="single"/>
          <w:rtl/>
        </w:rPr>
      </w:pPr>
    </w:p>
    <w:p w14:paraId="1B2421F6" w14:textId="77777777" w:rsidR="00267ED8" w:rsidRPr="00267ED8" w:rsidRDefault="00267ED8" w:rsidP="00267ED8">
      <w:pPr>
        <w:bidi/>
        <w:jc w:val="both"/>
        <w:rPr>
          <w:rFonts w:cs="David" w:hint="cs"/>
          <w:rtl/>
        </w:rPr>
      </w:pPr>
      <w:r w:rsidRPr="00267ED8">
        <w:rPr>
          <w:rFonts w:cs="David" w:hint="cs"/>
          <w:rtl/>
        </w:rPr>
        <w:tab/>
        <w:t xml:space="preserve">יש סמכות לוועדת האתיקה. </w:t>
      </w:r>
    </w:p>
    <w:p w14:paraId="5437914A" w14:textId="77777777" w:rsidR="00267ED8" w:rsidRPr="00267ED8" w:rsidRDefault="00267ED8" w:rsidP="00267ED8">
      <w:pPr>
        <w:bidi/>
        <w:jc w:val="both"/>
        <w:rPr>
          <w:rFonts w:cs="David" w:hint="cs"/>
          <w:rtl/>
        </w:rPr>
      </w:pPr>
    </w:p>
    <w:p w14:paraId="72CDA33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5FA6A70" w14:textId="77777777" w:rsidR="00267ED8" w:rsidRPr="00267ED8" w:rsidRDefault="00267ED8" w:rsidP="00267ED8">
      <w:pPr>
        <w:bidi/>
        <w:jc w:val="both"/>
        <w:rPr>
          <w:rFonts w:cs="David" w:hint="cs"/>
          <w:rtl/>
        </w:rPr>
      </w:pPr>
    </w:p>
    <w:p w14:paraId="02D22A3A" w14:textId="77777777" w:rsidR="00267ED8" w:rsidRPr="00267ED8" w:rsidRDefault="00267ED8" w:rsidP="00267ED8">
      <w:pPr>
        <w:bidi/>
        <w:jc w:val="both"/>
        <w:rPr>
          <w:rFonts w:cs="David" w:hint="cs"/>
          <w:rtl/>
        </w:rPr>
      </w:pPr>
      <w:r w:rsidRPr="00267ED8">
        <w:rPr>
          <w:rFonts w:cs="David" w:hint="cs"/>
          <w:rtl/>
        </w:rPr>
        <w:tab/>
        <w:t xml:space="preserve">אז יכול להיות שפה נחליט שבמקום הזה יהיה כתוב "בנסיבות העניין" וזה לא יהיה כתוב בעוד שני מקומות, לא נורא. זה כאילו פותר את הבעיה שהתלבטנו בה. </w:t>
      </w:r>
    </w:p>
    <w:p w14:paraId="53AA96E3" w14:textId="77777777" w:rsidR="00267ED8" w:rsidRPr="00267ED8" w:rsidRDefault="00267ED8" w:rsidP="00267ED8">
      <w:pPr>
        <w:bidi/>
        <w:jc w:val="both"/>
        <w:rPr>
          <w:rFonts w:cs="David" w:hint="cs"/>
          <w:rtl/>
        </w:rPr>
      </w:pPr>
    </w:p>
    <w:p w14:paraId="526B5590" w14:textId="77777777" w:rsidR="00267ED8" w:rsidRPr="00267ED8" w:rsidRDefault="00267ED8" w:rsidP="00267ED8">
      <w:pPr>
        <w:bidi/>
        <w:jc w:val="both"/>
        <w:rPr>
          <w:rFonts w:cs="David" w:hint="cs"/>
          <w:rtl/>
        </w:rPr>
      </w:pPr>
      <w:r w:rsidRPr="00267ED8">
        <w:rPr>
          <w:rFonts w:cs="David" w:hint="cs"/>
          <w:u w:val="single"/>
          <w:rtl/>
        </w:rPr>
        <w:t>מנחם אליעזר מוזס:</w:t>
      </w:r>
    </w:p>
    <w:p w14:paraId="7ABE50A6" w14:textId="77777777" w:rsidR="00267ED8" w:rsidRPr="00267ED8" w:rsidRDefault="00267ED8" w:rsidP="00267ED8">
      <w:pPr>
        <w:bidi/>
        <w:jc w:val="both"/>
        <w:rPr>
          <w:rFonts w:cs="David" w:hint="cs"/>
          <w:rtl/>
        </w:rPr>
      </w:pPr>
    </w:p>
    <w:p w14:paraId="7228DA40" w14:textId="77777777" w:rsidR="00267ED8" w:rsidRPr="00267ED8" w:rsidRDefault="00267ED8" w:rsidP="00267ED8">
      <w:pPr>
        <w:bidi/>
        <w:jc w:val="both"/>
        <w:rPr>
          <w:rFonts w:cs="David" w:hint="cs"/>
          <w:rtl/>
        </w:rPr>
      </w:pPr>
      <w:r w:rsidRPr="00267ED8">
        <w:rPr>
          <w:rFonts w:cs="David" w:hint="cs"/>
          <w:rtl/>
        </w:rPr>
        <w:tab/>
        <w:t xml:space="preserve">ומה יהיה עם סעיף 25? "חבר כנסת לא ישתמש במכתביו או באופן אחר בתואר תפקידו, בקשר לעניין פרטי". מה זה עניין פרטי כאן? זה כבר כתוב. </w:t>
      </w:r>
    </w:p>
    <w:p w14:paraId="2449C376" w14:textId="77777777" w:rsidR="00267ED8" w:rsidRPr="00267ED8" w:rsidRDefault="00267ED8" w:rsidP="00267ED8">
      <w:pPr>
        <w:bidi/>
        <w:jc w:val="both"/>
        <w:rPr>
          <w:rFonts w:cs="David" w:hint="cs"/>
          <w:rtl/>
        </w:rPr>
      </w:pPr>
    </w:p>
    <w:p w14:paraId="3CDC433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90C2591" w14:textId="77777777" w:rsidR="00267ED8" w:rsidRPr="00267ED8" w:rsidRDefault="00267ED8" w:rsidP="00267ED8">
      <w:pPr>
        <w:bidi/>
        <w:jc w:val="both"/>
        <w:rPr>
          <w:rFonts w:cs="David" w:hint="cs"/>
          <w:rtl/>
        </w:rPr>
      </w:pPr>
    </w:p>
    <w:p w14:paraId="120A248A" w14:textId="77777777" w:rsidR="00267ED8" w:rsidRPr="00267ED8" w:rsidRDefault="00267ED8" w:rsidP="00267ED8">
      <w:pPr>
        <w:bidi/>
        <w:jc w:val="both"/>
        <w:rPr>
          <w:rFonts w:cs="David" w:hint="cs"/>
          <w:rtl/>
        </w:rPr>
      </w:pPr>
      <w:r w:rsidRPr="00267ED8">
        <w:rPr>
          <w:rFonts w:cs="David" w:hint="cs"/>
          <w:rtl/>
        </w:rPr>
        <w:tab/>
        <w:t xml:space="preserve">אם כתבת לעיריית באר שבע שטעו לך במחירי המים, תכתוב מר מוזס ולא חבר כנסת מוזס. זה שידעו שמוזס הוא חבר כנסת מבני ברק, אין מה לעשות, אבל אתה לא יכול להשתמש בנייר שלך. </w:t>
      </w:r>
    </w:p>
    <w:p w14:paraId="2A287516" w14:textId="77777777" w:rsidR="00267ED8" w:rsidRPr="00267ED8" w:rsidRDefault="00267ED8" w:rsidP="00267ED8">
      <w:pPr>
        <w:bidi/>
        <w:jc w:val="both"/>
        <w:rPr>
          <w:rFonts w:cs="David" w:hint="cs"/>
          <w:rtl/>
        </w:rPr>
      </w:pPr>
    </w:p>
    <w:p w14:paraId="6D20943F"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15E42B20" w14:textId="77777777" w:rsidR="00267ED8" w:rsidRPr="00267ED8" w:rsidRDefault="00267ED8" w:rsidP="00267ED8">
      <w:pPr>
        <w:bidi/>
        <w:jc w:val="both"/>
        <w:rPr>
          <w:rFonts w:cs="David" w:hint="cs"/>
          <w:u w:val="single"/>
          <w:rtl/>
        </w:rPr>
      </w:pPr>
    </w:p>
    <w:p w14:paraId="6D573660" w14:textId="77777777" w:rsidR="00267ED8" w:rsidRPr="00267ED8" w:rsidRDefault="00267ED8" w:rsidP="00267ED8">
      <w:pPr>
        <w:bidi/>
        <w:jc w:val="both"/>
        <w:rPr>
          <w:rFonts w:cs="David" w:hint="cs"/>
          <w:rtl/>
        </w:rPr>
      </w:pPr>
      <w:r w:rsidRPr="00267ED8">
        <w:rPr>
          <w:rFonts w:cs="David" w:hint="cs"/>
          <w:rtl/>
        </w:rPr>
        <w:tab/>
        <w:t xml:space="preserve">אם אני רוצה לעזור למישהו, שלא יעזרו לו אלא אם יראו - - - </w:t>
      </w:r>
    </w:p>
    <w:p w14:paraId="45CDF337" w14:textId="77777777" w:rsidR="00267ED8" w:rsidRPr="00267ED8" w:rsidRDefault="00267ED8" w:rsidP="00267ED8">
      <w:pPr>
        <w:bidi/>
        <w:jc w:val="both"/>
        <w:rPr>
          <w:rFonts w:cs="David" w:hint="cs"/>
          <w:rtl/>
        </w:rPr>
      </w:pPr>
    </w:p>
    <w:p w14:paraId="08F8660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C6E638C" w14:textId="77777777" w:rsidR="00267ED8" w:rsidRPr="00267ED8" w:rsidRDefault="00267ED8" w:rsidP="00267ED8">
      <w:pPr>
        <w:bidi/>
        <w:jc w:val="both"/>
        <w:rPr>
          <w:rFonts w:cs="David" w:hint="cs"/>
          <w:rtl/>
        </w:rPr>
      </w:pPr>
    </w:p>
    <w:p w14:paraId="71EDBF42" w14:textId="77777777" w:rsidR="00267ED8" w:rsidRPr="00267ED8" w:rsidRDefault="00267ED8" w:rsidP="00267ED8">
      <w:pPr>
        <w:bidi/>
        <w:jc w:val="both"/>
        <w:rPr>
          <w:rFonts w:cs="David" w:hint="cs"/>
          <w:rtl/>
        </w:rPr>
      </w:pPr>
      <w:r w:rsidRPr="00267ED8">
        <w:rPr>
          <w:rFonts w:cs="David" w:hint="cs"/>
          <w:rtl/>
        </w:rPr>
        <w:tab/>
        <w:t>על זה מדברים עכשיו.</w:t>
      </w:r>
    </w:p>
    <w:p w14:paraId="48CF392B" w14:textId="77777777" w:rsidR="00267ED8" w:rsidRPr="00267ED8" w:rsidRDefault="00267ED8" w:rsidP="00267ED8">
      <w:pPr>
        <w:bidi/>
        <w:jc w:val="both"/>
        <w:rPr>
          <w:rFonts w:cs="David" w:hint="cs"/>
          <w:rtl/>
        </w:rPr>
      </w:pPr>
    </w:p>
    <w:p w14:paraId="50D0F991"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7C030C6F" w14:textId="77777777" w:rsidR="00267ED8" w:rsidRPr="00267ED8" w:rsidRDefault="00267ED8" w:rsidP="00267ED8">
      <w:pPr>
        <w:bidi/>
        <w:jc w:val="both"/>
        <w:rPr>
          <w:rFonts w:cs="David" w:hint="cs"/>
          <w:u w:val="single"/>
          <w:rtl/>
        </w:rPr>
      </w:pPr>
    </w:p>
    <w:p w14:paraId="1C00F995" w14:textId="77777777" w:rsidR="00267ED8" w:rsidRPr="00267ED8" w:rsidRDefault="00267ED8" w:rsidP="00267ED8">
      <w:pPr>
        <w:bidi/>
        <w:jc w:val="both"/>
        <w:rPr>
          <w:rFonts w:cs="David" w:hint="cs"/>
          <w:rtl/>
        </w:rPr>
      </w:pPr>
      <w:r w:rsidRPr="00267ED8">
        <w:rPr>
          <w:rFonts w:cs="David" w:hint="cs"/>
          <w:rtl/>
        </w:rPr>
        <w:tab/>
        <w:t>אז אני כן יכול לפנות לעירייה שעשו עוול להוא?</w:t>
      </w:r>
    </w:p>
    <w:p w14:paraId="6C739B53" w14:textId="77777777" w:rsidR="00267ED8" w:rsidRPr="00267ED8" w:rsidRDefault="00267ED8" w:rsidP="00267ED8">
      <w:pPr>
        <w:bidi/>
        <w:jc w:val="both"/>
        <w:rPr>
          <w:rFonts w:cs="David" w:hint="cs"/>
          <w:rtl/>
        </w:rPr>
      </w:pPr>
    </w:p>
    <w:p w14:paraId="2A1AA2F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AEA68BE" w14:textId="77777777" w:rsidR="00267ED8" w:rsidRPr="00267ED8" w:rsidRDefault="00267ED8" w:rsidP="00267ED8">
      <w:pPr>
        <w:bidi/>
        <w:jc w:val="both"/>
        <w:rPr>
          <w:rFonts w:cs="David" w:hint="cs"/>
          <w:rtl/>
        </w:rPr>
      </w:pPr>
    </w:p>
    <w:p w14:paraId="6DC135C2" w14:textId="77777777" w:rsidR="00267ED8" w:rsidRPr="00267ED8" w:rsidRDefault="00267ED8" w:rsidP="00267ED8">
      <w:pPr>
        <w:bidi/>
        <w:jc w:val="both"/>
        <w:rPr>
          <w:rFonts w:cs="David" w:hint="cs"/>
          <w:rtl/>
        </w:rPr>
      </w:pPr>
      <w:r w:rsidRPr="00267ED8">
        <w:rPr>
          <w:rFonts w:cs="David" w:hint="cs"/>
          <w:rtl/>
        </w:rPr>
        <w:tab/>
        <w:t xml:space="preserve">זה מה שדנו עכשיו. </w:t>
      </w:r>
    </w:p>
    <w:p w14:paraId="28385388" w14:textId="77777777" w:rsidR="00267ED8" w:rsidRPr="00267ED8" w:rsidRDefault="00267ED8" w:rsidP="00267ED8">
      <w:pPr>
        <w:bidi/>
        <w:jc w:val="both"/>
        <w:rPr>
          <w:rFonts w:cs="David" w:hint="cs"/>
          <w:rtl/>
        </w:rPr>
      </w:pPr>
    </w:p>
    <w:p w14:paraId="13E94C38"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781DC294" w14:textId="77777777" w:rsidR="00267ED8" w:rsidRPr="00267ED8" w:rsidRDefault="00267ED8" w:rsidP="00267ED8">
      <w:pPr>
        <w:bidi/>
        <w:jc w:val="both"/>
        <w:rPr>
          <w:rFonts w:cs="David" w:hint="cs"/>
          <w:u w:val="single"/>
          <w:rtl/>
        </w:rPr>
      </w:pPr>
    </w:p>
    <w:p w14:paraId="28BE977C" w14:textId="77777777" w:rsidR="00267ED8" w:rsidRPr="00267ED8" w:rsidRDefault="00267ED8" w:rsidP="00267ED8">
      <w:pPr>
        <w:bidi/>
        <w:jc w:val="both"/>
        <w:rPr>
          <w:rFonts w:cs="David" w:hint="cs"/>
          <w:rtl/>
        </w:rPr>
      </w:pPr>
      <w:r w:rsidRPr="00267ED8">
        <w:rPr>
          <w:rFonts w:cs="David" w:hint="cs"/>
          <w:rtl/>
        </w:rPr>
        <w:tab/>
        <w:t>אבל אם ההוא בן-דוד שלי, אז אסור לי, נכון?</w:t>
      </w:r>
    </w:p>
    <w:p w14:paraId="32C6434B" w14:textId="77777777" w:rsidR="00267ED8" w:rsidRPr="00267ED8" w:rsidRDefault="00267ED8" w:rsidP="00267ED8">
      <w:pPr>
        <w:bidi/>
        <w:jc w:val="both"/>
        <w:rPr>
          <w:rFonts w:cs="David" w:hint="cs"/>
          <w:rtl/>
        </w:rPr>
      </w:pPr>
    </w:p>
    <w:p w14:paraId="7B10668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F39C0BA" w14:textId="77777777" w:rsidR="00267ED8" w:rsidRPr="00267ED8" w:rsidRDefault="00267ED8" w:rsidP="00267ED8">
      <w:pPr>
        <w:bidi/>
        <w:jc w:val="both"/>
        <w:rPr>
          <w:rFonts w:cs="David" w:hint="cs"/>
          <w:rtl/>
        </w:rPr>
      </w:pPr>
    </w:p>
    <w:p w14:paraId="25A37344" w14:textId="77777777" w:rsidR="00267ED8" w:rsidRPr="00267ED8" w:rsidRDefault="00267ED8" w:rsidP="00267ED8">
      <w:pPr>
        <w:bidi/>
        <w:jc w:val="both"/>
        <w:rPr>
          <w:rFonts w:cs="David" w:hint="cs"/>
          <w:rtl/>
        </w:rPr>
      </w:pPr>
      <w:r w:rsidRPr="00267ED8">
        <w:rPr>
          <w:rFonts w:cs="David" w:hint="cs"/>
          <w:rtl/>
        </w:rPr>
        <w:tab/>
        <w:t xml:space="preserve">נכון. חצי בני ברק הם בני דודים שלך, אז לחצי אתה לא יכול. </w:t>
      </w:r>
    </w:p>
    <w:p w14:paraId="0A89CD6D" w14:textId="77777777" w:rsidR="00267ED8" w:rsidRPr="00267ED8" w:rsidRDefault="00267ED8" w:rsidP="00267ED8">
      <w:pPr>
        <w:bidi/>
        <w:jc w:val="both"/>
        <w:rPr>
          <w:rFonts w:cs="David" w:hint="cs"/>
          <w:rtl/>
        </w:rPr>
      </w:pPr>
    </w:p>
    <w:p w14:paraId="639A7A47"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3851F206" w14:textId="77777777" w:rsidR="00267ED8" w:rsidRPr="00267ED8" w:rsidRDefault="00267ED8" w:rsidP="00267ED8">
      <w:pPr>
        <w:bidi/>
        <w:jc w:val="both"/>
        <w:rPr>
          <w:rFonts w:cs="David" w:hint="cs"/>
          <w:rtl/>
        </w:rPr>
      </w:pPr>
    </w:p>
    <w:p w14:paraId="3ABEB02A" w14:textId="77777777" w:rsidR="00267ED8" w:rsidRPr="00267ED8" w:rsidRDefault="00267ED8" w:rsidP="00267ED8">
      <w:pPr>
        <w:bidi/>
        <w:jc w:val="both"/>
        <w:rPr>
          <w:rFonts w:cs="David" w:hint="cs"/>
          <w:rtl/>
        </w:rPr>
      </w:pPr>
      <w:r w:rsidRPr="00267ED8">
        <w:rPr>
          <w:rFonts w:cs="David" w:hint="cs"/>
          <w:rtl/>
        </w:rPr>
        <w:tab/>
        <w:t xml:space="preserve">זה אבסורד. </w:t>
      </w:r>
    </w:p>
    <w:p w14:paraId="407908E2" w14:textId="77777777" w:rsidR="00267ED8" w:rsidRPr="00267ED8" w:rsidRDefault="00267ED8" w:rsidP="00267ED8">
      <w:pPr>
        <w:bidi/>
        <w:jc w:val="both"/>
        <w:rPr>
          <w:rFonts w:cs="David" w:hint="cs"/>
          <w:rtl/>
        </w:rPr>
      </w:pPr>
    </w:p>
    <w:p w14:paraId="7E56A6D5" w14:textId="77777777" w:rsidR="00267ED8" w:rsidRPr="00267ED8" w:rsidRDefault="00267ED8" w:rsidP="00267ED8">
      <w:pPr>
        <w:bidi/>
        <w:jc w:val="both"/>
        <w:rPr>
          <w:rFonts w:cs="David" w:hint="cs"/>
          <w:rtl/>
        </w:rPr>
      </w:pPr>
    </w:p>
    <w:p w14:paraId="5D4B2653" w14:textId="77777777" w:rsidR="00267ED8" w:rsidRPr="00267ED8" w:rsidRDefault="00267ED8" w:rsidP="00267ED8">
      <w:pPr>
        <w:bidi/>
        <w:jc w:val="both"/>
        <w:rPr>
          <w:rFonts w:cs="David" w:hint="cs"/>
          <w:rtl/>
        </w:rPr>
      </w:pPr>
    </w:p>
    <w:p w14:paraId="270A1C3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9E835B4" w14:textId="77777777" w:rsidR="00267ED8" w:rsidRPr="00267ED8" w:rsidRDefault="00267ED8" w:rsidP="00267ED8">
      <w:pPr>
        <w:bidi/>
        <w:jc w:val="both"/>
        <w:rPr>
          <w:rFonts w:cs="David" w:hint="cs"/>
          <w:u w:val="single"/>
          <w:rtl/>
        </w:rPr>
      </w:pPr>
    </w:p>
    <w:p w14:paraId="6C61132E" w14:textId="77777777" w:rsidR="00267ED8" w:rsidRPr="00267ED8" w:rsidRDefault="00267ED8" w:rsidP="00267ED8">
      <w:pPr>
        <w:bidi/>
        <w:ind w:firstLine="720"/>
        <w:jc w:val="both"/>
        <w:rPr>
          <w:rFonts w:cs="David" w:hint="cs"/>
          <w:rtl/>
        </w:rPr>
      </w:pPr>
      <w:r w:rsidRPr="00267ED8">
        <w:rPr>
          <w:rFonts w:cs="David" w:hint="cs"/>
          <w:rtl/>
        </w:rPr>
        <w:t>זה לא אבסורד?</w:t>
      </w:r>
    </w:p>
    <w:p w14:paraId="6329AEEA" w14:textId="77777777" w:rsidR="00267ED8" w:rsidRPr="00267ED8" w:rsidRDefault="00267ED8" w:rsidP="00267ED8">
      <w:pPr>
        <w:bidi/>
        <w:ind w:firstLine="720"/>
        <w:jc w:val="both"/>
        <w:rPr>
          <w:rFonts w:cs="David" w:hint="cs"/>
          <w:rtl/>
        </w:rPr>
      </w:pPr>
    </w:p>
    <w:p w14:paraId="512833BA" w14:textId="77777777" w:rsidR="00267ED8" w:rsidRPr="00267ED8" w:rsidRDefault="00267ED8" w:rsidP="00267ED8">
      <w:pPr>
        <w:bidi/>
        <w:ind w:firstLine="720"/>
        <w:jc w:val="both"/>
        <w:rPr>
          <w:rFonts w:cs="David" w:hint="cs"/>
          <w:rtl/>
        </w:rPr>
      </w:pPr>
      <w:r w:rsidRPr="00267ED8">
        <w:rPr>
          <w:rFonts w:cs="David" w:hint="cs"/>
          <w:rtl/>
        </w:rPr>
        <w:t xml:space="preserve">מוזס, עברנו את זה כבר. אי-אפשר שכל פעם מישהו יפתח את זה מחדש. </w:t>
      </w:r>
    </w:p>
    <w:p w14:paraId="0E5555EB" w14:textId="77777777" w:rsidR="00267ED8" w:rsidRPr="00267ED8" w:rsidRDefault="00267ED8" w:rsidP="00267ED8">
      <w:pPr>
        <w:bidi/>
        <w:jc w:val="both"/>
        <w:rPr>
          <w:rFonts w:cs="David" w:hint="cs"/>
          <w:rtl/>
        </w:rPr>
      </w:pPr>
    </w:p>
    <w:p w14:paraId="7ACDC8B2"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3995AF0" w14:textId="77777777" w:rsidR="00267ED8" w:rsidRPr="00267ED8" w:rsidRDefault="00267ED8" w:rsidP="00267ED8">
      <w:pPr>
        <w:bidi/>
        <w:jc w:val="both"/>
        <w:rPr>
          <w:rFonts w:cs="David" w:hint="cs"/>
          <w:u w:val="single"/>
          <w:rtl/>
        </w:rPr>
      </w:pPr>
    </w:p>
    <w:p w14:paraId="6D426FD8" w14:textId="77777777" w:rsidR="00267ED8" w:rsidRPr="00267ED8" w:rsidRDefault="00267ED8" w:rsidP="00267ED8">
      <w:pPr>
        <w:bidi/>
        <w:jc w:val="both"/>
        <w:rPr>
          <w:rFonts w:cs="David" w:hint="cs"/>
          <w:rtl/>
        </w:rPr>
      </w:pPr>
      <w:r w:rsidRPr="00267ED8">
        <w:rPr>
          <w:rFonts w:cs="David" w:hint="cs"/>
          <w:rtl/>
        </w:rPr>
        <w:tab/>
        <w:t xml:space="preserve">אני רוצה להבין את הלוגיקה שבזה. </w:t>
      </w:r>
    </w:p>
    <w:p w14:paraId="28C99653" w14:textId="77777777" w:rsidR="00267ED8" w:rsidRPr="00267ED8" w:rsidRDefault="00267ED8" w:rsidP="00267ED8">
      <w:pPr>
        <w:bidi/>
        <w:jc w:val="both"/>
        <w:rPr>
          <w:rFonts w:cs="David" w:hint="cs"/>
          <w:rtl/>
        </w:rPr>
      </w:pPr>
    </w:p>
    <w:p w14:paraId="5898B48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551CE91" w14:textId="77777777" w:rsidR="00267ED8" w:rsidRPr="00267ED8" w:rsidRDefault="00267ED8" w:rsidP="00267ED8">
      <w:pPr>
        <w:bidi/>
        <w:jc w:val="both"/>
        <w:rPr>
          <w:rFonts w:cs="David" w:hint="cs"/>
          <w:rtl/>
        </w:rPr>
      </w:pPr>
    </w:p>
    <w:p w14:paraId="5E6E8DBB" w14:textId="77777777" w:rsidR="00267ED8" w:rsidRPr="00267ED8" w:rsidRDefault="00267ED8" w:rsidP="00267ED8">
      <w:pPr>
        <w:bidi/>
        <w:jc w:val="both"/>
        <w:rPr>
          <w:rFonts w:cs="David" w:hint="cs"/>
          <w:rtl/>
        </w:rPr>
      </w:pPr>
      <w:r w:rsidRPr="00267ED8">
        <w:rPr>
          <w:rFonts w:cs="David" w:hint="cs"/>
          <w:rtl/>
        </w:rPr>
        <w:tab/>
        <w:t xml:space="preserve">בסוף כשהכול ייגמר, תקבל את החוברת, יהיה זמן להסתייגויות ואז יצטרכו לאשר את זה. אי-אפשר שאתה תפנה בעניינים אישיים שלך על נייר מכתבים של חבר הכנסת. </w:t>
      </w:r>
    </w:p>
    <w:p w14:paraId="52401EEA" w14:textId="77777777" w:rsidR="00267ED8" w:rsidRPr="00267ED8" w:rsidRDefault="00267ED8" w:rsidP="00267ED8">
      <w:pPr>
        <w:bidi/>
        <w:jc w:val="both"/>
        <w:rPr>
          <w:rFonts w:cs="David" w:hint="cs"/>
          <w:rtl/>
        </w:rPr>
      </w:pPr>
    </w:p>
    <w:p w14:paraId="00EEEB00"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68BA195E" w14:textId="77777777" w:rsidR="00267ED8" w:rsidRPr="00267ED8" w:rsidRDefault="00267ED8" w:rsidP="00267ED8">
      <w:pPr>
        <w:bidi/>
        <w:jc w:val="both"/>
        <w:rPr>
          <w:rFonts w:cs="David" w:hint="cs"/>
          <w:u w:val="single"/>
          <w:rtl/>
        </w:rPr>
      </w:pPr>
    </w:p>
    <w:p w14:paraId="466C1818" w14:textId="77777777" w:rsidR="00267ED8" w:rsidRPr="00267ED8" w:rsidRDefault="00267ED8" w:rsidP="00267ED8">
      <w:pPr>
        <w:bidi/>
        <w:jc w:val="both"/>
        <w:rPr>
          <w:rFonts w:cs="David" w:hint="cs"/>
          <w:rtl/>
        </w:rPr>
      </w:pPr>
      <w:r w:rsidRPr="00267ED8">
        <w:rPr>
          <w:rFonts w:cs="David" w:hint="cs"/>
          <w:rtl/>
        </w:rPr>
        <w:tab/>
        <w:t xml:space="preserve">אתה יודע מה כתוב על "המקרב את קרוביו"? איזה דבר גדול זה לקרב את הקרוב? רבותיי, זה בדיוק ההיפך. </w:t>
      </w:r>
    </w:p>
    <w:p w14:paraId="3BE53A12" w14:textId="77777777" w:rsidR="00267ED8" w:rsidRPr="00267ED8" w:rsidRDefault="00267ED8" w:rsidP="00267ED8">
      <w:pPr>
        <w:bidi/>
        <w:jc w:val="both"/>
        <w:rPr>
          <w:rFonts w:cs="David" w:hint="cs"/>
          <w:rtl/>
        </w:rPr>
      </w:pPr>
    </w:p>
    <w:p w14:paraId="63F186D9"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3CF2985" w14:textId="77777777" w:rsidR="00267ED8" w:rsidRPr="00267ED8" w:rsidRDefault="00267ED8" w:rsidP="00267ED8">
      <w:pPr>
        <w:bidi/>
        <w:jc w:val="both"/>
        <w:rPr>
          <w:rFonts w:cs="David" w:hint="cs"/>
          <w:rtl/>
        </w:rPr>
      </w:pPr>
    </w:p>
    <w:p w14:paraId="7D78A25D" w14:textId="77777777" w:rsidR="00267ED8" w:rsidRPr="00267ED8" w:rsidRDefault="00267ED8" w:rsidP="00267ED8">
      <w:pPr>
        <w:bidi/>
        <w:ind w:firstLine="720"/>
        <w:jc w:val="both"/>
        <w:rPr>
          <w:rFonts w:cs="David" w:hint="cs"/>
          <w:rtl/>
        </w:rPr>
      </w:pPr>
      <w:r w:rsidRPr="00267ED8">
        <w:rPr>
          <w:rFonts w:cs="David" w:hint="cs"/>
          <w:rtl/>
        </w:rPr>
        <w:t xml:space="preserve">חברים, אנחנו עוברים לנושא הכבד של עיסוק נוסף. </w:t>
      </w:r>
    </w:p>
    <w:p w14:paraId="17F9BBD4" w14:textId="77777777" w:rsidR="00267ED8" w:rsidRPr="00267ED8" w:rsidRDefault="00267ED8" w:rsidP="00267ED8">
      <w:pPr>
        <w:bidi/>
        <w:jc w:val="both"/>
        <w:rPr>
          <w:rFonts w:cs="David" w:hint="cs"/>
          <w:rtl/>
        </w:rPr>
      </w:pPr>
    </w:p>
    <w:p w14:paraId="62A7792C" w14:textId="77777777" w:rsidR="00267ED8" w:rsidRPr="00267ED8" w:rsidRDefault="00267ED8" w:rsidP="00267ED8">
      <w:pPr>
        <w:bidi/>
        <w:jc w:val="both"/>
        <w:rPr>
          <w:rFonts w:cs="David" w:hint="cs"/>
          <w:rtl/>
        </w:rPr>
      </w:pPr>
      <w:r w:rsidRPr="00267ED8">
        <w:rPr>
          <w:rFonts w:cs="David" w:hint="cs"/>
          <w:u w:val="single"/>
          <w:rtl/>
        </w:rPr>
        <w:t>ארבל אסטרחן:</w:t>
      </w:r>
    </w:p>
    <w:p w14:paraId="4DE07FED" w14:textId="77777777" w:rsidR="00267ED8" w:rsidRPr="00267ED8" w:rsidRDefault="00267ED8" w:rsidP="00267ED8">
      <w:pPr>
        <w:bidi/>
        <w:jc w:val="both"/>
        <w:rPr>
          <w:rFonts w:cs="David" w:hint="cs"/>
          <w:rtl/>
        </w:rPr>
      </w:pPr>
    </w:p>
    <w:p w14:paraId="38987300" w14:textId="77777777" w:rsidR="00267ED8" w:rsidRPr="00267ED8" w:rsidRDefault="00267ED8" w:rsidP="00267ED8">
      <w:pPr>
        <w:bidi/>
        <w:jc w:val="both"/>
        <w:rPr>
          <w:rFonts w:cs="David" w:hint="cs"/>
          <w:rtl/>
        </w:rPr>
      </w:pPr>
      <w:r w:rsidRPr="00267ED8">
        <w:rPr>
          <w:rFonts w:cs="David" w:hint="cs"/>
          <w:rtl/>
        </w:rPr>
        <w:tab/>
        <w:t xml:space="preserve"> התחלנו לדבר עד סעיף 36. התחלנו לעבור על זה בישיבה הקודמת. בסעיף 34 דובר על העיקרון שחבר הכנסת לא יעסוק בעיסוק נוסף. סעיף 35 מדבר על סייגים לכלל הזה. </w:t>
      </w:r>
    </w:p>
    <w:p w14:paraId="4B80A0EA" w14:textId="77777777" w:rsidR="00267ED8" w:rsidRPr="00267ED8" w:rsidRDefault="00267ED8" w:rsidP="00267ED8">
      <w:pPr>
        <w:bidi/>
        <w:jc w:val="both"/>
        <w:rPr>
          <w:rFonts w:cs="David" w:hint="cs"/>
          <w:rtl/>
        </w:rPr>
      </w:pPr>
    </w:p>
    <w:p w14:paraId="20AA09A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640FA93" w14:textId="77777777" w:rsidR="00267ED8" w:rsidRPr="00267ED8" w:rsidRDefault="00267ED8" w:rsidP="00267ED8">
      <w:pPr>
        <w:bidi/>
        <w:jc w:val="both"/>
        <w:rPr>
          <w:rFonts w:cs="David" w:hint="cs"/>
          <w:rtl/>
        </w:rPr>
      </w:pPr>
    </w:p>
    <w:p w14:paraId="75D9A800" w14:textId="77777777" w:rsidR="00267ED8" w:rsidRPr="00267ED8" w:rsidRDefault="00267ED8" w:rsidP="00267ED8">
      <w:pPr>
        <w:bidi/>
        <w:jc w:val="both"/>
        <w:rPr>
          <w:rFonts w:cs="David" w:hint="cs"/>
          <w:rtl/>
        </w:rPr>
      </w:pPr>
      <w:r w:rsidRPr="00267ED8">
        <w:rPr>
          <w:rFonts w:cs="David" w:hint="cs"/>
          <w:rtl/>
        </w:rPr>
        <w:tab/>
        <w:t xml:space="preserve">עד כאן זה היה מוסכם עלינו.  </w:t>
      </w:r>
    </w:p>
    <w:p w14:paraId="3A0EF698" w14:textId="77777777" w:rsidR="00267ED8" w:rsidRPr="00267ED8" w:rsidRDefault="00267ED8" w:rsidP="00267ED8">
      <w:pPr>
        <w:bidi/>
        <w:jc w:val="both"/>
        <w:rPr>
          <w:rFonts w:cs="David" w:hint="cs"/>
          <w:rtl/>
        </w:rPr>
      </w:pPr>
    </w:p>
    <w:p w14:paraId="6B1702F4"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6CD92D65" w14:textId="77777777" w:rsidR="00267ED8" w:rsidRPr="00267ED8" w:rsidRDefault="00267ED8" w:rsidP="00267ED8">
      <w:pPr>
        <w:bidi/>
        <w:jc w:val="both"/>
        <w:rPr>
          <w:rFonts w:cs="David" w:hint="cs"/>
          <w:u w:val="single"/>
          <w:rtl/>
        </w:rPr>
      </w:pPr>
    </w:p>
    <w:p w14:paraId="62AF651D" w14:textId="77777777" w:rsidR="00267ED8" w:rsidRPr="00267ED8" w:rsidRDefault="00267ED8" w:rsidP="00267ED8">
      <w:pPr>
        <w:bidi/>
        <w:jc w:val="both"/>
        <w:rPr>
          <w:rFonts w:cs="David" w:hint="cs"/>
          <w:rtl/>
        </w:rPr>
      </w:pPr>
      <w:r w:rsidRPr="00267ED8">
        <w:rPr>
          <w:rFonts w:cs="David" w:hint="cs"/>
          <w:rtl/>
        </w:rPr>
        <w:tab/>
        <w:t xml:space="preserve">נכון. שמותר לפעול במסגרת מפלגה, לעסוק בפעילות - - - </w:t>
      </w:r>
    </w:p>
    <w:p w14:paraId="7DC6F940" w14:textId="77777777" w:rsidR="00267ED8" w:rsidRPr="00267ED8" w:rsidRDefault="00267ED8" w:rsidP="00267ED8">
      <w:pPr>
        <w:bidi/>
        <w:jc w:val="both"/>
        <w:rPr>
          <w:rFonts w:cs="David" w:hint="cs"/>
          <w:rtl/>
        </w:rPr>
      </w:pPr>
    </w:p>
    <w:p w14:paraId="555505C8" w14:textId="77777777" w:rsidR="00267ED8" w:rsidRPr="00267ED8" w:rsidRDefault="00267ED8" w:rsidP="00267ED8">
      <w:pPr>
        <w:bidi/>
        <w:jc w:val="both"/>
        <w:rPr>
          <w:rFonts w:cs="David" w:hint="cs"/>
          <w:u w:val="single"/>
          <w:rtl/>
        </w:rPr>
      </w:pPr>
      <w:r w:rsidRPr="00267ED8">
        <w:rPr>
          <w:rFonts w:cs="David" w:hint="cs"/>
          <w:u w:val="single"/>
          <w:rtl/>
        </w:rPr>
        <w:t>דקלה אברג'יל:</w:t>
      </w:r>
    </w:p>
    <w:p w14:paraId="39CBBB79" w14:textId="77777777" w:rsidR="00267ED8" w:rsidRPr="00267ED8" w:rsidRDefault="00267ED8" w:rsidP="00267ED8">
      <w:pPr>
        <w:bidi/>
        <w:jc w:val="both"/>
        <w:rPr>
          <w:rFonts w:cs="David" w:hint="cs"/>
          <w:rtl/>
        </w:rPr>
      </w:pPr>
    </w:p>
    <w:p w14:paraId="57E3E76C" w14:textId="77777777" w:rsidR="00267ED8" w:rsidRPr="00267ED8" w:rsidRDefault="00267ED8" w:rsidP="00267ED8">
      <w:pPr>
        <w:bidi/>
        <w:jc w:val="both"/>
        <w:rPr>
          <w:rFonts w:cs="David" w:hint="cs"/>
          <w:rtl/>
        </w:rPr>
      </w:pPr>
      <w:r w:rsidRPr="00267ED8">
        <w:rPr>
          <w:rFonts w:cs="David" w:hint="cs"/>
          <w:rtl/>
        </w:rPr>
        <w:tab/>
        <w:t xml:space="preserve">יש את סעיף ב'. </w:t>
      </w:r>
    </w:p>
    <w:p w14:paraId="5D320B99" w14:textId="77777777" w:rsidR="00267ED8" w:rsidRPr="00267ED8" w:rsidRDefault="00267ED8" w:rsidP="00267ED8">
      <w:pPr>
        <w:bidi/>
        <w:jc w:val="both"/>
        <w:rPr>
          <w:rFonts w:cs="David" w:hint="cs"/>
          <w:rtl/>
        </w:rPr>
      </w:pPr>
    </w:p>
    <w:p w14:paraId="63F3E5F7"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1ECA1876" w14:textId="77777777" w:rsidR="00267ED8" w:rsidRPr="00267ED8" w:rsidRDefault="00267ED8" w:rsidP="00267ED8">
      <w:pPr>
        <w:bidi/>
        <w:jc w:val="both"/>
        <w:rPr>
          <w:rFonts w:cs="David" w:hint="cs"/>
          <w:u w:val="single"/>
          <w:rtl/>
        </w:rPr>
      </w:pPr>
    </w:p>
    <w:p w14:paraId="4A1937A4" w14:textId="77777777" w:rsidR="00267ED8" w:rsidRPr="00267ED8" w:rsidRDefault="00267ED8" w:rsidP="00267ED8">
      <w:pPr>
        <w:bidi/>
        <w:jc w:val="both"/>
        <w:rPr>
          <w:rFonts w:cs="David" w:hint="cs"/>
          <w:rtl/>
        </w:rPr>
      </w:pPr>
      <w:r w:rsidRPr="00267ED8">
        <w:rPr>
          <w:rFonts w:cs="David" w:hint="cs"/>
          <w:rtl/>
        </w:rPr>
        <w:tab/>
        <w:t xml:space="preserve">בסעיף 35 בעמוד 16 למטה. </w:t>
      </w:r>
    </w:p>
    <w:p w14:paraId="44786113" w14:textId="77777777" w:rsidR="00267ED8" w:rsidRPr="00267ED8" w:rsidRDefault="00267ED8" w:rsidP="00267ED8">
      <w:pPr>
        <w:bidi/>
        <w:jc w:val="both"/>
        <w:rPr>
          <w:rFonts w:cs="David" w:hint="cs"/>
          <w:rtl/>
        </w:rPr>
      </w:pPr>
    </w:p>
    <w:p w14:paraId="5930EF3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555FE9A" w14:textId="77777777" w:rsidR="00267ED8" w:rsidRPr="00267ED8" w:rsidRDefault="00267ED8" w:rsidP="00267ED8">
      <w:pPr>
        <w:bidi/>
        <w:jc w:val="both"/>
        <w:rPr>
          <w:rFonts w:cs="David" w:hint="cs"/>
          <w:rtl/>
        </w:rPr>
      </w:pPr>
    </w:p>
    <w:p w14:paraId="0F1529D2" w14:textId="77777777" w:rsidR="00267ED8" w:rsidRPr="00267ED8" w:rsidRDefault="00267ED8" w:rsidP="00267ED8">
      <w:pPr>
        <w:bidi/>
        <w:jc w:val="both"/>
        <w:rPr>
          <w:rFonts w:cs="David" w:hint="cs"/>
          <w:rtl/>
        </w:rPr>
      </w:pPr>
      <w:r w:rsidRPr="00267ED8">
        <w:rPr>
          <w:rFonts w:cs="David" w:hint="cs"/>
          <w:rtl/>
        </w:rPr>
        <w:tab/>
        <w:t xml:space="preserve">דיברנו על זה. </w:t>
      </w:r>
    </w:p>
    <w:p w14:paraId="39F228E4" w14:textId="77777777" w:rsidR="00267ED8" w:rsidRPr="00267ED8" w:rsidRDefault="00267ED8" w:rsidP="00267ED8">
      <w:pPr>
        <w:bidi/>
        <w:jc w:val="both"/>
        <w:rPr>
          <w:rFonts w:cs="David" w:hint="cs"/>
          <w:rtl/>
        </w:rPr>
      </w:pPr>
    </w:p>
    <w:p w14:paraId="1A17973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6119B90" w14:textId="77777777" w:rsidR="00267ED8" w:rsidRPr="00267ED8" w:rsidRDefault="00267ED8" w:rsidP="00267ED8">
      <w:pPr>
        <w:bidi/>
        <w:jc w:val="both"/>
        <w:rPr>
          <w:rFonts w:cs="David" w:hint="cs"/>
          <w:rtl/>
        </w:rPr>
      </w:pPr>
    </w:p>
    <w:p w14:paraId="3C8990B8" w14:textId="77777777" w:rsidR="00267ED8" w:rsidRPr="00267ED8" w:rsidRDefault="00267ED8" w:rsidP="00267ED8">
      <w:pPr>
        <w:bidi/>
        <w:jc w:val="both"/>
        <w:rPr>
          <w:rFonts w:cs="David" w:hint="cs"/>
          <w:rtl/>
        </w:rPr>
      </w:pPr>
      <w:r w:rsidRPr="00267ED8">
        <w:rPr>
          <w:rFonts w:cs="David" w:hint="cs"/>
          <w:rtl/>
        </w:rPr>
        <w:tab/>
        <w:t xml:space="preserve">דקלה מדברת על 15. </w:t>
      </w:r>
    </w:p>
    <w:p w14:paraId="0481BF89" w14:textId="77777777" w:rsidR="00267ED8" w:rsidRPr="00267ED8" w:rsidRDefault="00267ED8" w:rsidP="00267ED8">
      <w:pPr>
        <w:bidi/>
        <w:jc w:val="both"/>
        <w:rPr>
          <w:rFonts w:cs="David" w:hint="cs"/>
          <w:rtl/>
        </w:rPr>
      </w:pPr>
    </w:p>
    <w:p w14:paraId="009D9256" w14:textId="77777777" w:rsidR="00267ED8" w:rsidRPr="00267ED8" w:rsidRDefault="00267ED8" w:rsidP="00267ED8">
      <w:pPr>
        <w:bidi/>
        <w:jc w:val="both"/>
        <w:rPr>
          <w:rFonts w:cs="David" w:hint="cs"/>
          <w:u w:val="single"/>
          <w:rtl/>
        </w:rPr>
      </w:pPr>
      <w:r w:rsidRPr="00267ED8">
        <w:rPr>
          <w:rFonts w:cs="David" w:hint="cs"/>
          <w:u w:val="single"/>
          <w:rtl/>
        </w:rPr>
        <w:t>דקלה אברג'יל:</w:t>
      </w:r>
    </w:p>
    <w:p w14:paraId="38039D1F" w14:textId="77777777" w:rsidR="00267ED8" w:rsidRPr="00267ED8" w:rsidRDefault="00267ED8" w:rsidP="00267ED8">
      <w:pPr>
        <w:bidi/>
        <w:jc w:val="both"/>
        <w:rPr>
          <w:rFonts w:cs="David" w:hint="cs"/>
          <w:u w:val="single"/>
          <w:rtl/>
        </w:rPr>
      </w:pPr>
    </w:p>
    <w:p w14:paraId="7DAF8AB9" w14:textId="77777777" w:rsidR="00267ED8" w:rsidRPr="00267ED8" w:rsidRDefault="00267ED8" w:rsidP="00267ED8">
      <w:pPr>
        <w:bidi/>
        <w:jc w:val="both"/>
        <w:rPr>
          <w:rFonts w:cs="David" w:hint="cs"/>
          <w:rtl/>
        </w:rPr>
      </w:pPr>
      <w:r w:rsidRPr="00267ED8">
        <w:rPr>
          <w:rFonts w:cs="David" w:hint="cs"/>
          <w:rtl/>
        </w:rPr>
        <w:tab/>
        <w:t xml:space="preserve">אני מדברת על זה שאסור לפנות לוועדות תכנון ובניה. </w:t>
      </w:r>
    </w:p>
    <w:p w14:paraId="5269C60E" w14:textId="77777777" w:rsidR="00267ED8" w:rsidRPr="00267ED8" w:rsidRDefault="00267ED8" w:rsidP="00267ED8">
      <w:pPr>
        <w:bidi/>
        <w:jc w:val="both"/>
        <w:rPr>
          <w:rFonts w:cs="David" w:hint="cs"/>
          <w:rtl/>
        </w:rPr>
      </w:pPr>
    </w:p>
    <w:p w14:paraId="3EDFE1D3"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2DE73438" w14:textId="77777777" w:rsidR="00267ED8" w:rsidRPr="00267ED8" w:rsidRDefault="00267ED8" w:rsidP="00267ED8">
      <w:pPr>
        <w:bidi/>
        <w:jc w:val="both"/>
        <w:rPr>
          <w:rFonts w:cs="David" w:hint="cs"/>
          <w:u w:val="single"/>
          <w:rtl/>
        </w:rPr>
      </w:pPr>
    </w:p>
    <w:p w14:paraId="19CB16A5" w14:textId="77777777" w:rsidR="00267ED8" w:rsidRPr="00267ED8" w:rsidRDefault="00267ED8" w:rsidP="00267ED8">
      <w:pPr>
        <w:bidi/>
        <w:jc w:val="both"/>
        <w:rPr>
          <w:rFonts w:cs="David" w:hint="cs"/>
          <w:rtl/>
        </w:rPr>
      </w:pPr>
      <w:r w:rsidRPr="00267ED8">
        <w:rPr>
          <w:rFonts w:cs="David" w:hint="cs"/>
          <w:rtl/>
        </w:rPr>
        <w:tab/>
        <w:t xml:space="preserve">בעניין תלוי ועומד של אדם ספציפי או גוף ספציפי. </w:t>
      </w:r>
    </w:p>
    <w:p w14:paraId="1F308AAA" w14:textId="77777777" w:rsidR="00267ED8" w:rsidRPr="00267ED8" w:rsidRDefault="00267ED8" w:rsidP="00267ED8">
      <w:pPr>
        <w:bidi/>
        <w:jc w:val="both"/>
        <w:rPr>
          <w:rFonts w:cs="David" w:hint="cs"/>
          <w:u w:val="single"/>
          <w:rtl/>
        </w:rPr>
      </w:pPr>
    </w:p>
    <w:p w14:paraId="2444639E" w14:textId="77777777" w:rsidR="00267ED8" w:rsidRPr="00267ED8" w:rsidRDefault="00267ED8" w:rsidP="00267ED8">
      <w:pPr>
        <w:bidi/>
        <w:jc w:val="both"/>
        <w:rPr>
          <w:rFonts w:cs="David" w:hint="cs"/>
          <w:u w:val="single"/>
          <w:rtl/>
        </w:rPr>
      </w:pPr>
      <w:r w:rsidRPr="00267ED8">
        <w:rPr>
          <w:rFonts w:cs="David" w:hint="cs"/>
          <w:u w:val="single"/>
          <w:rtl/>
        </w:rPr>
        <w:t>דקלה אברג'יל:</w:t>
      </w:r>
    </w:p>
    <w:p w14:paraId="6EAE5F4A" w14:textId="77777777" w:rsidR="00267ED8" w:rsidRPr="00267ED8" w:rsidRDefault="00267ED8" w:rsidP="00267ED8">
      <w:pPr>
        <w:bidi/>
        <w:jc w:val="both"/>
        <w:rPr>
          <w:rFonts w:cs="David" w:hint="cs"/>
          <w:u w:val="single"/>
          <w:rtl/>
        </w:rPr>
      </w:pPr>
    </w:p>
    <w:p w14:paraId="328A913F" w14:textId="77777777" w:rsidR="00267ED8" w:rsidRPr="00267ED8" w:rsidRDefault="00267ED8" w:rsidP="00267ED8">
      <w:pPr>
        <w:bidi/>
        <w:jc w:val="both"/>
        <w:rPr>
          <w:rFonts w:cs="David" w:hint="cs"/>
          <w:rtl/>
        </w:rPr>
      </w:pPr>
      <w:r w:rsidRPr="00267ED8">
        <w:rPr>
          <w:rFonts w:cs="David" w:hint="cs"/>
          <w:rtl/>
        </w:rPr>
        <w:tab/>
        <w:t xml:space="preserve">חלק גדול מפניות הציבור, שחברי הכנסת עוסקים בהם, זה גם הגשת עררים לוועדות תכנון ובנייה, התלבטויות. </w:t>
      </w:r>
    </w:p>
    <w:p w14:paraId="08F2DF01" w14:textId="77777777" w:rsidR="00267ED8" w:rsidRPr="00267ED8" w:rsidRDefault="00267ED8" w:rsidP="00267ED8">
      <w:pPr>
        <w:bidi/>
        <w:jc w:val="both"/>
        <w:rPr>
          <w:rFonts w:cs="David" w:hint="cs"/>
          <w:rtl/>
        </w:rPr>
      </w:pPr>
    </w:p>
    <w:p w14:paraId="6861D6E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C7EDFFF" w14:textId="77777777" w:rsidR="00267ED8" w:rsidRPr="00267ED8" w:rsidRDefault="00267ED8" w:rsidP="00267ED8">
      <w:pPr>
        <w:bidi/>
        <w:jc w:val="both"/>
        <w:rPr>
          <w:rFonts w:cs="David" w:hint="cs"/>
          <w:rtl/>
        </w:rPr>
      </w:pPr>
    </w:p>
    <w:p w14:paraId="7A63FF51" w14:textId="77777777" w:rsidR="00267ED8" w:rsidRPr="00267ED8" w:rsidRDefault="00267ED8" w:rsidP="00267ED8">
      <w:pPr>
        <w:bidi/>
        <w:jc w:val="both"/>
        <w:rPr>
          <w:rFonts w:cs="David" w:hint="cs"/>
          <w:rtl/>
        </w:rPr>
      </w:pPr>
      <w:r w:rsidRPr="00267ED8">
        <w:rPr>
          <w:rFonts w:cs="David" w:hint="cs"/>
          <w:rtl/>
        </w:rPr>
        <w:tab/>
        <w:t xml:space="preserve">בנושאים ציבוריים, זה מותר. </w:t>
      </w:r>
    </w:p>
    <w:p w14:paraId="6946C3C7" w14:textId="77777777" w:rsidR="00267ED8" w:rsidRPr="00267ED8" w:rsidRDefault="00267ED8" w:rsidP="00267ED8">
      <w:pPr>
        <w:bidi/>
        <w:jc w:val="both"/>
        <w:rPr>
          <w:rFonts w:cs="David" w:hint="cs"/>
          <w:rtl/>
        </w:rPr>
      </w:pPr>
    </w:p>
    <w:p w14:paraId="5AD1A526"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7B9864F" w14:textId="77777777" w:rsidR="00267ED8" w:rsidRPr="00267ED8" w:rsidRDefault="00267ED8" w:rsidP="00267ED8">
      <w:pPr>
        <w:bidi/>
        <w:jc w:val="both"/>
        <w:rPr>
          <w:rFonts w:cs="David" w:hint="cs"/>
          <w:u w:val="single"/>
          <w:rtl/>
        </w:rPr>
      </w:pPr>
    </w:p>
    <w:p w14:paraId="636266EE" w14:textId="77777777" w:rsidR="00267ED8" w:rsidRPr="00267ED8" w:rsidRDefault="00267ED8" w:rsidP="00267ED8">
      <w:pPr>
        <w:bidi/>
        <w:jc w:val="both"/>
        <w:rPr>
          <w:rFonts w:cs="David" w:hint="cs"/>
          <w:rtl/>
        </w:rPr>
      </w:pPr>
      <w:r w:rsidRPr="00267ED8">
        <w:rPr>
          <w:rFonts w:cs="David" w:hint="cs"/>
          <w:rtl/>
        </w:rPr>
        <w:tab/>
        <w:t xml:space="preserve">אם את חושבת שהחלטה מסוימת תפגע בסביבה. </w:t>
      </w:r>
    </w:p>
    <w:p w14:paraId="51139752" w14:textId="77777777" w:rsidR="00267ED8" w:rsidRPr="00267ED8" w:rsidRDefault="00267ED8" w:rsidP="00267ED8">
      <w:pPr>
        <w:bidi/>
        <w:jc w:val="both"/>
        <w:rPr>
          <w:rFonts w:cs="David" w:hint="cs"/>
          <w:rtl/>
        </w:rPr>
      </w:pPr>
    </w:p>
    <w:p w14:paraId="77A0FCFA"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615FB01" w14:textId="77777777" w:rsidR="00267ED8" w:rsidRPr="00267ED8" w:rsidRDefault="00267ED8" w:rsidP="00267ED8">
      <w:pPr>
        <w:bidi/>
        <w:jc w:val="both"/>
        <w:rPr>
          <w:rFonts w:cs="David" w:hint="cs"/>
          <w:rtl/>
        </w:rPr>
      </w:pPr>
    </w:p>
    <w:p w14:paraId="444B3CB1" w14:textId="77777777" w:rsidR="00267ED8" w:rsidRPr="00267ED8" w:rsidRDefault="00267ED8" w:rsidP="00267ED8">
      <w:pPr>
        <w:bidi/>
        <w:jc w:val="both"/>
        <w:rPr>
          <w:rFonts w:cs="David" w:hint="cs"/>
          <w:rtl/>
        </w:rPr>
      </w:pPr>
      <w:r w:rsidRPr="00267ED8">
        <w:rPr>
          <w:rFonts w:cs="David" w:hint="cs"/>
          <w:rtl/>
        </w:rPr>
        <w:tab/>
        <w:t xml:space="preserve">התנגדות ציבורית מותרת. מה שכתוב פה זה התנגדות של אדם מסוים על המרפסת של השכן שלו. </w:t>
      </w:r>
    </w:p>
    <w:p w14:paraId="1564185D" w14:textId="77777777" w:rsidR="00267ED8" w:rsidRPr="00267ED8" w:rsidRDefault="00267ED8" w:rsidP="00267ED8">
      <w:pPr>
        <w:bidi/>
        <w:jc w:val="both"/>
        <w:rPr>
          <w:rFonts w:cs="David" w:hint="cs"/>
          <w:rtl/>
        </w:rPr>
      </w:pPr>
    </w:p>
    <w:p w14:paraId="3C0754E4" w14:textId="77777777" w:rsidR="00267ED8" w:rsidRPr="00267ED8" w:rsidRDefault="00267ED8" w:rsidP="00267ED8">
      <w:pPr>
        <w:bidi/>
        <w:jc w:val="both"/>
        <w:rPr>
          <w:rFonts w:cs="David" w:hint="cs"/>
          <w:rtl/>
        </w:rPr>
      </w:pPr>
      <w:r w:rsidRPr="00267ED8">
        <w:rPr>
          <w:rFonts w:cs="David" w:hint="cs"/>
          <w:u w:val="single"/>
          <w:rtl/>
        </w:rPr>
        <w:t>מנחם אליעזר מוזס:</w:t>
      </w:r>
    </w:p>
    <w:p w14:paraId="00509602" w14:textId="77777777" w:rsidR="00267ED8" w:rsidRPr="00267ED8" w:rsidRDefault="00267ED8" w:rsidP="00267ED8">
      <w:pPr>
        <w:bidi/>
        <w:jc w:val="both"/>
        <w:rPr>
          <w:rFonts w:cs="David" w:hint="cs"/>
          <w:rtl/>
        </w:rPr>
      </w:pPr>
    </w:p>
    <w:p w14:paraId="2E9782C6" w14:textId="77777777" w:rsidR="00267ED8" w:rsidRPr="00267ED8" w:rsidRDefault="00267ED8" w:rsidP="00267ED8">
      <w:pPr>
        <w:bidi/>
        <w:jc w:val="both"/>
        <w:rPr>
          <w:rFonts w:cs="David" w:hint="cs"/>
          <w:rtl/>
        </w:rPr>
      </w:pPr>
      <w:r w:rsidRPr="00267ED8">
        <w:rPr>
          <w:rFonts w:cs="David" w:hint="cs"/>
          <w:rtl/>
        </w:rPr>
        <w:tab/>
        <w:t>מותר לי לפנות למנהל מקרקעי ישראל אם אני רואה שעשו עוול לגיס שלי?</w:t>
      </w:r>
    </w:p>
    <w:p w14:paraId="0580BAAE" w14:textId="77777777" w:rsidR="00267ED8" w:rsidRPr="00267ED8" w:rsidRDefault="00267ED8" w:rsidP="00267ED8">
      <w:pPr>
        <w:bidi/>
        <w:jc w:val="both"/>
        <w:rPr>
          <w:rFonts w:cs="David" w:hint="cs"/>
          <w:rtl/>
        </w:rPr>
      </w:pPr>
    </w:p>
    <w:p w14:paraId="3686516B"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59EE5627" w14:textId="77777777" w:rsidR="00267ED8" w:rsidRPr="00267ED8" w:rsidRDefault="00267ED8" w:rsidP="00267ED8">
      <w:pPr>
        <w:bidi/>
        <w:jc w:val="both"/>
        <w:rPr>
          <w:rFonts w:cs="David" w:hint="cs"/>
          <w:u w:val="single"/>
          <w:rtl/>
        </w:rPr>
      </w:pPr>
    </w:p>
    <w:p w14:paraId="276BFFAB" w14:textId="77777777" w:rsidR="00267ED8" w:rsidRPr="00267ED8" w:rsidRDefault="00267ED8" w:rsidP="00267ED8">
      <w:pPr>
        <w:bidi/>
        <w:jc w:val="both"/>
        <w:rPr>
          <w:rFonts w:cs="David" w:hint="cs"/>
          <w:rtl/>
        </w:rPr>
      </w:pPr>
      <w:r w:rsidRPr="00267ED8">
        <w:rPr>
          <w:rFonts w:cs="David" w:hint="cs"/>
          <w:rtl/>
        </w:rPr>
        <w:tab/>
        <w:t xml:space="preserve">אסור. </w:t>
      </w:r>
    </w:p>
    <w:p w14:paraId="753C135E" w14:textId="77777777" w:rsidR="00267ED8" w:rsidRPr="00267ED8" w:rsidRDefault="00267ED8" w:rsidP="00267ED8">
      <w:pPr>
        <w:bidi/>
        <w:jc w:val="both"/>
        <w:rPr>
          <w:rFonts w:cs="David" w:hint="cs"/>
          <w:rtl/>
        </w:rPr>
      </w:pPr>
    </w:p>
    <w:p w14:paraId="1CBFEB98"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09BDF62C" w14:textId="77777777" w:rsidR="00267ED8" w:rsidRPr="00267ED8" w:rsidRDefault="00267ED8" w:rsidP="00267ED8">
      <w:pPr>
        <w:bidi/>
        <w:jc w:val="both"/>
        <w:rPr>
          <w:rFonts w:cs="David" w:hint="cs"/>
          <w:u w:val="single"/>
          <w:rtl/>
        </w:rPr>
      </w:pPr>
    </w:p>
    <w:p w14:paraId="5799A231" w14:textId="77777777" w:rsidR="00267ED8" w:rsidRPr="00267ED8" w:rsidRDefault="00267ED8" w:rsidP="00267ED8">
      <w:pPr>
        <w:bidi/>
        <w:jc w:val="both"/>
        <w:rPr>
          <w:rFonts w:cs="David" w:hint="cs"/>
          <w:rtl/>
        </w:rPr>
      </w:pPr>
      <w:r w:rsidRPr="00267ED8">
        <w:rPr>
          <w:rFonts w:cs="David" w:hint="cs"/>
          <w:rtl/>
        </w:rPr>
        <w:tab/>
        <w:t>ולאדם אחר שעשו לו עוול, עשו לשלי יחימוביץ עוול?</w:t>
      </w:r>
    </w:p>
    <w:p w14:paraId="3BF01216" w14:textId="77777777" w:rsidR="00267ED8" w:rsidRPr="00267ED8" w:rsidRDefault="00267ED8" w:rsidP="00267ED8">
      <w:pPr>
        <w:bidi/>
        <w:jc w:val="both"/>
        <w:rPr>
          <w:rFonts w:cs="David" w:hint="cs"/>
          <w:rtl/>
        </w:rPr>
      </w:pPr>
    </w:p>
    <w:p w14:paraId="03F2992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CE9573D" w14:textId="77777777" w:rsidR="00267ED8" w:rsidRPr="00267ED8" w:rsidRDefault="00267ED8" w:rsidP="00267ED8">
      <w:pPr>
        <w:bidi/>
        <w:jc w:val="both"/>
        <w:rPr>
          <w:rFonts w:cs="David" w:hint="cs"/>
          <w:rtl/>
        </w:rPr>
      </w:pPr>
    </w:p>
    <w:p w14:paraId="6EC4873D" w14:textId="77777777" w:rsidR="00267ED8" w:rsidRPr="00267ED8" w:rsidRDefault="00267ED8" w:rsidP="00267ED8">
      <w:pPr>
        <w:bidi/>
        <w:jc w:val="both"/>
        <w:rPr>
          <w:rFonts w:cs="David" w:hint="cs"/>
          <w:rtl/>
        </w:rPr>
      </w:pPr>
      <w:r w:rsidRPr="00267ED8">
        <w:rPr>
          <w:rFonts w:cs="David" w:hint="cs"/>
          <w:rtl/>
        </w:rPr>
        <w:tab/>
        <w:t xml:space="preserve">כן. </w:t>
      </w:r>
    </w:p>
    <w:p w14:paraId="04852553" w14:textId="77777777" w:rsidR="00267ED8" w:rsidRPr="00267ED8" w:rsidRDefault="00267ED8" w:rsidP="00267ED8">
      <w:pPr>
        <w:bidi/>
        <w:jc w:val="both"/>
        <w:rPr>
          <w:rFonts w:cs="David" w:hint="cs"/>
          <w:rtl/>
        </w:rPr>
      </w:pPr>
    </w:p>
    <w:p w14:paraId="02F5A5DE"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24E8D86B" w14:textId="77777777" w:rsidR="00267ED8" w:rsidRPr="00267ED8" w:rsidRDefault="00267ED8" w:rsidP="00267ED8">
      <w:pPr>
        <w:bidi/>
        <w:jc w:val="both"/>
        <w:rPr>
          <w:rFonts w:cs="David" w:hint="cs"/>
          <w:u w:val="single"/>
          <w:rtl/>
        </w:rPr>
      </w:pPr>
    </w:p>
    <w:p w14:paraId="13C33F24" w14:textId="77777777" w:rsidR="00267ED8" w:rsidRPr="00267ED8" w:rsidRDefault="00267ED8" w:rsidP="00267ED8">
      <w:pPr>
        <w:bidi/>
        <w:jc w:val="both"/>
        <w:rPr>
          <w:rFonts w:cs="David" w:hint="cs"/>
          <w:rtl/>
        </w:rPr>
      </w:pPr>
      <w:r w:rsidRPr="00267ED8">
        <w:rPr>
          <w:rFonts w:cs="David" w:hint="cs"/>
          <w:rtl/>
        </w:rPr>
        <w:tab/>
        <w:t>ואם יש בירוקרטיה שכבר פונים 12 פעמים ולא מצליחים?</w:t>
      </w:r>
    </w:p>
    <w:p w14:paraId="445A1062" w14:textId="77777777" w:rsidR="00267ED8" w:rsidRPr="00267ED8" w:rsidRDefault="00267ED8" w:rsidP="00267ED8">
      <w:pPr>
        <w:bidi/>
        <w:jc w:val="both"/>
        <w:rPr>
          <w:rFonts w:cs="David" w:hint="cs"/>
          <w:rtl/>
        </w:rPr>
      </w:pPr>
    </w:p>
    <w:p w14:paraId="4E33644E"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249BE2F9" w14:textId="77777777" w:rsidR="00267ED8" w:rsidRPr="00267ED8" w:rsidRDefault="00267ED8" w:rsidP="00267ED8">
      <w:pPr>
        <w:bidi/>
        <w:jc w:val="both"/>
        <w:rPr>
          <w:rFonts w:cs="David" w:hint="cs"/>
          <w:u w:val="single"/>
          <w:rtl/>
        </w:rPr>
      </w:pPr>
    </w:p>
    <w:p w14:paraId="0B5F2DBF" w14:textId="77777777" w:rsidR="00267ED8" w:rsidRPr="00267ED8" w:rsidRDefault="00267ED8" w:rsidP="00267ED8">
      <w:pPr>
        <w:bidi/>
        <w:jc w:val="both"/>
        <w:rPr>
          <w:rFonts w:cs="David" w:hint="cs"/>
          <w:rtl/>
        </w:rPr>
      </w:pPr>
      <w:r w:rsidRPr="00267ED8">
        <w:rPr>
          <w:rFonts w:cs="David" w:hint="cs"/>
          <w:rtl/>
        </w:rPr>
        <w:tab/>
        <w:t xml:space="preserve">לגיס לא ולשלי כן. </w:t>
      </w:r>
    </w:p>
    <w:p w14:paraId="5D6AB035" w14:textId="77777777" w:rsidR="00267ED8" w:rsidRPr="00267ED8" w:rsidRDefault="00267ED8" w:rsidP="00267ED8">
      <w:pPr>
        <w:bidi/>
        <w:jc w:val="both"/>
        <w:rPr>
          <w:rFonts w:cs="David" w:hint="cs"/>
          <w:rtl/>
        </w:rPr>
      </w:pPr>
    </w:p>
    <w:p w14:paraId="60F6C774" w14:textId="77777777" w:rsidR="00267ED8" w:rsidRPr="00267ED8" w:rsidRDefault="00267ED8" w:rsidP="00267ED8">
      <w:pPr>
        <w:bidi/>
        <w:jc w:val="both"/>
        <w:rPr>
          <w:rFonts w:cs="David" w:hint="cs"/>
          <w:rtl/>
        </w:rPr>
      </w:pPr>
      <w:r w:rsidRPr="00267ED8">
        <w:rPr>
          <w:rFonts w:cs="David" w:hint="cs"/>
          <w:u w:val="single"/>
          <w:rtl/>
        </w:rPr>
        <w:t>ארבל אסטרחן:</w:t>
      </w:r>
    </w:p>
    <w:p w14:paraId="764EA40D" w14:textId="77777777" w:rsidR="00267ED8" w:rsidRPr="00267ED8" w:rsidRDefault="00267ED8" w:rsidP="00267ED8">
      <w:pPr>
        <w:bidi/>
        <w:jc w:val="both"/>
        <w:rPr>
          <w:rFonts w:cs="David" w:hint="cs"/>
          <w:rtl/>
        </w:rPr>
      </w:pPr>
    </w:p>
    <w:p w14:paraId="41F86AAD" w14:textId="77777777" w:rsidR="00267ED8" w:rsidRPr="00267ED8" w:rsidRDefault="00267ED8" w:rsidP="00267ED8">
      <w:pPr>
        <w:bidi/>
        <w:jc w:val="both"/>
        <w:rPr>
          <w:rFonts w:cs="David" w:hint="cs"/>
          <w:rtl/>
        </w:rPr>
      </w:pPr>
      <w:r w:rsidRPr="00267ED8">
        <w:rPr>
          <w:rFonts w:cs="David" w:hint="cs"/>
          <w:rtl/>
        </w:rPr>
        <w:tab/>
        <w:t xml:space="preserve">דקלה צודקת כי כתוב "עניין תלוי ועומד של גוף או עניין מסוים". </w:t>
      </w:r>
    </w:p>
    <w:p w14:paraId="722154AC" w14:textId="77777777" w:rsidR="00267ED8" w:rsidRPr="00267ED8" w:rsidRDefault="00267ED8" w:rsidP="00267ED8">
      <w:pPr>
        <w:bidi/>
        <w:jc w:val="both"/>
        <w:rPr>
          <w:rFonts w:cs="David" w:hint="cs"/>
          <w:rtl/>
        </w:rPr>
      </w:pPr>
    </w:p>
    <w:p w14:paraId="03BA44E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BF2BDB8" w14:textId="77777777" w:rsidR="00267ED8" w:rsidRPr="00267ED8" w:rsidRDefault="00267ED8" w:rsidP="00267ED8">
      <w:pPr>
        <w:bidi/>
        <w:jc w:val="both"/>
        <w:rPr>
          <w:rFonts w:cs="David" w:hint="cs"/>
          <w:rtl/>
        </w:rPr>
      </w:pPr>
    </w:p>
    <w:p w14:paraId="4A650739" w14:textId="77777777" w:rsidR="00267ED8" w:rsidRPr="00267ED8" w:rsidRDefault="00267ED8" w:rsidP="00267ED8">
      <w:pPr>
        <w:bidi/>
        <w:jc w:val="both"/>
        <w:rPr>
          <w:rFonts w:cs="David" w:hint="cs"/>
          <w:rtl/>
        </w:rPr>
      </w:pPr>
      <w:r w:rsidRPr="00267ED8">
        <w:rPr>
          <w:rFonts w:cs="David" w:hint="cs"/>
          <w:rtl/>
        </w:rPr>
        <w:tab/>
        <w:t>אם הגוף אלה גופים ירוקים?</w:t>
      </w:r>
    </w:p>
    <w:p w14:paraId="20D2E535" w14:textId="77777777" w:rsidR="00267ED8" w:rsidRPr="00267ED8" w:rsidRDefault="00267ED8" w:rsidP="00267ED8">
      <w:pPr>
        <w:bidi/>
        <w:jc w:val="both"/>
        <w:rPr>
          <w:rFonts w:cs="David" w:hint="cs"/>
          <w:rtl/>
        </w:rPr>
      </w:pPr>
    </w:p>
    <w:p w14:paraId="55AFF161"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59CBE8E2" w14:textId="77777777" w:rsidR="00267ED8" w:rsidRPr="00267ED8" w:rsidRDefault="00267ED8" w:rsidP="00267ED8">
      <w:pPr>
        <w:bidi/>
        <w:jc w:val="both"/>
        <w:rPr>
          <w:rFonts w:cs="David" w:hint="cs"/>
          <w:u w:val="single"/>
          <w:rtl/>
        </w:rPr>
      </w:pPr>
    </w:p>
    <w:p w14:paraId="7EB20D59" w14:textId="77777777" w:rsidR="00267ED8" w:rsidRPr="00267ED8" w:rsidRDefault="00267ED8" w:rsidP="00267ED8">
      <w:pPr>
        <w:bidi/>
        <w:jc w:val="both"/>
        <w:rPr>
          <w:rFonts w:cs="David" w:hint="cs"/>
          <w:rtl/>
        </w:rPr>
      </w:pPr>
      <w:r w:rsidRPr="00267ED8">
        <w:rPr>
          <w:rFonts w:cs="David" w:hint="cs"/>
          <w:rtl/>
        </w:rPr>
        <w:tab/>
        <w:t xml:space="preserve">אם גוף מעין שיפוטי נתן החלטה - - - </w:t>
      </w:r>
      <w:r w:rsidRPr="00267ED8">
        <w:rPr>
          <w:rFonts w:cs="David" w:hint="cs"/>
          <w:rtl/>
        </w:rPr>
        <w:tab/>
      </w:r>
    </w:p>
    <w:p w14:paraId="0FB71B14" w14:textId="77777777" w:rsidR="00267ED8" w:rsidRPr="00267ED8" w:rsidRDefault="00267ED8" w:rsidP="00267ED8">
      <w:pPr>
        <w:bidi/>
        <w:jc w:val="both"/>
        <w:rPr>
          <w:rFonts w:cs="David" w:hint="cs"/>
          <w:u w:val="single"/>
          <w:rtl/>
        </w:rPr>
      </w:pPr>
    </w:p>
    <w:p w14:paraId="7E967899" w14:textId="77777777" w:rsidR="00267ED8" w:rsidRPr="00267ED8" w:rsidRDefault="00267ED8" w:rsidP="00267ED8">
      <w:pPr>
        <w:bidi/>
        <w:jc w:val="both"/>
        <w:rPr>
          <w:rFonts w:cs="David" w:hint="cs"/>
          <w:rtl/>
        </w:rPr>
      </w:pPr>
      <w:r w:rsidRPr="00267ED8">
        <w:rPr>
          <w:rFonts w:cs="David" w:hint="cs"/>
          <w:u w:val="single"/>
          <w:rtl/>
        </w:rPr>
        <w:t>איל ינון:</w:t>
      </w:r>
    </w:p>
    <w:p w14:paraId="6D9D7778" w14:textId="77777777" w:rsidR="00267ED8" w:rsidRPr="00267ED8" w:rsidRDefault="00267ED8" w:rsidP="00267ED8">
      <w:pPr>
        <w:bidi/>
        <w:jc w:val="both"/>
        <w:rPr>
          <w:rFonts w:cs="David" w:hint="cs"/>
          <w:rtl/>
        </w:rPr>
      </w:pPr>
    </w:p>
    <w:p w14:paraId="4CFD3A64" w14:textId="77777777" w:rsidR="00267ED8" w:rsidRPr="00267ED8" w:rsidRDefault="00267ED8" w:rsidP="00267ED8">
      <w:pPr>
        <w:bidi/>
        <w:jc w:val="both"/>
        <w:rPr>
          <w:rFonts w:cs="David" w:hint="cs"/>
          <w:rtl/>
        </w:rPr>
      </w:pPr>
      <w:r w:rsidRPr="00267ED8">
        <w:rPr>
          <w:rFonts w:cs="David" w:hint="cs"/>
          <w:rtl/>
        </w:rPr>
        <w:tab/>
        <w:t xml:space="preserve"> הרציונל היה שונה, הדגש היה על משהו אחר. המחשבה היתה, אם אני מבין נכון, שהליך מעין שיפוטי קרוב להליך שיפוטי, הוא צריך להיות כמה שיותר נקי וכמה שיותר מנוטרל מכל מיני לחצים והשפעות מכל מיני כיוונים. </w:t>
      </w:r>
    </w:p>
    <w:p w14:paraId="29B5FBA6" w14:textId="77777777" w:rsidR="00267ED8" w:rsidRPr="00267ED8" w:rsidRDefault="00267ED8" w:rsidP="00267ED8">
      <w:pPr>
        <w:bidi/>
        <w:jc w:val="both"/>
        <w:rPr>
          <w:rFonts w:cs="David" w:hint="cs"/>
          <w:rtl/>
        </w:rPr>
      </w:pPr>
    </w:p>
    <w:p w14:paraId="4583E9AB" w14:textId="77777777" w:rsidR="00267ED8" w:rsidRPr="00267ED8" w:rsidRDefault="00267ED8" w:rsidP="00267ED8">
      <w:pPr>
        <w:bidi/>
        <w:jc w:val="both"/>
        <w:rPr>
          <w:rFonts w:cs="David" w:hint="cs"/>
          <w:rtl/>
        </w:rPr>
      </w:pPr>
      <w:r w:rsidRPr="00267ED8">
        <w:rPr>
          <w:rFonts w:cs="David" w:hint="cs"/>
          <w:rtl/>
        </w:rPr>
        <w:tab/>
        <w:t xml:space="preserve">אם, למשל, את חולקת על החלטה של רשם העמותות או של ועדות תכנון ובנייה, יש לך את הכלים הפרלמנטאריים האחרים. את יכולה להעלות את זה בהצעה לסדר-היום בכנסת, לקיים דיון בוועדה. </w:t>
      </w:r>
    </w:p>
    <w:p w14:paraId="70A82135" w14:textId="77777777" w:rsidR="00267ED8" w:rsidRPr="00267ED8" w:rsidRDefault="00267ED8" w:rsidP="00267ED8">
      <w:pPr>
        <w:bidi/>
        <w:jc w:val="both"/>
        <w:rPr>
          <w:rFonts w:cs="David" w:hint="cs"/>
          <w:rtl/>
        </w:rPr>
      </w:pPr>
    </w:p>
    <w:p w14:paraId="7D0ED128"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C7AE2BE" w14:textId="77777777" w:rsidR="00267ED8" w:rsidRPr="00267ED8" w:rsidRDefault="00267ED8" w:rsidP="00267ED8">
      <w:pPr>
        <w:bidi/>
        <w:jc w:val="both"/>
        <w:rPr>
          <w:rFonts w:cs="David" w:hint="cs"/>
          <w:rtl/>
        </w:rPr>
      </w:pPr>
    </w:p>
    <w:p w14:paraId="51596C90" w14:textId="77777777" w:rsidR="00267ED8" w:rsidRPr="00267ED8" w:rsidRDefault="00267ED8" w:rsidP="00267ED8">
      <w:pPr>
        <w:bidi/>
        <w:jc w:val="both"/>
        <w:rPr>
          <w:rFonts w:cs="David" w:hint="cs"/>
          <w:rtl/>
        </w:rPr>
      </w:pPr>
      <w:r w:rsidRPr="00267ED8">
        <w:rPr>
          <w:rFonts w:cs="David" w:hint="cs"/>
          <w:rtl/>
        </w:rPr>
        <w:tab/>
        <w:t xml:space="preserve">למרות שכמעט לא נתתם לי לעשות את זה. </w:t>
      </w:r>
    </w:p>
    <w:p w14:paraId="6EA6AC79" w14:textId="77777777" w:rsidR="00267ED8" w:rsidRPr="00267ED8" w:rsidRDefault="00267ED8" w:rsidP="00267ED8">
      <w:pPr>
        <w:bidi/>
        <w:jc w:val="both"/>
        <w:rPr>
          <w:rFonts w:cs="David" w:hint="cs"/>
          <w:rtl/>
        </w:rPr>
      </w:pPr>
    </w:p>
    <w:p w14:paraId="0B3387D6"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52EEC32E" w14:textId="77777777" w:rsidR="00267ED8" w:rsidRPr="00267ED8" w:rsidRDefault="00267ED8" w:rsidP="00267ED8">
      <w:pPr>
        <w:bidi/>
        <w:jc w:val="both"/>
        <w:rPr>
          <w:rFonts w:cs="David" w:hint="cs"/>
          <w:u w:val="single"/>
          <w:rtl/>
        </w:rPr>
      </w:pPr>
    </w:p>
    <w:p w14:paraId="2CC29C85" w14:textId="77777777" w:rsidR="00267ED8" w:rsidRPr="00267ED8" w:rsidRDefault="00267ED8" w:rsidP="00267ED8">
      <w:pPr>
        <w:bidi/>
        <w:jc w:val="both"/>
        <w:rPr>
          <w:rFonts w:cs="David" w:hint="cs"/>
          <w:rtl/>
        </w:rPr>
      </w:pPr>
      <w:r w:rsidRPr="00267ED8">
        <w:rPr>
          <w:rFonts w:cs="David" w:hint="cs"/>
          <w:rtl/>
        </w:rPr>
        <w:tab/>
        <w:t xml:space="preserve">הקפדנו לנסח את זה בצורה כזאת שזה </w:t>
      </w:r>
      <w:r w:rsidRPr="00267ED8">
        <w:rPr>
          <w:rFonts w:cs="David"/>
          <w:rtl/>
        </w:rPr>
        <w:t>–</w:t>
      </w:r>
      <w:r w:rsidRPr="00267ED8">
        <w:rPr>
          <w:rFonts w:cs="David" w:hint="cs"/>
          <w:rtl/>
        </w:rPr>
        <w:t xml:space="preserve"> אבל לצלצל ליו"ר הוועדה המקומית לתכנון ובנייה שאמור לשבת כמעין שופט ולהכריע בעניין ספציפי, גם אם הירוקים מעורבים, חשבנו שזה לא יהיה נכון. </w:t>
      </w:r>
    </w:p>
    <w:p w14:paraId="40FB67DE" w14:textId="77777777" w:rsidR="00267ED8" w:rsidRPr="00267ED8" w:rsidRDefault="00267ED8" w:rsidP="00267ED8">
      <w:pPr>
        <w:bidi/>
        <w:jc w:val="both"/>
        <w:rPr>
          <w:rFonts w:cs="David" w:hint="cs"/>
          <w:rtl/>
        </w:rPr>
      </w:pPr>
    </w:p>
    <w:p w14:paraId="07CC896B"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4CC07236" w14:textId="77777777" w:rsidR="00267ED8" w:rsidRPr="00267ED8" w:rsidRDefault="00267ED8" w:rsidP="00267ED8">
      <w:pPr>
        <w:bidi/>
        <w:jc w:val="both"/>
        <w:rPr>
          <w:rFonts w:cs="David" w:hint="cs"/>
          <w:u w:val="single"/>
          <w:rtl/>
        </w:rPr>
      </w:pPr>
    </w:p>
    <w:p w14:paraId="0DEA5F22" w14:textId="77777777" w:rsidR="00267ED8" w:rsidRPr="00267ED8" w:rsidRDefault="00267ED8" w:rsidP="00267ED8">
      <w:pPr>
        <w:bidi/>
        <w:jc w:val="both"/>
        <w:rPr>
          <w:rFonts w:cs="David" w:hint="cs"/>
          <w:rtl/>
        </w:rPr>
      </w:pPr>
      <w:r w:rsidRPr="00267ED8">
        <w:rPr>
          <w:rFonts w:cs="David" w:hint="cs"/>
          <w:rtl/>
        </w:rPr>
        <w:tab/>
        <w:t>למה זה מעין שיפוטי ולא עניין מנהלתי? יש לו את החוק והוא פשוט עובד לפי החוק. הוא לא מקבל החלטות באמצעות פרשנות. למה זה בכלל עניין שיפוטי?</w:t>
      </w:r>
    </w:p>
    <w:p w14:paraId="735042D6" w14:textId="77777777" w:rsidR="00267ED8" w:rsidRPr="00267ED8" w:rsidRDefault="00267ED8" w:rsidP="00267ED8">
      <w:pPr>
        <w:bidi/>
        <w:jc w:val="both"/>
        <w:rPr>
          <w:rFonts w:cs="David" w:hint="cs"/>
          <w:rtl/>
        </w:rPr>
      </w:pPr>
    </w:p>
    <w:p w14:paraId="69210161" w14:textId="77777777" w:rsidR="00267ED8" w:rsidRPr="00267ED8" w:rsidRDefault="00267ED8" w:rsidP="00267ED8">
      <w:pPr>
        <w:bidi/>
        <w:jc w:val="both"/>
        <w:rPr>
          <w:rFonts w:cs="David" w:hint="cs"/>
          <w:rtl/>
        </w:rPr>
      </w:pPr>
      <w:r w:rsidRPr="00267ED8">
        <w:rPr>
          <w:rFonts w:cs="David" w:hint="cs"/>
          <w:u w:val="single"/>
          <w:rtl/>
        </w:rPr>
        <w:t>איל ינון:</w:t>
      </w:r>
    </w:p>
    <w:p w14:paraId="323EC6F9" w14:textId="77777777" w:rsidR="00267ED8" w:rsidRPr="00267ED8" w:rsidRDefault="00267ED8" w:rsidP="00267ED8">
      <w:pPr>
        <w:bidi/>
        <w:jc w:val="both"/>
        <w:rPr>
          <w:rFonts w:cs="David" w:hint="cs"/>
          <w:rtl/>
        </w:rPr>
      </w:pPr>
    </w:p>
    <w:p w14:paraId="2D64050A" w14:textId="77777777" w:rsidR="00267ED8" w:rsidRPr="00267ED8" w:rsidRDefault="00267ED8" w:rsidP="00267ED8">
      <w:pPr>
        <w:bidi/>
        <w:jc w:val="both"/>
        <w:rPr>
          <w:rFonts w:cs="David" w:hint="cs"/>
          <w:rtl/>
        </w:rPr>
      </w:pPr>
      <w:r w:rsidRPr="00267ED8">
        <w:rPr>
          <w:rFonts w:cs="David" w:hint="cs"/>
          <w:rtl/>
        </w:rPr>
        <w:tab/>
        <w:t xml:space="preserve">יש החלטות שמקובל לראות אותן כהחלטות מעין שיפוטיות, להבדיל מהחלטות מנהליות רגילות. לכן הן בדרגה גבוהה יותר של שמירה על ההליכים כמו שצריך. </w:t>
      </w:r>
    </w:p>
    <w:p w14:paraId="71222E84" w14:textId="77777777" w:rsidR="00267ED8" w:rsidRPr="00267ED8" w:rsidRDefault="00267ED8" w:rsidP="00267ED8">
      <w:pPr>
        <w:bidi/>
        <w:jc w:val="both"/>
        <w:rPr>
          <w:rFonts w:cs="David" w:hint="cs"/>
          <w:rtl/>
        </w:rPr>
      </w:pPr>
    </w:p>
    <w:p w14:paraId="475F6EA5" w14:textId="77777777" w:rsidR="00267ED8" w:rsidRPr="00267ED8" w:rsidRDefault="00267ED8" w:rsidP="00267ED8">
      <w:pPr>
        <w:bidi/>
        <w:jc w:val="both"/>
        <w:rPr>
          <w:rFonts w:cs="David" w:hint="cs"/>
          <w:rtl/>
        </w:rPr>
      </w:pPr>
      <w:r w:rsidRPr="00267ED8">
        <w:rPr>
          <w:rFonts w:cs="David" w:hint="cs"/>
          <w:rtl/>
        </w:rPr>
        <w:tab/>
        <w:t xml:space="preserve">מה הרציונאל, למשל, כן לאפשר דיון בכנסת? כי הדיון בכנסת הוא דיון פתוח, הוא דיון שבו אתה לא יכול במסתרים לבוא ליו"ר הוועדה המקומית או לרשם העמותות ולהגיד לו: תשמע, בהחלטה שאתה אמור לקבל על הפרויקט הזה והזה תעשה כך או כך. </w:t>
      </w:r>
    </w:p>
    <w:p w14:paraId="332490FA" w14:textId="77777777" w:rsidR="00267ED8" w:rsidRPr="00267ED8" w:rsidRDefault="00267ED8" w:rsidP="00267ED8">
      <w:pPr>
        <w:bidi/>
        <w:jc w:val="both"/>
        <w:rPr>
          <w:rFonts w:cs="David" w:hint="cs"/>
          <w:rtl/>
        </w:rPr>
      </w:pPr>
    </w:p>
    <w:p w14:paraId="1CDA82EA"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05DD186A" w14:textId="77777777" w:rsidR="00267ED8" w:rsidRPr="00267ED8" w:rsidRDefault="00267ED8" w:rsidP="00267ED8">
      <w:pPr>
        <w:bidi/>
        <w:jc w:val="both"/>
        <w:rPr>
          <w:rFonts w:cs="David" w:hint="cs"/>
          <w:u w:val="single"/>
          <w:rtl/>
        </w:rPr>
      </w:pPr>
    </w:p>
    <w:p w14:paraId="0DFE3FFA" w14:textId="77777777" w:rsidR="00267ED8" w:rsidRPr="00267ED8" w:rsidRDefault="00267ED8" w:rsidP="00267ED8">
      <w:pPr>
        <w:bidi/>
        <w:ind w:firstLine="720"/>
        <w:jc w:val="both"/>
        <w:rPr>
          <w:rFonts w:cs="David" w:hint="cs"/>
          <w:rtl/>
        </w:rPr>
      </w:pPr>
      <w:r w:rsidRPr="00267ED8">
        <w:rPr>
          <w:rFonts w:cs="David" w:hint="cs"/>
          <w:rtl/>
        </w:rPr>
        <w:t xml:space="preserve">אבל איל, מדוע זה לא נכון שאני כחברת כנסת אפנה לוועדת התכנון בשם ארגוני הסביבה או בשם רעיונות של שמירת הסביבה, כשהיא עומדת לקבל החלטה הרת אסון ולאשר מיזם בניה על שמורת טבע? אני אתריע בפניהם על הנזקים שעתידים להתרחש כתוצאה מההחלטה. ברור שצריך לפסול מכל וכל התערבות לטובת אינטרסים של אדם מסוים או איש עסקים מסוים. אבל צריך להפריד בין הדברים. אנחנו רואים עכשיו שהוועדות לתכנון ובנייה מקבלות הכרעות מרחיקות לכת על גורלו של הציבור ועל נכסים של הציבור. </w:t>
      </w:r>
    </w:p>
    <w:p w14:paraId="6DE90666" w14:textId="77777777" w:rsidR="00267ED8" w:rsidRPr="00267ED8" w:rsidRDefault="00267ED8" w:rsidP="00267ED8">
      <w:pPr>
        <w:bidi/>
        <w:jc w:val="both"/>
        <w:rPr>
          <w:rFonts w:cs="David" w:hint="cs"/>
          <w:rtl/>
        </w:rPr>
      </w:pPr>
    </w:p>
    <w:p w14:paraId="1FA77A2E"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7070BC0" w14:textId="77777777" w:rsidR="00267ED8" w:rsidRPr="00267ED8" w:rsidRDefault="00267ED8" w:rsidP="00267ED8">
      <w:pPr>
        <w:bidi/>
        <w:jc w:val="both"/>
        <w:rPr>
          <w:rFonts w:cs="David" w:hint="cs"/>
          <w:u w:val="single"/>
          <w:rtl/>
        </w:rPr>
      </w:pPr>
    </w:p>
    <w:p w14:paraId="645ACB2B" w14:textId="77777777" w:rsidR="00267ED8" w:rsidRPr="00267ED8" w:rsidRDefault="00267ED8" w:rsidP="00267ED8">
      <w:pPr>
        <w:bidi/>
        <w:jc w:val="both"/>
        <w:rPr>
          <w:rFonts w:cs="David" w:hint="cs"/>
          <w:rtl/>
        </w:rPr>
      </w:pPr>
      <w:r w:rsidRPr="00267ED8">
        <w:rPr>
          <w:rFonts w:cs="David" w:hint="cs"/>
          <w:rtl/>
        </w:rPr>
        <w:tab/>
        <w:t xml:space="preserve">אני הבנתי את המוסד "גוף", בהבדל מ"אדם", יותר במובן של תאגיד ולא החברה להגנת הטבע. </w:t>
      </w:r>
    </w:p>
    <w:p w14:paraId="0A312BBB" w14:textId="77777777" w:rsidR="00267ED8" w:rsidRPr="00267ED8" w:rsidRDefault="00267ED8" w:rsidP="00267ED8">
      <w:pPr>
        <w:bidi/>
        <w:jc w:val="both"/>
        <w:rPr>
          <w:rFonts w:cs="David" w:hint="cs"/>
          <w:rtl/>
        </w:rPr>
      </w:pPr>
    </w:p>
    <w:p w14:paraId="1B67691F" w14:textId="77777777" w:rsidR="00267ED8" w:rsidRPr="00267ED8" w:rsidRDefault="00267ED8" w:rsidP="00267ED8">
      <w:pPr>
        <w:bidi/>
        <w:jc w:val="both"/>
        <w:rPr>
          <w:rFonts w:cs="David" w:hint="cs"/>
          <w:rtl/>
        </w:rPr>
      </w:pPr>
      <w:r w:rsidRPr="00267ED8">
        <w:rPr>
          <w:rFonts w:cs="David" w:hint="cs"/>
          <w:u w:val="single"/>
          <w:rtl/>
        </w:rPr>
        <w:t>איל ינון:</w:t>
      </w:r>
    </w:p>
    <w:p w14:paraId="693888F9" w14:textId="77777777" w:rsidR="00267ED8" w:rsidRPr="00267ED8" w:rsidRDefault="00267ED8" w:rsidP="00267ED8">
      <w:pPr>
        <w:bidi/>
        <w:jc w:val="both"/>
        <w:rPr>
          <w:rFonts w:cs="David" w:hint="cs"/>
          <w:rtl/>
        </w:rPr>
      </w:pPr>
    </w:p>
    <w:p w14:paraId="38EBB9EF" w14:textId="77777777" w:rsidR="00267ED8" w:rsidRPr="00267ED8" w:rsidRDefault="00267ED8" w:rsidP="00267ED8">
      <w:pPr>
        <w:bidi/>
        <w:jc w:val="both"/>
        <w:rPr>
          <w:rFonts w:cs="David" w:hint="cs"/>
          <w:rtl/>
        </w:rPr>
      </w:pPr>
      <w:r w:rsidRPr="00267ED8">
        <w:rPr>
          <w:rFonts w:cs="David" w:hint="cs"/>
          <w:rtl/>
        </w:rPr>
        <w:tab/>
        <w:t xml:space="preserve">החברה להגנת הטבע היא לא הנושא התלוי ועומד, אין לה מתנגדים. אתה אומר שאתה רוצה להצטרף להתנגדות. </w:t>
      </w:r>
    </w:p>
    <w:p w14:paraId="4648DADE" w14:textId="77777777" w:rsidR="00267ED8" w:rsidRPr="00267ED8" w:rsidRDefault="00267ED8" w:rsidP="00267ED8">
      <w:pPr>
        <w:bidi/>
        <w:jc w:val="both"/>
        <w:rPr>
          <w:rFonts w:cs="David" w:hint="cs"/>
          <w:rtl/>
        </w:rPr>
      </w:pPr>
    </w:p>
    <w:p w14:paraId="740156B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2683258" w14:textId="77777777" w:rsidR="00267ED8" w:rsidRPr="00267ED8" w:rsidRDefault="00267ED8" w:rsidP="00267ED8">
      <w:pPr>
        <w:bidi/>
        <w:jc w:val="both"/>
        <w:rPr>
          <w:rFonts w:cs="David" w:hint="cs"/>
          <w:u w:val="single"/>
          <w:rtl/>
        </w:rPr>
      </w:pPr>
    </w:p>
    <w:p w14:paraId="22605D05" w14:textId="77777777" w:rsidR="00267ED8" w:rsidRPr="00267ED8" w:rsidRDefault="00267ED8" w:rsidP="00267ED8">
      <w:pPr>
        <w:bidi/>
        <w:jc w:val="both"/>
        <w:rPr>
          <w:rFonts w:cs="David" w:hint="cs"/>
          <w:rtl/>
        </w:rPr>
      </w:pPr>
      <w:r w:rsidRPr="00267ED8">
        <w:rPr>
          <w:rFonts w:cs="David" w:hint="cs"/>
          <w:rtl/>
        </w:rPr>
        <w:tab/>
        <w:t>בואו ניקח דוגמה שהיא יותר רגישה אבל היא מן העניין. יש דיון בוועדה לבניין ערים על אישור מעון לילדים חוסים בשכונה מסוימת. תושבי השכונה מתנגדים. יש קבוצה או עמותה שמנהלים מאבק ציבורי על קיום הדבר הזה. אני יכול לכתוב מכתב?</w:t>
      </w:r>
    </w:p>
    <w:p w14:paraId="65DD56D1" w14:textId="77777777" w:rsidR="00267ED8" w:rsidRPr="00267ED8" w:rsidRDefault="00267ED8" w:rsidP="00267ED8">
      <w:pPr>
        <w:bidi/>
        <w:jc w:val="both"/>
        <w:rPr>
          <w:rFonts w:cs="David" w:hint="cs"/>
          <w:u w:val="single"/>
          <w:rtl/>
        </w:rPr>
      </w:pPr>
    </w:p>
    <w:p w14:paraId="77586D22"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65FB00F" w14:textId="77777777" w:rsidR="00267ED8" w:rsidRPr="00267ED8" w:rsidRDefault="00267ED8" w:rsidP="00267ED8">
      <w:pPr>
        <w:bidi/>
        <w:jc w:val="both"/>
        <w:rPr>
          <w:rFonts w:cs="David" w:hint="cs"/>
          <w:u w:val="single"/>
          <w:rtl/>
        </w:rPr>
      </w:pPr>
    </w:p>
    <w:p w14:paraId="6FF1E8EB" w14:textId="77777777" w:rsidR="00267ED8" w:rsidRPr="00267ED8" w:rsidRDefault="00267ED8" w:rsidP="00267ED8">
      <w:pPr>
        <w:bidi/>
        <w:jc w:val="both"/>
        <w:rPr>
          <w:rFonts w:cs="David" w:hint="cs"/>
          <w:rtl/>
        </w:rPr>
      </w:pPr>
      <w:r w:rsidRPr="00267ED8">
        <w:rPr>
          <w:rFonts w:cs="David" w:hint="cs"/>
          <w:rtl/>
        </w:rPr>
        <w:tab/>
        <w:t xml:space="preserve">אם זה עניין תלוי ועומד בוועדה, התשובה היא לא. </w:t>
      </w:r>
    </w:p>
    <w:p w14:paraId="2E81656D" w14:textId="77777777" w:rsidR="00267ED8" w:rsidRPr="00267ED8" w:rsidRDefault="00267ED8" w:rsidP="00267ED8">
      <w:pPr>
        <w:bidi/>
        <w:jc w:val="both"/>
        <w:rPr>
          <w:rFonts w:cs="David" w:hint="cs"/>
          <w:rtl/>
        </w:rPr>
      </w:pPr>
    </w:p>
    <w:p w14:paraId="351CC95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2C65A231" w14:textId="77777777" w:rsidR="00267ED8" w:rsidRPr="00267ED8" w:rsidRDefault="00267ED8" w:rsidP="00267ED8">
      <w:pPr>
        <w:bidi/>
        <w:jc w:val="both"/>
        <w:rPr>
          <w:rFonts w:cs="David" w:hint="cs"/>
          <w:u w:val="single"/>
          <w:rtl/>
        </w:rPr>
      </w:pPr>
    </w:p>
    <w:p w14:paraId="520C0E7C" w14:textId="77777777" w:rsidR="00267ED8" w:rsidRPr="00267ED8" w:rsidRDefault="00267ED8" w:rsidP="00267ED8">
      <w:pPr>
        <w:bidi/>
        <w:ind w:firstLine="720"/>
        <w:jc w:val="both"/>
        <w:rPr>
          <w:rFonts w:cs="David" w:hint="cs"/>
          <w:rtl/>
        </w:rPr>
      </w:pPr>
      <w:r w:rsidRPr="00267ED8">
        <w:rPr>
          <w:rFonts w:cs="David" w:hint="cs"/>
          <w:rtl/>
        </w:rPr>
        <w:t xml:space="preserve">התשובה היא לא. </w:t>
      </w:r>
    </w:p>
    <w:p w14:paraId="33949F56" w14:textId="77777777" w:rsidR="00267ED8" w:rsidRPr="00267ED8" w:rsidRDefault="00267ED8" w:rsidP="00267ED8">
      <w:pPr>
        <w:bidi/>
        <w:jc w:val="both"/>
        <w:rPr>
          <w:rFonts w:cs="David" w:hint="cs"/>
          <w:rtl/>
        </w:rPr>
      </w:pPr>
    </w:p>
    <w:p w14:paraId="67B17C7C"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F017D83" w14:textId="77777777" w:rsidR="00267ED8" w:rsidRPr="00267ED8" w:rsidRDefault="00267ED8" w:rsidP="00267ED8">
      <w:pPr>
        <w:bidi/>
        <w:jc w:val="both"/>
        <w:rPr>
          <w:rFonts w:cs="David" w:hint="cs"/>
          <w:u w:val="single"/>
          <w:rtl/>
        </w:rPr>
      </w:pPr>
    </w:p>
    <w:p w14:paraId="1738C39D" w14:textId="77777777" w:rsidR="00267ED8" w:rsidRPr="00267ED8" w:rsidRDefault="00267ED8" w:rsidP="00267ED8">
      <w:pPr>
        <w:bidi/>
        <w:jc w:val="both"/>
        <w:rPr>
          <w:rFonts w:cs="David" w:hint="cs"/>
          <w:rtl/>
        </w:rPr>
      </w:pPr>
      <w:r w:rsidRPr="00267ED8">
        <w:rPr>
          <w:rFonts w:cs="David" w:hint="cs"/>
          <w:rtl/>
        </w:rPr>
        <w:tab/>
        <w:t xml:space="preserve">ג'ומס, תיזום דיון בכנסת, תעשה הצעה לסדר או דיון מהיר על זה שהעירייה רוצה להוציא מעונות לחוסים. זה הכלי שלך. </w:t>
      </w:r>
    </w:p>
    <w:p w14:paraId="77B51A46" w14:textId="77777777" w:rsidR="00267ED8" w:rsidRPr="00267ED8" w:rsidRDefault="00267ED8" w:rsidP="00267ED8">
      <w:pPr>
        <w:bidi/>
        <w:jc w:val="both"/>
        <w:rPr>
          <w:rFonts w:cs="David" w:hint="cs"/>
          <w:rtl/>
        </w:rPr>
      </w:pPr>
    </w:p>
    <w:p w14:paraId="79BDF121" w14:textId="77777777" w:rsidR="00267ED8" w:rsidRPr="00267ED8" w:rsidRDefault="00267ED8" w:rsidP="00267ED8">
      <w:pPr>
        <w:bidi/>
        <w:jc w:val="both"/>
        <w:rPr>
          <w:rFonts w:cs="David" w:hint="cs"/>
          <w:u w:val="single"/>
          <w:rtl/>
        </w:rPr>
      </w:pPr>
      <w:r w:rsidRPr="00267ED8">
        <w:rPr>
          <w:rFonts w:cs="David" w:hint="cs"/>
          <w:u w:val="single"/>
          <w:rtl/>
        </w:rPr>
        <w:t>דקלה אברג'יל:</w:t>
      </w:r>
    </w:p>
    <w:p w14:paraId="06D86904" w14:textId="77777777" w:rsidR="00267ED8" w:rsidRPr="00267ED8" w:rsidRDefault="00267ED8" w:rsidP="00267ED8">
      <w:pPr>
        <w:bidi/>
        <w:jc w:val="both"/>
        <w:rPr>
          <w:rFonts w:cs="David" w:hint="cs"/>
          <w:rtl/>
        </w:rPr>
      </w:pPr>
    </w:p>
    <w:p w14:paraId="374172D4" w14:textId="77777777" w:rsidR="00267ED8" w:rsidRPr="00267ED8" w:rsidRDefault="00267ED8" w:rsidP="00267ED8">
      <w:pPr>
        <w:bidi/>
        <w:ind w:firstLine="720"/>
        <w:jc w:val="both"/>
        <w:rPr>
          <w:rFonts w:cs="David" w:hint="cs"/>
          <w:rtl/>
        </w:rPr>
      </w:pPr>
      <w:r w:rsidRPr="00267ED8">
        <w:rPr>
          <w:rFonts w:cs="David" w:hint="cs"/>
          <w:rtl/>
        </w:rPr>
        <w:t>למה? זאת שזכות שעומדת לכל אזרח, למה לא לחברי כנסת?</w:t>
      </w:r>
    </w:p>
    <w:p w14:paraId="64DF0794" w14:textId="77777777" w:rsidR="00267ED8" w:rsidRPr="00267ED8" w:rsidRDefault="00267ED8" w:rsidP="00267ED8">
      <w:pPr>
        <w:bidi/>
        <w:jc w:val="both"/>
        <w:rPr>
          <w:rFonts w:cs="David" w:hint="cs"/>
          <w:rtl/>
        </w:rPr>
      </w:pPr>
    </w:p>
    <w:p w14:paraId="5B32AD6D"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423427AF" w14:textId="77777777" w:rsidR="00267ED8" w:rsidRPr="00267ED8" w:rsidRDefault="00267ED8" w:rsidP="00267ED8">
      <w:pPr>
        <w:bidi/>
        <w:jc w:val="both"/>
        <w:rPr>
          <w:rFonts w:cs="David" w:hint="cs"/>
          <w:u w:val="single"/>
          <w:rtl/>
        </w:rPr>
      </w:pPr>
    </w:p>
    <w:p w14:paraId="65E32C6E" w14:textId="77777777" w:rsidR="00267ED8" w:rsidRPr="00267ED8" w:rsidRDefault="00267ED8" w:rsidP="00267ED8">
      <w:pPr>
        <w:bidi/>
        <w:jc w:val="both"/>
        <w:rPr>
          <w:rFonts w:cs="David" w:hint="cs"/>
          <w:rtl/>
        </w:rPr>
      </w:pPr>
      <w:r w:rsidRPr="00267ED8">
        <w:rPr>
          <w:rFonts w:cs="David" w:hint="cs"/>
          <w:rtl/>
        </w:rPr>
        <w:tab/>
        <w:t>ניקח את הדוגמה של ג'ומס. בדרך כלל בוועדות לתכנון ובניה יש גם אנשי ציבור וגם פוליטיקאים מקומיים לצורך העניין. זאת אומרת, הפוליטיקאי הזה לא פוסל את עצמו. הוא גר באותה שכונה והוא רוצה לקדם את העניין. אני כאיש ציבור רואה שיש פה אפליה ברורה ביותר בזה שלא רוצים לבנות. למה אני כאיש ציבור לא יכול לפנות?</w:t>
      </w:r>
    </w:p>
    <w:p w14:paraId="572C5937" w14:textId="77777777" w:rsidR="00267ED8" w:rsidRPr="00267ED8" w:rsidRDefault="00267ED8" w:rsidP="00267ED8">
      <w:pPr>
        <w:bidi/>
        <w:jc w:val="both"/>
        <w:rPr>
          <w:rFonts w:cs="David" w:hint="cs"/>
          <w:rtl/>
        </w:rPr>
      </w:pPr>
    </w:p>
    <w:p w14:paraId="5B678A57" w14:textId="77777777" w:rsidR="00267ED8" w:rsidRPr="00267ED8" w:rsidRDefault="00267ED8" w:rsidP="00267ED8">
      <w:pPr>
        <w:bidi/>
        <w:jc w:val="both"/>
        <w:rPr>
          <w:rFonts w:cs="David" w:hint="cs"/>
          <w:rtl/>
        </w:rPr>
      </w:pPr>
      <w:r w:rsidRPr="00267ED8">
        <w:rPr>
          <w:rFonts w:cs="David" w:hint="cs"/>
          <w:u w:val="single"/>
          <w:rtl/>
        </w:rPr>
        <w:t>איל ינון:</w:t>
      </w:r>
    </w:p>
    <w:p w14:paraId="2E331302" w14:textId="77777777" w:rsidR="00267ED8" w:rsidRPr="00267ED8" w:rsidRDefault="00267ED8" w:rsidP="00267ED8">
      <w:pPr>
        <w:bidi/>
        <w:jc w:val="both"/>
        <w:rPr>
          <w:rFonts w:cs="David" w:hint="cs"/>
          <w:rtl/>
        </w:rPr>
      </w:pPr>
    </w:p>
    <w:p w14:paraId="786D00AD" w14:textId="77777777" w:rsidR="00267ED8" w:rsidRPr="00267ED8" w:rsidRDefault="00267ED8" w:rsidP="00267ED8">
      <w:pPr>
        <w:bidi/>
        <w:jc w:val="both"/>
        <w:rPr>
          <w:rFonts w:cs="David" w:hint="cs"/>
          <w:rtl/>
        </w:rPr>
      </w:pPr>
      <w:r w:rsidRPr="00267ED8">
        <w:rPr>
          <w:rFonts w:cs="David" w:hint="cs"/>
          <w:rtl/>
        </w:rPr>
        <w:tab/>
        <w:t xml:space="preserve">הבעיה שחוזרת על עצמה לאורך כל הדיון בכללים היא, שהכללים נועדו למנוע מעשים פסולים והדוגמאות שחברי הכנסת מביאים הן דוגמאות שמעידות על שליחות ציבורית טהורה. אז זה משבש לנו את המחשבה, כי אנחנו יודעים שההיתרים האלה מנוצלים גם לדברים שהם לא כאלה דוגמאות יפות. אז כל הזמן יש לנו את הבעיה הזאת והיא חוזרת על עצמה לאורך כל הדיונים פה.  </w:t>
      </w:r>
    </w:p>
    <w:p w14:paraId="08BFDB98" w14:textId="77777777" w:rsidR="00267ED8" w:rsidRPr="00267ED8" w:rsidRDefault="00267ED8" w:rsidP="00267ED8">
      <w:pPr>
        <w:bidi/>
        <w:jc w:val="both"/>
        <w:rPr>
          <w:rFonts w:cs="David" w:hint="cs"/>
          <w:rtl/>
        </w:rPr>
      </w:pPr>
    </w:p>
    <w:p w14:paraId="43581BAD"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62AA44D" w14:textId="77777777" w:rsidR="00267ED8" w:rsidRPr="00267ED8" w:rsidRDefault="00267ED8" w:rsidP="00267ED8">
      <w:pPr>
        <w:bidi/>
        <w:jc w:val="both"/>
        <w:rPr>
          <w:rFonts w:cs="David" w:hint="cs"/>
          <w:rtl/>
        </w:rPr>
      </w:pPr>
    </w:p>
    <w:p w14:paraId="4CEDD964" w14:textId="77777777" w:rsidR="00267ED8" w:rsidRPr="00267ED8" w:rsidRDefault="00267ED8" w:rsidP="00267ED8">
      <w:pPr>
        <w:bidi/>
        <w:jc w:val="both"/>
        <w:rPr>
          <w:rFonts w:cs="David" w:hint="cs"/>
          <w:rtl/>
        </w:rPr>
      </w:pPr>
      <w:r w:rsidRPr="00267ED8">
        <w:rPr>
          <w:rFonts w:cs="David" w:hint="cs"/>
          <w:rtl/>
        </w:rPr>
        <w:tab/>
        <w:t xml:space="preserve">כאשר אתה אומר "גוף" זה גם מעון לנשים מוכות וזה גם - - - </w:t>
      </w:r>
    </w:p>
    <w:p w14:paraId="5BB9ACBD" w14:textId="77777777" w:rsidR="00267ED8" w:rsidRPr="00267ED8" w:rsidRDefault="00267ED8" w:rsidP="00267ED8">
      <w:pPr>
        <w:bidi/>
        <w:jc w:val="both"/>
        <w:rPr>
          <w:rFonts w:cs="David" w:hint="cs"/>
          <w:rtl/>
        </w:rPr>
      </w:pPr>
    </w:p>
    <w:p w14:paraId="7D24BF93"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5D66058" w14:textId="77777777" w:rsidR="00267ED8" w:rsidRPr="00267ED8" w:rsidRDefault="00267ED8" w:rsidP="00267ED8">
      <w:pPr>
        <w:bidi/>
        <w:jc w:val="both"/>
        <w:rPr>
          <w:rFonts w:cs="David" w:hint="cs"/>
          <w:u w:val="single"/>
          <w:rtl/>
        </w:rPr>
      </w:pPr>
    </w:p>
    <w:p w14:paraId="0C3ABFDA" w14:textId="77777777" w:rsidR="00267ED8" w:rsidRPr="00267ED8" w:rsidRDefault="00267ED8" w:rsidP="00267ED8">
      <w:pPr>
        <w:bidi/>
        <w:jc w:val="both"/>
        <w:rPr>
          <w:rFonts w:cs="David" w:hint="cs"/>
          <w:rtl/>
        </w:rPr>
      </w:pPr>
      <w:r w:rsidRPr="00267ED8">
        <w:rPr>
          <w:rFonts w:cs="David" w:hint="cs"/>
          <w:rtl/>
        </w:rPr>
        <w:tab/>
        <w:t xml:space="preserve">וזה גם היזמים של "הולילנד". </w:t>
      </w:r>
    </w:p>
    <w:p w14:paraId="44DEC44B" w14:textId="77777777" w:rsidR="00267ED8" w:rsidRPr="00267ED8" w:rsidRDefault="00267ED8" w:rsidP="00267ED8">
      <w:pPr>
        <w:bidi/>
        <w:jc w:val="both"/>
        <w:rPr>
          <w:rFonts w:cs="David" w:hint="cs"/>
          <w:rtl/>
        </w:rPr>
      </w:pPr>
    </w:p>
    <w:p w14:paraId="311D50A2" w14:textId="77777777" w:rsidR="00267ED8" w:rsidRPr="00267ED8" w:rsidRDefault="00267ED8" w:rsidP="00267ED8">
      <w:pPr>
        <w:bidi/>
        <w:jc w:val="both"/>
        <w:rPr>
          <w:rFonts w:cs="David" w:hint="cs"/>
          <w:rtl/>
        </w:rPr>
      </w:pPr>
      <w:r w:rsidRPr="00267ED8">
        <w:rPr>
          <w:rFonts w:cs="David" w:hint="cs"/>
          <w:rtl/>
        </w:rPr>
        <w:tab/>
        <w:t xml:space="preserve">אגב, אפשר לציין את זה מבחינה אידיאולוגית, דהיינו, אדם רוצה לפתח את ירושלים - - - </w:t>
      </w:r>
    </w:p>
    <w:p w14:paraId="4CAB1318" w14:textId="77777777" w:rsidR="00267ED8" w:rsidRPr="00267ED8" w:rsidRDefault="00267ED8" w:rsidP="00267ED8">
      <w:pPr>
        <w:bidi/>
        <w:jc w:val="both"/>
        <w:rPr>
          <w:rFonts w:cs="David" w:hint="cs"/>
          <w:rtl/>
        </w:rPr>
      </w:pPr>
    </w:p>
    <w:p w14:paraId="5A085B0E"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0D9A120A" w14:textId="77777777" w:rsidR="00267ED8" w:rsidRPr="00267ED8" w:rsidRDefault="00267ED8" w:rsidP="00267ED8">
      <w:pPr>
        <w:bidi/>
        <w:jc w:val="both"/>
        <w:rPr>
          <w:rFonts w:cs="David" w:hint="cs"/>
          <w:u w:val="single"/>
          <w:rtl/>
        </w:rPr>
      </w:pPr>
    </w:p>
    <w:p w14:paraId="6AB2B6F6" w14:textId="77777777" w:rsidR="00267ED8" w:rsidRPr="00267ED8" w:rsidRDefault="00267ED8" w:rsidP="00267ED8">
      <w:pPr>
        <w:bidi/>
        <w:jc w:val="both"/>
        <w:rPr>
          <w:rFonts w:cs="David" w:hint="cs"/>
          <w:rtl/>
        </w:rPr>
      </w:pPr>
      <w:r w:rsidRPr="00267ED8">
        <w:rPr>
          <w:rFonts w:cs="David" w:hint="cs"/>
          <w:rtl/>
        </w:rPr>
        <w:tab/>
        <w:t xml:space="preserve">אני שמעתי את אולמרט מסביר אידיאולוגית למה "סיליקט" זאת שליחות אידיאולוגית. "סיליקט" זה שליחות אידיאולוגית, הוא בכלל בונה מפעלים בנגב. הוא בכלל חושב שזאת שליחות אידיאולוגית ברגע שאורי מסר הפך להיות עורך הדין. </w:t>
      </w:r>
    </w:p>
    <w:p w14:paraId="6521F772" w14:textId="77777777" w:rsidR="00267ED8" w:rsidRPr="00267ED8" w:rsidRDefault="00267ED8" w:rsidP="00267ED8">
      <w:pPr>
        <w:bidi/>
        <w:jc w:val="both"/>
        <w:rPr>
          <w:rFonts w:cs="David" w:hint="cs"/>
          <w:rtl/>
        </w:rPr>
      </w:pPr>
    </w:p>
    <w:p w14:paraId="631EC8D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F0B1C86" w14:textId="77777777" w:rsidR="00267ED8" w:rsidRPr="00267ED8" w:rsidRDefault="00267ED8" w:rsidP="00267ED8">
      <w:pPr>
        <w:bidi/>
        <w:jc w:val="both"/>
        <w:rPr>
          <w:rFonts w:cs="David" w:hint="cs"/>
          <w:rtl/>
        </w:rPr>
      </w:pPr>
    </w:p>
    <w:p w14:paraId="5851FA4C" w14:textId="77777777" w:rsidR="00267ED8" w:rsidRPr="00267ED8" w:rsidRDefault="00267ED8" w:rsidP="00267ED8">
      <w:pPr>
        <w:bidi/>
        <w:jc w:val="both"/>
        <w:rPr>
          <w:rFonts w:cs="David" w:hint="cs"/>
          <w:rtl/>
        </w:rPr>
      </w:pPr>
      <w:r w:rsidRPr="00267ED8">
        <w:rPr>
          <w:rFonts w:cs="David" w:hint="cs"/>
          <w:rtl/>
        </w:rPr>
        <w:tab/>
        <w:t xml:space="preserve">הבעיה של אולמרט זה לא אורי מסר. זה שהוא בתור שר תמ"ת החליט לתת עדיפות ל"סיליקט", אני לא רואה עם זה בעיה. </w:t>
      </w:r>
    </w:p>
    <w:p w14:paraId="5BFC2999" w14:textId="77777777" w:rsidR="00267ED8" w:rsidRPr="00267ED8" w:rsidRDefault="00267ED8" w:rsidP="00267ED8">
      <w:pPr>
        <w:bidi/>
        <w:jc w:val="both"/>
        <w:rPr>
          <w:rFonts w:cs="David" w:hint="cs"/>
          <w:rtl/>
        </w:rPr>
      </w:pPr>
    </w:p>
    <w:p w14:paraId="73D4B350"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1EFF102" w14:textId="77777777" w:rsidR="00267ED8" w:rsidRPr="00267ED8" w:rsidRDefault="00267ED8" w:rsidP="00267ED8">
      <w:pPr>
        <w:bidi/>
        <w:jc w:val="both"/>
        <w:rPr>
          <w:rFonts w:cs="David" w:hint="cs"/>
          <w:rtl/>
        </w:rPr>
      </w:pPr>
      <w:r w:rsidRPr="00267ED8">
        <w:rPr>
          <w:rFonts w:cs="David" w:hint="cs"/>
          <w:rtl/>
        </w:rPr>
        <w:tab/>
      </w:r>
    </w:p>
    <w:p w14:paraId="2CFDB7C3" w14:textId="77777777" w:rsidR="00267ED8" w:rsidRPr="00267ED8" w:rsidRDefault="00267ED8" w:rsidP="00267ED8">
      <w:pPr>
        <w:bidi/>
        <w:ind w:firstLine="720"/>
        <w:jc w:val="both"/>
        <w:rPr>
          <w:rFonts w:cs="David" w:hint="cs"/>
          <w:rtl/>
        </w:rPr>
      </w:pPr>
      <w:r w:rsidRPr="00267ED8">
        <w:rPr>
          <w:rFonts w:cs="David" w:hint="cs"/>
          <w:rtl/>
        </w:rPr>
        <w:t xml:space="preserve">באמת? אחרי שחמישה גורמים מקצועיים אמרו ש"סיליקט" לא - - - </w:t>
      </w:r>
    </w:p>
    <w:p w14:paraId="1C7F8C1C" w14:textId="77777777" w:rsidR="00267ED8" w:rsidRPr="00267ED8" w:rsidRDefault="00267ED8" w:rsidP="00267ED8">
      <w:pPr>
        <w:bidi/>
        <w:jc w:val="both"/>
        <w:rPr>
          <w:rFonts w:cs="David" w:hint="cs"/>
          <w:rtl/>
        </w:rPr>
      </w:pPr>
    </w:p>
    <w:p w14:paraId="642EC099"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09F90C9" w14:textId="77777777" w:rsidR="00267ED8" w:rsidRPr="00267ED8" w:rsidRDefault="00267ED8" w:rsidP="00267ED8">
      <w:pPr>
        <w:bidi/>
        <w:jc w:val="both"/>
        <w:rPr>
          <w:rFonts w:cs="David" w:hint="cs"/>
          <w:rtl/>
        </w:rPr>
      </w:pPr>
    </w:p>
    <w:p w14:paraId="34825BBE" w14:textId="77777777" w:rsidR="00267ED8" w:rsidRPr="00267ED8" w:rsidRDefault="00267ED8" w:rsidP="00267ED8">
      <w:pPr>
        <w:bidi/>
        <w:jc w:val="both"/>
        <w:rPr>
          <w:rFonts w:cs="David" w:hint="cs"/>
          <w:rtl/>
        </w:rPr>
      </w:pPr>
      <w:r w:rsidRPr="00267ED8">
        <w:rPr>
          <w:rFonts w:cs="David" w:hint="cs"/>
          <w:rtl/>
        </w:rPr>
        <w:tab/>
        <w:t xml:space="preserve">חמישה גורמים מקצועיים אמרו שכן. </w:t>
      </w:r>
    </w:p>
    <w:p w14:paraId="08065115" w14:textId="77777777" w:rsidR="00267ED8" w:rsidRPr="00267ED8" w:rsidRDefault="00267ED8" w:rsidP="00267ED8">
      <w:pPr>
        <w:bidi/>
        <w:jc w:val="both"/>
        <w:rPr>
          <w:rFonts w:cs="David" w:hint="cs"/>
          <w:rtl/>
        </w:rPr>
      </w:pPr>
    </w:p>
    <w:p w14:paraId="756149E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05DE4E3" w14:textId="77777777" w:rsidR="00267ED8" w:rsidRPr="00267ED8" w:rsidRDefault="00267ED8" w:rsidP="00267ED8">
      <w:pPr>
        <w:bidi/>
        <w:jc w:val="both"/>
        <w:rPr>
          <w:rFonts w:cs="David" w:hint="cs"/>
          <w:rtl/>
        </w:rPr>
      </w:pPr>
    </w:p>
    <w:p w14:paraId="1D229F93" w14:textId="77777777" w:rsidR="00267ED8" w:rsidRPr="00267ED8" w:rsidRDefault="00267ED8" w:rsidP="00267ED8">
      <w:pPr>
        <w:bidi/>
        <w:jc w:val="both"/>
        <w:rPr>
          <w:rFonts w:cs="David" w:hint="cs"/>
          <w:rtl/>
        </w:rPr>
      </w:pPr>
      <w:r w:rsidRPr="00267ED8">
        <w:rPr>
          <w:rFonts w:cs="David" w:hint="cs"/>
          <w:rtl/>
        </w:rPr>
        <w:tab/>
        <w:t>ואחרי שהוא בעצמו לא התעניין בזה עד שמסר סגר?</w:t>
      </w:r>
    </w:p>
    <w:p w14:paraId="54508C57" w14:textId="77777777" w:rsidR="00267ED8" w:rsidRPr="00267ED8" w:rsidRDefault="00267ED8" w:rsidP="00267ED8">
      <w:pPr>
        <w:bidi/>
        <w:jc w:val="both"/>
        <w:rPr>
          <w:rFonts w:cs="David" w:hint="cs"/>
          <w:rtl/>
        </w:rPr>
      </w:pPr>
    </w:p>
    <w:p w14:paraId="3124B97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8EB546E" w14:textId="77777777" w:rsidR="00267ED8" w:rsidRPr="00267ED8" w:rsidRDefault="00267ED8" w:rsidP="00267ED8">
      <w:pPr>
        <w:bidi/>
        <w:jc w:val="both"/>
        <w:rPr>
          <w:rFonts w:cs="David" w:hint="cs"/>
          <w:rtl/>
        </w:rPr>
      </w:pPr>
    </w:p>
    <w:p w14:paraId="2712F021" w14:textId="77777777" w:rsidR="00267ED8" w:rsidRPr="00267ED8" w:rsidRDefault="00267ED8" w:rsidP="00267ED8">
      <w:pPr>
        <w:bidi/>
        <w:jc w:val="both"/>
        <w:rPr>
          <w:rFonts w:cs="David" w:hint="cs"/>
          <w:rtl/>
        </w:rPr>
      </w:pPr>
      <w:r w:rsidRPr="00267ED8">
        <w:rPr>
          <w:rFonts w:cs="David" w:hint="cs"/>
          <w:rtl/>
        </w:rPr>
        <w:tab/>
        <w:t xml:space="preserve">אני שר חקלאות ואמרו לי שעושים כרם בכרם מהר"ל. אמרו שזה לא כי כך ואני אמרתי שכן כדאי לעשות כרם בכרם מהר"ל. זאת החלטה לגיטימית של שר והיא צריכה לעבוד במבחן. </w:t>
      </w:r>
    </w:p>
    <w:p w14:paraId="1C92F89C" w14:textId="77777777" w:rsidR="00267ED8" w:rsidRPr="00267ED8" w:rsidRDefault="00267ED8" w:rsidP="00267ED8">
      <w:pPr>
        <w:bidi/>
        <w:jc w:val="both"/>
        <w:rPr>
          <w:rFonts w:cs="David" w:hint="cs"/>
          <w:rtl/>
        </w:rPr>
      </w:pPr>
    </w:p>
    <w:p w14:paraId="4D582B3F"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A800107" w14:textId="77777777" w:rsidR="00267ED8" w:rsidRPr="00267ED8" w:rsidRDefault="00267ED8" w:rsidP="00267ED8">
      <w:pPr>
        <w:bidi/>
        <w:jc w:val="both"/>
        <w:rPr>
          <w:rFonts w:cs="David" w:hint="cs"/>
          <w:rtl/>
        </w:rPr>
      </w:pPr>
      <w:r w:rsidRPr="00267ED8">
        <w:rPr>
          <w:rFonts w:cs="David" w:hint="cs"/>
          <w:rtl/>
        </w:rPr>
        <w:tab/>
      </w:r>
    </w:p>
    <w:p w14:paraId="2BB44E06" w14:textId="77777777" w:rsidR="00267ED8" w:rsidRPr="00267ED8" w:rsidRDefault="00267ED8" w:rsidP="00267ED8">
      <w:pPr>
        <w:bidi/>
        <w:jc w:val="both"/>
        <w:rPr>
          <w:rFonts w:cs="David" w:hint="cs"/>
          <w:rtl/>
        </w:rPr>
      </w:pPr>
      <w:r w:rsidRPr="00267ED8">
        <w:rPr>
          <w:rFonts w:cs="David" w:hint="cs"/>
          <w:rtl/>
        </w:rPr>
        <w:tab/>
        <w:t xml:space="preserve">היא צריכה לעמוד בקריטריונים מסוימים. </w:t>
      </w:r>
    </w:p>
    <w:p w14:paraId="3F2205E9" w14:textId="77777777" w:rsidR="00267ED8" w:rsidRPr="00267ED8" w:rsidRDefault="00267ED8" w:rsidP="00267ED8">
      <w:pPr>
        <w:bidi/>
        <w:jc w:val="both"/>
        <w:rPr>
          <w:rFonts w:cs="David" w:hint="cs"/>
          <w:u w:val="single"/>
          <w:rtl/>
        </w:rPr>
      </w:pPr>
    </w:p>
    <w:p w14:paraId="17498B4C" w14:textId="77777777" w:rsidR="00267ED8" w:rsidRPr="00267ED8" w:rsidRDefault="00267ED8" w:rsidP="00267ED8">
      <w:pPr>
        <w:bidi/>
        <w:jc w:val="both"/>
        <w:rPr>
          <w:rFonts w:cs="David" w:hint="cs"/>
          <w:rtl/>
        </w:rPr>
      </w:pPr>
      <w:r w:rsidRPr="00267ED8">
        <w:rPr>
          <w:rFonts w:cs="David" w:hint="cs"/>
          <w:u w:val="single"/>
          <w:rtl/>
        </w:rPr>
        <w:t>סוזי נבות:</w:t>
      </w:r>
    </w:p>
    <w:p w14:paraId="7B71994E" w14:textId="77777777" w:rsidR="00267ED8" w:rsidRPr="00267ED8" w:rsidRDefault="00267ED8" w:rsidP="00267ED8">
      <w:pPr>
        <w:bidi/>
        <w:jc w:val="both"/>
        <w:rPr>
          <w:rFonts w:cs="David" w:hint="cs"/>
          <w:rtl/>
        </w:rPr>
      </w:pPr>
    </w:p>
    <w:p w14:paraId="5013361A" w14:textId="77777777" w:rsidR="00267ED8" w:rsidRPr="00267ED8" w:rsidRDefault="00267ED8" w:rsidP="00267ED8">
      <w:pPr>
        <w:bidi/>
        <w:ind w:firstLine="720"/>
        <w:jc w:val="both"/>
        <w:rPr>
          <w:rFonts w:cs="David" w:hint="cs"/>
          <w:rtl/>
        </w:rPr>
      </w:pPr>
      <w:r w:rsidRPr="00267ED8">
        <w:rPr>
          <w:rFonts w:cs="David" w:hint="cs"/>
          <w:rtl/>
        </w:rPr>
        <w:t>מותר לי להחזיר אתכם לדיון?</w:t>
      </w:r>
    </w:p>
    <w:p w14:paraId="0C0F6B86" w14:textId="77777777" w:rsidR="00267ED8" w:rsidRPr="00267ED8" w:rsidRDefault="00267ED8" w:rsidP="00267ED8">
      <w:pPr>
        <w:bidi/>
        <w:ind w:firstLine="720"/>
        <w:jc w:val="both"/>
        <w:rPr>
          <w:rFonts w:cs="David" w:hint="cs"/>
          <w:rtl/>
        </w:rPr>
      </w:pPr>
    </w:p>
    <w:p w14:paraId="469CB29F" w14:textId="77777777" w:rsidR="00267ED8" w:rsidRPr="00267ED8" w:rsidRDefault="00267ED8" w:rsidP="00267ED8">
      <w:pPr>
        <w:bidi/>
        <w:ind w:firstLine="720"/>
        <w:jc w:val="both"/>
        <w:rPr>
          <w:rFonts w:cs="David" w:hint="cs"/>
          <w:rtl/>
        </w:rPr>
      </w:pPr>
      <w:r w:rsidRPr="00267ED8">
        <w:rPr>
          <w:rFonts w:cs="David" w:hint="cs"/>
          <w:rtl/>
        </w:rPr>
        <w:t xml:space="preserve">הרעיון של פניה לגוף מאין שיפוטי הוא רעיון פסול מכיוון שגוף מעין שיפוטי חייב להקרין עצמאות בהחלטותיו. יש גם הליכי ערר מקובלים. לכן פניה של חבר כנסת לגוף מעין שיפוטי ולא משנה מהו, קודם כל פוגעת, או לפחות למראית עין פוגעת בעצמאותו של הגוף. יש חשד בעיניי הציבור שהגוף יקבל לא החלטה עניינית אלא החלטה שהתקבלה בגלל שהתקבלה פנייה של חבר כנסת פלוני או אלמוני. המטרה של הוועדה היתה למנוע את הפנייה לגופים שנמצאים בהליכים ומוגדרים בכותרת של גוף מעין שיפוטי. </w:t>
      </w:r>
    </w:p>
    <w:p w14:paraId="047D476C" w14:textId="77777777" w:rsidR="00267ED8" w:rsidRPr="00267ED8" w:rsidRDefault="00267ED8" w:rsidP="00267ED8">
      <w:pPr>
        <w:bidi/>
        <w:ind w:firstLine="720"/>
        <w:jc w:val="both"/>
        <w:rPr>
          <w:rFonts w:cs="David" w:hint="cs"/>
          <w:rtl/>
        </w:rPr>
      </w:pPr>
    </w:p>
    <w:p w14:paraId="55299C8D" w14:textId="77777777" w:rsidR="00267ED8" w:rsidRPr="00267ED8" w:rsidRDefault="00267ED8" w:rsidP="00267ED8">
      <w:pPr>
        <w:bidi/>
        <w:ind w:firstLine="720"/>
        <w:jc w:val="both"/>
        <w:rPr>
          <w:rFonts w:cs="David" w:hint="cs"/>
          <w:rtl/>
        </w:rPr>
      </w:pPr>
      <w:r w:rsidRPr="00267ED8">
        <w:rPr>
          <w:rFonts w:cs="David" w:hint="cs"/>
          <w:rtl/>
        </w:rPr>
        <w:t xml:space="preserve">הרעיון הוא שכאשר הגוף פועל, אם יש ועדת ערר, אז לאחר-מכן יש ערכאות ערעור להחלטות כאלה. </w:t>
      </w:r>
    </w:p>
    <w:p w14:paraId="3867AE68" w14:textId="77777777" w:rsidR="00267ED8" w:rsidRPr="00267ED8" w:rsidRDefault="00267ED8" w:rsidP="00267ED8">
      <w:pPr>
        <w:bidi/>
        <w:jc w:val="both"/>
        <w:rPr>
          <w:rFonts w:cs="David" w:hint="cs"/>
          <w:rtl/>
        </w:rPr>
      </w:pPr>
    </w:p>
    <w:p w14:paraId="7C9A95CF"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517211B8" w14:textId="77777777" w:rsidR="00267ED8" w:rsidRPr="00267ED8" w:rsidRDefault="00267ED8" w:rsidP="00267ED8">
      <w:pPr>
        <w:bidi/>
        <w:jc w:val="both"/>
        <w:rPr>
          <w:rFonts w:cs="David" w:hint="cs"/>
          <w:rtl/>
        </w:rPr>
      </w:pPr>
    </w:p>
    <w:p w14:paraId="201EB2DC" w14:textId="77777777" w:rsidR="00267ED8" w:rsidRPr="00267ED8" w:rsidRDefault="00267ED8" w:rsidP="00267ED8">
      <w:pPr>
        <w:bidi/>
        <w:jc w:val="both"/>
        <w:rPr>
          <w:rFonts w:cs="David" w:hint="cs"/>
          <w:rtl/>
        </w:rPr>
      </w:pPr>
      <w:r w:rsidRPr="00267ED8">
        <w:rPr>
          <w:rFonts w:cs="David" w:hint="cs"/>
          <w:rtl/>
        </w:rPr>
        <w:tab/>
        <w:t>גם לאבחנה בין טובת הציבור לבין סיוע ליזמים פרטיים.</w:t>
      </w:r>
    </w:p>
    <w:p w14:paraId="54C074CB" w14:textId="77777777" w:rsidR="00267ED8" w:rsidRPr="00267ED8" w:rsidRDefault="00267ED8" w:rsidP="00267ED8">
      <w:pPr>
        <w:bidi/>
        <w:jc w:val="both"/>
        <w:rPr>
          <w:rFonts w:cs="David" w:hint="cs"/>
          <w:rtl/>
        </w:rPr>
      </w:pPr>
    </w:p>
    <w:p w14:paraId="764D6589"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23D3827" w14:textId="77777777" w:rsidR="00267ED8" w:rsidRPr="00267ED8" w:rsidRDefault="00267ED8" w:rsidP="00267ED8">
      <w:pPr>
        <w:bidi/>
        <w:jc w:val="both"/>
        <w:rPr>
          <w:rFonts w:cs="David" w:hint="cs"/>
          <w:u w:val="single"/>
          <w:rtl/>
        </w:rPr>
      </w:pPr>
    </w:p>
    <w:p w14:paraId="519FDB8D" w14:textId="77777777" w:rsidR="00267ED8" w:rsidRPr="00267ED8" w:rsidRDefault="00267ED8" w:rsidP="00267ED8">
      <w:pPr>
        <w:bidi/>
        <w:jc w:val="both"/>
        <w:rPr>
          <w:rFonts w:cs="David" w:hint="cs"/>
          <w:rtl/>
        </w:rPr>
      </w:pPr>
      <w:r w:rsidRPr="00267ED8">
        <w:rPr>
          <w:rFonts w:cs="David" w:hint="cs"/>
          <w:rtl/>
        </w:rPr>
        <w:tab/>
        <w:t>אבל מי תופש את טובת הציבור? מי מגדיר מהי טובת הציבור. כמו שאת אמרת, הם מתערבים לטובת הציבור לסייע לחברת סיליקט.</w:t>
      </w:r>
    </w:p>
    <w:p w14:paraId="7CB69094" w14:textId="77777777" w:rsidR="00267ED8" w:rsidRPr="00267ED8" w:rsidRDefault="00267ED8" w:rsidP="00267ED8">
      <w:pPr>
        <w:bidi/>
        <w:jc w:val="both"/>
        <w:rPr>
          <w:rFonts w:cs="David" w:hint="cs"/>
          <w:rtl/>
        </w:rPr>
      </w:pPr>
    </w:p>
    <w:p w14:paraId="02D56E3D"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50F2C000" w14:textId="77777777" w:rsidR="00267ED8" w:rsidRPr="00267ED8" w:rsidRDefault="00267ED8" w:rsidP="00267ED8">
      <w:pPr>
        <w:bidi/>
        <w:jc w:val="both"/>
        <w:rPr>
          <w:rFonts w:cs="David" w:hint="cs"/>
          <w:rtl/>
        </w:rPr>
      </w:pPr>
    </w:p>
    <w:p w14:paraId="0BBC8F6E" w14:textId="77777777" w:rsidR="00267ED8" w:rsidRPr="00267ED8" w:rsidRDefault="00267ED8" w:rsidP="00267ED8">
      <w:pPr>
        <w:bidi/>
        <w:jc w:val="both"/>
        <w:rPr>
          <w:rFonts w:cs="David" w:hint="cs"/>
          <w:rtl/>
        </w:rPr>
      </w:pPr>
      <w:r w:rsidRPr="00267ED8">
        <w:rPr>
          <w:rFonts w:cs="David" w:hint="cs"/>
          <w:rtl/>
        </w:rPr>
        <w:tab/>
        <w:t>אני אמרתי את זה בציניות.</w:t>
      </w:r>
    </w:p>
    <w:p w14:paraId="5BD727C1" w14:textId="77777777" w:rsidR="00267ED8" w:rsidRPr="00267ED8" w:rsidRDefault="00267ED8" w:rsidP="00267ED8">
      <w:pPr>
        <w:bidi/>
        <w:jc w:val="both"/>
        <w:rPr>
          <w:rFonts w:cs="David" w:hint="cs"/>
          <w:rtl/>
        </w:rPr>
      </w:pPr>
    </w:p>
    <w:p w14:paraId="681D0B2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3D42A50D" w14:textId="77777777" w:rsidR="00267ED8" w:rsidRPr="00267ED8" w:rsidRDefault="00267ED8" w:rsidP="00267ED8">
      <w:pPr>
        <w:bidi/>
        <w:jc w:val="both"/>
        <w:rPr>
          <w:rFonts w:cs="David" w:hint="cs"/>
          <w:u w:val="single"/>
          <w:rtl/>
        </w:rPr>
      </w:pPr>
    </w:p>
    <w:p w14:paraId="40C2A62F" w14:textId="77777777" w:rsidR="00267ED8" w:rsidRPr="00267ED8" w:rsidRDefault="00267ED8" w:rsidP="00267ED8">
      <w:pPr>
        <w:bidi/>
        <w:jc w:val="both"/>
        <w:rPr>
          <w:rFonts w:cs="David" w:hint="cs"/>
          <w:rtl/>
        </w:rPr>
      </w:pPr>
      <w:r w:rsidRPr="00267ED8">
        <w:rPr>
          <w:rFonts w:cs="David" w:hint="cs"/>
          <w:rtl/>
        </w:rPr>
        <w:tab/>
        <w:t xml:space="preserve">הוא לא אומר את זה בציניות. </w:t>
      </w:r>
    </w:p>
    <w:p w14:paraId="066E3756" w14:textId="77777777" w:rsidR="00267ED8" w:rsidRPr="00267ED8" w:rsidRDefault="00267ED8" w:rsidP="00267ED8">
      <w:pPr>
        <w:bidi/>
        <w:jc w:val="both"/>
        <w:rPr>
          <w:rFonts w:cs="David" w:hint="cs"/>
          <w:rtl/>
        </w:rPr>
      </w:pPr>
    </w:p>
    <w:p w14:paraId="4D4DA50D"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36C1B027" w14:textId="77777777" w:rsidR="00267ED8" w:rsidRPr="00267ED8" w:rsidRDefault="00267ED8" w:rsidP="00267ED8">
      <w:pPr>
        <w:bidi/>
        <w:jc w:val="both"/>
        <w:rPr>
          <w:rFonts w:cs="David" w:hint="cs"/>
          <w:u w:val="single"/>
          <w:rtl/>
        </w:rPr>
      </w:pPr>
    </w:p>
    <w:p w14:paraId="3F8F8622"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 xml:space="preserve">טובת הציבור היום זה לטובת אותם ילדים, אבל יכול להיות שאותו מוסד שרוצים לקדם, יש לו בעיה מאוד קשה של איכות סביבה וציבור אחר שנמצא מעבר לכביש יסבול ממנו. </w:t>
      </w:r>
    </w:p>
    <w:p w14:paraId="0019A883" w14:textId="77777777" w:rsidR="00267ED8" w:rsidRPr="00267ED8" w:rsidRDefault="00267ED8" w:rsidP="00267ED8">
      <w:pPr>
        <w:bidi/>
        <w:jc w:val="both"/>
        <w:rPr>
          <w:rFonts w:cs="David" w:hint="cs"/>
          <w:rtl/>
        </w:rPr>
      </w:pPr>
    </w:p>
    <w:p w14:paraId="73625B1D" w14:textId="77777777" w:rsidR="00267ED8" w:rsidRPr="00267ED8" w:rsidRDefault="00267ED8" w:rsidP="00267ED8">
      <w:pPr>
        <w:bidi/>
        <w:jc w:val="both"/>
        <w:rPr>
          <w:rFonts w:cs="David" w:hint="cs"/>
          <w:rtl/>
        </w:rPr>
      </w:pPr>
      <w:r w:rsidRPr="00267ED8">
        <w:rPr>
          <w:rFonts w:cs="David" w:hint="cs"/>
          <w:rtl/>
        </w:rPr>
        <w:tab/>
        <w:t xml:space="preserve">לכן השאלה היא לא איך כל חבר כנסת תופש את טובת הציבור אלא מהי מהות הגוף. זה מבחן מאוד קל ליישום, הרבה יותר קל מהמבחן של טובת הציבור. </w:t>
      </w:r>
    </w:p>
    <w:p w14:paraId="1F4E6A37" w14:textId="77777777" w:rsidR="00267ED8" w:rsidRPr="00267ED8" w:rsidRDefault="00267ED8" w:rsidP="00267ED8">
      <w:pPr>
        <w:bidi/>
        <w:jc w:val="both"/>
        <w:rPr>
          <w:rFonts w:cs="David" w:hint="cs"/>
          <w:rtl/>
        </w:rPr>
      </w:pPr>
    </w:p>
    <w:p w14:paraId="1E4D78DA" w14:textId="77777777" w:rsidR="00267ED8" w:rsidRPr="00267ED8" w:rsidRDefault="00267ED8" w:rsidP="00267ED8">
      <w:pPr>
        <w:bidi/>
        <w:jc w:val="both"/>
        <w:rPr>
          <w:rFonts w:cs="David" w:hint="cs"/>
          <w:rtl/>
        </w:rPr>
      </w:pPr>
      <w:r w:rsidRPr="00267ED8">
        <w:rPr>
          <w:rFonts w:cs="David" w:hint="cs"/>
          <w:u w:val="single"/>
          <w:rtl/>
        </w:rPr>
        <w:t>מנחם אליעזר מוזס:</w:t>
      </w:r>
    </w:p>
    <w:p w14:paraId="1D2217DE" w14:textId="77777777" w:rsidR="00267ED8" w:rsidRPr="00267ED8" w:rsidRDefault="00267ED8" w:rsidP="00267ED8">
      <w:pPr>
        <w:bidi/>
        <w:jc w:val="both"/>
        <w:rPr>
          <w:rFonts w:cs="David" w:hint="cs"/>
          <w:rtl/>
        </w:rPr>
      </w:pPr>
    </w:p>
    <w:p w14:paraId="3FFA5CDD" w14:textId="77777777" w:rsidR="00267ED8" w:rsidRPr="00267ED8" w:rsidRDefault="00267ED8" w:rsidP="00267ED8">
      <w:pPr>
        <w:bidi/>
        <w:jc w:val="both"/>
        <w:rPr>
          <w:rFonts w:cs="David" w:hint="cs"/>
          <w:rtl/>
        </w:rPr>
      </w:pPr>
      <w:r w:rsidRPr="00267ED8">
        <w:rPr>
          <w:rFonts w:cs="David" w:hint="cs"/>
          <w:rtl/>
        </w:rPr>
        <w:tab/>
        <w:t>אבל את מסכימה שפיתרון מצוקת הדיור זה דבר של טובת הציבור?</w:t>
      </w:r>
    </w:p>
    <w:p w14:paraId="02C9737D" w14:textId="77777777" w:rsidR="00267ED8" w:rsidRPr="00267ED8" w:rsidRDefault="00267ED8" w:rsidP="00267ED8">
      <w:pPr>
        <w:bidi/>
        <w:jc w:val="both"/>
        <w:rPr>
          <w:rFonts w:cs="David" w:hint="cs"/>
          <w:rtl/>
        </w:rPr>
      </w:pPr>
      <w:r w:rsidRPr="00267ED8">
        <w:rPr>
          <w:rFonts w:cs="David" w:hint="cs"/>
          <w:rtl/>
        </w:rPr>
        <w:tab/>
      </w:r>
    </w:p>
    <w:p w14:paraId="056036CA" w14:textId="77777777" w:rsidR="00267ED8" w:rsidRPr="00267ED8" w:rsidRDefault="00267ED8" w:rsidP="00267ED8">
      <w:pPr>
        <w:bidi/>
        <w:jc w:val="both"/>
        <w:rPr>
          <w:rFonts w:cs="David" w:hint="cs"/>
          <w:rtl/>
        </w:rPr>
      </w:pPr>
      <w:r w:rsidRPr="00267ED8">
        <w:rPr>
          <w:rFonts w:cs="David" w:hint="cs"/>
          <w:u w:val="single"/>
          <w:rtl/>
        </w:rPr>
        <w:t>איל ינון:</w:t>
      </w:r>
    </w:p>
    <w:p w14:paraId="57229596" w14:textId="77777777" w:rsidR="00267ED8" w:rsidRPr="00267ED8" w:rsidRDefault="00267ED8" w:rsidP="00267ED8">
      <w:pPr>
        <w:bidi/>
        <w:jc w:val="both"/>
        <w:rPr>
          <w:rFonts w:cs="David" w:hint="cs"/>
          <w:rtl/>
        </w:rPr>
      </w:pPr>
    </w:p>
    <w:p w14:paraId="64D180C9" w14:textId="77777777" w:rsidR="00267ED8" w:rsidRPr="00267ED8" w:rsidRDefault="00267ED8" w:rsidP="00267ED8">
      <w:pPr>
        <w:bidi/>
        <w:jc w:val="both"/>
        <w:rPr>
          <w:rFonts w:cs="David" w:hint="cs"/>
          <w:rtl/>
        </w:rPr>
      </w:pPr>
      <w:r w:rsidRPr="00267ED8">
        <w:rPr>
          <w:rFonts w:cs="David" w:hint="cs"/>
          <w:rtl/>
        </w:rPr>
        <w:tab/>
        <w:t xml:space="preserve">היא אומרת שטובת הציבור היא לא רלוונטית, משנה מה הפורום שאליו אתה פונה. </w:t>
      </w:r>
    </w:p>
    <w:p w14:paraId="54467FC0" w14:textId="77777777" w:rsidR="00267ED8" w:rsidRPr="00267ED8" w:rsidRDefault="00267ED8" w:rsidP="00267ED8">
      <w:pPr>
        <w:bidi/>
        <w:jc w:val="both"/>
        <w:rPr>
          <w:rFonts w:cs="David" w:hint="cs"/>
          <w:rtl/>
        </w:rPr>
      </w:pPr>
    </w:p>
    <w:p w14:paraId="2F9FD5B2"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21D5EB8D" w14:textId="77777777" w:rsidR="00267ED8" w:rsidRPr="00267ED8" w:rsidRDefault="00267ED8" w:rsidP="00267ED8">
      <w:pPr>
        <w:bidi/>
        <w:jc w:val="both"/>
        <w:rPr>
          <w:rFonts w:cs="David" w:hint="cs"/>
          <w:u w:val="single"/>
          <w:rtl/>
        </w:rPr>
      </w:pPr>
    </w:p>
    <w:p w14:paraId="26BA4A8E" w14:textId="77777777" w:rsidR="00267ED8" w:rsidRPr="00267ED8" w:rsidRDefault="00267ED8" w:rsidP="00267ED8">
      <w:pPr>
        <w:bidi/>
        <w:jc w:val="both"/>
        <w:rPr>
          <w:rFonts w:cs="David" w:hint="cs"/>
          <w:rtl/>
        </w:rPr>
      </w:pPr>
      <w:r w:rsidRPr="00267ED8">
        <w:rPr>
          <w:rFonts w:cs="David" w:hint="cs"/>
          <w:rtl/>
        </w:rPr>
        <w:tab/>
        <w:t xml:space="preserve">היא גרה בעיר מסוימת והיא רוצה שהמקום יהיה יותר יוקרתי. </w:t>
      </w:r>
    </w:p>
    <w:p w14:paraId="53CAE441" w14:textId="77777777" w:rsidR="00267ED8" w:rsidRPr="00267ED8" w:rsidRDefault="00267ED8" w:rsidP="00267ED8">
      <w:pPr>
        <w:bidi/>
        <w:jc w:val="both"/>
        <w:rPr>
          <w:rFonts w:cs="David" w:hint="cs"/>
          <w:rtl/>
        </w:rPr>
      </w:pPr>
    </w:p>
    <w:p w14:paraId="29A3741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EA8A3F0" w14:textId="77777777" w:rsidR="00267ED8" w:rsidRPr="00267ED8" w:rsidRDefault="00267ED8" w:rsidP="00267ED8">
      <w:pPr>
        <w:bidi/>
        <w:jc w:val="both"/>
        <w:rPr>
          <w:rFonts w:cs="David" w:hint="cs"/>
          <w:rtl/>
        </w:rPr>
      </w:pPr>
    </w:p>
    <w:p w14:paraId="26A62061" w14:textId="77777777" w:rsidR="00267ED8" w:rsidRPr="00267ED8" w:rsidRDefault="00267ED8" w:rsidP="00267ED8">
      <w:pPr>
        <w:bidi/>
        <w:ind w:firstLine="720"/>
        <w:jc w:val="both"/>
        <w:rPr>
          <w:rFonts w:cs="David" w:hint="cs"/>
          <w:rtl/>
        </w:rPr>
      </w:pPr>
      <w:r w:rsidRPr="00267ED8">
        <w:rPr>
          <w:rFonts w:cs="David" w:hint="cs"/>
          <w:rtl/>
        </w:rPr>
        <w:t xml:space="preserve">היא רוצה לתת 200 אחוזי בנייה ואתה רוצה להגיד שהיא תיתן 400 אחוז בשביל טובת הציבור. </w:t>
      </w:r>
    </w:p>
    <w:p w14:paraId="4E34FC2F" w14:textId="77777777" w:rsidR="00267ED8" w:rsidRPr="00267ED8" w:rsidRDefault="00267ED8" w:rsidP="00267ED8">
      <w:pPr>
        <w:bidi/>
        <w:ind w:firstLine="720"/>
        <w:jc w:val="both"/>
        <w:rPr>
          <w:rFonts w:cs="David" w:hint="cs"/>
          <w:rtl/>
        </w:rPr>
      </w:pPr>
    </w:p>
    <w:p w14:paraId="61BB73D5"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6F57ADA2" w14:textId="77777777" w:rsidR="00267ED8" w:rsidRPr="00267ED8" w:rsidRDefault="00267ED8" w:rsidP="00267ED8">
      <w:pPr>
        <w:bidi/>
        <w:jc w:val="both"/>
        <w:rPr>
          <w:rFonts w:cs="David" w:hint="cs"/>
          <w:u w:val="single"/>
          <w:rtl/>
        </w:rPr>
      </w:pPr>
    </w:p>
    <w:p w14:paraId="11AD1857" w14:textId="77777777" w:rsidR="00267ED8" w:rsidRPr="00267ED8" w:rsidRDefault="00267ED8" w:rsidP="00267ED8">
      <w:pPr>
        <w:bidi/>
        <w:jc w:val="both"/>
        <w:rPr>
          <w:rFonts w:cs="David" w:hint="cs"/>
          <w:rtl/>
        </w:rPr>
      </w:pPr>
      <w:r w:rsidRPr="00267ED8">
        <w:rPr>
          <w:rFonts w:cs="David" w:hint="cs"/>
          <w:rtl/>
        </w:rPr>
        <w:tab/>
        <w:t xml:space="preserve">להיפך. </w:t>
      </w:r>
    </w:p>
    <w:p w14:paraId="388B7814" w14:textId="77777777" w:rsidR="00267ED8" w:rsidRPr="00267ED8" w:rsidRDefault="00267ED8" w:rsidP="00267ED8">
      <w:pPr>
        <w:bidi/>
        <w:jc w:val="both"/>
        <w:rPr>
          <w:rFonts w:cs="David" w:hint="cs"/>
          <w:rtl/>
        </w:rPr>
      </w:pPr>
    </w:p>
    <w:p w14:paraId="598A732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F6F86FD" w14:textId="77777777" w:rsidR="00267ED8" w:rsidRPr="00267ED8" w:rsidRDefault="00267ED8" w:rsidP="00267ED8">
      <w:pPr>
        <w:bidi/>
        <w:jc w:val="both"/>
        <w:rPr>
          <w:rFonts w:cs="David" w:hint="cs"/>
          <w:rtl/>
        </w:rPr>
      </w:pPr>
    </w:p>
    <w:p w14:paraId="649A751E" w14:textId="77777777" w:rsidR="00267ED8" w:rsidRPr="00267ED8" w:rsidRDefault="00267ED8" w:rsidP="00267ED8">
      <w:pPr>
        <w:bidi/>
        <w:jc w:val="both"/>
        <w:rPr>
          <w:rFonts w:cs="David" w:hint="cs"/>
          <w:rtl/>
        </w:rPr>
      </w:pPr>
      <w:r w:rsidRPr="00267ED8">
        <w:rPr>
          <w:rFonts w:cs="David" w:hint="cs"/>
          <w:rtl/>
        </w:rPr>
        <w:tab/>
        <w:t xml:space="preserve">להיפך, לא משנה. </w:t>
      </w:r>
    </w:p>
    <w:p w14:paraId="148BFE9B" w14:textId="77777777" w:rsidR="00267ED8" w:rsidRPr="00267ED8" w:rsidRDefault="00267ED8" w:rsidP="00267ED8">
      <w:pPr>
        <w:bidi/>
        <w:jc w:val="both"/>
        <w:rPr>
          <w:rFonts w:cs="David" w:hint="cs"/>
          <w:rtl/>
        </w:rPr>
      </w:pPr>
    </w:p>
    <w:p w14:paraId="59B339B4"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BB98D79" w14:textId="77777777" w:rsidR="00267ED8" w:rsidRPr="00267ED8" w:rsidRDefault="00267ED8" w:rsidP="00267ED8">
      <w:pPr>
        <w:bidi/>
        <w:jc w:val="both"/>
        <w:rPr>
          <w:rFonts w:cs="David" w:hint="cs"/>
          <w:u w:val="single"/>
          <w:rtl/>
        </w:rPr>
      </w:pPr>
    </w:p>
    <w:p w14:paraId="2875480E" w14:textId="77777777" w:rsidR="00267ED8" w:rsidRPr="00267ED8" w:rsidRDefault="00267ED8" w:rsidP="00267ED8">
      <w:pPr>
        <w:bidi/>
        <w:jc w:val="both"/>
        <w:rPr>
          <w:rFonts w:cs="David" w:hint="cs"/>
          <w:rtl/>
        </w:rPr>
      </w:pPr>
      <w:r w:rsidRPr="00267ED8">
        <w:rPr>
          <w:rFonts w:cs="David" w:hint="cs"/>
          <w:rtl/>
        </w:rPr>
        <w:tab/>
        <w:t xml:space="preserve">זה חשוב, הוא לא בא להתנגד. היתה תכנית לתת לזוגות צעירים ואחר-כך אמרו שרוצים שהישוב יהיה יותר חזק ולהפוך את זה ליוקרה. ואז אני בא ואומר שהם עושים עוול ואני כותב על הבלנק שלי ומבקש: בבקשה, תחזרו לתכנית הקודמת, הממשלה השקיעה כבר 50 מיליון. אני מוחה על-כך. </w:t>
      </w:r>
    </w:p>
    <w:p w14:paraId="365A068C" w14:textId="77777777" w:rsidR="00267ED8" w:rsidRPr="00267ED8" w:rsidRDefault="00267ED8" w:rsidP="00267ED8">
      <w:pPr>
        <w:bidi/>
        <w:jc w:val="both"/>
        <w:rPr>
          <w:rFonts w:cs="David" w:hint="cs"/>
          <w:rtl/>
        </w:rPr>
      </w:pPr>
    </w:p>
    <w:p w14:paraId="36B9EAF2" w14:textId="77777777" w:rsidR="00267ED8" w:rsidRPr="00267ED8" w:rsidRDefault="00267ED8" w:rsidP="00267ED8">
      <w:pPr>
        <w:bidi/>
        <w:jc w:val="both"/>
        <w:rPr>
          <w:rFonts w:cs="David" w:hint="cs"/>
          <w:rtl/>
        </w:rPr>
      </w:pPr>
      <w:r w:rsidRPr="00267ED8">
        <w:rPr>
          <w:rFonts w:cs="David" w:hint="cs"/>
          <w:rtl/>
        </w:rPr>
        <w:tab/>
        <w:t xml:space="preserve">אין לי שום פורום בכנסת כי בוועדת הכלכלה תדבר אל העצים ואל האבנים. </w:t>
      </w:r>
    </w:p>
    <w:p w14:paraId="157727B3" w14:textId="77777777" w:rsidR="00267ED8" w:rsidRPr="00267ED8" w:rsidRDefault="00267ED8" w:rsidP="00267ED8">
      <w:pPr>
        <w:bidi/>
        <w:jc w:val="both"/>
        <w:rPr>
          <w:rFonts w:cs="David" w:hint="cs"/>
          <w:rtl/>
        </w:rPr>
      </w:pPr>
    </w:p>
    <w:p w14:paraId="173AB31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1F4D0D2" w14:textId="77777777" w:rsidR="00267ED8" w:rsidRPr="00267ED8" w:rsidRDefault="00267ED8" w:rsidP="00267ED8">
      <w:pPr>
        <w:bidi/>
        <w:jc w:val="both"/>
        <w:rPr>
          <w:rFonts w:cs="David" w:hint="cs"/>
          <w:rtl/>
        </w:rPr>
      </w:pPr>
    </w:p>
    <w:p w14:paraId="67FBD7DC" w14:textId="77777777" w:rsidR="00267ED8" w:rsidRPr="00267ED8" w:rsidRDefault="00267ED8" w:rsidP="00267ED8">
      <w:pPr>
        <w:bidi/>
        <w:jc w:val="both"/>
        <w:rPr>
          <w:rFonts w:cs="David" w:hint="cs"/>
          <w:rtl/>
        </w:rPr>
      </w:pPr>
      <w:r w:rsidRPr="00267ED8">
        <w:rPr>
          <w:rFonts w:cs="David" w:hint="cs"/>
          <w:rtl/>
        </w:rPr>
        <w:tab/>
        <w:t xml:space="preserve">סוזי אומרת לך שבמקרים של גוף מעין שיפוטי, תפעיל את כל הכלים האחרים, תקיים 4 דיונים בכנסת ואל תפנה אל הגוף. </w:t>
      </w:r>
    </w:p>
    <w:p w14:paraId="43950F61" w14:textId="77777777" w:rsidR="00267ED8" w:rsidRPr="00267ED8" w:rsidRDefault="00267ED8" w:rsidP="00267ED8">
      <w:pPr>
        <w:bidi/>
        <w:jc w:val="both"/>
        <w:rPr>
          <w:rFonts w:cs="David" w:hint="cs"/>
          <w:rtl/>
        </w:rPr>
      </w:pPr>
    </w:p>
    <w:p w14:paraId="487BCAC3"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01E8277" w14:textId="77777777" w:rsidR="00267ED8" w:rsidRPr="00267ED8" w:rsidRDefault="00267ED8" w:rsidP="00267ED8">
      <w:pPr>
        <w:bidi/>
        <w:jc w:val="both"/>
        <w:rPr>
          <w:rFonts w:cs="David" w:hint="cs"/>
          <w:u w:val="single"/>
          <w:rtl/>
        </w:rPr>
      </w:pPr>
    </w:p>
    <w:p w14:paraId="3D7FF116" w14:textId="77777777" w:rsidR="00267ED8" w:rsidRPr="00267ED8" w:rsidRDefault="00267ED8" w:rsidP="00267ED8">
      <w:pPr>
        <w:bidi/>
        <w:jc w:val="both"/>
        <w:rPr>
          <w:rFonts w:cs="David" w:hint="cs"/>
          <w:rtl/>
        </w:rPr>
      </w:pPr>
      <w:r w:rsidRPr="00267ED8">
        <w:rPr>
          <w:rFonts w:cs="David" w:hint="cs"/>
          <w:rtl/>
        </w:rPr>
        <w:tab/>
        <w:t xml:space="preserve">לרבות שינוי החוק שיכלול, למשל, נציג ציבור כפי שאתה רוצה באותו גוף. </w:t>
      </w:r>
    </w:p>
    <w:p w14:paraId="7050BB5F" w14:textId="77777777" w:rsidR="00267ED8" w:rsidRPr="00267ED8" w:rsidRDefault="00267ED8" w:rsidP="00267ED8">
      <w:pPr>
        <w:bidi/>
        <w:jc w:val="both"/>
        <w:rPr>
          <w:rFonts w:cs="David" w:hint="cs"/>
          <w:rtl/>
        </w:rPr>
      </w:pPr>
    </w:p>
    <w:p w14:paraId="6431184E"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A7E5EA6" w14:textId="77777777" w:rsidR="00267ED8" w:rsidRPr="00267ED8" w:rsidRDefault="00267ED8" w:rsidP="00267ED8">
      <w:pPr>
        <w:bidi/>
        <w:jc w:val="both"/>
        <w:rPr>
          <w:rFonts w:cs="David" w:hint="cs"/>
          <w:rtl/>
        </w:rPr>
      </w:pPr>
    </w:p>
    <w:p w14:paraId="6D01D8E0" w14:textId="77777777" w:rsidR="00267ED8" w:rsidRPr="00267ED8" w:rsidRDefault="00267ED8" w:rsidP="00267ED8">
      <w:pPr>
        <w:bidi/>
        <w:ind w:firstLine="720"/>
        <w:jc w:val="both"/>
        <w:rPr>
          <w:rFonts w:cs="David" w:hint="cs"/>
          <w:rtl/>
        </w:rPr>
      </w:pPr>
      <w:r w:rsidRPr="00267ED8">
        <w:rPr>
          <w:rFonts w:cs="David" w:hint="cs"/>
          <w:rtl/>
        </w:rPr>
        <w:t>אני יכולה לקרוא לוועדת הכנסת?</w:t>
      </w:r>
    </w:p>
    <w:p w14:paraId="7AE9E9A8" w14:textId="77777777" w:rsidR="00267ED8" w:rsidRPr="00267ED8" w:rsidRDefault="00267ED8" w:rsidP="00267ED8">
      <w:pPr>
        <w:bidi/>
        <w:jc w:val="both"/>
        <w:rPr>
          <w:rFonts w:cs="David" w:hint="cs"/>
          <w:rtl/>
        </w:rPr>
      </w:pPr>
    </w:p>
    <w:p w14:paraId="7AB5BB9A"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28EB009A" w14:textId="77777777" w:rsidR="00267ED8" w:rsidRPr="00267ED8" w:rsidRDefault="00267ED8" w:rsidP="00267ED8">
      <w:pPr>
        <w:bidi/>
        <w:jc w:val="both"/>
        <w:rPr>
          <w:rFonts w:cs="David" w:hint="cs"/>
          <w:u w:val="single"/>
          <w:rtl/>
        </w:rPr>
      </w:pPr>
    </w:p>
    <w:p w14:paraId="5A82DEF2" w14:textId="77777777" w:rsidR="00267ED8" w:rsidRPr="00267ED8" w:rsidRDefault="00267ED8" w:rsidP="00267ED8">
      <w:pPr>
        <w:bidi/>
        <w:jc w:val="both"/>
        <w:rPr>
          <w:rFonts w:cs="David" w:hint="cs"/>
          <w:rtl/>
        </w:rPr>
      </w:pPr>
      <w:r w:rsidRPr="00267ED8">
        <w:rPr>
          <w:rFonts w:cs="David" w:hint="cs"/>
          <w:rtl/>
        </w:rPr>
        <w:tab/>
        <w:t xml:space="preserve">היא שואלת שאלה מכשילה, אני יודע למה היא שואלת אותה. </w:t>
      </w:r>
    </w:p>
    <w:p w14:paraId="69AFE34C" w14:textId="77777777" w:rsidR="00267ED8" w:rsidRPr="00267ED8" w:rsidRDefault="00267ED8" w:rsidP="00267ED8">
      <w:pPr>
        <w:bidi/>
        <w:jc w:val="both"/>
        <w:rPr>
          <w:rFonts w:cs="David" w:hint="cs"/>
          <w:rtl/>
        </w:rPr>
      </w:pPr>
    </w:p>
    <w:p w14:paraId="1BAFBE57" w14:textId="77777777" w:rsidR="00267ED8" w:rsidRPr="00267ED8" w:rsidRDefault="00267ED8" w:rsidP="00267ED8">
      <w:pPr>
        <w:bidi/>
        <w:jc w:val="both"/>
        <w:rPr>
          <w:rFonts w:cs="David" w:hint="cs"/>
          <w:rtl/>
        </w:rPr>
      </w:pPr>
      <w:r w:rsidRPr="00267ED8">
        <w:rPr>
          <w:rFonts w:cs="David" w:hint="cs"/>
          <w:rtl/>
        </w:rPr>
        <w:tab/>
        <w:t xml:space="preserve">למשל, רשם האגודות השיתופיות מקבל החלטה ביושבו בגוף מעין שיפוטי. היא רוצה להביא אותו לוועדה של הכנסת ולתקוף אותו ספציפית על ההחלטה שבה הוא ישב כגוף מעין שיפוטי. </w:t>
      </w:r>
    </w:p>
    <w:p w14:paraId="4025E061" w14:textId="77777777" w:rsidR="00267ED8" w:rsidRPr="00267ED8" w:rsidRDefault="00267ED8" w:rsidP="00267ED8">
      <w:pPr>
        <w:bidi/>
        <w:jc w:val="both"/>
        <w:rPr>
          <w:rFonts w:cs="David" w:hint="cs"/>
          <w:rtl/>
        </w:rPr>
      </w:pPr>
    </w:p>
    <w:p w14:paraId="081DBBBD"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7B7F49C" w14:textId="77777777" w:rsidR="00267ED8" w:rsidRPr="00267ED8" w:rsidRDefault="00267ED8" w:rsidP="00267ED8">
      <w:pPr>
        <w:bidi/>
        <w:jc w:val="both"/>
        <w:rPr>
          <w:rFonts w:cs="David" w:hint="cs"/>
          <w:rtl/>
        </w:rPr>
      </w:pPr>
    </w:p>
    <w:p w14:paraId="672FF24A" w14:textId="77777777" w:rsidR="00267ED8" w:rsidRPr="00267ED8" w:rsidRDefault="00267ED8" w:rsidP="00267ED8">
      <w:pPr>
        <w:bidi/>
        <w:ind w:firstLine="720"/>
        <w:jc w:val="both"/>
        <w:rPr>
          <w:rFonts w:cs="David" w:hint="cs"/>
          <w:rtl/>
        </w:rPr>
      </w:pPr>
      <w:r w:rsidRPr="00267ED8">
        <w:rPr>
          <w:rFonts w:cs="David" w:hint="cs"/>
          <w:rtl/>
        </w:rPr>
        <w:t xml:space="preserve">היא לא יכולה. </w:t>
      </w:r>
    </w:p>
    <w:p w14:paraId="356EF732" w14:textId="77777777" w:rsidR="00267ED8" w:rsidRPr="00267ED8" w:rsidRDefault="00267ED8" w:rsidP="00267ED8">
      <w:pPr>
        <w:bidi/>
        <w:jc w:val="both"/>
        <w:rPr>
          <w:rFonts w:cs="David" w:hint="cs"/>
          <w:rtl/>
        </w:rPr>
      </w:pPr>
    </w:p>
    <w:p w14:paraId="7D0E0BBB"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EE50B95" w14:textId="77777777" w:rsidR="00267ED8" w:rsidRPr="00267ED8" w:rsidRDefault="00267ED8" w:rsidP="00267ED8">
      <w:pPr>
        <w:bidi/>
        <w:jc w:val="both"/>
        <w:rPr>
          <w:rFonts w:cs="David" w:hint="cs"/>
          <w:u w:val="single"/>
          <w:rtl/>
        </w:rPr>
      </w:pPr>
    </w:p>
    <w:p w14:paraId="53FA1657" w14:textId="77777777" w:rsidR="00267ED8" w:rsidRPr="00267ED8" w:rsidRDefault="00267ED8" w:rsidP="00267ED8">
      <w:pPr>
        <w:bidi/>
        <w:ind w:firstLine="720"/>
        <w:jc w:val="both"/>
        <w:rPr>
          <w:rFonts w:cs="David" w:hint="cs"/>
          <w:rtl/>
        </w:rPr>
      </w:pPr>
      <w:r w:rsidRPr="00267ED8">
        <w:rPr>
          <w:rFonts w:cs="David" w:hint="cs"/>
          <w:rtl/>
        </w:rPr>
        <w:t xml:space="preserve">את זה אמרנו שהיא לא יכולה. היא יכולה להגדיר את הנושא כעקרוני ולקיים דיון עקרוני בסוגיה ולא דיון ספציפי במקרה הספציפי שתלוי ועומד בפני רשם העמותות. </w:t>
      </w:r>
    </w:p>
    <w:p w14:paraId="3C37DED3" w14:textId="77777777" w:rsidR="00267ED8" w:rsidRPr="00267ED8" w:rsidRDefault="00267ED8" w:rsidP="00267ED8">
      <w:pPr>
        <w:bidi/>
        <w:jc w:val="both"/>
        <w:rPr>
          <w:rFonts w:cs="David" w:hint="cs"/>
          <w:rtl/>
        </w:rPr>
      </w:pPr>
    </w:p>
    <w:p w14:paraId="466C089D" w14:textId="77777777" w:rsidR="00267ED8" w:rsidRPr="00267ED8" w:rsidRDefault="00267ED8" w:rsidP="00267ED8">
      <w:pPr>
        <w:bidi/>
        <w:jc w:val="both"/>
        <w:rPr>
          <w:rFonts w:cs="David" w:hint="cs"/>
          <w:rtl/>
        </w:rPr>
      </w:pPr>
      <w:r w:rsidRPr="00267ED8">
        <w:rPr>
          <w:rFonts w:cs="David" w:hint="cs"/>
          <w:u w:val="single"/>
          <w:rtl/>
        </w:rPr>
        <w:t>סוזי נבות:</w:t>
      </w:r>
    </w:p>
    <w:p w14:paraId="39933F36" w14:textId="77777777" w:rsidR="00267ED8" w:rsidRPr="00267ED8" w:rsidRDefault="00267ED8" w:rsidP="00267ED8">
      <w:pPr>
        <w:bidi/>
        <w:jc w:val="both"/>
        <w:rPr>
          <w:rFonts w:cs="David" w:hint="cs"/>
          <w:rtl/>
        </w:rPr>
      </w:pPr>
    </w:p>
    <w:p w14:paraId="60ECBBBA" w14:textId="77777777" w:rsidR="00267ED8" w:rsidRPr="00267ED8" w:rsidRDefault="00267ED8" w:rsidP="00267ED8">
      <w:pPr>
        <w:bidi/>
        <w:ind w:firstLine="720"/>
        <w:jc w:val="both"/>
        <w:rPr>
          <w:rFonts w:cs="David" w:hint="cs"/>
          <w:rtl/>
        </w:rPr>
      </w:pPr>
      <w:r w:rsidRPr="00267ED8">
        <w:rPr>
          <w:rFonts w:cs="David" w:hint="cs"/>
          <w:rtl/>
        </w:rPr>
        <w:t xml:space="preserve">הרעיון הוא שנציג ציבור לא יפנה לגופים האלה. </w:t>
      </w:r>
    </w:p>
    <w:p w14:paraId="74EAC8DA" w14:textId="77777777" w:rsidR="00267ED8" w:rsidRPr="00267ED8" w:rsidRDefault="00267ED8" w:rsidP="00267ED8">
      <w:pPr>
        <w:bidi/>
        <w:jc w:val="both"/>
        <w:rPr>
          <w:rFonts w:cs="David" w:hint="cs"/>
          <w:rtl/>
        </w:rPr>
      </w:pPr>
    </w:p>
    <w:p w14:paraId="6E283DD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8D8670D" w14:textId="77777777" w:rsidR="00267ED8" w:rsidRPr="00267ED8" w:rsidRDefault="00267ED8" w:rsidP="00267ED8">
      <w:pPr>
        <w:bidi/>
        <w:jc w:val="both"/>
        <w:rPr>
          <w:rFonts w:cs="David" w:hint="cs"/>
          <w:rtl/>
        </w:rPr>
      </w:pPr>
    </w:p>
    <w:p w14:paraId="40F61565" w14:textId="77777777" w:rsidR="00267ED8" w:rsidRPr="00267ED8" w:rsidRDefault="00267ED8" w:rsidP="00267ED8">
      <w:pPr>
        <w:bidi/>
        <w:jc w:val="both"/>
        <w:rPr>
          <w:rFonts w:cs="David" w:hint="cs"/>
          <w:rtl/>
        </w:rPr>
      </w:pPr>
      <w:r w:rsidRPr="00267ED8">
        <w:rPr>
          <w:rFonts w:cs="David" w:hint="cs"/>
          <w:rtl/>
        </w:rPr>
        <w:tab/>
        <w:t xml:space="preserve">- - מתי אנחנו נתקלים בבעיה? כשהדברים נעשים לא באופן פומבי. </w:t>
      </w:r>
    </w:p>
    <w:p w14:paraId="3B9F9BF5" w14:textId="77777777" w:rsidR="00267ED8" w:rsidRPr="00267ED8" w:rsidRDefault="00267ED8" w:rsidP="00267ED8">
      <w:pPr>
        <w:bidi/>
        <w:jc w:val="both"/>
        <w:rPr>
          <w:rFonts w:cs="David" w:hint="cs"/>
          <w:rtl/>
        </w:rPr>
      </w:pPr>
    </w:p>
    <w:p w14:paraId="752EDECA"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2225F4F4" w14:textId="77777777" w:rsidR="00267ED8" w:rsidRPr="00267ED8" w:rsidRDefault="00267ED8" w:rsidP="00267ED8">
      <w:pPr>
        <w:bidi/>
        <w:jc w:val="both"/>
        <w:rPr>
          <w:rFonts w:cs="David" w:hint="cs"/>
          <w:u w:val="single"/>
          <w:rtl/>
        </w:rPr>
      </w:pPr>
    </w:p>
    <w:p w14:paraId="2532FB00" w14:textId="77777777" w:rsidR="00267ED8" w:rsidRPr="00267ED8" w:rsidRDefault="00267ED8" w:rsidP="00267ED8">
      <w:pPr>
        <w:bidi/>
        <w:jc w:val="both"/>
        <w:rPr>
          <w:rFonts w:cs="David" w:hint="cs"/>
          <w:rtl/>
        </w:rPr>
      </w:pPr>
      <w:r w:rsidRPr="00267ED8">
        <w:rPr>
          <w:rFonts w:cs="David" w:hint="cs"/>
          <w:rtl/>
        </w:rPr>
        <w:tab/>
        <w:t xml:space="preserve">אין לנו את הכסף ללכת לבג"צ נגד הרשויות. </w:t>
      </w:r>
    </w:p>
    <w:p w14:paraId="2FD3F7FB" w14:textId="77777777" w:rsidR="00267ED8" w:rsidRPr="00267ED8" w:rsidRDefault="00267ED8" w:rsidP="00267ED8">
      <w:pPr>
        <w:bidi/>
        <w:jc w:val="both"/>
        <w:rPr>
          <w:rFonts w:cs="David" w:hint="cs"/>
          <w:rtl/>
        </w:rPr>
      </w:pPr>
    </w:p>
    <w:p w14:paraId="71DD2EDF"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4D5C2748" w14:textId="77777777" w:rsidR="00267ED8" w:rsidRPr="00267ED8" w:rsidRDefault="00267ED8" w:rsidP="00267ED8">
      <w:pPr>
        <w:bidi/>
        <w:jc w:val="both"/>
        <w:rPr>
          <w:rFonts w:cs="David" w:hint="cs"/>
          <w:u w:val="single"/>
          <w:rtl/>
        </w:rPr>
      </w:pPr>
    </w:p>
    <w:p w14:paraId="635BE22D" w14:textId="77777777" w:rsidR="00267ED8" w:rsidRPr="00267ED8" w:rsidRDefault="00267ED8" w:rsidP="00267ED8">
      <w:pPr>
        <w:bidi/>
        <w:jc w:val="both"/>
        <w:rPr>
          <w:rFonts w:cs="David" w:hint="cs"/>
          <w:rtl/>
        </w:rPr>
      </w:pPr>
      <w:r w:rsidRPr="00267ED8">
        <w:rPr>
          <w:rFonts w:cs="David" w:hint="cs"/>
          <w:rtl/>
        </w:rPr>
        <w:tab/>
        <w:t xml:space="preserve">בהחלט אפשר, במסגרת דיון בוועדה, להעלות את הבעיה. </w:t>
      </w:r>
    </w:p>
    <w:p w14:paraId="5700BD33" w14:textId="77777777" w:rsidR="00267ED8" w:rsidRPr="00267ED8" w:rsidRDefault="00267ED8" w:rsidP="00267ED8">
      <w:pPr>
        <w:bidi/>
        <w:jc w:val="both"/>
        <w:rPr>
          <w:rFonts w:cs="David" w:hint="cs"/>
          <w:rtl/>
        </w:rPr>
      </w:pPr>
    </w:p>
    <w:p w14:paraId="52673A19"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D2CB27D" w14:textId="77777777" w:rsidR="00267ED8" w:rsidRPr="00267ED8" w:rsidRDefault="00267ED8" w:rsidP="00267ED8">
      <w:pPr>
        <w:bidi/>
        <w:jc w:val="both"/>
        <w:rPr>
          <w:rFonts w:cs="David" w:hint="cs"/>
          <w:u w:val="single"/>
          <w:rtl/>
        </w:rPr>
      </w:pPr>
    </w:p>
    <w:p w14:paraId="16C84459" w14:textId="77777777" w:rsidR="00267ED8" w:rsidRPr="00267ED8" w:rsidRDefault="00267ED8" w:rsidP="00267ED8">
      <w:pPr>
        <w:bidi/>
        <w:jc w:val="both"/>
        <w:rPr>
          <w:rFonts w:cs="David" w:hint="cs"/>
          <w:rtl/>
        </w:rPr>
      </w:pPr>
      <w:r w:rsidRPr="00267ED8">
        <w:rPr>
          <w:rFonts w:cs="David" w:hint="cs"/>
          <w:rtl/>
        </w:rPr>
        <w:tab/>
        <w:t>סוזי שכנעה אותי. השלב הבא שהיא תשאל: אז למה לא לוועדת מכרזים?</w:t>
      </w:r>
    </w:p>
    <w:p w14:paraId="1BF2C321" w14:textId="77777777" w:rsidR="00267ED8" w:rsidRPr="00267ED8" w:rsidRDefault="00267ED8" w:rsidP="00267ED8">
      <w:pPr>
        <w:bidi/>
        <w:jc w:val="both"/>
        <w:rPr>
          <w:rFonts w:cs="David" w:hint="cs"/>
          <w:rtl/>
        </w:rPr>
      </w:pPr>
    </w:p>
    <w:p w14:paraId="4B3496B0"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3B85C5A4" w14:textId="77777777" w:rsidR="00267ED8" w:rsidRPr="00267ED8" w:rsidRDefault="00267ED8" w:rsidP="00267ED8">
      <w:pPr>
        <w:bidi/>
        <w:jc w:val="both"/>
        <w:rPr>
          <w:rFonts w:cs="David" w:hint="cs"/>
          <w:u w:val="single"/>
          <w:rtl/>
        </w:rPr>
      </w:pPr>
    </w:p>
    <w:p w14:paraId="15FBE70B" w14:textId="77777777" w:rsidR="00267ED8" w:rsidRPr="00267ED8" w:rsidRDefault="00267ED8" w:rsidP="00267ED8">
      <w:pPr>
        <w:bidi/>
        <w:jc w:val="both"/>
        <w:rPr>
          <w:rFonts w:cs="David" w:hint="cs"/>
          <w:rtl/>
        </w:rPr>
      </w:pPr>
      <w:r w:rsidRPr="00267ED8">
        <w:rPr>
          <w:rFonts w:cs="David" w:hint="cs"/>
          <w:rtl/>
        </w:rPr>
        <w:tab/>
        <w:t>למה לא להליך שיפוטי שמנהל כרגע?</w:t>
      </w:r>
    </w:p>
    <w:p w14:paraId="7BDB48E4" w14:textId="77777777" w:rsidR="00267ED8" w:rsidRPr="00267ED8" w:rsidRDefault="00267ED8" w:rsidP="00267ED8">
      <w:pPr>
        <w:bidi/>
        <w:jc w:val="both"/>
        <w:rPr>
          <w:rFonts w:cs="David" w:hint="cs"/>
          <w:rtl/>
        </w:rPr>
      </w:pPr>
    </w:p>
    <w:p w14:paraId="2688400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40C0C80" w14:textId="77777777" w:rsidR="00267ED8" w:rsidRPr="00267ED8" w:rsidRDefault="00267ED8" w:rsidP="00267ED8">
      <w:pPr>
        <w:bidi/>
        <w:jc w:val="both"/>
        <w:rPr>
          <w:rFonts w:cs="David" w:hint="cs"/>
          <w:rtl/>
        </w:rPr>
      </w:pPr>
    </w:p>
    <w:p w14:paraId="6D4875CB" w14:textId="77777777" w:rsidR="00267ED8" w:rsidRPr="00267ED8" w:rsidRDefault="00267ED8" w:rsidP="00267ED8">
      <w:pPr>
        <w:bidi/>
        <w:jc w:val="both"/>
        <w:rPr>
          <w:rFonts w:cs="David" w:hint="cs"/>
          <w:rtl/>
        </w:rPr>
      </w:pPr>
      <w:r w:rsidRPr="00267ED8">
        <w:rPr>
          <w:rFonts w:cs="David" w:hint="cs"/>
          <w:rtl/>
        </w:rPr>
        <w:tab/>
        <w:t>אני לא רוצה לשאול למה לא להליך שיפוטי בבית משפט, אבל למה לא לוועדת מכרזים?</w:t>
      </w:r>
    </w:p>
    <w:p w14:paraId="0FDBF126" w14:textId="77777777" w:rsidR="00267ED8" w:rsidRPr="00267ED8" w:rsidRDefault="00267ED8" w:rsidP="00267ED8">
      <w:pPr>
        <w:bidi/>
        <w:jc w:val="both"/>
        <w:rPr>
          <w:rFonts w:cs="David" w:hint="cs"/>
          <w:rtl/>
        </w:rPr>
      </w:pPr>
    </w:p>
    <w:p w14:paraId="03BEF0C9"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4F28086A" w14:textId="77777777" w:rsidR="00267ED8" w:rsidRPr="00267ED8" w:rsidRDefault="00267ED8" w:rsidP="00267ED8">
      <w:pPr>
        <w:bidi/>
        <w:jc w:val="both"/>
        <w:rPr>
          <w:rFonts w:cs="David" w:hint="cs"/>
          <w:u w:val="single"/>
          <w:rtl/>
        </w:rPr>
      </w:pPr>
    </w:p>
    <w:p w14:paraId="4DD7A997" w14:textId="77777777" w:rsidR="00267ED8" w:rsidRPr="00267ED8" w:rsidRDefault="00267ED8" w:rsidP="00267ED8">
      <w:pPr>
        <w:bidi/>
        <w:jc w:val="both"/>
        <w:rPr>
          <w:rFonts w:cs="David" w:hint="cs"/>
          <w:rtl/>
        </w:rPr>
      </w:pPr>
      <w:r w:rsidRPr="00267ED8">
        <w:rPr>
          <w:rFonts w:cs="David" w:hint="cs"/>
          <w:rtl/>
        </w:rPr>
        <w:tab/>
        <w:t>ועדת מכרזים זה דבר סגור. ועדה מקומית זה דבר פתוח. היום אתה יכול לקרוא את כל ההחלטות ואתה יכול להשתתף בישיבת ועדה מקומית. אז למה לחבר כנסת אסור להשתתף? למה לי שאני נציג ציבור, אני בא לייצג ציבור?</w:t>
      </w:r>
    </w:p>
    <w:p w14:paraId="6591F2F3" w14:textId="77777777" w:rsidR="00267ED8" w:rsidRPr="00267ED8" w:rsidRDefault="00267ED8" w:rsidP="00267ED8">
      <w:pPr>
        <w:bidi/>
        <w:jc w:val="both"/>
        <w:rPr>
          <w:rFonts w:cs="David" w:hint="cs"/>
          <w:rtl/>
        </w:rPr>
      </w:pPr>
    </w:p>
    <w:p w14:paraId="2B22401A"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C01E788" w14:textId="77777777" w:rsidR="00267ED8" w:rsidRPr="00267ED8" w:rsidRDefault="00267ED8" w:rsidP="00267ED8">
      <w:pPr>
        <w:bidi/>
        <w:jc w:val="both"/>
        <w:rPr>
          <w:rFonts w:cs="David" w:hint="cs"/>
          <w:u w:val="single"/>
          <w:rtl/>
        </w:rPr>
      </w:pPr>
    </w:p>
    <w:p w14:paraId="501C2E30" w14:textId="77777777" w:rsidR="00267ED8" w:rsidRPr="00267ED8" w:rsidRDefault="00267ED8" w:rsidP="00267ED8">
      <w:pPr>
        <w:bidi/>
        <w:jc w:val="both"/>
        <w:rPr>
          <w:rFonts w:cs="David" w:hint="cs"/>
          <w:rtl/>
        </w:rPr>
      </w:pPr>
      <w:r w:rsidRPr="00267ED8">
        <w:rPr>
          <w:rFonts w:cs="David" w:hint="cs"/>
          <w:rtl/>
        </w:rPr>
        <w:tab/>
        <w:t>נניח שאתה סבור שהענישה שניתנת כרגע בבתי משפט לעבירות מסוימות היא קלה מידי ואתה איש ציבור ואתה חושב שזה עושה נזק לציבור. כרגע נמצא בדיון בבית משפט שלום תיק של פלוני שהוא עבריין שאתה חושב שהעונש שהשופטים מטילים איננו ראוי. מדוע שלא תפנה?</w:t>
      </w:r>
    </w:p>
    <w:p w14:paraId="6424C2D9" w14:textId="77777777" w:rsidR="00267ED8" w:rsidRPr="00267ED8" w:rsidRDefault="00267ED8" w:rsidP="00267ED8">
      <w:pPr>
        <w:bidi/>
        <w:jc w:val="both"/>
        <w:rPr>
          <w:rFonts w:cs="David" w:hint="cs"/>
          <w:rtl/>
        </w:rPr>
      </w:pPr>
    </w:p>
    <w:p w14:paraId="7153EFBF"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3C216853" w14:textId="77777777" w:rsidR="00267ED8" w:rsidRPr="00267ED8" w:rsidRDefault="00267ED8" w:rsidP="00267ED8">
      <w:pPr>
        <w:bidi/>
        <w:jc w:val="both"/>
        <w:rPr>
          <w:rFonts w:cs="David" w:hint="cs"/>
          <w:u w:val="single"/>
          <w:rtl/>
        </w:rPr>
      </w:pPr>
    </w:p>
    <w:p w14:paraId="68AC0E65" w14:textId="77777777" w:rsidR="00267ED8" w:rsidRPr="00267ED8" w:rsidRDefault="00267ED8" w:rsidP="00267ED8">
      <w:pPr>
        <w:bidi/>
        <w:jc w:val="both"/>
        <w:rPr>
          <w:rFonts w:cs="David" w:hint="cs"/>
          <w:rtl/>
        </w:rPr>
      </w:pPr>
      <w:r w:rsidRPr="00267ED8">
        <w:rPr>
          <w:rFonts w:cs="David" w:hint="cs"/>
          <w:rtl/>
        </w:rPr>
        <w:tab/>
        <w:t xml:space="preserve">זה שופט וזה בית משפט. </w:t>
      </w:r>
    </w:p>
    <w:p w14:paraId="2BB11528" w14:textId="77777777" w:rsidR="00267ED8" w:rsidRPr="00267ED8" w:rsidRDefault="00267ED8" w:rsidP="00267ED8">
      <w:pPr>
        <w:bidi/>
        <w:jc w:val="both"/>
        <w:rPr>
          <w:rFonts w:cs="David" w:hint="cs"/>
          <w:rtl/>
        </w:rPr>
      </w:pPr>
    </w:p>
    <w:p w14:paraId="4385588D"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6DA2FBD3" w14:textId="77777777" w:rsidR="00267ED8" w:rsidRPr="00267ED8" w:rsidRDefault="00267ED8" w:rsidP="00267ED8">
      <w:pPr>
        <w:bidi/>
        <w:jc w:val="both"/>
        <w:rPr>
          <w:rFonts w:cs="David" w:hint="cs"/>
          <w:u w:val="single"/>
          <w:rtl/>
        </w:rPr>
      </w:pPr>
    </w:p>
    <w:p w14:paraId="20A3CF5B" w14:textId="77777777" w:rsidR="00267ED8" w:rsidRPr="00267ED8" w:rsidRDefault="00267ED8" w:rsidP="00267ED8">
      <w:pPr>
        <w:bidi/>
        <w:jc w:val="both"/>
        <w:rPr>
          <w:rFonts w:cs="David" w:hint="cs"/>
          <w:rtl/>
        </w:rPr>
      </w:pPr>
      <w:r w:rsidRPr="00267ED8">
        <w:rPr>
          <w:rFonts w:cs="David" w:hint="cs"/>
          <w:rtl/>
        </w:rPr>
        <w:tab/>
        <w:t>במה זה שונה מוועדת ערר?</w:t>
      </w:r>
    </w:p>
    <w:p w14:paraId="475699B8" w14:textId="77777777" w:rsidR="00267ED8" w:rsidRPr="00267ED8" w:rsidRDefault="00267ED8" w:rsidP="00267ED8">
      <w:pPr>
        <w:bidi/>
        <w:jc w:val="both"/>
        <w:rPr>
          <w:rFonts w:cs="David" w:hint="cs"/>
          <w:rtl/>
        </w:rPr>
      </w:pPr>
    </w:p>
    <w:p w14:paraId="60540281"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11F106D4" w14:textId="77777777" w:rsidR="00267ED8" w:rsidRPr="00267ED8" w:rsidRDefault="00267ED8" w:rsidP="00267ED8">
      <w:pPr>
        <w:bidi/>
        <w:jc w:val="both"/>
        <w:rPr>
          <w:rFonts w:cs="David" w:hint="cs"/>
          <w:u w:val="single"/>
          <w:rtl/>
        </w:rPr>
      </w:pPr>
    </w:p>
    <w:p w14:paraId="669F9F12" w14:textId="77777777" w:rsidR="00267ED8" w:rsidRPr="00267ED8" w:rsidRDefault="00267ED8" w:rsidP="00267ED8">
      <w:pPr>
        <w:bidi/>
        <w:jc w:val="both"/>
        <w:rPr>
          <w:rFonts w:cs="David" w:hint="cs"/>
          <w:rtl/>
        </w:rPr>
      </w:pPr>
      <w:r w:rsidRPr="00267ED8">
        <w:rPr>
          <w:rFonts w:cs="David" w:hint="cs"/>
          <w:rtl/>
        </w:rPr>
        <w:tab/>
        <w:t xml:space="preserve">יש שם נבחרי ציבור. </w:t>
      </w:r>
    </w:p>
    <w:p w14:paraId="14A66E40" w14:textId="77777777" w:rsidR="00267ED8" w:rsidRPr="00267ED8" w:rsidRDefault="00267ED8" w:rsidP="00267ED8">
      <w:pPr>
        <w:bidi/>
        <w:jc w:val="both"/>
        <w:rPr>
          <w:rFonts w:cs="David" w:hint="cs"/>
          <w:rtl/>
        </w:rPr>
      </w:pPr>
    </w:p>
    <w:p w14:paraId="4FE058A1"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6CB4E7FC" w14:textId="77777777" w:rsidR="00267ED8" w:rsidRPr="00267ED8" w:rsidRDefault="00267ED8" w:rsidP="00267ED8">
      <w:pPr>
        <w:bidi/>
        <w:jc w:val="both"/>
        <w:rPr>
          <w:rFonts w:cs="David" w:hint="cs"/>
          <w:u w:val="single"/>
          <w:rtl/>
        </w:rPr>
      </w:pPr>
    </w:p>
    <w:p w14:paraId="7334A408" w14:textId="77777777" w:rsidR="00267ED8" w:rsidRPr="00267ED8" w:rsidRDefault="00267ED8" w:rsidP="00267ED8">
      <w:pPr>
        <w:bidi/>
        <w:jc w:val="both"/>
        <w:rPr>
          <w:rFonts w:cs="David" w:hint="cs"/>
          <w:rtl/>
        </w:rPr>
      </w:pPr>
      <w:r w:rsidRPr="00267ED8">
        <w:rPr>
          <w:rFonts w:cs="David" w:hint="cs"/>
          <w:rtl/>
        </w:rPr>
        <w:tab/>
        <w:t xml:space="preserve">זה גוף שקיבל סמכויות. </w:t>
      </w:r>
    </w:p>
    <w:p w14:paraId="4585BFEA" w14:textId="77777777" w:rsidR="00267ED8" w:rsidRPr="00267ED8" w:rsidRDefault="00267ED8" w:rsidP="00267ED8">
      <w:pPr>
        <w:bidi/>
        <w:jc w:val="both"/>
        <w:rPr>
          <w:rFonts w:cs="David" w:hint="cs"/>
          <w:rtl/>
        </w:rPr>
      </w:pPr>
    </w:p>
    <w:p w14:paraId="37205B56"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6F5CB839" w14:textId="77777777" w:rsidR="00267ED8" w:rsidRPr="00267ED8" w:rsidRDefault="00267ED8" w:rsidP="00267ED8">
      <w:pPr>
        <w:bidi/>
        <w:jc w:val="both"/>
        <w:rPr>
          <w:rFonts w:cs="David" w:hint="cs"/>
          <w:u w:val="single"/>
          <w:rtl/>
        </w:rPr>
      </w:pPr>
    </w:p>
    <w:p w14:paraId="53145592" w14:textId="77777777" w:rsidR="00267ED8" w:rsidRPr="00267ED8" w:rsidRDefault="00267ED8" w:rsidP="00267ED8">
      <w:pPr>
        <w:bidi/>
        <w:jc w:val="both"/>
        <w:rPr>
          <w:rFonts w:cs="David" w:hint="cs"/>
          <w:rtl/>
        </w:rPr>
      </w:pPr>
      <w:r w:rsidRPr="00267ED8">
        <w:rPr>
          <w:rFonts w:cs="David" w:hint="cs"/>
          <w:rtl/>
        </w:rPr>
        <w:tab/>
        <w:t>סליחה, בגלל שהיו בחירות אז השתנו דברים.</w:t>
      </w:r>
    </w:p>
    <w:p w14:paraId="4E23AD69" w14:textId="77777777" w:rsidR="00267ED8" w:rsidRPr="00267ED8" w:rsidRDefault="00267ED8" w:rsidP="00267ED8">
      <w:pPr>
        <w:bidi/>
        <w:jc w:val="both"/>
        <w:rPr>
          <w:rFonts w:cs="David" w:hint="cs"/>
          <w:rtl/>
        </w:rPr>
      </w:pPr>
    </w:p>
    <w:p w14:paraId="49C07A2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81AD7F2" w14:textId="77777777" w:rsidR="00267ED8" w:rsidRPr="00267ED8" w:rsidRDefault="00267ED8" w:rsidP="00267ED8">
      <w:pPr>
        <w:bidi/>
        <w:jc w:val="both"/>
        <w:rPr>
          <w:rFonts w:cs="David" w:hint="cs"/>
          <w:rtl/>
        </w:rPr>
      </w:pPr>
    </w:p>
    <w:p w14:paraId="38DB5E71" w14:textId="77777777" w:rsidR="00267ED8" w:rsidRPr="00267ED8" w:rsidRDefault="00267ED8" w:rsidP="00267ED8">
      <w:pPr>
        <w:bidi/>
        <w:jc w:val="both"/>
        <w:rPr>
          <w:rFonts w:cs="David" w:hint="cs"/>
          <w:rtl/>
        </w:rPr>
      </w:pPr>
      <w:r w:rsidRPr="00267ED8">
        <w:rPr>
          <w:rFonts w:cs="David" w:hint="cs"/>
          <w:rtl/>
        </w:rPr>
        <w:tab/>
        <w:t xml:space="preserve">לא, בגלל שמוגדר פה גוף מעין שיפוטי. מי המרכיב של הגוף המעין שיפוטי, האם הם נבחרי ציבור, פקידים או שופטים, לא עושה את ההבדל. הגוף המעין שיפוטי יש לו כללים יותר נוקשים וחייבים להיות יותר חדים מאשר גוף מנהלי אחר. לכן האבחנה פה היא על גוף מעין שיפוטי. </w:t>
      </w:r>
    </w:p>
    <w:p w14:paraId="52C2F4E2" w14:textId="77777777" w:rsidR="00267ED8" w:rsidRPr="00267ED8" w:rsidRDefault="00267ED8" w:rsidP="00267ED8">
      <w:pPr>
        <w:bidi/>
        <w:jc w:val="both"/>
        <w:rPr>
          <w:rFonts w:cs="David" w:hint="cs"/>
          <w:rtl/>
        </w:rPr>
      </w:pPr>
    </w:p>
    <w:p w14:paraId="1C396828" w14:textId="77777777" w:rsidR="00267ED8" w:rsidRPr="00267ED8" w:rsidRDefault="00267ED8" w:rsidP="00267ED8">
      <w:pPr>
        <w:bidi/>
        <w:jc w:val="both"/>
        <w:rPr>
          <w:rFonts w:cs="David" w:hint="cs"/>
          <w:rtl/>
        </w:rPr>
      </w:pPr>
      <w:r w:rsidRPr="00267ED8">
        <w:rPr>
          <w:rFonts w:cs="David" w:hint="cs"/>
          <w:rtl/>
        </w:rPr>
        <w:tab/>
        <w:t xml:space="preserve">אני חושב שבסוף, אחרי כל הסיבוב שעשינו, אין לנו פיתרון יותר טוב ממה שסוזי אמרה, משום שברגע שנפתח פה פתח, אז באמת אין גבול. </w:t>
      </w:r>
    </w:p>
    <w:p w14:paraId="615D8924" w14:textId="77777777" w:rsidR="00267ED8" w:rsidRPr="00267ED8" w:rsidRDefault="00267ED8" w:rsidP="00267ED8">
      <w:pPr>
        <w:bidi/>
        <w:jc w:val="both"/>
        <w:rPr>
          <w:rFonts w:cs="David" w:hint="cs"/>
          <w:rtl/>
        </w:rPr>
      </w:pPr>
    </w:p>
    <w:p w14:paraId="5C631646"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605A605B" w14:textId="77777777" w:rsidR="00267ED8" w:rsidRPr="00267ED8" w:rsidRDefault="00267ED8" w:rsidP="00267ED8">
      <w:pPr>
        <w:bidi/>
        <w:jc w:val="both"/>
        <w:rPr>
          <w:rFonts w:cs="David" w:hint="cs"/>
          <w:u w:val="single"/>
          <w:rtl/>
        </w:rPr>
      </w:pPr>
    </w:p>
    <w:p w14:paraId="062F769A" w14:textId="77777777" w:rsidR="00267ED8" w:rsidRPr="00267ED8" w:rsidRDefault="00267ED8" w:rsidP="00267ED8">
      <w:pPr>
        <w:bidi/>
        <w:jc w:val="both"/>
        <w:rPr>
          <w:rFonts w:cs="David" w:hint="cs"/>
          <w:rtl/>
        </w:rPr>
      </w:pPr>
      <w:r w:rsidRPr="00267ED8">
        <w:rPr>
          <w:rFonts w:cs="David" w:hint="cs"/>
          <w:rtl/>
        </w:rPr>
        <w:tab/>
        <w:t xml:space="preserve">אם מדברים על אינטרס אישי זה מובן. אבל אם מדברים על אינטרס ציבורי? שלי מדברת על הירוקים ואני מדבר על מצוקת הדיור. </w:t>
      </w:r>
    </w:p>
    <w:p w14:paraId="65E5A8DE" w14:textId="77777777" w:rsidR="00267ED8" w:rsidRPr="00267ED8" w:rsidRDefault="00267ED8" w:rsidP="00267ED8">
      <w:pPr>
        <w:bidi/>
        <w:jc w:val="both"/>
        <w:rPr>
          <w:rFonts w:cs="David" w:hint="cs"/>
          <w:rtl/>
        </w:rPr>
      </w:pPr>
    </w:p>
    <w:p w14:paraId="368C2BF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A7F31A4" w14:textId="77777777" w:rsidR="00267ED8" w:rsidRPr="00267ED8" w:rsidRDefault="00267ED8" w:rsidP="00267ED8">
      <w:pPr>
        <w:bidi/>
        <w:jc w:val="both"/>
        <w:rPr>
          <w:rFonts w:cs="David" w:hint="cs"/>
          <w:rtl/>
        </w:rPr>
      </w:pPr>
    </w:p>
    <w:p w14:paraId="3CA0400A" w14:textId="77777777" w:rsidR="00267ED8" w:rsidRPr="00267ED8" w:rsidRDefault="00267ED8" w:rsidP="00267ED8">
      <w:pPr>
        <w:bidi/>
        <w:jc w:val="both"/>
        <w:rPr>
          <w:rFonts w:cs="David" w:hint="cs"/>
          <w:rtl/>
        </w:rPr>
      </w:pPr>
      <w:r w:rsidRPr="00267ED8">
        <w:rPr>
          <w:rFonts w:cs="David" w:hint="cs"/>
          <w:rtl/>
        </w:rPr>
        <w:tab/>
        <w:t xml:space="preserve">לך יש אינטרס מבחינה ציבורית שלא ינתחו גופה של מישהו בירושלים. המשטרה והשופט אומרים שכן. </w:t>
      </w:r>
    </w:p>
    <w:p w14:paraId="6AC582D7" w14:textId="77777777" w:rsidR="00267ED8" w:rsidRPr="00267ED8" w:rsidRDefault="00267ED8" w:rsidP="00267ED8">
      <w:pPr>
        <w:bidi/>
        <w:jc w:val="both"/>
        <w:rPr>
          <w:rFonts w:cs="David" w:hint="cs"/>
          <w:rtl/>
        </w:rPr>
      </w:pPr>
    </w:p>
    <w:p w14:paraId="36396FB0"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547E76E6" w14:textId="77777777" w:rsidR="00267ED8" w:rsidRPr="00267ED8" w:rsidRDefault="00267ED8" w:rsidP="00267ED8">
      <w:pPr>
        <w:bidi/>
        <w:jc w:val="both"/>
        <w:rPr>
          <w:rFonts w:cs="David" w:hint="cs"/>
          <w:u w:val="single"/>
          <w:rtl/>
        </w:rPr>
      </w:pPr>
    </w:p>
    <w:p w14:paraId="12A425BB" w14:textId="77777777" w:rsidR="00267ED8" w:rsidRPr="00267ED8" w:rsidRDefault="00267ED8" w:rsidP="00267ED8">
      <w:pPr>
        <w:bidi/>
        <w:jc w:val="both"/>
        <w:rPr>
          <w:rFonts w:cs="David" w:hint="cs"/>
          <w:rtl/>
        </w:rPr>
      </w:pPr>
      <w:r w:rsidRPr="00267ED8">
        <w:rPr>
          <w:rFonts w:cs="David" w:hint="cs"/>
          <w:rtl/>
        </w:rPr>
        <w:tab/>
        <w:t>זאת רשות שיפוטית. ממתי ועדה מקומית זה רשות שיפוטית?</w:t>
      </w:r>
    </w:p>
    <w:p w14:paraId="3E48380C" w14:textId="77777777" w:rsidR="00267ED8" w:rsidRPr="00267ED8" w:rsidRDefault="00267ED8" w:rsidP="00267ED8">
      <w:pPr>
        <w:bidi/>
        <w:jc w:val="both"/>
        <w:rPr>
          <w:rFonts w:cs="David" w:hint="cs"/>
          <w:rtl/>
        </w:rPr>
      </w:pPr>
    </w:p>
    <w:p w14:paraId="739AF84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1B33A66B" w14:textId="77777777" w:rsidR="00267ED8" w:rsidRPr="00267ED8" w:rsidRDefault="00267ED8" w:rsidP="00267ED8">
      <w:pPr>
        <w:bidi/>
        <w:jc w:val="both"/>
        <w:rPr>
          <w:rFonts w:cs="David" w:hint="cs"/>
          <w:rtl/>
        </w:rPr>
      </w:pPr>
    </w:p>
    <w:p w14:paraId="27841CA2" w14:textId="77777777" w:rsidR="00267ED8" w:rsidRPr="00267ED8" w:rsidRDefault="00267ED8" w:rsidP="00267ED8">
      <w:pPr>
        <w:bidi/>
        <w:jc w:val="both"/>
        <w:rPr>
          <w:rFonts w:cs="David" w:hint="cs"/>
          <w:rtl/>
        </w:rPr>
      </w:pPr>
      <w:r w:rsidRPr="00267ED8">
        <w:rPr>
          <w:rFonts w:cs="David" w:hint="cs"/>
          <w:rtl/>
        </w:rPr>
        <w:tab/>
        <w:t xml:space="preserve">היא מעין שיפוטית. </w:t>
      </w:r>
    </w:p>
    <w:p w14:paraId="124B2A74" w14:textId="77777777" w:rsidR="00267ED8" w:rsidRPr="00267ED8" w:rsidRDefault="00267ED8" w:rsidP="00267ED8">
      <w:pPr>
        <w:bidi/>
        <w:jc w:val="both"/>
        <w:rPr>
          <w:rFonts w:cs="David" w:hint="cs"/>
          <w:u w:val="single"/>
          <w:rtl/>
        </w:rPr>
      </w:pPr>
    </w:p>
    <w:p w14:paraId="68A84F13" w14:textId="77777777" w:rsidR="00267ED8" w:rsidRPr="00267ED8" w:rsidRDefault="00267ED8" w:rsidP="00267ED8">
      <w:pPr>
        <w:keepLines/>
        <w:bidi/>
        <w:jc w:val="both"/>
        <w:rPr>
          <w:rFonts w:cs="David" w:hint="cs"/>
          <w:u w:val="single"/>
          <w:rtl/>
        </w:rPr>
      </w:pPr>
      <w:r w:rsidRPr="00267ED8">
        <w:rPr>
          <w:rFonts w:cs="David" w:hint="cs"/>
          <w:u w:val="single"/>
          <w:rtl/>
        </w:rPr>
        <w:t>מנחם אליעזר מוזס:</w:t>
      </w:r>
    </w:p>
    <w:p w14:paraId="1BEE68D1" w14:textId="77777777" w:rsidR="00267ED8" w:rsidRPr="00267ED8" w:rsidRDefault="00267ED8" w:rsidP="00267ED8">
      <w:pPr>
        <w:keepLines/>
        <w:bidi/>
        <w:jc w:val="both"/>
        <w:rPr>
          <w:rFonts w:cs="David" w:hint="cs"/>
          <w:u w:val="single"/>
          <w:rtl/>
        </w:rPr>
      </w:pPr>
    </w:p>
    <w:p w14:paraId="2437D665" w14:textId="77777777" w:rsidR="00267ED8" w:rsidRPr="00267ED8" w:rsidRDefault="00267ED8" w:rsidP="00267ED8">
      <w:pPr>
        <w:keepLines/>
        <w:bidi/>
        <w:jc w:val="both"/>
        <w:rPr>
          <w:rFonts w:cs="David" w:hint="cs"/>
          <w:rtl/>
        </w:rPr>
      </w:pPr>
      <w:r w:rsidRPr="00267ED8">
        <w:rPr>
          <w:rFonts w:cs="David" w:hint="cs"/>
          <w:rtl/>
        </w:rPr>
        <w:tab/>
        <w:t>אז צריך לבטל את ה"מעין".</w:t>
      </w:r>
    </w:p>
    <w:p w14:paraId="0D28AA93" w14:textId="77777777" w:rsidR="00267ED8" w:rsidRPr="00267ED8" w:rsidRDefault="00267ED8" w:rsidP="00267ED8">
      <w:pPr>
        <w:bidi/>
        <w:jc w:val="both"/>
        <w:rPr>
          <w:rFonts w:cs="David" w:hint="cs"/>
          <w:rtl/>
        </w:rPr>
      </w:pPr>
    </w:p>
    <w:p w14:paraId="6C24809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F674EF1" w14:textId="77777777" w:rsidR="00267ED8" w:rsidRPr="00267ED8" w:rsidRDefault="00267ED8" w:rsidP="00267ED8">
      <w:pPr>
        <w:bidi/>
        <w:jc w:val="both"/>
        <w:rPr>
          <w:rFonts w:cs="David" w:hint="cs"/>
          <w:rtl/>
        </w:rPr>
      </w:pPr>
    </w:p>
    <w:p w14:paraId="494C6511" w14:textId="77777777" w:rsidR="00267ED8" w:rsidRPr="00267ED8" w:rsidRDefault="00267ED8" w:rsidP="00267ED8">
      <w:pPr>
        <w:bidi/>
        <w:jc w:val="both"/>
        <w:rPr>
          <w:rFonts w:cs="David" w:hint="cs"/>
          <w:rtl/>
        </w:rPr>
      </w:pPr>
      <w:r w:rsidRPr="00267ED8">
        <w:rPr>
          <w:rFonts w:cs="David" w:hint="cs"/>
          <w:rtl/>
        </w:rPr>
        <w:tab/>
        <w:t>אבל מעין שיפוטי זה גם ועדת מכרזים. יש פה מדרון חלקלק. ועדת מכרזים שקובעת את מנהל המחלקה? זאת ועדת מכרזים לקבוע פרסונות, אז חבר כנסת יכתוב לוועדה שקובעת את המכרז: תשמע, הוא מאה אחוז, תשמע לי?</w:t>
      </w:r>
    </w:p>
    <w:p w14:paraId="12CE1E23" w14:textId="77777777" w:rsidR="00267ED8" w:rsidRPr="00267ED8" w:rsidRDefault="00267ED8" w:rsidP="00267ED8">
      <w:pPr>
        <w:bidi/>
        <w:jc w:val="both"/>
        <w:rPr>
          <w:rFonts w:cs="David" w:hint="cs"/>
          <w:rtl/>
        </w:rPr>
      </w:pPr>
    </w:p>
    <w:p w14:paraId="0866D9D8"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6CBFDEA0" w14:textId="77777777" w:rsidR="00267ED8" w:rsidRPr="00267ED8" w:rsidRDefault="00267ED8" w:rsidP="00267ED8">
      <w:pPr>
        <w:bidi/>
        <w:jc w:val="both"/>
        <w:rPr>
          <w:rFonts w:cs="David" w:hint="cs"/>
          <w:u w:val="single"/>
          <w:rtl/>
        </w:rPr>
      </w:pPr>
    </w:p>
    <w:p w14:paraId="17CC91F2" w14:textId="77777777" w:rsidR="00267ED8" w:rsidRPr="00267ED8" w:rsidRDefault="00267ED8" w:rsidP="00267ED8">
      <w:pPr>
        <w:bidi/>
        <w:jc w:val="both"/>
        <w:rPr>
          <w:rFonts w:cs="David" w:hint="cs"/>
          <w:rtl/>
        </w:rPr>
      </w:pPr>
      <w:r w:rsidRPr="00267ED8">
        <w:rPr>
          <w:rFonts w:cs="David" w:hint="cs"/>
          <w:rtl/>
        </w:rPr>
        <w:tab/>
        <w:t>נניח שאני יודע שיש עכשיו ועדה שדנה בהוצאה של ילד ממשפחתו. זאת ועדה מקצועית. אתה אומר שחבר כנסת לא יכול לפנות ולטפל בעניינה של אישה שהולכים לקחת לה את הילד?</w:t>
      </w:r>
    </w:p>
    <w:p w14:paraId="1E07A118" w14:textId="77777777" w:rsidR="00267ED8" w:rsidRPr="00267ED8" w:rsidRDefault="00267ED8" w:rsidP="00267ED8">
      <w:pPr>
        <w:bidi/>
        <w:jc w:val="both"/>
        <w:rPr>
          <w:rFonts w:cs="David" w:hint="cs"/>
          <w:rtl/>
        </w:rPr>
      </w:pPr>
    </w:p>
    <w:p w14:paraId="25BBE7B1"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34B44034" w14:textId="77777777" w:rsidR="00267ED8" w:rsidRPr="00267ED8" w:rsidRDefault="00267ED8" w:rsidP="00267ED8">
      <w:pPr>
        <w:bidi/>
        <w:jc w:val="both"/>
        <w:rPr>
          <w:rFonts w:cs="David" w:hint="cs"/>
          <w:u w:val="single"/>
          <w:rtl/>
        </w:rPr>
      </w:pPr>
    </w:p>
    <w:p w14:paraId="020FC8A3" w14:textId="77777777" w:rsidR="00267ED8" w:rsidRPr="00267ED8" w:rsidRDefault="00267ED8" w:rsidP="00267ED8">
      <w:pPr>
        <w:bidi/>
        <w:jc w:val="both"/>
        <w:rPr>
          <w:rFonts w:cs="David" w:hint="cs"/>
          <w:rtl/>
        </w:rPr>
      </w:pPr>
      <w:r w:rsidRPr="00267ED8">
        <w:rPr>
          <w:rFonts w:cs="David" w:hint="cs"/>
          <w:rtl/>
        </w:rPr>
        <w:tab/>
        <w:t xml:space="preserve">אני לא משוכנעת שמדובר בגוף מעין שיפוטי במקרה זה. </w:t>
      </w:r>
    </w:p>
    <w:p w14:paraId="3290BC1B" w14:textId="77777777" w:rsidR="00267ED8" w:rsidRPr="00267ED8" w:rsidRDefault="00267ED8" w:rsidP="00267ED8">
      <w:pPr>
        <w:bidi/>
        <w:jc w:val="both"/>
        <w:rPr>
          <w:rFonts w:cs="David" w:hint="cs"/>
          <w:rtl/>
        </w:rPr>
      </w:pPr>
    </w:p>
    <w:p w14:paraId="758D15B3"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40866638" w14:textId="77777777" w:rsidR="00267ED8" w:rsidRPr="00267ED8" w:rsidRDefault="00267ED8" w:rsidP="00267ED8">
      <w:pPr>
        <w:bidi/>
        <w:jc w:val="both"/>
        <w:rPr>
          <w:rFonts w:cs="David" w:hint="cs"/>
          <w:u w:val="single"/>
          <w:rtl/>
        </w:rPr>
      </w:pPr>
    </w:p>
    <w:p w14:paraId="7F0C4549" w14:textId="77777777" w:rsidR="00267ED8" w:rsidRPr="00267ED8" w:rsidRDefault="00267ED8" w:rsidP="00267ED8">
      <w:pPr>
        <w:bidi/>
        <w:jc w:val="both"/>
        <w:rPr>
          <w:rFonts w:cs="David" w:hint="cs"/>
          <w:rtl/>
        </w:rPr>
      </w:pPr>
      <w:r w:rsidRPr="00267ED8">
        <w:rPr>
          <w:rFonts w:cs="David" w:hint="cs"/>
          <w:rtl/>
        </w:rPr>
        <w:tab/>
        <w:t xml:space="preserve">פקידי הסעד יגידו שזה גוף שיפוטי. </w:t>
      </w:r>
    </w:p>
    <w:p w14:paraId="14CB04A6" w14:textId="77777777" w:rsidR="00267ED8" w:rsidRPr="00267ED8" w:rsidRDefault="00267ED8" w:rsidP="00267ED8">
      <w:pPr>
        <w:bidi/>
        <w:jc w:val="both"/>
        <w:rPr>
          <w:rFonts w:cs="David" w:hint="cs"/>
          <w:rtl/>
        </w:rPr>
      </w:pPr>
    </w:p>
    <w:p w14:paraId="4B7E02FC"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C455D9B" w14:textId="77777777" w:rsidR="00267ED8" w:rsidRPr="00267ED8" w:rsidRDefault="00267ED8" w:rsidP="00267ED8">
      <w:pPr>
        <w:bidi/>
        <w:jc w:val="both"/>
        <w:rPr>
          <w:rFonts w:cs="David" w:hint="cs"/>
          <w:rtl/>
        </w:rPr>
      </w:pPr>
    </w:p>
    <w:p w14:paraId="4C24D7E7" w14:textId="77777777" w:rsidR="00267ED8" w:rsidRPr="00267ED8" w:rsidRDefault="00267ED8" w:rsidP="00267ED8">
      <w:pPr>
        <w:bidi/>
        <w:jc w:val="both"/>
        <w:rPr>
          <w:rFonts w:cs="David" w:hint="cs"/>
          <w:rtl/>
        </w:rPr>
      </w:pPr>
      <w:r w:rsidRPr="00267ED8">
        <w:rPr>
          <w:rFonts w:cs="David" w:hint="cs"/>
          <w:rtl/>
        </w:rPr>
        <w:tab/>
        <w:t xml:space="preserve">אגב, מרינה עושה את זה כל הזמן. ועדת האתיקה דנה בזה וקבעה שמותר לה. </w:t>
      </w:r>
    </w:p>
    <w:p w14:paraId="3C7B9588" w14:textId="77777777" w:rsidR="00267ED8" w:rsidRPr="00267ED8" w:rsidRDefault="00267ED8" w:rsidP="00267ED8">
      <w:pPr>
        <w:bidi/>
        <w:jc w:val="both"/>
        <w:rPr>
          <w:rFonts w:cs="David" w:hint="cs"/>
          <w:rtl/>
        </w:rPr>
      </w:pPr>
    </w:p>
    <w:p w14:paraId="6C24495C"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471F4F26" w14:textId="77777777" w:rsidR="00267ED8" w:rsidRPr="00267ED8" w:rsidRDefault="00267ED8" w:rsidP="00267ED8">
      <w:pPr>
        <w:bidi/>
        <w:jc w:val="both"/>
        <w:rPr>
          <w:rFonts w:cs="David" w:hint="cs"/>
          <w:u w:val="single"/>
          <w:rtl/>
        </w:rPr>
      </w:pPr>
    </w:p>
    <w:p w14:paraId="172C410B" w14:textId="77777777" w:rsidR="00267ED8" w:rsidRPr="00267ED8" w:rsidRDefault="00267ED8" w:rsidP="00267ED8">
      <w:pPr>
        <w:bidi/>
        <w:jc w:val="both"/>
        <w:rPr>
          <w:rFonts w:cs="David" w:hint="cs"/>
          <w:rtl/>
        </w:rPr>
      </w:pPr>
      <w:r w:rsidRPr="00267ED8">
        <w:rPr>
          <w:rFonts w:cs="David" w:hint="cs"/>
          <w:rtl/>
        </w:rPr>
        <w:tab/>
        <w:t xml:space="preserve">איך אני יכול להגדיר מה זאת ועדה מעין שיפוטית? מה הקווים? אם אנחנו אומרים מה אסור, אנחנו צריכים להגיד מה כן. ועדת תכנון ובנייה זה ברור לי אבל בסופו של דבר, אנחנו נתגלגל לזה שגם וועדה מעין שיפוטית מקצועית של רופאים. זאת בעיה. </w:t>
      </w:r>
    </w:p>
    <w:p w14:paraId="17C80D7A" w14:textId="77777777" w:rsidR="00267ED8" w:rsidRPr="00267ED8" w:rsidRDefault="00267ED8" w:rsidP="00267ED8">
      <w:pPr>
        <w:bidi/>
        <w:jc w:val="both"/>
        <w:rPr>
          <w:rFonts w:cs="David" w:hint="cs"/>
          <w:rtl/>
        </w:rPr>
      </w:pPr>
    </w:p>
    <w:p w14:paraId="70B9C9E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22846350" w14:textId="77777777" w:rsidR="00267ED8" w:rsidRPr="00267ED8" w:rsidRDefault="00267ED8" w:rsidP="00267ED8">
      <w:pPr>
        <w:bidi/>
        <w:jc w:val="both"/>
        <w:rPr>
          <w:rFonts w:cs="David" w:hint="cs"/>
          <w:u w:val="single"/>
          <w:rtl/>
        </w:rPr>
      </w:pPr>
    </w:p>
    <w:p w14:paraId="4BE2C236" w14:textId="77777777" w:rsidR="00267ED8" w:rsidRPr="00267ED8" w:rsidRDefault="00267ED8" w:rsidP="00267ED8">
      <w:pPr>
        <w:bidi/>
        <w:jc w:val="both"/>
        <w:rPr>
          <w:rFonts w:cs="David" w:hint="cs"/>
          <w:rtl/>
        </w:rPr>
      </w:pPr>
      <w:r w:rsidRPr="00267ED8">
        <w:rPr>
          <w:rFonts w:cs="David" w:hint="cs"/>
          <w:rtl/>
        </w:rPr>
        <w:tab/>
        <w:t xml:space="preserve">למיטב ידיעתי, אין הגדרה של הגופים המעין שיפוטיים במדינת ישראל. חלקם קיבלו את המעמד הזה עקב הפסיקה או בעקבות פסיקה של בית המשפט העליון, לרבות, למשל, ועדת האתיקה של הכנסת, שהיא גוף מעין שיפוטי על-פי פסיקת בית המשפט העליון, על כל המשתמע. אלה גופים שבדרך-כלל מטילים עליהם חובות יוצאות דופן, חובות יותר חזקות, יותר חמורות מאשר גוף מנהלי רגיל. </w:t>
      </w:r>
    </w:p>
    <w:p w14:paraId="55417CC3" w14:textId="77777777" w:rsidR="00267ED8" w:rsidRPr="00267ED8" w:rsidRDefault="00267ED8" w:rsidP="00267ED8">
      <w:pPr>
        <w:bidi/>
        <w:jc w:val="both"/>
        <w:rPr>
          <w:rFonts w:cs="David" w:hint="cs"/>
          <w:rtl/>
        </w:rPr>
      </w:pPr>
    </w:p>
    <w:p w14:paraId="4C5C3B4D" w14:textId="77777777" w:rsidR="00267ED8" w:rsidRPr="00267ED8" w:rsidRDefault="00267ED8" w:rsidP="00267ED8">
      <w:pPr>
        <w:bidi/>
        <w:jc w:val="both"/>
        <w:rPr>
          <w:rFonts w:cs="David" w:hint="cs"/>
          <w:rtl/>
        </w:rPr>
      </w:pPr>
      <w:r w:rsidRPr="00267ED8">
        <w:rPr>
          <w:rFonts w:cs="David" w:hint="cs"/>
          <w:rtl/>
        </w:rPr>
        <w:tab/>
        <w:t xml:space="preserve">אני לא בטוחה שכל הדוגמאות שניתנו כאן הן אכן גופים מעין שיפוטיים. </w:t>
      </w:r>
    </w:p>
    <w:p w14:paraId="095BD97C" w14:textId="77777777" w:rsidR="00267ED8" w:rsidRPr="00267ED8" w:rsidRDefault="00267ED8" w:rsidP="00267ED8">
      <w:pPr>
        <w:bidi/>
        <w:jc w:val="both"/>
        <w:rPr>
          <w:rFonts w:cs="David" w:hint="cs"/>
          <w:rtl/>
        </w:rPr>
      </w:pPr>
    </w:p>
    <w:p w14:paraId="23B31BBA"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293B7275" w14:textId="77777777" w:rsidR="00267ED8" w:rsidRPr="00267ED8" w:rsidRDefault="00267ED8" w:rsidP="00267ED8">
      <w:pPr>
        <w:bidi/>
        <w:jc w:val="both"/>
        <w:rPr>
          <w:rFonts w:cs="David" w:hint="cs"/>
          <w:u w:val="single"/>
          <w:rtl/>
        </w:rPr>
      </w:pPr>
    </w:p>
    <w:p w14:paraId="68A2BBB5" w14:textId="77777777" w:rsidR="00267ED8" w:rsidRPr="00267ED8" w:rsidRDefault="00267ED8" w:rsidP="00267ED8">
      <w:pPr>
        <w:bidi/>
        <w:jc w:val="both"/>
        <w:rPr>
          <w:rFonts w:cs="David" w:hint="cs"/>
          <w:rtl/>
        </w:rPr>
      </w:pPr>
      <w:r w:rsidRPr="00267ED8">
        <w:rPr>
          <w:rFonts w:cs="David" w:hint="cs"/>
          <w:rtl/>
        </w:rPr>
        <w:tab/>
        <w:t xml:space="preserve">מי קובע את זה. </w:t>
      </w:r>
    </w:p>
    <w:p w14:paraId="4607FA5A" w14:textId="77777777" w:rsidR="00267ED8" w:rsidRPr="00267ED8" w:rsidRDefault="00267ED8" w:rsidP="00267ED8">
      <w:pPr>
        <w:bidi/>
        <w:jc w:val="both"/>
        <w:rPr>
          <w:rFonts w:cs="David" w:hint="cs"/>
          <w:rtl/>
        </w:rPr>
      </w:pPr>
    </w:p>
    <w:p w14:paraId="3B1C223E" w14:textId="77777777" w:rsidR="00267ED8" w:rsidRPr="00267ED8" w:rsidRDefault="00267ED8" w:rsidP="00267ED8">
      <w:pPr>
        <w:bidi/>
        <w:jc w:val="both"/>
        <w:rPr>
          <w:rFonts w:cs="David" w:hint="cs"/>
          <w:u w:val="single"/>
          <w:rtl/>
        </w:rPr>
      </w:pPr>
      <w:r w:rsidRPr="00267ED8">
        <w:rPr>
          <w:rFonts w:cs="David" w:hint="cs"/>
          <w:u w:val="single"/>
          <w:rtl/>
        </w:rPr>
        <w:t>שלמה מולה:</w:t>
      </w:r>
    </w:p>
    <w:p w14:paraId="415A6C4E" w14:textId="77777777" w:rsidR="00267ED8" w:rsidRPr="00267ED8" w:rsidRDefault="00267ED8" w:rsidP="00267ED8">
      <w:pPr>
        <w:bidi/>
        <w:jc w:val="both"/>
        <w:rPr>
          <w:rFonts w:cs="David" w:hint="cs"/>
          <w:u w:val="single"/>
          <w:rtl/>
        </w:rPr>
      </w:pPr>
    </w:p>
    <w:p w14:paraId="44F9C6A0" w14:textId="77777777" w:rsidR="00267ED8" w:rsidRPr="00267ED8" w:rsidRDefault="00267ED8" w:rsidP="00267ED8">
      <w:pPr>
        <w:bidi/>
        <w:jc w:val="both"/>
        <w:rPr>
          <w:rFonts w:cs="David" w:hint="cs"/>
          <w:rtl/>
        </w:rPr>
      </w:pPr>
      <w:r w:rsidRPr="00267ED8">
        <w:rPr>
          <w:rFonts w:cs="David" w:hint="cs"/>
          <w:rtl/>
        </w:rPr>
        <w:tab/>
        <w:t>מי מחליט?</w:t>
      </w:r>
    </w:p>
    <w:p w14:paraId="3D45BD3E" w14:textId="77777777" w:rsidR="00267ED8" w:rsidRPr="00267ED8" w:rsidRDefault="00267ED8" w:rsidP="00267ED8">
      <w:pPr>
        <w:bidi/>
        <w:jc w:val="both"/>
        <w:rPr>
          <w:rFonts w:cs="David" w:hint="cs"/>
          <w:u w:val="single"/>
          <w:rtl/>
        </w:rPr>
      </w:pPr>
    </w:p>
    <w:p w14:paraId="3779DA8D"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58C223B2" w14:textId="77777777" w:rsidR="00267ED8" w:rsidRPr="00267ED8" w:rsidRDefault="00267ED8" w:rsidP="00267ED8">
      <w:pPr>
        <w:bidi/>
        <w:jc w:val="both"/>
        <w:rPr>
          <w:rFonts w:cs="David" w:hint="cs"/>
          <w:u w:val="single"/>
          <w:rtl/>
        </w:rPr>
      </w:pPr>
    </w:p>
    <w:p w14:paraId="2AE040A7" w14:textId="77777777" w:rsidR="00267ED8" w:rsidRPr="00267ED8" w:rsidRDefault="00267ED8" w:rsidP="00267ED8">
      <w:pPr>
        <w:bidi/>
        <w:jc w:val="both"/>
        <w:rPr>
          <w:rFonts w:cs="David" w:hint="cs"/>
          <w:rtl/>
        </w:rPr>
      </w:pPr>
      <w:r w:rsidRPr="00267ED8">
        <w:rPr>
          <w:rFonts w:cs="David" w:hint="cs"/>
          <w:rtl/>
        </w:rPr>
        <w:tab/>
        <w:t>ועדת, מכרזים, למשל?</w:t>
      </w:r>
    </w:p>
    <w:p w14:paraId="781D0A1A" w14:textId="77777777" w:rsidR="00267ED8" w:rsidRPr="00267ED8" w:rsidRDefault="00267ED8" w:rsidP="00267ED8">
      <w:pPr>
        <w:bidi/>
        <w:jc w:val="both"/>
        <w:rPr>
          <w:rFonts w:cs="David" w:hint="cs"/>
          <w:rtl/>
        </w:rPr>
      </w:pPr>
    </w:p>
    <w:p w14:paraId="0D197392"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24735FB6" w14:textId="77777777" w:rsidR="00267ED8" w:rsidRPr="00267ED8" w:rsidRDefault="00267ED8" w:rsidP="00267ED8">
      <w:pPr>
        <w:bidi/>
        <w:jc w:val="both"/>
        <w:rPr>
          <w:rFonts w:cs="David" w:hint="cs"/>
          <w:u w:val="single"/>
          <w:rtl/>
        </w:rPr>
      </w:pPr>
    </w:p>
    <w:p w14:paraId="792BA161" w14:textId="77777777" w:rsidR="00267ED8" w:rsidRPr="00267ED8" w:rsidRDefault="00267ED8" w:rsidP="00267ED8">
      <w:pPr>
        <w:bidi/>
        <w:jc w:val="both"/>
        <w:rPr>
          <w:rFonts w:cs="David" w:hint="cs"/>
          <w:rtl/>
        </w:rPr>
      </w:pPr>
      <w:r w:rsidRPr="00267ED8">
        <w:rPr>
          <w:rFonts w:cs="David" w:hint="cs"/>
          <w:rtl/>
        </w:rPr>
        <w:tab/>
        <w:t xml:space="preserve">זה ברור. </w:t>
      </w:r>
    </w:p>
    <w:p w14:paraId="19DB0565" w14:textId="77777777" w:rsidR="00267ED8" w:rsidRPr="00267ED8" w:rsidRDefault="00267ED8" w:rsidP="00267ED8">
      <w:pPr>
        <w:bidi/>
        <w:jc w:val="both"/>
        <w:rPr>
          <w:rFonts w:cs="David" w:hint="cs"/>
          <w:rtl/>
        </w:rPr>
      </w:pPr>
    </w:p>
    <w:p w14:paraId="026AB09D"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52061DFF" w14:textId="77777777" w:rsidR="00267ED8" w:rsidRPr="00267ED8" w:rsidRDefault="00267ED8" w:rsidP="00267ED8">
      <w:pPr>
        <w:bidi/>
        <w:jc w:val="both"/>
        <w:rPr>
          <w:rFonts w:cs="David" w:hint="cs"/>
          <w:u w:val="single"/>
          <w:rtl/>
        </w:rPr>
      </w:pPr>
    </w:p>
    <w:p w14:paraId="4FB9AADC" w14:textId="77777777" w:rsidR="00267ED8" w:rsidRPr="00267ED8" w:rsidRDefault="00267ED8" w:rsidP="00267ED8">
      <w:pPr>
        <w:bidi/>
        <w:jc w:val="both"/>
        <w:rPr>
          <w:rFonts w:cs="David" w:hint="cs"/>
          <w:rtl/>
        </w:rPr>
      </w:pPr>
      <w:r w:rsidRPr="00267ED8">
        <w:rPr>
          <w:rFonts w:cs="David" w:hint="cs"/>
          <w:rtl/>
        </w:rPr>
        <w:tab/>
        <w:t>מה זה ברור? לפי איזו פסיקה?</w:t>
      </w:r>
    </w:p>
    <w:p w14:paraId="20DCA7FE" w14:textId="77777777" w:rsidR="00267ED8" w:rsidRPr="00267ED8" w:rsidRDefault="00267ED8" w:rsidP="00267ED8">
      <w:pPr>
        <w:bidi/>
        <w:jc w:val="both"/>
        <w:rPr>
          <w:rFonts w:cs="David" w:hint="cs"/>
          <w:rtl/>
        </w:rPr>
      </w:pPr>
    </w:p>
    <w:p w14:paraId="4C258E98"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7DC3675" w14:textId="77777777" w:rsidR="00267ED8" w:rsidRPr="00267ED8" w:rsidRDefault="00267ED8" w:rsidP="00267ED8">
      <w:pPr>
        <w:bidi/>
        <w:jc w:val="both"/>
        <w:rPr>
          <w:rFonts w:cs="David" w:hint="cs"/>
          <w:rtl/>
        </w:rPr>
      </w:pPr>
    </w:p>
    <w:p w14:paraId="36220D28" w14:textId="77777777" w:rsidR="00267ED8" w:rsidRPr="00267ED8" w:rsidRDefault="00267ED8" w:rsidP="00267ED8">
      <w:pPr>
        <w:bidi/>
        <w:jc w:val="both"/>
        <w:rPr>
          <w:rFonts w:cs="David" w:hint="cs"/>
          <w:rtl/>
        </w:rPr>
      </w:pPr>
      <w:r w:rsidRPr="00267ED8">
        <w:rPr>
          <w:rFonts w:cs="David" w:hint="cs"/>
          <w:rtl/>
        </w:rPr>
        <w:tab/>
        <w:t xml:space="preserve">עזוב את הפסיקה, בוא נתחיל ממקום אחר. אנחנו יושבים פה לא בשביל הפסיקות אלא בשביל הראש שלנו. הראש שלנו כחברי כנסת, אם כל אחד הולך עכשיו לוועדת מכרזים בשביל לפעול בשביל האינטרס שהוא מייצג, זה סוף העולם. </w:t>
      </w:r>
    </w:p>
    <w:p w14:paraId="535F8B86" w14:textId="77777777" w:rsidR="00267ED8" w:rsidRPr="00267ED8" w:rsidRDefault="00267ED8" w:rsidP="00267ED8">
      <w:pPr>
        <w:bidi/>
        <w:jc w:val="both"/>
        <w:rPr>
          <w:rFonts w:cs="David" w:hint="cs"/>
          <w:rtl/>
        </w:rPr>
      </w:pPr>
    </w:p>
    <w:p w14:paraId="13788546" w14:textId="77777777" w:rsidR="00267ED8" w:rsidRPr="00267ED8" w:rsidRDefault="00267ED8" w:rsidP="00267ED8">
      <w:pPr>
        <w:bidi/>
        <w:jc w:val="both"/>
        <w:rPr>
          <w:rFonts w:cs="David" w:hint="cs"/>
          <w:u w:val="single"/>
          <w:rtl/>
        </w:rPr>
      </w:pPr>
      <w:r w:rsidRPr="00267ED8">
        <w:rPr>
          <w:rFonts w:cs="David" w:hint="cs"/>
          <w:u w:val="single"/>
          <w:rtl/>
        </w:rPr>
        <w:t>מנחם אליעזר:</w:t>
      </w:r>
    </w:p>
    <w:p w14:paraId="119D8FFF" w14:textId="77777777" w:rsidR="00267ED8" w:rsidRPr="00267ED8" w:rsidRDefault="00267ED8" w:rsidP="00267ED8">
      <w:pPr>
        <w:bidi/>
        <w:jc w:val="both"/>
        <w:rPr>
          <w:rFonts w:cs="David" w:hint="cs"/>
          <w:u w:val="single"/>
          <w:rtl/>
        </w:rPr>
      </w:pPr>
    </w:p>
    <w:p w14:paraId="64A9DAA3" w14:textId="77777777" w:rsidR="00267ED8" w:rsidRPr="00267ED8" w:rsidRDefault="00267ED8" w:rsidP="00267ED8">
      <w:pPr>
        <w:bidi/>
        <w:jc w:val="both"/>
        <w:rPr>
          <w:rFonts w:cs="David" w:hint="cs"/>
          <w:rtl/>
        </w:rPr>
      </w:pPr>
      <w:r w:rsidRPr="00267ED8">
        <w:rPr>
          <w:rFonts w:cs="David" w:hint="cs"/>
          <w:rtl/>
        </w:rPr>
        <w:tab/>
        <w:t>אתה מסכים איתי שזה דבר קיצוני? רשות מקומית זה דבר רגיל. מי לא פונה לרשות מקומית?</w:t>
      </w:r>
    </w:p>
    <w:p w14:paraId="63359779" w14:textId="77777777" w:rsidR="00267ED8" w:rsidRPr="00267ED8" w:rsidRDefault="00267ED8" w:rsidP="00267ED8">
      <w:pPr>
        <w:bidi/>
        <w:jc w:val="both"/>
        <w:rPr>
          <w:rFonts w:cs="David" w:hint="cs"/>
          <w:rtl/>
        </w:rPr>
      </w:pPr>
    </w:p>
    <w:p w14:paraId="1A00EB41"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04DDE7A" w14:textId="77777777" w:rsidR="00267ED8" w:rsidRPr="00267ED8" w:rsidRDefault="00267ED8" w:rsidP="00267ED8">
      <w:pPr>
        <w:bidi/>
        <w:jc w:val="both"/>
        <w:rPr>
          <w:rFonts w:cs="David" w:hint="cs"/>
          <w:rtl/>
        </w:rPr>
      </w:pPr>
    </w:p>
    <w:p w14:paraId="365CBB33" w14:textId="77777777" w:rsidR="00267ED8" w:rsidRPr="00267ED8" w:rsidRDefault="00267ED8" w:rsidP="00267ED8">
      <w:pPr>
        <w:bidi/>
        <w:jc w:val="both"/>
        <w:rPr>
          <w:rFonts w:cs="David" w:hint="cs"/>
          <w:rtl/>
        </w:rPr>
      </w:pPr>
      <w:r w:rsidRPr="00267ED8">
        <w:rPr>
          <w:rFonts w:cs="David" w:hint="cs"/>
          <w:rtl/>
        </w:rPr>
        <w:tab/>
        <w:t>זה היה בדיון הקודם.</w:t>
      </w:r>
    </w:p>
    <w:p w14:paraId="1E8654F1" w14:textId="77777777" w:rsidR="00267ED8" w:rsidRPr="00267ED8" w:rsidRDefault="00267ED8" w:rsidP="00267ED8">
      <w:pPr>
        <w:bidi/>
        <w:jc w:val="both"/>
        <w:rPr>
          <w:rFonts w:cs="David" w:hint="cs"/>
          <w:rtl/>
        </w:rPr>
      </w:pPr>
    </w:p>
    <w:p w14:paraId="22756AF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D95F953" w14:textId="77777777" w:rsidR="00267ED8" w:rsidRPr="00267ED8" w:rsidRDefault="00267ED8" w:rsidP="00267ED8">
      <w:pPr>
        <w:bidi/>
        <w:jc w:val="both"/>
        <w:rPr>
          <w:rFonts w:cs="David" w:hint="cs"/>
          <w:u w:val="single"/>
          <w:rtl/>
        </w:rPr>
      </w:pPr>
    </w:p>
    <w:p w14:paraId="4D8AAC55" w14:textId="77777777" w:rsidR="00267ED8" w:rsidRPr="00267ED8" w:rsidRDefault="00267ED8" w:rsidP="00267ED8">
      <w:pPr>
        <w:bidi/>
        <w:jc w:val="both"/>
        <w:rPr>
          <w:rFonts w:cs="David" w:hint="cs"/>
          <w:rtl/>
        </w:rPr>
      </w:pPr>
      <w:r w:rsidRPr="00267ED8">
        <w:rPr>
          <w:rFonts w:cs="David" w:hint="cs"/>
          <w:rtl/>
        </w:rPr>
        <w:tab/>
        <w:t xml:space="preserve">אפשר לכתוב "ערכאה שיפוטית או מעין שיפוטית". </w:t>
      </w:r>
    </w:p>
    <w:p w14:paraId="5C022825" w14:textId="77777777" w:rsidR="00267ED8" w:rsidRPr="00267ED8" w:rsidRDefault="00267ED8" w:rsidP="00267ED8">
      <w:pPr>
        <w:bidi/>
        <w:jc w:val="both"/>
        <w:rPr>
          <w:rFonts w:cs="David" w:hint="cs"/>
          <w:rtl/>
        </w:rPr>
      </w:pPr>
    </w:p>
    <w:p w14:paraId="59CB098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D396412" w14:textId="77777777" w:rsidR="00267ED8" w:rsidRPr="00267ED8" w:rsidRDefault="00267ED8" w:rsidP="00267ED8">
      <w:pPr>
        <w:bidi/>
        <w:jc w:val="both"/>
        <w:rPr>
          <w:rFonts w:cs="David" w:hint="cs"/>
          <w:rtl/>
        </w:rPr>
      </w:pPr>
    </w:p>
    <w:p w14:paraId="7DC0F32E" w14:textId="77777777" w:rsidR="00267ED8" w:rsidRPr="00267ED8" w:rsidRDefault="00267ED8" w:rsidP="00267ED8">
      <w:pPr>
        <w:bidi/>
        <w:jc w:val="both"/>
        <w:rPr>
          <w:rFonts w:cs="David" w:hint="cs"/>
          <w:rtl/>
        </w:rPr>
      </w:pPr>
      <w:r w:rsidRPr="00267ED8">
        <w:rPr>
          <w:rFonts w:cs="David" w:hint="cs"/>
          <w:rtl/>
        </w:rPr>
        <w:tab/>
        <w:t xml:space="preserve">זה היה בדיון הקודם. אם אתה פונה לוועדת הרווחה של עיריית בני-ברק בעניינו של הילד הנכה הזה, אין עם זה בעיה. </w:t>
      </w:r>
    </w:p>
    <w:p w14:paraId="6E3E3A72" w14:textId="77777777" w:rsidR="00267ED8" w:rsidRPr="00267ED8" w:rsidRDefault="00267ED8" w:rsidP="00267ED8">
      <w:pPr>
        <w:bidi/>
        <w:jc w:val="both"/>
        <w:rPr>
          <w:rFonts w:cs="David" w:hint="cs"/>
          <w:rtl/>
        </w:rPr>
      </w:pPr>
    </w:p>
    <w:p w14:paraId="645528AA" w14:textId="77777777" w:rsidR="00267ED8" w:rsidRPr="00267ED8" w:rsidRDefault="00267ED8" w:rsidP="00267ED8">
      <w:pPr>
        <w:bidi/>
        <w:jc w:val="both"/>
        <w:rPr>
          <w:rFonts w:cs="David" w:hint="cs"/>
          <w:rtl/>
        </w:rPr>
      </w:pPr>
      <w:r w:rsidRPr="00267ED8">
        <w:rPr>
          <w:rFonts w:cs="David" w:hint="cs"/>
          <w:rtl/>
        </w:rPr>
        <w:tab/>
        <w:t xml:space="preserve">איפה מתחילה הבעיה, ואני לא רוצה להגדיר את הגבול המדויק? כשאתה פונה לוועדת ההשמה שקובעת את אחוזי הנכות שלו. אתה פונה לוועדה הזאת, שיש לה הרכב פורמאלי ואומר לראש מחלקת הרווחה: המצב של המשפחה נוראי, תנסה שוועדת ההשמה תיתן לו את האחוזים הכי גבוהים האפשריים, עד כאן, לפי דעתי, אתה בסדר. </w:t>
      </w:r>
    </w:p>
    <w:p w14:paraId="3205E856" w14:textId="77777777" w:rsidR="00267ED8" w:rsidRPr="00267ED8" w:rsidRDefault="00267ED8" w:rsidP="00267ED8">
      <w:pPr>
        <w:bidi/>
        <w:jc w:val="both"/>
        <w:rPr>
          <w:rFonts w:cs="David" w:hint="cs"/>
          <w:rtl/>
        </w:rPr>
      </w:pPr>
    </w:p>
    <w:p w14:paraId="27AEF845"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7E773E69" w14:textId="77777777" w:rsidR="00267ED8" w:rsidRPr="00267ED8" w:rsidRDefault="00267ED8" w:rsidP="00267ED8">
      <w:pPr>
        <w:bidi/>
        <w:jc w:val="both"/>
        <w:rPr>
          <w:rFonts w:cs="David" w:hint="cs"/>
          <w:u w:val="single"/>
          <w:rtl/>
        </w:rPr>
      </w:pPr>
    </w:p>
    <w:p w14:paraId="3FA2500F" w14:textId="77777777" w:rsidR="00267ED8" w:rsidRPr="00267ED8" w:rsidRDefault="00267ED8" w:rsidP="00267ED8">
      <w:pPr>
        <w:bidi/>
        <w:jc w:val="both"/>
        <w:rPr>
          <w:rFonts w:cs="David" w:hint="cs"/>
          <w:rtl/>
        </w:rPr>
      </w:pPr>
      <w:r w:rsidRPr="00267ED8">
        <w:rPr>
          <w:rFonts w:cs="David" w:hint="cs"/>
          <w:rtl/>
        </w:rPr>
        <w:tab/>
        <w:t xml:space="preserve">דוגמה מצוינת. </w:t>
      </w:r>
    </w:p>
    <w:p w14:paraId="50E62A7D" w14:textId="77777777" w:rsidR="00267ED8" w:rsidRPr="00267ED8" w:rsidRDefault="00267ED8" w:rsidP="00267ED8">
      <w:pPr>
        <w:bidi/>
        <w:jc w:val="both"/>
        <w:rPr>
          <w:rFonts w:cs="David" w:hint="cs"/>
          <w:rtl/>
        </w:rPr>
      </w:pPr>
    </w:p>
    <w:p w14:paraId="28F8CB7D"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BA33839" w14:textId="77777777" w:rsidR="00267ED8" w:rsidRPr="00267ED8" w:rsidRDefault="00267ED8" w:rsidP="00267ED8">
      <w:pPr>
        <w:bidi/>
        <w:jc w:val="both"/>
        <w:rPr>
          <w:rFonts w:cs="David" w:hint="cs"/>
          <w:rtl/>
        </w:rPr>
      </w:pPr>
    </w:p>
    <w:p w14:paraId="6FB0DD4A" w14:textId="77777777" w:rsidR="00267ED8" w:rsidRPr="00267ED8" w:rsidRDefault="00267ED8" w:rsidP="00267ED8">
      <w:pPr>
        <w:bidi/>
        <w:jc w:val="both"/>
        <w:rPr>
          <w:rFonts w:cs="David" w:hint="cs"/>
          <w:rtl/>
        </w:rPr>
      </w:pPr>
      <w:r w:rsidRPr="00267ED8">
        <w:rPr>
          <w:rFonts w:cs="David" w:hint="cs"/>
          <w:rtl/>
        </w:rPr>
        <w:tab/>
        <w:t xml:space="preserve">אם הלכת לוועדה, עם כל מה שאתה, ובמקרה אתה גם חבר ועדת עבודה ורווחה, שמגיעים אליך בנושאים אחרים, זה כבר הגבול. </w:t>
      </w:r>
    </w:p>
    <w:p w14:paraId="6F264003" w14:textId="77777777" w:rsidR="00267ED8" w:rsidRPr="00267ED8" w:rsidRDefault="00267ED8" w:rsidP="00267ED8">
      <w:pPr>
        <w:bidi/>
        <w:jc w:val="both"/>
        <w:rPr>
          <w:rFonts w:cs="David" w:hint="cs"/>
          <w:rtl/>
        </w:rPr>
      </w:pPr>
    </w:p>
    <w:p w14:paraId="2972B518" w14:textId="77777777" w:rsidR="00267ED8" w:rsidRPr="00267ED8" w:rsidRDefault="00267ED8" w:rsidP="00267ED8">
      <w:pPr>
        <w:bidi/>
        <w:jc w:val="both"/>
        <w:rPr>
          <w:rFonts w:cs="David" w:hint="cs"/>
          <w:u w:val="single"/>
          <w:rtl/>
        </w:rPr>
      </w:pPr>
      <w:r w:rsidRPr="00267ED8">
        <w:rPr>
          <w:rFonts w:cs="David" w:hint="cs"/>
          <w:u w:val="single"/>
          <w:rtl/>
        </w:rPr>
        <w:t>מנחם אליעזר מוזס:</w:t>
      </w:r>
    </w:p>
    <w:p w14:paraId="309A12E4" w14:textId="77777777" w:rsidR="00267ED8" w:rsidRPr="00267ED8" w:rsidRDefault="00267ED8" w:rsidP="00267ED8">
      <w:pPr>
        <w:bidi/>
        <w:jc w:val="both"/>
        <w:rPr>
          <w:rFonts w:cs="David" w:hint="cs"/>
          <w:u w:val="single"/>
          <w:rtl/>
        </w:rPr>
      </w:pPr>
    </w:p>
    <w:p w14:paraId="21D37F02" w14:textId="77777777" w:rsidR="00267ED8" w:rsidRPr="00267ED8" w:rsidRDefault="00267ED8" w:rsidP="00267ED8">
      <w:pPr>
        <w:bidi/>
        <w:jc w:val="both"/>
        <w:rPr>
          <w:rFonts w:cs="David" w:hint="cs"/>
          <w:rtl/>
        </w:rPr>
      </w:pPr>
      <w:r w:rsidRPr="00267ED8">
        <w:rPr>
          <w:rFonts w:cs="David" w:hint="cs"/>
          <w:rtl/>
        </w:rPr>
        <w:tab/>
        <w:t xml:space="preserve">זה ברור כשמש. </w:t>
      </w:r>
    </w:p>
    <w:p w14:paraId="49BC42D2" w14:textId="77777777" w:rsidR="00267ED8" w:rsidRPr="00267ED8" w:rsidRDefault="00267ED8" w:rsidP="00267ED8">
      <w:pPr>
        <w:bidi/>
        <w:jc w:val="both"/>
        <w:rPr>
          <w:rFonts w:cs="David" w:hint="cs"/>
          <w:u w:val="single"/>
          <w:rtl/>
        </w:rPr>
      </w:pPr>
    </w:p>
    <w:p w14:paraId="565C5CF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30682290" w14:textId="77777777" w:rsidR="00267ED8" w:rsidRPr="00267ED8" w:rsidRDefault="00267ED8" w:rsidP="00267ED8">
      <w:pPr>
        <w:bidi/>
        <w:jc w:val="both"/>
        <w:rPr>
          <w:rFonts w:cs="David" w:hint="cs"/>
          <w:u w:val="single"/>
          <w:rtl/>
        </w:rPr>
      </w:pPr>
    </w:p>
    <w:p w14:paraId="2602C12F" w14:textId="77777777" w:rsidR="00267ED8" w:rsidRPr="00267ED8" w:rsidRDefault="00267ED8" w:rsidP="00267ED8">
      <w:pPr>
        <w:bidi/>
        <w:jc w:val="both"/>
        <w:rPr>
          <w:rFonts w:cs="David" w:hint="cs"/>
          <w:rtl/>
        </w:rPr>
      </w:pPr>
      <w:r w:rsidRPr="00267ED8">
        <w:rPr>
          <w:rFonts w:cs="David" w:hint="cs"/>
          <w:rtl/>
        </w:rPr>
        <w:tab/>
        <w:t xml:space="preserve">זה יקל קצת על האבחנה. </w:t>
      </w:r>
    </w:p>
    <w:p w14:paraId="52B9FDDE" w14:textId="77777777" w:rsidR="00267ED8" w:rsidRPr="00267ED8" w:rsidRDefault="00267ED8" w:rsidP="00267ED8">
      <w:pPr>
        <w:bidi/>
        <w:jc w:val="both"/>
        <w:rPr>
          <w:rFonts w:cs="David" w:hint="cs"/>
          <w:rtl/>
        </w:rPr>
      </w:pPr>
    </w:p>
    <w:p w14:paraId="444D06AA"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5A057981" w14:textId="77777777" w:rsidR="00267ED8" w:rsidRPr="00267ED8" w:rsidRDefault="00267ED8" w:rsidP="00267ED8">
      <w:pPr>
        <w:bidi/>
        <w:jc w:val="both"/>
        <w:rPr>
          <w:rFonts w:cs="David" w:hint="cs"/>
          <w:rtl/>
        </w:rPr>
      </w:pPr>
      <w:r w:rsidRPr="00267ED8">
        <w:rPr>
          <w:rFonts w:cs="David" w:hint="cs"/>
          <w:rtl/>
        </w:rPr>
        <w:tab/>
      </w:r>
    </w:p>
    <w:p w14:paraId="1F132A39" w14:textId="77777777" w:rsidR="00267ED8" w:rsidRPr="00267ED8" w:rsidRDefault="00267ED8" w:rsidP="00267ED8">
      <w:pPr>
        <w:bidi/>
        <w:jc w:val="both"/>
        <w:rPr>
          <w:rFonts w:cs="David" w:hint="cs"/>
          <w:rtl/>
        </w:rPr>
      </w:pPr>
      <w:r w:rsidRPr="00267ED8">
        <w:rPr>
          <w:rFonts w:cs="David" w:hint="cs"/>
          <w:rtl/>
        </w:rPr>
        <w:tab/>
        <w:t xml:space="preserve">ג'ומס, אני מקבלת את מה שאתה אומר. מוכרחים כן לשים לזה גבול. </w:t>
      </w:r>
    </w:p>
    <w:p w14:paraId="3D4796D0" w14:textId="77777777" w:rsidR="00267ED8" w:rsidRPr="00267ED8" w:rsidRDefault="00267ED8" w:rsidP="00267ED8">
      <w:pPr>
        <w:bidi/>
        <w:jc w:val="both"/>
        <w:rPr>
          <w:rFonts w:cs="David" w:hint="cs"/>
          <w:rtl/>
        </w:rPr>
      </w:pPr>
    </w:p>
    <w:p w14:paraId="7E7175B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1BCCFC1" w14:textId="77777777" w:rsidR="00267ED8" w:rsidRPr="00267ED8" w:rsidRDefault="00267ED8" w:rsidP="00267ED8">
      <w:pPr>
        <w:bidi/>
        <w:jc w:val="both"/>
        <w:rPr>
          <w:rFonts w:cs="David" w:hint="cs"/>
          <w:rtl/>
        </w:rPr>
      </w:pPr>
    </w:p>
    <w:p w14:paraId="237B11D5" w14:textId="77777777" w:rsidR="00267ED8" w:rsidRPr="00267ED8" w:rsidRDefault="00267ED8" w:rsidP="00267ED8">
      <w:pPr>
        <w:bidi/>
        <w:jc w:val="both"/>
        <w:rPr>
          <w:rFonts w:cs="David" w:hint="cs"/>
          <w:rtl/>
        </w:rPr>
      </w:pPr>
      <w:r w:rsidRPr="00267ED8">
        <w:rPr>
          <w:rFonts w:cs="David" w:hint="cs"/>
          <w:rtl/>
        </w:rPr>
        <w:tab/>
        <w:t xml:space="preserve">אם המילה "ערכאה" טובה יותר מ"גוף" זה בסדר. </w:t>
      </w:r>
    </w:p>
    <w:p w14:paraId="4367CF60" w14:textId="77777777" w:rsidR="00267ED8" w:rsidRPr="00267ED8" w:rsidRDefault="00267ED8" w:rsidP="00267ED8">
      <w:pPr>
        <w:bidi/>
        <w:jc w:val="both"/>
        <w:rPr>
          <w:rFonts w:cs="David" w:hint="cs"/>
          <w:u w:val="single"/>
          <w:rtl/>
        </w:rPr>
      </w:pPr>
    </w:p>
    <w:p w14:paraId="008B7C28" w14:textId="77777777" w:rsidR="00267ED8" w:rsidRPr="00267ED8" w:rsidRDefault="00267ED8" w:rsidP="00267ED8">
      <w:pPr>
        <w:bidi/>
        <w:jc w:val="both"/>
        <w:rPr>
          <w:rFonts w:cs="David" w:hint="cs"/>
          <w:rtl/>
        </w:rPr>
      </w:pPr>
      <w:r w:rsidRPr="00267ED8">
        <w:rPr>
          <w:rFonts w:cs="David" w:hint="cs"/>
          <w:rtl/>
        </w:rPr>
        <w:tab/>
        <w:t xml:space="preserve">בואו נתחיל בעיסוק הנוסף. </w:t>
      </w:r>
    </w:p>
    <w:p w14:paraId="0226BBB0" w14:textId="77777777" w:rsidR="00267ED8" w:rsidRPr="00267ED8" w:rsidRDefault="00267ED8" w:rsidP="00267ED8">
      <w:pPr>
        <w:bidi/>
        <w:jc w:val="both"/>
        <w:rPr>
          <w:rFonts w:cs="David" w:hint="cs"/>
          <w:rtl/>
        </w:rPr>
      </w:pPr>
    </w:p>
    <w:p w14:paraId="22FB0869"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37E6F56" w14:textId="77777777" w:rsidR="00267ED8" w:rsidRPr="00267ED8" w:rsidRDefault="00267ED8" w:rsidP="00267ED8">
      <w:pPr>
        <w:bidi/>
        <w:jc w:val="both"/>
        <w:rPr>
          <w:rFonts w:cs="David" w:hint="cs"/>
          <w:rtl/>
        </w:rPr>
      </w:pPr>
    </w:p>
    <w:p w14:paraId="7481F07F" w14:textId="77777777" w:rsidR="00267ED8" w:rsidRPr="00267ED8" w:rsidRDefault="00267ED8" w:rsidP="00267ED8">
      <w:pPr>
        <w:bidi/>
        <w:jc w:val="both"/>
        <w:rPr>
          <w:rFonts w:cs="David" w:hint="cs"/>
          <w:rtl/>
        </w:rPr>
      </w:pPr>
      <w:r w:rsidRPr="00267ED8">
        <w:rPr>
          <w:rFonts w:cs="David" w:hint="cs"/>
          <w:rtl/>
        </w:rPr>
        <w:tab/>
        <w:t xml:space="preserve">אני רוצה להיות בדיון על עיסוק נוסף אבל אני צריכה ללכת בעוד 10 דקות. </w:t>
      </w:r>
    </w:p>
    <w:p w14:paraId="37F42DD0" w14:textId="77777777" w:rsidR="00267ED8" w:rsidRPr="00267ED8" w:rsidRDefault="00267ED8" w:rsidP="00267ED8">
      <w:pPr>
        <w:bidi/>
        <w:jc w:val="both"/>
        <w:rPr>
          <w:rFonts w:cs="David" w:hint="cs"/>
          <w:rtl/>
        </w:rPr>
      </w:pPr>
    </w:p>
    <w:p w14:paraId="2D8E559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4875365A" w14:textId="77777777" w:rsidR="00267ED8" w:rsidRPr="00267ED8" w:rsidRDefault="00267ED8" w:rsidP="00267ED8">
      <w:pPr>
        <w:bidi/>
        <w:jc w:val="both"/>
        <w:rPr>
          <w:rFonts w:cs="David" w:hint="cs"/>
          <w:rtl/>
        </w:rPr>
      </w:pPr>
    </w:p>
    <w:p w14:paraId="53B2E7A5" w14:textId="77777777" w:rsidR="00267ED8" w:rsidRPr="00267ED8" w:rsidRDefault="00267ED8" w:rsidP="00267ED8">
      <w:pPr>
        <w:bidi/>
        <w:jc w:val="both"/>
        <w:rPr>
          <w:rFonts w:cs="David" w:hint="cs"/>
          <w:rtl/>
        </w:rPr>
      </w:pPr>
      <w:r w:rsidRPr="00267ED8">
        <w:rPr>
          <w:rFonts w:cs="David" w:hint="cs"/>
          <w:rtl/>
        </w:rPr>
        <w:tab/>
        <w:t xml:space="preserve">התקדמנו עד 35. </w:t>
      </w:r>
    </w:p>
    <w:p w14:paraId="116D93B0" w14:textId="77777777" w:rsidR="00267ED8" w:rsidRPr="00267ED8" w:rsidRDefault="00267ED8" w:rsidP="00267ED8">
      <w:pPr>
        <w:bidi/>
        <w:jc w:val="both"/>
        <w:rPr>
          <w:rFonts w:cs="David" w:hint="cs"/>
          <w:rtl/>
        </w:rPr>
      </w:pPr>
    </w:p>
    <w:p w14:paraId="33C78C3F" w14:textId="77777777" w:rsidR="00267ED8" w:rsidRPr="00267ED8" w:rsidRDefault="00267ED8" w:rsidP="00267ED8">
      <w:pPr>
        <w:bidi/>
        <w:jc w:val="both"/>
        <w:rPr>
          <w:rFonts w:cs="David" w:hint="cs"/>
          <w:rtl/>
        </w:rPr>
      </w:pPr>
      <w:r w:rsidRPr="00267ED8">
        <w:rPr>
          <w:rFonts w:cs="David" w:hint="cs"/>
          <w:u w:val="single"/>
          <w:rtl/>
        </w:rPr>
        <w:t>ארבל אסטרחן:</w:t>
      </w:r>
    </w:p>
    <w:p w14:paraId="095C2767" w14:textId="77777777" w:rsidR="00267ED8" w:rsidRPr="00267ED8" w:rsidRDefault="00267ED8" w:rsidP="00267ED8">
      <w:pPr>
        <w:bidi/>
        <w:jc w:val="both"/>
        <w:rPr>
          <w:rFonts w:cs="David" w:hint="cs"/>
          <w:rtl/>
        </w:rPr>
      </w:pPr>
    </w:p>
    <w:p w14:paraId="2F605E14" w14:textId="77777777" w:rsidR="00267ED8" w:rsidRPr="00267ED8" w:rsidRDefault="00267ED8" w:rsidP="00267ED8">
      <w:pPr>
        <w:bidi/>
        <w:jc w:val="both"/>
        <w:rPr>
          <w:rFonts w:cs="David" w:hint="cs"/>
          <w:rtl/>
        </w:rPr>
      </w:pPr>
      <w:r w:rsidRPr="00267ED8">
        <w:rPr>
          <w:rFonts w:cs="David" w:hint="cs"/>
          <w:rtl/>
        </w:rPr>
        <w:tab/>
        <w:t xml:space="preserve">למרות שלא כל-כך התייחסנו למהות של מה זה להיות חבר קיבוץ, מושב שיתופי או כל אגודה שיתופית להתיישבות. </w:t>
      </w:r>
    </w:p>
    <w:p w14:paraId="1F05FFEE" w14:textId="77777777" w:rsidR="00267ED8" w:rsidRPr="00267ED8" w:rsidRDefault="00267ED8" w:rsidP="00267ED8">
      <w:pPr>
        <w:bidi/>
        <w:jc w:val="both"/>
        <w:rPr>
          <w:rFonts w:cs="David" w:hint="cs"/>
          <w:rtl/>
        </w:rPr>
      </w:pPr>
    </w:p>
    <w:p w14:paraId="44381F0F" w14:textId="77777777" w:rsidR="00267ED8" w:rsidRPr="00267ED8" w:rsidRDefault="00267ED8" w:rsidP="00267ED8">
      <w:pPr>
        <w:bidi/>
        <w:jc w:val="both"/>
        <w:rPr>
          <w:rFonts w:cs="David" w:hint="cs"/>
          <w:rtl/>
        </w:rPr>
      </w:pPr>
      <w:r w:rsidRPr="00267ED8">
        <w:rPr>
          <w:rFonts w:cs="David" w:hint="cs"/>
          <w:rtl/>
        </w:rPr>
        <w:tab/>
        <w:t xml:space="preserve">בעמוד 17 למטה, סעיף הסייגים לאיסור. </w:t>
      </w:r>
    </w:p>
    <w:p w14:paraId="380C54DF" w14:textId="77777777" w:rsidR="00267ED8" w:rsidRPr="00267ED8" w:rsidRDefault="00267ED8" w:rsidP="00267ED8">
      <w:pPr>
        <w:bidi/>
        <w:jc w:val="both"/>
        <w:rPr>
          <w:rFonts w:cs="David" w:hint="cs"/>
          <w:rtl/>
        </w:rPr>
      </w:pPr>
      <w:r w:rsidRPr="00267ED8">
        <w:rPr>
          <w:rFonts w:cs="David" w:hint="cs"/>
          <w:rtl/>
        </w:rPr>
        <w:tab/>
      </w:r>
    </w:p>
    <w:p w14:paraId="4C20C15C" w14:textId="77777777" w:rsidR="00267ED8" w:rsidRPr="00267ED8" w:rsidRDefault="00267ED8" w:rsidP="00267ED8">
      <w:pPr>
        <w:bidi/>
        <w:jc w:val="both"/>
        <w:rPr>
          <w:rFonts w:cs="David" w:hint="cs"/>
          <w:rtl/>
        </w:rPr>
      </w:pPr>
      <w:r w:rsidRPr="00267ED8">
        <w:rPr>
          <w:rFonts w:cs="David" w:hint="cs"/>
          <w:u w:val="single"/>
          <w:rtl/>
        </w:rPr>
        <w:t>איל ינון:</w:t>
      </w:r>
    </w:p>
    <w:p w14:paraId="1FA6B1CD" w14:textId="77777777" w:rsidR="00267ED8" w:rsidRPr="00267ED8" w:rsidRDefault="00267ED8" w:rsidP="00267ED8">
      <w:pPr>
        <w:bidi/>
        <w:jc w:val="both"/>
        <w:rPr>
          <w:rFonts w:cs="David" w:hint="cs"/>
          <w:rtl/>
        </w:rPr>
      </w:pPr>
    </w:p>
    <w:p w14:paraId="58FFD4F8" w14:textId="77777777" w:rsidR="00267ED8" w:rsidRPr="00267ED8" w:rsidRDefault="00267ED8" w:rsidP="00267ED8">
      <w:pPr>
        <w:bidi/>
        <w:jc w:val="both"/>
        <w:rPr>
          <w:rFonts w:cs="David" w:hint="cs"/>
          <w:rtl/>
        </w:rPr>
      </w:pPr>
      <w:r w:rsidRPr="00267ED8">
        <w:rPr>
          <w:rFonts w:cs="David" w:hint="cs"/>
          <w:rtl/>
        </w:rPr>
        <w:tab/>
        <w:t xml:space="preserve">אני לא מבין מה הקשר בין עיסוק נוסף לבין להיות חבר בקיבוץ. </w:t>
      </w:r>
    </w:p>
    <w:p w14:paraId="699A2394" w14:textId="77777777" w:rsidR="00267ED8" w:rsidRPr="00267ED8" w:rsidRDefault="00267ED8" w:rsidP="00267ED8">
      <w:pPr>
        <w:bidi/>
        <w:jc w:val="both"/>
        <w:rPr>
          <w:rFonts w:cs="David" w:hint="cs"/>
          <w:rtl/>
        </w:rPr>
      </w:pPr>
    </w:p>
    <w:p w14:paraId="5953DDC6" w14:textId="77777777" w:rsidR="00267ED8" w:rsidRPr="00267ED8" w:rsidRDefault="00267ED8" w:rsidP="00267ED8">
      <w:pPr>
        <w:bidi/>
        <w:jc w:val="both"/>
        <w:rPr>
          <w:rFonts w:cs="David" w:hint="cs"/>
          <w:rtl/>
        </w:rPr>
      </w:pPr>
      <w:r w:rsidRPr="00267ED8">
        <w:rPr>
          <w:rFonts w:cs="David" w:hint="cs"/>
          <w:u w:val="single"/>
          <w:rtl/>
        </w:rPr>
        <w:t>ארבל אסטרחן:</w:t>
      </w:r>
    </w:p>
    <w:p w14:paraId="016FDC2F" w14:textId="77777777" w:rsidR="00267ED8" w:rsidRPr="00267ED8" w:rsidRDefault="00267ED8" w:rsidP="00267ED8">
      <w:pPr>
        <w:bidi/>
        <w:jc w:val="both"/>
        <w:rPr>
          <w:rFonts w:cs="David" w:hint="cs"/>
          <w:u w:val="single"/>
          <w:rtl/>
        </w:rPr>
      </w:pPr>
    </w:p>
    <w:p w14:paraId="3B5EB617" w14:textId="77777777" w:rsidR="00267ED8" w:rsidRPr="00267ED8" w:rsidRDefault="00267ED8" w:rsidP="00267ED8">
      <w:pPr>
        <w:bidi/>
        <w:jc w:val="both"/>
        <w:rPr>
          <w:rFonts w:cs="David" w:hint="cs"/>
          <w:rtl/>
        </w:rPr>
      </w:pPr>
      <w:r w:rsidRPr="00267ED8">
        <w:rPr>
          <w:rFonts w:cs="David" w:hint="cs"/>
          <w:rtl/>
        </w:rPr>
        <w:tab/>
        <w:t xml:space="preserve">זה קיים היום בחוק. </w:t>
      </w:r>
    </w:p>
    <w:p w14:paraId="3B7C60FB" w14:textId="77777777" w:rsidR="00267ED8" w:rsidRPr="00267ED8" w:rsidRDefault="00267ED8" w:rsidP="00267ED8">
      <w:pPr>
        <w:bidi/>
        <w:jc w:val="both"/>
        <w:rPr>
          <w:rFonts w:cs="David" w:hint="cs"/>
          <w:u w:val="single"/>
          <w:rtl/>
        </w:rPr>
      </w:pPr>
    </w:p>
    <w:p w14:paraId="2DA14D3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01BC3CC" w14:textId="77777777" w:rsidR="00267ED8" w:rsidRPr="00267ED8" w:rsidRDefault="00267ED8" w:rsidP="00267ED8">
      <w:pPr>
        <w:bidi/>
        <w:jc w:val="both"/>
        <w:rPr>
          <w:rFonts w:cs="David" w:hint="cs"/>
          <w:u w:val="single"/>
          <w:rtl/>
        </w:rPr>
      </w:pPr>
    </w:p>
    <w:p w14:paraId="64331EE8" w14:textId="77777777" w:rsidR="00267ED8" w:rsidRPr="00267ED8" w:rsidRDefault="00267ED8" w:rsidP="00267ED8">
      <w:pPr>
        <w:bidi/>
        <w:ind w:firstLine="720"/>
        <w:jc w:val="both"/>
        <w:rPr>
          <w:rFonts w:cs="David" w:hint="cs"/>
          <w:rtl/>
        </w:rPr>
      </w:pPr>
      <w:r w:rsidRPr="00267ED8">
        <w:rPr>
          <w:rFonts w:cs="David" w:hint="cs"/>
          <w:rtl/>
        </w:rPr>
        <w:t xml:space="preserve">אמרתי את זה גם בוועדת זמיר, זאת שארית מההיסטוריה, אמרו שלחבר קיבוץ מותר לעבוד בתורנות ברפת וכשיש פגרה, עבודתו בתורנות בחדר אוכל היא לא בבחינת עיסוק נוסף. לצערי יש בכנסת רק שני חברי קיבוץ. </w:t>
      </w:r>
    </w:p>
    <w:p w14:paraId="18359428" w14:textId="77777777" w:rsidR="00267ED8" w:rsidRPr="00267ED8" w:rsidRDefault="00267ED8" w:rsidP="00267ED8">
      <w:pPr>
        <w:bidi/>
        <w:jc w:val="both"/>
        <w:rPr>
          <w:rFonts w:cs="David" w:hint="cs"/>
          <w:rtl/>
        </w:rPr>
      </w:pPr>
    </w:p>
    <w:p w14:paraId="5A818F42"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3761B0D1" w14:textId="77777777" w:rsidR="00267ED8" w:rsidRPr="00267ED8" w:rsidRDefault="00267ED8" w:rsidP="00267ED8">
      <w:pPr>
        <w:bidi/>
        <w:jc w:val="both"/>
        <w:rPr>
          <w:rFonts w:cs="David" w:hint="cs"/>
          <w:u w:val="single"/>
          <w:rtl/>
        </w:rPr>
      </w:pPr>
    </w:p>
    <w:p w14:paraId="39C91399" w14:textId="77777777" w:rsidR="00267ED8" w:rsidRPr="00267ED8" w:rsidRDefault="00267ED8" w:rsidP="00267ED8">
      <w:pPr>
        <w:bidi/>
        <w:jc w:val="both"/>
        <w:rPr>
          <w:rFonts w:cs="David" w:hint="cs"/>
          <w:rtl/>
        </w:rPr>
      </w:pPr>
      <w:r w:rsidRPr="00267ED8">
        <w:rPr>
          <w:rFonts w:cs="David" w:hint="cs"/>
          <w:rtl/>
        </w:rPr>
        <w:tab/>
        <w:t xml:space="preserve">יש ארבעה. </w:t>
      </w:r>
    </w:p>
    <w:p w14:paraId="7201ADF8" w14:textId="77777777" w:rsidR="00267ED8" w:rsidRPr="00267ED8" w:rsidRDefault="00267ED8" w:rsidP="00267ED8">
      <w:pPr>
        <w:bidi/>
        <w:jc w:val="both"/>
        <w:rPr>
          <w:rFonts w:cs="David" w:hint="cs"/>
          <w:rtl/>
        </w:rPr>
      </w:pPr>
    </w:p>
    <w:p w14:paraId="457BF7AF"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3FD9C054" w14:textId="77777777" w:rsidR="00267ED8" w:rsidRPr="00267ED8" w:rsidRDefault="00267ED8" w:rsidP="00267ED8">
      <w:pPr>
        <w:bidi/>
        <w:jc w:val="both"/>
        <w:rPr>
          <w:rFonts w:cs="David" w:hint="cs"/>
          <w:u w:val="single"/>
          <w:rtl/>
        </w:rPr>
      </w:pPr>
    </w:p>
    <w:p w14:paraId="1FB4227F" w14:textId="77777777" w:rsidR="00267ED8" w:rsidRPr="00267ED8" w:rsidRDefault="00267ED8" w:rsidP="00267ED8">
      <w:pPr>
        <w:bidi/>
        <w:jc w:val="both"/>
        <w:rPr>
          <w:rFonts w:cs="David" w:hint="cs"/>
          <w:rtl/>
        </w:rPr>
      </w:pPr>
      <w:r w:rsidRPr="00267ED8">
        <w:rPr>
          <w:rFonts w:cs="David" w:hint="cs"/>
          <w:rtl/>
        </w:rPr>
        <w:tab/>
        <w:t xml:space="preserve">זה לא עיסוק נוסף. </w:t>
      </w:r>
    </w:p>
    <w:p w14:paraId="5C9C1CA8" w14:textId="77777777" w:rsidR="00267ED8" w:rsidRPr="00267ED8" w:rsidRDefault="00267ED8" w:rsidP="00267ED8">
      <w:pPr>
        <w:bidi/>
        <w:jc w:val="both"/>
        <w:rPr>
          <w:rFonts w:cs="David" w:hint="cs"/>
          <w:u w:val="single"/>
          <w:rtl/>
        </w:rPr>
      </w:pPr>
    </w:p>
    <w:p w14:paraId="6C042D8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77544FDD" w14:textId="77777777" w:rsidR="00267ED8" w:rsidRPr="00267ED8" w:rsidRDefault="00267ED8" w:rsidP="00267ED8">
      <w:pPr>
        <w:bidi/>
        <w:jc w:val="both"/>
        <w:rPr>
          <w:rFonts w:cs="David" w:hint="cs"/>
          <w:u w:val="single"/>
          <w:rtl/>
        </w:rPr>
      </w:pPr>
    </w:p>
    <w:p w14:paraId="7888C2CC" w14:textId="77777777" w:rsidR="00267ED8" w:rsidRPr="00267ED8" w:rsidRDefault="00267ED8" w:rsidP="00267ED8">
      <w:pPr>
        <w:bidi/>
        <w:jc w:val="both"/>
        <w:rPr>
          <w:rFonts w:cs="David" w:hint="cs"/>
          <w:rtl/>
        </w:rPr>
      </w:pPr>
      <w:r w:rsidRPr="00267ED8">
        <w:rPr>
          <w:rFonts w:cs="David" w:hint="cs"/>
          <w:rtl/>
        </w:rPr>
        <w:tab/>
        <w:t xml:space="preserve">המהות דורשת עיסוק בכל זאת. </w:t>
      </w:r>
    </w:p>
    <w:p w14:paraId="31A61382" w14:textId="77777777" w:rsidR="00267ED8" w:rsidRPr="00267ED8" w:rsidRDefault="00267ED8" w:rsidP="00267ED8">
      <w:pPr>
        <w:bidi/>
        <w:jc w:val="both"/>
        <w:rPr>
          <w:rFonts w:cs="David" w:hint="cs"/>
          <w:rtl/>
        </w:rPr>
      </w:pPr>
    </w:p>
    <w:p w14:paraId="4B471E65"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0265DD11" w14:textId="77777777" w:rsidR="00267ED8" w:rsidRPr="00267ED8" w:rsidRDefault="00267ED8" w:rsidP="00267ED8">
      <w:pPr>
        <w:bidi/>
        <w:jc w:val="both"/>
        <w:rPr>
          <w:rFonts w:cs="David" w:hint="cs"/>
          <w:rtl/>
        </w:rPr>
      </w:pPr>
    </w:p>
    <w:p w14:paraId="18DE7686" w14:textId="77777777" w:rsidR="00267ED8" w:rsidRPr="00267ED8" w:rsidRDefault="00267ED8" w:rsidP="00267ED8">
      <w:pPr>
        <w:bidi/>
        <w:jc w:val="both"/>
        <w:rPr>
          <w:rFonts w:cs="David" w:hint="cs"/>
          <w:rtl/>
        </w:rPr>
      </w:pPr>
      <w:r w:rsidRPr="00267ED8">
        <w:rPr>
          <w:rFonts w:cs="David" w:hint="cs"/>
          <w:rtl/>
        </w:rPr>
        <w:tab/>
        <w:t xml:space="preserve">ועדת האתיקה כן נדרשה לנושא של כהונה בדירקטוריונים. </w:t>
      </w:r>
    </w:p>
    <w:p w14:paraId="29759FA4" w14:textId="77777777" w:rsidR="00267ED8" w:rsidRPr="00267ED8" w:rsidRDefault="00267ED8" w:rsidP="00267ED8">
      <w:pPr>
        <w:bidi/>
        <w:jc w:val="both"/>
        <w:rPr>
          <w:rFonts w:cs="David" w:hint="cs"/>
          <w:rtl/>
        </w:rPr>
      </w:pPr>
    </w:p>
    <w:p w14:paraId="207A2076"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83C0618" w14:textId="77777777" w:rsidR="00267ED8" w:rsidRPr="00267ED8" w:rsidRDefault="00267ED8" w:rsidP="00267ED8">
      <w:pPr>
        <w:bidi/>
        <w:jc w:val="both"/>
        <w:rPr>
          <w:rFonts w:cs="David" w:hint="cs"/>
          <w:u w:val="single"/>
          <w:rtl/>
        </w:rPr>
      </w:pPr>
    </w:p>
    <w:p w14:paraId="01C2752E" w14:textId="77777777" w:rsidR="00267ED8" w:rsidRPr="00267ED8" w:rsidRDefault="00267ED8" w:rsidP="00267ED8">
      <w:pPr>
        <w:bidi/>
        <w:jc w:val="both"/>
        <w:rPr>
          <w:rFonts w:cs="David" w:hint="cs"/>
          <w:rtl/>
        </w:rPr>
      </w:pPr>
      <w:r w:rsidRPr="00267ED8">
        <w:rPr>
          <w:rFonts w:cs="David" w:hint="cs"/>
          <w:rtl/>
        </w:rPr>
        <w:tab/>
        <w:t xml:space="preserve">מה שעכשיו אמרת זה עיסוק נוסף, לא עצם החברות. </w:t>
      </w:r>
    </w:p>
    <w:p w14:paraId="1C160A81" w14:textId="77777777" w:rsidR="00267ED8" w:rsidRPr="00267ED8" w:rsidRDefault="00267ED8" w:rsidP="00267ED8">
      <w:pPr>
        <w:bidi/>
        <w:jc w:val="both"/>
        <w:rPr>
          <w:rFonts w:cs="David" w:hint="cs"/>
          <w:u w:val="single"/>
          <w:rtl/>
        </w:rPr>
      </w:pPr>
    </w:p>
    <w:p w14:paraId="149DB17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0ADC800" w14:textId="77777777" w:rsidR="00267ED8" w:rsidRPr="00267ED8" w:rsidRDefault="00267ED8" w:rsidP="00267ED8">
      <w:pPr>
        <w:bidi/>
        <w:jc w:val="both"/>
        <w:rPr>
          <w:rFonts w:cs="David" w:hint="cs"/>
          <w:u w:val="single"/>
          <w:rtl/>
        </w:rPr>
      </w:pPr>
    </w:p>
    <w:p w14:paraId="25DE4A18" w14:textId="77777777" w:rsidR="00267ED8" w:rsidRPr="00267ED8" w:rsidRDefault="00267ED8" w:rsidP="00267ED8">
      <w:pPr>
        <w:bidi/>
        <w:jc w:val="both"/>
        <w:rPr>
          <w:rFonts w:cs="David" w:hint="cs"/>
          <w:rtl/>
        </w:rPr>
      </w:pPr>
      <w:r w:rsidRPr="00267ED8">
        <w:rPr>
          <w:rFonts w:cs="David" w:hint="cs"/>
          <w:rtl/>
        </w:rPr>
        <w:tab/>
        <w:t xml:space="preserve">החברות בדירקטוריונים זה העיסוק הנוסף. </w:t>
      </w:r>
    </w:p>
    <w:p w14:paraId="5BCD46FF" w14:textId="77777777" w:rsidR="00267ED8" w:rsidRPr="00267ED8" w:rsidRDefault="00267ED8" w:rsidP="00267ED8">
      <w:pPr>
        <w:bidi/>
        <w:jc w:val="both"/>
        <w:rPr>
          <w:rFonts w:cs="David" w:hint="cs"/>
          <w:rtl/>
        </w:rPr>
      </w:pPr>
    </w:p>
    <w:p w14:paraId="6D298687" w14:textId="77777777" w:rsidR="00267ED8" w:rsidRPr="00267ED8" w:rsidRDefault="00267ED8" w:rsidP="00267ED8">
      <w:pPr>
        <w:bidi/>
        <w:jc w:val="both"/>
        <w:rPr>
          <w:rFonts w:cs="David" w:hint="cs"/>
          <w:rtl/>
        </w:rPr>
      </w:pPr>
      <w:r w:rsidRPr="00267ED8">
        <w:rPr>
          <w:rFonts w:cs="David" w:hint="cs"/>
          <w:u w:val="single"/>
          <w:rtl/>
        </w:rPr>
        <w:t>ארבל אסטרחן:</w:t>
      </w:r>
    </w:p>
    <w:p w14:paraId="6D1AE220" w14:textId="77777777" w:rsidR="00267ED8" w:rsidRPr="00267ED8" w:rsidRDefault="00267ED8" w:rsidP="00267ED8">
      <w:pPr>
        <w:bidi/>
        <w:jc w:val="both"/>
        <w:rPr>
          <w:rFonts w:cs="David" w:hint="cs"/>
          <w:rtl/>
        </w:rPr>
      </w:pPr>
    </w:p>
    <w:p w14:paraId="3B61D3D8" w14:textId="77777777" w:rsidR="00267ED8" w:rsidRPr="00267ED8" w:rsidRDefault="00267ED8" w:rsidP="00267ED8">
      <w:pPr>
        <w:bidi/>
        <w:jc w:val="both"/>
        <w:rPr>
          <w:rFonts w:cs="David" w:hint="cs"/>
          <w:rtl/>
        </w:rPr>
      </w:pPr>
      <w:r w:rsidRPr="00267ED8">
        <w:rPr>
          <w:rFonts w:cs="David" w:hint="cs"/>
          <w:rtl/>
        </w:rPr>
        <w:tab/>
        <w:t>אותו צריך לבדוק.</w:t>
      </w:r>
    </w:p>
    <w:p w14:paraId="3308E6CD" w14:textId="77777777" w:rsidR="00267ED8" w:rsidRPr="00267ED8" w:rsidRDefault="00267ED8" w:rsidP="00267ED8">
      <w:pPr>
        <w:bidi/>
        <w:jc w:val="both"/>
        <w:rPr>
          <w:rFonts w:cs="David" w:hint="cs"/>
          <w:rtl/>
        </w:rPr>
      </w:pPr>
    </w:p>
    <w:p w14:paraId="778B1E6F" w14:textId="77777777" w:rsidR="00267ED8" w:rsidRPr="00267ED8" w:rsidRDefault="00267ED8" w:rsidP="00267ED8">
      <w:pPr>
        <w:bidi/>
        <w:ind w:firstLine="720"/>
        <w:jc w:val="both"/>
        <w:rPr>
          <w:rFonts w:cs="David" w:hint="cs"/>
          <w:rtl/>
        </w:rPr>
      </w:pPr>
      <w:r w:rsidRPr="00267ED8">
        <w:rPr>
          <w:rFonts w:cs="David" w:hint="cs"/>
          <w:rtl/>
        </w:rPr>
        <w:t xml:space="preserve">השאלה האם רוצים להבהיר פה, שלהיות חבר קיבוץ זה משהו שמותר לחבר כנסת על-אף האיסור לעסוק בעיסוק נוסף. </w:t>
      </w:r>
    </w:p>
    <w:p w14:paraId="2F1B91F8" w14:textId="77777777" w:rsidR="00267ED8" w:rsidRPr="00267ED8" w:rsidRDefault="00267ED8" w:rsidP="00267ED8">
      <w:pPr>
        <w:bidi/>
        <w:jc w:val="both"/>
        <w:rPr>
          <w:rFonts w:cs="David" w:hint="cs"/>
          <w:rtl/>
        </w:rPr>
      </w:pPr>
    </w:p>
    <w:p w14:paraId="4FBBA47E"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6CA267F6" w14:textId="77777777" w:rsidR="00267ED8" w:rsidRPr="00267ED8" w:rsidRDefault="00267ED8" w:rsidP="00267ED8">
      <w:pPr>
        <w:bidi/>
        <w:jc w:val="both"/>
        <w:rPr>
          <w:rFonts w:cs="David" w:hint="cs"/>
          <w:u w:val="single"/>
          <w:rtl/>
        </w:rPr>
      </w:pPr>
    </w:p>
    <w:p w14:paraId="2D7B41AD" w14:textId="77777777" w:rsidR="00267ED8" w:rsidRPr="00267ED8" w:rsidRDefault="00267ED8" w:rsidP="00267ED8">
      <w:pPr>
        <w:bidi/>
        <w:jc w:val="both"/>
        <w:rPr>
          <w:rFonts w:cs="David" w:hint="cs"/>
          <w:rtl/>
        </w:rPr>
      </w:pPr>
      <w:r w:rsidRPr="00267ED8">
        <w:rPr>
          <w:rFonts w:cs="David" w:hint="cs"/>
          <w:rtl/>
        </w:rPr>
        <w:tab/>
        <w:t>זה מגוחך לדעתי. להבהיר שלחבר כנסת מותר להיות חבר קיבוץ על-אף האיסור על עיסוק נוסף?</w:t>
      </w:r>
    </w:p>
    <w:p w14:paraId="6C9366AE" w14:textId="77777777" w:rsidR="00267ED8" w:rsidRPr="00267ED8" w:rsidRDefault="00267ED8" w:rsidP="00267ED8">
      <w:pPr>
        <w:bidi/>
        <w:jc w:val="both"/>
        <w:rPr>
          <w:rFonts w:cs="David" w:hint="cs"/>
          <w:rtl/>
        </w:rPr>
      </w:pPr>
    </w:p>
    <w:p w14:paraId="6DD7236F" w14:textId="77777777" w:rsidR="00267ED8" w:rsidRPr="00267ED8" w:rsidRDefault="00267ED8" w:rsidP="00267ED8">
      <w:pPr>
        <w:bidi/>
        <w:jc w:val="both"/>
        <w:rPr>
          <w:rFonts w:cs="David" w:hint="cs"/>
          <w:rtl/>
        </w:rPr>
      </w:pPr>
      <w:r w:rsidRPr="00267ED8">
        <w:rPr>
          <w:rFonts w:cs="David" w:hint="cs"/>
          <w:u w:val="single"/>
          <w:rtl/>
        </w:rPr>
        <w:t>סוזי נבות:</w:t>
      </w:r>
    </w:p>
    <w:p w14:paraId="71774DD6" w14:textId="77777777" w:rsidR="00267ED8" w:rsidRPr="00267ED8" w:rsidRDefault="00267ED8" w:rsidP="00267ED8">
      <w:pPr>
        <w:bidi/>
        <w:jc w:val="both"/>
        <w:rPr>
          <w:rFonts w:cs="David" w:hint="cs"/>
          <w:rtl/>
        </w:rPr>
      </w:pPr>
    </w:p>
    <w:p w14:paraId="08F1F5F8" w14:textId="77777777" w:rsidR="00267ED8" w:rsidRPr="00267ED8" w:rsidRDefault="00267ED8" w:rsidP="00267ED8">
      <w:pPr>
        <w:bidi/>
        <w:jc w:val="both"/>
        <w:rPr>
          <w:rFonts w:cs="David" w:hint="cs"/>
          <w:rtl/>
        </w:rPr>
      </w:pPr>
      <w:r w:rsidRPr="00267ED8">
        <w:rPr>
          <w:rFonts w:cs="David" w:hint="cs"/>
          <w:rtl/>
        </w:rPr>
        <w:tab/>
        <w:t xml:space="preserve">יש הבדל בין להיות חבר קיבוץ לבין להיות חבר בלשכת עורכי הדין. קודם כל, זה מוסדר בחוק והוועדה לא ראתה לנכון לסטות מן החוק. </w:t>
      </w:r>
    </w:p>
    <w:p w14:paraId="4575DBDF" w14:textId="77777777" w:rsidR="00267ED8" w:rsidRPr="00267ED8" w:rsidRDefault="00267ED8" w:rsidP="00267ED8">
      <w:pPr>
        <w:bidi/>
        <w:jc w:val="both"/>
        <w:rPr>
          <w:rFonts w:cs="David" w:hint="cs"/>
          <w:rtl/>
        </w:rPr>
      </w:pPr>
    </w:p>
    <w:p w14:paraId="5580DD5E"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4BB93371" w14:textId="77777777" w:rsidR="00267ED8" w:rsidRPr="00267ED8" w:rsidRDefault="00267ED8" w:rsidP="00267ED8">
      <w:pPr>
        <w:bidi/>
        <w:jc w:val="both"/>
        <w:rPr>
          <w:rFonts w:cs="David" w:hint="cs"/>
          <w:rtl/>
        </w:rPr>
      </w:pPr>
    </w:p>
    <w:p w14:paraId="1AF75D28" w14:textId="77777777" w:rsidR="00267ED8" w:rsidRPr="00267ED8" w:rsidRDefault="00267ED8" w:rsidP="00267ED8">
      <w:pPr>
        <w:bidi/>
        <w:jc w:val="both"/>
        <w:rPr>
          <w:rFonts w:cs="David" w:hint="cs"/>
          <w:rtl/>
        </w:rPr>
      </w:pPr>
      <w:r w:rsidRPr="00267ED8">
        <w:rPr>
          <w:rFonts w:cs="David" w:hint="cs"/>
          <w:rtl/>
        </w:rPr>
        <w:tab/>
        <w:t xml:space="preserve">בכל מקרה נצטרך לשנות את החוק כי מוצע כאן לסטות ממנו. חלק ממה שמוצע כאן יחייב תיקון חוק במקביל לתיקון. </w:t>
      </w:r>
    </w:p>
    <w:p w14:paraId="1EBD789D" w14:textId="77777777" w:rsidR="00267ED8" w:rsidRPr="00267ED8" w:rsidRDefault="00267ED8" w:rsidP="00267ED8">
      <w:pPr>
        <w:bidi/>
        <w:jc w:val="both"/>
        <w:rPr>
          <w:rFonts w:cs="David" w:hint="cs"/>
          <w:rtl/>
        </w:rPr>
      </w:pPr>
    </w:p>
    <w:p w14:paraId="65C8D189"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641B5EF1" w14:textId="77777777" w:rsidR="00267ED8" w:rsidRPr="00267ED8" w:rsidRDefault="00267ED8" w:rsidP="00267ED8">
      <w:pPr>
        <w:bidi/>
        <w:jc w:val="both"/>
        <w:rPr>
          <w:rFonts w:cs="David" w:hint="cs"/>
          <w:u w:val="single"/>
          <w:rtl/>
        </w:rPr>
      </w:pPr>
    </w:p>
    <w:p w14:paraId="09162C28" w14:textId="77777777" w:rsidR="00267ED8" w:rsidRPr="00267ED8" w:rsidRDefault="00267ED8" w:rsidP="00267ED8">
      <w:pPr>
        <w:bidi/>
        <w:jc w:val="both"/>
        <w:rPr>
          <w:rFonts w:cs="David" w:hint="cs"/>
          <w:rtl/>
        </w:rPr>
      </w:pPr>
      <w:r w:rsidRPr="00267ED8">
        <w:rPr>
          <w:rFonts w:cs="David" w:hint="cs"/>
          <w:rtl/>
        </w:rPr>
        <w:tab/>
        <w:t xml:space="preserve">כרגע זה מופיע בחוק. </w:t>
      </w:r>
    </w:p>
    <w:p w14:paraId="32A89D86" w14:textId="77777777" w:rsidR="00267ED8" w:rsidRPr="00267ED8" w:rsidRDefault="00267ED8" w:rsidP="00267ED8">
      <w:pPr>
        <w:bidi/>
        <w:jc w:val="both"/>
        <w:rPr>
          <w:rFonts w:cs="David" w:hint="cs"/>
          <w:rtl/>
        </w:rPr>
      </w:pPr>
    </w:p>
    <w:p w14:paraId="09AFF0DB" w14:textId="77777777" w:rsidR="00267ED8" w:rsidRPr="00267ED8" w:rsidRDefault="00267ED8" w:rsidP="00267ED8">
      <w:pPr>
        <w:bidi/>
        <w:jc w:val="both"/>
        <w:rPr>
          <w:rFonts w:cs="David" w:hint="cs"/>
          <w:rtl/>
        </w:rPr>
      </w:pPr>
      <w:r w:rsidRPr="00267ED8">
        <w:rPr>
          <w:rFonts w:cs="David" w:hint="cs"/>
          <w:rtl/>
        </w:rPr>
        <w:tab/>
        <w:t xml:space="preserve">שנית, עצם החברות מטילה עליו חובות שקשורות בעיסוק מסוים. למשל, החובה שדיברת עליה כשהופעת בפני הוועדה, לעשות תורנות ולעבוד ברפת. זאת חובה של עיסוק מסוים. להיות חבר לשכת עורכי הדין, אתה יכול להחזיק ברישיון ולא לעשות שום דבר. לכן לא היתה שום בעיה לגבי חברים אחרים, להבדיל מדירקטוריון ולכן חברי הוועדה הציעו לשמור את המצב החוקי ולהבהיר שחבר קיבוץ, להבדיל מחברות בדירקטוריונים, לא רואים בה עיסוק נוסף והיא חלק מהפטור. </w:t>
      </w:r>
    </w:p>
    <w:p w14:paraId="3DB7A680" w14:textId="77777777" w:rsidR="00267ED8" w:rsidRPr="00267ED8" w:rsidRDefault="00267ED8" w:rsidP="00267ED8">
      <w:pPr>
        <w:bidi/>
        <w:jc w:val="both"/>
        <w:rPr>
          <w:rFonts w:cs="David" w:hint="cs"/>
          <w:rtl/>
        </w:rPr>
      </w:pPr>
    </w:p>
    <w:p w14:paraId="497B4508"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19141727" w14:textId="77777777" w:rsidR="00267ED8" w:rsidRPr="00267ED8" w:rsidRDefault="00267ED8" w:rsidP="00267ED8">
      <w:pPr>
        <w:bidi/>
        <w:jc w:val="both"/>
        <w:rPr>
          <w:rFonts w:cs="David" w:hint="cs"/>
          <w:u w:val="single"/>
          <w:rtl/>
        </w:rPr>
      </w:pPr>
    </w:p>
    <w:p w14:paraId="32C90571" w14:textId="77777777" w:rsidR="00267ED8" w:rsidRPr="00267ED8" w:rsidRDefault="00267ED8" w:rsidP="00267ED8">
      <w:pPr>
        <w:bidi/>
        <w:jc w:val="both"/>
        <w:rPr>
          <w:rFonts w:cs="David" w:hint="cs"/>
          <w:rtl/>
        </w:rPr>
      </w:pPr>
      <w:r w:rsidRPr="00267ED8">
        <w:rPr>
          <w:rFonts w:cs="David" w:hint="cs"/>
          <w:rtl/>
        </w:rPr>
        <w:tab/>
        <w:t xml:space="preserve">סוזי, הפרקטיקה היום של ועדת האתיקה היא שחברי קיבוץ ביקשו וגם קיבלו, היתר, בניגוד לחברי כנסת אחרים, להיות חברים בדירקטוריון של המפעל של הקיבוץ שלהם. זה בגלל כל מיני סיבות והכרה בכך שמדובר בחברה ייחודית, עם קודים משלה, עם תנאים אחרים. היה על זה דיון מאוד עמוק בוועדת האתיקה. </w:t>
      </w:r>
    </w:p>
    <w:p w14:paraId="64E28475" w14:textId="77777777" w:rsidR="00267ED8" w:rsidRPr="00267ED8" w:rsidRDefault="00267ED8" w:rsidP="00267ED8">
      <w:pPr>
        <w:bidi/>
        <w:jc w:val="both"/>
        <w:rPr>
          <w:rFonts w:cs="David" w:hint="cs"/>
          <w:rtl/>
        </w:rPr>
      </w:pPr>
    </w:p>
    <w:p w14:paraId="6100767C" w14:textId="77777777" w:rsidR="00267ED8" w:rsidRPr="00267ED8" w:rsidRDefault="00267ED8" w:rsidP="00267ED8">
      <w:pPr>
        <w:bidi/>
        <w:jc w:val="both"/>
        <w:rPr>
          <w:rFonts w:cs="David" w:hint="cs"/>
          <w:rtl/>
        </w:rPr>
      </w:pPr>
      <w:r w:rsidRPr="00267ED8">
        <w:rPr>
          <w:rFonts w:cs="David" w:hint="cs"/>
          <w:u w:val="single"/>
          <w:rtl/>
        </w:rPr>
        <w:t>סוזי נבות:</w:t>
      </w:r>
    </w:p>
    <w:p w14:paraId="69CE6828" w14:textId="77777777" w:rsidR="00267ED8" w:rsidRPr="00267ED8" w:rsidRDefault="00267ED8" w:rsidP="00267ED8">
      <w:pPr>
        <w:bidi/>
        <w:jc w:val="both"/>
        <w:rPr>
          <w:rFonts w:cs="David" w:hint="cs"/>
          <w:rtl/>
        </w:rPr>
      </w:pPr>
    </w:p>
    <w:p w14:paraId="2E7EC310" w14:textId="77777777" w:rsidR="00267ED8" w:rsidRPr="00267ED8" w:rsidRDefault="00267ED8" w:rsidP="00267ED8">
      <w:pPr>
        <w:bidi/>
        <w:jc w:val="both"/>
        <w:rPr>
          <w:rFonts w:cs="David" w:hint="cs"/>
          <w:rtl/>
        </w:rPr>
      </w:pPr>
      <w:r w:rsidRPr="00267ED8">
        <w:rPr>
          <w:rFonts w:cs="David" w:hint="cs"/>
          <w:rtl/>
        </w:rPr>
        <w:tab/>
        <w:t xml:space="preserve">הסמכות הזאת ממילא ניתנת. ועדת זמיר מציעה לפתוח את הסעיף הזה ולתת סמכות נוספת לוועדת האתיקה בכל הנוגע להיתרים לגבי עיסוק נוסף. </w:t>
      </w:r>
    </w:p>
    <w:p w14:paraId="500E124E" w14:textId="77777777" w:rsidR="00267ED8" w:rsidRPr="00267ED8" w:rsidRDefault="00267ED8" w:rsidP="00267ED8">
      <w:pPr>
        <w:bidi/>
        <w:jc w:val="both"/>
        <w:rPr>
          <w:rFonts w:cs="David" w:hint="cs"/>
          <w:rtl/>
        </w:rPr>
      </w:pPr>
    </w:p>
    <w:p w14:paraId="46E11DD7"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4542A356" w14:textId="77777777" w:rsidR="00267ED8" w:rsidRPr="00267ED8" w:rsidRDefault="00267ED8" w:rsidP="00267ED8">
      <w:pPr>
        <w:bidi/>
        <w:jc w:val="both"/>
        <w:rPr>
          <w:rFonts w:cs="David" w:hint="cs"/>
          <w:u w:val="single"/>
          <w:rtl/>
        </w:rPr>
      </w:pPr>
    </w:p>
    <w:p w14:paraId="2880F91A" w14:textId="77777777" w:rsidR="00267ED8" w:rsidRPr="00267ED8" w:rsidRDefault="00267ED8" w:rsidP="00267ED8">
      <w:pPr>
        <w:bidi/>
        <w:jc w:val="both"/>
        <w:rPr>
          <w:rFonts w:cs="David" w:hint="cs"/>
          <w:rtl/>
        </w:rPr>
      </w:pPr>
      <w:r w:rsidRPr="00267ED8">
        <w:rPr>
          <w:rFonts w:cs="David" w:hint="cs"/>
          <w:rtl/>
        </w:rPr>
        <w:tab/>
        <w:t xml:space="preserve">זה לא נובע אוטומטית. אני רוצה להבהיר, שלי אמרה זה שאם אדם הוא חבר קיבוץ זה לא מקנה לו אוטומטית להיות חבר דירקטוריון.  לכן זה לא שייך אחד לשני. </w:t>
      </w:r>
    </w:p>
    <w:p w14:paraId="76E132A2" w14:textId="77777777" w:rsidR="00267ED8" w:rsidRPr="00267ED8" w:rsidRDefault="00267ED8" w:rsidP="00267ED8">
      <w:pPr>
        <w:bidi/>
        <w:jc w:val="both"/>
        <w:rPr>
          <w:rFonts w:cs="David" w:hint="cs"/>
          <w:u w:val="single"/>
          <w:rtl/>
        </w:rPr>
      </w:pPr>
    </w:p>
    <w:p w14:paraId="3860690A"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5AA6598" w14:textId="77777777" w:rsidR="00267ED8" w:rsidRPr="00267ED8" w:rsidRDefault="00267ED8" w:rsidP="00267ED8">
      <w:pPr>
        <w:bidi/>
        <w:jc w:val="both"/>
        <w:rPr>
          <w:rFonts w:cs="David" w:hint="cs"/>
          <w:rtl/>
        </w:rPr>
      </w:pPr>
    </w:p>
    <w:p w14:paraId="55086490" w14:textId="77777777" w:rsidR="00267ED8" w:rsidRPr="00267ED8" w:rsidRDefault="00267ED8" w:rsidP="00267ED8">
      <w:pPr>
        <w:bidi/>
        <w:jc w:val="both"/>
        <w:rPr>
          <w:rFonts w:cs="David" w:hint="cs"/>
          <w:rtl/>
        </w:rPr>
      </w:pPr>
      <w:r w:rsidRPr="00267ED8">
        <w:rPr>
          <w:rFonts w:cs="David" w:hint="cs"/>
          <w:rtl/>
        </w:rPr>
        <w:tab/>
        <w:t xml:space="preserve">היות וזה מופיע בחוק - - - </w:t>
      </w:r>
    </w:p>
    <w:p w14:paraId="3E06DB2E" w14:textId="77777777" w:rsidR="00267ED8" w:rsidRPr="00267ED8" w:rsidRDefault="00267ED8" w:rsidP="00267ED8">
      <w:pPr>
        <w:bidi/>
        <w:jc w:val="both"/>
        <w:rPr>
          <w:rFonts w:cs="David" w:hint="cs"/>
          <w:rtl/>
        </w:rPr>
      </w:pPr>
    </w:p>
    <w:p w14:paraId="281338A6"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0470EFFB" w14:textId="77777777" w:rsidR="00267ED8" w:rsidRPr="00267ED8" w:rsidRDefault="00267ED8" w:rsidP="00267ED8">
      <w:pPr>
        <w:bidi/>
        <w:jc w:val="both"/>
        <w:rPr>
          <w:rFonts w:cs="David" w:hint="cs"/>
          <w:rtl/>
        </w:rPr>
      </w:pPr>
    </w:p>
    <w:p w14:paraId="7BB32215" w14:textId="77777777" w:rsidR="00267ED8" w:rsidRPr="00267ED8" w:rsidRDefault="00267ED8" w:rsidP="00267ED8">
      <w:pPr>
        <w:bidi/>
        <w:ind w:firstLine="720"/>
        <w:jc w:val="both"/>
        <w:rPr>
          <w:rFonts w:cs="David" w:hint="cs"/>
          <w:rtl/>
        </w:rPr>
      </w:pPr>
      <w:r w:rsidRPr="00267ED8">
        <w:rPr>
          <w:rFonts w:cs="David" w:hint="cs"/>
          <w:rtl/>
        </w:rPr>
        <w:t>אנחנו ממילא משנים את החוק. השאלה אם רוצים להשאיר את מה שקיים פה לשנים רבות והאם זה מתאים שזה ייכלל כאן בסייגים לעיסוק הנוסף?</w:t>
      </w:r>
    </w:p>
    <w:p w14:paraId="222F7EC9" w14:textId="77777777" w:rsidR="00267ED8" w:rsidRPr="00267ED8" w:rsidRDefault="00267ED8" w:rsidP="00267ED8">
      <w:pPr>
        <w:bidi/>
        <w:ind w:firstLine="720"/>
        <w:jc w:val="both"/>
        <w:rPr>
          <w:rFonts w:cs="David" w:hint="cs"/>
          <w:rtl/>
        </w:rPr>
      </w:pPr>
    </w:p>
    <w:p w14:paraId="131FA1F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F944184" w14:textId="77777777" w:rsidR="00267ED8" w:rsidRPr="00267ED8" w:rsidRDefault="00267ED8" w:rsidP="00267ED8">
      <w:pPr>
        <w:bidi/>
        <w:jc w:val="both"/>
        <w:rPr>
          <w:rFonts w:cs="David" w:hint="cs"/>
          <w:rtl/>
        </w:rPr>
      </w:pPr>
    </w:p>
    <w:p w14:paraId="35A229D0" w14:textId="77777777" w:rsidR="00267ED8" w:rsidRPr="00267ED8" w:rsidRDefault="00267ED8" w:rsidP="00267ED8">
      <w:pPr>
        <w:bidi/>
        <w:ind w:firstLine="720"/>
        <w:jc w:val="both"/>
        <w:rPr>
          <w:rFonts w:cs="David" w:hint="cs"/>
          <w:rtl/>
        </w:rPr>
      </w:pPr>
      <w:r w:rsidRPr="00267ED8">
        <w:rPr>
          <w:rFonts w:cs="David" w:hint="cs"/>
          <w:rtl/>
        </w:rPr>
        <w:t xml:space="preserve">אגב, זה חל גם לגבי מושב שיתופי. </w:t>
      </w:r>
    </w:p>
    <w:p w14:paraId="292AE7A2" w14:textId="77777777" w:rsidR="00267ED8" w:rsidRPr="00267ED8" w:rsidRDefault="00267ED8" w:rsidP="00267ED8">
      <w:pPr>
        <w:bidi/>
        <w:ind w:firstLine="720"/>
        <w:jc w:val="both"/>
        <w:rPr>
          <w:rFonts w:cs="David" w:hint="cs"/>
          <w:rtl/>
        </w:rPr>
      </w:pPr>
    </w:p>
    <w:p w14:paraId="6E04E7DF"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4D4054CA" w14:textId="77777777" w:rsidR="00267ED8" w:rsidRPr="00267ED8" w:rsidRDefault="00267ED8" w:rsidP="00267ED8">
      <w:pPr>
        <w:bidi/>
        <w:jc w:val="both"/>
        <w:rPr>
          <w:rFonts w:cs="David" w:hint="cs"/>
          <w:u w:val="single"/>
          <w:rtl/>
        </w:rPr>
      </w:pPr>
    </w:p>
    <w:p w14:paraId="3801B01C" w14:textId="77777777" w:rsidR="00267ED8" w:rsidRPr="00267ED8" w:rsidRDefault="00267ED8" w:rsidP="00267ED8">
      <w:pPr>
        <w:bidi/>
        <w:jc w:val="both"/>
        <w:rPr>
          <w:rFonts w:cs="David" w:hint="cs"/>
          <w:rtl/>
        </w:rPr>
      </w:pPr>
      <w:r w:rsidRPr="00267ED8">
        <w:rPr>
          <w:rFonts w:cs="David" w:hint="cs"/>
          <w:rtl/>
        </w:rPr>
        <w:tab/>
        <w:t>זאת גם אמירה ערכית והיסטורית שאני אישית לא הייתי מוחקת.</w:t>
      </w:r>
    </w:p>
    <w:p w14:paraId="33CDFD23" w14:textId="77777777" w:rsidR="00267ED8" w:rsidRPr="00267ED8" w:rsidRDefault="00267ED8" w:rsidP="00267ED8">
      <w:pPr>
        <w:bidi/>
        <w:jc w:val="both"/>
        <w:rPr>
          <w:rFonts w:cs="David" w:hint="cs"/>
          <w:rtl/>
        </w:rPr>
      </w:pPr>
    </w:p>
    <w:p w14:paraId="0074EED3"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0FAD697" w14:textId="77777777" w:rsidR="00267ED8" w:rsidRPr="00267ED8" w:rsidRDefault="00267ED8" w:rsidP="00267ED8">
      <w:pPr>
        <w:bidi/>
        <w:jc w:val="both"/>
        <w:rPr>
          <w:rFonts w:cs="David" w:hint="cs"/>
          <w:rtl/>
        </w:rPr>
      </w:pPr>
    </w:p>
    <w:p w14:paraId="520732B3" w14:textId="77777777" w:rsidR="00267ED8" w:rsidRPr="00267ED8" w:rsidRDefault="00267ED8" w:rsidP="00267ED8">
      <w:pPr>
        <w:bidi/>
        <w:jc w:val="both"/>
        <w:rPr>
          <w:rFonts w:cs="David" w:hint="cs"/>
          <w:rtl/>
        </w:rPr>
      </w:pPr>
      <w:r w:rsidRPr="00267ED8">
        <w:rPr>
          <w:rFonts w:cs="David" w:hint="cs"/>
          <w:rtl/>
        </w:rPr>
        <w:tab/>
        <w:t xml:space="preserve">טוב, אני לא מציע למחוק. </w:t>
      </w:r>
    </w:p>
    <w:p w14:paraId="7930EC2E" w14:textId="77777777" w:rsidR="00267ED8" w:rsidRPr="00267ED8" w:rsidRDefault="00267ED8" w:rsidP="00267ED8">
      <w:pPr>
        <w:bidi/>
        <w:jc w:val="both"/>
        <w:rPr>
          <w:rFonts w:cs="David" w:hint="cs"/>
          <w:rtl/>
        </w:rPr>
      </w:pPr>
    </w:p>
    <w:p w14:paraId="64E19F7D"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3EB06523" w14:textId="77777777" w:rsidR="00267ED8" w:rsidRPr="00267ED8" w:rsidRDefault="00267ED8" w:rsidP="00267ED8">
      <w:pPr>
        <w:bidi/>
        <w:jc w:val="both"/>
        <w:rPr>
          <w:rFonts w:cs="David" w:hint="cs"/>
          <w:u w:val="single"/>
          <w:rtl/>
        </w:rPr>
      </w:pPr>
    </w:p>
    <w:p w14:paraId="1024CAAE" w14:textId="77777777" w:rsidR="00267ED8" w:rsidRPr="00267ED8" w:rsidRDefault="00267ED8" w:rsidP="00267ED8">
      <w:pPr>
        <w:bidi/>
        <w:ind w:firstLine="720"/>
        <w:jc w:val="both"/>
        <w:rPr>
          <w:rFonts w:cs="David" w:hint="cs"/>
          <w:rtl/>
        </w:rPr>
      </w:pPr>
      <w:r w:rsidRPr="00267ED8">
        <w:rPr>
          <w:rFonts w:cs="David" w:hint="cs"/>
          <w:rtl/>
        </w:rPr>
        <w:t>היה לנו את סעיף 34 שאסר על עיסוק נוסף, סעיף 35 שאמר מה לא יראו כעיסוקים נוספים. סעיף 36 אומר שיש דברים שכן נחשבים עיסוקים ובכל זאת ייאסרו. התחלנו לדבר בישיבה הקודמת.</w:t>
      </w:r>
    </w:p>
    <w:p w14:paraId="6E803C51" w14:textId="77777777" w:rsidR="00267ED8" w:rsidRPr="00267ED8" w:rsidRDefault="00267ED8" w:rsidP="00267ED8">
      <w:pPr>
        <w:bidi/>
        <w:ind w:firstLine="720"/>
        <w:jc w:val="both"/>
        <w:rPr>
          <w:rFonts w:cs="David" w:hint="cs"/>
          <w:rtl/>
        </w:rPr>
      </w:pPr>
    </w:p>
    <w:p w14:paraId="4896D7BA" w14:textId="77777777" w:rsidR="00267ED8" w:rsidRPr="00267ED8" w:rsidRDefault="00267ED8" w:rsidP="00267ED8">
      <w:pPr>
        <w:bidi/>
        <w:ind w:left="720"/>
        <w:jc w:val="both"/>
        <w:rPr>
          <w:rFonts w:cs="David" w:hint="cs"/>
          <w:rtl/>
        </w:rPr>
      </w:pPr>
      <w:r w:rsidRPr="00267ED8">
        <w:rPr>
          <w:rFonts w:cs="David" w:hint="cs"/>
          <w:rtl/>
        </w:rPr>
        <w:t>"1. לא יעסוק בעיסוק אם יש בו אחד מאלה: פגיעה בכבוד הכנסת או בכבוד חבריה, במעמדו של חבר הכנסת ובחובותיו כחבר כנסת, לרבות החובה להקדיש למילוי תפקידו בכנסת את עיקר זמנו;</w:t>
      </w:r>
    </w:p>
    <w:p w14:paraId="5DDECE6A" w14:textId="77777777" w:rsidR="00267ED8" w:rsidRPr="00267ED8" w:rsidRDefault="00267ED8" w:rsidP="00267ED8">
      <w:pPr>
        <w:numPr>
          <w:ilvl w:val="0"/>
          <w:numId w:val="6"/>
        </w:numPr>
        <w:autoSpaceDE w:val="0"/>
        <w:autoSpaceDN w:val="0"/>
        <w:bidi/>
        <w:jc w:val="both"/>
        <w:rPr>
          <w:rFonts w:cs="David" w:hint="cs"/>
        </w:rPr>
      </w:pPr>
      <w:r w:rsidRPr="00267ED8">
        <w:rPr>
          <w:rFonts w:cs="David" w:hint="cs"/>
          <w:rtl/>
        </w:rPr>
        <w:t xml:space="preserve">חשש של ניצול לרעה של המעמד של חבר הכנסת או השגת יתרון אישי בשל היותו חבר כנסת." </w:t>
      </w:r>
    </w:p>
    <w:p w14:paraId="47A19C2A" w14:textId="77777777" w:rsidR="00267ED8" w:rsidRPr="00267ED8" w:rsidRDefault="00267ED8" w:rsidP="00267ED8">
      <w:pPr>
        <w:bidi/>
        <w:ind w:left="720"/>
        <w:jc w:val="both"/>
        <w:rPr>
          <w:rFonts w:cs="David" w:hint="cs"/>
          <w:rtl/>
        </w:rPr>
      </w:pPr>
      <w:r w:rsidRPr="00267ED8">
        <w:rPr>
          <w:rFonts w:cs="David" w:hint="cs"/>
          <w:rtl/>
        </w:rPr>
        <w:t>זה דומה למה שקיים היום בחוק, בשינויים מסוימים של נוסח.</w:t>
      </w:r>
    </w:p>
    <w:p w14:paraId="1DF0C111" w14:textId="77777777" w:rsidR="00267ED8" w:rsidRPr="00267ED8" w:rsidRDefault="00267ED8" w:rsidP="00267ED8">
      <w:pPr>
        <w:bidi/>
        <w:ind w:firstLine="720"/>
        <w:jc w:val="both"/>
        <w:rPr>
          <w:rFonts w:cs="David" w:hint="cs"/>
          <w:rtl/>
        </w:rPr>
      </w:pPr>
      <w:r w:rsidRPr="00267ED8">
        <w:rPr>
          <w:rFonts w:cs="David" w:hint="cs"/>
          <w:rtl/>
        </w:rPr>
        <w:t>3. אפשרות של ניגוד עניינים בין העיסוק הנוסף לבין תפקידו בכנסת.</w:t>
      </w:r>
    </w:p>
    <w:p w14:paraId="382B596E" w14:textId="77777777" w:rsidR="00267ED8" w:rsidRPr="00267ED8" w:rsidRDefault="00267ED8" w:rsidP="00267ED8">
      <w:pPr>
        <w:numPr>
          <w:ilvl w:val="0"/>
          <w:numId w:val="7"/>
        </w:numPr>
        <w:autoSpaceDE w:val="0"/>
        <w:autoSpaceDN w:val="0"/>
        <w:bidi/>
        <w:jc w:val="both"/>
        <w:rPr>
          <w:rFonts w:cs="David" w:hint="cs"/>
        </w:rPr>
      </w:pPr>
      <w:r w:rsidRPr="00267ED8">
        <w:rPr>
          <w:rFonts w:cs="David" w:hint="cs"/>
          <w:rtl/>
        </w:rPr>
        <w:t xml:space="preserve">ייצוג משפטי, או ניהול משא ומתן עסקי, מטועם גוף או אדם אחר". </w:t>
      </w:r>
    </w:p>
    <w:p w14:paraId="7212A9E6" w14:textId="77777777" w:rsidR="00267ED8" w:rsidRPr="00267ED8" w:rsidRDefault="00267ED8" w:rsidP="00267ED8">
      <w:pPr>
        <w:bidi/>
        <w:jc w:val="both"/>
        <w:rPr>
          <w:rFonts w:cs="David" w:hint="cs"/>
          <w:rtl/>
        </w:rPr>
      </w:pPr>
    </w:p>
    <w:p w14:paraId="510CCDB2"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733C0A4A" w14:textId="77777777" w:rsidR="00267ED8" w:rsidRPr="00267ED8" w:rsidRDefault="00267ED8" w:rsidP="00267ED8">
      <w:pPr>
        <w:bidi/>
        <w:jc w:val="both"/>
        <w:rPr>
          <w:rFonts w:cs="David" w:hint="cs"/>
          <w:rtl/>
        </w:rPr>
      </w:pPr>
    </w:p>
    <w:p w14:paraId="6163B6E9" w14:textId="77777777" w:rsidR="00267ED8" w:rsidRPr="00267ED8" w:rsidRDefault="00267ED8" w:rsidP="00267ED8">
      <w:pPr>
        <w:bidi/>
        <w:ind w:firstLine="720"/>
        <w:jc w:val="both"/>
        <w:rPr>
          <w:rFonts w:cs="David" w:hint="cs"/>
          <w:rtl/>
        </w:rPr>
      </w:pPr>
      <w:r w:rsidRPr="00267ED8">
        <w:rPr>
          <w:rFonts w:cs="David" w:hint="cs"/>
          <w:rtl/>
        </w:rPr>
        <w:t xml:space="preserve">זה ממילא עיסוק נוסף. </w:t>
      </w:r>
    </w:p>
    <w:p w14:paraId="496CF690" w14:textId="77777777" w:rsidR="00267ED8" w:rsidRPr="00267ED8" w:rsidRDefault="00267ED8" w:rsidP="00267ED8">
      <w:pPr>
        <w:bidi/>
        <w:jc w:val="both"/>
        <w:rPr>
          <w:rFonts w:cs="David" w:hint="cs"/>
          <w:rtl/>
        </w:rPr>
      </w:pPr>
    </w:p>
    <w:p w14:paraId="743BDE0E"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37C2C6EF" w14:textId="77777777" w:rsidR="00267ED8" w:rsidRPr="00267ED8" w:rsidRDefault="00267ED8" w:rsidP="00267ED8">
      <w:pPr>
        <w:bidi/>
        <w:jc w:val="both"/>
        <w:rPr>
          <w:rFonts w:cs="David" w:hint="cs"/>
          <w:u w:val="single"/>
          <w:rtl/>
        </w:rPr>
      </w:pPr>
    </w:p>
    <w:p w14:paraId="46567E70" w14:textId="77777777" w:rsidR="00267ED8" w:rsidRPr="00267ED8" w:rsidRDefault="00267ED8" w:rsidP="00267ED8">
      <w:pPr>
        <w:bidi/>
        <w:jc w:val="both"/>
        <w:rPr>
          <w:rFonts w:cs="David" w:hint="cs"/>
          <w:rtl/>
        </w:rPr>
      </w:pPr>
      <w:r w:rsidRPr="00267ED8">
        <w:rPr>
          <w:rFonts w:cs="David" w:hint="cs"/>
          <w:rtl/>
        </w:rPr>
        <w:tab/>
        <w:t xml:space="preserve">הכלל הוא, שהוא לא יעסוק בעיסוק נוסף. לכלל הזה יש חריג. מותר לעסוק בעיסוק אחד, שניים, שלוש ארבע, ואז בא הסעיף הזה ואומר: מותר לכם לעסוק באחד, שניים, שלוש, ארבע, בתנאי שאתם לא פוגעים בכבוד הכנסת, אתם לא מנצלים לרעה את המעמד. בעצם זאת תוספת לעיסוקים המותרים. </w:t>
      </w:r>
    </w:p>
    <w:p w14:paraId="7F3D70B1" w14:textId="77777777" w:rsidR="00267ED8" w:rsidRPr="00267ED8" w:rsidRDefault="00267ED8" w:rsidP="00267ED8">
      <w:pPr>
        <w:bidi/>
        <w:jc w:val="both"/>
        <w:rPr>
          <w:rFonts w:cs="David" w:hint="cs"/>
          <w:rtl/>
        </w:rPr>
      </w:pPr>
    </w:p>
    <w:p w14:paraId="7319269E"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6EB6007" w14:textId="77777777" w:rsidR="00267ED8" w:rsidRPr="00267ED8" w:rsidRDefault="00267ED8" w:rsidP="00267ED8">
      <w:pPr>
        <w:bidi/>
        <w:jc w:val="both"/>
        <w:rPr>
          <w:rFonts w:cs="David" w:hint="cs"/>
          <w:rtl/>
        </w:rPr>
      </w:pPr>
    </w:p>
    <w:p w14:paraId="2ECFC449" w14:textId="77777777" w:rsidR="00267ED8" w:rsidRPr="00267ED8" w:rsidRDefault="00267ED8" w:rsidP="00267ED8">
      <w:pPr>
        <w:bidi/>
        <w:jc w:val="both"/>
        <w:rPr>
          <w:rFonts w:cs="David" w:hint="cs"/>
          <w:rtl/>
        </w:rPr>
      </w:pPr>
      <w:r w:rsidRPr="00267ED8">
        <w:rPr>
          <w:rFonts w:cs="David" w:hint="cs"/>
          <w:rtl/>
        </w:rPr>
        <w:tab/>
        <w:t xml:space="preserve">ההקשר פה הוא שלמרות שאתה יכול להיות בעל נכס, אתה לא יכול לייצג את הנכס הזה כעורך דין. </w:t>
      </w:r>
    </w:p>
    <w:p w14:paraId="73A9F2E4" w14:textId="77777777" w:rsidR="00267ED8" w:rsidRPr="00267ED8" w:rsidRDefault="00267ED8" w:rsidP="00267ED8">
      <w:pPr>
        <w:bidi/>
        <w:jc w:val="both"/>
        <w:rPr>
          <w:rFonts w:cs="David" w:hint="cs"/>
          <w:rtl/>
        </w:rPr>
      </w:pPr>
    </w:p>
    <w:p w14:paraId="59D814E1"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1A5E5E9" w14:textId="77777777" w:rsidR="00267ED8" w:rsidRPr="00267ED8" w:rsidRDefault="00267ED8" w:rsidP="00267ED8">
      <w:pPr>
        <w:bidi/>
        <w:jc w:val="both"/>
        <w:rPr>
          <w:rFonts w:cs="David" w:hint="cs"/>
          <w:u w:val="single"/>
          <w:rtl/>
        </w:rPr>
      </w:pPr>
    </w:p>
    <w:p w14:paraId="6472043E" w14:textId="77777777" w:rsidR="00267ED8" w:rsidRPr="00267ED8" w:rsidRDefault="00267ED8" w:rsidP="00267ED8">
      <w:pPr>
        <w:bidi/>
        <w:jc w:val="both"/>
        <w:rPr>
          <w:rFonts w:cs="David" w:hint="cs"/>
          <w:rtl/>
        </w:rPr>
      </w:pPr>
      <w:r w:rsidRPr="00267ED8">
        <w:rPr>
          <w:rFonts w:cs="David" w:hint="cs"/>
          <w:rtl/>
        </w:rPr>
        <w:tab/>
        <w:t xml:space="preserve">אתה יכולה, למשל, לתת קורס באוניברסיטה, אבל אם תעשי את זה לכל האוניברסיטאות בארץ, זה כבר יפגע ביכולת שלך לתפקד כחברת כנסת. </w:t>
      </w:r>
    </w:p>
    <w:p w14:paraId="0519AE3F" w14:textId="77777777" w:rsidR="00267ED8" w:rsidRPr="00267ED8" w:rsidRDefault="00267ED8" w:rsidP="00267ED8">
      <w:pPr>
        <w:bidi/>
        <w:jc w:val="both"/>
        <w:rPr>
          <w:rFonts w:cs="David" w:hint="cs"/>
          <w:rtl/>
        </w:rPr>
      </w:pPr>
    </w:p>
    <w:p w14:paraId="453E53B2"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31D9EF9" w14:textId="77777777" w:rsidR="00267ED8" w:rsidRPr="00267ED8" w:rsidRDefault="00267ED8" w:rsidP="00267ED8">
      <w:pPr>
        <w:bidi/>
        <w:jc w:val="both"/>
        <w:rPr>
          <w:rFonts w:cs="David" w:hint="cs"/>
          <w:rtl/>
        </w:rPr>
      </w:pPr>
    </w:p>
    <w:p w14:paraId="226858A0" w14:textId="77777777" w:rsidR="00267ED8" w:rsidRPr="00267ED8" w:rsidRDefault="00267ED8" w:rsidP="00267ED8">
      <w:pPr>
        <w:bidi/>
        <w:jc w:val="both"/>
        <w:rPr>
          <w:rFonts w:cs="David" w:hint="cs"/>
          <w:rtl/>
        </w:rPr>
      </w:pPr>
      <w:r w:rsidRPr="00267ED8">
        <w:rPr>
          <w:rFonts w:cs="David" w:hint="cs"/>
          <w:rtl/>
        </w:rPr>
        <w:tab/>
        <w:t xml:space="preserve">מותר לך להיות בעל נכסים אבל הוא אוסר לך לייצג את הנכס שלך במשא ובמתן. </w:t>
      </w:r>
    </w:p>
    <w:p w14:paraId="181CC560" w14:textId="77777777" w:rsidR="00267ED8" w:rsidRPr="00267ED8" w:rsidRDefault="00267ED8" w:rsidP="00267ED8">
      <w:pPr>
        <w:bidi/>
        <w:jc w:val="both"/>
        <w:rPr>
          <w:rFonts w:cs="David" w:hint="cs"/>
          <w:u w:val="single"/>
          <w:rtl/>
        </w:rPr>
      </w:pPr>
    </w:p>
    <w:p w14:paraId="22CCB6CA" w14:textId="77777777" w:rsidR="00267ED8" w:rsidRPr="00267ED8" w:rsidRDefault="00267ED8" w:rsidP="00267ED8">
      <w:pPr>
        <w:bidi/>
        <w:jc w:val="both"/>
        <w:rPr>
          <w:rFonts w:cs="David" w:hint="cs"/>
          <w:rtl/>
        </w:rPr>
      </w:pPr>
      <w:r w:rsidRPr="00267ED8">
        <w:rPr>
          <w:rFonts w:cs="David" w:hint="cs"/>
          <w:u w:val="single"/>
          <w:rtl/>
        </w:rPr>
        <w:t>איל ינון:</w:t>
      </w:r>
    </w:p>
    <w:p w14:paraId="228D1EBA" w14:textId="77777777" w:rsidR="00267ED8" w:rsidRPr="00267ED8" w:rsidRDefault="00267ED8" w:rsidP="00267ED8">
      <w:pPr>
        <w:bidi/>
        <w:jc w:val="both"/>
        <w:rPr>
          <w:rFonts w:cs="David" w:hint="cs"/>
          <w:rtl/>
        </w:rPr>
      </w:pPr>
    </w:p>
    <w:p w14:paraId="1AE09A04" w14:textId="77777777" w:rsidR="00267ED8" w:rsidRPr="00267ED8" w:rsidRDefault="00267ED8" w:rsidP="00267ED8">
      <w:pPr>
        <w:bidi/>
        <w:jc w:val="both"/>
        <w:rPr>
          <w:rFonts w:cs="David" w:hint="cs"/>
          <w:rtl/>
        </w:rPr>
      </w:pPr>
      <w:r w:rsidRPr="00267ED8">
        <w:rPr>
          <w:rFonts w:cs="David" w:hint="cs"/>
          <w:rtl/>
        </w:rPr>
        <w:tab/>
        <w:t>האם סיכמנו שסעיף 2 קטן זה בסדר? "לעסוק בפעילות בעלת אופי ציבורי בהתנדבות וללא תמורה".</w:t>
      </w:r>
    </w:p>
    <w:p w14:paraId="35815A21" w14:textId="77777777" w:rsidR="00267ED8" w:rsidRPr="00267ED8" w:rsidRDefault="00267ED8" w:rsidP="00267ED8">
      <w:pPr>
        <w:bidi/>
        <w:jc w:val="both"/>
        <w:rPr>
          <w:rFonts w:cs="David" w:hint="cs"/>
          <w:rtl/>
        </w:rPr>
      </w:pPr>
    </w:p>
    <w:p w14:paraId="3E6B7330" w14:textId="77777777" w:rsidR="00267ED8" w:rsidRPr="00267ED8" w:rsidRDefault="00267ED8" w:rsidP="00267ED8">
      <w:pPr>
        <w:bidi/>
        <w:jc w:val="both"/>
        <w:rPr>
          <w:rFonts w:cs="David" w:hint="cs"/>
          <w:rtl/>
        </w:rPr>
      </w:pPr>
      <w:r w:rsidRPr="00267ED8">
        <w:rPr>
          <w:rFonts w:cs="David" w:hint="cs"/>
          <w:u w:val="single"/>
          <w:rtl/>
        </w:rPr>
        <w:t>ארבל אסטרחן:</w:t>
      </w:r>
    </w:p>
    <w:p w14:paraId="3B2ED20D" w14:textId="77777777" w:rsidR="00267ED8" w:rsidRPr="00267ED8" w:rsidRDefault="00267ED8" w:rsidP="00267ED8">
      <w:pPr>
        <w:bidi/>
        <w:jc w:val="both"/>
        <w:rPr>
          <w:rFonts w:cs="David" w:hint="cs"/>
          <w:rtl/>
        </w:rPr>
      </w:pPr>
    </w:p>
    <w:p w14:paraId="0E3D1FDB" w14:textId="77777777" w:rsidR="00267ED8" w:rsidRPr="00267ED8" w:rsidRDefault="00267ED8" w:rsidP="00267ED8">
      <w:pPr>
        <w:bidi/>
        <w:jc w:val="both"/>
        <w:rPr>
          <w:rFonts w:cs="David" w:hint="cs"/>
          <w:rtl/>
        </w:rPr>
      </w:pPr>
      <w:r w:rsidRPr="00267ED8">
        <w:rPr>
          <w:rFonts w:cs="David" w:hint="cs"/>
          <w:rtl/>
        </w:rPr>
        <w:tab/>
        <w:t xml:space="preserve">זה לא בתפקיד נבחר או ניהולי, זה ב-37. </w:t>
      </w:r>
    </w:p>
    <w:p w14:paraId="59FBD3F2" w14:textId="77777777" w:rsidR="00267ED8" w:rsidRPr="00267ED8" w:rsidRDefault="00267ED8" w:rsidP="00267ED8">
      <w:pPr>
        <w:bidi/>
        <w:jc w:val="both"/>
        <w:rPr>
          <w:rFonts w:cs="David" w:hint="cs"/>
          <w:u w:val="single"/>
          <w:rtl/>
        </w:rPr>
      </w:pPr>
    </w:p>
    <w:p w14:paraId="2CFEDE6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48A6058E" w14:textId="77777777" w:rsidR="00267ED8" w:rsidRPr="00267ED8" w:rsidRDefault="00267ED8" w:rsidP="00267ED8">
      <w:pPr>
        <w:bidi/>
        <w:jc w:val="both"/>
        <w:rPr>
          <w:rFonts w:cs="David" w:hint="cs"/>
          <w:u w:val="single"/>
          <w:rtl/>
        </w:rPr>
      </w:pPr>
    </w:p>
    <w:p w14:paraId="242FFC05" w14:textId="77777777" w:rsidR="00267ED8" w:rsidRPr="00267ED8" w:rsidRDefault="00267ED8" w:rsidP="00267ED8">
      <w:pPr>
        <w:bidi/>
        <w:jc w:val="both"/>
        <w:rPr>
          <w:rFonts w:cs="David" w:hint="cs"/>
          <w:rtl/>
        </w:rPr>
      </w:pPr>
      <w:r w:rsidRPr="00267ED8">
        <w:rPr>
          <w:rFonts w:cs="David" w:hint="cs"/>
          <w:rtl/>
        </w:rPr>
        <w:tab/>
        <w:t>ג'ומס, אתה יכול לעבור לסעיף אחר כי אני צריכה לצאת?</w:t>
      </w:r>
    </w:p>
    <w:p w14:paraId="5FE400B7" w14:textId="77777777" w:rsidR="00267ED8" w:rsidRPr="00267ED8" w:rsidRDefault="00267ED8" w:rsidP="00267ED8">
      <w:pPr>
        <w:bidi/>
        <w:jc w:val="both"/>
        <w:rPr>
          <w:rFonts w:cs="David" w:hint="cs"/>
          <w:rtl/>
        </w:rPr>
      </w:pPr>
    </w:p>
    <w:p w14:paraId="48FC4F7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128139B0" w14:textId="77777777" w:rsidR="00267ED8" w:rsidRPr="00267ED8" w:rsidRDefault="00267ED8" w:rsidP="00267ED8">
      <w:pPr>
        <w:bidi/>
        <w:jc w:val="both"/>
        <w:rPr>
          <w:rFonts w:cs="David" w:hint="cs"/>
          <w:rtl/>
        </w:rPr>
      </w:pPr>
    </w:p>
    <w:p w14:paraId="028EC3EC" w14:textId="77777777" w:rsidR="00267ED8" w:rsidRPr="00267ED8" w:rsidRDefault="00267ED8" w:rsidP="00267ED8">
      <w:pPr>
        <w:bidi/>
        <w:jc w:val="both"/>
        <w:rPr>
          <w:rFonts w:cs="David" w:hint="cs"/>
          <w:rtl/>
        </w:rPr>
      </w:pPr>
      <w:r w:rsidRPr="00267ED8">
        <w:rPr>
          <w:rFonts w:cs="David" w:hint="cs"/>
          <w:rtl/>
        </w:rPr>
        <w:tab/>
        <w:t xml:space="preserve">בסדר. </w:t>
      </w:r>
    </w:p>
    <w:p w14:paraId="39FEE3F1" w14:textId="77777777" w:rsidR="00267ED8" w:rsidRPr="00267ED8" w:rsidRDefault="00267ED8" w:rsidP="00267ED8">
      <w:pPr>
        <w:bidi/>
        <w:jc w:val="both"/>
        <w:rPr>
          <w:rFonts w:cs="David" w:hint="cs"/>
          <w:rtl/>
        </w:rPr>
      </w:pPr>
    </w:p>
    <w:p w14:paraId="027B58AB"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51054082" w14:textId="77777777" w:rsidR="00267ED8" w:rsidRPr="00267ED8" w:rsidRDefault="00267ED8" w:rsidP="00267ED8">
      <w:pPr>
        <w:bidi/>
        <w:jc w:val="both"/>
        <w:rPr>
          <w:rFonts w:cs="David" w:hint="cs"/>
          <w:u w:val="single"/>
          <w:rtl/>
        </w:rPr>
      </w:pPr>
    </w:p>
    <w:p w14:paraId="51889165" w14:textId="77777777" w:rsidR="00267ED8" w:rsidRPr="00267ED8" w:rsidRDefault="00267ED8" w:rsidP="00267ED8">
      <w:pPr>
        <w:bidi/>
        <w:jc w:val="both"/>
        <w:rPr>
          <w:rFonts w:cs="David" w:hint="cs"/>
          <w:rtl/>
        </w:rPr>
      </w:pPr>
      <w:r w:rsidRPr="00267ED8">
        <w:rPr>
          <w:rFonts w:cs="David" w:hint="cs"/>
          <w:rtl/>
        </w:rPr>
        <w:tab/>
        <w:t>הפרק הבא הוא ניגוד עניינים, זה פחות בעייתי?</w:t>
      </w:r>
    </w:p>
    <w:p w14:paraId="7F3EBC2F" w14:textId="77777777" w:rsidR="00267ED8" w:rsidRPr="00267ED8" w:rsidRDefault="00267ED8" w:rsidP="00267ED8">
      <w:pPr>
        <w:bidi/>
        <w:jc w:val="both"/>
        <w:rPr>
          <w:rFonts w:cs="David" w:hint="cs"/>
          <w:rtl/>
        </w:rPr>
      </w:pPr>
    </w:p>
    <w:p w14:paraId="24C657E1" w14:textId="77777777" w:rsidR="00267ED8" w:rsidRPr="00267ED8" w:rsidRDefault="00267ED8" w:rsidP="00267ED8">
      <w:pPr>
        <w:bidi/>
        <w:jc w:val="both"/>
        <w:rPr>
          <w:rFonts w:cs="David" w:hint="cs"/>
          <w:u w:val="single"/>
          <w:rtl/>
        </w:rPr>
      </w:pPr>
      <w:r w:rsidRPr="00267ED8">
        <w:rPr>
          <w:rFonts w:cs="David" w:hint="cs"/>
          <w:u w:val="single"/>
          <w:rtl/>
        </w:rPr>
        <w:t>שלי יחימוביץ:</w:t>
      </w:r>
    </w:p>
    <w:p w14:paraId="68260F81" w14:textId="77777777" w:rsidR="00267ED8" w:rsidRPr="00267ED8" w:rsidRDefault="00267ED8" w:rsidP="00267ED8">
      <w:pPr>
        <w:bidi/>
        <w:jc w:val="both"/>
        <w:rPr>
          <w:rFonts w:cs="David" w:hint="cs"/>
          <w:rtl/>
        </w:rPr>
      </w:pPr>
    </w:p>
    <w:p w14:paraId="172DAD9E" w14:textId="77777777" w:rsidR="00267ED8" w:rsidRPr="00267ED8" w:rsidRDefault="00267ED8" w:rsidP="00267ED8">
      <w:pPr>
        <w:bidi/>
        <w:jc w:val="both"/>
        <w:rPr>
          <w:rFonts w:cs="David" w:hint="cs"/>
          <w:rtl/>
        </w:rPr>
      </w:pPr>
      <w:r w:rsidRPr="00267ED8">
        <w:rPr>
          <w:rFonts w:cs="David" w:hint="cs"/>
          <w:rtl/>
        </w:rPr>
        <w:tab/>
        <w:t xml:space="preserve">לא. </w:t>
      </w:r>
    </w:p>
    <w:p w14:paraId="4E6A5380" w14:textId="77777777" w:rsidR="00267ED8" w:rsidRPr="00267ED8" w:rsidRDefault="00267ED8" w:rsidP="00267ED8">
      <w:pPr>
        <w:bidi/>
        <w:jc w:val="both"/>
        <w:rPr>
          <w:rFonts w:cs="David" w:hint="cs"/>
          <w:rtl/>
        </w:rPr>
      </w:pPr>
    </w:p>
    <w:p w14:paraId="60122BD1"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427D45B" w14:textId="77777777" w:rsidR="00267ED8" w:rsidRPr="00267ED8" w:rsidRDefault="00267ED8" w:rsidP="00267ED8">
      <w:pPr>
        <w:bidi/>
        <w:jc w:val="both"/>
        <w:rPr>
          <w:rFonts w:cs="David" w:hint="cs"/>
          <w:rtl/>
        </w:rPr>
      </w:pPr>
    </w:p>
    <w:p w14:paraId="770A8251" w14:textId="77777777" w:rsidR="00267ED8" w:rsidRPr="00267ED8" w:rsidRDefault="00267ED8" w:rsidP="00267ED8">
      <w:pPr>
        <w:bidi/>
        <w:jc w:val="both"/>
        <w:rPr>
          <w:rFonts w:cs="David" w:hint="cs"/>
          <w:rtl/>
        </w:rPr>
      </w:pPr>
      <w:r w:rsidRPr="00267ED8">
        <w:rPr>
          <w:rFonts w:cs="David" w:hint="cs"/>
          <w:rtl/>
        </w:rPr>
        <w:tab/>
        <w:t xml:space="preserve">מוזס, אנחנו עוצרים עכשיו את הדיון על עיסוק נוסף. </w:t>
      </w:r>
    </w:p>
    <w:p w14:paraId="693666C4" w14:textId="77777777" w:rsidR="00267ED8" w:rsidRPr="00267ED8" w:rsidRDefault="00267ED8" w:rsidP="00267ED8">
      <w:pPr>
        <w:bidi/>
        <w:jc w:val="both"/>
        <w:rPr>
          <w:rFonts w:cs="David" w:hint="cs"/>
          <w:rtl/>
        </w:rPr>
      </w:pPr>
    </w:p>
    <w:p w14:paraId="67116B75" w14:textId="77777777" w:rsidR="00267ED8" w:rsidRPr="00267ED8" w:rsidRDefault="00267ED8" w:rsidP="00267ED8">
      <w:pPr>
        <w:bidi/>
        <w:jc w:val="both"/>
        <w:rPr>
          <w:rFonts w:cs="David" w:hint="cs"/>
          <w:u w:val="single"/>
          <w:rtl/>
        </w:rPr>
      </w:pPr>
      <w:r w:rsidRPr="00267ED8">
        <w:rPr>
          <w:rFonts w:cs="David" w:hint="cs"/>
          <w:u w:val="single"/>
          <w:rtl/>
        </w:rPr>
        <w:t>מנחם אליעזר-מוזס:</w:t>
      </w:r>
    </w:p>
    <w:p w14:paraId="225443D1" w14:textId="77777777" w:rsidR="00267ED8" w:rsidRPr="00267ED8" w:rsidRDefault="00267ED8" w:rsidP="00267ED8">
      <w:pPr>
        <w:bidi/>
        <w:jc w:val="both"/>
        <w:rPr>
          <w:rFonts w:cs="David" w:hint="cs"/>
          <w:rtl/>
        </w:rPr>
      </w:pPr>
    </w:p>
    <w:p w14:paraId="15BA7A60" w14:textId="77777777" w:rsidR="00267ED8" w:rsidRPr="00267ED8" w:rsidRDefault="00267ED8" w:rsidP="00267ED8">
      <w:pPr>
        <w:bidi/>
        <w:jc w:val="both"/>
        <w:rPr>
          <w:rFonts w:cs="David" w:hint="cs"/>
          <w:rtl/>
        </w:rPr>
      </w:pPr>
      <w:r w:rsidRPr="00267ED8">
        <w:rPr>
          <w:rFonts w:cs="David" w:hint="cs"/>
          <w:rtl/>
        </w:rPr>
        <w:tab/>
        <w:t xml:space="preserve">נחכה עוד שבועיים, לא נורא. </w:t>
      </w:r>
    </w:p>
    <w:p w14:paraId="2DF5795C" w14:textId="77777777" w:rsidR="00267ED8" w:rsidRPr="00267ED8" w:rsidRDefault="00267ED8" w:rsidP="00267ED8">
      <w:pPr>
        <w:bidi/>
        <w:jc w:val="both"/>
        <w:rPr>
          <w:rFonts w:cs="David" w:hint="cs"/>
          <w:rtl/>
        </w:rPr>
      </w:pPr>
    </w:p>
    <w:p w14:paraId="3D3D9903"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7F23D2B7" w14:textId="77777777" w:rsidR="00267ED8" w:rsidRPr="00267ED8" w:rsidRDefault="00267ED8" w:rsidP="00267ED8">
      <w:pPr>
        <w:bidi/>
        <w:jc w:val="both"/>
        <w:rPr>
          <w:rFonts w:cs="David" w:hint="cs"/>
          <w:u w:val="single"/>
          <w:rtl/>
        </w:rPr>
      </w:pPr>
    </w:p>
    <w:p w14:paraId="1C57B363" w14:textId="77777777" w:rsidR="00267ED8" w:rsidRPr="00267ED8" w:rsidRDefault="00267ED8" w:rsidP="00267ED8">
      <w:pPr>
        <w:bidi/>
        <w:jc w:val="both"/>
        <w:rPr>
          <w:rFonts w:cs="David" w:hint="cs"/>
          <w:rtl/>
        </w:rPr>
      </w:pPr>
      <w:r w:rsidRPr="00267ED8">
        <w:rPr>
          <w:rFonts w:cs="David" w:hint="cs"/>
          <w:rtl/>
        </w:rPr>
        <w:tab/>
        <w:t xml:space="preserve">כל האיסור על עיסוק נוסף הוא בעייתי. </w:t>
      </w:r>
    </w:p>
    <w:p w14:paraId="6B89AF02" w14:textId="77777777" w:rsidR="00267ED8" w:rsidRPr="00267ED8" w:rsidRDefault="00267ED8" w:rsidP="00267ED8">
      <w:pPr>
        <w:bidi/>
        <w:jc w:val="both"/>
        <w:rPr>
          <w:rFonts w:cs="David" w:hint="cs"/>
          <w:rtl/>
        </w:rPr>
      </w:pPr>
    </w:p>
    <w:p w14:paraId="1C0BDBF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E022624" w14:textId="77777777" w:rsidR="00267ED8" w:rsidRPr="00267ED8" w:rsidRDefault="00267ED8" w:rsidP="00267ED8">
      <w:pPr>
        <w:bidi/>
        <w:jc w:val="both"/>
        <w:rPr>
          <w:rFonts w:cs="David" w:hint="cs"/>
          <w:rtl/>
        </w:rPr>
      </w:pPr>
    </w:p>
    <w:p w14:paraId="037DE848" w14:textId="77777777" w:rsidR="00267ED8" w:rsidRPr="00267ED8" w:rsidRDefault="00267ED8" w:rsidP="00267ED8">
      <w:pPr>
        <w:bidi/>
        <w:jc w:val="both"/>
        <w:rPr>
          <w:rFonts w:cs="David" w:hint="cs"/>
          <w:rtl/>
        </w:rPr>
      </w:pPr>
      <w:r w:rsidRPr="00267ED8">
        <w:rPr>
          <w:rFonts w:cs="David" w:hint="cs"/>
          <w:rtl/>
        </w:rPr>
        <w:tab/>
        <w:t xml:space="preserve">צריך לדון בזה בנפרד. </w:t>
      </w:r>
    </w:p>
    <w:p w14:paraId="1044C449" w14:textId="77777777" w:rsidR="00267ED8" w:rsidRPr="00267ED8" w:rsidRDefault="00267ED8" w:rsidP="00267ED8">
      <w:pPr>
        <w:bidi/>
        <w:jc w:val="both"/>
        <w:rPr>
          <w:rFonts w:cs="David" w:hint="cs"/>
          <w:rtl/>
        </w:rPr>
      </w:pPr>
    </w:p>
    <w:p w14:paraId="392AEBDA"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3EA6E10A" w14:textId="77777777" w:rsidR="00267ED8" w:rsidRPr="00267ED8" w:rsidRDefault="00267ED8" w:rsidP="00267ED8">
      <w:pPr>
        <w:bidi/>
        <w:jc w:val="both"/>
        <w:rPr>
          <w:rFonts w:cs="David" w:hint="cs"/>
          <w:u w:val="single"/>
          <w:rtl/>
        </w:rPr>
      </w:pPr>
    </w:p>
    <w:p w14:paraId="2314041E" w14:textId="77777777" w:rsidR="00267ED8" w:rsidRPr="00267ED8" w:rsidRDefault="00267ED8" w:rsidP="00267ED8">
      <w:pPr>
        <w:bidi/>
        <w:jc w:val="both"/>
        <w:rPr>
          <w:rFonts w:cs="David" w:hint="cs"/>
          <w:rtl/>
        </w:rPr>
      </w:pPr>
      <w:r w:rsidRPr="00267ED8">
        <w:rPr>
          <w:rFonts w:cs="David" w:hint="cs"/>
          <w:rtl/>
        </w:rPr>
        <w:tab/>
        <w:t xml:space="preserve">יש לנו פה את הסעיף על חבר כנסת חדש. זה נמצא בעמוד 20 "תקופת מעבר לחבר כנסת חדש". </w:t>
      </w:r>
    </w:p>
    <w:p w14:paraId="51EEB150" w14:textId="77777777" w:rsidR="00267ED8" w:rsidRPr="00267ED8" w:rsidRDefault="00267ED8" w:rsidP="00267ED8">
      <w:pPr>
        <w:bidi/>
        <w:jc w:val="both"/>
        <w:rPr>
          <w:rFonts w:cs="David" w:hint="cs"/>
          <w:rtl/>
        </w:rPr>
      </w:pPr>
    </w:p>
    <w:p w14:paraId="4D152FAA" w14:textId="77777777" w:rsidR="00267ED8" w:rsidRPr="00267ED8" w:rsidRDefault="00267ED8" w:rsidP="00267ED8">
      <w:pPr>
        <w:bidi/>
        <w:jc w:val="both"/>
        <w:rPr>
          <w:rFonts w:cs="David" w:hint="cs"/>
          <w:rtl/>
        </w:rPr>
      </w:pPr>
      <w:r w:rsidRPr="00267ED8">
        <w:rPr>
          <w:rFonts w:cs="David" w:hint="cs"/>
          <w:rtl/>
        </w:rPr>
        <w:tab/>
        <w:t>היום יש לנו בחוק החסינות את הסעיף על איסור נוסף עם הסייגים וכתוב: "סעיף זה לא יחול בתקופה של ששת החודשים הראשונים לכהונתו של חבר כנסת ובלבד שערב אותה תקופה לא כיהן כחבר כנסת". זאת אומרת, חבר כנסת חדש, 6 חודשים ראשונים לכאורה לא חלות עליו המגבלות. הוא יכול לעסוק בעיסוק נוסף, להשתכר מהעיסוק הנוסף הזה. הרעיון הוא כמובן חיסול עסקים. הפרשנות שלנו במשך השנים היתה שהוא לא יכול לפתוח בעסקים חדשים או לקבל לקוחות חדשים, אבל אם יש לו עסק עם לקוחות, עורך דין, אדריכל וכדומה, הוא יכול להמשיך לעסוק ולקבל כסף עד לחיסול מוחלט של העסקים.</w:t>
      </w:r>
    </w:p>
    <w:p w14:paraId="40D27249" w14:textId="77777777" w:rsidR="00267ED8" w:rsidRPr="00267ED8" w:rsidRDefault="00267ED8" w:rsidP="00267ED8">
      <w:pPr>
        <w:bidi/>
        <w:jc w:val="both"/>
        <w:rPr>
          <w:rFonts w:cs="David" w:hint="cs"/>
          <w:rtl/>
        </w:rPr>
      </w:pPr>
    </w:p>
    <w:p w14:paraId="64773914" w14:textId="77777777" w:rsidR="00267ED8" w:rsidRPr="00267ED8" w:rsidRDefault="00267ED8" w:rsidP="00267ED8">
      <w:pPr>
        <w:bidi/>
        <w:jc w:val="both"/>
        <w:rPr>
          <w:rFonts w:cs="David" w:hint="cs"/>
          <w:rtl/>
        </w:rPr>
      </w:pPr>
      <w:r w:rsidRPr="00267ED8">
        <w:rPr>
          <w:rFonts w:cs="David" w:hint="cs"/>
          <w:rtl/>
        </w:rPr>
        <w:tab/>
        <w:t xml:space="preserve">ועדת זמיר מציעה לקצר את התקופה הזאת, מה שמופיע בסעיף 39. היא מציעה להגיד: "מי שנבחר כחבר כנסת ולא כיהן כחבר כנסת ערב בחירתו, יסיים בהקדם כל עיסוק קודם שהיה לו. זאת אמירה כללית שלא קיימת היום בחוק. </w:t>
      </w:r>
    </w:p>
    <w:p w14:paraId="4CD596F2" w14:textId="77777777" w:rsidR="00267ED8" w:rsidRPr="00267ED8" w:rsidRDefault="00267ED8" w:rsidP="00267ED8">
      <w:pPr>
        <w:bidi/>
        <w:jc w:val="both"/>
        <w:rPr>
          <w:rFonts w:cs="David" w:hint="cs"/>
          <w:rtl/>
        </w:rPr>
      </w:pPr>
    </w:p>
    <w:p w14:paraId="390CA439" w14:textId="77777777" w:rsidR="00267ED8" w:rsidRPr="00267ED8" w:rsidRDefault="00267ED8" w:rsidP="00267ED8">
      <w:pPr>
        <w:bidi/>
        <w:jc w:val="both"/>
        <w:rPr>
          <w:rFonts w:cs="David" w:hint="cs"/>
          <w:rtl/>
        </w:rPr>
      </w:pPr>
      <w:r w:rsidRPr="00267ED8">
        <w:rPr>
          <w:rFonts w:cs="David" w:hint="cs"/>
          <w:rtl/>
        </w:rPr>
        <w:tab/>
        <w:t xml:space="preserve">"חבר כנסת לא יקבל על עצמו לפעול בעניין חדש במסגרת העיסוק הקודם אלא יפעל רק לסיום הטיפול בעניינים קיימים במסגרת אותו עיסוק". זאת מעין הצהרה. </w:t>
      </w:r>
    </w:p>
    <w:p w14:paraId="3504DE2C" w14:textId="77777777" w:rsidR="00267ED8" w:rsidRPr="00267ED8" w:rsidRDefault="00267ED8" w:rsidP="00267ED8">
      <w:pPr>
        <w:bidi/>
        <w:jc w:val="both"/>
        <w:rPr>
          <w:rFonts w:cs="David" w:hint="cs"/>
          <w:rtl/>
        </w:rPr>
      </w:pPr>
    </w:p>
    <w:p w14:paraId="16CC120F" w14:textId="77777777" w:rsidR="00267ED8" w:rsidRPr="00267ED8" w:rsidRDefault="00267ED8" w:rsidP="00267ED8">
      <w:pPr>
        <w:bidi/>
        <w:jc w:val="both"/>
        <w:rPr>
          <w:rFonts w:cs="David" w:hint="cs"/>
          <w:rtl/>
        </w:rPr>
      </w:pPr>
      <w:r w:rsidRPr="00267ED8">
        <w:rPr>
          <w:rFonts w:cs="David" w:hint="cs"/>
          <w:rtl/>
        </w:rPr>
        <w:tab/>
        <w:t xml:space="preserve">אחר-כך, בסעיף קטן ב' נאמר: "האיסור על עיסוק נוסף של חבר כנסת יכנס לתוקף בתום חודשיים מיום תחילת הכהונה של חבר הכנסת". כאן קוראים לזה "תקופת מעבר". כלומר, קיצרו מ-6 חודשים לחודשיים. </w:t>
      </w:r>
    </w:p>
    <w:p w14:paraId="2DDD7549" w14:textId="77777777" w:rsidR="00267ED8" w:rsidRPr="00267ED8" w:rsidRDefault="00267ED8" w:rsidP="00267ED8">
      <w:pPr>
        <w:bidi/>
        <w:jc w:val="both"/>
        <w:rPr>
          <w:rFonts w:cs="David" w:hint="cs"/>
          <w:rtl/>
        </w:rPr>
      </w:pPr>
    </w:p>
    <w:p w14:paraId="23E92EF6" w14:textId="77777777" w:rsidR="00267ED8" w:rsidRPr="00267ED8" w:rsidRDefault="00267ED8" w:rsidP="00267ED8">
      <w:pPr>
        <w:bidi/>
        <w:jc w:val="both"/>
        <w:rPr>
          <w:rFonts w:cs="David" w:hint="cs"/>
          <w:rtl/>
        </w:rPr>
      </w:pPr>
      <w:r w:rsidRPr="00267ED8">
        <w:rPr>
          <w:rFonts w:cs="David" w:hint="cs"/>
          <w:rtl/>
        </w:rPr>
        <w:tab/>
        <w:t xml:space="preserve">אבל, ועדת האתיקה מוסמכת, על יסוד בקשה מנומקת בכתב מאת חבר הכנסת, "להאריך את תקופת המעבר לתקופה שתקבע ובתנאים שתקבע בהתחשב בנסיבות המקרה, ובלבד שהתקופה שתקבע לא תעלה על 4 חודשים נוספים". סך-הכול כן אפשר להגיע לאותם 6 חודשים שקיימים היום. </w:t>
      </w:r>
    </w:p>
    <w:p w14:paraId="43BB6B1C" w14:textId="77777777" w:rsidR="00267ED8" w:rsidRPr="00267ED8" w:rsidRDefault="00267ED8" w:rsidP="00267ED8">
      <w:pPr>
        <w:bidi/>
        <w:jc w:val="both"/>
        <w:rPr>
          <w:rFonts w:cs="David" w:hint="cs"/>
          <w:rtl/>
        </w:rPr>
      </w:pPr>
    </w:p>
    <w:p w14:paraId="0808DF8D" w14:textId="77777777" w:rsidR="00267ED8" w:rsidRPr="00267ED8" w:rsidRDefault="00267ED8" w:rsidP="00267ED8">
      <w:pPr>
        <w:bidi/>
        <w:jc w:val="both"/>
        <w:rPr>
          <w:rFonts w:cs="David" w:hint="cs"/>
          <w:rtl/>
        </w:rPr>
      </w:pPr>
      <w:r w:rsidRPr="00267ED8">
        <w:rPr>
          <w:rFonts w:cs="David" w:hint="cs"/>
          <w:rtl/>
        </w:rPr>
        <w:tab/>
        <w:t>בתקופת המעבר, אף אם הוארכה, "יחולו על חבר הכנסת הסייגים המפורטים ב-36" שאלה הסייגים שנובעים מניגוד עניינים, ניצול לרעה וכדומה. גם יש פה את האמירה על חובת חיסול העסקים וקיצור התקופה, עם אפשרות לוועדת האתיקה להאריך.</w:t>
      </w:r>
    </w:p>
    <w:p w14:paraId="5774D78C" w14:textId="77777777" w:rsidR="00267ED8" w:rsidRPr="00267ED8" w:rsidRDefault="00267ED8" w:rsidP="00267ED8">
      <w:pPr>
        <w:bidi/>
        <w:jc w:val="both"/>
        <w:rPr>
          <w:rFonts w:cs="David" w:hint="cs"/>
          <w:rtl/>
        </w:rPr>
      </w:pPr>
    </w:p>
    <w:p w14:paraId="387DFFF5"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4D13BA2" w14:textId="77777777" w:rsidR="00267ED8" w:rsidRPr="00267ED8" w:rsidRDefault="00267ED8" w:rsidP="00267ED8">
      <w:pPr>
        <w:bidi/>
        <w:jc w:val="both"/>
        <w:rPr>
          <w:rFonts w:cs="David" w:hint="cs"/>
          <w:u w:val="single"/>
          <w:rtl/>
        </w:rPr>
      </w:pPr>
    </w:p>
    <w:p w14:paraId="79E9A9B0" w14:textId="77777777" w:rsidR="00267ED8" w:rsidRPr="00267ED8" w:rsidRDefault="00267ED8" w:rsidP="00267ED8">
      <w:pPr>
        <w:bidi/>
        <w:jc w:val="both"/>
        <w:rPr>
          <w:rFonts w:cs="David" w:hint="cs"/>
          <w:rtl/>
        </w:rPr>
      </w:pPr>
      <w:r w:rsidRPr="00267ED8">
        <w:rPr>
          <w:rFonts w:cs="David" w:hint="cs"/>
          <w:rtl/>
        </w:rPr>
        <w:tab/>
        <w:t xml:space="preserve">זה יותר קיצור התקופה במובן ההצהרתי של המילה. הרעיון הוא לסיים בהקדם את כל העיסוקים הקודמים. </w:t>
      </w:r>
    </w:p>
    <w:p w14:paraId="141FBE19" w14:textId="77777777" w:rsidR="00267ED8" w:rsidRPr="00267ED8" w:rsidRDefault="00267ED8" w:rsidP="00267ED8">
      <w:pPr>
        <w:bidi/>
        <w:jc w:val="both"/>
        <w:rPr>
          <w:rFonts w:cs="David" w:hint="cs"/>
          <w:rtl/>
        </w:rPr>
      </w:pPr>
    </w:p>
    <w:p w14:paraId="20CC93FC" w14:textId="77777777" w:rsidR="00267ED8" w:rsidRPr="00267ED8" w:rsidRDefault="00267ED8" w:rsidP="00267ED8">
      <w:pPr>
        <w:bidi/>
        <w:ind w:firstLine="720"/>
        <w:jc w:val="both"/>
        <w:rPr>
          <w:rFonts w:cs="David" w:hint="cs"/>
          <w:rtl/>
        </w:rPr>
      </w:pPr>
      <w:r w:rsidRPr="00267ED8">
        <w:rPr>
          <w:rFonts w:cs="David" w:hint="cs"/>
          <w:rtl/>
        </w:rPr>
        <w:t>שנית, הזמן הורד מ-6 חודשים לחודשיים, אבל עם אפשרות לחזור ל-6 חודשים על-פי המקרים הפרטניים, משום שיש חברי כנסת שהם נניח חברי כנסת או שותפות, ולכן הוועדה יצאה מנקודת הנחה שחודשיים זה לא בהכרח זמן שיתאים לכל אחד וזה תלוי בעיסוקו הקודם. לכן שיקול הדעת עובר מן החוק לוועדת האתיקה. אין שינוי דרמטי מהמצב הקודם.</w:t>
      </w:r>
    </w:p>
    <w:p w14:paraId="6355E849" w14:textId="77777777" w:rsidR="00267ED8" w:rsidRPr="00267ED8" w:rsidRDefault="00267ED8" w:rsidP="00267ED8">
      <w:pPr>
        <w:bidi/>
        <w:jc w:val="both"/>
        <w:rPr>
          <w:rFonts w:cs="David" w:hint="cs"/>
          <w:rtl/>
        </w:rPr>
      </w:pPr>
    </w:p>
    <w:p w14:paraId="71BD2C22"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152F89C" w14:textId="77777777" w:rsidR="00267ED8" w:rsidRPr="00267ED8" w:rsidRDefault="00267ED8" w:rsidP="00267ED8">
      <w:pPr>
        <w:bidi/>
        <w:jc w:val="both"/>
        <w:rPr>
          <w:rFonts w:cs="David" w:hint="cs"/>
          <w:u w:val="single"/>
          <w:rtl/>
        </w:rPr>
      </w:pPr>
    </w:p>
    <w:p w14:paraId="67182DA5" w14:textId="77777777" w:rsidR="00267ED8" w:rsidRPr="00267ED8" w:rsidRDefault="00267ED8" w:rsidP="00267ED8">
      <w:pPr>
        <w:bidi/>
        <w:jc w:val="both"/>
        <w:rPr>
          <w:rFonts w:cs="David" w:hint="cs"/>
          <w:rtl/>
        </w:rPr>
      </w:pPr>
      <w:r w:rsidRPr="00267ED8">
        <w:rPr>
          <w:rFonts w:cs="David" w:hint="cs"/>
          <w:rtl/>
        </w:rPr>
        <w:tab/>
        <w:t xml:space="preserve">ג'ומס, זה סעיף פייר, לא צריכה להיות בעיה. </w:t>
      </w:r>
    </w:p>
    <w:p w14:paraId="259BFCE5" w14:textId="77777777" w:rsidR="00267ED8" w:rsidRPr="00267ED8" w:rsidRDefault="00267ED8" w:rsidP="00267ED8">
      <w:pPr>
        <w:bidi/>
        <w:jc w:val="both"/>
        <w:rPr>
          <w:rFonts w:cs="David" w:hint="cs"/>
          <w:rtl/>
        </w:rPr>
      </w:pPr>
    </w:p>
    <w:p w14:paraId="6C4195FC"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B23D89D" w14:textId="77777777" w:rsidR="00267ED8" w:rsidRPr="00267ED8" w:rsidRDefault="00267ED8" w:rsidP="00267ED8">
      <w:pPr>
        <w:bidi/>
        <w:jc w:val="both"/>
        <w:rPr>
          <w:rFonts w:cs="David" w:hint="cs"/>
          <w:rtl/>
        </w:rPr>
      </w:pPr>
    </w:p>
    <w:p w14:paraId="1939C073" w14:textId="77777777" w:rsidR="00267ED8" w:rsidRPr="00267ED8" w:rsidRDefault="00267ED8" w:rsidP="00267ED8">
      <w:pPr>
        <w:bidi/>
        <w:jc w:val="both"/>
        <w:rPr>
          <w:rFonts w:cs="David" w:hint="cs"/>
          <w:rtl/>
        </w:rPr>
      </w:pPr>
      <w:r w:rsidRPr="00267ED8">
        <w:rPr>
          <w:rFonts w:cs="David" w:hint="cs"/>
          <w:rtl/>
        </w:rPr>
        <w:tab/>
        <w:t xml:space="preserve">אני בעד לפשט אותו מעט. </w:t>
      </w:r>
    </w:p>
    <w:p w14:paraId="5798C535" w14:textId="77777777" w:rsidR="00267ED8" w:rsidRPr="00267ED8" w:rsidRDefault="00267ED8" w:rsidP="00267ED8">
      <w:pPr>
        <w:bidi/>
        <w:jc w:val="both"/>
        <w:rPr>
          <w:rFonts w:cs="David" w:hint="cs"/>
          <w:rtl/>
        </w:rPr>
      </w:pPr>
    </w:p>
    <w:p w14:paraId="1AD25C65"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32F55E0" w14:textId="77777777" w:rsidR="00267ED8" w:rsidRPr="00267ED8" w:rsidRDefault="00267ED8" w:rsidP="00267ED8">
      <w:pPr>
        <w:bidi/>
        <w:jc w:val="both"/>
        <w:rPr>
          <w:rFonts w:cs="David" w:hint="cs"/>
          <w:u w:val="single"/>
          <w:rtl/>
        </w:rPr>
      </w:pPr>
    </w:p>
    <w:p w14:paraId="19FE3B48" w14:textId="77777777" w:rsidR="00267ED8" w:rsidRPr="00267ED8" w:rsidRDefault="00267ED8" w:rsidP="00267ED8">
      <w:pPr>
        <w:bidi/>
        <w:jc w:val="both"/>
        <w:rPr>
          <w:rFonts w:cs="David" w:hint="cs"/>
          <w:rtl/>
        </w:rPr>
      </w:pPr>
      <w:r w:rsidRPr="00267ED8">
        <w:rPr>
          <w:rFonts w:cs="David" w:hint="cs"/>
          <w:rtl/>
        </w:rPr>
        <w:tab/>
        <w:t>למה? הוא פשוט, הוא טוב.</w:t>
      </w:r>
    </w:p>
    <w:p w14:paraId="493508E1" w14:textId="77777777" w:rsidR="00267ED8" w:rsidRPr="00267ED8" w:rsidRDefault="00267ED8" w:rsidP="00267ED8">
      <w:pPr>
        <w:bidi/>
        <w:jc w:val="both"/>
        <w:rPr>
          <w:rFonts w:cs="David" w:hint="cs"/>
          <w:rtl/>
        </w:rPr>
      </w:pPr>
    </w:p>
    <w:p w14:paraId="12A283C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FA5E2D8" w14:textId="77777777" w:rsidR="00267ED8" w:rsidRPr="00267ED8" w:rsidRDefault="00267ED8" w:rsidP="00267ED8">
      <w:pPr>
        <w:bidi/>
        <w:jc w:val="both"/>
        <w:rPr>
          <w:rFonts w:cs="David" w:hint="cs"/>
          <w:rtl/>
        </w:rPr>
      </w:pPr>
    </w:p>
    <w:p w14:paraId="19FC8736" w14:textId="77777777" w:rsidR="00267ED8" w:rsidRPr="00267ED8" w:rsidRDefault="00267ED8" w:rsidP="00267ED8">
      <w:pPr>
        <w:bidi/>
        <w:jc w:val="both"/>
        <w:rPr>
          <w:rFonts w:cs="David" w:hint="cs"/>
          <w:rtl/>
        </w:rPr>
      </w:pPr>
      <w:r w:rsidRPr="00267ED8">
        <w:rPr>
          <w:rFonts w:cs="David" w:hint="cs"/>
          <w:rtl/>
        </w:rPr>
        <w:tab/>
        <w:t xml:space="preserve">הייתי הולך לשלושה ושלושה, אפילו מבחינת הפרקטיקה. מתאריך הבחירות עד שיש ועדת אתיקה חדשה, פעמים זה לוקח חודשיים שלושה. אפילו מהטעם הזה. אני חושב שיש חשיבות רבה דווקא להצעה של הוועדה, שבעצם בתום 3 חודשים - - - </w:t>
      </w:r>
    </w:p>
    <w:p w14:paraId="07DBD725" w14:textId="77777777" w:rsidR="00267ED8" w:rsidRPr="00267ED8" w:rsidRDefault="00267ED8" w:rsidP="00267ED8">
      <w:pPr>
        <w:bidi/>
        <w:jc w:val="both"/>
        <w:rPr>
          <w:rFonts w:cs="David" w:hint="cs"/>
          <w:rtl/>
        </w:rPr>
      </w:pPr>
    </w:p>
    <w:p w14:paraId="17D96695"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A412831" w14:textId="77777777" w:rsidR="00267ED8" w:rsidRPr="00267ED8" w:rsidRDefault="00267ED8" w:rsidP="00267ED8">
      <w:pPr>
        <w:bidi/>
        <w:jc w:val="both"/>
        <w:rPr>
          <w:rFonts w:cs="David" w:hint="cs"/>
          <w:u w:val="single"/>
          <w:rtl/>
        </w:rPr>
      </w:pPr>
    </w:p>
    <w:p w14:paraId="00AF8CE9"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 xml:space="preserve">הנטל עובר לחבר הכנסת. </w:t>
      </w:r>
    </w:p>
    <w:p w14:paraId="69BD8775" w14:textId="77777777" w:rsidR="00267ED8" w:rsidRPr="00267ED8" w:rsidRDefault="00267ED8" w:rsidP="00267ED8">
      <w:pPr>
        <w:bidi/>
        <w:jc w:val="both"/>
        <w:rPr>
          <w:rFonts w:cs="David" w:hint="cs"/>
          <w:rtl/>
        </w:rPr>
      </w:pPr>
    </w:p>
    <w:p w14:paraId="270271E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3D8FE38" w14:textId="77777777" w:rsidR="00267ED8" w:rsidRPr="00267ED8" w:rsidRDefault="00267ED8" w:rsidP="00267ED8">
      <w:pPr>
        <w:bidi/>
        <w:jc w:val="both"/>
        <w:rPr>
          <w:rFonts w:cs="David" w:hint="cs"/>
          <w:rtl/>
        </w:rPr>
      </w:pPr>
    </w:p>
    <w:p w14:paraId="569D6683" w14:textId="77777777" w:rsidR="00267ED8" w:rsidRPr="00267ED8" w:rsidRDefault="00267ED8" w:rsidP="00267ED8">
      <w:pPr>
        <w:bidi/>
        <w:jc w:val="both"/>
        <w:rPr>
          <w:rFonts w:cs="David" w:hint="cs"/>
          <w:rtl/>
        </w:rPr>
      </w:pPr>
      <w:r w:rsidRPr="00267ED8">
        <w:rPr>
          <w:rFonts w:cs="David" w:hint="cs"/>
          <w:rtl/>
        </w:rPr>
        <w:tab/>
        <w:t xml:space="preserve">תהיה ידיעה למי יש עיסוק נוסף. זה גם איזה שלב. אם סגרת, אין לך. אבל, אם אתה ממשיך, אז אתה באת לוועדה  וזה כבר חשוף. זה אמנם לא פומבי אבל יש גורם שיודע שיש לך עיסוק נוסף. אני חושב שזה כשלעצמו נכון. </w:t>
      </w:r>
    </w:p>
    <w:p w14:paraId="6F7283F5" w14:textId="77777777" w:rsidR="00267ED8" w:rsidRPr="00267ED8" w:rsidRDefault="00267ED8" w:rsidP="00267ED8">
      <w:pPr>
        <w:bidi/>
        <w:jc w:val="both"/>
        <w:rPr>
          <w:rFonts w:cs="David" w:hint="cs"/>
          <w:rtl/>
        </w:rPr>
      </w:pPr>
    </w:p>
    <w:p w14:paraId="173D3C14"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2336784D" w14:textId="77777777" w:rsidR="00267ED8" w:rsidRPr="00267ED8" w:rsidRDefault="00267ED8" w:rsidP="00267ED8">
      <w:pPr>
        <w:bidi/>
        <w:jc w:val="both"/>
        <w:rPr>
          <w:rFonts w:cs="David" w:hint="cs"/>
          <w:u w:val="single"/>
          <w:rtl/>
        </w:rPr>
      </w:pPr>
    </w:p>
    <w:p w14:paraId="7BB1DBD0" w14:textId="77777777" w:rsidR="00267ED8" w:rsidRPr="00267ED8" w:rsidRDefault="00267ED8" w:rsidP="00267ED8">
      <w:pPr>
        <w:bidi/>
        <w:jc w:val="both"/>
        <w:rPr>
          <w:rFonts w:cs="David" w:hint="cs"/>
          <w:rtl/>
        </w:rPr>
      </w:pPr>
      <w:r w:rsidRPr="00267ED8">
        <w:rPr>
          <w:rFonts w:cs="David" w:hint="cs"/>
          <w:rtl/>
        </w:rPr>
        <w:tab/>
        <w:t xml:space="preserve">תזכור גם שבתקופה הזאת הוא יכול לקבל כסף. אם זה רופא, אדריכל, מותר לו חודשיים, או שלושה, כפי שיוחלט, להמשיך ולהשתכר. </w:t>
      </w:r>
    </w:p>
    <w:p w14:paraId="714AC374" w14:textId="77777777" w:rsidR="00267ED8" w:rsidRPr="00267ED8" w:rsidRDefault="00267ED8" w:rsidP="00267ED8">
      <w:pPr>
        <w:bidi/>
        <w:jc w:val="both"/>
        <w:rPr>
          <w:rFonts w:cs="David" w:hint="cs"/>
          <w:rtl/>
        </w:rPr>
      </w:pPr>
    </w:p>
    <w:p w14:paraId="5C3933F2"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198AC008" w14:textId="77777777" w:rsidR="00267ED8" w:rsidRPr="00267ED8" w:rsidRDefault="00267ED8" w:rsidP="00267ED8">
      <w:pPr>
        <w:bidi/>
        <w:jc w:val="both"/>
        <w:rPr>
          <w:rFonts w:cs="David" w:hint="cs"/>
          <w:u w:val="single"/>
          <w:rtl/>
        </w:rPr>
      </w:pPr>
    </w:p>
    <w:p w14:paraId="7AF5A2B5" w14:textId="77777777" w:rsidR="00267ED8" w:rsidRPr="00267ED8" w:rsidRDefault="00267ED8" w:rsidP="00267ED8">
      <w:pPr>
        <w:bidi/>
        <w:jc w:val="both"/>
        <w:rPr>
          <w:rFonts w:cs="David" w:hint="cs"/>
          <w:rtl/>
        </w:rPr>
      </w:pPr>
      <w:r w:rsidRPr="00267ED8">
        <w:rPr>
          <w:rFonts w:cs="David" w:hint="cs"/>
          <w:rtl/>
        </w:rPr>
        <w:tab/>
        <w:t>מותר לו לקבל פציינטים?</w:t>
      </w:r>
    </w:p>
    <w:p w14:paraId="3C6FF59C" w14:textId="77777777" w:rsidR="00267ED8" w:rsidRPr="00267ED8" w:rsidRDefault="00267ED8" w:rsidP="00267ED8">
      <w:pPr>
        <w:bidi/>
        <w:jc w:val="both"/>
        <w:rPr>
          <w:rFonts w:cs="David" w:hint="cs"/>
          <w:rtl/>
        </w:rPr>
      </w:pPr>
    </w:p>
    <w:p w14:paraId="2E2E4541"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40239173" w14:textId="77777777" w:rsidR="00267ED8" w:rsidRPr="00267ED8" w:rsidRDefault="00267ED8" w:rsidP="00267ED8">
      <w:pPr>
        <w:bidi/>
        <w:jc w:val="both"/>
        <w:rPr>
          <w:rFonts w:cs="David" w:hint="cs"/>
          <w:u w:val="single"/>
          <w:rtl/>
        </w:rPr>
      </w:pPr>
    </w:p>
    <w:p w14:paraId="2F8FC384" w14:textId="77777777" w:rsidR="00267ED8" w:rsidRPr="00267ED8" w:rsidRDefault="00267ED8" w:rsidP="00267ED8">
      <w:pPr>
        <w:bidi/>
        <w:jc w:val="both"/>
        <w:rPr>
          <w:rFonts w:cs="David" w:hint="cs"/>
          <w:rtl/>
        </w:rPr>
      </w:pPr>
      <w:r w:rsidRPr="00267ED8">
        <w:rPr>
          <w:rFonts w:cs="David" w:hint="cs"/>
          <w:rtl/>
        </w:rPr>
        <w:tab/>
        <w:t xml:space="preserve">מוצע שלא יקבל חדשים. "לא יקבל על עצמו לפעול בעניין חדש". </w:t>
      </w:r>
    </w:p>
    <w:p w14:paraId="394C7785" w14:textId="77777777" w:rsidR="00267ED8" w:rsidRPr="00267ED8" w:rsidRDefault="00267ED8" w:rsidP="00267ED8">
      <w:pPr>
        <w:bidi/>
        <w:jc w:val="both"/>
        <w:rPr>
          <w:rFonts w:cs="David" w:hint="cs"/>
          <w:rtl/>
        </w:rPr>
      </w:pPr>
    </w:p>
    <w:p w14:paraId="4591F79E"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BD53B1F" w14:textId="77777777" w:rsidR="00267ED8" w:rsidRPr="00267ED8" w:rsidRDefault="00267ED8" w:rsidP="00267ED8">
      <w:pPr>
        <w:bidi/>
        <w:jc w:val="both"/>
        <w:rPr>
          <w:rFonts w:cs="David" w:hint="cs"/>
          <w:u w:val="single"/>
          <w:rtl/>
        </w:rPr>
      </w:pPr>
    </w:p>
    <w:p w14:paraId="0E49DC1F" w14:textId="77777777" w:rsidR="00267ED8" w:rsidRPr="00267ED8" w:rsidRDefault="00267ED8" w:rsidP="00267ED8">
      <w:pPr>
        <w:bidi/>
        <w:jc w:val="both"/>
        <w:rPr>
          <w:rFonts w:cs="David" w:hint="cs"/>
          <w:rtl/>
        </w:rPr>
      </w:pPr>
      <w:r w:rsidRPr="00267ED8">
        <w:rPr>
          <w:rFonts w:cs="David" w:hint="cs"/>
          <w:rtl/>
        </w:rPr>
        <w:tab/>
        <w:t>סוזי, מהפרקטיקה, בכנסת חדשה, לפעמים עובר חודש עד שהכנסת מתכנסת. יש תהליך עד שהיא מתכנסת. אני מציע שלושה חודשים עד שישה חודשים.</w:t>
      </w:r>
    </w:p>
    <w:p w14:paraId="428E4C28" w14:textId="77777777" w:rsidR="00267ED8" w:rsidRPr="00267ED8" w:rsidRDefault="00267ED8" w:rsidP="00267ED8">
      <w:pPr>
        <w:bidi/>
        <w:jc w:val="both"/>
        <w:rPr>
          <w:rFonts w:cs="David" w:hint="cs"/>
          <w:rtl/>
        </w:rPr>
      </w:pPr>
    </w:p>
    <w:p w14:paraId="680C6B87" w14:textId="77777777" w:rsidR="00267ED8" w:rsidRPr="00267ED8" w:rsidRDefault="00267ED8" w:rsidP="00267ED8">
      <w:pPr>
        <w:bidi/>
        <w:jc w:val="both"/>
        <w:rPr>
          <w:rFonts w:cs="David" w:hint="cs"/>
          <w:rtl/>
        </w:rPr>
      </w:pPr>
      <w:r w:rsidRPr="00267ED8">
        <w:rPr>
          <w:rFonts w:cs="David" w:hint="cs"/>
          <w:rtl/>
        </w:rPr>
        <w:tab/>
        <w:t xml:space="preserve">אישרנו את 39. </w:t>
      </w:r>
    </w:p>
    <w:p w14:paraId="3F860172" w14:textId="77777777" w:rsidR="00267ED8" w:rsidRPr="00267ED8" w:rsidRDefault="00267ED8" w:rsidP="00267ED8">
      <w:pPr>
        <w:bidi/>
        <w:jc w:val="both"/>
        <w:rPr>
          <w:rFonts w:cs="David" w:hint="cs"/>
          <w:rtl/>
        </w:rPr>
      </w:pPr>
    </w:p>
    <w:p w14:paraId="12F23F5E" w14:textId="77777777" w:rsidR="00267ED8" w:rsidRPr="00267ED8" w:rsidRDefault="00267ED8" w:rsidP="00267ED8">
      <w:pPr>
        <w:bidi/>
        <w:jc w:val="both"/>
        <w:rPr>
          <w:rFonts w:cs="David" w:hint="cs"/>
          <w:rtl/>
        </w:rPr>
      </w:pPr>
      <w:r w:rsidRPr="00267ED8">
        <w:rPr>
          <w:rFonts w:cs="David" w:hint="cs"/>
          <w:u w:val="single"/>
          <w:rtl/>
        </w:rPr>
        <w:t>ארבל אסטרחן:</w:t>
      </w:r>
    </w:p>
    <w:p w14:paraId="7275C187" w14:textId="77777777" w:rsidR="00267ED8" w:rsidRPr="00267ED8" w:rsidRDefault="00267ED8" w:rsidP="00267ED8">
      <w:pPr>
        <w:bidi/>
        <w:jc w:val="both"/>
        <w:rPr>
          <w:rFonts w:cs="David" w:hint="cs"/>
          <w:rtl/>
        </w:rPr>
      </w:pPr>
    </w:p>
    <w:p w14:paraId="2A8E43B7" w14:textId="77777777" w:rsidR="00267ED8" w:rsidRPr="00267ED8" w:rsidRDefault="00267ED8" w:rsidP="00267ED8">
      <w:pPr>
        <w:bidi/>
        <w:jc w:val="both"/>
        <w:rPr>
          <w:rFonts w:cs="David" w:hint="cs"/>
          <w:rtl/>
        </w:rPr>
      </w:pPr>
      <w:r w:rsidRPr="00267ED8">
        <w:rPr>
          <w:rFonts w:cs="David" w:hint="cs"/>
          <w:rtl/>
        </w:rPr>
        <w:tab/>
        <w:t xml:space="preserve">יש את סעיף 38, מינוי על-ידי גוף ממשלתי או ציבורי בעמוד 20. זה גם כן משהו שקיים היום, ש"חבר כנסת לא יקבל על עצמו מינוי לתפקיד, בין בתמורה ובין שלא בתמורה, על-ידי הממשלה, שר, סגן שר או נושא משרה בשירות המדינה או בשירות הציבור. לא ימשיך למלא תפקיד כזה לאחר שנבחר לכנסת". </w:t>
      </w:r>
    </w:p>
    <w:p w14:paraId="2EC89E12" w14:textId="77777777" w:rsidR="00267ED8" w:rsidRPr="00267ED8" w:rsidRDefault="00267ED8" w:rsidP="00267ED8">
      <w:pPr>
        <w:bidi/>
        <w:jc w:val="both"/>
        <w:rPr>
          <w:rFonts w:cs="David" w:hint="cs"/>
          <w:rtl/>
        </w:rPr>
      </w:pPr>
    </w:p>
    <w:p w14:paraId="6164E32A" w14:textId="77777777" w:rsidR="00267ED8" w:rsidRPr="00267ED8" w:rsidRDefault="00267ED8" w:rsidP="00267ED8">
      <w:pPr>
        <w:bidi/>
        <w:jc w:val="both"/>
        <w:rPr>
          <w:rFonts w:cs="David" w:hint="cs"/>
          <w:rtl/>
        </w:rPr>
      </w:pPr>
      <w:r w:rsidRPr="00267ED8">
        <w:rPr>
          <w:rFonts w:cs="David" w:hint="cs"/>
          <w:rtl/>
        </w:rPr>
        <w:tab/>
        <w:t xml:space="preserve">היום יש לנו החלטה של ועדת האתיקה, שבעצם מבוססת על זה, שהוא לא יקבל מינוי. </w:t>
      </w:r>
    </w:p>
    <w:p w14:paraId="766BBF29" w14:textId="77777777" w:rsidR="00267ED8" w:rsidRPr="00267ED8" w:rsidRDefault="00267ED8" w:rsidP="00267ED8">
      <w:pPr>
        <w:bidi/>
        <w:jc w:val="both"/>
        <w:rPr>
          <w:rFonts w:cs="David" w:hint="cs"/>
          <w:rtl/>
        </w:rPr>
      </w:pPr>
    </w:p>
    <w:p w14:paraId="1E91803B"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4EF1267B" w14:textId="77777777" w:rsidR="00267ED8" w:rsidRPr="00267ED8" w:rsidRDefault="00267ED8" w:rsidP="00267ED8">
      <w:pPr>
        <w:bidi/>
        <w:jc w:val="both"/>
        <w:rPr>
          <w:rFonts w:cs="David" w:hint="cs"/>
          <w:u w:val="single"/>
          <w:rtl/>
        </w:rPr>
      </w:pPr>
    </w:p>
    <w:p w14:paraId="145E2EBA" w14:textId="77777777" w:rsidR="00267ED8" w:rsidRPr="00267ED8" w:rsidRDefault="00267ED8" w:rsidP="00267ED8">
      <w:pPr>
        <w:bidi/>
        <w:jc w:val="both"/>
        <w:rPr>
          <w:rFonts w:cs="David" w:hint="cs"/>
          <w:rtl/>
        </w:rPr>
      </w:pPr>
      <w:r w:rsidRPr="00267ED8">
        <w:rPr>
          <w:rFonts w:cs="David" w:hint="cs"/>
          <w:rtl/>
        </w:rPr>
        <w:tab/>
        <w:t xml:space="preserve">אגב, מידי פעם אנחנו נשאלים על העניין הזה. יש מצבים שבהם ראשי ממשלות ושרים מבקשים להטיל על ח"כים מכהנים משימות עד הוק בנושאים שונים בגלל עברם המקצועי, מומחיותם בתחומים מסוימים וכדומה. ג'ומס, צריך להביא את זה בחשבון. </w:t>
      </w:r>
    </w:p>
    <w:p w14:paraId="7C335A93" w14:textId="77777777" w:rsidR="00267ED8" w:rsidRPr="00267ED8" w:rsidRDefault="00267ED8" w:rsidP="00267ED8">
      <w:pPr>
        <w:bidi/>
        <w:jc w:val="both"/>
        <w:rPr>
          <w:rFonts w:cs="David" w:hint="cs"/>
          <w:rtl/>
        </w:rPr>
      </w:pPr>
    </w:p>
    <w:p w14:paraId="5926C4C5"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F578DB6" w14:textId="77777777" w:rsidR="00267ED8" w:rsidRPr="00267ED8" w:rsidRDefault="00267ED8" w:rsidP="00267ED8">
      <w:pPr>
        <w:bidi/>
        <w:jc w:val="both"/>
        <w:rPr>
          <w:rFonts w:cs="David" w:hint="cs"/>
          <w:rtl/>
        </w:rPr>
      </w:pPr>
    </w:p>
    <w:p w14:paraId="1CE45849" w14:textId="77777777" w:rsidR="00267ED8" w:rsidRPr="00267ED8" w:rsidRDefault="00267ED8" w:rsidP="00267ED8">
      <w:pPr>
        <w:bidi/>
        <w:jc w:val="both"/>
        <w:rPr>
          <w:rFonts w:cs="David" w:hint="cs"/>
          <w:rtl/>
        </w:rPr>
      </w:pPr>
      <w:r w:rsidRPr="00267ED8">
        <w:rPr>
          <w:rFonts w:cs="David" w:hint="cs"/>
          <w:rtl/>
        </w:rPr>
        <w:tab/>
        <w:t xml:space="preserve">לא שמעתי. </w:t>
      </w:r>
    </w:p>
    <w:p w14:paraId="7F1BA1D6" w14:textId="77777777" w:rsidR="00267ED8" w:rsidRPr="00267ED8" w:rsidRDefault="00267ED8" w:rsidP="00267ED8">
      <w:pPr>
        <w:bidi/>
        <w:jc w:val="both"/>
        <w:rPr>
          <w:rFonts w:cs="David" w:hint="cs"/>
          <w:rtl/>
        </w:rPr>
      </w:pPr>
    </w:p>
    <w:p w14:paraId="621C8D38"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7C628E8F" w14:textId="77777777" w:rsidR="00267ED8" w:rsidRPr="00267ED8" w:rsidRDefault="00267ED8" w:rsidP="00267ED8">
      <w:pPr>
        <w:bidi/>
        <w:jc w:val="both"/>
        <w:rPr>
          <w:rFonts w:cs="David" w:hint="cs"/>
          <w:u w:val="single"/>
          <w:rtl/>
        </w:rPr>
      </w:pPr>
    </w:p>
    <w:p w14:paraId="6C03EF65" w14:textId="77777777" w:rsidR="00267ED8" w:rsidRPr="00267ED8" w:rsidRDefault="00267ED8" w:rsidP="00267ED8">
      <w:pPr>
        <w:bidi/>
        <w:jc w:val="both"/>
        <w:rPr>
          <w:rFonts w:cs="David" w:hint="cs"/>
          <w:rtl/>
        </w:rPr>
      </w:pPr>
      <w:r w:rsidRPr="00267ED8">
        <w:rPr>
          <w:rFonts w:cs="David" w:hint="cs"/>
          <w:i/>
          <w:iCs/>
          <w:rtl/>
        </w:rPr>
        <w:tab/>
      </w:r>
      <w:r w:rsidRPr="00267ED8">
        <w:rPr>
          <w:rFonts w:cs="David" w:hint="cs"/>
          <w:rtl/>
        </w:rPr>
        <w:t>אמרתי שהנושא בסעיף 38 הוא לא תיאורטי. יש פניות של ראשי ממשלות ושרים לח"כים מכהנים, לנצל את כישוריהם עקב עברם המקצועי, עקב מומחיותם המקצועית, בלא קשר, אגב, לשיוכם הפוליטי והמפלגתי, לטובת קידום אינטרסים של המדינה. ברמה העקרונית, אנחנו חושבים שהדבר הזה לא טוב, כי הכנסת אמורה לפקח, לפעמים אפילו באופן ישיר על אותם נושאים שראשי הממשלות והשרים רוצים להפקיד בידי הח"כים. רק שתדעו שזה לא סעיף תיאורטי, זה סעיף שיש לו משמעות מעשית.</w:t>
      </w:r>
    </w:p>
    <w:p w14:paraId="6E03E1CF" w14:textId="77777777" w:rsidR="00267ED8" w:rsidRPr="00267ED8" w:rsidRDefault="00267ED8" w:rsidP="00267ED8">
      <w:pPr>
        <w:bidi/>
        <w:jc w:val="both"/>
        <w:rPr>
          <w:rFonts w:cs="David" w:hint="cs"/>
          <w:rtl/>
        </w:rPr>
      </w:pPr>
    </w:p>
    <w:p w14:paraId="25FAC699"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20A1B3ED" w14:textId="77777777" w:rsidR="00267ED8" w:rsidRPr="00267ED8" w:rsidRDefault="00267ED8" w:rsidP="00267ED8">
      <w:pPr>
        <w:bidi/>
        <w:jc w:val="both"/>
        <w:rPr>
          <w:rFonts w:cs="David" w:hint="cs"/>
          <w:u w:val="single"/>
          <w:rtl/>
        </w:rPr>
      </w:pPr>
    </w:p>
    <w:p w14:paraId="7680447D" w14:textId="77777777" w:rsidR="00267ED8" w:rsidRPr="00267ED8" w:rsidRDefault="00267ED8" w:rsidP="00267ED8">
      <w:pPr>
        <w:bidi/>
        <w:jc w:val="both"/>
        <w:rPr>
          <w:rFonts w:cs="David" w:hint="cs"/>
          <w:rtl/>
        </w:rPr>
      </w:pPr>
      <w:r w:rsidRPr="00267ED8">
        <w:rPr>
          <w:rFonts w:cs="David" w:hint="cs"/>
          <w:rtl/>
        </w:rPr>
        <w:tab/>
        <w:t xml:space="preserve">בוועדת זמיר מופיע שהוועדה רשאית במקרים חריגים לתת לחבר כנסת אישור בכתב לנהוג בעניין מסוים שלא לפי כללים אלה, בתנאים כפי שתראה לראוי. ואז יש כל מיני תנאים לגבי אישור חריגה. בעצם זה דומה למה שקיים היום בתוך החלטת ועדת האתיקה על מינוי לתפקידים ממשלתיים, שוועדת האתיקה רשאית לאשר. פה חשבו לא לכתוב את זה בתוך הסעיף אלא לעשות סעיף כללי שתמיד היא יכולה לחרוג. </w:t>
      </w:r>
    </w:p>
    <w:p w14:paraId="31D074DC" w14:textId="77777777" w:rsidR="00267ED8" w:rsidRPr="00267ED8" w:rsidRDefault="00267ED8" w:rsidP="00267ED8">
      <w:pPr>
        <w:bidi/>
        <w:jc w:val="both"/>
        <w:rPr>
          <w:rFonts w:cs="David" w:hint="cs"/>
          <w:rtl/>
        </w:rPr>
      </w:pPr>
    </w:p>
    <w:p w14:paraId="251FE2BB"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5349EC5C" w14:textId="77777777" w:rsidR="00267ED8" w:rsidRPr="00267ED8" w:rsidRDefault="00267ED8" w:rsidP="00267ED8">
      <w:pPr>
        <w:bidi/>
        <w:jc w:val="both"/>
        <w:rPr>
          <w:rFonts w:cs="David" w:hint="cs"/>
          <w:u w:val="single"/>
          <w:rtl/>
        </w:rPr>
      </w:pPr>
    </w:p>
    <w:p w14:paraId="55FD69C0" w14:textId="77777777" w:rsidR="00267ED8" w:rsidRPr="00267ED8" w:rsidRDefault="00267ED8" w:rsidP="00267ED8">
      <w:pPr>
        <w:bidi/>
        <w:jc w:val="both"/>
        <w:rPr>
          <w:rFonts w:cs="David" w:hint="cs"/>
          <w:rtl/>
        </w:rPr>
      </w:pPr>
      <w:r w:rsidRPr="00267ED8">
        <w:rPr>
          <w:rFonts w:cs="David" w:hint="cs"/>
          <w:rtl/>
        </w:rPr>
        <w:tab/>
        <w:t xml:space="preserve">אבל הכלל הוא שזה דבר לא ראוי. </w:t>
      </w:r>
    </w:p>
    <w:p w14:paraId="75CECCE7" w14:textId="77777777" w:rsidR="00267ED8" w:rsidRPr="00267ED8" w:rsidRDefault="00267ED8" w:rsidP="00267ED8">
      <w:pPr>
        <w:bidi/>
        <w:jc w:val="both"/>
        <w:rPr>
          <w:rFonts w:cs="David" w:hint="cs"/>
          <w:rtl/>
        </w:rPr>
      </w:pPr>
    </w:p>
    <w:p w14:paraId="1997B82D"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6C814C5E" w14:textId="77777777" w:rsidR="00267ED8" w:rsidRPr="00267ED8" w:rsidRDefault="00267ED8" w:rsidP="00267ED8">
      <w:pPr>
        <w:bidi/>
        <w:jc w:val="both"/>
        <w:rPr>
          <w:rFonts w:cs="David" w:hint="cs"/>
          <w:u w:val="single"/>
          <w:rtl/>
        </w:rPr>
      </w:pPr>
    </w:p>
    <w:p w14:paraId="375BB0EE" w14:textId="77777777" w:rsidR="00267ED8" w:rsidRPr="00267ED8" w:rsidRDefault="00267ED8" w:rsidP="00267ED8">
      <w:pPr>
        <w:bidi/>
        <w:jc w:val="both"/>
        <w:rPr>
          <w:rFonts w:cs="David" w:hint="cs"/>
          <w:rtl/>
        </w:rPr>
      </w:pPr>
      <w:r w:rsidRPr="00267ED8">
        <w:rPr>
          <w:rFonts w:cs="David" w:hint="cs"/>
          <w:rtl/>
        </w:rPr>
        <w:tab/>
        <w:t xml:space="preserve">אני מסכים לחלוטין לכלל. </w:t>
      </w:r>
    </w:p>
    <w:p w14:paraId="539F5AD3" w14:textId="77777777" w:rsidR="00267ED8" w:rsidRPr="00267ED8" w:rsidRDefault="00267ED8" w:rsidP="00267ED8">
      <w:pPr>
        <w:keepNext/>
        <w:bidi/>
        <w:jc w:val="both"/>
        <w:rPr>
          <w:rFonts w:cs="David" w:hint="cs"/>
          <w:rtl/>
        </w:rPr>
      </w:pPr>
    </w:p>
    <w:p w14:paraId="236C2B9E"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07D21382" w14:textId="77777777" w:rsidR="00267ED8" w:rsidRPr="00267ED8" w:rsidRDefault="00267ED8" w:rsidP="00267ED8">
      <w:pPr>
        <w:bidi/>
        <w:jc w:val="both"/>
        <w:rPr>
          <w:rFonts w:cs="David" w:hint="cs"/>
          <w:rtl/>
        </w:rPr>
      </w:pPr>
    </w:p>
    <w:p w14:paraId="2143242A" w14:textId="77777777" w:rsidR="00267ED8" w:rsidRPr="00267ED8" w:rsidRDefault="00267ED8" w:rsidP="00267ED8">
      <w:pPr>
        <w:keepNext/>
        <w:bidi/>
        <w:jc w:val="both"/>
        <w:rPr>
          <w:rFonts w:cs="David" w:hint="cs"/>
          <w:rtl/>
        </w:rPr>
      </w:pPr>
      <w:r w:rsidRPr="00267ED8">
        <w:rPr>
          <w:rFonts w:cs="David" w:hint="cs"/>
          <w:rtl/>
        </w:rPr>
        <w:tab/>
        <w:t xml:space="preserve">זה אמנם יוצא מן הכלל אבל אתם אומרים שהיוצא מן הכלל - - - </w:t>
      </w:r>
    </w:p>
    <w:p w14:paraId="27CF331B" w14:textId="77777777" w:rsidR="00267ED8" w:rsidRPr="00267ED8" w:rsidRDefault="00267ED8" w:rsidP="00267ED8">
      <w:pPr>
        <w:bidi/>
        <w:jc w:val="both"/>
        <w:rPr>
          <w:rFonts w:cs="David" w:hint="cs"/>
          <w:rtl/>
        </w:rPr>
      </w:pPr>
    </w:p>
    <w:p w14:paraId="52E85019" w14:textId="77777777" w:rsidR="00267ED8" w:rsidRPr="00267ED8" w:rsidRDefault="00267ED8" w:rsidP="00267ED8">
      <w:pPr>
        <w:bidi/>
        <w:jc w:val="both"/>
        <w:rPr>
          <w:rFonts w:cs="David" w:hint="cs"/>
          <w:rtl/>
        </w:rPr>
      </w:pPr>
      <w:r w:rsidRPr="00267ED8">
        <w:rPr>
          <w:rFonts w:cs="David" w:hint="cs"/>
          <w:u w:val="single"/>
          <w:rtl/>
        </w:rPr>
        <w:t>ארבל אסטרחן:</w:t>
      </w:r>
    </w:p>
    <w:p w14:paraId="3555BF40" w14:textId="77777777" w:rsidR="00267ED8" w:rsidRPr="00267ED8" w:rsidRDefault="00267ED8" w:rsidP="00267ED8">
      <w:pPr>
        <w:bidi/>
        <w:jc w:val="both"/>
        <w:rPr>
          <w:rFonts w:cs="David" w:hint="cs"/>
          <w:rtl/>
        </w:rPr>
      </w:pPr>
    </w:p>
    <w:p w14:paraId="3596D0DE" w14:textId="77777777" w:rsidR="00267ED8" w:rsidRPr="00267ED8" w:rsidRDefault="00267ED8" w:rsidP="00267ED8">
      <w:pPr>
        <w:bidi/>
        <w:jc w:val="both"/>
        <w:rPr>
          <w:rFonts w:cs="David" w:hint="cs"/>
          <w:rtl/>
        </w:rPr>
      </w:pPr>
      <w:r w:rsidRPr="00267ED8">
        <w:rPr>
          <w:rFonts w:cs="David" w:hint="cs"/>
          <w:rtl/>
        </w:rPr>
        <w:tab/>
        <w:t xml:space="preserve">יש סמכות כללית לוועדת האתיקה לחרוג. יש גם הוראה ייחודית בנסיעות לחו"ל, לגבי זה ששר יכול לבקש מחבר כנסת להצטרף אליו. </w:t>
      </w:r>
    </w:p>
    <w:p w14:paraId="75D7AD96" w14:textId="77777777" w:rsidR="00267ED8" w:rsidRPr="00267ED8" w:rsidRDefault="00267ED8" w:rsidP="00267ED8">
      <w:pPr>
        <w:bidi/>
        <w:jc w:val="both"/>
        <w:rPr>
          <w:rFonts w:cs="David" w:hint="cs"/>
          <w:rtl/>
        </w:rPr>
      </w:pPr>
    </w:p>
    <w:p w14:paraId="6E2B44A2" w14:textId="77777777" w:rsidR="00267ED8" w:rsidRPr="00267ED8" w:rsidRDefault="00267ED8" w:rsidP="00267ED8">
      <w:pPr>
        <w:bidi/>
        <w:jc w:val="both"/>
        <w:rPr>
          <w:rFonts w:cs="David" w:hint="cs"/>
          <w:u w:val="single"/>
          <w:rtl/>
        </w:rPr>
      </w:pPr>
      <w:r w:rsidRPr="00267ED8">
        <w:rPr>
          <w:rFonts w:cs="David" w:hint="cs"/>
          <w:u w:val="single"/>
          <w:rtl/>
        </w:rPr>
        <w:t>איל ינון:</w:t>
      </w:r>
    </w:p>
    <w:p w14:paraId="0CF4DF7C" w14:textId="77777777" w:rsidR="00267ED8" w:rsidRPr="00267ED8" w:rsidRDefault="00267ED8" w:rsidP="00267ED8">
      <w:pPr>
        <w:bidi/>
        <w:jc w:val="both"/>
        <w:rPr>
          <w:rFonts w:cs="David" w:hint="cs"/>
          <w:u w:val="single"/>
          <w:rtl/>
        </w:rPr>
      </w:pPr>
    </w:p>
    <w:p w14:paraId="292E496D" w14:textId="77777777" w:rsidR="00267ED8" w:rsidRPr="00267ED8" w:rsidRDefault="00267ED8" w:rsidP="00267ED8">
      <w:pPr>
        <w:bidi/>
        <w:jc w:val="both"/>
        <w:rPr>
          <w:rFonts w:cs="David" w:hint="cs"/>
          <w:rtl/>
        </w:rPr>
      </w:pPr>
      <w:r w:rsidRPr="00267ED8">
        <w:rPr>
          <w:rFonts w:cs="David" w:hint="cs"/>
          <w:rtl/>
        </w:rPr>
        <w:tab/>
        <w:t xml:space="preserve">זאת בעיה מסוג אחר. </w:t>
      </w:r>
    </w:p>
    <w:p w14:paraId="6FC3A8F8" w14:textId="77777777" w:rsidR="00267ED8" w:rsidRPr="00267ED8" w:rsidRDefault="00267ED8" w:rsidP="00267ED8">
      <w:pPr>
        <w:bidi/>
        <w:jc w:val="both"/>
        <w:rPr>
          <w:rFonts w:cs="David" w:hint="cs"/>
          <w:rtl/>
        </w:rPr>
      </w:pPr>
    </w:p>
    <w:p w14:paraId="40363226"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7A2E9F9D" w14:textId="77777777" w:rsidR="00267ED8" w:rsidRPr="00267ED8" w:rsidRDefault="00267ED8" w:rsidP="00267ED8">
      <w:pPr>
        <w:bidi/>
        <w:jc w:val="both"/>
        <w:rPr>
          <w:rFonts w:cs="David" w:hint="cs"/>
          <w:u w:val="single"/>
          <w:rtl/>
        </w:rPr>
      </w:pPr>
    </w:p>
    <w:p w14:paraId="69AE32A2" w14:textId="77777777" w:rsidR="00267ED8" w:rsidRPr="00267ED8" w:rsidRDefault="00267ED8" w:rsidP="00267ED8">
      <w:pPr>
        <w:bidi/>
        <w:jc w:val="both"/>
        <w:rPr>
          <w:rFonts w:cs="David" w:hint="cs"/>
          <w:rtl/>
        </w:rPr>
      </w:pPr>
      <w:r w:rsidRPr="00267ED8">
        <w:rPr>
          <w:rFonts w:cs="David" w:hint="cs"/>
          <w:rtl/>
        </w:rPr>
        <w:tab/>
        <w:t xml:space="preserve">אנחנו מאשרים גם את סעיף 38. </w:t>
      </w:r>
    </w:p>
    <w:p w14:paraId="5AD96091" w14:textId="77777777" w:rsidR="00267ED8" w:rsidRPr="00267ED8" w:rsidRDefault="00267ED8" w:rsidP="00267ED8">
      <w:pPr>
        <w:bidi/>
        <w:jc w:val="both"/>
        <w:rPr>
          <w:rFonts w:cs="David" w:hint="cs"/>
          <w:rtl/>
        </w:rPr>
      </w:pPr>
    </w:p>
    <w:p w14:paraId="605A9435"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0DF4A6EC" w14:textId="77777777" w:rsidR="00267ED8" w:rsidRPr="00267ED8" w:rsidRDefault="00267ED8" w:rsidP="00267ED8">
      <w:pPr>
        <w:bidi/>
        <w:jc w:val="both"/>
        <w:rPr>
          <w:rFonts w:cs="David" w:hint="cs"/>
          <w:u w:val="single"/>
          <w:rtl/>
        </w:rPr>
      </w:pPr>
    </w:p>
    <w:p w14:paraId="7DB47443" w14:textId="77777777" w:rsidR="00267ED8" w:rsidRPr="00267ED8" w:rsidRDefault="00267ED8" w:rsidP="00267ED8">
      <w:pPr>
        <w:bidi/>
        <w:jc w:val="both"/>
        <w:rPr>
          <w:rFonts w:cs="David" w:hint="cs"/>
          <w:rtl/>
        </w:rPr>
      </w:pPr>
      <w:r w:rsidRPr="00267ED8">
        <w:rPr>
          <w:rFonts w:cs="David" w:hint="cs"/>
          <w:rtl/>
        </w:rPr>
        <w:tab/>
        <w:t>הפרק הבא הוא פרק של ניגוד עניינים.</w:t>
      </w:r>
    </w:p>
    <w:p w14:paraId="0EDD27F4" w14:textId="77777777" w:rsidR="00267ED8" w:rsidRPr="00267ED8" w:rsidRDefault="00267ED8" w:rsidP="00267ED8">
      <w:pPr>
        <w:bidi/>
        <w:jc w:val="both"/>
        <w:rPr>
          <w:rFonts w:cs="David" w:hint="cs"/>
          <w:rtl/>
        </w:rPr>
      </w:pPr>
    </w:p>
    <w:p w14:paraId="5552679F"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55E3080" w14:textId="77777777" w:rsidR="00267ED8" w:rsidRPr="00267ED8" w:rsidRDefault="00267ED8" w:rsidP="00267ED8">
      <w:pPr>
        <w:bidi/>
        <w:jc w:val="both"/>
        <w:rPr>
          <w:rFonts w:cs="David" w:hint="cs"/>
          <w:rtl/>
        </w:rPr>
      </w:pPr>
    </w:p>
    <w:p w14:paraId="1977945D" w14:textId="77777777" w:rsidR="00267ED8" w:rsidRPr="00267ED8" w:rsidRDefault="00267ED8" w:rsidP="00267ED8">
      <w:pPr>
        <w:bidi/>
        <w:jc w:val="both"/>
        <w:rPr>
          <w:rFonts w:cs="David" w:hint="cs"/>
          <w:rtl/>
        </w:rPr>
      </w:pPr>
      <w:r w:rsidRPr="00267ED8">
        <w:rPr>
          <w:rFonts w:cs="David" w:hint="cs"/>
          <w:rtl/>
        </w:rPr>
        <w:tab/>
        <w:t xml:space="preserve">בדרך-כלל את הסעיף הראשון אנחנו מאשרים בלי בעיות. </w:t>
      </w:r>
    </w:p>
    <w:p w14:paraId="1B8382E9" w14:textId="77777777" w:rsidR="00267ED8" w:rsidRPr="00267ED8" w:rsidRDefault="00267ED8" w:rsidP="00267ED8">
      <w:pPr>
        <w:bidi/>
        <w:jc w:val="both"/>
        <w:rPr>
          <w:rFonts w:cs="David" w:hint="cs"/>
          <w:rtl/>
        </w:rPr>
      </w:pPr>
    </w:p>
    <w:p w14:paraId="1F41F74B"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40B8B922" w14:textId="77777777" w:rsidR="00267ED8" w:rsidRPr="00267ED8" w:rsidRDefault="00267ED8" w:rsidP="00267ED8">
      <w:pPr>
        <w:bidi/>
        <w:jc w:val="both"/>
        <w:rPr>
          <w:rFonts w:cs="David" w:hint="cs"/>
          <w:u w:val="single"/>
          <w:rtl/>
        </w:rPr>
      </w:pPr>
    </w:p>
    <w:p w14:paraId="09A332BC" w14:textId="77777777" w:rsidR="00267ED8" w:rsidRPr="00267ED8" w:rsidRDefault="00267ED8" w:rsidP="00267ED8">
      <w:pPr>
        <w:bidi/>
        <w:jc w:val="both"/>
        <w:rPr>
          <w:rFonts w:cs="David" w:hint="cs"/>
          <w:rtl/>
        </w:rPr>
      </w:pPr>
      <w:r w:rsidRPr="00267ED8">
        <w:rPr>
          <w:rFonts w:cs="David" w:hint="cs"/>
          <w:rtl/>
        </w:rPr>
        <w:tab/>
        <w:t xml:space="preserve">סעיפי המטרה החדשים. </w:t>
      </w:r>
    </w:p>
    <w:p w14:paraId="54DE008E" w14:textId="77777777" w:rsidR="00267ED8" w:rsidRPr="00267ED8" w:rsidRDefault="00267ED8" w:rsidP="00267ED8">
      <w:pPr>
        <w:bidi/>
        <w:jc w:val="both"/>
        <w:rPr>
          <w:rFonts w:cs="David" w:hint="cs"/>
          <w:rtl/>
        </w:rPr>
      </w:pPr>
    </w:p>
    <w:p w14:paraId="63C83282" w14:textId="77777777" w:rsidR="00267ED8" w:rsidRPr="00267ED8" w:rsidRDefault="00267ED8" w:rsidP="00267ED8">
      <w:pPr>
        <w:bidi/>
        <w:jc w:val="both"/>
        <w:rPr>
          <w:rFonts w:cs="David" w:hint="cs"/>
          <w:rtl/>
        </w:rPr>
      </w:pPr>
      <w:r w:rsidRPr="00267ED8">
        <w:rPr>
          <w:rFonts w:cs="David" w:hint="cs"/>
          <w:rtl/>
        </w:rPr>
        <w:tab/>
        <w:t xml:space="preserve">כאן יש לנו שני סעיפים. אחד, הסעיף שאומר שהמטרה של הכללים בפרק זה "למנוע קיום מצב של ניגוד עניינים כיוון שמצב כזה עלול לפגוע בשיקול הדעת של חבר הכנסת וטובת הציבור ואמון הציבור בכנסת". </w:t>
      </w:r>
    </w:p>
    <w:p w14:paraId="124686C9" w14:textId="77777777" w:rsidR="00267ED8" w:rsidRPr="00267ED8" w:rsidRDefault="00267ED8" w:rsidP="00267ED8">
      <w:pPr>
        <w:bidi/>
        <w:jc w:val="both"/>
        <w:rPr>
          <w:rFonts w:cs="David" w:hint="cs"/>
          <w:rtl/>
        </w:rPr>
      </w:pPr>
    </w:p>
    <w:p w14:paraId="36AD9387" w14:textId="77777777" w:rsidR="00267ED8" w:rsidRPr="00267ED8" w:rsidRDefault="00267ED8" w:rsidP="00267ED8">
      <w:pPr>
        <w:bidi/>
        <w:jc w:val="both"/>
        <w:rPr>
          <w:rFonts w:cs="David" w:hint="cs"/>
          <w:rtl/>
        </w:rPr>
      </w:pPr>
      <w:r w:rsidRPr="00267ED8">
        <w:rPr>
          <w:rFonts w:cs="David" w:hint="cs"/>
          <w:rtl/>
        </w:rPr>
        <w:tab/>
        <w:t xml:space="preserve">בנוסף, לפי הדוח של זמיר, בתחילת הכללים יש לנו סעיף ערכים ושם יש רשימה: ימלא את תפקידו מתוך נאמנות, יקיים את החובה המוטלת עליו, יקפיד לקיים את חוקי המדינה וכדומה. אחת החלופות היתה: "שימנע מאפשרות של ניגוד עניינים ובכל מקרה של ניגוד בין טובת הכלל לבין עניין אישי, יעדיף את טובת הכלל". </w:t>
      </w:r>
    </w:p>
    <w:p w14:paraId="3C0178F6" w14:textId="77777777" w:rsidR="00267ED8" w:rsidRPr="00267ED8" w:rsidRDefault="00267ED8" w:rsidP="00267ED8">
      <w:pPr>
        <w:bidi/>
        <w:jc w:val="both"/>
        <w:rPr>
          <w:rFonts w:cs="David" w:hint="cs"/>
          <w:rtl/>
        </w:rPr>
      </w:pPr>
    </w:p>
    <w:p w14:paraId="1F8A43D2" w14:textId="77777777" w:rsidR="00267ED8" w:rsidRPr="00267ED8" w:rsidRDefault="00267ED8" w:rsidP="00267ED8">
      <w:pPr>
        <w:bidi/>
        <w:jc w:val="both"/>
        <w:rPr>
          <w:rFonts w:cs="David" w:hint="cs"/>
          <w:rtl/>
        </w:rPr>
      </w:pPr>
      <w:r w:rsidRPr="00267ED8">
        <w:rPr>
          <w:rFonts w:cs="David" w:hint="cs"/>
          <w:rtl/>
        </w:rPr>
        <w:tab/>
        <w:t xml:space="preserve">בכנסת הקודמת הם הציעו לא להכניס את זה בסעיף הערכים, בסעיף 2, אלא להכניס את זה לכאן לפרק של ניגוד עניינים. השאלה, איפה חושבים שעדיף שזה יהיה? האם שהדברים האלו ייאמרו גם בסעיף הכללי בתחילת הכללים או שזה יהיה רק כאן. </w:t>
      </w:r>
    </w:p>
    <w:p w14:paraId="16588996" w14:textId="77777777" w:rsidR="00267ED8" w:rsidRPr="00267ED8" w:rsidRDefault="00267ED8" w:rsidP="00267ED8">
      <w:pPr>
        <w:bidi/>
        <w:jc w:val="both"/>
        <w:rPr>
          <w:rFonts w:cs="David" w:hint="cs"/>
          <w:rtl/>
        </w:rPr>
      </w:pPr>
    </w:p>
    <w:p w14:paraId="5DA2FF1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512190D0" w14:textId="77777777" w:rsidR="00267ED8" w:rsidRPr="00267ED8" w:rsidRDefault="00267ED8" w:rsidP="00267ED8">
      <w:pPr>
        <w:bidi/>
        <w:jc w:val="both"/>
        <w:rPr>
          <w:rFonts w:cs="David" w:hint="cs"/>
          <w:rtl/>
        </w:rPr>
      </w:pPr>
    </w:p>
    <w:p w14:paraId="0FBD6BE2" w14:textId="77777777" w:rsidR="00267ED8" w:rsidRPr="00267ED8" w:rsidRDefault="00267ED8" w:rsidP="00267ED8">
      <w:pPr>
        <w:bidi/>
        <w:ind w:firstLine="720"/>
        <w:jc w:val="both"/>
        <w:rPr>
          <w:rFonts w:cs="David" w:hint="cs"/>
          <w:rtl/>
        </w:rPr>
      </w:pPr>
      <w:r w:rsidRPr="00267ED8">
        <w:rPr>
          <w:rFonts w:cs="David" w:hint="cs"/>
          <w:rtl/>
        </w:rPr>
        <w:t xml:space="preserve">אני בעד גם וגם מהטעם הפשוט. יש לזה מקום בכללים כי זאת אמירה מאוד משמעותית, אחת המשמעויות בכל הסיפור. </w:t>
      </w:r>
    </w:p>
    <w:p w14:paraId="70E07B4A" w14:textId="77777777" w:rsidR="00267ED8" w:rsidRPr="00267ED8" w:rsidRDefault="00267ED8" w:rsidP="00267ED8">
      <w:pPr>
        <w:bidi/>
        <w:ind w:firstLine="720"/>
        <w:jc w:val="both"/>
        <w:rPr>
          <w:rFonts w:cs="David" w:hint="cs"/>
          <w:rtl/>
        </w:rPr>
      </w:pPr>
    </w:p>
    <w:p w14:paraId="6EE6BCF1" w14:textId="77777777" w:rsidR="00267ED8" w:rsidRPr="00267ED8" w:rsidRDefault="00267ED8" w:rsidP="00267ED8">
      <w:pPr>
        <w:bidi/>
        <w:ind w:firstLine="720"/>
        <w:jc w:val="both"/>
        <w:rPr>
          <w:rFonts w:cs="David" w:hint="cs"/>
          <w:rtl/>
        </w:rPr>
      </w:pPr>
      <w:r w:rsidRPr="00267ED8">
        <w:rPr>
          <w:rFonts w:cs="David" w:hint="cs"/>
          <w:rtl/>
        </w:rPr>
        <w:t xml:space="preserve">הקונטקסט של 40 ו-40א עושה שכל. </w:t>
      </w:r>
    </w:p>
    <w:p w14:paraId="24EB5B85" w14:textId="77777777" w:rsidR="00267ED8" w:rsidRPr="00267ED8" w:rsidRDefault="00267ED8" w:rsidP="00267ED8">
      <w:pPr>
        <w:bidi/>
        <w:jc w:val="both"/>
        <w:rPr>
          <w:rFonts w:cs="David" w:hint="cs"/>
          <w:rtl/>
        </w:rPr>
      </w:pPr>
    </w:p>
    <w:p w14:paraId="7422BB6E"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737D5B0D" w14:textId="77777777" w:rsidR="00267ED8" w:rsidRPr="00267ED8" w:rsidRDefault="00267ED8" w:rsidP="00267ED8">
      <w:pPr>
        <w:bidi/>
        <w:jc w:val="both"/>
        <w:rPr>
          <w:rFonts w:cs="David" w:hint="cs"/>
          <w:u w:val="single"/>
          <w:rtl/>
        </w:rPr>
      </w:pPr>
    </w:p>
    <w:p w14:paraId="2B1AF7BC" w14:textId="77777777" w:rsidR="00267ED8" w:rsidRPr="00267ED8" w:rsidRDefault="00267ED8" w:rsidP="00267ED8">
      <w:pPr>
        <w:bidi/>
        <w:jc w:val="both"/>
        <w:rPr>
          <w:rFonts w:cs="David" w:hint="cs"/>
          <w:rtl/>
        </w:rPr>
      </w:pPr>
      <w:r w:rsidRPr="00267ED8">
        <w:rPr>
          <w:rFonts w:cs="David" w:hint="cs"/>
          <w:rtl/>
        </w:rPr>
        <w:tab/>
        <w:t xml:space="preserve">אבל זה לא צריך להיאמר פעמיים. </w:t>
      </w:r>
    </w:p>
    <w:p w14:paraId="449EC46F" w14:textId="77777777" w:rsidR="00267ED8" w:rsidRPr="00267ED8" w:rsidRDefault="00267ED8" w:rsidP="00267ED8">
      <w:pPr>
        <w:bidi/>
        <w:jc w:val="both"/>
        <w:rPr>
          <w:rFonts w:cs="David" w:hint="cs"/>
          <w:rtl/>
        </w:rPr>
      </w:pPr>
    </w:p>
    <w:p w14:paraId="19E2A7B3"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27483B8C" w14:textId="77777777" w:rsidR="00267ED8" w:rsidRPr="00267ED8" w:rsidRDefault="00267ED8" w:rsidP="00267ED8">
      <w:pPr>
        <w:bidi/>
        <w:jc w:val="both"/>
        <w:rPr>
          <w:rFonts w:cs="David" w:hint="cs"/>
          <w:u w:val="single"/>
          <w:rtl/>
        </w:rPr>
      </w:pPr>
    </w:p>
    <w:p w14:paraId="19212235" w14:textId="77777777" w:rsidR="00267ED8" w:rsidRPr="00267ED8" w:rsidRDefault="00267ED8" w:rsidP="00267ED8">
      <w:pPr>
        <w:bidi/>
        <w:jc w:val="both"/>
        <w:rPr>
          <w:rFonts w:cs="David" w:hint="cs"/>
          <w:rtl/>
        </w:rPr>
      </w:pPr>
      <w:r w:rsidRPr="00267ED8">
        <w:rPr>
          <w:rFonts w:cs="David" w:hint="cs"/>
          <w:rtl/>
        </w:rPr>
        <w:tab/>
        <w:t xml:space="preserve">פעם אחת בהגדרה של הערכים וההגדרות. </w:t>
      </w:r>
    </w:p>
    <w:p w14:paraId="272A1582" w14:textId="77777777" w:rsidR="00267ED8" w:rsidRPr="00267ED8" w:rsidRDefault="00267ED8" w:rsidP="00267ED8">
      <w:pPr>
        <w:bidi/>
        <w:jc w:val="both"/>
        <w:rPr>
          <w:rFonts w:cs="David" w:hint="cs"/>
          <w:rtl/>
        </w:rPr>
      </w:pPr>
    </w:p>
    <w:p w14:paraId="1487F64B"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3F005B76" w14:textId="77777777" w:rsidR="00267ED8" w:rsidRPr="00267ED8" w:rsidRDefault="00267ED8" w:rsidP="00267ED8">
      <w:pPr>
        <w:bidi/>
        <w:jc w:val="both"/>
        <w:rPr>
          <w:rFonts w:cs="David" w:hint="cs"/>
          <w:rtl/>
        </w:rPr>
      </w:pPr>
    </w:p>
    <w:p w14:paraId="0BC18AE6" w14:textId="77777777" w:rsidR="00267ED8" w:rsidRPr="00267ED8" w:rsidRDefault="00267ED8" w:rsidP="00267ED8">
      <w:pPr>
        <w:bidi/>
        <w:jc w:val="both"/>
        <w:rPr>
          <w:rFonts w:cs="David" w:hint="cs"/>
          <w:rtl/>
        </w:rPr>
      </w:pPr>
      <w:r w:rsidRPr="00267ED8">
        <w:rPr>
          <w:rFonts w:cs="David" w:hint="cs"/>
          <w:rtl/>
        </w:rPr>
        <w:tab/>
        <w:t xml:space="preserve">לי לא מפריעות הארבע שורות פה. </w:t>
      </w:r>
    </w:p>
    <w:p w14:paraId="1AFA428B" w14:textId="77777777" w:rsidR="00267ED8" w:rsidRPr="00267ED8" w:rsidRDefault="00267ED8" w:rsidP="00267ED8">
      <w:pPr>
        <w:bidi/>
        <w:jc w:val="both"/>
        <w:rPr>
          <w:rFonts w:cs="David" w:hint="cs"/>
          <w:rtl/>
        </w:rPr>
      </w:pPr>
    </w:p>
    <w:p w14:paraId="0DD78FB0"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21B00777" w14:textId="77777777" w:rsidR="00267ED8" w:rsidRPr="00267ED8" w:rsidRDefault="00267ED8" w:rsidP="00267ED8">
      <w:pPr>
        <w:bidi/>
        <w:jc w:val="both"/>
        <w:rPr>
          <w:rFonts w:cs="David" w:hint="cs"/>
          <w:u w:val="single"/>
          <w:rtl/>
        </w:rPr>
      </w:pPr>
    </w:p>
    <w:p w14:paraId="791B205E" w14:textId="77777777" w:rsidR="00267ED8" w:rsidRPr="00267ED8" w:rsidRDefault="00267ED8" w:rsidP="00267ED8">
      <w:pPr>
        <w:bidi/>
        <w:jc w:val="both"/>
        <w:rPr>
          <w:rFonts w:cs="David" w:hint="cs"/>
          <w:rtl/>
        </w:rPr>
      </w:pPr>
      <w:r w:rsidRPr="00267ED8">
        <w:rPr>
          <w:rFonts w:cs="David" w:hint="cs"/>
          <w:rtl/>
        </w:rPr>
        <w:tab/>
        <w:t xml:space="preserve">אנחנו לא נגיד את אותו דבר. </w:t>
      </w:r>
    </w:p>
    <w:p w14:paraId="20B5A292" w14:textId="77777777" w:rsidR="00267ED8" w:rsidRPr="00267ED8" w:rsidRDefault="00267ED8" w:rsidP="00267ED8">
      <w:pPr>
        <w:bidi/>
        <w:jc w:val="both"/>
        <w:rPr>
          <w:rFonts w:cs="David" w:hint="cs"/>
          <w:rtl/>
        </w:rPr>
      </w:pPr>
    </w:p>
    <w:p w14:paraId="732A8E95" w14:textId="77777777" w:rsidR="00267ED8" w:rsidRPr="00267ED8" w:rsidRDefault="00267ED8" w:rsidP="00267ED8">
      <w:pPr>
        <w:bidi/>
        <w:jc w:val="both"/>
        <w:rPr>
          <w:rFonts w:cs="David" w:hint="cs"/>
          <w:rtl/>
        </w:rPr>
      </w:pPr>
      <w:r w:rsidRPr="00267ED8">
        <w:rPr>
          <w:rFonts w:cs="David" w:hint="cs"/>
          <w:rtl/>
        </w:rPr>
        <w:tab/>
        <w:t xml:space="preserve">אז כפי שזה מופיע כאן, זה ייאמר בסעיף 2, סעיף הערכים: "חבר הכנסת ימנע מאפשרות של ניגוד עניינים ובכל מקרה של ניגוד בין טובת הכלל לבין עניין אישי, יעדיף את טובת הכלל". </w:t>
      </w:r>
    </w:p>
    <w:p w14:paraId="42ACD846" w14:textId="77777777" w:rsidR="00267ED8" w:rsidRPr="00267ED8" w:rsidRDefault="00267ED8" w:rsidP="00267ED8">
      <w:pPr>
        <w:bidi/>
        <w:jc w:val="both"/>
        <w:rPr>
          <w:rFonts w:cs="David" w:hint="cs"/>
          <w:rtl/>
        </w:rPr>
      </w:pPr>
    </w:p>
    <w:p w14:paraId="7BF1CFDD"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06C05AB5" w14:textId="77777777" w:rsidR="00267ED8" w:rsidRPr="00267ED8" w:rsidRDefault="00267ED8" w:rsidP="00267ED8">
      <w:pPr>
        <w:bidi/>
        <w:jc w:val="both"/>
        <w:rPr>
          <w:rFonts w:cs="David" w:hint="cs"/>
          <w:u w:val="single"/>
          <w:rtl/>
        </w:rPr>
      </w:pPr>
    </w:p>
    <w:p w14:paraId="1C648A54" w14:textId="77777777" w:rsidR="00267ED8" w:rsidRPr="00267ED8" w:rsidRDefault="00267ED8" w:rsidP="00267ED8">
      <w:pPr>
        <w:bidi/>
        <w:jc w:val="both"/>
        <w:rPr>
          <w:rFonts w:cs="David" w:hint="cs"/>
          <w:rtl/>
        </w:rPr>
      </w:pPr>
      <w:r w:rsidRPr="00267ED8">
        <w:rPr>
          <w:rFonts w:cs="David" w:hint="cs"/>
          <w:rtl/>
        </w:rPr>
        <w:tab/>
        <w:t xml:space="preserve">זה בעצם רוח הקוד הזה, לכן יש חשיבות באמירה של ניגוד עניינים. </w:t>
      </w:r>
    </w:p>
    <w:p w14:paraId="581B714F" w14:textId="77777777" w:rsidR="00267ED8" w:rsidRPr="00267ED8" w:rsidRDefault="00267ED8" w:rsidP="00267ED8">
      <w:pPr>
        <w:bidi/>
        <w:jc w:val="both"/>
        <w:rPr>
          <w:rFonts w:cs="David" w:hint="cs"/>
          <w:rtl/>
        </w:rPr>
      </w:pPr>
    </w:p>
    <w:p w14:paraId="2FD6D7C4"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60203B8A" w14:textId="77777777" w:rsidR="00267ED8" w:rsidRPr="00267ED8" w:rsidRDefault="00267ED8" w:rsidP="00267ED8">
      <w:pPr>
        <w:bidi/>
        <w:jc w:val="both"/>
        <w:rPr>
          <w:rFonts w:cs="David" w:hint="cs"/>
          <w:rtl/>
        </w:rPr>
      </w:pPr>
    </w:p>
    <w:p w14:paraId="4F9905F5" w14:textId="77777777" w:rsidR="00267ED8" w:rsidRPr="00267ED8" w:rsidRDefault="00267ED8" w:rsidP="00267ED8">
      <w:pPr>
        <w:bidi/>
        <w:jc w:val="both"/>
        <w:rPr>
          <w:rFonts w:cs="David" w:hint="cs"/>
          <w:rtl/>
        </w:rPr>
      </w:pPr>
      <w:r w:rsidRPr="00267ED8">
        <w:rPr>
          <w:rFonts w:cs="David" w:hint="cs"/>
          <w:rtl/>
        </w:rPr>
        <w:tab/>
        <w:t xml:space="preserve">בואו נראה אם אפשר לסיים את סעיף ההגדרות. </w:t>
      </w:r>
    </w:p>
    <w:p w14:paraId="3C866644" w14:textId="77777777" w:rsidR="00267ED8" w:rsidRPr="00267ED8" w:rsidRDefault="00267ED8" w:rsidP="00267ED8">
      <w:pPr>
        <w:bidi/>
        <w:jc w:val="both"/>
        <w:rPr>
          <w:rFonts w:cs="David" w:hint="cs"/>
          <w:rtl/>
        </w:rPr>
      </w:pPr>
    </w:p>
    <w:p w14:paraId="0B0E0584"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33F63F05" w14:textId="77777777" w:rsidR="00267ED8" w:rsidRPr="00267ED8" w:rsidRDefault="00267ED8" w:rsidP="00267ED8">
      <w:pPr>
        <w:bidi/>
        <w:jc w:val="both"/>
        <w:rPr>
          <w:rFonts w:cs="David" w:hint="cs"/>
          <w:u w:val="single"/>
          <w:rtl/>
        </w:rPr>
      </w:pPr>
    </w:p>
    <w:p w14:paraId="08DC60C9" w14:textId="77777777" w:rsidR="00267ED8" w:rsidRPr="00267ED8" w:rsidRDefault="00267ED8" w:rsidP="00267ED8">
      <w:pPr>
        <w:bidi/>
        <w:jc w:val="both"/>
        <w:rPr>
          <w:rFonts w:cs="David" w:hint="cs"/>
          <w:rtl/>
        </w:rPr>
      </w:pPr>
      <w:r w:rsidRPr="00267ED8">
        <w:rPr>
          <w:rFonts w:cs="David" w:hint="cs"/>
          <w:rtl/>
        </w:rPr>
        <w:tab/>
        <w:t xml:space="preserve">פה הוועדה בכנסת הקודמת שינתה. </w:t>
      </w:r>
    </w:p>
    <w:p w14:paraId="0979BAD1" w14:textId="77777777" w:rsidR="00267ED8" w:rsidRPr="00267ED8" w:rsidRDefault="00267ED8" w:rsidP="00267ED8">
      <w:pPr>
        <w:bidi/>
        <w:jc w:val="both"/>
        <w:rPr>
          <w:rFonts w:cs="David" w:hint="cs"/>
          <w:rtl/>
        </w:rPr>
      </w:pPr>
    </w:p>
    <w:p w14:paraId="1E009575" w14:textId="77777777" w:rsidR="00267ED8" w:rsidRPr="00267ED8" w:rsidRDefault="00267ED8" w:rsidP="00267ED8">
      <w:pPr>
        <w:bidi/>
        <w:jc w:val="both"/>
        <w:rPr>
          <w:rFonts w:cs="David" w:hint="cs"/>
          <w:rtl/>
        </w:rPr>
      </w:pPr>
      <w:r w:rsidRPr="00267ED8">
        <w:rPr>
          <w:rFonts w:cs="David" w:hint="cs"/>
          <w:rtl/>
        </w:rPr>
        <w:tab/>
        <w:t xml:space="preserve">אתה לא יכול לקרוא את ההגדרות מנותקות, חייבים לקרוא את זה בתוך ההקשר של הסעיפים. </w:t>
      </w:r>
    </w:p>
    <w:p w14:paraId="17725F75" w14:textId="77777777" w:rsidR="00267ED8" w:rsidRPr="00267ED8" w:rsidRDefault="00267ED8" w:rsidP="00267ED8">
      <w:pPr>
        <w:bidi/>
        <w:jc w:val="both"/>
        <w:rPr>
          <w:rFonts w:cs="David" w:hint="cs"/>
          <w:rtl/>
        </w:rPr>
      </w:pPr>
    </w:p>
    <w:p w14:paraId="19C4B697"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A9D8357" w14:textId="77777777" w:rsidR="00267ED8" w:rsidRPr="00267ED8" w:rsidRDefault="00267ED8" w:rsidP="00267ED8">
      <w:pPr>
        <w:bidi/>
        <w:jc w:val="both"/>
        <w:rPr>
          <w:rFonts w:cs="David" w:hint="cs"/>
          <w:rtl/>
        </w:rPr>
      </w:pPr>
    </w:p>
    <w:p w14:paraId="77C47B31" w14:textId="77777777" w:rsidR="00267ED8" w:rsidRPr="00267ED8" w:rsidRDefault="00267ED8" w:rsidP="00267ED8">
      <w:pPr>
        <w:bidi/>
        <w:jc w:val="both"/>
        <w:rPr>
          <w:rFonts w:cs="David" w:hint="cs"/>
          <w:rtl/>
        </w:rPr>
      </w:pPr>
    </w:p>
    <w:p w14:paraId="47B6F7CB" w14:textId="77777777" w:rsidR="00267ED8" w:rsidRPr="00267ED8" w:rsidRDefault="00267ED8" w:rsidP="00267ED8">
      <w:pPr>
        <w:bidi/>
        <w:jc w:val="both"/>
        <w:rPr>
          <w:rFonts w:cs="David" w:hint="cs"/>
          <w:rtl/>
        </w:rPr>
      </w:pPr>
      <w:r w:rsidRPr="00267ED8">
        <w:rPr>
          <w:rFonts w:cs="David" w:hint="cs"/>
          <w:rtl/>
        </w:rPr>
        <w:tab/>
        <w:t>למה מחקו פה את כל העניין האישי?</w:t>
      </w:r>
    </w:p>
    <w:p w14:paraId="514CFD4A" w14:textId="77777777" w:rsidR="00267ED8" w:rsidRPr="00267ED8" w:rsidRDefault="00267ED8" w:rsidP="00267ED8">
      <w:pPr>
        <w:bidi/>
        <w:jc w:val="both"/>
        <w:rPr>
          <w:rFonts w:cs="David" w:hint="cs"/>
          <w:rtl/>
        </w:rPr>
      </w:pPr>
    </w:p>
    <w:p w14:paraId="119DD1DC" w14:textId="77777777" w:rsidR="00267ED8" w:rsidRPr="00267ED8" w:rsidRDefault="00267ED8" w:rsidP="00267ED8">
      <w:pPr>
        <w:bidi/>
        <w:jc w:val="both"/>
        <w:rPr>
          <w:rFonts w:cs="David" w:hint="cs"/>
          <w:u w:val="single"/>
          <w:rtl/>
        </w:rPr>
      </w:pPr>
      <w:r w:rsidRPr="00267ED8">
        <w:rPr>
          <w:rFonts w:cs="David" w:hint="cs"/>
          <w:u w:val="single"/>
          <w:rtl/>
        </w:rPr>
        <w:t>סוזי נבות:</w:t>
      </w:r>
    </w:p>
    <w:p w14:paraId="6E888D75" w14:textId="77777777" w:rsidR="00267ED8" w:rsidRPr="00267ED8" w:rsidRDefault="00267ED8" w:rsidP="00267ED8">
      <w:pPr>
        <w:bidi/>
        <w:jc w:val="both"/>
        <w:rPr>
          <w:rFonts w:cs="David" w:hint="cs"/>
          <w:u w:val="single"/>
          <w:rtl/>
        </w:rPr>
      </w:pPr>
    </w:p>
    <w:p w14:paraId="07A7A59D" w14:textId="77777777" w:rsidR="00267ED8" w:rsidRPr="00267ED8" w:rsidRDefault="00267ED8" w:rsidP="00267ED8">
      <w:pPr>
        <w:bidi/>
        <w:jc w:val="both"/>
        <w:rPr>
          <w:rFonts w:cs="David" w:hint="cs"/>
          <w:rtl/>
        </w:rPr>
      </w:pPr>
      <w:r w:rsidRPr="00267ED8">
        <w:rPr>
          <w:rFonts w:cs="David" w:hint="cs"/>
          <w:rtl/>
        </w:rPr>
        <w:tab/>
        <w:t xml:space="preserve">כתבו נוסח אחר. </w:t>
      </w:r>
    </w:p>
    <w:p w14:paraId="45891EEC" w14:textId="77777777" w:rsidR="00267ED8" w:rsidRPr="00267ED8" w:rsidRDefault="00267ED8" w:rsidP="00267ED8">
      <w:pPr>
        <w:bidi/>
        <w:jc w:val="both"/>
        <w:rPr>
          <w:rFonts w:cs="David" w:hint="cs"/>
          <w:rtl/>
        </w:rPr>
      </w:pPr>
    </w:p>
    <w:p w14:paraId="387427FD" w14:textId="77777777" w:rsidR="00267ED8" w:rsidRPr="00267ED8" w:rsidRDefault="00267ED8" w:rsidP="00267ED8">
      <w:pPr>
        <w:bidi/>
        <w:jc w:val="both"/>
        <w:rPr>
          <w:rFonts w:cs="David" w:hint="cs"/>
          <w:u w:val="single"/>
          <w:rtl/>
        </w:rPr>
      </w:pPr>
      <w:r w:rsidRPr="00267ED8">
        <w:rPr>
          <w:rFonts w:cs="David" w:hint="cs"/>
          <w:u w:val="single"/>
          <w:rtl/>
        </w:rPr>
        <w:t>ארבל אסטרחן:</w:t>
      </w:r>
    </w:p>
    <w:p w14:paraId="5B2EF019" w14:textId="77777777" w:rsidR="00267ED8" w:rsidRPr="00267ED8" w:rsidRDefault="00267ED8" w:rsidP="00267ED8">
      <w:pPr>
        <w:bidi/>
        <w:jc w:val="both"/>
        <w:rPr>
          <w:rFonts w:cs="David" w:hint="cs"/>
          <w:u w:val="single"/>
          <w:rtl/>
        </w:rPr>
      </w:pPr>
    </w:p>
    <w:p w14:paraId="32BDCB18" w14:textId="77777777" w:rsidR="00267ED8" w:rsidRPr="00267ED8" w:rsidRDefault="00267ED8" w:rsidP="00267ED8">
      <w:pPr>
        <w:bidi/>
        <w:jc w:val="both"/>
        <w:rPr>
          <w:rFonts w:cs="David" w:hint="cs"/>
          <w:rtl/>
        </w:rPr>
      </w:pPr>
      <w:r w:rsidRPr="00267ED8">
        <w:rPr>
          <w:rFonts w:cs="David" w:hint="cs"/>
          <w:rtl/>
        </w:rPr>
        <w:tab/>
        <w:t>הם נתנו נוסח אחר של עניין אישי אבל צריך לקרוא את זה ביחד עם הסעיף.</w:t>
      </w:r>
    </w:p>
    <w:p w14:paraId="362533A8" w14:textId="77777777" w:rsidR="00267ED8" w:rsidRPr="00267ED8" w:rsidRDefault="00267ED8" w:rsidP="00267ED8">
      <w:pPr>
        <w:bidi/>
        <w:jc w:val="both"/>
        <w:rPr>
          <w:rFonts w:cs="David" w:hint="cs"/>
          <w:rtl/>
        </w:rPr>
      </w:pPr>
    </w:p>
    <w:p w14:paraId="4C3B8900" w14:textId="77777777" w:rsidR="00267ED8" w:rsidRPr="00267ED8" w:rsidRDefault="00267ED8" w:rsidP="00267ED8">
      <w:pPr>
        <w:bidi/>
        <w:jc w:val="both"/>
        <w:rPr>
          <w:rFonts w:cs="David" w:hint="cs"/>
          <w:u w:val="single"/>
          <w:rtl/>
        </w:rPr>
      </w:pPr>
      <w:r w:rsidRPr="00267ED8">
        <w:rPr>
          <w:rFonts w:cs="David" w:hint="cs"/>
          <w:u w:val="single"/>
          <w:rtl/>
        </w:rPr>
        <w:t>היו"ר חיים אורון:</w:t>
      </w:r>
    </w:p>
    <w:p w14:paraId="23039E18" w14:textId="77777777" w:rsidR="00267ED8" w:rsidRPr="00267ED8" w:rsidRDefault="00267ED8" w:rsidP="00267ED8">
      <w:pPr>
        <w:bidi/>
        <w:jc w:val="both"/>
        <w:rPr>
          <w:rFonts w:cs="David" w:hint="cs"/>
          <w:rtl/>
        </w:rPr>
      </w:pPr>
    </w:p>
    <w:p w14:paraId="5CD4B112" w14:textId="77777777" w:rsidR="00267ED8" w:rsidRPr="00267ED8" w:rsidRDefault="00267ED8" w:rsidP="00267ED8">
      <w:pPr>
        <w:bidi/>
        <w:jc w:val="both"/>
        <w:rPr>
          <w:rFonts w:cs="David" w:hint="cs"/>
          <w:rtl/>
        </w:rPr>
      </w:pPr>
      <w:r w:rsidRPr="00267ED8">
        <w:rPr>
          <w:rFonts w:cs="David" w:hint="cs"/>
          <w:rtl/>
        </w:rPr>
        <w:tab/>
        <w:t>אז נקרא את זה אחר-כך.</w:t>
      </w:r>
    </w:p>
    <w:p w14:paraId="6699DBC6" w14:textId="77777777" w:rsidR="00267ED8" w:rsidRPr="00267ED8" w:rsidRDefault="00267ED8" w:rsidP="00267ED8">
      <w:pPr>
        <w:bidi/>
        <w:jc w:val="both"/>
        <w:rPr>
          <w:rFonts w:cs="David" w:hint="cs"/>
          <w:rtl/>
        </w:rPr>
      </w:pPr>
    </w:p>
    <w:p w14:paraId="37912BC6" w14:textId="77777777" w:rsidR="00267ED8" w:rsidRPr="00267ED8" w:rsidRDefault="00267ED8" w:rsidP="00267ED8">
      <w:pPr>
        <w:bidi/>
        <w:jc w:val="both"/>
        <w:rPr>
          <w:rFonts w:cs="David" w:hint="cs"/>
          <w:rtl/>
        </w:rPr>
      </w:pPr>
      <w:r w:rsidRPr="00267ED8">
        <w:rPr>
          <w:rFonts w:cs="David" w:hint="cs"/>
          <w:rtl/>
        </w:rPr>
        <w:tab/>
        <w:t xml:space="preserve">תודה רבה לכם, הישיבה נעולה. </w:t>
      </w:r>
    </w:p>
    <w:p w14:paraId="57491389" w14:textId="77777777" w:rsidR="00267ED8" w:rsidRPr="00267ED8" w:rsidRDefault="00267ED8" w:rsidP="00267ED8">
      <w:pPr>
        <w:bidi/>
        <w:jc w:val="both"/>
        <w:rPr>
          <w:rFonts w:cs="David" w:hint="cs"/>
          <w:u w:val="single"/>
          <w:rtl/>
        </w:rPr>
      </w:pPr>
    </w:p>
    <w:p w14:paraId="297F48FC" w14:textId="77777777" w:rsidR="00267ED8" w:rsidRPr="00267ED8" w:rsidRDefault="00267ED8" w:rsidP="00267ED8">
      <w:pPr>
        <w:bidi/>
        <w:jc w:val="both"/>
        <w:rPr>
          <w:rFonts w:cs="David" w:hint="cs"/>
          <w:b/>
          <w:bCs/>
          <w:rtl/>
        </w:rPr>
      </w:pPr>
    </w:p>
    <w:p w14:paraId="131FB9B3" w14:textId="77777777" w:rsidR="00267ED8" w:rsidRPr="00267ED8" w:rsidRDefault="00267ED8" w:rsidP="00267ED8">
      <w:pPr>
        <w:bidi/>
        <w:jc w:val="both"/>
        <w:rPr>
          <w:rFonts w:cs="David" w:hint="cs"/>
          <w:b/>
          <w:bCs/>
          <w:u w:val="single"/>
          <w:rtl/>
        </w:rPr>
      </w:pPr>
      <w:r w:rsidRPr="00267ED8">
        <w:rPr>
          <w:rFonts w:cs="David" w:hint="cs"/>
          <w:b/>
          <w:bCs/>
          <w:u w:val="single"/>
          <w:rtl/>
        </w:rPr>
        <w:t>(הישיבה ננעלה בשעה 15:20)</w:t>
      </w:r>
    </w:p>
    <w:p w14:paraId="4323CCD0" w14:textId="77777777" w:rsidR="00552A80" w:rsidRPr="00267ED8" w:rsidRDefault="00552A80" w:rsidP="00267ED8">
      <w:pPr>
        <w:bidi/>
        <w:jc w:val="both"/>
        <w:rPr>
          <w:rFonts w:cs="David"/>
        </w:rPr>
      </w:pPr>
    </w:p>
    <w:sectPr w:rsidR="00552A80" w:rsidRPr="00267ED8" w:rsidSect="00267ED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A6D1" w14:textId="77777777" w:rsidR="00267ED8" w:rsidRDefault="00267ED8">
      <w:r>
        <w:separator/>
      </w:r>
    </w:p>
  </w:endnote>
  <w:endnote w:type="continuationSeparator" w:id="0">
    <w:p w14:paraId="0760673A" w14:textId="77777777" w:rsidR="00267ED8" w:rsidRDefault="0026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517A9" w14:textId="77777777" w:rsidR="00267ED8" w:rsidRDefault="00267ED8">
      <w:r>
        <w:separator/>
      </w:r>
    </w:p>
  </w:footnote>
  <w:footnote w:type="continuationSeparator" w:id="0">
    <w:p w14:paraId="218C0BF6" w14:textId="77777777" w:rsidR="00267ED8" w:rsidRDefault="0026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FC7B" w14:textId="77777777" w:rsidR="00267ED8" w:rsidRDefault="00267ED8" w:rsidP="00267ED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C33F62A" w14:textId="77777777" w:rsidR="00267ED8" w:rsidRDefault="00267E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10FD" w14:textId="77777777" w:rsidR="00267ED8" w:rsidRDefault="00267ED8" w:rsidP="00267ED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31</w:t>
    </w:r>
    <w:r>
      <w:rPr>
        <w:rStyle w:val="PageNumber"/>
        <w:rFonts w:cs="David"/>
        <w:szCs w:val="24"/>
      </w:rPr>
      <w:fldChar w:fldCharType="end"/>
    </w:r>
  </w:p>
  <w:p w14:paraId="3C83BD43" w14:textId="77777777" w:rsidR="00267ED8" w:rsidRDefault="00267ED8" w:rsidP="00267ED8">
    <w:pPr>
      <w:pStyle w:val="Header"/>
      <w:ind w:right="360"/>
      <w:rPr>
        <w:rFonts w:cs="David" w:hint="cs"/>
        <w:sz w:val="24"/>
        <w:szCs w:val="24"/>
        <w:rtl/>
      </w:rPr>
    </w:pPr>
    <w:r>
      <w:rPr>
        <w:rFonts w:cs="David" w:hint="cs"/>
        <w:sz w:val="24"/>
        <w:szCs w:val="24"/>
        <w:rtl/>
      </w:rPr>
      <w:t>ועדת המשנה של ועדת הכנסת</w:t>
    </w:r>
  </w:p>
  <w:p w14:paraId="250076DA" w14:textId="77777777" w:rsidR="00267ED8" w:rsidRDefault="00267ED8" w:rsidP="00267ED8">
    <w:pPr>
      <w:pStyle w:val="Header"/>
      <w:ind w:right="360"/>
      <w:rPr>
        <w:rFonts w:cs="David" w:hint="cs"/>
        <w:sz w:val="24"/>
        <w:szCs w:val="24"/>
        <w:rtl/>
      </w:rPr>
    </w:pPr>
    <w:r>
      <w:rPr>
        <w:rFonts w:cs="David" w:hint="cs"/>
        <w:sz w:val="24"/>
        <w:szCs w:val="24"/>
        <w:rtl/>
      </w:rPr>
      <w:t>לגיבוש כללי אתיקה לחברי הכנסת</w:t>
    </w:r>
  </w:p>
  <w:p w14:paraId="1DDC55ED" w14:textId="77777777" w:rsidR="00267ED8" w:rsidRDefault="00267ED8" w:rsidP="00267ED8">
    <w:pPr>
      <w:pStyle w:val="Header"/>
      <w:ind w:right="360"/>
      <w:rPr>
        <w:rFonts w:cs="David" w:hint="cs"/>
        <w:sz w:val="24"/>
        <w:szCs w:val="24"/>
        <w:rtl/>
      </w:rPr>
    </w:pPr>
    <w:r>
      <w:rPr>
        <w:rFonts w:cs="David" w:hint="cs"/>
        <w:sz w:val="24"/>
        <w:szCs w:val="24"/>
        <w:rtl/>
      </w:rPr>
      <w:t>11/05/2010</w:t>
    </w:r>
  </w:p>
  <w:p w14:paraId="28D91893" w14:textId="77777777" w:rsidR="00267ED8" w:rsidRDefault="00267ED8">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59DD"/>
    <w:multiLevelType w:val="hybridMultilevel"/>
    <w:tmpl w:val="CEF2AAEC"/>
    <w:lvl w:ilvl="0" w:tplc="2EB6690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E524AF4"/>
    <w:multiLevelType w:val="hybridMultilevel"/>
    <w:tmpl w:val="F738D892"/>
    <w:lvl w:ilvl="0" w:tplc="CE8083D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58306B98"/>
    <w:multiLevelType w:val="hybridMultilevel"/>
    <w:tmpl w:val="B3A091FE"/>
    <w:lvl w:ilvl="0" w:tplc="DB886AD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D067670"/>
    <w:multiLevelType w:val="hybridMultilevel"/>
    <w:tmpl w:val="01429DCA"/>
    <w:lvl w:ilvl="0" w:tplc="3F8E8A5A">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5A34641"/>
    <w:multiLevelType w:val="hybridMultilevel"/>
    <w:tmpl w:val="64FC6E9A"/>
    <w:lvl w:ilvl="0" w:tplc="A3E8716A">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7EDA48FF"/>
    <w:multiLevelType w:val="hybridMultilevel"/>
    <w:tmpl w:val="9D3A362A"/>
    <w:lvl w:ilvl="0" w:tplc="EE9088E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1917519791">
    <w:abstractNumId w:val="2"/>
  </w:num>
  <w:num w:numId="2" w16cid:durableId="1694068769">
    <w:abstractNumId w:val="5"/>
  </w:num>
  <w:num w:numId="3" w16cid:durableId="27032765">
    <w:abstractNumId w:val="1"/>
  </w:num>
  <w:num w:numId="4" w16cid:durableId="1098451026">
    <w:abstractNumId w:val="4"/>
  </w:num>
  <w:num w:numId="5" w16cid:durableId="1571847109">
    <w:abstractNumId w:val="6"/>
  </w:num>
  <w:num w:numId="6" w16cid:durableId="160241180">
    <w:abstractNumId w:val="0"/>
  </w:num>
  <w:num w:numId="7" w16cid:durableId="1785730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50850פרוטוקול_ישיבת_ועדה.doc"/>
    <w:docVar w:name="StartMode" w:val="3"/>
  </w:docVars>
  <w:rsids>
    <w:rsidRoot w:val="0052299D"/>
    <w:rsid w:val="00267ED8"/>
    <w:rsid w:val="0052299D"/>
    <w:rsid w:val="00552A80"/>
    <w:rsid w:val="00707E20"/>
    <w:rsid w:val="00965806"/>
    <w:rsid w:val="00AD2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483B5"/>
  <w15:chartTrackingRefBased/>
  <w15:docId w15:val="{69D335A6-086D-45CA-BDC5-901A75FA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67ED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67ED8"/>
    <w:rPr>
      <w:rFonts w:cs="Miriam"/>
      <w:lang w:bidi="he-IL"/>
    </w:rPr>
  </w:style>
  <w:style w:type="paragraph" w:styleId="Footer">
    <w:name w:val="footer"/>
    <w:basedOn w:val="Normal"/>
    <w:rsid w:val="00267ED8"/>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6332</Words>
  <Characters>36097</Characters>
  <Application>Microsoft Office Word</Application>
  <DocSecurity>0</DocSecurity>
  <Lines>300</Lines>
  <Paragraphs>84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