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6800" w14:textId="77777777" w:rsidR="00427386" w:rsidRPr="009E7346" w:rsidRDefault="00427386" w:rsidP="00427386">
      <w:pPr>
        <w:pStyle w:val="Heading5"/>
        <w:jc w:val="left"/>
        <w:rPr>
          <w:b/>
          <w:bCs/>
          <w:rtl/>
        </w:rPr>
      </w:pPr>
      <w:r w:rsidRPr="009E7346">
        <w:rPr>
          <w:b/>
          <w:bCs/>
          <w:rtl/>
        </w:rPr>
        <w:t xml:space="preserve">הכנסת </w:t>
      </w:r>
      <w:r w:rsidRPr="009E7346">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9E7346">
        <w:rPr>
          <w:b/>
          <w:bCs/>
          <w:rtl/>
        </w:rPr>
        <w:tab/>
        <w:t>נוסח לא מתוקן</w:t>
      </w:r>
    </w:p>
    <w:p w14:paraId="43A9BF70" w14:textId="77777777" w:rsidR="00427386" w:rsidRPr="009E7346" w:rsidRDefault="00427386" w:rsidP="00427386">
      <w:pPr>
        <w:bidi/>
        <w:rPr>
          <w:rFonts w:cs="David" w:hint="cs"/>
          <w:b/>
          <w:bCs/>
          <w:rtl/>
        </w:rPr>
      </w:pPr>
      <w:r w:rsidRPr="009E7346">
        <w:rPr>
          <w:rFonts w:cs="David"/>
          <w:b/>
          <w:bCs/>
          <w:rtl/>
        </w:rPr>
        <w:t xml:space="preserve">מושב </w:t>
      </w:r>
      <w:r w:rsidRPr="009E7346">
        <w:rPr>
          <w:rFonts w:cs="David" w:hint="cs"/>
          <w:b/>
          <w:bCs/>
          <w:rtl/>
        </w:rPr>
        <w:t>ראשון</w:t>
      </w:r>
    </w:p>
    <w:p w14:paraId="6221F3D7" w14:textId="77777777" w:rsidR="00427386" w:rsidRPr="009E7346" w:rsidRDefault="00427386" w:rsidP="00427386">
      <w:pPr>
        <w:bidi/>
        <w:rPr>
          <w:rFonts w:cs="David"/>
          <w:b/>
          <w:bCs/>
          <w:rtl/>
        </w:rPr>
      </w:pPr>
    </w:p>
    <w:p w14:paraId="4B947C3C" w14:textId="77777777" w:rsidR="00427386" w:rsidRPr="009E7346" w:rsidRDefault="00427386" w:rsidP="00427386">
      <w:pPr>
        <w:bidi/>
        <w:rPr>
          <w:rFonts w:cs="David"/>
          <w:b/>
          <w:bCs/>
          <w:rtl/>
        </w:rPr>
      </w:pPr>
    </w:p>
    <w:p w14:paraId="1A6EF0AD" w14:textId="77777777" w:rsidR="00427386" w:rsidRPr="009E7346" w:rsidRDefault="00427386" w:rsidP="00427386">
      <w:pPr>
        <w:bidi/>
        <w:jc w:val="center"/>
        <w:rPr>
          <w:rFonts w:cs="David" w:hint="cs"/>
          <w:b/>
          <w:bCs/>
          <w:rtl/>
        </w:rPr>
      </w:pPr>
      <w:r w:rsidRPr="009E7346">
        <w:rPr>
          <w:rFonts w:cs="David"/>
          <w:b/>
          <w:bCs/>
          <w:rtl/>
        </w:rPr>
        <w:t>פרוטוקול מס'</w:t>
      </w:r>
      <w:r w:rsidRPr="009E7346">
        <w:rPr>
          <w:rFonts w:cs="David" w:hint="cs"/>
          <w:b/>
          <w:bCs/>
          <w:rtl/>
        </w:rPr>
        <w:t xml:space="preserve"> 3</w:t>
      </w:r>
    </w:p>
    <w:p w14:paraId="2D13DF63" w14:textId="77777777" w:rsidR="007E480E" w:rsidRDefault="00427386" w:rsidP="007E480E">
      <w:pPr>
        <w:bidi/>
        <w:jc w:val="center"/>
        <w:rPr>
          <w:rFonts w:cs="David" w:hint="cs"/>
          <w:b/>
          <w:bCs/>
          <w:rtl/>
        </w:rPr>
      </w:pPr>
      <w:r w:rsidRPr="009E7346">
        <w:rPr>
          <w:rFonts w:cs="David" w:hint="cs"/>
          <w:b/>
          <w:bCs/>
          <w:rtl/>
        </w:rPr>
        <w:t>מישיבת ועדת הכנסת</w:t>
      </w:r>
    </w:p>
    <w:p w14:paraId="6E6D97D4" w14:textId="77777777" w:rsidR="00427386" w:rsidRPr="007E480E" w:rsidRDefault="00427386" w:rsidP="007E480E">
      <w:pPr>
        <w:bidi/>
        <w:jc w:val="center"/>
        <w:rPr>
          <w:rFonts w:cs="David" w:hint="cs"/>
          <w:b/>
          <w:bCs/>
          <w:u w:val="single"/>
          <w:rtl/>
        </w:rPr>
      </w:pPr>
      <w:r w:rsidRPr="007E480E">
        <w:rPr>
          <w:rFonts w:cs="David" w:hint="cs"/>
          <w:b/>
          <w:bCs/>
          <w:u w:val="single"/>
          <w:rtl/>
        </w:rPr>
        <w:t>יום רביעי, י</w:t>
      </w:r>
      <w:r w:rsidRPr="007E480E">
        <w:rPr>
          <w:rFonts w:cs="David"/>
          <w:b/>
          <w:bCs/>
          <w:u w:val="single"/>
          <w:rtl/>
        </w:rPr>
        <w:t>"</w:t>
      </w:r>
      <w:r w:rsidRPr="007E480E">
        <w:rPr>
          <w:rFonts w:cs="David" w:hint="cs"/>
          <w:b/>
          <w:bCs/>
          <w:u w:val="single"/>
          <w:rtl/>
        </w:rPr>
        <w:t>ט באייר התשס</w:t>
      </w:r>
      <w:r w:rsidRPr="007E480E">
        <w:rPr>
          <w:rFonts w:cs="David"/>
          <w:b/>
          <w:bCs/>
          <w:u w:val="single"/>
          <w:rtl/>
        </w:rPr>
        <w:t>"</w:t>
      </w:r>
      <w:r w:rsidRPr="007E480E">
        <w:rPr>
          <w:rFonts w:cs="David" w:hint="cs"/>
          <w:b/>
          <w:bCs/>
          <w:u w:val="single"/>
          <w:rtl/>
        </w:rPr>
        <w:t>ו - 17 במאי 2006 - בשעה 14:00</w:t>
      </w:r>
    </w:p>
    <w:p w14:paraId="7D668910" w14:textId="77777777" w:rsidR="00427386" w:rsidRPr="009E7346" w:rsidRDefault="00427386" w:rsidP="00427386">
      <w:pPr>
        <w:bidi/>
        <w:rPr>
          <w:rFonts w:cs="David"/>
          <w:b/>
          <w:bCs/>
          <w:rtl/>
        </w:rPr>
      </w:pPr>
    </w:p>
    <w:p w14:paraId="61A51E20" w14:textId="77777777" w:rsidR="00427386" w:rsidRPr="009E7346" w:rsidRDefault="00427386" w:rsidP="00427386">
      <w:pPr>
        <w:tabs>
          <w:tab w:val="left" w:pos="1221"/>
        </w:tabs>
        <w:bidi/>
        <w:rPr>
          <w:rFonts w:cs="David" w:hint="cs"/>
          <w:b/>
          <w:bCs/>
          <w:u w:val="single"/>
          <w:rtl/>
        </w:rPr>
      </w:pPr>
    </w:p>
    <w:p w14:paraId="1681A072" w14:textId="77777777" w:rsidR="00391E11" w:rsidRDefault="00427386" w:rsidP="00427386">
      <w:pPr>
        <w:tabs>
          <w:tab w:val="left" w:pos="1221"/>
        </w:tabs>
        <w:bidi/>
        <w:rPr>
          <w:rFonts w:cs="David" w:hint="cs"/>
          <w:rtl/>
        </w:rPr>
      </w:pPr>
      <w:r w:rsidRPr="009E7346">
        <w:rPr>
          <w:rFonts w:cs="David"/>
          <w:b/>
          <w:bCs/>
          <w:u w:val="single"/>
          <w:rtl/>
        </w:rPr>
        <w:t>סדר היום</w:t>
      </w:r>
      <w:r w:rsidRPr="009E7346">
        <w:rPr>
          <w:rFonts w:cs="David"/>
          <w:rtl/>
        </w:rPr>
        <w:t>:</w:t>
      </w:r>
      <w:r w:rsidRPr="009E7346">
        <w:rPr>
          <w:rFonts w:cs="David" w:hint="cs"/>
          <w:rtl/>
        </w:rPr>
        <w:tab/>
      </w:r>
    </w:p>
    <w:p w14:paraId="05F501B2" w14:textId="77777777" w:rsidR="00427386" w:rsidRPr="009E7346" w:rsidRDefault="00427386" w:rsidP="00391E11">
      <w:pPr>
        <w:tabs>
          <w:tab w:val="left" w:pos="1221"/>
        </w:tabs>
        <w:bidi/>
        <w:rPr>
          <w:rFonts w:cs="David" w:hint="cs"/>
          <w:rtl/>
        </w:rPr>
      </w:pPr>
      <w:r w:rsidRPr="009E7346">
        <w:rPr>
          <w:rFonts w:cs="David" w:hint="cs"/>
          <w:rtl/>
        </w:rPr>
        <w:t>קביעת ועדות לדיון בהצעת חוק הסדרים במשק המדינה (תיקוני חקיקה להשגת יעדי התקציב והמדיניות הכלכלית לשנת הכספים 2006), התשס</w:t>
      </w:r>
      <w:r w:rsidRPr="009E7346">
        <w:rPr>
          <w:rFonts w:cs="David"/>
          <w:rtl/>
        </w:rPr>
        <w:t>"</w:t>
      </w:r>
      <w:r w:rsidRPr="009E7346">
        <w:rPr>
          <w:rFonts w:cs="David" w:hint="cs"/>
          <w:rtl/>
        </w:rPr>
        <w:t>ו-2006 (מ/236) - לשם הכנתה לקריאה שנייה ושלישית - המשך דיון</w:t>
      </w:r>
    </w:p>
    <w:p w14:paraId="234EB9B2" w14:textId="77777777" w:rsidR="00427386" w:rsidRPr="009E7346" w:rsidRDefault="00427386" w:rsidP="00427386">
      <w:pPr>
        <w:bidi/>
        <w:rPr>
          <w:rFonts w:cs="David" w:hint="cs"/>
          <w:b/>
          <w:bCs/>
          <w:rtl/>
        </w:rPr>
      </w:pPr>
      <w:r w:rsidRPr="009E7346">
        <w:rPr>
          <w:rFonts w:cs="David" w:hint="cs"/>
          <w:b/>
          <w:bCs/>
          <w:rtl/>
        </w:rPr>
        <w:tab/>
      </w:r>
    </w:p>
    <w:p w14:paraId="1E36A5B4" w14:textId="77777777" w:rsidR="00427386" w:rsidRPr="009E7346" w:rsidRDefault="00427386" w:rsidP="00427386">
      <w:pPr>
        <w:bidi/>
        <w:rPr>
          <w:rFonts w:cs="David" w:hint="cs"/>
          <w:rtl/>
        </w:rPr>
      </w:pPr>
    </w:p>
    <w:p w14:paraId="317F9B2C" w14:textId="77777777" w:rsidR="00427386" w:rsidRPr="009E7346" w:rsidRDefault="00427386" w:rsidP="00427386">
      <w:pPr>
        <w:bidi/>
        <w:rPr>
          <w:rFonts w:cs="David"/>
          <w:rtl/>
        </w:rPr>
      </w:pPr>
    </w:p>
    <w:p w14:paraId="0770A3FB" w14:textId="77777777" w:rsidR="00427386" w:rsidRPr="009E7346" w:rsidRDefault="00427386" w:rsidP="00427386">
      <w:pPr>
        <w:bidi/>
        <w:rPr>
          <w:rFonts w:cs="David"/>
          <w:b/>
          <w:bCs/>
          <w:u w:val="single"/>
          <w:rtl/>
        </w:rPr>
      </w:pPr>
      <w:r w:rsidRPr="009E7346">
        <w:rPr>
          <w:rFonts w:cs="David"/>
          <w:b/>
          <w:bCs/>
          <w:u w:val="single"/>
          <w:rtl/>
        </w:rPr>
        <w:t>נכחו</w:t>
      </w:r>
      <w:r w:rsidRPr="009E7346">
        <w:rPr>
          <w:rFonts w:cs="David"/>
          <w:rtl/>
        </w:rPr>
        <w:t>:</w:t>
      </w:r>
    </w:p>
    <w:p w14:paraId="074F821E" w14:textId="77777777" w:rsidR="00427386" w:rsidRPr="009E7346" w:rsidRDefault="00427386" w:rsidP="00427386">
      <w:pPr>
        <w:bidi/>
        <w:rPr>
          <w:rFonts w:cs="David" w:hint="cs"/>
          <w:rtl/>
        </w:rPr>
      </w:pPr>
    </w:p>
    <w:p w14:paraId="103F79A4" w14:textId="77777777" w:rsidR="00427386" w:rsidRDefault="00427386" w:rsidP="00427386">
      <w:pPr>
        <w:tabs>
          <w:tab w:val="left" w:pos="1788"/>
        </w:tabs>
        <w:bidi/>
        <w:rPr>
          <w:rFonts w:cs="David" w:hint="cs"/>
          <w:rtl/>
        </w:rPr>
      </w:pPr>
      <w:r w:rsidRPr="009E7346">
        <w:rPr>
          <w:rFonts w:cs="David"/>
          <w:b/>
          <w:bCs/>
          <w:u w:val="single"/>
          <w:rtl/>
        </w:rPr>
        <w:t>חברי הוועדה</w:t>
      </w:r>
      <w:r w:rsidRPr="009E7346">
        <w:rPr>
          <w:rFonts w:cs="David"/>
          <w:rtl/>
        </w:rPr>
        <w:t>:</w:t>
      </w:r>
      <w:r w:rsidRPr="009E7346">
        <w:rPr>
          <w:rFonts w:cs="David" w:hint="cs"/>
          <w:rtl/>
        </w:rPr>
        <w:tab/>
      </w:r>
    </w:p>
    <w:p w14:paraId="6E2A39A7" w14:textId="77777777" w:rsidR="00427386" w:rsidRPr="009E7346" w:rsidRDefault="00427386" w:rsidP="00427386">
      <w:pPr>
        <w:tabs>
          <w:tab w:val="left" w:pos="1788"/>
        </w:tabs>
        <w:bidi/>
        <w:rPr>
          <w:rFonts w:cs="David" w:hint="cs"/>
          <w:rtl/>
        </w:rPr>
      </w:pPr>
      <w:r w:rsidRPr="009E7346">
        <w:rPr>
          <w:rFonts w:cs="David" w:hint="cs"/>
          <w:rtl/>
        </w:rPr>
        <w:t>רוחמה אברהם - היו</w:t>
      </w:r>
      <w:r w:rsidRPr="009E7346">
        <w:rPr>
          <w:rFonts w:cs="David"/>
          <w:rtl/>
        </w:rPr>
        <w:t>"</w:t>
      </w:r>
      <w:r w:rsidRPr="009E7346">
        <w:rPr>
          <w:rFonts w:cs="David" w:hint="cs"/>
          <w:rtl/>
        </w:rPr>
        <w:t>ר</w:t>
      </w:r>
    </w:p>
    <w:p w14:paraId="64F2BAE5" w14:textId="77777777" w:rsidR="00427386" w:rsidRPr="009E7346" w:rsidRDefault="00427386" w:rsidP="00427386">
      <w:pPr>
        <w:bidi/>
        <w:rPr>
          <w:rFonts w:cs="David" w:hint="cs"/>
          <w:rtl/>
        </w:rPr>
      </w:pPr>
      <w:r>
        <w:rPr>
          <w:rFonts w:cs="David" w:hint="cs"/>
          <w:rtl/>
        </w:rPr>
        <w:t>ח</w:t>
      </w:r>
      <w:r w:rsidRPr="009E7346">
        <w:rPr>
          <w:rFonts w:cs="David" w:hint="cs"/>
          <w:rtl/>
        </w:rPr>
        <w:t>יים אורון</w:t>
      </w:r>
    </w:p>
    <w:p w14:paraId="4EF8CD84" w14:textId="77777777" w:rsidR="00427386" w:rsidRPr="009E7346" w:rsidRDefault="00427386" w:rsidP="00427386">
      <w:pPr>
        <w:bidi/>
        <w:rPr>
          <w:rFonts w:cs="David" w:hint="cs"/>
          <w:rtl/>
        </w:rPr>
      </w:pPr>
      <w:r w:rsidRPr="009E7346">
        <w:rPr>
          <w:rFonts w:cs="David" w:hint="cs"/>
          <w:rtl/>
        </w:rPr>
        <w:t>דוד אזולאי</w:t>
      </w:r>
    </w:p>
    <w:p w14:paraId="39F11121" w14:textId="77777777" w:rsidR="00427386" w:rsidRPr="009E7346" w:rsidRDefault="00427386" w:rsidP="00427386">
      <w:pPr>
        <w:bidi/>
        <w:rPr>
          <w:rFonts w:cs="David" w:hint="cs"/>
          <w:rtl/>
        </w:rPr>
      </w:pPr>
      <w:r w:rsidRPr="009E7346">
        <w:rPr>
          <w:rFonts w:cs="David" w:hint="cs"/>
          <w:rtl/>
        </w:rPr>
        <w:t>טלב אלסאנע</w:t>
      </w:r>
    </w:p>
    <w:p w14:paraId="702AE019" w14:textId="77777777" w:rsidR="00427386" w:rsidRPr="009E7346" w:rsidRDefault="00427386" w:rsidP="00427386">
      <w:pPr>
        <w:bidi/>
        <w:rPr>
          <w:rFonts w:cs="David" w:hint="cs"/>
          <w:rtl/>
        </w:rPr>
      </w:pPr>
      <w:r w:rsidRPr="009E7346">
        <w:rPr>
          <w:rFonts w:cs="David" w:hint="cs"/>
          <w:rtl/>
        </w:rPr>
        <w:t>חיים אמסלם</w:t>
      </w:r>
    </w:p>
    <w:p w14:paraId="37E4195E" w14:textId="77777777" w:rsidR="00427386" w:rsidRPr="009E7346" w:rsidRDefault="00427386" w:rsidP="00427386">
      <w:pPr>
        <w:bidi/>
        <w:rPr>
          <w:rFonts w:cs="David" w:hint="cs"/>
          <w:rtl/>
        </w:rPr>
      </w:pPr>
      <w:r w:rsidRPr="009E7346">
        <w:rPr>
          <w:rFonts w:cs="David" w:hint="cs"/>
          <w:rtl/>
        </w:rPr>
        <w:t>אלי אפללו</w:t>
      </w:r>
    </w:p>
    <w:p w14:paraId="44ADEF68" w14:textId="77777777" w:rsidR="00427386" w:rsidRPr="009E7346" w:rsidRDefault="00427386" w:rsidP="00427386">
      <w:pPr>
        <w:bidi/>
        <w:rPr>
          <w:rFonts w:cs="David" w:hint="cs"/>
          <w:rtl/>
        </w:rPr>
      </w:pPr>
      <w:r w:rsidRPr="009E7346">
        <w:rPr>
          <w:rFonts w:cs="David" w:hint="cs"/>
          <w:rtl/>
        </w:rPr>
        <w:t>מנחם בן-ששון</w:t>
      </w:r>
    </w:p>
    <w:p w14:paraId="5FC654D4" w14:textId="77777777" w:rsidR="00427386" w:rsidRPr="009E7346" w:rsidRDefault="00427386" w:rsidP="00427386">
      <w:pPr>
        <w:bidi/>
        <w:rPr>
          <w:rFonts w:cs="David" w:hint="cs"/>
          <w:rtl/>
        </w:rPr>
      </w:pPr>
      <w:r w:rsidRPr="009E7346">
        <w:rPr>
          <w:rFonts w:cs="David" w:hint="cs"/>
          <w:rtl/>
        </w:rPr>
        <w:t>אבישי ברוורמן</w:t>
      </w:r>
    </w:p>
    <w:p w14:paraId="56B12002" w14:textId="77777777" w:rsidR="00427386" w:rsidRPr="009E7346" w:rsidRDefault="00427386" w:rsidP="00427386">
      <w:pPr>
        <w:bidi/>
        <w:rPr>
          <w:rFonts w:cs="David" w:hint="cs"/>
          <w:rtl/>
        </w:rPr>
      </w:pPr>
      <w:r w:rsidRPr="009E7346">
        <w:rPr>
          <w:rFonts w:cs="David" w:hint="cs"/>
          <w:rtl/>
        </w:rPr>
        <w:t>יצחק גלנטי</w:t>
      </w:r>
    </w:p>
    <w:p w14:paraId="6425C225" w14:textId="77777777" w:rsidR="00427386" w:rsidRDefault="00427386" w:rsidP="00427386">
      <w:pPr>
        <w:bidi/>
        <w:rPr>
          <w:rFonts w:cs="David" w:hint="cs"/>
          <w:rtl/>
        </w:rPr>
      </w:pPr>
      <w:r w:rsidRPr="009E7346">
        <w:rPr>
          <w:rFonts w:cs="David" w:hint="cs"/>
          <w:rtl/>
        </w:rPr>
        <w:t>משה גפני</w:t>
      </w:r>
    </w:p>
    <w:p w14:paraId="1795E1FB" w14:textId="77777777" w:rsidR="00427386" w:rsidRPr="009E7346" w:rsidRDefault="00427386" w:rsidP="00427386">
      <w:pPr>
        <w:bidi/>
        <w:rPr>
          <w:rFonts w:cs="David" w:hint="cs"/>
          <w:rtl/>
        </w:rPr>
      </w:pPr>
      <w:r w:rsidRPr="009E7346">
        <w:rPr>
          <w:rFonts w:cs="David" w:hint="cs"/>
          <w:rtl/>
        </w:rPr>
        <w:t>נדיה חילו</w:t>
      </w:r>
    </w:p>
    <w:p w14:paraId="6C0B1A2C" w14:textId="77777777" w:rsidR="00427386" w:rsidRPr="009E7346" w:rsidRDefault="00427386" w:rsidP="00427386">
      <w:pPr>
        <w:bidi/>
        <w:rPr>
          <w:rFonts w:cs="David" w:hint="cs"/>
          <w:rtl/>
        </w:rPr>
      </w:pPr>
      <w:r w:rsidRPr="009E7346">
        <w:rPr>
          <w:rFonts w:cs="David" w:hint="cs"/>
          <w:rtl/>
        </w:rPr>
        <w:t>יואל חסון</w:t>
      </w:r>
    </w:p>
    <w:p w14:paraId="00F7E879" w14:textId="77777777" w:rsidR="00427386" w:rsidRPr="009E7346" w:rsidRDefault="00427386" w:rsidP="00427386">
      <w:pPr>
        <w:bidi/>
        <w:rPr>
          <w:rFonts w:cs="David" w:hint="cs"/>
          <w:rtl/>
        </w:rPr>
      </w:pPr>
      <w:r w:rsidRPr="009E7346">
        <w:rPr>
          <w:rFonts w:cs="David" w:hint="cs"/>
          <w:rtl/>
        </w:rPr>
        <w:t>אחמד טיבי</w:t>
      </w:r>
    </w:p>
    <w:p w14:paraId="419E1F62" w14:textId="77777777" w:rsidR="00427386" w:rsidRPr="009E7346" w:rsidRDefault="00427386" w:rsidP="00427386">
      <w:pPr>
        <w:bidi/>
        <w:rPr>
          <w:rFonts w:cs="David" w:hint="cs"/>
          <w:rtl/>
        </w:rPr>
      </w:pPr>
      <w:r w:rsidRPr="009E7346">
        <w:rPr>
          <w:rFonts w:cs="David" w:hint="cs"/>
          <w:rtl/>
        </w:rPr>
        <w:t>אסתרינה טרטמן</w:t>
      </w:r>
    </w:p>
    <w:p w14:paraId="6A26B9A2" w14:textId="77777777" w:rsidR="00427386" w:rsidRPr="009E7346" w:rsidRDefault="00427386" w:rsidP="00427386">
      <w:pPr>
        <w:bidi/>
        <w:rPr>
          <w:rFonts w:cs="David" w:hint="cs"/>
          <w:rtl/>
        </w:rPr>
      </w:pPr>
      <w:r w:rsidRPr="009E7346">
        <w:rPr>
          <w:rFonts w:cs="David" w:hint="cs"/>
          <w:rtl/>
        </w:rPr>
        <w:t>אביגדור יצחקי</w:t>
      </w:r>
    </w:p>
    <w:p w14:paraId="6AAC68A5" w14:textId="77777777" w:rsidR="00427386" w:rsidRPr="009E7346" w:rsidRDefault="00427386" w:rsidP="00427386">
      <w:pPr>
        <w:bidi/>
        <w:rPr>
          <w:rFonts w:cs="David" w:hint="cs"/>
          <w:rtl/>
        </w:rPr>
      </w:pPr>
      <w:r w:rsidRPr="009E7346">
        <w:rPr>
          <w:rFonts w:cs="David" w:hint="cs"/>
          <w:rtl/>
        </w:rPr>
        <w:t>משה כחלון</w:t>
      </w:r>
    </w:p>
    <w:p w14:paraId="73377840" w14:textId="77777777" w:rsidR="00427386" w:rsidRPr="009E7346" w:rsidRDefault="00427386" w:rsidP="00427386">
      <w:pPr>
        <w:bidi/>
        <w:rPr>
          <w:rFonts w:cs="David" w:hint="cs"/>
          <w:rtl/>
        </w:rPr>
      </w:pPr>
      <w:r w:rsidRPr="009E7346">
        <w:rPr>
          <w:rFonts w:cs="David" w:hint="cs"/>
          <w:rtl/>
        </w:rPr>
        <w:t>אברהם מיכאלי</w:t>
      </w:r>
    </w:p>
    <w:p w14:paraId="320D282F" w14:textId="77777777" w:rsidR="00427386" w:rsidRPr="009E7346" w:rsidRDefault="00427386" w:rsidP="00427386">
      <w:pPr>
        <w:bidi/>
        <w:rPr>
          <w:rFonts w:cs="David" w:hint="cs"/>
          <w:rtl/>
        </w:rPr>
      </w:pPr>
      <w:r w:rsidRPr="009E7346">
        <w:rPr>
          <w:rFonts w:cs="David" w:hint="cs"/>
          <w:rtl/>
        </w:rPr>
        <w:t xml:space="preserve">מיכאל מלכיאור </w:t>
      </w:r>
    </w:p>
    <w:p w14:paraId="3DCB7382" w14:textId="77777777" w:rsidR="00427386" w:rsidRPr="009E7346" w:rsidRDefault="00427386" w:rsidP="00427386">
      <w:pPr>
        <w:bidi/>
        <w:rPr>
          <w:rFonts w:cs="David" w:hint="cs"/>
          <w:rtl/>
        </w:rPr>
      </w:pPr>
      <w:r w:rsidRPr="009E7346">
        <w:rPr>
          <w:rFonts w:cs="David" w:hint="cs"/>
          <w:rtl/>
        </w:rPr>
        <w:t>יעקב מרגי</w:t>
      </w:r>
    </w:p>
    <w:p w14:paraId="411B134D" w14:textId="77777777" w:rsidR="00427386" w:rsidRPr="009E7346" w:rsidRDefault="00427386" w:rsidP="00427386">
      <w:pPr>
        <w:bidi/>
        <w:rPr>
          <w:rFonts w:cs="David" w:hint="cs"/>
          <w:rtl/>
        </w:rPr>
      </w:pPr>
      <w:r w:rsidRPr="009E7346">
        <w:rPr>
          <w:rFonts w:cs="David" w:hint="cs"/>
          <w:rtl/>
        </w:rPr>
        <w:t>יורם מרציאנו</w:t>
      </w:r>
    </w:p>
    <w:p w14:paraId="46C038FB" w14:textId="77777777" w:rsidR="00427386" w:rsidRPr="009E7346" w:rsidRDefault="00427386" w:rsidP="00427386">
      <w:pPr>
        <w:bidi/>
        <w:rPr>
          <w:rFonts w:cs="David" w:hint="cs"/>
          <w:rtl/>
        </w:rPr>
      </w:pPr>
      <w:r w:rsidRPr="009E7346">
        <w:rPr>
          <w:rFonts w:cs="David" w:hint="cs"/>
          <w:rtl/>
        </w:rPr>
        <w:t>חנא סו</w:t>
      </w:r>
      <w:r>
        <w:rPr>
          <w:rFonts w:cs="David" w:hint="cs"/>
          <w:rtl/>
        </w:rPr>
        <w:t>י</w:t>
      </w:r>
      <w:r w:rsidRPr="009E7346">
        <w:rPr>
          <w:rFonts w:cs="David" w:hint="cs"/>
          <w:rtl/>
        </w:rPr>
        <w:t>יד</w:t>
      </w:r>
    </w:p>
    <w:p w14:paraId="5756BE03" w14:textId="77777777" w:rsidR="00427386" w:rsidRPr="009E7346" w:rsidRDefault="00427386" w:rsidP="00427386">
      <w:pPr>
        <w:bidi/>
        <w:rPr>
          <w:rFonts w:cs="David" w:hint="cs"/>
          <w:rtl/>
        </w:rPr>
      </w:pPr>
      <w:r w:rsidRPr="009E7346">
        <w:rPr>
          <w:rFonts w:cs="David" w:hint="cs"/>
          <w:rtl/>
        </w:rPr>
        <w:t>גדעון סער</w:t>
      </w:r>
    </w:p>
    <w:p w14:paraId="35C46836" w14:textId="77777777" w:rsidR="00427386" w:rsidRPr="009E7346" w:rsidRDefault="00427386" w:rsidP="00427386">
      <w:pPr>
        <w:bidi/>
        <w:rPr>
          <w:rFonts w:cs="David" w:hint="cs"/>
          <w:rtl/>
        </w:rPr>
      </w:pPr>
      <w:r w:rsidRPr="009E7346">
        <w:rPr>
          <w:rFonts w:cs="David" w:hint="cs"/>
          <w:rtl/>
        </w:rPr>
        <w:t>אפרים סנה</w:t>
      </w:r>
    </w:p>
    <w:p w14:paraId="4ADEA167" w14:textId="77777777" w:rsidR="00427386" w:rsidRPr="009E7346" w:rsidRDefault="00427386" w:rsidP="00427386">
      <w:pPr>
        <w:bidi/>
        <w:rPr>
          <w:rFonts w:cs="David" w:hint="cs"/>
          <w:rtl/>
        </w:rPr>
      </w:pPr>
      <w:r w:rsidRPr="009E7346">
        <w:rPr>
          <w:rFonts w:cs="David" w:hint="cs"/>
          <w:rtl/>
        </w:rPr>
        <w:t>ראובן ריבלין</w:t>
      </w:r>
    </w:p>
    <w:p w14:paraId="59E2D8B0" w14:textId="77777777" w:rsidR="00427386" w:rsidRPr="009E7346" w:rsidRDefault="00427386" w:rsidP="00427386">
      <w:pPr>
        <w:bidi/>
        <w:rPr>
          <w:rFonts w:cs="David" w:hint="cs"/>
          <w:rtl/>
        </w:rPr>
      </w:pPr>
      <w:r w:rsidRPr="009E7346">
        <w:rPr>
          <w:rFonts w:cs="David" w:hint="cs"/>
          <w:rtl/>
        </w:rPr>
        <w:t xml:space="preserve">שרה </w:t>
      </w:r>
      <w:r>
        <w:rPr>
          <w:rFonts w:cs="David" w:hint="cs"/>
          <w:rtl/>
        </w:rPr>
        <w:t>מרום-שלו</w:t>
      </w:r>
    </w:p>
    <w:p w14:paraId="6E9FC3D5" w14:textId="77777777" w:rsidR="00427386" w:rsidRPr="009E7346" w:rsidRDefault="00427386" w:rsidP="00427386">
      <w:pPr>
        <w:bidi/>
        <w:rPr>
          <w:rFonts w:cs="David" w:hint="cs"/>
          <w:rtl/>
        </w:rPr>
      </w:pPr>
      <w:r w:rsidRPr="009E7346">
        <w:rPr>
          <w:rFonts w:cs="David" w:hint="cs"/>
          <w:rtl/>
        </w:rPr>
        <w:t>ליה שמטוב</w:t>
      </w:r>
    </w:p>
    <w:p w14:paraId="0228B1CD" w14:textId="77777777" w:rsidR="00427386" w:rsidRPr="009E7346" w:rsidRDefault="00427386" w:rsidP="00427386">
      <w:pPr>
        <w:bidi/>
        <w:rPr>
          <w:rFonts w:cs="David" w:hint="cs"/>
          <w:rtl/>
        </w:rPr>
      </w:pPr>
      <w:r w:rsidRPr="009E7346">
        <w:rPr>
          <w:rFonts w:cs="David" w:hint="cs"/>
          <w:rtl/>
        </w:rPr>
        <w:t xml:space="preserve">משה שרוני </w:t>
      </w:r>
    </w:p>
    <w:p w14:paraId="6E39BCD8" w14:textId="77777777" w:rsidR="00427386" w:rsidRPr="009E7346" w:rsidRDefault="00427386" w:rsidP="00427386">
      <w:pPr>
        <w:bidi/>
        <w:rPr>
          <w:rFonts w:cs="David" w:hint="cs"/>
          <w:rtl/>
        </w:rPr>
      </w:pPr>
    </w:p>
    <w:p w14:paraId="380E8D3A" w14:textId="77777777" w:rsidR="00427386" w:rsidRPr="009E7346" w:rsidRDefault="00427386" w:rsidP="00427386">
      <w:pPr>
        <w:bidi/>
        <w:rPr>
          <w:rFonts w:cs="David" w:hint="cs"/>
          <w:rtl/>
        </w:rPr>
      </w:pPr>
      <w:r w:rsidRPr="009E7346">
        <w:rPr>
          <w:rFonts w:cs="David" w:hint="cs"/>
          <w:b/>
          <w:bCs/>
          <w:u w:val="single"/>
          <w:rtl/>
        </w:rPr>
        <w:t>מוזמנים:</w:t>
      </w:r>
    </w:p>
    <w:p w14:paraId="214CC410" w14:textId="77777777" w:rsidR="00427386" w:rsidRPr="009E7346" w:rsidRDefault="00427386" w:rsidP="00427386">
      <w:pPr>
        <w:bidi/>
        <w:rPr>
          <w:rFonts w:cs="David" w:hint="cs"/>
          <w:rtl/>
        </w:rPr>
      </w:pPr>
      <w:r w:rsidRPr="009E7346">
        <w:rPr>
          <w:rFonts w:cs="David" w:hint="cs"/>
          <w:rtl/>
        </w:rPr>
        <w:t>סמדר אלחנני - יועצת כלכלית לועדת הכספים</w:t>
      </w:r>
    </w:p>
    <w:p w14:paraId="190A530F" w14:textId="77777777" w:rsidR="00427386" w:rsidRPr="009E7346" w:rsidRDefault="00427386" w:rsidP="00427386">
      <w:pPr>
        <w:bidi/>
        <w:rPr>
          <w:rFonts w:cs="David" w:hint="cs"/>
          <w:rtl/>
        </w:rPr>
      </w:pPr>
    </w:p>
    <w:p w14:paraId="3C213799" w14:textId="77777777" w:rsidR="00427386" w:rsidRPr="009E7346" w:rsidRDefault="00427386" w:rsidP="00427386">
      <w:pPr>
        <w:tabs>
          <w:tab w:val="left" w:pos="1930"/>
        </w:tabs>
        <w:bidi/>
        <w:rPr>
          <w:rFonts w:cs="David" w:hint="cs"/>
          <w:rtl/>
        </w:rPr>
      </w:pPr>
      <w:r w:rsidRPr="009E7346">
        <w:rPr>
          <w:rFonts w:cs="David" w:hint="cs"/>
          <w:b/>
          <w:bCs/>
          <w:u w:val="single"/>
          <w:rtl/>
        </w:rPr>
        <w:t xml:space="preserve">ייעוץ </w:t>
      </w:r>
      <w:r w:rsidRPr="009E7346">
        <w:rPr>
          <w:rFonts w:cs="David"/>
          <w:b/>
          <w:bCs/>
          <w:u w:val="single"/>
          <w:rtl/>
        </w:rPr>
        <w:t>משפטי</w:t>
      </w:r>
      <w:r w:rsidRPr="009E7346">
        <w:rPr>
          <w:rFonts w:cs="David"/>
          <w:b/>
          <w:bCs/>
          <w:rtl/>
        </w:rPr>
        <w:t>:</w:t>
      </w:r>
      <w:r w:rsidRPr="009E7346">
        <w:rPr>
          <w:rFonts w:cs="David" w:hint="cs"/>
          <w:b/>
          <w:bCs/>
          <w:rtl/>
        </w:rPr>
        <w:tab/>
      </w:r>
      <w:r w:rsidRPr="009E7346">
        <w:rPr>
          <w:rFonts w:cs="David" w:hint="cs"/>
          <w:rtl/>
        </w:rPr>
        <w:t>נורית אלשטיין</w:t>
      </w:r>
    </w:p>
    <w:p w14:paraId="615EB78E" w14:textId="77777777" w:rsidR="00427386" w:rsidRPr="009E7346" w:rsidRDefault="00427386" w:rsidP="00427386">
      <w:pPr>
        <w:tabs>
          <w:tab w:val="left" w:pos="1930"/>
        </w:tabs>
        <w:bidi/>
        <w:rPr>
          <w:rFonts w:cs="David" w:hint="cs"/>
          <w:rtl/>
        </w:rPr>
      </w:pPr>
      <w:r w:rsidRPr="009E7346">
        <w:rPr>
          <w:rFonts w:cs="David" w:hint="cs"/>
          <w:rtl/>
        </w:rPr>
        <w:tab/>
        <w:t>ארבל אסטרחן</w:t>
      </w:r>
    </w:p>
    <w:p w14:paraId="09B4ADA9" w14:textId="77777777" w:rsidR="00427386" w:rsidRPr="009E7346" w:rsidRDefault="00427386" w:rsidP="00427386">
      <w:pPr>
        <w:tabs>
          <w:tab w:val="left" w:pos="1930"/>
        </w:tabs>
        <w:bidi/>
        <w:rPr>
          <w:rFonts w:cs="David" w:hint="cs"/>
          <w:b/>
          <w:bCs/>
          <w:rtl/>
        </w:rPr>
      </w:pPr>
      <w:r w:rsidRPr="009E7346">
        <w:rPr>
          <w:rFonts w:cs="David" w:hint="cs"/>
          <w:b/>
          <w:bCs/>
          <w:rtl/>
        </w:rPr>
        <w:tab/>
      </w:r>
    </w:p>
    <w:p w14:paraId="7376F586" w14:textId="77777777" w:rsidR="00427386" w:rsidRPr="009E7346" w:rsidRDefault="00427386" w:rsidP="00427386">
      <w:pPr>
        <w:tabs>
          <w:tab w:val="left" w:pos="1930"/>
        </w:tabs>
        <w:bidi/>
        <w:rPr>
          <w:rFonts w:cs="David" w:hint="cs"/>
          <w:b/>
          <w:bCs/>
          <w:rtl/>
        </w:rPr>
      </w:pPr>
      <w:r w:rsidRPr="009E7346">
        <w:rPr>
          <w:rFonts w:cs="David"/>
          <w:b/>
          <w:bCs/>
          <w:u w:val="single"/>
          <w:rtl/>
        </w:rPr>
        <w:t>מנהלת הוועדה</w:t>
      </w:r>
      <w:r w:rsidRPr="009E7346">
        <w:rPr>
          <w:rFonts w:cs="David"/>
          <w:rtl/>
        </w:rPr>
        <w:t>:</w:t>
      </w:r>
      <w:r w:rsidRPr="009E7346">
        <w:rPr>
          <w:rFonts w:cs="David" w:hint="cs"/>
          <w:rtl/>
        </w:rPr>
        <w:tab/>
        <w:t>אתי בן-יוסף</w:t>
      </w:r>
    </w:p>
    <w:p w14:paraId="35B5FA4F" w14:textId="77777777" w:rsidR="00427386" w:rsidRPr="009E7346" w:rsidRDefault="00427386" w:rsidP="00427386">
      <w:pPr>
        <w:bidi/>
        <w:rPr>
          <w:rFonts w:cs="David" w:hint="cs"/>
          <w:rtl/>
        </w:rPr>
      </w:pPr>
    </w:p>
    <w:p w14:paraId="21508071" w14:textId="77777777" w:rsidR="00427386" w:rsidRPr="009E7346" w:rsidRDefault="00427386" w:rsidP="00427386">
      <w:pPr>
        <w:tabs>
          <w:tab w:val="left" w:pos="1930"/>
        </w:tabs>
        <w:bidi/>
        <w:rPr>
          <w:rFonts w:cs="David" w:hint="cs"/>
          <w:rtl/>
        </w:rPr>
      </w:pPr>
      <w:r w:rsidRPr="009E7346">
        <w:rPr>
          <w:rFonts w:cs="David" w:hint="cs"/>
          <w:b/>
          <w:bCs/>
          <w:u w:val="single"/>
          <w:rtl/>
        </w:rPr>
        <w:t>רשמת פרלמנטרית</w:t>
      </w:r>
      <w:r w:rsidRPr="009E7346">
        <w:rPr>
          <w:rFonts w:cs="David"/>
          <w:rtl/>
        </w:rPr>
        <w:t>:</w:t>
      </w:r>
      <w:r w:rsidRPr="009E7346">
        <w:rPr>
          <w:rFonts w:cs="David" w:hint="cs"/>
          <w:rtl/>
        </w:rPr>
        <w:tab/>
        <w:t>הדס דויטש</w:t>
      </w:r>
    </w:p>
    <w:p w14:paraId="285C3D6D" w14:textId="77777777" w:rsidR="00427386" w:rsidRPr="009E7346" w:rsidRDefault="00427386" w:rsidP="00427386">
      <w:pPr>
        <w:bidi/>
        <w:rPr>
          <w:rFonts w:cs="David" w:hint="cs"/>
          <w:b/>
          <w:bCs/>
          <w:rtl/>
        </w:rPr>
      </w:pPr>
    </w:p>
    <w:p w14:paraId="75AD5849" w14:textId="77777777" w:rsidR="00427386" w:rsidRPr="009E7346" w:rsidRDefault="00427386" w:rsidP="00427386">
      <w:pPr>
        <w:bidi/>
        <w:jc w:val="center"/>
        <w:rPr>
          <w:rFonts w:cs="David" w:hint="cs"/>
          <w:b/>
          <w:bCs/>
          <w:u w:val="single"/>
          <w:rtl/>
        </w:rPr>
      </w:pPr>
      <w:r w:rsidRPr="009E7346">
        <w:rPr>
          <w:rFonts w:cs="David"/>
          <w:rtl/>
        </w:rPr>
        <w:br w:type="page"/>
      </w:r>
      <w:r w:rsidRPr="009E7346">
        <w:rPr>
          <w:rFonts w:cs="David" w:hint="cs"/>
          <w:b/>
          <w:bCs/>
          <w:u w:val="single"/>
          <w:rtl/>
        </w:rPr>
        <w:lastRenderedPageBreak/>
        <w:t>1. קביעת ועדות לדיון בהצעת חוק הסדרים במשק המדינה (תיקוני חקיקה להשגת יעדי התקציב והמדיניות הכלכלית לשנת הכספים 2006), התשס</w:t>
      </w:r>
      <w:r w:rsidRPr="009E7346">
        <w:rPr>
          <w:rFonts w:cs="David"/>
          <w:b/>
          <w:bCs/>
          <w:u w:val="single"/>
          <w:rtl/>
        </w:rPr>
        <w:t>"</w:t>
      </w:r>
      <w:r w:rsidRPr="009E7346">
        <w:rPr>
          <w:rFonts w:cs="David" w:hint="cs"/>
          <w:b/>
          <w:bCs/>
          <w:u w:val="single"/>
          <w:rtl/>
        </w:rPr>
        <w:t>ו-2006 (מ/236) - לשם הכנתה לקריאה שנייה ושלישית - המשך דיון</w:t>
      </w:r>
    </w:p>
    <w:p w14:paraId="1620D29F" w14:textId="77777777" w:rsidR="00427386" w:rsidRPr="009E7346" w:rsidRDefault="00427386" w:rsidP="00427386">
      <w:pPr>
        <w:pStyle w:val="Heading8"/>
        <w:jc w:val="both"/>
        <w:rPr>
          <w:rtl/>
        </w:rPr>
      </w:pPr>
    </w:p>
    <w:p w14:paraId="043CD909" w14:textId="77777777" w:rsidR="00427386" w:rsidRPr="009E7346" w:rsidRDefault="00427386" w:rsidP="00427386">
      <w:pPr>
        <w:bidi/>
        <w:rPr>
          <w:rFonts w:cs="David" w:hint="cs"/>
          <w:u w:val="single"/>
          <w:rtl/>
        </w:rPr>
      </w:pPr>
    </w:p>
    <w:p w14:paraId="2D5ED562" w14:textId="77777777" w:rsidR="00427386" w:rsidRPr="009E7346" w:rsidRDefault="00427386" w:rsidP="00427386">
      <w:pPr>
        <w:bidi/>
        <w:rPr>
          <w:rFonts w:cs="David" w:hint="cs"/>
          <w:u w:val="single"/>
          <w:rtl/>
        </w:rPr>
      </w:pPr>
    </w:p>
    <w:p w14:paraId="2A2CE366"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171C8EE2" w14:textId="77777777" w:rsidR="00427386" w:rsidRPr="009E7346" w:rsidRDefault="00427386" w:rsidP="00427386">
      <w:pPr>
        <w:bidi/>
        <w:jc w:val="both"/>
        <w:rPr>
          <w:rFonts w:cs="David" w:hint="cs"/>
          <w:u w:val="single"/>
          <w:rtl/>
        </w:rPr>
      </w:pPr>
    </w:p>
    <w:p w14:paraId="3DA22AE0" w14:textId="77777777" w:rsidR="00427386" w:rsidRPr="009E7346" w:rsidRDefault="00427386" w:rsidP="00427386">
      <w:pPr>
        <w:bidi/>
        <w:jc w:val="both"/>
        <w:rPr>
          <w:rFonts w:cs="David" w:hint="cs"/>
          <w:rtl/>
        </w:rPr>
      </w:pPr>
      <w:r w:rsidRPr="009E7346">
        <w:rPr>
          <w:rFonts w:cs="David" w:hint="cs"/>
          <w:rtl/>
        </w:rPr>
        <w:tab/>
        <w:t>שלום רב, אני מתכבדת לפתוח את הישיבה.</w:t>
      </w:r>
    </w:p>
    <w:p w14:paraId="1153A4C0" w14:textId="77777777" w:rsidR="00427386" w:rsidRPr="009E7346" w:rsidRDefault="00427386" w:rsidP="00427386">
      <w:pPr>
        <w:bidi/>
        <w:jc w:val="both"/>
        <w:rPr>
          <w:rFonts w:cs="David" w:hint="cs"/>
          <w:rtl/>
        </w:rPr>
      </w:pPr>
      <w:r w:rsidRPr="009E7346">
        <w:rPr>
          <w:rFonts w:cs="David" w:hint="cs"/>
          <w:rtl/>
        </w:rPr>
        <w:tab/>
      </w:r>
    </w:p>
    <w:p w14:paraId="50E41744" w14:textId="77777777" w:rsidR="00427386" w:rsidRPr="009E7346" w:rsidRDefault="00427386" w:rsidP="00427386">
      <w:pPr>
        <w:bidi/>
        <w:jc w:val="both"/>
        <w:rPr>
          <w:rFonts w:cs="David" w:hint="cs"/>
          <w:rtl/>
        </w:rPr>
      </w:pPr>
      <w:r w:rsidRPr="009E7346">
        <w:rPr>
          <w:rFonts w:cs="David" w:hint="cs"/>
          <w:rtl/>
        </w:rPr>
        <w:tab/>
        <w:t>אנו מקיימים את הישיבה, קיבלנו את אישורה של יושבת-ראש הכנסת, למרות שהמליאה עדיין עובדת, לקיים את הישיבה בזמן הנקוב הזה, ב-14:00. תודה לכל החברים שהגיעו.</w:t>
      </w:r>
    </w:p>
    <w:p w14:paraId="595D6A69" w14:textId="77777777" w:rsidR="00427386" w:rsidRPr="009E7346" w:rsidRDefault="00427386" w:rsidP="00427386">
      <w:pPr>
        <w:bidi/>
        <w:jc w:val="both"/>
        <w:rPr>
          <w:rFonts w:cs="David" w:hint="cs"/>
          <w:rtl/>
        </w:rPr>
      </w:pPr>
    </w:p>
    <w:p w14:paraId="6FC82EC2" w14:textId="77777777" w:rsidR="00427386" w:rsidRPr="009E7346" w:rsidRDefault="00427386" w:rsidP="00427386">
      <w:pPr>
        <w:bidi/>
        <w:jc w:val="both"/>
        <w:rPr>
          <w:rFonts w:cs="David" w:hint="cs"/>
          <w:rtl/>
        </w:rPr>
      </w:pPr>
      <w:r w:rsidRPr="009E7346">
        <w:rPr>
          <w:rFonts w:cs="David" w:hint="cs"/>
          <w:rtl/>
        </w:rPr>
        <w:tab/>
        <w:t>היינו באמצע דיון, סיים את דבריו חבר הכנסת אורון, ואנו נעבור לרשימת הדוברים.</w:t>
      </w:r>
    </w:p>
    <w:p w14:paraId="6DB6C8E7" w14:textId="77777777" w:rsidR="00427386" w:rsidRPr="009E7346" w:rsidRDefault="00427386" w:rsidP="00427386">
      <w:pPr>
        <w:bidi/>
        <w:jc w:val="both"/>
        <w:rPr>
          <w:rFonts w:cs="David" w:hint="cs"/>
          <w:u w:val="single"/>
          <w:rtl/>
        </w:rPr>
      </w:pPr>
    </w:p>
    <w:p w14:paraId="18462CA6"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572B90FA" w14:textId="77777777" w:rsidR="00427386" w:rsidRPr="009E7346" w:rsidRDefault="00427386" w:rsidP="00427386">
      <w:pPr>
        <w:bidi/>
        <w:jc w:val="both"/>
        <w:rPr>
          <w:rFonts w:cs="David" w:hint="cs"/>
          <w:u w:val="single"/>
          <w:rtl/>
        </w:rPr>
      </w:pPr>
    </w:p>
    <w:p w14:paraId="3D65BB42" w14:textId="77777777" w:rsidR="00427386" w:rsidRPr="009E7346" w:rsidRDefault="00427386" w:rsidP="00427386">
      <w:pPr>
        <w:bidi/>
        <w:jc w:val="both"/>
        <w:rPr>
          <w:rFonts w:cs="David" w:hint="cs"/>
          <w:rtl/>
        </w:rPr>
      </w:pPr>
      <w:r w:rsidRPr="009E7346">
        <w:rPr>
          <w:rFonts w:cs="David" w:hint="cs"/>
          <w:rtl/>
        </w:rPr>
        <w:tab/>
        <w:t xml:space="preserve"> מתי תוצג הצעת החלטה שאליה ניתן יהיה להתייחס? כי אני בדעה שאחרי שהיא תוצג, סבב הדוברים צריך להיות אז. כך זה בדרך-כלל.</w:t>
      </w:r>
    </w:p>
    <w:p w14:paraId="02CDB729" w14:textId="77777777" w:rsidR="00427386" w:rsidRPr="009E7346" w:rsidRDefault="00427386" w:rsidP="00427386">
      <w:pPr>
        <w:bidi/>
        <w:jc w:val="both"/>
        <w:rPr>
          <w:rFonts w:cs="David" w:hint="cs"/>
          <w:rtl/>
        </w:rPr>
      </w:pPr>
    </w:p>
    <w:p w14:paraId="28F84DC1"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8CB9EE2" w14:textId="77777777" w:rsidR="00427386" w:rsidRPr="009E7346" w:rsidRDefault="00427386" w:rsidP="00427386">
      <w:pPr>
        <w:bidi/>
        <w:jc w:val="both"/>
        <w:rPr>
          <w:rFonts w:cs="David" w:hint="cs"/>
          <w:u w:val="single"/>
          <w:rtl/>
        </w:rPr>
      </w:pPr>
    </w:p>
    <w:p w14:paraId="169B36AB" w14:textId="77777777" w:rsidR="00427386" w:rsidRPr="009E7346" w:rsidRDefault="00427386" w:rsidP="00427386">
      <w:pPr>
        <w:bidi/>
        <w:jc w:val="both"/>
        <w:rPr>
          <w:rFonts w:cs="David" w:hint="cs"/>
          <w:rtl/>
        </w:rPr>
      </w:pPr>
      <w:r w:rsidRPr="009E7346">
        <w:rPr>
          <w:rFonts w:cs="David" w:hint="cs"/>
          <w:rtl/>
        </w:rPr>
        <w:tab/>
        <w:t>מכיוון שאמרתי שבכוונתי המלאה לפתוח את זה לדיון ולתת לכל חברי הבית להתבטא בנושא הזה- -</w:t>
      </w:r>
    </w:p>
    <w:p w14:paraId="5B8D0D8B" w14:textId="77777777" w:rsidR="00427386" w:rsidRPr="009E7346" w:rsidRDefault="00427386" w:rsidP="00427386">
      <w:pPr>
        <w:bidi/>
        <w:jc w:val="both"/>
        <w:rPr>
          <w:rFonts w:cs="David" w:hint="cs"/>
          <w:rtl/>
        </w:rPr>
      </w:pPr>
    </w:p>
    <w:p w14:paraId="4D4D7C04"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309B7C39" w14:textId="77777777" w:rsidR="00427386" w:rsidRPr="009E7346" w:rsidRDefault="00427386" w:rsidP="00427386">
      <w:pPr>
        <w:bidi/>
        <w:jc w:val="both"/>
        <w:rPr>
          <w:rFonts w:cs="David" w:hint="cs"/>
          <w:u w:val="single"/>
          <w:rtl/>
        </w:rPr>
      </w:pPr>
    </w:p>
    <w:p w14:paraId="57F95738" w14:textId="77777777" w:rsidR="00427386" w:rsidRPr="009E7346" w:rsidRDefault="00427386" w:rsidP="00427386">
      <w:pPr>
        <w:bidi/>
        <w:jc w:val="both"/>
        <w:rPr>
          <w:rFonts w:cs="David" w:hint="cs"/>
          <w:rtl/>
        </w:rPr>
      </w:pPr>
      <w:r w:rsidRPr="009E7346">
        <w:rPr>
          <w:rFonts w:cs="David" w:hint="cs"/>
          <w:rtl/>
        </w:rPr>
        <w:tab/>
        <w:t xml:space="preserve"> למה הם מתייחסים?</w:t>
      </w:r>
    </w:p>
    <w:p w14:paraId="1393E83F" w14:textId="77777777" w:rsidR="00427386" w:rsidRPr="009E7346" w:rsidRDefault="00427386" w:rsidP="00427386">
      <w:pPr>
        <w:bidi/>
        <w:jc w:val="both"/>
        <w:rPr>
          <w:rFonts w:cs="David" w:hint="cs"/>
          <w:rtl/>
        </w:rPr>
      </w:pPr>
    </w:p>
    <w:p w14:paraId="2C4177C1"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69BE9CC" w14:textId="77777777" w:rsidR="00427386" w:rsidRPr="009E7346" w:rsidRDefault="00427386" w:rsidP="00427386">
      <w:pPr>
        <w:bidi/>
        <w:jc w:val="both"/>
        <w:rPr>
          <w:rFonts w:cs="David" w:hint="cs"/>
          <w:u w:val="single"/>
          <w:rtl/>
        </w:rPr>
      </w:pPr>
    </w:p>
    <w:p w14:paraId="06652A47" w14:textId="77777777" w:rsidR="00427386" w:rsidRPr="009E7346" w:rsidRDefault="00427386" w:rsidP="00427386">
      <w:pPr>
        <w:bidi/>
        <w:ind w:firstLine="567"/>
        <w:jc w:val="both"/>
        <w:rPr>
          <w:rFonts w:cs="David" w:hint="cs"/>
          <w:rtl/>
        </w:rPr>
      </w:pPr>
      <w:r w:rsidRPr="009E7346">
        <w:rPr>
          <w:rFonts w:cs="David" w:hint="cs"/>
          <w:rtl/>
        </w:rPr>
        <w:t>חבר הכנסת סער, הרשה לי לסיים את משפטי, והאמן לי שתבוא על סיפוקך בעניין הזה.</w:t>
      </w:r>
    </w:p>
    <w:p w14:paraId="7213A03C" w14:textId="77777777" w:rsidR="00427386" w:rsidRPr="009E7346" w:rsidRDefault="00427386" w:rsidP="00427386">
      <w:pPr>
        <w:bidi/>
        <w:ind w:firstLine="567"/>
        <w:jc w:val="both"/>
        <w:rPr>
          <w:rFonts w:cs="David" w:hint="cs"/>
          <w:rtl/>
        </w:rPr>
      </w:pPr>
    </w:p>
    <w:p w14:paraId="75F711B5" w14:textId="77777777" w:rsidR="00427386" w:rsidRPr="009E7346" w:rsidRDefault="00427386" w:rsidP="00427386">
      <w:pPr>
        <w:bidi/>
        <w:ind w:firstLine="567"/>
        <w:jc w:val="both"/>
        <w:rPr>
          <w:rFonts w:cs="David" w:hint="cs"/>
          <w:rtl/>
        </w:rPr>
      </w:pPr>
      <w:r w:rsidRPr="009E7346">
        <w:rPr>
          <w:rFonts w:cs="David" w:hint="cs"/>
          <w:rtl/>
        </w:rPr>
        <w:t>הצעתי שנעשה סבב ראשון של דוברים,נפתח את זה לדיון, ואחרי זה יציג את הצעת הקואליציה חבר הכנסת אביגדור יצחקי, ועל זה אתן דיון קצר שוב. מייד אחרי זה נעבור להצבעה. לכן חברי הכנסת שכרגע רשומים לנו, חבר הכנסת רובי ריבלין.</w:t>
      </w:r>
    </w:p>
    <w:p w14:paraId="226F4CF5" w14:textId="77777777" w:rsidR="00427386" w:rsidRPr="009E7346" w:rsidRDefault="00427386" w:rsidP="00427386">
      <w:pPr>
        <w:bidi/>
        <w:ind w:firstLine="567"/>
        <w:jc w:val="both"/>
        <w:rPr>
          <w:rFonts w:cs="David" w:hint="cs"/>
          <w:rtl/>
        </w:rPr>
      </w:pPr>
    </w:p>
    <w:p w14:paraId="22E824C1" w14:textId="77777777" w:rsidR="00427386" w:rsidRPr="009E7346" w:rsidRDefault="00427386" w:rsidP="00427386">
      <w:pPr>
        <w:bidi/>
        <w:ind w:firstLine="567"/>
        <w:jc w:val="both"/>
        <w:rPr>
          <w:rFonts w:cs="David" w:hint="cs"/>
          <w:rtl/>
        </w:rPr>
      </w:pPr>
      <w:r w:rsidRPr="009E7346">
        <w:rPr>
          <w:rFonts w:cs="David" w:hint="cs"/>
          <w:rtl/>
        </w:rPr>
        <w:t xml:space="preserve">לפי כן, הצעה לסדר; מכיוון שזה דיון מאוד חשוב, אני מבקשת מהחברים </w:t>
      </w:r>
      <w:r w:rsidRPr="009E7346">
        <w:rPr>
          <w:rFonts w:cs="David"/>
          <w:rtl/>
        </w:rPr>
        <w:t>–</w:t>
      </w:r>
      <w:r w:rsidRPr="009E7346">
        <w:rPr>
          <w:rFonts w:cs="David" w:hint="cs"/>
          <w:rtl/>
        </w:rPr>
        <w:t xml:space="preserve"> כל מי שירצה לדבר, מן הראוי שאחרים ירצו לשמוע את דבריו, שכן הדברים שנאמרים חשובים מאוד. לכן אני מבקשת, בלי הערות ביניים. כל מי שיש לו הערה, שירים את ידו ויקבל רשות דיבור, תודה.</w:t>
      </w:r>
    </w:p>
    <w:p w14:paraId="3ED6BA1C" w14:textId="77777777" w:rsidR="00427386" w:rsidRPr="009E7346" w:rsidRDefault="00427386" w:rsidP="00427386">
      <w:pPr>
        <w:bidi/>
        <w:ind w:firstLine="567"/>
        <w:jc w:val="both"/>
        <w:rPr>
          <w:rFonts w:cs="David" w:hint="cs"/>
          <w:rtl/>
        </w:rPr>
      </w:pPr>
    </w:p>
    <w:p w14:paraId="4EAE8E46" w14:textId="77777777" w:rsidR="00427386" w:rsidRPr="009E7346" w:rsidRDefault="00427386" w:rsidP="00427386">
      <w:pPr>
        <w:bidi/>
        <w:jc w:val="both"/>
        <w:rPr>
          <w:rFonts w:cs="David" w:hint="cs"/>
          <w:rtl/>
        </w:rPr>
      </w:pPr>
      <w:r w:rsidRPr="009E7346">
        <w:rPr>
          <w:rFonts w:cs="David" w:hint="cs"/>
          <w:u w:val="single"/>
          <w:rtl/>
        </w:rPr>
        <w:t>ראובן ריבלין:</w:t>
      </w:r>
    </w:p>
    <w:p w14:paraId="199505EC" w14:textId="77777777" w:rsidR="00427386" w:rsidRPr="009E7346" w:rsidRDefault="00427386" w:rsidP="00427386">
      <w:pPr>
        <w:bidi/>
        <w:jc w:val="both"/>
        <w:rPr>
          <w:rFonts w:cs="David" w:hint="cs"/>
          <w:rtl/>
        </w:rPr>
      </w:pPr>
    </w:p>
    <w:p w14:paraId="0510F732" w14:textId="77777777" w:rsidR="00427386" w:rsidRPr="009E7346" w:rsidRDefault="00427386" w:rsidP="00427386">
      <w:pPr>
        <w:bidi/>
        <w:ind w:firstLine="567"/>
        <w:jc w:val="both"/>
        <w:rPr>
          <w:rFonts w:cs="David" w:hint="cs"/>
          <w:rtl/>
        </w:rPr>
      </w:pPr>
      <w:r w:rsidRPr="009E7346">
        <w:rPr>
          <w:rFonts w:cs="David" w:hint="cs"/>
          <w:rtl/>
        </w:rPr>
        <w:t xml:space="preserve">תודה. גברתי היושב-ראש, חבריי חברי הכנסת, חוק ההסדרים נולד בחטא </w:t>
      </w:r>
      <w:r w:rsidRPr="009E7346">
        <w:rPr>
          <w:rFonts w:cs="David"/>
          <w:rtl/>
        </w:rPr>
        <w:t>–</w:t>
      </w:r>
      <w:r w:rsidRPr="009E7346">
        <w:rPr>
          <w:rFonts w:cs="David" w:hint="cs"/>
          <w:rtl/>
        </w:rPr>
        <w:t xml:space="preserve"> לא בחטא הקדמון של מנחם בגין, אלא בחטאים ובעוונות, בתקופה קשה לכלכלה הישראלית בשנות ה-80, בממשלת האחדות הלאומית הראשונה, כאשר היה צריך להעביר את תקציב המדינה באינפלציה של 500% בערך, הגו שני חברי כנסת מעולים, חברי הכנסת שחל ומשה נסים את חוק ההסדרים - חוק שבא כדי לאפשר לממשלה לקיים את התקציב שלה במצב פיסקלי וכלכלי כמעט בלתי-אפשרי. החוק והחשיבה, ההגיון של החוק היה שהוא ייתן מגן לממשלה, כדי שתוכל לבצע את תקציבה באותה עת של אי-ודאות כלכלית בעליל.</w:t>
      </w:r>
    </w:p>
    <w:p w14:paraId="76E7DF13" w14:textId="77777777" w:rsidR="00427386" w:rsidRPr="009E7346" w:rsidRDefault="00427386" w:rsidP="00427386">
      <w:pPr>
        <w:bidi/>
        <w:ind w:firstLine="567"/>
        <w:jc w:val="both"/>
        <w:rPr>
          <w:rFonts w:cs="David" w:hint="cs"/>
          <w:rtl/>
        </w:rPr>
      </w:pPr>
    </w:p>
    <w:p w14:paraId="3865D8A9" w14:textId="77777777" w:rsidR="00427386" w:rsidRPr="009E7346" w:rsidRDefault="00427386" w:rsidP="00427386">
      <w:pPr>
        <w:bidi/>
        <w:ind w:firstLine="567"/>
        <w:jc w:val="both"/>
        <w:rPr>
          <w:rFonts w:cs="David" w:hint="cs"/>
          <w:rtl/>
        </w:rPr>
      </w:pPr>
      <w:r w:rsidRPr="009E7346">
        <w:rPr>
          <w:rFonts w:cs="David" w:hint="cs"/>
          <w:rtl/>
        </w:rPr>
        <w:t>אני אומר שהיא נולדה בחטא, כי בעניין זה ההגיון עלה בקנה אחד עם הצרכים של המדינה. כבר בחוק הראשון היה משה שחל, שר האנרגיה, וכבר בחוק הראשון, כשהוא העבירו כמגן לתקציב ולא כחרב מונפת, הוא הביא את הרפורמה, כבר אז הוא השתמש בחוק ההסדרים כחרב ולא כמגן - לא כדבר שיגן על התקציב, אלא כדבר שיאפשר לממשלה לקדם רפורמות כאלה ואחרות שבינן לבין התקציב לא היה דבר.</w:t>
      </w:r>
    </w:p>
    <w:p w14:paraId="36358F81" w14:textId="77777777" w:rsidR="00427386" w:rsidRPr="009E7346" w:rsidRDefault="00427386" w:rsidP="00427386">
      <w:pPr>
        <w:bidi/>
        <w:ind w:firstLine="567"/>
        <w:jc w:val="both"/>
        <w:rPr>
          <w:rFonts w:cs="David" w:hint="cs"/>
          <w:rtl/>
        </w:rPr>
      </w:pPr>
    </w:p>
    <w:p w14:paraId="3FCF25F9" w14:textId="77777777" w:rsidR="00427386" w:rsidRPr="009E7346" w:rsidRDefault="00427386" w:rsidP="00427386">
      <w:pPr>
        <w:bidi/>
        <w:ind w:firstLine="567"/>
        <w:jc w:val="both"/>
        <w:rPr>
          <w:rFonts w:cs="David" w:hint="cs"/>
          <w:rtl/>
        </w:rPr>
      </w:pPr>
      <w:r w:rsidRPr="009E7346">
        <w:rPr>
          <w:rFonts w:cs="David" w:hint="cs"/>
          <w:rtl/>
        </w:rPr>
        <w:lastRenderedPageBreak/>
        <w:t>רבים משרי האוצר לדורותיהם מאז אותו חטא קדמון המשיכו באותה מחשבה, והחזיקו בדעה שחוק ההסדרים הוא מעולה, המאפשר לממשלה לממש את חובתה למשול. רבים משרי האוצר לדורותיהם, בטח אתה, אם תהיה ראש ממשלה בעתיד ושר אוצר או שר אוצר בלבד, גם אז יעלה בפניך הפיתוי להשתמש בחוק הזה, כי עבודת הכנסת בחקיקה היא עבודה קשה ומייגעת. כל חוק צריך לפחות שלוש קריאות, אם הוא מובא ביוזמת הממשלה, וארבע קריאות, אם הוא מובא ביוזמת חברי הכנסת. חוק שעובר את כל תהליכי החקיקה עם דיון ציבורי ממושך, ודאי כשמדברים ברפורמות שמשליכות על המשק כולו ועל אזרחי ישראל. היו שרי אוצר שחשבו שההזדמנות החגיגית בחוק ההסדרים נותנת להם שני יתרונות; אחד, להעביר בהינף יד רפורמות שייתכן ואם היו נדונות בצורה מדוקדקת, לא היו עוברות בוועדות, ויותר חמור, הם היו מזניחים את רצונם להפעיל את יושב-ראש הקואליציה לדורותיו, שלא היה יכול כל פעם לגייס כוחות נגד סעיפים כאלה או אחרים או הצעות כאלה או אחרות של חברי הכנסת, והיו עוברים חוקים של חברי כנסת שעלותם הכספית היתה גדולה, והממשלה היתה אדישה, כי היתה אומרת: בבוא העת, כשיגיע חוק ההסדרים, אנו נאמר במספר סעיפים שמספרו יהיה ככל אשר יהיה - חוקים אלה מבוטלים, חוקים אלה מבוטלים. כך חוק ההסדרים הפך להיות חוק עוקף כנסת בעליל.</w:t>
      </w:r>
    </w:p>
    <w:p w14:paraId="08F0A0B2" w14:textId="77777777" w:rsidR="00427386" w:rsidRPr="009E7346" w:rsidRDefault="00427386" w:rsidP="00427386">
      <w:pPr>
        <w:bidi/>
        <w:ind w:firstLine="567"/>
        <w:jc w:val="both"/>
        <w:rPr>
          <w:rFonts w:cs="David" w:hint="cs"/>
          <w:rtl/>
        </w:rPr>
      </w:pPr>
    </w:p>
    <w:p w14:paraId="12517AF9" w14:textId="77777777" w:rsidR="00427386" w:rsidRPr="009E7346" w:rsidRDefault="00427386" w:rsidP="00427386">
      <w:pPr>
        <w:bidi/>
        <w:ind w:firstLine="567"/>
        <w:jc w:val="both"/>
        <w:rPr>
          <w:rFonts w:cs="David" w:hint="cs"/>
          <w:rtl/>
        </w:rPr>
      </w:pPr>
      <w:r w:rsidRPr="009E7346">
        <w:rPr>
          <w:rFonts w:cs="David" w:hint="cs"/>
          <w:rtl/>
        </w:rPr>
        <w:t>חברי הכנסת שהבינו שגם הרעה נפלה עליהם כי הם העבירו יותר מדי חוקים פופוליסטיים מבלי להתחשב בתקציב המדינה, מה עוד שבלי כל ספק, באישורה של הכנסת, התפקיד של הממשלה הוא לקבוע את סדרי העדיפויות, בשביל זה היא נבחרה ועל כך היא נופלת, למי ששוכח, ולכן הדבר בא לדיון בכנסת עצמה, והכנסת החליטה להגביל את עצמה, שכל חוק העובר ושעלותו למעלה מ-5 מיליון ₪, מחויב לעבור בחמישים חברי כנסת לפחות. מעט מאוד חוקים תקציביים עברו בכנסות ה-15 וה-16 בגלל אותה מגבלה שהכנסת עצמה הגבילה מתוך הבנה וראייה שדי לנו בחוק ההסדרים.</w:t>
      </w:r>
    </w:p>
    <w:p w14:paraId="5AE75FAC" w14:textId="77777777" w:rsidR="00427386" w:rsidRPr="009E7346" w:rsidRDefault="00427386" w:rsidP="00427386">
      <w:pPr>
        <w:bidi/>
        <w:ind w:firstLine="567"/>
        <w:jc w:val="both"/>
        <w:rPr>
          <w:rFonts w:cs="David" w:hint="cs"/>
          <w:rtl/>
        </w:rPr>
      </w:pPr>
    </w:p>
    <w:p w14:paraId="794E32AE" w14:textId="77777777" w:rsidR="00427386" w:rsidRPr="009E7346" w:rsidRDefault="00427386" w:rsidP="00427386">
      <w:pPr>
        <w:bidi/>
        <w:ind w:firstLine="567"/>
        <w:jc w:val="both"/>
        <w:rPr>
          <w:rFonts w:cs="David" w:hint="cs"/>
          <w:rtl/>
        </w:rPr>
      </w:pPr>
      <w:r w:rsidRPr="009E7346">
        <w:rPr>
          <w:rFonts w:cs="David" w:hint="cs"/>
          <w:rtl/>
        </w:rPr>
        <w:t>החל בכנסת ה-14, ה-15 וה-16 ניסינו להגביל ולצמצם את חוק ההסדרים ככל האפשר. היו שרי אוצר שראו כאידיאולוגיה את הצורך להשתמש בחוק ההסדרים כדי לקצר תהליכים ולאפשר לממשלה לנשום. הם ראו בזה אמצעי. אנו ניסינו להגביל, גם כשהגבלנו לא היה הדבר לרוחם של רבים מחברי הכנסת, שראו בחוק ההסדרים איזה אמצעי שעושה קלסתר</w:t>
      </w:r>
      <w:r w:rsidRPr="009E7346">
        <w:rPr>
          <w:rFonts w:cs="David" w:hint="cs"/>
          <w:color w:val="99CC00"/>
          <w:rtl/>
        </w:rPr>
        <w:t xml:space="preserve"> </w:t>
      </w:r>
      <w:r w:rsidRPr="009E7346">
        <w:rPr>
          <w:rFonts w:cs="David" w:hint="cs"/>
          <w:rtl/>
        </w:rPr>
        <w:t>את כל עבודתה של הכנסת, והם הגישו עתירות לבית המשפט הגבוה לצדק.</w:t>
      </w:r>
    </w:p>
    <w:p w14:paraId="47FB3E50" w14:textId="77777777" w:rsidR="00427386" w:rsidRPr="009E7346" w:rsidRDefault="00427386" w:rsidP="00427386">
      <w:pPr>
        <w:bidi/>
        <w:ind w:firstLine="567"/>
        <w:jc w:val="both"/>
        <w:rPr>
          <w:rFonts w:cs="David" w:hint="cs"/>
          <w:rtl/>
        </w:rPr>
      </w:pPr>
    </w:p>
    <w:p w14:paraId="0C925BB5" w14:textId="77777777" w:rsidR="00427386" w:rsidRPr="009E7346" w:rsidRDefault="00427386" w:rsidP="00427386">
      <w:pPr>
        <w:bidi/>
        <w:ind w:firstLine="567"/>
        <w:jc w:val="both"/>
        <w:rPr>
          <w:rFonts w:cs="David" w:hint="cs"/>
          <w:rtl/>
        </w:rPr>
      </w:pPr>
      <w:r w:rsidRPr="009E7346">
        <w:rPr>
          <w:rFonts w:cs="David" w:hint="cs"/>
          <w:rtl/>
        </w:rPr>
        <w:t>העתירה האחרונה היתה בכנסת ה-16 נגד התקציב הראשון, שהיה בו שימוש שלדעתם, היה מופרז לחוק ההסדרים, ובית המשפט העליון העיר את הערתו, למרות שלא התערב, ואמר בצורה ברורה ביותר שחזקה על הכנסת ועל יושב-ראש הכנסת, שידאגו לכך שחוק ההסדרים יצומצם ככל האפשר ויהיה כזה אשר יסייע לממשלה באופן ישיר לבצע את תקציב המדינה, כלומר רק חוקים או סעיפים שתפקידם לגבות את התקציב שעליו אנו דנים בכל שנה, רק אלה אותם סעיפים שאפשר לאשרם.</w:t>
      </w:r>
    </w:p>
    <w:p w14:paraId="65D4DDA8" w14:textId="77777777" w:rsidR="00427386" w:rsidRPr="009E7346" w:rsidRDefault="00427386" w:rsidP="00427386">
      <w:pPr>
        <w:bidi/>
        <w:ind w:firstLine="567"/>
        <w:jc w:val="both"/>
        <w:rPr>
          <w:rFonts w:cs="David" w:hint="cs"/>
          <w:rtl/>
        </w:rPr>
      </w:pPr>
    </w:p>
    <w:p w14:paraId="32486AFF" w14:textId="77777777" w:rsidR="00427386" w:rsidRPr="009E7346" w:rsidRDefault="00427386" w:rsidP="00427386">
      <w:pPr>
        <w:bidi/>
        <w:ind w:firstLine="567"/>
        <w:jc w:val="both"/>
        <w:rPr>
          <w:rFonts w:cs="David" w:hint="cs"/>
          <w:rtl/>
        </w:rPr>
      </w:pPr>
      <w:r w:rsidRPr="009E7346">
        <w:rPr>
          <w:rFonts w:cs="David" w:hint="cs"/>
          <w:rtl/>
        </w:rPr>
        <w:t>אני לא בטוח שאנו צריכים להיות מכשול בפני הממשלה בימים רגילים שבהם היא יכולה להעביר תקציב מחודש יולי ואפילו מחודש מאי עד דצמבר ואפילו מאוחר יותר, עד 31 במרס. אני מבין את מצוקות הממשלה היום, אני מבין גם את מצוקות הכנסת, שיודעת שהיא תלך לבחירות, אם התקציב לא יאושר במועדו, ואני מבין שימים אלה לא קלים, ולכן אני, שלא במידת החומרה שבה מתייחס בצדק חבר הכנסת אורון לכל הנושאים, חושב שניתן אולי להבין את המצב המיוחד ולהקל כאן ושם, אבל לא בשום פנים ואופן לראות בחוק ההסדרים פעם נוספת איזה דבר של זה ראה וקדש, כן צריך לא צריך. אנו בהזדמנות חגיגית זאת את כל הרפורמות, את כל הנושאים שאנו לא יכולים להעבירם בגלל התעקשותו של חבר כנסת כזה או אחר, נעשה אותם קלסתר, כאשר באותו לילה נצביע מקשה אחת, והקואליציה תהיה מחויבת.</w:t>
      </w:r>
    </w:p>
    <w:p w14:paraId="1F3D80DF" w14:textId="77777777" w:rsidR="00427386" w:rsidRPr="009E7346" w:rsidRDefault="00427386" w:rsidP="00427386">
      <w:pPr>
        <w:bidi/>
        <w:ind w:firstLine="567"/>
        <w:jc w:val="both"/>
        <w:rPr>
          <w:rFonts w:cs="David" w:hint="cs"/>
          <w:rtl/>
        </w:rPr>
      </w:pPr>
    </w:p>
    <w:p w14:paraId="1585A263" w14:textId="77777777" w:rsidR="00427386" w:rsidRPr="009E7346" w:rsidRDefault="00427386" w:rsidP="00427386">
      <w:pPr>
        <w:bidi/>
        <w:ind w:firstLine="567"/>
        <w:jc w:val="both"/>
        <w:rPr>
          <w:rFonts w:cs="David" w:hint="cs"/>
          <w:rtl/>
        </w:rPr>
      </w:pPr>
      <w:r w:rsidRPr="009E7346">
        <w:rPr>
          <w:rFonts w:cs="David" w:hint="cs"/>
          <w:rtl/>
        </w:rPr>
        <w:t xml:space="preserve">בחוק הזה, שהוגש לכנסת ה-16, יש דברים שמופרזים בעליל, עוד אחרי שהשר נתניהו ושר האוצר אולמרט, היום ראש הממשלה, הסכימו להוריד חלקים מהם, ושהם חזרו. יש דברים שלא יכירם מקומם. אני רוצה להקריא את הסעיפים שאין להם שום השפעה תקציבית, ולא יכירם מקומם בחוק ההסדרים, ואסור שהם יהיו בו; איסור מתנות לנושאי משרה, זה אקטואלי מאוד להיום, החשב הכללי מורשה במסי הביטוח הלאומי, תיקון טעויות בחוק הביטוח הלאומי, מרשמים בידי רוקחים, הנושאים של הרוקחים - הזכירו אותם קודם לזה. אלה נושאים שאנו צריכים לשבת עליהם כדי לדון עליהם; שקלול של מספר המבוטחים בקופות חולים, הבהרה לגבי הכרת הוצאות השקעה בלימודים </w:t>
      </w:r>
      <w:r w:rsidRPr="009E7346">
        <w:rPr>
          <w:rFonts w:cs="David"/>
          <w:rtl/>
        </w:rPr>
        <w:t>–</w:t>
      </w:r>
      <w:r w:rsidRPr="009E7346">
        <w:rPr>
          <w:rFonts w:cs="David" w:hint="cs"/>
          <w:rtl/>
        </w:rPr>
        <w:t xml:space="preserve"> אלה דברי שהממשלה מבקשת- -</w:t>
      </w:r>
    </w:p>
    <w:p w14:paraId="42B36C5B" w14:textId="77777777" w:rsidR="00427386" w:rsidRPr="009E7346" w:rsidRDefault="00427386" w:rsidP="00427386">
      <w:pPr>
        <w:bidi/>
        <w:ind w:firstLine="567"/>
        <w:jc w:val="both"/>
        <w:rPr>
          <w:rFonts w:cs="David" w:hint="cs"/>
          <w:rtl/>
        </w:rPr>
      </w:pPr>
    </w:p>
    <w:p w14:paraId="7850C854" w14:textId="77777777" w:rsidR="00427386" w:rsidRPr="009E7346" w:rsidRDefault="00427386" w:rsidP="00427386">
      <w:pPr>
        <w:bidi/>
        <w:jc w:val="both"/>
        <w:rPr>
          <w:rFonts w:cs="David" w:hint="cs"/>
          <w:rtl/>
        </w:rPr>
      </w:pPr>
      <w:r w:rsidRPr="009E7346">
        <w:rPr>
          <w:rFonts w:cs="David" w:hint="cs"/>
          <w:u w:val="single"/>
          <w:rtl/>
        </w:rPr>
        <w:t>משה גפני:</w:t>
      </w:r>
    </w:p>
    <w:p w14:paraId="4E224696" w14:textId="77777777" w:rsidR="00427386" w:rsidRPr="009E7346" w:rsidRDefault="00427386" w:rsidP="00427386">
      <w:pPr>
        <w:bidi/>
        <w:jc w:val="both"/>
        <w:rPr>
          <w:rFonts w:cs="David" w:hint="cs"/>
          <w:rtl/>
        </w:rPr>
      </w:pPr>
    </w:p>
    <w:p w14:paraId="13FABCF0" w14:textId="77777777" w:rsidR="00427386" w:rsidRPr="009E7346" w:rsidRDefault="00427386" w:rsidP="00427386">
      <w:pPr>
        <w:bidi/>
        <w:ind w:firstLine="567"/>
        <w:jc w:val="both"/>
        <w:rPr>
          <w:rFonts w:cs="David" w:hint="cs"/>
          <w:rtl/>
        </w:rPr>
      </w:pPr>
      <w:r w:rsidRPr="009E7346">
        <w:rPr>
          <w:rFonts w:cs="David" w:hint="cs"/>
          <w:rtl/>
        </w:rPr>
        <w:t xml:space="preserve"> חוק של שופט עבר בכנסת הקודמת. סתם עושים צחוק.</w:t>
      </w:r>
    </w:p>
    <w:p w14:paraId="152F11DD" w14:textId="77777777" w:rsidR="00427386" w:rsidRPr="009E7346" w:rsidRDefault="00427386" w:rsidP="00427386">
      <w:pPr>
        <w:bidi/>
        <w:jc w:val="both"/>
        <w:rPr>
          <w:rFonts w:cs="David" w:hint="cs"/>
          <w:rtl/>
        </w:rPr>
      </w:pPr>
    </w:p>
    <w:p w14:paraId="49CD1A7C" w14:textId="77777777" w:rsidR="00427386" w:rsidRPr="009E7346" w:rsidRDefault="00427386" w:rsidP="00427386">
      <w:pPr>
        <w:bidi/>
        <w:jc w:val="both"/>
        <w:rPr>
          <w:rFonts w:cs="David" w:hint="cs"/>
          <w:rtl/>
        </w:rPr>
      </w:pPr>
      <w:r w:rsidRPr="009E7346">
        <w:rPr>
          <w:rFonts w:cs="David" w:hint="cs"/>
          <w:u w:val="single"/>
          <w:rtl/>
        </w:rPr>
        <w:t>ראובן ריבלין:</w:t>
      </w:r>
    </w:p>
    <w:p w14:paraId="5C7DE0A9" w14:textId="77777777" w:rsidR="00427386" w:rsidRPr="009E7346" w:rsidRDefault="00427386" w:rsidP="00427386">
      <w:pPr>
        <w:bidi/>
        <w:jc w:val="both"/>
        <w:rPr>
          <w:rFonts w:cs="David" w:hint="cs"/>
          <w:rtl/>
        </w:rPr>
      </w:pPr>
    </w:p>
    <w:p w14:paraId="64209686" w14:textId="77777777" w:rsidR="00427386" w:rsidRPr="009E7346" w:rsidRDefault="00427386" w:rsidP="00427386">
      <w:pPr>
        <w:bidi/>
        <w:jc w:val="both"/>
        <w:rPr>
          <w:rFonts w:cs="David" w:hint="cs"/>
          <w:rtl/>
        </w:rPr>
      </w:pPr>
      <w:r w:rsidRPr="009E7346">
        <w:rPr>
          <w:rFonts w:cs="David" w:hint="cs"/>
          <w:rtl/>
        </w:rPr>
        <w:tab/>
        <w:t xml:space="preserve"> לעשות צחוק או לא </w:t>
      </w:r>
      <w:r w:rsidRPr="009E7346">
        <w:rPr>
          <w:rFonts w:cs="David"/>
          <w:rtl/>
        </w:rPr>
        <w:t>–</w:t>
      </w:r>
      <w:r w:rsidRPr="009E7346">
        <w:rPr>
          <w:rFonts w:cs="David" w:hint="cs"/>
          <w:rtl/>
        </w:rPr>
        <w:t xml:space="preserve"> זה דעתו של כל חבר כנסת. יש דברים שאותו מצחיקים, ואני בוכה עליהם, למשל המצב של הליכוד היום... </w:t>
      </w:r>
    </w:p>
    <w:p w14:paraId="513B786E" w14:textId="77777777" w:rsidR="00427386" w:rsidRPr="009E7346" w:rsidRDefault="00427386" w:rsidP="00427386">
      <w:pPr>
        <w:bidi/>
        <w:jc w:val="both"/>
        <w:rPr>
          <w:rFonts w:cs="David" w:hint="cs"/>
          <w:rtl/>
        </w:rPr>
      </w:pPr>
    </w:p>
    <w:p w14:paraId="7188076C" w14:textId="77777777" w:rsidR="00427386" w:rsidRPr="009E7346" w:rsidRDefault="00427386" w:rsidP="00427386">
      <w:pPr>
        <w:bidi/>
        <w:jc w:val="both"/>
        <w:rPr>
          <w:rFonts w:cs="David" w:hint="cs"/>
          <w:rtl/>
        </w:rPr>
      </w:pPr>
      <w:r w:rsidRPr="009E7346">
        <w:rPr>
          <w:rFonts w:cs="David" w:hint="cs"/>
          <w:rtl/>
        </w:rPr>
        <w:tab/>
        <w:t>יותר מכך; רישוי שדות התעופה - רוצים לקדם, יכול להיות שזה ישפיע על התקציב בעוד חמש שנים, האם באמת, מנכ</w:t>
      </w:r>
      <w:r w:rsidRPr="009E7346">
        <w:rPr>
          <w:rFonts w:cs="David"/>
          <w:rtl/>
        </w:rPr>
        <w:t>"</w:t>
      </w:r>
      <w:r w:rsidRPr="009E7346">
        <w:rPr>
          <w:rFonts w:cs="David" w:hint="cs"/>
          <w:rtl/>
        </w:rPr>
        <w:t xml:space="preserve">ל משרד ראש הממשלה לשעבר, אדוני הנכבד, יושב-ראש הקואליציה, זה הדבר שאנו צריכים אותו, תבוא ועדת הכלכלה, תדון, תזמין מומחים. הרי אנו שומעים היום בוועדת הכספים ששרים לא יספיקו להגיע. </w:t>
      </w:r>
    </w:p>
    <w:p w14:paraId="0A91B6EB" w14:textId="77777777" w:rsidR="00427386" w:rsidRPr="009E7346" w:rsidRDefault="00427386" w:rsidP="00427386">
      <w:pPr>
        <w:bidi/>
        <w:jc w:val="both"/>
        <w:rPr>
          <w:rFonts w:cs="David" w:hint="cs"/>
          <w:rtl/>
        </w:rPr>
      </w:pPr>
    </w:p>
    <w:p w14:paraId="13231271" w14:textId="77777777" w:rsidR="00427386" w:rsidRPr="009E7346" w:rsidRDefault="00427386" w:rsidP="00427386">
      <w:pPr>
        <w:bidi/>
        <w:ind w:firstLine="567"/>
        <w:jc w:val="both"/>
        <w:rPr>
          <w:rFonts w:cs="David" w:hint="cs"/>
          <w:rtl/>
        </w:rPr>
      </w:pPr>
      <w:r w:rsidRPr="009E7346">
        <w:rPr>
          <w:rFonts w:cs="David" w:hint="cs"/>
          <w:rtl/>
        </w:rPr>
        <w:t>אני מבקש לעשות כל מאמץ על-מנת שנוכל לפחות להצביע נגד, אבל לא לפנות למוסדות אחרים ולהרחיק את עבודתנו מאתנו כדי שאחרים יפעלו עבורנו. יש הייעוץ המשפטי שנתן חוות דעת ברורה, ייתכן מאוד שניתן להקל בתקופה זאת בגלל המיוחדות של תקציב המדינה שאותו אנו צרכים להעביר בתוך 45 יום, כאשר כבר 14 יום עברו, לא כולל שבתות, ולא כולל את זה שרק ביום שני נתחיל לעבוד וזה שלא גמרתם עם חבר הכנסת ליצמן. איך נדע איך ישפיע על תקציב המדינה חוק חובת המכרזים במוסד להשכלה גבוהה, בלי שנדון ונשאל- -</w:t>
      </w:r>
    </w:p>
    <w:p w14:paraId="43872DF3" w14:textId="77777777" w:rsidR="00427386" w:rsidRPr="009E7346" w:rsidRDefault="00427386" w:rsidP="00427386">
      <w:pPr>
        <w:bidi/>
        <w:jc w:val="both"/>
        <w:rPr>
          <w:rFonts w:cs="David" w:hint="cs"/>
          <w:rtl/>
        </w:rPr>
      </w:pPr>
    </w:p>
    <w:p w14:paraId="33FAA642" w14:textId="77777777" w:rsidR="00427386" w:rsidRPr="009E7346" w:rsidRDefault="00427386" w:rsidP="00427386">
      <w:pPr>
        <w:bidi/>
        <w:jc w:val="both"/>
        <w:rPr>
          <w:rFonts w:cs="David" w:hint="cs"/>
          <w:rtl/>
        </w:rPr>
      </w:pPr>
      <w:r w:rsidRPr="009E7346">
        <w:rPr>
          <w:rFonts w:cs="David" w:hint="cs"/>
          <w:u w:val="single"/>
          <w:rtl/>
        </w:rPr>
        <w:t>קריאה:</w:t>
      </w:r>
    </w:p>
    <w:p w14:paraId="31C909CB" w14:textId="77777777" w:rsidR="00427386" w:rsidRPr="009E7346" w:rsidRDefault="00427386" w:rsidP="00427386">
      <w:pPr>
        <w:bidi/>
        <w:jc w:val="both"/>
        <w:rPr>
          <w:rFonts w:cs="David" w:hint="cs"/>
          <w:rtl/>
        </w:rPr>
      </w:pPr>
    </w:p>
    <w:p w14:paraId="08898618" w14:textId="77777777" w:rsidR="00427386" w:rsidRPr="009E7346" w:rsidRDefault="00427386" w:rsidP="00427386">
      <w:pPr>
        <w:bidi/>
        <w:jc w:val="both"/>
        <w:rPr>
          <w:rFonts w:cs="David" w:hint="cs"/>
          <w:rtl/>
        </w:rPr>
      </w:pPr>
      <w:r w:rsidRPr="009E7346">
        <w:rPr>
          <w:rFonts w:cs="David" w:hint="cs"/>
          <w:rtl/>
        </w:rPr>
        <w:tab/>
        <w:t>- -</w:t>
      </w:r>
    </w:p>
    <w:p w14:paraId="1EE9F5ED" w14:textId="77777777" w:rsidR="00427386" w:rsidRPr="009E7346" w:rsidRDefault="00427386" w:rsidP="00427386">
      <w:pPr>
        <w:bidi/>
        <w:jc w:val="both"/>
        <w:rPr>
          <w:rFonts w:cs="David" w:hint="cs"/>
          <w:rtl/>
        </w:rPr>
      </w:pPr>
    </w:p>
    <w:p w14:paraId="108C4936" w14:textId="77777777" w:rsidR="00427386" w:rsidRPr="009E7346" w:rsidRDefault="00427386" w:rsidP="00427386">
      <w:pPr>
        <w:bidi/>
        <w:jc w:val="both"/>
        <w:rPr>
          <w:rFonts w:cs="David" w:hint="cs"/>
          <w:rtl/>
        </w:rPr>
      </w:pPr>
      <w:r w:rsidRPr="009E7346">
        <w:rPr>
          <w:rFonts w:cs="David" w:hint="cs"/>
          <w:u w:val="single"/>
          <w:rtl/>
        </w:rPr>
        <w:t>ראובן ריבלין:</w:t>
      </w:r>
    </w:p>
    <w:p w14:paraId="70E1545C" w14:textId="77777777" w:rsidR="00427386" w:rsidRPr="009E7346" w:rsidRDefault="00427386" w:rsidP="00427386">
      <w:pPr>
        <w:bidi/>
        <w:jc w:val="both"/>
        <w:rPr>
          <w:rFonts w:cs="David" w:hint="cs"/>
          <w:rtl/>
        </w:rPr>
      </w:pPr>
    </w:p>
    <w:p w14:paraId="0F6E5306" w14:textId="77777777" w:rsidR="00427386" w:rsidRPr="009E7346" w:rsidRDefault="00427386" w:rsidP="00427386">
      <w:pPr>
        <w:bidi/>
        <w:jc w:val="both"/>
        <w:rPr>
          <w:rFonts w:cs="David" w:hint="cs"/>
          <w:rtl/>
        </w:rPr>
      </w:pPr>
      <w:r w:rsidRPr="009E7346">
        <w:rPr>
          <w:rFonts w:cs="David" w:hint="cs"/>
          <w:rtl/>
        </w:rPr>
        <w:tab/>
        <w:t xml:space="preserve">חוק רשות הספנות והנמלים </w:t>
      </w:r>
      <w:r w:rsidRPr="009E7346">
        <w:rPr>
          <w:rFonts w:cs="David"/>
          <w:rtl/>
        </w:rPr>
        <w:t>–</w:t>
      </w:r>
      <w:r w:rsidRPr="009E7346">
        <w:rPr>
          <w:rFonts w:cs="David" w:hint="cs"/>
          <w:rtl/>
        </w:rPr>
        <w:t xml:space="preserve"> כבר ניסו להעביר אותו בפעם הקודמת ולא הצליחו. יש פה הרבה ארנבות שהוכנסו ועזים. אני רוצה ארנבות - להוציא, לא לאכול. יש פה כל מיני עזים שיוציאו אותם בבוא העת ויש פה ארנבות. </w:t>
      </w:r>
    </w:p>
    <w:p w14:paraId="1673BB90" w14:textId="77777777" w:rsidR="00427386" w:rsidRPr="009E7346" w:rsidRDefault="00427386" w:rsidP="00427386">
      <w:pPr>
        <w:bidi/>
        <w:jc w:val="both"/>
        <w:rPr>
          <w:rFonts w:cs="David" w:hint="cs"/>
          <w:rtl/>
        </w:rPr>
      </w:pPr>
    </w:p>
    <w:p w14:paraId="70EF477F"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2696B838" w14:textId="77777777" w:rsidR="00427386" w:rsidRPr="009E7346" w:rsidRDefault="00427386" w:rsidP="00427386">
      <w:pPr>
        <w:bidi/>
        <w:jc w:val="both"/>
        <w:rPr>
          <w:rFonts w:cs="David" w:hint="cs"/>
          <w:u w:val="single"/>
          <w:rtl/>
        </w:rPr>
      </w:pPr>
    </w:p>
    <w:p w14:paraId="7F25F12A" w14:textId="77777777" w:rsidR="00427386" w:rsidRPr="009E7346" w:rsidRDefault="00427386" w:rsidP="00427386">
      <w:pPr>
        <w:bidi/>
        <w:ind w:firstLine="567"/>
        <w:jc w:val="both"/>
        <w:rPr>
          <w:rFonts w:cs="David" w:hint="cs"/>
          <w:rtl/>
        </w:rPr>
      </w:pPr>
      <w:r w:rsidRPr="009E7346">
        <w:rPr>
          <w:rFonts w:cs="David" w:hint="cs"/>
          <w:rtl/>
        </w:rPr>
        <w:t>תודה. חבר הכנסת בן-ששון, בבקשה.</w:t>
      </w:r>
    </w:p>
    <w:p w14:paraId="6DA1DAA1" w14:textId="77777777" w:rsidR="00427386" w:rsidRPr="009E7346" w:rsidRDefault="00427386" w:rsidP="00427386">
      <w:pPr>
        <w:bidi/>
        <w:jc w:val="both"/>
        <w:rPr>
          <w:rFonts w:cs="David" w:hint="cs"/>
          <w:rtl/>
        </w:rPr>
      </w:pPr>
    </w:p>
    <w:p w14:paraId="754D54C9" w14:textId="77777777" w:rsidR="00427386" w:rsidRPr="009E7346" w:rsidRDefault="00427386" w:rsidP="00427386">
      <w:pPr>
        <w:bidi/>
        <w:jc w:val="both"/>
        <w:rPr>
          <w:rFonts w:cs="David" w:hint="cs"/>
          <w:rtl/>
        </w:rPr>
      </w:pPr>
      <w:r w:rsidRPr="009E7346">
        <w:rPr>
          <w:rFonts w:cs="David" w:hint="cs"/>
          <w:u w:val="single"/>
          <w:rtl/>
        </w:rPr>
        <w:t>מנחם בן-ששון:</w:t>
      </w:r>
    </w:p>
    <w:p w14:paraId="32BA9E6D" w14:textId="77777777" w:rsidR="00427386" w:rsidRPr="009E7346" w:rsidRDefault="00427386" w:rsidP="00427386">
      <w:pPr>
        <w:bidi/>
        <w:jc w:val="both"/>
        <w:rPr>
          <w:rFonts w:cs="David" w:hint="cs"/>
          <w:rtl/>
        </w:rPr>
      </w:pPr>
    </w:p>
    <w:p w14:paraId="3C5C9BBB" w14:textId="77777777" w:rsidR="00427386" w:rsidRPr="009E7346" w:rsidRDefault="00427386" w:rsidP="00427386">
      <w:pPr>
        <w:bidi/>
        <w:jc w:val="both"/>
        <w:rPr>
          <w:rFonts w:cs="David" w:hint="cs"/>
          <w:rtl/>
        </w:rPr>
      </w:pPr>
      <w:r w:rsidRPr="009E7346">
        <w:rPr>
          <w:rFonts w:cs="David" w:hint="cs"/>
          <w:rtl/>
        </w:rPr>
        <w:tab/>
        <w:t>יש לי הצעה לסדר, אני מניח שזאת תוצאה שמעידה על כך שאני די חדש במשכן; אנו עם המון עבודה בשבועות הקרובים. שמענו שניים מהאופוזיציה עם שתי גישות. אני מציע, אם אפשר, שנשמע את יושב-ראש הקואליציה.</w:t>
      </w:r>
    </w:p>
    <w:p w14:paraId="47CF307F" w14:textId="77777777" w:rsidR="00427386" w:rsidRPr="009E7346" w:rsidRDefault="00427386" w:rsidP="00427386">
      <w:pPr>
        <w:bidi/>
        <w:jc w:val="both"/>
        <w:rPr>
          <w:rFonts w:cs="David" w:hint="cs"/>
          <w:rtl/>
        </w:rPr>
      </w:pPr>
    </w:p>
    <w:p w14:paraId="728450A0"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915F7D2" w14:textId="77777777" w:rsidR="00427386" w:rsidRPr="009E7346" w:rsidRDefault="00427386" w:rsidP="00427386">
      <w:pPr>
        <w:bidi/>
        <w:jc w:val="both"/>
        <w:rPr>
          <w:rFonts w:cs="David" w:hint="cs"/>
          <w:u w:val="single"/>
          <w:rtl/>
        </w:rPr>
      </w:pPr>
    </w:p>
    <w:p w14:paraId="3AD10A22" w14:textId="77777777" w:rsidR="00427386" w:rsidRPr="009E7346" w:rsidRDefault="00427386" w:rsidP="00427386">
      <w:pPr>
        <w:bidi/>
        <w:ind w:firstLine="567"/>
        <w:jc w:val="both"/>
        <w:rPr>
          <w:rFonts w:cs="David" w:hint="cs"/>
          <w:rtl/>
        </w:rPr>
      </w:pPr>
      <w:r w:rsidRPr="009E7346">
        <w:rPr>
          <w:rFonts w:cs="David" w:hint="cs"/>
          <w:rtl/>
        </w:rPr>
        <w:t xml:space="preserve">הוא הדובר הבא. </w:t>
      </w:r>
    </w:p>
    <w:p w14:paraId="007E81D6" w14:textId="77777777" w:rsidR="00427386" w:rsidRPr="009E7346" w:rsidRDefault="00427386" w:rsidP="00427386">
      <w:pPr>
        <w:bidi/>
        <w:ind w:firstLine="567"/>
        <w:jc w:val="both"/>
        <w:rPr>
          <w:rFonts w:cs="David" w:hint="cs"/>
          <w:rtl/>
        </w:rPr>
      </w:pPr>
    </w:p>
    <w:p w14:paraId="1047AD29" w14:textId="77777777" w:rsidR="00427386" w:rsidRPr="009E7346" w:rsidRDefault="00427386" w:rsidP="00427386">
      <w:pPr>
        <w:bidi/>
        <w:jc w:val="both"/>
        <w:rPr>
          <w:rFonts w:cs="David" w:hint="cs"/>
          <w:rtl/>
        </w:rPr>
      </w:pPr>
      <w:r w:rsidRPr="009E7346">
        <w:rPr>
          <w:rFonts w:cs="David" w:hint="cs"/>
          <w:u w:val="single"/>
          <w:rtl/>
        </w:rPr>
        <w:t>מנחם בן-ששון:</w:t>
      </w:r>
    </w:p>
    <w:p w14:paraId="28CABD23" w14:textId="77777777" w:rsidR="00427386" w:rsidRPr="009E7346" w:rsidRDefault="00427386" w:rsidP="00427386">
      <w:pPr>
        <w:bidi/>
        <w:ind w:firstLine="567"/>
        <w:jc w:val="both"/>
        <w:rPr>
          <w:rFonts w:cs="David" w:hint="cs"/>
          <w:rtl/>
        </w:rPr>
      </w:pPr>
    </w:p>
    <w:p w14:paraId="04C6B263" w14:textId="77777777" w:rsidR="00427386" w:rsidRPr="009E7346" w:rsidRDefault="00427386" w:rsidP="00427386">
      <w:pPr>
        <w:bidi/>
        <w:ind w:firstLine="567"/>
        <w:jc w:val="both"/>
        <w:rPr>
          <w:rFonts w:cs="David" w:hint="cs"/>
          <w:rtl/>
        </w:rPr>
      </w:pPr>
      <w:r w:rsidRPr="009E7346">
        <w:rPr>
          <w:rFonts w:cs="David" w:hint="cs"/>
          <w:rtl/>
        </w:rPr>
        <w:t>סליחה, חשבתי שיש עוד רשימה ארוכה. אני מתנצל, לזה התכוונתי.</w:t>
      </w:r>
    </w:p>
    <w:p w14:paraId="55B62072" w14:textId="77777777" w:rsidR="00427386" w:rsidRPr="009E7346" w:rsidRDefault="00427386" w:rsidP="00427386">
      <w:pPr>
        <w:bidi/>
        <w:jc w:val="both"/>
        <w:rPr>
          <w:rFonts w:cs="David" w:hint="cs"/>
          <w:rtl/>
        </w:rPr>
      </w:pPr>
    </w:p>
    <w:p w14:paraId="47079882" w14:textId="77777777" w:rsidR="00427386" w:rsidRPr="009E7346" w:rsidRDefault="00427386" w:rsidP="00427386">
      <w:pPr>
        <w:bidi/>
        <w:jc w:val="both"/>
        <w:rPr>
          <w:rFonts w:cs="David" w:hint="cs"/>
          <w:rtl/>
        </w:rPr>
      </w:pPr>
      <w:r w:rsidRPr="009E7346">
        <w:rPr>
          <w:rFonts w:cs="David" w:hint="cs"/>
          <w:u w:val="single"/>
          <w:rtl/>
        </w:rPr>
        <w:t>ראובן ריבלין:</w:t>
      </w:r>
    </w:p>
    <w:p w14:paraId="0972825B" w14:textId="77777777" w:rsidR="00427386" w:rsidRPr="009E7346" w:rsidRDefault="00427386" w:rsidP="00427386">
      <w:pPr>
        <w:bidi/>
        <w:jc w:val="both"/>
        <w:rPr>
          <w:rFonts w:cs="David" w:hint="cs"/>
          <w:rtl/>
        </w:rPr>
      </w:pPr>
    </w:p>
    <w:p w14:paraId="08FF8958" w14:textId="77777777" w:rsidR="00427386" w:rsidRPr="009E7346" w:rsidRDefault="00427386" w:rsidP="00427386">
      <w:pPr>
        <w:bidi/>
        <w:jc w:val="both"/>
        <w:rPr>
          <w:rFonts w:cs="David" w:hint="cs"/>
          <w:rtl/>
        </w:rPr>
      </w:pPr>
      <w:r w:rsidRPr="009E7346">
        <w:rPr>
          <w:rFonts w:cs="David" w:hint="cs"/>
          <w:rtl/>
        </w:rPr>
        <w:tab/>
        <w:t xml:space="preserve"> יש לי הערה; גברתי קראה בהרצאה הפתיחה שלה לכינוס הישיבה החשובה הזאת והודיעה על כך שאנו יכולים להשתמש בסעיף 131. בחוק ההסדרים קבעו להכנסות לדורותיהם מידה אחת, נורמה אחת שבה יש ועדת הסכמות לגבי ניהול התקציב, ולא סטינו מהם. סעיף 131 הוא כחרב על צווארם של אותם אלה המבקשים לעשות בפרוצדורה של הכנסת שימוש בלתי-הוגן, ואומרים: אם האופוזיציה תתחיל להשתגע, ולא תעביר בצורה מוגזמת ולא מעבר לצרכים הפרלמנטריים, יש בידי הקואליציה אפשרות לאחוז ב-131 ולבקש מוועדת הכנסת.</w:t>
      </w:r>
    </w:p>
    <w:p w14:paraId="4E44B5DB" w14:textId="77777777" w:rsidR="00427386" w:rsidRPr="009E7346" w:rsidRDefault="00427386" w:rsidP="00427386">
      <w:pPr>
        <w:bidi/>
        <w:jc w:val="both"/>
        <w:rPr>
          <w:rFonts w:cs="David" w:hint="cs"/>
          <w:rtl/>
        </w:rPr>
      </w:pPr>
    </w:p>
    <w:p w14:paraId="3D0177F0" w14:textId="77777777" w:rsidR="00427386" w:rsidRPr="009E7346" w:rsidRDefault="00427386" w:rsidP="00427386">
      <w:pPr>
        <w:bidi/>
        <w:jc w:val="both"/>
        <w:rPr>
          <w:rFonts w:cs="David" w:hint="cs"/>
          <w:rtl/>
        </w:rPr>
      </w:pPr>
      <w:r w:rsidRPr="009E7346">
        <w:rPr>
          <w:rFonts w:cs="David" w:hint="cs"/>
          <w:rtl/>
        </w:rPr>
        <w:tab/>
        <w:t>פעם הייתי עם חברת כנסת נפלאה בסיעה אחת. לימים היתה לסגנית שר והיתה ליושבת-ראש ועדת הכנסת. אני לא הסכמתי והיא הסכימה אתי באותה עת, שהממשלה, שהיתה ממשלה מטעמנו, תעשה שימוש בסעיף 131, כי חשבנו שסעיף 131 זה מיוריזציה מובהקת של הרוב על המיעוט, ובכנסת צריך להכריע בסופו של דבר. צריך בוועדת הסכמות להגיע להבנה, אלא אם רואים שהאופוזיציה רוצה להכשיל תוך עשיית שימוש בלתי-הוגן בהליכי הכנסת. אל לנו אפילו לעיין ב-131 עד אשר לא מגיעים לרגע שבו אין דעה.</w:t>
      </w:r>
    </w:p>
    <w:p w14:paraId="7C6302CF" w14:textId="77777777" w:rsidR="00427386" w:rsidRPr="009E7346" w:rsidRDefault="00427386" w:rsidP="00427386">
      <w:pPr>
        <w:bidi/>
        <w:jc w:val="both"/>
        <w:rPr>
          <w:rFonts w:cs="David" w:hint="cs"/>
          <w:rtl/>
        </w:rPr>
      </w:pPr>
    </w:p>
    <w:p w14:paraId="7D6FAA1E" w14:textId="77777777" w:rsidR="00427386" w:rsidRPr="009E7346" w:rsidRDefault="00427386" w:rsidP="00427386">
      <w:pPr>
        <w:bidi/>
        <w:jc w:val="both"/>
        <w:rPr>
          <w:rFonts w:cs="David" w:hint="cs"/>
          <w:rtl/>
        </w:rPr>
      </w:pPr>
      <w:r w:rsidRPr="009E7346">
        <w:rPr>
          <w:rFonts w:cs="David" w:hint="cs"/>
          <w:rtl/>
        </w:rPr>
        <w:tab/>
        <w:t>באותו לילה קשה כשעמדו בכל זאת, נתנו לי כיושב-ראש את האפשרות להחליט מתי ההצבעה, ולחיים אורון, עמדתי על כך שכל הצבעה של חיים אורון תתקבל על-ידי, הוא לא הגזים ואילו פעם אחת, ברגע מסוים התעייפנו, וביקשנו לקיים את 131, והנה יושב פה יושב-ראש הקואליציה, גם הוא עצמו לא היה מוכן ללכת ל-131, למרות שהיו כאלה וכאלה לחצים. 131 הוא נשק יום הדין שאסור לכנסת להשתמש בו. כל זמן שאנו יכולים להגיע להסכמה, בסדר. כל זמן שהאופוזיציה לא עושה שימוש לרעה בהליכי הכנסת, לא להשתמש ב-131.</w:t>
      </w:r>
    </w:p>
    <w:p w14:paraId="3FDE48E5" w14:textId="77777777" w:rsidR="00427386" w:rsidRPr="009E7346" w:rsidRDefault="00427386" w:rsidP="00427386">
      <w:pPr>
        <w:bidi/>
        <w:jc w:val="both"/>
        <w:rPr>
          <w:rFonts w:cs="David" w:hint="cs"/>
          <w:rtl/>
        </w:rPr>
      </w:pPr>
    </w:p>
    <w:p w14:paraId="4D9F46BE"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7269C0C9" w14:textId="77777777" w:rsidR="00427386" w:rsidRPr="009E7346" w:rsidRDefault="00427386" w:rsidP="00427386">
      <w:pPr>
        <w:bidi/>
        <w:jc w:val="both"/>
        <w:rPr>
          <w:rFonts w:cs="David" w:hint="cs"/>
          <w:u w:val="single"/>
          <w:rtl/>
        </w:rPr>
      </w:pPr>
    </w:p>
    <w:p w14:paraId="5E15D016" w14:textId="77777777" w:rsidR="00427386" w:rsidRPr="009E7346" w:rsidRDefault="00427386" w:rsidP="00427386">
      <w:pPr>
        <w:bidi/>
        <w:ind w:firstLine="567"/>
        <w:jc w:val="both"/>
        <w:rPr>
          <w:rFonts w:cs="David" w:hint="cs"/>
          <w:rtl/>
        </w:rPr>
      </w:pPr>
      <w:r w:rsidRPr="009E7346">
        <w:rPr>
          <w:rFonts w:cs="David" w:hint="cs"/>
          <w:rtl/>
        </w:rPr>
        <w:t>תודה על הערתך. חבר הכנסת אביגדור יצחקי.</w:t>
      </w:r>
    </w:p>
    <w:p w14:paraId="05DCB995" w14:textId="77777777" w:rsidR="00427386" w:rsidRPr="009E7346" w:rsidRDefault="00427386" w:rsidP="00427386">
      <w:pPr>
        <w:bidi/>
        <w:jc w:val="both"/>
        <w:rPr>
          <w:rFonts w:cs="David" w:hint="cs"/>
          <w:rtl/>
        </w:rPr>
      </w:pPr>
    </w:p>
    <w:p w14:paraId="7FC83795" w14:textId="77777777" w:rsidR="00427386" w:rsidRPr="009E7346" w:rsidRDefault="00427386" w:rsidP="00427386">
      <w:pPr>
        <w:bidi/>
        <w:jc w:val="both"/>
        <w:rPr>
          <w:rFonts w:cs="David" w:hint="cs"/>
          <w:rtl/>
        </w:rPr>
      </w:pPr>
      <w:r w:rsidRPr="009E7346">
        <w:rPr>
          <w:rFonts w:cs="David" w:hint="cs"/>
          <w:u w:val="single"/>
          <w:rtl/>
        </w:rPr>
        <w:t>אביגדור יצחקי:</w:t>
      </w:r>
    </w:p>
    <w:p w14:paraId="3F0940A5" w14:textId="77777777" w:rsidR="00427386" w:rsidRPr="009E7346" w:rsidRDefault="00427386" w:rsidP="00427386">
      <w:pPr>
        <w:bidi/>
        <w:jc w:val="both"/>
        <w:rPr>
          <w:rFonts w:cs="David" w:hint="cs"/>
          <w:rtl/>
        </w:rPr>
      </w:pPr>
    </w:p>
    <w:p w14:paraId="6101DAF9" w14:textId="77777777" w:rsidR="00427386" w:rsidRPr="009E7346" w:rsidRDefault="00427386" w:rsidP="00427386">
      <w:pPr>
        <w:bidi/>
        <w:jc w:val="both"/>
        <w:rPr>
          <w:rFonts w:cs="David" w:hint="cs"/>
          <w:rtl/>
        </w:rPr>
      </w:pPr>
      <w:r w:rsidRPr="009E7346">
        <w:rPr>
          <w:rFonts w:cs="David" w:hint="cs"/>
          <w:rtl/>
        </w:rPr>
        <w:tab/>
        <w:t>גברתי היושבת-ראש, אני מבקש לשמוע בתשומת לב כדי שנוכל להתקדם. מספר הערות; מבחינת לוחות הזמנים, המועד האחרון לאישור התקציב הוא 18 ביוני, שהוא יוצא ביום ראשון. המשמעות של זה בימי עבודת הכנסת היא שזה בעצם 14 ביוני. מאחר שאנו רוצים שיהיה לנו גיבוי, שלב שבו משפטית או באיזו צורה ובצדק יטענו שהדברים נעשו בצורה לא נכונה, אנו רוצים כממשלה או כקואליציה שיהיה לנו גיבוי של שבוע לדבר הזה, לכן ההצבעה צריכה להסתיים ב-7 ביוני, ולכן צריך שיהיה תהליך של דיון, ולכן צריך להניח את זה על שולחן הכנסת ב-5 ביוני. מאחר שהמחלקה המשפטית של הכנסת תוכל לנסח את ההחלטות של הוועדות השונות, צריך לתת להם כמה ימי עבודה שלא חלים בשבת, ומאחר שנדמה לי ששבועות חל ב-1 ביוני, ביום חמישי גם אי-אפשר, זאת אומרת שהוועדות צריכות להספיק את כל הדיונים עד 30 באפריל. הדבר משאיר בידינו שבועיים ימים של עבודה רצופה ואמיתית שבה אנו אמורים הן בוועדות הכספים והן בוועדות האחרות של הכנסת להגיע למצב שבו אנו דנים בכובד ראש בכל הדברים כדי להביאם לכלל מיצוי.</w:t>
      </w:r>
    </w:p>
    <w:p w14:paraId="1F3A64EA" w14:textId="77777777" w:rsidR="00427386" w:rsidRPr="009E7346" w:rsidRDefault="00427386" w:rsidP="00427386">
      <w:pPr>
        <w:bidi/>
        <w:jc w:val="both"/>
        <w:rPr>
          <w:rFonts w:cs="David" w:hint="cs"/>
          <w:rtl/>
        </w:rPr>
      </w:pPr>
    </w:p>
    <w:p w14:paraId="1E3E3269" w14:textId="77777777" w:rsidR="00427386" w:rsidRPr="009E7346" w:rsidRDefault="00427386" w:rsidP="00427386">
      <w:pPr>
        <w:bidi/>
        <w:jc w:val="both"/>
        <w:rPr>
          <w:rFonts w:cs="David" w:hint="cs"/>
          <w:rtl/>
        </w:rPr>
      </w:pPr>
      <w:r w:rsidRPr="009E7346">
        <w:rPr>
          <w:rFonts w:cs="David" w:hint="cs"/>
          <w:rtl/>
        </w:rPr>
        <w:tab/>
        <w:t>כמובן, הדברים נראים קצת בעייתיים מבחינת הפיזיקה, אני לא מדבר כרגע על הדברים עצמם, אך אני רוצה לחלק בדברים שלי בין הפרוצדורה למהות; כרגע אנו לא יכולים לבוא בדברים בדבר מהות הדברים שנמצאים בחוקים, ולכן את זה נעשה במהלך הדיונים בוועדות, וכמובן, בצורה לא פורמלית בין הסיעות השונות במהלך ההידיינות. אנו גם נראה מהם החוקים שקשורים לתקציב פרופר, נראה גם דברים שחשוב להעבירם היום, כי הזמן - גם לו יש משמעות.</w:t>
      </w:r>
    </w:p>
    <w:p w14:paraId="5320B1F9" w14:textId="77777777" w:rsidR="00427386" w:rsidRPr="009E7346" w:rsidRDefault="00427386" w:rsidP="00427386">
      <w:pPr>
        <w:bidi/>
        <w:jc w:val="both"/>
        <w:rPr>
          <w:rFonts w:cs="David" w:hint="cs"/>
          <w:rtl/>
        </w:rPr>
      </w:pPr>
    </w:p>
    <w:p w14:paraId="28587068" w14:textId="77777777" w:rsidR="00427386" w:rsidRPr="009E7346" w:rsidRDefault="00427386" w:rsidP="00427386">
      <w:pPr>
        <w:bidi/>
        <w:jc w:val="both"/>
        <w:rPr>
          <w:rFonts w:cs="David" w:hint="cs"/>
          <w:rtl/>
        </w:rPr>
      </w:pPr>
      <w:r w:rsidRPr="009E7346">
        <w:rPr>
          <w:rFonts w:cs="David" w:hint="cs"/>
          <w:rtl/>
        </w:rPr>
        <w:tab/>
        <w:t>שתי הערות לחבר הכנסת ריבלין; ייתכן שמטרת החוק היא להגן על התקציב, אך נראה לי שמטרת חוק ההסדרים היא גם להביא למצב שבו הדברים שלא יכולים להמתין להליך חקיקה רגיל, טוב להביאם לפעמים, היו גם דברים שאופוזיציה ביקשה והבאנו אותם בחוק הסדרים, ונדמה לי שבכל הפעמים שאני כמנכ</w:t>
      </w:r>
      <w:r w:rsidRPr="009E7346">
        <w:rPr>
          <w:rFonts w:cs="David"/>
          <w:rtl/>
        </w:rPr>
        <w:t>"</w:t>
      </w:r>
      <w:r w:rsidRPr="009E7346">
        <w:rPr>
          <w:rFonts w:cs="David" w:hint="cs"/>
          <w:rtl/>
        </w:rPr>
        <w:t>ל משרד ראש הממשלה סייעתי בהעברת התקציב, ואתה היית יושב-ראש הכנסת בתקופה שבה היית יושב-ראש הכנסת, הגענו להסכמות מלאות ברוח הדברים שאמרת לגבי ההעברה לוועדות והמהויות של חלק מהדברים, ובסופו של דבר הגענו להסכמה מלאה בנושא הזה, ועשינו אותה עם כלל הקואליציה, ובחלק מהמקרים גם עם חלק מהאופוזיציה.</w:t>
      </w:r>
    </w:p>
    <w:p w14:paraId="63DCFC2D" w14:textId="77777777" w:rsidR="00427386" w:rsidRPr="009E7346" w:rsidRDefault="00427386" w:rsidP="00427386">
      <w:pPr>
        <w:bidi/>
        <w:jc w:val="both"/>
        <w:rPr>
          <w:rFonts w:cs="David" w:hint="cs"/>
          <w:rtl/>
        </w:rPr>
      </w:pPr>
    </w:p>
    <w:p w14:paraId="2FC3459B" w14:textId="77777777" w:rsidR="00427386" w:rsidRPr="009E7346" w:rsidRDefault="00427386" w:rsidP="00427386">
      <w:pPr>
        <w:bidi/>
        <w:jc w:val="both"/>
        <w:rPr>
          <w:rFonts w:cs="David" w:hint="cs"/>
          <w:rtl/>
        </w:rPr>
      </w:pPr>
      <w:r w:rsidRPr="009E7346">
        <w:rPr>
          <w:rFonts w:cs="David" w:hint="cs"/>
          <w:rtl/>
        </w:rPr>
        <w:tab/>
        <w:t>שנית, נראה לי שקשה לנו מאוד היום בידע של כולם את החוקים להגיע לסיכום מלא בנושא המהות, כי אני בטוח שבנושא המהות יהיו הסכמות גם בין חברי הכנסת השונים וגם נצליח לשכנע את הממשלה או את האוצר, שהוא אחראי על חוק זה, בכמה וכמה דברים. בשנה הזאת יש מספר מועדים שאליהם אפשר להתכוונן בכמה נושאים. כמובן, יש נושאים שיכול להיות שיהיה רוב של חברי הבית להגיע למסקנה שאנו לא רוצים לראות אותם עכשיו וגם לא בעתיד הנראה לעין. אבל יש חוקים שנרצה להגיע אתם למצב שבו אנו אולי נרצה לגמור אותם עד סוף השנה הזאת, כלומר חוק ההסדרים של 2007, יש דברים שלמרות שלא נספיק לדון עליהם עכשיו, אנו, כדי לא להביא אותם ביום 7 ביוני, נסכם שהדברים ייגמרו עד סוף המושב הזה, ויש דברים שנכניסם לחוק ההסדרים כי הם חשובים ונוגעים לתקציב מדינת ישראל.</w:t>
      </w:r>
    </w:p>
    <w:p w14:paraId="71521D6D" w14:textId="77777777" w:rsidR="00427386" w:rsidRPr="009E7346" w:rsidRDefault="00427386" w:rsidP="00427386">
      <w:pPr>
        <w:bidi/>
        <w:jc w:val="both"/>
        <w:rPr>
          <w:rFonts w:cs="David" w:hint="cs"/>
          <w:rtl/>
        </w:rPr>
      </w:pPr>
    </w:p>
    <w:p w14:paraId="763FE1CB" w14:textId="77777777" w:rsidR="00427386" w:rsidRPr="009E7346" w:rsidRDefault="00427386" w:rsidP="00427386">
      <w:pPr>
        <w:bidi/>
        <w:jc w:val="both"/>
        <w:rPr>
          <w:rFonts w:cs="David" w:hint="cs"/>
          <w:rtl/>
        </w:rPr>
      </w:pPr>
      <w:r w:rsidRPr="009E7346">
        <w:rPr>
          <w:rFonts w:cs="David" w:hint="cs"/>
          <w:rtl/>
        </w:rPr>
        <w:tab/>
        <w:t>אני חושב שאת הדיון מהותי אנו לא יכולים לנהל רק פה. את הדיון המהותי אנו צריכים לעשות גם בוועדות, אחרת ועדת הכנסת יכולה היום להחליט שכל חוק ההסדרים נופל, והוא נופל, וזה אפשרי. אני מבין שהוא אפשרי מבחינה חוקית וגם להפך. לכן אני חושב שבנושא המהותי של פיצול החוקים בין הזמנים, אני חושב שיש לנו כל השבוע הבא כדי להגיע להסכמות. אני מוכרח להודות בגלל העבודה הרבה שהיתה לי, ולא הייתי חבר כנסת קודם ולא ראיתי את חוק ההסדרים קודם, לא ירדתי לשורשם ומהותם של כל החוקים כולם, והיום אני יכול לומר מה נכון ומה לא נכון לעשות. יש רבים מחברי הכנסת, בעיקר החדשים, שלדעתי, עוד לא ירדו לסופם של דברים, לא קיבלו הבהרות מתאימות, לא שאלו את השאלות המתאימות, ולכן להחליט היום - נראה לי שזה מוקדם מדי.</w:t>
      </w:r>
    </w:p>
    <w:p w14:paraId="0BC62B0D" w14:textId="77777777" w:rsidR="00427386" w:rsidRPr="009E7346" w:rsidRDefault="00427386" w:rsidP="00427386">
      <w:pPr>
        <w:bidi/>
        <w:jc w:val="both"/>
        <w:rPr>
          <w:rFonts w:cs="David" w:hint="cs"/>
          <w:rtl/>
        </w:rPr>
      </w:pPr>
    </w:p>
    <w:p w14:paraId="4C6E4067" w14:textId="77777777" w:rsidR="00427386" w:rsidRPr="009E7346" w:rsidRDefault="00427386" w:rsidP="00427386">
      <w:pPr>
        <w:bidi/>
        <w:jc w:val="both"/>
        <w:rPr>
          <w:rFonts w:cs="David" w:hint="cs"/>
          <w:rtl/>
        </w:rPr>
      </w:pPr>
      <w:r w:rsidRPr="009E7346">
        <w:rPr>
          <w:rFonts w:cs="David" w:hint="cs"/>
          <w:rtl/>
        </w:rPr>
        <w:tab/>
        <w:t>לכן הצעתי היום פה היא כזאת; אנו נדון בהעברת החוקים לוועדות. אין הדבר אומר, ובגלל זה היה הנאום, ואני לא רוצה לגעת כרגע בסעיף 131 או הדברים של יושבת-ראש הוועדה שאותם דברים יוכלו להימשך ולהיות מוסכמים במהלך הדיונים בוועדה הזאת. לכן אנו רוצים לעשות את החלוקה של הסעיפים בין הוועדות, מבלי לקבוע כרגע אם החוקים מפוצלים או לא. אנו מבקשים את זה, שבשבוע הבא נביא- -</w:t>
      </w:r>
    </w:p>
    <w:p w14:paraId="3CA98F7A" w14:textId="77777777" w:rsidR="00427386" w:rsidRPr="009E7346" w:rsidRDefault="00427386" w:rsidP="00427386">
      <w:pPr>
        <w:bidi/>
        <w:jc w:val="both"/>
        <w:rPr>
          <w:rFonts w:cs="David" w:hint="cs"/>
          <w:rtl/>
        </w:rPr>
      </w:pPr>
    </w:p>
    <w:p w14:paraId="4FF20FEA" w14:textId="77777777" w:rsidR="00427386" w:rsidRPr="009E7346" w:rsidRDefault="00427386" w:rsidP="00427386">
      <w:pPr>
        <w:bidi/>
        <w:jc w:val="both"/>
        <w:rPr>
          <w:rFonts w:cs="David" w:hint="cs"/>
          <w:rtl/>
        </w:rPr>
      </w:pPr>
      <w:r w:rsidRPr="009E7346">
        <w:rPr>
          <w:rFonts w:cs="David" w:hint="cs"/>
          <w:u w:val="single"/>
          <w:rtl/>
        </w:rPr>
        <w:t>ראובן ריבלין:</w:t>
      </w:r>
    </w:p>
    <w:p w14:paraId="1459609F" w14:textId="77777777" w:rsidR="00427386" w:rsidRPr="009E7346" w:rsidRDefault="00427386" w:rsidP="00427386">
      <w:pPr>
        <w:bidi/>
        <w:jc w:val="both"/>
        <w:rPr>
          <w:rFonts w:cs="David" w:hint="cs"/>
          <w:rtl/>
        </w:rPr>
      </w:pPr>
    </w:p>
    <w:p w14:paraId="43DC7AB8" w14:textId="77777777" w:rsidR="00427386" w:rsidRPr="009E7346" w:rsidRDefault="00427386" w:rsidP="00427386">
      <w:pPr>
        <w:bidi/>
        <w:jc w:val="both"/>
        <w:rPr>
          <w:rFonts w:cs="David" w:hint="cs"/>
          <w:rtl/>
        </w:rPr>
      </w:pPr>
      <w:r w:rsidRPr="009E7346">
        <w:rPr>
          <w:rFonts w:cs="David" w:hint="cs"/>
          <w:rtl/>
        </w:rPr>
        <w:tab/>
        <w:t xml:space="preserve"> כל עוד החוקים האלה לא מפוצלים, ההצבעה עליהם תהיה בוועדת הכספים. לכן אנו צריכים לקבוע לפצל היום.</w:t>
      </w:r>
    </w:p>
    <w:p w14:paraId="7C5CBF34" w14:textId="77777777" w:rsidR="00427386" w:rsidRPr="009E7346" w:rsidRDefault="00427386" w:rsidP="00427386">
      <w:pPr>
        <w:bidi/>
        <w:jc w:val="both"/>
        <w:rPr>
          <w:rFonts w:cs="David" w:hint="cs"/>
          <w:rtl/>
        </w:rPr>
      </w:pPr>
    </w:p>
    <w:p w14:paraId="0D203058" w14:textId="77777777" w:rsidR="00427386" w:rsidRPr="009E7346" w:rsidRDefault="00427386" w:rsidP="00427386">
      <w:pPr>
        <w:bidi/>
        <w:jc w:val="both"/>
        <w:rPr>
          <w:rFonts w:cs="David" w:hint="cs"/>
          <w:rtl/>
        </w:rPr>
      </w:pPr>
      <w:r w:rsidRPr="009E7346">
        <w:rPr>
          <w:rFonts w:cs="David" w:hint="cs"/>
          <w:u w:val="single"/>
          <w:rtl/>
        </w:rPr>
        <w:t>חיים אורון:</w:t>
      </w:r>
    </w:p>
    <w:p w14:paraId="26EB5C96" w14:textId="77777777" w:rsidR="00427386" w:rsidRPr="009E7346" w:rsidRDefault="00427386" w:rsidP="00427386">
      <w:pPr>
        <w:bidi/>
        <w:jc w:val="both"/>
        <w:rPr>
          <w:rFonts w:cs="David" w:hint="cs"/>
          <w:rtl/>
        </w:rPr>
      </w:pPr>
    </w:p>
    <w:p w14:paraId="2E4BBE4F" w14:textId="77777777" w:rsidR="00427386" w:rsidRPr="009E7346" w:rsidRDefault="00427386" w:rsidP="00427386">
      <w:pPr>
        <w:bidi/>
        <w:jc w:val="both"/>
        <w:rPr>
          <w:rFonts w:cs="David" w:hint="cs"/>
          <w:rtl/>
        </w:rPr>
      </w:pPr>
      <w:r w:rsidRPr="009E7346">
        <w:rPr>
          <w:rFonts w:cs="David" w:hint="cs"/>
          <w:rtl/>
        </w:rPr>
        <w:tab/>
        <w:t xml:space="preserve">הוא מציע לחלק.  </w:t>
      </w:r>
    </w:p>
    <w:p w14:paraId="2AD0B20B" w14:textId="77777777" w:rsidR="00427386" w:rsidRPr="009E7346" w:rsidRDefault="00427386" w:rsidP="00427386">
      <w:pPr>
        <w:bidi/>
        <w:jc w:val="both"/>
        <w:rPr>
          <w:rFonts w:cs="David" w:hint="cs"/>
          <w:rtl/>
        </w:rPr>
      </w:pPr>
    </w:p>
    <w:p w14:paraId="234B2591" w14:textId="77777777" w:rsidR="00427386" w:rsidRPr="009E7346" w:rsidRDefault="00427386" w:rsidP="00427386">
      <w:pPr>
        <w:bidi/>
        <w:jc w:val="both"/>
        <w:rPr>
          <w:rFonts w:cs="David" w:hint="cs"/>
          <w:rtl/>
        </w:rPr>
      </w:pPr>
      <w:r w:rsidRPr="009E7346">
        <w:rPr>
          <w:rFonts w:cs="David" w:hint="cs"/>
          <w:u w:val="single"/>
          <w:rtl/>
        </w:rPr>
        <w:t>אביגדור יצחקי:</w:t>
      </w:r>
    </w:p>
    <w:p w14:paraId="14ECEFCA" w14:textId="77777777" w:rsidR="00427386" w:rsidRPr="009E7346" w:rsidRDefault="00427386" w:rsidP="00427386">
      <w:pPr>
        <w:bidi/>
        <w:jc w:val="both"/>
        <w:rPr>
          <w:rFonts w:cs="David" w:hint="cs"/>
          <w:rtl/>
        </w:rPr>
      </w:pPr>
    </w:p>
    <w:p w14:paraId="60B7D021" w14:textId="77777777" w:rsidR="00427386" w:rsidRPr="009E7346" w:rsidRDefault="00427386" w:rsidP="00427386">
      <w:pPr>
        <w:bidi/>
        <w:jc w:val="both"/>
        <w:rPr>
          <w:rFonts w:cs="David" w:hint="cs"/>
          <w:rtl/>
        </w:rPr>
      </w:pPr>
      <w:r w:rsidRPr="009E7346">
        <w:rPr>
          <w:rFonts w:cs="David" w:hint="cs"/>
          <w:rtl/>
        </w:rPr>
        <w:tab/>
        <w:t>נבין את המהות של כל דבר, נראה את החשיבות למשק ולדברים אחרים, ובסופו של דבר נקבל החלטות, שאני חושב שאין פה אף אחד שהוא יותר אחראי ממישהו אחר לגבי מהות הדברים. חבר הכנסת ריבלין, אני אחראי ואתה אחראי באותה מידה לגבי מהות הדברים. יכול להיות שיהיו לנו חילוקי דעות ויכול להיות שלא. יכול להיות שבחילוקי הדעות שלנו נקבל אחת את שלך ואחת את שלי, אך בסופו של דבר אני חושב שבגלל שהזמן קצר, נצטרך להגיע להסכמות לגבי הפיצול ברוח הדברים שאמרתי. אני חושב שהיום לדון אחד לאחד, ולהגיע להסכמה מסודרת של כל הדברים, זה בעייתי.</w:t>
      </w:r>
    </w:p>
    <w:p w14:paraId="06B8613A" w14:textId="77777777" w:rsidR="00427386" w:rsidRPr="009E7346" w:rsidRDefault="00427386" w:rsidP="00427386">
      <w:pPr>
        <w:bidi/>
        <w:jc w:val="both"/>
        <w:rPr>
          <w:rFonts w:cs="David" w:hint="cs"/>
          <w:rtl/>
        </w:rPr>
      </w:pPr>
    </w:p>
    <w:p w14:paraId="6A769C60" w14:textId="77777777" w:rsidR="00427386" w:rsidRPr="009E7346" w:rsidRDefault="00427386" w:rsidP="00427386">
      <w:pPr>
        <w:bidi/>
        <w:jc w:val="both"/>
        <w:rPr>
          <w:rFonts w:cs="David" w:hint="cs"/>
          <w:rtl/>
        </w:rPr>
      </w:pPr>
      <w:r w:rsidRPr="009E7346">
        <w:rPr>
          <w:rFonts w:cs="David" w:hint="cs"/>
          <w:rtl/>
        </w:rPr>
        <w:tab/>
        <w:t>לכן אני מבקש להציע את הצעת הקואליציה שסוכמה עם סיעות הקואליציה. כשנשתמש בנייר שהגישה היועצת המשפטית, גב' נורית אלשטיין, שוחחתי אתה אתמול ארוכות, והיא אמרה לי שהיא תקרא פסקה לגבי הסמכות של הוועדה להחליט.</w:t>
      </w:r>
    </w:p>
    <w:p w14:paraId="6359F274" w14:textId="77777777" w:rsidR="00427386" w:rsidRPr="009E7346" w:rsidRDefault="00427386" w:rsidP="00427386">
      <w:pPr>
        <w:bidi/>
        <w:jc w:val="both"/>
        <w:rPr>
          <w:rFonts w:cs="David" w:hint="cs"/>
          <w:rtl/>
        </w:rPr>
      </w:pPr>
    </w:p>
    <w:p w14:paraId="0CB73558"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B862557" w14:textId="77777777" w:rsidR="00427386" w:rsidRPr="009E7346" w:rsidRDefault="00427386" w:rsidP="00427386">
      <w:pPr>
        <w:bidi/>
        <w:jc w:val="both"/>
        <w:rPr>
          <w:rFonts w:cs="David" w:hint="cs"/>
          <w:u w:val="single"/>
          <w:rtl/>
        </w:rPr>
      </w:pPr>
    </w:p>
    <w:p w14:paraId="14537989" w14:textId="77777777" w:rsidR="00427386" w:rsidRPr="009E7346" w:rsidRDefault="00427386" w:rsidP="00427386">
      <w:pPr>
        <w:bidi/>
        <w:jc w:val="both"/>
        <w:rPr>
          <w:rFonts w:cs="David" w:hint="cs"/>
          <w:rtl/>
        </w:rPr>
      </w:pPr>
      <w:r w:rsidRPr="009E7346">
        <w:rPr>
          <w:rFonts w:cs="David" w:hint="cs"/>
          <w:rtl/>
        </w:rPr>
        <w:tab/>
        <w:t>יש שתי אפשרויות; שהיועצת המשפטית תאמר את דברה עכשיו- -</w:t>
      </w:r>
    </w:p>
    <w:p w14:paraId="616A4B38" w14:textId="77777777" w:rsidR="00427386" w:rsidRPr="009E7346" w:rsidRDefault="00427386" w:rsidP="00427386">
      <w:pPr>
        <w:bidi/>
        <w:jc w:val="both"/>
        <w:rPr>
          <w:rFonts w:cs="David" w:hint="cs"/>
          <w:rtl/>
        </w:rPr>
      </w:pPr>
    </w:p>
    <w:p w14:paraId="45D48400" w14:textId="77777777" w:rsidR="00427386" w:rsidRPr="009E7346" w:rsidRDefault="00427386" w:rsidP="00427386">
      <w:pPr>
        <w:bidi/>
        <w:jc w:val="both"/>
        <w:rPr>
          <w:rFonts w:cs="David" w:hint="cs"/>
          <w:rtl/>
        </w:rPr>
      </w:pPr>
      <w:r w:rsidRPr="009E7346">
        <w:rPr>
          <w:rFonts w:cs="David" w:hint="cs"/>
          <w:u w:val="single"/>
          <w:rtl/>
        </w:rPr>
        <w:t>אביגדור יצחקי:</w:t>
      </w:r>
    </w:p>
    <w:p w14:paraId="04D8D9FB" w14:textId="77777777" w:rsidR="00427386" w:rsidRPr="009E7346" w:rsidRDefault="00427386" w:rsidP="00427386">
      <w:pPr>
        <w:bidi/>
        <w:jc w:val="both"/>
        <w:rPr>
          <w:rFonts w:cs="David" w:hint="cs"/>
          <w:rtl/>
        </w:rPr>
      </w:pPr>
    </w:p>
    <w:p w14:paraId="0E2F2DD4" w14:textId="77777777" w:rsidR="00427386" w:rsidRPr="009E7346" w:rsidRDefault="00427386" w:rsidP="00427386">
      <w:pPr>
        <w:bidi/>
        <w:jc w:val="both"/>
        <w:rPr>
          <w:rFonts w:cs="David" w:hint="cs"/>
          <w:rtl/>
        </w:rPr>
      </w:pPr>
      <w:r w:rsidRPr="009E7346">
        <w:rPr>
          <w:rFonts w:cs="David" w:hint="cs"/>
          <w:rtl/>
        </w:rPr>
        <w:tab/>
        <w:t>אני מציע שתדבר אחריי.</w:t>
      </w:r>
    </w:p>
    <w:p w14:paraId="42FDE7F8" w14:textId="77777777" w:rsidR="00427386" w:rsidRPr="009E7346" w:rsidRDefault="00427386" w:rsidP="00427386">
      <w:pPr>
        <w:bidi/>
        <w:jc w:val="both"/>
        <w:rPr>
          <w:rFonts w:cs="David" w:hint="cs"/>
          <w:rtl/>
        </w:rPr>
      </w:pPr>
    </w:p>
    <w:p w14:paraId="21B8F9A6" w14:textId="77777777" w:rsidR="00427386" w:rsidRPr="009E7346" w:rsidRDefault="00427386" w:rsidP="00427386">
      <w:pPr>
        <w:bidi/>
        <w:jc w:val="both"/>
        <w:rPr>
          <w:rFonts w:cs="David" w:hint="cs"/>
          <w:u w:val="single"/>
          <w:rtl/>
        </w:rPr>
      </w:pPr>
    </w:p>
    <w:p w14:paraId="504E2600" w14:textId="77777777" w:rsidR="00427386" w:rsidRPr="009E7346" w:rsidRDefault="00427386" w:rsidP="00427386">
      <w:pPr>
        <w:bidi/>
        <w:jc w:val="both"/>
        <w:rPr>
          <w:rFonts w:cs="David" w:hint="cs"/>
          <w:u w:val="single"/>
          <w:rtl/>
        </w:rPr>
      </w:pPr>
    </w:p>
    <w:p w14:paraId="6114BFE4"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74126B43" w14:textId="77777777" w:rsidR="00427386" w:rsidRPr="009E7346" w:rsidRDefault="00427386" w:rsidP="00427386">
      <w:pPr>
        <w:bidi/>
        <w:jc w:val="both"/>
        <w:rPr>
          <w:rFonts w:cs="David" w:hint="cs"/>
          <w:u w:val="single"/>
          <w:rtl/>
        </w:rPr>
      </w:pPr>
    </w:p>
    <w:p w14:paraId="01A9D697" w14:textId="77777777" w:rsidR="00427386" w:rsidRPr="009E7346" w:rsidRDefault="00427386" w:rsidP="00427386">
      <w:pPr>
        <w:bidi/>
        <w:jc w:val="both"/>
        <w:rPr>
          <w:rFonts w:cs="David" w:hint="cs"/>
          <w:rtl/>
        </w:rPr>
      </w:pPr>
      <w:r w:rsidRPr="009E7346">
        <w:rPr>
          <w:rFonts w:cs="David" w:hint="cs"/>
          <w:rtl/>
        </w:rPr>
        <w:tab/>
        <w:t xml:space="preserve"> אני מציע שהיועצת המשפטית תשמע הערות ושאלות של חברי כנסת נוספים, ולא תפעל כבמשפט מבוים של הקואליציה. יש לי שאלות ליועצת המשפטית. קראתי את חוות דעתה, ולא מקובל שאומרים לה: תגידי נוסח כזה וכזה.</w:t>
      </w:r>
    </w:p>
    <w:p w14:paraId="6B9A0C09" w14:textId="77777777" w:rsidR="00427386" w:rsidRPr="009E7346" w:rsidRDefault="00427386" w:rsidP="00427386">
      <w:pPr>
        <w:bidi/>
        <w:jc w:val="both"/>
        <w:rPr>
          <w:rFonts w:cs="David" w:hint="cs"/>
          <w:rtl/>
        </w:rPr>
      </w:pPr>
    </w:p>
    <w:p w14:paraId="0FCCA36B"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38A5FF56" w14:textId="77777777" w:rsidR="00427386" w:rsidRPr="009E7346" w:rsidRDefault="00427386" w:rsidP="00427386">
      <w:pPr>
        <w:bidi/>
        <w:jc w:val="both"/>
        <w:rPr>
          <w:rFonts w:cs="David" w:hint="cs"/>
          <w:u w:val="single"/>
          <w:rtl/>
        </w:rPr>
      </w:pPr>
    </w:p>
    <w:p w14:paraId="53415A50" w14:textId="77777777" w:rsidR="00427386" w:rsidRPr="009E7346" w:rsidRDefault="00427386" w:rsidP="00427386">
      <w:pPr>
        <w:bidi/>
        <w:jc w:val="both"/>
        <w:rPr>
          <w:rFonts w:cs="David" w:hint="cs"/>
          <w:rtl/>
        </w:rPr>
      </w:pPr>
      <w:r w:rsidRPr="009E7346">
        <w:rPr>
          <w:rFonts w:cs="David" w:hint="cs"/>
          <w:rtl/>
        </w:rPr>
        <w:tab/>
        <w:t xml:space="preserve">אף אחד לא אמר דבר כזה. </w:t>
      </w:r>
    </w:p>
    <w:p w14:paraId="0D328143" w14:textId="77777777" w:rsidR="00427386" w:rsidRPr="009E7346" w:rsidRDefault="00427386" w:rsidP="00427386">
      <w:pPr>
        <w:bidi/>
        <w:jc w:val="both"/>
        <w:rPr>
          <w:rFonts w:cs="David" w:hint="cs"/>
          <w:rtl/>
        </w:rPr>
      </w:pPr>
    </w:p>
    <w:p w14:paraId="6595A4C7" w14:textId="77777777" w:rsidR="00427386" w:rsidRPr="009E7346" w:rsidRDefault="00427386" w:rsidP="00427386">
      <w:pPr>
        <w:bidi/>
        <w:jc w:val="both"/>
        <w:rPr>
          <w:rFonts w:cs="David" w:hint="cs"/>
          <w:rtl/>
        </w:rPr>
      </w:pPr>
      <w:r w:rsidRPr="009E7346">
        <w:rPr>
          <w:rFonts w:cs="David"/>
          <w:u w:val="single"/>
          <w:rtl/>
        </w:rPr>
        <w:br w:type="page"/>
      </w:r>
      <w:r w:rsidRPr="009E7346">
        <w:rPr>
          <w:rFonts w:cs="David" w:hint="cs"/>
          <w:u w:val="single"/>
          <w:rtl/>
        </w:rPr>
        <w:t>חיים אורון:</w:t>
      </w:r>
    </w:p>
    <w:p w14:paraId="38DF6466" w14:textId="77777777" w:rsidR="00427386" w:rsidRPr="009E7346" w:rsidRDefault="00427386" w:rsidP="00427386">
      <w:pPr>
        <w:bidi/>
        <w:jc w:val="both"/>
        <w:rPr>
          <w:rFonts w:cs="David" w:hint="cs"/>
          <w:rtl/>
        </w:rPr>
      </w:pPr>
    </w:p>
    <w:p w14:paraId="6D1B6B6D" w14:textId="77777777" w:rsidR="00427386" w:rsidRPr="009E7346" w:rsidRDefault="00427386" w:rsidP="00427386">
      <w:pPr>
        <w:bidi/>
        <w:jc w:val="both"/>
        <w:rPr>
          <w:rFonts w:cs="David" w:hint="cs"/>
          <w:rtl/>
        </w:rPr>
      </w:pPr>
      <w:r w:rsidRPr="009E7346">
        <w:rPr>
          <w:rFonts w:cs="David" w:hint="cs"/>
          <w:rtl/>
        </w:rPr>
        <w:tab/>
        <w:t xml:space="preserve">אני מקבל את הרעיון שלך, אך בסדר הפוך: בוא נחליט שכל מה שהיועצת אמרה עליו - כן, ויש אפשרות בשבוע הבא לקואליציה או למי מחברי הכנסת לבוא לוועדת הכנסת ולהגיד: למרות שהחלטנו בינתיים, ואז החוק נשאר פה, העברנו עשרה, אני ספרתי 11, הועברו לוועדות לפי חלוקה שתציע או חלוקה אחרת, ואם אתה רוצה סעיף שבו כתוב: לא חייבים </w:t>
      </w:r>
      <w:r w:rsidRPr="009E7346">
        <w:rPr>
          <w:rFonts w:cs="David"/>
          <w:rtl/>
        </w:rPr>
        <w:t>–</w:t>
      </w:r>
      <w:r w:rsidRPr="009E7346">
        <w:rPr>
          <w:rFonts w:cs="David" w:hint="cs"/>
          <w:rtl/>
        </w:rPr>
        <w:t xml:space="preserve"> אתה רוצה בכל זאת שידונו בו, בשבוע הבא תגידו. ואז נימצא במצב שלא פיזרנו כבר את כל החוק ועכשיו נתחיל לאסוף אותו, אלא פיזרנו עשרה, כי אין זמן, יש רק שבועיים. האופציה שלך כך לא נסתמה, אבל לא פיזרנו בהתחלה 120 סעיפים, ואז תצטרך לרוץ אחרי כל אחד, לראות איפה הוא נמצא.</w:t>
      </w:r>
    </w:p>
    <w:p w14:paraId="4FF534A6" w14:textId="77777777" w:rsidR="00427386" w:rsidRPr="009E7346" w:rsidRDefault="00427386" w:rsidP="00427386">
      <w:pPr>
        <w:bidi/>
        <w:jc w:val="both"/>
        <w:rPr>
          <w:rFonts w:cs="David" w:hint="cs"/>
          <w:u w:val="single"/>
          <w:rtl/>
        </w:rPr>
      </w:pPr>
    </w:p>
    <w:p w14:paraId="0CF1AE7B" w14:textId="77777777" w:rsidR="00427386" w:rsidRPr="009E7346" w:rsidRDefault="00427386" w:rsidP="00427386">
      <w:pPr>
        <w:bidi/>
        <w:jc w:val="both"/>
        <w:rPr>
          <w:rFonts w:cs="David" w:hint="cs"/>
          <w:u w:val="single"/>
          <w:rtl/>
        </w:rPr>
      </w:pPr>
      <w:r w:rsidRPr="009E7346">
        <w:rPr>
          <w:rFonts w:cs="David" w:hint="cs"/>
          <w:u w:val="single"/>
          <w:rtl/>
        </w:rPr>
        <w:t>אביגדור יצחקי:</w:t>
      </w:r>
    </w:p>
    <w:p w14:paraId="2EBF66EC" w14:textId="77777777" w:rsidR="00427386" w:rsidRPr="009E7346" w:rsidRDefault="00427386" w:rsidP="00427386">
      <w:pPr>
        <w:bidi/>
        <w:jc w:val="both"/>
        <w:rPr>
          <w:rFonts w:cs="David" w:hint="cs"/>
          <w:u w:val="single"/>
          <w:rtl/>
        </w:rPr>
      </w:pPr>
    </w:p>
    <w:p w14:paraId="7FDC3516" w14:textId="77777777" w:rsidR="00427386" w:rsidRPr="009E7346" w:rsidRDefault="00427386" w:rsidP="00427386">
      <w:pPr>
        <w:bidi/>
        <w:jc w:val="both"/>
        <w:rPr>
          <w:rFonts w:cs="David" w:hint="cs"/>
          <w:rtl/>
        </w:rPr>
      </w:pPr>
      <w:r w:rsidRPr="009E7346">
        <w:rPr>
          <w:rFonts w:cs="David" w:hint="cs"/>
          <w:rtl/>
        </w:rPr>
        <w:tab/>
        <w:t xml:space="preserve"> מבחינתי, ההצעה הזאת לא מתקבלת. אני רוצה לקרוא עכשיו איך אנו מציעים לחלק את הצעות החוק- -</w:t>
      </w:r>
    </w:p>
    <w:p w14:paraId="3DED8687" w14:textId="77777777" w:rsidR="00427386" w:rsidRPr="009E7346" w:rsidRDefault="00427386" w:rsidP="00427386">
      <w:pPr>
        <w:bidi/>
        <w:jc w:val="both"/>
        <w:rPr>
          <w:rFonts w:cs="David" w:hint="cs"/>
          <w:rtl/>
        </w:rPr>
      </w:pPr>
    </w:p>
    <w:p w14:paraId="5C4EB47F" w14:textId="77777777" w:rsidR="00427386" w:rsidRPr="009E7346" w:rsidRDefault="00427386" w:rsidP="00427386">
      <w:pPr>
        <w:bidi/>
        <w:jc w:val="both"/>
        <w:rPr>
          <w:rFonts w:cs="David" w:hint="cs"/>
          <w:u w:val="single"/>
          <w:rtl/>
        </w:rPr>
      </w:pPr>
      <w:r w:rsidRPr="009E7346">
        <w:rPr>
          <w:rFonts w:cs="David" w:hint="cs"/>
          <w:u w:val="single"/>
          <w:rtl/>
        </w:rPr>
        <w:t>אפרים סנה:</w:t>
      </w:r>
    </w:p>
    <w:p w14:paraId="526F429A" w14:textId="77777777" w:rsidR="00427386" w:rsidRPr="009E7346" w:rsidRDefault="00427386" w:rsidP="00427386">
      <w:pPr>
        <w:bidi/>
        <w:jc w:val="both"/>
        <w:rPr>
          <w:rFonts w:cs="David" w:hint="cs"/>
          <w:u w:val="single"/>
          <w:rtl/>
        </w:rPr>
      </w:pPr>
    </w:p>
    <w:p w14:paraId="115AFF51" w14:textId="77777777" w:rsidR="00427386" w:rsidRPr="009E7346" w:rsidRDefault="00427386" w:rsidP="00427386">
      <w:pPr>
        <w:bidi/>
        <w:jc w:val="both"/>
        <w:rPr>
          <w:rFonts w:cs="David" w:hint="cs"/>
          <w:rtl/>
        </w:rPr>
      </w:pPr>
      <w:r w:rsidRPr="009E7346">
        <w:rPr>
          <w:rFonts w:cs="David" w:hint="cs"/>
          <w:rtl/>
        </w:rPr>
        <w:tab/>
        <w:t xml:space="preserve"> הוועדות שאליהן מנותבים החוקים האלה, הן המוסמכות לדון ולהחליט. </w:t>
      </w:r>
    </w:p>
    <w:p w14:paraId="6B017315" w14:textId="77777777" w:rsidR="00427386" w:rsidRPr="009E7346" w:rsidRDefault="00427386" w:rsidP="00427386">
      <w:pPr>
        <w:bidi/>
        <w:jc w:val="both"/>
        <w:rPr>
          <w:rFonts w:cs="David" w:hint="cs"/>
          <w:rtl/>
        </w:rPr>
      </w:pPr>
    </w:p>
    <w:p w14:paraId="31A8D05C" w14:textId="77777777" w:rsidR="00427386" w:rsidRPr="009E7346" w:rsidRDefault="00427386" w:rsidP="00427386">
      <w:pPr>
        <w:bidi/>
        <w:jc w:val="both"/>
        <w:rPr>
          <w:rFonts w:cs="David" w:hint="cs"/>
          <w:u w:val="single"/>
          <w:rtl/>
        </w:rPr>
      </w:pPr>
      <w:r w:rsidRPr="009E7346">
        <w:rPr>
          <w:rFonts w:cs="David" w:hint="cs"/>
          <w:u w:val="single"/>
          <w:rtl/>
        </w:rPr>
        <w:t>אביגדור יצחקי:</w:t>
      </w:r>
    </w:p>
    <w:p w14:paraId="344E2A45" w14:textId="77777777" w:rsidR="00427386" w:rsidRPr="009E7346" w:rsidRDefault="00427386" w:rsidP="00427386">
      <w:pPr>
        <w:bidi/>
        <w:jc w:val="both"/>
        <w:rPr>
          <w:rFonts w:cs="David" w:hint="cs"/>
          <w:u w:val="single"/>
          <w:rtl/>
        </w:rPr>
      </w:pPr>
    </w:p>
    <w:p w14:paraId="35B87288" w14:textId="77777777" w:rsidR="00427386" w:rsidRPr="009E7346" w:rsidRDefault="00427386" w:rsidP="00427386">
      <w:pPr>
        <w:bidi/>
        <w:ind w:firstLine="567"/>
        <w:jc w:val="both"/>
        <w:rPr>
          <w:rFonts w:cs="David" w:hint="cs"/>
          <w:rtl/>
        </w:rPr>
      </w:pPr>
      <w:r w:rsidRPr="009E7346">
        <w:rPr>
          <w:rFonts w:cs="David" w:hint="cs"/>
          <w:rtl/>
        </w:rPr>
        <w:t>בעיקרון, אתה צודק, ואז זה יחזור לוועדת הכנסת.</w:t>
      </w:r>
    </w:p>
    <w:p w14:paraId="000EA09B" w14:textId="77777777" w:rsidR="00427386" w:rsidRPr="009E7346" w:rsidRDefault="00427386" w:rsidP="00427386">
      <w:pPr>
        <w:bidi/>
        <w:jc w:val="both"/>
        <w:rPr>
          <w:rFonts w:cs="David" w:hint="cs"/>
          <w:rtl/>
        </w:rPr>
      </w:pPr>
    </w:p>
    <w:p w14:paraId="4C33FB94"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01472920" w14:textId="77777777" w:rsidR="00427386" w:rsidRPr="009E7346" w:rsidRDefault="00427386" w:rsidP="00427386">
      <w:pPr>
        <w:bidi/>
        <w:jc w:val="both"/>
        <w:rPr>
          <w:rFonts w:cs="David" w:hint="cs"/>
          <w:u w:val="single"/>
          <w:rtl/>
        </w:rPr>
      </w:pPr>
    </w:p>
    <w:p w14:paraId="22014EE6" w14:textId="77777777" w:rsidR="00427386" w:rsidRPr="009E7346" w:rsidRDefault="00427386" w:rsidP="00427386">
      <w:pPr>
        <w:bidi/>
        <w:jc w:val="both"/>
        <w:rPr>
          <w:rFonts w:cs="David" w:hint="cs"/>
          <w:rtl/>
        </w:rPr>
      </w:pPr>
      <w:r w:rsidRPr="009E7346">
        <w:rPr>
          <w:rFonts w:cs="David" w:hint="cs"/>
          <w:rtl/>
        </w:rPr>
        <w:tab/>
        <w:t>זה יגיע למליאה.</w:t>
      </w:r>
    </w:p>
    <w:p w14:paraId="273C8FB8" w14:textId="77777777" w:rsidR="00427386" w:rsidRPr="009E7346" w:rsidRDefault="00427386" w:rsidP="00427386">
      <w:pPr>
        <w:bidi/>
        <w:jc w:val="both"/>
        <w:rPr>
          <w:rFonts w:cs="David" w:hint="cs"/>
          <w:rtl/>
        </w:rPr>
      </w:pPr>
    </w:p>
    <w:p w14:paraId="596253BB" w14:textId="77777777" w:rsidR="00427386" w:rsidRPr="009E7346" w:rsidRDefault="00427386" w:rsidP="00427386">
      <w:pPr>
        <w:bidi/>
        <w:jc w:val="both"/>
        <w:rPr>
          <w:rFonts w:cs="David" w:hint="cs"/>
          <w:u w:val="single"/>
          <w:rtl/>
        </w:rPr>
      </w:pPr>
      <w:r w:rsidRPr="009E7346">
        <w:rPr>
          <w:rFonts w:cs="David" w:hint="cs"/>
          <w:u w:val="single"/>
          <w:rtl/>
        </w:rPr>
        <w:t>אביגדור יצחקי:</w:t>
      </w:r>
    </w:p>
    <w:p w14:paraId="2C3312E0" w14:textId="77777777" w:rsidR="00427386" w:rsidRPr="009E7346" w:rsidRDefault="00427386" w:rsidP="00427386">
      <w:pPr>
        <w:bidi/>
        <w:jc w:val="both"/>
        <w:rPr>
          <w:rFonts w:cs="David" w:hint="cs"/>
          <w:u w:val="single"/>
          <w:rtl/>
        </w:rPr>
      </w:pPr>
    </w:p>
    <w:p w14:paraId="3E67E6C1" w14:textId="77777777" w:rsidR="00427386" w:rsidRPr="009E7346" w:rsidRDefault="00427386" w:rsidP="00427386">
      <w:pPr>
        <w:bidi/>
        <w:jc w:val="both"/>
        <w:rPr>
          <w:rFonts w:cs="David" w:hint="cs"/>
          <w:rtl/>
        </w:rPr>
      </w:pPr>
      <w:r w:rsidRPr="009E7346">
        <w:rPr>
          <w:rFonts w:cs="David" w:hint="cs"/>
          <w:rtl/>
        </w:rPr>
        <w:tab/>
        <w:t xml:space="preserve"> במקום שבו הוועדה תחליט להוריד את זה בכלל ולא להביא את זה לפיצול, היא תחליט להוריד את זה בצורה כזאת או אחרת. יהיו גם בקשות אחרות. אם יהיו בקשות שבהן נסכם שאורך הזמן הנדרש לצורך החוק הזה הוא לא היום הקבוע בחוק, נחזיר את זה לוועדת הכנסת, שתחליט על המועד שבו זה יפוצל. </w:t>
      </w:r>
    </w:p>
    <w:p w14:paraId="330C499D" w14:textId="77777777" w:rsidR="00427386" w:rsidRPr="009E7346" w:rsidRDefault="00427386" w:rsidP="00427386">
      <w:pPr>
        <w:bidi/>
        <w:jc w:val="both"/>
        <w:rPr>
          <w:rFonts w:cs="David" w:hint="cs"/>
          <w:rtl/>
        </w:rPr>
      </w:pPr>
    </w:p>
    <w:p w14:paraId="7970DB28" w14:textId="77777777" w:rsidR="00427386" w:rsidRPr="009E7346" w:rsidRDefault="00427386" w:rsidP="00427386">
      <w:pPr>
        <w:bidi/>
        <w:jc w:val="both"/>
        <w:rPr>
          <w:rFonts w:cs="David" w:hint="cs"/>
          <w:rtl/>
        </w:rPr>
      </w:pPr>
      <w:r w:rsidRPr="009E7346">
        <w:rPr>
          <w:rFonts w:cs="David" w:hint="cs"/>
          <w:rtl/>
        </w:rPr>
        <w:tab/>
        <w:t>מה שאתה מציע, שאם אנו נחליט בינינו שהעניין הזה הולך לפיצול- -</w:t>
      </w:r>
    </w:p>
    <w:p w14:paraId="7994868A" w14:textId="77777777" w:rsidR="00427386" w:rsidRPr="009E7346" w:rsidRDefault="00427386" w:rsidP="00427386">
      <w:pPr>
        <w:bidi/>
        <w:jc w:val="both"/>
        <w:rPr>
          <w:rFonts w:cs="David" w:hint="cs"/>
          <w:rtl/>
        </w:rPr>
      </w:pPr>
    </w:p>
    <w:p w14:paraId="51FA4375"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08FACBEE" w14:textId="77777777" w:rsidR="00427386" w:rsidRPr="009E7346" w:rsidRDefault="00427386" w:rsidP="00427386">
      <w:pPr>
        <w:bidi/>
        <w:jc w:val="both"/>
        <w:rPr>
          <w:rFonts w:cs="David" w:hint="cs"/>
          <w:u w:val="single"/>
          <w:rtl/>
        </w:rPr>
      </w:pPr>
    </w:p>
    <w:p w14:paraId="186E1692" w14:textId="77777777" w:rsidR="00427386" w:rsidRPr="009E7346" w:rsidRDefault="00427386" w:rsidP="00427386">
      <w:pPr>
        <w:bidi/>
        <w:jc w:val="both"/>
        <w:rPr>
          <w:rFonts w:cs="David" w:hint="cs"/>
          <w:rtl/>
        </w:rPr>
      </w:pPr>
      <w:r w:rsidRPr="009E7346">
        <w:rPr>
          <w:rFonts w:cs="David" w:hint="cs"/>
          <w:rtl/>
        </w:rPr>
        <w:tab/>
        <w:t>לא, שוועדת הכנסת תפצל לפי סעיף 121, מה שהציעה היועצת המשפטית. הרי היועצת המשפטית כתבה, איך למנוע את פסילת חוק ההסדרים בבג</w:t>
      </w:r>
      <w:r w:rsidRPr="009E7346">
        <w:rPr>
          <w:rFonts w:cs="David"/>
          <w:rtl/>
        </w:rPr>
        <w:t>"</w:t>
      </w:r>
      <w:r w:rsidRPr="009E7346">
        <w:rPr>
          <w:rFonts w:cs="David" w:hint="cs"/>
          <w:rtl/>
        </w:rPr>
        <w:t>ץ.</w:t>
      </w:r>
    </w:p>
    <w:p w14:paraId="52649FDA" w14:textId="77777777" w:rsidR="00427386" w:rsidRPr="009E7346" w:rsidRDefault="00427386" w:rsidP="00427386">
      <w:pPr>
        <w:bidi/>
        <w:jc w:val="both"/>
        <w:rPr>
          <w:rFonts w:cs="David" w:hint="cs"/>
          <w:rtl/>
        </w:rPr>
      </w:pPr>
    </w:p>
    <w:p w14:paraId="79554C9A" w14:textId="77777777" w:rsidR="00427386" w:rsidRPr="009E7346" w:rsidRDefault="00427386" w:rsidP="00427386">
      <w:pPr>
        <w:bidi/>
        <w:jc w:val="both"/>
        <w:rPr>
          <w:rFonts w:cs="David" w:hint="cs"/>
          <w:rtl/>
        </w:rPr>
      </w:pPr>
      <w:r w:rsidRPr="009E7346">
        <w:rPr>
          <w:rFonts w:cs="David" w:hint="cs"/>
          <w:u w:val="single"/>
          <w:rtl/>
        </w:rPr>
        <w:t>אביגדור יצחקי:</w:t>
      </w:r>
    </w:p>
    <w:p w14:paraId="5868AB0D" w14:textId="77777777" w:rsidR="00427386" w:rsidRPr="009E7346" w:rsidRDefault="00427386" w:rsidP="00427386">
      <w:pPr>
        <w:bidi/>
        <w:jc w:val="both"/>
        <w:rPr>
          <w:rFonts w:cs="David" w:hint="cs"/>
          <w:rtl/>
        </w:rPr>
      </w:pPr>
    </w:p>
    <w:p w14:paraId="4276FC59" w14:textId="77777777" w:rsidR="00427386" w:rsidRPr="009E7346" w:rsidRDefault="00427386" w:rsidP="00427386">
      <w:pPr>
        <w:bidi/>
        <w:jc w:val="both"/>
        <w:rPr>
          <w:rFonts w:cs="David" w:hint="cs"/>
          <w:rtl/>
        </w:rPr>
      </w:pPr>
      <w:r w:rsidRPr="009E7346">
        <w:rPr>
          <w:rFonts w:cs="David" w:hint="cs"/>
          <w:rtl/>
        </w:rPr>
        <w:tab/>
        <w:t>אנו לא רוצים לפצל לפני שאנו מחלקים.</w:t>
      </w:r>
    </w:p>
    <w:p w14:paraId="69BBA803" w14:textId="77777777" w:rsidR="00427386" w:rsidRPr="009E7346" w:rsidRDefault="00427386" w:rsidP="00427386">
      <w:pPr>
        <w:bidi/>
        <w:jc w:val="both"/>
        <w:rPr>
          <w:rFonts w:cs="David" w:hint="cs"/>
          <w:rtl/>
        </w:rPr>
      </w:pPr>
    </w:p>
    <w:p w14:paraId="5F297871"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4FE82D5" w14:textId="77777777" w:rsidR="00427386" w:rsidRPr="009E7346" w:rsidRDefault="00427386" w:rsidP="00427386">
      <w:pPr>
        <w:bidi/>
        <w:jc w:val="both"/>
        <w:rPr>
          <w:rFonts w:cs="David" w:hint="cs"/>
          <w:u w:val="single"/>
          <w:rtl/>
        </w:rPr>
      </w:pPr>
    </w:p>
    <w:p w14:paraId="42EE01EA" w14:textId="77777777" w:rsidR="00427386" w:rsidRPr="009E7346" w:rsidRDefault="00427386" w:rsidP="00427386">
      <w:pPr>
        <w:bidi/>
        <w:jc w:val="both"/>
        <w:rPr>
          <w:rFonts w:cs="David" w:hint="cs"/>
          <w:rtl/>
        </w:rPr>
      </w:pPr>
      <w:r w:rsidRPr="009E7346">
        <w:rPr>
          <w:rFonts w:cs="David" w:hint="cs"/>
          <w:rtl/>
        </w:rPr>
        <w:tab/>
        <w:t>אתה התנהלת בדיוק כמו שהוא מתנהל.</w:t>
      </w:r>
    </w:p>
    <w:p w14:paraId="3FCC545C" w14:textId="77777777" w:rsidR="00427386" w:rsidRPr="009E7346" w:rsidRDefault="00427386" w:rsidP="00427386">
      <w:pPr>
        <w:bidi/>
        <w:jc w:val="both"/>
        <w:rPr>
          <w:rFonts w:cs="David" w:hint="cs"/>
          <w:rtl/>
        </w:rPr>
      </w:pPr>
    </w:p>
    <w:p w14:paraId="1CCD2BE9"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061A3EFF" w14:textId="77777777" w:rsidR="00427386" w:rsidRPr="009E7346" w:rsidRDefault="00427386" w:rsidP="00427386">
      <w:pPr>
        <w:bidi/>
        <w:jc w:val="both"/>
        <w:rPr>
          <w:rFonts w:cs="David" w:hint="cs"/>
          <w:u w:val="single"/>
          <w:rtl/>
        </w:rPr>
      </w:pPr>
    </w:p>
    <w:p w14:paraId="37EF7CB4" w14:textId="77777777" w:rsidR="00427386" w:rsidRPr="009E7346" w:rsidRDefault="00427386" w:rsidP="00427386">
      <w:pPr>
        <w:bidi/>
        <w:jc w:val="both"/>
        <w:rPr>
          <w:rFonts w:cs="David" w:hint="cs"/>
          <w:rtl/>
        </w:rPr>
      </w:pPr>
      <w:r w:rsidRPr="009E7346">
        <w:rPr>
          <w:rFonts w:cs="David" w:hint="cs"/>
          <w:rtl/>
        </w:rPr>
        <w:tab/>
        <w:t xml:space="preserve"> ממש לא, ארענן את זיכרונך.</w:t>
      </w:r>
    </w:p>
    <w:p w14:paraId="798FC47A" w14:textId="77777777" w:rsidR="00427386" w:rsidRPr="009E7346" w:rsidRDefault="00427386" w:rsidP="00427386">
      <w:pPr>
        <w:bidi/>
        <w:jc w:val="both"/>
        <w:rPr>
          <w:rFonts w:cs="David" w:hint="cs"/>
          <w:rtl/>
        </w:rPr>
      </w:pPr>
    </w:p>
    <w:p w14:paraId="1B717A47"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B6CB64E" w14:textId="77777777" w:rsidR="00427386" w:rsidRPr="009E7346" w:rsidRDefault="00427386" w:rsidP="00427386">
      <w:pPr>
        <w:bidi/>
        <w:jc w:val="both"/>
        <w:rPr>
          <w:rFonts w:cs="David" w:hint="cs"/>
          <w:u w:val="single"/>
          <w:rtl/>
        </w:rPr>
      </w:pPr>
    </w:p>
    <w:p w14:paraId="449AB73C" w14:textId="77777777" w:rsidR="00427386" w:rsidRPr="009E7346" w:rsidRDefault="00427386" w:rsidP="00427386">
      <w:pPr>
        <w:bidi/>
        <w:jc w:val="both"/>
        <w:rPr>
          <w:rFonts w:cs="David" w:hint="cs"/>
          <w:rtl/>
        </w:rPr>
      </w:pPr>
      <w:r w:rsidRPr="009E7346">
        <w:rPr>
          <w:rFonts w:cs="David" w:hint="cs"/>
          <w:rtl/>
        </w:rPr>
        <w:tab/>
        <w:t xml:space="preserve"> נשמע את היועצת המשפטית. </w:t>
      </w:r>
    </w:p>
    <w:p w14:paraId="7E745E06" w14:textId="77777777" w:rsidR="00427386" w:rsidRPr="009E7346" w:rsidRDefault="00427386" w:rsidP="00427386">
      <w:pPr>
        <w:bidi/>
        <w:jc w:val="both"/>
        <w:rPr>
          <w:rFonts w:cs="David" w:hint="cs"/>
          <w:rtl/>
        </w:rPr>
      </w:pPr>
    </w:p>
    <w:p w14:paraId="5147F53A" w14:textId="77777777" w:rsidR="00427386" w:rsidRPr="009E7346" w:rsidRDefault="00427386" w:rsidP="00427386">
      <w:pPr>
        <w:bidi/>
        <w:jc w:val="both"/>
        <w:rPr>
          <w:rFonts w:cs="David" w:hint="cs"/>
          <w:rtl/>
        </w:rPr>
      </w:pPr>
      <w:r w:rsidRPr="009E7346">
        <w:rPr>
          <w:rFonts w:cs="David"/>
          <w:u w:val="single"/>
          <w:rtl/>
        </w:rPr>
        <w:br w:type="page"/>
      </w:r>
      <w:r w:rsidRPr="009E7346">
        <w:rPr>
          <w:rFonts w:cs="David" w:hint="cs"/>
          <w:u w:val="single"/>
          <w:rtl/>
        </w:rPr>
        <w:t>נורית אלשטיין:</w:t>
      </w:r>
    </w:p>
    <w:p w14:paraId="5097A562" w14:textId="77777777" w:rsidR="00427386" w:rsidRPr="009E7346" w:rsidRDefault="00427386" w:rsidP="00427386">
      <w:pPr>
        <w:bidi/>
        <w:jc w:val="both"/>
        <w:rPr>
          <w:rFonts w:cs="David" w:hint="cs"/>
          <w:rtl/>
        </w:rPr>
      </w:pPr>
    </w:p>
    <w:p w14:paraId="64B08F58" w14:textId="77777777" w:rsidR="00427386" w:rsidRPr="009E7346" w:rsidRDefault="00427386" w:rsidP="00427386">
      <w:pPr>
        <w:bidi/>
        <w:jc w:val="both"/>
        <w:rPr>
          <w:rFonts w:cs="David" w:hint="cs"/>
          <w:rtl/>
        </w:rPr>
      </w:pPr>
      <w:r w:rsidRPr="009E7346">
        <w:rPr>
          <w:rFonts w:cs="David" w:hint="cs"/>
          <w:rtl/>
        </w:rPr>
        <w:tab/>
        <w:t>אנו בחוות הדעת, ואולי זה החידוש שבה, אמרנו שוועדת הכנסת מוסמכת לפעול לפי סעיף 121 ולפצל עכשיו. החידוש שבה, כי בדרך-כלל התרגלו להעביר לוועדת הכנסת כדי שהיא תנתב לוועדות, ולא כדי שתעשה פיצול כרגע.</w:t>
      </w:r>
    </w:p>
    <w:p w14:paraId="64780EA4" w14:textId="77777777" w:rsidR="00427386" w:rsidRPr="009E7346" w:rsidRDefault="00427386" w:rsidP="00427386">
      <w:pPr>
        <w:bidi/>
        <w:jc w:val="both"/>
        <w:rPr>
          <w:rFonts w:cs="David" w:hint="cs"/>
          <w:rtl/>
        </w:rPr>
      </w:pPr>
    </w:p>
    <w:p w14:paraId="6CD68417" w14:textId="77777777" w:rsidR="00427386" w:rsidRPr="009E7346" w:rsidRDefault="00427386" w:rsidP="00427386">
      <w:pPr>
        <w:bidi/>
        <w:jc w:val="both"/>
        <w:rPr>
          <w:rFonts w:cs="David" w:hint="cs"/>
          <w:u w:val="single"/>
          <w:rtl/>
        </w:rPr>
      </w:pPr>
      <w:r w:rsidRPr="009E7346">
        <w:rPr>
          <w:rFonts w:cs="David" w:hint="cs"/>
          <w:u w:val="single"/>
          <w:rtl/>
        </w:rPr>
        <w:t>אפרים סנה:</w:t>
      </w:r>
    </w:p>
    <w:p w14:paraId="7C965060" w14:textId="77777777" w:rsidR="00427386" w:rsidRPr="009E7346" w:rsidRDefault="00427386" w:rsidP="00427386">
      <w:pPr>
        <w:bidi/>
        <w:jc w:val="both"/>
        <w:rPr>
          <w:rFonts w:cs="David" w:hint="cs"/>
          <w:u w:val="single"/>
          <w:rtl/>
        </w:rPr>
      </w:pPr>
    </w:p>
    <w:p w14:paraId="2D9673FA" w14:textId="77777777" w:rsidR="00427386" w:rsidRPr="009E7346" w:rsidRDefault="00427386" w:rsidP="00427386">
      <w:pPr>
        <w:bidi/>
        <w:jc w:val="both"/>
        <w:rPr>
          <w:rFonts w:cs="David" w:hint="cs"/>
          <w:rtl/>
        </w:rPr>
      </w:pPr>
      <w:r w:rsidRPr="009E7346">
        <w:rPr>
          <w:rFonts w:cs="David" w:hint="cs"/>
          <w:rtl/>
        </w:rPr>
        <w:tab/>
        <w:t xml:space="preserve"> מה ההבדל בין ניתוב לפיצול?</w:t>
      </w:r>
    </w:p>
    <w:p w14:paraId="7FEC1675" w14:textId="77777777" w:rsidR="00427386" w:rsidRPr="009E7346" w:rsidRDefault="00427386" w:rsidP="00427386">
      <w:pPr>
        <w:bidi/>
        <w:jc w:val="both"/>
        <w:rPr>
          <w:rFonts w:cs="David" w:hint="cs"/>
          <w:rtl/>
        </w:rPr>
      </w:pPr>
    </w:p>
    <w:p w14:paraId="1F268223" w14:textId="77777777" w:rsidR="00427386" w:rsidRPr="009E7346" w:rsidRDefault="00427386" w:rsidP="00427386">
      <w:pPr>
        <w:bidi/>
        <w:jc w:val="both"/>
        <w:rPr>
          <w:rFonts w:cs="David" w:hint="cs"/>
          <w:rtl/>
        </w:rPr>
      </w:pPr>
      <w:r w:rsidRPr="009E7346">
        <w:rPr>
          <w:rFonts w:cs="David" w:hint="cs"/>
          <w:u w:val="single"/>
          <w:rtl/>
        </w:rPr>
        <w:t>נורית אלשטיין:</w:t>
      </w:r>
    </w:p>
    <w:p w14:paraId="235B4777" w14:textId="77777777" w:rsidR="00427386" w:rsidRPr="009E7346" w:rsidRDefault="00427386" w:rsidP="00427386">
      <w:pPr>
        <w:bidi/>
        <w:jc w:val="both"/>
        <w:rPr>
          <w:rFonts w:cs="David" w:hint="cs"/>
          <w:rtl/>
        </w:rPr>
      </w:pPr>
    </w:p>
    <w:p w14:paraId="7FD17665" w14:textId="77777777" w:rsidR="00427386" w:rsidRPr="009E7346" w:rsidRDefault="00427386" w:rsidP="00427386">
      <w:pPr>
        <w:bidi/>
        <w:jc w:val="both"/>
        <w:rPr>
          <w:rFonts w:cs="David" w:hint="cs"/>
          <w:rtl/>
        </w:rPr>
      </w:pPr>
      <w:r w:rsidRPr="009E7346">
        <w:rPr>
          <w:rFonts w:cs="David" w:hint="cs"/>
          <w:rtl/>
        </w:rPr>
        <w:tab/>
        <w:t xml:space="preserve">כשאתה מחליט לפצל עכשיו, אתה מחליט איזה חוק יעלה ואיזה חוק לא יעלה. </w:t>
      </w:r>
    </w:p>
    <w:p w14:paraId="21B7FC8D" w14:textId="77777777" w:rsidR="00427386" w:rsidRPr="009E7346" w:rsidRDefault="00427386" w:rsidP="00427386">
      <w:pPr>
        <w:bidi/>
        <w:jc w:val="both"/>
        <w:rPr>
          <w:rFonts w:cs="David" w:hint="cs"/>
          <w:rtl/>
        </w:rPr>
      </w:pPr>
    </w:p>
    <w:p w14:paraId="2A606A71" w14:textId="77777777" w:rsidR="00427386" w:rsidRPr="009E7346" w:rsidRDefault="00427386" w:rsidP="00427386">
      <w:pPr>
        <w:bidi/>
        <w:jc w:val="both"/>
        <w:rPr>
          <w:rFonts w:cs="David" w:hint="cs"/>
          <w:rtl/>
        </w:rPr>
      </w:pPr>
      <w:r w:rsidRPr="009E7346">
        <w:rPr>
          <w:rFonts w:cs="David" w:hint="cs"/>
          <w:u w:val="single"/>
          <w:rtl/>
        </w:rPr>
        <w:t>ראובן ריבלין:</w:t>
      </w:r>
    </w:p>
    <w:p w14:paraId="4FE033E3" w14:textId="77777777" w:rsidR="00427386" w:rsidRPr="009E7346" w:rsidRDefault="00427386" w:rsidP="00427386">
      <w:pPr>
        <w:bidi/>
        <w:jc w:val="both"/>
        <w:rPr>
          <w:rFonts w:cs="David" w:hint="cs"/>
          <w:rtl/>
        </w:rPr>
      </w:pPr>
    </w:p>
    <w:p w14:paraId="67336633" w14:textId="77777777" w:rsidR="00427386" w:rsidRPr="009E7346" w:rsidRDefault="00427386" w:rsidP="00427386">
      <w:pPr>
        <w:bidi/>
        <w:jc w:val="both"/>
        <w:rPr>
          <w:rFonts w:cs="David" w:hint="cs"/>
          <w:rtl/>
        </w:rPr>
      </w:pPr>
      <w:r w:rsidRPr="009E7346">
        <w:rPr>
          <w:rFonts w:cs="David" w:hint="cs"/>
          <w:rtl/>
        </w:rPr>
        <w:tab/>
        <w:t xml:space="preserve"> אבל כך לגברתי אין סמכות לדון.</w:t>
      </w:r>
    </w:p>
    <w:p w14:paraId="39E4B175" w14:textId="77777777" w:rsidR="00427386" w:rsidRPr="009E7346" w:rsidRDefault="00427386" w:rsidP="00427386">
      <w:pPr>
        <w:bidi/>
        <w:jc w:val="both"/>
        <w:rPr>
          <w:rFonts w:cs="David" w:hint="cs"/>
          <w:rtl/>
        </w:rPr>
      </w:pPr>
    </w:p>
    <w:p w14:paraId="1578A3CF" w14:textId="77777777" w:rsidR="00427386" w:rsidRPr="009E7346" w:rsidRDefault="00427386" w:rsidP="00427386">
      <w:pPr>
        <w:bidi/>
        <w:jc w:val="both"/>
        <w:rPr>
          <w:rFonts w:cs="David" w:hint="cs"/>
          <w:rtl/>
        </w:rPr>
      </w:pPr>
      <w:r w:rsidRPr="009E7346">
        <w:rPr>
          <w:rFonts w:cs="David" w:hint="cs"/>
          <w:u w:val="single"/>
          <w:rtl/>
        </w:rPr>
        <w:t>נורית אלשטיין:</w:t>
      </w:r>
    </w:p>
    <w:p w14:paraId="5030E88E" w14:textId="77777777" w:rsidR="00427386" w:rsidRPr="009E7346" w:rsidRDefault="00427386" w:rsidP="00427386">
      <w:pPr>
        <w:bidi/>
        <w:jc w:val="both"/>
        <w:rPr>
          <w:rFonts w:cs="David" w:hint="cs"/>
          <w:rtl/>
        </w:rPr>
      </w:pPr>
    </w:p>
    <w:p w14:paraId="7F567DCD" w14:textId="77777777" w:rsidR="00427386" w:rsidRPr="009E7346" w:rsidRDefault="00427386" w:rsidP="00427386">
      <w:pPr>
        <w:bidi/>
        <w:jc w:val="both"/>
        <w:rPr>
          <w:rFonts w:cs="David" w:hint="cs"/>
          <w:rtl/>
        </w:rPr>
      </w:pPr>
      <w:r w:rsidRPr="009E7346">
        <w:rPr>
          <w:rFonts w:cs="David" w:hint="cs"/>
          <w:rtl/>
        </w:rPr>
        <w:tab/>
        <w:t xml:space="preserve">נראה לי שיש פה בלבול מושגי, ואסביר שוב; עד היום היתה פרשנות, שהוועדה שהחוק הועבר אליה יכולה לפצל על-פי חוק 121,  ואילו ועדת הכנסת, הנושא כאילו לא הועבר אליה, אלא הועבר לקביעת ועדה או ועדות. אנו הצענו פה לעשות שימוש בוועדת הכנסת כדי לפצל כבר עכשיו. זה אומר שהכוח הזה הוא יותר תקין ככוח חקיקה, כך חשבנו. </w:t>
      </w:r>
    </w:p>
    <w:p w14:paraId="34252918" w14:textId="77777777" w:rsidR="00427386" w:rsidRPr="009E7346" w:rsidRDefault="00427386" w:rsidP="00427386">
      <w:pPr>
        <w:bidi/>
        <w:jc w:val="both"/>
        <w:rPr>
          <w:rFonts w:cs="David" w:hint="cs"/>
          <w:rtl/>
        </w:rPr>
      </w:pPr>
    </w:p>
    <w:p w14:paraId="10A64EDF" w14:textId="77777777" w:rsidR="00427386" w:rsidRPr="009E7346" w:rsidRDefault="00427386" w:rsidP="00427386">
      <w:pPr>
        <w:bidi/>
        <w:ind w:firstLine="567"/>
        <w:jc w:val="both"/>
        <w:rPr>
          <w:rFonts w:cs="David" w:hint="cs"/>
          <w:rtl/>
        </w:rPr>
      </w:pPr>
      <w:r w:rsidRPr="009E7346">
        <w:rPr>
          <w:rFonts w:cs="David" w:hint="cs"/>
          <w:rtl/>
        </w:rPr>
        <w:t>יחד עם זאת, לא אמרנו שאם ועדה אחרת מקבלת את החוק והיא תפצל שם, זה כשלעצמו מטיל איזה פגם. את האידך גיסא לא אמרנו. אמרנו שוועדת הכנסת מוסמכת לעשות שימוש ב-121 - דבר שעד כה לא נאמר.</w:t>
      </w:r>
    </w:p>
    <w:p w14:paraId="572C699F" w14:textId="77777777" w:rsidR="00427386" w:rsidRPr="009E7346" w:rsidRDefault="00427386" w:rsidP="00427386">
      <w:pPr>
        <w:bidi/>
        <w:jc w:val="both"/>
        <w:rPr>
          <w:rFonts w:cs="David" w:hint="cs"/>
          <w:rtl/>
        </w:rPr>
      </w:pPr>
    </w:p>
    <w:p w14:paraId="5DDCE3D5" w14:textId="77777777" w:rsidR="00427386" w:rsidRPr="009E7346" w:rsidRDefault="00427386" w:rsidP="00427386">
      <w:pPr>
        <w:bidi/>
        <w:jc w:val="both"/>
        <w:rPr>
          <w:rFonts w:cs="David" w:hint="cs"/>
          <w:rtl/>
        </w:rPr>
      </w:pPr>
      <w:r w:rsidRPr="009E7346">
        <w:rPr>
          <w:rFonts w:cs="David" w:hint="cs"/>
          <w:u w:val="single"/>
          <w:rtl/>
        </w:rPr>
        <w:t>אביגדור יצחקי:</w:t>
      </w:r>
    </w:p>
    <w:p w14:paraId="7E1D51DE" w14:textId="77777777" w:rsidR="00427386" w:rsidRPr="009E7346" w:rsidRDefault="00427386" w:rsidP="00427386">
      <w:pPr>
        <w:bidi/>
        <w:jc w:val="both"/>
        <w:rPr>
          <w:rFonts w:cs="David" w:hint="cs"/>
          <w:rtl/>
        </w:rPr>
      </w:pPr>
    </w:p>
    <w:p w14:paraId="45DABCA4" w14:textId="77777777" w:rsidR="00427386" w:rsidRPr="009E7346" w:rsidRDefault="00427386" w:rsidP="00427386">
      <w:pPr>
        <w:bidi/>
        <w:jc w:val="both"/>
        <w:rPr>
          <w:rFonts w:cs="David" w:hint="cs"/>
          <w:rtl/>
        </w:rPr>
      </w:pPr>
      <w:r w:rsidRPr="009E7346">
        <w:rPr>
          <w:rFonts w:cs="David" w:hint="cs"/>
          <w:rtl/>
        </w:rPr>
        <w:tab/>
        <w:t>היא אומרת שהיא נותנת אפשרות גם לוועדת הכנסת. במהות, לדעתי, יפה יותר שיפצל אותה ועדה שהיא אנשים שעוסקים בכל השנה בנושאים האלה, ולא ועדת כנסת, שהיא פרוצדורלית. היא אומרת בצורה ברורה ביותר שלוועדות שאליהן אנו מעבירים את החוקים, יש סמכות לוועדה לפצל את החוק, אם היא מחליטה על כך.</w:t>
      </w:r>
    </w:p>
    <w:p w14:paraId="7383B751" w14:textId="77777777" w:rsidR="00427386" w:rsidRPr="009E7346" w:rsidRDefault="00427386" w:rsidP="00427386">
      <w:pPr>
        <w:bidi/>
        <w:jc w:val="both"/>
        <w:rPr>
          <w:rFonts w:cs="David" w:hint="cs"/>
          <w:rtl/>
        </w:rPr>
      </w:pPr>
    </w:p>
    <w:p w14:paraId="1F1C932B" w14:textId="77777777" w:rsidR="00427386" w:rsidRPr="009E7346" w:rsidRDefault="00427386" w:rsidP="00427386">
      <w:pPr>
        <w:bidi/>
        <w:jc w:val="both"/>
        <w:rPr>
          <w:rFonts w:cs="David" w:hint="cs"/>
          <w:rtl/>
        </w:rPr>
      </w:pPr>
      <w:r w:rsidRPr="009E7346">
        <w:rPr>
          <w:rFonts w:cs="David" w:hint="cs"/>
          <w:u w:val="single"/>
          <w:rtl/>
        </w:rPr>
        <w:t>נורית אלשטיין:</w:t>
      </w:r>
    </w:p>
    <w:p w14:paraId="26468C19" w14:textId="77777777" w:rsidR="00427386" w:rsidRPr="009E7346" w:rsidRDefault="00427386" w:rsidP="00427386">
      <w:pPr>
        <w:bidi/>
        <w:jc w:val="both"/>
        <w:rPr>
          <w:rFonts w:cs="David" w:hint="cs"/>
          <w:rtl/>
        </w:rPr>
      </w:pPr>
    </w:p>
    <w:p w14:paraId="7B796CC0" w14:textId="77777777" w:rsidR="00427386" w:rsidRPr="009E7346" w:rsidRDefault="00427386" w:rsidP="00427386">
      <w:pPr>
        <w:bidi/>
        <w:jc w:val="both"/>
        <w:rPr>
          <w:rFonts w:cs="David" w:hint="cs"/>
          <w:rtl/>
        </w:rPr>
      </w:pPr>
      <w:r w:rsidRPr="009E7346">
        <w:rPr>
          <w:rFonts w:cs="David" w:hint="cs"/>
          <w:rtl/>
        </w:rPr>
        <w:tab/>
        <w:t>אם זה נשאר בוועדת הכנסת, פירוש הדבר שהם לא יעלו יחד עם החוק לשנייה ושלישית, מה שיישאר בוועדת הכנסת, זה סוג ש חידוש שעד כה לא היה.</w:t>
      </w:r>
    </w:p>
    <w:p w14:paraId="7C4E0180" w14:textId="77777777" w:rsidR="00427386" w:rsidRPr="009E7346" w:rsidRDefault="00427386" w:rsidP="00427386">
      <w:pPr>
        <w:bidi/>
        <w:jc w:val="both"/>
        <w:rPr>
          <w:rFonts w:cs="David" w:hint="cs"/>
          <w:rtl/>
        </w:rPr>
      </w:pPr>
    </w:p>
    <w:p w14:paraId="579C802A" w14:textId="77777777" w:rsidR="00427386" w:rsidRPr="009E7346" w:rsidRDefault="00427386" w:rsidP="00427386">
      <w:pPr>
        <w:bidi/>
        <w:jc w:val="both"/>
        <w:rPr>
          <w:rFonts w:cs="David" w:hint="cs"/>
          <w:u w:val="single"/>
          <w:rtl/>
        </w:rPr>
      </w:pPr>
    </w:p>
    <w:p w14:paraId="29ED9E0E"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1BD54DEA" w14:textId="77777777" w:rsidR="00427386" w:rsidRPr="009E7346" w:rsidRDefault="00427386" w:rsidP="00427386">
      <w:pPr>
        <w:bidi/>
        <w:jc w:val="both"/>
        <w:rPr>
          <w:rFonts w:cs="David" w:hint="cs"/>
          <w:u w:val="single"/>
          <w:rtl/>
        </w:rPr>
      </w:pPr>
    </w:p>
    <w:p w14:paraId="611AC0C7" w14:textId="77777777" w:rsidR="00427386" w:rsidRPr="009E7346" w:rsidRDefault="00427386" w:rsidP="00427386">
      <w:pPr>
        <w:bidi/>
        <w:jc w:val="both"/>
        <w:rPr>
          <w:rFonts w:cs="David" w:hint="cs"/>
          <w:rtl/>
        </w:rPr>
      </w:pPr>
      <w:r w:rsidRPr="009E7346">
        <w:rPr>
          <w:rFonts w:cs="David" w:hint="cs"/>
          <w:rtl/>
        </w:rPr>
        <w:tab/>
        <w:t>מה החשש שעמד ביסוד המלצתך?</w:t>
      </w:r>
    </w:p>
    <w:p w14:paraId="5A628A07" w14:textId="77777777" w:rsidR="00427386" w:rsidRPr="009E7346" w:rsidRDefault="00427386" w:rsidP="00427386">
      <w:pPr>
        <w:bidi/>
        <w:jc w:val="both"/>
        <w:rPr>
          <w:rFonts w:cs="David" w:hint="cs"/>
          <w:rtl/>
        </w:rPr>
      </w:pPr>
    </w:p>
    <w:p w14:paraId="1156126D" w14:textId="77777777" w:rsidR="00427386" w:rsidRPr="009E7346" w:rsidRDefault="00427386" w:rsidP="00427386">
      <w:pPr>
        <w:bidi/>
        <w:jc w:val="both"/>
        <w:rPr>
          <w:rFonts w:cs="David" w:hint="cs"/>
          <w:rtl/>
        </w:rPr>
      </w:pPr>
      <w:r w:rsidRPr="009E7346">
        <w:rPr>
          <w:rFonts w:cs="David" w:hint="cs"/>
          <w:u w:val="single"/>
          <w:rtl/>
        </w:rPr>
        <w:t>נורית אלשטיין:</w:t>
      </w:r>
    </w:p>
    <w:p w14:paraId="2E0D97F2" w14:textId="77777777" w:rsidR="00427386" w:rsidRPr="009E7346" w:rsidRDefault="00427386" w:rsidP="00427386">
      <w:pPr>
        <w:bidi/>
        <w:jc w:val="both"/>
        <w:rPr>
          <w:rFonts w:cs="David" w:hint="cs"/>
          <w:rtl/>
        </w:rPr>
      </w:pPr>
    </w:p>
    <w:p w14:paraId="5A8AE92B" w14:textId="77777777" w:rsidR="00427386" w:rsidRPr="009E7346" w:rsidRDefault="00427386" w:rsidP="00427386">
      <w:pPr>
        <w:bidi/>
        <w:jc w:val="both"/>
        <w:rPr>
          <w:rFonts w:cs="David" w:hint="cs"/>
          <w:rtl/>
        </w:rPr>
      </w:pPr>
      <w:r w:rsidRPr="009E7346">
        <w:rPr>
          <w:rFonts w:cs="David" w:hint="cs"/>
          <w:rtl/>
        </w:rPr>
        <w:tab/>
        <w:t>זה כתוב בחוות הדעת.</w:t>
      </w:r>
    </w:p>
    <w:p w14:paraId="1E1FF0B0" w14:textId="77777777" w:rsidR="00427386" w:rsidRPr="009E7346" w:rsidRDefault="00427386" w:rsidP="00427386">
      <w:pPr>
        <w:bidi/>
        <w:jc w:val="both"/>
        <w:rPr>
          <w:rFonts w:cs="David" w:hint="cs"/>
          <w:rtl/>
        </w:rPr>
      </w:pPr>
    </w:p>
    <w:p w14:paraId="4A615027" w14:textId="77777777" w:rsidR="00427386" w:rsidRPr="009E7346" w:rsidRDefault="00427386" w:rsidP="00427386">
      <w:pPr>
        <w:bidi/>
        <w:jc w:val="both"/>
        <w:rPr>
          <w:rFonts w:cs="David" w:hint="cs"/>
          <w:rtl/>
        </w:rPr>
      </w:pPr>
      <w:r w:rsidRPr="009E7346">
        <w:rPr>
          <w:rFonts w:cs="David" w:hint="cs"/>
          <w:u w:val="single"/>
          <w:rtl/>
        </w:rPr>
        <w:t>חיים אורון:</w:t>
      </w:r>
    </w:p>
    <w:p w14:paraId="124CB533" w14:textId="77777777" w:rsidR="00427386" w:rsidRPr="009E7346" w:rsidRDefault="00427386" w:rsidP="00427386">
      <w:pPr>
        <w:bidi/>
        <w:jc w:val="both"/>
        <w:rPr>
          <w:rFonts w:cs="David" w:hint="cs"/>
          <w:rtl/>
        </w:rPr>
      </w:pPr>
    </w:p>
    <w:p w14:paraId="23D00E84" w14:textId="77777777" w:rsidR="00427386" w:rsidRPr="009E7346" w:rsidRDefault="00427386" w:rsidP="00427386">
      <w:pPr>
        <w:bidi/>
        <w:jc w:val="both"/>
        <w:rPr>
          <w:rFonts w:cs="David" w:hint="cs"/>
          <w:rtl/>
        </w:rPr>
      </w:pPr>
      <w:r w:rsidRPr="009E7346">
        <w:rPr>
          <w:rFonts w:cs="David" w:hint="cs"/>
          <w:rtl/>
        </w:rPr>
        <w:tab/>
        <w:t>נאמר שיש פה 120 חוקים, נאמר שמעבירים לועדות 60, 60 נשארים פה. מתוך 60 הלכו לוועדת הכספים 10, וליצמן החליט שהוא מעביר רק שניים. שני התהליכים האלה צריכים להגיע למעלה.</w:t>
      </w:r>
    </w:p>
    <w:p w14:paraId="7FC99F23" w14:textId="77777777" w:rsidR="00427386" w:rsidRPr="009E7346" w:rsidRDefault="00427386" w:rsidP="00427386">
      <w:pPr>
        <w:bidi/>
        <w:jc w:val="both"/>
        <w:rPr>
          <w:rFonts w:cs="David" w:hint="cs"/>
          <w:rtl/>
        </w:rPr>
      </w:pPr>
    </w:p>
    <w:p w14:paraId="74EB02F7" w14:textId="77777777" w:rsidR="00427386" w:rsidRPr="009E7346" w:rsidRDefault="00427386" w:rsidP="00427386">
      <w:pPr>
        <w:bidi/>
        <w:jc w:val="both"/>
        <w:rPr>
          <w:rFonts w:cs="David" w:hint="cs"/>
          <w:rtl/>
        </w:rPr>
      </w:pPr>
      <w:r w:rsidRPr="009E7346">
        <w:rPr>
          <w:rFonts w:cs="David"/>
          <w:u w:val="single"/>
          <w:rtl/>
        </w:rPr>
        <w:br w:type="page"/>
      </w:r>
      <w:r w:rsidRPr="009E7346">
        <w:rPr>
          <w:rFonts w:cs="David" w:hint="cs"/>
          <w:u w:val="single"/>
          <w:rtl/>
        </w:rPr>
        <w:t>אביגדור יצחקי:</w:t>
      </w:r>
    </w:p>
    <w:p w14:paraId="76DDA44E" w14:textId="77777777" w:rsidR="00427386" w:rsidRPr="009E7346" w:rsidRDefault="00427386" w:rsidP="00427386">
      <w:pPr>
        <w:bidi/>
        <w:jc w:val="both"/>
        <w:rPr>
          <w:rFonts w:cs="David" w:hint="cs"/>
          <w:rtl/>
        </w:rPr>
      </w:pPr>
    </w:p>
    <w:p w14:paraId="2FF537CD" w14:textId="77777777" w:rsidR="00427386" w:rsidRPr="009E7346" w:rsidRDefault="00427386" w:rsidP="00427386">
      <w:pPr>
        <w:bidi/>
        <w:jc w:val="both"/>
        <w:rPr>
          <w:rFonts w:cs="David" w:hint="cs"/>
          <w:rtl/>
        </w:rPr>
      </w:pPr>
      <w:r w:rsidRPr="009E7346">
        <w:rPr>
          <w:rFonts w:cs="David" w:hint="cs"/>
          <w:rtl/>
        </w:rPr>
        <w:tab/>
        <w:t xml:space="preserve">ליצמן גם יחליט על פיצול החוק. </w:t>
      </w:r>
    </w:p>
    <w:p w14:paraId="6D6A89DD" w14:textId="77777777" w:rsidR="00427386" w:rsidRPr="009E7346" w:rsidRDefault="00427386" w:rsidP="00427386">
      <w:pPr>
        <w:bidi/>
        <w:jc w:val="both"/>
        <w:rPr>
          <w:rFonts w:cs="David" w:hint="cs"/>
          <w:rtl/>
        </w:rPr>
      </w:pPr>
    </w:p>
    <w:p w14:paraId="2B37CDAF" w14:textId="77777777" w:rsidR="00427386" w:rsidRPr="009E7346" w:rsidRDefault="00427386" w:rsidP="00427386">
      <w:pPr>
        <w:bidi/>
        <w:jc w:val="both"/>
        <w:rPr>
          <w:rFonts w:cs="David" w:hint="cs"/>
          <w:rtl/>
        </w:rPr>
      </w:pPr>
      <w:r w:rsidRPr="009E7346">
        <w:rPr>
          <w:rFonts w:cs="David" w:hint="cs"/>
          <w:u w:val="single"/>
          <w:rtl/>
        </w:rPr>
        <w:t>נורית אלשטיין:</w:t>
      </w:r>
    </w:p>
    <w:p w14:paraId="16DA89B8" w14:textId="77777777" w:rsidR="00427386" w:rsidRPr="009E7346" w:rsidRDefault="00427386" w:rsidP="00427386">
      <w:pPr>
        <w:bidi/>
        <w:jc w:val="both"/>
        <w:rPr>
          <w:rFonts w:cs="David" w:hint="cs"/>
          <w:rtl/>
        </w:rPr>
      </w:pPr>
    </w:p>
    <w:p w14:paraId="58E214D6" w14:textId="77777777" w:rsidR="00427386" w:rsidRPr="009E7346" w:rsidRDefault="00427386" w:rsidP="00427386">
      <w:pPr>
        <w:bidi/>
        <w:jc w:val="both"/>
        <w:rPr>
          <w:rFonts w:cs="David" w:hint="cs"/>
          <w:rtl/>
        </w:rPr>
      </w:pPr>
      <w:r w:rsidRPr="009E7346">
        <w:rPr>
          <w:rFonts w:cs="David" w:hint="cs"/>
          <w:rtl/>
        </w:rPr>
        <w:tab/>
        <w:t>מובן שאחר-כך ועדת הכנסת, אם עושים היום את הפיצול המהותי, היא יכולה להעביר אחר-כך לוועדות השונות, והיא לא תדון בעצמה, כי ועדת הכנסת לא יכולה לדון בחקיקה המהותית. לכן אנו סברנו שזאת הדרך שמבטאת באופן המיטבי את הליכי החקיקה התקינים. אמרתי ואני חוזרת על כך; זה לא אומר שהאידך גיסא מטיל מום במה שתעשה ועדת הכנסת, אם היא תחליט שלא לפעול בדרך הזאת. אנו המלצנו לפעול בדרך הזאת.</w:t>
      </w:r>
    </w:p>
    <w:p w14:paraId="74462A09" w14:textId="77777777" w:rsidR="00427386" w:rsidRPr="009E7346" w:rsidRDefault="00427386" w:rsidP="00427386">
      <w:pPr>
        <w:bidi/>
        <w:jc w:val="both"/>
        <w:rPr>
          <w:rFonts w:cs="David" w:hint="cs"/>
          <w:rtl/>
        </w:rPr>
      </w:pPr>
    </w:p>
    <w:p w14:paraId="42C7825F" w14:textId="77777777" w:rsidR="00427386" w:rsidRPr="009E7346" w:rsidRDefault="00427386" w:rsidP="00427386">
      <w:pPr>
        <w:bidi/>
        <w:jc w:val="both"/>
        <w:rPr>
          <w:rFonts w:cs="David" w:hint="cs"/>
          <w:rtl/>
        </w:rPr>
      </w:pPr>
      <w:r w:rsidRPr="009E7346">
        <w:rPr>
          <w:rFonts w:cs="David" w:hint="cs"/>
          <w:u w:val="single"/>
          <w:rtl/>
        </w:rPr>
        <w:t>אביגדור יצחקי:</w:t>
      </w:r>
    </w:p>
    <w:p w14:paraId="7AE14DF3" w14:textId="77777777" w:rsidR="00427386" w:rsidRPr="009E7346" w:rsidRDefault="00427386" w:rsidP="00427386">
      <w:pPr>
        <w:bidi/>
        <w:jc w:val="both"/>
        <w:rPr>
          <w:rFonts w:cs="David" w:hint="cs"/>
          <w:rtl/>
        </w:rPr>
      </w:pPr>
    </w:p>
    <w:p w14:paraId="30786282" w14:textId="77777777" w:rsidR="00427386" w:rsidRPr="009E7346" w:rsidRDefault="00427386" w:rsidP="00427386">
      <w:pPr>
        <w:bidi/>
        <w:jc w:val="both"/>
        <w:rPr>
          <w:rFonts w:cs="David" w:hint="cs"/>
          <w:rtl/>
        </w:rPr>
      </w:pPr>
      <w:r w:rsidRPr="009E7346">
        <w:rPr>
          <w:rFonts w:cs="David" w:hint="cs"/>
          <w:rtl/>
        </w:rPr>
        <w:tab/>
        <w:t>לאור המלצתה של היועצת המשפטית לכנסת, היא אומרת שהליך חקיקה זה לא בוועדה פרוצדורלית שבה יהיה יחליטו על מהות הדברים, אלא במהות של הדברים, ולדעתי, זה נכון יותר עכשיו, אפשר לדון בוועדות שאליהן יחולקו.</w:t>
      </w:r>
    </w:p>
    <w:p w14:paraId="1567D930" w14:textId="77777777" w:rsidR="00427386" w:rsidRPr="009E7346" w:rsidRDefault="00427386" w:rsidP="00427386">
      <w:pPr>
        <w:bidi/>
        <w:jc w:val="both"/>
        <w:rPr>
          <w:rFonts w:cs="David" w:hint="cs"/>
          <w:rtl/>
        </w:rPr>
      </w:pPr>
    </w:p>
    <w:p w14:paraId="4C03D69C"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4A4D0626" w14:textId="77777777" w:rsidR="00427386" w:rsidRPr="009E7346" w:rsidRDefault="00427386" w:rsidP="00427386">
      <w:pPr>
        <w:bidi/>
        <w:jc w:val="both"/>
        <w:rPr>
          <w:rFonts w:cs="David" w:hint="cs"/>
          <w:u w:val="single"/>
          <w:rtl/>
        </w:rPr>
      </w:pPr>
    </w:p>
    <w:p w14:paraId="07F1B3BA" w14:textId="77777777" w:rsidR="00427386" w:rsidRPr="009E7346" w:rsidRDefault="00427386" w:rsidP="00427386">
      <w:pPr>
        <w:bidi/>
        <w:ind w:firstLine="567"/>
        <w:jc w:val="both"/>
        <w:rPr>
          <w:rFonts w:cs="David" w:hint="cs"/>
          <w:rtl/>
        </w:rPr>
      </w:pPr>
      <w:r w:rsidRPr="009E7346">
        <w:rPr>
          <w:rFonts w:cs="David" w:hint="cs"/>
          <w:rtl/>
        </w:rPr>
        <w:t>הוא מחלק את החוקים לוועדות.</w:t>
      </w:r>
    </w:p>
    <w:p w14:paraId="5E88AAD4" w14:textId="77777777" w:rsidR="00427386" w:rsidRPr="009E7346" w:rsidRDefault="00427386" w:rsidP="00427386">
      <w:pPr>
        <w:bidi/>
        <w:jc w:val="both"/>
        <w:rPr>
          <w:rFonts w:cs="David" w:hint="cs"/>
          <w:rtl/>
        </w:rPr>
      </w:pPr>
    </w:p>
    <w:p w14:paraId="3C0E7310" w14:textId="77777777" w:rsidR="00427386" w:rsidRPr="009E7346" w:rsidRDefault="00427386" w:rsidP="00427386">
      <w:pPr>
        <w:bidi/>
        <w:jc w:val="both"/>
        <w:rPr>
          <w:rFonts w:cs="David" w:hint="cs"/>
          <w:rtl/>
        </w:rPr>
      </w:pPr>
      <w:r w:rsidRPr="009E7346">
        <w:rPr>
          <w:rFonts w:cs="David" w:hint="cs"/>
          <w:u w:val="single"/>
          <w:rtl/>
        </w:rPr>
        <w:t>אביגדור יצחקי:</w:t>
      </w:r>
    </w:p>
    <w:p w14:paraId="116103CF" w14:textId="77777777" w:rsidR="00427386" w:rsidRPr="009E7346" w:rsidRDefault="00427386" w:rsidP="00427386">
      <w:pPr>
        <w:bidi/>
        <w:jc w:val="both"/>
        <w:rPr>
          <w:rFonts w:cs="David" w:hint="cs"/>
          <w:rtl/>
        </w:rPr>
      </w:pPr>
    </w:p>
    <w:p w14:paraId="51DBCB41" w14:textId="77777777" w:rsidR="00427386" w:rsidRPr="009E7346" w:rsidRDefault="00427386" w:rsidP="00427386">
      <w:pPr>
        <w:bidi/>
        <w:jc w:val="both"/>
        <w:rPr>
          <w:rFonts w:cs="David" w:hint="cs"/>
          <w:rtl/>
        </w:rPr>
      </w:pPr>
      <w:r w:rsidRPr="009E7346">
        <w:rPr>
          <w:rFonts w:cs="David" w:hint="cs"/>
          <w:rtl/>
        </w:rPr>
        <w:tab/>
        <w:t xml:space="preserve">אני מקריא, לפי המסמך של היועצת המשפטית לכנסת, גב' נורית אלשטיין ושל היועצת המשפטית לוועדה, גב' ארבל אסטרחן. </w:t>
      </w:r>
    </w:p>
    <w:p w14:paraId="78115926" w14:textId="77777777" w:rsidR="00427386" w:rsidRPr="009E7346" w:rsidRDefault="00427386" w:rsidP="00427386">
      <w:pPr>
        <w:bidi/>
        <w:jc w:val="both"/>
        <w:rPr>
          <w:rFonts w:cs="David" w:hint="cs"/>
          <w:rtl/>
        </w:rPr>
      </w:pPr>
    </w:p>
    <w:p w14:paraId="4C95ED28" w14:textId="77777777" w:rsidR="00427386" w:rsidRPr="009E7346" w:rsidRDefault="00427386" w:rsidP="00427386">
      <w:pPr>
        <w:bidi/>
        <w:jc w:val="both"/>
        <w:rPr>
          <w:rFonts w:cs="David" w:hint="cs"/>
          <w:rtl/>
        </w:rPr>
      </w:pPr>
      <w:r w:rsidRPr="009E7346">
        <w:rPr>
          <w:rFonts w:cs="David" w:hint="cs"/>
          <w:rtl/>
        </w:rPr>
        <w:tab/>
        <w:t>פרק א', סעיף 1 יידון בוועדת הכספים, לפי המלצת היועצת המשפטית. פרק ב', סעיף 2(1) ו-5, עדכון קצבת ילדים, יורד.</w:t>
      </w:r>
    </w:p>
    <w:p w14:paraId="2EB7F62B" w14:textId="77777777" w:rsidR="00427386" w:rsidRPr="009E7346" w:rsidRDefault="00427386" w:rsidP="00427386">
      <w:pPr>
        <w:bidi/>
        <w:jc w:val="both"/>
        <w:rPr>
          <w:rFonts w:cs="David" w:hint="cs"/>
          <w:rtl/>
        </w:rPr>
      </w:pPr>
    </w:p>
    <w:p w14:paraId="626B92E8"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3EFAC77" w14:textId="77777777" w:rsidR="00427386" w:rsidRPr="009E7346" w:rsidRDefault="00427386" w:rsidP="00427386">
      <w:pPr>
        <w:bidi/>
        <w:jc w:val="both"/>
        <w:rPr>
          <w:rFonts w:cs="David" w:hint="cs"/>
          <w:u w:val="single"/>
          <w:rtl/>
        </w:rPr>
      </w:pPr>
    </w:p>
    <w:p w14:paraId="2CB8376F" w14:textId="77777777" w:rsidR="00427386" w:rsidRPr="009E7346" w:rsidRDefault="00427386" w:rsidP="00427386">
      <w:pPr>
        <w:bidi/>
        <w:jc w:val="both"/>
        <w:rPr>
          <w:rFonts w:cs="David" w:hint="cs"/>
          <w:rtl/>
        </w:rPr>
      </w:pPr>
      <w:r w:rsidRPr="009E7346">
        <w:rPr>
          <w:rFonts w:cs="David" w:hint="cs"/>
          <w:rtl/>
        </w:rPr>
        <w:tab/>
        <w:t>זה ה-121 שעליו דיברתי בתחילת דבריי.</w:t>
      </w:r>
    </w:p>
    <w:p w14:paraId="32336DE0" w14:textId="77777777" w:rsidR="00427386" w:rsidRPr="009E7346" w:rsidRDefault="00427386" w:rsidP="00427386">
      <w:pPr>
        <w:bidi/>
        <w:jc w:val="both"/>
        <w:rPr>
          <w:rFonts w:cs="David" w:hint="cs"/>
          <w:rtl/>
        </w:rPr>
      </w:pPr>
    </w:p>
    <w:p w14:paraId="7A0AE7F6" w14:textId="77777777" w:rsidR="00427386" w:rsidRPr="009E7346" w:rsidRDefault="00427386" w:rsidP="00427386">
      <w:pPr>
        <w:bidi/>
        <w:jc w:val="both"/>
        <w:rPr>
          <w:rFonts w:cs="David" w:hint="cs"/>
          <w:u w:val="single"/>
          <w:rtl/>
        </w:rPr>
      </w:pPr>
      <w:r w:rsidRPr="009E7346">
        <w:rPr>
          <w:rFonts w:cs="David" w:hint="cs"/>
          <w:u w:val="single"/>
          <w:rtl/>
        </w:rPr>
        <w:t>אביגדור יצחקי:</w:t>
      </w:r>
    </w:p>
    <w:p w14:paraId="0F71D469" w14:textId="77777777" w:rsidR="00427386" w:rsidRPr="009E7346" w:rsidRDefault="00427386" w:rsidP="00427386">
      <w:pPr>
        <w:bidi/>
        <w:jc w:val="both"/>
        <w:rPr>
          <w:rFonts w:cs="David" w:hint="cs"/>
          <w:rtl/>
        </w:rPr>
      </w:pPr>
    </w:p>
    <w:p w14:paraId="1CEE865B" w14:textId="77777777" w:rsidR="00427386" w:rsidRPr="009E7346" w:rsidRDefault="00427386" w:rsidP="00427386">
      <w:pPr>
        <w:bidi/>
        <w:ind w:firstLine="567"/>
        <w:jc w:val="both"/>
        <w:rPr>
          <w:rFonts w:cs="David" w:hint="cs"/>
          <w:rtl/>
        </w:rPr>
      </w:pPr>
      <w:r w:rsidRPr="009E7346">
        <w:rPr>
          <w:rFonts w:cs="David" w:hint="cs"/>
          <w:rtl/>
        </w:rPr>
        <w:t>לגבי סעיפי 2 הנוגעים לביטוח הלאומי, בגלל ההיבטים התקציביים שלו, יידון בוועדת הכספים בהשתתפות יושב-ראש ועדת העבודה והרווחה. מה שאני קורא עכשיו זה מה שהקואליציה רוצה. סעיף בעמוד השני הראשון, הפחתת קצבאות ילדים, יורד. סעיף 7 יידון בוועדת הכספים. פרק ג' כולו יהיה בוועדת העבודה והבריאות, בהמלצת היועצת המשפטית, 10 יהיה בוועדת החוקה, חוק ומשפט. 11, 12 - עבודה, רווחה ובריאות. פרק ד' כולו יהיה בוועדת הכספים. פרק ה', תכנון ובנייה, כל שלושת הסעיפים בעמוד ארבע, ועדת הפנים ואיכות סביבה, כנ</w:t>
      </w:r>
      <w:r w:rsidRPr="009E7346">
        <w:rPr>
          <w:rFonts w:cs="David"/>
          <w:rtl/>
        </w:rPr>
        <w:t>"</w:t>
      </w:r>
      <w:r w:rsidRPr="009E7346">
        <w:rPr>
          <w:rFonts w:cs="David" w:hint="cs"/>
          <w:rtl/>
        </w:rPr>
        <w:t xml:space="preserve">ל בסעיף הראשון שבעמוד 5. פרק ו', החקלאות, שני הסעיפים בכספים, והנושא של הפיקדון יידון בכלכלה, פרק ז' יותר נכון. פרק ו' - כספים. פרק ח' - למעט הסעיף האחרון של פקודת מסילות הברזל, שיהיה בכלכלה, כל השאר בכספים. פרק ט' - הסעיפים 27, 28 יועברו לוועדת כספים. </w:t>
      </w:r>
    </w:p>
    <w:p w14:paraId="05A50C1B" w14:textId="77777777" w:rsidR="00427386" w:rsidRPr="009E7346" w:rsidRDefault="00427386" w:rsidP="00427386">
      <w:pPr>
        <w:bidi/>
        <w:jc w:val="both"/>
        <w:rPr>
          <w:rFonts w:cs="David" w:hint="cs"/>
          <w:rtl/>
        </w:rPr>
      </w:pPr>
    </w:p>
    <w:p w14:paraId="27CE2062" w14:textId="77777777" w:rsidR="00427386" w:rsidRPr="009E7346" w:rsidRDefault="00427386" w:rsidP="00427386">
      <w:pPr>
        <w:bidi/>
        <w:jc w:val="both"/>
        <w:rPr>
          <w:rFonts w:cs="David" w:hint="cs"/>
          <w:rtl/>
        </w:rPr>
      </w:pPr>
      <w:r w:rsidRPr="009E7346">
        <w:rPr>
          <w:rFonts w:cs="David" w:hint="cs"/>
          <w:u w:val="single"/>
          <w:rtl/>
        </w:rPr>
        <w:t>ראובן ריבלין:</w:t>
      </w:r>
    </w:p>
    <w:p w14:paraId="29BD0866" w14:textId="77777777" w:rsidR="00427386" w:rsidRPr="009E7346" w:rsidRDefault="00427386" w:rsidP="00427386">
      <w:pPr>
        <w:bidi/>
        <w:jc w:val="both"/>
        <w:rPr>
          <w:rFonts w:cs="David" w:hint="cs"/>
          <w:rtl/>
        </w:rPr>
      </w:pPr>
    </w:p>
    <w:p w14:paraId="53F7FEC1" w14:textId="77777777" w:rsidR="00427386" w:rsidRPr="009E7346" w:rsidRDefault="00427386" w:rsidP="00427386">
      <w:pPr>
        <w:bidi/>
        <w:jc w:val="both"/>
        <w:rPr>
          <w:rFonts w:cs="David" w:hint="cs"/>
          <w:rtl/>
        </w:rPr>
      </w:pPr>
      <w:r w:rsidRPr="009E7346">
        <w:rPr>
          <w:rFonts w:cs="David" w:hint="cs"/>
          <w:rtl/>
        </w:rPr>
        <w:tab/>
        <w:t xml:space="preserve"> אם אתה תהיה לחודש יושב-ראש הכלכלה, אתה מסכים שזה יהיה בכלכלה?</w:t>
      </w:r>
    </w:p>
    <w:p w14:paraId="6BF519D0" w14:textId="77777777" w:rsidR="00427386" w:rsidRPr="009E7346" w:rsidRDefault="00427386" w:rsidP="00427386">
      <w:pPr>
        <w:bidi/>
        <w:jc w:val="both"/>
        <w:rPr>
          <w:rFonts w:cs="David" w:hint="cs"/>
          <w:rtl/>
        </w:rPr>
      </w:pPr>
    </w:p>
    <w:p w14:paraId="34EC2963" w14:textId="77777777" w:rsidR="00427386" w:rsidRPr="009E7346" w:rsidRDefault="00427386" w:rsidP="00427386">
      <w:pPr>
        <w:bidi/>
        <w:jc w:val="both"/>
        <w:rPr>
          <w:rFonts w:cs="David" w:hint="cs"/>
          <w:rtl/>
        </w:rPr>
      </w:pPr>
      <w:r w:rsidRPr="009E7346">
        <w:rPr>
          <w:rFonts w:cs="David" w:hint="cs"/>
          <w:u w:val="single"/>
          <w:rtl/>
        </w:rPr>
        <w:t>אביגדור יצחקי:</w:t>
      </w:r>
    </w:p>
    <w:p w14:paraId="62FC994C" w14:textId="77777777" w:rsidR="00427386" w:rsidRPr="009E7346" w:rsidRDefault="00427386" w:rsidP="00427386">
      <w:pPr>
        <w:bidi/>
        <w:jc w:val="both"/>
        <w:rPr>
          <w:rFonts w:cs="David" w:hint="cs"/>
          <w:rtl/>
        </w:rPr>
      </w:pPr>
    </w:p>
    <w:p w14:paraId="0F91ECC0" w14:textId="77777777" w:rsidR="00427386" w:rsidRPr="009E7346" w:rsidRDefault="00427386" w:rsidP="00427386">
      <w:pPr>
        <w:bidi/>
        <w:jc w:val="both"/>
        <w:rPr>
          <w:rFonts w:cs="David" w:hint="cs"/>
          <w:rtl/>
        </w:rPr>
      </w:pPr>
      <w:r w:rsidRPr="009E7346">
        <w:rPr>
          <w:rFonts w:cs="David" w:hint="cs"/>
          <w:rtl/>
        </w:rPr>
        <w:tab/>
        <w:t>המשמעות של הדבר הזה היא כספית גדולה. זה ויתור על כספים של קרקעות, מה שכתוב פה. זה דבר שאם ועדת הכספים לא קובעת שיש מקור תקציבי לדברים האלה, הדברים האלה לא מתקבלים. הגנת הצרכן, פרק י', נשאר בכלכלה. פרק י</w:t>
      </w:r>
      <w:r w:rsidRPr="009E7346">
        <w:rPr>
          <w:rFonts w:cs="David"/>
          <w:rtl/>
        </w:rPr>
        <w:t>"</w:t>
      </w:r>
      <w:r w:rsidRPr="009E7346">
        <w:rPr>
          <w:rFonts w:cs="David" w:hint="cs"/>
          <w:rtl/>
        </w:rPr>
        <w:t>א, רישוי שירותי תעופה, עובר לוועדת הכספים.</w:t>
      </w:r>
    </w:p>
    <w:p w14:paraId="6C344A0E" w14:textId="77777777" w:rsidR="00427386" w:rsidRPr="009E7346" w:rsidRDefault="00427386" w:rsidP="00427386">
      <w:pPr>
        <w:bidi/>
        <w:jc w:val="both"/>
        <w:rPr>
          <w:rFonts w:cs="David" w:hint="cs"/>
          <w:rtl/>
        </w:rPr>
      </w:pPr>
    </w:p>
    <w:p w14:paraId="2D09DFCB"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6EDB2704" w14:textId="77777777" w:rsidR="00427386" w:rsidRPr="009E7346" w:rsidRDefault="00427386" w:rsidP="00427386">
      <w:pPr>
        <w:bidi/>
        <w:jc w:val="both"/>
        <w:rPr>
          <w:rFonts w:cs="David" w:hint="cs"/>
          <w:u w:val="single"/>
          <w:rtl/>
        </w:rPr>
      </w:pPr>
    </w:p>
    <w:p w14:paraId="6874AE1A" w14:textId="77777777" w:rsidR="00427386" w:rsidRPr="009E7346" w:rsidRDefault="00427386" w:rsidP="00427386">
      <w:pPr>
        <w:bidi/>
        <w:jc w:val="both"/>
        <w:rPr>
          <w:rFonts w:cs="David" w:hint="cs"/>
          <w:rtl/>
        </w:rPr>
      </w:pPr>
      <w:r w:rsidRPr="009E7346">
        <w:rPr>
          <w:rFonts w:cs="David" w:hint="cs"/>
          <w:rtl/>
        </w:rPr>
        <w:tab/>
        <w:t xml:space="preserve"> למה? מה פה? היית מאמין שרישוי שדות התעופה יהיה בוועדת הכספים?</w:t>
      </w:r>
    </w:p>
    <w:p w14:paraId="5F47F9C7" w14:textId="77777777" w:rsidR="00427386" w:rsidRPr="009E7346" w:rsidRDefault="00427386" w:rsidP="00427386">
      <w:pPr>
        <w:bidi/>
        <w:jc w:val="both"/>
        <w:rPr>
          <w:rFonts w:cs="David" w:hint="cs"/>
          <w:rtl/>
        </w:rPr>
      </w:pPr>
    </w:p>
    <w:p w14:paraId="67463B6E"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0C62D9A2" w14:textId="77777777" w:rsidR="00427386" w:rsidRPr="009E7346" w:rsidRDefault="00427386" w:rsidP="00427386">
      <w:pPr>
        <w:bidi/>
        <w:jc w:val="both"/>
        <w:rPr>
          <w:rFonts w:cs="David" w:hint="cs"/>
          <w:u w:val="single"/>
          <w:rtl/>
        </w:rPr>
      </w:pPr>
    </w:p>
    <w:p w14:paraId="4743DA31" w14:textId="77777777" w:rsidR="00427386" w:rsidRPr="009E7346" w:rsidRDefault="00427386" w:rsidP="00427386">
      <w:pPr>
        <w:bidi/>
        <w:jc w:val="both"/>
        <w:rPr>
          <w:rFonts w:cs="David" w:hint="cs"/>
          <w:rtl/>
        </w:rPr>
      </w:pPr>
      <w:r w:rsidRPr="009E7346">
        <w:rPr>
          <w:rFonts w:cs="David" w:hint="cs"/>
          <w:rtl/>
        </w:rPr>
        <w:tab/>
        <w:t xml:space="preserve">חבר הכנסת סער, עוד פעם אחת תשאל </w:t>
      </w:r>
      <w:r w:rsidRPr="009E7346">
        <w:rPr>
          <w:rFonts w:cs="David"/>
          <w:rtl/>
        </w:rPr>
        <w:t>"</w:t>
      </w:r>
      <w:r w:rsidRPr="009E7346">
        <w:rPr>
          <w:rFonts w:cs="David" w:hint="cs"/>
          <w:rtl/>
        </w:rPr>
        <w:t>למה?</w:t>
      </w:r>
      <w:r w:rsidRPr="009E7346">
        <w:rPr>
          <w:rFonts w:cs="David"/>
          <w:rtl/>
        </w:rPr>
        <w:t>"</w:t>
      </w:r>
      <w:r w:rsidRPr="009E7346">
        <w:rPr>
          <w:rFonts w:cs="David" w:hint="cs"/>
          <w:rtl/>
        </w:rPr>
        <w:t xml:space="preserve">, ואני אחשוב שוויתרת על זכות הדיבור כראשון הדוברים אחר-כך. </w:t>
      </w:r>
    </w:p>
    <w:p w14:paraId="11166870" w14:textId="77777777" w:rsidR="00427386" w:rsidRPr="009E7346" w:rsidRDefault="00427386" w:rsidP="00427386">
      <w:pPr>
        <w:bidi/>
        <w:jc w:val="both"/>
        <w:rPr>
          <w:rFonts w:cs="David" w:hint="cs"/>
          <w:rtl/>
        </w:rPr>
      </w:pPr>
    </w:p>
    <w:p w14:paraId="23B153FA"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64EF55A4" w14:textId="77777777" w:rsidR="00427386" w:rsidRPr="009E7346" w:rsidRDefault="00427386" w:rsidP="00427386">
      <w:pPr>
        <w:bidi/>
        <w:jc w:val="both"/>
        <w:rPr>
          <w:rFonts w:cs="David" w:hint="cs"/>
          <w:u w:val="single"/>
          <w:rtl/>
        </w:rPr>
      </w:pPr>
    </w:p>
    <w:p w14:paraId="4CB55AC8" w14:textId="77777777" w:rsidR="00427386" w:rsidRPr="009E7346" w:rsidRDefault="00427386" w:rsidP="00427386">
      <w:pPr>
        <w:bidi/>
        <w:jc w:val="both"/>
        <w:rPr>
          <w:rFonts w:cs="David" w:hint="cs"/>
          <w:rtl/>
        </w:rPr>
      </w:pPr>
      <w:r w:rsidRPr="009E7346">
        <w:rPr>
          <w:rFonts w:cs="David" w:hint="cs"/>
          <w:rtl/>
        </w:rPr>
        <w:tab/>
        <w:t>את כיושבת-ראש הוועדה, שכולנו בחרנו בך פה אחד, צריכה לדרוש שהוא ינמק. זה לא עניין פרטי של חברי כנסת.</w:t>
      </w:r>
    </w:p>
    <w:p w14:paraId="64687B34" w14:textId="77777777" w:rsidR="00427386" w:rsidRPr="009E7346" w:rsidRDefault="00427386" w:rsidP="00427386">
      <w:pPr>
        <w:bidi/>
        <w:jc w:val="both"/>
        <w:rPr>
          <w:rFonts w:cs="David" w:hint="cs"/>
          <w:rtl/>
        </w:rPr>
      </w:pPr>
    </w:p>
    <w:p w14:paraId="174B5DD9"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415C0D26" w14:textId="77777777" w:rsidR="00427386" w:rsidRPr="009E7346" w:rsidRDefault="00427386" w:rsidP="00427386">
      <w:pPr>
        <w:bidi/>
        <w:jc w:val="both"/>
        <w:rPr>
          <w:rFonts w:cs="David" w:hint="cs"/>
          <w:u w:val="single"/>
          <w:rtl/>
        </w:rPr>
      </w:pPr>
    </w:p>
    <w:p w14:paraId="037130F1" w14:textId="77777777" w:rsidR="00427386" w:rsidRPr="009E7346" w:rsidRDefault="00427386" w:rsidP="00427386">
      <w:pPr>
        <w:bidi/>
        <w:ind w:firstLine="567"/>
        <w:jc w:val="both"/>
        <w:rPr>
          <w:rFonts w:cs="David" w:hint="cs"/>
          <w:rtl/>
        </w:rPr>
      </w:pPr>
      <w:r w:rsidRPr="009E7346">
        <w:rPr>
          <w:rFonts w:cs="David" w:hint="cs"/>
          <w:rtl/>
        </w:rPr>
        <w:t>אני סבורה שאין פה עניין פרטי של אף אחד. אם אתה רוצה לעשות הצגה כי התקשורת פה, אני אאפשר לך להציג את זה.</w:t>
      </w:r>
    </w:p>
    <w:p w14:paraId="286F41A1" w14:textId="77777777" w:rsidR="00427386" w:rsidRPr="009E7346" w:rsidRDefault="00427386" w:rsidP="00427386">
      <w:pPr>
        <w:bidi/>
        <w:jc w:val="both"/>
        <w:rPr>
          <w:rFonts w:cs="David" w:hint="cs"/>
          <w:rtl/>
        </w:rPr>
      </w:pPr>
    </w:p>
    <w:p w14:paraId="4F357A2E"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519D157F" w14:textId="77777777" w:rsidR="00427386" w:rsidRPr="009E7346" w:rsidRDefault="00427386" w:rsidP="00427386">
      <w:pPr>
        <w:bidi/>
        <w:jc w:val="both"/>
        <w:rPr>
          <w:rFonts w:cs="David" w:hint="cs"/>
          <w:u w:val="single"/>
          <w:rtl/>
        </w:rPr>
      </w:pPr>
    </w:p>
    <w:p w14:paraId="124E7A5D" w14:textId="77777777" w:rsidR="00427386" w:rsidRPr="009E7346" w:rsidRDefault="00427386" w:rsidP="00427386">
      <w:pPr>
        <w:bidi/>
        <w:jc w:val="both"/>
        <w:rPr>
          <w:rFonts w:cs="David" w:hint="cs"/>
          <w:rtl/>
        </w:rPr>
      </w:pPr>
      <w:r w:rsidRPr="009E7346">
        <w:rPr>
          <w:rFonts w:cs="David" w:hint="cs"/>
          <w:rtl/>
        </w:rPr>
        <w:tab/>
        <w:t>אני מדבר על מהות, ואת רוצה למנוע דיון מהותי. זה מה שאת עושה פה.</w:t>
      </w:r>
    </w:p>
    <w:p w14:paraId="67B8F15D" w14:textId="77777777" w:rsidR="00427386" w:rsidRPr="009E7346" w:rsidRDefault="00427386" w:rsidP="00427386">
      <w:pPr>
        <w:bidi/>
        <w:jc w:val="both"/>
        <w:rPr>
          <w:rFonts w:cs="David" w:hint="cs"/>
          <w:rtl/>
        </w:rPr>
      </w:pPr>
    </w:p>
    <w:p w14:paraId="3D1063BD" w14:textId="77777777" w:rsidR="00427386" w:rsidRPr="009E7346" w:rsidRDefault="00427386" w:rsidP="00427386">
      <w:pPr>
        <w:bidi/>
        <w:jc w:val="both"/>
        <w:rPr>
          <w:rFonts w:cs="David" w:hint="cs"/>
          <w:rtl/>
        </w:rPr>
      </w:pPr>
      <w:r w:rsidRPr="009E7346">
        <w:rPr>
          <w:rFonts w:cs="David" w:hint="cs"/>
          <w:u w:val="single"/>
          <w:rtl/>
        </w:rPr>
        <w:t>אסתרינה טרטמן:</w:t>
      </w:r>
    </w:p>
    <w:p w14:paraId="38CF132A" w14:textId="77777777" w:rsidR="00427386" w:rsidRPr="009E7346" w:rsidRDefault="00427386" w:rsidP="00427386">
      <w:pPr>
        <w:bidi/>
        <w:jc w:val="both"/>
        <w:rPr>
          <w:rFonts w:cs="David" w:hint="cs"/>
          <w:rtl/>
        </w:rPr>
      </w:pPr>
    </w:p>
    <w:p w14:paraId="7B1F135D" w14:textId="77777777" w:rsidR="00427386" w:rsidRPr="009E7346" w:rsidRDefault="00427386" w:rsidP="00427386">
      <w:pPr>
        <w:bidi/>
        <w:jc w:val="both"/>
        <w:rPr>
          <w:rFonts w:cs="David" w:hint="cs"/>
          <w:rtl/>
        </w:rPr>
      </w:pPr>
      <w:r w:rsidRPr="009E7346">
        <w:rPr>
          <w:rFonts w:cs="David" w:hint="cs"/>
          <w:rtl/>
        </w:rPr>
        <w:tab/>
        <w:t>זאת כנסת ישראל, היא לא של הקואליציה.</w:t>
      </w:r>
    </w:p>
    <w:p w14:paraId="7236C035" w14:textId="77777777" w:rsidR="00427386" w:rsidRPr="009E7346" w:rsidRDefault="00427386" w:rsidP="00427386">
      <w:pPr>
        <w:bidi/>
        <w:jc w:val="both"/>
        <w:rPr>
          <w:rFonts w:cs="David" w:hint="cs"/>
          <w:rtl/>
        </w:rPr>
      </w:pPr>
    </w:p>
    <w:p w14:paraId="3978A0F9"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3C443B3" w14:textId="77777777" w:rsidR="00427386" w:rsidRPr="009E7346" w:rsidRDefault="00427386" w:rsidP="00427386">
      <w:pPr>
        <w:bidi/>
        <w:jc w:val="both"/>
        <w:rPr>
          <w:rFonts w:cs="David" w:hint="cs"/>
          <w:u w:val="single"/>
          <w:rtl/>
        </w:rPr>
      </w:pPr>
    </w:p>
    <w:p w14:paraId="7B6622A9" w14:textId="77777777" w:rsidR="00427386" w:rsidRPr="009E7346" w:rsidRDefault="00427386" w:rsidP="00427386">
      <w:pPr>
        <w:bidi/>
        <w:ind w:firstLine="567"/>
        <w:jc w:val="both"/>
        <w:rPr>
          <w:rFonts w:cs="David" w:hint="cs"/>
          <w:rtl/>
        </w:rPr>
      </w:pPr>
      <w:r w:rsidRPr="009E7346">
        <w:rPr>
          <w:rFonts w:cs="David" w:hint="cs"/>
          <w:rtl/>
        </w:rPr>
        <w:t>חברת הכנסת טרטמן, אני קוראת אותך לסדר. לכולנו יש מטרה לשמוע ולהשמיע. בעצם העובדה שאני מאפשרת את הנושא הזה, אל תקפצו על כל דבר. תרשמו לפניכם את ההערות שלכם, ולאחר מכן כל הערה שלא קיבלתם עליה תשובה, אתם תקבלו תשובה. אל תעשו פה הצגות. בואו נתנהל בצורה תרבותית, כפי שצריך להיות. לא קבעתי זמן לדיון הזה.</w:t>
      </w:r>
    </w:p>
    <w:p w14:paraId="184C982C" w14:textId="77777777" w:rsidR="00427386" w:rsidRPr="009E7346" w:rsidRDefault="00427386" w:rsidP="00427386">
      <w:pPr>
        <w:bidi/>
        <w:jc w:val="both"/>
        <w:rPr>
          <w:rFonts w:cs="David" w:hint="cs"/>
          <w:rtl/>
        </w:rPr>
      </w:pPr>
    </w:p>
    <w:p w14:paraId="4D767D51" w14:textId="77777777" w:rsidR="00427386" w:rsidRPr="009E7346" w:rsidRDefault="00427386" w:rsidP="00427386">
      <w:pPr>
        <w:bidi/>
        <w:jc w:val="both"/>
        <w:rPr>
          <w:rFonts w:cs="David" w:hint="cs"/>
          <w:rtl/>
        </w:rPr>
      </w:pPr>
      <w:r w:rsidRPr="009E7346">
        <w:rPr>
          <w:rFonts w:cs="David" w:hint="cs"/>
          <w:u w:val="single"/>
          <w:rtl/>
        </w:rPr>
        <w:t>אביגדור יצחקי:</w:t>
      </w:r>
    </w:p>
    <w:p w14:paraId="55B26225" w14:textId="77777777" w:rsidR="00427386" w:rsidRPr="009E7346" w:rsidRDefault="00427386" w:rsidP="00427386">
      <w:pPr>
        <w:bidi/>
        <w:jc w:val="both"/>
        <w:rPr>
          <w:rFonts w:cs="David" w:hint="cs"/>
          <w:rtl/>
        </w:rPr>
      </w:pPr>
    </w:p>
    <w:p w14:paraId="376BF77D" w14:textId="77777777" w:rsidR="00427386" w:rsidRPr="009E7346" w:rsidRDefault="00427386" w:rsidP="00427386">
      <w:pPr>
        <w:bidi/>
        <w:jc w:val="both"/>
        <w:rPr>
          <w:rFonts w:cs="David" w:hint="cs"/>
          <w:rtl/>
        </w:rPr>
      </w:pPr>
      <w:r w:rsidRPr="009E7346">
        <w:rPr>
          <w:rFonts w:cs="David" w:hint="cs"/>
          <w:rtl/>
        </w:rPr>
        <w:tab/>
        <w:t>פרק י</w:t>
      </w:r>
      <w:r w:rsidRPr="009E7346">
        <w:rPr>
          <w:rFonts w:cs="David"/>
          <w:rtl/>
        </w:rPr>
        <w:t>"</w:t>
      </w:r>
      <w:r w:rsidRPr="009E7346">
        <w:rPr>
          <w:rFonts w:cs="David" w:hint="cs"/>
          <w:rtl/>
        </w:rPr>
        <w:t>ב, סעיף תקשורת, בניגוד לחוות הדעת של היועצת המשפטית לכנסת, היא תהיה רק בוועדת הכלכלה ולא משותפת לכלכלה-חינוך. לכן כל פרק י</w:t>
      </w:r>
      <w:r w:rsidRPr="009E7346">
        <w:rPr>
          <w:rFonts w:cs="David"/>
          <w:rtl/>
        </w:rPr>
        <w:t>"</w:t>
      </w:r>
      <w:r w:rsidRPr="009E7346">
        <w:rPr>
          <w:rFonts w:cs="David" w:hint="cs"/>
          <w:rtl/>
        </w:rPr>
        <w:t>ב, כולל סעיף 36, יהיה רק בכלכלה, כולל סעיפים 39, שלא יהיו בוועדת חינוך, בניגוד להמלצת היועצת, אלא בוועדת הכלכלה. זה עניין כלכלי, מה אפשר ומה אי-אפשר להפיק. זה לא איזו תוכנית תהיה במקום איזו תוכנית. פרק י</w:t>
      </w:r>
      <w:r w:rsidRPr="009E7346">
        <w:rPr>
          <w:rFonts w:cs="David"/>
          <w:rtl/>
        </w:rPr>
        <w:t>"</w:t>
      </w:r>
      <w:r w:rsidRPr="009E7346">
        <w:rPr>
          <w:rFonts w:cs="David" w:hint="cs"/>
          <w:rtl/>
        </w:rPr>
        <w:t>ג, דתות, יהיה בוועדה משותפת של כספים ופנים בראשות כספים. פרק י</w:t>
      </w:r>
      <w:r w:rsidRPr="009E7346">
        <w:rPr>
          <w:rFonts w:cs="David"/>
          <w:rtl/>
        </w:rPr>
        <w:t>"</w:t>
      </w:r>
      <w:r w:rsidRPr="009E7346">
        <w:rPr>
          <w:rFonts w:cs="David" w:hint="cs"/>
          <w:rtl/>
        </w:rPr>
        <w:t>ד, יסודות התקציב, יהיה כולו בוועדת הכספים. פרק ט</w:t>
      </w:r>
      <w:r w:rsidRPr="009E7346">
        <w:rPr>
          <w:rFonts w:cs="David"/>
          <w:rtl/>
        </w:rPr>
        <w:t>"</w:t>
      </w:r>
      <w:r w:rsidRPr="009E7346">
        <w:rPr>
          <w:rFonts w:cs="David" w:hint="cs"/>
          <w:rtl/>
        </w:rPr>
        <w:t>ו, מים, אנו מוציאים מוועדת הכלכלה ומעבירים את כל פרק המים, שזה עד עמוד 16, כולל כולו, כולל סעיף 1, יהיה בוועדת הכספים במקום בוועדת הכלכלה. פרק ט</w:t>
      </w:r>
      <w:r w:rsidRPr="009E7346">
        <w:rPr>
          <w:rFonts w:cs="David"/>
          <w:rtl/>
        </w:rPr>
        <w:t>"</w:t>
      </w:r>
      <w:r w:rsidRPr="009E7346">
        <w:rPr>
          <w:rFonts w:cs="David" w:hint="cs"/>
          <w:rtl/>
        </w:rPr>
        <w:t>ז- -</w:t>
      </w:r>
    </w:p>
    <w:p w14:paraId="44024C47" w14:textId="77777777" w:rsidR="00427386" w:rsidRPr="009E7346" w:rsidRDefault="00427386" w:rsidP="00427386">
      <w:pPr>
        <w:bidi/>
        <w:jc w:val="both"/>
        <w:rPr>
          <w:rFonts w:cs="David" w:hint="cs"/>
          <w:rtl/>
        </w:rPr>
      </w:pPr>
    </w:p>
    <w:p w14:paraId="27351FC7"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3C10E2EB" w14:textId="77777777" w:rsidR="00427386" w:rsidRPr="009E7346" w:rsidRDefault="00427386" w:rsidP="00427386">
      <w:pPr>
        <w:bidi/>
        <w:jc w:val="both"/>
        <w:rPr>
          <w:rFonts w:cs="David" w:hint="cs"/>
          <w:u w:val="single"/>
          <w:rtl/>
        </w:rPr>
      </w:pPr>
    </w:p>
    <w:p w14:paraId="6EDE321A" w14:textId="77777777" w:rsidR="00427386" w:rsidRPr="009E7346" w:rsidRDefault="00427386" w:rsidP="00427386">
      <w:pPr>
        <w:bidi/>
        <w:jc w:val="both"/>
        <w:rPr>
          <w:rFonts w:cs="David" w:hint="cs"/>
          <w:rtl/>
        </w:rPr>
      </w:pPr>
      <w:r w:rsidRPr="009E7346">
        <w:rPr>
          <w:rFonts w:cs="David" w:hint="cs"/>
          <w:rtl/>
        </w:rPr>
        <w:tab/>
        <w:t xml:space="preserve"> אני לא אשאל יותר </w:t>
      </w:r>
      <w:r w:rsidRPr="009E7346">
        <w:rPr>
          <w:rFonts w:cs="David"/>
          <w:rtl/>
        </w:rPr>
        <w:t>"</w:t>
      </w:r>
      <w:r w:rsidRPr="009E7346">
        <w:rPr>
          <w:rFonts w:cs="David" w:hint="cs"/>
          <w:rtl/>
        </w:rPr>
        <w:t>למה?</w:t>
      </w:r>
      <w:r w:rsidRPr="009E7346">
        <w:rPr>
          <w:rFonts w:cs="David"/>
          <w:rtl/>
        </w:rPr>
        <w:t>"</w:t>
      </w:r>
      <w:r w:rsidRPr="009E7346">
        <w:rPr>
          <w:rFonts w:cs="David" w:hint="cs"/>
          <w:rtl/>
        </w:rPr>
        <w:t xml:space="preserve">, כי אני מבין שהתשובה היא: </w:t>
      </w:r>
      <w:r w:rsidRPr="009E7346">
        <w:rPr>
          <w:rFonts w:cs="David"/>
          <w:rtl/>
        </w:rPr>
        <w:t>"</w:t>
      </w:r>
      <w:r w:rsidRPr="009E7346">
        <w:rPr>
          <w:rFonts w:cs="David" w:hint="cs"/>
          <w:rtl/>
        </w:rPr>
        <w:t>ככה</w:t>
      </w:r>
      <w:r w:rsidRPr="009E7346">
        <w:rPr>
          <w:rFonts w:cs="David"/>
          <w:rtl/>
        </w:rPr>
        <w:t>"</w:t>
      </w:r>
      <w:r w:rsidRPr="009E7346">
        <w:rPr>
          <w:rFonts w:cs="David" w:hint="cs"/>
          <w:rtl/>
        </w:rPr>
        <w:t>.</w:t>
      </w:r>
    </w:p>
    <w:p w14:paraId="5D34FC64" w14:textId="77777777" w:rsidR="00427386" w:rsidRPr="009E7346" w:rsidRDefault="00427386" w:rsidP="00427386">
      <w:pPr>
        <w:bidi/>
        <w:jc w:val="both"/>
        <w:rPr>
          <w:rFonts w:cs="David" w:hint="cs"/>
          <w:rtl/>
        </w:rPr>
      </w:pPr>
    </w:p>
    <w:p w14:paraId="54C3665D" w14:textId="77777777" w:rsidR="00427386" w:rsidRPr="009E7346" w:rsidRDefault="00427386" w:rsidP="00427386">
      <w:pPr>
        <w:bidi/>
        <w:jc w:val="both"/>
        <w:rPr>
          <w:rFonts w:cs="David" w:hint="cs"/>
          <w:rtl/>
        </w:rPr>
      </w:pPr>
      <w:r w:rsidRPr="009E7346">
        <w:rPr>
          <w:rFonts w:cs="David" w:hint="cs"/>
          <w:u w:val="single"/>
          <w:rtl/>
        </w:rPr>
        <w:t>אביגדור יצחקי:</w:t>
      </w:r>
    </w:p>
    <w:p w14:paraId="673AD60C" w14:textId="77777777" w:rsidR="00427386" w:rsidRPr="009E7346" w:rsidRDefault="00427386" w:rsidP="00427386">
      <w:pPr>
        <w:bidi/>
        <w:jc w:val="both"/>
        <w:rPr>
          <w:rFonts w:cs="David" w:hint="cs"/>
          <w:rtl/>
        </w:rPr>
      </w:pPr>
    </w:p>
    <w:p w14:paraId="57328983" w14:textId="77777777" w:rsidR="00427386" w:rsidRPr="009E7346" w:rsidRDefault="00427386" w:rsidP="00427386">
      <w:pPr>
        <w:bidi/>
        <w:jc w:val="both"/>
        <w:rPr>
          <w:rFonts w:cs="David" w:hint="cs"/>
          <w:rtl/>
        </w:rPr>
      </w:pPr>
      <w:r w:rsidRPr="009E7346">
        <w:rPr>
          <w:rFonts w:cs="David" w:hint="cs"/>
          <w:rtl/>
        </w:rPr>
        <w:tab/>
        <w:t>חובת המכרזים להשכלה גבוהה תהיה בחינוך. לגבי סעיף 59 - ועדת כספים.</w:t>
      </w:r>
    </w:p>
    <w:p w14:paraId="48D249CB" w14:textId="77777777" w:rsidR="00427386" w:rsidRPr="009E7346" w:rsidRDefault="00427386" w:rsidP="00427386">
      <w:pPr>
        <w:bidi/>
        <w:jc w:val="both"/>
        <w:rPr>
          <w:rFonts w:cs="David" w:hint="cs"/>
          <w:rtl/>
        </w:rPr>
      </w:pPr>
    </w:p>
    <w:p w14:paraId="4665DD78" w14:textId="77777777" w:rsidR="00427386" w:rsidRPr="009E7346" w:rsidRDefault="00427386" w:rsidP="00427386">
      <w:pPr>
        <w:bidi/>
        <w:jc w:val="both"/>
        <w:rPr>
          <w:rFonts w:cs="David" w:hint="cs"/>
          <w:u w:val="single"/>
          <w:rtl/>
        </w:rPr>
      </w:pPr>
      <w:r w:rsidRPr="009E7346">
        <w:rPr>
          <w:rFonts w:cs="David" w:hint="cs"/>
          <w:u w:val="single"/>
          <w:rtl/>
        </w:rPr>
        <w:t>אפרים סנה:</w:t>
      </w:r>
    </w:p>
    <w:p w14:paraId="4CEE0D93" w14:textId="77777777" w:rsidR="00427386" w:rsidRPr="009E7346" w:rsidRDefault="00427386" w:rsidP="00427386">
      <w:pPr>
        <w:bidi/>
        <w:jc w:val="both"/>
        <w:rPr>
          <w:rFonts w:cs="David" w:hint="cs"/>
          <w:u w:val="single"/>
          <w:rtl/>
        </w:rPr>
      </w:pPr>
    </w:p>
    <w:p w14:paraId="638B9718" w14:textId="77777777" w:rsidR="00427386" w:rsidRPr="009E7346" w:rsidRDefault="00427386" w:rsidP="00427386">
      <w:pPr>
        <w:bidi/>
        <w:jc w:val="both"/>
        <w:rPr>
          <w:rFonts w:cs="David" w:hint="cs"/>
          <w:rtl/>
        </w:rPr>
      </w:pPr>
      <w:r w:rsidRPr="009E7346">
        <w:rPr>
          <w:rFonts w:cs="David" w:hint="cs"/>
          <w:rtl/>
        </w:rPr>
        <w:tab/>
        <w:t xml:space="preserve"> עד שלא יהיה בירור נוסף, אני מבקש שזה ילך לעבודה ורווחה או לחינוך.</w:t>
      </w:r>
    </w:p>
    <w:p w14:paraId="7D3053A0" w14:textId="77777777" w:rsidR="00427386" w:rsidRPr="009E7346" w:rsidRDefault="00427386" w:rsidP="00427386">
      <w:pPr>
        <w:bidi/>
        <w:jc w:val="both"/>
        <w:rPr>
          <w:rFonts w:cs="David" w:hint="cs"/>
          <w:rtl/>
        </w:rPr>
      </w:pPr>
    </w:p>
    <w:p w14:paraId="42050E25" w14:textId="77777777" w:rsidR="00427386" w:rsidRPr="009E7346" w:rsidRDefault="00427386" w:rsidP="00427386">
      <w:pPr>
        <w:bidi/>
        <w:jc w:val="both"/>
        <w:rPr>
          <w:rFonts w:cs="David" w:hint="cs"/>
          <w:rtl/>
        </w:rPr>
      </w:pPr>
      <w:r w:rsidRPr="009E7346">
        <w:rPr>
          <w:rFonts w:cs="David"/>
          <w:u w:val="single"/>
          <w:rtl/>
        </w:rPr>
        <w:br w:type="page"/>
      </w:r>
      <w:r w:rsidRPr="009E7346">
        <w:rPr>
          <w:rFonts w:cs="David" w:hint="cs"/>
          <w:u w:val="single"/>
          <w:rtl/>
        </w:rPr>
        <w:t>אביגדור יצחקי:</w:t>
      </w:r>
      <w:r w:rsidRPr="009E7346">
        <w:rPr>
          <w:rFonts w:cs="David" w:hint="cs"/>
          <w:rtl/>
        </w:rPr>
        <w:t xml:space="preserve"> </w:t>
      </w:r>
    </w:p>
    <w:p w14:paraId="56FC865E" w14:textId="77777777" w:rsidR="00427386" w:rsidRPr="009E7346" w:rsidRDefault="00427386" w:rsidP="00427386">
      <w:pPr>
        <w:bidi/>
        <w:jc w:val="both"/>
        <w:rPr>
          <w:rFonts w:cs="David" w:hint="cs"/>
          <w:rtl/>
        </w:rPr>
      </w:pPr>
    </w:p>
    <w:p w14:paraId="30BBB7B0" w14:textId="77777777" w:rsidR="00427386" w:rsidRPr="009E7346" w:rsidRDefault="00427386" w:rsidP="00427386">
      <w:pPr>
        <w:bidi/>
        <w:jc w:val="both"/>
        <w:rPr>
          <w:rFonts w:cs="David" w:hint="cs"/>
          <w:rtl/>
        </w:rPr>
      </w:pPr>
      <w:r w:rsidRPr="009E7346">
        <w:rPr>
          <w:rFonts w:cs="David" w:hint="cs"/>
          <w:rtl/>
        </w:rPr>
        <w:tab/>
        <w:t xml:space="preserve">זה לא עניין של חינוך, זה עניין של דחיית תחולתו של חוק. את החוק הזה חוקקה ועדת הכספים. כל שנה ועדת הכספים היא זאת שדוחה את תחולתו של החוק. </w:t>
      </w:r>
    </w:p>
    <w:p w14:paraId="2C82B83A" w14:textId="77777777" w:rsidR="00427386" w:rsidRPr="009E7346" w:rsidRDefault="00427386" w:rsidP="00427386">
      <w:pPr>
        <w:bidi/>
        <w:jc w:val="both"/>
        <w:rPr>
          <w:rFonts w:cs="David" w:hint="cs"/>
          <w:rtl/>
        </w:rPr>
      </w:pPr>
    </w:p>
    <w:p w14:paraId="2DE24204" w14:textId="77777777" w:rsidR="00427386" w:rsidRPr="009E7346" w:rsidRDefault="00427386" w:rsidP="00427386">
      <w:pPr>
        <w:bidi/>
        <w:jc w:val="both"/>
        <w:rPr>
          <w:rFonts w:cs="David" w:hint="cs"/>
          <w:rtl/>
        </w:rPr>
      </w:pPr>
      <w:r w:rsidRPr="009E7346">
        <w:rPr>
          <w:rFonts w:cs="David" w:hint="cs"/>
          <w:u w:val="single"/>
          <w:rtl/>
        </w:rPr>
        <w:t>חיים אורון:</w:t>
      </w:r>
    </w:p>
    <w:p w14:paraId="5C0B6F17" w14:textId="77777777" w:rsidR="00427386" w:rsidRPr="009E7346" w:rsidRDefault="00427386" w:rsidP="00427386">
      <w:pPr>
        <w:bidi/>
        <w:jc w:val="both"/>
        <w:rPr>
          <w:rFonts w:cs="David" w:hint="cs"/>
          <w:rtl/>
        </w:rPr>
      </w:pPr>
    </w:p>
    <w:p w14:paraId="3DB1A4D1" w14:textId="77777777" w:rsidR="00427386" w:rsidRPr="009E7346" w:rsidRDefault="00427386" w:rsidP="00427386">
      <w:pPr>
        <w:bidi/>
        <w:jc w:val="both"/>
        <w:rPr>
          <w:rFonts w:cs="David" w:hint="cs"/>
          <w:rtl/>
        </w:rPr>
      </w:pPr>
      <w:r w:rsidRPr="009E7346">
        <w:rPr>
          <w:rFonts w:cs="David" w:hint="cs"/>
          <w:rtl/>
        </w:rPr>
        <w:tab/>
        <w:t>אני רוצה לבטל את הדחייה.</w:t>
      </w:r>
    </w:p>
    <w:p w14:paraId="630CA922" w14:textId="77777777" w:rsidR="00427386" w:rsidRPr="009E7346" w:rsidRDefault="00427386" w:rsidP="00427386">
      <w:pPr>
        <w:bidi/>
        <w:jc w:val="both"/>
        <w:rPr>
          <w:rFonts w:cs="David" w:hint="cs"/>
          <w:rtl/>
        </w:rPr>
      </w:pPr>
    </w:p>
    <w:p w14:paraId="77C17AEE" w14:textId="77777777" w:rsidR="00427386" w:rsidRPr="009E7346" w:rsidRDefault="00427386" w:rsidP="00427386">
      <w:pPr>
        <w:bidi/>
        <w:jc w:val="both"/>
        <w:rPr>
          <w:rFonts w:cs="David" w:hint="cs"/>
          <w:rtl/>
        </w:rPr>
      </w:pPr>
      <w:r w:rsidRPr="009E7346">
        <w:rPr>
          <w:rFonts w:cs="David" w:hint="cs"/>
          <w:u w:val="single"/>
          <w:rtl/>
        </w:rPr>
        <w:t>אביגדור יצחקי:</w:t>
      </w:r>
    </w:p>
    <w:p w14:paraId="5495E6C9" w14:textId="77777777" w:rsidR="00427386" w:rsidRPr="009E7346" w:rsidRDefault="00427386" w:rsidP="00427386">
      <w:pPr>
        <w:bidi/>
        <w:jc w:val="both"/>
        <w:rPr>
          <w:rFonts w:cs="David" w:hint="cs"/>
          <w:rtl/>
        </w:rPr>
      </w:pPr>
    </w:p>
    <w:p w14:paraId="15C37D45" w14:textId="77777777" w:rsidR="00427386" w:rsidRPr="009E7346" w:rsidRDefault="00427386" w:rsidP="00427386">
      <w:pPr>
        <w:bidi/>
        <w:jc w:val="both"/>
        <w:rPr>
          <w:rFonts w:cs="David" w:hint="cs"/>
          <w:rtl/>
        </w:rPr>
      </w:pPr>
      <w:r w:rsidRPr="009E7346">
        <w:rPr>
          <w:rFonts w:cs="David" w:hint="cs"/>
          <w:rtl/>
        </w:rPr>
        <w:tab/>
        <w:t xml:space="preserve">אנו רוצים שזה יהיה בכספים. הקטנת הסכום המועבר לארגוני ספורט לשם מימון הוצאותיהם - חינוך. הארכת התקופה לגבי עבודה ורווחה, החלת חלק על חברות בהליך הפרטה, חברות ממשלתיות תמיד נדונות בוועדות כספים, לכן זה בכספים. </w:t>
      </w:r>
    </w:p>
    <w:p w14:paraId="07A98827" w14:textId="77777777" w:rsidR="00427386" w:rsidRPr="009E7346" w:rsidRDefault="00427386" w:rsidP="00427386">
      <w:pPr>
        <w:bidi/>
        <w:jc w:val="both"/>
        <w:rPr>
          <w:rFonts w:cs="David" w:hint="cs"/>
          <w:u w:val="single"/>
          <w:rtl/>
        </w:rPr>
      </w:pPr>
    </w:p>
    <w:p w14:paraId="0DD8E99B"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5586A3F1" w14:textId="77777777" w:rsidR="00427386" w:rsidRPr="009E7346" w:rsidRDefault="00427386" w:rsidP="00427386">
      <w:pPr>
        <w:bidi/>
        <w:jc w:val="both"/>
        <w:rPr>
          <w:rFonts w:cs="David" w:hint="cs"/>
          <w:u w:val="single"/>
          <w:rtl/>
        </w:rPr>
      </w:pPr>
    </w:p>
    <w:p w14:paraId="294C3D14" w14:textId="77777777" w:rsidR="00427386" w:rsidRPr="009E7346" w:rsidRDefault="00427386" w:rsidP="00427386">
      <w:pPr>
        <w:bidi/>
        <w:jc w:val="both"/>
        <w:rPr>
          <w:rFonts w:cs="David" w:hint="cs"/>
          <w:rtl/>
        </w:rPr>
      </w:pPr>
      <w:r w:rsidRPr="009E7346">
        <w:rPr>
          <w:rFonts w:cs="David" w:hint="cs"/>
          <w:rtl/>
        </w:rPr>
        <w:tab/>
        <w:t>מה אתה מדבר? זה קלאסי, ועדת חוקה. אין יותר ועדת חוקה מזה. זה סדרי דין בבית דין. ועוד ממציאים, שזה תמיד בכספים.</w:t>
      </w:r>
    </w:p>
    <w:p w14:paraId="6CCFEAA6" w14:textId="77777777" w:rsidR="00427386" w:rsidRPr="009E7346" w:rsidRDefault="00427386" w:rsidP="00427386">
      <w:pPr>
        <w:bidi/>
        <w:jc w:val="both"/>
        <w:rPr>
          <w:rFonts w:cs="David" w:hint="cs"/>
          <w:rtl/>
        </w:rPr>
      </w:pPr>
    </w:p>
    <w:p w14:paraId="7F69DFF5" w14:textId="77777777" w:rsidR="00427386" w:rsidRPr="009E7346" w:rsidRDefault="00427386" w:rsidP="00427386">
      <w:pPr>
        <w:bidi/>
        <w:jc w:val="both"/>
        <w:rPr>
          <w:rFonts w:cs="David" w:hint="cs"/>
          <w:rtl/>
        </w:rPr>
      </w:pPr>
      <w:r w:rsidRPr="009E7346">
        <w:rPr>
          <w:rFonts w:cs="David" w:hint="cs"/>
          <w:u w:val="single"/>
          <w:rtl/>
        </w:rPr>
        <w:t>אביגדור יצחקי:</w:t>
      </w:r>
    </w:p>
    <w:p w14:paraId="1BC1AB5F" w14:textId="77777777" w:rsidR="00427386" w:rsidRPr="009E7346" w:rsidRDefault="00427386" w:rsidP="00427386">
      <w:pPr>
        <w:bidi/>
        <w:jc w:val="both"/>
        <w:rPr>
          <w:rFonts w:cs="David" w:hint="cs"/>
          <w:rtl/>
        </w:rPr>
      </w:pPr>
    </w:p>
    <w:p w14:paraId="6FD82E9B" w14:textId="77777777" w:rsidR="00427386" w:rsidRPr="009E7346" w:rsidRDefault="00427386" w:rsidP="00427386">
      <w:pPr>
        <w:bidi/>
        <w:jc w:val="both"/>
        <w:rPr>
          <w:rFonts w:cs="David" w:hint="cs"/>
          <w:rtl/>
        </w:rPr>
      </w:pPr>
      <w:r w:rsidRPr="009E7346">
        <w:rPr>
          <w:rFonts w:cs="David" w:hint="cs"/>
          <w:rtl/>
        </w:rPr>
        <w:tab/>
        <w:t xml:space="preserve">63 זה בחוקה, 62 בכספים. </w:t>
      </w:r>
    </w:p>
    <w:p w14:paraId="5380DB01" w14:textId="77777777" w:rsidR="00427386" w:rsidRPr="009E7346" w:rsidRDefault="00427386" w:rsidP="00427386">
      <w:pPr>
        <w:bidi/>
        <w:jc w:val="both"/>
        <w:rPr>
          <w:rFonts w:cs="David" w:hint="cs"/>
          <w:rtl/>
        </w:rPr>
      </w:pPr>
    </w:p>
    <w:p w14:paraId="115EA862"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776E641B" w14:textId="77777777" w:rsidR="00427386" w:rsidRPr="009E7346" w:rsidRDefault="00427386" w:rsidP="00427386">
      <w:pPr>
        <w:bidi/>
        <w:jc w:val="both"/>
        <w:rPr>
          <w:rFonts w:cs="David" w:hint="cs"/>
          <w:u w:val="single"/>
          <w:rtl/>
        </w:rPr>
      </w:pPr>
    </w:p>
    <w:p w14:paraId="61035BF7" w14:textId="77777777" w:rsidR="00427386" w:rsidRPr="009E7346" w:rsidRDefault="00427386" w:rsidP="00427386">
      <w:pPr>
        <w:bidi/>
        <w:jc w:val="both"/>
        <w:rPr>
          <w:rFonts w:cs="David" w:hint="cs"/>
          <w:rtl/>
        </w:rPr>
      </w:pPr>
      <w:r w:rsidRPr="009E7346">
        <w:rPr>
          <w:rFonts w:cs="David" w:hint="cs"/>
          <w:rtl/>
        </w:rPr>
        <w:tab/>
        <w:t>אם תהיה עוד הפרעה, אני אפסיק את הדיון ואחדש אותו ב-20:00. זה לא עונש, זה תרבות דיון.</w:t>
      </w:r>
    </w:p>
    <w:p w14:paraId="58EBEBD2" w14:textId="77777777" w:rsidR="00427386" w:rsidRPr="009E7346" w:rsidRDefault="00427386" w:rsidP="00427386">
      <w:pPr>
        <w:bidi/>
        <w:jc w:val="both"/>
        <w:rPr>
          <w:rFonts w:cs="David" w:hint="cs"/>
          <w:rtl/>
        </w:rPr>
      </w:pPr>
    </w:p>
    <w:p w14:paraId="6DC2B000" w14:textId="77777777" w:rsidR="00427386" w:rsidRPr="009E7346" w:rsidRDefault="00427386" w:rsidP="00427386">
      <w:pPr>
        <w:bidi/>
        <w:jc w:val="both"/>
        <w:rPr>
          <w:rFonts w:cs="David" w:hint="cs"/>
          <w:rtl/>
        </w:rPr>
      </w:pPr>
      <w:r w:rsidRPr="009E7346">
        <w:rPr>
          <w:rFonts w:cs="David" w:hint="cs"/>
          <w:u w:val="single"/>
          <w:rtl/>
        </w:rPr>
        <w:t>אביגדור יצחקי:</w:t>
      </w:r>
    </w:p>
    <w:p w14:paraId="60E6F299" w14:textId="77777777" w:rsidR="00427386" w:rsidRPr="009E7346" w:rsidRDefault="00427386" w:rsidP="00427386">
      <w:pPr>
        <w:bidi/>
        <w:jc w:val="both"/>
        <w:rPr>
          <w:rFonts w:cs="David" w:hint="cs"/>
          <w:rtl/>
        </w:rPr>
      </w:pPr>
    </w:p>
    <w:p w14:paraId="16F5C880" w14:textId="77777777" w:rsidR="00427386" w:rsidRPr="009E7346" w:rsidRDefault="00427386" w:rsidP="00427386">
      <w:pPr>
        <w:bidi/>
        <w:jc w:val="both"/>
        <w:rPr>
          <w:rFonts w:cs="David" w:hint="cs"/>
          <w:rtl/>
        </w:rPr>
      </w:pPr>
      <w:r w:rsidRPr="009E7346">
        <w:rPr>
          <w:rFonts w:cs="David" w:hint="cs"/>
          <w:rtl/>
        </w:rPr>
        <w:tab/>
        <w:t xml:space="preserve">סעיף 64 לכספים. 65, רשות הנמלים, כספים. 65 כולו, כולל 66, לכספים. 67, אם ידועה בציבור ייחשב... לאחרת - כהישג של יושבת-ראש ועדת הכנסת, העניין הזה יורד. לגבי סעיף 67, שגם הוא בעייתי, ניסינו להגיע לסיכום שהסעיף הזה יורד, אבל לא מיצינו את הדיון הזה, ולכן נשאיר אותו בינתיים בעבודה ורווחה, ואנו מקווים תוך יום או יומיים להודיע על הורדתו. סעיף 68, חוקה חוק ומשפט. סעיף 70, בניגוד להמלצה, זה עובר לוועדת כספים. </w:t>
      </w:r>
    </w:p>
    <w:p w14:paraId="6E19A612" w14:textId="77777777" w:rsidR="00427386" w:rsidRPr="009E7346" w:rsidRDefault="00427386" w:rsidP="00427386">
      <w:pPr>
        <w:bidi/>
        <w:jc w:val="both"/>
        <w:rPr>
          <w:rFonts w:cs="David" w:hint="cs"/>
          <w:rtl/>
        </w:rPr>
      </w:pPr>
    </w:p>
    <w:p w14:paraId="6904FCFE"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7F6A913C" w14:textId="77777777" w:rsidR="00427386" w:rsidRPr="009E7346" w:rsidRDefault="00427386" w:rsidP="00427386">
      <w:pPr>
        <w:bidi/>
        <w:jc w:val="both"/>
        <w:rPr>
          <w:rFonts w:cs="David" w:hint="cs"/>
          <w:u w:val="single"/>
          <w:rtl/>
        </w:rPr>
      </w:pPr>
    </w:p>
    <w:p w14:paraId="36529964" w14:textId="77777777" w:rsidR="00427386" w:rsidRPr="009E7346" w:rsidRDefault="00427386" w:rsidP="00427386">
      <w:pPr>
        <w:bidi/>
        <w:jc w:val="both"/>
        <w:rPr>
          <w:rFonts w:cs="David" w:hint="cs"/>
          <w:rtl/>
        </w:rPr>
      </w:pPr>
      <w:r w:rsidRPr="009E7346">
        <w:rPr>
          <w:rFonts w:cs="David" w:hint="cs"/>
          <w:rtl/>
        </w:rPr>
        <w:tab/>
        <w:t xml:space="preserve"> בעניין מימון מפלגות הכנסת לא עוסקת, יש ועדה בראשות שופט.</w:t>
      </w:r>
    </w:p>
    <w:p w14:paraId="19D36F11" w14:textId="77777777" w:rsidR="00427386" w:rsidRPr="009E7346" w:rsidRDefault="00427386" w:rsidP="00427386">
      <w:pPr>
        <w:bidi/>
        <w:jc w:val="both"/>
        <w:rPr>
          <w:rFonts w:cs="David" w:hint="cs"/>
          <w:rtl/>
        </w:rPr>
      </w:pPr>
    </w:p>
    <w:p w14:paraId="5F589B91" w14:textId="77777777" w:rsidR="00427386" w:rsidRPr="009E7346" w:rsidRDefault="00427386" w:rsidP="00427386">
      <w:pPr>
        <w:bidi/>
        <w:jc w:val="both"/>
        <w:rPr>
          <w:rFonts w:cs="David"/>
        </w:rPr>
      </w:pPr>
      <w:r w:rsidRPr="009E7346">
        <w:rPr>
          <w:rFonts w:cs="David" w:hint="cs"/>
          <w:u w:val="single"/>
          <w:rtl/>
        </w:rPr>
        <w:t>אביגדור יצחקי:</w:t>
      </w:r>
    </w:p>
    <w:p w14:paraId="6554F2F3" w14:textId="77777777" w:rsidR="00427386" w:rsidRPr="009E7346" w:rsidRDefault="00427386" w:rsidP="00427386">
      <w:pPr>
        <w:bidi/>
        <w:jc w:val="both"/>
        <w:rPr>
          <w:rFonts w:cs="David"/>
        </w:rPr>
      </w:pPr>
    </w:p>
    <w:p w14:paraId="06F935FD" w14:textId="77777777" w:rsidR="00427386" w:rsidRPr="009E7346" w:rsidRDefault="00427386" w:rsidP="00427386">
      <w:pPr>
        <w:bidi/>
        <w:jc w:val="both"/>
        <w:rPr>
          <w:rFonts w:cs="David" w:hint="cs"/>
          <w:rtl/>
        </w:rPr>
      </w:pPr>
      <w:r w:rsidRPr="009E7346">
        <w:rPr>
          <w:rFonts w:cs="David" w:hint="cs"/>
          <w:rtl/>
        </w:rPr>
        <w:tab/>
        <w:t xml:space="preserve">אני רוצה שידונו בזה בכובד ראש בהליך חקיקתי ראוי בוועדת הכספים. סעיפים 71 ו-72 ידונו בוועדה המשותפת של כספים וכלכלה בראשות כספים. 73 יורד,כל הסעיפים 74, 75, 76, 77 ו-78 יידונו בוועדת  הכספים. </w:t>
      </w:r>
    </w:p>
    <w:p w14:paraId="2198D8FE" w14:textId="77777777" w:rsidR="00427386" w:rsidRPr="009E7346" w:rsidRDefault="00427386" w:rsidP="00427386">
      <w:pPr>
        <w:bidi/>
        <w:jc w:val="both"/>
        <w:rPr>
          <w:rFonts w:cs="David" w:hint="cs"/>
          <w:rtl/>
        </w:rPr>
      </w:pPr>
    </w:p>
    <w:p w14:paraId="7FC956F2" w14:textId="77777777" w:rsidR="00427386" w:rsidRPr="009E7346" w:rsidRDefault="00427386" w:rsidP="00427386">
      <w:pPr>
        <w:bidi/>
        <w:jc w:val="both"/>
        <w:rPr>
          <w:rFonts w:cs="David" w:hint="cs"/>
          <w:rtl/>
        </w:rPr>
      </w:pPr>
      <w:r w:rsidRPr="009E7346">
        <w:rPr>
          <w:rFonts w:cs="David" w:hint="cs"/>
          <w:u w:val="single"/>
          <w:rtl/>
        </w:rPr>
        <w:t>אסתרינה טרטמן:</w:t>
      </w:r>
    </w:p>
    <w:p w14:paraId="6A197779" w14:textId="77777777" w:rsidR="00427386" w:rsidRPr="009E7346" w:rsidRDefault="00427386" w:rsidP="00427386">
      <w:pPr>
        <w:bidi/>
        <w:jc w:val="both"/>
        <w:rPr>
          <w:rFonts w:cs="David" w:hint="cs"/>
          <w:rtl/>
        </w:rPr>
      </w:pPr>
    </w:p>
    <w:p w14:paraId="6E095D02" w14:textId="77777777" w:rsidR="00427386" w:rsidRPr="009E7346" w:rsidRDefault="00427386" w:rsidP="00427386">
      <w:pPr>
        <w:bidi/>
        <w:jc w:val="both"/>
        <w:rPr>
          <w:rFonts w:cs="David" w:hint="cs"/>
          <w:rtl/>
        </w:rPr>
      </w:pPr>
      <w:r w:rsidRPr="009E7346">
        <w:rPr>
          <w:rFonts w:cs="David" w:hint="cs"/>
          <w:rtl/>
        </w:rPr>
        <w:tab/>
        <w:t xml:space="preserve">זאת פשוט שערורייה. </w:t>
      </w:r>
    </w:p>
    <w:p w14:paraId="7841FFD2" w14:textId="77777777" w:rsidR="00427386" w:rsidRPr="009E7346" w:rsidRDefault="00427386" w:rsidP="00427386">
      <w:pPr>
        <w:bidi/>
        <w:jc w:val="both"/>
        <w:rPr>
          <w:rFonts w:cs="David" w:hint="cs"/>
          <w:rtl/>
        </w:rPr>
      </w:pPr>
    </w:p>
    <w:p w14:paraId="17002349" w14:textId="77777777" w:rsidR="00427386" w:rsidRPr="009E7346" w:rsidRDefault="00427386" w:rsidP="00427386">
      <w:pPr>
        <w:bidi/>
        <w:jc w:val="both"/>
        <w:rPr>
          <w:rFonts w:cs="David" w:hint="cs"/>
          <w:rtl/>
        </w:rPr>
      </w:pPr>
      <w:r w:rsidRPr="009E7346">
        <w:rPr>
          <w:rFonts w:cs="David" w:hint="cs"/>
          <w:u w:val="single"/>
          <w:rtl/>
        </w:rPr>
        <w:t>נורית אלשטיין:</w:t>
      </w:r>
    </w:p>
    <w:p w14:paraId="7B567511" w14:textId="77777777" w:rsidR="00427386" w:rsidRPr="009E7346" w:rsidRDefault="00427386" w:rsidP="00427386">
      <w:pPr>
        <w:bidi/>
        <w:jc w:val="both"/>
        <w:rPr>
          <w:rFonts w:cs="David" w:hint="cs"/>
          <w:rtl/>
        </w:rPr>
      </w:pPr>
    </w:p>
    <w:p w14:paraId="3ED60D4E" w14:textId="77777777" w:rsidR="00427386" w:rsidRPr="009E7346" w:rsidRDefault="00427386" w:rsidP="00427386">
      <w:pPr>
        <w:bidi/>
        <w:jc w:val="both"/>
        <w:rPr>
          <w:rFonts w:cs="David" w:hint="cs"/>
          <w:rtl/>
        </w:rPr>
      </w:pPr>
      <w:r w:rsidRPr="009E7346">
        <w:rPr>
          <w:rFonts w:cs="David" w:hint="cs"/>
          <w:rtl/>
        </w:rPr>
        <w:tab/>
        <w:t xml:space="preserve">זאת הערה כללית; הטבלה, כפי שמונחת בפניכם, היא חוות דעת משפטית, והיא לוקחת בחשבון שיקולים משפטיים. לדידנו, כאשר הבאנו את הדברים כפי שהבאנו, סברנו שמדובר בחלוקה לוועדות על-פי מבחנים אובייקטיביים משפטיים בלבד. </w:t>
      </w:r>
    </w:p>
    <w:p w14:paraId="34C93431" w14:textId="77777777" w:rsidR="00427386" w:rsidRPr="009E7346" w:rsidRDefault="00427386" w:rsidP="00427386">
      <w:pPr>
        <w:bidi/>
        <w:jc w:val="both"/>
        <w:rPr>
          <w:rFonts w:cs="David" w:hint="cs"/>
          <w:rtl/>
        </w:rPr>
      </w:pPr>
    </w:p>
    <w:p w14:paraId="25E400E3" w14:textId="77777777" w:rsidR="00427386" w:rsidRPr="009E7346" w:rsidRDefault="00427386" w:rsidP="00427386">
      <w:pPr>
        <w:bidi/>
        <w:ind w:firstLine="567"/>
        <w:jc w:val="both"/>
        <w:rPr>
          <w:rFonts w:cs="David" w:hint="cs"/>
          <w:rtl/>
        </w:rPr>
      </w:pPr>
      <w:r w:rsidRPr="009E7346">
        <w:rPr>
          <w:rFonts w:cs="David" w:hint="cs"/>
          <w:rtl/>
        </w:rPr>
        <w:t>כאשר חברי הכנסת נדרשים עכשיו להצביע על אותה חלוקה, הם ייקחו בחשבון את חוות הדעת המשפטית. ככלל, הם לוקחים בחשבון גם שיקולים אחרים שהם אינם שיקולים שהלשכה המשפטית מביאה בחשבון. זה לא אומר שאותם שיקולים שנלקחים בחשבון על-ידי חברי הכנסת מעלים פגם בהליכי החקיקה מייד. בית המשפט העליון אמר בעניין זה שלא עוצרים מהלכי חקיקה בזמן המהלך, אלא שהדברים נבחנים בסוף החקיקה, כאשר יש מצבים שסופו מעיד על תחילתו, או אז במקרים קיצוניים בית המשפט יכול להביא בחשבון גם פגמים שנפלו בחקיקה בעת מהלכי החקיקה.</w:t>
      </w:r>
    </w:p>
    <w:p w14:paraId="3702CA13" w14:textId="77777777" w:rsidR="00427386" w:rsidRPr="009E7346" w:rsidRDefault="00427386" w:rsidP="00427386">
      <w:pPr>
        <w:bidi/>
        <w:jc w:val="both"/>
        <w:rPr>
          <w:rFonts w:cs="David" w:hint="cs"/>
          <w:rtl/>
        </w:rPr>
      </w:pPr>
    </w:p>
    <w:p w14:paraId="010F0AEE" w14:textId="77777777" w:rsidR="00427386" w:rsidRPr="009E7346" w:rsidRDefault="00427386" w:rsidP="00427386">
      <w:pPr>
        <w:bidi/>
        <w:jc w:val="both"/>
        <w:rPr>
          <w:rFonts w:cs="David" w:hint="cs"/>
          <w:rtl/>
        </w:rPr>
      </w:pPr>
      <w:r w:rsidRPr="009E7346">
        <w:rPr>
          <w:rFonts w:cs="David" w:hint="cs"/>
          <w:u w:val="single"/>
          <w:rtl/>
        </w:rPr>
        <w:t>ראובן ריבלין:</w:t>
      </w:r>
    </w:p>
    <w:p w14:paraId="3922FFA3" w14:textId="77777777" w:rsidR="00427386" w:rsidRPr="009E7346" w:rsidRDefault="00427386" w:rsidP="00427386">
      <w:pPr>
        <w:bidi/>
        <w:jc w:val="both"/>
        <w:rPr>
          <w:rFonts w:cs="David" w:hint="cs"/>
          <w:rtl/>
        </w:rPr>
      </w:pPr>
    </w:p>
    <w:p w14:paraId="0EB5EC62" w14:textId="77777777" w:rsidR="00427386" w:rsidRPr="009E7346" w:rsidRDefault="00427386" w:rsidP="00427386">
      <w:pPr>
        <w:bidi/>
        <w:jc w:val="both"/>
        <w:rPr>
          <w:rFonts w:cs="David" w:hint="cs"/>
          <w:rtl/>
        </w:rPr>
      </w:pPr>
      <w:r w:rsidRPr="009E7346">
        <w:rPr>
          <w:rFonts w:cs="David" w:hint="cs"/>
          <w:rtl/>
        </w:rPr>
        <w:tab/>
        <w:t xml:space="preserve"> כלומר בית המשפט העליון קבע שחוק ההסדרים הוא מצוין, ומלבד שכל דבר לגופו של עניין יקבל את תשומת הלב- -</w:t>
      </w:r>
    </w:p>
    <w:p w14:paraId="743A1436" w14:textId="77777777" w:rsidR="00427386" w:rsidRPr="009E7346" w:rsidRDefault="00427386" w:rsidP="00427386">
      <w:pPr>
        <w:bidi/>
        <w:jc w:val="both"/>
        <w:rPr>
          <w:rFonts w:cs="David" w:hint="cs"/>
          <w:rtl/>
        </w:rPr>
      </w:pPr>
    </w:p>
    <w:p w14:paraId="732646B0" w14:textId="77777777" w:rsidR="00427386" w:rsidRPr="009E7346" w:rsidRDefault="00427386" w:rsidP="00427386">
      <w:pPr>
        <w:bidi/>
        <w:jc w:val="both"/>
        <w:rPr>
          <w:rFonts w:cs="David" w:hint="cs"/>
          <w:rtl/>
        </w:rPr>
      </w:pPr>
      <w:r w:rsidRPr="009E7346">
        <w:rPr>
          <w:rFonts w:cs="David" w:hint="cs"/>
          <w:u w:val="single"/>
          <w:rtl/>
        </w:rPr>
        <w:t>נורית אלשטיין:</w:t>
      </w:r>
    </w:p>
    <w:p w14:paraId="1E72BD82" w14:textId="77777777" w:rsidR="00427386" w:rsidRPr="009E7346" w:rsidRDefault="00427386" w:rsidP="00427386">
      <w:pPr>
        <w:bidi/>
        <w:jc w:val="both"/>
        <w:rPr>
          <w:rFonts w:cs="David" w:hint="cs"/>
          <w:rtl/>
        </w:rPr>
      </w:pPr>
    </w:p>
    <w:p w14:paraId="32DCE989" w14:textId="77777777" w:rsidR="00427386" w:rsidRPr="009E7346" w:rsidRDefault="00427386" w:rsidP="00427386">
      <w:pPr>
        <w:bidi/>
        <w:jc w:val="both"/>
        <w:rPr>
          <w:rFonts w:cs="David" w:hint="cs"/>
          <w:rtl/>
        </w:rPr>
      </w:pPr>
      <w:r w:rsidRPr="009E7346">
        <w:rPr>
          <w:rFonts w:cs="David" w:hint="cs"/>
          <w:rtl/>
        </w:rPr>
        <w:tab/>
        <w:t>זה לא מה שאמרתי. בית המשפט, כאשר הוא בחן את חוק ההסדרים, ופסק הדין המהותי ביותר שאנו מכירים בעניין זה הוא בעניין מגדלי העופות, הוא התווה מבחנים מסוימים לבחינת מהלכי החקיקה של חוק ההסדרים. בין היתר, כמובן, האם נשמר עקרון ההשתתפות, האם ניתן מספיק זמן לחברי הכנסת לבחון את הדברים. לכן ההמלצה שלנו כפי שהיתה בחוות הדעת התייחסה לדברים. זה לא אומר שבשלב זה כל סטייה מהדברים שנאמרו מעלה כרגע איזה פגם במהלך החקיקה, והדברים נאמרו גם על-ידי בית המשפט. יש מצבים שתיקון או שינוי נעשים במהלך החקיקה, כגון גם דברים שיועברו לוועדות, ויפוצלו על-ידי הוועדות, הם ייעשו, אני מקווה, על-פי השיקולים הרלוונטיים, וכל ועדה שוקלת את שיקוליה הרלוונטיים.</w:t>
      </w:r>
    </w:p>
    <w:p w14:paraId="5FF80748" w14:textId="77777777" w:rsidR="00427386" w:rsidRPr="009E7346" w:rsidRDefault="00427386" w:rsidP="00427386">
      <w:pPr>
        <w:bidi/>
        <w:jc w:val="both"/>
        <w:rPr>
          <w:rFonts w:cs="David" w:hint="cs"/>
          <w:rtl/>
        </w:rPr>
      </w:pPr>
    </w:p>
    <w:p w14:paraId="493C3F2E" w14:textId="77777777" w:rsidR="00427386" w:rsidRPr="009E7346" w:rsidRDefault="00427386" w:rsidP="00427386">
      <w:pPr>
        <w:bidi/>
        <w:jc w:val="both"/>
        <w:rPr>
          <w:rFonts w:cs="David" w:hint="cs"/>
          <w:rtl/>
        </w:rPr>
      </w:pPr>
      <w:r w:rsidRPr="009E7346">
        <w:rPr>
          <w:rFonts w:cs="David" w:hint="cs"/>
          <w:rtl/>
        </w:rPr>
        <w:tab/>
        <w:t>מה שאנו אמרנו בחוות הדעת המשפטית זאת חוות דעת משפטית שלקחה בחשבון שיקולים משפטיים. כשאתם באים להצביע על כך, קחו בחשבון את חוות הדעת המשפטית, כי לדעתי, חובה לקחת את זה בחשבון. יש גם שיקולים נוספים, שאנחנו לא הבאנו אותם בחשבון.</w:t>
      </w:r>
    </w:p>
    <w:p w14:paraId="2750A260" w14:textId="77777777" w:rsidR="00427386" w:rsidRPr="009E7346" w:rsidRDefault="00427386" w:rsidP="00427386">
      <w:pPr>
        <w:bidi/>
        <w:jc w:val="both"/>
        <w:rPr>
          <w:rFonts w:cs="David" w:hint="cs"/>
          <w:rtl/>
        </w:rPr>
      </w:pPr>
    </w:p>
    <w:p w14:paraId="5B720E78" w14:textId="77777777" w:rsidR="00427386" w:rsidRPr="009E7346" w:rsidRDefault="00427386" w:rsidP="00427386">
      <w:pPr>
        <w:bidi/>
        <w:jc w:val="both"/>
        <w:rPr>
          <w:rFonts w:cs="David" w:hint="cs"/>
          <w:rtl/>
        </w:rPr>
      </w:pPr>
      <w:r w:rsidRPr="009E7346">
        <w:rPr>
          <w:rFonts w:cs="David" w:hint="cs"/>
          <w:u w:val="single"/>
          <w:rtl/>
        </w:rPr>
        <w:t>ראובן ריבלין:</w:t>
      </w:r>
    </w:p>
    <w:p w14:paraId="41A20A61" w14:textId="77777777" w:rsidR="00427386" w:rsidRPr="009E7346" w:rsidRDefault="00427386" w:rsidP="00427386">
      <w:pPr>
        <w:bidi/>
        <w:jc w:val="both"/>
        <w:rPr>
          <w:rFonts w:cs="David" w:hint="cs"/>
          <w:rtl/>
        </w:rPr>
      </w:pPr>
    </w:p>
    <w:p w14:paraId="0074FD97" w14:textId="77777777" w:rsidR="00427386" w:rsidRPr="009E7346" w:rsidRDefault="00427386" w:rsidP="00427386">
      <w:pPr>
        <w:bidi/>
        <w:jc w:val="both"/>
        <w:rPr>
          <w:rFonts w:cs="David" w:hint="cs"/>
          <w:rtl/>
        </w:rPr>
      </w:pPr>
      <w:r w:rsidRPr="009E7346">
        <w:rPr>
          <w:rFonts w:cs="David" w:hint="cs"/>
          <w:rtl/>
        </w:rPr>
        <w:tab/>
        <w:t>כלומר את נותנת מעמד לחוק ההסדרים- -</w:t>
      </w:r>
    </w:p>
    <w:p w14:paraId="23312EDF" w14:textId="77777777" w:rsidR="00427386" w:rsidRPr="009E7346" w:rsidRDefault="00427386" w:rsidP="00427386">
      <w:pPr>
        <w:bidi/>
        <w:jc w:val="both"/>
        <w:rPr>
          <w:rFonts w:cs="David" w:hint="cs"/>
          <w:rtl/>
        </w:rPr>
      </w:pPr>
    </w:p>
    <w:p w14:paraId="30DFF083" w14:textId="77777777" w:rsidR="00427386" w:rsidRPr="009E7346" w:rsidRDefault="00427386" w:rsidP="00427386">
      <w:pPr>
        <w:bidi/>
        <w:jc w:val="both"/>
        <w:rPr>
          <w:rFonts w:cs="David" w:hint="cs"/>
          <w:rtl/>
        </w:rPr>
      </w:pPr>
      <w:r w:rsidRPr="009E7346">
        <w:rPr>
          <w:rFonts w:cs="David" w:hint="cs"/>
          <w:u w:val="single"/>
          <w:rtl/>
        </w:rPr>
        <w:t>נורית אלשטיין:</w:t>
      </w:r>
    </w:p>
    <w:p w14:paraId="1A1AAC38" w14:textId="77777777" w:rsidR="00427386" w:rsidRPr="009E7346" w:rsidRDefault="00427386" w:rsidP="00427386">
      <w:pPr>
        <w:bidi/>
        <w:jc w:val="both"/>
        <w:rPr>
          <w:rFonts w:cs="David" w:hint="cs"/>
          <w:rtl/>
        </w:rPr>
      </w:pPr>
    </w:p>
    <w:p w14:paraId="0C4D9B47" w14:textId="77777777" w:rsidR="00427386" w:rsidRPr="009E7346" w:rsidRDefault="00427386" w:rsidP="00427386">
      <w:pPr>
        <w:bidi/>
        <w:jc w:val="both"/>
        <w:rPr>
          <w:rFonts w:cs="David" w:hint="cs"/>
          <w:rtl/>
        </w:rPr>
      </w:pPr>
      <w:r w:rsidRPr="009E7346">
        <w:rPr>
          <w:rFonts w:cs="David" w:hint="cs"/>
          <w:rtl/>
        </w:rPr>
        <w:tab/>
        <w:t xml:space="preserve">זה לא מה שאמרתי. </w:t>
      </w:r>
    </w:p>
    <w:p w14:paraId="184AB419" w14:textId="77777777" w:rsidR="00427386" w:rsidRPr="009E7346" w:rsidRDefault="00427386" w:rsidP="00427386">
      <w:pPr>
        <w:bidi/>
        <w:jc w:val="both"/>
        <w:rPr>
          <w:rFonts w:cs="David" w:hint="cs"/>
          <w:rtl/>
        </w:rPr>
      </w:pPr>
    </w:p>
    <w:p w14:paraId="04EBCEE2" w14:textId="77777777" w:rsidR="00427386" w:rsidRPr="009E7346" w:rsidRDefault="00427386" w:rsidP="00427386">
      <w:pPr>
        <w:bidi/>
        <w:jc w:val="both"/>
        <w:rPr>
          <w:rFonts w:cs="David" w:hint="cs"/>
          <w:rtl/>
        </w:rPr>
      </w:pPr>
      <w:r w:rsidRPr="009E7346">
        <w:rPr>
          <w:rFonts w:cs="David" w:hint="cs"/>
          <w:u w:val="single"/>
          <w:rtl/>
        </w:rPr>
        <w:t>אבשלום וילן:</w:t>
      </w:r>
    </w:p>
    <w:p w14:paraId="656C5AE0" w14:textId="77777777" w:rsidR="00427386" w:rsidRPr="009E7346" w:rsidRDefault="00427386" w:rsidP="00427386">
      <w:pPr>
        <w:bidi/>
        <w:jc w:val="both"/>
        <w:rPr>
          <w:rFonts w:cs="David" w:hint="cs"/>
          <w:rtl/>
        </w:rPr>
      </w:pPr>
    </w:p>
    <w:p w14:paraId="08E7305D" w14:textId="77777777" w:rsidR="00427386" w:rsidRPr="009E7346" w:rsidRDefault="00427386" w:rsidP="00427386">
      <w:pPr>
        <w:bidi/>
        <w:jc w:val="both"/>
        <w:rPr>
          <w:rFonts w:cs="David" w:hint="cs"/>
          <w:rtl/>
        </w:rPr>
      </w:pPr>
      <w:r w:rsidRPr="009E7346">
        <w:rPr>
          <w:rFonts w:cs="David" w:hint="cs"/>
          <w:rtl/>
        </w:rPr>
        <w:tab/>
        <w:t xml:space="preserve"> אני לא מבין כמה דברים, למשל אנו עכשיו הכנסנו את נושא רשות המים להעביר לכספים. אנו הרי זוכרים מה אמר בית המשפט העליון על הליך חקיקה. אביגדור יצחקי תיאר לנו תהליך של שבועיים, הוא השאיר ספייר </w:t>
      </w:r>
      <w:r w:rsidRPr="009E7346">
        <w:rPr>
          <w:rFonts w:cs="David"/>
          <w:rtl/>
        </w:rPr>
        <w:t>–</w:t>
      </w:r>
      <w:r w:rsidRPr="009E7346">
        <w:rPr>
          <w:rFonts w:cs="David" w:hint="cs"/>
          <w:rtl/>
        </w:rPr>
        <w:t xml:space="preserve"> שבוע שלישי. היא יכולה לעשות בצורה הגיונית, שיש לה כל משרדי הממשלה, היא צריכה לקרוא אותו בשנייה, ולומר: זה כבד מדי, אדון בו במועד אחר. אבל אז היא צריכה להעביר אותו לכלכלה, כי זה סעיף שכולו בכלכלה. זאת דוגמה אחת. יש גם הדיור הציבורי ודברים אחרים. אני מבין פה את השיקולים שהחליטו להעביר לכספים, אך כל מה שמתפצל כמעט, יצטרך לעבור לוועדות הרלוונטיות. יש פה זיגזגים </w:t>
      </w:r>
      <w:r w:rsidRPr="009E7346">
        <w:rPr>
          <w:rFonts w:cs="David"/>
          <w:rtl/>
        </w:rPr>
        <w:t>–</w:t>
      </w:r>
      <w:r w:rsidRPr="009E7346">
        <w:rPr>
          <w:rFonts w:cs="David" w:hint="cs"/>
          <w:rtl/>
        </w:rPr>
        <w:t xml:space="preserve"> תראו כמה פעמים.</w:t>
      </w:r>
    </w:p>
    <w:p w14:paraId="283707A6" w14:textId="77777777" w:rsidR="00427386" w:rsidRPr="009E7346" w:rsidRDefault="00427386" w:rsidP="00427386">
      <w:pPr>
        <w:bidi/>
        <w:jc w:val="both"/>
        <w:rPr>
          <w:rFonts w:cs="David" w:hint="cs"/>
          <w:rtl/>
        </w:rPr>
      </w:pPr>
    </w:p>
    <w:p w14:paraId="622D370E" w14:textId="77777777" w:rsidR="00427386" w:rsidRPr="009E7346" w:rsidRDefault="00427386" w:rsidP="00427386">
      <w:pPr>
        <w:bidi/>
        <w:jc w:val="both"/>
        <w:rPr>
          <w:rFonts w:cs="David" w:hint="cs"/>
          <w:rtl/>
        </w:rPr>
      </w:pPr>
      <w:r w:rsidRPr="009E7346">
        <w:rPr>
          <w:rFonts w:cs="David" w:hint="cs"/>
          <w:u w:val="single"/>
          <w:rtl/>
        </w:rPr>
        <w:t>נורית אלשטיין:</w:t>
      </w:r>
    </w:p>
    <w:p w14:paraId="7BA6066C" w14:textId="77777777" w:rsidR="00427386" w:rsidRPr="009E7346" w:rsidRDefault="00427386" w:rsidP="00427386">
      <w:pPr>
        <w:bidi/>
        <w:jc w:val="both"/>
        <w:rPr>
          <w:rFonts w:cs="David" w:hint="cs"/>
          <w:rtl/>
        </w:rPr>
      </w:pPr>
    </w:p>
    <w:p w14:paraId="2B51647B" w14:textId="77777777" w:rsidR="00427386" w:rsidRPr="009E7346" w:rsidRDefault="00427386" w:rsidP="00427386">
      <w:pPr>
        <w:bidi/>
        <w:jc w:val="both"/>
        <w:rPr>
          <w:rFonts w:cs="David" w:hint="cs"/>
          <w:rtl/>
        </w:rPr>
      </w:pPr>
      <w:r w:rsidRPr="009E7346">
        <w:rPr>
          <w:rFonts w:cs="David" w:hint="cs"/>
          <w:rtl/>
        </w:rPr>
        <w:tab/>
        <w:t xml:space="preserve">כל מה שאמרתי זה שאין לנו כרגע הלכה משפטית מחייבת, שאומרת שאי-העברת נושא בשלב הזה לוועדה הרלוונטית כשלעצמו, מטיל פגם בהליך החקיקה במובן הזה שעכשיו אתה יכול לומר שהחוק לא חוק. אך ברור שבסוף הדרך מחכה הביקורת, וזה עולה מחוות הדעת שלי, וצריך להביא גם את זה בחשבון. </w:t>
      </w:r>
    </w:p>
    <w:p w14:paraId="6C889746" w14:textId="77777777" w:rsidR="00427386" w:rsidRPr="009E7346" w:rsidRDefault="00427386" w:rsidP="00427386">
      <w:pPr>
        <w:bidi/>
        <w:jc w:val="both"/>
        <w:rPr>
          <w:rFonts w:cs="David" w:hint="cs"/>
          <w:rtl/>
        </w:rPr>
      </w:pPr>
    </w:p>
    <w:p w14:paraId="4F205B67" w14:textId="77777777" w:rsidR="00427386" w:rsidRPr="009E7346" w:rsidRDefault="00427386" w:rsidP="00427386">
      <w:pPr>
        <w:bidi/>
        <w:ind w:firstLine="567"/>
        <w:jc w:val="both"/>
        <w:rPr>
          <w:rFonts w:cs="David" w:hint="cs"/>
          <w:rtl/>
        </w:rPr>
      </w:pPr>
      <w:r w:rsidRPr="009E7346">
        <w:rPr>
          <w:rFonts w:cs="David" w:hint="cs"/>
          <w:rtl/>
        </w:rPr>
        <w:t xml:space="preserve">מי שיקרא את פסק הדין בעניין מגדלי העופות יראה, שבית המשפט עצמו התלבט התלבטות של ממש, כיצד בוחנים את חוק ההסדרים, ולא בכדי בסופו של דבר, בית המשפט לא ביטל את החוק, למרות שהוא אמר שיסודו בחטא, כפי שאמר גם חבר הכנסת ריבלין. הדברים האלה לגמרי לא פשוטים, כי יש מהלכי חקיקה, ובמהלכם נוספים נושאים ושיקולים שאינם עולים בתחילה אלא במהלך ההליכים. בסופו של דבר אתה בוחן את החוק גם לאור מהלכי החקיקה וגם לאור המוצר הסופי. </w:t>
      </w:r>
    </w:p>
    <w:p w14:paraId="275F6BBD" w14:textId="77777777" w:rsidR="00427386" w:rsidRPr="009E7346" w:rsidRDefault="00427386" w:rsidP="00427386">
      <w:pPr>
        <w:bidi/>
        <w:ind w:firstLine="567"/>
        <w:jc w:val="both"/>
        <w:rPr>
          <w:rFonts w:cs="David" w:hint="cs"/>
          <w:rtl/>
        </w:rPr>
      </w:pPr>
    </w:p>
    <w:p w14:paraId="12B50C07" w14:textId="77777777" w:rsidR="00427386" w:rsidRPr="009E7346" w:rsidRDefault="00427386" w:rsidP="00427386">
      <w:pPr>
        <w:bidi/>
        <w:ind w:firstLine="567"/>
        <w:jc w:val="both"/>
        <w:rPr>
          <w:rFonts w:cs="David" w:hint="cs"/>
          <w:rtl/>
        </w:rPr>
      </w:pPr>
      <w:r w:rsidRPr="009E7346">
        <w:rPr>
          <w:rFonts w:cs="David" w:hint="cs"/>
          <w:rtl/>
        </w:rPr>
        <w:t>לשאלתך, אם אתה שואל אותי, האם אני יכולה לומר היום, מעצם העובדה שלוקחים רפורמה כזאת ומעבירים אותה לוועדת הכספים, אם אשקול עכשיו שיקולים של בג</w:t>
      </w:r>
      <w:r w:rsidRPr="009E7346">
        <w:rPr>
          <w:rFonts w:cs="David"/>
          <w:rtl/>
        </w:rPr>
        <w:t>"</w:t>
      </w:r>
      <w:r w:rsidRPr="009E7346">
        <w:rPr>
          <w:rFonts w:cs="David" w:hint="cs"/>
          <w:rtl/>
        </w:rPr>
        <w:t>ץ, אתה רץ עכשיו לבג</w:t>
      </w:r>
      <w:r w:rsidRPr="009E7346">
        <w:rPr>
          <w:rFonts w:cs="David"/>
          <w:rtl/>
        </w:rPr>
        <w:t>"</w:t>
      </w:r>
      <w:r w:rsidRPr="009E7346">
        <w:rPr>
          <w:rFonts w:cs="David" w:hint="cs"/>
          <w:rtl/>
        </w:rPr>
        <w:t>ץ ומבקש עכשיו לעצור את מהלך החקיקה, הוא לא יעצור אותו.</w:t>
      </w:r>
    </w:p>
    <w:p w14:paraId="469B1E44" w14:textId="77777777" w:rsidR="00427386" w:rsidRPr="009E7346" w:rsidRDefault="00427386" w:rsidP="00427386">
      <w:pPr>
        <w:bidi/>
        <w:jc w:val="both"/>
        <w:rPr>
          <w:rFonts w:cs="David" w:hint="cs"/>
          <w:rtl/>
        </w:rPr>
      </w:pPr>
    </w:p>
    <w:p w14:paraId="47E4F99C" w14:textId="77777777" w:rsidR="00427386" w:rsidRPr="009E7346" w:rsidRDefault="00427386" w:rsidP="00427386">
      <w:pPr>
        <w:bidi/>
        <w:jc w:val="both"/>
        <w:rPr>
          <w:rFonts w:cs="David" w:hint="cs"/>
          <w:rtl/>
        </w:rPr>
      </w:pPr>
      <w:r w:rsidRPr="009E7346">
        <w:rPr>
          <w:rFonts w:cs="David" w:hint="cs"/>
          <w:u w:val="single"/>
          <w:rtl/>
        </w:rPr>
        <w:t>ראובן ריבלין:</w:t>
      </w:r>
    </w:p>
    <w:p w14:paraId="3648A685" w14:textId="77777777" w:rsidR="00427386" w:rsidRPr="009E7346" w:rsidRDefault="00427386" w:rsidP="00427386">
      <w:pPr>
        <w:bidi/>
        <w:jc w:val="both"/>
        <w:rPr>
          <w:rFonts w:cs="David" w:hint="cs"/>
          <w:rtl/>
        </w:rPr>
      </w:pPr>
    </w:p>
    <w:p w14:paraId="1C2915C9" w14:textId="77777777" w:rsidR="00427386" w:rsidRPr="009E7346" w:rsidRDefault="00427386" w:rsidP="00427386">
      <w:pPr>
        <w:bidi/>
        <w:jc w:val="both"/>
        <w:rPr>
          <w:rFonts w:cs="David" w:hint="cs"/>
          <w:rtl/>
        </w:rPr>
      </w:pPr>
      <w:r w:rsidRPr="009E7346">
        <w:rPr>
          <w:rFonts w:cs="David" w:hint="cs"/>
          <w:rtl/>
        </w:rPr>
        <w:tab/>
        <w:t>אני לא צריך את בג</w:t>
      </w:r>
      <w:r w:rsidRPr="009E7346">
        <w:rPr>
          <w:rFonts w:cs="David"/>
          <w:rtl/>
        </w:rPr>
        <w:t>"</w:t>
      </w:r>
      <w:r w:rsidRPr="009E7346">
        <w:rPr>
          <w:rFonts w:cs="David" w:hint="cs"/>
          <w:rtl/>
        </w:rPr>
        <w:t>ץ. את בחוות דעתך אומרת שיש דברים מקדמיים שלא יכירם מקומם בחוק ההסדרים, כי חוק ההסדרים בא לתמוך בתקציב המדינה ותו לא, זה תפקידו. אמרת את זה. הבג</w:t>
      </w:r>
      <w:r w:rsidRPr="009E7346">
        <w:rPr>
          <w:rFonts w:cs="David"/>
          <w:rtl/>
        </w:rPr>
        <w:t>"</w:t>
      </w:r>
      <w:r w:rsidRPr="009E7346">
        <w:rPr>
          <w:rFonts w:cs="David" w:hint="cs"/>
          <w:rtl/>
        </w:rPr>
        <w:t>ץ התערב ואמר, אני לא חושב שהכנסת צריכה לשמוע כל מה שהבג</w:t>
      </w:r>
      <w:r w:rsidRPr="009E7346">
        <w:rPr>
          <w:rFonts w:cs="David"/>
          <w:rtl/>
        </w:rPr>
        <w:t>"</w:t>
      </w:r>
      <w:r w:rsidRPr="009E7346">
        <w:rPr>
          <w:rFonts w:cs="David" w:hint="cs"/>
          <w:rtl/>
        </w:rPr>
        <w:t xml:space="preserve">ץ אומר, אך בהליכי חקיקה יכול חבר כנסת לומר שפגעו בסמכויותיו כחברי כנסת, כלומר הרוב הפך את הליכי הכנסת ועשה אותם פלסתר. את אומרת שאנו צריכים לחכות עד סוף חוק ההסדרים כדי לדעת, האם חוק ההסדרים </w:t>
      </w:r>
      <w:r w:rsidRPr="009E7346">
        <w:rPr>
          <w:rFonts w:cs="David"/>
          <w:rtl/>
        </w:rPr>
        <w:t>–</w:t>
      </w:r>
      <w:r w:rsidRPr="009E7346">
        <w:rPr>
          <w:rFonts w:cs="David" w:hint="cs"/>
          <w:rtl/>
        </w:rPr>
        <w:t xml:space="preserve"> בחטא יסודו, או לא.</w:t>
      </w:r>
    </w:p>
    <w:p w14:paraId="6F356ED9" w14:textId="77777777" w:rsidR="00427386" w:rsidRPr="009E7346" w:rsidRDefault="00427386" w:rsidP="00427386">
      <w:pPr>
        <w:bidi/>
        <w:jc w:val="both"/>
        <w:rPr>
          <w:rFonts w:cs="David" w:hint="cs"/>
          <w:rtl/>
        </w:rPr>
      </w:pPr>
    </w:p>
    <w:p w14:paraId="6FEA68D3" w14:textId="77777777" w:rsidR="00427386" w:rsidRPr="009E7346" w:rsidRDefault="00427386" w:rsidP="00427386">
      <w:pPr>
        <w:bidi/>
        <w:ind w:firstLine="567"/>
        <w:jc w:val="both"/>
        <w:rPr>
          <w:rFonts w:cs="David" w:hint="cs"/>
          <w:rtl/>
        </w:rPr>
      </w:pPr>
      <w:r w:rsidRPr="009E7346">
        <w:rPr>
          <w:rFonts w:cs="David" w:hint="cs"/>
          <w:rtl/>
        </w:rPr>
        <w:t>אנו ניסינו לפצל על-פי חוות הדעת המשפטית המלומדת, ולומר שיש חוקים שלא יכירם מקומם במסגרת של חוק ההסדרים. חשבתי שאנו תומכים בעמדתך. את אומרת שאם היינו הולכים לבג</w:t>
      </w:r>
      <w:r w:rsidRPr="009E7346">
        <w:rPr>
          <w:rFonts w:cs="David"/>
          <w:rtl/>
        </w:rPr>
        <w:t>"</w:t>
      </w:r>
      <w:r w:rsidRPr="009E7346">
        <w:rPr>
          <w:rFonts w:cs="David" w:hint="cs"/>
          <w:rtl/>
        </w:rPr>
        <w:t>ץ כרגע, בג</w:t>
      </w:r>
      <w:r w:rsidRPr="009E7346">
        <w:rPr>
          <w:rFonts w:cs="David"/>
          <w:rtl/>
        </w:rPr>
        <w:t>"</w:t>
      </w:r>
      <w:r w:rsidRPr="009E7346">
        <w:rPr>
          <w:rFonts w:cs="David" w:hint="cs"/>
          <w:rtl/>
        </w:rPr>
        <w:t>ץ לא היה מתערב, אלא אומר לחכות עד הסוף. אני לא צריך את בג</w:t>
      </w:r>
      <w:r w:rsidRPr="009E7346">
        <w:rPr>
          <w:rFonts w:cs="David"/>
          <w:rtl/>
        </w:rPr>
        <w:t>"</w:t>
      </w:r>
      <w:r w:rsidRPr="009E7346">
        <w:rPr>
          <w:rFonts w:cs="David" w:hint="cs"/>
          <w:rtl/>
        </w:rPr>
        <w:t xml:space="preserve">ץ. אם ברור לי שחוק המים צריך לעבור הליך חקיקה של שלוש הקריאות, כאשר בין הקריאה הראשונה לשנייה ושלישית ייערך דיון מקיף, אז מראש לא צריך שהחוק הזה יהיה בתוכו. יבוא יצחקי ויאמר: זה שיקול נבון, אבל אני לא יכול לקיים את תקציב המדינה, אם חוק רשות השידור לא יעבור עכשיו. נשקול אם זה נכון או לא, זה התוצאה. </w:t>
      </w:r>
    </w:p>
    <w:p w14:paraId="0EC4595F" w14:textId="77777777" w:rsidR="00427386" w:rsidRPr="009E7346" w:rsidRDefault="00427386" w:rsidP="00427386">
      <w:pPr>
        <w:bidi/>
        <w:jc w:val="both"/>
        <w:rPr>
          <w:rFonts w:cs="David" w:hint="cs"/>
          <w:rtl/>
        </w:rPr>
      </w:pPr>
    </w:p>
    <w:p w14:paraId="1DA54896" w14:textId="77777777" w:rsidR="00427386" w:rsidRPr="009E7346" w:rsidRDefault="00427386" w:rsidP="00427386">
      <w:pPr>
        <w:bidi/>
        <w:jc w:val="both"/>
        <w:rPr>
          <w:rFonts w:cs="David" w:hint="cs"/>
          <w:rtl/>
        </w:rPr>
      </w:pPr>
      <w:r w:rsidRPr="009E7346">
        <w:rPr>
          <w:rFonts w:cs="David" w:hint="cs"/>
          <w:u w:val="single"/>
          <w:rtl/>
        </w:rPr>
        <w:t>נורית אלשטיין:</w:t>
      </w:r>
    </w:p>
    <w:p w14:paraId="68DE695F" w14:textId="77777777" w:rsidR="00427386" w:rsidRPr="009E7346" w:rsidRDefault="00427386" w:rsidP="00427386">
      <w:pPr>
        <w:bidi/>
        <w:jc w:val="both"/>
        <w:rPr>
          <w:rFonts w:cs="David" w:hint="cs"/>
          <w:rtl/>
        </w:rPr>
      </w:pPr>
    </w:p>
    <w:p w14:paraId="377D5B45" w14:textId="77777777" w:rsidR="00427386" w:rsidRPr="009E7346" w:rsidRDefault="00427386" w:rsidP="00427386">
      <w:pPr>
        <w:bidi/>
        <w:jc w:val="both"/>
        <w:rPr>
          <w:rFonts w:cs="David" w:hint="cs"/>
          <w:rtl/>
        </w:rPr>
      </w:pPr>
      <w:r w:rsidRPr="009E7346">
        <w:rPr>
          <w:rFonts w:cs="David" w:hint="cs"/>
          <w:rtl/>
        </w:rPr>
        <w:tab/>
        <w:t>אנו אמרנו שדרך המלך, כדי לגבש מהלכי חקיקה כפי שאנו רואים מהלכי חקיקה נאותים שבהם הכנסת באה לידי ביטוי כמחוקק ולא כמי שמקיים או לא מקיים דברו של אחר, זה לפעול בשלב הזה על-פי 121. אנו לא חוזרים בנו מחוות הדעת. על הדבר הזה לא קיימתם הצבעה, אגב.</w:t>
      </w:r>
    </w:p>
    <w:p w14:paraId="5F234646" w14:textId="77777777" w:rsidR="00427386" w:rsidRPr="009E7346" w:rsidRDefault="00427386" w:rsidP="00427386">
      <w:pPr>
        <w:bidi/>
        <w:jc w:val="both"/>
        <w:rPr>
          <w:rFonts w:cs="David" w:hint="cs"/>
          <w:rtl/>
        </w:rPr>
      </w:pPr>
    </w:p>
    <w:p w14:paraId="674BCDF5" w14:textId="77777777" w:rsidR="00427386" w:rsidRPr="009E7346" w:rsidRDefault="00427386" w:rsidP="00427386">
      <w:pPr>
        <w:bidi/>
        <w:ind w:firstLine="567"/>
        <w:jc w:val="both"/>
        <w:rPr>
          <w:rFonts w:cs="David" w:hint="cs"/>
          <w:rtl/>
        </w:rPr>
      </w:pPr>
      <w:r w:rsidRPr="009E7346">
        <w:rPr>
          <w:rFonts w:cs="David" w:hint="cs"/>
          <w:rtl/>
        </w:rPr>
        <w:t xml:space="preserve"> יחד עם זאת, כאשר מתבקשים היום להעביר לוועדות, לא לפצל על-פי 121, ושימו לב שיש מספר נושאים שפוצלו על-פי 121, לאמור ירדו על-פי 121, שזה דבר שלא היה עד כה, אבל כאשר אתם מתבקשים להעביר לוועדות, ואתם שואלים אותי: האם עצם ההעברה לוועדה בשונה ממה שאנו ראינו בחוות הדעת, האם זה כשלעצמו מטיל בשלב זה באופן שאני יכולה לומר, נפסיק עכשיו, כי אי-קבלת חוות הדעת כפי שהיא מהווה פגם שיורד לשורש מהלכי החקיקה - זה אני לא יכולה לומר. </w:t>
      </w:r>
    </w:p>
    <w:p w14:paraId="62292ABC" w14:textId="77777777" w:rsidR="00427386" w:rsidRPr="009E7346" w:rsidRDefault="00427386" w:rsidP="00427386">
      <w:pPr>
        <w:bidi/>
        <w:jc w:val="both"/>
        <w:rPr>
          <w:rFonts w:cs="David" w:hint="cs"/>
          <w:rtl/>
        </w:rPr>
      </w:pPr>
    </w:p>
    <w:p w14:paraId="60595C5D" w14:textId="77777777" w:rsidR="00427386" w:rsidRPr="009E7346" w:rsidRDefault="00427386" w:rsidP="00427386">
      <w:pPr>
        <w:bidi/>
        <w:jc w:val="both"/>
        <w:rPr>
          <w:rFonts w:cs="David" w:hint="cs"/>
          <w:rtl/>
        </w:rPr>
      </w:pPr>
      <w:r w:rsidRPr="009E7346">
        <w:rPr>
          <w:rFonts w:cs="David" w:hint="cs"/>
          <w:u w:val="single"/>
          <w:rtl/>
        </w:rPr>
        <w:t>ראובן ריבלין:</w:t>
      </w:r>
    </w:p>
    <w:p w14:paraId="5F395578" w14:textId="77777777" w:rsidR="00427386" w:rsidRPr="009E7346" w:rsidRDefault="00427386" w:rsidP="00427386">
      <w:pPr>
        <w:bidi/>
        <w:jc w:val="both"/>
        <w:rPr>
          <w:rFonts w:cs="David" w:hint="cs"/>
          <w:rtl/>
        </w:rPr>
      </w:pPr>
    </w:p>
    <w:p w14:paraId="3590B5D6" w14:textId="77777777" w:rsidR="00427386" w:rsidRPr="009E7346" w:rsidRDefault="00427386" w:rsidP="00427386">
      <w:pPr>
        <w:bidi/>
        <w:jc w:val="both"/>
        <w:rPr>
          <w:rFonts w:cs="David" w:hint="cs"/>
          <w:rtl/>
        </w:rPr>
      </w:pPr>
      <w:r w:rsidRPr="009E7346">
        <w:rPr>
          <w:rFonts w:cs="David" w:hint="cs"/>
          <w:rtl/>
        </w:rPr>
        <w:tab/>
        <w:t xml:space="preserve"> מה את חושבת? לא מה בג</w:t>
      </w:r>
      <w:r w:rsidRPr="009E7346">
        <w:rPr>
          <w:rFonts w:cs="David"/>
          <w:rtl/>
        </w:rPr>
        <w:t>"</w:t>
      </w:r>
      <w:r w:rsidRPr="009E7346">
        <w:rPr>
          <w:rFonts w:cs="David" w:hint="cs"/>
          <w:rtl/>
        </w:rPr>
        <w:t>ץ.</w:t>
      </w:r>
    </w:p>
    <w:p w14:paraId="0B9C9309" w14:textId="77777777" w:rsidR="00427386" w:rsidRPr="009E7346" w:rsidRDefault="00427386" w:rsidP="00427386">
      <w:pPr>
        <w:bidi/>
        <w:jc w:val="both"/>
        <w:rPr>
          <w:rFonts w:cs="David" w:hint="cs"/>
          <w:rtl/>
        </w:rPr>
      </w:pPr>
    </w:p>
    <w:p w14:paraId="10C16DE7" w14:textId="77777777" w:rsidR="00427386" w:rsidRPr="009E7346" w:rsidRDefault="00427386" w:rsidP="00427386">
      <w:pPr>
        <w:bidi/>
        <w:jc w:val="both"/>
        <w:rPr>
          <w:rFonts w:cs="David" w:hint="cs"/>
          <w:rtl/>
        </w:rPr>
      </w:pPr>
      <w:r w:rsidRPr="009E7346">
        <w:rPr>
          <w:rFonts w:cs="David" w:hint="cs"/>
          <w:u w:val="single"/>
          <w:rtl/>
        </w:rPr>
        <w:t>נורית אלשטיין:</w:t>
      </w:r>
    </w:p>
    <w:p w14:paraId="67A20225" w14:textId="77777777" w:rsidR="00427386" w:rsidRPr="009E7346" w:rsidRDefault="00427386" w:rsidP="00427386">
      <w:pPr>
        <w:bidi/>
        <w:jc w:val="both"/>
        <w:rPr>
          <w:rFonts w:cs="David" w:hint="cs"/>
          <w:rtl/>
        </w:rPr>
      </w:pPr>
    </w:p>
    <w:p w14:paraId="4D392D5E" w14:textId="77777777" w:rsidR="00427386" w:rsidRPr="009E7346" w:rsidRDefault="00427386" w:rsidP="00427386">
      <w:pPr>
        <w:bidi/>
        <w:jc w:val="both"/>
        <w:rPr>
          <w:rFonts w:cs="David" w:hint="cs"/>
          <w:rtl/>
        </w:rPr>
      </w:pPr>
      <w:r w:rsidRPr="009E7346">
        <w:rPr>
          <w:rFonts w:cs="David" w:hint="cs"/>
          <w:rtl/>
        </w:rPr>
        <w:tab/>
        <w:t>השיקולים שאנו הבאנו בחשבון הם משפטיים. איני יכולה לומר ששיקולים אחרים שאתם מביאים בחשבון, הם כשלעצמם פסולים.</w:t>
      </w:r>
    </w:p>
    <w:p w14:paraId="258E4684" w14:textId="77777777" w:rsidR="00427386" w:rsidRPr="009E7346" w:rsidRDefault="00427386" w:rsidP="00427386">
      <w:pPr>
        <w:bidi/>
        <w:jc w:val="both"/>
        <w:rPr>
          <w:rFonts w:cs="David" w:hint="cs"/>
          <w:rtl/>
        </w:rPr>
      </w:pPr>
    </w:p>
    <w:p w14:paraId="5E3407D9" w14:textId="77777777" w:rsidR="00427386" w:rsidRPr="009E7346" w:rsidRDefault="00427386" w:rsidP="00427386">
      <w:pPr>
        <w:bidi/>
        <w:jc w:val="both"/>
        <w:rPr>
          <w:rFonts w:cs="David" w:hint="cs"/>
          <w:rtl/>
        </w:rPr>
      </w:pPr>
      <w:r w:rsidRPr="009E7346">
        <w:rPr>
          <w:rFonts w:cs="David" w:hint="cs"/>
          <w:u w:val="single"/>
          <w:rtl/>
        </w:rPr>
        <w:t>יעקב ליצמן:</w:t>
      </w:r>
    </w:p>
    <w:p w14:paraId="0D1DFE21" w14:textId="77777777" w:rsidR="00427386" w:rsidRPr="009E7346" w:rsidRDefault="00427386" w:rsidP="00427386">
      <w:pPr>
        <w:bidi/>
        <w:jc w:val="both"/>
        <w:rPr>
          <w:rFonts w:cs="David" w:hint="cs"/>
          <w:rtl/>
        </w:rPr>
      </w:pPr>
    </w:p>
    <w:p w14:paraId="52AAF9D9" w14:textId="77777777" w:rsidR="00427386" w:rsidRPr="009E7346" w:rsidRDefault="00427386" w:rsidP="00427386">
      <w:pPr>
        <w:bidi/>
        <w:jc w:val="both"/>
        <w:rPr>
          <w:rFonts w:cs="David" w:hint="cs"/>
          <w:rtl/>
        </w:rPr>
      </w:pPr>
      <w:r w:rsidRPr="009E7346">
        <w:rPr>
          <w:rFonts w:cs="David" w:hint="cs"/>
          <w:rtl/>
        </w:rPr>
        <w:tab/>
        <w:t>מה שחסר לי פה, לדעתי זה חסר להרבה אחרים כאן - אני לא יודע בדיוק מה בג</w:t>
      </w:r>
      <w:r w:rsidRPr="009E7346">
        <w:rPr>
          <w:rFonts w:cs="David"/>
          <w:rtl/>
        </w:rPr>
        <w:t>"</w:t>
      </w:r>
      <w:r w:rsidRPr="009E7346">
        <w:rPr>
          <w:rFonts w:cs="David" w:hint="cs"/>
          <w:rtl/>
        </w:rPr>
        <w:t>ץ אמר, ואני אומר את זה לא כצחוק. כיושב-ראש ועדה זמני אני צריך לדעת בדיוק מה אמר הבג</w:t>
      </w:r>
      <w:r w:rsidRPr="009E7346">
        <w:rPr>
          <w:rFonts w:cs="David"/>
          <w:rtl/>
        </w:rPr>
        <w:t>"</w:t>
      </w:r>
      <w:r w:rsidRPr="009E7346">
        <w:rPr>
          <w:rFonts w:cs="David" w:hint="cs"/>
          <w:rtl/>
        </w:rPr>
        <w:t>ץ, לכן אני מבקש שיבהירו לפי פסיקת בג</w:t>
      </w:r>
      <w:r w:rsidRPr="009E7346">
        <w:rPr>
          <w:rFonts w:cs="David"/>
          <w:rtl/>
        </w:rPr>
        <w:t>"</w:t>
      </w:r>
      <w:r w:rsidRPr="009E7346">
        <w:rPr>
          <w:rFonts w:cs="David" w:hint="cs"/>
          <w:rtl/>
        </w:rPr>
        <w:t>ץ, מה כן ומה לא. אחר-כך אבקש שהיועצת המשפטית תגיד לי, מה אני חייב לפי הבג</w:t>
      </w:r>
      <w:r w:rsidRPr="009E7346">
        <w:rPr>
          <w:rFonts w:cs="David"/>
          <w:rtl/>
        </w:rPr>
        <w:t>"</w:t>
      </w:r>
      <w:r w:rsidRPr="009E7346">
        <w:rPr>
          <w:rFonts w:cs="David" w:hint="cs"/>
          <w:rtl/>
        </w:rPr>
        <w:t xml:space="preserve">ץ הזה, ומה אסור לי לעשות. </w:t>
      </w:r>
    </w:p>
    <w:p w14:paraId="043FED13" w14:textId="77777777" w:rsidR="00427386" w:rsidRPr="009E7346" w:rsidRDefault="00427386" w:rsidP="00427386">
      <w:pPr>
        <w:bidi/>
        <w:jc w:val="both"/>
        <w:rPr>
          <w:rFonts w:cs="David" w:hint="cs"/>
          <w:rtl/>
        </w:rPr>
      </w:pPr>
    </w:p>
    <w:p w14:paraId="2376B351" w14:textId="77777777" w:rsidR="00427386" w:rsidRPr="009E7346" w:rsidRDefault="00427386" w:rsidP="00427386">
      <w:pPr>
        <w:bidi/>
        <w:jc w:val="both"/>
        <w:rPr>
          <w:rFonts w:cs="David" w:hint="cs"/>
          <w:rtl/>
        </w:rPr>
      </w:pPr>
      <w:r w:rsidRPr="009E7346">
        <w:rPr>
          <w:rFonts w:cs="David" w:hint="cs"/>
          <w:u w:val="single"/>
          <w:rtl/>
        </w:rPr>
        <w:t>נורית אלשטיין:</w:t>
      </w:r>
    </w:p>
    <w:p w14:paraId="1BC9F3DC" w14:textId="77777777" w:rsidR="00427386" w:rsidRPr="009E7346" w:rsidRDefault="00427386" w:rsidP="00427386">
      <w:pPr>
        <w:bidi/>
        <w:jc w:val="both"/>
        <w:rPr>
          <w:rFonts w:cs="David" w:hint="cs"/>
          <w:rtl/>
        </w:rPr>
      </w:pPr>
    </w:p>
    <w:p w14:paraId="2D9CF2B3" w14:textId="77777777" w:rsidR="00427386" w:rsidRPr="009E7346" w:rsidRDefault="00427386" w:rsidP="00427386">
      <w:pPr>
        <w:bidi/>
        <w:jc w:val="both"/>
        <w:rPr>
          <w:rFonts w:cs="David" w:hint="cs"/>
          <w:rtl/>
        </w:rPr>
      </w:pPr>
      <w:r w:rsidRPr="009E7346">
        <w:rPr>
          <w:rFonts w:cs="David" w:hint="cs"/>
          <w:rtl/>
        </w:rPr>
        <w:tab/>
        <w:t xml:space="preserve">בית המשפט העליון לא נתן רשימת מכולת. הוא התווה כללים נורמטיביים לבחינת מהלכי חקיקה. </w:t>
      </w:r>
    </w:p>
    <w:p w14:paraId="79178435" w14:textId="77777777" w:rsidR="00427386" w:rsidRPr="009E7346" w:rsidRDefault="00427386" w:rsidP="00427386">
      <w:pPr>
        <w:bidi/>
        <w:jc w:val="both"/>
        <w:rPr>
          <w:rFonts w:cs="David" w:hint="cs"/>
          <w:rtl/>
        </w:rPr>
      </w:pPr>
    </w:p>
    <w:p w14:paraId="1637D486" w14:textId="77777777" w:rsidR="00427386" w:rsidRPr="009E7346" w:rsidRDefault="00427386" w:rsidP="00427386">
      <w:pPr>
        <w:bidi/>
        <w:jc w:val="both"/>
        <w:rPr>
          <w:rFonts w:cs="David" w:hint="cs"/>
          <w:rtl/>
        </w:rPr>
      </w:pPr>
      <w:r w:rsidRPr="009E7346">
        <w:rPr>
          <w:rFonts w:cs="David" w:hint="cs"/>
          <w:u w:val="single"/>
          <w:rtl/>
        </w:rPr>
        <w:t>יעקב ליצמן:</w:t>
      </w:r>
    </w:p>
    <w:p w14:paraId="76E0E87A" w14:textId="77777777" w:rsidR="00427386" w:rsidRPr="009E7346" w:rsidRDefault="00427386" w:rsidP="00427386">
      <w:pPr>
        <w:bidi/>
        <w:jc w:val="both"/>
        <w:rPr>
          <w:rFonts w:cs="David" w:hint="cs"/>
          <w:rtl/>
        </w:rPr>
      </w:pPr>
    </w:p>
    <w:p w14:paraId="2D437B52" w14:textId="77777777" w:rsidR="00427386" w:rsidRPr="009E7346" w:rsidRDefault="00427386" w:rsidP="00427386">
      <w:pPr>
        <w:bidi/>
        <w:jc w:val="both"/>
        <w:rPr>
          <w:rFonts w:cs="David" w:hint="cs"/>
          <w:rtl/>
        </w:rPr>
      </w:pPr>
      <w:r w:rsidRPr="009E7346">
        <w:rPr>
          <w:rFonts w:cs="David" w:hint="cs"/>
          <w:rtl/>
        </w:rPr>
        <w:tab/>
        <w:t xml:space="preserve"> מה לגבי רשות המים?</w:t>
      </w:r>
    </w:p>
    <w:p w14:paraId="10DEBAF4" w14:textId="77777777" w:rsidR="00427386" w:rsidRPr="009E7346" w:rsidRDefault="00427386" w:rsidP="00427386">
      <w:pPr>
        <w:bidi/>
        <w:jc w:val="both"/>
        <w:rPr>
          <w:rFonts w:cs="David" w:hint="cs"/>
          <w:rtl/>
        </w:rPr>
      </w:pPr>
    </w:p>
    <w:p w14:paraId="4BB6E507" w14:textId="77777777" w:rsidR="00427386" w:rsidRPr="009E7346" w:rsidRDefault="00427386" w:rsidP="00427386">
      <w:pPr>
        <w:bidi/>
        <w:jc w:val="both"/>
        <w:rPr>
          <w:rFonts w:cs="David" w:hint="cs"/>
          <w:rtl/>
        </w:rPr>
      </w:pPr>
      <w:r w:rsidRPr="009E7346">
        <w:rPr>
          <w:rFonts w:cs="David" w:hint="cs"/>
          <w:u w:val="single"/>
          <w:rtl/>
        </w:rPr>
        <w:t>נורית אלשטיין:</w:t>
      </w:r>
    </w:p>
    <w:p w14:paraId="427D14D6" w14:textId="77777777" w:rsidR="00427386" w:rsidRPr="009E7346" w:rsidRDefault="00427386" w:rsidP="00427386">
      <w:pPr>
        <w:bidi/>
        <w:jc w:val="both"/>
        <w:rPr>
          <w:rFonts w:cs="David" w:hint="cs"/>
          <w:rtl/>
        </w:rPr>
      </w:pPr>
    </w:p>
    <w:p w14:paraId="539520AB" w14:textId="77777777" w:rsidR="00427386" w:rsidRPr="009E7346" w:rsidRDefault="00427386" w:rsidP="00427386">
      <w:pPr>
        <w:bidi/>
        <w:jc w:val="both"/>
        <w:rPr>
          <w:rFonts w:cs="David" w:hint="cs"/>
          <w:rtl/>
        </w:rPr>
      </w:pPr>
      <w:r w:rsidRPr="009E7346">
        <w:rPr>
          <w:rFonts w:cs="David" w:hint="cs"/>
          <w:rtl/>
        </w:rPr>
        <w:tab/>
        <w:t>לא דיבר עליה.</w:t>
      </w:r>
    </w:p>
    <w:p w14:paraId="1B13328A" w14:textId="77777777" w:rsidR="00427386" w:rsidRPr="009E7346" w:rsidRDefault="00427386" w:rsidP="00427386">
      <w:pPr>
        <w:bidi/>
        <w:jc w:val="both"/>
        <w:rPr>
          <w:rFonts w:cs="David" w:hint="cs"/>
          <w:rtl/>
        </w:rPr>
      </w:pPr>
    </w:p>
    <w:p w14:paraId="4A86999F" w14:textId="77777777" w:rsidR="00427386" w:rsidRPr="009E7346" w:rsidRDefault="00427386" w:rsidP="00427386">
      <w:pPr>
        <w:bidi/>
        <w:jc w:val="both"/>
        <w:rPr>
          <w:rFonts w:cs="David" w:hint="cs"/>
          <w:rtl/>
        </w:rPr>
      </w:pPr>
      <w:r w:rsidRPr="009E7346">
        <w:rPr>
          <w:rFonts w:cs="David" w:hint="cs"/>
          <w:u w:val="single"/>
          <w:rtl/>
        </w:rPr>
        <w:t>יעקב ליצמן:</w:t>
      </w:r>
    </w:p>
    <w:p w14:paraId="28C03929" w14:textId="77777777" w:rsidR="00427386" w:rsidRPr="009E7346" w:rsidRDefault="00427386" w:rsidP="00427386">
      <w:pPr>
        <w:bidi/>
        <w:jc w:val="both"/>
        <w:rPr>
          <w:rFonts w:cs="David" w:hint="cs"/>
          <w:rtl/>
        </w:rPr>
      </w:pPr>
    </w:p>
    <w:p w14:paraId="715DAFE9" w14:textId="77777777" w:rsidR="00427386" w:rsidRPr="009E7346" w:rsidRDefault="00427386" w:rsidP="00427386">
      <w:pPr>
        <w:bidi/>
        <w:jc w:val="both"/>
        <w:rPr>
          <w:rFonts w:cs="David" w:hint="cs"/>
          <w:rtl/>
        </w:rPr>
      </w:pPr>
      <w:r w:rsidRPr="009E7346">
        <w:rPr>
          <w:rFonts w:cs="David" w:hint="cs"/>
          <w:rtl/>
        </w:rPr>
        <w:tab/>
        <w:t xml:space="preserve"> כתוצאה מהדיון אנו ניכנס לדיון אצלנו, וחבר כנסת פלוני יגיד: לפי בג</w:t>
      </w:r>
      <w:r w:rsidRPr="009E7346">
        <w:rPr>
          <w:rFonts w:cs="David"/>
          <w:rtl/>
        </w:rPr>
        <w:t>"</w:t>
      </w:r>
      <w:r w:rsidRPr="009E7346">
        <w:rPr>
          <w:rFonts w:cs="David" w:hint="cs"/>
          <w:rtl/>
        </w:rPr>
        <w:t>ץ, אסור לך. הוא יגיש את הבג</w:t>
      </w:r>
      <w:r w:rsidRPr="009E7346">
        <w:rPr>
          <w:rFonts w:cs="David"/>
          <w:rtl/>
        </w:rPr>
        <w:t>"</w:t>
      </w:r>
      <w:r w:rsidRPr="009E7346">
        <w:rPr>
          <w:rFonts w:cs="David" w:hint="cs"/>
          <w:rtl/>
        </w:rPr>
        <w:t>ץ, ואני לא רוצה את זה. האם רשות המים לוועדת כספים - חוקי או לא? תהיה עליי ביקורת או לא?</w:t>
      </w:r>
    </w:p>
    <w:p w14:paraId="32326B91" w14:textId="77777777" w:rsidR="00427386" w:rsidRPr="009E7346" w:rsidRDefault="00427386" w:rsidP="00427386">
      <w:pPr>
        <w:bidi/>
        <w:jc w:val="both"/>
        <w:rPr>
          <w:rFonts w:cs="David" w:hint="cs"/>
          <w:rtl/>
        </w:rPr>
      </w:pPr>
    </w:p>
    <w:p w14:paraId="53555F22" w14:textId="77777777" w:rsidR="00427386" w:rsidRPr="009E7346" w:rsidRDefault="00427386" w:rsidP="00427386">
      <w:pPr>
        <w:bidi/>
        <w:jc w:val="both"/>
        <w:rPr>
          <w:rFonts w:cs="David" w:hint="cs"/>
          <w:rtl/>
        </w:rPr>
      </w:pPr>
      <w:r w:rsidRPr="009E7346">
        <w:rPr>
          <w:rFonts w:cs="David" w:hint="cs"/>
          <w:u w:val="single"/>
          <w:rtl/>
        </w:rPr>
        <w:t>נורית אלשטיין:</w:t>
      </w:r>
    </w:p>
    <w:p w14:paraId="0D2F83CE" w14:textId="77777777" w:rsidR="00427386" w:rsidRPr="009E7346" w:rsidRDefault="00427386" w:rsidP="00427386">
      <w:pPr>
        <w:bidi/>
        <w:jc w:val="both"/>
        <w:rPr>
          <w:rFonts w:cs="David" w:hint="cs"/>
          <w:rtl/>
        </w:rPr>
      </w:pPr>
    </w:p>
    <w:p w14:paraId="72E03140" w14:textId="77777777" w:rsidR="00427386" w:rsidRPr="009E7346" w:rsidRDefault="00427386" w:rsidP="00427386">
      <w:pPr>
        <w:bidi/>
        <w:jc w:val="both"/>
        <w:rPr>
          <w:rFonts w:cs="David" w:hint="cs"/>
          <w:rtl/>
        </w:rPr>
      </w:pPr>
      <w:r w:rsidRPr="009E7346">
        <w:rPr>
          <w:rFonts w:cs="David" w:hint="cs"/>
          <w:rtl/>
        </w:rPr>
        <w:tab/>
        <w:t>אם בוועדת הכספים תחליטו לפצל ואת כל הנושא של רפורמה במים להעביר לחקיקה רגילה, זה יהיה סביר. מכיוון שוועדת הכספים צריכה לדון בהרבה מאוד נושאים ולא בנושא הזה בלבד, אם ועדת הכספים תוכל להראות שהיא דנה באופן מהותי במשק המים, וניתנה שם כל תשומת הלב למשק המים יחד עם כל הדברים האחרים, וזה עניין עובדתי שאני לא יכולה לחזות אותו, ואני לא רוצה להסתבך כאן בנבואות, כי אפילו אתם אמרתם שנבואות אחרי חורבן הבית ניתנו רק לטיפשים, אז בהנחה שכל דקה מחזיקה 10 דקות, התשובה לחבר הכנסת סער, שזה יהיה סביר. מכיוון שאנו יודעים שכל דקה מחזיקה דקה אחת, זה יהיה בלתי-סביר.</w:t>
      </w:r>
    </w:p>
    <w:p w14:paraId="1DCE6607" w14:textId="77777777" w:rsidR="00427386" w:rsidRPr="009E7346" w:rsidRDefault="00427386" w:rsidP="00427386">
      <w:pPr>
        <w:bidi/>
        <w:jc w:val="both"/>
        <w:rPr>
          <w:rFonts w:cs="David" w:hint="cs"/>
          <w:rtl/>
        </w:rPr>
      </w:pPr>
    </w:p>
    <w:p w14:paraId="122CE51A"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F5DBFA7" w14:textId="77777777" w:rsidR="00427386" w:rsidRPr="009E7346" w:rsidRDefault="00427386" w:rsidP="00427386">
      <w:pPr>
        <w:bidi/>
        <w:jc w:val="both"/>
        <w:rPr>
          <w:rFonts w:cs="David" w:hint="cs"/>
          <w:u w:val="single"/>
          <w:rtl/>
        </w:rPr>
      </w:pPr>
    </w:p>
    <w:p w14:paraId="2A8E6620" w14:textId="77777777" w:rsidR="00427386" w:rsidRPr="009E7346" w:rsidRDefault="00427386" w:rsidP="00427386">
      <w:pPr>
        <w:bidi/>
        <w:ind w:firstLine="567"/>
        <w:jc w:val="both"/>
        <w:rPr>
          <w:rFonts w:cs="David" w:hint="cs"/>
          <w:rtl/>
        </w:rPr>
      </w:pPr>
      <w:r w:rsidRPr="009E7346">
        <w:rPr>
          <w:rFonts w:cs="David" w:hint="cs"/>
          <w:rtl/>
        </w:rPr>
        <w:t>חבר הכנסת גדעון סער.</w:t>
      </w:r>
    </w:p>
    <w:p w14:paraId="33F0A827" w14:textId="77777777" w:rsidR="00427386" w:rsidRPr="009E7346" w:rsidRDefault="00427386" w:rsidP="00427386">
      <w:pPr>
        <w:bidi/>
        <w:jc w:val="both"/>
        <w:rPr>
          <w:rFonts w:cs="David" w:hint="cs"/>
          <w:rtl/>
        </w:rPr>
      </w:pPr>
    </w:p>
    <w:p w14:paraId="326FA16F"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7F90DAD0" w14:textId="77777777" w:rsidR="00427386" w:rsidRPr="009E7346" w:rsidRDefault="00427386" w:rsidP="00427386">
      <w:pPr>
        <w:bidi/>
        <w:jc w:val="both"/>
        <w:rPr>
          <w:rFonts w:cs="David" w:hint="cs"/>
          <w:u w:val="single"/>
          <w:rtl/>
        </w:rPr>
      </w:pPr>
    </w:p>
    <w:p w14:paraId="7327664E" w14:textId="77777777" w:rsidR="00427386" w:rsidRPr="009E7346" w:rsidRDefault="00427386" w:rsidP="00427386">
      <w:pPr>
        <w:bidi/>
        <w:jc w:val="both"/>
        <w:rPr>
          <w:rFonts w:cs="David" w:hint="cs"/>
          <w:rtl/>
        </w:rPr>
      </w:pPr>
      <w:r w:rsidRPr="009E7346">
        <w:rPr>
          <w:rFonts w:cs="David" w:hint="cs"/>
          <w:rtl/>
        </w:rPr>
        <w:tab/>
        <w:t xml:space="preserve"> גברתי היושבת-ראש, יש ב</w:t>
      </w:r>
      <w:r w:rsidRPr="009E7346">
        <w:rPr>
          <w:rFonts w:cs="David"/>
          <w:rtl/>
        </w:rPr>
        <w:t>"</w:t>
      </w:r>
      <w:r w:rsidRPr="009E7346">
        <w:rPr>
          <w:rFonts w:cs="David" w:hint="cs"/>
          <w:rtl/>
        </w:rPr>
        <w:t>ארץ נהדרת</w:t>
      </w:r>
      <w:r w:rsidRPr="009E7346">
        <w:rPr>
          <w:rFonts w:cs="David"/>
          <w:rtl/>
        </w:rPr>
        <w:t>"</w:t>
      </w:r>
      <w:r w:rsidRPr="009E7346">
        <w:rPr>
          <w:rFonts w:cs="David" w:hint="cs"/>
          <w:rtl/>
        </w:rPr>
        <w:t xml:space="preserve"> דמות ששמה ליאורה מוטרו, שכל הזמן אומרת: פייר, אני מאוכזבת. פייר, אני מאוכזב, כי אומרים לכם, חברי כנסת חדשים: כביכול, תמיד היה כך. נכון שהיו דברים מעולם, דהיינו שחוות דעת של היועצת המשפטית, גם כשאנו היינו בקואליציה, לא החליטו בהתאם לחוות הדעת המשפטית. אבל </w:t>
      </w:r>
      <w:r w:rsidRPr="009E7346">
        <w:rPr>
          <w:rFonts w:cs="David"/>
          <w:rtl/>
        </w:rPr>
        <w:t>–</w:t>
      </w:r>
      <w:r w:rsidRPr="009E7346">
        <w:rPr>
          <w:rFonts w:cs="David" w:hint="cs"/>
          <w:rtl/>
        </w:rPr>
        <w:t xml:space="preserve"> וזה </w:t>
      </w:r>
      <w:r w:rsidRPr="009E7346">
        <w:rPr>
          <w:rFonts w:cs="David"/>
          <w:rtl/>
        </w:rPr>
        <w:t>"</w:t>
      </w:r>
      <w:r w:rsidRPr="009E7346">
        <w:rPr>
          <w:rFonts w:cs="David" w:hint="cs"/>
          <w:rtl/>
        </w:rPr>
        <w:t>אבל</w:t>
      </w:r>
      <w:r w:rsidRPr="009E7346">
        <w:rPr>
          <w:rFonts w:cs="David"/>
          <w:rtl/>
        </w:rPr>
        <w:t>"</w:t>
      </w:r>
      <w:r w:rsidRPr="009E7346">
        <w:rPr>
          <w:rFonts w:cs="David" w:hint="cs"/>
          <w:rtl/>
        </w:rPr>
        <w:t xml:space="preserve"> ענק - היו חודשיים לתהליך של תקציב פלוס חוק הסדרים פלוס שלושה, כלומר בפעם הקודמת עבר במרס, כלומר היו בין חודשיים לחמישה חודשים לתהליך שכולל תקציב וחוק הסדרים. עכשיו אומרים לנו: שבועיים לכל היותר. כל ספר התקציב, כל משרד ממשרדי הממשלה צריך להציג את תקציבו, וכל הספר הזה, שבקושי מוכנים, כמעט אך ורק לפי ההסכמים הקואליציוניים, או להפריד לפי 121. </w:t>
      </w:r>
    </w:p>
    <w:p w14:paraId="498CAB35" w14:textId="77777777" w:rsidR="00427386" w:rsidRPr="009E7346" w:rsidRDefault="00427386" w:rsidP="00427386">
      <w:pPr>
        <w:bidi/>
        <w:ind w:firstLine="567"/>
        <w:jc w:val="both"/>
        <w:rPr>
          <w:rFonts w:cs="David" w:hint="cs"/>
          <w:rtl/>
        </w:rPr>
      </w:pPr>
    </w:p>
    <w:p w14:paraId="3490E73F" w14:textId="77777777" w:rsidR="00427386" w:rsidRPr="009E7346" w:rsidRDefault="00427386" w:rsidP="00427386">
      <w:pPr>
        <w:bidi/>
        <w:ind w:firstLine="567"/>
        <w:jc w:val="both"/>
        <w:rPr>
          <w:rFonts w:cs="David" w:hint="cs"/>
          <w:rtl/>
        </w:rPr>
      </w:pPr>
      <w:r w:rsidRPr="009E7346">
        <w:rPr>
          <w:rFonts w:cs="David" w:hint="cs"/>
          <w:rtl/>
        </w:rPr>
        <w:t>קראתי חוות דעת משפטיות, וכאשר יועצת משפטית כותבת לי שאם לא נקבל את ההמלצות שהיא כוללת בחוות דעתה, עלולה להיות לכך תוצאה משפטית אופרטיבית מעבר לביקורת שאותה נתן בית המשפט על הכנסת בעבר, אני עוד לא מתייחס למה שהיא אמרה לנו כרגע, היא בעצם אומרת לנו: אתם יכולים לשקול גם שיקולים אחרים, אך זה חוק שייפסל על-ידי בג</w:t>
      </w:r>
      <w:r w:rsidRPr="009E7346">
        <w:rPr>
          <w:rFonts w:cs="David"/>
          <w:rtl/>
        </w:rPr>
        <w:t>"</w:t>
      </w:r>
      <w:r w:rsidRPr="009E7346">
        <w:rPr>
          <w:rFonts w:cs="David" w:hint="cs"/>
          <w:rtl/>
        </w:rPr>
        <w:t>ץ.  זה בצורה החדה ביותר, ואני אשמח שהיא תבהיר את הנקודה. אני נותן לכם רק את העניין הזה, פרק הזמן, כי אם בית המשפט בעבר, שעל חודשים אמר שזה לא סביר, אז היום, שיש לנו שבועיים, יגיד: זה הליך חקיקה סביר - זה ביזוי של הכנסת, זה ברור.</w:t>
      </w:r>
    </w:p>
    <w:p w14:paraId="3604314E" w14:textId="77777777" w:rsidR="00427386" w:rsidRPr="009E7346" w:rsidRDefault="00427386" w:rsidP="00427386">
      <w:pPr>
        <w:bidi/>
        <w:jc w:val="both"/>
        <w:rPr>
          <w:rFonts w:cs="David" w:hint="cs"/>
          <w:rtl/>
        </w:rPr>
      </w:pPr>
    </w:p>
    <w:p w14:paraId="59E459DF" w14:textId="77777777" w:rsidR="00427386" w:rsidRPr="009E7346" w:rsidRDefault="00427386" w:rsidP="00427386">
      <w:pPr>
        <w:bidi/>
        <w:jc w:val="both"/>
        <w:rPr>
          <w:rFonts w:cs="David" w:hint="cs"/>
          <w:rtl/>
        </w:rPr>
      </w:pPr>
      <w:r w:rsidRPr="009E7346">
        <w:rPr>
          <w:rFonts w:cs="David" w:hint="cs"/>
          <w:rtl/>
        </w:rPr>
        <w:tab/>
        <w:t>ועוד דבר; מה השתנה מהדיון הקודם שלנו בחוק ההסדרים לדיון הזה? פסק הדין של בית המשפט העליון. בפעם הקודמת שישבנו פה לא היה לנו פסק דין של בייניש, שניתן לפני  כעשרה חודשים. יש שלושה דברים שעלינו להסתכל עליהם בראיית המקרו: פרק זמן של שבועיים, פסק דין של בג</w:t>
      </w:r>
      <w:r w:rsidRPr="009E7346">
        <w:rPr>
          <w:rFonts w:cs="David"/>
          <w:rtl/>
        </w:rPr>
        <w:t>"</w:t>
      </w:r>
      <w:r w:rsidRPr="009E7346">
        <w:rPr>
          <w:rFonts w:cs="David" w:hint="cs"/>
          <w:rtl/>
        </w:rPr>
        <w:t xml:space="preserve">ץ שאומר לכנסת: דיר באלאק </w:t>
      </w:r>
      <w:r w:rsidRPr="009E7346">
        <w:rPr>
          <w:rFonts w:cs="David"/>
          <w:rtl/>
        </w:rPr>
        <w:t>–</w:t>
      </w:r>
      <w:r w:rsidRPr="009E7346">
        <w:rPr>
          <w:rFonts w:cs="David" w:hint="cs"/>
          <w:rtl/>
        </w:rPr>
        <w:t xml:space="preserve"> אנו יכולים להתעלם ממנו, כאילו הוא לא קיים, אבל אני אומר לכם מה תהיה התוצאה, וחוות דעת של היועצת המשפטית שכותבת על חשש גדול למעמד הכנסת ולתקינות מהלכי החקיקה. אז בטח שאני מאוכזב, כי רק אתמול כאשר נבחרת, גברתי היושבת-ראש, בקולות כולנו, הבעתי תקווה שהוועדה הזאת תנוהל בצורה שתעלה את קרנה של הכנסת, הצורה אובייקטיבית, בצורה הגונה. זאת לא ההצעה שיש לנו פה, ויש לי גם קובלנה קשה גם כלפי יושבת-ראש הכנסת, שאינה נמצאת בדיון זה, ולדעתי, לנוכח חוות הדעת שהופנתה גם אליה, היתה צריכה להשתתף בדיון. אך איני בטוח.</w:t>
      </w:r>
    </w:p>
    <w:p w14:paraId="2858A65E" w14:textId="77777777" w:rsidR="00427386" w:rsidRPr="009E7346" w:rsidRDefault="00427386" w:rsidP="00427386">
      <w:pPr>
        <w:bidi/>
        <w:jc w:val="both"/>
        <w:rPr>
          <w:rFonts w:cs="David" w:hint="cs"/>
          <w:rtl/>
        </w:rPr>
      </w:pPr>
    </w:p>
    <w:p w14:paraId="6BF31C44" w14:textId="77777777" w:rsidR="00427386" w:rsidRPr="009E7346" w:rsidRDefault="00427386" w:rsidP="00427386">
      <w:pPr>
        <w:bidi/>
        <w:jc w:val="both"/>
        <w:rPr>
          <w:rFonts w:cs="David" w:hint="cs"/>
          <w:rtl/>
        </w:rPr>
      </w:pPr>
      <w:r w:rsidRPr="009E7346">
        <w:rPr>
          <w:rFonts w:cs="David" w:hint="cs"/>
          <w:rtl/>
        </w:rPr>
        <w:tab/>
        <w:t xml:space="preserve">יש פה כמה כלים שאנו חייבים כחברי כנסת - הרי בסוף לקואליציה יש רוב לעמדותיה, ואם אתם מצליחים לשכנע, יש לכם רוב. אנו חייבים קודם כל למען כבוד הכנסת ולמען כבוד הממשלה, לשמור על כמה כלים כדי לא להגיע לביזוי הזה. אחד הוא להשתמש בסעיף 121 לא כחריג, כפי שהוצע פה, אלא כדרך כלל. </w:t>
      </w:r>
    </w:p>
    <w:p w14:paraId="68905EC7" w14:textId="77777777" w:rsidR="00427386" w:rsidRPr="009E7346" w:rsidRDefault="00427386" w:rsidP="00427386">
      <w:pPr>
        <w:bidi/>
        <w:jc w:val="both"/>
        <w:rPr>
          <w:rFonts w:cs="David" w:hint="cs"/>
          <w:rtl/>
        </w:rPr>
      </w:pPr>
    </w:p>
    <w:p w14:paraId="0590DEB9" w14:textId="77777777" w:rsidR="00427386" w:rsidRPr="009E7346" w:rsidRDefault="00427386" w:rsidP="00427386">
      <w:pPr>
        <w:bidi/>
        <w:ind w:firstLine="567"/>
        <w:jc w:val="both"/>
        <w:rPr>
          <w:rFonts w:cs="David" w:hint="cs"/>
          <w:rtl/>
        </w:rPr>
      </w:pPr>
      <w:r w:rsidRPr="009E7346">
        <w:rPr>
          <w:rFonts w:cs="David" w:hint="cs"/>
          <w:rtl/>
        </w:rPr>
        <w:t xml:space="preserve">יש פה גם אי-עדינות. נגיד שאני רוצה לפטם אותך דרך חוק ההסדרים, אבל בעוד חמישה חודשים הממשלה תגיש לבית הזה חוק הסדרים חדש, אז אם יש דברים שאין להם שום קשר לחוק התקציב הזה, בלחץ שבו הבית הזה נמצא, שזה פרמטר להוציא את הדברים האלה לפי סעיף 121. הרי אתם יכולים או לפצל אותם, העברתם אותם כבר בקריאה ראשונה, או להביא אותם שוב באוקטובר או להביא אותם בנפרד. בכוח לדחוס ולרמוס? </w:t>
      </w:r>
    </w:p>
    <w:p w14:paraId="21BD1E4D" w14:textId="77777777" w:rsidR="00427386" w:rsidRPr="009E7346" w:rsidRDefault="00427386" w:rsidP="00427386">
      <w:pPr>
        <w:bidi/>
        <w:ind w:firstLine="567"/>
        <w:jc w:val="both"/>
        <w:rPr>
          <w:rFonts w:cs="David" w:hint="cs"/>
          <w:rtl/>
        </w:rPr>
      </w:pPr>
    </w:p>
    <w:p w14:paraId="6F402133" w14:textId="77777777" w:rsidR="00427386" w:rsidRPr="009E7346" w:rsidRDefault="00427386" w:rsidP="00427386">
      <w:pPr>
        <w:bidi/>
        <w:ind w:firstLine="567"/>
        <w:jc w:val="both"/>
        <w:rPr>
          <w:rFonts w:cs="David" w:hint="cs"/>
          <w:rtl/>
        </w:rPr>
      </w:pPr>
      <w:r w:rsidRPr="009E7346">
        <w:rPr>
          <w:rFonts w:cs="David" w:hint="cs"/>
          <w:rtl/>
        </w:rPr>
        <w:t>ועדות משותפות, אומרת היועצת המשפטית עצה שנייה בחוות הדעת. ומה היא אומרת? אני מציעה לכם, אם אתם הולכים על ועדה משותפת, נגיד לפנים ולכספים, והנושא מבחינת תקנון הכנסת, נמצא בתחום סמכותה של ועדת הפנים, שהוועדה המשותפת תהיה בראשות הפנים. עשו בדיוק הפוך כמעט בכל הצעה לוועדה משותפת שמונחת בהצעה שהקריא יושב-ראש הקואליציה.</w:t>
      </w:r>
    </w:p>
    <w:p w14:paraId="0A468855" w14:textId="77777777" w:rsidR="00427386" w:rsidRPr="009E7346" w:rsidRDefault="00427386" w:rsidP="00427386">
      <w:pPr>
        <w:bidi/>
        <w:jc w:val="both"/>
        <w:rPr>
          <w:rFonts w:cs="David" w:hint="cs"/>
          <w:rtl/>
        </w:rPr>
      </w:pPr>
    </w:p>
    <w:p w14:paraId="4EE8E072" w14:textId="77777777" w:rsidR="00427386" w:rsidRPr="009E7346" w:rsidRDefault="00427386" w:rsidP="00427386">
      <w:pPr>
        <w:bidi/>
        <w:jc w:val="both"/>
        <w:rPr>
          <w:rFonts w:cs="David" w:hint="cs"/>
          <w:rtl/>
        </w:rPr>
      </w:pPr>
      <w:r w:rsidRPr="009E7346">
        <w:rPr>
          <w:rFonts w:cs="David" w:hint="cs"/>
          <w:rtl/>
        </w:rPr>
        <w:tab/>
        <w:t xml:space="preserve">אופן שיתוף האופוזיציה </w:t>
      </w:r>
      <w:r w:rsidRPr="009E7346">
        <w:rPr>
          <w:rFonts w:cs="David"/>
          <w:rtl/>
        </w:rPr>
        <w:t>–</w:t>
      </w:r>
      <w:r w:rsidRPr="009E7346">
        <w:rPr>
          <w:rFonts w:cs="David" w:hint="cs"/>
          <w:rtl/>
        </w:rPr>
        <w:t xml:space="preserve"> אני כבר לא רוצה להרחיב את הדיבור. אין חוק הסדרים, לרבות התוכנית הכלכלית של מאי 2003, שלא ישבתי קודם עם יושבת-ראש הסיעה הגדולה באופוזיציה, שהיתה דליה איציק, ועם יושבי-ראש כל הוועדות, כולל שלום שמחון, שהיה יושב-ראש ועדת הכלכלה, או כולל אמנון כהן, שהיה יושב-ראש ועדת הכלכלה. אפשר לבדוק את הדברים האלה. לכן זה לא דברים שרואים מכאן. פה יש דבר שלא היה דבר כזה. היה ברור שהפשרות, יעשו אותן לא עם ועדת הכלכלה, והוועדה שהכי ירמסו אותה היא ועדת הכלכלה, שהיא ועדה שנמצאת בידי האופוזיציה.</w:t>
      </w:r>
    </w:p>
    <w:p w14:paraId="56F75EC3" w14:textId="77777777" w:rsidR="00427386" w:rsidRPr="009E7346" w:rsidRDefault="00427386" w:rsidP="00427386">
      <w:pPr>
        <w:bidi/>
        <w:jc w:val="both"/>
        <w:rPr>
          <w:rFonts w:cs="David" w:hint="cs"/>
          <w:rtl/>
        </w:rPr>
      </w:pPr>
    </w:p>
    <w:p w14:paraId="6AFB4783" w14:textId="77777777" w:rsidR="00427386" w:rsidRPr="009E7346" w:rsidRDefault="00427386" w:rsidP="00427386">
      <w:pPr>
        <w:bidi/>
        <w:jc w:val="both"/>
        <w:rPr>
          <w:rFonts w:cs="David" w:hint="cs"/>
          <w:rtl/>
        </w:rPr>
      </w:pPr>
      <w:r w:rsidRPr="009E7346">
        <w:rPr>
          <w:rFonts w:cs="David" w:hint="cs"/>
          <w:rtl/>
        </w:rPr>
        <w:tab/>
        <w:t>אני רוצה לומר לאנשי העבודה; הופעתם אתנו בהרבה פאנלים במערכת הבחירות. דיברתם על ביטול חוק ההסדרים, אבל שאתם תהיו שותפים לפרוצדורה הכי מטורפת שהיתה אי-פעם בבית הזה בנושא חוק ההסדרים? בסך הכל עברו שבועיים מהרכבת הממשלה. אני אומר לכם את זה כלקח פוליטי: לא כדאי לזלזל בציבור הבוחרים עד כדי כך. הרי הדברים יוצאים בבירור אחר-כך. אי-אפשר לדבר נגד חוק ההסדרים, שיבטלו אותו, ולתת חוק הסדרים כזה בשבועיים- -</w:t>
      </w:r>
    </w:p>
    <w:p w14:paraId="44F36347" w14:textId="77777777" w:rsidR="00427386" w:rsidRPr="009E7346" w:rsidRDefault="00427386" w:rsidP="00427386">
      <w:pPr>
        <w:bidi/>
        <w:jc w:val="both"/>
        <w:rPr>
          <w:rFonts w:cs="David" w:hint="cs"/>
          <w:rtl/>
        </w:rPr>
      </w:pPr>
    </w:p>
    <w:p w14:paraId="483469D8" w14:textId="77777777" w:rsidR="00427386" w:rsidRPr="009E7346" w:rsidRDefault="00427386" w:rsidP="00427386">
      <w:pPr>
        <w:bidi/>
        <w:jc w:val="both"/>
        <w:rPr>
          <w:rFonts w:cs="David" w:hint="cs"/>
          <w:rtl/>
        </w:rPr>
      </w:pPr>
      <w:r w:rsidRPr="009E7346">
        <w:rPr>
          <w:rFonts w:cs="David" w:hint="cs"/>
          <w:u w:val="single"/>
          <w:rtl/>
        </w:rPr>
        <w:t>חיים אורון:</w:t>
      </w:r>
    </w:p>
    <w:p w14:paraId="1DCD4F26" w14:textId="77777777" w:rsidR="00427386" w:rsidRPr="009E7346" w:rsidRDefault="00427386" w:rsidP="00427386">
      <w:pPr>
        <w:bidi/>
        <w:jc w:val="both"/>
        <w:rPr>
          <w:rFonts w:cs="David" w:hint="cs"/>
          <w:rtl/>
        </w:rPr>
      </w:pPr>
    </w:p>
    <w:p w14:paraId="686229D0" w14:textId="77777777" w:rsidR="00427386" w:rsidRPr="009E7346" w:rsidRDefault="00427386" w:rsidP="00427386">
      <w:pPr>
        <w:bidi/>
        <w:jc w:val="both"/>
        <w:rPr>
          <w:rFonts w:cs="David" w:hint="cs"/>
          <w:rtl/>
        </w:rPr>
      </w:pPr>
      <w:r w:rsidRPr="009E7346">
        <w:rPr>
          <w:rFonts w:cs="David" w:hint="cs"/>
          <w:rtl/>
        </w:rPr>
        <w:tab/>
        <w:t>חוק הסדרים כזה שאנו הגשנו לכנסת. אתה חושב שהוא השתבח עם הזמן? הוא רק נעשה יותר דפוק עם הזמן.</w:t>
      </w:r>
    </w:p>
    <w:p w14:paraId="18EAF592" w14:textId="77777777" w:rsidR="00427386" w:rsidRPr="009E7346" w:rsidRDefault="00427386" w:rsidP="00427386">
      <w:pPr>
        <w:bidi/>
        <w:jc w:val="both"/>
        <w:rPr>
          <w:rFonts w:cs="David" w:hint="cs"/>
          <w:rtl/>
        </w:rPr>
      </w:pPr>
    </w:p>
    <w:p w14:paraId="08DB8FD3" w14:textId="77777777" w:rsidR="00427386" w:rsidRPr="009E7346" w:rsidRDefault="00427386" w:rsidP="00427386">
      <w:pPr>
        <w:bidi/>
        <w:jc w:val="both"/>
        <w:rPr>
          <w:rFonts w:cs="David" w:hint="cs"/>
          <w:rtl/>
        </w:rPr>
      </w:pPr>
      <w:r w:rsidRPr="009E7346">
        <w:rPr>
          <w:rFonts w:cs="David" w:hint="cs"/>
          <w:u w:val="single"/>
          <w:rtl/>
        </w:rPr>
        <w:t>אביגדור יצחקי:</w:t>
      </w:r>
    </w:p>
    <w:p w14:paraId="6A294474" w14:textId="77777777" w:rsidR="00427386" w:rsidRPr="009E7346" w:rsidRDefault="00427386" w:rsidP="00427386">
      <w:pPr>
        <w:bidi/>
        <w:jc w:val="both"/>
        <w:rPr>
          <w:rFonts w:cs="David" w:hint="cs"/>
          <w:rtl/>
        </w:rPr>
      </w:pPr>
    </w:p>
    <w:p w14:paraId="4C33F5D3" w14:textId="77777777" w:rsidR="00427386" w:rsidRPr="009E7346" w:rsidRDefault="00427386" w:rsidP="00427386">
      <w:pPr>
        <w:bidi/>
        <w:jc w:val="both"/>
        <w:rPr>
          <w:rFonts w:cs="David" w:hint="cs"/>
          <w:rtl/>
        </w:rPr>
      </w:pPr>
      <w:r w:rsidRPr="009E7346">
        <w:rPr>
          <w:rFonts w:cs="David" w:hint="cs"/>
          <w:rtl/>
        </w:rPr>
        <w:tab/>
        <w:t>רשות המים לא היתה בחוק ההסדרים הזה?</w:t>
      </w:r>
    </w:p>
    <w:p w14:paraId="006A77C6" w14:textId="77777777" w:rsidR="00427386" w:rsidRPr="009E7346" w:rsidRDefault="00427386" w:rsidP="00427386">
      <w:pPr>
        <w:bidi/>
        <w:jc w:val="both"/>
        <w:rPr>
          <w:rFonts w:cs="David" w:hint="cs"/>
          <w:rtl/>
        </w:rPr>
      </w:pPr>
    </w:p>
    <w:p w14:paraId="0F818B6C" w14:textId="77777777" w:rsidR="00427386" w:rsidRPr="009E7346" w:rsidRDefault="00427386" w:rsidP="00427386">
      <w:pPr>
        <w:bidi/>
        <w:jc w:val="both"/>
        <w:rPr>
          <w:rFonts w:cs="David" w:hint="cs"/>
          <w:rtl/>
        </w:rPr>
      </w:pPr>
      <w:r w:rsidRPr="009E7346">
        <w:rPr>
          <w:rFonts w:cs="David" w:hint="cs"/>
          <w:u w:val="single"/>
          <w:rtl/>
        </w:rPr>
        <w:t>ראובן ריבלין:</w:t>
      </w:r>
    </w:p>
    <w:p w14:paraId="77CE7351" w14:textId="77777777" w:rsidR="00427386" w:rsidRPr="009E7346" w:rsidRDefault="00427386" w:rsidP="00427386">
      <w:pPr>
        <w:bidi/>
        <w:jc w:val="both"/>
        <w:rPr>
          <w:rFonts w:cs="David" w:hint="cs"/>
          <w:rtl/>
        </w:rPr>
      </w:pPr>
    </w:p>
    <w:p w14:paraId="462AE1E6" w14:textId="77777777" w:rsidR="00427386" w:rsidRPr="009E7346" w:rsidRDefault="00427386" w:rsidP="00427386">
      <w:pPr>
        <w:bidi/>
        <w:jc w:val="both"/>
        <w:rPr>
          <w:rFonts w:cs="David" w:hint="cs"/>
          <w:rtl/>
        </w:rPr>
      </w:pPr>
      <w:r w:rsidRPr="009E7346">
        <w:rPr>
          <w:rFonts w:cs="David" w:hint="cs"/>
          <w:rtl/>
        </w:rPr>
        <w:tab/>
        <w:t xml:space="preserve"> לא הסכמנו לבטל את סמכותה של ועדת הכלכלה, שהיתה בראשות האופוזיציה.</w:t>
      </w:r>
    </w:p>
    <w:p w14:paraId="76291356" w14:textId="77777777" w:rsidR="00427386" w:rsidRPr="009E7346" w:rsidRDefault="00427386" w:rsidP="00427386">
      <w:pPr>
        <w:bidi/>
        <w:jc w:val="both"/>
        <w:rPr>
          <w:rFonts w:cs="David" w:hint="cs"/>
          <w:rtl/>
        </w:rPr>
      </w:pPr>
    </w:p>
    <w:p w14:paraId="20D7C1D4" w14:textId="77777777" w:rsidR="00427386" w:rsidRPr="009E7346" w:rsidRDefault="00427386" w:rsidP="00427386">
      <w:pPr>
        <w:bidi/>
        <w:jc w:val="both"/>
        <w:rPr>
          <w:rFonts w:cs="David" w:hint="cs"/>
          <w:rtl/>
        </w:rPr>
      </w:pPr>
      <w:r w:rsidRPr="009E7346">
        <w:rPr>
          <w:rFonts w:cs="David" w:hint="cs"/>
          <w:u w:val="single"/>
          <w:rtl/>
        </w:rPr>
        <w:t>אביגדור יצחקי:</w:t>
      </w:r>
    </w:p>
    <w:p w14:paraId="1033B7F6" w14:textId="77777777" w:rsidR="00427386" w:rsidRPr="009E7346" w:rsidRDefault="00427386" w:rsidP="00427386">
      <w:pPr>
        <w:bidi/>
        <w:jc w:val="both"/>
        <w:rPr>
          <w:rFonts w:cs="David" w:hint="cs"/>
          <w:rtl/>
        </w:rPr>
      </w:pPr>
    </w:p>
    <w:p w14:paraId="2B2518F5" w14:textId="77777777" w:rsidR="00427386" w:rsidRPr="009E7346" w:rsidRDefault="00427386" w:rsidP="00427386">
      <w:pPr>
        <w:bidi/>
        <w:jc w:val="both"/>
        <w:rPr>
          <w:rFonts w:cs="David" w:hint="cs"/>
          <w:rtl/>
        </w:rPr>
      </w:pPr>
      <w:r w:rsidRPr="009E7346">
        <w:rPr>
          <w:rFonts w:cs="David" w:hint="cs"/>
          <w:rtl/>
        </w:rPr>
        <w:tab/>
        <w:t>אין מונופול על הליך חקיקתי ראוי. לאף אחד אין מונופול, אתה בתחילת התהליך, לא בסופו.</w:t>
      </w:r>
    </w:p>
    <w:p w14:paraId="493B3882" w14:textId="77777777" w:rsidR="00427386" w:rsidRPr="009E7346" w:rsidRDefault="00427386" w:rsidP="00427386">
      <w:pPr>
        <w:bidi/>
        <w:jc w:val="both"/>
        <w:rPr>
          <w:rFonts w:cs="David" w:hint="cs"/>
          <w:rtl/>
        </w:rPr>
      </w:pPr>
    </w:p>
    <w:p w14:paraId="7FF3B454"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435A0A4E" w14:textId="77777777" w:rsidR="00427386" w:rsidRPr="009E7346" w:rsidRDefault="00427386" w:rsidP="00427386">
      <w:pPr>
        <w:bidi/>
        <w:jc w:val="both"/>
        <w:rPr>
          <w:rFonts w:cs="David" w:hint="cs"/>
          <w:u w:val="single"/>
          <w:rtl/>
        </w:rPr>
      </w:pPr>
    </w:p>
    <w:p w14:paraId="704A1BB0" w14:textId="77777777" w:rsidR="00427386" w:rsidRPr="009E7346" w:rsidRDefault="00427386" w:rsidP="00427386">
      <w:pPr>
        <w:bidi/>
        <w:jc w:val="both"/>
        <w:rPr>
          <w:rFonts w:cs="David" w:hint="cs"/>
          <w:rtl/>
        </w:rPr>
      </w:pPr>
      <w:r w:rsidRPr="009E7346">
        <w:rPr>
          <w:rFonts w:cs="David" w:hint="cs"/>
          <w:rtl/>
        </w:rPr>
        <w:tab/>
        <w:t>תהליך של שבועיים.</w:t>
      </w:r>
    </w:p>
    <w:p w14:paraId="66152878" w14:textId="77777777" w:rsidR="00427386" w:rsidRPr="009E7346" w:rsidRDefault="00427386" w:rsidP="00427386">
      <w:pPr>
        <w:bidi/>
        <w:jc w:val="both"/>
        <w:rPr>
          <w:rFonts w:cs="David" w:hint="cs"/>
          <w:u w:val="single"/>
          <w:rtl/>
        </w:rPr>
      </w:pPr>
    </w:p>
    <w:p w14:paraId="54BE7569" w14:textId="77777777" w:rsidR="00427386" w:rsidRPr="009E7346" w:rsidRDefault="00427386" w:rsidP="00427386">
      <w:pPr>
        <w:bidi/>
        <w:jc w:val="both"/>
        <w:rPr>
          <w:rFonts w:cs="David" w:hint="cs"/>
          <w:rtl/>
        </w:rPr>
      </w:pPr>
      <w:r w:rsidRPr="009E7346">
        <w:rPr>
          <w:rFonts w:cs="David" w:hint="cs"/>
          <w:rtl/>
        </w:rPr>
        <w:tab/>
        <w:t xml:space="preserve"> אני רוצה לומר לחברי מפלגת העבודה: במלים פשוטות, עושים לכם תרגיל היום. </w:t>
      </w:r>
    </w:p>
    <w:p w14:paraId="29AB139D" w14:textId="77777777" w:rsidR="00427386" w:rsidRPr="009E7346" w:rsidRDefault="00427386" w:rsidP="00427386">
      <w:pPr>
        <w:bidi/>
        <w:jc w:val="both"/>
        <w:rPr>
          <w:rFonts w:cs="David" w:hint="cs"/>
          <w:rtl/>
        </w:rPr>
      </w:pPr>
    </w:p>
    <w:p w14:paraId="231C390A" w14:textId="77777777" w:rsidR="00427386" w:rsidRPr="009E7346" w:rsidRDefault="00427386" w:rsidP="00427386">
      <w:pPr>
        <w:bidi/>
        <w:jc w:val="both"/>
        <w:rPr>
          <w:rFonts w:cs="David" w:hint="cs"/>
          <w:u w:val="single"/>
          <w:rtl/>
        </w:rPr>
      </w:pPr>
      <w:r w:rsidRPr="009E7346">
        <w:rPr>
          <w:rFonts w:cs="David" w:hint="cs"/>
          <w:u w:val="single"/>
          <w:rtl/>
        </w:rPr>
        <w:t>אביגדור יצחקי:</w:t>
      </w:r>
    </w:p>
    <w:p w14:paraId="0CC507A8" w14:textId="77777777" w:rsidR="00427386" w:rsidRPr="009E7346" w:rsidRDefault="00427386" w:rsidP="00427386">
      <w:pPr>
        <w:bidi/>
        <w:jc w:val="both"/>
        <w:rPr>
          <w:rFonts w:cs="David" w:hint="cs"/>
          <w:u w:val="single"/>
          <w:rtl/>
        </w:rPr>
      </w:pPr>
    </w:p>
    <w:p w14:paraId="7DC37565" w14:textId="77777777" w:rsidR="00427386" w:rsidRPr="009E7346" w:rsidRDefault="00427386" w:rsidP="00427386">
      <w:pPr>
        <w:bidi/>
        <w:jc w:val="both"/>
        <w:rPr>
          <w:rFonts w:cs="David" w:hint="cs"/>
          <w:rtl/>
        </w:rPr>
      </w:pPr>
      <w:r w:rsidRPr="009E7346">
        <w:rPr>
          <w:rFonts w:cs="David" w:hint="cs"/>
          <w:rtl/>
        </w:rPr>
        <w:tab/>
        <w:t>תגיד לי.</w:t>
      </w:r>
    </w:p>
    <w:p w14:paraId="4E7B9AD4" w14:textId="77777777" w:rsidR="00427386" w:rsidRPr="009E7346" w:rsidRDefault="00427386" w:rsidP="00427386">
      <w:pPr>
        <w:bidi/>
        <w:jc w:val="both"/>
        <w:rPr>
          <w:rFonts w:cs="David" w:hint="cs"/>
          <w:rtl/>
        </w:rPr>
      </w:pPr>
    </w:p>
    <w:p w14:paraId="76EF89A9"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5E80FFA5" w14:textId="77777777" w:rsidR="00427386" w:rsidRPr="009E7346" w:rsidRDefault="00427386" w:rsidP="00427386">
      <w:pPr>
        <w:bidi/>
        <w:jc w:val="both"/>
        <w:rPr>
          <w:rFonts w:cs="David" w:hint="cs"/>
          <w:rtl/>
        </w:rPr>
      </w:pPr>
    </w:p>
    <w:p w14:paraId="15DC4279" w14:textId="77777777" w:rsidR="00427386" w:rsidRPr="009E7346" w:rsidRDefault="00427386" w:rsidP="00427386">
      <w:pPr>
        <w:bidi/>
        <w:ind w:firstLine="567"/>
        <w:jc w:val="both"/>
        <w:rPr>
          <w:rFonts w:cs="David" w:hint="cs"/>
          <w:rtl/>
        </w:rPr>
      </w:pPr>
      <w:r w:rsidRPr="009E7346">
        <w:rPr>
          <w:rFonts w:cs="David" w:hint="cs"/>
          <w:rtl/>
        </w:rPr>
        <w:t>אני יודע למה אני אומר להם. יגידו לכם: אנו נתפשר אתכם בוועדת הכספים. אם זה לא חשוב להם, הם לא עומדים פה היום שתעבירו את זה כמקשה אחת, ואני מציע לכם להיות זהירים מאוד מהתרגיל הזה.</w:t>
      </w:r>
    </w:p>
    <w:p w14:paraId="3DEED427" w14:textId="77777777" w:rsidR="00427386" w:rsidRPr="009E7346" w:rsidRDefault="00427386" w:rsidP="00427386">
      <w:pPr>
        <w:bidi/>
        <w:jc w:val="both"/>
        <w:rPr>
          <w:rFonts w:cs="David" w:hint="cs"/>
          <w:rtl/>
        </w:rPr>
      </w:pPr>
    </w:p>
    <w:p w14:paraId="0E4DBEDA" w14:textId="77777777" w:rsidR="00427386" w:rsidRPr="009E7346" w:rsidRDefault="00427386" w:rsidP="00427386">
      <w:pPr>
        <w:bidi/>
        <w:jc w:val="both"/>
        <w:rPr>
          <w:rFonts w:cs="David" w:hint="cs"/>
          <w:rtl/>
        </w:rPr>
      </w:pPr>
      <w:r w:rsidRPr="009E7346">
        <w:rPr>
          <w:rFonts w:cs="David" w:hint="cs"/>
          <w:rtl/>
        </w:rPr>
        <w:tab/>
        <w:t xml:space="preserve">כשהיה חוק ההסדרים במתכונת הזאת, אתה ישבת אצלנו, אצל יושב-ראש הכנסת. מה שיושב-ראש הכנסת לבדו, בלי קואליציה, בלי שותפים, רצה לגזור על ביבי נתניהו, שהוא לא היה מגיע לרגע הזה </w:t>
      </w:r>
      <w:r w:rsidRPr="009E7346">
        <w:rPr>
          <w:rFonts w:cs="David"/>
          <w:rtl/>
        </w:rPr>
        <w:t>–</w:t>
      </w:r>
      <w:r w:rsidRPr="009E7346">
        <w:rPr>
          <w:rFonts w:cs="David" w:hint="cs"/>
          <w:rtl/>
        </w:rPr>
        <w:t xml:space="preserve"> עוד לפני נפילת הממשלה הבהיר רובי ריבלין לאוצר, והיה ויכוח אידיאולוגי מאוד קשה, גם היית נוכח, לפחות בכמה מעמדים. זה לא היה עובר, בצורה הברורה ביותר. זה לא היה מגיע למצב הזה. </w:t>
      </w:r>
    </w:p>
    <w:p w14:paraId="579F6D23" w14:textId="77777777" w:rsidR="00427386" w:rsidRPr="009E7346" w:rsidRDefault="00427386" w:rsidP="00427386">
      <w:pPr>
        <w:bidi/>
        <w:jc w:val="both"/>
        <w:rPr>
          <w:rFonts w:cs="David" w:hint="cs"/>
          <w:rtl/>
        </w:rPr>
      </w:pPr>
    </w:p>
    <w:p w14:paraId="1A2ABD8C" w14:textId="77777777" w:rsidR="00427386" w:rsidRPr="009E7346" w:rsidRDefault="00427386" w:rsidP="00427386">
      <w:pPr>
        <w:bidi/>
        <w:ind w:firstLine="567"/>
        <w:jc w:val="both"/>
        <w:rPr>
          <w:rFonts w:cs="David" w:hint="cs"/>
          <w:rtl/>
        </w:rPr>
      </w:pPr>
      <w:r w:rsidRPr="009E7346">
        <w:rPr>
          <w:rFonts w:cs="David" w:hint="cs"/>
          <w:rtl/>
        </w:rPr>
        <w:t>אני אומר לכם, יש פה רפורמות כבדות מאוד. בכר, רפורמות במס ורפורמות בנמלים ואפילו רפורמות גם בקדנציה הקודמת, הנוראית מחוץ לחוק ההסדרים, והיו דברים מעולם, ואין צורך לבלוע את הדבר הזה. אני אומר שוב: מדובר בשבועיים. הרי אפילו אם ירצו לעשות דיון ברפורמה במים, כמה יקצו לזה בשבועיים? יום? מקסימום. לדעתי, שעתיים.</w:t>
      </w:r>
    </w:p>
    <w:p w14:paraId="74B65190" w14:textId="77777777" w:rsidR="00427386" w:rsidRPr="009E7346" w:rsidRDefault="00427386" w:rsidP="00427386">
      <w:pPr>
        <w:bidi/>
        <w:jc w:val="both"/>
        <w:rPr>
          <w:rFonts w:cs="David" w:hint="cs"/>
          <w:rtl/>
        </w:rPr>
      </w:pPr>
    </w:p>
    <w:p w14:paraId="1163F9E0" w14:textId="77777777" w:rsidR="00427386" w:rsidRPr="009E7346" w:rsidRDefault="00427386" w:rsidP="00427386">
      <w:pPr>
        <w:bidi/>
        <w:jc w:val="both"/>
        <w:rPr>
          <w:rFonts w:cs="David" w:hint="cs"/>
          <w:rtl/>
        </w:rPr>
      </w:pPr>
      <w:r w:rsidRPr="009E7346">
        <w:rPr>
          <w:rFonts w:cs="David" w:hint="cs"/>
          <w:rtl/>
        </w:rPr>
        <w:tab/>
        <w:t xml:space="preserve">אני מבקש מחברי הקואליציה לחשוב על האחריות שיש להם בהצבעה שהם לוקחים. שמענו את ההתלבטויות של חברת הכנסת חילו, של אחרים רק לפני עשרה ימים </w:t>
      </w:r>
      <w:r w:rsidRPr="009E7346">
        <w:rPr>
          <w:rFonts w:cs="David"/>
          <w:rtl/>
        </w:rPr>
        <w:t>–</w:t>
      </w:r>
      <w:r w:rsidRPr="009E7346">
        <w:rPr>
          <w:rFonts w:cs="David" w:hint="cs"/>
          <w:rtl/>
        </w:rPr>
        <w:t xml:space="preserve"> תמכתם, אבל ברגע זה, מה שאתם עושים לבית הזה, אם אתם נותנים יד לדבר הזה.</w:t>
      </w:r>
    </w:p>
    <w:p w14:paraId="4375C3E4" w14:textId="77777777" w:rsidR="00427386" w:rsidRPr="009E7346" w:rsidRDefault="00427386" w:rsidP="00427386">
      <w:pPr>
        <w:bidi/>
        <w:jc w:val="both"/>
        <w:rPr>
          <w:rFonts w:cs="David" w:hint="cs"/>
          <w:rtl/>
        </w:rPr>
      </w:pPr>
    </w:p>
    <w:p w14:paraId="17E8E08A" w14:textId="77777777" w:rsidR="00427386" w:rsidRPr="009E7346" w:rsidRDefault="00427386" w:rsidP="00427386">
      <w:pPr>
        <w:bidi/>
        <w:jc w:val="both"/>
        <w:rPr>
          <w:rFonts w:cs="David" w:hint="cs"/>
          <w:rtl/>
        </w:rPr>
      </w:pPr>
      <w:r w:rsidRPr="009E7346">
        <w:rPr>
          <w:rFonts w:cs="David" w:hint="cs"/>
          <w:rtl/>
        </w:rPr>
        <w:tab/>
        <w:t>אני רוצה לחתום בשאלה אחת ליועצת המשפטית; האם בהנחה שהצעת יושב-ראש הקואליציה, כפי שהוקראה פה, בהיקף השימוש שנעשה ב-121, באופן השימוש שנעשה בוועדות משותפות של ועדות, בהיקף שעובר לעבודה של ועדות שאינן ועדות ייעודיות לעניין זה, האם יש חשש שהחוק הזה או חלקים ממנו ייפסלו במבחן בג</w:t>
      </w:r>
      <w:r w:rsidRPr="009E7346">
        <w:rPr>
          <w:rFonts w:cs="David"/>
          <w:rtl/>
        </w:rPr>
        <w:t>"</w:t>
      </w:r>
      <w:r w:rsidRPr="009E7346">
        <w:rPr>
          <w:rFonts w:cs="David" w:hint="cs"/>
          <w:rtl/>
        </w:rPr>
        <w:t>ץ?</w:t>
      </w:r>
    </w:p>
    <w:p w14:paraId="5BFAD863" w14:textId="77777777" w:rsidR="00427386" w:rsidRPr="009E7346" w:rsidRDefault="00427386" w:rsidP="00427386">
      <w:pPr>
        <w:bidi/>
        <w:jc w:val="both"/>
        <w:rPr>
          <w:rFonts w:cs="David" w:hint="cs"/>
          <w:rtl/>
        </w:rPr>
      </w:pPr>
    </w:p>
    <w:p w14:paraId="414C2807" w14:textId="77777777" w:rsidR="00427386" w:rsidRPr="009E7346" w:rsidRDefault="00427386" w:rsidP="00427386">
      <w:pPr>
        <w:bidi/>
        <w:jc w:val="both"/>
        <w:rPr>
          <w:rFonts w:cs="David" w:hint="cs"/>
          <w:rtl/>
        </w:rPr>
      </w:pPr>
      <w:r w:rsidRPr="009E7346">
        <w:rPr>
          <w:rFonts w:cs="David" w:hint="cs"/>
          <w:u w:val="single"/>
          <w:rtl/>
        </w:rPr>
        <w:t>נורית אלשטיין:</w:t>
      </w:r>
    </w:p>
    <w:p w14:paraId="21A87B1F" w14:textId="77777777" w:rsidR="00427386" w:rsidRPr="009E7346" w:rsidRDefault="00427386" w:rsidP="00427386">
      <w:pPr>
        <w:bidi/>
        <w:jc w:val="both"/>
        <w:rPr>
          <w:rFonts w:cs="David" w:hint="cs"/>
          <w:rtl/>
        </w:rPr>
      </w:pPr>
    </w:p>
    <w:p w14:paraId="57882149" w14:textId="77777777" w:rsidR="00427386" w:rsidRPr="009E7346" w:rsidRDefault="00427386" w:rsidP="00427386">
      <w:pPr>
        <w:bidi/>
        <w:jc w:val="both"/>
        <w:rPr>
          <w:rFonts w:cs="David" w:hint="cs"/>
          <w:rtl/>
        </w:rPr>
      </w:pPr>
      <w:r w:rsidRPr="009E7346">
        <w:rPr>
          <w:rFonts w:cs="David" w:hint="cs"/>
          <w:rtl/>
        </w:rPr>
        <w:tab/>
        <w:t>התשובה היא כן.</w:t>
      </w:r>
    </w:p>
    <w:p w14:paraId="1C71E33C" w14:textId="77777777" w:rsidR="00427386" w:rsidRPr="009E7346" w:rsidRDefault="00427386" w:rsidP="00427386">
      <w:pPr>
        <w:bidi/>
        <w:jc w:val="both"/>
        <w:rPr>
          <w:rFonts w:cs="David" w:hint="cs"/>
          <w:rtl/>
        </w:rPr>
      </w:pPr>
    </w:p>
    <w:p w14:paraId="582735FC"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734EDF6F" w14:textId="77777777" w:rsidR="00427386" w:rsidRPr="009E7346" w:rsidRDefault="00427386" w:rsidP="00427386">
      <w:pPr>
        <w:bidi/>
        <w:jc w:val="both"/>
        <w:rPr>
          <w:rFonts w:cs="David" w:hint="cs"/>
          <w:u w:val="single"/>
          <w:rtl/>
        </w:rPr>
      </w:pPr>
    </w:p>
    <w:p w14:paraId="33DE8BD4" w14:textId="77777777" w:rsidR="00427386" w:rsidRPr="009E7346" w:rsidRDefault="00427386" w:rsidP="00427386">
      <w:pPr>
        <w:bidi/>
        <w:ind w:firstLine="567"/>
        <w:jc w:val="both"/>
        <w:rPr>
          <w:rFonts w:cs="David" w:hint="cs"/>
          <w:rtl/>
        </w:rPr>
      </w:pPr>
      <w:r w:rsidRPr="009E7346">
        <w:rPr>
          <w:rFonts w:cs="David" w:hint="cs"/>
          <w:rtl/>
        </w:rPr>
        <w:t>תודה. חברת הכנסת אסתרינה טרטמן. לפני כן, הערה, ברשותך; יש הצעת חוק שהצבענו עליה, לפטור אותה מחובת הנחה, הבוקר בוועדת הכנסת. תוך דקות ספורות היא אמורה לעלות, אז נעשה הפסקה של 10 דקות, כדי שאעלה את זה, בעוד דקות ספורות.</w:t>
      </w:r>
    </w:p>
    <w:p w14:paraId="7BA70A12" w14:textId="77777777" w:rsidR="00427386" w:rsidRPr="009E7346" w:rsidRDefault="00427386" w:rsidP="00427386">
      <w:pPr>
        <w:bidi/>
        <w:jc w:val="both"/>
        <w:rPr>
          <w:rFonts w:cs="David" w:hint="cs"/>
          <w:rtl/>
        </w:rPr>
      </w:pPr>
    </w:p>
    <w:p w14:paraId="523A4E5F" w14:textId="77777777" w:rsidR="00427386" w:rsidRPr="009E7346" w:rsidRDefault="00427386" w:rsidP="00427386">
      <w:pPr>
        <w:bidi/>
        <w:jc w:val="both"/>
        <w:rPr>
          <w:rFonts w:cs="David" w:hint="cs"/>
          <w:rtl/>
        </w:rPr>
      </w:pPr>
      <w:r w:rsidRPr="009E7346">
        <w:rPr>
          <w:rFonts w:cs="David" w:hint="cs"/>
          <w:u w:val="single"/>
          <w:rtl/>
        </w:rPr>
        <w:t>אסתרינה טרטמן:</w:t>
      </w:r>
    </w:p>
    <w:p w14:paraId="21DD79D7" w14:textId="77777777" w:rsidR="00427386" w:rsidRPr="009E7346" w:rsidRDefault="00427386" w:rsidP="00427386">
      <w:pPr>
        <w:bidi/>
        <w:jc w:val="both"/>
        <w:rPr>
          <w:rFonts w:cs="David" w:hint="cs"/>
          <w:rtl/>
        </w:rPr>
      </w:pPr>
    </w:p>
    <w:p w14:paraId="4897F317" w14:textId="77777777" w:rsidR="00427386" w:rsidRPr="009E7346" w:rsidRDefault="00427386" w:rsidP="00427386">
      <w:pPr>
        <w:bidi/>
        <w:jc w:val="both"/>
        <w:rPr>
          <w:rFonts w:cs="David" w:hint="cs"/>
          <w:rtl/>
        </w:rPr>
      </w:pPr>
      <w:r w:rsidRPr="009E7346">
        <w:rPr>
          <w:rFonts w:cs="David" w:hint="cs"/>
          <w:rtl/>
        </w:rPr>
        <w:tab/>
        <w:t xml:space="preserve">ברשותכם, אני מבקשת לצטט דברים של השופט חשין: </w:t>
      </w:r>
      <w:r w:rsidRPr="009E7346">
        <w:rPr>
          <w:rFonts w:cs="David"/>
          <w:rtl/>
        </w:rPr>
        <w:t>"</w:t>
      </w:r>
      <w:r w:rsidRPr="009E7346">
        <w:rPr>
          <w:rFonts w:cs="David" w:hint="cs"/>
          <w:rtl/>
        </w:rPr>
        <w:t>נקרא איפה לכנסת כי תהיה כנסת, כי תשמיע קולה, כי תפקח ותבקר כמצופה ממנה, ובכבודה של הכנסת נתכבד כולנו. התתעשת הכנסת ותתקן דרכיה?</w:t>
      </w:r>
      <w:r w:rsidRPr="009E7346">
        <w:rPr>
          <w:rFonts w:cs="David"/>
          <w:rtl/>
        </w:rPr>
        <w:t>"</w:t>
      </w:r>
      <w:r w:rsidRPr="009E7346">
        <w:rPr>
          <w:rFonts w:cs="David" w:hint="cs"/>
          <w:rtl/>
        </w:rPr>
        <w:t xml:space="preserve">. </w:t>
      </w:r>
    </w:p>
    <w:p w14:paraId="085585DC" w14:textId="77777777" w:rsidR="00427386" w:rsidRPr="009E7346" w:rsidRDefault="00427386" w:rsidP="00427386">
      <w:pPr>
        <w:bidi/>
        <w:jc w:val="both"/>
        <w:rPr>
          <w:rFonts w:cs="David" w:hint="cs"/>
          <w:rtl/>
        </w:rPr>
      </w:pPr>
    </w:p>
    <w:p w14:paraId="53FD0DDB" w14:textId="77777777" w:rsidR="00427386" w:rsidRPr="009E7346" w:rsidRDefault="00427386" w:rsidP="00427386">
      <w:pPr>
        <w:bidi/>
        <w:ind w:firstLine="567"/>
        <w:jc w:val="both"/>
        <w:rPr>
          <w:rFonts w:cs="David" w:hint="cs"/>
          <w:rtl/>
        </w:rPr>
      </w:pPr>
      <w:r w:rsidRPr="009E7346">
        <w:rPr>
          <w:rFonts w:cs="David" w:hint="cs"/>
          <w:rtl/>
        </w:rPr>
        <w:t xml:space="preserve">אני כחברת כנסת חדשה באתי עם תקווה נאיבית, לצערי הרב אני אומרת </w:t>
      </w:r>
      <w:r w:rsidRPr="009E7346">
        <w:rPr>
          <w:rFonts w:cs="David"/>
          <w:rtl/>
        </w:rPr>
        <w:t>"</w:t>
      </w:r>
      <w:r w:rsidRPr="009E7346">
        <w:rPr>
          <w:rFonts w:cs="David" w:hint="cs"/>
          <w:rtl/>
        </w:rPr>
        <w:t>נאיבית</w:t>
      </w:r>
      <w:r w:rsidRPr="009E7346">
        <w:rPr>
          <w:rFonts w:cs="David"/>
          <w:rtl/>
        </w:rPr>
        <w:t>"</w:t>
      </w:r>
      <w:r w:rsidRPr="009E7346">
        <w:rPr>
          <w:rFonts w:cs="David" w:hint="cs"/>
          <w:rtl/>
        </w:rPr>
        <w:t xml:space="preserve">, שבאמת אני צועדת לקראת כנסת שתתקן דרכיה. אני לא רוצה לחזור על מלים שנאמרו, מה עוד שגרוני ניחר. אבל לשמוע את הדברים שנעשו פה, אנו רואים שזה דברים תמוהים בכל נושא החוק. יש פה הוראות שאינן תקציביות, כל נושא חוק ההסדרים תמוה, וכל העברות הכספים </w:t>
      </w:r>
      <w:r w:rsidRPr="009E7346">
        <w:rPr>
          <w:rFonts w:cs="David"/>
          <w:rtl/>
        </w:rPr>
        <w:t>–</w:t>
      </w:r>
      <w:r w:rsidRPr="009E7346">
        <w:rPr>
          <w:rFonts w:cs="David" w:hint="cs"/>
          <w:rtl/>
        </w:rPr>
        <w:t xml:space="preserve"> הרי ברור שהשיקולים, שאמרה פה בדברי טעם היועצת המשפטית בזהירות רבה, שהיא מדברת על חוות דעת משפטית, אבל יש פה שיקולים נוספים ששקופים לגמרי, ושקוף לגמרי גם המשחק הפנימי פה שנעשה ושימוש שנעשה בחברי מפלגת העבודה. </w:t>
      </w:r>
    </w:p>
    <w:p w14:paraId="2E096898" w14:textId="77777777" w:rsidR="00427386" w:rsidRPr="009E7346" w:rsidRDefault="00427386" w:rsidP="00427386">
      <w:pPr>
        <w:bidi/>
        <w:jc w:val="both"/>
        <w:rPr>
          <w:rFonts w:cs="David" w:hint="cs"/>
          <w:rtl/>
        </w:rPr>
      </w:pPr>
    </w:p>
    <w:p w14:paraId="39FE677C" w14:textId="77777777" w:rsidR="00427386" w:rsidRPr="009E7346" w:rsidRDefault="00427386" w:rsidP="00427386">
      <w:pPr>
        <w:bidi/>
        <w:jc w:val="both"/>
        <w:rPr>
          <w:rFonts w:cs="David" w:hint="cs"/>
          <w:rtl/>
        </w:rPr>
      </w:pPr>
      <w:r w:rsidRPr="009E7346">
        <w:rPr>
          <w:rFonts w:cs="David" w:hint="cs"/>
          <w:rtl/>
        </w:rPr>
        <w:tab/>
        <w:t xml:space="preserve">ברור לגמרי למה אני מתכוונת, לא אחזור על זה, בעיקר על סעיפים כאלה מוועדת הכלכלה, שאלה דברים שברורים לאור היום, שאמורים להידון בוועדת הכלכלה, ובעיקר לנוכח הזמן הצפוף והקצר שיש לוועדת הכנסת לדון בדברים האלה ברצינות ובכובד ראש, ואני לא מתכוונת לחזור על הדברים שוב. </w:t>
      </w:r>
    </w:p>
    <w:p w14:paraId="6FD4D8D6" w14:textId="77777777" w:rsidR="00427386" w:rsidRPr="009E7346" w:rsidRDefault="00427386" w:rsidP="00427386">
      <w:pPr>
        <w:bidi/>
        <w:jc w:val="both"/>
        <w:rPr>
          <w:rFonts w:cs="David" w:hint="cs"/>
          <w:rtl/>
        </w:rPr>
      </w:pPr>
    </w:p>
    <w:p w14:paraId="538F6CF2" w14:textId="77777777" w:rsidR="00427386" w:rsidRPr="009E7346" w:rsidRDefault="00427386" w:rsidP="00427386">
      <w:pPr>
        <w:bidi/>
        <w:ind w:firstLine="567"/>
        <w:jc w:val="both"/>
        <w:rPr>
          <w:rFonts w:cs="David" w:hint="cs"/>
          <w:rtl/>
        </w:rPr>
      </w:pPr>
      <w:r w:rsidRPr="009E7346">
        <w:rPr>
          <w:rFonts w:cs="David" w:hint="cs"/>
          <w:rtl/>
        </w:rPr>
        <w:t>אני פונה פה לחברים מקואליציה, מאופוזיציה; עזבו הכל, אנו קודם כל בני אדם, חברי כנסת, מייצגים את ישראל ומחויבים בכבוד לבית הזה ולבנות בית מכובד בהמשך, לכן בואו נשקול היטב לפני שאנו מרימים אצבע. תודה.</w:t>
      </w:r>
    </w:p>
    <w:p w14:paraId="40536CA3" w14:textId="77777777" w:rsidR="00427386" w:rsidRPr="009E7346" w:rsidRDefault="00427386" w:rsidP="00427386">
      <w:pPr>
        <w:bidi/>
        <w:jc w:val="both"/>
        <w:rPr>
          <w:rFonts w:cs="David" w:hint="cs"/>
          <w:rtl/>
        </w:rPr>
      </w:pPr>
    </w:p>
    <w:p w14:paraId="5B7B7232"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29D8BEDC" w14:textId="77777777" w:rsidR="00427386" w:rsidRPr="009E7346" w:rsidRDefault="00427386" w:rsidP="00427386">
      <w:pPr>
        <w:bidi/>
        <w:jc w:val="both"/>
        <w:rPr>
          <w:rFonts w:cs="David" w:hint="cs"/>
          <w:rtl/>
        </w:rPr>
      </w:pPr>
    </w:p>
    <w:p w14:paraId="7B1EB777" w14:textId="77777777" w:rsidR="00427386" w:rsidRPr="009E7346" w:rsidRDefault="00427386" w:rsidP="00427386">
      <w:pPr>
        <w:bidi/>
        <w:jc w:val="both"/>
        <w:rPr>
          <w:rFonts w:cs="David" w:hint="cs"/>
          <w:rtl/>
        </w:rPr>
      </w:pPr>
      <w:r w:rsidRPr="009E7346">
        <w:rPr>
          <w:rFonts w:cs="David" w:hint="cs"/>
          <w:rtl/>
        </w:rPr>
        <w:tab/>
        <w:t>תודה. חבר הכנסת גפני, בבקשה.</w:t>
      </w:r>
    </w:p>
    <w:p w14:paraId="64713D40" w14:textId="77777777" w:rsidR="00427386" w:rsidRPr="009E7346" w:rsidRDefault="00427386" w:rsidP="00427386">
      <w:pPr>
        <w:bidi/>
        <w:jc w:val="both"/>
        <w:rPr>
          <w:rFonts w:cs="David" w:hint="cs"/>
          <w:rtl/>
        </w:rPr>
      </w:pPr>
    </w:p>
    <w:p w14:paraId="6747A52D" w14:textId="77777777" w:rsidR="00427386" w:rsidRPr="009E7346" w:rsidRDefault="00427386" w:rsidP="00427386">
      <w:pPr>
        <w:bidi/>
        <w:jc w:val="both"/>
        <w:rPr>
          <w:rFonts w:cs="David" w:hint="cs"/>
          <w:rtl/>
        </w:rPr>
      </w:pPr>
      <w:r w:rsidRPr="009E7346">
        <w:rPr>
          <w:rFonts w:cs="David" w:hint="cs"/>
          <w:u w:val="single"/>
          <w:rtl/>
        </w:rPr>
        <w:t>משה גפני:</w:t>
      </w:r>
    </w:p>
    <w:p w14:paraId="4298A2E3" w14:textId="77777777" w:rsidR="00427386" w:rsidRPr="009E7346" w:rsidRDefault="00427386" w:rsidP="00427386">
      <w:pPr>
        <w:bidi/>
        <w:jc w:val="both"/>
        <w:rPr>
          <w:rFonts w:cs="David" w:hint="cs"/>
          <w:rtl/>
        </w:rPr>
      </w:pPr>
    </w:p>
    <w:p w14:paraId="74ADBBBF" w14:textId="77777777" w:rsidR="00427386" w:rsidRPr="009E7346" w:rsidRDefault="00427386" w:rsidP="00427386">
      <w:pPr>
        <w:bidi/>
        <w:jc w:val="both"/>
        <w:rPr>
          <w:rFonts w:cs="David" w:hint="cs"/>
          <w:rtl/>
        </w:rPr>
      </w:pPr>
      <w:r w:rsidRPr="009E7346">
        <w:rPr>
          <w:rFonts w:cs="David" w:hint="cs"/>
          <w:rtl/>
        </w:rPr>
        <w:tab/>
        <w:t>תודה. אני רוצה לפנות ליושב-ראש הקואליציה. הליכוד חטא בדבר הזה- -</w:t>
      </w:r>
    </w:p>
    <w:p w14:paraId="4808940F" w14:textId="77777777" w:rsidR="00427386" w:rsidRPr="009E7346" w:rsidRDefault="00427386" w:rsidP="00427386">
      <w:pPr>
        <w:bidi/>
        <w:jc w:val="both"/>
        <w:rPr>
          <w:rFonts w:cs="David" w:hint="cs"/>
          <w:rtl/>
        </w:rPr>
      </w:pPr>
    </w:p>
    <w:p w14:paraId="0C24DF17" w14:textId="77777777" w:rsidR="00427386" w:rsidRPr="009E7346" w:rsidRDefault="00427386" w:rsidP="00427386">
      <w:pPr>
        <w:bidi/>
        <w:jc w:val="both"/>
        <w:rPr>
          <w:rFonts w:cs="David" w:hint="cs"/>
          <w:rtl/>
        </w:rPr>
      </w:pPr>
      <w:r w:rsidRPr="009E7346">
        <w:rPr>
          <w:rFonts w:cs="David" w:hint="cs"/>
          <w:u w:val="single"/>
          <w:rtl/>
        </w:rPr>
        <w:t>ראובן ריבלין:</w:t>
      </w:r>
    </w:p>
    <w:p w14:paraId="7D8F2E73" w14:textId="77777777" w:rsidR="00427386" w:rsidRPr="009E7346" w:rsidRDefault="00427386" w:rsidP="00427386">
      <w:pPr>
        <w:bidi/>
        <w:jc w:val="both"/>
        <w:rPr>
          <w:rFonts w:cs="David" w:hint="cs"/>
          <w:rtl/>
        </w:rPr>
      </w:pPr>
    </w:p>
    <w:p w14:paraId="78F5DB59" w14:textId="77777777" w:rsidR="00427386" w:rsidRPr="009E7346" w:rsidRDefault="00427386" w:rsidP="00427386">
      <w:pPr>
        <w:bidi/>
        <w:jc w:val="both"/>
        <w:rPr>
          <w:rFonts w:cs="David" w:hint="cs"/>
          <w:rtl/>
        </w:rPr>
      </w:pPr>
      <w:r w:rsidRPr="009E7346">
        <w:rPr>
          <w:rFonts w:cs="David" w:hint="cs"/>
          <w:rtl/>
        </w:rPr>
        <w:tab/>
        <w:t xml:space="preserve"> הליכוד - החטא, וקדימה - עונשו. עונשו של העם.</w:t>
      </w:r>
    </w:p>
    <w:p w14:paraId="0AECE2FE" w14:textId="77777777" w:rsidR="00427386" w:rsidRPr="009E7346" w:rsidRDefault="00427386" w:rsidP="00427386">
      <w:pPr>
        <w:bidi/>
        <w:jc w:val="both"/>
        <w:rPr>
          <w:rFonts w:cs="David" w:hint="cs"/>
          <w:rtl/>
        </w:rPr>
      </w:pPr>
    </w:p>
    <w:p w14:paraId="3CCCCEEA" w14:textId="77777777" w:rsidR="00427386" w:rsidRPr="009E7346" w:rsidRDefault="00427386" w:rsidP="00427386">
      <w:pPr>
        <w:bidi/>
        <w:jc w:val="both"/>
        <w:rPr>
          <w:rFonts w:cs="David" w:hint="cs"/>
          <w:rtl/>
        </w:rPr>
      </w:pPr>
      <w:r w:rsidRPr="009E7346">
        <w:rPr>
          <w:rFonts w:cs="David" w:hint="cs"/>
          <w:u w:val="single"/>
          <w:rtl/>
        </w:rPr>
        <w:t>משה גפני:</w:t>
      </w:r>
    </w:p>
    <w:p w14:paraId="182ABA08" w14:textId="77777777" w:rsidR="00427386" w:rsidRPr="009E7346" w:rsidRDefault="00427386" w:rsidP="00427386">
      <w:pPr>
        <w:bidi/>
        <w:jc w:val="both"/>
        <w:rPr>
          <w:rFonts w:cs="David" w:hint="cs"/>
          <w:rtl/>
        </w:rPr>
      </w:pPr>
    </w:p>
    <w:p w14:paraId="3A2F8246" w14:textId="77777777" w:rsidR="00427386" w:rsidRPr="009E7346" w:rsidRDefault="00427386" w:rsidP="00427386">
      <w:pPr>
        <w:bidi/>
        <w:jc w:val="both"/>
        <w:rPr>
          <w:rFonts w:cs="David" w:hint="cs"/>
          <w:rtl/>
        </w:rPr>
      </w:pPr>
      <w:r w:rsidRPr="009E7346">
        <w:rPr>
          <w:rFonts w:cs="David" w:hint="cs"/>
          <w:rtl/>
        </w:rPr>
        <w:tab/>
        <w:t xml:space="preserve">אנו נמצאים במצב שבו אם התקציב לא יאושר בזמן, הממשלה נופלת, ואני חושב שהולכים לבחירות. יש לחץ של זמן בעניין הזה </w:t>
      </w:r>
      <w:r w:rsidRPr="009E7346">
        <w:rPr>
          <w:rFonts w:cs="David"/>
          <w:rtl/>
        </w:rPr>
        <w:t>–</w:t>
      </w:r>
      <w:r w:rsidRPr="009E7346">
        <w:rPr>
          <w:rFonts w:cs="David" w:hint="cs"/>
          <w:rtl/>
        </w:rPr>
        <w:t xml:space="preserve"> דבר שלא היינו מורגלים אליו לחלוטין. חבר הכנסת יצחקי, אני שמעתי את דבריך, ואני התרשמתי שאתה צודק. המצב הזה, שבו אנו נמצאים בדיון של מספר מצומצם של ימים, אנו יודעים גם מהם ימי העבודה של הכנסת, המשמעות של העניין - צריך לעשות עבודה מהירה כדי להביא את התקציב לאישור.</w:t>
      </w:r>
    </w:p>
    <w:p w14:paraId="4BA58834" w14:textId="77777777" w:rsidR="00427386" w:rsidRPr="009E7346" w:rsidRDefault="00427386" w:rsidP="00427386">
      <w:pPr>
        <w:bidi/>
        <w:jc w:val="both"/>
        <w:rPr>
          <w:rFonts w:cs="David" w:hint="cs"/>
          <w:rtl/>
        </w:rPr>
      </w:pPr>
    </w:p>
    <w:p w14:paraId="28670563" w14:textId="77777777" w:rsidR="00427386" w:rsidRPr="009E7346" w:rsidRDefault="00427386" w:rsidP="00427386">
      <w:pPr>
        <w:bidi/>
        <w:jc w:val="both"/>
        <w:rPr>
          <w:rFonts w:cs="David" w:hint="cs"/>
          <w:rtl/>
        </w:rPr>
      </w:pPr>
      <w:r w:rsidRPr="009E7346">
        <w:rPr>
          <w:rFonts w:cs="David" w:hint="cs"/>
          <w:rtl/>
        </w:rPr>
        <w:tab/>
        <w:t>אך אני לא הצלחתי להבין, ועל זה ביקשתי לדבר; איך אתה אומר דבר והיפוכו, כשאתה אומר שצריך להעביר את זה מהר, ויש פה חוקים שהדיון עליהם הוא ארוך בקנה מידה של חוק ההסדרים, לא בקנה מידה של חוקים רגילים, ואני אומר לך: תיזהר מאנשי האוצר, כי תראה איך הם מתייחסים לכנסת. אתה חבר כנסת חדש, אתה מכיר את זה מהצד השני של המתרס, אני מכיר את זה מהצד הזה. הניחו על שולחן הכנסת הצעת חוק לקריאה ראשונה, וביקשו מכולנו להצביע בעד. כשהצעת החוק הזאת הונחה על שולחן הכנסת - אני לא מדבר, להדפיס חוק חדש. לא טרחו אפילו לציין לחברי הכנסת שאחד החוקים בכלל עבר במושב הקודם. זה היה לאחר ההסכמים הקואליציוניים, שיש כמה סעיפים שיורדים, אנו לא מבקשים אותם.</w:t>
      </w:r>
    </w:p>
    <w:p w14:paraId="13468048" w14:textId="77777777" w:rsidR="00427386" w:rsidRPr="009E7346" w:rsidRDefault="00427386" w:rsidP="00427386">
      <w:pPr>
        <w:bidi/>
        <w:jc w:val="both"/>
        <w:rPr>
          <w:rFonts w:cs="David" w:hint="cs"/>
          <w:rtl/>
        </w:rPr>
      </w:pPr>
    </w:p>
    <w:p w14:paraId="12B4116B" w14:textId="77777777" w:rsidR="00427386" w:rsidRPr="009E7346" w:rsidRDefault="00427386" w:rsidP="00427386">
      <w:pPr>
        <w:bidi/>
        <w:jc w:val="both"/>
        <w:rPr>
          <w:rFonts w:cs="David" w:hint="cs"/>
          <w:rtl/>
        </w:rPr>
      </w:pPr>
      <w:r w:rsidRPr="009E7346">
        <w:rPr>
          <w:rFonts w:cs="David" w:hint="cs"/>
          <w:u w:val="single"/>
          <w:rtl/>
        </w:rPr>
        <w:t>חיים אורון:</w:t>
      </w:r>
    </w:p>
    <w:p w14:paraId="210CDF62" w14:textId="77777777" w:rsidR="00427386" w:rsidRPr="009E7346" w:rsidRDefault="00427386" w:rsidP="00427386">
      <w:pPr>
        <w:bidi/>
        <w:jc w:val="both"/>
        <w:rPr>
          <w:rFonts w:cs="David" w:hint="cs"/>
          <w:rtl/>
        </w:rPr>
      </w:pPr>
    </w:p>
    <w:p w14:paraId="05E27E35" w14:textId="77777777" w:rsidR="00427386" w:rsidRPr="009E7346" w:rsidRDefault="00427386" w:rsidP="00427386">
      <w:pPr>
        <w:bidi/>
        <w:jc w:val="both"/>
        <w:rPr>
          <w:rFonts w:cs="David" w:hint="cs"/>
          <w:rtl/>
        </w:rPr>
      </w:pPr>
      <w:r w:rsidRPr="009E7346">
        <w:rPr>
          <w:rFonts w:cs="David" w:hint="cs"/>
          <w:rtl/>
        </w:rPr>
        <w:tab/>
        <w:t xml:space="preserve">היו תקופות שבשביל להעביר את חוק ההסדרים היה יושב פה שר האוצר יום שלם. </w:t>
      </w:r>
    </w:p>
    <w:p w14:paraId="5D10754B" w14:textId="77777777" w:rsidR="00427386" w:rsidRPr="009E7346" w:rsidRDefault="00427386" w:rsidP="00427386">
      <w:pPr>
        <w:bidi/>
        <w:jc w:val="both"/>
        <w:rPr>
          <w:rFonts w:cs="David" w:hint="cs"/>
          <w:rtl/>
        </w:rPr>
      </w:pPr>
    </w:p>
    <w:p w14:paraId="5B70A75E" w14:textId="77777777" w:rsidR="00427386" w:rsidRPr="009E7346" w:rsidRDefault="00427386" w:rsidP="00427386">
      <w:pPr>
        <w:bidi/>
        <w:jc w:val="both"/>
        <w:rPr>
          <w:rFonts w:cs="David" w:hint="cs"/>
          <w:rtl/>
        </w:rPr>
      </w:pPr>
      <w:r w:rsidRPr="009E7346">
        <w:rPr>
          <w:rFonts w:cs="David" w:hint="cs"/>
          <w:u w:val="single"/>
          <w:rtl/>
        </w:rPr>
        <w:t>משה גפני:</w:t>
      </w:r>
    </w:p>
    <w:p w14:paraId="0BD1BB49" w14:textId="77777777" w:rsidR="00427386" w:rsidRPr="009E7346" w:rsidRDefault="00427386" w:rsidP="00427386">
      <w:pPr>
        <w:bidi/>
        <w:jc w:val="both"/>
        <w:rPr>
          <w:rFonts w:cs="David" w:hint="cs"/>
          <w:rtl/>
        </w:rPr>
      </w:pPr>
    </w:p>
    <w:p w14:paraId="080A95D9" w14:textId="77777777" w:rsidR="00427386" w:rsidRPr="009E7346" w:rsidRDefault="00427386" w:rsidP="00427386">
      <w:pPr>
        <w:bidi/>
        <w:jc w:val="both"/>
        <w:rPr>
          <w:rFonts w:cs="David" w:hint="cs"/>
          <w:rtl/>
        </w:rPr>
      </w:pPr>
      <w:r w:rsidRPr="009E7346">
        <w:rPr>
          <w:rFonts w:cs="David" w:hint="cs"/>
          <w:rtl/>
        </w:rPr>
        <w:tab/>
        <w:t xml:space="preserve"> חבר הכנסת יצחקי, אני אומר לך את זה בחברות הגדולה ביותר. למה אני מספר לך את הסיפור הנורא הזה? זאת בושה, אתה תתבייש שהצבעת בשביל השטות שהם שמו. למה אני אומר את זה? אנו מסיימים את התקציב, ואם הוא יאושר בכנסת, לא נלך לבחירות, אבל מייד מגיע תקציב חדש עם חוק הסדרים, מייד </w:t>
      </w:r>
      <w:r w:rsidRPr="009E7346">
        <w:rPr>
          <w:rFonts w:cs="David"/>
          <w:rtl/>
        </w:rPr>
        <w:t>–</w:t>
      </w:r>
      <w:r w:rsidRPr="009E7346">
        <w:rPr>
          <w:rFonts w:cs="David" w:hint="cs"/>
          <w:rtl/>
        </w:rPr>
        <w:t xml:space="preserve"> לא בעוד שלושה חודשים. אם התקציב יאושר ביוני, מייד שמים תקציב חדש עם חוק הסדרים חדש. פקידי האוצר לא יודעים שובעה. בשבילם יושב-ראש קואליציה </w:t>
      </w:r>
      <w:r w:rsidRPr="009E7346">
        <w:rPr>
          <w:rFonts w:cs="David"/>
          <w:rtl/>
        </w:rPr>
        <w:t>–</w:t>
      </w:r>
      <w:r w:rsidRPr="009E7346">
        <w:rPr>
          <w:rFonts w:cs="David" w:hint="cs"/>
          <w:rtl/>
        </w:rPr>
        <w:t xml:space="preserve"> אני לא מתכוון אליך - הוא מריונטה. עד כדי כך הידרדרו, שאצל גדעון סער אמרו נכון, היה מגיע שר האוצר לוועדת הכנסת עם מנכ</w:t>
      </w:r>
      <w:r w:rsidRPr="009E7346">
        <w:rPr>
          <w:rFonts w:cs="David"/>
          <w:rtl/>
        </w:rPr>
        <w:t>"</w:t>
      </w:r>
      <w:r w:rsidRPr="009E7346">
        <w:rPr>
          <w:rFonts w:cs="David" w:hint="cs"/>
          <w:rtl/>
        </w:rPr>
        <w:t xml:space="preserve">ל האוצר, עם הממונה על התקציבים, עם כל הרפרנטים שלו, היו משכנעים חברי כנסת בחוץ על כל חוק. הם לא באים אפילו. כמה אביגדור יצחקי גם היה פה וגם התווכח עם אנשי האוצר? לא יושב-ראש הקואליציה. אני אומר לך, חבר הכנסת יצחקי, אם יש לך מטרה להכשיל את הממשלה, אתה הולך בדרך נכונה. אם אתה רוצה שהממשלה תשרוד, ואני אומר את זה לא כקואליציה ולא כאופוזיציה, אתה הולך </w:t>
      </w:r>
      <w:r w:rsidRPr="009E7346">
        <w:rPr>
          <w:rFonts w:cs="David"/>
          <w:rtl/>
        </w:rPr>
        <w:t>–</w:t>
      </w:r>
      <w:r w:rsidRPr="009E7346">
        <w:rPr>
          <w:rFonts w:cs="David" w:hint="cs"/>
          <w:rtl/>
        </w:rPr>
        <w:t xml:space="preserve"> איך אמר הילד החכם מילדי ירושלים, שכתוב על זה בגמרא? יש דרך ארוכה שהיא קצרה, ויש דרך קצרה שהיא ארוכה. אם אינך רוצה להכשיל את הממשלה, אתה הולך בדרך לא נכונה. </w:t>
      </w:r>
    </w:p>
    <w:p w14:paraId="19234D66" w14:textId="77777777" w:rsidR="00427386" w:rsidRPr="009E7346" w:rsidRDefault="00427386" w:rsidP="00427386">
      <w:pPr>
        <w:bidi/>
        <w:jc w:val="both"/>
        <w:rPr>
          <w:rFonts w:cs="David" w:hint="cs"/>
          <w:rtl/>
        </w:rPr>
      </w:pPr>
    </w:p>
    <w:p w14:paraId="7A5CF1EE" w14:textId="77777777" w:rsidR="00427386" w:rsidRPr="009E7346" w:rsidRDefault="00427386" w:rsidP="00427386">
      <w:pPr>
        <w:bidi/>
        <w:ind w:firstLine="567"/>
        <w:jc w:val="both"/>
        <w:rPr>
          <w:rFonts w:cs="David" w:hint="cs"/>
          <w:rtl/>
        </w:rPr>
      </w:pPr>
      <w:r w:rsidRPr="009E7346">
        <w:rPr>
          <w:rFonts w:cs="David" w:hint="cs"/>
          <w:rtl/>
        </w:rPr>
        <w:t>אתה היית צריך לשבת, לעשות את כל השיקולים. הרי יהיו פה בג</w:t>
      </w:r>
      <w:r w:rsidRPr="009E7346">
        <w:rPr>
          <w:rFonts w:cs="David"/>
          <w:rtl/>
        </w:rPr>
        <w:t>"</w:t>
      </w:r>
      <w:r w:rsidRPr="009E7346">
        <w:rPr>
          <w:rFonts w:cs="David" w:hint="cs"/>
          <w:rtl/>
        </w:rPr>
        <w:t>צים, אני כבר מריח. אני לא הולך להגיש בג</w:t>
      </w:r>
      <w:r w:rsidRPr="009E7346">
        <w:rPr>
          <w:rFonts w:cs="David"/>
          <w:rtl/>
        </w:rPr>
        <w:t>"</w:t>
      </w:r>
      <w:r w:rsidRPr="009E7346">
        <w:rPr>
          <w:rFonts w:cs="David" w:hint="cs"/>
          <w:rtl/>
        </w:rPr>
        <w:t>ץ, אבל יהיו בג</w:t>
      </w:r>
      <w:r w:rsidRPr="009E7346">
        <w:rPr>
          <w:rFonts w:cs="David"/>
          <w:rtl/>
        </w:rPr>
        <w:t>"</w:t>
      </w:r>
      <w:r w:rsidRPr="009E7346">
        <w:rPr>
          <w:rFonts w:cs="David" w:hint="cs"/>
          <w:rtl/>
        </w:rPr>
        <w:t>צים. זה דבר לא טוב, אבל זה הולך לקרות. אני נגד, כי זה הוציא את עבודת הכנסת לבית המשפט. יש רבים מחברי הכנסת שמתנגדים שמוציאים את עבודת הכנסת לבג</w:t>
      </w:r>
      <w:r w:rsidRPr="009E7346">
        <w:rPr>
          <w:rFonts w:cs="David"/>
          <w:rtl/>
        </w:rPr>
        <w:t>"</w:t>
      </w:r>
      <w:r w:rsidRPr="009E7346">
        <w:rPr>
          <w:rFonts w:cs="David" w:hint="cs"/>
          <w:rtl/>
        </w:rPr>
        <w:t xml:space="preserve">ץ, אך לעתים אין ברירה ועושים את זה. אז זה הופך להיות מוגזם באופן מוחלט. תשב עם קבוצה מראשי הקואליציה ועם קבוצה מראשי האופוזיציה, ואותי יזמינו בתור האמצע, תשבו, תתחילו להוריד מפה חוקים, אל תעבירו את זה לוועדות, העניין יתחיל להתמשך, יהיה ששון ושמחה. </w:t>
      </w:r>
    </w:p>
    <w:p w14:paraId="5ABA3A49" w14:textId="77777777" w:rsidR="00427386" w:rsidRPr="009E7346" w:rsidRDefault="00427386" w:rsidP="00427386">
      <w:pPr>
        <w:bidi/>
        <w:ind w:firstLine="567"/>
        <w:jc w:val="both"/>
        <w:rPr>
          <w:rFonts w:cs="David" w:hint="cs"/>
          <w:rtl/>
        </w:rPr>
      </w:pPr>
    </w:p>
    <w:p w14:paraId="355AE20E" w14:textId="77777777" w:rsidR="00427386" w:rsidRPr="009E7346" w:rsidRDefault="00427386" w:rsidP="00427386">
      <w:pPr>
        <w:bidi/>
        <w:ind w:firstLine="567"/>
        <w:jc w:val="both"/>
        <w:rPr>
          <w:rFonts w:cs="David" w:hint="cs"/>
          <w:rtl/>
        </w:rPr>
      </w:pPr>
      <w:r w:rsidRPr="009E7346">
        <w:rPr>
          <w:rFonts w:cs="David" w:hint="cs"/>
          <w:rtl/>
        </w:rPr>
        <w:t xml:space="preserve">הסיפור של המועצות הדתיות, זה מצחיק עד אימה. מדובר ברפורמה שקיימת במשרד ראש הממשלה, שלא הולכת לקרות מעכשיו לעכשיו. מה הבעיה להביא את זה בחוק ההסדרים הבא? תניח את זה מחר על שולחן הכנסת, תתחיל לדון בזה, הרי הכל מדובר על 2007. אתה מסרבל את העניין כך שבסופו של דבר יכול להיות שהתוצאה תהיה שלא יהיה תקציב ולא יהיה חוק הסדרים, כי לפי מה שאני מתחיל להרגיש, שגדעון סער הפך להיות אופוזיציה לוחמת </w:t>
      </w:r>
      <w:r w:rsidRPr="009E7346">
        <w:rPr>
          <w:rFonts w:cs="David"/>
          <w:rtl/>
        </w:rPr>
        <w:t>–</w:t>
      </w:r>
      <w:r w:rsidRPr="009E7346">
        <w:rPr>
          <w:rFonts w:cs="David" w:hint="cs"/>
          <w:rtl/>
        </w:rPr>
        <w:t xml:space="preserve"> הוא הביא את חוק ההסדרים הזה. אז צעקתי גם כן, והוא לא שמע לי.</w:t>
      </w:r>
    </w:p>
    <w:p w14:paraId="7A9EFD43" w14:textId="77777777" w:rsidR="00427386" w:rsidRPr="009E7346" w:rsidRDefault="00427386" w:rsidP="00427386">
      <w:pPr>
        <w:bidi/>
        <w:jc w:val="both"/>
        <w:rPr>
          <w:rFonts w:cs="David" w:hint="cs"/>
          <w:rtl/>
        </w:rPr>
      </w:pPr>
    </w:p>
    <w:p w14:paraId="4066ECCD"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479738E2" w14:textId="77777777" w:rsidR="00427386" w:rsidRPr="009E7346" w:rsidRDefault="00427386" w:rsidP="00427386">
      <w:pPr>
        <w:bidi/>
        <w:jc w:val="both"/>
        <w:rPr>
          <w:rFonts w:cs="David" w:hint="cs"/>
          <w:u w:val="single"/>
          <w:rtl/>
        </w:rPr>
      </w:pPr>
    </w:p>
    <w:p w14:paraId="0F6E09BA" w14:textId="77777777" w:rsidR="00427386" w:rsidRPr="009E7346" w:rsidRDefault="00427386" w:rsidP="00427386">
      <w:pPr>
        <w:bidi/>
        <w:jc w:val="both"/>
        <w:rPr>
          <w:rFonts w:cs="David" w:hint="cs"/>
          <w:rtl/>
        </w:rPr>
      </w:pPr>
      <w:r w:rsidRPr="009E7346">
        <w:rPr>
          <w:rFonts w:cs="David" w:hint="cs"/>
          <w:rtl/>
        </w:rPr>
        <w:tab/>
        <w:t xml:space="preserve">לפני דקות מספר סיעת הליכוד ויהדות התורה  הגישו יחד הצעת אי-אמון.   </w:t>
      </w:r>
    </w:p>
    <w:p w14:paraId="0B77CCF6" w14:textId="77777777" w:rsidR="00427386" w:rsidRPr="009E7346" w:rsidRDefault="00427386" w:rsidP="00427386">
      <w:pPr>
        <w:bidi/>
        <w:jc w:val="both"/>
        <w:rPr>
          <w:rFonts w:cs="David" w:hint="cs"/>
          <w:rtl/>
        </w:rPr>
      </w:pPr>
    </w:p>
    <w:p w14:paraId="0DFEA92D" w14:textId="77777777" w:rsidR="00427386" w:rsidRPr="009E7346" w:rsidRDefault="00427386" w:rsidP="00427386">
      <w:pPr>
        <w:bidi/>
        <w:jc w:val="both"/>
        <w:rPr>
          <w:rFonts w:cs="David" w:hint="cs"/>
          <w:rtl/>
        </w:rPr>
      </w:pPr>
      <w:r w:rsidRPr="009E7346">
        <w:rPr>
          <w:rFonts w:cs="David" w:hint="cs"/>
          <w:u w:val="single"/>
          <w:rtl/>
        </w:rPr>
        <w:t>משה גפני:</w:t>
      </w:r>
    </w:p>
    <w:p w14:paraId="7DACD279" w14:textId="77777777" w:rsidR="00427386" w:rsidRPr="009E7346" w:rsidRDefault="00427386" w:rsidP="00427386">
      <w:pPr>
        <w:bidi/>
        <w:jc w:val="both"/>
        <w:rPr>
          <w:rFonts w:cs="David" w:hint="cs"/>
          <w:rtl/>
        </w:rPr>
      </w:pPr>
    </w:p>
    <w:p w14:paraId="6A1375D3" w14:textId="77777777" w:rsidR="00427386" w:rsidRPr="009E7346" w:rsidRDefault="00427386" w:rsidP="00427386">
      <w:pPr>
        <w:bidi/>
        <w:jc w:val="both"/>
        <w:rPr>
          <w:rFonts w:cs="David" w:hint="cs"/>
          <w:rtl/>
        </w:rPr>
      </w:pPr>
      <w:r w:rsidRPr="009E7346">
        <w:rPr>
          <w:rFonts w:cs="David" w:hint="cs"/>
          <w:rtl/>
        </w:rPr>
        <w:tab/>
        <w:t xml:space="preserve">על נושא התרופות. </w:t>
      </w:r>
    </w:p>
    <w:p w14:paraId="079C01E3" w14:textId="77777777" w:rsidR="00427386" w:rsidRPr="009E7346" w:rsidRDefault="00427386" w:rsidP="00427386">
      <w:pPr>
        <w:bidi/>
        <w:jc w:val="both"/>
        <w:rPr>
          <w:rFonts w:cs="David" w:hint="cs"/>
          <w:rtl/>
        </w:rPr>
      </w:pPr>
    </w:p>
    <w:p w14:paraId="070119F7" w14:textId="77777777" w:rsidR="00427386" w:rsidRPr="009E7346" w:rsidRDefault="00427386" w:rsidP="00427386">
      <w:pPr>
        <w:bidi/>
        <w:ind w:firstLine="567"/>
        <w:jc w:val="both"/>
        <w:rPr>
          <w:rFonts w:cs="David" w:hint="cs"/>
          <w:rtl/>
        </w:rPr>
      </w:pPr>
      <w:r w:rsidRPr="009E7346">
        <w:rPr>
          <w:rFonts w:cs="David" w:hint="cs"/>
          <w:rtl/>
        </w:rPr>
        <w:t xml:space="preserve">חבר הכנסת יצחקי, אני מציע לך באופן הכי חברי לעשות הפסקה, להגיע להסכמה, אילו חוקים מפצלים, לא להתחיל את כל ההליך הבירוקרטי, שיכול להיות מסובך, אילו חוקים לא שייכים בכלל לחוק ההסדרים, את מה מביאים בחוק ההסדרים הבא, את מה מביאים כחוקים נפרדים באופן מיידי, ולהעביר את התקציב ואת חוק ההסדרים מהר </w:t>
      </w:r>
      <w:r w:rsidRPr="009E7346">
        <w:rPr>
          <w:rFonts w:cs="David"/>
          <w:rtl/>
        </w:rPr>
        <w:t>–</w:t>
      </w:r>
      <w:r w:rsidRPr="009E7346">
        <w:rPr>
          <w:rFonts w:cs="David" w:hint="cs"/>
          <w:rtl/>
        </w:rPr>
        <w:t xml:space="preserve"> מי שיצביע בעד, יצביע בעד, מי שיצביע נגד, יצביע נגד. אני רק מבקש להבהיר, שמה שאמר חבר הכנסת סער- -</w:t>
      </w:r>
    </w:p>
    <w:p w14:paraId="504DCA8F" w14:textId="77777777" w:rsidR="00427386" w:rsidRPr="009E7346" w:rsidRDefault="00427386" w:rsidP="00427386">
      <w:pPr>
        <w:bidi/>
        <w:jc w:val="both"/>
        <w:rPr>
          <w:rFonts w:cs="David" w:hint="cs"/>
          <w:rtl/>
        </w:rPr>
      </w:pPr>
    </w:p>
    <w:p w14:paraId="5360A1C5"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3D2AE9E5" w14:textId="77777777" w:rsidR="00427386" w:rsidRPr="009E7346" w:rsidRDefault="00427386" w:rsidP="00427386">
      <w:pPr>
        <w:bidi/>
        <w:jc w:val="both"/>
        <w:rPr>
          <w:rFonts w:cs="David" w:hint="cs"/>
          <w:u w:val="single"/>
          <w:rtl/>
        </w:rPr>
      </w:pPr>
    </w:p>
    <w:p w14:paraId="325BBC2D" w14:textId="77777777" w:rsidR="00427386" w:rsidRPr="009E7346" w:rsidRDefault="00427386" w:rsidP="00427386">
      <w:pPr>
        <w:bidi/>
        <w:ind w:firstLine="567"/>
        <w:jc w:val="both"/>
        <w:rPr>
          <w:rFonts w:cs="David" w:hint="cs"/>
          <w:rtl/>
        </w:rPr>
      </w:pPr>
      <w:r w:rsidRPr="009E7346">
        <w:rPr>
          <w:rFonts w:cs="David" w:hint="cs"/>
          <w:rtl/>
        </w:rPr>
        <w:t>תודה. זה לא קשור לדיון. חבר הכנסת כחלון.</w:t>
      </w:r>
    </w:p>
    <w:p w14:paraId="044ED6DA" w14:textId="77777777" w:rsidR="00427386" w:rsidRPr="009E7346" w:rsidRDefault="00427386" w:rsidP="00427386">
      <w:pPr>
        <w:bidi/>
        <w:jc w:val="both"/>
        <w:rPr>
          <w:rFonts w:cs="David" w:hint="cs"/>
          <w:rtl/>
        </w:rPr>
      </w:pPr>
    </w:p>
    <w:p w14:paraId="5F952E21" w14:textId="77777777" w:rsidR="00427386" w:rsidRPr="009E7346" w:rsidRDefault="00427386" w:rsidP="00427386">
      <w:pPr>
        <w:bidi/>
        <w:jc w:val="both"/>
        <w:rPr>
          <w:rFonts w:cs="David" w:hint="cs"/>
          <w:rtl/>
        </w:rPr>
      </w:pPr>
      <w:r w:rsidRPr="009E7346">
        <w:rPr>
          <w:rFonts w:cs="David" w:hint="cs"/>
          <w:u w:val="single"/>
          <w:rtl/>
        </w:rPr>
        <w:t>משה כחלון:</w:t>
      </w:r>
    </w:p>
    <w:p w14:paraId="79178605" w14:textId="77777777" w:rsidR="00427386" w:rsidRPr="009E7346" w:rsidRDefault="00427386" w:rsidP="00427386">
      <w:pPr>
        <w:bidi/>
        <w:jc w:val="both"/>
        <w:rPr>
          <w:rFonts w:cs="David" w:hint="cs"/>
          <w:rtl/>
        </w:rPr>
      </w:pPr>
    </w:p>
    <w:p w14:paraId="167D6C73" w14:textId="77777777" w:rsidR="00427386" w:rsidRPr="009E7346" w:rsidRDefault="00427386" w:rsidP="00427386">
      <w:pPr>
        <w:bidi/>
        <w:jc w:val="both"/>
        <w:rPr>
          <w:rFonts w:cs="David" w:hint="cs"/>
          <w:rtl/>
        </w:rPr>
      </w:pPr>
      <w:r w:rsidRPr="009E7346">
        <w:rPr>
          <w:rFonts w:cs="David" w:hint="cs"/>
          <w:rtl/>
        </w:rPr>
        <w:tab/>
        <w:t xml:space="preserve"> גברתי היושבת-ראש, לא אחזור על הפרוצדורה וההתנהלות, חבריי היטיבו לבטא את הביזוי שעוברת הכנסת בישיבה זאת, ואיך הקואליציה רומסת את הדמוקרטיה ברגל גסה, גם היטיבו לבטא חבריי את עריצות הרוב. אני מבקש לגעת דווקא בפרטים הטכניים בכמה משפטים, כי הכל ברור.</w:t>
      </w:r>
    </w:p>
    <w:p w14:paraId="64B62A5A" w14:textId="77777777" w:rsidR="00427386" w:rsidRPr="009E7346" w:rsidRDefault="00427386" w:rsidP="00427386">
      <w:pPr>
        <w:bidi/>
        <w:jc w:val="both"/>
        <w:rPr>
          <w:rFonts w:cs="David" w:hint="cs"/>
          <w:rtl/>
        </w:rPr>
      </w:pPr>
    </w:p>
    <w:p w14:paraId="3B83AFD6" w14:textId="77777777" w:rsidR="00427386" w:rsidRPr="009E7346" w:rsidRDefault="00427386" w:rsidP="00427386">
      <w:pPr>
        <w:bidi/>
        <w:jc w:val="both"/>
        <w:rPr>
          <w:rFonts w:cs="David" w:hint="cs"/>
          <w:rtl/>
        </w:rPr>
      </w:pPr>
      <w:r w:rsidRPr="009E7346">
        <w:rPr>
          <w:rFonts w:cs="David" w:hint="cs"/>
          <w:rtl/>
        </w:rPr>
        <w:tab/>
        <w:t xml:space="preserve">אני מצפה מחברי הכנסת, ברוורמן ובן-ששון, שאחרי, בעזרת השם, שתהיה ראש ממשלה, תחזור לאקדמיה, וכשהסטודנטים ישאלו אתכם, איך שמים פתוחים עובר לוועדת כספים, כשהיועצת המשפטית וכולם כותבים שזה לא תקציבי - אני מקווה שתהיה לכם תשובה אז. ישאלו אתכם, איך הצבעתם על הדבר הזה - שתהיה לכם תשובה. </w:t>
      </w:r>
    </w:p>
    <w:p w14:paraId="45FD8939" w14:textId="77777777" w:rsidR="00427386" w:rsidRPr="009E7346" w:rsidRDefault="00427386" w:rsidP="00427386">
      <w:pPr>
        <w:bidi/>
        <w:jc w:val="both"/>
        <w:rPr>
          <w:rFonts w:cs="David" w:hint="cs"/>
          <w:rtl/>
        </w:rPr>
      </w:pPr>
    </w:p>
    <w:p w14:paraId="2A861970" w14:textId="77777777" w:rsidR="00427386" w:rsidRPr="009E7346" w:rsidRDefault="00427386" w:rsidP="00427386">
      <w:pPr>
        <w:bidi/>
        <w:ind w:firstLine="567"/>
        <w:jc w:val="both"/>
        <w:rPr>
          <w:rFonts w:cs="David" w:hint="cs"/>
          <w:rtl/>
        </w:rPr>
      </w:pPr>
      <w:r w:rsidRPr="009E7346">
        <w:rPr>
          <w:rFonts w:cs="David" w:hint="cs"/>
          <w:rtl/>
        </w:rPr>
        <w:t>אנו מכירים את הפוליטיקה, אך יש דברים שהם חציית גבולות. לא ייתכן שעומד פה מנכ</w:t>
      </w:r>
      <w:r w:rsidRPr="009E7346">
        <w:rPr>
          <w:rFonts w:cs="David"/>
          <w:rtl/>
        </w:rPr>
        <w:t>"</w:t>
      </w:r>
      <w:r w:rsidRPr="009E7346">
        <w:rPr>
          <w:rFonts w:cs="David" w:hint="cs"/>
          <w:rtl/>
        </w:rPr>
        <w:t xml:space="preserve">ל משרד ראש ממשלה לשעבר, שמכיר את הנושאים האלה, וגוזל נושאים מוועדות רלוונטיות, והוא יודע ששם ידונו בזה בצורה המקצועית ביותר, אני לא הולך לכהן כיושב-ראש ועדת כלכלה כדי לטרפד משהו נכון. אני לא יושב שם כדי לתקוע את הממשלה, סלחו לי על הביטוי. יהיו חוקים נכונים </w:t>
      </w:r>
      <w:r w:rsidRPr="009E7346">
        <w:rPr>
          <w:rFonts w:cs="David"/>
          <w:rtl/>
        </w:rPr>
        <w:t>–</w:t>
      </w:r>
      <w:r w:rsidRPr="009E7346">
        <w:rPr>
          <w:rFonts w:cs="David" w:hint="cs"/>
          <w:rtl/>
        </w:rPr>
        <w:t xml:space="preserve"> אנחנו יחד שם, יש לכם רוב בקואליציה, אנו נעשה את הדרוש. אך לא ייתכן שברגל גסה, בחצי אלימות לקחת נושאים שהם חוקים מובהקים של ועדת הכלכלה. הנושא של שמים פתוחים, אני מבין שזה בייבי של מישהו, אבל אנחנו פה לא </w:t>
      </w:r>
      <w:r w:rsidRPr="009E7346">
        <w:rPr>
          <w:rFonts w:cs="David"/>
          <w:rtl/>
        </w:rPr>
        <w:t>"</w:t>
      </w:r>
      <w:r w:rsidRPr="009E7346">
        <w:rPr>
          <w:rFonts w:cs="David" w:hint="cs"/>
          <w:rtl/>
        </w:rPr>
        <w:t>תוכנית כבקשתך</w:t>
      </w:r>
      <w:r w:rsidRPr="009E7346">
        <w:rPr>
          <w:rFonts w:cs="David"/>
          <w:rtl/>
        </w:rPr>
        <w:t>"</w:t>
      </w:r>
      <w:r w:rsidRPr="009E7346">
        <w:rPr>
          <w:rFonts w:cs="David" w:hint="cs"/>
          <w:rtl/>
        </w:rPr>
        <w:t>. יש איזה שר שאוהב את הנושא הזה, לכן זה יעבור לוועדה אחרת? אנחנו נורמליים? הסמכויות, הנושא הזה של דיור ציבורי, אני לא מדבר כבר על מינהל מקרקעי ישראל. זה מטיל צל כבד, כל הנושא הזה של המינהל. אני מאוד מקווה שזה לא יגיע למבקר המדינה ולעוד רשויות גבוהות יותר, אבל לא רוצה להיכנס לזה. הנושא של דיור ציבורי, אני פונה אליכם, ש</w:t>
      </w:r>
      <w:r w:rsidRPr="009E7346">
        <w:rPr>
          <w:rFonts w:cs="David"/>
          <w:rtl/>
        </w:rPr>
        <w:t>"</w:t>
      </w:r>
      <w:r w:rsidRPr="009E7346">
        <w:rPr>
          <w:rFonts w:cs="David" w:hint="cs"/>
          <w:rtl/>
        </w:rPr>
        <w:t>ס, גמלאים, עבודה; המטרה פה היא לבטל את חוק הדיור הציבורי וגם את המבצעים, כלומר תדעו את זה אתם- -</w:t>
      </w:r>
    </w:p>
    <w:p w14:paraId="758AAD55" w14:textId="77777777" w:rsidR="00427386" w:rsidRPr="009E7346" w:rsidRDefault="00427386" w:rsidP="00427386">
      <w:pPr>
        <w:bidi/>
        <w:jc w:val="both"/>
        <w:rPr>
          <w:rFonts w:cs="David" w:hint="cs"/>
          <w:rtl/>
        </w:rPr>
      </w:pPr>
    </w:p>
    <w:p w14:paraId="6428994D" w14:textId="77777777" w:rsidR="00427386" w:rsidRPr="009E7346" w:rsidRDefault="00427386" w:rsidP="00427386">
      <w:pPr>
        <w:bidi/>
        <w:jc w:val="both"/>
        <w:rPr>
          <w:rFonts w:cs="David" w:hint="cs"/>
          <w:rtl/>
        </w:rPr>
      </w:pPr>
      <w:r w:rsidRPr="009E7346">
        <w:rPr>
          <w:rFonts w:cs="David" w:hint="cs"/>
          <w:u w:val="single"/>
          <w:rtl/>
        </w:rPr>
        <w:t>ראובן ריבלין:</w:t>
      </w:r>
    </w:p>
    <w:p w14:paraId="048E0FE5" w14:textId="77777777" w:rsidR="00427386" w:rsidRPr="009E7346" w:rsidRDefault="00427386" w:rsidP="00427386">
      <w:pPr>
        <w:bidi/>
        <w:jc w:val="both"/>
        <w:rPr>
          <w:rFonts w:cs="David" w:hint="cs"/>
          <w:rtl/>
        </w:rPr>
      </w:pPr>
    </w:p>
    <w:p w14:paraId="59046D67" w14:textId="77777777" w:rsidR="00427386" w:rsidRPr="009E7346" w:rsidRDefault="00427386" w:rsidP="00427386">
      <w:pPr>
        <w:bidi/>
        <w:jc w:val="both"/>
        <w:rPr>
          <w:rFonts w:cs="David" w:hint="cs"/>
          <w:rtl/>
        </w:rPr>
      </w:pPr>
      <w:r w:rsidRPr="009E7346">
        <w:rPr>
          <w:rFonts w:cs="David" w:hint="cs"/>
          <w:rtl/>
        </w:rPr>
        <w:tab/>
        <w:t>חוק מינהל מקרקעי ישראל הובא למשרד ראש הממשלה כי לא רצו אותו באוצר, ועכשיו אנו מעבירים אותו לכספים? איפה נשמע דבר כזה?</w:t>
      </w:r>
    </w:p>
    <w:p w14:paraId="19E5DE83" w14:textId="77777777" w:rsidR="00427386" w:rsidRPr="009E7346" w:rsidRDefault="00427386" w:rsidP="00427386">
      <w:pPr>
        <w:bidi/>
        <w:jc w:val="both"/>
        <w:rPr>
          <w:rFonts w:cs="David" w:hint="cs"/>
          <w:rtl/>
        </w:rPr>
      </w:pPr>
    </w:p>
    <w:p w14:paraId="2296161E" w14:textId="77777777" w:rsidR="00427386" w:rsidRPr="009E7346" w:rsidRDefault="00427386" w:rsidP="00427386">
      <w:pPr>
        <w:bidi/>
        <w:jc w:val="both"/>
        <w:rPr>
          <w:rFonts w:cs="David" w:hint="cs"/>
          <w:rtl/>
        </w:rPr>
      </w:pPr>
      <w:r w:rsidRPr="009E7346">
        <w:rPr>
          <w:rFonts w:cs="David"/>
          <w:u w:val="single"/>
          <w:rtl/>
        </w:rPr>
        <w:br w:type="page"/>
      </w:r>
      <w:r w:rsidRPr="009E7346">
        <w:rPr>
          <w:rFonts w:cs="David" w:hint="cs"/>
          <w:u w:val="single"/>
          <w:rtl/>
        </w:rPr>
        <w:t>משה כחלון:</w:t>
      </w:r>
    </w:p>
    <w:p w14:paraId="72DB3E29" w14:textId="77777777" w:rsidR="00427386" w:rsidRPr="009E7346" w:rsidRDefault="00427386" w:rsidP="00427386">
      <w:pPr>
        <w:bidi/>
        <w:jc w:val="both"/>
        <w:rPr>
          <w:rFonts w:cs="David" w:hint="cs"/>
          <w:rtl/>
        </w:rPr>
      </w:pPr>
    </w:p>
    <w:p w14:paraId="5FEC8CC0" w14:textId="77777777" w:rsidR="00427386" w:rsidRPr="009E7346" w:rsidRDefault="00427386" w:rsidP="00427386">
      <w:pPr>
        <w:bidi/>
        <w:jc w:val="both"/>
        <w:rPr>
          <w:rFonts w:cs="David" w:hint="cs"/>
          <w:rtl/>
        </w:rPr>
      </w:pPr>
      <w:r w:rsidRPr="009E7346">
        <w:rPr>
          <w:rFonts w:cs="David" w:hint="cs"/>
          <w:rtl/>
        </w:rPr>
        <w:tab/>
        <w:t xml:space="preserve"> הנושא הזה של הדיור הציבורי, יש כוונה לבטל את המבצעים של האנשים שבחרו בש</w:t>
      </w:r>
      <w:r w:rsidRPr="009E7346">
        <w:rPr>
          <w:rFonts w:cs="David"/>
          <w:rtl/>
        </w:rPr>
        <w:t>"</w:t>
      </w:r>
      <w:r w:rsidRPr="009E7346">
        <w:rPr>
          <w:rFonts w:cs="David" w:hint="cs"/>
          <w:rtl/>
        </w:rPr>
        <w:t>ס ובעבודה ובפעם הזאת לא בחרו בנו - לכן אני אומר, חברי הכנסת החברתיים, יש פה כוונה מפורשת לבטל את החוק הזה. אם אתם חיים עם זה טוב, תצביעו בעד. אם לא, אני מבקש שזה יעבור.</w:t>
      </w:r>
    </w:p>
    <w:p w14:paraId="10E08449" w14:textId="77777777" w:rsidR="00427386" w:rsidRPr="009E7346" w:rsidRDefault="00427386" w:rsidP="00427386">
      <w:pPr>
        <w:bidi/>
        <w:jc w:val="both"/>
        <w:rPr>
          <w:rFonts w:cs="David" w:hint="cs"/>
          <w:rtl/>
        </w:rPr>
      </w:pPr>
    </w:p>
    <w:p w14:paraId="103F9287"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71E50CBF" w14:textId="77777777" w:rsidR="00427386" w:rsidRPr="009E7346" w:rsidRDefault="00427386" w:rsidP="00427386">
      <w:pPr>
        <w:bidi/>
        <w:jc w:val="both"/>
        <w:rPr>
          <w:rFonts w:cs="David" w:hint="cs"/>
          <w:u w:val="single"/>
          <w:rtl/>
        </w:rPr>
      </w:pPr>
    </w:p>
    <w:p w14:paraId="7B26F511" w14:textId="77777777" w:rsidR="00427386" w:rsidRPr="009E7346" w:rsidRDefault="00427386" w:rsidP="00427386">
      <w:pPr>
        <w:bidi/>
        <w:ind w:firstLine="567"/>
        <w:jc w:val="both"/>
        <w:rPr>
          <w:rFonts w:cs="David" w:hint="cs"/>
          <w:rtl/>
        </w:rPr>
      </w:pPr>
      <w:r w:rsidRPr="009E7346">
        <w:rPr>
          <w:rFonts w:cs="David" w:hint="cs"/>
          <w:rtl/>
        </w:rPr>
        <w:t>חבר הכנסת מיכאלי, בבקשה.</w:t>
      </w:r>
    </w:p>
    <w:p w14:paraId="20948CC8" w14:textId="77777777" w:rsidR="00427386" w:rsidRPr="009E7346" w:rsidRDefault="00427386" w:rsidP="00427386">
      <w:pPr>
        <w:bidi/>
        <w:jc w:val="both"/>
        <w:rPr>
          <w:rFonts w:cs="David"/>
          <w:rtl/>
        </w:rPr>
      </w:pPr>
    </w:p>
    <w:p w14:paraId="7DE99504" w14:textId="77777777" w:rsidR="00427386" w:rsidRPr="009E7346" w:rsidRDefault="00427386" w:rsidP="00427386">
      <w:pPr>
        <w:bidi/>
        <w:jc w:val="both"/>
        <w:rPr>
          <w:rFonts w:cs="David"/>
          <w:rtl/>
        </w:rPr>
      </w:pPr>
      <w:r w:rsidRPr="009E7346">
        <w:rPr>
          <w:rFonts w:cs="David" w:hint="cs"/>
          <w:u w:val="single"/>
          <w:rtl/>
        </w:rPr>
        <w:t>אברהם מיכאלי:</w:t>
      </w:r>
    </w:p>
    <w:p w14:paraId="0506BBC9" w14:textId="77777777" w:rsidR="00427386" w:rsidRPr="009E7346" w:rsidRDefault="00427386" w:rsidP="00427386">
      <w:pPr>
        <w:bidi/>
        <w:jc w:val="both"/>
        <w:rPr>
          <w:rFonts w:cs="David" w:hint="cs"/>
          <w:rtl/>
        </w:rPr>
      </w:pPr>
    </w:p>
    <w:p w14:paraId="6E5EAEE9" w14:textId="77777777" w:rsidR="00427386" w:rsidRPr="009E7346" w:rsidRDefault="00427386" w:rsidP="00427386">
      <w:pPr>
        <w:bidi/>
        <w:jc w:val="both"/>
        <w:rPr>
          <w:rFonts w:cs="David" w:hint="cs"/>
          <w:rtl/>
        </w:rPr>
      </w:pPr>
      <w:r w:rsidRPr="009E7346">
        <w:rPr>
          <w:rFonts w:cs="David" w:hint="cs"/>
          <w:rtl/>
        </w:rPr>
        <w:tab/>
        <w:t>גברתי היושבת-ראש, אני רואה פה מצד אחד דיון עניני, ומצד שני אני רוצה לומר כמה דברים שאני כאדם מבחוץ, ויש לי קצת רקע משפטי, ועקבתי אחרי הרבה מאוד בג</w:t>
      </w:r>
      <w:r w:rsidRPr="009E7346">
        <w:rPr>
          <w:rFonts w:cs="David"/>
          <w:rtl/>
        </w:rPr>
        <w:t>"</w:t>
      </w:r>
      <w:r w:rsidRPr="009E7346">
        <w:rPr>
          <w:rFonts w:cs="David" w:hint="cs"/>
          <w:rtl/>
        </w:rPr>
        <w:t>צים שהיו בעניינים שונים בכנסת, ואחרי שאני קורא את חוות הדעת של היועצת המשפטית התחושה לא טובה במובן אחד; יושבים פה אנשים שמתחלפים מדי קדנציה מצד אחד לשני. אם אנו לא חושדים בקשרים, הם מביעים פה עמדות ברומה של המדינה, ברומה של הכנסת ותפקודה של הכנסת. היועצת המשפטית הביעה פה את עמדתה. אם אנו פה ככנסת הופכים לעבריינים בהחלטה הזאת, אסור לנו לתת לזה יד, ולא כך הבנתי.</w:t>
      </w:r>
    </w:p>
    <w:p w14:paraId="416916E2" w14:textId="77777777" w:rsidR="00427386" w:rsidRPr="009E7346" w:rsidRDefault="00427386" w:rsidP="00427386">
      <w:pPr>
        <w:bidi/>
        <w:jc w:val="both"/>
        <w:rPr>
          <w:rFonts w:cs="David" w:hint="cs"/>
          <w:rtl/>
        </w:rPr>
      </w:pPr>
    </w:p>
    <w:p w14:paraId="779FA7DA" w14:textId="77777777" w:rsidR="00427386" w:rsidRPr="009E7346" w:rsidRDefault="00427386" w:rsidP="00427386">
      <w:pPr>
        <w:bidi/>
        <w:jc w:val="both"/>
        <w:rPr>
          <w:rFonts w:cs="David" w:hint="cs"/>
          <w:rtl/>
        </w:rPr>
      </w:pPr>
      <w:r w:rsidRPr="009E7346">
        <w:rPr>
          <w:rFonts w:cs="David" w:hint="cs"/>
          <w:rtl/>
        </w:rPr>
        <w:tab/>
        <w:t>חבר הכנסת סער דיבר בהתרגשות רבה ורמז לנו שאנו כחברי כנסת הן חדשים והן מהקואליציה, עושים חטא גדול. אולי תחכים אותנו; עד כדי כך אנו לא מבינים פה כלום, שיושב-ראש הקואליציה מביא פה הצעה שצפויה להיכשל מחר בבג</w:t>
      </w:r>
      <w:r w:rsidRPr="009E7346">
        <w:rPr>
          <w:rFonts w:cs="David"/>
          <w:rtl/>
        </w:rPr>
        <w:t>"</w:t>
      </w:r>
      <w:r w:rsidRPr="009E7346">
        <w:rPr>
          <w:rFonts w:cs="David" w:hint="cs"/>
          <w:rtl/>
        </w:rPr>
        <w:t>ץ? אני לא הבנתי כך.</w:t>
      </w:r>
    </w:p>
    <w:p w14:paraId="42F74889" w14:textId="77777777" w:rsidR="00427386" w:rsidRPr="009E7346" w:rsidRDefault="00427386" w:rsidP="00427386">
      <w:pPr>
        <w:bidi/>
        <w:jc w:val="both"/>
        <w:rPr>
          <w:rFonts w:cs="David" w:hint="cs"/>
          <w:rtl/>
        </w:rPr>
      </w:pPr>
    </w:p>
    <w:p w14:paraId="23A690CE"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480DEAEE" w14:textId="77777777" w:rsidR="00427386" w:rsidRPr="009E7346" w:rsidRDefault="00427386" w:rsidP="00427386">
      <w:pPr>
        <w:bidi/>
        <w:jc w:val="both"/>
        <w:rPr>
          <w:rFonts w:cs="David" w:hint="cs"/>
          <w:u w:val="single"/>
          <w:rtl/>
        </w:rPr>
      </w:pPr>
    </w:p>
    <w:p w14:paraId="58FA79DC" w14:textId="77777777" w:rsidR="00427386" w:rsidRPr="009E7346" w:rsidRDefault="00427386" w:rsidP="00427386">
      <w:pPr>
        <w:bidi/>
        <w:jc w:val="both"/>
        <w:rPr>
          <w:rFonts w:cs="David" w:hint="cs"/>
          <w:rtl/>
        </w:rPr>
      </w:pPr>
      <w:r w:rsidRPr="009E7346">
        <w:rPr>
          <w:rFonts w:cs="David" w:hint="cs"/>
          <w:rtl/>
        </w:rPr>
        <w:tab/>
        <w:t xml:space="preserve"> היועצת המשפטית אמרה את זה.</w:t>
      </w:r>
    </w:p>
    <w:p w14:paraId="1C21DF1D" w14:textId="77777777" w:rsidR="00427386" w:rsidRPr="009E7346" w:rsidRDefault="00427386" w:rsidP="00427386">
      <w:pPr>
        <w:bidi/>
        <w:jc w:val="both"/>
        <w:rPr>
          <w:rFonts w:cs="David" w:hint="cs"/>
          <w:rtl/>
        </w:rPr>
      </w:pPr>
    </w:p>
    <w:p w14:paraId="5A792E7B" w14:textId="77777777" w:rsidR="00427386" w:rsidRPr="009E7346" w:rsidRDefault="00427386" w:rsidP="00427386">
      <w:pPr>
        <w:bidi/>
        <w:jc w:val="both"/>
        <w:rPr>
          <w:rFonts w:cs="David" w:hint="cs"/>
          <w:rtl/>
        </w:rPr>
      </w:pPr>
      <w:r w:rsidRPr="009E7346">
        <w:rPr>
          <w:rFonts w:cs="David" w:hint="cs"/>
          <w:u w:val="single"/>
          <w:rtl/>
        </w:rPr>
        <w:t>אברהם מיכאלי:</w:t>
      </w:r>
    </w:p>
    <w:p w14:paraId="75F90171" w14:textId="77777777" w:rsidR="00427386" w:rsidRPr="009E7346" w:rsidRDefault="00427386" w:rsidP="00427386">
      <w:pPr>
        <w:bidi/>
        <w:jc w:val="both"/>
        <w:rPr>
          <w:rFonts w:cs="David" w:hint="cs"/>
          <w:rtl/>
        </w:rPr>
      </w:pPr>
    </w:p>
    <w:p w14:paraId="6CB9474E" w14:textId="77777777" w:rsidR="00427386" w:rsidRPr="009E7346" w:rsidRDefault="00427386" w:rsidP="00427386">
      <w:pPr>
        <w:bidi/>
        <w:jc w:val="both"/>
        <w:rPr>
          <w:rFonts w:cs="David" w:hint="cs"/>
          <w:rtl/>
        </w:rPr>
      </w:pPr>
      <w:r w:rsidRPr="009E7346">
        <w:rPr>
          <w:rFonts w:cs="David" w:hint="cs"/>
          <w:rtl/>
        </w:rPr>
        <w:tab/>
        <w:t>אנו מכבדים את חוות דעתה של היועצת המשפטית, אך ככנסת אנו צריכים גם למלוך. אם אנו חוטאים ועוברים פה על עברה או נכנסים פה למלכודת בידיעה מראש, אני חושב שלא התכוון לכך יושב-ראש הקואליציה. הבנתי גם, שלכנסת - מותר לה לשקול שיקולים נוספים, מעבר למה שהיא ממליצה, וחוות הדעת שלה ממליצה משפטית.</w:t>
      </w:r>
    </w:p>
    <w:p w14:paraId="1AF173E6" w14:textId="77777777" w:rsidR="00427386" w:rsidRPr="009E7346" w:rsidRDefault="00427386" w:rsidP="00427386">
      <w:pPr>
        <w:bidi/>
        <w:jc w:val="both"/>
        <w:rPr>
          <w:rFonts w:cs="David" w:hint="cs"/>
          <w:rtl/>
        </w:rPr>
      </w:pPr>
    </w:p>
    <w:p w14:paraId="3BF7FC12" w14:textId="77777777" w:rsidR="00427386" w:rsidRPr="009E7346" w:rsidRDefault="00427386" w:rsidP="00427386">
      <w:pPr>
        <w:bidi/>
        <w:jc w:val="both"/>
        <w:rPr>
          <w:rFonts w:cs="David" w:hint="cs"/>
          <w:rtl/>
        </w:rPr>
      </w:pPr>
      <w:r w:rsidRPr="009E7346">
        <w:rPr>
          <w:rFonts w:cs="David" w:hint="cs"/>
          <w:rtl/>
        </w:rPr>
        <w:tab/>
        <w:t>למה כל אחד פה מנסה לתקוף את השני? אם יש פה חוקים שצריכים לעבור לוועדות מסוימות אחרת, אנו ככנסת, כקואליציה נתבזה, אז רבותיי, בואו נדון בכך, ונעיר איפה הטעות, איפה הקואליציה טועה, איפה ההצעה שחבר הכנסת יצחקי מציע כביכול מול ההצעה של היועצת המשפטית, כאן יש טעות, ולדעתי, לא הרגשתי בחוות הדעת שיש פה משהו סוטה מדי מבחינת הנוהל התקין של הכנות החוקים הראשונים.</w:t>
      </w:r>
    </w:p>
    <w:p w14:paraId="338E1D40" w14:textId="77777777" w:rsidR="00427386" w:rsidRPr="009E7346" w:rsidRDefault="00427386" w:rsidP="00427386">
      <w:pPr>
        <w:bidi/>
        <w:jc w:val="both"/>
        <w:rPr>
          <w:rFonts w:cs="David" w:hint="cs"/>
          <w:rtl/>
        </w:rPr>
      </w:pPr>
    </w:p>
    <w:p w14:paraId="6E04EA80" w14:textId="77777777" w:rsidR="00427386" w:rsidRPr="009E7346" w:rsidRDefault="00427386" w:rsidP="00427386">
      <w:pPr>
        <w:bidi/>
        <w:jc w:val="both"/>
        <w:rPr>
          <w:rFonts w:cs="David" w:hint="cs"/>
          <w:rtl/>
        </w:rPr>
      </w:pPr>
      <w:r w:rsidRPr="009E7346">
        <w:rPr>
          <w:rFonts w:cs="David" w:hint="cs"/>
          <w:rtl/>
        </w:rPr>
        <w:tab/>
        <w:t>לכן, גברתי היועצת המשפטית, אם אני שואל את אותה שאלה ששאל חבר הכנסת סער קודם, אני הבנתי את הרוח המשפטית של חוות הדעת שלך, אנו מבינים שההמלצה המשפטית הנכונה היא זאת שהיועצת המשפטית והמחלקה המשפטית מביאים. יחד עם זאת יש פה מקום לשקול דברים נוספים שבגדר הנוהל התקין, אלא אם כן אנו טועים פה. חבר הכנסת סער רומז לנו שאנו הולכים להצביע על דבר שלא יעמוד בשום מבחן משפטי, וחבל לנו לעשות זאת.</w:t>
      </w:r>
    </w:p>
    <w:p w14:paraId="4DA530ED" w14:textId="77777777" w:rsidR="00427386" w:rsidRPr="009E7346" w:rsidRDefault="00427386" w:rsidP="00427386">
      <w:pPr>
        <w:bidi/>
        <w:jc w:val="both"/>
        <w:rPr>
          <w:rFonts w:cs="David" w:hint="cs"/>
          <w:rtl/>
        </w:rPr>
      </w:pPr>
    </w:p>
    <w:p w14:paraId="5552DAD3" w14:textId="77777777" w:rsidR="00427386" w:rsidRPr="009E7346" w:rsidRDefault="00427386" w:rsidP="00427386">
      <w:pPr>
        <w:bidi/>
        <w:jc w:val="both"/>
        <w:rPr>
          <w:rFonts w:cs="David" w:hint="cs"/>
          <w:rtl/>
        </w:rPr>
      </w:pPr>
      <w:r w:rsidRPr="009E7346">
        <w:rPr>
          <w:rFonts w:cs="David" w:hint="cs"/>
          <w:u w:val="single"/>
          <w:rtl/>
        </w:rPr>
        <w:t>נורית אלשטיין:</w:t>
      </w:r>
    </w:p>
    <w:p w14:paraId="66A1AB9D" w14:textId="77777777" w:rsidR="00427386" w:rsidRPr="009E7346" w:rsidRDefault="00427386" w:rsidP="00427386">
      <w:pPr>
        <w:bidi/>
        <w:jc w:val="both"/>
        <w:rPr>
          <w:rFonts w:cs="David" w:hint="cs"/>
          <w:rtl/>
        </w:rPr>
      </w:pPr>
    </w:p>
    <w:p w14:paraId="63419381" w14:textId="77777777" w:rsidR="00427386" w:rsidRPr="009E7346" w:rsidRDefault="00427386" w:rsidP="00427386">
      <w:pPr>
        <w:bidi/>
        <w:jc w:val="both"/>
        <w:rPr>
          <w:rFonts w:cs="David" w:hint="cs"/>
          <w:rtl/>
        </w:rPr>
      </w:pPr>
      <w:r w:rsidRPr="009E7346">
        <w:rPr>
          <w:rFonts w:cs="David" w:hint="cs"/>
          <w:rtl/>
        </w:rPr>
        <w:tab/>
        <w:t xml:space="preserve">אם השיקולים האחרים, שאינם שיקולים משפטיים, שיישקלו על-ידי חברי הכנסת, יעלו בקנה אחד עם ההנחיות שניתנו על-ידי בית המשפט העליון </w:t>
      </w:r>
      <w:r w:rsidRPr="009E7346">
        <w:rPr>
          <w:rFonts w:cs="David"/>
          <w:rtl/>
        </w:rPr>
        <w:t>–</w:t>
      </w:r>
      <w:r w:rsidRPr="009E7346">
        <w:rPr>
          <w:rFonts w:cs="David" w:hint="cs"/>
          <w:rtl/>
        </w:rPr>
        <w:t xml:space="preserve"> ובמובן זה, אני פותחת סוגריים, לא רלוונטי מבחינתי, אם ניתנו על-ידי בית המשפט העליון, על-ידי או על-ידי האקדמיה. מבחינתי אלה שיקולים נכונים </w:t>
      </w:r>
      <w:r w:rsidRPr="009E7346">
        <w:rPr>
          <w:rFonts w:cs="David"/>
          <w:rtl/>
        </w:rPr>
        <w:t>–</w:t>
      </w:r>
      <w:r w:rsidRPr="009E7346">
        <w:rPr>
          <w:rFonts w:cs="David" w:hint="cs"/>
          <w:rtl/>
        </w:rPr>
        <w:t xml:space="preserve"> אם יעלו בקנה אחד עם השיקולים המשפטיים הראויים, אז אנו יכולים לומר שבשורה התחתונה הכנסת חוקקה בהליך תקין.</w:t>
      </w:r>
    </w:p>
    <w:p w14:paraId="65C4A429" w14:textId="77777777" w:rsidR="00427386" w:rsidRPr="009E7346" w:rsidRDefault="00427386" w:rsidP="00427386">
      <w:pPr>
        <w:bidi/>
        <w:jc w:val="both"/>
        <w:rPr>
          <w:rFonts w:cs="David" w:hint="cs"/>
          <w:rtl/>
        </w:rPr>
      </w:pPr>
    </w:p>
    <w:p w14:paraId="43DAB31A" w14:textId="77777777" w:rsidR="00427386" w:rsidRPr="009E7346" w:rsidRDefault="00427386" w:rsidP="00427386">
      <w:pPr>
        <w:bidi/>
        <w:ind w:firstLine="567"/>
        <w:jc w:val="both"/>
        <w:rPr>
          <w:rFonts w:cs="David" w:hint="cs"/>
          <w:rtl/>
        </w:rPr>
      </w:pPr>
      <w:r w:rsidRPr="009E7346">
        <w:rPr>
          <w:rFonts w:cs="David" w:hint="cs"/>
          <w:rtl/>
        </w:rPr>
        <w:t>ככל שיהיו נושאים, ואמרנו את זה בחוות הדעת, שיחרגו מהליבה של מה שצריך להעלות היום יחד עם חוק התקציב, נושאים שיתרחקו מאותה ליבה, ברור שהם יעלו ביקורת, ואותה ביקורת - שני המשפטים שחבר הכנסת סער ציטט מחוות הדעת, יכול שיעלו מחר גם תוצאה אופרטיבית, וכל אחד יודע מהי תוצאה אופרטיבית.</w:t>
      </w:r>
    </w:p>
    <w:p w14:paraId="3815D01A" w14:textId="77777777" w:rsidR="00427386" w:rsidRPr="009E7346" w:rsidRDefault="00427386" w:rsidP="00427386">
      <w:pPr>
        <w:bidi/>
        <w:jc w:val="both"/>
        <w:rPr>
          <w:rFonts w:cs="David" w:hint="cs"/>
          <w:rtl/>
        </w:rPr>
      </w:pPr>
    </w:p>
    <w:p w14:paraId="37DD3F40"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3DD050DE" w14:textId="77777777" w:rsidR="00427386" w:rsidRPr="009E7346" w:rsidRDefault="00427386" w:rsidP="00427386">
      <w:pPr>
        <w:bidi/>
        <w:jc w:val="both"/>
        <w:rPr>
          <w:rFonts w:cs="David" w:hint="cs"/>
          <w:u w:val="single"/>
          <w:rtl/>
        </w:rPr>
      </w:pPr>
    </w:p>
    <w:p w14:paraId="7BBB2D96" w14:textId="77777777" w:rsidR="00427386" w:rsidRPr="009E7346" w:rsidRDefault="00427386" w:rsidP="00427386">
      <w:pPr>
        <w:bidi/>
        <w:jc w:val="both"/>
        <w:rPr>
          <w:rFonts w:cs="David" w:hint="cs"/>
          <w:rtl/>
        </w:rPr>
      </w:pPr>
      <w:r w:rsidRPr="009E7346">
        <w:rPr>
          <w:rFonts w:cs="David" w:hint="cs"/>
          <w:rtl/>
        </w:rPr>
        <w:tab/>
        <w:t>- -</w:t>
      </w:r>
    </w:p>
    <w:p w14:paraId="56D0C4A2" w14:textId="77777777" w:rsidR="00427386" w:rsidRPr="009E7346" w:rsidRDefault="00427386" w:rsidP="00427386">
      <w:pPr>
        <w:bidi/>
        <w:jc w:val="both"/>
        <w:rPr>
          <w:rFonts w:cs="David" w:hint="cs"/>
          <w:rtl/>
        </w:rPr>
      </w:pPr>
    </w:p>
    <w:p w14:paraId="22145F7B"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029FC95B" w14:textId="77777777" w:rsidR="00427386" w:rsidRPr="009E7346" w:rsidRDefault="00427386" w:rsidP="00427386">
      <w:pPr>
        <w:bidi/>
        <w:jc w:val="both"/>
        <w:rPr>
          <w:rFonts w:cs="David" w:hint="cs"/>
          <w:u w:val="single"/>
          <w:rtl/>
        </w:rPr>
      </w:pPr>
    </w:p>
    <w:p w14:paraId="46FC491A" w14:textId="77777777" w:rsidR="00427386" w:rsidRPr="009E7346" w:rsidRDefault="00427386" w:rsidP="00427386">
      <w:pPr>
        <w:bidi/>
        <w:jc w:val="both"/>
        <w:rPr>
          <w:rFonts w:cs="David" w:hint="cs"/>
          <w:rtl/>
        </w:rPr>
      </w:pPr>
      <w:r w:rsidRPr="009E7346">
        <w:rPr>
          <w:rFonts w:cs="David" w:hint="cs"/>
          <w:rtl/>
        </w:rPr>
        <w:tab/>
        <w:t>חבר הכנסת סער, אני קוראת אותך לסדר.</w:t>
      </w:r>
    </w:p>
    <w:p w14:paraId="578D4842" w14:textId="77777777" w:rsidR="00427386" w:rsidRPr="009E7346" w:rsidRDefault="00427386" w:rsidP="00427386">
      <w:pPr>
        <w:bidi/>
        <w:jc w:val="both"/>
        <w:rPr>
          <w:rFonts w:cs="David" w:hint="cs"/>
          <w:rtl/>
        </w:rPr>
      </w:pPr>
    </w:p>
    <w:p w14:paraId="6219E657" w14:textId="77777777" w:rsidR="00427386" w:rsidRPr="009E7346" w:rsidRDefault="00427386" w:rsidP="00427386">
      <w:pPr>
        <w:bidi/>
        <w:jc w:val="both"/>
        <w:rPr>
          <w:rFonts w:cs="David" w:hint="cs"/>
          <w:rtl/>
        </w:rPr>
      </w:pPr>
      <w:r w:rsidRPr="009E7346">
        <w:rPr>
          <w:rFonts w:cs="David" w:hint="cs"/>
          <w:u w:val="single"/>
          <w:rtl/>
        </w:rPr>
        <w:t>נורית אלשטיין:</w:t>
      </w:r>
    </w:p>
    <w:p w14:paraId="16A673B2" w14:textId="77777777" w:rsidR="00427386" w:rsidRPr="009E7346" w:rsidRDefault="00427386" w:rsidP="00427386">
      <w:pPr>
        <w:bidi/>
        <w:jc w:val="both"/>
        <w:rPr>
          <w:rFonts w:cs="David" w:hint="cs"/>
          <w:rtl/>
        </w:rPr>
      </w:pPr>
    </w:p>
    <w:p w14:paraId="0AB13036" w14:textId="77777777" w:rsidR="00427386" w:rsidRPr="009E7346" w:rsidRDefault="00427386" w:rsidP="00427386">
      <w:pPr>
        <w:bidi/>
        <w:jc w:val="both"/>
        <w:rPr>
          <w:rFonts w:cs="David" w:hint="cs"/>
          <w:rtl/>
        </w:rPr>
      </w:pPr>
      <w:r w:rsidRPr="009E7346">
        <w:rPr>
          <w:rFonts w:cs="David" w:hint="cs"/>
          <w:rtl/>
        </w:rPr>
        <w:tab/>
        <w:t>עד היום בית המשפט העליון נמנע מלבטל חקיקה כאשר היה מדובר בחקיקה לא רק בחוק ההסדרים, בחקיקה של דברים שקורעים את החברה הישראלית ומפצלים אותה. אם היה ביטול חוק, הוא היה בשוליים, אבל בית המשפט אותת לכנסת: אל תגוללו את התפוח הלוהט הזה לפתחי, עשו את העבודה הזאת אצלכם. אני הבנתי את הדברים שאמר חבר הכנסת סער ברוח זאת, לאמור, אתם שואלים אותי היום, מה אתם צריכים לעשות? אתם צריכים לחוקק, ולעמוד על זכותכם כמחוקקים לפעול כיאות.</w:t>
      </w:r>
    </w:p>
    <w:p w14:paraId="4A93321A" w14:textId="77777777" w:rsidR="00427386" w:rsidRPr="009E7346" w:rsidRDefault="00427386" w:rsidP="00427386">
      <w:pPr>
        <w:bidi/>
        <w:jc w:val="both"/>
        <w:rPr>
          <w:rFonts w:cs="David" w:hint="cs"/>
          <w:rtl/>
        </w:rPr>
      </w:pPr>
    </w:p>
    <w:p w14:paraId="0BF5E8EA" w14:textId="77777777" w:rsidR="00427386" w:rsidRPr="009E7346" w:rsidRDefault="00427386" w:rsidP="00427386">
      <w:pPr>
        <w:bidi/>
        <w:jc w:val="both"/>
        <w:rPr>
          <w:rFonts w:cs="David" w:hint="cs"/>
          <w:rtl/>
        </w:rPr>
      </w:pPr>
      <w:r w:rsidRPr="009E7346">
        <w:rPr>
          <w:rFonts w:cs="David" w:hint="cs"/>
          <w:u w:val="single"/>
          <w:rtl/>
        </w:rPr>
        <w:t>ראובן ריבלין:</w:t>
      </w:r>
    </w:p>
    <w:p w14:paraId="73F507D6" w14:textId="77777777" w:rsidR="00427386" w:rsidRPr="009E7346" w:rsidRDefault="00427386" w:rsidP="00427386">
      <w:pPr>
        <w:bidi/>
        <w:jc w:val="both"/>
        <w:rPr>
          <w:rFonts w:cs="David" w:hint="cs"/>
          <w:rtl/>
        </w:rPr>
      </w:pPr>
    </w:p>
    <w:p w14:paraId="1A3A8ABD" w14:textId="77777777" w:rsidR="00427386" w:rsidRPr="009E7346" w:rsidRDefault="00427386" w:rsidP="00427386">
      <w:pPr>
        <w:bidi/>
        <w:jc w:val="both"/>
        <w:rPr>
          <w:rFonts w:cs="David" w:hint="cs"/>
          <w:rtl/>
        </w:rPr>
      </w:pPr>
      <w:r w:rsidRPr="009E7346">
        <w:rPr>
          <w:rFonts w:cs="David" w:hint="cs"/>
          <w:rtl/>
        </w:rPr>
        <w:tab/>
        <w:t xml:space="preserve"> אנו לא רוצים לפנות לבג</w:t>
      </w:r>
      <w:r w:rsidRPr="009E7346">
        <w:rPr>
          <w:rFonts w:cs="David"/>
          <w:rtl/>
        </w:rPr>
        <w:t>"</w:t>
      </w:r>
      <w:r w:rsidRPr="009E7346">
        <w:rPr>
          <w:rFonts w:cs="David" w:hint="cs"/>
          <w:rtl/>
        </w:rPr>
        <w:t>ץ, אלא אליך.</w:t>
      </w:r>
    </w:p>
    <w:p w14:paraId="52E94103" w14:textId="77777777" w:rsidR="00427386" w:rsidRPr="009E7346" w:rsidRDefault="00427386" w:rsidP="00427386">
      <w:pPr>
        <w:bidi/>
        <w:jc w:val="both"/>
        <w:rPr>
          <w:rFonts w:cs="David" w:hint="cs"/>
          <w:rtl/>
        </w:rPr>
      </w:pPr>
    </w:p>
    <w:p w14:paraId="596FED73" w14:textId="77777777" w:rsidR="00427386" w:rsidRPr="009E7346" w:rsidRDefault="00427386" w:rsidP="00427386">
      <w:pPr>
        <w:bidi/>
        <w:jc w:val="both"/>
        <w:rPr>
          <w:rFonts w:cs="David" w:hint="cs"/>
          <w:rtl/>
        </w:rPr>
      </w:pPr>
      <w:r w:rsidRPr="009E7346">
        <w:rPr>
          <w:rFonts w:cs="David" w:hint="cs"/>
          <w:u w:val="single"/>
          <w:rtl/>
        </w:rPr>
        <w:t>חיים אורון:</w:t>
      </w:r>
    </w:p>
    <w:p w14:paraId="35F53B0E" w14:textId="77777777" w:rsidR="00427386" w:rsidRPr="009E7346" w:rsidRDefault="00427386" w:rsidP="00427386">
      <w:pPr>
        <w:bidi/>
        <w:jc w:val="both"/>
        <w:rPr>
          <w:rFonts w:cs="David" w:hint="cs"/>
          <w:rtl/>
        </w:rPr>
      </w:pPr>
    </w:p>
    <w:p w14:paraId="1BE75F9B" w14:textId="77777777" w:rsidR="00427386" w:rsidRPr="009E7346" w:rsidRDefault="00427386" w:rsidP="00427386">
      <w:pPr>
        <w:bidi/>
        <w:jc w:val="both"/>
        <w:rPr>
          <w:rFonts w:cs="David" w:hint="cs"/>
          <w:rtl/>
        </w:rPr>
      </w:pPr>
      <w:r w:rsidRPr="009E7346">
        <w:rPr>
          <w:rFonts w:cs="David" w:hint="cs"/>
          <w:rtl/>
        </w:rPr>
        <w:tab/>
        <w:t>לגבי כל הדיון המשפטי שהתגלגל פה, עם כל הכבוד לבג</w:t>
      </w:r>
      <w:r w:rsidRPr="009E7346">
        <w:rPr>
          <w:rFonts w:cs="David"/>
          <w:rtl/>
        </w:rPr>
        <w:t>"</w:t>
      </w:r>
      <w:r w:rsidRPr="009E7346">
        <w:rPr>
          <w:rFonts w:cs="David" w:hint="cs"/>
          <w:rtl/>
        </w:rPr>
        <w:t>ץ, גם אם בג</w:t>
      </w:r>
      <w:r w:rsidRPr="009E7346">
        <w:rPr>
          <w:rFonts w:cs="David"/>
          <w:rtl/>
        </w:rPr>
        <w:t>"</w:t>
      </w:r>
      <w:r w:rsidRPr="009E7346">
        <w:rPr>
          <w:rFonts w:cs="David" w:hint="cs"/>
          <w:rtl/>
        </w:rPr>
        <w:t>ץ היה מטהר את השרץ הזה, בעיניי, הוא היה נראה שרץ. נראה לי שיש לנו אחריות, שהיא מעבר להערות המשפטיות שהן חשובות כשלעצמן. האם אנו רוצים שכך תתנהל הכנסת? האם 121 הסעיפים שמופיעים פה צריכים לעבור במשך שבועיים? נגיד שזה בסדר מבחינת הבג</w:t>
      </w:r>
      <w:r w:rsidRPr="009E7346">
        <w:rPr>
          <w:rFonts w:cs="David"/>
          <w:rtl/>
        </w:rPr>
        <w:t>"</w:t>
      </w:r>
      <w:r w:rsidRPr="009E7346">
        <w:rPr>
          <w:rFonts w:cs="David" w:hint="cs"/>
          <w:rtl/>
        </w:rPr>
        <w:t xml:space="preserve">ץ, אז מה? </w:t>
      </w:r>
    </w:p>
    <w:p w14:paraId="164B76C8" w14:textId="77777777" w:rsidR="00427386" w:rsidRPr="009E7346" w:rsidRDefault="00427386" w:rsidP="00427386">
      <w:pPr>
        <w:bidi/>
        <w:jc w:val="both"/>
        <w:rPr>
          <w:rFonts w:cs="David" w:hint="cs"/>
          <w:rtl/>
        </w:rPr>
      </w:pPr>
    </w:p>
    <w:p w14:paraId="68189658" w14:textId="77777777" w:rsidR="00427386" w:rsidRPr="009E7346" w:rsidRDefault="00427386" w:rsidP="00427386">
      <w:pPr>
        <w:bidi/>
        <w:ind w:firstLine="567"/>
        <w:jc w:val="both"/>
        <w:rPr>
          <w:rFonts w:cs="David" w:hint="cs"/>
          <w:rtl/>
        </w:rPr>
      </w:pPr>
      <w:r w:rsidRPr="009E7346">
        <w:rPr>
          <w:rFonts w:cs="David" w:hint="cs"/>
          <w:rtl/>
        </w:rPr>
        <w:t>יש פה פרקים שאני נגדם, גם אם יישבו עליהם שבעה נקיים. יש פה פרקים שאני בעדם, גם אם בדקה יביאו אותם, וגם אז אני מתנגד, שיחוקקו אותם בדקה, ואפילו הזכרתי בדבריי הקודמים שמות של חוקים שאני בעדם, אך אני מתנגד שיחוקקו אותם במהירות כזאת. למשל, אני יודע שעל חוק הרוקחים והתרופות, יש קבוצות שלמות בארץ שרואות בזה בעיה אמיתית, ולא מוכנות שנגמור את זה בשתי ישיבות, למרות שביסודו, אני בעד החוק הזה נכון לעכשיו. כל הזמן נכנסנו לפינה של הבג</w:t>
      </w:r>
      <w:r w:rsidRPr="009E7346">
        <w:rPr>
          <w:rFonts w:cs="David"/>
          <w:rtl/>
        </w:rPr>
        <w:t>"</w:t>
      </w:r>
      <w:r w:rsidRPr="009E7346">
        <w:rPr>
          <w:rFonts w:cs="David" w:hint="cs"/>
          <w:rtl/>
        </w:rPr>
        <w:t>ץ, היא מאוד חשובה. הבג</w:t>
      </w:r>
      <w:r w:rsidRPr="009E7346">
        <w:rPr>
          <w:rFonts w:cs="David"/>
          <w:rtl/>
        </w:rPr>
        <w:t>"</w:t>
      </w:r>
      <w:r w:rsidRPr="009E7346">
        <w:rPr>
          <w:rFonts w:cs="David" w:hint="cs"/>
          <w:rtl/>
        </w:rPr>
        <w:t>ץ לא הכניס שתי אצבעות לעיניים של חברי הכנסת, הכניס רק אצבע אחת. אבל אני אומר לכם; האם אנו רוצים את הערמה הזאת לחוקק במשך שבועיים?</w:t>
      </w:r>
    </w:p>
    <w:p w14:paraId="124C96F2" w14:textId="77777777" w:rsidR="00427386" w:rsidRPr="009E7346" w:rsidRDefault="00427386" w:rsidP="00427386">
      <w:pPr>
        <w:bidi/>
        <w:jc w:val="both"/>
        <w:rPr>
          <w:rFonts w:cs="David" w:hint="cs"/>
          <w:rtl/>
        </w:rPr>
      </w:pPr>
    </w:p>
    <w:p w14:paraId="1F4787C0"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162F8F51" w14:textId="77777777" w:rsidR="00427386" w:rsidRPr="009E7346" w:rsidRDefault="00427386" w:rsidP="00427386">
      <w:pPr>
        <w:bidi/>
        <w:jc w:val="both"/>
        <w:rPr>
          <w:rFonts w:cs="David" w:hint="cs"/>
          <w:u w:val="single"/>
          <w:rtl/>
        </w:rPr>
      </w:pPr>
    </w:p>
    <w:p w14:paraId="3999E39A" w14:textId="77777777" w:rsidR="00427386" w:rsidRPr="009E7346" w:rsidRDefault="00427386" w:rsidP="00427386">
      <w:pPr>
        <w:bidi/>
        <w:jc w:val="both"/>
        <w:rPr>
          <w:rFonts w:cs="David" w:hint="cs"/>
          <w:rtl/>
        </w:rPr>
      </w:pPr>
      <w:r w:rsidRPr="009E7346">
        <w:rPr>
          <w:rFonts w:cs="David" w:hint="cs"/>
          <w:rtl/>
        </w:rPr>
        <w:tab/>
        <w:t>תודה. חבר הכנסת אזולאי.</w:t>
      </w:r>
    </w:p>
    <w:p w14:paraId="5FBD683B" w14:textId="77777777" w:rsidR="00427386" w:rsidRPr="009E7346" w:rsidRDefault="00427386" w:rsidP="00427386">
      <w:pPr>
        <w:bidi/>
        <w:jc w:val="both"/>
        <w:rPr>
          <w:rFonts w:cs="David" w:hint="cs"/>
          <w:rtl/>
        </w:rPr>
      </w:pPr>
    </w:p>
    <w:p w14:paraId="00547EBF" w14:textId="77777777" w:rsidR="00427386" w:rsidRPr="009E7346" w:rsidRDefault="00427386" w:rsidP="00427386">
      <w:pPr>
        <w:bidi/>
        <w:jc w:val="both"/>
        <w:rPr>
          <w:rFonts w:cs="David"/>
          <w:u w:val="single"/>
          <w:rtl/>
        </w:rPr>
      </w:pPr>
      <w:r w:rsidRPr="009E7346">
        <w:rPr>
          <w:rFonts w:cs="David"/>
          <w:u w:val="single"/>
          <w:rtl/>
        </w:rPr>
        <w:t>דוד אזולאי:</w:t>
      </w:r>
    </w:p>
    <w:p w14:paraId="448F1AA9" w14:textId="77777777" w:rsidR="00427386" w:rsidRPr="009E7346" w:rsidRDefault="00427386" w:rsidP="00427386">
      <w:pPr>
        <w:bidi/>
        <w:jc w:val="both"/>
        <w:rPr>
          <w:rFonts w:cs="David"/>
          <w:u w:val="single"/>
          <w:rtl/>
        </w:rPr>
      </w:pPr>
    </w:p>
    <w:p w14:paraId="40FEA4DB" w14:textId="77777777" w:rsidR="00427386" w:rsidRPr="009E7346" w:rsidRDefault="00427386" w:rsidP="00427386">
      <w:pPr>
        <w:bidi/>
        <w:jc w:val="both"/>
        <w:rPr>
          <w:rFonts w:cs="David" w:hint="cs"/>
          <w:rtl/>
        </w:rPr>
      </w:pPr>
      <w:r w:rsidRPr="009E7346">
        <w:rPr>
          <w:rFonts w:cs="David"/>
          <w:rtl/>
        </w:rPr>
        <w:tab/>
      </w:r>
      <w:r w:rsidRPr="009E7346">
        <w:rPr>
          <w:rFonts w:cs="David" w:hint="cs"/>
          <w:rtl/>
        </w:rPr>
        <w:t xml:space="preserve"> אני חושב שמתנהל פה דיון מאוד ענייני, נאמרים פה הרבה דברי חוכמה. אני חושב שיש לקחת את הדברים בזהירות רבה. אני מפנה את הדברים בראש ובראשונה לחבר הכנסת יצחקי. בקואליציה יש לנו מחויבות קואליציונית, ונצביע, אך אני מציע לך, בוא לא נאמץ את השיטה של החברים מהקדנציה הקודמת, שהיה להם הרוב הדורסני, והם דרסו בכל העוצמה. </w:t>
      </w:r>
    </w:p>
    <w:p w14:paraId="04073729" w14:textId="77777777" w:rsidR="00427386" w:rsidRPr="009E7346" w:rsidRDefault="00427386" w:rsidP="00427386">
      <w:pPr>
        <w:bidi/>
        <w:jc w:val="both"/>
        <w:rPr>
          <w:rFonts w:cs="David" w:hint="cs"/>
          <w:rtl/>
        </w:rPr>
      </w:pPr>
    </w:p>
    <w:p w14:paraId="23DBCBF4" w14:textId="77777777" w:rsidR="00427386" w:rsidRPr="009E7346" w:rsidRDefault="00427386" w:rsidP="00427386">
      <w:pPr>
        <w:bidi/>
        <w:ind w:firstLine="567"/>
        <w:jc w:val="both"/>
        <w:rPr>
          <w:rFonts w:cs="David" w:hint="cs"/>
          <w:rtl/>
        </w:rPr>
      </w:pPr>
      <w:r w:rsidRPr="009E7346">
        <w:rPr>
          <w:rFonts w:cs="David" w:hint="cs"/>
          <w:rtl/>
        </w:rPr>
        <w:t xml:space="preserve">יש פסוק שאומר: </w:t>
      </w:r>
      <w:r w:rsidRPr="009E7346">
        <w:rPr>
          <w:rFonts w:cs="David"/>
          <w:rtl/>
        </w:rPr>
        <w:t>"</w:t>
      </w:r>
      <w:r w:rsidRPr="009E7346">
        <w:rPr>
          <w:rFonts w:cs="David" w:hint="cs"/>
          <w:rtl/>
        </w:rPr>
        <w:t>בפני עיוור לא תיתן מכשול</w:t>
      </w:r>
      <w:r w:rsidRPr="009E7346">
        <w:rPr>
          <w:rFonts w:cs="David"/>
          <w:rtl/>
        </w:rPr>
        <w:t>"</w:t>
      </w:r>
      <w:r w:rsidRPr="009E7346">
        <w:rPr>
          <w:rFonts w:cs="David" w:hint="cs"/>
          <w:rtl/>
        </w:rPr>
        <w:t xml:space="preserve">, ונראה לי שאנו הולכים פה לכיוון הזה. יש פסוק נוסף שאומר: </w:t>
      </w:r>
      <w:r w:rsidRPr="009E7346">
        <w:rPr>
          <w:rFonts w:cs="David"/>
          <w:rtl/>
        </w:rPr>
        <w:t>"</w:t>
      </w:r>
      <w:r w:rsidRPr="009E7346">
        <w:rPr>
          <w:rFonts w:cs="David" w:hint="cs"/>
          <w:rtl/>
        </w:rPr>
        <w:t>סוף מעשה במחשבה תחילה</w:t>
      </w:r>
      <w:r w:rsidRPr="009E7346">
        <w:rPr>
          <w:rFonts w:cs="David"/>
          <w:rtl/>
        </w:rPr>
        <w:t>"</w:t>
      </w:r>
      <w:r w:rsidRPr="009E7346">
        <w:rPr>
          <w:rFonts w:cs="David" w:hint="cs"/>
          <w:rtl/>
        </w:rPr>
        <w:t>. לכן אני מציע לך, זה לא בושה לעשות פסק זמן של 10 דקות, לראות ולהגיע להבנות כדי שלא נגיע למה שאמרה כאן היועצת המשפטית, ואני לא משפטן, אך לפי הבנתי, מישהו ילך לבג</w:t>
      </w:r>
      <w:r w:rsidRPr="009E7346">
        <w:rPr>
          <w:rFonts w:cs="David"/>
          <w:rtl/>
        </w:rPr>
        <w:t>"</w:t>
      </w:r>
      <w:r w:rsidRPr="009E7346">
        <w:rPr>
          <w:rFonts w:cs="David" w:hint="cs"/>
          <w:rtl/>
        </w:rPr>
        <w:t>ץ, ואין תשובה לעניינים האלה. לכן אני מציע לך, אביגדור, לחשוב.</w:t>
      </w:r>
    </w:p>
    <w:p w14:paraId="422C21FD" w14:textId="77777777" w:rsidR="00427386" w:rsidRPr="009E7346" w:rsidRDefault="00427386" w:rsidP="00427386">
      <w:pPr>
        <w:bidi/>
        <w:jc w:val="both"/>
        <w:rPr>
          <w:rFonts w:cs="David" w:hint="cs"/>
          <w:rtl/>
        </w:rPr>
      </w:pPr>
    </w:p>
    <w:p w14:paraId="3220B24A" w14:textId="77777777" w:rsidR="00427386" w:rsidRPr="009E7346" w:rsidRDefault="00427386" w:rsidP="00427386">
      <w:pPr>
        <w:bidi/>
        <w:jc w:val="both"/>
        <w:rPr>
          <w:rFonts w:cs="David" w:hint="cs"/>
          <w:u w:val="single"/>
          <w:rtl/>
        </w:rPr>
      </w:pPr>
      <w:r w:rsidRPr="009E7346">
        <w:rPr>
          <w:rFonts w:cs="David"/>
          <w:u w:val="single"/>
          <w:rtl/>
        </w:rPr>
        <w:br w:type="page"/>
      </w: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2B649062" w14:textId="77777777" w:rsidR="00427386" w:rsidRPr="009E7346" w:rsidRDefault="00427386" w:rsidP="00427386">
      <w:pPr>
        <w:bidi/>
        <w:jc w:val="both"/>
        <w:rPr>
          <w:rFonts w:cs="David" w:hint="cs"/>
          <w:rtl/>
        </w:rPr>
      </w:pPr>
    </w:p>
    <w:p w14:paraId="4C03CEBA" w14:textId="77777777" w:rsidR="00427386" w:rsidRPr="009E7346" w:rsidRDefault="00427386" w:rsidP="00427386">
      <w:pPr>
        <w:bidi/>
        <w:jc w:val="both"/>
        <w:rPr>
          <w:rFonts w:cs="David" w:hint="cs"/>
          <w:rtl/>
        </w:rPr>
      </w:pPr>
      <w:r w:rsidRPr="009E7346">
        <w:rPr>
          <w:rFonts w:cs="David" w:hint="cs"/>
          <w:rtl/>
        </w:rPr>
        <w:tab/>
        <w:t>תודה. חבר הכנסת ברוורמן.</w:t>
      </w:r>
    </w:p>
    <w:p w14:paraId="491E8837" w14:textId="77777777" w:rsidR="00427386" w:rsidRPr="009E7346" w:rsidRDefault="00427386" w:rsidP="00427386">
      <w:pPr>
        <w:bidi/>
        <w:jc w:val="both"/>
        <w:rPr>
          <w:rFonts w:cs="David" w:hint="cs"/>
          <w:rtl/>
        </w:rPr>
      </w:pPr>
    </w:p>
    <w:p w14:paraId="335C8D3C" w14:textId="77777777" w:rsidR="00427386" w:rsidRPr="009E7346" w:rsidRDefault="00427386" w:rsidP="00427386">
      <w:pPr>
        <w:bidi/>
        <w:jc w:val="both"/>
        <w:rPr>
          <w:rFonts w:cs="David" w:hint="cs"/>
          <w:rtl/>
        </w:rPr>
      </w:pPr>
      <w:r w:rsidRPr="009E7346">
        <w:rPr>
          <w:rFonts w:cs="David" w:hint="cs"/>
          <w:u w:val="single"/>
          <w:rtl/>
        </w:rPr>
        <w:t>אבישי ברוורמן:</w:t>
      </w:r>
    </w:p>
    <w:p w14:paraId="00A2F5D1" w14:textId="77777777" w:rsidR="00427386" w:rsidRPr="009E7346" w:rsidRDefault="00427386" w:rsidP="00427386">
      <w:pPr>
        <w:bidi/>
        <w:jc w:val="both"/>
        <w:rPr>
          <w:rFonts w:cs="David" w:hint="cs"/>
          <w:rtl/>
        </w:rPr>
      </w:pPr>
    </w:p>
    <w:p w14:paraId="06BCFD30" w14:textId="77777777" w:rsidR="00427386" w:rsidRPr="009E7346" w:rsidRDefault="00427386" w:rsidP="00427386">
      <w:pPr>
        <w:bidi/>
        <w:jc w:val="both"/>
        <w:rPr>
          <w:rFonts w:cs="David" w:hint="cs"/>
          <w:rtl/>
        </w:rPr>
      </w:pPr>
      <w:r w:rsidRPr="009E7346">
        <w:rPr>
          <w:rFonts w:cs="David" w:hint="cs"/>
          <w:rtl/>
        </w:rPr>
        <w:tab/>
        <w:t>גברתי היושבת-ראש, אני מקשיב בהקשבה מלאה לחברים. נאמר על האדם פעם, שטוב לו לאדם שלא נברא משנברא. השאלה, גם לגבי כל מה שקורה פה, האם טוב לו שנברא משלא נברא. מבחינה עקרונית, אין ספק שהכנסת ה-17, אסור לה שתתנהל גם מבחינת כל חוק ההסדרים כמו שמוצע כאן. אני חושב שגם בקואליציה וגם באופוזיציה, כל אחד מבין שזאת התנהלות לא תקינה ולא ראויה. לגבי ההיסטוריה של חוק ההסדרים, יושבים פה אנשים שיודעים כבר מזמן שצריך לצמצם את חוק ההסדרים כמה שיותר בהדרגה.</w:t>
      </w:r>
    </w:p>
    <w:p w14:paraId="1B49DF00" w14:textId="77777777" w:rsidR="00427386" w:rsidRPr="009E7346" w:rsidRDefault="00427386" w:rsidP="00427386">
      <w:pPr>
        <w:bidi/>
        <w:jc w:val="both"/>
        <w:rPr>
          <w:rFonts w:cs="David" w:hint="cs"/>
          <w:rtl/>
        </w:rPr>
      </w:pPr>
    </w:p>
    <w:p w14:paraId="7BFCC9B1" w14:textId="77777777" w:rsidR="00427386" w:rsidRPr="009E7346" w:rsidRDefault="00427386" w:rsidP="00427386">
      <w:pPr>
        <w:bidi/>
        <w:jc w:val="both"/>
        <w:rPr>
          <w:rFonts w:cs="David" w:hint="cs"/>
          <w:rtl/>
        </w:rPr>
      </w:pPr>
      <w:r w:rsidRPr="009E7346">
        <w:rPr>
          <w:rFonts w:cs="David" w:hint="cs"/>
          <w:rtl/>
        </w:rPr>
        <w:tab/>
        <w:t>איני רוצה לזרוק הכל על בג</w:t>
      </w:r>
      <w:r w:rsidRPr="009E7346">
        <w:rPr>
          <w:rFonts w:cs="David"/>
          <w:rtl/>
        </w:rPr>
        <w:t>"</w:t>
      </w:r>
      <w:r w:rsidRPr="009E7346">
        <w:rPr>
          <w:rFonts w:cs="David" w:hint="cs"/>
          <w:rtl/>
        </w:rPr>
        <w:t xml:space="preserve">ץ. נראה לי שיושבים פה אנשים רציניים, שצריכים להסתכל, אם ההליך הזה נכון. אין ספק שההליך הזה </w:t>
      </w:r>
      <w:r w:rsidRPr="009E7346">
        <w:rPr>
          <w:rFonts w:cs="David"/>
          <w:rtl/>
        </w:rPr>
        <w:t>–</w:t>
      </w:r>
      <w:r w:rsidRPr="009E7346">
        <w:rPr>
          <w:rFonts w:cs="David" w:hint="cs"/>
          <w:rtl/>
        </w:rPr>
        <w:t xml:space="preserve"> אסור שיחזור בדיונים הבאים. יש פה הנושא של הקואליציה בתחילת דרך. אני גם הייתי ממליץ לחבריי בקואליציה ובהנהגתם, שלעולם לא יהיה שוב דיון מסוג זה. אף אחד מחברי הקואליציה לא יפיל את הנושא הזה בהצבעה הזאת, אבל אני אעבוד בקדנציה הזאת במהירות כדי לצמצם את חוק ההסדרים, לעשותה בצורה רצינית, כי ישיבה כזאת היא לא לכבודה של הכנסת ה-17, שהבטיחה להיות אמינה ושקיפה יותר, והיא צריכה גם לשנות את כל ההתנהלות בתקציב.</w:t>
      </w:r>
    </w:p>
    <w:p w14:paraId="2BD286D2" w14:textId="77777777" w:rsidR="00427386" w:rsidRPr="009E7346" w:rsidRDefault="00427386" w:rsidP="00427386">
      <w:pPr>
        <w:bidi/>
        <w:jc w:val="both"/>
        <w:rPr>
          <w:rFonts w:cs="David" w:hint="cs"/>
          <w:rtl/>
        </w:rPr>
      </w:pPr>
    </w:p>
    <w:p w14:paraId="468AFDBB"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D34C7CC" w14:textId="77777777" w:rsidR="00427386" w:rsidRPr="009E7346" w:rsidRDefault="00427386" w:rsidP="00427386">
      <w:pPr>
        <w:bidi/>
        <w:jc w:val="both"/>
        <w:rPr>
          <w:rFonts w:cs="David" w:hint="cs"/>
          <w:rtl/>
        </w:rPr>
      </w:pPr>
    </w:p>
    <w:p w14:paraId="4CE1C748" w14:textId="77777777" w:rsidR="00427386" w:rsidRPr="009E7346" w:rsidRDefault="00427386" w:rsidP="00427386">
      <w:pPr>
        <w:bidi/>
        <w:jc w:val="both"/>
        <w:rPr>
          <w:rFonts w:cs="David" w:hint="cs"/>
          <w:rtl/>
        </w:rPr>
      </w:pPr>
      <w:r w:rsidRPr="009E7346">
        <w:rPr>
          <w:rFonts w:cs="David" w:hint="cs"/>
          <w:rtl/>
        </w:rPr>
        <w:tab/>
        <w:t xml:space="preserve"> תודה, חבר הכנסת יצחקי.</w:t>
      </w:r>
    </w:p>
    <w:p w14:paraId="0CA6FDC2" w14:textId="77777777" w:rsidR="00427386" w:rsidRPr="009E7346" w:rsidRDefault="00427386" w:rsidP="00427386">
      <w:pPr>
        <w:bidi/>
        <w:jc w:val="both"/>
        <w:rPr>
          <w:rFonts w:cs="David" w:hint="cs"/>
          <w:rtl/>
        </w:rPr>
      </w:pPr>
    </w:p>
    <w:p w14:paraId="7D61C4D4" w14:textId="77777777" w:rsidR="00427386" w:rsidRPr="009E7346" w:rsidRDefault="00427386" w:rsidP="00427386">
      <w:pPr>
        <w:bidi/>
        <w:jc w:val="both"/>
        <w:rPr>
          <w:rFonts w:cs="David" w:hint="cs"/>
          <w:rtl/>
        </w:rPr>
      </w:pPr>
      <w:r w:rsidRPr="009E7346">
        <w:rPr>
          <w:rFonts w:cs="David" w:hint="cs"/>
          <w:u w:val="single"/>
          <w:rtl/>
        </w:rPr>
        <w:t>אביגדור יצחקי:</w:t>
      </w:r>
    </w:p>
    <w:p w14:paraId="2AC8F28D" w14:textId="77777777" w:rsidR="00427386" w:rsidRPr="009E7346" w:rsidRDefault="00427386" w:rsidP="00427386">
      <w:pPr>
        <w:bidi/>
        <w:jc w:val="both"/>
        <w:rPr>
          <w:rFonts w:cs="David" w:hint="cs"/>
          <w:rtl/>
        </w:rPr>
      </w:pPr>
    </w:p>
    <w:p w14:paraId="7A0DD6AC" w14:textId="77777777" w:rsidR="00427386" w:rsidRPr="009E7346" w:rsidRDefault="00427386" w:rsidP="00427386">
      <w:pPr>
        <w:bidi/>
        <w:jc w:val="both"/>
        <w:rPr>
          <w:rFonts w:cs="David" w:hint="cs"/>
          <w:rtl/>
        </w:rPr>
      </w:pPr>
      <w:r w:rsidRPr="009E7346">
        <w:rPr>
          <w:rFonts w:cs="David" w:hint="cs"/>
          <w:rtl/>
        </w:rPr>
        <w:tab/>
        <w:t>צר לי שהדברים שאמרתי בסופו של דבר על-ידי, חברי האופוזיציה הפכו את הדברים שאמרתי על פיהם, והביאו משהו אחד לדבר אחר לחלוטין. אני מציע לכל מי שמדבר, לא לדבר על פקידי ממשלה. גם אני הייתי פקיד ממשלה. הכנסת מסוגלת לעשות מה שהיא רוצה. פקידים עושים את עבודתם על-פי הוראות, אין קשר לשום דיון.</w:t>
      </w:r>
    </w:p>
    <w:p w14:paraId="7FF18150" w14:textId="77777777" w:rsidR="00427386" w:rsidRPr="009E7346" w:rsidRDefault="00427386" w:rsidP="00427386">
      <w:pPr>
        <w:bidi/>
        <w:jc w:val="both"/>
        <w:rPr>
          <w:rFonts w:cs="David" w:hint="cs"/>
          <w:rtl/>
        </w:rPr>
      </w:pPr>
    </w:p>
    <w:p w14:paraId="6EFACB94" w14:textId="77777777" w:rsidR="00427386" w:rsidRPr="009E7346" w:rsidRDefault="00427386" w:rsidP="00427386">
      <w:pPr>
        <w:bidi/>
        <w:jc w:val="both"/>
        <w:rPr>
          <w:rFonts w:cs="David" w:hint="cs"/>
          <w:rtl/>
        </w:rPr>
      </w:pPr>
      <w:r w:rsidRPr="009E7346">
        <w:rPr>
          <w:rFonts w:cs="David" w:hint="cs"/>
          <w:rtl/>
        </w:rPr>
        <w:tab/>
        <w:t>אני חושב שיש מספר דברים שלפעמים האורך של הדיון, יש לו חשיבות, אך גם, חבר הכנסת ריבלין, היה לך חזון שקראו לו רשות תקשורת, והוא לא יקרה לעולם.</w:t>
      </w:r>
    </w:p>
    <w:p w14:paraId="2660CDCD" w14:textId="77777777" w:rsidR="00427386" w:rsidRPr="009E7346" w:rsidRDefault="00427386" w:rsidP="00427386">
      <w:pPr>
        <w:bidi/>
        <w:jc w:val="both"/>
        <w:rPr>
          <w:rFonts w:cs="David" w:hint="cs"/>
          <w:rtl/>
        </w:rPr>
      </w:pPr>
    </w:p>
    <w:p w14:paraId="6AC3EDA3" w14:textId="77777777" w:rsidR="00427386" w:rsidRPr="009E7346" w:rsidRDefault="00427386" w:rsidP="00427386">
      <w:pPr>
        <w:bidi/>
        <w:jc w:val="both"/>
        <w:rPr>
          <w:rFonts w:cs="David" w:hint="cs"/>
          <w:rtl/>
        </w:rPr>
      </w:pPr>
      <w:r w:rsidRPr="009E7346">
        <w:rPr>
          <w:rFonts w:cs="David" w:hint="cs"/>
          <w:u w:val="single"/>
          <w:rtl/>
        </w:rPr>
        <w:t>ראובן ריבלין:</w:t>
      </w:r>
    </w:p>
    <w:p w14:paraId="798080F2" w14:textId="77777777" w:rsidR="00427386" w:rsidRPr="009E7346" w:rsidRDefault="00427386" w:rsidP="00427386">
      <w:pPr>
        <w:bidi/>
        <w:jc w:val="both"/>
        <w:rPr>
          <w:rFonts w:cs="David" w:hint="cs"/>
          <w:rtl/>
        </w:rPr>
      </w:pPr>
    </w:p>
    <w:p w14:paraId="51DFB1FC" w14:textId="77777777" w:rsidR="00427386" w:rsidRPr="009E7346" w:rsidRDefault="00427386" w:rsidP="00427386">
      <w:pPr>
        <w:bidi/>
        <w:jc w:val="both"/>
        <w:rPr>
          <w:rFonts w:cs="David" w:hint="cs"/>
          <w:rtl/>
        </w:rPr>
      </w:pPr>
      <w:r w:rsidRPr="009E7346">
        <w:rPr>
          <w:rFonts w:cs="David" w:hint="cs"/>
          <w:rtl/>
        </w:rPr>
        <w:tab/>
        <w:t xml:space="preserve"> כל עוד תצטרכו לחלק לפוליטיקאים תפקידים- -</w:t>
      </w:r>
    </w:p>
    <w:p w14:paraId="0DBBE3F2" w14:textId="77777777" w:rsidR="00427386" w:rsidRPr="009E7346" w:rsidRDefault="00427386" w:rsidP="00427386">
      <w:pPr>
        <w:bidi/>
        <w:jc w:val="both"/>
        <w:rPr>
          <w:rFonts w:cs="David" w:hint="cs"/>
          <w:rtl/>
        </w:rPr>
      </w:pPr>
    </w:p>
    <w:p w14:paraId="7C2474C1" w14:textId="77777777" w:rsidR="00427386" w:rsidRPr="009E7346" w:rsidRDefault="00427386" w:rsidP="00427386">
      <w:pPr>
        <w:bidi/>
        <w:jc w:val="both"/>
        <w:rPr>
          <w:rFonts w:cs="David" w:hint="cs"/>
          <w:rtl/>
        </w:rPr>
      </w:pPr>
      <w:r w:rsidRPr="009E7346">
        <w:rPr>
          <w:rFonts w:cs="David" w:hint="cs"/>
          <w:u w:val="single"/>
          <w:rtl/>
        </w:rPr>
        <w:t>אביגדור יצחקי:</w:t>
      </w:r>
    </w:p>
    <w:p w14:paraId="1DA01902" w14:textId="77777777" w:rsidR="00427386" w:rsidRPr="009E7346" w:rsidRDefault="00427386" w:rsidP="00427386">
      <w:pPr>
        <w:bidi/>
        <w:jc w:val="both"/>
        <w:rPr>
          <w:rFonts w:cs="David" w:hint="cs"/>
          <w:rtl/>
        </w:rPr>
      </w:pPr>
    </w:p>
    <w:p w14:paraId="21EC362C" w14:textId="77777777" w:rsidR="00427386" w:rsidRPr="009E7346" w:rsidRDefault="00427386" w:rsidP="00427386">
      <w:pPr>
        <w:bidi/>
        <w:jc w:val="both"/>
        <w:rPr>
          <w:rFonts w:cs="David" w:hint="cs"/>
          <w:rtl/>
        </w:rPr>
      </w:pPr>
      <w:r w:rsidRPr="009E7346">
        <w:rPr>
          <w:rFonts w:cs="David" w:hint="cs"/>
          <w:rtl/>
        </w:rPr>
        <w:tab/>
        <w:t>אם היינו לא מוותרים אז ומעבירים את זה אתה ואני, היתה לנו היום רשות תקשורת. בתוך חוק ההסדרים האלה יש חוקים שצריך לדון בהם בכובד ראש, אבל כל עוד הם לא קיימים, כמו השמים הפתוחים, זה פגיעה ישירה בתיירות למדינת ישראל, שהיא אחד ממנועי הצמיחה החשובים ביותר למשק. הכי מכאיב לי, אין פה אחד שיש לו מונופול על האחריות החקיקתית ועל ההליך החקיקתי, אין פה אחד שיש לו מונופול על זה שדברים ייעשו כמו שצריך. יש לי אחריות בדיוק כמו לכם, ואיני נחות מכם מהבחינה הזאת. אני מצהיר פה, חבר הכנסת אזולאי: שום חוק לא יגיע לבג</w:t>
      </w:r>
      <w:r w:rsidRPr="009E7346">
        <w:rPr>
          <w:rFonts w:cs="David"/>
          <w:rtl/>
        </w:rPr>
        <w:t>"</w:t>
      </w:r>
      <w:r w:rsidRPr="009E7346">
        <w:rPr>
          <w:rFonts w:cs="David" w:hint="cs"/>
          <w:rtl/>
        </w:rPr>
        <w:t>ץ, כי כל חוק שיש שאיזה ספק שיכול להגיע לבג</w:t>
      </w:r>
      <w:r w:rsidRPr="009E7346">
        <w:rPr>
          <w:rFonts w:cs="David"/>
          <w:rtl/>
        </w:rPr>
        <w:t>"</w:t>
      </w:r>
      <w:r w:rsidRPr="009E7346">
        <w:rPr>
          <w:rFonts w:cs="David" w:hint="cs"/>
          <w:rtl/>
        </w:rPr>
        <w:t xml:space="preserve">ץ, וגם לזכות, אני אומר לך: הוא לא יהיה פה. </w:t>
      </w:r>
    </w:p>
    <w:p w14:paraId="7DE704A8" w14:textId="77777777" w:rsidR="00427386" w:rsidRPr="009E7346" w:rsidRDefault="00427386" w:rsidP="00427386">
      <w:pPr>
        <w:bidi/>
        <w:jc w:val="both"/>
        <w:rPr>
          <w:rFonts w:cs="David" w:hint="cs"/>
          <w:rtl/>
        </w:rPr>
      </w:pPr>
    </w:p>
    <w:p w14:paraId="22AA9699" w14:textId="77777777" w:rsidR="00427386" w:rsidRPr="009E7346" w:rsidRDefault="00427386" w:rsidP="00427386">
      <w:pPr>
        <w:bidi/>
        <w:jc w:val="both"/>
        <w:rPr>
          <w:rFonts w:cs="David" w:hint="cs"/>
          <w:u w:val="single"/>
          <w:rtl/>
        </w:rPr>
      </w:pPr>
      <w:r w:rsidRPr="009E7346">
        <w:rPr>
          <w:rFonts w:cs="David" w:hint="cs"/>
          <w:u w:val="single"/>
          <w:rtl/>
        </w:rPr>
        <w:t>ראובן ריבלין:</w:t>
      </w:r>
    </w:p>
    <w:p w14:paraId="05601EE9" w14:textId="77777777" w:rsidR="00427386" w:rsidRPr="009E7346" w:rsidRDefault="00427386" w:rsidP="00427386">
      <w:pPr>
        <w:bidi/>
        <w:jc w:val="both"/>
        <w:rPr>
          <w:rFonts w:cs="David" w:hint="cs"/>
          <w:u w:val="single"/>
          <w:rtl/>
        </w:rPr>
      </w:pPr>
    </w:p>
    <w:p w14:paraId="538E9461" w14:textId="77777777" w:rsidR="00427386" w:rsidRPr="009E7346" w:rsidRDefault="00427386" w:rsidP="00427386">
      <w:pPr>
        <w:bidi/>
        <w:jc w:val="both"/>
        <w:rPr>
          <w:rFonts w:cs="David" w:hint="cs"/>
          <w:rtl/>
        </w:rPr>
      </w:pPr>
      <w:r w:rsidRPr="009E7346">
        <w:rPr>
          <w:rFonts w:cs="David" w:hint="cs"/>
          <w:rtl/>
        </w:rPr>
        <w:tab/>
        <w:t>מה, הכל טובים?</w:t>
      </w:r>
    </w:p>
    <w:p w14:paraId="1FDF2EDF" w14:textId="77777777" w:rsidR="00427386" w:rsidRPr="009E7346" w:rsidRDefault="00427386" w:rsidP="00427386">
      <w:pPr>
        <w:bidi/>
        <w:jc w:val="both"/>
        <w:rPr>
          <w:rFonts w:cs="David" w:hint="cs"/>
          <w:rtl/>
        </w:rPr>
      </w:pPr>
    </w:p>
    <w:p w14:paraId="5015EE7D" w14:textId="77777777" w:rsidR="00427386" w:rsidRPr="009E7346" w:rsidRDefault="00427386" w:rsidP="00427386">
      <w:pPr>
        <w:bidi/>
        <w:jc w:val="both"/>
        <w:rPr>
          <w:rFonts w:cs="David" w:hint="cs"/>
          <w:u w:val="single"/>
          <w:rtl/>
        </w:rPr>
      </w:pPr>
      <w:r w:rsidRPr="009E7346">
        <w:rPr>
          <w:rFonts w:cs="David" w:hint="cs"/>
          <w:u w:val="single"/>
          <w:rtl/>
        </w:rPr>
        <w:t>אביגדור יצחקי:</w:t>
      </w:r>
    </w:p>
    <w:p w14:paraId="746B0434" w14:textId="77777777" w:rsidR="00427386" w:rsidRPr="009E7346" w:rsidRDefault="00427386" w:rsidP="00427386">
      <w:pPr>
        <w:bidi/>
        <w:jc w:val="both"/>
        <w:rPr>
          <w:rFonts w:cs="David" w:hint="cs"/>
          <w:rtl/>
        </w:rPr>
      </w:pPr>
    </w:p>
    <w:p w14:paraId="488D3414" w14:textId="77777777" w:rsidR="00427386" w:rsidRPr="009E7346" w:rsidRDefault="00427386" w:rsidP="00427386">
      <w:pPr>
        <w:bidi/>
        <w:jc w:val="both"/>
        <w:rPr>
          <w:rFonts w:cs="David" w:hint="cs"/>
          <w:rtl/>
        </w:rPr>
      </w:pPr>
      <w:r w:rsidRPr="009E7346">
        <w:rPr>
          <w:rFonts w:cs="David" w:hint="cs"/>
          <w:rtl/>
        </w:rPr>
        <w:tab/>
        <w:t>יכול להיות, לא יודע.</w:t>
      </w:r>
    </w:p>
    <w:p w14:paraId="6C13C066" w14:textId="77777777" w:rsidR="00427386" w:rsidRPr="009E7346" w:rsidRDefault="00427386" w:rsidP="00427386">
      <w:pPr>
        <w:bidi/>
        <w:jc w:val="both"/>
        <w:rPr>
          <w:rFonts w:cs="David" w:hint="cs"/>
          <w:rtl/>
        </w:rPr>
      </w:pPr>
    </w:p>
    <w:p w14:paraId="4CC900CA" w14:textId="77777777" w:rsidR="00427386" w:rsidRPr="009E7346" w:rsidRDefault="00427386" w:rsidP="00427386">
      <w:pPr>
        <w:bidi/>
        <w:jc w:val="both"/>
        <w:rPr>
          <w:rFonts w:cs="David" w:hint="cs"/>
          <w:rtl/>
        </w:rPr>
      </w:pPr>
      <w:r w:rsidRPr="009E7346">
        <w:rPr>
          <w:rFonts w:cs="David" w:hint="cs"/>
          <w:rtl/>
        </w:rPr>
        <w:tab/>
        <w:t xml:space="preserve">הרבה פה לא יודעים מה יש בספר הכחול הזה, אז אני אומר לך: יישבו בכל ועדה, ושיקול הדעת על הוועדה, האם הם רוצים להביא את זה במקום הזה, או לא, ורוצים לדחות את זה בשבועיים, בחודשיים או בכלל. פה יהיה שיקול דעת יותר טוב מהוועדות השונות של הכנסת? למה? אם הוועדות האלה יחשבו שהתהליך הוא לא ראוי, הן לא יחליטו. מה הבעיה פה? </w:t>
      </w:r>
    </w:p>
    <w:p w14:paraId="56302969" w14:textId="77777777" w:rsidR="00427386" w:rsidRPr="009E7346" w:rsidRDefault="00427386" w:rsidP="00427386">
      <w:pPr>
        <w:bidi/>
        <w:jc w:val="both"/>
        <w:rPr>
          <w:rFonts w:cs="David" w:hint="cs"/>
          <w:rtl/>
        </w:rPr>
      </w:pPr>
    </w:p>
    <w:p w14:paraId="10B18DCB" w14:textId="77777777" w:rsidR="00427386" w:rsidRPr="009E7346" w:rsidRDefault="00427386" w:rsidP="00427386">
      <w:pPr>
        <w:bidi/>
        <w:ind w:firstLine="567"/>
        <w:jc w:val="both"/>
        <w:rPr>
          <w:rFonts w:cs="David" w:hint="cs"/>
          <w:rtl/>
        </w:rPr>
      </w:pPr>
      <w:r w:rsidRPr="009E7346">
        <w:rPr>
          <w:rFonts w:cs="David" w:hint="cs"/>
          <w:rtl/>
        </w:rPr>
        <w:t>הוועדות הייעודיות, נתנה היועצת המשפטית לכנסת את חוות דעתה. אתה בעצמך אמרת שתקשורת - צריך להישאר בכלכלה ולא בחינוך. היא אומרת שמשפטית, כך זה נראה לה, והיא אומרת: אתם יכולים גם לשקול שיקולים אחרים.</w:t>
      </w:r>
    </w:p>
    <w:p w14:paraId="069966C3" w14:textId="77777777" w:rsidR="00427386" w:rsidRPr="009E7346" w:rsidRDefault="00427386" w:rsidP="00427386">
      <w:pPr>
        <w:bidi/>
        <w:jc w:val="both"/>
        <w:rPr>
          <w:rFonts w:cs="David" w:hint="cs"/>
          <w:rtl/>
        </w:rPr>
      </w:pPr>
    </w:p>
    <w:p w14:paraId="4607FB4A" w14:textId="77777777" w:rsidR="00427386" w:rsidRPr="009E7346" w:rsidRDefault="00427386" w:rsidP="00427386">
      <w:pPr>
        <w:bidi/>
        <w:jc w:val="both"/>
        <w:rPr>
          <w:rFonts w:cs="David" w:hint="cs"/>
          <w:rtl/>
        </w:rPr>
      </w:pPr>
      <w:r w:rsidRPr="009E7346">
        <w:rPr>
          <w:rFonts w:cs="David" w:hint="cs"/>
          <w:rtl/>
        </w:rPr>
        <w:tab/>
        <w:t>לכן חברי הוועדה, אם אתם רוצים לעשות כל דבר בזה שבצורה אפילו שרלטנית נחלק את הדברים, אני אומר לכם: לא. אם בכל ועדה יישבו, ידונו ואחרי שעתיים של דיון יגידו שהחוק הזה מחייב עשרה ימי דיונים, 13 מומחים ו-14 ועדות, יחליטו בוועדה שאת החוק הזה דוחים עד סוף השנה, וזה מותר להם. לכן אין פה דורסנות ושום דבר אחר.</w:t>
      </w:r>
    </w:p>
    <w:p w14:paraId="3B40256B" w14:textId="77777777" w:rsidR="00427386" w:rsidRPr="009E7346" w:rsidRDefault="00427386" w:rsidP="00427386">
      <w:pPr>
        <w:bidi/>
        <w:jc w:val="both"/>
        <w:rPr>
          <w:rFonts w:cs="David" w:hint="cs"/>
          <w:rtl/>
        </w:rPr>
      </w:pPr>
    </w:p>
    <w:p w14:paraId="26E8440D" w14:textId="77777777" w:rsidR="00427386" w:rsidRPr="009E7346" w:rsidRDefault="00427386" w:rsidP="00427386">
      <w:pPr>
        <w:bidi/>
        <w:jc w:val="both"/>
        <w:rPr>
          <w:rFonts w:cs="David" w:hint="cs"/>
          <w:rtl/>
        </w:rPr>
      </w:pPr>
      <w:r w:rsidRPr="009E7346">
        <w:rPr>
          <w:rFonts w:cs="David" w:hint="cs"/>
          <w:rtl/>
        </w:rPr>
        <w:tab/>
        <w:t>לגבי החלוקה לוועדות עצמן, יש חלוקה לוועדות עצמן, אני מודה שיש שיקולים של אופוזיציה וקואליציה, ואני חושב ששיקולים אלה לגיטימיים. אני חושב שהקואליציה לדורותיה שקלה את השיקולים האלה בהבאתה ובחלוקתה של הסעיפים לוועדות השונות. אין דבר כזה, שאין שיקולים קואליציוניים ואופוזיציוניים, ואביא לכם את הדוגמה של השמים הפתוחים - השיקול היה פה פוליטי, למה? שני דברים. דבר אחד אומר ודבר אחד לא אומר; שר האוצר, הדבר הזה נורא חשוב לו, הוא רואה בזה גולת כותרת של עבודתו כשר התיירות, והוא חושב שוועדה בראשות האופוזיציה לא תביא את העניין, למרות שהוא חושב שהוא ראוי לשמש כיושב-ראש הוועדה, והוא בהחלט אחראי. אז יש גם שיקולים פוליטיים בעניין הזה.</w:t>
      </w:r>
    </w:p>
    <w:p w14:paraId="378779D2" w14:textId="77777777" w:rsidR="00427386" w:rsidRPr="009E7346" w:rsidRDefault="00427386" w:rsidP="00427386">
      <w:pPr>
        <w:bidi/>
        <w:jc w:val="both"/>
        <w:rPr>
          <w:rFonts w:cs="David" w:hint="cs"/>
          <w:rtl/>
        </w:rPr>
      </w:pPr>
    </w:p>
    <w:p w14:paraId="6359319F" w14:textId="77777777" w:rsidR="00427386" w:rsidRPr="009E7346" w:rsidRDefault="00427386" w:rsidP="00427386">
      <w:pPr>
        <w:bidi/>
        <w:jc w:val="both"/>
        <w:rPr>
          <w:rFonts w:cs="David" w:hint="cs"/>
          <w:rtl/>
        </w:rPr>
      </w:pPr>
      <w:r w:rsidRPr="009E7346">
        <w:rPr>
          <w:rFonts w:cs="David" w:hint="cs"/>
          <w:rtl/>
        </w:rPr>
        <w:tab/>
        <w:t>לעצם העניין, הנה תהיה פה עכשיו בקשה של ועדת הכנסת שאומרת שהיא דורשת מכל ועדות הכנסת עד סוף השבוע הבא להביא את כל החלוקה של החוקים, לאן זה הולך בחוק ההסדרים הנוכחי יחד עם התקציב, מה עובר לפרק זמן קצר ומה לפרק זמן ארוך. שם נשב, נתווכח, כל דבר לגופו, כל דבר שאנו יודעים את הפרטים של מה שכתוב בחוק, ולא כך עכשיו. אי-אמון, אגב, בממשלה בזמן שראש ממשלה נמצא אצל נשיא ארצות הברית לא היה בשום קדנציה.</w:t>
      </w:r>
    </w:p>
    <w:p w14:paraId="6FD193C6" w14:textId="77777777" w:rsidR="00427386" w:rsidRPr="009E7346" w:rsidRDefault="00427386" w:rsidP="00427386">
      <w:pPr>
        <w:bidi/>
        <w:jc w:val="both"/>
        <w:rPr>
          <w:rFonts w:cs="David" w:hint="cs"/>
          <w:rtl/>
        </w:rPr>
      </w:pPr>
    </w:p>
    <w:p w14:paraId="561F0C2A"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00227D34" w14:textId="77777777" w:rsidR="00427386" w:rsidRPr="009E7346" w:rsidRDefault="00427386" w:rsidP="00427386">
      <w:pPr>
        <w:bidi/>
        <w:jc w:val="both"/>
        <w:rPr>
          <w:rFonts w:cs="David" w:hint="cs"/>
          <w:u w:val="single"/>
          <w:rtl/>
        </w:rPr>
      </w:pPr>
    </w:p>
    <w:p w14:paraId="4629F47B" w14:textId="77777777" w:rsidR="00427386" w:rsidRPr="009E7346" w:rsidRDefault="00427386" w:rsidP="00427386">
      <w:pPr>
        <w:bidi/>
        <w:jc w:val="both"/>
        <w:rPr>
          <w:rFonts w:cs="David" w:hint="cs"/>
          <w:rtl/>
        </w:rPr>
      </w:pPr>
      <w:r w:rsidRPr="009E7346">
        <w:rPr>
          <w:rFonts w:cs="David" w:hint="cs"/>
          <w:rtl/>
        </w:rPr>
        <w:tab/>
        <w:t xml:space="preserve"> גם פה אתה טועה. לא אמרנו מתי נצביע.</w:t>
      </w:r>
    </w:p>
    <w:p w14:paraId="5294DC30" w14:textId="77777777" w:rsidR="00427386" w:rsidRPr="009E7346" w:rsidRDefault="00427386" w:rsidP="00427386">
      <w:pPr>
        <w:bidi/>
        <w:jc w:val="both"/>
        <w:rPr>
          <w:rFonts w:cs="David" w:hint="cs"/>
          <w:rtl/>
        </w:rPr>
      </w:pPr>
    </w:p>
    <w:p w14:paraId="33D00CEF" w14:textId="77777777" w:rsidR="00427386" w:rsidRPr="009E7346" w:rsidRDefault="00427386" w:rsidP="00427386">
      <w:pPr>
        <w:bidi/>
        <w:jc w:val="both"/>
        <w:rPr>
          <w:rFonts w:cs="David" w:hint="cs"/>
          <w:rtl/>
        </w:rPr>
      </w:pPr>
      <w:r w:rsidRPr="009E7346">
        <w:rPr>
          <w:rFonts w:cs="David" w:hint="cs"/>
          <w:u w:val="single"/>
          <w:rtl/>
        </w:rPr>
        <w:t>אביגדור יצחקי:</w:t>
      </w:r>
    </w:p>
    <w:p w14:paraId="4F8CEB17" w14:textId="77777777" w:rsidR="00427386" w:rsidRPr="009E7346" w:rsidRDefault="00427386" w:rsidP="00427386">
      <w:pPr>
        <w:bidi/>
        <w:jc w:val="both"/>
        <w:rPr>
          <w:rFonts w:cs="David" w:hint="cs"/>
          <w:rtl/>
        </w:rPr>
      </w:pPr>
    </w:p>
    <w:p w14:paraId="6C23A905" w14:textId="77777777" w:rsidR="00427386" w:rsidRPr="009E7346" w:rsidRDefault="00427386" w:rsidP="00427386">
      <w:pPr>
        <w:bidi/>
        <w:jc w:val="both"/>
        <w:rPr>
          <w:rFonts w:cs="David" w:hint="cs"/>
          <w:rtl/>
        </w:rPr>
      </w:pPr>
      <w:r w:rsidRPr="009E7346">
        <w:rPr>
          <w:rFonts w:cs="David" w:hint="cs"/>
          <w:rtl/>
        </w:rPr>
        <w:tab/>
        <w:t xml:space="preserve">כשאני הייתי. אני אומר: לא נבקש מהאופוזיציה להסיר את ההצעות ולא להצביע ביום שני, כי זה מחוסר-כבודה של האופוזיציה. </w:t>
      </w:r>
    </w:p>
    <w:p w14:paraId="2F181296" w14:textId="77777777" w:rsidR="00427386" w:rsidRPr="009E7346" w:rsidRDefault="00427386" w:rsidP="00427386">
      <w:pPr>
        <w:bidi/>
        <w:jc w:val="both"/>
        <w:rPr>
          <w:rFonts w:cs="David" w:hint="cs"/>
          <w:rtl/>
        </w:rPr>
      </w:pPr>
    </w:p>
    <w:p w14:paraId="498DE261" w14:textId="77777777" w:rsidR="00427386" w:rsidRPr="009E7346" w:rsidRDefault="00427386" w:rsidP="00427386">
      <w:pPr>
        <w:bidi/>
        <w:jc w:val="both"/>
        <w:rPr>
          <w:rFonts w:cs="David" w:hint="cs"/>
          <w:rtl/>
        </w:rPr>
      </w:pPr>
      <w:r w:rsidRPr="009E7346">
        <w:rPr>
          <w:rFonts w:cs="David" w:hint="cs"/>
          <w:rtl/>
        </w:rPr>
        <w:tab/>
        <w:t xml:space="preserve">לכן אני מבקש להצביע, לקבל את החלוקה, ובסוף השבוע הבא ועדת הכנסת תדווח על-ידי כל ראשי הוועדות, אילו חוקים נכנסים לחוק ההסדרים ואילו לא, על-פי ההצבעה בכל ועדה. </w:t>
      </w:r>
    </w:p>
    <w:p w14:paraId="63326D91" w14:textId="77777777" w:rsidR="00427386" w:rsidRPr="009E7346" w:rsidRDefault="00427386" w:rsidP="00427386">
      <w:pPr>
        <w:bidi/>
        <w:jc w:val="both"/>
        <w:rPr>
          <w:rFonts w:cs="David" w:hint="cs"/>
          <w:rtl/>
        </w:rPr>
      </w:pPr>
    </w:p>
    <w:p w14:paraId="20A234B6"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09CCE637" w14:textId="77777777" w:rsidR="00427386" w:rsidRPr="009E7346" w:rsidRDefault="00427386" w:rsidP="00427386">
      <w:pPr>
        <w:bidi/>
        <w:jc w:val="both"/>
        <w:rPr>
          <w:rFonts w:cs="David" w:hint="cs"/>
          <w:u w:val="single"/>
          <w:rtl/>
        </w:rPr>
      </w:pPr>
    </w:p>
    <w:p w14:paraId="14A87305" w14:textId="77777777" w:rsidR="00427386" w:rsidRPr="009E7346" w:rsidRDefault="00427386" w:rsidP="00427386">
      <w:pPr>
        <w:bidi/>
        <w:jc w:val="both"/>
        <w:rPr>
          <w:rFonts w:cs="David" w:hint="cs"/>
          <w:rtl/>
        </w:rPr>
      </w:pPr>
      <w:r w:rsidRPr="009E7346">
        <w:rPr>
          <w:rFonts w:cs="David" w:hint="cs"/>
          <w:rtl/>
        </w:rPr>
        <w:tab/>
        <w:t>תודה. אני רוצה להאיר ולהעיר משהו שנאמר פה לגבי התנהלות הוועדה; נכון שנבחרתי אתמול בפה אחד, אך הבאתי הצבעות קודמות באותו נושא מוועדות כנסת קודמות. בדקתי תוך כדי הדיון, כמה זמן היה אז לקואליציה וליושב-ראש הקואליציה לנהל דיון כזה על חוק ההסדרים, שאני סבורה שהחוק שהונהג אז, כולל בתוכנית הכלכלית, אביא לכם כמה דוגמאות, כמה זמן אז נדון הנושא המהותי והחשוב הזה: ישיבת כנסת שהיתה ביום רביעי, 12 בינואר 2005, נמשכה שעה וחצי. ועדת כנסת שדנה באותו נושא נמשכה 50 דקות. ועדת כנסת נוספת שדנה באותו נושא, פיצול חוק ההסדרים, בממשלה הקודמת, בראשות סיעה אחרת, שהיה לה גם רוב דורסני, נמשכה 55 דקות. לכן רבותיי וחברי חבר הכנסת סער, שאני מאוד מעריכה את עבודתך- -</w:t>
      </w:r>
    </w:p>
    <w:p w14:paraId="1D5152A5" w14:textId="77777777" w:rsidR="00427386" w:rsidRPr="009E7346" w:rsidRDefault="00427386" w:rsidP="00427386">
      <w:pPr>
        <w:bidi/>
        <w:jc w:val="both"/>
        <w:rPr>
          <w:rFonts w:cs="David" w:hint="cs"/>
          <w:rtl/>
        </w:rPr>
      </w:pPr>
    </w:p>
    <w:p w14:paraId="53DC56E3"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46FE1F3A" w14:textId="77777777" w:rsidR="00427386" w:rsidRPr="009E7346" w:rsidRDefault="00427386" w:rsidP="00427386">
      <w:pPr>
        <w:bidi/>
        <w:jc w:val="both"/>
        <w:rPr>
          <w:rFonts w:cs="David" w:hint="cs"/>
          <w:u w:val="single"/>
          <w:rtl/>
        </w:rPr>
      </w:pPr>
    </w:p>
    <w:p w14:paraId="1E00C8F7" w14:textId="77777777" w:rsidR="00427386" w:rsidRPr="009E7346" w:rsidRDefault="00427386" w:rsidP="00427386">
      <w:pPr>
        <w:bidi/>
        <w:jc w:val="both"/>
        <w:rPr>
          <w:rFonts w:cs="David" w:hint="cs"/>
          <w:rtl/>
        </w:rPr>
      </w:pPr>
      <w:r w:rsidRPr="009E7346">
        <w:rPr>
          <w:rFonts w:cs="David" w:hint="cs"/>
          <w:rtl/>
        </w:rPr>
        <w:tab/>
        <w:t xml:space="preserve"> דיברתי על הזמן להעברת חוק ההסדרים ולא על זמן הדיון בוועדת הכנסת.</w:t>
      </w:r>
    </w:p>
    <w:p w14:paraId="1F2A7DDB" w14:textId="77777777" w:rsidR="00427386" w:rsidRPr="009E7346" w:rsidRDefault="00427386" w:rsidP="00427386">
      <w:pPr>
        <w:bidi/>
        <w:jc w:val="both"/>
        <w:rPr>
          <w:rFonts w:cs="David" w:hint="cs"/>
          <w:rtl/>
        </w:rPr>
      </w:pPr>
    </w:p>
    <w:p w14:paraId="3C2AF108" w14:textId="77777777" w:rsidR="00427386" w:rsidRPr="009E7346" w:rsidRDefault="00427386" w:rsidP="00427386">
      <w:pPr>
        <w:bidi/>
        <w:jc w:val="both"/>
        <w:rPr>
          <w:rFonts w:cs="David" w:hint="cs"/>
          <w:u w:val="single"/>
          <w:rtl/>
        </w:rPr>
      </w:pPr>
      <w:r w:rsidRPr="009E7346">
        <w:rPr>
          <w:rFonts w:cs="David"/>
          <w:u w:val="single"/>
          <w:rtl/>
        </w:rPr>
        <w:br w:type="page"/>
      </w: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66D9BC4" w14:textId="77777777" w:rsidR="00427386" w:rsidRPr="009E7346" w:rsidRDefault="00427386" w:rsidP="00427386">
      <w:pPr>
        <w:bidi/>
        <w:jc w:val="both"/>
        <w:rPr>
          <w:rFonts w:cs="David" w:hint="cs"/>
          <w:u w:val="single"/>
          <w:rtl/>
        </w:rPr>
      </w:pPr>
    </w:p>
    <w:p w14:paraId="45FDA291" w14:textId="77777777" w:rsidR="00427386" w:rsidRPr="009E7346" w:rsidRDefault="00427386" w:rsidP="00427386">
      <w:pPr>
        <w:bidi/>
        <w:jc w:val="both"/>
        <w:rPr>
          <w:rFonts w:cs="David" w:hint="cs"/>
          <w:rtl/>
        </w:rPr>
      </w:pPr>
      <w:r w:rsidRPr="009E7346">
        <w:rPr>
          <w:rFonts w:cs="David" w:hint="cs"/>
          <w:rtl/>
        </w:rPr>
        <w:tab/>
        <w:t>דיברת גם על ההתנהלות בוועדת הכנסת.</w:t>
      </w:r>
    </w:p>
    <w:p w14:paraId="2E5271E3" w14:textId="77777777" w:rsidR="00427386" w:rsidRPr="009E7346" w:rsidRDefault="00427386" w:rsidP="00427386">
      <w:pPr>
        <w:bidi/>
        <w:jc w:val="both"/>
        <w:rPr>
          <w:rFonts w:cs="David" w:hint="cs"/>
          <w:rtl/>
        </w:rPr>
      </w:pPr>
    </w:p>
    <w:p w14:paraId="2BE7E9CF"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7B016397" w14:textId="77777777" w:rsidR="00427386" w:rsidRPr="009E7346" w:rsidRDefault="00427386" w:rsidP="00427386">
      <w:pPr>
        <w:bidi/>
        <w:jc w:val="both"/>
        <w:rPr>
          <w:rFonts w:cs="David" w:hint="cs"/>
          <w:u w:val="single"/>
          <w:rtl/>
        </w:rPr>
      </w:pPr>
    </w:p>
    <w:p w14:paraId="7F569D4D" w14:textId="77777777" w:rsidR="00427386" w:rsidRPr="009E7346" w:rsidRDefault="00427386" w:rsidP="00427386">
      <w:pPr>
        <w:bidi/>
        <w:jc w:val="both"/>
        <w:rPr>
          <w:rFonts w:cs="David" w:hint="cs"/>
          <w:rtl/>
        </w:rPr>
      </w:pPr>
      <w:r w:rsidRPr="009E7346">
        <w:rPr>
          <w:rFonts w:cs="David" w:hint="cs"/>
          <w:rtl/>
        </w:rPr>
        <w:tab/>
        <w:t xml:space="preserve"> בזה שאת נותנת יד לביזוי הכנסת ביומך הראשון כיושבת-ראש ועדת הכנסת, את מבזה את הכנסת.</w:t>
      </w:r>
    </w:p>
    <w:p w14:paraId="38DD8025" w14:textId="77777777" w:rsidR="00427386" w:rsidRPr="009E7346" w:rsidRDefault="00427386" w:rsidP="00427386">
      <w:pPr>
        <w:bidi/>
        <w:jc w:val="both"/>
        <w:rPr>
          <w:rFonts w:cs="David" w:hint="cs"/>
          <w:rtl/>
        </w:rPr>
      </w:pPr>
    </w:p>
    <w:p w14:paraId="2489D7F2"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72E23D9" w14:textId="77777777" w:rsidR="00427386" w:rsidRPr="009E7346" w:rsidRDefault="00427386" w:rsidP="00427386">
      <w:pPr>
        <w:bidi/>
        <w:jc w:val="both"/>
        <w:rPr>
          <w:rFonts w:cs="David" w:hint="cs"/>
          <w:u w:val="single"/>
          <w:rtl/>
        </w:rPr>
      </w:pPr>
    </w:p>
    <w:p w14:paraId="202219DF" w14:textId="77777777" w:rsidR="00427386" w:rsidRPr="009E7346" w:rsidRDefault="00427386" w:rsidP="00427386">
      <w:pPr>
        <w:bidi/>
        <w:jc w:val="both"/>
        <w:rPr>
          <w:rFonts w:cs="David" w:hint="cs"/>
          <w:rtl/>
        </w:rPr>
      </w:pPr>
      <w:r w:rsidRPr="009E7346">
        <w:rPr>
          <w:rFonts w:cs="David" w:hint="cs"/>
          <w:rtl/>
        </w:rPr>
        <w:tab/>
        <w:t xml:space="preserve">תפסתי אותך בעניין הזה לא מוכן? אל תתנהל כמו שהתנהלת עם יושב-ראש הוועדה הקודם. </w:t>
      </w:r>
    </w:p>
    <w:p w14:paraId="574731EA" w14:textId="77777777" w:rsidR="00427386" w:rsidRPr="009E7346" w:rsidRDefault="00427386" w:rsidP="00427386">
      <w:pPr>
        <w:bidi/>
        <w:jc w:val="both"/>
        <w:rPr>
          <w:rFonts w:cs="David" w:hint="cs"/>
          <w:rtl/>
        </w:rPr>
      </w:pPr>
    </w:p>
    <w:p w14:paraId="6152B6CC" w14:textId="77777777" w:rsidR="00427386" w:rsidRPr="009E7346" w:rsidRDefault="00427386" w:rsidP="00427386">
      <w:pPr>
        <w:bidi/>
        <w:ind w:firstLine="567"/>
        <w:jc w:val="both"/>
        <w:rPr>
          <w:rFonts w:cs="David" w:hint="cs"/>
          <w:rtl/>
        </w:rPr>
      </w:pPr>
      <w:r w:rsidRPr="009E7346">
        <w:rPr>
          <w:rFonts w:cs="David" w:hint="cs"/>
          <w:rtl/>
        </w:rPr>
        <w:t>לכן אני סבורה שוועדת הכנסת נתנה פרק זמן לדיון הולם, וזה נכון שאנו דנים בסד זמן לחוץ מצד אחד, ומצד שני 30 יום להעביר את חוק ההסדרים וחוק התקציב, אין לי ספק שהוועדות, כשתתכנסה, יידרשו ליותר זמן מזה.</w:t>
      </w:r>
    </w:p>
    <w:p w14:paraId="3D3B9351" w14:textId="77777777" w:rsidR="00427386" w:rsidRPr="009E7346" w:rsidRDefault="00427386" w:rsidP="00427386">
      <w:pPr>
        <w:bidi/>
        <w:jc w:val="both"/>
        <w:rPr>
          <w:rFonts w:cs="David" w:hint="cs"/>
          <w:rtl/>
        </w:rPr>
      </w:pPr>
    </w:p>
    <w:p w14:paraId="318F50C9"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621AF7FF" w14:textId="77777777" w:rsidR="00427386" w:rsidRPr="009E7346" w:rsidRDefault="00427386" w:rsidP="00427386">
      <w:pPr>
        <w:bidi/>
        <w:jc w:val="both"/>
        <w:rPr>
          <w:rFonts w:cs="David" w:hint="cs"/>
          <w:u w:val="single"/>
          <w:rtl/>
        </w:rPr>
      </w:pPr>
    </w:p>
    <w:p w14:paraId="3FA8EEB1" w14:textId="77777777" w:rsidR="00427386" w:rsidRPr="009E7346" w:rsidRDefault="00427386" w:rsidP="00427386">
      <w:pPr>
        <w:bidi/>
        <w:jc w:val="both"/>
        <w:rPr>
          <w:rFonts w:cs="David" w:hint="cs"/>
          <w:rtl/>
        </w:rPr>
      </w:pPr>
      <w:r w:rsidRPr="009E7346">
        <w:rPr>
          <w:rFonts w:cs="David" w:hint="cs"/>
          <w:rtl/>
        </w:rPr>
        <w:tab/>
        <w:t xml:space="preserve"> אני מבקש לעתים להביא הצעות אלטרנטיבות להצבעה.</w:t>
      </w:r>
    </w:p>
    <w:p w14:paraId="4ED9DC35" w14:textId="77777777" w:rsidR="00427386" w:rsidRPr="009E7346" w:rsidRDefault="00427386" w:rsidP="00427386">
      <w:pPr>
        <w:bidi/>
        <w:jc w:val="both"/>
        <w:rPr>
          <w:rFonts w:cs="David" w:hint="cs"/>
          <w:rtl/>
        </w:rPr>
      </w:pPr>
    </w:p>
    <w:p w14:paraId="16E1CA47" w14:textId="77777777" w:rsidR="00427386" w:rsidRPr="009E7346" w:rsidRDefault="00427386" w:rsidP="00427386">
      <w:pPr>
        <w:bidi/>
        <w:jc w:val="both"/>
        <w:rPr>
          <w:rFonts w:cs="David" w:hint="cs"/>
          <w:u w:val="single"/>
          <w:rtl/>
        </w:rPr>
      </w:pPr>
      <w:r w:rsidRPr="009E7346">
        <w:rPr>
          <w:rFonts w:cs="David" w:hint="cs"/>
          <w:u w:val="single"/>
          <w:rtl/>
        </w:rPr>
        <w:t>רוחמה אברהם:</w:t>
      </w:r>
    </w:p>
    <w:p w14:paraId="6F19C448" w14:textId="77777777" w:rsidR="00427386" w:rsidRPr="009E7346" w:rsidRDefault="00427386" w:rsidP="00427386">
      <w:pPr>
        <w:bidi/>
        <w:jc w:val="both"/>
        <w:rPr>
          <w:rFonts w:cs="David" w:hint="cs"/>
          <w:rtl/>
        </w:rPr>
      </w:pPr>
    </w:p>
    <w:p w14:paraId="4A8BEABA" w14:textId="77777777" w:rsidR="00427386" w:rsidRPr="009E7346" w:rsidRDefault="00427386" w:rsidP="00427386">
      <w:pPr>
        <w:bidi/>
        <w:jc w:val="both"/>
        <w:rPr>
          <w:rFonts w:cs="David" w:hint="cs"/>
          <w:rtl/>
        </w:rPr>
      </w:pPr>
      <w:r w:rsidRPr="009E7346">
        <w:rPr>
          <w:rFonts w:cs="David" w:hint="cs"/>
          <w:rtl/>
        </w:rPr>
        <w:tab/>
        <w:t>בסדר. אנו נצביע פרק-פרק. לאחר שוועדת הכנסת פחות או יותר אפשרה לרוב חברי הכנסת, חברים בוועדה ושלא חברים בוועדה, להתבטא, נעבור להצבעות. אנו נצביע על הפרקים.</w:t>
      </w:r>
    </w:p>
    <w:p w14:paraId="74B8C30D" w14:textId="77777777" w:rsidR="00427386" w:rsidRPr="009E7346" w:rsidRDefault="00427386" w:rsidP="00427386">
      <w:pPr>
        <w:bidi/>
        <w:jc w:val="both"/>
        <w:rPr>
          <w:rFonts w:cs="David" w:hint="cs"/>
          <w:rtl/>
        </w:rPr>
      </w:pPr>
    </w:p>
    <w:p w14:paraId="6F1FAF9F" w14:textId="77777777" w:rsidR="00427386" w:rsidRPr="009E7346" w:rsidRDefault="00427386" w:rsidP="00427386">
      <w:pPr>
        <w:bidi/>
        <w:jc w:val="both"/>
        <w:rPr>
          <w:rFonts w:cs="David" w:hint="cs"/>
          <w:rtl/>
        </w:rPr>
      </w:pPr>
      <w:r w:rsidRPr="009E7346">
        <w:rPr>
          <w:rFonts w:cs="David" w:hint="cs"/>
          <w:u w:val="single"/>
          <w:rtl/>
        </w:rPr>
        <w:t>חיים אורון:</w:t>
      </w:r>
    </w:p>
    <w:p w14:paraId="2DA1682A" w14:textId="77777777" w:rsidR="00427386" w:rsidRPr="009E7346" w:rsidRDefault="00427386" w:rsidP="00427386">
      <w:pPr>
        <w:bidi/>
        <w:jc w:val="both"/>
        <w:rPr>
          <w:rFonts w:cs="David" w:hint="cs"/>
          <w:rtl/>
        </w:rPr>
      </w:pPr>
    </w:p>
    <w:p w14:paraId="2425E169" w14:textId="77777777" w:rsidR="00427386" w:rsidRPr="009E7346" w:rsidRDefault="00427386" w:rsidP="00427386">
      <w:pPr>
        <w:bidi/>
        <w:jc w:val="both"/>
        <w:rPr>
          <w:rFonts w:cs="David" w:hint="cs"/>
          <w:rtl/>
        </w:rPr>
      </w:pPr>
      <w:r w:rsidRPr="009E7346">
        <w:rPr>
          <w:rFonts w:cs="David" w:hint="cs"/>
          <w:rtl/>
        </w:rPr>
        <w:tab/>
        <w:t>בכל פרק יש מרכיב של 121 ומרכיב של לאיזה ועדה להעביר.</w:t>
      </w:r>
    </w:p>
    <w:p w14:paraId="5C453DED" w14:textId="77777777" w:rsidR="00427386" w:rsidRPr="009E7346" w:rsidRDefault="00427386" w:rsidP="00427386">
      <w:pPr>
        <w:bidi/>
        <w:jc w:val="both"/>
        <w:rPr>
          <w:rFonts w:cs="David" w:hint="cs"/>
          <w:rtl/>
        </w:rPr>
      </w:pPr>
    </w:p>
    <w:p w14:paraId="6765A38F"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41408575" w14:textId="77777777" w:rsidR="00427386" w:rsidRPr="009E7346" w:rsidRDefault="00427386" w:rsidP="00427386">
      <w:pPr>
        <w:bidi/>
        <w:jc w:val="both"/>
        <w:rPr>
          <w:rFonts w:cs="David" w:hint="cs"/>
          <w:u w:val="single"/>
          <w:rtl/>
        </w:rPr>
      </w:pPr>
    </w:p>
    <w:p w14:paraId="634CB18B" w14:textId="77777777" w:rsidR="00427386" w:rsidRPr="009E7346" w:rsidRDefault="00427386" w:rsidP="00427386">
      <w:pPr>
        <w:bidi/>
        <w:jc w:val="both"/>
        <w:rPr>
          <w:rFonts w:cs="David" w:hint="cs"/>
          <w:rtl/>
        </w:rPr>
      </w:pPr>
      <w:r w:rsidRPr="009E7346">
        <w:rPr>
          <w:rFonts w:cs="David" w:hint="cs"/>
          <w:rtl/>
        </w:rPr>
        <w:tab/>
        <w:t>נצביע עכשיו, לאיזו ועדה להעביר.</w:t>
      </w:r>
    </w:p>
    <w:p w14:paraId="10440BBF" w14:textId="77777777" w:rsidR="00427386" w:rsidRPr="009E7346" w:rsidRDefault="00427386" w:rsidP="00427386">
      <w:pPr>
        <w:bidi/>
        <w:jc w:val="both"/>
        <w:rPr>
          <w:rFonts w:cs="David" w:hint="cs"/>
          <w:rtl/>
        </w:rPr>
      </w:pPr>
    </w:p>
    <w:p w14:paraId="1D836798" w14:textId="77777777" w:rsidR="00427386" w:rsidRPr="009E7346" w:rsidRDefault="00427386" w:rsidP="00427386">
      <w:pPr>
        <w:bidi/>
        <w:jc w:val="both"/>
        <w:rPr>
          <w:rFonts w:cs="David" w:hint="cs"/>
          <w:rtl/>
        </w:rPr>
      </w:pPr>
      <w:r w:rsidRPr="009E7346">
        <w:rPr>
          <w:rFonts w:cs="David" w:hint="cs"/>
          <w:u w:val="single"/>
          <w:rtl/>
        </w:rPr>
        <w:t>חיים אורון:</w:t>
      </w:r>
    </w:p>
    <w:p w14:paraId="5529F774" w14:textId="77777777" w:rsidR="00427386" w:rsidRPr="009E7346" w:rsidRDefault="00427386" w:rsidP="00427386">
      <w:pPr>
        <w:bidi/>
        <w:jc w:val="both"/>
        <w:rPr>
          <w:rFonts w:cs="David" w:hint="cs"/>
          <w:rtl/>
        </w:rPr>
      </w:pPr>
    </w:p>
    <w:p w14:paraId="4606F0B0" w14:textId="77777777" w:rsidR="00427386" w:rsidRPr="009E7346" w:rsidRDefault="00427386" w:rsidP="00427386">
      <w:pPr>
        <w:bidi/>
        <w:jc w:val="both"/>
        <w:rPr>
          <w:rFonts w:cs="David" w:hint="cs"/>
          <w:rtl/>
        </w:rPr>
      </w:pPr>
      <w:r w:rsidRPr="009E7346">
        <w:rPr>
          <w:rFonts w:cs="David" w:hint="cs"/>
          <w:rtl/>
        </w:rPr>
        <w:tab/>
        <w:t>כנגד ההצעה להעביר את כל החוברת לוועדות השונות אני מציע להעביר מתוך החוברת כרגע את אותם פרקים או סעיפים שהייעוץ המשפטי אמר שהם קשורים בתקציב, ואם במהלך השבוע הקרוב הקואליציה או מי מחברי הכנסת יציע להוסיף חוק נוסף לדיון בחוק התקציב מעבר לאותם 11 סעיפים, יתקיים על זה דיון ויוצבע במהלך השבוע הבא.</w:t>
      </w:r>
    </w:p>
    <w:p w14:paraId="134C57B9" w14:textId="77777777" w:rsidR="00427386" w:rsidRPr="009E7346" w:rsidRDefault="00427386" w:rsidP="00427386">
      <w:pPr>
        <w:bidi/>
        <w:jc w:val="both"/>
        <w:rPr>
          <w:rFonts w:cs="David" w:hint="cs"/>
          <w:rtl/>
        </w:rPr>
      </w:pPr>
    </w:p>
    <w:p w14:paraId="72CE0821"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51AD578" w14:textId="77777777" w:rsidR="00427386" w:rsidRPr="009E7346" w:rsidRDefault="00427386" w:rsidP="00427386">
      <w:pPr>
        <w:bidi/>
        <w:jc w:val="both"/>
        <w:rPr>
          <w:rFonts w:cs="David" w:hint="cs"/>
          <w:u w:val="single"/>
          <w:rtl/>
        </w:rPr>
      </w:pPr>
    </w:p>
    <w:p w14:paraId="517C439F" w14:textId="77777777" w:rsidR="00427386" w:rsidRPr="009E7346" w:rsidRDefault="00427386" w:rsidP="00427386">
      <w:pPr>
        <w:bidi/>
        <w:jc w:val="both"/>
        <w:rPr>
          <w:rFonts w:cs="David" w:hint="cs"/>
          <w:rtl/>
        </w:rPr>
      </w:pPr>
      <w:r w:rsidRPr="009E7346">
        <w:rPr>
          <w:rFonts w:cs="David" w:hint="cs"/>
          <w:rtl/>
        </w:rPr>
        <w:tab/>
        <w:t>מי בעד הצעתו של חבר הכנסת אורון שירים את ידו, בבקשה. 10. מי נגד ההצעה? 13. לפיכך הצעתו של חבר הכנסת אורון נדחתה.</w:t>
      </w:r>
    </w:p>
    <w:p w14:paraId="273AFB3D" w14:textId="77777777" w:rsidR="00427386" w:rsidRPr="009E7346" w:rsidRDefault="00427386" w:rsidP="00427386">
      <w:pPr>
        <w:bidi/>
        <w:jc w:val="both"/>
        <w:rPr>
          <w:rFonts w:cs="David" w:hint="cs"/>
          <w:rtl/>
        </w:rPr>
      </w:pPr>
    </w:p>
    <w:p w14:paraId="1CC509C9" w14:textId="77777777" w:rsidR="00427386" w:rsidRPr="009E7346" w:rsidRDefault="00427386" w:rsidP="00427386">
      <w:pPr>
        <w:bidi/>
        <w:jc w:val="both"/>
        <w:rPr>
          <w:rFonts w:cs="David" w:hint="cs"/>
          <w:rtl/>
        </w:rPr>
      </w:pPr>
      <w:r w:rsidRPr="009E7346">
        <w:rPr>
          <w:rFonts w:cs="David" w:hint="cs"/>
          <w:rtl/>
        </w:rPr>
        <w:tab/>
        <w:t>אקרא את הפרק ונצביע עבורו. פרק א', מטרת החוק, ועדת הכספים, מי בעד? 20. מי נגד? 1. מי נמנע?</w:t>
      </w:r>
    </w:p>
    <w:p w14:paraId="4E152774" w14:textId="77777777" w:rsidR="00427386" w:rsidRPr="009E7346" w:rsidRDefault="00427386" w:rsidP="00427386">
      <w:pPr>
        <w:bidi/>
        <w:jc w:val="both"/>
        <w:rPr>
          <w:rFonts w:cs="David" w:hint="cs"/>
          <w:rtl/>
        </w:rPr>
      </w:pPr>
    </w:p>
    <w:p w14:paraId="1C977944" w14:textId="77777777" w:rsidR="00427386" w:rsidRPr="009E7346" w:rsidRDefault="00427386" w:rsidP="00427386">
      <w:pPr>
        <w:bidi/>
        <w:jc w:val="both"/>
        <w:rPr>
          <w:rFonts w:cs="David" w:hint="cs"/>
          <w:rtl/>
        </w:rPr>
      </w:pPr>
      <w:r w:rsidRPr="009E7346">
        <w:rPr>
          <w:rFonts w:cs="David" w:hint="cs"/>
          <w:rtl/>
        </w:rPr>
        <w:tab/>
        <w:t xml:space="preserve">פרק ב', ביטוח לאומי </w:t>
      </w:r>
      <w:r w:rsidRPr="009E7346">
        <w:rPr>
          <w:rFonts w:cs="David"/>
          <w:rtl/>
        </w:rPr>
        <w:t>–</w:t>
      </w:r>
      <w:r w:rsidRPr="009E7346">
        <w:rPr>
          <w:rFonts w:cs="David" w:hint="cs"/>
          <w:rtl/>
        </w:rPr>
        <w:t xml:space="preserve"> זה לפי הפרוטוקול, הדברים כאן נכתבו על-ידי היועצת המשפטית ארבל. 2(1) יורד, (13) יורד. מי בעד? 14. מי נגד? 11. מי נמנע? </w:t>
      </w:r>
    </w:p>
    <w:p w14:paraId="7A13DD4C" w14:textId="77777777" w:rsidR="00427386" w:rsidRPr="009E7346" w:rsidRDefault="00427386" w:rsidP="00427386">
      <w:pPr>
        <w:bidi/>
        <w:jc w:val="both"/>
        <w:rPr>
          <w:rFonts w:cs="David" w:hint="cs"/>
          <w:rtl/>
        </w:rPr>
      </w:pPr>
    </w:p>
    <w:p w14:paraId="671DA445" w14:textId="77777777" w:rsidR="00427386" w:rsidRPr="009E7346" w:rsidRDefault="00427386" w:rsidP="00427386">
      <w:pPr>
        <w:bidi/>
        <w:jc w:val="both"/>
        <w:rPr>
          <w:rFonts w:cs="David" w:hint="cs"/>
          <w:u w:val="single"/>
          <w:rtl/>
        </w:rPr>
      </w:pPr>
      <w:r w:rsidRPr="009E7346">
        <w:rPr>
          <w:rFonts w:cs="David" w:hint="cs"/>
          <w:u w:val="single"/>
          <w:rtl/>
        </w:rPr>
        <w:t>חיים אורון:</w:t>
      </w:r>
    </w:p>
    <w:p w14:paraId="7733C80D" w14:textId="77777777" w:rsidR="00427386" w:rsidRPr="009E7346" w:rsidRDefault="00427386" w:rsidP="00427386">
      <w:pPr>
        <w:bidi/>
        <w:jc w:val="both"/>
        <w:rPr>
          <w:rFonts w:cs="David" w:hint="cs"/>
          <w:u w:val="single"/>
          <w:rtl/>
        </w:rPr>
      </w:pPr>
    </w:p>
    <w:p w14:paraId="188E8486" w14:textId="77777777" w:rsidR="00427386" w:rsidRPr="009E7346" w:rsidRDefault="00427386" w:rsidP="00427386">
      <w:pPr>
        <w:bidi/>
        <w:ind w:firstLine="567"/>
        <w:jc w:val="both"/>
        <w:rPr>
          <w:rFonts w:cs="David" w:hint="cs"/>
          <w:rtl/>
        </w:rPr>
      </w:pPr>
      <w:r w:rsidRPr="009E7346">
        <w:rPr>
          <w:rFonts w:cs="David" w:hint="cs"/>
          <w:rtl/>
        </w:rPr>
        <w:t xml:space="preserve"> 11 לא נגד, הם בעד ועדת העבודה והרווחה.</w:t>
      </w:r>
    </w:p>
    <w:p w14:paraId="2E7ECE70" w14:textId="77777777" w:rsidR="00427386" w:rsidRPr="009E7346" w:rsidRDefault="00427386" w:rsidP="00427386">
      <w:pPr>
        <w:bidi/>
        <w:jc w:val="both"/>
        <w:rPr>
          <w:rFonts w:cs="David" w:hint="cs"/>
          <w:rtl/>
        </w:rPr>
      </w:pPr>
    </w:p>
    <w:p w14:paraId="51C27CA6" w14:textId="77777777" w:rsidR="00427386" w:rsidRPr="009E7346" w:rsidRDefault="00427386" w:rsidP="00427386">
      <w:pPr>
        <w:bidi/>
        <w:jc w:val="both"/>
        <w:rPr>
          <w:rFonts w:cs="David" w:hint="cs"/>
          <w:u w:val="single"/>
          <w:rtl/>
        </w:rPr>
      </w:pPr>
    </w:p>
    <w:p w14:paraId="2D34BD9A"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B5A99DB" w14:textId="77777777" w:rsidR="00427386" w:rsidRPr="009E7346" w:rsidRDefault="00427386" w:rsidP="00427386">
      <w:pPr>
        <w:bidi/>
        <w:jc w:val="both"/>
        <w:rPr>
          <w:rFonts w:cs="David" w:hint="cs"/>
          <w:u w:val="single"/>
          <w:rtl/>
        </w:rPr>
      </w:pPr>
    </w:p>
    <w:p w14:paraId="3DCD4964" w14:textId="77777777" w:rsidR="00427386" w:rsidRPr="009E7346" w:rsidRDefault="00427386" w:rsidP="00427386">
      <w:pPr>
        <w:bidi/>
        <w:ind w:firstLine="567"/>
        <w:jc w:val="both"/>
        <w:rPr>
          <w:rFonts w:cs="David" w:hint="cs"/>
          <w:rtl/>
        </w:rPr>
      </w:pPr>
      <w:r w:rsidRPr="009E7346">
        <w:rPr>
          <w:rFonts w:cs="David" w:hint="cs"/>
          <w:rtl/>
        </w:rPr>
        <w:t>אני מעלה פה רק את הנושאים שהיו לגביהם חילוקי דעות. יותר מזה, כדי שיהיה קל יותר, אני הולכת- -</w:t>
      </w:r>
    </w:p>
    <w:p w14:paraId="07854B36" w14:textId="77777777" w:rsidR="00427386" w:rsidRPr="009E7346" w:rsidRDefault="00427386" w:rsidP="00427386">
      <w:pPr>
        <w:bidi/>
        <w:jc w:val="both"/>
        <w:rPr>
          <w:rFonts w:cs="David" w:hint="cs"/>
          <w:rtl/>
        </w:rPr>
      </w:pPr>
    </w:p>
    <w:p w14:paraId="1FA30DD7" w14:textId="77777777" w:rsidR="00427386" w:rsidRPr="009E7346" w:rsidRDefault="00427386" w:rsidP="00427386">
      <w:pPr>
        <w:bidi/>
        <w:jc w:val="both"/>
        <w:rPr>
          <w:rFonts w:cs="David" w:hint="cs"/>
          <w:rtl/>
        </w:rPr>
      </w:pPr>
      <w:r w:rsidRPr="009E7346">
        <w:rPr>
          <w:rFonts w:cs="David" w:hint="cs"/>
          <w:u w:val="single"/>
          <w:rtl/>
        </w:rPr>
        <w:t>ראובן ריבלין:</w:t>
      </w:r>
    </w:p>
    <w:p w14:paraId="4D56C5EC" w14:textId="77777777" w:rsidR="00427386" w:rsidRPr="009E7346" w:rsidRDefault="00427386" w:rsidP="00427386">
      <w:pPr>
        <w:bidi/>
        <w:jc w:val="both"/>
        <w:rPr>
          <w:rFonts w:cs="David" w:hint="cs"/>
          <w:rtl/>
        </w:rPr>
      </w:pPr>
    </w:p>
    <w:p w14:paraId="14F3E041" w14:textId="77777777" w:rsidR="00427386" w:rsidRPr="009E7346" w:rsidRDefault="00427386" w:rsidP="00427386">
      <w:pPr>
        <w:bidi/>
        <w:jc w:val="both"/>
        <w:rPr>
          <w:rFonts w:cs="David" w:hint="cs"/>
          <w:rtl/>
        </w:rPr>
      </w:pPr>
      <w:r w:rsidRPr="009E7346">
        <w:rPr>
          <w:rFonts w:cs="David" w:hint="cs"/>
          <w:rtl/>
        </w:rPr>
        <w:tab/>
        <w:t xml:space="preserve"> אני חושב שאת צריכה להצביע על כל הסעיפים.</w:t>
      </w:r>
    </w:p>
    <w:p w14:paraId="6AEED834" w14:textId="77777777" w:rsidR="00427386" w:rsidRPr="009E7346" w:rsidRDefault="00427386" w:rsidP="00427386">
      <w:pPr>
        <w:bidi/>
        <w:jc w:val="both"/>
        <w:rPr>
          <w:rFonts w:cs="David" w:hint="cs"/>
          <w:rtl/>
        </w:rPr>
      </w:pPr>
    </w:p>
    <w:p w14:paraId="67E944BD"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7AFEFE9E" w14:textId="77777777" w:rsidR="00427386" w:rsidRPr="009E7346" w:rsidRDefault="00427386" w:rsidP="00427386">
      <w:pPr>
        <w:bidi/>
        <w:jc w:val="both"/>
        <w:rPr>
          <w:rFonts w:cs="David" w:hint="cs"/>
          <w:u w:val="single"/>
          <w:rtl/>
        </w:rPr>
      </w:pPr>
    </w:p>
    <w:p w14:paraId="237AEC2F" w14:textId="77777777" w:rsidR="00427386" w:rsidRPr="009E7346" w:rsidRDefault="00427386" w:rsidP="00427386">
      <w:pPr>
        <w:bidi/>
        <w:jc w:val="both"/>
        <w:rPr>
          <w:rFonts w:cs="David" w:hint="cs"/>
          <w:rtl/>
        </w:rPr>
      </w:pPr>
      <w:r w:rsidRPr="009E7346">
        <w:rPr>
          <w:rFonts w:cs="David" w:hint="cs"/>
          <w:rtl/>
        </w:rPr>
        <w:tab/>
        <w:t>אני הולכת לפי הנושאים שהעברנו לוועדת הכספים, נצביע על הכל.</w:t>
      </w:r>
    </w:p>
    <w:p w14:paraId="3DC3996C" w14:textId="77777777" w:rsidR="00427386" w:rsidRPr="009E7346" w:rsidRDefault="00427386" w:rsidP="00427386">
      <w:pPr>
        <w:bidi/>
        <w:jc w:val="both"/>
        <w:rPr>
          <w:rFonts w:cs="David" w:hint="cs"/>
          <w:u w:val="single"/>
          <w:rtl/>
        </w:rPr>
      </w:pPr>
    </w:p>
    <w:p w14:paraId="13E18F9E" w14:textId="77777777" w:rsidR="00427386" w:rsidRPr="009E7346" w:rsidRDefault="00427386" w:rsidP="00427386">
      <w:pPr>
        <w:bidi/>
        <w:jc w:val="both"/>
        <w:rPr>
          <w:rFonts w:cs="David" w:hint="cs"/>
          <w:rtl/>
        </w:rPr>
      </w:pPr>
      <w:r w:rsidRPr="009E7346">
        <w:rPr>
          <w:rFonts w:cs="David" w:hint="cs"/>
          <w:rtl/>
        </w:rPr>
        <w:tab/>
        <w:t>פרק ד', עובר כולו לוועדת הכספים. מי בעד? 22. מי נגד? מי נמנע?</w:t>
      </w:r>
    </w:p>
    <w:p w14:paraId="4F4F4989" w14:textId="77777777" w:rsidR="00427386" w:rsidRPr="009E7346" w:rsidRDefault="00427386" w:rsidP="00427386">
      <w:pPr>
        <w:bidi/>
        <w:jc w:val="both"/>
        <w:rPr>
          <w:rFonts w:cs="David" w:hint="cs"/>
          <w:rtl/>
        </w:rPr>
      </w:pPr>
    </w:p>
    <w:p w14:paraId="2FC4DBE5" w14:textId="77777777" w:rsidR="00427386" w:rsidRPr="009E7346" w:rsidRDefault="00427386" w:rsidP="00427386">
      <w:pPr>
        <w:bidi/>
        <w:jc w:val="both"/>
        <w:rPr>
          <w:rFonts w:cs="David" w:hint="cs"/>
          <w:rtl/>
        </w:rPr>
      </w:pPr>
      <w:r w:rsidRPr="009E7346">
        <w:rPr>
          <w:rFonts w:cs="David" w:hint="cs"/>
          <w:rtl/>
        </w:rPr>
        <w:tab/>
        <w:t>פרק ו', חקלאות, מי בעד כספים? 14. מי נגד וההצעה להעביר לכלכלה? 11. לפיכך זה עובר לוועדת הכספים.</w:t>
      </w:r>
    </w:p>
    <w:p w14:paraId="2E34B2D7" w14:textId="77777777" w:rsidR="00427386" w:rsidRPr="009E7346" w:rsidRDefault="00427386" w:rsidP="00427386">
      <w:pPr>
        <w:bidi/>
        <w:jc w:val="both"/>
        <w:rPr>
          <w:rFonts w:cs="David" w:hint="cs"/>
          <w:rtl/>
        </w:rPr>
      </w:pPr>
    </w:p>
    <w:p w14:paraId="36BDA2FF" w14:textId="77777777" w:rsidR="00427386" w:rsidRPr="009E7346" w:rsidRDefault="00427386" w:rsidP="00427386">
      <w:pPr>
        <w:bidi/>
        <w:jc w:val="both"/>
        <w:rPr>
          <w:rFonts w:cs="David" w:hint="cs"/>
          <w:rtl/>
        </w:rPr>
      </w:pPr>
      <w:r w:rsidRPr="009E7346">
        <w:rPr>
          <w:rFonts w:cs="David" w:hint="cs"/>
          <w:rtl/>
        </w:rPr>
        <w:tab/>
        <w:t xml:space="preserve">פרק ח', רשויות מקומיות, למעט סעיף 26(2), לפנים. מי בעד? 14. מי נגד? 9. </w:t>
      </w:r>
    </w:p>
    <w:p w14:paraId="2422CFA7" w14:textId="77777777" w:rsidR="00427386" w:rsidRPr="009E7346" w:rsidRDefault="00427386" w:rsidP="00427386">
      <w:pPr>
        <w:bidi/>
        <w:jc w:val="both"/>
        <w:rPr>
          <w:rFonts w:cs="David" w:hint="cs"/>
          <w:rtl/>
        </w:rPr>
      </w:pPr>
    </w:p>
    <w:p w14:paraId="66850A4A"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18E8A3CF" w14:textId="77777777" w:rsidR="00427386" w:rsidRPr="009E7346" w:rsidRDefault="00427386" w:rsidP="00427386">
      <w:pPr>
        <w:bidi/>
        <w:jc w:val="both"/>
        <w:rPr>
          <w:rFonts w:cs="David" w:hint="cs"/>
          <w:u w:val="single"/>
          <w:rtl/>
        </w:rPr>
      </w:pPr>
    </w:p>
    <w:p w14:paraId="2FE0F765" w14:textId="77777777" w:rsidR="00427386" w:rsidRPr="009E7346" w:rsidRDefault="00427386" w:rsidP="00427386">
      <w:pPr>
        <w:bidi/>
        <w:jc w:val="both"/>
        <w:rPr>
          <w:rFonts w:cs="David" w:hint="cs"/>
          <w:rtl/>
        </w:rPr>
      </w:pPr>
      <w:r w:rsidRPr="009E7346">
        <w:rPr>
          <w:rFonts w:cs="David" w:hint="cs"/>
          <w:rtl/>
        </w:rPr>
        <w:tab/>
        <w:t xml:space="preserve"> יש לנו הצעה חלופית. </w:t>
      </w:r>
    </w:p>
    <w:p w14:paraId="647FA432" w14:textId="77777777" w:rsidR="00427386" w:rsidRPr="009E7346" w:rsidRDefault="00427386" w:rsidP="00427386">
      <w:pPr>
        <w:bidi/>
        <w:jc w:val="both"/>
        <w:rPr>
          <w:rFonts w:cs="David" w:hint="cs"/>
          <w:rtl/>
        </w:rPr>
      </w:pPr>
    </w:p>
    <w:p w14:paraId="0FCB0F73"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7C1C56DC" w14:textId="77777777" w:rsidR="00427386" w:rsidRPr="009E7346" w:rsidRDefault="00427386" w:rsidP="00427386">
      <w:pPr>
        <w:bidi/>
        <w:jc w:val="both"/>
        <w:rPr>
          <w:rFonts w:cs="David" w:hint="cs"/>
          <w:u w:val="single"/>
          <w:rtl/>
        </w:rPr>
      </w:pPr>
    </w:p>
    <w:p w14:paraId="663D3CF1" w14:textId="77777777" w:rsidR="00427386" w:rsidRPr="009E7346" w:rsidRDefault="00427386" w:rsidP="00427386">
      <w:pPr>
        <w:bidi/>
        <w:jc w:val="both"/>
        <w:rPr>
          <w:rFonts w:cs="David" w:hint="cs"/>
          <w:rtl/>
        </w:rPr>
      </w:pPr>
      <w:r w:rsidRPr="009E7346">
        <w:rPr>
          <w:rFonts w:cs="David" w:hint="cs"/>
          <w:rtl/>
        </w:rPr>
        <w:tab/>
        <w:t>היית צריך להשמיע אותה לפני ההצבעה.</w:t>
      </w:r>
    </w:p>
    <w:p w14:paraId="5657CFAD" w14:textId="77777777" w:rsidR="00427386" w:rsidRPr="009E7346" w:rsidRDefault="00427386" w:rsidP="00427386">
      <w:pPr>
        <w:bidi/>
        <w:jc w:val="both"/>
        <w:rPr>
          <w:rFonts w:cs="David" w:hint="cs"/>
          <w:rtl/>
        </w:rPr>
      </w:pPr>
    </w:p>
    <w:p w14:paraId="01C70FCB"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4CB5A075" w14:textId="77777777" w:rsidR="00427386" w:rsidRPr="009E7346" w:rsidRDefault="00427386" w:rsidP="00427386">
      <w:pPr>
        <w:bidi/>
        <w:jc w:val="both"/>
        <w:rPr>
          <w:rFonts w:cs="David" w:hint="cs"/>
          <w:u w:val="single"/>
          <w:rtl/>
        </w:rPr>
      </w:pPr>
    </w:p>
    <w:p w14:paraId="6ED98DCF" w14:textId="77777777" w:rsidR="00427386" w:rsidRPr="009E7346" w:rsidRDefault="00427386" w:rsidP="00427386">
      <w:pPr>
        <w:bidi/>
        <w:jc w:val="both"/>
        <w:rPr>
          <w:rFonts w:cs="David" w:hint="cs"/>
          <w:rtl/>
        </w:rPr>
      </w:pPr>
      <w:r w:rsidRPr="009E7346">
        <w:rPr>
          <w:rFonts w:cs="David" w:hint="cs"/>
          <w:rtl/>
        </w:rPr>
        <w:tab/>
        <w:t xml:space="preserve"> ניסיתי, לא נתת לי. את רק רוצה ללכת הביתה, ואני רוצה לפעמים להציע הצעה חלופית.</w:t>
      </w:r>
    </w:p>
    <w:p w14:paraId="2B221EDC" w14:textId="77777777" w:rsidR="00427386" w:rsidRPr="009E7346" w:rsidRDefault="00427386" w:rsidP="00427386">
      <w:pPr>
        <w:bidi/>
        <w:jc w:val="both"/>
        <w:rPr>
          <w:rFonts w:cs="David" w:hint="cs"/>
          <w:rtl/>
        </w:rPr>
      </w:pPr>
    </w:p>
    <w:p w14:paraId="57069DAF"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33DC3285" w14:textId="77777777" w:rsidR="00427386" w:rsidRPr="009E7346" w:rsidRDefault="00427386" w:rsidP="00427386">
      <w:pPr>
        <w:bidi/>
        <w:jc w:val="both"/>
        <w:rPr>
          <w:rFonts w:cs="David" w:hint="cs"/>
          <w:u w:val="single"/>
          <w:rtl/>
        </w:rPr>
      </w:pPr>
    </w:p>
    <w:p w14:paraId="218ADA08" w14:textId="77777777" w:rsidR="00427386" w:rsidRPr="009E7346" w:rsidRDefault="00427386" w:rsidP="00427386">
      <w:pPr>
        <w:bidi/>
        <w:jc w:val="both"/>
        <w:rPr>
          <w:rFonts w:cs="David" w:hint="cs"/>
          <w:rtl/>
        </w:rPr>
      </w:pPr>
      <w:r w:rsidRPr="009E7346">
        <w:rPr>
          <w:rFonts w:cs="David" w:hint="cs"/>
          <w:rtl/>
        </w:rPr>
        <w:tab/>
        <w:t>אני מוכנה להישאר פה אתך עד הבוקר. מה דעתך?</w:t>
      </w:r>
    </w:p>
    <w:p w14:paraId="66DB23D8" w14:textId="77777777" w:rsidR="00427386" w:rsidRPr="009E7346" w:rsidRDefault="00427386" w:rsidP="00427386">
      <w:pPr>
        <w:bidi/>
        <w:jc w:val="both"/>
        <w:rPr>
          <w:rFonts w:cs="David" w:hint="cs"/>
          <w:u w:val="single"/>
          <w:rtl/>
        </w:rPr>
      </w:pPr>
    </w:p>
    <w:p w14:paraId="7FFB057C" w14:textId="77777777" w:rsidR="00427386" w:rsidRPr="009E7346" w:rsidRDefault="00427386" w:rsidP="00427386">
      <w:pPr>
        <w:bidi/>
        <w:jc w:val="both"/>
        <w:rPr>
          <w:rFonts w:cs="David" w:hint="cs"/>
          <w:rtl/>
        </w:rPr>
      </w:pPr>
      <w:r w:rsidRPr="009E7346">
        <w:rPr>
          <w:rFonts w:cs="David" w:hint="cs"/>
          <w:rtl/>
        </w:rPr>
        <w:tab/>
        <w:t>פרק ט', מינהל מקרקעי ישראל, הצעתנו היא להעביר לוועדת הכספים, והצעתך כלכלה. מי בעד? 14. מי נגד כספים ובעד כלכלה? 11. לכן נדחה.</w:t>
      </w:r>
    </w:p>
    <w:p w14:paraId="5C0E5517" w14:textId="77777777" w:rsidR="00427386" w:rsidRPr="009E7346" w:rsidRDefault="00427386" w:rsidP="00427386">
      <w:pPr>
        <w:bidi/>
        <w:jc w:val="both"/>
        <w:rPr>
          <w:rFonts w:cs="David" w:hint="cs"/>
          <w:rtl/>
        </w:rPr>
      </w:pPr>
    </w:p>
    <w:p w14:paraId="2CE334B0" w14:textId="77777777" w:rsidR="00427386" w:rsidRPr="009E7346" w:rsidRDefault="00427386" w:rsidP="00427386">
      <w:pPr>
        <w:bidi/>
        <w:jc w:val="both"/>
        <w:rPr>
          <w:rFonts w:cs="David" w:hint="cs"/>
          <w:rtl/>
        </w:rPr>
      </w:pPr>
      <w:r w:rsidRPr="009E7346">
        <w:rPr>
          <w:rFonts w:cs="David" w:hint="cs"/>
          <w:rtl/>
        </w:rPr>
        <w:tab/>
        <w:t>פרק י</w:t>
      </w:r>
      <w:r w:rsidRPr="009E7346">
        <w:rPr>
          <w:rFonts w:cs="David"/>
          <w:rtl/>
        </w:rPr>
        <w:t>"</w:t>
      </w:r>
      <w:r w:rsidRPr="009E7346">
        <w:rPr>
          <w:rFonts w:cs="David" w:hint="cs"/>
          <w:rtl/>
        </w:rPr>
        <w:t>א, רישוי שירותי תעופה, והצעתך, חבר הכנסת סער, כלכלה. מי בעד להעביר לוועדת הכספים? 14. מי בעד להעביר לכלכלה? 11. לפיכך עוברת לוועדת הכספים.</w:t>
      </w:r>
    </w:p>
    <w:p w14:paraId="23691BE8" w14:textId="77777777" w:rsidR="00427386" w:rsidRPr="009E7346" w:rsidRDefault="00427386" w:rsidP="00427386">
      <w:pPr>
        <w:bidi/>
        <w:jc w:val="both"/>
        <w:rPr>
          <w:rFonts w:cs="David" w:hint="cs"/>
          <w:rtl/>
        </w:rPr>
      </w:pPr>
    </w:p>
    <w:p w14:paraId="12605033" w14:textId="77777777" w:rsidR="00427386" w:rsidRPr="009E7346" w:rsidRDefault="00427386" w:rsidP="00427386">
      <w:pPr>
        <w:bidi/>
        <w:jc w:val="both"/>
        <w:rPr>
          <w:rFonts w:cs="David" w:hint="cs"/>
          <w:rtl/>
        </w:rPr>
      </w:pPr>
      <w:r w:rsidRPr="009E7346">
        <w:rPr>
          <w:rFonts w:cs="David" w:hint="cs"/>
          <w:rtl/>
        </w:rPr>
        <w:tab/>
        <w:t>פרק י</w:t>
      </w:r>
      <w:r w:rsidRPr="009E7346">
        <w:rPr>
          <w:rFonts w:cs="David"/>
          <w:rtl/>
        </w:rPr>
        <w:t>"</w:t>
      </w:r>
      <w:r w:rsidRPr="009E7346">
        <w:rPr>
          <w:rFonts w:cs="David" w:hint="cs"/>
          <w:rtl/>
        </w:rPr>
        <w:t>ד, יסודות התקציב, מי בעד להעביר לוועדת הכספים? יש לך הצעה אחרת, חבר הכנסת סער? פה אחד עבר לוועדת הכספים.</w:t>
      </w:r>
    </w:p>
    <w:p w14:paraId="13F181DB" w14:textId="77777777" w:rsidR="00427386" w:rsidRPr="009E7346" w:rsidRDefault="00427386" w:rsidP="00427386">
      <w:pPr>
        <w:bidi/>
        <w:jc w:val="both"/>
        <w:rPr>
          <w:rFonts w:cs="David" w:hint="cs"/>
          <w:rtl/>
        </w:rPr>
      </w:pPr>
    </w:p>
    <w:p w14:paraId="330F736B" w14:textId="77777777" w:rsidR="00427386" w:rsidRPr="009E7346" w:rsidRDefault="00427386" w:rsidP="00427386">
      <w:pPr>
        <w:bidi/>
        <w:jc w:val="both"/>
        <w:rPr>
          <w:rFonts w:cs="David" w:hint="cs"/>
          <w:rtl/>
        </w:rPr>
      </w:pPr>
      <w:r w:rsidRPr="009E7346">
        <w:rPr>
          <w:rFonts w:cs="David" w:hint="cs"/>
          <w:rtl/>
        </w:rPr>
        <w:tab/>
        <w:t>פרק ט</w:t>
      </w:r>
      <w:r w:rsidRPr="009E7346">
        <w:rPr>
          <w:rFonts w:cs="David"/>
          <w:rtl/>
        </w:rPr>
        <w:t>"</w:t>
      </w:r>
      <w:r w:rsidRPr="009E7346">
        <w:rPr>
          <w:rFonts w:cs="David" w:hint="cs"/>
          <w:rtl/>
        </w:rPr>
        <w:t>ו, נושא המים, מי בעד להעביר את זה לוועדת הכספים? 14 בעד. מי נגד להעביר לוועדת הכספים ובעד כלכלה? 10. יש לך דקה לרביזיה, חבר הכנסת סער. בינתיים חבר הכנסת גפני רוצה לומר משהו.</w:t>
      </w:r>
    </w:p>
    <w:p w14:paraId="72CBA6EF" w14:textId="77777777" w:rsidR="00427386" w:rsidRPr="009E7346" w:rsidRDefault="00427386" w:rsidP="00427386">
      <w:pPr>
        <w:bidi/>
        <w:jc w:val="both"/>
        <w:rPr>
          <w:rFonts w:cs="David" w:hint="cs"/>
          <w:rtl/>
        </w:rPr>
      </w:pPr>
    </w:p>
    <w:p w14:paraId="09D02194" w14:textId="77777777" w:rsidR="00427386" w:rsidRPr="009E7346" w:rsidRDefault="00427386" w:rsidP="00427386">
      <w:pPr>
        <w:bidi/>
        <w:jc w:val="both"/>
        <w:rPr>
          <w:rFonts w:cs="David" w:hint="cs"/>
          <w:rtl/>
        </w:rPr>
      </w:pPr>
      <w:r w:rsidRPr="009E7346">
        <w:rPr>
          <w:rFonts w:cs="David" w:hint="cs"/>
          <w:u w:val="single"/>
          <w:rtl/>
        </w:rPr>
        <w:t>משה גפני:</w:t>
      </w:r>
    </w:p>
    <w:p w14:paraId="10A4DCE5" w14:textId="77777777" w:rsidR="00427386" w:rsidRPr="009E7346" w:rsidRDefault="00427386" w:rsidP="00427386">
      <w:pPr>
        <w:bidi/>
        <w:jc w:val="both"/>
        <w:rPr>
          <w:rFonts w:cs="David" w:hint="cs"/>
          <w:rtl/>
        </w:rPr>
      </w:pPr>
    </w:p>
    <w:p w14:paraId="1FBB0487" w14:textId="77777777" w:rsidR="00427386" w:rsidRPr="009E7346" w:rsidRDefault="00427386" w:rsidP="00427386">
      <w:pPr>
        <w:bidi/>
        <w:jc w:val="both"/>
        <w:rPr>
          <w:rFonts w:cs="David" w:hint="cs"/>
          <w:rtl/>
        </w:rPr>
      </w:pPr>
      <w:r w:rsidRPr="009E7346">
        <w:rPr>
          <w:rFonts w:cs="David" w:hint="cs"/>
          <w:rtl/>
        </w:rPr>
        <w:tab/>
        <w:t xml:space="preserve"> הצעה לסדר; אני לא רוצה להיות נגד. אני מבקש, אם כאשר אנו מציעים הצעה נגדית, אם את יכולה לנסח: מי בעד? </w:t>
      </w:r>
    </w:p>
    <w:p w14:paraId="64A95F85" w14:textId="77777777" w:rsidR="00427386" w:rsidRPr="009E7346" w:rsidRDefault="00427386" w:rsidP="00427386">
      <w:pPr>
        <w:bidi/>
        <w:jc w:val="both"/>
        <w:rPr>
          <w:rFonts w:cs="David" w:hint="cs"/>
          <w:rtl/>
        </w:rPr>
      </w:pPr>
    </w:p>
    <w:p w14:paraId="50C25F29"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4BC98CAC" w14:textId="77777777" w:rsidR="00427386" w:rsidRPr="009E7346" w:rsidRDefault="00427386" w:rsidP="00427386">
      <w:pPr>
        <w:bidi/>
        <w:jc w:val="both"/>
        <w:rPr>
          <w:rFonts w:cs="David" w:hint="cs"/>
          <w:u w:val="single"/>
          <w:rtl/>
        </w:rPr>
      </w:pPr>
    </w:p>
    <w:p w14:paraId="0E268817" w14:textId="77777777" w:rsidR="00427386" w:rsidRPr="009E7346" w:rsidRDefault="00427386" w:rsidP="00427386">
      <w:pPr>
        <w:bidi/>
        <w:jc w:val="both"/>
        <w:rPr>
          <w:rFonts w:cs="David" w:hint="cs"/>
          <w:rtl/>
        </w:rPr>
      </w:pPr>
      <w:r w:rsidRPr="009E7346">
        <w:rPr>
          <w:rFonts w:cs="David" w:hint="cs"/>
          <w:rtl/>
        </w:rPr>
        <w:tab/>
        <w:t>תודה.</w:t>
      </w:r>
    </w:p>
    <w:p w14:paraId="773F9984" w14:textId="77777777" w:rsidR="00427386" w:rsidRPr="009E7346" w:rsidRDefault="00427386" w:rsidP="00427386">
      <w:pPr>
        <w:bidi/>
        <w:jc w:val="both"/>
        <w:rPr>
          <w:rFonts w:cs="David" w:hint="cs"/>
          <w:rtl/>
        </w:rPr>
      </w:pPr>
    </w:p>
    <w:p w14:paraId="5DF161E0"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1044B135" w14:textId="77777777" w:rsidR="00427386" w:rsidRPr="009E7346" w:rsidRDefault="00427386" w:rsidP="00427386">
      <w:pPr>
        <w:bidi/>
        <w:jc w:val="both"/>
        <w:rPr>
          <w:rFonts w:cs="David" w:hint="cs"/>
          <w:u w:val="single"/>
          <w:rtl/>
        </w:rPr>
      </w:pPr>
    </w:p>
    <w:p w14:paraId="364F0822" w14:textId="77777777" w:rsidR="00427386" w:rsidRPr="009E7346" w:rsidRDefault="00427386" w:rsidP="00427386">
      <w:pPr>
        <w:bidi/>
        <w:jc w:val="both"/>
        <w:rPr>
          <w:rFonts w:cs="David" w:hint="cs"/>
          <w:rtl/>
        </w:rPr>
      </w:pPr>
      <w:r w:rsidRPr="009E7346">
        <w:rPr>
          <w:rFonts w:cs="David" w:hint="cs"/>
          <w:rtl/>
        </w:rPr>
        <w:tab/>
        <w:t xml:space="preserve"> אני מבקש באופן חריג לפני הצבעה על סעיף 64, אני מבקש את חוות דעת היועצת המשפטית. אם הקואליציה מסכימה להעביר לוועדת חוקה, מקובל עליי. אם לא, אני מבקש חוות דעת היועצת המשפטית.</w:t>
      </w:r>
    </w:p>
    <w:p w14:paraId="10F7DDF1" w14:textId="77777777" w:rsidR="00427386" w:rsidRPr="009E7346" w:rsidRDefault="00427386" w:rsidP="00427386">
      <w:pPr>
        <w:bidi/>
        <w:jc w:val="both"/>
        <w:rPr>
          <w:rFonts w:cs="David" w:hint="cs"/>
          <w:rtl/>
        </w:rPr>
      </w:pPr>
    </w:p>
    <w:p w14:paraId="100A1502" w14:textId="77777777" w:rsidR="00427386" w:rsidRPr="009E7346" w:rsidRDefault="00427386" w:rsidP="00427386">
      <w:pPr>
        <w:bidi/>
        <w:jc w:val="both"/>
        <w:rPr>
          <w:rFonts w:cs="David" w:hint="cs"/>
          <w:rtl/>
        </w:rPr>
      </w:pPr>
      <w:r w:rsidRPr="009E7346">
        <w:rPr>
          <w:rFonts w:cs="David" w:hint="cs"/>
          <w:u w:val="single"/>
          <w:rtl/>
        </w:rPr>
        <w:t>אביגדור יצחקי:</w:t>
      </w:r>
    </w:p>
    <w:p w14:paraId="6DD4B8E1" w14:textId="77777777" w:rsidR="00427386" w:rsidRPr="009E7346" w:rsidRDefault="00427386" w:rsidP="00427386">
      <w:pPr>
        <w:bidi/>
        <w:jc w:val="both"/>
        <w:rPr>
          <w:rFonts w:cs="David" w:hint="cs"/>
          <w:rtl/>
        </w:rPr>
      </w:pPr>
    </w:p>
    <w:p w14:paraId="14C570B3" w14:textId="77777777" w:rsidR="00427386" w:rsidRPr="009E7346" w:rsidRDefault="00427386" w:rsidP="00427386">
      <w:pPr>
        <w:bidi/>
        <w:jc w:val="both"/>
        <w:rPr>
          <w:rFonts w:cs="David" w:hint="cs"/>
          <w:rtl/>
        </w:rPr>
      </w:pPr>
      <w:r w:rsidRPr="009E7346">
        <w:rPr>
          <w:rFonts w:cs="David" w:hint="cs"/>
          <w:rtl/>
        </w:rPr>
        <w:tab/>
        <w:t>מסכימים.</w:t>
      </w:r>
    </w:p>
    <w:p w14:paraId="7581384C" w14:textId="77777777" w:rsidR="00427386" w:rsidRPr="009E7346" w:rsidRDefault="00427386" w:rsidP="00427386">
      <w:pPr>
        <w:bidi/>
        <w:jc w:val="both"/>
        <w:rPr>
          <w:rFonts w:cs="David" w:hint="cs"/>
          <w:rtl/>
        </w:rPr>
      </w:pPr>
    </w:p>
    <w:p w14:paraId="7959C16E"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035E82B0" w14:textId="77777777" w:rsidR="00427386" w:rsidRPr="009E7346" w:rsidRDefault="00427386" w:rsidP="00427386">
      <w:pPr>
        <w:bidi/>
        <w:jc w:val="both"/>
        <w:rPr>
          <w:rFonts w:cs="David" w:hint="cs"/>
          <w:u w:val="single"/>
          <w:rtl/>
        </w:rPr>
      </w:pPr>
    </w:p>
    <w:p w14:paraId="5BC858CD" w14:textId="77777777" w:rsidR="00427386" w:rsidRPr="009E7346" w:rsidRDefault="00427386" w:rsidP="00427386">
      <w:pPr>
        <w:bidi/>
        <w:jc w:val="both"/>
        <w:rPr>
          <w:rFonts w:cs="David" w:hint="cs"/>
          <w:rtl/>
        </w:rPr>
      </w:pPr>
      <w:r w:rsidRPr="009E7346">
        <w:rPr>
          <w:rFonts w:cs="David" w:hint="cs"/>
          <w:rtl/>
        </w:rPr>
        <w:tab/>
        <w:t>מי בעד הרביזיה שהציע חבר הכנסת גדעון סער? 11. מי נגד? 13. לכן זה לא התקבל.</w:t>
      </w:r>
    </w:p>
    <w:p w14:paraId="30039986" w14:textId="77777777" w:rsidR="00427386" w:rsidRPr="009E7346" w:rsidRDefault="00427386" w:rsidP="00427386">
      <w:pPr>
        <w:bidi/>
        <w:jc w:val="both"/>
        <w:rPr>
          <w:rFonts w:cs="David" w:hint="cs"/>
          <w:rtl/>
        </w:rPr>
      </w:pPr>
    </w:p>
    <w:p w14:paraId="1525767C" w14:textId="77777777" w:rsidR="00427386" w:rsidRPr="009E7346" w:rsidRDefault="00427386" w:rsidP="00427386">
      <w:pPr>
        <w:bidi/>
        <w:jc w:val="both"/>
        <w:rPr>
          <w:rFonts w:cs="David" w:hint="cs"/>
          <w:rtl/>
        </w:rPr>
      </w:pPr>
      <w:r w:rsidRPr="009E7346">
        <w:rPr>
          <w:rFonts w:cs="David" w:hint="cs"/>
          <w:rtl/>
        </w:rPr>
        <w:tab/>
        <w:t>יש לי הצעה לסדר; לגבי פרקים שהצבעתם חלה על הרבה מאוד סעיפים, אני מבקשת מהיועצת המשפטית, אני אקרא את הפרקים שלא מורכבים מהרבה מאוד סעיפים, בינתיים תקבלו את החומר שממנו אני קוראת. פרקים שמורכבים מהרבה מאוד סעיפים - נשאיר אותם לסוף, ובינתיים היועצת המשפטית תיתן לנו הצעה יותר מפורטת.</w:t>
      </w:r>
    </w:p>
    <w:p w14:paraId="593F2D7D" w14:textId="77777777" w:rsidR="00427386" w:rsidRPr="009E7346" w:rsidRDefault="00427386" w:rsidP="00427386">
      <w:pPr>
        <w:bidi/>
        <w:jc w:val="both"/>
        <w:rPr>
          <w:rFonts w:cs="David" w:hint="cs"/>
          <w:rtl/>
        </w:rPr>
      </w:pPr>
    </w:p>
    <w:p w14:paraId="67C10852" w14:textId="77777777" w:rsidR="00427386" w:rsidRPr="009E7346" w:rsidRDefault="00427386" w:rsidP="00427386">
      <w:pPr>
        <w:bidi/>
        <w:jc w:val="both"/>
        <w:rPr>
          <w:rFonts w:cs="David" w:hint="cs"/>
          <w:rtl/>
        </w:rPr>
      </w:pPr>
      <w:r w:rsidRPr="009E7346">
        <w:rPr>
          <w:rFonts w:cs="David" w:hint="cs"/>
          <w:rtl/>
        </w:rPr>
        <w:tab/>
        <w:t xml:space="preserve">אני עוברת לעבודת העבודה והרווחה, שאליה אמורים לעבור הפרקים הבאים: פרק ג', בריאות, למעט סעיף 10, כולו עובר לוועדת העבודה, הרווחה והבריאות. הצעה אחרת? אין. מי בעד? 17. </w:t>
      </w:r>
    </w:p>
    <w:p w14:paraId="736931EA" w14:textId="77777777" w:rsidR="00427386" w:rsidRPr="009E7346" w:rsidRDefault="00427386" w:rsidP="00427386">
      <w:pPr>
        <w:bidi/>
        <w:jc w:val="both"/>
        <w:rPr>
          <w:rFonts w:cs="David" w:hint="cs"/>
          <w:rtl/>
        </w:rPr>
      </w:pPr>
    </w:p>
    <w:p w14:paraId="25ACCF14" w14:textId="77777777" w:rsidR="00427386" w:rsidRPr="009E7346" w:rsidRDefault="00427386" w:rsidP="00427386">
      <w:pPr>
        <w:bidi/>
        <w:jc w:val="both"/>
        <w:rPr>
          <w:rFonts w:cs="David" w:hint="cs"/>
          <w:rtl/>
        </w:rPr>
      </w:pPr>
      <w:r w:rsidRPr="009E7346">
        <w:rPr>
          <w:rFonts w:cs="David" w:hint="cs"/>
          <w:rtl/>
        </w:rPr>
        <w:tab/>
        <w:t>אני מדלגת על פרק ט</w:t>
      </w:r>
      <w:r w:rsidRPr="009E7346">
        <w:rPr>
          <w:rFonts w:cs="David"/>
          <w:rtl/>
        </w:rPr>
        <w:t>"</w:t>
      </w:r>
      <w:r w:rsidRPr="009E7346">
        <w:rPr>
          <w:rFonts w:cs="David" w:hint="cs"/>
          <w:rtl/>
        </w:rPr>
        <w:t>ז, אני עוברת לוועדת הפנים. פרק ה' בנושאים של תכנון ובנייה כולו עובר לוועדת הפנים. מי בעד? 18. יש נגד? נמנעים? הסעיף כולו עבר לוועדת הפנים ואיכות הסביבה.</w:t>
      </w:r>
    </w:p>
    <w:p w14:paraId="7190E97C" w14:textId="77777777" w:rsidR="00427386" w:rsidRPr="009E7346" w:rsidRDefault="00427386" w:rsidP="00427386">
      <w:pPr>
        <w:bidi/>
        <w:jc w:val="both"/>
        <w:rPr>
          <w:rFonts w:cs="David" w:hint="cs"/>
          <w:rtl/>
        </w:rPr>
      </w:pPr>
    </w:p>
    <w:p w14:paraId="5F5A353A" w14:textId="77777777" w:rsidR="00427386" w:rsidRPr="009E7346" w:rsidRDefault="00427386" w:rsidP="00427386">
      <w:pPr>
        <w:bidi/>
        <w:jc w:val="both"/>
        <w:rPr>
          <w:rFonts w:cs="David" w:hint="cs"/>
          <w:rtl/>
        </w:rPr>
      </w:pPr>
      <w:r w:rsidRPr="009E7346">
        <w:rPr>
          <w:rFonts w:cs="David" w:hint="cs"/>
          <w:rtl/>
        </w:rPr>
        <w:tab/>
        <w:t xml:space="preserve">אנו דנים עכשיו בנושאים שיועברו לוועדת הכלכלה. </w:t>
      </w:r>
    </w:p>
    <w:p w14:paraId="22B8E397" w14:textId="77777777" w:rsidR="00427386" w:rsidRPr="009E7346" w:rsidRDefault="00427386" w:rsidP="00427386">
      <w:pPr>
        <w:bidi/>
        <w:jc w:val="both"/>
        <w:rPr>
          <w:rFonts w:cs="David" w:hint="cs"/>
          <w:rtl/>
        </w:rPr>
      </w:pPr>
    </w:p>
    <w:p w14:paraId="29FFD273"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56396144" w14:textId="77777777" w:rsidR="00427386" w:rsidRPr="009E7346" w:rsidRDefault="00427386" w:rsidP="00427386">
      <w:pPr>
        <w:bidi/>
        <w:jc w:val="both"/>
        <w:rPr>
          <w:rFonts w:cs="David" w:hint="cs"/>
          <w:u w:val="single"/>
          <w:rtl/>
        </w:rPr>
      </w:pPr>
    </w:p>
    <w:p w14:paraId="72553F39" w14:textId="77777777" w:rsidR="00427386" w:rsidRPr="009E7346" w:rsidRDefault="00427386" w:rsidP="00427386">
      <w:pPr>
        <w:bidi/>
        <w:jc w:val="both"/>
        <w:rPr>
          <w:rFonts w:cs="David" w:hint="cs"/>
          <w:rtl/>
        </w:rPr>
      </w:pPr>
      <w:r w:rsidRPr="009E7346">
        <w:rPr>
          <w:rFonts w:cs="David" w:hint="cs"/>
          <w:rtl/>
        </w:rPr>
        <w:tab/>
        <w:t xml:space="preserve"> כשאומרים בבת אחת: כלכלה, אנו לא יכולים לדעת על מה אנו מצביעים. אולי זה מסודר טוב ליועצת המשפטית, אבל לנו קשה להבין כך.</w:t>
      </w:r>
    </w:p>
    <w:p w14:paraId="4B675F86" w14:textId="77777777" w:rsidR="00427386" w:rsidRPr="009E7346" w:rsidRDefault="00427386" w:rsidP="00427386">
      <w:pPr>
        <w:bidi/>
        <w:jc w:val="both"/>
        <w:rPr>
          <w:rFonts w:cs="David" w:hint="cs"/>
          <w:rtl/>
        </w:rPr>
      </w:pPr>
    </w:p>
    <w:p w14:paraId="57C86E39"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3F3952AE" w14:textId="77777777" w:rsidR="00427386" w:rsidRPr="009E7346" w:rsidRDefault="00427386" w:rsidP="00427386">
      <w:pPr>
        <w:bidi/>
        <w:jc w:val="both"/>
        <w:rPr>
          <w:rFonts w:cs="David" w:hint="cs"/>
          <w:u w:val="single"/>
          <w:rtl/>
        </w:rPr>
      </w:pPr>
    </w:p>
    <w:p w14:paraId="1525AC1D" w14:textId="77777777" w:rsidR="00427386" w:rsidRPr="009E7346" w:rsidRDefault="00427386" w:rsidP="00427386">
      <w:pPr>
        <w:bidi/>
        <w:jc w:val="both"/>
        <w:rPr>
          <w:rFonts w:cs="David" w:hint="cs"/>
          <w:rtl/>
        </w:rPr>
      </w:pPr>
      <w:r w:rsidRPr="009E7346">
        <w:rPr>
          <w:rFonts w:cs="David" w:hint="cs"/>
          <w:rtl/>
        </w:rPr>
        <w:tab/>
        <w:t xml:space="preserve">אני מקבלת את הצעתו של חבר הכנסת סער. לא נלך לפי ועדות, אלא לפי נושאים. </w:t>
      </w:r>
    </w:p>
    <w:p w14:paraId="61489246" w14:textId="77777777" w:rsidR="00427386" w:rsidRPr="009E7346" w:rsidRDefault="00427386" w:rsidP="00427386">
      <w:pPr>
        <w:bidi/>
        <w:jc w:val="both"/>
        <w:rPr>
          <w:rFonts w:cs="David" w:hint="cs"/>
          <w:rtl/>
        </w:rPr>
      </w:pPr>
    </w:p>
    <w:p w14:paraId="38207B0B" w14:textId="77777777" w:rsidR="00427386" w:rsidRPr="009E7346" w:rsidRDefault="00427386" w:rsidP="00427386">
      <w:pPr>
        <w:bidi/>
        <w:ind w:firstLine="567"/>
        <w:jc w:val="both"/>
        <w:rPr>
          <w:rFonts w:cs="David" w:hint="cs"/>
          <w:rtl/>
        </w:rPr>
      </w:pPr>
      <w:r w:rsidRPr="009E7346">
        <w:rPr>
          <w:rFonts w:cs="David" w:hint="cs"/>
          <w:rtl/>
        </w:rPr>
        <w:t>אני חוזרת לפרק ט</w:t>
      </w:r>
      <w:r w:rsidRPr="009E7346">
        <w:rPr>
          <w:rFonts w:cs="David"/>
          <w:rtl/>
        </w:rPr>
        <w:t>"</w:t>
      </w:r>
      <w:r w:rsidRPr="009E7346">
        <w:rPr>
          <w:rFonts w:cs="David" w:hint="cs"/>
          <w:rtl/>
        </w:rPr>
        <w:t>ז, שונות. סעיף 58 לכספים, סעיף 59- -</w:t>
      </w:r>
    </w:p>
    <w:p w14:paraId="511D3940" w14:textId="77777777" w:rsidR="00427386" w:rsidRPr="009E7346" w:rsidRDefault="00427386" w:rsidP="00427386">
      <w:pPr>
        <w:bidi/>
        <w:jc w:val="both"/>
        <w:rPr>
          <w:rFonts w:cs="David" w:hint="cs"/>
          <w:rtl/>
        </w:rPr>
      </w:pPr>
    </w:p>
    <w:p w14:paraId="692A276F"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1137CFB4" w14:textId="77777777" w:rsidR="00427386" w:rsidRPr="009E7346" w:rsidRDefault="00427386" w:rsidP="00427386">
      <w:pPr>
        <w:bidi/>
        <w:jc w:val="both"/>
        <w:rPr>
          <w:rFonts w:cs="David" w:hint="cs"/>
          <w:u w:val="single"/>
          <w:rtl/>
        </w:rPr>
      </w:pPr>
    </w:p>
    <w:p w14:paraId="2527E1F7" w14:textId="77777777" w:rsidR="00427386" w:rsidRPr="009E7346" w:rsidRDefault="00427386" w:rsidP="00427386">
      <w:pPr>
        <w:bidi/>
        <w:jc w:val="both"/>
        <w:rPr>
          <w:rFonts w:cs="David" w:hint="cs"/>
          <w:rtl/>
        </w:rPr>
      </w:pPr>
      <w:r w:rsidRPr="009E7346">
        <w:rPr>
          <w:rFonts w:cs="David" w:hint="cs"/>
          <w:rtl/>
        </w:rPr>
        <w:tab/>
        <w:t xml:space="preserve">59 </w:t>
      </w:r>
      <w:r w:rsidRPr="009E7346">
        <w:rPr>
          <w:rFonts w:cs="David"/>
          <w:rtl/>
        </w:rPr>
        <w:t>–</w:t>
      </w:r>
      <w:r w:rsidRPr="009E7346">
        <w:rPr>
          <w:rFonts w:cs="David" w:hint="cs"/>
          <w:rtl/>
        </w:rPr>
        <w:t xml:space="preserve"> אני מבקש להצביע על פיצולו לפי 121, על הילדים החולים אני רוצה הצבעה, 121.</w:t>
      </w:r>
    </w:p>
    <w:p w14:paraId="061495B4" w14:textId="77777777" w:rsidR="00427386" w:rsidRPr="009E7346" w:rsidRDefault="00427386" w:rsidP="00427386">
      <w:pPr>
        <w:bidi/>
        <w:jc w:val="both"/>
        <w:rPr>
          <w:rFonts w:cs="David" w:hint="cs"/>
          <w:rtl/>
        </w:rPr>
      </w:pPr>
    </w:p>
    <w:p w14:paraId="5EBFCD1E" w14:textId="77777777" w:rsidR="00427386" w:rsidRPr="009E7346" w:rsidRDefault="00427386" w:rsidP="00427386">
      <w:pPr>
        <w:bidi/>
        <w:jc w:val="both"/>
        <w:rPr>
          <w:rFonts w:cs="David" w:hint="cs"/>
          <w:rtl/>
        </w:rPr>
      </w:pPr>
      <w:r w:rsidRPr="009E7346">
        <w:rPr>
          <w:rFonts w:cs="David" w:hint="cs"/>
          <w:u w:val="single"/>
          <w:rtl/>
        </w:rPr>
        <w:t>אביגדור יצחקי:</w:t>
      </w:r>
    </w:p>
    <w:p w14:paraId="7F2CD09C" w14:textId="77777777" w:rsidR="00427386" w:rsidRPr="009E7346" w:rsidRDefault="00427386" w:rsidP="00427386">
      <w:pPr>
        <w:bidi/>
        <w:jc w:val="both"/>
        <w:rPr>
          <w:rFonts w:cs="David" w:hint="cs"/>
          <w:rtl/>
        </w:rPr>
      </w:pPr>
    </w:p>
    <w:p w14:paraId="754BF345" w14:textId="77777777" w:rsidR="00427386" w:rsidRPr="009E7346" w:rsidRDefault="00427386" w:rsidP="00427386">
      <w:pPr>
        <w:bidi/>
        <w:jc w:val="both"/>
        <w:rPr>
          <w:rFonts w:cs="David" w:hint="cs"/>
          <w:rtl/>
        </w:rPr>
      </w:pPr>
      <w:r w:rsidRPr="009E7346">
        <w:rPr>
          <w:rFonts w:cs="David" w:hint="cs"/>
          <w:rtl/>
        </w:rPr>
        <w:tab/>
        <w:t>סעיף 59 עובר לוועדת חינוך-כספים בראשות חינוך.</w:t>
      </w:r>
    </w:p>
    <w:p w14:paraId="7DC08EFB" w14:textId="77777777" w:rsidR="00427386" w:rsidRPr="009E7346" w:rsidRDefault="00427386" w:rsidP="00427386">
      <w:pPr>
        <w:bidi/>
        <w:jc w:val="both"/>
        <w:rPr>
          <w:rFonts w:cs="David" w:hint="cs"/>
          <w:rtl/>
        </w:rPr>
      </w:pPr>
    </w:p>
    <w:p w14:paraId="5F3A2932"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554B404D" w14:textId="77777777" w:rsidR="00427386" w:rsidRPr="009E7346" w:rsidRDefault="00427386" w:rsidP="00427386">
      <w:pPr>
        <w:bidi/>
        <w:jc w:val="both"/>
        <w:rPr>
          <w:rFonts w:cs="David" w:hint="cs"/>
          <w:u w:val="single"/>
          <w:rtl/>
        </w:rPr>
      </w:pPr>
    </w:p>
    <w:p w14:paraId="42EE9B58" w14:textId="77777777" w:rsidR="00427386" w:rsidRPr="009E7346" w:rsidRDefault="00427386" w:rsidP="00427386">
      <w:pPr>
        <w:bidi/>
        <w:jc w:val="both"/>
        <w:rPr>
          <w:rFonts w:cs="David" w:hint="cs"/>
          <w:rtl/>
        </w:rPr>
      </w:pPr>
      <w:r w:rsidRPr="009E7346">
        <w:rPr>
          <w:rFonts w:cs="David" w:hint="cs"/>
          <w:rtl/>
        </w:rPr>
        <w:tab/>
        <w:t xml:space="preserve">מי בעד העברת סעיף 58 לוועדת חינוך? פה אחד. </w:t>
      </w:r>
    </w:p>
    <w:p w14:paraId="56CA62D9" w14:textId="77777777" w:rsidR="00427386" w:rsidRPr="009E7346" w:rsidRDefault="00427386" w:rsidP="00427386">
      <w:pPr>
        <w:bidi/>
        <w:jc w:val="both"/>
        <w:rPr>
          <w:rFonts w:cs="David" w:hint="cs"/>
          <w:rtl/>
        </w:rPr>
      </w:pPr>
    </w:p>
    <w:p w14:paraId="2D3EFD8B" w14:textId="77777777" w:rsidR="00427386" w:rsidRPr="009E7346" w:rsidRDefault="00427386" w:rsidP="00427386">
      <w:pPr>
        <w:bidi/>
        <w:ind w:firstLine="567"/>
        <w:jc w:val="both"/>
        <w:rPr>
          <w:rFonts w:cs="David" w:hint="cs"/>
          <w:rtl/>
        </w:rPr>
      </w:pPr>
      <w:r w:rsidRPr="009E7346">
        <w:rPr>
          <w:rFonts w:cs="David" w:hint="cs"/>
          <w:rtl/>
        </w:rPr>
        <w:t xml:space="preserve">סעיף 59 </w:t>
      </w:r>
      <w:r w:rsidRPr="009E7346">
        <w:rPr>
          <w:rFonts w:cs="David"/>
          <w:rtl/>
        </w:rPr>
        <w:t>–</w:t>
      </w:r>
      <w:r w:rsidRPr="009E7346">
        <w:rPr>
          <w:rFonts w:cs="David" w:hint="cs"/>
          <w:rtl/>
        </w:rPr>
        <w:t xml:space="preserve"> הצעתנו היא להעביר את זה לוועדת חינוך-כספים בראשות ועדת חינוך. חבר הכנסת סער מציע לפצל. מי בעד להעביר את זה לוועדת חינוך וכספים? 12. מי בעד הפיצול שהציע חבר הכנסת סער? 9. </w:t>
      </w:r>
    </w:p>
    <w:p w14:paraId="649187C0" w14:textId="77777777" w:rsidR="00427386" w:rsidRPr="009E7346" w:rsidRDefault="00427386" w:rsidP="00427386">
      <w:pPr>
        <w:bidi/>
        <w:jc w:val="both"/>
        <w:rPr>
          <w:rFonts w:cs="David" w:hint="cs"/>
          <w:rtl/>
        </w:rPr>
      </w:pPr>
    </w:p>
    <w:p w14:paraId="3E11AAD0" w14:textId="77777777" w:rsidR="00427386" w:rsidRPr="009E7346" w:rsidRDefault="00427386" w:rsidP="00427386">
      <w:pPr>
        <w:bidi/>
        <w:jc w:val="both"/>
        <w:rPr>
          <w:rFonts w:cs="David" w:hint="cs"/>
          <w:u w:val="single"/>
          <w:rtl/>
        </w:rPr>
      </w:pPr>
      <w:r w:rsidRPr="009E7346">
        <w:rPr>
          <w:rFonts w:cs="David"/>
          <w:u w:val="single"/>
          <w:rtl/>
        </w:rPr>
        <w:br w:type="page"/>
      </w:r>
      <w:r w:rsidRPr="009E7346">
        <w:rPr>
          <w:rFonts w:cs="David" w:hint="cs"/>
          <w:u w:val="single"/>
          <w:rtl/>
        </w:rPr>
        <w:t>גדעון סער:</w:t>
      </w:r>
    </w:p>
    <w:p w14:paraId="46D2D424" w14:textId="77777777" w:rsidR="00427386" w:rsidRPr="009E7346" w:rsidRDefault="00427386" w:rsidP="00427386">
      <w:pPr>
        <w:bidi/>
        <w:jc w:val="both"/>
        <w:rPr>
          <w:rFonts w:cs="David" w:hint="cs"/>
          <w:u w:val="single"/>
          <w:rtl/>
        </w:rPr>
      </w:pPr>
    </w:p>
    <w:p w14:paraId="2121361B" w14:textId="77777777" w:rsidR="00427386" w:rsidRPr="009E7346" w:rsidRDefault="00427386" w:rsidP="00427386">
      <w:pPr>
        <w:bidi/>
        <w:jc w:val="both"/>
        <w:rPr>
          <w:rFonts w:cs="David" w:hint="cs"/>
          <w:rtl/>
        </w:rPr>
      </w:pPr>
      <w:r w:rsidRPr="009E7346">
        <w:rPr>
          <w:rFonts w:cs="David" w:hint="cs"/>
          <w:rtl/>
        </w:rPr>
        <w:tab/>
        <w:t xml:space="preserve"> רביזיה למען הילדים החולים.</w:t>
      </w:r>
    </w:p>
    <w:p w14:paraId="12257929" w14:textId="77777777" w:rsidR="00427386" w:rsidRPr="009E7346" w:rsidRDefault="00427386" w:rsidP="00427386">
      <w:pPr>
        <w:bidi/>
        <w:jc w:val="both"/>
        <w:rPr>
          <w:rFonts w:cs="David" w:hint="cs"/>
          <w:rtl/>
        </w:rPr>
      </w:pPr>
    </w:p>
    <w:p w14:paraId="42A5DB15" w14:textId="77777777" w:rsidR="00427386" w:rsidRPr="009E7346" w:rsidRDefault="00427386" w:rsidP="00427386">
      <w:pPr>
        <w:bidi/>
        <w:jc w:val="both"/>
        <w:rPr>
          <w:rFonts w:cs="David" w:hint="cs"/>
          <w:u w:val="single"/>
          <w:rtl/>
        </w:rPr>
      </w:pPr>
      <w:r w:rsidRPr="009E7346">
        <w:rPr>
          <w:rFonts w:cs="David" w:hint="cs"/>
          <w:u w:val="single"/>
          <w:rtl/>
        </w:rPr>
        <w:t>רוחמה אברהם:</w:t>
      </w:r>
    </w:p>
    <w:p w14:paraId="6FD28F84" w14:textId="77777777" w:rsidR="00427386" w:rsidRPr="009E7346" w:rsidRDefault="00427386" w:rsidP="00427386">
      <w:pPr>
        <w:bidi/>
        <w:jc w:val="both"/>
        <w:rPr>
          <w:rFonts w:cs="David" w:hint="cs"/>
          <w:rtl/>
        </w:rPr>
      </w:pPr>
    </w:p>
    <w:p w14:paraId="7BD8A174" w14:textId="77777777" w:rsidR="00427386" w:rsidRPr="009E7346" w:rsidRDefault="00427386" w:rsidP="00427386">
      <w:pPr>
        <w:bidi/>
        <w:jc w:val="both"/>
        <w:rPr>
          <w:rFonts w:cs="David" w:hint="cs"/>
          <w:rtl/>
        </w:rPr>
      </w:pPr>
      <w:r w:rsidRPr="009E7346">
        <w:rPr>
          <w:rFonts w:cs="David" w:hint="cs"/>
          <w:rtl/>
        </w:rPr>
        <w:tab/>
        <w:t xml:space="preserve"> דקה רביזיה. מי בעד הרביזיה שהציע חבר הכנסת סער? 8. מי נגד הרביזיה? 11. הצעתו של חבר הכנסת סער לרביזיה לא התקבלה.</w:t>
      </w:r>
    </w:p>
    <w:p w14:paraId="40B6CB90" w14:textId="77777777" w:rsidR="00427386" w:rsidRPr="009E7346" w:rsidRDefault="00427386" w:rsidP="00427386">
      <w:pPr>
        <w:bidi/>
        <w:jc w:val="both"/>
        <w:rPr>
          <w:rFonts w:cs="David" w:hint="cs"/>
          <w:rtl/>
        </w:rPr>
      </w:pPr>
    </w:p>
    <w:p w14:paraId="3FAC26DC" w14:textId="77777777" w:rsidR="00427386" w:rsidRPr="009E7346" w:rsidRDefault="00427386" w:rsidP="00427386">
      <w:pPr>
        <w:bidi/>
        <w:ind w:firstLine="567"/>
        <w:jc w:val="both"/>
        <w:rPr>
          <w:rFonts w:cs="David" w:hint="cs"/>
          <w:rtl/>
        </w:rPr>
      </w:pPr>
      <w:r w:rsidRPr="009E7346">
        <w:rPr>
          <w:rFonts w:cs="David" w:hint="cs"/>
          <w:rtl/>
        </w:rPr>
        <w:t>סעיף 60, חינוך, הצעתנו היא להעביר את זה לוועדת החינוך. יש הצעה אחרת? אין. מי בעד להעביר את זה לוועדת החינוך? פה אחד. מי נמנע? חבר הכנסת גפני.</w:t>
      </w:r>
    </w:p>
    <w:p w14:paraId="4A5B8DB4" w14:textId="77777777" w:rsidR="00427386" w:rsidRPr="009E7346" w:rsidRDefault="00427386" w:rsidP="00427386">
      <w:pPr>
        <w:bidi/>
        <w:jc w:val="both"/>
        <w:rPr>
          <w:rFonts w:cs="David" w:hint="cs"/>
          <w:rtl/>
        </w:rPr>
      </w:pPr>
    </w:p>
    <w:p w14:paraId="35580CAE"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0DEB4455" w14:textId="77777777" w:rsidR="00427386" w:rsidRPr="009E7346" w:rsidRDefault="00427386" w:rsidP="00427386">
      <w:pPr>
        <w:bidi/>
        <w:jc w:val="both"/>
        <w:rPr>
          <w:rFonts w:cs="David" w:hint="cs"/>
          <w:u w:val="single"/>
          <w:rtl/>
        </w:rPr>
      </w:pPr>
    </w:p>
    <w:p w14:paraId="15A9318C" w14:textId="77777777" w:rsidR="00427386" w:rsidRPr="009E7346" w:rsidRDefault="00427386" w:rsidP="00427386">
      <w:pPr>
        <w:bidi/>
        <w:jc w:val="both"/>
        <w:rPr>
          <w:rFonts w:cs="David" w:hint="cs"/>
          <w:rtl/>
        </w:rPr>
      </w:pPr>
      <w:r w:rsidRPr="009E7346">
        <w:rPr>
          <w:rFonts w:cs="David" w:hint="cs"/>
          <w:rtl/>
        </w:rPr>
        <w:tab/>
        <w:t xml:space="preserve"> אני מבקש הצעה אחרת.</w:t>
      </w:r>
    </w:p>
    <w:p w14:paraId="16DE71F9" w14:textId="77777777" w:rsidR="00427386" w:rsidRPr="009E7346" w:rsidRDefault="00427386" w:rsidP="00427386">
      <w:pPr>
        <w:bidi/>
        <w:jc w:val="both"/>
        <w:rPr>
          <w:rFonts w:cs="David" w:hint="cs"/>
          <w:rtl/>
        </w:rPr>
      </w:pPr>
    </w:p>
    <w:p w14:paraId="6EC71414"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65A2D10" w14:textId="77777777" w:rsidR="00427386" w:rsidRPr="009E7346" w:rsidRDefault="00427386" w:rsidP="00427386">
      <w:pPr>
        <w:bidi/>
        <w:jc w:val="both"/>
        <w:rPr>
          <w:rFonts w:cs="David" w:hint="cs"/>
          <w:u w:val="single"/>
          <w:rtl/>
        </w:rPr>
      </w:pPr>
    </w:p>
    <w:p w14:paraId="2C7FAAEF" w14:textId="77777777" w:rsidR="00427386" w:rsidRPr="009E7346" w:rsidRDefault="00427386" w:rsidP="00427386">
      <w:pPr>
        <w:bidi/>
        <w:jc w:val="both"/>
        <w:rPr>
          <w:rFonts w:cs="David" w:hint="cs"/>
          <w:rtl/>
        </w:rPr>
      </w:pPr>
      <w:r w:rsidRPr="009E7346">
        <w:rPr>
          <w:rFonts w:cs="David" w:hint="cs"/>
          <w:rtl/>
        </w:rPr>
        <w:tab/>
        <w:t xml:space="preserve">לכן שאלתי לפני כן. </w:t>
      </w:r>
    </w:p>
    <w:p w14:paraId="38CD70C9" w14:textId="77777777" w:rsidR="00427386" w:rsidRPr="009E7346" w:rsidRDefault="00427386" w:rsidP="00427386">
      <w:pPr>
        <w:bidi/>
        <w:jc w:val="both"/>
        <w:rPr>
          <w:rFonts w:cs="David" w:hint="cs"/>
          <w:rtl/>
        </w:rPr>
      </w:pPr>
    </w:p>
    <w:p w14:paraId="3C6CA051" w14:textId="77777777" w:rsidR="00427386" w:rsidRPr="009E7346" w:rsidRDefault="00427386" w:rsidP="00427386">
      <w:pPr>
        <w:bidi/>
        <w:ind w:firstLine="567"/>
        <w:jc w:val="both"/>
        <w:rPr>
          <w:rFonts w:cs="David" w:hint="cs"/>
          <w:rtl/>
        </w:rPr>
      </w:pPr>
      <w:r w:rsidRPr="009E7346">
        <w:rPr>
          <w:rFonts w:cs="David" w:hint="cs"/>
          <w:rtl/>
        </w:rPr>
        <w:t>סעיף 61, הצעתנו היא להעביר את זה לוועדת העבודה, הרווחה לבריאות. יש הצעה אחרת? מי בעד? פה אחד לוועדת העבודה, הרווחה והבריאות.</w:t>
      </w:r>
    </w:p>
    <w:p w14:paraId="2E4F2057" w14:textId="77777777" w:rsidR="00427386" w:rsidRPr="009E7346" w:rsidRDefault="00427386" w:rsidP="00427386">
      <w:pPr>
        <w:bidi/>
        <w:jc w:val="both"/>
        <w:rPr>
          <w:rFonts w:cs="David" w:hint="cs"/>
          <w:rtl/>
        </w:rPr>
      </w:pPr>
    </w:p>
    <w:p w14:paraId="2C986613" w14:textId="77777777" w:rsidR="00427386" w:rsidRPr="009E7346" w:rsidRDefault="00427386" w:rsidP="00427386">
      <w:pPr>
        <w:bidi/>
        <w:jc w:val="both"/>
        <w:rPr>
          <w:rFonts w:cs="David" w:hint="cs"/>
          <w:rtl/>
        </w:rPr>
      </w:pPr>
      <w:r w:rsidRPr="009E7346">
        <w:rPr>
          <w:rFonts w:cs="David" w:hint="cs"/>
          <w:rtl/>
        </w:rPr>
        <w:tab/>
        <w:t>סעיף 62, הצעתנו היא להעביר את זה  לוועדת הכספים. יש הצעה אחרת?</w:t>
      </w:r>
    </w:p>
    <w:p w14:paraId="6D90B0C7" w14:textId="77777777" w:rsidR="00427386" w:rsidRPr="009E7346" w:rsidRDefault="00427386" w:rsidP="00427386">
      <w:pPr>
        <w:bidi/>
        <w:jc w:val="both"/>
        <w:rPr>
          <w:rFonts w:cs="David" w:hint="cs"/>
          <w:rtl/>
        </w:rPr>
      </w:pPr>
    </w:p>
    <w:p w14:paraId="62DAC63D"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7DF40D6A" w14:textId="77777777" w:rsidR="00427386" w:rsidRPr="009E7346" w:rsidRDefault="00427386" w:rsidP="00427386">
      <w:pPr>
        <w:bidi/>
        <w:jc w:val="both"/>
        <w:rPr>
          <w:rFonts w:cs="David" w:hint="cs"/>
          <w:u w:val="single"/>
          <w:rtl/>
        </w:rPr>
      </w:pPr>
    </w:p>
    <w:p w14:paraId="16B393FF" w14:textId="77777777" w:rsidR="00427386" w:rsidRPr="009E7346" w:rsidRDefault="00427386" w:rsidP="00427386">
      <w:pPr>
        <w:bidi/>
        <w:jc w:val="both"/>
        <w:rPr>
          <w:rFonts w:cs="David" w:hint="cs"/>
          <w:rtl/>
        </w:rPr>
      </w:pPr>
      <w:r w:rsidRPr="009E7346">
        <w:rPr>
          <w:rFonts w:cs="David" w:hint="cs"/>
          <w:rtl/>
        </w:rPr>
        <w:tab/>
        <w:t xml:space="preserve"> חוקה.</w:t>
      </w:r>
    </w:p>
    <w:p w14:paraId="0241541D" w14:textId="77777777" w:rsidR="00427386" w:rsidRPr="009E7346" w:rsidRDefault="00427386" w:rsidP="00427386">
      <w:pPr>
        <w:bidi/>
        <w:jc w:val="both"/>
        <w:rPr>
          <w:rFonts w:cs="David" w:hint="cs"/>
          <w:rtl/>
        </w:rPr>
      </w:pPr>
    </w:p>
    <w:p w14:paraId="1F449209"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24A33146" w14:textId="77777777" w:rsidR="00427386" w:rsidRPr="009E7346" w:rsidRDefault="00427386" w:rsidP="00427386">
      <w:pPr>
        <w:bidi/>
        <w:jc w:val="both"/>
        <w:rPr>
          <w:rFonts w:cs="David" w:hint="cs"/>
          <w:u w:val="single"/>
          <w:rtl/>
        </w:rPr>
      </w:pPr>
    </w:p>
    <w:p w14:paraId="23A61848" w14:textId="77777777" w:rsidR="00427386" w:rsidRPr="009E7346" w:rsidRDefault="00427386" w:rsidP="00427386">
      <w:pPr>
        <w:bidi/>
        <w:jc w:val="both"/>
        <w:rPr>
          <w:rFonts w:cs="David" w:hint="cs"/>
          <w:rtl/>
        </w:rPr>
      </w:pPr>
      <w:r w:rsidRPr="009E7346">
        <w:rPr>
          <w:rFonts w:cs="David" w:hint="cs"/>
          <w:rtl/>
        </w:rPr>
        <w:tab/>
        <w:t>מי בעד להעביר את זה לוועדת הכספים? 12. מי בעד להעביר את זה לוועדת החוקה? 9. לפיכך ההצעה עוברת לוועדת הכספים.</w:t>
      </w:r>
    </w:p>
    <w:p w14:paraId="35FE516E" w14:textId="77777777" w:rsidR="00427386" w:rsidRPr="009E7346" w:rsidRDefault="00427386" w:rsidP="00427386">
      <w:pPr>
        <w:bidi/>
        <w:jc w:val="both"/>
        <w:rPr>
          <w:rFonts w:cs="David" w:hint="cs"/>
          <w:rtl/>
        </w:rPr>
      </w:pPr>
    </w:p>
    <w:p w14:paraId="7886C98A" w14:textId="77777777" w:rsidR="00427386" w:rsidRPr="009E7346" w:rsidRDefault="00427386" w:rsidP="00427386">
      <w:pPr>
        <w:bidi/>
        <w:jc w:val="both"/>
        <w:rPr>
          <w:rFonts w:cs="David" w:hint="cs"/>
          <w:rtl/>
        </w:rPr>
      </w:pPr>
      <w:r w:rsidRPr="009E7346">
        <w:rPr>
          <w:rFonts w:cs="David" w:hint="cs"/>
          <w:rtl/>
        </w:rPr>
        <w:tab/>
        <w:t>סעיפים 63 ו-64, שניהם מוצעים להעביר לוועדת החוקה. יש הצעה אחרת? מי בעד? פה אחד. 63 ו-64 עוברים לוועדת החוקה.</w:t>
      </w:r>
    </w:p>
    <w:p w14:paraId="65EEB881" w14:textId="77777777" w:rsidR="00427386" w:rsidRPr="009E7346" w:rsidRDefault="00427386" w:rsidP="00427386">
      <w:pPr>
        <w:bidi/>
        <w:jc w:val="both"/>
        <w:rPr>
          <w:rFonts w:cs="David" w:hint="cs"/>
          <w:rtl/>
        </w:rPr>
      </w:pPr>
    </w:p>
    <w:p w14:paraId="122912FE" w14:textId="77777777" w:rsidR="00427386" w:rsidRPr="009E7346" w:rsidRDefault="00427386" w:rsidP="00427386">
      <w:pPr>
        <w:bidi/>
        <w:jc w:val="both"/>
        <w:rPr>
          <w:rFonts w:cs="David" w:hint="cs"/>
          <w:rtl/>
        </w:rPr>
      </w:pPr>
      <w:r w:rsidRPr="009E7346">
        <w:rPr>
          <w:rFonts w:cs="David" w:hint="cs"/>
          <w:rtl/>
        </w:rPr>
        <w:tab/>
        <w:t>סעיף 65, אנו מציעים להעביר לוועדת הכספים כולו. יש הצעה אחרת? אין. מי בעד להעביר את זה לוועדת הכספים? פה אחד. יש מתנגדים? נמנעים?</w:t>
      </w:r>
    </w:p>
    <w:p w14:paraId="4CCA63DA" w14:textId="77777777" w:rsidR="00427386" w:rsidRPr="009E7346" w:rsidRDefault="00427386" w:rsidP="00427386">
      <w:pPr>
        <w:bidi/>
        <w:jc w:val="both"/>
        <w:rPr>
          <w:rFonts w:cs="David" w:hint="cs"/>
          <w:rtl/>
        </w:rPr>
      </w:pPr>
    </w:p>
    <w:p w14:paraId="0B658A46" w14:textId="77777777" w:rsidR="00427386" w:rsidRPr="009E7346" w:rsidRDefault="00427386" w:rsidP="00427386">
      <w:pPr>
        <w:bidi/>
        <w:jc w:val="both"/>
        <w:rPr>
          <w:rFonts w:cs="David" w:hint="cs"/>
          <w:rtl/>
        </w:rPr>
      </w:pPr>
      <w:r w:rsidRPr="009E7346">
        <w:rPr>
          <w:rFonts w:cs="David" w:hint="cs"/>
          <w:rtl/>
        </w:rPr>
        <w:tab/>
        <w:t>סעיף 66 יחד עם 65, כולו אנו מציעים שיעבור לוועדת הכספים. יש הצעה אחרת?</w:t>
      </w:r>
    </w:p>
    <w:p w14:paraId="51765E5E" w14:textId="77777777" w:rsidR="00427386" w:rsidRPr="009E7346" w:rsidRDefault="00427386" w:rsidP="00427386">
      <w:pPr>
        <w:bidi/>
        <w:jc w:val="both"/>
        <w:rPr>
          <w:rFonts w:cs="David" w:hint="cs"/>
          <w:rtl/>
        </w:rPr>
      </w:pPr>
    </w:p>
    <w:p w14:paraId="450F2C2B" w14:textId="77777777" w:rsidR="00427386" w:rsidRPr="009E7346" w:rsidRDefault="00427386" w:rsidP="00427386">
      <w:pPr>
        <w:bidi/>
        <w:jc w:val="both"/>
        <w:rPr>
          <w:rFonts w:cs="David" w:hint="cs"/>
          <w:rtl/>
        </w:rPr>
      </w:pPr>
      <w:r w:rsidRPr="009E7346">
        <w:rPr>
          <w:rFonts w:cs="David" w:hint="cs"/>
          <w:u w:val="single"/>
          <w:rtl/>
        </w:rPr>
        <w:t>אסתרינה טרטמן:</w:t>
      </w:r>
    </w:p>
    <w:p w14:paraId="721E364C" w14:textId="77777777" w:rsidR="00427386" w:rsidRPr="009E7346" w:rsidRDefault="00427386" w:rsidP="00427386">
      <w:pPr>
        <w:bidi/>
        <w:jc w:val="both"/>
        <w:rPr>
          <w:rFonts w:cs="David" w:hint="cs"/>
          <w:rtl/>
        </w:rPr>
      </w:pPr>
    </w:p>
    <w:p w14:paraId="0C160928" w14:textId="77777777" w:rsidR="00427386" w:rsidRPr="009E7346" w:rsidRDefault="00427386" w:rsidP="00427386">
      <w:pPr>
        <w:bidi/>
        <w:jc w:val="both"/>
        <w:rPr>
          <w:rFonts w:cs="David" w:hint="cs"/>
          <w:rtl/>
        </w:rPr>
      </w:pPr>
      <w:r w:rsidRPr="009E7346">
        <w:rPr>
          <w:rFonts w:cs="David" w:hint="cs"/>
          <w:rtl/>
        </w:rPr>
        <w:tab/>
        <w:t xml:space="preserve">כלכלה. </w:t>
      </w:r>
    </w:p>
    <w:p w14:paraId="446A0DA3" w14:textId="77777777" w:rsidR="00427386" w:rsidRPr="009E7346" w:rsidRDefault="00427386" w:rsidP="00427386">
      <w:pPr>
        <w:bidi/>
        <w:jc w:val="both"/>
        <w:rPr>
          <w:rFonts w:cs="David" w:hint="cs"/>
          <w:rtl/>
        </w:rPr>
      </w:pPr>
    </w:p>
    <w:p w14:paraId="3399F258"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33F2E26D" w14:textId="77777777" w:rsidR="00427386" w:rsidRPr="009E7346" w:rsidRDefault="00427386" w:rsidP="00427386">
      <w:pPr>
        <w:bidi/>
        <w:jc w:val="both"/>
        <w:rPr>
          <w:rFonts w:cs="David" w:hint="cs"/>
          <w:u w:val="single"/>
          <w:rtl/>
        </w:rPr>
      </w:pPr>
    </w:p>
    <w:p w14:paraId="07E53BE1" w14:textId="77777777" w:rsidR="00427386" w:rsidRPr="009E7346" w:rsidRDefault="00427386" w:rsidP="00427386">
      <w:pPr>
        <w:bidi/>
        <w:jc w:val="both"/>
        <w:rPr>
          <w:rFonts w:cs="David" w:hint="cs"/>
          <w:rtl/>
        </w:rPr>
      </w:pPr>
      <w:r w:rsidRPr="009E7346">
        <w:rPr>
          <w:rFonts w:cs="David" w:hint="cs"/>
          <w:rtl/>
        </w:rPr>
        <w:tab/>
        <w:t xml:space="preserve">מי בעד להעביר את זה לוועדת הכספים? 12. מי בעד הצעתה של חברת הכנסת טרטמן? 6. לפיכך הסעיף הזה עובר לוועדת הכספים. </w:t>
      </w:r>
    </w:p>
    <w:p w14:paraId="0036D6C6" w14:textId="77777777" w:rsidR="00427386" w:rsidRPr="009E7346" w:rsidRDefault="00427386" w:rsidP="00427386">
      <w:pPr>
        <w:bidi/>
        <w:jc w:val="both"/>
        <w:rPr>
          <w:rFonts w:cs="David" w:hint="cs"/>
          <w:rtl/>
        </w:rPr>
      </w:pPr>
    </w:p>
    <w:p w14:paraId="52DA079A" w14:textId="77777777" w:rsidR="00427386" w:rsidRPr="009E7346" w:rsidRDefault="00427386" w:rsidP="00427386">
      <w:pPr>
        <w:bidi/>
        <w:jc w:val="both"/>
        <w:rPr>
          <w:rFonts w:cs="David" w:hint="cs"/>
          <w:rtl/>
        </w:rPr>
      </w:pPr>
      <w:r w:rsidRPr="009E7346">
        <w:rPr>
          <w:rFonts w:cs="David" w:hint="cs"/>
          <w:rtl/>
        </w:rPr>
        <w:tab/>
        <w:t xml:space="preserve">סעיף 67(1) ירד, 67(2), (3) ו-(4) - זה כרגע עובר לועדת עבודה, רווחה ובריאות תוך מגמה ברורה ובקשה חד-משמעית של ועדת הכנסת, שזה יירד מסדר היום. מי בעד להעביר את זה לוועדת העבודה, הרווחה והבריאות? 12. </w:t>
      </w:r>
    </w:p>
    <w:p w14:paraId="11627617" w14:textId="77777777" w:rsidR="00427386" w:rsidRPr="009E7346" w:rsidRDefault="00427386" w:rsidP="00427386">
      <w:pPr>
        <w:bidi/>
        <w:jc w:val="both"/>
        <w:rPr>
          <w:rFonts w:cs="David" w:hint="cs"/>
          <w:rtl/>
        </w:rPr>
      </w:pPr>
    </w:p>
    <w:p w14:paraId="09591BBD"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3A89CACC" w14:textId="77777777" w:rsidR="00427386" w:rsidRPr="009E7346" w:rsidRDefault="00427386" w:rsidP="00427386">
      <w:pPr>
        <w:bidi/>
        <w:jc w:val="both"/>
        <w:rPr>
          <w:rFonts w:cs="David" w:hint="cs"/>
          <w:u w:val="single"/>
          <w:rtl/>
        </w:rPr>
      </w:pPr>
    </w:p>
    <w:p w14:paraId="5335C33C" w14:textId="77777777" w:rsidR="00427386" w:rsidRPr="009E7346" w:rsidRDefault="00427386" w:rsidP="00427386">
      <w:pPr>
        <w:bidi/>
        <w:jc w:val="both"/>
        <w:rPr>
          <w:rFonts w:cs="David" w:hint="cs"/>
          <w:rtl/>
        </w:rPr>
      </w:pPr>
      <w:r w:rsidRPr="009E7346">
        <w:rPr>
          <w:rFonts w:cs="David" w:hint="cs"/>
          <w:rtl/>
        </w:rPr>
        <w:tab/>
        <w:t xml:space="preserve"> פיצול.</w:t>
      </w:r>
    </w:p>
    <w:p w14:paraId="508FA771" w14:textId="77777777" w:rsidR="00427386" w:rsidRPr="009E7346" w:rsidRDefault="00427386" w:rsidP="00427386">
      <w:pPr>
        <w:bidi/>
        <w:jc w:val="both"/>
        <w:rPr>
          <w:rFonts w:cs="David" w:hint="cs"/>
          <w:rtl/>
        </w:rPr>
      </w:pPr>
    </w:p>
    <w:p w14:paraId="3217814E"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4AC84C5A" w14:textId="77777777" w:rsidR="00427386" w:rsidRPr="009E7346" w:rsidRDefault="00427386" w:rsidP="00427386">
      <w:pPr>
        <w:bidi/>
        <w:jc w:val="both"/>
        <w:rPr>
          <w:rFonts w:cs="David" w:hint="cs"/>
          <w:rtl/>
        </w:rPr>
      </w:pPr>
    </w:p>
    <w:p w14:paraId="0125E953" w14:textId="77777777" w:rsidR="00427386" w:rsidRPr="009E7346" w:rsidRDefault="00427386" w:rsidP="00427386">
      <w:pPr>
        <w:bidi/>
        <w:jc w:val="both"/>
        <w:rPr>
          <w:rFonts w:cs="David" w:hint="cs"/>
          <w:rtl/>
        </w:rPr>
      </w:pPr>
      <w:r w:rsidRPr="009E7346">
        <w:rPr>
          <w:rFonts w:cs="David" w:hint="cs"/>
          <w:rtl/>
        </w:rPr>
        <w:tab/>
        <w:t>מי בעד פיצול, שמציע חבר הכנסת סער? 10. לפיכך הפיצול נדחה, זה עובר לוועדת רווחה ובריאות.</w:t>
      </w:r>
    </w:p>
    <w:p w14:paraId="2674B35A" w14:textId="77777777" w:rsidR="00427386" w:rsidRPr="009E7346" w:rsidRDefault="00427386" w:rsidP="00427386">
      <w:pPr>
        <w:bidi/>
        <w:jc w:val="both"/>
        <w:rPr>
          <w:rFonts w:cs="David" w:hint="cs"/>
          <w:rtl/>
        </w:rPr>
      </w:pPr>
    </w:p>
    <w:p w14:paraId="66113EE3" w14:textId="77777777" w:rsidR="00427386" w:rsidRPr="009E7346" w:rsidRDefault="00427386" w:rsidP="00427386">
      <w:pPr>
        <w:bidi/>
        <w:jc w:val="both"/>
        <w:rPr>
          <w:rFonts w:cs="David" w:hint="cs"/>
          <w:rtl/>
        </w:rPr>
      </w:pPr>
      <w:r w:rsidRPr="009E7346">
        <w:rPr>
          <w:rFonts w:cs="David" w:hint="cs"/>
          <w:rtl/>
        </w:rPr>
        <w:tab/>
        <w:t>סעיף 68 וסעיף 69 - שניהם עוברים לחוקה. יש הצעה אחרת? לא. מי בעד להעביר את שני הסעיפים לחוקה, חוק ומשפט? פה אחד.</w:t>
      </w:r>
    </w:p>
    <w:p w14:paraId="3EA682D6" w14:textId="77777777" w:rsidR="00427386" w:rsidRPr="009E7346" w:rsidRDefault="00427386" w:rsidP="00427386">
      <w:pPr>
        <w:bidi/>
        <w:jc w:val="both"/>
        <w:rPr>
          <w:rFonts w:cs="David" w:hint="cs"/>
          <w:rtl/>
        </w:rPr>
      </w:pPr>
    </w:p>
    <w:p w14:paraId="14F63159" w14:textId="77777777" w:rsidR="00427386" w:rsidRPr="009E7346" w:rsidRDefault="00427386" w:rsidP="00427386">
      <w:pPr>
        <w:bidi/>
        <w:jc w:val="both"/>
        <w:rPr>
          <w:rFonts w:cs="David" w:hint="cs"/>
          <w:rtl/>
        </w:rPr>
      </w:pPr>
      <w:r w:rsidRPr="009E7346">
        <w:rPr>
          <w:rFonts w:cs="David" w:hint="cs"/>
          <w:rtl/>
        </w:rPr>
        <w:tab/>
        <w:t>סעיף 70 עובר לוועדת הכספים. יש הצעה אחרת?</w:t>
      </w:r>
    </w:p>
    <w:p w14:paraId="43CFE27F" w14:textId="77777777" w:rsidR="00427386" w:rsidRPr="009E7346" w:rsidRDefault="00427386" w:rsidP="00427386">
      <w:pPr>
        <w:bidi/>
        <w:jc w:val="both"/>
        <w:rPr>
          <w:rFonts w:cs="David" w:hint="cs"/>
          <w:rtl/>
        </w:rPr>
      </w:pPr>
    </w:p>
    <w:p w14:paraId="193100B3"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07F48F59" w14:textId="77777777" w:rsidR="00427386" w:rsidRPr="009E7346" w:rsidRDefault="00427386" w:rsidP="00427386">
      <w:pPr>
        <w:bidi/>
        <w:jc w:val="both"/>
        <w:rPr>
          <w:rFonts w:cs="David" w:hint="cs"/>
          <w:u w:val="single"/>
          <w:rtl/>
        </w:rPr>
      </w:pPr>
    </w:p>
    <w:p w14:paraId="4C2C0546" w14:textId="77777777" w:rsidR="00427386" w:rsidRPr="009E7346" w:rsidRDefault="00427386" w:rsidP="00427386">
      <w:pPr>
        <w:bidi/>
        <w:jc w:val="both"/>
        <w:rPr>
          <w:rFonts w:cs="David" w:hint="cs"/>
          <w:rtl/>
        </w:rPr>
      </w:pPr>
      <w:r w:rsidRPr="009E7346">
        <w:rPr>
          <w:rFonts w:cs="David" w:hint="cs"/>
          <w:rtl/>
        </w:rPr>
        <w:tab/>
        <w:t xml:space="preserve">נאמר פה שלא צפויות בחירות בקרוב, אלא אם אתם חושבים שמחר הממשלה תיפול. לכן אין סיבה לא לפצל את זה לפי 121. מה, יש בחירות מחר? </w:t>
      </w:r>
    </w:p>
    <w:p w14:paraId="4FD33442" w14:textId="77777777" w:rsidR="00427386" w:rsidRPr="009E7346" w:rsidRDefault="00427386" w:rsidP="00427386">
      <w:pPr>
        <w:bidi/>
        <w:jc w:val="both"/>
        <w:rPr>
          <w:rFonts w:cs="David" w:hint="cs"/>
          <w:rtl/>
        </w:rPr>
      </w:pPr>
    </w:p>
    <w:p w14:paraId="74889C0B" w14:textId="77777777" w:rsidR="00427386" w:rsidRPr="009E7346" w:rsidRDefault="00427386" w:rsidP="00427386">
      <w:pPr>
        <w:bidi/>
        <w:jc w:val="both"/>
        <w:rPr>
          <w:rFonts w:cs="David" w:hint="cs"/>
          <w:u w:val="single"/>
          <w:rtl/>
        </w:rPr>
      </w:pPr>
      <w:r w:rsidRPr="009E7346">
        <w:rPr>
          <w:rFonts w:cs="David" w:hint="cs"/>
          <w:u w:val="single"/>
          <w:rtl/>
        </w:rPr>
        <w:t>משה גפני:</w:t>
      </w:r>
    </w:p>
    <w:p w14:paraId="37D74A8E" w14:textId="77777777" w:rsidR="00427386" w:rsidRPr="009E7346" w:rsidRDefault="00427386" w:rsidP="00427386">
      <w:pPr>
        <w:bidi/>
        <w:jc w:val="both"/>
        <w:rPr>
          <w:rFonts w:cs="David" w:hint="cs"/>
          <w:u w:val="single"/>
          <w:rtl/>
        </w:rPr>
      </w:pPr>
    </w:p>
    <w:p w14:paraId="59540D77" w14:textId="77777777" w:rsidR="00427386" w:rsidRPr="009E7346" w:rsidRDefault="00427386" w:rsidP="00427386">
      <w:pPr>
        <w:bidi/>
        <w:jc w:val="both"/>
        <w:rPr>
          <w:rFonts w:cs="David" w:hint="cs"/>
          <w:rtl/>
        </w:rPr>
      </w:pPr>
      <w:r w:rsidRPr="009E7346">
        <w:rPr>
          <w:rFonts w:cs="David" w:hint="cs"/>
          <w:rtl/>
        </w:rPr>
        <w:tab/>
        <w:t>המשחק הזה הוא מכוער. אומרת היועצת המשפטית של הכנסת, ובצדק רב, שהבחירות נערכו זה מכבר. אחרי זה מתפלאים על המדד של הכנסת.</w:t>
      </w:r>
    </w:p>
    <w:p w14:paraId="08956CF2" w14:textId="77777777" w:rsidR="00427386" w:rsidRPr="009E7346" w:rsidRDefault="00427386" w:rsidP="00427386">
      <w:pPr>
        <w:bidi/>
        <w:jc w:val="both"/>
        <w:rPr>
          <w:rFonts w:cs="David" w:hint="cs"/>
          <w:rtl/>
        </w:rPr>
      </w:pPr>
    </w:p>
    <w:p w14:paraId="678123CD" w14:textId="77777777" w:rsidR="00427386" w:rsidRPr="009E7346" w:rsidRDefault="00427386" w:rsidP="00427386">
      <w:pPr>
        <w:bidi/>
        <w:jc w:val="both"/>
        <w:rPr>
          <w:rFonts w:cs="David" w:hint="cs"/>
          <w:rtl/>
        </w:rPr>
      </w:pPr>
      <w:r w:rsidRPr="009E7346">
        <w:rPr>
          <w:rFonts w:cs="David" w:hint="cs"/>
          <w:u w:val="single"/>
          <w:rtl/>
        </w:rPr>
        <w:t>חיים אורון:</w:t>
      </w:r>
    </w:p>
    <w:p w14:paraId="60476FE6" w14:textId="77777777" w:rsidR="00427386" w:rsidRPr="009E7346" w:rsidRDefault="00427386" w:rsidP="00427386">
      <w:pPr>
        <w:bidi/>
        <w:jc w:val="both"/>
        <w:rPr>
          <w:rFonts w:cs="David" w:hint="cs"/>
          <w:rtl/>
        </w:rPr>
      </w:pPr>
    </w:p>
    <w:p w14:paraId="2F9CB122" w14:textId="77777777" w:rsidR="00427386" w:rsidRPr="009E7346" w:rsidRDefault="00427386" w:rsidP="00427386">
      <w:pPr>
        <w:bidi/>
        <w:jc w:val="both"/>
        <w:rPr>
          <w:rFonts w:cs="David" w:hint="cs"/>
          <w:rtl/>
        </w:rPr>
      </w:pPr>
      <w:r w:rsidRPr="009E7346">
        <w:rPr>
          <w:rFonts w:cs="David" w:hint="cs"/>
          <w:rtl/>
        </w:rPr>
        <w:tab/>
        <w:t xml:space="preserve">אני אצביע נגד 121 כאן. מה שייצא, שהכנסת העבירה את כל חוק ההסדרים חוץ מאת הסעיף על עצמה. לכן תשאיר את זה בפנים. </w:t>
      </w:r>
    </w:p>
    <w:p w14:paraId="29443261" w14:textId="77777777" w:rsidR="00427386" w:rsidRPr="009E7346" w:rsidRDefault="00427386" w:rsidP="00427386">
      <w:pPr>
        <w:bidi/>
        <w:jc w:val="both"/>
        <w:rPr>
          <w:rFonts w:cs="David" w:hint="cs"/>
          <w:rtl/>
        </w:rPr>
      </w:pPr>
    </w:p>
    <w:p w14:paraId="384D8297"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10979C0C" w14:textId="77777777" w:rsidR="00427386" w:rsidRPr="009E7346" w:rsidRDefault="00427386" w:rsidP="00427386">
      <w:pPr>
        <w:bidi/>
        <w:jc w:val="both"/>
        <w:rPr>
          <w:rFonts w:cs="David" w:hint="cs"/>
          <w:u w:val="single"/>
          <w:rtl/>
        </w:rPr>
      </w:pPr>
    </w:p>
    <w:p w14:paraId="234A2CE3" w14:textId="77777777" w:rsidR="00427386" w:rsidRPr="009E7346" w:rsidRDefault="00427386" w:rsidP="00427386">
      <w:pPr>
        <w:bidi/>
        <w:jc w:val="both"/>
        <w:rPr>
          <w:rFonts w:cs="David" w:hint="cs"/>
          <w:rtl/>
        </w:rPr>
      </w:pPr>
      <w:r w:rsidRPr="009E7346">
        <w:rPr>
          <w:rFonts w:cs="David" w:hint="cs"/>
          <w:rtl/>
        </w:rPr>
        <w:tab/>
        <w:t>אז אני מניחה שזה יהיה פה אחד לוועדת הכספים. יש הצעה אחרת, חוץ מאשר לוועדת הכספים? פה אחד לוועדת הכספים.</w:t>
      </w:r>
    </w:p>
    <w:p w14:paraId="6FA8C09A" w14:textId="77777777" w:rsidR="00427386" w:rsidRPr="009E7346" w:rsidRDefault="00427386" w:rsidP="00427386">
      <w:pPr>
        <w:bidi/>
        <w:jc w:val="both"/>
        <w:rPr>
          <w:rFonts w:cs="David" w:hint="cs"/>
          <w:rtl/>
        </w:rPr>
      </w:pPr>
    </w:p>
    <w:p w14:paraId="37F1C05E" w14:textId="77777777" w:rsidR="00427386" w:rsidRPr="009E7346" w:rsidRDefault="00427386" w:rsidP="00427386">
      <w:pPr>
        <w:bidi/>
        <w:jc w:val="both"/>
        <w:rPr>
          <w:rFonts w:cs="David" w:hint="cs"/>
          <w:rtl/>
        </w:rPr>
      </w:pPr>
      <w:r w:rsidRPr="009E7346">
        <w:rPr>
          <w:rFonts w:cs="David" w:hint="cs"/>
          <w:rtl/>
        </w:rPr>
        <w:tab/>
        <w:t>סעיף 71, הצעתנו היא להעביר לכלכלה וכספים בראשות ועדת כספים.</w:t>
      </w:r>
    </w:p>
    <w:p w14:paraId="506DA9B1" w14:textId="77777777" w:rsidR="00427386" w:rsidRPr="009E7346" w:rsidRDefault="00427386" w:rsidP="00427386">
      <w:pPr>
        <w:bidi/>
        <w:jc w:val="both"/>
        <w:rPr>
          <w:rFonts w:cs="David" w:hint="cs"/>
          <w:rtl/>
        </w:rPr>
      </w:pPr>
    </w:p>
    <w:p w14:paraId="1A13D973"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0689C4B5" w14:textId="77777777" w:rsidR="00427386" w:rsidRPr="009E7346" w:rsidRDefault="00427386" w:rsidP="00427386">
      <w:pPr>
        <w:bidi/>
        <w:jc w:val="both"/>
        <w:rPr>
          <w:rFonts w:cs="David" w:hint="cs"/>
          <w:u w:val="single"/>
          <w:rtl/>
        </w:rPr>
      </w:pPr>
    </w:p>
    <w:p w14:paraId="6E4C0282" w14:textId="77777777" w:rsidR="00427386" w:rsidRPr="009E7346" w:rsidRDefault="00427386" w:rsidP="00427386">
      <w:pPr>
        <w:bidi/>
        <w:jc w:val="both"/>
        <w:rPr>
          <w:rFonts w:cs="David" w:hint="cs"/>
          <w:rtl/>
        </w:rPr>
      </w:pPr>
      <w:r w:rsidRPr="009E7346">
        <w:rPr>
          <w:rFonts w:cs="David" w:hint="cs"/>
          <w:rtl/>
        </w:rPr>
        <w:tab/>
        <w:t xml:space="preserve"> אני מציע כלכלה-כספים בראשות כלכלה.</w:t>
      </w:r>
    </w:p>
    <w:p w14:paraId="75091C40" w14:textId="77777777" w:rsidR="00427386" w:rsidRPr="009E7346" w:rsidRDefault="00427386" w:rsidP="00427386">
      <w:pPr>
        <w:bidi/>
        <w:jc w:val="both"/>
        <w:rPr>
          <w:rFonts w:cs="David" w:hint="cs"/>
          <w:rtl/>
        </w:rPr>
      </w:pPr>
    </w:p>
    <w:p w14:paraId="798DBA28"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4D2B9AEC" w14:textId="77777777" w:rsidR="00427386" w:rsidRPr="009E7346" w:rsidRDefault="00427386" w:rsidP="00427386">
      <w:pPr>
        <w:bidi/>
        <w:jc w:val="both"/>
        <w:rPr>
          <w:rFonts w:cs="David" w:hint="cs"/>
          <w:u w:val="single"/>
          <w:rtl/>
        </w:rPr>
      </w:pPr>
    </w:p>
    <w:p w14:paraId="1CE33C75" w14:textId="77777777" w:rsidR="00427386" w:rsidRPr="009E7346" w:rsidRDefault="00427386" w:rsidP="00427386">
      <w:pPr>
        <w:bidi/>
        <w:jc w:val="both"/>
        <w:rPr>
          <w:rFonts w:cs="David" w:hint="cs"/>
          <w:rtl/>
        </w:rPr>
      </w:pPr>
      <w:r w:rsidRPr="009E7346">
        <w:rPr>
          <w:rFonts w:cs="David" w:hint="cs"/>
          <w:rtl/>
        </w:rPr>
        <w:tab/>
        <w:t>היו פה שתי הצעות. מי בעד שסעיפים 71 ו-72 יועברו לכספים-כלכלה בראשות כספים? 11. מי בעד הצעתו של חבר הכנסת סער? 8. לפיכך הסעיפים הללו עוברים לוועדת הכספים והכלכלה בראשות ועדת הכספים.</w:t>
      </w:r>
    </w:p>
    <w:p w14:paraId="54931D7C" w14:textId="77777777" w:rsidR="00427386" w:rsidRPr="009E7346" w:rsidRDefault="00427386" w:rsidP="00427386">
      <w:pPr>
        <w:bidi/>
        <w:jc w:val="both"/>
        <w:rPr>
          <w:rFonts w:cs="David" w:hint="cs"/>
          <w:rtl/>
        </w:rPr>
      </w:pPr>
    </w:p>
    <w:p w14:paraId="2ADEF4BE" w14:textId="77777777" w:rsidR="00427386" w:rsidRPr="009E7346" w:rsidRDefault="00427386" w:rsidP="00427386">
      <w:pPr>
        <w:bidi/>
        <w:jc w:val="both"/>
        <w:rPr>
          <w:rFonts w:cs="David" w:hint="cs"/>
          <w:rtl/>
        </w:rPr>
      </w:pPr>
      <w:r w:rsidRPr="009E7346">
        <w:rPr>
          <w:rFonts w:cs="David" w:hint="cs"/>
          <w:rtl/>
        </w:rPr>
        <w:tab/>
        <w:t xml:space="preserve">סעיף 73 ירד. </w:t>
      </w:r>
    </w:p>
    <w:p w14:paraId="465FD691" w14:textId="77777777" w:rsidR="00427386" w:rsidRPr="009E7346" w:rsidRDefault="00427386" w:rsidP="00427386">
      <w:pPr>
        <w:bidi/>
        <w:jc w:val="both"/>
        <w:rPr>
          <w:rFonts w:cs="David" w:hint="cs"/>
          <w:rtl/>
        </w:rPr>
      </w:pPr>
    </w:p>
    <w:p w14:paraId="65B765B2" w14:textId="77777777" w:rsidR="00427386" w:rsidRPr="009E7346" w:rsidRDefault="00427386" w:rsidP="00427386">
      <w:pPr>
        <w:bidi/>
        <w:ind w:firstLine="567"/>
        <w:jc w:val="both"/>
        <w:rPr>
          <w:rFonts w:cs="David" w:hint="cs"/>
          <w:rtl/>
        </w:rPr>
      </w:pPr>
      <w:r w:rsidRPr="009E7346">
        <w:rPr>
          <w:rFonts w:cs="David" w:hint="cs"/>
          <w:rtl/>
        </w:rPr>
        <w:t>סעיפים 74, 75, 76, 77 - אנו מציעים להעביר את זה לוועדת הכספים. יש הצעה אחרת? מי בעד להעביר את זה לוועדת הכספים? 11. מי בעד הצעתו של חבר הכנסת סער לכלכלה? 8.</w:t>
      </w:r>
    </w:p>
    <w:p w14:paraId="47C54284" w14:textId="77777777" w:rsidR="00427386" w:rsidRPr="009E7346" w:rsidRDefault="00427386" w:rsidP="00427386">
      <w:pPr>
        <w:bidi/>
        <w:jc w:val="both"/>
        <w:rPr>
          <w:rFonts w:cs="David" w:hint="cs"/>
          <w:rtl/>
        </w:rPr>
      </w:pPr>
    </w:p>
    <w:p w14:paraId="7595AE85" w14:textId="77777777" w:rsidR="00427386" w:rsidRPr="009E7346" w:rsidRDefault="00427386" w:rsidP="00427386">
      <w:pPr>
        <w:bidi/>
        <w:jc w:val="both"/>
        <w:rPr>
          <w:rFonts w:cs="David" w:hint="cs"/>
          <w:rtl/>
        </w:rPr>
      </w:pPr>
      <w:r w:rsidRPr="009E7346">
        <w:rPr>
          <w:rFonts w:cs="David" w:hint="cs"/>
          <w:rtl/>
        </w:rPr>
        <w:tab/>
        <w:t>למען הסדר הטוב, אחרי שעברנו על כל הסעיפים בנפרד, תרשו לי לעבור לפי ההצעה של היועצת המשפטית כאן. לוועדת הכלכלה עוברים הפרקים הבאים: פרק ז', איכות הסביבה, סעיפים 19, 20, 21, סעיף (1) יורד, פרק ח', רשויות מקומיות, סעיף 26(2), פרק י', הגנת הצרכן, פרק י</w:t>
      </w:r>
      <w:r w:rsidRPr="009E7346">
        <w:rPr>
          <w:rFonts w:cs="David"/>
          <w:rtl/>
        </w:rPr>
        <w:t>"</w:t>
      </w:r>
      <w:r w:rsidRPr="009E7346">
        <w:rPr>
          <w:rFonts w:cs="David" w:hint="cs"/>
          <w:rtl/>
        </w:rPr>
        <w:t>ב, תקשורת. יש הצעה אחרת? לא. לפיכך כל הפרקים האלה עוברים לוועדת הכלכלה.</w:t>
      </w:r>
    </w:p>
    <w:p w14:paraId="0A552C17" w14:textId="77777777" w:rsidR="00427386" w:rsidRPr="009E7346" w:rsidRDefault="00427386" w:rsidP="00427386">
      <w:pPr>
        <w:bidi/>
        <w:jc w:val="both"/>
        <w:rPr>
          <w:rFonts w:cs="David" w:hint="cs"/>
          <w:rtl/>
        </w:rPr>
      </w:pPr>
    </w:p>
    <w:p w14:paraId="008926EE" w14:textId="77777777" w:rsidR="00427386" w:rsidRPr="009E7346" w:rsidRDefault="00427386" w:rsidP="00427386">
      <w:pPr>
        <w:bidi/>
        <w:jc w:val="both"/>
        <w:rPr>
          <w:rFonts w:cs="David" w:hint="cs"/>
          <w:rtl/>
        </w:rPr>
      </w:pPr>
      <w:r w:rsidRPr="009E7346">
        <w:rPr>
          <w:rFonts w:cs="David" w:hint="cs"/>
          <w:rtl/>
        </w:rPr>
        <w:tab/>
        <w:t>פרק ג', בריאות, סעיף 10 עובר לוועדת החוקה, חוק ומשפט, וכל היתר לוועדת העבודה. יש הצעה אחרת? לא. פה אחד.</w:t>
      </w:r>
    </w:p>
    <w:p w14:paraId="28A73142" w14:textId="77777777" w:rsidR="00427386" w:rsidRPr="009E7346" w:rsidRDefault="00427386" w:rsidP="00427386">
      <w:pPr>
        <w:bidi/>
        <w:jc w:val="both"/>
        <w:rPr>
          <w:rFonts w:cs="David" w:hint="cs"/>
          <w:rtl/>
        </w:rPr>
      </w:pPr>
    </w:p>
    <w:p w14:paraId="31197EAE" w14:textId="77777777" w:rsidR="00427386" w:rsidRPr="009E7346" w:rsidRDefault="00427386" w:rsidP="00427386">
      <w:pPr>
        <w:bidi/>
        <w:jc w:val="both"/>
        <w:rPr>
          <w:rFonts w:cs="David" w:hint="cs"/>
          <w:rtl/>
        </w:rPr>
      </w:pPr>
      <w:r w:rsidRPr="009E7346">
        <w:rPr>
          <w:rFonts w:cs="David" w:hint="cs"/>
          <w:rtl/>
        </w:rPr>
        <w:tab/>
        <w:t>פרק י</w:t>
      </w:r>
      <w:r w:rsidRPr="009E7346">
        <w:rPr>
          <w:rFonts w:cs="David"/>
          <w:rtl/>
        </w:rPr>
        <w:t>"</w:t>
      </w:r>
      <w:r w:rsidRPr="009E7346">
        <w:rPr>
          <w:rFonts w:cs="David" w:hint="cs"/>
          <w:rtl/>
        </w:rPr>
        <w:t>ג, דתות- -</w:t>
      </w:r>
    </w:p>
    <w:p w14:paraId="3A1DA60D" w14:textId="77777777" w:rsidR="00427386" w:rsidRPr="009E7346" w:rsidRDefault="00427386" w:rsidP="00427386">
      <w:pPr>
        <w:bidi/>
        <w:jc w:val="both"/>
        <w:rPr>
          <w:rFonts w:cs="David" w:hint="cs"/>
          <w:rtl/>
        </w:rPr>
      </w:pPr>
    </w:p>
    <w:p w14:paraId="1E7811D6" w14:textId="77777777" w:rsidR="00427386" w:rsidRPr="009E7346" w:rsidRDefault="00427386" w:rsidP="00427386">
      <w:pPr>
        <w:bidi/>
        <w:jc w:val="both"/>
        <w:rPr>
          <w:rFonts w:cs="David" w:hint="cs"/>
          <w:rtl/>
        </w:rPr>
      </w:pPr>
      <w:r w:rsidRPr="009E7346">
        <w:rPr>
          <w:rFonts w:cs="David" w:hint="cs"/>
          <w:u w:val="single"/>
          <w:rtl/>
        </w:rPr>
        <w:t>משה גפני:</w:t>
      </w:r>
    </w:p>
    <w:p w14:paraId="7F50F716" w14:textId="77777777" w:rsidR="00427386" w:rsidRPr="009E7346" w:rsidRDefault="00427386" w:rsidP="00427386">
      <w:pPr>
        <w:bidi/>
        <w:jc w:val="both"/>
        <w:rPr>
          <w:rFonts w:cs="David" w:hint="cs"/>
          <w:rtl/>
        </w:rPr>
      </w:pPr>
    </w:p>
    <w:p w14:paraId="6023F79C" w14:textId="77777777" w:rsidR="00427386" w:rsidRPr="009E7346" w:rsidRDefault="00427386" w:rsidP="00427386">
      <w:pPr>
        <w:bidi/>
        <w:jc w:val="both"/>
        <w:rPr>
          <w:rFonts w:cs="David" w:hint="cs"/>
          <w:rtl/>
        </w:rPr>
      </w:pPr>
      <w:r w:rsidRPr="009E7346">
        <w:rPr>
          <w:rFonts w:cs="David" w:hint="cs"/>
          <w:rtl/>
        </w:rPr>
        <w:tab/>
        <w:t xml:space="preserve"> אני מציע ועדה משותפת של כספים ופנים בראשות פנים.</w:t>
      </w:r>
    </w:p>
    <w:p w14:paraId="5EDEF5CF" w14:textId="77777777" w:rsidR="00427386" w:rsidRPr="009E7346" w:rsidRDefault="00427386" w:rsidP="00427386">
      <w:pPr>
        <w:bidi/>
        <w:jc w:val="both"/>
        <w:rPr>
          <w:rFonts w:cs="David" w:hint="cs"/>
          <w:rtl/>
        </w:rPr>
      </w:pPr>
    </w:p>
    <w:p w14:paraId="2A88F3BF"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62FBAF4A" w14:textId="77777777" w:rsidR="00427386" w:rsidRPr="009E7346" w:rsidRDefault="00427386" w:rsidP="00427386">
      <w:pPr>
        <w:bidi/>
        <w:jc w:val="both"/>
        <w:rPr>
          <w:rFonts w:cs="David" w:hint="cs"/>
          <w:u w:val="single"/>
          <w:rtl/>
        </w:rPr>
      </w:pPr>
    </w:p>
    <w:p w14:paraId="6C809FF8" w14:textId="77777777" w:rsidR="00427386" w:rsidRPr="009E7346" w:rsidRDefault="00427386" w:rsidP="00427386">
      <w:pPr>
        <w:bidi/>
        <w:jc w:val="both"/>
        <w:rPr>
          <w:rFonts w:cs="David" w:hint="cs"/>
          <w:rtl/>
        </w:rPr>
      </w:pPr>
      <w:r w:rsidRPr="009E7346">
        <w:rPr>
          <w:rFonts w:cs="David" w:hint="cs"/>
          <w:rtl/>
        </w:rPr>
        <w:tab/>
        <w:t>פרק י</w:t>
      </w:r>
      <w:r w:rsidRPr="009E7346">
        <w:rPr>
          <w:rFonts w:cs="David"/>
          <w:rtl/>
        </w:rPr>
        <w:t>"</w:t>
      </w:r>
      <w:r w:rsidRPr="009E7346">
        <w:rPr>
          <w:rFonts w:cs="David" w:hint="cs"/>
          <w:rtl/>
        </w:rPr>
        <w:t xml:space="preserve">ג, דתות, לפי הצעת הקואליציה, יעבור לוועדת הכספים והפנים בראשות ועדת הכספים. מי בעד הצעתי זאת? 11. מי בעד הצעתו של חבר הכנסת גפני? 7. הצעתי התקבלה. </w:t>
      </w:r>
    </w:p>
    <w:p w14:paraId="1D85D120" w14:textId="77777777" w:rsidR="00427386" w:rsidRPr="009E7346" w:rsidRDefault="00427386" w:rsidP="00427386">
      <w:pPr>
        <w:bidi/>
        <w:jc w:val="both"/>
        <w:rPr>
          <w:rFonts w:cs="David" w:hint="cs"/>
          <w:rtl/>
        </w:rPr>
      </w:pPr>
    </w:p>
    <w:p w14:paraId="31B47EFC" w14:textId="77777777" w:rsidR="00427386" w:rsidRPr="009E7346" w:rsidRDefault="00427386" w:rsidP="00427386">
      <w:pPr>
        <w:bidi/>
        <w:jc w:val="both"/>
        <w:rPr>
          <w:rFonts w:cs="David" w:hint="cs"/>
          <w:rtl/>
        </w:rPr>
      </w:pPr>
      <w:r w:rsidRPr="009E7346">
        <w:rPr>
          <w:rFonts w:cs="David" w:hint="cs"/>
          <w:rtl/>
        </w:rPr>
        <w:tab/>
        <w:t>למען הסדר הטוב, יש פה פרק ז', שחלקו בוועדת הפנים, ואציין מה: נושא איכות הסביבה, סעיפים 21(2), (3), (4) ו-22. מי בעד להעביר את זה לוועדת הפנים? פה אחד. יש הצעה אחרת?</w:t>
      </w:r>
    </w:p>
    <w:p w14:paraId="74785286" w14:textId="77777777" w:rsidR="00427386" w:rsidRPr="009E7346" w:rsidRDefault="00427386" w:rsidP="00427386">
      <w:pPr>
        <w:bidi/>
        <w:jc w:val="both"/>
        <w:rPr>
          <w:rFonts w:cs="David" w:hint="cs"/>
          <w:rtl/>
        </w:rPr>
      </w:pPr>
    </w:p>
    <w:p w14:paraId="4702DBBC" w14:textId="77777777" w:rsidR="00427386" w:rsidRPr="009E7346" w:rsidRDefault="00427386" w:rsidP="00427386">
      <w:pPr>
        <w:bidi/>
        <w:jc w:val="both"/>
        <w:rPr>
          <w:rFonts w:cs="David" w:hint="cs"/>
          <w:rtl/>
        </w:rPr>
      </w:pPr>
      <w:r w:rsidRPr="009E7346">
        <w:rPr>
          <w:rFonts w:cs="David" w:hint="cs"/>
          <w:rtl/>
        </w:rPr>
        <w:tab/>
        <w:t xml:space="preserve">פרק ז' נוסף שיידון בוועדת הכלכלה, ואני מדגישה את זה למרות שאמרנו את זה, בנושא איכות הסביבה, סעיפים 19, 20 ו-21(1), מי בעד להעביר את זה לוועדת הכלכלה? הצבענו על זה. </w:t>
      </w:r>
    </w:p>
    <w:p w14:paraId="53B49B47" w14:textId="77777777" w:rsidR="00427386" w:rsidRPr="009E7346" w:rsidRDefault="00427386" w:rsidP="00427386">
      <w:pPr>
        <w:bidi/>
        <w:jc w:val="both"/>
        <w:rPr>
          <w:rFonts w:cs="David" w:hint="cs"/>
          <w:rtl/>
        </w:rPr>
      </w:pPr>
    </w:p>
    <w:p w14:paraId="52B5E6C8" w14:textId="77777777" w:rsidR="00427386" w:rsidRPr="009E7346" w:rsidRDefault="00427386" w:rsidP="00427386">
      <w:pPr>
        <w:bidi/>
        <w:jc w:val="both"/>
        <w:rPr>
          <w:rFonts w:cs="David" w:hint="cs"/>
          <w:rtl/>
        </w:rPr>
      </w:pPr>
      <w:r w:rsidRPr="009E7346">
        <w:rPr>
          <w:rFonts w:cs="David" w:hint="cs"/>
          <w:rtl/>
        </w:rPr>
        <w:tab/>
        <w:t xml:space="preserve">הצעתנו שהסעיפים הבאים לא ייכללו בהצעת חוק ההסדרים לפי סעיף 121 לתקנון, אני אומר את הנושאים ונצביע. סעיפים 2(1), 2(13), 3, 5 ו-6 שעניינם קצבאות ילדים; סעיף 67(1) שעניינו תיקון חוק משפחות חיילים שנספו במערכה (תגמולים ושיקום); סעיף 73 שעניינו שופט עמית. מי בעד? פה אחד. </w:t>
      </w:r>
    </w:p>
    <w:p w14:paraId="27636764" w14:textId="77777777" w:rsidR="00427386" w:rsidRPr="009E7346" w:rsidRDefault="00427386" w:rsidP="00427386">
      <w:pPr>
        <w:bidi/>
        <w:jc w:val="both"/>
        <w:rPr>
          <w:rFonts w:cs="David" w:hint="cs"/>
          <w:rtl/>
        </w:rPr>
      </w:pPr>
    </w:p>
    <w:p w14:paraId="2B822DEA" w14:textId="77777777" w:rsidR="00427386" w:rsidRPr="009E7346" w:rsidRDefault="00427386" w:rsidP="00427386">
      <w:pPr>
        <w:bidi/>
        <w:jc w:val="both"/>
        <w:rPr>
          <w:rFonts w:cs="David" w:hint="cs"/>
          <w:rtl/>
        </w:rPr>
      </w:pPr>
      <w:r w:rsidRPr="009E7346">
        <w:rPr>
          <w:rFonts w:cs="David" w:hint="cs"/>
          <w:rtl/>
        </w:rPr>
        <w:tab/>
        <w:t xml:space="preserve">אני רוצה שנצביע על הוועדות המשותפות כדי שאעלה את זה למליאה. לפי כנסת קודמת, מספר החברים בוועדות משותפות, תקן אותי אם אני טועה, היה 14 </w:t>
      </w:r>
      <w:r w:rsidRPr="009E7346">
        <w:rPr>
          <w:rFonts w:cs="David"/>
          <w:rtl/>
        </w:rPr>
        <w:t>–</w:t>
      </w:r>
      <w:r w:rsidRPr="009E7346">
        <w:rPr>
          <w:rFonts w:cs="David" w:hint="cs"/>
          <w:rtl/>
        </w:rPr>
        <w:t xml:space="preserve"> 7 מכל ועדה. הצעתי היא שנכלול- -</w:t>
      </w:r>
    </w:p>
    <w:p w14:paraId="3C282188" w14:textId="77777777" w:rsidR="00427386" w:rsidRPr="009E7346" w:rsidRDefault="00427386" w:rsidP="00427386">
      <w:pPr>
        <w:bidi/>
        <w:jc w:val="both"/>
        <w:rPr>
          <w:rFonts w:cs="David" w:hint="cs"/>
          <w:rtl/>
        </w:rPr>
      </w:pPr>
    </w:p>
    <w:p w14:paraId="6A9B28BC" w14:textId="77777777" w:rsidR="00427386" w:rsidRPr="009E7346" w:rsidRDefault="00427386" w:rsidP="00427386">
      <w:pPr>
        <w:bidi/>
        <w:jc w:val="both"/>
        <w:rPr>
          <w:rFonts w:cs="David" w:hint="cs"/>
          <w:u w:val="single"/>
          <w:rtl/>
        </w:rPr>
      </w:pPr>
      <w:r w:rsidRPr="009E7346">
        <w:rPr>
          <w:rFonts w:cs="David" w:hint="cs"/>
          <w:u w:val="single"/>
          <w:rtl/>
        </w:rPr>
        <w:t>גדעון סער:</w:t>
      </w:r>
    </w:p>
    <w:p w14:paraId="5D769554" w14:textId="77777777" w:rsidR="00427386" w:rsidRPr="009E7346" w:rsidRDefault="00427386" w:rsidP="00427386">
      <w:pPr>
        <w:bidi/>
        <w:jc w:val="both"/>
        <w:rPr>
          <w:rFonts w:cs="David" w:hint="cs"/>
          <w:u w:val="single"/>
          <w:rtl/>
        </w:rPr>
      </w:pPr>
    </w:p>
    <w:p w14:paraId="294B99F9" w14:textId="77777777" w:rsidR="00427386" w:rsidRPr="009E7346" w:rsidRDefault="00427386" w:rsidP="00427386">
      <w:pPr>
        <w:bidi/>
        <w:jc w:val="both"/>
        <w:rPr>
          <w:rFonts w:cs="David" w:hint="cs"/>
          <w:rtl/>
        </w:rPr>
      </w:pPr>
      <w:r w:rsidRPr="009E7346">
        <w:rPr>
          <w:rFonts w:cs="David" w:hint="cs"/>
          <w:rtl/>
        </w:rPr>
        <w:tab/>
        <w:t>אם את זוכרת, עשינו גם בחוק ההזנה - אני מציע שתעשי כמה שפחות, יותר טוב. אני מציע 5 ו-5.</w:t>
      </w:r>
    </w:p>
    <w:p w14:paraId="545EB2DB" w14:textId="77777777" w:rsidR="00427386" w:rsidRPr="009E7346" w:rsidRDefault="00427386" w:rsidP="00427386">
      <w:pPr>
        <w:bidi/>
        <w:jc w:val="both"/>
        <w:rPr>
          <w:rFonts w:cs="David" w:hint="cs"/>
          <w:rtl/>
        </w:rPr>
      </w:pPr>
    </w:p>
    <w:p w14:paraId="50006DC0" w14:textId="77777777" w:rsidR="00427386" w:rsidRPr="009E7346" w:rsidRDefault="00427386" w:rsidP="00427386">
      <w:pPr>
        <w:bidi/>
        <w:jc w:val="both"/>
        <w:rPr>
          <w:rFonts w:cs="David" w:hint="cs"/>
          <w:rtl/>
        </w:rPr>
      </w:pPr>
      <w:r w:rsidRPr="009E7346">
        <w:rPr>
          <w:rFonts w:cs="David" w:hint="cs"/>
          <w:u w:val="single"/>
          <w:rtl/>
        </w:rPr>
        <w:t>חיים אורון:</w:t>
      </w:r>
    </w:p>
    <w:p w14:paraId="3B7F31B2" w14:textId="77777777" w:rsidR="00427386" w:rsidRPr="009E7346" w:rsidRDefault="00427386" w:rsidP="00427386">
      <w:pPr>
        <w:bidi/>
        <w:jc w:val="both"/>
        <w:rPr>
          <w:rFonts w:cs="David" w:hint="cs"/>
          <w:rtl/>
        </w:rPr>
      </w:pPr>
    </w:p>
    <w:p w14:paraId="19A2566E" w14:textId="77777777" w:rsidR="00427386" w:rsidRPr="009E7346" w:rsidRDefault="00427386" w:rsidP="00427386">
      <w:pPr>
        <w:bidi/>
        <w:jc w:val="both"/>
        <w:rPr>
          <w:rFonts w:cs="David" w:hint="cs"/>
          <w:rtl/>
        </w:rPr>
      </w:pPr>
      <w:r w:rsidRPr="009E7346">
        <w:rPr>
          <w:rFonts w:cs="David" w:hint="cs"/>
          <w:rtl/>
        </w:rPr>
        <w:tab/>
        <w:t xml:space="preserve">אני מציע לעשות 14, ואם לא יבואו, גם כך לא יבואו. </w:t>
      </w:r>
    </w:p>
    <w:p w14:paraId="03DA687F" w14:textId="77777777" w:rsidR="00427386" w:rsidRPr="009E7346" w:rsidRDefault="00427386" w:rsidP="00427386">
      <w:pPr>
        <w:bidi/>
        <w:jc w:val="both"/>
        <w:rPr>
          <w:rFonts w:cs="David" w:hint="cs"/>
          <w:rtl/>
        </w:rPr>
      </w:pPr>
    </w:p>
    <w:p w14:paraId="6CE77BE4" w14:textId="77777777" w:rsidR="00427386" w:rsidRPr="009E7346" w:rsidRDefault="00427386" w:rsidP="00427386">
      <w:pPr>
        <w:bidi/>
        <w:jc w:val="both"/>
        <w:rPr>
          <w:rFonts w:cs="David" w:hint="cs"/>
          <w:u w:val="single"/>
          <w:rtl/>
        </w:rPr>
      </w:pPr>
      <w:r w:rsidRPr="009E7346">
        <w:rPr>
          <w:rFonts w:cs="David" w:hint="cs"/>
          <w:u w:val="single"/>
          <w:rtl/>
        </w:rPr>
        <w:t>היו</w:t>
      </w:r>
      <w:r w:rsidRPr="009E7346">
        <w:rPr>
          <w:rFonts w:cs="David"/>
          <w:u w:val="single"/>
          <w:rtl/>
        </w:rPr>
        <w:t>"</w:t>
      </w:r>
      <w:r w:rsidRPr="009E7346">
        <w:rPr>
          <w:rFonts w:cs="David" w:hint="cs"/>
          <w:u w:val="single"/>
          <w:rtl/>
        </w:rPr>
        <w:t>ר רוחמה אברהם:</w:t>
      </w:r>
    </w:p>
    <w:p w14:paraId="0788DD08" w14:textId="77777777" w:rsidR="00427386" w:rsidRPr="009E7346" w:rsidRDefault="00427386" w:rsidP="00427386">
      <w:pPr>
        <w:bidi/>
        <w:jc w:val="both"/>
        <w:rPr>
          <w:rFonts w:cs="David" w:hint="cs"/>
          <w:u w:val="single"/>
          <w:rtl/>
        </w:rPr>
      </w:pPr>
    </w:p>
    <w:p w14:paraId="2894317B" w14:textId="77777777" w:rsidR="00427386" w:rsidRPr="009E7346" w:rsidRDefault="00427386" w:rsidP="00427386">
      <w:pPr>
        <w:bidi/>
        <w:ind w:firstLine="567"/>
        <w:jc w:val="both"/>
        <w:rPr>
          <w:rFonts w:cs="David" w:hint="cs"/>
          <w:rtl/>
        </w:rPr>
      </w:pPr>
      <w:r w:rsidRPr="009E7346">
        <w:rPr>
          <w:rFonts w:cs="David" w:hint="cs"/>
          <w:rtl/>
        </w:rPr>
        <w:t xml:space="preserve">אני יכולה לומר שזה בהסכמה מלאה, חבר הכנסת סער? טוב. ועדת הכנסת החליטה פה אחד על הקמת שלוש ועדות משותפות; ועדה משותפת לוועדת הכספים והפנים בראשות ועדת הכספים, ועדה משותפת לוועדת הכספים ולוועדת הכלכלה בראשות ועדת הכספים וועדה נוספת לוועדת החינוך, התרבות והספורט ולוועדת הכספים בראשות חינוך. מי בעד? מי נגד? תודה. </w:t>
      </w:r>
    </w:p>
    <w:p w14:paraId="583B10A7" w14:textId="77777777" w:rsidR="00427386" w:rsidRPr="009E7346" w:rsidRDefault="00427386" w:rsidP="00427386">
      <w:pPr>
        <w:bidi/>
        <w:jc w:val="both"/>
        <w:rPr>
          <w:rFonts w:cs="David" w:hint="cs"/>
          <w:rtl/>
        </w:rPr>
      </w:pPr>
    </w:p>
    <w:p w14:paraId="6CFAAFC1" w14:textId="77777777" w:rsidR="00427386" w:rsidRPr="009E7346" w:rsidRDefault="00427386" w:rsidP="00427386">
      <w:pPr>
        <w:bidi/>
        <w:jc w:val="both"/>
        <w:rPr>
          <w:rFonts w:cs="David" w:hint="cs"/>
          <w:u w:val="single"/>
          <w:rtl/>
        </w:rPr>
      </w:pPr>
      <w:r w:rsidRPr="009E7346">
        <w:rPr>
          <w:rFonts w:cs="David" w:hint="cs"/>
          <w:rtl/>
        </w:rPr>
        <w:tab/>
        <w:t>תודה רבה, הישיבה נעולה.</w:t>
      </w:r>
    </w:p>
    <w:p w14:paraId="68357E31" w14:textId="77777777" w:rsidR="00427386" w:rsidRPr="009E7346" w:rsidRDefault="00427386" w:rsidP="00427386">
      <w:pPr>
        <w:bidi/>
        <w:jc w:val="both"/>
        <w:rPr>
          <w:rFonts w:cs="David" w:hint="cs"/>
          <w:rtl/>
        </w:rPr>
      </w:pPr>
      <w:r w:rsidRPr="009E7346">
        <w:rPr>
          <w:rFonts w:cs="David" w:hint="cs"/>
          <w:rtl/>
        </w:rPr>
        <w:tab/>
      </w:r>
    </w:p>
    <w:p w14:paraId="6736FA09" w14:textId="77777777" w:rsidR="00427386" w:rsidRPr="009E7346" w:rsidRDefault="00427386" w:rsidP="00427386">
      <w:pPr>
        <w:bidi/>
        <w:jc w:val="both"/>
        <w:rPr>
          <w:rFonts w:cs="David" w:hint="cs"/>
          <w:rtl/>
        </w:rPr>
      </w:pPr>
    </w:p>
    <w:p w14:paraId="43231C1D" w14:textId="77777777" w:rsidR="00427386" w:rsidRPr="009E7346" w:rsidRDefault="00427386" w:rsidP="00427386">
      <w:pPr>
        <w:bidi/>
        <w:jc w:val="both"/>
        <w:rPr>
          <w:rFonts w:cs="David" w:hint="cs"/>
          <w:u w:val="single"/>
          <w:rtl/>
        </w:rPr>
      </w:pPr>
      <w:r w:rsidRPr="009E7346">
        <w:rPr>
          <w:rFonts w:cs="David" w:hint="cs"/>
          <w:rtl/>
        </w:rPr>
        <w:t xml:space="preserve"> </w:t>
      </w:r>
      <w:r w:rsidRPr="009E7346">
        <w:rPr>
          <w:rFonts w:cs="David" w:hint="cs"/>
          <w:u w:val="single"/>
          <w:rtl/>
        </w:rPr>
        <w:t>הישיבה ננעלה בשעה 17:25.</w:t>
      </w:r>
    </w:p>
    <w:p w14:paraId="34FA4D24" w14:textId="77777777" w:rsidR="00427386" w:rsidRPr="009E7346" w:rsidRDefault="00427386" w:rsidP="00427386">
      <w:pPr>
        <w:bidi/>
        <w:jc w:val="both"/>
        <w:rPr>
          <w:rFonts w:cs="David" w:hint="cs"/>
          <w:u w:val="single"/>
          <w:rtl/>
        </w:rPr>
      </w:pPr>
    </w:p>
    <w:p w14:paraId="016E384C" w14:textId="77777777" w:rsidR="00427386" w:rsidRPr="009E7346" w:rsidRDefault="00427386" w:rsidP="00427386">
      <w:pPr>
        <w:bidi/>
        <w:jc w:val="both"/>
        <w:rPr>
          <w:rFonts w:cs="David"/>
        </w:rPr>
      </w:pPr>
    </w:p>
    <w:p w14:paraId="7C726365" w14:textId="77777777" w:rsidR="00552A80" w:rsidRPr="004427FC" w:rsidRDefault="00552A80" w:rsidP="00427386">
      <w:pPr>
        <w:jc w:val="both"/>
        <w:rPr>
          <w:rFonts w:hint="cs"/>
          <w:rtl/>
        </w:rPr>
      </w:pPr>
    </w:p>
    <w:sectPr w:rsidR="00552A80" w:rsidRPr="004427FC" w:rsidSect="0042738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6E32" w14:textId="77777777" w:rsidR="007E480E" w:rsidRDefault="007E480E">
      <w:r>
        <w:separator/>
      </w:r>
    </w:p>
  </w:endnote>
  <w:endnote w:type="continuationSeparator" w:id="0">
    <w:p w14:paraId="4091F3CC" w14:textId="77777777" w:rsidR="007E480E" w:rsidRDefault="007E4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04D7" w14:textId="77777777" w:rsidR="007E480E" w:rsidRDefault="007E480E">
      <w:r>
        <w:separator/>
      </w:r>
    </w:p>
  </w:footnote>
  <w:footnote w:type="continuationSeparator" w:id="0">
    <w:p w14:paraId="418E637B" w14:textId="77777777" w:rsidR="007E480E" w:rsidRDefault="007E4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0E6A" w14:textId="77777777" w:rsidR="007E480E" w:rsidRDefault="007E480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AACBCC4" w14:textId="77777777" w:rsidR="007E480E" w:rsidRDefault="007E480E">
    <w:pPr>
      <w:pStyle w:val="Header"/>
      <w:ind w:right="360"/>
      <w:jc w:val="both"/>
      <w:rPr>
        <w:rtl/>
      </w:rPr>
    </w:pPr>
  </w:p>
  <w:p w14:paraId="4FD29740" w14:textId="77777777" w:rsidR="007E480E" w:rsidRDefault="007E480E"/>
  <w:p w14:paraId="5D014964" w14:textId="77777777" w:rsidR="007E480E" w:rsidRDefault="007E480E"/>
  <w:p w14:paraId="156964B0" w14:textId="77777777" w:rsidR="007E480E" w:rsidRDefault="007E480E"/>
  <w:p w14:paraId="074861DF" w14:textId="77777777" w:rsidR="007E480E" w:rsidRDefault="007E480E"/>
  <w:p w14:paraId="7EDF68BF" w14:textId="77777777" w:rsidR="007E480E" w:rsidRDefault="007E480E"/>
  <w:p w14:paraId="5BC26531" w14:textId="77777777" w:rsidR="007E480E" w:rsidRDefault="007E480E"/>
  <w:p w14:paraId="4BB0E1BE" w14:textId="77777777" w:rsidR="007E480E" w:rsidRDefault="007E480E"/>
  <w:p w14:paraId="5BD100CD" w14:textId="77777777" w:rsidR="007E480E" w:rsidRDefault="007E480E"/>
  <w:p w14:paraId="7C189CF3" w14:textId="77777777" w:rsidR="007E480E" w:rsidRDefault="007E48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3A29" w14:textId="77777777" w:rsidR="007E480E" w:rsidRDefault="007E480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91E11">
      <w:rPr>
        <w:rStyle w:val="PageNumber"/>
        <w:noProof/>
        <w:rtl/>
      </w:rPr>
      <w:t>2</w:t>
    </w:r>
    <w:r>
      <w:rPr>
        <w:rStyle w:val="PageNumber"/>
        <w:rtl/>
      </w:rPr>
      <w:fldChar w:fldCharType="end"/>
    </w:r>
  </w:p>
  <w:p w14:paraId="213B13F5" w14:textId="77777777" w:rsidR="007E480E" w:rsidRDefault="007E480E">
    <w:pPr>
      <w:pStyle w:val="Header"/>
      <w:ind w:right="360"/>
      <w:jc w:val="both"/>
      <w:rPr>
        <w:rFonts w:hint="cs"/>
        <w:rtl/>
      </w:rPr>
    </w:pPr>
    <w:r>
      <w:rPr>
        <w:rtl/>
      </w:rPr>
      <w:t>ועדת</w:t>
    </w:r>
    <w:r>
      <w:rPr>
        <w:rFonts w:hint="cs"/>
        <w:rtl/>
      </w:rPr>
      <w:t xml:space="preserve"> הכנסת</w:t>
    </w:r>
  </w:p>
  <w:p w14:paraId="72796868" w14:textId="77777777" w:rsidR="007E480E" w:rsidRDefault="007E480E">
    <w:pPr>
      <w:pStyle w:val="Header"/>
      <w:ind w:right="360"/>
      <w:jc w:val="both"/>
      <w:rPr>
        <w:rStyle w:val="PageNumber"/>
        <w:rFonts w:hint="cs"/>
        <w:rtl/>
      </w:rPr>
    </w:pPr>
    <w:r>
      <w:rPr>
        <w:rFonts w:hint="cs"/>
        <w:rtl/>
      </w:rPr>
      <w:t>17.5.2006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3985פרוטוקול_ישיבת_ועדה.doc"/>
    <w:docVar w:name="StartMode" w:val="3"/>
  </w:docVars>
  <w:rsids>
    <w:rsidRoot w:val="006A7CF1"/>
    <w:rsid w:val="001C7FEB"/>
    <w:rsid w:val="003362B0"/>
    <w:rsid w:val="00391E11"/>
    <w:rsid w:val="00427386"/>
    <w:rsid w:val="004427FC"/>
    <w:rsid w:val="00552A80"/>
    <w:rsid w:val="006A7CF1"/>
    <w:rsid w:val="00781EBA"/>
    <w:rsid w:val="007E480E"/>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49C007"/>
  <w15:chartTrackingRefBased/>
  <w15:docId w15:val="{41F4F7AE-87FA-4E9A-B89A-3106F8FC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362B0"/>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427386"/>
    <w:pPr>
      <w:spacing w:before="240" w:after="60"/>
      <w:outlineLvl w:val="6"/>
    </w:pPr>
  </w:style>
  <w:style w:type="paragraph" w:styleId="Heading8">
    <w:name w:val="heading 8"/>
    <w:basedOn w:val="Normal"/>
    <w:next w:val="Normal"/>
    <w:qFormat/>
    <w:rsid w:val="00427386"/>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3362B0"/>
    <w:pPr>
      <w:bidi/>
      <w:jc w:val="both"/>
    </w:pPr>
    <w:rPr>
      <w:rFonts w:cs="David"/>
      <w:lang w:eastAsia="he-IL"/>
    </w:rPr>
  </w:style>
  <w:style w:type="paragraph" w:styleId="Header">
    <w:name w:val="header"/>
    <w:basedOn w:val="Normal"/>
    <w:rsid w:val="0042738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2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9196</Words>
  <Characters>52419</Characters>
  <Application>Microsoft Office Word</Application>
  <DocSecurity>0</DocSecurity>
  <Lines>436</Lines>
  <Paragraphs>122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