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D77F3" w14:textId="77777777" w:rsidR="002E377C" w:rsidRPr="002E377C" w:rsidRDefault="002E377C" w:rsidP="002E377C">
      <w:pPr>
        <w:pStyle w:val="Heading5"/>
        <w:jc w:val="left"/>
        <w:rPr>
          <w:b/>
          <w:bCs/>
          <w:rtl/>
        </w:rPr>
      </w:pPr>
      <w:r w:rsidRPr="002E377C">
        <w:rPr>
          <w:b/>
          <w:bCs/>
          <w:rtl/>
        </w:rPr>
        <w:t xml:space="preserve">הכנסת </w:t>
      </w:r>
      <w:r w:rsidRPr="002E377C">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2E377C">
        <w:rPr>
          <w:b/>
          <w:bCs/>
          <w:rtl/>
        </w:rPr>
        <w:tab/>
        <w:t>נוסח לא מתוקן</w:t>
      </w:r>
    </w:p>
    <w:p w14:paraId="042F7694" w14:textId="77777777" w:rsidR="002E377C" w:rsidRPr="002E377C" w:rsidRDefault="002E377C" w:rsidP="002E377C">
      <w:pPr>
        <w:bidi/>
        <w:rPr>
          <w:rFonts w:cs="David"/>
          <w:b/>
          <w:bCs/>
          <w:rtl/>
        </w:rPr>
      </w:pPr>
      <w:r w:rsidRPr="002E377C">
        <w:rPr>
          <w:rFonts w:cs="David"/>
          <w:b/>
          <w:bCs/>
          <w:rtl/>
        </w:rPr>
        <w:t xml:space="preserve">מושב </w:t>
      </w:r>
      <w:r w:rsidRPr="002E377C">
        <w:rPr>
          <w:rFonts w:cs="David" w:hint="cs"/>
          <w:b/>
          <w:bCs/>
          <w:rtl/>
        </w:rPr>
        <w:t>ראשון</w:t>
      </w:r>
    </w:p>
    <w:p w14:paraId="2BE4C251" w14:textId="77777777" w:rsidR="002E377C" w:rsidRPr="002E377C" w:rsidRDefault="002E377C" w:rsidP="002E377C">
      <w:pPr>
        <w:bidi/>
        <w:rPr>
          <w:rFonts w:cs="David"/>
          <w:b/>
          <w:bCs/>
          <w:rtl/>
        </w:rPr>
      </w:pPr>
    </w:p>
    <w:p w14:paraId="01FF59E6" w14:textId="77777777" w:rsidR="002E377C" w:rsidRPr="002E377C" w:rsidRDefault="002E377C" w:rsidP="002E377C">
      <w:pPr>
        <w:bidi/>
        <w:rPr>
          <w:rFonts w:cs="David"/>
          <w:b/>
          <w:bCs/>
          <w:rtl/>
        </w:rPr>
      </w:pPr>
    </w:p>
    <w:p w14:paraId="3C287012" w14:textId="77777777" w:rsidR="002E377C" w:rsidRPr="002E377C" w:rsidRDefault="002E377C" w:rsidP="002E377C">
      <w:pPr>
        <w:bidi/>
        <w:rPr>
          <w:rFonts w:cs="David"/>
          <w:b/>
          <w:bCs/>
          <w:rtl/>
        </w:rPr>
      </w:pPr>
    </w:p>
    <w:p w14:paraId="76604020" w14:textId="77777777" w:rsidR="002E377C" w:rsidRPr="002E377C" w:rsidRDefault="002E377C" w:rsidP="002E377C">
      <w:pPr>
        <w:bidi/>
        <w:rPr>
          <w:rFonts w:cs="David"/>
          <w:b/>
          <w:bCs/>
          <w:rtl/>
        </w:rPr>
      </w:pPr>
    </w:p>
    <w:p w14:paraId="6588F772" w14:textId="77777777" w:rsidR="002E377C" w:rsidRPr="002E377C" w:rsidRDefault="002E377C" w:rsidP="002E377C">
      <w:pPr>
        <w:bidi/>
        <w:jc w:val="center"/>
        <w:rPr>
          <w:rFonts w:cs="David" w:hint="cs"/>
          <w:b/>
          <w:bCs/>
          <w:rtl/>
        </w:rPr>
      </w:pPr>
      <w:r w:rsidRPr="002E377C">
        <w:rPr>
          <w:rFonts w:cs="David"/>
          <w:b/>
          <w:bCs/>
          <w:rtl/>
        </w:rPr>
        <w:t>פרוטוקול מס'</w:t>
      </w:r>
      <w:r w:rsidRPr="002E377C">
        <w:rPr>
          <w:rFonts w:cs="David" w:hint="cs"/>
          <w:b/>
          <w:bCs/>
          <w:rtl/>
        </w:rPr>
        <w:t xml:space="preserve"> 1</w:t>
      </w:r>
    </w:p>
    <w:p w14:paraId="5289B8F0" w14:textId="77777777" w:rsidR="002E377C" w:rsidRPr="002E377C" w:rsidRDefault="002E377C" w:rsidP="002E377C">
      <w:pPr>
        <w:bidi/>
        <w:jc w:val="center"/>
        <w:rPr>
          <w:rFonts w:cs="David" w:hint="cs"/>
          <w:b/>
          <w:bCs/>
          <w:rtl/>
        </w:rPr>
      </w:pPr>
      <w:r w:rsidRPr="002E377C">
        <w:rPr>
          <w:rFonts w:cs="David" w:hint="cs"/>
          <w:b/>
          <w:bCs/>
          <w:rtl/>
        </w:rPr>
        <w:t>מישיבת הוועדה המשותפת של ועדת הכנסת ושל ועדת הכספים לתקציב הכנסת</w:t>
      </w:r>
    </w:p>
    <w:p w14:paraId="0888B7F1" w14:textId="77777777" w:rsidR="002E377C" w:rsidRPr="002E377C" w:rsidRDefault="002E377C" w:rsidP="002E377C">
      <w:pPr>
        <w:pStyle w:val="Heading8"/>
        <w:rPr>
          <w:rFonts w:hint="cs"/>
          <w:rtl/>
        </w:rPr>
      </w:pPr>
      <w:r w:rsidRPr="002E377C">
        <w:rPr>
          <w:rFonts w:hint="cs"/>
          <w:rtl/>
        </w:rPr>
        <w:t>יום רביעי, ד' בסיון תשס"ו, 31.5.2006, שעה 19:15</w:t>
      </w:r>
    </w:p>
    <w:p w14:paraId="0005497C" w14:textId="77777777" w:rsidR="002E377C" w:rsidRPr="002E377C" w:rsidRDefault="002E377C" w:rsidP="002E377C">
      <w:pPr>
        <w:bidi/>
        <w:rPr>
          <w:rFonts w:cs="David"/>
          <w:b/>
          <w:bCs/>
          <w:rtl/>
        </w:rPr>
      </w:pPr>
    </w:p>
    <w:p w14:paraId="65E0BE9C" w14:textId="77777777" w:rsidR="002E377C" w:rsidRPr="002E377C" w:rsidRDefault="002E377C" w:rsidP="002E377C">
      <w:pPr>
        <w:bidi/>
        <w:rPr>
          <w:rFonts w:cs="David"/>
          <w:b/>
          <w:bCs/>
          <w:rtl/>
        </w:rPr>
      </w:pPr>
    </w:p>
    <w:p w14:paraId="79FD5916" w14:textId="77777777" w:rsidR="002E377C" w:rsidRPr="002E377C" w:rsidRDefault="002E377C" w:rsidP="002E377C">
      <w:pPr>
        <w:tabs>
          <w:tab w:val="left" w:pos="1221"/>
        </w:tabs>
        <w:bidi/>
        <w:rPr>
          <w:rFonts w:cs="David" w:hint="cs"/>
          <w:b/>
          <w:bCs/>
          <w:u w:val="single"/>
          <w:rtl/>
        </w:rPr>
      </w:pPr>
    </w:p>
    <w:p w14:paraId="074F96B5" w14:textId="77777777" w:rsidR="002E377C" w:rsidRPr="002E377C" w:rsidRDefault="002E377C" w:rsidP="002E377C">
      <w:pPr>
        <w:tabs>
          <w:tab w:val="left" w:pos="1221"/>
        </w:tabs>
        <w:bidi/>
        <w:rPr>
          <w:rFonts w:cs="David" w:hint="cs"/>
          <w:b/>
          <w:bCs/>
          <w:rtl/>
        </w:rPr>
      </w:pPr>
      <w:r w:rsidRPr="002E377C">
        <w:rPr>
          <w:rFonts w:cs="David"/>
          <w:b/>
          <w:bCs/>
          <w:u w:val="single"/>
          <w:rtl/>
        </w:rPr>
        <w:t>סדר היום</w:t>
      </w:r>
      <w:r w:rsidRPr="002E377C">
        <w:rPr>
          <w:rFonts w:cs="David"/>
          <w:rtl/>
        </w:rPr>
        <w:t>:</w:t>
      </w:r>
    </w:p>
    <w:p w14:paraId="13555F05" w14:textId="77777777" w:rsidR="002E377C" w:rsidRPr="002E377C" w:rsidRDefault="002E377C" w:rsidP="002E377C">
      <w:pPr>
        <w:bidi/>
        <w:rPr>
          <w:rFonts w:cs="David" w:hint="cs"/>
          <w:rtl/>
        </w:rPr>
      </w:pPr>
    </w:p>
    <w:p w14:paraId="4D2AFE4F" w14:textId="77777777" w:rsidR="002E377C" w:rsidRPr="002E377C" w:rsidRDefault="002E377C" w:rsidP="002E377C">
      <w:pPr>
        <w:bidi/>
        <w:rPr>
          <w:rFonts w:cs="David" w:hint="cs"/>
          <w:rtl/>
        </w:rPr>
      </w:pPr>
      <w:r w:rsidRPr="002E377C">
        <w:rPr>
          <w:rFonts w:cs="David" w:hint="cs"/>
          <w:rtl/>
        </w:rPr>
        <w:t>אישור הצעת תקציב הכנסת לשנת 2006</w:t>
      </w:r>
    </w:p>
    <w:p w14:paraId="056AFF15" w14:textId="77777777" w:rsidR="002E377C" w:rsidRPr="002E377C" w:rsidRDefault="002E377C" w:rsidP="002E377C">
      <w:pPr>
        <w:bidi/>
        <w:rPr>
          <w:rFonts w:cs="David" w:hint="cs"/>
          <w:rtl/>
        </w:rPr>
      </w:pPr>
    </w:p>
    <w:p w14:paraId="74C88F0F" w14:textId="77777777" w:rsidR="002E377C" w:rsidRPr="002E377C" w:rsidRDefault="002E377C" w:rsidP="002E377C">
      <w:pPr>
        <w:bidi/>
        <w:rPr>
          <w:rFonts w:cs="David"/>
          <w:rtl/>
        </w:rPr>
      </w:pPr>
    </w:p>
    <w:p w14:paraId="4D2528C3" w14:textId="77777777" w:rsidR="002E377C" w:rsidRPr="002E377C" w:rsidRDefault="002E377C" w:rsidP="002E377C">
      <w:pPr>
        <w:bidi/>
        <w:rPr>
          <w:rFonts w:cs="David"/>
          <w:b/>
          <w:bCs/>
          <w:u w:val="single"/>
          <w:rtl/>
        </w:rPr>
      </w:pPr>
      <w:r w:rsidRPr="002E377C">
        <w:rPr>
          <w:rFonts w:cs="David"/>
          <w:b/>
          <w:bCs/>
          <w:u w:val="single"/>
          <w:rtl/>
        </w:rPr>
        <w:t>נכחו</w:t>
      </w:r>
      <w:r w:rsidRPr="002E377C">
        <w:rPr>
          <w:rFonts w:cs="David"/>
          <w:rtl/>
        </w:rPr>
        <w:t>:</w:t>
      </w:r>
    </w:p>
    <w:p w14:paraId="2599937D" w14:textId="77777777" w:rsidR="002E377C" w:rsidRPr="002E377C" w:rsidRDefault="002E377C" w:rsidP="002E377C">
      <w:pPr>
        <w:bidi/>
        <w:rPr>
          <w:rFonts w:cs="David"/>
          <w:rtl/>
        </w:rPr>
      </w:pPr>
    </w:p>
    <w:p w14:paraId="0FBBE34D" w14:textId="77777777" w:rsidR="002E377C" w:rsidRPr="002E377C" w:rsidRDefault="002E377C" w:rsidP="002E377C">
      <w:pPr>
        <w:tabs>
          <w:tab w:val="left" w:pos="1788"/>
        </w:tabs>
        <w:bidi/>
        <w:rPr>
          <w:rFonts w:cs="David" w:hint="cs"/>
          <w:rtl/>
        </w:rPr>
      </w:pPr>
      <w:r w:rsidRPr="002E377C">
        <w:rPr>
          <w:rFonts w:cs="David"/>
          <w:b/>
          <w:bCs/>
          <w:u w:val="single"/>
          <w:rtl/>
        </w:rPr>
        <w:t>חברי הוועדה</w:t>
      </w:r>
      <w:r w:rsidRPr="002E377C">
        <w:rPr>
          <w:rFonts w:cs="David"/>
          <w:rtl/>
        </w:rPr>
        <w:t>:</w:t>
      </w:r>
    </w:p>
    <w:p w14:paraId="360BBFFD" w14:textId="77777777" w:rsidR="002E377C" w:rsidRPr="002E377C" w:rsidRDefault="002E377C" w:rsidP="002E377C">
      <w:pPr>
        <w:tabs>
          <w:tab w:val="left" w:pos="1788"/>
        </w:tabs>
        <w:bidi/>
        <w:rPr>
          <w:rFonts w:cs="David" w:hint="cs"/>
          <w:rtl/>
        </w:rPr>
      </w:pPr>
      <w:r w:rsidRPr="002E377C">
        <w:rPr>
          <w:rFonts w:cs="David" w:hint="cs"/>
          <w:rtl/>
        </w:rPr>
        <w:t xml:space="preserve">רוחמה אברהם </w:t>
      </w:r>
      <w:r w:rsidRPr="002E377C">
        <w:rPr>
          <w:rFonts w:cs="David"/>
          <w:rtl/>
        </w:rPr>
        <w:t>–</w:t>
      </w:r>
      <w:r w:rsidRPr="002E377C">
        <w:rPr>
          <w:rFonts w:cs="David" w:hint="cs"/>
          <w:rtl/>
        </w:rPr>
        <w:t xml:space="preserve"> היו"ר</w:t>
      </w:r>
    </w:p>
    <w:p w14:paraId="7BD11D88" w14:textId="77777777" w:rsidR="002E377C" w:rsidRPr="002E377C" w:rsidRDefault="002E377C" w:rsidP="002E377C">
      <w:pPr>
        <w:bidi/>
        <w:rPr>
          <w:rFonts w:cs="David" w:hint="cs"/>
          <w:rtl/>
        </w:rPr>
      </w:pPr>
      <w:r w:rsidRPr="002E377C">
        <w:rPr>
          <w:rFonts w:cs="David" w:hint="cs"/>
          <w:rtl/>
        </w:rPr>
        <w:t>אביגדור יצחקי</w:t>
      </w:r>
    </w:p>
    <w:p w14:paraId="2066D555" w14:textId="77777777" w:rsidR="002E377C" w:rsidRPr="002E377C" w:rsidRDefault="002E377C" w:rsidP="002E377C">
      <w:pPr>
        <w:bidi/>
        <w:rPr>
          <w:rFonts w:cs="David" w:hint="cs"/>
          <w:rtl/>
        </w:rPr>
      </w:pPr>
      <w:r w:rsidRPr="002E377C">
        <w:rPr>
          <w:rFonts w:cs="David" w:hint="cs"/>
          <w:rtl/>
        </w:rPr>
        <w:t>יעקב מרגי</w:t>
      </w:r>
    </w:p>
    <w:p w14:paraId="2412D926" w14:textId="77777777" w:rsidR="002E377C" w:rsidRPr="002E377C" w:rsidRDefault="002E377C" w:rsidP="002E377C">
      <w:pPr>
        <w:bidi/>
        <w:rPr>
          <w:rFonts w:cs="David" w:hint="cs"/>
          <w:rtl/>
        </w:rPr>
      </w:pPr>
      <w:r w:rsidRPr="002E377C">
        <w:rPr>
          <w:rFonts w:cs="David" w:hint="cs"/>
          <w:rtl/>
        </w:rPr>
        <w:t>ראובן ריבלין</w:t>
      </w:r>
    </w:p>
    <w:p w14:paraId="02215449" w14:textId="77777777" w:rsidR="002E377C" w:rsidRPr="002E377C" w:rsidRDefault="002E377C" w:rsidP="002E377C">
      <w:pPr>
        <w:bidi/>
        <w:rPr>
          <w:rFonts w:cs="David" w:hint="cs"/>
          <w:rtl/>
        </w:rPr>
      </w:pPr>
    </w:p>
    <w:p w14:paraId="53AB20F3" w14:textId="77777777" w:rsidR="002E377C" w:rsidRPr="002E377C" w:rsidRDefault="002E377C" w:rsidP="002E377C">
      <w:pPr>
        <w:bidi/>
        <w:rPr>
          <w:rFonts w:cs="David"/>
          <w:rtl/>
        </w:rPr>
      </w:pPr>
    </w:p>
    <w:p w14:paraId="671BFF77" w14:textId="77777777" w:rsidR="002E377C" w:rsidRPr="002E377C" w:rsidRDefault="002E377C" w:rsidP="002E377C">
      <w:pPr>
        <w:tabs>
          <w:tab w:val="left" w:pos="1788"/>
          <w:tab w:val="left" w:pos="3631"/>
        </w:tabs>
        <w:bidi/>
        <w:rPr>
          <w:rFonts w:cs="David" w:hint="cs"/>
          <w:rtl/>
        </w:rPr>
      </w:pPr>
      <w:r w:rsidRPr="002E377C">
        <w:rPr>
          <w:rFonts w:cs="David"/>
          <w:b/>
          <w:bCs/>
          <w:u w:val="single"/>
          <w:rtl/>
        </w:rPr>
        <w:t>מוזמנים</w:t>
      </w:r>
      <w:r w:rsidRPr="002E377C">
        <w:rPr>
          <w:rFonts w:cs="David"/>
          <w:rtl/>
        </w:rPr>
        <w:t>:</w:t>
      </w:r>
    </w:p>
    <w:p w14:paraId="38246C5F" w14:textId="77777777" w:rsidR="002E377C" w:rsidRPr="002E377C" w:rsidRDefault="002E377C" w:rsidP="002E377C">
      <w:pPr>
        <w:bidi/>
        <w:rPr>
          <w:rFonts w:cs="David" w:hint="cs"/>
          <w:rtl/>
        </w:rPr>
      </w:pPr>
      <w:r w:rsidRPr="002E377C">
        <w:rPr>
          <w:rFonts w:cs="David" w:hint="cs"/>
          <w:rtl/>
        </w:rPr>
        <w:t>חה"כ מנחם בן-ששון</w:t>
      </w:r>
    </w:p>
    <w:p w14:paraId="685E40D1" w14:textId="77777777" w:rsidR="002E377C" w:rsidRPr="002E377C" w:rsidRDefault="002E377C" w:rsidP="002E377C">
      <w:pPr>
        <w:bidi/>
        <w:rPr>
          <w:rFonts w:cs="David" w:hint="cs"/>
          <w:rtl/>
        </w:rPr>
      </w:pPr>
      <w:r w:rsidRPr="002E377C">
        <w:rPr>
          <w:rFonts w:cs="David" w:hint="cs"/>
          <w:rtl/>
        </w:rPr>
        <w:t>חה"כ משה שרוני</w:t>
      </w:r>
    </w:p>
    <w:p w14:paraId="02E976A2" w14:textId="77777777" w:rsidR="002E377C" w:rsidRPr="002E377C" w:rsidRDefault="002E377C" w:rsidP="002E377C">
      <w:pPr>
        <w:bidi/>
        <w:rPr>
          <w:rFonts w:cs="David" w:hint="cs"/>
          <w:rtl/>
        </w:rPr>
      </w:pPr>
      <w:r w:rsidRPr="002E377C">
        <w:rPr>
          <w:rFonts w:cs="David" w:hint="cs"/>
          <w:rtl/>
        </w:rPr>
        <w:t xml:space="preserve">אבי לוי </w:t>
      </w:r>
      <w:r w:rsidRPr="002E377C">
        <w:rPr>
          <w:rFonts w:cs="David" w:hint="cs"/>
          <w:rtl/>
        </w:rPr>
        <w:tab/>
        <w:t>- חשב הכנסת</w:t>
      </w:r>
    </w:p>
    <w:p w14:paraId="5178DD1F" w14:textId="77777777" w:rsidR="002E377C" w:rsidRPr="002E377C" w:rsidRDefault="002E377C" w:rsidP="002E377C">
      <w:pPr>
        <w:bidi/>
        <w:rPr>
          <w:rFonts w:cs="David"/>
          <w:rtl/>
        </w:rPr>
      </w:pPr>
    </w:p>
    <w:p w14:paraId="24C7D7EA" w14:textId="77777777" w:rsidR="002E377C" w:rsidRPr="002E377C" w:rsidRDefault="002E377C" w:rsidP="002E377C">
      <w:pPr>
        <w:bidi/>
        <w:rPr>
          <w:rFonts w:cs="David" w:hint="cs"/>
          <w:rtl/>
        </w:rPr>
      </w:pPr>
    </w:p>
    <w:p w14:paraId="21B2FAD6" w14:textId="77777777" w:rsidR="002E377C" w:rsidRPr="002E377C" w:rsidRDefault="002E377C" w:rsidP="002E377C">
      <w:pPr>
        <w:bidi/>
        <w:rPr>
          <w:rFonts w:cs="David" w:hint="cs"/>
          <w:rtl/>
        </w:rPr>
      </w:pPr>
    </w:p>
    <w:p w14:paraId="6A4D9A83" w14:textId="77777777" w:rsidR="002E377C" w:rsidRPr="002E377C" w:rsidRDefault="002E377C" w:rsidP="002E377C">
      <w:pPr>
        <w:bidi/>
        <w:rPr>
          <w:rFonts w:cs="David" w:hint="cs"/>
          <w:rtl/>
        </w:rPr>
      </w:pPr>
    </w:p>
    <w:p w14:paraId="3E2D8B53" w14:textId="77777777" w:rsidR="002E377C" w:rsidRPr="002E377C" w:rsidRDefault="002E377C" w:rsidP="002E377C">
      <w:pPr>
        <w:bidi/>
        <w:rPr>
          <w:rFonts w:cs="David" w:hint="cs"/>
          <w:rtl/>
        </w:rPr>
      </w:pPr>
    </w:p>
    <w:p w14:paraId="7446D307" w14:textId="77777777" w:rsidR="002E377C" w:rsidRPr="002E377C" w:rsidRDefault="002E377C" w:rsidP="002E377C">
      <w:pPr>
        <w:bidi/>
        <w:rPr>
          <w:rFonts w:cs="David" w:hint="cs"/>
          <w:rtl/>
        </w:rPr>
      </w:pPr>
      <w:r w:rsidRPr="002E377C">
        <w:rPr>
          <w:rFonts w:cs="David" w:hint="cs"/>
          <w:b/>
          <w:bCs/>
          <w:u w:val="single"/>
          <w:rtl/>
        </w:rPr>
        <w:t xml:space="preserve">מזכיר הכנסת: </w:t>
      </w:r>
      <w:r w:rsidRPr="002E377C">
        <w:rPr>
          <w:rFonts w:cs="David" w:hint="cs"/>
          <w:b/>
          <w:bCs/>
          <w:rtl/>
        </w:rPr>
        <w:tab/>
      </w:r>
      <w:r w:rsidRPr="002E377C">
        <w:rPr>
          <w:rFonts w:cs="David" w:hint="cs"/>
          <w:rtl/>
        </w:rPr>
        <w:tab/>
        <w:t>אריה האן</w:t>
      </w:r>
    </w:p>
    <w:p w14:paraId="5C1AB89D" w14:textId="77777777" w:rsidR="002E377C" w:rsidRPr="002E377C" w:rsidRDefault="002E377C" w:rsidP="002E377C">
      <w:pPr>
        <w:bidi/>
        <w:rPr>
          <w:rFonts w:cs="David" w:hint="cs"/>
          <w:rtl/>
        </w:rPr>
      </w:pPr>
    </w:p>
    <w:p w14:paraId="08294FA8" w14:textId="77777777" w:rsidR="002E377C" w:rsidRPr="002E377C" w:rsidRDefault="002E377C" w:rsidP="002E377C">
      <w:pPr>
        <w:tabs>
          <w:tab w:val="left" w:pos="1930"/>
        </w:tabs>
        <w:bidi/>
        <w:rPr>
          <w:rFonts w:cs="David" w:hint="cs"/>
          <w:rtl/>
        </w:rPr>
      </w:pPr>
      <w:r w:rsidRPr="002E377C">
        <w:rPr>
          <w:rFonts w:cs="David"/>
          <w:b/>
          <w:bCs/>
          <w:u w:val="single"/>
          <w:rtl/>
        </w:rPr>
        <w:t>י</w:t>
      </w:r>
      <w:r w:rsidRPr="002E377C">
        <w:rPr>
          <w:rFonts w:cs="David" w:hint="cs"/>
          <w:b/>
          <w:bCs/>
          <w:u w:val="single"/>
          <w:rtl/>
        </w:rPr>
        <w:t>יעוץ משפטי</w:t>
      </w:r>
      <w:r w:rsidRPr="002E377C">
        <w:rPr>
          <w:rFonts w:cs="David"/>
          <w:b/>
          <w:bCs/>
          <w:u w:val="single"/>
          <w:rtl/>
        </w:rPr>
        <w:t>:</w:t>
      </w:r>
      <w:r w:rsidRPr="002E377C">
        <w:rPr>
          <w:rFonts w:cs="David" w:hint="cs"/>
          <w:rtl/>
        </w:rPr>
        <w:tab/>
      </w:r>
      <w:r w:rsidRPr="002E377C">
        <w:rPr>
          <w:rFonts w:cs="David" w:hint="cs"/>
          <w:rtl/>
        </w:rPr>
        <w:tab/>
        <w:t>ארבל אסטרחן</w:t>
      </w:r>
    </w:p>
    <w:p w14:paraId="33E193BC" w14:textId="77777777" w:rsidR="002E377C" w:rsidRPr="002E377C" w:rsidRDefault="002E377C" w:rsidP="002E377C">
      <w:pPr>
        <w:bidi/>
        <w:rPr>
          <w:rFonts w:cs="David"/>
          <w:rtl/>
        </w:rPr>
      </w:pPr>
    </w:p>
    <w:p w14:paraId="6FED5382" w14:textId="77777777" w:rsidR="002E377C" w:rsidRPr="002E377C" w:rsidRDefault="002E377C" w:rsidP="002E377C">
      <w:pPr>
        <w:tabs>
          <w:tab w:val="left" w:pos="1930"/>
        </w:tabs>
        <w:bidi/>
        <w:rPr>
          <w:rFonts w:cs="David" w:hint="cs"/>
          <w:b/>
          <w:bCs/>
          <w:rtl/>
        </w:rPr>
      </w:pPr>
      <w:r w:rsidRPr="002E377C">
        <w:rPr>
          <w:rFonts w:cs="David"/>
          <w:b/>
          <w:bCs/>
          <w:u w:val="single"/>
          <w:rtl/>
        </w:rPr>
        <w:t>מנהלת הוועדה</w:t>
      </w:r>
      <w:r w:rsidRPr="002E377C">
        <w:rPr>
          <w:rFonts w:cs="David"/>
          <w:rtl/>
        </w:rPr>
        <w:t>:</w:t>
      </w:r>
      <w:r w:rsidRPr="002E377C">
        <w:rPr>
          <w:rFonts w:cs="David" w:hint="cs"/>
          <w:rtl/>
        </w:rPr>
        <w:tab/>
      </w:r>
      <w:r w:rsidRPr="002E377C">
        <w:rPr>
          <w:rFonts w:cs="David" w:hint="cs"/>
          <w:rtl/>
        </w:rPr>
        <w:tab/>
        <w:t>אתי בן-יוסף</w:t>
      </w:r>
    </w:p>
    <w:p w14:paraId="7EA9959D" w14:textId="77777777" w:rsidR="002E377C" w:rsidRPr="002E377C" w:rsidRDefault="002E377C" w:rsidP="002E377C">
      <w:pPr>
        <w:bidi/>
        <w:rPr>
          <w:rFonts w:cs="David"/>
          <w:rtl/>
        </w:rPr>
      </w:pPr>
    </w:p>
    <w:p w14:paraId="4ADD9DBF" w14:textId="77777777" w:rsidR="002E377C" w:rsidRPr="002E377C" w:rsidRDefault="002E377C" w:rsidP="002E377C">
      <w:pPr>
        <w:tabs>
          <w:tab w:val="left" w:pos="1930"/>
        </w:tabs>
        <w:bidi/>
        <w:rPr>
          <w:rFonts w:cs="David" w:hint="cs"/>
          <w:rtl/>
        </w:rPr>
      </w:pPr>
      <w:r w:rsidRPr="002E377C">
        <w:rPr>
          <w:rFonts w:cs="David" w:hint="cs"/>
          <w:b/>
          <w:bCs/>
          <w:u w:val="single"/>
          <w:rtl/>
        </w:rPr>
        <w:t>קצרנית</w:t>
      </w:r>
      <w:r w:rsidRPr="002E377C">
        <w:rPr>
          <w:rFonts w:cs="David"/>
          <w:rtl/>
        </w:rPr>
        <w:t>:</w:t>
      </w:r>
      <w:r w:rsidRPr="002E377C">
        <w:rPr>
          <w:rFonts w:cs="David" w:hint="cs"/>
          <w:rtl/>
        </w:rPr>
        <w:tab/>
        <w:t>טלי רם</w:t>
      </w:r>
      <w:r w:rsidRPr="002E377C">
        <w:rPr>
          <w:rFonts w:cs="David" w:hint="cs"/>
          <w:rtl/>
        </w:rPr>
        <w:tab/>
      </w:r>
    </w:p>
    <w:p w14:paraId="32F99003" w14:textId="77777777" w:rsidR="002E377C" w:rsidRPr="002E377C" w:rsidRDefault="002E377C" w:rsidP="002E377C">
      <w:pPr>
        <w:bidi/>
        <w:rPr>
          <w:rFonts w:cs="David" w:hint="cs"/>
          <w:b/>
          <w:bCs/>
          <w:rtl/>
        </w:rPr>
      </w:pPr>
    </w:p>
    <w:p w14:paraId="2B16A4F3" w14:textId="77777777" w:rsidR="002E377C" w:rsidRPr="002E377C" w:rsidRDefault="002E377C" w:rsidP="002E377C">
      <w:pPr>
        <w:pStyle w:val="Heading5"/>
        <w:jc w:val="left"/>
        <w:rPr>
          <w:rFonts w:hint="cs"/>
          <w:rtl/>
        </w:rPr>
      </w:pPr>
    </w:p>
    <w:p w14:paraId="1EC2BA4C" w14:textId="77777777" w:rsidR="002E377C" w:rsidRPr="002E377C" w:rsidRDefault="002E377C" w:rsidP="002E377C">
      <w:pPr>
        <w:pStyle w:val="Heading5"/>
        <w:jc w:val="left"/>
        <w:rPr>
          <w:rtl/>
        </w:rPr>
      </w:pPr>
      <w:r w:rsidRPr="002E377C">
        <w:rPr>
          <w:rtl/>
        </w:rPr>
        <w:t xml:space="preserve"> </w:t>
      </w:r>
    </w:p>
    <w:p w14:paraId="2F71BC0B" w14:textId="77777777" w:rsidR="002E377C" w:rsidRPr="002E377C" w:rsidRDefault="002E377C" w:rsidP="002E377C">
      <w:pPr>
        <w:bidi/>
        <w:rPr>
          <w:rFonts w:cs="David" w:hint="cs"/>
          <w:rtl/>
        </w:rPr>
      </w:pPr>
    </w:p>
    <w:p w14:paraId="3947C1F2" w14:textId="77777777" w:rsidR="002E377C" w:rsidRPr="002E377C" w:rsidRDefault="002E377C" w:rsidP="002E377C">
      <w:pPr>
        <w:bidi/>
        <w:jc w:val="center"/>
        <w:rPr>
          <w:rFonts w:cs="David" w:hint="cs"/>
          <w:b/>
          <w:bCs/>
          <w:u w:val="single"/>
          <w:rtl/>
        </w:rPr>
      </w:pPr>
      <w:r w:rsidRPr="002E377C">
        <w:rPr>
          <w:rFonts w:cs="David"/>
          <w:rtl/>
        </w:rPr>
        <w:br w:type="page"/>
      </w:r>
      <w:r w:rsidRPr="002E377C">
        <w:rPr>
          <w:rFonts w:cs="David" w:hint="cs"/>
          <w:b/>
          <w:bCs/>
          <w:u w:val="single"/>
          <w:rtl/>
        </w:rPr>
        <w:lastRenderedPageBreak/>
        <w:t>אישור הצעת תקציב הכנסת לשנת 2006</w:t>
      </w:r>
    </w:p>
    <w:p w14:paraId="10E8337D" w14:textId="77777777" w:rsidR="002E377C" w:rsidRPr="002E377C" w:rsidRDefault="002E377C" w:rsidP="002E377C">
      <w:pPr>
        <w:bidi/>
        <w:jc w:val="center"/>
        <w:rPr>
          <w:rFonts w:cs="David" w:hint="cs"/>
          <w:b/>
          <w:bCs/>
          <w:u w:val="single"/>
          <w:rtl/>
        </w:rPr>
      </w:pPr>
    </w:p>
    <w:p w14:paraId="370BFC55" w14:textId="77777777" w:rsidR="002E377C" w:rsidRPr="002E377C" w:rsidRDefault="002E377C" w:rsidP="002E377C">
      <w:pPr>
        <w:bidi/>
        <w:rPr>
          <w:rFonts w:cs="David" w:hint="cs"/>
          <w:rtl/>
        </w:rPr>
      </w:pPr>
      <w:r w:rsidRPr="002E377C">
        <w:rPr>
          <w:rFonts w:cs="David" w:hint="cs"/>
          <w:u w:val="single"/>
          <w:rtl/>
        </w:rPr>
        <w:t>היו"ר רוחמה אברהם:</w:t>
      </w:r>
    </w:p>
    <w:p w14:paraId="61DC0C03" w14:textId="77777777" w:rsidR="002E377C" w:rsidRPr="002E377C" w:rsidRDefault="002E377C" w:rsidP="002E377C">
      <w:pPr>
        <w:bidi/>
        <w:rPr>
          <w:rFonts w:cs="David" w:hint="cs"/>
          <w:rtl/>
        </w:rPr>
      </w:pPr>
    </w:p>
    <w:p w14:paraId="51C5C5B3" w14:textId="77777777" w:rsidR="002E377C" w:rsidRPr="002E377C" w:rsidRDefault="002E377C" w:rsidP="002E377C">
      <w:pPr>
        <w:bidi/>
        <w:rPr>
          <w:rFonts w:cs="David" w:hint="cs"/>
          <w:rtl/>
        </w:rPr>
      </w:pPr>
      <w:r w:rsidRPr="002E377C">
        <w:rPr>
          <w:rFonts w:cs="David" w:hint="cs"/>
          <w:rtl/>
        </w:rPr>
        <w:tab/>
        <w:t>רבותי, תודה רבה על שנשארתם לדיון בנושא תקציב הכנסת. יציג את הנושא חשב הכנסת, אבי לוי, בבקשה.</w:t>
      </w:r>
    </w:p>
    <w:p w14:paraId="2B3E5279"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אבי לוי:</w:t>
      </w:r>
    </w:p>
    <w:p w14:paraId="10EEBBC2" w14:textId="77777777" w:rsidR="002E377C" w:rsidRPr="002E377C" w:rsidRDefault="002E377C" w:rsidP="002E377C">
      <w:pPr>
        <w:bidi/>
        <w:rPr>
          <w:rFonts w:cs="David" w:hint="cs"/>
          <w:rtl/>
        </w:rPr>
      </w:pPr>
    </w:p>
    <w:p w14:paraId="31A5C61D" w14:textId="77777777" w:rsidR="002E377C" w:rsidRPr="002E377C" w:rsidRDefault="002E377C" w:rsidP="002E377C">
      <w:pPr>
        <w:bidi/>
        <w:rPr>
          <w:rFonts w:cs="David" w:hint="cs"/>
          <w:rtl/>
        </w:rPr>
      </w:pPr>
      <w:r w:rsidRPr="002E377C">
        <w:rPr>
          <w:rFonts w:cs="David" w:hint="cs"/>
          <w:rtl/>
        </w:rPr>
        <w:tab/>
        <w:t xml:space="preserve">לפניכם מונחת הצעת תקציב הכנסת לשנת 2006, שמסתכמת ב- 366 מיליון, 983 אלף שקל. להצעה שמונחת לפניכם נוסף השנה סעיף חדש, שהוא תשלום גמלאות חברי הכנסת, ושמסתכם ב-66 מיליון שקל נוספים </w:t>
      </w:r>
      <w:r w:rsidRPr="002E377C">
        <w:rPr>
          <w:rFonts w:cs="David"/>
          <w:rtl/>
        </w:rPr>
        <w:t>–</w:t>
      </w:r>
      <w:r w:rsidRPr="002E377C">
        <w:rPr>
          <w:rFonts w:cs="David" w:hint="cs"/>
          <w:rtl/>
        </w:rPr>
        <w:t xml:space="preserve"> סעיף שלא היה מעולם בתקציב הכנסת אלא תמיד היה בתקציב משרד האוצר ושולם מתוך סעיף הגמלאות.</w:t>
      </w:r>
    </w:p>
    <w:p w14:paraId="3FAE08B2" w14:textId="77777777" w:rsidR="002E377C" w:rsidRPr="002E377C" w:rsidRDefault="002E377C" w:rsidP="002E377C">
      <w:pPr>
        <w:bidi/>
        <w:rPr>
          <w:rFonts w:cs="David" w:hint="cs"/>
          <w:rtl/>
        </w:rPr>
      </w:pPr>
    </w:p>
    <w:p w14:paraId="12907D6B" w14:textId="77777777" w:rsidR="002E377C" w:rsidRPr="002E377C" w:rsidRDefault="002E377C" w:rsidP="002E377C">
      <w:pPr>
        <w:bidi/>
        <w:rPr>
          <w:rFonts w:cs="David" w:hint="cs"/>
          <w:rtl/>
        </w:rPr>
      </w:pPr>
      <w:r w:rsidRPr="002E377C">
        <w:rPr>
          <w:rFonts w:cs="David" w:hint="cs"/>
          <w:rtl/>
        </w:rPr>
        <w:tab/>
        <w:t xml:space="preserve">מאחר שאנחנו ממונים על תשלום הגמלאות לחברי הכנסת, ההחלטה היתה שהסעיף הזה עובר אלינו. לכן, הוא צורף בסוף החוברת של התקציב בעמוד האחרון. </w:t>
      </w:r>
    </w:p>
    <w:p w14:paraId="4C2822CD" w14:textId="77777777" w:rsidR="002E377C" w:rsidRPr="002E377C" w:rsidRDefault="002E377C" w:rsidP="002E377C">
      <w:pPr>
        <w:bidi/>
        <w:rPr>
          <w:rFonts w:cs="David" w:hint="cs"/>
          <w:rtl/>
        </w:rPr>
      </w:pPr>
    </w:p>
    <w:p w14:paraId="3ACBDD67" w14:textId="77777777" w:rsidR="002E377C" w:rsidRPr="002E377C" w:rsidRDefault="002E377C" w:rsidP="002E377C">
      <w:pPr>
        <w:bidi/>
        <w:rPr>
          <w:rFonts w:cs="David" w:hint="cs"/>
          <w:rtl/>
        </w:rPr>
      </w:pPr>
      <w:r w:rsidRPr="002E377C">
        <w:rPr>
          <w:rFonts w:cs="David" w:hint="cs"/>
          <w:rtl/>
        </w:rPr>
        <w:tab/>
        <w:t xml:space="preserve">אני אצביע על כמה נקודות בתקציב, ואחר-כך כמובן אפשר לשאול שאלות. </w:t>
      </w:r>
    </w:p>
    <w:p w14:paraId="39F98479" w14:textId="77777777" w:rsidR="002E377C" w:rsidRPr="002E377C" w:rsidRDefault="002E377C" w:rsidP="002E377C">
      <w:pPr>
        <w:bidi/>
        <w:rPr>
          <w:rFonts w:cs="David" w:hint="cs"/>
          <w:rtl/>
        </w:rPr>
      </w:pPr>
    </w:p>
    <w:p w14:paraId="345BD772" w14:textId="77777777" w:rsidR="002E377C" w:rsidRPr="002E377C" w:rsidRDefault="002E377C" w:rsidP="002E377C">
      <w:pPr>
        <w:bidi/>
        <w:rPr>
          <w:rFonts w:cs="David" w:hint="cs"/>
          <w:rtl/>
        </w:rPr>
      </w:pPr>
      <w:r w:rsidRPr="002E377C">
        <w:rPr>
          <w:rFonts w:cs="David" w:hint="cs"/>
          <w:rtl/>
        </w:rPr>
        <w:tab/>
        <w:t xml:space="preserve">השנה, בשלישון הראשון </w:t>
      </w:r>
      <w:r w:rsidRPr="002E377C">
        <w:rPr>
          <w:rFonts w:cs="David"/>
          <w:rtl/>
        </w:rPr>
        <w:t>–</w:t>
      </w:r>
      <w:r w:rsidRPr="002E377C">
        <w:rPr>
          <w:rFonts w:cs="David" w:hint="cs"/>
          <w:rtl/>
        </w:rPr>
        <w:t xml:space="preserve"> בארבעת החודשים הראשונים של השנה </w:t>
      </w:r>
      <w:r w:rsidRPr="002E377C">
        <w:rPr>
          <w:rFonts w:cs="David"/>
          <w:rtl/>
        </w:rPr>
        <w:t>–</w:t>
      </w:r>
      <w:r w:rsidRPr="002E377C">
        <w:rPr>
          <w:rFonts w:cs="David" w:hint="cs"/>
          <w:rtl/>
        </w:rPr>
        <w:t xml:space="preserve"> שילמנו שכר ונלווים לכ- 110 חברי כנסת. כפי שאתם יודעים, הממשלה היתה מאוד מצומצמת, וכתוצאה מכך שהיו חברי כנסת רבים יחסית לרגיל </w:t>
      </w:r>
      <w:r w:rsidRPr="002E377C">
        <w:rPr>
          <w:rFonts w:cs="David"/>
          <w:rtl/>
        </w:rPr>
        <w:t>–</w:t>
      </w:r>
      <w:r w:rsidRPr="002E377C">
        <w:rPr>
          <w:rFonts w:cs="David" w:hint="cs"/>
          <w:rtl/>
        </w:rPr>
        <w:t xml:space="preserve"> כ- 110 לעומת 94 חברי כנסת שהתקציב בדרך כלל בנוי עליהם </w:t>
      </w:r>
      <w:r w:rsidRPr="002E377C">
        <w:rPr>
          <w:rFonts w:cs="David"/>
          <w:rtl/>
        </w:rPr>
        <w:t>–</w:t>
      </w:r>
      <w:r w:rsidRPr="002E377C">
        <w:rPr>
          <w:rFonts w:cs="David" w:hint="cs"/>
          <w:rtl/>
        </w:rPr>
        <w:t xml:space="preserve"> אנחנו הוצאנו בארבעת החודשים הראשונים הוצאה גבוהה יחסית, שהסתכמה בכ- 2 מיליון שקל בגלל העובדה הזאת.</w:t>
      </w:r>
    </w:p>
    <w:p w14:paraId="426500D0" w14:textId="77777777" w:rsidR="002E377C" w:rsidRPr="002E377C" w:rsidRDefault="002E377C" w:rsidP="002E377C">
      <w:pPr>
        <w:bidi/>
        <w:rPr>
          <w:rFonts w:cs="David" w:hint="cs"/>
          <w:rtl/>
        </w:rPr>
      </w:pPr>
    </w:p>
    <w:p w14:paraId="37DD0195" w14:textId="77777777" w:rsidR="002E377C" w:rsidRPr="002E377C" w:rsidRDefault="002E377C" w:rsidP="002E377C">
      <w:pPr>
        <w:bidi/>
        <w:rPr>
          <w:rFonts w:cs="David" w:hint="cs"/>
          <w:rtl/>
        </w:rPr>
      </w:pPr>
      <w:r w:rsidRPr="002E377C">
        <w:rPr>
          <w:rFonts w:cs="David" w:hint="cs"/>
          <w:rtl/>
        </w:rPr>
        <w:tab/>
        <w:t xml:space="preserve">אנחנו גם קלטנו חלק משמעותי מהבניין החדש באגף קדמה </w:t>
      </w:r>
      <w:r w:rsidRPr="002E377C">
        <w:rPr>
          <w:rFonts w:cs="David"/>
          <w:rtl/>
        </w:rPr>
        <w:t>–</w:t>
      </w:r>
      <w:r w:rsidRPr="002E377C">
        <w:rPr>
          <w:rFonts w:cs="David" w:hint="cs"/>
          <w:rtl/>
        </w:rPr>
        <w:t xml:space="preserve"> עובדה שמחייבת כבר לתקצב עוד כ- 21 תקני כוח-אדם, מהם 17 למשמר הכנסת. זה בעקבות הפריסה החדשה שמתחייבת בגלל קבלת שטחי הבינוי החדשים. תקנים לשיא כוח-אדם של עובדי כנסת - מדובר רק על ארבעה עובדים בשלב זה, אם כי אנחנו ככל הנראה נצטרך לאייש עמדות, בעיקר של סדרנים, בשטח החדש שיתקבל. </w:t>
      </w:r>
    </w:p>
    <w:p w14:paraId="349278B0" w14:textId="77777777" w:rsidR="002E377C" w:rsidRPr="002E377C" w:rsidRDefault="002E377C" w:rsidP="002E377C">
      <w:pPr>
        <w:bidi/>
        <w:rPr>
          <w:rFonts w:cs="David" w:hint="cs"/>
          <w:rtl/>
        </w:rPr>
      </w:pPr>
    </w:p>
    <w:p w14:paraId="722CBD52" w14:textId="77777777" w:rsidR="002E377C" w:rsidRPr="002E377C" w:rsidRDefault="002E377C" w:rsidP="002E377C">
      <w:pPr>
        <w:bidi/>
        <w:rPr>
          <w:rFonts w:cs="David" w:hint="cs"/>
          <w:rtl/>
        </w:rPr>
      </w:pPr>
      <w:r w:rsidRPr="002E377C">
        <w:rPr>
          <w:rFonts w:cs="David" w:hint="cs"/>
          <w:rtl/>
        </w:rPr>
        <w:tab/>
        <w:t xml:space="preserve">בתחום הבינוי, עדיין קבלת הבניינים לא מתבטאת רק בכוח-אדם שלנו אלא גם בתשלום דמי התחזוקה לקבלן. הבנייה נעשתה בשיטת ה- </w:t>
      </w:r>
      <w:r w:rsidRPr="002E377C">
        <w:rPr>
          <w:rFonts w:cs="David" w:hint="cs"/>
        </w:rPr>
        <w:t>PFI</w:t>
      </w:r>
      <w:r w:rsidRPr="002E377C">
        <w:rPr>
          <w:rFonts w:cs="David" w:hint="cs"/>
          <w:rtl/>
        </w:rPr>
        <w:t xml:space="preserve">, דהיינו הוא  בונה ומוסר לנו כאשר זה מושלם, ואז אנחנו מתחילים לשלם בחלקים שווים במשך 25 שנה את הוצאות הבינוי והוצאות המימון, ומייד עם קבלתם של השטחים לשימוש אנחנו מתחילים לשלם את דמי התחזוקה של המבנים האלה. הוא מתחזק אותם </w:t>
      </w:r>
      <w:r w:rsidRPr="002E377C">
        <w:rPr>
          <w:rFonts w:cs="David"/>
          <w:rtl/>
        </w:rPr>
        <w:t>–</w:t>
      </w:r>
      <w:r w:rsidRPr="002E377C">
        <w:rPr>
          <w:rFonts w:cs="David" w:hint="cs"/>
          <w:rtl/>
        </w:rPr>
        <w:t xml:space="preserve"> גם את המערכות של הבניין וגם את נושא הניקיון, זה באחריות הקבלן. </w:t>
      </w:r>
    </w:p>
    <w:p w14:paraId="3967D446" w14:textId="77777777" w:rsidR="002E377C" w:rsidRPr="002E377C" w:rsidRDefault="002E377C" w:rsidP="002E377C">
      <w:pPr>
        <w:bidi/>
        <w:rPr>
          <w:rFonts w:cs="David" w:hint="cs"/>
          <w:rtl/>
        </w:rPr>
      </w:pPr>
    </w:p>
    <w:p w14:paraId="5F47410B" w14:textId="77777777" w:rsidR="002E377C" w:rsidRPr="002E377C" w:rsidRDefault="002E377C" w:rsidP="002E377C">
      <w:pPr>
        <w:bidi/>
        <w:rPr>
          <w:rFonts w:cs="David" w:hint="cs"/>
          <w:rtl/>
        </w:rPr>
      </w:pPr>
      <w:r w:rsidRPr="002E377C">
        <w:rPr>
          <w:rFonts w:cs="David" w:hint="cs"/>
          <w:rtl/>
        </w:rPr>
        <w:tab/>
        <w:t xml:space="preserve">בסך הכול, זוהי הוצאה לא קטנה כי אם מוסיפים לה גם את עלויות הארנונה, החשמל והמים </w:t>
      </w:r>
      <w:r w:rsidRPr="002E377C">
        <w:rPr>
          <w:rFonts w:cs="David"/>
          <w:rtl/>
        </w:rPr>
        <w:t>–</w:t>
      </w:r>
      <w:r w:rsidRPr="002E377C">
        <w:rPr>
          <w:rFonts w:cs="David" w:hint="cs"/>
          <w:rtl/>
        </w:rPr>
        <w:t xml:space="preserve"> בכל זאת מדובר על שטח גדול יותר </w:t>
      </w:r>
      <w:r w:rsidRPr="002E377C">
        <w:rPr>
          <w:rFonts w:cs="David"/>
          <w:rtl/>
        </w:rPr>
        <w:t>–</w:t>
      </w:r>
      <w:r w:rsidRPr="002E377C">
        <w:rPr>
          <w:rFonts w:cs="David" w:hint="cs"/>
          <w:rtl/>
        </w:rPr>
        <w:t xml:space="preserve"> אנחנו מגיעים לכ- 7 מיליון שקל נוספים בתקציב. </w:t>
      </w:r>
    </w:p>
    <w:p w14:paraId="4B972500" w14:textId="77777777" w:rsidR="002E377C" w:rsidRPr="002E377C" w:rsidRDefault="002E377C" w:rsidP="002E377C">
      <w:pPr>
        <w:bidi/>
        <w:rPr>
          <w:rFonts w:cs="David" w:hint="cs"/>
          <w:rtl/>
        </w:rPr>
      </w:pPr>
    </w:p>
    <w:p w14:paraId="00736152" w14:textId="77777777" w:rsidR="002E377C" w:rsidRPr="002E377C" w:rsidRDefault="002E377C" w:rsidP="002E377C">
      <w:pPr>
        <w:bidi/>
        <w:rPr>
          <w:rFonts w:cs="David" w:hint="cs"/>
          <w:rtl/>
        </w:rPr>
      </w:pPr>
      <w:r w:rsidRPr="002E377C">
        <w:rPr>
          <w:rFonts w:cs="David" w:hint="cs"/>
          <w:rtl/>
        </w:rPr>
        <w:tab/>
        <w:t xml:space="preserve">אני סוקר את אותם סעיפים שמביאים לעלייה ביחס לשנה קודמת. </w:t>
      </w:r>
    </w:p>
    <w:p w14:paraId="656944FA" w14:textId="77777777" w:rsidR="002E377C" w:rsidRPr="002E377C" w:rsidRDefault="002E377C" w:rsidP="002E377C">
      <w:pPr>
        <w:bidi/>
        <w:rPr>
          <w:rFonts w:cs="David" w:hint="cs"/>
          <w:rtl/>
        </w:rPr>
      </w:pPr>
    </w:p>
    <w:p w14:paraId="128821E3" w14:textId="77777777" w:rsidR="002E377C" w:rsidRPr="002E377C" w:rsidRDefault="002E377C" w:rsidP="002E377C">
      <w:pPr>
        <w:bidi/>
        <w:rPr>
          <w:rFonts w:cs="David" w:hint="cs"/>
          <w:rtl/>
        </w:rPr>
      </w:pPr>
      <w:r w:rsidRPr="002E377C">
        <w:rPr>
          <w:rFonts w:cs="David" w:hint="cs"/>
          <w:rtl/>
        </w:rPr>
        <w:tab/>
        <w:t xml:space="preserve">יש כמובן גם הוצאות אחרות. יש הוצאות קשיחות  - מה שנוגע לכל הנושא של שכר עבודה. רק עכשיו התבשרנו על תוספת יוקר של 2.1%, שתחול מ-1 ביוני 2006. כפי שאתם יודעים, בוטל כל נושא היטל הצמיחה, ולכן זה גרם לכך שהשכר השתנה בכל הסקטור הציבורי, וזה כולל גם אותנו </w:t>
      </w:r>
      <w:r w:rsidRPr="002E377C">
        <w:rPr>
          <w:rFonts w:cs="David"/>
          <w:rtl/>
        </w:rPr>
        <w:t>–</w:t>
      </w:r>
      <w:r w:rsidRPr="002E377C">
        <w:rPr>
          <w:rFonts w:cs="David" w:hint="cs"/>
          <w:rtl/>
        </w:rPr>
        <w:t xml:space="preserve"> גם חברי כנסת, גם עובדים, גם אנשי משמר. יש הסכמי שכר קיבוציים, שגם אותם צריך לכבד. </w:t>
      </w:r>
    </w:p>
    <w:p w14:paraId="0B88B219" w14:textId="77777777" w:rsidR="002E377C" w:rsidRPr="002E377C" w:rsidRDefault="002E377C" w:rsidP="002E377C">
      <w:pPr>
        <w:bidi/>
        <w:rPr>
          <w:rFonts w:cs="David" w:hint="cs"/>
          <w:rtl/>
        </w:rPr>
      </w:pPr>
    </w:p>
    <w:p w14:paraId="16251824" w14:textId="77777777" w:rsidR="002E377C" w:rsidRPr="002E377C" w:rsidRDefault="002E377C" w:rsidP="002E377C">
      <w:pPr>
        <w:bidi/>
        <w:rPr>
          <w:rFonts w:cs="David" w:hint="cs"/>
          <w:rtl/>
        </w:rPr>
      </w:pPr>
      <w:r w:rsidRPr="002E377C">
        <w:rPr>
          <w:rFonts w:cs="David" w:hint="cs"/>
          <w:rtl/>
        </w:rPr>
        <w:tab/>
        <w:t>בסך הכול, אם מסתכלים על התקציב, רוב השינויים נובעים מהנושאים שנגעתי בהם עד כה.</w:t>
      </w:r>
    </w:p>
    <w:p w14:paraId="281BD341" w14:textId="77777777" w:rsidR="002E377C" w:rsidRPr="002E377C" w:rsidRDefault="002E377C" w:rsidP="002E377C">
      <w:pPr>
        <w:bidi/>
        <w:rPr>
          <w:rFonts w:cs="David" w:hint="cs"/>
          <w:rtl/>
        </w:rPr>
      </w:pPr>
    </w:p>
    <w:p w14:paraId="4E84249A" w14:textId="77777777" w:rsidR="002E377C" w:rsidRPr="002E377C" w:rsidRDefault="002E377C" w:rsidP="002E377C">
      <w:pPr>
        <w:bidi/>
        <w:rPr>
          <w:rFonts w:cs="David" w:hint="cs"/>
          <w:rtl/>
        </w:rPr>
      </w:pPr>
      <w:r w:rsidRPr="002E377C">
        <w:rPr>
          <w:rFonts w:cs="David" w:hint="cs"/>
          <w:rtl/>
        </w:rPr>
        <w:tab/>
        <w:t xml:space="preserve">אם יש שאלות לגבי אי-אלה סעיפים </w:t>
      </w:r>
      <w:r w:rsidRPr="002E377C">
        <w:rPr>
          <w:rFonts w:cs="David"/>
          <w:rtl/>
        </w:rPr>
        <w:t>–</w:t>
      </w:r>
      <w:r w:rsidRPr="002E377C">
        <w:rPr>
          <w:rFonts w:cs="David" w:hint="cs"/>
          <w:rtl/>
        </w:rPr>
        <w:t xml:space="preserve"> בבקשה.</w:t>
      </w:r>
    </w:p>
    <w:p w14:paraId="3E7D066E" w14:textId="77777777" w:rsidR="002E377C" w:rsidRPr="002E377C" w:rsidRDefault="002E377C" w:rsidP="002E377C">
      <w:pPr>
        <w:bidi/>
        <w:rPr>
          <w:rFonts w:cs="David"/>
          <w:rtl/>
        </w:rPr>
      </w:pPr>
      <w:r w:rsidRPr="002E377C">
        <w:rPr>
          <w:rFonts w:cs="David"/>
          <w:rtl/>
        </w:rPr>
        <w:br/>
      </w:r>
    </w:p>
    <w:p w14:paraId="5D6C85AC" w14:textId="77777777" w:rsidR="002E377C" w:rsidRPr="002E377C" w:rsidRDefault="002E377C" w:rsidP="002E377C">
      <w:pPr>
        <w:bidi/>
        <w:rPr>
          <w:rFonts w:cs="David" w:hint="cs"/>
          <w:rtl/>
        </w:rPr>
      </w:pPr>
      <w:r w:rsidRPr="002E377C">
        <w:rPr>
          <w:rFonts w:cs="David"/>
          <w:rtl/>
        </w:rPr>
        <w:br w:type="page"/>
      </w:r>
      <w:r w:rsidRPr="002E377C">
        <w:rPr>
          <w:rFonts w:cs="David" w:hint="cs"/>
          <w:u w:val="single"/>
          <w:rtl/>
        </w:rPr>
        <w:lastRenderedPageBreak/>
        <w:t>ראובן ריבלין:</w:t>
      </w:r>
    </w:p>
    <w:p w14:paraId="2750FDEA" w14:textId="77777777" w:rsidR="002E377C" w:rsidRPr="002E377C" w:rsidRDefault="002E377C" w:rsidP="002E377C">
      <w:pPr>
        <w:bidi/>
        <w:rPr>
          <w:rFonts w:cs="David" w:hint="cs"/>
          <w:rtl/>
        </w:rPr>
      </w:pPr>
    </w:p>
    <w:p w14:paraId="6929B918" w14:textId="77777777" w:rsidR="002E377C" w:rsidRPr="002E377C" w:rsidRDefault="002E377C" w:rsidP="002E377C">
      <w:pPr>
        <w:bidi/>
        <w:rPr>
          <w:rFonts w:cs="David" w:hint="cs"/>
          <w:rtl/>
        </w:rPr>
      </w:pPr>
      <w:r w:rsidRPr="002E377C">
        <w:rPr>
          <w:rFonts w:cs="David" w:hint="cs"/>
          <w:rtl/>
        </w:rPr>
        <w:tab/>
        <w:t>כמה חסכנו מכך שהיינו בפגרת בחירות?</w:t>
      </w:r>
    </w:p>
    <w:p w14:paraId="00AECBAD"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אבי לוי:</w:t>
      </w:r>
    </w:p>
    <w:p w14:paraId="4CC86C49" w14:textId="77777777" w:rsidR="002E377C" w:rsidRPr="002E377C" w:rsidRDefault="002E377C" w:rsidP="002E377C">
      <w:pPr>
        <w:bidi/>
        <w:rPr>
          <w:rFonts w:cs="David" w:hint="cs"/>
          <w:rtl/>
        </w:rPr>
      </w:pPr>
    </w:p>
    <w:p w14:paraId="3FEF0E74" w14:textId="77777777" w:rsidR="002E377C" w:rsidRPr="002E377C" w:rsidRDefault="002E377C" w:rsidP="002E377C">
      <w:pPr>
        <w:bidi/>
        <w:rPr>
          <w:rFonts w:cs="David" w:hint="cs"/>
          <w:rtl/>
        </w:rPr>
      </w:pPr>
      <w:r w:rsidRPr="002E377C">
        <w:rPr>
          <w:rFonts w:cs="David" w:hint="cs"/>
          <w:rtl/>
        </w:rPr>
        <w:tab/>
        <w:t xml:space="preserve">חסכנו בסעיפים כמו שעות נוספות, כמו נושא של תפעול, אבל מאידך הזכרתי עלויות נוספות בגלל העובדה שהיו לנו תשלומים ל- 110 חברי כנסת, לעומת 94 חברי כנסת, וזה מאוד משמעותי. </w:t>
      </w:r>
    </w:p>
    <w:p w14:paraId="510A4697"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ראובן ריבלין:</w:t>
      </w:r>
    </w:p>
    <w:p w14:paraId="1242EF84" w14:textId="77777777" w:rsidR="002E377C" w:rsidRPr="002E377C" w:rsidRDefault="002E377C" w:rsidP="002E377C">
      <w:pPr>
        <w:bidi/>
        <w:rPr>
          <w:rFonts w:cs="David" w:hint="cs"/>
          <w:rtl/>
        </w:rPr>
      </w:pPr>
    </w:p>
    <w:p w14:paraId="2CEB5A92" w14:textId="77777777" w:rsidR="002E377C" w:rsidRPr="002E377C" w:rsidRDefault="002E377C" w:rsidP="002E377C">
      <w:pPr>
        <w:bidi/>
        <w:rPr>
          <w:rFonts w:cs="David" w:hint="cs"/>
          <w:rtl/>
        </w:rPr>
      </w:pPr>
      <w:r w:rsidRPr="002E377C">
        <w:rPr>
          <w:rFonts w:cs="David" w:hint="cs"/>
          <w:rtl/>
        </w:rPr>
        <w:tab/>
        <w:t xml:space="preserve">האם בשנה הבאה נצטרך להעלות את תקציב הכנסת? נניח ש- 2006 היתה שנה מלאה, שעל-פיה היו קובעים גם את 2007, האם התוצאה תהיה שב-2007 נצטרך </w:t>
      </w:r>
      <w:r w:rsidRPr="002E377C">
        <w:rPr>
          <w:rFonts w:cs="David"/>
          <w:rtl/>
        </w:rPr>
        <w:t>–</w:t>
      </w:r>
      <w:r w:rsidRPr="002E377C">
        <w:rPr>
          <w:rFonts w:cs="David" w:hint="cs"/>
          <w:rtl/>
        </w:rPr>
        <w:t xml:space="preserve"> כבר היום, אנחנו יודעים </w:t>
      </w:r>
      <w:r w:rsidRPr="002E377C">
        <w:rPr>
          <w:rFonts w:cs="David"/>
          <w:rtl/>
        </w:rPr>
        <w:t>–</w:t>
      </w:r>
      <w:r w:rsidRPr="002E377C">
        <w:rPr>
          <w:rFonts w:cs="David" w:hint="cs"/>
          <w:rtl/>
        </w:rPr>
        <w:t xml:space="preserve"> להגדיל את תקציב הכנסת?</w:t>
      </w:r>
    </w:p>
    <w:p w14:paraId="5BFE4EAE" w14:textId="77777777" w:rsidR="002E377C" w:rsidRPr="002E377C" w:rsidRDefault="002E377C" w:rsidP="002E377C">
      <w:pPr>
        <w:bidi/>
        <w:rPr>
          <w:rFonts w:cs="David" w:hint="cs"/>
          <w:u w:val="single"/>
          <w:rtl/>
        </w:rPr>
      </w:pPr>
      <w:r w:rsidRPr="002E377C">
        <w:rPr>
          <w:rFonts w:cs="David"/>
          <w:rtl/>
        </w:rPr>
        <w:br/>
      </w:r>
      <w:r w:rsidRPr="002E377C">
        <w:rPr>
          <w:rFonts w:cs="David" w:hint="cs"/>
          <w:u w:val="single"/>
          <w:rtl/>
        </w:rPr>
        <w:t>אבי לוי:</w:t>
      </w:r>
    </w:p>
    <w:p w14:paraId="461D5987" w14:textId="77777777" w:rsidR="002E377C" w:rsidRPr="002E377C" w:rsidRDefault="002E377C" w:rsidP="002E377C">
      <w:pPr>
        <w:bidi/>
        <w:rPr>
          <w:rFonts w:cs="David" w:hint="cs"/>
          <w:u w:val="single"/>
          <w:rtl/>
        </w:rPr>
      </w:pPr>
    </w:p>
    <w:p w14:paraId="6F007498" w14:textId="77777777" w:rsidR="002E377C" w:rsidRPr="002E377C" w:rsidRDefault="002E377C" w:rsidP="002E377C">
      <w:pPr>
        <w:bidi/>
        <w:rPr>
          <w:rFonts w:cs="David" w:hint="cs"/>
          <w:rtl/>
        </w:rPr>
      </w:pPr>
      <w:r w:rsidRPr="002E377C">
        <w:rPr>
          <w:rFonts w:cs="David" w:hint="cs"/>
          <w:rtl/>
        </w:rPr>
        <w:tab/>
        <w:t xml:space="preserve">לפי הערכתי, כן. גם מהסיבה הזאת - אני מניח שזאת תהיה שנה מלאה </w:t>
      </w:r>
      <w:r w:rsidRPr="002E377C">
        <w:rPr>
          <w:rFonts w:cs="David"/>
          <w:rtl/>
        </w:rPr>
        <w:t>–</w:t>
      </w:r>
      <w:r w:rsidRPr="002E377C">
        <w:rPr>
          <w:rFonts w:cs="David" w:hint="cs"/>
          <w:rtl/>
        </w:rPr>
        <w:t xml:space="preserve"> וגם העובדה שהבניין בכל זאת יתקדם. </w:t>
      </w:r>
    </w:p>
    <w:p w14:paraId="7F85E247" w14:textId="77777777" w:rsidR="002E377C" w:rsidRPr="002E377C" w:rsidRDefault="002E377C" w:rsidP="002E377C">
      <w:pPr>
        <w:bidi/>
        <w:rPr>
          <w:rFonts w:cs="David" w:hint="cs"/>
          <w:u w:val="single"/>
          <w:rtl/>
        </w:rPr>
      </w:pPr>
      <w:r w:rsidRPr="002E377C">
        <w:rPr>
          <w:rFonts w:cs="David"/>
          <w:rtl/>
        </w:rPr>
        <w:br/>
      </w:r>
      <w:r w:rsidRPr="002E377C">
        <w:rPr>
          <w:rFonts w:cs="David" w:hint="cs"/>
          <w:u w:val="single"/>
          <w:rtl/>
        </w:rPr>
        <w:t>ראובן ריבלין:</w:t>
      </w:r>
    </w:p>
    <w:p w14:paraId="4E46AFC2" w14:textId="77777777" w:rsidR="002E377C" w:rsidRPr="002E377C" w:rsidRDefault="002E377C" w:rsidP="002E377C">
      <w:pPr>
        <w:bidi/>
        <w:rPr>
          <w:rFonts w:cs="David" w:hint="cs"/>
          <w:rtl/>
        </w:rPr>
      </w:pPr>
      <w:r w:rsidRPr="002E377C">
        <w:rPr>
          <w:rFonts w:cs="David" w:hint="cs"/>
          <w:rtl/>
        </w:rPr>
        <w:tab/>
      </w:r>
    </w:p>
    <w:p w14:paraId="08D189F6" w14:textId="77777777" w:rsidR="002E377C" w:rsidRPr="002E377C" w:rsidRDefault="002E377C" w:rsidP="002E377C">
      <w:pPr>
        <w:bidi/>
        <w:rPr>
          <w:rFonts w:cs="David" w:hint="cs"/>
          <w:rtl/>
        </w:rPr>
      </w:pPr>
      <w:r w:rsidRPr="002E377C">
        <w:rPr>
          <w:rFonts w:cs="David" w:hint="cs"/>
          <w:rtl/>
        </w:rPr>
        <w:tab/>
        <w:t>אלה דברים שצפינו כבר לפני ארבע שנים, אבל האם יש לנו תחזית לשנה הבאה, או שעדיין אינך יודע?</w:t>
      </w:r>
    </w:p>
    <w:p w14:paraId="69A645BB"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אבי לוי:</w:t>
      </w:r>
    </w:p>
    <w:p w14:paraId="2ACE0CF3" w14:textId="77777777" w:rsidR="002E377C" w:rsidRPr="002E377C" w:rsidRDefault="002E377C" w:rsidP="002E377C">
      <w:pPr>
        <w:bidi/>
        <w:rPr>
          <w:rFonts w:cs="David" w:hint="cs"/>
          <w:rtl/>
        </w:rPr>
      </w:pPr>
    </w:p>
    <w:p w14:paraId="3DD37CFA" w14:textId="77777777" w:rsidR="002E377C" w:rsidRPr="002E377C" w:rsidRDefault="002E377C" w:rsidP="002E377C">
      <w:pPr>
        <w:bidi/>
        <w:rPr>
          <w:rFonts w:cs="David" w:hint="cs"/>
          <w:rtl/>
        </w:rPr>
      </w:pPr>
      <w:r w:rsidRPr="002E377C">
        <w:rPr>
          <w:rFonts w:cs="David" w:hint="cs"/>
          <w:rtl/>
        </w:rPr>
        <w:tab/>
        <w:t>התחזית היא כזאת שאנחנו ניקח בחשבון שהפעילות תהיה מלאה, כמו שהיא בכל שנה ולא כמו השנה, זאת אומרת לפחות שמונה חודשים וחצי של עבודה מלאה.</w:t>
      </w:r>
    </w:p>
    <w:p w14:paraId="756E4D39"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ראובן ריבלין:</w:t>
      </w:r>
    </w:p>
    <w:p w14:paraId="23956BB6" w14:textId="77777777" w:rsidR="002E377C" w:rsidRPr="002E377C" w:rsidRDefault="002E377C" w:rsidP="002E377C">
      <w:pPr>
        <w:bidi/>
        <w:rPr>
          <w:rFonts w:cs="David" w:hint="cs"/>
          <w:rtl/>
        </w:rPr>
      </w:pPr>
    </w:p>
    <w:p w14:paraId="3651DD17" w14:textId="77777777" w:rsidR="002E377C" w:rsidRPr="002E377C" w:rsidRDefault="002E377C" w:rsidP="002E377C">
      <w:pPr>
        <w:bidi/>
        <w:rPr>
          <w:rFonts w:cs="David" w:hint="cs"/>
          <w:rtl/>
        </w:rPr>
      </w:pPr>
      <w:r w:rsidRPr="002E377C">
        <w:rPr>
          <w:rFonts w:cs="David" w:hint="cs"/>
          <w:rtl/>
        </w:rPr>
        <w:tab/>
        <w:t xml:space="preserve"> אני מבקש לומר לפרוטוקול, שהיום דיברתי עם ראש אגף תקציבים באוצר, משום שהתקציב הוכן כאשר אני שימשתי עדיין כיושב-ראש הכנסת ה-16, ולכן אני בקי בפרטי התקציב. שאלתי היום את קובי הבר האם הוא יבקש מהכנסת לקיים איזושהי הפחתה, כמו הממשלה. </w:t>
      </w:r>
      <w:r w:rsidRPr="002E377C">
        <w:rPr>
          <w:rFonts w:cs="David" w:hint="cs"/>
          <w:rtl/>
        </w:rPr>
        <w:tab/>
        <w:t xml:space="preserve">הוא אומר שלא. כל ההתחייבויות המחודשות של הממשלה הן כתוצאה מהסכמים קואליציוניים, והוא לא יבקש - לא ממשרד מבקר המדינה ולא מהכנסת - להפחית מהתקציב הפחתת </w:t>
      </w:r>
      <w:r w:rsidRPr="002E377C">
        <w:rPr>
          <w:rFonts w:cs="David"/>
        </w:rPr>
        <w:t>flat</w:t>
      </w:r>
      <w:r w:rsidRPr="002E377C">
        <w:rPr>
          <w:rFonts w:cs="David" w:hint="cs"/>
          <w:rtl/>
        </w:rPr>
        <w:t>.</w:t>
      </w:r>
    </w:p>
    <w:p w14:paraId="7D9B8921" w14:textId="77777777" w:rsidR="002E377C" w:rsidRPr="002E377C" w:rsidRDefault="002E377C" w:rsidP="002E377C">
      <w:pPr>
        <w:bidi/>
        <w:rPr>
          <w:rFonts w:cs="David" w:hint="cs"/>
          <w:rtl/>
        </w:rPr>
      </w:pPr>
    </w:p>
    <w:p w14:paraId="52E8A5A8" w14:textId="77777777" w:rsidR="002E377C" w:rsidRPr="002E377C" w:rsidRDefault="002E377C" w:rsidP="002E377C">
      <w:pPr>
        <w:bidi/>
        <w:ind w:firstLine="567"/>
        <w:rPr>
          <w:rFonts w:cs="David" w:hint="cs"/>
          <w:rtl/>
        </w:rPr>
      </w:pPr>
      <w:r w:rsidRPr="002E377C">
        <w:rPr>
          <w:rFonts w:cs="David" w:hint="cs"/>
          <w:rtl/>
        </w:rPr>
        <w:t xml:space="preserve">אני רוצה לומר זאת לפרוטוקול, וכחבר בוועדה רציתי לשאול האם אנחנו יכולים לעמוד בזה, אבל אין צורך בכלל לדון בעניין זה משום שהאוצר חושב שאין צורך להטיל על הכנסת איזושהי מטלה שתבוא לידי ביטוי בהפחתת תקציב על </w:t>
      </w:r>
      <w:r w:rsidRPr="002E377C">
        <w:rPr>
          <w:rFonts w:cs="David"/>
        </w:rPr>
        <w:t>flat</w:t>
      </w:r>
      <w:r w:rsidRPr="002E377C">
        <w:rPr>
          <w:rFonts w:cs="David" w:hint="cs"/>
          <w:rtl/>
        </w:rPr>
        <w:t xml:space="preserve">. זה דבר שחשוב שהחברים ידעו. </w:t>
      </w:r>
    </w:p>
    <w:p w14:paraId="422802CF" w14:textId="77777777" w:rsidR="002E377C" w:rsidRPr="002E377C" w:rsidRDefault="002E377C" w:rsidP="002E377C">
      <w:pPr>
        <w:bidi/>
        <w:ind w:firstLine="567"/>
        <w:rPr>
          <w:rFonts w:cs="David" w:hint="cs"/>
          <w:rtl/>
        </w:rPr>
      </w:pPr>
      <w:r w:rsidRPr="002E377C">
        <w:rPr>
          <w:rFonts w:cs="David"/>
          <w:rtl/>
        </w:rPr>
        <w:br/>
      </w:r>
      <w:r w:rsidRPr="002E377C">
        <w:rPr>
          <w:rFonts w:cs="David" w:hint="cs"/>
          <w:u w:val="single"/>
          <w:rtl/>
        </w:rPr>
        <w:t>אביגדור יצחקי:</w:t>
      </w:r>
    </w:p>
    <w:p w14:paraId="1400A4CE" w14:textId="77777777" w:rsidR="002E377C" w:rsidRPr="002E377C" w:rsidRDefault="002E377C" w:rsidP="002E377C">
      <w:pPr>
        <w:bidi/>
        <w:ind w:firstLine="567"/>
        <w:rPr>
          <w:rFonts w:cs="David" w:hint="cs"/>
          <w:rtl/>
        </w:rPr>
      </w:pPr>
    </w:p>
    <w:p w14:paraId="77BF31FF" w14:textId="77777777" w:rsidR="002E377C" w:rsidRPr="002E377C" w:rsidRDefault="002E377C" w:rsidP="002E377C">
      <w:pPr>
        <w:bidi/>
        <w:rPr>
          <w:rFonts w:cs="David" w:hint="cs"/>
          <w:rtl/>
        </w:rPr>
      </w:pPr>
      <w:r w:rsidRPr="002E377C">
        <w:rPr>
          <w:rFonts w:cs="David" w:hint="cs"/>
          <w:rtl/>
        </w:rPr>
        <w:tab/>
        <w:t xml:space="preserve">אני חייב להגיד שכאשר הייתי מנכ"ל משרד ראש הממשלה, הייתי בטוח שתקציב הכנסת הוא סביב 600 מיליון שקל, ואני שמח ללמוד שהאופרציה הזאת, בתקציב הזה </w:t>
      </w:r>
      <w:r w:rsidRPr="002E377C">
        <w:rPr>
          <w:rFonts w:cs="David"/>
          <w:rtl/>
        </w:rPr>
        <w:t>–</w:t>
      </w:r>
      <w:r w:rsidRPr="002E377C">
        <w:rPr>
          <w:rFonts w:cs="David" w:hint="cs"/>
          <w:rtl/>
        </w:rPr>
        <w:t xml:space="preserve"> ככל שאני יכול להעריך </w:t>
      </w:r>
      <w:r w:rsidRPr="002E377C">
        <w:rPr>
          <w:rFonts w:cs="David"/>
          <w:rtl/>
        </w:rPr>
        <w:t>–</w:t>
      </w:r>
      <w:r w:rsidRPr="002E377C">
        <w:rPr>
          <w:rFonts w:cs="David" w:hint="cs"/>
          <w:rtl/>
        </w:rPr>
        <w:t xml:space="preserve"> היא בהחלט מערכת צנועה יחסית. אני רואה את הסעיפים הרבים </w:t>
      </w:r>
      <w:r w:rsidRPr="002E377C">
        <w:rPr>
          <w:rFonts w:cs="David"/>
          <w:rtl/>
        </w:rPr>
        <w:t>–</w:t>
      </w:r>
      <w:r w:rsidRPr="002E377C">
        <w:rPr>
          <w:rFonts w:cs="David" w:hint="cs"/>
          <w:rtl/>
        </w:rPr>
        <w:t xml:space="preserve"> זה מאוד מפורט פה, ברזולוציות נמוכות.</w:t>
      </w:r>
    </w:p>
    <w:p w14:paraId="7CEE088E" w14:textId="77777777" w:rsidR="002E377C" w:rsidRPr="002E377C" w:rsidRDefault="002E377C" w:rsidP="002E377C">
      <w:pPr>
        <w:bidi/>
        <w:rPr>
          <w:rFonts w:cs="David" w:hint="cs"/>
          <w:rtl/>
        </w:rPr>
      </w:pPr>
    </w:p>
    <w:p w14:paraId="52CB38C7" w14:textId="77777777" w:rsidR="002E377C" w:rsidRPr="002E377C" w:rsidRDefault="002E377C" w:rsidP="002E377C">
      <w:pPr>
        <w:bidi/>
        <w:rPr>
          <w:rFonts w:cs="David" w:hint="cs"/>
          <w:rtl/>
        </w:rPr>
      </w:pPr>
      <w:r w:rsidRPr="002E377C">
        <w:rPr>
          <w:rFonts w:cs="David" w:hint="cs"/>
          <w:rtl/>
        </w:rPr>
        <w:tab/>
        <w:t>אני חושב שזה לא המקום להגיד, אבל יש כמה דברים נוספים שצריך לעשות בכנסת. דיברתי עם החשב על שירותי אינטרנט בבתי-המלון, אדוני המזכיר.</w:t>
      </w:r>
    </w:p>
    <w:p w14:paraId="594E1A9C" w14:textId="77777777" w:rsidR="002E377C" w:rsidRPr="002E377C" w:rsidRDefault="002E377C" w:rsidP="002E377C">
      <w:pPr>
        <w:bidi/>
        <w:rPr>
          <w:rFonts w:cs="David"/>
          <w:rtl/>
        </w:rPr>
      </w:pPr>
      <w:r w:rsidRPr="002E377C">
        <w:rPr>
          <w:rFonts w:cs="David"/>
          <w:rtl/>
        </w:rPr>
        <w:br/>
      </w:r>
    </w:p>
    <w:p w14:paraId="245FB73A" w14:textId="77777777" w:rsidR="002E377C" w:rsidRPr="002E377C" w:rsidRDefault="002E377C" w:rsidP="002E377C">
      <w:pPr>
        <w:bidi/>
        <w:rPr>
          <w:rFonts w:cs="David" w:hint="cs"/>
          <w:rtl/>
        </w:rPr>
      </w:pPr>
      <w:r w:rsidRPr="002E377C">
        <w:rPr>
          <w:rFonts w:cs="David"/>
          <w:rtl/>
        </w:rPr>
        <w:br w:type="page"/>
      </w:r>
      <w:r w:rsidRPr="002E377C">
        <w:rPr>
          <w:rFonts w:cs="David" w:hint="cs"/>
          <w:u w:val="single"/>
          <w:rtl/>
        </w:rPr>
        <w:lastRenderedPageBreak/>
        <w:t>היו"ר רוחמה אברהם:</w:t>
      </w:r>
    </w:p>
    <w:p w14:paraId="0704FCC6" w14:textId="77777777" w:rsidR="002E377C" w:rsidRPr="002E377C" w:rsidRDefault="002E377C" w:rsidP="002E377C">
      <w:pPr>
        <w:bidi/>
        <w:rPr>
          <w:rFonts w:cs="David" w:hint="cs"/>
          <w:rtl/>
        </w:rPr>
      </w:pPr>
    </w:p>
    <w:p w14:paraId="6561DD18" w14:textId="77777777" w:rsidR="002E377C" w:rsidRPr="002E377C" w:rsidRDefault="002E377C" w:rsidP="002E377C">
      <w:pPr>
        <w:bidi/>
        <w:rPr>
          <w:rFonts w:cs="David" w:hint="cs"/>
          <w:rtl/>
        </w:rPr>
      </w:pPr>
      <w:r w:rsidRPr="002E377C">
        <w:rPr>
          <w:rFonts w:cs="David" w:hint="cs"/>
          <w:rtl/>
        </w:rPr>
        <w:tab/>
        <w:t xml:space="preserve"> אתה מתכוון למבנה החדש.</w:t>
      </w:r>
    </w:p>
    <w:p w14:paraId="766BBF27"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מזכיר הכנסת אריה האן:</w:t>
      </w:r>
    </w:p>
    <w:p w14:paraId="1E91286A" w14:textId="77777777" w:rsidR="002E377C" w:rsidRPr="002E377C" w:rsidRDefault="002E377C" w:rsidP="002E377C">
      <w:pPr>
        <w:bidi/>
        <w:rPr>
          <w:rFonts w:cs="David" w:hint="cs"/>
          <w:rtl/>
        </w:rPr>
      </w:pPr>
    </w:p>
    <w:p w14:paraId="41C83E0E" w14:textId="77777777" w:rsidR="002E377C" w:rsidRPr="002E377C" w:rsidRDefault="002E377C" w:rsidP="002E377C">
      <w:pPr>
        <w:pStyle w:val="Heading5"/>
        <w:jc w:val="left"/>
        <w:rPr>
          <w:rFonts w:hint="cs"/>
          <w:rtl/>
        </w:rPr>
      </w:pPr>
      <w:r w:rsidRPr="002E377C">
        <w:rPr>
          <w:rFonts w:hint="cs"/>
          <w:rtl/>
        </w:rPr>
        <w:tab/>
        <w:t xml:space="preserve"> לא. למלונות שחברי הכנסת מתגוררים בהם בלילה.</w:t>
      </w:r>
    </w:p>
    <w:p w14:paraId="3A0166DE" w14:textId="77777777" w:rsidR="002E377C" w:rsidRPr="002E377C" w:rsidRDefault="002E377C" w:rsidP="002E377C">
      <w:pPr>
        <w:pStyle w:val="Heading5"/>
        <w:jc w:val="left"/>
        <w:rPr>
          <w:rFonts w:hint="cs"/>
          <w:rtl/>
        </w:rPr>
      </w:pPr>
      <w:r w:rsidRPr="002E377C">
        <w:rPr>
          <w:rtl/>
        </w:rPr>
        <w:br/>
      </w:r>
      <w:r w:rsidRPr="002E377C">
        <w:rPr>
          <w:rFonts w:hint="cs"/>
          <w:u w:val="single"/>
          <w:rtl/>
        </w:rPr>
        <w:t>אביגדור יצחקי:</w:t>
      </w:r>
    </w:p>
    <w:p w14:paraId="62D42CEF" w14:textId="77777777" w:rsidR="002E377C" w:rsidRPr="002E377C" w:rsidRDefault="002E377C" w:rsidP="002E377C">
      <w:pPr>
        <w:pStyle w:val="Heading5"/>
        <w:jc w:val="left"/>
        <w:rPr>
          <w:rFonts w:hint="cs"/>
          <w:rtl/>
        </w:rPr>
      </w:pPr>
    </w:p>
    <w:p w14:paraId="00CCC84F" w14:textId="77777777" w:rsidR="002E377C" w:rsidRPr="002E377C" w:rsidRDefault="002E377C" w:rsidP="002E377C">
      <w:pPr>
        <w:bidi/>
        <w:rPr>
          <w:rFonts w:cs="David" w:hint="cs"/>
          <w:rtl/>
        </w:rPr>
      </w:pPr>
      <w:r w:rsidRPr="002E377C">
        <w:rPr>
          <w:rFonts w:cs="David" w:hint="cs"/>
          <w:rtl/>
        </w:rPr>
        <w:tab/>
        <w:t xml:space="preserve"> אני גר בתל-אביב </w:t>
      </w:r>
      <w:r w:rsidRPr="002E377C">
        <w:rPr>
          <w:rFonts w:cs="David"/>
          <w:rtl/>
        </w:rPr>
        <w:t>–</w:t>
      </w:r>
      <w:r w:rsidRPr="002E377C">
        <w:rPr>
          <w:rFonts w:cs="David" w:hint="cs"/>
          <w:rtl/>
        </w:rPr>
        <w:t xml:space="preserve"> אני לוקח אתי את הלבטופ שלי ואני רוצה לעבוד </w:t>
      </w:r>
      <w:r w:rsidRPr="002E377C">
        <w:rPr>
          <w:rFonts w:cs="David"/>
          <w:rtl/>
        </w:rPr>
        <w:t>–</w:t>
      </w:r>
      <w:r w:rsidRPr="002E377C">
        <w:rPr>
          <w:rFonts w:cs="David" w:hint="cs"/>
          <w:rtl/>
        </w:rPr>
        <w:t xml:space="preserve"> לשלוח אי-מיילים וכו'. </w:t>
      </w:r>
    </w:p>
    <w:p w14:paraId="4B2D3F5D" w14:textId="77777777" w:rsidR="002E377C" w:rsidRPr="002E377C" w:rsidRDefault="002E377C" w:rsidP="002E377C">
      <w:pPr>
        <w:bidi/>
        <w:rPr>
          <w:rFonts w:cs="David" w:hint="cs"/>
          <w:rtl/>
        </w:rPr>
      </w:pPr>
    </w:p>
    <w:p w14:paraId="21E4A343" w14:textId="77777777" w:rsidR="002E377C" w:rsidRPr="002E377C" w:rsidRDefault="002E377C" w:rsidP="002E377C">
      <w:pPr>
        <w:bidi/>
        <w:rPr>
          <w:rFonts w:cs="David" w:hint="cs"/>
          <w:rtl/>
        </w:rPr>
      </w:pPr>
      <w:r w:rsidRPr="002E377C">
        <w:rPr>
          <w:rFonts w:cs="David" w:hint="cs"/>
          <w:rtl/>
        </w:rPr>
        <w:tab/>
        <w:t xml:space="preserve">יש נושא שצריך להוסיף לכנסת </w:t>
      </w:r>
      <w:r w:rsidRPr="002E377C">
        <w:rPr>
          <w:rFonts w:cs="David"/>
          <w:rtl/>
        </w:rPr>
        <w:t>–</w:t>
      </w:r>
      <w:r w:rsidRPr="002E377C">
        <w:rPr>
          <w:rFonts w:cs="David" w:hint="cs"/>
          <w:rtl/>
        </w:rPr>
        <w:t xml:space="preserve"> שאגף הדוברות יתן שירותים גם לחברי הכנסת, בעיקר בנושא תקשוב. במיוחד אני מעיד על עצמי, אני עסוק פה במהלך היום.</w:t>
      </w:r>
    </w:p>
    <w:p w14:paraId="5B58036D"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היו"ר רוחמה אברהם:</w:t>
      </w:r>
    </w:p>
    <w:p w14:paraId="5A884E61" w14:textId="77777777" w:rsidR="002E377C" w:rsidRPr="002E377C" w:rsidRDefault="002E377C" w:rsidP="002E377C">
      <w:pPr>
        <w:bidi/>
        <w:rPr>
          <w:rFonts w:cs="David" w:hint="cs"/>
          <w:rtl/>
        </w:rPr>
      </w:pPr>
    </w:p>
    <w:p w14:paraId="3A33BAA7" w14:textId="77777777" w:rsidR="002E377C" w:rsidRPr="002E377C" w:rsidRDefault="002E377C" w:rsidP="002E377C">
      <w:pPr>
        <w:bidi/>
        <w:rPr>
          <w:rFonts w:cs="David" w:hint="cs"/>
          <w:rtl/>
        </w:rPr>
      </w:pPr>
      <w:r w:rsidRPr="002E377C">
        <w:rPr>
          <w:rFonts w:cs="David" w:hint="cs"/>
          <w:rtl/>
        </w:rPr>
        <w:tab/>
        <w:t xml:space="preserve"> מאה אחוז.</w:t>
      </w:r>
    </w:p>
    <w:p w14:paraId="6D8C6338"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ראובן ריבלין:</w:t>
      </w:r>
    </w:p>
    <w:p w14:paraId="3DC75148" w14:textId="77777777" w:rsidR="002E377C" w:rsidRPr="002E377C" w:rsidRDefault="002E377C" w:rsidP="002E377C">
      <w:pPr>
        <w:bidi/>
        <w:rPr>
          <w:rFonts w:cs="David" w:hint="cs"/>
          <w:rtl/>
        </w:rPr>
      </w:pPr>
    </w:p>
    <w:p w14:paraId="22860D67" w14:textId="77777777" w:rsidR="002E377C" w:rsidRPr="002E377C" w:rsidRDefault="002E377C" w:rsidP="002E377C">
      <w:pPr>
        <w:bidi/>
        <w:rPr>
          <w:rFonts w:cs="David" w:hint="cs"/>
          <w:rtl/>
        </w:rPr>
      </w:pPr>
      <w:r w:rsidRPr="002E377C">
        <w:rPr>
          <w:rFonts w:cs="David" w:hint="cs"/>
          <w:rtl/>
        </w:rPr>
        <w:tab/>
        <w:t xml:space="preserve"> כמה תקנים יצטרכו?</w:t>
      </w:r>
    </w:p>
    <w:p w14:paraId="0BBCDE85" w14:textId="77777777" w:rsidR="002E377C" w:rsidRPr="002E377C" w:rsidRDefault="002E377C" w:rsidP="002E377C">
      <w:pPr>
        <w:pStyle w:val="Heading5"/>
        <w:jc w:val="left"/>
        <w:rPr>
          <w:rFonts w:hint="cs"/>
          <w:rtl/>
        </w:rPr>
      </w:pPr>
      <w:r w:rsidRPr="002E377C">
        <w:rPr>
          <w:rtl/>
        </w:rPr>
        <w:br/>
      </w:r>
      <w:r w:rsidRPr="002E377C">
        <w:rPr>
          <w:rFonts w:hint="cs"/>
          <w:u w:val="single"/>
          <w:rtl/>
        </w:rPr>
        <w:t>אביגדור יצחקי:</w:t>
      </w:r>
    </w:p>
    <w:p w14:paraId="67B14D56" w14:textId="77777777" w:rsidR="002E377C" w:rsidRPr="002E377C" w:rsidRDefault="002E377C" w:rsidP="002E377C">
      <w:pPr>
        <w:pStyle w:val="Heading5"/>
        <w:jc w:val="left"/>
        <w:rPr>
          <w:rFonts w:hint="cs"/>
          <w:rtl/>
        </w:rPr>
      </w:pPr>
    </w:p>
    <w:p w14:paraId="17F0BEDA" w14:textId="77777777" w:rsidR="002E377C" w:rsidRPr="002E377C" w:rsidRDefault="002E377C" w:rsidP="002E377C">
      <w:pPr>
        <w:bidi/>
        <w:rPr>
          <w:rFonts w:cs="David" w:hint="cs"/>
          <w:rtl/>
        </w:rPr>
      </w:pPr>
      <w:r w:rsidRPr="002E377C">
        <w:rPr>
          <w:rFonts w:cs="David" w:hint="cs"/>
          <w:rtl/>
        </w:rPr>
        <w:tab/>
        <w:t xml:space="preserve">אני חושב שלא יותר מחמישה אנשים. </w:t>
      </w:r>
    </w:p>
    <w:p w14:paraId="09D6662C"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ראובן ריבלין:</w:t>
      </w:r>
    </w:p>
    <w:p w14:paraId="011A6993" w14:textId="77777777" w:rsidR="002E377C" w:rsidRPr="002E377C" w:rsidRDefault="002E377C" w:rsidP="002E377C">
      <w:pPr>
        <w:bidi/>
        <w:rPr>
          <w:rFonts w:cs="David" w:hint="cs"/>
          <w:rtl/>
        </w:rPr>
      </w:pPr>
    </w:p>
    <w:p w14:paraId="6D50D9BB" w14:textId="77777777" w:rsidR="002E377C" w:rsidRPr="002E377C" w:rsidRDefault="002E377C" w:rsidP="002E377C">
      <w:pPr>
        <w:bidi/>
        <w:rPr>
          <w:rFonts w:cs="David" w:hint="cs"/>
          <w:rtl/>
        </w:rPr>
      </w:pPr>
      <w:r w:rsidRPr="002E377C">
        <w:rPr>
          <w:rFonts w:cs="David" w:hint="cs"/>
          <w:rtl/>
        </w:rPr>
        <w:tab/>
        <w:t xml:space="preserve"> אנחנו היינו משתמשים ב"יפעת".</w:t>
      </w:r>
    </w:p>
    <w:p w14:paraId="51BDD704"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היו"ר רוחמה אברהם:</w:t>
      </w:r>
    </w:p>
    <w:p w14:paraId="7AEE9209" w14:textId="77777777" w:rsidR="002E377C" w:rsidRPr="002E377C" w:rsidRDefault="002E377C" w:rsidP="002E377C">
      <w:pPr>
        <w:bidi/>
        <w:rPr>
          <w:rFonts w:cs="David" w:hint="cs"/>
          <w:rtl/>
        </w:rPr>
      </w:pPr>
    </w:p>
    <w:p w14:paraId="2D655E74" w14:textId="77777777" w:rsidR="002E377C" w:rsidRPr="002E377C" w:rsidRDefault="002E377C" w:rsidP="002E377C">
      <w:pPr>
        <w:bidi/>
        <w:rPr>
          <w:rFonts w:cs="David" w:hint="cs"/>
          <w:rtl/>
        </w:rPr>
      </w:pPr>
      <w:r w:rsidRPr="002E377C">
        <w:rPr>
          <w:rFonts w:cs="David" w:hint="cs"/>
          <w:rtl/>
        </w:rPr>
        <w:tab/>
        <w:t xml:space="preserve"> "יפעת" זה לגבי העיתונות הכתובה. </w:t>
      </w:r>
    </w:p>
    <w:p w14:paraId="24E5534C"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מזכיר הכנסת אריה האן:</w:t>
      </w:r>
    </w:p>
    <w:p w14:paraId="0CB94535" w14:textId="77777777" w:rsidR="002E377C" w:rsidRPr="002E377C" w:rsidRDefault="002E377C" w:rsidP="002E377C">
      <w:pPr>
        <w:bidi/>
        <w:rPr>
          <w:rFonts w:cs="David" w:hint="cs"/>
          <w:rtl/>
        </w:rPr>
      </w:pPr>
    </w:p>
    <w:p w14:paraId="3AA0B761" w14:textId="77777777" w:rsidR="002E377C" w:rsidRPr="002E377C" w:rsidRDefault="002E377C" w:rsidP="002E377C">
      <w:pPr>
        <w:bidi/>
        <w:rPr>
          <w:rFonts w:cs="David" w:hint="cs"/>
          <w:rtl/>
        </w:rPr>
      </w:pPr>
      <w:r w:rsidRPr="002E377C">
        <w:rPr>
          <w:rFonts w:cs="David" w:hint="cs"/>
          <w:rtl/>
        </w:rPr>
        <w:tab/>
        <w:t xml:space="preserve"> חידשנו את "יפעת", לפי בקשתה של היושבת-ראש.</w:t>
      </w:r>
    </w:p>
    <w:p w14:paraId="42A7D5C3" w14:textId="77777777" w:rsidR="002E377C" w:rsidRPr="002E377C" w:rsidRDefault="002E377C" w:rsidP="002E377C">
      <w:pPr>
        <w:pStyle w:val="Heading5"/>
        <w:jc w:val="left"/>
        <w:rPr>
          <w:rFonts w:hint="cs"/>
          <w:rtl/>
        </w:rPr>
      </w:pPr>
      <w:r w:rsidRPr="002E377C">
        <w:rPr>
          <w:rtl/>
        </w:rPr>
        <w:br/>
      </w:r>
      <w:r w:rsidRPr="002E377C">
        <w:rPr>
          <w:rFonts w:hint="cs"/>
          <w:u w:val="single"/>
          <w:rtl/>
        </w:rPr>
        <w:t>אביגדור יצחקי:</w:t>
      </w:r>
    </w:p>
    <w:p w14:paraId="3BC0654B" w14:textId="77777777" w:rsidR="002E377C" w:rsidRPr="002E377C" w:rsidRDefault="002E377C" w:rsidP="002E377C">
      <w:pPr>
        <w:pStyle w:val="Heading5"/>
        <w:jc w:val="left"/>
        <w:rPr>
          <w:rFonts w:hint="cs"/>
          <w:rtl/>
        </w:rPr>
      </w:pPr>
    </w:p>
    <w:p w14:paraId="5EFAC4B6" w14:textId="77777777" w:rsidR="002E377C" w:rsidRPr="002E377C" w:rsidRDefault="002E377C" w:rsidP="002E377C">
      <w:pPr>
        <w:bidi/>
        <w:rPr>
          <w:rFonts w:cs="David" w:hint="cs"/>
          <w:rtl/>
        </w:rPr>
      </w:pPr>
      <w:r w:rsidRPr="002E377C">
        <w:rPr>
          <w:rFonts w:cs="David" w:hint="cs"/>
          <w:rtl/>
        </w:rPr>
        <w:tab/>
        <w:t xml:space="preserve"> במשרד ראש הממשלה, אני את "יפעת" הורדתי, ובמקומה שמתי אדם אחד במשרד שידביק גזרי עיתונים. מה הבעיה, יש חמישה-שישה עיתונים. </w:t>
      </w:r>
    </w:p>
    <w:p w14:paraId="55596B7C"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ראובן ריבלין:</w:t>
      </w:r>
    </w:p>
    <w:p w14:paraId="627D4711" w14:textId="77777777" w:rsidR="002E377C" w:rsidRPr="002E377C" w:rsidRDefault="002E377C" w:rsidP="002E377C">
      <w:pPr>
        <w:bidi/>
        <w:rPr>
          <w:rFonts w:cs="David" w:hint="cs"/>
          <w:rtl/>
        </w:rPr>
      </w:pPr>
    </w:p>
    <w:p w14:paraId="7B1C3AE7" w14:textId="77777777" w:rsidR="002E377C" w:rsidRPr="002E377C" w:rsidRDefault="002E377C" w:rsidP="002E377C">
      <w:pPr>
        <w:bidi/>
        <w:rPr>
          <w:rFonts w:cs="David" w:hint="cs"/>
          <w:rtl/>
        </w:rPr>
      </w:pPr>
      <w:r w:rsidRPr="002E377C">
        <w:rPr>
          <w:rFonts w:cs="David" w:hint="cs"/>
          <w:rtl/>
        </w:rPr>
        <w:tab/>
        <w:t xml:space="preserve"> אני חושב שלגבי "יפעת" אנחנו  צריכים לשכנע את יושבת-ראש הכנסת, אבל אני לא רוצה להתערב.</w:t>
      </w:r>
    </w:p>
    <w:p w14:paraId="050CA70F" w14:textId="77777777" w:rsidR="002E377C" w:rsidRPr="002E377C" w:rsidRDefault="002E377C" w:rsidP="002E377C">
      <w:pPr>
        <w:pStyle w:val="Heading5"/>
        <w:jc w:val="left"/>
        <w:rPr>
          <w:rFonts w:hint="cs"/>
          <w:rtl/>
        </w:rPr>
      </w:pPr>
      <w:r w:rsidRPr="002E377C">
        <w:rPr>
          <w:rtl/>
        </w:rPr>
        <w:br/>
      </w:r>
      <w:r w:rsidRPr="002E377C">
        <w:rPr>
          <w:rFonts w:hint="cs"/>
          <w:u w:val="single"/>
          <w:rtl/>
        </w:rPr>
        <w:t>אביגדור יצחקי:</w:t>
      </w:r>
    </w:p>
    <w:p w14:paraId="517196BB" w14:textId="77777777" w:rsidR="002E377C" w:rsidRPr="002E377C" w:rsidRDefault="002E377C" w:rsidP="002E377C">
      <w:pPr>
        <w:pStyle w:val="Heading5"/>
        <w:jc w:val="left"/>
        <w:rPr>
          <w:rFonts w:hint="cs"/>
          <w:rtl/>
        </w:rPr>
      </w:pPr>
    </w:p>
    <w:p w14:paraId="0DB06B30" w14:textId="77777777" w:rsidR="002E377C" w:rsidRPr="002E377C" w:rsidRDefault="002E377C" w:rsidP="002E377C">
      <w:pPr>
        <w:bidi/>
        <w:rPr>
          <w:rFonts w:cs="David" w:hint="cs"/>
          <w:rtl/>
        </w:rPr>
      </w:pPr>
      <w:r w:rsidRPr="002E377C">
        <w:rPr>
          <w:rFonts w:cs="David" w:hint="cs"/>
          <w:rtl/>
        </w:rPr>
        <w:tab/>
        <w:t xml:space="preserve"> אם היינו מקבלים דפי תקשוב במהלך היום, באיזושהי צורה, זה היה פותר את הבעיה.</w:t>
      </w:r>
    </w:p>
    <w:p w14:paraId="440CCF74" w14:textId="77777777" w:rsidR="002E377C" w:rsidRPr="002E377C" w:rsidRDefault="002E377C" w:rsidP="002E377C">
      <w:pPr>
        <w:bidi/>
        <w:rPr>
          <w:rFonts w:cs="David" w:hint="cs"/>
          <w:rtl/>
        </w:rPr>
      </w:pPr>
    </w:p>
    <w:p w14:paraId="3A7F65C4" w14:textId="77777777" w:rsidR="002E377C" w:rsidRPr="002E377C" w:rsidRDefault="002E377C" w:rsidP="002E377C">
      <w:pPr>
        <w:bidi/>
        <w:rPr>
          <w:rFonts w:cs="David" w:hint="cs"/>
          <w:rtl/>
        </w:rPr>
      </w:pPr>
      <w:r w:rsidRPr="002E377C">
        <w:rPr>
          <w:rFonts w:cs="David" w:hint="cs"/>
          <w:rtl/>
        </w:rPr>
        <w:tab/>
        <w:t xml:space="preserve">אתן דוגמה. שאלו את חבר הכנסת מגלי והבה מה הוא יצביע בהודעת ראש הממשלה. הוא אמר: מדוע אני צריך להגיד לכם מה אני אצביע? הוא לא רצה להגיד. קיבלתי טלפון ישירות ממשרד ראש הממשלה, שאלו: חבר הכנסת והבה לא מצביע אתנו? הוא רק אמר שהוא לא רוצה להגיד מה הוא מצביע. שם יש אמצעי תקשוב וכל הזמן פונים אלינו למה מישהו אמר כך וכך. </w:t>
      </w:r>
    </w:p>
    <w:p w14:paraId="446FD4C3"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היו"ר רוחמה אברהם:</w:t>
      </w:r>
    </w:p>
    <w:p w14:paraId="11421E66" w14:textId="77777777" w:rsidR="002E377C" w:rsidRPr="002E377C" w:rsidRDefault="002E377C" w:rsidP="002E377C">
      <w:pPr>
        <w:bidi/>
        <w:rPr>
          <w:rFonts w:cs="David" w:hint="cs"/>
          <w:rtl/>
        </w:rPr>
      </w:pPr>
    </w:p>
    <w:p w14:paraId="3094F590" w14:textId="77777777" w:rsidR="002E377C" w:rsidRPr="002E377C" w:rsidRDefault="002E377C" w:rsidP="002E377C">
      <w:pPr>
        <w:bidi/>
        <w:rPr>
          <w:rFonts w:cs="David" w:hint="cs"/>
          <w:rtl/>
        </w:rPr>
      </w:pPr>
      <w:r w:rsidRPr="002E377C">
        <w:rPr>
          <w:rFonts w:cs="David" w:hint="cs"/>
          <w:rtl/>
        </w:rPr>
        <w:tab/>
        <w:t>צריך שיהיה גם פה. אנחנו לא יכולים להיות מנותקים, אין ספק.</w:t>
      </w:r>
    </w:p>
    <w:p w14:paraId="5D9D6C3A" w14:textId="77777777" w:rsidR="002E377C" w:rsidRPr="002E377C" w:rsidRDefault="002E377C" w:rsidP="002E377C">
      <w:pPr>
        <w:pStyle w:val="Heading5"/>
        <w:jc w:val="left"/>
        <w:rPr>
          <w:rFonts w:hint="cs"/>
          <w:rtl/>
        </w:rPr>
      </w:pPr>
      <w:r w:rsidRPr="002E377C">
        <w:rPr>
          <w:rtl/>
        </w:rPr>
        <w:br/>
      </w:r>
      <w:r w:rsidRPr="002E377C">
        <w:rPr>
          <w:rFonts w:hint="cs"/>
          <w:u w:val="single"/>
          <w:rtl/>
        </w:rPr>
        <w:t>אביגדור יצחקי:</w:t>
      </w:r>
    </w:p>
    <w:p w14:paraId="7B4DE1E1" w14:textId="77777777" w:rsidR="002E377C" w:rsidRPr="002E377C" w:rsidRDefault="002E377C" w:rsidP="002E377C">
      <w:pPr>
        <w:pStyle w:val="Heading5"/>
        <w:jc w:val="left"/>
        <w:rPr>
          <w:rFonts w:hint="cs"/>
          <w:rtl/>
        </w:rPr>
      </w:pPr>
    </w:p>
    <w:p w14:paraId="75DF7BC2" w14:textId="77777777" w:rsidR="002E377C" w:rsidRPr="002E377C" w:rsidRDefault="002E377C" w:rsidP="002E377C">
      <w:pPr>
        <w:bidi/>
        <w:rPr>
          <w:rFonts w:cs="David" w:hint="cs"/>
          <w:rtl/>
        </w:rPr>
      </w:pPr>
      <w:r w:rsidRPr="002E377C">
        <w:rPr>
          <w:rFonts w:cs="David" w:hint="cs"/>
          <w:rtl/>
        </w:rPr>
        <w:tab/>
        <w:t>אני מוכרח לומר שאני לא ער לחלוטין למה קורה. זה בעייתי מאוד, אני רוצה לדעת מה קרה במהלך היום, מה היה ברדיו, מה היה בטלוויזיה. אני לא רוצה שיביאו את כל התמלולים. החוכמה בתקשוב היא שמוציאים דף פעם בשש-שבע שעות, ואפשר אגב להפיץ זאת באינטרנט.</w:t>
      </w:r>
    </w:p>
    <w:p w14:paraId="199BA79B" w14:textId="77777777" w:rsidR="002E377C" w:rsidRPr="002E377C" w:rsidRDefault="002E377C" w:rsidP="002E377C">
      <w:pPr>
        <w:bidi/>
        <w:rPr>
          <w:rFonts w:cs="David" w:hint="cs"/>
          <w:rtl/>
        </w:rPr>
      </w:pPr>
    </w:p>
    <w:p w14:paraId="0379AEF8" w14:textId="77777777" w:rsidR="002E377C" w:rsidRPr="002E377C" w:rsidRDefault="002E377C" w:rsidP="002E377C">
      <w:pPr>
        <w:bidi/>
        <w:rPr>
          <w:rFonts w:cs="David" w:hint="cs"/>
          <w:rtl/>
        </w:rPr>
      </w:pPr>
      <w:r w:rsidRPr="002E377C">
        <w:rPr>
          <w:rFonts w:cs="David" w:hint="cs"/>
          <w:u w:val="single"/>
          <w:rtl/>
        </w:rPr>
        <w:t>אבי לוי:</w:t>
      </w:r>
    </w:p>
    <w:p w14:paraId="6E3A0269" w14:textId="77777777" w:rsidR="002E377C" w:rsidRPr="002E377C" w:rsidRDefault="002E377C" w:rsidP="002E377C">
      <w:pPr>
        <w:bidi/>
        <w:rPr>
          <w:rFonts w:cs="David" w:hint="cs"/>
          <w:rtl/>
        </w:rPr>
      </w:pPr>
    </w:p>
    <w:p w14:paraId="427B5754" w14:textId="77777777" w:rsidR="002E377C" w:rsidRPr="002E377C" w:rsidRDefault="002E377C" w:rsidP="002E377C">
      <w:pPr>
        <w:bidi/>
        <w:rPr>
          <w:rFonts w:cs="David" w:hint="cs"/>
          <w:rtl/>
        </w:rPr>
      </w:pPr>
      <w:r w:rsidRPr="002E377C">
        <w:rPr>
          <w:rFonts w:cs="David" w:hint="cs"/>
          <w:rtl/>
        </w:rPr>
        <w:tab/>
        <w:t>דרך המחשב.</w:t>
      </w:r>
    </w:p>
    <w:p w14:paraId="10D1FB9F"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היו"ר רוחמה אברהם:</w:t>
      </w:r>
    </w:p>
    <w:p w14:paraId="62AECEE3" w14:textId="77777777" w:rsidR="002E377C" w:rsidRPr="002E377C" w:rsidRDefault="002E377C" w:rsidP="002E377C">
      <w:pPr>
        <w:bidi/>
        <w:rPr>
          <w:rFonts w:cs="David" w:hint="cs"/>
          <w:rtl/>
        </w:rPr>
      </w:pPr>
    </w:p>
    <w:p w14:paraId="6743C948" w14:textId="77777777" w:rsidR="002E377C" w:rsidRPr="002E377C" w:rsidRDefault="002E377C" w:rsidP="002E377C">
      <w:pPr>
        <w:bidi/>
        <w:rPr>
          <w:rFonts w:cs="David" w:hint="cs"/>
          <w:rtl/>
        </w:rPr>
      </w:pPr>
      <w:r w:rsidRPr="002E377C">
        <w:rPr>
          <w:rFonts w:cs="David" w:hint="cs"/>
          <w:rtl/>
        </w:rPr>
        <w:tab/>
        <w:t xml:space="preserve"> מאה אחוז. גם במחשב במליאה.</w:t>
      </w:r>
    </w:p>
    <w:p w14:paraId="2E8DC1CC" w14:textId="77777777" w:rsidR="002E377C" w:rsidRPr="002E377C" w:rsidRDefault="002E377C" w:rsidP="002E377C">
      <w:pPr>
        <w:pStyle w:val="Heading5"/>
        <w:jc w:val="left"/>
        <w:rPr>
          <w:rFonts w:hint="cs"/>
          <w:rtl/>
        </w:rPr>
      </w:pPr>
      <w:r w:rsidRPr="002E377C">
        <w:rPr>
          <w:rtl/>
        </w:rPr>
        <w:br/>
      </w:r>
      <w:r w:rsidRPr="002E377C">
        <w:rPr>
          <w:rFonts w:hint="cs"/>
          <w:u w:val="single"/>
          <w:rtl/>
        </w:rPr>
        <w:t>אביגדור יצחקי:</w:t>
      </w:r>
    </w:p>
    <w:p w14:paraId="0F508581" w14:textId="77777777" w:rsidR="002E377C" w:rsidRPr="002E377C" w:rsidRDefault="002E377C" w:rsidP="002E377C">
      <w:pPr>
        <w:pStyle w:val="Heading5"/>
        <w:jc w:val="left"/>
        <w:rPr>
          <w:rFonts w:hint="cs"/>
          <w:rtl/>
        </w:rPr>
      </w:pPr>
    </w:p>
    <w:p w14:paraId="1F1E69E7" w14:textId="77777777" w:rsidR="002E377C" w:rsidRPr="002E377C" w:rsidRDefault="002E377C" w:rsidP="002E377C">
      <w:pPr>
        <w:bidi/>
        <w:rPr>
          <w:rFonts w:cs="David" w:hint="cs"/>
          <w:rtl/>
        </w:rPr>
      </w:pPr>
      <w:r w:rsidRPr="002E377C">
        <w:rPr>
          <w:rFonts w:cs="David" w:hint="cs"/>
          <w:rtl/>
        </w:rPr>
        <w:tab/>
        <w:t xml:space="preserve"> זה נותן לאנשים סקירה של מה קרה - בכל נושאי הכנסת וגם בנושאים כלליים.</w:t>
      </w:r>
    </w:p>
    <w:p w14:paraId="6CD173B2"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ראובן ריבלין:</w:t>
      </w:r>
    </w:p>
    <w:p w14:paraId="3A505705" w14:textId="77777777" w:rsidR="002E377C" w:rsidRPr="002E377C" w:rsidRDefault="002E377C" w:rsidP="002E377C">
      <w:pPr>
        <w:bidi/>
        <w:rPr>
          <w:rFonts w:cs="David" w:hint="cs"/>
          <w:rtl/>
        </w:rPr>
      </w:pPr>
    </w:p>
    <w:p w14:paraId="37272F43" w14:textId="77777777" w:rsidR="002E377C" w:rsidRPr="002E377C" w:rsidRDefault="002E377C" w:rsidP="002E377C">
      <w:pPr>
        <w:bidi/>
        <w:rPr>
          <w:rFonts w:cs="David" w:hint="cs"/>
          <w:rtl/>
        </w:rPr>
      </w:pPr>
      <w:r w:rsidRPr="002E377C">
        <w:rPr>
          <w:rFonts w:cs="David" w:hint="cs"/>
          <w:rtl/>
        </w:rPr>
        <w:tab/>
        <w:t xml:space="preserve"> יש לנו מחלקת אינטרנט פה.</w:t>
      </w:r>
    </w:p>
    <w:p w14:paraId="754CEC03"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אבי לוי:</w:t>
      </w:r>
    </w:p>
    <w:p w14:paraId="230724A8" w14:textId="77777777" w:rsidR="002E377C" w:rsidRPr="002E377C" w:rsidRDefault="002E377C" w:rsidP="002E377C">
      <w:pPr>
        <w:bidi/>
        <w:rPr>
          <w:rFonts w:cs="David" w:hint="cs"/>
          <w:rtl/>
        </w:rPr>
      </w:pPr>
    </w:p>
    <w:p w14:paraId="6415F45B" w14:textId="77777777" w:rsidR="002E377C" w:rsidRPr="002E377C" w:rsidRDefault="002E377C" w:rsidP="002E377C">
      <w:pPr>
        <w:bidi/>
        <w:rPr>
          <w:rFonts w:cs="David" w:hint="cs"/>
          <w:rtl/>
        </w:rPr>
      </w:pPr>
      <w:r w:rsidRPr="002E377C">
        <w:rPr>
          <w:rFonts w:cs="David" w:hint="cs"/>
          <w:rtl/>
        </w:rPr>
        <w:tab/>
        <w:t xml:space="preserve">יכול להיות שאפשר לשלב זאת עם פרויקט שעובדים עליו כעת. </w:t>
      </w:r>
    </w:p>
    <w:p w14:paraId="394C3128"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היו"ר רוחמה אברהם:</w:t>
      </w:r>
    </w:p>
    <w:p w14:paraId="3B06AD2A" w14:textId="77777777" w:rsidR="002E377C" w:rsidRPr="002E377C" w:rsidRDefault="002E377C" w:rsidP="002E377C">
      <w:pPr>
        <w:bidi/>
        <w:rPr>
          <w:rFonts w:cs="David" w:hint="cs"/>
          <w:rtl/>
        </w:rPr>
      </w:pPr>
    </w:p>
    <w:p w14:paraId="0A2DF1BD" w14:textId="77777777" w:rsidR="002E377C" w:rsidRPr="002E377C" w:rsidRDefault="002E377C" w:rsidP="002E377C">
      <w:pPr>
        <w:bidi/>
        <w:rPr>
          <w:rFonts w:cs="David" w:hint="cs"/>
          <w:rtl/>
        </w:rPr>
      </w:pPr>
      <w:r w:rsidRPr="002E377C">
        <w:rPr>
          <w:rFonts w:cs="David" w:hint="cs"/>
          <w:rtl/>
        </w:rPr>
        <w:tab/>
        <w:t xml:space="preserve"> תראה איך אפשר לשלב את זה. אני חושבת שזוהי הערה חכמה מאוד.</w:t>
      </w:r>
    </w:p>
    <w:p w14:paraId="1F9F8C18"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ראובן ריבלין:</w:t>
      </w:r>
    </w:p>
    <w:p w14:paraId="46CE438B" w14:textId="77777777" w:rsidR="002E377C" w:rsidRPr="002E377C" w:rsidRDefault="002E377C" w:rsidP="002E377C">
      <w:pPr>
        <w:bidi/>
        <w:rPr>
          <w:rFonts w:cs="David" w:hint="cs"/>
          <w:rtl/>
        </w:rPr>
      </w:pPr>
    </w:p>
    <w:p w14:paraId="720208A1" w14:textId="77777777" w:rsidR="002E377C" w:rsidRPr="002E377C" w:rsidRDefault="002E377C" w:rsidP="002E377C">
      <w:pPr>
        <w:bidi/>
        <w:rPr>
          <w:rFonts w:cs="David" w:hint="cs"/>
          <w:rtl/>
        </w:rPr>
      </w:pPr>
      <w:r w:rsidRPr="002E377C">
        <w:rPr>
          <w:rFonts w:cs="David" w:hint="cs"/>
          <w:rtl/>
        </w:rPr>
        <w:tab/>
        <w:t xml:space="preserve"> אצלי העוזר הפרלמנטרי שלי עושה את זה.</w:t>
      </w:r>
    </w:p>
    <w:p w14:paraId="53120039" w14:textId="77777777" w:rsidR="002E377C" w:rsidRPr="002E377C" w:rsidRDefault="002E377C" w:rsidP="002E377C">
      <w:pPr>
        <w:pStyle w:val="Heading5"/>
        <w:jc w:val="left"/>
        <w:rPr>
          <w:rFonts w:hint="cs"/>
          <w:rtl/>
        </w:rPr>
      </w:pPr>
      <w:r w:rsidRPr="002E377C">
        <w:rPr>
          <w:rtl/>
        </w:rPr>
        <w:br/>
      </w:r>
      <w:r w:rsidRPr="002E377C">
        <w:rPr>
          <w:rFonts w:hint="cs"/>
          <w:u w:val="single"/>
          <w:rtl/>
        </w:rPr>
        <w:t>אביגדור יצחקי:</w:t>
      </w:r>
    </w:p>
    <w:p w14:paraId="749F6EBC" w14:textId="77777777" w:rsidR="002E377C" w:rsidRPr="002E377C" w:rsidRDefault="002E377C" w:rsidP="002E377C">
      <w:pPr>
        <w:pStyle w:val="Heading5"/>
        <w:jc w:val="left"/>
        <w:rPr>
          <w:rFonts w:hint="cs"/>
          <w:rtl/>
        </w:rPr>
      </w:pPr>
    </w:p>
    <w:p w14:paraId="23680EF2" w14:textId="77777777" w:rsidR="002E377C" w:rsidRPr="002E377C" w:rsidRDefault="002E377C" w:rsidP="002E377C">
      <w:pPr>
        <w:bidi/>
        <w:rPr>
          <w:rFonts w:cs="David" w:hint="cs"/>
          <w:rtl/>
        </w:rPr>
      </w:pPr>
      <w:r w:rsidRPr="002E377C">
        <w:rPr>
          <w:rFonts w:cs="David" w:hint="cs"/>
          <w:rtl/>
        </w:rPr>
        <w:tab/>
        <w:t xml:space="preserve"> זה בעייתי. הוא עושה זאת בקשר לנושאים שקשורים אליך ואתה מתעניין בהם. אני חושב שצריך לפחות לקיים דיון בעניין הזה.</w:t>
      </w:r>
    </w:p>
    <w:p w14:paraId="6A121C13"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היו"ר רוחמה אברהם:</w:t>
      </w:r>
    </w:p>
    <w:p w14:paraId="53CBEDA7" w14:textId="77777777" w:rsidR="002E377C" w:rsidRPr="002E377C" w:rsidRDefault="002E377C" w:rsidP="002E377C">
      <w:pPr>
        <w:bidi/>
        <w:rPr>
          <w:rFonts w:cs="David" w:hint="cs"/>
          <w:rtl/>
        </w:rPr>
      </w:pPr>
    </w:p>
    <w:p w14:paraId="5168F6F5" w14:textId="77777777" w:rsidR="002E377C" w:rsidRPr="002E377C" w:rsidRDefault="002E377C" w:rsidP="002E377C">
      <w:pPr>
        <w:bidi/>
        <w:rPr>
          <w:rFonts w:cs="David" w:hint="cs"/>
          <w:rtl/>
        </w:rPr>
      </w:pPr>
      <w:r w:rsidRPr="002E377C">
        <w:rPr>
          <w:rFonts w:cs="David" w:hint="cs"/>
          <w:rtl/>
        </w:rPr>
        <w:tab/>
        <w:t xml:space="preserve"> האם אדוני מציע שנקיים דיון בנושא הזה בוועדה המשותפת, נזמין את אנשי המקצוע  ונחשוב איך עושים את זה, או שאתה סומך על אנשי המקצוע?</w:t>
      </w:r>
    </w:p>
    <w:p w14:paraId="42D7064C" w14:textId="77777777" w:rsidR="002E377C" w:rsidRPr="002E377C" w:rsidRDefault="002E377C" w:rsidP="002E377C">
      <w:pPr>
        <w:bidi/>
        <w:rPr>
          <w:rFonts w:cs="David"/>
          <w:rtl/>
        </w:rPr>
      </w:pPr>
      <w:r w:rsidRPr="002E377C">
        <w:rPr>
          <w:rFonts w:cs="David"/>
          <w:rtl/>
        </w:rPr>
        <w:br/>
      </w:r>
    </w:p>
    <w:p w14:paraId="4E195DA9" w14:textId="77777777" w:rsidR="002E377C" w:rsidRPr="002E377C" w:rsidRDefault="002E377C" w:rsidP="002E377C">
      <w:pPr>
        <w:bidi/>
        <w:rPr>
          <w:rFonts w:cs="David" w:hint="cs"/>
          <w:rtl/>
        </w:rPr>
      </w:pPr>
      <w:r w:rsidRPr="002E377C">
        <w:rPr>
          <w:rFonts w:cs="David"/>
          <w:rtl/>
        </w:rPr>
        <w:br w:type="page"/>
      </w:r>
      <w:r w:rsidRPr="002E377C">
        <w:rPr>
          <w:rFonts w:cs="David" w:hint="cs"/>
          <w:u w:val="single"/>
          <w:rtl/>
        </w:rPr>
        <w:t>ראובן ריבלין:</w:t>
      </w:r>
    </w:p>
    <w:p w14:paraId="3E2B043F" w14:textId="77777777" w:rsidR="002E377C" w:rsidRPr="002E377C" w:rsidRDefault="002E377C" w:rsidP="002E377C">
      <w:pPr>
        <w:bidi/>
        <w:rPr>
          <w:rFonts w:cs="David" w:hint="cs"/>
          <w:rtl/>
        </w:rPr>
      </w:pPr>
    </w:p>
    <w:p w14:paraId="134EB54A" w14:textId="77777777" w:rsidR="002E377C" w:rsidRPr="002E377C" w:rsidRDefault="002E377C" w:rsidP="002E377C">
      <w:pPr>
        <w:bidi/>
        <w:rPr>
          <w:rFonts w:cs="David" w:hint="cs"/>
          <w:rtl/>
        </w:rPr>
      </w:pPr>
      <w:r w:rsidRPr="002E377C">
        <w:rPr>
          <w:rFonts w:cs="David" w:hint="cs"/>
          <w:rtl/>
        </w:rPr>
        <w:tab/>
        <w:t xml:space="preserve"> יהיה צורך לתקצב את זה.</w:t>
      </w:r>
    </w:p>
    <w:p w14:paraId="4D8D8789"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היו"ר רוחמה אברהם:</w:t>
      </w:r>
    </w:p>
    <w:p w14:paraId="499580B0" w14:textId="77777777" w:rsidR="002E377C" w:rsidRPr="002E377C" w:rsidRDefault="002E377C" w:rsidP="002E377C">
      <w:pPr>
        <w:bidi/>
        <w:rPr>
          <w:rFonts w:cs="David" w:hint="cs"/>
          <w:rtl/>
        </w:rPr>
      </w:pPr>
    </w:p>
    <w:p w14:paraId="0776CBB0" w14:textId="77777777" w:rsidR="002E377C" w:rsidRPr="002E377C" w:rsidRDefault="002E377C" w:rsidP="002E377C">
      <w:pPr>
        <w:bidi/>
        <w:rPr>
          <w:rFonts w:cs="David" w:hint="cs"/>
          <w:rtl/>
        </w:rPr>
      </w:pPr>
      <w:r w:rsidRPr="002E377C">
        <w:rPr>
          <w:rFonts w:cs="David" w:hint="cs"/>
          <w:rtl/>
        </w:rPr>
        <w:tab/>
        <w:t xml:space="preserve"> על פניו, יש סעיף שמתקצב את זה, נכון, אבי?</w:t>
      </w:r>
    </w:p>
    <w:p w14:paraId="7370DA0E"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אבי לוי:</w:t>
      </w:r>
    </w:p>
    <w:p w14:paraId="4B6A30FD" w14:textId="77777777" w:rsidR="002E377C" w:rsidRPr="002E377C" w:rsidRDefault="002E377C" w:rsidP="002E377C">
      <w:pPr>
        <w:bidi/>
        <w:rPr>
          <w:rFonts w:cs="David" w:hint="cs"/>
          <w:rtl/>
        </w:rPr>
      </w:pPr>
    </w:p>
    <w:p w14:paraId="43E634F3" w14:textId="77777777" w:rsidR="002E377C" w:rsidRPr="002E377C" w:rsidRDefault="002E377C" w:rsidP="002E377C">
      <w:pPr>
        <w:bidi/>
        <w:rPr>
          <w:rFonts w:cs="David" w:hint="cs"/>
          <w:rtl/>
        </w:rPr>
      </w:pPr>
      <w:r w:rsidRPr="002E377C">
        <w:rPr>
          <w:rFonts w:cs="David" w:hint="cs"/>
          <w:rtl/>
        </w:rPr>
        <w:tab/>
        <w:t>כן.</w:t>
      </w:r>
    </w:p>
    <w:p w14:paraId="718A1C5A"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היו"ר רוחמה אברהם:</w:t>
      </w:r>
    </w:p>
    <w:p w14:paraId="5A6E8CE0" w14:textId="77777777" w:rsidR="002E377C" w:rsidRPr="002E377C" w:rsidRDefault="002E377C" w:rsidP="002E377C">
      <w:pPr>
        <w:bidi/>
        <w:rPr>
          <w:rFonts w:cs="David" w:hint="cs"/>
          <w:rtl/>
        </w:rPr>
      </w:pPr>
    </w:p>
    <w:p w14:paraId="5E1F41AB" w14:textId="77777777" w:rsidR="002E377C" w:rsidRPr="002E377C" w:rsidRDefault="002E377C" w:rsidP="002E377C">
      <w:pPr>
        <w:bidi/>
        <w:rPr>
          <w:rFonts w:cs="David" w:hint="cs"/>
          <w:rtl/>
        </w:rPr>
      </w:pPr>
      <w:r w:rsidRPr="002E377C">
        <w:rPr>
          <w:rFonts w:cs="David" w:hint="cs"/>
          <w:rtl/>
        </w:rPr>
        <w:tab/>
        <w:t xml:space="preserve"> צריך רק לדון איך משפרים את זה.</w:t>
      </w:r>
    </w:p>
    <w:p w14:paraId="70272438" w14:textId="77777777" w:rsidR="002E377C" w:rsidRPr="002E377C" w:rsidRDefault="002E377C" w:rsidP="002E377C">
      <w:pPr>
        <w:pStyle w:val="Heading5"/>
        <w:jc w:val="left"/>
        <w:rPr>
          <w:rFonts w:hint="cs"/>
          <w:rtl/>
        </w:rPr>
      </w:pPr>
      <w:r w:rsidRPr="002E377C">
        <w:rPr>
          <w:rtl/>
        </w:rPr>
        <w:br/>
      </w:r>
      <w:r w:rsidRPr="002E377C">
        <w:rPr>
          <w:rFonts w:hint="cs"/>
          <w:u w:val="single"/>
          <w:rtl/>
        </w:rPr>
        <w:t>אביגדור יצחקי:</w:t>
      </w:r>
    </w:p>
    <w:p w14:paraId="28A57626" w14:textId="77777777" w:rsidR="002E377C" w:rsidRPr="002E377C" w:rsidRDefault="002E377C" w:rsidP="002E377C">
      <w:pPr>
        <w:pStyle w:val="Heading5"/>
        <w:jc w:val="left"/>
        <w:rPr>
          <w:rFonts w:hint="cs"/>
          <w:rtl/>
        </w:rPr>
      </w:pPr>
    </w:p>
    <w:p w14:paraId="6EB268BE" w14:textId="77777777" w:rsidR="002E377C" w:rsidRPr="002E377C" w:rsidRDefault="002E377C" w:rsidP="002E377C">
      <w:pPr>
        <w:bidi/>
        <w:rPr>
          <w:rFonts w:cs="David" w:hint="cs"/>
          <w:rtl/>
        </w:rPr>
      </w:pPr>
      <w:r w:rsidRPr="002E377C">
        <w:rPr>
          <w:rFonts w:cs="David" w:hint="cs"/>
          <w:rtl/>
        </w:rPr>
        <w:tab/>
        <w:t xml:space="preserve">ממילא במליאה יש קווים מונחים </w:t>
      </w:r>
      <w:r w:rsidRPr="002E377C">
        <w:rPr>
          <w:rFonts w:cs="David"/>
          <w:rtl/>
        </w:rPr>
        <w:t>–</w:t>
      </w:r>
      <w:r w:rsidRPr="002E377C">
        <w:rPr>
          <w:rFonts w:cs="David" w:hint="cs"/>
          <w:rtl/>
        </w:rPr>
        <w:t xml:space="preserve"> יש חיווט. אני חושב שבתוך מערכת החיווט הזאת צריך שיהיה שקע חשמל אחד לפחות לכל חבר כנסת - אם אני רוצה לבוא עם לבטופ, או להטעין את הפלאפון.</w:t>
      </w:r>
    </w:p>
    <w:p w14:paraId="4D69322A"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מזכיר הכנסת אריה האן:</w:t>
      </w:r>
    </w:p>
    <w:p w14:paraId="57B659E3" w14:textId="77777777" w:rsidR="002E377C" w:rsidRPr="002E377C" w:rsidRDefault="002E377C" w:rsidP="002E377C">
      <w:pPr>
        <w:bidi/>
        <w:rPr>
          <w:rFonts w:cs="David" w:hint="cs"/>
          <w:rtl/>
        </w:rPr>
      </w:pPr>
    </w:p>
    <w:p w14:paraId="09A33122" w14:textId="77777777" w:rsidR="002E377C" w:rsidRPr="002E377C" w:rsidRDefault="002E377C" w:rsidP="002E377C">
      <w:pPr>
        <w:bidi/>
        <w:rPr>
          <w:rFonts w:cs="David" w:hint="cs"/>
          <w:rtl/>
        </w:rPr>
      </w:pPr>
      <w:r w:rsidRPr="002E377C">
        <w:rPr>
          <w:rFonts w:cs="David" w:hint="cs"/>
          <w:rtl/>
        </w:rPr>
        <w:tab/>
        <w:t xml:space="preserve"> זאת לא בעיה, אנחנו נטפל בזה.</w:t>
      </w:r>
    </w:p>
    <w:p w14:paraId="54A0ACC2" w14:textId="77777777" w:rsidR="002E377C" w:rsidRPr="002E377C" w:rsidRDefault="002E377C" w:rsidP="002E377C">
      <w:pPr>
        <w:pStyle w:val="Heading5"/>
        <w:jc w:val="left"/>
        <w:rPr>
          <w:rFonts w:hint="cs"/>
          <w:rtl/>
        </w:rPr>
      </w:pPr>
      <w:r w:rsidRPr="002E377C">
        <w:rPr>
          <w:rtl/>
        </w:rPr>
        <w:br/>
      </w:r>
      <w:r w:rsidRPr="002E377C">
        <w:rPr>
          <w:rFonts w:hint="cs"/>
          <w:u w:val="single"/>
          <w:rtl/>
        </w:rPr>
        <w:t>אביגדור יצחקי:</w:t>
      </w:r>
    </w:p>
    <w:p w14:paraId="33106C4A" w14:textId="77777777" w:rsidR="002E377C" w:rsidRPr="002E377C" w:rsidRDefault="002E377C" w:rsidP="002E377C">
      <w:pPr>
        <w:pStyle w:val="Heading5"/>
        <w:jc w:val="left"/>
        <w:rPr>
          <w:rFonts w:hint="cs"/>
          <w:rtl/>
        </w:rPr>
      </w:pPr>
    </w:p>
    <w:p w14:paraId="1817163F" w14:textId="77777777" w:rsidR="002E377C" w:rsidRPr="002E377C" w:rsidRDefault="002E377C" w:rsidP="002E377C">
      <w:pPr>
        <w:bidi/>
        <w:rPr>
          <w:rFonts w:cs="David" w:hint="cs"/>
          <w:rtl/>
        </w:rPr>
      </w:pPr>
      <w:r w:rsidRPr="002E377C">
        <w:rPr>
          <w:rFonts w:cs="David" w:hint="cs"/>
          <w:rtl/>
        </w:rPr>
        <w:tab/>
        <w:t xml:space="preserve"> אני חושב שאנחנו צריכים להציע עוד כמה הצעות שקשורות לנושאים האלה, צריך להקים ועדה.</w:t>
      </w:r>
    </w:p>
    <w:p w14:paraId="48BD2DAD"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היו"ר רוחמה אברהם:</w:t>
      </w:r>
    </w:p>
    <w:p w14:paraId="1C8E27EE" w14:textId="77777777" w:rsidR="002E377C" w:rsidRPr="002E377C" w:rsidRDefault="002E377C" w:rsidP="002E377C">
      <w:pPr>
        <w:bidi/>
        <w:rPr>
          <w:rFonts w:cs="David" w:hint="cs"/>
          <w:rtl/>
        </w:rPr>
      </w:pPr>
    </w:p>
    <w:p w14:paraId="149EA663" w14:textId="77777777" w:rsidR="002E377C" w:rsidRPr="002E377C" w:rsidRDefault="002E377C" w:rsidP="002E377C">
      <w:pPr>
        <w:bidi/>
        <w:rPr>
          <w:rFonts w:cs="David" w:hint="cs"/>
          <w:rtl/>
        </w:rPr>
      </w:pPr>
      <w:r w:rsidRPr="002E377C">
        <w:rPr>
          <w:rFonts w:cs="David" w:hint="cs"/>
          <w:rtl/>
        </w:rPr>
        <w:tab/>
        <w:t xml:space="preserve">אני מקבלת את ההצעות שלך </w:t>
      </w:r>
      <w:r w:rsidRPr="002E377C">
        <w:rPr>
          <w:rFonts w:cs="David"/>
          <w:rtl/>
        </w:rPr>
        <w:t>–</w:t>
      </w:r>
      <w:r w:rsidRPr="002E377C">
        <w:rPr>
          <w:rFonts w:cs="David" w:hint="cs"/>
          <w:rtl/>
        </w:rPr>
        <w:t xml:space="preserve"> הצעות חכמות ומועילות מאוד. אני מציעה לוועדה להתכנס בעוד כשבועיים בנושאים האלה, ואני אשמח אם כל אחד מחברי הוועדה יביא רעיונות לצוות כדי שנראה איך אנחנו מתייעלים. אתי, אני מבקשת לזמן דיון בנושא הזה.</w:t>
      </w:r>
    </w:p>
    <w:p w14:paraId="2561DE09" w14:textId="77777777" w:rsidR="002E377C" w:rsidRPr="002E377C" w:rsidRDefault="002E377C" w:rsidP="002E377C">
      <w:pPr>
        <w:pStyle w:val="Heading5"/>
        <w:jc w:val="left"/>
        <w:rPr>
          <w:rFonts w:hint="cs"/>
          <w:rtl/>
        </w:rPr>
      </w:pPr>
      <w:r w:rsidRPr="002E377C">
        <w:rPr>
          <w:rtl/>
        </w:rPr>
        <w:br/>
      </w:r>
      <w:r w:rsidRPr="002E377C">
        <w:rPr>
          <w:rFonts w:hint="cs"/>
          <w:u w:val="single"/>
          <w:rtl/>
        </w:rPr>
        <w:t>אביגדור יצחקי:</w:t>
      </w:r>
    </w:p>
    <w:p w14:paraId="368FD058" w14:textId="77777777" w:rsidR="002E377C" w:rsidRPr="002E377C" w:rsidRDefault="002E377C" w:rsidP="002E377C">
      <w:pPr>
        <w:pStyle w:val="Heading5"/>
        <w:jc w:val="left"/>
        <w:rPr>
          <w:rFonts w:hint="cs"/>
          <w:rtl/>
        </w:rPr>
      </w:pPr>
    </w:p>
    <w:p w14:paraId="463887FA" w14:textId="77777777" w:rsidR="002E377C" w:rsidRPr="002E377C" w:rsidRDefault="002E377C" w:rsidP="002E377C">
      <w:pPr>
        <w:bidi/>
        <w:rPr>
          <w:rFonts w:cs="David" w:hint="cs"/>
          <w:rtl/>
        </w:rPr>
      </w:pPr>
      <w:r w:rsidRPr="002E377C">
        <w:rPr>
          <w:rFonts w:cs="David" w:hint="cs"/>
          <w:rtl/>
        </w:rPr>
        <w:tab/>
        <w:t xml:space="preserve">בסך הכול, זה שהכנסת עברה את שנת 2005 בתת-ביצוע של תשעה מיליון שקל </w:t>
      </w:r>
      <w:r w:rsidRPr="002E377C">
        <w:rPr>
          <w:rFonts w:cs="David"/>
          <w:rtl/>
        </w:rPr>
        <w:t>–</w:t>
      </w:r>
      <w:r w:rsidRPr="002E377C">
        <w:rPr>
          <w:rFonts w:cs="David" w:hint="cs"/>
          <w:rtl/>
        </w:rPr>
        <w:t xml:space="preserve"> אני חושב שזוהי תעודת כבוד לאנשי ההנהלה ולחשבות, כמובן ליושב-ראש שהיה באותה תקופה, ואין את  הריצה המטורפת של משרדים לנצל את התקציב, ולמה? כי אם הם לא ינצלו עכשיו את התקציב, בשנה הבאה יורידו להם. אני במשרד ראש הממשלה הייתי משאיר עשרות מיליונים.</w:t>
      </w:r>
    </w:p>
    <w:p w14:paraId="01C54AA8"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ראובן ריבלין:</w:t>
      </w:r>
    </w:p>
    <w:p w14:paraId="08CDB16D" w14:textId="77777777" w:rsidR="002E377C" w:rsidRPr="002E377C" w:rsidRDefault="002E377C" w:rsidP="002E377C">
      <w:pPr>
        <w:bidi/>
        <w:rPr>
          <w:rFonts w:cs="David" w:hint="cs"/>
          <w:rtl/>
        </w:rPr>
      </w:pPr>
    </w:p>
    <w:p w14:paraId="561C6463" w14:textId="77777777" w:rsidR="002E377C" w:rsidRPr="002E377C" w:rsidRDefault="002E377C" w:rsidP="002E377C">
      <w:pPr>
        <w:bidi/>
        <w:rPr>
          <w:rFonts w:cs="David" w:hint="cs"/>
          <w:rtl/>
        </w:rPr>
      </w:pPr>
      <w:r w:rsidRPr="002E377C">
        <w:rPr>
          <w:rFonts w:cs="David" w:hint="cs"/>
          <w:rtl/>
        </w:rPr>
        <w:tab/>
        <w:t xml:space="preserve">כמנהגך, לא היססתי לקבוע תקנים רבים יותר במקומות שבהם היו אנשים </w:t>
      </w:r>
      <w:r w:rsidRPr="002E377C">
        <w:rPr>
          <w:rFonts w:cs="David"/>
          <w:rtl/>
        </w:rPr>
        <w:t>–</w:t>
      </w:r>
      <w:r w:rsidRPr="002E377C">
        <w:rPr>
          <w:rFonts w:cs="David" w:hint="cs"/>
          <w:rtl/>
        </w:rPr>
        <w:t xml:space="preserve"> לא על-פי תקן, אלא בעבודה בלתי צמיתה, כי לא היו תקנים. אמרתי: לגבי אדם שצריך לעבוד פה יש תקן, הגדלנו את התקנים. לעומת זאת, לא בזבזנו גרוש אחד שלא היה צריך לבזבז, רק בגלל שהוא נמצא מזומן לנו. </w:t>
      </w:r>
    </w:p>
    <w:p w14:paraId="1A4406DF" w14:textId="77777777" w:rsidR="002E377C" w:rsidRPr="002E377C" w:rsidRDefault="002E377C" w:rsidP="002E377C">
      <w:pPr>
        <w:pStyle w:val="Heading5"/>
        <w:jc w:val="left"/>
        <w:rPr>
          <w:rFonts w:hint="cs"/>
          <w:rtl/>
        </w:rPr>
      </w:pPr>
      <w:r w:rsidRPr="002E377C">
        <w:rPr>
          <w:rtl/>
        </w:rPr>
        <w:br/>
      </w:r>
      <w:r w:rsidRPr="002E377C">
        <w:rPr>
          <w:rFonts w:hint="cs"/>
          <w:u w:val="single"/>
          <w:rtl/>
        </w:rPr>
        <w:t>אביגדור יצחקי:</w:t>
      </w:r>
    </w:p>
    <w:p w14:paraId="3EC84632" w14:textId="77777777" w:rsidR="002E377C" w:rsidRPr="002E377C" w:rsidRDefault="002E377C" w:rsidP="002E377C">
      <w:pPr>
        <w:pStyle w:val="Heading5"/>
        <w:jc w:val="left"/>
        <w:rPr>
          <w:rFonts w:hint="cs"/>
          <w:rtl/>
        </w:rPr>
      </w:pPr>
    </w:p>
    <w:p w14:paraId="2439B3F3" w14:textId="77777777" w:rsidR="002E377C" w:rsidRPr="002E377C" w:rsidRDefault="002E377C" w:rsidP="002E377C">
      <w:pPr>
        <w:bidi/>
        <w:rPr>
          <w:rFonts w:cs="David" w:hint="cs"/>
          <w:rtl/>
        </w:rPr>
      </w:pPr>
      <w:r w:rsidRPr="002E377C">
        <w:rPr>
          <w:rFonts w:cs="David" w:hint="cs"/>
          <w:rtl/>
        </w:rPr>
        <w:tab/>
        <w:t xml:space="preserve"> מה שמסומן באדום - - -</w:t>
      </w:r>
    </w:p>
    <w:p w14:paraId="54B92534"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אבי לוי:</w:t>
      </w:r>
    </w:p>
    <w:p w14:paraId="5DD51102" w14:textId="77777777" w:rsidR="002E377C" w:rsidRPr="002E377C" w:rsidRDefault="002E377C" w:rsidP="002E377C">
      <w:pPr>
        <w:bidi/>
        <w:rPr>
          <w:rFonts w:cs="David" w:hint="cs"/>
          <w:rtl/>
        </w:rPr>
      </w:pPr>
    </w:p>
    <w:p w14:paraId="51FA60C1" w14:textId="77777777" w:rsidR="002E377C" w:rsidRPr="002E377C" w:rsidRDefault="002E377C" w:rsidP="002E377C">
      <w:pPr>
        <w:bidi/>
        <w:rPr>
          <w:rFonts w:cs="David" w:hint="cs"/>
          <w:rtl/>
        </w:rPr>
      </w:pPr>
      <w:r w:rsidRPr="002E377C">
        <w:rPr>
          <w:rFonts w:cs="David" w:hint="cs"/>
          <w:rtl/>
        </w:rPr>
        <w:tab/>
        <w:t xml:space="preserve">מה שמסומן באדום זה התוכנית. </w:t>
      </w:r>
    </w:p>
    <w:p w14:paraId="0D5E9C97"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יעקב מרגי:</w:t>
      </w:r>
    </w:p>
    <w:p w14:paraId="01AA037B" w14:textId="77777777" w:rsidR="002E377C" w:rsidRPr="002E377C" w:rsidRDefault="002E377C" w:rsidP="002E377C">
      <w:pPr>
        <w:bidi/>
        <w:rPr>
          <w:rFonts w:cs="David" w:hint="cs"/>
          <w:rtl/>
        </w:rPr>
      </w:pPr>
    </w:p>
    <w:p w14:paraId="7254491E" w14:textId="77777777" w:rsidR="002E377C" w:rsidRPr="002E377C" w:rsidRDefault="002E377C" w:rsidP="002E377C">
      <w:pPr>
        <w:bidi/>
        <w:rPr>
          <w:rFonts w:cs="David" w:hint="cs"/>
          <w:rtl/>
        </w:rPr>
      </w:pPr>
      <w:r w:rsidRPr="002E377C">
        <w:rPr>
          <w:rFonts w:cs="David" w:hint="cs"/>
          <w:rtl/>
        </w:rPr>
        <w:tab/>
        <w:t>הערה לסדר. גם אם אני ארצה להתייחס לתוך הסעיפים, מניסיוני כאיש כספים ובחשבות</w:t>
      </w:r>
      <w:r w:rsidRPr="002E377C">
        <w:rPr>
          <w:rFonts w:cs="David"/>
          <w:rtl/>
        </w:rPr>
        <w:t>–</w:t>
      </w:r>
      <w:r w:rsidRPr="002E377C">
        <w:rPr>
          <w:rFonts w:cs="David" w:hint="cs"/>
          <w:rtl/>
        </w:rPr>
        <w:t xml:space="preserve"> כשהגשנו תקציב, מעבר לתקנות הראשיות בתקציב, הגשנו תתי-סעיפים. גם אם אני רוצה להיות רציני ולדון </w:t>
      </w:r>
      <w:r w:rsidRPr="002E377C">
        <w:rPr>
          <w:rFonts w:cs="David"/>
          <w:rtl/>
        </w:rPr>
        <w:t>–</w:t>
      </w:r>
      <w:r w:rsidRPr="002E377C">
        <w:rPr>
          <w:rFonts w:cs="David" w:hint="cs"/>
          <w:rtl/>
        </w:rPr>
        <w:t xml:space="preserve"> ואין ספק שאני סומך על העבודה שנעשתה </w:t>
      </w:r>
      <w:r w:rsidRPr="002E377C">
        <w:rPr>
          <w:rFonts w:cs="David"/>
          <w:rtl/>
        </w:rPr>
        <w:t>–</w:t>
      </w:r>
      <w:r w:rsidRPr="002E377C">
        <w:rPr>
          <w:rFonts w:cs="David" w:hint="cs"/>
          <w:rtl/>
        </w:rPr>
        <w:t xml:space="preserve"> כחבר כנסת שרוצה להיכנס לראשונה למבנה תקציב הכנסת, הייתי מצפה שבנספחים הבאים יהיו גם תתי-סעיפים. </w:t>
      </w:r>
    </w:p>
    <w:p w14:paraId="2685F006" w14:textId="77777777" w:rsidR="002E377C" w:rsidRPr="002E377C" w:rsidRDefault="002E377C" w:rsidP="002E377C">
      <w:pPr>
        <w:bidi/>
        <w:rPr>
          <w:rFonts w:cs="David" w:hint="cs"/>
          <w:rtl/>
        </w:rPr>
      </w:pPr>
    </w:p>
    <w:p w14:paraId="7B55D963" w14:textId="77777777" w:rsidR="002E377C" w:rsidRPr="002E377C" w:rsidRDefault="002E377C" w:rsidP="002E377C">
      <w:pPr>
        <w:bidi/>
        <w:rPr>
          <w:rFonts w:cs="David" w:hint="cs"/>
          <w:rtl/>
        </w:rPr>
      </w:pPr>
      <w:r w:rsidRPr="002E377C">
        <w:rPr>
          <w:rFonts w:cs="David" w:hint="cs"/>
          <w:rtl/>
        </w:rPr>
        <w:tab/>
        <w:t>לדוגמה, כשאני מדבר על אבטחה ומיגון חברי הכנסת, בנושא הזה יש עוד כמה סעיפים, זה מורכב ממשהו; או למשל מחקר.</w:t>
      </w:r>
    </w:p>
    <w:p w14:paraId="2781A88C" w14:textId="77777777" w:rsidR="002E377C" w:rsidRPr="002E377C" w:rsidRDefault="002E377C" w:rsidP="002E377C">
      <w:pPr>
        <w:bidi/>
        <w:rPr>
          <w:rFonts w:cs="David" w:hint="cs"/>
          <w:rtl/>
        </w:rPr>
      </w:pPr>
    </w:p>
    <w:p w14:paraId="342BC6D2" w14:textId="77777777" w:rsidR="002E377C" w:rsidRPr="002E377C" w:rsidRDefault="002E377C" w:rsidP="002E377C">
      <w:pPr>
        <w:bidi/>
        <w:rPr>
          <w:rFonts w:cs="David" w:hint="cs"/>
          <w:rtl/>
        </w:rPr>
      </w:pPr>
      <w:r w:rsidRPr="002E377C">
        <w:rPr>
          <w:rFonts w:cs="David" w:hint="cs"/>
          <w:rtl/>
        </w:rPr>
        <w:tab/>
        <w:t xml:space="preserve">לכן אני חושב שראוי </w:t>
      </w:r>
      <w:r w:rsidRPr="002E377C">
        <w:rPr>
          <w:rFonts w:cs="David"/>
          <w:rtl/>
        </w:rPr>
        <w:t>–</w:t>
      </w:r>
      <w:r w:rsidRPr="002E377C">
        <w:rPr>
          <w:rFonts w:cs="David" w:hint="cs"/>
          <w:rtl/>
        </w:rPr>
        <w:t xml:space="preserve"> גם כדי שלא תהיה ביקורת שכביכול ישבנו, ראינו את התקציב בכמה דקות </w:t>
      </w:r>
      <w:r w:rsidRPr="002E377C">
        <w:rPr>
          <w:rFonts w:cs="David"/>
          <w:rtl/>
        </w:rPr>
        <w:t>–</w:t>
      </w:r>
      <w:r w:rsidRPr="002E377C">
        <w:rPr>
          <w:rFonts w:cs="David" w:hint="cs"/>
          <w:rtl/>
        </w:rPr>
        <w:t xml:space="preserve"> תקצוב מול ביצוע ותקציב לשנה החדשה </w:t>
      </w:r>
      <w:r w:rsidRPr="002E377C">
        <w:rPr>
          <w:rFonts w:cs="David"/>
          <w:rtl/>
        </w:rPr>
        <w:t>–</w:t>
      </w:r>
      <w:r w:rsidRPr="002E377C">
        <w:rPr>
          <w:rFonts w:cs="David" w:hint="cs"/>
          <w:rtl/>
        </w:rPr>
        <w:t xml:space="preserve"> זה לא נראה טוב. אני חושב שיחד עם החוברת הזאת צריך להוסיף  לכל סעיף את תתי-הסעיפים שלו </w:t>
      </w:r>
      <w:r w:rsidRPr="002E377C">
        <w:rPr>
          <w:rFonts w:cs="David"/>
          <w:rtl/>
        </w:rPr>
        <w:t>–</w:t>
      </w:r>
      <w:r w:rsidRPr="002E377C">
        <w:rPr>
          <w:rFonts w:cs="David" w:hint="cs"/>
          <w:rtl/>
        </w:rPr>
        <w:t xml:space="preserve"> זה יותר רציני, אנחנו גם נוכל ללמוד יותר, ויכול להיות שגם יהיו לנו הצעות ונחשוב שסעיף מסוים הוא מוגזם בתוכו. כאן אנחנו רואים כותרות ראשיות. </w:t>
      </w:r>
    </w:p>
    <w:p w14:paraId="0E773677" w14:textId="77777777" w:rsidR="002E377C" w:rsidRPr="002E377C" w:rsidRDefault="002E377C" w:rsidP="002E377C">
      <w:pPr>
        <w:bidi/>
        <w:rPr>
          <w:rFonts w:cs="David" w:hint="cs"/>
          <w:rtl/>
        </w:rPr>
      </w:pPr>
    </w:p>
    <w:p w14:paraId="0E713459" w14:textId="77777777" w:rsidR="002E377C" w:rsidRPr="002E377C" w:rsidRDefault="002E377C" w:rsidP="002E377C">
      <w:pPr>
        <w:bidi/>
        <w:rPr>
          <w:rFonts w:cs="David" w:hint="cs"/>
          <w:rtl/>
        </w:rPr>
      </w:pPr>
      <w:r w:rsidRPr="002E377C">
        <w:rPr>
          <w:rFonts w:cs="David" w:hint="cs"/>
          <w:rtl/>
        </w:rPr>
        <w:tab/>
        <w:t xml:space="preserve">לכן, דיון רציני על תקציב חייב לבוא עם תתי-סעיפים של כל סעיף. </w:t>
      </w:r>
    </w:p>
    <w:p w14:paraId="27F1E7E4"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ראובן ריבלין:</w:t>
      </w:r>
    </w:p>
    <w:p w14:paraId="0659DA17" w14:textId="77777777" w:rsidR="002E377C" w:rsidRPr="002E377C" w:rsidRDefault="002E377C" w:rsidP="002E377C">
      <w:pPr>
        <w:bidi/>
        <w:rPr>
          <w:rFonts w:cs="David" w:hint="cs"/>
          <w:rtl/>
        </w:rPr>
      </w:pPr>
    </w:p>
    <w:p w14:paraId="40106A0A" w14:textId="77777777" w:rsidR="002E377C" w:rsidRPr="002E377C" w:rsidRDefault="002E377C" w:rsidP="002E377C">
      <w:pPr>
        <w:bidi/>
        <w:rPr>
          <w:rFonts w:cs="David" w:hint="cs"/>
          <w:rtl/>
        </w:rPr>
      </w:pPr>
      <w:r w:rsidRPr="002E377C">
        <w:rPr>
          <w:rFonts w:cs="David" w:hint="cs"/>
          <w:rtl/>
        </w:rPr>
        <w:tab/>
        <w:t>האם יש לך בעיה עם איזשהו סעיף?</w:t>
      </w:r>
    </w:p>
    <w:p w14:paraId="50C0D8A0"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יעקב מרגי:</w:t>
      </w:r>
    </w:p>
    <w:p w14:paraId="1143478C" w14:textId="77777777" w:rsidR="002E377C" w:rsidRPr="002E377C" w:rsidRDefault="002E377C" w:rsidP="002E377C">
      <w:pPr>
        <w:bidi/>
        <w:rPr>
          <w:rFonts w:cs="David" w:hint="cs"/>
          <w:rtl/>
        </w:rPr>
      </w:pPr>
    </w:p>
    <w:p w14:paraId="5D1C7C08" w14:textId="77777777" w:rsidR="002E377C" w:rsidRPr="002E377C" w:rsidRDefault="002E377C" w:rsidP="002E377C">
      <w:pPr>
        <w:bidi/>
        <w:rPr>
          <w:rFonts w:cs="David" w:hint="cs"/>
          <w:rtl/>
        </w:rPr>
      </w:pPr>
      <w:r w:rsidRPr="002E377C">
        <w:rPr>
          <w:rFonts w:cs="David" w:hint="cs"/>
          <w:rtl/>
        </w:rPr>
        <w:tab/>
        <w:t xml:space="preserve">זה לא יהיה חכם ולא  יהיה הוגן. אני חושב שכאשר מגישים תקציב </w:t>
      </w:r>
      <w:r w:rsidRPr="002E377C">
        <w:rPr>
          <w:rFonts w:cs="David"/>
          <w:rtl/>
        </w:rPr>
        <w:t>–</w:t>
      </w:r>
      <w:r w:rsidRPr="002E377C">
        <w:rPr>
          <w:rFonts w:cs="David" w:hint="cs"/>
          <w:rtl/>
        </w:rPr>
        <w:t xml:space="preserve"> זה חשוב וחכם יותר, זה רציני יותר שיהיה פה המשך ופירוט. </w:t>
      </w:r>
    </w:p>
    <w:p w14:paraId="28CF2543"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אבי לוי:</w:t>
      </w:r>
    </w:p>
    <w:p w14:paraId="2DD53376" w14:textId="77777777" w:rsidR="002E377C" w:rsidRPr="002E377C" w:rsidRDefault="002E377C" w:rsidP="002E377C">
      <w:pPr>
        <w:bidi/>
        <w:rPr>
          <w:rFonts w:cs="David" w:hint="cs"/>
          <w:rtl/>
        </w:rPr>
      </w:pPr>
    </w:p>
    <w:p w14:paraId="67241194" w14:textId="77777777" w:rsidR="002E377C" w:rsidRPr="002E377C" w:rsidRDefault="002E377C" w:rsidP="002E377C">
      <w:pPr>
        <w:bidi/>
        <w:rPr>
          <w:rFonts w:cs="David" w:hint="cs"/>
          <w:rtl/>
        </w:rPr>
      </w:pPr>
      <w:r w:rsidRPr="002E377C">
        <w:rPr>
          <w:rFonts w:cs="David" w:hint="cs"/>
          <w:rtl/>
        </w:rPr>
        <w:tab/>
        <w:t>זה מה שמקובל.</w:t>
      </w:r>
    </w:p>
    <w:p w14:paraId="6DC34131"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יעקב מרגי:</w:t>
      </w:r>
    </w:p>
    <w:p w14:paraId="76A8DA40" w14:textId="77777777" w:rsidR="002E377C" w:rsidRPr="002E377C" w:rsidRDefault="002E377C" w:rsidP="002E377C">
      <w:pPr>
        <w:bidi/>
        <w:rPr>
          <w:rFonts w:cs="David" w:hint="cs"/>
          <w:rtl/>
        </w:rPr>
      </w:pPr>
    </w:p>
    <w:p w14:paraId="46C9C75B" w14:textId="77777777" w:rsidR="002E377C" w:rsidRPr="002E377C" w:rsidRDefault="002E377C" w:rsidP="002E377C">
      <w:pPr>
        <w:bidi/>
        <w:rPr>
          <w:rFonts w:cs="David" w:hint="cs"/>
          <w:rtl/>
        </w:rPr>
      </w:pPr>
      <w:r w:rsidRPr="002E377C">
        <w:rPr>
          <w:rFonts w:cs="David" w:hint="cs"/>
          <w:rtl/>
        </w:rPr>
        <w:tab/>
        <w:t xml:space="preserve">יכול להיות שככה מקובל, אבל אני אומר לך מה קורה בגופים ציבוריים. אם הייתי מעביר תקציב כזה במועצה </w:t>
      </w:r>
      <w:r w:rsidRPr="002E377C">
        <w:rPr>
          <w:rFonts w:cs="David"/>
          <w:rtl/>
        </w:rPr>
        <w:t>–</w:t>
      </w:r>
      <w:r w:rsidRPr="002E377C">
        <w:rPr>
          <w:rFonts w:cs="David" w:hint="cs"/>
          <w:rtl/>
        </w:rPr>
        <w:t xml:space="preserve"> היו אומרים לי שאני מנסה לעשות מחטף. היינו יושבים במשך שעות ובודקים מה מכיל כל סעיף. </w:t>
      </w:r>
    </w:p>
    <w:p w14:paraId="45F1BC82"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אבי לוי:</w:t>
      </w:r>
    </w:p>
    <w:p w14:paraId="65D9A7E2" w14:textId="77777777" w:rsidR="002E377C" w:rsidRPr="002E377C" w:rsidRDefault="002E377C" w:rsidP="002E377C">
      <w:pPr>
        <w:bidi/>
        <w:rPr>
          <w:rFonts w:cs="David" w:hint="cs"/>
          <w:rtl/>
        </w:rPr>
      </w:pPr>
    </w:p>
    <w:p w14:paraId="6A0A6F14" w14:textId="77777777" w:rsidR="002E377C" w:rsidRPr="002E377C" w:rsidRDefault="002E377C" w:rsidP="002E377C">
      <w:pPr>
        <w:bidi/>
        <w:rPr>
          <w:rFonts w:cs="David" w:hint="cs"/>
          <w:rtl/>
        </w:rPr>
      </w:pPr>
      <w:r w:rsidRPr="002E377C">
        <w:rPr>
          <w:rFonts w:cs="David" w:hint="cs"/>
          <w:rtl/>
        </w:rPr>
        <w:tab/>
        <w:t xml:space="preserve">יכול להיות שאפשר לשבת אישית אתך בפירוט לפני הישיבה, כי בדרך כלל רמת הפירוט שניתנת </w:t>
      </w:r>
      <w:r w:rsidRPr="002E377C">
        <w:rPr>
          <w:rFonts w:cs="David"/>
          <w:rtl/>
        </w:rPr>
        <w:t>–</w:t>
      </w:r>
      <w:r w:rsidRPr="002E377C">
        <w:rPr>
          <w:rFonts w:cs="David" w:hint="cs"/>
          <w:rtl/>
        </w:rPr>
        <w:t xml:space="preserve"> גם על-ידי משרדי ממשלה </w:t>
      </w:r>
      <w:r w:rsidRPr="002E377C">
        <w:rPr>
          <w:rFonts w:cs="David"/>
          <w:rtl/>
        </w:rPr>
        <w:t>–</w:t>
      </w:r>
      <w:r w:rsidRPr="002E377C">
        <w:rPr>
          <w:rFonts w:cs="David" w:hint="cs"/>
          <w:rtl/>
        </w:rPr>
        <w:t xml:space="preserve"> היא ברמת התוכנית, כלומר השורה האדומה. ציין חבר הכנסת אביגדור יצחקי שהוא מעריך מאוד את רמת הפירוט, והוא דיבר על רזולוציה נמוכה- הכוונה היא לפירוט יתר.</w:t>
      </w:r>
    </w:p>
    <w:p w14:paraId="2D543446" w14:textId="77777777" w:rsidR="002E377C" w:rsidRPr="002E377C" w:rsidRDefault="002E377C" w:rsidP="002E377C">
      <w:pPr>
        <w:bidi/>
        <w:rPr>
          <w:rFonts w:cs="David"/>
          <w:rtl/>
        </w:rPr>
      </w:pPr>
      <w:r w:rsidRPr="002E377C">
        <w:rPr>
          <w:rFonts w:cs="David"/>
          <w:rtl/>
        </w:rPr>
        <w:br/>
      </w:r>
    </w:p>
    <w:p w14:paraId="12662B63" w14:textId="77777777" w:rsidR="002E377C" w:rsidRPr="002E377C" w:rsidRDefault="002E377C" w:rsidP="002E377C">
      <w:pPr>
        <w:bidi/>
        <w:rPr>
          <w:rFonts w:cs="David" w:hint="cs"/>
          <w:rtl/>
        </w:rPr>
      </w:pPr>
      <w:r w:rsidRPr="002E377C">
        <w:rPr>
          <w:rFonts w:cs="David"/>
          <w:rtl/>
        </w:rPr>
        <w:br w:type="page"/>
      </w:r>
      <w:r w:rsidRPr="002E377C">
        <w:rPr>
          <w:rFonts w:cs="David" w:hint="cs"/>
          <w:u w:val="single"/>
          <w:rtl/>
        </w:rPr>
        <w:t>היו"ר רוחמה אברהם:</w:t>
      </w:r>
    </w:p>
    <w:p w14:paraId="749B3327" w14:textId="77777777" w:rsidR="002E377C" w:rsidRPr="002E377C" w:rsidRDefault="002E377C" w:rsidP="002E377C">
      <w:pPr>
        <w:bidi/>
        <w:rPr>
          <w:rFonts w:cs="David" w:hint="cs"/>
          <w:rtl/>
        </w:rPr>
      </w:pPr>
    </w:p>
    <w:p w14:paraId="0106563C" w14:textId="77777777" w:rsidR="002E377C" w:rsidRPr="002E377C" w:rsidRDefault="002E377C" w:rsidP="002E377C">
      <w:pPr>
        <w:bidi/>
        <w:rPr>
          <w:rFonts w:cs="David" w:hint="cs"/>
          <w:rtl/>
        </w:rPr>
      </w:pPr>
      <w:r w:rsidRPr="002E377C">
        <w:rPr>
          <w:rFonts w:cs="David" w:hint="cs"/>
          <w:rtl/>
        </w:rPr>
        <w:tab/>
        <w:t xml:space="preserve"> למען הסדר הטוב, בגלל שהיינו לחוצים בזמן גם מבחינת הקמת הוועדה, גם מבחינת לוחות הזמנים הצפופים שנכנסנו אליהם בתקציב הנוכחי, אני מציעה </w:t>
      </w:r>
      <w:r w:rsidRPr="002E377C">
        <w:rPr>
          <w:rFonts w:cs="David"/>
          <w:rtl/>
        </w:rPr>
        <w:t>–</w:t>
      </w:r>
      <w:r w:rsidRPr="002E377C">
        <w:rPr>
          <w:rFonts w:cs="David" w:hint="cs"/>
          <w:rtl/>
        </w:rPr>
        <w:t xml:space="preserve"> אדוני החשב </w:t>
      </w:r>
      <w:r w:rsidRPr="002E377C">
        <w:rPr>
          <w:rFonts w:cs="David"/>
          <w:rtl/>
        </w:rPr>
        <w:t>–</w:t>
      </w:r>
      <w:r w:rsidRPr="002E377C">
        <w:rPr>
          <w:rFonts w:cs="David" w:hint="cs"/>
          <w:rtl/>
        </w:rPr>
        <w:t xml:space="preserve"> שלגבי תקציב 2007 יונח התקציב לחברי הוועדה כמה ימים קודם, על מנת שיוכלו ללמוד אותו, לשאול שאלות, כך שבעת הדיון על התקציב נקיים דיון מעמיק יותר ומובהר לכולם. </w:t>
      </w:r>
    </w:p>
    <w:p w14:paraId="6B26E109"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אבי לוי:</w:t>
      </w:r>
    </w:p>
    <w:p w14:paraId="4D93FAAD" w14:textId="77777777" w:rsidR="002E377C" w:rsidRPr="002E377C" w:rsidRDefault="002E377C" w:rsidP="002E377C">
      <w:pPr>
        <w:bidi/>
        <w:rPr>
          <w:rFonts w:cs="David" w:hint="cs"/>
          <w:rtl/>
        </w:rPr>
      </w:pPr>
    </w:p>
    <w:p w14:paraId="41048D26" w14:textId="77777777" w:rsidR="002E377C" w:rsidRPr="002E377C" w:rsidRDefault="002E377C" w:rsidP="002E377C">
      <w:pPr>
        <w:bidi/>
        <w:rPr>
          <w:rFonts w:cs="David" w:hint="cs"/>
          <w:rtl/>
        </w:rPr>
      </w:pPr>
      <w:r w:rsidRPr="002E377C">
        <w:rPr>
          <w:rFonts w:cs="David" w:hint="cs"/>
          <w:rtl/>
        </w:rPr>
        <w:tab/>
        <w:t xml:space="preserve">בהחלט. </w:t>
      </w:r>
    </w:p>
    <w:p w14:paraId="66A7BD86"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ראובן ריבלין:</w:t>
      </w:r>
    </w:p>
    <w:p w14:paraId="4C1EABE6" w14:textId="77777777" w:rsidR="002E377C" w:rsidRPr="002E377C" w:rsidRDefault="002E377C" w:rsidP="002E377C">
      <w:pPr>
        <w:bidi/>
        <w:rPr>
          <w:rFonts w:cs="David" w:hint="cs"/>
          <w:rtl/>
        </w:rPr>
      </w:pPr>
    </w:p>
    <w:p w14:paraId="4FB577D0" w14:textId="77777777" w:rsidR="002E377C" w:rsidRPr="002E377C" w:rsidRDefault="002E377C" w:rsidP="002E377C">
      <w:pPr>
        <w:bidi/>
        <w:rPr>
          <w:rFonts w:cs="David" w:hint="cs"/>
          <w:rtl/>
        </w:rPr>
      </w:pPr>
      <w:r w:rsidRPr="002E377C">
        <w:rPr>
          <w:rFonts w:cs="David" w:hint="cs"/>
          <w:rtl/>
        </w:rPr>
        <w:tab/>
        <w:t xml:space="preserve">חבר הכנסת מרגי, גם היום , נדמה לי שבכל רגע שתבקש מהחשב לתת לך פרטים לאחר מכן </w:t>
      </w:r>
      <w:r w:rsidRPr="002E377C">
        <w:rPr>
          <w:rFonts w:cs="David"/>
          <w:rtl/>
        </w:rPr>
        <w:t>–</w:t>
      </w:r>
      <w:r w:rsidRPr="002E377C">
        <w:rPr>
          <w:rFonts w:cs="David" w:hint="cs"/>
          <w:rtl/>
        </w:rPr>
        <w:t xml:space="preserve"> לא תהיה בעיה.</w:t>
      </w:r>
    </w:p>
    <w:p w14:paraId="7FC2378E"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יעקב מרגי:</w:t>
      </w:r>
    </w:p>
    <w:p w14:paraId="58DA5059" w14:textId="77777777" w:rsidR="002E377C" w:rsidRPr="002E377C" w:rsidRDefault="002E377C" w:rsidP="002E377C">
      <w:pPr>
        <w:bidi/>
        <w:rPr>
          <w:rFonts w:cs="David" w:hint="cs"/>
          <w:rtl/>
        </w:rPr>
      </w:pPr>
    </w:p>
    <w:p w14:paraId="4A4959A5" w14:textId="77777777" w:rsidR="002E377C" w:rsidRPr="002E377C" w:rsidRDefault="002E377C" w:rsidP="002E377C">
      <w:pPr>
        <w:bidi/>
        <w:rPr>
          <w:rFonts w:cs="David" w:hint="cs"/>
          <w:rtl/>
        </w:rPr>
      </w:pPr>
      <w:r w:rsidRPr="002E377C">
        <w:rPr>
          <w:rFonts w:cs="David" w:hint="cs"/>
          <w:rtl/>
        </w:rPr>
        <w:tab/>
        <w:t xml:space="preserve">גם אם הייתי אזרח מן השורה ולא חבר כנסת, לפי חוק חופש המידע אני יכול לשלם אגרה ולקבל. זה לא קשור. כדי שמחר-מחרתיים לא יגידו, אפילו לא ללזות שפתיים. </w:t>
      </w:r>
    </w:p>
    <w:p w14:paraId="7B00FDAF" w14:textId="77777777" w:rsidR="002E377C" w:rsidRPr="002E377C" w:rsidRDefault="002E377C" w:rsidP="002E377C">
      <w:pPr>
        <w:bidi/>
        <w:rPr>
          <w:rFonts w:cs="David" w:hint="cs"/>
          <w:rtl/>
        </w:rPr>
      </w:pPr>
    </w:p>
    <w:p w14:paraId="70110E3E" w14:textId="77777777" w:rsidR="002E377C" w:rsidRPr="002E377C" w:rsidRDefault="002E377C" w:rsidP="002E377C">
      <w:pPr>
        <w:bidi/>
        <w:rPr>
          <w:rFonts w:cs="David" w:hint="cs"/>
          <w:rtl/>
        </w:rPr>
      </w:pPr>
      <w:r w:rsidRPr="002E377C">
        <w:rPr>
          <w:rFonts w:cs="David" w:hint="cs"/>
          <w:rtl/>
        </w:rPr>
        <w:tab/>
        <w:t xml:space="preserve">חבר כנסת שנכנס לסוגיה של תקציב כנסת לא יכול לבדוק במשך חמש-עשר דקות , עם כל הרצון ועם כל הפרגון </w:t>
      </w:r>
      <w:r w:rsidRPr="002E377C">
        <w:rPr>
          <w:rFonts w:cs="David"/>
          <w:rtl/>
        </w:rPr>
        <w:t>–</w:t>
      </w:r>
      <w:r w:rsidRPr="002E377C">
        <w:rPr>
          <w:rFonts w:cs="David" w:hint="cs"/>
          <w:rtl/>
        </w:rPr>
        <w:t xml:space="preserve"> פרגון על היכולת להרים מערכת כספית של גוף כזה, בלתי צפוי.</w:t>
      </w:r>
    </w:p>
    <w:p w14:paraId="595C6179"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ראובן ריבלין:</w:t>
      </w:r>
    </w:p>
    <w:p w14:paraId="48145006" w14:textId="77777777" w:rsidR="002E377C" w:rsidRPr="002E377C" w:rsidRDefault="002E377C" w:rsidP="002E377C">
      <w:pPr>
        <w:bidi/>
        <w:rPr>
          <w:rFonts w:cs="David" w:hint="cs"/>
          <w:rtl/>
        </w:rPr>
      </w:pPr>
    </w:p>
    <w:p w14:paraId="4E4ED3B1" w14:textId="77777777" w:rsidR="002E377C" w:rsidRPr="002E377C" w:rsidRDefault="002E377C" w:rsidP="002E377C">
      <w:pPr>
        <w:bidi/>
        <w:rPr>
          <w:rFonts w:cs="David" w:hint="cs"/>
          <w:rtl/>
        </w:rPr>
      </w:pPr>
      <w:r w:rsidRPr="002E377C">
        <w:rPr>
          <w:rFonts w:cs="David" w:hint="cs"/>
          <w:rtl/>
        </w:rPr>
        <w:tab/>
        <w:t xml:space="preserve"> חבר הכנסת מרגי, אתה אמרת שיכולים לחשוב שזה מחטף. במחוזותינו, כאשר אומר חבר כנסת דבר כזה, מחר יכתבו ויאמרו: חבר הכנסת מרגי אמר שעשו מחטף, למרות שלא אמרת זאת.</w:t>
      </w:r>
    </w:p>
    <w:p w14:paraId="411BFB27"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יעקב מרגי:</w:t>
      </w:r>
    </w:p>
    <w:p w14:paraId="697ED671" w14:textId="77777777" w:rsidR="002E377C" w:rsidRPr="002E377C" w:rsidRDefault="002E377C" w:rsidP="002E377C">
      <w:pPr>
        <w:bidi/>
        <w:rPr>
          <w:rFonts w:cs="David" w:hint="cs"/>
          <w:rtl/>
        </w:rPr>
      </w:pPr>
    </w:p>
    <w:p w14:paraId="41F58DA2" w14:textId="77777777" w:rsidR="002E377C" w:rsidRPr="002E377C" w:rsidRDefault="002E377C" w:rsidP="002E377C">
      <w:pPr>
        <w:bidi/>
        <w:rPr>
          <w:rFonts w:cs="David" w:hint="cs"/>
          <w:rtl/>
        </w:rPr>
      </w:pPr>
      <w:r w:rsidRPr="002E377C">
        <w:rPr>
          <w:rFonts w:cs="David" w:hint="cs"/>
          <w:rtl/>
        </w:rPr>
        <w:tab/>
        <w:t xml:space="preserve">אנחנו לא אחראים על מה שאומרים. </w:t>
      </w:r>
    </w:p>
    <w:p w14:paraId="04475EDD"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היו"ר רוחמה אברהם:</w:t>
      </w:r>
    </w:p>
    <w:p w14:paraId="410F040D" w14:textId="77777777" w:rsidR="002E377C" w:rsidRPr="002E377C" w:rsidRDefault="002E377C" w:rsidP="002E377C">
      <w:pPr>
        <w:bidi/>
        <w:rPr>
          <w:rFonts w:cs="David" w:hint="cs"/>
          <w:rtl/>
        </w:rPr>
      </w:pPr>
    </w:p>
    <w:p w14:paraId="781B304D" w14:textId="77777777" w:rsidR="002E377C" w:rsidRPr="002E377C" w:rsidRDefault="002E377C" w:rsidP="002E377C">
      <w:pPr>
        <w:bidi/>
        <w:rPr>
          <w:rFonts w:cs="David" w:hint="cs"/>
          <w:rtl/>
        </w:rPr>
      </w:pPr>
      <w:r w:rsidRPr="002E377C">
        <w:rPr>
          <w:rFonts w:cs="David" w:hint="cs"/>
          <w:rtl/>
        </w:rPr>
        <w:tab/>
        <w:t xml:space="preserve"> לדעתי, הוא חוזר בו. הוא לא אמר שזהו מחטף. </w:t>
      </w:r>
    </w:p>
    <w:p w14:paraId="4618E20C"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ראובן ריבלין:</w:t>
      </w:r>
    </w:p>
    <w:p w14:paraId="43A4CBBD" w14:textId="77777777" w:rsidR="002E377C" w:rsidRPr="002E377C" w:rsidRDefault="002E377C" w:rsidP="002E377C">
      <w:pPr>
        <w:bidi/>
        <w:rPr>
          <w:rFonts w:cs="David" w:hint="cs"/>
          <w:rtl/>
        </w:rPr>
      </w:pPr>
    </w:p>
    <w:p w14:paraId="2428E249" w14:textId="77777777" w:rsidR="002E377C" w:rsidRPr="002E377C" w:rsidRDefault="002E377C" w:rsidP="002E377C">
      <w:pPr>
        <w:bidi/>
        <w:rPr>
          <w:rFonts w:cs="David" w:hint="cs"/>
          <w:rtl/>
        </w:rPr>
      </w:pPr>
      <w:r w:rsidRPr="002E377C">
        <w:rPr>
          <w:rFonts w:cs="David" w:hint="cs"/>
          <w:rtl/>
        </w:rPr>
        <w:tab/>
        <w:t xml:space="preserve">אני אומר בצורה הברורה ביותר: אין דבר בכנסת, על כל פנים עד רגע זה </w:t>
      </w:r>
      <w:r w:rsidRPr="002E377C">
        <w:rPr>
          <w:rFonts w:cs="David"/>
          <w:rtl/>
        </w:rPr>
        <w:t>–</w:t>
      </w:r>
      <w:r w:rsidRPr="002E377C">
        <w:rPr>
          <w:rFonts w:cs="David" w:hint="cs"/>
          <w:rtl/>
        </w:rPr>
        <w:t xml:space="preserve"> ואני בטוח שגם להבא </w:t>
      </w:r>
      <w:r w:rsidRPr="002E377C">
        <w:rPr>
          <w:rFonts w:cs="David"/>
          <w:rtl/>
        </w:rPr>
        <w:t>–</w:t>
      </w:r>
      <w:r w:rsidRPr="002E377C">
        <w:rPr>
          <w:rFonts w:cs="David" w:hint="cs"/>
          <w:rtl/>
        </w:rPr>
        <w:t xml:space="preserve"> שהוא לא שקוף לחלוטין. כל תת-סעיף שמופיע כאן הוא פתוח לבדיקה, לקריאה.</w:t>
      </w:r>
    </w:p>
    <w:p w14:paraId="4F7DCF14"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יעקב מרגי:</w:t>
      </w:r>
    </w:p>
    <w:p w14:paraId="287E13D3" w14:textId="77777777" w:rsidR="002E377C" w:rsidRPr="002E377C" w:rsidRDefault="002E377C" w:rsidP="002E377C">
      <w:pPr>
        <w:bidi/>
        <w:rPr>
          <w:rFonts w:cs="David" w:hint="cs"/>
          <w:rtl/>
        </w:rPr>
      </w:pPr>
    </w:p>
    <w:p w14:paraId="07CB4C2A" w14:textId="77777777" w:rsidR="002E377C" w:rsidRPr="002E377C" w:rsidRDefault="002E377C" w:rsidP="002E377C">
      <w:pPr>
        <w:bidi/>
        <w:rPr>
          <w:rFonts w:cs="David" w:hint="cs"/>
          <w:rtl/>
        </w:rPr>
      </w:pPr>
      <w:r w:rsidRPr="002E377C">
        <w:rPr>
          <w:rFonts w:cs="David" w:hint="cs"/>
          <w:rtl/>
        </w:rPr>
        <w:tab/>
        <w:t xml:space="preserve">לדיון, אני חושב שהיה ראוי שזה יונח. </w:t>
      </w:r>
    </w:p>
    <w:p w14:paraId="1D3597D0" w14:textId="77777777" w:rsidR="002E377C" w:rsidRPr="002E377C" w:rsidRDefault="002E377C" w:rsidP="002E377C">
      <w:pPr>
        <w:bidi/>
        <w:rPr>
          <w:rFonts w:cs="David" w:hint="cs"/>
          <w:rtl/>
        </w:rPr>
      </w:pPr>
      <w:r w:rsidRPr="002E377C">
        <w:rPr>
          <w:rFonts w:cs="David"/>
          <w:rtl/>
        </w:rPr>
        <w:br/>
      </w:r>
      <w:r w:rsidRPr="002E377C">
        <w:rPr>
          <w:rFonts w:cs="David" w:hint="cs"/>
          <w:u w:val="single"/>
          <w:rtl/>
        </w:rPr>
        <w:t>היו"ר רוחמה אברהם:</w:t>
      </w:r>
    </w:p>
    <w:p w14:paraId="2C0DD504" w14:textId="77777777" w:rsidR="002E377C" w:rsidRPr="002E377C" w:rsidRDefault="002E377C" w:rsidP="002E377C">
      <w:pPr>
        <w:bidi/>
        <w:rPr>
          <w:rFonts w:cs="David" w:hint="cs"/>
          <w:rtl/>
        </w:rPr>
      </w:pPr>
    </w:p>
    <w:p w14:paraId="29B1B4C0" w14:textId="77777777" w:rsidR="002E377C" w:rsidRPr="002E377C" w:rsidRDefault="002E377C" w:rsidP="002E377C">
      <w:pPr>
        <w:bidi/>
        <w:rPr>
          <w:rFonts w:cs="David" w:hint="cs"/>
          <w:rtl/>
        </w:rPr>
      </w:pPr>
      <w:r w:rsidRPr="002E377C">
        <w:rPr>
          <w:rFonts w:cs="David" w:hint="cs"/>
          <w:rtl/>
        </w:rPr>
        <w:tab/>
        <w:t xml:space="preserve"> נרשם וזה יובא. אנחנו יכולים לעבור להצבעה. מי בעד התקציב שהונח לפנינו? מי נגד?</w:t>
      </w:r>
    </w:p>
    <w:p w14:paraId="216FE95E" w14:textId="77777777" w:rsidR="002E377C" w:rsidRPr="002E377C" w:rsidRDefault="002E377C" w:rsidP="002E377C">
      <w:pPr>
        <w:bidi/>
        <w:jc w:val="center"/>
        <w:rPr>
          <w:rFonts w:cs="David" w:hint="cs"/>
          <w:rtl/>
        </w:rPr>
      </w:pPr>
      <w:r w:rsidRPr="002E377C">
        <w:rPr>
          <w:rFonts w:cs="David"/>
          <w:rtl/>
        </w:rPr>
        <w:br/>
      </w:r>
    </w:p>
    <w:p w14:paraId="5D5876CA" w14:textId="77777777" w:rsidR="002E377C" w:rsidRPr="002E377C" w:rsidRDefault="002E377C" w:rsidP="002E377C">
      <w:pPr>
        <w:bidi/>
        <w:jc w:val="center"/>
        <w:rPr>
          <w:rFonts w:cs="David" w:hint="cs"/>
          <w:rtl/>
        </w:rPr>
      </w:pPr>
    </w:p>
    <w:p w14:paraId="25D213B4" w14:textId="77777777" w:rsidR="002E377C" w:rsidRPr="002E377C" w:rsidRDefault="002E377C" w:rsidP="002E377C">
      <w:pPr>
        <w:bidi/>
        <w:jc w:val="center"/>
        <w:rPr>
          <w:rFonts w:cs="David" w:hint="cs"/>
          <w:rtl/>
        </w:rPr>
      </w:pPr>
    </w:p>
    <w:p w14:paraId="074A9E96" w14:textId="77777777" w:rsidR="002E377C" w:rsidRPr="002E377C" w:rsidRDefault="002E377C" w:rsidP="002E377C">
      <w:pPr>
        <w:bidi/>
        <w:jc w:val="center"/>
        <w:rPr>
          <w:rFonts w:cs="David" w:hint="cs"/>
          <w:rtl/>
        </w:rPr>
      </w:pPr>
      <w:r w:rsidRPr="002E377C">
        <w:rPr>
          <w:rFonts w:cs="David"/>
          <w:rtl/>
        </w:rPr>
        <w:br w:type="page"/>
      </w:r>
    </w:p>
    <w:p w14:paraId="54B28AD3" w14:textId="77777777" w:rsidR="002E377C" w:rsidRPr="002E377C" w:rsidRDefault="002E377C" w:rsidP="002E377C">
      <w:pPr>
        <w:bidi/>
        <w:jc w:val="center"/>
        <w:rPr>
          <w:rFonts w:cs="David" w:hint="cs"/>
          <w:b/>
          <w:bCs/>
          <w:rtl/>
        </w:rPr>
      </w:pPr>
      <w:r w:rsidRPr="002E377C">
        <w:rPr>
          <w:rFonts w:cs="David" w:hint="cs"/>
          <w:b/>
          <w:bCs/>
          <w:rtl/>
        </w:rPr>
        <w:t>ה צ ב ע ה</w:t>
      </w:r>
    </w:p>
    <w:p w14:paraId="6084B28B" w14:textId="77777777" w:rsidR="002E377C" w:rsidRPr="002E377C" w:rsidRDefault="002E377C" w:rsidP="002E377C">
      <w:pPr>
        <w:bidi/>
        <w:jc w:val="center"/>
        <w:rPr>
          <w:rFonts w:cs="David" w:hint="cs"/>
          <w:b/>
          <w:bCs/>
          <w:rtl/>
        </w:rPr>
      </w:pPr>
    </w:p>
    <w:p w14:paraId="5DC25BEE" w14:textId="77777777" w:rsidR="002E377C" w:rsidRPr="002E377C" w:rsidRDefault="002E377C" w:rsidP="002E377C">
      <w:pPr>
        <w:bidi/>
        <w:jc w:val="center"/>
        <w:rPr>
          <w:rFonts w:cs="David" w:hint="cs"/>
          <w:rtl/>
        </w:rPr>
      </w:pPr>
      <w:r w:rsidRPr="002E377C">
        <w:rPr>
          <w:rFonts w:cs="David" w:hint="cs"/>
          <w:rtl/>
        </w:rPr>
        <w:t xml:space="preserve">בעד </w:t>
      </w:r>
      <w:r w:rsidRPr="002E377C">
        <w:rPr>
          <w:rFonts w:cs="David"/>
          <w:rtl/>
        </w:rPr>
        <w:t>–</w:t>
      </w:r>
      <w:r w:rsidRPr="002E377C">
        <w:rPr>
          <w:rFonts w:cs="David" w:hint="cs"/>
          <w:rtl/>
        </w:rPr>
        <w:t xml:space="preserve"> פה אחד</w:t>
      </w:r>
    </w:p>
    <w:p w14:paraId="044DA6B6" w14:textId="77777777" w:rsidR="002E377C" w:rsidRPr="002E377C" w:rsidRDefault="002E377C" w:rsidP="002E377C">
      <w:pPr>
        <w:bidi/>
        <w:jc w:val="center"/>
        <w:rPr>
          <w:rFonts w:cs="David" w:hint="cs"/>
          <w:rtl/>
        </w:rPr>
      </w:pPr>
      <w:r w:rsidRPr="002E377C">
        <w:rPr>
          <w:rFonts w:cs="David" w:hint="cs"/>
          <w:rtl/>
        </w:rPr>
        <w:t xml:space="preserve">נגד </w:t>
      </w:r>
      <w:r w:rsidRPr="002E377C">
        <w:rPr>
          <w:rFonts w:cs="David"/>
          <w:rtl/>
        </w:rPr>
        <w:t>–</w:t>
      </w:r>
      <w:r w:rsidRPr="002E377C">
        <w:rPr>
          <w:rFonts w:cs="David" w:hint="cs"/>
          <w:rtl/>
        </w:rPr>
        <w:t xml:space="preserve"> אין</w:t>
      </w:r>
    </w:p>
    <w:p w14:paraId="32014126" w14:textId="77777777" w:rsidR="002E377C" w:rsidRPr="002E377C" w:rsidRDefault="002E377C" w:rsidP="002E377C">
      <w:pPr>
        <w:bidi/>
        <w:jc w:val="center"/>
        <w:rPr>
          <w:rFonts w:cs="David" w:hint="cs"/>
          <w:rtl/>
        </w:rPr>
      </w:pPr>
      <w:r w:rsidRPr="002E377C">
        <w:rPr>
          <w:rFonts w:cs="David" w:hint="cs"/>
          <w:rtl/>
        </w:rPr>
        <w:t xml:space="preserve">נמנעים </w:t>
      </w:r>
      <w:r w:rsidRPr="002E377C">
        <w:rPr>
          <w:rFonts w:cs="David"/>
          <w:rtl/>
        </w:rPr>
        <w:t>–</w:t>
      </w:r>
      <w:r w:rsidRPr="002E377C">
        <w:rPr>
          <w:rFonts w:cs="David" w:hint="cs"/>
          <w:rtl/>
        </w:rPr>
        <w:t xml:space="preserve"> אין</w:t>
      </w:r>
    </w:p>
    <w:p w14:paraId="752D2F02" w14:textId="77777777" w:rsidR="002E377C" w:rsidRPr="002E377C" w:rsidRDefault="002E377C" w:rsidP="002E377C">
      <w:pPr>
        <w:bidi/>
        <w:jc w:val="center"/>
        <w:rPr>
          <w:rFonts w:cs="David" w:hint="cs"/>
          <w:rtl/>
        </w:rPr>
      </w:pPr>
      <w:r w:rsidRPr="002E377C">
        <w:rPr>
          <w:rFonts w:cs="David" w:hint="cs"/>
          <w:rtl/>
        </w:rPr>
        <w:t>תקציב הכנסת לשנת הכספים 2006 אושר.</w:t>
      </w:r>
    </w:p>
    <w:p w14:paraId="6171689E" w14:textId="77777777" w:rsidR="002E377C" w:rsidRPr="002E377C" w:rsidRDefault="002E377C" w:rsidP="002E377C">
      <w:pPr>
        <w:bidi/>
        <w:jc w:val="center"/>
        <w:rPr>
          <w:rFonts w:cs="David" w:hint="cs"/>
          <w:rtl/>
        </w:rPr>
      </w:pPr>
    </w:p>
    <w:p w14:paraId="56C77034" w14:textId="77777777" w:rsidR="002E377C" w:rsidRPr="002E377C" w:rsidRDefault="002E377C" w:rsidP="002E377C">
      <w:pPr>
        <w:bidi/>
        <w:rPr>
          <w:rFonts w:cs="David" w:hint="cs"/>
          <w:rtl/>
        </w:rPr>
      </w:pPr>
      <w:r w:rsidRPr="002E377C">
        <w:rPr>
          <w:rFonts w:cs="David" w:hint="cs"/>
          <w:u w:val="single"/>
          <w:rtl/>
        </w:rPr>
        <w:t>היו"ר רוחמה אברהם:</w:t>
      </w:r>
    </w:p>
    <w:p w14:paraId="3C286FEE" w14:textId="77777777" w:rsidR="002E377C" w:rsidRPr="002E377C" w:rsidRDefault="002E377C" w:rsidP="002E377C">
      <w:pPr>
        <w:bidi/>
        <w:rPr>
          <w:rFonts w:cs="David" w:hint="cs"/>
          <w:rtl/>
        </w:rPr>
      </w:pPr>
    </w:p>
    <w:p w14:paraId="765ACCA8" w14:textId="77777777" w:rsidR="002E377C" w:rsidRPr="002E377C" w:rsidRDefault="002E377C" w:rsidP="002E377C">
      <w:pPr>
        <w:bidi/>
        <w:rPr>
          <w:rFonts w:cs="David" w:hint="cs"/>
          <w:rtl/>
        </w:rPr>
      </w:pPr>
      <w:r w:rsidRPr="002E377C">
        <w:rPr>
          <w:rFonts w:cs="David" w:hint="cs"/>
          <w:rtl/>
        </w:rPr>
        <w:tab/>
        <w:t xml:space="preserve">התקציב אושר פה אחד. בהצלחה, ואני מקווה שבחודשים הנותרים לשנה הזאת תממשו את כל מה שהחלטנו כאן, לטובת הכנסת ולטובת עם ישראל. </w:t>
      </w:r>
    </w:p>
    <w:p w14:paraId="146A4903" w14:textId="77777777" w:rsidR="002E377C" w:rsidRPr="002E377C" w:rsidRDefault="002E377C" w:rsidP="002E377C">
      <w:pPr>
        <w:bidi/>
        <w:rPr>
          <w:rFonts w:cs="David" w:hint="cs"/>
          <w:rtl/>
        </w:rPr>
      </w:pPr>
    </w:p>
    <w:p w14:paraId="4C7FB4DB" w14:textId="77777777" w:rsidR="002E377C" w:rsidRPr="002E377C" w:rsidRDefault="002E377C" w:rsidP="002E377C">
      <w:pPr>
        <w:bidi/>
        <w:rPr>
          <w:rFonts w:cs="David" w:hint="cs"/>
          <w:rtl/>
        </w:rPr>
      </w:pPr>
      <w:r w:rsidRPr="002E377C">
        <w:rPr>
          <w:rFonts w:cs="David" w:hint="cs"/>
          <w:rtl/>
        </w:rPr>
        <w:tab/>
        <w:t>תודה רבה, הישיבה נעולה.</w:t>
      </w:r>
    </w:p>
    <w:p w14:paraId="5A4A1B4F" w14:textId="77777777" w:rsidR="002E377C" w:rsidRPr="002E377C" w:rsidRDefault="002E377C" w:rsidP="002E377C">
      <w:pPr>
        <w:bidi/>
        <w:rPr>
          <w:rFonts w:cs="David" w:hint="cs"/>
          <w:rtl/>
        </w:rPr>
      </w:pPr>
      <w:r w:rsidRPr="002E377C">
        <w:rPr>
          <w:rFonts w:cs="David"/>
          <w:rtl/>
        </w:rPr>
        <w:br/>
      </w:r>
    </w:p>
    <w:p w14:paraId="68069929" w14:textId="77777777" w:rsidR="002E377C" w:rsidRPr="002E377C" w:rsidRDefault="002E377C" w:rsidP="002E377C">
      <w:pPr>
        <w:bidi/>
        <w:rPr>
          <w:rFonts w:cs="David" w:hint="cs"/>
          <w:rtl/>
        </w:rPr>
      </w:pPr>
      <w:r w:rsidRPr="002E377C">
        <w:rPr>
          <w:rFonts w:cs="David"/>
          <w:rtl/>
        </w:rPr>
        <w:br/>
      </w:r>
      <w:r w:rsidRPr="002E377C">
        <w:rPr>
          <w:rFonts w:cs="David" w:hint="cs"/>
          <w:rtl/>
        </w:rPr>
        <w:t>הישיבה ננעלה בשעה 19:40.</w:t>
      </w:r>
    </w:p>
    <w:p w14:paraId="602EB693" w14:textId="77777777" w:rsidR="00552A80" w:rsidRPr="002E377C" w:rsidRDefault="00552A80" w:rsidP="002E377C">
      <w:pPr>
        <w:bidi/>
        <w:rPr>
          <w:rFonts w:cs="David"/>
        </w:rPr>
      </w:pPr>
    </w:p>
    <w:sectPr w:rsidR="00552A80" w:rsidRPr="002E377C" w:rsidSect="002E377C">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00533" w14:textId="77777777" w:rsidR="00000000" w:rsidRDefault="002B45CF">
      <w:r>
        <w:separator/>
      </w:r>
    </w:p>
  </w:endnote>
  <w:endnote w:type="continuationSeparator" w:id="0">
    <w:p w14:paraId="7F606802" w14:textId="77777777" w:rsidR="00000000" w:rsidRDefault="002B4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F08D4" w14:textId="77777777" w:rsidR="00000000" w:rsidRDefault="002B45CF">
      <w:r>
        <w:separator/>
      </w:r>
    </w:p>
  </w:footnote>
  <w:footnote w:type="continuationSeparator" w:id="0">
    <w:p w14:paraId="2C12ACB6" w14:textId="77777777" w:rsidR="00000000" w:rsidRDefault="002B4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43D5" w14:textId="77777777" w:rsidR="002E377C" w:rsidRDefault="002E377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714FCAC" w14:textId="77777777" w:rsidR="002E377C" w:rsidRDefault="002E377C">
    <w:pPr>
      <w:pStyle w:val="Header"/>
      <w:ind w:right="360"/>
      <w:jc w:val="both"/>
      <w:rPr>
        <w:rtl/>
      </w:rPr>
    </w:pPr>
  </w:p>
  <w:p w14:paraId="2B2E3877" w14:textId="77777777" w:rsidR="002E377C" w:rsidRDefault="002E377C"/>
  <w:p w14:paraId="2738E8E0" w14:textId="77777777" w:rsidR="002E377C" w:rsidRDefault="002E377C"/>
  <w:p w14:paraId="4D4AA354" w14:textId="77777777" w:rsidR="002E377C" w:rsidRDefault="002E377C"/>
  <w:p w14:paraId="4368B212" w14:textId="77777777" w:rsidR="002E377C" w:rsidRDefault="002E377C"/>
  <w:p w14:paraId="22842D3D" w14:textId="77777777" w:rsidR="002E377C" w:rsidRDefault="002E377C"/>
  <w:p w14:paraId="43C848B0" w14:textId="77777777" w:rsidR="002E377C" w:rsidRDefault="002E377C"/>
  <w:p w14:paraId="7599655F" w14:textId="77777777" w:rsidR="002E377C" w:rsidRDefault="002E377C"/>
  <w:p w14:paraId="18D2DAC3" w14:textId="77777777" w:rsidR="002E377C" w:rsidRDefault="002E377C"/>
  <w:p w14:paraId="6C1F1805" w14:textId="77777777" w:rsidR="002E377C" w:rsidRDefault="002E37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968CE" w14:textId="77777777" w:rsidR="002E377C" w:rsidRDefault="002E377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763689F7" w14:textId="77777777" w:rsidR="002E377C" w:rsidRDefault="002E377C">
    <w:pPr>
      <w:pStyle w:val="Header"/>
      <w:ind w:right="360"/>
      <w:jc w:val="both"/>
      <w:rPr>
        <w:rFonts w:hint="cs"/>
        <w:rtl/>
      </w:rPr>
    </w:pPr>
    <w:r>
      <w:rPr>
        <w:rFonts w:hint="cs"/>
        <w:rtl/>
      </w:rPr>
      <w:t>הוועדה המשותפת לתקציב הכנסת</w:t>
    </w:r>
  </w:p>
  <w:p w14:paraId="2557AE7C" w14:textId="77777777" w:rsidR="002E377C" w:rsidRDefault="002E377C">
    <w:pPr>
      <w:pStyle w:val="Header"/>
      <w:ind w:right="360"/>
      <w:jc w:val="both"/>
      <w:rPr>
        <w:rStyle w:val="PageNumber"/>
        <w:rFonts w:hint="cs"/>
        <w:rtl/>
      </w:rPr>
    </w:pPr>
    <w:r>
      <w:rPr>
        <w:rFonts w:hint="cs"/>
        <w:rtl/>
      </w:rPr>
      <w:t>31.5.2006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5165פרוטוקול_ישיבת_ועדה.doc"/>
    <w:docVar w:name="StartMode" w:val="3"/>
  </w:docVars>
  <w:rsids>
    <w:rsidRoot w:val="002F20B5"/>
    <w:rsid w:val="002B45CF"/>
    <w:rsid w:val="002E377C"/>
    <w:rsid w:val="002F20B5"/>
    <w:rsid w:val="00552A80"/>
    <w:rsid w:val="00965806"/>
    <w:rsid w:val="00CA59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072A0B"/>
  <w15:chartTrackingRefBased/>
  <w15:docId w15:val="{3DF7D0D7-459A-4C4F-9BA7-E9438B3B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E377C"/>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2E377C"/>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E377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E3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1747</Words>
  <Characters>9960</Characters>
  <Application>Microsoft Office Word</Application>
  <DocSecurity>0</DocSecurity>
  <Lines>83</Lines>
  <Paragraphs>23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