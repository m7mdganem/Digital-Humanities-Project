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7A8D0" w14:textId="77777777" w:rsidR="00EF355B" w:rsidRDefault="00EF355B" w:rsidP="00EF355B">
      <w:pPr>
        <w:bidi/>
        <w:jc w:val="both"/>
        <w:rPr>
          <w:rFonts w:cs="David" w:hint="cs"/>
          <w:b/>
          <w:bCs/>
          <w:rtl/>
        </w:rPr>
      </w:pPr>
      <w:r w:rsidRPr="007836E7">
        <w:rPr>
          <w:rFonts w:cs="David" w:hint="cs"/>
          <w:b/>
          <w:bCs/>
          <w:rtl/>
        </w:rPr>
        <w:t xml:space="preserve">הכנסת השבע-עשרה </w:t>
      </w:r>
      <w:r w:rsidRPr="007836E7">
        <w:rPr>
          <w:rFonts w:cs="David" w:hint="cs"/>
          <w:b/>
          <w:bCs/>
          <w:rtl/>
        </w:rPr>
        <w:tab/>
      </w:r>
      <w:r w:rsidRPr="007836E7">
        <w:rPr>
          <w:rFonts w:cs="David" w:hint="cs"/>
          <w:b/>
          <w:bCs/>
          <w:rtl/>
        </w:rPr>
        <w:tab/>
      </w:r>
      <w:r w:rsidRPr="007836E7">
        <w:rPr>
          <w:rFonts w:cs="David" w:hint="cs"/>
          <w:b/>
          <w:bCs/>
          <w:rtl/>
        </w:rPr>
        <w:tab/>
      </w:r>
      <w:r w:rsidRPr="007836E7">
        <w:rPr>
          <w:rFonts w:cs="David" w:hint="cs"/>
          <w:b/>
          <w:bCs/>
          <w:rtl/>
        </w:rPr>
        <w:tab/>
      </w:r>
      <w:r w:rsidRPr="007836E7">
        <w:rPr>
          <w:rFonts w:cs="David" w:hint="cs"/>
          <w:b/>
          <w:bCs/>
          <w:rtl/>
        </w:rPr>
        <w:tab/>
      </w:r>
      <w:r w:rsidRPr="007836E7">
        <w:rPr>
          <w:rFonts w:cs="David" w:hint="cs"/>
          <w:b/>
          <w:bCs/>
          <w:rtl/>
        </w:rPr>
        <w:tab/>
        <w:t>נוסח לא מתוקן</w:t>
      </w:r>
    </w:p>
    <w:p w14:paraId="5D83E730" w14:textId="77777777" w:rsidR="00EF355B" w:rsidRDefault="00EF355B" w:rsidP="00EF355B">
      <w:pPr>
        <w:bidi/>
        <w:jc w:val="both"/>
        <w:rPr>
          <w:rFonts w:cs="David" w:hint="cs"/>
          <w:b/>
          <w:bCs/>
          <w:rtl/>
        </w:rPr>
      </w:pPr>
      <w:r>
        <w:rPr>
          <w:rFonts w:cs="David" w:hint="cs"/>
          <w:b/>
          <w:bCs/>
          <w:rtl/>
        </w:rPr>
        <w:t>מושב שני</w:t>
      </w:r>
    </w:p>
    <w:p w14:paraId="2848FC0C" w14:textId="77777777" w:rsidR="00EF355B" w:rsidRDefault="00EF355B" w:rsidP="00EF355B">
      <w:pPr>
        <w:bidi/>
        <w:jc w:val="both"/>
        <w:rPr>
          <w:rFonts w:cs="David" w:hint="cs"/>
          <w:b/>
          <w:bCs/>
          <w:rtl/>
        </w:rPr>
      </w:pPr>
    </w:p>
    <w:p w14:paraId="12FA2983" w14:textId="77777777" w:rsidR="00EF355B" w:rsidRDefault="00EF355B" w:rsidP="00EF355B">
      <w:pPr>
        <w:bidi/>
        <w:jc w:val="both"/>
        <w:rPr>
          <w:rFonts w:cs="David" w:hint="cs"/>
          <w:b/>
          <w:bCs/>
          <w:rtl/>
        </w:rPr>
      </w:pPr>
    </w:p>
    <w:p w14:paraId="22172F34" w14:textId="77777777" w:rsidR="00EF355B" w:rsidRDefault="00EF355B" w:rsidP="00EF355B">
      <w:pPr>
        <w:bidi/>
        <w:jc w:val="both"/>
        <w:rPr>
          <w:rFonts w:cs="David" w:hint="cs"/>
          <w:b/>
          <w:bCs/>
          <w:rtl/>
        </w:rPr>
      </w:pPr>
    </w:p>
    <w:p w14:paraId="6E7AA299" w14:textId="77777777" w:rsidR="00EF355B" w:rsidRDefault="00EF355B" w:rsidP="00EF355B">
      <w:pPr>
        <w:bidi/>
        <w:jc w:val="center"/>
        <w:rPr>
          <w:rFonts w:cs="David" w:hint="cs"/>
          <w:b/>
          <w:bCs/>
          <w:rtl/>
        </w:rPr>
      </w:pPr>
      <w:r w:rsidRPr="007836E7">
        <w:rPr>
          <w:rFonts w:cs="David" w:hint="cs"/>
          <w:b/>
          <w:bCs/>
          <w:rtl/>
        </w:rPr>
        <w:t xml:space="preserve">פרוטוקול </w:t>
      </w:r>
      <w:r>
        <w:rPr>
          <w:rFonts w:cs="David" w:hint="cs"/>
          <w:b/>
          <w:bCs/>
          <w:rtl/>
        </w:rPr>
        <w:t>מס' 108</w:t>
      </w:r>
    </w:p>
    <w:p w14:paraId="71BCB713" w14:textId="77777777" w:rsidR="00EF355B" w:rsidRDefault="00EF355B" w:rsidP="00EF355B">
      <w:pPr>
        <w:bidi/>
        <w:jc w:val="center"/>
        <w:rPr>
          <w:rFonts w:cs="David" w:hint="cs"/>
          <w:b/>
          <w:bCs/>
          <w:rtl/>
        </w:rPr>
      </w:pPr>
    </w:p>
    <w:p w14:paraId="6FC83887" w14:textId="77777777" w:rsidR="00EF355B" w:rsidRDefault="00EF355B" w:rsidP="00EF355B">
      <w:pPr>
        <w:bidi/>
        <w:jc w:val="center"/>
        <w:rPr>
          <w:rFonts w:cs="David" w:hint="cs"/>
          <w:b/>
          <w:bCs/>
          <w:rtl/>
        </w:rPr>
      </w:pPr>
      <w:r>
        <w:rPr>
          <w:rFonts w:cs="David" w:hint="cs"/>
          <w:b/>
          <w:bCs/>
          <w:rtl/>
        </w:rPr>
        <w:t>מישיבת ועדת הכנסת</w:t>
      </w:r>
    </w:p>
    <w:p w14:paraId="6F2D9125" w14:textId="77777777" w:rsidR="00EF355B" w:rsidRDefault="00EF355B" w:rsidP="00EF355B">
      <w:pPr>
        <w:bidi/>
        <w:jc w:val="center"/>
        <w:rPr>
          <w:rFonts w:cs="David" w:hint="cs"/>
          <w:b/>
          <w:bCs/>
          <w:u w:val="single"/>
          <w:rtl/>
        </w:rPr>
      </w:pPr>
      <w:r w:rsidRPr="007836E7">
        <w:rPr>
          <w:rFonts w:cs="David" w:hint="cs"/>
          <w:b/>
          <w:bCs/>
          <w:u w:val="single"/>
          <w:rtl/>
        </w:rPr>
        <w:t xml:space="preserve">יום רביעי, כ"א באייר </w:t>
      </w:r>
      <w:proofErr w:type="spellStart"/>
      <w:r w:rsidRPr="007836E7">
        <w:rPr>
          <w:rFonts w:cs="David" w:hint="cs"/>
          <w:b/>
          <w:bCs/>
          <w:u w:val="single"/>
          <w:rtl/>
        </w:rPr>
        <w:t>התשס"ז</w:t>
      </w:r>
      <w:proofErr w:type="spellEnd"/>
      <w:r w:rsidRPr="007836E7">
        <w:rPr>
          <w:rFonts w:cs="David" w:hint="cs"/>
          <w:b/>
          <w:bCs/>
          <w:u w:val="single"/>
          <w:rtl/>
        </w:rPr>
        <w:t xml:space="preserve"> (9 במאי 2007), שעה 10:00</w:t>
      </w:r>
    </w:p>
    <w:p w14:paraId="42262D41" w14:textId="77777777" w:rsidR="00EF355B" w:rsidRDefault="00EF355B" w:rsidP="00EF355B">
      <w:pPr>
        <w:bidi/>
        <w:jc w:val="both"/>
        <w:rPr>
          <w:rFonts w:cs="David" w:hint="cs"/>
          <w:b/>
          <w:bCs/>
          <w:u w:val="single"/>
          <w:rtl/>
        </w:rPr>
      </w:pPr>
    </w:p>
    <w:p w14:paraId="4DA2F758" w14:textId="77777777" w:rsidR="00EF355B" w:rsidRDefault="00EF355B" w:rsidP="00EF355B">
      <w:pPr>
        <w:bidi/>
        <w:jc w:val="both"/>
        <w:rPr>
          <w:rFonts w:cs="David"/>
          <w:rtl/>
        </w:rPr>
      </w:pPr>
      <w:r>
        <w:rPr>
          <w:rFonts w:cs="David" w:hint="cs"/>
          <w:b/>
          <w:bCs/>
          <w:u w:val="single"/>
          <w:rtl/>
        </w:rPr>
        <w:t>סדר היום:</w:t>
      </w:r>
    </w:p>
    <w:p w14:paraId="7FF7D7E9" w14:textId="77777777" w:rsidR="00EF355B" w:rsidRDefault="00EF355B" w:rsidP="00EF355B">
      <w:pPr>
        <w:numPr>
          <w:ilvl w:val="0"/>
          <w:numId w:val="1"/>
        </w:numPr>
        <w:bidi/>
        <w:jc w:val="both"/>
        <w:rPr>
          <w:rFonts w:cs="David" w:hint="cs"/>
        </w:rPr>
      </w:pPr>
      <w:r>
        <w:rPr>
          <w:rFonts w:cs="David" w:hint="cs"/>
          <w:rtl/>
        </w:rPr>
        <w:t>ישיבת הכנסת בשבוע שחל בו חג השבועות.</w:t>
      </w:r>
    </w:p>
    <w:p w14:paraId="622309E4" w14:textId="77777777" w:rsidR="00EF355B" w:rsidRDefault="00EF355B" w:rsidP="00EF355B">
      <w:pPr>
        <w:numPr>
          <w:ilvl w:val="0"/>
          <w:numId w:val="1"/>
        </w:numPr>
        <w:bidi/>
        <w:jc w:val="both"/>
        <w:rPr>
          <w:rFonts w:cs="David" w:hint="cs"/>
        </w:rPr>
      </w:pPr>
      <w:r>
        <w:rPr>
          <w:rFonts w:cs="David" w:hint="cs"/>
          <w:rtl/>
        </w:rPr>
        <w:t xml:space="preserve">בקשת חברת הכנסת רוחמה אברהם להקדמת הדיון בהצעת חוק העונשין (תיקון </w:t>
      </w:r>
      <w:r>
        <w:rPr>
          <w:rFonts w:cs="David"/>
          <w:rtl/>
        </w:rPr>
        <w:t>–</w:t>
      </w:r>
      <w:r>
        <w:rPr>
          <w:rFonts w:cs="David" w:hint="cs"/>
          <w:rtl/>
        </w:rPr>
        <w:t xml:space="preserve"> שלילת תשלומים לחבר הכנסת לשעבר שהורשע בעבירה מסוג פשע), </w:t>
      </w:r>
      <w:proofErr w:type="spellStart"/>
      <w:r>
        <w:rPr>
          <w:rFonts w:cs="David" w:hint="cs"/>
          <w:rtl/>
        </w:rPr>
        <w:t>התשס"ז</w:t>
      </w:r>
      <w:proofErr w:type="spellEnd"/>
      <w:r>
        <w:rPr>
          <w:rFonts w:cs="David" w:hint="cs"/>
          <w:rtl/>
        </w:rPr>
        <w:t xml:space="preserve">-2007, לפני הקריאה הטרומית. </w:t>
      </w:r>
    </w:p>
    <w:p w14:paraId="753F6098" w14:textId="77777777" w:rsidR="00EF355B" w:rsidRDefault="00EF355B" w:rsidP="00EF355B">
      <w:pPr>
        <w:numPr>
          <w:ilvl w:val="0"/>
          <w:numId w:val="1"/>
        </w:numPr>
        <w:bidi/>
        <w:jc w:val="both"/>
        <w:rPr>
          <w:rFonts w:cs="David" w:hint="cs"/>
        </w:rPr>
      </w:pPr>
      <w:r>
        <w:rPr>
          <w:rFonts w:cs="David" w:hint="cs"/>
          <w:rtl/>
        </w:rPr>
        <w:t xml:space="preserve">בקשת חבר הכנסת דוד רותם להקדמת הדיון ב: א. הצעת חוק יסוד: הכנסת (תיקון </w:t>
      </w:r>
      <w:r>
        <w:rPr>
          <w:rFonts w:cs="David"/>
          <w:rtl/>
        </w:rPr>
        <w:t>–</w:t>
      </w:r>
      <w:r>
        <w:rPr>
          <w:rFonts w:cs="David" w:hint="cs"/>
          <w:rtl/>
        </w:rPr>
        <w:t xml:space="preserve"> הצהרת אמונים של חבר כנסת);  ב. הצעת חוק יסוד: הממשלה (תיקון </w:t>
      </w:r>
      <w:r>
        <w:rPr>
          <w:rFonts w:cs="David"/>
          <w:rtl/>
        </w:rPr>
        <w:t>–</w:t>
      </w:r>
      <w:r>
        <w:rPr>
          <w:rFonts w:cs="David" w:hint="cs"/>
          <w:rtl/>
        </w:rPr>
        <w:t xml:space="preserve"> הצהרת אמונים).</w:t>
      </w:r>
    </w:p>
    <w:p w14:paraId="1B698F39" w14:textId="77777777" w:rsidR="00EF355B" w:rsidRDefault="00EF355B" w:rsidP="00EF355B">
      <w:pPr>
        <w:numPr>
          <w:ilvl w:val="0"/>
          <w:numId w:val="1"/>
        </w:numPr>
        <w:bidi/>
        <w:jc w:val="both"/>
        <w:rPr>
          <w:rFonts w:cs="David" w:hint="cs"/>
        </w:rPr>
      </w:pPr>
      <w:r>
        <w:rPr>
          <w:rFonts w:cs="David" w:hint="cs"/>
          <w:rtl/>
        </w:rPr>
        <w:t>בקשת חבר הכנסת גפני להקדמת הדיון בהצעת חוק מיסוי מקרקעין (שבח, מכירה ו</w:t>
      </w:r>
      <w:r w:rsidRPr="00226625">
        <w:rPr>
          <w:rFonts w:cs="David" w:hint="cs"/>
          <w:rtl/>
        </w:rPr>
        <w:t xml:space="preserve">רכישה)(תיקון </w:t>
      </w:r>
      <w:r w:rsidRPr="00226625">
        <w:rPr>
          <w:rFonts w:cs="David"/>
          <w:rtl/>
        </w:rPr>
        <w:t>–</w:t>
      </w:r>
      <w:r w:rsidRPr="00226625">
        <w:rPr>
          <w:rFonts w:cs="David" w:hint="cs"/>
          <w:rtl/>
        </w:rPr>
        <w:t xml:space="preserve"> הפחתת מס רכישה), </w:t>
      </w:r>
      <w:proofErr w:type="spellStart"/>
      <w:r w:rsidRPr="00226625">
        <w:rPr>
          <w:rFonts w:cs="David" w:hint="cs"/>
          <w:rtl/>
        </w:rPr>
        <w:t>התשס"ז</w:t>
      </w:r>
      <w:proofErr w:type="spellEnd"/>
      <w:r w:rsidRPr="00226625">
        <w:rPr>
          <w:rFonts w:cs="David" w:hint="cs"/>
          <w:rtl/>
        </w:rPr>
        <w:t>-2007</w:t>
      </w:r>
      <w:r>
        <w:rPr>
          <w:rFonts w:cs="David" w:hint="cs"/>
          <w:rtl/>
        </w:rPr>
        <w:t>.</w:t>
      </w:r>
    </w:p>
    <w:p w14:paraId="3BA835AE" w14:textId="77777777" w:rsidR="00EF355B" w:rsidRDefault="00EF355B" w:rsidP="00EF355B">
      <w:pPr>
        <w:numPr>
          <w:ilvl w:val="0"/>
          <w:numId w:val="1"/>
        </w:numPr>
        <w:bidi/>
        <w:jc w:val="both"/>
        <w:rPr>
          <w:rFonts w:cs="David" w:hint="cs"/>
        </w:rPr>
      </w:pPr>
      <w:r>
        <w:rPr>
          <w:rFonts w:cs="David" w:hint="cs"/>
          <w:rtl/>
        </w:rPr>
        <w:t xml:space="preserve">תשלומים נלווים לקצבה לחבר הכנסת לשעבר שאינו יכול לעשות בהם שימוש. </w:t>
      </w:r>
    </w:p>
    <w:p w14:paraId="3F2021FD" w14:textId="77777777" w:rsidR="00EF355B" w:rsidRPr="00226625" w:rsidRDefault="00EF355B" w:rsidP="00EF355B">
      <w:pPr>
        <w:bidi/>
        <w:jc w:val="both"/>
        <w:rPr>
          <w:rFonts w:cs="David" w:hint="cs"/>
          <w:rtl/>
        </w:rPr>
      </w:pPr>
    </w:p>
    <w:p w14:paraId="4EC4AF37" w14:textId="77777777" w:rsidR="00EF355B" w:rsidRDefault="00EF355B" w:rsidP="00EF355B">
      <w:pPr>
        <w:bidi/>
        <w:jc w:val="both"/>
        <w:rPr>
          <w:rFonts w:cs="David" w:hint="cs"/>
          <w:b/>
          <w:bCs/>
          <w:u w:val="single"/>
          <w:rtl/>
        </w:rPr>
      </w:pPr>
      <w:r>
        <w:rPr>
          <w:rFonts w:cs="David" w:hint="cs"/>
          <w:b/>
          <w:bCs/>
          <w:u w:val="single"/>
          <w:rtl/>
        </w:rPr>
        <w:t>נכחו:</w:t>
      </w:r>
    </w:p>
    <w:p w14:paraId="6A82B5AF" w14:textId="77777777" w:rsidR="00EF355B" w:rsidRDefault="00EF355B" w:rsidP="00EF355B">
      <w:pPr>
        <w:bidi/>
        <w:jc w:val="both"/>
        <w:rPr>
          <w:rFonts w:cs="David" w:hint="cs"/>
          <w:b/>
          <w:bCs/>
          <w:u w:val="single"/>
          <w:rtl/>
        </w:rPr>
      </w:pPr>
    </w:p>
    <w:p w14:paraId="3380D936" w14:textId="77777777" w:rsidR="00EF355B" w:rsidRDefault="00EF355B" w:rsidP="00EF355B">
      <w:pPr>
        <w:bidi/>
        <w:jc w:val="both"/>
        <w:rPr>
          <w:rFonts w:cs="David" w:hint="cs"/>
          <w:b/>
          <w:bCs/>
          <w:u w:val="single"/>
          <w:rtl/>
        </w:rPr>
      </w:pPr>
      <w:r>
        <w:rPr>
          <w:rFonts w:cs="David" w:hint="cs"/>
          <w:b/>
          <w:bCs/>
          <w:u w:val="single"/>
          <w:rtl/>
        </w:rPr>
        <w:t>חברי הוועדה:</w:t>
      </w:r>
    </w:p>
    <w:p w14:paraId="7119AFE6" w14:textId="77777777" w:rsidR="00EF355B" w:rsidRDefault="00EF355B" w:rsidP="00EF355B">
      <w:pPr>
        <w:bidi/>
        <w:jc w:val="both"/>
        <w:rPr>
          <w:rFonts w:cs="David" w:hint="cs"/>
          <w:rtl/>
        </w:rPr>
      </w:pPr>
      <w:r>
        <w:rPr>
          <w:rFonts w:cs="David" w:hint="cs"/>
          <w:rtl/>
        </w:rPr>
        <w:t xml:space="preserve">רוחמה אברהם </w:t>
      </w:r>
      <w:r>
        <w:rPr>
          <w:rFonts w:cs="David"/>
          <w:rtl/>
        </w:rPr>
        <w:t>–</w:t>
      </w:r>
      <w:r>
        <w:rPr>
          <w:rFonts w:cs="David" w:hint="cs"/>
          <w:rtl/>
        </w:rPr>
        <w:t xml:space="preserve"> היו"ר</w:t>
      </w:r>
    </w:p>
    <w:p w14:paraId="017E0F1B" w14:textId="77777777" w:rsidR="00EF355B" w:rsidRDefault="00EF355B" w:rsidP="00EF355B">
      <w:pPr>
        <w:bidi/>
        <w:jc w:val="both"/>
        <w:rPr>
          <w:rFonts w:cs="David" w:hint="cs"/>
          <w:rtl/>
        </w:rPr>
      </w:pPr>
      <w:r>
        <w:rPr>
          <w:rFonts w:cs="David" w:hint="cs"/>
          <w:rtl/>
        </w:rPr>
        <w:t>קולט אביטל</w:t>
      </w:r>
    </w:p>
    <w:p w14:paraId="5C163EB9" w14:textId="77777777" w:rsidR="00EF355B" w:rsidRDefault="00EF355B" w:rsidP="00EF355B">
      <w:pPr>
        <w:bidi/>
        <w:jc w:val="both"/>
        <w:rPr>
          <w:rFonts w:cs="David" w:hint="cs"/>
          <w:rtl/>
        </w:rPr>
      </w:pPr>
      <w:r>
        <w:rPr>
          <w:rFonts w:cs="David" w:hint="cs"/>
          <w:rtl/>
        </w:rPr>
        <w:t xml:space="preserve">יולי </w:t>
      </w:r>
      <w:proofErr w:type="spellStart"/>
      <w:r>
        <w:rPr>
          <w:rFonts w:cs="David" w:hint="cs"/>
          <w:rtl/>
        </w:rPr>
        <w:t>אדלשטיין</w:t>
      </w:r>
      <w:proofErr w:type="spellEnd"/>
    </w:p>
    <w:p w14:paraId="5C7116B9" w14:textId="77777777" w:rsidR="00EF355B" w:rsidRDefault="00EF355B" w:rsidP="00EF355B">
      <w:pPr>
        <w:bidi/>
        <w:jc w:val="both"/>
        <w:rPr>
          <w:rFonts w:cs="David" w:hint="cs"/>
          <w:rtl/>
        </w:rPr>
      </w:pPr>
      <w:r>
        <w:rPr>
          <w:rFonts w:cs="David" w:hint="cs"/>
          <w:rtl/>
        </w:rPr>
        <w:t>דוד אזולאי</w:t>
      </w:r>
    </w:p>
    <w:p w14:paraId="7981A280" w14:textId="77777777" w:rsidR="00EF355B" w:rsidRDefault="00EF355B" w:rsidP="00EF355B">
      <w:pPr>
        <w:bidi/>
        <w:jc w:val="both"/>
        <w:rPr>
          <w:rFonts w:cs="David" w:hint="cs"/>
          <w:rtl/>
        </w:rPr>
      </w:pPr>
      <w:proofErr w:type="spellStart"/>
      <w:r>
        <w:rPr>
          <w:rFonts w:cs="David" w:hint="cs"/>
          <w:rtl/>
        </w:rPr>
        <w:t>רוברט</w:t>
      </w:r>
      <w:proofErr w:type="spellEnd"/>
      <w:r>
        <w:rPr>
          <w:rFonts w:cs="David" w:hint="cs"/>
          <w:rtl/>
        </w:rPr>
        <w:t xml:space="preserve"> </w:t>
      </w:r>
      <w:proofErr w:type="spellStart"/>
      <w:r>
        <w:rPr>
          <w:rFonts w:cs="David" w:hint="cs"/>
          <w:rtl/>
        </w:rPr>
        <w:t>אילטוב</w:t>
      </w:r>
      <w:proofErr w:type="spellEnd"/>
    </w:p>
    <w:p w14:paraId="7D440CE5" w14:textId="77777777" w:rsidR="00EF355B" w:rsidRDefault="00EF355B" w:rsidP="00EF355B">
      <w:pPr>
        <w:bidi/>
        <w:jc w:val="both"/>
        <w:rPr>
          <w:rFonts w:cs="David" w:hint="cs"/>
          <w:rtl/>
        </w:rPr>
      </w:pPr>
      <w:r>
        <w:rPr>
          <w:rFonts w:cs="David" w:hint="cs"/>
          <w:rtl/>
        </w:rPr>
        <w:t>אורי אריאל</w:t>
      </w:r>
    </w:p>
    <w:p w14:paraId="36AFABE5" w14:textId="77777777" w:rsidR="00EF355B" w:rsidRDefault="00EF355B" w:rsidP="00EF355B">
      <w:pPr>
        <w:bidi/>
        <w:jc w:val="both"/>
        <w:rPr>
          <w:rFonts w:cs="David" w:hint="cs"/>
          <w:rtl/>
        </w:rPr>
      </w:pPr>
      <w:proofErr w:type="spellStart"/>
      <w:r>
        <w:rPr>
          <w:rFonts w:cs="David" w:hint="cs"/>
          <w:rtl/>
        </w:rPr>
        <w:t>מוחמד</w:t>
      </w:r>
      <w:proofErr w:type="spellEnd"/>
      <w:r>
        <w:rPr>
          <w:rFonts w:cs="David" w:hint="cs"/>
          <w:rtl/>
        </w:rPr>
        <w:t xml:space="preserve"> ברכה</w:t>
      </w:r>
    </w:p>
    <w:p w14:paraId="0C625007" w14:textId="77777777" w:rsidR="00EF355B" w:rsidRDefault="00EF355B" w:rsidP="00EF355B">
      <w:pPr>
        <w:bidi/>
        <w:jc w:val="both"/>
        <w:rPr>
          <w:rFonts w:cs="David" w:hint="cs"/>
          <w:rtl/>
        </w:rPr>
      </w:pPr>
      <w:r>
        <w:rPr>
          <w:rFonts w:cs="David" w:hint="cs"/>
          <w:rtl/>
        </w:rPr>
        <w:t>יצחק גלנטי</w:t>
      </w:r>
    </w:p>
    <w:p w14:paraId="32A4DC3C" w14:textId="77777777" w:rsidR="00EF355B" w:rsidRDefault="00EF355B" w:rsidP="00EF355B">
      <w:pPr>
        <w:bidi/>
        <w:jc w:val="both"/>
        <w:rPr>
          <w:rFonts w:cs="David" w:hint="cs"/>
          <w:rtl/>
        </w:rPr>
      </w:pPr>
      <w:r>
        <w:rPr>
          <w:rFonts w:cs="David" w:hint="cs"/>
          <w:rtl/>
        </w:rPr>
        <w:t>נסים זאב</w:t>
      </w:r>
    </w:p>
    <w:p w14:paraId="79A1AC68" w14:textId="77777777" w:rsidR="00EF355B" w:rsidRDefault="00EF355B" w:rsidP="00EF355B">
      <w:pPr>
        <w:bidi/>
        <w:jc w:val="both"/>
        <w:rPr>
          <w:rFonts w:cs="David" w:hint="cs"/>
          <w:rtl/>
        </w:rPr>
      </w:pPr>
      <w:r>
        <w:rPr>
          <w:rFonts w:cs="David" w:hint="cs"/>
          <w:rtl/>
        </w:rPr>
        <w:t>יואל חסון</w:t>
      </w:r>
    </w:p>
    <w:p w14:paraId="4A5FFDFA" w14:textId="77777777" w:rsidR="00EF355B" w:rsidRDefault="00EF355B" w:rsidP="00EF355B">
      <w:pPr>
        <w:bidi/>
        <w:jc w:val="both"/>
        <w:rPr>
          <w:rFonts w:cs="David" w:hint="cs"/>
          <w:rtl/>
        </w:rPr>
      </w:pPr>
      <w:r>
        <w:rPr>
          <w:rFonts w:cs="David" w:hint="cs"/>
          <w:rtl/>
        </w:rPr>
        <w:t>שי חרמש</w:t>
      </w:r>
    </w:p>
    <w:p w14:paraId="5F9F44BF" w14:textId="77777777" w:rsidR="00EF355B" w:rsidRDefault="00EF355B" w:rsidP="00EF355B">
      <w:pPr>
        <w:bidi/>
        <w:jc w:val="both"/>
        <w:rPr>
          <w:rFonts w:cs="David" w:hint="cs"/>
          <w:rtl/>
        </w:rPr>
      </w:pPr>
      <w:proofErr w:type="spellStart"/>
      <w:r>
        <w:rPr>
          <w:rFonts w:cs="David" w:hint="cs"/>
          <w:rtl/>
        </w:rPr>
        <w:t>אחמד</w:t>
      </w:r>
      <w:proofErr w:type="spellEnd"/>
      <w:r>
        <w:rPr>
          <w:rFonts w:cs="David" w:hint="cs"/>
          <w:rtl/>
        </w:rPr>
        <w:t xml:space="preserve"> טיבי</w:t>
      </w:r>
    </w:p>
    <w:p w14:paraId="7C1D46EC" w14:textId="77777777" w:rsidR="00EF355B" w:rsidRDefault="00EF355B" w:rsidP="00EF355B">
      <w:pPr>
        <w:bidi/>
        <w:jc w:val="both"/>
        <w:rPr>
          <w:rFonts w:cs="David" w:hint="cs"/>
          <w:rtl/>
        </w:rPr>
      </w:pPr>
      <w:proofErr w:type="spellStart"/>
      <w:r>
        <w:rPr>
          <w:rFonts w:cs="David" w:hint="cs"/>
          <w:rtl/>
        </w:rPr>
        <w:t>אסתרינה</w:t>
      </w:r>
      <w:proofErr w:type="spellEnd"/>
      <w:r>
        <w:rPr>
          <w:rFonts w:cs="David" w:hint="cs"/>
          <w:rtl/>
        </w:rPr>
        <w:t xml:space="preserve"> </w:t>
      </w:r>
      <w:proofErr w:type="spellStart"/>
      <w:r>
        <w:rPr>
          <w:rFonts w:cs="David" w:hint="cs"/>
          <w:rtl/>
        </w:rPr>
        <w:t>טרטמן</w:t>
      </w:r>
      <w:proofErr w:type="spellEnd"/>
    </w:p>
    <w:p w14:paraId="0A36CF63" w14:textId="77777777" w:rsidR="00EF355B" w:rsidRDefault="00EF355B" w:rsidP="00EF355B">
      <w:pPr>
        <w:bidi/>
        <w:jc w:val="both"/>
        <w:rPr>
          <w:rFonts w:cs="David" w:hint="cs"/>
          <w:rtl/>
        </w:rPr>
      </w:pPr>
      <w:r>
        <w:rPr>
          <w:rFonts w:cs="David" w:hint="cs"/>
          <w:rtl/>
        </w:rPr>
        <w:t>דוד רותם</w:t>
      </w:r>
    </w:p>
    <w:p w14:paraId="73BEC1FC" w14:textId="77777777" w:rsidR="00EF355B" w:rsidRDefault="00EF355B" w:rsidP="00EF355B">
      <w:pPr>
        <w:bidi/>
        <w:jc w:val="both"/>
        <w:rPr>
          <w:rFonts w:cs="David" w:hint="cs"/>
          <w:rtl/>
        </w:rPr>
      </w:pPr>
      <w:r>
        <w:rPr>
          <w:rFonts w:cs="David" w:hint="cs"/>
          <w:rtl/>
        </w:rPr>
        <w:t xml:space="preserve">יורם </w:t>
      </w:r>
      <w:proofErr w:type="spellStart"/>
      <w:r>
        <w:rPr>
          <w:rFonts w:cs="David" w:hint="cs"/>
          <w:rtl/>
        </w:rPr>
        <w:t>מרציאנו</w:t>
      </w:r>
      <w:proofErr w:type="spellEnd"/>
    </w:p>
    <w:p w14:paraId="7824C326" w14:textId="77777777" w:rsidR="00EF355B" w:rsidRDefault="00EF355B" w:rsidP="00EF355B">
      <w:pPr>
        <w:bidi/>
        <w:jc w:val="both"/>
        <w:rPr>
          <w:rFonts w:cs="David" w:hint="cs"/>
          <w:rtl/>
        </w:rPr>
      </w:pPr>
      <w:r>
        <w:rPr>
          <w:rFonts w:cs="David" w:hint="cs"/>
          <w:rtl/>
        </w:rPr>
        <w:t>גדעון סער</w:t>
      </w:r>
    </w:p>
    <w:p w14:paraId="355F8A82" w14:textId="77777777" w:rsidR="00EF355B" w:rsidRDefault="00EF355B" w:rsidP="00EF355B">
      <w:pPr>
        <w:bidi/>
        <w:jc w:val="both"/>
        <w:rPr>
          <w:rFonts w:cs="David" w:hint="cs"/>
          <w:rtl/>
        </w:rPr>
      </w:pPr>
      <w:r>
        <w:rPr>
          <w:rFonts w:cs="David" w:hint="cs"/>
          <w:rtl/>
        </w:rPr>
        <w:t xml:space="preserve">משה </w:t>
      </w:r>
      <w:proofErr w:type="spellStart"/>
      <w:r>
        <w:rPr>
          <w:rFonts w:cs="David" w:hint="cs"/>
          <w:rtl/>
        </w:rPr>
        <w:t>שרוני</w:t>
      </w:r>
      <w:proofErr w:type="spellEnd"/>
    </w:p>
    <w:p w14:paraId="2D5160E3" w14:textId="77777777" w:rsidR="00EF355B" w:rsidRDefault="00EF355B" w:rsidP="00EF355B">
      <w:pPr>
        <w:bidi/>
        <w:jc w:val="both"/>
        <w:rPr>
          <w:rFonts w:cs="David" w:hint="cs"/>
          <w:rtl/>
        </w:rPr>
      </w:pPr>
    </w:p>
    <w:p w14:paraId="25FEBF21" w14:textId="77777777" w:rsidR="00EF355B" w:rsidRDefault="00EF355B" w:rsidP="00EF355B">
      <w:pPr>
        <w:bidi/>
        <w:jc w:val="both"/>
        <w:rPr>
          <w:rFonts w:cs="David" w:hint="cs"/>
          <w:rtl/>
        </w:rPr>
      </w:pPr>
      <w:r>
        <w:rPr>
          <w:rFonts w:cs="David" w:hint="cs"/>
          <w:rtl/>
        </w:rPr>
        <w:t xml:space="preserve">יוסי </w:t>
      </w:r>
      <w:proofErr w:type="spellStart"/>
      <w:r>
        <w:rPr>
          <w:rFonts w:cs="David" w:hint="cs"/>
          <w:rtl/>
        </w:rPr>
        <w:t>ביילין</w:t>
      </w:r>
      <w:proofErr w:type="spellEnd"/>
    </w:p>
    <w:p w14:paraId="38F72696" w14:textId="77777777" w:rsidR="00EF355B" w:rsidRDefault="00EF355B" w:rsidP="00EF355B">
      <w:pPr>
        <w:bidi/>
        <w:jc w:val="both"/>
        <w:rPr>
          <w:rFonts w:cs="David" w:hint="cs"/>
          <w:rtl/>
        </w:rPr>
      </w:pPr>
      <w:r>
        <w:rPr>
          <w:rFonts w:cs="David" w:hint="cs"/>
          <w:rtl/>
        </w:rPr>
        <w:t>משה גפני</w:t>
      </w:r>
    </w:p>
    <w:p w14:paraId="7C901AE9" w14:textId="77777777" w:rsidR="00EF355B" w:rsidRDefault="00EF355B" w:rsidP="00EF355B">
      <w:pPr>
        <w:bidi/>
        <w:jc w:val="both"/>
        <w:rPr>
          <w:rFonts w:cs="David" w:hint="cs"/>
          <w:rtl/>
        </w:rPr>
      </w:pPr>
      <w:r>
        <w:rPr>
          <w:rFonts w:cs="David" w:hint="cs"/>
          <w:rtl/>
        </w:rPr>
        <w:t>יצחק וקנין</w:t>
      </w:r>
    </w:p>
    <w:p w14:paraId="3F65555B" w14:textId="77777777" w:rsidR="00EF355B" w:rsidRDefault="00EF355B" w:rsidP="00EF355B">
      <w:pPr>
        <w:bidi/>
        <w:jc w:val="both"/>
        <w:rPr>
          <w:rFonts w:cs="David" w:hint="cs"/>
          <w:rtl/>
        </w:rPr>
      </w:pPr>
      <w:r>
        <w:rPr>
          <w:rFonts w:cs="David" w:hint="cs"/>
          <w:rtl/>
        </w:rPr>
        <w:t>דוד טל</w:t>
      </w:r>
    </w:p>
    <w:p w14:paraId="2D884F83" w14:textId="77777777" w:rsidR="00EF355B" w:rsidRDefault="00EF355B" w:rsidP="00EF355B">
      <w:pPr>
        <w:bidi/>
        <w:jc w:val="both"/>
        <w:rPr>
          <w:rFonts w:cs="David" w:hint="cs"/>
          <w:rtl/>
        </w:rPr>
      </w:pPr>
    </w:p>
    <w:p w14:paraId="615F2B0E" w14:textId="77777777" w:rsidR="00EF355B" w:rsidRDefault="00EF355B" w:rsidP="00EF355B">
      <w:pPr>
        <w:bidi/>
        <w:jc w:val="both"/>
        <w:rPr>
          <w:rFonts w:cs="David" w:hint="cs"/>
          <w:rtl/>
        </w:rPr>
      </w:pPr>
      <w:r>
        <w:rPr>
          <w:rFonts w:cs="David" w:hint="cs"/>
          <w:b/>
          <w:bCs/>
          <w:u w:val="single"/>
          <w:rtl/>
        </w:rPr>
        <w:t>מוזמנים:</w:t>
      </w:r>
    </w:p>
    <w:p w14:paraId="1B03A974" w14:textId="77777777" w:rsidR="00EF355B" w:rsidRDefault="00EF355B" w:rsidP="00EF355B">
      <w:pPr>
        <w:bidi/>
        <w:jc w:val="both"/>
        <w:rPr>
          <w:rFonts w:cs="David" w:hint="cs"/>
          <w:rtl/>
        </w:rPr>
      </w:pPr>
      <w:r>
        <w:rPr>
          <w:rFonts w:cs="David" w:hint="cs"/>
          <w:rtl/>
        </w:rPr>
        <w:t xml:space="preserve">אריה </w:t>
      </w:r>
      <w:proofErr w:type="spellStart"/>
      <w:r>
        <w:rPr>
          <w:rFonts w:cs="David" w:hint="cs"/>
          <w:rtl/>
        </w:rPr>
        <w:t>האן</w:t>
      </w:r>
      <w:proofErr w:type="spellEnd"/>
      <w:r>
        <w:rPr>
          <w:rFonts w:cs="David" w:hint="cs"/>
          <w:rtl/>
        </w:rPr>
        <w:t xml:space="preserve"> </w:t>
      </w:r>
      <w:r>
        <w:rPr>
          <w:rFonts w:cs="David"/>
          <w:rtl/>
        </w:rPr>
        <w:t>–</w:t>
      </w:r>
      <w:r>
        <w:rPr>
          <w:rFonts w:cs="David" w:hint="cs"/>
          <w:rtl/>
        </w:rPr>
        <w:t xml:space="preserve"> מזכיר הכנסת</w:t>
      </w:r>
    </w:p>
    <w:p w14:paraId="76889A28" w14:textId="77777777" w:rsidR="00EF355B" w:rsidRDefault="00EF355B" w:rsidP="00EF355B">
      <w:pPr>
        <w:bidi/>
        <w:jc w:val="both"/>
        <w:rPr>
          <w:rFonts w:cs="David" w:hint="cs"/>
          <w:rtl/>
        </w:rPr>
      </w:pPr>
      <w:r>
        <w:rPr>
          <w:rFonts w:cs="David" w:hint="cs"/>
          <w:rtl/>
        </w:rPr>
        <w:t xml:space="preserve">אבי לוי </w:t>
      </w:r>
      <w:r>
        <w:rPr>
          <w:rFonts w:cs="David"/>
          <w:rtl/>
        </w:rPr>
        <w:t>–</w:t>
      </w:r>
      <w:r>
        <w:rPr>
          <w:rFonts w:cs="David" w:hint="cs"/>
          <w:rtl/>
        </w:rPr>
        <w:t xml:space="preserve"> חשב הכנסת</w:t>
      </w:r>
    </w:p>
    <w:p w14:paraId="718EFA9F" w14:textId="77777777" w:rsidR="00EF355B" w:rsidRDefault="00EF355B" w:rsidP="00EF355B">
      <w:pPr>
        <w:bidi/>
        <w:jc w:val="both"/>
        <w:rPr>
          <w:rFonts w:cs="David" w:hint="cs"/>
          <w:rtl/>
        </w:rPr>
      </w:pPr>
      <w:r>
        <w:rPr>
          <w:rFonts w:cs="David" w:hint="cs"/>
          <w:rtl/>
        </w:rPr>
        <w:t xml:space="preserve">יצחק שד"ר </w:t>
      </w:r>
      <w:r>
        <w:rPr>
          <w:rFonts w:cs="David"/>
          <w:rtl/>
        </w:rPr>
        <w:t>–</w:t>
      </w:r>
      <w:r>
        <w:rPr>
          <w:rFonts w:cs="David" w:hint="cs"/>
          <w:rtl/>
        </w:rPr>
        <w:t xml:space="preserve"> קצין הכנסת</w:t>
      </w:r>
    </w:p>
    <w:p w14:paraId="15319CFA" w14:textId="77777777" w:rsidR="00EF355B" w:rsidRDefault="00EF355B" w:rsidP="00EF355B">
      <w:pPr>
        <w:bidi/>
        <w:jc w:val="both"/>
        <w:rPr>
          <w:rFonts w:cs="David" w:hint="cs"/>
          <w:rtl/>
        </w:rPr>
      </w:pPr>
      <w:r>
        <w:rPr>
          <w:rFonts w:cs="David" w:hint="cs"/>
          <w:rtl/>
        </w:rPr>
        <w:t xml:space="preserve">טובי </w:t>
      </w:r>
      <w:proofErr w:type="spellStart"/>
      <w:r>
        <w:rPr>
          <w:rFonts w:cs="David" w:hint="cs"/>
          <w:rtl/>
        </w:rPr>
        <w:t>חכימיאן</w:t>
      </w:r>
      <w:proofErr w:type="spellEnd"/>
      <w:r>
        <w:rPr>
          <w:rFonts w:cs="David" w:hint="cs"/>
          <w:rtl/>
        </w:rPr>
        <w:t xml:space="preserve"> </w:t>
      </w:r>
      <w:r>
        <w:rPr>
          <w:rFonts w:cs="David"/>
          <w:rtl/>
        </w:rPr>
        <w:t>–</w:t>
      </w:r>
      <w:r>
        <w:rPr>
          <w:rFonts w:cs="David" w:hint="cs"/>
          <w:rtl/>
        </w:rPr>
        <w:t xml:space="preserve"> מנהלת תנאים ותשלומים לחברי הכנסת, חשבות הכנסת</w:t>
      </w:r>
    </w:p>
    <w:p w14:paraId="2B5FD5FF" w14:textId="77777777" w:rsidR="00EF355B" w:rsidRDefault="00EF355B" w:rsidP="00EF355B">
      <w:pPr>
        <w:bidi/>
        <w:jc w:val="both"/>
        <w:rPr>
          <w:rFonts w:cs="David" w:hint="cs"/>
          <w:rtl/>
        </w:rPr>
      </w:pPr>
      <w:r>
        <w:rPr>
          <w:rFonts w:cs="David" w:hint="cs"/>
          <w:rtl/>
        </w:rPr>
        <w:t>עו"ד יעל קינן-</w:t>
      </w:r>
      <w:proofErr w:type="spellStart"/>
      <w:r>
        <w:rPr>
          <w:rFonts w:cs="David" w:hint="cs"/>
          <w:rtl/>
        </w:rPr>
        <w:t>מרקוביץ</w:t>
      </w:r>
      <w:proofErr w:type="spellEnd"/>
      <w:r>
        <w:rPr>
          <w:rFonts w:cs="David" w:hint="cs"/>
          <w:rtl/>
        </w:rPr>
        <w:t xml:space="preserve"> </w:t>
      </w:r>
      <w:r>
        <w:rPr>
          <w:rFonts w:cs="David"/>
          <w:rtl/>
        </w:rPr>
        <w:t>–</w:t>
      </w:r>
      <w:r>
        <w:rPr>
          <w:rFonts w:cs="David" w:hint="cs"/>
          <w:rtl/>
        </w:rPr>
        <w:t xml:space="preserve"> סגנית </w:t>
      </w:r>
      <w:proofErr w:type="spellStart"/>
      <w:r>
        <w:rPr>
          <w:rFonts w:cs="David" w:hint="cs"/>
          <w:rtl/>
        </w:rPr>
        <w:t>יועמ"ש</w:t>
      </w:r>
      <w:proofErr w:type="spellEnd"/>
      <w:r>
        <w:rPr>
          <w:rFonts w:cs="David" w:hint="cs"/>
          <w:rtl/>
        </w:rPr>
        <w:t>, מינהל הכנסות המדינה, משרד האוצר</w:t>
      </w:r>
    </w:p>
    <w:p w14:paraId="16A173CD" w14:textId="77777777" w:rsidR="00EF355B" w:rsidRDefault="00EF355B" w:rsidP="00EF355B">
      <w:pPr>
        <w:bidi/>
        <w:jc w:val="both"/>
        <w:rPr>
          <w:rFonts w:cs="David" w:hint="cs"/>
          <w:rtl/>
        </w:rPr>
      </w:pPr>
      <w:r>
        <w:rPr>
          <w:rFonts w:cs="David"/>
          <w:rtl/>
        </w:rPr>
        <w:br w:type="page"/>
      </w:r>
    </w:p>
    <w:p w14:paraId="4AE442FC" w14:textId="77777777" w:rsidR="00EF355B" w:rsidRDefault="00EF355B" w:rsidP="00EF355B">
      <w:pPr>
        <w:bidi/>
        <w:jc w:val="both"/>
        <w:rPr>
          <w:rFonts w:cs="David" w:hint="cs"/>
          <w:rtl/>
        </w:rPr>
      </w:pPr>
      <w:r>
        <w:rPr>
          <w:rFonts w:cs="David" w:hint="cs"/>
          <w:b/>
          <w:bCs/>
          <w:u w:val="single"/>
          <w:rtl/>
        </w:rPr>
        <w:t>יועצת משפטית:</w:t>
      </w:r>
      <w:r>
        <w:rPr>
          <w:rFonts w:cs="David" w:hint="cs"/>
          <w:rtl/>
        </w:rPr>
        <w:t xml:space="preserve"> ארבל </w:t>
      </w:r>
      <w:proofErr w:type="spellStart"/>
      <w:r>
        <w:rPr>
          <w:rFonts w:cs="David" w:hint="cs"/>
          <w:rtl/>
        </w:rPr>
        <w:t>אסטרחן</w:t>
      </w:r>
      <w:proofErr w:type="spellEnd"/>
    </w:p>
    <w:p w14:paraId="31EA8A46" w14:textId="77777777" w:rsidR="00EF355B" w:rsidRDefault="00EF355B" w:rsidP="00EF355B">
      <w:pPr>
        <w:bidi/>
        <w:jc w:val="both"/>
        <w:rPr>
          <w:rFonts w:cs="David" w:hint="cs"/>
          <w:rtl/>
        </w:rPr>
      </w:pPr>
    </w:p>
    <w:p w14:paraId="0DC77946" w14:textId="77777777" w:rsidR="00EF355B" w:rsidRDefault="00EF355B" w:rsidP="00EF355B">
      <w:pPr>
        <w:bidi/>
        <w:jc w:val="both"/>
        <w:rPr>
          <w:rFonts w:cs="David" w:hint="cs"/>
          <w:rtl/>
        </w:rPr>
      </w:pPr>
      <w:r>
        <w:rPr>
          <w:rFonts w:cs="David" w:hint="cs"/>
          <w:b/>
          <w:bCs/>
          <w:u w:val="single"/>
          <w:rtl/>
        </w:rPr>
        <w:t>מנהלת הוועדה:</w:t>
      </w:r>
      <w:r>
        <w:rPr>
          <w:rFonts w:cs="David" w:hint="cs"/>
          <w:rtl/>
        </w:rPr>
        <w:t xml:space="preserve"> אתי בן-יוסף</w:t>
      </w:r>
    </w:p>
    <w:p w14:paraId="38841DBD" w14:textId="77777777" w:rsidR="00EF355B" w:rsidRDefault="00EF355B" w:rsidP="00EF355B">
      <w:pPr>
        <w:bidi/>
        <w:jc w:val="both"/>
        <w:rPr>
          <w:rFonts w:cs="David" w:hint="cs"/>
          <w:b/>
          <w:bCs/>
          <w:u w:val="single"/>
          <w:rtl/>
        </w:rPr>
      </w:pPr>
    </w:p>
    <w:p w14:paraId="3F75B50D" w14:textId="77777777" w:rsidR="00EF355B" w:rsidRPr="00111B3A" w:rsidRDefault="00EF355B" w:rsidP="00EF355B">
      <w:pPr>
        <w:bidi/>
        <w:jc w:val="both"/>
        <w:rPr>
          <w:rFonts w:cs="David" w:hint="cs"/>
          <w:rtl/>
        </w:rPr>
      </w:pPr>
      <w:r>
        <w:rPr>
          <w:rFonts w:cs="David" w:hint="cs"/>
          <w:b/>
          <w:bCs/>
          <w:u w:val="single"/>
          <w:rtl/>
        </w:rPr>
        <w:t>קצרנית:</w:t>
      </w:r>
      <w:r>
        <w:rPr>
          <w:rFonts w:cs="David" w:hint="cs"/>
          <w:rtl/>
        </w:rPr>
        <w:t xml:space="preserve">  חנה כהן</w:t>
      </w:r>
    </w:p>
    <w:p w14:paraId="21AF81F3" w14:textId="77777777" w:rsidR="00EF355B" w:rsidRPr="00C06E4F" w:rsidRDefault="00EF355B" w:rsidP="00EF355B">
      <w:pPr>
        <w:bidi/>
        <w:jc w:val="center"/>
        <w:rPr>
          <w:rFonts w:cs="David" w:hint="cs"/>
          <w:u w:val="single"/>
          <w:rtl/>
        </w:rPr>
      </w:pPr>
      <w:r>
        <w:rPr>
          <w:rFonts w:cs="David"/>
          <w:rtl/>
        </w:rPr>
        <w:br w:type="page"/>
      </w:r>
      <w:r>
        <w:rPr>
          <w:rFonts w:cs="David" w:hint="cs"/>
          <w:u w:val="single"/>
          <w:rtl/>
        </w:rPr>
        <w:lastRenderedPageBreak/>
        <w:t xml:space="preserve">1. </w:t>
      </w:r>
      <w:r w:rsidRPr="00C06E4F">
        <w:rPr>
          <w:rFonts w:cs="David" w:hint="cs"/>
          <w:u w:val="single"/>
          <w:rtl/>
        </w:rPr>
        <w:t>ישיבת הכנסת בשבוע שחל בו חג השבועות</w:t>
      </w:r>
    </w:p>
    <w:p w14:paraId="65191307" w14:textId="77777777" w:rsidR="00EF355B" w:rsidRDefault="00EF355B" w:rsidP="00EF355B">
      <w:pPr>
        <w:bidi/>
        <w:ind w:left="360"/>
        <w:jc w:val="both"/>
        <w:rPr>
          <w:rFonts w:cs="David" w:hint="cs"/>
          <w:u w:val="single"/>
          <w:rtl/>
        </w:rPr>
      </w:pPr>
    </w:p>
    <w:p w14:paraId="0DFBE5E3" w14:textId="77777777" w:rsidR="00EF355B" w:rsidRDefault="00EF355B" w:rsidP="00EF355B">
      <w:pPr>
        <w:bidi/>
        <w:ind w:left="360"/>
        <w:jc w:val="both"/>
        <w:rPr>
          <w:rFonts w:cs="David" w:hint="cs"/>
          <w:rtl/>
        </w:rPr>
      </w:pPr>
      <w:r>
        <w:rPr>
          <w:rFonts w:cs="David" w:hint="cs"/>
          <w:u w:val="single"/>
          <w:rtl/>
        </w:rPr>
        <w:t>היו"ר רוחמה אברהם:</w:t>
      </w:r>
    </w:p>
    <w:p w14:paraId="13AEEFFD" w14:textId="77777777" w:rsidR="00EF355B" w:rsidRDefault="00EF355B" w:rsidP="00EF355B">
      <w:pPr>
        <w:bidi/>
        <w:jc w:val="both"/>
        <w:rPr>
          <w:rFonts w:cs="David" w:hint="cs"/>
          <w:rtl/>
        </w:rPr>
      </w:pPr>
    </w:p>
    <w:p w14:paraId="39396B11" w14:textId="77777777" w:rsidR="00EF355B" w:rsidRDefault="00EF355B" w:rsidP="00EF355B">
      <w:pPr>
        <w:bidi/>
        <w:jc w:val="both"/>
        <w:rPr>
          <w:rFonts w:cs="David" w:hint="cs"/>
          <w:rtl/>
        </w:rPr>
      </w:pPr>
      <w:r>
        <w:rPr>
          <w:rFonts w:cs="David" w:hint="cs"/>
          <w:rtl/>
        </w:rPr>
        <w:tab/>
        <w:t xml:space="preserve">בוקר טוב, אני מתכבדת לפתוח את הישיבה. הנושא הראשון על סדר היום: בקשה שלי לפטור מחובת הנחה את הצעת חוק העונשין (תיקון </w:t>
      </w:r>
      <w:r>
        <w:rPr>
          <w:rFonts w:cs="David"/>
          <w:rtl/>
        </w:rPr>
        <w:t>–</w:t>
      </w:r>
      <w:r>
        <w:rPr>
          <w:rFonts w:cs="David" w:hint="cs"/>
          <w:rtl/>
        </w:rPr>
        <w:t xml:space="preserve"> שלילת תשלומים לחבר הכנסת לשעבר שהורשע בעבירה מסוג פשע), </w:t>
      </w:r>
      <w:proofErr w:type="spellStart"/>
      <w:r>
        <w:rPr>
          <w:rFonts w:cs="David" w:hint="cs"/>
          <w:rtl/>
        </w:rPr>
        <w:t>התשס"ז</w:t>
      </w:r>
      <w:proofErr w:type="spellEnd"/>
      <w:r>
        <w:rPr>
          <w:rFonts w:cs="David" w:hint="cs"/>
          <w:rtl/>
        </w:rPr>
        <w:t xml:space="preserve">-2007, לפני הקריאה הטרומית. </w:t>
      </w:r>
    </w:p>
    <w:p w14:paraId="6ACD40D1" w14:textId="77777777" w:rsidR="00EF355B" w:rsidRDefault="00EF355B" w:rsidP="00EF355B">
      <w:pPr>
        <w:bidi/>
        <w:jc w:val="both"/>
        <w:rPr>
          <w:rFonts w:cs="David" w:hint="cs"/>
          <w:rtl/>
        </w:rPr>
      </w:pPr>
    </w:p>
    <w:p w14:paraId="5F3C835E" w14:textId="77777777" w:rsidR="00EF355B" w:rsidRDefault="00EF355B" w:rsidP="00EF355B">
      <w:pPr>
        <w:bidi/>
        <w:jc w:val="both"/>
        <w:rPr>
          <w:rFonts w:cs="David" w:hint="cs"/>
          <w:rtl/>
        </w:rPr>
      </w:pPr>
      <w:r>
        <w:rPr>
          <w:rFonts w:cs="David" w:hint="cs"/>
          <w:rtl/>
        </w:rPr>
        <w:tab/>
        <w:t xml:space="preserve">בקשות נוספות לפטור מחובת הנחה: הצעת חוק יסוד: הכנסת (תיקון </w:t>
      </w:r>
      <w:r>
        <w:rPr>
          <w:rFonts w:cs="David"/>
          <w:rtl/>
        </w:rPr>
        <w:t>–</w:t>
      </w:r>
      <w:r>
        <w:rPr>
          <w:rFonts w:cs="David" w:hint="cs"/>
          <w:rtl/>
        </w:rPr>
        <w:t xml:space="preserve"> הצהרת אמונים של חבר כנסת), הצעת חוק פ/2526/17 של חבר הכנסת דוד רותם וקבוצת חברי הכנסת; הצעת חוק מיסוי מקרקעין (שבח, מכירה ורכישה)(תיקון </w:t>
      </w:r>
      <w:r>
        <w:rPr>
          <w:rFonts w:cs="David"/>
          <w:rtl/>
        </w:rPr>
        <w:t>–</w:t>
      </w:r>
      <w:r>
        <w:rPr>
          <w:rFonts w:cs="David" w:hint="cs"/>
          <w:rtl/>
        </w:rPr>
        <w:t xml:space="preserve"> הפחתת מס רכישה), </w:t>
      </w:r>
      <w:proofErr w:type="spellStart"/>
      <w:r>
        <w:rPr>
          <w:rFonts w:cs="David" w:hint="cs"/>
          <w:rtl/>
        </w:rPr>
        <w:t>התשס"ז</w:t>
      </w:r>
      <w:proofErr w:type="spellEnd"/>
      <w:r>
        <w:rPr>
          <w:rFonts w:cs="David" w:hint="cs"/>
          <w:rtl/>
        </w:rPr>
        <w:t xml:space="preserve">-2007, הצעת חוק פ/2520/17  של חבר הכנסת משה גפני. </w:t>
      </w:r>
    </w:p>
    <w:p w14:paraId="2F88874A" w14:textId="77777777" w:rsidR="00EF355B" w:rsidRDefault="00EF355B" w:rsidP="00EF355B">
      <w:pPr>
        <w:bidi/>
        <w:jc w:val="both"/>
        <w:rPr>
          <w:rFonts w:cs="David" w:hint="cs"/>
          <w:rtl/>
        </w:rPr>
      </w:pPr>
    </w:p>
    <w:p w14:paraId="23BAE911" w14:textId="77777777" w:rsidR="00EF355B" w:rsidRDefault="00EF355B" w:rsidP="00EF355B">
      <w:pPr>
        <w:bidi/>
        <w:jc w:val="both"/>
        <w:rPr>
          <w:rFonts w:cs="David" w:hint="cs"/>
          <w:rtl/>
        </w:rPr>
      </w:pPr>
      <w:r>
        <w:rPr>
          <w:rFonts w:cs="David" w:hint="cs"/>
          <w:u w:val="single"/>
          <w:rtl/>
        </w:rPr>
        <w:t>משה גפני:</w:t>
      </w:r>
    </w:p>
    <w:p w14:paraId="548BFA15" w14:textId="77777777" w:rsidR="00EF355B" w:rsidRDefault="00EF355B" w:rsidP="00EF355B">
      <w:pPr>
        <w:bidi/>
        <w:jc w:val="both"/>
        <w:rPr>
          <w:rFonts w:cs="David" w:hint="cs"/>
          <w:rtl/>
        </w:rPr>
      </w:pPr>
    </w:p>
    <w:p w14:paraId="1905C75B" w14:textId="77777777" w:rsidR="00EF355B" w:rsidRDefault="00EF355B" w:rsidP="00EF355B">
      <w:pPr>
        <w:bidi/>
        <w:jc w:val="both"/>
        <w:rPr>
          <w:rFonts w:cs="David" w:hint="cs"/>
          <w:rtl/>
        </w:rPr>
      </w:pPr>
      <w:r>
        <w:rPr>
          <w:rFonts w:cs="David" w:hint="cs"/>
          <w:rtl/>
        </w:rPr>
        <w:tab/>
        <w:t xml:space="preserve">גברתי היושבת-ראש, האם תוכלי לשנות קצת את סדר היום ולהתחיל בסעיף על ישיבת הכנסת בשבוע שחל בו חג השבועות? אם יהיו מספיק חברי כנסת, נוכל ללכת לוועדת החוץ והביטחון. </w:t>
      </w:r>
    </w:p>
    <w:p w14:paraId="0DBDABBA" w14:textId="77777777" w:rsidR="00EF355B" w:rsidRDefault="00EF355B" w:rsidP="00EF355B">
      <w:pPr>
        <w:bidi/>
        <w:jc w:val="both"/>
        <w:rPr>
          <w:rFonts w:cs="David" w:hint="cs"/>
          <w:rtl/>
        </w:rPr>
      </w:pPr>
    </w:p>
    <w:p w14:paraId="4071C4DA" w14:textId="77777777" w:rsidR="00EF355B" w:rsidRDefault="00EF355B" w:rsidP="00EF355B">
      <w:pPr>
        <w:bidi/>
        <w:jc w:val="both"/>
        <w:rPr>
          <w:rFonts w:cs="David" w:hint="cs"/>
          <w:rtl/>
        </w:rPr>
      </w:pPr>
      <w:r>
        <w:rPr>
          <w:rFonts w:cs="David" w:hint="cs"/>
          <w:u w:val="single"/>
          <w:rtl/>
        </w:rPr>
        <w:t>היו"ר רוחמה אברהם:</w:t>
      </w:r>
    </w:p>
    <w:p w14:paraId="6799C791" w14:textId="77777777" w:rsidR="00EF355B" w:rsidRDefault="00EF355B" w:rsidP="00EF355B">
      <w:pPr>
        <w:bidi/>
        <w:jc w:val="both"/>
        <w:rPr>
          <w:rFonts w:cs="David" w:hint="cs"/>
          <w:rtl/>
        </w:rPr>
      </w:pPr>
    </w:p>
    <w:p w14:paraId="118A06DB" w14:textId="77777777" w:rsidR="00EF355B" w:rsidRDefault="00EF355B" w:rsidP="00EF355B">
      <w:pPr>
        <w:bidi/>
        <w:jc w:val="both"/>
        <w:rPr>
          <w:rFonts w:cs="David" w:hint="cs"/>
          <w:rtl/>
        </w:rPr>
      </w:pPr>
      <w:r>
        <w:rPr>
          <w:rFonts w:cs="David" w:hint="cs"/>
          <w:rtl/>
        </w:rPr>
        <w:tab/>
        <w:t xml:space="preserve"> אבל אם יהיו מספיק חברי כנסת, הרי שלא נוכל לדון בנושא שלך ומן הסתם תצטרך לשהות מעט יותר בדיון של ועדת הכנסת. בכל מקרה, אני אשמח להיעתר לבקשתך ולפיכך הנושא הראשון שנדון בו יהיה על ישיבת הכנסת בשבוע שחל בו חג השבועות.</w:t>
      </w:r>
    </w:p>
    <w:p w14:paraId="7735B8BA" w14:textId="77777777" w:rsidR="00EF355B" w:rsidRDefault="00EF355B" w:rsidP="00EF355B">
      <w:pPr>
        <w:bidi/>
        <w:jc w:val="both"/>
        <w:rPr>
          <w:rFonts w:cs="David" w:hint="cs"/>
          <w:rtl/>
        </w:rPr>
      </w:pPr>
    </w:p>
    <w:p w14:paraId="62FCA81C" w14:textId="77777777" w:rsidR="00EF355B" w:rsidRDefault="00EF355B" w:rsidP="00EF355B">
      <w:pPr>
        <w:bidi/>
        <w:jc w:val="both"/>
        <w:rPr>
          <w:rFonts w:cs="David" w:hint="cs"/>
          <w:rtl/>
        </w:rPr>
      </w:pPr>
      <w:r>
        <w:rPr>
          <w:rFonts w:cs="David" w:hint="cs"/>
          <w:rtl/>
        </w:rPr>
        <w:tab/>
        <w:t xml:space="preserve">חברי הכנסת, בהחלטה של ועדת הכנסת נאמר: "חג השבועות יחול השנה ביום רביעי, ו' </w:t>
      </w:r>
      <w:proofErr w:type="spellStart"/>
      <w:r>
        <w:rPr>
          <w:rFonts w:cs="David" w:hint="cs"/>
          <w:rtl/>
        </w:rPr>
        <w:t>בסיון</w:t>
      </w:r>
      <w:proofErr w:type="spellEnd"/>
      <w:r>
        <w:rPr>
          <w:rFonts w:cs="David" w:hint="cs"/>
          <w:rtl/>
        </w:rPr>
        <w:t xml:space="preserve"> </w:t>
      </w:r>
      <w:proofErr w:type="spellStart"/>
      <w:r>
        <w:rPr>
          <w:rFonts w:cs="David" w:hint="cs"/>
          <w:rtl/>
        </w:rPr>
        <w:t>התשס"ז</w:t>
      </w:r>
      <w:proofErr w:type="spellEnd"/>
      <w:r>
        <w:rPr>
          <w:rFonts w:cs="David" w:hint="cs"/>
          <w:rtl/>
        </w:rPr>
        <w:t xml:space="preserve"> </w:t>
      </w:r>
      <w:r>
        <w:rPr>
          <w:rFonts w:cs="David"/>
          <w:rtl/>
        </w:rPr>
        <w:t>–</w:t>
      </w:r>
      <w:r>
        <w:rPr>
          <w:rFonts w:cs="David" w:hint="cs"/>
          <w:rtl/>
        </w:rPr>
        <w:t xml:space="preserve"> 23 במאי 2007. יום קודם הוא ערב חג השבועות. לפיכך ישיבות הכנסת בשבוע זה יחולו בימים שני וחמישי </w:t>
      </w:r>
      <w:r>
        <w:rPr>
          <w:rFonts w:cs="David"/>
          <w:rtl/>
        </w:rPr>
        <w:t>–</w:t>
      </w:r>
      <w:r>
        <w:rPr>
          <w:rFonts w:cs="David" w:hint="cs"/>
          <w:rtl/>
        </w:rPr>
        <w:t xml:space="preserve"> ד' וז' </w:t>
      </w:r>
      <w:proofErr w:type="spellStart"/>
      <w:r>
        <w:rPr>
          <w:rFonts w:cs="David" w:hint="cs"/>
          <w:rtl/>
        </w:rPr>
        <w:t>בסיון</w:t>
      </w:r>
      <w:proofErr w:type="spellEnd"/>
      <w:r>
        <w:rPr>
          <w:rFonts w:cs="David" w:hint="cs"/>
          <w:rtl/>
        </w:rPr>
        <w:t xml:space="preserve"> </w:t>
      </w:r>
      <w:proofErr w:type="spellStart"/>
      <w:r>
        <w:rPr>
          <w:rFonts w:cs="David" w:hint="cs"/>
          <w:rtl/>
        </w:rPr>
        <w:t>התשס"ז</w:t>
      </w:r>
      <w:proofErr w:type="spellEnd"/>
      <w:r>
        <w:rPr>
          <w:rFonts w:cs="David" w:hint="cs"/>
          <w:rtl/>
        </w:rPr>
        <w:t xml:space="preserve">, 21 ו-24 במאי".  </w:t>
      </w:r>
    </w:p>
    <w:p w14:paraId="11CA33C9" w14:textId="77777777" w:rsidR="00EF355B" w:rsidRDefault="00EF355B" w:rsidP="00EF355B">
      <w:pPr>
        <w:bidi/>
        <w:jc w:val="both"/>
        <w:rPr>
          <w:rFonts w:cs="David" w:hint="cs"/>
          <w:rtl/>
        </w:rPr>
      </w:pPr>
    </w:p>
    <w:p w14:paraId="153151EE" w14:textId="77777777" w:rsidR="00EF355B" w:rsidRDefault="00EF355B" w:rsidP="00EF355B">
      <w:pPr>
        <w:bidi/>
        <w:jc w:val="both"/>
        <w:rPr>
          <w:rFonts w:cs="David" w:hint="cs"/>
          <w:rtl/>
        </w:rPr>
      </w:pPr>
      <w:r>
        <w:rPr>
          <w:rFonts w:cs="David" w:hint="cs"/>
          <w:rtl/>
        </w:rPr>
        <w:tab/>
        <w:t xml:space="preserve">אני אקרא את מכתבו של מזכיר הכנסת אליי: "לבקשת יושבת-ראש הכנסת  והסגנים מישיבתם ביום י"ט באייר </w:t>
      </w:r>
      <w:proofErr w:type="spellStart"/>
      <w:r>
        <w:rPr>
          <w:rFonts w:cs="David" w:hint="cs"/>
          <w:rtl/>
        </w:rPr>
        <w:t>התשס"ז</w:t>
      </w:r>
      <w:proofErr w:type="spellEnd"/>
      <w:r>
        <w:rPr>
          <w:rFonts w:cs="David" w:hint="cs"/>
          <w:rtl/>
        </w:rPr>
        <w:t xml:space="preserve"> </w:t>
      </w:r>
      <w:r>
        <w:rPr>
          <w:rFonts w:cs="David"/>
          <w:rtl/>
        </w:rPr>
        <w:t>–</w:t>
      </w:r>
      <w:r>
        <w:rPr>
          <w:rFonts w:cs="David" w:hint="cs"/>
          <w:rtl/>
        </w:rPr>
        <w:t xml:space="preserve"> 7 במאי 2007, מתבקשת ועדת הכנסת לקבוע כי בשבוע בו חל חג השבועות תקיים הכנסת ישיבה ביום שני, ד' </w:t>
      </w:r>
      <w:proofErr w:type="spellStart"/>
      <w:r>
        <w:rPr>
          <w:rFonts w:cs="David" w:hint="cs"/>
          <w:rtl/>
        </w:rPr>
        <w:t>בסיון</w:t>
      </w:r>
      <w:proofErr w:type="spellEnd"/>
      <w:r>
        <w:rPr>
          <w:rFonts w:cs="David" w:hint="cs"/>
          <w:rtl/>
        </w:rPr>
        <w:t xml:space="preserve"> </w:t>
      </w:r>
      <w:proofErr w:type="spellStart"/>
      <w:r>
        <w:rPr>
          <w:rFonts w:cs="David" w:hint="cs"/>
          <w:rtl/>
        </w:rPr>
        <w:t>התשס"ז</w:t>
      </w:r>
      <w:proofErr w:type="spellEnd"/>
      <w:r>
        <w:rPr>
          <w:rFonts w:cs="David" w:hint="cs"/>
          <w:rtl/>
        </w:rPr>
        <w:t xml:space="preserve"> </w:t>
      </w:r>
      <w:r>
        <w:rPr>
          <w:rFonts w:cs="David"/>
          <w:rtl/>
        </w:rPr>
        <w:t>–</w:t>
      </w:r>
      <w:r>
        <w:rPr>
          <w:rFonts w:cs="David" w:hint="cs"/>
          <w:rtl/>
        </w:rPr>
        <w:t xml:space="preserve"> 21 במאי 2007 </w:t>
      </w:r>
      <w:r>
        <w:rPr>
          <w:rFonts w:cs="David"/>
          <w:rtl/>
        </w:rPr>
        <w:t>–</w:t>
      </w:r>
      <w:r>
        <w:rPr>
          <w:rFonts w:cs="David" w:hint="cs"/>
          <w:rtl/>
        </w:rPr>
        <w:t xml:space="preserve"> בלבד ולא ביום חמישי". </w:t>
      </w:r>
    </w:p>
    <w:p w14:paraId="2020DBDF" w14:textId="77777777" w:rsidR="00EF355B" w:rsidRDefault="00EF355B" w:rsidP="00EF355B">
      <w:pPr>
        <w:bidi/>
        <w:jc w:val="both"/>
        <w:rPr>
          <w:rFonts w:cs="David" w:hint="cs"/>
          <w:rtl/>
        </w:rPr>
      </w:pPr>
    </w:p>
    <w:p w14:paraId="279FCDA2" w14:textId="77777777" w:rsidR="00EF355B" w:rsidRDefault="00EF355B" w:rsidP="00EF355B">
      <w:pPr>
        <w:bidi/>
        <w:jc w:val="both"/>
        <w:rPr>
          <w:rFonts w:cs="David" w:hint="cs"/>
          <w:rtl/>
        </w:rPr>
      </w:pPr>
      <w:r>
        <w:rPr>
          <w:rFonts w:cs="David" w:hint="cs"/>
          <w:u w:val="single"/>
          <w:rtl/>
        </w:rPr>
        <w:t>משה גפני:</w:t>
      </w:r>
    </w:p>
    <w:p w14:paraId="38A08E9A" w14:textId="77777777" w:rsidR="00EF355B" w:rsidRDefault="00EF355B" w:rsidP="00EF355B">
      <w:pPr>
        <w:bidi/>
        <w:jc w:val="both"/>
        <w:rPr>
          <w:rFonts w:cs="David" w:hint="cs"/>
          <w:rtl/>
        </w:rPr>
      </w:pPr>
    </w:p>
    <w:p w14:paraId="028B801E" w14:textId="77777777" w:rsidR="00EF355B" w:rsidRDefault="00EF355B" w:rsidP="00EF355B">
      <w:pPr>
        <w:bidi/>
        <w:jc w:val="both"/>
        <w:rPr>
          <w:rFonts w:cs="David" w:hint="cs"/>
          <w:rtl/>
        </w:rPr>
      </w:pPr>
      <w:r>
        <w:rPr>
          <w:rFonts w:cs="David" w:hint="cs"/>
          <w:rtl/>
        </w:rPr>
        <w:tab/>
        <w:t xml:space="preserve"> אם לא קורים דברים דרמטיים, הכנסת לא נוהגת להתכנס </w:t>
      </w:r>
      <w:proofErr w:type="spellStart"/>
      <w:r>
        <w:rPr>
          <w:rFonts w:cs="David" w:hint="cs"/>
          <w:rtl/>
        </w:rPr>
        <w:t>באיסרו</w:t>
      </w:r>
      <w:proofErr w:type="spellEnd"/>
      <w:r>
        <w:rPr>
          <w:rFonts w:cs="David" w:hint="cs"/>
          <w:rtl/>
        </w:rPr>
        <w:t xml:space="preserve"> חג, במיוחד כאשר מדובר ביום שאינו יום כנסת במובן הרגיל. אם יש התפתחויות דרמטיות בניהול ענייני המדינה וכו', אין ברירה ומתכנסים </w:t>
      </w:r>
      <w:proofErr w:type="spellStart"/>
      <w:r>
        <w:rPr>
          <w:rFonts w:cs="David" w:hint="cs"/>
          <w:rtl/>
        </w:rPr>
        <w:t>באיסרו</w:t>
      </w:r>
      <w:proofErr w:type="spellEnd"/>
      <w:r>
        <w:rPr>
          <w:rFonts w:cs="David" w:hint="cs"/>
          <w:rtl/>
        </w:rPr>
        <w:t xml:space="preserve"> חג. בשבוע שגרתי, באמצע כנס הכנסת, כשלא נראה שהולך לקרות משהו שיש לו משמעות, אין למהר ולכנס את הכנסת </w:t>
      </w:r>
      <w:proofErr w:type="spellStart"/>
      <w:r>
        <w:rPr>
          <w:rFonts w:cs="David" w:hint="cs"/>
          <w:rtl/>
        </w:rPr>
        <w:t>באיסרו</w:t>
      </w:r>
      <w:proofErr w:type="spellEnd"/>
      <w:r>
        <w:rPr>
          <w:rFonts w:cs="David" w:hint="cs"/>
          <w:rtl/>
        </w:rPr>
        <w:t xml:space="preserve"> חג. מבחינת העולם היהודי מדינת ישראל  היא מרכז העולם, ובעולם </w:t>
      </w:r>
      <w:proofErr w:type="spellStart"/>
      <w:r>
        <w:rPr>
          <w:rFonts w:cs="David" w:hint="cs"/>
          <w:rtl/>
        </w:rPr>
        <w:t>איסרו</w:t>
      </w:r>
      <w:proofErr w:type="spellEnd"/>
      <w:r>
        <w:rPr>
          <w:rFonts w:cs="David" w:hint="cs"/>
          <w:rtl/>
        </w:rPr>
        <w:t xml:space="preserve"> חג הוא יום שבתון, חג. מכיוון שאנחנו מרכז העולם היהודי, אני מבקש שלא לקיים את הישיבה </w:t>
      </w:r>
      <w:proofErr w:type="spellStart"/>
      <w:r>
        <w:rPr>
          <w:rFonts w:cs="David" w:hint="cs"/>
          <w:rtl/>
        </w:rPr>
        <w:t>באיסרו</w:t>
      </w:r>
      <w:proofErr w:type="spellEnd"/>
      <w:r>
        <w:rPr>
          <w:rFonts w:cs="David" w:hint="cs"/>
          <w:rtl/>
        </w:rPr>
        <w:t xml:space="preserve"> חג.</w:t>
      </w:r>
    </w:p>
    <w:p w14:paraId="3CBEAE07" w14:textId="77777777" w:rsidR="00EF355B" w:rsidRDefault="00EF355B" w:rsidP="00EF355B">
      <w:pPr>
        <w:bidi/>
        <w:jc w:val="both"/>
        <w:rPr>
          <w:rFonts w:cs="David" w:hint="cs"/>
          <w:rtl/>
        </w:rPr>
      </w:pPr>
    </w:p>
    <w:p w14:paraId="7A27260C" w14:textId="77777777" w:rsidR="00EF355B" w:rsidRDefault="00EF355B" w:rsidP="00EF355B">
      <w:pPr>
        <w:bidi/>
        <w:jc w:val="both"/>
        <w:rPr>
          <w:rFonts w:cs="David" w:hint="cs"/>
          <w:rtl/>
        </w:rPr>
      </w:pPr>
      <w:r>
        <w:rPr>
          <w:rFonts w:cs="David" w:hint="cs"/>
          <w:u w:val="single"/>
          <w:rtl/>
        </w:rPr>
        <w:t>היו"ר רוחמה אברהם:</w:t>
      </w:r>
    </w:p>
    <w:p w14:paraId="4AEB9398" w14:textId="77777777" w:rsidR="00EF355B" w:rsidRDefault="00EF355B" w:rsidP="00EF355B">
      <w:pPr>
        <w:bidi/>
        <w:jc w:val="both"/>
        <w:rPr>
          <w:rFonts w:cs="David" w:hint="cs"/>
          <w:rtl/>
        </w:rPr>
      </w:pPr>
    </w:p>
    <w:p w14:paraId="4A8A0429" w14:textId="77777777" w:rsidR="00EF355B" w:rsidRDefault="00EF355B" w:rsidP="00EF355B">
      <w:pPr>
        <w:bidi/>
        <w:jc w:val="both"/>
        <w:rPr>
          <w:rFonts w:cs="David" w:hint="cs"/>
          <w:rtl/>
        </w:rPr>
      </w:pPr>
      <w:r>
        <w:rPr>
          <w:rFonts w:cs="David" w:hint="cs"/>
          <w:rtl/>
        </w:rPr>
        <w:tab/>
        <w:t xml:space="preserve"> כלומר, אתה מבקש להיענות לבקשתם של יושבת-ראש הכנסת והסגנים. </w:t>
      </w:r>
    </w:p>
    <w:p w14:paraId="2BCE7FD9" w14:textId="77777777" w:rsidR="00EF355B" w:rsidRDefault="00EF355B" w:rsidP="00EF355B">
      <w:pPr>
        <w:bidi/>
        <w:jc w:val="both"/>
        <w:rPr>
          <w:rFonts w:cs="David" w:hint="cs"/>
          <w:rtl/>
        </w:rPr>
      </w:pPr>
    </w:p>
    <w:p w14:paraId="2C0B7157" w14:textId="77777777" w:rsidR="00EF355B" w:rsidRDefault="00EF355B" w:rsidP="00EF355B">
      <w:pPr>
        <w:bidi/>
        <w:jc w:val="both"/>
        <w:rPr>
          <w:rFonts w:cs="David" w:hint="cs"/>
          <w:rtl/>
        </w:rPr>
      </w:pPr>
      <w:r>
        <w:rPr>
          <w:rFonts w:cs="David" w:hint="cs"/>
          <w:u w:val="single"/>
          <w:rtl/>
        </w:rPr>
        <w:t>משה גפני:</w:t>
      </w:r>
    </w:p>
    <w:p w14:paraId="4E07D159" w14:textId="77777777" w:rsidR="00EF355B" w:rsidRDefault="00EF355B" w:rsidP="00EF355B">
      <w:pPr>
        <w:bidi/>
        <w:jc w:val="both"/>
        <w:rPr>
          <w:rFonts w:cs="David" w:hint="cs"/>
          <w:rtl/>
        </w:rPr>
      </w:pPr>
    </w:p>
    <w:p w14:paraId="1CF72CC2" w14:textId="77777777" w:rsidR="00EF355B" w:rsidRDefault="00EF355B" w:rsidP="00EF355B">
      <w:pPr>
        <w:bidi/>
        <w:jc w:val="both"/>
        <w:rPr>
          <w:rFonts w:cs="David" w:hint="cs"/>
          <w:rtl/>
        </w:rPr>
      </w:pPr>
      <w:r>
        <w:rPr>
          <w:rFonts w:cs="David" w:hint="cs"/>
          <w:rtl/>
        </w:rPr>
        <w:tab/>
        <w:t xml:space="preserve"> בהחלט.</w:t>
      </w:r>
    </w:p>
    <w:p w14:paraId="517CD7C1" w14:textId="77777777" w:rsidR="00EF355B" w:rsidRDefault="00EF355B" w:rsidP="00EF355B">
      <w:pPr>
        <w:bidi/>
        <w:jc w:val="both"/>
        <w:rPr>
          <w:rFonts w:cs="David" w:hint="cs"/>
          <w:rtl/>
        </w:rPr>
      </w:pPr>
    </w:p>
    <w:p w14:paraId="3D6DF9AE" w14:textId="77777777" w:rsidR="00EF355B" w:rsidRDefault="00EF355B" w:rsidP="00EF355B">
      <w:pPr>
        <w:bidi/>
        <w:jc w:val="both"/>
        <w:rPr>
          <w:rFonts w:cs="David" w:hint="cs"/>
          <w:rtl/>
        </w:rPr>
      </w:pPr>
      <w:r>
        <w:rPr>
          <w:rFonts w:cs="David" w:hint="cs"/>
          <w:u w:val="single"/>
          <w:rtl/>
        </w:rPr>
        <w:t>אורי אריאל:</w:t>
      </w:r>
    </w:p>
    <w:p w14:paraId="3F1057A3" w14:textId="77777777" w:rsidR="00EF355B" w:rsidRDefault="00EF355B" w:rsidP="00EF355B">
      <w:pPr>
        <w:bidi/>
        <w:jc w:val="both"/>
        <w:rPr>
          <w:rFonts w:cs="David" w:hint="cs"/>
          <w:rtl/>
        </w:rPr>
      </w:pPr>
    </w:p>
    <w:p w14:paraId="70FED05E" w14:textId="77777777" w:rsidR="00EF355B" w:rsidRDefault="00EF355B" w:rsidP="00EF355B">
      <w:pPr>
        <w:bidi/>
        <w:jc w:val="both"/>
        <w:rPr>
          <w:rFonts w:cs="David" w:hint="cs"/>
          <w:rtl/>
        </w:rPr>
      </w:pPr>
      <w:r>
        <w:rPr>
          <w:rFonts w:cs="David" w:hint="cs"/>
          <w:rtl/>
        </w:rPr>
        <w:tab/>
        <w:t>קראתי את מכתבה של היושבת-ראש ולא היה שם שום נימוק. קשה להתמודד עם בקשה שאין בה נימוק. אני מוכן לכבד אותה, כי לכאורה על המקום צריך להגיד או.</w:t>
      </w:r>
      <w:proofErr w:type="spellStart"/>
      <w:r>
        <w:rPr>
          <w:rFonts w:cs="David" w:hint="cs"/>
          <w:rtl/>
        </w:rPr>
        <w:t>קיי</w:t>
      </w:r>
      <w:proofErr w:type="spellEnd"/>
      <w:r>
        <w:rPr>
          <w:rFonts w:cs="David" w:hint="cs"/>
          <w:rtl/>
        </w:rPr>
        <w:t xml:space="preserve">. ובזה לגמור את הדיון. אני לא מתאר לי שהיא והסגנים היו מבקשים משהו שאין לו היגיון. </w:t>
      </w:r>
    </w:p>
    <w:p w14:paraId="7A8CA347" w14:textId="77777777" w:rsidR="00EF355B" w:rsidRDefault="00EF355B" w:rsidP="00EF355B">
      <w:pPr>
        <w:bidi/>
        <w:jc w:val="both"/>
        <w:rPr>
          <w:rFonts w:cs="David" w:hint="cs"/>
          <w:rtl/>
        </w:rPr>
      </w:pPr>
      <w:r>
        <w:rPr>
          <w:rFonts w:cs="David"/>
          <w:rtl/>
        </w:rPr>
        <w:br w:type="page"/>
      </w:r>
    </w:p>
    <w:p w14:paraId="0060C1D3" w14:textId="77777777" w:rsidR="00EF355B" w:rsidRDefault="00EF355B" w:rsidP="00EF355B">
      <w:pPr>
        <w:bidi/>
        <w:jc w:val="both"/>
        <w:rPr>
          <w:rFonts w:cs="David" w:hint="cs"/>
          <w:rtl/>
        </w:rPr>
      </w:pPr>
      <w:r>
        <w:rPr>
          <w:rFonts w:cs="David" w:hint="cs"/>
          <w:u w:val="single"/>
          <w:rtl/>
        </w:rPr>
        <w:t>היו"ר רוחמה אברהם:</w:t>
      </w:r>
    </w:p>
    <w:p w14:paraId="1AF865D7" w14:textId="77777777" w:rsidR="00EF355B" w:rsidRDefault="00EF355B" w:rsidP="00EF355B">
      <w:pPr>
        <w:bidi/>
        <w:jc w:val="both"/>
        <w:rPr>
          <w:rFonts w:cs="David" w:hint="cs"/>
          <w:rtl/>
        </w:rPr>
      </w:pPr>
    </w:p>
    <w:p w14:paraId="4667A6B3" w14:textId="77777777" w:rsidR="00EF355B" w:rsidRDefault="00EF355B" w:rsidP="00EF355B">
      <w:pPr>
        <w:bidi/>
        <w:jc w:val="both"/>
        <w:rPr>
          <w:rFonts w:cs="David" w:hint="cs"/>
          <w:rtl/>
        </w:rPr>
      </w:pPr>
      <w:r>
        <w:rPr>
          <w:rFonts w:cs="David" w:hint="cs"/>
          <w:rtl/>
        </w:rPr>
        <w:tab/>
        <w:t xml:space="preserve"> אני חושבת שחבר הכנסת גפני חידד מעט.</w:t>
      </w:r>
    </w:p>
    <w:p w14:paraId="1172EEBB" w14:textId="77777777" w:rsidR="00EF355B" w:rsidRDefault="00EF355B" w:rsidP="00EF355B">
      <w:pPr>
        <w:bidi/>
        <w:jc w:val="both"/>
        <w:rPr>
          <w:rFonts w:cs="David" w:hint="cs"/>
          <w:rtl/>
        </w:rPr>
      </w:pPr>
    </w:p>
    <w:p w14:paraId="013D3D46" w14:textId="77777777" w:rsidR="00EF355B" w:rsidRDefault="00EF355B" w:rsidP="00EF355B">
      <w:pPr>
        <w:bidi/>
        <w:jc w:val="both"/>
        <w:rPr>
          <w:rFonts w:cs="David" w:hint="cs"/>
          <w:rtl/>
        </w:rPr>
      </w:pPr>
      <w:r>
        <w:rPr>
          <w:rFonts w:cs="David" w:hint="cs"/>
          <w:u w:val="single"/>
          <w:rtl/>
        </w:rPr>
        <w:t>אורי אריאל:</w:t>
      </w:r>
    </w:p>
    <w:p w14:paraId="256468E5" w14:textId="77777777" w:rsidR="00EF355B" w:rsidRDefault="00EF355B" w:rsidP="00EF355B">
      <w:pPr>
        <w:bidi/>
        <w:jc w:val="both"/>
        <w:rPr>
          <w:rFonts w:cs="David" w:hint="cs"/>
          <w:rtl/>
        </w:rPr>
      </w:pPr>
    </w:p>
    <w:p w14:paraId="1818D118" w14:textId="77777777" w:rsidR="00EF355B" w:rsidRDefault="00EF355B" w:rsidP="00EF355B">
      <w:pPr>
        <w:bidi/>
        <w:jc w:val="both"/>
        <w:rPr>
          <w:rFonts w:cs="David" w:hint="cs"/>
          <w:rtl/>
        </w:rPr>
      </w:pPr>
      <w:r>
        <w:rPr>
          <w:rFonts w:cs="David" w:hint="cs"/>
          <w:rtl/>
        </w:rPr>
        <w:tab/>
        <w:t xml:space="preserve"> שמעתי את היטב את דבריו של הרב גפני וממש התפעלתי מהיכולת להפוך </w:t>
      </w:r>
      <w:r>
        <w:rPr>
          <w:rFonts w:cs="David"/>
          <w:rtl/>
        </w:rPr>
        <w:t>–</w:t>
      </w:r>
      <w:r>
        <w:rPr>
          <w:rFonts w:cs="David" w:hint="cs"/>
          <w:rtl/>
        </w:rPr>
        <w:t xml:space="preserve"> לצורך העניין הזה בעיקר </w:t>
      </w:r>
      <w:r>
        <w:rPr>
          <w:rFonts w:cs="David"/>
          <w:rtl/>
        </w:rPr>
        <w:t>–</w:t>
      </w:r>
      <w:r>
        <w:rPr>
          <w:rFonts w:cs="David" w:hint="cs"/>
          <w:rtl/>
        </w:rPr>
        <w:t xml:space="preserve"> את מדינת ישראל, את ירושלים, הר הבית, למרכז העם היהודי, עד כדי כך שבגלל שהם </w:t>
      </w:r>
      <w:r>
        <w:rPr>
          <w:rFonts w:cs="David"/>
          <w:rtl/>
        </w:rPr>
        <w:t>–</w:t>
      </w:r>
      <w:r>
        <w:rPr>
          <w:rFonts w:cs="David" w:hint="cs"/>
          <w:rtl/>
        </w:rPr>
        <w:t xml:space="preserve"> בגלות - עושים יום טוב שני של גלויות, אז חברי הכנסת, לאות הזדהות עם העם היהודי, ינוחו אף הם. זה דבר מדהים. זה נימוק מיוחד ואולי מתקרבים פעמי המשיח וגם מתקרבת כניסתה של דגל התורה לקואליציה. </w:t>
      </w:r>
    </w:p>
    <w:p w14:paraId="0B1A31AB" w14:textId="77777777" w:rsidR="00EF355B" w:rsidRDefault="00EF355B" w:rsidP="00EF355B">
      <w:pPr>
        <w:bidi/>
        <w:jc w:val="both"/>
        <w:rPr>
          <w:rFonts w:cs="David" w:hint="cs"/>
          <w:rtl/>
        </w:rPr>
      </w:pPr>
    </w:p>
    <w:p w14:paraId="06F021D6" w14:textId="77777777" w:rsidR="00EF355B" w:rsidRDefault="00EF355B" w:rsidP="00EF355B">
      <w:pPr>
        <w:bidi/>
        <w:jc w:val="both"/>
        <w:rPr>
          <w:rFonts w:cs="David" w:hint="cs"/>
          <w:rtl/>
        </w:rPr>
      </w:pPr>
      <w:r>
        <w:rPr>
          <w:rFonts w:cs="David" w:hint="cs"/>
          <w:u w:val="single"/>
          <w:rtl/>
        </w:rPr>
        <w:t>משה גפני:</w:t>
      </w:r>
    </w:p>
    <w:p w14:paraId="454ECD1F" w14:textId="77777777" w:rsidR="00EF355B" w:rsidRDefault="00EF355B" w:rsidP="00EF355B">
      <w:pPr>
        <w:bidi/>
        <w:jc w:val="both"/>
        <w:rPr>
          <w:rFonts w:cs="David" w:hint="cs"/>
          <w:rtl/>
        </w:rPr>
      </w:pPr>
    </w:p>
    <w:p w14:paraId="7B1FED32" w14:textId="77777777" w:rsidR="00EF355B" w:rsidRDefault="00EF355B" w:rsidP="00EF355B">
      <w:pPr>
        <w:bidi/>
        <w:jc w:val="both"/>
        <w:rPr>
          <w:rFonts w:cs="David" w:hint="cs"/>
          <w:rtl/>
        </w:rPr>
      </w:pPr>
      <w:r>
        <w:rPr>
          <w:rFonts w:cs="David" w:hint="cs"/>
          <w:rtl/>
        </w:rPr>
        <w:tab/>
        <w:t xml:space="preserve"> לא נכון. </w:t>
      </w:r>
    </w:p>
    <w:p w14:paraId="12DB91E6" w14:textId="77777777" w:rsidR="00EF355B" w:rsidRDefault="00EF355B" w:rsidP="00EF355B">
      <w:pPr>
        <w:bidi/>
        <w:jc w:val="both"/>
        <w:rPr>
          <w:rFonts w:cs="David" w:hint="cs"/>
          <w:rtl/>
        </w:rPr>
      </w:pPr>
    </w:p>
    <w:p w14:paraId="0C78EC6A" w14:textId="77777777" w:rsidR="00EF355B" w:rsidRDefault="00EF355B" w:rsidP="00EF355B">
      <w:pPr>
        <w:bidi/>
        <w:jc w:val="both"/>
        <w:rPr>
          <w:rFonts w:cs="David" w:hint="cs"/>
          <w:rtl/>
        </w:rPr>
      </w:pPr>
      <w:r>
        <w:rPr>
          <w:rFonts w:cs="David" w:hint="cs"/>
          <w:u w:val="single"/>
          <w:rtl/>
        </w:rPr>
        <w:t>אורי אריאל:</w:t>
      </w:r>
    </w:p>
    <w:p w14:paraId="16125968" w14:textId="77777777" w:rsidR="00EF355B" w:rsidRDefault="00EF355B" w:rsidP="00EF355B">
      <w:pPr>
        <w:bidi/>
        <w:jc w:val="both"/>
        <w:rPr>
          <w:rFonts w:cs="David" w:hint="cs"/>
          <w:rtl/>
        </w:rPr>
      </w:pPr>
    </w:p>
    <w:p w14:paraId="58FC956A" w14:textId="77777777" w:rsidR="00EF355B" w:rsidRDefault="00EF355B" w:rsidP="00EF355B">
      <w:pPr>
        <w:bidi/>
        <w:jc w:val="both"/>
        <w:rPr>
          <w:rFonts w:cs="David" w:hint="cs"/>
          <w:rtl/>
        </w:rPr>
      </w:pPr>
      <w:r>
        <w:rPr>
          <w:rFonts w:cs="David" w:hint="cs"/>
          <w:rtl/>
        </w:rPr>
        <w:tab/>
        <w:t xml:space="preserve"> יש חלופה </w:t>
      </w:r>
      <w:r>
        <w:rPr>
          <w:rFonts w:cs="David"/>
          <w:rtl/>
        </w:rPr>
        <w:t>–</w:t>
      </w:r>
      <w:r>
        <w:rPr>
          <w:rFonts w:cs="David" w:hint="cs"/>
          <w:rtl/>
        </w:rPr>
        <w:t xml:space="preserve"> נניח שאני רוצה מאוד להזדהות עם הקואליציה, גפני ואחרים, אני רוצה להציע לקיים את ישיבת הכנסת ביום ראשון, הרי יום ראשון אינו </w:t>
      </w:r>
      <w:proofErr w:type="spellStart"/>
      <w:r>
        <w:rPr>
          <w:rFonts w:cs="David" w:hint="cs"/>
          <w:rtl/>
        </w:rPr>
        <w:t>איסרו</w:t>
      </w:r>
      <w:proofErr w:type="spellEnd"/>
      <w:r>
        <w:rPr>
          <w:rFonts w:cs="David" w:hint="cs"/>
          <w:rtl/>
        </w:rPr>
        <w:t xml:space="preserve"> חג של שבת. </w:t>
      </w:r>
    </w:p>
    <w:p w14:paraId="6CFCEAE8" w14:textId="77777777" w:rsidR="00EF355B" w:rsidRDefault="00EF355B" w:rsidP="00EF355B">
      <w:pPr>
        <w:bidi/>
        <w:jc w:val="both"/>
        <w:rPr>
          <w:rFonts w:cs="David" w:hint="cs"/>
          <w:rtl/>
        </w:rPr>
      </w:pPr>
    </w:p>
    <w:p w14:paraId="3DCCB999" w14:textId="77777777" w:rsidR="00EF355B" w:rsidRDefault="00EF355B" w:rsidP="00EF355B">
      <w:pPr>
        <w:bidi/>
        <w:jc w:val="both"/>
        <w:rPr>
          <w:rFonts w:cs="David" w:hint="cs"/>
          <w:rtl/>
        </w:rPr>
      </w:pPr>
      <w:r>
        <w:rPr>
          <w:rFonts w:cs="David" w:hint="cs"/>
          <w:rtl/>
        </w:rPr>
        <w:tab/>
        <w:t xml:space="preserve">גברתי היושבת-ראש, קיימנו דיון בראשותך והוחלט מה שהוחלט לאורך כל השנה. דעתי ידועה שאפשר היה להגביר קצת את קצב העבודה, יש לנו פיגור רב, לפחות בענייני חקיקה. אני חושב שלא נכון, לא צודק, וזה לא לתפארת הכנסת, לוותר על עוד ימי עבודה. לפיכך אני מבקש מאוד מחברי הכנסת להשאיר את ההחלטה על כינוס הכנסת ביום חמישי,  ולחילופין  - להסכים לבוא ביום ראשון ושני ואז בשאר השבוע לא נעבוד. </w:t>
      </w:r>
    </w:p>
    <w:p w14:paraId="71F8EB09" w14:textId="77777777" w:rsidR="00EF355B" w:rsidRDefault="00EF355B" w:rsidP="00EF355B">
      <w:pPr>
        <w:bidi/>
        <w:jc w:val="both"/>
        <w:rPr>
          <w:rFonts w:cs="David" w:hint="cs"/>
          <w:rtl/>
        </w:rPr>
      </w:pPr>
    </w:p>
    <w:p w14:paraId="755DAAE8" w14:textId="77777777" w:rsidR="00EF355B" w:rsidRDefault="00EF355B" w:rsidP="00EF355B">
      <w:pPr>
        <w:bidi/>
        <w:jc w:val="both"/>
        <w:rPr>
          <w:rFonts w:cs="David" w:hint="cs"/>
          <w:rtl/>
        </w:rPr>
      </w:pPr>
      <w:proofErr w:type="spellStart"/>
      <w:r>
        <w:rPr>
          <w:rFonts w:cs="David" w:hint="cs"/>
          <w:u w:val="single"/>
          <w:rtl/>
        </w:rPr>
        <w:t>אסתרינה</w:t>
      </w:r>
      <w:proofErr w:type="spellEnd"/>
      <w:r>
        <w:rPr>
          <w:rFonts w:cs="David" w:hint="cs"/>
          <w:u w:val="single"/>
          <w:rtl/>
        </w:rPr>
        <w:t xml:space="preserve"> </w:t>
      </w:r>
      <w:proofErr w:type="spellStart"/>
      <w:r>
        <w:rPr>
          <w:rFonts w:cs="David" w:hint="cs"/>
          <w:u w:val="single"/>
          <w:rtl/>
        </w:rPr>
        <w:t>טרטמן</w:t>
      </w:r>
      <w:proofErr w:type="spellEnd"/>
      <w:r>
        <w:rPr>
          <w:rFonts w:cs="David" w:hint="cs"/>
          <w:u w:val="single"/>
          <w:rtl/>
        </w:rPr>
        <w:t>:</w:t>
      </w:r>
    </w:p>
    <w:p w14:paraId="25728330" w14:textId="77777777" w:rsidR="00EF355B" w:rsidRDefault="00EF355B" w:rsidP="00EF355B">
      <w:pPr>
        <w:bidi/>
        <w:jc w:val="both"/>
        <w:rPr>
          <w:rFonts w:cs="David" w:hint="cs"/>
          <w:rtl/>
        </w:rPr>
      </w:pPr>
    </w:p>
    <w:p w14:paraId="351F9A7C" w14:textId="77777777" w:rsidR="00EF355B" w:rsidRDefault="00EF355B" w:rsidP="00EF355B">
      <w:pPr>
        <w:bidi/>
        <w:jc w:val="both"/>
        <w:rPr>
          <w:rFonts w:cs="David" w:hint="cs"/>
          <w:rtl/>
        </w:rPr>
      </w:pPr>
      <w:r>
        <w:rPr>
          <w:rFonts w:cs="David" w:hint="cs"/>
          <w:rtl/>
        </w:rPr>
        <w:tab/>
        <w:t xml:space="preserve">כפי שאמר חבר הכנסת גפני, במסורת היהודית אסרו חג הוא ציון לחג. בתחילת הקדנציה דנו סביב שולחן זה בתקנון וחגי ישראל. אני ערה לחובה הציבורית ולמחויבות שלנו כנבחרי ציבור ולצורך שלנו לשמש אות ומופת לציבור בישראל, שלא נתפס חלילה כמתחמקים מלמלא את חובתנו. </w:t>
      </w:r>
    </w:p>
    <w:p w14:paraId="18765CEB" w14:textId="77777777" w:rsidR="00EF355B" w:rsidRDefault="00EF355B" w:rsidP="00EF355B">
      <w:pPr>
        <w:bidi/>
        <w:jc w:val="both"/>
        <w:rPr>
          <w:rFonts w:cs="David" w:hint="cs"/>
          <w:rtl/>
        </w:rPr>
      </w:pPr>
    </w:p>
    <w:p w14:paraId="0FD75CFF" w14:textId="77777777" w:rsidR="00EF355B" w:rsidRDefault="00EF355B" w:rsidP="00EF355B">
      <w:pPr>
        <w:bidi/>
        <w:ind w:firstLine="720"/>
        <w:jc w:val="both"/>
        <w:rPr>
          <w:rFonts w:cs="David" w:hint="cs"/>
          <w:rtl/>
        </w:rPr>
      </w:pPr>
      <w:r>
        <w:rPr>
          <w:rFonts w:cs="David" w:hint="cs"/>
          <w:rtl/>
        </w:rPr>
        <w:t xml:space="preserve">אני סבורה שבקשתה של היושבת-ראש היא עניינית, משום שלא אנחנו מזמנים את החגים. החגים הם דבר טריוויאלי, דבר שמקובל בעולם כולו. אני חרדה שייצא שכרנו בהפסדנו, כי יש בזה נימה של התחסדות מסוימת. היה ויהיו במדינה אירועים כאלה </w:t>
      </w:r>
      <w:r>
        <w:rPr>
          <w:rFonts w:cs="David"/>
          <w:rtl/>
        </w:rPr>
        <w:t>–</w:t>
      </w:r>
      <w:r>
        <w:rPr>
          <w:rFonts w:cs="David" w:hint="cs"/>
          <w:rtl/>
        </w:rPr>
        <w:t xml:space="preserve"> ואני מקווה שהשקט יהיה על מקומו בשלום </w:t>
      </w:r>
      <w:r>
        <w:rPr>
          <w:rFonts w:cs="David"/>
          <w:rtl/>
        </w:rPr>
        <w:t>–</w:t>
      </w:r>
      <w:r>
        <w:rPr>
          <w:rFonts w:cs="David" w:hint="cs"/>
          <w:rtl/>
        </w:rPr>
        <w:t xml:space="preserve"> שמצדיקים כינוס של הכנסת, אין לי ספק שכל אחד ואחת מחברי הכנסת ימלאו את חובתם ויתייצבו, גם אם זה יהיה </w:t>
      </w:r>
      <w:proofErr w:type="spellStart"/>
      <w:r>
        <w:rPr>
          <w:rFonts w:cs="David" w:hint="cs"/>
          <w:rtl/>
        </w:rPr>
        <w:t>באיסרו</w:t>
      </w:r>
      <w:proofErr w:type="spellEnd"/>
      <w:r>
        <w:rPr>
          <w:rFonts w:cs="David" w:hint="cs"/>
          <w:rtl/>
        </w:rPr>
        <w:t xml:space="preserve"> חג. </w:t>
      </w:r>
    </w:p>
    <w:p w14:paraId="541749E6" w14:textId="77777777" w:rsidR="00EF355B" w:rsidRDefault="00EF355B" w:rsidP="00EF355B">
      <w:pPr>
        <w:bidi/>
        <w:ind w:firstLine="720"/>
        <w:jc w:val="both"/>
        <w:rPr>
          <w:rFonts w:cs="David" w:hint="cs"/>
          <w:rtl/>
        </w:rPr>
      </w:pPr>
    </w:p>
    <w:p w14:paraId="1C7ADD4A" w14:textId="77777777" w:rsidR="00EF355B" w:rsidRDefault="00EF355B" w:rsidP="00EF355B">
      <w:pPr>
        <w:bidi/>
        <w:ind w:firstLine="720"/>
        <w:jc w:val="both"/>
        <w:rPr>
          <w:rFonts w:cs="David" w:hint="cs"/>
          <w:rtl/>
        </w:rPr>
      </w:pPr>
      <w:r>
        <w:rPr>
          <w:rFonts w:cs="David" w:hint="cs"/>
          <w:rtl/>
        </w:rPr>
        <w:t xml:space="preserve">מעבר לכך, אני נוטה לכבד את ההסכמה של היושבת-ראש. איני רואה סיבה להוסיף ימים. לי אישית זה נותן תחושה כאילו יש רצון להיות פופוליסט יותר מאשר ענייני. אם צריך אותנו עניינית, אנחנו פה ונמלא את חובתנו. </w:t>
      </w:r>
    </w:p>
    <w:p w14:paraId="30882677" w14:textId="77777777" w:rsidR="00EF355B" w:rsidRDefault="00EF355B" w:rsidP="00EF355B">
      <w:pPr>
        <w:bidi/>
        <w:ind w:firstLine="720"/>
        <w:jc w:val="both"/>
        <w:rPr>
          <w:rFonts w:cs="David" w:hint="cs"/>
          <w:rtl/>
        </w:rPr>
      </w:pPr>
    </w:p>
    <w:p w14:paraId="7238811D" w14:textId="77777777" w:rsidR="00EF355B" w:rsidRDefault="00EF355B" w:rsidP="00EF355B">
      <w:pPr>
        <w:bidi/>
        <w:jc w:val="both"/>
        <w:rPr>
          <w:rFonts w:cs="David" w:hint="cs"/>
          <w:rtl/>
        </w:rPr>
      </w:pPr>
      <w:r>
        <w:rPr>
          <w:rFonts w:cs="David" w:hint="cs"/>
          <w:u w:val="single"/>
          <w:rtl/>
        </w:rPr>
        <w:t xml:space="preserve">יולי </w:t>
      </w:r>
      <w:proofErr w:type="spellStart"/>
      <w:r>
        <w:rPr>
          <w:rFonts w:cs="David" w:hint="cs"/>
          <w:u w:val="single"/>
          <w:rtl/>
        </w:rPr>
        <w:t>אדלשטיין</w:t>
      </w:r>
      <w:proofErr w:type="spellEnd"/>
      <w:r>
        <w:rPr>
          <w:rFonts w:cs="David" w:hint="cs"/>
          <w:u w:val="single"/>
          <w:rtl/>
        </w:rPr>
        <w:t>:</w:t>
      </w:r>
    </w:p>
    <w:p w14:paraId="7CBE2639" w14:textId="77777777" w:rsidR="00EF355B" w:rsidRDefault="00EF355B" w:rsidP="00EF355B">
      <w:pPr>
        <w:bidi/>
        <w:jc w:val="both"/>
        <w:rPr>
          <w:rFonts w:cs="David" w:hint="cs"/>
          <w:rtl/>
        </w:rPr>
      </w:pPr>
    </w:p>
    <w:p w14:paraId="25CD601B" w14:textId="77777777" w:rsidR="00EF355B" w:rsidRDefault="00EF355B" w:rsidP="00EF355B">
      <w:pPr>
        <w:bidi/>
        <w:jc w:val="both"/>
        <w:rPr>
          <w:rFonts w:cs="David" w:hint="cs"/>
          <w:rtl/>
        </w:rPr>
      </w:pPr>
      <w:r>
        <w:rPr>
          <w:rFonts w:cs="David" w:hint="cs"/>
          <w:rtl/>
        </w:rPr>
        <w:tab/>
        <w:t xml:space="preserve">למרות שאין לי שום בעיה אישית להגיע ביום חמישי לכנסת ואני לא מבטיח לקיים </w:t>
      </w:r>
      <w:proofErr w:type="spellStart"/>
      <w:r>
        <w:rPr>
          <w:rFonts w:cs="David" w:hint="cs"/>
          <w:rtl/>
        </w:rPr>
        <w:t>איסרו</w:t>
      </w:r>
      <w:proofErr w:type="spellEnd"/>
      <w:r>
        <w:rPr>
          <w:rFonts w:cs="David" w:hint="cs"/>
          <w:rtl/>
        </w:rPr>
        <w:t xml:space="preserve"> חג כאילו היה זה יום שבת, אני מציע לתמוך בבקשת יושבת-ראש הכנסת והנשיאות. זה מהנימוק הפשוט שלא מדובר ביום כנסת רגיל, אלא בכינוס מיוחד ביום חמישי. אני אגלה לכם סוד: אפילו תוכננו ישיבות מיוחדות לאותו יום ושכרנו עלול לצאת בהפסדנו אם יהיה מיעוט חברי כנסת. </w:t>
      </w:r>
    </w:p>
    <w:p w14:paraId="52ECA7FA" w14:textId="77777777" w:rsidR="00EF355B" w:rsidRDefault="00EF355B" w:rsidP="00EF355B">
      <w:pPr>
        <w:bidi/>
        <w:jc w:val="both"/>
        <w:rPr>
          <w:rFonts w:cs="David" w:hint="cs"/>
          <w:rtl/>
        </w:rPr>
      </w:pPr>
    </w:p>
    <w:p w14:paraId="5BF4F630" w14:textId="77777777" w:rsidR="00EF355B" w:rsidRDefault="00EF355B" w:rsidP="00EF355B">
      <w:pPr>
        <w:bidi/>
        <w:jc w:val="both"/>
        <w:rPr>
          <w:rFonts w:cs="David" w:hint="cs"/>
          <w:rtl/>
        </w:rPr>
      </w:pPr>
      <w:r>
        <w:rPr>
          <w:rFonts w:cs="David" w:hint="cs"/>
          <w:rtl/>
        </w:rPr>
        <w:tab/>
        <w:t xml:space="preserve">אני מאחל לעצמי ולכולנו שאולי תהיה לנו סיבה להתכנסות אמיתית, למרות הכוונות הנסתרות של חבר הכנסת גפני להיכנס לקואליציה. </w:t>
      </w:r>
    </w:p>
    <w:p w14:paraId="5F957D81" w14:textId="77777777" w:rsidR="00EF355B" w:rsidRDefault="00EF355B" w:rsidP="00EF355B">
      <w:pPr>
        <w:bidi/>
        <w:jc w:val="both"/>
        <w:rPr>
          <w:rFonts w:cs="David" w:hint="cs"/>
          <w:rtl/>
        </w:rPr>
      </w:pPr>
    </w:p>
    <w:p w14:paraId="04FCB78D" w14:textId="77777777" w:rsidR="00EF355B" w:rsidRDefault="00EF355B" w:rsidP="00EF355B">
      <w:pPr>
        <w:bidi/>
        <w:jc w:val="both"/>
        <w:rPr>
          <w:rFonts w:cs="David" w:hint="cs"/>
          <w:rtl/>
        </w:rPr>
      </w:pPr>
      <w:r>
        <w:rPr>
          <w:rFonts w:cs="David" w:hint="cs"/>
          <w:rtl/>
        </w:rPr>
        <w:tab/>
        <w:t xml:space="preserve">גברתי היושבת-ראש,  אני חבר הנשיאות, שבין היתר היה  שותף להחלטה הזאת, מבקש לתמוך בהחלטת נשיאות הכנסת. </w:t>
      </w:r>
    </w:p>
    <w:p w14:paraId="6E1A4F19" w14:textId="77777777" w:rsidR="00EF355B" w:rsidRDefault="00EF355B" w:rsidP="00EF355B">
      <w:pPr>
        <w:bidi/>
        <w:jc w:val="both"/>
        <w:rPr>
          <w:rFonts w:cs="David" w:hint="cs"/>
          <w:rtl/>
        </w:rPr>
      </w:pPr>
    </w:p>
    <w:p w14:paraId="025958BD" w14:textId="77777777" w:rsidR="00EF355B" w:rsidRDefault="00EF355B" w:rsidP="00EF355B">
      <w:pPr>
        <w:bidi/>
        <w:jc w:val="both"/>
        <w:rPr>
          <w:rFonts w:cs="David" w:hint="cs"/>
          <w:rtl/>
        </w:rPr>
      </w:pPr>
      <w:r>
        <w:rPr>
          <w:rFonts w:cs="David" w:hint="cs"/>
          <w:u w:val="single"/>
          <w:rtl/>
        </w:rPr>
        <w:t>אורי אריאל:</w:t>
      </w:r>
    </w:p>
    <w:p w14:paraId="38ADF871" w14:textId="77777777" w:rsidR="00EF355B" w:rsidRDefault="00EF355B" w:rsidP="00EF355B">
      <w:pPr>
        <w:bidi/>
        <w:jc w:val="both"/>
        <w:rPr>
          <w:rFonts w:cs="David" w:hint="cs"/>
          <w:rtl/>
        </w:rPr>
      </w:pPr>
    </w:p>
    <w:p w14:paraId="0520E039" w14:textId="77777777" w:rsidR="00EF355B" w:rsidRDefault="00EF355B" w:rsidP="00EF355B">
      <w:pPr>
        <w:bidi/>
        <w:jc w:val="both"/>
        <w:rPr>
          <w:rFonts w:cs="David" w:hint="cs"/>
          <w:rtl/>
        </w:rPr>
      </w:pPr>
      <w:r>
        <w:rPr>
          <w:rFonts w:cs="David" w:hint="cs"/>
          <w:rtl/>
        </w:rPr>
        <w:tab/>
        <w:t xml:space="preserve"> מה עם כינוס הכנסת ביום ראשון?</w:t>
      </w:r>
    </w:p>
    <w:p w14:paraId="594694AA" w14:textId="77777777" w:rsidR="00EF355B" w:rsidRDefault="00EF355B" w:rsidP="00EF355B">
      <w:pPr>
        <w:bidi/>
        <w:jc w:val="both"/>
        <w:rPr>
          <w:rFonts w:cs="David" w:hint="cs"/>
          <w:u w:val="single"/>
          <w:rtl/>
        </w:rPr>
      </w:pPr>
    </w:p>
    <w:p w14:paraId="03C2332D" w14:textId="77777777" w:rsidR="00EF355B" w:rsidRDefault="00EF355B" w:rsidP="00EF355B">
      <w:pPr>
        <w:bidi/>
        <w:jc w:val="both"/>
        <w:rPr>
          <w:rFonts w:cs="David" w:hint="cs"/>
          <w:rtl/>
        </w:rPr>
      </w:pPr>
      <w:r>
        <w:rPr>
          <w:rFonts w:cs="David" w:hint="cs"/>
          <w:u w:val="single"/>
          <w:rtl/>
        </w:rPr>
        <w:t>דוד אזולאי:</w:t>
      </w:r>
    </w:p>
    <w:p w14:paraId="4C31EAA9" w14:textId="77777777" w:rsidR="00EF355B" w:rsidRDefault="00EF355B" w:rsidP="00EF355B">
      <w:pPr>
        <w:bidi/>
        <w:jc w:val="both"/>
        <w:rPr>
          <w:rFonts w:cs="David" w:hint="cs"/>
          <w:rtl/>
        </w:rPr>
      </w:pPr>
    </w:p>
    <w:p w14:paraId="320440C5" w14:textId="77777777" w:rsidR="00EF355B" w:rsidRDefault="00EF355B" w:rsidP="00EF355B">
      <w:pPr>
        <w:bidi/>
        <w:jc w:val="both"/>
        <w:rPr>
          <w:rFonts w:cs="David" w:hint="cs"/>
          <w:rtl/>
        </w:rPr>
      </w:pPr>
      <w:r>
        <w:rPr>
          <w:rFonts w:cs="David" w:hint="cs"/>
          <w:rtl/>
        </w:rPr>
        <w:tab/>
        <w:t xml:space="preserve">גברתי היושבת-ראש, אני מבקש להציע  שלהבא, כדי להימנע ממצבים כאלה, כדאי להתייחס לתאריך העברי ומלכתחילה לא להגיע למצבים כאלה. לו היו בודקים את התאריך העברי, לא היינו מגיעים לזה. גם בתשעה באב יהיה אותו סיפור. לכן אני מציע שלפני קביעת הפגרות של הכנסת ייקחו בחשבון את התאריך העברי. </w:t>
      </w:r>
    </w:p>
    <w:p w14:paraId="68358434" w14:textId="77777777" w:rsidR="00EF355B" w:rsidRDefault="00EF355B" w:rsidP="00EF355B">
      <w:pPr>
        <w:bidi/>
        <w:jc w:val="both"/>
        <w:rPr>
          <w:rFonts w:cs="David" w:hint="cs"/>
          <w:rtl/>
        </w:rPr>
      </w:pPr>
    </w:p>
    <w:p w14:paraId="681DB965" w14:textId="77777777" w:rsidR="00EF355B" w:rsidRDefault="00EF355B" w:rsidP="00EF355B">
      <w:pPr>
        <w:bidi/>
        <w:jc w:val="both"/>
        <w:rPr>
          <w:rFonts w:cs="David" w:hint="cs"/>
          <w:rtl/>
        </w:rPr>
      </w:pPr>
      <w:r>
        <w:rPr>
          <w:rFonts w:cs="David" w:hint="cs"/>
          <w:rtl/>
        </w:rPr>
        <w:tab/>
        <w:t xml:space="preserve">אני תומך בהצעת היושבת-ראש על סמך דברי החוכמה שאמר חבר הכנסת גפני בעניין אסרו חג ולא בעניין יום טוב שני של גלויות. </w:t>
      </w:r>
    </w:p>
    <w:p w14:paraId="575E5738" w14:textId="77777777" w:rsidR="00EF355B" w:rsidRDefault="00EF355B" w:rsidP="00EF355B">
      <w:pPr>
        <w:bidi/>
        <w:jc w:val="both"/>
        <w:rPr>
          <w:rFonts w:cs="David" w:hint="cs"/>
          <w:rtl/>
        </w:rPr>
      </w:pPr>
    </w:p>
    <w:p w14:paraId="5944DF07" w14:textId="77777777" w:rsidR="00EF355B" w:rsidRDefault="00EF355B" w:rsidP="00EF355B">
      <w:pPr>
        <w:bidi/>
        <w:jc w:val="both"/>
        <w:rPr>
          <w:rFonts w:cs="David" w:hint="cs"/>
          <w:rtl/>
        </w:rPr>
      </w:pPr>
      <w:r>
        <w:rPr>
          <w:rFonts w:cs="David" w:hint="cs"/>
          <w:u w:val="single"/>
          <w:rtl/>
        </w:rPr>
        <w:t>היו"ר רוחמה אברהם:</w:t>
      </w:r>
    </w:p>
    <w:p w14:paraId="422CE7A9" w14:textId="77777777" w:rsidR="00EF355B" w:rsidRDefault="00EF355B" w:rsidP="00EF355B">
      <w:pPr>
        <w:bidi/>
        <w:jc w:val="both"/>
        <w:rPr>
          <w:rFonts w:cs="David" w:hint="cs"/>
          <w:rtl/>
        </w:rPr>
      </w:pPr>
    </w:p>
    <w:p w14:paraId="4FC0093F" w14:textId="77777777" w:rsidR="00EF355B" w:rsidRDefault="00EF355B" w:rsidP="00EF355B">
      <w:pPr>
        <w:bidi/>
        <w:jc w:val="both"/>
        <w:rPr>
          <w:rFonts w:cs="David" w:hint="cs"/>
          <w:rtl/>
        </w:rPr>
      </w:pPr>
      <w:r>
        <w:rPr>
          <w:rFonts w:cs="David" w:hint="cs"/>
          <w:rtl/>
        </w:rPr>
        <w:tab/>
        <w:t xml:space="preserve"> אני מודה לך על הערתך </w:t>
      </w:r>
      <w:proofErr w:type="spellStart"/>
      <w:r>
        <w:rPr>
          <w:rFonts w:cs="David" w:hint="cs"/>
          <w:rtl/>
        </w:rPr>
        <w:t>והארתך</w:t>
      </w:r>
      <w:proofErr w:type="spellEnd"/>
      <w:r>
        <w:rPr>
          <w:rFonts w:cs="David" w:hint="cs"/>
          <w:rtl/>
        </w:rPr>
        <w:t>. אני מבקשת מנשיאות הכנסת שלהבא, כאשר ועדת הכנסת תדון בדברים האלה, יובא בפניה גם עניין החגים והתאריכים העבריים.</w:t>
      </w:r>
    </w:p>
    <w:p w14:paraId="152FA156" w14:textId="77777777" w:rsidR="00EF355B" w:rsidRDefault="00EF355B" w:rsidP="00EF355B">
      <w:pPr>
        <w:bidi/>
        <w:jc w:val="both"/>
        <w:rPr>
          <w:rFonts w:cs="David" w:hint="cs"/>
          <w:rtl/>
        </w:rPr>
      </w:pPr>
    </w:p>
    <w:p w14:paraId="5F4D25D9" w14:textId="77777777" w:rsidR="00EF355B" w:rsidRDefault="00EF355B" w:rsidP="00EF355B">
      <w:pPr>
        <w:bidi/>
        <w:jc w:val="both"/>
        <w:rPr>
          <w:rFonts w:cs="David" w:hint="cs"/>
          <w:rtl/>
        </w:rPr>
      </w:pPr>
      <w:r>
        <w:rPr>
          <w:rFonts w:cs="David" w:hint="cs"/>
          <w:rtl/>
        </w:rPr>
        <w:tab/>
        <w:t xml:space="preserve">אני עוברת להצבעה. </w:t>
      </w:r>
    </w:p>
    <w:p w14:paraId="2DB1EC38" w14:textId="77777777" w:rsidR="00EF355B" w:rsidRDefault="00EF355B" w:rsidP="00EF355B">
      <w:pPr>
        <w:bidi/>
        <w:jc w:val="both"/>
        <w:rPr>
          <w:rFonts w:cs="David" w:hint="cs"/>
          <w:rtl/>
        </w:rPr>
      </w:pPr>
    </w:p>
    <w:p w14:paraId="1DBFF9E3" w14:textId="77777777" w:rsidR="00EF355B" w:rsidRDefault="00EF355B" w:rsidP="00EF355B">
      <w:pPr>
        <w:bidi/>
        <w:jc w:val="both"/>
        <w:rPr>
          <w:rFonts w:cs="David" w:hint="cs"/>
          <w:rtl/>
        </w:rPr>
      </w:pPr>
      <w:r>
        <w:rPr>
          <w:rFonts w:cs="David" w:hint="cs"/>
          <w:u w:val="single"/>
          <w:rtl/>
        </w:rPr>
        <w:t>אורי אריאל:</w:t>
      </w:r>
    </w:p>
    <w:p w14:paraId="68E22F43" w14:textId="77777777" w:rsidR="00EF355B" w:rsidRDefault="00EF355B" w:rsidP="00EF355B">
      <w:pPr>
        <w:bidi/>
        <w:jc w:val="both"/>
        <w:rPr>
          <w:rFonts w:cs="David" w:hint="cs"/>
          <w:rtl/>
        </w:rPr>
      </w:pPr>
    </w:p>
    <w:p w14:paraId="483C0737" w14:textId="77777777" w:rsidR="00EF355B" w:rsidRDefault="00EF355B" w:rsidP="00EF355B">
      <w:pPr>
        <w:bidi/>
        <w:jc w:val="both"/>
        <w:rPr>
          <w:rFonts w:cs="David" w:hint="cs"/>
          <w:rtl/>
        </w:rPr>
      </w:pPr>
      <w:r>
        <w:rPr>
          <w:rFonts w:cs="David" w:hint="cs"/>
          <w:rtl/>
        </w:rPr>
        <w:tab/>
        <w:t xml:space="preserve"> אני מבקש להצביע גם על בקשתי לכנס את הכנסת ביום ראשון.</w:t>
      </w:r>
    </w:p>
    <w:p w14:paraId="41ED95B5" w14:textId="77777777" w:rsidR="00EF355B" w:rsidRDefault="00EF355B" w:rsidP="00EF355B">
      <w:pPr>
        <w:bidi/>
        <w:jc w:val="both"/>
        <w:rPr>
          <w:rFonts w:cs="David" w:hint="cs"/>
          <w:rtl/>
        </w:rPr>
      </w:pPr>
    </w:p>
    <w:p w14:paraId="52951A98" w14:textId="77777777" w:rsidR="00EF355B" w:rsidRDefault="00EF355B" w:rsidP="00EF355B">
      <w:pPr>
        <w:bidi/>
        <w:jc w:val="both"/>
        <w:rPr>
          <w:rFonts w:cs="David" w:hint="cs"/>
          <w:rtl/>
        </w:rPr>
      </w:pPr>
      <w:r>
        <w:rPr>
          <w:rFonts w:cs="David" w:hint="cs"/>
          <w:u w:val="single"/>
          <w:rtl/>
        </w:rPr>
        <w:t>היו"ר רוחמה אברהם:</w:t>
      </w:r>
    </w:p>
    <w:p w14:paraId="3D2A0AE4" w14:textId="77777777" w:rsidR="00EF355B" w:rsidRDefault="00EF355B" w:rsidP="00EF355B">
      <w:pPr>
        <w:bidi/>
        <w:jc w:val="both"/>
        <w:rPr>
          <w:rFonts w:cs="David" w:hint="cs"/>
          <w:rtl/>
        </w:rPr>
      </w:pPr>
    </w:p>
    <w:p w14:paraId="10F0A639" w14:textId="77777777" w:rsidR="00EF355B" w:rsidRDefault="00EF355B" w:rsidP="00EF355B">
      <w:pPr>
        <w:bidi/>
        <w:jc w:val="both"/>
        <w:rPr>
          <w:rFonts w:cs="David" w:hint="cs"/>
          <w:rtl/>
        </w:rPr>
      </w:pPr>
      <w:r>
        <w:rPr>
          <w:rFonts w:cs="David" w:hint="cs"/>
          <w:rtl/>
        </w:rPr>
        <w:tab/>
        <w:t xml:space="preserve"> אני לא אקיים שתי הצבעות, משום שאם הצעה אחת תתקבל ברוב, מן הסתם אותם חברי כנסת שתמכו בהצעה לא יצביעו גם בעבור השנייה. אני יכולה להצביע רק על בקשתה של היושבת-ראש שמונחת לפניי. לא מונחת לפניי בקשה נוספת ולכן לפי התקנון אנחנו לא יכולים להצביע עליה. </w:t>
      </w:r>
    </w:p>
    <w:p w14:paraId="7B258091" w14:textId="77777777" w:rsidR="00EF355B" w:rsidRDefault="00EF355B" w:rsidP="00EF355B">
      <w:pPr>
        <w:bidi/>
        <w:jc w:val="both"/>
        <w:rPr>
          <w:rFonts w:cs="David" w:hint="cs"/>
          <w:rtl/>
        </w:rPr>
      </w:pPr>
    </w:p>
    <w:p w14:paraId="68C22CCA" w14:textId="77777777" w:rsidR="00EF355B" w:rsidRDefault="00EF355B" w:rsidP="00EF355B">
      <w:pPr>
        <w:bidi/>
        <w:jc w:val="both"/>
        <w:rPr>
          <w:rFonts w:cs="David" w:hint="cs"/>
          <w:rtl/>
        </w:rPr>
      </w:pPr>
      <w:r>
        <w:rPr>
          <w:rFonts w:cs="David" w:hint="cs"/>
          <w:rtl/>
        </w:rPr>
        <w:tab/>
        <w:t>מי בעד לאשר את הצעת יושבת-ראש הכנסת, דהיינו שבשבוע בו חל חג השבועות הכנסת תתכנס אך ורק ביום שני? מי נגד? מי נמנע?</w:t>
      </w:r>
    </w:p>
    <w:p w14:paraId="7C3D33CC" w14:textId="77777777" w:rsidR="00EF355B" w:rsidRDefault="00EF355B" w:rsidP="00EF355B">
      <w:pPr>
        <w:bidi/>
        <w:jc w:val="both"/>
        <w:rPr>
          <w:rFonts w:cs="David" w:hint="cs"/>
          <w:rtl/>
        </w:rPr>
      </w:pPr>
    </w:p>
    <w:p w14:paraId="52F900F6" w14:textId="77777777" w:rsidR="00EF355B" w:rsidRPr="008F4E5C" w:rsidRDefault="00EF355B" w:rsidP="00EF355B">
      <w:pPr>
        <w:bidi/>
        <w:jc w:val="center"/>
        <w:rPr>
          <w:rFonts w:cs="David" w:hint="cs"/>
          <w:b/>
          <w:bCs/>
          <w:rtl/>
        </w:rPr>
      </w:pPr>
      <w:r w:rsidRPr="008F4E5C">
        <w:rPr>
          <w:rFonts w:cs="David" w:hint="cs"/>
          <w:b/>
          <w:bCs/>
          <w:rtl/>
        </w:rPr>
        <w:t>הצבעה</w:t>
      </w:r>
    </w:p>
    <w:p w14:paraId="35A6ADEB" w14:textId="77777777" w:rsidR="00EF355B" w:rsidRDefault="00EF355B" w:rsidP="00EF355B">
      <w:pPr>
        <w:bidi/>
        <w:jc w:val="center"/>
        <w:rPr>
          <w:rFonts w:cs="David" w:hint="cs"/>
          <w:rtl/>
        </w:rPr>
      </w:pPr>
    </w:p>
    <w:p w14:paraId="566ACDF6" w14:textId="77777777" w:rsidR="00EF355B" w:rsidRDefault="00EF355B" w:rsidP="00EF355B">
      <w:pPr>
        <w:bidi/>
        <w:jc w:val="center"/>
        <w:rPr>
          <w:rFonts w:cs="David" w:hint="cs"/>
          <w:rtl/>
        </w:rPr>
      </w:pPr>
    </w:p>
    <w:p w14:paraId="5A6C3C0B" w14:textId="77777777" w:rsidR="00EF355B" w:rsidRDefault="00EF355B" w:rsidP="00EF355B">
      <w:pPr>
        <w:bidi/>
        <w:jc w:val="center"/>
        <w:rPr>
          <w:rFonts w:cs="David" w:hint="cs"/>
          <w:rtl/>
        </w:rPr>
      </w:pPr>
      <w:r>
        <w:rPr>
          <w:rFonts w:cs="David" w:hint="cs"/>
          <w:rtl/>
        </w:rPr>
        <w:t xml:space="preserve">בעד הצעת יושבת-ראש הכנסת </w:t>
      </w:r>
      <w:r>
        <w:rPr>
          <w:rFonts w:cs="David"/>
          <w:rtl/>
        </w:rPr>
        <w:t>–</w:t>
      </w:r>
      <w:r>
        <w:rPr>
          <w:rFonts w:cs="David" w:hint="cs"/>
          <w:rtl/>
        </w:rPr>
        <w:t xml:space="preserve"> 13</w:t>
      </w:r>
    </w:p>
    <w:p w14:paraId="05485E7F" w14:textId="77777777" w:rsidR="00EF355B" w:rsidRDefault="00EF355B" w:rsidP="00EF355B">
      <w:pPr>
        <w:bidi/>
        <w:jc w:val="center"/>
        <w:rPr>
          <w:rFonts w:cs="David" w:hint="cs"/>
          <w:rtl/>
        </w:rPr>
      </w:pPr>
      <w:r>
        <w:rPr>
          <w:rFonts w:cs="David" w:hint="cs"/>
          <w:rtl/>
        </w:rPr>
        <w:t xml:space="preserve">נגד </w:t>
      </w:r>
      <w:r>
        <w:rPr>
          <w:rFonts w:cs="David"/>
          <w:rtl/>
        </w:rPr>
        <w:t>–</w:t>
      </w:r>
      <w:r>
        <w:rPr>
          <w:rFonts w:cs="David" w:hint="cs"/>
          <w:rtl/>
        </w:rPr>
        <w:t xml:space="preserve"> 1</w:t>
      </w:r>
    </w:p>
    <w:p w14:paraId="445DE236" w14:textId="77777777" w:rsidR="00EF355B" w:rsidRDefault="00EF355B" w:rsidP="00EF355B">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60BC14AC" w14:textId="77777777" w:rsidR="00EF355B" w:rsidRDefault="00EF355B" w:rsidP="00EF355B">
      <w:pPr>
        <w:bidi/>
        <w:jc w:val="center"/>
        <w:rPr>
          <w:rFonts w:cs="David" w:hint="cs"/>
          <w:rtl/>
        </w:rPr>
      </w:pPr>
      <w:r>
        <w:rPr>
          <w:rFonts w:cs="David" w:hint="cs"/>
          <w:rtl/>
        </w:rPr>
        <w:t>בקשתה של היושבת-ראש נתקבלה.</w:t>
      </w:r>
    </w:p>
    <w:p w14:paraId="2A71E945" w14:textId="77777777" w:rsidR="00EF355B" w:rsidRDefault="00EF355B" w:rsidP="00EF355B">
      <w:pPr>
        <w:bidi/>
        <w:jc w:val="both"/>
        <w:rPr>
          <w:rFonts w:cs="David" w:hint="cs"/>
          <w:rtl/>
        </w:rPr>
      </w:pPr>
    </w:p>
    <w:p w14:paraId="6F0ECD49" w14:textId="77777777" w:rsidR="00EF355B" w:rsidRDefault="00EF355B" w:rsidP="00EF355B">
      <w:pPr>
        <w:bidi/>
        <w:jc w:val="both"/>
        <w:rPr>
          <w:rFonts w:cs="David" w:hint="cs"/>
          <w:rtl/>
        </w:rPr>
      </w:pPr>
      <w:r>
        <w:rPr>
          <w:rFonts w:cs="David" w:hint="cs"/>
          <w:u w:val="single"/>
          <w:rtl/>
        </w:rPr>
        <w:t>היו"ר רוחמה אברהם:</w:t>
      </w:r>
    </w:p>
    <w:p w14:paraId="25E665D4" w14:textId="77777777" w:rsidR="00EF355B" w:rsidRDefault="00EF355B" w:rsidP="00EF355B">
      <w:pPr>
        <w:bidi/>
        <w:jc w:val="both"/>
        <w:rPr>
          <w:rFonts w:cs="David" w:hint="cs"/>
          <w:rtl/>
        </w:rPr>
      </w:pPr>
    </w:p>
    <w:p w14:paraId="12DD36AF" w14:textId="77777777" w:rsidR="00EF355B" w:rsidRDefault="00EF355B" w:rsidP="00EF355B">
      <w:pPr>
        <w:bidi/>
        <w:jc w:val="both"/>
        <w:rPr>
          <w:rFonts w:cs="David" w:hint="cs"/>
          <w:rtl/>
        </w:rPr>
      </w:pPr>
      <w:r>
        <w:rPr>
          <w:rFonts w:cs="David" w:hint="cs"/>
          <w:rtl/>
        </w:rPr>
        <w:tab/>
        <w:t xml:space="preserve"> אני קובעת שבקשתה של היושבת-ראש והסגנים שבשבוע שבו חל חג השבוע תתקיים ישיבה אחת של מליאת הכנסת, דהיינו רק ביום שני, ד' </w:t>
      </w:r>
      <w:proofErr w:type="spellStart"/>
      <w:r>
        <w:rPr>
          <w:rFonts w:cs="David" w:hint="cs"/>
          <w:rtl/>
        </w:rPr>
        <w:t>בסיון</w:t>
      </w:r>
      <w:proofErr w:type="spellEnd"/>
      <w:r>
        <w:rPr>
          <w:rFonts w:cs="David" w:hint="cs"/>
          <w:rtl/>
        </w:rPr>
        <w:t xml:space="preserve"> </w:t>
      </w:r>
      <w:proofErr w:type="spellStart"/>
      <w:r>
        <w:rPr>
          <w:rFonts w:cs="David" w:hint="cs"/>
          <w:rtl/>
        </w:rPr>
        <w:t>התשס"ז</w:t>
      </w:r>
      <w:proofErr w:type="spellEnd"/>
      <w:r>
        <w:rPr>
          <w:rFonts w:cs="David" w:hint="cs"/>
          <w:rtl/>
        </w:rPr>
        <w:t xml:space="preserve"> </w:t>
      </w:r>
      <w:r>
        <w:rPr>
          <w:rFonts w:cs="David"/>
          <w:rtl/>
        </w:rPr>
        <w:t>–</w:t>
      </w:r>
      <w:r>
        <w:rPr>
          <w:rFonts w:cs="David" w:hint="cs"/>
          <w:rtl/>
        </w:rPr>
        <w:t xml:space="preserve"> 21 במאי 2007, נתקבלה. </w:t>
      </w:r>
    </w:p>
    <w:p w14:paraId="4B8781AF" w14:textId="77777777" w:rsidR="00EF355B" w:rsidRDefault="00EF355B" w:rsidP="00EF355B">
      <w:pPr>
        <w:bidi/>
        <w:jc w:val="both"/>
        <w:rPr>
          <w:rFonts w:cs="David" w:hint="cs"/>
          <w:rtl/>
        </w:rPr>
      </w:pPr>
    </w:p>
    <w:p w14:paraId="2886F390" w14:textId="77777777" w:rsidR="00EF355B" w:rsidRDefault="00EF355B" w:rsidP="00EF355B">
      <w:pPr>
        <w:bidi/>
        <w:jc w:val="both"/>
        <w:rPr>
          <w:rFonts w:cs="David" w:hint="cs"/>
          <w:rtl/>
        </w:rPr>
      </w:pPr>
    </w:p>
    <w:p w14:paraId="5C3A9EBF" w14:textId="77777777" w:rsidR="00EF355B" w:rsidRPr="004D04E7" w:rsidRDefault="00EF355B" w:rsidP="00EF355B">
      <w:pPr>
        <w:bidi/>
        <w:ind w:left="360"/>
        <w:jc w:val="both"/>
        <w:rPr>
          <w:rFonts w:cs="David" w:hint="cs"/>
          <w:u w:val="single"/>
        </w:rPr>
      </w:pPr>
      <w:r>
        <w:rPr>
          <w:rFonts w:cs="David"/>
          <w:rtl/>
        </w:rPr>
        <w:br w:type="page"/>
      </w:r>
      <w:r>
        <w:rPr>
          <w:rFonts w:cs="David" w:hint="cs"/>
          <w:u w:val="single"/>
          <w:rtl/>
        </w:rPr>
        <w:t xml:space="preserve">2. </w:t>
      </w:r>
      <w:r w:rsidRPr="004D04E7">
        <w:rPr>
          <w:rFonts w:cs="David" w:hint="cs"/>
          <w:u w:val="single"/>
          <w:rtl/>
        </w:rPr>
        <w:t xml:space="preserve">בקשת חברת הכנסת רוחמה אברהם להקדמת הדיון בהצעת חוק העונשין (תיקון </w:t>
      </w:r>
      <w:r w:rsidRPr="004D04E7">
        <w:rPr>
          <w:rFonts w:cs="David"/>
          <w:u w:val="single"/>
          <w:rtl/>
        </w:rPr>
        <w:t>–</w:t>
      </w:r>
      <w:r w:rsidRPr="004D04E7">
        <w:rPr>
          <w:rFonts w:cs="David" w:hint="cs"/>
          <w:u w:val="single"/>
          <w:rtl/>
        </w:rPr>
        <w:t xml:space="preserve"> שלילת תשלומים לחבר הכנסת לשעבר שהורשע בעבירה מסוג פשע), </w:t>
      </w:r>
      <w:proofErr w:type="spellStart"/>
      <w:r w:rsidRPr="004D04E7">
        <w:rPr>
          <w:rFonts w:cs="David" w:hint="cs"/>
          <w:u w:val="single"/>
          <w:rtl/>
        </w:rPr>
        <w:t>התשס"ז</w:t>
      </w:r>
      <w:proofErr w:type="spellEnd"/>
      <w:r w:rsidRPr="004D04E7">
        <w:rPr>
          <w:rFonts w:cs="David" w:hint="cs"/>
          <w:u w:val="single"/>
          <w:rtl/>
        </w:rPr>
        <w:t>-2007, לפני הקריאה הטרומית.</w:t>
      </w:r>
    </w:p>
    <w:p w14:paraId="4FE8F182" w14:textId="77777777" w:rsidR="00EF355B" w:rsidRDefault="00EF355B" w:rsidP="00EF355B">
      <w:pPr>
        <w:bidi/>
        <w:jc w:val="both"/>
        <w:rPr>
          <w:rFonts w:cs="David" w:hint="cs"/>
          <w:u w:val="single"/>
          <w:rtl/>
        </w:rPr>
      </w:pPr>
      <w:r>
        <w:rPr>
          <w:rFonts w:cs="David" w:hint="cs"/>
          <w:u w:val="single"/>
          <w:rtl/>
        </w:rPr>
        <w:t xml:space="preserve"> </w:t>
      </w:r>
    </w:p>
    <w:p w14:paraId="3685E630" w14:textId="77777777" w:rsidR="00EF355B" w:rsidRDefault="00EF355B" w:rsidP="00EF355B">
      <w:pPr>
        <w:bidi/>
        <w:jc w:val="both"/>
        <w:rPr>
          <w:rFonts w:cs="David" w:hint="cs"/>
          <w:rtl/>
        </w:rPr>
      </w:pPr>
      <w:r>
        <w:rPr>
          <w:rFonts w:cs="David" w:hint="cs"/>
          <w:u w:val="single"/>
          <w:rtl/>
        </w:rPr>
        <w:t>היו"ר רוחמה אברהם:</w:t>
      </w:r>
    </w:p>
    <w:p w14:paraId="49DC90BC" w14:textId="77777777" w:rsidR="00EF355B" w:rsidRDefault="00EF355B" w:rsidP="00EF355B">
      <w:pPr>
        <w:bidi/>
        <w:jc w:val="both"/>
        <w:rPr>
          <w:rFonts w:cs="David" w:hint="cs"/>
          <w:rtl/>
        </w:rPr>
      </w:pPr>
    </w:p>
    <w:p w14:paraId="2DA95936" w14:textId="77777777" w:rsidR="00EF355B" w:rsidRDefault="00EF355B" w:rsidP="00EF355B">
      <w:pPr>
        <w:bidi/>
        <w:jc w:val="both"/>
        <w:rPr>
          <w:rFonts w:cs="David" w:hint="cs"/>
          <w:u w:val="single"/>
          <w:rtl/>
        </w:rPr>
      </w:pPr>
      <w:r>
        <w:rPr>
          <w:rFonts w:cs="David" w:hint="cs"/>
          <w:rtl/>
        </w:rPr>
        <w:tab/>
        <w:t xml:space="preserve">הנושא הבא על סדר היום הוא בקשתי לפטור מחובת הנחה הצעת חוק, שלעניות דעתי כנסת ישראל נדרשת לה. לאחר שגם חבר הכנסת גלעד </w:t>
      </w:r>
      <w:proofErr w:type="spellStart"/>
      <w:r>
        <w:rPr>
          <w:rFonts w:cs="David" w:hint="cs"/>
          <w:rtl/>
        </w:rPr>
        <w:t>ארדן</w:t>
      </w:r>
      <w:proofErr w:type="spellEnd"/>
      <w:r>
        <w:rPr>
          <w:rFonts w:cs="David" w:hint="cs"/>
          <w:rtl/>
        </w:rPr>
        <w:t xml:space="preserve"> הניח הצעת חוק דומה והיא אושרה בוועדת שרים לענייני חקיקה, מן הסתם אני ארצה שגם הצעת החוק שלי תידון, לפיה תישלל מחברי כנסת שהורשעו בעבירה מסוג פשע הזכות לקבלת תשלומים. הצעת החוק שלי אפילו מחמירה יותר, עד כדי שלילת תשלום קצבה ופנסיה. </w:t>
      </w:r>
    </w:p>
    <w:p w14:paraId="54D02915" w14:textId="77777777" w:rsidR="00EF355B" w:rsidRDefault="00EF355B" w:rsidP="00EF355B">
      <w:pPr>
        <w:bidi/>
        <w:jc w:val="both"/>
        <w:rPr>
          <w:rFonts w:cs="David" w:hint="cs"/>
          <w:u w:val="single"/>
          <w:rtl/>
        </w:rPr>
      </w:pPr>
    </w:p>
    <w:p w14:paraId="50C4FADF" w14:textId="77777777" w:rsidR="00EF355B" w:rsidRDefault="00EF355B" w:rsidP="00EF355B">
      <w:pPr>
        <w:bidi/>
        <w:jc w:val="both"/>
        <w:rPr>
          <w:rFonts w:cs="David" w:hint="cs"/>
          <w:rtl/>
        </w:rPr>
      </w:pPr>
      <w:r>
        <w:rPr>
          <w:rFonts w:cs="David" w:hint="cs"/>
          <w:rtl/>
        </w:rPr>
        <w:tab/>
        <w:t xml:space="preserve">במהלך הפגרה האחרונה שמענו כולנו על החשדות החמורים נגד חבר הכנסת </w:t>
      </w:r>
      <w:proofErr w:type="spellStart"/>
      <w:r>
        <w:rPr>
          <w:rFonts w:cs="David" w:hint="cs"/>
          <w:rtl/>
        </w:rPr>
        <w:t>עזמי</w:t>
      </w:r>
      <w:proofErr w:type="spellEnd"/>
      <w:r>
        <w:rPr>
          <w:rFonts w:cs="David" w:hint="cs"/>
          <w:rtl/>
        </w:rPr>
        <w:t xml:space="preserve"> בשארה, שבינתיים גם התפטר מהכנסת.  רבים מאתנו חשים שמדובר לא רק בבגידה במדינה, אלא גם בבגידה במוסד הזה. </w:t>
      </w:r>
      <w:proofErr w:type="spellStart"/>
      <w:r>
        <w:rPr>
          <w:rFonts w:cs="David" w:hint="cs"/>
          <w:rtl/>
        </w:rPr>
        <w:t>עזמי</w:t>
      </w:r>
      <w:proofErr w:type="spellEnd"/>
      <w:r>
        <w:rPr>
          <w:rFonts w:cs="David" w:hint="cs"/>
          <w:rtl/>
        </w:rPr>
        <w:t xml:space="preserve"> בשארה היה חבר כנסת יותר מעשר שנים, ישב עמנו במליאה, בוועדות, ולפי החשד באותו זמן הוא גם סייע לאויבי המדינה. </w:t>
      </w:r>
    </w:p>
    <w:p w14:paraId="2FD91A99" w14:textId="77777777" w:rsidR="00EF355B" w:rsidRDefault="00EF355B" w:rsidP="00EF355B">
      <w:pPr>
        <w:bidi/>
        <w:jc w:val="both"/>
        <w:rPr>
          <w:rFonts w:cs="David" w:hint="cs"/>
          <w:rtl/>
        </w:rPr>
      </w:pPr>
    </w:p>
    <w:p w14:paraId="36DE3467" w14:textId="77777777" w:rsidR="00EF355B" w:rsidRDefault="00EF355B" w:rsidP="00EF355B">
      <w:pPr>
        <w:bidi/>
        <w:jc w:val="both"/>
        <w:rPr>
          <w:rFonts w:cs="David" w:hint="cs"/>
          <w:rtl/>
        </w:rPr>
      </w:pPr>
      <w:r>
        <w:rPr>
          <w:rFonts w:cs="David" w:hint="cs"/>
          <w:rtl/>
        </w:rPr>
        <w:tab/>
        <w:t xml:space="preserve">כשהתגלתה הפרשה הזאת גם עלה נושא התשלומים שהוא יקבל לאחר שיתפטר מהכנסת. מבירור עם היועצת המשפטית של הכנסת עולה כי שלילה של תשלומים כמו </w:t>
      </w:r>
      <w:proofErr w:type="spellStart"/>
      <w:r>
        <w:rPr>
          <w:rFonts w:cs="David" w:hint="cs"/>
          <w:rtl/>
        </w:rPr>
        <w:t>גימלה</w:t>
      </w:r>
      <w:proofErr w:type="spellEnd"/>
      <w:r>
        <w:rPr>
          <w:rFonts w:cs="David" w:hint="cs"/>
          <w:rtl/>
        </w:rPr>
        <w:t xml:space="preserve"> או מענק הסתגלות מחייבים תיקונים בחקיקה ראשית. כאמור, לפי הצעת החוק שלי אם בית המשפט הרשיע חבר כנסת, הוא יוכל בנוסף לעונש גם לשלול ממנו תשלומים לפי חוק הגמלאות, לרבות תשלומי פנסיה. </w:t>
      </w:r>
    </w:p>
    <w:p w14:paraId="058D1E93" w14:textId="77777777" w:rsidR="00EF355B" w:rsidRDefault="00EF355B" w:rsidP="00EF355B">
      <w:pPr>
        <w:bidi/>
        <w:jc w:val="both"/>
        <w:rPr>
          <w:rFonts w:cs="David" w:hint="cs"/>
          <w:rtl/>
        </w:rPr>
      </w:pPr>
    </w:p>
    <w:p w14:paraId="11DAA800" w14:textId="77777777" w:rsidR="00EF355B" w:rsidRDefault="00EF355B" w:rsidP="00EF355B">
      <w:pPr>
        <w:bidi/>
        <w:jc w:val="both"/>
        <w:rPr>
          <w:rFonts w:cs="David" w:hint="cs"/>
          <w:rtl/>
        </w:rPr>
      </w:pPr>
      <w:r>
        <w:rPr>
          <w:rFonts w:cs="David" w:hint="cs"/>
          <w:rtl/>
        </w:rPr>
        <w:tab/>
        <w:t xml:space="preserve">אני מבקשת שוועדת הכנסת תפטור את הצעת החוק הזאת מחובת הכנסת, כדי שתוכל לבוא בהקדם האפשרי לדיון מוקדם. </w:t>
      </w:r>
    </w:p>
    <w:p w14:paraId="0C6BBD21" w14:textId="77777777" w:rsidR="00EF355B" w:rsidRDefault="00EF355B" w:rsidP="00EF355B">
      <w:pPr>
        <w:bidi/>
        <w:jc w:val="both"/>
        <w:rPr>
          <w:rFonts w:cs="David" w:hint="cs"/>
          <w:rtl/>
        </w:rPr>
      </w:pPr>
    </w:p>
    <w:p w14:paraId="1C434626" w14:textId="77777777" w:rsidR="00EF355B" w:rsidRDefault="00EF355B" w:rsidP="00EF355B">
      <w:pPr>
        <w:bidi/>
        <w:ind w:firstLine="720"/>
        <w:jc w:val="both"/>
        <w:rPr>
          <w:rFonts w:cs="David" w:hint="cs"/>
          <w:rtl/>
        </w:rPr>
      </w:pPr>
      <w:r>
        <w:rPr>
          <w:rFonts w:cs="David" w:hint="cs"/>
          <w:rtl/>
        </w:rPr>
        <w:t xml:space="preserve">יתרה מכך, על-פי בירורים שעשיתי, הכנסת מחויבת על </w:t>
      </w:r>
      <w:r>
        <w:rPr>
          <w:rFonts w:cs="David"/>
          <w:rtl/>
        </w:rPr>
        <w:t>–</w:t>
      </w:r>
      <w:r>
        <w:rPr>
          <w:rFonts w:cs="David" w:hint="cs"/>
          <w:rtl/>
        </w:rPr>
        <w:t xml:space="preserve">פי חוק לשלם לחבר הכנסת </w:t>
      </w:r>
      <w:proofErr w:type="spellStart"/>
      <w:r>
        <w:rPr>
          <w:rFonts w:cs="David" w:hint="cs"/>
          <w:rtl/>
        </w:rPr>
        <w:t>עזמי</w:t>
      </w:r>
      <w:proofErr w:type="spellEnd"/>
      <w:r>
        <w:rPr>
          <w:rFonts w:cs="David" w:hint="cs"/>
          <w:rtl/>
        </w:rPr>
        <w:t xml:space="preserve"> בשארה ואיננה יכולה לעכב לו כל תשלום קצבה או </w:t>
      </w:r>
      <w:proofErr w:type="spellStart"/>
      <w:r>
        <w:rPr>
          <w:rFonts w:cs="David" w:hint="cs"/>
          <w:rtl/>
        </w:rPr>
        <w:t>גימלה</w:t>
      </w:r>
      <w:proofErr w:type="spellEnd"/>
      <w:r>
        <w:rPr>
          <w:rFonts w:cs="David" w:hint="cs"/>
          <w:rtl/>
        </w:rPr>
        <w:t xml:space="preserve">, כולל שישה חודשי מענק הסתגלות. אני רוצה שכל אחד מאתנו ישאל את השאלה הבאה: לאיזה מענק הסתגלות יצטרך חבר הכנסת </w:t>
      </w:r>
      <w:proofErr w:type="spellStart"/>
      <w:r>
        <w:rPr>
          <w:rFonts w:cs="David" w:hint="cs"/>
          <w:rtl/>
        </w:rPr>
        <w:t>עזמי</w:t>
      </w:r>
      <w:proofErr w:type="spellEnd"/>
      <w:r>
        <w:rPr>
          <w:rFonts w:cs="David" w:hint="cs"/>
          <w:rtl/>
        </w:rPr>
        <w:t xml:space="preserve"> בשארה? האם בגלל שכרגע הוא משרת בחוץ לארץ ולא רוצה להגיע לארץ כדי להיחקר?</w:t>
      </w:r>
    </w:p>
    <w:p w14:paraId="5BE6EB42" w14:textId="77777777" w:rsidR="00EF355B" w:rsidRDefault="00EF355B" w:rsidP="00EF355B">
      <w:pPr>
        <w:bidi/>
        <w:ind w:firstLine="720"/>
        <w:jc w:val="both"/>
        <w:rPr>
          <w:rFonts w:cs="David" w:hint="cs"/>
          <w:rtl/>
        </w:rPr>
      </w:pPr>
    </w:p>
    <w:p w14:paraId="44DC1972" w14:textId="77777777" w:rsidR="00EF355B" w:rsidRDefault="00EF355B" w:rsidP="00EF355B">
      <w:pPr>
        <w:bidi/>
        <w:jc w:val="both"/>
        <w:rPr>
          <w:rFonts w:cs="David" w:hint="cs"/>
          <w:rtl/>
        </w:rPr>
      </w:pPr>
      <w:r>
        <w:rPr>
          <w:rFonts w:cs="David" w:hint="cs"/>
          <w:u w:val="single"/>
          <w:rtl/>
        </w:rPr>
        <w:t xml:space="preserve">יולי </w:t>
      </w:r>
      <w:proofErr w:type="spellStart"/>
      <w:r>
        <w:rPr>
          <w:rFonts w:cs="David" w:hint="cs"/>
          <w:u w:val="single"/>
          <w:rtl/>
        </w:rPr>
        <w:t>אדלשטיין</w:t>
      </w:r>
      <w:proofErr w:type="spellEnd"/>
      <w:r>
        <w:rPr>
          <w:rFonts w:cs="David" w:hint="cs"/>
          <w:u w:val="single"/>
          <w:rtl/>
        </w:rPr>
        <w:t>:</w:t>
      </w:r>
    </w:p>
    <w:p w14:paraId="4AC8F56B" w14:textId="77777777" w:rsidR="00EF355B" w:rsidRDefault="00EF355B" w:rsidP="00EF355B">
      <w:pPr>
        <w:bidi/>
        <w:jc w:val="both"/>
        <w:rPr>
          <w:rFonts w:cs="David" w:hint="cs"/>
          <w:rtl/>
        </w:rPr>
      </w:pPr>
    </w:p>
    <w:p w14:paraId="1A7BDCE5" w14:textId="77777777" w:rsidR="00EF355B" w:rsidRDefault="00EF355B" w:rsidP="00EF355B">
      <w:pPr>
        <w:bidi/>
        <w:ind w:firstLine="720"/>
        <w:jc w:val="both"/>
        <w:rPr>
          <w:rFonts w:cs="David" w:hint="cs"/>
          <w:rtl/>
        </w:rPr>
      </w:pPr>
      <w:r>
        <w:rPr>
          <w:rFonts w:cs="David" w:hint="cs"/>
          <w:rtl/>
        </w:rPr>
        <w:t>לוקח זמן להסתגל לעבוד באל-</w:t>
      </w:r>
      <w:proofErr w:type="spellStart"/>
      <w:r>
        <w:rPr>
          <w:rFonts w:cs="David" w:hint="cs"/>
          <w:rtl/>
        </w:rPr>
        <w:t>ג'זירה</w:t>
      </w:r>
      <w:proofErr w:type="spellEnd"/>
      <w:r>
        <w:rPr>
          <w:rFonts w:cs="David" w:hint="cs"/>
          <w:rtl/>
        </w:rPr>
        <w:t>.</w:t>
      </w:r>
    </w:p>
    <w:p w14:paraId="1CD5FA8F" w14:textId="77777777" w:rsidR="00EF355B" w:rsidRDefault="00EF355B" w:rsidP="00EF355B">
      <w:pPr>
        <w:bidi/>
        <w:ind w:firstLine="720"/>
        <w:jc w:val="both"/>
        <w:rPr>
          <w:rFonts w:cs="David" w:hint="cs"/>
          <w:rtl/>
        </w:rPr>
      </w:pPr>
    </w:p>
    <w:p w14:paraId="57FA10B9" w14:textId="77777777" w:rsidR="00EF355B" w:rsidRDefault="00EF355B" w:rsidP="00EF355B">
      <w:pPr>
        <w:bidi/>
        <w:jc w:val="both"/>
        <w:rPr>
          <w:rFonts w:cs="David" w:hint="cs"/>
          <w:rtl/>
        </w:rPr>
      </w:pPr>
      <w:proofErr w:type="spellStart"/>
      <w:r>
        <w:rPr>
          <w:rFonts w:cs="David" w:hint="cs"/>
          <w:u w:val="single"/>
          <w:rtl/>
        </w:rPr>
        <w:t>אסתרינה</w:t>
      </w:r>
      <w:proofErr w:type="spellEnd"/>
      <w:r>
        <w:rPr>
          <w:rFonts w:cs="David" w:hint="cs"/>
          <w:u w:val="single"/>
          <w:rtl/>
        </w:rPr>
        <w:t xml:space="preserve"> </w:t>
      </w:r>
      <w:proofErr w:type="spellStart"/>
      <w:r>
        <w:rPr>
          <w:rFonts w:cs="David" w:hint="cs"/>
          <w:u w:val="single"/>
          <w:rtl/>
        </w:rPr>
        <w:t>טרטמן</w:t>
      </w:r>
      <w:proofErr w:type="spellEnd"/>
      <w:r>
        <w:rPr>
          <w:rFonts w:cs="David" w:hint="cs"/>
          <w:u w:val="single"/>
          <w:rtl/>
        </w:rPr>
        <w:t>:</w:t>
      </w:r>
    </w:p>
    <w:p w14:paraId="2F605BB4" w14:textId="77777777" w:rsidR="00EF355B" w:rsidRDefault="00EF355B" w:rsidP="00EF355B">
      <w:pPr>
        <w:bidi/>
        <w:jc w:val="both"/>
        <w:rPr>
          <w:rFonts w:cs="David" w:hint="cs"/>
          <w:rtl/>
        </w:rPr>
      </w:pPr>
    </w:p>
    <w:p w14:paraId="1EAAE1B5" w14:textId="77777777" w:rsidR="00EF355B" w:rsidRDefault="00EF355B" w:rsidP="00EF355B">
      <w:pPr>
        <w:bidi/>
        <w:jc w:val="both"/>
        <w:rPr>
          <w:rFonts w:cs="David" w:hint="cs"/>
          <w:rtl/>
        </w:rPr>
      </w:pPr>
      <w:r>
        <w:rPr>
          <w:rFonts w:cs="David" w:hint="cs"/>
          <w:rtl/>
        </w:rPr>
        <w:tab/>
        <w:t xml:space="preserve">יש לו כבר ניסיון וותק. </w:t>
      </w:r>
    </w:p>
    <w:p w14:paraId="1CA1A403" w14:textId="77777777" w:rsidR="00EF355B" w:rsidRDefault="00EF355B" w:rsidP="00EF355B">
      <w:pPr>
        <w:bidi/>
        <w:jc w:val="both"/>
        <w:rPr>
          <w:rFonts w:cs="David" w:hint="cs"/>
          <w:rtl/>
        </w:rPr>
      </w:pPr>
    </w:p>
    <w:p w14:paraId="001DD6F8" w14:textId="77777777" w:rsidR="00EF355B" w:rsidRDefault="00EF355B" w:rsidP="00EF355B">
      <w:pPr>
        <w:bidi/>
        <w:jc w:val="both"/>
        <w:rPr>
          <w:rFonts w:cs="David" w:hint="cs"/>
          <w:rtl/>
        </w:rPr>
      </w:pPr>
      <w:r>
        <w:rPr>
          <w:rFonts w:cs="David" w:hint="cs"/>
          <w:u w:val="single"/>
          <w:rtl/>
        </w:rPr>
        <w:t xml:space="preserve">יולי </w:t>
      </w:r>
      <w:proofErr w:type="spellStart"/>
      <w:r>
        <w:rPr>
          <w:rFonts w:cs="David" w:hint="cs"/>
          <w:u w:val="single"/>
          <w:rtl/>
        </w:rPr>
        <w:t>אדלשטיין</w:t>
      </w:r>
      <w:proofErr w:type="spellEnd"/>
      <w:r>
        <w:rPr>
          <w:rFonts w:cs="David" w:hint="cs"/>
          <w:u w:val="single"/>
          <w:rtl/>
        </w:rPr>
        <w:t>:</w:t>
      </w:r>
    </w:p>
    <w:p w14:paraId="13CC8D56" w14:textId="77777777" w:rsidR="00EF355B" w:rsidRDefault="00EF355B" w:rsidP="00EF355B">
      <w:pPr>
        <w:bidi/>
        <w:jc w:val="both"/>
        <w:rPr>
          <w:rFonts w:cs="David" w:hint="cs"/>
          <w:rtl/>
        </w:rPr>
      </w:pPr>
    </w:p>
    <w:p w14:paraId="2956DA49" w14:textId="77777777" w:rsidR="00EF355B" w:rsidRDefault="00EF355B" w:rsidP="00EF355B">
      <w:pPr>
        <w:bidi/>
        <w:jc w:val="both"/>
        <w:rPr>
          <w:rFonts w:cs="David" w:hint="cs"/>
          <w:rtl/>
        </w:rPr>
      </w:pPr>
      <w:r>
        <w:rPr>
          <w:rFonts w:cs="David" w:hint="cs"/>
          <w:rtl/>
        </w:rPr>
        <w:tab/>
        <w:t xml:space="preserve"> גברתי, אני מברך אותך על ההצעה. להזכירכם, אני נוהג תמיד להצביע נגד פטורים מחובת הנחה. אני חושב שזה תהליך מאוד </w:t>
      </w:r>
      <w:proofErr w:type="spellStart"/>
      <w:r>
        <w:rPr>
          <w:rFonts w:cs="David" w:hint="cs"/>
          <w:rtl/>
        </w:rPr>
        <w:t>מאוד</w:t>
      </w:r>
      <w:proofErr w:type="spellEnd"/>
      <w:r>
        <w:rPr>
          <w:rFonts w:cs="David" w:hint="cs"/>
          <w:rtl/>
        </w:rPr>
        <w:t xml:space="preserve"> נדיר שאין לו הצדקה, אבל במקרה דנן, כפי שזה נשמע, יש לו באמת הצדקה, כי האבסורד זועק לשמיים.</w:t>
      </w:r>
    </w:p>
    <w:p w14:paraId="0400F3A7" w14:textId="77777777" w:rsidR="00EF355B" w:rsidRDefault="00EF355B" w:rsidP="00EF355B">
      <w:pPr>
        <w:bidi/>
        <w:jc w:val="both"/>
        <w:rPr>
          <w:rFonts w:cs="David" w:hint="cs"/>
          <w:rtl/>
        </w:rPr>
      </w:pPr>
    </w:p>
    <w:p w14:paraId="338FFE26" w14:textId="77777777" w:rsidR="00EF355B" w:rsidRDefault="00EF355B" w:rsidP="00EF355B">
      <w:pPr>
        <w:bidi/>
        <w:jc w:val="both"/>
        <w:rPr>
          <w:rFonts w:cs="David" w:hint="cs"/>
          <w:rtl/>
        </w:rPr>
      </w:pPr>
      <w:r>
        <w:rPr>
          <w:rFonts w:cs="David" w:hint="cs"/>
          <w:rtl/>
        </w:rPr>
        <w:tab/>
        <w:t>מאחר שחקרת את הנושא, אני מבקש לדעת מה באמת אפשר לעשות. האם לא תהיה כאן טענה לרטרואקטיביות? כלומר, האם עם בשארה זה כבר אבוד או שייתכן שאם הכנסת תזדרז ותחוקק, יש עדיין סיכוי להציל קצת מכספי משלם המסים במקרה הזועק לשמים הזה?</w:t>
      </w:r>
    </w:p>
    <w:p w14:paraId="3615BF4A" w14:textId="77777777" w:rsidR="00EF355B" w:rsidRDefault="00EF355B" w:rsidP="00EF355B">
      <w:pPr>
        <w:bidi/>
        <w:jc w:val="both"/>
        <w:rPr>
          <w:rFonts w:cs="David" w:hint="cs"/>
          <w:rtl/>
        </w:rPr>
      </w:pPr>
    </w:p>
    <w:p w14:paraId="7B58384B" w14:textId="77777777" w:rsidR="00EF355B" w:rsidRDefault="00EF355B" w:rsidP="00EF355B">
      <w:pPr>
        <w:bidi/>
        <w:jc w:val="both"/>
        <w:rPr>
          <w:rFonts w:cs="David" w:hint="cs"/>
          <w:rtl/>
        </w:rPr>
      </w:pPr>
      <w:proofErr w:type="spellStart"/>
      <w:r>
        <w:rPr>
          <w:rFonts w:cs="David" w:hint="cs"/>
          <w:u w:val="single"/>
          <w:rtl/>
        </w:rPr>
        <w:t>אחמד</w:t>
      </w:r>
      <w:proofErr w:type="spellEnd"/>
      <w:r>
        <w:rPr>
          <w:rFonts w:cs="David" w:hint="cs"/>
          <w:u w:val="single"/>
          <w:rtl/>
        </w:rPr>
        <w:t xml:space="preserve"> טיבי:</w:t>
      </w:r>
    </w:p>
    <w:p w14:paraId="0274A137" w14:textId="77777777" w:rsidR="00EF355B" w:rsidRDefault="00EF355B" w:rsidP="00EF355B">
      <w:pPr>
        <w:bidi/>
        <w:jc w:val="both"/>
        <w:rPr>
          <w:rFonts w:cs="David" w:hint="cs"/>
          <w:rtl/>
        </w:rPr>
      </w:pPr>
    </w:p>
    <w:p w14:paraId="4F597A25" w14:textId="77777777" w:rsidR="00EF355B" w:rsidRDefault="00EF355B" w:rsidP="00EF355B">
      <w:pPr>
        <w:bidi/>
        <w:ind w:firstLine="720"/>
        <w:jc w:val="both"/>
        <w:rPr>
          <w:rFonts w:cs="David" w:hint="cs"/>
          <w:rtl/>
        </w:rPr>
      </w:pPr>
      <w:r>
        <w:rPr>
          <w:rFonts w:cs="David" w:hint="cs"/>
          <w:rtl/>
        </w:rPr>
        <w:t xml:space="preserve">מבחינת התקנון, אם אין קוורום ניתן להתחיל בדיון? </w:t>
      </w:r>
    </w:p>
    <w:p w14:paraId="36AFBC01" w14:textId="77777777" w:rsidR="00EF355B" w:rsidRPr="004F65A6" w:rsidRDefault="00EF355B" w:rsidP="00EF355B">
      <w:pPr>
        <w:bidi/>
        <w:ind w:firstLine="720"/>
        <w:jc w:val="both"/>
        <w:rPr>
          <w:rFonts w:cs="David" w:hint="cs"/>
          <w:rtl/>
        </w:rPr>
      </w:pPr>
    </w:p>
    <w:p w14:paraId="0ECC45B0" w14:textId="77777777" w:rsidR="00EF355B" w:rsidRDefault="00EF355B" w:rsidP="00EF355B">
      <w:pPr>
        <w:bidi/>
        <w:jc w:val="both"/>
        <w:rPr>
          <w:rFonts w:cs="David" w:hint="cs"/>
          <w:rtl/>
        </w:rPr>
      </w:pPr>
      <w:r>
        <w:rPr>
          <w:rFonts w:cs="David" w:hint="cs"/>
          <w:u w:val="single"/>
          <w:rtl/>
        </w:rPr>
        <w:t>היו"ר רוחמה אברהם:</w:t>
      </w:r>
    </w:p>
    <w:p w14:paraId="4D9A23D0" w14:textId="77777777" w:rsidR="00EF355B" w:rsidRDefault="00EF355B" w:rsidP="00EF355B">
      <w:pPr>
        <w:bidi/>
        <w:jc w:val="both"/>
        <w:rPr>
          <w:rFonts w:cs="David" w:hint="cs"/>
          <w:rtl/>
        </w:rPr>
      </w:pPr>
    </w:p>
    <w:p w14:paraId="2D5CC937" w14:textId="77777777" w:rsidR="00EF355B" w:rsidRDefault="00EF355B" w:rsidP="00EF355B">
      <w:pPr>
        <w:bidi/>
        <w:jc w:val="both"/>
        <w:rPr>
          <w:rFonts w:cs="David" w:hint="cs"/>
          <w:rtl/>
        </w:rPr>
      </w:pPr>
      <w:r>
        <w:rPr>
          <w:rFonts w:cs="David" w:hint="cs"/>
          <w:rtl/>
        </w:rPr>
        <w:tab/>
        <w:t xml:space="preserve">כן. </w:t>
      </w:r>
    </w:p>
    <w:p w14:paraId="5BA016F9" w14:textId="77777777" w:rsidR="00EF355B" w:rsidRDefault="00EF355B" w:rsidP="00EF355B">
      <w:pPr>
        <w:bidi/>
        <w:jc w:val="both"/>
        <w:rPr>
          <w:rFonts w:cs="David" w:hint="cs"/>
          <w:rtl/>
        </w:rPr>
      </w:pPr>
    </w:p>
    <w:p w14:paraId="279E400D" w14:textId="77777777" w:rsidR="00EF355B" w:rsidRDefault="00EF355B" w:rsidP="00EF355B">
      <w:pPr>
        <w:bidi/>
        <w:jc w:val="both"/>
        <w:rPr>
          <w:rFonts w:cs="David" w:hint="cs"/>
          <w:rtl/>
        </w:rPr>
      </w:pPr>
    </w:p>
    <w:p w14:paraId="7D0BF448" w14:textId="77777777" w:rsidR="00EF355B" w:rsidRDefault="00EF355B" w:rsidP="00EF355B">
      <w:pPr>
        <w:bidi/>
        <w:jc w:val="both"/>
        <w:rPr>
          <w:rFonts w:cs="David" w:hint="cs"/>
          <w:rtl/>
        </w:rPr>
      </w:pPr>
      <w:proofErr w:type="spellStart"/>
      <w:r>
        <w:rPr>
          <w:rFonts w:cs="David" w:hint="cs"/>
          <w:u w:val="single"/>
          <w:rtl/>
        </w:rPr>
        <w:t>אחמד</w:t>
      </w:r>
      <w:proofErr w:type="spellEnd"/>
      <w:r>
        <w:rPr>
          <w:rFonts w:cs="David" w:hint="cs"/>
          <w:u w:val="single"/>
          <w:rtl/>
        </w:rPr>
        <w:t xml:space="preserve"> טיבי:</w:t>
      </w:r>
    </w:p>
    <w:p w14:paraId="4EA76BE3" w14:textId="77777777" w:rsidR="00EF355B" w:rsidRDefault="00EF355B" w:rsidP="00EF355B">
      <w:pPr>
        <w:bidi/>
        <w:jc w:val="both"/>
        <w:rPr>
          <w:rFonts w:cs="David" w:hint="cs"/>
          <w:rtl/>
        </w:rPr>
      </w:pPr>
    </w:p>
    <w:p w14:paraId="07E2B584" w14:textId="77777777" w:rsidR="00EF355B" w:rsidRDefault="00EF355B" w:rsidP="00EF355B">
      <w:pPr>
        <w:bidi/>
        <w:jc w:val="both"/>
        <w:rPr>
          <w:rFonts w:cs="David" w:hint="cs"/>
          <w:rtl/>
        </w:rPr>
      </w:pPr>
      <w:r>
        <w:rPr>
          <w:rFonts w:cs="David" w:hint="cs"/>
          <w:rtl/>
        </w:rPr>
        <w:tab/>
        <w:t xml:space="preserve">נדמה לי שזה בעייתי כשדנים בפטור מחובת הנחה. </w:t>
      </w:r>
    </w:p>
    <w:p w14:paraId="1F5A3876" w14:textId="77777777" w:rsidR="00EF355B" w:rsidRDefault="00EF355B" w:rsidP="00EF355B">
      <w:pPr>
        <w:bidi/>
        <w:jc w:val="both"/>
        <w:rPr>
          <w:rFonts w:cs="David" w:hint="cs"/>
          <w:rtl/>
        </w:rPr>
      </w:pPr>
    </w:p>
    <w:p w14:paraId="6334C07C" w14:textId="77777777" w:rsidR="00EF355B" w:rsidRDefault="00EF355B" w:rsidP="00EF355B">
      <w:pPr>
        <w:bidi/>
        <w:jc w:val="both"/>
        <w:rPr>
          <w:rFonts w:cs="David" w:hint="cs"/>
          <w:rtl/>
        </w:rPr>
      </w:pPr>
      <w:r>
        <w:rPr>
          <w:rFonts w:cs="David" w:hint="cs"/>
          <w:u w:val="single"/>
          <w:rtl/>
        </w:rPr>
        <w:t xml:space="preserve">יולי </w:t>
      </w:r>
      <w:proofErr w:type="spellStart"/>
      <w:r>
        <w:rPr>
          <w:rFonts w:cs="David" w:hint="cs"/>
          <w:u w:val="single"/>
          <w:rtl/>
        </w:rPr>
        <w:t>אדלשטיין</w:t>
      </w:r>
      <w:proofErr w:type="spellEnd"/>
      <w:r>
        <w:rPr>
          <w:rFonts w:cs="David" w:hint="cs"/>
          <w:u w:val="single"/>
          <w:rtl/>
        </w:rPr>
        <w:t>:</w:t>
      </w:r>
    </w:p>
    <w:p w14:paraId="79C94908" w14:textId="77777777" w:rsidR="00EF355B" w:rsidRDefault="00EF355B" w:rsidP="00EF355B">
      <w:pPr>
        <w:bidi/>
        <w:jc w:val="both"/>
        <w:rPr>
          <w:rFonts w:cs="David" w:hint="cs"/>
          <w:rtl/>
        </w:rPr>
      </w:pPr>
    </w:p>
    <w:p w14:paraId="3A03BF01" w14:textId="77777777" w:rsidR="00EF355B" w:rsidRDefault="00EF355B" w:rsidP="00EF355B">
      <w:pPr>
        <w:bidi/>
        <w:jc w:val="both"/>
        <w:rPr>
          <w:rFonts w:cs="David" w:hint="cs"/>
          <w:rtl/>
        </w:rPr>
      </w:pPr>
      <w:r>
        <w:rPr>
          <w:rFonts w:cs="David" w:hint="cs"/>
          <w:rtl/>
        </w:rPr>
        <w:tab/>
        <w:t xml:space="preserve"> הקוורום נדרש רק בהצבעה. </w:t>
      </w:r>
    </w:p>
    <w:p w14:paraId="3CC35005" w14:textId="77777777" w:rsidR="00EF355B" w:rsidRDefault="00EF355B" w:rsidP="00EF355B">
      <w:pPr>
        <w:bidi/>
        <w:jc w:val="both"/>
        <w:rPr>
          <w:rFonts w:cs="David" w:hint="cs"/>
          <w:rtl/>
        </w:rPr>
      </w:pPr>
    </w:p>
    <w:p w14:paraId="2BE1B4AC" w14:textId="77777777" w:rsidR="00EF355B" w:rsidRDefault="00EF355B" w:rsidP="00EF355B">
      <w:pPr>
        <w:bidi/>
        <w:jc w:val="both"/>
        <w:rPr>
          <w:rFonts w:cs="David" w:hint="cs"/>
          <w:rtl/>
        </w:rPr>
      </w:pPr>
      <w:r>
        <w:rPr>
          <w:rFonts w:cs="David" w:hint="cs"/>
          <w:u w:val="single"/>
          <w:rtl/>
        </w:rPr>
        <w:t>היו"ר רוחמה אברהם:</w:t>
      </w:r>
    </w:p>
    <w:p w14:paraId="0CDCF0B2" w14:textId="77777777" w:rsidR="00EF355B" w:rsidRDefault="00EF355B" w:rsidP="00EF355B">
      <w:pPr>
        <w:bidi/>
        <w:jc w:val="both"/>
        <w:rPr>
          <w:rFonts w:cs="David" w:hint="cs"/>
          <w:rtl/>
        </w:rPr>
      </w:pPr>
    </w:p>
    <w:p w14:paraId="130A97B6" w14:textId="77777777" w:rsidR="00EF355B" w:rsidRDefault="00EF355B" w:rsidP="00EF355B">
      <w:pPr>
        <w:bidi/>
        <w:jc w:val="both"/>
        <w:rPr>
          <w:rFonts w:cs="David" w:hint="cs"/>
          <w:rtl/>
        </w:rPr>
      </w:pPr>
      <w:r>
        <w:rPr>
          <w:rFonts w:cs="David" w:hint="cs"/>
          <w:rtl/>
        </w:rPr>
        <w:tab/>
        <w:t xml:space="preserve"> הדרישה לקוורום הוא רק בהצבעה. חבר הכנסת טיבי, אתה יכול להוציא את כולם, אבל יהיה קוורום להצעת החוק הזאת והבקשה שלי לפטור תתקבל. </w:t>
      </w:r>
    </w:p>
    <w:p w14:paraId="186AD9B1" w14:textId="77777777" w:rsidR="00EF355B" w:rsidRDefault="00EF355B" w:rsidP="00EF355B">
      <w:pPr>
        <w:bidi/>
        <w:jc w:val="both"/>
        <w:rPr>
          <w:rFonts w:cs="David" w:hint="cs"/>
          <w:rtl/>
        </w:rPr>
      </w:pPr>
    </w:p>
    <w:p w14:paraId="562E1418" w14:textId="77777777" w:rsidR="00EF355B" w:rsidRDefault="00EF355B" w:rsidP="00EF355B">
      <w:pPr>
        <w:bidi/>
        <w:jc w:val="both"/>
        <w:rPr>
          <w:rFonts w:cs="David" w:hint="cs"/>
          <w:rtl/>
        </w:rPr>
      </w:pPr>
      <w:r>
        <w:rPr>
          <w:rFonts w:cs="David" w:hint="cs"/>
          <w:u w:val="single"/>
          <w:rtl/>
        </w:rPr>
        <w:t xml:space="preserve">ארבל </w:t>
      </w:r>
      <w:proofErr w:type="spellStart"/>
      <w:r>
        <w:rPr>
          <w:rFonts w:cs="David" w:hint="cs"/>
          <w:u w:val="single"/>
          <w:rtl/>
        </w:rPr>
        <w:t>אסטרחן</w:t>
      </w:r>
      <w:proofErr w:type="spellEnd"/>
      <w:r>
        <w:rPr>
          <w:rFonts w:cs="David" w:hint="cs"/>
          <w:u w:val="single"/>
          <w:rtl/>
        </w:rPr>
        <w:t>:</w:t>
      </w:r>
    </w:p>
    <w:p w14:paraId="40C5D0C8" w14:textId="77777777" w:rsidR="00EF355B" w:rsidRDefault="00EF355B" w:rsidP="00EF355B">
      <w:pPr>
        <w:bidi/>
        <w:jc w:val="both"/>
        <w:rPr>
          <w:rFonts w:cs="David" w:hint="cs"/>
          <w:rtl/>
        </w:rPr>
      </w:pPr>
    </w:p>
    <w:p w14:paraId="7FE7705A" w14:textId="77777777" w:rsidR="00EF355B" w:rsidRDefault="00EF355B" w:rsidP="00EF355B">
      <w:pPr>
        <w:bidi/>
        <w:jc w:val="both"/>
        <w:rPr>
          <w:rFonts w:cs="David" w:hint="cs"/>
          <w:rtl/>
        </w:rPr>
      </w:pPr>
      <w:r>
        <w:rPr>
          <w:rFonts w:cs="David" w:hint="cs"/>
          <w:rtl/>
        </w:rPr>
        <w:tab/>
        <w:t xml:space="preserve">זכויותיו של חבר הכנסת בשארה גובשו עם כניסתה של התפטרותו לתוקף. יש תשלומים שהיו אמורים להשתלם ויש כאלה שמבחינה טכנית לוקח זמן עד שמשלמים אותם. תקנות הגמלאות למשל מחייבות את הממונה על הגמלאות </w:t>
      </w:r>
      <w:r>
        <w:rPr>
          <w:rFonts w:cs="David"/>
          <w:rtl/>
        </w:rPr>
        <w:t>–</w:t>
      </w:r>
      <w:r>
        <w:rPr>
          <w:rFonts w:cs="David" w:hint="cs"/>
          <w:rtl/>
        </w:rPr>
        <w:t xml:space="preserve"> במקרה של חבר הכנסת זה חשב הכנסת </w:t>
      </w:r>
      <w:r>
        <w:rPr>
          <w:rFonts w:cs="David"/>
          <w:rtl/>
        </w:rPr>
        <w:t>–</w:t>
      </w:r>
      <w:r>
        <w:rPr>
          <w:rFonts w:cs="David" w:hint="cs"/>
          <w:rtl/>
        </w:rPr>
        <w:t xml:space="preserve"> לשלם גם מענק הסתגלות תוך שלושים יום. שלושים הימים האלה מסתיימים ב-25 במאי. לפיכך אין כל אפשרות חוקית לעכב תשלומים אלה.  בנוסף למענק ההסתגלות יש עוד שני סוגי תשלומים: </w:t>
      </w:r>
      <w:proofErr w:type="spellStart"/>
      <w:r>
        <w:rPr>
          <w:rFonts w:cs="David" w:hint="cs"/>
          <w:rtl/>
        </w:rPr>
        <w:t>גימלה</w:t>
      </w:r>
      <w:proofErr w:type="spellEnd"/>
      <w:r>
        <w:rPr>
          <w:rFonts w:cs="David" w:hint="cs"/>
          <w:rtl/>
        </w:rPr>
        <w:t xml:space="preserve"> ותשלומים נלווים. </w:t>
      </w:r>
    </w:p>
    <w:p w14:paraId="6CCE3BE2" w14:textId="77777777" w:rsidR="00EF355B" w:rsidRDefault="00EF355B" w:rsidP="00EF355B">
      <w:pPr>
        <w:bidi/>
        <w:jc w:val="both"/>
        <w:rPr>
          <w:rFonts w:cs="David" w:hint="cs"/>
          <w:rtl/>
        </w:rPr>
      </w:pPr>
    </w:p>
    <w:p w14:paraId="3EDC2B70" w14:textId="77777777" w:rsidR="00EF355B" w:rsidRDefault="00EF355B" w:rsidP="00EF355B">
      <w:pPr>
        <w:bidi/>
        <w:ind w:firstLine="720"/>
        <w:jc w:val="both"/>
        <w:rPr>
          <w:rFonts w:cs="David" w:hint="cs"/>
          <w:rtl/>
        </w:rPr>
      </w:pPr>
      <w:proofErr w:type="spellStart"/>
      <w:r>
        <w:rPr>
          <w:rFonts w:cs="David" w:hint="cs"/>
          <w:rtl/>
        </w:rPr>
        <w:t>גימלה</w:t>
      </w:r>
      <w:proofErr w:type="spellEnd"/>
      <w:r>
        <w:rPr>
          <w:rFonts w:cs="David" w:hint="cs"/>
          <w:rtl/>
        </w:rPr>
        <w:t xml:space="preserve"> היא זכות קניינית מאוד חזקה, כי מדובר בזכות סוציאלית. כל שלילה של הזכות שכבר קמה לחבר הכנסת לשעבר תהיה קשה מאוד עד בלתי אפשרית, לאור היותה של זכות הקניין יסוד חוקתי. בכל מקרה, נכון להיום הזכות קמה - או שולמה כבר או תושלם בהקדם. </w:t>
      </w:r>
    </w:p>
    <w:p w14:paraId="1F7B358A" w14:textId="77777777" w:rsidR="00EF355B" w:rsidRDefault="00EF355B" w:rsidP="00EF355B">
      <w:pPr>
        <w:bidi/>
        <w:jc w:val="both"/>
        <w:rPr>
          <w:rFonts w:cs="David" w:hint="cs"/>
          <w:rtl/>
        </w:rPr>
      </w:pPr>
    </w:p>
    <w:p w14:paraId="54C1BE68" w14:textId="77777777" w:rsidR="00EF355B" w:rsidRPr="00DB5907" w:rsidRDefault="00EF355B" w:rsidP="00EF355B">
      <w:pPr>
        <w:bidi/>
        <w:ind w:firstLine="720"/>
        <w:jc w:val="both"/>
        <w:rPr>
          <w:rFonts w:cs="David" w:hint="cs"/>
          <w:rtl/>
        </w:rPr>
      </w:pPr>
      <w:r>
        <w:rPr>
          <w:rFonts w:cs="David" w:hint="cs"/>
          <w:rtl/>
        </w:rPr>
        <w:t xml:space="preserve"> </w:t>
      </w:r>
      <w:proofErr w:type="spellStart"/>
      <w:r>
        <w:rPr>
          <w:rFonts w:cs="David" w:hint="cs"/>
          <w:rtl/>
        </w:rPr>
        <w:t>הגימלה</w:t>
      </w:r>
      <w:proofErr w:type="spellEnd"/>
      <w:r>
        <w:rPr>
          <w:rFonts w:cs="David" w:hint="cs"/>
          <w:rtl/>
        </w:rPr>
        <w:t xml:space="preserve"> היא </w:t>
      </w:r>
      <w:proofErr w:type="spellStart"/>
      <w:r>
        <w:rPr>
          <w:rFonts w:cs="David" w:hint="cs"/>
          <w:rtl/>
        </w:rPr>
        <w:t>גימלה</w:t>
      </w:r>
      <w:proofErr w:type="spellEnd"/>
      <w:r>
        <w:rPr>
          <w:rFonts w:cs="David" w:hint="cs"/>
          <w:rtl/>
        </w:rPr>
        <w:t xml:space="preserve"> חודשית שתשולם לכל החיים ולגביה יכול שתופסק בשלב כלשהו, מאותו זמן ואילך, אם יתוקן החוק. לכן לפי הצעת החוק של יושבת-ראש הוועדה, אם בית המשפט ירשיע את חבר הכנסת, הוא יכול לקבוע שהוא שולל תשלומים שונים, ביניהם </w:t>
      </w:r>
      <w:proofErr w:type="spellStart"/>
      <w:r>
        <w:rPr>
          <w:rFonts w:cs="David" w:hint="cs"/>
          <w:rtl/>
        </w:rPr>
        <w:t>גימלה</w:t>
      </w:r>
      <w:proofErr w:type="spellEnd"/>
      <w:r>
        <w:rPr>
          <w:rFonts w:cs="David" w:hint="cs"/>
          <w:rtl/>
        </w:rPr>
        <w:t xml:space="preserve">. כמובן שיצטרכו להתחשב בעניינים שונים כי </w:t>
      </w:r>
      <w:proofErr w:type="spellStart"/>
      <w:r>
        <w:rPr>
          <w:rFonts w:cs="David" w:hint="cs"/>
          <w:rtl/>
        </w:rPr>
        <w:t>הגימלה</w:t>
      </w:r>
      <w:proofErr w:type="spellEnd"/>
      <w:r>
        <w:rPr>
          <w:rFonts w:cs="David" w:hint="cs"/>
          <w:rtl/>
        </w:rPr>
        <w:t xml:space="preserve"> שייכת למשפחה, זו זכות סוציאלית בסיסית שקמה לאדם. </w:t>
      </w:r>
    </w:p>
    <w:p w14:paraId="27B27C5E" w14:textId="77777777" w:rsidR="00EF355B" w:rsidRDefault="00EF355B" w:rsidP="00EF355B">
      <w:pPr>
        <w:bidi/>
        <w:jc w:val="both"/>
        <w:rPr>
          <w:rFonts w:cs="David" w:hint="cs"/>
          <w:rtl/>
        </w:rPr>
      </w:pPr>
    </w:p>
    <w:p w14:paraId="0559DACC" w14:textId="77777777" w:rsidR="00EF355B" w:rsidRDefault="00EF355B" w:rsidP="00EF355B">
      <w:pPr>
        <w:bidi/>
        <w:jc w:val="both"/>
        <w:rPr>
          <w:rFonts w:cs="David" w:hint="cs"/>
          <w:rtl/>
        </w:rPr>
      </w:pPr>
      <w:r>
        <w:rPr>
          <w:rFonts w:cs="David" w:hint="cs"/>
          <w:rtl/>
        </w:rPr>
        <w:tab/>
        <w:t xml:space="preserve">לעניין התשלומים הנלווים </w:t>
      </w:r>
      <w:r>
        <w:rPr>
          <w:rFonts w:cs="David"/>
          <w:rtl/>
        </w:rPr>
        <w:t>–</w:t>
      </w:r>
      <w:r>
        <w:rPr>
          <w:rFonts w:cs="David" w:hint="cs"/>
          <w:rtl/>
        </w:rPr>
        <w:t xml:space="preserve"> שהוא העניין הבא על סדר היום </w:t>
      </w:r>
      <w:r>
        <w:rPr>
          <w:rFonts w:cs="David"/>
          <w:rtl/>
        </w:rPr>
        <w:t>–</w:t>
      </w:r>
      <w:r>
        <w:rPr>
          <w:rFonts w:cs="David" w:hint="cs"/>
          <w:rtl/>
        </w:rPr>
        <w:t xml:space="preserve"> סברנו שניתן לשלול למי שיכול להשתמש בהם, כמו מי שלא נמצא בארץ. </w:t>
      </w:r>
    </w:p>
    <w:p w14:paraId="632B83DF" w14:textId="77777777" w:rsidR="00EF355B" w:rsidRDefault="00EF355B" w:rsidP="00EF355B">
      <w:pPr>
        <w:bidi/>
        <w:jc w:val="both"/>
        <w:rPr>
          <w:rFonts w:cs="David" w:hint="cs"/>
          <w:rtl/>
        </w:rPr>
      </w:pPr>
    </w:p>
    <w:p w14:paraId="176EF1F5" w14:textId="77777777" w:rsidR="00EF355B" w:rsidRDefault="00EF355B" w:rsidP="00EF355B">
      <w:pPr>
        <w:bidi/>
        <w:jc w:val="both"/>
        <w:rPr>
          <w:rFonts w:cs="David" w:hint="cs"/>
          <w:rtl/>
        </w:rPr>
      </w:pPr>
      <w:r>
        <w:rPr>
          <w:rFonts w:cs="David" w:hint="cs"/>
          <w:u w:val="single"/>
          <w:rtl/>
        </w:rPr>
        <w:t>היו"ר רוחמה אברהם:</w:t>
      </w:r>
    </w:p>
    <w:p w14:paraId="164505B8" w14:textId="77777777" w:rsidR="00EF355B" w:rsidRDefault="00EF355B" w:rsidP="00EF355B">
      <w:pPr>
        <w:bidi/>
        <w:jc w:val="both"/>
        <w:rPr>
          <w:rFonts w:cs="David" w:hint="cs"/>
          <w:rtl/>
        </w:rPr>
      </w:pPr>
    </w:p>
    <w:p w14:paraId="70F922C8" w14:textId="77777777" w:rsidR="00EF355B" w:rsidRDefault="00EF355B" w:rsidP="00EF355B">
      <w:pPr>
        <w:bidi/>
        <w:jc w:val="both"/>
        <w:rPr>
          <w:rFonts w:cs="David" w:hint="cs"/>
          <w:rtl/>
        </w:rPr>
      </w:pPr>
      <w:r>
        <w:rPr>
          <w:rFonts w:cs="David" w:hint="cs"/>
          <w:rtl/>
        </w:rPr>
        <w:tab/>
        <w:t xml:space="preserve"> אני עוברת להצבעה. מי בעד לפטור את הצעת החוק מחובת הנחה? מי נגד? מי נמנע?</w:t>
      </w:r>
    </w:p>
    <w:p w14:paraId="20B842AD" w14:textId="77777777" w:rsidR="00EF355B" w:rsidRDefault="00EF355B" w:rsidP="00EF355B">
      <w:pPr>
        <w:bidi/>
        <w:jc w:val="both"/>
        <w:rPr>
          <w:rFonts w:cs="David" w:hint="cs"/>
          <w:rtl/>
        </w:rPr>
      </w:pPr>
    </w:p>
    <w:p w14:paraId="57E2AF9A" w14:textId="77777777" w:rsidR="00EF355B" w:rsidRDefault="00EF355B" w:rsidP="00EF355B">
      <w:pPr>
        <w:bidi/>
        <w:jc w:val="center"/>
        <w:rPr>
          <w:rFonts w:cs="David" w:hint="cs"/>
          <w:b/>
          <w:bCs/>
          <w:rtl/>
        </w:rPr>
      </w:pPr>
      <w:r>
        <w:rPr>
          <w:rFonts w:cs="David" w:hint="cs"/>
          <w:b/>
          <w:bCs/>
          <w:rtl/>
        </w:rPr>
        <w:t>הצבעה</w:t>
      </w:r>
    </w:p>
    <w:p w14:paraId="2E778F19" w14:textId="77777777" w:rsidR="00EF355B" w:rsidRDefault="00EF355B" w:rsidP="00EF355B">
      <w:pPr>
        <w:bidi/>
        <w:jc w:val="center"/>
        <w:rPr>
          <w:rFonts w:cs="David" w:hint="cs"/>
          <w:b/>
          <w:bCs/>
          <w:rtl/>
        </w:rPr>
      </w:pPr>
    </w:p>
    <w:p w14:paraId="3BB977FE" w14:textId="77777777" w:rsidR="00EF355B" w:rsidRDefault="00EF355B" w:rsidP="00EF355B">
      <w:pPr>
        <w:bidi/>
        <w:jc w:val="center"/>
        <w:rPr>
          <w:rFonts w:cs="David" w:hint="cs"/>
          <w:rtl/>
        </w:rPr>
      </w:pPr>
      <w:r>
        <w:rPr>
          <w:rFonts w:cs="David" w:hint="cs"/>
          <w:rtl/>
        </w:rPr>
        <w:t xml:space="preserve">בעד ההצעה לפטור את הצעת החוק מחובת הנחה </w:t>
      </w:r>
      <w:r>
        <w:rPr>
          <w:rFonts w:cs="David"/>
          <w:rtl/>
        </w:rPr>
        <w:t>–</w:t>
      </w:r>
      <w:r>
        <w:rPr>
          <w:rFonts w:cs="David" w:hint="cs"/>
          <w:rtl/>
        </w:rPr>
        <w:t xml:space="preserve"> 10</w:t>
      </w:r>
    </w:p>
    <w:p w14:paraId="553D10CE" w14:textId="77777777" w:rsidR="00EF355B" w:rsidRDefault="00EF355B" w:rsidP="00EF355B">
      <w:pPr>
        <w:bidi/>
        <w:jc w:val="center"/>
        <w:rPr>
          <w:rFonts w:cs="David" w:hint="cs"/>
          <w:rtl/>
        </w:rPr>
      </w:pPr>
      <w:r>
        <w:rPr>
          <w:rFonts w:cs="David" w:hint="cs"/>
          <w:rtl/>
        </w:rPr>
        <w:t xml:space="preserve">נגד </w:t>
      </w:r>
      <w:r>
        <w:rPr>
          <w:rFonts w:cs="David"/>
          <w:rtl/>
        </w:rPr>
        <w:t>–</w:t>
      </w:r>
      <w:r>
        <w:rPr>
          <w:rFonts w:cs="David" w:hint="cs"/>
          <w:rtl/>
        </w:rPr>
        <w:t xml:space="preserve"> 2</w:t>
      </w:r>
    </w:p>
    <w:p w14:paraId="22BA9E42" w14:textId="77777777" w:rsidR="00EF355B" w:rsidRDefault="00EF355B" w:rsidP="00EF355B">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6C560145" w14:textId="77777777" w:rsidR="00EF355B" w:rsidRDefault="00EF355B" w:rsidP="00EF355B">
      <w:pPr>
        <w:bidi/>
        <w:jc w:val="both"/>
        <w:rPr>
          <w:rFonts w:cs="David" w:hint="cs"/>
          <w:rtl/>
        </w:rPr>
      </w:pPr>
    </w:p>
    <w:p w14:paraId="3A7BB638" w14:textId="77777777" w:rsidR="00EF355B" w:rsidRDefault="00EF355B" w:rsidP="00EF355B">
      <w:pPr>
        <w:bidi/>
        <w:jc w:val="both"/>
        <w:rPr>
          <w:rFonts w:cs="David" w:hint="cs"/>
          <w:rtl/>
        </w:rPr>
      </w:pPr>
      <w:proofErr w:type="spellStart"/>
      <w:r>
        <w:rPr>
          <w:rFonts w:cs="David" w:hint="cs"/>
          <w:u w:val="single"/>
          <w:rtl/>
        </w:rPr>
        <w:t>אחמד</w:t>
      </w:r>
      <w:proofErr w:type="spellEnd"/>
      <w:r>
        <w:rPr>
          <w:rFonts w:cs="David" w:hint="cs"/>
          <w:u w:val="single"/>
          <w:rtl/>
        </w:rPr>
        <w:t xml:space="preserve"> טיבי:</w:t>
      </w:r>
    </w:p>
    <w:p w14:paraId="370A4974" w14:textId="77777777" w:rsidR="00EF355B" w:rsidRDefault="00EF355B" w:rsidP="00EF355B">
      <w:pPr>
        <w:bidi/>
        <w:jc w:val="both"/>
        <w:rPr>
          <w:rFonts w:cs="David" w:hint="cs"/>
          <w:rtl/>
        </w:rPr>
      </w:pPr>
      <w:r>
        <w:rPr>
          <w:rFonts w:cs="David" w:hint="cs"/>
          <w:rtl/>
        </w:rPr>
        <w:tab/>
      </w:r>
    </w:p>
    <w:p w14:paraId="20B0A914" w14:textId="77777777" w:rsidR="00EF355B" w:rsidRDefault="00EF355B" w:rsidP="00EF355B">
      <w:pPr>
        <w:bidi/>
        <w:jc w:val="both"/>
        <w:rPr>
          <w:rFonts w:cs="David" w:hint="cs"/>
          <w:rtl/>
        </w:rPr>
      </w:pPr>
      <w:r>
        <w:rPr>
          <w:rFonts w:cs="David" w:hint="cs"/>
          <w:rtl/>
        </w:rPr>
        <w:tab/>
        <w:t>אני מבקש רוויזיה וגם לנמק את זה.</w:t>
      </w:r>
    </w:p>
    <w:p w14:paraId="3453381D" w14:textId="77777777" w:rsidR="00EF355B" w:rsidRDefault="00EF355B" w:rsidP="00EF355B">
      <w:pPr>
        <w:bidi/>
        <w:jc w:val="both"/>
        <w:rPr>
          <w:rFonts w:cs="David" w:hint="cs"/>
          <w:rtl/>
        </w:rPr>
      </w:pPr>
    </w:p>
    <w:p w14:paraId="779C6DD3" w14:textId="77777777" w:rsidR="00EF355B" w:rsidRDefault="00EF355B" w:rsidP="00EF355B">
      <w:pPr>
        <w:bidi/>
        <w:jc w:val="both"/>
        <w:rPr>
          <w:rFonts w:cs="David" w:hint="cs"/>
          <w:rtl/>
        </w:rPr>
      </w:pPr>
      <w:r>
        <w:rPr>
          <w:rFonts w:cs="David" w:hint="cs"/>
          <w:u w:val="single"/>
          <w:rtl/>
        </w:rPr>
        <w:t>היו"ר רוחמה אברהם:</w:t>
      </w:r>
    </w:p>
    <w:p w14:paraId="472E27D2" w14:textId="77777777" w:rsidR="00EF355B" w:rsidRDefault="00EF355B" w:rsidP="00EF355B">
      <w:pPr>
        <w:bidi/>
        <w:jc w:val="both"/>
        <w:rPr>
          <w:rFonts w:cs="David" w:hint="cs"/>
          <w:rtl/>
        </w:rPr>
      </w:pPr>
    </w:p>
    <w:p w14:paraId="50BA79FB" w14:textId="77777777" w:rsidR="00EF355B" w:rsidRDefault="00EF355B" w:rsidP="00EF355B">
      <w:pPr>
        <w:bidi/>
        <w:jc w:val="both"/>
        <w:rPr>
          <w:rFonts w:cs="David" w:hint="cs"/>
          <w:rtl/>
        </w:rPr>
      </w:pPr>
      <w:r>
        <w:rPr>
          <w:rFonts w:cs="David" w:hint="cs"/>
          <w:rtl/>
        </w:rPr>
        <w:tab/>
        <w:t xml:space="preserve">יש לנו עוד דקה לרוויזיה. </w:t>
      </w:r>
      <w:r>
        <w:rPr>
          <w:rFonts w:cs="David" w:hint="cs"/>
          <w:rtl/>
        </w:rPr>
        <w:tab/>
      </w:r>
    </w:p>
    <w:p w14:paraId="1CE67218" w14:textId="77777777" w:rsidR="00EF355B" w:rsidRDefault="00EF355B" w:rsidP="00EF355B">
      <w:pPr>
        <w:bidi/>
        <w:jc w:val="both"/>
        <w:rPr>
          <w:rFonts w:cs="David" w:hint="cs"/>
          <w:rtl/>
        </w:rPr>
      </w:pPr>
    </w:p>
    <w:p w14:paraId="4FB3C960" w14:textId="77777777" w:rsidR="00EF355B" w:rsidRDefault="00EF355B" w:rsidP="00EF355B">
      <w:pPr>
        <w:bidi/>
        <w:jc w:val="both"/>
        <w:rPr>
          <w:rFonts w:cs="David" w:hint="cs"/>
          <w:rtl/>
        </w:rPr>
      </w:pPr>
      <w:r>
        <w:rPr>
          <w:rFonts w:cs="David" w:hint="cs"/>
          <w:rtl/>
        </w:rPr>
        <w:tab/>
        <w:t>חבר הכנסת טיבי, אנא נמק את בקשתך לרוויזיה.</w:t>
      </w:r>
    </w:p>
    <w:p w14:paraId="3F414CBB" w14:textId="77777777" w:rsidR="00EF355B" w:rsidRDefault="00EF355B" w:rsidP="00EF355B">
      <w:pPr>
        <w:bidi/>
        <w:jc w:val="both"/>
        <w:rPr>
          <w:rFonts w:cs="David" w:hint="cs"/>
          <w:rtl/>
        </w:rPr>
      </w:pPr>
      <w:r>
        <w:rPr>
          <w:rFonts w:cs="David"/>
          <w:rtl/>
        </w:rPr>
        <w:br w:type="page"/>
      </w:r>
    </w:p>
    <w:p w14:paraId="47296824" w14:textId="77777777" w:rsidR="00EF355B" w:rsidRDefault="00EF355B" w:rsidP="00EF355B">
      <w:pPr>
        <w:bidi/>
        <w:jc w:val="both"/>
        <w:rPr>
          <w:rFonts w:cs="David" w:hint="cs"/>
          <w:rtl/>
        </w:rPr>
      </w:pPr>
      <w:proofErr w:type="spellStart"/>
      <w:r>
        <w:rPr>
          <w:rFonts w:cs="David" w:hint="cs"/>
          <w:u w:val="single"/>
          <w:rtl/>
        </w:rPr>
        <w:t>אחמד</w:t>
      </w:r>
      <w:proofErr w:type="spellEnd"/>
      <w:r>
        <w:rPr>
          <w:rFonts w:cs="David" w:hint="cs"/>
          <w:u w:val="single"/>
          <w:rtl/>
        </w:rPr>
        <w:t xml:space="preserve"> טיבי:</w:t>
      </w:r>
    </w:p>
    <w:p w14:paraId="1A8D0E7D" w14:textId="77777777" w:rsidR="00EF355B" w:rsidRDefault="00EF355B" w:rsidP="00EF355B">
      <w:pPr>
        <w:bidi/>
        <w:jc w:val="both"/>
        <w:rPr>
          <w:rFonts w:cs="David" w:hint="cs"/>
          <w:rtl/>
        </w:rPr>
      </w:pPr>
      <w:r>
        <w:rPr>
          <w:rFonts w:cs="David" w:hint="cs"/>
          <w:rtl/>
        </w:rPr>
        <w:tab/>
      </w:r>
    </w:p>
    <w:p w14:paraId="307189FB" w14:textId="77777777" w:rsidR="00EF355B" w:rsidRDefault="00EF355B" w:rsidP="00EF355B">
      <w:pPr>
        <w:bidi/>
        <w:jc w:val="both"/>
        <w:rPr>
          <w:rFonts w:cs="David" w:hint="cs"/>
          <w:rtl/>
        </w:rPr>
      </w:pPr>
      <w:r>
        <w:rPr>
          <w:rFonts w:cs="David" w:hint="cs"/>
          <w:rtl/>
        </w:rPr>
        <w:tab/>
        <w:t xml:space="preserve"> גברתי, חבל שהגשת הצעת חוק כזאת בהיותך יושבת-ראש ועדת הכנסת. זו הצעה לגופו של איש, נקמנית, שיורדת למכנה המשותף הנמוך ביותר שיש ברחוב. זו הצעה שמדברת לגופו של איש, חבר הכנסת בשארה, ואף הגדלת לעשות וכל הנאום שלך היה על בשארה. כל הנאום. כך לא מציגים הצעות חוק. בכנסת לא מציעים הצעות חוק כאלה. </w:t>
      </w:r>
    </w:p>
    <w:p w14:paraId="0EC74159" w14:textId="77777777" w:rsidR="00EF355B" w:rsidRDefault="00EF355B" w:rsidP="00EF355B">
      <w:pPr>
        <w:bidi/>
        <w:jc w:val="both"/>
        <w:rPr>
          <w:rFonts w:cs="David" w:hint="cs"/>
          <w:rtl/>
        </w:rPr>
      </w:pPr>
    </w:p>
    <w:p w14:paraId="0D229AAC" w14:textId="77777777" w:rsidR="00EF355B" w:rsidRDefault="00EF355B" w:rsidP="00EF355B">
      <w:pPr>
        <w:bidi/>
        <w:jc w:val="both"/>
        <w:rPr>
          <w:rFonts w:cs="David" w:hint="cs"/>
          <w:rtl/>
        </w:rPr>
      </w:pPr>
      <w:r>
        <w:rPr>
          <w:rFonts w:cs="David" w:hint="cs"/>
          <w:rtl/>
        </w:rPr>
        <w:tab/>
        <w:t>דבר אחר, בהצעת החוק שלך את אומרת "מי שהתחילו הליכים נגדו", כלומר גם מי שנחקר.</w:t>
      </w:r>
    </w:p>
    <w:p w14:paraId="039479D3" w14:textId="77777777" w:rsidR="00EF355B" w:rsidRDefault="00EF355B" w:rsidP="00EF355B">
      <w:pPr>
        <w:bidi/>
        <w:jc w:val="both"/>
        <w:rPr>
          <w:rFonts w:cs="David" w:hint="cs"/>
          <w:rtl/>
        </w:rPr>
      </w:pPr>
    </w:p>
    <w:p w14:paraId="7212561C" w14:textId="77777777" w:rsidR="00EF355B" w:rsidRDefault="00EF355B" w:rsidP="00EF355B">
      <w:pPr>
        <w:bidi/>
        <w:jc w:val="both"/>
        <w:rPr>
          <w:rFonts w:cs="David" w:hint="cs"/>
          <w:rtl/>
        </w:rPr>
      </w:pPr>
      <w:r>
        <w:rPr>
          <w:rFonts w:cs="David" w:hint="cs"/>
          <w:u w:val="single"/>
          <w:rtl/>
        </w:rPr>
        <w:t>היו"ר רוחמה אברהם:</w:t>
      </w:r>
    </w:p>
    <w:p w14:paraId="447E74CC" w14:textId="77777777" w:rsidR="00EF355B" w:rsidRDefault="00EF355B" w:rsidP="00EF355B">
      <w:pPr>
        <w:bidi/>
        <w:jc w:val="both"/>
        <w:rPr>
          <w:rFonts w:cs="David" w:hint="cs"/>
          <w:rtl/>
        </w:rPr>
      </w:pPr>
    </w:p>
    <w:p w14:paraId="42537D11" w14:textId="77777777" w:rsidR="00EF355B" w:rsidRDefault="00EF355B" w:rsidP="00EF355B">
      <w:pPr>
        <w:bidi/>
        <w:jc w:val="both"/>
        <w:rPr>
          <w:rFonts w:cs="David" w:hint="cs"/>
          <w:rtl/>
        </w:rPr>
      </w:pPr>
      <w:r>
        <w:rPr>
          <w:rFonts w:cs="David" w:hint="cs"/>
          <w:rtl/>
        </w:rPr>
        <w:tab/>
        <w:t xml:space="preserve"> ממש לא נכון. תקרא את הצעת החוק. הצעת החוק מדברת על חבר כנסת שהורשע. </w:t>
      </w:r>
    </w:p>
    <w:p w14:paraId="17F1CF8B" w14:textId="77777777" w:rsidR="00EF355B" w:rsidRDefault="00EF355B" w:rsidP="00EF355B">
      <w:pPr>
        <w:bidi/>
        <w:jc w:val="both"/>
        <w:rPr>
          <w:rFonts w:cs="David" w:hint="cs"/>
          <w:rtl/>
        </w:rPr>
      </w:pPr>
    </w:p>
    <w:p w14:paraId="32B3BD39" w14:textId="77777777" w:rsidR="00EF355B" w:rsidRDefault="00EF355B" w:rsidP="00EF355B">
      <w:pPr>
        <w:bidi/>
        <w:jc w:val="both"/>
        <w:rPr>
          <w:rFonts w:cs="David" w:hint="cs"/>
          <w:rtl/>
        </w:rPr>
      </w:pPr>
      <w:r>
        <w:rPr>
          <w:rFonts w:cs="David" w:hint="cs"/>
          <w:u w:val="single"/>
          <w:rtl/>
        </w:rPr>
        <w:t xml:space="preserve">ארבל </w:t>
      </w:r>
      <w:proofErr w:type="spellStart"/>
      <w:r>
        <w:rPr>
          <w:rFonts w:cs="David" w:hint="cs"/>
          <w:u w:val="single"/>
          <w:rtl/>
        </w:rPr>
        <w:t>אסטרחן</w:t>
      </w:r>
      <w:proofErr w:type="spellEnd"/>
      <w:r>
        <w:rPr>
          <w:rFonts w:cs="David" w:hint="cs"/>
          <w:u w:val="single"/>
          <w:rtl/>
        </w:rPr>
        <w:t>:</w:t>
      </w:r>
    </w:p>
    <w:p w14:paraId="346EF040" w14:textId="77777777" w:rsidR="00EF355B" w:rsidRDefault="00EF355B" w:rsidP="00EF355B">
      <w:pPr>
        <w:bidi/>
        <w:jc w:val="both"/>
        <w:rPr>
          <w:rFonts w:cs="David" w:hint="cs"/>
          <w:rtl/>
        </w:rPr>
      </w:pPr>
    </w:p>
    <w:p w14:paraId="1F03981A" w14:textId="77777777" w:rsidR="00EF355B" w:rsidRDefault="00EF355B" w:rsidP="00EF355B">
      <w:pPr>
        <w:bidi/>
        <w:jc w:val="both"/>
        <w:rPr>
          <w:rFonts w:cs="David" w:hint="cs"/>
          <w:rtl/>
        </w:rPr>
      </w:pPr>
      <w:r>
        <w:rPr>
          <w:rFonts w:cs="David" w:hint="cs"/>
          <w:rtl/>
        </w:rPr>
        <w:tab/>
        <w:t xml:space="preserve">התנאי הוא שלא מספיק שחבר כנסת שהורשע 20 שנה אחרי שהיה חבר כנסת. ההצעה מדברת על כך שההרשעה היא מתי שהוא אחרי שהוא היה חבר כנסת, אבל רוצים איזשהו קשר לכהונה. </w:t>
      </w:r>
    </w:p>
    <w:p w14:paraId="67EED08B" w14:textId="77777777" w:rsidR="00EF355B" w:rsidRPr="00F32B9E" w:rsidRDefault="00EF355B" w:rsidP="00EF355B">
      <w:pPr>
        <w:bidi/>
        <w:jc w:val="both"/>
        <w:rPr>
          <w:rFonts w:cs="David" w:hint="cs"/>
          <w:rtl/>
        </w:rPr>
      </w:pPr>
    </w:p>
    <w:p w14:paraId="4FC3600D" w14:textId="77777777" w:rsidR="00EF355B" w:rsidRDefault="00EF355B" w:rsidP="00EF355B">
      <w:pPr>
        <w:bidi/>
        <w:jc w:val="both"/>
        <w:rPr>
          <w:rFonts w:cs="David" w:hint="cs"/>
          <w:rtl/>
        </w:rPr>
      </w:pPr>
      <w:proofErr w:type="spellStart"/>
      <w:r>
        <w:rPr>
          <w:rFonts w:cs="David" w:hint="cs"/>
          <w:u w:val="single"/>
          <w:rtl/>
        </w:rPr>
        <w:t>אחמד</w:t>
      </w:r>
      <w:proofErr w:type="spellEnd"/>
      <w:r>
        <w:rPr>
          <w:rFonts w:cs="David" w:hint="cs"/>
          <w:u w:val="single"/>
          <w:rtl/>
        </w:rPr>
        <w:t xml:space="preserve"> טיבי:</w:t>
      </w:r>
    </w:p>
    <w:p w14:paraId="1548C0B8" w14:textId="77777777" w:rsidR="00EF355B" w:rsidRDefault="00EF355B" w:rsidP="00EF355B">
      <w:pPr>
        <w:bidi/>
        <w:jc w:val="both"/>
        <w:rPr>
          <w:rFonts w:cs="David" w:hint="cs"/>
          <w:rtl/>
        </w:rPr>
      </w:pPr>
      <w:r>
        <w:rPr>
          <w:rFonts w:cs="David" w:hint="cs"/>
          <w:rtl/>
        </w:rPr>
        <w:tab/>
      </w:r>
    </w:p>
    <w:p w14:paraId="23161F33" w14:textId="77777777" w:rsidR="00EF355B" w:rsidRDefault="00EF355B" w:rsidP="00EF355B">
      <w:pPr>
        <w:bidi/>
        <w:jc w:val="both"/>
        <w:rPr>
          <w:rFonts w:cs="David" w:hint="cs"/>
          <w:rtl/>
        </w:rPr>
      </w:pPr>
      <w:r>
        <w:rPr>
          <w:rFonts w:cs="David" w:hint="cs"/>
          <w:rtl/>
        </w:rPr>
        <w:tab/>
        <w:t xml:space="preserve">גברתי היושבת-ראש, טוב תעשי אם לא תקבצי בהצעת החוק הזאת את יצר הנקמנות שיש לציבור. לכן רצוי היה לדחות את ההצעה הזאת על הסף. </w:t>
      </w:r>
    </w:p>
    <w:p w14:paraId="22B79E87" w14:textId="77777777" w:rsidR="00EF355B" w:rsidRDefault="00EF355B" w:rsidP="00EF355B">
      <w:pPr>
        <w:bidi/>
        <w:jc w:val="both"/>
        <w:rPr>
          <w:rFonts w:cs="David" w:hint="cs"/>
          <w:rtl/>
        </w:rPr>
      </w:pPr>
    </w:p>
    <w:p w14:paraId="794960F4" w14:textId="77777777" w:rsidR="00EF355B" w:rsidRDefault="00EF355B" w:rsidP="00EF355B">
      <w:pPr>
        <w:bidi/>
        <w:jc w:val="both"/>
        <w:rPr>
          <w:rFonts w:cs="David" w:hint="cs"/>
          <w:rtl/>
        </w:rPr>
      </w:pPr>
      <w:r>
        <w:rPr>
          <w:rFonts w:cs="David" w:hint="cs"/>
          <w:u w:val="single"/>
          <w:rtl/>
        </w:rPr>
        <w:t>היו"ר רוחמה אברהם:</w:t>
      </w:r>
    </w:p>
    <w:p w14:paraId="0F196E86" w14:textId="77777777" w:rsidR="00EF355B" w:rsidRDefault="00EF355B" w:rsidP="00EF355B">
      <w:pPr>
        <w:bidi/>
        <w:jc w:val="both"/>
        <w:rPr>
          <w:rFonts w:cs="David" w:hint="cs"/>
          <w:rtl/>
        </w:rPr>
      </w:pPr>
    </w:p>
    <w:p w14:paraId="5DB1C426" w14:textId="77777777" w:rsidR="00EF355B" w:rsidRDefault="00EF355B" w:rsidP="00EF355B">
      <w:pPr>
        <w:bidi/>
        <w:jc w:val="both"/>
        <w:rPr>
          <w:rFonts w:cs="David" w:hint="cs"/>
          <w:rtl/>
        </w:rPr>
      </w:pPr>
      <w:r>
        <w:rPr>
          <w:rFonts w:cs="David" w:hint="cs"/>
          <w:rtl/>
        </w:rPr>
        <w:tab/>
        <w:t xml:space="preserve"> אני מודה לך. לא חשבתי שתאמר אחרת, אבל אני מכבדת את דבריך. </w:t>
      </w:r>
    </w:p>
    <w:p w14:paraId="07BECBDC" w14:textId="77777777" w:rsidR="00EF355B" w:rsidRDefault="00EF355B" w:rsidP="00EF355B">
      <w:pPr>
        <w:bidi/>
        <w:jc w:val="both"/>
        <w:rPr>
          <w:rFonts w:cs="David" w:hint="cs"/>
          <w:rtl/>
        </w:rPr>
      </w:pPr>
    </w:p>
    <w:p w14:paraId="3D9F7989" w14:textId="77777777" w:rsidR="00EF355B" w:rsidRDefault="00EF355B" w:rsidP="00EF355B">
      <w:pPr>
        <w:bidi/>
        <w:ind w:firstLine="720"/>
        <w:jc w:val="both"/>
        <w:rPr>
          <w:rFonts w:cs="David" w:hint="cs"/>
          <w:rtl/>
        </w:rPr>
      </w:pPr>
      <w:r>
        <w:rPr>
          <w:rFonts w:cs="David" w:hint="cs"/>
          <w:rtl/>
        </w:rPr>
        <w:t>חבר הכנסת ברכה, בבקשה.</w:t>
      </w:r>
    </w:p>
    <w:p w14:paraId="2A06429B" w14:textId="77777777" w:rsidR="00EF355B" w:rsidRDefault="00EF355B" w:rsidP="00EF355B">
      <w:pPr>
        <w:bidi/>
        <w:jc w:val="both"/>
        <w:rPr>
          <w:rFonts w:cs="David" w:hint="cs"/>
          <w:rtl/>
        </w:rPr>
      </w:pPr>
    </w:p>
    <w:p w14:paraId="4D35F2E0" w14:textId="77777777" w:rsidR="00EF355B" w:rsidRDefault="00EF355B" w:rsidP="00EF355B">
      <w:pPr>
        <w:bidi/>
        <w:jc w:val="both"/>
        <w:rPr>
          <w:rFonts w:cs="David" w:hint="cs"/>
          <w:rtl/>
        </w:rPr>
      </w:pPr>
      <w:proofErr w:type="spellStart"/>
      <w:r>
        <w:rPr>
          <w:rFonts w:cs="David" w:hint="cs"/>
          <w:u w:val="single"/>
          <w:rtl/>
        </w:rPr>
        <w:t>מוחמד</w:t>
      </w:r>
      <w:proofErr w:type="spellEnd"/>
      <w:r>
        <w:rPr>
          <w:rFonts w:cs="David" w:hint="cs"/>
          <w:u w:val="single"/>
          <w:rtl/>
        </w:rPr>
        <w:t xml:space="preserve"> ברכה:</w:t>
      </w:r>
    </w:p>
    <w:p w14:paraId="29B3488E" w14:textId="77777777" w:rsidR="00EF355B" w:rsidRDefault="00EF355B" w:rsidP="00EF355B">
      <w:pPr>
        <w:bidi/>
        <w:jc w:val="both"/>
        <w:rPr>
          <w:rFonts w:cs="David" w:hint="cs"/>
          <w:rtl/>
        </w:rPr>
      </w:pPr>
    </w:p>
    <w:p w14:paraId="5DF32682" w14:textId="77777777" w:rsidR="00EF355B" w:rsidRDefault="00EF355B" w:rsidP="00EF355B">
      <w:pPr>
        <w:bidi/>
        <w:jc w:val="both"/>
        <w:rPr>
          <w:rFonts w:cs="David" w:hint="cs"/>
          <w:rtl/>
        </w:rPr>
      </w:pPr>
      <w:r>
        <w:rPr>
          <w:rFonts w:cs="David" w:hint="cs"/>
          <w:rtl/>
        </w:rPr>
        <w:tab/>
        <w:t xml:space="preserve">בדרך כלל חברי כנסת טוענים נגד אקטיביזם שיפוטי. פה יש אקטיביזם </w:t>
      </w:r>
      <w:proofErr w:type="spellStart"/>
      <w:r>
        <w:rPr>
          <w:rFonts w:cs="David" w:hint="cs"/>
          <w:rtl/>
        </w:rPr>
        <w:t>פרלמנטרי</w:t>
      </w:r>
      <w:proofErr w:type="spellEnd"/>
      <w:r>
        <w:rPr>
          <w:rFonts w:cs="David" w:hint="cs"/>
          <w:rtl/>
        </w:rPr>
        <w:t xml:space="preserve"> </w:t>
      </w:r>
      <w:r>
        <w:rPr>
          <w:rFonts w:cs="David"/>
          <w:rtl/>
        </w:rPr>
        <w:t>–</w:t>
      </w:r>
      <w:r>
        <w:rPr>
          <w:rFonts w:cs="David" w:hint="cs"/>
          <w:rtl/>
        </w:rPr>
        <w:t xml:space="preserve"> בעצם רוצים שהכנסת תהיה במקום בית המשפט. מערכת השפיטה במדינת ישראל ברורה </w:t>
      </w:r>
      <w:r>
        <w:rPr>
          <w:rFonts w:cs="David"/>
          <w:rtl/>
        </w:rPr>
        <w:t>–</w:t>
      </w:r>
      <w:r>
        <w:rPr>
          <w:rFonts w:cs="David" w:hint="cs"/>
          <w:rtl/>
        </w:rPr>
        <w:t xml:space="preserve"> אדם שעבר עבירה יכול להיות מורשע ויקבל את עונשו לפי חוק. פה מנסים לייצר עונשים נלווים מעבר לבית המשפט ולהפוך את הכנסת לבית משפט. </w:t>
      </w:r>
    </w:p>
    <w:p w14:paraId="54192889" w14:textId="77777777" w:rsidR="00EF355B" w:rsidRDefault="00EF355B" w:rsidP="00EF355B">
      <w:pPr>
        <w:bidi/>
        <w:jc w:val="both"/>
        <w:rPr>
          <w:rFonts w:cs="David" w:hint="cs"/>
          <w:rtl/>
        </w:rPr>
      </w:pPr>
    </w:p>
    <w:p w14:paraId="6434EB68" w14:textId="77777777" w:rsidR="00EF355B" w:rsidRDefault="00EF355B" w:rsidP="00EF355B">
      <w:pPr>
        <w:bidi/>
        <w:jc w:val="both"/>
        <w:rPr>
          <w:rFonts w:cs="David" w:hint="cs"/>
          <w:rtl/>
        </w:rPr>
      </w:pPr>
      <w:proofErr w:type="spellStart"/>
      <w:r>
        <w:rPr>
          <w:rFonts w:cs="David" w:hint="cs"/>
          <w:u w:val="single"/>
          <w:rtl/>
        </w:rPr>
        <w:t>אסתרינה</w:t>
      </w:r>
      <w:proofErr w:type="spellEnd"/>
      <w:r>
        <w:rPr>
          <w:rFonts w:cs="David" w:hint="cs"/>
          <w:u w:val="single"/>
          <w:rtl/>
        </w:rPr>
        <w:t xml:space="preserve"> </w:t>
      </w:r>
      <w:proofErr w:type="spellStart"/>
      <w:r>
        <w:rPr>
          <w:rFonts w:cs="David" w:hint="cs"/>
          <w:u w:val="single"/>
          <w:rtl/>
        </w:rPr>
        <w:t>טרטמן</w:t>
      </w:r>
      <w:proofErr w:type="spellEnd"/>
      <w:r>
        <w:rPr>
          <w:rFonts w:cs="David" w:hint="cs"/>
          <w:u w:val="single"/>
          <w:rtl/>
        </w:rPr>
        <w:t>:</w:t>
      </w:r>
    </w:p>
    <w:p w14:paraId="5D37D43D" w14:textId="77777777" w:rsidR="00EF355B" w:rsidRDefault="00EF355B" w:rsidP="00EF355B">
      <w:pPr>
        <w:bidi/>
        <w:jc w:val="both"/>
        <w:rPr>
          <w:rFonts w:cs="David" w:hint="cs"/>
          <w:rtl/>
        </w:rPr>
      </w:pPr>
    </w:p>
    <w:p w14:paraId="41D611BC" w14:textId="77777777" w:rsidR="00EF355B" w:rsidRDefault="00EF355B" w:rsidP="00EF355B">
      <w:pPr>
        <w:bidi/>
        <w:jc w:val="both"/>
        <w:rPr>
          <w:rFonts w:cs="David" w:hint="cs"/>
          <w:rtl/>
        </w:rPr>
      </w:pPr>
      <w:r>
        <w:rPr>
          <w:rFonts w:cs="David" w:hint="cs"/>
          <w:rtl/>
        </w:rPr>
        <w:tab/>
        <w:t xml:space="preserve"> זה לא מה שכתוב בהצעת החוק. </w:t>
      </w:r>
    </w:p>
    <w:p w14:paraId="4C733083" w14:textId="77777777" w:rsidR="00EF355B" w:rsidRDefault="00EF355B" w:rsidP="00EF355B">
      <w:pPr>
        <w:bidi/>
        <w:jc w:val="both"/>
        <w:rPr>
          <w:rFonts w:cs="David" w:hint="cs"/>
          <w:rtl/>
        </w:rPr>
      </w:pPr>
    </w:p>
    <w:p w14:paraId="7A18FBE9" w14:textId="77777777" w:rsidR="00EF355B" w:rsidRDefault="00EF355B" w:rsidP="00EF355B">
      <w:pPr>
        <w:bidi/>
        <w:jc w:val="both"/>
        <w:rPr>
          <w:rFonts w:cs="David" w:hint="cs"/>
          <w:rtl/>
        </w:rPr>
      </w:pPr>
      <w:proofErr w:type="spellStart"/>
      <w:r>
        <w:rPr>
          <w:rFonts w:cs="David" w:hint="cs"/>
          <w:u w:val="single"/>
          <w:rtl/>
        </w:rPr>
        <w:t>מוחמד</w:t>
      </w:r>
      <w:proofErr w:type="spellEnd"/>
      <w:r>
        <w:rPr>
          <w:rFonts w:cs="David" w:hint="cs"/>
          <w:u w:val="single"/>
          <w:rtl/>
        </w:rPr>
        <w:t xml:space="preserve"> ברכה:</w:t>
      </w:r>
    </w:p>
    <w:p w14:paraId="2B85102F" w14:textId="77777777" w:rsidR="00EF355B" w:rsidRDefault="00EF355B" w:rsidP="00EF355B">
      <w:pPr>
        <w:bidi/>
        <w:jc w:val="both"/>
        <w:rPr>
          <w:rFonts w:cs="David" w:hint="cs"/>
          <w:rtl/>
        </w:rPr>
      </w:pPr>
    </w:p>
    <w:p w14:paraId="2ACA9C57" w14:textId="77777777" w:rsidR="00EF355B" w:rsidRDefault="00EF355B" w:rsidP="00EF355B">
      <w:pPr>
        <w:bidi/>
        <w:jc w:val="both"/>
        <w:rPr>
          <w:rFonts w:cs="David" w:hint="cs"/>
          <w:rtl/>
        </w:rPr>
      </w:pPr>
      <w:r>
        <w:rPr>
          <w:rFonts w:cs="David" w:hint="cs"/>
          <w:rtl/>
        </w:rPr>
        <w:tab/>
        <w:t xml:space="preserve"> דבר אחר, יש פה הרשעה וגזר דין עוד לפני שבית המשפט אמר את דברו נגד חבר הכנסת </w:t>
      </w:r>
      <w:proofErr w:type="spellStart"/>
      <w:r>
        <w:rPr>
          <w:rFonts w:cs="David" w:hint="cs"/>
          <w:rtl/>
        </w:rPr>
        <w:t>עזמי</w:t>
      </w:r>
      <w:proofErr w:type="spellEnd"/>
      <w:r>
        <w:rPr>
          <w:rFonts w:cs="David" w:hint="cs"/>
          <w:rtl/>
        </w:rPr>
        <w:t xml:space="preserve"> בשארה. </w:t>
      </w:r>
    </w:p>
    <w:p w14:paraId="39DC7119" w14:textId="77777777" w:rsidR="00EF355B" w:rsidRDefault="00EF355B" w:rsidP="00EF355B">
      <w:pPr>
        <w:bidi/>
        <w:jc w:val="both"/>
        <w:rPr>
          <w:rFonts w:cs="David" w:hint="cs"/>
          <w:rtl/>
        </w:rPr>
      </w:pPr>
    </w:p>
    <w:p w14:paraId="58EBAE76" w14:textId="77777777" w:rsidR="00EF355B" w:rsidRDefault="00EF355B" w:rsidP="00EF355B">
      <w:pPr>
        <w:bidi/>
        <w:jc w:val="both"/>
        <w:rPr>
          <w:rFonts w:cs="David" w:hint="cs"/>
          <w:rtl/>
        </w:rPr>
      </w:pPr>
      <w:r>
        <w:rPr>
          <w:rFonts w:cs="David" w:hint="cs"/>
          <w:rtl/>
        </w:rPr>
        <w:tab/>
        <w:t>בנוסף, פנסיה אינה הטבה. פנסיה היא כסף של העובד שמפקיד לאורך שנות עבודתו.</w:t>
      </w:r>
    </w:p>
    <w:p w14:paraId="6490D1A9" w14:textId="77777777" w:rsidR="00EF355B" w:rsidRDefault="00EF355B" w:rsidP="00EF355B">
      <w:pPr>
        <w:bidi/>
        <w:jc w:val="both"/>
        <w:rPr>
          <w:rFonts w:cs="David" w:hint="cs"/>
          <w:rtl/>
        </w:rPr>
      </w:pPr>
    </w:p>
    <w:p w14:paraId="22C836B5" w14:textId="77777777" w:rsidR="00EF355B" w:rsidRDefault="00EF355B" w:rsidP="00EF355B">
      <w:pPr>
        <w:bidi/>
        <w:jc w:val="both"/>
        <w:rPr>
          <w:rFonts w:cs="David" w:hint="cs"/>
          <w:rtl/>
        </w:rPr>
      </w:pPr>
      <w:r>
        <w:rPr>
          <w:rFonts w:cs="David" w:hint="cs"/>
          <w:u w:val="single"/>
          <w:rtl/>
        </w:rPr>
        <w:t>דוד רותם:</w:t>
      </w:r>
    </w:p>
    <w:p w14:paraId="75E79052" w14:textId="77777777" w:rsidR="00EF355B" w:rsidRDefault="00EF355B" w:rsidP="00EF355B">
      <w:pPr>
        <w:bidi/>
        <w:jc w:val="both"/>
        <w:rPr>
          <w:rFonts w:cs="David" w:hint="cs"/>
          <w:rtl/>
        </w:rPr>
      </w:pPr>
    </w:p>
    <w:p w14:paraId="4F98A06F" w14:textId="77777777" w:rsidR="00EF355B" w:rsidRDefault="00EF355B" w:rsidP="00EF355B">
      <w:pPr>
        <w:bidi/>
        <w:jc w:val="both"/>
        <w:rPr>
          <w:rFonts w:cs="David" w:hint="cs"/>
          <w:rtl/>
        </w:rPr>
      </w:pPr>
      <w:r>
        <w:rPr>
          <w:rFonts w:cs="David" w:hint="cs"/>
          <w:rtl/>
        </w:rPr>
        <w:tab/>
        <w:t>גם המעביד מפקיד.</w:t>
      </w:r>
    </w:p>
    <w:p w14:paraId="2D4FABE6" w14:textId="77777777" w:rsidR="00EF355B" w:rsidRDefault="00EF355B" w:rsidP="00EF355B">
      <w:pPr>
        <w:bidi/>
        <w:jc w:val="both"/>
        <w:rPr>
          <w:rFonts w:cs="David" w:hint="cs"/>
          <w:rtl/>
        </w:rPr>
      </w:pPr>
    </w:p>
    <w:p w14:paraId="64826DC5" w14:textId="77777777" w:rsidR="00EF355B" w:rsidRDefault="00EF355B" w:rsidP="00EF355B">
      <w:pPr>
        <w:bidi/>
        <w:jc w:val="both"/>
        <w:rPr>
          <w:rFonts w:cs="David" w:hint="cs"/>
          <w:rtl/>
        </w:rPr>
      </w:pPr>
      <w:proofErr w:type="spellStart"/>
      <w:r>
        <w:rPr>
          <w:rFonts w:cs="David" w:hint="cs"/>
          <w:u w:val="single"/>
          <w:rtl/>
        </w:rPr>
        <w:t>מוחמד</w:t>
      </w:r>
      <w:proofErr w:type="spellEnd"/>
      <w:r>
        <w:rPr>
          <w:rFonts w:cs="David" w:hint="cs"/>
          <w:u w:val="single"/>
          <w:rtl/>
        </w:rPr>
        <w:t xml:space="preserve"> ברכה:</w:t>
      </w:r>
    </w:p>
    <w:p w14:paraId="7ABA08E3" w14:textId="77777777" w:rsidR="00EF355B" w:rsidRDefault="00EF355B" w:rsidP="00EF355B">
      <w:pPr>
        <w:bidi/>
        <w:jc w:val="both"/>
        <w:rPr>
          <w:rFonts w:cs="David" w:hint="cs"/>
          <w:rtl/>
        </w:rPr>
      </w:pPr>
    </w:p>
    <w:p w14:paraId="4DF3E300" w14:textId="77777777" w:rsidR="00EF355B" w:rsidRDefault="00EF355B" w:rsidP="00EF355B">
      <w:pPr>
        <w:bidi/>
        <w:jc w:val="both"/>
        <w:rPr>
          <w:rFonts w:cs="David" w:hint="cs"/>
          <w:rtl/>
        </w:rPr>
      </w:pPr>
      <w:r>
        <w:rPr>
          <w:rFonts w:cs="David" w:hint="cs"/>
          <w:rtl/>
        </w:rPr>
        <w:tab/>
        <w:t xml:space="preserve"> זו זכותו של העובד, זו לא הטבה. לכן לשלול את קניינו וזכויותיו האישיות </w:t>
      </w:r>
      <w:r>
        <w:rPr>
          <w:rFonts w:cs="David"/>
          <w:rtl/>
        </w:rPr>
        <w:t>–</w:t>
      </w:r>
      <w:r>
        <w:rPr>
          <w:rFonts w:cs="David" w:hint="cs"/>
          <w:rtl/>
        </w:rPr>
        <w:t xml:space="preserve"> זה לא עיתון ולא טלפון - - - </w:t>
      </w:r>
    </w:p>
    <w:p w14:paraId="20585EA1" w14:textId="77777777" w:rsidR="00EF355B" w:rsidRDefault="00EF355B" w:rsidP="00EF355B">
      <w:pPr>
        <w:bidi/>
        <w:jc w:val="both"/>
        <w:rPr>
          <w:rFonts w:cs="David" w:hint="cs"/>
          <w:rtl/>
        </w:rPr>
      </w:pPr>
    </w:p>
    <w:p w14:paraId="793301FA" w14:textId="77777777" w:rsidR="00EF355B" w:rsidRDefault="00EF355B" w:rsidP="00EF355B">
      <w:pPr>
        <w:bidi/>
        <w:jc w:val="both"/>
        <w:rPr>
          <w:rFonts w:cs="David" w:hint="cs"/>
          <w:rtl/>
        </w:rPr>
      </w:pPr>
      <w:r>
        <w:rPr>
          <w:rFonts w:cs="David" w:hint="cs"/>
          <w:u w:val="single"/>
          <w:rtl/>
        </w:rPr>
        <w:t>קריאה:</w:t>
      </w:r>
    </w:p>
    <w:p w14:paraId="34DFDC91" w14:textId="77777777" w:rsidR="00EF355B" w:rsidRDefault="00EF355B" w:rsidP="00EF355B">
      <w:pPr>
        <w:bidi/>
        <w:jc w:val="both"/>
        <w:rPr>
          <w:rFonts w:cs="David" w:hint="cs"/>
          <w:rtl/>
        </w:rPr>
      </w:pPr>
    </w:p>
    <w:p w14:paraId="0B1D6D30" w14:textId="77777777" w:rsidR="00EF355B" w:rsidRDefault="00EF355B" w:rsidP="00EF355B">
      <w:pPr>
        <w:bidi/>
        <w:jc w:val="both"/>
        <w:rPr>
          <w:rFonts w:cs="David" w:hint="cs"/>
          <w:rtl/>
        </w:rPr>
      </w:pPr>
      <w:r>
        <w:rPr>
          <w:rFonts w:cs="David" w:hint="cs"/>
          <w:rtl/>
        </w:rPr>
        <w:tab/>
        <w:t xml:space="preserve">הוא שלל את עצם קיומו במדינה הזאת. </w:t>
      </w:r>
    </w:p>
    <w:p w14:paraId="02F27AFF" w14:textId="77777777" w:rsidR="00EF355B" w:rsidRDefault="00EF355B" w:rsidP="00EF355B">
      <w:pPr>
        <w:bidi/>
        <w:jc w:val="both"/>
        <w:rPr>
          <w:rFonts w:cs="David" w:hint="cs"/>
          <w:rtl/>
        </w:rPr>
      </w:pPr>
    </w:p>
    <w:p w14:paraId="2B6530BA" w14:textId="77777777" w:rsidR="00EF355B" w:rsidRDefault="00EF355B" w:rsidP="00EF355B">
      <w:pPr>
        <w:bidi/>
        <w:jc w:val="both"/>
        <w:rPr>
          <w:rFonts w:cs="David" w:hint="cs"/>
          <w:rtl/>
        </w:rPr>
      </w:pPr>
      <w:proofErr w:type="spellStart"/>
      <w:r>
        <w:rPr>
          <w:rFonts w:cs="David" w:hint="cs"/>
          <w:u w:val="single"/>
          <w:rtl/>
        </w:rPr>
        <w:t>מוחמד</w:t>
      </w:r>
      <w:proofErr w:type="spellEnd"/>
      <w:r>
        <w:rPr>
          <w:rFonts w:cs="David" w:hint="cs"/>
          <w:u w:val="single"/>
          <w:rtl/>
        </w:rPr>
        <w:t xml:space="preserve"> ברכה:</w:t>
      </w:r>
    </w:p>
    <w:p w14:paraId="640B09DD" w14:textId="77777777" w:rsidR="00EF355B" w:rsidRDefault="00EF355B" w:rsidP="00EF355B">
      <w:pPr>
        <w:bidi/>
        <w:jc w:val="both"/>
        <w:rPr>
          <w:rFonts w:cs="David" w:hint="cs"/>
          <w:rtl/>
        </w:rPr>
      </w:pPr>
    </w:p>
    <w:p w14:paraId="16866045" w14:textId="77777777" w:rsidR="00EF355B" w:rsidRDefault="00EF355B" w:rsidP="00EF355B">
      <w:pPr>
        <w:bidi/>
        <w:jc w:val="both"/>
        <w:rPr>
          <w:rFonts w:cs="David" w:hint="cs"/>
          <w:rtl/>
        </w:rPr>
      </w:pPr>
      <w:r>
        <w:rPr>
          <w:rFonts w:cs="David" w:hint="cs"/>
          <w:rtl/>
        </w:rPr>
        <w:tab/>
        <w:t xml:space="preserve"> גברתי היושבת-ראש, אני חושב שהיה מיותר לחלוטין שתיצמדי לחבר הכנסת </w:t>
      </w:r>
      <w:proofErr w:type="spellStart"/>
      <w:r>
        <w:rPr>
          <w:rFonts w:cs="David" w:hint="cs"/>
          <w:rtl/>
        </w:rPr>
        <w:t>ארדן</w:t>
      </w:r>
      <w:proofErr w:type="spellEnd"/>
      <w:r>
        <w:rPr>
          <w:rFonts w:cs="David" w:hint="cs"/>
          <w:rtl/>
        </w:rPr>
        <w:t xml:space="preserve"> מהליכוד, את בכל זאת חברה במפלגת שלטון שאמורה להיות אמונה על אמות מידה סבירות </w:t>
      </w:r>
      <w:proofErr w:type="spellStart"/>
      <w:r>
        <w:rPr>
          <w:rFonts w:cs="David" w:hint="cs"/>
          <w:rtl/>
        </w:rPr>
        <w:t>ונורמליות</w:t>
      </w:r>
      <w:proofErr w:type="spellEnd"/>
      <w:r>
        <w:rPr>
          <w:rFonts w:cs="David" w:hint="cs"/>
          <w:rtl/>
        </w:rPr>
        <w:t>, גם בעתות משבר, הרי זה המבחן האמיתי. להיות הגון בימים רגילים זה הקל בקלים.</w:t>
      </w:r>
    </w:p>
    <w:p w14:paraId="3C27E9A5" w14:textId="77777777" w:rsidR="00EF355B" w:rsidRDefault="00EF355B" w:rsidP="00EF355B">
      <w:pPr>
        <w:bidi/>
        <w:jc w:val="both"/>
        <w:rPr>
          <w:rFonts w:cs="David" w:hint="cs"/>
          <w:rtl/>
        </w:rPr>
      </w:pPr>
    </w:p>
    <w:p w14:paraId="623B29B8" w14:textId="77777777" w:rsidR="00EF355B" w:rsidRDefault="00EF355B" w:rsidP="00EF355B">
      <w:pPr>
        <w:bidi/>
        <w:jc w:val="both"/>
        <w:rPr>
          <w:rFonts w:cs="David" w:hint="cs"/>
          <w:rtl/>
        </w:rPr>
      </w:pPr>
      <w:r>
        <w:rPr>
          <w:rFonts w:cs="David" w:hint="cs"/>
          <w:rtl/>
        </w:rPr>
        <w:tab/>
        <w:t xml:space="preserve">אני חושב שאין מקום להצעת חוק כזאת. אם יש הליך משפטי אל לה לכנסת לתחוב את אפה בהליך משפטי, על אחת כמה וכמה לנסות לשלול קניינו של האיש, של איש כלשהו. </w:t>
      </w:r>
    </w:p>
    <w:p w14:paraId="12BC5C53" w14:textId="77777777" w:rsidR="00EF355B" w:rsidRDefault="00EF355B" w:rsidP="00EF355B">
      <w:pPr>
        <w:bidi/>
        <w:jc w:val="both"/>
        <w:rPr>
          <w:rFonts w:cs="David" w:hint="cs"/>
          <w:rtl/>
        </w:rPr>
      </w:pPr>
    </w:p>
    <w:p w14:paraId="5F2EA5E1" w14:textId="77777777" w:rsidR="00EF355B" w:rsidRDefault="00EF355B" w:rsidP="00EF355B">
      <w:pPr>
        <w:bidi/>
        <w:jc w:val="both"/>
        <w:rPr>
          <w:rFonts w:cs="David" w:hint="cs"/>
          <w:rtl/>
        </w:rPr>
      </w:pPr>
      <w:r>
        <w:rPr>
          <w:rFonts w:cs="David" w:hint="cs"/>
          <w:u w:val="single"/>
          <w:rtl/>
        </w:rPr>
        <w:t>היו"ר רוחמה אברהם:</w:t>
      </w:r>
    </w:p>
    <w:p w14:paraId="1B9E9EC1" w14:textId="77777777" w:rsidR="00EF355B" w:rsidRDefault="00EF355B" w:rsidP="00EF355B">
      <w:pPr>
        <w:bidi/>
        <w:jc w:val="both"/>
        <w:rPr>
          <w:rFonts w:cs="David" w:hint="cs"/>
          <w:rtl/>
        </w:rPr>
      </w:pPr>
    </w:p>
    <w:p w14:paraId="2F3D08D0" w14:textId="77777777" w:rsidR="00EF355B" w:rsidRDefault="00EF355B" w:rsidP="00EF355B">
      <w:pPr>
        <w:bidi/>
        <w:jc w:val="both"/>
        <w:rPr>
          <w:rFonts w:cs="David" w:hint="cs"/>
          <w:rtl/>
        </w:rPr>
      </w:pPr>
      <w:r>
        <w:rPr>
          <w:rFonts w:cs="David" w:hint="cs"/>
          <w:rtl/>
        </w:rPr>
        <w:tab/>
        <w:t xml:space="preserve"> חבר הכנסת ברכה, אני רוצה להבהיר את הצעת החוק שלי, אולי לא קראת אותה. הצעת החוק מדברת על מי שהורשע בעבירה מסוג פשע והעונש עליה יותר משלוש שנים. דהיינו, ההצעה יכולה לדבר על  חבר כנסת שמואשם באונס, רצח וכו'. אמרתי כבר בתחילת דבריי שמאוד מפריע לי שמהבית הזה ייצא חבר כנסת שעל פניו עשוי להיות מואשם בבגידה במדינת ישראל. </w:t>
      </w:r>
    </w:p>
    <w:p w14:paraId="5387DDF7" w14:textId="77777777" w:rsidR="00EF355B" w:rsidRDefault="00EF355B" w:rsidP="00EF355B">
      <w:pPr>
        <w:bidi/>
        <w:jc w:val="both"/>
        <w:rPr>
          <w:rFonts w:cs="David" w:hint="cs"/>
          <w:rtl/>
        </w:rPr>
      </w:pPr>
    </w:p>
    <w:p w14:paraId="1E5B34BC" w14:textId="77777777" w:rsidR="00EF355B" w:rsidRDefault="00EF355B" w:rsidP="00EF355B">
      <w:pPr>
        <w:bidi/>
        <w:jc w:val="both"/>
        <w:rPr>
          <w:rFonts w:cs="David" w:hint="cs"/>
          <w:rtl/>
        </w:rPr>
      </w:pPr>
      <w:proofErr w:type="spellStart"/>
      <w:r>
        <w:rPr>
          <w:rFonts w:cs="David" w:hint="cs"/>
          <w:u w:val="single"/>
          <w:rtl/>
        </w:rPr>
        <w:t>מוחמד</w:t>
      </w:r>
      <w:proofErr w:type="spellEnd"/>
      <w:r>
        <w:rPr>
          <w:rFonts w:cs="David" w:hint="cs"/>
          <w:u w:val="single"/>
          <w:rtl/>
        </w:rPr>
        <w:t xml:space="preserve"> ברכה:</w:t>
      </w:r>
    </w:p>
    <w:p w14:paraId="2C02C845" w14:textId="77777777" w:rsidR="00EF355B" w:rsidRDefault="00EF355B" w:rsidP="00EF355B">
      <w:pPr>
        <w:bidi/>
        <w:jc w:val="both"/>
        <w:rPr>
          <w:rFonts w:cs="David" w:hint="cs"/>
          <w:rtl/>
        </w:rPr>
      </w:pPr>
    </w:p>
    <w:p w14:paraId="01C9CCD9" w14:textId="77777777" w:rsidR="00EF355B" w:rsidRDefault="00EF355B" w:rsidP="00EF355B">
      <w:pPr>
        <w:bidi/>
        <w:jc w:val="both"/>
        <w:rPr>
          <w:rFonts w:cs="David" w:hint="cs"/>
          <w:rtl/>
        </w:rPr>
      </w:pPr>
      <w:r>
        <w:rPr>
          <w:rFonts w:cs="David" w:hint="cs"/>
          <w:rtl/>
        </w:rPr>
        <w:tab/>
        <w:t xml:space="preserve"> כולם יודעים שמדובר בשטויות.  ההאשמות נגדו הן כקליפת השום.</w:t>
      </w:r>
    </w:p>
    <w:p w14:paraId="35C442C7" w14:textId="77777777" w:rsidR="00EF355B" w:rsidRDefault="00EF355B" w:rsidP="00EF355B">
      <w:pPr>
        <w:bidi/>
        <w:jc w:val="both"/>
        <w:rPr>
          <w:rFonts w:cs="David" w:hint="cs"/>
          <w:rtl/>
        </w:rPr>
      </w:pPr>
    </w:p>
    <w:p w14:paraId="45428AA3" w14:textId="77777777" w:rsidR="00EF355B" w:rsidRDefault="00EF355B" w:rsidP="00EF355B">
      <w:pPr>
        <w:bidi/>
        <w:jc w:val="both"/>
        <w:rPr>
          <w:rFonts w:cs="David" w:hint="cs"/>
          <w:rtl/>
        </w:rPr>
      </w:pPr>
      <w:proofErr w:type="spellStart"/>
      <w:r>
        <w:rPr>
          <w:rFonts w:cs="David" w:hint="cs"/>
          <w:u w:val="single"/>
          <w:rtl/>
        </w:rPr>
        <w:t>אסתרינה</w:t>
      </w:r>
      <w:proofErr w:type="spellEnd"/>
      <w:r>
        <w:rPr>
          <w:rFonts w:cs="David" w:hint="cs"/>
          <w:u w:val="single"/>
          <w:rtl/>
        </w:rPr>
        <w:t xml:space="preserve"> </w:t>
      </w:r>
      <w:proofErr w:type="spellStart"/>
      <w:r>
        <w:rPr>
          <w:rFonts w:cs="David" w:hint="cs"/>
          <w:u w:val="single"/>
          <w:rtl/>
        </w:rPr>
        <w:t>טרטמן</w:t>
      </w:r>
      <w:proofErr w:type="spellEnd"/>
      <w:r>
        <w:rPr>
          <w:rFonts w:cs="David" w:hint="cs"/>
          <w:u w:val="single"/>
          <w:rtl/>
        </w:rPr>
        <w:t>:</w:t>
      </w:r>
    </w:p>
    <w:p w14:paraId="24CD5E7E" w14:textId="77777777" w:rsidR="00EF355B" w:rsidRDefault="00EF355B" w:rsidP="00EF355B">
      <w:pPr>
        <w:bidi/>
        <w:jc w:val="both"/>
        <w:rPr>
          <w:rFonts w:cs="David" w:hint="cs"/>
          <w:rtl/>
        </w:rPr>
      </w:pPr>
    </w:p>
    <w:p w14:paraId="75AEC1FD" w14:textId="77777777" w:rsidR="00EF355B" w:rsidRDefault="00EF355B" w:rsidP="00EF355B">
      <w:pPr>
        <w:bidi/>
        <w:jc w:val="both"/>
        <w:rPr>
          <w:rFonts w:cs="David" w:hint="cs"/>
          <w:rtl/>
        </w:rPr>
      </w:pPr>
      <w:r>
        <w:rPr>
          <w:rFonts w:cs="David" w:hint="cs"/>
          <w:rtl/>
        </w:rPr>
        <w:tab/>
        <w:t xml:space="preserve"> אני מבינה שחברי הכנסת ברכה וטיבי ממלאים את חובתם ואני לא יודעת אם הייתי במקומם אם לא הייתי נוהגת כמותם. אני לא מסכימה עם זה, משום שלצערי האמוציה החברתית הסיטה את עיניהם מהניסוח של החוק. לא, אנחנו לא מתכוונים להיות חלופה לבית משפט. זה כתוב בפירוש והחוק בסך </w:t>
      </w:r>
      <w:proofErr w:type="spellStart"/>
      <w:r>
        <w:rPr>
          <w:rFonts w:cs="David" w:hint="cs"/>
          <w:rtl/>
        </w:rPr>
        <w:t>הכל</w:t>
      </w:r>
      <w:proofErr w:type="spellEnd"/>
      <w:r>
        <w:rPr>
          <w:rFonts w:cs="David" w:hint="cs"/>
          <w:rtl/>
        </w:rPr>
        <w:t xml:space="preserve"> פותח אופציה. כתוב: רשאי בית המשפט בנוסף לכל עונש שיטיל לקבוע כי ישללו ממנו את הפנסיה. אנחנו פותחים את האופציה, אבל משאירים את רשות השפיטה בידי בית המשפט. לפיכך כל הטיעון שהעלה חבר הכנסת ברכה אין לו כל בסיס.</w:t>
      </w:r>
    </w:p>
    <w:p w14:paraId="4C550C48" w14:textId="77777777" w:rsidR="00EF355B" w:rsidRDefault="00EF355B" w:rsidP="00EF355B">
      <w:pPr>
        <w:bidi/>
        <w:jc w:val="both"/>
        <w:rPr>
          <w:rFonts w:cs="David" w:hint="cs"/>
          <w:rtl/>
        </w:rPr>
      </w:pPr>
    </w:p>
    <w:p w14:paraId="75C50C48" w14:textId="77777777" w:rsidR="00EF355B" w:rsidRDefault="00EF355B" w:rsidP="00EF355B">
      <w:pPr>
        <w:bidi/>
        <w:jc w:val="both"/>
        <w:rPr>
          <w:rFonts w:cs="David" w:hint="cs"/>
          <w:rtl/>
        </w:rPr>
      </w:pPr>
      <w:r>
        <w:rPr>
          <w:rFonts w:cs="David" w:hint="cs"/>
          <w:rtl/>
        </w:rPr>
        <w:tab/>
        <w:t xml:space="preserve">מעבר לכך, גם באשר לאמירה שנעשתה פה החלטה שהיא ממוקדת אישית כלפי אדם ספציפי </w:t>
      </w:r>
      <w:r>
        <w:rPr>
          <w:rFonts w:cs="David"/>
          <w:rtl/>
        </w:rPr>
        <w:t>–</w:t>
      </w:r>
      <w:r>
        <w:rPr>
          <w:rFonts w:cs="David" w:hint="cs"/>
          <w:rtl/>
        </w:rPr>
        <w:t xml:space="preserve"> מה לעשות שהמציאות המרה מביאה אותנו לסיטואציה הזאת? אדם ספציפי בגד במדינת ישראל בהיותו אחד מנציגי הציבור שיושב בבית הזה. </w:t>
      </w:r>
    </w:p>
    <w:p w14:paraId="2375161A" w14:textId="77777777" w:rsidR="00EF355B" w:rsidRDefault="00EF355B" w:rsidP="00EF355B">
      <w:pPr>
        <w:bidi/>
        <w:jc w:val="both"/>
        <w:rPr>
          <w:rFonts w:cs="David" w:hint="cs"/>
          <w:rtl/>
        </w:rPr>
      </w:pPr>
    </w:p>
    <w:p w14:paraId="5DDDA54E" w14:textId="77777777" w:rsidR="00EF355B" w:rsidRDefault="00EF355B" w:rsidP="00EF355B">
      <w:pPr>
        <w:bidi/>
        <w:jc w:val="both"/>
        <w:rPr>
          <w:rFonts w:cs="David" w:hint="cs"/>
          <w:rtl/>
        </w:rPr>
      </w:pPr>
      <w:proofErr w:type="spellStart"/>
      <w:r>
        <w:rPr>
          <w:rFonts w:cs="David" w:hint="cs"/>
          <w:u w:val="single"/>
          <w:rtl/>
        </w:rPr>
        <w:t>אחמד</w:t>
      </w:r>
      <w:proofErr w:type="spellEnd"/>
      <w:r>
        <w:rPr>
          <w:rFonts w:cs="David" w:hint="cs"/>
          <w:u w:val="single"/>
          <w:rtl/>
        </w:rPr>
        <w:t xml:space="preserve"> טיבי:</w:t>
      </w:r>
    </w:p>
    <w:p w14:paraId="1B1B9494" w14:textId="77777777" w:rsidR="00EF355B" w:rsidRDefault="00EF355B" w:rsidP="00EF355B">
      <w:pPr>
        <w:bidi/>
        <w:jc w:val="both"/>
        <w:rPr>
          <w:rFonts w:cs="David" w:hint="cs"/>
          <w:rtl/>
        </w:rPr>
      </w:pPr>
      <w:r>
        <w:rPr>
          <w:rFonts w:cs="David" w:hint="cs"/>
          <w:rtl/>
        </w:rPr>
        <w:tab/>
      </w:r>
    </w:p>
    <w:p w14:paraId="0C1FB32E" w14:textId="77777777" w:rsidR="00EF355B" w:rsidRDefault="00EF355B" w:rsidP="00EF355B">
      <w:pPr>
        <w:bidi/>
        <w:jc w:val="both"/>
        <w:rPr>
          <w:rFonts w:cs="David" w:hint="cs"/>
          <w:rtl/>
        </w:rPr>
      </w:pPr>
      <w:r>
        <w:rPr>
          <w:rFonts w:cs="David" w:hint="cs"/>
          <w:rtl/>
        </w:rPr>
        <w:tab/>
        <w:t xml:space="preserve"> איך את יודעת את זה?</w:t>
      </w:r>
    </w:p>
    <w:p w14:paraId="3729B524" w14:textId="77777777" w:rsidR="00EF355B" w:rsidRDefault="00EF355B" w:rsidP="00EF355B">
      <w:pPr>
        <w:bidi/>
        <w:jc w:val="both"/>
        <w:rPr>
          <w:rFonts w:cs="David" w:hint="cs"/>
          <w:rtl/>
        </w:rPr>
      </w:pPr>
    </w:p>
    <w:p w14:paraId="56170037" w14:textId="77777777" w:rsidR="00EF355B" w:rsidRDefault="00EF355B" w:rsidP="00EF355B">
      <w:pPr>
        <w:bidi/>
        <w:jc w:val="both"/>
        <w:rPr>
          <w:rFonts w:cs="David" w:hint="cs"/>
          <w:rtl/>
        </w:rPr>
      </w:pPr>
      <w:proofErr w:type="spellStart"/>
      <w:r>
        <w:rPr>
          <w:rFonts w:cs="David" w:hint="cs"/>
          <w:u w:val="single"/>
          <w:rtl/>
        </w:rPr>
        <w:t>מוחמד</w:t>
      </w:r>
      <w:proofErr w:type="spellEnd"/>
      <w:r>
        <w:rPr>
          <w:rFonts w:cs="David" w:hint="cs"/>
          <w:u w:val="single"/>
          <w:rtl/>
        </w:rPr>
        <w:t xml:space="preserve"> ברכה:</w:t>
      </w:r>
    </w:p>
    <w:p w14:paraId="4B702B86" w14:textId="77777777" w:rsidR="00EF355B" w:rsidRDefault="00EF355B" w:rsidP="00EF355B">
      <w:pPr>
        <w:bidi/>
        <w:jc w:val="both"/>
        <w:rPr>
          <w:rFonts w:cs="David" w:hint="cs"/>
          <w:rtl/>
        </w:rPr>
      </w:pPr>
    </w:p>
    <w:p w14:paraId="2942A2F3" w14:textId="77777777" w:rsidR="00EF355B" w:rsidRDefault="00EF355B" w:rsidP="00EF355B">
      <w:pPr>
        <w:bidi/>
        <w:jc w:val="both"/>
        <w:rPr>
          <w:rFonts w:cs="David" w:hint="cs"/>
          <w:rtl/>
        </w:rPr>
      </w:pPr>
      <w:r>
        <w:rPr>
          <w:rFonts w:cs="David" w:hint="cs"/>
          <w:rtl/>
        </w:rPr>
        <w:tab/>
        <w:t xml:space="preserve"> כבוד השופטת </w:t>
      </w:r>
      <w:proofErr w:type="spellStart"/>
      <w:r>
        <w:rPr>
          <w:rFonts w:cs="David" w:hint="cs"/>
          <w:rtl/>
        </w:rPr>
        <w:t>טרטמן</w:t>
      </w:r>
      <w:proofErr w:type="spellEnd"/>
      <w:r>
        <w:rPr>
          <w:rFonts w:cs="David" w:hint="cs"/>
          <w:rtl/>
        </w:rPr>
        <w:t xml:space="preserve">, תירגעי קצת. </w:t>
      </w:r>
    </w:p>
    <w:p w14:paraId="7C7213FF" w14:textId="77777777" w:rsidR="00EF355B" w:rsidRDefault="00EF355B" w:rsidP="00EF355B">
      <w:pPr>
        <w:bidi/>
        <w:jc w:val="both"/>
        <w:rPr>
          <w:rFonts w:cs="David" w:hint="cs"/>
          <w:rtl/>
        </w:rPr>
      </w:pPr>
    </w:p>
    <w:p w14:paraId="3F762808" w14:textId="77777777" w:rsidR="00EF355B" w:rsidRDefault="00EF355B" w:rsidP="00EF355B">
      <w:pPr>
        <w:bidi/>
        <w:jc w:val="both"/>
        <w:rPr>
          <w:rFonts w:cs="David" w:hint="cs"/>
          <w:rtl/>
        </w:rPr>
      </w:pPr>
      <w:proofErr w:type="spellStart"/>
      <w:r>
        <w:rPr>
          <w:rFonts w:cs="David" w:hint="cs"/>
          <w:u w:val="single"/>
          <w:rtl/>
        </w:rPr>
        <w:t>אסתרינה</w:t>
      </w:r>
      <w:proofErr w:type="spellEnd"/>
      <w:r>
        <w:rPr>
          <w:rFonts w:cs="David" w:hint="cs"/>
          <w:u w:val="single"/>
          <w:rtl/>
        </w:rPr>
        <w:t xml:space="preserve"> </w:t>
      </w:r>
      <w:proofErr w:type="spellStart"/>
      <w:r>
        <w:rPr>
          <w:rFonts w:cs="David" w:hint="cs"/>
          <w:u w:val="single"/>
          <w:rtl/>
        </w:rPr>
        <w:t>טרטמן</w:t>
      </w:r>
      <w:proofErr w:type="spellEnd"/>
      <w:r>
        <w:rPr>
          <w:rFonts w:cs="David" w:hint="cs"/>
          <w:u w:val="single"/>
          <w:rtl/>
        </w:rPr>
        <w:t>:</w:t>
      </w:r>
    </w:p>
    <w:p w14:paraId="32EA8144" w14:textId="77777777" w:rsidR="00EF355B" w:rsidRDefault="00EF355B" w:rsidP="00EF355B">
      <w:pPr>
        <w:bidi/>
        <w:jc w:val="both"/>
        <w:rPr>
          <w:rFonts w:cs="David" w:hint="cs"/>
          <w:rtl/>
        </w:rPr>
      </w:pPr>
    </w:p>
    <w:p w14:paraId="696DD6AE" w14:textId="77777777" w:rsidR="00EF355B" w:rsidRDefault="00EF355B" w:rsidP="00EF355B">
      <w:pPr>
        <w:bidi/>
        <w:jc w:val="both"/>
        <w:rPr>
          <w:rFonts w:cs="David" w:hint="cs"/>
          <w:rtl/>
        </w:rPr>
      </w:pPr>
      <w:r>
        <w:rPr>
          <w:rFonts w:cs="David" w:hint="cs"/>
          <w:rtl/>
        </w:rPr>
        <w:tab/>
        <w:t xml:space="preserve"> גברתי היושבת-ראש, אני מבקשת להבהיר את דבריי היטב. אני ציטטתי משפט מהתקשורת, ואני בוודאי לא מקבלת את התקשורת כ"כזה ראה וקדש". אני מתייחסת לחקיקה.</w:t>
      </w:r>
    </w:p>
    <w:p w14:paraId="35D1CE44" w14:textId="77777777" w:rsidR="00EF355B" w:rsidRDefault="00EF355B" w:rsidP="00EF355B">
      <w:pPr>
        <w:bidi/>
        <w:jc w:val="both"/>
        <w:rPr>
          <w:rFonts w:cs="David" w:hint="cs"/>
          <w:rtl/>
        </w:rPr>
      </w:pPr>
    </w:p>
    <w:p w14:paraId="4CE2E69C" w14:textId="77777777" w:rsidR="00EF355B" w:rsidRDefault="00EF355B" w:rsidP="00EF355B">
      <w:pPr>
        <w:bidi/>
        <w:jc w:val="both"/>
        <w:rPr>
          <w:rFonts w:cs="David" w:hint="cs"/>
          <w:rtl/>
        </w:rPr>
      </w:pPr>
      <w:proofErr w:type="spellStart"/>
      <w:r>
        <w:rPr>
          <w:rFonts w:cs="David" w:hint="cs"/>
          <w:u w:val="single"/>
          <w:rtl/>
        </w:rPr>
        <w:t>מוחמד</w:t>
      </w:r>
      <w:proofErr w:type="spellEnd"/>
      <w:r>
        <w:rPr>
          <w:rFonts w:cs="David" w:hint="cs"/>
          <w:u w:val="single"/>
          <w:rtl/>
        </w:rPr>
        <w:t xml:space="preserve"> ברכה:</w:t>
      </w:r>
    </w:p>
    <w:p w14:paraId="37B5DBB2" w14:textId="77777777" w:rsidR="00EF355B" w:rsidRDefault="00EF355B" w:rsidP="00EF355B">
      <w:pPr>
        <w:bidi/>
        <w:jc w:val="both"/>
        <w:rPr>
          <w:rFonts w:cs="David" w:hint="cs"/>
          <w:rtl/>
        </w:rPr>
      </w:pPr>
    </w:p>
    <w:p w14:paraId="56B9FA27" w14:textId="77777777" w:rsidR="00EF355B" w:rsidRDefault="00EF355B" w:rsidP="00EF355B">
      <w:pPr>
        <w:bidi/>
        <w:jc w:val="both"/>
        <w:rPr>
          <w:rFonts w:cs="David" w:hint="cs"/>
          <w:rtl/>
        </w:rPr>
      </w:pPr>
      <w:r>
        <w:rPr>
          <w:rFonts w:cs="David" w:hint="cs"/>
          <w:rtl/>
        </w:rPr>
        <w:tab/>
        <w:t>לפני לא הרבה זמן  התקשורת שפטה גם אותך.</w:t>
      </w:r>
    </w:p>
    <w:p w14:paraId="37BE96BD" w14:textId="77777777" w:rsidR="00EF355B" w:rsidRDefault="00EF355B" w:rsidP="00EF355B">
      <w:pPr>
        <w:bidi/>
        <w:jc w:val="both"/>
        <w:rPr>
          <w:rFonts w:cs="David" w:hint="cs"/>
          <w:rtl/>
        </w:rPr>
      </w:pPr>
      <w:r>
        <w:rPr>
          <w:rFonts w:cs="David"/>
          <w:rtl/>
        </w:rPr>
        <w:br w:type="page"/>
      </w:r>
    </w:p>
    <w:p w14:paraId="25A9B212" w14:textId="77777777" w:rsidR="00EF355B" w:rsidRDefault="00EF355B" w:rsidP="00EF355B">
      <w:pPr>
        <w:bidi/>
        <w:jc w:val="both"/>
        <w:rPr>
          <w:rFonts w:cs="David" w:hint="cs"/>
          <w:rtl/>
        </w:rPr>
      </w:pPr>
      <w:proofErr w:type="spellStart"/>
      <w:r>
        <w:rPr>
          <w:rFonts w:cs="David" w:hint="cs"/>
          <w:u w:val="single"/>
          <w:rtl/>
        </w:rPr>
        <w:t>אסתרינה</w:t>
      </w:r>
      <w:proofErr w:type="spellEnd"/>
      <w:r>
        <w:rPr>
          <w:rFonts w:cs="David" w:hint="cs"/>
          <w:u w:val="single"/>
          <w:rtl/>
        </w:rPr>
        <w:t xml:space="preserve"> </w:t>
      </w:r>
      <w:proofErr w:type="spellStart"/>
      <w:r>
        <w:rPr>
          <w:rFonts w:cs="David" w:hint="cs"/>
          <w:u w:val="single"/>
          <w:rtl/>
        </w:rPr>
        <w:t>טרטמן</w:t>
      </w:r>
      <w:proofErr w:type="spellEnd"/>
      <w:r>
        <w:rPr>
          <w:rFonts w:cs="David" w:hint="cs"/>
          <w:u w:val="single"/>
          <w:rtl/>
        </w:rPr>
        <w:t>:</w:t>
      </w:r>
    </w:p>
    <w:p w14:paraId="7A21151B" w14:textId="77777777" w:rsidR="00EF355B" w:rsidRDefault="00EF355B" w:rsidP="00EF355B">
      <w:pPr>
        <w:bidi/>
        <w:jc w:val="both"/>
        <w:rPr>
          <w:rFonts w:cs="David" w:hint="cs"/>
          <w:rtl/>
        </w:rPr>
      </w:pPr>
    </w:p>
    <w:p w14:paraId="6233B254" w14:textId="77777777" w:rsidR="00EF355B" w:rsidRDefault="00EF355B" w:rsidP="00EF355B">
      <w:pPr>
        <w:bidi/>
        <w:jc w:val="both"/>
        <w:rPr>
          <w:rFonts w:cs="David" w:hint="cs"/>
          <w:rtl/>
        </w:rPr>
      </w:pPr>
      <w:r>
        <w:rPr>
          <w:rFonts w:cs="David" w:hint="cs"/>
          <w:rtl/>
        </w:rPr>
        <w:tab/>
        <w:t xml:space="preserve"> זה בדיוק מה שאמרתי כרגע. הדיון שלנו כאן הוא לעניין הצעת החוק והצעת החוק לא משאירה את השפיטה לא בידיי, לא בידיכם ולא בידי אף אחד אחר, גם לא בידי התקשורת. הצעת החוק משאירה את זה בידי בית המשפט. כך ראוי וכך צריך ולכן חובה עלינו לתמוך בהצעת החוק. </w:t>
      </w:r>
    </w:p>
    <w:p w14:paraId="744D34BA" w14:textId="77777777" w:rsidR="00EF355B" w:rsidRDefault="00EF355B" w:rsidP="00EF355B">
      <w:pPr>
        <w:bidi/>
        <w:jc w:val="both"/>
        <w:rPr>
          <w:rFonts w:cs="David" w:hint="cs"/>
          <w:rtl/>
        </w:rPr>
      </w:pPr>
    </w:p>
    <w:p w14:paraId="50ECB935" w14:textId="77777777" w:rsidR="00EF355B" w:rsidRDefault="00EF355B" w:rsidP="00EF355B">
      <w:pPr>
        <w:bidi/>
        <w:jc w:val="both"/>
        <w:rPr>
          <w:rFonts w:cs="David" w:hint="cs"/>
          <w:rtl/>
        </w:rPr>
      </w:pPr>
      <w:r>
        <w:rPr>
          <w:rFonts w:cs="David" w:hint="cs"/>
          <w:u w:val="single"/>
          <w:rtl/>
        </w:rPr>
        <w:t>היו"ר רוחמה אברהם:</w:t>
      </w:r>
    </w:p>
    <w:p w14:paraId="248A06FD" w14:textId="77777777" w:rsidR="00EF355B" w:rsidRDefault="00EF355B" w:rsidP="00EF355B">
      <w:pPr>
        <w:bidi/>
        <w:jc w:val="both"/>
        <w:rPr>
          <w:rFonts w:cs="David" w:hint="cs"/>
          <w:rtl/>
        </w:rPr>
      </w:pPr>
    </w:p>
    <w:p w14:paraId="5E3ADE7E" w14:textId="77777777" w:rsidR="00EF355B" w:rsidRDefault="00EF355B" w:rsidP="00EF355B">
      <w:pPr>
        <w:bidi/>
        <w:jc w:val="both"/>
        <w:rPr>
          <w:rFonts w:cs="David" w:hint="cs"/>
          <w:rtl/>
        </w:rPr>
      </w:pPr>
      <w:r>
        <w:rPr>
          <w:rFonts w:cs="David" w:hint="cs"/>
          <w:rtl/>
        </w:rPr>
        <w:tab/>
        <w:t xml:space="preserve">אני מודה לך, גברתי. לתשומת לב חברי הכנסת, נכון שציינתי את המשרה הציבורית של חבר הכנסת, אבל ייתכן שבמהלך הכנת הצעת החוק לקראת קריאה ראשונה נשקול להחיל את הצעת החוק  גם על נושאי משרה ציבורית בכירים, כמו שופטים, מנכ"לים וכד'. </w:t>
      </w:r>
    </w:p>
    <w:p w14:paraId="137665A9" w14:textId="77777777" w:rsidR="00EF355B" w:rsidRDefault="00EF355B" w:rsidP="00EF355B">
      <w:pPr>
        <w:bidi/>
        <w:jc w:val="both"/>
        <w:rPr>
          <w:rFonts w:cs="David" w:hint="cs"/>
          <w:rtl/>
        </w:rPr>
      </w:pPr>
    </w:p>
    <w:p w14:paraId="4026CEB9" w14:textId="77777777" w:rsidR="00EF355B" w:rsidRDefault="00EF355B" w:rsidP="00EF355B">
      <w:pPr>
        <w:bidi/>
        <w:jc w:val="both"/>
        <w:rPr>
          <w:rFonts w:cs="David" w:hint="cs"/>
          <w:rtl/>
        </w:rPr>
      </w:pPr>
      <w:r>
        <w:rPr>
          <w:rFonts w:cs="David" w:hint="cs"/>
          <w:rtl/>
        </w:rPr>
        <w:tab/>
        <w:t xml:space="preserve">אני עוברת להצבעה על הרוויזיה של חבר הכנסת </w:t>
      </w:r>
      <w:proofErr w:type="spellStart"/>
      <w:r>
        <w:rPr>
          <w:rFonts w:cs="David" w:hint="cs"/>
          <w:rtl/>
        </w:rPr>
        <w:t>אחמד</w:t>
      </w:r>
      <w:proofErr w:type="spellEnd"/>
      <w:r>
        <w:rPr>
          <w:rFonts w:cs="David" w:hint="cs"/>
          <w:rtl/>
        </w:rPr>
        <w:t xml:space="preserve"> טיבי. מי בעד הרוויזיה? מי נגד? מי נמנע?</w:t>
      </w:r>
    </w:p>
    <w:p w14:paraId="2BD5703E" w14:textId="77777777" w:rsidR="00EF355B" w:rsidRDefault="00EF355B" w:rsidP="00EF355B">
      <w:pPr>
        <w:bidi/>
        <w:jc w:val="both"/>
        <w:rPr>
          <w:rFonts w:cs="David" w:hint="cs"/>
          <w:rtl/>
        </w:rPr>
      </w:pPr>
    </w:p>
    <w:p w14:paraId="363FB69E" w14:textId="77777777" w:rsidR="00EF355B" w:rsidRDefault="00EF355B" w:rsidP="00EF355B">
      <w:pPr>
        <w:bidi/>
        <w:jc w:val="center"/>
        <w:rPr>
          <w:rFonts w:cs="David" w:hint="cs"/>
          <w:rtl/>
        </w:rPr>
      </w:pPr>
      <w:r>
        <w:rPr>
          <w:rFonts w:cs="David" w:hint="cs"/>
          <w:b/>
          <w:bCs/>
          <w:rtl/>
        </w:rPr>
        <w:t>הצבעה</w:t>
      </w:r>
    </w:p>
    <w:p w14:paraId="454D98CD" w14:textId="77777777" w:rsidR="00EF355B" w:rsidRDefault="00EF355B" w:rsidP="00EF355B">
      <w:pPr>
        <w:bidi/>
        <w:jc w:val="center"/>
        <w:rPr>
          <w:rFonts w:cs="David" w:hint="cs"/>
          <w:rtl/>
        </w:rPr>
      </w:pPr>
    </w:p>
    <w:p w14:paraId="4CEBBC4D" w14:textId="77777777" w:rsidR="00EF355B" w:rsidRDefault="00EF355B" w:rsidP="00EF355B">
      <w:pPr>
        <w:bidi/>
        <w:jc w:val="center"/>
        <w:rPr>
          <w:rFonts w:cs="David" w:hint="cs"/>
          <w:rtl/>
        </w:rPr>
      </w:pPr>
      <w:r>
        <w:rPr>
          <w:rFonts w:cs="David" w:hint="cs"/>
          <w:rtl/>
        </w:rPr>
        <w:t xml:space="preserve">בעד הרוויזיה </w:t>
      </w:r>
      <w:r>
        <w:rPr>
          <w:rFonts w:cs="David"/>
          <w:rtl/>
        </w:rPr>
        <w:t>–</w:t>
      </w:r>
      <w:r>
        <w:rPr>
          <w:rFonts w:cs="David" w:hint="cs"/>
          <w:rtl/>
        </w:rPr>
        <w:t xml:space="preserve"> 2</w:t>
      </w:r>
    </w:p>
    <w:p w14:paraId="0AA3A8EC" w14:textId="77777777" w:rsidR="00EF355B" w:rsidRDefault="00EF355B" w:rsidP="00EF355B">
      <w:pPr>
        <w:bidi/>
        <w:jc w:val="center"/>
        <w:rPr>
          <w:rFonts w:cs="David" w:hint="cs"/>
          <w:rtl/>
        </w:rPr>
      </w:pPr>
      <w:r>
        <w:rPr>
          <w:rFonts w:cs="David" w:hint="cs"/>
          <w:rtl/>
        </w:rPr>
        <w:t xml:space="preserve">נגד </w:t>
      </w:r>
      <w:r>
        <w:rPr>
          <w:rFonts w:cs="David"/>
          <w:rtl/>
        </w:rPr>
        <w:t>–</w:t>
      </w:r>
      <w:r>
        <w:rPr>
          <w:rFonts w:cs="David" w:hint="cs"/>
          <w:rtl/>
        </w:rPr>
        <w:t xml:space="preserve"> 9</w:t>
      </w:r>
    </w:p>
    <w:p w14:paraId="43941C22" w14:textId="77777777" w:rsidR="00EF355B" w:rsidRDefault="00EF355B" w:rsidP="00EF355B">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2408193F" w14:textId="77777777" w:rsidR="00EF355B" w:rsidRDefault="00EF355B" w:rsidP="00EF355B">
      <w:pPr>
        <w:bidi/>
        <w:jc w:val="center"/>
        <w:rPr>
          <w:rFonts w:cs="David" w:hint="cs"/>
          <w:rtl/>
        </w:rPr>
      </w:pPr>
      <w:r>
        <w:rPr>
          <w:rFonts w:cs="David" w:hint="cs"/>
          <w:rtl/>
        </w:rPr>
        <w:t>הרוויזיה לא נתקבלה.</w:t>
      </w:r>
    </w:p>
    <w:p w14:paraId="65BD5802" w14:textId="77777777" w:rsidR="00EF355B" w:rsidRDefault="00EF355B" w:rsidP="00EF355B">
      <w:pPr>
        <w:bidi/>
        <w:jc w:val="both"/>
        <w:rPr>
          <w:rFonts w:cs="David" w:hint="cs"/>
          <w:rtl/>
        </w:rPr>
      </w:pPr>
    </w:p>
    <w:p w14:paraId="2BE62190" w14:textId="77777777" w:rsidR="00EF355B" w:rsidRDefault="00EF355B" w:rsidP="00EF355B">
      <w:pPr>
        <w:bidi/>
        <w:jc w:val="both"/>
        <w:rPr>
          <w:rFonts w:cs="David" w:hint="cs"/>
          <w:rtl/>
        </w:rPr>
      </w:pPr>
      <w:r>
        <w:rPr>
          <w:rFonts w:cs="David" w:hint="cs"/>
          <w:u w:val="single"/>
          <w:rtl/>
        </w:rPr>
        <w:t>היו"ר רוחמה אברהם:</w:t>
      </w:r>
    </w:p>
    <w:p w14:paraId="36A26D2D" w14:textId="77777777" w:rsidR="00EF355B" w:rsidRDefault="00EF355B" w:rsidP="00EF355B">
      <w:pPr>
        <w:bidi/>
        <w:jc w:val="both"/>
        <w:rPr>
          <w:rFonts w:cs="David" w:hint="cs"/>
          <w:rtl/>
        </w:rPr>
      </w:pPr>
    </w:p>
    <w:p w14:paraId="1043255A" w14:textId="77777777" w:rsidR="00EF355B" w:rsidRDefault="00EF355B" w:rsidP="00EF355B">
      <w:pPr>
        <w:bidi/>
        <w:jc w:val="both"/>
        <w:rPr>
          <w:rFonts w:cs="David" w:hint="cs"/>
          <w:rtl/>
        </w:rPr>
      </w:pPr>
      <w:r>
        <w:rPr>
          <w:rFonts w:cs="David" w:hint="cs"/>
          <w:rtl/>
        </w:rPr>
        <w:tab/>
        <w:t xml:space="preserve">אני מוסיפה גם את קולו של חבר הכנסת </w:t>
      </w:r>
      <w:proofErr w:type="spellStart"/>
      <w:r>
        <w:rPr>
          <w:rFonts w:cs="David" w:hint="cs"/>
          <w:rtl/>
        </w:rPr>
        <w:t>ביילין</w:t>
      </w:r>
      <w:proofErr w:type="spellEnd"/>
      <w:r>
        <w:rPr>
          <w:rFonts w:cs="David" w:hint="cs"/>
          <w:rtl/>
        </w:rPr>
        <w:t xml:space="preserve">, דהיינו 3 בעד. לפיכך  הרוויזיה של חבר הכנסת טיבי לא התקבלה והצעת חוק העונשין (תיקון </w:t>
      </w:r>
      <w:r>
        <w:rPr>
          <w:rFonts w:cs="David"/>
          <w:rtl/>
        </w:rPr>
        <w:t>–</w:t>
      </w:r>
      <w:r>
        <w:rPr>
          <w:rFonts w:cs="David" w:hint="cs"/>
          <w:rtl/>
        </w:rPr>
        <w:t xml:space="preserve"> שלילת תשלומים לחבר הכנסת לשעבר שהורשע בעבירה מסוג פשע), </w:t>
      </w:r>
      <w:proofErr w:type="spellStart"/>
      <w:r>
        <w:rPr>
          <w:rFonts w:cs="David" w:hint="cs"/>
          <w:rtl/>
        </w:rPr>
        <w:t>התשס"ז</w:t>
      </w:r>
      <w:proofErr w:type="spellEnd"/>
      <w:r>
        <w:rPr>
          <w:rFonts w:cs="David" w:hint="cs"/>
          <w:rtl/>
        </w:rPr>
        <w:t xml:space="preserve">-2007, מקבלת פטור מחובת הנחה. </w:t>
      </w:r>
    </w:p>
    <w:p w14:paraId="7AFCA48A" w14:textId="77777777" w:rsidR="00EF355B" w:rsidRDefault="00EF355B" w:rsidP="00EF355B">
      <w:pPr>
        <w:bidi/>
        <w:jc w:val="center"/>
        <w:rPr>
          <w:rFonts w:cs="David" w:hint="cs"/>
          <w:u w:val="single"/>
          <w:rtl/>
        </w:rPr>
      </w:pPr>
      <w:r>
        <w:rPr>
          <w:rFonts w:cs="David"/>
          <w:rtl/>
        </w:rPr>
        <w:br w:type="page"/>
      </w:r>
      <w:r>
        <w:rPr>
          <w:rFonts w:cs="David" w:hint="cs"/>
          <w:u w:val="single"/>
          <w:rtl/>
        </w:rPr>
        <w:t xml:space="preserve">3. בקשת חבר </w:t>
      </w:r>
      <w:r w:rsidRPr="004D04E7">
        <w:rPr>
          <w:rFonts w:cs="David" w:hint="cs"/>
          <w:u w:val="single"/>
          <w:rtl/>
        </w:rPr>
        <w:t xml:space="preserve">הכנסת </w:t>
      </w:r>
      <w:r>
        <w:rPr>
          <w:rFonts w:cs="David" w:hint="cs"/>
          <w:u w:val="single"/>
          <w:rtl/>
        </w:rPr>
        <w:t xml:space="preserve">דוד רותם </w:t>
      </w:r>
      <w:r w:rsidRPr="004D04E7">
        <w:rPr>
          <w:rFonts w:cs="David" w:hint="cs"/>
          <w:u w:val="single"/>
          <w:rtl/>
        </w:rPr>
        <w:t>להקדמת הדיון</w:t>
      </w:r>
      <w:r>
        <w:rPr>
          <w:rFonts w:cs="David" w:hint="cs"/>
          <w:u w:val="single"/>
          <w:rtl/>
        </w:rPr>
        <w:t xml:space="preserve"> ב:</w:t>
      </w:r>
    </w:p>
    <w:p w14:paraId="494140D6" w14:textId="77777777" w:rsidR="00EF355B" w:rsidRDefault="00EF355B" w:rsidP="00EF355B">
      <w:pPr>
        <w:bidi/>
        <w:jc w:val="center"/>
        <w:rPr>
          <w:rFonts w:cs="David" w:hint="cs"/>
          <w:u w:val="single"/>
          <w:rtl/>
        </w:rPr>
      </w:pPr>
      <w:r>
        <w:rPr>
          <w:rFonts w:cs="David" w:hint="cs"/>
          <w:u w:val="single"/>
          <w:rtl/>
        </w:rPr>
        <w:t>א. הצעת חוק יסוד: הכנסת (תיקון הצהרת אמונים של חבר כנסת)</w:t>
      </w:r>
    </w:p>
    <w:p w14:paraId="67613193" w14:textId="77777777" w:rsidR="00EF355B" w:rsidRDefault="00EF355B" w:rsidP="00EF355B">
      <w:pPr>
        <w:bidi/>
        <w:jc w:val="center"/>
        <w:rPr>
          <w:rFonts w:cs="David" w:hint="cs"/>
          <w:u w:val="single"/>
          <w:rtl/>
        </w:rPr>
      </w:pPr>
      <w:r>
        <w:rPr>
          <w:rFonts w:cs="David" w:hint="cs"/>
          <w:u w:val="single"/>
          <w:rtl/>
        </w:rPr>
        <w:t xml:space="preserve">ב. הצעת חוק יסוד: הממשלה (תיקון </w:t>
      </w:r>
      <w:r>
        <w:rPr>
          <w:rFonts w:cs="David"/>
          <w:u w:val="single"/>
          <w:rtl/>
        </w:rPr>
        <w:t>–</w:t>
      </w:r>
      <w:r>
        <w:rPr>
          <w:rFonts w:cs="David" w:hint="cs"/>
          <w:u w:val="single"/>
          <w:rtl/>
        </w:rPr>
        <w:t xml:space="preserve"> הצהרת אמונים)</w:t>
      </w:r>
    </w:p>
    <w:p w14:paraId="16B7BA75" w14:textId="77777777" w:rsidR="00EF355B" w:rsidRDefault="00EF355B" w:rsidP="00EF355B">
      <w:pPr>
        <w:bidi/>
        <w:jc w:val="both"/>
        <w:rPr>
          <w:rFonts w:cs="David" w:hint="cs"/>
          <w:u w:val="single"/>
          <w:rtl/>
        </w:rPr>
      </w:pPr>
    </w:p>
    <w:p w14:paraId="2178DD1E" w14:textId="77777777" w:rsidR="00EF355B" w:rsidRDefault="00EF355B" w:rsidP="00EF355B">
      <w:pPr>
        <w:bidi/>
        <w:jc w:val="both"/>
        <w:rPr>
          <w:rFonts w:cs="David" w:hint="cs"/>
          <w:rtl/>
        </w:rPr>
      </w:pPr>
      <w:r>
        <w:rPr>
          <w:rFonts w:cs="David" w:hint="cs"/>
          <w:u w:val="single"/>
          <w:rtl/>
        </w:rPr>
        <w:t>היו"ר רוחמה אברהם:</w:t>
      </w:r>
    </w:p>
    <w:p w14:paraId="34C78DBC" w14:textId="77777777" w:rsidR="00EF355B" w:rsidRDefault="00EF355B" w:rsidP="00EF355B">
      <w:pPr>
        <w:bidi/>
        <w:jc w:val="both"/>
        <w:rPr>
          <w:rFonts w:cs="David" w:hint="cs"/>
          <w:rtl/>
        </w:rPr>
      </w:pPr>
    </w:p>
    <w:p w14:paraId="669523DC" w14:textId="77777777" w:rsidR="00EF355B" w:rsidRDefault="00EF355B" w:rsidP="00EF355B">
      <w:pPr>
        <w:bidi/>
        <w:jc w:val="both"/>
        <w:rPr>
          <w:rFonts w:cs="David" w:hint="cs"/>
          <w:rtl/>
        </w:rPr>
      </w:pPr>
      <w:r>
        <w:rPr>
          <w:rFonts w:cs="David" w:hint="cs"/>
          <w:rtl/>
        </w:rPr>
        <w:tab/>
        <w:t xml:space="preserve">אני עוברת לבקשתו של חבר הכנסת דוד רותם לפטור מחובת הנחה את הצעת חוק יסוד: הכנסת (תיקון </w:t>
      </w:r>
      <w:r>
        <w:rPr>
          <w:rFonts w:cs="David"/>
          <w:rtl/>
        </w:rPr>
        <w:t>–</w:t>
      </w:r>
      <w:r>
        <w:rPr>
          <w:rFonts w:cs="David" w:hint="cs"/>
          <w:rtl/>
        </w:rPr>
        <w:t xml:space="preserve"> הצהרת אמונים של חבר כנסת).</w:t>
      </w:r>
    </w:p>
    <w:p w14:paraId="028DA277" w14:textId="77777777" w:rsidR="00EF355B" w:rsidRDefault="00EF355B" w:rsidP="00EF355B">
      <w:pPr>
        <w:bidi/>
        <w:jc w:val="both"/>
        <w:rPr>
          <w:rFonts w:cs="David" w:hint="cs"/>
          <w:rtl/>
        </w:rPr>
      </w:pPr>
    </w:p>
    <w:p w14:paraId="0E9E6628" w14:textId="77777777" w:rsidR="00EF355B" w:rsidRDefault="00EF355B" w:rsidP="00EF355B">
      <w:pPr>
        <w:bidi/>
        <w:jc w:val="both"/>
        <w:rPr>
          <w:rFonts w:cs="David" w:hint="cs"/>
          <w:rtl/>
        </w:rPr>
      </w:pPr>
      <w:r>
        <w:rPr>
          <w:rFonts w:cs="David" w:hint="cs"/>
          <w:u w:val="single"/>
          <w:rtl/>
        </w:rPr>
        <w:t>דוד רותם:</w:t>
      </w:r>
    </w:p>
    <w:p w14:paraId="6DC1C57A" w14:textId="77777777" w:rsidR="00EF355B" w:rsidRDefault="00EF355B" w:rsidP="00EF355B">
      <w:pPr>
        <w:bidi/>
        <w:jc w:val="both"/>
        <w:rPr>
          <w:rFonts w:cs="David" w:hint="cs"/>
          <w:rtl/>
        </w:rPr>
      </w:pPr>
    </w:p>
    <w:p w14:paraId="3DC1CBF6" w14:textId="77777777" w:rsidR="00EF355B" w:rsidRDefault="00EF355B" w:rsidP="00EF355B">
      <w:pPr>
        <w:bidi/>
        <w:jc w:val="both"/>
        <w:rPr>
          <w:rFonts w:cs="David" w:hint="cs"/>
          <w:rtl/>
        </w:rPr>
      </w:pPr>
      <w:r>
        <w:rPr>
          <w:rFonts w:cs="David" w:hint="cs"/>
          <w:rtl/>
        </w:rPr>
        <w:tab/>
        <w:t xml:space="preserve"> בעצם מדובר בשני חוקים </w:t>
      </w:r>
      <w:r>
        <w:rPr>
          <w:rFonts w:cs="David"/>
          <w:rtl/>
        </w:rPr>
        <w:t>–</w:t>
      </w:r>
      <w:r>
        <w:rPr>
          <w:rFonts w:cs="David" w:hint="cs"/>
          <w:rtl/>
        </w:rPr>
        <w:t xml:space="preserve"> האחד הוא תיקון לחוק יסוד: הכנסת, והשני זהה לו, תיקון בחוק יסוד: הממשלה. בשניהם אני מבקש לתקן ולהוסיף להצהרת אמונים של שר או חבר כנסת אחרי המילים "מדינת ישראל כמדינה יהודית דמוקרטית", את המילים: לערכיה ולסמליה. אני חושב ששמענו על כל האירועים שקרו בחודשים האחרונים ולאחר ששמענו ששרים מסרבים לשיר את ההמנון, אנחנו חייבים להגן על עצמנו כדמוקרטיה, כמדינה יהודית וציונית, על הערכים שלנו ועל הסמלים שלנו. אני מבקש להוסיף את התיקון הזה לחוק  מייד, כדי שלא יתברר לנו שאיחרנו את המועד. </w:t>
      </w:r>
    </w:p>
    <w:p w14:paraId="4EBA72E9" w14:textId="77777777" w:rsidR="00EF355B" w:rsidRDefault="00EF355B" w:rsidP="00EF355B">
      <w:pPr>
        <w:bidi/>
        <w:jc w:val="both"/>
        <w:rPr>
          <w:rFonts w:cs="David" w:hint="cs"/>
          <w:rtl/>
        </w:rPr>
      </w:pPr>
    </w:p>
    <w:p w14:paraId="61D7269D" w14:textId="77777777" w:rsidR="00EF355B" w:rsidRDefault="00EF355B" w:rsidP="00EF355B">
      <w:pPr>
        <w:bidi/>
        <w:jc w:val="both"/>
        <w:rPr>
          <w:rFonts w:cs="David" w:hint="cs"/>
          <w:rtl/>
        </w:rPr>
      </w:pPr>
      <w:r>
        <w:rPr>
          <w:rFonts w:cs="David" w:hint="cs"/>
          <w:u w:val="single"/>
          <w:rtl/>
        </w:rPr>
        <w:t>היו"ר רוחמה אברהם:</w:t>
      </w:r>
    </w:p>
    <w:p w14:paraId="15F14A4D" w14:textId="77777777" w:rsidR="00EF355B" w:rsidRDefault="00EF355B" w:rsidP="00EF355B">
      <w:pPr>
        <w:bidi/>
        <w:jc w:val="both"/>
        <w:rPr>
          <w:rFonts w:cs="David" w:hint="cs"/>
          <w:rtl/>
        </w:rPr>
      </w:pPr>
    </w:p>
    <w:p w14:paraId="64BC29B6" w14:textId="77777777" w:rsidR="00EF355B" w:rsidRDefault="00EF355B" w:rsidP="00EF355B">
      <w:pPr>
        <w:bidi/>
        <w:jc w:val="both"/>
        <w:rPr>
          <w:rFonts w:cs="David" w:hint="cs"/>
          <w:rtl/>
        </w:rPr>
      </w:pPr>
      <w:r>
        <w:rPr>
          <w:rFonts w:cs="David" w:hint="cs"/>
          <w:rtl/>
        </w:rPr>
        <w:tab/>
        <w:t xml:space="preserve">האם  מישהו רוצה להתייחס לדברים האלה? </w:t>
      </w:r>
    </w:p>
    <w:p w14:paraId="21991EBC" w14:textId="77777777" w:rsidR="00EF355B" w:rsidRDefault="00EF355B" w:rsidP="00EF355B">
      <w:pPr>
        <w:bidi/>
        <w:jc w:val="both"/>
        <w:rPr>
          <w:rFonts w:cs="David" w:hint="cs"/>
          <w:rtl/>
        </w:rPr>
      </w:pPr>
    </w:p>
    <w:p w14:paraId="0A3CD031" w14:textId="77777777" w:rsidR="00EF355B" w:rsidRDefault="00EF355B" w:rsidP="00EF355B">
      <w:pPr>
        <w:bidi/>
        <w:jc w:val="both"/>
        <w:rPr>
          <w:rFonts w:cs="David" w:hint="cs"/>
          <w:rtl/>
        </w:rPr>
      </w:pPr>
      <w:r>
        <w:rPr>
          <w:rFonts w:cs="David" w:hint="cs"/>
          <w:rtl/>
        </w:rPr>
        <w:tab/>
        <w:t xml:space="preserve">אני עוברת להצבעה. מי בעד בקשתו של חבר הכנסת דוד רותם לפטור מחובת הנחה את הצעת חוק יסוד: הממשלה (תיקון </w:t>
      </w:r>
      <w:r>
        <w:rPr>
          <w:rFonts w:cs="David"/>
          <w:rtl/>
        </w:rPr>
        <w:t>–</w:t>
      </w:r>
      <w:r>
        <w:rPr>
          <w:rFonts w:cs="David" w:hint="cs"/>
          <w:rtl/>
        </w:rPr>
        <w:t xml:space="preserve"> הצהרת אמונים), שמספרה פ/2525/17, וכן הצעת חוק יסוד: הכנסת (תיקון </w:t>
      </w:r>
      <w:r>
        <w:rPr>
          <w:rFonts w:cs="David"/>
          <w:rtl/>
        </w:rPr>
        <w:t>–</w:t>
      </w:r>
      <w:r>
        <w:rPr>
          <w:rFonts w:cs="David" w:hint="cs"/>
          <w:rtl/>
        </w:rPr>
        <w:t xml:space="preserve"> הצהרת אמונים של חבר כנסת)? מי נגד? מי נמנע?</w:t>
      </w:r>
    </w:p>
    <w:p w14:paraId="5A0B9CA0" w14:textId="77777777" w:rsidR="00EF355B" w:rsidRDefault="00EF355B" w:rsidP="00EF355B">
      <w:pPr>
        <w:bidi/>
        <w:jc w:val="both"/>
        <w:rPr>
          <w:rFonts w:cs="David" w:hint="cs"/>
          <w:rtl/>
        </w:rPr>
      </w:pPr>
    </w:p>
    <w:p w14:paraId="0A848224" w14:textId="77777777" w:rsidR="00EF355B" w:rsidRDefault="00EF355B" w:rsidP="00EF355B">
      <w:pPr>
        <w:bidi/>
        <w:jc w:val="center"/>
        <w:rPr>
          <w:rFonts w:cs="David" w:hint="cs"/>
          <w:b/>
          <w:bCs/>
          <w:rtl/>
        </w:rPr>
      </w:pPr>
      <w:r>
        <w:rPr>
          <w:rFonts w:cs="David" w:hint="cs"/>
          <w:b/>
          <w:bCs/>
          <w:rtl/>
        </w:rPr>
        <w:t>הצבעה</w:t>
      </w:r>
    </w:p>
    <w:p w14:paraId="188154A8" w14:textId="77777777" w:rsidR="00EF355B" w:rsidRDefault="00EF355B" w:rsidP="00EF355B">
      <w:pPr>
        <w:bidi/>
        <w:jc w:val="center"/>
        <w:rPr>
          <w:rFonts w:cs="David" w:hint="cs"/>
          <w:b/>
          <w:bCs/>
          <w:rtl/>
        </w:rPr>
      </w:pPr>
    </w:p>
    <w:p w14:paraId="34995FA3" w14:textId="77777777" w:rsidR="00EF355B" w:rsidRDefault="00EF355B" w:rsidP="00EF355B">
      <w:pPr>
        <w:bidi/>
        <w:jc w:val="center"/>
        <w:rPr>
          <w:rFonts w:cs="David" w:hint="cs"/>
          <w:rtl/>
        </w:rPr>
      </w:pPr>
      <w:r>
        <w:rPr>
          <w:rFonts w:cs="David" w:hint="cs"/>
          <w:rtl/>
        </w:rPr>
        <w:t xml:space="preserve">בעד ההצעה לפטור את הצעות החוק מחובת הנחה </w:t>
      </w:r>
      <w:r>
        <w:rPr>
          <w:rFonts w:cs="David"/>
          <w:rtl/>
        </w:rPr>
        <w:t>–</w:t>
      </w:r>
      <w:r>
        <w:rPr>
          <w:rFonts w:cs="David" w:hint="cs"/>
          <w:rtl/>
        </w:rPr>
        <w:t xml:space="preserve"> 11</w:t>
      </w:r>
    </w:p>
    <w:p w14:paraId="7AF6C94D" w14:textId="77777777" w:rsidR="00EF355B" w:rsidRDefault="00EF355B" w:rsidP="00EF355B">
      <w:pPr>
        <w:bidi/>
        <w:jc w:val="center"/>
        <w:rPr>
          <w:rFonts w:cs="David" w:hint="cs"/>
          <w:rtl/>
        </w:rPr>
      </w:pPr>
      <w:r>
        <w:rPr>
          <w:rFonts w:cs="David" w:hint="cs"/>
          <w:rtl/>
        </w:rPr>
        <w:t xml:space="preserve">נגד </w:t>
      </w:r>
      <w:r>
        <w:rPr>
          <w:rFonts w:cs="David"/>
          <w:rtl/>
        </w:rPr>
        <w:t>–</w:t>
      </w:r>
      <w:r>
        <w:rPr>
          <w:rFonts w:cs="David" w:hint="cs"/>
          <w:rtl/>
        </w:rPr>
        <w:t xml:space="preserve"> 1</w:t>
      </w:r>
    </w:p>
    <w:p w14:paraId="68958E0D" w14:textId="77777777" w:rsidR="00EF355B" w:rsidRDefault="00EF355B" w:rsidP="00EF355B">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4C7764F5" w14:textId="77777777" w:rsidR="00EF355B" w:rsidRDefault="00EF355B" w:rsidP="00EF355B">
      <w:pPr>
        <w:bidi/>
        <w:jc w:val="center"/>
        <w:rPr>
          <w:rFonts w:cs="David" w:hint="cs"/>
          <w:rtl/>
        </w:rPr>
      </w:pPr>
      <w:r>
        <w:rPr>
          <w:rFonts w:cs="David" w:hint="cs"/>
          <w:rtl/>
        </w:rPr>
        <w:t>ההצעה לפטור את הצעות החוק מחובת הנחה נתקבלה.</w:t>
      </w:r>
    </w:p>
    <w:p w14:paraId="1B68FBD9" w14:textId="77777777" w:rsidR="00EF355B" w:rsidRDefault="00EF355B" w:rsidP="00EF355B">
      <w:pPr>
        <w:bidi/>
        <w:jc w:val="both"/>
        <w:rPr>
          <w:rFonts w:cs="David" w:hint="cs"/>
          <w:rtl/>
        </w:rPr>
      </w:pPr>
    </w:p>
    <w:p w14:paraId="25927C71" w14:textId="77777777" w:rsidR="00EF355B" w:rsidRDefault="00EF355B" w:rsidP="00EF355B">
      <w:pPr>
        <w:bidi/>
        <w:jc w:val="both"/>
        <w:rPr>
          <w:rFonts w:cs="David" w:hint="cs"/>
          <w:rtl/>
        </w:rPr>
      </w:pPr>
      <w:r>
        <w:rPr>
          <w:rFonts w:cs="David" w:hint="cs"/>
          <w:u w:val="single"/>
          <w:rtl/>
        </w:rPr>
        <w:t>היו"ר רוחמה אברהם:</w:t>
      </w:r>
    </w:p>
    <w:p w14:paraId="7FBCAEE6" w14:textId="77777777" w:rsidR="00EF355B" w:rsidRDefault="00EF355B" w:rsidP="00EF355B">
      <w:pPr>
        <w:bidi/>
        <w:jc w:val="both"/>
        <w:rPr>
          <w:rFonts w:cs="David" w:hint="cs"/>
          <w:rtl/>
        </w:rPr>
      </w:pPr>
    </w:p>
    <w:p w14:paraId="048EA212" w14:textId="77777777" w:rsidR="00EF355B" w:rsidRDefault="00EF355B" w:rsidP="00EF355B">
      <w:pPr>
        <w:bidi/>
        <w:jc w:val="both"/>
        <w:rPr>
          <w:rFonts w:cs="David" w:hint="cs"/>
          <w:rtl/>
        </w:rPr>
      </w:pPr>
      <w:r>
        <w:rPr>
          <w:rFonts w:cs="David" w:hint="cs"/>
          <w:rtl/>
        </w:rPr>
        <w:tab/>
        <w:t xml:space="preserve">11 הצביעו בעד ומתנגד אחד, ולפיכך אני קובעת ששתי הצעות החוק קיבלו פטור מחובת הנחה. </w:t>
      </w:r>
    </w:p>
    <w:p w14:paraId="6EEC5165" w14:textId="77777777" w:rsidR="00EF355B" w:rsidRDefault="00EF355B" w:rsidP="00EF355B">
      <w:pPr>
        <w:bidi/>
        <w:jc w:val="both"/>
        <w:rPr>
          <w:rFonts w:cs="David" w:hint="cs"/>
          <w:rtl/>
        </w:rPr>
      </w:pPr>
    </w:p>
    <w:p w14:paraId="7AFB8D1E" w14:textId="77777777" w:rsidR="00EF355B" w:rsidRDefault="00EF355B" w:rsidP="00EF355B">
      <w:pPr>
        <w:bidi/>
        <w:jc w:val="both"/>
        <w:rPr>
          <w:rFonts w:cs="David" w:hint="cs"/>
          <w:rtl/>
        </w:rPr>
      </w:pPr>
      <w:proofErr w:type="spellStart"/>
      <w:r>
        <w:rPr>
          <w:rFonts w:cs="David" w:hint="cs"/>
          <w:u w:val="single"/>
          <w:rtl/>
        </w:rPr>
        <w:t>מוחמד</w:t>
      </w:r>
      <w:proofErr w:type="spellEnd"/>
      <w:r>
        <w:rPr>
          <w:rFonts w:cs="David" w:hint="cs"/>
          <w:u w:val="single"/>
          <w:rtl/>
        </w:rPr>
        <w:t xml:space="preserve"> ברכה:</w:t>
      </w:r>
    </w:p>
    <w:p w14:paraId="1F61BACD" w14:textId="77777777" w:rsidR="00EF355B" w:rsidRDefault="00EF355B" w:rsidP="00EF355B">
      <w:pPr>
        <w:bidi/>
        <w:jc w:val="both"/>
        <w:rPr>
          <w:rFonts w:cs="David" w:hint="cs"/>
          <w:rtl/>
        </w:rPr>
      </w:pPr>
    </w:p>
    <w:p w14:paraId="03480A8A" w14:textId="77777777" w:rsidR="00EF355B" w:rsidRDefault="00EF355B" w:rsidP="00EF355B">
      <w:pPr>
        <w:bidi/>
        <w:jc w:val="both"/>
        <w:rPr>
          <w:rFonts w:cs="David" w:hint="cs"/>
          <w:rtl/>
        </w:rPr>
      </w:pPr>
      <w:r>
        <w:rPr>
          <w:rFonts w:cs="David" w:hint="cs"/>
          <w:rtl/>
        </w:rPr>
        <w:tab/>
        <w:t xml:space="preserve"> גברתי היושבת-ראש, לא היה קוורום.</w:t>
      </w:r>
    </w:p>
    <w:p w14:paraId="7DC90F38" w14:textId="77777777" w:rsidR="00EF355B" w:rsidRDefault="00EF355B" w:rsidP="00EF355B">
      <w:pPr>
        <w:bidi/>
        <w:jc w:val="both"/>
        <w:rPr>
          <w:rFonts w:cs="David" w:hint="cs"/>
          <w:rtl/>
        </w:rPr>
      </w:pPr>
    </w:p>
    <w:p w14:paraId="2559D54D" w14:textId="77777777" w:rsidR="00EF355B" w:rsidRDefault="00EF355B" w:rsidP="00EF355B">
      <w:pPr>
        <w:bidi/>
        <w:jc w:val="both"/>
        <w:rPr>
          <w:rFonts w:cs="David" w:hint="cs"/>
          <w:rtl/>
        </w:rPr>
      </w:pPr>
      <w:r>
        <w:rPr>
          <w:rFonts w:cs="David" w:hint="cs"/>
          <w:u w:val="single"/>
          <w:rtl/>
        </w:rPr>
        <w:t>היו"ר רוחמה אברהם:</w:t>
      </w:r>
    </w:p>
    <w:p w14:paraId="0258C26B" w14:textId="77777777" w:rsidR="00EF355B" w:rsidRDefault="00EF355B" w:rsidP="00EF355B">
      <w:pPr>
        <w:bidi/>
        <w:jc w:val="both"/>
        <w:rPr>
          <w:rFonts w:cs="David" w:hint="cs"/>
          <w:rtl/>
        </w:rPr>
      </w:pPr>
    </w:p>
    <w:p w14:paraId="22273560" w14:textId="77777777" w:rsidR="00EF355B" w:rsidRDefault="00EF355B" w:rsidP="00EF355B">
      <w:pPr>
        <w:bidi/>
        <w:jc w:val="both"/>
        <w:rPr>
          <w:rFonts w:cs="David" w:hint="cs"/>
          <w:rtl/>
        </w:rPr>
      </w:pPr>
      <w:r>
        <w:rPr>
          <w:rFonts w:cs="David" w:hint="cs"/>
          <w:rtl/>
        </w:rPr>
        <w:tab/>
        <w:t xml:space="preserve"> לקוורום מספיקים תשעה. </w:t>
      </w:r>
    </w:p>
    <w:p w14:paraId="553767B0" w14:textId="77777777" w:rsidR="00EF355B" w:rsidRDefault="00EF355B" w:rsidP="00EF355B">
      <w:pPr>
        <w:bidi/>
        <w:jc w:val="both"/>
        <w:rPr>
          <w:rFonts w:cs="David" w:hint="cs"/>
          <w:rtl/>
        </w:rPr>
      </w:pPr>
    </w:p>
    <w:p w14:paraId="4991A42D" w14:textId="77777777" w:rsidR="00EF355B" w:rsidRDefault="00EF355B" w:rsidP="00EF355B">
      <w:pPr>
        <w:bidi/>
        <w:jc w:val="both"/>
        <w:rPr>
          <w:rFonts w:cs="David" w:hint="cs"/>
          <w:rtl/>
        </w:rPr>
      </w:pPr>
    </w:p>
    <w:p w14:paraId="735438FF" w14:textId="77777777" w:rsidR="00EF355B" w:rsidRDefault="00EF355B" w:rsidP="00EF355B">
      <w:pPr>
        <w:bidi/>
        <w:jc w:val="both"/>
        <w:rPr>
          <w:rFonts w:cs="David" w:hint="cs"/>
          <w:rtl/>
        </w:rPr>
      </w:pPr>
    </w:p>
    <w:p w14:paraId="011B8900" w14:textId="77777777" w:rsidR="00EF355B" w:rsidRDefault="00EF355B" w:rsidP="00EF355B">
      <w:pPr>
        <w:bidi/>
        <w:jc w:val="both"/>
        <w:rPr>
          <w:rFonts w:cs="David" w:hint="cs"/>
          <w:rtl/>
        </w:rPr>
      </w:pPr>
    </w:p>
    <w:p w14:paraId="186369F1" w14:textId="77777777" w:rsidR="00EF355B" w:rsidRDefault="00EF355B" w:rsidP="00EF355B">
      <w:pPr>
        <w:bidi/>
        <w:jc w:val="both"/>
        <w:rPr>
          <w:rFonts w:cs="David" w:hint="cs"/>
          <w:rtl/>
        </w:rPr>
      </w:pPr>
    </w:p>
    <w:p w14:paraId="38E40B15" w14:textId="77777777" w:rsidR="00EF355B" w:rsidRPr="00E0669E" w:rsidRDefault="00EF355B" w:rsidP="00EF355B">
      <w:pPr>
        <w:bidi/>
        <w:jc w:val="both"/>
        <w:rPr>
          <w:rFonts w:cs="David" w:hint="cs"/>
          <w:rtl/>
        </w:rPr>
      </w:pPr>
    </w:p>
    <w:p w14:paraId="1F8A0361" w14:textId="77777777" w:rsidR="00EF355B" w:rsidRPr="00442368" w:rsidRDefault="00EF355B" w:rsidP="00EF355B">
      <w:pPr>
        <w:bidi/>
        <w:jc w:val="both"/>
        <w:rPr>
          <w:rFonts w:cs="David" w:hint="cs"/>
          <w:rtl/>
        </w:rPr>
      </w:pPr>
    </w:p>
    <w:p w14:paraId="0CB05AD6" w14:textId="77777777" w:rsidR="00EF355B" w:rsidRDefault="00EF355B" w:rsidP="00EF355B">
      <w:pPr>
        <w:bidi/>
        <w:jc w:val="both"/>
        <w:rPr>
          <w:rFonts w:cs="David" w:hint="cs"/>
          <w:u w:val="single"/>
          <w:rtl/>
        </w:rPr>
      </w:pPr>
    </w:p>
    <w:p w14:paraId="649978DD" w14:textId="77777777" w:rsidR="00EF355B" w:rsidRPr="006D75FE" w:rsidRDefault="00EF355B" w:rsidP="00EF355B">
      <w:pPr>
        <w:bidi/>
        <w:jc w:val="both"/>
        <w:rPr>
          <w:rFonts w:cs="David" w:hint="cs"/>
          <w:rtl/>
        </w:rPr>
      </w:pPr>
    </w:p>
    <w:p w14:paraId="6EBEAE2B" w14:textId="77777777" w:rsidR="00EF355B" w:rsidRDefault="00EF355B" w:rsidP="00EF355B">
      <w:pPr>
        <w:bidi/>
        <w:ind w:firstLine="720"/>
        <w:jc w:val="both"/>
        <w:rPr>
          <w:rFonts w:cs="David" w:hint="cs"/>
          <w:u w:val="single"/>
          <w:rtl/>
        </w:rPr>
      </w:pPr>
      <w:r>
        <w:rPr>
          <w:rFonts w:cs="David"/>
          <w:rtl/>
        </w:rPr>
        <w:br w:type="page"/>
      </w:r>
      <w:r>
        <w:rPr>
          <w:rFonts w:cs="David" w:hint="cs"/>
          <w:u w:val="single"/>
          <w:rtl/>
        </w:rPr>
        <w:t xml:space="preserve">4. בקשת חבר הכנסת משה גפני להקדמת הדיון בהצעת חוק מיסוי מקרקעין (שבח, מכירה ורכישה)(תיקון </w:t>
      </w:r>
      <w:r>
        <w:rPr>
          <w:rFonts w:cs="David"/>
          <w:u w:val="single"/>
          <w:rtl/>
        </w:rPr>
        <w:t>–</w:t>
      </w:r>
      <w:r>
        <w:rPr>
          <w:rFonts w:cs="David" w:hint="cs"/>
          <w:u w:val="single"/>
          <w:rtl/>
        </w:rPr>
        <w:t xml:space="preserve"> הפחתת מס רכישה), </w:t>
      </w:r>
      <w:proofErr w:type="spellStart"/>
      <w:r>
        <w:rPr>
          <w:rFonts w:cs="David" w:hint="cs"/>
          <w:u w:val="single"/>
          <w:rtl/>
        </w:rPr>
        <w:t>התשס"ז</w:t>
      </w:r>
      <w:proofErr w:type="spellEnd"/>
      <w:r>
        <w:rPr>
          <w:rFonts w:cs="David" w:hint="cs"/>
          <w:u w:val="single"/>
          <w:rtl/>
        </w:rPr>
        <w:t>-2007</w:t>
      </w:r>
    </w:p>
    <w:p w14:paraId="242C9970" w14:textId="77777777" w:rsidR="00EF355B" w:rsidRDefault="00EF355B" w:rsidP="00EF355B">
      <w:pPr>
        <w:bidi/>
        <w:jc w:val="both"/>
        <w:rPr>
          <w:rFonts w:cs="David" w:hint="cs"/>
          <w:u w:val="single"/>
          <w:rtl/>
        </w:rPr>
      </w:pPr>
    </w:p>
    <w:p w14:paraId="5E07343A" w14:textId="77777777" w:rsidR="00EF355B" w:rsidRDefault="00EF355B" w:rsidP="00EF355B">
      <w:pPr>
        <w:bidi/>
        <w:jc w:val="both"/>
        <w:rPr>
          <w:rFonts w:cs="David" w:hint="cs"/>
          <w:rtl/>
        </w:rPr>
      </w:pPr>
      <w:r>
        <w:rPr>
          <w:rFonts w:cs="David" w:hint="cs"/>
          <w:u w:val="single"/>
          <w:rtl/>
        </w:rPr>
        <w:t>היו"ר רוחמה אברהם:</w:t>
      </w:r>
    </w:p>
    <w:p w14:paraId="556B8D67" w14:textId="77777777" w:rsidR="00EF355B" w:rsidRDefault="00EF355B" w:rsidP="00EF355B">
      <w:pPr>
        <w:bidi/>
        <w:jc w:val="both"/>
        <w:rPr>
          <w:rFonts w:cs="David" w:hint="cs"/>
          <w:rtl/>
        </w:rPr>
      </w:pPr>
    </w:p>
    <w:p w14:paraId="1A1C9DAF" w14:textId="77777777" w:rsidR="00EF355B" w:rsidRDefault="00EF355B" w:rsidP="00EF355B">
      <w:pPr>
        <w:bidi/>
        <w:jc w:val="both"/>
        <w:rPr>
          <w:rFonts w:cs="David" w:hint="cs"/>
          <w:rtl/>
        </w:rPr>
      </w:pPr>
      <w:r>
        <w:rPr>
          <w:rFonts w:cs="David" w:hint="cs"/>
          <w:rtl/>
        </w:rPr>
        <w:tab/>
        <w:t xml:space="preserve"> חבר הכנסת גפני מבקש פטור מחובת הנחה בהצעת חוק מיסוי מקרקעין. חבר הכנסת גפני, בבקשה. </w:t>
      </w:r>
    </w:p>
    <w:p w14:paraId="56DA0050" w14:textId="77777777" w:rsidR="00EF355B" w:rsidRDefault="00EF355B" w:rsidP="00EF355B">
      <w:pPr>
        <w:bidi/>
        <w:jc w:val="both"/>
        <w:rPr>
          <w:rFonts w:cs="David" w:hint="cs"/>
          <w:rtl/>
        </w:rPr>
      </w:pPr>
    </w:p>
    <w:p w14:paraId="044AF0AE" w14:textId="77777777" w:rsidR="00EF355B" w:rsidRDefault="00EF355B" w:rsidP="00EF355B">
      <w:pPr>
        <w:bidi/>
        <w:jc w:val="both"/>
        <w:rPr>
          <w:rFonts w:cs="David" w:hint="cs"/>
          <w:rtl/>
        </w:rPr>
      </w:pPr>
      <w:r>
        <w:rPr>
          <w:rFonts w:cs="David" w:hint="cs"/>
          <w:u w:val="single"/>
          <w:rtl/>
        </w:rPr>
        <w:t>משה גפני:</w:t>
      </w:r>
    </w:p>
    <w:p w14:paraId="4A00011A" w14:textId="77777777" w:rsidR="00EF355B" w:rsidRDefault="00EF355B" w:rsidP="00EF355B">
      <w:pPr>
        <w:bidi/>
        <w:jc w:val="both"/>
        <w:rPr>
          <w:rFonts w:cs="David" w:hint="cs"/>
          <w:rtl/>
        </w:rPr>
      </w:pPr>
    </w:p>
    <w:p w14:paraId="7D371DA1" w14:textId="77777777" w:rsidR="00EF355B" w:rsidRDefault="00EF355B" w:rsidP="00EF355B">
      <w:pPr>
        <w:bidi/>
        <w:jc w:val="both"/>
        <w:rPr>
          <w:rFonts w:cs="David" w:hint="cs"/>
          <w:rtl/>
        </w:rPr>
      </w:pPr>
      <w:r>
        <w:rPr>
          <w:rFonts w:cs="David" w:hint="cs"/>
          <w:rtl/>
        </w:rPr>
        <w:tab/>
        <w:t xml:space="preserve"> אני מבקש פטור מחובת הנחה מסיבה טכנית. בחוק ההסדרים העברתי פטור ממס רכישה על דירה עד 600,000 שקל. המגמה של הממשלה היא לבטל את מס הרכישה. הנחתי את הצעת החוק הזאת רק בתחילת הכנסת, משום שלא הספקתי לעשות זאת קודם לכן. לפיכך, מסיבה טכנית, אני מבקש לאשר פטור מחובת הנחה, כדי שאוכל להיצמד להצעות חוק אחרות. </w:t>
      </w:r>
    </w:p>
    <w:p w14:paraId="4678ABDD" w14:textId="77777777" w:rsidR="00EF355B" w:rsidRDefault="00EF355B" w:rsidP="00EF355B">
      <w:pPr>
        <w:bidi/>
        <w:jc w:val="both"/>
        <w:rPr>
          <w:rFonts w:cs="David" w:hint="cs"/>
          <w:rtl/>
        </w:rPr>
      </w:pPr>
    </w:p>
    <w:p w14:paraId="1E661939" w14:textId="77777777" w:rsidR="00EF355B" w:rsidRDefault="00EF355B" w:rsidP="00EF355B">
      <w:pPr>
        <w:bidi/>
        <w:jc w:val="both"/>
        <w:rPr>
          <w:rFonts w:cs="David" w:hint="cs"/>
          <w:rtl/>
        </w:rPr>
      </w:pPr>
      <w:r>
        <w:rPr>
          <w:rFonts w:cs="David" w:hint="cs"/>
          <w:u w:val="single"/>
          <w:rtl/>
        </w:rPr>
        <w:t>היו"ר רוחמה אברהם:</w:t>
      </w:r>
    </w:p>
    <w:p w14:paraId="4DE274AD" w14:textId="77777777" w:rsidR="00EF355B" w:rsidRDefault="00EF355B" w:rsidP="00EF355B">
      <w:pPr>
        <w:bidi/>
        <w:jc w:val="both"/>
        <w:rPr>
          <w:rFonts w:cs="David" w:hint="cs"/>
          <w:rtl/>
        </w:rPr>
      </w:pPr>
    </w:p>
    <w:p w14:paraId="03A2E9F1" w14:textId="77777777" w:rsidR="00EF355B" w:rsidRDefault="00EF355B" w:rsidP="00EF355B">
      <w:pPr>
        <w:bidi/>
        <w:jc w:val="both"/>
        <w:rPr>
          <w:rFonts w:cs="David" w:hint="cs"/>
          <w:rtl/>
        </w:rPr>
      </w:pPr>
      <w:r>
        <w:rPr>
          <w:rFonts w:cs="David" w:hint="cs"/>
          <w:rtl/>
        </w:rPr>
        <w:tab/>
        <w:t xml:space="preserve"> מכיוון שנמצאת כאן נציגת הממשלה, מן הראוי שנאפשר לה לדבר.</w:t>
      </w:r>
    </w:p>
    <w:p w14:paraId="1BF574E8" w14:textId="77777777" w:rsidR="00EF355B" w:rsidRDefault="00EF355B" w:rsidP="00EF355B">
      <w:pPr>
        <w:bidi/>
        <w:jc w:val="both"/>
        <w:rPr>
          <w:rFonts w:cs="David" w:hint="cs"/>
          <w:rtl/>
        </w:rPr>
      </w:pPr>
    </w:p>
    <w:p w14:paraId="32929E28" w14:textId="77777777" w:rsidR="00EF355B" w:rsidRDefault="00EF355B" w:rsidP="00EF355B">
      <w:pPr>
        <w:bidi/>
        <w:jc w:val="both"/>
        <w:rPr>
          <w:rFonts w:cs="David" w:hint="cs"/>
          <w:rtl/>
        </w:rPr>
      </w:pPr>
      <w:r>
        <w:rPr>
          <w:rFonts w:cs="David" w:hint="cs"/>
          <w:u w:val="single"/>
          <w:rtl/>
        </w:rPr>
        <w:t>יעל קינן-</w:t>
      </w:r>
      <w:proofErr w:type="spellStart"/>
      <w:r>
        <w:rPr>
          <w:rFonts w:cs="David" w:hint="cs"/>
          <w:u w:val="single"/>
          <w:rtl/>
        </w:rPr>
        <w:t>מרקוביץ</w:t>
      </w:r>
      <w:proofErr w:type="spellEnd"/>
      <w:r>
        <w:rPr>
          <w:rFonts w:cs="David" w:hint="cs"/>
          <w:u w:val="single"/>
          <w:rtl/>
        </w:rPr>
        <w:t>:</w:t>
      </w:r>
    </w:p>
    <w:p w14:paraId="3DCA2F03" w14:textId="77777777" w:rsidR="00EF355B" w:rsidRDefault="00EF355B" w:rsidP="00EF355B">
      <w:pPr>
        <w:bidi/>
        <w:jc w:val="both"/>
        <w:rPr>
          <w:rFonts w:cs="David" w:hint="cs"/>
          <w:rtl/>
        </w:rPr>
      </w:pPr>
    </w:p>
    <w:p w14:paraId="107A4EB3" w14:textId="77777777" w:rsidR="00EF355B" w:rsidRDefault="00EF355B" w:rsidP="00EF355B">
      <w:pPr>
        <w:bidi/>
        <w:ind w:firstLine="720"/>
        <w:jc w:val="both"/>
        <w:rPr>
          <w:rFonts w:cs="David" w:hint="cs"/>
          <w:rtl/>
        </w:rPr>
      </w:pPr>
      <w:r>
        <w:rPr>
          <w:rFonts w:cs="David" w:hint="cs"/>
          <w:rtl/>
        </w:rPr>
        <w:t xml:space="preserve">אנחנו חושבים שאין מקום לפטור מחובת הנחה, מכיוון שמדובר בהליך שאינו הליך שגרתי.  צריך נימוק מאוד </w:t>
      </w:r>
      <w:proofErr w:type="spellStart"/>
      <w:r>
        <w:rPr>
          <w:rFonts w:cs="David" w:hint="cs"/>
          <w:rtl/>
        </w:rPr>
        <w:t>מאוד</w:t>
      </w:r>
      <w:proofErr w:type="spellEnd"/>
      <w:r>
        <w:rPr>
          <w:rFonts w:cs="David" w:hint="cs"/>
          <w:rtl/>
        </w:rPr>
        <w:t xml:space="preserve"> חזק. </w:t>
      </w:r>
    </w:p>
    <w:p w14:paraId="3F29DCE1" w14:textId="77777777" w:rsidR="00EF355B" w:rsidRDefault="00EF355B" w:rsidP="00EF355B">
      <w:pPr>
        <w:bidi/>
        <w:ind w:firstLine="720"/>
        <w:jc w:val="both"/>
        <w:rPr>
          <w:rFonts w:cs="David" w:hint="cs"/>
          <w:rtl/>
        </w:rPr>
      </w:pPr>
    </w:p>
    <w:p w14:paraId="440B71E3" w14:textId="77777777" w:rsidR="00EF355B" w:rsidRDefault="00EF355B" w:rsidP="00EF355B">
      <w:pPr>
        <w:bidi/>
        <w:ind w:firstLine="720"/>
        <w:jc w:val="both"/>
        <w:rPr>
          <w:rFonts w:cs="David" w:hint="cs"/>
          <w:rtl/>
        </w:rPr>
      </w:pPr>
      <w:r>
        <w:rPr>
          <w:rFonts w:cs="David" w:hint="cs"/>
          <w:rtl/>
        </w:rPr>
        <w:t xml:space="preserve">ביום ראשון עלתה הצעתו של חבר הכנסת גדעון סער, הצעת חוק מאוד דומה, בוועדת שרים לענייני חקיקה. ועדת שרים לענייני חקיקה החליטה לדחות את ההחלטה ב-60 יום, על מנת שנציגי משרד האוצר יבואו בדברים עם המציע וכדי שנגיע למשא ומתן. </w:t>
      </w:r>
    </w:p>
    <w:p w14:paraId="061CFC9E" w14:textId="77777777" w:rsidR="00EF355B" w:rsidRDefault="00EF355B" w:rsidP="00EF355B">
      <w:pPr>
        <w:bidi/>
        <w:ind w:firstLine="720"/>
        <w:jc w:val="both"/>
        <w:rPr>
          <w:rFonts w:cs="David" w:hint="cs"/>
          <w:rtl/>
        </w:rPr>
      </w:pPr>
    </w:p>
    <w:p w14:paraId="2113E323" w14:textId="77777777" w:rsidR="00EF355B" w:rsidRDefault="00EF355B" w:rsidP="00EF355B">
      <w:pPr>
        <w:bidi/>
        <w:jc w:val="both"/>
        <w:rPr>
          <w:rFonts w:cs="David" w:hint="cs"/>
          <w:rtl/>
        </w:rPr>
      </w:pPr>
      <w:r>
        <w:rPr>
          <w:rFonts w:cs="David" w:hint="cs"/>
          <w:u w:val="single"/>
          <w:rtl/>
        </w:rPr>
        <w:t>גדעון סער:</w:t>
      </w:r>
    </w:p>
    <w:p w14:paraId="12FD6FDD" w14:textId="77777777" w:rsidR="00EF355B" w:rsidRDefault="00EF355B" w:rsidP="00EF355B">
      <w:pPr>
        <w:bidi/>
        <w:ind w:firstLine="720"/>
        <w:jc w:val="both"/>
        <w:rPr>
          <w:rFonts w:cs="David" w:hint="cs"/>
          <w:rtl/>
        </w:rPr>
      </w:pPr>
    </w:p>
    <w:p w14:paraId="1FB922F7" w14:textId="77777777" w:rsidR="00EF355B" w:rsidRDefault="00EF355B" w:rsidP="00EF355B">
      <w:pPr>
        <w:bidi/>
        <w:ind w:left="720"/>
        <w:jc w:val="both"/>
        <w:rPr>
          <w:rFonts w:cs="David" w:hint="cs"/>
          <w:rtl/>
        </w:rPr>
      </w:pPr>
      <w:r>
        <w:rPr>
          <w:rFonts w:cs="David" w:hint="cs"/>
          <w:rtl/>
        </w:rPr>
        <w:t>דרך אגב, מדוע נדרשים 60 יום כדי לשאת ולתת עמי?</w:t>
      </w:r>
    </w:p>
    <w:p w14:paraId="1C7F219E" w14:textId="77777777" w:rsidR="00EF355B" w:rsidRDefault="00EF355B" w:rsidP="00EF355B">
      <w:pPr>
        <w:bidi/>
        <w:ind w:left="720"/>
        <w:jc w:val="both"/>
        <w:rPr>
          <w:rFonts w:cs="David" w:hint="cs"/>
          <w:rtl/>
        </w:rPr>
      </w:pPr>
    </w:p>
    <w:p w14:paraId="5439739A" w14:textId="77777777" w:rsidR="00EF355B" w:rsidRDefault="00EF355B" w:rsidP="00EF355B">
      <w:pPr>
        <w:bidi/>
        <w:jc w:val="both"/>
        <w:rPr>
          <w:rFonts w:cs="David" w:hint="cs"/>
          <w:rtl/>
        </w:rPr>
      </w:pPr>
      <w:r w:rsidRPr="006642C0">
        <w:rPr>
          <w:rFonts w:cs="David" w:hint="cs"/>
          <w:u w:val="single"/>
          <w:rtl/>
        </w:rPr>
        <w:t xml:space="preserve">יעל קינן </w:t>
      </w:r>
      <w:r w:rsidRPr="006642C0">
        <w:rPr>
          <w:rFonts w:cs="David"/>
          <w:u w:val="single"/>
          <w:rtl/>
        </w:rPr>
        <w:t>–</w:t>
      </w:r>
      <w:proofErr w:type="spellStart"/>
      <w:r w:rsidRPr="006642C0">
        <w:rPr>
          <w:rFonts w:cs="David" w:hint="cs"/>
          <w:u w:val="single"/>
          <w:rtl/>
        </w:rPr>
        <w:t>מרקוביץ</w:t>
      </w:r>
      <w:proofErr w:type="spellEnd"/>
      <w:r w:rsidRPr="006642C0">
        <w:rPr>
          <w:rFonts w:cs="David" w:hint="cs"/>
          <w:u w:val="single"/>
          <w:rtl/>
        </w:rPr>
        <w:t>:</w:t>
      </w:r>
    </w:p>
    <w:p w14:paraId="3B14C68B" w14:textId="77777777" w:rsidR="00EF355B" w:rsidRDefault="00EF355B" w:rsidP="00EF355B">
      <w:pPr>
        <w:bidi/>
        <w:jc w:val="both"/>
        <w:rPr>
          <w:rFonts w:cs="David" w:hint="cs"/>
          <w:rtl/>
        </w:rPr>
      </w:pPr>
    </w:p>
    <w:p w14:paraId="2711960B" w14:textId="77777777" w:rsidR="00EF355B" w:rsidRDefault="00EF355B" w:rsidP="00EF355B">
      <w:pPr>
        <w:bidi/>
        <w:jc w:val="both"/>
        <w:rPr>
          <w:rFonts w:cs="David" w:hint="cs"/>
          <w:rtl/>
        </w:rPr>
      </w:pPr>
      <w:r>
        <w:rPr>
          <w:rFonts w:cs="David" w:hint="cs"/>
          <w:rtl/>
        </w:rPr>
        <w:tab/>
        <w:t xml:space="preserve">אנחנו מוכנים לשאת ולתת גם ב-30 ימים. זו </w:t>
      </w:r>
      <w:proofErr w:type="spellStart"/>
      <w:r>
        <w:rPr>
          <w:rFonts w:cs="David" w:hint="cs"/>
          <w:rtl/>
        </w:rPr>
        <w:t>היתה</w:t>
      </w:r>
      <w:proofErr w:type="spellEnd"/>
      <w:r>
        <w:rPr>
          <w:rFonts w:cs="David" w:hint="cs"/>
          <w:rtl/>
        </w:rPr>
        <w:t xml:space="preserve"> החלטת ועדת שרים. ועדת שרים לענייני חקיקה גם החליטה שהיה ולא נמצה, לא נגיע למשא ומתן ויהיה סירוב, למעשה תידחה ההצעה. </w:t>
      </w:r>
    </w:p>
    <w:p w14:paraId="68B5EBC6" w14:textId="77777777" w:rsidR="00EF355B" w:rsidRDefault="00EF355B" w:rsidP="00EF355B">
      <w:pPr>
        <w:bidi/>
        <w:jc w:val="both"/>
        <w:rPr>
          <w:rFonts w:cs="David" w:hint="cs"/>
          <w:rtl/>
        </w:rPr>
      </w:pPr>
    </w:p>
    <w:p w14:paraId="26230B95" w14:textId="77777777" w:rsidR="00EF355B" w:rsidRDefault="00EF355B" w:rsidP="00EF355B">
      <w:pPr>
        <w:bidi/>
        <w:jc w:val="both"/>
        <w:rPr>
          <w:rFonts w:cs="David" w:hint="cs"/>
          <w:rtl/>
        </w:rPr>
      </w:pPr>
      <w:r>
        <w:rPr>
          <w:rFonts w:cs="David" w:hint="cs"/>
          <w:u w:val="single"/>
          <w:rtl/>
        </w:rPr>
        <w:t>גדעון סער:</w:t>
      </w:r>
    </w:p>
    <w:p w14:paraId="29802840" w14:textId="77777777" w:rsidR="00EF355B" w:rsidRDefault="00EF355B" w:rsidP="00EF355B">
      <w:pPr>
        <w:bidi/>
        <w:jc w:val="both"/>
        <w:rPr>
          <w:rFonts w:cs="David" w:hint="cs"/>
          <w:rtl/>
        </w:rPr>
      </w:pPr>
    </w:p>
    <w:p w14:paraId="3494DFEA" w14:textId="77777777" w:rsidR="00EF355B" w:rsidRDefault="00EF355B" w:rsidP="00EF355B">
      <w:pPr>
        <w:bidi/>
        <w:jc w:val="both"/>
        <w:rPr>
          <w:rFonts w:cs="David" w:hint="cs"/>
          <w:rtl/>
        </w:rPr>
      </w:pPr>
      <w:r>
        <w:rPr>
          <w:rFonts w:cs="David" w:hint="cs"/>
          <w:rtl/>
        </w:rPr>
        <w:tab/>
        <w:t xml:space="preserve">לא, המליאה תחליט אם לדחות. זו תהיה עמדתכם והמליאה היא שתאשר או לא תאשר. </w:t>
      </w:r>
    </w:p>
    <w:p w14:paraId="4E5EE47B" w14:textId="77777777" w:rsidR="00EF355B" w:rsidRDefault="00EF355B" w:rsidP="00EF355B">
      <w:pPr>
        <w:bidi/>
        <w:jc w:val="both"/>
        <w:rPr>
          <w:rFonts w:cs="David" w:hint="cs"/>
          <w:rtl/>
        </w:rPr>
      </w:pPr>
    </w:p>
    <w:p w14:paraId="29701FAC" w14:textId="77777777" w:rsidR="00EF355B" w:rsidRDefault="00EF355B" w:rsidP="00EF355B">
      <w:pPr>
        <w:bidi/>
        <w:jc w:val="both"/>
        <w:rPr>
          <w:rFonts w:cs="David" w:hint="cs"/>
          <w:rtl/>
        </w:rPr>
      </w:pPr>
      <w:r w:rsidRPr="006642C0">
        <w:rPr>
          <w:rFonts w:cs="David" w:hint="cs"/>
          <w:u w:val="single"/>
          <w:rtl/>
        </w:rPr>
        <w:t xml:space="preserve">יעל קינן </w:t>
      </w:r>
      <w:r w:rsidRPr="006642C0">
        <w:rPr>
          <w:rFonts w:cs="David"/>
          <w:u w:val="single"/>
          <w:rtl/>
        </w:rPr>
        <w:t>–</w:t>
      </w:r>
      <w:proofErr w:type="spellStart"/>
      <w:r w:rsidRPr="006642C0">
        <w:rPr>
          <w:rFonts w:cs="David" w:hint="cs"/>
          <w:u w:val="single"/>
          <w:rtl/>
        </w:rPr>
        <w:t>מרקוביץ</w:t>
      </w:r>
      <w:proofErr w:type="spellEnd"/>
      <w:r w:rsidRPr="006642C0">
        <w:rPr>
          <w:rFonts w:cs="David" w:hint="cs"/>
          <w:u w:val="single"/>
          <w:rtl/>
        </w:rPr>
        <w:t>:</w:t>
      </w:r>
    </w:p>
    <w:p w14:paraId="4D7BCCEB" w14:textId="77777777" w:rsidR="00EF355B" w:rsidRDefault="00EF355B" w:rsidP="00EF355B">
      <w:pPr>
        <w:bidi/>
        <w:jc w:val="both"/>
        <w:rPr>
          <w:rFonts w:cs="David" w:hint="cs"/>
          <w:rtl/>
        </w:rPr>
      </w:pPr>
    </w:p>
    <w:p w14:paraId="21713F7F" w14:textId="77777777" w:rsidR="00EF355B" w:rsidRDefault="00EF355B" w:rsidP="00EF355B">
      <w:pPr>
        <w:bidi/>
        <w:jc w:val="both"/>
        <w:rPr>
          <w:rFonts w:cs="David" w:hint="cs"/>
          <w:rtl/>
        </w:rPr>
      </w:pPr>
      <w:r>
        <w:rPr>
          <w:rFonts w:cs="David" w:hint="cs"/>
          <w:rtl/>
        </w:rPr>
        <w:tab/>
        <w:t xml:space="preserve">אני רוצה גם לציין ש-45 ימים של החובה להניח כמובן שכלולים במניין ה-60 ימים. </w:t>
      </w:r>
    </w:p>
    <w:p w14:paraId="109DA2BD" w14:textId="77777777" w:rsidR="00EF355B" w:rsidRDefault="00EF355B" w:rsidP="00EF355B">
      <w:pPr>
        <w:bidi/>
        <w:jc w:val="both"/>
        <w:rPr>
          <w:rFonts w:cs="David" w:hint="cs"/>
          <w:rtl/>
        </w:rPr>
      </w:pPr>
    </w:p>
    <w:p w14:paraId="0A78D799" w14:textId="77777777" w:rsidR="00EF355B" w:rsidRDefault="00EF355B" w:rsidP="00EF355B">
      <w:pPr>
        <w:bidi/>
        <w:jc w:val="both"/>
        <w:rPr>
          <w:rFonts w:cs="David" w:hint="cs"/>
          <w:rtl/>
        </w:rPr>
      </w:pPr>
      <w:r>
        <w:rPr>
          <w:rFonts w:cs="David" w:hint="cs"/>
          <w:u w:val="single"/>
          <w:rtl/>
        </w:rPr>
        <w:t>גדעון סער:</w:t>
      </w:r>
    </w:p>
    <w:p w14:paraId="58F3BF21" w14:textId="77777777" w:rsidR="00EF355B" w:rsidRDefault="00EF355B" w:rsidP="00EF355B">
      <w:pPr>
        <w:bidi/>
        <w:jc w:val="both"/>
        <w:rPr>
          <w:rFonts w:cs="David" w:hint="cs"/>
          <w:rtl/>
        </w:rPr>
      </w:pPr>
    </w:p>
    <w:p w14:paraId="19F837D2" w14:textId="77777777" w:rsidR="00EF355B" w:rsidRDefault="00EF355B" w:rsidP="00EF355B">
      <w:pPr>
        <w:bidi/>
        <w:jc w:val="both"/>
        <w:rPr>
          <w:rFonts w:cs="David" w:hint="cs"/>
          <w:rtl/>
        </w:rPr>
      </w:pPr>
      <w:r>
        <w:rPr>
          <w:rFonts w:cs="David" w:hint="cs"/>
          <w:rtl/>
        </w:rPr>
        <w:tab/>
        <w:t xml:space="preserve"> מה שעשתה עכשיו נציגת הממשלה הוא בגדר הוספת חטא על פשע. פה אני מגן על זכותו של חבר הכנסת גפני,  לא על זכותי, כי אני לא צריך פטור מחובת הנחה. כל מטרת החלטת ועדת השרים לענייני חקיקה לשאת ולתת תוך 60 יום על הצעת החוק היא רק כדי להרוויח זמן בהצעה  שברמה העקרונית כל הכנסת תומכת בה, בעצם לתמרן את הכנסת להתנגד להצעת החוק בלי להגיד מפורשות שהם נגד המס המטורף הזה, בעיקר על דירות שאינן דירות יוקרה. </w:t>
      </w:r>
    </w:p>
    <w:p w14:paraId="62823D2B" w14:textId="77777777" w:rsidR="00EF355B" w:rsidRDefault="00EF355B" w:rsidP="00EF355B">
      <w:pPr>
        <w:bidi/>
        <w:jc w:val="both"/>
        <w:rPr>
          <w:rFonts w:cs="David" w:hint="cs"/>
          <w:rtl/>
        </w:rPr>
      </w:pPr>
    </w:p>
    <w:p w14:paraId="39717835" w14:textId="77777777" w:rsidR="00EF355B" w:rsidRDefault="00EF355B" w:rsidP="00EF355B">
      <w:pPr>
        <w:bidi/>
        <w:jc w:val="both"/>
        <w:rPr>
          <w:rFonts w:cs="David" w:hint="cs"/>
          <w:rtl/>
        </w:rPr>
      </w:pPr>
      <w:r>
        <w:rPr>
          <w:rFonts w:cs="David" w:hint="cs"/>
          <w:rtl/>
        </w:rPr>
        <w:tab/>
        <w:t xml:space="preserve">לכן, אם ממילא אני זכאי להעלות את ההצעה שלי כפי שנקבע, למה לפגוע בחבר הכנסת גפני שתוכן ההצעה שלו מאוד דומה ולהתנגד לפטור מחובת הנחה? מה, זה הפרד ומשול? האם חושבים שאני לא יכול ליצור חזית עם חבר הכנסת גפני גם ככה? </w:t>
      </w:r>
    </w:p>
    <w:p w14:paraId="511D5E12" w14:textId="77777777" w:rsidR="00EF355B" w:rsidRDefault="00EF355B" w:rsidP="00EF355B">
      <w:pPr>
        <w:bidi/>
        <w:jc w:val="both"/>
        <w:rPr>
          <w:rFonts w:cs="David" w:hint="cs"/>
          <w:rtl/>
        </w:rPr>
      </w:pPr>
    </w:p>
    <w:p w14:paraId="6EAECA0E" w14:textId="77777777" w:rsidR="00EF355B" w:rsidRDefault="00EF355B" w:rsidP="00EF355B">
      <w:pPr>
        <w:bidi/>
        <w:jc w:val="both"/>
        <w:rPr>
          <w:rFonts w:cs="David" w:hint="cs"/>
          <w:rtl/>
        </w:rPr>
      </w:pPr>
      <w:r>
        <w:rPr>
          <w:rFonts w:cs="David" w:hint="cs"/>
          <w:rtl/>
        </w:rPr>
        <w:tab/>
        <w:t xml:space="preserve">לפיכך אני מבקש לאשר את בקשתו של חבר הכנסת גפני לפטור מחובת הנחה. </w:t>
      </w:r>
    </w:p>
    <w:p w14:paraId="428A5C0B" w14:textId="77777777" w:rsidR="00EF355B" w:rsidRDefault="00EF355B" w:rsidP="00EF355B">
      <w:pPr>
        <w:bidi/>
        <w:jc w:val="both"/>
        <w:rPr>
          <w:rFonts w:cs="David" w:hint="cs"/>
          <w:rtl/>
        </w:rPr>
      </w:pPr>
    </w:p>
    <w:p w14:paraId="50F9EDA2" w14:textId="77777777" w:rsidR="00EF355B" w:rsidRDefault="00EF355B" w:rsidP="00EF355B">
      <w:pPr>
        <w:bidi/>
        <w:jc w:val="both"/>
        <w:rPr>
          <w:rFonts w:cs="David" w:hint="cs"/>
          <w:rtl/>
        </w:rPr>
      </w:pPr>
      <w:r w:rsidRPr="006642C0">
        <w:rPr>
          <w:rFonts w:cs="David" w:hint="cs"/>
          <w:u w:val="single"/>
          <w:rtl/>
        </w:rPr>
        <w:t xml:space="preserve">יעל קינן </w:t>
      </w:r>
      <w:r w:rsidRPr="006642C0">
        <w:rPr>
          <w:rFonts w:cs="David"/>
          <w:u w:val="single"/>
          <w:rtl/>
        </w:rPr>
        <w:t>–</w:t>
      </w:r>
      <w:proofErr w:type="spellStart"/>
      <w:r w:rsidRPr="006642C0">
        <w:rPr>
          <w:rFonts w:cs="David" w:hint="cs"/>
          <w:u w:val="single"/>
          <w:rtl/>
        </w:rPr>
        <w:t>מרקוביץ</w:t>
      </w:r>
      <w:proofErr w:type="spellEnd"/>
      <w:r w:rsidRPr="006642C0">
        <w:rPr>
          <w:rFonts w:cs="David" w:hint="cs"/>
          <w:u w:val="single"/>
          <w:rtl/>
        </w:rPr>
        <w:t>:</w:t>
      </w:r>
    </w:p>
    <w:p w14:paraId="1F1E3F50" w14:textId="77777777" w:rsidR="00EF355B" w:rsidRDefault="00EF355B" w:rsidP="00EF355B">
      <w:pPr>
        <w:bidi/>
        <w:jc w:val="both"/>
        <w:rPr>
          <w:rFonts w:cs="David" w:hint="cs"/>
          <w:rtl/>
        </w:rPr>
      </w:pPr>
    </w:p>
    <w:p w14:paraId="666FA345" w14:textId="77777777" w:rsidR="00EF355B" w:rsidRDefault="00EF355B" w:rsidP="00EF355B">
      <w:pPr>
        <w:bidi/>
        <w:jc w:val="both"/>
        <w:rPr>
          <w:rFonts w:cs="David" w:hint="cs"/>
          <w:rtl/>
        </w:rPr>
      </w:pPr>
      <w:r>
        <w:rPr>
          <w:rFonts w:cs="David" w:hint="cs"/>
          <w:rtl/>
        </w:rPr>
        <w:tab/>
        <w:t xml:space="preserve">לא מדובר בדירות יוקרה, זו טעות. </w:t>
      </w:r>
    </w:p>
    <w:p w14:paraId="63D78BA5" w14:textId="77777777" w:rsidR="00EF355B" w:rsidRDefault="00EF355B" w:rsidP="00EF355B">
      <w:pPr>
        <w:bidi/>
        <w:jc w:val="both"/>
        <w:rPr>
          <w:rFonts w:cs="David" w:hint="cs"/>
          <w:rtl/>
        </w:rPr>
      </w:pPr>
    </w:p>
    <w:p w14:paraId="5F152343" w14:textId="77777777" w:rsidR="00EF355B" w:rsidRDefault="00EF355B" w:rsidP="00EF355B">
      <w:pPr>
        <w:bidi/>
        <w:jc w:val="both"/>
        <w:rPr>
          <w:rFonts w:cs="David" w:hint="cs"/>
          <w:rtl/>
        </w:rPr>
      </w:pPr>
      <w:r>
        <w:rPr>
          <w:rFonts w:cs="David" w:hint="cs"/>
          <w:u w:val="single"/>
          <w:rtl/>
        </w:rPr>
        <w:t>היו"ר רוחמה אברהם:</w:t>
      </w:r>
    </w:p>
    <w:p w14:paraId="48F6B7E0" w14:textId="77777777" w:rsidR="00EF355B" w:rsidRDefault="00EF355B" w:rsidP="00EF355B">
      <w:pPr>
        <w:bidi/>
        <w:jc w:val="both"/>
        <w:rPr>
          <w:rFonts w:cs="David" w:hint="cs"/>
          <w:rtl/>
        </w:rPr>
      </w:pPr>
    </w:p>
    <w:p w14:paraId="3BF8F3DA" w14:textId="77777777" w:rsidR="00EF355B" w:rsidRDefault="00EF355B" w:rsidP="00EF355B">
      <w:pPr>
        <w:bidi/>
        <w:jc w:val="both"/>
        <w:rPr>
          <w:rFonts w:cs="David" w:hint="cs"/>
          <w:rtl/>
        </w:rPr>
      </w:pPr>
      <w:r>
        <w:rPr>
          <w:rFonts w:cs="David" w:hint="cs"/>
          <w:rtl/>
        </w:rPr>
        <w:tab/>
        <w:t xml:space="preserve">אני מבקשת לא להתפרץ. חבר הכנסת דוד אזולאי, ולאחר מכן הצבעה. </w:t>
      </w:r>
    </w:p>
    <w:p w14:paraId="58AFC61D" w14:textId="77777777" w:rsidR="00EF355B" w:rsidRDefault="00EF355B" w:rsidP="00EF355B">
      <w:pPr>
        <w:bidi/>
        <w:jc w:val="both"/>
        <w:rPr>
          <w:rFonts w:cs="David" w:hint="cs"/>
          <w:rtl/>
        </w:rPr>
      </w:pPr>
    </w:p>
    <w:p w14:paraId="6A503128" w14:textId="77777777" w:rsidR="00EF355B" w:rsidRDefault="00EF355B" w:rsidP="00EF355B">
      <w:pPr>
        <w:bidi/>
        <w:jc w:val="both"/>
        <w:rPr>
          <w:rFonts w:cs="David" w:hint="cs"/>
          <w:rtl/>
        </w:rPr>
      </w:pPr>
      <w:r>
        <w:rPr>
          <w:rFonts w:cs="David" w:hint="cs"/>
          <w:u w:val="single"/>
          <w:rtl/>
        </w:rPr>
        <w:t>דוד אזולאי:</w:t>
      </w:r>
    </w:p>
    <w:p w14:paraId="217AB794" w14:textId="77777777" w:rsidR="00EF355B" w:rsidRDefault="00EF355B" w:rsidP="00EF355B">
      <w:pPr>
        <w:bidi/>
        <w:jc w:val="both"/>
        <w:rPr>
          <w:rFonts w:cs="David" w:hint="cs"/>
          <w:rtl/>
        </w:rPr>
      </w:pPr>
    </w:p>
    <w:p w14:paraId="7BE17FC1" w14:textId="77777777" w:rsidR="00EF355B" w:rsidRDefault="00EF355B" w:rsidP="00EF355B">
      <w:pPr>
        <w:bidi/>
        <w:jc w:val="both"/>
        <w:rPr>
          <w:rFonts w:cs="David" w:hint="cs"/>
          <w:rtl/>
        </w:rPr>
      </w:pPr>
      <w:r>
        <w:rPr>
          <w:rFonts w:cs="David" w:hint="cs"/>
          <w:rtl/>
        </w:rPr>
        <w:tab/>
        <w:t xml:space="preserve">שמעתי את דברי נציגת הממשלה שנאמרו בלהט כה רב. ישבתי פה והרבה פעמים נתבקשנו על ידי הממשלה לתת פטור מחובת הנחה על הצעות חוק, אבל לא שמענו נימוקים כל כך משכנעים למה לא צריך פטור מחובת הנחה. אני מתפלא שלפתע פתאום הממשלה מביאה נימוקים משכנעים נגד פטור מחובת הנחה. </w:t>
      </w:r>
    </w:p>
    <w:p w14:paraId="14EF0AE6" w14:textId="77777777" w:rsidR="00EF355B" w:rsidRDefault="00EF355B" w:rsidP="00EF355B">
      <w:pPr>
        <w:bidi/>
        <w:jc w:val="both"/>
        <w:rPr>
          <w:rFonts w:cs="David" w:hint="cs"/>
          <w:rtl/>
        </w:rPr>
      </w:pPr>
    </w:p>
    <w:p w14:paraId="3181CFBB" w14:textId="77777777" w:rsidR="00EF355B" w:rsidRDefault="00EF355B" w:rsidP="00EF355B">
      <w:pPr>
        <w:bidi/>
        <w:jc w:val="both"/>
        <w:rPr>
          <w:rFonts w:cs="David" w:hint="cs"/>
          <w:rtl/>
        </w:rPr>
      </w:pPr>
      <w:r>
        <w:rPr>
          <w:rFonts w:cs="David" w:hint="cs"/>
          <w:u w:val="single"/>
          <w:rtl/>
        </w:rPr>
        <w:t>אורי אריאל:</w:t>
      </w:r>
    </w:p>
    <w:p w14:paraId="5C0AF8EC" w14:textId="77777777" w:rsidR="00EF355B" w:rsidRDefault="00EF355B" w:rsidP="00EF355B">
      <w:pPr>
        <w:bidi/>
        <w:jc w:val="both"/>
        <w:rPr>
          <w:rFonts w:cs="David" w:hint="cs"/>
          <w:rtl/>
        </w:rPr>
      </w:pPr>
    </w:p>
    <w:p w14:paraId="2BFC5438" w14:textId="77777777" w:rsidR="00EF355B" w:rsidRDefault="00EF355B" w:rsidP="00EF355B">
      <w:pPr>
        <w:bidi/>
        <w:jc w:val="both"/>
        <w:rPr>
          <w:rFonts w:cs="David" w:hint="cs"/>
          <w:rtl/>
        </w:rPr>
      </w:pPr>
      <w:r>
        <w:rPr>
          <w:rFonts w:cs="David" w:hint="cs"/>
          <w:rtl/>
        </w:rPr>
        <w:tab/>
        <w:t xml:space="preserve"> מה גם שזה פטור מחובת הנחה על יומיים.</w:t>
      </w:r>
    </w:p>
    <w:p w14:paraId="0A37C40F" w14:textId="77777777" w:rsidR="00EF355B" w:rsidRDefault="00EF355B" w:rsidP="00EF355B">
      <w:pPr>
        <w:bidi/>
        <w:jc w:val="both"/>
        <w:rPr>
          <w:rFonts w:cs="David" w:hint="cs"/>
          <w:rtl/>
        </w:rPr>
      </w:pPr>
    </w:p>
    <w:p w14:paraId="18693384" w14:textId="77777777" w:rsidR="00EF355B" w:rsidRDefault="00EF355B" w:rsidP="00EF355B">
      <w:pPr>
        <w:bidi/>
        <w:jc w:val="both"/>
        <w:rPr>
          <w:rFonts w:cs="David" w:hint="cs"/>
          <w:rtl/>
        </w:rPr>
      </w:pPr>
      <w:r>
        <w:rPr>
          <w:rFonts w:cs="David" w:hint="cs"/>
          <w:u w:val="single"/>
          <w:rtl/>
        </w:rPr>
        <w:t>היו"ר רוחמה אברהם:</w:t>
      </w:r>
    </w:p>
    <w:p w14:paraId="16EA0E0C" w14:textId="77777777" w:rsidR="00EF355B" w:rsidRDefault="00EF355B" w:rsidP="00EF355B">
      <w:pPr>
        <w:bidi/>
        <w:jc w:val="both"/>
        <w:rPr>
          <w:rFonts w:cs="David" w:hint="cs"/>
          <w:rtl/>
        </w:rPr>
      </w:pPr>
    </w:p>
    <w:p w14:paraId="2C299397" w14:textId="77777777" w:rsidR="00EF355B" w:rsidRDefault="00EF355B" w:rsidP="00EF355B">
      <w:pPr>
        <w:bidi/>
        <w:jc w:val="both"/>
        <w:rPr>
          <w:rFonts w:cs="David" w:hint="cs"/>
          <w:rtl/>
        </w:rPr>
      </w:pPr>
      <w:r>
        <w:rPr>
          <w:rFonts w:cs="David" w:hint="cs"/>
          <w:rtl/>
        </w:rPr>
        <w:tab/>
        <w:t xml:space="preserve"> אנחנו עוברים להצבעה. מי בעד לפטור את הצעת החוק מחובת הנחה? מי נגד? מי נמנע?</w:t>
      </w:r>
    </w:p>
    <w:p w14:paraId="520FC84B" w14:textId="77777777" w:rsidR="00EF355B" w:rsidRDefault="00EF355B" w:rsidP="00EF355B">
      <w:pPr>
        <w:bidi/>
        <w:jc w:val="both"/>
        <w:rPr>
          <w:rFonts w:cs="David" w:hint="cs"/>
          <w:rtl/>
        </w:rPr>
      </w:pPr>
    </w:p>
    <w:p w14:paraId="4283C72D" w14:textId="77777777" w:rsidR="00EF355B" w:rsidRDefault="00EF355B" w:rsidP="00EF355B">
      <w:pPr>
        <w:bidi/>
        <w:jc w:val="center"/>
        <w:rPr>
          <w:rFonts w:cs="David" w:hint="cs"/>
          <w:rtl/>
        </w:rPr>
      </w:pPr>
      <w:r>
        <w:rPr>
          <w:rFonts w:cs="David" w:hint="cs"/>
          <w:b/>
          <w:bCs/>
          <w:rtl/>
        </w:rPr>
        <w:t>הצבעה</w:t>
      </w:r>
    </w:p>
    <w:p w14:paraId="547CF2B2" w14:textId="77777777" w:rsidR="00EF355B" w:rsidRDefault="00EF355B" w:rsidP="00EF355B">
      <w:pPr>
        <w:bidi/>
        <w:jc w:val="center"/>
        <w:rPr>
          <w:rFonts w:cs="David" w:hint="cs"/>
          <w:rtl/>
        </w:rPr>
      </w:pPr>
    </w:p>
    <w:p w14:paraId="58777F56" w14:textId="77777777" w:rsidR="00EF355B" w:rsidRDefault="00EF355B" w:rsidP="00EF355B">
      <w:pPr>
        <w:bidi/>
        <w:jc w:val="center"/>
        <w:rPr>
          <w:rFonts w:cs="David" w:hint="cs"/>
          <w:rtl/>
        </w:rPr>
      </w:pPr>
      <w:r>
        <w:rPr>
          <w:rFonts w:cs="David" w:hint="cs"/>
          <w:rtl/>
        </w:rPr>
        <w:t xml:space="preserve">בעד ההצעה לפטור את הצעת החוק מחובת הנחה </w:t>
      </w:r>
      <w:r>
        <w:rPr>
          <w:rFonts w:cs="David"/>
          <w:rtl/>
        </w:rPr>
        <w:t>–</w:t>
      </w:r>
      <w:r>
        <w:rPr>
          <w:rFonts w:cs="David" w:hint="cs"/>
          <w:rtl/>
        </w:rPr>
        <w:t xml:space="preserve"> 13</w:t>
      </w:r>
    </w:p>
    <w:p w14:paraId="7B5CFCED" w14:textId="77777777" w:rsidR="00EF355B" w:rsidRDefault="00EF355B" w:rsidP="00EF355B">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39600583" w14:textId="77777777" w:rsidR="00EF355B" w:rsidRDefault="00EF355B" w:rsidP="00EF355B">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33C03E58" w14:textId="77777777" w:rsidR="00EF355B" w:rsidRDefault="00EF355B" w:rsidP="00EF355B">
      <w:pPr>
        <w:bidi/>
        <w:jc w:val="center"/>
        <w:rPr>
          <w:rFonts w:cs="David" w:hint="cs"/>
          <w:rtl/>
        </w:rPr>
      </w:pPr>
      <w:r>
        <w:rPr>
          <w:rFonts w:cs="David" w:hint="cs"/>
          <w:rtl/>
        </w:rPr>
        <w:t>ההצעה לפטור את הצעות החוק מחובת הנחה נתקבלה.</w:t>
      </w:r>
    </w:p>
    <w:p w14:paraId="712481F2" w14:textId="77777777" w:rsidR="00EF355B" w:rsidRDefault="00EF355B" w:rsidP="00EF355B">
      <w:pPr>
        <w:bidi/>
        <w:jc w:val="both"/>
        <w:rPr>
          <w:rFonts w:cs="David" w:hint="cs"/>
          <w:rtl/>
        </w:rPr>
      </w:pPr>
    </w:p>
    <w:p w14:paraId="209A01CC" w14:textId="77777777" w:rsidR="00EF355B" w:rsidRDefault="00EF355B" w:rsidP="00EF355B">
      <w:pPr>
        <w:bidi/>
        <w:jc w:val="both"/>
        <w:rPr>
          <w:rFonts w:cs="David" w:hint="cs"/>
          <w:rtl/>
        </w:rPr>
      </w:pPr>
      <w:r>
        <w:rPr>
          <w:rFonts w:cs="David" w:hint="cs"/>
          <w:u w:val="single"/>
          <w:rtl/>
        </w:rPr>
        <w:t>היו"ר רוחמה אברהם:</w:t>
      </w:r>
    </w:p>
    <w:p w14:paraId="4F43C3B4" w14:textId="77777777" w:rsidR="00EF355B" w:rsidRDefault="00EF355B" w:rsidP="00EF355B">
      <w:pPr>
        <w:bidi/>
        <w:jc w:val="both"/>
        <w:rPr>
          <w:rFonts w:cs="David" w:hint="cs"/>
          <w:rtl/>
        </w:rPr>
      </w:pPr>
    </w:p>
    <w:p w14:paraId="75B7AD00" w14:textId="77777777" w:rsidR="00EF355B" w:rsidRDefault="00EF355B" w:rsidP="00EF355B">
      <w:pPr>
        <w:bidi/>
        <w:jc w:val="both"/>
        <w:rPr>
          <w:rFonts w:cs="David" w:hint="cs"/>
          <w:rtl/>
        </w:rPr>
      </w:pPr>
      <w:r>
        <w:rPr>
          <w:rFonts w:cs="David" w:hint="cs"/>
          <w:rtl/>
        </w:rPr>
        <w:tab/>
        <w:t xml:space="preserve"> 13 הצביעו בעד, ללא מתנגדים או נמנעים, ההצעה התקבלה. </w:t>
      </w:r>
    </w:p>
    <w:p w14:paraId="2274C653" w14:textId="77777777" w:rsidR="00EF355B" w:rsidRDefault="00EF355B" w:rsidP="00EF355B">
      <w:pPr>
        <w:bidi/>
        <w:jc w:val="both"/>
        <w:rPr>
          <w:rFonts w:cs="David" w:hint="cs"/>
          <w:rtl/>
        </w:rPr>
      </w:pPr>
    </w:p>
    <w:p w14:paraId="74E91239" w14:textId="77777777" w:rsidR="00EF355B" w:rsidRDefault="00EF355B" w:rsidP="00EF355B">
      <w:pPr>
        <w:bidi/>
        <w:jc w:val="both"/>
        <w:rPr>
          <w:rtl/>
        </w:rPr>
      </w:pPr>
      <w:r>
        <w:rPr>
          <w:rFonts w:hint="cs"/>
          <w:rtl/>
        </w:rPr>
        <w:tab/>
      </w:r>
    </w:p>
    <w:p w14:paraId="2C6D1E21" w14:textId="77777777" w:rsidR="00EF355B" w:rsidRDefault="00EF355B" w:rsidP="00EF355B">
      <w:pPr>
        <w:bidi/>
        <w:jc w:val="center"/>
        <w:rPr>
          <w:rFonts w:cs="David" w:hint="cs"/>
          <w:u w:val="single"/>
          <w:rtl/>
        </w:rPr>
      </w:pPr>
      <w:r>
        <w:rPr>
          <w:rtl/>
        </w:rPr>
        <w:br w:type="page"/>
      </w:r>
      <w:r>
        <w:rPr>
          <w:rFonts w:cs="David" w:hint="cs"/>
          <w:u w:val="single"/>
          <w:rtl/>
        </w:rPr>
        <w:t xml:space="preserve">5. </w:t>
      </w:r>
      <w:r w:rsidRPr="00C445E2">
        <w:rPr>
          <w:rFonts w:cs="David" w:hint="cs"/>
          <w:u w:val="single"/>
          <w:rtl/>
        </w:rPr>
        <w:t>תשלומים נלווים לקצבה לחבר הכנסת לשעב</w:t>
      </w:r>
      <w:r>
        <w:rPr>
          <w:rFonts w:cs="David" w:hint="cs"/>
          <w:u w:val="single"/>
          <w:rtl/>
        </w:rPr>
        <w:t>ר שאינו יכול לעשות בהם שימוש</w:t>
      </w:r>
    </w:p>
    <w:p w14:paraId="7129908E" w14:textId="77777777" w:rsidR="00EF355B" w:rsidRPr="00C445E2" w:rsidRDefault="00EF355B" w:rsidP="00EF355B">
      <w:pPr>
        <w:bidi/>
        <w:jc w:val="both"/>
        <w:rPr>
          <w:rFonts w:cs="David" w:hint="cs"/>
          <w:u w:val="single"/>
          <w:rtl/>
        </w:rPr>
      </w:pPr>
    </w:p>
    <w:p w14:paraId="629B9D1B" w14:textId="77777777" w:rsidR="00EF355B" w:rsidRDefault="00EF355B" w:rsidP="00EF355B">
      <w:pPr>
        <w:bidi/>
        <w:jc w:val="both"/>
        <w:rPr>
          <w:rFonts w:cs="David" w:hint="cs"/>
          <w:rtl/>
        </w:rPr>
      </w:pPr>
      <w:r>
        <w:rPr>
          <w:rFonts w:cs="David" w:hint="cs"/>
          <w:u w:val="single"/>
          <w:rtl/>
        </w:rPr>
        <w:t>היו"ר רוחמה אברהם:</w:t>
      </w:r>
    </w:p>
    <w:p w14:paraId="06E70907" w14:textId="77777777" w:rsidR="00EF355B" w:rsidRDefault="00EF355B" w:rsidP="00EF355B">
      <w:pPr>
        <w:bidi/>
        <w:jc w:val="both"/>
        <w:rPr>
          <w:rFonts w:cs="David" w:hint="cs"/>
          <w:rtl/>
        </w:rPr>
      </w:pPr>
    </w:p>
    <w:p w14:paraId="6851FA74" w14:textId="77777777" w:rsidR="00EF355B" w:rsidRDefault="00EF355B" w:rsidP="00EF355B">
      <w:pPr>
        <w:bidi/>
        <w:jc w:val="both"/>
        <w:rPr>
          <w:rFonts w:cs="David" w:hint="cs"/>
          <w:rtl/>
        </w:rPr>
      </w:pPr>
      <w:r>
        <w:rPr>
          <w:rFonts w:cs="David" w:hint="cs"/>
          <w:rtl/>
        </w:rPr>
        <w:tab/>
      </w:r>
      <w:r>
        <w:rPr>
          <w:rFonts w:hint="cs"/>
          <w:rtl/>
        </w:rPr>
        <w:t xml:space="preserve"> </w:t>
      </w:r>
      <w:r>
        <w:rPr>
          <w:rFonts w:cs="David" w:hint="cs"/>
          <w:rtl/>
        </w:rPr>
        <w:t xml:space="preserve">אנחנו  מתכוונים לדון בהצעה של המחלקה המשפטית של הכנסת באשר לשלילת זכאותם של חברי כנסת לשעבר לקבלת הטבות כמו טלפון  ועיתון. ישנן סיטואציות לפיהן יש חברי כנסת שזכאים לקבל את ההטבה הזאת - - - </w:t>
      </w:r>
    </w:p>
    <w:p w14:paraId="2C0214BA" w14:textId="77777777" w:rsidR="00EF355B" w:rsidRDefault="00EF355B" w:rsidP="00EF355B">
      <w:pPr>
        <w:bidi/>
        <w:jc w:val="both"/>
        <w:rPr>
          <w:rFonts w:cs="David" w:hint="cs"/>
          <w:rtl/>
        </w:rPr>
      </w:pPr>
    </w:p>
    <w:p w14:paraId="66E1DC37" w14:textId="77777777" w:rsidR="00EF355B" w:rsidRDefault="00EF355B" w:rsidP="00EF355B">
      <w:pPr>
        <w:bidi/>
        <w:jc w:val="both"/>
        <w:rPr>
          <w:rFonts w:cs="David" w:hint="cs"/>
          <w:rtl/>
        </w:rPr>
      </w:pPr>
      <w:r>
        <w:rPr>
          <w:rFonts w:cs="David" w:hint="cs"/>
          <w:u w:val="single"/>
          <w:rtl/>
        </w:rPr>
        <w:t>גדעון סער:</w:t>
      </w:r>
    </w:p>
    <w:p w14:paraId="01CA101D" w14:textId="77777777" w:rsidR="00EF355B" w:rsidRDefault="00EF355B" w:rsidP="00EF355B">
      <w:pPr>
        <w:bidi/>
        <w:jc w:val="both"/>
        <w:rPr>
          <w:rFonts w:cs="David" w:hint="cs"/>
          <w:rtl/>
        </w:rPr>
      </w:pPr>
    </w:p>
    <w:p w14:paraId="3FD8CBC0" w14:textId="77777777" w:rsidR="00EF355B" w:rsidRDefault="00EF355B" w:rsidP="00EF355B">
      <w:pPr>
        <w:bidi/>
        <w:jc w:val="both"/>
        <w:rPr>
          <w:rFonts w:cs="David" w:hint="cs"/>
          <w:rtl/>
        </w:rPr>
      </w:pPr>
      <w:r>
        <w:rPr>
          <w:rFonts w:cs="David" w:hint="cs"/>
          <w:rtl/>
        </w:rPr>
        <w:tab/>
        <w:t xml:space="preserve"> עם כל הכבוד, יש בשעה 11 הצבעה על החוקים לטובת ניצולי שואה ללא דיון תחילה, משום שזה נדחה מפעם קודמת. את הדיון בנושא שאת מבקשת להעלות עתה לא נוכל להשלים היום.</w:t>
      </w:r>
    </w:p>
    <w:p w14:paraId="7B0D6CD3" w14:textId="77777777" w:rsidR="00EF355B" w:rsidRDefault="00EF355B" w:rsidP="00EF355B">
      <w:pPr>
        <w:bidi/>
        <w:jc w:val="both"/>
        <w:rPr>
          <w:rFonts w:cs="David" w:hint="cs"/>
          <w:rtl/>
        </w:rPr>
      </w:pPr>
    </w:p>
    <w:p w14:paraId="4D14D6F5" w14:textId="77777777" w:rsidR="00EF355B" w:rsidRDefault="00EF355B" w:rsidP="00EF355B">
      <w:pPr>
        <w:bidi/>
        <w:jc w:val="both"/>
        <w:rPr>
          <w:rFonts w:cs="David" w:hint="cs"/>
          <w:rtl/>
        </w:rPr>
      </w:pPr>
      <w:proofErr w:type="spellStart"/>
      <w:r>
        <w:rPr>
          <w:rFonts w:cs="David" w:hint="cs"/>
          <w:u w:val="single"/>
          <w:rtl/>
        </w:rPr>
        <w:t>אסתרינה</w:t>
      </w:r>
      <w:proofErr w:type="spellEnd"/>
      <w:r>
        <w:rPr>
          <w:rFonts w:cs="David" w:hint="cs"/>
          <w:u w:val="single"/>
          <w:rtl/>
        </w:rPr>
        <w:t xml:space="preserve"> </w:t>
      </w:r>
      <w:proofErr w:type="spellStart"/>
      <w:r>
        <w:rPr>
          <w:rFonts w:cs="David" w:hint="cs"/>
          <w:u w:val="single"/>
          <w:rtl/>
        </w:rPr>
        <w:t>טרטמן</w:t>
      </w:r>
      <w:proofErr w:type="spellEnd"/>
      <w:r>
        <w:rPr>
          <w:rFonts w:cs="David" w:hint="cs"/>
          <w:u w:val="single"/>
          <w:rtl/>
        </w:rPr>
        <w:t>:</w:t>
      </w:r>
    </w:p>
    <w:p w14:paraId="33875C08" w14:textId="77777777" w:rsidR="00EF355B" w:rsidRDefault="00EF355B" w:rsidP="00EF355B">
      <w:pPr>
        <w:bidi/>
        <w:jc w:val="both"/>
        <w:rPr>
          <w:rFonts w:cs="David" w:hint="cs"/>
          <w:rtl/>
        </w:rPr>
      </w:pPr>
    </w:p>
    <w:p w14:paraId="6AE26F60" w14:textId="77777777" w:rsidR="00EF355B" w:rsidRDefault="00EF355B" w:rsidP="00EF355B">
      <w:pPr>
        <w:bidi/>
        <w:jc w:val="both"/>
        <w:rPr>
          <w:rFonts w:cs="David" w:hint="cs"/>
          <w:rtl/>
        </w:rPr>
      </w:pPr>
      <w:r>
        <w:rPr>
          <w:rFonts w:cs="David" w:hint="cs"/>
          <w:rtl/>
        </w:rPr>
        <w:tab/>
        <w:t xml:space="preserve"> אבל מדובר רק בחברי כנסת שאינם יכולים לעשות שימוש בהטבה הזאת. </w:t>
      </w:r>
    </w:p>
    <w:p w14:paraId="0BD7B93A" w14:textId="77777777" w:rsidR="00EF355B" w:rsidRDefault="00EF355B" w:rsidP="00EF355B">
      <w:pPr>
        <w:bidi/>
        <w:jc w:val="both"/>
        <w:rPr>
          <w:rFonts w:cs="David" w:hint="cs"/>
          <w:rtl/>
        </w:rPr>
      </w:pPr>
    </w:p>
    <w:p w14:paraId="6DE9A994" w14:textId="77777777" w:rsidR="00EF355B" w:rsidRDefault="00EF355B" w:rsidP="00EF355B">
      <w:pPr>
        <w:bidi/>
        <w:jc w:val="both"/>
        <w:rPr>
          <w:rFonts w:cs="David" w:hint="cs"/>
          <w:rtl/>
        </w:rPr>
      </w:pPr>
      <w:r>
        <w:rPr>
          <w:rFonts w:cs="David" w:hint="cs"/>
          <w:u w:val="single"/>
          <w:rtl/>
        </w:rPr>
        <w:t>גדעון סער:</w:t>
      </w:r>
    </w:p>
    <w:p w14:paraId="381B85DB" w14:textId="77777777" w:rsidR="00EF355B" w:rsidRDefault="00EF355B" w:rsidP="00EF355B">
      <w:pPr>
        <w:bidi/>
        <w:jc w:val="both"/>
        <w:rPr>
          <w:rFonts w:cs="David" w:hint="cs"/>
          <w:rtl/>
        </w:rPr>
      </w:pPr>
    </w:p>
    <w:p w14:paraId="12EAFC67" w14:textId="77777777" w:rsidR="00EF355B" w:rsidRDefault="00EF355B" w:rsidP="00EF355B">
      <w:pPr>
        <w:bidi/>
        <w:jc w:val="both"/>
        <w:rPr>
          <w:rFonts w:cs="David" w:hint="cs"/>
          <w:rtl/>
        </w:rPr>
      </w:pPr>
      <w:r>
        <w:rPr>
          <w:rFonts w:cs="David" w:hint="cs"/>
          <w:rtl/>
        </w:rPr>
        <w:tab/>
        <w:t xml:space="preserve"> אני לא יודע ואני רוצה לדון בזה בכובד ראש. הנושא של ניצולי שואה חשוב ואנחנו צריכים לארגן את חברי הכנסת להצבעה. ההצבעה תתקיים בשעה 11 עוד לפני הטכס של </w:t>
      </w:r>
      <w:proofErr w:type="spellStart"/>
      <w:r>
        <w:rPr>
          <w:rFonts w:cs="David" w:hint="cs"/>
          <w:rtl/>
        </w:rPr>
        <w:t>הווטרנים</w:t>
      </w:r>
      <w:proofErr w:type="spellEnd"/>
      <w:r>
        <w:rPr>
          <w:rFonts w:cs="David" w:hint="cs"/>
          <w:rtl/>
        </w:rPr>
        <w:t xml:space="preserve">. </w:t>
      </w:r>
    </w:p>
    <w:p w14:paraId="5BE1A6BA" w14:textId="77777777" w:rsidR="00EF355B" w:rsidRDefault="00EF355B" w:rsidP="00EF355B">
      <w:pPr>
        <w:bidi/>
        <w:jc w:val="both"/>
        <w:rPr>
          <w:rFonts w:cs="David" w:hint="cs"/>
          <w:rtl/>
        </w:rPr>
      </w:pPr>
    </w:p>
    <w:p w14:paraId="7AC606F5" w14:textId="77777777" w:rsidR="00EF355B" w:rsidRDefault="00EF355B" w:rsidP="00EF355B">
      <w:pPr>
        <w:bidi/>
        <w:jc w:val="both"/>
        <w:rPr>
          <w:rFonts w:cs="David" w:hint="cs"/>
          <w:rtl/>
        </w:rPr>
      </w:pPr>
      <w:r>
        <w:rPr>
          <w:rFonts w:cs="David" w:hint="cs"/>
          <w:u w:val="single"/>
          <w:rtl/>
        </w:rPr>
        <w:t>היו"ר רוחמה אברהם:</w:t>
      </w:r>
    </w:p>
    <w:p w14:paraId="1A05D998" w14:textId="77777777" w:rsidR="00EF355B" w:rsidRDefault="00EF355B" w:rsidP="00EF355B">
      <w:pPr>
        <w:bidi/>
        <w:jc w:val="both"/>
        <w:rPr>
          <w:rFonts w:cs="David" w:hint="cs"/>
          <w:rtl/>
        </w:rPr>
      </w:pPr>
    </w:p>
    <w:p w14:paraId="6D7967F8" w14:textId="77777777" w:rsidR="00EF355B" w:rsidRDefault="00EF355B" w:rsidP="00EF355B">
      <w:pPr>
        <w:bidi/>
        <w:jc w:val="both"/>
        <w:rPr>
          <w:rFonts w:cs="David" w:hint="cs"/>
          <w:rtl/>
        </w:rPr>
      </w:pPr>
      <w:r>
        <w:rPr>
          <w:rFonts w:cs="David" w:hint="cs"/>
          <w:rtl/>
        </w:rPr>
        <w:tab/>
        <w:t xml:space="preserve"> אני מציעה להתחיל עתה את הדיון, לקיימו עד השעה 11 ולסיימו בשבוע הבא. </w:t>
      </w:r>
    </w:p>
    <w:p w14:paraId="6596876F" w14:textId="77777777" w:rsidR="00EF355B" w:rsidRDefault="00EF355B" w:rsidP="00EF355B">
      <w:pPr>
        <w:bidi/>
        <w:jc w:val="both"/>
        <w:rPr>
          <w:rFonts w:cs="David" w:hint="cs"/>
          <w:rtl/>
        </w:rPr>
      </w:pPr>
    </w:p>
    <w:p w14:paraId="5AD68E5B" w14:textId="77777777" w:rsidR="00EF355B" w:rsidRDefault="00EF355B" w:rsidP="00EF355B">
      <w:pPr>
        <w:bidi/>
        <w:jc w:val="both"/>
        <w:rPr>
          <w:rFonts w:cs="David" w:hint="cs"/>
          <w:rtl/>
        </w:rPr>
      </w:pPr>
      <w:r>
        <w:rPr>
          <w:rFonts w:cs="David" w:hint="cs"/>
          <w:rtl/>
        </w:rPr>
        <w:tab/>
        <w:t xml:space="preserve">כאמור, יש מצבים בהם חברי כנסת אינם יכולים לעשות שימוש בהטבה שניתנת להם </w:t>
      </w:r>
      <w:r>
        <w:rPr>
          <w:rFonts w:cs="David"/>
          <w:rtl/>
        </w:rPr>
        <w:t>–</w:t>
      </w:r>
      <w:r>
        <w:rPr>
          <w:rFonts w:cs="David" w:hint="cs"/>
          <w:rtl/>
        </w:rPr>
        <w:t xml:space="preserve"> חלקם לא נמצאים בארץ, חלקם במצב רפואי שאינו מאפשר להם להשתמש בהטבה. היועצת המשפטית לוחשת באוזני שישנם גם חברי כנסת שנמצאים בכלא ומן הסתם לא יכולים להשתמש בהטבה. </w:t>
      </w:r>
    </w:p>
    <w:p w14:paraId="74201B83" w14:textId="77777777" w:rsidR="00EF355B" w:rsidRDefault="00EF355B" w:rsidP="00EF355B">
      <w:pPr>
        <w:bidi/>
        <w:jc w:val="both"/>
        <w:rPr>
          <w:rFonts w:cs="David" w:hint="cs"/>
          <w:rtl/>
        </w:rPr>
      </w:pPr>
    </w:p>
    <w:p w14:paraId="0ECC645B" w14:textId="77777777" w:rsidR="00EF355B" w:rsidRDefault="00EF355B" w:rsidP="00EF355B">
      <w:pPr>
        <w:bidi/>
        <w:jc w:val="both"/>
        <w:rPr>
          <w:rFonts w:cs="David" w:hint="cs"/>
          <w:rtl/>
        </w:rPr>
      </w:pPr>
      <w:r>
        <w:rPr>
          <w:rFonts w:cs="David" w:hint="cs"/>
          <w:rtl/>
        </w:rPr>
        <w:tab/>
        <w:t xml:space="preserve">ההטבה המדוברת מסתכמת ב-8,400 שקלים לשנה. </w:t>
      </w:r>
    </w:p>
    <w:p w14:paraId="5232C2F6" w14:textId="77777777" w:rsidR="00EF355B" w:rsidRDefault="00EF355B" w:rsidP="00EF355B">
      <w:pPr>
        <w:bidi/>
        <w:jc w:val="both"/>
        <w:rPr>
          <w:rFonts w:cs="David" w:hint="cs"/>
          <w:rtl/>
        </w:rPr>
      </w:pPr>
    </w:p>
    <w:p w14:paraId="006E3149" w14:textId="77777777" w:rsidR="00EF355B" w:rsidRDefault="00EF355B" w:rsidP="00EF355B">
      <w:pPr>
        <w:bidi/>
        <w:jc w:val="both"/>
        <w:rPr>
          <w:rFonts w:cs="David" w:hint="cs"/>
          <w:rtl/>
        </w:rPr>
      </w:pPr>
      <w:r>
        <w:rPr>
          <w:rFonts w:cs="David" w:hint="cs"/>
          <w:u w:val="single"/>
          <w:rtl/>
        </w:rPr>
        <w:t xml:space="preserve">ארבל </w:t>
      </w:r>
      <w:proofErr w:type="spellStart"/>
      <w:r>
        <w:rPr>
          <w:rFonts w:cs="David" w:hint="cs"/>
          <w:u w:val="single"/>
          <w:rtl/>
        </w:rPr>
        <w:t>אסטרחן</w:t>
      </w:r>
      <w:proofErr w:type="spellEnd"/>
      <w:r>
        <w:rPr>
          <w:rFonts w:cs="David" w:hint="cs"/>
          <w:u w:val="single"/>
          <w:rtl/>
        </w:rPr>
        <w:t>:</w:t>
      </w:r>
    </w:p>
    <w:p w14:paraId="1E656FCC" w14:textId="77777777" w:rsidR="00EF355B" w:rsidRDefault="00EF355B" w:rsidP="00EF355B">
      <w:pPr>
        <w:bidi/>
        <w:jc w:val="both"/>
        <w:rPr>
          <w:rFonts w:cs="David" w:hint="cs"/>
          <w:rtl/>
        </w:rPr>
      </w:pPr>
    </w:p>
    <w:p w14:paraId="347EBA61" w14:textId="77777777" w:rsidR="00EF355B" w:rsidRDefault="00EF355B" w:rsidP="00EF355B">
      <w:pPr>
        <w:bidi/>
        <w:jc w:val="both"/>
        <w:rPr>
          <w:rFonts w:cs="David" w:hint="cs"/>
          <w:rtl/>
        </w:rPr>
      </w:pPr>
      <w:r>
        <w:rPr>
          <w:rFonts w:cs="David" w:hint="cs"/>
          <w:rtl/>
        </w:rPr>
        <w:tab/>
        <w:t xml:space="preserve">מדובר בטלפון נייד ונייח. </w:t>
      </w:r>
    </w:p>
    <w:p w14:paraId="7CC0F556" w14:textId="77777777" w:rsidR="00EF355B" w:rsidRPr="00927073" w:rsidRDefault="00EF355B" w:rsidP="00EF355B">
      <w:pPr>
        <w:bidi/>
        <w:jc w:val="both"/>
        <w:rPr>
          <w:rFonts w:cs="David" w:hint="cs"/>
          <w:rtl/>
        </w:rPr>
      </w:pPr>
    </w:p>
    <w:p w14:paraId="1190E17D" w14:textId="77777777" w:rsidR="00EF355B" w:rsidRDefault="00EF355B" w:rsidP="00EF355B">
      <w:pPr>
        <w:bidi/>
        <w:jc w:val="both"/>
        <w:rPr>
          <w:rFonts w:cs="David" w:hint="cs"/>
          <w:rtl/>
        </w:rPr>
      </w:pPr>
      <w:r>
        <w:rPr>
          <w:rFonts w:cs="David" w:hint="cs"/>
          <w:u w:val="single"/>
          <w:rtl/>
        </w:rPr>
        <w:t>אורי אריאל:</w:t>
      </w:r>
    </w:p>
    <w:p w14:paraId="7E27303A" w14:textId="77777777" w:rsidR="00EF355B" w:rsidRDefault="00EF355B" w:rsidP="00EF355B">
      <w:pPr>
        <w:bidi/>
        <w:jc w:val="both"/>
        <w:rPr>
          <w:rFonts w:cs="David" w:hint="cs"/>
          <w:rtl/>
        </w:rPr>
      </w:pPr>
    </w:p>
    <w:p w14:paraId="40722DA3" w14:textId="77777777" w:rsidR="00EF355B" w:rsidRDefault="00EF355B" w:rsidP="00EF355B">
      <w:pPr>
        <w:bidi/>
        <w:jc w:val="both"/>
        <w:rPr>
          <w:rFonts w:cs="David" w:hint="cs"/>
          <w:rtl/>
        </w:rPr>
      </w:pPr>
      <w:r>
        <w:rPr>
          <w:rFonts w:cs="David" w:hint="cs"/>
          <w:rtl/>
        </w:rPr>
        <w:tab/>
        <w:t xml:space="preserve"> בכלא אין טלפון?</w:t>
      </w:r>
    </w:p>
    <w:p w14:paraId="774D96C2" w14:textId="77777777" w:rsidR="00EF355B" w:rsidRDefault="00EF355B" w:rsidP="00EF355B">
      <w:pPr>
        <w:bidi/>
        <w:jc w:val="both"/>
        <w:rPr>
          <w:rFonts w:cs="David" w:hint="cs"/>
          <w:rtl/>
        </w:rPr>
      </w:pPr>
    </w:p>
    <w:p w14:paraId="769D9ACB" w14:textId="77777777" w:rsidR="00EF355B" w:rsidRDefault="00EF355B" w:rsidP="00EF355B">
      <w:pPr>
        <w:bidi/>
        <w:jc w:val="both"/>
        <w:rPr>
          <w:rFonts w:cs="David" w:hint="cs"/>
          <w:rtl/>
        </w:rPr>
      </w:pPr>
      <w:r>
        <w:rPr>
          <w:rFonts w:cs="David" w:hint="cs"/>
          <w:u w:val="single"/>
          <w:rtl/>
        </w:rPr>
        <w:t>היו"ר רוחמה אברהם:</w:t>
      </w:r>
    </w:p>
    <w:p w14:paraId="17484394" w14:textId="77777777" w:rsidR="00EF355B" w:rsidRDefault="00EF355B" w:rsidP="00EF355B">
      <w:pPr>
        <w:bidi/>
        <w:jc w:val="both"/>
        <w:rPr>
          <w:rFonts w:cs="David" w:hint="cs"/>
          <w:rtl/>
        </w:rPr>
      </w:pPr>
    </w:p>
    <w:p w14:paraId="4A55328C" w14:textId="77777777" w:rsidR="00EF355B" w:rsidRDefault="00EF355B" w:rsidP="00EF355B">
      <w:pPr>
        <w:bidi/>
        <w:jc w:val="both"/>
        <w:rPr>
          <w:rFonts w:cs="David" w:hint="cs"/>
          <w:rtl/>
        </w:rPr>
      </w:pPr>
      <w:r>
        <w:rPr>
          <w:rFonts w:cs="David" w:hint="cs"/>
          <w:rtl/>
        </w:rPr>
        <w:tab/>
        <w:t xml:space="preserve"> אנחנו צריכים לשקול את כל הסיטואציה הזאת, משום שבאותה עת אותו חבר כנסת אינו עושה שימוש בהטבה שהוא מקבל, אם משום שהוא בחו"ל או בכלא, והרי הוא לא יבקש שישלחו לו עיתון לחו"ל .</w:t>
      </w:r>
    </w:p>
    <w:p w14:paraId="4180FE06" w14:textId="77777777" w:rsidR="00EF355B" w:rsidRDefault="00EF355B" w:rsidP="00EF355B">
      <w:pPr>
        <w:bidi/>
        <w:jc w:val="both"/>
        <w:rPr>
          <w:rFonts w:cs="David" w:hint="cs"/>
          <w:rtl/>
        </w:rPr>
      </w:pPr>
    </w:p>
    <w:p w14:paraId="0C9E0BDE" w14:textId="77777777" w:rsidR="00EF355B" w:rsidRDefault="00EF355B" w:rsidP="00EF355B">
      <w:pPr>
        <w:bidi/>
        <w:jc w:val="both"/>
        <w:rPr>
          <w:rFonts w:cs="David" w:hint="cs"/>
          <w:rtl/>
        </w:rPr>
      </w:pPr>
      <w:proofErr w:type="spellStart"/>
      <w:r>
        <w:rPr>
          <w:rFonts w:cs="David" w:hint="cs"/>
          <w:u w:val="single"/>
          <w:rtl/>
        </w:rPr>
        <w:t>אסתרינה</w:t>
      </w:r>
      <w:proofErr w:type="spellEnd"/>
      <w:r>
        <w:rPr>
          <w:rFonts w:cs="David" w:hint="cs"/>
          <w:u w:val="single"/>
          <w:rtl/>
        </w:rPr>
        <w:t xml:space="preserve"> </w:t>
      </w:r>
      <w:proofErr w:type="spellStart"/>
      <w:r>
        <w:rPr>
          <w:rFonts w:cs="David" w:hint="cs"/>
          <w:u w:val="single"/>
          <w:rtl/>
        </w:rPr>
        <w:t>טרטמן</w:t>
      </w:r>
      <w:proofErr w:type="spellEnd"/>
      <w:r>
        <w:rPr>
          <w:rFonts w:cs="David" w:hint="cs"/>
          <w:u w:val="single"/>
          <w:rtl/>
        </w:rPr>
        <w:t>:</w:t>
      </w:r>
    </w:p>
    <w:p w14:paraId="2639F567" w14:textId="77777777" w:rsidR="00EF355B" w:rsidRDefault="00EF355B" w:rsidP="00EF355B">
      <w:pPr>
        <w:bidi/>
        <w:jc w:val="both"/>
        <w:rPr>
          <w:rFonts w:cs="David" w:hint="cs"/>
          <w:rtl/>
        </w:rPr>
      </w:pPr>
    </w:p>
    <w:p w14:paraId="18883B46" w14:textId="77777777" w:rsidR="00EF355B" w:rsidRDefault="00EF355B" w:rsidP="00EF355B">
      <w:pPr>
        <w:bidi/>
        <w:jc w:val="both"/>
        <w:rPr>
          <w:rFonts w:cs="David" w:hint="cs"/>
          <w:rtl/>
        </w:rPr>
      </w:pPr>
      <w:r>
        <w:rPr>
          <w:rFonts w:cs="David" w:hint="cs"/>
          <w:rtl/>
        </w:rPr>
        <w:tab/>
        <w:t xml:space="preserve"> אפשר לעשות שימוש בטלפון נייח בחו"ל. </w:t>
      </w:r>
    </w:p>
    <w:p w14:paraId="3D56B184" w14:textId="77777777" w:rsidR="00EF355B" w:rsidRDefault="00EF355B" w:rsidP="00EF355B">
      <w:pPr>
        <w:bidi/>
        <w:jc w:val="both"/>
        <w:rPr>
          <w:rFonts w:cs="David" w:hint="cs"/>
          <w:rtl/>
        </w:rPr>
      </w:pPr>
    </w:p>
    <w:p w14:paraId="41E4DA90" w14:textId="77777777" w:rsidR="00EF355B" w:rsidRDefault="00EF355B" w:rsidP="00EF355B">
      <w:pPr>
        <w:bidi/>
        <w:jc w:val="both"/>
        <w:rPr>
          <w:rFonts w:cs="David" w:hint="cs"/>
          <w:rtl/>
        </w:rPr>
      </w:pPr>
      <w:r>
        <w:rPr>
          <w:rFonts w:cs="David" w:hint="cs"/>
          <w:u w:val="single"/>
          <w:rtl/>
        </w:rPr>
        <w:t>נסים זאב:</w:t>
      </w:r>
    </w:p>
    <w:p w14:paraId="03A19657" w14:textId="77777777" w:rsidR="00EF355B" w:rsidRDefault="00EF355B" w:rsidP="00EF355B">
      <w:pPr>
        <w:bidi/>
        <w:jc w:val="both"/>
        <w:rPr>
          <w:rFonts w:cs="David" w:hint="cs"/>
          <w:rtl/>
        </w:rPr>
      </w:pPr>
    </w:p>
    <w:p w14:paraId="69113AC8" w14:textId="77777777" w:rsidR="00EF355B" w:rsidRDefault="00EF355B" w:rsidP="00EF355B">
      <w:pPr>
        <w:bidi/>
        <w:jc w:val="both"/>
        <w:rPr>
          <w:rFonts w:cs="David" w:hint="cs"/>
          <w:rtl/>
        </w:rPr>
      </w:pPr>
      <w:r>
        <w:rPr>
          <w:rFonts w:cs="David" w:hint="cs"/>
          <w:rtl/>
        </w:rPr>
        <w:tab/>
        <w:t>מה הבקשה?</w:t>
      </w:r>
    </w:p>
    <w:p w14:paraId="5508E6D1" w14:textId="77777777" w:rsidR="00EF355B" w:rsidRPr="00927073" w:rsidRDefault="00EF355B" w:rsidP="00EF355B">
      <w:pPr>
        <w:bidi/>
        <w:jc w:val="both"/>
        <w:rPr>
          <w:rFonts w:cs="David" w:hint="cs"/>
          <w:rtl/>
        </w:rPr>
      </w:pPr>
      <w:r>
        <w:rPr>
          <w:rFonts w:cs="David"/>
          <w:rtl/>
        </w:rPr>
        <w:br w:type="page"/>
      </w:r>
    </w:p>
    <w:p w14:paraId="518BC9CC" w14:textId="77777777" w:rsidR="00EF355B" w:rsidRDefault="00EF355B" w:rsidP="00EF355B">
      <w:pPr>
        <w:bidi/>
        <w:jc w:val="both"/>
        <w:rPr>
          <w:rFonts w:cs="David" w:hint="cs"/>
          <w:rtl/>
        </w:rPr>
      </w:pPr>
      <w:r>
        <w:rPr>
          <w:rFonts w:cs="David" w:hint="cs"/>
          <w:u w:val="single"/>
          <w:rtl/>
        </w:rPr>
        <w:t>היו"ר רוחמה אברהם:</w:t>
      </w:r>
    </w:p>
    <w:p w14:paraId="7AC98A32" w14:textId="77777777" w:rsidR="00EF355B" w:rsidRDefault="00EF355B" w:rsidP="00EF355B">
      <w:pPr>
        <w:bidi/>
        <w:jc w:val="both"/>
        <w:rPr>
          <w:rFonts w:cs="David" w:hint="cs"/>
          <w:rtl/>
        </w:rPr>
      </w:pPr>
    </w:p>
    <w:p w14:paraId="20C7A05E" w14:textId="77777777" w:rsidR="00EF355B" w:rsidRDefault="00EF355B" w:rsidP="00EF355B">
      <w:pPr>
        <w:bidi/>
        <w:jc w:val="both"/>
        <w:rPr>
          <w:rFonts w:cs="David" w:hint="cs"/>
          <w:rtl/>
        </w:rPr>
      </w:pPr>
      <w:r>
        <w:rPr>
          <w:rFonts w:cs="David" w:hint="cs"/>
          <w:rtl/>
        </w:rPr>
        <w:tab/>
        <w:t xml:space="preserve">אם יש חברי כנסת שאינם יכולים לעשות שימוש בהטבה הזאת, הם לא יקבלו את ההטבה לפרק הזמן בו אינם יכולים להשתמש בה. לדוגמה, נניח שחבר כנסת קיבל הצעה לעבוד בחוץ לארץ. מן הסתם הוא לא נמצא בארץ. מוצע להפסיק לו את ההטבה עד אשר יחזור לארץ. כך גם חברי כנסת שנמצאים בבית סוהר או במצב רפואי שאינו מאפשר להם להשתמש בהטבה. למשל, ראש הממשלה אריאל שרון לא משתמש בהטבה, הוא לא קורא את העיתון. מדובר בכספי ציבור ומן הראוי שוועדת הכנסת תחשוב על הסיטואציה הזאת ותחסוך הוצאה מיותרת של כספי ציבור. צריך לבדוק איך לעשות סדר בכל הנושא הזה. </w:t>
      </w:r>
    </w:p>
    <w:p w14:paraId="256007E6" w14:textId="77777777" w:rsidR="00EF355B" w:rsidRDefault="00EF355B" w:rsidP="00EF355B">
      <w:pPr>
        <w:bidi/>
        <w:jc w:val="both"/>
        <w:rPr>
          <w:rFonts w:cs="David" w:hint="cs"/>
          <w:rtl/>
        </w:rPr>
      </w:pPr>
    </w:p>
    <w:p w14:paraId="701BBC8C" w14:textId="77777777" w:rsidR="00EF355B" w:rsidRDefault="00EF355B" w:rsidP="00EF355B">
      <w:pPr>
        <w:bidi/>
        <w:jc w:val="both"/>
        <w:rPr>
          <w:rFonts w:cs="David" w:hint="cs"/>
          <w:rtl/>
        </w:rPr>
      </w:pPr>
      <w:r>
        <w:rPr>
          <w:rFonts w:cs="David" w:hint="cs"/>
          <w:u w:val="single"/>
          <w:rtl/>
        </w:rPr>
        <w:t>נסים זאב:</w:t>
      </w:r>
    </w:p>
    <w:p w14:paraId="731D3753" w14:textId="77777777" w:rsidR="00EF355B" w:rsidRDefault="00EF355B" w:rsidP="00EF355B">
      <w:pPr>
        <w:bidi/>
        <w:jc w:val="both"/>
        <w:rPr>
          <w:rFonts w:cs="David" w:hint="cs"/>
          <w:rtl/>
        </w:rPr>
      </w:pPr>
    </w:p>
    <w:p w14:paraId="42E05DB8" w14:textId="77777777" w:rsidR="00EF355B" w:rsidRDefault="00EF355B" w:rsidP="00EF355B">
      <w:pPr>
        <w:bidi/>
        <w:jc w:val="both"/>
        <w:rPr>
          <w:rFonts w:cs="David" w:hint="cs"/>
          <w:rtl/>
        </w:rPr>
      </w:pPr>
      <w:r>
        <w:rPr>
          <w:rFonts w:cs="David" w:hint="cs"/>
          <w:rtl/>
        </w:rPr>
        <w:tab/>
        <w:t xml:space="preserve">יש הבדל בין חבר כנסת שנמצא בכלא לבין חבר כנסת שנמצא בחו"ל או   שהוא במצב רפואי מסוים שאינו מאפשר לו להשתמש בהטבה. לדעתי אסור להשוות בין השניים. </w:t>
      </w:r>
    </w:p>
    <w:p w14:paraId="34782B58" w14:textId="77777777" w:rsidR="00EF355B" w:rsidRDefault="00EF355B" w:rsidP="00EF355B">
      <w:pPr>
        <w:bidi/>
        <w:jc w:val="both"/>
        <w:rPr>
          <w:rFonts w:cs="David" w:hint="cs"/>
          <w:rtl/>
        </w:rPr>
      </w:pPr>
    </w:p>
    <w:p w14:paraId="01239E19" w14:textId="77777777" w:rsidR="00EF355B" w:rsidRDefault="00EF355B" w:rsidP="00EF355B">
      <w:pPr>
        <w:bidi/>
        <w:jc w:val="both"/>
        <w:rPr>
          <w:rFonts w:cs="David" w:hint="cs"/>
          <w:rtl/>
        </w:rPr>
      </w:pPr>
      <w:r>
        <w:rPr>
          <w:rFonts w:cs="David" w:hint="cs"/>
          <w:u w:val="single"/>
          <w:rtl/>
        </w:rPr>
        <w:t>היו"ר רוחמה אברהם:</w:t>
      </w:r>
    </w:p>
    <w:p w14:paraId="4E74D15D" w14:textId="77777777" w:rsidR="00EF355B" w:rsidRDefault="00EF355B" w:rsidP="00EF355B">
      <w:pPr>
        <w:bidi/>
        <w:jc w:val="both"/>
        <w:rPr>
          <w:rFonts w:cs="David" w:hint="cs"/>
          <w:rtl/>
        </w:rPr>
      </w:pPr>
    </w:p>
    <w:p w14:paraId="7290C409" w14:textId="77777777" w:rsidR="00EF355B" w:rsidRDefault="00EF355B" w:rsidP="00EF355B">
      <w:pPr>
        <w:bidi/>
        <w:jc w:val="both"/>
        <w:rPr>
          <w:rFonts w:cs="David" w:hint="cs"/>
          <w:rtl/>
        </w:rPr>
      </w:pPr>
      <w:r>
        <w:rPr>
          <w:rFonts w:cs="David" w:hint="cs"/>
          <w:rtl/>
        </w:rPr>
        <w:tab/>
        <w:t xml:space="preserve"> לכן זה מובא לדיון .</w:t>
      </w:r>
    </w:p>
    <w:p w14:paraId="36BD7E1D" w14:textId="77777777" w:rsidR="00EF355B" w:rsidRDefault="00EF355B" w:rsidP="00EF355B">
      <w:pPr>
        <w:bidi/>
        <w:jc w:val="both"/>
        <w:rPr>
          <w:rFonts w:cs="David" w:hint="cs"/>
          <w:rtl/>
        </w:rPr>
      </w:pPr>
    </w:p>
    <w:p w14:paraId="1E9BE74B" w14:textId="77777777" w:rsidR="00EF355B" w:rsidRDefault="00EF355B" w:rsidP="00EF355B">
      <w:pPr>
        <w:bidi/>
        <w:jc w:val="both"/>
        <w:rPr>
          <w:rFonts w:cs="David" w:hint="cs"/>
          <w:rtl/>
        </w:rPr>
      </w:pPr>
      <w:r>
        <w:rPr>
          <w:rFonts w:cs="David" w:hint="cs"/>
          <w:u w:val="single"/>
          <w:rtl/>
        </w:rPr>
        <w:t>דוד אזולאי:</w:t>
      </w:r>
    </w:p>
    <w:p w14:paraId="5E04EA08" w14:textId="77777777" w:rsidR="00EF355B" w:rsidRDefault="00EF355B" w:rsidP="00EF355B">
      <w:pPr>
        <w:bidi/>
        <w:jc w:val="both"/>
        <w:rPr>
          <w:rFonts w:cs="David" w:hint="cs"/>
          <w:rtl/>
        </w:rPr>
      </w:pPr>
    </w:p>
    <w:p w14:paraId="7D93212D" w14:textId="77777777" w:rsidR="00EF355B" w:rsidRDefault="00EF355B" w:rsidP="00EF355B">
      <w:pPr>
        <w:bidi/>
        <w:jc w:val="both"/>
        <w:rPr>
          <w:rFonts w:cs="David" w:hint="cs"/>
          <w:rtl/>
        </w:rPr>
      </w:pPr>
      <w:r>
        <w:rPr>
          <w:rFonts w:cs="David" w:hint="cs"/>
          <w:rtl/>
        </w:rPr>
        <w:tab/>
        <w:t xml:space="preserve"> מי יקבע אם חבר הכנסת יכול להשתמש או לא יכול להשתמש או מי משתמש באותה הטבה? אני מציע לדחות כרגע את הדיון ולדון בזה בהזדמנות אחרת, כדי שנוכל להתייחס בצורה ראויה לנושא. </w:t>
      </w:r>
    </w:p>
    <w:p w14:paraId="106CA73F" w14:textId="77777777" w:rsidR="00EF355B" w:rsidRDefault="00EF355B" w:rsidP="00EF355B">
      <w:pPr>
        <w:bidi/>
        <w:jc w:val="both"/>
        <w:rPr>
          <w:rFonts w:cs="David" w:hint="cs"/>
          <w:rtl/>
        </w:rPr>
      </w:pPr>
    </w:p>
    <w:p w14:paraId="3358E4F1" w14:textId="77777777" w:rsidR="00EF355B" w:rsidRDefault="00EF355B" w:rsidP="00EF355B">
      <w:pPr>
        <w:bidi/>
        <w:jc w:val="both"/>
        <w:rPr>
          <w:rFonts w:cs="David" w:hint="cs"/>
          <w:rtl/>
        </w:rPr>
      </w:pPr>
      <w:r>
        <w:rPr>
          <w:rFonts w:cs="David" w:hint="cs"/>
          <w:u w:val="single"/>
          <w:rtl/>
        </w:rPr>
        <w:t>היו"ר רוחמה אברהם:</w:t>
      </w:r>
    </w:p>
    <w:p w14:paraId="7453CF35" w14:textId="77777777" w:rsidR="00EF355B" w:rsidRDefault="00EF355B" w:rsidP="00EF355B">
      <w:pPr>
        <w:bidi/>
        <w:jc w:val="both"/>
        <w:rPr>
          <w:rFonts w:cs="David" w:hint="cs"/>
          <w:rtl/>
        </w:rPr>
      </w:pPr>
    </w:p>
    <w:p w14:paraId="4E412667" w14:textId="77777777" w:rsidR="00EF355B" w:rsidRDefault="00EF355B" w:rsidP="00EF355B">
      <w:pPr>
        <w:bidi/>
        <w:jc w:val="both"/>
        <w:rPr>
          <w:rFonts w:cs="David" w:hint="cs"/>
          <w:rtl/>
        </w:rPr>
      </w:pPr>
      <w:r>
        <w:rPr>
          <w:rFonts w:cs="David" w:hint="cs"/>
          <w:rtl/>
        </w:rPr>
        <w:tab/>
        <w:t xml:space="preserve">מונחת לפנינו הצעה של היועצים המשפטיים שמדברת  בצורה ברורה על מקרים בהם ברור שחבר הכנסת לשעבר אינו יכול להשתמש בעצמו בתשלומים אלה, אם בגלל שחבר הכנסת נמצא בכלא או בשל כך שחבר הכנסת אינו מתגורר דרך קבע בארץ, לרבות אם הוא בשליחות או אם הודיע שאין בכוונתו להתגורר בישראל. המקרה של </w:t>
      </w:r>
      <w:proofErr w:type="spellStart"/>
      <w:r>
        <w:rPr>
          <w:rFonts w:cs="David" w:hint="cs"/>
          <w:rtl/>
        </w:rPr>
        <w:t>עזמי</w:t>
      </w:r>
      <w:proofErr w:type="spellEnd"/>
      <w:r>
        <w:rPr>
          <w:rFonts w:cs="David" w:hint="cs"/>
          <w:rtl/>
        </w:rPr>
        <w:t xml:space="preserve"> בשארה בהחלט רלוונטי לכאן. חבר כנסת לשעבר אשר לא גר בארץ, לא מתייצב לחקירה, מדוע שיקבל טלפון נייח או נייד או עיתון לביתו? אם יחזור, יתייצב לחקירה, יוכל להמשיך ליהנות מזכאות זו.  מדובר בהטבה שניתנת לחברי כנסת לשעבר בגובה של כ-8,400 שקלים לשנה. </w:t>
      </w:r>
    </w:p>
    <w:p w14:paraId="346B2AE4" w14:textId="77777777" w:rsidR="00EF355B" w:rsidRDefault="00EF355B" w:rsidP="00EF355B">
      <w:pPr>
        <w:bidi/>
        <w:jc w:val="both"/>
        <w:rPr>
          <w:rFonts w:cs="David" w:hint="cs"/>
          <w:rtl/>
        </w:rPr>
      </w:pPr>
    </w:p>
    <w:p w14:paraId="0E592EC5" w14:textId="77777777" w:rsidR="00EF355B" w:rsidRDefault="00EF355B" w:rsidP="00EF355B">
      <w:pPr>
        <w:bidi/>
        <w:jc w:val="both"/>
        <w:rPr>
          <w:rFonts w:cs="David" w:hint="cs"/>
          <w:rtl/>
        </w:rPr>
      </w:pPr>
      <w:r>
        <w:rPr>
          <w:rFonts w:cs="David" w:hint="cs"/>
          <w:u w:val="single"/>
          <w:rtl/>
        </w:rPr>
        <w:t>אורי אריאל:</w:t>
      </w:r>
    </w:p>
    <w:p w14:paraId="0E63E90D" w14:textId="77777777" w:rsidR="00EF355B" w:rsidRDefault="00EF355B" w:rsidP="00EF355B">
      <w:pPr>
        <w:bidi/>
        <w:jc w:val="both"/>
        <w:rPr>
          <w:rFonts w:cs="David" w:hint="cs"/>
          <w:rtl/>
        </w:rPr>
      </w:pPr>
    </w:p>
    <w:p w14:paraId="29F05504" w14:textId="77777777" w:rsidR="00EF355B" w:rsidRDefault="00EF355B" w:rsidP="00EF355B">
      <w:pPr>
        <w:bidi/>
        <w:jc w:val="both"/>
        <w:rPr>
          <w:rFonts w:cs="David" w:hint="cs"/>
          <w:rtl/>
        </w:rPr>
      </w:pPr>
      <w:r>
        <w:rPr>
          <w:rFonts w:cs="David" w:hint="cs"/>
          <w:rtl/>
        </w:rPr>
        <w:tab/>
        <w:t xml:space="preserve"> ההצעה הזאת תכניס אותנו לסיבוכים בלתי אפשריים. מי שיושב בכלא יכול לעבוד עם הטלפון </w:t>
      </w:r>
      <w:r>
        <w:rPr>
          <w:rFonts w:cs="David"/>
          <w:rtl/>
        </w:rPr>
        <w:t>–</w:t>
      </w:r>
      <w:r>
        <w:rPr>
          <w:rFonts w:cs="David" w:hint="cs"/>
          <w:rtl/>
        </w:rPr>
        <w:t xml:space="preserve"> אם זה טלפון שלו או טלפון ציבורי </w:t>
      </w:r>
      <w:r>
        <w:rPr>
          <w:rFonts w:cs="David"/>
          <w:rtl/>
        </w:rPr>
        <w:t>–</w:t>
      </w:r>
      <w:r>
        <w:rPr>
          <w:rFonts w:cs="David" w:hint="cs"/>
          <w:rtl/>
        </w:rPr>
        <w:t xml:space="preserve"> ויכול לקבל עיתונים. אני רוצה להציע לך, גברתי היושבת ראש, לבטל את ההטבה בכלל. אפשר לומר שלחבר הכנסת לשעבר  מגיעה ההטבה הזאת במשך חצי שנה לאחר סיום כהונתו, כי עדיין יש איזושהי המשכיות. זוהי הטבה שסימן שאלה גדול מרחף מעליה ואפשר לוותר עליה. אני מציע לא להיכנס לכל המצבים האפשריים, כי עכשיו יש מקרה כזה ומחר יהיה אחר. אם ההטבה קיימת, שתישאר לכולם. מי שיואשם בבגידה, הרי יש לך הצעה לעונשים הרבה יותר חמורים. מצדי שיישאר לאחד כזה העיתון, אבל שלא יקבל פנסיה. </w:t>
      </w:r>
    </w:p>
    <w:p w14:paraId="03FA4443" w14:textId="77777777" w:rsidR="00EF355B" w:rsidRDefault="00EF355B" w:rsidP="00EF355B">
      <w:pPr>
        <w:bidi/>
        <w:jc w:val="both"/>
        <w:rPr>
          <w:rFonts w:cs="David" w:hint="cs"/>
          <w:rtl/>
        </w:rPr>
      </w:pPr>
    </w:p>
    <w:p w14:paraId="33196E98" w14:textId="77777777" w:rsidR="00EF355B" w:rsidRDefault="00EF355B" w:rsidP="00EF355B">
      <w:pPr>
        <w:bidi/>
        <w:jc w:val="both"/>
        <w:rPr>
          <w:rFonts w:cs="David" w:hint="cs"/>
          <w:rtl/>
        </w:rPr>
      </w:pPr>
      <w:r>
        <w:rPr>
          <w:rFonts w:cs="David" w:hint="cs"/>
          <w:u w:val="single"/>
          <w:rtl/>
        </w:rPr>
        <w:t>היו"ר רוחמה אברהם:</w:t>
      </w:r>
    </w:p>
    <w:p w14:paraId="71B49628" w14:textId="77777777" w:rsidR="00EF355B" w:rsidRDefault="00EF355B" w:rsidP="00EF355B">
      <w:pPr>
        <w:bidi/>
        <w:jc w:val="both"/>
        <w:rPr>
          <w:rFonts w:cs="David" w:hint="cs"/>
          <w:rtl/>
        </w:rPr>
      </w:pPr>
    </w:p>
    <w:p w14:paraId="37F16DAC" w14:textId="77777777" w:rsidR="00EF355B" w:rsidRDefault="00EF355B" w:rsidP="00EF355B">
      <w:pPr>
        <w:bidi/>
        <w:jc w:val="both"/>
        <w:rPr>
          <w:rFonts w:cs="David" w:hint="cs"/>
          <w:rtl/>
        </w:rPr>
      </w:pPr>
      <w:r>
        <w:rPr>
          <w:rFonts w:cs="David" w:hint="cs"/>
          <w:rtl/>
        </w:rPr>
        <w:tab/>
        <w:t xml:space="preserve"> אנחנו צריכים לחשוב גם על זה, כי מדובר בכספי ציבור, ולא מעט.</w:t>
      </w:r>
    </w:p>
    <w:p w14:paraId="4409441D" w14:textId="77777777" w:rsidR="00EF355B" w:rsidRDefault="00EF355B" w:rsidP="00EF355B">
      <w:pPr>
        <w:bidi/>
        <w:jc w:val="both"/>
        <w:rPr>
          <w:rFonts w:cs="David" w:hint="cs"/>
          <w:rtl/>
        </w:rPr>
      </w:pPr>
    </w:p>
    <w:p w14:paraId="3286E434" w14:textId="77777777" w:rsidR="00EF355B" w:rsidRDefault="00EF355B" w:rsidP="00EF355B">
      <w:pPr>
        <w:bidi/>
        <w:jc w:val="both"/>
        <w:rPr>
          <w:rFonts w:cs="David" w:hint="cs"/>
          <w:rtl/>
        </w:rPr>
      </w:pPr>
      <w:r>
        <w:rPr>
          <w:rFonts w:cs="David" w:hint="cs"/>
          <w:u w:val="single"/>
          <w:rtl/>
        </w:rPr>
        <w:t>אורי אריאל:</w:t>
      </w:r>
    </w:p>
    <w:p w14:paraId="7BED664B" w14:textId="77777777" w:rsidR="00EF355B" w:rsidRDefault="00EF355B" w:rsidP="00EF355B">
      <w:pPr>
        <w:bidi/>
        <w:jc w:val="both"/>
        <w:rPr>
          <w:rFonts w:cs="David" w:hint="cs"/>
          <w:rtl/>
        </w:rPr>
      </w:pPr>
    </w:p>
    <w:p w14:paraId="5D7A4F6B" w14:textId="77777777" w:rsidR="00EF355B" w:rsidRDefault="00EF355B" w:rsidP="00EF355B">
      <w:pPr>
        <w:bidi/>
        <w:jc w:val="both"/>
        <w:rPr>
          <w:rFonts w:cs="David" w:hint="cs"/>
          <w:rtl/>
        </w:rPr>
      </w:pPr>
      <w:r>
        <w:rPr>
          <w:rFonts w:cs="David" w:hint="cs"/>
          <w:rtl/>
        </w:rPr>
        <w:tab/>
        <w:t xml:space="preserve"> אני יושב פה כדי לחשוב איתך על כספי הציבור ולכן אני מציע לבטל לגמרי את ההטבה הזאת ואז לא תהיינה בעיות. אולי צריך לתת את ההטבה הזאת רק עד חצי שנה מסיום כהונת חבר הכנסת. כך אפשר לחסוך הרבה מאוד כספי ציבור. אל לך להיכנס להבחנות האלה, כי אין להן סוף. </w:t>
      </w:r>
    </w:p>
    <w:p w14:paraId="3845A599" w14:textId="77777777" w:rsidR="00EF355B" w:rsidRDefault="00EF355B" w:rsidP="00EF355B">
      <w:pPr>
        <w:bidi/>
        <w:jc w:val="both"/>
        <w:rPr>
          <w:rFonts w:cs="David" w:hint="cs"/>
          <w:rtl/>
        </w:rPr>
      </w:pPr>
      <w:r>
        <w:rPr>
          <w:rFonts w:cs="David"/>
          <w:rtl/>
        </w:rPr>
        <w:br w:type="page"/>
      </w:r>
    </w:p>
    <w:p w14:paraId="62EE9D5F" w14:textId="77777777" w:rsidR="00EF355B" w:rsidRDefault="00EF355B" w:rsidP="00EF355B">
      <w:pPr>
        <w:bidi/>
        <w:jc w:val="both"/>
        <w:rPr>
          <w:rFonts w:cs="David" w:hint="cs"/>
          <w:rtl/>
        </w:rPr>
      </w:pPr>
      <w:r>
        <w:rPr>
          <w:rFonts w:cs="David" w:hint="cs"/>
          <w:u w:val="single"/>
          <w:rtl/>
        </w:rPr>
        <w:t>היו"ר רוחמה אברהם:</w:t>
      </w:r>
    </w:p>
    <w:p w14:paraId="77182797" w14:textId="77777777" w:rsidR="00EF355B" w:rsidRDefault="00EF355B" w:rsidP="00EF355B">
      <w:pPr>
        <w:bidi/>
        <w:jc w:val="both"/>
        <w:rPr>
          <w:rFonts w:cs="David" w:hint="cs"/>
          <w:rtl/>
        </w:rPr>
      </w:pPr>
    </w:p>
    <w:p w14:paraId="74B3C323" w14:textId="77777777" w:rsidR="00EF355B" w:rsidRDefault="00EF355B" w:rsidP="00EF355B">
      <w:pPr>
        <w:bidi/>
        <w:jc w:val="both"/>
        <w:rPr>
          <w:rFonts w:cs="David" w:hint="cs"/>
          <w:rtl/>
        </w:rPr>
      </w:pPr>
      <w:r>
        <w:rPr>
          <w:rFonts w:cs="David" w:hint="cs"/>
          <w:rtl/>
        </w:rPr>
        <w:tab/>
        <w:t xml:space="preserve"> אני רוצה להזכיר לך שוועדת </w:t>
      </w:r>
      <w:proofErr w:type="spellStart"/>
      <w:r>
        <w:rPr>
          <w:rFonts w:cs="David" w:hint="cs"/>
          <w:rtl/>
        </w:rPr>
        <w:t>גרונאו</w:t>
      </w:r>
      <w:proofErr w:type="spellEnd"/>
      <w:r>
        <w:rPr>
          <w:rFonts w:cs="David" w:hint="cs"/>
          <w:rtl/>
        </w:rPr>
        <w:t xml:space="preserve"> המליצה לבטל זכאות אחרי שנתיים מתום הכהונה של חבר הכנסת, אבל ועדת הכנסת דחתה את ההמלצה. כרגע יש הצעה נוספת, התפתחות נוספת, שלעניות דעתי איננה מתקבלת על הדעת, כאשר חבר הכנסת נמצא בחו"ל. </w:t>
      </w:r>
    </w:p>
    <w:p w14:paraId="2F521C83" w14:textId="77777777" w:rsidR="00EF355B" w:rsidRDefault="00EF355B" w:rsidP="00EF355B">
      <w:pPr>
        <w:bidi/>
        <w:jc w:val="both"/>
        <w:rPr>
          <w:rFonts w:cs="David" w:hint="cs"/>
          <w:rtl/>
        </w:rPr>
      </w:pPr>
    </w:p>
    <w:p w14:paraId="7C1C9EBC" w14:textId="77777777" w:rsidR="00EF355B" w:rsidRDefault="00EF355B" w:rsidP="00EF355B">
      <w:pPr>
        <w:bidi/>
        <w:jc w:val="both"/>
        <w:rPr>
          <w:rFonts w:cs="David" w:hint="cs"/>
          <w:rtl/>
        </w:rPr>
      </w:pPr>
      <w:r>
        <w:rPr>
          <w:rFonts w:cs="David" w:hint="cs"/>
          <w:u w:val="single"/>
          <w:rtl/>
        </w:rPr>
        <w:t>אורי אריאל:</w:t>
      </w:r>
    </w:p>
    <w:p w14:paraId="710287A2" w14:textId="77777777" w:rsidR="00EF355B" w:rsidRDefault="00EF355B" w:rsidP="00EF355B">
      <w:pPr>
        <w:bidi/>
        <w:jc w:val="both"/>
        <w:rPr>
          <w:rFonts w:cs="David" w:hint="cs"/>
          <w:rtl/>
        </w:rPr>
      </w:pPr>
    </w:p>
    <w:p w14:paraId="091A3D14" w14:textId="77777777" w:rsidR="00EF355B" w:rsidRDefault="00EF355B" w:rsidP="00EF355B">
      <w:pPr>
        <w:bidi/>
        <w:jc w:val="both"/>
        <w:rPr>
          <w:rFonts w:cs="David" w:hint="cs"/>
          <w:rtl/>
        </w:rPr>
      </w:pPr>
      <w:r>
        <w:rPr>
          <w:rFonts w:cs="David" w:hint="cs"/>
          <w:rtl/>
        </w:rPr>
        <w:tab/>
        <w:t xml:space="preserve"> מה הבעיה לקבל עיתון בחו"ל? </w:t>
      </w:r>
    </w:p>
    <w:p w14:paraId="4EA5D90B" w14:textId="77777777" w:rsidR="00EF355B" w:rsidRDefault="00EF355B" w:rsidP="00EF355B">
      <w:pPr>
        <w:bidi/>
        <w:jc w:val="both"/>
        <w:rPr>
          <w:rFonts w:cs="David" w:hint="cs"/>
          <w:rtl/>
        </w:rPr>
      </w:pPr>
    </w:p>
    <w:p w14:paraId="4B845E5A" w14:textId="77777777" w:rsidR="00EF355B" w:rsidRDefault="00EF355B" w:rsidP="00EF355B">
      <w:pPr>
        <w:bidi/>
        <w:jc w:val="both"/>
        <w:rPr>
          <w:rFonts w:cs="David" w:hint="cs"/>
          <w:rtl/>
        </w:rPr>
      </w:pPr>
      <w:r>
        <w:rPr>
          <w:rFonts w:cs="David" w:hint="cs"/>
          <w:u w:val="single"/>
          <w:rtl/>
        </w:rPr>
        <w:t>היו"ר רוחמה אברהם:</w:t>
      </w:r>
    </w:p>
    <w:p w14:paraId="302476FE" w14:textId="77777777" w:rsidR="00EF355B" w:rsidRDefault="00EF355B" w:rsidP="00EF355B">
      <w:pPr>
        <w:bidi/>
        <w:jc w:val="both"/>
        <w:rPr>
          <w:rFonts w:cs="David" w:hint="cs"/>
          <w:rtl/>
        </w:rPr>
      </w:pPr>
    </w:p>
    <w:p w14:paraId="01F5AF04" w14:textId="77777777" w:rsidR="00EF355B" w:rsidRDefault="00EF355B" w:rsidP="00EF355B">
      <w:pPr>
        <w:bidi/>
        <w:jc w:val="both"/>
        <w:rPr>
          <w:rFonts w:cs="David" w:hint="cs"/>
          <w:rtl/>
        </w:rPr>
      </w:pPr>
      <w:r>
        <w:rPr>
          <w:rFonts w:cs="David" w:hint="cs"/>
          <w:rtl/>
        </w:rPr>
        <w:tab/>
        <w:t xml:space="preserve"> אני חושבת שלא נכון שכנסת ישראל תמשיך לשלם לאותו חבר כנסת את אותה הטבה.  הוא נמצא בחו"ל ולא בשליחות. </w:t>
      </w:r>
    </w:p>
    <w:p w14:paraId="4947DD88" w14:textId="77777777" w:rsidR="00EF355B" w:rsidRDefault="00EF355B" w:rsidP="00EF355B">
      <w:pPr>
        <w:bidi/>
        <w:jc w:val="both"/>
        <w:rPr>
          <w:rFonts w:cs="David" w:hint="cs"/>
          <w:rtl/>
        </w:rPr>
      </w:pPr>
    </w:p>
    <w:p w14:paraId="650A8346" w14:textId="77777777" w:rsidR="00EF355B" w:rsidRDefault="00EF355B" w:rsidP="00EF355B">
      <w:pPr>
        <w:bidi/>
        <w:jc w:val="both"/>
        <w:rPr>
          <w:rFonts w:cs="David" w:hint="cs"/>
          <w:rtl/>
        </w:rPr>
      </w:pPr>
      <w:r>
        <w:rPr>
          <w:rFonts w:cs="David" w:hint="cs"/>
          <w:u w:val="single"/>
          <w:rtl/>
        </w:rPr>
        <w:t>אורי אריאל:</w:t>
      </w:r>
    </w:p>
    <w:p w14:paraId="5F5AEF3E" w14:textId="77777777" w:rsidR="00EF355B" w:rsidRDefault="00EF355B" w:rsidP="00EF355B">
      <w:pPr>
        <w:bidi/>
        <w:jc w:val="both"/>
        <w:rPr>
          <w:rFonts w:cs="David" w:hint="cs"/>
          <w:rtl/>
        </w:rPr>
      </w:pPr>
    </w:p>
    <w:p w14:paraId="3E98FD0F" w14:textId="77777777" w:rsidR="00EF355B" w:rsidRDefault="00EF355B" w:rsidP="00EF355B">
      <w:pPr>
        <w:bidi/>
        <w:jc w:val="both"/>
        <w:rPr>
          <w:rFonts w:cs="David" w:hint="cs"/>
          <w:rtl/>
        </w:rPr>
      </w:pPr>
      <w:r>
        <w:rPr>
          <w:rFonts w:cs="David" w:hint="cs"/>
          <w:rtl/>
        </w:rPr>
        <w:tab/>
        <w:t xml:space="preserve"> אני מסכים איתך, רק שאני מרחיב את ההצעה. </w:t>
      </w:r>
    </w:p>
    <w:p w14:paraId="0E30F2A2" w14:textId="77777777" w:rsidR="00EF355B" w:rsidRDefault="00EF355B" w:rsidP="00EF355B">
      <w:pPr>
        <w:bidi/>
        <w:jc w:val="both"/>
        <w:rPr>
          <w:rFonts w:cs="David" w:hint="cs"/>
          <w:rtl/>
        </w:rPr>
      </w:pPr>
    </w:p>
    <w:p w14:paraId="06D8DD96" w14:textId="77777777" w:rsidR="00EF355B" w:rsidRDefault="00EF355B" w:rsidP="00EF355B">
      <w:pPr>
        <w:bidi/>
        <w:jc w:val="both"/>
        <w:rPr>
          <w:rFonts w:cs="David" w:hint="cs"/>
          <w:rtl/>
        </w:rPr>
      </w:pPr>
      <w:r>
        <w:rPr>
          <w:rFonts w:cs="David" w:hint="cs"/>
          <w:u w:val="single"/>
          <w:rtl/>
        </w:rPr>
        <w:t xml:space="preserve">משה </w:t>
      </w:r>
      <w:proofErr w:type="spellStart"/>
      <w:r>
        <w:rPr>
          <w:rFonts w:cs="David" w:hint="cs"/>
          <w:u w:val="single"/>
          <w:rtl/>
        </w:rPr>
        <w:t>שרוני</w:t>
      </w:r>
      <w:proofErr w:type="spellEnd"/>
      <w:r>
        <w:rPr>
          <w:rFonts w:cs="David" w:hint="cs"/>
          <w:u w:val="single"/>
          <w:rtl/>
        </w:rPr>
        <w:t>:</w:t>
      </w:r>
    </w:p>
    <w:p w14:paraId="48B987D4" w14:textId="77777777" w:rsidR="00EF355B" w:rsidRDefault="00EF355B" w:rsidP="00EF355B">
      <w:pPr>
        <w:bidi/>
        <w:jc w:val="both"/>
        <w:rPr>
          <w:rFonts w:cs="David" w:hint="cs"/>
          <w:rtl/>
        </w:rPr>
      </w:pPr>
    </w:p>
    <w:p w14:paraId="109C9CAC" w14:textId="77777777" w:rsidR="00EF355B" w:rsidRDefault="00EF355B" w:rsidP="00EF355B">
      <w:pPr>
        <w:bidi/>
        <w:jc w:val="both"/>
        <w:rPr>
          <w:rFonts w:cs="David" w:hint="cs"/>
          <w:rtl/>
        </w:rPr>
      </w:pPr>
      <w:r>
        <w:rPr>
          <w:rFonts w:cs="David" w:hint="cs"/>
          <w:rtl/>
        </w:rPr>
        <w:tab/>
        <w:t xml:space="preserve">בהתחלה דנו בהצעת חוק וכולם הסכימו לה, מה שונה ההצעה הזאת? אדם נמצא בבית סוהר, ואנחנו צריכים לשלם לו מכספי ציבור את הטלפון והעיתון. איפה השכל הישר? מה קורה איתנו? אדם נמצא בחוץ לארץ שנתיים-שלוש ואנחנו צריכים לשלם על עיתון שהוא נותן למישהו אחר ועל טלפון שהוא משתמש בחו"ל? איפה נשמע דבר כזה? זה דבר מגוחך. אני חושב שזו הצעת חוק נבונה ונכונה. </w:t>
      </w:r>
    </w:p>
    <w:p w14:paraId="63331EFD" w14:textId="77777777" w:rsidR="00EF355B" w:rsidRDefault="00EF355B" w:rsidP="00EF355B">
      <w:pPr>
        <w:bidi/>
        <w:jc w:val="both"/>
        <w:rPr>
          <w:rFonts w:cs="David" w:hint="cs"/>
          <w:rtl/>
        </w:rPr>
      </w:pPr>
    </w:p>
    <w:p w14:paraId="3B38CC11" w14:textId="77777777" w:rsidR="00EF355B" w:rsidRDefault="00EF355B" w:rsidP="00EF355B">
      <w:pPr>
        <w:bidi/>
        <w:ind w:left="720" w:hanging="720"/>
        <w:jc w:val="both"/>
        <w:rPr>
          <w:rFonts w:cs="David" w:hint="cs"/>
          <w:rtl/>
        </w:rPr>
      </w:pPr>
      <w:r>
        <w:rPr>
          <w:rFonts w:cs="David" w:hint="cs"/>
          <w:u w:val="single"/>
          <w:rtl/>
        </w:rPr>
        <w:t xml:space="preserve">ארבל </w:t>
      </w:r>
      <w:proofErr w:type="spellStart"/>
      <w:r>
        <w:rPr>
          <w:rFonts w:cs="David" w:hint="cs"/>
          <w:u w:val="single"/>
          <w:rtl/>
        </w:rPr>
        <w:t>אסטרחן</w:t>
      </w:r>
      <w:proofErr w:type="spellEnd"/>
      <w:r>
        <w:rPr>
          <w:rFonts w:cs="David" w:hint="cs"/>
          <w:u w:val="single"/>
          <w:rtl/>
        </w:rPr>
        <w:t>:</w:t>
      </w:r>
    </w:p>
    <w:p w14:paraId="0CF98132" w14:textId="77777777" w:rsidR="00EF355B" w:rsidRDefault="00EF355B" w:rsidP="00EF355B">
      <w:pPr>
        <w:bidi/>
        <w:ind w:left="720" w:hanging="720"/>
        <w:jc w:val="both"/>
        <w:rPr>
          <w:rFonts w:cs="David" w:hint="cs"/>
          <w:rtl/>
        </w:rPr>
      </w:pPr>
    </w:p>
    <w:p w14:paraId="5ADE068C" w14:textId="77777777" w:rsidR="00EF355B" w:rsidRDefault="00EF355B" w:rsidP="00EF355B">
      <w:pPr>
        <w:bidi/>
        <w:ind w:left="720" w:hanging="720"/>
        <w:jc w:val="both"/>
        <w:rPr>
          <w:rFonts w:cs="David" w:hint="cs"/>
          <w:rtl/>
        </w:rPr>
      </w:pPr>
      <w:r>
        <w:rPr>
          <w:rFonts w:cs="David" w:hint="cs"/>
          <w:rtl/>
        </w:rPr>
        <w:tab/>
        <w:t xml:space="preserve">לא מדובר בפנסיה. </w:t>
      </w:r>
    </w:p>
    <w:p w14:paraId="12AE0938" w14:textId="77777777" w:rsidR="00EF355B" w:rsidRDefault="00EF355B" w:rsidP="00EF355B">
      <w:pPr>
        <w:bidi/>
        <w:ind w:left="720" w:hanging="720"/>
        <w:jc w:val="both"/>
        <w:rPr>
          <w:rFonts w:cs="David" w:hint="cs"/>
          <w:rtl/>
        </w:rPr>
      </w:pPr>
    </w:p>
    <w:p w14:paraId="39A47373" w14:textId="77777777" w:rsidR="00EF355B" w:rsidRDefault="00EF355B" w:rsidP="00EF355B">
      <w:pPr>
        <w:bidi/>
        <w:ind w:left="720" w:hanging="720"/>
        <w:jc w:val="both"/>
        <w:rPr>
          <w:rFonts w:cs="David" w:hint="cs"/>
          <w:rtl/>
        </w:rPr>
      </w:pPr>
      <w:r>
        <w:rPr>
          <w:rFonts w:cs="David" w:hint="cs"/>
          <w:u w:val="single"/>
          <w:rtl/>
        </w:rPr>
        <w:t xml:space="preserve">משה </w:t>
      </w:r>
      <w:proofErr w:type="spellStart"/>
      <w:r>
        <w:rPr>
          <w:rFonts w:cs="David" w:hint="cs"/>
          <w:u w:val="single"/>
          <w:rtl/>
        </w:rPr>
        <w:t>שרוני</w:t>
      </w:r>
      <w:proofErr w:type="spellEnd"/>
      <w:r>
        <w:rPr>
          <w:rFonts w:cs="David" w:hint="cs"/>
          <w:u w:val="single"/>
          <w:rtl/>
        </w:rPr>
        <w:t>:</w:t>
      </w:r>
    </w:p>
    <w:p w14:paraId="74EDCEE7" w14:textId="77777777" w:rsidR="00EF355B" w:rsidRDefault="00EF355B" w:rsidP="00EF355B">
      <w:pPr>
        <w:bidi/>
        <w:ind w:left="720" w:hanging="720"/>
        <w:jc w:val="both"/>
        <w:rPr>
          <w:rFonts w:cs="David" w:hint="cs"/>
          <w:rtl/>
        </w:rPr>
      </w:pPr>
    </w:p>
    <w:p w14:paraId="622762BC" w14:textId="77777777" w:rsidR="00EF355B" w:rsidRDefault="00EF355B" w:rsidP="00EF355B">
      <w:pPr>
        <w:bidi/>
        <w:ind w:firstLine="720"/>
        <w:jc w:val="both"/>
        <w:rPr>
          <w:rFonts w:cs="David" w:hint="cs"/>
          <w:rtl/>
        </w:rPr>
      </w:pPr>
      <w:r>
        <w:rPr>
          <w:rFonts w:cs="David" w:hint="cs"/>
          <w:rtl/>
        </w:rPr>
        <w:t>מדובר בכספי ציבור. אם חבר הכנסת לשעבר נמצא בבית סוהר, זה משום שהוא עבר עבירה שיש עמה קלון, ואנחנו צריכים לתת לו את ההטבה? איפה ההיגיון? איפה היושר? איפה המוסר?</w:t>
      </w:r>
    </w:p>
    <w:p w14:paraId="1C03B904" w14:textId="77777777" w:rsidR="00EF355B" w:rsidRDefault="00EF355B" w:rsidP="00EF355B">
      <w:pPr>
        <w:bidi/>
        <w:jc w:val="both"/>
        <w:rPr>
          <w:rFonts w:cs="David" w:hint="cs"/>
          <w:rtl/>
        </w:rPr>
      </w:pPr>
    </w:p>
    <w:p w14:paraId="55DD8573" w14:textId="77777777" w:rsidR="00EF355B" w:rsidRDefault="00EF355B" w:rsidP="00EF355B">
      <w:pPr>
        <w:bidi/>
        <w:jc w:val="both"/>
        <w:rPr>
          <w:rFonts w:cs="David" w:hint="cs"/>
          <w:rtl/>
        </w:rPr>
      </w:pPr>
      <w:proofErr w:type="spellStart"/>
      <w:r>
        <w:rPr>
          <w:rFonts w:cs="David" w:hint="cs"/>
          <w:u w:val="single"/>
          <w:rtl/>
        </w:rPr>
        <w:t>אסתרינה</w:t>
      </w:r>
      <w:proofErr w:type="spellEnd"/>
      <w:r>
        <w:rPr>
          <w:rFonts w:cs="David" w:hint="cs"/>
          <w:u w:val="single"/>
          <w:rtl/>
        </w:rPr>
        <w:t xml:space="preserve"> </w:t>
      </w:r>
      <w:proofErr w:type="spellStart"/>
      <w:r>
        <w:rPr>
          <w:rFonts w:cs="David" w:hint="cs"/>
          <w:u w:val="single"/>
          <w:rtl/>
        </w:rPr>
        <w:t>טרטמן</w:t>
      </w:r>
      <w:proofErr w:type="spellEnd"/>
      <w:r>
        <w:rPr>
          <w:rFonts w:cs="David" w:hint="cs"/>
          <w:u w:val="single"/>
          <w:rtl/>
        </w:rPr>
        <w:t>:</w:t>
      </w:r>
    </w:p>
    <w:p w14:paraId="2E55730E" w14:textId="77777777" w:rsidR="00EF355B" w:rsidRDefault="00EF355B" w:rsidP="00EF355B">
      <w:pPr>
        <w:bidi/>
        <w:jc w:val="both"/>
        <w:rPr>
          <w:rFonts w:cs="David" w:hint="cs"/>
          <w:rtl/>
        </w:rPr>
      </w:pPr>
    </w:p>
    <w:p w14:paraId="1F2BB79B" w14:textId="77777777" w:rsidR="00EF355B" w:rsidRDefault="00EF355B" w:rsidP="00EF355B">
      <w:pPr>
        <w:bidi/>
        <w:jc w:val="both"/>
        <w:rPr>
          <w:rFonts w:cs="David" w:hint="cs"/>
          <w:rtl/>
        </w:rPr>
      </w:pPr>
      <w:r>
        <w:rPr>
          <w:rFonts w:cs="David" w:hint="cs"/>
          <w:rtl/>
        </w:rPr>
        <w:tab/>
        <w:t xml:space="preserve"> אני מסכימה שיש בזה אבסורד ושיש היגיון בהצעת החוק - - - </w:t>
      </w:r>
    </w:p>
    <w:p w14:paraId="6B2F6EC7" w14:textId="77777777" w:rsidR="00EF355B" w:rsidRDefault="00EF355B" w:rsidP="00EF355B">
      <w:pPr>
        <w:bidi/>
        <w:jc w:val="both"/>
        <w:rPr>
          <w:rFonts w:cs="David" w:hint="cs"/>
          <w:rtl/>
        </w:rPr>
      </w:pPr>
    </w:p>
    <w:p w14:paraId="15B9AE59" w14:textId="77777777" w:rsidR="00EF355B" w:rsidRDefault="00EF355B" w:rsidP="00EF355B">
      <w:pPr>
        <w:bidi/>
        <w:jc w:val="both"/>
        <w:rPr>
          <w:rFonts w:cs="David" w:hint="cs"/>
          <w:rtl/>
        </w:rPr>
      </w:pPr>
      <w:r>
        <w:rPr>
          <w:rFonts w:cs="David" w:hint="cs"/>
          <w:u w:val="single"/>
          <w:rtl/>
        </w:rPr>
        <w:t>היו"ר רוחמה אברהם:</w:t>
      </w:r>
    </w:p>
    <w:p w14:paraId="0F624F19" w14:textId="77777777" w:rsidR="00EF355B" w:rsidRDefault="00EF355B" w:rsidP="00EF355B">
      <w:pPr>
        <w:bidi/>
        <w:jc w:val="both"/>
        <w:rPr>
          <w:rFonts w:cs="David" w:hint="cs"/>
          <w:rtl/>
        </w:rPr>
      </w:pPr>
    </w:p>
    <w:p w14:paraId="49811F7D" w14:textId="77777777" w:rsidR="00EF355B" w:rsidRDefault="00EF355B" w:rsidP="00EF355B">
      <w:pPr>
        <w:bidi/>
        <w:jc w:val="both"/>
        <w:rPr>
          <w:rFonts w:cs="David" w:hint="cs"/>
          <w:rtl/>
        </w:rPr>
      </w:pPr>
      <w:r>
        <w:rPr>
          <w:rFonts w:cs="David" w:hint="cs"/>
          <w:rtl/>
        </w:rPr>
        <w:tab/>
        <w:t xml:space="preserve"> לא מדובר בהצעת חוק, זה רק תיקון לתקנון.</w:t>
      </w:r>
    </w:p>
    <w:p w14:paraId="79A1DB18" w14:textId="77777777" w:rsidR="00EF355B" w:rsidRDefault="00EF355B" w:rsidP="00EF355B">
      <w:pPr>
        <w:bidi/>
        <w:jc w:val="both"/>
        <w:rPr>
          <w:rFonts w:cs="David" w:hint="cs"/>
          <w:rtl/>
        </w:rPr>
      </w:pPr>
    </w:p>
    <w:p w14:paraId="515F1C02" w14:textId="77777777" w:rsidR="00EF355B" w:rsidRDefault="00EF355B" w:rsidP="00EF355B">
      <w:pPr>
        <w:bidi/>
        <w:jc w:val="both"/>
        <w:rPr>
          <w:rFonts w:cs="David" w:hint="cs"/>
          <w:rtl/>
        </w:rPr>
      </w:pPr>
      <w:proofErr w:type="spellStart"/>
      <w:r>
        <w:rPr>
          <w:rFonts w:cs="David" w:hint="cs"/>
          <w:u w:val="single"/>
          <w:rtl/>
        </w:rPr>
        <w:t>אסתרינה</w:t>
      </w:r>
      <w:proofErr w:type="spellEnd"/>
      <w:r>
        <w:rPr>
          <w:rFonts w:cs="David" w:hint="cs"/>
          <w:u w:val="single"/>
          <w:rtl/>
        </w:rPr>
        <w:t xml:space="preserve"> </w:t>
      </w:r>
      <w:proofErr w:type="spellStart"/>
      <w:r>
        <w:rPr>
          <w:rFonts w:cs="David" w:hint="cs"/>
          <w:u w:val="single"/>
          <w:rtl/>
        </w:rPr>
        <w:t>טרטמן</w:t>
      </w:r>
      <w:proofErr w:type="spellEnd"/>
      <w:r>
        <w:rPr>
          <w:rFonts w:cs="David" w:hint="cs"/>
          <w:u w:val="single"/>
          <w:rtl/>
        </w:rPr>
        <w:t>:</w:t>
      </w:r>
    </w:p>
    <w:p w14:paraId="48C24EF8" w14:textId="77777777" w:rsidR="00EF355B" w:rsidRDefault="00EF355B" w:rsidP="00EF355B">
      <w:pPr>
        <w:bidi/>
        <w:jc w:val="both"/>
        <w:rPr>
          <w:rFonts w:cs="David" w:hint="cs"/>
          <w:rtl/>
        </w:rPr>
      </w:pPr>
    </w:p>
    <w:p w14:paraId="615C5C8E" w14:textId="77777777" w:rsidR="00EF355B" w:rsidRDefault="00EF355B" w:rsidP="00EF355B">
      <w:pPr>
        <w:bidi/>
        <w:jc w:val="both"/>
        <w:rPr>
          <w:rFonts w:cs="David" w:hint="cs"/>
          <w:rtl/>
        </w:rPr>
      </w:pPr>
      <w:r>
        <w:rPr>
          <w:rFonts w:cs="David" w:hint="cs"/>
          <w:rtl/>
        </w:rPr>
        <w:tab/>
        <w:t xml:space="preserve"> כדי להימנע מהמצבים שחבר הכנסת אריאל העלה, אנחנו צריכים להיות מאוד ברורים בהגדרה של מי עומד  בקריטריונים ומי לא. צריך לשים פוקוס על בהירות, כדי למנוע מצב של פרשנות. </w:t>
      </w:r>
    </w:p>
    <w:p w14:paraId="2F5792F9" w14:textId="77777777" w:rsidR="00EF355B" w:rsidRDefault="00EF355B" w:rsidP="00EF355B">
      <w:pPr>
        <w:bidi/>
        <w:jc w:val="both"/>
        <w:rPr>
          <w:rFonts w:cs="David" w:hint="cs"/>
          <w:rtl/>
        </w:rPr>
      </w:pPr>
    </w:p>
    <w:p w14:paraId="4DAE16B3" w14:textId="77777777" w:rsidR="00EF355B" w:rsidRDefault="00EF355B" w:rsidP="00EF355B">
      <w:pPr>
        <w:bidi/>
        <w:jc w:val="both"/>
        <w:rPr>
          <w:rFonts w:cs="David" w:hint="cs"/>
          <w:rtl/>
        </w:rPr>
      </w:pPr>
      <w:r>
        <w:rPr>
          <w:rFonts w:cs="David" w:hint="cs"/>
          <w:u w:val="single"/>
          <w:rtl/>
        </w:rPr>
        <w:t>היו"ר רוחמה אברהם:</w:t>
      </w:r>
    </w:p>
    <w:p w14:paraId="2AA9AC5E" w14:textId="77777777" w:rsidR="00EF355B" w:rsidRDefault="00EF355B" w:rsidP="00EF355B">
      <w:pPr>
        <w:bidi/>
        <w:jc w:val="both"/>
        <w:rPr>
          <w:rFonts w:cs="David" w:hint="cs"/>
          <w:rtl/>
        </w:rPr>
      </w:pPr>
    </w:p>
    <w:p w14:paraId="4A4655BC" w14:textId="77777777" w:rsidR="00EF355B" w:rsidRDefault="00EF355B" w:rsidP="00EF355B">
      <w:pPr>
        <w:bidi/>
        <w:jc w:val="both"/>
        <w:rPr>
          <w:rFonts w:cs="David" w:hint="cs"/>
          <w:rtl/>
        </w:rPr>
      </w:pPr>
      <w:r>
        <w:rPr>
          <w:rFonts w:cs="David" w:hint="cs"/>
          <w:rtl/>
        </w:rPr>
        <w:tab/>
        <w:t xml:space="preserve"> אני מבקשת שלישיבה הבאה יובא בפנינו נוסח ברור מי כן, מי לא ולמה לא. </w:t>
      </w:r>
    </w:p>
    <w:p w14:paraId="0753E0FF" w14:textId="77777777" w:rsidR="00EF355B" w:rsidRDefault="00EF355B" w:rsidP="00EF355B">
      <w:pPr>
        <w:bidi/>
        <w:jc w:val="both"/>
        <w:rPr>
          <w:rFonts w:cs="David" w:hint="cs"/>
          <w:u w:val="single"/>
          <w:rtl/>
        </w:rPr>
      </w:pPr>
      <w:r>
        <w:rPr>
          <w:rFonts w:cs="David"/>
          <w:u w:val="single"/>
          <w:rtl/>
        </w:rPr>
        <w:br w:type="page"/>
      </w:r>
    </w:p>
    <w:p w14:paraId="37EB45FE" w14:textId="77777777" w:rsidR="00EF355B" w:rsidRDefault="00EF355B" w:rsidP="00EF355B">
      <w:pPr>
        <w:bidi/>
        <w:jc w:val="both"/>
        <w:rPr>
          <w:rFonts w:cs="David" w:hint="cs"/>
          <w:rtl/>
        </w:rPr>
      </w:pPr>
      <w:r>
        <w:rPr>
          <w:rFonts w:cs="David" w:hint="cs"/>
          <w:u w:val="single"/>
          <w:rtl/>
        </w:rPr>
        <w:t xml:space="preserve">ארבל </w:t>
      </w:r>
      <w:proofErr w:type="spellStart"/>
      <w:r>
        <w:rPr>
          <w:rFonts w:cs="David" w:hint="cs"/>
          <w:u w:val="single"/>
          <w:rtl/>
        </w:rPr>
        <w:t>אסטרחן</w:t>
      </w:r>
      <w:proofErr w:type="spellEnd"/>
      <w:r>
        <w:rPr>
          <w:rFonts w:cs="David" w:hint="cs"/>
          <w:u w:val="single"/>
          <w:rtl/>
        </w:rPr>
        <w:t>:</w:t>
      </w:r>
    </w:p>
    <w:p w14:paraId="57E8F352" w14:textId="77777777" w:rsidR="00EF355B" w:rsidRDefault="00EF355B" w:rsidP="00EF355B">
      <w:pPr>
        <w:bidi/>
        <w:jc w:val="both"/>
        <w:rPr>
          <w:rFonts w:cs="David" w:hint="cs"/>
          <w:rtl/>
        </w:rPr>
      </w:pPr>
    </w:p>
    <w:p w14:paraId="1ECB66A9" w14:textId="77777777" w:rsidR="00EF355B" w:rsidRDefault="00EF355B" w:rsidP="00EF355B">
      <w:pPr>
        <w:bidi/>
        <w:jc w:val="both"/>
        <w:rPr>
          <w:rFonts w:cs="David" w:hint="cs"/>
          <w:rtl/>
        </w:rPr>
      </w:pPr>
      <w:r>
        <w:rPr>
          <w:rFonts w:cs="David" w:hint="cs"/>
          <w:rtl/>
        </w:rPr>
        <w:tab/>
        <w:t xml:space="preserve">הכנתי נוסח שמונח בפני חברי הכנסת ואני אשמח לקבל הערות עליו. </w:t>
      </w:r>
    </w:p>
    <w:p w14:paraId="7C2E1B03" w14:textId="77777777" w:rsidR="00EF355B" w:rsidRDefault="00EF355B" w:rsidP="00EF355B">
      <w:pPr>
        <w:bidi/>
        <w:jc w:val="both"/>
        <w:rPr>
          <w:rFonts w:cs="David" w:hint="cs"/>
          <w:rtl/>
        </w:rPr>
      </w:pPr>
    </w:p>
    <w:p w14:paraId="0FCF3615" w14:textId="77777777" w:rsidR="00EF355B" w:rsidRDefault="00EF355B" w:rsidP="00EF355B">
      <w:pPr>
        <w:bidi/>
        <w:jc w:val="both"/>
        <w:rPr>
          <w:rFonts w:cs="David" w:hint="cs"/>
          <w:rtl/>
        </w:rPr>
      </w:pPr>
      <w:r>
        <w:rPr>
          <w:rFonts w:cs="David" w:hint="cs"/>
          <w:u w:val="single"/>
          <w:rtl/>
        </w:rPr>
        <w:t>היו"ר רוחמה אברהם:</w:t>
      </w:r>
    </w:p>
    <w:p w14:paraId="1B5A7E00" w14:textId="77777777" w:rsidR="00EF355B" w:rsidRDefault="00EF355B" w:rsidP="00EF355B">
      <w:pPr>
        <w:bidi/>
        <w:jc w:val="both"/>
        <w:rPr>
          <w:rFonts w:cs="David" w:hint="cs"/>
          <w:rtl/>
        </w:rPr>
      </w:pPr>
    </w:p>
    <w:p w14:paraId="79A08C94" w14:textId="77777777" w:rsidR="00EF355B" w:rsidRDefault="00EF355B" w:rsidP="00EF355B">
      <w:pPr>
        <w:bidi/>
        <w:jc w:val="both"/>
        <w:rPr>
          <w:rFonts w:cs="David" w:hint="cs"/>
          <w:rtl/>
        </w:rPr>
      </w:pPr>
      <w:r>
        <w:rPr>
          <w:rFonts w:cs="David" w:hint="cs"/>
          <w:rtl/>
        </w:rPr>
        <w:tab/>
        <w:t xml:space="preserve"> אני מודה לכולם, הישיבה נעולה. </w:t>
      </w:r>
    </w:p>
    <w:p w14:paraId="1F3E0E04" w14:textId="77777777" w:rsidR="00EF355B" w:rsidRDefault="00EF355B" w:rsidP="00EF355B">
      <w:pPr>
        <w:bidi/>
        <w:jc w:val="both"/>
        <w:rPr>
          <w:rFonts w:cs="David" w:hint="cs"/>
          <w:rtl/>
        </w:rPr>
      </w:pPr>
    </w:p>
    <w:p w14:paraId="2AAC79DC" w14:textId="77777777" w:rsidR="00EF355B" w:rsidRDefault="00EF355B" w:rsidP="00EF355B">
      <w:pPr>
        <w:bidi/>
        <w:jc w:val="both"/>
        <w:rPr>
          <w:rFonts w:cs="David" w:hint="cs"/>
          <w:rtl/>
        </w:rPr>
      </w:pPr>
    </w:p>
    <w:p w14:paraId="35CBAE8F" w14:textId="77777777" w:rsidR="00EF355B" w:rsidRDefault="00EF355B" w:rsidP="00EF355B">
      <w:pPr>
        <w:bidi/>
        <w:jc w:val="both"/>
        <w:rPr>
          <w:rFonts w:cs="David" w:hint="cs"/>
          <w:rtl/>
        </w:rPr>
      </w:pPr>
    </w:p>
    <w:p w14:paraId="61F48248" w14:textId="77777777" w:rsidR="00EF355B" w:rsidRPr="001E167C" w:rsidRDefault="00EF355B" w:rsidP="00EF355B">
      <w:pPr>
        <w:bidi/>
        <w:jc w:val="both"/>
        <w:rPr>
          <w:rFonts w:cs="David" w:hint="cs"/>
          <w:rtl/>
        </w:rPr>
      </w:pPr>
      <w:r>
        <w:rPr>
          <w:rFonts w:cs="David" w:hint="cs"/>
          <w:b/>
          <w:bCs/>
          <w:rtl/>
        </w:rPr>
        <w:t>הישיבה ננעלה בשעה 11:00</w:t>
      </w:r>
      <w:r>
        <w:rPr>
          <w:rFonts w:cs="David" w:hint="cs"/>
          <w:rtl/>
        </w:rPr>
        <w:tab/>
      </w:r>
      <w:r>
        <w:rPr>
          <w:rFonts w:cs="David" w:hint="cs"/>
          <w:rtl/>
        </w:rPr>
        <w:tab/>
      </w:r>
    </w:p>
    <w:p w14:paraId="7C36F84B" w14:textId="77777777" w:rsidR="00EF355B" w:rsidRDefault="00EF355B" w:rsidP="00EF355B">
      <w:pPr>
        <w:bidi/>
        <w:jc w:val="both"/>
        <w:rPr>
          <w:rFonts w:cs="David" w:hint="cs"/>
          <w:rtl/>
        </w:rPr>
      </w:pPr>
    </w:p>
    <w:p w14:paraId="63E043EA" w14:textId="77777777" w:rsidR="00EF355B" w:rsidRDefault="00EF355B" w:rsidP="00EF355B">
      <w:pPr>
        <w:bidi/>
        <w:jc w:val="both"/>
        <w:rPr>
          <w:rFonts w:cs="David" w:hint="cs"/>
          <w:rtl/>
        </w:rPr>
      </w:pPr>
    </w:p>
    <w:p w14:paraId="2D9A4CCA" w14:textId="77777777" w:rsidR="00EF355B" w:rsidRDefault="00EF355B" w:rsidP="00EF355B">
      <w:pPr>
        <w:bidi/>
        <w:jc w:val="both"/>
        <w:rPr>
          <w:rFonts w:cs="David" w:hint="cs"/>
          <w:rtl/>
        </w:rPr>
      </w:pPr>
    </w:p>
    <w:p w14:paraId="1380A0A0" w14:textId="77777777" w:rsidR="00EF355B" w:rsidRDefault="00EF355B" w:rsidP="00EF355B">
      <w:pPr>
        <w:bidi/>
        <w:jc w:val="both"/>
        <w:rPr>
          <w:rFonts w:cs="David" w:hint="cs"/>
          <w:rtl/>
        </w:rPr>
      </w:pPr>
    </w:p>
    <w:p w14:paraId="489ED94A" w14:textId="77777777" w:rsidR="00EF355B" w:rsidRDefault="00EF355B" w:rsidP="00EF355B">
      <w:pPr>
        <w:bidi/>
        <w:jc w:val="both"/>
        <w:rPr>
          <w:rFonts w:cs="David" w:hint="cs"/>
          <w:rtl/>
        </w:rPr>
      </w:pPr>
      <w:r>
        <w:rPr>
          <w:rFonts w:cs="David" w:hint="cs"/>
          <w:rtl/>
        </w:rPr>
        <w:tab/>
      </w:r>
    </w:p>
    <w:p w14:paraId="1102CA72" w14:textId="77777777" w:rsidR="00EF355B" w:rsidRPr="00C445E2" w:rsidRDefault="00EF355B" w:rsidP="00EF355B">
      <w:pPr>
        <w:bidi/>
        <w:jc w:val="both"/>
        <w:rPr>
          <w:rFonts w:cs="David" w:hint="cs"/>
        </w:rPr>
      </w:pPr>
    </w:p>
    <w:p w14:paraId="331D33BC" w14:textId="77777777" w:rsidR="00552A80" w:rsidRPr="00EF355B" w:rsidRDefault="00552A80" w:rsidP="00EF355B">
      <w:pPr>
        <w:bidi/>
        <w:jc w:val="both"/>
      </w:pPr>
    </w:p>
    <w:sectPr w:rsidR="00552A80" w:rsidRPr="00EF355B" w:rsidSect="00EF355B">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96958" w14:textId="77777777" w:rsidR="00000000" w:rsidRDefault="005C3F7B">
      <w:r>
        <w:separator/>
      </w:r>
    </w:p>
  </w:endnote>
  <w:endnote w:type="continuationSeparator" w:id="0">
    <w:p w14:paraId="0F4EF14A" w14:textId="77777777" w:rsidR="00000000" w:rsidRDefault="005C3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66F3E" w14:textId="77777777" w:rsidR="00000000" w:rsidRDefault="005C3F7B">
      <w:r>
        <w:separator/>
      </w:r>
    </w:p>
  </w:footnote>
  <w:footnote w:type="continuationSeparator" w:id="0">
    <w:p w14:paraId="2E5A29FC" w14:textId="77777777" w:rsidR="00000000" w:rsidRDefault="005C3F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22262" w14:textId="77777777" w:rsidR="00EF355B" w:rsidRDefault="00EF355B" w:rsidP="00EF355B">
    <w:pPr>
      <w:pStyle w:val="Head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23DC47F" w14:textId="77777777" w:rsidR="00EF355B" w:rsidRDefault="00EF355B" w:rsidP="00EF355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CB8C0" w14:textId="77777777" w:rsidR="00EF355B" w:rsidRDefault="00EF355B" w:rsidP="00EF355B">
    <w:pPr>
      <w:pStyle w:val="Head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17</w:t>
    </w:r>
    <w:r>
      <w:rPr>
        <w:rStyle w:val="PageNumber"/>
        <w:rtl/>
      </w:rPr>
      <w:fldChar w:fldCharType="end"/>
    </w:r>
  </w:p>
  <w:p w14:paraId="4B189110" w14:textId="77777777" w:rsidR="00EF355B" w:rsidRDefault="00EF355B" w:rsidP="00EF355B">
    <w:pPr>
      <w:pStyle w:val="Header"/>
      <w:ind w:right="360"/>
      <w:rPr>
        <w:rFonts w:hint="cs"/>
        <w:rtl/>
      </w:rPr>
    </w:pPr>
    <w:r>
      <w:rPr>
        <w:rFonts w:hint="cs"/>
        <w:rtl/>
      </w:rPr>
      <w:t>ועדת הכנסת</w:t>
    </w:r>
  </w:p>
  <w:p w14:paraId="0882018F" w14:textId="77777777" w:rsidR="00EF355B" w:rsidRDefault="00EF355B" w:rsidP="00EF355B">
    <w:pPr>
      <w:pStyle w:val="Header"/>
      <w:ind w:right="360"/>
      <w:rPr>
        <w:rFonts w:hint="cs"/>
      </w:rPr>
    </w:pPr>
    <w:r>
      <w:rPr>
        <w:rFonts w:hint="cs"/>
        <w:rtl/>
      </w:rPr>
      <w:t>9.5.2007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02097"/>
    <w:multiLevelType w:val="hybridMultilevel"/>
    <w:tmpl w:val="AEAED31E"/>
    <w:lvl w:ilvl="0" w:tplc="D7CAFC3A">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08722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45693פרוטוקול_ישיבת_ועדה.doc"/>
    <w:docVar w:name="StartMode" w:val="3"/>
  </w:docVars>
  <w:rsids>
    <w:rsidRoot w:val="00532044"/>
    <w:rsid w:val="00195789"/>
    <w:rsid w:val="00532044"/>
    <w:rsid w:val="00552A80"/>
    <w:rsid w:val="005C3F7B"/>
    <w:rsid w:val="00965806"/>
    <w:rsid w:val="00EF35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486C11"/>
  <w15:chartTrackingRefBased/>
  <w15:docId w15:val="{5638C23C-A75F-442E-9CF4-CE8CB787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F355B"/>
    <w:pPr>
      <w:tabs>
        <w:tab w:val="center" w:pos="4153"/>
        <w:tab w:val="right" w:pos="8306"/>
      </w:tabs>
      <w:bidi/>
    </w:pPr>
    <w:rPr>
      <w:lang w:eastAsia="he-IL"/>
    </w:rPr>
  </w:style>
  <w:style w:type="character" w:styleId="PageNumber">
    <w:name w:val="page number"/>
    <w:basedOn w:val="DefaultParagraphFont"/>
    <w:rsid w:val="00EF3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3751</Words>
  <Characters>21383</Characters>
  <Application>Microsoft Office Word</Application>
  <DocSecurity>0</DocSecurity>
  <Lines>178</Lines>
  <Paragraphs>50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p_yaffa</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