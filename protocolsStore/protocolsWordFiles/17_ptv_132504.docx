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8C345" w14:textId="77777777" w:rsidR="00F51FF7" w:rsidRPr="00F51FF7" w:rsidRDefault="00F51FF7" w:rsidP="00F51FF7">
      <w:pPr>
        <w:pStyle w:val="Heading5"/>
        <w:jc w:val="left"/>
        <w:rPr>
          <w:b/>
          <w:bCs/>
          <w:rtl/>
        </w:rPr>
      </w:pPr>
      <w:r w:rsidRPr="00F51FF7">
        <w:rPr>
          <w:b/>
          <w:bCs/>
          <w:rtl/>
        </w:rPr>
        <w:t xml:space="preserve">הכנסת </w:t>
      </w:r>
      <w:r w:rsidRPr="00F51FF7">
        <w:rPr>
          <w:rFonts w:hint="cs"/>
          <w:b/>
          <w:bCs/>
          <w:rtl/>
        </w:rPr>
        <w:t>השבע-עשרה</w:t>
      </w:r>
      <w:r>
        <w:rPr>
          <w:b/>
          <w:bCs/>
          <w:rtl/>
        </w:rPr>
        <w:tab/>
      </w:r>
      <w:r>
        <w:rPr>
          <w:b/>
          <w:bCs/>
          <w:rtl/>
        </w:rPr>
        <w:tab/>
      </w:r>
      <w:r>
        <w:rPr>
          <w:b/>
          <w:bCs/>
          <w:rtl/>
        </w:rPr>
        <w:tab/>
      </w:r>
      <w:r>
        <w:rPr>
          <w:b/>
          <w:bCs/>
          <w:rtl/>
        </w:rPr>
        <w:tab/>
      </w:r>
      <w:r>
        <w:rPr>
          <w:b/>
          <w:bCs/>
          <w:rtl/>
        </w:rPr>
        <w:tab/>
      </w:r>
      <w:r>
        <w:rPr>
          <w:b/>
          <w:bCs/>
          <w:rtl/>
        </w:rPr>
        <w:tab/>
      </w:r>
      <w:r w:rsidRPr="00F51FF7">
        <w:rPr>
          <w:b/>
          <w:bCs/>
          <w:rtl/>
        </w:rPr>
        <w:tab/>
        <w:t>נוסח לא מתוקן</w:t>
      </w:r>
    </w:p>
    <w:p w14:paraId="51580342" w14:textId="77777777" w:rsidR="00F51FF7" w:rsidRPr="00F51FF7" w:rsidRDefault="00F51FF7" w:rsidP="00F51FF7">
      <w:pPr>
        <w:bidi/>
        <w:jc w:val="both"/>
        <w:rPr>
          <w:rFonts w:cs="David" w:hint="cs"/>
          <w:b/>
          <w:bCs/>
          <w:rtl/>
        </w:rPr>
      </w:pPr>
      <w:r w:rsidRPr="00F51FF7">
        <w:rPr>
          <w:rFonts w:cs="David"/>
          <w:b/>
          <w:bCs/>
          <w:rtl/>
        </w:rPr>
        <w:t xml:space="preserve">מושב </w:t>
      </w:r>
      <w:r w:rsidRPr="00F51FF7">
        <w:rPr>
          <w:rFonts w:cs="David" w:hint="cs"/>
          <w:b/>
          <w:bCs/>
          <w:rtl/>
        </w:rPr>
        <w:t>שני</w:t>
      </w:r>
    </w:p>
    <w:p w14:paraId="3881E8F9" w14:textId="77777777" w:rsidR="00F51FF7" w:rsidRPr="00F51FF7" w:rsidRDefault="00F51FF7" w:rsidP="00F51FF7">
      <w:pPr>
        <w:bidi/>
        <w:jc w:val="center"/>
        <w:rPr>
          <w:rFonts w:cs="David" w:hint="cs"/>
          <w:b/>
          <w:bCs/>
          <w:rtl/>
        </w:rPr>
      </w:pPr>
      <w:r w:rsidRPr="00F51FF7">
        <w:rPr>
          <w:rFonts w:cs="David"/>
          <w:b/>
          <w:bCs/>
          <w:rtl/>
        </w:rPr>
        <w:t>פרוטוקול מס'</w:t>
      </w:r>
      <w:r w:rsidRPr="00F51FF7">
        <w:rPr>
          <w:rFonts w:cs="David" w:hint="cs"/>
          <w:b/>
          <w:bCs/>
          <w:rtl/>
        </w:rPr>
        <w:t xml:space="preserve"> 45</w:t>
      </w:r>
    </w:p>
    <w:p w14:paraId="6AD364CF" w14:textId="77777777" w:rsidR="00F51FF7" w:rsidRPr="00F51FF7" w:rsidRDefault="00F51FF7" w:rsidP="00F51FF7">
      <w:pPr>
        <w:bidi/>
        <w:jc w:val="center"/>
        <w:rPr>
          <w:rFonts w:cs="David" w:hint="cs"/>
          <w:b/>
          <w:bCs/>
          <w:rtl/>
        </w:rPr>
      </w:pPr>
      <w:r w:rsidRPr="00F51FF7">
        <w:rPr>
          <w:rFonts w:cs="David" w:hint="cs"/>
          <w:b/>
          <w:bCs/>
          <w:rtl/>
        </w:rPr>
        <w:t>מישיבת ועדת הכנסת</w:t>
      </w:r>
    </w:p>
    <w:p w14:paraId="4ACF368F" w14:textId="77777777" w:rsidR="00F51FF7" w:rsidRPr="00F51FF7" w:rsidRDefault="00F51FF7" w:rsidP="00F51FF7">
      <w:pPr>
        <w:bidi/>
        <w:jc w:val="center"/>
        <w:rPr>
          <w:rFonts w:cs="David" w:hint="cs"/>
          <w:b/>
          <w:bCs/>
          <w:u w:val="single"/>
          <w:rtl/>
        </w:rPr>
      </w:pPr>
      <w:r w:rsidRPr="00F51FF7">
        <w:rPr>
          <w:rFonts w:cs="David" w:hint="cs"/>
          <w:b/>
          <w:bCs/>
          <w:u w:val="single"/>
          <w:rtl/>
        </w:rPr>
        <w:t>יום שני, ח</w:t>
      </w:r>
      <w:r w:rsidRPr="00F51FF7">
        <w:rPr>
          <w:rFonts w:cs="David"/>
          <w:b/>
          <w:bCs/>
          <w:u w:val="single"/>
          <w:rtl/>
        </w:rPr>
        <w:t>'</w:t>
      </w:r>
      <w:r w:rsidRPr="00F51FF7">
        <w:rPr>
          <w:rFonts w:cs="David" w:hint="cs"/>
          <w:b/>
          <w:bCs/>
          <w:u w:val="single"/>
          <w:rtl/>
        </w:rPr>
        <w:t xml:space="preserve"> בחשוון תשס</w:t>
      </w:r>
      <w:r w:rsidRPr="00F51FF7">
        <w:rPr>
          <w:rFonts w:cs="David"/>
          <w:b/>
          <w:bCs/>
          <w:u w:val="single"/>
          <w:rtl/>
        </w:rPr>
        <w:t>"</w:t>
      </w:r>
      <w:r w:rsidRPr="00F51FF7">
        <w:rPr>
          <w:rFonts w:cs="David" w:hint="cs"/>
          <w:b/>
          <w:bCs/>
          <w:u w:val="single"/>
          <w:rtl/>
        </w:rPr>
        <w:t>ז, 30.10.2006, שעה 10:00</w:t>
      </w:r>
    </w:p>
    <w:p w14:paraId="0A6CF261" w14:textId="77777777" w:rsidR="00F51FF7" w:rsidRPr="00F51FF7" w:rsidRDefault="00F51FF7" w:rsidP="00F51FF7">
      <w:pPr>
        <w:tabs>
          <w:tab w:val="left" w:pos="1221"/>
        </w:tabs>
        <w:bidi/>
        <w:jc w:val="both"/>
        <w:rPr>
          <w:rFonts w:cs="David" w:hint="cs"/>
          <w:b/>
          <w:bCs/>
          <w:rtl/>
        </w:rPr>
      </w:pPr>
      <w:r w:rsidRPr="00F51FF7">
        <w:rPr>
          <w:rFonts w:cs="David"/>
          <w:b/>
          <w:bCs/>
          <w:u w:val="single"/>
          <w:rtl/>
        </w:rPr>
        <w:t>סדר היום</w:t>
      </w:r>
      <w:r w:rsidRPr="00F51FF7">
        <w:rPr>
          <w:rFonts w:cs="David"/>
          <w:rtl/>
        </w:rPr>
        <w:t>:</w:t>
      </w:r>
    </w:p>
    <w:p w14:paraId="109B3255" w14:textId="77777777" w:rsidR="00F51FF7" w:rsidRPr="00F51FF7" w:rsidRDefault="00F51FF7" w:rsidP="00F51FF7">
      <w:pPr>
        <w:numPr>
          <w:ilvl w:val="0"/>
          <w:numId w:val="1"/>
        </w:numPr>
        <w:overflowPunct w:val="0"/>
        <w:autoSpaceDE w:val="0"/>
        <w:autoSpaceDN w:val="0"/>
        <w:bidi/>
        <w:adjustRightInd w:val="0"/>
        <w:ind w:right="0"/>
        <w:jc w:val="center"/>
        <w:textAlignment w:val="baseline"/>
        <w:rPr>
          <w:rFonts w:cs="David" w:hint="cs"/>
          <w:b/>
          <w:bCs/>
          <w:u w:val="single"/>
          <w:rtl/>
        </w:rPr>
      </w:pPr>
      <w:r w:rsidRPr="00F51FF7">
        <w:rPr>
          <w:rFonts w:cs="David" w:hint="cs"/>
          <w:b/>
          <w:bCs/>
          <w:u w:val="single"/>
          <w:rtl/>
        </w:rPr>
        <w:t>קביעת מסגרת הדיון להצעות להביע אי-אמון בממשלה.</w:t>
      </w:r>
    </w:p>
    <w:p w14:paraId="2CE6981C" w14:textId="77777777" w:rsidR="00F51FF7" w:rsidRPr="00F51FF7" w:rsidRDefault="00F51FF7" w:rsidP="00F51FF7">
      <w:pPr>
        <w:numPr>
          <w:ilvl w:val="0"/>
          <w:numId w:val="1"/>
        </w:numPr>
        <w:overflowPunct w:val="0"/>
        <w:autoSpaceDE w:val="0"/>
        <w:autoSpaceDN w:val="0"/>
        <w:bidi/>
        <w:adjustRightInd w:val="0"/>
        <w:ind w:right="0"/>
        <w:jc w:val="both"/>
        <w:textAlignment w:val="baseline"/>
        <w:rPr>
          <w:rFonts w:cs="David" w:hint="cs"/>
        </w:rPr>
      </w:pPr>
      <w:r w:rsidRPr="00F51FF7">
        <w:rPr>
          <w:rFonts w:cs="David" w:hint="cs"/>
          <w:rtl/>
        </w:rPr>
        <w:t>קביעת מסגרת הדיון להודעות הממשלה על צירוף שר.</w:t>
      </w:r>
    </w:p>
    <w:p w14:paraId="25662A9D" w14:textId="77777777" w:rsidR="00F51FF7" w:rsidRPr="00F51FF7" w:rsidRDefault="00F51FF7" w:rsidP="00F51FF7">
      <w:pPr>
        <w:numPr>
          <w:ilvl w:val="0"/>
          <w:numId w:val="1"/>
        </w:numPr>
        <w:overflowPunct w:val="0"/>
        <w:autoSpaceDE w:val="0"/>
        <w:autoSpaceDN w:val="0"/>
        <w:bidi/>
        <w:adjustRightInd w:val="0"/>
        <w:ind w:right="0"/>
        <w:jc w:val="both"/>
        <w:textAlignment w:val="baseline"/>
        <w:rPr>
          <w:rFonts w:cs="David" w:hint="cs"/>
          <w:rtl/>
        </w:rPr>
      </w:pPr>
      <w:r w:rsidRPr="00F51FF7">
        <w:rPr>
          <w:rFonts w:cs="David" w:hint="cs"/>
          <w:rtl/>
        </w:rPr>
        <w:t>בקשות חברי הכנסת להקדמת הדיון בהצעות החוק הבאות, לפני הקריאה הטרומית:</w:t>
      </w:r>
    </w:p>
    <w:p w14:paraId="5B7D849A" w14:textId="77777777" w:rsidR="00F51FF7" w:rsidRPr="00F51FF7" w:rsidRDefault="00F51FF7" w:rsidP="00F51FF7">
      <w:pPr>
        <w:numPr>
          <w:ilvl w:val="1"/>
          <w:numId w:val="1"/>
        </w:numPr>
        <w:overflowPunct w:val="0"/>
        <w:autoSpaceDE w:val="0"/>
        <w:autoSpaceDN w:val="0"/>
        <w:bidi/>
        <w:adjustRightInd w:val="0"/>
        <w:ind w:right="0"/>
        <w:jc w:val="both"/>
        <w:textAlignment w:val="baseline"/>
        <w:rPr>
          <w:rFonts w:cs="David" w:hint="cs"/>
        </w:rPr>
      </w:pPr>
      <w:r w:rsidRPr="00F51FF7">
        <w:rPr>
          <w:rFonts w:cs="David" w:hint="cs"/>
          <w:rtl/>
        </w:rPr>
        <w:t xml:space="preserve">הצעת חוק יסוד: הכנסת (תיקון </w:t>
      </w:r>
      <w:r w:rsidRPr="00F51FF7">
        <w:rPr>
          <w:rFonts w:cs="David"/>
          <w:rtl/>
        </w:rPr>
        <w:t>–</w:t>
      </w:r>
      <w:r w:rsidRPr="00F51FF7">
        <w:rPr>
          <w:rFonts w:cs="David" w:hint="cs"/>
          <w:rtl/>
        </w:rPr>
        <w:t xml:space="preserve"> העברת חבר הכנסת מכהונתו), (פ/1623/17), בקשת חברת הכנסת אסתרינה טרטמו.</w:t>
      </w:r>
    </w:p>
    <w:p w14:paraId="7954F14B" w14:textId="77777777" w:rsidR="00F51FF7" w:rsidRPr="00F51FF7" w:rsidRDefault="00F51FF7" w:rsidP="00F51FF7">
      <w:pPr>
        <w:numPr>
          <w:ilvl w:val="1"/>
          <w:numId w:val="1"/>
        </w:numPr>
        <w:overflowPunct w:val="0"/>
        <w:autoSpaceDE w:val="0"/>
        <w:autoSpaceDN w:val="0"/>
        <w:bidi/>
        <w:adjustRightInd w:val="0"/>
        <w:ind w:right="0"/>
        <w:jc w:val="both"/>
        <w:textAlignment w:val="baseline"/>
        <w:rPr>
          <w:rFonts w:cs="David" w:hint="cs"/>
          <w:rtl/>
        </w:rPr>
      </w:pPr>
      <w:r w:rsidRPr="00F51FF7">
        <w:rPr>
          <w:rFonts w:cs="David" w:hint="cs"/>
          <w:rtl/>
        </w:rPr>
        <w:t xml:space="preserve">הצעת חוק הכנסת (תיקון </w:t>
      </w:r>
      <w:r w:rsidRPr="00F51FF7">
        <w:rPr>
          <w:rFonts w:cs="David"/>
          <w:rtl/>
        </w:rPr>
        <w:t>–</w:t>
      </w:r>
      <w:r w:rsidRPr="00F51FF7">
        <w:rPr>
          <w:rFonts w:cs="David" w:hint="cs"/>
          <w:rtl/>
        </w:rPr>
        <w:t xml:space="preserve"> נציב הדורות הבאים </w:t>
      </w:r>
      <w:r w:rsidRPr="00F51FF7">
        <w:rPr>
          <w:rFonts w:cs="David"/>
          <w:rtl/>
        </w:rPr>
        <w:t>–</w:t>
      </w:r>
      <w:r w:rsidRPr="00F51FF7">
        <w:rPr>
          <w:rFonts w:cs="David" w:hint="cs"/>
          <w:rtl/>
        </w:rPr>
        <w:t xml:space="preserve"> ביטול), התשס</w:t>
      </w:r>
      <w:r w:rsidRPr="00F51FF7">
        <w:rPr>
          <w:rFonts w:cs="David"/>
          <w:rtl/>
        </w:rPr>
        <w:t>"</w:t>
      </w:r>
      <w:r w:rsidRPr="00F51FF7">
        <w:rPr>
          <w:rFonts w:cs="David" w:hint="cs"/>
          <w:rtl/>
        </w:rPr>
        <w:t xml:space="preserve">ז-2006, (פ/1629), הצעת חבר הכנסת אביגדור יצחקי. </w:t>
      </w:r>
    </w:p>
    <w:p w14:paraId="4AB9B2EC" w14:textId="77777777" w:rsidR="00F51FF7" w:rsidRPr="00F51FF7" w:rsidRDefault="00F51FF7" w:rsidP="00F51FF7">
      <w:pPr>
        <w:bidi/>
        <w:jc w:val="both"/>
        <w:rPr>
          <w:rFonts w:cs="David" w:hint="cs"/>
          <w:rtl/>
        </w:rPr>
      </w:pPr>
      <w:r w:rsidRPr="00F51FF7">
        <w:rPr>
          <w:rFonts w:cs="David"/>
          <w:b/>
          <w:bCs/>
          <w:u w:val="single"/>
          <w:rtl/>
        </w:rPr>
        <w:t>נכחו</w:t>
      </w:r>
      <w:r w:rsidRPr="00F51FF7">
        <w:rPr>
          <w:rFonts w:cs="David"/>
          <w:rtl/>
        </w:rPr>
        <w:t>:</w:t>
      </w:r>
    </w:p>
    <w:p w14:paraId="5111D822" w14:textId="77777777" w:rsidR="00F51FF7" w:rsidRPr="00F51FF7" w:rsidRDefault="00F51FF7" w:rsidP="00F51FF7">
      <w:pPr>
        <w:bidi/>
        <w:jc w:val="both"/>
        <w:rPr>
          <w:rFonts w:cs="David"/>
          <w:rtl/>
        </w:rPr>
      </w:pPr>
    </w:p>
    <w:p w14:paraId="349D665F" w14:textId="77777777" w:rsidR="00F51FF7" w:rsidRPr="00F51FF7" w:rsidRDefault="00F51FF7" w:rsidP="00F51FF7">
      <w:pPr>
        <w:tabs>
          <w:tab w:val="left" w:pos="1788"/>
        </w:tabs>
        <w:bidi/>
        <w:jc w:val="both"/>
        <w:rPr>
          <w:rFonts w:cs="David"/>
          <w:rtl/>
        </w:rPr>
      </w:pPr>
      <w:r w:rsidRPr="00F51FF7">
        <w:rPr>
          <w:rFonts w:cs="David"/>
          <w:b/>
          <w:bCs/>
          <w:u w:val="single"/>
          <w:rtl/>
        </w:rPr>
        <w:t>חברי הוועדה</w:t>
      </w:r>
      <w:r w:rsidRPr="00F51FF7">
        <w:rPr>
          <w:rFonts w:cs="David"/>
          <w:rtl/>
        </w:rPr>
        <w:t>:</w:t>
      </w:r>
    </w:p>
    <w:p w14:paraId="156D1212" w14:textId="77777777" w:rsidR="00F51FF7" w:rsidRPr="00F51FF7" w:rsidRDefault="00F51FF7" w:rsidP="00F51FF7">
      <w:pPr>
        <w:bidi/>
        <w:jc w:val="both"/>
        <w:rPr>
          <w:rFonts w:cs="David" w:hint="cs"/>
          <w:rtl/>
        </w:rPr>
      </w:pPr>
      <w:r w:rsidRPr="00F51FF7">
        <w:rPr>
          <w:rFonts w:cs="David" w:hint="cs"/>
          <w:rtl/>
        </w:rPr>
        <w:t xml:space="preserve">רוחמה אברהם </w:t>
      </w:r>
      <w:r w:rsidRPr="00F51FF7">
        <w:rPr>
          <w:rFonts w:cs="David"/>
          <w:rtl/>
        </w:rPr>
        <w:t>–</w:t>
      </w:r>
      <w:r w:rsidRPr="00F51FF7">
        <w:rPr>
          <w:rFonts w:cs="David" w:hint="cs"/>
          <w:rtl/>
        </w:rPr>
        <w:t xml:space="preserve"> היו</w:t>
      </w:r>
      <w:r w:rsidRPr="00F51FF7">
        <w:rPr>
          <w:rFonts w:cs="David"/>
          <w:rtl/>
        </w:rPr>
        <w:t>"</w:t>
      </w:r>
      <w:r w:rsidRPr="00F51FF7">
        <w:rPr>
          <w:rFonts w:cs="David" w:hint="cs"/>
          <w:rtl/>
        </w:rPr>
        <w:t>ר</w:t>
      </w:r>
    </w:p>
    <w:p w14:paraId="145B01ED" w14:textId="77777777" w:rsidR="00F51FF7" w:rsidRPr="00F51FF7" w:rsidRDefault="00F51FF7" w:rsidP="00F51FF7">
      <w:pPr>
        <w:bidi/>
        <w:jc w:val="both"/>
        <w:rPr>
          <w:rFonts w:cs="David" w:hint="cs"/>
          <w:rtl/>
        </w:rPr>
      </w:pPr>
      <w:r w:rsidRPr="00F51FF7">
        <w:rPr>
          <w:rFonts w:cs="David" w:hint="cs"/>
          <w:rtl/>
        </w:rPr>
        <w:t>קולט אביטל</w:t>
      </w:r>
    </w:p>
    <w:p w14:paraId="02659C38" w14:textId="77777777" w:rsidR="00F51FF7" w:rsidRPr="00F51FF7" w:rsidRDefault="00F51FF7" w:rsidP="00F51FF7">
      <w:pPr>
        <w:bidi/>
        <w:jc w:val="both"/>
        <w:rPr>
          <w:rFonts w:cs="David" w:hint="cs"/>
          <w:rtl/>
        </w:rPr>
      </w:pPr>
      <w:r w:rsidRPr="00F51FF7">
        <w:rPr>
          <w:rFonts w:cs="David" w:hint="cs"/>
          <w:rtl/>
        </w:rPr>
        <w:t>דוד אזולאי</w:t>
      </w:r>
    </w:p>
    <w:p w14:paraId="0F26CFE3" w14:textId="77777777" w:rsidR="00F51FF7" w:rsidRPr="00F51FF7" w:rsidRDefault="00F51FF7" w:rsidP="00F51FF7">
      <w:pPr>
        <w:bidi/>
        <w:jc w:val="both"/>
        <w:rPr>
          <w:rFonts w:cs="David" w:hint="cs"/>
          <w:rtl/>
        </w:rPr>
      </w:pPr>
      <w:r w:rsidRPr="00F51FF7">
        <w:rPr>
          <w:rFonts w:cs="David" w:hint="cs"/>
          <w:rtl/>
        </w:rPr>
        <w:t>אורי אריאל</w:t>
      </w:r>
    </w:p>
    <w:p w14:paraId="5F01EC24" w14:textId="77777777" w:rsidR="00F51FF7" w:rsidRPr="00F51FF7" w:rsidRDefault="00F51FF7" w:rsidP="00F51FF7">
      <w:pPr>
        <w:bidi/>
        <w:jc w:val="both"/>
        <w:rPr>
          <w:rFonts w:cs="David" w:hint="cs"/>
          <w:rtl/>
        </w:rPr>
      </w:pPr>
      <w:r w:rsidRPr="00F51FF7">
        <w:rPr>
          <w:rFonts w:cs="David" w:hint="cs"/>
          <w:rtl/>
        </w:rPr>
        <w:t>מוחמד ברכה</w:t>
      </w:r>
    </w:p>
    <w:p w14:paraId="67CD0627" w14:textId="77777777" w:rsidR="00F51FF7" w:rsidRPr="00F51FF7" w:rsidRDefault="00F51FF7" w:rsidP="00F51FF7">
      <w:pPr>
        <w:bidi/>
        <w:jc w:val="both"/>
        <w:rPr>
          <w:rFonts w:cs="David" w:hint="cs"/>
          <w:rtl/>
        </w:rPr>
      </w:pPr>
      <w:r w:rsidRPr="00F51FF7">
        <w:rPr>
          <w:rFonts w:cs="David" w:hint="cs"/>
          <w:rtl/>
        </w:rPr>
        <w:t>אליהו גבאי</w:t>
      </w:r>
    </w:p>
    <w:p w14:paraId="3F7207A5" w14:textId="77777777" w:rsidR="00F51FF7" w:rsidRPr="00F51FF7" w:rsidRDefault="00F51FF7" w:rsidP="00F51FF7">
      <w:pPr>
        <w:bidi/>
        <w:jc w:val="both"/>
        <w:rPr>
          <w:rFonts w:cs="David" w:hint="cs"/>
          <w:rtl/>
        </w:rPr>
      </w:pPr>
      <w:r w:rsidRPr="00F51FF7">
        <w:rPr>
          <w:rFonts w:cs="David" w:hint="cs"/>
          <w:rtl/>
        </w:rPr>
        <w:t>זהבה גלאון</w:t>
      </w:r>
    </w:p>
    <w:p w14:paraId="149C19FD" w14:textId="77777777" w:rsidR="00F51FF7" w:rsidRPr="00F51FF7" w:rsidRDefault="00F51FF7" w:rsidP="00F51FF7">
      <w:pPr>
        <w:bidi/>
        <w:jc w:val="both"/>
        <w:rPr>
          <w:rFonts w:cs="David" w:hint="cs"/>
          <w:rtl/>
        </w:rPr>
      </w:pPr>
      <w:r w:rsidRPr="00F51FF7">
        <w:rPr>
          <w:rFonts w:cs="David" w:hint="cs"/>
          <w:rtl/>
        </w:rPr>
        <w:t>נסים זאב</w:t>
      </w:r>
    </w:p>
    <w:p w14:paraId="439DB89B" w14:textId="77777777" w:rsidR="00F51FF7" w:rsidRPr="00F51FF7" w:rsidRDefault="00F51FF7" w:rsidP="00F51FF7">
      <w:pPr>
        <w:bidi/>
        <w:jc w:val="both"/>
        <w:rPr>
          <w:rFonts w:cs="David" w:hint="cs"/>
          <w:rtl/>
        </w:rPr>
      </w:pPr>
      <w:r w:rsidRPr="00F51FF7">
        <w:rPr>
          <w:rFonts w:cs="David" w:hint="cs"/>
          <w:rtl/>
        </w:rPr>
        <w:t>נאדיה חילו</w:t>
      </w:r>
    </w:p>
    <w:p w14:paraId="14BFE6E8" w14:textId="77777777" w:rsidR="00F51FF7" w:rsidRPr="00F51FF7" w:rsidRDefault="00F51FF7" w:rsidP="00F51FF7">
      <w:pPr>
        <w:bidi/>
        <w:jc w:val="both"/>
        <w:rPr>
          <w:rFonts w:cs="David" w:hint="cs"/>
          <w:rtl/>
        </w:rPr>
      </w:pPr>
      <w:r w:rsidRPr="00F51FF7">
        <w:rPr>
          <w:rFonts w:cs="David" w:hint="cs"/>
          <w:rtl/>
        </w:rPr>
        <w:t>יואל חסון</w:t>
      </w:r>
    </w:p>
    <w:p w14:paraId="210A0888" w14:textId="77777777" w:rsidR="00F51FF7" w:rsidRPr="00F51FF7" w:rsidRDefault="00F51FF7" w:rsidP="00F51FF7">
      <w:pPr>
        <w:bidi/>
        <w:jc w:val="both"/>
        <w:rPr>
          <w:rFonts w:cs="David" w:hint="cs"/>
          <w:rtl/>
        </w:rPr>
      </w:pPr>
      <w:r w:rsidRPr="00F51FF7">
        <w:rPr>
          <w:rFonts w:cs="David" w:hint="cs"/>
          <w:rtl/>
        </w:rPr>
        <w:t>שי חרמש</w:t>
      </w:r>
    </w:p>
    <w:p w14:paraId="18F6105E" w14:textId="77777777" w:rsidR="00F51FF7" w:rsidRPr="00F51FF7" w:rsidRDefault="00F51FF7" w:rsidP="00F51FF7">
      <w:pPr>
        <w:bidi/>
        <w:jc w:val="both"/>
        <w:rPr>
          <w:rFonts w:cs="David" w:hint="cs"/>
          <w:rtl/>
        </w:rPr>
      </w:pPr>
      <w:r w:rsidRPr="00F51FF7">
        <w:rPr>
          <w:rFonts w:cs="David" w:hint="cs"/>
          <w:rtl/>
        </w:rPr>
        <w:t>אחמד טיבי</w:t>
      </w:r>
    </w:p>
    <w:p w14:paraId="32DE9A26" w14:textId="77777777" w:rsidR="00F51FF7" w:rsidRPr="00F51FF7" w:rsidRDefault="00F51FF7" w:rsidP="00F51FF7">
      <w:pPr>
        <w:bidi/>
        <w:jc w:val="both"/>
        <w:rPr>
          <w:rFonts w:cs="David" w:hint="cs"/>
          <w:rtl/>
        </w:rPr>
      </w:pPr>
      <w:r w:rsidRPr="00F51FF7">
        <w:rPr>
          <w:rFonts w:cs="David" w:hint="cs"/>
          <w:rtl/>
        </w:rPr>
        <w:t>אסתרינה טרטמן</w:t>
      </w:r>
    </w:p>
    <w:p w14:paraId="20CC7FE5" w14:textId="77777777" w:rsidR="00F51FF7" w:rsidRPr="00F51FF7" w:rsidRDefault="00F51FF7" w:rsidP="00F51FF7">
      <w:pPr>
        <w:bidi/>
        <w:jc w:val="both"/>
        <w:rPr>
          <w:rFonts w:cs="David" w:hint="cs"/>
          <w:rtl/>
        </w:rPr>
      </w:pPr>
      <w:r w:rsidRPr="00F51FF7">
        <w:rPr>
          <w:rFonts w:cs="David" w:hint="cs"/>
          <w:rtl/>
        </w:rPr>
        <w:t>אביגדור יצחקי</w:t>
      </w:r>
    </w:p>
    <w:p w14:paraId="605330BB" w14:textId="77777777" w:rsidR="00F51FF7" w:rsidRPr="00F51FF7" w:rsidRDefault="00F51FF7" w:rsidP="00F51FF7">
      <w:pPr>
        <w:bidi/>
        <w:jc w:val="both"/>
        <w:rPr>
          <w:rFonts w:cs="David" w:hint="cs"/>
          <w:rtl/>
        </w:rPr>
      </w:pPr>
      <w:r w:rsidRPr="00F51FF7">
        <w:rPr>
          <w:rFonts w:cs="David" w:hint="cs"/>
          <w:rtl/>
        </w:rPr>
        <w:t>יעקב מרגי</w:t>
      </w:r>
    </w:p>
    <w:p w14:paraId="72816D24" w14:textId="77777777" w:rsidR="00F51FF7" w:rsidRPr="00F51FF7" w:rsidRDefault="00F51FF7" w:rsidP="00F51FF7">
      <w:pPr>
        <w:bidi/>
        <w:jc w:val="both"/>
        <w:rPr>
          <w:rFonts w:cs="David" w:hint="cs"/>
          <w:rtl/>
        </w:rPr>
      </w:pPr>
      <w:r w:rsidRPr="00F51FF7">
        <w:rPr>
          <w:rFonts w:cs="David" w:hint="cs"/>
          <w:rtl/>
        </w:rPr>
        <w:t>יורם מרציאנו</w:t>
      </w:r>
    </w:p>
    <w:p w14:paraId="6A44FDE7" w14:textId="77777777" w:rsidR="00F51FF7" w:rsidRPr="00F51FF7" w:rsidRDefault="00F51FF7" w:rsidP="00F51FF7">
      <w:pPr>
        <w:bidi/>
        <w:jc w:val="both"/>
        <w:rPr>
          <w:rFonts w:cs="David" w:hint="cs"/>
          <w:rtl/>
        </w:rPr>
      </w:pPr>
      <w:r w:rsidRPr="00F51FF7">
        <w:rPr>
          <w:rFonts w:cs="David" w:hint="cs"/>
          <w:rtl/>
        </w:rPr>
        <w:t>אפרים סנה</w:t>
      </w:r>
    </w:p>
    <w:p w14:paraId="73CD829F" w14:textId="77777777" w:rsidR="00F51FF7" w:rsidRPr="00F51FF7" w:rsidRDefault="00F51FF7" w:rsidP="00F51FF7">
      <w:pPr>
        <w:bidi/>
        <w:jc w:val="both"/>
        <w:rPr>
          <w:rFonts w:cs="David" w:hint="cs"/>
          <w:rtl/>
        </w:rPr>
      </w:pPr>
      <w:r w:rsidRPr="00F51FF7">
        <w:rPr>
          <w:rFonts w:cs="David" w:hint="cs"/>
          <w:rtl/>
        </w:rPr>
        <w:t>גדעון סער</w:t>
      </w:r>
    </w:p>
    <w:p w14:paraId="2E1909B2" w14:textId="77777777" w:rsidR="00F51FF7" w:rsidRPr="00F51FF7" w:rsidRDefault="00F51FF7" w:rsidP="00F51FF7">
      <w:pPr>
        <w:bidi/>
        <w:jc w:val="both"/>
        <w:rPr>
          <w:rFonts w:cs="David" w:hint="cs"/>
          <w:rtl/>
        </w:rPr>
      </w:pPr>
      <w:r w:rsidRPr="00F51FF7">
        <w:rPr>
          <w:rFonts w:cs="David" w:hint="cs"/>
          <w:rtl/>
        </w:rPr>
        <w:t>מאיר פרוש</w:t>
      </w:r>
    </w:p>
    <w:p w14:paraId="1195B5ED" w14:textId="77777777" w:rsidR="00F51FF7" w:rsidRPr="00F51FF7" w:rsidRDefault="00F51FF7" w:rsidP="00F51FF7">
      <w:pPr>
        <w:bidi/>
        <w:jc w:val="both"/>
        <w:rPr>
          <w:rFonts w:cs="David" w:hint="cs"/>
          <w:rtl/>
        </w:rPr>
      </w:pPr>
      <w:r w:rsidRPr="00F51FF7">
        <w:rPr>
          <w:rFonts w:cs="David" w:hint="cs"/>
          <w:rtl/>
        </w:rPr>
        <w:t>ראובן ריבלין</w:t>
      </w:r>
    </w:p>
    <w:p w14:paraId="37710AC8" w14:textId="77777777" w:rsidR="00F51FF7" w:rsidRPr="00F51FF7" w:rsidRDefault="00F51FF7" w:rsidP="00F51FF7">
      <w:pPr>
        <w:bidi/>
        <w:jc w:val="both"/>
        <w:rPr>
          <w:rFonts w:cs="David" w:hint="cs"/>
          <w:rtl/>
        </w:rPr>
      </w:pPr>
      <w:r w:rsidRPr="00F51FF7">
        <w:rPr>
          <w:rFonts w:cs="David" w:hint="cs"/>
          <w:rtl/>
        </w:rPr>
        <w:t>ליה שמטוב</w:t>
      </w:r>
    </w:p>
    <w:p w14:paraId="06B771A7" w14:textId="77777777" w:rsidR="00F51FF7" w:rsidRPr="00F51FF7" w:rsidRDefault="00F51FF7" w:rsidP="00F51FF7">
      <w:pPr>
        <w:bidi/>
        <w:jc w:val="both"/>
        <w:rPr>
          <w:rFonts w:cs="David" w:hint="cs"/>
          <w:rtl/>
        </w:rPr>
      </w:pPr>
      <w:r w:rsidRPr="00F51FF7">
        <w:rPr>
          <w:rFonts w:cs="David" w:hint="cs"/>
          <w:rtl/>
        </w:rPr>
        <w:t>משה שרוני</w:t>
      </w:r>
    </w:p>
    <w:p w14:paraId="468FC2B9" w14:textId="77777777" w:rsidR="00F51FF7" w:rsidRPr="00F51FF7" w:rsidRDefault="00F51FF7" w:rsidP="00F51FF7">
      <w:pPr>
        <w:tabs>
          <w:tab w:val="left" w:pos="1788"/>
          <w:tab w:val="left" w:pos="3631"/>
        </w:tabs>
        <w:bidi/>
        <w:jc w:val="both"/>
        <w:rPr>
          <w:rFonts w:cs="David" w:hint="cs"/>
          <w:b/>
          <w:bCs/>
          <w:u w:val="single"/>
          <w:rtl/>
        </w:rPr>
      </w:pPr>
    </w:p>
    <w:p w14:paraId="142E0FBF" w14:textId="77777777" w:rsidR="00F51FF7" w:rsidRPr="00F51FF7" w:rsidRDefault="00F51FF7" w:rsidP="00F51FF7">
      <w:pPr>
        <w:tabs>
          <w:tab w:val="left" w:pos="1788"/>
          <w:tab w:val="left" w:pos="3631"/>
        </w:tabs>
        <w:bidi/>
        <w:jc w:val="both"/>
        <w:rPr>
          <w:rFonts w:cs="David" w:hint="cs"/>
          <w:rtl/>
        </w:rPr>
      </w:pPr>
      <w:r w:rsidRPr="00F51FF7">
        <w:rPr>
          <w:rFonts w:cs="David"/>
          <w:b/>
          <w:bCs/>
          <w:u w:val="single"/>
          <w:rtl/>
        </w:rPr>
        <w:t>מוזמנים</w:t>
      </w:r>
      <w:r w:rsidRPr="00F51FF7">
        <w:rPr>
          <w:rFonts w:cs="David"/>
          <w:rtl/>
        </w:rPr>
        <w:t>:</w:t>
      </w:r>
    </w:p>
    <w:p w14:paraId="461ED260" w14:textId="77777777" w:rsidR="00F51FF7" w:rsidRPr="00F51FF7" w:rsidRDefault="00F51FF7" w:rsidP="00F51FF7">
      <w:pPr>
        <w:tabs>
          <w:tab w:val="left" w:pos="1788"/>
        </w:tabs>
        <w:bidi/>
        <w:jc w:val="both"/>
        <w:rPr>
          <w:rFonts w:cs="David" w:hint="cs"/>
          <w:rtl/>
        </w:rPr>
      </w:pPr>
      <w:r w:rsidRPr="00F51FF7">
        <w:rPr>
          <w:rFonts w:cs="David" w:hint="cs"/>
          <w:rtl/>
        </w:rPr>
        <w:t>יו</w:t>
      </w:r>
      <w:r w:rsidRPr="00F51FF7">
        <w:rPr>
          <w:rFonts w:cs="David"/>
          <w:rtl/>
        </w:rPr>
        <w:t>"</w:t>
      </w:r>
      <w:r w:rsidRPr="00F51FF7">
        <w:rPr>
          <w:rFonts w:cs="David" w:hint="cs"/>
          <w:rtl/>
        </w:rPr>
        <w:t xml:space="preserve">ר הכנסת דליה איציק </w:t>
      </w:r>
    </w:p>
    <w:p w14:paraId="27798B5D" w14:textId="77777777" w:rsidR="00F51FF7" w:rsidRPr="00F51FF7" w:rsidRDefault="00F51FF7" w:rsidP="00F51FF7">
      <w:pPr>
        <w:bidi/>
        <w:jc w:val="both"/>
        <w:rPr>
          <w:rFonts w:cs="David" w:hint="cs"/>
          <w:rtl/>
        </w:rPr>
      </w:pPr>
      <w:r w:rsidRPr="00F51FF7">
        <w:rPr>
          <w:rFonts w:cs="David" w:hint="cs"/>
          <w:rtl/>
        </w:rPr>
        <w:t>חה</w:t>
      </w:r>
      <w:r w:rsidRPr="00F51FF7">
        <w:rPr>
          <w:rFonts w:cs="David"/>
          <w:rtl/>
        </w:rPr>
        <w:t>"</w:t>
      </w:r>
      <w:r w:rsidRPr="00F51FF7">
        <w:rPr>
          <w:rFonts w:cs="David" w:hint="cs"/>
          <w:rtl/>
        </w:rPr>
        <w:t>כ זאב אלקין</w:t>
      </w:r>
    </w:p>
    <w:p w14:paraId="7CE42421" w14:textId="77777777" w:rsidR="00F51FF7" w:rsidRPr="00F51FF7" w:rsidRDefault="00F51FF7" w:rsidP="00F51FF7">
      <w:pPr>
        <w:bidi/>
        <w:jc w:val="both"/>
        <w:rPr>
          <w:rFonts w:cs="David" w:hint="cs"/>
          <w:rtl/>
        </w:rPr>
      </w:pPr>
      <w:r w:rsidRPr="00F51FF7">
        <w:rPr>
          <w:rFonts w:cs="David" w:hint="cs"/>
          <w:rtl/>
        </w:rPr>
        <w:t>חה</w:t>
      </w:r>
      <w:r w:rsidRPr="00F51FF7">
        <w:rPr>
          <w:rFonts w:cs="David"/>
          <w:rtl/>
        </w:rPr>
        <w:t>"</w:t>
      </w:r>
      <w:r w:rsidRPr="00F51FF7">
        <w:rPr>
          <w:rFonts w:cs="David" w:hint="cs"/>
          <w:rtl/>
        </w:rPr>
        <w:t>כ חיים אמסלם</w:t>
      </w:r>
    </w:p>
    <w:p w14:paraId="574B12C7" w14:textId="77777777" w:rsidR="00F51FF7" w:rsidRPr="00F51FF7" w:rsidRDefault="00F51FF7" w:rsidP="00F51FF7">
      <w:pPr>
        <w:bidi/>
        <w:jc w:val="both"/>
        <w:rPr>
          <w:rFonts w:cs="David" w:hint="cs"/>
          <w:rtl/>
        </w:rPr>
      </w:pPr>
      <w:r w:rsidRPr="00F51FF7">
        <w:rPr>
          <w:rFonts w:cs="David" w:hint="cs"/>
          <w:rtl/>
        </w:rPr>
        <w:t>חה</w:t>
      </w:r>
      <w:r w:rsidRPr="00F51FF7">
        <w:rPr>
          <w:rFonts w:cs="David"/>
          <w:rtl/>
        </w:rPr>
        <w:t>"</w:t>
      </w:r>
      <w:r w:rsidRPr="00F51FF7">
        <w:rPr>
          <w:rFonts w:cs="David" w:hint="cs"/>
          <w:rtl/>
        </w:rPr>
        <w:t>כ אלחנן גלזר</w:t>
      </w:r>
    </w:p>
    <w:p w14:paraId="761C41D1" w14:textId="77777777" w:rsidR="00F51FF7" w:rsidRPr="00F51FF7" w:rsidRDefault="00F51FF7" w:rsidP="00F51FF7">
      <w:pPr>
        <w:bidi/>
        <w:jc w:val="both"/>
        <w:rPr>
          <w:rFonts w:cs="David" w:hint="cs"/>
          <w:rtl/>
        </w:rPr>
      </w:pPr>
      <w:r w:rsidRPr="00F51FF7">
        <w:rPr>
          <w:rFonts w:cs="David" w:hint="cs"/>
          <w:rtl/>
        </w:rPr>
        <w:t>חה</w:t>
      </w:r>
      <w:r w:rsidRPr="00F51FF7">
        <w:rPr>
          <w:rFonts w:cs="David"/>
          <w:rtl/>
        </w:rPr>
        <w:t>"</w:t>
      </w:r>
      <w:r w:rsidRPr="00F51FF7">
        <w:rPr>
          <w:rFonts w:cs="David" w:hint="cs"/>
          <w:rtl/>
        </w:rPr>
        <w:t>כ יצחק זיו</w:t>
      </w:r>
    </w:p>
    <w:p w14:paraId="3515F3D9" w14:textId="77777777" w:rsidR="00F51FF7" w:rsidRPr="00F51FF7" w:rsidRDefault="00F51FF7" w:rsidP="00F51FF7">
      <w:pPr>
        <w:bidi/>
        <w:jc w:val="both"/>
        <w:rPr>
          <w:rFonts w:cs="David" w:hint="cs"/>
          <w:rtl/>
        </w:rPr>
      </w:pPr>
      <w:r w:rsidRPr="00F51FF7">
        <w:rPr>
          <w:rFonts w:cs="David" w:hint="cs"/>
          <w:rtl/>
        </w:rPr>
        <w:t>חה</w:t>
      </w:r>
      <w:r w:rsidRPr="00F51FF7">
        <w:rPr>
          <w:rFonts w:cs="David"/>
          <w:rtl/>
        </w:rPr>
        <w:t>"</w:t>
      </w:r>
      <w:r w:rsidRPr="00F51FF7">
        <w:rPr>
          <w:rFonts w:cs="David" w:hint="cs"/>
          <w:rtl/>
        </w:rPr>
        <w:t>כ דב חנין</w:t>
      </w:r>
    </w:p>
    <w:p w14:paraId="2638AEAA" w14:textId="77777777" w:rsidR="00F51FF7" w:rsidRPr="00F51FF7" w:rsidRDefault="00F51FF7" w:rsidP="00F51FF7">
      <w:pPr>
        <w:bidi/>
        <w:jc w:val="both"/>
        <w:rPr>
          <w:rFonts w:cs="David" w:hint="cs"/>
          <w:rtl/>
        </w:rPr>
      </w:pPr>
      <w:r w:rsidRPr="00F51FF7">
        <w:rPr>
          <w:rFonts w:cs="David" w:hint="cs"/>
          <w:rtl/>
        </w:rPr>
        <w:t>חה</w:t>
      </w:r>
      <w:r w:rsidRPr="00F51FF7">
        <w:rPr>
          <w:rFonts w:cs="David"/>
          <w:rtl/>
        </w:rPr>
        <w:t>"</w:t>
      </w:r>
      <w:r w:rsidRPr="00F51FF7">
        <w:rPr>
          <w:rFonts w:cs="David" w:hint="cs"/>
          <w:rtl/>
        </w:rPr>
        <w:t>כ שלי יחימוביץ</w:t>
      </w:r>
    </w:p>
    <w:p w14:paraId="679179A3" w14:textId="77777777" w:rsidR="00F51FF7" w:rsidRPr="00F51FF7" w:rsidRDefault="00F51FF7" w:rsidP="00F51FF7">
      <w:pPr>
        <w:bidi/>
        <w:jc w:val="both"/>
        <w:rPr>
          <w:rFonts w:cs="David" w:hint="cs"/>
          <w:rtl/>
        </w:rPr>
      </w:pPr>
      <w:r w:rsidRPr="00F51FF7">
        <w:rPr>
          <w:rFonts w:cs="David" w:hint="cs"/>
          <w:rtl/>
        </w:rPr>
        <w:t>חה</w:t>
      </w:r>
      <w:r w:rsidRPr="00F51FF7">
        <w:rPr>
          <w:rFonts w:cs="David"/>
          <w:rtl/>
        </w:rPr>
        <w:t>"</w:t>
      </w:r>
      <w:r w:rsidRPr="00F51FF7">
        <w:rPr>
          <w:rFonts w:cs="David" w:hint="cs"/>
          <w:rtl/>
        </w:rPr>
        <w:t>כ מיכאל נודלמן</w:t>
      </w:r>
    </w:p>
    <w:p w14:paraId="52F43FCD" w14:textId="77777777" w:rsidR="00F51FF7" w:rsidRPr="00F51FF7" w:rsidRDefault="00F51FF7" w:rsidP="00F51FF7">
      <w:pPr>
        <w:bidi/>
        <w:jc w:val="both"/>
        <w:rPr>
          <w:rFonts w:cs="David" w:hint="cs"/>
          <w:rtl/>
        </w:rPr>
      </w:pPr>
      <w:r w:rsidRPr="00F51FF7">
        <w:rPr>
          <w:rFonts w:cs="David" w:hint="cs"/>
          <w:rtl/>
        </w:rPr>
        <w:t>אבי בלשניקוב - מנכ</w:t>
      </w:r>
      <w:r w:rsidRPr="00F51FF7">
        <w:rPr>
          <w:rFonts w:cs="David"/>
          <w:rtl/>
        </w:rPr>
        <w:t>"</w:t>
      </w:r>
      <w:r w:rsidRPr="00F51FF7">
        <w:rPr>
          <w:rFonts w:cs="David" w:hint="cs"/>
          <w:rtl/>
        </w:rPr>
        <w:t>ל הכנסת</w:t>
      </w:r>
    </w:p>
    <w:p w14:paraId="7F40704A" w14:textId="77777777" w:rsidR="00F51FF7" w:rsidRPr="00F51FF7" w:rsidRDefault="00F51FF7" w:rsidP="00F51FF7">
      <w:pPr>
        <w:bidi/>
        <w:jc w:val="both"/>
        <w:rPr>
          <w:rFonts w:cs="David" w:hint="cs"/>
          <w:rtl/>
        </w:rPr>
      </w:pPr>
      <w:r w:rsidRPr="00F51FF7">
        <w:rPr>
          <w:rFonts w:cs="David" w:hint="cs"/>
          <w:rtl/>
        </w:rPr>
        <w:t xml:space="preserve">שלמה שהם </w:t>
      </w:r>
      <w:r w:rsidRPr="00F51FF7">
        <w:rPr>
          <w:rFonts w:cs="David"/>
          <w:rtl/>
        </w:rPr>
        <w:t>–</w:t>
      </w:r>
      <w:r w:rsidRPr="00F51FF7">
        <w:rPr>
          <w:rFonts w:cs="David" w:hint="cs"/>
          <w:rtl/>
        </w:rPr>
        <w:t xml:space="preserve"> לשעבר נציב הדורות הבאים </w:t>
      </w:r>
    </w:p>
    <w:p w14:paraId="6620B866" w14:textId="77777777" w:rsidR="00F51FF7" w:rsidRPr="00F51FF7" w:rsidRDefault="00F51FF7" w:rsidP="00F51FF7">
      <w:pPr>
        <w:bidi/>
        <w:jc w:val="both"/>
        <w:rPr>
          <w:rFonts w:cs="David" w:hint="cs"/>
          <w:rtl/>
        </w:rPr>
      </w:pPr>
    </w:p>
    <w:p w14:paraId="104F0217" w14:textId="77777777" w:rsidR="00F51FF7" w:rsidRPr="00F51FF7" w:rsidRDefault="00F51FF7" w:rsidP="00F51FF7">
      <w:pPr>
        <w:tabs>
          <w:tab w:val="left" w:pos="1930"/>
        </w:tabs>
        <w:bidi/>
        <w:jc w:val="both"/>
        <w:rPr>
          <w:rFonts w:cs="David" w:hint="cs"/>
          <w:rtl/>
        </w:rPr>
      </w:pPr>
      <w:r w:rsidRPr="00F51FF7">
        <w:rPr>
          <w:rFonts w:cs="David" w:hint="cs"/>
          <w:b/>
          <w:bCs/>
          <w:u w:val="single"/>
          <w:rtl/>
        </w:rPr>
        <w:t>מזכיר הכנסת:</w:t>
      </w:r>
      <w:r w:rsidRPr="00F51FF7">
        <w:rPr>
          <w:rFonts w:cs="David" w:hint="cs"/>
          <w:rtl/>
        </w:rPr>
        <w:tab/>
        <w:t>אריה האן</w:t>
      </w:r>
    </w:p>
    <w:p w14:paraId="420FE873" w14:textId="77777777" w:rsidR="00F51FF7" w:rsidRPr="00F51FF7" w:rsidRDefault="00F51FF7" w:rsidP="00F51FF7">
      <w:pPr>
        <w:tabs>
          <w:tab w:val="left" w:pos="1930"/>
        </w:tabs>
        <w:bidi/>
        <w:jc w:val="both"/>
        <w:rPr>
          <w:rFonts w:cs="David" w:hint="cs"/>
          <w:rtl/>
        </w:rPr>
      </w:pPr>
      <w:r w:rsidRPr="00F51FF7">
        <w:rPr>
          <w:rFonts w:cs="David" w:hint="cs"/>
          <w:b/>
          <w:bCs/>
          <w:u w:val="single"/>
          <w:rtl/>
        </w:rPr>
        <w:t>סגן מזכיר הכנסת:</w:t>
      </w:r>
      <w:r w:rsidRPr="00F51FF7">
        <w:rPr>
          <w:rFonts w:cs="David" w:hint="cs"/>
          <w:rtl/>
        </w:rPr>
        <w:tab/>
        <w:t>נאזם בדר</w:t>
      </w:r>
    </w:p>
    <w:p w14:paraId="7755512D" w14:textId="77777777" w:rsidR="00E15AFB" w:rsidRPr="00E15AFB" w:rsidRDefault="00E15AFB" w:rsidP="00E15AFB">
      <w:pPr>
        <w:bidi/>
        <w:jc w:val="both"/>
        <w:rPr>
          <w:rFonts w:cs="David" w:hint="cs"/>
          <w:rtl/>
        </w:rPr>
      </w:pPr>
      <w:r>
        <w:rPr>
          <w:rFonts w:cs="David" w:hint="cs"/>
          <w:b/>
          <w:bCs/>
          <w:u w:val="single"/>
          <w:rtl/>
        </w:rPr>
        <w:t>ייעוץ משפטי:</w:t>
      </w:r>
      <w:r>
        <w:rPr>
          <w:rFonts w:cs="David" w:hint="cs"/>
          <w:rtl/>
        </w:rPr>
        <w:tab/>
        <w:t xml:space="preserve">         ארבל אסטרחן</w:t>
      </w:r>
    </w:p>
    <w:p w14:paraId="1F181D8A" w14:textId="77777777" w:rsidR="00F51FF7" w:rsidRPr="00F51FF7" w:rsidRDefault="00F51FF7" w:rsidP="00F51FF7">
      <w:pPr>
        <w:tabs>
          <w:tab w:val="left" w:pos="1930"/>
        </w:tabs>
        <w:bidi/>
        <w:jc w:val="both"/>
        <w:rPr>
          <w:rFonts w:cs="David" w:hint="cs"/>
          <w:b/>
          <w:bCs/>
          <w:rtl/>
        </w:rPr>
      </w:pPr>
      <w:r w:rsidRPr="00F51FF7">
        <w:rPr>
          <w:rFonts w:cs="David"/>
          <w:b/>
          <w:bCs/>
          <w:u w:val="single"/>
          <w:rtl/>
        </w:rPr>
        <w:t>מנהלת הוועדה</w:t>
      </w:r>
      <w:r w:rsidRPr="00F51FF7">
        <w:rPr>
          <w:rFonts w:cs="David"/>
          <w:rtl/>
        </w:rPr>
        <w:t>:</w:t>
      </w:r>
      <w:r w:rsidRPr="00F51FF7">
        <w:rPr>
          <w:rFonts w:cs="David" w:hint="cs"/>
          <w:rtl/>
        </w:rPr>
        <w:tab/>
        <w:t>אתי בן-יוסף</w:t>
      </w:r>
    </w:p>
    <w:p w14:paraId="7B320A13" w14:textId="77777777" w:rsidR="00F51FF7" w:rsidRPr="00F51FF7" w:rsidRDefault="00F51FF7" w:rsidP="00F51FF7">
      <w:pPr>
        <w:tabs>
          <w:tab w:val="left" w:pos="1930"/>
        </w:tabs>
        <w:bidi/>
        <w:jc w:val="both"/>
        <w:rPr>
          <w:rFonts w:cs="David" w:hint="cs"/>
          <w:rtl/>
        </w:rPr>
      </w:pPr>
      <w:r w:rsidRPr="00F51FF7">
        <w:rPr>
          <w:rFonts w:cs="David" w:hint="cs"/>
          <w:b/>
          <w:bCs/>
          <w:u w:val="single"/>
          <w:rtl/>
        </w:rPr>
        <w:t>קצרניות</w:t>
      </w:r>
      <w:r w:rsidRPr="00F51FF7">
        <w:rPr>
          <w:rFonts w:cs="David"/>
          <w:rtl/>
        </w:rPr>
        <w:t>:</w:t>
      </w:r>
      <w:r w:rsidRPr="00F51FF7">
        <w:rPr>
          <w:rFonts w:cs="David" w:hint="cs"/>
          <w:rtl/>
        </w:rPr>
        <w:tab/>
        <w:t>טלי רם / מיטל בר-שלום</w:t>
      </w:r>
    </w:p>
    <w:p w14:paraId="49B97E07" w14:textId="77777777" w:rsidR="00F51FF7" w:rsidRPr="00F51FF7" w:rsidRDefault="00F51FF7" w:rsidP="00F51FF7">
      <w:pPr>
        <w:bidi/>
        <w:jc w:val="both"/>
        <w:rPr>
          <w:rFonts w:cs="David" w:hint="cs"/>
          <w:b/>
          <w:bCs/>
          <w:rtl/>
        </w:rPr>
      </w:pPr>
    </w:p>
    <w:p w14:paraId="6C24A796" w14:textId="77777777" w:rsidR="00F51FF7" w:rsidRPr="00F51FF7" w:rsidRDefault="00F51FF7" w:rsidP="00F51FF7">
      <w:pPr>
        <w:pStyle w:val="Heading5"/>
        <w:rPr>
          <w:rFonts w:hint="cs"/>
          <w:rtl/>
        </w:rPr>
      </w:pPr>
      <w:r w:rsidRPr="00F51FF7">
        <w:rPr>
          <w:rtl/>
        </w:rPr>
        <w:br w:type="page"/>
      </w:r>
    </w:p>
    <w:p w14:paraId="553E058D" w14:textId="77777777" w:rsidR="00F51FF7" w:rsidRPr="00F51FF7" w:rsidRDefault="00F51FF7" w:rsidP="00F51FF7">
      <w:pPr>
        <w:pStyle w:val="Heading5"/>
        <w:jc w:val="center"/>
        <w:rPr>
          <w:rFonts w:hint="cs"/>
          <w:b/>
          <w:bCs/>
          <w:rtl/>
        </w:rPr>
      </w:pPr>
      <w:r w:rsidRPr="00F51FF7">
        <w:rPr>
          <w:rFonts w:hint="cs"/>
          <w:b/>
          <w:bCs/>
          <w:rtl/>
        </w:rPr>
        <w:t xml:space="preserve">א.  </w:t>
      </w:r>
      <w:r w:rsidRPr="00F51FF7">
        <w:rPr>
          <w:rFonts w:hint="cs"/>
          <w:b/>
          <w:bCs/>
          <w:u w:val="single"/>
          <w:rtl/>
        </w:rPr>
        <w:t>קביעת מסגרת הדיון להצעות להביע אי-אמון בממשלה</w:t>
      </w:r>
    </w:p>
    <w:p w14:paraId="4767C6F7" w14:textId="77777777" w:rsidR="00F51FF7" w:rsidRPr="00F51FF7" w:rsidRDefault="00F51FF7" w:rsidP="00F51FF7">
      <w:pPr>
        <w:bidi/>
        <w:ind w:left="360"/>
        <w:jc w:val="both"/>
        <w:rPr>
          <w:rFonts w:cs="David" w:hint="cs"/>
          <w:b/>
          <w:bCs/>
          <w:u w:val="single"/>
          <w:rtl/>
        </w:rPr>
      </w:pPr>
    </w:p>
    <w:p w14:paraId="7348DC47" w14:textId="77777777" w:rsidR="00F51FF7" w:rsidRPr="00F51FF7" w:rsidRDefault="00F51FF7" w:rsidP="00F51FF7">
      <w:pPr>
        <w:bidi/>
        <w:jc w:val="both"/>
        <w:rPr>
          <w:rFonts w:cs="David" w:hint="cs"/>
          <w:rtl/>
        </w:rPr>
      </w:pPr>
      <w:r w:rsidRPr="00F51FF7">
        <w:rPr>
          <w:rFonts w:cs="David" w:hint="cs"/>
          <w:u w:val="single"/>
          <w:rtl/>
        </w:rPr>
        <w:t>היו</w:t>
      </w:r>
      <w:r w:rsidRPr="00F51FF7">
        <w:rPr>
          <w:rFonts w:cs="David"/>
          <w:u w:val="single"/>
          <w:rtl/>
        </w:rPr>
        <w:t>"</w:t>
      </w:r>
      <w:r w:rsidRPr="00F51FF7">
        <w:rPr>
          <w:rFonts w:cs="David" w:hint="cs"/>
          <w:u w:val="single"/>
          <w:rtl/>
        </w:rPr>
        <w:t>ר רוחמה אברהם:</w:t>
      </w:r>
    </w:p>
    <w:p w14:paraId="4D3774DF" w14:textId="77777777" w:rsidR="00F51FF7" w:rsidRPr="00F51FF7" w:rsidRDefault="00F51FF7" w:rsidP="00F51FF7">
      <w:pPr>
        <w:bidi/>
        <w:jc w:val="both"/>
        <w:rPr>
          <w:rFonts w:cs="David" w:hint="cs"/>
          <w:rtl/>
        </w:rPr>
      </w:pPr>
    </w:p>
    <w:p w14:paraId="638B6A33" w14:textId="77777777" w:rsidR="00F51FF7" w:rsidRPr="00F51FF7" w:rsidRDefault="00F51FF7" w:rsidP="00F51FF7">
      <w:pPr>
        <w:bidi/>
        <w:jc w:val="both"/>
        <w:rPr>
          <w:rFonts w:cs="David" w:hint="cs"/>
          <w:rtl/>
        </w:rPr>
      </w:pPr>
      <w:r w:rsidRPr="00F51FF7">
        <w:rPr>
          <w:rFonts w:cs="David" w:hint="cs"/>
          <w:rtl/>
        </w:rPr>
        <w:tab/>
        <w:t>בוקר טוב, חברי חברי הכנסת. אני שמחה לפתוח ישיבה נוספת שבועית של ועדת הכנסת. על סדר-היום: קביעת מסגרת הדיון להצעות להביע אי-אמון בממשלה, כאשר יש לנו חמש הצעות אי-אמון, בנושאים הבאים.</w:t>
      </w:r>
    </w:p>
    <w:p w14:paraId="76760289" w14:textId="77777777" w:rsidR="00F51FF7" w:rsidRPr="00F51FF7" w:rsidRDefault="00F51FF7" w:rsidP="00F51FF7">
      <w:pPr>
        <w:bidi/>
        <w:jc w:val="both"/>
        <w:rPr>
          <w:rFonts w:cs="David" w:hint="cs"/>
          <w:rtl/>
        </w:rPr>
      </w:pPr>
    </w:p>
    <w:p w14:paraId="284C4412" w14:textId="77777777" w:rsidR="00F51FF7" w:rsidRPr="00F51FF7" w:rsidRDefault="00F51FF7" w:rsidP="00F51FF7">
      <w:pPr>
        <w:bidi/>
        <w:jc w:val="both"/>
        <w:rPr>
          <w:rFonts w:cs="David" w:hint="cs"/>
          <w:rtl/>
        </w:rPr>
      </w:pPr>
      <w:r w:rsidRPr="00F51FF7">
        <w:rPr>
          <w:rFonts w:cs="David" w:hint="cs"/>
          <w:rtl/>
        </w:rPr>
        <w:tab/>
        <w:t>ההצעה הראשונה של הליכוד, בנושא: ממשלה ללא כיוון וללא תוכנית; המועמד להרכיב את הממשלה הינו חבר הכנסת בנימין נתניהו. הצעה שנייה של איחוד לאומי-מפד</w:t>
      </w:r>
      <w:r w:rsidRPr="00F51FF7">
        <w:rPr>
          <w:rFonts w:cs="David"/>
          <w:rtl/>
        </w:rPr>
        <w:t>"</w:t>
      </w:r>
      <w:r w:rsidRPr="00F51FF7">
        <w:rPr>
          <w:rFonts w:cs="David" w:hint="cs"/>
          <w:rtl/>
        </w:rPr>
        <w:t>ל-יהדות התורה, בנושא: מצבם הכלכלי של היישובים בעוטף עזה עקב המשך ירי הקאסמים; המועמד להרכיב את הממשלה הוא חבר הכנסת בנימין אלון. הצעה שלישית של רע</w:t>
      </w:r>
      <w:r w:rsidRPr="00F51FF7">
        <w:rPr>
          <w:rFonts w:cs="David"/>
          <w:rtl/>
        </w:rPr>
        <w:t>"</w:t>
      </w:r>
      <w:r w:rsidRPr="00F51FF7">
        <w:rPr>
          <w:rFonts w:cs="David" w:hint="cs"/>
          <w:rtl/>
        </w:rPr>
        <w:t>מ-תע</w:t>
      </w:r>
      <w:r w:rsidRPr="00F51FF7">
        <w:rPr>
          <w:rFonts w:cs="David"/>
          <w:rtl/>
        </w:rPr>
        <w:t>"</w:t>
      </w:r>
      <w:r w:rsidRPr="00F51FF7">
        <w:rPr>
          <w:rFonts w:cs="David" w:hint="cs"/>
          <w:rtl/>
        </w:rPr>
        <w:t>ל, בנושא: צירוף חבר הכנסת אביגדור ליברמן לממשלה; המועמד להרכיב את הממשלה הינו חבר הכנסת איברהים צרצור. הצעה רביעית של חד</w:t>
      </w:r>
      <w:r w:rsidRPr="00F51FF7">
        <w:rPr>
          <w:rFonts w:cs="David"/>
          <w:rtl/>
        </w:rPr>
        <w:t>"</w:t>
      </w:r>
      <w:r w:rsidRPr="00F51FF7">
        <w:rPr>
          <w:rFonts w:cs="David" w:hint="cs"/>
          <w:rtl/>
        </w:rPr>
        <w:t>ש, בנושא: צירוף חבר הכנסת אביגדור ליברמן לממשלה; המועמד להרכיב את הממשלה הינו חבר הכנסת מוחמד ברכה. הצעה חמישית של בל</w:t>
      </w:r>
      <w:r w:rsidRPr="00F51FF7">
        <w:rPr>
          <w:rFonts w:cs="David"/>
          <w:rtl/>
        </w:rPr>
        <w:t>"</w:t>
      </w:r>
      <w:r w:rsidRPr="00F51FF7">
        <w:rPr>
          <w:rFonts w:cs="David" w:hint="cs"/>
          <w:rtl/>
        </w:rPr>
        <w:t>ד, בנושא: צירוף חבר הכנסת אביגדור ליברמן לממשלה; המועמד להרכיב את הממשלה הוא חבר הכנסת ג</w:t>
      </w:r>
      <w:r w:rsidRPr="00F51FF7">
        <w:rPr>
          <w:rFonts w:cs="David"/>
          <w:rtl/>
        </w:rPr>
        <w:t>'</w:t>
      </w:r>
      <w:r w:rsidRPr="00F51FF7">
        <w:rPr>
          <w:rFonts w:cs="David" w:hint="cs"/>
          <w:rtl/>
        </w:rPr>
        <w:t>מאל זחאלקה.</w:t>
      </w:r>
    </w:p>
    <w:p w14:paraId="10DC3B96" w14:textId="77777777" w:rsidR="00F51FF7" w:rsidRPr="00F51FF7" w:rsidRDefault="00F51FF7" w:rsidP="00F51FF7">
      <w:pPr>
        <w:bidi/>
        <w:jc w:val="both"/>
        <w:rPr>
          <w:rFonts w:cs="David" w:hint="cs"/>
          <w:rtl/>
        </w:rPr>
      </w:pPr>
    </w:p>
    <w:p w14:paraId="6BE6A32F" w14:textId="77777777" w:rsidR="00F51FF7" w:rsidRPr="00F51FF7" w:rsidRDefault="00F51FF7" w:rsidP="00F51FF7">
      <w:pPr>
        <w:bidi/>
        <w:jc w:val="both"/>
        <w:rPr>
          <w:rFonts w:cs="David" w:hint="cs"/>
          <w:rtl/>
        </w:rPr>
      </w:pPr>
      <w:r w:rsidRPr="00F51FF7">
        <w:rPr>
          <w:rFonts w:cs="David" w:hint="cs"/>
          <w:rtl/>
        </w:rPr>
        <w:tab/>
        <w:t>כיוון שעשינו תיאום עמדות עם יושב-ראש הקואליציה, יושב-ראש האופוזיציה, הגענו להסכמה על מסגרת זמן של 10 דקות למציעים ו-5 דקות לכל סיעה. אני מעמידה זאת להצבעה. מי בעד? מי נגד? מי נמנע?</w:t>
      </w:r>
    </w:p>
    <w:p w14:paraId="0A0F3D09" w14:textId="77777777" w:rsidR="00F51FF7" w:rsidRPr="00F51FF7" w:rsidRDefault="00F51FF7" w:rsidP="00F51FF7">
      <w:pPr>
        <w:bidi/>
        <w:jc w:val="both"/>
        <w:rPr>
          <w:rFonts w:cs="David" w:hint="cs"/>
          <w:rtl/>
        </w:rPr>
      </w:pPr>
    </w:p>
    <w:p w14:paraId="05A53899" w14:textId="77777777" w:rsidR="00F51FF7" w:rsidRPr="00F51FF7" w:rsidRDefault="00F51FF7" w:rsidP="00F51FF7">
      <w:pPr>
        <w:bidi/>
        <w:jc w:val="both"/>
        <w:rPr>
          <w:rFonts w:cs="David" w:hint="cs"/>
          <w:b/>
          <w:bCs/>
          <w:rtl/>
        </w:rPr>
      </w:pPr>
      <w:r w:rsidRPr="00F51FF7">
        <w:rPr>
          <w:rFonts w:cs="David" w:hint="cs"/>
          <w:b/>
          <w:bCs/>
          <w:rtl/>
        </w:rPr>
        <w:t>ה צ ב ע ה</w:t>
      </w:r>
    </w:p>
    <w:p w14:paraId="2E78ED25" w14:textId="77777777" w:rsidR="00F51FF7" w:rsidRPr="00F51FF7" w:rsidRDefault="00F51FF7" w:rsidP="00F51FF7">
      <w:pPr>
        <w:bidi/>
        <w:jc w:val="both"/>
        <w:rPr>
          <w:rFonts w:cs="David" w:hint="cs"/>
          <w:b/>
          <w:bCs/>
          <w:rtl/>
        </w:rPr>
      </w:pPr>
    </w:p>
    <w:p w14:paraId="702E7AAE" w14:textId="77777777" w:rsidR="00F51FF7" w:rsidRPr="00F51FF7" w:rsidRDefault="00F51FF7" w:rsidP="00F51FF7">
      <w:pPr>
        <w:bidi/>
        <w:jc w:val="both"/>
        <w:rPr>
          <w:rFonts w:cs="David" w:hint="cs"/>
          <w:rtl/>
        </w:rPr>
      </w:pPr>
      <w:r w:rsidRPr="00F51FF7">
        <w:rPr>
          <w:rFonts w:cs="David" w:hint="cs"/>
          <w:rtl/>
        </w:rPr>
        <w:t xml:space="preserve">בעד </w:t>
      </w:r>
      <w:r w:rsidRPr="00F51FF7">
        <w:rPr>
          <w:rFonts w:cs="David"/>
          <w:rtl/>
        </w:rPr>
        <w:t>–</w:t>
      </w:r>
      <w:r w:rsidRPr="00F51FF7">
        <w:rPr>
          <w:rFonts w:cs="David" w:hint="cs"/>
          <w:rtl/>
        </w:rPr>
        <w:t xml:space="preserve"> 11</w:t>
      </w:r>
    </w:p>
    <w:p w14:paraId="42256809" w14:textId="77777777" w:rsidR="00F51FF7" w:rsidRPr="00F51FF7" w:rsidRDefault="00F51FF7" w:rsidP="00F51FF7">
      <w:pPr>
        <w:bidi/>
        <w:jc w:val="both"/>
        <w:rPr>
          <w:rFonts w:cs="David" w:hint="cs"/>
          <w:rtl/>
        </w:rPr>
      </w:pPr>
      <w:r w:rsidRPr="00F51FF7">
        <w:rPr>
          <w:rFonts w:cs="David" w:hint="cs"/>
          <w:rtl/>
        </w:rPr>
        <w:t xml:space="preserve">נגד </w:t>
      </w:r>
      <w:r w:rsidRPr="00F51FF7">
        <w:rPr>
          <w:rFonts w:cs="David"/>
          <w:rtl/>
        </w:rPr>
        <w:t>–</w:t>
      </w:r>
      <w:r w:rsidRPr="00F51FF7">
        <w:rPr>
          <w:rFonts w:cs="David" w:hint="cs"/>
          <w:rtl/>
        </w:rPr>
        <w:t xml:space="preserve"> אין</w:t>
      </w:r>
    </w:p>
    <w:p w14:paraId="301500CE" w14:textId="77777777" w:rsidR="00F51FF7" w:rsidRPr="00F51FF7" w:rsidRDefault="00F51FF7" w:rsidP="00F51FF7">
      <w:pPr>
        <w:bidi/>
        <w:jc w:val="both"/>
        <w:rPr>
          <w:rFonts w:cs="David" w:hint="cs"/>
          <w:rtl/>
        </w:rPr>
      </w:pPr>
      <w:r w:rsidRPr="00F51FF7">
        <w:rPr>
          <w:rFonts w:cs="David" w:hint="cs"/>
          <w:rtl/>
        </w:rPr>
        <w:t xml:space="preserve">נמנעים </w:t>
      </w:r>
      <w:r w:rsidRPr="00F51FF7">
        <w:rPr>
          <w:rFonts w:cs="David"/>
          <w:rtl/>
        </w:rPr>
        <w:t>–</w:t>
      </w:r>
      <w:r w:rsidRPr="00F51FF7">
        <w:rPr>
          <w:rFonts w:cs="David" w:hint="cs"/>
          <w:rtl/>
        </w:rPr>
        <w:t xml:space="preserve"> אין</w:t>
      </w:r>
    </w:p>
    <w:p w14:paraId="30CCA904" w14:textId="77777777" w:rsidR="00F51FF7" w:rsidRPr="00F51FF7" w:rsidRDefault="00F51FF7" w:rsidP="00F51FF7">
      <w:pPr>
        <w:bidi/>
        <w:jc w:val="both"/>
        <w:rPr>
          <w:rFonts w:cs="David" w:hint="cs"/>
          <w:rtl/>
        </w:rPr>
      </w:pPr>
      <w:r w:rsidRPr="00F51FF7">
        <w:rPr>
          <w:rFonts w:cs="David" w:hint="cs"/>
          <w:rtl/>
        </w:rPr>
        <w:t>מסגרת הדיון להצעות להביע אי-אמון בממשלה, של 10 דקות למציעים ו-5 דקות לכל סיעה, נתקבלה.</w:t>
      </w:r>
    </w:p>
    <w:p w14:paraId="367CD18D" w14:textId="77777777" w:rsidR="00F51FF7" w:rsidRPr="00F51FF7" w:rsidRDefault="00F51FF7" w:rsidP="00F51FF7">
      <w:pPr>
        <w:bidi/>
        <w:jc w:val="both"/>
        <w:rPr>
          <w:rFonts w:cs="David" w:hint="cs"/>
          <w:rtl/>
        </w:rPr>
      </w:pPr>
    </w:p>
    <w:p w14:paraId="6D7FD28E" w14:textId="77777777" w:rsidR="00F51FF7" w:rsidRPr="00F51FF7" w:rsidRDefault="00F51FF7" w:rsidP="00F51FF7">
      <w:pPr>
        <w:bidi/>
        <w:jc w:val="both"/>
        <w:rPr>
          <w:rFonts w:cs="David" w:hint="cs"/>
          <w:rtl/>
        </w:rPr>
      </w:pPr>
      <w:r w:rsidRPr="00F51FF7">
        <w:rPr>
          <w:rFonts w:cs="David" w:hint="cs"/>
          <w:u w:val="single"/>
          <w:rtl/>
        </w:rPr>
        <w:t>היו</w:t>
      </w:r>
      <w:r w:rsidRPr="00F51FF7">
        <w:rPr>
          <w:rFonts w:cs="David"/>
          <w:u w:val="single"/>
          <w:rtl/>
        </w:rPr>
        <w:t>"</w:t>
      </w:r>
      <w:r w:rsidRPr="00F51FF7">
        <w:rPr>
          <w:rFonts w:cs="David" w:hint="cs"/>
          <w:u w:val="single"/>
          <w:rtl/>
        </w:rPr>
        <w:t>ר רוחמה אברהם:</w:t>
      </w:r>
    </w:p>
    <w:p w14:paraId="5BBD8499" w14:textId="77777777" w:rsidR="00F51FF7" w:rsidRPr="00F51FF7" w:rsidRDefault="00F51FF7" w:rsidP="00F51FF7">
      <w:pPr>
        <w:bidi/>
        <w:jc w:val="both"/>
        <w:rPr>
          <w:rFonts w:cs="David" w:hint="cs"/>
          <w:rtl/>
        </w:rPr>
      </w:pPr>
    </w:p>
    <w:p w14:paraId="1094DAE5" w14:textId="77777777" w:rsidR="00F51FF7" w:rsidRPr="00F51FF7" w:rsidRDefault="00F51FF7" w:rsidP="00F51FF7">
      <w:pPr>
        <w:bidi/>
        <w:jc w:val="both"/>
        <w:rPr>
          <w:rFonts w:cs="David" w:hint="cs"/>
          <w:rtl/>
        </w:rPr>
      </w:pPr>
      <w:r w:rsidRPr="00F51FF7">
        <w:rPr>
          <w:rFonts w:cs="David" w:hint="cs"/>
          <w:rtl/>
        </w:rPr>
        <w:tab/>
        <w:t xml:space="preserve"> 11 בעד, אין מתנגדים, אין נמנעים.  לפיכך, נקבע שמסגרת הדיון להצעות להביע אי-אמון בממשלה היא של 10 דקות למציעים ו-5 דקות לכל סיעה.</w:t>
      </w:r>
    </w:p>
    <w:p w14:paraId="399E3997" w14:textId="77777777" w:rsidR="00F51FF7" w:rsidRPr="00F51FF7" w:rsidRDefault="00F51FF7" w:rsidP="00F51FF7">
      <w:pPr>
        <w:bidi/>
        <w:jc w:val="both"/>
        <w:rPr>
          <w:rFonts w:cs="David" w:hint="cs"/>
          <w:rtl/>
        </w:rPr>
      </w:pPr>
    </w:p>
    <w:p w14:paraId="06142AC1" w14:textId="77777777" w:rsidR="00F51FF7" w:rsidRPr="00F51FF7" w:rsidRDefault="00F51FF7" w:rsidP="00F51FF7">
      <w:pPr>
        <w:bidi/>
        <w:ind w:left="360"/>
        <w:jc w:val="both"/>
        <w:rPr>
          <w:rFonts w:cs="David" w:hint="cs"/>
          <w:rtl/>
        </w:rPr>
      </w:pPr>
      <w:r w:rsidRPr="00F51FF7">
        <w:rPr>
          <w:rFonts w:cs="David"/>
          <w:rtl/>
        </w:rPr>
        <w:br w:type="page"/>
      </w:r>
    </w:p>
    <w:p w14:paraId="4EB8D9DF" w14:textId="77777777" w:rsidR="00F51FF7" w:rsidRPr="00F51FF7" w:rsidRDefault="00F51FF7" w:rsidP="00F51FF7">
      <w:pPr>
        <w:bidi/>
        <w:ind w:left="360"/>
        <w:jc w:val="both"/>
        <w:rPr>
          <w:rFonts w:cs="David" w:hint="cs"/>
          <w:b/>
          <w:bCs/>
          <w:u w:val="single"/>
          <w:rtl/>
        </w:rPr>
      </w:pPr>
      <w:r w:rsidRPr="00F51FF7">
        <w:rPr>
          <w:rFonts w:cs="David" w:hint="cs"/>
          <w:rtl/>
        </w:rPr>
        <w:t xml:space="preserve">ב. </w:t>
      </w:r>
      <w:r w:rsidRPr="00F51FF7">
        <w:rPr>
          <w:rFonts w:cs="David" w:hint="cs"/>
          <w:b/>
          <w:bCs/>
          <w:u w:val="single"/>
          <w:rtl/>
        </w:rPr>
        <w:t>קביעת מסגרת הדיון להודעת הממשלה על צירוף שר</w:t>
      </w:r>
    </w:p>
    <w:p w14:paraId="248B1CDA" w14:textId="77777777" w:rsidR="00F51FF7" w:rsidRPr="00F51FF7" w:rsidRDefault="00F51FF7" w:rsidP="00F51FF7">
      <w:pPr>
        <w:bidi/>
        <w:ind w:left="360"/>
        <w:jc w:val="both"/>
        <w:rPr>
          <w:rFonts w:cs="David" w:hint="cs"/>
          <w:b/>
          <w:bCs/>
          <w:u w:val="single"/>
          <w:rtl/>
        </w:rPr>
      </w:pPr>
    </w:p>
    <w:p w14:paraId="07DE8CB3" w14:textId="77777777" w:rsidR="00F51FF7" w:rsidRPr="00F51FF7" w:rsidRDefault="00F51FF7" w:rsidP="00F51FF7">
      <w:pPr>
        <w:bidi/>
        <w:jc w:val="both"/>
        <w:rPr>
          <w:rFonts w:cs="David" w:hint="cs"/>
          <w:rtl/>
        </w:rPr>
      </w:pPr>
      <w:r w:rsidRPr="00F51FF7">
        <w:rPr>
          <w:rFonts w:cs="David" w:hint="cs"/>
          <w:u w:val="single"/>
          <w:rtl/>
        </w:rPr>
        <w:t>היו</w:t>
      </w:r>
      <w:r w:rsidRPr="00F51FF7">
        <w:rPr>
          <w:rFonts w:cs="David"/>
          <w:u w:val="single"/>
          <w:rtl/>
        </w:rPr>
        <w:t>"</w:t>
      </w:r>
      <w:r w:rsidRPr="00F51FF7">
        <w:rPr>
          <w:rFonts w:cs="David" w:hint="cs"/>
          <w:u w:val="single"/>
          <w:rtl/>
        </w:rPr>
        <w:t>ר רוחמה אברהם:</w:t>
      </w:r>
    </w:p>
    <w:p w14:paraId="7FC856A9" w14:textId="77777777" w:rsidR="00F51FF7" w:rsidRPr="00F51FF7" w:rsidRDefault="00F51FF7" w:rsidP="00F51FF7">
      <w:pPr>
        <w:bidi/>
        <w:jc w:val="both"/>
        <w:rPr>
          <w:rFonts w:cs="David" w:hint="cs"/>
          <w:rtl/>
        </w:rPr>
      </w:pPr>
    </w:p>
    <w:p w14:paraId="43B194F8" w14:textId="77777777" w:rsidR="00F51FF7" w:rsidRPr="00F51FF7" w:rsidRDefault="00F51FF7" w:rsidP="00F51FF7">
      <w:pPr>
        <w:bidi/>
        <w:jc w:val="both"/>
        <w:rPr>
          <w:rFonts w:cs="David" w:hint="cs"/>
          <w:rtl/>
        </w:rPr>
      </w:pPr>
      <w:r w:rsidRPr="00F51FF7">
        <w:rPr>
          <w:rFonts w:cs="David" w:hint="cs"/>
          <w:rtl/>
        </w:rPr>
        <w:tab/>
        <w:t xml:space="preserve">אני עוברת לנושא הבא: קביעת מסגרת הדיון להודעת הממשלה על צירוף שר. מזכיר הכנסת, אריה האן, שלח אלי מכתב, ואני קוראת בפני החברים: </w:t>
      </w:r>
      <w:r w:rsidRPr="00F51FF7">
        <w:rPr>
          <w:rFonts w:cs="David"/>
          <w:rtl/>
        </w:rPr>
        <w:t>"</w:t>
      </w:r>
      <w:r w:rsidRPr="00F51FF7">
        <w:rPr>
          <w:rFonts w:cs="David" w:hint="cs"/>
          <w:rtl/>
        </w:rPr>
        <w:t xml:space="preserve">אני מוצא לנכון להביא לידיעתך כי מזכיר הממשלה הודיעני אמש כי הממשלה תקיים היום ישיבה לצורך אישור צירופו של חבר הכנסת אביגדור ליברמן לממשלה. מכתב בנושא יועבר אלי עם תום ישיבת הממשלה היום בצהרים. אודה אם בקביעת מסגרת הדיון להצעות האי-אמון תיקבע גם מסגרת דיון נפרדת להודעת הממשלה על צירוף שר. </w:t>
      </w:r>
    </w:p>
    <w:p w14:paraId="0EACC670" w14:textId="77777777" w:rsidR="00F51FF7" w:rsidRPr="00F51FF7" w:rsidRDefault="00F51FF7" w:rsidP="00F51FF7">
      <w:pPr>
        <w:bidi/>
        <w:jc w:val="both"/>
        <w:rPr>
          <w:rFonts w:cs="David" w:hint="cs"/>
          <w:rtl/>
        </w:rPr>
      </w:pPr>
    </w:p>
    <w:p w14:paraId="15457016" w14:textId="77777777" w:rsidR="00F51FF7" w:rsidRPr="00F51FF7" w:rsidRDefault="00F51FF7" w:rsidP="00F51FF7">
      <w:pPr>
        <w:bidi/>
        <w:jc w:val="both"/>
        <w:rPr>
          <w:rFonts w:cs="David" w:hint="cs"/>
          <w:rtl/>
        </w:rPr>
      </w:pPr>
      <w:r w:rsidRPr="00F51FF7">
        <w:rPr>
          <w:rFonts w:cs="David" w:hint="cs"/>
          <w:rtl/>
        </w:rPr>
        <w:tab/>
        <w:t xml:space="preserve">גם פה הגענו להסכמות </w:t>
      </w:r>
      <w:r w:rsidRPr="00F51FF7">
        <w:rPr>
          <w:rFonts w:cs="David"/>
          <w:rtl/>
        </w:rPr>
        <w:t>–</w:t>
      </w:r>
      <w:r w:rsidRPr="00F51FF7">
        <w:rPr>
          <w:rFonts w:cs="David" w:hint="cs"/>
          <w:rtl/>
        </w:rPr>
        <w:t xml:space="preserve"> קואליציה-אופוזיציה </w:t>
      </w:r>
      <w:r w:rsidRPr="00F51FF7">
        <w:rPr>
          <w:rFonts w:cs="David"/>
          <w:rtl/>
        </w:rPr>
        <w:t>–</w:t>
      </w:r>
      <w:r w:rsidRPr="00F51FF7">
        <w:rPr>
          <w:rFonts w:cs="David" w:hint="cs"/>
          <w:rtl/>
        </w:rPr>
        <w:t xml:space="preserve"> וקבענו שסיעות שיש בהן עד עשרה חברי כנסת יודיעו את הודעתן בפרק זמן של 10 דקות; סיעות שמונות מעל 10 חברי כנסת יביעו את עמדתן במסגרת פרק זמן של 15 דקות. </w:t>
      </w:r>
    </w:p>
    <w:p w14:paraId="23E9B4B7" w14:textId="77777777" w:rsidR="00F51FF7" w:rsidRPr="00F51FF7" w:rsidRDefault="00F51FF7" w:rsidP="00F51FF7">
      <w:pPr>
        <w:pStyle w:val="Heading5"/>
        <w:rPr>
          <w:rFonts w:hint="cs"/>
          <w:rtl/>
        </w:rPr>
      </w:pPr>
      <w:r w:rsidRPr="00F51FF7">
        <w:rPr>
          <w:rtl/>
        </w:rPr>
        <w:br/>
      </w:r>
      <w:r w:rsidRPr="00F51FF7">
        <w:rPr>
          <w:rFonts w:hint="cs"/>
          <w:u w:val="single"/>
          <w:rtl/>
        </w:rPr>
        <w:t>אביגדור יצחקי:</w:t>
      </w:r>
    </w:p>
    <w:p w14:paraId="57C69736" w14:textId="77777777" w:rsidR="00F51FF7" w:rsidRPr="00F51FF7" w:rsidRDefault="00F51FF7" w:rsidP="00F51FF7">
      <w:pPr>
        <w:pStyle w:val="Heading5"/>
        <w:rPr>
          <w:rFonts w:hint="cs"/>
          <w:rtl/>
        </w:rPr>
      </w:pPr>
    </w:p>
    <w:p w14:paraId="78A3DE70" w14:textId="77777777" w:rsidR="00F51FF7" w:rsidRPr="00F51FF7" w:rsidRDefault="00F51FF7" w:rsidP="00F51FF7">
      <w:pPr>
        <w:bidi/>
        <w:jc w:val="both"/>
        <w:rPr>
          <w:rFonts w:cs="David" w:hint="cs"/>
          <w:rtl/>
        </w:rPr>
      </w:pPr>
      <w:r w:rsidRPr="00F51FF7">
        <w:rPr>
          <w:rFonts w:cs="David" w:hint="cs"/>
          <w:rtl/>
        </w:rPr>
        <w:tab/>
        <w:t xml:space="preserve">אני מבקש שחברי הכנסת יידעו שההצבעה תיערך לא לפני השעה 20:10. </w:t>
      </w:r>
    </w:p>
    <w:p w14:paraId="41995723" w14:textId="77777777" w:rsidR="00F51FF7" w:rsidRPr="00F51FF7" w:rsidRDefault="00F51FF7" w:rsidP="00F51FF7">
      <w:pPr>
        <w:bidi/>
        <w:jc w:val="both"/>
        <w:rPr>
          <w:rFonts w:cs="David" w:hint="cs"/>
          <w:rtl/>
        </w:rPr>
      </w:pPr>
      <w:r w:rsidRPr="00F51FF7">
        <w:rPr>
          <w:rFonts w:cs="David"/>
          <w:rtl/>
        </w:rPr>
        <w:br/>
      </w:r>
      <w:r w:rsidRPr="00F51FF7">
        <w:rPr>
          <w:rFonts w:cs="David" w:hint="cs"/>
          <w:u w:val="single"/>
          <w:rtl/>
        </w:rPr>
        <w:t>היו</w:t>
      </w:r>
      <w:r w:rsidRPr="00F51FF7">
        <w:rPr>
          <w:rFonts w:cs="David"/>
          <w:u w:val="single"/>
          <w:rtl/>
        </w:rPr>
        <w:t>"</w:t>
      </w:r>
      <w:r w:rsidRPr="00F51FF7">
        <w:rPr>
          <w:rFonts w:cs="David" w:hint="cs"/>
          <w:u w:val="single"/>
          <w:rtl/>
        </w:rPr>
        <w:t>ר רוחמה אברהם:</w:t>
      </w:r>
    </w:p>
    <w:p w14:paraId="32B0BBA6" w14:textId="77777777" w:rsidR="00F51FF7" w:rsidRPr="00F51FF7" w:rsidRDefault="00F51FF7" w:rsidP="00F51FF7">
      <w:pPr>
        <w:bidi/>
        <w:jc w:val="both"/>
        <w:rPr>
          <w:rFonts w:cs="David" w:hint="cs"/>
          <w:rtl/>
        </w:rPr>
      </w:pPr>
    </w:p>
    <w:p w14:paraId="411B924A" w14:textId="77777777" w:rsidR="00F51FF7" w:rsidRPr="00F51FF7" w:rsidRDefault="00F51FF7" w:rsidP="00F51FF7">
      <w:pPr>
        <w:bidi/>
        <w:jc w:val="both"/>
        <w:rPr>
          <w:rFonts w:cs="David" w:hint="cs"/>
          <w:rtl/>
        </w:rPr>
      </w:pPr>
      <w:r w:rsidRPr="00F51FF7">
        <w:rPr>
          <w:rFonts w:cs="David" w:hint="cs"/>
          <w:rtl/>
        </w:rPr>
        <w:tab/>
        <w:t xml:space="preserve"> ההצבעה בכל מקרה לא יכולה להתקיים לפני השעה 20:10 מכיוון שהבקשה הונחה אתמול בשעה 20:10, ולפיכך גם פרק הזמן של קביעת מסגרת דיון בהצעות האי-אמון וגם בסוגיה של צירוף חבר הכנסת ליברמן לממשלה </w:t>
      </w:r>
      <w:r w:rsidRPr="00F51FF7">
        <w:rPr>
          <w:rFonts w:cs="David"/>
          <w:rtl/>
        </w:rPr>
        <w:t>–</w:t>
      </w:r>
      <w:r w:rsidRPr="00F51FF7">
        <w:rPr>
          <w:rFonts w:cs="David" w:hint="cs"/>
          <w:rtl/>
        </w:rPr>
        <w:t xml:space="preserve"> אני מניחה שאנחנו נעבור הרבה מעבר לשעה 20:10, כך שלא תהיה בעיה כזאת. </w:t>
      </w:r>
    </w:p>
    <w:p w14:paraId="59C8098E" w14:textId="77777777" w:rsidR="00F51FF7" w:rsidRPr="00F51FF7" w:rsidRDefault="00F51FF7" w:rsidP="00F51FF7">
      <w:pPr>
        <w:bidi/>
        <w:jc w:val="both"/>
        <w:rPr>
          <w:rFonts w:cs="David" w:hint="cs"/>
          <w:u w:val="single"/>
          <w:rtl/>
        </w:rPr>
      </w:pPr>
      <w:r w:rsidRPr="00F51FF7">
        <w:rPr>
          <w:rFonts w:cs="David"/>
          <w:rtl/>
        </w:rPr>
        <w:br/>
      </w:r>
      <w:r w:rsidRPr="00F51FF7">
        <w:rPr>
          <w:rFonts w:cs="David" w:hint="cs"/>
          <w:u w:val="single"/>
          <w:rtl/>
        </w:rPr>
        <w:t>מאיר פרוש:</w:t>
      </w:r>
    </w:p>
    <w:p w14:paraId="6A238345" w14:textId="77777777" w:rsidR="00F51FF7" w:rsidRPr="00F51FF7" w:rsidRDefault="00F51FF7" w:rsidP="00F51FF7">
      <w:pPr>
        <w:bidi/>
        <w:jc w:val="both"/>
        <w:rPr>
          <w:rFonts w:cs="David" w:hint="cs"/>
          <w:u w:val="single"/>
        </w:rPr>
      </w:pPr>
    </w:p>
    <w:p w14:paraId="6F6FE37A" w14:textId="77777777" w:rsidR="00F51FF7" w:rsidRPr="00F51FF7" w:rsidRDefault="00F51FF7" w:rsidP="00F51FF7">
      <w:pPr>
        <w:bidi/>
        <w:jc w:val="both"/>
        <w:rPr>
          <w:rFonts w:cs="David" w:hint="cs"/>
          <w:rtl/>
        </w:rPr>
      </w:pPr>
      <w:r w:rsidRPr="00F51FF7">
        <w:rPr>
          <w:rFonts w:cs="David" w:hint="cs"/>
          <w:rtl/>
        </w:rPr>
        <w:tab/>
        <w:t xml:space="preserve"> האם ההצבעות יהיו ביחד?</w:t>
      </w:r>
    </w:p>
    <w:p w14:paraId="3276B15D" w14:textId="77777777" w:rsidR="00F51FF7" w:rsidRPr="00F51FF7" w:rsidRDefault="00F51FF7" w:rsidP="00F51FF7">
      <w:pPr>
        <w:bidi/>
        <w:jc w:val="both"/>
        <w:rPr>
          <w:rFonts w:cs="David" w:hint="cs"/>
          <w:rtl/>
        </w:rPr>
      </w:pPr>
      <w:r w:rsidRPr="00F51FF7">
        <w:rPr>
          <w:rFonts w:cs="David"/>
          <w:rtl/>
        </w:rPr>
        <w:br/>
      </w:r>
      <w:r w:rsidRPr="00F51FF7">
        <w:rPr>
          <w:rFonts w:cs="David" w:hint="cs"/>
          <w:u w:val="single"/>
          <w:rtl/>
        </w:rPr>
        <w:t>היו</w:t>
      </w:r>
      <w:r w:rsidRPr="00F51FF7">
        <w:rPr>
          <w:rFonts w:cs="David"/>
          <w:u w:val="single"/>
          <w:rtl/>
        </w:rPr>
        <w:t>"</w:t>
      </w:r>
      <w:r w:rsidRPr="00F51FF7">
        <w:rPr>
          <w:rFonts w:cs="David" w:hint="cs"/>
          <w:u w:val="single"/>
          <w:rtl/>
        </w:rPr>
        <w:t>ר רוחמה אברהם:</w:t>
      </w:r>
    </w:p>
    <w:p w14:paraId="0E7F01F3" w14:textId="77777777" w:rsidR="00F51FF7" w:rsidRPr="00F51FF7" w:rsidRDefault="00F51FF7" w:rsidP="00F51FF7">
      <w:pPr>
        <w:bidi/>
        <w:jc w:val="both"/>
        <w:rPr>
          <w:rFonts w:cs="David" w:hint="cs"/>
          <w:rtl/>
        </w:rPr>
      </w:pPr>
    </w:p>
    <w:p w14:paraId="397A6D7E" w14:textId="77777777" w:rsidR="00F51FF7" w:rsidRPr="00F51FF7" w:rsidRDefault="00F51FF7" w:rsidP="00F51FF7">
      <w:pPr>
        <w:bidi/>
        <w:jc w:val="both"/>
        <w:rPr>
          <w:rFonts w:cs="David" w:hint="cs"/>
          <w:rtl/>
        </w:rPr>
      </w:pPr>
      <w:r w:rsidRPr="00F51FF7">
        <w:rPr>
          <w:rFonts w:cs="David" w:hint="cs"/>
          <w:rtl/>
        </w:rPr>
        <w:tab/>
        <w:t xml:space="preserve"> לא. בנפרד. שני דיונים נפרדים. </w:t>
      </w:r>
    </w:p>
    <w:p w14:paraId="28C746AD" w14:textId="77777777" w:rsidR="00F51FF7" w:rsidRPr="00F51FF7" w:rsidRDefault="00F51FF7" w:rsidP="00F51FF7">
      <w:pPr>
        <w:bidi/>
        <w:jc w:val="both"/>
        <w:rPr>
          <w:rFonts w:cs="David" w:hint="cs"/>
          <w:rtl/>
        </w:rPr>
      </w:pPr>
    </w:p>
    <w:p w14:paraId="7FEF34C2" w14:textId="77777777" w:rsidR="00F51FF7" w:rsidRPr="00F51FF7" w:rsidRDefault="00F51FF7" w:rsidP="00F51FF7">
      <w:pPr>
        <w:bidi/>
        <w:jc w:val="both"/>
        <w:rPr>
          <w:rFonts w:cs="David" w:hint="cs"/>
          <w:rtl/>
        </w:rPr>
      </w:pPr>
      <w:r w:rsidRPr="00F51FF7">
        <w:rPr>
          <w:rFonts w:cs="David" w:hint="cs"/>
          <w:rtl/>
        </w:rPr>
        <w:tab/>
        <w:t>אני עוברת להצבעה. מי בעד מסגרת הדיון כפי שהצעתי? מי מתנגד? מי נמנע?</w:t>
      </w:r>
    </w:p>
    <w:p w14:paraId="16C7F57C" w14:textId="77777777" w:rsidR="00F51FF7" w:rsidRPr="00F51FF7" w:rsidRDefault="00F51FF7" w:rsidP="00F51FF7">
      <w:pPr>
        <w:bidi/>
        <w:jc w:val="both"/>
        <w:rPr>
          <w:rFonts w:cs="David" w:hint="cs"/>
          <w:b/>
          <w:bCs/>
          <w:rtl/>
        </w:rPr>
      </w:pPr>
      <w:r w:rsidRPr="00F51FF7">
        <w:rPr>
          <w:rFonts w:cs="David"/>
          <w:rtl/>
        </w:rPr>
        <w:br/>
      </w:r>
      <w:r w:rsidRPr="00F51FF7">
        <w:rPr>
          <w:rFonts w:cs="David" w:hint="cs"/>
          <w:b/>
          <w:bCs/>
          <w:rtl/>
        </w:rPr>
        <w:t>ה צ ב ע ה</w:t>
      </w:r>
    </w:p>
    <w:p w14:paraId="10214508" w14:textId="77777777" w:rsidR="00F51FF7" w:rsidRPr="00F51FF7" w:rsidRDefault="00F51FF7" w:rsidP="00F51FF7">
      <w:pPr>
        <w:bidi/>
        <w:jc w:val="both"/>
        <w:rPr>
          <w:rFonts w:cs="David" w:hint="cs"/>
          <w:b/>
          <w:bCs/>
          <w:rtl/>
        </w:rPr>
      </w:pPr>
    </w:p>
    <w:p w14:paraId="6761F31C" w14:textId="77777777" w:rsidR="00F51FF7" w:rsidRPr="00F51FF7" w:rsidRDefault="00F51FF7" w:rsidP="00F51FF7">
      <w:pPr>
        <w:bidi/>
        <w:jc w:val="both"/>
        <w:rPr>
          <w:rFonts w:cs="David" w:hint="cs"/>
          <w:rtl/>
        </w:rPr>
      </w:pPr>
      <w:r w:rsidRPr="00F51FF7">
        <w:rPr>
          <w:rFonts w:cs="David" w:hint="cs"/>
          <w:rtl/>
        </w:rPr>
        <w:t xml:space="preserve">בעד </w:t>
      </w:r>
      <w:r w:rsidRPr="00F51FF7">
        <w:rPr>
          <w:rFonts w:cs="David"/>
          <w:rtl/>
        </w:rPr>
        <w:t>–</w:t>
      </w:r>
      <w:r w:rsidRPr="00F51FF7">
        <w:rPr>
          <w:rFonts w:cs="David" w:hint="cs"/>
          <w:rtl/>
        </w:rPr>
        <w:t xml:space="preserve"> 13</w:t>
      </w:r>
    </w:p>
    <w:p w14:paraId="33B863A5" w14:textId="77777777" w:rsidR="00F51FF7" w:rsidRPr="00F51FF7" w:rsidRDefault="00F51FF7" w:rsidP="00F51FF7">
      <w:pPr>
        <w:bidi/>
        <w:jc w:val="both"/>
        <w:rPr>
          <w:rFonts w:cs="David" w:hint="cs"/>
          <w:rtl/>
        </w:rPr>
      </w:pPr>
      <w:r w:rsidRPr="00F51FF7">
        <w:rPr>
          <w:rFonts w:cs="David" w:hint="cs"/>
          <w:rtl/>
        </w:rPr>
        <w:t xml:space="preserve">נגד </w:t>
      </w:r>
      <w:r w:rsidRPr="00F51FF7">
        <w:rPr>
          <w:rFonts w:cs="David"/>
          <w:rtl/>
        </w:rPr>
        <w:t>–</w:t>
      </w:r>
      <w:r w:rsidRPr="00F51FF7">
        <w:rPr>
          <w:rFonts w:cs="David" w:hint="cs"/>
          <w:rtl/>
        </w:rPr>
        <w:t xml:space="preserve"> אין</w:t>
      </w:r>
    </w:p>
    <w:p w14:paraId="43D38F0D" w14:textId="77777777" w:rsidR="00F51FF7" w:rsidRPr="00F51FF7" w:rsidRDefault="00F51FF7" w:rsidP="00F51FF7">
      <w:pPr>
        <w:bidi/>
        <w:jc w:val="both"/>
        <w:rPr>
          <w:rFonts w:cs="David" w:hint="cs"/>
          <w:rtl/>
        </w:rPr>
      </w:pPr>
      <w:r w:rsidRPr="00F51FF7">
        <w:rPr>
          <w:rFonts w:cs="David" w:hint="cs"/>
          <w:rtl/>
        </w:rPr>
        <w:t xml:space="preserve">נמנעים </w:t>
      </w:r>
      <w:r w:rsidRPr="00F51FF7">
        <w:rPr>
          <w:rFonts w:cs="David"/>
          <w:rtl/>
        </w:rPr>
        <w:t>–</w:t>
      </w:r>
      <w:r w:rsidRPr="00F51FF7">
        <w:rPr>
          <w:rFonts w:cs="David" w:hint="cs"/>
          <w:rtl/>
        </w:rPr>
        <w:t xml:space="preserve"> אין</w:t>
      </w:r>
    </w:p>
    <w:p w14:paraId="2623C4F5" w14:textId="77777777" w:rsidR="00F51FF7" w:rsidRPr="00F51FF7" w:rsidRDefault="00F51FF7" w:rsidP="00F51FF7">
      <w:pPr>
        <w:bidi/>
        <w:jc w:val="both"/>
        <w:rPr>
          <w:rFonts w:cs="David" w:hint="cs"/>
          <w:rtl/>
        </w:rPr>
      </w:pPr>
      <w:r w:rsidRPr="00F51FF7">
        <w:rPr>
          <w:rFonts w:cs="David" w:hint="cs"/>
          <w:rtl/>
        </w:rPr>
        <w:t>מסגרת הדיון להודעת הממשלה על צירוף שר, של 10 דקות לסיעות שמונות עד 10 חברי כנסת; 15 דקות לסיעות שמונות מעל 10 חברי כנסת, נתקבלה.</w:t>
      </w:r>
    </w:p>
    <w:p w14:paraId="4547BFAC" w14:textId="77777777" w:rsidR="00F51FF7" w:rsidRPr="00F51FF7" w:rsidRDefault="00F51FF7" w:rsidP="00F51FF7">
      <w:pPr>
        <w:bidi/>
        <w:jc w:val="both"/>
        <w:rPr>
          <w:rFonts w:cs="David" w:hint="cs"/>
          <w:rtl/>
        </w:rPr>
      </w:pPr>
    </w:p>
    <w:p w14:paraId="6C910D10" w14:textId="77777777" w:rsidR="00F51FF7" w:rsidRPr="00F51FF7" w:rsidRDefault="00F51FF7" w:rsidP="00F51FF7">
      <w:pPr>
        <w:bidi/>
        <w:jc w:val="both"/>
        <w:rPr>
          <w:rFonts w:cs="David" w:hint="cs"/>
          <w:rtl/>
        </w:rPr>
      </w:pPr>
      <w:r w:rsidRPr="00F51FF7">
        <w:rPr>
          <w:rFonts w:cs="David" w:hint="cs"/>
          <w:u w:val="single"/>
          <w:rtl/>
        </w:rPr>
        <w:t>היו</w:t>
      </w:r>
      <w:r w:rsidRPr="00F51FF7">
        <w:rPr>
          <w:rFonts w:cs="David"/>
          <w:u w:val="single"/>
          <w:rtl/>
        </w:rPr>
        <w:t>"</w:t>
      </w:r>
      <w:r w:rsidRPr="00F51FF7">
        <w:rPr>
          <w:rFonts w:cs="David" w:hint="cs"/>
          <w:u w:val="single"/>
          <w:rtl/>
        </w:rPr>
        <w:t>ר רוחמה אברהם:</w:t>
      </w:r>
    </w:p>
    <w:p w14:paraId="13AF0804" w14:textId="77777777" w:rsidR="00F51FF7" w:rsidRPr="00F51FF7" w:rsidRDefault="00F51FF7" w:rsidP="00F51FF7">
      <w:pPr>
        <w:bidi/>
        <w:jc w:val="both"/>
        <w:rPr>
          <w:rFonts w:cs="David" w:hint="cs"/>
          <w:rtl/>
        </w:rPr>
      </w:pPr>
    </w:p>
    <w:p w14:paraId="3CD335D4" w14:textId="77777777" w:rsidR="00F51FF7" w:rsidRPr="00F51FF7" w:rsidRDefault="00F51FF7" w:rsidP="00F51FF7">
      <w:pPr>
        <w:bidi/>
        <w:jc w:val="both"/>
        <w:rPr>
          <w:rFonts w:cs="David" w:hint="cs"/>
          <w:rtl/>
        </w:rPr>
      </w:pPr>
      <w:r w:rsidRPr="00F51FF7">
        <w:rPr>
          <w:rFonts w:cs="David" w:hint="cs"/>
          <w:rtl/>
        </w:rPr>
        <w:tab/>
        <w:t xml:space="preserve"> 13 הצביעו בעד, אין מתנגדים, אין נמנעים. לפיכך, אני קובעת שהדיון היום, בנושא צירופו של חבר הכנסת אביגדור ליברמן כשר בממשלת ישראל, ייערך כך: לסיעות שמונות עד 10 חברי כנסת </w:t>
      </w:r>
      <w:r w:rsidRPr="00F51FF7">
        <w:rPr>
          <w:rFonts w:cs="David"/>
          <w:rtl/>
        </w:rPr>
        <w:t>–</w:t>
      </w:r>
      <w:r w:rsidRPr="00F51FF7">
        <w:rPr>
          <w:rFonts w:cs="David" w:hint="cs"/>
          <w:rtl/>
        </w:rPr>
        <w:t xml:space="preserve"> 10 דקות; לסיעות שמונות מעבר ל-10 חברי כנסת </w:t>
      </w:r>
      <w:r w:rsidRPr="00F51FF7">
        <w:rPr>
          <w:rFonts w:cs="David"/>
          <w:rtl/>
        </w:rPr>
        <w:t>–</w:t>
      </w:r>
      <w:r w:rsidRPr="00F51FF7">
        <w:rPr>
          <w:rFonts w:cs="David" w:hint="cs"/>
          <w:rtl/>
        </w:rPr>
        <w:t xml:space="preserve"> 15 דקות. </w:t>
      </w:r>
    </w:p>
    <w:p w14:paraId="0DC4DE96" w14:textId="77777777" w:rsidR="00F51FF7" w:rsidRPr="00F51FF7" w:rsidRDefault="00F51FF7" w:rsidP="00F51FF7">
      <w:pPr>
        <w:bidi/>
        <w:jc w:val="both"/>
        <w:rPr>
          <w:rFonts w:cs="David" w:hint="cs"/>
          <w:rtl/>
        </w:rPr>
      </w:pPr>
    </w:p>
    <w:p w14:paraId="549BC86E" w14:textId="77777777" w:rsidR="00F51FF7" w:rsidRPr="00F51FF7" w:rsidRDefault="00F51FF7" w:rsidP="00F51FF7">
      <w:pPr>
        <w:bidi/>
        <w:ind w:left="360"/>
        <w:jc w:val="both"/>
        <w:rPr>
          <w:rFonts w:cs="David" w:hint="cs"/>
          <w:b/>
          <w:bCs/>
          <w:u w:val="single"/>
          <w:rtl/>
        </w:rPr>
      </w:pPr>
      <w:r w:rsidRPr="00F51FF7">
        <w:rPr>
          <w:rFonts w:cs="David"/>
          <w:rtl/>
        </w:rPr>
        <w:br w:type="page"/>
      </w:r>
      <w:r w:rsidRPr="00F51FF7">
        <w:rPr>
          <w:rFonts w:cs="David" w:hint="cs"/>
          <w:rtl/>
        </w:rPr>
        <w:t xml:space="preserve">ג. </w:t>
      </w:r>
      <w:r w:rsidRPr="00F51FF7">
        <w:rPr>
          <w:rFonts w:cs="David" w:hint="cs"/>
          <w:b/>
          <w:bCs/>
          <w:u w:val="single"/>
          <w:rtl/>
        </w:rPr>
        <w:t>בקשות חברי הכנסת להקדמת הדיון בהצעת החוק הבאות:</w:t>
      </w:r>
    </w:p>
    <w:p w14:paraId="7764F6AE" w14:textId="77777777" w:rsidR="00F51FF7" w:rsidRPr="00F51FF7" w:rsidRDefault="00F51FF7" w:rsidP="00F51FF7">
      <w:pPr>
        <w:bidi/>
        <w:ind w:left="360"/>
        <w:jc w:val="both"/>
        <w:rPr>
          <w:rFonts w:cs="David" w:hint="cs"/>
          <w:b/>
          <w:bCs/>
          <w:u w:val="single"/>
          <w:rtl/>
        </w:rPr>
      </w:pPr>
    </w:p>
    <w:p w14:paraId="77585F6D" w14:textId="77777777" w:rsidR="00F51FF7" w:rsidRPr="00F51FF7" w:rsidRDefault="00F51FF7" w:rsidP="00F51FF7">
      <w:pPr>
        <w:numPr>
          <w:ilvl w:val="1"/>
          <w:numId w:val="2"/>
        </w:numPr>
        <w:overflowPunct w:val="0"/>
        <w:autoSpaceDE w:val="0"/>
        <w:autoSpaceDN w:val="0"/>
        <w:bidi/>
        <w:adjustRightInd w:val="0"/>
        <w:ind w:right="0"/>
        <w:jc w:val="both"/>
        <w:textAlignment w:val="baseline"/>
        <w:rPr>
          <w:rFonts w:cs="David" w:hint="cs"/>
          <w:b/>
          <w:bCs/>
          <w:u w:val="single"/>
          <w:rtl/>
        </w:rPr>
      </w:pPr>
      <w:r w:rsidRPr="00F51FF7">
        <w:rPr>
          <w:rFonts w:cs="David" w:hint="cs"/>
          <w:b/>
          <w:bCs/>
          <w:u w:val="single"/>
          <w:rtl/>
        </w:rPr>
        <w:t xml:space="preserve">הצעת חוק יסוד: הכנסת (תיקון </w:t>
      </w:r>
      <w:r w:rsidRPr="00F51FF7">
        <w:rPr>
          <w:rFonts w:cs="David"/>
          <w:b/>
          <w:bCs/>
          <w:u w:val="single"/>
          <w:rtl/>
        </w:rPr>
        <w:t>–</w:t>
      </w:r>
      <w:r w:rsidRPr="00F51FF7">
        <w:rPr>
          <w:rFonts w:cs="David" w:hint="cs"/>
          <w:b/>
          <w:bCs/>
          <w:u w:val="single"/>
          <w:rtl/>
        </w:rPr>
        <w:t xml:space="preserve"> העברת חבר הכנסת מכהונתו) (פ/1623/17), </w:t>
      </w:r>
    </w:p>
    <w:p w14:paraId="1451E04C" w14:textId="77777777" w:rsidR="00F51FF7" w:rsidRPr="00F51FF7" w:rsidRDefault="00F51FF7" w:rsidP="00F51FF7">
      <w:pPr>
        <w:bidi/>
        <w:ind w:left="1080"/>
        <w:jc w:val="both"/>
        <w:rPr>
          <w:rFonts w:cs="David" w:hint="cs"/>
          <w:b/>
          <w:bCs/>
          <w:u w:val="single"/>
          <w:rtl/>
        </w:rPr>
      </w:pPr>
      <w:r w:rsidRPr="00F51FF7">
        <w:rPr>
          <w:rFonts w:cs="David" w:hint="cs"/>
          <w:b/>
          <w:bCs/>
          <w:u w:val="single"/>
          <w:rtl/>
        </w:rPr>
        <w:t xml:space="preserve"> בקשת חברת הכנסת אסתרינה טרטמן</w:t>
      </w:r>
    </w:p>
    <w:p w14:paraId="2416754A" w14:textId="77777777" w:rsidR="00F51FF7" w:rsidRPr="00F51FF7" w:rsidRDefault="00F51FF7" w:rsidP="00F51FF7">
      <w:pPr>
        <w:bidi/>
        <w:ind w:left="1080"/>
        <w:jc w:val="both"/>
        <w:rPr>
          <w:rFonts w:cs="David" w:hint="cs"/>
          <w:b/>
          <w:bCs/>
          <w:u w:val="single"/>
          <w:rtl/>
        </w:rPr>
      </w:pPr>
    </w:p>
    <w:p w14:paraId="0C9E5BC5" w14:textId="77777777" w:rsidR="00F51FF7" w:rsidRPr="00F51FF7" w:rsidRDefault="00F51FF7" w:rsidP="00F51FF7">
      <w:pPr>
        <w:bidi/>
        <w:jc w:val="both"/>
        <w:rPr>
          <w:rFonts w:cs="David" w:hint="cs"/>
          <w:rtl/>
        </w:rPr>
      </w:pPr>
      <w:r w:rsidRPr="00F51FF7">
        <w:rPr>
          <w:rFonts w:cs="David" w:hint="cs"/>
          <w:u w:val="single"/>
          <w:rtl/>
        </w:rPr>
        <w:t>היו</w:t>
      </w:r>
      <w:r w:rsidRPr="00F51FF7">
        <w:rPr>
          <w:rFonts w:cs="David"/>
          <w:u w:val="single"/>
          <w:rtl/>
        </w:rPr>
        <w:t>"</w:t>
      </w:r>
      <w:r w:rsidRPr="00F51FF7">
        <w:rPr>
          <w:rFonts w:cs="David" w:hint="cs"/>
          <w:u w:val="single"/>
          <w:rtl/>
        </w:rPr>
        <w:t>ר רוחמה אברהם:</w:t>
      </w:r>
    </w:p>
    <w:p w14:paraId="32335DC6" w14:textId="77777777" w:rsidR="00F51FF7" w:rsidRPr="00F51FF7" w:rsidRDefault="00F51FF7" w:rsidP="00F51FF7">
      <w:pPr>
        <w:bidi/>
        <w:jc w:val="both"/>
        <w:rPr>
          <w:rFonts w:cs="David" w:hint="cs"/>
          <w:rtl/>
        </w:rPr>
      </w:pPr>
    </w:p>
    <w:p w14:paraId="77A13A29" w14:textId="77777777" w:rsidR="00F51FF7" w:rsidRPr="00F51FF7" w:rsidRDefault="00F51FF7" w:rsidP="00F51FF7">
      <w:pPr>
        <w:bidi/>
        <w:jc w:val="both"/>
        <w:rPr>
          <w:rFonts w:cs="David" w:hint="cs"/>
          <w:rtl/>
        </w:rPr>
      </w:pPr>
      <w:r w:rsidRPr="00F51FF7">
        <w:rPr>
          <w:rFonts w:cs="David" w:hint="cs"/>
          <w:rtl/>
        </w:rPr>
        <w:tab/>
        <w:t xml:space="preserve">הנושא הבא הוא בקשתה של חברת הכנסת אסתרינה טרטמן לפטור מחובת הנחה מוקדמת הצעת חוק יסוד: הכנסת (תיקון </w:t>
      </w:r>
      <w:r w:rsidRPr="00F51FF7">
        <w:rPr>
          <w:rFonts w:cs="David"/>
          <w:rtl/>
        </w:rPr>
        <w:t>–</w:t>
      </w:r>
      <w:r w:rsidRPr="00F51FF7">
        <w:rPr>
          <w:rFonts w:cs="David" w:hint="cs"/>
          <w:rtl/>
        </w:rPr>
        <w:t xml:space="preserve"> העברת חבר הכנסת מכהונתו), שמספרה פ/1623/17. </w:t>
      </w:r>
    </w:p>
    <w:p w14:paraId="7F4130CD" w14:textId="77777777" w:rsidR="00F51FF7" w:rsidRPr="00F51FF7" w:rsidRDefault="00F51FF7" w:rsidP="00F51FF7">
      <w:pPr>
        <w:bidi/>
        <w:jc w:val="both"/>
        <w:rPr>
          <w:rFonts w:cs="David" w:hint="cs"/>
          <w:rtl/>
        </w:rPr>
      </w:pPr>
    </w:p>
    <w:p w14:paraId="02FA16B2" w14:textId="77777777" w:rsidR="00F51FF7" w:rsidRPr="00F51FF7" w:rsidRDefault="00F51FF7" w:rsidP="00F51FF7">
      <w:pPr>
        <w:bidi/>
        <w:jc w:val="both"/>
        <w:rPr>
          <w:rFonts w:cs="David" w:hint="cs"/>
          <w:rtl/>
        </w:rPr>
      </w:pPr>
      <w:r w:rsidRPr="00F51FF7">
        <w:rPr>
          <w:rFonts w:cs="David" w:hint="cs"/>
          <w:rtl/>
        </w:rPr>
        <w:tab/>
        <w:t xml:space="preserve">חברת הכנסת טרטמן מתבקשת להודיע מהי הדחיפות. </w:t>
      </w:r>
    </w:p>
    <w:p w14:paraId="4F4565A2" w14:textId="77777777" w:rsidR="00F51FF7" w:rsidRPr="00F51FF7" w:rsidRDefault="00F51FF7" w:rsidP="00F51FF7">
      <w:pPr>
        <w:pStyle w:val="Heading5"/>
        <w:rPr>
          <w:rFonts w:hint="cs"/>
          <w:rtl/>
        </w:rPr>
      </w:pPr>
      <w:r w:rsidRPr="00F51FF7">
        <w:rPr>
          <w:rtl/>
        </w:rPr>
        <w:br/>
      </w:r>
      <w:r w:rsidRPr="00F51FF7">
        <w:rPr>
          <w:rFonts w:hint="cs"/>
          <w:u w:val="single"/>
          <w:rtl/>
        </w:rPr>
        <w:t>אסתרינה טרטמן:</w:t>
      </w:r>
    </w:p>
    <w:p w14:paraId="3458CFD2" w14:textId="77777777" w:rsidR="00F51FF7" w:rsidRPr="00F51FF7" w:rsidRDefault="00F51FF7" w:rsidP="00F51FF7">
      <w:pPr>
        <w:pStyle w:val="Heading5"/>
        <w:rPr>
          <w:rFonts w:hint="cs"/>
          <w:rtl/>
        </w:rPr>
      </w:pPr>
    </w:p>
    <w:p w14:paraId="4E297F35" w14:textId="77777777" w:rsidR="00F51FF7" w:rsidRPr="00F51FF7" w:rsidRDefault="00F51FF7" w:rsidP="00F51FF7">
      <w:pPr>
        <w:bidi/>
        <w:jc w:val="both"/>
        <w:rPr>
          <w:rFonts w:cs="David" w:hint="cs"/>
          <w:rtl/>
        </w:rPr>
      </w:pPr>
      <w:r w:rsidRPr="00F51FF7">
        <w:rPr>
          <w:rFonts w:cs="David" w:hint="cs"/>
          <w:rtl/>
        </w:rPr>
        <w:tab/>
        <w:t xml:space="preserve"> תודה, גברתי היושבת-ראש. לאחרונה אנחנו נתקלים בכנסת ישראל בתופעות של התנהלות שהיא מבזה את כבוד הבית.</w:t>
      </w:r>
    </w:p>
    <w:p w14:paraId="2901FEE1" w14:textId="77777777" w:rsidR="00F51FF7" w:rsidRPr="00F51FF7" w:rsidRDefault="00F51FF7" w:rsidP="00F51FF7">
      <w:pPr>
        <w:bidi/>
        <w:jc w:val="both"/>
        <w:rPr>
          <w:rFonts w:cs="David" w:hint="cs"/>
          <w:rtl/>
        </w:rPr>
      </w:pPr>
      <w:r w:rsidRPr="00F51FF7">
        <w:rPr>
          <w:rFonts w:cs="David"/>
          <w:rtl/>
        </w:rPr>
        <w:br/>
      </w:r>
      <w:r w:rsidRPr="00F51FF7">
        <w:rPr>
          <w:rFonts w:cs="David" w:hint="cs"/>
          <w:u w:val="single"/>
          <w:rtl/>
        </w:rPr>
        <w:t>אחמד טיבי:</w:t>
      </w:r>
    </w:p>
    <w:p w14:paraId="4C9BC36C" w14:textId="77777777" w:rsidR="00F51FF7" w:rsidRPr="00F51FF7" w:rsidRDefault="00F51FF7" w:rsidP="00F51FF7">
      <w:pPr>
        <w:bidi/>
        <w:jc w:val="both"/>
        <w:rPr>
          <w:rFonts w:cs="David" w:hint="cs"/>
          <w:rtl/>
        </w:rPr>
      </w:pPr>
    </w:p>
    <w:p w14:paraId="0EA4DD3B" w14:textId="77777777" w:rsidR="00F51FF7" w:rsidRPr="00F51FF7" w:rsidRDefault="00F51FF7" w:rsidP="00F51FF7">
      <w:pPr>
        <w:bidi/>
        <w:jc w:val="both"/>
        <w:rPr>
          <w:rFonts w:cs="David" w:hint="cs"/>
          <w:rtl/>
        </w:rPr>
      </w:pPr>
      <w:r w:rsidRPr="00F51FF7">
        <w:rPr>
          <w:rFonts w:cs="David" w:hint="cs"/>
          <w:rtl/>
        </w:rPr>
        <w:tab/>
        <w:t xml:space="preserve"> את שייכת למפלגה הפשיסטית הישראלית, מפ</w:t>
      </w:r>
      <w:r w:rsidRPr="00F51FF7">
        <w:rPr>
          <w:rFonts w:cs="David"/>
          <w:rtl/>
        </w:rPr>
        <w:t>"</w:t>
      </w:r>
      <w:r w:rsidRPr="00F51FF7">
        <w:rPr>
          <w:rFonts w:cs="David" w:hint="cs"/>
          <w:rtl/>
        </w:rPr>
        <w:t>י? המפלגה הפשיסטית הישראלית.</w:t>
      </w:r>
    </w:p>
    <w:p w14:paraId="65C7CF7D" w14:textId="77777777" w:rsidR="00F51FF7" w:rsidRPr="00F51FF7" w:rsidRDefault="00F51FF7" w:rsidP="00F51FF7">
      <w:pPr>
        <w:bidi/>
        <w:jc w:val="both"/>
        <w:rPr>
          <w:rFonts w:cs="David" w:hint="cs"/>
          <w:rtl/>
        </w:rPr>
      </w:pPr>
      <w:r w:rsidRPr="00F51FF7">
        <w:rPr>
          <w:rFonts w:cs="David"/>
          <w:rtl/>
        </w:rPr>
        <w:br/>
      </w:r>
      <w:r w:rsidRPr="00F51FF7">
        <w:rPr>
          <w:rFonts w:cs="David" w:hint="cs"/>
          <w:u w:val="single"/>
          <w:rtl/>
        </w:rPr>
        <w:t>קריאות:</w:t>
      </w:r>
    </w:p>
    <w:p w14:paraId="3D6FCAF2" w14:textId="77777777" w:rsidR="00F51FF7" w:rsidRPr="00F51FF7" w:rsidRDefault="00F51FF7" w:rsidP="00F51FF7">
      <w:pPr>
        <w:bidi/>
        <w:jc w:val="both"/>
        <w:rPr>
          <w:rFonts w:cs="David" w:hint="cs"/>
          <w:rtl/>
        </w:rPr>
      </w:pPr>
    </w:p>
    <w:p w14:paraId="04C98C45" w14:textId="77777777" w:rsidR="00F51FF7" w:rsidRPr="00F51FF7" w:rsidRDefault="00F51FF7" w:rsidP="00F51FF7">
      <w:pPr>
        <w:bidi/>
        <w:jc w:val="both"/>
        <w:rPr>
          <w:rFonts w:cs="David" w:hint="cs"/>
          <w:rtl/>
        </w:rPr>
      </w:pPr>
      <w:r w:rsidRPr="00F51FF7">
        <w:rPr>
          <w:rFonts w:cs="David" w:hint="cs"/>
          <w:rtl/>
        </w:rPr>
        <w:tab/>
        <w:t>- - -</w:t>
      </w:r>
    </w:p>
    <w:p w14:paraId="4316EB30" w14:textId="77777777" w:rsidR="00F51FF7" w:rsidRPr="00F51FF7" w:rsidRDefault="00F51FF7" w:rsidP="00F51FF7">
      <w:pPr>
        <w:bidi/>
        <w:jc w:val="both"/>
        <w:rPr>
          <w:rFonts w:cs="David"/>
          <w:rtl/>
        </w:rPr>
      </w:pPr>
      <w:r w:rsidRPr="00F51FF7">
        <w:rPr>
          <w:rFonts w:cs="David"/>
          <w:rtl/>
        </w:rPr>
        <w:br/>
      </w:r>
      <w:r w:rsidRPr="00F51FF7">
        <w:rPr>
          <w:rFonts w:cs="David" w:hint="eastAsia"/>
          <w:u w:val="single"/>
          <w:rtl/>
        </w:rPr>
        <w:t>אורי</w:t>
      </w:r>
      <w:r w:rsidRPr="00F51FF7">
        <w:rPr>
          <w:rFonts w:cs="David"/>
          <w:u w:val="single"/>
          <w:rtl/>
        </w:rPr>
        <w:t xml:space="preserve"> אריאל:</w:t>
      </w:r>
    </w:p>
    <w:p w14:paraId="61496C26" w14:textId="77777777" w:rsidR="00F51FF7" w:rsidRPr="00F51FF7" w:rsidRDefault="00F51FF7" w:rsidP="00F51FF7">
      <w:pPr>
        <w:bidi/>
        <w:jc w:val="both"/>
        <w:rPr>
          <w:rFonts w:cs="David"/>
          <w:rtl/>
        </w:rPr>
      </w:pPr>
    </w:p>
    <w:p w14:paraId="58C6D43B" w14:textId="77777777" w:rsidR="00F51FF7" w:rsidRPr="00F51FF7" w:rsidRDefault="00F51FF7" w:rsidP="00F51FF7">
      <w:pPr>
        <w:bidi/>
        <w:jc w:val="both"/>
        <w:rPr>
          <w:rFonts w:cs="David" w:hint="cs"/>
          <w:rtl/>
        </w:rPr>
      </w:pPr>
      <w:r w:rsidRPr="00F51FF7">
        <w:rPr>
          <w:rFonts w:cs="David"/>
          <w:rtl/>
        </w:rPr>
        <w:tab/>
      </w:r>
      <w:r w:rsidRPr="00F51FF7">
        <w:rPr>
          <w:rFonts w:cs="David" w:hint="cs"/>
          <w:rtl/>
        </w:rPr>
        <w:t xml:space="preserve"> אני מבקש להזמין את כל כלי התקשורת, להמתין שתי דקות. </w:t>
      </w:r>
    </w:p>
    <w:p w14:paraId="5EC8C0E3" w14:textId="77777777" w:rsidR="00F51FF7" w:rsidRPr="00F51FF7" w:rsidRDefault="00F51FF7" w:rsidP="00F51FF7">
      <w:pPr>
        <w:bidi/>
        <w:jc w:val="both"/>
        <w:rPr>
          <w:rFonts w:cs="David" w:hint="cs"/>
          <w:rtl/>
        </w:rPr>
      </w:pPr>
      <w:r w:rsidRPr="00F51FF7">
        <w:rPr>
          <w:rFonts w:cs="David"/>
          <w:rtl/>
        </w:rPr>
        <w:br/>
      </w:r>
      <w:r w:rsidRPr="00F51FF7">
        <w:rPr>
          <w:rFonts w:cs="David" w:hint="cs"/>
          <w:u w:val="single"/>
          <w:rtl/>
        </w:rPr>
        <w:t>אחמד טיבי:</w:t>
      </w:r>
    </w:p>
    <w:p w14:paraId="569C9C0E" w14:textId="77777777" w:rsidR="00F51FF7" w:rsidRPr="00F51FF7" w:rsidRDefault="00F51FF7" w:rsidP="00F51FF7">
      <w:pPr>
        <w:bidi/>
        <w:jc w:val="both"/>
        <w:rPr>
          <w:rFonts w:cs="David" w:hint="cs"/>
          <w:rtl/>
        </w:rPr>
      </w:pPr>
    </w:p>
    <w:p w14:paraId="511BABE3" w14:textId="77777777" w:rsidR="00F51FF7" w:rsidRPr="00F51FF7" w:rsidRDefault="00F51FF7" w:rsidP="00F51FF7">
      <w:pPr>
        <w:bidi/>
        <w:jc w:val="both"/>
        <w:rPr>
          <w:rFonts w:cs="David" w:hint="cs"/>
          <w:rtl/>
        </w:rPr>
      </w:pPr>
      <w:r w:rsidRPr="00F51FF7">
        <w:rPr>
          <w:rFonts w:cs="David" w:hint="cs"/>
          <w:rtl/>
        </w:rPr>
        <w:tab/>
        <w:t xml:space="preserve"> יכול להיות שאדוני לא יודע. גם כשאין מצלמות ואני אומר </w:t>
      </w:r>
      <w:r w:rsidRPr="00F51FF7">
        <w:rPr>
          <w:rFonts w:cs="David"/>
          <w:rtl/>
        </w:rPr>
        <w:t>–</w:t>
      </w:r>
      <w:r w:rsidRPr="00F51FF7">
        <w:rPr>
          <w:rFonts w:cs="David" w:hint="cs"/>
          <w:rtl/>
        </w:rPr>
        <w:t xml:space="preserve"> זה מצוטט. </w:t>
      </w:r>
    </w:p>
    <w:p w14:paraId="2D9E0566" w14:textId="77777777" w:rsidR="00F51FF7" w:rsidRPr="00F51FF7" w:rsidRDefault="00F51FF7" w:rsidP="00F51FF7">
      <w:pPr>
        <w:bidi/>
        <w:jc w:val="both"/>
        <w:rPr>
          <w:rFonts w:cs="David" w:hint="cs"/>
          <w:rtl/>
        </w:rPr>
      </w:pPr>
      <w:r w:rsidRPr="00F51FF7">
        <w:rPr>
          <w:rFonts w:cs="David"/>
          <w:rtl/>
        </w:rPr>
        <w:br/>
      </w:r>
      <w:r w:rsidRPr="00F51FF7">
        <w:rPr>
          <w:rFonts w:cs="David" w:hint="cs"/>
          <w:u w:val="single"/>
          <w:rtl/>
        </w:rPr>
        <w:t>היו</w:t>
      </w:r>
      <w:r w:rsidRPr="00F51FF7">
        <w:rPr>
          <w:rFonts w:cs="David"/>
          <w:u w:val="single"/>
          <w:rtl/>
        </w:rPr>
        <w:t>"</w:t>
      </w:r>
      <w:r w:rsidRPr="00F51FF7">
        <w:rPr>
          <w:rFonts w:cs="David" w:hint="cs"/>
          <w:u w:val="single"/>
          <w:rtl/>
        </w:rPr>
        <w:t>ר רוחמה אברהם:</w:t>
      </w:r>
    </w:p>
    <w:p w14:paraId="2241DD0B" w14:textId="77777777" w:rsidR="00F51FF7" w:rsidRPr="00F51FF7" w:rsidRDefault="00F51FF7" w:rsidP="00F51FF7">
      <w:pPr>
        <w:bidi/>
        <w:jc w:val="both"/>
        <w:rPr>
          <w:rFonts w:cs="David" w:hint="cs"/>
          <w:rtl/>
        </w:rPr>
      </w:pPr>
    </w:p>
    <w:p w14:paraId="53C9B14F" w14:textId="77777777" w:rsidR="00F51FF7" w:rsidRPr="00F51FF7" w:rsidRDefault="00F51FF7" w:rsidP="00F51FF7">
      <w:pPr>
        <w:bidi/>
        <w:jc w:val="both"/>
        <w:rPr>
          <w:rFonts w:cs="David" w:hint="cs"/>
          <w:rtl/>
        </w:rPr>
      </w:pPr>
      <w:r w:rsidRPr="00F51FF7">
        <w:rPr>
          <w:rFonts w:cs="David" w:hint="cs"/>
          <w:rtl/>
        </w:rPr>
        <w:tab/>
        <w:t xml:space="preserve"> חברי חברי הכנסת, כפי שתמיד ניהלנו דיון הוגן, אני מבקשת לאפשר למגישת הבקשה לטעון את טיעוניה. מי שרוצה להירשם לדיון </w:t>
      </w:r>
      <w:r w:rsidRPr="00F51FF7">
        <w:rPr>
          <w:rFonts w:cs="David"/>
          <w:rtl/>
        </w:rPr>
        <w:t>–</w:t>
      </w:r>
      <w:r w:rsidRPr="00F51FF7">
        <w:rPr>
          <w:rFonts w:cs="David" w:hint="cs"/>
          <w:rtl/>
        </w:rPr>
        <w:t xml:space="preserve"> אני פותחת דיון בסוגיה הזאת, אבל בתנאי אחד. אני אאפשר את זכות הדיבור, בלי להפריע לחברת הכנסת טרטמן. מי שיפריע ואני אעיר לו על כך- אני אבטל את רשות הדיבור שלו. </w:t>
      </w:r>
    </w:p>
    <w:p w14:paraId="7BA3F405" w14:textId="77777777" w:rsidR="00F51FF7" w:rsidRPr="00F51FF7" w:rsidRDefault="00F51FF7" w:rsidP="00F51FF7">
      <w:pPr>
        <w:bidi/>
        <w:jc w:val="both"/>
        <w:rPr>
          <w:rFonts w:cs="David" w:hint="cs"/>
          <w:rtl/>
        </w:rPr>
      </w:pPr>
    </w:p>
    <w:p w14:paraId="5BD5593A" w14:textId="77777777" w:rsidR="00F51FF7" w:rsidRPr="00F51FF7" w:rsidRDefault="00F51FF7" w:rsidP="00F51FF7">
      <w:pPr>
        <w:bidi/>
        <w:jc w:val="both"/>
        <w:rPr>
          <w:rFonts w:cs="David" w:hint="cs"/>
          <w:rtl/>
        </w:rPr>
      </w:pPr>
      <w:r w:rsidRPr="00F51FF7">
        <w:rPr>
          <w:rFonts w:cs="David" w:hint="cs"/>
          <w:rtl/>
        </w:rPr>
        <w:tab/>
        <w:t>חברת הכנסת טרטמן, בבקשה.</w:t>
      </w:r>
    </w:p>
    <w:p w14:paraId="22CCF830" w14:textId="77777777" w:rsidR="00F51FF7" w:rsidRPr="00F51FF7" w:rsidRDefault="00F51FF7" w:rsidP="00F51FF7">
      <w:pPr>
        <w:pStyle w:val="Heading5"/>
        <w:rPr>
          <w:rFonts w:hint="cs"/>
          <w:rtl/>
        </w:rPr>
      </w:pPr>
      <w:r w:rsidRPr="00F51FF7">
        <w:rPr>
          <w:rtl/>
        </w:rPr>
        <w:br/>
      </w:r>
      <w:r w:rsidRPr="00F51FF7">
        <w:rPr>
          <w:rFonts w:hint="cs"/>
          <w:u w:val="single"/>
          <w:rtl/>
        </w:rPr>
        <w:t>אסתרינה טרטמן:</w:t>
      </w:r>
    </w:p>
    <w:p w14:paraId="2C5A156B" w14:textId="77777777" w:rsidR="00F51FF7" w:rsidRPr="00F51FF7" w:rsidRDefault="00F51FF7" w:rsidP="00F51FF7">
      <w:pPr>
        <w:pStyle w:val="Heading5"/>
        <w:rPr>
          <w:rFonts w:hint="cs"/>
          <w:rtl/>
        </w:rPr>
      </w:pPr>
    </w:p>
    <w:p w14:paraId="16F46465" w14:textId="77777777" w:rsidR="00F51FF7" w:rsidRPr="00F51FF7" w:rsidRDefault="00F51FF7" w:rsidP="00F51FF7">
      <w:pPr>
        <w:bidi/>
        <w:jc w:val="both"/>
        <w:rPr>
          <w:rFonts w:cs="David" w:hint="cs"/>
          <w:rtl/>
        </w:rPr>
      </w:pPr>
      <w:r w:rsidRPr="00F51FF7">
        <w:rPr>
          <w:rFonts w:cs="David" w:hint="cs"/>
          <w:rtl/>
        </w:rPr>
        <w:tab/>
        <w:t xml:space="preserve">תודה, גברתי היושבת-ראש. הצעת החוק שלנו באה כדי להגן ולשמור על כבוד הבית. לצערנו הרב </w:t>
      </w:r>
      <w:r w:rsidRPr="00F51FF7">
        <w:rPr>
          <w:rFonts w:cs="David"/>
          <w:rtl/>
        </w:rPr>
        <w:t>–</w:t>
      </w:r>
      <w:r w:rsidRPr="00F51FF7">
        <w:rPr>
          <w:rFonts w:cs="David" w:hint="cs"/>
          <w:rtl/>
        </w:rPr>
        <w:t xml:space="preserve"> לצערם של החברים בבית </w:t>
      </w:r>
      <w:r w:rsidRPr="00F51FF7">
        <w:rPr>
          <w:rFonts w:cs="David"/>
          <w:rtl/>
        </w:rPr>
        <w:t>–</w:t>
      </w:r>
      <w:r w:rsidRPr="00F51FF7">
        <w:rPr>
          <w:rFonts w:cs="David" w:hint="cs"/>
          <w:rtl/>
        </w:rPr>
        <w:t xml:space="preserve"> לאחרונה אנחנו יותר ויותר נתקלים בתופעה של זילות בהתייחסות לבית. משום-מה, יש קבוצה מסוימת שקופצת ומרגישה שמדובר בה, למרות שלא זאת הכוונה. אולי על ראש הגנב בוער הכובע, אבל על כך אינני חולקת. </w:t>
      </w:r>
    </w:p>
    <w:p w14:paraId="38BC24D9" w14:textId="77777777" w:rsidR="00F51FF7" w:rsidRPr="00F51FF7" w:rsidRDefault="00F51FF7" w:rsidP="00F51FF7">
      <w:pPr>
        <w:bidi/>
        <w:jc w:val="both"/>
        <w:rPr>
          <w:rFonts w:cs="David" w:hint="cs"/>
          <w:rtl/>
        </w:rPr>
      </w:pPr>
    </w:p>
    <w:p w14:paraId="24DE6E7A" w14:textId="77777777" w:rsidR="00F51FF7" w:rsidRPr="00F51FF7" w:rsidRDefault="00F51FF7" w:rsidP="00F51FF7">
      <w:pPr>
        <w:bidi/>
        <w:jc w:val="both"/>
        <w:rPr>
          <w:rFonts w:cs="David" w:hint="cs"/>
          <w:rtl/>
        </w:rPr>
      </w:pPr>
      <w:r w:rsidRPr="00F51FF7">
        <w:rPr>
          <w:rFonts w:cs="David" w:hint="cs"/>
          <w:rtl/>
        </w:rPr>
        <w:tab/>
        <w:t xml:space="preserve">עניינית </w:t>
      </w:r>
      <w:r w:rsidRPr="00F51FF7">
        <w:rPr>
          <w:rFonts w:cs="David"/>
          <w:rtl/>
        </w:rPr>
        <w:t>–</w:t>
      </w:r>
      <w:r w:rsidRPr="00F51FF7">
        <w:rPr>
          <w:rFonts w:cs="David" w:hint="cs"/>
          <w:rtl/>
        </w:rPr>
        <w:t xml:space="preserve"> יש לנו חוק במדינת ישראל, סעיף 7א לחוק, שמגדיר מי ראוי להיבחר כחבר כנסת,  להיות חבר בבית הזה. </w:t>
      </w:r>
    </w:p>
    <w:p w14:paraId="04410967" w14:textId="77777777" w:rsidR="00F51FF7" w:rsidRPr="00F51FF7" w:rsidRDefault="00F51FF7" w:rsidP="00F51FF7">
      <w:pPr>
        <w:bidi/>
        <w:jc w:val="both"/>
        <w:rPr>
          <w:rFonts w:cs="David" w:hint="cs"/>
          <w:rtl/>
        </w:rPr>
      </w:pPr>
    </w:p>
    <w:p w14:paraId="4E12680B" w14:textId="77777777" w:rsidR="00F51FF7" w:rsidRPr="00F51FF7" w:rsidRDefault="00F51FF7" w:rsidP="00F51FF7">
      <w:pPr>
        <w:bidi/>
        <w:jc w:val="both"/>
        <w:rPr>
          <w:rFonts w:cs="David" w:hint="cs"/>
          <w:rtl/>
        </w:rPr>
      </w:pPr>
      <w:r w:rsidRPr="00F51FF7">
        <w:rPr>
          <w:rFonts w:cs="David" w:hint="cs"/>
          <w:rtl/>
        </w:rPr>
        <w:tab/>
        <w:t xml:space="preserve">אין ספק שבכל פרלמנט ראוי תהיה בקרה מקדימה למיהם נבחריו. </w:t>
      </w:r>
    </w:p>
    <w:p w14:paraId="332E4D9B" w14:textId="77777777" w:rsidR="00F51FF7" w:rsidRPr="00F51FF7" w:rsidRDefault="00F51FF7" w:rsidP="00F51FF7">
      <w:pPr>
        <w:bidi/>
        <w:jc w:val="both"/>
        <w:rPr>
          <w:rFonts w:cs="David" w:hint="cs"/>
          <w:rtl/>
        </w:rPr>
      </w:pPr>
    </w:p>
    <w:p w14:paraId="12640476" w14:textId="77777777" w:rsidR="00F51FF7" w:rsidRPr="00F51FF7" w:rsidRDefault="00F51FF7" w:rsidP="00F51FF7">
      <w:pPr>
        <w:bidi/>
        <w:jc w:val="both"/>
        <w:rPr>
          <w:rFonts w:cs="David" w:hint="cs"/>
          <w:rtl/>
        </w:rPr>
      </w:pPr>
      <w:r w:rsidRPr="00F51FF7">
        <w:rPr>
          <w:rFonts w:cs="David" w:hint="cs"/>
          <w:rtl/>
        </w:rPr>
        <w:tab/>
        <w:t xml:space="preserve">בוקר טוב, גברתי היושבת-ראש </w:t>
      </w:r>
      <w:r w:rsidRPr="00F51FF7">
        <w:rPr>
          <w:rFonts w:cs="David"/>
          <w:rtl/>
        </w:rPr>
        <w:t>–</w:t>
      </w:r>
      <w:r w:rsidRPr="00F51FF7">
        <w:rPr>
          <w:rFonts w:cs="David" w:hint="cs"/>
          <w:rtl/>
        </w:rPr>
        <w:t xml:space="preserve"> ברוכה השבה. </w:t>
      </w:r>
    </w:p>
    <w:p w14:paraId="220BCB7B" w14:textId="77777777" w:rsidR="00F51FF7" w:rsidRPr="00F51FF7" w:rsidRDefault="00F51FF7" w:rsidP="00F51FF7">
      <w:pPr>
        <w:bidi/>
        <w:jc w:val="both"/>
        <w:rPr>
          <w:rFonts w:cs="David" w:hint="cs"/>
          <w:rtl/>
        </w:rPr>
      </w:pPr>
    </w:p>
    <w:p w14:paraId="3989F265" w14:textId="77777777" w:rsidR="00F51FF7" w:rsidRPr="00F51FF7" w:rsidRDefault="00F51FF7" w:rsidP="00F51FF7">
      <w:pPr>
        <w:bidi/>
        <w:jc w:val="both"/>
        <w:rPr>
          <w:rFonts w:cs="David" w:hint="cs"/>
          <w:rtl/>
        </w:rPr>
      </w:pPr>
      <w:r w:rsidRPr="00F51FF7">
        <w:rPr>
          <w:rFonts w:cs="David" w:hint="cs"/>
          <w:rtl/>
        </w:rPr>
        <w:tab/>
        <w:t xml:space="preserve">אין ספק שכל פרלמנט שמכבד את עצמו </w:t>
      </w:r>
      <w:r w:rsidRPr="00F51FF7">
        <w:rPr>
          <w:rFonts w:cs="David"/>
          <w:rtl/>
        </w:rPr>
        <w:t>–</w:t>
      </w:r>
      <w:r w:rsidRPr="00F51FF7">
        <w:rPr>
          <w:rFonts w:cs="David" w:hint="cs"/>
          <w:rtl/>
        </w:rPr>
        <w:t xml:space="preserve"> קובע לעצמו כללים מי בכלל ראוי להיות בבית הנבחרים, זה דבר שהוא מקובל בעולם כולו. גם בכנסת ישראל יש חוק שאומר ומגדיר מי ראוי להיות חבר בכנסת ישראל, וזה סעיף 7א. </w:t>
      </w:r>
    </w:p>
    <w:p w14:paraId="7C24D5D1" w14:textId="77777777" w:rsidR="00F51FF7" w:rsidRPr="00F51FF7" w:rsidRDefault="00F51FF7" w:rsidP="00F51FF7">
      <w:pPr>
        <w:bidi/>
        <w:jc w:val="both"/>
        <w:rPr>
          <w:rFonts w:cs="David" w:hint="cs"/>
          <w:rtl/>
        </w:rPr>
      </w:pPr>
    </w:p>
    <w:p w14:paraId="2C2BBDEB" w14:textId="77777777" w:rsidR="00F51FF7" w:rsidRPr="00F51FF7" w:rsidRDefault="00F51FF7" w:rsidP="00F51FF7">
      <w:pPr>
        <w:bidi/>
        <w:jc w:val="both"/>
        <w:rPr>
          <w:rFonts w:cs="David" w:hint="cs"/>
          <w:rtl/>
        </w:rPr>
      </w:pPr>
      <w:r w:rsidRPr="00F51FF7">
        <w:rPr>
          <w:rFonts w:cs="David" w:hint="cs"/>
          <w:rtl/>
        </w:rPr>
        <w:tab/>
        <w:t xml:space="preserve">מכיוון שסעיף 7א הוא סעיף שמחייב סינון ראשוני כקריטריון לבחירתו של אדם להיות חבר בבית הנבחרים, הוא מגדיר ומגביל מי ראוי להיות חבר בבית נבחרי העם </w:t>
      </w:r>
      <w:r w:rsidRPr="00F51FF7">
        <w:rPr>
          <w:rFonts w:cs="David"/>
          <w:rtl/>
        </w:rPr>
        <w:t>–</w:t>
      </w:r>
      <w:r w:rsidRPr="00F51FF7">
        <w:rPr>
          <w:rFonts w:cs="David" w:hint="cs"/>
          <w:rtl/>
        </w:rPr>
        <w:t xml:space="preserve"> והרי יש לכולנו כוונה לשמר את הכבוד שהבית הזה ראוי לו </w:t>
      </w:r>
      <w:r w:rsidRPr="00F51FF7">
        <w:rPr>
          <w:rFonts w:cs="David"/>
          <w:rtl/>
        </w:rPr>
        <w:t>–</w:t>
      </w:r>
      <w:r w:rsidRPr="00F51FF7">
        <w:rPr>
          <w:rFonts w:cs="David" w:hint="cs"/>
          <w:rtl/>
        </w:rPr>
        <w:t xml:space="preserve"> לצערנו, אין שום סעיף זהה שאומר שההתנהלות הזאת מחייבת את הנבחרים גם אחרי היבחרם.</w:t>
      </w:r>
    </w:p>
    <w:p w14:paraId="2521B81D" w14:textId="77777777" w:rsidR="00F51FF7" w:rsidRPr="00F51FF7" w:rsidRDefault="00F51FF7" w:rsidP="00F51FF7">
      <w:pPr>
        <w:bidi/>
        <w:jc w:val="both"/>
        <w:rPr>
          <w:rFonts w:cs="David" w:hint="cs"/>
          <w:rtl/>
        </w:rPr>
      </w:pPr>
    </w:p>
    <w:p w14:paraId="19A0FEEA" w14:textId="77777777" w:rsidR="00F51FF7" w:rsidRPr="00F51FF7" w:rsidRDefault="00F51FF7" w:rsidP="00F51FF7">
      <w:pPr>
        <w:bidi/>
        <w:jc w:val="both"/>
        <w:rPr>
          <w:rFonts w:cs="David" w:hint="cs"/>
          <w:rtl/>
        </w:rPr>
      </w:pPr>
      <w:r w:rsidRPr="00F51FF7">
        <w:rPr>
          <w:rFonts w:cs="David" w:hint="cs"/>
          <w:rtl/>
        </w:rPr>
        <w:tab/>
        <w:t xml:space="preserve">יש פה בעיה, כי לכאורה, מי שפסול מלכהן ולהיבחר כחבר כנסת </w:t>
      </w:r>
      <w:r w:rsidRPr="00F51FF7">
        <w:rPr>
          <w:rFonts w:cs="David"/>
          <w:rtl/>
        </w:rPr>
        <w:t>–</w:t>
      </w:r>
      <w:r w:rsidRPr="00F51FF7">
        <w:rPr>
          <w:rFonts w:cs="David" w:hint="cs"/>
          <w:rtl/>
        </w:rPr>
        <w:t xml:space="preserve"> איכה הוא יכול להיות ראוי להמשיך ולכהן כחבר כנסת? איך יעלה על הדעת, שבצורה נבונה, חכמה ועניינית, החוק בישראל מסנן ואומר מי ראוי לכהן כחבר כנסת </w:t>
      </w:r>
      <w:r w:rsidRPr="00F51FF7">
        <w:rPr>
          <w:rFonts w:cs="David"/>
          <w:rtl/>
        </w:rPr>
        <w:t>–</w:t>
      </w:r>
      <w:r w:rsidRPr="00F51FF7">
        <w:rPr>
          <w:rFonts w:cs="David" w:hint="cs"/>
          <w:rtl/>
        </w:rPr>
        <w:t xml:space="preserve"> כמובן, כדי לשמר את זכויות הבית ולשמור גם את כבוד הבית </w:t>
      </w:r>
      <w:r w:rsidRPr="00F51FF7">
        <w:rPr>
          <w:rFonts w:cs="David"/>
          <w:rtl/>
        </w:rPr>
        <w:t>–</w:t>
      </w:r>
      <w:r w:rsidRPr="00F51FF7">
        <w:rPr>
          <w:rFonts w:cs="David" w:hint="cs"/>
          <w:rtl/>
        </w:rPr>
        <w:t xml:space="preserve"> ומאידך, אין שום חוק שהוא ממשיך ומלווה אותו, שחובת ההתנהגות וההתנהלות הזאת מחויבת גם אחרי היבחרו?</w:t>
      </w:r>
    </w:p>
    <w:p w14:paraId="50600A55" w14:textId="77777777" w:rsidR="00F51FF7" w:rsidRPr="00F51FF7" w:rsidRDefault="00F51FF7" w:rsidP="00F51FF7">
      <w:pPr>
        <w:bidi/>
        <w:jc w:val="both"/>
        <w:rPr>
          <w:rFonts w:cs="David" w:hint="cs"/>
          <w:rtl/>
        </w:rPr>
      </w:pPr>
    </w:p>
    <w:p w14:paraId="0F7948FB" w14:textId="77777777" w:rsidR="00F51FF7" w:rsidRPr="00F51FF7" w:rsidRDefault="00F51FF7" w:rsidP="00F51FF7">
      <w:pPr>
        <w:bidi/>
        <w:jc w:val="both"/>
        <w:rPr>
          <w:rFonts w:cs="David" w:hint="cs"/>
          <w:rtl/>
        </w:rPr>
      </w:pPr>
      <w:r w:rsidRPr="00F51FF7">
        <w:rPr>
          <w:rFonts w:cs="David" w:hint="cs"/>
          <w:rtl/>
        </w:rPr>
        <w:tab/>
        <w:t xml:space="preserve">לפיכך, מכיוון שלאחרונה נתקלנו בתופעות של ביטויים </w:t>
      </w:r>
      <w:r w:rsidRPr="00F51FF7">
        <w:rPr>
          <w:rFonts w:cs="David"/>
          <w:rtl/>
        </w:rPr>
        <w:t>–</w:t>
      </w:r>
      <w:r w:rsidRPr="00F51FF7">
        <w:rPr>
          <w:rFonts w:cs="David" w:hint="cs"/>
          <w:rtl/>
        </w:rPr>
        <w:t xml:space="preserve"> אפילו בזמן מלחמה </w:t>
      </w:r>
      <w:r w:rsidRPr="00F51FF7">
        <w:rPr>
          <w:rFonts w:cs="David"/>
          <w:rtl/>
        </w:rPr>
        <w:t>–</w:t>
      </w:r>
      <w:r w:rsidRPr="00F51FF7">
        <w:rPr>
          <w:rFonts w:cs="David" w:hint="cs"/>
          <w:rtl/>
        </w:rPr>
        <w:t xml:space="preserve"> נגד שרים מכהנים, ביטויים שאינם ראויים ואינם מכבדים את הבית הזה, וכן התנהגות שבכל מדינה מתוקנת אחרת בעולם היא גורמת לתמיהה ולהרמת גבה </w:t>
      </w:r>
      <w:r w:rsidRPr="00F51FF7">
        <w:rPr>
          <w:rFonts w:cs="David"/>
          <w:rtl/>
        </w:rPr>
        <w:t>–</w:t>
      </w:r>
      <w:r w:rsidRPr="00F51FF7">
        <w:rPr>
          <w:rFonts w:cs="David" w:hint="cs"/>
          <w:rtl/>
        </w:rPr>
        <w:t xml:space="preserve"> הידברות עם מדינת אויב וארץ אויב, ועם אויבים, במצב כל כך רגיש של מלחמה </w:t>
      </w:r>
      <w:r w:rsidRPr="00F51FF7">
        <w:rPr>
          <w:rFonts w:cs="David"/>
          <w:rtl/>
        </w:rPr>
        <w:t>–</w:t>
      </w:r>
      <w:r w:rsidRPr="00F51FF7">
        <w:rPr>
          <w:rFonts w:cs="David" w:hint="cs"/>
          <w:rtl/>
        </w:rPr>
        <w:t xml:space="preserve"> מצאנו לנכון להאיץ את התהליך כי אנחנו נמצאים במצב לא רגוע במדינה.</w:t>
      </w:r>
    </w:p>
    <w:p w14:paraId="3AF18074" w14:textId="77777777" w:rsidR="00F51FF7" w:rsidRPr="00F51FF7" w:rsidRDefault="00F51FF7" w:rsidP="00F51FF7">
      <w:pPr>
        <w:bidi/>
        <w:jc w:val="both"/>
        <w:rPr>
          <w:rFonts w:cs="David" w:hint="cs"/>
          <w:rtl/>
        </w:rPr>
      </w:pPr>
    </w:p>
    <w:p w14:paraId="5DD9AF9D" w14:textId="77777777" w:rsidR="00F51FF7" w:rsidRPr="00F51FF7" w:rsidRDefault="00F51FF7" w:rsidP="00F51FF7">
      <w:pPr>
        <w:bidi/>
        <w:jc w:val="both"/>
        <w:rPr>
          <w:rFonts w:cs="David" w:hint="cs"/>
          <w:rtl/>
        </w:rPr>
      </w:pPr>
      <w:r w:rsidRPr="00F51FF7">
        <w:rPr>
          <w:rFonts w:cs="David" w:hint="cs"/>
          <w:rtl/>
        </w:rPr>
        <w:tab/>
        <w:t xml:space="preserve">מכיוון שלאחרונה נוכחנו בתופעות שהן באמת מתמיהות, אפילו בעולם כולו </w:t>
      </w:r>
      <w:r w:rsidRPr="00F51FF7">
        <w:rPr>
          <w:rFonts w:cs="David"/>
          <w:rtl/>
        </w:rPr>
        <w:t>–</w:t>
      </w:r>
      <w:r w:rsidRPr="00F51FF7">
        <w:rPr>
          <w:rFonts w:cs="David" w:hint="cs"/>
          <w:rtl/>
        </w:rPr>
        <w:t xml:space="preserve"> דברים שלא מקובלים בפרלמנטים אחרים, של התנהלות כזאת </w:t>
      </w:r>
      <w:r w:rsidRPr="00F51FF7">
        <w:rPr>
          <w:rFonts w:cs="David"/>
          <w:rtl/>
        </w:rPr>
        <w:t>–</w:t>
      </w:r>
      <w:r w:rsidRPr="00F51FF7">
        <w:rPr>
          <w:rFonts w:cs="David" w:hint="cs"/>
          <w:rtl/>
        </w:rPr>
        <w:t xml:space="preserve"> ואין שום סעיף בחוק שלנו שמגן על כבודנו </w:t>
      </w:r>
      <w:r w:rsidRPr="00F51FF7">
        <w:rPr>
          <w:rFonts w:cs="David"/>
          <w:rtl/>
        </w:rPr>
        <w:t>–</w:t>
      </w:r>
      <w:r w:rsidRPr="00F51FF7">
        <w:rPr>
          <w:rFonts w:cs="David" w:hint="cs"/>
          <w:rtl/>
        </w:rPr>
        <w:t xml:space="preserve"> הן כמדינה, הן כעם והן כבית הנבחרים, אפילו בהתבטאויות כאלה או אחרות </w:t>
      </w:r>
      <w:r w:rsidRPr="00F51FF7">
        <w:rPr>
          <w:rFonts w:cs="David"/>
          <w:rtl/>
        </w:rPr>
        <w:t>–</w:t>
      </w:r>
      <w:r w:rsidRPr="00F51FF7">
        <w:rPr>
          <w:rFonts w:cs="David" w:hint="cs"/>
          <w:rtl/>
        </w:rPr>
        <w:t xml:space="preserve"> מצאנו לנכון לתקן את החוק.</w:t>
      </w:r>
    </w:p>
    <w:p w14:paraId="03331333" w14:textId="77777777" w:rsidR="00F51FF7" w:rsidRPr="00F51FF7" w:rsidRDefault="00F51FF7" w:rsidP="00F51FF7">
      <w:pPr>
        <w:bidi/>
        <w:jc w:val="both"/>
        <w:rPr>
          <w:rFonts w:cs="David" w:hint="cs"/>
          <w:rtl/>
        </w:rPr>
      </w:pPr>
      <w:r w:rsidRPr="00F51FF7">
        <w:rPr>
          <w:rFonts w:cs="David"/>
          <w:rtl/>
        </w:rPr>
        <w:br/>
      </w:r>
      <w:r w:rsidRPr="00F51FF7">
        <w:rPr>
          <w:rFonts w:cs="David" w:hint="cs"/>
          <w:u w:val="single"/>
          <w:rtl/>
        </w:rPr>
        <w:t>היו</w:t>
      </w:r>
      <w:r w:rsidRPr="00F51FF7">
        <w:rPr>
          <w:rFonts w:cs="David"/>
          <w:u w:val="single"/>
          <w:rtl/>
        </w:rPr>
        <w:t>"</w:t>
      </w:r>
      <w:r w:rsidRPr="00F51FF7">
        <w:rPr>
          <w:rFonts w:cs="David" w:hint="cs"/>
          <w:u w:val="single"/>
          <w:rtl/>
        </w:rPr>
        <w:t>ר רוחמה אברהם:</w:t>
      </w:r>
    </w:p>
    <w:p w14:paraId="597433FD" w14:textId="77777777" w:rsidR="00F51FF7" w:rsidRPr="00F51FF7" w:rsidRDefault="00F51FF7" w:rsidP="00F51FF7">
      <w:pPr>
        <w:bidi/>
        <w:jc w:val="both"/>
        <w:rPr>
          <w:rFonts w:cs="David" w:hint="cs"/>
          <w:rtl/>
        </w:rPr>
      </w:pPr>
    </w:p>
    <w:p w14:paraId="59FB4E0C" w14:textId="77777777" w:rsidR="00F51FF7" w:rsidRPr="00F51FF7" w:rsidRDefault="00F51FF7" w:rsidP="00F51FF7">
      <w:pPr>
        <w:bidi/>
        <w:jc w:val="both"/>
        <w:rPr>
          <w:rFonts w:cs="David" w:hint="cs"/>
          <w:rtl/>
        </w:rPr>
      </w:pPr>
      <w:r w:rsidRPr="00F51FF7">
        <w:rPr>
          <w:rFonts w:cs="David" w:hint="cs"/>
          <w:rtl/>
        </w:rPr>
        <w:tab/>
        <w:t xml:space="preserve"> למה זה דחוף?</w:t>
      </w:r>
    </w:p>
    <w:p w14:paraId="18EE0ABD" w14:textId="77777777" w:rsidR="00F51FF7" w:rsidRPr="00F51FF7" w:rsidRDefault="00F51FF7" w:rsidP="00F51FF7">
      <w:pPr>
        <w:pStyle w:val="Heading5"/>
        <w:rPr>
          <w:rFonts w:hint="cs"/>
          <w:rtl/>
        </w:rPr>
      </w:pPr>
      <w:r w:rsidRPr="00F51FF7">
        <w:rPr>
          <w:rtl/>
        </w:rPr>
        <w:br/>
      </w:r>
      <w:r w:rsidRPr="00F51FF7">
        <w:rPr>
          <w:rFonts w:hint="cs"/>
          <w:u w:val="single"/>
          <w:rtl/>
        </w:rPr>
        <w:t>אסתרינה טרטמן:</w:t>
      </w:r>
    </w:p>
    <w:p w14:paraId="7F1EA91B" w14:textId="77777777" w:rsidR="00F51FF7" w:rsidRPr="00F51FF7" w:rsidRDefault="00F51FF7" w:rsidP="00F51FF7">
      <w:pPr>
        <w:pStyle w:val="Heading5"/>
        <w:rPr>
          <w:rFonts w:hint="cs"/>
          <w:rtl/>
        </w:rPr>
      </w:pPr>
    </w:p>
    <w:p w14:paraId="564A76B4" w14:textId="77777777" w:rsidR="00F51FF7" w:rsidRPr="00F51FF7" w:rsidRDefault="00F51FF7" w:rsidP="00F51FF7">
      <w:pPr>
        <w:bidi/>
        <w:jc w:val="both"/>
        <w:rPr>
          <w:rFonts w:cs="David" w:hint="cs"/>
          <w:rtl/>
        </w:rPr>
      </w:pPr>
      <w:r w:rsidRPr="00F51FF7">
        <w:rPr>
          <w:rFonts w:cs="David" w:hint="cs"/>
          <w:rtl/>
        </w:rPr>
        <w:tab/>
        <w:t xml:space="preserve"> זה דחוף משום שאנחנו נמצאים עכשיו במצב מאוד רגיש גם מבחינה מדינית - -</w:t>
      </w:r>
    </w:p>
    <w:p w14:paraId="01B8C803" w14:textId="77777777" w:rsidR="00F51FF7" w:rsidRPr="00F51FF7" w:rsidRDefault="00F51FF7" w:rsidP="00F51FF7">
      <w:pPr>
        <w:bidi/>
        <w:jc w:val="both"/>
        <w:rPr>
          <w:rFonts w:cs="David" w:hint="cs"/>
          <w:rtl/>
        </w:rPr>
      </w:pPr>
      <w:r w:rsidRPr="00F51FF7">
        <w:rPr>
          <w:rFonts w:cs="David"/>
          <w:rtl/>
        </w:rPr>
        <w:br/>
      </w:r>
      <w:r w:rsidRPr="00F51FF7">
        <w:rPr>
          <w:rFonts w:cs="David" w:hint="cs"/>
          <w:u w:val="single"/>
          <w:rtl/>
        </w:rPr>
        <w:t>זהבה גלאון:</w:t>
      </w:r>
    </w:p>
    <w:p w14:paraId="28DDCECB" w14:textId="77777777" w:rsidR="00F51FF7" w:rsidRPr="00F51FF7" w:rsidRDefault="00F51FF7" w:rsidP="00F51FF7">
      <w:pPr>
        <w:bidi/>
        <w:jc w:val="both"/>
        <w:rPr>
          <w:rFonts w:cs="David" w:hint="cs"/>
          <w:rtl/>
        </w:rPr>
      </w:pPr>
    </w:p>
    <w:p w14:paraId="605301F6" w14:textId="77777777" w:rsidR="00F51FF7" w:rsidRPr="00F51FF7" w:rsidRDefault="00F51FF7" w:rsidP="00F51FF7">
      <w:pPr>
        <w:bidi/>
        <w:jc w:val="both"/>
        <w:rPr>
          <w:rFonts w:cs="David" w:hint="cs"/>
          <w:rtl/>
        </w:rPr>
      </w:pPr>
      <w:r w:rsidRPr="00F51FF7">
        <w:rPr>
          <w:rFonts w:cs="David" w:hint="cs"/>
          <w:rtl/>
        </w:rPr>
        <w:tab/>
        <w:t xml:space="preserve"> כי ליברמן נכנס לממשלה. אחרת ליברמן לא יכול היה להיות בכנסת ובממשלה...</w:t>
      </w:r>
    </w:p>
    <w:p w14:paraId="6B7F1E65" w14:textId="77777777" w:rsidR="00F51FF7" w:rsidRPr="00F51FF7" w:rsidRDefault="00F51FF7" w:rsidP="00F51FF7">
      <w:pPr>
        <w:pStyle w:val="Heading5"/>
        <w:rPr>
          <w:rFonts w:hint="cs"/>
          <w:rtl/>
        </w:rPr>
      </w:pPr>
      <w:r w:rsidRPr="00F51FF7">
        <w:rPr>
          <w:rtl/>
        </w:rPr>
        <w:br/>
      </w:r>
      <w:r w:rsidRPr="00F51FF7">
        <w:rPr>
          <w:rFonts w:hint="cs"/>
          <w:u w:val="single"/>
          <w:rtl/>
        </w:rPr>
        <w:t>אסתרינה טרטמן:</w:t>
      </w:r>
    </w:p>
    <w:p w14:paraId="06BDF557" w14:textId="77777777" w:rsidR="00F51FF7" w:rsidRPr="00F51FF7" w:rsidRDefault="00F51FF7" w:rsidP="00F51FF7">
      <w:pPr>
        <w:pStyle w:val="Heading5"/>
        <w:rPr>
          <w:rFonts w:hint="cs"/>
          <w:rtl/>
        </w:rPr>
      </w:pPr>
    </w:p>
    <w:p w14:paraId="4079CCC4" w14:textId="77777777" w:rsidR="00F51FF7" w:rsidRPr="00F51FF7" w:rsidRDefault="00F51FF7" w:rsidP="00F51FF7">
      <w:pPr>
        <w:bidi/>
        <w:jc w:val="both"/>
        <w:rPr>
          <w:rFonts w:cs="David" w:hint="cs"/>
          <w:rtl/>
        </w:rPr>
      </w:pPr>
      <w:r w:rsidRPr="00F51FF7">
        <w:rPr>
          <w:rFonts w:cs="David" w:hint="cs"/>
          <w:rtl/>
        </w:rPr>
        <w:tab/>
        <w:t xml:space="preserve">- - גם מבחינה ביטחונית - החוק הזה הוגש כבר בראשית הכהונה של הכנסת הזאת. גם מבחינה מדינית אנחנו נמצאים במצב סביבתי שהוא מבקש זהירות, ובוודאי ובוודאי כבוד לבית הזה </w:t>
      </w:r>
      <w:r w:rsidRPr="00F51FF7">
        <w:rPr>
          <w:rFonts w:cs="David"/>
          <w:rtl/>
        </w:rPr>
        <w:t>–</w:t>
      </w:r>
      <w:r w:rsidRPr="00F51FF7">
        <w:rPr>
          <w:rFonts w:cs="David" w:hint="cs"/>
          <w:rtl/>
        </w:rPr>
        <w:t xml:space="preserve"> ואני מכירה את העשייה המרובה ואת ההשקעה שמשקיעה יושבת-ראש הכנסת כדי להשביח את הדימוי שלנו, ואותנו בכלל, כלפי הציבור בעולם כולו, כלפי ציבור המדינה וכלפי עצמנו. אנחנו מחויבים לכבוד הזה. </w:t>
      </w:r>
    </w:p>
    <w:p w14:paraId="1BB163F5" w14:textId="77777777" w:rsidR="00F51FF7" w:rsidRPr="00F51FF7" w:rsidRDefault="00F51FF7" w:rsidP="00F51FF7">
      <w:pPr>
        <w:bidi/>
        <w:jc w:val="both"/>
        <w:rPr>
          <w:rFonts w:cs="David" w:hint="cs"/>
          <w:rtl/>
        </w:rPr>
      </w:pPr>
    </w:p>
    <w:p w14:paraId="7F545EEE" w14:textId="77777777" w:rsidR="00F51FF7" w:rsidRPr="00F51FF7" w:rsidRDefault="00F51FF7" w:rsidP="00F51FF7">
      <w:pPr>
        <w:bidi/>
        <w:jc w:val="both"/>
        <w:rPr>
          <w:rFonts w:cs="David" w:hint="cs"/>
          <w:rtl/>
        </w:rPr>
      </w:pPr>
      <w:r w:rsidRPr="00F51FF7">
        <w:rPr>
          <w:rFonts w:cs="David" w:hint="cs"/>
          <w:rtl/>
        </w:rPr>
        <w:tab/>
        <w:t>כשמדובר בכבוד מדינה, בכבוד עם, בכבוד הבית, ומדובר גם בעשייה מהותית שקשורה גם לעשיות כאלה או אחרות שמנוגדות לציונות - - -</w:t>
      </w:r>
    </w:p>
    <w:p w14:paraId="62CAC1C0" w14:textId="77777777" w:rsidR="00F51FF7" w:rsidRPr="00F51FF7" w:rsidRDefault="00F51FF7" w:rsidP="00F51FF7">
      <w:pPr>
        <w:bidi/>
        <w:jc w:val="both"/>
        <w:rPr>
          <w:rFonts w:cs="David" w:hint="cs"/>
          <w:rtl/>
        </w:rPr>
      </w:pPr>
      <w:r w:rsidRPr="00F51FF7">
        <w:rPr>
          <w:rFonts w:cs="David"/>
          <w:rtl/>
        </w:rPr>
        <w:br/>
      </w:r>
      <w:r w:rsidRPr="00F51FF7">
        <w:rPr>
          <w:rFonts w:cs="David" w:hint="cs"/>
          <w:u w:val="single"/>
          <w:rtl/>
        </w:rPr>
        <w:t>היו</w:t>
      </w:r>
      <w:r w:rsidRPr="00F51FF7">
        <w:rPr>
          <w:rFonts w:cs="David"/>
          <w:u w:val="single"/>
          <w:rtl/>
        </w:rPr>
        <w:t>"</w:t>
      </w:r>
      <w:r w:rsidRPr="00F51FF7">
        <w:rPr>
          <w:rFonts w:cs="David" w:hint="cs"/>
          <w:u w:val="single"/>
          <w:rtl/>
        </w:rPr>
        <w:t>ר רוחמה אברהם:</w:t>
      </w:r>
    </w:p>
    <w:p w14:paraId="1777D52B" w14:textId="77777777" w:rsidR="00F51FF7" w:rsidRPr="00F51FF7" w:rsidRDefault="00F51FF7" w:rsidP="00F51FF7">
      <w:pPr>
        <w:bidi/>
        <w:jc w:val="both"/>
        <w:rPr>
          <w:rFonts w:cs="David" w:hint="cs"/>
          <w:rtl/>
        </w:rPr>
      </w:pPr>
    </w:p>
    <w:p w14:paraId="6B39941B" w14:textId="77777777" w:rsidR="00F51FF7" w:rsidRPr="00F51FF7" w:rsidRDefault="00F51FF7" w:rsidP="00F51FF7">
      <w:pPr>
        <w:bidi/>
        <w:jc w:val="both"/>
        <w:rPr>
          <w:rFonts w:cs="David" w:hint="cs"/>
          <w:rtl/>
        </w:rPr>
      </w:pPr>
      <w:r w:rsidRPr="00F51FF7">
        <w:rPr>
          <w:rFonts w:cs="David" w:hint="cs"/>
          <w:rtl/>
        </w:rPr>
        <w:tab/>
        <w:t xml:space="preserve"> את נוגעת בנושא של החשיבות. </w:t>
      </w:r>
    </w:p>
    <w:p w14:paraId="1AF3C693" w14:textId="77777777" w:rsidR="00F51FF7" w:rsidRPr="00F51FF7" w:rsidRDefault="00F51FF7" w:rsidP="00F51FF7">
      <w:pPr>
        <w:pStyle w:val="Heading5"/>
        <w:rPr>
          <w:rFonts w:hint="cs"/>
          <w:rtl/>
        </w:rPr>
      </w:pPr>
      <w:r w:rsidRPr="00F51FF7">
        <w:rPr>
          <w:rtl/>
        </w:rPr>
        <w:br/>
      </w:r>
      <w:r w:rsidRPr="00F51FF7">
        <w:rPr>
          <w:rFonts w:hint="cs"/>
          <w:u w:val="single"/>
          <w:rtl/>
        </w:rPr>
        <w:t>אסתרינה טרטמן:</w:t>
      </w:r>
    </w:p>
    <w:p w14:paraId="1515A522" w14:textId="77777777" w:rsidR="00F51FF7" w:rsidRPr="00F51FF7" w:rsidRDefault="00F51FF7" w:rsidP="00F51FF7">
      <w:pPr>
        <w:pStyle w:val="Heading5"/>
        <w:rPr>
          <w:rFonts w:hint="cs"/>
          <w:rtl/>
        </w:rPr>
      </w:pPr>
    </w:p>
    <w:p w14:paraId="7A6CD7E0" w14:textId="77777777" w:rsidR="00F51FF7" w:rsidRPr="00F51FF7" w:rsidRDefault="00F51FF7" w:rsidP="00F51FF7">
      <w:pPr>
        <w:bidi/>
        <w:jc w:val="both"/>
        <w:rPr>
          <w:rFonts w:cs="David" w:hint="cs"/>
          <w:rtl/>
        </w:rPr>
      </w:pPr>
      <w:r w:rsidRPr="00F51FF7">
        <w:rPr>
          <w:rFonts w:cs="David" w:hint="cs"/>
          <w:rtl/>
        </w:rPr>
        <w:tab/>
        <w:t xml:space="preserve"> זאת הדחיפות. החשיבות היא הדחיפות. </w:t>
      </w:r>
    </w:p>
    <w:p w14:paraId="3CA29400" w14:textId="77777777" w:rsidR="00F51FF7" w:rsidRPr="00F51FF7" w:rsidRDefault="00F51FF7" w:rsidP="00F51FF7">
      <w:pPr>
        <w:bidi/>
        <w:jc w:val="both"/>
        <w:rPr>
          <w:rFonts w:cs="David" w:hint="cs"/>
          <w:u w:val="single"/>
          <w:rtl/>
        </w:rPr>
      </w:pPr>
    </w:p>
    <w:p w14:paraId="4414A5EE" w14:textId="77777777" w:rsidR="00F51FF7" w:rsidRPr="00F51FF7" w:rsidRDefault="00F51FF7" w:rsidP="00F51FF7">
      <w:pPr>
        <w:bidi/>
        <w:jc w:val="both"/>
        <w:rPr>
          <w:rFonts w:cs="David" w:hint="cs"/>
          <w:rtl/>
        </w:rPr>
      </w:pPr>
      <w:r w:rsidRPr="00F51FF7">
        <w:rPr>
          <w:rFonts w:cs="David"/>
          <w:u w:val="single"/>
          <w:rtl/>
        </w:rPr>
        <w:br w:type="page"/>
      </w:r>
      <w:r w:rsidRPr="00F51FF7">
        <w:rPr>
          <w:rFonts w:cs="David" w:hint="cs"/>
          <w:u w:val="single"/>
          <w:rtl/>
        </w:rPr>
        <w:t>היו</w:t>
      </w:r>
      <w:r w:rsidRPr="00F51FF7">
        <w:rPr>
          <w:rFonts w:cs="David"/>
          <w:u w:val="single"/>
          <w:rtl/>
        </w:rPr>
        <w:t>"</w:t>
      </w:r>
      <w:r w:rsidRPr="00F51FF7">
        <w:rPr>
          <w:rFonts w:cs="David" w:hint="cs"/>
          <w:u w:val="single"/>
          <w:rtl/>
        </w:rPr>
        <w:t>ר רוחמה אברהם:</w:t>
      </w:r>
    </w:p>
    <w:p w14:paraId="672E84CF" w14:textId="77777777" w:rsidR="00F51FF7" w:rsidRPr="00F51FF7" w:rsidRDefault="00F51FF7" w:rsidP="00F51FF7">
      <w:pPr>
        <w:bidi/>
        <w:jc w:val="both"/>
        <w:rPr>
          <w:rFonts w:cs="David" w:hint="cs"/>
          <w:rtl/>
        </w:rPr>
      </w:pPr>
    </w:p>
    <w:p w14:paraId="7EA9E1DF" w14:textId="77777777" w:rsidR="00F51FF7" w:rsidRPr="00F51FF7" w:rsidRDefault="00F51FF7" w:rsidP="00F51FF7">
      <w:pPr>
        <w:bidi/>
        <w:jc w:val="both"/>
        <w:rPr>
          <w:rFonts w:cs="David" w:hint="cs"/>
          <w:rtl/>
        </w:rPr>
      </w:pPr>
      <w:r w:rsidRPr="00F51FF7">
        <w:rPr>
          <w:rFonts w:cs="David" w:hint="cs"/>
          <w:rtl/>
        </w:rPr>
        <w:tab/>
        <w:t xml:space="preserve">האם גברתי מודעת לעובדה שבשבוע שעבר הונח הקוד האתי, שמדבר גם על הסוגיה של התבטאויות חברי כנסת </w:t>
      </w:r>
      <w:r w:rsidRPr="00F51FF7">
        <w:rPr>
          <w:rFonts w:cs="David"/>
          <w:rtl/>
        </w:rPr>
        <w:t>–</w:t>
      </w:r>
      <w:r w:rsidRPr="00F51FF7">
        <w:rPr>
          <w:rFonts w:cs="David" w:hint="cs"/>
          <w:rtl/>
        </w:rPr>
        <w:t xml:space="preserve"> גם בתוך המליאה, במסגרת הבית הזה, וגם מחוצה לו? האם במסגרת הקוד האתי, גברתי לא סבורה שאכן יכול להינתן פתרון לסוגיה הזאת?</w:t>
      </w:r>
    </w:p>
    <w:p w14:paraId="564B1EB2" w14:textId="77777777" w:rsidR="00F51FF7" w:rsidRPr="00F51FF7" w:rsidRDefault="00F51FF7" w:rsidP="00F51FF7">
      <w:pPr>
        <w:pStyle w:val="Heading5"/>
        <w:rPr>
          <w:rFonts w:hint="cs"/>
          <w:rtl/>
        </w:rPr>
      </w:pPr>
      <w:r w:rsidRPr="00F51FF7">
        <w:rPr>
          <w:rtl/>
        </w:rPr>
        <w:br/>
      </w:r>
      <w:r w:rsidRPr="00F51FF7">
        <w:rPr>
          <w:rFonts w:hint="cs"/>
          <w:u w:val="single"/>
          <w:rtl/>
        </w:rPr>
        <w:t>אסתרינה טרטמן:</w:t>
      </w:r>
    </w:p>
    <w:p w14:paraId="1AE58814" w14:textId="77777777" w:rsidR="00F51FF7" w:rsidRPr="00F51FF7" w:rsidRDefault="00F51FF7" w:rsidP="00F51FF7">
      <w:pPr>
        <w:pStyle w:val="Heading5"/>
        <w:rPr>
          <w:rFonts w:hint="cs"/>
          <w:rtl/>
        </w:rPr>
      </w:pPr>
    </w:p>
    <w:p w14:paraId="72A232F1" w14:textId="77777777" w:rsidR="00F51FF7" w:rsidRPr="00F51FF7" w:rsidRDefault="00F51FF7" w:rsidP="00F51FF7">
      <w:pPr>
        <w:bidi/>
        <w:jc w:val="both"/>
        <w:rPr>
          <w:rFonts w:cs="David" w:hint="cs"/>
          <w:rtl/>
        </w:rPr>
      </w:pPr>
      <w:r w:rsidRPr="00F51FF7">
        <w:rPr>
          <w:rFonts w:cs="David" w:hint="cs"/>
          <w:rtl/>
        </w:rPr>
        <w:tab/>
        <w:t xml:space="preserve"> תודה על ההזדמנות שניתנה לי כרגע לברך על העשייה המבורכת והחיונית והחשובה של נושא הקוד האתי - אפילו טרחתי וקראתי את הקוד </w:t>
      </w:r>
      <w:r w:rsidRPr="00F51FF7">
        <w:rPr>
          <w:rFonts w:cs="David"/>
          <w:rtl/>
        </w:rPr>
        <w:t>–</w:t>
      </w:r>
      <w:r w:rsidRPr="00F51FF7">
        <w:rPr>
          <w:rFonts w:cs="David" w:hint="cs"/>
          <w:rtl/>
        </w:rPr>
        <w:t xml:space="preserve"> יש לי אפילו אי-אלו הערות והארות, אבל אני מניחה שעל כך יהיה דיון בנפרד. היוזמה היא יוזמה ברוכה.</w:t>
      </w:r>
    </w:p>
    <w:p w14:paraId="538932EC" w14:textId="77777777" w:rsidR="00F51FF7" w:rsidRPr="00F51FF7" w:rsidRDefault="00F51FF7" w:rsidP="00F51FF7">
      <w:pPr>
        <w:bidi/>
        <w:jc w:val="both"/>
        <w:rPr>
          <w:rFonts w:cs="David" w:hint="cs"/>
          <w:rtl/>
        </w:rPr>
      </w:pPr>
    </w:p>
    <w:p w14:paraId="51736CD0" w14:textId="77777777" w:rsidR="00F51FF7" w:rsidRPr="00F51FF7" w:rsidRDefault="00F51FF7" w:rsidP="00F51FF7">
      <w:pPr>
        <w:bidi/>
        <w:jc w:val="both"/>
        <w:rPr>
          <w:rFonts w:cs="David" w:hint="cs"/>
          <w:rtl/>
        </w:rPr>
      </w:pPr>
      <w:r w:rsidRPr="00F51FF7">
        <w:rPr>
          <w:rFonts w:cs="David" w:hint="cs"/>
          <w:rtl/>
        </w:rPr>
        <w:tab/>
        <w:t xml:space="preserve">הקוד האתי </w:t>
      </w:r>
      <w:r w:rsidRPr="00F51FF7">
        <w:rPr>
          <w:rFonts w:cs="David"/>
          <w:rtl/>
        </w:rPr>
        <w:t>–</w:t>
      </w:r>
      <w:r w:rsidRPr="00F51FF7">
        <w:rPr>
          <w:rFonts w:cs="David" w:hint="cs"/>
          <w:rtl/>
        </w:rPr>
        <w:t xml:space="preserve"> ובדקתי את הסוגיה הזאת בתוך הקוד האתי </w:t>
      </w:r>
      <w:r w:rsidRPr="00F51FF7">
        <w:rPr>
          <w:rFonts w:cs="David"/>
          <w:rtl/>
        </w:rPr>
        <w:t>–</w:t>
      </w:r>
      <w:r w:rsidRPr="00F51FF7">
        <w:rPr>
          <w:rFonts w:cs="David" w:hint="cs"/>
          <w:rtl/>
        </w:rPr>
        <w:t xml:space="preserve"> הוא דבר מבורך, אבל לא נותן מענה לטיפול המיידי בסוגיה הזאת. בעינינו, ההתנהלות </w:t>
      </w:r>
      <w:r w:rsidRPr="00F51FF7">
        <w:rPr>
          <w:rFonts w:cs="David"/>
          <w:rtl/>
        </w:rPr>
        <w:t>–</w:t>
      </w:r>
      <w:r w:rsidRPr="00F51FF7">
        <w:rPr>
          <w:rFonts w:cs="David" w:hint="cs"/>
          <w:rtl/>
        </w:rPr>
        <w:t xml:space="preserve"> שהיא מנוגדת לציונות, לעקרונות, לערכים ולכבוד הבית ברמה ממוקדת </w:t>
      </w:r>
      <w:r w:rsidRPr="00F51FF7">
        <w:rPr>
          <w:rFonts w:cs="David"/>
          <w:rtl/>
        </w:rPr>
        <w:t>–</w:t>
      </w:r>
      <w:r w:rsidRPr="00F51FF7">
        <w:rPr>
          <w:rFonts w:cs="David" w:hint="cs"/>
          <w:rtl/>
        </w:rPr>
        <w:t xml:space="preserve"> מחייבת גם טיפול מיידי ומהיר.</w:t>
      </w:r>
    </w:p>
    <w:p w14:paraId="542242AD" w14:textId="77777777" w:rsidR="00F51FF7" w:rsidRPr="00F51FF7" w:rsidRDefault="00F51FF7" w:rsidP="00F51FF7">
      <w:pPr>
        <w:bidi/>
        <w:jc w:val="both"/>
        <w:rPr>
          <w:rFonts w:cs="David" w:hint="cs"/>
          <w:rtl/>
        </w:rPr>
      </w:pPr>
    </w:p>
    <w:p w14:paraId="4164BBE4" w14:textId="77777777" w:rsidR="00F51FF7" w:rsidRPr="00F51FF7" w:rsidRDefault="00F51FF7" w:rsidP="00F51FF7">
      <w:pPr>
        <w:bidi/>
        <w:jc w:val="both"/>
        <w:rPr>
          <w:rFonts w:cs="David" w:hint="cs"/>
          <w:rtl/>
        </w:rPr>
      </w:pPr>
      <w:r w:rsidRPr="00F51FF7">
        <w:rPr>
          <w:rFonts w:cs="David" w:hint="cs"/>
          <w:rtl/>
        </w:rPr>
        <w:tab/>
        <w:t xml:space="preserve">לכן, בא התיקון לחוק בדרך של חקיקה </w:t>
      </w:r>
      <w:r w:rsidRPr="00F51FF7">
        <w:rPr>
          <w:rFonts w:cs="David"/>
          <w:rtl/>
        </w:rPr>
        <w:t>–</w:t>
      </w:r>
      <w:r w:rsidRPr="00F51FF7">
        <w:rPr>
          <w:rFonts w:cs="David" w:hint="cs"/>
          <w:rtl/>
        </w:rPr>
        <w:t xml:space="preserve"> וחקיקה הוגנת. זה היה על דעת רוב סיעות הבית, בדרך כזאת שלא יהיה זילות למעמדו של חבר הכנסת, אלא שזה יחייב תהליך מאוד יסודי ומבוקר לעניין.</w:t>
      </w:r>
    </w:p>
    <w:p w14:paraId="5088F9E3" w14:textId="77777777" w:rsidR="00F51FF7" w:rsidRPr="00F51FF7" w:rsidRDefault="00F51FF7" w:rsidP="00F51FF7">
      <w:pPr>
        <w:bidi/>
        <w:jc w:val="both"/>
        <w:rPr>
          <w:rFonts w:cs="David" w:hint="cs"/>
          <w:rtl/>
        </w:rPr>
      </w:pPr>
    </w:p>
    <w:p w14:paraId="31E74E0F" w14:textId="77777777" w:rsidR="00F51FF7" w:rsidRPr="00F51FF7" w:rsidRDefault="00F51FF7" w:rsidP="00F51FF7">
      <w:pPr>
        <w:bidi/>
        <w:jc w:val="both"/>
        <w:rPr>
          <w:rFonts w:cs="David" w:hint="cs"/>
          <w:rtl/>
        </w:rPr>
      </w:pPr>
      <w:r w:rsidRPr="00F51FF7">
        <w:rPr>
          <w:rFonts w:cs="David" w:hint="cs"/>
          <w:rtl/>
        </w:rPr>
        <w:tab/>
        <w:t>אנחנו מציעים שהתהליך יהיה מיידי, וזה ייעשה כך. קודם כול, יהיה חייב להיות רוב של 30 חברי כנסת שיסברו שהתנהלותו של חבר כנסת כזה או אחר היתה מנוגדת לסעיף 7א. לאסוף חתימות של 30 חברי כנסת זוהי משימה ראשונה.</w:t>
      </w:r>
    </w:p>
    <w:p w14:paraId="11AA7210" w14:textId="77777777" w:rsidR="00F51FF7" w:rsidRPr="00F51FF7" w:rsidRDefault="00F51FF7" w:rsidP="00F51FF7">
      <w:pPr>
        <w:bidi/>
        <w:jc w:val="both"/>
        <w:rPr>
          <w:rFonts w:cs="David" w:hint="cs"/>
          <w:rtl/>
        </w:rPr>
      </w:pPr>
    </w:p>
    <w:p w14:paraId="52E696C5" w14:textId="77777777" w:rsidR="00F51FF7" w:rsidRPr="00F51FF7" w:rsidRDefault="00F51FF7" w:rsidP="00F51FF7">
      <w:pPr>
        <w:bidi/>
        <w:jc w:val="both"/>
        <w:rPr>
          <w:rFonts w:cs="David" w:hint="cs"/>
          <w:rtl/>
        </w:rPr>
      </w:pPr>
      <w:r w:rsidRPr="00F51FF7">
        <w:rPr>
          <w:rFonts w:cs="David" w:hint="cs"/>
          <w:rtl/>
        </w:rPr>
        <w:tab/>
        <w:t xml:space="preserve">הפנייה הזאת תעבור ליושבת-ראש הכנסת; יושבת-ראש הכנסת תזמן את המליאה להצבעה בנושא </w:t>
      </w:r>
      <w:r w:rsidRPr="00F51FF7">
        <w:rPr>
          <w:rFonts w:cs="David"/>
          <w:rtl/>
        </w:rPr>
        <w:t>–</w:t>
      </w:r>
      <w:r w:rsidRPr="00F51FF7">
        <w:rPr>
          <w:rFonts w:cs="David" w:hint="cs"/>
          <w:rtl/>
        </w:rPr>
        <w:t xml:space="preserve"> ההצבעה תהיה מחויבת רוב של 80 חברי כנסת, שאין ספק שזה רוב גדול מאוד בבית הזה, וזה רוב שנותן ביטוי וכבוד גם לחברי הכנסת. ברגע שההצבעה הזאת עברה, חבר הכנסת יפסיק לכהן כחבר כנסת, וייכנס הבא בתור ברשימתו - -</w:t>
      </w:r>
    </w:p>
    <w:p w14:paraId="7332DDED" w14:textId="77777777" w:rsidR="00F51FF7" w:rsidRPr="00F51FF7" w:rsidRDefault="00F51FF7" w:rsidP="00F51FF7">
      <w:pPr>
        <w:bidi/>
        <w:jc w:val="both"/>
        <w:rPr>
          <w:rFonts w:cs="David"/>
          <w:u w:val="single"/>
          <w:rtl/>
        </w:rPr>
      </w:pPr>
      <w:r w:rsidRPr="00F51FF7">
        <w:rPr>
          <w:rFonts w:cs="David"/>
          <w:rtl/>
        </w:rPr>
        <w:br/>
      </w:r>
      <w:r w:rsidRPr="00F51FF7">
        <w:rPr>
          <w:rFonts w:cs="David"/>
          <w:u w:val="single"/>
          <w:rtl/>
        </w:rPr>
        <w:t>מוחמד ברכה:</w:t>
      </w:r>
    </w:p>
    <w:p w14:paraId="0178CF8D" w14:textId="77777777" w:rsidR="00F51FF7" w:rsidRPr="00F51FF7" w:rsidRDefault="00F51FF7" w:rsidP="00F51FF7">
      <w:pPr>
        <w:bidi/>
        <w:jc w:val="both"/>
        <w:rPr>
          <w:rFonts w:cs="David"/>
          <w:u w:val="single"/>
          <w:rtl/>
        </w:rPr>
      </w:pPr>
    </w:p>
    <w:p w14:paraId="12BF10D8" w14:textId="77777777" w:rsidR="00F51FF7" w:rsidRPr="00F51FF7" w:rsidRDefault="00F51FF7" w:rsidP="00F51FF7">
      <w:pPr>
        <w:bidi/>
        <w:jc w:val="both"/>
        <w:rPr>
          <w:rFonts w:cs="David" w:hint="cs"/>
          <w:rtl/>
        </w:rPr>
      </w:pPr>
      <w:r w:rsidRPr="00F51FF7">
        <w:rPr>
          <w:rFonts w:cs="David"/>
          <w:rtl/>
        </w:rPr>
        <w:tab/>
      </w:r>
      <w:r w:rsidRPr="00F51FF7">
        <w:rPr>
          <w:rFonts w:cs="David" w:hint="cs"/>
          <w:rtl/>
        </w:rPr>
        <w:t>חברי כנסת  - - -  איזה בליל של שטויות.</w:t>
      </w:r>
    </w:p>
    <w:p w14:paraId="46F5DFEC" w14:textId="77777777" w:rsidR="00F51FF7" w:rsidRPr="00F51FF7" w:rsidRDefault="00F51FF7" w:rsidP="00F51FF7">
      <w:pPr>
        <w:pStyle w:val="Heading5"/>
        <w:rPr>
          <w:rFonts w:hint="cs"/>
          <w:rtl/>
        </w:rPr>
      </w:pPr>
      <w:r w:rsidRPr="00F51FF7">
        <w:rPr>
          <w:rtl/>
        </w:rPr>
        <w:br/>
      </w:r>
      <w:r w:rsidRPr="00F51FF7">
        <w:rPr>
          <w:rFonts w:hint="cs"/>
          <w:u w:val="single"/>
          <w:rtl/>
        </w:rPr>
        <w:t>אסתרינה טרטמן:</w:t>
      </w:r>
    </w:p>
    <w:p w14:paraId="619C4194" w14:textId="77777777" w:rsidR="00F51FF7" w:rsidRPr="00F51FF7" w:rsidRDefault="00F51FF7" w:rsidP="00F51FF7">
      <w:pPr>
        <w:pStyle w:val="Heading5"/>
        <w:rPr>
          <w:rFonts w:hint="cs"/>
          <w:rtl/>
        </w:rPr>
      </w:pPr>
    </w:p>
    <w:p w14:paraId="428CAF05" w14:textId="77777777" w:rsidR="00F51FF7" w:rsidRPr="00F51FF7" w:rsidRDefault="00F51FF7" w:rsidP="00F51FF7">
      <w:pPr>
        <w:bidi/>
        <w:jc w:val="both"/>
        <w:rPr>
          <w:rFonts w:cs="David" w:hint="cs"/>
          <w:rtl/>
        </w:rPr>
      </w:pPr>
      <w:r w:rsidRPr="00F51FF7">
        <w:rPr>
          <w:rFonts w:cs="David" w:hint="cs"/>
          <w:rtl/>
        </w:rPr>
        <w:tab/>
        <w:t>- - כך שכל מיני טיעונים כאלה או אחרים שזה אנטי סיעה מסוימת או דעה מסוימת, מופרכים בזה הרגע.</w:t>
      </w:r>
    </w:p>
    <w:p w14:paraId="2A232E01" w14:textId="77777777" w:rsidR="00F51FF7" w:rsidRPr="00F51FF7" w:rsidRDefault="00F51FF7" w:rsidP="00F51FF7">
      <w:pPr>
        <w:bidi/>
        <w:jc w:val="both"/>
        <w:rPr>
          <w:rFonts w:cs="David"/>
          <w:u w:val="single"/>
          <w:rtl/>
        </w:rPr>
      </w:pPr>
      <w:r w:rsidRPr="00F51FF7">
        <w:rPr>
          <w:rFonts w:cs="David"/>
          <w:rtl/>
        </w:rPr>
        <w:br/>
      </w:r>
      <w:r w:rsidRPr="00F51FF7">
        <w:rPr>
          <w:rFonts w:cs="David"/>
          <w:u w:val="single"/>
          <w:rtl/>
        </w:rPr>
        <w:t>מוחמד ברכה:</w:t>
      </w:r>
    </w:p>
    <w:p w14:paraId="22A8B861" w14:textId="77777777" w:rsidR="00F51FF7" w:rsidRPr="00F51FF7" w:rsidRDefault="00F51FF7" w:rsidP="00F51FF7">
      <w:pPr>
        <w:bidi/>
        <w:jc w:val="both"/>
        <w:rPr>
          <w:rFonts w:cs="David"/>
          <w:u w:val="single"/>
          <w:rtl/>
        </w:rPr>
      </w:pPr>
    </w:p>
    <w:p w14:paraId="3DB616D0" w14:textId="77777777" w:rsidR="00F51FF7" w:rsidRPr="00F51FF7" w:rsidRDefault="00F51FF7" w:rsidP="00F51FF7">
      <w:pPr>
        <w:bidi/>
        <w:jc w:val="both"/>
        <w:rPr>
          <w:rFonts w:cs="David" w:hint="cs"/>
          <w:rtl/>
        </w:rPr>
      </w:pPr>
      <w:r w:rsidRPr="00F51FF7">
        <w:rPr>
          <w:rFonts w:cs="David"/>
          <w:rtl/>
        </w:rPr>
        <w:tab/>
      </w:r>
      <w:r w:rsidRPr="00F51FF7">
        <w:rPr>
          <w:rFonts w:cs="David" w:hint="cs"/>
          <w:rtl/>
        </w:rPr>
        <w:t xml:space="preserve"> כל פעם שאני ארגיז אותך </w:t>
      </w:r>
      <w:r w:rsidRPr="00F51FF7">
        <w:rPr>
          <w:rFonts w:cs="David"/>
          <w:rtl/>
        </w:rPr>
        <w:t>–</w:t>
      </w:r>
      <w:r w:rsidRPr="00F51FF7">
        <w:rPr>
          <w:rFonts w:cs="David" w:hint="cs"/>
          <w:rtl/>
        </w:rPr>
        <w:t xml:space="preserve"> את תחתמי על עצומה נגדי?</w:t>
      </w:r>
    </w:p>
    <w:p w14:paraId="0D95FE89" w14:textId="77777777" w:rsidR="00F51FF7" w:rsidRPr="00F51FF7" w:rsidRDefault="00F51FF7" w:rsidP="00F51FF7">
      <w:pPr>
        <w:bidi/>
        <w:jc w:val="both"/>
        <w:rPr>
          <w:rFonts w:cs="David" w:hint="cs"/>
          <w:rtl/>
        </w:rPr>
      </w:pPr>
      <w:r w:rsidRPr="00F51FF7">
        <w:rPr>
          <w:rFonts w:cs="David"/>
          <w:rtl/>
        </w:rPr>
        <w:br/>
      </w:r>
      <w:r w:rsidRPr="00F51FF7">
        <w:rPr>
          <w:rFonts w:cs="David" w:hint="cs"/>
          <w:u w:val="single"/>
          <w:rtl/>
        </w:rPr>
        <w:t>היו</w:t>
      </w:r>
      <w:r w:rsidRPr="00F51FF7">
        <w:rPr>
          <w:rFonts w:cs="David"/>
          <w:u w:val="single"/>
          <w:rtl/>
        </w:rPr>
        <w:t>"</w:t>
      </w:r>
      <w:r w:rsidRPr="00F51FF7">
        <w:rPr>
          <w:rFonts w:cs="David" w:hint="cs"/>
          <w:u w:val="single"/>
          <w:rtl/>
        </w:rPr>
        <w:t>ר רוחמה אברהם:</w:t>
      </w:r>
    </w:p>
    <w:p w14:paraId="4E52807F" w14:textId="77777777" w:rsidR="00F51FF7" w:rsidRPr="00F51FF7" w:rsidRDefault="00F51FF7" w:rsidP="00F51FF7">
      <w:pPr>
        <w:bidi/>
        <w:jc w:val="both"/>
        <w:rPr>
          <w:rFonts w:cs="David" w:hint="cs"/>
          <w:rtl/>
        </w:rPr>
      </w:pPr>
    </w:p>
    <w:p w14:paraId="4E1860DA" w14:textId="77777777" w:rsidR="00F51FF7" w:rsidRPr="00F51FF7" w:rsidRDefault="00F51FF7" w:rsidP="00F51FF7">
      <w:pPr>
        <w:bidi/>
        <w:jc w:val="both"/>
        <w:rPr>
          <w:rFonts w:cs="David" w:hint="cs"/>
          <w:rtl/>
        </w:rPr>
      </w:pPr>
      <w:r w:rsidRPr="00F51FF7">
        <w:rPr>
          <w:rFonts w:cs="David" w:hint="cs"/>
          <w:rtl/>
        </w:rPr>
        <w:tab/>
        <w:t xml:space="preserve"> חבר הכנסת ברכה רוצה לדבר בעניין </w:t>
      </w:r>
      <w:r w:rsidRPr="00F51FF7">
        <w:rPr>
          <w:rFonts w:cs="David"/>
          <w:rtl/>
        </w:rPr>
        <w:t>–</w:t>
      </w:r>
      <w:r w:rsidRPr="00F51FF7">
        <w:rPr>
          <w:rFonts w:cs="David" w:hint="cs"/>
          <w:rtl/>
        </w:rPr>
        <w:t xml:space="preserve"> אני אשמח לתת לו את רשות הדיבור, אז אל תפריעו. תסיימי בבקשה, ברשותך. </w:t>
      </w:r>
    </w:p>
    <w:p w14:paraId="1848676F" w14:textId="77777777" w:rsidR="00F51FF7" w:rsidRPr="00F51FF7" w:rsidRDefault="00F51FF7" w:rsidP="00F51FF7">
      <w:pPr>
        <w:pStyle w:val="Heading5"/>
        <w:rPr>
          <w:rFonts w:hint="cs"/>
          <w:rtl/>
        </w:rPr>
      </w:pPr>
      <w:r w:rsidRPr="00F51FF7">
        <w:rPr>
          <w:rtl/>
        </w:rPr>
        <w:br/>
      </w:r>
      <w:r w:rsidRPr="00F51FF7">
        <w:rPr>
          <w:rFonts w:hint="cs"/>
          <w:u w:val="single"/>
          <w:rtl/>
        </w:rPr>
        <w:t>אסתרינה טרטמן:</w:t>
      </w:r>
    </w:p>
    <w:p w14:paraId="2CB4D7CE" w14:textId="77777777" w:rsidR="00F51FF7" w:rsidRPr="00F51FF7" w:rsidRDefault="00F51FF7" w:rsidP="00F51FF7">
      <w:pPr>
        <w:pStyle w:val="Heading5"/>
        <w:rPr>
          <w:rFonts w:hint="cs"/>
          <w:rtl/>
        </w:rPr>
      </w:pPr>
    </w:p>
    <w:p w14:paraId="30C7C271" w14:textId="77777777" w:rsidR="00F51FF7" w:rsidRPr="00F51FF7" w:rsidRDefault="00F51FF7" w:rsidP="00F51FF7">
      <w:pPr>
        <w:bidi/>
        <w:jc w:val="both"/>
        <w:rPr>
          <w:rFonts w:cs="David" w:hint="cs"/>
          <w:rtl/>
        </w:rPr>
      </w:pPr>
      <w:r w:rsidRPr="00F51FF7">
        <w:rPr>
          <w:rFonts w:cs="David" w:hint="cs"/>
          <w:rtl/>
        </w:rPr>
        <w:tab/>
        <w:t xml:space="preserve"> לאותו חבר כנסת יש גם זכות ערעור. זכות הערעור תהיה בפני הוועדה הזאת </w:t>
      </w:r>
      <w:r w:rsidRPr="00F51FF7">
        <w:rPr>
          <w:rFonts w:cs="David"/>
          <w:rtl/>
        </w:rPr>
        <w:t>–</w:t>
      </w:r>
      <w:r w:rsidRPr="00F51FF7">
        <w:rPr>
          <w:rFonts w:cs="David" w:hint="cs"/>
          <w:rtl/>
        </w:rPr>
        <w:t xml:space="preserve"> בפני ועדת הכנסת.</w:t>
      </w:r>
    </w:p>
    <w:p w14:paraId="7A7B4343" w14:textId="77777777" w:rsidR="00F51FF7" w:rsidRPr="00F51FF7" w:rsidRDefault="00F51FF7" w:rsidP="00F51FF7">
      <w:pPr>
        <w:bidi/>
        <w:jc w:val="both"/>
        <w:rPr>
          <w:rFonts w:cs="David" w:hint="cs"/>
          <w:rtl/>
        </w:rPr>
      </w:pPr>
    </w:p>
    <w:p w14:paraId="65D055DA" w14:textId="77777777" w:rsidR="00F51FF7" w:rsidRPr="00F51FF7" w:rsidRDefault="00F51FF7" w:rsidP="00F51FF7">
      <w:pPr>
        <w:bidi/>
        <w:jc w:val="both"/>
        <w:rPr>
          <w:rFonts w:cs="David" w:hint="cs"/>
          <w:rtl/>
        </w:rPr>
      </w:pPr>
      <w:r w:rsidRPr="00F51FF7">
        <w:rPr>
          <w:rFonts w:cs="David" w:hint="cs"/>
          <w:rtl/>
        </w:rPr>
        <w:tab/>
        <w:t xml:space="preserve">הרעיון פשוט להאיץ את המהלך ולעשות אותו בצורה מקסימלית כדי לשמור על הכבוד של הבית ועל המדינה שלנו. תודה רבה. </w:t>
      </w:r>
    </w:p>
    <w:p w14:paraId="047A776C" w14:textId="77777777" w:rsidR="00F51FF7" w:rsidRPr="00F51FF7" w:rsidRDefault="00F51FF7" w:rsidP="00F51FF7">
      <w:pPr>
        <w:bidi/>
        <w:jc w:val="both"/>
        <w:rPr>
          <w:rFonts w:cs="David"/>
          <w:u w:val="single"/>
          <w:rtl/>
        </w:rPr>
      </w:pPr>
      <w:r w:rsidRPr="00F51FF7">
        <w:rPr>
          <w:rFonts w:cs="David"/>
          <w:rtl/>
        </w:rPr>
        <w:br/>
      </w:r>
    </w:p>
    <w:p w14:paraId="69441AF0" w14:textId="77777777" w:rsidR="00F51FF7" w:rsidRPr="00F51FF7" w:rsidRDefault="00F51FF7" w:rsidP="00F51FF7">
      <w:pPr>
        <w:bidi/>
        <w:jc w:val="both"/>
        <w:rPr>
          <w:rFonts w:cs="David" w:hint="cs"/>
          <w:rtl/>
        </w:rPr>
      </w:pPr>
      <w:r w:rsidRPr="00F51FF7">
        <w:rPr>
          <w:rFonts w:cs="David"/>
          <w:u w:val="single"/>
          <w:rtl/>
        </w:rPr>
        <w:br w:type="page"/>
      </w:r>
      <w:r w:rsidRPr="00F51FF7">
        <w:rPr>
          <w:rFonts w:cs="David" w:hint="cs"/>
          <w:u w:val="single"/>
          <w:rtl/>
        </w:rPr>
        <w:t>זהבה גלאון:</w:t>
      </w:r>
    </w:p>
    <w:p w14:paraId="74CA4592" w14:textId="77777777" w:rsidR="00F51FF7" w:rsidRPr="00F51FF7" w:rsidRDefault="00F51FF7" w:rsidP="00F51FF7">
      <w:pPr>
        <w:bidi/>
        <w:jc w:val="both"/>
        <w:rPr>
          <w:rFonts w:cs="David" w:hint="cs"/>
          <w:rtl/>
        </w:rPr>
      </w:pPr>
    </w:p>
    <w:p w14:paraId="0EDBF0D2" w14:textId="77777777" w:rsidR="00F51FF7" w:rsidRPr="00F51FF7" w:rsidRDefault="00F51FF7" w:rsidP="00F51FF7">
      <w:pPr>
        <w:bidi/>
        <w:jc w:val="both"/>
        <w:rPr>
          <w:rFonts w:cs="David" w:hint="cs"/>
          <w:rtl/>
        </w:rPr>
      </w:pPr>
      <w:r w:rsidRPr="00F51FF7">
        <w:rPr>
          <w:rFonts w:cs="David" w:hint="cs"/>
          <w:rtl/>
        </w:rPr>
        <w:tab/>
        <w:t xml:space="preserve"> גברתי היושבת-ראש, אני שמחה שהדיון הזה מתקיים בנוכחותה של יושבת-ראש הכנסת. </w:t>
      </w:r>
    </w:p>
    <w:p w14:paraId="26B268A8" w14:textId="77777777" w:rsidR="00F51FF7" w:rsidRPr="00F51FF7" w:rsidRDefault="00F51FF7" w:rsidP="00F51FF7">
      <w:pPr>
        <w:bidi/>
        <w:jc w:val="both"/>
        <w:rPr>
          <w:rFonts w:cs="David" w:hint="cs"/>
          <w:rtl/>
        </w:rPr>
      </w:pPr>
    </w:p>
    <w:p w14:paraId="2565A9A2" w14:textId="77777777" w:rsidR="00F51FF7" w:rsidRPr="00F51FF7" w:rsidRDefault="00F51FF7" w:rsidP="00F51FF7">
      <w:pPr>
        <w:bidi/>
        <w:ind w:firstLine="567"/>
        <w:jc w:val="both"/>
        <w:rPr>
          <w:rFonts w:cs="David" w:hint="cs"/>
          <w:rtl/>
        </w:rPr>
      </w:pPr>
      <w:r w:rsidRPr="00F51FF7">
        <w:rPr>
          <w:rFonts w:cs="David" w:hint="cs"/>
          <w:rtl/>
        </w:rPr>
        <w:t xml:space="preserve">אני רוצה להגיד </w:t>
      </w:r>
      <w:r w:rsidRPr="00F51FF7">
        <w:rPr>
          <w:rFonts w:cs="David"/>
          <w:rtl/>
        </w:rPr>
        <w:t>–</w:t>
      </w:r>
      <w:r w:rsidRPr="00F51FF7">
        <w:rPr>
          <w:rFonts w:cs="David" w:hint="cs"/>
          <w:rtl/>
        </w:rPr>
        <w:t xml:space="preserve"> ואני אומרת זאת לא בציניות: אני מתרשמת מהחריצות ומהנחישות שמפגינה חברת הכנסת טרטמן בפעילות שלה בבית, אבל אני חושבת שיש דבר אחד </w:t>
      </w:r>
      <w:r w:rsidRPr="00F51FF7">
        <w:rPr>
          <w:rFonts w:cs="David"/>
          <w:rtl/>
        </w:rPr>
        <w:t>–</w:t>
      </w:r>
      <w:r w:rsidRPr="00F51FF7">
        <w:rPr>
          <w:rFonts w:cs="David" w:hint="cs"/>
          <w:rtl/>
        </w:rPr>
        <w:t xml:space="preserve"> אני אומרת את זה בצער </w:t>
      </w:r>
      <w:r w:rsidRPr="00F51FF7">
        <w:rPr>
          <w:rFonts w:cs="David"/>
          <w:rtl/>
        </w:rPr>
        <w:t>–</w:t>
      </w:r>
      <w:r w:rsidRPr="00F51FF7">
        <w:rPr>
          <w:rFonts w:cs="David" w:hint="cs"/>
          <w:rtl/>
        </w:rPr>
        <w:t xml:space="preserve"> שלא הפנמת, וזה מה תפקידם של חברי הכנסת ואיזה מנדט ניתן להם, והאם בנסיבות מסוימות מישהו לא חושב שהוא חורג מהמנדט שניתן לו. </w:t>
      </w:r>
    </w:p>
    <w:p w14:paraId="482972F5" w14:textId="77777777" w:rsidR="00F51FF7" w:rsidRPr="00F51FF7" w:rsidRDefault="00F51FF7" w:rsidP="00F51FF7">
      <w:pPr>
        <w:bidi/>
        <w:ind w:firstLine="567"/>
        <w:jc w:val="both"/>
        <w:rPr>
          <w:rFonts w:cs="David" w:hint="cs"/>
          <w:rtl/>
        </w:rPr>
      </w:pPr>
    </w:p>
    <w:p w14:paraId="792C094D" w14:textId="77777777" w:rsidR="00F51FF7" w:rsidRPr="00F51FF7" w:rsidRDefault="00F51FF7" w:rsidP="00F51FF7">
      <w:pPr>
        <w:bidi/>
        <w:ind w:firstLine="567"/>
        <w:jc w:val="both"/>
        <w:rPr>
          <w:rFonts w:cs="David" w:hint="cs"/>
          <w:rtl/>
        </w:rPr>
      </w:pPr>
      <w:r w:rsidRPr="00F51FF7">
        <w:rPr>
          <w:rFonts w:cs="David" w:hint="cs"/>
          <w:rtl/>
        </w:rPr>
        <w:t xml:space="preserve">בכל הכבוד לכנסת, הכנסת עובדת על-פי שיטה פרלמנטרית. הציבור בוחר את הנציגים שלו לכנסת </w:t>
      </w:r>
      <w:r w:rsidRPr="00F51FF7">
        <w:rPr>
          <w:rFonts w:cs="David"/>
          <w:rtl/>
        </w:rPr>
        <w:t>–</w:t>
      </w:r>
      <w:r w:rsidRPr="00F51FF7">
        <w:rPr>
          <w:rFonts w:cs="David" w:hint="cs"/>
          <w:rtl/>
        </w:rPr>
        <w:t xml:space="preserve"> את יכולה לאהוב אותם, לא לאהוב אותם. אני למשל, לא אוהבת הרבה מאוד נציגים, ואני מניחה שאחרים גם לא אוהבים את הנציגים שלנו, אבל הכנסת לא בוחרת עבור הציבור שנבחר באופן דמוקרטי ושלח את הנציגים שלו לכנסת, מי יבוא במקומו. </w:t>
      </w:r>
    </w:p>
    <w:p w14:paraId="296DC92F" w14:textId="77777777" w:rsidR="00F51FF7" w:rsidRPr="00F51FF7" w:rsidRDefault="00F51FF7" w:rsidP="00F51FF7">
      <w:pPr>
        <w:bidi/>
        <w:ind w:firstLine="567"/>
        <w:jc w:val="both"/>
        <w:rPr>
          <w:rFonts w:cs="David" w:hint="cs"/>
          <w:rtl/>
        </w:rPr>
      </w:pPr>
    </w:p>
    <w:p w14:paraId="73CBCD70" w14:textId="77777777" w:rsidR="00F51FF7" w:rsidRPr="00F51FF7" w:rsidRDefault="00F51FF7" w:rsidP="00F51FF7">
      <w:pPr>
        <w:bidi/>
        <w:ind w:firstLine="567"/>
        <w:jc w:val="both"/>
        <w:rPr>
          <w:rFonts w:cs="David" w:hint="cs"/>
          <w:rtl/>
        </w:rPr>
      </w:pPr>
      <w:r w:rsidRPr="00F51FF7">
        <w:rPr>
          <w:rFonts w:cs="David" w:hint="cs"/>
          <w:rtl/>
        </w:rPr>
        <w:t xml:space="preserve">הכנסת היא לא טריבונל שיפוטי לחופש הביטוי, בכל הכבוד הראוי. מישהו כאן קצת התבלבל. </w:t>
      </w:r>
    </w:p>
    <w:p w14:paraId="6C9538D2" w14:textId="77777777" w:rsidR="00F51FF7" w:rsidRPr="00F51FF7" w:rsidRDefault="00F51FF7" w:rsidP="00F51FF7">
      <w:pPr>
        <w:bidi/>
        <w:ind w:firstLine="567"/>
        <w:jc w:val="both"/>
        <w:rPr>
          <w:rFonts w:cs="David" w:hint="cs"/>
          <w:rtl/>
        </w:rPr>
      </w:pPr>
    </w:p>
    <w:p w14:paraId="33B1C94D" w14:textId="77777777" w:rsidR="00F51FF7" w:rsidRPr="00F51FF7" w:rsidRDefault="00F51FF7" w:rsidP="00F51FF7">
      <w:pPr>
        <w:pStyle w:val="Heading5"/>
        <w:rPr>
          <w:rFonts w:hint="cs"/>
          <w:rtl/>
        </w:rPr>
      </w:pPr>
      <w:r w:rsidRPr="00F51FF7">
        <w:rPr>
          <w:rFonts w:hint="cs"/>
          <w:u w:val="single"/>
          <w:rtl/>
        </w:rPr>
        <w:t>אסתרינה טרטמן:</w:t>
      </w:r>
    </w:p>
    <w:p w14:paraId="46844FEF" w14:textId="77777777" w:rsidR="00F51FF7" w:rsidRPr="00F51FF7" w:rsidRDefault="00F51FF7" w:rsidP="00F51FF7">
      <w:pPr>
        <w:pStyle w:val="Heading5"/>
        <w:rPr>
          <w:rFonts w:hint="cs"/>
          <w:rtl/>
        </w:rPr>
      </w:pPr>
    </w:p>
    <w:p w14:paraId="5CFB702B" w14:textId="77777777" w:rsidR="00F51FF7" w:rsidRPr="00F51FF7" w:rsidRDefault="00F51FF7" w:rsidP="00F51FF7">
      <w:pPr>
        <w:bidi/>
        <w:jc w:val="both"/>
        <w:rPr>
          <w:rFonts w:cs="David" w:hint="cs"/>
          <w:rtl/>
        </w:rPr>
      </w:pPr>
      <w:r w:rsidRPr="00F51FF7">
        <w:rPr>
          <w:rFonts w:cs="David" w:hint="cs"/>
          <w:rtl/>
        </w:rPr>
        <w:tab/>
        <w:t xml:space="preserve"> אני מבקשת להגיב.</w:t>
      </w:r>
    </w:p>
    <w:p w14:paraId="350B147D" w14:textId="77777777" w:rsidR="00F51FF7" w:rsidRPr="00F51FF7" w:rsidRDefault="00F51FF7" w:rsidP="00F51FF7">
      <w:pPr>
        <w:bidi/>
        <w:jc w:val="both"/>
        <w:rPr>
          <w:rFonts w:cs="David" w:hint="cs"/>
          <w:rtl/>
        </w:rPr>
      </w:pPr>
      <w:r w:rsidRPr="00F51FF7">
        <w:rPr>
          <w:rFonts w:cs="David"/>
          <w:rtl/>
        </w:rPr>
        <w:br/>
      </w:r>
      <w:r w:rsidRPr="00F51FF7">
        <w:rPr>
          <w:rFonts w:cs="David" w:hint="cs"/>
          <w:u w:val="single"/>
          <w:rtl/>
        </w:rPr>
        <w:t>היו</w:t>
      </w:r>
      <w:r w:rsidRPr="00F51FF7">
        <w:rPr>
          <w:rFonts w:cs="David"/>
          <w:u w:val="single"/>
          <w:rtl/>
        </w:rPr>
        <w:t>"</w:t>
      </w:r>
      <w:r w:rsidRPr="00F51FF7">
        <w:rPr>
          <w:rFonts w:cs="David" w:hint="cs"/>
          <w:u w:val="single"/>
          <w:rtl/>
        </w:rPr>
        <w:t>ר רוחמה אברהם:</w:t>
      </w:r>
    </w:p>
    <w:p w14:paraId="051DC459" w14:textId="77777777" w:rsidR="00F51FF7" w:rsidRPr="00F51FF7" w:rsidRDefault="00F51FF7" w:rsidP="00F51FF7">
      <w:pPr>
        <w:bidi/>
        <w:jc w:val="both"/>
        <w:rPr>
          <w:rFonts w:cs="David" w:hint="cs"/>
          <w:rtl/>
        </w:rPr>
      </w:pPr>
    </w:p>
    <w:p w14:paraId="62024201" w14:textId="77777777" w:rsidR="00F51FF7" w:rsidRPr="00F51FF7" w:rsidRDefault="00F51FF7" w:rsidP="00F51FF7">
      <w:pPr>
        <w:bidi/>
        <w:jc w:val="both"/>
        <w:rPr>
          <w:rFonts w:cs="David" w:hint="cs"/>
          <w:rtl/>
        </w:rPr>
      </w:pPr>
      <w:r w:rsidRPr="00F51FF7">
        <w:rPr>
          <w:rFonts w:cs="David" w:hint="cs"/>
          <w:rtl/>
        </w:rPr>
        <w:tab/>
        <w:t xml:space="preserve"> בסוף. עכשיו דיברת עשר דקות. בסוף תשיבי על הכל בקצרה. </w:t>
      </w:r>
    </w:p>
    <w:p w14:paraId="0BAAF8A2" w14:textId="77777777" w:rsidR="00F51FF7" w:rsidRPr="00F51FF7" w:rsidRDefault="00F51FF7" w:rsidP="00F51FF7">
      <w:pPr>
        <w:bidi/>
        <w:jc w:val="both"/>
        <w:rPr>
          <w:rFonts w:cs="David" w:hint="cs"/>
          <w:rtl/>
        </w:rPr>
      </w:pPr>
      <w:r w:rsidRPr="00F51FF7">
        <w:rPr>
          <w:rFonts w:cs="David"/>
          <w:rtl/>
        </w:rPr>
        <w:br/>
      </w:r>
      <w:r w:rsidRPr="00F51FF7">
        <w:rPr>
          <w:rFonts w:cs="David" w:hint="cs"/>
          <w:u w:val="single"/>
          <w:rtl/>
        </w:rPr>
        <w:t>זהבה גלאון:</w:t>
      </w:r>
    </w:p>
    <w:p w14:paraId="39111147" w14:textId="77777777" w:rsidR="00F51FF7" w:rsidRPr="00F51FF7" w:rsidRDefault="00F51FF7" w:rsidP="00F51FF7">
      <w:pPr>
        <w:bidi/>
        <w:jc w:val="both"/>
        <w:rPr>
          <w:rFonts w:cs="David" w:hint="cs"/>
          <w:rtl/>
        </w:rPr>
      </w:pPr>
    </w:p>
    <w:p w14:paraId="5ED0B3FF" w14:textId="77777777" w:rsidR="00F51FF7" w:rsidRPr="00F51FF7" w:rsidRDefault="00F51FF7" w:rsidP="00F51FF7">
      <w:pPr>
        <w:bidi/>
        <w:jc w:val="both"/>
        <w:rPr>
          <w:rFonts w:cs="David" w:hint="cs"/>
          <w:rtl/>
        </w:rPr>
      </w:pPr>
      <w:r w:rsidRPr="00F51FF7">
        <w:rPr>
          <w:rFonts w:cs="David" w:hint="cs"/>
          <w:rtl/>
        </w:rPr>
        <w:tab/>
        <w:t xml:space="preserve"> עשר פעמים שמעתי את חברת הכנסת טרטמן משתמשת במושג: כבוד הבית, כבוד הבית, כבוד הבית. אם יש משהו שהוא זילות של כבוד הבית הזה, זה הצעת חוק מהסוג הזה. </w:t>
      </w:r>
    </w:p>
    <w:p w14:paraId="07962A5D" w14:textId="77777777" w:rsidR="00F51FF7" w:rsidRPr="00F51FF7" w:rsidRDefault="00F51FF7" w:rsidP="00F51FF7">
      <w:pPr>
        <w:bidi/>
        <w:jc w:val="both"/>
        <w:rPr>
          <w:rFonts w:cs="David" w:hint="cs"/>
          <w:rtl/>
        </w:rPr>
      </w:pPr>
    </w:p>
    <w:p w14:paraId="26E3D467" w14:textId="77777777" w:rsidR="00F51FF7" w:rsidRPr="00F51FF7" w:rsidRDefault="00F51FF7" w:rsidP="00F51FF7">
      <w:pPr>
        <w:bidi/>
        <w:jc w:val="both"/>
        <w:rPr>
          <w:rFonts w:cs="David" w:hint="cs"/>
          <w:rtl/>
        </w:rPr>
      </w:pPr>
      <w:r w:rsidRPr="00F51FF7">
        <w:rPr>
          <w:rFonts w:cs="David" w:hint="cs"/>
          <w:rtl/>
        </w:rPr>
        <w:tab/>
        <w:t>על-פי ההיגיון הזה, אני רוצה לקחת דוגמה. לפני כמה שבועות ישבתי במליאת הכנסת, ובין היתר שמעתי את מי שמועמד היום להיות שר בישראל, קרא לחברי הכנסת הערבים משת</w:t>
      </w:r>
      <w:r w:rsidRPr="00F51FF7">
        <w:rPr>
          <w:rFonts w:cs="David"/>
          <w:rtl/>
        </w:rPr>
        <w:t>"</w:t>
      </w:r>
      <w:r w:rsidRPr="00F51FF7">
        <w:rPr>
          <w:rFonts w:cs="David" w:hint="cs"/>
          <w:rtl/>
        </w:rPr>
        <w:t>פים, קרא להם בכינויים איומים. על-פי ההיגיון הזה, אפילו לא היה מתמנה לשר - -</w:t>
      </w:r>
    </w:p>
    <w:p w14:paraId="0D584A1D" w14:textId="77777777" w:rsidR="00F51FF7" w:rsidRPr="00F51FF7" w:rsidRDefault="00F51FF7" w:rsidP="00F51FF7">
      <w:pPr>
        <w:pStyle w:val="Heading5"/>
        <w:rPr>
          <w:rFonts w:hint="cs"/>
          <w:rtl/>
        </w:rPr>
      </w:pPr>
      <w:r w:rsidRPr="00F51FF7">
        <w:rPr>
          <w:rtl/>
        </w:rPr>
        <w:br/>
      </w:r>
      <w:r w:rsidRPr="00F51FF7">
        <w:rPr>
          <w:rFonts w:hint="cs"/>
          <w:u w:val="single"/>
          <w:rtl/>
        </w:rPr>
        <w:t>אסתרינה טרטמן:</w:t>
      </w:r>
    </w:p>
    <w:p w14:paraId="0F1FF415" w14:textId="77777777" w:rsidR="00F51FF7" w:rsidRPr="00F51FF7" w:rsidRDefault="00F51FF7" w:rsidP="00F51FF7">
      <w:pPr>
        <w:pStyle w:val="Heading5"/>
        <w:rPr>
          <w:rFonts w:hint="cs"/>
          <w:rtl/>
        </w:rPr>
      </w:pPr>
    </w:p>
    <w:p w14:paraId="57E39049" w14:textId="77777777" w:rsidR="00F51FF7" w:rsidRPr="00F51FF7" w:rsidRDefault="00F51FF7" w:rsidP="00F51FF7">
      <w:pPr>
        <w:bidi/>
        <w:jc w:val="both"/>
        <w:rPr>
          <w:rFonts w:cs="David" w:hint="cs"/>
          <w:rtl/>
        </w:rPr>
      </w:pPr>
      <w:r w:rsidRPr="00F51FF7">
        <w:rPr>
          <w:rFonts w:cs="David" w:hint="cs"/>
          <w:rtl/>
        </w:rPr>
        <w:tab/>
        <w:t xml:space="preserve"> מצוין. בדיוק.</w:t>
      </w:r>
    </w:p>
    <w:p w14:paraId="5023255F" w14:textId="77777777" w:rsidR="00F51FF7" w:rsidRPr="00F51FF7" w:rsidRDefault="00F51FF7" w:rsidP="00F51FF7">
      <w:pPr>
        <w:bidi/>
        <w:jc w:val="both"/>
        <w:rPr>
          <w:rFonts w:cs="David" w:hint="cs"/>
          <w:rtl/>
        </w:rPr>
      </w:pPr>
      <w:r w:rsidRPr="00F51FF7">
        <w:rPr>
          <w:rFonts w:cs="David"/>
          <w:rtl/>
        </w:rPr>
        <w:br/>
      </w:r>
      <w:r w:rsidRPr="00F51FF7">
        <w:rPr>
          <w:rFonts w:cs="David" w:hint="cs"/>
          <w:u w:val="single"/>
          <w:rtl/>
        </w:rPr>
        <w:t>זהבה גלאון:</w:t>
      </w:r>
    </w:p>
    <w:p w14:paraId="6F5D9A15" w14:textId="77777777" w:rsidR="00F51FF7" w:rsidRPr="00F51FF7" w:rsidRDefault="00F51FF7" w:rsidP="00F51FF7">
      <w:pPr>
        <w:bidi/>
        <w:jc w:val="both"/>
        <w:rPr>
          <w:rFonts w:cs="David" w:hint="cs"/>
          <w:rtl/>
        </w:rPr>
      </w:pPr>
    </w:p>
    <w:p w14:paraId="74ECF908" w14:textId="77777777" w:rsidR="00F51FF7" w:rsidRPr="00F51FF7" w:rsidRDefault="00F51FF7" w:rsidP="00F51FF7">
      <w:pPr>
        <w:bidi/>
        <w:jc w:val="both"/>
        <w:rPr>
          <w:rFonts w:cs="David" w:hint="cs"/>
          <w:rtl/>
        </w:rPr>
      </w:pPr>
      <w:r w:rsidRPr="00F51FF7">
        <w:rPr>
          <w:rFonts w:cs="David" w:hint="cs"/>
          <w:rtl/>
        </w:rPr>
        <w:tab/>
        <w:t xml:space="preserve">- - כי חברת הכנסת טרטמן </w:t>
      </w:r>
      <w:r w:rsidRPr="00F51FF7">
        <w:rPr>
          <w:rFonts w:cs="David"/>
          <w:rtl/>
        </w:rPr>
        <w:t>–</w:t>
      </w:r>
      <w:r w:rsidRPr="00F51FF7">
        <w:rPr>
          <w:rFonts w:cs="David" w:hint="cs"/>
          <w:rtl/>
        </w:rPr>
        <w:t xml:space="preserve"> בקוניונקטורה פוליטית מסוימת </w:t>
      </w:r>
      <w:r w:rsidRPr="00F51FF7">
        <w:rPr>
          <w:rFonts w:cs="David"/>
          <w:rtl/>
        </w:rPr>
        <w:t>–</w:t>
      </w:r>
      <w:r w:rsidRPr="00F51FF7">
        <w:rPr>
          <w:rFonts w:cs="David" w:hint="cs"/>
          <w:rtl/>
        </w:rPr>
        <w:t xml:space="preserve"> היית יכולה לאסוף רוב לכך. </w:t>
      </w:r>
    </w:p>
    <w:p w14:paraId="421AAD34" w14:textId="77777777" w:rsidR="00F51FF7" w:rsidRPr="00F51FF7" w:rsidRDefault="00F51FF7" w:rsidP="00F51FF7">
      <w:pPr>
        <w:bidi/>
        <w:jc w:val="both"/>
        <w:rPr>
          <w:rFonts w:cs="David" w:hint="cs"/>
          <w:rtl/>
        </w:rPr>
      </w:pPr>
    </w:p>
    <w:p w14:paraId="14738321" w14:textId="77777777" w:rsidR="00F51FF7" w:rsidRPr="00F51FF7" w:rsidRDefault="00F51FF7" w:rsidP="00F51FF7">
      <w:pPr>
        <w:bidi/>
        <w:ind w:firstLine="567"/>
        <w:jc w:val="both"/>
        <w:rPr>
          <w:rFonts w:cs="David" w:hint="cs"/>
          <w:rtl/>
        </w:rPr>
      </w:pPr>
      <w:r w:rsidRPr="00F51FF7">
        <w:rPr>
          <w:rFonts w:cs="David" w:hint="cs"/>
          <w:rtl/>
        </w:rPr>
        <w:t>יש דברים שלא משאירים לחברי כנסת. יש בתי-משפט, יש חוק בישראל. הכנסת היא לא עוקף בג</w:t>
      </w:r>
      <w:r w:rsidRPr="00F51FF7">
        <w:rPr>
          <w:rFonts w:cs="David"/>
          <w:rtl/>
        </w:rPr>
        <w:t>"</w:t>
      </w:r>
      <w:r w:rsidRPr="00F51FF7">
        <w:rPr>
          <w:rFonts w:cs="David" w:hint="cs"/>
          <w:rtl/>
        </w:rPr>
        <w:t>ץ. את רוצה עכשיו לפסול חברויות של חברי כנסת, שהרשימה שלהם נבחרה כדת וכדין על-ידי ציבור ששלח אותם, שעברו את כל המשוכות? זה זילות של הבית הזה.</w:t>
      </w:r>
    </w:p>
    <w:p w14:paraId="2E7A374C" w14:textId="77777777" w:rsidR="00F51FF7" w:rsidRPr="00F51FF7" w:rsidRDefault="00F51FF7" w:rsidP="00F51FF7">
      <w:pPr>
        <w:bidi/>
        <w:jc w:val="both"/>
        <w:rPr>
          <w:rFonts w:cs="David" w:hint="cs"/>
          <w:rtl/>
        </w:rPr>
      </w:pPr>
    </w:p>
    <w:p w14:paraId="21A81BD4" w14:textId="77777777" w:rsidR="00F51FF7" w:rsidRPr="00F51FF7" w:rsidRDefault="00F51FF7" w:rsidP="00F51FF7">
      <w:pPr>
        <w:bidi/>
        <w:jc w:val="both"/>
        <w:rPr>
          <w:rFonts w:cs="David" w:hint="cs"/>
          <w:rtl/>
        </w:rPr>
      </w:pPr>
      <w:r w:rsidRPr="00F51FF7">
        <w:rPr>
          <w:rFonts w:cs="David" w:hint="cs"/>
          <w:rtl/>
        </w:rPr>
        <w:tab/>
        <w:t xml:space="preserve">כיוון שיושבת כאן יושבת-ראש הכנסת, אני גם מבקשת התייחסות של יושבת-ראש הכנסת לנושא הזה. יש גבול להצעות שאפשר להעלות. לא כל הצעה שמעלים אותה היא לגיטימית. </w:t>
      </w:r>
    </w:p>
    <w:p w14:paraId="494056DA" w14:textId="77777777" w:rsidR="00F51FF7" w:rsidRPr="00F51FF7" w:rsidRDefault="00F51FF7" w:rsidP="00F51FF7">
      <w:pPr>
        <w:bidi/>
        <w:jc w:val="both"/>
        <w:rPr>
          <w:rFonts w:cs="David" w:hint="cs"/>
          <w:rtl/>
        </w:rPr>
      </w:pPr>
    </w:p>
    <w:p w14:paraId="4450C3EF" w14:textId="77777777" w:rsidR="00F51FF7" w:rsidRPr="00F51FF7" w:rsidRDefault="00F51FF7" w:rsidP="00F51FF7">
      <w:pPr>
        <w:bidi/>
        <w:jc w:val="both"/>
        <w:rPr>
          <w:rFonts w:cs="David" w:hint="cs"/>
          <w:rtl/>
        </w:rPr>
      </w:pPr>
      <w:r w:rsidRPr="00F51FF7">
        <w:rPr>
          <w:rFonts w:cs="David" w:hint="cs"/>
          <w:rtl/>
        </w:rPr>
        <w:tab/>
        <w:t xml:space="preserve">אני גם מבקשת חוות-דעת. אני כלל לא מדברת על הדחיפות </w:t>
      </w:r>
      <w:r w:rsidRPr="00F51FF7">
        <w:rPr>
          <w:rFonts w:cs="David"/>
          <w:rtl/>
        </w:rPr>
        <w:t>–</w:t>
      </w:r>
      <w:r w:rsidRPr="00F51FF7">
        <w:rPr>
          <w:rFonts w:cs="David" w:hint="cs"/>
          <w:rtl/>
        </w:rPr>
        <w:t xml:space="preserve"> אין כאן דחיפות, זה קשקוש, ולא משתמשים בכנסת, בוועדת הכנסת, לדברים שהם קומבינות פוליטיות, שאין בינם לבין העניין דבר. </w:t>
      </w:r>
    </w:p>
    <w:p w14:paraId="69798063" w14:textId="77777777" w:rsidR="00F51FF7" w:rsidRPr="00F51FF7" w:rsidRDefault="00F51FF7" w:rsidP="00F51FF7">
      <w:pPr>
        <w:bidi/>
        <w:jc w:val="both"/>
        <w:rPr>
          <w:rFonts w:cs="David" w:hint="cs"/>
          <w:rtl/>
        </w:rPr>
      </w:pPr>
    </w:p>
    <w:p w14:paraId="753F4AA0" w14:textId="77777777" w:rsidR="00F51FF7" w:rsidRPr="00F51FF7" w:rsidRDefault="00F51FF7" w:rsidP="00F51FF7">
      <w:pPr>
        <w:bidi/>
        <w:jc w:val="both"/>
        <w:rPr>
          <w:rFonts w:cs="David" w:hint="cs"/>
          <w:rtl/>
        </w:rPr>
      </w:pPr>
      <w:r w:rsidRPr="00F51FF7">
        <w:rPr>
          <w:rFonts w:cs="David" w:hint="cs"/>
          <w:rtl/>
        </w:rPr>
        <w:tab/>
        <w:t xml:space="preserve">יושבת כאן היועצת המשפטית של הוועדה. אני מבקשת לקבל חוות-דעת של היועצת המשפטית של הוועדה האם זה בכלל סוג של הצעות שהן לגיטימיות. זה שהאוזן סובלת הכול, והנייר סובל הכול, שחור על גבי לבן </w:t>
      </w:r>
      <w:r w:rsidRPr="00F51FF7">
        <w:rPr>
          <w:rFonts w:cs="David"/>
          <w:rtl/>
        </w:rPr>
        <w:t>–</w:t>
      </w:r>
      <w:r w:rsidRPr="00F51FF7">
        <w:rPr>
          <w:rFonts w:cs="David" w:hint="cs"/>
          <w:rtl/>
        </w:rPr>
        <w:t xml:space="preserve"> זה נכון. </w:t>
      </w:r>
    </w:p>
    <w:p w14:paraId="181ED536" w14:textId="77777777" w:rsidR="00F51FF7" w:rsidRPr="00F51FF7" w:rsidRDefault="00F51FF7" w:rsidP="00F51FF7">
      <w:pPr>
        <w:bidi/>
        <w:jc w:val="both"/>
        <w:rPr>
          <w:rFonts w:cs="David" w:hint="cs"/>
          <w:rtl/>
        </w:rPr>
      </w:pPr>
    </w:p>
    <w:p w14:paraId="71E64078" w14:textId="77777777" w:rsidR="00F51FF7" w:rsidRPr="00F51FF7" w:rsidRDefault="00F51FF7" w:rsidP="00F51FF7">
      <w:pPr>
        <w:bidi/>
        <w:jc w:val="both"/>
        <w:rPr>
          <w:rFonts w:cs="David" w:hint="cs"/>
          <w:rtl/>
        </w:rPr>
      </w:pPr>
      <w:r w:rsidRPr="00F51FF7">
        <w:rPr>
          <w:rFonts w:cs="David" w:hint="cs"/>
          <w:rtl/>
        </w:rPr>
        <w:tab/>
        <w:t xml:space="preserve">מישהו מחברי הכנסת יגיע למצב שבית-משפט קובע שיש ודאות קרובה, או אפשרות ממשית </w:t>
      </w:r>
      <w:r w:rsidRPr="00F51FF7">
        <w:rPr>
          <w:rFonts w:cs="David"/>
          <w:rtl/>
        </w:rPr>
        <w:t>–</w:t>
      </w:r>
      <w:r w:rsidRPr="00F51FF7">
        <w:rPr>
          <w:rFonts w:cs="David" w:hint="cs"/>
          <w:rtl/>
        </w:rPr>
        <w:t xml:space="preserve"> כמו שאומר החוק </w:t>
      </w:r>
      <w:r w:rsidRPr="00F51FF7">
        <w:rPr>
          <w:rFonts w:cs="David"/>
          <w:rtl/>
        </w:rPr>
        <w:t>–</w:t>
      </w:r>
      <w:r w:rsidRPr="00F51FF7">
        <w:rPr>
          <w:rFonts w:cs="David" w:hint="cs"/>
          <w:rtl/>
        </w:rPr>
        <w:t xml:space="preserve"> שההתבטאות הזאת היא סכנה לדמוקרטיה, ואנחנו מחליפים אותו והבא בתור ייכנס? איפה בכלל נשמע כדבר הזה, איזה מין הצעות אלה בכלל. </w:t>
      </w:r>
    </w:p>
    <w:p w14:paraId="29444337" w14:textId="77777777" w:rsidR="00F51FF7" w:rsidRPr="00F51FF7" w:rsidRDefault="00F51FF7" w:rsidP="00F51FF7">
      <w:pPr>
        <w:bidi/>
        <w:jc w:val="both"/>
        <w:rPr>
          <w:rFonts w:cs="David" w:hint="cs"/>
          <w:rtl/>
        </w:rPr>
      </w:pPr>
    </w:p>
    <w:p w14:paraId="3AD36621" w14:textId="77777777" w:rsidR="00F51FF7" w:rsidRPr="00F51FF7" w:rsidRDefault="00F51FF7" w:rsidP="00F51FF7">
      <w:pPr>
        <w:bidi/>
        <w:jc w:val="both"/>
        <w:rPr>
          <w:rFonts w:cs="David" w:hint="cs"/>
          <w:rtl/>
        </w:rPr>
      </w:pPr>
      <w:r w:rsidRPr="00F51FF7">
        <w:rPr>
          <w:rFonts w:cs="David" w:hint="cs"/>
          <w:rtl/>
        </w:rPr>
        <w:tab/>
        <w:t>יש דברים שהבית הזה לא סובל, וחל פיחות בבית הזה, וכל פעם מגיע חבר כנסת חדש, עם איזו שאיפה טריטוריאלית מטורפת.</w:t>
      </w:r>
    </w:p>
    <w:p w14:paraId="5B01CEF6" w14:textId="77777777" w:rsidR="00F51FF7" w:rsidRPr="00F51FF7" w:rsidRDefault="00F51FF7" w:rsidP="00F51FF7">
      <w:pPr>
        <w:bidi/>
        <w:jc w:val="both"/>
        <w:rPr>
          <w:rFonts w:cs="David"/>
          <w:rtl/>
        </w:rPr>
      </w:pPr>
      <w:r w:rsidRPr="00F51FF7">
        <w:rPr>
          <w:rFonts w:cs="David"/>
          <w:rtl/>
        </w:rPr>
        <w:br/>
      </w:r>
      <w:r w:rsidRPr="00F51FF7">
        <w:rPr>
          <w:rFonts w:cs="David" w:hint="eastAsia"/>
          <w:u w:val="single"/>
          <w:rtl/>
        </w:rPr>
        <w:t>אורי</w:t>
      </w:r>
      <w:r w:rsidRPr="00F51FF7">
        <w:rPr>
          <w:rFonts w:cs="David"/>
          <w:u w:val="single"/>
          <w:rtl/>
        </w:rPr>
        <w:t xml:space="preserve"> אריאל:</w:t>
      </w:r>
    </w:p>
    <w:p w14:paraId="6F6D9E70" w14:textId="77777777" w:rsidR="00F51FF7" w:rsidRPr="00F51FF7" w:rsidRDefault="00F51FF7" w:rsidP="00F51FF7">
      <w:pPr>
        <w:bidi/>
        <w:jc w:val="both"/>
        <w:rPr>
          <w:rFonts w:cs="David"/>
          <w:rtl/>
        </w:rPr>
      </w:pPr>
    </w:p>
    <w:p w14:paraId="5B641E2E" w14:textId="77777777" w:rsidR="00F51FF7" w:rsidRPr="00F51FF7" w:rsidRDefault="00F51FF7" w:rsidP="00F51FF7">
      <w:pPr>
        <w:bidi/>
        <w:jc w:val="both"/>
        <w:rPr>
          <w:rFonts w:cs="David" w:hint="cs"/>
          <w:rtl/>
        </w:rPr>
      </w:pPr>
      <w:r w:rsidRPr="00F51FF7">
        <w:rPr>
          <w:rFonts w:cs="David"/>
          <w:rtl/>
        </w:rPr>
        <w:tab/>
      </w:r>
      <w:r w:rsidRPr="00F51FF7">
        <w:rPr>
          <w:rFonts w:cs="David" w:hint="cs"/>
          <w:rtl/>
        </w:rPr>
        <w:t xml:space="preserve"> אולי נחליט שלא יגיעו חדשים יותר?</w:t>
      </w:r>
    </w:p>
    <w:p w14:paraId="2AE6AF57" w14:textId="77777777" w:rsidR="00F51FF7" w:rsidRPr="00F51FF7" w:rsidRDefault="00F51FF7" w:rsidP="00F51FF7">
      <w:pPr>
        <w:bidi/>
        <w:jc w:val="both"/>
        <w:rPr>
          <w:rFonts w:cs="David" w:hint="cs"/>
          <w:rtl/>
        </w:rPr>
      </w:pPr>
      <w:r w:rsidRPr="00F51FF7">
        <w:rPr>
          <w:rFonts w:cs="David"/>
          <w:rtl/>
        </w:rPr>
        <w:br/>
      </w:r>
      <w:r w:rsidRPr="00F51FF7">
        <w:rPr>
          <w:rFonts w:cs="David" w:hint="cs"/>
          <w:u w:val="single"/>
          <w:rtl/>
        </w:rPr>
        <w:t>זהבה גלאון:</w:t>
      </w:r>
    </w:p>
    <w:p w14:paraId="6EE17445" w14:textId="77777777" w:rsidR="00F51FF7" w:rsidRPr="00F51FF7" w:rsidRDefault="00F51FF7" w:rsidP="00F51FF7">
      <w:pPr>
        <w:bidi/>
        <w:jc w:val="both"/>
        <w:rPr>
          <w:rFonts w:cs="David" w:hint="cs"/>
          <w:rtl/>
        </w:rPr>
      </w:pPr>
    </w:p>
    <w:p w14:paraId="5A3668D6" w14:textId="77777777" w:rsidR="00F51FF7" w:rsidRPr="00F51FF7" w:rsidRDefault="00F51FF7" w:rsidP="00F51FF7">
      <w:pPr>
        <w:bidi/>
        <w:jc w:val="both"/>
        <w:rPr>
          <w:rFonts w:cs="David" w:hint="cs"/>
          <w:rtl/>
        </w:rPr>
      </w:pPr>
      <w:r w:rsidRPr="00F51FF7">
        <w:rPr>
          <w:rFonts w:cs="David" w:hint="cs"/>
          <w:rtl/>
        </w:rPr>
        <w:tab/>
        <w:t xml:space="preserve"> בקצב הזה, יכול להיות שזאת תהיה ההחלטה הבאה.</w:t>
      </w:r>
    </w:p>
    <w:p w14:paraId="7460B7A0" w14:textId="77777777" w:rsidR="00F51FF7" w:rsidRPr="00F51FF7" w:rsidRDefault="00F51FF7" w:rsidP="00F51FF7">
      <w:pPr>
        <w:pStyle w:val="Heading5"/>
        <w:rPr>
          <w:rFonts w:hint="cs"/>
          <w:rtl/>
        </w:rPr>
      </w:pPr>
      <w:r w:rsidRPr="00F51FF7">
        <w:rPr>
          <w:rtl/>
        </w:rPr>
        <w:br/>
      </w:r>
      <w:r w:rsidRPr="00F51FF7">
        <w:rPr>
          <w:rFonts w:hint="cs"/>
          <w:u w:val="single"/>
          <w:rtl/>
        </w:rPr>
        <w:t>אסתרינה טרטמן:</w:t>
      </w:r>
    </w:p>
    <w:p w14:paraId="3D7165D1" w14:textId="77777777" w:rsidR="00F51FF7" w:rsidRPr="00F51FF7" w:rsidRDefault="00F51FF7" w:rsidP="00F51FF7">
      <w:pPr>
        <w:pStyle w:val="Heading5"/>
        <w:rPr>
          <w:rFonts w:hint="cs"/>
          <w:rtl/>
        </w:rPr>
      </w:pPr>
    </w:p>
    <w:p w14:paraId="425BE3F5" w14:textId="77777777" w:rsidR="00F51FF7" w:rsidRPr="00F51FF7" w:rsidRDefault="00F51FF7" w:rsidP="00F51FF7">
      <w:pPr>
        <w:bidi/>
        <w:jc w:val="both"/>
        <w:rPr>
          <w:rFonts w:cs="David" w:hint="cs"/>
          <w:rtl/>
        </w:rPr>
      </w:pPr>
      <w:r w:rsidRPr="00F51FF7">
        <w:rPr>
          <w:rFonts w:cs="David" w:hint="cs"/>
          <w:rtl/>
        </w:rPr>
        <w:tab/>
        <w:t xml:space="preserve"> חבל לי שאין פה הפנמה שמדינת ישראל היא מדינה של העם היהודי. </w:t>
      </w:r>
    </w:p>
    <w:p w14:paraId="5A451075" w14:textId="77777777" w:rsidR="00F51FF7" w:rsidRPr="00F51FF7" w:rsidRDefault="00F51FF7" w:rsidP="00F51FF7">
      <w:pPr>
        <w:bidi/>
        <w:jc w:val="both"/>
        <w:rPr>
          <w:rFonts w:cs="David" w:hint="cs"/>
          <w:rtl/>
        </w:rPr>
      </w:pPr>
      <w:r w:rsidRPr="00F51FF7">
        <w:rPr>
          <w:rFonts w:cs="David"/>
          <w:rtl/>
        </w:rPr>
        <w:br/>
      </w:r>
      <w:r w:rsidRPr="00F51FF7">
        <w:rPr>
          <w:rFonts w:cs="David" w:hint="cs"/>
          <w:u w:val="single"/>
          <w:rtl/>
        </w:rPr>
        <w:t>זהבה גלאון:</w:t>
      </w:r>
    </w:p>
    <w:p w14:paraId="26954C45" w14:textId="77777777" w:rsidR="00F51FF7" w:rsidRPr="00F51FF7" w:rsidRDefault="00F51FF7" w:rsidP="00F51FF7">
      <w:pPr>
        <w:bidi/>
        <w:jc w:val="both"/>
        <w:rPr>
          <w:rFonts w:cs="David" w:hint="cs"/>
          <w:rtl/>
        </w:rPr>
      </w:pPr>
    </w:p>
    <w:p w14:paraId="489BBEE5" w14:textId="77777777" w:rsidR="00F51FF7" w:rsidRPr="00F51FF7" w:rsidRDefault="00F51FF7" w:rsidP="00F51FF7">
      <w:pPr>
        <w:bidi/>
        <w:jc w:val="both"/>
        <w:rPr>
          <w:rFonts w:cs="David" w:hint="cs"/>
          <w:rtl/>
        </w:rPr>
      </w:pPr>
      <w:r w:rsidRPr="00F51FF7">
        <w:rPr>
          <w:rFonts w:cs="David" w:hint="cs"/>
          <w:rtl/>
        </w:rPr>
        <w:tab/>
        <w:t xml:space="preserve">גברתי, הייתי מסיימת כאן, אבל הערה אחרונה. זאת שערורייה להגיד את המשפט שנאמר כאן עכשיו </w:t>
      </w:r>
      <w:r w:rsidRPr="00F51FF7">
        <w:rPr>
          <w:rFonts w:cs="David"/>
          <w:rtl/>
        </w:rPr>
        <w:t>–</w:t>
      </w:r>
      <w:r w:rsidRPr="00F51FF7">
        <w:rPr>
          <w:rFonts w:cs="David" w:hint="cs"/>
          <w:rtl/>
        </w:rPr>
        <w:t xml:space="preserve"> אני לא יודעת אם מישהו שמע או לא </w:t>
      </w:r>
      <w:r w:rsidRPr="00F51FF7">
        <w:rPr>
          <w:rFonts w:cs="David"/>
          <w:rtl/>
        </w:rPr>
        <w:t>–</w:t>
      </w:r>
      <w:r w:rsidRPr="00F51FF7">
        <w:rPr>
          <w:rFonts w:cs="David" w:hint="cs"/>
          <w:rtl/>
        </w:rPr>
        <w:t xml:space="preserve"> שחבל שאין כאן הפנמה שזו מדינה יהודית. בכל הכבוד, אף אחד לא חולק על כך שזאת מדינה יהודית, אבל מי ש - - -</w:t>
      </w:r>
    </w:p>
    <w:p w14:paraId="19F72A24" w14:textId="77777777" w:rsidR="00F51FF7" w:rsidRPr="00F51FF7" w:rsidRDefault="00F51FF7" w:rsidP="00F51FF7">
      <w:pPr>
        <w:bidi/>
        <w:jc w:val="both"/>
        <w:rPr>
          <w:rFonts w:cs="David"/>
          <w:rtl/>
        </w:rPr>
      </w:pPr>
      <w:r w:rsidRPr="00F51FF7">
        <w:rPr>
          <w:rFonts w:cs="David"/>
          <w:rtl/>
        </w:rPr>
        <w:br/>
      </w:r>
      <w:r w:rsidRPr="00F51FF7">
        <w:rPr>
          <w:rFonts w:cs="David" w:hint="eastAsia"/>
          <w:u w:val="single"/>
          <w:rtl/>
        </w:rPr>
        <w:t>אורי</w:t>
      </w:r>
      <w:r w:rsidRPr="00F51FF7">
        <w:rPr>
          <w:rFonts w:cs="David"/>
          <w:u w:val="single"/>
          <w:rtl/>
        </w:rPr>
        <w:t xml:space="preserve"> אריאל:</w:t>
      </w:r>
    </w:p>
    <w:p w14:paraId="3A185D7A" w14:textId="77777777" w:rsidR="00F51FF7" w:rsidRPr="00F51FF7" w:rsidRDefault="00F51FF7" w:rsidP="00F51FF7">
      <w:pPr>
        <w:bidi/>
        <w:jc w:val="both"/>
        <w:rPr>
          <w:rFonts w:cs="David"/>
          <w:rtl/>
        </w:rPr>
      </w:pPr>
    </w:p>
    <w:p w14:paraId="53C6E637" w14:textId="77777777" w:rsidR="00F51FF7" w:rsidRPr="00F51FF7" w:rsidRDefault="00F51FF7" w:rsidP="00F51FF7">
      <w:pPr>
        <w:bidi/>
        <w:jc w:val="both"/>
        <w:rPr>
          <w:rFonts w:cs="David" w:hint="cs"/>
          <w:rtl/>
        </w:rPr>
      </w:pPr>
      <w:r w:rsidRPr="00F51FF7">
        <w:rPr>
          <w:rFonts w:cs="David"/>
          <w:rtl/>
        </w:rPr>
        <w:tab/>
      </w:r>
      <w:r w:rsidRPr="00F51FF7">
        <w:rPr>
          <w:rFonts w:cs="David" w:hint="cs"/>
          <w:rtl/>
        </w:rPr>
        <w:t xml:space="preserve"> יש, יש מחלוקת. </w:t>
      </w:r>
    </w:p>
    <w:p w14:paraId="107A9E1B" w14:textId="77777777" w:rsidR="00F51FF7" w:rsidRPr="00F51FF7" w:rsidRDefault="00F51FF7" w:rsidP="00F51FF7">
      <w:pPr>
        <w:bidi/>
        <w:jc w:val="both"/>
        <w:rPr>
          <w:rFonts w:cs="David" w:hint="cs"/>
          <w:rtl/>
        </w:rPr>
      </w:pPr>
      <w:r w:rsidRPr="00F51FF7">
        <w:rPr>
          <w:rFonts w:cs="David"/>
          <w:rtl/>
        </w:rPr>
        <w:br/>
      </w:r>
      <w:r w:rsidRPr="00F51FF7">
        <w:rPr>
          <w:rFonts w:cs="David" w:hint="cs"/>
          <w:u w:val="single"/>
          <w:rtl/>
        </w:rPr>
        <w:t>היו</w:t>
      </w:r>
      <w:r w:rsidRPr="00F51FF7">
        <w:rPr>
          <w:rFonts w:cs="David"/>
          <w:u w:val="single"/>
          <w:rtl/>
        </w:rPr>
        <w:t>"</w:t>
      </w:r>
      <w:r w:rsidRPr="00F51FF7">
        <w:rPr>
          <w:rFonts w:cs="David" w:hint="cs"/>
          <w:u w:val="single"/>
          <w:rtl/>
        </w:rPr>
        <w:t>ר רוחמה אברהם:</w:t>
      </w:r>
    </w:p>
    <w:p w14:paraId="4B102848" w14:textId="77777777" w:rsidR="00F51FF7" w:rsidRPr="00F51FF7" w:rsidRDefault="00F51FF7" w:rsidP="00F51FF7">
      <w:pPr>
        <w:bidi/>
        <w:jc w:val="both"/>
        <w:rPr>
          <w:rFonts w:cs="David" w:hint="cs"/>
          <w:rtl/>
        </w:rPr>
      </w:pPr>
    </w:p>
    <w:p w14:paraId="45E62E05" w14:textId="77777777" w:rsidR="00F51FF7" w:rsidRPr="00F51FF7" w:rsidRDefault="00F51FF7" w:rsidP="00F51FF7">
      <w:pPr>
        <w:bidi/>
        <w:jc w:val="both"/>
        <w:rPr>
          <w:rFonts w:cs="David" w:hint="cs"/>
          <w:rtl/>
        </w:rPr>
      </w:pPr>
      <w:r w:rsidRPr="00F51FF7">
        <w:rPr>
          <w:rFonts w:cs="David" w:hint="cs"/>
          <w:rtl/>
        </w:rPr>
        <w:tab/>
        <w:t xml:space="preserve"> חבר הכנסת אריאל, אתה מוותר על זכות הדיבור שלך, אני מבינה.</w:t>
      </w:r>
    </w:p>
    <w:p w14:paraId="2A8043D2" w14:textId="77777777" w:rsidR="00F51FF7" w:rsidRPr="00F51FF7" w:rsidRDefault="00F51FF7" w:rsidP="00F51FF7">
      <w:pPr>
        <w:bidi/>
        <w:jc w:val="both"/>
        <w:rPr>
          <w:rFonts w:cs="David"/>
          <w:rtl/>
        </w:rPr>
      </w:pPr>
      <w:r w:rsidRPr="00F51FF7">
        <w:rPr>
          <w:rFonts w:cs="David"/>
          <w:rtl/>
        </w:rPr>
        <w:br/>
      </w:r>
      <w:r w:rsidRPr="00F51FF7">
        <w:rPr>
          <w:rFonts w:cs="David" w:hint="eastAsia"/>
          <w:u w:val="single"/>
          <w:rtl/>
        </w:rPr>
        <w:t>אורי</w:t>
      </w:r>
      <w:r w:rsidRPr="00F51FF7">
        <w:rPr>
          <w:rFonts w:cs="David"/>
          <w:u w:val="single"/>
          <w:rtl/>
        </w:rPr>
        <w:t xml:space="preserve"> אריאל:</w:t>
      </w:r>
    </w:p>
    <w:p w14:paraId="15B68624" w14:textId="77777777" w:rsidR="00F51FF7" w:rsidRPr="00F51FF7" w:rsidRDefault="00F51FF7" w:rsidP="00F51FF7">
      <w:pPr>
        <w:bidi/>
        <w:jc w:val="both"/>
        <w:rPr>
          <w:rFonts w:cs="David"/>
          <w:rtl/>
        </w:rPr>
      </w:pPr>
    </w:p>
    <w:p w14:paraId="1644C50F" w14:textId="77777777" w:rsidR="00F51FF7" w:rsidRPr="00F51FF7" w:rsidRDefault="00F51FF7" w:rsidP="00F51FF7">
      <w:pPr>
        <w:bidi/>
        <w:jc w:val="both"/>
        <w:rPr>
          <w:rFonts w:cs="David" w:hint="cs"/>
          <w:rtl/>
        </w:rPr>
      </w:pPr>
      <w:r w:rsidRPr="00F51FF7">
        <w:rPr>
          <w:rFonts w:cs="David"/>
          <w:rtl/>
        </w:rPr>
        <w:tab/>
      </w:r>
      <w:r w:rsidRPr="00F51FF7">
        <w:rPr>
          <w:rFonts w:cs="David" w:hint="cs"/>
          <w:rtl/>
        </w:rPr>
        <w:t xml:space="preserve"> שמעתי כמה שחולקים על זה באופן קשה. </w:t>
      </w:r>
    </w:p>
    <w:p w14:paraId="674889D8" w14:textId="77777777" w:rsidR="00F51FF7" w:rsidRPr="00F51FF7" w:rsidRDefault="00F51FF7" w:rsidP="00F51FF7">
      <w:pPr>
        <w:bidi/>
        <w:jc w:val="both"/>
        <w:rPr>
          <w:rFonts w:cs="David" w:hint="cs"/>
          <w:rtl/>
        </w:rPr>
      </w:pPr>
      <w:r w:rsidRPr="00F51FF7">
        <w:rPr>
          <w:rFonts w:cs="David"/>
          <w:rtl/>
        </w:rPr>
        <w:br/>
      </w:r>
      <w:r w:rsidRPr="00F51FF7">
        <w:rPr>
          <w:rFonts w:cs="David" w:hint="cs"/>
          <w:u w:val="single"/>
          <w:rtl/>
        </w:rPr>
        <w:t>זהבה גלאון:</w:t>
      </w:r>
    </w:p>
    <w:p w14:paraId="64DD028D" w14:textId="77777777" w:rsidR="00F51FF7" w:rsidRPr="00F51FF7" w:rsidRDefault="00F51FF7" w:rsidP="00F51FF7">
      <w:pPr>
        <w:bidi/>
        <w:jc w:val="both"/>
        <w:rPr>
          <w:rFonts w:cs="David" w:hint="cs"/>
          <w:rtl/>
        </w:rPr>
      </w:pPr>
    </w:p>
    <w:p w14:paraId="0DB7C852" w14:textId="77777777" w:rsidR="00F51FF7" w:rsidRPr="00F51FF7" w:rsidRDefault="00F51FF7" w:rsidP="00F51FF7">
      <w:pPr>
        <w:bidi/>
        <w:jc w:val="both"/>
        <w:rPr>
          <w:rFonts w:cs="David" w:hint="cs"/>
          <w:rtl/>
        </w:rPr>
      </w:pPr>
      <w:r w:rsidRPr="00F51FF7">
        <w:rPr>
          <w:rFonts w:cs="David" w:hint="cs"/>
          <w:rtl/>
        </w:rPr>
        <w:tab/>
        <w:t xml:space="preserve"> אתה יכול לקבוע שבמדינת ישראל יש אזרחים, יש אזרחים ערבים, זו גם מדינתם של כלל אזרחי המדינה - - -</w:t>
      </w:r>
    </w:p>
    <w:p w14:paraId="5E8CB73F" w14:textId="77777777" w:rsidR="00F51FF7" w:rsidRPr="00F51FF7" w:rsidRDefault="00F51FF7" w:rsidP="00F51FF7">
      <w:pPr>
        <w:bidi/>
        <w:jc w:val="both"/>
        <w:rPr>
          <w:rFonts w:cs="David" w:hint="cs"/>
          <w:rtl/>
        </w:rPr>
      </w:pPr>
      <w:r w:rsidRPr="00F51FF7">
        <w:rPr>
          <w:rFonts w:cs="David"/>
          <w:rtl/>
        </w:rPr>
        <w:br/>
      </w:r>
      <w:r w:rsidRPr="00F51FF7">
        <w:rPr>
          <w:rFonts w:cs="David" w:hint="cs"/>
          <w:u w:val="single"/>
          <w:rtl/>
        </w:rPr>
        <w:t>היו</w:t>
      </w:r>
      <w:r w:rsidRPr="00F51FF7">
        <w:rPr>
          <w:rFonts w:cs="David"/>
          <w:u w:val="single"/>
          <w:rtl/>
        </w:rPr>
        <w:t>"</w:t>
      </w:r>
      <w:r w:rsidRPr="00F51FF7">
        <w:rPr>
          <w:rFonts w:cs="David" w:hint="cs"/>
          <w:u w:val="single"/>
          <w:rtl/>
        </w:rPr>
        <w:t>ר רוחמה אברהם:</w:t>
      </w:r>
    </w:p>
    <w:p w14:paraId="575ED456" w14:textId="77777777" w:rsidR="00F51FF7" w:rsidRPr="00F51FF7" w:rsidRDefault="00F51FF7" w:rsidP="00F51FF7">
      <w:pPr>
        <w:bidi/>
        <w:jc w:val="both"/>
        <w:rPr>
          <w:rFonts w:cs="David" w:hint="cs"/>
          <w:rtl/>
        </w:rPr>
      </w:pPr>
    </w:p>
    <w:p w14:paraId="6C04C905" w14:textId="77777777" w:rsidR="00F51FF7" w:rsidRPr="00F51FF7" w:rsidRDefault="00F51FF7" w:rsidP="00F51FF7">
      <w:pPr>
        <w:bidi/>
        <w:jc w:val="both"/>
        <w:rPr>
          <w:rFonts w:cs="David" w:hint="cs"/>
          <w:rtl/>
        </w:rPr>
      </w:pPr>
      <w:r w:rsidRPr="00F51FF7">
        <w:rPr>
          <w:rFonts w:cs="David" w:hint="cs"/>
          <w:rtl/>
        </w:rPr>
        <w:tab/>
        <w:t xml:space="preserve"> ולכן. </w:t>
      </w:r>
    </w:p>
    <w:p w14:paraId="0EA0C698" w14:textId="77777777" w:rsidR="00F51FF7" w:rsidRPr="00F51FF7" w:rsidRDefault="00F51FF7" w:rsidP="00F51FF7">
      <w:pPr>
        <w:bidi/>
        <w:jc w:val="both"/>
        <w:rPr>
          <w:rFonts w:cs="David" w:hint="cs"/>
          <w:rtl/>
        </w:rPr>
      </w:pPr>
      <w:r w:rsidRPr="00F51FF7">
        <w:rPr>
          <w:rFonts w:cs="David"/>
          <w:rtl/>
        </w:rPr>
        <w:br/>
      </w:r>
      <w:r w:rsidRPr="00F51FF7">
        <w:rPr>
          <w:rFonts w:cs="David" w:hint="cs"/>
          <w:u w:val="single"/>
          <w:rtl/>
        </w:rPr>
        <w:t>זהבה גלאון:</w:t>
      </w:r>
    </w:p>
    <w:p w14:paraId="48EF7FC6" w14:textId="77777777" w:rsidR="00F51FF7" w:rsidRPr="00F51FF7" w:rsidRDefault="00F51FF7" w:rsidP="00F51FF7">
      <w:pPr>
        <w:bidi/>
        <w:jc w:val="both"/>
        <w:rPr>
          <w:rFonts w:cs="David" w:hint="cs"/>
          <w:rtl/>
        </w:rPr>
      </w:pPr>
    </w:p>
    <w:p w14:paraId="27059E81" w14:textId="77777777" w:rsidR="00F51FF7" w:rsidRPr="00F51FF7" w:rsidRDefault="00F51FF7" w:rsidP="00F51FF7">
      <w:pPr>
        <w:bidi/>
        <w:jc w:val="both"/>
        <w:rPr>
          <w:rFonts w:cs="David" w:hint="cs"/>
          <w:rtl/>
        </w:rPr>
      </w:pPr>
      <w:r w:rsidRPr="00F51FF7">
        <w:rPr>
          <w:rFonts w:cs="David" w:hint="cs"/>
          <w:rtl/>
        </w:rPr>
        <w:tab/>
        <w:t xml:space="preserve"> ולכן, הצעה כזאת, שבאה מטעמים כאלה </w:t>
      </w:r>
      <w:r w:rsidRPr="00F51FF7">
        <w:rPr>
          <w:rFonts w:cs="David"/>
          <w:rtl/>
        </w:rPr>
        <w:t>–</w:t>
      </w:r>
      <w:r w:rsidRPr="00F51FF7">
        <w:rPr>
          <w:rFonts w:cs="David" w:hint="cs"/>
          <w:rtl/>
        </w:rPr>
        <w:t xml:space="preserve"> ראוי היה לה שהיתה עפה מעל השולחן הזה בשנייה שהיא באה. אסור היה בכלל לתת להעלות מין הצעה כזאת, ולהגיע לדיון בהצעה כזאת. </w:t>
      </w:r>
    </w:p>
    <w:p w14:paraId="1D9E90F5" w14:textId="77777777" w:rsidR="00F51FF7" w:rsidRPr="00F51FF7" w:rsidRDefault="00F51FF7" w:rsidP="00F51FF7">
      <w:pPr>
        <w:bidi/>
        <w:jc w:val="both"/>
        <w:rPr>
          <w:rFonts w:cs="David"/>
          <w:rtl/>
        </w:rPr>
      </w:pPr>
      <w:r w:rsidRPr="00F51FF7">
        <w:rPr>
          <w:rFonts w:cs="David"/>
          <w:rtl/>
        </w:rPr>
        <w:br/>
      </w:r>
      <w:r w:rsidRPr="00F51FF7">
        <w:rPr>
          <w:rFonts w:cs="David" w:hint="eastAsia"/>
          <w:u w:val="single"/>
          <w:rtl/>
        </w:rPr>
        <w:t>אורי</w:t>
      </w:r>
      <w:r w:rsidRPr="00F51FF7">
        <w:rPr>
          <w:rFonts w:cs="David"/>
          <w:u w:val="single"/>
          <w:rtl/>
        </w:rPr>
        <w:t xml:space="preserve"> אריאל:</w:t>
      </w:r>
    </w:p>
    <w:p w14:paraId="672BD587" w14:textId="77777777" w:rsidR="00F51FF7" w:rsidRPr="00F51FF7" w:rsidRDefault="00F51FF7" w:rsidP="00F51FF7">
      <w:pPr>
        <w:bidi/>
        <w:jc w:val="both"/>
        <w:rPr>
          <w:rFonts w:cs="David"/>
          <w:rtl/>
        </w:rPr>
      </w:pPr>
    </w:p>
    <w:p w14:paraId="17AB83AC" w14:textId="77777777" w:rsidR="00F51FF7" w:rsidRPr="00F51FF7" w:rsidRDefault="00F51FF7" w:rsidP="00F51FF7">
      <w:pPr>
        <w:bidi/>
        <w:jc w:val="both"/>
        <w:rPr>
          <w:rFonts w:cs="David" w:hint="cs"/>
          <w:rtl/>
        </w:rPr>
      </w:pPr>
      <w:r w:rsidRPr="00F51FF7">
        <w:rPr>
          <w:rFonts w:cs="David"/>
          <w:rtl/>
        </w:rPr>
        <w:tab/>
      </w:r>
      <w:r w:rsidRPr="00F51FF7">
        <w:rPr>
          <w:rFonts w:cs="David" w:hint="cs"/>
          <w:rtl/>
        </w:rPr>
        <w:t xml:space="preserve"> עברנו לדיקטטורה...</w:t>
      </w:r>
    </w:p>
    <w:p w14:paraId="29E718FB" w14:textId="77777777" w:rsidR="00F51FF7" w:rsidRPr="00F51FF7" w:rsidRDefault="00F51FF7" w:rsidP="00F51FF7">
      <w:pPr>
        <w:bidi/>
        <w:jc w:val="both"/>
        <w:rPr>
          <w:rFonts w:cs="David" w:hint="cs"/>
          <w:rtl/>
        </w:rPr>
      </w:pPr>
      <w:r w:rsidRPr="00F51FF7">
        <w:rPr>
          <w:rFonts w:cs="David"/>
          <w:rtl/>
        </w:rPr>
        <w:br/>
      </w:r>
      <w:r w:rsidRPr="00F51FF7">
        <w:rPr>
          <w:rFonts w:cs="David" w:hint="cs"/>
          <w:u w:val="single"/>
          <w:rtl/>
        </w:rPr>
        <w:t>זהבה גלאון:</w:t>
      </w:r>
    </w:p>
    <w:p w14:paraId="21B61134" w14:textId="77777777" w:rsidR="00F51FF7" w:rsidRPr="00F51FF7" w:rsidRDefault="00F51FF7" w:rsidP="00F51FF7">
      <w:pPr>
        <w:bidi/>
        <w:jc w:val="both"/>
        <w:rPr>
          <w:rFonts w:cs="David" w:hint="cs"/>
          <w:rtl/>
        </w:rPr>
      </w:pPr>
    </w:p>
    <w:p w14:paraId="60BEBE52" w14:textId="77777777" w:rsidR="00F51FF7" w:rsidRPr="00F51FF7" w:rsidRDefault="00F51FF7" w:rsidP="00F51FF7">
      <w:pPr>
        <w:bidi/>
        <w:jc w:val="both"/>
        <w:rPr>
          <w:rFonts w:cs="David" w:hint="cs"/>
          <w:rtl/>
        </w:rPr>
      </w:pPr>
      <w:r w:rsidRPr="00F51FF7">
        <w:rPr>
          <w:rFonts w:cs="David" w:hint="cs"/>
          <w:rtl/>
        </w:rPr>
        <w:tab/>
        <w:t>לא, זה לא דיקטטורה. זו שערורייה.</w:t>
      </w:r>
    </w:p>
    <w:p w14:paraId="1098461B" w14:textId="77777777" w:rsidR="00F51FF7" w:rsidRPr="00F51FF7" w:rsidRDefault="00F51FF7" w:rsidP="00F51FF7">
      <w:pPr>
        <w:bidi/>
        <w:jc w:val="both"/>
        <w:rPr>
          <w:rFonts w:cs="David" w:hint="cs"/>
          <w:rtl/>
        </w:rPr>
      </w:pPr>
      <w:r w:rsidRPr="00F51FF7">
        <w:rPr>
          <w:rFonts w:cs="David"/>
          <w:rtl/>
        </w:rPr>
        <w:br/>
      </w:r>
      <w:r w:rsidRPr="00F51FF7">
        <w:rPr>
          <w:rFonts w:cs="David" w:hint="cs"/>
          <w:u w:val="single"/>
          <w:rtl/>
        </w:rPr>
        <w:t>היו</w:t>
      </w:r>
      <w:r w:rsidRPr="00F51FF7">
        <w:rPr>
          <w:rFonts w:cs="David"/>
          <w:u w:val="single"/>
          <w:rtl/>
        </w:rPr>
        <w:t>"</w:t>
      </w:r>
      <w:r w:rsidRPr="00F51FF7">
        <w:rPr>
          <w:rFonts w:cs="David" w:hint="cs"/>
          <w:u w:val="single"/>
          <w:rtl/>
        </w:rPr>
        <w:t>ר רוחמה אברהם:</w:t>
      </w:r>
    </w:p>
    <w:p w14:paraId="3CC62604" w14:textId="77777777" w:rsidR="00F51FF7" w:rsidRPr="00F51FF7" w:rsidRDefault="00F51FF7" w:rsidP="00F51FF7">
      <w:pPr>
        <w:bidi/>
        <w:jc w:val="both"/>
        <w:rPr>
          <w:rFonts w:cs="David" w:hint="cs"/>
          <w:rtl/>
        </w:rPr>
      </w:pPr>
    </w:p>
    <w:p w14:paraId="18AD47BD" w14:textId="77777777" w:rsidR="00F51FF7" w:rsidRPr="00F51FF7" w:rsidRDefault="00F51FF7" w:rsidP="00F51FF7">
      <w:pPr>
        <w:bidi/>
        <w:jc w:val="both"/>
        <w:rPr>
          <w:rFonts w:cs="David" w:hint="cs"/>
          <w:rtl/>
        </w:rPr>
      </w:pPr>
      <w:r w:rsidRPr="00F51FF7">
        <w:rPr>
          <w:rFonts w:cs="David" w:hint="cs"/>
          <w:rtl/>
        </w:rPr>
        <w:tab/>
        <w:t xml:space="preserve"> תודה רבה, חברת הכנסת גלאון. חברי חברי הכנסת, מחובתי כיושבת-ראש הוועדה הזאת, חברת הכנסת גלאון, להעלות כל בקשה של חברי הכנסת לפטור מחובת הנחה.  כאשר אני פותחת לדיון, על אחת כמה וכמה כאשר אני סבורה שהדיון הוא ראוי ונכון שחברי הכנסת יתבטאו בו, וזה לא נכון יהיה להביא למצב שבו אני אחליט אלו הצעות חוק אני מעלה ואלו הצעות חוק אני אינני מעלה </w:t>
      </w:r>
      <w:r w:rsidRPr="00F51FF7">
        <w:rPr>
          <w:rFonts w:cs="David"/>
          <w:rtl/>
        </w:rPr>
        <w:t>–</w:t>
      </w:r>
      <w:r w:rsidRPr="00F51FF7">
        <w:rPr>
          <w:rFonts w:cs="David" w:hint="cs"/>
          <w:rtl/>
        </w:rPr>
        <w:t xml:space="preserve"> על אחת כמה וכמה, כאשר המחלקה המשפטית הרי עוברת על כל חוק, והיא זאת שקובעת אם יש אפשרות להמשיך עם החוק הזה. </w:t>
      </w:r>
    </w:p>
    <w:p w14:paraId="4AA5E0CC" w14:textId="77777777" w:rsidR="00F51FF7" w:rsidRPr="00F51FF7" w:rsidRDefault="00F51FF7" w:rsidP="00F51FF7">
      <w:pPr>
        <w:bidi/>
        <w:jc w:val="both"/>
        <w:rPr>
          <w:rFonts w:cs="David" w:hint="cs"/>
          <w:rtl/>
        </w:rPr>
      </w:pPr>
    </w:p>
    <w:p w14:paraId="58ADC25B" w14:textId="77777777" w:rsidR="00F51FF7" w:rsidRPr="00F51FF7" w:rsidRDefault="00F51FF7" w:rsidP="00F51FF7">
      <w:pPr>
        <w:bidi/>
        <w:jc w:val="both"/>
        <w:rPr>
          <w:rFonts w:cs="David" w:hint="cs"/>
          <w:rtl/>
        </w:rPr>
      </w:pPr>
      <w:r w:rsidRPr="00F51FF7">
        <w:rPr>
          <w:rFonts w:cs="David" w:hint="cs"/>
          <w:rtl/>
        </w:rPr>
        <w:tab/>
        <w:t xml:space="preserve">לכן, זה מחובתי. אני חושבת שאין לי כאן שיקולים </w:t>
      </w:r>
      <w:r w:rsidRPr="00F51FF7">
        <w:rPr>
          <w:rFonts w:cs="David"/>
          <w:rtl/>
        </w:rPr>
        <w:t>–</w:t>
      </w:r>
      <w:r w:rsidRPr="00F51FF7">
        <w:rPr>
          <w:rFonts w:cs="David" w:hint="cs"/>
          <w:rtl/>
        </w:rPr>
        <w:t xml:space="preserve"> לא אופוזיציוניים ולא קואליציוניים- וכל חבר כנסת שמבקש, יש לו את הזכות לקבל זאת. </w:t>
      </w:r>
    </w:p>
    <w:p w14:paraId="1D060B81" w14:textId="77777777" w:rsidR="00F51FF7" w:rsidRPr="00F51FF7" w:rsidRDefault="00F51FF7" w:rsidP="00F51FF7">
      <w:pPr>
        <w:bidi/>
        <w:jc w:val="both"/>
        <w:rPr>
          <w:rFonts w:cs="David" w:hint="cs"/>
          <w:rtl/>
        </w:rPr>
      </w:pPr>
      <w:r w:rsidRPr="00F51FF7">
        <w:rPr>
          <w:rFonts w:cs="David"/>
          <w:rtl/>
        </w:rPr>
        <w:br/>
      </w:r>
      <w:r w:rsidRPr="00F51FF7">
        <w:rPr>
          <w:rFonts w:cs="David" w:hint="cs"/>
          <w:u w:val="single"/>
          <w:rtl/>
        </w:rPr>
        <w:t>זהבה גלאון:</w:t>
      </w:r>
    </w:p>
    <w:p w14:paraId="0BF423AA" w14:textId="77777777" w:rsidR="00F51FF7" w:rsidRPr="00F51FF7" w:rsidRDefault="00F51FF7" w:rsidP="00F51FF7">
      <w:pPr>
        <w:bidi/>
        <w:jc w:val="both"/>
        <w:rPr>
          <w:rFonts w:cs="David" w:hint="cs"/>
          <w:rtl/>
        </w:rPr>
      </w:pPr>
    </w:p>
    <w:p w14:paraId="3008F565" w14:textId="77777777" w:rsidR="00F51FF7" w:rsidRPr="00F51FF7" w:rsidRDefault="00F51FF7" w:rsidP="00F51FF7">
      <w:pPr>
        <w:bidi/>
        <w:jc w:val="both"/>
        <w:rPr>
          <w:rFonts w:cs="David" w:hint="cs"/>
          <w:rtl/>
        </w:rPr>
      </w:pPr>
      <w:r w:rsidRPr="00F51FF7">
        <w:rPr>
          <w:rFonts w:cs="David" w:hint="cs"/>
          <w:rtl/>
        </w:rPr>
        <w:tab/>
        <w:t xml:space="preserve"> זה כישלון מוסרי של הבית הזה ושל הלשכה המשפטית, שנותנת להצעות כאלה לעלות. </w:t>
      </w:r>
    </w:p>
    <w:p w14:paraId="62BAE5DA" w14:textId="77777777" w:rsidR="00F51FF7" w:rsidRPr="00F51FF7" w:rsidRDefault="00F51FF7" w:rsidP="00F51FF7">
      <w:pPr>
        <w:bidi/>
        <w:jc w:val="both"/>
        <w:rPr>
          <w:rFonts w:cs="David"/>
          <w:rtl/>
        </w:rPr>
      </w:pPr>
      <w:r w:rsidRPr="00F51FF7">
        <w:rPr>
          <w:rFonts w:cs="David"/>
          <w:rtl/>
        </w:rPr>
        <w:br/>
      </w:r>
      <w:r w:rsidRPr="00F51FF7">
        <w:rPr>
          <w:rFonts w:cs="David" w:hint="eastAsia"/>
          <w:u w:val="single"/>
          <w:rtl/>
        </w:rPr>
        <w:t>אורי</w:t>
      </w:r>
      <w:r w:rsidRPr="00F51FF7">
        <w:rPr>
          <w:rFonts w:cs="David"/>
          <w:u w:val="single"/>
          <w:rtl/>
        </w:rPr>
        <w:t xml:space="preserve"> אריאל:</w:t>
      </w:r>
    </w:p>
    <w:p w14:paraId="3710C4F2" w14:textId="77777777" w:rsidR="00F51FF7" w:rsidRPr="00F51FF7" w:rsidRDefault="00F51FF7" w:rsidP="00F51FF7">
      <w:pPr>
        <w:bidi/>
        <w:jc w:val="both"/>
        <w:rPr>
          <w:rFonts w:cs="David"/>
          <w:rtl/>
        </w:rPr>
      </w:pPr>
    </w:p>
    <w:p w14:paraId="19604F35" w14:textId="77777777" w:rsidR="00F51FF7" w:rsidRPr="00F51FF7" w:rsidRDefault="00F51FF7" w:rsidP="00F51FF7">
      <w:pPr>
        <w:bidi/>
        <w:jc w:val="both"/>
        <w:rPr>
          <w:rFonts w:cs="David" w:hint="cs"/>
          <w:rtl/>
        </w:rPr>
      </w:pPr>
      <w:r w:rsidRPr="00F51FF7">
        <w:rPr>
          <w:rFonts w:cs="David"/>
          <w:rtl/>
        </w:rPr>
        <w:tab/>
      </w:r>
      <w:r w:rsidRPr="00F51FF7">
        <w:rPr>
          <w:rFonts w:cs="David" w:hint="cs"/>
          <w:rtl/>
        </w:rPr>
        <w:t>אבל תסלחי לי, זה הלשכה המשפטית. למה את פונה אליה?</w:t>
      </w:r>
    </w:p>
    <w:p w14:paraId="1ECB6F2F" w14:textId="77777777" w:rsidR="00F51FF7" w:rsidRPr="00F51FF7" w:rsidRDefault="00F51FF7" w:rsidP="00F51FF7">
      <w:pPr>
        <w:bidi/>
        <w:jc w:val="both"/>
        <w:rPr>
          <w:rFonts w:cs="David" w:hint="cs"/>
          <w:rtl/>
        </w:rPr>
      </w:pPr>
      <w:r w:rsidRPr="00F51FF7">
        <w:rPr>
          <w:rFonts w:cs="David"/>
          <w:rtl/>
        </w:rPr>
        <w:br/>
      </w:r>
      <w:r w:rsidRPr="00F51FF7">
        <w:rPr>
          <w:rFonts w:cs="David" w:hint="cs"/>
          <w:u w:val="single"/>
          <w:rtl/>
        </w:rPr>
        <w:t>זהבה גלאון:</w:t>
      </w:r>
    </w:p>
    <w:p w14:paraId="7D752A1F" w14:textId="77777777" w:rsidR="00F51FF7" w:rsidRPr="00F51FF7" w:rsidRDefault="00F51FF7" w:rsidP="00F51FF7">
      <w:pPr>
        <w:bidi/>
        <w:jc w:val="both"/>
        <w:rPr>
          <w:rFonts w:cs="David" w:hint="cs"/>
          <w:rtl/>
        </w:rPr>
      </w:pPr>
    </w:p>
    <w:p w14:paraId="12DDF57B" w14:textId="77777777" w:rsidR="00F51FF7" w:rsidRPr="00F51FF7" w:rsidRDefault="00F51FF7" w:rsidP="00F51FF7">
      <w:pPr>
        <w:bidi/>
        <w:jc w:val="both"/>
        <w:rPr>
          <w:rFonts w:cs="David" w:hint="cs"/>
          <w:rtl/>
        </w:rPr>
      </w:pPr>
      <w:r w:rsidRPr="00F51FF7">
        <w:rPr>
          <w:rFonts w:cs="David" w:hint="cs"/>
          <w:rtl/>
        </w:rPr>
        <w:tab/>
        <w:t>תסלח לי, אני אחליט למי אני פונה, בכל הכבוד לך.</w:t>
      </w:r>
    </w:p>
    <w:p w14:paraId="681F19DE" w14:textId="77777777" w:rsidR="00F51FF7" w:rsidRPr="00F51FF7" w:rsidRDefault="00F51FF7" w:rsidP="00F51FF7">
      <w:pPr>
        <w:bidi/>
        <w:jc w:val="both"/>
        <w:rPr>
          <w:rFonts w:cs="David"/>
          <w:rtl/>
        </w:rPr>
      </w:pPr>
      <w:r w:rsidRPr="00F51FF7">
        <w:rPr>
          <w:rFonts w:cs="David"/>
          <w:rtl/>
        </w:rPr>
        <w:br/>
      </w:r>
      <w:r w:rsidRPr="00F51FF7">
        <w:rPr>
          <w:rFonts w:cs="David" w:hint="eastAsia"/>
          <w:u w:val="single"/>
          <w:rtl/>
        </w:rPr>
        <w:t>אורי</w:t>
      </w:r>
      <w:r w:rsidRPr="00F51FF7">
        <w:rPr>
          <w:rFonts w:cs="David"/>
          <w:u w:val="single"/>
          <w:rtl/>
        </w:rPr>
        <w:t xml:space="preserve"> אריאל:</w:t>
      </w:r>
    </w:p>
    <w:p w14:paraId="0C303D9B" w14:textId="77777777" w:rsidR="00F51FF7" w:rsidRPr="00F51FF7" w:rsidRDefault="00F51FF7" w:rsidP="00F51FF7">
      <w:pPr>
        <w:bidi/>
        <w:jc w:val="both"/>
        <w:rPr>
          <w:rFonts w:cs="David"/>
          <w:rtl/>
        </w:rPr>
      </w:pPr>
    </w:p>
    <w:p w14:paraId="31B822A0" w14:textId="77777777" w:rsidR="00F51FF7" w:rsidRPr="00F51FF7" w:rsidRDefault="00F51FF7" w:rsidP="00F51FF7">
      <w:pPr>
        <w:bidi/>
        <w:jc w:val="both"/>
        <w:rPr>
          <w:rFonts w:cs="David" w:hint="cs"/>
          <w:rtl/>
        </w:rPr>
      </w:pPr>
      <w:r w:rsidRPr="00F51FF7">
        <w:rPr>
          <w:rFonts w:cs="David"/>
          <w:rtl/>
        </w:rPr>
        <w:tab/>
      </w:r>
      <w:r w:rsidRPr="00F51FF7">
        <w:rPr>
          <w:rFonts w:cs="David" w:hint="cs"/>
          <w:rtl/>
        </w:rPr>
        <w:t xml:space="preserve"> אם הלשכה המשפטית אישרה את זה </w:t>
      </w:r>
      <w:r w:rsidRPr="00F51FF7">
        <w:rPr>
          <w:rFonts w:cs="David"/>
          <w:rtl/>
        </w:rPr>
        <w:t>–</w:t>
      </w:r>
      <w:r w:rsidRPr="00F51FF7">
        <w:rPr>
          <w:rFonts w:cs="David" w:hint="cs"/>
          <w:rtl/>
        </w:rPr>
        <w:t xml:space="preserve"> תדברי איתה.</w:t>
      </w:r>
    </w:p>
    <w:p w14:paraId="00151A43" w14:textId="77777777" w:rsidR="00F51FF7" w:rsidRPr="00F51FF7" w:rsidRDefault="00F51FF7" w:rsidP="00F51FF7">
      <w:pPr>
        <w:bidi/>
        <w:jc w:val="both"/>
        <w:rPr>
          <w:rFonts w:cs="David" w:hint="cs"/>
          <w:rtl/>
        </w:rPr>
      </w:pPr>
      <w:r w:rsidRPr="00F51FF7">
        <w:rPr>
          <w:rFonts w:cs="David"/>
          <w:rtl/>
        </w:rPr>
        <w:br/>
      </w:r>
      <w:r w:rsidRPr="00F51FF7">
        <w:rPr>
          <w:rFonts w:cs="David" w:hint="cs"/>
          <w:u w:val="single"/>
          <w:rtl/>
        </w:rPr>
        <w:t>זהבה גלאון:</w:t>
      </w:r>
    </w:p>
    <w:p w14:paraId="449D306A" w14:textId="77777777" w:rsidR="00F51FF7" w:rsidRPr="00F51FF7" w:rsidRDefault="00F51FF7" w:rsidP="00F51FF7">
      <w:pPr>
        <w:bidi/>
        <w:jc w:val="both"/>
        <w:rPr>
          <w:rFonts w:cs="David" w:hint="cs"/>
          <w:rtl/>
        </w:rPr>
      </w:pPr>
    </w:p>
    <w:p w14:paraId="5D573590" w14:textId="77777777" w:rsidR="00F51FF7" w:rsidRPr="00F51FF7" w:rsidRDefault="00F51FF7" w:rsidP="00F51FF7">
      <w:pPr>
        <w:bidi/>
        <w:jc w:val="both"/>
        <w:rPr>
          <w:rFonts w:cs="David" w:hint="cs"/>
          <w:rtl/>
        </w:rPr>
      </w:pPr>
      <w:r w:rsidRPr="00F51FF7">
        <w:rPr>
          <w:rFonts w:cs="David" w:hint="cs"/>
          <w:rtl/>
        </w:rPr>
        <w:tab/>
        <w:t xml:space="preserve"> זה כישלון מוסרי של הלשכה המשפטית, שמאפשרת - - -</w:t>
      </w:r>
    </w:p>
    <w:p w14:paraId="75AEC1BB" w14:textId="77777777" w:rsidR="00F51FF7" w:rsidRPr="00F51FF7" w:rsidRDefault="00F51FF7" w:rsidP="00F51FF7">
      <w:pPr>
        <w:bidi/>
        <w:jc w:val="both"/>
        <w:rPr>
          <w:rFonts w:cs="David" w:hint="cs"/>
          <w:rtl/>
        </w:rPr>
      </w:pPr>
      <w:r w:rsidRPr="00F51FF7">
        <w:rPr>
          <w:rFonts w:cs="David"/>
          <w:rtl/>
        </w:rPr>
        <w:br/>
      </w:r>
      <w:r w:rsidRPr="00F51FF7">
        <w:rPr>
          <w:rFonts w:cs="David" w:hint="cs"/>
          <w:u w:val="single"/>
          <w:rtl/>
        </w:rPr>
        <w:t>היו</w:t>
      </w:r>
      <w:r w:rsidRPr="00F51FF7">
        <w:rPr>
          <w:rFonts w:cs="David"/>
          <w:u w:val="single"/>
          <w:rtl/>
        </w:rPr>
        <w:t>"</w:t>
      </w:r>
      <w:r w:rsidRPr="00F51FF7">
        <w:rPr>
          <w:rFonts w:cs="David" w:hint="cs"/>
          <w:u w:val="single"/>
          <w:rtl/>
        </w:rPr>
        <w:t>ר רוחמה אברהם:</w:t>
      </w:r>
    </w:p>
    <w:p w14:paraId="4C4B1CC4" w14:textId="77777777" w:rsidR="00F51FF7" w:rsidRPr="00F51FF7" w:rsidRDefault="00F51FF7" w:rsidP="00F51FF7">
      <w:pPr>
        <w:bidi/>
        <w:jc w:val="both"/>
        <w:rPr>
          <w:rFonts w:cs="David" w:hint="cs"/>
          <w:rtl/>
        </w:rPr>
      </w:pPr>
    </w:p>
    <w:p w14:paraId="789B7287" w14:textId="77777777" w:rsidR="00F51FF7" w:rsidRPr="00F51FF7" w:rsidRDefault="00F51FF7" w:rsidP="00F51FF7">
      <w:pPr>
        <w:bidi/>
        <w:jc w:val="both"/>
        <w:rPr>
          <w:rFonts w:cs="David" w:hint="cs"/>
          <w:rtl/>
        </w:rPr>
      </w:pPr>
      <w:r w:rsidRPr="00F51FF7">
        <w:rPr>
          <w:rFonts w:cs="David" w:hint="cs"/>
          <w:rtl/>
        </w:rPr>
        <w:tab/>
        <w:t xml:space="preserve"> תודה רבה, חברת הכנסת גלאון, אני עוברת לדובר הבא. מכיוון שרשימת הדוברים היא ארוכה, אני מקציבה מעתה שלוש דקות לכל דובר. חבר הכנסת אחמד טיבי, בבקשה.</w:t>
      </w:r>
    </w:p>
    <w:p w14:paraId="7E859163" w14:textId="77777777" w:rsidR="00F51FF7" w:rsidRPr="00F51FF7" w:rsidRDefault="00F51FF7" w:rsidP="00F51FF7">
      <w:pPr>
        <w:bidi/>
        <w:jc w:val="both"/>
        <w:rPr>
          <w:rFonts w:cs="David" w:hint="cs"/>
          <w:rtl/>
        </w:rPr>
      </w:pPr>
      <w:r w:rsidRPr="00F51FF7">
        <w:rPr>
          <w:rFonts w:cs="David"/>
          <w:rtl/>
        </w:rPr>
        <w:br/>
      </w:r>
      <w:r w:rsidRPr="00F51FF7">
        <w:rPr>
          <w:rFonts w:cs="David" w:hint="cs"/>
          <w:u w:val="single"/>
          <w:rtl/>
        </w:rPr>
        <w:t>אחמד טיבי:</w:t>
      </w:r>
    </w:p>
    <w:p w14:paraId="652775FA" w14:textId="77777777" w:rsidR="00F51FF7" w:rsidRPr="00F51FF7" w:rsidRDefault="00F51FF7" w:rsidP="00F51FF7">
      <w:pPr>
        <w:bidi/>
        <w:jc w:val="both"/>
        <w:rPr>
          <w:rFonts w:cs="David" w:hint="cs"/>
          <w:rtl/>
        </w:rPr>
      </w:pPr>
    </w:p>
    <w:p w14:paraId="35E5F121" w14:textId="77777777" w:rsidR="00F51FF7" w:rsidRPr="00F51FF7" w:rsidRDefault="00F51FF7" w:rsidP="00F51FF7">
      <w:pPr>
        <w:bidi/>
        <w:jc w:val="both"/>
        <w:rPr>
          <w:rFonts w:cs="David" w:hint="cs"/>
          <w:rtl/>
        </w:rPr>
      </w:pPr>
      <w:r w:rsidRPr="00F51FF7">
        <w:rPr>
          <w:rFonts w:cs="David" w:hint="cs"/>
          <w:rtl/>
        </w:rPr>
        <w:tab/>
        <w:t xml:space="preserve">תודה, גברתי. אני אתחיל בעניינים הטכניים והטקטיים, למרות שמקובל שמפלגות אסטרטגיות לא עוסקות בעניינים טקטיים. </w:t>
      </w:r>
    </w:p>
    <w:p w14:paraId="51605BC0" w14:textId="77777777" w:rsidR="00F51FF7" w:rsidRPr="00F51FF7" w:rsidRDefault="00F51FF7" w:rsidP="00F51FF7">
      <w:pPr>
        <w:bidi/>
        <w:jc w:val="both"/>
        <w:rPr>
          <w:rFonts w:cs="David" w:hint="cs"/>
          <w:rtl/>
        </w:rPr>
      </w:pPr>
    </w:p>
    <w:p w14:paraId="78ACA9A4" w14:textId="77777777" w:rsidR="00F51FF7" w:rsidRPr="00F51FF7" w:rsidRDefault="00F51FF7" w:rsidP="00F51FF7">
      <w:pPr>
        <w:bidi/>
        <w:jc w:val="both"/>
        <w:rPr>
          <w:rFonts w:cs="David" w:hint="cs"/>
          <w:rtl/>
        </w:rPr>
      </w:pPr>
      <w:r w:rsidRPr="00F51FF7">
        <w:rPr>
          <w:rFonts w:cs="David" w:hint="cs"/>
          <w:rtl/>
        </w:rPr>
        <w:tab/>
        <w:t>אל</w:t>
      </w:r>
      <w:r w:rsidRPr="00F51FF7">
        <w:rPr>
          <w:rFonts w:cs="David"/>
          <w:rtl/>
        </w:rPr>
        <w:t>"</w:t>
      </w:r>
      <w:r w:rsidRPr="00F51FF7">
        <w:rPr>
          <w:rFonts w:cs="David" w:hint="cs"/>
          <w:rtl/>
        </w:rPr>
        <w:t xml:space="preserve">ף, זו כבר הפרה של ההסכם הקואליציוני </w:t>
      </w:r>
      <w:r w:rsidRPr="00F51FF7">
        <w:rPr>
          <w:rFonts w:cs="David"/>
          <w:rtl/>
        </w:rPr>
        <w:t>–</w:t>
      </w:r>
      <w:r w:rsidRPr="00F51FF7">
        <w:rPr>
          <w:rFonts w:cs="David" w:hint="cs"/>
          <w:rtl/>
        </w:rPr>
        <w:t xml:space="preserve"> שינוי חוק יסוד - יושב-ראש הסיעה של מפלגה קואליציונית מגישה הצעת חוק שהיא הפרה בוטה של ההסכם הקואליציוני, ויושב-ראש הקואליציה שותף לאותה הצעת חוק. עוד לא נולד דבר כזה. זה מעניין. </w:t>
      </w:r>
    </w:p>
    <w:p w14:paraId="12F4F111" w14:textId="77777777" w:rsidR="00F51FF7" w:rsidRPr="00F51FF7" w:rsidRDefault="00F51FF7" w:rsidP="00F51FF7">
      <w:pPr>
        <w:bidi/>
        <w:jc w:val="both"/>
        <w:rPr>
          <w:rFonts w:cs="David"/>
          <w:rtl/>
        </w:rPr>
      </w:pPr>
      <w:r w:rsidRPr="00F51FF7">
        <w:rPr>
          <w:rFonts w:cs="David"/>
          <w:rtl/>
        </w:rPr>
        <w:br/>
      </w:r>
      <w:r w:rsidRPr="00F51FF7">
        <w:rPr>
          <w:rFonts w:cs="David" w:hint="eastAsia"/>
          <w:u w:val="single"/>
          <w:rtl/>
        </w:rPr>
        <w:t>אורי</w:t>
      </w:r>
      <w:r w:rsidRPr="00F51FF7">
        <w:rPr>
          <w:rFonts w:cs="David"/>
          <w:u w:val="single"/>
          <w:rtl/>
        </w:rPr>
        <w:t xml:space="preserve"> אריאל:</w:t>
      </w:r>
    </w:p>
    <w:p w14:paraId="59D0CFA6" w14:textId="77777777" w:rsidR="00F51FF7" w:rsidRPr="00F51FF7" w:rsidRDefault="00F51FF7" w:rsidP="00F51FF7">
      <w:pPr>
        <w:bidi/>
        <w:jc w:val="both"/>
        <w:rPr>
          <w:rFonts w:cs="David"/>
          <w:rtl/>
        </w:rPr>
      </w:pPr>
    </w:p>
    <w:p w14:paraId="3ABAEF2B" w14:textId="77777777" w:rsidR="00F51FF7" w:rsidRPr="00F51FF7" w:rsidRDefault="00F51FF7" w:rsidP="00F51FF7">
      <w:pPr>
        <w:bidi/>
        <w:jc w:val="both"/>
        <w:rPr>
          <w:rFonts w:cs="David" w:hint="cs"/>
          <w:rtl/>
        </w:rPr>
      </w:pPr>
      <w:r w:rsidRPr="00F51FF7">
        <w:rPr>
          <w:rFonts w:cs="David"/>
          <w:rtl/>
        </w:rPr>
        <w:tab/>
      </w:r>
      <w:r w:rsidRPr="00F51FF7">
        <w:rPr>
          <w:rFonts w:cs="David" w:hint="cs"/>
          <w:rtl/>
        </w:rPr>
        <w:t xml:space="preserve"> הם עוד לא בקואליציה. </w:t>
      </w:r>
    </w:p>
    <w:p w14:paraId="3076129F" w14:textId="77777777" w:rsidR="00F51FF7" w:rsidRPr="00F51FF7" w:rsidRDefault="00F51FF7" w:rsidP="00F51FF7">
      <w:pPr>
        <w:bidi/>
        <w:jc w:val="both"/>
        <w:rPr>
          <w:rFonts w:cs="David" w:hint="cs"/>
          <w:rtl/>
        </w:rPr>
      </w:pPr>
      <w:r w:rsidRPr="00F51FF7">
        <w:rPr>
          <w:rFonts w:cs="David"/>
          <w:rtl/>
        </w:rPr>
        <w:br/>
      </w:r>
      <w:r w:rsidRPr="00F51FF7">
        <w:rPr>
          <w:rFonts w:cs="David" w:hint="cs"/>
          <w:u w:val="single"/>
          <w:rtl/>
        </w:rPr>
        <w:t>אחמד טיבי:</w:t>
      </w:r>
    </w:p>
    <w:p w14:paraId="3CB53AF9" w14:textId="77777777" w:rsidR="00F51FF7" w:rsidRPr="00F51FF7" w:rsidRDefault="00F51FF7" w:rsidP="00F51FF7">
      <w:pPr>
        <w:bidi/>
        <w:jc w:val="both"/>
        <w:rPr>
          <w:rFonts w:cs="David" w:hint="cs"/>
          <w:rtl/>
        </w:rPr>
      </w:pPr>
    </w:p>
    <w:p w14:paraId="0FA43ACD" w14:textId="77777777" w:rsidR="00F51FF7" w:rsidRPr="00F51FF7" w:rsidRDefault="00F51FF7" w:rsidP="00F51FF7">
      <w:pPr>
        <w:bidi/>
        <w:jc w:val="both"/>
        <w:rPr>
          <w:rFonts w:cs="David" w:hint="cs"/>
          <w:rtl/>
        </w:rPr>
      </w:pPr>
      <w:r w:rsidRPr="00F51FF7">
        <w:rPr>
          <w:rFonts w:cs="David" w:hint="cs"/>
          <w:rtl/>
        </w:rPr>
        <w:tab/>
        <w:t xml:space="preserve"> אבל חתמו. כבר חתמו, יש חתימה </w:t>
      </w:r>
      <w:r w:rsidRPr="00F51FF7">
        <w:rPr>
          <w:rFonts w:cs="David"/>
          <w:rtl/>
        </w:rPr>
        <w:t>–</w:t>
      </w:r>
      <w:r w:rsidRPr="00F51FF7">
        <w:rPr>
          <w:rFonts w:cs="David" w:hint="cs"/>
          <w:rtl/>
        </w:rPr>
        <w:t xml:space="preserve"> גם של ראש הממשלה וגם של האסטרטג. חתמו. </w:t>
      </w:r>
    </w:p>
    <w:p w14:paraId="2A7083DF" w14:textId="77777777" w:rsidR="00F51FF7" w:rsidRPr="00F51FF7" w:rsidRDefault="00F51FF7" w:rsidP="00F51FF7">
      <w:pPr>
        <w:pStyle w:val="Heading5"/>
        <w:rPr>
          <w:rFonts w:hint="cs"/>
          <w:rtl/>
        </w:rPr>
      </w:pPr>
      <w:r w:rsidRPr="00F51FF7">
        <w:rPr>
          <w:rtl/>
        </w:rPr>
        <w:br/>
      </w:r>
      <w:r w:rsidRPr="00F51FF7">
        <w:rPr>
          <w:rFonts w:hint="cs"/>
          <w:u w:val="single"/>
          <w:rtl/>
        </w:rPr>
        <w:t>אסתרינה טרטמן:</w:t>
      </w:r>
    </w:p>
    <w:p w14:paraId="397FBABC" w14:textId="77777777" w:rsidR="00F51FF7" w:rsidRPr="00F51FF7" w:rsidRDefault="00F51FF7" w:rsidP="00F51FF7">
      <w:pPr>
        <w:pStyle w:val="Heading5"/>
        <w:rPr>
          <w:rFonts w:hint="cs"/>
          <w:rtl/>
        </w:rPr>
      </w:pPr>
    </w:p>
    <w:p w14:paraId="742B8507" w14:textId="77777777" w:rsidR="00F51FF7" w:rsidRPr="00F51FF7" w:rsidRDefault="00F51FF7" w:rsidP="00F51FF7">
      <w:pPr>
        <w:bidi/>
        <w:jc w:val="both"/>
        <w:rPr>
          <w:rFonts w:cs="David" w:hint="cs"/>
          <w:rtl/>
        </w:rPr>
      </w:pPr>
      <w:r w:rsidRPr="00F51FF7">
        <w:rPr>
          <w:rFonts w:cs="David" w:hint="cs"/>
          <w:rtl/>
        </w:rPr>
        <w:tab/>
        <w:t xml:space="preserve"> גם סעיפים קלוקלים צריך לתקן. </w:t>
      </w:r>
    </w:p>
    <w:p w14:paraId="449B495D" w14:textId="77777777" w:rsidR="00F51FF7" w:rsidRPr="00F51FF7" w:rsidRDefault="00F51FF7" w:rsidP="00F51FF7">
      <w:pPr>
        <w:bidi/>
        <w:jc w:val="both"/>
        <w:rPr>
          <w:rFonts w:cs="David" w:hint="cs"/>
          <w:rtl/>
        </w:rPr>
      </w:pPr>
      <w:r w:rsidRPr="00F51FF7">
        <w:rPr>
          <w:rFonts w:cs="David"/>
          <w:rtl/>
        </w:rPr>
        <w:br/>
      </w:r>
      <w:r w:rsidRPr="00F51FF7">
        <w:rPr>
          <w:rFonts w:cs="David" w:hint="cs"/>
          <w:u w:val="single"/>
          <w:rtl/>
        </w:rPr>
        <w:t>אחמד טיבי:</w:t>
      </w:r>
    </w:p>
    <w:p w14:paraId="145A5D50" w14:textId="77777777" w:rsidR="00F51FF7" w:rsidRPr="00F51FF7" w:rsidRDefault="00F51FF7" w:rsidP="00F51FF7">
      <w:pPr>
        <w:bidi/>
        <w:jc w:val="both"/>
        <w:rPr>
          <w:rFonts w:cs="David" w:hint="cs"/>
          <w:rtl/>
        </w:rPr>
      </w:pPr>
    </w:p>
    <w:p w14:paraId="69BA8872" w14:textId="77777777" w:rsidR="00F51FF7" w:rsidRPr="00F51FF7" w:rsidRDefault="00F51FF7" w:rsidP="00F51FF7">
      <w:pPr>
        <w:bidi/>
        <w:jc w:val="both"/>
        <w:rPr>
          <w:rFonts w:cs="David" w:hint="cs"/>
          <w:rtl/>
        </w:rPr>
      </w:pPr>
      <w:r w:rsidRPr="00F51FF7">
        <w:rPr>
          <w:rFonts w:cs="David" w:hint="cs"/>
          <w:rtl/>
        </w:rPr>
        <w:tab/>
        <w:t xml:space="preserve"> עכשיו לא לנושאים הטכניים והקואליציוניים. ההצעה הזאת ממש לא מפתיעה, גברתי היושבת-ראש וגברתי יושבת-ראש הכנסת. היא עולה בקנה אחד עם אווירה שיש כאן </w:t>
      </w:r>
      <w:r w:rsidRPr="00F51FF7">
        <w:rPr>
          <w:rFonts w:cs="David"/>
          <w:rtl/>
        </w:rPr>
        <w:t>–</w:t>
      </w:r>
      <w:r w:rsidRPr="00F51FF7">
        <w:rPr>
          <w:rFonts w:cs="David" w:hint="cs"/>
          <w:rtl/>
        </w:rPr>
        <w:t xml:space="preserve"> גם בארץ- ועם האווירה והצעד של צירופה של </w:t>
      </w:r>
      <w:r w:rsidRPr="00F51FF7">
        <w:rPr>
          <w:rFonts w:cs="David"/>
          <w:rtl/>
        </w:rPr>
        <w:t>–</w:t>
      </w:r>
      <w:r w:rsidRPr="00F51FF7">
        <w:rPr>
          <w:rFonts w:cs="David" w:hint="cs"/>
          <w:rtl/>
        </w:rPr>
        <w:t xml:space="preserve"> אמרתי: מפ</w:t>
      </w:r>
      <w:r w:rsidRPr="00F51FF7">
        <w:rPr>
          <w:rFonts w:cs="David"/>
          <w:rtl/>
        </w:rPr>
        <w:t>"</w:t>
      </w:r>
      <w:r w:rsidRPr="00F51FF7">
        <w:rPr>
          <w:rFonts w:cs="David" w:hint="cs"/>
          <w:rtl/>
        </w:rPr>
        <w:t xml:space="preserve">י, המפלגה הפשיסטית הישראלית </w:t>
      </w:r>
      <w:r w:rsidRPr="00F51FF7">
        <w:rPr>
          <w:rFonts w:cs="David"/>
          <w:rtl/>
        </w:rPr>
        <w:t>–</w:t>
      </w:r>
      <w:r w:rsidRPr="00F51FF7">
        <w:rPr>
          <w:rFonts w:cs="David" w:hint="cs"/>
          <w:rtl/>
        </w:rPr>
        <w:t xml:space="preserve"> לקואליציה. </w:t>
      </w:r>
    </w:p>
    <w:p w14:paraId="34117B12" w14:textId="77777777" w:rsidR="00F51FF7" w:rsidRPr="00F51FF7" w:rsidRDefault="00F51FF7" w:rsidP="00F51FF7">
      <w:pPr>
        <w:bidi/>
        <w:jc w:val="both"/>
        <w:rPr>
          <w:rFonts w:cs="David" w:hint="cs"/>
          <w:rtl/>
        </w:rPr>
      </w:pPr>
    </w:p>
    <w:p w14:paraId="1DAB2C78" w14:textId="77777777" w:rsidR="00F51FF7" w:rsidRPr="00F51FF7" w:rsidRDefault="00F51FF7" w:rsidP="00F51FF7">
      <w:pPr>
        <w:bidi/>
        <w:jc w:val="both"/>
        <w:rPr>
          <w:rFonts w:cs="David" w:hint="cs"/>
          <w:rtl/>
        </w:rPr>
      </w:pPr>
      <w:r w:rsidRPr="00F51FF7">
        <w:rPr>
          <w:rFonts w:cs="David" w:hint="cs"/>
          <w:rtl/>
        </w:rPr>
        <w:tab/>
        <w:t xml:space="preserve">יש ניסיון להעלות את אחוז החסימה ל- 10%, ל- 4%, שמטרתו לרסק את הייצוג הפרלמנטרי הערבי בכנסת, וההצעה הזאת באה כדי לסלק חברי כנסת ערבים מהכנסת, אחרי שהבוחר בחר בהם על-פי כל כללי הדמוקרטיה והדין. </w:t>
      </w:r>
    </w:p>
    <w:p w14:paraId="4AD5C3A5" w14:textId="77777777" w:rsidR="00F51FF7" w:rsidRPr="00F51FF7" w:rsidRDefault="00F51FF7" w:rsidP="00F51FF7">
      <w:pPr>
        <w:bidi/>
        <w:jc w:val="both"/>
        <w:rPr>
          <w:rFonts w:cs="David" w:hint="cs"/>
          <w:rtl/>
        </w:rPr>
      </w:pPr>
    </w:p>
    <w:p w14:paraId="05BF78CC" w14:textId="77777777" w:rsidR="00F51FF7" w:rsidRPr="00F51FF7" w:rsidRDefault="00F51FF7" w:rsidP="00F51FF7">
      <w:pPr>
        <w:bidi/>
        <w:jc w:val="both"/>
        <w:rPr>
          <w:rFonts w:cs="David" w:hint="cs"/>
          <w:rtl/>
        </w:rPr>
      </w:pPr>
      <w:r w:rsidRPr="00F51FF7">
        <w:rPr>
          <w:rFonts w:cs="David" w:hint="cs"/>
          <w:rtl/>
        </w:rPr>
        <w:tab/>
        <w:t xml:space="preserve">אלה הצעות שהיו כמוהן באירופה, אגב, אבל בדרך כלל נשמעו שם אמירות אנטי-פשיסטיות, אנטי-גזעניות. פה, אני מסתכל על הרשימות של המציעים ואני רואה שכמעט כל הקואליציה שותפה להצעה הזאת </w:t>
      </w:r>
      <w:r w:rsidRPr="00F51FF7">
        <w:rPr>
          <w:rFonts w:cs="David"/>
          <w:rtl/>
        </w:rPr>
        <w:t>–</w:t>
      </w:r>
      <w:r w:rsidRPr="00F51FF7">
        <w:rPr>
          <w:rFonts w:cs="David" w:hint="cs"/>
          <w:rtl/>
        </w:rPr>
        <w:t xml:space="preserve"> גם היושב-ראש הבא של סיעת מפלגת העבודה, שמו מופיע פה. צר לי, האם יורם מרציאנו פה?</w:t>
      </w:r>
    </w:p>
    <w:p w14:paraId="1D89D426" w14:textId="77777777" w:rsidR="00F51FF7" w:rsidRPr="00F51FF7" w:rsidRDefault="00F51FF7" w:rsidP="00F51FF7">
      <w:pPr>
        <w:bidi/>
        <w:jc w:val="both"/>
        <w:rPr>
          <w:rFonts w:cs="David" w:hint="cs"/>
          <w:rtl/>
        </w:rPr>
      </w:pPr>
      <w:r w:rsidRPr="00F51FF7">
        <w:rPr>
          <w:rFonts w:cs="David"/>
          <w:rtl/>
        </w:rPr>
        <w:br/>
      </w:r>
      <w:r w:rsidRPr="00F51FF7">
        <w:rPr>
          <w:rFonts w:cs="David" w:hint="cs"/>
          <w:u w:val="single"/>
          <w:rtl/>
        </w:rPr>
        <w:t>קריאה:</w:t>
      </w:r>
    </w:p>
    <w:p w14:paraId="4B9C6575" w14:textId="77777777" w:rsidR="00F51FF7" w:rsidRPr="00F51FF7" w:rsidRDefault="00F51FF7" w:rsidP="00F51FF7">
      <w:pPr>
        <w:bidi/>
        <w:jc w:val="both"/>
        <w:rPr>
          <w:rFonts w:cs="David" w:hint="cs"/>
          <w:rtl/>
        </w:rPr>
      </w:pPr>
    </w:p>
    <w:p w14:paraId="49ED276C" w14:textId="77777777" w:rsidR="00F51FF7" w:rsidRPr="00F51FF7" w:rsidRDefault="00F51FF7" w:rsidP="00F51FF7">
      <w:pPr>
        <w:bidi/>
        <w:jc w:val="both"/>
        <w:rPr>
          <w:rFonts w:cs="David" w:hint="cs"/>
          <w:rtl/>
        </w:rPr>
      </w:pPr>
      <w:r w:rsidRPr="00F51FF7">
        <w:rPr>
          <w:rFonts w:cs="David" w:hint="cs"/>
          <w:rtl/>
        </w:rPr>
        <w:tab/>
        <w:t xml:space="preserve">יצא. </w:t>
      </w:r>
    </w:p>
    <w:p w14:paraId="2A0E45FC" w14:textId="77777777" w:rsidR="00F51FF7" w:rsidRPr="00F51FF7" w:rsidRDefault="00F51FF7" w:rsidP="00F51FF7">
      <w:pPr>
        <w:bidi/>
        <w:jc w:val="both"/>
        <w:rPr>
          <w:rFonts w:cs="David" w:hint="cs"/>
          <w:rtl/>
        </w:rPr>
      </w:pPr>
      <w:r w:rsidRPr="00F51FF7">
        <w:rPr>
          <w:rFonts w:cs="David"/>
          <w:rtl/>
        </w:rPr>
        <w:br/>
      </w:r>
      <w:r w:rsidRPr="00F51FF7">
        <w:rPr>
          <w:rFonts w:cs="David" w:hint="cs"/>
          <w:u w:val="single"/>
          <w:rtl/>
        </w:rPr>
        <w:t>אחמד טיבי:</w:t>
      </w:r>
    </w:p>
    <w:p w14:paraId="009F8FAB" w14:textId="77777777" w:rsidR="00F51FF7" w:rsidRPr="00F51FF7" w:rsidRDefault="00F51FF7" w:rsidP="00F51FF7">
      <w:pPr>
        <w:bidi/>
        <w:jc w:val="both"/>
        <w:rPr>
          <w:rFonts w:cs="David" w:hint="cs"/>
          <w:rtl/>
        </w:rPr>
      </w:pPr>
    </w:p>
    <w:p w14:paraId="045752AA" w14:textId="77777777" w:rsidR="00F51FF7" w:rsidRPr="00F51FF7" w:rsidRDefault="00F51FF7" w:rsidP="00F51FF7">
      <w:pPr>
        <w:bidi/>
        <w:jc w:val="both"/>
        <w:rPr>
          <w:rFonts w:cs="David" w:hint="cs"/>
          <w:rtl/>
        </w:rPr>
      </w:pPr>
      <w:r w:rsidRPr="00F51FF7">
        <w:rPr>
          <w:rFonts w:cs="David" w:hint="cs"/>
          <w:rtl/>
        </w:rPr>
        <w:tab/>
        <w:t xml:space="preserve"> חבל. גם יושב-ראש הקואליציה, נציגי ש</w:t>
      </w:r>
      <w:r w:rsidRPr="00F51FF7">
        <w:rPr>
          <w:rFonts w:cs="David"/>
          <w:rtl/>
        </w:rPr>
        <w:t>"</w:t>
      </w:r>
      <w:r w:rsidRPr="00F51FF7">
        <w:rPr>
          <w:rFonts w:cs="David" w:hint="cs"/>
          <w:rtl/>
        </w:rPr>
        <w:t xml:space="preserve">ס, גם האסטרטג פה </w:t>
      </w:r>
      <w:r w:rsidRPr="00F51FF7">
        <w:rPr>
          <w:rFonts w:cs="David"/>
          <w:rtl/>
        </w:rPr>
        <w:t>–</w:t>
      </w:r>
      <w:r w:rsidRPr="00F51FF7">
        <w:rPr>
          <w:rFonts w:cs="David" w:hint="cs"/>
          <w:rtl/>
        </w:rPr>
        <w:t xml:space="preserve"> כולם. ולכן, אני תוהה, גבירותי יושבות-הראש, למה עוד אנחנו צפויים כדי לרוקן את הכנסת מחברי הכנסת הערביים, שאומרים אגב דברים קשים לאוזן של חברי הבית - -</w:t>
      </w:r>
    </w:p>
    <w:p w14:paraId="250AF870" w14:textId="77777777" w:rsidR="00F51FF7" w:rsidRPr="00F51FF7" w:rsidRDefault="00F51FF7" w:rsidP="00F51FF7">
      <w:pPr>
        <w:pStyle w:val="Heading5"/>
        <w:rPr>
          <w:rFonts w:hint="cs"/>
          <w:rtl/>
        </w:rPr>
      </w:pPr>
      <w:r w:rsidRPr="00F51FF7">
        <w:rPr>
          <w:rtl/>
        </w:rPr>
        <w:br/>
      </w:r>
      <w:r w:rsidRPr="00F51FF7">
        <w:rPr>
          <w:rFonts w:hint="cs"/>
          <w:u w:val="single"/>
          <w:rtl/>
        </w:rPr>
        <w:t>אסתרינה טרטמן:</w:t>
      </w:r>
    </w:p>
    <w:p w14:paraId="30E993E6" w14:textId="77777777" w:rsidR="00F51FF7" w:rsidRPr="00F51FF7" w:rsidRDefault="00F51FF7" w:rsidP="00F51FF7">
      <w:pPr>
        <w:pStyle w:val="Heading5"/>
        <w:rPr>
          <w:rFonts w:hint="cs"/>
          <w:rtl/>
        </w:rPr>
      </w:pPr>
    </w:p>
    <w:p w14:paraId="0BDBA361" w14:textId="77777777" w:rsidR="00F51FF7" w:rsidRPr="00F51FF7" w:rsidRDefault="00F51FF7" w:rsidP="00F51FF7">
      <w:pPr>
        <w:bidi/>
        <w:jc w:val="both"/>
        <w:rPr>
          <w:rFonts w:cs="David" w:hint="cs"/>
          <w:rtl/>
        </w:rPr>
      </w:pPr>
      <w:r w:rsidRPr="00F51FF7">
        <w:rPr>
          <w:rFonts w:cs="David" w:hint="cs"/>
          <w:rtl/>
        </w:rPr>
        <w:tab/>
        <w:t xml:space="preserve"> אבל - - -   זאת הערה לא נכונה.</w:t>
      </w:r>
    </w:p>
    <w:p w14:paraId="041780A5" w14:textId="77777777" w:rsidR="00F51FF7" w:rsidRPr="00F51FF7" w:rsidRDefault="00F51FF7" w:rsidP="00F51FF7">
      <w:pPr>
        <w:bidi/>
        <w:jc w:val="both"/>
        <w:rPr>
          <w:rFonts w:cs="David" w:hint="cs"/>
          <w:rtl/>
        </w:rPr>
      </w:pPr>
      <w:r w:rsidRPr="00F51FF7">
        <w:rPr>
          <w:rFonts w:cs="David"/>
          <w:rtl/>
        </w:rPr>
        <w:br/>
      </w:r>
      <w:r w:rsidRPr="00F51FF7">
        <w:rPr>
          <w:rFonts w:cs="David" w:hint="cs"/>
          <w:u w:val="single"/>
          <w:rtl/>
        </w:rPr>
        <w:t>אחמד טיבי:</w:t>
      </w:r>
    </w:p>
    <w:p w14:paraId="14AEDED9" w14:textId="77777777" w:rsidR="00F51FF7" w:rsidRPr="00F51FF7" w:rsidRDefault="00F51FF7" w:rsidP="00F51FF7">
      <w:pPr>
        <w:bidi/>
        <w:jc w:val="both"/>
        <w:rPr>
          <w:rFonts w:cs="David" w:hint="cs"/>
          <w:rtl/>
        </w:rPr>
      </w:pPr>
    </w:p>
    <w:p w14:paraId="13A7DCB3" w14:textId="77777777" w:rsidR="00F51FF7" w:rsidRPr="00F51FF7" w:rsidRDefault="00F51FF7" w:rsidP="00F51FF7">
      <w:pPr>
        <w:bidi/>
        <w:jc w:val="both"/>
        <w:rPr>
          <w:rFonts w:cs="David" w:hint="cs"/>
          <w:rtl/>
        </w:rPr>
      </w:pPr>
      <w:r w:rsidRPr="00F51FF7">
        <w:rPr>
          <w:rFonts w:cs="David" w:hint="cs"/>
          <w:rtl/>
        </w:rPr>
        <w:tab/>
        <w:t xml:space="preserve">- - אומרים דברים קשים, בתיאור מצבים זוועתיים. מה יותר חמור? </w:t>
      </w:r>
      <w:r w:rsidRPr="00F51FF7">
        <w:rPr>
          <w:rFonts w:cs="David"/>
          <w:rtl/>
        </w:rPr>
        <w:t>–</w:t>
      </w:r>
      <w:r w:rsidRPr="00F51FF7">
        <w:rPr>
          <w:rFonts w:cs="David" w:hint="cs"/>
          <w:rtl/>
        </w:rPr>
        <w:t xml:space="preserve"> המעשים שאנחנו מתארים ולכן לא נוח לשמוע את מה שאנחנו אומרים; למשל, לא נוח שאנחנו מתנגדים למלחמה, מתארים אותה במלים קשות לקונצנזוס, ולא נעים לכם שאנחנו מדברים על הרג ילדים </w:t>
      </w:r>
      <w:r w:rsidRPr="00F51FF7">
        <w:rPr>
          <w:rFonts w:cs="David"/>
          <w:rtl/>
        </w:rPr>
        <w:t>–</w:t>
      </w:r>
      <w:r w:rsidRPr="00F51FF7">
        <w:rPr>
          <w:rFonts w:cs="David" w:hint="cs"/>
          <w:rtl/>
        </w:rPr>
        <w:t xml:space="preserve"> ממש לא נעים </w:t>
      </w:r>
      <w:r w:rsidRPr="00F51FF7">
        <w:rPr>
          <w:rFonts w:cs="David"/>
          <w:rtl/>
        </w:rPr>
        <w:t>–</w:t>
      </w:r>
      <w:r w:rsidRPr="00F51FF7">
        <w:rPr>
          <w:rFonts w:cs="David" w:hint="cs"/>
          <w:rtl/>
        </w:rPr>
        <w:t xml:space="preserve"> אבל נדמה לי שהרג ילדים יותר קשה ממה שאנחנו מתארים אותו. </w:t>
      </w:r>
    </w:p>
    <w:p w14:paraId="29CA8127" w14:textId="77777777" w:rsidR="00F51FF7" w:rsidRPr="00F51FF7" w:rsidRDefault="00F51FF7" w:rsidP="00F51FF7">
      <w:pPr>
        <w:bidi/>
        <w:jc w:val="both"/>
        <w:rPr>
          <w:rFonts w:cs="David" w:hint="cs"/>
          <w:rtl/>
        </w:rPr>
      </w:pPr>
      <w:r w:rsidRPr="00F51FF7">
        <w:rPr>
          <w:rFonts w:cs="David"/>
          <w:rtl/>
        </w:rPr>
        <w:br/>
      </w:r>
      <w:r w:rsidRPr="00F51FF7">
        <w:rPr>
          <w:rFonts w:cs="David" w:hint="cs"/>
          <w:u w:val="single"/>
          <w:rtl/>
        </w:rPr>
        <w:t>היו</w:t>
      </w:r>
      <w:r w:rsidRPr="00F51FF7">
        <w:rPr>
          <w:rFonts w:cs="David"/>
          <w:u w:val="single"/>
          <w:rtl/>
        </w:rPr>
        <w:t>"</w:t>
      </w:r>
      <w:r w:rsidRPr="00F51FF7">
        <w:rPr>
          <w:rFonts w:cs="David" w:hint="cs"/>
          <w:u w:val="single"/>
          <w:rtl/>
        </w:rPr>
        <w:t>ר רוחמה אברהם:</w:t>
      </w:r>
    </w:p>
    <w:p w14:paraId="58C98740" w14:textId="77777777" w:rsidR="00F51FF7" w:rsidRPr="00F51FF7" w:rsidRDefault="00F51FF7" w:rsidP="00F51FF7">
      <w:pPr>
        <w:bidi/>
        <w:jc w:val="both"/>
        <w:rPr>
          <w:rFonts w:cs="David" w:hint="cs"/>
          <w:rtl/>
        </w:rPr>
      </w:pPr>
    </w:p>
    <w:p w14:paraId="46568EC9" w14:textId="77777777" w:rsidR="00F51FF7" w:rsidRPr="00F51FF7" w:rsidRDefault="00F51FF7" w:rsidP="00F51FF7">
      <w:pPr>
        <w:bidi/>
        <w:jc w:val="both"/>
        <w:rPr>
          <w:rFonts w:cs="David" w:hint="cs"/>
          <w:rtl/>
        </w:rPr>
      </w:pPr>
      <w:r w:rsidRPr="00F51FF7">
        <w:rPr>
          <w:rFonts w:cs="David" w:hint="cs"/>
          <w:rtl/>
        </w:rPr>
        <w:tab/>
        <w:t xml:space="preserve"> ולכן?</w:t>
      </w:r>
    </w:p>
    <w:p w14:paraId="01B07FCD" w14:textId="77777777" w:rsidR="00F51FF7" w:rsidRPr="00F51FF7" w:rsidRDefault="00F51FF7" w:rsidP="00F51FF7">
      <w:pPr>
        <w:bidi/>
        <w:jc w:val="both"/>
        <w:rPr>
          <w:rFonts w:cs="David" w:hint="cs"/>
          <w:rtl/>
        </w:rPr>
      </w:pPr>
    </w:p>
    <w:p w14:paraId="6B239996" w14:textId="77777777" w:rsidR="00F51FF7" w:rsidRPr="00F51FF7" w:rsidRDefault="00F51FF7" w:rsidP="00F51FF7">
      <w:pPr>
        <w:bidi/>
        <w:jc w:val="both"/>
        <w:rPr>
          <w:rFonts w:cs="David" w:hint="cs"/>
          <w:rtl/>
        </w:rPr>
      </w:pPr>
      <w:r w:rsidRPr="00F51FF7">
        <w:rPr>
          <w:rFonts w:cs="David" w:hint="cs"/>
          <w:u w:val="single"/>
          <w:rtl/>
        </w:rPr>
        <w:t>אחמד טיבי:</w:t>
      </w:r>
    </w:p>
    <w:p w14:paraId="4FC7FF96" w14:textId="77777777" w:rsidR="00F51FF7" w:rsidRPr="00F51FF7" w:rsidRDefault="00F51FF7" w:rsidP="00F51FF7">
      <w:pPr>
        <w:bidi/>
        <w:jc w:val="both"/>
        <w:rPr>
          <w:rFonts w:cs="David" w:hint="cs"/>
          <w:rtl/>
        </w:rPr>
      </w:pPr>
    </w:p>
    <w:p w14:paraId="46A50438" w14:textId="77777777" w:rsidR="00F51FF7" w:rsidRPr="00F51FF7" w:rsidRDefault="00F51FF7" w:rsidP="00F51FF7">
      <w:pPr>
        <w:bidi/>
        <w:jc w:val="both"/>
        <w:rPr>
          <w:rFonts w:cs="David" w:hint="cs"/>
          <w:rtl/>
        </w:rPr>
      </w:pPr>
      <w:r w:rsidRPr="00F51FF7">
        <w:rPr>
          <w:rFonts w:cs="David" w:hint="cs"/>
          <w:rtl/>
        </w:rPr>
        <w:tab/>
        <w:t>אני חושב שחברת הכנסת טרטמן צריכה להתבייש בהצעה שלה, אבל פשיסטים מטבעם לא מתביישים. לא מתביישים - לא היא, לא מפלגתה - ואנחנו צפויים להרבה הופעות כאלה.</w:t>
      </w:r>
    </w:p>
    <w:p w14:paraId="439FB34F" w14:textId="77777777" w:rsidR="00F51FF7" w:rsidRPr="00F51FF7" w:rsidRDefault="00F51FF7" w:rsidP="00F51FF7">
      <w:pPr>
        <w:bidi/>
        <w:jc w:val="both"/>
        <w:rPr>
          <w:rFonts w:cs="David" w:hint="cs"/>
          <w:rtl/>
        </w:rPr>
      </w:pPr>
    </w:p>
    <w:p w14:paraId="60AEA4CE" w14:textId="77777777" w:rsidR="00F51FF7" w:rsidRPr="00F51FF7" w:rsidRDefault="00F51FF7" w:rsidP="00F51FF7">
      <w:pPr>
        <w:bidi/>
        <w:jc w:val="both"/>
        <w:rPr>
          <w:rFonts w:cs="David" w:hint="cs"/>
          <w:rtl/>
        </w:rPr>
      </w:pPr>
      <w:r w:rsidRPr="00F51FF7">
        <w:rPr>
          <w:rFonts w:cs="David" w:hint="cs"/>
          <w:rtl/>
        </w:rPr>
        <w:tab/>
        <w:t xml:space="preserve">אני מקווה, אגב, שלא יבוא מישהו ממפלגת העבודה, שיתמוך בחוק הזה, וכדי שלא ירגיזו את הערבים </w:t>
      </w:r>
      <w:r w:rsidRPr="00F51FF7">
        <w:rPr>
          <w:rFonts w:cs="David"/>
          <w:rtl/>
        </w:rPr>
        <w:t>–</w:t>
      </w:r>
      <w:r w:rsidRPr="00F51FF7">
        <w:rPr>
          <w:rFonts w:cs="David" w:hint="cs"/>
          <w:rtl/>
        </w:rPr>
        <w:t xml:space="preserve"> יקימו תת-ועדה לענייני ערבים שבראשה יעמוד עוד פעם עמיר פרץ, שתרגיע את הערבים מפני החוק הזה. אין ספק שמדובר בהצעה מעשית </w:t>
      </w:r>
      <w:r w:rsidRPr="00F51FF7">
        <w:rPr>
          <w:rFonts w:cs="David"/>
          <w:rtl/>
        </w:rPr>
        <w:t>–</w:t>
      </w:r>
      <w:r w:rsidRPr="00F51FF7">
        <w:rPr>
          <w:rFonts w:cs="David" w:hint="cs"/>
          <w:rtl/>
        </w:rPr>
        <w:t xml:space="preserve"> להקים ועדה לערבים; חשוב שמישהו ממפלגת העבודה </w:t>
      </w:r>
      <w:r w:rsidRPr="00F51FF7">
        <w:rPr>
          <w:rFonts w:cs="David"/>
          <w:rtl/>
        </w:rPr>
        <w:t>–</w:t>
      </w:r>
      <w:r w:rsidRPr="00F51FF7">
        <w:rPr>
          <w:rFonts w:cs="David" w:hint="cs"/>
          <w:rtl/>
        </w:rPr>
        <w:t xml:space="preserve"> יורם מרציאנו, אולי אתה </w:t>
      </w:r>
      <w:r w:rsidRPr="00F51FF7">
        <w:rPr>
          <w:rFonts w:cs="David"/>
          <w:rtl/>
        </w:rPr>
        <w:t>–</w:t>
      </w:r>
      <w:r w:rsidRPr="00F51FF7">
        <w:rPr>
          <w:rFonts w:cs="David" w:hint="cs"/>
          <w:rtl/>
        </w:rPr>
        <w:t xml:space="preserve"> תהיה אחראי על הוועדה הזאת, שתרגיע אותנו מהחוק הזה, ואם יש יהודי אחד במפלגה הזאת שיתפטר בגלל החוק הזה </w:t>
      </w:r>
      <w:r w:rsidRPr="00F51FF7">
        <w:rPr>
          <w:rFonts w:cs="David"/>
          <w:rtl/>
        </w:rPr>
        <w:t>–</w:t>
      </w:r>
      <w:r w:rsidRPr="00F51FF7">
        <w:rPr>
          <w:rFonts w:cs="David" w:hint="cs"/>
          <w:rtl/>
        </w:rPr>
        <w:t xml:space="preserve"> יחפשו ערבי שיבוא במקומו.</w:t>
      </w:r>
    </w:p>
    <w:p w14:paraId="26F55B23" w14:textId="77777777" w:rsidR="00F51FF7" w:rsidRPr="00F51FF7" w:rsidRDefault="00F51FF7" w:rsidP="00F51FF7">
      <w:pPr>
        <w:bidi/>
        <w:jc w:val="both"/>
        <w:rPr>
          <w:rFonts w:cs="David" w:hint="cs"/>
          <w:rtl/>
        </w:rPr>
      </w:pPr>
      <w:r w:rsidRPr="00F51FF7">
        <w:rPr>
          <w:rFonts w:cs="David"/>
          <w:rtl/>
        </w:rPr>
        <w:br/>
      </w:r>
      <w:r w:rsidRPr="00F51FF7">
        <w:rPr>
          <w:rFonts w:cs="David" w:hint="cs"/>
          <w:u w:val="single"/>
          <w:rtl/>
        </w:rPr>
        <w:t>היו</w:t>
      </w:r>
      <w:r w:rsidRPr="00F51FF7">
        <w:rPr>
          <w:rFonts w:cs="David"/>
          <w:u w:val="single"/>
          <w:rtl/>
        </w:rPr>
        <w:t>"</w:t>
      </w:r>
      <w:r w:rsidRPr="00F51FF7">
        <w:rPr>
          <w:rFonts w:cs="David" w:hint="cs"/>
          <w:u w:val="single"/>
          <w:rtl/>
        </w:rPr>
        <w:t>ר רוחמה אברהם:</w:t>
      </w:r>
    </w:p>
    <w:p w14:paraId="2DB62190" w14:textId="77777777" w:rsidR="00F51FF7" w:rsidRPr="00F51FF7" w:rsidRDefault="00F51FF7" w:rsidP="00F51FF7">
      <w:pPr>
        <w:bidi/>
        <w:jc w:val="both"/>
        <w:rPr>
          <w:rFonts w:cs="David" w:hint="cs"/>
          <w:rtl/>
        </w:rPr>
      </w:pPr>
    </w:p>
    <w:p w14:paraId="3F324E9B" w14:textId="77777777" w:rsidR="00F51FF7" w:rsidRPr="00F51FF7" w:rsidRDefault="00F51FF7" w:rsidP="00F51FF7">
      <w:pPr>
        <w:bidi/>
        <w:jc w:val="both"/>
        <w:rPr>
          <w:rFonts w:cs="David" w:hint="cs"/>
          <w:rtl/>
        </w:rPr>
      </w:pPr>
      <w:r w:rsidRPr="00F51FF7">
        <w:rPr>
          <w:rFonts w:cs="David" w:hint="cs"/>
          <w:rtl/>
        </w:rPr>
        <w:tab/>
        <w:t xml:space="preserve">תודה רבה. משפט לסיום. </w:t>
      </w:r>
    </w:p>
    <w:p w14:paraId="07FE5A1E" w14:textId="77777777" w:rsidR="00F51FF7" w:rsidRPr="00F51FF7" w:rsidRDefault="00F51FF7" w:rsidP="00F51FF7">
      <w:pPr>
        <w:bidi/>
        <w:jc w:val="both"/>
        <w:rPr>
          <w:rFonts w:cs="David" w:hint="cs"/>
          <w:rtl/>
        </w:rPr>
      </w:pPr>
      <w:r w:rsidRPr="00F51FF7">
        <w:rPr>
          <w:rFonts w:cs="David"/>
          <w:rtl/>
        </w:rPr>
        <w:br/>
      </w:r>
      <w:r w:rsidRPr="00F51FF7">
        <w:rPr>
          <w:rFonts w:cs="David" w:hint="cs"/>
          <w:u w:val="single"/>
          <w:rtl/>
        </w:rPr>
        <w:t>אחמד טיבי:</w:t>
      </w:r>
    </w:p>
    <w:p w14:paraId="43D3E127" w14:textId="77777777" w:rsidR="00F51FF7" w:rsidRPr="00F51FF7" w:rsidRDefault="00F51FF7" w:rsidP="00F51FF7">
      <w:pPr>
        <w:bidi/>
        <w:jc w:val="both"/>
        <w:rPr>
          <w:rFonts w:cs="David" w:hint="cs"/>
          <w:rtl/>
        </w:rPr>
      </w:pPr>
    </w:p>
    <w:p w14:paraId="32716E1C" w14:textId="77777777" w:rsidR="00F51FF7" w:rsidRPr="00F51FF7" w:rsidRDefault="00F51FF7" w:rsidP="00F51FF7">
      <w:pPr>
        <w:bidi/>
        <w:jc w:val="both"/>
        <w:rPr>
          <w:rFonts w:cs="David" w:hint="cs"/>
          <w:rtl/>
        </w:rPr>
      </w:pPr>
      <w:r w:rsidRPr="00F51FF7">
        <w:rPr>
          <w:rFonts w:cs="David" w:hint="cs"/>
          <w:rtl/>
        </w:rPr>
        <w:tab/>
        <w:t xml:space="preserve"> משפט לסיום </w:t>
      </w:r>
      <w:r w:rsidRPr="00F51FF7">
        <w:rPr>
          <w:rFonts w:cs="David"/>
          <w:rtl/>
        </w:rPr>
        <w:t>–</w:t>
      </w:r>
      <w:r w:rsidRPr="00F51FF7">
        <w:rPr>
          <w:rFonts w:cs="David" w:hint="cs"/>
          <w:rtl/>
        </w:rPr>
        <w:t xml:space="preserve"> אני לא יכול שלא להגיד את זה </w:t>
      </w:r>
      <w:r w:rsidRPr="00F51FF7">
        <w:rPr>
          <w:rFonts w:cs="David"/>
          <w:rtl/>
        </w:rPr>
        <w:t>–</w:t>
      </w:r>
      <w:r w:rsidRPr="00F51FF7">
        <w:rPr>
          <w:rFonts w:cs="David" w:hint="cs"/>
          <w:rtl/>
        </w:rPr>
        <w:t xml:space="preserve"> אומרים שאופיר פינס עומד להתפטר בגלל עמדה אמיצה - - -</w:t>
      </w:r>
    </w:p>
    <w:p w14:paraId="4499F2F3" w14:textId="77777777" w:rsidR="00F51FF7" w:rsidRPr="00F51FF7" w:rsidRDefault="00F51FF7" w:rsidP="00F51FF7">
      <w:pPr>
        <w:bidi/>
        <w:jc w:val="both"/>
        <w:rPr>
          <w:rFonts w:cs="David" w:hint="cs"/>
          <w:rtl/>
        </w:rPr>
      </w:pPr>
      <w:r w:rsidRPr="00F51FF7">
        <w:rPr>
          <w:rFonts w:cs="David"/>
          <w:rtl/>
        </w:rPr>
        <w:br/>
      </w:r>
      <w:r w:rsidRPr="00F51FF7">
        <w:rPr>
          <w:rFonts w:cs="David" w:hint="cs"/>
          <w:u w:val="single"/>
          <w:rtl/>
        </w:rPr>
        <w:t>יורם מרציאנו:</w:t>
      </w:r>
    </w:p>
    <w:p w14:paraId="610A38C1" w14:textId="77777777" w:rsidR="00F51FF7" w:rsidRPr="00F51FF7" w:rsidRDefault="00F51FF7" w:rsidP="00F51FF7">
      <w:pPr>
        <w:bidi/>
        <w:jc w:val="both"/>
        <w:rPr>
          <w:rFonts w:cs="David" w:hint="cs"/>
          <w:rtl/>
        </w:rPr>
      </w:pPr>
    </w:p>
    <w:p w14:paraId="60303434" w14:textId="77777777" w:rsidR="00F51FF7" w:rsidRPr="00F51FF7" w:rsidRDefault="00F51FF7" w:rsidP="00F51FF7">
      <w:pPr>
        <w:bidi/>
        <w:jc w:val="both"/>
        <w:rPr>
          <w:rFonts w:cs="David" w:hint="cs"/>
          <w:rtl/>
        </w:rPr>
      </w:pPr>
      <w:r w:rsidRPr="00F51FF7">
        <w:rPr>
          <w:rFonts w:cs="David" w:hint="cs"/>
          <w:rtl/>
        </w:rPr>
        <w:tab/>
        <w:t>אני רוצה לומר פה - - -</w:t>
      </w:r>
    </w:p>
    <w:p w14:paraId="344FA4E7" w14:textId="77777777" w:rsidR="00F51FF7" w:rsidRPr="00F51FF7" w:rsidRDefault="00F51FF7" w:rsidP="00F51FF7">
      <w:pPr>
        <w:bidi/>
        <w:jc w:val="both"/>
        <w:rPr>
          <w:rFonts w:cs="David" w:hint="cs"/>
          <w:rtl/>
        </w:rPr>
      </w:pPr>
    </w:p>
    <w:p w14:paraId="6E760EFA" w14:textId="77777777" w:rsidR="00F51FF7" w:rsidRPr="00F51FF7" w:rsidRDefault="00F51FF7" w:rsidP="00F51FF7">
      <w:pPr>
        <w:bidi/>
        <w:jc w:val="both"/>
        <w:rPr>
          <w:rFonts w:cs="David" w:hint="cs"/>
          <w:rtl/>
        </w:rPr>
      </w:pPr>
      <w:r w:rsidRPr="00F51FF7">
        <w:rPr>
          <w:rFonts w:cs="David" w:hint="cs"/>
          <w:u w:val="single"/>
          <w:rtl/>
        </w:rPr>
        <w:t>היו</w:t>
      </w:r>
      <w:r w:rsidRPr="00F51FF7">
        <w:rPr>
          <w:rFonts w:cs="David"/>
          <w:u w:val="single"/>
          <w:rtl/>
        </w:rPr>
        <w:t>"</w:t>
      </w:r>
      <w:r w:rsidRPr="00F51FF7">
        <w:rPr>
          <w:rFonts w:cs="David" w:hint="cs"/>
          <w:u w:val="single"/>
          <w:rtl/>
        </w:rPr>
        <w:t>ר רוחמה אברהם:</w:t>
      </w:r>
    </w:p>
    <w:p w14:paraId="42297D96" w14:textId="77777777" w:rsidR="00F51FF7" w:rsidRPr="00F51FF7" w:rsidRDefault="00F51FF7" w:rsidP="00F51FF7">
      <w:pPr>
        <w:bidi/>
        <w:jc w:val="both"/>
        <w:rPr>
          <w:rFonts w:cs="David" w:hint="cs"/>
          <w:rtl/>
        </w:rPr>
      </w:pPr>
    </w:p>
    <w:p w14:paraId="4CC3CB91" w14:textId="77777777" w:rsidR="00F51FF7" w:rsidRPr="00F51FF7" w:rsidRDefault="00F51FF7" w:rsidP="00F51FF7">
      <w:pPr>
        <w:bidi/>
        <w:jc w:val="both"/>
        <w:rPr>
          <w:rFonts w:cs="David" w:hint="cs"/>
          <w:rtl/>
        </w:rPr>
      </w:pPr>
      <w:r w:rsidRPr="00F51FF7">
        <w:rPr>
          <w:rFonts w:cs="David" w:hint="cs"/>
          <w:rtl/>
        </w:rPr>
        <w:tab/>
        <w:t xml:space="preserve">לא, אתה לא יכול. </w:t>
      </w:r>
    </w:p>
    <w:p w14:paraId="0E655EFB" w14:textId="77777777" w:rsidR="00F51FF7" w:rsidRPr="00F51FF7" w:rsidRDefault="00F51FF7" w:rsidP="00F51FF7">
      <w:pPr>
        <w:bidi/>
        <w:jc w:val="both"/>
        <w:rPr>
          <w:rFonts w:cs="David" w:hint="cs"/>
          <w:rtl/>
        </w:rPr>
      </w:pPr>
      <w:r w:rsidRPr="00F51FF7">
        <w:rPr>
          <w:rFonts w:cs="David"/>
          <w:rtl/>
        </w:rPr>
        <w:br/>
      </w:r>
      <w:r w:rsidRPr="00F51FF7">
        <w:rPr>
          <w:rFonts w:cs="David" w:hint="cs"/>
          <w:u w:val="single"/>
          <w:rtl/>
        </w:rPr>
        <w:t>יורם מרציאנו:</w:t>
      </w:r>
    </w:p>
    <w:p w14:paraId="61F98CD6" w14:textId="77777777" w:rsidR="00F51FF7" w:rsidRPr="00F51FF7" w:rsidRDefault="00F51FF7" w:rsidP="00F51FF7">
      <w:pPr>
        <w:bidi/>
        <w:jc w:val="both"/>
        <w:rPr>
          <w:rFonts w:cs="David" w:hint="cs"/>
          <w:rtl/>
        </w:rPr>
      </w:pPr>
    </w:p>
    <w:p w14:paraId="3D9CDCC9" w14:textId="77777777" w:rsidR="00F51FF7" w:rsidRPr="00F51FF7" w:rsidRDefault="00F51FF7" w:rsidP="00F51FF7">
      <w:pPr>
        <w:bidi/>
        <w:jc w:val="both"/>
        <w:rPr>
          <w:rFonts w:cs="David" w:hint="cs"/>
          <w:rtl/>
        </w:rPr>
      </w:pPr>
      <w:r w:rsidRPr="00F51FF7">
        <w:rPr>
          <w:rFonts w:cs="David" w:hint="cs"/>
          <w:rtl/>
        </w:rPr>
        <w:tab/>
        <w:t xml:space="preserve"> רק לומר משפט: אני חוזר בי מהצעת החוק. אני מודה שלא הבנתי אותה נכון, ואני בהחלט חוזר בי מהצעת החוק. </w:t>
      </w:r>
    </w:p>
    <w:p w14:paraId="45CEEC34" w14:textId="77777777" w:rsidR="00F51FF7" w:rsidRPr="00F51FF7" w:rsidRDefault="00F51FF7" w:rsidP="00F51FF7">
      <w:pPr>
        <w:bidi/>
        <w:jc w:val="both"/>
        <w:rPr>
          <w:rFonts w:cs="David" w:hint="cs"/>
          <w:rtl/>
        </w:rPr>
      </w:pPr>
      <w:r w:rsidRPr="00F51FF7">
        <w:rPr>
          <w:rFonts w:cs="David"/>
          <w:rtl/>
        </w:rPr>
        <w:br/>
      </w:r>
      <w:r w:rsidRPr="00F51FF7">
        <w:rPr>
          <w:rFonts w:cs="David" w:hint="cs"/>
          <w:u w:val="single"/>
          <w:rtl/>
        </w:rPr>
        <w:t>אחמד טיבי:</w:t>
      </w:r>
    </w:p>
    <w:p w14:paraId="2E4850EC" w14:textId="77777777" w:rsidR="00F51FF7" w:rsidRPr="00F51FF7" w:rsidRDefault="00F51FF7" w:rsidP="00F51FF7">
      <w:pPr>
        <w:bidi/>
        <w:jc w:val="both"/>
        <w:rPr>
          <w:rFonts w:cs="David" w:hint="cs"/>
          <w:rtl/>
        </w:rPr>
      </w:pPr>
    </w:p>
    <w:p w14:paraId="275532E5" w14:textId="77777777" w:rsidR="00F51FF7" w:rsidRPr="00F51FF7" w:rsidRDefault="00F51FF7" w:rsidP="00F51FF7">
      <w:pPr>
        <w:bidi/>
        <w:jc w:val="both"/>
        <w:rPr>
          <w:rFonts w:cs="David" w:hint="cs"/>
          <w:rtl/>
        </w:rPr>
      </w:pPr>
      <w:r w:rsidRPr="00F51FF7">
        <w:rPr>
          <w:rFonts w:cs="David" w:hint="cs"/>
          <w:rtl/>
        </w:rPr>
        <w:tab/>
        <w:t xml:space="preserve"> אני מכבד את מה שאתה אומר. </w:t>
      </w:r>
    </w:p>
    <w:p w14:paraId="0A8E47C6" w14:textId="77777777" w:rsidR="00F51FF7" w:rsidRPr="00F51FF7" w:rsidRDefault="00F51FF7" w:rsidP="00F51FF7">
      <w:pPr>
        <w:bidi/>
        <w:jc w:val="both"/>
        <w:rPr>
          <w:rFonts w:cs="David" w:hint="cs"/>
          <w:rtl/>
        </w:rPr>
      </w:pPr>
      <w:r w:rsidRPr="00F51FF7">
        <w:rPr>
          <w:rFonts w:cs="David"/>
          <w:rtl/>
        </w:rPr>
        <w:br/>
      </w:r>
      <w:r w:rsidRPr="00F51FF7">
        <w:rPr>
          <w:rFonts w:cs="David" w:hint="cs"/>
          <w:u w:val="single"/>
          <w:rtl/>
        </w:rPr>
        <w:t>יורם מרציאנו:</w:t>
      </w:r>
    </w:p>
    <w:p w14:paraId="0F641C79" w14:textId="77777777" w:rsidR="00F51FF7" w:rsidRPr="00F51FF7" w:rsidRDefault="00F51FF7" w:rsidP="00F51FF7">
      <w:pPr>
        <w:bidi/>
        <w:jc w:val="both"/>
        <w:rPr>
          <w:rFonts w:cs="David" w:hint="cs"/>
          <w:rtl/>
        </w:rPr>
      </w:pPr>
    </w:p>
    <w:p w14:paraId="0EA50183" w14:textId="77777777" w:rsidR="00F51FF7" w:rsidRPr="00F51FF7" w:rsidRDefault="00F51FF7" w:rsidP="00F51FF7">
      <w:pPr>
        <w:bidi/>
        <w:jc w:val="both"/>
        <w:rPr>
          <w:rFonts w:cs="David" w:hint="cs"/>
          <w:rtl/>
        </w:rPr>
      </w:pPr>
      <w:r w:rsidRPr="00F51FF7">
        <w:rPr>
          <w:rFonts w:cs="David" w:hint="cs"/>
          <w:rtl/>
        </w:rPr>
        <w:tab/>
        <w:t xml:space="preserve"> אני חושב שלא היה נכון להביא את זה היום </w:t>
      </w:r>
      <w:r w:rsidRPr="00F51FF7">
        <w:rPr>
          <w:rFonts w:cs="David"/>
          <w:rtl/>
        </w:rPr>
        <w:t>–</w:t>
      </w:r>
      <w:r w:rsidRPr="00F51FF7">
        <w:rPr>
          <w:rFonts w:cs="David" w:hint="cs"/>
          <w:rtl/>
        </w:rPr>
        <w:t xml:space="preserve"> ביום הראשון שלנו לכל מה שקורה- להביא </w:t>
      </w:r>
    </w:p>
    <w:p w14:paraId="6B37B0DD" w14:textId="77777777" w:rsidR="00F51FF7" w:rsidRPr="00F51FF7" w:rsidRDefault="00F51FF7" w:rsidP="00F51FF7">
      <w:pPr>
        <w:bidi/>
        <w:jc w:val="both"/>
        <w:rPr>
          <w:rFonts w:cs="David" w:hint="cs"/>
          <w:rtl/>
        </w:rPr>
      </w:pPr>
      <w:r w:rsidRPr="00F51FF7">
        <w:rPr>
          <w:rFonts w:cs="David" w:hint="cs"/>
          <w:rtl/>
        </w:rPr>
        <w:t xml:space="preserve">את זה לכאן. אני מודיע שאני חוזר בי. </w:t>
      </w:r>
    </w:p>
    <w:p w14:paraId="528909EB" w14:textId="77777777" w:rsidR="00F51FF7" w:rsidRPr="00F51FF7" w:rsidRDefault="00F51FF7" w:rsidP="00F51FF7">
      <w:pPr>
        <w:bidi/>
        <w:jc w:val="both"/>
        <w:rPr>
          <w:rFonts w:cs="David" w:hint="cs"/>
          <w:rtl/>
        </w:rPr>
      </w:pPr>
      <w:r w:rsidRPr="00F51FF7">
        <w:rPr>
          <w:rFonts w:cs="David"/>
          <w:rtl/>
        </w:rPr>
        <w:br/>
      </w:r>
      <w:r w:rsidRPr="00F51FF7">
        <w:rPr>
          <w:rFonts w:cs="David" w:hint="cs"/>
          <w:rtl/>
        </w:rPr>
        <w:br/>
      </w:r>
      <w:r w:rsidRPr="00F51FF7">
        <w:rPr>
          <w:rFonts w:cs="David" w:hint="cs"/>
          <w:u w:val="single"/>
          <w:rtl/>
        </w:rPr>
        <w:t>אחמד טיבי:</w:t>
      </w:r>
    </w:p>
    <w:p w14:paraId="6E4E4B1E" w14:textId="77777777" w:rsidR="00F51FF7" w:rsidRPr="00F51FF7" w:rsidRDefault="00F51FF7" w:rsidP="00F51FF7">
      <w:pPr>
        <w:bidi/>
        <w:jc w:val="both"/>
        <w:rPr>
          <w:rFonts w:cs="David" w:hint="cs"/>
          <w:rtl/>
        </w:rPr>
      </w:pPr>
    </w:p>
    <w:p w14:paraId="4CA4BA6E" w14:textId="77777777" w:rsidR="00F51FF7" w:rsidRPr="00F51FF7" w:rsidRDefault="00F51FF7" w:rsidP="00F51FF7">
      <w:pPr>
        <w:bidi/>
        <w:jc w:val="both"/>
        <w:rPr>
          <w:rFonts w:cs="David" w:hint="cs"/>
          <w:rtl/>
        </w:rPr>
      </w:pPr>
      <w:r w:rsidRPr="00F51FF7">
        <w:rPr>
          <w:rFonts w:cs="David" w:hint="cs"/>
          <w:rtl/>
        </w:rPr>
        <w:tab/>
        <w:t xml:space="preserve"> השם שלך לא מתאים לרשימה הזאת. </w:t>
      </w:r>
    </w:p>
    <w:p w14:paraId="6690E39A" w14:textId="77777777" w:rsidR="00F51FF7" w:rsidRPr="00F51FF7" w:rsidRDefault="00F51FF7" w:rsidP="00F51FF7">
      <w:pPr>
        <w:bidi/>
        <w:jc w:val="both"/>
        <w:rPr>
          <w:rFonts w:cs="David" w:hint="cs"/>
          <w:rtl/>
        </w:rPr>
      </w:pPr>
      <w:r w:rsidRPr="00F51FF7">
        <w:rPr>
          <w:rFonts w:cs="David"/>
          <w:rtl/>
        </w:rPr>
        <w:br/>
      </w:r>
      <w:r w:rsidRPr="00F51FF7">
        <w:rPr>
          <w:rFonts w:cs="David" w:hint="cs"/>
          <w:u w:val="single"/>
          <w:rtl/>
        </w:rPr>
        <w:t>יורם מרציאנו:</w:t>
      </w:r>
    </w:p>
    <w:p w14:paraId="5F787C63" w14:textId="77777777" w:rsidR="00F51FF7" w:rsidRPr="00F51FF7" w:rsidRDefault="00F51FF7" w:rsidP="00F51FF7">
      <w:pPr>
        <w:bidi/>
        <w:jc w:val="both"/>
        <w:rPr>
          <w:rFonts w:cs="David" w:hint="cs"/>
          <w:rtl/>
        </w:rPr>
      </w:pPr>
    </w:p>
    <w:p w14:paraId="2C48BBF5" w14:textId="77777777" w:rsidR="00F51FF7" w:rsidRPr="00F51FF7" w:rsidRDefault="00F51FF7" w:rsidP="00F51FF7">
      <w:pPr>
        <w:bidi/>
        <w:jc w:val="both"/>
        <w:rPr>
          <w:rFonts w:cs="David" w:hint="cs"/>
          <w:rtl/>
        </w:rPr>
      </w:pPr>
      <w:r w:rsidRPr="00F51FF7">
        <w:rPr>
          <w:rFonts w:cs="David" w:hint="cs"/>
          <w:rtl/>
        </w:rPr>
        <w:tab/>
        <w:t xml:space="preserve"> אני מודה שלא הבנתי את זה נכון, ואני חוזר בי. </w:t>
      </w:r>
    </w:p>
    <w:p w14:paraId="7D5F5F3F" w14:textId="77777777" w:rsidR="00F51FF7" w:rsidRPr="00F51FF7" w:rsidRDefault="00F51FF7" w:rsidP="00F51FF7">
      <w:pPr>
        <w:bidi/>
        <w:jc w:val="both"/>
        <w:rPr>
          <w:rFonts w:cs="David" w:hint="cs"/>
          <w:rtl/>
        </w:rPr>
      </w:pPr>
      <w:r w:rsidRPr="00F51FF7">
        <w:rPr>
          <w:rFonts w:cs="David"/>
          <w:rtl/>
        </w:rPr>
        <w:br/>
      </w:r>
      <w:r w:rsidRPr="00F51FF7">
        <w:rPr>
          <w:rFonts w:cs="David" w:hint="cs"/>
          <w:u w:val="single"/>
          <w:rtl/>
        </w:rPr>
        <w:t>אחמד טיבי:</w:t>
      </w:r>
    </w:p>
    <w:p w14:paraId="4ED5EB66" w14:textId="77777777" w:rsidR="00F51FF7" w:rsidRPr="00F51FF7" w:rsidRDefault="00F51FF7" w:rsidP="00F51FF7">
      <w:pPr>
        <w:bidi/>
        <w:jc w:val="both"/>
        <w:rPr>
          <w:rFonts w:cs="David" w:hint="cs"/>
          <w:rtl/>
        </w:rPr>
      </w:pPr>
    </w:p>
    <w:p w14:paraId="7FB4771A" w14:textId="77777777" w:rsidR="00F51FF7" w:rsidRPr="00F51FF7" w:rsidRDefault="00F51FF7" w:rsidP="00F51FF7">
      <w:pPr>
        <w:bidi/>
        <w:jc w:val="both"/>
        <w:rPr>
          <w:rFonts w:cs="David" w:hint="cs"/>
          <w:rtl/>
        </w:rPr>
      </w:pPr>
      <w:r w:rsidRPr="00F51FF7">
        <w:rPr>
          <w:rFonts w:cs="David" w:hint="cs"/>
          <w:rtl/>
        </w:rPr>
        <w:tab/>
        <w:t xml:space="preserve">משפט סיום.  אני שומע שאופיר פינס עומד להתפטר - בהקשרים דומים </w:t>
      </w:r>
      <w:r w:rsidRPr="00F51FF7">
        <w:rPr>
          <w:rFonts w:cs="David"/>
          <w:rtl/>
        </w:rPr>
        <w:t>–</w:t>
      </w:r>
      <w:r w:rsidRPr="00F51FF7">
        <w:rPr>
          <w:rFonts w:cs="David" w:hint="cs"/>
          <w:rtl/>
        </w:rPr>
        <w:t xml:space="preserve"> בגלל עמדה ערכית ואמיצה. </w:t>
      </w:r>
    </w:p>
    <w:p w14:paraId="494A127C" w14:textId="77777777" w:rsidR="00F51FF7" w:rsidRPr="00F51FF7" w:rsidRDefault="00F51FF7" w:rsidP="00F51FF7">
      <w:pPr>
        <w:pStyle w:val="Heading5"/>
        <w:rPr>
          <w:rFonts w:hint="cs"/>
          <w:rtl/>
        </w:rPr>
      </w:pPr>
      <w:r w:rsidRPr="00F51FF7">
        <w:rPr>
          <w:rtl/>
        </w:rPr>
        <w:br/>
      </w:r>
      <w:r w:rsidRPr="00F51FF7">
        <w:rPr>
          <w:rFonts w:hint="cs"/>
          <w:u w:val="single"/>
          <w:rtl/>
        </w:rPr>
        <w:t>אסתרינה טרטמן:</w:t>
      </w:r>
    </w:p>
    <w:p w14:paraId="39B40A92" w14:textId="77777777" w:rsidR="00F51FF7" w:rsidRPr="00F51FF7" w:rsidRDefault="00F51FF7" w:rsidP="00F51FF7">
      <w:pPr>
        <w:pStyle w:val="Heading5"/>
        <w:rPr>
          <w:rFonts w:hint="cs"/>
          <w:rtl/>
        </w:rPr>
      </w:pPr>
    </w:p>
    <w:p w14:paraId="4B064F9E" w14:textId="77777777" w:rsidR="00F51FF7" w:rsidRPr="00F51FF7" w:rsidRDefault="00F51FF7" w:rsidP="00F51FF7">
      <w:pPr>
        <w:bidi/>
        <w:jc w:val="both"/>
        <w:rPr>
          <w:rFonts w:cs="David" w:hint="cs"/>
          <w:rtl/>
        </w:rPr>
      </w:pPr>
      <w:r w:rsidRPr="00F51FF7">
        <w:rPr>
          <w:rFonts w:cs="David" w:hint="cs"/>
          <w:rtl/>
        </w:rPr>
        <w:tab/>
        <w:t>זה לא נגד ערבים.  הסתה לגזענות זה דבר שהוא נכון לגבי כולם. זה שחברי הכנסת הערבים לקחו את זה כנגד - - -</w:t>
      </w:r>
    </w:p>
    <w:p w14:paraId="4C292C4D" w14:textId="77777777" w:rsidR="00F51FF7" w:rsidRPr="00F51FF7" w:rsidRDefault="00F51FF7" w:rsidP="00F51FF7">
      <w:pPr>
        <w:bidi/>
        <w:jc w:val="both"/>
        <w:rPr>
          <w:rFonts w:cs="David" w:hint="cs"/>
          <w:rtl/>
        </w:rPr>
      </w:pPr>
      <w:r w:rsidRPr="00F51FF7">
        <w:rPr>
          <w:rFonts w:cs="David"/>
          <w:rtl/>
        </w:rPr>
        <w:br/>
      </w:r>
      <w:r w:rsidRPr="00F51FF7">
        <w:rPr>
          <w:rFonts w:cs="David" w:hint="cs"/>
          <w:u w:val="single"/>
          <w:rtl/>
        </w:rPr>
        <w:t>היו</w:t>
      </w:r>
      <w:r w:rsidRPr="00F51FF7">
        <w:rPr>
          <w:rFonts w:cs="David"/>
          <w:u w:val="single"/>
          <w:rtl/>
        </w:rPr>
        <w:t>"</w:t>
      </w:r>
      <w:r w:rsidRPr="00F51FF7">
        <w:rPr>
          <w:rFonts w:cs="David" w:hint="cs"/>
          <w:u w:val="single"/>
          <w:rtl/>
        </w:rPr>
        <w:t>ר רוחמה אברהם:</w:t>
      </w:r>
    </w:p>
    <w:p w14:paraId="62955FE3" w14:textId="77777777" w:rsidR="00F51FF7" w:rsidRPr="00F51FF7" w:rsidRDefault="00F51FF7" w:rsidP="00F51FF7">
      <w:pPr>
        <w:bidi/>
        <w:jc w:val="both"/>
        <w:rPr>
          <w:rFonts w:cs="David" w:hint="cs"/>
          <w:rtl/>
        </w:rPr>
      </w:pPr>
    </w:p>
    <w:p w14:paraId="178C601C" w14:textId="77777777" w:rsidR="00F51FF7" w:rsidRPr="00F51FF7" w:rsidRDefault="00F51FF7" w:rsidP="00F51FF7">
      <w:pPr>
        <w:bidi/>
        <w:jc w:val="both"/>
        <w:rPr>
          <w:rFonts w:cs="David" w:hint="cs"/>
          <w:rtl/>
        </w:rPr>
      </w:pPr>
      <w:r w:rsidRPr="00F51FF7">
        <w:rPr>
          <w:rFonts w:cs="David" w:hint="cs"/>
          <w:rtl/>
        </w:rPr>
        <w:tab/>
        <w:t xml:space="preserve"> חברת הכנסת טרטמן, לא, את לא יכולה לעשות את זה.</w:t>
      </w:r>
    </w:p>
    <w:p w14:paraId="7F4FC113" w14:textId="77777777" w:rsidR="00F51FF7" w:rsidRPr="00F51FF7" w:rsidRDefault="00F51FF7" w:rsidP="00F51FF7">
      <w:pPr>
        <w:pStyle w:val="Heading5"/>
        <w:rPr>
          <w:rFonts w:hint="cs"/>
          <w:rtl/>
        </w:rPr>
      </w:pPr>
      <w:r w:rsidRPr="00F51FF7">
        <w:rPr>
          <w:rtl/>
        </w:rPr>
        <w:br/>
      </w:r>
      <w:r w:rsidRPr="00F51FF7">
        <w:rPr>
          <w:rFonts w:hint="cs"/>
          <w:u w:val="single"/>
          <w:rtl/>
        </w:rPr>
        <w:t>אסתרינה טרטמן:</w:t>
      </w:r>
    </w:p>
    <w:p w14:paraId="31AEEADE" w14:textId="77777777" w:rsidR="00F51FF7" w:rsidRPr="00F51FF7" w:rsidRDefault="00F51FF7" w:rsidP="00F51FF7">
      <w:pPr>
        <w:pStyle w:val="Heading5"/>
        <w:rPr>
          <w:rFonts w:hint="cs"/>
          <w:rtl/>
        </w:rPr>
      </w:pPr>
    </w:p>
    <w:p w14:paraId="1E750EF5" w14:textId="77777777" w:rsidR="00F51FF7" w:rsidRPr="00F51FF7" w:rsidRDefault="00F51FF7" w:rsidP="00F51FF7">
      <w:pPr>
        <w:bidi/>
        <w:jc w:val="both"/>
        <w:rPr>
          <w:rFonts w:cs="David" w:hint="cs"/>
          <w:rtl/>
        </w:rPr>
      </w:pPr>
      <w:r w:rsidRPr="00F51FF7">
        <w:rPr>
          <w:rFonts w:cs="David" w:hint="cs"/>
          <w:rtl/>
        </w:rPr>
        <w:tab/>
        <w:t xml:space="preserve"> סליחה. </w:t>
      </w:r>
    </w:p>
    <w:p w14:paraId="0BCB8B59" w14:textId="77777777" w:rsidR="00F51FF7" w:rsidRPr="00F51FF7" w:rsidRDefault="00F51FF7" w:rsidP="00F51FF7">
      <w:pPr>
        <w:bidi/>
        <w:jc w:val="both"/>
        <w:rPr>
          <w:rFonts w:cs="David"/>
          <w:u w:val="single"/>
          <w:rtl/>
        </w:rPr>
      </w:pPr>
      <w:r w:rsidRPr="00F51FF7">
        <w:rPr>
          <w:rFonts w:cs="David"/>
          <w:rtl/>
        </w:rPr>
        <w:br/>
      </w:r>
    </w:p>
    <w:p w14:paraId="1AAD8D9B" w14:textId="77777777" w:rsidR="00F51FF7" w:rsidRPr="00F51FF7" w:rsidRDefault="00F51FF7" w:rsidP="00F51FF7">
      <w:pPr>
        <w:bidi/>
        <w:jc w:val="both"/>
        <w:rPr>
          <w:rFonts w:cs="David" w:hint="cs"/>
          <w:rtl/>
        </w:rPr>
      </w:pPr>
      <w:r w:rsidRPr="00F51FF7">
        <w:rPr>
          <w:rFonts w:cs="David"/>
          <w:u w:val="single"/>
          <w:rtl/>
        </w:rPr>
        <w:br w:type="page"/>
      </w:r>
      <w:r w:rsidRPr="00F51FF7">
        <w:rPr>
          <w:rFonts w:cs="David" w:hint="cs"/>
          <w:u w:val="single"/>
          <w:rtl/>
        </w:rPr>
        <w:t>היו</w:t>
      </w:r>
      <w:r w:rsidRPr="00F51FF7">
        <w:rPr>
          <w:rFonts w:cs="David"/>
          <w:u w:val="single"/>
          <w:rtl/>
        </w:rPr>
        <w:t>"</w:t>
      </w:r>
      <w:r w:rsidRPr="00F51FF7">
        <w:rPr>
          <w:rFonts w:cs="David" w:hint="cs"/>
          <w:u w:val="single"/>
          <w:rtl/>
        </w:rPr>
        <w:t>ר רוחמה אברהם:</w:t>
      </w:r>
    </w:p>
    <w:p w14:paraId="0F1E3699" w14:textId="77777777" w:rsidR="00F51FF7" w:rsidRPr="00F51FF7" w:rsidRDefault="00F51FF7" w:rsidP="00F51FF7">
      <w:pPr>
        <w:bidi/>
        <w:jc w:val="both"/>
        <w:rPr>
          <w:rFonts w:cs="David" w:hint="cs"/>
          <w:rtl/>
        </w:rPr>
      </w:pPr>
    </w:p>
    <w:p w14:paraId="15214368" w14:textId="77777777" w:rsidR="00F51FF7" w:rsidRPr="00F51FF7" w:rsidRDefault="00F51FF7" w:rsidP="00F51FF7">
      <w:pPr>
        <w:bidi/>
        <w:jc w:val="both"/>
        <w:rPr>
          <w:rFonts w:cs="David" w:hint="cs"/>
          <w:rtl/>
        </w:rPr>
      </w:pPr>
      <w:r w:rsidRPr="00F51FF7">
        <w:rPr>
          <w:rFonts w:cs="David" w:hint="cs"/>
          <w:rtl/>
        </w:rPr>
        <w:tab/>
        <w:t xml:space="preserve"> אתה סיימת את דבריך, חבר הכנסת טיבי? לאחר שתסיים את ההתייעצות האישית עם חברת הכנסת גלאון, אני עוברת לדובר הבא </w:t>
      </w:r>
      <w:r w:rsidRPr="00F51FF7">
        <w:rPr>
          <w:rFonts w:cs="David"/>
          <w:rtl/>
        </w:rPr>
        <w:t>–</w:t>
      </w:r>
      <w:r w:rsidRPr="00F51FF7">
        <w:rPr>
          <w:rFonts w:cs="David" w:hint="cs"/>
          <w:rtl/>
        </w:rPr>
        <w:t xml:space="preserve"> חבר הכנסת סער. תודה.</w:t>
      </w:r>
    </w:p>
    <w:p w14:paraId="3823AC9F" w14:textId="77777777" w:rsidR="00F51FF7" w:rsidRPr="00F51FF7" w:rsidRDefault="00F51FF7" w:rsidP="00F51FF7">
      <w:pPr>
        <w:bidi/>
        <w:jc w:val="both"/>
        <w:rPr>
          <w:rFonts w:cs="David" w:hint="cs"/>
          <w:rtl/>
        </w:rPr>
      </w:pPr>
      <w:r w:rsidRPr="00F51FF7">
        <w:rPr>
          <w:rFonts w:cs="David"/>
          <w:rtl/>
        </w:rPr>
        <w:br/>
      </w:r>
      <w:r w:rsidRPr="00F51FF7">
        <w:rPr>
          <w:rFonts w:cs="David" w:hint="cs"/>
          <w:u w:val="single"/>
          <w:rtl/>
        </w:rPr>
        <w:t>אחמד טיבי:</w:t>
      </w:r>
    </w:p>
    <w:p w14:paraId="4BA2204F" w14:textId="77777777" w:rsidR="00F51FF7" w:rsidRPr="00F51FF7" w:rsidRDefault="00F51FF7" w:rsidP="00F51FF7">
      <w:pPr>
        <w:bidi/>
        <w:jc w:val="both"/>
        <w:rPr>
          <w:rFonts w:cs="David" w:hint="cs"/>
          <w:rtl/>
        </w:rPr>
      </w:pPr>
    </w:p>
    <w:p w14:paraId="25BE5AA8" w14:textId="77777777" w:rsidR="00F51FF7" w:rsidRPr="00F51FF7" w:rsidRDefault="00F51FF7" w:rsidP="00F51FF7">
      <w:pPr>
        <w:bidi/>
        <w:jc w:val="both"/>
        <w:rPr>
          <w:rFonts w:cs="David" w:hint="cs"/>
          <w:rtl/>
        </w:rPr>
      </w:pPr>
      <w:r w:rsidRPr="00F51FF7">
        <w:rPr>
          <w:rFonts w:cs="David" w:hint="cs"/>
          <w:rtl/>
        </w:rPr>
        <w:tab/>
        <w:t>- - -  את מרשה לי?</w:t>
      </w:r>
      <w:r w:rsidRPr="00F51FF7">
        <w:rPr>
          <w:rFonts w:cs="David" w:hint="cs"/>
          <w:rtl/>
        </w:rPr>
        <w:br/>
      </w:r>
    </w:p>
    <w:p w14:paraId="12A89E59" w14:textId="77777777" w:rsidR="00F51FF7" w:rsidRPr="00F51FF7" w:rsidRDefault="00F51FF7" w:rsidP="00F51FF7">
      <w:pPr>
        <w:bidi/>
        <w:jc w:val="both"/>
        <w:rPr>
          <w:rFonts w:cs="David" w:hint="cs"/>
          <w:rtl/>
        </w:rPr>
      </w:pPr>
      <w:r w:rsidRPr="00F51FF7">
        <w:rPr>
          <w:rFonts w:cs="David" w:hint="cs"/>
          <w:u w:val="single"/>
          <w:rtl/>
        </w:rPr>
        <w:t>היו</w:t>
      </w:r>
      <w:r w:rsidRPr="00F51FF7">
        <w:rPr>
          <w:rFonts w:cs="David"/>
          <w:u w:val="single"/>
          <w:rtl/>
        </w:rPr>
        <w:t>"</w:t>
      </w:r>
      <w:r w:rsidRPr="00F51FF7">
        <w:rPr>
          <w:rFonts w:cs="David" w:hint="cs"/>
          <w:u w:val="single"/>
          <w:rtl/>
        </w:rPr>
        <w:t>ר רוחמה אברהם:</w:t>
      </w:r>
    </w:p>
    <w:p w14:paraId="69CF8276" w14:textId="77777777" w:rsidR="00F51FF7" w:rsidRPr="00F51FF7" w:rsidRDefault="00F51FF7" w:rsidP="00F51FF7">
      <w:pPr>
        <w:bidi/>
        <w:jc w:val="both"/>
        <w:rPr>
          <w:rFonts w:cs="David" w:hint="cs"/>
          <w:rtl/>
        </w:rPr>
      </w:pPr>
    </w:p>
    <w:p w14:paraId="58CCE9AB" w14:textId="77777777" w:rsidR="00F51FF7" w:rsidRPr="00F51FF7" w:rsidRDefault="00F51FF7" w:rsidP="00F51FF7">
      <w:pPr>
        <w:bidi/>
        <w:jc w:val="both"/>
        <w:rPr>
          <w:rFonts w:cs="David" w:hint="cs"/>
          <w:rtl/>
        </w:rPr>
      </w:pPr>
      <w:r w:rsidRPr="00F51FF7">
        <w:rPr>
          <w:rFonts w:cs="David" w:hint="cs"/>
          <w:rtl/>
        </w:rPr>
        <w:tab/>
        <w:t xml:space="preserve"> לא, אני לא מרשה.</w:t>
      </w:r>
    </w:p>
    <w:p w14:paraId="482D282D" w14:textId="77777777" w:rsidR="00F51FF7" w:rsidRPr="00F51FF7" w:rsidRDefault="00F51FF7" w:rsidP="00F51FF7">
      <w:pPr>
        <w:bidi/>
        <w:jc w:val="both"/>
        <w:rPr>
          <w:rFonts w:cs="David" w:hint="cs"/>
          <w:rtl/>
        </w:rPr>
      </w:pPr>
      <w:r w:rsidRPr="00F51FF7">
        <w:rPr>
          <w:rFonts w:cs="David"/>
          <w:rtl/>
        </w:rPr>
        <w:br/>
      </w:r>
      <w:r w:rsidRPr="00F51FF7">
        <w:rPr>
          <w:rFonts w:cs="David" w:hint="cs"/>
          <w:u w:val="single"/>
          <w:rtl/>
        </w:rPr>
        <w:t>אחמד טיבי:</w:t>
      </w:r>
    </w:p>
    <w:p w14:paraId="076B2523" w14:textId="77777777" w:rsidR="00F51FF7" w:rsidRPr="00F51FF7" w:rsidRDefault="00F51FF7" w:rsidP="00F51FF7">
      <w:pPr>
        <w:bidi/>
        <w:jc w:val="both"/>
        <w:rPr>
          <w:rFonts w:cs="David" w:hint="cs"/>
          <w:rtl/>
        </w:rPr>
      </w:pPr>
    </w:p>
    <w:p w14:paraId="347C5A93" w14:textId="77777777" w:rsidR="00F51FF7" w:rsidRPr="00F51FF7" w:rsidRDefault="00F51FF7" w:rsidP="00F51FF7">
      <w:pPr>
        <w:bidi/>
        <w:jc w:val="both"/>
        <w:rPr>
          <w:rFonts w:cs="David" w:hint="cs"/>
          <w:rtl/>
        </w:rPr>
      </w:pPr>
      <w:r w:rsidRPr="00F51FF7">
        <w:rPr>
          <w:rFonts w:cs="David" w:hint="cs"/>
          <w:rtl/>
        </w:rPr>
        <w:tab/>
        <w:t xml:space="preserve"> למה? כי את יודעת מה אמרה לי חברת הכנסת זהבה גלאון. </w:t>
      </w:r>
    </w:p>
    <w:p w14:paraId="21AB8F59" w14:textId="77777777" w:rsidR="00F51FF7" w:rsidRPr="00F51FF7" w:rsidRDefault="00F51FF7" w:rsidP="00F51FF7">
      <w:pPr>
        <w:bidi/>
        <w:jc w:val="both"/>
        <w:rPr>
          <w:rFonts w:cs="David" w:hint="cs"/>
          <w:rtl/>
        </w:rPr>
      </w:pPr>
      <w:r w:rsidRPr="00F51FF7">
        <w:rPr>
          <w:rFonts w:cs="David"/>
          <w:rtl/>
        </w:rPr>
        <w:br/>
      </w:r>
      <w:r w:rsidRPr="00F51FF7">
        <w:rPr>
          <w:rFonts w:cs="David" w:hint="cs"/>
          <w:u w:val="single"/>
          <w:rtl/>
        </w:rPr>
        <w:t>היו</w:t>
      </w:r>
      <w:r w:rsidRPr="00F51FF7">
        <w:rPr>
          <w:rFonts w:cs="David"/>
          <w:u w:val="single"/>
          <w:rtl/>
        </w:rPr>
        <w:t>"</w:t>
      </w:r>
      <w:r w:rsidRPr="00F51FF7">
        <w:rPr>
          <w:rFonts w:cs="David" w:hint="cs"/>
          <w:u w:val="single"/>
          <w:rtl/>
        </w:rPr>
        <w:t>ר רוחמה אברהם:</w:t>
      </w:r>
    </w:p>
    <w:p w14:paraId="4DA709EB" w14:textId="77777777" w:rsidR="00F51FF7" w:rsidRPr="00F51FF7" w:rsidRDefault="00F51FF7" w:rsidP="00F51FF7">
      <w:pPr>
        <w:bidi/>
        <w:jc w:val="both"/>
        <w:rPr>
          <w:rFonts w:cs="David" w:hint="cs"/>
          <w:rtl/>
        </w:rPr>
      </w:pPr>
    </w:p>
    <w:p w14:paraId="1C346C3E" w14:textId="77777777" w:rsidR="00F51FF7" w:rsidRPr="00F51FF7" w:rsidRDefault="00F51FF7" w:rsidP="00F51FF7">
      <w:pPr>
        <w:bidi/>
        <w:jc w:val="both"/>
        <w:rPr>
          <w:rFonts w:cs="David" w:hint="cs"/>
          <w:rtl/>
        </w:rPr>
      </w:pPr>
      <w:r w:rsidRPr="00F51FF7">
        <w:rPr>
          <w:rFonts w:cs="David" w:hint="cs"/>
          <w:rtl/>
        </w:rPr>
        <w:tab/>
        <w:t xml:space="preserve"> חבר הכנסת טיבי, אני לא יכולה לבקש - - -</w:t>
      </w:r>
    </w:p>
    <w:p w14:paraId="22294145" w14:textId="77777777" w:rsidR="00F51FF7" w:rsidRPr="00F51FF7" w:rsidRDefault="00F51FF7" w:rsidP="00F51FF7">
      <w:pPr>
        <w:bidi/>
        <w:jc w:val="both"/>
        <w:rPr>
          <w:rFonts w:cs="David" w:hint="cs"/>
          <w:rtl/>
        </w:rPr>
      </w:pPr>
      <w:r w:rsidRPr="00F51FF7">
        <w:rPr>
          <w:rFonts w:cs="David"/>
          <w:rtl/>
        </w:rPr>
        <w:br/>
      </w:r>
      <w:r w:rsidRPr="00F51FF7">
        <w:rPr>
          <w:rFonts w:cs="David" w:hint="cs"/>
          <w:u w:val="single"/>
          <w:rtl/>
        </w:rPr>
        <w:t>אחמד טיבי:</w:t>
      </w:r>
    </w:p>
    <w:p w14:paraId="23B9B721" w14:textId="77777777" w:rsidR="00F51FF7" w:rsidRPr="00F51FF7" w:rsidRDefault="00F51FF7" w:rsidP="00F51FF7">
      <w:pPr>
        <w:bidi/>
        <w:jc w:val="both"/>
        <w:rPr>
          <w:rFonts w:cs="David" w:hint="cs"/>
          <w:rtl/>
        </w:rPr>
      </w:pPr>
    </w:p>
    <w:p w14:paraId="26B33645" w14:textId="77777777" w:rsidR="00F51FF7" w:rsidRPr="00F51FF7" w:rsidRDefault="00F51FF7" w:rsidP="00F51FF7">
      <w:pPr>
        <w:bidi/>
        <w:jc w:val="both"/>
        <w:rPr>
          <w:rFonts w:cs="David" w:hint="cs"/>
          <w:rtl/>
        </w:rPr>
      </w:pPr>
      <w:r w:rsidRPr="00F51FF7">
        <w:rPr>
          <w:rFonts w:cs="David" w:hint="cs"/>
          <w:rtl/>
        </w:rPr>
        <w:tab/>
        <w:t xml:space="preserve"> אז תגידי לי, תקראי לי. אל תקחי ממני את זכות הדיבור.</w:t>
      </w:r>
    </w:p>
    <w:p w14:paraId="4435C145" w14:textId="77777777" w:rsidR="00F51FF7" w:rsidRPr="00F51FF7" w:rsidRDefault="00F51FF7" w:rsidP="00F51FF7">
      <w:pPr>
        <w:bidi/>
        <w:jc w:val="both"/>
        <w:rPr>
          <w:rFonts w:cs="David" w:hint="cs"/>
          <w:rtl/>
        </w:rPr>
      </w:pPr>
      <w:r w:rsidRPr="00F51FF7">
        <w:rPr>
          <w:rFonts w:cs="David"/>
          <w:rtl/>
        </w:rPr>
        <w:br/>
      </w:r>
      <w:r w:rsidRPr="00F51FF7">
        <w:rPr>
          <w:rFonts w:cs="David" w:hint="cs"/>
          <w:u w:val="single"/>
          <w:rtl/>
        </w:rPr>
        <w:t>היו</w:t>
      </w:r>
      <w:r w:rsidRPr="00F51FF7">
        <w:rPr>
          <w:rFonts w:cs="David"/>
          <w:u w:val="single"/>
          <w:rtl/>
        </w:rPr>
        <w:t>"</w:t>
      </w:r>
      <w:r w:rsidRPr="00F51FF7">
        <w:rPr>
          <w:rFonts w:cs="David" w:hint="cs"/>
          <w:u w:val="single"/>
          <w:rtl/>
        </w:rPr>
        <w:t>ר רוחמה אברהם:</w:t>
      </w:r>
    </w:p>
    <w:p w14:paraId="5D44437D" w14:textId="77777777" w:rsidR="00F51FF7" w:rsidRPr="00F51FF7" w:rsidRDefault="00F51FF7" w:rsidP="00F51FF7">
      <w:pPr>
        <w:bidi/>
        <w:jc w:val="both"/>
        <w:rPr>
          <w:rFonts w:cs="David" w:hint="cs"/>
          <w:rtl/>
        </w:rPr>
      </w:pPr>
    </w:p>
    <w:p w14:paraId="1EDE00EF" w14:textId="77777777" w:rsidR="00F51FF7" w:rsidRPr="00F51FF7" w:rsidRDefault="00F51FF7" w:rsidP="00F51FF7">
      <w:pPr>
        <w:bidi/>
        <w:jc w:val="both"/>
        <w:rPr>
          <w:rFonts w:cs="David" w:hint="cs"/>
          <w:rtl/>
        </w:rPr>
      </w:pPr>
      <w:r w:rsidRPr="00F51FF7">
        <w:rPr>
          <w:rFonts w:cs="David" w:hint="cs"/>
          <w:rtl/>
        </w:rPr>
        <w:tab/>
        <w:t xml:space="preserve"> קראתי לך שלוש פעמים, אתה לא שומע.</w:t>
      </w:r>
    </w:p>
    <w:p w14:paraId="45D6813A" w14:textId="77777777" w:rsidR="00F51FF7" w:rsidRPr="00F51FF7" w:rsidRDefault="00F51FF7" w:rsidP="00F51FF7">
      <w:pPr>
        <w:bidi/>
        <w:jc w:val="both"/>
        <w:rPr>
          <w:rFonts w:cs="David" w:hint="cs"/>
          <w:rtl/>
        </w:rPr>
      </w:pPr>
      <w:r w:rsidRPr="00F51FF7">
        <w:rPr>
          <w:rFonts w:cs="David"/>
          <w:rtl/>
        </w:rPr>
        <w:br/>
      </w:r>
      <w:r w:rsidRPr="00F51FF7">
        <w:rPr>
          <w:rFonts w:cs="David" w:hint="cs"/>
          <w:u w:val="single"/>
          <w:rtl/>
        </w:rPr>
        <w:t>אחמד טיבי:</w:t>
      </w:r>
    </w:p>
    <w:p w14:paraId="512874F2" w14:textId="77777777" w:rsidR="00F51FF7" w:rsidRPr="00F51FF7" w:rsidRDefault="00F51FF7" w:rsidP="00F51FF7">
      <w:pPr>
        <w:bidi/>
        <w:jc w:val="both"/>
        <w:rPr>
          <w:rFonts w:cs="David" w:hint="cs"/>
          <w:rtl/>
        </w:rPr>
      </w:pPr>
    </w:p>
    <w:p w14:paraId="181B50D1" w14:textId="77777777" w:rsidR="00F51FF7" w:rsidRPr="00F51FF7" w:rsidRDefault="00F51FF7" w:rsidP="00F51FF7">
      <w:pPr>
        <w:bidi/>
        <w:jc w:val="both"/>
        <w:rPr>
          <w:rFonts w:cs="David" w:hint="cs"/>
          <w:rtl/>
        </w:rPr>
      </w:pPr>
      <w:r w:rsidRPr="00F51FF7">
        <w:rPr>
          <w:rFonts w:cs="David" w:hint="cs"/>
          <w:rtl/>
        </w:rPr>
        <w:tab/>
        <w:t xml:space="preserve"> אז היא דיברה אתי. לא עושים את זה.</w:t>
      </w:r>
    </w:p>
    <w:p w14:paraId="6AF820CA" w14:textId="77777777" w:rsidR="00F51FF7" w:rsidRPr="00F51FF7" w:rsidRDefault="00F51FF7" w:rsidP="00F51FF7">
      <w:pPr>
        <w:bidi/>
        <w:jc w:val="both"/>
        <w:rPr>
          <w:rFonts w:cs="David" w:hint="cs"/>
          <w:rtl/>
        </w:rPr>
      </w:pPr>
      <w:r w:rsidRPr="00F51FF7">
        <w:rPr>
          <w:rFonts w:cs="David"/>
          <w:rtl/>
        </w:rPr>
        <w:br/>
      </w:r>
      <w:r w:rsidRPr="00F51FF7">
        <w:rPr>
          <w:rFonts w:cs="David" w:hint="cs"/>
          <w:u w:val="single"/>
          <w:rtl/>
        </w:rPr>
        <w:t>היו</w:t>
      </w:r>
      <w:r w:rsidRPr="00F51FF7">
        <w:rPr>
          <w:rFonts w:cs="David"/>
          <w:u w:val="single"/>
          <w:rtl/>
        </w:rPr>
        <w:t>"</w:t>
      </w:r>
      <w:r w:rsidRPr="00F51FF7">
        <w:rPr>
          <w:rFonts w:cs="David" w:hint="cs"/>
          <w:u w:val="single"/>
          <w:rtl/>
        </w:rPr>
        <w:t>ר רוחמה אברהם:</w:t>
      </w:r>
    </w:p>
    <w:p w14:paraId="4C0ECE6F" w14:textId="77777777" w:rsidR="00F51FF7" w:rsidRPr="00F51FF7" w:rsidRDefault="00F51FF7" w:rsidP="00F51FF7">
      <w:pPr>
        <w:bidi/>
        <w:jc w:val="both"/>
        <w:rPr>
          <w:rFonts w:cs="David" w:hint="cs"/>
          <w:rtl/>
        </w:rPr>
      </w:pPr>
    </w:p>
    <w:p w14:paraId="6F124546" w14:textId="77777777" w:rsidR="00F51FF7" w:rsidRPr="00F51FF7" w:rsidRDefault="00F51FF7" w:rsidP="00F51FF7">
      <w:pPr>
        <w:bidi/>
        <w:jc w:val="both"/>
        <w:rPr>
          <w:rFonts w:cs="David" w:hint="cs"/>
          <w:rtl/>
        </w:rPr>
      </w:pPr>
      <w:r w:rsidRPr="00F51FF7">
        <w:rPr>
          <w:rFonts w:cs="David" w:hint="cs"/>
          <w:rtl/>
        </w:rPr>
        <w:tab/>
        <w:t xml:space="preserve"> אני אתן לך לסיים את דבריך. </w:t>
      </w:r>
    </w:p>
    <w:p w14:paraId="2AF87D2D" w14:textId="77777777" w:rsidR="00F51FF7" w:rsidRPr="00F51FF7" w:rsidRDefault="00F51FF7" w:rsidP="00F51FF7">
      <w:pPr>
        <w:bidi/>
        <w:jc w:val="both"/>
        <w:rPr>
          <w:rFonts w:cs="David" w:hint="cs"/>
          <w:rtl/>
        </w:rPr>
      </w:pPr>
      <w:r w:rsidRPr="00F51FF7">
        <w:rPr>
          <w:rFonts w:cs="David"/>
          <w:rtl/>
        </w:rPr>
        <w:br/>
      </w:r>
      <w:r w:rsidRPr="00F51FF7">
        <w:rPr>
          <w:rFonts w:cs="David" w:hint="cs"/>
          <w:u w:val="single"/>
          <w:rtl/>
        </w:rPr>
        <w:t>אחמד טיבי:</w:t>
      </w:r>
    </w:p>
    <w:p w14:paraId="19E6ECCF" w14:textId="77777777" w:rsidR="00F51FF7" w:rsidRPr="00F51FF7" w:rsidRDefault="00F51FF7" w:rsidP="00F51FF7">
      <w:pPr>
        <w:bidi/>
        <w:jc w:val="both"/>
        <w:rPr>
          <w:rFonts w:cs="David" w:hint="cs"/>
          <w:rtl/>
        </w:rPr>
      </w:pPr>
    </w:p>
    <w:p w14:paraId="4B178349" w14:textId="77777777" w:rsidR="00F51FF7" w:rsidRPr="00F51FF7" w:rsidRDefault="00F51FF7" w:rsidP="00F51FF7">
      <w:pPr>
        <w:bidi/>
        <w:jc w:val="both"/>
        <w:rPr>
          <w:rFonts w:cs="David" w:hint="cs"/>
          <w:rtl/>
        </w:rPr>
      </w:pPr>
      <w:r w:rsidRPr="00F51FF7">
        <w:rPr>
          <w:rFonts w:cs="David" w:hint="cs"/>
          <w:rtl/>
        </w:rPr>
        <w:tab/>
        <w:t xml:space="preserve"> לא רוצה לסיים. תודה רבה. </w:t>
      </w:r>
    </w:p>
    <w:p w14:paraId="6014694D" w14:textId="77777777" w:rsidR="00F51FF7" w:rsidRPr="00F51FF7" w:rsidRDefault="00F51FF7" w:rsidP="00F51FF7">
      <w:pPr>
        <w:bidi/>
        <w:jc w:val="both"/>
        <w:rPr>
          <w:rFonts w:cs="David" w:hint="cs"/>
          <w:u w:val="single"/>
          <w:rtl/>
        </w:rPr>
      </w:pPr>
      <w:r w:rsidRPr="00F51FF7">
        <w:rPr>
          <w:rFonts w:cs="David"/>
          <w:rtl/>
        </w:rPr>
        <w:br/>
      </w:r>
      <w:r w:rsidRPr="00F51FF7">
        <w:rPr>
          <w:rFonts w:cs="David" w:hint="cs"/>
          <w:u w:val="single"/>
          <w:rtl/>
        </w:rPr>
        <w:t>גדעון סער:</w:t>
      </w:r>
    </w:p>
    <w:p w14:paraId="0A188A64" w14:textId="77777777" w:rsidR="00F51FF7" w:rsidRPr="00F51FF7" w:rsidRDefault="00F51FF7" w:rsidP="00F51FF7">
      <w:pPr>
        <w:bidi/>
        <w:jc w:val="both"/>
        <w:rPr>
          <w:rFonts w:cs="David" w:hint="cs"/>
          <w:u w:val="single"/>
          <w:rtl/>
        </w:rPr>
      </w:pPr>
    </w:p>
    <w:p w14:paraId="6A81C284" w14:textId="77777777" w:rsidR="00F51FF7" w:rsidRPr="00F51FF7" w:rsidRDefault="00F51FF7" w:rsidP="00F51FF7">
      <w:pPr>
        <w:bidi/>
        <w:jc w:val="both"/>
        <w:rPr>
          <w:rFonts w:cs="David" w:hint="cs"/>
          <w:rtl/>
        </w:rPr>
      </w:pPr>
      <w:r w:rsidRPr="00F51FF7">
        <w:rPr>
          <w:rFonts w:cs="David" w:hint="cs"/>
          <w:rtl/>
        </w:rPr>
        <w:tab/>
        <w:t xml:space="preserve"> גברתי היושבת-ראש, אני מודה שאני בהתלבטות </w:t>
      </w:r>
      <w:r w:rsidRPr="00F51FF7">
        <w:rPr>
          <w:rFonts w:cs="David"/>
          <w:rtl/>
        </w:rPr>
        <w:t>–</w:t>
      </w:r>
      <w:r w:rsidRPr="00F51FF7">
        <w:rPr>
          <w:rFonts w:cs="David" w:hint="cs"/>
          <w:rtl/>
        </w:rPr>
        <w:t xml:space="preserve"> שאני מייד אפרט אותה. הוגשה הצעה לתיקון חוק יסוד, וההצעה </w:t>
      </w:r>
      <w:r w:rsidRPr="00F51FF7">
        <w:rPr>
          <w:rFonts w:cs="David"/>
          <w:rtl/>
        </w:rPr>
        <w:t>–</w:t>
      </w:r>
      <w:r w:rsidRPr="00F51FF7">
        <w:rPr>
          <w:rFonts w:cs="David" w:hint="cs"/>
          <w:rtl/>
        </w:rPr>
        <w:t xml:space="preserve"> אפשר לתמוך בה ואפשר להתנגד לה, אין ספק שהיא מרחיקת לכת, שכן היא קובעת את ועדת הכנסת, אשר בהקשרים אחרים היא מתפקדת כטריבונל </w:t>
      </w:r>
      <w:r w:rsidRPr="00F51FF7">
        <w:rPr>
          <w:rFonts w:cs="David"/>
          <w:rtl/>
        </w:rPr>
        <w:t>–</w:t>
      </w:r>
      <w:r w:rsidRPr="00F51FF7">
        <w:rPr>
          <w:rFonts w:cs="David" w:hint="cs"/>
          <w:rtl/>
        </w:rPr>
        <w:t xml:space="preserve"> למשל, בדיונים להסרת חסינות </w:t>
      </w:r>
      <w:r w:rsidRPr="00F51FF7">
        <w:rPr>
          <w:rFonts w:cs="David"/>
          <w:rtl/>
        </w:rPr>
        <w:t>–</w:t>
      </w:r>
      <w:r w:rsidRPr="00F51FF7">
        <w:rPr>
          <w:rFonts w:cs="David" w:hint="cs"/>
          <w:rtl/>
        </w:rPr>
        <w:t xml:space="preserve"> היא קובעת שוועדת הכנסת תהיה טריבונל גם לעניין השאלה האם הופר סעיף 7א לחוק היסוד, וזה דבר מרחיק לכת. </w:t>
      </w:r>
    </w:p>
    <w:p w14:paraId="0F1037E5" w14:textId="77777777" w:rsidR="00F51FF7" w:rsidRPr="00F51FF7" w:rsidRDefault="00F51FF7" w:rsidP="00F51FF7">
      <w:pPr>
        <w:bidi/>
        <w:jc w:val="both"/>
        <w:rPr>
          <w:rFonts w:cs="David" w:hint="cs"/>
          <w:rtl/>
        </w:rPr>
      </w:pPr>
    </w:p>
    <w:p w14:paraId="7C3CFBEB" w14:textId="77777777" w:rsidR="00F51FF7" w:rsidRPr="00F51FF7" w:rsidRDefault="00F51FF7" w:rsidP="00F51FF7">
      <w:pPr>
        <w:bidi/>
        <w:jc w:val="both"/>
        <w:rPr>
          <w:rFonts w:cs="David" w:hint="cs"/>
          <w:rtl/>
        </w:rPr>
      </w:pPr>
      <w:r w:rsidRPr="00F51FF7">
        <w:rPr>
          <w:rFonts w:cs="David" w:hint="cs"/>
          <w:rtl/>
        </w:rPr>
        <w:tab/>
        <w:t xml:space="preserve">לא רק זה שהיא קובעת זאת; היא קובעת שהיא תצטרך לפרסם הכרעה בשאלה האם הופר סעיף 7א, תוך שבוע. זאת אומרת, אם אנחנו מדברים על בית-דין </w:t>
      </w:r>
      <w:r w:rsidRPr="00F51FF7">
        <w:rPr>
          <w:rFonts w:cs="David"/>
          <w:rtl/>
        </w:rPr>
        <w:t>–</w:t>
      </w:r>
      <w:r w:rsidRPr="00F51FF7">
        <w:rPr>
          <w:rFonts w:cs="David" w:hint="cs"/>
          <w:rtl/>
        </w:rPr>
        <w:t xml:space="preserve"> זה בית-דין עם סממנים שהם ברורים לחלוטין. </w:t>
      </w:r>
    </w:p>
    <w:p w14:paraId="4A995B42" w14:textId="77777777" w:rsidR="00F51FF7" w:rsidRPr="00F51FF7" w:rsidRDefault="00F51FF7" w:rsidP="00F51FF7">
      <w:pPr>
        <w:bidi/>
        <w:jc w:val="both"/>
        <w:rPr>
          <w:rFonts w:cs="David" w:hint="cs"/>
          <w:rtl/>
        </w:rPr>
      </w:pPr>
    </w:p>
    <w:p w14:paraId="784EDA99" w14:textId="77777777" w:rsidR="00F51FF7" w:rsidRPr="00F51FF7" w:rsidRDefault="00F51FF7" w:rsidP="00F51FF7">
      <w:pPr>
        <w:bidi/>
        <w:jc w:val="both"/>
        <w:rPr>
          <w:rFonts w:cs="David" w:hint="cs"/>
          <w:rtl/>
        </w:rPr>
      </w:pPr>
      <w:r w:rsidRPr="00F51FF7">
        <w:rPr>
          <w:rFonts w:cs="David" w:hint="cs"/>
          <w:rtl/>
        </w:rPr>
        <w:tab/>
        <w:t xml:space="preserve">במישור העקרוני, כאשר אנחנו דנים בעקרונות של חקיקה, מתן פטור מחובת הנחה להצעה לתיקון חוק יסוד זה דבר בלתי נכון. חוק יסוד זה דבר כבד, לא מתקנים אותו כלאחר-יד, אם כי בימים האלה כאשר ממשלה בישראל קיבלה החלטה שכל בכיריה וראשיה אומרים שהם מתנגדים למשטר נשיאותי אבל הם הצביעו בעד משטר נשיאותי </w:t>
      </w:r>
      <w:r w:rsidRPr="00F51FF7">
        <w:rPr>
          <w:rFonts w:cs="David"/>
          <w:rtl/>
        </w:rPr>
        <w:t>–</w:t>
      </w:r>
      <w:r w:rsidRPr="00F51FF7">
        <w:rPr>
          <w:rFonts w:cs="David" w:hint="cs"/>
          <w:rtl/>
        </w:rPr>
        <w:t xml:space="preserve"> מטעמים קוניונקטורליים, מטעמים פוליטיים </w:t>
      </w:r>
      <w:r w:rsidRPr="00F51FF7">
        <w:rPr>
          <w:rFonts w:cs="David"/>
          <w:rtl/>
        </w:rPr>
        <w:t>–</w:t>
      </w:r>
      <w:r w:rsidRPr="00F51FF7">
        <w:rPr>
          <w:rFonts w:cs="David" w:hint="cs"/>
          <w:rtl/>
        </w:rPr>
        <w:t xml:space="preserve"> אין ספק שלעתים גם הנושא הזה של חקיקת יסוד הוא נושא שהופך למרמס.</w:t>
      </w:r>
    </w:p>
    <w:p w14:paraId="042527CE" w14:textId="77777777" w:rsidR="00F51FF7" w:rsidRPr="00F51FF7" w:rsidRDefault="00F51FF7" w:rsidP="00F51FF7">
      <w:pPr>
        <w:bidi/>
        <w:jc w:val="both"/>
        <w:rPr>
          <w:rFonts w:cs="David" w:hint="cs"/>
          <w:rtl/>
        </w:rPr>
      </w:pPr>
    </w:p>
    <w:p w14:paraId="2074C601" w14:textId="77777777" w:rsidR="00F51FF7" w:rsidRPr="00F51FF7" w:rsidRDefault="00F51FF7" w:rsidP="00F51FF7">
      <w:pPr>
        <w:bidi/>
        <w:jc w:val="both"/>
        <w:rPr>
          <w:rFonts w:cs="David" w:hint="cs"/>
          <w:rtl/>
        </w:rPr>
      </w:pPr>
      <w:r w:rsidRPr="00F51FF7">
        <w:rPr>
          <w:rFonts w:cs="David" w:hint="cs"/>
          <w:rtl/>
        </w:rPr>
        <w:tab/>
        <w:t xml:space="preserve">אנחנו </w:t>
      </w:r>
      <w:r w:rsidRPr="00F51FF7">
        <w:rPr>
          <w:rFonts w:cs="David"/>
          <w:rtl/>
        </w:rPr>
        <w:t>–</w:t>
      </w:r>
      <w:r w:rsidRPr="00F51FF7">
        <w:rPr>
          <w:rFonts w:cs="David" w:hint="cs"/>
          <w:rtl/>
        </w:rPr>
        <w:t xml:space="preserve"> שאיננו חברים בקואליציה, וגם לא מועמדים להיות חברים בקואליציה </w:t>
      </w:r>
      <w:r w:rsidRPr="00F51FF7">
        <w:rPr>
          <w:rFonts w:cs="David"/>
          <w:rtl/>
        </w:rPr>
        <w:t>–</w:t>
      </w:r>
      <w:r w:rsidRPr="00F51FF7">
        <w:rPr>
          <w:rFonts w:cs="David" w:hint="cs"/>
          <w:rtl/>
        </w:rPr>
        <w:t xml:space="preserve"> יודעים שההסכמים הקואליציוניים גורסים שלא ישונה שום חוק יסוד, אלא בהסכמת כל מרכיבי הקואליציה. </w:t>
      </w:r>
    </w:p>
    <w:p w14:paraId="3ADCE8BC" w14:textId="77777777" w:rsidR="00F51FF7" w:rsidRPr="00F51FF7" w:rsidRDefault="00F51FF7" w:rsidP="00F51FF7">
      <w:pPr>
        <w:bidi/>
        <w:jc w:val="both"/>
        <w:rPr>
          <w:rFonts w:cs="David" w:hint="cs"/>
          <w:rtl/>
        </w:rPr>
      </w:pPr>
      <w:r w:rsidRPr="00F51FF7">
        <w:rPr>
          <w:rFonts w:cs="David"/>
          <w:rtl/>
        </w:rPr>
        <w:br/>
      </w:r>
      <w:r w:rsidRPr="00F51FF7">
        <w:rPr>
          <w:rFonts w:cs="David" w:hint="cs"/>
          <w:rtl/>
        </w:rPr>
        <w:tab/>
        <w:t xml:space="preserve">וכאן אני מגיע לנקודה השנייה. בראייתנו כאופוזיציה, יש דבר חיובי בכך שבאה סיעה שמצטרפת לקואליציה, וביומה הראשון בקואליציה היא באה להפר את ההסכמים הקואליציוניים </w:t>
      </w:r>
      <w:r w:rsidRPr="00F51FF7">
        <w:rPr>
          <w:rFonts w:cs="David"/>
          <w:rtl/>
        </w:rPr>
        <w:t>–</w:t>
      </w:r>
      <w:r w:rsidRPr="00F51FF7">
        <w:rPr>
          <w:rFonts w:cs="David" w:hint="cs"/>
          <w:rtl/>
        </w:rPr>
        <w:t xml:space="preserve"> ואני רואה את הדבר הזה בחיוב. כלומר, אני מעריך שהעניין הזה יגרור מחלוקת קשה בתוך הקואליציה, עד כדי משבר קואליציוני, ולמה אני מעריך את זה? כי אתמול שמעתי </w:t>
      </w:r>
      <w:r w:rsidRPr="00F51FF7">
        <w:rPr>
          <w:rFonts w:cs="David"/>
          <w:rtl/>
        </w:rPr>
        <w:t>–</w:t>
      </w:r>
      <w:r w:rsidRPr="00F51FF7">
        <w:rPr>
          <w:rFonts w:cs="David" w:hint="cs"/>
          <w:rtl/>
        </w:rPr>
        <w:t xml:space="preserve"> ולא יכולתי לצאת מהבית עד ששמעתי את כל נאומו של שר הביטחון ויושב-ראש ועדת השרים לענייני המגזר הערבי, אשר עצם השילוב הזה של שר ביטחון - - -</w:t>
      </w:r>
    </w:p>
    <w:p w14:paraId="47D93C01" w14:textId="77777777" w:rsidR="00F51FF7" w:rsidRPr="00F51FF7" w:rsidRDefault="00F51FF7" w:rsidP="00F51FF7">
      <w:pPr>
        <w:pStyle w:val="Heading5"/>
        <w:rPr>
          <w:rFonts w:hint="cs"/>
          <w:rtl/>
        </w:rPr>
      </w:pPr>
      <w:r w:rsidRPr="00F51FF7">
        <w:rPr>
          <w:rtl/>
        </w:rPr>
        <w:br/>
      </w:r>
      <w:r w:rsidRPr="00F51FF7">
        <w:rPr>
          <w:rFonts w:hint="cs"/>
          <w:u w:val="single"/>
          <w:rtl/>
        </w:rPr>
        <w:t>אביגדור יצחקי:</w:t>
      </w:r>
    </w:p>
    <w:p w14:paraId="73DFC5AE" w14:textId="77777777" w:rsidR="00F51FF7" w:rsidRPr="00F51FF7" w:rsidRDefault="00F51FF7" w:rsidP="00F51FF7">
      <w:pPr>
        <w:pStyle w:val="Heading5"/>
        <w:rPr>
          <w:rFonts w:hint="cs"/>
          <w:rtl/>
        </w:rPr>
      </w:pPr>
    </w:p>
    <w:p w14:paraId="6AAFA3D0" w14:textId="77777777" w:rsidR="00F51FF7" w:rsidRPr="00F51FF7" w:rsidRDefault="00F51FF7" w:rsidP="00F51FF7">
      <w:pPr>
        <w:bidi/>
        <w:jc w:val="both"/>
        <w:rPr>
          <w:rFonts w:cs="David" w:hint="cs"/>
          <w:rtl/>
        </w:rPr>
      </w:pPr>
      <w:r w:rsidRPr="00F51FF7">
        <w:rPr>
          <w:rFonts w:cs="David" w:hint="cs"/>
          <w:rtl/>
        </w:rPr>
        <w:tab/>
        <w:t xml:space="preserve"> כנראה לא היה לך משהו ממש טוב לעשות בחוץ...</w:t>
      </w:r>
    </w:p>
    <w:p w14:paraId="6F2C4949" w14:textId="77777777" w:rsidR="00F51FF7" w:rsidRPr="00F51FF7" w:rsidRDefault="00F51FF7" w:rsidP="00F51FF7">
      <w:pPr>
        <w:bidi/>
        <w:jc w:val="both"/>
        <w:rPr>
          <w:rFonts w:cs="David" w:hint="cs"/>
          <w:u w:val="single"/>
          <w:rtl/>
        </w:rPr>
      </w:pPr>
      <w:r w:rsidRPr="00F51FF7">
        <w:rPr>
          <w:rFonts w:cs="David"/>
          <w:rtl/>
        </w:rPr>
        <w:br/>
      </w:r>
      <w:r w:rsidRPr="00F51FF7">
        <w:rPr>
          <w:rFonts w:cs="David" w:hint="cs"/>
          <w:u w:val="single"/>
          <w:rtl/>
        </w:rPr>
        <w:t>גדעון סער:</w:t>
      </w:r>
    </w:p>
    <w:p w14:paraId="110476D9" w14:textId="77777777" w:rsidR="00F51FF7" w:rsidRPr="00F51FF7" w:rsidRDefault="00F51FF7" w:rsidP="00F51FF7">
      <w:pPr>
        <w:bidi/>
        <w:jc w:val="both"/>
        <w:rPr>
          <w:rFonts w:cs="David" w:hint="cs"/>
          <w:u w:val="single"/>
          <w:rtl/>
        </w:rPr>
      </w:pPr>
    </w:p>
    <w:p w14:paraId="73502A16" w14:textId="77777777" w:rsidR="00F51FF7" w:rsidRPr="00F51FF7" w:rsidRDefault="00F51FF7" w:rsidP="00F51FF7">
      <w:pPr>
        <w:bidi/>
        <w:jc w:val="both"/>
        <w:rPr>
          <w:rFonts w:cs="David" w:hint="cs"/>
          <w:rtl/>
        </w:rPr>
      </w:pPr>
      <w:r w:rsidRPr="00F51FF7">
        <w:rPr>
          <w:rFonts w:cs="David" w:hint="cs"/>
          <w:rtl/>
        </w:rPr>
        <w:tab/>
        <w:t xml:space="preserve"> תשמע, יושב-ראש הקואליציה </w:t>
      </w:r>
      <w:r w:rsidRPr="00F51FF7">
        <w:rPr>
          <w:rFonts w:cs="David"/>
          <w:rtl/>
        </w:rPr>
        <w:t>–</w:t>
      </w:r>
      <w:r w:rsidRPr="00F51FF7">
        <w:rPr>
          <w:rFonts w:cs="David" w:hint="cs"/>
          <w:rtl/>
        </w:rPr>
        <w:t xml:space="preserve"> זה היה נאום למופת, ובכל זאת בפעם האחרונה ששר ביטחון - - -</w:t>
      </w:r>
    </w:p>
    <w:p w14:paraId="656B843A" w14:textId="77777777" w:rsidR="00F51FF7" w:rsidRPr="00F51FF7" w:rsidRDefault="00F51FF7" w:rsidP="00F51FF7">
      <w:pPr>
        <w:bidi/>
        <w:jc w:val="both"/>
        <w:rPr>
          <w:rFonts w:cs="David"/>
          <w:u w:val="single"/>
          <w:rtl/>
        </w:rPr>
      </w:pPr>
      <w:r w:rsidRPr="00F51FF7">
        <w:rPr>
          <w:rFonts w:cs="David"/>
          <w:rtl/>
        </w:rPr>
        <w:br/>
      </w:r>
      <w:r w:rsidRPr="00F51FF7">
        <w:rPr>
          <w:rFonts w:cs="David" w:hint="cs"/>
          <w:rtl/>
        </w:rPr>
        <w:br/>
      </w:r>
      <w:r w:rsidRPr="00F51FF7">
        <w:rPr>
          <w:rFonts w:cs="David"/>
          <w:u w:val="single"/>
          <w:rtl/>
        </w:rPr>
        <w:t>מוחמד ברכה:</w:t>
      </w:r>
    </w:p>
    <w:p w14:paraId="68BC972F" w14:textId="77777777" w:rsidR="00F51FF7" w:rsidRPr="00F51FF7" w:rsidRDefault="00F51FF7" w:rsidP="00F51FF7">
      <w:pPr>
        <w:bidi/>
        <w:jc w:val="both"/>
        <w:rPr>
          <w:rFonts w:cs="David"/>
          <w:u w:val="single"/>
          <w:rtl/>
        </w:rPr>
      </w:pPr>
    </w:p>
    <w:p w14:paraId="2600D86B" w14:textId="77777777" w:rsidR="00F51FF7" w:rsidRPr="00F51FF7" w:rsidRDefault="00F51FF7" w:rsidP="00F51FF7">
      <w:pPr>
        <w:bidi/>
        <w:jc w:val="both"/>
        <w:rPr>
          <w:rFonts w:cs="David" w:hint="cs"/>
          <w:rtl/>
        </w:rPr>
      </w:pPr>
      <w:r w:rsidRPr="00F51FF7">
        <w:rPr>
          <w:rFonts w:cs="David"/>
          <w:rtl/>
        </w:rPr>
        <w:tab/>
      </w:r>
      <w:r w:rsidRPr="00F51FF7">
        <w:rPr>
          <w:rFonts w:cs="David" w:hint="cs"/>
          <w:rtl/>
        </w:rPr>
        <w:t xml:space="preserve"> צריך להגיד משהו על השילוב </w:t>
      </w:r>
      <w:r w:rsidRPr="00F51FF7">
        <w:rPr>
          <w:rFonts w:cs="David"/>
          <w:rtl/>
        </w:rPr>
        <w:t>–</w:t>
      </w:r>
      <w:r w:rsidRPr="00F51FF7">
        <w:rPr>
          <w:rFonts w:cs="David" w:hint="cs"/>
          <w:rtl/>
        </w:rPr>
        <w:t xml:space="preserve"> זה חשוב, אני חושב.</w:t>
      </w:r>
    </w:p>
    <w:p w14:paraId="097B3B65" w14:textId="77777777" w:rsidR="00F51FF7" w:rsidRPr="00F51FF7" w:rsidRDefault="00F51FF7" w:rsidP="00F51FF7">
      <w:pPr>
        <w:bidi/>
        <w:jc w:val="both"/>
        <w:rPr>
          <w:rFonts w:cs="David" w:hint="cs"/>
          <w:u w:val="single"/>
          <w:rtl/>
        </w:rPr>
      </w:pPr>
      <w:r w:rsidRPr="00F51FF7">
        <w:rPr>
          <w:rFonts w:cs="David"/>
          <w:rtl/>
        </w:rPr>
        <w:br/>
      </w:r>
      <w:r w:rsidRPr="00F51FF7">
        <w:rPr>
          <w:rFonts w:cs="David" w:hint="cs"/>
          <w:u w:val="single"/>
          <w:rtl/>
        </w:rPr>
        <w:t>גדעון סער:</w:t>
      </w:r>
    </w:p>
    <w:p w14:paraId="57A23FD9" w14:textId="77777777" w:rsidR="00F51FF7" w:rsidRPr="00F51FF7" w:rsidRDefault="00F51FF7" w:rsidP="00F51FF7">
      <w:pPr>
        <w:bidi/>
        <w:jc w:val="both"/>
        <w:rPr>
          <w:rFonts w:cs="David" w:hint="cs"/>
          <w:u w:val="single"/>
          <w:rtl/>
        </w:rPr>
      </w:pPr>
    </w:p>
    <w:p w14:paraId="06783D7B" w14:textId="77777777" w:rsidR="00F51FF7" w:rsidRPr="00F51FF7" w:rsidRDefault="00F51FF7" w:rsidP="00F51FF7">
      <w:pPr>
        <w:bidi/>
        <w:jc w:val="both"/>
        <w:rPr>
          <w:rFonts w:cs="David" w:hint="cs"/>
          <w:rtl/>
        </w:rPr>
      </w:pPr>
      <w:r w:rsidRPr="00F51FF7">
        <w:rPr>
          <w:rFonts w:cs="David" w:hint="cs"/>
          <w:rtl/>
        </w:rPr>
        <w:tab/>
        <w:t xml:space="preserve"> השילוב בין שר ביטחון ליושב-ראש ועדת השרים לענייני המגזר הערבי </w:t>
      </w:r>
      <w:r w:rsidRPr="00F51FF7">
        <w:rPr>
          <w:rFonts w:cs="David"/>
          <w:rtl/>
        </w:rPr>
        <w:t>–</w:t>
      </w:r>
      <w:r w:rsidRPr="00F51FF7">
        <w:rPr>
          <w:rFonts w:cs="David" w:hint="cs"/>
          <w:rtl/>
        </w:rPr>
        <w:t xml:space="preserve"> ויכול להיות שאני יוצא דופן </w:t>
      </w:r>
      <w:r w:rsidRPr="00F51FF7">
        <w:rPr>
          <w:rFonts w:cs="David"/>
          <w:rtl/>
        </w:rPr>
        <w:t>–</w:t>
      </w:r>
      <w:r w:rsidRPr="00F51FF7">
        <w:rPr>
          <w:rFonts w:cs="David" w:hint="cs"/>
          <w:rtl/>
        </w:rPr>
        <w:t xml:space="preserve"> האסוציאציה שעולה אצלי זה סיכוי לחידוש הממשל הצבאי. </w:t>
      </w:r>
    </w:p>
    <w:p w14:paraId="4DDB3C66" w14:textId="77777777" w:rsidR="00F51FF7" w:rsidRPr="00F51FF7" w:rsidRDefault="00F51FF7" w:rsidP="00F51FF7">
      <w:pPr>
        <w:bidi/>
        <w:jc w:val="both"/>
        <w:rPr>
          <w:rFonts w:cs="David" w:hint="cs"/>
          <w:rtl/>
        </w:rPr>
      </w:pPr>
      <w:r w:rsidRPr="00F51FF7">
        <w:rPr>
          <w:rFonts w:cs="David"/>
          <w:rtl/>
        </w:rPr>
        <w:br/>
      </w:r>
      <w:r w:rsidRPr="00F51FF7">
        <w:rPr>
          <w:rFonts w:cs="David" w:hint="cs"/>
          <w:u w:val="single"/>
          <w:rtl/>
        </w:rPr>
        <w:t>משה שרוני:</w:t>
      </w:r>
    </w:p>
    <w:p w14:paraId="6EA8EF0B" w14:textId="77777777" w:rsidR="00F51FF7" w:rsidRPr="00F51FF7" w:rsidRDefault="00F51FF7" w:rsidP="00F51FF7">
      <w:pPr>
        <w:bidi/>
        <w:jc w:val="both"/>
        <w:rPr>
          <w:rFonts w:cs="David" w:hint="cs"/>
          <w:rtl/>
        </w:rPr>
      </w:pPr>
    </w:p>
    <w:p w14:paraId="61E7589A" w14:textId="77777777" w:rsidR="00F51FF7" w:rsidRPr="00F51FF7" w:rsidRDefault="00F51FF7" w:rsidP="00F51FF7">
      <w:pPr>
        <w:bidi/>
        <w:jc w:val="both"/>
        <w:rPr>
          <w:rFonts w:cs="David" w:hint="cs"/>
          <w:rtl/>
        </w:rPr>
      </w:pPr>
      <w:r w:rsidRPr="00F51FF7">
        <w:rPr>
          <w:rFonts w:cs="David" w:hint="cs"/>
          <w:rtl/>
        </w:rPr>
        <w:tab/>
        <w:t>יושבת-ראש הכנסת, יושבת-ראש ועדת הכנסת, מה, אנחנו דנים על הנאום של שר הביטחון?</w:t>
      </w:r>
    </w:p>
    <w:p w14:paraId="033F0376" w14:textId="77777777" w:rsidR="00F51FF7" w:rsidRPr="00F51FF7" w:rsidRDefault="00F51FF7" w:rsidP="00F51FF7">
      <w:pPr>
        <w:bidi/>
        <w:jc w:val="both"/>
        <w:rPr>
          <w:rFonts w:cs="David" w:hint="cs"/>
          <w:u w:val="single"/>
          <w:rtl/>
        </w:rPr>
      </w:pPr>
      <w:r w:rsidRPr="00F51FF7">
        <w:rPr>
          <w:rFonts w:cs="David"/>
          <w:rtl/>
        </w:rPr>
        <w:br/>
      </w:r>
      <w:r w:rsidRPr="00F51FF7">
        <w:rPr>
          <w:rFonts w:cs="David" w:hint="cs"/>
          <w:u w:val="single"/>
          <w:rtl/>
        </w:rPr>
        <w:t>גדעון סער:</w:t>
      </w:r>
    </w:p>
    <w:p w14:paraId="23746E7B" w14:textId="77777777" w:rsidR="00F51FF7" w:rsidRPr="00F51FF7" w:rsidRDefault="00F51FF7" w:rsidP="00F51FF7">
      <w:pPr>
        <w:bidi/>
        <w:jc w:val="both"/>
        <w:rPr>
          <w:rFonts w:cs="David" w:hint="cs"/>
          <w:u w:val="single"/>
          <w:rtl/>
        </w:rPr>
      </w:pPr>
    </w:p>
    <w:p w14:paraId="44BF2965" w14:textId="77777777" w:rsidR="00F51FF7" w:rsidRPr="00F51FF7" w:rsidRDefault="00F51FF7" w:rsidP="00F51FF7">
      <w:pPr>
        <w:bidi/>
        <w:jc w:val="both"/>
        <w:rPr>
          <w:rFonts w:cs="David" w:hint="cs"/>
          <w:rtl/>
        </w:rPr>
      </w:pPr>
      <w:r w:rsidRPr="00F51FF7">
        <w:rPr>
          <w:rFonts w:cs="David" w:hint="cs"/>
          <w:rtl/>
        </w:rPr>
        <w:tab/>
        <w:t>זאת אומרת, אדם שהוא גם שר ביטחון וגם יושב-ראש ועדת השרים לענייני המגזר הערבי</w:t>
      </w:r>
      <w:r w:rsidRPr="00F51FF7">
        <w:rPr>
          <w:rFonts w:cs="David"/>
          <w:rtl/>
        </w:rPr>
        <w:t>–</w:t>
      </w:r>
      <w:r w:rsidRPr="00F51FF7">
        <w:rPr>
          <w:rFonts w:cs="David" w:hint="cs"/>
          <w:rtl/>
        </w:rPr>
        <w:t xml:space="preserve"> יש סיכוי לחידוש הממשל הצבאי - -</w:t>
      </w:r>
    </w:p>
    <w:p w14:paraId="74A3E7D2" w14:textId="77777777" w:rsidR="00F51FF7" w:rsidRPr="00F51FF7" w:rsidRDefault="00F51FF7" w:rsidP="00F51FF7">
      <w:pPr>
        <w:bidi/>
        <w:jc w:val="both"/>
        <w:rPr>
          <w:rFonts w:cs="David" w:hint="cs"/>
          <w:rtl/>
        </w:rPr>
      </w:pPr>
      <w:r w:rsidRPr="00F51FF7">
        <w:rPr>
          <w:rFonts w:cs="David"/>
          <w:rtl/>
        </w:rPr>
        <w:br/>
      </w:r>
      <w:r w:rsidRPr="00F51FF7">
        <w:rPr>
          <w:rFonts w:cs="David" w:hint="cs"/>
          <w:u w:val="single"/>
          <w:rtl/>
        </w:rPr>
        <w:t>אחמד טיבי:</w:t>
      </w:r>
    </w:p>
    <w:p w14:paraId="4F016537" w14:textId="77777777" w:rsidR="00F51FF7" w:rsidRPr="00F51FF7" w:rsidRDefault="00F51FF7" w:rsidP="00F51FF7">
      <w:pPr>
        <w:bidi/>
        <w:jc w:val="both"/>
        <w:rPr>
          <w:rFonts w:cs="David" w:hint="cs"/>
          <w:rtl/>
        </w:rPr>
      </w:pPr>
    </w:p>
    <w:p w14:paraId="0394C7A0" w14:textId="77777777" w:rsidR="00F51FF7" w:rsidRPr="00F51FF7" w:rsidRDefault="00F51FF7" w:rsidP="00F51FF7">
      <w:pPr>
        <w:bidi/>
        <w:jc w:val="both"/>
        <w:rPr>
          <w:rFonts w:cs="David" w:hint="cs"/>
          <w:rtl/>
        </w:rPr>
      </w:pPr>
      <w:r w:rsidRPr="00F51FF7">
        <w:rPr>
          <w:rFonts w:cs="David" w:hint="cs"/>
          <w:rtl/>
        </w:rPr>
        <w:tab/>
        <w:t xml:space="preserve"> הכוונה לערבים של עזה.</w:t>
      </w:r>
    </w:p>
    <w:p w14:paraId="7DBAF407" w14:textId="77777777" w:rsidR="00F51FF7" w:rsidRPr="00F51FF7" w:rsidRDefault="00F51FF7" w:rsidP="00F51FF7">
      <w:pPr>
        <w:bidi/>
        <w:jc w:val="both"/>
        <w:rPr>
          <w:rFonts w:cs="David" w:hint="cs"/>
          <w:rtl/>
        </w:rPr>
      </w:pPr>
      <w:r w:rsidRPr="00F51FF7">
        <w:rPr>
          <w:rFonts w:cs="David"/>
          <w:rtl/>
        </w:rPr>
        <w:br/>
      </w:r>
      <w:r w:rsidRPr="00F51FF7">
        <w:rPr>
          <w:rFonts w:cs="David" w:hint="cs"/>
          <w:u w:val="single"/>
          <w:rtl/>
        </w:rPr>
        <w:t>היו</w:t>
      </w:r>
      <w:r w:rsidRPr="00F51FF7">
        <w:rPr>
          <w:rFonts w:cs="David"/>
          <w:u w:val="single"/>
          <w:rtl/>
        </w:rPr>
        <w:t>"</w:t>
      </w:r>
      <w:r w:rsidRPr="00F51FF7">
        <w:rPr>
          <w:rFonts w:cs="David" w:hint="cs"/>
          <w:u w:val="single"/>
          <w:rtl/>
        </w:rPr>
        <w:t>ר רוחמה אברהם:</w:t>
      </w:r>
    </w:p>
    <w:p w14:paraId="0830A583" w14:textId="77777777" w:rsidR="00F51FF7" w:rsidRPr="00F51FF7" w:rsidRDefault="00F51FF7" w:rsidP="00F51FF7">
      <w:pPr>
        <w:bidi/>
        <w:jc w:val="both"/>
        <w:rPr>
          <w:rFonts w:cs="David" w:hint="cs"/>
          <w:rtl/>
        </w:rPr>
      </w:pPr>
    </w:p>
    <w:p w14:paraId="4D4A3488" w14:textId="77777777" w:rsidR="00F51FF7" w:rsidRPr="00F51FF7" w:rsidRDefault="00F51FF7" w:rsidP="00F51FF7">
      <w:pPr>
        <w:bidi/>
        <w:jc w:val="both"/>
        <w:rPr>
          <w:rFonts w:cs="David" w:hint="cs"/>
          <w:rtl/>
        </w:rPr>
      </w:pPr>
      <w:r w:rsidRPr="00F51FF7">
        <w:rPr>
          <w:rFonts w:cs="David" w:hint="cs"/>
          <w:rtl/>
        </w:rPr>
        <w:tab/>
        <w:t xml:space="preserve"> ולסיום. </w:t>
      </w:r>
    </w:p>
    <w:p w14:paraId="32CE2A1C" w14:textId="77777777" w:rsidR="00F51FF7" w:rsidRPr="00F51FF7" w:rsidRDefault="00F51FF7" w:rsidP="00F51FF7">
      <w:pPr>
        <w:bidi/>
        <w:jc w:val="both"/>
        <w:rPr>
          <w:rFonts w:cs="David" w:hint="cs"/>
          <w:u w:val="single"/>
          <w:rtl/>
        </w:rPr>
      </w:pPr>
      <w:r w:rsidRPr="00F51FF7">
        <w:rPr>
          <w:rFonts w:cs="David"/>
          <w:rtl/>
        </w:rPr>
        <w:br/>
      </w:r>
      <w:r w:rsidRPr="00F51FF7">
        <w:rPr>
          <w:rFonts w:cs="David" w:hint="cs"/>
          <w:u w:val="single"/>
          <w:rtl/>
        </w:rPr>
        <w:t>גדעון סער:</w:t>
      </w:r>
    </w:p>
    <w:p w14:paraId="2A3252CF" w14:textId="77777777" w:rsidR="00F51FF7" w:rsidRPr="00F51FF7" w:rsidRDefault="00F51FF7" w:rsidP="00F51FF7">
      <w:pPr>
        <w:bidi/>
        <w:jc w:val="both"/>
        <w:rPr>
          <w:rFonts w:cs="David" w:hint="cs"/>
          <w:u w:val="single"/>
          <w:rtl/>
        </w:rPr>
      </w:pPr>
    </w:p>
    <w:p w14:paraId="679F927C" w14:textId="77777777" w:rsidR="00F51FF7" w:rsidRPr="00F51FF7" w:rsidRDefault="00F51FF7" w:rsidP="00F51FF7">
      <w:pPr>
        <w:bidi/>
        <w:jc w:val="both"/>
        <w:rPr>
          <w:rFonts w:cs="David" w:hint="cs"/>
          <w:rtl/>
        </w:rPr>
      </w:pPr>
      <w:r w:rsidRPr="00F51FF7">
        <w:rPr>
          <w:rFonts w:cs="David" w:hint="cs"/>
          <w:rtl/>
        </w:rPr>
        <w:tab/>
        <w:t xml:space="preserve">- - אשר היה בתוקף באותם ימים, אשר </w:t>
      </w:r>
      <w:r w:rsidRPr="00F51FF7">
        <w:rPr>
          <w:rFonts w:cs="David"/>
          <w:rtl/>
        </w:rPr>
        <w:t>–</w:t>
      </w:r>
      <w:r w:rsidRPr="00F51FF7">
        <w:rPr>
          <w:rFonts w:cs="David" w:hint="cs"/>
          <w:rtl/>
        </w:rPr>
        <w:t xml:space="preserve"> הייתי אומר </w:t>
      </w:r>
      <w:r w:rsidRPr="00F51FF7">
        <w:rPr>
          <w:rFonts w:cs="David"/>
          <w:rtl/>
        </w:rPr>
        <w:t>–</w:t>
      </w:r>
      <w:r w:rsidRPr="00F51FF7">
        <w:rPr>
          <w:rFonts w:cs="David" w:hint="cs"/>
          <w:rtl/>
        </w:rPr>
        <w:t xml:space="preserve"> ההורה החוקי של מפלגת העבודה, מפא</w:t>
      </w:r>
      <w:r w:rsidRPr="00F51FF7">
        <w:rPr>
          <w:rFonts w:cs="David"/>
          <w:rtl/>
        </w:rPr>
        <w:t>"</w:t>
      </w:r>
      <w:r w:rsidRPr="00F51FF7">
        <w:rPr>
          <w:rFonts w:cs="David" w:hint="cs"/>
          <w:rtl/>
        </w:rPr>
        <w:t xml:space="preserve">י, היא היתה בשלטון ללא מיצרים בחברה הישראלית, ועל כן אלה אשר התנגדו לממשל הצבאי לא כל-כך הצליחו בתוכניתם. </w:t>
      </w:r>
    </w:p>
    <w:p w14:paraId="6FC37D3B" w14:textId="77777777" w:rsidR="00F51FF7" w:rsidRPr="00F51FF7" w:rsidRDefault="00F51FF7" w:rsidP="00F51FF7">
      <w:pPr>
        <w:bidi/>
        <w:jc w:val="both"/>
        <w:rPr>
          <w:rFonts w:cs="David" w:hint="cs"/>
          <w:rtl/>
        </w:rPr>
      </w:pPr>
    </w:p>
    <w:p w14:paraId="39A826A3" w14:textId="77777777" w:rsidR="00F51FF7" w:rsidRPr="00F51FF7" w:rsidRDefault="00F51FF7" w:rsidP="00F51FF7">
      <w:pPr>
        <w:bidi/>
        <w:jc w:val="both"/>
        <w:rPr>
          <w:rFonts w:cs="David" w:hint="cs"/>
          <w:rtl/>
        </w:rPr>
      </w:pPr>
      <w:r w:rsidRPr="00F51FF7">
        <w:rPr>
          <w:rFonts w:cs="David" w:hint="cs"/>
          <w:rtl/>
        </w:rPr>
        <w:tab/>
        <w:t xml:space="preserve">אז כאשר שמעתי את נאומו של יושב-ראש ועדת השרים לענייני המגזר הערבי, הוא הבטיח בצורה חגיגית ביותר: אנחנו נהיה שם. רוצה לומר </w:t>
      </w:r>
      <w:r w:rsidRPr="00F51FF7">
        <w:rPr>
          <w:rFonts w:cs="David"/>
          <w:rtl/>
        </w:rPr>
        <w:t>–</w:t>
      </w:r>
      <w:r w:rsidRPr="00F51FF7">
        <w:rPr>
          <w:rFonts w:cs="David" w:hint="cs"/>
          <w:rtl/>
        </w:rPr>
        <w:t xml:space="preserve"> אנחנו נהיה שם - - -</w:t>
      </w:r>
    </w:p>
    <w:p w14:paraId="02DF0BC4" w14:textId="77777777" w:rsidR="00F51FF7" w:rsidRPr="00F51FF7" w:rsidRDefault="00F51FF7" w:rsidP="00F51FF7">
      <w:pPr>
        <w:bidi/>
        <w:jc w:val="both"/>
        <w:rPr>
          <w:rFonts w:cs="David" w:hint="cs"/>
          <w:rtl/>
        </w:rPr>
      </w:pPr>
      <w:r w:rsidRPr="00F51FF7">
        <w:rPr>
          <w:rFonts w:cs="David"/>
          <w:rtl/>
        </w:rPr>
        <w:br/>
      </w:r>
      <w:r w:rsidRPr="00F51FF7">
        <w:rPr>
          <w:rFonts w:cs="David" w:hint="cs"/>
          <w:u w:val="single"/>
          <w:rtl/>
        </w:rPr>
        <w:t>אחמד טיבי:</w:t>
      </w:r>
    </w:p>
    <w:p w14:paraId="41D31BCB" w14:textId="77777777" w:rsidR="00F51FF7" w:rsidRPr="00F51FF7" w:rsidRDefault="00F51FF7" w:rsidP="00F51FF7">
      <w:pPr>
        <w:bidi/>
        <w:jc w:val="both"/>
        <w:rPr>
          <w:rFonts w:cs="David" w:hint="cs"/>
          <w:rtl/>
        </w:rPr>
      </w:pPr>
    </w:p>
    <w:p w14:paraId="5ADE206D" w14:textId="77777777" w:rsidR="00F51FF7" w:rsidRPr="00F51FF7" w:rsidRDefault="00F51FF7" w:rsidP="00F51FF7">
      <w:pPr>
        <w:bidi/>
        <w:jc w:val="both"/>
        <w:rPr>
          <w:rFonts w:cs="David" w:hint="cs"/>
          <w:rtl/>
        </w:rPr>
      </w:pPr>
      <w:r w:rsidRPr="00F51FF7">
        <w:rPr>
          <w:rFonts w:cs="David" w:hint="cs"/>
          <w:rtl/>
        </w:rPr>
        <w:tab/>
        <w:t xml:space="preserve">אבל  זה לא השם. לענייני המגזר הלא יהודי </w:t>
      </w:r>
      <w:r w:rsidRPr="00F51FF7">
        <w:rPr>
          <w:rFonts w:cs="David"/>
          <w:rtl/>
        </w:rPr>
        <w:t>–</w:t>
      </w:r>
      <w:r w:rsidRPr="00F51FF7">
        <w:rPr>
          <w:rFonts w:cs="David" w:hint="cs"/>
          <w:rtl/>
        </w:rPr>
        <w:t xml:space="preserve"> זה השם הרשמי. </w:t>
      </w:r>
    </w:p>
    <w:p w14:paraId="168ED2BD" w14:textId="77777777" w:rsidR="00F51FF7" w:rsidRPr="00F51FF7" w:rsidRDefault="00F51FF7" w:rsidP="00F51FF7">
      <w:pPr>
        <w:bidi/>
        <w:jc w:val="both"/>
        <w:rPr>
          <w:rFonts w:cs="David" w:hint="cs"/>
          <w:u w:val="single"/>
          <w:rtl/>
        </w:rPr>
      </w:pPr>
      <w:r w:rsidRPr="00F51FF7">
        <w:rPr>
          <w:rFonts w:cs="David"/>
          <w:rtl/>
        </w:rPr>
        <w:br/>
      </w:r>
      <w:r w:rsidRPr="00F51FF7">
        <w:rPr>
          <w:rFonts w:cs="David" w:hint="cs"/>
          <w:u w:val="single"/>
          <w:rtl/>
        </w:rPr>
        <w:t>גדעון סער:</w:t>
      </w:r>
    </w:p>
    <w:p w14:paraId="003747AC" w14:textId="77777777" w:rsidR="00F51FF7" w:rsidRPr="00F51FF7" w:rsidRDefault="00F51FF7" w:rsidP="00F51FF7">
      <w:pPr>
        <w:bidi/>
        <w:jc w:val="both"/>
        <w:rPr>
          <w:rFonts w:cs="David" w:hint="cs"/>
          <w:u w:val="single"/>
          <w:rtl/>
        </w:rPr>
      </w:pPr>
    </w:p>
    <w:p w14:paraId="63C54F00" w14:textId="77777777" w:rsidR="00F51FF7" w:rsidRPr="00F51FF7" w:rsidRDefault="00F51FF7" w:rsidP="00F51FF7">
      <w:pPr>
        <w:bidi/>
        <w:jc w:val="both"/>
        <w:rPr>
          <w:rFonts w:cs="David" w:hint="cs"/>
          <w:rtl/>
        </w:rPr>
      </w:pPr>
      <w:r w:rsidRPr="00F51FF7">
        <w:rPr>
          <w:rFonts w:cs="David" w:hint="cs"/>
          <w:rtl/>
        </w:rPr>
        <w:tab/>
        <w:t xml:space="preserve">יש תמיד את הוויכוח </w:t>
      </w:r>
      <w:r w:rsidRPr="00F51FF7">
        <w:rPr>
          <w:rFonts w:cs="David"/>
          <w:rtl/>
        </w:rPr>
        <w:t>–</w:t>
      </w:r>
      <w:r w:rsidRPr="00F51FF7">
        <w:rPr>
          <w:rFonts w:cs="David" w:hint="cs"/>
          <w:rtl/>
        </w:rPr>
        <w:t xml:space="preserve"> אני לא רוצה להיכנס לזה - - -</w:t>
      </w:r>
    </w:p>
    <w:p w14:paraId="237491B7" w14:textId="77777777" w:rsidR="00F51FF7" w:rsidRPr="00F51FF7" w:rsidRDefault="00F51FF7" w:rsidP="00F51FF7">
      <w:pPr>
        <w:bidi/>
        <w:jc w:val="both"/>
        <w:rPr>
          <w:rFonts w:cs="David" w:hint="cs"/>
          <w:rtl/>
        </w:rPr>
      </w:pPr>
      <w:r w:rsidRPr="00F51FF7">
        <w:rPr>
          <w:rFonts w:cs="David"/>
          <w:rtl/>
        </w:rPr>
        <w:br/>
      </w:r>
      <w:r w:rsidRPr="00F51FF7">
        <w:rPr>
          <w:rFonts w:cs="David" w:hint="cs"/>
          <w:u w:val="single"/>
          <w:rtl/>
        </w:rPr>
        <w:t>אחמד טיבי:</w:t>
      </w:r>
    </w:p>
    <w:p w14:paraId="4A06CBC2" w14:textId="77777777" w:rsidR="00F51FF7" w:rsidRPr="00F51FF7" w:rsidRDefault="00F51FF7" w:rsidP="00F51FF7">
      <w:pPr>
        <w:bidi/>
        <w:jc w:val="both"/>
        <w:rPr>
          <w:rFonts w:cs="David" w:hint="cs"/>
          <w:rtl/>
        </w:rPr>
      </w:pPr>
    </w:p>
    <w:p w14:paraId="01C3A6C0" w14:textId="77777777" w:rsidR="00F51FF7" w:rsidRPr="00F51FF7" w:rsidRDefault="00F51FF7" w:rsidP="00F51FF7">
      <w:pPr>
        <w:bidi/>
        <w:jc w:val="both"/>
        <w:rPr>
          <w:rFonts w:cs="David" w:hint="cs"/>
          <w:rtl/>
        </w:rPr>
      </w:pPr>
      <w:r w:rsidRPr="00F51FF7">
        <w:rPr>
          <w:rFonts w:cs="David" w:hint="cs"/>
          <w:rtl/>
        </w:rPr>
        <w:tab/>
        <w:t xml:space="preserve"> לא, אל תיכנס. </w:t>
      </w:r>
    </w:p>
    <w:p w14:paraId="49E0BBFC" w14:textId="77777777" w:rsidR="00F51FF7" w:rsidRPr="00F51FF7" w:rsidRDefault="00F51FF7" w:rsidP="00F51FF7">
      <w:pPr>
        <w:bidi/>
        <w:jc w:val="both"/>
        <w:rPr>
          <w:rFonts w:cs="David"/>
          <w:rtl/>
        </w:rPr>
      </w:pPr>
      <w:r w:rsidRPr="00F51FF7">
        <w:rPr>
          <w:rFonts w:cs="David"/>
          <w:rtl/>
        </w:rPr>
        <w:br/>
      </w:r>
      <w:r w:rsidRPr="00F51FF7">
        <w:rPr>
          <w:rFonts w:cs="David" w:hint="eastAsia"/>
          <w:u w:val="single"/>
          <w:rtl/>
        </w:rPr>
        <w:t>אורי</w:t>
      </w:r>
      <w:r w:rsidRPr="00F51FF7">
        <w:rPr>
          <w:rFonts w:cs="David"/>
          <w:u w:val="single"/>
          <w:rtl/>
        </w:rPr>
        <w:t xml:space="preserve"> אריאל:</w:t>
      </w:r>
    </w:p>
    <w:p w14:paraId="4D98A125" w14:textId="77777777" w:rsidR="00F51FF7" w:rsidRPr="00F51FF7" w:rsidRDefault="00F51FF7" w:rsidP="00F51FF7">
      <w:pPr>
        <w:bidi/>
        <w:jc w:val="both"/>
        <w:rPr>
          <w:rFonts w:cs="David"/>
          <w:rtl/>
        </w:rPr>
      </w:pPr>
    </w:p>
    <w:p w14:paraId="736AD6D0" w14:textId="77777777" w:rsidR="00F51FF7" w:rsidRPr="00F51FF7" w:rsidRDefault="00F51FF7" w:rsidP="00F51FF7">
      <w:pPr>
        <w:bidi/>
        <w:jc w:val="both"/>
        <w:rPr>
          <w:rFonts w:cs="David" w:hint="cs"/>
          <w:rtl/>
        </w:rPr>
      </w:pPr>
      <w:r w:rsidRPr="00F51FF7">
        <w:rPr>
          <w:rFonts w:cs="David"/>
          <w:rtl/>
        </w:rPr>
        <w:tab/>
      </w:r>
      <w:r w:rsidRPr="00F51FF7">
        <w:rPr>
          <w:rFonts w:cs="David" w:hint="cs"/>
          <w:rtl/>
        </w:rPr>
        <w:t xml:space="preserve"> היושבת-ראש, האם הפכנו את זה ליום עיון? </w:t>
      </w:r>
    </w:p>
    <w:p w14:paraId="64BFE99D" w14:textId="77777777" w:rsidR="00F51FF7" w:rsidRPr="00F51FF7" w:rsidRDefault="00F51FF7" w:rsidP="00F51FF7">
      <w:pPr>
        <w:bidi/>
        <w:jc w:val="both"/>
        <w:rPr>
          <w:rFonts w:cs="David" w:hint="cs"/>
          <w:rtl/>
        </w:rPr>
      </w:pPr>
      <w:r w:rsidRPr="00F51FF7">
        <w:rPr>
          <w:rFonts w:cs="David"/>
          <w:rtl/>
        </w:rPr>
        <w:br/>
      </w:r>
      <w:r w:rsidRPr="00F51FF7">
        <w:rPr>
          <w:rFonts w:cs="David" w:hint="cs"/>
          <w:u w:val="single"/>
          <w:rtl/>
        </w:rPr>
        <w:t>היו</w:t>
      </w:r>
      <w:r w:rsidRPr="00F51FF7">
        <w:rPr>
          <w:rFonts w:cs="David"/>
          <w:u w:val="single"/>
          <w:rtl/>
        </w:rPr>
        <w:t>"</w:t>
      </w:r>
      <w:r w:rsidRPr="00F51FF7">
        <w:rPr>
          <w:rFonts w:cs="David" w:hint="cs"/>
          <w:u w:val="single"/>
          <w:rtl/>
        </w:rPr>
        <w:t>ר רוחמה אברהם:</w:t>
      </w:r>
    </w:p>
    <w:p w14:paraId="31721636" w14:textId="77777777" w:rsidR="00F51FF7" w:rsidRPr="00F51FF7" w:rsidRDefault="00F51FF7" w:rsidP="00F51FF7">
      <w:pPr>
        <w:bidi/>
        <w:jc w:val="both"/>
        <w:rPr>
          <w:rFonts w:cs="David" w:hint="cs"/>
          <w:rtl/>
        </w:rPr>
      </w:pPr>
    </w:p>
    <w:p w14:paraId="00CAD7DC" w14:textId="77777777" w:rsidR="00F51FF7" w:rsidRPr="00F51FF7" w:rsidRDefault="00F51FF7" w:rsidP="00F51FF7">
      <w:pPr>
        <w:bidi/>
        <w:jc w:val="both"/>
        <w:rPr>
          <w:rFonts w:cs="David" w:hint="cs"/>
          <w:rtl/>
        </w:rPr>
      </w:pPr>
      <w:r w:rsidRPr="00F51FF7">
        <w:rPr>
          <w:rFonts w:cs="David" w:hint="cs"/>
          <w:rtl/>
        </w:rPr>
        <w:tab/>
        <w:t xml:space="preserve"> אמרתי שלוש דקות לכל דובר. תסיים בבקשה.</w:t>
      </w:r>
    </w:p>
    <w:p w14:paraId="00C7B5EB" w14:textId="77777777" w:rsidR="00F51FF7" w:rsidRPr="00F51FF7" w:rsidRDefault="00F51FF7" w:rsidP="00F51FF7">
      <w:pPr>
        <w:bidi/>
        <w:jc w:val="both"/>
        <w:rPr>
          <w:rFonts w:cs="David" w:hint="cs"/>
          <w:u w:val="single"/>
          <w:rtl/>
        </w:rPr>
      </w:pPr>
      <w:r w:rsidRPr="00F51FF7">
        <w:rPr>
          <w:rFonts w:cs="David"/>
          <w:rtl/>
        </w:rPr>
        <w:br/>
      </w:r>
      <w:r w:rsidRPr="00F51FF7">
        <w:rPr>
          <w:rFonts w:cs="David" w:hint="cs"/>
          <w:u w:val="single"/>
          <w:rtl/>
        </w:rPr>
        <w:t>גדעון סער:</w:t>
      </w:r>
    </w:p>
    <w:p w14:paraId="089AA52F" w14:textId="77777777" w:rsidR="00F51FF7" w:rsidRPr="00F51FF7" w:rsidRDefault="00F51FF7" w:rsidP="00F51FF7">
      <w:pPr>
        <w:bidi/>
        <w:jc w:val="both"/>
        <w:rPr>
          <w:rFonts w:cs="David" w:hint="cs"/>
          <w:u w:val="single"/>
          <w:rtl/>
        </w:rPr>
      </w:pPr>
    </w:p>
    <w:p w14:paraId="2FBFAC84" w14:textId="77777777" w:rsidR="00F51FF7" w:rsidRPr="00F51FF7" w:rsidRDefault="00F51FF7" w:rsidP="00F51FF7">
      <w:pPr>
        <w:bidi/>
        <w:jc w:val="both"/>
        <w:rPr>
          <w:rFonts w:cs="David" w:hint="cs"/>
          <w:rtl/>
        </w:rPr>
      </w:pPr>
      <w:r w:rsidRPr="00F51FF7">
        <w:rPr>
          <w:rFonts w:cs="David" w:hint="cs"/>
          <w:rtl/>
        </w:rPr>
        <w:tab/>
        <w:t xml:space="preserve">הפיתוי שלי להצביע בעד פטור מחובת הנחה </w:t>
      </w:r>
      <w:r w:rsidRPr="00F51FF7">
        <w:rPr>
          <w:rFonts w:cs="David"/>
          <w:rtl/>
        </w:rPr>
        <w:t>–</w:t>
      </w:r>
      <w:r w:rsidRPr="00F51FF7">
        <w:rPr>
          <w:rFonts w:cs="David" w:hint="cs"/>
          <w:rtl/>
        </w:rPr>
        <w:t xml:space="preserve"> למרות שזה חוק יסוד </w:t>
      </w:r>
      <w:r w:rsidRPr="00F51FF7">
        <w:rPr>
          <w:rFonts w:cs="David"/>
          <w:rtl/>
        </w:rPr>
        <w:t>–</w:t>
      </w:r>
      <w:r w:rsidRPr="00F51FF7">
        <w:rPr>
          <w:rFonts w:cs="David" w:hint="cs"/>
          <w:rtl/>
        </w:rPr>
        <w:t xml:space="preserve"> זה להעמיד את שר הביטחון במבחן התחייבותו מאמש: אנחנו נהיה שם. </w:t>
      </w:r>
    </w:p>
    <w:p w14:paraId="674A0423" w14:textId="77777777" w:rsidR="00F51FF7" w:rsidRPr="00F51FF7" w:rsidRDefault="00F51FF7" w:rsidP="00F51FF7">
      <w:pPr>
        <w:bidi/>
        <w:jc w:val="both"/>
        <w:rPr>
          <w:rFonts w:cs="David" w:hint="cs"/>
          <w:rtl/>
        </w:rPr>
      </w:pPr>
    </w:p>
    <w:p w14:paraId="1D8D9EB0" w14:textId="77777777" w:rsidR="00F51FF7" w:rsidRPr="00F51FF7" w:rsidRDefault="00F51FF7" w:rsidP="00F51FF7">
      <w:pPr>
        <w:bidi/>
        <w:jc w:val="both"/>
        <w:rPr>
          <w:rFonts w:cs="David" w:hint="cs"/>
          <w:rtl/>
        </w:rPr>
      </w:pPr>
      <w:r w:rsidRPr="00F51FF7">
        <w:rPr>
          <w:rFonts w:cs="David" w:hint="cs"/>
          <w:rtl/>
        </w:rPr>
        <w:tab/>
        <w:t xml:space="preserve">ועל כן, אני בהחלט רוצה לשמוע את הדעות לכאן ולכאן לגבי ההצעה, מתוך אותה תפיסה, שכן אם באה המציעה </w:t>
      </w:r>
      <w:r w:rsidRPr="00F51FF7">
        <w:rPr>
          <w:rFonts w:cs="David"/>
          <w:rtl/>
        </w:rPr>
        <w:t>–</w:t>
      </w:r>
      <w:r w:rsidRPr="00F51FF7">
        <w:rPr>
          <w:rFonts w:cs="David" w:hint="cs"/>
          <w:rtl/>
        </w:rPr>
        <w:t xml:space="preserve"> ביומה הראשון בקואליציה </w:t>
      </w:r>
      <w:r w:rsidRPr="00F51FF7">
        <w:rPr>
          <w:rFonts w:cs="David"/>
          <w:rtl/>
        </w:rPr>
        <w:t>–</w:t>
      </w:r>
      <w:r w:rsidRPr="00F51FF7">
        <w:rPr>
          <w:rFonts w:cs="David" w:hint="cs"/>
          <w:rtl/>
        </w:rPr>
        <w:t xml:space="preserve"> להביא הצעת חוק כזאת, מבלי להבין את הרגישות אצל שותפים קואליציוניים אחרים, המשמעות היא שיש כאן שיקול פוליטי. ואם שיקול פוליטי הוא לגיטימי בקואליציה </w:t>
      </w:r>
      <w:r w:rsidRPr="00F51FF7">
        <w:rPr>
          <w:rFonts w:cs="David"/>
          <w:rtl/>
        </w:rPr>
        <w:t>–</w:t>
      </w:r>
      <w:r w:rsidRPr="00F51FF7">
        <w:rPr>
          <w:rFonts w:cs="David" w:hint="cs"/>
          <w:rtl/>
        </w:rPr>
        <w:t xml:space="preserve"> אז הוא גם לגיטימי באופוזיציה, ולכן אני אראה איך הדיון מתפתח. </w:t>
      </w:r>
    </w:p>
    <w:p w14:paraId="5D0D95F6" w14:textId="77777777" w:rsidR="00F51FF7" w:rsidRPr="00F51FF7" w:rsidRDefault="00F51FF7" w:rsidP="00F51FF7">
      <w:pPr>
        <w:bidi/>
        <w:jc w:val="both"/>
        <w:rPr>
          <w:rFonts w:cs="David" w:hint="cs"/>
          <w:rtl/>
        </w:rPr>
      </w:pPr>
      <w:r w:rsidRPr="00F51FF7">
        <w:rPr>
          <w:rFonts w:cs="David"/>
          <w:rtl/>
        </w:rPr>
        <w:br/>
      </w:r>
      <w:r w:rsidRPr="00F51FF7">
        <w:rPr>
          <w:rFonts w:cs="David" w:hint="cs"/>
          <w:u w:val="single"/>
          <w:rtl/>
        </w:rPr>
        <w:t>היו</w:t>
      </w:r>
      <w:r w:rsidRPr="00F51FF7">
        <w:rPr>
          <w:rFonts w:cs="David"/>
          <w:u w:val="single"/>
          <w:rtl/>
        </w:rPr>
        <w:t>"</w:t>
      </w:r>
      <w:r w:rsidRPr="00F51FF7">
        <w:rPr>
          <w:rFonts w:cs="David" w:hint="cs"/>
          <w:u w:val="single"/>
          <w:rtl/>
        </w:rPr>
        <w:t>ר רוחמה אברהם:</w:t>
      </w:r>
    </w:p>
    <w:p w14:paraId="6D3ED7E7" w14:textId="77777777" w:rsidR="00F51FF7" w:rsidRPr="00F51FF7" w:rsidRDefault="00F51FF7" w:rsidP="00F51FF7">
      <w:pPr>
        <w:bidi/>
        <w:jc w:val="both"/>
        <w:rPr>
          <w:rFonts w:cs="David" w:hint="cs"/>
          <w:rtl/>
        </w:rPr>
      </w:pPr>
    </w:p>
    <w:p w14:paraId="1EEDBB72" w14:textId="77777777" w:rsidR="00F51FF7" w:rsidRPr="00F51FF7" w:rsidRDefault="00F51FF7" w:rsidP="00F51FF7">
      <w:pPr>
        <w:bidi/>
        <w:jc w:val="both"/>
        <w:rPr>
          <w:rFonts w:cs="David" w:hint="cs"/>
          <w:rtl/>
        </w:rPr>
      </w:pPr>
      <w:r w:rsidRPr="00F51FF7">
        <w:rPr>
          <w:rFonts w:cs="David" w:hint="cs"/>
          <w:rtl/>
        </w:rPr>
        <w:tab/>
        <w:t xml:space="preserve"> אני אשמח שהיועצת המשפטית של הוועדה תסבר את אוזננו בעניין פטור מחובת הנחה באשר לחוק יסוד. </w:t>
      </w:r>
    </w:p>
    <w:p w14:paraId="213CC814" w14:textId="77777777" w:rsidR="00F51FF7" w:rsidRPr="00F51FF7" w:rsidRDefault="00F51FF7" w:rsidP="00F51FF7">
      <w:pPr>
        <w:bidi/>
        <w:jc w:val="both"/>
        <w:rPr>
          <w:rFonts w:cs="David"/>
          <w:rtl/>
        </w:rPr>
      </w:pPr>
      <w:r w:rsidRPr="00F51FF7">
        <w:rPr>
          <w:rFonts w:cs="David"/>
          <w:rtl/>
        </w:rPr>
        <w:br/>
      </w:r>
      <w:r w:rsidRPr="00F51FF7">
        <w:rPr>
          <w:rFonts w:cs="David" w:hint="eastAsia"/>
          <w:u w:val="single"/>
          <w:rtl/>
        </w:rPr>
        <w:t>אורי</w:t>
      </w:r>
      <w:r w:rsidRPr="00F51FF7">
        <w:rPr>
          <w:rFonts w:cs="David"/>
          <w:u w:val="single"/>
          <w:rtl/>
        </w:rPr>
        <w:t xml:space="preserve"> אריאל:</w:t>
      </w:r>
    </w:p>
    <w:p w14:paraId="33D45B91" w14:textId="77777777" w:rsidR="00F51FF7" w:rsidRPr="00F51FF7" w:rsidRDefault="00F51FF7" w:rsidP="00F51FF7">
      <w:pPr>
        <w:bidi/>
        <w:jc w:val="both"/>
        <w:rPr>
          <w:rFonts w:cs="David"/>
          <w:rtl/>
        </w:rPr>
      </w:pPr>
    </w:p>
    <w:p w14:paraId="74C99B45" w14:textId="77777777" w:rsidR="00F51FF7" w:rsidRPr="00F51FF7" w:rsidRDefault="00F51FF7" w:rsidP="00F51FF7">
      <w:pPr>
        <w:bidi/>
        <w:jc w:val="both"/>
        <w:rPr>
          <w:rFonts w:cs="David" w:hint="cs"/>
          <w:rtl/>
        </w:rPr>
      </w:pPr>
      <w:r w:rsidRPr="00F51FF7">
        <w:rPr>
          <w:rFonts w:cs="David"/>
          <w:rtl/>
        </w:rPr>
        <w:tab/>
      </w:r>
      <w:r w:rsidRPr="00F51FF7">
        <w:rPr>
          <w:rFonts w:cs="David" w:hint="cs"/>
          <w:rtl/>
        </w:rPr>
        <w:t>הצעה לסדר. האם יכול להיות מצב שהיועצת המשפטית תיתן חוות-דעת כזאת, שתגזול את ההנאה לתת נאום כמו חבר הכנסת סער?</w:t>
      </w:r>
    </w:p>
    <w:p w14:paraId="75569ED9" w14:textId="77777777" w:rsidR="00F51FF7" w:rsidRPr="00F51FF7" w:rsidRDefault="00F51FF7" w:rsidP="00F51FF7">
      <w:pPr>
        <w:bidi/>
        <w:jc w:val="both"/>
        <w:rPr>
          <w:rFonts w:cs="David" w:hint="cs"/>
          <w:rtl/>
        </w:rPr>
      </w:pPr>
      <w:r w:rsidRPr="00F51FF7">
        <w:rPr>
          <w:rFonts w:cs="David"/>
          <w:rtl/>
        </w:rPr>
        <w:br/>
      </w:r>
      <w:r w:rsidRPr="00F51FF7">
        <w:rPr>
          <w:rFonts w:cs="David" w:hint="cs"/>
          <w:u w:val="single"/>
          <w:rtl/>
        </w:rPr>
        <w:t>היו</w:t>
      </w:r>
      <w:r w:rsidRPr="00F51FF7">
        <w:rPr>
          <w:rFonts w:cs="David"/>
          <w:u w:val="single"/>
          <w:rtl/>
        </w:rPr>
        <w:t>"</w:t>
      </w:r>
      <w:r w:rsidRPr="00F51FF7">
        <w:rPr>
          <w:rFonts w:cs="David" w:hint="cs"/>
          <w:u w:val="single"/>
          <w:rtl/>
        </w:rPr>
        <w:t>ר רוחמה אברהם:</w:t>
      </w:r>
    </w:p>
    <w:p w14:paraId="1718E38B" w14:textId="77777777" w:rsidR="00F51FF7" w:rsidRPr="00F51FF7" w:rsidRDefault="00F51FF7" w:rsidP="00F51FF7">
      <w:pPr>
        <w:bidi/>
        <w:jc w:val="both"/>
        <w:rPr>
          <w:rFonts w:cs="David" w:hint="cs"/>
          <w:rtl/>
        </w:rPr>
      </w:pPr>
    </w:p>
    <w:p w14:paraId="30DE16F3" w14:textId="77777777" w:rsidR="00F51FF7" w:rsidRPr="00F51FF7" w:rsidRDefault="00F51FF7" w:rsidP="00F51FF7">
      <w:pPr>
        <w:bidi/>
        <w:jc w:val="both"/>
        <w:rPr>
          <w:rFonts w:cs="David" w:hint="cs"/>
          <w:rtl/>
        </w:rPr>
      </w:pPr>
      <w:r w:rsidRPr="00F51FF7">
        <w:rPr>
          <w:rFonts w:cs="David" w:hint="cs"/>
          <w:rtl/>
        </w:rPr>
        <w:tab/>
        <w:t xml:space="preserve"> הנאתך לא תיפגע </w:t>
      </w:r>
      <w:r w:rsidRPr="00F51FF7">
        <w:rPr>
          <w:rFonts w:cs="David"/>
          <w:rtl/>
        </w:rPr>
        <w:t>–</w:t>
      </w:r>
      <w:r w:rsidRPr="00F51FF7">
        <w:rPr>
          <w:rFonts w:cs="David" w:hint="cs"/>
          <w:rtl/>
        </w:rPr>
        <w:t xml:space="preserve"> אני מבטיחה לך. </w:t>
      </w:r>
    </w:p>
    <w:p w14:paraId="53233EBE" w14:textId="77777777" w:rsidR="00F51FF7" w:rsidRPr="00F51FF7" w:rsidRDefault="00F51FF7" w:rsidP="00F51FF7">
      <w:pPr>
        <w:bidi/>
        <w:jc w:val="both"/>
        <w:rPr>
          <w:rFonts w:cs="David" w:hint="cs"/>
          <w:rtl/>
        </w:rPr>
      </w:pPr>
      <w:r w:rsidRPr="00F51FF7">
        <w:rPr>
          <w:rFonts w:cs="David"/>
          <w:rtl/>
        </w:rPr>
        <w:br/>
      </w:r>
      <w:r w:rsidRPr="00F51FF7">
        <w:rPr>
          <w:rFonts w:cs="David" w:hint="cs"/>
          <w:u w:val="single"/>
          <w:rtl/>
        </w:rPr>
        <w:t>זהבה גלאון:</w:t>
      </w:r>
    </w:p>
    <w:p w14:paraId="0A2AF065" w14:textId="77777777" w:rsidR="00F51FF7" w:rsidRPr="00F51FF7" w:rsidRDefault="00F51FF7" w:rsidP="00F51FF7">
      <w:pPr>
        <w:bidi/>
        <w:jc w:val="both"/>
        <w:rPr>
          <w:rFonts w:cs="David" w:hint="cs"/>
          <w:rtl/>
        </w:rPr>
      </w:pPr>
    </w:p>
    <w:p w14:paraId="2C54FF5A" w14:textId="77777777" w:rsidR="00F51FF7" w:rsidRPr="00F51FF7" w:rsidRDefault="00F51FF7" w:rsidP="00F51FF7">
      <w:pPr>
        <w:bidi/>
        <w:jc w:val="both"/>
        <w:rPr>
          <w:rFonts w:cs="David" w:hint="cs"/>
          <w:rtl/>
        </w:rPr>
      </w:pPr>
      <w:r w:rsidRPr="00F51FF7">
        <w:rPr>
          <w:rFonts w:cs="David" w:hint="cs"/>
          <w:rtl/>
        </w:rPr>
        <w:tab/>
        <w:t xml:space="preserve"> אבל הנאתנו תיפגע.</w:t>
      </w:r>
    </w:p>
    <w:p w14:paraId="53D4DD10" w14:textId="77777777" w:rsidR="00F51FF7" w:rsidRPr="00F51FF7" w:rsidRDefault="00F51FF7" w:rsidP="00F51FF7">
      <w:pPr>
        <w:bidi/>
        <w:jc w:val="both"/>
        <w:rPr>
          <w:rFonts w:cs="David" w:hint="cs"/>
          <w:rtl/>
        </w:rPr>
      </w:pPr>
      <w:r w:rsidRPr="00F51FF7">
        <w:rPr>
          <w:rFonts w:cs="David"/>
          <w:rtl/>
        </w:rPr>
        <w:br/>
      </w:r>
      <w:r w:rsidRPr="00F51FF7">
        <w:rPr>
          <w:rFonts w:cs="David" w:hint="cs"/>
          <w:u w:val="single"/>
          <w:rtl/>
        </w:rPr>
        <w:t>ארבל אסטרחן:</w:t>
      </w:r>
    </w:p>
    <w:p w14:paraId="28317F96" w14:textId="77777777" w:rsidR="00F51FF7" w:rsidRPr="00F51FF7" w:rsidRDefault="00F51FF7" w:rsidP="00F51FF7">
      <w:pPr>
        <w:bidi/>
        <w:jc w:val="both"/>
        <w:rPr>
          <w:rFonts w:cs="David" w:hint="cs"/>
          <w:rtl/>
        </w:rPr>
      </w:pPr>
    </w:p>
    <w:p w14:paraId="0DF86FFE" w14:textId="77777777" w:rsidR="00F51FF7" w:rsidRPr="00F51FF7" w:rsidRDefault="00F51FF7" w:rsidP="00F51FF7">
      <w:pPr>
        <w:bidi/>
        <w:jc w:val="both"/>
        <w:rPr>
          <w:rFonts w:cs="David" w:hint="cs"/>
          <w:rtl/>
        </w:rPr>
      </w:pPr>
      <w:r w:rsidRPr="00F51FF7">
        <w:rPr>
          <w:rFonts w:cs="David" w:hint="cs"/>
          <w:rtl/>
        </w:rPr>
        <w:tab/>
        <w:t xml:space="preserve">סעיף 135 לתקנון הוא זה שעוסק במצב של פטור מחובת הנחה </w:t>
      </w:r>
      <w:r w:rsidRPr="00F51FF7">
        <w:rPr>
          <w:rFonts w:cs="David"/>
          <w:rtl/>
        </w:rPr>
        <w:t>–</w:t>
      </w:r>
      <w:r w:rsidRPr="00F51FF7">
        <w:rPr>
          <w:rFonts w:cs="David" w:hint="cs"/>
          <w:rtl/>
        </w:rPr>
        <w:t xml:space="preserve"> או פטור מחובת המתנה</w:t>
      </w:r>
      <w:r w:rsidRPr="00F51FF7">
        <w:rPr>
          <w:rFonts w:cs="David"/>
          <w:rtl/>
        </w:rPr>
        <w:t>–</w:t>
      </w:r>
      <w:r w:rsidRPr="00F51FF7">
        <w:rPr>
          <w:rFonts w:cs="David" w:hint="cs"/>
          <w:rtl/>
        </w:rPr>
        <w:t xml:space="preserve"> להצעות חוק פרטיות. הסמכות היא סמכות של ועדת הכנסת, כאשר התנאי בתקנון הוא שהוועדה השתכנעה כי להצעת החוק חשיבות או דחיפות, או מטעמים מיוחדים אחרים. זאת אומרת, ברור שזה משהו שצריך לקרות לא לגבי כל הצעת חוק, אלא רק כאשר מתקיימים התנאים האלה.</w:t>
      </w:r>
    </w:p>
    <w:p w14:paraId="0EED163A" w14:textId="77777777" w:rsidR="00F51FF7" w:rsidRPr="00F51FF7" w:rsidRDefault="00F51FF7" w:rsidP="00F51FF7">
      <w:pPr>
        <w:bidi/>
        <w:jc w:val="both"/>
        <w:rPr>
          <w:rFonts w:cs="David"/>
          <w:u w:val="single"/>
          <w:rtl/>
        </w:rPr>
      </w:pPr>
      <w:r w:rsidRPr="00F51FF7">
        <w:rPr>
          <w:rFonts w:cs="David"/>
          <w:rtl/>
        </w:rPr>
        <w:br/>
      </w:r>
    </w:p>
    <w:p w14:paraId="387A7654" w14:textId="77777777" w:rsidR="00F51FF7" w:rsidRPr="00F51FF7" w:rsidRDefault="00F51FF7" w:rsidP="00F51FF7">
      <w:pPr>
        <w:bidi/>
        <w:jc w:val="both"/>
        <w:rPr>
          <w:rFonts w:cs="David" w:hint="cs"/>
          <w:rtl/>
        </w:rPr>
      </w:pPr>
      <w:r w:rsidRPr="00F51FF7">
        <w:rPr>
          <w:rFonts w:cs="David"/>
          <w:u w:val="single"/>
          <w:rtl/>
        </w:rPr>
        <w:br w:type="page"/>
      </w:r>
      <w:r w:rsidRPr="00F51FF7">
        <w:rPr>
          <w:rFonts w:cs="David" w:hint="cs"/>
          <w:u w:val="single"/>
          <w:rtl/>
        </w:rPr>
        <w:t>היו</w:t>
      </w:r>
      <w:r w:rsidRPr="00F51FF7">
        <w:rPr>
          <w:rFonts w:cs="David"/>
          <w:u w:val="single"/>
          <w:rtl/>
        </w:rPr>
        <w:t>"</w:t>
      </w:r>
      <w:r w:rsidRPr="00F51FF7">
        <w:rPr>
          <w:rFonts w:cs="David" w:hint="cs"/>
          <w:u w:val="single"/>
          <w:rtl/>
        </w:rPr>
        <w:t>ר רוחמה אברהם:</w:t>
      </w:r>
    </w:p>
    <w:p w14:paraId="4D1A4464" w14:textId="77777777" w:rsidR="00F51FF7" w:rsidRPr="00F51FF7" w:rsidRDefault="00F51FF7" w:rsidP="00F51FF7">
      <w:pPr>
        <w:bidi/>
        <w:jc w:val="both"/>
        <w:rPr>
          <w:rFonts w:cs="David" w:hint="cs"/>
          <w:rtl/>
        </w:rPr>
      </w:pPr>
    </w:p>
    <w:p w14:paraId="03BE7BEF" w14:textId="77777777" w:rsidR="00F51FF7" w:rsidRPr="00F51FF7" w:rsidRDefault="00F51FF7" w:rsidP="00F51FF7">
      <w:pPr>
        <w:bidi/>
        <w:jc w:val="both"/>
        <w:rPr>
          <w:rFonts w:cs="David" w:hint="cs"/>
          <w:rtl/>
        </w:rPr>
      </w:pPr>
      <w:r w:rsidRPr="00F51FF7">
        <w:rPr>
          <w:rFonts w:cs="David" w:hint="cs"/>
          <w:rtl/>
        </w:rPr>
        <w:tab/>
        <w:t xml:space="preserve">מה לגבי הצעת חוק יסוד? </w:t>
      </w:r>
    </w:p>
    <w:p w14:paraId="3DA53DDE" w14:textId="77777777" w:rsidR="00F51FF7" w:rsidRPr="00F51FF7" w:rsidRDefault="00F51FF7" w:rsidP="00F51FF7">
      <w:pPr>
        <w:bidi/>
        <w:jc w:val="both"/>
        <w:rPr>
          <w:rFonts w:cs="David" w:hint="cs"/>
          <w:rtl/>
        </w:rPr>
      </w:pPr>
      <w:r w:rsidRPr="00F51FF7">
        <w:rPr>
          <w:rFonts w:cs="David"/>
          <w:rtl/>
        </w:rPr>
        <w:br/>
      </w:r>
      <w:r w:rsidRPr="00F51FF7">
        <w:rPr>
          <w:rFonts w:cs="David" w:hint="cs"/>
          <w:u w:val="single"/>
          <w:rtl/>
        </w:rPr>
        <w:t>ארבל אסטרחן:</w:t>
      </w:r>
    </w:p>
    <w:p w14:paraId="0743306A" w14:textId="77777777" w:rsidR="00F51FF7" w:rsidRPr="00F51FF7" w:rsidRDefault="00F51FF7" w:rsidP="00F51FF7">
      <w:pPr>
        <w:bidi/>
        <w:jc w:val="both"/>
        <w:rPr>
          <w:rFonts w:cs="David" w:hint="cs"/>
          <w:rtl/>
        </w:rPr>
      </w:pPr>
    </w:p>
    <w:p w14:paraId="37A4FFEA" w14:textId="77777777" w:rsidR="00F51FF7" w:rsidRPr="00F51FF7" w:rsidRDefault="00F51FF7" w:rsidP="00F51FF7">
      <w:pPr>
        <w:bidi/>
        <w:jc w:val="both"/>
        <w:rPr>
          <w:rFonts w:cs="David" w:hint="cs"/>
          <w:rtl/>
        </w:rPr>
      </w:pPr>
      <w:r w:rsidRPr="00F51FF7">
        <w:rPr>
          <w:rFonts w:cs="David" w:hint="cs"/>
          <w:rtl/>
        </w:rPr>
        <w:tab/>
        <w:t xml:space="preserve">התקנון לא עוסק בעניין הזה. אני חייבת לציין שבעבר היו הצעות לתיקון התקנון </w:t>
      </w:r>
      <w:r w:rsidRPr="00F51FF7">
        <w:rPr>
          <w:rFonts w:cs="David"/>
          <w:rtl/>
        </w:rPr>
        <w:t>–</w:t>
      </w:r>
      <w:r w:rsidRPr="00F51FF7">
        <w:rPr>
          <w:rFonts w:cs="David" w:hint="cs"/>
          <w:rtl/>
        </w:rPr>
        <w:t xml:space="preserve"> אם אינני טועה, של חברת הכנסת לשעבר נעמי חזן ושל חבר הכנסת יצחק לוי </w:t>
      </w:r>
      <w:r w:rsidRPr="00F51FF7">
        <w:rPr>
          <w:rFonts w:cs="David"/>
          <w:rtl/>
        </w:rPr>
        <w:t>–</w:t>
      </w:r>
      <w:r w:rsidRPr="00F51FF7">
        <w:rPr>
          <w:rFonts w:cs="David" w:hint="cs"/>
          <w:rtl/>
        </w:rPr>
        <w:t xml:space="preserve"> שלגבי חוקי יסוד לא ניתן יהיה לתת פטור.  </w:t>
      </w:r>
    </w:p>
    <w:p w14:paraId="4FFA90B2" w14:textId="77777777" w:rsidR="00F51FF7" w:rsidRPr="00F51FF7" w:rsidRDefault="00F51FF7" w:rsidP="00F51FF7">
      <w:pPr>
        <w:bidi/>
        <w:jc w:val="both"/>
        <w:rPr>
          <w:rFonts w:cs="David" w:hint="cs"/>
          <w:rtl/>
        </w:rPr>
      </w:pPr>
      <w:r w:rsidRPr="00F51FF7">
        <w:rPr>
          <w:rFonts w:cs="David"/>
          <w:rtl/>
        </w:rPr>
        <w:br/>
      </w:r>
      <w:r w:rsidRPr="00F51FF7">
        <w:rPr>
          <w:rFonts w:cs="David" w:hint="cs"/>
          <w:u w:val="single"/>
          <w:rtl/>
        </w:rPr>
        <w:t>קריאה:</w:t>
      </w:r>
    </w:p>
    <w:p w14:paraId="5A8DCA97" w14:textId="77777777" w:rsidR="00F51FF7" w:rsidRPr="00F51FF7" w:rsidRDefault="00F51FF7" w:rsidP="00F51FF7">
      <w:pPr>
        <w:bidi/>
        <w:jc w:val="both"/>
        <w:rPr>
          <w:rFonts w:cs="David" w:hint="cs"/>
          <w:rtl/>
        </w:rPr>
      </w:pPr>
    </w:p>
    <w:p w14:paraId="0CA1D91A" w14:textId="77777777" w:rsidR="00F51FF7" w:rsidRPr="00F51FF7" w:rsidRDefault="00F51FF7" w:rsidP="00F51FF7">
      <w:pPr>
        <w:bidi/>
        <w:jc w:val="both"/>
        <w:rPr>
          <w:rFonts w:cs="David" w:hint="cs"/>
          <w:rtl/>
        </w:rPr>
      </w:pPr>
      <w:r w:rsidRPr="00F51FF7">
        <w:rPr>
          <w:rFonts w:cs="David" w:hint="cs"/>
          <w:rtl/>
        </w:rPr>
        <w:tab/>
        <w:t>זה לא עבר.</w:t>
      </w:r>
    </w:p>
    <w:p w14:paraId="3812708B" w14:textId="77777777" w:rsidR="00F51FF7" w:rsidRPr="00F51FF7" w:rsidRDefault="00F51FF7" w:rsidP="00F51FF7">
      <w:pPr>
        <w:bidi/>
        <w:jc w:val="both"/>
        <w:rPr>
          <w:rFonts w:cs="David" w:hint="cs"/>
          <w:rtl/>
        </w:rPr>
      </w:pPr>
      <w:r w:rsidRPr="00F51FF7">
        <w:rPr>
          <w:rFonts w:cs="David"/>
          <w:rtl/>
        </w:rPr>
        <w:br/>
      </w:r>
      <w:r w:rsidRPr="00F51FF7">
        <w:rPr>
          <w:rFonts w:cs="David" w:hint="cs"/>
          <w:u w:val="single"/>
          <w:rtl/>
        </w:rPr>
        <w:t>היו</w:t>
      </w:r>
      <w:r w:rsidRPr="00F51FF7">
        <w:rPr>
          <w:rFonts w:cs="David"/>
          <w:u w:val="single"/>
          <w:rtl/>
        </w:rPr>
        <w:t>"</w:t>
      </w:r>
      <w:r w:rsidRPr="00F51FF7">
        <w:rPr>
          <w:rFonts w:cs="David" w:hint="cs"/>
          <w:u w:val="single"/>
          <w:rtl/>
        </w:rPr>
        <w:t>ר רוחמה אברהם:</w:t>
      </w:r>
    </w:p>
    <w:p w14:paraId="367463E1" w14:textId="77777777" w:rsidR="00F51FF7" w:rsidRPr="00F51FF7" w:rsidRDefault="00F51FF7" w:rsidP="00F51FF7">
      <w:pPr>
        <w:bidi/>
        <w:jc w:val="both"/>
        <w:rPr>
          <w:rFonts w:cs="David" w:hint="cs"/>
          <w:rtl/>
        </w:rPr>
      </w:pPr>
    </w:p>
    <w:p w14:paraId="2A289158" w14:textId="77777777" w:rsidR="00F51FF7" w:rsidRPr="00F51FF7" w:rsidRDefault="00F51FF7" w:rsidP="00F51FF7">
      <w:pPr>
        <w:bidi/>
        <w:jc w:val="both"/>
        <w:rPr>
          <w:rFonts w:cs="David" w:hint="cs"/>
          <w:rtl/>
        </w:rPr>
      </w:pPr>
      <w:r w:rsidRPr="00F51FF7">
        <w:rPr>
          <w:rFonts w:cs="David" w:hint="cs"/>
          <w:rtl/>
        </w:rPr>
        <w:tab/>
        <w:t>האם היו מצבים קודמים שניתן פטור מחובת הנחה?</w:t>
      </w:r>
    </w:p>
    <w:p w14:paraId="715CB84E" w14:textId="77777777" w:rsidR="00F51FF7" w:rsidRPr="00F51FF7" w:rsidRDefault="00F51FF7" w:rsidP="00F51FF7">
      <w:pPr>
        <w:bidi/>
        <w:jc w:val="both"/>
        <w:rPr>
          <w:rFonts w:cs="David" w:hint="cs"/>
          <w:rtl/>
        </w:rPr>
      </w:pPr>
      <w:r w:rsidRPr="00F51FF7">
        <w:rPr>
          <w:rFonts w:cs="David"/>
          <w:rtl/>
        </w:rPr>
        <w:br/>
      </w:r>
      <w:r w:rsidRPr="00F51FF7">
        <w:rPr>
          <w:rFonts w:cs="David" w:hint="cs"/>
          <w:u w:val="single"/>
          <w:rtl/>
        </w:rPr>
        <w:t>ארבל אסטרחן:</w:t>
      </w:r>
    </w:p>
    <w:p w14:paraId="0D17724A" w14:textId="77777777" w:rsidR="00F51FF7" w:rsidRPr="00F51FF7" w:rsidRDefault="00F51FF7" w:rsidP="00F51FF7">
      <w:pPr>
        <w:bidi/>
        <w:jc w:val="both"/>
        <w:rPr>
          <w:rFonts w:cs="David" w:hint="cs"/>
          <w:rtl/>
        </w:rPr>
      </w:pPr>
    </w:p>
    <w:p w14:paraId="57882E5D" w14:textId="77777777" w:rsidR="00F51FF7" w:rsidRPr="00F51FF7" w:rsidRDefault="00F51FF7" w:rsidP="00F51FF7">
      <w:pPr>
        <w:bidi/>
        <w:jc w:val="both"/>
        <w:rPr>
          <w:rFonts w:cs="David" w:hint="cs"/>
          <w:rtl/>
        </w:rPr>
      </w:pPr>
      <w:r w:rsidRPr="00F51FF7">
        <w:rPr>
          <w:rFonts w:cs="David" w:hint="cs"/>
          <w:rtl/>
        </w:rPr>
        <w:tab/>
        <w:t xml:space="preserve">ככל שזכור לי, בהחלט כן, והתקנון לא מסייג את זה. התנאי היחיד, כפי שאמרתי, הוא שוועדת הכנסת צריכה להשתכנע כי יש חשיבות או דחיפות, או טעמים מיוחדים אחרים. </w:t>
      </w:r>
    </w:p>
    <w:p w14:paraId="1E678971" w14:textId="77777777" w:rsidR="00F51FF7" w:rsidRPr="00F51FF7" w:rsidRDefault="00F51FF7" w:rsidP="00F51FF7">
      <w:pPr>
        <w:bidi/>
        <w:jc w:val="both"/>
        <w:rPr>
          <w:rFonts w:cs="David" w:hint="cs"/>
          <w:rtl/>
        </w:rPr>
      </w:pPr>
      <w:r w:rsidRPr="00F51FF7">
        <w:rPr>
          <w:rFonts w:cs="David"/>
          <w:rtl/>
        </w:rPr>
        <w:br/>
      </w:r>
      <w:r w:rsidRPr="00F51FF7">
        <w:rPr>
          <w:rFonts w:cs="David" w:hint="cs"/>
          <w:u w:val="single"/>
          <w:rtl/>
        </w:rPr>
        <w:t>זהבה גלאון:</w:t>
      </w:r>
    </w:p>
    <w:p w14:paraId="05107DDC" w14:textId="77777777" w:rsidR="00F51FF7" w:rsidRPr="00F51FF7" w:rsidRDefault="00F51FF7" w:rsidP="00F51FF7">
      <w:pPr>
        <w:bidi/>
        <w:jc w:val="both"/>
        <w:rPr>
          <w:rFonts w:cs="David" w:hint="cs"/>
          <w:rtl/>
        </w:rPr>
      </w:pPr>
    </w:p>
    <w:p w14:paraId="64B9112C" w14:textId="77777777" w:rsidR="00F51FF7" w:rsidRPr="00F51FF7" w:rsidRDefault="00F51FF7" w:rsidP="00F51FF7">
      <w:pPr>
        <w:bidi/>
        <w:jc w:val="both"/>
        <w:rPr>
          <w:rFonts w:cs="David" w:hint="cs"/>
          <w:rtl/>
        </w:rPr>
      </w:pPr>
      <w:r w:rsidRPr="00F51FF7">
        <w:rPr>
          <w:rFonts w:cs="David" w:hint="cs"/>
          <w:rtl/>
        </w:rPr>
        <w:tab/>
        <w:t xml:space="preserve"> אני ביקשתי חוות-דעת נוספת </w:t>
      </w:r>
      <w:r w:rsidRPr="00F51FF7">
        <w:rPr>
          <w:rFonts w:cs="David"/>
          <w:rtl/>
        </w:rPr>
        <w:t>–</w:t>
      </w:r>
      <w:r w:rsidRPr="00F51FF7">
        <w:rPr>
          <w:rFonts w:cs="David" w:hint="cs"/>
          <w:rtl/>
        </w:rPr>
        <w:t xml:space="preserve"> לא רק לגבי הדחיפות, גם בשאלה האם החוק הוא חוקתי, האם הוא עומד באמות המידה של חוק חוקתי. לא קיבלנו תשובה.</w:t>
      </w:r>
    </w:p>
    <w:p w14:paraId="2AD4C44A" w14:textId="77777777" w:rsidR="00F51FF7" w:rsidRPr="00F51FF7" w:rsidRDefault="00F51FF7" w:rsidP="00F51FF7">
      <w:pPr>
        <w:bidi/>
        <w:jc w:val="both"/>
        <w:rPr>
          <w:rFonts w:cs="David" w:hint="cs"/>
          <w:rtl/>
        </w:rPr>
      </w:pPr>
      <w:r w:rsidRPr="00F51FF7">
        <w:rPr>
          <w:rFonts w:cs="David"/>
          <w:rtl/>
        </w:rPr>
        <w:br/>
      </w:r>
      <w:r w:rsidRPr="00F51FF7">
        <w:rPr>
          <w:rFonts w:cs="David" w:hint="cs"/>
          <w:u w:val="single"/>
          <w:rtl/>
        </w:rPr>
        <w:t>ארבל אסטרחן:</w:t>
      </w:r>
    </w:p>
    <w:p w14:paraId="3F7B15A9" w14:textId="77777777" w:rsidR="00F51FF7" w:rsidRPr="00F51FF7" w:rsidRDefault="00F51FF7" w:rsidP="00F51FF7">
      <w:pPr>
        <w:bidi/>
        <w:jc w:val="both"/>
        <w:rPr>
          <w:rFonts w:cs="David" w:hint="cs"/>
          <w:rtl/>
        </w:rPr>
      </w:pPr>
    </w:p>
    <w:p w14:paraId="6FFAD8DF" w14:textId="77777777" w:rsidR="00F51FF7" w:rsidRPr="00F51FF7" w:rsidRDefault="00F51FF7" w:rsidP="00F51FF7">
      <w:pPr>
        <w:bidi/>
        <w:jc w:val="both"/>
        <w:rPr>
          <w:rFonts w:cs="David" w:hint="cs"/>
          <w:rtl/>
        </w:rPr>
      </w:pPr>
      <w:r w:rsidRPr="00F51FF7">
        <w:rPr>
          <w:rFonts w:cs="David" w:hint="cs"/>
          <w:rtl/>
        </w:rPr>
        <w:tab/>
        <w:t xml:space="preserve">אני לא אכנס לתוכן החוק. סעיף 134 לתקנון הוא זה שקובע שכל הצעת חוק שמונחת על שולחן הכנסת צריכה לקבל את אישור נשיאות הכנסת. </w:t>
      </w:r>
    </w:p>
    <w:p w14:paraId="055ED31C" w14:textId="77777777" w:rsidR="00F51FF7" w:rsidRPr="00F51FF7" w:rsidRDefault="00F51FF7" w:rsidP="00F51FF7">
      <w:pPr>
        <w:bidi/>
        <w:jc w:val="both"/>
        <w:rPr>
          <w:rFonts w:cs="David" w:hint="cs"/>
          <w:rtl/>
        </w:rPr>
      </w:pPr>
    </w:p>
    <w:p w14:paraId="21D58276" w14:textId="77777777" w:rsidR="00F51FF7" w:rsidRPr="00F51FF7" w:rsidRDefault="00F51FF7" w:rsidP="00F51FF7">
      <w:pPr>
        <w:bidi/>
        <w:jc w:val="both"/>
        <w:rPr>
          <w:rFonts w:cs="David" w:hint="cs"/>
          <w:rtl/>
        </w:rPr>
      </w:pPr>
      <w:r w:rsidRPr="00F51FF7">
        <w:rPr>
          <w:rFonts w:cs="David" w:hint="cs"/>
          <w:rtl/>
        </w:rPr>
        <w:tab/>
        <w:t xml:space="preserve">מעבר לסייגים צורניים, הסייג היחיד שקובע הסעיף הוא שהצעת החוק הינה על דעת יושב-ראש הכנסת והסגנים, גזענית במהותה, או שוללת את קיומה של מדינת ישראל כמדינתו של העם היהודי. הסייג הזה הוא סייג צר, ובמשך השנים הוא גם פורש באופן מאוד מאוד צר </w:t>
      </w:r>
      <w:r w:rsidRPr="00F51FF7">
        <w:rPr>
          <w:rFonts w:cs="David"/>
          <w:rtl/>
        </w:rPr>
        <w:t>–</w:t>
      </w:r>
      <w:r w:rsidRPr="00F51FF7">
        <w:rPr>
          <w:rFonts w:cs="David" w:hint="cs"/>
          <w:rtl/>
        </w:rPr>
        <w:t xml:space="preserve"> באופן שלא ימנע מחבר כנסת להתחיל הליך חקיקה בהצעת חוק, כי קביעה שכזאת אומרת שחבר כנסת לא יכול מלכתחילה להניח  את הצעת החוק בכלל על שולחן הכנסת.</w:t>
      </w:r>
    </w:p>
    <w:p w14:paraId="16FA9F91" w14:textId="77777777" w:rsidR="00F51FF7" w:rsidRPr="00F51FF7" w:rsidRDefault="00F51FF7" w:rsidP="00F51FF7">
      <w:pPr>
        <w:bidi/>
        <w:jc w:val="both"/>
        <w:rPr>
          <w:rFonts w:cs="David" w:hint="cs"/>
          <w:rtl/>
        </w:rPr>
      </w:pPr>
    </w:p>
    <w:p w14:paraId="27C84815" w14:textId="77777777" w:rsidR="00F51FF7" w:rsidRPr="00F51FF7" w:rsidRDefault="00F51FF7" w:rsidP="00F51FF7">
      <w:pPr>
        <w:bidi/>
        <w:jc w:val="both"/>
        <w:rPr>
          <w:rFonts w:cs="David" w:hint="cs"/>
          <w:rtl/>
        </w:rPr>
      </w:pPr>
      <w:r w:rsidRPr="00F51FF7">
        <w:rPr>
          <w:rFonts w:cs="David" w:hint="cs"/>
          <w:rtl/>
        </w:rPr>
        <w:tab/>
        <w:t>אני יכולה להגיד שבכנסת הנוכחית לא היתה אף הצעה כזאת; בכנסת הקודמת היו אולי אחת או שתיים.</w:t>
      </w:r>
    </w:p>
    <w:p w14:paraId="49820F44" w14:textId="77777777" w:rsidR="00F51FF7" w:rsidRPr="00F51FF7" w:rsidRDefault="00F51FF7" w:rsidP="00F51FF7">
      <w:pPr>
        <w:bidi/>
        <w:jc w:val="both"/>
        <w:rPr>
          <w:rFonts w:cs="David" w:hint="cs"/>
          <w:rtl/>
        </w:rPr>
      </w:pPr>
      <w:r w:rsidRPr="00F51FF7">
        <w:rPr>
          <w:rFonts w:cs="David"/>
          <w:rtl/>
        </w:rPr>
        <w:br/>
      </w:r>
      <w:r w:rsidRPr="00F51FF7">
        <w:rPr>
          <w:rFonts w:cs="David" w:hint="cs"/>
          <w:u w:val="single"/>
          <w:rtl/>
        </w:rPr>
        <w:t>זהבה גלאון:</w:t>
      </w:r>
    </w:p>
    <w:p w14:paraId="1D90820A" w14:textId="77777777" w:rsidR="00F51FF7" w:rsidRPr="00F51FF7" w:rsidRDefault="00F51FF7" w:rsidP="00F51FF7">
      <w:pPr>
        <w:bidi/>
        <w:jc w:val="both"/>
        <w:rPr>
          <w:rFonts w:cs="David" w:hint="cs"/>
          <w:rtl/>
        </w:rPr>
      </w:pPr>
    </w:p>
    <w:p w14:paraId="4BD98768" w14:textId="77777777" w:rsidR="00F51FF7" w:rsidRPr="00F51FF7" w:rsidRDefault="00F51FF7" w:rsidP="00F51FF7">
      <w:pPr>
        <w:bidi/>
        <w:jc w:val="both"/>
        <w:rPr>
          <w:rFonts w:cs="David" w:hint="cs"/>
          <w:rtl/>
        </w:rPr>
      </w:pPr>
      <w:r w:rsidRPr="00F51FF7">
        <w:rPr>
          <w:rFonts w:cs="David" w:hint="cs"/>
          <w:rtl/>
        </w:rPr>
        <w:tab/>
        <w:t xml:space="preserve">האם לא חשבתם, בבקרה שלכם, שאת החוק הזה צריך לדחות? </w:t>
      </w:r>
    </w:p>
    <w:p w14:paraId="732C8F73" w14:textId="77777777" w:rsidR="00F51FF7" w:rsidRPr="00F51FF7" w:rsidRDefault="00F51FF7" w:rsidP="00F51FF7">
      <w:pPr>
        <w:bidi/>
        <w:jc w:val="both"/>
        <w:rPr>
          <w:rFonts w:cs="David" w:hint="cs"/>
          <w:rtl/>
        </w:rPr>
      </w:pPr>
    </w:p>
    <w:p w14:paraId="0F88137C" w14:textId="77777777" w:rsidR="00F51FF7" w:rsidRPr="00F51FF7" w:rsidRDefault="00F51FF7" w:rsidP="00F51FF7">
      <w:pPr>
        <w:bidi/>
        <w:jc w:val="both"/>
        <w:rPr>
          <w:rFonts w:cs="David" w:hint="cs"/>
          <w:rtl/>
        </w:rPr>
      </w:pPr>
      <w:r w:rsidRPr="00F51FF7">
        <w:rPr>
          <w:rFonts w:cs="David" w:hint="cs"/>
          <w:u w:val="single"/>
          <w:rtl/>
        </w:rPr>
        <w:t>ארבל אסטרחן:</w:t>
      </w:r>
    </w:p>
    <w:p w14:paraId="72603451" w14:textId="77777777" w:rsidR="00F51FF7" w:rsidRPr="00F51FF7" w:rsidRDefault="00F51FF7" w:rsidP="00F51FF7">
      <w:pPr>
        <w:bidi/>
        <w:jc w:val="both"/>
        <w:rPr>
          <w:rFonts w:cs="David" w:hint="cs"/>
          <w:rtl/>
        </w:rPr>
      </w:pPr>
    </w:p>
    <w:p w14:paraId="6FC3F112" w14:textId="77777777" w:rsidR="00F51FF7" w:rsidRPr="00F51FF7" w:rsidRDefault="00F51FF7" w:rsidP="00F51FF7">
      <w:pPr>
        <w:bidi/>
        <w:jc w:val="both"/>
        <w:rPr>
          <w:rFonts w:cs="David" w:hint="cs"/>
          <w:rtl/>
        </w:rPr>
      </w:pPr>
      <w:r w:rsidRPr="00F51FF7">
        <w:rPr>
          <w:rFonts w:cs="David" w:hint="cs"/>
          <w:rtl/>
        </w:rPr>
        <w:tab/>
        <w:t xml:space="preserve">לא. </w:t>
      </w:r>
    </w:p>
    <w:p w14:paraId="4B04443D" w14:textId="77777777" w:rsidR="00F51FF7" w:rsidRPr="00F51FF7" w:rsidRDefault="00F51FF7" w:rsidP="00F51FF7">
      <w:pPr>
        <w:bidi/>
        <w:jc w:val="both"/>
        <w:rPr>
          <w:rFonts w:cs="David" w:hint="cs"/>
          <w:rtl/>
        </w:rPr>
      </w:pPr>
      <w:r w:rsidRPr="00F51FF7">
        <w:rPr>
          <w:rFonts w:cs="David"/>
          <w:rtl/>
        </w:rPr>
        <w:br/>
      </w:r>
      <w:r w:rsidRPr="00F51FF7">
        <w:rPr>
          <w:rFonts w:cs="David" w:hint="cs"/>
          <w:u w:val="single"/>
          <w:rtl/>
        </w:rPr>
        <w:t>זהבה גלאון:</w:t>
      </w:r>
    </w:p>
    <w:p w14:paraId="7DBAA602" w14:textId="77777777" w:rsidR="00F51FF7" w:rsidRPr="00F51FF7" w:rsidRDefault="00F51FF7" w:rsidP="00F51FF7">
      <w:pPr>
        <w:bidi/>
        <w:jc w:val="both"/>
        <w:rPr>
          <w:rFonts w:cs="David" w:hint="cs"/>
          <w:rtl/>
        </w:rPr>
      </w:pPr>
    </w:p>
    <w:p w14:paraId="7C7F905C" w14:textId="77777777" w:rsidR="00F51FF7" w:rsidRPr="00F51FF7" w:rsidRDefault="00F51FF7" w:rsidP="00F51FF7">
      <w:pPr>
        <w:bidi/>
        <w:jc w:val="both"/>
        <w:rPr>
          <w:rFonts w:cs="David" w:hint="cs"/>
          <w:rtl/>
        </w:rPr>
      </w:pPr>
      <w:r w:rsidRPr="00F51FF7">
        <w:rPr>
          <w:rFonts w:cs="David" w:hint="cs"/>
          <w:rtl/>
        </w:rPr>
        <w:tab/>
        <w:t>זה לא כישלון של המחלקה המשפטית שחוק כזה עובר את הסינון שלכם?</w:t>
      </w:r>
    </w:p>
    <w:p w14:paraId="44D22085" w14:textId="77777777" w:rsidR="00F51FF7" w:rsidRPr="00F51FF7" w:rsidRDefault="00F51FF7" w:rsidP="00F51FF7">
      <w:pPr>
        <w:pStyle w:val="Heading5"/>
        <w:rPr>
          <w:rFonts w:hint="cs"/>
          <w:rtl/>
        </w:rPr>
      </w:pPr>
      <w:r w:rsidRPr="00F51FF7">
        <w:rPr>
          <w:rtl/>
        </w:rPr>
        <w:br/>
      </w:r>
      <w:r w:rsidRPr="00F51FF7">
        <w:rPr>
          <w:rFonts w:hint="cs"/>
          <w:u w:val="single"/>
          <w:rtl/>
        </w:rPr>
        <w:t>אביגדור יצחקי:</w:t>
      </w:r>
    </w:p>
    <w:p w14:paraId="4C3654F9" w14:textId="77777777" w:rsidR="00F51FF7" w:rsidRPr="00F51FF7" w:rsidRDefault="00F51FF7" w:rsidP="00F51FF7">
      <w:pPr>
        <w:pStyle w:val="Heading5"/>
        <w:rPr>
          <w:rFonts w:hint="cs"/>
          <w:rtl/>
        </w:rPr>
      </w:pPr>
    </w:p>
    <w:p w14:paraId="5B66B94F" w14:textId="77777777" w:rsidR="00F51FF7" w:rsidRPr="00F51FF7" w:rsidRDefault="00F51FF7" w:rsidP="00F51FF7">
      <w:pPr>
        <w:bidi/>
        <w:jc w:val="both"/>
        <w:rPr>
          <w:rFonts w:cs="David" w:hint="cs"/>
          <w:rtl/>
        </w:rPr>
      </w:pPr>
      <w:r w:rsidRPr="00F51FF7">
        <w:rPr>
          <w:rFonts w:cs="David" w:hint="cs"/>
          <w:rtl/>
        </w:rPr>
        <w:tab/>
        <w:t xml:space="preserve">איך, חברת הכנסת זהבה גלאון, תמיד המחלקה המשפטית היא בסדר, ופתאום היא לא בסדר? להפוך את החוק הזה לגזעני זה לא נכון. </w:t>
      </w:r>
    </w:p>
    <w:p w14:paraId="0EDFF846" w14:textId="77777777" w:rsidR="00F51FF7" w:rsidRPr="00F51FF7" w:rsidRDefault="00F51FF7" w:rsidP="00F51FF7">
      <w:pPr>
        <w:bidi/>
        <w:jc w:val="both"/>
        <w:rPr>
          <w:rFonts w:cs="David" w:hint="cs"/>
          <w:rtl/>
        </w:rPr>
      </w:pPr>
      <w:r w:rsidRPr="00F51FF7">
        <w:rPr>
          <w:rFonts w:cs="David"/>
          <w:rtl/>
        </w:rPr>
        <w:br/>
      </w:r>
      <w:r w:rsidRPr="00F51FF7">
        <w:rPr>
          <w:rFonts w:cs="David" w:hint="cs"/>
          <w:u w:val="single"/>
          <w:rtl/>
        </w:rPr>
        <w:t>זהבה גלאון:</w:t>
      </w:r>
    </w:p>
    <w:p w14:paraId="41445079" w14:textId="77777777" w:rsidR="00F51FF7" w:rsidRPr="00F51FF7" w:rsidRDefault="00F51FF7" w:rsidP="00F51FF7">
      <w:pPr>
        <w:bidi/>
        <w:jc w:val="both"/>
        <w:rPr>
          <w:rFonts w:cs="David" w:hint="cs"/>
          <w:rtl/>
        </w:rPr>
      </w:pPr>
    </w:p>
    <w:p w14:paraId="74D010E3" w14:textId="77777777" w:rsidR="00F51FF7" w:rsidRPr="00F51FF7" w:rsidRDefault="00F51FF7" w:rsidP="00F51FF7">
      <w:pPr>
        <w:bidi/>
        <w:jc w:val="both"/>
        <w:rPr>
          <w:rFonts w:cs="David" w:hint="cs"/>
          <w:rtl/>
        </w:rPr>
      </w:pPr>
      <w:r w:rsidRPr="00F51FF7">
        <w:rPr>
          <w:rFonts w:cs="David" w:hint="cs"/>
          <w:rtl/>
        </w:rPr>
        <w:tab/>
        <w:t xml:space="preserve"> אני רוצה לדעת - - -</w:t>
      </w:r>
    </w:p>
    <w:p w14:paraId="6D24D9FC" w14:textId="77777777" w:rsidR="00F51FF7" w:rsidRPr="00F51FF7" w:rsidRDefault="00F51FF7" w:rsidP="00F51FF7">
      <w:pPr>
        <w:bidi/>
        <w:jc w:val="both"/>
        <w:rPr>
          <w:rFonts w:cs="David" w:hint="cs"/>
          <w:rtl/>
        </w:rPr>
      </w:pPr>
      <w:r w:rsidRPr="00F51FF7">
        <w:rPr>
          <w:rFonts w:cs="David"/>
          <w:rtl/>
        </w:rPr>
        <w:br/>
      </w:r>
      <w:r w:rsidRPr="00F51FF7">
        <w:rPr>
          <w:rFonts w:cs="David" w:hint="cs"/>
          <w:u w:val="single"/>
          <w:rtl/>
        </w:rPr>
        <w:t>היו</w:t>
      </w:r>
      <w:r w:rsidRPr="00F51FF7">
        <w:rPr>
          <w:rFonts w:cs="David"/>
          <w:u w:val="single"/>
          <w:rtl/>
        </w:rPr>
        <w:t>"</w:t>
      </w:r>
      <w:r w:rsidRPr="00F51FF7">
        <w:rPr>
          <w:rFonts w:cs="David" w:hint="cs"/>
          <w:u w:val="single"/>
          <w:rtl/>
        </w:rPr>
        <w:t>ר רוחמה אברהם:</w:t>
      </w:r>
    </w:p>
    <w:p w14:paraId="39CB8CC3" w14:textId="77777777" w:rsidR="00F51FF7" w:rsidRPr="00F51FF7" w:rsidRDefault="00F51FF7" w:rsidP="00F51FF7">
      <w:pPr>
        <w:bidi/>
        <w:jc w:val="both"/>
        <w:rPr>
          <w:rFonts w:cs="David" w:hint="cs"/>
          <w:rtl/>
        </w:rPr>
      </w:pPr>
    </w:p>
    <w:p w14:paraId="50E3E430" w14:textId="77777777" w:rsidR="00F51FF7" w:rsidRPr="00F51FF7" w:rsidRDefault="00F51FF7" w:rsidP="00F51FF7">
      <w:pPr>
        <w:bidi/>
        <w:jc w:val="both"/>
        <w:rPr>
          <w:rFonts w:cs="David" w:hint="cs"/>
          <w:rtl/>
        </w:rPr>
      </w:pPr>
      <w:r w:rsidRPr="00F51FF7">
        <w:rPr>
          <w:rFonts w:cs="David" w:hint="cs"/>
          <w:rtl/>
        </w:rPr>
        <w:tab/>
        <w:t xml:space="preserve"> חברת הכנסת גלאון, את לא ברשות דיבור. את היית ראשונה. אני מבינה את הקושי, יש פה הרבה מאוד חברי כנסת. אני אשקול את האפשרות לתת לך משפט סיום. </w:t>
      </w:r>
    </w:p>
    <w:p w14:paraId="51B5ECFD" w14:textId="77777777" w:rsidR="00F51FF7" w:rsidRPr="00F51FF7" w:rsidRDefault="00F51FF7" w:rsidP="00F51FF7">
      <w:pPr>
        <w:bidi/>
        <w:jc w:val="both"/>
        <w:rPr>
          <w:rFonts w:cs="David" w:hint="cs"/>
          <w:rtl/>
        </w:rPr>
      </w:pPr>
      <w:r w:rsidRPr="00F51FF7">
        <w:rPr>
          <w:rFonts w:cs="David"/>
          <w:rtl/>
        </w:rPr>
        <w:br/>
      </w:r>
      <w:r w:rsidRPr="00F51FF7">
        <w:rPr>
          <w:rFonts w:cs="David" w:hint="cs"/>
          <w:u w:val="single"/>
          <w:rtl/>
        </w:rPr>
        <w:t>זהבה גלאון:</w:t>
      </w:r>
    </w:p>
    <w:p w14:paraId="4B5180CC" w14:textId="77777777" w:rsidR="00F51FF7" w:rsidRPr="00F51FF7" w:rsidRDefault="00F51FF7" w:rsidP="00F51FF7">
      <w:pPr>
        <w:bidi/>
        <w:jc w:val="both"/>
        <w:rPr>
          <w:rFonts w:cs="David" w:hint="cs"/>
          <w:rtl/>
        </w:rPr>
      </w:pPr>
    </w:p>
    <w:p w14:paraId="10C6F89D" w14:textId="77777777" w:rsidR="00F51FF7" w:rsidRPr="00F51FF7" w:rsidRDefault="00F51FF7" w:rsidP="00F51FF7">
      <w:pPr>
        <w:bidi/>
        <w:jc w:val="both"/>
        <w:rPr>
          <w:rFonts w:cs="David" w:hint="cs"/>
          <w:rtl/>
        </w:rPr>
      </w:pPr>
      <w:r w:rsidRPr="00F51FF7">
        <w:rPr>
          <w:rFonts w:cs="David" w:hint="cs"/>
          <w:rtl/>
        </w:rPr>
        <w:tab/>
        <w:t xml:space="preserve"> אני מקבלת. </w:t>
      </w:r>
    </w:p>
    <w:p w14:paraId="3C3C6518" w14:textId="77777777" w:rsidR="00F51FF7" w:rsidRPr="00F51FF7" w:rsidRDefault="00F51FF7" w:rsidP="00F51FF7">
      <w:pPr>
        <w:pStyle w:val="Heading5"/>
        <w:rPr>
          <w:rFonts w:hint="cs"/>
          <w:rtl/>
        </w:rPr>
      </w:pPr>
      <w:r w:rsidRPr="00F51FF7">
        <w:rPr>
          <w:rtl/>
        </w:rPr>
        <w:br/>
      </w:r>
      <w:r w:rsidRPr="00F51FF7">
        <w:rPr>
          <w:rFonts w:hint="cs"/>
          <w:u w:val="single"/>
          <w:rtl/>
        </w:rPr>
        <w:t>אביגדור יצחקי:</w:t>
      </w:r>
    </w:p>
    <w:p w14:paraId="73FF1D30" w14:textId="77777777" w:rsidR="00F51FF7" w:rsidRPr="00F51FF7" w:rsidRDefault="00F51FF7" w:rsidP="00F51FF7">
      <w:pPr>
        <w:pStyle w:val="Heading5"/>
        <w:rPr>
          <w:rFonts w:hint="cs"/>
          <w:rtl/>
        </w:rPr>
      </w:pPr>
    </w:p>
    <w:p w14:paraId="1D0FA19E" w14:textId="77777777" w:rsidR="00F51FF7" w:rsidRPr="00F51FF7" w:rsidRDefault="00F51FF7" w:rsidP="00F51FF7">
      <w:pPr>
        <w:bidi/>
        <w:jc w:val="both"/>
        <w:rPr>
          <w:rFonts w:cs="David" w:hint="cs"/>
          <w:rtl/>
        </w:rPr>
      </w:pPr>
      <w:r w:rsidRPr="00F51FF7">
        <w:rPr>
          <w:rFonts w:cs="David" w:hint="cs"/>
          <w:rtl/>
        </w:rPr>
        <w:tab/>
        <w:t xml:space="preserve"> לפני הבחירות רשאית כל סיעה להגיש בקשה לפסול רשימה מלהתמודד בכנסת. את ההחלטה מקבלת ועדת הבחירות המרכזית </w:t>
      </w:r>
      <w:r w:rsidRPr="00F51FF7">
        <w:rPr>
          <w:rFonts w:cs="David"/>
          <w:rtl/>
        </w:rPr>
        <w:t>–</w:t>
      </w:r>
      <w:r w:rsidRPr="00F51FF7">
        <w:rPr>
          <w:rFonts w:cs="David" w:hint="cs"/>
          <w:rtl/>
        </w:rPr>
        <w:t xml:space="preserve"> לא טריבונל ולא אף אחד אחר. 99%, או 98%, מחברי ועדת הבחירות המרכזית הם פוליטיקאים, ושם ברוב רגיל </w:t>
      </w:r>
      <w:r w:rsidRPr="00F51FF7">
        <w:rPr>
          <w:rFonts w:cs="David"/>
          <w:rtl/>
        </w:rPr>
        <w:t>–</w:t>
      </w:r>
      <w:r w:rsidRPr="00F51FF7">
        <w:rPr>
          <w:rFonts w:cs="David" w:hint="cs"/>
          <w:rtl/>
        </w:rPr>
        <w:t xml:space="preserve"> לא ברוב של שני שלישים, ולא כזה או אחר </w:t>
      </w:r>
      <w:r w:rsidRPr="00F51FF7">
        <w:rPr>
          <w:rFonts w:cs="David"/>
          <w:rtl/>
        </w:rPr>
        <w:t>–</w:t>
      </w:r>
      <w:r w:rsidRPr="00F51FF7">
        <w:rPr>
          <w:rFonts w:cs="David" w:hint="cs"/>
          <w:rtl/>
        </w:rPr>
        <w:t xml:space="preserve"> יכולה ועדת הבחירות המרכזית להחליט שסיעה לא יכולה להתמודד בבחירות האלה.</w:t>
      </w:r>
    </w:p>
    <w:p w14:paraId="7BB7E284" w14:textId="77777777" w:rsidR="00F51FF7" w:rsidRPr="00F51FF7" w:rsidRDefault="00F51FF7" w:rsidP="00F51FF7">
      <w:pPr>
        <w:bidi/>
        <w:jc w:val="both"/>
        <w:rPr>
          <w:rFonts w:cs="David" w:hint="cs"/>
          <w:rtl/>
        </w:rPr>
      </w:pPr>
    </w:p>
    <w:p w14:paraId="5879E407" w14:textId="77777777" w:rsidR="00F51FF7" w:rsidRPr="00F51FF7" w:rsidRDefault="00F51FF7" w:rsidP="00F51FF7">
      <w:pPr>
        <w:bidi/>
        <w:jc w:val="both"/>
        <w:rPr>
          <w:rFonts w:cs="David" w:hint="cs"/>
          <w:rtl/>
        </w:rPr>
      </w:pPr>
      <w:r w:rsidRPr="00F51FF7">
        <w:rPr>
          <w:rFonts w:cs="David" w:hint="cs"/>
          <w:rtl/>
        </w:rPr>
        <w:tab/>
        <w:t xml:space="preserve">אני רוצה לתת דוגמה מהבחירות האחרונות. </w:t>
      </w:r>
    </w:p>
    <w:p w14:paraId="572DC6F8" w14:textId="77777777" w:rsidR="00F51FF7" w:rsidRPr="00F51FF7" w:rsidRDefault="00F51FF7" w:rsidP="00F51FF7">
      <w:pPr>
        <w:bidi/>
        <w:jc w:val="both"/>
        <w:rPr>
          <w:rFonts w:cs="David" w:hint="cs"/>
          <w:u w:val="single"/>
          <w:rtl/>
        </w:rPr>
      </w:pPr>
      <w:r w:rsidRPr="00F51FF7">
        <w:rPr>
          <w:rFonts w:cs="David"/>
          <w:rtl/>
        </w:rPr>
        <w:br/>
      </w:r>
      <w:r w:rsidRPr="00F51FF7">
        <w:rPr>
          <w:rFonts w:cs="David" w:hint="cs"/>
          <w:u w:val="single"/>
          <w:rtl/>
        </w:rPr>
        <w:t>מאיר פרוש:</w:t>
      </w:r>
    </w:p>
    <w:p w14:paraId="1236FD8D" w14:textId="77777777" w:rsidR="00F51FF7" w:rsidRPr="00F51FF7" w:rsidRDefault="00F51FF7" w:rsidP="00F51FF7">
      <w:pPr>
        <w:bidi/>
        <w:jc w:val="both"/>
        <w:rPr>
          <w:rFonts w:cs="David" w:hint="cs"/>
          <w:u w:val="single"/>
        </w:rPr>
      </w:pPr>
    </w:p>
    <w:p w14:paraId="62A9BB73" w14:textId="77777777" w:rsidR="00F51FF7" w:rsidRPr="00F51FF7" w:rsidRDefault="00F51FF7" w:rsidP="00F51FF7">
      <w:pPr>
        <w:bidi/>
        <w:jc w:val="both"/>
        <w:rPr>
          <w:rFonts w:cs="David" w:hint="cs"/>
          <w:rtl/>
        </w:rPr>
      </w:pPr>
      <w:r w:rsidRPr="00F51FF7">
        <w:rPr>
          <w:rFonts w:cs="David" w:hint="cs"/>
          <w:rtl/>
        </w:rPr>
        <w:tab/>
        <w:t xml:space="preserve"> לפני שהעם בחר. </w:t>
      </w:r>
    </w:p>
    <w:p w14:paraId="24891195" w14:textId="77777777" w:rsidR="00F51FF7" w:rsidRPr="00F51FF7" w:rsidRDefault="00F51FF7" w:rsidP="00F51FF7">
      <w:pPr>
        <w:pStyle w:val="Heading5"/>
        <w:rPr>
          <w:rFonts w:hint="cs"/>
          <w:rtl/>
        </w:rPr>
      </w:pPr>
      <w:r w:rsidRPr="00F51FF7">
        <w:rPr>
          <w:rtl/>
        </w:rPr>
        <w:br/>
      </w:r>
      <w:r w:rsidRPr="00F51FF7">
        <w:rPr>
          <w:rFonts w:hint="cs"/>
          <w:u w:val="single"/>
          <w:rtl/>
        </w:rPr>
        <w:t>אביגדור יצחקי:</w:t>
      </w:r>
    </w:p>
    <w:p w14:paraId="39743CB3" w14:textId="77777777" w:rsidR="00F51FF7" w:rsidRPr="00F51FF7" w:rsidRDefault="00F51FF7" w:rsidP="00F51FF7">
      <w:pPr>
        <w:pStyle w:val="Heading5"/>
        <w:rPr>
          <w:rFonts w:hint="cs"/>
          <w:rtl/>
        </w:rPr>
      </w:pPr>
    </w:p>
    <w:p w14:paraId="3B496204" w14:textId="77777777" w:rsidR="00F51FF7" w:rsidRPr="00F51FF7" w:rsidRDefault="00F51FF7" w:rsidP="00F51FF7">
      <w:pPr>
        <w:bidi/>
        <w:jc w:val="both"/>
        <w:rPr>
          <w:rFonts w:cs="David" w:hint="cs"/>
          <w:rtl/>
        </w:rPr>
      </w:pPr>
      <w:r w:rsidRPr="00F51FF7">
        <w:rPr>
          <w:rFonts w:cs="David" w:hint="cs"/>
          <w:rtl/>
        </w:rPr>
        <w:tab/>
        <w:t xml:space="preserve">לפני שהעם בחר. דרך אגב, סיעת הליכוד </w:t>
      </w:r>
      <w:r w:rsidRPr="00F51FF7">
        <w:rPr>
          <w:rFonts w:cs="David"/>
          <w:rtl/>
        </w:rPr>
        <w:t>–</w:t>
      </w:r>
      <w:r w:rsidRPr="00F51FF7">
        <w:rPr>
          <w:rFonts w:cs="David" w:hint="cs"/>
          <w:rtl/>
        </w:rPr>
        <w:t xml:space="preserve"> חבר הכנסת גדעון סער </w:t>
      </w:r>
      <w:r w:rsidRPr="00F51FF7">
        <w:rPr>
          <w:rFonts w:cs="David"/>
          <w:rtl/>
        </w:rPr>
        <w:t>–</w:t>
      </w:r>
      <w:r w:rsidRPr="00F51FF7">
        <w:rPr>
          <w:rFonts w:cs="David" w:hint="cs"/>
          <w:rtl/>
        </w:rPr>
        <w:t xml:space="preserve"> הציעה שסיעת בל</w:t>
      </w:r>
      <w:r w:rsidRPr="00F51FF7">
        <w:rPr>
          <w:rFonts w:cs="David"/>
          <w:rtl/>
        </w:rPr>
        <w:t>"</w:t>
      </w:r>
      <w:r w:rsidRPr="00F51FF7">
        <w:rPr>
          <w:rFonts w:cs="David" w:hint="cs"/>
          <w:rtl/>
        </w:rPr>
        <w:t xml:space="preserve">ד תיפסל מהתמודדות בבחירות האלה. </w:t>
      </w:r>
    </w:p>
    <w:p w14:paraId="0941F5C5" w14:textId="77777777" w:rsidR="00F51FF7" w:rsidRPr="00F51FF7" w:rsidRDefault="00F51FF7" w:rsidP="00F51FF7">
      <w:pPr>
        <w:bidi/>
        <w:jc w:val="both"/>
        <w:rPr>
          <w:rFonts w:cs="David" w:hint="cs"/>
          <w:u w:val="single"/>
          <w:rtl/>
        </w:rPr>
      </w:pPr>
      <w:r w:rsidRPr="00F51FF7">
        <w:rPr>
          <w:rFonts w:cs="David"/>
          <w:rtl/>
        </w:rPr>
        <w:br/>
      </w:r>
      <w:r w:rsidRPr="00F51FF7">
        <w:rPr>
          <w:rFonts w:cs="David" w:hint="cs"/>
          <w:u w:val="single"/>
          <w:rtl/>
        </w:rPr>
        <w:t>גדעון סער:</w:t>
      </w:r>
    </w:p>
    <w:p w14:paraId="427E3087" w14:textId="77777777" w:rsidR="00F51FF7" w:rsidRPr="00F51FF7" w:rsidRDefault="00F51FF7" w:rsidP="00F51FF7">
      <w:pPr>
        <w:bidi/>
        <w:jc w:val="both"/>
        <w:rPr>
          <w:rFonts w:cs="David" w:hint="cs"/>
          <w:u w:val="single"/>
          <w:rtl/>
        </w:rPr>
      </w:pPr>
    </w:p>
    <w:p w14:paraId="7E187A17" w14:textId="77777777" w:rsidR="00F51FF7" w:rsidRPr="00F51FF7" w:rsidRDefault="00F51FF7" w:rsidP="00F51FF7">
      <w:pPr>
        <w:bidi/>
        <w:jc w:val="both"/>
        <w:rPr>
          <w:rFonts w:cs="David" w:hint="cs"/>
          <w:rtl/>
        </w:rPr>
      </w:pPr>
      <w:r w:rsidRPr="00F51FF7">
        <w:rPr>
          <w:rFonts w:cs="David" w:hint="cs"/>
          <w:rtl/>
        </w:rPr>
        <w:tab/>
        <w:t xml:space="preserve"> אנחנו הצענו רע</w:t>
      </w:r>
      <w:r w:rsidRPr="00F51FF7">
        <w:rPr>
          <w:rFonts w:cs="David"/>
          <w:rtl/>
        </w:rPr>
        <w:t>"</w:t>
      </w:r>
      <w:r w:rsidRPr="00F51FF7">
        <w:rPr>
          <w:rFonts w:cs="David" w:hint="cs"/>
          <w:rtl/>
        </w:rPr>
        <w:t>מ-תע</w:t>
      </w:r>
      <w:r w:rsidRPr="00F51FF7">
        <w:rPr>
          <w:rFonts w:cs="David"/>
          <w:rtl/>
        </w:rPr>
        <w:t>"</w:t>
      </w:r>
      <w:r w:rsidRPr="00F51FF7">
        <w:rPr>
          <w:rFonts w:cs="David" w:hint="cs"/>
          <w:rtl/>
        </w:rPr>
        <w:t>ל, ואתם הצבעתם נגד.</w:t>
      </w:r>
    </w:p>
    <w:p w14:paraId="0C10B666" w14:textId="77777777" w:rsidR="00F51FF7" w:rsidRPr="00F51FF7" w:rsidRDefault="00F51FF7" w:rsidP="00F51FF7">
      <w:pPr>
        <w:pStyle w:val="Heading5"/>
        <w:rPr>
          <w:rFonts w:hint="cs"/>
          <w:rtl/>
        </w:rPr>
      </w:pPr>
      <w:r w:rsidRPr="00F51FF7">
        <w:rPr>
          <w:rtl/>
        </w:rPr>
        <w:br/>
      </w:r>
      <w:r w:rsidRPr="00F51FF7">
        <w:rPr>
          <w:rFonts w:hint="cs"/>
          <w:u w:val="single"/>
          <w:rtl/>
        </w:rPr>
        <w:t>אביגדור יצחקי:</w:t>
      </w:r>
    </w:p>
    <w:p w14:paraId="78322C36" w14:textId="77777777" w:rsidR="00F51FF7" w:rsidRPr="00F51FF7" w:rsidRDefault="00F51FF7" w:rsidP="00F51FF7">
      <w:pPr>
        <w:pStyle w:val="Heading5"/>
        <w:rPr>
          <w:rFonts w:hint="cs"/>
          <w:rtl/>
        </w:rPr>
      </w:pPr>
    </w:p>
    <w:p w14:paraId="37D7068F" w14:textId="77777777" w:rsidR="00F51FF7" w:rsidRPr="00F51FF7" w:rsidRDefault="00F51FF7" w:rsidP="00F51FF7">
      <w:pPr>
        <w:bidi/>
        <w:jc w:val="both"/>
        <w:rPr>
          <w:rFonts w:cs="David" w:hint="cs"/>
          <w:rtl/>
        </w:rPr>
      </w:pPr>
      <w:r w:rsidRPr="00F51FF7">
        <w:rPr>
          <w:rFonts w:cs="David" w:hint="cs"/>
          <w:rtl/>
        </w:rPr>
        <w:tab/>
        <w:t xml:space="preserve"> סליחה. אני חוזר: אתם ביקשתם שסיעה ערבית </w:t>
      </w:r>
      <w:r w:rsidRPr="00F51FF7">
        <w:rPr>
          <w:rFonts w:cs="David"/>
          <w:rtl/>
        </w:rPr>
        <w:t>–</w:t>
      </w:r>
      <w:r w:rsidRPr="00F51FF7">
        <w:rPr>
          <w:rFonts w:cs="David" w:hint="cs"/>
          <w:rtl/>
        </w:rPr>
        <w:t xml:space="preserve"> יכול להיות שלמגינת-ליבן של סיעות ערביות אחרות, ההצעה לא התקבלה </w:t>
      </w:r>
      <w:r w:rsidRPr="00F51FF7">
        <w:rPr>
          <w:rFonts w:cs="David"/>
          <w:rtl/>
        </w:rPr>
        <w:t>–</w:t>
      </w:r>
      <w:r w:rsidRPr="00F51FF7">
        <w:rPr>
          <w:rFonts w:cs="David" w:hint="cs"/>
          <w:rtl/>
        </w:rPr>
        <w:t xml:space="preserve"> אבל לעצם העניין - - -</w:t>
      </w:r>
    </w:p>
    <w:p w14:paraId="4F236800" w14:textId="77777777" w:rsidR="00F51FF7" w:rsidRPr="00F51FF7" w:rsidRDefault="00F51FF7" w:rsidP="00F51FF7">
      <w:pPr>
        <w:bidi/>
        <w:jc w:val="both"/>
        <w:rPr>
          <w:rFonts w:cs="David" w:hint="cs"/>
          <w:u w:val="single"/>
          <w:rtl/>
        </w:rPr>
      </w:pPr>
      <w:r w:rsidRPr="00F51FF7">
        <w:rPr>
          <w:rFonts w:cs="David"/>
          <w:rtl/>
        </w:rPr>
        <w:br/>
      </w:r>
      <w:r w:rsidRPr="00F51FF7">
        <w:rPr>
          <w:rFonts w:cs="David" w:hint="cs"/>
          <w:u w:val="single"/>
          <w:rtl/>
        </w:rPr>
        <w:t>גדעון סער:</w:t>
      </w:r>
    </w:p>
    <w:p w14:paraId="1C59AFDA" w14:textId="77777777" w:rsidR="00F51FF7" w:rsidRPr="00F51FF7" w:rsidRDefault="00F51FF7" w:rsidP="00F51FF7">
      <w:pPr>
        <w:bidi/>
        <w:jc w:val="both"/>
        <w:rPr>
          <w:rFonts w:cs="David" w:hint="cs"/>
          <w:u w:val="single"/>
          <w:rtl/>
        </w:rPr>
      </w:pPr>
    </w:p>
    <w:p w14:paraId="37BC0E98" w14:textId="77777777" w:rsidR="00F51FF7" w:rsidRPr="00F51FF7" w:rsidRDefault="00F51FF7" w:rsidP="00F51FF7">
      <w:pPr>
        <w:bidi/>
        <w:jc w:val="both"/>
        <w:rPr>
          <w:rFonts w:cs="David" w:hint="cs"/>
          <w:rtl/>
        </w:rPr>
      </w:pPr>
      <w:r w:rsidRPr="00F51FF7">
        <w:rPr>
          <w:rFonts w:cs="David" w:hint="cs"/>
          <w:rtl/>
        </w:rPr>
        <w:tab/>
        <w:t xml:space="preserve"> איך היא התקבלה אם אתם הצבעתם נגד?</w:t>
      </w:r>
    </w:p>
    <w:p w14:paraId="4488B33D" w14:textId="77777777" w:rsidR="00F51FF7" w:rsidRPr="00F51FF7" w:rsidRDefault="00F51FF7" w:rsidP="00F51FF7">
      <w:pPr>
        <w:pStyle w:val="Heading5"/>
        <w:rPr>
          <w:rFonts w:hint="cs"/>
          <w:rtl/>
        </w:rPr>
      </w:pPr>
      <w:r w:rsidRPr="00F51FF7">
        <w:rPr>
          <w:rtl/>
        </w:rPr>
        <w:br/>
      </w:r>
      <w:r w:rsidRPr="00F51FF7">
        <w:rPr>
          <w:rFonts w:hint="cs"/>
          <w:u w:val="single"/>
          <w:rtl/>
        </w:rPr>
        <w:t>אביגדור יצחקי:</w:t>
      </w:r>
    </w:p>
    <w:p w14:paraId="4B50F2B7" w14:textId="77777777" w:rsidR="00F51FF7" w:rsidRPr="00F51FF7" w:rsidRDefault="00F51FF7" w:rsidP="00F51FF7">
      <w:pPr>
        <w:pStyle w:val="Heading5"/>
        <w:rPr>
          <w:rFonts w:hint="cs"/>
          <w:rtl/>
        </w:rPr>
      </w:pPr>
    </w:p>
    <w:p w14:paraId="7B7C4239" w14:textId="77777777" w:rsidR="00F51FF7" w:rsidRPr="00F51FF7" w:rsidRDefault="00F51FF7" w:rsidP="00F51FF7">
      <w:pPr>
        <w:bidi/>
        <w:jc w:val="both"/>
        <w:rPr>
          <w:rFonts w:cs="David" w:hint="cs"/>
          <w:rtl/>
        </w:rPr>
      </w:pPr>
      <w:r w:rsidRPr="00F51FF7">
        <w:rPr>
          <w:rFonts w:cs="David" w:hint="cs"/>
          <w:rtl/>
        </w:rPr>
        <w:tab/>
        <w:t xml:space="preserve"> לעצם העניין, סיעת קדימה </w:t>
      </w:r>
      <w:r w:rsidRPr="00F51FF7">
        <w:rPr>
          <w:rFonts w:cs="David"/>
          <w:rtl/>
        </w:rPr>
        <w:t>–</w:t>
      </w:r>
      <w:r w:rsidRPr="00F51FF7">
        <w:rPr>
          <w:rFonts w:cs="David" w:hint="cs"/>
          <w:rtl/>
        </w:rPr>
        <w:t xml:space="preserve"> בהנחייתי, אתה יכול לשאול את דוד טל </w:t>
      </w:r>
      <w:r w:rsidRPr="00F51FF7">
        <w:rPr>
          <w:rFonts w:cs="David"/>
          <w:rtl/>
        </w:rPr>
        <w:t>–</w:t>
      </w:r>
      <w:r w:rsidRPr="00F51FF7">
        <w:rPr>
          <w:rFonts w:cs="David" w:hint="cs"/>
          <w:rtl/>
        </w:rPr>
        <w:t xml:space="preserve"> הצביעה נגד העניין הזה, והיא היתה הקול המכריע, על מנת שהסיעה הערבית הזאת תשתתף בבחירות. </w:t>
      </w:r>
    </w:p>
    <w:p w14:paraId="69058C8D" w14:textId="77777777" w:rsidR="00F51FF7" w:rsidRPr="00F51FF7" w:rsidRDefault="00F51FF7" w:rsidP="00F51FF7">
      <w:pPr>
        <w:bidi/>
        <w:jc w:val="both"/>
        <w:rPr>
          <w:rFonts w:cs="David" w:hint="cs"/>
          <w:rtl/>
        </w:rPr>
      </w:pPr>
    </w:p>
    <w:p w14:paraId="14EDE334" w14:textId="77777777" w:rsidR="00F51FF7" w:rsidRPr="00F51FF7" w:rsidRDefault="00F51FF7" w:rsidP="00F51FF7">
      <w:pPr>
        <w:bidi/>
        <w:jc w:val="both"/>
        <w:rPr>
          <w:rFonts w:cs="David" w:hint="cs"/>
          <w:rtl/>
        </w:rPr>
      </w:pPr>
      <w:r w:rsidRPr="00F51FF7">
        <w:rPr>
          <w:rFonts w:cs="David" w:hint="cs"/>
          <w:rtl/>
        </w:rPr>
        <w:tab/>
        <w:t xml:space="preserve">לכן, חבר הכנסת טיבי </w:t>
      </w:r>
      <w:r w:rsidRPr="00F51FF7">
        <w:rPr>
          <w:rFonts w:cs="David"/>
          <w:rtl/>
        </w:rPr>
        <w:t>–</w:t>
      </w:r>
      <w:r w:rsidRPr="00F51FF7">
        <w:rPr>
          <w:rFonts w:cs="David" w:hint="cs"/>
          <w:rtl/>
        </w:rPr>
        <w:t xml:space="preserve"> זה לא קשור לגזענות וזה לא קשור לערבים, ואני אגיד למה אני מתכוון. </w:t>
      </w:r>
    </w:p>
    <w:p w14:paraId="0531FD8A" w14:textId="77777777" w:rsidR="00F51FF7" w:rsidRPr="00F51FF7" w:rsidRDefault="00F51FF7" w:rsidP="00F51FF7">
      <w:pPr>
        <w:bidi/>
        <w:jc w:val="both"/>
        <w:rPr>
          <w:rFonts w:cs="David"/>
          <w:u w:val="single"/>
          <w:rtl/>
        </w:rPr>
      </w:pPr>
      <w:r w:rsidRPr="00F51FF7">
        <w:rPr>
          <w:rFonts w:cs="David"/>
          <w:rtl/>
        </w:rPr>
        <w:br/>
      </w:r>
      <w:r w:rsidRPr="00F51FF7">
        <w:rPr>
          <w:rFonts w:cs="David"/>
          <w:u w:val="single"/>
          <w:rtl/>
        </w:rPr>
        <w:t>מוחמד ברכה:</w:t>
      </w:r>
    </w:p>
    <w:p w14:paraId="69D83AB9" w14:textId="77777777" w:rsidR="00F51FF7" w:rsidRPr="00F51FF7" w:rsidRDefault="00F51FF7" w:rsidP="00F51FF7">
      <w:pPr>
        <w:bidi/>
        <w:jc w:val="both"/>
        <w:rPr>
          <w:rFonts w:cs="David"/>
          <w:u w:val="single"/>
          <w:rtl/>
        </w:rPr>
      </w:pPr>
    </w:p>
    <w:p w14:paraId="2751AFC3" w14:textId="77777777" w:rsidR="00F51FF7" w:rsidRPr="00F51FF7" w:rsidRDefault="00F51FF7" w:rsidP="00F51FF7">
      <w:pPr>
        <w:bidi/>
        <w:jc w:val="both"/>
        <w:rPr>
          <w:rFonts w:cs="David" w:hint="cs"/>
          <w:rtl/>
        </w:rPr>
      </w:pPr>
      <w:r w:rsidRPr="00F51FF7">
        <w:rPr>
          <w:rFonts w:cs="David"/>
          <w:rtl/>
        </w:rPr>
        <w:tab/>
      </w:r>
      <w:r w:rsidRPr="00F51FF7">
        <w:rPr>
          <w:rFonts w:cs="David" w:hint="cs"/>
          <w:rtl/>
        </w:rPr>
        <w:t xml:space="preserve"> זה קשור לטוהר מידות, זה קשור - - -  לנשגבות - - -</w:t>
      </w:r>
    </w:p>
    <w:p w14:paraId="03D09C8B" w14:textId="77777777" w:rsidR="00F51FF7" w:rsidRPr="00F51FF7" w:rsidRDefault="00F51FF7" w:rsidP="00F51FF7">
      <w:pPr>
        <w:pStyle w:val="Heading5"/>
        <w:rPr>
          <w:rFonts w:hint="cs"/>
          <w:rtl/>
        </w:rPr>
      </w:pPr>
      <w:r w:rsidRPr="00F51FF7">
        <w:rPr>
          <w:rtl/>
        </w:rPr>
        <w:br/>
      </w:r>
      <w:r w:rsidRPr="00F51FF7">
        <w:rPr>
          <w:rFonts w:hint="cs"/>
          <w:u w:val="single"/>
          <w:rtl/>
        </w:rPr>
        <w:t>אביגדור יצחקי:</w:t>
      </w:r>
    </w:p>
    <w:p w14:paraId="751225A8" w14:textId="77777777" w:rsidR="00F51FF7" w:rsidRPr="00F51FF7" w:rsidRDefault="00F51FF7" w:rsidP="00F51FF7">
      <w:pPr>
        <w:pStyle w:val="Heading5"/>
        <w:rPr>
          <w:rFonts w:hint="cs"/>
          <w:rtl/>
        </w:rPr>
      </w:pPr>
    </w:p>
    <w:p w14:paraId="543BA1D4" w14:textId="77777777" w:rsidR="00F51FF7" w:rsidRPr="00F51FF7" w:rsidRDefault="00F51FF7" w:rsidP="00F51FF7">
      <w:pPr>
        <w:bidi/>
        <w:jc w:val="both"/>
        <w:rPr>
          <w:rFonts w:cs="David" w:hint="cs"/>
          <w:rtl/>
        </w:rPr>
      </w:pPr>
      <w:r w:rsidRPr="00F51FF7">
        <w:rPr>
          <w:rFonts w:cs="David" w:hint="cs"/>
          <w:rtl/>
        </w:rPr>
        <w:tab/>
        <w:t xml:space="preserve"> חבר הכנסת ברכה, נוכחת השבוע </w:t>
      </w:r>
      <w:r w:rsidRPr="00F51FF7">
        <w:rPr>
          <w:rFonts w:cs="David"/>
          <w:rtl/>
        </w:rPr>
        <w:t>–</w:t>
      </w:r>
      <w:r w:rsidRPr="00F51FF7">
        <w:rPr>
          <w:rFonts w:cs="David" w:hint="cs"/>
          <w:rtl/>
        </w:rPr>
        <w:t xml:space="preserve"> עלי כלפי ערבים לא תגיד גזענות. נוכחת בכך השבוע מול כפר קאסם ומול כל העולם. נוכחת.</w:t>
      </w:r>
    </w:p>
    <w:p w14:paraId="0EBC2F57" w14:textId="77777777" w:rsidR="00F51FF7" w:rsidRPr="00F51FF7" w:rsidRDefault="00F51FF7" w:rsidP="00F51FF7">
      <w:pPr>
        <w:bidi/>
        <w:jc w:val="both"/>
        <w:rPr>
          <w:rFonts w:cs="David" w:hint="cs"/>
          <w:rtl/>
        </w:rPr>
      </w:pPr>
      <w:r w:rsidRPr="00F51FF7">
        <w:rPr>
          <w:rFonts w:cs="David"/>
          <w:rtl/>
        </w:rPr>
        <w:br/>
      </w:r>
      <w:r w:rsidRPr="00F51FF7">
        <w:rPr>
          <w:rFonts w:cs="David" w:hint="cs"/>
          <w:u w:val="single"/>
          <w:rtl/>
        </w:rPr>
        <w:t>אחמד טיבי:</w:t>
      </w:r>
    </w:p>
    <w:p w14:paraId="6470D09B" w14:textId="77777777" w:rsidR="00F51FF7" w:rsidRPr="00F51FF7" w:rsidRDefault="00F51FF7" w:rsidP="00F51FF7">
      <w:pPr>
        <w:bidi/>
        <w:jc w:val="both"/>
        <w:rPr>
          <w:rFonts w:cs="David" w:hint="cs"/>
          <w:rtl/>
        </w:rPr>
      </w:pPr>
    </w:p>
    <w:p w14:paraId="56FFA665" w14:textId="77777777" w:rsidR="00F51FF7" w:rsidRPr="00F51FF7" w:rsidRDefault="00F51FF7" w:rsidP="00F51FF7">
      <w:pPr>
        <w:bidi/>
        <w:jc w:val="both"/>
        <w:rPr>
          <w:rFonts w:cs="David" w:hint="cs"/>
          <w:rtl/>
        </w:rPr>
      </w:pPr>
      <w:r w:rsidRPr="00F51FF7">
        <w:rPr>
          <w:rFonts w:cs="David" w:hint="cs"/>
          <w:rtl/>
        </w:rPr>
        <w:tab/>
        <w:t xml:space="preserve"> אבל דבר אחד לא מכשיר שרץ שני. </w:t>
      </w:r>
    </w:p>
    <w:p w14:paraId="289F5399" w14:textId="77777777" w:rsidR="00F51FF7" w:rsidRPr="00F51FF7" w:rsidRDefault="00F51FF7" w:rsidP="00F51FF7">
      <w:pPr>
        <w:pStyle w:val="Heading5"/>
        <w:rPr>
          <w:rFonts w:hint="cs"/>
          <w:rtl/>
        </w:rPr>
      </w:pPr>
      <w:r w:rsidRPr="00F51FF7">
        <w:rPr>
          <w:rtl/>
        </w:rPr>
        <w:br/>
      </w:r>
      <w:r w:rsidRPr="00F51FF7">
        <w:rPr>
          <w:rFonts w:hint="cs"/>
          <w:u w:val="single"/>
          <w:rtl/>
        </w:rPr>
        <w:t>אביגדור יצחקי:</w:t>
      </w:r>
    </w:p>
    <w:p w14:paraId="0356E56F" w14:textId="77777777" w:rsidR="00F51FF7" w:rsidRPr="00F51FF7" w:rsidRDefault="00F51FF7" w:rsidP="00F51FF7">
      <w:pPr>
        <w:pStyle w:val="Heading5"/>
        <w:rPr>
          <w:rFonts w:hint="cs"/>
          <w:rtl/>
        </w:rPr>
      </w:pPr>
    </w:p>
    <w:p w14:paraId="37AC866D" w14:textId="77777777" w:rsidR="00F51FF7" w:rsidRPr="00F51FF7" w:rsidRDefault="00F51FF7" w:rsidP="00F51FF7">
      <w:pPr>
        <w:bidi/>
        <w:jc w:val="both"/>
        <w:rPr>
          <w:rFonts w:cs="David" w:hint="cs"/>
          <w:rtl/>
        </w:rPr>
      </w:pPr>
      <w:r w:rsidRPr="00F51FF7">
        <w:rPr>
          <w:rFonts w:cs="David" w:hint="cs"/>
          <w:rtl/>
        </w:rPr>
        <w:tab/>
        <w:t xml:space="preserve"> לא, זה לא שרץ. </w:t>
      </w:r>
    </w:p>
    <w:p w14:paraId="70ADD8CA" w14:textId="77777777" w:rsidR="00F51FF7" w:rsidRPr="00F51FF7" w:rsidRDefault="00F51FF7" w:rsidP="00F51FF7">
      <w:pPr>
        <w:bidi/>
        <w:jc w:val="both"/>
        <w:rPr>
          <w:rFonts w:cs="David" w:hint="cs"/>
          <w:rtl/>
        </w:rPr>
      </w:pPr>
      <w:r w:rsidRPr="00F51FF7">
        <w:rPr>
          <w:rFonts w:cs="David"/>
          <w:rtl/>
        </w:rPr>
        <w:br/>
      </w:r>
      <w:r w:rsidRPr="00F51FF7">
        <w:rPr>
          <w:rFonts w:cs="David" w:hint="cs"/>
          <w:u w:val="single"/>
          <w:rtl/>
        </w:rPr>
        <w:t>אחמד טיבי:</w:t>
      </w:r>
    </w:p>
    <w:p w14:paraId="5862AB60" w14:textId="77777777" w:rsidR="00F51FF7" w:rsidRPr="00F51FF7" w:rsidRDefault="00F51FF7" w:rsidP="00F51FF7">
      <w:pPr>
        <w:bidi/>
        <w:jc w:val="both"/>
        <w:rPr>
          <w:rFonts w:cs="David" w:hint="cs"/>
          <w:rtl/>
        </w:rPr>
      </w:pPr>
    </w:p>
    <w:p w14:paraId="5C557497" w14:textId="77777777" w:rsidR="00F51FF7" w:rsidRPr="00F51FF7" w:rsidRDefault="00F51FF7" w:rsidP="00F51FF7">
      <w:pPr>
        <w:bidi/>
        <w:jc w:val="both"/>
        <w:rPr>
          <w:rFonts w:cs="David" w:hint="cs"/>
          <w:rtl/>
        </w:rPr>
      </w:pPr>
      <w:r w:rsidRPr="00F51FF7">
        <w:rPr>
          <w:rFonts w:cs="David" w:hint="cs"/>
          <w:rtl/>
        </w:rPr>
        <w:tab/>
        <w:t xml:space="preserve"> זה לא שרץ? זה האמא של כל השרצים.</w:t>
      </w:r>
    </w:p>
    <w:p w14:paraId="5566A237" w14:textId="77777777" w:rsidR="00F51FF7" w:rsidRPr="00F51FF7" w:rsidRDefault="00F51FF7" w:rsidP="00F51FF7">
      <w:pPr>
        <w:pStyle w:val="Heading5"/>
        <w:rPr>
          <w:rFonts w:hint="cs"/>
          <w:rtl/>
        </w:rPr>
      </w:pPr>
      <w:r w:rsidRPr="00F51FF7">
        <w:rPr>
          <w:rtl/>
        </w:rPr>
        <w:br/>
      </w:r>
      <w:r w:rsidRPr="00F51FF7">
        <w:rPr>
          <w:rFonts w:hint="cs"/>
          <w:u w:val="single"/>
          <w:rtl/>
        </w:rPr>
        <w:t>אביגדור יצחקי:</w:t>
      </w:r>
    </w:p>
    <w:p w14:paraId="5D69FE42" w14:textId="77777777" w:rsidR="00F51FF7" w:rsidRPr="00F51FF7" w:rsidRDefault="00F51FF7" w:rsidP="00F51FF7">
      <w:pPr>
        <w:pStyle w:val="Heading5"/>
        <w:rPr>
          <w:rFonts w:hint="cs"/>
          <w:rtl/>
        </w:rPr>
      </w:pPr>
    </w:p>
    <w:p w14:paraId="464C017E" w14:textId="77777777" w:rsidR="00F51FF7" w:rsidRPr="00F51FF7" w:rsidRDefault="00F51FF7" w:rsidP="00F51FF7">
      <w:pPr>
        <w:bidi/>
        <w:jc w:val="both"/>
        <w:rPr>
          <w:rFonts w:cs="David" w:hint="cs"/>
          <w:rtl/>
        </w:rPr>
      </w:pPr>
      <w:r w:rsidRPr="00F51FF7">
        <w:rPr>
          <w:rFonts w:cs="David" w:hint="cs"/>
          <w:rtl/>
        </w:rPr>
        <w:tab/>
        <w:t xml:space="preserve"> סליחה, זה לא קשור - - -</w:t>
      </w:r>
    </w:p>
    <w:p w14:paraId="6CE21E9B" w14:textId="77777777" w:rsidR="00F51FF7" w:rsidRPr="00F51FF7" w:rsidRDefault="00F51FF7" w:rsidP="00F51FF7">
      <w:pPr>
        <w:bidi/>
        <w:jc w:val="both"/>
        <w:rPr>
          <w:rFonts w:cs="David" w:hint="cs"/>
          <w:rtl/>
        </w:rPr>
      </w:pPr>
    </w:p>
    <w:p w14:paraId="39BD065D" w14:textId="77777777" w:rsidR="00F51FF7" w:rsidRPr="00F51FF7" w:rsidRDefault="00F51FF7" w:rsidP="00F51FF7">
      <w:pPr>
        <w:bidi/>
        <w:jc w:val="both"/>
        <w:rPr>
          <w:rFonts w:cs="David" w:hint="cs"/>
          <w:rtl/>
        </w:rPr>
      </w:pPr>
      <w:r w:rsidRPr="00F51FF7">
        <w:rPr>
          <w:rFonts w:cs="David" w:hint="cs"/>
          <w:u w:val="single"/>
          <w:rtl/>
        </w:rPr>
        <w:t>קריאות:</w:t>
      </w:r>
    </w:p>
    <w:p w14:paraId="23A9E08C" w14:textId="77777777" w:rsidR="00F51FF7" w:rsidRPr="00F51FF7" w:rsidRDefault="00F51FF7" w:rsidP="00F51FF7">
      <w:pPr>
        <w:bidi/>
        <w:jc w:val="both"/>
        <w:rPr>
          <w:rFonts w:cs="David" w:hint="cs"/>
          <w:rtl/>
        </w:rPr>
      </w:pPr>
    </w:p>
    <w:p w14:paraId="47182EA1" w14:textId="77777777" w:rsidR="00F51FF7" w:rsidRPr="00F51FF7" w:rsidRDefault="00F51FF7" w:rsidP="00F51FF7">
      <w:pPr>
        <w:bidi/>
        <w:ind w:left="567"/>
        <w:jc w:val="both"/>
        <w:rPr>
          <w:rFonts w:cs="David" w:hint="cs"/>
          <w:rtl/>
        </w:rPr>
      </w:pPr>
      <w:r w:rsidRPr="00F51FF7">
        <w:rPr>
          <w:rFonts w:cs="David" w:hint="cs"/>
          <w:rtl/>
        </w:rPr>
        <w:t>- - -</w:t>
      </w:r>
      <w:r w:rsidRPr="00F51FF7">
        <w:rPr>
          <w:rFonts w:cs="David"/>
          <w:rtl/>
        </w:rPr>
        <w:br/>
      </w:r>
    </w:p>
    <w:p w14:paraId="05C1B32E" w14:textId="77777777" w:rsidR="00F51FF7" w:rsidRPr="00F51FF7" w:rsidRDefault="00F51FF7" w:rsidP="00F51FF7">
      <w:pPr>
        <w:bidi/>
        <w:jc w:val="both"/>
        <w:rPr>
          <w:rFonts w:cs="David"/>
          <w:u w:val="single"/>
          <w:rtl/>
        </w:rPr>
      </w:pPr>
      <w:r w:rsidRPr="00F51FF7">
        <w:rPr>
          <w:rFonts w:cs="David"/>
          <w:u w:val="single"/>
          <w:rtl/>
        </w:rPr>
        <w:t>מוחמד ברכה:</w:t>
      </w:r>
    </w:p>
    <w:p w14:paraId="73039345" w14:textId="77777777" w:rsidR="00F51FF7" w:rsidRPr="00F51FF7" w:rsidRDefault="00F51FF7" w:rsidP="00F51FF7">
      <w:pPr>
        <w:bidi/>
        <w:jc w:val="both"/>
        <w:rPr>
          <w:rFonts w:cs="David"/>
          <w:u w:val="single"/>
          <w:rtl/>
        </w:rPr>
      </w:pPr>
    </w:p>
    <w:p w14:paraId="6B35BAAB" w14:textId="77777777" w:rsidR="00F51FF7" w:rsidRPr="00F51FF7" w:rsidRDefault="00F51FF7" w:rsidP="00F51FF7">
      <w:pPr>
        <w:bidi/>
        <w:jc w:val="both"/>
        <w:rPr>
          <w:rFonts w:cs="David" w:hint="cs"/>
          <w:rtl/>
        </w:rPr>
      </w:pPr>
      <w:r w:rsidRPr="00F51FF7">
        <w:rPr>
          <w:rFonts w:cs="David"/>
          <w:rtl/>
        </w:rPr>
        <w:tab/>
      </w:r>
      <w:r w:rsidRPr="00F51FF7">
        <w:rPr>
          <w:rFonts w:cs="David" w:hint="cs"/>
          <w:rtl/>
        </w:rPr>
        <w:t xml:space="preserve"> אל תשתמש בעמדה נכונה כלפי - - - ולעמדה גרועה - - -</w:t>
      </w:r>
    </w:p>
    <w:p w14:paraId="07473506" w14:textId="77777777" w:rsidR="00F51FF7" w:rsidRPr="00F51FF7" w:rsidRDefault="00F51FF7" w:rsidP="00F51FF7">
      <w:pPr>
        <w:bidi/>
        <w:jc w:val="both"/>
        <w:rPr>
          <w:rFonts w:cs="David" w:hint="cs"/>
          <w:rtl/>
        </w:rPr>
      </w:pPr>
      <w:r w:rsidRPr="00F51FF7">
        <w:rPr>
          <w:rFonts w:cs="David"/>
          <w:rtl/>
        </w:rPr>
        <w:br/>
      </w:r>
      <w:r w:rsidRPr="00F51FF7">
        <w:rPr>
          <w:rFonts w:cs="David" w:hint="cs"/>
          <w:u w:val="single"/>
          <w:rtl/>
        </w:rPr>
        <w:t>אחמד טיבי:</w:t>
      </w:r>
    </w:p>
    <w:p w14:paraId="51C9E73E" w14:textId="77777777" w:rsidR="00F51FF7" w:rsidRPr="00F51FF7" w:rsidRDefault="00F51FF7" w:rsidP="00F51FF7">
      <w:pPr>
        <w:bidi/>
        <w:jc w:val="both"/>
        <w:rPr>
          <w:rFonts w:cs="David" w:hint="cs"/>
          <w:rtl/>
        </w:rPr>
      </w:pPr>
    </w:p>
    <w:p w14:paraId="49B91AFA" w14:textId="77777777" w:rsidR="00F51FF7" w:rsidRPr="00F51FF7" w:rsidRDefault="00F51FF7" w:rsidP="00F51FF7">
      <w:pPr>
        <w:bidi/>
        <w:jc w:val="both"/>
        <w:rPr>
          <w:rFonts w:cs="David" w:hint="cs"/>
          <w:rtl/>
        </w:rPr>
      </w:pPr>
      <w:r w:rsidRPr="00F51FF7">
        <w:rPr>
          <w:rFonts w:cs="David" w:hint="cs"/>
          <w:rtl/>
        </w:rPr>
        <w:tab/>
        <w:t xml:space="preserve">יש ניסיון לרוקן ולנקות את הכנסת מחברי כנסת ערביים. </w:t>
      </w:r>
    </w:p>
    <w:p w14:paraId="5D4CC069" w14:textId="77777777" w:rsidR="00F51FF7" w:rsidRPr="00F51FF7" w:rsidRDefault="00F51FF7" w:rsidP="00F51FF7">
      <w:pPr>
        <w:pStyle w:val="Heading5"/>
        <w:rPr>
          <w:rFonts w:hint="cs"/>
          <w:rtl/>
        </w:rPr>
      </w:pPr>
      <w:r w:rsidRPr="00F51FF7">
        <w:rPr>
          <w:rtl/>
        </w:rPr>
        <w:br/>
      </w:r>
      <w:r w:rsidRPr="00F51FF7">
        <w:rPr>
          <w:rFonts w:hint="cs"/>
          <w:u w:val="single"/>
          <w:rtl/>
        </w:rPr>
        <w:t>אביגדור יצחקי:</w:t>
      </w:r>
    </w:p>
    <w:p w14:paraId="647E62F2" w14:textId="77777777" w:rsidR="00F51FF7" w:rsidRPr="00F51FF7" w:rsidRDefault="00F51FF7" w:rsidP="00F51FF7">
      <w:pPr>
        <w:pStyle w:val="Heading5"/>
        <w:rPr>
          <w:rFonts w:hint="cs"/>
          <w:rtl/>
        </w:rPr>
      </w:pPr>
    </w:p>
    <w:p w14:paraId="5FA6BFD8" w14:textId="77777777" w:rsidR="00F51FF7" w:rsidRPr="00F51FF7" w:rsidRDefault="00F51FF7" w:rsidP="00F51FF7">
      <w:pPr>
        <w:bidi/>
        <w:jc w:val="both"/>
        <w:rPr>
          <w:rFonts w:cs="David" w:hint="cs"/>
          <w:rtl/>
        </w:rPr>
      </w:pPr>
      <w:r w:rsidRPr="00F51FF7">
        <w:rPr>
          <w:rFonts w:cs="David" w:hint="cs"/>
          <w:rtl/>
        </w:rPr>
        <w:tab/>
        <w:t xml:space="preserve"> אדוני, אני לא מסכים לזה, וזה לא נכון. </w:t>
      </w:r>
    </w:p>
    <w:p w14:paraId="1B1AAAD2" w14:textId="77777777" w:rsidR="00F51FF7" w:rsidRPr="00F51FF7" w:rsidRDefault="00F51FF7" w:rsidP="00F51FF7">
      <w:pPr>
        <w:bidi/>
        <w:jc w:val="both"/>
        <w:rPr>
          <w:rFonts w:cs="David" w:hint="cs"/>
          <w:rtl/>
        </w:rPr>
      </w:pPr>
    </w:p>
    <w:p w14:paraId="6917FC99" w14:textId="77777777" w:rsidR="00F51FF7" w:rsidRPr="00F51FF7" w:rsidRDefault="00F51FF7" w:rsidP="00F51FF7">
      <w:pPr>
        <w:bidi/>
        <w:jc w:val="both"/>
        <w:rPr>
          <w:rFonts w:cs="David" w:hint="cs"/>
          <w:rtl/>
        </w:rPr>
      </w:pPr>
      <w:r w:rsidRPr="00F51FF7">
        <w:rPr>
          <w:rFonts w:cs="David" w:hint="cs"/>
          <w:rtl/>
        </w:rPr>
        <w:tab/>
        <w:t xml:space="preserve">אדוני חבר הכנסת טיבי, כידוע לך, העלה חבר הכנסת אורלב הצעה שהיא קצת אחרת מההצעה הזאת, אבל המהות שלה פחות או יותר די זהה. אתה יודע מה הצבעתי, דרך אגב? </w:t>
      </w:r>
      <w:r w:rsidRPr="00F51FF7">
        <w:rPr>
          <w:rFonts w:cs="David"/>
          <w:rtl/>
        </w:rPr>
        <w:t>–</w:t>
      </w:r>
      <w:r w:rsidRPr="00F51FF7">
        <w:rPr>
          <w:rFonts w:cs="David" w:hint="cs"/>
          <w:rtl/>
        </w:rPr>
        <w:t xml:space="preserve"> הצבעתי נגדה. וכל החברים שעכשיו מתחסדים </w:t>
      </w:r>
      <w:r w:rsidRPr="00F51FF7">
        <w:rPr>
          <w:rFonts w:cs="David"/>
          <w:rtl/>
        </w:rPr>
        <w:t>–</w:t>
      </w:r>
      <w:r w:rsidRPr="00F51FF7">
        <w:rPr>
          <w:rFonts w:cs="David" w:hint="cs"/>
          <w:rtl/>
        </w:rPr>
        <w:t xml:space="preserve"> הצביעו בעדה. </w:t>
      </w:r>
    </w:p>
    <w:p w14:paraId="58427044" w14:textId="77777777" w:rsidR="00F51FF7" w:rsidRPr="00F51FF7" w:rsidRDefault="00F51FF7" w:rsidP="00F51FF7">
      <w:pPr>
        <w:bidi/>
        <w:jc w:val="both"/>
        <w:rPr>
          <w:rFonts w:cs="David" w:hint="cs"/>
          <w:rtl/>
        </w:rPr>
      </w:pPr>
    </w:p>
    <w:p w14:paraId="07D9D61F" w14:textId="77777777" w:rsidR="00F51FF7" w:rsidRPr="00F51FF7" w:rsidRDefault="00F51FF7" w:rsidP="00F51FF7">
      <w:pPr>
        <w:bidi/>
        <w:jc w:val="both"/>
        <w:rPr>
          <w:rFonts w:cs="David" w:hint="cs"/>
          <w:rtl/>
        </w:rPr>
      </w:pPr>
      <w:r w:rsidRPr="00F51FF7">
        <w:rPr>
          <w:rFonts w:cs="David" w:hint="cs"/>
          <w:rtl/>
        </w:rPr>
        <w:tab/>
        <w:t>אני רוצה להגיד לך שבעקבות ההצעה של חבר הכנסת אורלב, לאור זה - - -</w:t>
      </w:r>
    </w:p>
    <w:p w14:paraId="4AF80893" w14:textId="77777777" w:rsidR="00F51FF7" w:rsidRPr="00F51FF7" w:rsidRDefault="00F51FF7" w:rsidP="00F51FF7">
      <w:pPr>
        <w:bidi/>
        <w:jc w:val="both"/>
        <w:rPr>
          <w:rFonts w:cs="David"/>
          <w:u w:val="single"/>
          <w:rtl/>
        </w:rPr>
      </w:pPr>
      <w:r w:rsidRPr="00F51FF7">
        <w:rPr>
          <w:rFonts w:cs="David"/>
          <w:rtl/>
        </w:rPr>
        <w:br/>
      </w:r>
      <w:r w:rsidRPr="00F51FF7">
        <w:rPr>
          <w:rFonts w:cs="David"/>
          <w:u w:val="single"/>
          <w:rtl/>
        </w:rPr>
        <w:t>מוחמד ברכה:</w:t>
      </w:r>
    </w:p>
    <w:p w14:paraId="286DDAC7" w14:textId="77777777" w:rsidR="00F51FF7" w:rsidRPr="00F51FF7" w:rsidRDefault="00F51FF7" w:rsidP="00F51FF7">
      <w:pPr>
        <w:bidi/>
        <w:jc w:val="both"/>
        <w:rPr>
          <w:rFonts w:cs="David"/>
          <w:u w:val="single"/>
          <w:rtl/>
        </w:rPr>
      </w:pPr>
    </w:p>
    <w:p w14:paraId="196EC2F0" w14:textId="77777777" w:rsidR="00F51FF7" w:rsidRPr="00F51FF7" w:rsidRDefault="00F51FF7" w:rsidP="00F51FF7">
      <w:pPr>
        <w:bidi/>
        <w:jc w:val="both"/>
        <w:rPr>
          <w:rFonts w:cs="David" w:hint="cs"/>
          <w:rtl/>
        </w:rPr>
      </w:pPr>
      <w:r w:rsidRPr="00F51FF7">
        <w:rPr>
          <w:rFonts w:cs="David"/>
          <w:rtl/>
        </w:rPr>
        <w:tab/>
      </w:r>
      <w:r w:rsidRPr="00F51FF7">
        <w:rPr>
          <w:rFonts w:cs="David" w:hint="cs"/>
          <w:rtl/>
        </w:rPr>
        <w:t xml:space="preserve"> אתה רוצה לומר שזה חלק מהאתנן של כניסה לקואליציה?</w:t>
      </w:r>
    </w:p>
    <w:p w14:paraId="49391EF8" w14:textId="77777777" w:rsidR="00F51FF7" w:rsidRPr="00F51FF7" w:rsidRDefault="00F51FF7" w:rsidP="00F51FF7">
      <w:pPr>
        <w:pStyle w:val="Heading5"/>
        <w:rPr>
          <w:rFonts w:hint="cs"/>
          <w:rtl/>
        </w:rPr>
      </w:pPr>
      <w:r w:rsidRPr="00F51FF7">
        <w:rPr>
          <w:rtl/>
        </w:rPr>
        <w:br/>
      </w:r>
      <w:r w:rsidRPr="00F51FF7">
        <w:rPr>
          <w:rFonts w:hint="cs"/>
          <w:u w:val="single"/>
          <w:rtl/>
        </w:rPr>
        <w:t>אביגדור יצחקי:</w:t>
      </w:r>
    </w:p>
    <w:p w14:paraId="2F65E942" w14:textId="77777777" w:rsidR="00F51FF7" w:rsidRPr="00F51FF7" w:rsidRDefault="00F51FF7" w:rsidP="00F51FF7">
      <w:pPr>
        <w:pStyle w:val="Heading5"/>
        <w:rPr>
          <w:rFonts w:hint="cs"/>
          <w:rtl/>
        </w:rPr>
      </w:pPr>
    </w:p>
    <w:p w14:paraId="73B268A8" w14:textId="77777777" w:rsidR="00F51FF7" w:rsidRPr="00F51FF7" w:rsidRDefault="00F51FF7" w:rsidP="00F51FF7">
      <w:pPr>
        <w:bidi/>
        <w:jc w:val="both"/>
        <w:rPr>
          <w:rFonts w:cs="David" w:hint="cs"/>
          <w:rtl/>
        </w:rPr>
      </w:pPr>
      <w:r w:rsidRPr="00F51FF7">
        <w:rPr>
          <w:rFonts w:cs="David" w:hint="cs"/>
          <w:rtl/>
        </w:rPr>
        <w:tab/>
        <w:t xml:space="preserve"> זה לא קשור לאתנן, ואתה עוד לא מכיר אותי. </w:t>
      </w:r>
    </w:p>
    <w:p w14:paraId="1E65F383" w14:textId="77777777" w:rsidR="00F51FF7" w:rsidRPr="00F51FF7" w:rsidRDefault="00F51FF7" w:rsidP="00F51FF7">
      <w:pPr>
        <w:bidi/>
        <w:jc w:val="both"/>
        <w:rPr>
          <w:rFonts w:cs="David"/>
          <w:u w:val="single"/>
          <w:rtl/>
        </w:rPr>
      </w:pPr>
      <w:r w:rsidRPr="00F51FF7">
        <w:rPr>
          <w:rFonts w:cs="David"/>
          <w:rtl/>
        </w:rPr>
        <w:br/>
      </w:r>
      <w:r w:rsidRPr="00F51FF7">
        <w:rPr>
          <w:rFonts w:cs="David"/>
          <w:u w:val="single"/>
          <w:rtl/>
        </w:rPr>
        <w:t>מוחמד ברכה:</w:t>
      </w:r>
    </w:p>
    <w:p w14:paraId="483BB371" w14:textId="77777777" w:rsidR="00F51FF7" w:rsidRPr="00F51FF7" w:rsidRDefault="00F51FF7" w:rsidP="00F51FF7">
      <w:pPr>
        <w:bidi/>
        <w:jc w:val="both"/>
        <w:rPr>
          <w:rFonts w:cs="David"/>
          <w:u w:val="single"/>
          <w:rtl/>
        </w:rPr>
      </w:pPr>
    </w:p>
    <w:p w14:paraId="355FE180" w14:textId="77777777" w:rsidR="00F51FF7" w:rsidRPr="00F51FF7" w:rsidRDefault="00F51FF7" w:rsidP="00F51FF7">
      <w:pPr>
        <w:bidi/>
        <w:jc w:val="both"/>
        <w:rPr>
          <w:rFonts w:cs="David" w:hint="cs"/>
          <w:rtl/>
        </w:rPr>
      </w:pPr>
      <w:r w:rsidRPr="00F51FF7">
        <w:rPr>
          <w:rFonts w:cs="David"/>
          <w:rtl/>
        </w:rPr>
        <w:tab/>
      </w:r>
      <w:r w:rsidRPr="00F51FF7">
        <w:rPr>
          <w:rFonts w:cs="David" w:hint="cs"/>
          <w:rtl/>
        </w:rPr>
        <w:t xml:space="preserve"> מה לא קשור? אם להצעה דומה התנגדת - - -</w:t>
      </w:r>
    </w:p>
    <w:p w14:paraId="3A5AB11C" w14:textId="77777777" w:rsidR="00F51FF7" w:rsidRPr="00F51FF7" w:rsidRDefault="00F51FF7" w:rsidP="00F51FF7">
      <w:pPr>
        <w:pStyle w:val="Heading5"/>
        <w:rPr>
          <w:rFonts w:hint="cs"/>
          <w:rtl/>
        </w:rPr>
      </w:pPr>
      <w:r w:rsidRPr="00F51FF7">
        <w:rPr>
          <w:rtl/>
        </w:rPr>
        <w:br/>
      </w:r>
      <w:r w:rsidRPr="00F51FF7">
        <w:rPr>
          <w:rFonts w:hint="cs"/>
          <w:u w:val="single"/>
          <w:rtl/>
        </w:rPr>
        <w:t>אביגדור יצחקי:</w:t>
      </w:r>
    </w:p>
    <w:p w14:paraId="44494F32" w14:textId="77777777" w:rsidR="00F51FF7" w:rsidRPr="00F51FF7" w:rsidRDefault="00F51FF7" w:rsidP="00F51FF7">
      <w:pPr>
        <w:pStyle w:val="Heading5"/>
        <w:rPr>
          <w:rFonts w:hint="cs"/>
          <w:rtl/>
        </w:rPr>
      </w:pPr>
    </w:p>
    <w:p w14:paraId="4B700AB4" w14:textId="77777777" w:rsidR="00F51FF7" w:rsidRPr="00F51FF7" w:rsidRDefault="00F51FF7" w:rsidP="00F51FF7">
      <w:pPr>
        <w:bidi/>
        <w:jc w:val="both"/>
        <w:rPr>
          <w:rFonts w:cs="David" w:hint="cs"/>
          <w:rtl/>
        </w:rPr>
      </w:pPr>
      <w:r w:rsidRPr="00F51FF7">
        <w:rPr>
          <w:rFonts w:cs="David" w:hint="cs"/>
          <w:rtl/>
        </w:rPr>
        <w:tab/>
        <w:t>זאת לא הצעה דומה - - -</w:t>
      </w:r>
    </w:p>
    <w:p w14:paraId="2457778E" w14:textId="77777777" w:rsidR="00F51FF7" w:rsidRPr="00F51FF7" w:rsidRDefault="00F51FF7" w:rsidP="00F51FF7">
      <w:pPr>
        <w:bidi/>
        <w:jc w:val="both"/>
        <w:rPr>
          <w:rFonts w:cs="David"/>
          <w:u w:val="single"/>
          <w:rtl/>
        </w:rPr>
      </w:pPr>
      <w:r w:rsidRPr="00F51FF7">
        <w:rPr>
          <w:rFonts w:cs="David"/>
          <w:rtl/>
        </w:rPr>
        <w:br/>
      </w:r>
      <w:r w:rsidRPr="00F51FF7">
        <w:rPr>
          <w:rFonts w:cs="David"/>
          <w:u w:val="single"/>
          <w:rtl/>
        </w:rPr>
        <w:t>מוחמד ברכה:</w:t>
      </w:r>
    </w:p>
    <w:p w14:paraId="4A924619" w14:textId="77777777" w:rsidR="00F51FF7" w:rsidRPr="00F51FF7" w:rsidRDefault="00F51FF7" w:rsidP="00F51FF7">
      <w:pPr>
        <w:bidi/>
        <w:jc w:val="both"/>
        <w:rPr>
          <w:rFonts w:cs="David"/>
          <w:u w:val="single"/>
          <w:rtl/>
        </w:rPr>
      </w:pPr>
    </w:p>
    <w:p w14:paraId="6897F9CE" w14:textId="77777777" w:rsidR="00F51FF7" w:rsidRPr="00F51FF7" w:rsidRDefault="00F51FF7" w:rsidP="00F51FF7">
      <w:pPr>
        <w:bidi/>
        <w:jc w:val="both"/>
        <w:rPr>
          <w:rFonts w:cs="David" w:hint="cs"/>
          <w:rtl/>
        </w:rPr>
      </w:pPr>
      <w:r w:rsidRPr="00F51FF7">
        <w:rPr>
          <w:rFonts w:cs="David"/>
          <w:rtl/>
        </w:rPr>
        <w:tab/>
      </w:r>
      <w:r w:rsidRPr="00F51FF7">
        <w:rPr>
          <w:rFonts w:cs="David" w:hint="cs"/>
          <w:rtl/>
        </w:rPr>
        <w:t xml:space="preserve"> אבל אתה עצמך אומר - - -</w:t>
      </w:r>
    </w:p>
    <w:p w14:paraId="2957540A" w14:textId="77777777" w:rsidR="00F51FF7" w:rsidRPr="00F51FF7" w:rsidRDefault="00F51FF7" w:rsidP="00F51FF7">
      <w:pPr>
        <w:bidi/>
        <w:jc w:val="both"/>
        <w:rPr>
          <w:rFonts w:cs="David" w:hint="cs"/>
          <w:rtl/>
        </w:rPr>
      </w:pPr>
      <w:r w:rsidRPr="00F51FF7">
        <w:rPr>
          <w:rFonts w:cs="David"/>
          <w:rtl/>
        </w:rPr>
        <w:br/>
      </w:r>
      <w:r w:rsidRPr="00F51FF7">
        <w:rPr>
          <w:rFonts w:cs="David" w:hint="cs"/>
          <w:u w:val="single"/>
          <w:rtl/>
        </w:rPr>
        <w:t>אחמד טיבי:</w:t>
      </w:r>
    </w:p>
    <w:p w14:paraId="163FD54F" w14:textId="77777777" w:rsidR="00F51FF7" w:rsidRPr="00F51FF7" w:rsidRDefault="00F51FF7" w:rsidP="00F51FF7">
      <w:pPr>
        <w:bidi/>
        <w:jc w:val="both"/>
        <w:rPr>
          <w:rFonts w:cs="David" w:hint="cs"/>
          <w:rtl/>
        </w:rPr>
      </w:pPr>
    </w:p>
    <w:p w14:paraId="29E6EABA" w14:textId="77777777" w:rsidR="00F51FF7" w:rsidRPr="00F51FF7" w:rsidRDefault="00F51FF7" w:rsidP="00F51FF7">
      <w:pPr>
        <w:bidi/>
        <w:jc w:val="both"/>
        <w:rPr>
          <w:rFonts w:cs="David" w:hint="cs"/>
          <w:rtl/>
        </w:rPr>
      </w:pPr>
      <w:r w:rsidRPr="00F51FF7">
        <w:rPr>
          <w:rFonts w:cs="David" w:hint="cs"/>
          <w:rtl/>
        </w:rPr>
        <w:tab/>
        <w:t xml:space="preserve">אבל אתה בקואליציה, חבר הכנסת אורלב לא. </w:t>
      </w:r>
    </w:p>
    <w:p w14:paraId="1AC7AFCC" w14:textId="77777777" w:rsidR="00F51FF7" w:rsidRPr="00F51FF7" w:rsidRDefault="00F51FF7" w:rsidP="00F51FF7">
      <w:pPr>
        <w:bidi/>
        <w:jc w:val="both"/>
        <w:rPr>
          <w:rFonts w:cs="David" w:hint="cs"/>
          <w:rtl/>
        </w:rPr>
      </w:pPr>
    </w:p>
    <w:p w14:paraId="79AFF0DC" w14:textId="77777777" w:rsidR="00F51FF7" w:rsidRPr="00F51FF7" w:rsidRDefault="00F51FF7" w:rsidP="00F51FF7">
      <w:pPr>
        <w:pStyle w:val="Heading5"/>
        <w:rPr>
          <w:rFonts w:hint="cs"/>
          <w:rtl/>
        </w:rPr>
      </w:pPr>
      <w:r w:rsidRPr="00F51FF7">
        <w:rPr>
          <w:rFonts w:hint="cs"/>
          <w:u w:val="single"/>
          <w:rtl/>
        </w:rPr>
        <w:t>אביגדור יצחקי:</w:t>
      </w:r>
    </w:p>
    <w:p w14:paraId="6DB81A43" w14:textId="77777777" w:rsidR="00F51FF7" w:rsidRPr="00F51FF7" w:rsidRDefault="00F51FF7" w:rsidP="00F51FF7">
      <w:pPr>
        <w:pStyle w:val="Heading5"/>
        <w:rPr>
          <w:rFonts w:hint="cs"/>
          <w:rtl/>
        </w:rPr>
      </w:pPr>
    </w:p>
    <w:p w14:paraId="4AD45D5F" w14:textId="77777777" w:rsidR="00F51FF7" w:rsidRPr="00F51FF7" w:rsidRDefault="00F51FF7" w:rsidP="00F51FF7">
      <w:pPr>
        <w:bidi/>
        <w:jc w:val="both"/>
        <w:rPr>
          <w:rFonts w:cs="David" w:hint="cs"/>
          <w:rtl/>
        </w:rPr>
      </w:pPr>
      <w:r w:rsidRPr="00F51FF7">
        <w:rPr>
          <w:rFonts w:cs="David" w:hint="cs"/>
          <w:rtl/>
        </w:rPr>
        <w:tab/>
        <w:t xml:space="preserve"> זה לא קשור.</w:t>
      </w:r>
    </w:p>
    <w:p w14:paraId="500EE80B" w14:textId="77777777" w:rsidR="00F51FF7" w:rsidRPr="00F51FF7" w:rsidRDefault="00F51FF7" w:rsidP="00F51FF7">
      <w:pPr>
        <w:bidi/>
        <w:jc w:val="both"/>
        <w:rPr>
          <w:rFonts w:cs="David" w:hint="cs"/>
          <w:rtl/>
        </w:rPr>
      </w:pPr>
      <w:r w:rsidRPr="00F51FF7">
        <w:rPr>
          <w:rFonts w:cs="David"/>
          <w:rtl/>
        </w:rPr>
        <w:br/>
      </w:r>
      <w:r w:rsidRPr="00F51FF7">
        <w:rPr>
          <w:rFonts w:cs="David" w:hint="cs"/>
          <w:u w:val="single"/>
          <w:rtl/>
        </w:rPr>
        <w:t>אחמד טיבי:</w:t>
      </w:r>
    </w:p>
    <w:p w14:paraId="66E8C25D" w14:textId="77777777" w:rsidR="00F51FF7" w:rsidRPr="00F51FF7" w:rsidRDefault="00F51FF7" w:rsidP="00F51FF7">
      <w:pPr>
        <w:bidi/>
        <w:jc w:val="both"/>
        <w:rPr>
          <w:rFonts w:cs="David" w:hint="cs"/>
          <w:rtl/>
        </w:rPr>
      </w:pPr>
    </w:p>
    <w:p w14:paraId="0A7557DC" w14:textId="77777777" w:rsidR="00F51FF7" w:rsidRPr="00F51FF7" w:rsidRDefault="00F51FF7" w:rsidP="00F51FF7">
      <w:pPr>
        <w:bidi/>
        <w:jc w:val="both"/>
        <w:rPr>
          <w:rFonts w:cs="David" w:hint="cs"/>
          <w:rtl/>
        </w:rPr>
      </w:pPr>
      <w:r w:rsidRPr="00F51FF7">
        <w:rPr>
          <w:rFonts w:cs="David" w:hint="cs"/>
          <w:rtl/>
        </w:rPr>
        <w:tab/>
        <w:t xml:space="preserve">ביום הראשון, הם מגישים הצעה שהיא הפרה של ההסכם הקואליציוני. </w:t>
      </w:r>
    </w:p>
    <w:p w14:paraId="52B83FE1" w14:textId="77777777" w:rsidR="00F51FF7" w:rsidRPr="00F51FF7" w:rsidRDefault="00F51FF7" w:rsidP="00F51FF7">
      <w:pPr>
        <w:pStyle w:val="Heading5"/>
        <w:rPr>
          <w:rFonts w:hint="cs"/>
          <w:rtl/>
        </w:rPr>
      </w:pPr>
      <w:r w:rsidRPr="00F51FF7">
        <w:rPr>
          <w:rtl/>
        </w:rPr>
        <w:br/>
      </w:r>
      <w:r w:rsidRPr="00F51FF7">
        <w:rPr>
          <w:rFonts w:hint="cs"/>
          <w:u w:val="single"/>
          <w:rtl/>
        </w:rPr>
        <w:t>אביגדור יצחקי:</w:t>
      </w:r>
    </w:p>
    <w:p w14:paraId="017773FB" w14:textId="77777777" w:rsidR="00F51FF7" w:rsidRPr="00F51FF7" w:rsidRDefault="00F51FF7" w:rsidP="00F51FF7">
      <w:pPr>
        <w:pStyle w:val="Heading5"/>
        <w:rPr>
          <w:rFonts w:hint="cs"/>
          <w:rtl/>
        </w:rPr>
      </w:pPr>
    </w:p>
    <w:p w14:paraId="5EA92478" w14:textId="77777777" w:rsidR="00F51FF7" w:rsidRPr="00F51FF7" w:rsidRDefault="00F51FF7" w:rsidP="00F51FF7">
      <w:pPr>
        <w:bidi/>
        <w:jc w:val="both"/>
        <w:rPr>
          <w:rFonts w:cs="David" w:hint="cs"/>
          <w:rtl/>
        </w:rPr>
      </w:pPr>
      <w:r w:rsidRPr="00F51FF7">
        <w:rPr>
          <w:rFonts w:cs="David" w:hint="cs"/>
          <w:rtl/>
        </w:rPr>
        <w:tab/>
        <w:t xml:space="preserve"> זה לא קשור, ולכן להפוך את זה לקרדום פוליטי ולקרדום גזעני </w:t>
      </w:r>
      <w:r w:rsidRPr="00F51FF7">
        <w:rPr>
          <w:rFonts w:cs="David"/>
          <w:rtl/>
        </w:rPr>
        <w:t>–</w:t>
      </w:r>
      <w:r w:rsidRPr="00F51FF7">
        <w:rPr>
          <w:rFonts w:cs="David" w:hint="cs"/>
          <w:rtl/>
        </w:rPr>
        <w:t xml:space="preserve"> לא אצלי וזה לא נכון. </w:t>
      </w:r>
    </w:p>
    <w:p w14:paraId="19E909F5" w14:textId="77777777" w:rsidR="00F51FF7" w:rsidRPr="00F51FF7" w:rsidRDefault="00F51FF7" w:rsidP="00F51FF7">
      <w:pPr>
        <w:bidi/>
        <w:jc w:val="both"/>
        <w:rPr>
          <w:rFonts w:cs="David" w:hint="cs"/>
          <w:rtl/>
        </w:rPr>
      </w:pPr>
    </w:p>
    <w:p w14:paraId="1C2FAC56" w14:textId="77777777" w:rsidR="00F51FF7" w:rsidRPr="00F51FF7" w:rsidRDefault="00F51FF7" w:rsidP="00F51FF7">
      <w:pPr>
        <w:bidi/>
        <w:jc w:val="both"/>
        <w:rPr>
          <w:rFonts w:cs="David" w:hint="cs"/>
          <w:rtl/>
        </w:rPr>
      </w:pPr>
      <w:r w:rsidRPr="00F51FF7">
        <w:rPr>
          <w:rFonts w:cs="David" w:hint="cs"/>
          <w:rtl/>
        </w:rPr>
        <w:tab/>
        <w:t xml:space="preserve">לעצם העניין למה אני חושב שזה דחוף. </w:t>
      </w:r>
    </w:p>
    <w:p w14:paraId="6BF318C9" w14:textId="77777777" w:rsidR="00F51FF7" w:rsidRPr="00F51FF7" w:rsidRDefault="00F51FF7" w:rsidP="00F51FF7">
      <w:pPr>
        <w:bidi/>
        <w:jc w:val="both"/>
        <w:rPr>
          <w:rFonts w:cs="David" w:hint="cs"/>
          <w:rtl/>
        </w:rPr>
      </w:pPr>
      <w:r w:rsidRPr="00F51FF7">
        <w:rPr>
          <w:rFonts w:cs="David"/>
          <w:rtl/>
        </w:rPr>
        <w:br/>
      </w:r>
      <w:r w:rsidRPr="00F51FF7">
        <w:rPr>
          <w:rFonts w:cs="David" w:hint="cs"/>
          <w:u w:val="single"/>
          <w:rtl/>
        </w:rPr>
        <w:t>אחמד טיבי:</w:t>
      </w:r>
    </w:p>
    <w:p w14:paraId="680AC40A" w14:textId="77777777" w:rsidR="00F51FF7" w:rsidRPr="00F51FF7" w:rsidRDefault="00F51FF7" w:rsidP="00F51FF7">
      <w:pPr>
        <w:bidi/>
        <w:jc w:val="both"/>
        <w:rPr>
          <w:rFonts w:cs="David" w:hint="cs"/>
          <w:rtl/>
        </w:rPr>
      </w:pPr>
    </w:p>
    <w:p w14:paraId="000F9891" w14:textId="77777777" w:rsidR="00F51FF7" w:rsidRPr="00F51FF7" w:rsidRDefault="00F51FF7" w:rsidP="00F51FF7">
      <w:pPr>
        <w:bidi/>
        <w:jc w:val="both"/>
        <w:rPr>
          <w:rFonts w:cs="David" w:hint="cs"/>
          <w:rtl/>
        </w:rPr>
      </w:pPr>
      <w:r w:rsidRPr="00F51FF7">
        <w:rPr>
          <w:rFonts w:cs="David" w:hint="cs"/>
          <w:rtl/>
        </w:rPr>
        <w:tab/>
        <w:t xml:space="preserve"> מבול הפשיזם נוגע בקואליציה כבר ביום הראשון. </w:t>
      </w:r>
    </w:p>
    <w:p w14:paraId="715C997C" w14:textId="77777777" w:rsidR="00F51FF7" w:rsidRPr="00F51FF7" w:rsidRDefault="00F51FF7" w:rsidP="00F51FF7">
      <w:pPr>
        <w:bidi/>
        <w:jc w:val="both"/>
        <w:rPr>
          <w:rFonts w:cs="David" w:hint="cs"/>
          <w:rtl/>
        </w:rPr>
      </w:pPr>
    </w:p>
    <w:p w14:paraId="08792DB3" w14:textId="77777777" w:rsidR="00F51FF7" w:rsidRPr="00F51FF7" w:rsidRDefault="00F51FF7" w:rsidP="00F51FF7">
      <w:pPr>
        <w:pStyle w:val="Heading5"/>
        <w:rPr>
          <w:rFonts w:hint="cs"/>
          <w:rtl/>
        </w:rPr>
      </w:pPr>
      <w:r w:rsidRPr="00F51FF7">
        <w:rPr>
          <w:rFonts w:hint="cs"/>
          <w:u w:val="single"/>
          <w:rtl/>
        </w:rPr>
        <w:t>אביגדור יצחקי:</w:t>
      </w:r>
    </w:p>
    <w:p w14:paraId="2BDAF2B0" w14:textId="77777777" w:rsidR="00F51FF7" w:rsidRPr="00F51FF7" w:rsidRDefault="00F51FF7" w:rsidP="00F51FF7">
      <w:pPr>
        <w:pStyle w:val="Heading5"/>
        <w:rPr>
          <w:rFonts w:hint="cs"/>
          <w:rtl/>
        </w:rPr>
      </w:pPr>
    </w:p>
    <w:p w14:paraId="099D086E" w14:textId="77777777" w:rsidR="00F51FF7" w:rsidRPr="00F51FF7" w:rsidRDefault="00F51FF7" w:rsidP="00F51FF7">
      <w:pPr>
        <w:bidi/>
        <w:jc w:val="both"/>
        <w:rPr>
          <w:rFonts w:cs="David" w:hint="cs"/>
          <w:rtl/>
        </w:rPr>
      </w:pPr>
      <w:r w:rsidRPr="00F51FF7">
        <w:rPr>
          <w:rFonts w:cs="David" w:hint="cs"/>
          <w:rtl/>
        </w:rPr>
        <w:tab/>
        <w:t xml:space="preserve"> בפעם הבאה ועדת הבחירות המרכזית </w:t>
      </w:r>
      <w:r w:rsidRPr="00F51FF7">
        <w:rPr>
          <w:rFonts w:cs="David"/>
          <w:rtl/>
        </w:rPr>
        <w:t>–</w:t>
      </w:r>
      <w:r w:rsidRPr="00F51FF7">
        <w:rPr>
          <w:rFonts w:cs="David" w:hint="cs"/>
          <w:rtl/>
        </w:rPr>
        <w:t xml:space="preserve"> אני אחשוב אחרת.</w:t>
      </w:r>
    </w:p>
    <w:p w14:paraId="68592A2B" w14:textId="77777777" w:rsidR="00F51FF7" w:rsidRPr="00F51FF7" w:rsidRDefault="00F51FF7" w:rsidP="00F51FF7">
      <w:pPr>
        <w:bidi/>
        <w:jc w:val="both"/>
        <w:rPr>
          <w:rFonts w:cs="David" w:hint="cs"/>
          <w:rtl/>
        </w:rPr>
      </w:pPr>
    </w:p>
    <w:p w14:paraId="3FB39507" w14:textId="77777777" w:rsidR="00F51FF7" w:rsidRPr="00F51FF7" w:rsidRDefault="00F51FF7" w:rsidP="00F51FF7">
      <w:pPr>
        <w:bidi/>
        <w:jc w:val="both"/>
        <w:rPr>
          <w:rFonts w:cs="David" w:hint="cs"/>
          <w:rtl/>
        </w:rPr>
      </w:pPr>
      <w:r w:rsidRPr="00F51FF7">
        <w:rPr>
          <w:rFonts w:cs="David" w:hint="cs"/>
          <w:u w:val="single"/>
          <w:rtl/>
        </w:rPr>
        <w:t>אחמד טיבי:</w:t>
      </w:r>
    </w:p>
    <w:p w14:paraId="67690C7A" w14:textId="77777777" w:rsidR="00F51FF7" w:rsidRPr="00F51FF7" w:rsidRDefault="00F51FF7" w:rsidP="00F51FF7">
      <w:pPr>
        <w:bidi/>
        <w:jc w:val="both"/>
        <w:rPr>
          <w:rFonts w:cs="David" w:hint="cs"/>
          <w:rtl/>
        </w:rPr>
      </w:pPr>
    </w:p>
    <w:p w14:paraId="4410837B" w14:textId="77777777" w:rsidR="00F51FF7" w:rsidRPr="00F51FF7" w:rsidRDefault="00F51FF7" w:rsidP="00F51FF7">
      <w:pPr>
        <w:bidi/>
        <w:jc w:val="both"/>
        <w:rPr>
          <w:rFonts w:cs="David" w:hint="cs"/>
          <w:rtl/>
        </w:rPr>
      </w:pPr>
      <w:r w:rsidRPr="00F51FF7">
        <w:rPr>
          <w:rFonts w:cs="David" w:hint="cs"/>
          <w:rtl/>
        </w:rPr>
        <w:tab/>
        <w:t xml:space="preserve"> מה, אתה מאיים? מה, אתה עשית לנו טובה, שהכשרת אותנו? לא אתה הצבעת עבורנו; הציבור הצביע עבורנו. </w:t>
      </w:r>
    </w:p>
    <w:p w14:paraId="4890D362" w14:textId="77777777" w:rsidR="00F51FF7" w:rsidRPr="00F51FF7" w:rsidRDefault="00F51FF7" w:rsidP="00F51FF7">
      <w:pPr>
        <w:bidi/>
        <w:jc w:val="both"/>
        <w:rPr>
          <w:rFonts w:cs="David" w:hint="cs"/>
          <w:u w:val="single"/>
          <w:rtl/>
        </w:rPr>
      </w:pPr>
      <w:r w:rsidRPr="00F51FF7">
        <w:rPr>
          <w:rFonts w:cs="David"/>
          <w:rtl/>
        </w:rPr>
        <w:br/>
      </w:r>
      <w:r w:rsidRPr="00F51FF7">
        <w:rPr>
          <w:rFonts w:cs="David" w:hint="cs"/>
          <w:u w:val="single"/>
          <w:rtl/>
        </w:rPr>
        <w:t>קריאות:</w:t>
      </w:r>
    </w:p>
    <w:p w14:paraId="770A3E4D" w14:textId="77777777" w:rsidR="00F51FF7" w:rsidRPr="00F51FF7" w:rsidRDefault="00F51FF7" w:rsidP="00F51FF7">
      <w:pPr>
        <w:bidi/>
        <w:jc w:val="both"/>
        <w:rPr>
          <w:rFonts w:cs="David" w:hint="cs"/>
          <w:u w:val="single"/>
          <w:rtl/>
        </w:rPr>
      </w:pPr>
    </w:p>
    <w:p w14:paraId="5F04F8CC" w14:textId="77777777" w:rsidR="00F51FF7" w:rsidRPr="00F51FF7" w:rsidRDefault="00F51FF7" w:rsidP="00F51FF7">
      <w:pPr>
        <w:bidi/>
        <w:jc w:val="both"/>
        <w:rPr>
          <w:rFonts w:cs="David" w:hint="cs"/>
          <w:rtl/>
        </w:rPr>
      </w:pPr>
      <w:r w:rsidRPr="00F51FF7">
        <w:rPr>
          <w:rFonts w:cs="David" w:hint="cs"/>
          <w:rtl/>
        </w:rPr>
        <w:tab/>
        <w:t>- - -</w:t>
      </w:r>
    </w:p>
    <w:p w14:paraId="5CC98871" w14:textId="77777777" w:rsidR="00F51FF7" w:rsidRPr="00F51FF7" w:rsidRDefault="00F51FF7" w:rsidP="00F51FF7">
      <w:pPr>
        <w:pStyle w:val="Heading5"/>
        <w:rPr>
          <w:rFonts w:hint="cs"/>
          <w:rtl/>
        </w:rPr>
      </w:pPr>
      <w:r w:rsidRPr="00F51FF7">
        <w:rPr>
          <w:rFonts w:hint="cs"/>
          <w:rtl/>
        </w:rPr>
        <w:tab/>
      </w:r>
      <w:r w:rsidRPr="00F51FF7">
        <w:rPr>
          <w:rtl/>
        </w:rPr>
        <w:br/>
      </w:r>
      <w:r w:rsidRPr="00F51FF7">
        <w:rPr>
          <w:rFonts w:hint="cs"/>
          <w:u w:val="single"/>
          <w:rtl/>
        </w:rPr>
        <w:t>אביגדור יצחקי:</w:t>
      </w:r>
    </w:p>
    <w:p w14:paraId="3A844B31" w14:textId="77777777" w:rsidR="00F51FF7" w:rsidRPr="00F51FF7" w:rsidRDefault="00F51FF7" w:rsidP="00F51FF7">
      <w:pPr>
        <w:pStyle w:val="Heading5"/>
        <w:rPr>
          <w:rFonts w:hint="cs"/>
          <w:rtl/>
        </w:rPr>
      </w:pPr>
    </w:p>
    <w:p w14:paraId="00455F1C" w14:textId="77777777" w:rsidR="00F51FF7" w:rsidRPr="00F51FF7" w:rsidRDefault="00F51FF7" w:rsidP="00F51FF7">
      <w:pPr>
        <w:bidi/>
        <w:jc w:val="both"/>
        <w:rPr>
          <w:rFonts w:cs="David" w:hint="cs"/>
          <w:rtl/>
        </w:rPr>
      </w:pPr>
      <w:r w:rsidRPr="00F51FF7">
        <w:rPr>
          <w:rFonts w:cs="David" w:hint="cs"/>
          <w:rtl/>
        </w:rPr>
        <w:tab/>
        <w:t xml:space="preserve"> אם אני לא מצביע עבורך </w:t>
      </w:r>
      <w:r w:rsidRPr="00F51FF7">
        <w:rPr>
          <w:rFonts w:cs="David"/>
          <w:rtl/>
        </w:rPr>
        <w:t>–</w:t>
      </w:r>
      <w:r w:rsidRPr="00F51FF7">
        <w:rPr>
          <w:rFonts w:cs="David" w:hint="cs"/>
          <w:rtl/>
        </w:rPr>
        <w:t xml:space="preserve"> אתה לא יושב שם היום - - -</w:t>
      </w:r>
    </w:p>
    <w:p w14:paraId="005E7384" w14:textId="77777777" w:rsidR="00F51FF7" w:rsidRPr="00F51FF7" w:rsidRDefault="00F51FF7" w:rsidP="00F51FF7">
      <w:pPr>
        <w:bidi/>
        <w:jc w:val="both"/>
        <w:rPr>
          <w:rFonts w:cs="David" w:hint="cs"/>
          <w:rtl/>
        </w:rPr>
      </w:pPr>
    </w:p>
    <w:p w14:paraId="4282473A" w14:textId="77777777" w:rsidR="00F51FF7" w:rsidRPr="00F51FF7" w:rsidRDefault="00F51FF7" w:rsidP="00F51FF7">
      <w:pPr>
        <w:bidi/>
        <w:jc w:val="both"/>
        <w:rPr>
          <w:rFonts w:cs="David" w:hint="cs"/>
          <w:rtl/>
        </w:rPr>
      </w:pPr>
      <w:r w:rsidRPr="00F51FF7">
        <w:rPr>
          <w:rFonts w:cs="David" w:hint="cs"/>
          <w:u w:val="single"/>
          <w:rtl/>
        </w:rPr>
        <w:t>אחמד טיבי:</w:t>
      </w:r>
    </w:p>
    <w:p w14:paraId="1AF34DBC" w14:textId="77777777" w:rsidR="00F51FF7" w:rsidRPr="00F51FF7" w:rsidRDefault="00F51FF7" w:rsidP="00F51FF7">
      <w:pPr>
        <w:bidi/>
        <w:jc w:val="both"/>
        <w:rPr>
          <w:rFonts w:cs="David" w:hint="cs"/>
          <w:rtl/>
        </w:rPr>
      </w:pPr>
    </w:p>
    <w:p w14:paraId="02F9D2B5" w14:textId="77777777" w:rsidR="00F51FF7" w:rsidRPr="00F51FF7" w:rsidRDefault="00F51FF7" w:rsidP="00F51FF7">
      <w:pPr>
        <w:bidi/>
        <w:jc w:val="both"/>
        <w:rPr>
          <w:rFonts w:cs="David" w:hint="cs"/>
          <w:rtl/>
        </w:rPr>
      </w:pPr>
      <w:r w:rsidRPr="00F51FF7">
        <w:rPr>
          <w:rFonts w:cs="David" w:hint="cs"/>
          <w:rtl/>
        </w:rPr>
        <w:tab/>
        <w:t xml:space="preserve"> אגב, בניתם לנו כבישים, יש כפרים שיש בהם מערכות ביוב. יפה, יפה, ממש, תשתיות - - -</w:t>
      </w:r>
    </w:p>
    <w:p w14:paraId="45152014" w14:textId="77777777" w:rsidR="00F51FF7" w:rsidRPr="00F51FF7" w:rsidRDefault="00F51FF7" w:rsidP="00F51FF7">
      <w:pPr>
        <w:bidi/>
        <w:jc w:val="both"/>
        <w:rPr>
          <w:rFonts w:cs="David" w:hint="cs"/>
          <w:rtl/>
        </w:rPr>
      </w:pPr>
    </w:p>
    <w:p w14:paraId="567C6D31" w14:textId="77777777" w:rsidR="00F51FF7" w:rsidRPr="00F51FF7" w:rsidRDefault="00F51FF7" w:rsidP="00F51FF7">
      <w:pPr>
        <w:pStyle w:val="Heading5"/>
        <w:rPr>
          <w:rFonts w:hint="cs"/>
          <w:rtl/>
        </w:rPr>
      </w:pPr>
      <w:r w:rsidRPr="00F51FF7">
        <w:rPr>
          <w:rFonts w:hint="cs"/>
          <w:u w:val="single"/>
          <w:rtl/>
        </w:rPr>
        <w:t>יואל חסון:</w:t>
      </w:r>
    </w:p>
    <w:p w14:paraId="7E75DE0B" w14:textId="77777777" w:rsidR="00F51FF7" w:rsidRPr="00F51FF7" w:rsidRDefault="00F51FF7" w:rsidP="00F51FF7">
      <w:pPr>
        <w:pStyle w:val="Heading5"/>
        <w:rPr>
          <w:rFonts w:hint="cs"/>
          <w:rtl/>
        </w:rPr>
      </w:pPr>
    </w:p>
    <w:p w14:paraId="0AD445C2" w14:textId="77777777" w:rsidR="00F51FF7" w:rsidRPr="00F51FF7" w:rsidRDefault="00F51FF7" w:rsidP="00F51FF7">
      <w:pPr>
        <w:pStyle w:val="Heading5"/>
        <w:rPr>
          <w:rFonts w:hint="cs"/>
          <w:rtl/>
        </w:rPr>
      </w:pPr>
      <w:r w:rsidRPr="00F51FF7">
        <w:rPr>
          <w:rFonts w:hint="cs"/>
          <w:rtl/>
        </w:rPr>
        <w:tab/>
        <w:t xml:space="preserve">פעם ראשונה שאתה מדבר על כבישים וביוב של האוכלוסייה הערבית. </w:t>
      </w:r>
    </w:p>
    <w:p w14:paraId="0C84DD66" w14:textId="77777777" w:rsidR="00F51FF7" w:rsidRPr="00F51FF7" w:rsidRDefault="00F51FF7" w:rsidP="00F51FF7">
      <w:pPr>
        <w:bidi/>
        <w:jc w:val="both"/>
        <w:rPr>
          <w:rFonts w:cs="David"/>
          <w:rtl/>
        </w:rPr>
      </w:pPr>
      <w:r w:rsidRPr="00F51FF7">
        <w:rPr>
          <w:rFonts w:cs="David"/>
          <w:rtl/>
        </w:rPr>
        <w:br/>
      </w:r>
    </w:p>
    <w:p w14:paraId="602E5530" w14:textId="77777777" w:rsidR="00F51FF7" w:rsidRPr="00F51FF7" w:rsidRDefault="00F51FF7" w:rsidP="00F51FF7">
      <w:pPr>
        <w:bidi/>
        <w:jc w:val="both"/>
        <w:rPr>
          <w:rFonts w:cs="David" w:hint="cs"/>
          <w:rtl/>
        </w:rPr>
      </w:pPr>
      <w:r w:rsidRPr="00F51FF7">
        <w:rPr>
          <w:rFonts w:cs="David"/>
          <w:rtl/>
        </w:rPr>
        <w:br w:type="page"/>
      </w:r>
      <w:r w:rsidRPr="00F51FF7">
        <w:rPr>
          <w:rFonts w:cs="David" w:hint="cs"/>
          <w:u w:val="single"/>
          <w:rtl/>
        </w:rPr>
        <w:t>משה שרוני:</w:t>
      </w:r>
    </w:p>
    <w:p w14:paraId="6C87090C" w14:textId="77777777" w:rsidR="00F51FF7" w:rsidRPr="00F51FF7" w:rsidRDefault="00F51FF7" w:rsidP="00F51FF7">
      <w:pPr>
        <w:bidi/>
        <w:jc w:val="both"/>
        <w:rPr>
          <w:rFonts w:cs="David" w:hint="cs"/>
          <w:rtl/>
        </w:rPr>
      </w:pPr>
    </w:p>
    <w:p w14:paraId="1372FFCF" w14:textId="77777777" w:rsidR="00F51FF7" w:rsidRPr="00F51FF7" w:rsidRDefault="00F51FF7" w:rsidP="00F51FF7">
      <w:pPr>
        <w:bidi/>
        <w:jc w:val="both"/>
        <w:rPr>
          <w:rFonts w:cs="David" w:hint="cs"/>
          <w:rtl/>
        </w:rPr>
      </w:pPr>
      <w:r w:rsidRPr="00F51FF7">
        <w:rPr>
          <w:rFonts w:cs="David" w:hint="cs"/>
          <w:rtl/>
        </w:rPr>
        <w:tab/>
        <w:t xml:space="preserve"> איפה כפפות הבוקס עכשיו? מה קורה? </w:t>
      </w:r>
    </w:p>
    <w:p w14:paraId="3DCC51C9" w14:textId="77777777" w:rsidR="00F51FF7" w:rsidRPr="00F51FF7" w:rsidRDefault="00F51FF7" w:rsidP="00F51FF7">
      <w:pPr>
        <w:pStyle w:val="Heading5"/>
        <w:rPr>
          <w:rFonts w:hint="cs"/>
          <w:rtl/>
        </w:rPr>
      </w:pPr>
      <w:r w:rsidRPr="00F51FF7">
        <w:rPr>
          <w:rtl/>
        </w:rPr>
        <w:br/>
      </w:r>
      <w:r w:rsidRPr="00F51FF7">
        <w:rPr>
          <w:rFonts w:hint="cs"/>
          <w:u w:val="single"/>
          <w:rtl/>
        </w:rPr>
        <w:t>אביגדור יצחקי:</w:t>
      </w:r>
    </w:p>
    <w:p w14:paraId="626A5E97" w14:textId="77777777" w:rsidR="00F51FF7" w:rsidRPr="00F51FF7" w:rsidRDefault="00F51FF7" w:rsidP="00F51FF7">
      <w:pPr>
        <w:pStyle w:val="Heading5"/>
        <w:rPr>
          <w:rFonts w:hint="cs"/>
          <w:rtl/>
        </w:rPr>
      </w:pPr>
    </w:p>
    <w:p w14:paraId="25BBA724" w14:textId="77777777" w:rsidR="00F51FF7" w:rsidRPr="00F51FF7" w:rsidRDefault="00F51FF7" w:rsidP="00F51FF7">
      <w:pPr>
        <w:bidi/>
        <w:jc w:val="both"/>
        <w:rPr>
          <w:rFonts w:cs="David" w:hint="cs"/>
          <w:rtl/>
        </w:rPr>
      </w:pPr>
      <w:r w:rsidRPr="00F51FF7">
        <w:rPr>
          <w:rFonts w:cs="David" w:hint="cs"/>
          <w:rtl/>
        </w:rPr>
        <w:tab/>
        <w:t xml:space="preserve"> ואם אני לא מחליט להצביע כפי שאני מצביע </w:t>
      </w:r>
      <w:r w:rsidRPr="00F51FF7">
        <w:rPr>
          <w:rFonts w:cs="David"/>
          <w:rtl/>
        </w:rPr>
        <w:t>–</w:t>
      </w:r>
      <w:r w:rsidRPr="00F51FF7">
        <w:rPr>
          <w:rFonts w:cs="David" w:hint="cs"/>
          <w:rtl/>
        </w:rPr>
        <w:t xml:space="preserve"> אתה לא יושב פה בכלל, עם כל הכבוד. אתה לא יושב פה </w:t>
      </w:r>
      <w:r w:rsidRPr="00F51FF7">
        <w:rPr>
          <w:rFonts w:cs="David"/>
          <w:rtl/>
        </w:rPr>
        <w:t>–</w:t>
      </w:r>
      <w:r w:rsidRPr="00F51FF7">
        <w:rPr>
          <w:rFonts w:cs="David" w:hint="cs"/>
          <w:rtl/>
        </w:rPr>
        <w:t xml:space="preserve"> אולי בג</w:t>
      </w:r>
      <w:r w:rsidRPr="00F51FF7">
        <w:rPr>
          <w:rFonts w:cs="David"/>
          <w:rtl/>
        </w:rPr>
        <w:t>"</w:t>
      </w:r>
      <w:r w:rsidRPr="00F51FF7">
        <w:rPr>
          <w:rFonts w:cs="David" w:hint="cs"/>
          <w:rtl/>
        </w:rPr>
        <w:t>ץ יגיד - - -</w:t>
      </w:r>
    </w:p>
    <w:p w14:paraId="2B07D337" w14:textId="77777777" w:rsidR="00F51FF7" w:rsidRPr="00F51FF7" w:rsidRDefault="00F51FF7" w:rsidP="00F51FF7">
      <w:pPr>
        <w:bidi/>
        <w:jc w:val="both"/>
        <w:rPr>
          <w:rFonts w:cs="David" w:hint="cs"/>
          <w:rtl/>
        </w:rPr>
      </w:pPr>
      <w:r w:rsidRPr="00F51FF7">
        <w:rPr>
          <w:rFonts w:cs="David"/>
          <w:rtl/>
        </w:rPr>
        <w:br/>
      </w:r>
      <w:r w:rsidRPr="00F51FF7">
        <w:rPr>
          <w:rFonts w:cs="David" w:hint="cs"/>
          <w:u w:val="single"/>
          <w:rtl/>
        </w:rPr>
        <w:t>אחמד טיבי:</w:t>
      </w:r>
    </w:p>
    <w:p w14:paraId="663EB53A" w14:textId="77777777" w:rsidR="00F51FF7" w:rsidRPr="00F51FF7" w:rsidRDefault="00F51FF7" w:rsidP="00F51FF7">
      <w:pPr>
        <w:bidi/>
        <w:jc w:val="both"/>
        <w:rPr>
          <w:rFonts w:cs="David" w:hint="cs"/>
          <w:rtl/>
        </w:rPr>
      </w:pPr>
    </w:p>
    <w:p w14:paraId="0EBB6085" w14:textId="77777777" w:rsidR="00F51FF7" w:rsidRPr="00F51FF7" w:rsidRDefault="00F51FF7" w:rsidP="00F51FF7">
      <w:pPr>
        <w:bidi/>
        <w:jc w:val="both"/>
        <w:rPr>
          <w:rFonts w:cs="David" w:hint="cs"/>
          <w:rtl/>
        </w:rPr>
      </w:pPr>
      <w:r w:rsidRPr="00F51FF7">
        <w:rPr>
          <w:rFonts w:cs="David" w:hint="cs"/>
          <w:rtl/>
        </w:rPr>
        <w:tab/>
        <w:t xml:space="preserve"> בג</w:t>
      </w:r>
      <w:r w:rsidRPr="00F51FF7">
        <w:rPr>
          <w:rFonts w:cs="David"/>
          <w:rtl/>
        </w:rPr>
        <w:t>"</w:t>
      </w:r>
      <w:r w:rsidRPr="00F51FF7">
        <w:rPr>
          <w:rFonts w:cs="David" w:hint="cs"/>
          <w:rtl/>
        </w:rPr>
        <w:t>ץ היה מחזיר אותי - - -</w:t>
      </w:r>
    </w:p>
    <w:p w14:paraId="457277C0" w14:textId="77777777" w:rsidR="00F51FF7" w:rsidRPr="00F51FF7" w:rsidRDefault="00F51FF7" w:rsidP="00F51FF7">
      <w:pPr>
        <w:pStyle w:val="Heading5"/>
        <w:rPr>
          <w:rFonts w:hint="cs"/>
          <w:rtl/>
        </w:rPr>
      </w:pPr>
      <w:r w:rsidRPr="00F51FF7">
        <w:rPr>
          <w:rtl/>
        </w:rPr>
        <w:br/>
      </w:r>
      <w:r w:rsidRPr="00F51FF7">
        <w:rPr>
          <w:rFonts w:hint="cs"/>
          <w:u w:val="single"/>
          <w:rtl/>
        </w:rPr>
        <w:t>אביגדור יצחקי:</w:t>
      </w:r>
    </w:p>
    <w:p w14:paraId="5368EBBF" w14:textId="77777777" w:rsidR="00F51FF7" w:rsidRPr="00F51FF7" w:rsidRDefault="00F51FF7" w:rsidP="00F51FF7">
      <w:pPr>
        <w:pStyle w:val="Heading5"/>
        <w:rPr>
          <w:rFonts w:hint="cs"/>
          <w:rtl/>
        </w:rPr>
      </w:pPr>
    </w:p>
    <w:p w14:paraId="7B28E6E9" w14:textId="77777777" w:rsidR="00F51FF7" w:rsidRPr="00F51FF7" w:rsidRDefault="00F51FF7" w:rsidP="00F51FF7">
      <w:pPr>
        <w:bidi/>
        <w:jc w:val="both"/>
        <w:rPr>
          <w:rFonts w:cs="David" w:hint="cs"/>
          <w:rtl/>
        </w:rPr>
      </w:pPr>
      <w:r w:rsidRPr="00F51FF7">
        <w:rPr>
          <w:rFonts w:cs="David" w:hint="cs"/>
          <w:rtl/>
        </w:rPr>
        <w:tab/>
        <w:t xml:space="preserve">אני לא בטוח. </w:t>
      </w:r>
    </w:p>
    <w:p w14:paraId="6B2F6164" w14:textId="77777777" w:rsidR="00F51FF7" w:rsidRPr="00F51FF7" w:rsidRDefault="00F51FF7" w:rsidP="00F51FF7">
      <w:pPr>
        <w:bidi/>
        <w:jc w:val="both"/>
        <w:rPr>
          <w:rFonts w:cs="David" w:hint="cs"/>
          <w:rtl/>
        </w:rPr>
      </w:pPr>
    </w:p>
    <w:p w14:paraId="13B83723" w14:textId="77777777" w:rsidR="00F51FF7" w:rsidRPr="00F51FF7" w:rsidRDefault="00F51FF7" w:rsidP="00F51FF7">
      <w:pPr>
        <w:bidi/>
        <w:ind w:firstLine="567"/>
        <w:jc w:val="both"/>
        <w:rPr>
          <w:rFonts w:cs="David" w:hint="cs"/>
          <w:rtl/>
        </w:rPr>
      </w:pPr>
      <w:r w:rsidRPr="00F51FF7">
        <w:rPr>
          <w:rFonts w:cs="David" w:hint="cs"/>
          <w:rtl/>
        </w:rPr>
        <w:t xml:space="preserve">לעצם העניין, למה אני חושב שזה דחוף </w:t>
      </w:r>
      <w:r w:rsidRPr="00F51FF7">
        <w:rPr>
          <w:rFonts w:cs="David"/>
          <w:rtl/>
        </w:rPr>
        <w:t>–</w:t>
      </w:r>
      <w:r w:rsidRPr="00F51FF7">
        <w:rPr>
          <w:rFonts w:cs="David" w:hint="cs"/>
          <w:rtl/>
        </w:rPr>
        <w:t xml:space="preserve"> ואני מסיים בזה. אני חושב שהמצב צריך להיות שוויוני, ואף מחמיר, לגבי האופן שבו הדברים צריכים להתקבל </w:t>
      </w:r>
      <w:r w:rsidRPr="00F51FF7">
        <w:rPr>
          <w:rFonts w:cs="David"/>
          <w:rtl/>
        </w:rPr>
        <w:t>–</w:t>
      </w:r>
      <w:r w:rsidRPr="00F51FF7">
        <w:rPr>
          <w:rFonts w:cs="David" w:hint="cs"/>
          <w:rtl/>
        </w:rPr>
        <w:t xml:space="preserve"> הנושא שהוא לפני הבחירות צריך להיות גם אחרי הבחירות, על מנת שמי שיכול אחרי הבחירות להחליט לעשות דברים שהוא לא היה מעז לעשות אותם טרם בחירות </w:t>
      </w:r>
      <w:r w:rsidRPr="00F51FF7">
        <w:rPr>
          <w:rFonts w:cs="David"/>
          <w:rtl/>
        </w:rPr>
        <w:t>–</w:t>
      </w:r>
      <w:r w:rsidRPr="00F51FF7">
        <w:rPr>
          <w:rFonts w:cs="David" w:hint="cs"/>
          <w:rtl/>
        </w:rPr>
        <w:t xml:space="preserve"> לא יוכל לעשות אותם גם אחרי הבחירות. צריך להביא למצב שוויוני בין המצב לפני הבחירות לבין אחרי הבחירות </w:t>
      </w:r>
      <w:r w:rsidRPr="00F51FF7">
        <w:rPr>
          <w:rFonts w:cs="David"/>
          <w:rtl/>
        </w:rPr>
        <w:t>–</w:t>
      </w:r>
      <w:r w:rsidRPr="00F51FF7">
        <w:rPr>
          <w:rFonts w:cs="David" w:hint="cs"/>
          <w:rtl/>
        </w:rPr>
        <w:t xml:space="preserve"> עם החמרה של שני שליש חברי הבית.</w:t>
      </w:r>
    </w:p>
    <w:p w14:paraId="1D27EC4B" w14:textId="77777777" w:rsidR="00F51FF7" w:rsidRPr="00F51FF7" w:rsidRDefault="00F51FF7" w:rsidP="00F51FF7">
      <w:pPr>
        <w:bidi/>
        <w:jc w:val="both"/>
        <w:rPr>
          <w:rFonts w:cs="David"/>
          <w:u w:val="single"/>
          <w:rtl/>
        </w:rPr>
      </w:pPr>
      <w:r w:rsidRPr="00F51FF7">
        <w:rPr>
          <w:rFonts w:cs="David"/>
          <w:rtl/>
        </w:rPr>
        <w:br/>
      </w:r>
      <w:r w:rsidRPr="00F51FF7">
        <w:rPr>
          <w:rFonts w:cs="David"/>
          <w:u w:val="single"/>
          <w:rtl/>
        </w:rPr>
        <w:t>מוחמד ברכה:</w:t>
      </w:r>
    </w:p>
    <w:p w14:paraId="1FA0C407" w14:textId="77777777" w:rsidR="00F51FF7" w:rsidRPr="00F51FF7" w:rsidRDefault="00F51FF7" w:rsidP="00F51FF7">
      <w:pPr>
        <w:bidi/>
        <w:jc w:val="both"/>
        <w:rPr>
          <w:rFonts w:cs="David"/>
          <w:u w:val="single"/>
          <w:rtl/>
        </w:rPr>
      </w:pPr>
    </w:p>
    <w:p w14:paraId="758CFEA8" w14:textId="77777777" w:rsidR="00F51FF7" w:rsidRPr="00F51FF7" w:rsidRDefault="00F51FF7" w:rsidP="00F51FF7">
      <w:pPr>
        <w:bidi/>
        <w:jc w:val="both"/>
        <w:rPr>
          <w:rFonts w:cs="David" w:hint="cs"/>
          <w:rtl/>
        </w:rPr>
      </w:pPr>
      <w:r w:rsidRPr="00F51FF7">
        <w:rPr>
          <w:rFonts w:cs="David"/>
          <w:rtl/>
        </w:rPr>
        <w:tab/>
      </w:r>
      <w:r w:rsidRPr="00F51FF7">
        <w:rPr>
          <w:rFonts w:cs="David" w:hint="cs"/>
          <w:rtl/>
        </w:rPr>
        <w:t>אביגדור, אין אחרי בחירות.  כל אחרי בחירות הם לפני בחירות.</w:t>
      </w:r>
    </w:p>
    <w:p w14:paraId="3D126320" w14:textId="77777777" w:rsidR="00F51FF7" w:rsidRPr="00F51FF7" w:rsidRDefault="00F51FF7" w:rsidP="00F51FF7">
      <w:pPr>
        <w:bidi/>
        <w:jc w:val="both"/>
        <w:rPr>
          <w:rFonts w:cs="David" w:hint="cs"/>
          <w:u w:val="single"/>
          <w:rtl/>
        </w:rPr>
      </w:pPr>
      <w:r w:rsidRPr="00F51FF7">
        <w:rPr>
          <w:rFonts w:cs="David"/>
          <w:rtl/>
        </w:rPr>
        <w:br/>
      </w:r>
      <w:r w:rsidRPr="00F51FF7">
        <w:rPr>
          <w:rFonts w:cs="David" w:hint="cs"/>
          <w:u w:val="single"/>
          <w:rtl/>
        </w:rPr>
        <w:t>קריאות:</w:t>
      </w:r>
    </w:p>
    <w:p w14:paraId="05719247" w14:textId="77777777" w:rsidR="00F51FF7" w:rsidRPr="00F51FF7" w:rsidRDefault="00F51FF7" w:rsidP="00F51FF7">
      <w:pPr>
        <w:bidi/>
        <w:jc w:val="both"/>
        <w:rPr>
          <w:rFonts w:cs="David" w:hint="cs"/>
          <w:u w:val="single"/>
          <w:rtl/>
        </w:rPr>
      </w:pPr>
    </w:p>
    <w:p w14:paraId="7105647D" w14:textId="77777777" w:rsidR="00F51FF7" w:rsidRPr="00F51FF7" w:rsidRDefault="00F51FF7" w:rsidP="00F51FF7">
      <w:pPr>
        <w:bidi/>
        <w:jc w:val="both"/>
        <w:rPr>
          <w:rFonts w:cs="David" w:hint="cs"/>
          <w:rtl/>
        </w:rPr>
      </w:pPr>
      <w:r w:rsidRPr="00F51FF7">
        <w:rPr>
          <w:rFonts w:cs="David" w:hint="cs"/>
          <w:rtl/>
        </w:rPr>
        <w:tab/>
        <w:t>- - -</w:t>
      </w:r>
    </w:p>
    <w:p w14:paraId="76ED002D" w14:textId="77777777" w:rsidR="00F51FF7" w:rsidRPr="00F51FF7" w:rsidRDefault="00F51FF7" w:rsidP="00F51FF7">
      <w:pPr>
        <w:bidi/>
        <w:jc w:val="both"/>
        <w:rPr>
          <w:rFonts w:cs="David" w:hint="cs"/>
          <w:rtl/>
        </w:rPr>
      </w:pPr>
      <w:r w:rsidRPr="00F51FF7">
        <w:rPr>
          <w:rFonts w:cs="David"/>
          <w:rtl/>
        </w:rPr>
        <w:br/>
      </w:r>
      <w:r w:rsidRPr="00F51FF7">
        <w:rPr>
          <w:rFonts w:cs="David" w:hint="cs"/>
          <w:u w:val="single"/>
          <w:rtl/>
        </w:rPr>
        <w:t>זהבה גלאון:</w:t>
      </w:r>
    </w:p>
    <w:p w14:paraId="7D2CA66B" w14:textId="77777777" w:rsidR="00F51FF7" w:rsidRPr="00F51FF7" w:rsidRDefault="00F51FF7" w:rsidP="00F51FF7">
      <w:pPr>
        <w:bidi/>
        <w:jc w:val="both"/>
        <w:rPr>
          <w:rFonts w:cs="David" w:hint="cs"/>
          <w:rtl/>
        </w:rPr>
      </w:pPr>
    </w:p>
    <w:p w14:paraId="34F9629D" w14:textId="77777777" w:rsidR="00F51FF7" w:rsidRPr="00F51FF7" w:rsidRDefault="00F51FF7" w:rsidP="00F51FF7">
      <w:pPr>
        <w:bidi/>
        <w:jc w:val="both"/>
        <w:rPr>
          <w:rFonts w:cs="David" w:hint="cs"/>
          <w:rtl/>
        </w:rPr>
      </w:pPr>
      <w:r w:rsidRPr="00F51FF7">
        <w:rPr>
          <w:rFonts w:cs="David" w:hint="cs"/>
          <w:rtl/>
        </w:rPr>
        <w:tab/>
        <w:t xml:space="preserve"> חוק כזה לא יעמוד בשום מבחן. אתה הופך את עצמך לטריבונל שיפוטי על חופש הביטוי, מה הדבר הזה בכלל?</w:t>
      </w:r>
    </w:p>
    <w:p w14:paraId="5E48F1BB" w14:textId="77777777" w:rsidR="00F51FF7" w:rsidRPr="00F51FF7" w:rsidRDefault="00F51FF7" w:rsidP="00F51FF7">
      <w:pPr>
        <w:bidi/>
        <w:jc w:val="both"/>
        <w:rPr>
          <w:rFonts w:cs="David" w:hint="cs"/>
          <w:rtl/>
        </w:rPr>
      </w:pPr>
    </w:p>
    <w:p w14:paraId="2F6E84D3" w14:textId="77777777" w:rsidR="00F51FF7" w:rsidRPr="00F51FF7" w:rsidRDefault="00F51FF7" w:rsidP="00F51FF7">
      <w:pPr>
        <w:bidi/>
        <w:jc w:val="both"/>
        <w:rPr>
          <w:rFonts w:cs="David" w:hint="cs"/>
          <w:rtl/>
        </w:rPr>
      </w:pPr>
      <w:r w:rsidRPr="00F51FF7">
        <w:rPr>
          <w:rFonts w:cs="David" w:hint="cs"/>
          <w:u w:val="single"/>
          <w:rtl/>
        </w:rPr>
        <w:t>יעקב מרגי:</w:t>
      </w:r>
    </w:p>
    <w:p w14:paraId="3DEA7017" w14:textId="77777777" w:rsidR="00F51FF7" w:rsidRPr="00F51FF7" w:rsidRDefault="00F51FF7" w:rsidP="00F51FF7">
      <w:pPr>
        <w:bidi/>
        <w:jc w:val="both"/>
        <w:rPr>
          <w:rFonts w:cs="David" w:hint="cs"/>
          <w:rtl/>
        </w:rPr>
      </w:pPr>
    </w:p>
    <w:p w14:paraId="65DAE93C" w14:textId="77777777" w:rsidR="00F51FF7" w:rsidRPr="00F51FF7" w:rsidRDefault="00F51FF7" w:rsidP="00F51FF7">
      <w:pPr>
        <w:bidi/>
        <w:jc w:val="both"/>
        <w:rPr>
          <w:rFonts w:cs="David" w:hint="cs"/>
          <w:rtl/>
        </w:rPr>
      </w:pPr>
      <w:r w:rsidRPr="00F51FF7">
        <w:rPr>
          <w:rFonts w:cs="David" w:hint="cs"/>
          <w:rtl/>
        </w:rPr>
        <w:tab/>
        <w:t>תודה, גברתי היושבת-ראש. אני אתחיל דווקא מהיכן שזה יוצא. אין ספק שאני שומע חברי כנסת ערביים במדינות אויב מתבטאים כפי שמתבטאים, או הבוקר קראתי את ההתבטאות של חבר הכנסת זחאלקה, שהיא מקוממת וזועקת, וצריך לטפל בזה.</w:t>
      </w:r>
    </w:p>
    <w:p w14:paraId="1A329C8F" w14:textId="77777777" w:rsidR="00F51FF7" w:rsidRPr="00F51FF7" w:rsidRDefault="00F51FF7" w:rsidP="00F51FF7">
      <w:pPr>
        <w:bidi/>
        <w:jc w:val="both"/>
        <w:rPr>
          <w:rFonts w:cs="David" w:hint="cs"/>
          <w:rtl/>
        </w:rPr>
      </w:pPr>
    </w:p>
    <w:p w14:paraId="22ACD3CC" w14:textId="77777777" w:rsidR="00F51FF7" w:rsidRPr="00F51FF7" w:rsidRDefault="00F51FF7" w:rsidP="00F51FF7">
      <w:pPr>
        <w:bidi/>
        <w:jc w:val="both"/>
        <w:rPr>
          <w:rFonts w:cs="David" w:hint="cs"/>
          <w:rtl/>
        </w:rPr>
      </w:pPr>
      <w:r w:rsidRPr="00F51FF7">
        <w:rPr>
          <w:rFonts w:cs="David" w:hint="cs"/>
          <w:rtl/>
        </w:rPr>
        <w:tab/>
        <w:t xml:space="preserve">אני כן חצוי אם היום אני צריך להעביר חוק </w:t>
      </w:r>
      <w:r w:rsidRPr="00F51FF7">
        <w:rPr>
          <w:rFonts w:cs="David"/>
          <w:rtl/>
        </w:rPr>
        <w:t>–</w:t>
      </w:r>
      <w:r w:rsidRPr="00F51FF7">
        <w:rPr>
          <w:rFonts w:cs="David" w:hint="cs"/>
          <w:rtl/>
        </w:rPr>
        <w:t xml:space="preserve"> באמת שאינני יודע איך לקבל את זה. אני לא מוכן לקבל את הצביעות של הכנסת, זה מה שאני רוצה לזעוק היום. כשמביאים חוקים, צריך לחוקק, ולחוקק חוקים ברורים, מי כן יכול להתמודד בבחירות לכנסת במדינת ישראל, ומי לא יכול להתמודד - אז להיות כן נוקשים, להיות כן ברורים.</w:t>
      </w:r>
    </w:p>
    <w:p w14:paraId="5B45F547" w14:textId="77777777" w:rsidR="00F51FF7" w:rsidRPr="00F51FF7" w:rsidRDefault="00F51FF7" w:rsidP="00F51FF7">
      <w:pPr>
        <w:pStyle w:val="Heading5"/>
        <w:rPr>
          <w:rFonts w:hint="cs"/>
          <w:rtl/>
        </w:rPr>
      </w:pPr>
      <w:r w:rsidRPr="00F51FF7">
        <w:rPr>
          <w:rtl/>
        </w:rPr>
        <w:br/>
      </w:r>
      <w:r w:rsidRPr="00F51FF7">
        <w:rPr>
          <w:rFonts w:hint="cs"/>
          <w:u w:val="single"/>
          <w:rtl/>
        </w:rPr>
        <w:t>אסתרינה טרטמן:</w:t>
      </w:r>
    </w:p>
    <w:p w14:paraId="25DF792A" w14:textId="77777777" w:rsidR="00F51FF7" w:rsidRPr="00F51FF7" w:rsidRDefault="00F51FF7" w:rsidP="00F51FF7">
      <w:pPr>
        <w:pStyle w:val="Heading5"/>
        <w:rPr>
          <w:rFonts w:hint="cs"/>
          <w:rtl/>
        </w:rPr>
      </w:pPr>
    </w:p>
    <w:p w14:paraId="093807F8" w14:textId="77777777" w:rsidR="00F51FF7" w:rsidRPr="00F51FF7" w:rsidRDefault="00F51FF7" w:rsidP="00F51FF7">
      <w:pPr>
        <w:bidi/>
        <w:jc w:val="both"/>
        <w:rPr>
          <w:rFonts w:cs="David" w:hint="cs"/>
          <w:rtl/>
        </w:rPr>
      </w:pPr>
      <w:r w:rsidRPr="00F51FF7">
        <w:rPr>
          <w:rFonts w:cs="David" w:hint="cs"/>
          <w:rtl/>
        </w:rPr>
        <w:tab/>
        <w:t xml:space="preserve">זה לא מחייב אחרי? </w:t>
      </w:r>
    </w:p>
    <w:p w14:paraId="4596620D" w14:textId="77777777" w:rsidR="00F51FF7" w:rsidRPr="00F51FF7" w:rsidRDefault="00F51FF7" w:rsidP="00F51FF7">
      <w:pPr>
        <w:pStyle w:val="Heading5"/>
        <w:rPr>
          <w:rFonts w:hint="cs"/>
          <w:rtl/>
        </w:rPr>
      </w:pPr>
      <w:r w:rsidRPr="00F51FF7">
        <w:rPr>
          <w:rtl/>
        </w:rPr>
        <w:br/>
      </w:r>
      <w:r w:rsidRPr="00F51FF7">
        <w:rPr>
          <w:rFonts w:hint="cs"/>
          <w:u w:val="single"/>
          <w:rtl/>
        </w:rPr>
        <w:t>אביגדור יצחקי:</w:t>
      </w:r>
    </w:p>
    <w:p w14:paraId="353C65F7" w14:textId="77777777" w:rsidR="00F51FF7" w:rsidRPr="00F51FF7" w:rsidRDefault="00F51FF7" w:rsidP="00F51FF7">
      <w:pPr>
        <w:pStyle w:val="Heading5"/>
        <w:rPr>
          <w:rFonts w:hint="cs"/>
          <w:rtl/>
        </w:rPr>
      </w:pPr>
    </w:p>
    <w:p w14:paraId="69207504" w14:textId="77777777" w:rsidR="00F51FF7" w:rsidRPr="00F51FF7" w:rsidRDefault="00F51FF7" w:rsidP="00F51FF7">
      <w:pPr>
        <w:bidi/>
        <w:jc w:val="both"/>
        <w:rPr>
          <w:rFonts w:cs="David" w:hint="cs"/>
          <w:rtl/>
        </w:rPr>
      </w:pPr>
      <w:r w:rsidRPr="00F51FF7">
        <w:rPr>
          <w:rFonts w:cs="David" w:hint="cs"/>
          <w:rtl/>
        </w:rPr>
        <w:tab/>
        <w:t>איזה נושאים לא ברורים? רוב רגיל של חברי ועדת בחירות מרכזית - - -</w:t>
      </w:r>
    </w:p>
    <w:p w14:paraId="1D3614D0" w14:textId="77777777" w:rsidR="00F51FF7" w:rsidRPr="00F51FF7" w:rsidRDefault="00F51FF7" w:rsidP="00F51FF7">
      <w:pPr>
        <w:bidi/>
        <w:jc w:val="both"/>
        <w:rPr>
          <w:rFonts w:cs="David"/>
          <w:u w:val="single"/>
          <w:rtl/>
        </w:rPr>
      </w:pPr>
      <w:r w:rsidRPr="00F51FF7">
        <w:rPr>
          <w:rFonts w:cs="David"/>
          <w:rtl/>
        </w:rPr>
        <w:br/>
      </w:r>
    </w:p>
    <w:p w14:paraId="3EC93ACA" w14:textId="77777777" w:rsidR="00F51FF7" w:rsidRPr="00F51FF7" w:rsidRDefault="00F51FF7" w:rsidP="00F51FF7">
      <w:pPr>
        <w:bidi/>
        <w:jc w:val="both"/>
        <w:rPr>
          <w:rFonts w:cs="David" w:hint="cs"/>
          <w:rtl/>
        </w:rPr>
      </w:pPr>
      <w:r w:rsidRPr="00F51FF7">
        <w:rPr>
          <w:rFonts w:cs="David"/>
          <w:u w:val="single"/>
          <w:rtl/>
        </w:rPr>
        <w:br w:type="page"/>
      </w:r>
      <w:r w:rsidRPr="00F51FF7">
        <w:rPr>
          <w:rFonts w:cs="David" w:hint="cs"/>
          <w:u w:val="single"/>
          <w:rtl/>
        </w:rPr>
        <w:t>היו</w:t>
      </w:r>
      <w:r w:rsidRPr="00F51FF7">
        <w:rPr>
          <w:rFonts w:cs="David"/>
          <w:u w:val="single"/>
          <w:rtl/>
        </w:rPr>
        <w:t>"</w:t>
      </w:r>
      <w:r w:rsidRPr="00F51FF7">
        <w:rPr>
          <w:rFonts w:cs="David" w:hint="cs"/>
          <w:u w:val="single"/>
          <w:rtl/>
        </w:rPr>
        <w:t>ר רוחמה אברהם:</w:t>
      </w:r>
    </w:p>
    <w:p w14:paraId="48E13F4F" w14:textId="77777777" w:rsidR="00F51FF7" w:rsidRPr="00F51FF7" w:rsidRDefault="00F51FF7" w:rsidP="00F51FF7">
      <w:pPr>
        <w:bidi/>
        <w:jc w:val="both"/>
        <w:rPr>
          <w:rFonts w:cs="David" w:hint="cs"/>
          <w:rtl/>
        </w:rPr>
      </w:pPr>
    </w:p>
    <w:p w14:paraId="04469112" w14:textId="77777777" w:rsidR="00F51FF7" w:rsidRPr="00F51FF7" w:rsidRDefault="00F51FF7" w:rsidP="00F51FF7">
      <w:pPr>
        <w:bidi/>
        <w:jc w:val="both"/>
        <w:rPr>
          <w:rFonts w:cs="David" w:hint="cs"/>
          <w:rtl/>
        </w:rPr>
      </w:pPr>
      <w:r w:rsidRPr="00F51FF7">
        <w:rPr>
          <w:rFonts w:cs="David" w:hint="cs"/>
          <w:rtl/>
        </w:rPr>
        <w:tab/>
        <w:t xml:space="preserve"> חבר הכנסת יצחקי, חברת הכנסת טרטמן, מספיק עם הערות הביניים. </w:t>
      </w:r>
    </w:p>
    <w:p w14:paraId="22380B13" w14:textId="77777777" w:rsidR="00F51FF7" w:rsidRPr="00F51FF7" w:rsidRDefault="00F51FF7" w:rsidP="00F51FF7">
      <w:pPr>
        <w:bidi/>
        <w:jc w:val="both"/>
        <w:rPr>
          <w:rFonts w:cs="David" w:hint="cs"/>
          <w:rtl/>
        </w:rPr>
      </w:pPr>
    </w:p>
    <w:p w14:paraId="5B0D9FD5" w14:textId="77777777" w:rsidR="00F51FF7" w:rsidRPr="00F51FF7" w:rsidRDefault="00F51FF7" w:rsidP="00F51FF7">
      <w:pPr>
        <w:bidi/>
        <w:jc w:val="both"/>
        <w:rPr>
          <w:rFonts w:cs="David" w:hint="cs"/>
          <w:rtl/>
        </w:rPr>
      </w:pPr>
      <w:r w:rsidRPr="00F51FF7">
        <w:rPr>
          <w:rFonts w:cs="David" w:hint="cs"/>
          <w:u w:val="single"/>
          <w:rtl/>
        </w:rPr>
        <w:t>יעקב מרגי:</w:t>
      </w:r>
    </w:p>
    <w:p w14:paraId="34B9969B" w14:textId="77777777" w:rsidR="00F51FF7" w:rsidRPr="00F51FF7" w:rsidRDefault="00F51FF7" w:rsidP="00F51FF7">
      <w:pPr>
        <w:bidi/>
        <w:jc w:val="both"/>
        <w:rPr>
          <w:rFonts w:cs="David" w:hint="cs"/>
          <w:rtl/>
        </w:rPr>
      </w:pPr>
    </w:p>
    <w:p w14:paraId="4ED3852F" w14:textId="77777777" w:rsidR="00F51FF7" w:rsidRPr="00F51FF7" w:rsidRDefault="00F51FF7" w:rsidP="00F51FF7">
      <w:pPr>
        <w:bidi/>
        <w:jc w:val="both"/>
        <w:rPr>
          <w:rFonts w:cs="David" w:hint="cs"/>
          <w:rtl/>
        </w:rPr>
      </w:pPr>
      <w:r w:rsidRPr="00F51FF7">
        <w:rPr>
          <w:rFonts w:cs="David" w:hint="cs"/>
          <w:rtl/>
        </w:rPr>
        <w:tab/>
        <w:t xml:space="preserve">אני שוב אומר: הדגשים צריכים להיות טרם הבחירות. קשה היום - ואני מבין את התחושה של חברי הכנסת אחמד טיבי, מוחמד ברכה וכל חברי הכנסת </w:t>
      </w:r>
      <w:r w:rsidRPr="00F51FF7">
        <w:rPr>
          <w:rFonts w:cs="David"/>
          <w:rtl/>
        </w:rPr>
        <w:t>–</w:t>
      </w:r>
      <w:r w:rsidRPr="00F51FF7">
        <w:rPr>
          <w:rFonts w:cs="David" w:hint="cs"/>
          <w:rtl/>
        </w:rPr>
        <w:t xml:space="preserve"> לבוא ולחוקק חוק בדיעבד, אחרי  שהם נבחרו, כאלה שיוצאים כנגד המדינה, זה קשה, זה מסמל משהו. </w:t>
      </w:r>
    </w:p>
    <w:p w14:paraId="23A943DA" w14:textId="77777777" w:rsidR="00F51FF7" w:rsidRPr="00F51FF7" w:rsidRDefault="00F51FF7" w:rsidP="00F51FF7">
      <w:pPr>
        <w:bidi/>
        <w:jc w:val="both"/>
        <w:rPr>
          <w:rFonts w:cs="David" w:hint="cs"/>
          <w:rtl/>
        </w:rPr>
      </w:pPr>
    </w:p>
    <w:p w14:paraId="2F9CCBA0" w14:textId="77777777" w:rsidR="00F51FF7" w:rsidRPr="00F51FF7" w:rsidRDefault="00F51FF7" w:rsidP="00F51FF7">
      <w:pPr>
        <w:bidi/>
        <w:jc w:val="both"/>
        <w:rPr>
          <w:rFonts w:cs="David" w:hint="cs"/>
          <w:rtl/>
        </w:rPr>
      </w:pPr>
      <w:r w:rsidRPr="00F51FF7">
        <w:rPr>
          <w:rFonts w:cs="David" w:hint="cs"/>
          <w:rtl/>
        </w:rPr>
        <w:tab/>
        <w:t xml:space="preserve">אני הייתי אומר שצריך לקיים דיון. מאחר שמדובר כרגע רק בפטור מחובת הנחה </w:t>
      </w:r>
      <w:r w:rsidRPr="00F51FF7">
        <w:rPr>
          <w:rFonts w:cs="David"/>
          <w:rtl/>
        </w:rPr>
        <w:t>–</w:t>
      </w:r>
      <w:r w:rsidRPr="00F51FF7">
        <w:rPr>
          <w:rFonts w:cs="David" w:hint="cs"/>
          <w:rtl/>
        </w:rPr>
        <w:t xml:space="preserve"> הנושא טעון דיון, וטעון דיון מעמיק. זה תיקון לחוק יסוד. אני חושב שזאת טעות מצידכם, זה לחטוא לרעיון,  ואני מאמין לכוונות הטובות שחבר הכנסת אביגדור יצחקי מדבר עליהן. </w:t>
      </w:r>
    </w:p>
    <w:p w14:paraId="2D3C9344" w14:textId="77777777" w:rsidR="00F51FF7" w:rsidRPr="00F51FF7" w:rsidRDefault="00F51FF7" w:rsidP="00F51FF7">
      <w:pPr>
        <w:bidi/>
        <w:jc w:val="both"/>
        <w:rPr>
          <w:rFonts w:cs="David" w:hint="cs"/>
          <w:rtl/>
        </w:rPr>
      </w:pPr>
      <w:r w:rsidRPr="00F51FF7">
        <w:rPr>
          <w:rFonts w:cs="David"/>
          <w:rtl/>
        </w:rPr>
        <w:br/>
      </w:r>
      <w:r w:rsidRPr="00F51FF7">
        <w:rPr>
          <w:rFonts w:cs="David" w:hint="cs"/>
          <w:u w:val="single"/>
          <w:rtl/>
        </w:rPr>
        <w:t>זהבה גלאון:</w:t>
      </w:r>
    </w:p>
    <w:p w14:paraId="07EA5EE4" w14:textId="77777777" w:rsidR="00F51FF7" w:rsidRPr="00F51FF7" w:rsidRDefault="00F51FF7" w:rsidP="00F51FF7">
      <w:pPr>
        <w:bidi/>
        <w:jc w:val="both"/>
        <w:rPr>
          <w:rFonts w:cs="David" w:hint="cs"/>
          <w:rtl/>
        </w:rPr>
      </w:pPr>
    </w:p>
    <w:p w14:paraId="4546F35F" w14:textId="77777777" w:rsidR="00F51FF7" w:rsidRPr="00F51FF7" w:rsidRDefault="00F51FF7" w:rsidP="00F51FF7">
      <w:pPr>
        <w:bidi/>
        <w:jc w:val="both"/>
        <w:rPr>
          <w:rFonts w:cs="David" w:hint="cs"/>
          <w:rtl/>
        </w:rPr>
      </w:pPr>
      <w:r w:rsidRPr="00F51FF7">
        <w:rPr>
          <w:rFonts w:cs="David" w:hint="cs"/>
          <w:rtl/>
        </w:rPr>
        <w:tab/>
        <w:t xml:space="preserve"> איזה כוונות טובות? מובילות לגיהינום הכוונות הטובות. </w:t>
      </w:r>
    </w:p>
    <w:p w14:paraId="4DF3533C" w14:textId="77777777" w:rsidR="00F51FF7" w:rsidRPr="00F51FF7" w:rsidRDefault="00F51FF7" w:rsidP="00F51FF7">
      <w:pPr>
        <w:bidi/>
        <w:jc w:val="both"/>
        <w:rPr>
          <w:rFonts w:cs="David" w:hint="cs"/>
          <w:rtl/>
        </w:rPr>
      </w:pPr>
      <w:r w:rsidRPr="00F51FF7">
        <w:rPr>
          <w:rFonts w:cs="David"/>
          <w:rtl/>
        </w:rPr>
        <w:br/>
      </w:r>
      <w:r w:rsidRPr="00F51FF7">
        <w:rPr>
          <w:rFonts w:cs="David" w:hint="cs"/>
          <w:u w:val="single"/>
          <w:rtl/>
        </w:rPr>
        <w:t>יעקב מרגי:</w:t>
      </w:r>
    </w:p>
    <w:p w14:paraId="0ACD08D4" w14:textId="77777777" w:rsidR="00F51FF7" w:rsidRPr="00F51FF7" w:rsidRDefault="00F51FF7" w:rsidP="00F51FF7">
      <w:pPr>
        <w:bidi/>
        <w:jc w:val="both"/>
        <w:rPr>
          <w:rFonts w:cs="David" w:hint="cs"/>
          <w:rtl/>
        </w:rPr>
      </w:pPr>
    </w:p>
    <w:p w14:paraId="76D8734C" w14:textId="77777777" w:rsidR="00F51FF7" w:rsidRPr="00F51FF7" w:rsidRDefault="00F51FF7" w:rsidP="00F51FF7">
      <w:pPr>
        <w:bidi/>
        <w:jc w:val="both"/>
        <w:rPr>
          <w:rFonts w:cs="David" w:hint="cs"/>
          <w:rtl/>
        </w:rPr>
      </w:pPr>
      <w:r w:rsidRPr="00F51FF7">
        <w:rPr>
          <w:rFonts w:cs="David" w:hint="cs"/>
          <w:rtl/>
        </w:rPr>
        <w:tab/>
        <w:t xml:space="preserve"> כרגע למדתי ממך מה זה חופש הביטוי. אל תפריעי לי. </w:t>
      </w:r>
    </w:p>
    <w:p w14:paraId="68CC12FB" w14:textId="77777777" w:rsidR="00F51FF7" w:rsidRPr="00F51FF7" w:rsidRDefault="00F51FF7" w:rsidP="00F51FF7">
      <w:pPr>
        <w:bidi/>
        <w:jc w:val="both"/>
        <w:rPr>
          <w:rFonts w:cs="David" w:hint="cs"/>
          <w:rtl/>
        </w:rPr>
      </w:pPr>
    </w:p>
    <w:p w14:paraId="7801286F" w14:textId="77777777" w:rsidR="00F51FF7" w:rsidRPr="00F51FF7" w:rsidRDefault="00F51FF7" w:rsidP="00F51FF7">
      <w:pPr>
        <w:bidi/>
        <w:jc w:val="both"/>
        <w:rPr>
          <w:rFonts w:cs="David" w:hint="cs"/>
          <w:rtl/>
        </w:rPr>
      </w:pPr>
      <w:r w:rsidRPr="00F51FF7">
        <w:rPr>
          <w:rFonts w:cs="David" w:hint="cs"/>
          <w:rtl/>
        </w:rPr>
        <w:tab/>
        <w:t>אני אומר: זה באמת דיון רציני, זה דיון כואב. צריך להתקיים דיון מעמיק בנושא הבעייתי הזה.</w:t>
      </w:r>
    </w:p>
    <w:p w14:paraId="5F7910D3" w14:textId="77777777" w:rsidR="00F51FF7" w:rsidRPr="00F51FF7" w:rsidRDefault="00F51FF7" w:rsidP="00F51FF7">
      <w:pPr>
        <w:bidi/>
        <w:jc w:val="both"/>
        <w:rPr>
          <w:rFonts w:cs="David" w:hint="cs"/>
          <w:rtl/>
        </w:rPr>
      </w:pPr>
      <w:r w:rsidRPr="00F51FF7">
        <w:rPr>
          <w:rFonts w:cs="David"/>
          <w:rtl/>
        </w:rPr>
        <w:br/>
      </w:r>
      <w:r w:rsidRPr="00F51FF7">
        <w:rPr>
          <w:rFonts w:cs="David" w:hint="cs"/>
          <w:u w:val="single"/>
          <w:rtl/>
        </w:rPr>
        <w:t>היו</w:t>
      </w:r>
      <w:r w:rsidRPr="00F51FF7">
        <w:rPr>
          <w:rFonts w:cs="David"/>
          <w:u w:val="single"/>
          <w:rtl/>
        </w:rPr>
        <w:t>"</w:t>
      </w:r>
      <w:r w:rsidRPr="00F51FF7">
        <w:rPr>
          <w:rFonts w:cs="David" w:hint="cs"/>
          <w:u w:val="single"/>
          <w:rtl/>
        </w:rPr>
        <w:t>ר רוחמה אברהם:</w:t>
      </w:r>
    </w:p>
    <w:p w14:paraId="42875B13" w14:textId="77777777" w:rsidR="00F51FF7" w:rsidRPr="00F51FF7" w:rsidRDefault="00F51FF7" w:rsidP="00F51FF7">
      <w:pPr>
        <w:bidi/>
        <w:jc w:val="both"/>
        <w:rPr>
          <w:rFonts w:cs="David" w:hint="cs"/>
          <w:rtl/>
        </w:rPr>
      </w:pPr>
    </w:p>
    <w:p w14:paraId="5DBDBB5F" w14:textId="77777777" w:rsidR="00F51FF7" w:rsidRPr="00F51FF7" w:rsidRDefault="00F51FF7" w:rsidP="00F51FF7">
      <w:pPr>
        <w:bidi/>
        <w:jc w:val="both"/>
        <w:rPr>
          <w:rFonts w:cs="David" w:hint="cs"/>
          <w:rtl/>
        </w:rPr>
      </w:pPr>
      <w:r w:rsidRPr="00F51FF7">
        <w:rPr>
          <w:rFonts w:cs="David" w:hint="cs"/>
          <w:rtl/>
        </w:rPr>
        <w:tab/>
        <w:t xml:space="preserve"> מה אדוני מציע?</w:t>
      </w:r>
    </w:p>
    <w:p w14:paraId="52CA12B0" w14:textId="77777777" w:rsidR="00F51FF7" w:rsidRPr="00F51FF7" w:rsidRDefault="00F51FF7" w:rsidP="00F51FF7">
      <w:pPr>
        <w:bidi/>
        <w:jc w:val="both"/>
        <w:rPr>
          <w:rFonts w:cs="David" w:hint="cs"/>
          <w:rtl/>
        </w:rPr>
      </w:pPr>
      <w:r w:rsidRPr="00F51FF7">
        <w:rPr>
          <w:rFonts w:cs="David"/>
          <w:rtl/>
        </w:rPr>
        <w:br/>
      </w:r>
      <w:r w:rsidRPr="00F51FF7">
        <w:rPr>
          <w:rFonts w:cs="David" w:hint="cs"/>
          <w:u w:val="single"/>
          <w:rtl/>
        </w:rPr>
        <w:t>יעקב מרגי:</w:t>
      </w:r>
    </w:p>
    <w:p w14:paraId="2D3BC859" w14:textId="77777777" w:rsidR="00F51FF7" w:rsidRPr="00F51FF7" w:rsidRDefault="00F51FF7" w:rsidP="00F51FF7">
      <w:pPr>
        <w:bidi/>
        <w:jc w:val="both"/>
        <w:rPr>
          <w:rFonts w:cs="David" w:hint="cs"/>
          <w:rtl/>
        </w:rPr>
      </w:pPr>
    </w:p>
    <w:p w14:paraId="6981D313" w14:textId="77777777" w:rsidR="00F51FF7" w:rsidRPr="00F51FF7" w:rsidRDefault="00F51FF7" w:rsidP="00F51FF7">
      <w:pPr>
        <w:bidi/>
        <w:jc w:val="both"/>
        <w:rPr>
          <w:rFonts w:cs="David" w:hint="cs"/>
          <w:rtl/>
        </w:rPr>
      </w:pPr>
      <w:r w:rsidRPr="00F51FF7">
        <w:rPr>
          <w:rFonts w:cs="David" w:hint="cs"/>
          <w:rtl/>
        </w:rPr>
        <w:tab/>
        <w:t xml:space="preserve"> אני לא חושב שיש מקום לפטור מחובת הנחה. אני חושב שצריך לקיים דיון מעמיק בכנסת ישראל, בקרב הציבור בישראל, כדי להביא סוף סוף פתרון אמיתי ורציני לבעיה הזאת. </w:t>
      </w:r>
    </w:p>
    <w:p w14:paraId="348B6A74" w14:textId="77777777" w:rsidR="00F51FF7" w:rsidRPr="00F51FF7" w:rsidRDefault="00F51FF7" w:rsidP="00F51FF7">
      <w:pPr>
        <w:bidi/>
        <w:jc w:val="both"/>
        <w:rPr>
          <w:rFonts w:cs="David" w:hint="cs"/>
          <w:rtl/>
        </w:rPr>
      </w:pPr>
      <w:r w:rsidRPr="00F51FF7">
        <w:rPr>
          <w:rFonts w:cs="David"/>
          <w:rtl/>
        </w:rPr>
        <w:br/>
      </w:r>
      <w:r w:rsidRPr="00F51FF7">
        <w:rPr>
          <w:rFonts w:cs="David" w:hint="cs"/>
          <w:u w:val="single"/>
          <w:rtl/>
        </w:rPr>
        <w:t>משה שרוני:</w:t>
      </w:r>
    </w:p>
    <w:p w14:paraId="637FA2DB" w14:textId="77777777" w:rsidR="00F51FF7" w:rsidRPr="00F51FF7" w:rsidRDefault="00F51FF7" w:rsidP="00F51FF7">
      <w:pPr>
        <w:bidi/>
        <w:jc w:val="both"/>
        <w:rPr>
          <w:rFonts w:cs="David" w:hint="cs"/>
          <w:rtl/>
        </w:rPr>
      </w:pPr>
    </w:p>
    <w:p w14:paraId="329786AC" w14:textId="77777777" w:rsidR="00F51FF7" w:rsidRPr="00F51FF7" w:rsidRDefault="00F51FF7" w:rsidP="00F51FF7">
      <w:pPr>
        <w:bidi/>
        <w:jc w:val="both"/>
        <w:rPr>
          <w:rFonts w:cs="David" w:hint="cs"/>
          <w:rtl/>
        </w:rPr>
      </w:pPr>
      <w:r w:rsidRPr="00F51FF7">
        <w:rPr>
          <w:rFonts w:cs="David" w:hint="cs"/>
          <w:rtl/>
        </w:rPr>
        <w:tab/>
        <w:t xml:space="preserve"> גברתי היושבת-ראש, חברי הכנסת, אם רוצים שבדיון, הנושא יידון בצורה מכובדת </w:t>
      </w:r>
      <w:r w:rsidRPr="00F51FF7">
        <w:rPr>
          <w:rFonts w:cs="David"/>
          <w:rtl/>
        </w:rPr>
        <w:t>–</w:t>
      </w:r>
      <w:r w:rsidRPr="00F51FF7">
        <w:rPr>
          <w:rFonts w:cs="David" w:hint="cs"/>
          <w:rtl/>
        </w:rPr>
        <w:t xml:space="preserve"> צריך להפסיק להפריע אחד לשני ולהרים את הקול; חושבים שמי שמרים את קולו </w:t>
      </w:r>
      <w:r w:rsidRPr="00F51FF7">
        <w:rPr>
          <w:rFonts w:cs="David"/>
          <w:rtl/>
        </w:rPr>
        <w:t>–</w:t>
      </w:r>
      <w:r w:rsidRPr="00F51FF7">
        <w:rPr>
          <w:rFonts w:cs="David" w:hint="cs"/>
          <w:rtl/>
        </w:rPr>
        <w:t xml:space="preserve"> הוא הגיבור.</w:t>
      </w:r>
    </w:p>
    <w:p w14:paraId="7A164986" w14:textId="77777777" w:rsidR="00F51FF7" w:rsidRPr="00F51FF7" w:rsidRDefault="00F51FF7" w:rsidP="00F51FF7">
      <w:pPr>
        <w:bidi/>
        <w:jc w:val="both"/>
        <w:rPr>
          <w:rFonts w:cs="David" w:hint="cs"/>
          <w:rtl/>
        </w:rPr>
      </w:pPr>
    </w:p>
    <w:p w14:paraId="440FA01A" w14:textId="77777777" w:rsidR="00F51FF7" w:rsidRPr="00F51FF7" w:rsidRDefault="00F51FF7" w:rsidP="00F51FF7">
      <w:pPr>
        <w:bidi/>
        <w:jc w:val="both"/>
        <w:rPr>
          <w:rFonts w:cs="David" w:hint="cs"/>
          <w:rtl/>
        </w:rPr>
      </w:pPr>
      <w:r w:rsidRPr="00F51FF7">
        <w:rPr>
          <w:rFonts w:cs="David" w:hint="cs"/>
          <w:rtl/>
        </w:rPr>
        <w:tab/>
        <w:t xml:space="preserve">דבר אחד ברור. יש הצעת חוק </w:t>
      </w:r>
      <w:r w:rsidRPr="00F51FF7">
        <w:rPr>
          <w:rFonts w:cs="David"/>
          <w:rtl/>
        </w:rPr>
        <w:t>–</w:t>
      </w:r>
      <w:r w:rsidRPr="00F51FF7">
        <w:rPr>
          <w:rFonts w:cs="David" w:hint="cs"/>
          <w:rtl/>
        </w:rPr>
        <w:t xml:space="preserve"> כל אחד יכול להגיד מה שהוא רוצה. חבר הכנסת טיבי, אני לא רוצה לשמוע כאן את המילה </w:t>
      </w:r>
      <w:r w:rsidRPr="00F51FF7">
        <w:rPr>
          <w:rFonts w:cs="David"/>
          <w:rtl/>
        </w:rPr>
        <w:t>"</w:t>
      </w:r>
      <w:r w:rsidRPr="00F51FF7">
        <w:rPr>
          <w:rFonts w:cs="David" w:hint="cs"/>
          <w:rtl/>
        </w:rPr>
        <w:t>נאצי</w:t>
      </w:r>
      <w:r w:rsidRPr="00F51FF7">
        <w:rPr>
          <w:rFonts w:cs="David"/>
          <w:rtl/>
        </w:rPr>
        <w:t>"</w:t>
      </w:r>
      <w:r w:rsidRPr="00F51FF7">
        <w:rPr>
          <w:rFonts w:cs="David" w:hint="cs"/>
          <w:rtl/>
        </w:rPr>
        <w:t>. באמת, יש גבול לכל דבר.</w:t>
      </w:r>
    </w:p>
    <w:p w14:paraId="267DDA31" w14:textId="77777777" w:rsidR="00F51FF7" w:rsidRPr="00F51FF7" w:rsidRDefault="00F51FF7" w:rsidP="00F51FF7">
      <w:pPr>
        <w:bidi/>
        <w:jc w:val="both"/>
        <w:rPr>
          <w:rFonts w:cs="David" w:hint="cs"/>
          <w:rtl/>
        </w:rPr>
      </w:pPr>
      <w:r w:rsidRPr="00F51FF7">
        <w:rPr>
          <w:rFonts w:cs="David"/>
          <w:rtl/>
        </w:rPr>
        <w:br/>
      </w:r>
      <w:r w:rsidRPr="00F51FF7">
        <w:rPr>
          <w:rFonts w:cs="David" w:hint="cs"/>
          <w:u w:val="single"/>
          <w:rtl/>
        </w:rPr>
        <w:t>אחמד טיבי:</w:t>
      </w:r>
    </w:p>
    <w:p w14:paraId="45284DFC" w14:textId="77777777" w:rsidR="00F51FF7" w:rsidRPr="00F51FF7" w:rsidRDefault="00F51FF7" w:rsidP="00F51FF7">
      <w:pPr>
        <w:bidi/>
        <w:jc w:val="both"/>
        <w:rPr>
          <w:rFonts w:cs="David" w:hint="cs"/>
          <w:rtl/>
        </w:rPr>
      </w:pPr>
    </w:p>
    <w:p w14:paraId="3644A1A0" w14:textId="77777777" w:rsidR="00F51FF7" w:rsidRPr="00F51FF7" w:rsidRDefault="00F51FF7" w:rsidP="00F51FF7">
      <w:pPr>
        <w:bidi/>
        <w:jc w:val="both"/>
        <w:rPr>
          <w:rFonts w:cs="David" w:hint="cs"/>
          <w:rtl/>
        </w:rPr>
      </w:pPr>
      <w:r w:rsidRPr="00F51FF7">
        <w:rPr>
          <w:rFonts w:cs="David" w:hint="cs"/>
          <w:rtl/>
        </w:rPr>
        <w:tab/>
        <w:t xml:space="preserve"> למה אתה מפנה את הדברים אלי, סליחה? </w:t>
      </w:r>
    </w:p>
    <w:p w14:paraId="01F9523E" w14:textId="77777777" w:rsidR="00F51FF7" w:rsidRPr="00F51FF7" w:rsidRDefault="00F51FF7" w:rsidP="00F51FF7">
      <w:pPr>
        <w:bidi/>
        <w:jc w:val="both"/>
        <w:rPr>
          <w:rFonts w:cs="David" w:hint="cs"/>
          <w:rtl/>
        </w:rPr>
      </w:pPr>
      <w:r w:rsidRPr="00F51FF7">
        <w:rPr>
          <w:rFonts w:cs="David"/>
          <w:rtl/>
        </w:rPr>
        <w:br/>
      </w:r>
      <w:r w:rsidRPr="00F51FF7">
        <w:rPr>
          <w:rFonts w:cs="David" w:hint="cs"/>
          <w:u w:val="single"/>
          <w:rtl/>
        </w:rPr>
        <w:t>משה שרוני:</w:t>
      </w:r>
    </w:p>
    <w:p w14:paraId="54D4C334" w14:textId="77777777" w:rsidR="00F51FF7" w:rsidRPr="00F51FF7" w:rsidRDefault="00F51FF7" w:rsidP="00F51FF7">
      <w:pPr>
        <w:bidi/>
        <w:jc w:val="both"/>
        <w:rPr>
          <w:rFonts w:cs="David" w:hint="cs"/>
          <w:rtl/>
        </w:rPr>
      </w:pPr>
    </w:p>
    <w:p w14:paraId="015181F5" w14:textId="77777777" w:rsidR="00F51FF7" w:rsidRPr="00F51FF7" w:rsidRDefault="00F51FF7" w:rsidP="00F51FF7">
      <w:pPr>
        <w:bidi/>
        <w:jc w:val="both"/>
        <w:rPr>
          <w:rFonts w:cs="David" w:hint="cs"/>
          <w:rtl/>
        </w:rPr>
      </w:pPr>
      <w:r w:rsidRPr="00F51FF7">
        <w:rPr>
          <w:rFonts w:cs="David" w:hint="cs"/>
          <w:rtl/>
        </w:rPr>
        <w:tab/>
        <w:t xml:space="preserve"> אני עוד לא אמרתי שאתם נאצים, יותר גרועים מנאצים. באמת.</w:t>
      </w:r>
    </w:p>
    <w:p w14:paraId="2EF332E0" w14:textId="77777777" w:rsidR="00F51FF7" w:rsidRPr="00F51FF7" w:rsidRDefault="00F51FF7" w:rsidP="00F51FF7">
      <w:pPr>
        <w:bidi/>
        <w:jc w:val="both"/>
        <w:rPr>
          <w:rFonts w:cs="David" w:hint="cs"/>
          <w:rtl/>
        </w:rPr>
      </w:pPr>
      <w:r w:rsidRPr="00F51FF7">
        <w:rPr>
          <w:rFonts w:cs="David"/>
          <w:rtl/>
        </w:rPr>
        <w:br/>
      </w:r>
      <w:r w:rsidRPr="00F51FF7">
        <w:rPr>
          <w:rFonts w:cs="David" w:hint="cs"/>
          <w:u w:val="single"/>
          <w:rtl/>
        </w:rPr>
        <w:t>אחמד טיבי:</w:t>
      </w:r>
    </w:p>
    <w:p w14:paraId="42F38EEC" w14:textId="77777777" w:rsidR="00F51FF7" w:rsidRPr="00F51FF7" w:rsidRDefault="00F51FF7" w:rsidP="00F51FF7">
      <w:pPr>
        <w:bidi/>
        <w:jc w:val="both"/>
        <w:rPr>
          <w:rFonts w:cs="David" w:hint="cs"/>
          <w:rtl/>
        </w:rPr>
      </w:pPr>
    </w:p>
    <w:p w14:paraId="14BEC705" w14:textId="77777777" w:rsidR="00F51FF7" w:rsidRPr="00F51FF7" w:rsidRDefault="00F51FF7" w:rsidP="00F51FF7">
      <w:pPr>
        <w:bidi/>
        <w:jc w:val="both"/>
        <w:rPr>
          <w:rFonts w:cs="David" w:hint="cs"/>
          <w:rtl/>
        </w:rPr>
      </w:pPr>
      <w:r w:rsidRPr="00F51FF7">
        <w:rPr>
          <w:rFonts w:cs="David" w:hint="cs"/>
          <w:rtl/>
        </w:rPr>
        <w:tab/>
        <w:t xml:space="preserve"> אבל למה אתה מפנה את הדברים אלי? כי אני ערבי? למה? </w:t>
      </w:r>
    </w:p>
    <w:p w14:paraId="75E5CD5A" w14:textId="77777777" w:rsidR="00F51FF7" w:rsidRPr="00F51FF7" w:rsidRDefault="00F51FF7" w:rsidP="00F51FF7">
      <w:pPr>
        <w:bidi/>
        <w:jc w:val="both"/>
        <w:rPr>
          <w:rFonts w:cs="David" w:hint="cs"/>
          <w:rtl/>
        </w:rPr>
      </w:pPr>
      <w:r w:rsidRPr="00F51FF7">
        <w:rPr>
          <w:rFonts w:cs="David"/>
          <w:rtl/>
        </w:rPr>
        <w:br/>
      </w:r>
      <w:r w:rsidRPr="00F51FF7">
        <w:rPr>
          <w:rFonts w:cs="David" w:hint="cs"/>
          <w:u w:val="single"/>
          <w:rtl/>
        </w:rPr>
        <w:t>משה שרוני:</w:t>
      </w:r>
    </w:p>
    <w:p w14:paraId="0C03DAED" w14:textId="77777777" w:rsidR="00F51FF7" w:rsidRPr="00F51FF7" w:rsidRDefault="00F51FF7" w:rsidP="00F51FF7">
      <w:pPr>
        <w:bidi/>
        <w:jc w:val="both"/>
        <w:rPr>
          <w:rFonts w:cs="David" w:hint="cs"/>
          <w:rtl/>
        </w:rPr>
      </w:pPr>
    </w:p>
    <w:p w14:paraId="0AF278DD" w14:textId="77777777" w:rsidR="00F51FF7" w:rsidRPr="00F51FF7" w:rsidRDefault="00F51FF7" w:rsidP="00F51FF7">
      <w:pPr>
        <w:bidi/>
        <w:jc w:val="both"/>
        <w:rPr>
          <w:rFonts w:cs="David" w:hint="cs"/>
          <w:rtl/>
        </w:rPr>
      </w:pPr>
      <w:r w:rsidRPr="00F51FF7">
        <w:rPr>
          <w:rFonts w:cs="David" w:hint="cs"/>
          <w:rtl/>
        </w:rPr>
        <w:tab/>
        <w:t xml:space="preserve"> אל תגידו מייד : נאצי וגזענות. תפסיקו. תפסיקו עם רגשי הנחיתות האלה. </w:t>
      </w:r>
    </w:p>
    <w:p w14:paraId="131363B2" w14:textId="77777777" w:rsidR="00F51FF7" w:rsidRPr="00F51FF7" w:rsidRDefault="00F51FF7" w:rsidP="00F51FF7">
      <w:pPr>
        <w:bidi/>
        <w:jc w:val="both"/>
        <w:rPr>
          <w:rFonts w:cs="David" w:hint="cs"/>
          <w:rtl/>
        </w:rPr>
      </w:pPr>
      <w:r w:rsidRPr="00F51FF7">
        <w:rPr>
          <w:rFonts w:cs="David"/>
          <w:rtl/>
        </w:rPr>
        <w:br/>
      </w:r>
      <w:r w:rsidRPr="00F51FF7">
        <w:rPr>
          <w:rFonts w:cs="David" w:hint="cs"/>
          <w:u w:val="single"/>
          <w:rtl/>
        </w:rPr>
        <w:t>אחמד טיבי:</w:t>
      </w:r>
    </w:p>
    <w:p w14:paraId="69E459FC" w14:textId="77777777" w:rsidR="00F51FF7" w:rsidRPr="00F51FF7" w:rsidRDefault="00F51FF7" w:rsidP="00F51FF7">
      <w:pPr>
        <w:bidi/>
        <w:jc w:val="both"/>
        <w:rPr>
          <w:rFonts w:cs="David" w:hint="cs"/>
          <w:rtl/>
        </w:rPr>
      </w:pPr>
    </w:p>
    <w:p w14:paraId="785D0CD5" w14:textId="77777777" w:rsidR="00F51FF7" w:rsidRPr="00F51FF7" w:rsidRDefault="00F51FF7" w:rsidP="00F51FF7">
      <w:pPr>
        <w:bidi/>
        <w:jc w:val="both"/>
        <w:rPr>
          <w:rFonts w:cs="David" w:hint="cs"/>
          <w:rtl/>
        </w:rPr>
      </w:pPr>
      <w:r w:rsidRPr="00F51FF7">
        <w:rPr>
          <w:rFonts w:cs="David" w:hint="cs"/>
          <w:rtl/>
        </w:rPr>
        <w:tab/>
        <w:t xml:space="preserve"> אגב, נדמה לי שאתה מרים את הקול גם. </w:t>
      </w:r>
    </w:p>
    <w:p w14:paraId="24C243FD" w14:textId="77777777" w:rsidR="00F51FF7" w:rsidRPr="00F51FF7" w:rsidRDefault="00F51FF7" w:rsidP="00F51FF7">
      <w:pPr>
        <w:bidi/>
        <w:jc w:val="both"/>
        <w:rPr>
          <w:rFonts w:cs="David" w:hint="cs"/>
          <w:rtl/>
        </w:rPr>
      </w:pPr>
      <w:r w:rsidRPr="00F51FF7">
        <w:rPr>
          <w:rFonts w:cs="David"/>
          <w:rtl/>
        </w:rPr>
        <w:br/>
      </w:r>
      <w:r w:rsidRPr="00F51FF7">
        <w:rPr>
          <w:rFonts w:cs="David" w:hint="cs"/>
          <w:u w:val="single"/>
          <w:rtl/>
        </w:rPr>
        <w:t>משה שרוני:</w:t>
      </w:r>
    </w:p>
    <w:p w14:paraId="4BB6F715" w14:textId="77777777" w:rsidR="00F51FF7" w:rsidRPr="00F51FF7" w:rsidRDefault="00F51FF7" w:rsidP="00F51FF7">
      <w:pPr>
        <w:bidi/>
        <w:jc w:val="both"/>
        <w:rPr>
          <w:rFonts w:cs="David" w:hint="cs"/>
          <w:rtl/>
        </w:rPr>
      </w:pPr>
    </w:p>
    <w:p w14:paraId="4531C6FB" w14:textId="77777777" w:rsidR="00F51FF7" w:rsidRPr="00F51FF7" w:rsidRDefault="00F51FF7" w:rsidP="00F51FF7">
      <w:pPr>
        <w:bidi/>
        <w:jc w:val="both"/>
        <w:rPr>
          <w:rFonts w:cs="David" w:hint="cs"/>
          <w:rtl/>
        </w:rPr>
      </w:pPr>
      <w:r w:rsidRPr="00F51FF7">
        <w:rPr>
          <w:rFonts w:cs="David" w:hint="cs"/>
          <w:rtl/>
        </w:rPr>
        <w:tab/>
        <w:t xml:space="preserve">תפסיקו. אתה מרים את הקול; אני </w:t>
      </w:r>
      <w:r w:rsidRPr="00F51FF7">
        <w:rPr>
          <w:rFonts w:cs="David"/>
          <w:rtl/>
        </w:rPr>
        <w:t>–</w:t>
      </w:r>
      <w:r w:rsidRPr="00F51FF7">
        <w:rPr>
          <w:rFonts w:cs="David" w:hint="cs"/>
          <w:rtl/>
        </w:rPr>
        <w:t xml:space="preserve"> יש לי קול בריטון, אתה מבין? </w:t>
      </w:r>
    </w:p>
    <w:p w14:paraId="21AB69AC" w14:textId="77777777" w:rsidR="00F51FF7" w:rsidRPr="00F51FF7" w:rsidRDefault="00F51FF7" w:rsidP="00F51FF7">
      <w:pPr>
        <w:bidi/>
        <w:jc w:val="both"/>
        <w:rPr>
          <w:rFonts w:cs="David" w:hint="cs"/>
          <w:rtl/>
        </w:rPr>
      </w:pPr>
    </w:p>
    <w:p w14:paraId="4801A0D5" w14:textId="77777777" w:rsidR="00F51FF7" w:rsidRPr="00F51FF7" w:rsidRDefault="00F51FF7" w:rsidP="00F51FF7">
      <w:pPr>
        <w:bidi/>
        <w:jc w:val="both"/>
        <w:rPr>
          <w:rFonts w:cs="David" w:hint="cs"/>
          <w:rtl/>
        </w:rPr>
      </w:pPr>
      <w:r w:rsidRPr="00F51FF7">
        <w:rPr>
          <w:rFonts w:cs="David" w:hint="cs"/>
          <w:rtl/>
        </w:rPr>
        <w:tab/>
        <w:t>קודם כול, צריך לדעת שיש גבול לחברי כנסת מה מותר ומה אסור, ואם לא יודעים מה זה</w:t>
      </w:r>
      <w:r w:rsidRPr="00F51FF7">
        <w:rPr>
          <w:rFonts w:cs="David"/>
          <w:rtl/>
        </w:rPr>
        <w:t>–</w:t>
      </w:r>
      <w:r w:rsidRPr="00F51FF7">
        <w:rPr>
          <w:rFonts w:cs="David" w:hint="cs"/>
          <w:rtl/>
        </w:rPr>
        <w:t xml:space="preserve"> צריך לבוא חוק. כל עניין החוק הזה בא בגללכם, ולא בגלל מישהו אחר שרצה להביא את החוק הזה, אז אנא. </w:t>
      </w:r>
    </w:p>
    <w:p w14:paraId="0183F1CF" w14:textId="77777777" w:rsidR="00F51FF7" w:rsidRPr="00F51FF7" w:rsidRDefault="00F51FF7" w:rsidP="00F51FF7">
      <w:pPr>
        <w:bidi/>
        <w:jc w:val="both"/>
        <w:rPr>
          <w:rFonts w:cs="David" w:hint="cs"/>
          <w:rtl/>
        </w:rPr>
      </w:pPr>
      <w:r w:rsidRPr="00F51FF7">
        <w:rPr>
          <w:rFonts w:cs="David"/>
          <w:rtl/>
        </w:rPr>
        <w:br/>
      </w:r>
      <w:r w:rsidRPr="00F51FF7">
        <w:rPr>
          <w:rFonts w:cs="David" w:hint="cs"/>
          <w:u w:val="single"/>
          <w:rtl/>
        </w:rPr>
        <w:t>אחמד טיבי:</w:t>
      </w:r>
    </w:p>
    <w:p w14:paraId="3DE0514A" w14:textId="77777777" w:rsidR="00F51FF7" w:rsidRPr="00F51FF7" w:rsidRDefault="00F51FF7" w:rsidP="00F51FF7">
      <w:pPr>
        <w:bidi/>
        <w:jc w:val="both"/>
        <w:rPr>
          <w:rFonts w:cs="David" w:hint="cs"/>
          <w:rtl/>
        </w:rPr>
      </w:pPr>
    </w:p>
    <w:p w14:paraId="619B5B79" w14:textId="77777777" w:rsidR="00F51FF7" w:rsidRPr="00F51FF7" w:rsidRDefault="00F51FF7" w:rsidP="00F51FF7">
      <w:pPr>
        <w:bidi/>
        <w:jc w:val="both"/>
        <w:rPr>
          <w:rFonts w:cs="David" w:hint="cs"/>
          <w:rtl/>
        </w:rPr>
      </w:pPr>
      <w:r w:rsidRPr="00F51FF7">
        <w:rPr>
          <w:rFonts w:cs="David" w:hint="cs"/>
          <w:rtl/>
        </w:rPr>
        <w:tab/>
        <w:t xml:space="preserve"> היא לא אומרת את זה, אגב. אתה אומר דברים מעניינים. </w:t>
      </w:r>
    </w:p>
    <w:p w14:paraId="2011233A" w14:textId="77777777" w:rsidR="00F51FF7" w:rsidRPr="00F51FF7" w:rsidRDefault="00F51FF7" w:rsidP="00F51FF7">
      <w:pPr>
        <w:pStyle w:val="Heading5"/>
        <w:rPr>
          <w:rFonts w:hint="cs"/>
          <w:rtl/>
        </w:rPr>
      </w:pPr>
      <w:r w:rsidRPr="00F51FF7">
        <w:rPr>
          <w:rtl/>
        </w:rPr>
        <w:br/>
      </w:r>
      <w:r w:rsidRPr="00F51FF7">
        <w:rPr>
          <w:rFonts w:hint="cs"/>
          <w:u w:val="single"/>
          <w:rtl/>
        </w:rPr>
        <w:t>אביגדור יצחקי:</w:t>
      </w:r>
    </w:p>
    <w:p w14:paraId="4C811B9F" w14:textId="77777777" w:rsidR="00F51FF7" w:rsidRPr="00F51FF7" w:rsidRDefault="00F51FF7" w:rsidP="00F51FF7">
      <w:pPr>
        <w:pStyle w:val="Heading5"/>
        <w:rPr>
          <w:rFonts w:hint="cs"/>
          <w:rtl/>
        </w:rPr>
      </w:pPr>
    </w:p>
    <w:p w14:paraId="100D7B68" w14:textId="77777777" w:rsidR="00F51FF7" w:rsidRPr="00F51FF7" w:rsidRDefault="00F51FF7" w:rsidP="00F51FF7">
      <w:pPr>
        <w:bidi/>
        <w:jc w:val="both"/>
        <w:rPr>
          <w:rFonts w:cs="David" w:hint="cs"/>
          <w:rtl/>
        </w:rPr>
      </w:pPr>
      <w:r w:rsidRPr="00F51FF7">
        <w:rPr>
          <w:rFonts w:cs="David" w:hint="cs"/>
          <w:rtl/>
        </w:rPr>
        <w:tab/>
        <w:t xml:space="preserve">חוסר גזענות, כן? - </w:t>
      </w:r>
      <w:r w:rsidRPr="00F51FF7">
        <w:rPr>
          <w:rFonts w:cs="David"/>
          <w:rtl/>
        </w:rPr>
        <w:t>"</w:t>
      </w:r>
      <w:r w:rsidRPr="00F51FF7">
        <w:rPr>
          <w:rFonts w:cs="David" w:hint="cs"/>
          <w:rtl/>
        </w:rPr>
        <w:t>ערבי שיזחל לממשלה יימרח בזפת; מי שיחליף את פינס יישאר מצורע לדיראון עולם</w:t>
      </w:r>
      <w:r w:rsidRPr="00F51FF7">
        <w:rPr>
          <w:rFonts w:cs="David"/>
          <w:rtl/>
        </w:rPr>
        <w:t>"</w:t>
      </w:r>
      <w:r w:rsidRPr="00F51FF7">
        <w:rPr>
          <w:rFonts w:cs="David" w:hint="cs"/>
          <w:rtl/>
        </w:rPr>
        <w:t xml:space="preserve"> </w:t>
      </w:r>
      <w:r w:rsidRPr="00F51FF7">
        <w:rPr>
          <w:rFonts w:cs="David"/>
          <w:rtl/>
        </w:rPr>
        <w:t>–</w:t>
      </w:r>
      <w:r w:rsidRPr="00F51FF7">
        <w:rPr>
          <w:rFonts w:cs="David" w:hint="cs"/>
          <w:rtl/>
        </w:rPr>
        <w:t xml:space="preserve"> כך אמר חבר הכנסת טיבי.</w:t>
      </w:r>
    </w:p>
    <w:p w14:paraId="7043F3AF" w14:textId="77777777" w:rsidR="00F51FF7" w:rsidRPr="00F51FF7" w:rsidRDefault="00F51FF7" w:rsidP="00F51FF7">
      <w:pPr>
        <w:bidi/>
        <w:jc w:val="both"/>
        <w:rPr>
          <w:rFonts w:cs="David" w:hint="cs"/>
          <w:rtl/>
        </w:rPr>
      </w:pPr>
      <w:r w:rsidRPr="00F51FF7">
        <w:rPr>
          <w:rFonts w:cs="David"/>
          <w:rtl/>
        </w:rPr>
        <w:br/>
      </w:r>
      <w:r w:rsidRPr="00F51FF7">
        <w:rPr>
          <w:rFonts w:cs="David" w:hint="cs"/>
          <w:u w:val="single"/>
          <w:rtl/>
        </w:rPr>
        <w:t>זהבה גלאון:</w:t>
      </w:r>
    </w:p>
    <w:p w14:paraId="79E87589" w14:textId="77777777" w:rsidR="00F51FF7" w:rsidRPr="00F51FF7" w:rsidRDefault="00F51FF7" w:rsidP="00F51FF7">
      <w:pPr>
        <w:bidi/>
        <w:jc w:val="both"/>
        <w:rPr>
          <w:rFonts w:cs="David" w:hint="cs"/>
          <w:rtl/>
        </w:rPr>
      </w:pPr>
    </w:p>
    <w:p w14:paraId="65F1F770" w14:textId="77777777" w:rsidR="00F51FF7" w:rsidRPr="00F51FF7" w:rsidRDefault="00F51FF7" w:rsidP="00F51FF7">
      <w:pPr>
        <w:bidi/>
        <w:jc w:val="both"/>
        <w:rPr>
          <w:rFonts w:cs="David" w:hint="cs"/>
          <w:rtl/>
        </w:rPr>
      </w:pPr>
      <w:r w:rsidRPr="00F51FF7">
        <w:rPr>
          <w:rFonts w:cs="David" w:hint="cs"/>
          <w:rtl/>
        </w:rPr>
        <w:tab/>
        <w:t xml:space="preserve"> אני חושבת שעל אמירה כזאת צריך לכנס את החוק של חברת הכנסת אסתרינה טרטמן- 30 חברי כנסת </w:t>
      </w:r>
      <w:r w:rsidRPr="00F51FF7">
        <w:rPr>
          <w:rFonts w:cs="David"/>
          <w:rtl/>
        </w:rPr>
        <w:t>–</w:t>
      </w:r>
      <w:r w:rsidRPr="00F51FF7">
        <w:rPr>
          <w:rFonts w:cs="David" w:hint="cs"/>
          <w:rtl/>
        </w:rPr>
        <w:t xml:space="preserve"> אני הייתי מוציאה אותו מהכנסת...</w:t>
      </w:r>
    </w:p>
    <w:p w14:paraId="0EAE6878" w14:textId="77777777" w:rsidR="00F51FF7" w:rsidRPr="00F51FF7" w:rsidRDefault="00F51FF7" w:rsidP="00F51FF7">
      <w:pPr>
        <w:bidi/>
        <w:jc w:val="both"/>
        <w:rPr>
          <w:rFonts w:cs="David"/>
          <w:u w:val="single"/>
          <w:rtl/>
        </w:rPr>
      </w:pPr>
      <w:r w:rsidRPr="00F51FF7">
        <w:rPr>
          <w:rFonts w:cs="David"/>
          <w:rtl/>
        </w:rPr>
        <w:br/>
      </w:r>
      <w:r w:rsidRPr="00F51FF7">
        <w:rPr>
          <w:rFonts w:cs="David"/>
          <w:u w:val="single"/>
          <w:rtl/>
        </w:rPr>
        <w:t>מוחמד ברכה:</w:t>
      </w:r>
    </w:p>
    <w:p w14:paraId="53EA82D5" w14:textId="77777777" w:rsidR="00F51FF7" w:rsidRPr="00F51FF7" w:rsidRDefault="00F51FF7" w:rsidP="00F51FF7">
      <w:pPr>
        <w:bidi/>
        <w:jc w:val="both"/>
        <w:rPr>
          <w:rFonts w:cs="David"/>
          <w:u w:val="single"/>
          <w:rtl/>
        </w:rPr>
      </w:pPr>
    </w:p>
    <w:p w14:paraId="66AA0AE8" w14:textId="77777777" w:rsidR="00F51FF7" w:rsidRPr="00F51FF7" w:rsidRDefault="00F51FF7" w:rsidP="00F51FF7">
      <w:pPr>
        <w:bidi/>
        <w:jc w:val="both"/>
        <w:rPr>
          <w:rFonts w:cs="David" w:hint="cs"/>
          <w:rtl/>
        </w:rPr>
      </w:pPr>
      <w:r w:rsidRPr="00F51FF7">
        <w:rPr>
          <w:rFonts w:cs="David"/>
          <w:rtl/>
        </w:rPr>
        <w:tab/>
      </w:r>
      <w:r w:rsidRPr="00F51FF7">
        <w:rPr>
          <w:rFonts w:cs="David" w:hint="cs"/>
          <w:rtl/>
        </w:rPr>
        <w:t xml:space="preserve"> גברתי היושבת-ראש, חברי הכנסת, מי שחושב שאם לא נהיה בכנסת, תוכן וטון הדיבור ישתנו </w:t>
      </w:r>
      <w:r w:rsidRPr="00F51FF7">
        <w:rPr>
          <w:rFonts w:cs="David"/>
          <w:rtl/>
        </w:rPr>
        <w:t>–</w:t>
      </w:r>
      <w:r w:rsidRPr="00F51FF7">
        <w:rPr>
          <w:rFonts w:cs="David" w:hint="cs"/>
          <w:rtl/>
        </w:rPr>
        <w:t xml:space="preserve"> הוא טועה. </w:t>
      </w:r>
    </w:p>
    <w:p w14:paraId="247144D8" w14:textId="77777777" w:rsidR="00F51FF7" w:rsidRPr="00F51FF7" w:rsidRDefault="00F51FF7" w:rsidP="00F51FF7">
      <w:pPr>
        <w:bidi/>
        <w:jc w:val="both"/>
        <w:rPr>
          <w:rFonts w:cs="David" w:hint="cs"/>
          <w:rtl/>
        </w:rPr>
      </w:pPr>
    </w:p>
    <w:p w14:paraId="286ACECA" w14:textId="77777777" w:rsidR="00F51FF7" w:rsidRPr="00F51FF7" w:rsidRDefault="00F51FF7" w:rsidP="00F51FF7">
      <w:pPr>
        <w:bidi/>
        <w:jc w:val="both"/>
        <w:rPr>
          <w:rFonts w:cs="David" w:hint="cs"/>
          <w:rtl/>
        </w:rPr>
      </w:pPr>
      <w:r w:rsidRPr="00F51FF7">
        <w:rPr>
          <w:rFonts w:cs="David" w:hint="cs"/>
          <w:rtl/>
        </w:rPr>
        <w:tab/>
        <w:t xml:space="preserve">אני חושב שעצם ישיבתם של חברי כנסת ערביים בכנסת, זוהי תוספת איכותית לכנסת </w:t>
      </w:r>
      <w:r w:rsidRPr="00F51FF7">
        <w:rPr>
          <w:rFonts w:cs="David"/>
          <w:rtl/>
        </w:rPr>
        <w:t>–</w:t>
      </w:r>
      <w:r w:rsidRPr="00F51FF7">
        <w:rPr>
          <w:rFonts w:cs="David" w:hint="cs"/>
          <w:rtl/>
        </w:rPr>
        <w:t xml:space="preserve"> גם מבחינה פרסונלית וגם מבחינה מהותית. אם מישהו רוצה לראות מצב אחר </w:t>
      </w:r>
      <w:r w:rsidRPr="00F51FF7">
        <w:rPr>
          <w:rFonts w:cs="David"/>
          <w:rtl/>
        </w:rPr>
        <w:t>–</w:t>
      </w:r>
      <w:r w:rsidRPr="00F51FF7">
        <w:rPr>
          <w:rFonts w:cs="David" w:hint="cs"/>
          <w:rtl/>
        </w:rPr>
        <w:t xml:space="preserve"> בבקשה, שיעשה את זה, אנחנו נתנדב; נעשה כל מה שאנחנו עושים עכשיו, אולי ביתר שאת, אבל מחוץ לבית הזה. בבקשה.</w:t>
      </w:r>
    </w:p>
    <w:p w14:paraId="248BD754" w14:textId="77777777" w:rsidR="00F51FF7" w:rsidRPr="00F51FF7" w:rsidRDefault="00F51FF7" w:rsidP="00F51FF7">
      <w:pPr>
        <w:bidi/>
        <w:jc w:val="both"/>
        <w:rPr>
          <w:rFonts w:cs="David" w:hint="cs"/>
          <w:rtl/>
        </w:rPr>
      </w:pPr>
    </w:p>
    <w:p w14:paraId="23D070FB" w14:textId="77777777" w:rsidR="00F51FF7" w:rsidRPr="00F51FF7" w:rsidRDefault="00F51FF7" w:rsidP="00F51FF7">
      <w:pPr>
        <w:bidi/>
        <w:jc w:val="both"/>
        <w:rPr>
          <w:rFonts w:cs="David" w:hint="cs"/>
          <w:rtl/>
        </w:rPr>
      </w:pPr>
      <w:r w:rsidRPr="00F51FF7">
        <w:rPr>
          <w:rFonts w:cs="David" w:hint="cs"/>
          <w:rtl/>
        </w:rPr>
        <w:tab/>
        <w:t xml:space="preserve">אני לא רוצה להתעכב יותר מדי על התוכן של הצעת החוק העלובה הזאת. אני רוצה באמת להתמקד בשאלה שעומדת על סדר-היום </w:t>
      </w:r>
      <w:r w:rsidRPr="00F51FF7">
        <w:rPr>
          <w:rFonts w:cs="David"/>
          <w:rtl/>
        </w:rPr>
        <w:t>–</w:t>
      </w:r>
      <w:r w:rsidRPr="00F51FF7">
        <w:rPr>
          <w:rFonts w:cs="David" w:hint="cs"/>
          <w:rtl/>
        </w:rPr>
        <w:t xml:space="preserve"> השאלה של פטור מחובת הנחה. אני עקרונית חושב שאין מקום לבקש פטור מחובת הנחה לחוק יסוד או לתיקון לחוק יסוד. </w:t>
      </w:r>
    </w:p>
    <w:p w14:paraId="0E8B2142" w14:textId="77777777" w:rsidR="00F51FF7" w:rsidRPr="00F51FF7" w:rsidRDefault="00F51FF7" w:rsidP="00F51FF7">
      <w:pPr>
        <w:bidi/>
        <w:jc w:val="both"/>
        <w:rPr>
          <w:rFonts w:cs="David" w:hint="cs"/>
          <w:rtl/>
        </w:rPr>
      </w:pPr>
    </w:p>
    <w:p w14:paraId="0A878CD0" w14:textId="77777777" w:rsidR="00F51FF7" w:rsidRPr="00F51FF7" w:rsidRDefault="00F51FF7" w:rsidP="00F51FF7">
      <w:pPr>
        <w:bidi/>
        <w:jc w:val="both"/>
        <w:rPr>
          <w:rFonts w:cs="David" w:hint="cs"/>
          <w:rtl/>
        </w:rPr>
      </w:pPr>
      <w:r w:rsidRPr="00F51FF7">
        <w:rPr>
          <w:rFonts w:cs="David" w:hint="cs"/>
          <w:rtl/>
        </w:rPr>
        <w:tab/>
        <w:t xml:space="preserve">בעיקרון, חוק יסוד זה חוק יסוד </w:t>
      </w:r>
      <w:r w:rsidRPr="00F51FF7">
        <w:rPr>
          <w:rFonts w:cs="David"/>
          <w:rtl/>
        </w:rPr>
        <w:t>–</w:t>
      </w:r>
      <w:r w:rsidRPr="00F51FF7">
        <w:rPr>
          <w:rFonts w:cs="David" w:hint="cs"/>
          <w:rtl/>
        </w:rPr>
        <w:t xml:space="preserve"> כשמו כן הוא, ולא ייתכן שזה יהיה כפוף לשאלות ולדחיפויות שונות ומשונות, עד כמה וכמה כשמדובר בכך שאין שום דחיפות. </w:t>
      </w:r>
    </w:p>
    <w:p w14:paraId="0D31C502" w14:textId="77777777" w:rsidR="00F51FF7" w:rsidRPr="00F51FF7" w:rsidRDefault="00F51FF7" w:rsidP="00F51FF7">
      <w:pPr>
        <w:bidi/>
        <w:jc w:val="both"/>
        <w:rPr>
          <w:rFonts w:cs="David" w:hint="cs"/>
          <w:rtl/>
        </w:rPr>
      </w:pPr>
    </w:p>
    <w:p w14:paraId="495F8F1B" w14:textId="77777777" w:rsidR="00F51FF7" w:rsidRPr="00F51FF7" w:rsidRDefault="00F51FF7" w:rsidP="00F51FF7">
      <w:pPr>
        <w:bidi/>
        <w:jc w:val="both"/>
        <w:rPr>
          <w:rFonts w:cs="David" w:hint="cs"/>
          <w:rtl/>
        </w:rPr>
      </w:pPr>
      <w:r w:rsidRPr="00F51FF7">
        <w:rPr>
          <w:rFonts w:cs="David" w:hint="cs"/>
          <w:rtl/>
        </w:rPr>
        <w:tab/>
        <w:t xml:space="preserve">אני הייתי מציע למציעים לא להטריד את הכנסת. אני חושב שזה מעשה הטרדה של הכנסת במסכת של חוקים שבאים אחד אחר השני, שמטרתם כולם לייצר מערכת חוקים גזענית. </w:t>
      </w:r>
    </w:p>
    <w:p w14:paraId="7201CD2E" w14:textId="77777777" w:rsidR="00F51FF7" w:rsidRPr="00F51FF7" w:rsidRDefault="00F51FF7" w:rsidP="00F51FF7">
      <w:pPr>
        <w:bidi/>
        <w:jc w:val="both"/>
        <w:rPr>
          <w:rFonts w:cs="David" w:hint="cs"/>
          <w:rtl/>
        </w:rPr>
      </w:pPr>
    </w:p>
    <w:p w14:paraId="4A295DC3" w14:textId="77777777" w:rsidR="00F51FF7" w:rsidRPr="00F51FF7" w:rsidRDefault="00F51FF7" w:rsidP="00F51FF7">
      <w:pPr>
        <w:bidi/>
        <w:jc w:val="both"/>
        <w:rPr>
          <w:rFonts w:cs="David" w:hint="cs"/>
          <w:rtl/>
        </w:rPr>
      </w:pPr>
      <w:r w:rsidRPr="00F51FF7">
        <w:rPr>
          <w:rFonts w:cs="David" w:hint="cs"/>
          <w:rtl/>
        </w:rPr>
        <w:tab/>
        <w:t xml:space="preserve">לכן, אני מציע למציעים </w:t>
      </w:r>
      <w:r w:rsidRPr="00F51FF7">
        <w:rPr>
          <w:rFonts w:cs="David"/>
          <w:rtl/>
        </w:rPr>
        <w:t>–</w:t>
      </w:r>
      <w:r w:rsidRPr="00F51FF7">
        <w:rPr>
          <w:rFonts w:cs="David" w:hint="cs"/>
          <w:rtl/>
        </w:rPr>
        <w:t xml:space="preserve"> חבר הכנסת אביגדור יצחקי </w:t>
      </w:r>
      <w:r w:rsidRPr="00F51FF7">
        <w:rPr>
          <w:rFonts w:cs="David"/>
          <w:rtl/>
        </w:rPr>
        <w:t>–</w:t>
      </w:r>
      <w:r w:rsidRPr="00F51FF7">
        <w:rPr>
          <w:rFonts w:cs="David" w:hint="cs"/>
          <w:rtl/>
        </w:rPr>
        <w:t xml:space="preserve"> לעשות עבודה יסודית. אתה מתרשל עם החברים החדשים שלך בקואליציה, אתם מתרשלים בעבודה שלכם. למה להביא חוק-חוק בשיטה של הפרטה? תביאו סט שלם של חוקים, ואני יכול לכוון אתכם או להפנות אתכם למקומות שבהם יש סט כזה מוכן. </w:t>
      </w:r>
    </w:p>
    <w:p w14:paraId="2FFEEC04" w14:textId="77777777" w:rsidR="00F51FF7" w:rsidRPr="00F51FF7" w:rsidRDefault="00F51FF7" w:rsidP="00F51FF7">
      <w:pPr>
        <w:bidi/>
        <w:jc w:val="both"/>
        <w:rPr>
          <w:rFonts w:cs="David" w:hint="cs"/>
          <w:rtl/>
        </w:rPr>
      </w:pPr>
      <w:r w:rsidRPr="00F51FF7">
        <w:rPr>
          <w:rFonts w:cs="David" w:hint="cs"/>
          <w:rtl/>
        </w:rPr>
        <w:t xml:space="preserve">יש סט כזה באיטליה של שנות ה-30 ויש סט כזה בדרום אפריקה של עד לפני כמה שנים </w:t>
      </w:r>
      <w:r w:rsidRPr="00F51FF7">
        <w:rPr>
          <w:rFonts w:cs="David"/>
          <w:rtl/>
        </w:rPr>
        <w:t>–</w:t>
      </w:r>
      <w:r w:rsidRPr="00F51FF7">
        <w:rPr>
          <w:rFonts w:cs="David" w:hint="cs"/>
          <w:rtl/>
        </w:rPr>
        <w:t xml:space="preserve"> תביאו את הכל. תביאו את חוקי האפרטהייד ותניחו אותם בבת-אחת, למה אחד-אחד? </w:t>
      </w:r>
    </w:p>
    <w:p w14:paraId="61B117B0" w14:textId="77777777" w:rsidR="00F51FF7" w:rsidRPr="00F51FF7" w:rsidRDefault="00F51FF7" w:rsidP="00F51FF7">
      <w:pPr>
        <w:pStyle w:val="Heading5"/>
        <w:rPr>
          <w:rFonts w:hint="cs"/>
          <w:rtl/>
        </w:rPr>
      </w:pPr>
      <w:r w:rsidRPr="00F51FF7">
        <w:rPr>
          <w:rtl/>
        </w:rPr>
        <w:br/>
      </w:r>
      <w:r w:rsidRPr="00F51FF7">
        <w:rPr>
          <w:rFonts w:hint="cs"/>
          <w:u w:val="single"/>
          <w:rtl/>
        </w:rPr>
        <w:t>אסתרינה טרטמן:</w:t>
      </w:r>
    </w:p>
    <w:p w14:paraId="61E6AAA7" w14:textId="77777777" w:rsidR="00F51FF7" w:rsidRPr="00F51FF7" w:rsidRDefault="00F51FF7" w:rsidP="00F51FF7">
      <w:pPr>
        <w:pStyle w:val="Heading5"/>
        <w:rPr>
          <w:rFonts w:hint="cs"/>
          <w:rtl/>
        </w:rPr>
      </w:pPr>
    </w:p>
    <w:p w14:paraId="692DC233" w14:textId="77777777" w:rsidR="00F51FF7" w:rsidRPr="00F51FF7" w:rsidRDefault="00F51FF7" w:rsidP="00F51FF7">
      <w:pPr>
        <w:bidi/>
        <w:jc w:val="both"/>
        <w:rPr>
          <w:rFonts w:cs="David" w:hint="cs"/>
          <w:rtl/>
        </w:rPr>
      </w:pPr>
      <w:r w:rsidRPr="00F51FF7">
        <w:rPr>
          <w:rFonts w:cs="David" w:hint="cs"/>
          <w:rtl/>
        </w:rPr>
        <w:tab/>
        <w:t xml:space="preserve"> מה הקשר? באמת. </w:t>
      </w:r>
    </w:p>
    <w:p w14:paraId="1B801032" w14:textId="77777777" w:rsidR="00F51FF7" w:rsidRPr="00F51FF7" w:rsidRDefault="00F51FF7" w:rsidP="00F51FF7">
      <w:pPr>
        <w:bidi/>
        <w:jc w:val="both"/>
        <w:rPr>
          <w:rFonts w:cs="David" w:hint="cs"/>
          <w:rtl/>
        </w:rPr>
      </w:pPr>
      <w:r w:rsidRPr="00F51FF7">
        <w:rPr>
          <w:rFonts w:cs="David"/>
          <w:rtl/>
        </w:rPr>
        <w:br/>
      </w:r>
      <w:r w:rsidRPr="00F51FF7">
        <w:rPr>
          <w:rFonts w:cs="David" w:hint="cs"/>
          <w:u w:val="single"/>
          <w:rtl/>
        </w:rPr>
        <w:t>זהבה גלאון:</w:t>
      </w:r>
    </w:p>
    <w:p w14:paraId="1AFA16B2" w14:textId="77777777" w:rsidR="00F51FF7" w:rsidRPr="00F51FF7" w:rsidRDefault="00F51FF7" w:rsidP="00F51FF7">
      <w:pPr>
        <w:bidi/>
        <w:jc w:val="both"/>
        <w:rPr>
          <w:rFonts w:cs="David" w:hint="cs"/>
          <w:rtl/>
        </w:rPr>
      </w:pPr>
    </w:p>
    <w:p w14:paraId="07457DEA" w14:textId="77777777" w:rsidR="00F51FF7" w:rsidRPr="00F51FF7" w:rsidRDefault="00F51FF7" w:rsidP="00F51FF7">
      <w:pPr>
        <w:bidi/>
        <w:jc w:val="both"/>
        <w:rPr>
          <w:rFonts w:cs="David" w:hint="cs"/>
          <w:rtl/>
        </w:rPr>
      </w:pPr>
      <w:r w:rsidRPr="00F51FF7">
        <w:rPr>
          <w:rFonts w:cs="David" w:hint="cs"/>
          <w:rtl/>
        </w:rPr>
        <w:tab/>
        <w:t xml:space="preserve"> מה הקשר? זה חוק אפרטהייד. </w:t>
      </w:r>
    </w:p>
    <w:p w14:paraId="0FFC25EB" w14:textId="77777777" w:rsidR="00F51FF7" w:rsidRPr="00F51FF7" w:rsidRDefault="00F51FF7" w:rsidP="00F51FF7">
      <w:pPr>
        <w:bidi/>
        <w:jc w:val="both"/>
        <w:rPr>
          <w:rFonts w:cs="David"/>
          <w:u w:val="single"/>
          <w:rtl/>
        </w:rPr>
      </w:pPr>
      <w:r w:rsidRPr="00F51FF7">
        <w:rPr>
          <w:rFonts w:cs="David"/>
          <w:rtl/>
        </w:rPr>
        <w:br/>
      </w:r>
      <w:r w:rsidRPr="00F51FF7">
        <w:rPr>
          <w:rFonts w:cs="David"/>
          <w:u w:val="single"/>
          <w:rtl/>
        </w:rPr>
        <w:t>מוחמד ברכה:</w:t>
      </w:r>
    </w:p>
    <w:p w14:paraId="57476CC8" w14:textId="77777777" w:rsidR="00F51FF7" w:rsidRPr="00F51FF7" w:rsidRDefault="00F51FF7" w:rsidP="00F51FF7">
      <w:pPr>
        <w:bidi/>
        <w:jc w:val="both"/>
        <w:rPr>
          <w:rFonts w:cs="David"/>
          <w:u w:val="single"/>
          <w:rtl/>
        </w:rPr>
      </w:pPr>
    </w:p>
    <w:p w14:paraId="6A250846" w14:textId="77777777" w:rsidR="00F51FF7" w:rsidRPr="00F51FF7" w:rsidRDefault="00F51FF7" w:rsidP="00F51FF7">
      <w:pPr>
        <w:bidi/>
        <w:jc w:val="both"/>
        <w:rPr>
          <w:rFonts w:cs="David" w:hint="cs"/>
          <w:rtl/>
        </w:rPr>
      </w:pPr>
      <w:r w:rsidRPr="00F51FF7">
        <w:rPr>
          <w:rFonts w:cs="David"/>
          <w:rtl/>
        </w:rPr>
        <w:tab/>
      </w:r>
      <w:r w:rsidRPr="00F51FF7">
        <w:rPr>
          <w:rFonts w:cs="David" w:hint="cs"/>
          <w:rtl/>
        </w:rPr>
        <w:t xml:space="preserve">את עכשיו עושה לי שיעור בשלטון החוק והדמוקרטיה? זה מכוון כדי לכרסם בשאריות הדמוקרטיה שקיימות במדינת ישראל, ואין לזה שום משמעות אחרת. </w:t>
      </w:r>
    </w:p>
    <w:p w14:paraId="29BB5A8B" w14:textId="77777777" w:rsidR="00F51FF7" w:rsidRPr="00F51FF7" w:rsidRDefault="00F51FF7" w:rsidP="00F51FF7">
      <w:pPr>
        <w:pStyle w:val="Heading5"/>
        <w:rPr>
          <w:rFonts w:hint="cs"/>
          <w:rtl/>
        </w:rPr>
      </w:pPr>
      <w:r w:rsidRPr="00F51FF7">
        <w:rPr>
          <w:rtl/>
        </w:rPr>
        <w:br/>
      </w:r>
      <w:r w:rsidRPr="00F51FF7">
        <w:rPr>
          <w:rFonts w:hint="cs"/>
          <w:u w:val="single"/>
          <w:rtl/>
        </w:rPr>
        <w:t>אסתרינה טרטמן:</w:t>
      </w:r>
    </w:p>
    <w:p w14:paraId="138D5CAB" w14:textId="77777777" w:rsidR="00F51FF7" w:rsidRPr="00F51FF7" w:rsidRDefault="00F51FF7" w:rsidP="00F51FF7">
      <w:pPr>
        <w:pStyle w:val="Heading5"/>
        <w:rPr>
          <w:rFonts w:hint="cs"/>
          <w:rtl/>
        </w:rPr>
      </w:pPr>
    </w:p>
    <w:p w14:paraId="3128BB41" w14:textId="77777777" w:rsidR="00F51FF7" w:rsidRPr="00F51FF7" w:rsidRDefault="00F51FF7" w:rsidP="00F51FF7">
      <w:pPr>
        <w:bidi/>
        <w:jc w:val="both"/>
        <w:rPr>
          <w:rFonts w:cs="David" w:hint="cs"/>
          <w:rtl/>
        </w:rPr>
      </w:pPr>
      <w:r w:rsidRPr="00F51FF7">
        <w:rPr>
          <w:rFonts w:cs="David" w:hint="cs"/>
          <w:rtl/>
        </w:rPr>
        <w:tab/>
        <w:t xml:space="preserve"> תסלח לי....</w:t>
      </w:r>
    </w:p>
    <w:p w14:paraId="02A469C2" w14:textId="77777777" w:rsidR="00F51FF7" w:rsidRPr="00F51FF7" w:rsidRDefault="00F51FF7" w:rsidP="00F51FF7">
      <w:pPr>
        <w:bidi/>
        <w:jc w:val="both"/>
        <w:rPr>
          <w:rFonts w:cs="David"/>
          <w:u w:val="single"/>
          <w:rtl/>
        </w:rPr>
      </w:pPr>
      <w:r w:rsidRPr="00F51FF7">
        <w:rPr>
          <w:rFonts w:cs="David"/>
          <w:rtl/>
        </w:rPr>
        <w:br/>
      </w:r>
      <w:r w:rsidRPr="00F51FF7">
        <w:rPr>
          <w:rFonts w:cs="David"/>
          <w:u w:val="single"/>
          <w:rtl/>
        </w:rPr>
        <w:t>מוחמד ברכה:</w:t>
      </w:r>
    </w:p>
    <w:p w14:paraId="7879F357" w14:textId="77777777" w:rsidR="00F51FF7" w:rsidRPr="00F51FF7" w:rsidRDefault="00F51FF7" w:rsidP="00F51FF7">
      <w:pPr>
        <w:bidi/>
        <w:jc w:val="both"/>
        <w:rPr>
          <w:rFonts w:cs="David"/>
          <w:u w:val="single"/>
          <w:rtl/>
        </w:rPr>
      </w:pPr>
    </w:p>
    <w:p w14:paraId="797955D4" w14:textId="77777777" w:rsidR="00F51FF7" w:rsidRPr="00F51FF7" w:rsidRDefault="00F51FF7" w:rsidP="00F51FF7">
      <w:pPr>
        <w:bidi/>
        <w:jc w:val="both"/>
        <w:rPr>
          <w:rFonts w:cs="David" w:hint="cs"/>
          <w:rtl/>
        </w:rPr>
      </w:pPr>
      <w:r w:rsidRPr="00F51FF7">
        <w:rPr>
          <w:rFonts w:cs="David"/>
          <w:rtl/>
        </w:rPr>
        <w:tab/>
      </w:r>
      <w:r w:rsidRPr="00F51FF7">
        <w:rPr>
          <w:rFonts w:cs="David" w:hint="cs"/>
          <w:rtl/>
        </w:rPr>
        <w:t xml:space="preserve"> על כן, מי שרוצה לחוקק מערכת של חוקי גזע בבית הזה </w:t>
      </w:r>
      <w:r w:rsidRPr="00F51FF7">
        <w:rPr>
          <w:rFonts w:cs="David"/>
          <w:rtl/>
        </w:rPr>
        <w:t>–</w:t>
      </w:r>
      <w:r w:rsidRPr="00F51FF7">
        <w:rPr>
          <w:rFonts w:cs="David" w:hint="cs"/>
          <w:rtl/>
        </w:rPr>
        <w:t xml:space="preserve"> שיביא סט שלם, ויביאו חוקה. עכשיו מדברים על חוקה, שיביאו חוקה כזאת.</w:t>
      </w:r>
    </w:p>
    <w:p w14:paraId="3EDE9549" w14:textId="77777777" w:rsidR="00F51FF7" w:rsidRPr="00F51FF7" w:rsidRDefault="00F51FF7" w:rsidP="00F51FF7">
      <w:pPr>
        <w:bidi/>
        <w:jc w:val="both"/>
        <w:rPr>
          <w:rFonts w:cs="David" w:hint="cs"/>
          <w:rtl/>
        </w:rPr>
      </w:pPr>
    </w:p>
    <w:p w14:paraId="7C11E151" w14:textId="77777777" w:rsidR="00F51FF7" w:rsidRPr="00F51FF7" w:rsidRDefault="00F51FF7" w:rsidP="00F51FF7">
      <w:pPr>
        <w:bidi/>
        <w:jc w:val="both"/>
        <w:rPr>
          <w:rFonts w:cs="David" w:hint="cs"/>
          <w:rtl/>
        </w:rPr>
      </w:pPr>
      <w:r w:rsidRPr="00F51FF7">
        <w:rPr>
          <w:rFonts w:cs="David" w:hint="cs"/>
          <w:rtl/>
        </w:rPr>
        <w:tab/>
        <w:t xml:space="preserve">אבל, להתגנב בדרך האחורית מפה ומשם, ובסופו של דבר לייצר מצב שבו מערכת החוק במדינת ישראל היא מערכת חוק שבנויה על אפליה </w:t>
      </w:r>
      <w:r w:rsidRPr="00F51FF7">
        <w:rPr>
          <w:rFonts w:cs="David"/>
          <w:rtl/>
        </w:rPr>
        <w:t>–</w:t>
      </w:r>
      <w:r w:rsidRPr="00F51FF7">
        <w:rPr>
          <w:rFonts w:cs="David" w:hint="cs"/>
          <w:rtl/>
        </w:rPr>
        <w:t xml:space="preserve"> גם אם משתמשים במלים מכובסות </w:t>
      </w:r>
      <w:r w:rsidRPr="00F51FF7">
        <w:rPr>
          <w:rFonts w:cs="David"/>
          <w:rtl/>
        </w:rPr>
        <w:t>–</w:t>
      </w:r>
      <w:r w:rsidRPr="00F51FF7">
        <w:rPr>
          <w:rFonts w:cs="David" w:hint="cs"/>
          <w:rtl/>
        </w:rPr>
        <w:t xml:space="preserve"> אני חושב, גברתי היושבת-ראש, שאין מקום וצריך לא רק לא לתת פטור מחובת הנחה, אלא לבעוט בהצעת החוק הזאת לכל הרוחות. </w:t>
      </w:r>
    </w:p>
    <w:p w14:paraId="54FDCB6C" w14:textId="77777777" w:rsidR="00F51FF7" w:rsidRPr="00F51FF7" w:rsidRDefault="00F51FF7" w:rsidP="00F51FF7">
      <w:pPr>
        <w:bidi/>
        <w:jc w:val="both"/>
        <w:rPr>
          <w:rFonts w:cs="David" w:hint="cs"/>
          <w:rtl/>
        </w:rPr>
      </w:pPr>
    </w:p>
    <w:p w14:paraId="2771D6C3" w14:textId="77777777" w:rsidR="00F51FF7" w:rsidRPr="00F51FF7" w:rsidRDefault="00F51FF7" w:rsidP="00F51FF7">
      <w:pPr>
        <w:bidi/>
        <w:jc w:val="both"/>
        <w:rPr>
          <w:rFonts w:cs="David" w:hint="cs"/>
          <w:rtl/>
        </w:rPr>
      </w:pPr>
      <w:r w:rsidRPr="00F51FF7">
        <w:rPr>
          <w:rFonts w:cs="David" w:hint="cs"/>
          <w:rtl/>
        </w:rPr>
        <w:tab/>
        <w:t xml:space="preserve">מי שרוצה לקיים דמוקרטיה </w:t>
      </w:r>
      <w:r w:rsidRPr="00F51FF7">
        <w:rPr>
          <w:rFonts w:cs="David"/>
          <w:rtl/>
        </w:rPr>
        <w:t>–</w:t>
      </w:r>
      <w:r w:rsidRPr="00F51FF7">
        <w:rPr>
          <w:rFonts w:cs="David" w:hint="cs"/>
          <w:rtl/>
        </w:rPr>
        <w:t xml:space="preserve"> שיעשה מה שמתבקש; מי שרוצה לעשות אחרת </w:t>
      </w:r>
      <w:r w:rsidRPr="00F51FF7">
        <w:rPr>
          <w:rFonts w:cs="David"/>
          <w:rtl/>
        </w:rPr>
        <w:t>–</w:t>
      </w:r>
      <w:r w:rsidRPr="00F51FF7">
        <w:rPr>
          <w:rFonts w:cs="David" w:hint="cs"/>
          <w:rtl/>
        </w:rPr>
        <w:t xml:space="preserve"> יעשה מה שמתבקש. אני יכול להודיע לכולם כאן: אם נהיה כאן, או לא נהיה כאן </w:t>
      </w:r>
      <w:r w:rsidRPr="00F51FF7">
        <w:rPr>
          <w:rFonts w:cs="David"/>
          <w:rtl/>
        </w:rPr>
        <w:t>–</w:t>
      </w:r>
      <w:r w:rsidRPr="00F51FF7">
        <w:rPr>
          <w:rFonts w:cs="David" w:hint="cs"/>
          <w:rtl/>
        </w:rPr>
        <w:t xml:space="preserve"> הדבר לא יהיה קל יותר אם לא נהיה כאן. לא יהיה קל לאף אחד.</w:t>
      </w:r>
    </w:p>
    <w:p w14:paraId="5548B93A" w14:textId="77777777" w:rsidR="00F51FF7" w:rsidRPr="00F51FF7" w:rsidRDefault="00F51FF7" w:rsidP="00F51FF7">
      <w:pPr>
        <w:bidi/>
        <w:jc w:val="both"/>
        <w:rPr>
          <w:rFonts w:cs="David" w:hint="cs"/>
          <w:rtl/>
        </w:rPr>
      </w:pPr>
      <w:r w:rsidRPr="00F51FF7">
        <w:rPr>
          <w:rFonts w:cs="David"/>
          <w:rtl/>
        </w:rPr>
        <w:br/>
      </w:r>
      <w:r w:rsidRPr="00F51FF7">
        <w:rPr>
          <w:rFonts w:cs="David" w:hint="cs"/>
          <w:u w:val="single"/>
          <w:rtl/>
        </w:rPr>
        <w:t>זהבה גלאון:</w:t>
      </w:r>
    </w:p>
    <w:p w14:paraId="61F6BD5C" w14:textId="77777777" w:rsidR="00F51FF7" w:rsidRPr="00F51FF7" w:rsidRDefault="00F51FF7" w:rsidP="00F51FF7">
      <w:pPr>
        <w:bidi/>
        <w:jc w:val="both"/>
        <w:rPr>
          <w:rFonts w:cs="David" w:hint="cs"/>
          <w:rtl/>
        </w:rPr>
      </w:pPr>
    </w:p>
    <w:p w14:paraId="51CB63B6" w14:textId="77777777" w:rsidR="00F51FF7" w:rsidRPr="00F51FF7" w:rsidRDefault="00F51FF7" w:rsidP="00F51FF7">
      <w:pPr>
        <w:bidi/>
        <w:jc w:val="both"/>
        <w:rPr>
          <w:rFonts w:cs="David" w:hint="cs"/>
          <w:rtl/>
        </w:rPr>
      </w:pPr>
      <w:r w:rsidRPr="00F51FF7">
        <w:rPr>
          <w:rFonts w:cs="David" w:hint="cs"/>
          <w:rtl/>
        </w:rPr>
        <w:tab/>
        <w:t>ועדת שרים לענייני חקיקה נתנה את עמדתה, גברתי?</w:t>
      </w:r>
    </w:p>
    <w:p w14:paraId="02BD2F89" w14:textId="77777777" w:rsidR="00F51FF7" w:rsidRPr="00F51FF7" w:rsidRDefault="00F51FF7" w:rsidP="00F51FF7">
      <w:pPr>
        <w:pStyle w:val="Heading5"/>
        <w:rPr>
          <w:rFonts w:hint="cs"/>
          <w:rtl/>
        </w:rPr>
      </w:pPr>
      <w:r w:rsidRPr="00F51FF7">
        <w:rPr>
          <w:rtl/>
        </w:rPr>
        <w:br/>
      </w:r>
      <w:r w:rsidRPr="00F51FF7">
        <w:rPr>
          <w:rFonts w:hint="cs"/>
          <w:u w:val="single"/>
          <w:rtl/>
        </w:rPr>
        <w:t>אביגדור יצחקי:</w:t>
      </w:r>
    </w:p>
    <w:p w14:paraId="2ED55C42" w14:textId="77777777" w:rsidR="00F51FF7" w:rsidRPr="00F51FF7" w:rsidRDefault="00F51FF7" w:rsidP="00F51FF7">
      <w:pPr>
        <w:pStyle w:val="Heading5"/>
        <w:rPr>
          <w:rFonts w:hint="cs"/>
          <w:rtl/>
        </w:rPr>
      </w:pPr>
    </w:p>
    <w:p w14:paraId="4A412060" w14:textId="77777777" w:rsidR="00F51FF7" w:rsidRPr="00F51FF7" w:rsidRDefault="00F51FF7" w:rsidP="00F51FF7">
      <w:pPr>
        <w:bidi/>
        <w:jc w:val="both"/>
        <w:rPr>
          <w:rFonts w:cs="David" w:hint="cs"/>
          <w:rtl/>
        </w:rPr>
      </w:pPr>
      <w:r w:rsidRPr="00F51FF7">
        <w:rPr>
          <w:rFonts w:cs="David" w:hint="cs"/>
          <w:rtl/>
        </w:rPr>
        <w:tab/>
        <w:t xml:space="preserve"> היא תיתן ביום ראשון, רק אחרי פטור.</w:t>
      </w:r>
    </w:p>
    <w:p w14:paraId="3F83EFE5" w14:textId="77777777" w:rsidR="00F51FF7" w:rsidRPr="00F51FF7" w:rsidRDefault="00F51FF7" w:rsidP="00F51FF7">
      <w:pPr>
        <w:bidi/>
        <w:jc w:val="both"/>
        <w:rPr>
          <w:rFonts w:cs="David" w:hint="cs"/>
          <w:rtl/>
        </w:rPr>
      </w:pPr>
      <w:r w:rsidRPr="00F51FF7">
        <w:rPr>
          <w:rFonts w:cs="David"/>
          <w:rtl/>
        </w:rPr>
        <w:br/>
      </w:r>
      <w:r w:rsidRPr="00F51FF7">
        <w:rPr>
          <w:rFonts w:cs="David" w:hint="cs"/>
          <w:u w:val="single"/>
          <w:rtl/>
        </w:rPr>
        <w:t>זהבה גלאון:</w:t>
      </w:r>
    </w:p>
    <w:p w14:paraId="4397090C" w14:textId="77777777" w:rsidR="00F51FF7" w:rsidRPr="00F51FF7" w:rsidRDefault="00F51FF7" w:rsidP="00F51FF7">
      <w:pPr>
        <w:bidi/>
        <w:jc w:val="both"/>
        <w:rPr>
          <w:rFonts w:cs="David" w:hint="cs"/>
          <w:rtl/>
        </w:rPr>
      </w:pPr>
    </w:p>
    <w:p w14:paraId="1442D792" w14:textId="77777777" w:rsidR="00F51FF7" w:rsidRPr="00F51FF7" w:rsidRDefault="00F51FF7" w:rsidP="00F51FF7">
      <w:pPr>
        <w:bidi/>
        <w:jc w:val="both"/>
        <w:rPr>
          <w:rFonts w:cs="David" w:hint="cs"/>
          <w:rtl/>
        </w:rPr>
      </w:pPr>
      <w:r w:rsidRPr="00F51FF7">
        <w:rPr>
          <w:rFonts w:cs="David" w:hint="cs"/>
          <w:rtl/>
        </w:rPr>
        <w:tab/>
        <w:t xml:space="preserve"> לא, לא. מה פתאום. </w:t>
      </w:r>
    </w:p>
    <w:p w14:paraId="6354B715" w14:textId="77777777" w:rsidR="00F51FF7" w:rsidRPr="00F51FF7" w:rsidRDefault="00F51FF7" w:rsidP="00F51FF7">
      <w:pPr>
        <w:bidi/>
        <w:jc w:val="both"/>
        <w:rPr>
          <w:rFonts w:cs="David"/>
          <w:u w:val="single"/>
          <w:rtl/>
        </w:rPr>
      </w:pPr>
      <w:r w:rsidRPr="00F51FF7">
        <w:rPr>
          <w:rFonts w:cs="David"/>
          <w:rtl/>
        </w:rPr>
        <w:br/>
      </w:r>
      <w:r w:rsidRPr="00F51FF7">
        <w:rPr>
          <w:rFonts w:cs="David"/>
          <w:u w:val="single"/>
          <w:rtl/>
        </w:rPr>
        <w:t>מוחמד ברכה:</w:t>
      </w:r>
    </w:p>
    <w:p w14:paraId="44007F90" w14:textId="77777777" w:rsidR="00F51FF7" w:rsidRPr="00F51FF7" w:rsidRDefault="00F51FF7" w:rsidP="00F51FF7">
      <w:pPr>
        <w:bidi/>
        <w:jc w:val="both"/>
        <w:rPr>
          <w:rFonts w:cs="David"/>
          <w:u w:val="single"/>
          <w:rtl/>
        </w:rPr>
      </w:pPr>
    </w:p>
    <w:p w14:paraId="622A9678" w14:textId="77777777" w:rsidR="00F51FF7" w:rsidRPr="00F51FF7" w:rsidRDefault="00F51FF7" w:rsidP="00F51FF7">
      <w:pPr>
        <w:bidi/>
        <w:jc w:val="both"/>
        <w:rPr>
          <w:rFonts w:cs="David" w:hint="cs"/>
          <w:rtl/>
        </w:rPr>
      </w:pPr>
      <w:r w:rsidRPr="00F51FF7">
        <w:rPr>
          <w:rFonts w:cs="David"/>
          <w:rtl/>
        </w:rPr>
        <w:tab/>
      </w:r>
      <w:r w:rsidRPr="00F51FF7">
        <w:rPr>
          <w:rFonts w:cs="David" w:hint="cs"/>
          <w:rtl/>
        </w:rPr>
        <w:t xml:space="preserve">חבר הכנסת יצחקי, מי שחושב שהוא עושה טובה לאזרחים הערבים שהם נמצאים פה </w:t>
      </w:r>
      <w:r w:rsidRPr="00F51FF7">
        <w:rPr>
          <w:rFonts w:cs="David"/>
          <w:rtl/>
        </w:rPr>
        <w:t>–</w:t>
      </w:r>
      <w:r w:rsidRPr="00F51FF7">
        <w:rPr>
          <w:rFonts w:cs="David" w:hint="cs"/>
          <w:rtl/>
        </w:rPr>
        <w:t xml:space="preserve"> הוא טועה. אני אומר לכם: האזרחים הערבים, כציבור מופלה, עושה טובה למדינת ישראל שהוא יושב כאן בכלל. </w:t>
      </w:r>
    </w:p>
    <w:p w14:paraId="16DB6DA9" w14:textId="77777777" w:rsidR="00F51FF7" w:rsidRPr="00F51FF7" w:rsidRDefault="00F51FF7" w:rsidP="00F51FF7">
      <w:pPr>
        <w:pStyle w:val="Heading5"/>
        <w:rPr>
          <w:rFonts w:hint="cs"/>
          <w:rtl/>
        </w:rPr>
      </w:pPr>
      <w:r w:rsidRPr="00F51FF7">
        <w:rPr>
          <w:rtl/>
        </w:rPr>
        <w:br/>
      </w:r>
      <w:r w:rsidRPr="00F51FF7">
        <w:rPr>
          <w:rFonts w:hint="cs"/>
          <w:u w:val="single"/>
          <w:rtl/>
        </w:rPr>
        <w:t>אסתרינה טרטמן:</w:t>
      </w:r>
    </w:p>
    <w:p w14:paraId="7B0AADBB" w14:textId="77777777" w:rsidR="00F51FF7" w:rsidRPr="00F51FF7" w:rsidRDefault="00F51FF7" w:rsidP="00F51FF7">
      <w:pPr>
        <w:bidi/>
        <w:jc w:val="both"/>
        <w:rPr>
          <w:rFonts w:cs="David" w:hint="cs"/>
          <w:rtl/>
        </w:rPr>
      </w:pPr>
    </w:p>
    <w:p w14:paraId="63B7C7C2" w14:textId="77777777" w:rsidR="00F51FF7" w:rsidRPr="00F51FF7" w:rsidRDefault="00F51FF7" w:rsidP="00F51FF7">
      <w:pPr>
        <w:bidi/>
        <w:jc w:val="both"/>
        <w:rPr>
          <w:rFonts w:cs="David" w:hint="cs"/>
          <w:rtl/>
        </w:rPr>
      </w:pPr>
      <w:r w:rsidRPr="00F51FF7">
        <w:rPr>
          <w:rFonts w:cs="David" w:hint="cs"/>
          <w:rtl/>
        </w:rPr>
        <w:tab/>
        <w:t>למה הערבים מרגישים שזה נגדם? - - - תקראו את החוק, תקראו את החוק.</w:t>
      </w:r>
    </w:p>
    <w:p w14:paraId="1C773BD0" w14:textId="77777777" w:rsidR="00F51FF7" w:rsidRPr="00F51FF7" w:rsidRDefault="00F51FF7" w:rsidP="00F51FF7">
      <w:pPr>
        <w:bidi/>
        <w:jc w:val="both"/>
        <w:rPr>
          <w:rFonts w:cs="David"/>
          <w:u w:val="single"/>
          <w:rtl/>
        </w:rPr>
      </w:pPr>
      <w:r w:rsidRPr="00F51FF7">
        <w:rPr>
          <w:rFonts w:cs="David" w:hint="cs"/>
          <w:rtl/>
        </w:rPr>
        <w:tab/>
      </w:r>
      <w:r w:rsidRPr="00F51FF7">
        <w:rPr>
          <w:rFonts w:cs="David"/>
          <w:rtl/>
        </w:rPr>
        <w:br/>
      </w:r>
      <w:r w:rsidRPr="00F51FF7">
        <w:rPr>
          <w:rFonts w:cs="David"/>
          <w:u w:val="single"/>
          <w:rtl/>
        </w:rPr>
        <w:t>מוחמד ברכה:</w:t>
      </w:r>
    </w:p>
    <w:p w14:paraId="253E6857" w14:textId="77777777" w:rsidR="00F51FF7" w:rsidRPr="00F51FF7" w:rsidRDefault="00F51FF7" w:rsidP="00F51FF7">
      <w:pPr>
        <w:bidi/>
        <w:jc w:val="both"/>
        <w:rPr>
          <w:rFonts w:cs="David"/>
          <w:u w:val="single"/>
          <w:rtl/>
        </w:rPr>
      </w:pPr>
    </w:p>
    <w:p w14:paraId="663599E9" w14:textId="77777777" w:rsidR="00F51FF7" w:rsidRPr="00F51FF7" w:rsidRDefault="00F51FF7" w:rsidP="00F51FF7">
      <w:pPr>
        <w:bidi/>
        <w:jc w:val="both"/>
        <w:rPr>
          <w:rFonts w:cs="David" w:hint="cs"/>
          <w:rtl/>
        </w:rPr>
      </w:pPr>
      <w:r w:rsidRPr="00F51FF7">
        <w:rPr>
          <w:rFonts w:cs="David"/>
          <w:rtl/>
        </w:rPr>
        <w:tab/>
      </w:r>
      <w:r w:rsidRPr="00F51FF7">
        <w:rPr>
          <w:rFonts w:cs="David" w:hint="cs"/>
          <w:rtl/>
        </w:rPr>
        <w:t>עושים לכם טובה שיושבים כאן. מראים כאן כאילו מראית-עין של דמוקרטיה.</w:t>
      </w:r>
    </w:p>
    <w:p w14:paraId="315E6459" w14:textId="77777777" w:rsidR="00F51FF7" w:rsidRPr="00F51FF7" w:rsidRDefault="00F51FF7" w:rsidP="00F51FF7">
      <w:pPr>
        <w:bidi/>
        <w:jc w:val="both"/>
        <w:rPr>
          <w:rFonts w:cs="David" w:hint="cs"/>
          <w:rtl/>
        </w:rPr>
      </w:pPr>
      <w:r w:rsidRPr="00F51FF7">
        <w:rPr>
          <w:rFonts w:cs="David"/>
          <w:rtl/>
        </w:rPr>
        <w:br/>
      </w:r>
      <w:r w:rsidRPr="00F51FF7">
        <w:rPr>
          <w:rFonts w:cs="David" w:hint="cs"/>
          <w:u w:val="single"/>
          <w:rtl/>
        </w:rPr>
        <w:t>קריאות:</w:t>
      </w:r>
    </w:p>
    <w:p w14:paraId="0D3C88F8" w14:textId="77777777" w:rsidR="00F51FF7" w:rsidRPr="00F51FF7" w:rsidRDefault="00F51FF7" w:rsidP="00F51FF7">
      <w:pPr>
        <w:bidi/>
        <w:jc w:val="both"/>
        <w:rPr>
          <w:rFonts w:cs="David" w:hint="cs"/>
          <w:rtl/>
        </w:rPr>
      </w:pPr>
    </w:p>
    <w:p w14:paraId="665F5561" w14:textId="77777777" w:rsidR="00F51FF7" w:rsidRPr="00F51FF7" w:rsidRDefault="00F51FF7" w:rsidP="00F51FF7">
      <w:pPr>
        <w:bidi/>
        <w:jc w:val="both"/>
        <w:rPr>
          <w:rFonts w:cs="David" w:hint="cs"/>
          <w:rtl/>
        </w:rPr>
      </w:pPr>
      <w:r w:rsidRPr="00F51FF7">
        <w:rPr>
          <w:rFonts w:cs="David" w:hint="cs"/>
          <w:rtl/>
        </w:rPr>
        <w:tab/>
        <w:t>- - -</w:t>
      </w:r>
    </w:p>
    <w:p w14:paraId="725B486C" w14:textId="77777777" w:rsidR="00F51FF7" w:rsidRPr="00F51FF7" w:rsidRDefault="00F51FF7" w:rsidP="00F51FF7">
      <w:pPr>
        <w:bidi/>
        <w:jc w:val="both"/>
        <w:rPr>
          <w:rFonts w:cs="David" w:hint="cs"/>
          <w:rtl/>
        </w:rPr>
      </w:pPr>
      <w:r w:rsidRPr="00F51FF7">
        <w:rPr>
          <w:rFonts w:cs="David"/>
          <w:rtl/>
        </w:rPr>
        <w:br/>
      </w:r>
      <w:r w:rsidRPr="00F51FF7">
        <w:rPr>
          <w:rFonts w:cs="David" w:hint="cs"/>
          <w:u w:val="single"/>
          <w:rtl/>
        </w:rPr>
        <w:t>זהבה גלאון:</w:t>
      </w:r>
    </w:p>
    <w:p w14:paraId="32F63D70" w14:textId="77777777" w:rsidR="00F51FF7" w:rsidRPr="00F51FF7" w:rsidRDefault="00F51FF7" w:rsidP="00F51FF7">
      <w:pPr>
        <w:bidi/>
        <w:jc w:val="both"/>
        <w:rPr>
          <w:rFonts w:cs="David" w:hint="cs"/>
          <w:rtl/>
        </w:rPr>
      </w:pPr>
    </w:p>
    <w:p w14:paraId="2B9FC23D" w14:textId="77777777" w:rsidR="00F51FF7" w:rsidRPr="00F51FF7" w:rsidRDefault="00F51FF7" w:rsidP="00F51FF7">
      <w:pPr>
        <w:bidi/>
        <w:jc w:val="both"/>
        <w:rPr>
          <w:rFonts w:cs="David" w:hint="cs"/>
          <w:rtl/>
        </w:rPr>
      </w:pPr>
      <w:r w:rsidRPr="00F51FF7">
        <w:rPr>
          <w:rFonts w:cs="David" w:hint="cs"/>
          <w:rtl/>
        </w:rPr>
        <w:tab/>
        <w:t>האם יש נציג לוועדת שרים לענייני חקיקה? גברתי, אני רוצה לדעת אם יש נציג לממשלה. צריך לשבת פה נציג הממשלה.</w:t>
      </w:r>
    </w:p>
    <w:p w14:paraId="2AEB5BC1" w14:textId="77777777" w:rsidR="00F51FF7" w:rsidRPr="00F51FF7" w:rsidRDefault="00F51FF7" w:rsidP="00F51FF7">
      <w:pPr>
        <w:bidi/>
        <w:jc w:val="both"/>
        <w:rPr>
          <w:rFonts w:cs="David"/>
          <w:u w:val="single"/>
          <w:rtl/>
        </w:rPr>
      </w:pPr>
      <w:r w:rsidRPr="00F51FF7">
        <w:rPr>
          <w:rFonts w:cs="David"/>
          <w:rtl/>
        </w:rPr>
        <w:br/>
      </w:r>
      <w:r w:rsidRPr="00F51FF7">
        <w:rPr>
          <w:rFonts w:cs="David"/>
          <w:u w:val="single"/>
          <w:rtl/>
        </w:rPr>
        <w:t>מוחמד ברכה:</w:t>
      </w:r>
    </w:p>
    <w:p w14:paraId="222BBA6E" w14:textId="77777777" w:rsidR="00F51FF7" w:rsidRPr="00F51FF7" w:rsidRDefault="00F51FF7" w:rsidP="00F51FF7">
      <w:pPr>
        <w:bidi/>
        <w:jc w:val="both"/>
        <w:rPr>
          <w:rFonts w:cs="David"/>
          <w:u w:val="single"/>
          <w:rtl/>
        </w:rPr>
      </w:pPr>
    </w:p>
    <w:p w14:paraId="029BD419" w14:textId="77777777" w:rsidR="00F51FF7" w:rsidRPr="00F51FF7" w:rsidRDefault="00F51FF7" w:rsidP="00F51FF7">
      <w:pPr>
        <w:bidi/>
        <w:jc w:val="both"/>
        <w:rPr>
          <w:rFonts w:cs="David" w:hint="cs"/>
          <w:rtl/>
        </w:rPr>
      </w:pPr>
      <w:r w:rsidRPr="00F51FF7">
        <w:rPr>
          <w:rFonts w:cs="David"/>
          <w:rtl/>
        </w:rPr>
        <w:tab/>
      </w:r>
      <w:r w:rsidRPr="00F51FF7">
        <w:rPr>
          <w:rFonts w:cs="David" w:hint="cs"/>
          <w:rtl/>
        </w:rPr>
        <w:t xml:space="preserve">- - -   העברת חוקי אפרטהייד, ותביאו הכל בבת-אחת. חוקה חדשה לישראל. </w:t>
      </w:r>
    </w:p>
    <w:p w14:paraId="2F247729" w14:textId="77777777" w:rsidR="00F51FF7" w:rsidRPr="00F51FF7" w:rsidRDefault="00F51FF7" w:rsidP="00F51FF7">
      <w:pPr>
        <w:bidi/>
        <w:jc w:val="both"/>
        <w:rPr>
          <w:rFonts w:cs="David" w:hint="cs"/>
          <w:rtl/>
        </w:rPr>
      </w:pPr>
      <w:r w:rsidRPr="00F51FF7">
        <w:rPr>
          <w:rFonts w:cs="David"/>
          <w:rtl/>
        </w:rPr>
        <w:br/>
      </w:r>
      <w:r w:rsidRPr="00F51FF7">
        <w:rPr>
          <w:rFonts w:cs="David" w:hint="cs"/>
          <w:u w:val="single"/>
          <w:rtl/>
        </w:rPr>
        <w:t>היו</w:t>
      </w:r>
      <w:r w:rsidRPr="00F51FF7">
        <w:rPr>
          <w:rFonts w:cs="David"/>
          <w:u w:val="single"/>
          <w:rtl/>
        </w:rPr>
        <w:t>"</w:t>
      </w:r>
      <w:r w:rsidRPr="00F51FF7">
        <w:rPr>
          <w:rFonts w:cs="David" w:hint="cs"/>
          <w:u w:val="single"/>
          <w:rtl/>
        </w:rPr>
        <w:t>ר רוחמה אברהם:</w:t>
      </w:r>
    </w:p>
    <w:p w14:paraId="24FC1C97" w14:textId="77777777" w:rsidR="00F51FF7" w:rsidRPr="00F51FF7" w:rsidRDefault="00F51FF7" w:rsidP="00F51FF7">
      <w:pPr>
        <w:bidi/>
        <w:jc w:val="both"/>
        <w:rPr>
          <w:rFonts w:cs="David" w:hint="cs"/>
          <w:rtl/>
        </w:rPr>
      </w:pPr>
    </w:p>
    <w:p w14:paraId="76E19C47" w14:textId="77777777" w:rsidR="00F51FF7" w:rsidRPr="00F51FF7" w:rsidRDefault="00F51FF7" w:rsidP="00F51FF7">
      <w:pPr>
        <w:bidi/>
        <w:jc w:val="both"/>
        <w:rPr>
          <w:rFonts w:cs="David" w:hint="cs"/>
          <w:rtl/>
        </w:rPr>
      </w:pPr>
      <w:r w:rsidRPr="00F51FF7">
        <w:rPr>
          <w:rFonts w:cs="David" w:hint="cs"/>
          <w:rtl/>
        </w:rPr>
        <w:tab/>
        <w:t xml:space="preserve">חברת הכנסת גלאון העלתה פה שאלה </w:t>
      </w:r>
      <w:r w:rsidRPr="00F51FF7">
        <w:rPr>
          <w:rFonts w:cs="David"/>
          <w:rtl/>
        </w:rPr>
        <w:t>–</w:t>
      </w:r>
      <w:r w:rsidRPr="00F51FF7">
        <w:rPr>
          <w:rFonts w:cs="David" w:hint="cs"/>
          <w:rtl/>
        </w:rPr>
        <w:t xml:space="preserve"> האם הצעת החוק עברה את ועדת השרים. לפי התקנון, הצעת חוק שחבר כנסת מבקש עבורה פטור מחובת הנחה, לא חייבת לעבור דרך ועדת השרים, וגברתי יודעת </w:t>
      </w:r>
      <w:r w:rsidRPr="00F51FF7">
        <w:rPr>
          <w:rFonts w:cs="David"/>
          <w:rtl/>
        </w:rPr>
        <w:t>–</w:t>
      </w:r>
      <w:r w:rsidRPr="00F51FF7">
        <w:rPr>
          <w:rFonts w:cs="David" w:hint="cs"/>
          <w:rtl/>
        </w:rPr>
        <w:t xml:space="preserve"> כחברת כנסת ותיקה מבין כולנו </w:t>
      </w:r>
      <w:r w:rsidRPr="00F51FF7">
        <w:rPr>
          <w:rFonts w:cs="David"/>
          <w:rtl/>
        </w:rPr>
        <w:t>–</w:t>
      </w:r>
      <w:r w:rsidRPr="00F51FF7">
        <w:rPr>
          <w:rFonts w:cs="David" w:hint="cs"/>
          <w:rtl/>
        </w:rPr>
        <w:t xml:space="preserve"> שהיא לא חייבת לתת את דעתה, על אחת כמה וכמה כשיש פה עיקרון של הפרדת רשויות. </w:t>
      </w:r>
    </w:p>
    <w:p w14:paraId="48353E50" w14:textId="77777777" w:rsidR="00F51FF7" w:rsidRPr="00F51FF7" w:rsidRDefault="00F51FF7" w:rsidP="00F51FF7">
      <w:pPr>
        <w:bidi/>
        <w:jc w:val="both"/>
        <w:rPr>
          <w:rFonts w:cs="David" w:hint="cs"/>
          <w:rtl/>
        </w:rPr>
      </w:pPr>
      <w:r w:rsidRPr="00F51FF7">
        <w:rPr>
          <w:rFonts w:cs="David"/>
          <w:rtl/>
        </w:rPr>
        <w:br/>
      </w:r>
      <w:r w:rsidRPr="00F51FF7">
        <w:rPr>
          <w:rFonts w:cs="David" w:hint="cs"/>
          <w:u w:val="single"/>
          <w:rtl/>
        </w:rPr>
        <w:t>זהבה גלאון:</w:t>
      </w:r>
    </w:p>
    <w:p w14:paraId="3DA459E8" w14:textId="77777777" w:rsidR="00F51FF7" w:rsidRPr="00F51FF7" w:rsidRDefault="00F51FF7" w:rsidP="00F51FF7">
      <w:pPr>
        <w:bidi/>
        <w:jc w:val="both"/>
        <w:rPr>
          <w:rFonts w:cs="David" w:hint="cs"/>
          <w:rtl/>
        </w:rPr>
      </w:pPr>
    </w:p>
    <w:p w14:paraId="6519E0C3" w14:textId="77777777" w:rsidR="00F51FF7" w:rsidRPr="00F51FF7" w:rsidRDefault="00F51FF7" w:rsidP="00F51FF7">
      <w:pPr>
        <w:bidi/>
        <w:jc w:val="both"/>
        <w:rPr>
          <w:rFonts w:cs="David" w:hint="cs"/>
          <w:rtl/>
        </w:rPr>
      </w:pPr>
      <w:r w:rsidRPr="00F51FF7">
        <w:rPr>
          <w:rFonts w:cs="David" w:hint="cs"/>
          <w:rtl/>
        </w:rPr>
        <w:tab/>
        <w:t xml:space="preserve"> מי כמוך יודע שבכל ישיבה יש כאן עמדה </w:t>
      </w:r>
      <w:r w:rsidRPr="00F51FF7">
        <w:rPr>
          <w:rFonts w:cs="David"/>
          <w:rtl/>
        </w:rPr>
        <w:t>–</w:t>
      </w:r>
      <w:r w:rsidRPr="00F51FF7">
        <w:rPr>
          <w:rFonts w:cs="David" w:hint="cs"/>
          <w:rtl/>
        </w:rPr>
        <w:t xml:space="preserve"> בעיקר בסוגיות רגישות </w:t>
      </w:r>
      <w:r w:rsidRPr="00F51FF7">
        <w:rPr>
          <w:rFonts w:cs="David"/>
          <w:rtl/>
        </w:rPr>
        <w:t>–</w:t>
      </w:r>
      <w:r w:rsidRPr="00F51FF7">
        <w:rPr>
          <w:rFonts w:cs="David" w:hint="cs"/>
          <w:rtl/>
        </w:rPr>
        <w:t xml:space="preserve"> היתה צריכה להיות כאן עמדת ממשלה.</w:t>
      </w:r>
    </w:p>
    <w:p w14:paraId="2CD07D9F" w14:textId="77777777" w:rsidR="00F51FF7" w:rsidRPr="00F51FF7" w:rsidRDefault="00F51FF7" w:rsidP="00F51FF7">
      <w:pPr>
        <w:bidi/>
        <w:jc w:val="both"/>
        <w:rPr>
          <w:rFonts w:cs="David" w:hint="cs"/>
          <w:rtl/>
        </w:rPr>
      </w:pPr>
    </w:p>
    <w:p w14:paraId="556FFC00" w14:textId="77777777" w:rsidR="00F51FF7" w:rsidRPr="00F51FF7" w:rsidRDefault="00F51FF7" w:rsidP="00F51FF7">
      <w:pPr>
        <w:bidi/>
        <w:jc w:val="both"/>
        <w:rPr>
          <w:rFonts w:cs="David" w:hint="cs"/>
          <w:rtl/>
        </w:rPr>
      </w:pPr>
      <w:r w:rsidRPr="00F51FF7">
        <w:rPr>
          <w:rFonts w:cs="David" w:hint="cs"/>
          <w:rtl/>
        </w:rPr>
        <w:tab/>
        <w:t xml:space="preserve">אני רוצה לדעת מה עמדת הממשלה על חוק שהוא חוק סופר גזעני, במוצהר. </w:t>
      </w:r>
    </w:p>
    <w:p w14:paraId="44237187" w14:textId="77777777" w:rsidR="00F51FF7" w:rsidRPr="00F51FF7" w:rsidRDefault="00F51FF7" w:rsidP="00F51FF7">
      <w:pPr>
        <w:pStyle w:val="Heading5"/>
        <w:rPr>
          <w:rFonts w:hint="cs"/>
          <w:rtl/>
        </w:rPr>
      </w:pPr>
      <w:r w:rsidRPr="00F51FF7">
        <w:rPr>
          <w:rtl/>
        </w:rPr>
        <w:br/>
      </w:r>
      <w:r w:rsidRPr="00F51FF7">
        <w:rPr>
          <w:rFonts w:hint="cs"/>
          <w:u w:val="single"/>
          <w:rtl/>
        </w:rPr>
        <w:t>אביגדור יצחקי:</w:t>
      </w:r>
    </w:p>
    <w:p w14:paraId="1EC7269B" w14:textId="77777777" w:rsidR="00F51FF7" w:rsidRPr="00F51FF7" w:rsidRDefault="00F51FF7" w:rsidP="00F51FF7">
      <w:pPr>
        <w:pStyle w:val="Heading5"/>
        <w:rPr>
          <w:rFonts w:hint="cs"/>
          <w:rtl/>
        </w:rPr>
      </w:pPr>
    </w:p>
    <w:p w14:paraId="5920C4A0" w14:textId="77777777" w:rsidR="00F51FF7" w:rsidRPr="00F51FF7" w:rsidRDefault="00F51FF7" w:rsidP="00F51FF7">
      <w:pPr>
        <w:bidi/>
        <w:jc w:val="both"/>
        <w:rPr>
          <w:rFonts w:cs="David" w:hint="cs"/>
          <w:rtl/>
        </w:rPr>
      </w:pPr>
      <w:r w:rsidRPr="00F51FF7">
        <w:rPr>
          <w:rFonts w:cs="David" w:hint="cs"/>
          <w:rtl/>
        </w:rPr>
        <w:tab/>
        <w:t xml:space="preserve"> עמדת הממשלה תבוא ביום ראשון. </w:t>
      </w:r>
    </w:p>
    <w:p w14:paraId="5924106E" w14:textId="77777777" w:rsidR="00F51FF7" w:rsidRPr="00F51FF7" w:rsidRDefault="00F51FF7" w:rsidP="00F51FF7">
      <w:pPr>
        <w:bidi/>
        <w:jc w:val="both"/>
        <w:rPr>
          <w:rFonts w:cs="David" w:hint="cs"/>
          <w:rtl/>
        </w:rPr>
      </w:pPr>
      <w:r w:rsidRPr="00F51FF7">
        <w:rPr>
          <w:rFonts w:cs="David"/>
          <w:rtl/>
        </w:rPr>
        <w:br/>
      </w:r>
      <w:r w:rsidRPr="00F51FF7">
        <w:rPr>
          <w:rFonts w:cs="David" w:hint="cs"/>
          <w:u w:val="single"/>
          <w:rtl/>
        </w:rPr>
        <w:t>קריאות:</w:t>
      </w:r>
    </w:p>
    <w:p w14:paraId="579731CA" w14:textId="77777777" w:rsidR="00F51FF7" w:rsidRPr="00F51FF7" w:rsidRDefault="00F51FF7" w:rsidP="00F51FF7">
      <w:pPr>
        <w:bidi/>
        <w:jc w:val="both"/>
        <w:rPr>
          <w:rFonts w:cs="David" w:hint="cs"/>
          <w:rtl/>
        </w:rPr>
      </w:pPr>
    </w:p>
    <w:p w14:paraId="5E5DE673" w14:textId="77777777" w:rsidR="00F51FF7" w:rsidRPr="00F51FF7" w:rsidRDefault="00F51FF7" w:rsidP="00F51FF7">
      <w:pPr>
        <w:bidi/>
        <w:jc w:val="both"/>
        <w:rPr>
          <w:rFonts w:cs="David" w:hint="cs"/>
          <w:rtl/>
        </w:rPr>
      </w:pPr>
      <w:r w:rsidRPr="00F51FF7">
        <w:rPr>
          <w:rFonts w:cs="David" w:hint="cs"/>
          <w:rtl/>
        </w:rPr>
        <w:tab/>
        <w:t>- - -</w:t>
      </w:r>
    </w:p>
    <w:p w14:paraId="535EC256" w14:textId="77777777" w:rsidR="00F51FF7" w:rsidRPr="00F51FF7" w:rsidRDefault="00F51FF7" w:rsidP="00F51FF7">
      <w:pPr>
        <w:bidi/>
        <w:jc w:val="both"/>
        <w:rPr>
          <w:rFonts w:cs="David" w:hint="cs"/>
          <w:rtl/>
        </w:rPr>
      </w:pPr>
      <w:r w:rsidRPr="00F51FF7">
        <w:rPr>
          <w:rFonts w:cs="David"/>
          <w:rtl/>
        </w:rPr>
        <w:br/>
      </w:r>
      <w:r w:rsidRPr="00F51FF7">
        <w:rPr>
          <w:rFonts w:cs="David" w:hint="cs"/>
          <w:u w:val="single"/>
          <w:rtl/>
        </w:rPr>
        <w:t>נסים זאב:</w:t>
      </w:r>
    </w:p>
    <w:p w14:paraId="7552410B" w14:textId="77777777" w:rsidR="00F51FF7" w:rsidRPr="00F51FF7" w:rsidRDefault="00F51FF7" w:rsidP="00F51FF7">
      <w:pPr>
        <w:bidi/>
        <w:jc w:val="both"/>
        <w:rPr>
          <w:rFonts w:cs="David" w:hint="cs"/>
          <w:rtl/>
        </w:rPr>
      </w:pPr>
    </w:p>
    <w:p w14:paraId="6F964119" w14:textId="77777777" w:rsidR="00F51FF7" w:rsidRPr="00F51FF7" w:rsidRDefault="00F51FF7" w:rsidP="00F51FF7">
      <w:pPr>
        <w:bidi/>
        <w:jc w:val="both"/>
        <w:rPr>
          <w:rFonts w:cs="David" w:hint="cs"/>
          <w:rtl/>
        </w:rPr>
      </w:pPr>
      <w:r w:rsidRPr="00F51FF7">
        <w:rPr>
          <w:rFonts w:cs="David" w:hint="cs"/>
          <w:rtl/>
        </w:rPr>
        <w:tab/>
        <w:t xml:space="preserve"> אני מניח שזה לא יעבור בוועדת השרים. </w:t>
      </w:r>
    </w:p>
    <w:p w14:paraId="724C50E4" w14:textId="77777777" w:rsidR="00F51FF7" w:rsidRPr="00F51FF7" w:rsidRDefault="00F51FF7" w:rsidP="00F51FF7">
      <w:pPr>
        <w:bidi/>
        <w:jc w:val="both"/>
        <w:rPr>
          <w:rFonts w:cs="David" w:hint="cs"/>
          <w:rtl/>
        </w:rPr>
      </w:pPr>
      <w:r w:rsidRPr="00F51FF7">
        <w:rPr>
          <w:rFonts w:cs="David"/>
          <w:rtl/>
        </w:rPr>
        <w:br/>
      </w:r>
      <w:r w:rsidRPr="00F51FF7">
        <w:rPr>
          <w:rFonts w:cs="David" w:hint="cs"/>
          <w:u w:val="single"/>
          <w:rtl/>
        </w:rPr>
        <w:t>היו</w:t>
      </w:r>
      <w:r w:rsidRPr="00F51FF7">
        <w:rPr>
          <w:rFonts w:cs="David"/>
          <w:u w:val="single"/>
          <w:rtl/>
        </w:rPr>
        <w:t>"</w:t>
      </w:r>
      <w:r w:rsidRPr="00F51FF7">
        <w:rPr>
          <w:rFonts w:cs="David" w:hint="cs"/>
          <w:u w:val="single"/>
          <w:rtl/>
        </w:rPr>
        <w:t>ר רוחמה אברהם:</w:t>
      </w:r>
    </w:p>
    <w:p w14:paraId="74C841EC" w14:textId="77777777" w:rsidR="00F51FF7" w:rsidRPr="00F51FF7" w:rsidRDefault="00F51FF7" w:rsidP="00F51FF7">
      <w:pPr>
        <w:bidi/>
        <w:jc w:val="both"/>
        <w:rPr>
          <w:rFonts w:cs="David" w:hint="cs"/>
          <w:rtl/>
        </w:rPr>
      </w:pPr>
    </w:p>
    <w:p w14:paraId="4195E7C1" w14:textId="77777777" w:rsidR="00F51FF7" w:rsidRPr="00F51FF7" w:rsidRDefault="00F51FF7" w:rsidP="00F51FF7">
      <w:pPr>
        <w:bidi/>
        <w:jc w:val="both"/>
        <w:rPr>
          <w:rFonts w:cs="David" w:hint="cs"/>
          <w:rtl/>
        </w:rPr>
      </w:pPr>
      <w:r w:rsidRPr="00F51FF7">
        <w:rPr>
          <w:rFonts w:cs="David" w:hint="cs"/>
          <w:rtl/>
        </w:rPr>
        <w:tab/>
        <w:t>חברת הכנסת גלאון, הממשלה לא חייבת לגבש עמדה בעניין הזה.</w:t>
      </w:r>
    </w:p>
    <w:p w14:paraId="2EE8BC0B" w14:textId="77777777" w:rsidR="00F51FF7" w:rsidRPr="00F51FF7" w:rsidRDefault="00F51FF7" w:rsidP="00F51FF7">
      <w:pPr>
        <w:pStyle w:val="Heading5"/>
        <w:rPr>
          <w:rFonts w:hint="cs"/>
          <w:rtl/>
        </w:rPr>
      </w:pPr>
      <w:r w:rsidRPr="00F51FF7">
        <w:rPr>
          <w:rtl/>
        </w:rPr>
        <w:br/>
      </w:r>
      <w:r w:rsidRPr="00F51FF7">
        <w:rPr>
          <w:rFonts w:hint="cs"/>
          <w:u w:val="single"/>
          <w:rtl/>
        </w:rPr>
        <w:t>נאדיה חילו:</w:t>
      </w:r>
    </w:p>
    <w:p w14:paraId="3182BF2C" w14:textId="77777777" w:rsidR="00F51FF7" w:rsidRPr="00F51FF7" w:rsidRDefault="00F51FF7" w:rsidP="00F51FF7">
      <w:pPr>
        <w:pStyle w:val="Heading5"/>
        <w:rPr>
          <w:rFonts w:hint="cs"/>
          <w:rtl/>
        </w:rPr>
      </w:pPr>
    </w:p>
    <w:p w14:paraId="7FECD844" w14:textId="77777777" w:rsidR="00F51FF7" w:rsidRPr="00F51FF7" w:rsidRDefault="00F51FF7" w:rsidP="00F51FF7">
      <w:pPr>
        <w:bidi/>
        <w:jc w:val="both"/>
        <w:rPr>
          <w:rFonts w:cs="David" w:hint="cs"/>
          <w:rtl/>
        </w:rPr>
      </w:pPr>
      <w:r w:rsidRPr="00F51FF7">
        <w:rPr>
          <w:rFonts w:cs="David" w:hint="cs"/>
          <w:rtl/>
        </w:rPr>
        <w:tab/>
        <w:t xml:space="preserve"> זה לא יעבור בוועדת שרים. חבל, חבל, כדאי לדחות את זה.</w:t>
      </w:r>
    </w:p>
    <w:p w14:paraId="3C31AE60" w14:textId="77777777" w:rsidR="00F51FF7" w:rsidRPr="00F51FF7" w:rsidRDefault="00F51FF7" w:rsidP="00F51FF7">
      <w:pPr>
        <w:bidi/>
        <w:jc w:val="both"/>
        <w:rPr>
          <w:rFonts w:cs="David"/>
          <w:rtl/>
        </w:rPr>
      </w:pPr>
      <w:r w:rsidRPr="00F51FF7">
        <w:rPr>
          <w:rFonts w:cs="David"/>
          <w:rtl/>
        </w:rPr>
        <w:br/>
      </w:r>
      <w:r w:rsidRPr="00F51FF7">
        <w:rPr>
          <w:rFonts w:cs="David" w:hint="eastAsia"/>
          <w:u w:val="single"/>
          <w:rtl/>
        </w:rPr>
        <w:t>אורי</w:t>
      </w:r>
      <w:r w:rsidRPr="00F51FF7">
        <w:rPr>
          <w:rFonts w:cs="David"/>
          <w:u w:val="single"/>
          <w:rtl/>
        </w:rPr>
        <w:t xml:space="preserve"> אריאל:</w:t>
      </w:r>
    </w:p>
    <w:p w14:paraId="58FB7483" w14:textId="77777777" w:rsidR="00F51FF7" w:rsidRPr="00F51FF7" w:rsidRDefault="00F51FF7" w:rsidP="00F51FF7">
      <w:pPr>
        <w:bidi/>
        <w:jc w:val="both"/>
        <w:rPr>
          <w:rFonts w:cs="David"/>
          <w:rtl/>
        </w:rPr>
      </w:pPr>
    </w:p>
    <w:p w14:paraId="41B1A50C" w14:textId="77777777" w:rsidR="00F51FF7" w:rsidRPr="00F51FF7" w:rsidRDefault="00F51FF7" w:rsidP="00F51FF7">
      <w:pPr>
        <w:bidi/>
        <w:jc w:val="both"/>
        <w:rPr>
          <w:rFonts w:cs="David" w:hint="cs"/>
          <w:rtl/>
        </w:rPr>
      </w:pPr>
      <w:r w:rsidRPr="00F51FF7">
        <w:rPr>
          <w:rFonts w:cs="David"/>
          <w:rtl/>
        </w:rPr>
        <w:tab/>
      </w:r>
      <w:r w:rsidRPr="00F51FF7">
        <w:rPr>
          <w:rFonts w:cs="David" w:hint="cs"/>
          <w:rtl/>
        </w:rPr>
        <w:t xml:space="preserve">תודה, גברתי היושבת-ראש. אכן, מדינת ישראל, לחוקיה, מפלה לטובה את היהודים. זה חידוש למישהו? מישהו לא קרא את חוק השבות, למשל? יש בעניין בעיה, יש הצעה לבטל את זה, חבר הכנסת ברכה </w:t>
      </w:r>
      <w:r w:rsidRPr="00F51FF7">
        <w:rPr>
          <w:rFonts w:cs="David"/>
          <w:rtl/>
        </w:rPr>
        <w:t>–</w:t>
      </w:r>
      <w:r w:rsidRPr="00F51FF7">
        <w:rPr>
          <w:rFonts w:cs="David" w:hint="cs"/>
          <w:rtl/>
        </w:rPr>
        <w:t xml:space="preserve"> אני חושב שלא. אם אתה רוצה </w:t>
      </w:r>
      <w:r w:rsidRPr="00F51FF7">
        <w:rPr>
          <w:rFonts w:cs="David"/>
          <w:rtl/>
        </w:rPr>
        <w:t>–</w:t>
      </w:r>
      <w:r w:rsidRPr="00F51FF7">
        <w:rPr>
          <w:rFonts w:cs="David" w:hint="cs"/>
          <w:rtl/>
        </w:rPr>
        <w:t xml:space="preserve"> תציע, זה יעלה לדיון, למרות שזאת מדינה יהודית, ומי שרוצה דמוקרטית.</w:t>
      </w:r>
    </w:p>
    <w:p w14:paraId="5715A6EF" w14:textId="77777777" w:rsidR="00F51FF7" w:rsidRPr="00F51FF7" w:rsidRDefault="00F51FF7" w:rsidP="00F51FF7">
      <w:pPr>
        <w:bidi/>
        <w:jc w:val="both"/>
        <w:rPr>
          <w:rFonts w:cs="David" w:hint="cs"/>
          <w:rtl/>
        </w:rPr>
      </w:pPr>
    </w:p>
    <w:p w14:paraId="74B1F60A" w14:textId="77777777" w:rsidR="00F51FF7" w:rsidRPr="00F51FF7" w:rsidRDefault="00F51FF7" w:rsidP="00F51FF7">
      <w:pPr>
        <w:bidi/>
        <w:jc w:val="both"/>
        <w:rPr>
          <w:rFonts w:cs="David" w:hint="cs"/>
          <w:rtl/>
        </w:rPr>
      </w:pPr>
      <w:r w:rsidRPr="00F51FF7">
        <w:rPr>
          <w:rFonts w:cs="David" w:hint="cs"/>
          <w:rtl/>
        </w:rPr>
        <w:tab/>
        <w:t xml:space="preserve">ולכן, צריך להגיד את זה בקול רם, בלי לפגוע באף אחד. צריך לדעת שבעל-הבית של המדינה הזאת זה יהודים. זה המצב </w:t>
      </w:r>
      <w:r w:rsidRPr="00F51FF7">
        <w:rPr>
          <w:rFonts w:cs="David"/>
          <w:rtl/>
        </w:rPr>
        <w:t>–</w:t>
      </w:r>
      <w:r w:rsidRPr="00F51FF7">
        <w:rPr>
          <w:rFonts w:cs="David" w:hint="cs"/>
          <w:rtl/>
        </w:rPr>
        <w:t xml:space="preserve"> חוקית, לא רק דמוגרפית או מציאותית .</w:t>
      </w:r>
    </w:p>
    <w:p w14:paraId="6A38C7F4" w14:textId="77777777" w:rsidR="00F51FF7" w:rsidRPr="00F51FF7" w:rsidRDefault="00F51FF7" w:rsidP="00F51FF7">
      <w:pPr>
        <w:bidi/>
        <w:jc w:val="both"/>
        <w:rPr>
          <w:rFonts w:cs="David" w:hint="cs"/>
          <w:rtl/>
        </w:rPr>
      </w:pPr>
    </w:p>
    <w:p w14:paraId="1F5BD241" w14:textId="77777777" w:rsidR="00F51FF7" w:rsidRPr="00F51FF7" w:rsidRDefault="00F51FF7" w:rsidP="00F51FF7">
      <w:pPr>
        <w:bidi/>
        <w:jc w:val="both"/>
        <w:rPr>
          <w:rFonts w:cs="David" w:hint="cs"/>
          <w:rtl/>
        </w:rPr>
      </w:pPr>
      <w:r w:rsidRPr="00F51FF7">
        <w:rPr>
          <w:rFonts w:cs="David" w:hint="cs"/>
          <w:rtl/>
        </w:rPr>
        <w:tab/>
        <w:t xml:space="preserve">הצעת החוק הזאת היא איננה גזענית, היא לא נועדה כנגד ערבים, ואם מישהו יציע להוציא את חבר הכנסת ליברמן </w:t>
      </w:r>
      <w:r w:rsidRPr="00F51FF7">
        <w:rPr>
          <w:rFonts w:cs="David"/>
          <w:rtl/>
        </w:rPr>
        <w:t>–</w:t>
      </w:r>
      <w:r w:rsidRPr="00F51FF7">
        <w:rPr>
          <w:rFonts w:cs="David" w:hint="cs"/>
          <w:rtl/>
        </w:rPr>
        <w:t xml:space="preserve"> העניין יידון באותה הפרוצדורה בדיוק. </w:t>
      </w:r>
    </w:p>
    <w:p w14:paraId="209DCFB2" w14:textId="77777777" w:rsidR="00F51FF7" w:rsidRPr="00F51FF7" w:rsidRDefault="00F51FF7" w:rsidP="00F51FF7">
      <w:pPr>
        <w:bidi/>
        <w:jc w:val="both"/>
        <w:rPr>
          <w:rFonts w:cs="David" w:hint="cs"/>
          <w:rtl/>
        </w:rPr>
      </w:pPr>
    </w:p>
    <w:p w14:paraId="6135AF76" w14:textId="77777777" w:rsidR="00F51FF7" w:rsidRPr="00F51FF7" w:rsidRDefault="00F51FF7" w:rsidP="00F51FF7">
      <w:pPr>
        <w:bidi/>
        <w:jc w:val="both"/>
        <w:rPr>
          <w:rFonts w:cs="David" w:hint="cs"/>
          <w:rtl/>
        </w:rPr>
      </w:pPr>
      <w:r w:rsidRPr="00F51FF7">
        <w:rPr>
          <w:rFonts w:cs="David" w:hint="cs"/>
          <w:rtl/>
        </w:rPr>
        <w:tab/>
        <w:t xml:space="preserve">מה שחלק מחברי הכנסת הערביים עושים </w:t>
      </w:r>
      <w:r w:rsidRPr="00F51FF7">
        <w:rPr>
          <w:rFonts w:cs="David"/>
          <w:rtl/>
        </w:rPr>
        <w:t>–</w:t>
      </w:r>
      <w:r w:rsidRPr="00F51FF7">
        <w:rPr>
          <w:rFonts w:cs="David" w:hint="cs"/>
          <w:rtl/>
        </w:rPr>
        <w:t xml:space="preserve"> הם מנסרים את עץ הדמוקרטיה הישראלית, ואחרי כן הם מייללים שהם נופלים על הראש ופותחים אותו. אתם אלה שגורמים לחקיקה הזאת, הזכירו את זה קודמיי, וכשאתם מביאים את האסון עליכם </w:t>
      </w:r>
      <w:r w:rsidRPr="00F51FF7">
        <w:rPr>
          <w:rFonts w:cs="David"/>
          <w:rtl/>
        </w:rPr>
        <w:t>–</w:t>
      </w:r>
      <w:r w:rsidRPr="00F51FF7">
        <w:rPr>
          <w:rFonts w:cs="David" w:hint="cs"/>
          <w:rtl/>
        </w:rPr>
        <w:t xml:space="preserve"> אל תייללו אחרי כן שאתם יתומים ומסכנים. זה לא עושה רושם על אף אחד. </w:t>
      </w:r>
    </w:p>
    <w:p w14:paraId="63992CDD" w14:textId="77777777" w:rsidR="00F51FF7" w:rsidRPr="00F51FF7" w:rsidRDefault="00F51FF7" w:rsidP="00F51FF7">
      <w:pPr>
        <w:bidi/>
        <w:jc w:val="both"/>
        <w:rPr>
          <w:rFonts w:cs="David"/>
          <w:u w:val="single"/>
          <w:rtl/>
        </w:rPr>
      </w:pPr>
      <w:r w:rsidRPr="00F51FF7">
        <w:rPr>
          <w:rFonts w:cs="David"/>
          <w:rtl/>
        </w:rPr>
        <w:br/>
      </w:r>
      <w:r w:rsidRPr="00F51FF7">
        <w:rPr>
          <w:rFonts w:cs="David"/>
          <w:u w:val="single"/>
          <w:rtl/>
        </w:rPr>
        <w:t>מוחמד ברכה:</w:t>
      </w:r>
    </w:p>
    <w:p w14:paraId="065B02D0" w14:textId="77777777" w:rsidR="00F51FF7" w:rsidRPr="00F51FF7" w:rsidRDefault="00F51FF7" w:rsidP="00F51FF7">
      <w:pPr>
        <w:bidi/>
        <w:jc w:val="both"/>
        <w:rPr>
          <w:rFonts w:cs="David"/>
          <w:u w:val="single"/>
          <w:rtl/>
        </w:rPr>
      </w:pPr>
    </w:p>
    <w:p w14:paraId="6C87A7F2" w14:textId="77777777" w:rsidR="00F51FF7" w:rsidRPr="00F51FF7" w:rsidRDefault="00F51FF7" w:rsidP="00F51FF7">
      <w:pPr>
        <w:bidi/>
        <w:jc w:val="both"/>
        <w:rPr>
          <w:rFonts w:cs="David" w:hint="cs"/>
          <w:rtl/>
        </w:rPr>
      </w:pPr>
      <w:r w:rsidRPr="00F51FF7">
        <w:rPr>
          <w:rFonts w:cs="David"/>
          <w:rtl/>
        </w:rPr>
        <w:tab/>
      </w:r>
      <w:r w:rsidRPr="00F51FF7">
        <w:rPr>
          <w:rFonts w:cs="David" w:hint="cs"/>
          <w:rtl/>
        </w:rPr>
        <w:t xml:space="preserve"> אתה יודע מה גולדה אמרה פעם למה היא כועסת על הפלסטינים? בגלל שהם גורמים לחיילים שלנו להרוג אותם. נו, בחייך. </w:t>
      </w:r>
      <w:r w:rsidRPr="00F51FF7">
        <w:rPr>
          <w:rFonts w:cs="David"/>
          <w:rtl/>
        </w:rPr>
        <w:br/>
      </w:r>
    </w:p>
    <w:p w14:paraId="2B42EC92" w14:textId="77777777" w:rsidR="00F51FF7" w:rsidRPr="00F51FF7" w:rsidRDefault="00F51FF7" w:rsidP="00F51FF7">
      <w:pPr>
        <w:bidi/>
        <w:jc w:val="both"/>
        <w:rPr>
          <w:rFonts w:cs="David"/>
          <w:rtl/>
        </w:rPr>
      </w:pPr>
      <w:r w:rsidRPr="00F51FF7">
        <w:rPr>
          <w:rFonts w:cs="David" w:hint="eastAsia"/>
          <w:u w:val="single"/>
          <w:rtl/>
        </w:rPr>
        <w:t>אורי</w:t>
      </w:r>
      <w:r w:rsidRPr="00F51FF7">
        <w:rPr>
          <w:rFonts w:cs="David"/>
          <w:u w:val="single"/>
          <w:rtl/>
        </w:rPr>
        <w:t xml:space="preserve"> אריאל:</w:t>
      </w:r>
    </w:p>
    <w:p w14:paraId="417A680B" w14:textId="77777777" w:rsidR="00F51FF7" w:rsidRPr="00F51FF7" w:rsidRDefault="00F51FF7" w:rsidP="00F51FF7">
      <w:pPr>
        <w:bidi/>
        <w:jc w:val="both"/>
        <w:rPr>
          <w:rFonts w:cs="David"/>
          <w:rtl/>
        </w:rPr>
      </w:pPr>
    </w:p>
    <w:p w14:paraId="0FF64105" w14:textId="77777777" w:rsidR="00F51FF7" w:rsidRPr="00F51FF7" w:rsidRDefault="00F51FF7" w:rsidP="00F51FF7">
      <w:pPr>
        <w:bidi/>
        <w:jc w:val="both"/>
        <w:rPr>
          <w:rFonts w:cs="David" w:hint="cs"/>
          <w:rtl/>
        </w:rPr>
      </w:pPr>
      <w:r w:rsidRPr="00F51FF7">
        <w:rPr>
          <w:rFonts w:cs="David"/>
          <w:rtl/>
        </w:rPr>
        <w:tab/>
      </w:r>
      <w:r w:rsidRPr="00F51FF7">
        <w:rPr>
          <w:rFonts w:cs="David" w:hint="cs"/>
          <w:rtl/>
        </w:rPr>
        <w:t xml:space="preserve"> תסלח לי, חבר הכנסת ברכה, תיכף תדגים איך היא אומרת שהיא מזועזעת. עם כל הכבוד לגולדה, ראש הממשלה לשעבר - - -</w:t>
      </w:r>
    </w:p>
    <w:p w14:paraId="75291A2E" w14:textId="77777777" w:rsidR="00F51FF7" w:rsidRPr="00F51FF7" w:rsidRDefault="00F51FF7" w:rsidP="00F51FF7">
      <w:pPr>
        <w:bidi/>
        <w:jc w:val="both"/>
        <w:rPr>
          <w:rFonts w:cs="David"/>
          <w:u w:val="single"/>
          <w:rtl/>
        </w:rPr>
      </w:pPr>
      <w:r w:rsidRPr="00F51FF7">
        <w:rPr>
          <w:rFonts w:cs="David"/>
          <w:rtl/>
        </w:rPr>
        <w:br/>
      </w:r>
      <w:r w:rsidRPr="00F51FF7">
        <w:rPr>
          <w:rFonts w:cs="David"/>
          <w:u w:val="single"/>
          <w:rtl/>
        </w:rPr>
        <w:t>מוחמד ברכה:</w:t>
      </w:r>
    </w:p>
    <w:p w14:paraId="44DE4DD9" w14:textId="77777777" w:rsidR="00F51FF7" w:rsidRPr="00F51FF7" w:rsidRDefault="00F51FF7" w:rsidP="00F51FF7">
      <w:pPr>
        <w:bidi/>
        <w:jc w:val="both"/>
        <w:rPr>
          <w:rFonts w:cs="David"/>
          <w:u w:val="single"/>
          <w:rtl/>
        </w:rPr>
      </w:pPr>
    </w:p>
    <w:p w14:paraId="1F5D507B" w14:textId="77777777" w:rsidR="00F51FF7" w:rsidRPr="00F51FF7" w:rsidRDefault="00F51FF7" w:rsidP="00F51FF7">
      <w:pPr>
        <w:bidi/>
        <w:jc w:val="both"/>
        <w:rPr>
          <w:rFonts w:cs="David" w:hint="cs"/>
          <w:rtl/>
        </w:rPr>
      </w:pPr>
      <w:r w:rsidRPr="00F51FF7">
        <w:rPr>
          <w:rFonts w:cs="David"/>
          <w:rtl/>
        </w:rPr>
        <w:tab/>
      </w:r>
      <w:r w:rsidRPr="00F51FF7">
        <w:rPr>
          <w:rFonts w:cs="David" w:hint="cs"/>
          <w:rtl/>
        </w:rPr>
        <w:t xml:space="preserve">היא אמרה שהיא כועסת על הפלסטינים כי הם גורמים לחיילים שלנו להרוג אותם. </w:t>
      </w:r>
    </w:p>
    <w:p w14:paraId="59E53F92" w14:textId="77777777" w:rsidR="00F51FF7" w:rsidRPr="00F51FF7" w:rsidRDefault="00F51FF7" w:rsidP="00F51FF7">
      <w:pPr>
        <w:bidi/>
        <w:jc w:val="both"/>
        <w:rPr>
          <w:rFonts w:cs="David"/>
          <w:rtl/>
        </w:rPr>
      </w:pPr>
      <w:r w:rsidRPr="00F51FF7">
        <w:rPr>
          <w:rFonts w:cs="David"/>
          <w:rtl/>
        </w:rPr>
        <w:br/>
      </w:r>
      <w:r w:rsidRPr="00F51FF7">
        <w:rPr>
          <w:rFonts w:cs="David" w:hint="eastAsia"/>
          <w:u w:val="single"/>
          <w:rtl/>
        </w:rPr>
        <w:t>אורי</w:t>
      </w:r>
      <w:r w:rsidRPr="00F51FF7">
        <w:rPr>
          <w:rFonts w:cs="David"/>
          <w:u w:val="single"/>
          <w:rtl/>
        </w:rPr>
        <w:t xml:space="preserve"> אריאל:</w:t>
      </w:r>
    </w:p>
    <w:p w14:paraId="4AC4A96B" w14:textId="77777777" w:rsidR="00F51FF7" w:rsidRPr="00F51FF7" w:rsidRDefault="00F51FF7" w:rsidP="00F51FF7">
      <w:pPr>
        <w:bidi/>
        <w:jc w:val="both"/>
        <w:rPr>
          <w:rFonts w:cs="David"/>
          <w:rtl/>
        </w:rPr>
      </w:pPr>
    </w:p>
    <w:p w14:paraId="75A43E7E" w14:textId="77777777" w:rsidR="00F51FF7" w:rsidRPr="00F51FF7" w:rsidRDefault="00F51FF7" w:rsidP="00F51FF7">
      <w:pPr>
        <w:bidi/>
        <w:jc w:val="both"/>
        <w:rPr>
          <w:rFonts w:cs="David" w:hint="cs"/>
          <w:rtl/>
        </w:rPr>
      </w:pPr>
      <w:r w:rsidRPr="00F51FF7">
        <w:rPr>
          <w:rFonts w:cs="David"/>
          <w:rtl/>
        </w:rPr>
        <w:tab/>
      </w:r>
      <w:r w:rsidRPr="00F51FF7">
        <w:rPr>
          <w:rFonts w:cs="David" w:hint="cs"/>
          <w:rtl/>
        </w:rPr>
        <w:t xml:space="preserve"> אני מציע כן לאשר את זה מפטור, כי המצב שחלק מחברי הכנסת בבית הזה עושים הוא מצב לא נסבל, והם אלה שמביאים את זה לזירוז החקיקה. אני מציע לאנשים לתמוך, להעביר את זה בקריאה טרומית, ואחרי זה יהיו הרבה דיונים, מן הסתם, איך להביא את החוק לשלמות כדי שהוא יהיה מתאים לבית המחוקקים. תודה.</w:t>
      </w:r>
    </w:p>
    <w:p w14:paraId="38FE52B2" w14:textId="77777777" w:rsidR="00F51FF7" w:rsidRPr="00F51FF7" w:rsidRDefault="00F51FF7" w:rsidP="00F51FF7">
      <w:pPr>
        <w:bidi/>
        <w:jc w:val="both"/>
        <w:rPr>
          <w:rFonts w:cs="David" w:hint="cs"/>
          <w:rtl/>
        </w:rPr>
      </w:pPr>
      <w:r w:rsidRPr="00F51FF7">
        <w:rPr>
          <w:rFonts w:cs="David"/>
          <w:rtl/>
        </w:rPr>
        <w:br/>
      </w:r>
      <w:r w:rsidRPr="00F51FF7">
        <w:rPr>
          <w:rFonts w:cs="David" w:hint="cs"/>
          <w:u w:val="single"/>
          <w:rtl/>
        </w:rPr>
        <w:t>נסים זאב:</w:t>
      </w:r>
    </w:p>
    <w:p w14:paraId="0FB7584D" w14:textId="77777777" w:rsidR="00F51FF7" w:rsidRPr="00F51FF7" w:rsidRDefault="00F51FF7" w:rsidP="00F51FF7">
      <w:pPr>
        <w:bidi/>
        <w:jc w:val="both"/>
        <w:rPr>
          <w:rFonts w:cs="David" w:hint="cs"/>
          <w:rtl/>
        </w:rPr>
      </w:pPr>
    </w:p>
    <w:p w14:paraId="07C32917" w14:textId="77777777" w:rsidR="00F51FF7" w:rsidRPr="00F51FF7" w:rsidRDefault="00F51FF7" w:rsidP="00F51FF7">
      <w:pPr>
        <w:bidi/>
        <w:jc w:val="both"/>
        <w:rPr>
          <w:rFonts w:cs="David" w:hint="cs"/>
          <w:rtl/>
        </w:rPr>
      </w:pPr>
      <w:r w:rsidRPr="00F51FF7">
        <w:rPr>
          <w:rFonts w:cs="David" w:hint="cs"/>
          <w:rtl/>
        </w:rPr>
        <w:tab/>
        <w:t xml:space="preserve"> אני חושב שהצעת החוק לא די מובנת לחברים. קודם כול, זה לא נושא של ויכוח בין ערבים ליהודים, כאילו שיש פה איזשהו מאבק </w:t>
      </w:r>
      <w:r w:rsidRPr="00F51FF7">
        <w:rPr>
          <w:rFonts w:cs="David"/>
          <w:rtl/>
        </w:rPr>
        <w:t>–</w:t>
      </w:r>
      <w:r w:rsidRPr="00F51FF7">
        <w:rPr>
          <w:rFonts w:cs="David" w:hint="cs"/>
          <w:rtl/>
        </w:rPr>
        <w:t xml:space="preserve"> שאיזו קבוצה ימנית קיצונית רוצה לדחוק את הערבים החוצה. אהלן וסהלן, ברוכים הבאים, אנחנו שמחים </w:t>
      </w:r>
      <w:r w:rsidRPr="00F51FF7">
        <w:rPr>
          <w:rFonts w:cs="David"/>
          <w:rtl/>
        </w:rPr>
        <w:t>–</w:t>
      </w:r>
      <w:r w:rsidRPr="00F51FF7">
        <w:rPr>
          <w:rFonts w:cs="David" w:hint="cs"/>
          <w:rtl/>
        </w:rPr>
        <w:t xml:space="preserve"> זה כבוד לנו שאתם פה. ברצינות. אני חושב שאנחנו מבטאים את הדמוקרטיה דווקא בזה שהערבים נמצאים בכנסת. </w:t>
      </w:r>
      <w:r w:rsidRPr="00F51FF7">
        <w:rPr>
          <w:rFonts w:cs="David" w:hint="cs"/>
          <w:rtl/>
        </w:rPr>
        <w:tab/>
        <w:t xml:space="preserve">לא זאת הבעיה שלנו בכלל. אדרבה. </w:t>
      </w:r>
    </w:p>
    <w:p w14:paraId="650C03C9" w14:textId="77777777" w:rsidR="00F51FF7" w:rsidRPr="00F51FF7" w:rsidRDefault="00F51FF7" w:rsidP="00F51FF7">
      <w:pPr>
        <w:bidi/>
        <w:jc w:val="both"/>
        <w:rPr>
          <w:rFonts w:cs="David" w:hint="cs"/>
          <w:rtl/>
        </w:rPr>
      </w:pPr>
    </w:p>
    <w:p w14:paraId="18FA2B36" w14:textId="77777777" w:rsidR="00F51FF7" w:rsidRPr="00F51FF7" w:rsidRDefault="00F51FF7" w:rsidP="00F51FF7">
      <w:pPr>
        <w:bidi/>
        <w:jc w:val="both"/>
        <w:rPr>
          <w:rFonts w:cs="David" w:hint="cs"/>
          <w:rtl/>
        </w:rPr>
      </w:pPr>
      <w:r w:rsidRPr="00F51FF7">
        <w:rPr>
          <w:rFonts w:cs="David" w:hint="cs"/>
          <w:rtl/>
        </w:rPr>
        <w:tab/>
        <w:t>הבעיה המרכזית היא שתוך כדי מלחמה, ישנם כאלה שהולכים למדינות אויב, מצהירים הצהרות ומשמיצים את מדינת ישראל באופן כזה שנותנים כוח לאויב.</w:t>
      </w:r>
    </w:p>
    <w:p w14:paraId="50586D64" w14:textId="77777777" w:rsidR="00F51FF7" w:rsidRPr="00F51FF7" w:rsidRDefault="00F51FF7" w:rsidP="00F51FF7">
      <w:pPr>
        <w:bidi/>
        <w:jc w:val="both"/>
        <w:rPr>
          <w:rFonts w:cs="David" w:hint="cs"/>
          <w:rtl/>
        </w:rPr>
      </w:pPr>
    </w:p>
    <w:p w14:paraId="6B6966B3" w14:textId="77777777" w:rsidR="00F51FF7" w:rsidRPr="00F51FF7" w:rsidRDefault="00F51FF7" w:rsidP="00F51FF7">
      <w:pPr>
        <w:bidi/>
        <w:jc w:val="both"/>
        <w:rPr>
          <w:rFonts w:cs="David" w:hint="cs"/>
          <w:rtl/>
        </w:rPr>
      </w:pPr>
      <w:r w:rsidRPr="00F51FF7">
        <w:rPr>
          <w:rFonts w:cs="David" w:hint="cs"/>
          <w:rtl/>
        </w:rPr>
        <w:tab/>
        <w:t xml:space="preserve">יש כאן שתי סוגיות. הרישה של דברי ההסבר בכלל לא קשורה לסיפה, וזה לחברת הכנסת הנכבדה שהיתה יוזמת החוק, ואני שותף להצעה הזאת. </w:t>
      </w:r>
    </w:p>
    <w:p w14:paraId="4595C4E8" w14:textId="77777777" w:rsidR="00F51FF7" w:rsidRPr="00F51FF7" w:rsidRDefault="00F51FF7" w:rsidP="00F51FF7">
      <w:pPr>
        <w:bidi/>
        <w:jc w:val="both"/>
        <w:rPr>
          <w:rFonts w:cs="David" w:hint="cs"/>
          <w:rtl/>
        </w:rPr>
      </w:pPr>
    </w:p>
    <w:p w14:paraId="1DAFD711" w14:textId="77777777" w:rsidR="00F51FF7" w:rsidRPr="00F51FF7" w:rsidRDefault="00F51FF7" w:rsidP="00F51FF7">
      <w:pPr>
        <w:bidi/>
        <w:jc w:val="both"/>
        <w:rPr>
          <w:rFonts w:cs="David" w:hint="cs"/>
          <w:rtl/>
        </w:rPr>
      </w:pPr>
      <w:r w:rsidRPr="00F51FF7">
        <w:rPr>
          <w:rFonts w:cs="David" w:hint="cs"/>
          <w:rtl/>
        </w:rPr>
        <w:tab/>
        <w:t xml:space="preserve">יש כאן מצב של התבטאות של חברי כנסת במהלך דיונים במליאת הכנסת, כשאני חושב שאולי הנושא הזה הוא יותר מדי קשה כדי לאשר אותו, לעומת מה שמובא בסיפה </w:t>
      </w:r>
      <w:r w:rsidRPr="00F51FF7">
        <w:rPr>
          <w:rFonts w:cs="David"/>
          <w:rtl/>
        </w:rPr>
        <w:t>–</w:t>
      </w:r>
      <w:r w:rsidRPr="00F51FF7">
        <w:rPr>
          <w:rFonts w:cs="David" w:hint="cs"/>
          <w:rtl/>
        </w:rPr>
        <w:t xml:space="preserve"> שהוא המרכיב המרכזי לדעתי </w:t>
      </w:r>
      <w:r w:rsidRPr="00F51FF7">
        <w:rPr>
          <w:rFonts w:cs="David"/>
          <w:rtl/>
        </w:rPr>
        <w:t>–</w:t>
      </w:r>
      <w:r w:rsidRPr="00F51FF7">
        <w:rPr>
          <w:rFonts w:cs="David" w:hint="cs"/>
          <w:rtl/>
        </w:rPr>
        <w:t xml:space="preserve"> כאשר אותו חבר כנסת שולל את קיומה של מדינת ישראל כמדינה יהודית דמוקרטית. אגב, הסתה לגזענות זה דו-צדדי, זה דו-כיווני, זה לאו דווקא של יהודי נגד ערבי, וערבי נגד יהודי. זה ממש באותו משקל. </w:t>
      </w:r>
    </w:p>
    <w:p w14:paraId="7DDA7865" w14:textId="77777777" w:rsidR="00F51FF7" w:rsidRPr="00F51FF7" w:rsidRDefault="00F51FF7" w:rsidP="00F51FF7">
      <w:pPr>
        <w:bidi/>
        <w:jc w:val="both"/>
        <w:rPr>
          <w:rFonts w:cs="David" w:hint="cs"/>
          <w:rtl/>
        </w:rPr>
      </w:pPr>
      <w:r w:rsidRPr="00F51FF7">
        <w:rPr>
          <w:rFonts w:cs="David"/>
          <w:rtl/>
        </w:rPr>
        <w:br/>
      </w:r>
      <w:r w:rsidRPr="00F51FF7">
        <w:rPr>
          <w:rFonts w:cs="David" w:hint="cs"/>
          <w:u w:val="single"/>
          <w:rtl/>
        </w:rPr>
        <w:t>זהבה גלאון:</w:t>
      </w:r>
    </w:p>
    <w:p w14:paraId="4149B6FF" w14:textId="77777777" w:rsidR="00F51FF7" w:rsidRPr="00F51FF7" w:rsidRDefault="00F51FF7" w:rsidP="00F51FF7">
      <w:pPr>
        <w:bidi/>
        <w:jc w:val="both"/>
        <w:rPr>
          <w:rFonts w:cs="David" w:hint="cs"/>
          <w:rtl/>
        </w:rPr>
      </w:pPr>
    </w:p>
    <w:p w14:paraId="43FE3BAA" w14:textId="77777777" w:rsidR="00F51FF7" w:rsidRPr="00F51FF7" w:rsidRDefault="00F51FF7" w:rsidP="00F51FF7">
      <w:pPr>
        <w:bidi/>
        <w:jc w:val="both"/>
        <w:rPr>
          <w:rFonts w:cs="David" w:hint="cs"/>
          <w:rtl/>
        </w:rPr>
      </w:pPr>
      <w:r w:rsidRPr="00F51FF7">
        <w:rPr>
          <w:rFonts w:cs="David" w:hint="cs"/>
          <w:rtl/>
        </w:rPr>
        <w:tab/>
        <w:t xml:space="preserve"> אבל מי יחליט? ועדת הכנסת תחליט?</w:t>
      </w:r>
    </w:p>
    <w:p w14:paraId="0B43B93C" w14:textId="77777777" w:rsidR="00F51FF7" w:rsidRPr="00F51FF7" w:rsidRDefault="00F51FF7" w:rsidP="00F51FF7">
      <w:pPr>
        <w:bidi/>
        <w:jc w:val="both"/>
        <w:rPr>
          <w:rFonts w:cs="David" w:hint="cs"/>
          <w:rtl/>
        </w:rPr>
      </w:pPr>
      <w:r w:rsidRPr="00F51FF7">
        <w:rPr>
          <w:rFonts w:cs="David"/>
          <w:rtl/>
        </w:rPr>
        <w:br/>
      </w:r>
      <w:r w:rsidRPr="00F51FF7">
        <w:rPr>
          <w:rFonts w:cs="David" w:hint="cs"/>
          <w:u w:val="single"/>
          <w:rtl/>
        </w:rPr>
        <w:t>נסים זאב:</w:t>
      </w:r>
    </w:p>
    <w:p w14:paraId="4025E96B" w14:textId="77777777" w:rsidR="00F51FF7" w:rsidRPr="00F51FF7" w:rsidRDefault="00F51FF7" w:rsidP="00F51FF7">
      <w:pPr>
        <w:bidi/>
        <w:jc w:val="both"/>
        <w:rPr>
          <w:rFonts w:cs="David" w:hint="cs"/>
          <w:rtl/>
        </w:rPr>
      </w:pPr>
    </w:p>
    <w:p w14:paraId="097897AC" w14:textId="77777777" w:rsidR="00F51FF7" w:rsidRPr="00F51FF7" w:rsidRDefault="00F51FF7" w:rsidP="00F51FF7">
      <w:pPr>
        <w:bidi/>
        <w:jc w:val="both"/>
        <w:rPr>
          <w:rFonts w:cs="David" w:hint="cs"/>
          <w:rtl/>
        </w:rPr>
      </w:pPr>
      <w:r w:rsidRPr="00F51FF7">
        <w:rPr>
          <w:rFonts w:cs="David" w:hint="cs"/>
          <w:rtl/>
        </w:rPr>
        <w:tab/>
        <w:t xml:space="preserve"> תמיכה במאבק מזוין של אויב </w:t>
      </w:r>
      <w:r w:rsidRPr="00F51FF7">
        <w:rPr>
          <w:rFonts w:cs="David"/>
          <w:rtl/>
        </w:rPr>
        <w:t>–</w:t>
      </w:r>
      <w:r w:rsidRPr="00F51FF7">
        <w:rPr>
          <w:rFonts w:cs="David" w:hint="cs"/>
          <w:rtl/>
        </w:rPr>
        <w:t xml:space="preserve"> אלה דברים שבאמת צריך לתת עליהם את הדעת. </w:t>
      </w:r>
    </w:p>
    <w:p w14:paraId="725F673D" w14:textId="77777777" w:rsidR="00F51FF7" w:rsidRPr="00F51FF7" w:rsidRDefault="00F51FF7" w:rsidP="00F51FF7">
      <w:pPr>
        <w:bidi/>
        <w:jc w:val="both"/>
        <w:rPr>
          <w:rFonts w:cs="David" w:hint="cs"/>
          <w:rtl/>
        </w:rPr>
      </w:pPr>
    </w:p>
    <w:p w14:paraId="5108937C" w14:textId="77777777" w:rsidR="00F51FF7" w:rsidRPr="00F51FF7" w:rsidRDefault="00F51FF7" w:rsidP="00F51FF7">
      <w:pPr>
        <w:bidi/>
        <w:jc w:val="both"/>
        <w:rPr>
          <w:rFonts w:cs="David" w:hint="cs"/>
          <w:rtl/>
        </w:rPr>
      </w:pPr>
      <w:r w:rsidRPr="00F51FF7">
        <w:rPr>
          <w:rFonts w:cs="David" w:hint="cs"/>
          <w:rtl/>
        </w:rPr>
        <w:tab/>
        <w:t xml:space="preserve">אני חושב שחסר מרכיב מאוד בסיסי </w:t>
      </w:r>
      <w:r w:rsidRPr="00F51FF7">
        <w:rPr>
          <w:rFonts w:cs="David"/>
          <w:rtl/>
        </w:rPr>
        <w:t>–</w:t>
      </w:r>
      <w:r w:rsidRPr="00F51FF7">
        <w:rPr>
          <w:rFonts w:cs="David" w:hint="cs"/>
          <w:rtl/>
        </w:rPr>
        <w:t xml:space="preserve"> זכות שימוע. לפני שזה עולה למליאה </w:t>
      </w:r>
      <w:r w:rsidRPr="00F51FF7">
        <w:rPr>
          <w:rFonts w:cs="David"/>
          <w:rtl/>
        </w:rPr>
        <w:t>–</w:t>
      </w:r>
      <w:r w:rsidRPr="00F51FF7">
        <w:rPr>
          <w:rFonts w:cs="David" w:hint="cs"/>
          <w:rtl/>
        </w:rPr>
        <w:t xml:space="preserve"> אני אומר לתת הזדמנות לאותו חבר כנסת להשמיע את דבריו בוועדה הנכבדה הזאת. </w:t>
      </w:r>
    </w:p>
    <w:p w14:paraId="510ECD7E" w14:textId="77777777" w:rsidR="00F51FF7" w:rsidRPr="00F51FF7" w:rsidRDefault="00F51FF7" w:rsidP="00F51FF7">
      <w:pPr>
        <w:pStyle w:val="Heading5"/>
        <w:rPr>
          <w:rFonts w:hint="cs"/>
          <w:rtl/>
        </w:rPr>
      </w:pPr>
      <w:r w:rsidRPr="00F51FF7">
        <w:rPr>
          <w:rtl/>
        </w:rPr>
        <w:br/>
      </w:r>
      <w:r w:rsidRPr="00F51FF7">
        <w:rPr>
          <w:rFonts w:hint="cs"/>
          <w:u w:val="single"/>
          <w:rtl/>
        </w:rPr>
        <w:t>אסתרינה טרטמן:</w:t>
      </w:r>
    </w:p>
    <w:p w14:paraId="3FEE459F" w14:textId="77777777" w:rsidR="00F51FF7" w:rsidRPr="00F51FF7" w:rsidRDefault="00F51FF7" w:rsidP="00F51FF7">
      <w:pPr>
        <w:pStyle w:val="Heading5"/>
        <w:rPr>
          <w:rFonts w:hint="cs"/>
          <w:rtl/>
        </w:rPr>
      </w:pPr>
    </w:p>
    <w:p w14:paraId="32F1BF5A" w14:textId="77777777" w:rsidR="00F51FF7" w:rsidRPr="00F51FF7" w:rsidRDefault="00F51FF7" w:rsidP="00F51FF7">
      <w:pPr>
        <w:bidi/>
        <w:jc w:val="both"/>
        <w:rPr>
          <w:rFonts w:cs="David" w:hint="cs"/>
          <w:rtl/>
        </w:rPr>
      </w:pPr>
      <w:r w:rsidRPr="00F51FF7">
        <w:rPr>
          <w:rFonts w:cs="David" w:hint="cs"/>
          <w:rtl/>
        </w:rPr>
        <w:tab/>
        <w:t xml:space="preserve"> יש זכות שימוע בחוק </w:t>
      </w:r>
      <w:r w:rsidRPr="00F51FF7">
        <w:rPr>
          <w:rFonts w:cs="David"/>
          <w:rtl/>
        </w:rPr>
        <w:t>–</w:t>
      </w:r>
      <w:r w:rsidRPr="00F51FF7">
        <w:rPr>
          <w:rFonts w:cs="David" w:hint="cs"/>
          <w:rtl/>
        </w:rPr>
        <w:t xml:space="preserve"> סעיף 41(ב). אני מקבלת את ההערות, אבל זכות שימוע יש בחוק. </w:t>
      </w:r>
    </w:p>
    <w:p w14:paraId="7F46AA52" w14:textId="77777777" w:rsidR="00F51FF7" w:rsidRPr="00F51FF7" w:rsidRDefault="00F51FF7" w:rsidP="00F51FF7">
      <w:pPr>
        <w:bidi/>
        <w:jc w:val="both"/>
        <w:rPr>
          <w:rFonts w:cs="David" w:hint="cs"/>
          <w:rtl/>
        </w:rPr>
      </w:pPr>
      <w:r w:rsidRPr="00F51FF7">
        <w:rPr>
          <w:rFonts w:cs="David"/>
          <w:rtl/>
        </w:rPr>
        <w:br/>
      </w:r>
      <w:r w:rsidRPr="00F51FF7">
        <w:rPr>
          <w:rFonts w:cs="David" w:hint="cs"/>
          <w:u w:val="single"/>
          <w:rtl/>
        </w:rPr>
        <w:t>היו</w:t>
      </w:r>
      <w:r w:rsidRPr="00F51FF7">
        <w:rPr>
          <w:rFonts w:cs="David"/>
          <w:u w:val="single"/>
          <w:rtl/>
        </w:rPr>
        <w:t>"</w:t>
      </w:r>
      <w:r w:rsidRPr="00F51FF7">
        <w:rPr>
          <w:rFonts w:cs="David" w:hint="cs"/>
          <w:u w:val="single"/>
          <w:rtl/>
        </w:rPr>
        <w:t>ר רוחמה אברהם:</w:t>
      </w:r>
    </w:p>
    <w:p w14:paraId="550108B2" w14:textId="77777777" w:rsidR="00F51FF7" w:rsidRPr="00F51FF7" w:rsidRDefault="00F51FF7" w:rsidP="00F51FF7">
      <w:pPr>
        <w:bidi/>
        <w:jc w:val="both"/>
        <w:rPr>
          <w:rFonts w:cs="David" w:hint="cs"/>
          <w:rtl/>
        </w:rPr>
      </w:pPr>
    </w:p>
    <w:p w14:paraId="23B766B6" w14:textId="77777777" w:rsidR="00F51FF7" w:rsidRPr="00F51FF7" w:rsidRDefault="00F51FF7" w:rsidP="00F51FF7">
      <w:pPr>
        <w:bidi/>
        <w:jc w:val="both"/>
        <w:rPr>
          <w:rFonts w:cs="David" w:hint="cs"/>
          <w:rtl/>
        </w:rPr>
      </w:pPr>
      <w:r w:rsidRPr="00F51FF7">
        <w:rPr>
          <w:rFonts w:cs="David" w:hint="cs"/>
          <w:rtl/>
        </w:rPr>
        <w:tab/>
        <w:t xml:space="preserve"> אנחנו לא דנים על מהות החוק. אנחנו דנים בשאלה האם אנחנו כוועדת כנסת צריכים לאשר את הדחיפות או לא לאשר את הדחיפות. </w:t>
      </w:r>
    </w:p>
    <w:p w14:paraId="4DEC29FC" w14:textId="77777777" w:rsidR="00F51FF7" w:rsidRPr="00F51FF7" w:rsidRDefault="00F51FF7" w:rsidP="00F51FF7">
      <w:pPr>
        <w:bidi/>
        <w:jc w:val="both"/>
        <w:rPr>
          <w:rFonts w:cs="David" w:hint="cs"/>
          <w:rtl/>
        </w:rPr>
      </w:pPr>
      <w:r w:rsidRPr="00F51FF7">
        <w:rPr>
          <w:rFonts w:cs="David"/>
          <w:rtl/>
        </w:rPr>
        <w:br/>
      </w:r>
      <w:r w:rsidRPr="00F51FF7">
        <w:rPr>
          <w:rFonts w:cs="David" w:hint="cs"/>
          <w:u w:val="single"/>
          <w:rtl/>
        </w:rPr>
        <w:t>נסים זאב:</w:t>
      </w:r>
    </w:p>
    <w:p w14:paraId="78138887" w14:textId="77777777" w:rsidR="00F51FF7" w:rsidRPr="00F51FF7" w:rsidRDefault="00F51FF7" w:rsidP="00F51FF7">
      <w:pPr>
        <w:bidi/>
        <w:jc w:val="both"/>
        <w:rPr>
          <w:rFonts w:cs="David" w:hint="cs"/>
          <w:rtl/>
        </w:rPr>
      </w:pPr>
    </w:p>
    <w:p w14:paraId="20699709" w14:textId="77777777" w:rsidR="00F51FF7" w:rsidRPr="00F51FF7" w:rsidRDefault="00F51FF7" w:rsidP="00F51FF7">
      <w:pPr>
        <w:bidi/>
        <w:jc w:val="both"/>
        <w:rPr>
          <w:rFonts w:cs="David" w:hint="cs"/>
          <w:rtl/>
        </w:rPr>
      </w:pPr>
      <w:r w:rsidRPr="00F51FF7">
        <w:rPr>
          <w:rFonts w:cs="David" w:hint="cs"/>
          <w:rtl/>
        </w:rPr>
        <w:tab/>
        <w:t xml:space="preserve">אני אומר: הדחיפות היא שכל חבר כנסת ייזהר מאוד בלשונו </w:t>
      </w:r>
      <w:r w:rsidRPr="00F51FF7">
        <w:rPr>
          <w:rFonts w:cs="David"/>
          <w:rtl/>
        </w:rPr>
        <w:t>–</w:t>
      </w:r>
      <w:r w:rsidRPr="00F51FF7">
        <w:rPr>
          <w:rFonts w:cs="David" w:hint="cs"/>
          <w:rtl/>
        </w:rPr>
        <w:t xml:space="preserve"> זה הדבר הכי דחוף, אבל לגבי החוק עצמו, האם צריך כבר לתת לו סדר עדיפות, אני לא חושב. זהו נושא שהוא ראוי ליותר מחשבה, ואולי יש סעיפים שהיינו יכולים לוותר עליהם. למשל, התבטאות במהלך דיונים, שחבר כנסת מתפרץ תוך כדי </w:t>
      </w:r>
      <w:r w:rsidRPr="00F51FF7">
        <w:rPr>
          <w:rFonts w:cs="David"/>
          <w:rtl/>
        </w:rPr>
        <w:t>–</w:t>
      </w:r>
      <w:r w:rsidRPr="00F51FF7">
        <w:rPr>
          <w:rFonts w:cs="David" w:hint="cs"/>
          <w:rtl/>
        </w:rPr>
        <w:t xml:space="preserve"> לפעמים הזעם עושה את שלו. אבל, כאשר חבר כנסת הולך למדינת אויב ומצהיר הצהרות נגד מדינת ישראל, תוך כדי לחימה </w:t>
      </w:r>
      <w:r w:rsidRPr="00F51FF7">
        <w:rPr>
          <w:rFonts w:cs="David"/>
          <w:rtl/>
        </w:rPr>
        <w:t>–</w:t>
      </w:r>
      <w:r w:rsidRPr="00F51FF7">
        <w:rPr>
          <w:rFonts w:cs="David" w:hint="cs"/>
          <w:rtl/>
        </w:rPr>
        <w:t xml:space="preserve"> צריך להשאיר אותו שם, שלא ייכנס חזרה לגבולות מדינת ישראל. </w:t>
      </w:r>
    </w:p>
    <w:p w14:paraId="0DD3EEA4" w14:textId="77777777" w:rsidR="00F51FF7" w:rsidRPr="00F51FF7" w:rsidRDefault="00F51FF7" w:rsidP="00F51FF7">
      <w:pPr>
        <w:pStyle w:val="Heading5"/>
        <w:rPr>
          <w:rFonts w:hint="cs"/>
          <w:rtl/>
        </w:rPr>
      </w:pPr>
      <w:r w:rsidRPr="00F51FF7">
        <w:rPr>
          <w:rtl/>
        </w:rPr>
        <w:br/>
      </w:r>
      <w:r w:rsidRPr="00F51FF7">
        <w:rPr>
          <w:rFonts w:hint="cs"/>
          <w:u w:val="single"/>
          <w:rtl/>
        </w:rPr>
        <w:t>אסתרינה טרטמן:</w:t>
      </w:r>
    </w:p>
    <w:p w14:paraId="1676D02A" w14:textId="77777777" w:rsidR="00F51FF7" w:rsidRPr="00F51FF7" w:rsidRDefault="00F51FF7" w:rsidP="00F51FF7">
      <w:pPr>
        <w:pStyle w:val="Heading5"/>
        <w:rPr>
          <w:rFonts w:hint="cs"/>
          <w:rtl/>
        </w:rPr>
      </w:pPr>
    </w:p>
    <w:p w14:paraId="671C92C7" w14:textId="77777777" w:rsidR="00F51FF7" w:rsidRPr="00F51FF7" w:rsidRDefault="00F51FF7" w:rsidP="00F51FF7">
      <w:pPr>
        <w:bidi/>
        <w:jc w:val="both"/>
        <w:rPr>
          <w:rFonts w:cs="David" w:hint="cs"/>
          <w:rtl/>
        </w:rPr>
      </w:pPr>
      <w:r w:rsidRPr="00F51FF7">
        <w:rPr>
          <w:rFonts w:cs="David" w:hint="cs"/>
          <w:rtl/>
        </w:rPr>
        <w:tab/>
        <w:t xml:space="preserve"> זה סעיף 7א. </w:t>
      </w:r>
    </w:p>
    <w:p w14:paraId="4E37CCFC" w14:textId="77777777" w:rsidR="00F51FF7" w:rsidRPr="00F51FF7" w:rsidRDefault="00F51FF7" w:rsidP="00F51FF7">
      <w:pPr>
        <w:bidi/>
        <w:jc w:val="both"/>
        <w:rPr>
          <w:rFonts w:cs="David" w:hint="cs"/>
          <w:rtl/>
        </w:rPr>
      </w:pPr>
      <w:r w:rsidRPr="00F51FF7">
        <w:rPr>
          <w:rFonts w:cs="David"/>
          <w:rtl/>
        </w:rPr>
        <w:br/>
      </w:r>
      <w:r w:rsidRPr="00F51FF7">
        <w:rPr>
          <w:rFonts w:cs="David" w:hint="cs"/>
          <w:u w:val="single"/>
          <w:rtl/>
        </w:rPr>
        <w:t>נסים זאב:</w:t>
      </w:r>
    </w:p>
    <w:p w14:paraId="4DBFC094" w14:textId="77777777" w:rsidR="00F51FF7" w:rsidRPr="00F51FF7" w:rsidRDefault="00F51FF7" w:rsidP="00F51FF7">
      <w:pPr>
        <w:bidi/>
        <w:jc w:val="both"/>
        <w:rPr>
          <w:rFonts w:cs="David" w:hint="cs"/>
          <w:rtl/>
        </w:rPr>
      </w:pPr>
    </w:p>
    <w:p w14:paraId="504BD039" w14:textId="77777777" w:rsidR="00F51FF7" w:rsidRPr="00F51FF7" w:rsidRDefault="00F51FF7" w:rsidP="00F51FF7">
      <w:pPr>
        <w:bidi/>
        <w:jc w:val="both"/>
        <w:rPr>
          <w:rFonts w:cs="David" w:hint="cs"/>
          <w:rtl/>
        </w:rPr>
      </w:pPr>
      <w:r w:rsidRPr="00F51FF7">
        <w:rPr>
          <w:rFonts w:cs="David" w:hint="cs"/>
          <w:rtl/>
        </w:rPr>
        <w:tab/>
        <w:t xml:space="preserve"> אבל להשאיר אותו, לתת לו את הזכות להישאר שם </w:t>
      </w:r>
      <w:r w:rsidRPr="00F51FF7">
        <w:rPr>
          <w:rFonts w:cs="David"/>
          <w:rtl/>
        </w:rPr>
        <w:t>–</w:t>
      </w:r>
      <w:r w:rsidRPr="00F51FF7">
        <w:rPr>
          <w:rFonts w:cs="David" w:hint="cs"/>
          <w:rtl/>
        </w:rPr>
        <w:t xml:space="preserve"> וזה לא כתוב, אני חושב </w:t>
      </w:r>
      <w:r w:rsidRPr="00F51FF7">
        <w:rPr>
          <w:rFonts w:cs="David"/>
          <w:rtl/>
        </w:rPr>
        <w:t>–</w:t>
      </w:r>
      <w:r w:rsidRPr="00F51FF7">
        <w:rPr>
          <w:rFonts w:cs="David" w:hint="cs"/>
          <w:rtl/>
        </w:rPr>
        <w:t xml:space="preserve"> לבטל את האזרחות שלו. </w:t>
      </w:r>
    </w:p>
    <w:p w14:paraId="077FE81D" w14:textId="77777777" w:rsidR="00F51FF7" w:rsidRPr="00F51FF7" w:rsidRDefault="00F51FF7" w:rsidP="00F51FF7">
      <w:pPr>
        <w:bidi/>
        <w:jc w:val="both"/>
        <w:rPr>
          <w:rFonts w:cs="David"/>
          <w:rtl/>
        </w:rPr>
      </w:pPr>
      <w:r w:rsidRPr="00F51FF7">
        <w:rPr>
          <w:rFonts w:cs="David"/>
          <w:rtl/>
        </w:rPr>
        <w:br/>
      </w:r>
      <w:r w:rsidRPr="00F51FF7">
        <w:rPr>
          <w:rFonts w:cs="David" w:hint="eastAsia"/>
          <w:u w:val="single"/>
          <w:rtl/>
        </w:rPr>
        <w:t>חיים</w:t>
      </w:r>
      <w:r w:rsidRPr="00F51FF7">
        <w:rPr>
          <w:rFonts w:cs="David"/>
          <w:u w:val="single"/>
          <w:rtl/>
        </w:rPr>
        <w:t xml:space="preserve"> אמסלם:</w:t>
      </w:r>
    </w:p>
    <w:p w14:paraId="50F84600" w14:textId="77777777" w:rsidR="00F51FF7" w:rsidRPr="00F51FF7" w:rsidRDefault="00F51FF7" w:rsidP="00F51FF7">
      <w:pPr>
        <w:bidi/>
        <w:jc w:val="both"/>
        <w:rPr>
          <w:rFonts w:cs="David"/>
          <w:rtl/>
        </w:rPr>
      </w:pPr>
    </w:p>
    <w:p w14:paraId="5FA240F2" w14:textId="77777777" w:rsidR="00F51FF7" w:rsidRPr="00F51FF7" w:rsidRDefault="00F51FF7" w:rsidP="00F51FF7">
      <w:pPr>
        <w:bidi/>
        <w:jc w:val="both"/>
        <w:rPr>
          <w:rFonts w:cs="David" w:hint="cs"/>
          <w:rtl/>
        </w:rPr>
      </w:pPr>
      <w:r w:rsidRPr="00F51FF7">
        <w:rPr>
          <w:rFonts w:cs="David"/>
          <w:rtl/>
        </w:rPr>
        <w:tab/>
      </w:r>
      <w:r w:rsidRPr="00F51FF7">
        <w:rPr>
          <w:rFonts w:cs="David" w:hint="cs"/>
          <w:rtl/>
        </w:rPr>
        <w:t xml:space="preserve"> תודה, גברתי. הלוא ברור שכל אלה שהציעו את הצעת החוק הם נגד סתימת פיות, ולאף אחד כאן אין מטרה, חלילה, לגרש את חברי הכנסת הערביים מהכנסת. תפסיקו עם זה, ואל תלבישו דבר שהוא לא נכון. </w:t>
      </w:r>
    </w:p>
    <w:p w14:paraId="6EA260AC" w14:textId="77777777" w:rsidR="00F51FF7" w:rsidRPr="00F51FF7" w:rsidRDefault="00F51FF7" w:rsidP="00F51FF7">
      <w:pPr>
        <w:bidi/>
        <w:jc w:val="both"/>
        <w:rPr>
          <w:rFonts w:cs="David" w:hint="cs"/>
          <w:rtl/>
        </w:rPr>
      </w:pPr>
    </w:p>
    <w:p w14:paraId="6663A1BD" w14:textId="77777777" w:rsidR="00F51FF7" w:rsidRPr="00F51FF7" w:rsidRDefault="00F51FF7" w:rsidP="00F51FF7">
      <w:pPr>
        <w:bidi/>
        <w:jc w:val="both"/>
        <w:rPr>
          <w:rFonts w:cs="David" w:hint="cs"/>
          <w:rtl/>
        </w:rPr>
      </w:pPr>
      <w:r w:rsidRPr="00F51FF7">
        <w:rPr>
          <w:rFonts w:cs="David" w:hint="cs"/>
          <w:rtl/>
        </w:rPr>
        <w:tab/>
        <w:t xml:space="preserve">האמת היא כך </w:t>
      </w:r>
      <w:r w:rsidRPr="00F51FF7">
        <w:rPr>
          <w:rFonts w:cs="David"/>
          <w:rtl/>
        </w:rPr>
        <w:t>–</w:t>
      </w:r>
      <w:r w:rsidRPr="00F51FF7">
        <w:rPr>
          <w:rFonts w:cs="David" w:hint="cs"/>
          <w:rtl/>
        </w:rPr>
        <w:t xml:space="preserve"> שמה שנעשה בבית הזה, מסתכלים עליו בכל העולם. אני רוצה לומר משהו שאני נתקלתי בו והרגשתי אותו. בעולם </w:t>
      </w:r>
      <w:r w:rsidRPr="00F51FF7">
        <w:rPr>
          <w:rFonts w:cs="David"/>
          <w:rtl/>
        </w:rPr>
        <w:t>–</w:t>
      </w:r>
      <w:r w:rsidRPr="00F51FF7">
        <w:rPr>
          <w:rFonts w:cs="David" w:hint="cs"/>
          <w:rtl/>
        </w:rPr>
        <w:t xml:space="preserve"> דרך הערוצים ודרך הטלוויזיה </w:t>
      </w:r>
      <w:r w:rsidRPr="00F51FF7">
        <w:rPr>
          <w:rFonts w:cs="David"/>
          <w:rtl/>
        </w:rPr>
        <w:t>–</w:t>
      </w:r>
      <w:r w:rsidRPr="00F51FF7">
        <w:rPr>
          <w:rFonts w:cs="David" w:hint="cs"/>
          <w:rtl/>
        </w:rPr>
        <w:t xml:space="preserve"> רואים מה קורה בבית. אני בקשר עם יהדות העולם, ומה אני שומע? </w:t>
      </w:r>
      <w:r w:rsidRPr="00F51FF7">
        <w:rPr>
          <w:rFonts w:cs="David"/>
          <w:rtl/>
        </w:rPr>
        <w:t>–</w:t>
      </w:r>
      <w:r w:rsidRPr="00F51FF7">
        <w:rPr>
          <w:rFonts w:cs="David" w:hint="cs"/>
          <w:rtl/>
        </w:rPr>
        <w:t xml:space="preserve"> אתם חוכא  ואיטלולא. בתוך הבית. מהרסייך ומחריבייך ממך ייצאו? </w:t>
      </w:r>
    </w:p>
    <w:p w14:paraId="1740C839" w14:textId="77777777" w:rsidR="00F51FF7" w:rsidRPr="00F51FF7" w:rsidRDefault="00F51FF7" w:rsidP="00F51FF7">
      <w:pPr>
        <w:bidi/>
        <w:jc w:val="both"/>
        <w:rPr>
          <w:rFonts w:cs="David" w:hint="cs"/>
          <w:rtl/>
        </w:rPr>
      </w:pPr>
    </w:p>
    <w:p w14:paraId="2B4DF026" w14:textId="77777777" w:rsidR="00F51FF7" w:rsidRPr="00F51FF7" w:rsidRDefault="00F51FF7" w:rsidP="00F51FF7">
      <w:pPr>
        <w:bidi/>
        <w:jc w:val="both"/>
        <w:rPr>
          <w:rFonts w:cs="David" w:hint="cs"/>
          <w:rtl/>
        </w:rPr>
      </w:pPr>
      <w:r w:rsidRPr="00F51FF7">
        <w:rPr>
          <w:rFonts w:cs="David" w:hint="cs"/>
          <w:rtl/>
        </w:rPr>
        <w:tab/>
        <w:t xml:space="preserve">אני רוצה לומר, חברי חברי הכנסת הערבים </w:t>
      </w:r>
      <w:r w:rsidRPr="00F51FF7">
        <w:rPr>
          <w:rFonts w:cs="David"/>
          <w:rtl/>
        </w:rPr>
        <w:t>–</w:t>
      </w:r>
      <w:r w:rsidRPr="00F51FF7">
        <w:rPr>
          <w:rFonts w:cs="David" w:hint="cs"/>
          <w:rtl/>
        </w:rPr>
        <w:t xml:space="preserve"> מי שהביא את המצב הזה, וגלגל אותו, ומגלגל אותו, זה אתם. לא המהות של הדברים שלכם. יכול להיות שאתם, מבחינתכם, מביאים את כאבכם, ואתם צודקים ורוצים לקדם את מה שאתם רוצים, אבל ההתבטאויות הבוטות שאתם מתבטאים בהן בבית הזה </w:t>
      </w:r>
      <w:r w:rsidRPr="00F51FF7">
        <w:rPr>
          <w:rFonts w:cs="David"/>
          <w:rtl/>
        </w:rPr>
        <w:t>–</w:t>
      </w:r>
      <w:r w:rsidRPr="00F51FF7">
        <w:rPr>
          <w:rFonts w:cs="David" w:hint="cs"/>
          <w:rtl/>
        </w:rPr>
        <w:t xml:space="preserve"> בהמשך לדבריו של חבר הכנסת אריאל </w:t>
      </w:r>
      <w:r w:rsidRPr="00F51FF7">
        <w:rPr>
          <w:rFonts w:cs="David"/>
          <w:rtl/>
        </w:rPr>
        <w:t>–</w:t>
      </w:r>
      <w:r w:rsidRPr="00F51FF7">
        <w:rPr>
          <w:rFonts w:cs="David" w:hint="cs"/>
          <w:rtl/>
        </w:rPr>
        <w:t xml:space="preserve"> זה הבית של העם היהודי, מה לעשות. זה המצב.</w:t>
      </w:r>
    </w:p>
    <w:p w14:paraId="6802B98B" w14:textId="77777777" w:rsidR="00F51FF7" w:rsidRPr="00F51FF7" w:rsidRDefault="00F51FF7" w:rsidP="00F51FF7">
      <w:pPr>
        <w:bidi/>
        <w:jc w:val="both"/>
        <w:rPr>
          <w:rFonts w:cs="David"/>
          <w:u w:val="single"/>
          <w:rtl/>
        </w:rPr>
      </w:pPr>
      <w:r w:rsidRPr="00F51FF7">
        <w:rPr>
          <w:rFonts w:cs="David"/>
          <w:rtl/>
        </w:rPr>
        <w:br/>
      </w:r>
      <w:r w:rsidRPr="00F51FF7">
        <w:rPr>
          <w:rFonts w:cs="David"/>
          <w:u w:val="single"/>
          <w:rtl/>
        </w:rPr>
        <w:t>מוחמד ברכה:</w:t>
      </w:r>
    </w:p>
    <w:p w14:paraId="4B94FE3C" w14:textId="77777777" w:rsidR="00F51FF7" w:rsidRPr="00F51FF7" w:rsidRDefault="00F51FF7" w:rsidP="00F51FF7">
      <w:pPr>
        <w:bidi/>
        <w:jc w:val="both"/>
        <w:rPr>
          <w:rFonts w:cs="David"/>
          <w:u w:val="single"/>
          <w:rtl/>
        </w:rPr>
      </w:pPr>
    </w:p>
    <w:p w14:paraId="2DEA1D7D" w14:textId="77777777" w:rsidR="00F51FF7" w:rsidRPr="00F51FF7" w:rsidRDefault="00F51FF7" w:rsidP="00F51FF7">
      <w:pPr>
        <w:bidi/>
        <w:jc w:val="both"/>
        <w:rPr>
          <w:rFonts w:cs="David" w:hint="cs"/>
          <w:rtl/>
        </w:rPr>
      </w:pPr>
      <w:r w:rsidRPr="00F51FF7">
        <w:rPr>
          <w:rFonts w:cs="David"/>
          <w:rtl/>
        </w:rPr>
        <w:tab/>
      </w:r>
      <w:r w:rsidRPr="00F51FF7">
        <w:rPr>
          <w:rFonts w:cs="David" w:hint="cs"/>
          <w:rtl/>
        </w:rPr>
        <w:t xml:space="preserve"> חבר הכנסת אמסלם, לפשע נקרא פשע, ולכיבוש נקרא כיבוש, ולתוקפנות נקרא תוקפנות, ואנחנו לא נהיה חלק מהקונצנזוס. כל אחד יכול - - - אם נהיה פה ואם נהיה בחוץ. </w:t>
      </w:r>
    </w:p>
    <w:p w14:paraId="097A0826" w14:textId="77777777" w:rsidR="00F51FF7" w:rsidRPr="00F51FF7" w:rsidRDefault="00F51FF7" w:rsidP="00F51FF7">
      <w:pPr>
        <w:bidi/>
        <w:jc w:val="both"/>
        <w:rPr>
          <w:rFonts w:cs="David" w:hint="cs"/>
          <w:rtl/>
        </w:rPr>
      </w:pPr>
      <w:r w:rsidRPr="00F51FF7">
        <w:rPr>
          <w:rFonts w:cs="David"/>
          <w:rtl/>
        </w:rPr>
        <w:br/>
      </w:r>
      <w:r w:rsidRPr="00F51FF7">
        <w:rPr>
          <w:rFonts w:cs="David" w:hint="cs"/>
          <w:u w:val="single"/>
          <w:rtl/>
        </w:rPr>
        <w:t>קריאות:</w:t>
      </w:r>
    </w:p>
    <w:p w14:paraId="29975513" w14:textId="77777777" w:rsidR="00F51FF7" w:rsidRPr="00F51FF7" w:rsidRDefault="00F51FF7" w:rsidP="00F51FF7">
      <w:pPr>
        <w:bidi/>
        <w:jc w:val="both"/>
        <w:rPr>
          <w:rFonts w:cs="David" w:hint="cs"/>
          <w:rtl/>
        </w:rPr>
      </w:pPr>
    </w:p>
    <w:p w14:paraId="2DA78761" w14:textId="77777777" w:rsidR="00F51FF7" w:rsidRPr="00F51FF7" w:rsidRDefault="00F51FF7" w:rsidP="00F51FF7">
      <w:pPr>
        <w:bidi/>
        <w:jc w:val="both"/>
        <w:rPr>
          <w:rFonts w:cs="David" w:hint="cs"/>
          <w:rtl/>
        </w:rPr>
      </w:pPr>
      <w:r w:rsidRPr="00F51FF7">
        <w:rPr>
          <w:rFonts w:cs="David" w:hint="cs"/>
          <w:rtl/>
        </w:rPr>
        <w:tab/>
        <w:t>- - -</w:t>
      </w:r>
    </w:p>
    <w:p w14:paraId="0F01670A" w14:textId="77777777" w:rsidR="00F51FF7" w:rsidRPr="00F51FF7" w:rsidRDefault="00F51FF7" w:rsidP="00F51FF7">
      <w:pPr>
        <w:bidi/>
        <w:jc w:val="both"/>
        <w:rPr>
          <w:rFonts w:cs="David" w:hint="cs"/>
          <w:u w:val="single"/>
          <w:rtl/>
        </w:rPr>
      </w:pPr>
    </w:p>
    <w:p w14:paraId="43DA9318" w14:textId="77777777" w:rsidR="00F51FF7" w:rsidRPr="00F51FF7" w:rsidRDefault="00F51FF7" w:rsidP="00F51FF7">
      <w:pPr>
        <w:bidi/>
        <w:jc w:val="both"/>
        <w:rPr>
          <w:rFonts w:cs="David" w:hint="cs"/>
          <w:rtl/>
        </w:rPr>
      </w:pPr>
      <w:r w:rsidRPr="00F51FF7">
        <w:rPr>
          <w:rFonts w:cs="David" w:hint="cs"/>
          <w:u w:val="single"/>
          <w:rtl/>
        </w:rPr>
        <w:t>נסים זאב:</w:t>
      </w:r>
    </w:p>
    <w:p w14:paraId="3349DCDB" w14:textId="77777777" w:rsidR="00F51FF7" w:rsidRPr="00F51FF7" w:rsidRDefault="00F51FF7" w:rsidP="00F51FF7">
      <w:pPr>
        <w:bidi/>
        <w:jc w:val="both"/>
        <w:rPr>
          <w:rFonts w:cs="David" w:hint="cs"/>
          <w:rtl/>
        </w:rPr>
      </w:pPr>
    </w:p>
    <w:p w14:paraId="33AA8EEF" w14:textId="77777777" w:rsidR="00F51FF7" w:rsidRPr="00F51FF7" w:rsidRDefault="00F51FF7" w:rsidP="00F51FF7">
      <w:pPr>
        <w:bidi/>
        <w:jc w:val="both"/>
        <w:rPr>
          <w:rFonts w:cs="David" w:hint="cs"/>
          <w:rtl/>
        </w:rPr>
      </w:pPr>
      <w:r w:rsidRPr="00F51FF7">
        <w:rPr>
          <w:rFonts w:cs="David" w:hint="cs"/>
          <w:rtl/>
        </w:rPr>
        <w:tab/>
        <w:t>- - - הסתה לגזענות - - -</w:t>
      </w:r>
    </w:p>
    <w:p w14:paraId="313A2457" w14:textId="77777777" w:rsidR="00F51FF7" w:rsidRPr="00F51FF7" w:rsidRDefault="00F51FF7" w:rsidP="00F51FF7">
      <w:pPr>
        <w:bidi/>
        <w:jc w:val="both"/>
        <w:rPr>
          <w:rFonts w:cs="David" w:hint="cs"/>
          <w:u w:val="single"/>
          <w:rtl/>
        </w:rPr>
      </w:pPr>
    </w:p>
    <w:p w14:paraId="1E90FC51" w14:textId="77777777" w:rsidR="00F51FF7" w:rsidRPr="00F51FF7" w:rsidRDefault="00F51FF7" w:rsidP="00F51FF7">
      <w:pPr>
        <w:bidi/>
        <w:jc w:val="both"/>
        <w:rPr>
          <w:rFonts w:cs="David"/>
          <w:u w:val="single"/>
          <w:rtl/>
        </w:rPr>
      </w:pPr>
      <w:r w:rsidRPr="00F51FF7">
        <w:rPr>
          <w:rFonts w:cs="David"/>
          <w:u w:val="single"/>
          <w:rtl/>
        </w:rPr>
        <w:t>מוחמד ברכה:</w:t>
      </w:r>
    </w:p>
    <w:p w14:paraId="3B2C79AE" w14:textId="77777777" w:rsidR="00F51FF7" w:rsidRPr="00F51FF7" w:rsidRDefault="00F51FF7" w:rsidP="00F51FF7">
      <w:pPr>
        <w:bidi/>
        <w:jc w:val="both"/>
        <w:rPr>
          <w:rFonts w:cs="David"/>
          <w:u w:val="single"/>
          <w:rtl/>
        </w:rPr>
      </w:pPr>
    </w:p>
    <w:p w14:paraId="3444E247" w14:textId="77777777" w:rsidR="00F51FF7" w:rsidRPr="00F51FF7" w:rsidRDefault="00F51FF7" w:rsidP="00F51FF7">
      <w:pPr>
        <w:bidi/>
        <w:jc w:val="both"/>
        <w:rPr>
          <w:rFonts w:cs="David" w:hint="cs"/>
          <w:rtl/>
        </w:rPr>
      </w:pPr>
      <w:r w:rsidRPr="00F51FF7">
        <w:rPr>
          <w:rFonts w:cs="David"/>
          <w:rtl/>
        </w:rPr>
        <w:tab/>
      </w:r>
      <w:r w:rsidRPr="00F51FF7">
        <w:rPr>
          <w:rFonts w:cs="David" w:hint="cs"/>
          <w:rtl/>
        </w:rPr>
        <w:t>- - - להתנגד לכיבוש? להתנגד לכל מלחמה?</w:t>
      </w:r>
      <w:r w:rsidRPr="00F51FF7">
        <w:rPr>
          <w:rFonts w:cs="David" w:hint="cs"/>
        </w:rPr>
        <w:t xml:space="preserve"> </w:t>
      </w:r>
      <w:r w:rsidRPr="00F51FF7">
        <w:rPr>
          <w:rFonts w:cs="David" w:hint="cs"/>
          <w:rtl/>
        </w:rPr>
        <w:t xml:space="preserve"> כן, אני מתנגד לכל מלחמה </w:t>
      </w:r>
      <w:r w:rsidRPr="00F51FF7">
        <w:rPr>
          <w:rFonts w:cs="David"/>
          <w:rtl/>
        </w:rPr>
        <w:t>–</w:t>
      </w:r>
      <w:r w:rsidRPr="00F51FF7">
        <w:rPr>
          <w:rFonts w:cs="David" w:hint="cs"/>
          <w:rtl/>
        </w:rPr>
        <w:t xml:space="preserve"> מהיום ועד עולם. </w:t>
      </w:r>
    </w:p>
    <w:p w14:paraId="51A97E01" w14:textId="77777777" w:rsidR="00F51FF7" w:rsidRPr="00F51FF7" w:rsidRDefault="00F51FF7" w:rsidP="00F51FF7">
      <w:pPr>
        <w:bidi/>
        <w:jc w:val="both"/>
        <w:rPr>
          <w:rFonts w:cs="David" w:hint="cs"/>
          <w:rtl/>
        </w:rPr>
      </w:pPr>
      <w:r w:rsidRPr="00F51FF7">
        <w:rPr>
          <w:rFonts w:cs="David"/>
          <w:rtl/>
        </w:rPr>
        <w:br/>
      </w:r>
      <w:r w:rsidRPr="00F51FF7">
        <w:rPr>
          <w:rFonts w:cs="David" w:hint="cs"/>
          <w:u w:val="single"/>
          <w:rtl/>
        </w:rPr>
        <w:t>היו</w:t>
      </w:r>
      <w:r w:rsidRPr="00F51FF7">
        <w:rPr>
          <w:rFonts w:cs="David"/>
          <w:u w:val="single"/>
          <w:rtl/>
        </w:rPr>
        <w:t>"</w:t>
      </w:r>
      <w:r w:rsidRPr="00F51FF7">
        <w:rPr>
          <w:rFonts w:cs="David" w:hint="cs"/>
          <w:u w:val="single"/>
          <w:rtl/>
        </w:rPr>
        <w:t>ר רוחמה אברהם:</w:t>
      </w:r>
    </w:p>
    <w:p w14:paraId="6E53DFC0" w14:textId="77777777" w:rsidR="00F51FF7" w:rsidRPr="00F51FF7" w:rsidRDefault="00F51FF7" w:rsidP="00F51FF7">
      <w:pPr>
        <w:bidi/>
        <w:jc w:val="both"/>
        <w:rPr>
          <w:rFonts w:cs="David" w:hint="cs"/>
          <w:rtl/>
        </w:rPr>
      </w:pPr>
    </w:p>
    <w:p w14:paraId="22BBBE77" w14:textId="77777777" w:rsidR="00F51FF7" w:rsidRPr="00F51FF7" w:rsidRDefault="00F51FF7" w:rsidP="00F51FF7">
      <w:pPr>
        <w:bidi/>
        <w:jc w:val="both"/>
        <w:rPr>
          <w:rFonts w:cs="David" w:hint="cs"/>
          <w:rtl/>
        </w:rPr>
      </w:pPr>
      <w:r w:rsidRPr="00F51FF7">
        <w:rPr>
          <w:rFonts w:cs="David" w:hint="cs"/>
          <w:rtl/>
        </w:rPr>
        <w:tab/>
        <w:t xml:space="preserve"> חבר הכנסת ברכה, יש לך טונים הרבה יותר גבוהים משלי, וכולם רוצים להתבטא, וכשאתה דיברת </w:t>
      </w:r>
      <w:r w:rsidRPr="00F51FF7">
        <w:rPr>
          <w:rFonts w:cs="David"/>
          <w:rtl/>
        </w:rPr>
        <w:t>–</w:t>
      </w:r>
      <w:r w:rsidRPr="00F51FF7">
        <w:rPr>
          <w:rFonts w:cs="David" w:hint="cs"/>
          <w:rtl/>
        </w:rPr>
        <w:t xml:space="preserve"> שמרתי על זכות הדיבור שלך. </w:t>
      </w:r>
    </w:p>
    <w:p w14:paraId="17869C7F" w14:textId="77777777" w:rsidR="00F51FF7" w:rsidRPr="00F51FF7" w:rsidRDefault="00F51FF7" w:rsidP="00F51FF7">
      <w:pPr>
        <w:bidi/>
        <w:jc w:val="both"/>
        <w:rPr>
          <w:rFonts w:cs="David" w:hint="cs"/>
          <w:u w:val="single"/>
          <w:rtl/>
        </w:rPr>
      </w:pPr>
    </w:p>
    <w:p w14:paraId="222E6FA2" w14:textId="77777777" w:rsidR="00F51FF7" w:rsidRPr="00F51FF7" w:rsidRDefault="00F51FF7" w:rsidP="00F51FF7">
      <w:pPr>
        <w:bidi/>
        <w:jc w:val="both"/>
        <w:rPr>
          <w:rFonts w:cs="David" w:hint="cs"/>
          <w:rtl/>
        </w:rPr>
      </w:pPr>
      <w:r w:rsidRPr="00F51FF7">
        <w:rPr>
          <w:rFonts w:cs="David" w:hint="cs"/>
          <w:u w:val="single"/>
          <w:rtl/>
        </w:rPr>
        <w:t>זהבה גלאון:</w:t>
      </w:r>
    </w:p>
    <w:p w14:paraId="6A7D55DE" w14:textId="77777777" w:rsidR="00F51FF7" w:rsidRPr="00F51FF7" w:rsidRDefault="00F51FF7" w:rsidP="00F51FF7">
      <w:pPr>
        <w:bidi/>
        <w:jc w:val="both"/>
        <w:rPr>
          <w:rFonts w:cs="David" w:hint="cs"/>
          <w:rtl/>
        </w:rPr>
      </w:pPr>
    </w:p>
    <w:p w14:paraId="65541271" w14:textId="77777777" w:rsidR="00F51FF7" w:rsidRPr="00F51FF7" w:rsidRDefault="00F51FF7" w:rsidP="00F51FF7">
      <w:pPr>
        <w:bidi/>
        <w:jc w:val="both"/>
        <w:rPr>
          <w:rFonts w:cs="David" w:hint="cs"/>
          <w:rtl/>
        </w:rPr>
      </w:pPr>
      <w:r w:rsidRPr="00F51FF7">
        <w:rPr>
          <w:rFonts w:cs="David" w:hint="cs"/>
          <w:rtl/>
        </w:rPr>
        <w:tab/>
        <w:t xml:space="preserve"> יש כאן תחרות מי מצהיר יותר נאמנות לדמוקרטיה, נוסח טרטמן. דמוקרטיה נוסח טרטמן. </w:t>
      </w:r>
    </w:p>
    <w:p w14:paraId="65546F5C" w14:textId="77777777" w:rsidR="00F51FF7" w:rsidRPr="00F51FF7" w:rsidRDefault="00F51FF7" w:rsidP="00F51FF7">
      <w:pPr>
        <w:bidi/>
        <w:jc w:val="both"/>
        <w:rPr>
          <w:rFonts w:cs="David" w:hint="cs"/>
          <w:rtl/>
        </w:rPr>
      </w:pPr>
      <w:r w:rsidRPr="00F51FF7">
        <w:rPr>
          <w:rFonts w:cs="David"/>
          <w:rtl/>
        </w:rPr>
        <w:br/>
      </w:r>
      <w:r w:rsidRPr="00F51FF7">
        <w:rPr>
          <w:rFonts w:cs="David" w:hint="cs"/>
          <w:u w:val="single"/>
          <w:rtl/>
        </w:rPr>
        <w:t>היו</w:t>
      </w:r>
      <w:r w:rsidRPr="00F51FF7">
        <w:rPr>
          <w:rFonts w:cs="David"/>
          <w:u w:val="single"/>
          <w:rtl/>
        </w:rPr>
        <w:t>"</w:t>
      </w:r>
      <w:r w:rsidRPr="00F51FF7">
        <w:rPr>
          <w:rFonts w:cs="David" w:hint="cs"/>
          <w:u w:val="single"/>
          <w:rtl/>
        </w:rPr>
        <w:t>ר רוחמה אברהם:</w:t>
      </w:r>
    </w:p>
    <w:p w14:paraId="7341155A" w14:textId="77777777" w:rsidR="00F51FF7" w:rsidRPr="00F51FF7" w:rsidRDefault="00F51FF7" w:rsidP="00F51FF7">
      <w:pPr>
        <w:bidi/>
        <w:jc w:val="both"/>
        <w:rPr>
          <w:rFonts w:cs="David" w:hint="cs"/>
          <w:rtl/>
        </w:rPr>
      </w:pPr>
    </w:p>
    <w:p w14:paraId="22DD2458" w14:textId="77777777" w:rsidR="00F51FF7" w:rsidRPr="00F51FF7" w:rsidRDefault="00F51FF7" w:rsidP="00F51FF7">
      <w:pPr>
        <w:bidi/>
        <w:jc w:val="both"/>
        <w:rPr>
          <w:rFonts w:cs="David" w:hint="cs"/>
          <w:rtl/>
        </w:rPr>
      </w:pPr>
      <w:r w:rsidRPr="00F51FF7">
        <w:rPr>
          <w:rFonts w:cs="David" w:hint="cs"/>
          <w:rtl/>
        </w:rPr>
        <w:tab/>
        <w:t xml:space="preserve"> אני מבקשת מהחברים שמתייחסים </w:t>
      </w:r>
      <w:r w:rsidRPr="00F51FF7">
        <w:rPr>
          <w:rFonts w:cs="David"/>
          <w:rtl/>
        </w:rPr>
        <w:t>–</w:t>
      </w:r>
      <w:r w:rsidRPr="00F51FF7">
        <w:rPr>
          <w:rFonts w:cs="David" w:hint="cs"/>
          <w:rtl/>
        </w:rPr>
        <w:t xml:space="preserve"> אנחנו לא דנים פה על מהות החוק. אנחנו דנים על הצורך בדחיפות. אני אודה לכם אם כל אחד מחברי הכנסת יוכל לומר מדוע ההצעה בעיניו דחופה או לא דחופה.</w:t>
      </w:r>
    </w:p>
    <w:p w14:paraId="18C8072F" w14:textId="77777777" w:rsidR="00F51FF7" w:rsidRPr="00F51FF7" w:rsidRDefault="00F51FF7" w:rsidP="00F51FF7">
      <w:pPr>
        <w:bidi/>
        <w:jc w:val="both"/>
        <w:rPr>
          <w:rFonts w:cs="David"/>
          <w:rtl/>
        </w:rPr>
      </w:pPr>
      <w:r w:rsidRPr="00F51FF7">
        <w:rPr>
          <w:rFonts w:cs="David"/>
          <w:rtl/>
        </w:rPr>
        <w:br/>
      </w:r>
      <w:r w:rsidRPr="00F51FF7">
        <w:rPr>
          <w:rFonts w:cs="David" w:hint="eastAsia"/>
          <w:u w:val="single"/>
          <w:rtl/>
        </w:rPr>
        <w:t>חיים</w:t>
      </w:r>
      <w:r w:rsidRPr="00F51FF7">
        <w:rPr>
          <w:rFonts w:cs="David"/>
          <w:u w:val="single"/>
          <w:rtl/>
        </w:rPr>
        <w:t xml:space="preserve"> אמסלם:</w:t>
      </w:r>
    </w:p>
    <w:p w14:paraId="4CC846ED" w14:textId="77777777" w:rsidR="00F51FF7" w:rsidRPr="00F51FF7" w:rsidRDefault="00F51FF7" w:rsidP="00F51FF7">
      <w:pPr>
        <w:bidi/>
        <w:jc w:val="both"/>
        <w:rPr>
          <w:rFonts w:cs="David"/>
          <w:rtl/>
        </w:rPr>
      </w:pPr>
    </w:p>
    <w:p w14:paraId="3A55DC6C" w14:textId="77777777" w:rsidR="00F51FF7" w:rsidRPr="00F51FF7" w:rsidRDefault="00F51FF7" w:rsidP="00F51FF7">
      <w:pPr>
        <w:bidi/>
        <w:jc w:val="both"/>
        <w:rPr>
          <w:rFonts w:cs="David" w:hint="cs"/>
          <w:rtl/>
        </w:rPr>
      </w:pPr>
      <w:r w:rsidRPr="00F51FF7">
        <w:rPr>
          <w:rFonts w:cs="David"/>
          <w:rtl/>
        </w:rPr>
        <w:tab/>
      </w:r>
      <w:r w:rsidRPr="00F51FF7">
        <w:rPr>
          <w:rFonts w:cs="David" w:hint="cs"/>
          <w:rtl/>
        </w:rPr>
        <w:t xml:space="preserve"> אני חושב שההצעה כן דחופה. עצם הדבר שאתה מביא חוק כזה ואתה מבקש להעניק לו פטור מחובת הנחה, אתה מראה שמה שנעשה עד עכשיו היה להירדם בשמירה. די מזה. רבותי, מי שהביא את זה על עצמו זה אתם. כתוב: חכמים, היזהרו בדבריכם. </w:t>
      </w:r>
    </w:p>
    <w:p w14:paraId="0AF5EB69" w14:textId="77777777" w:rsidR="00F51FF7" w:rsidRPr="00F51FF7" w:rsidRDefault="00F51FF7" w:rsidP="00F51FF7">
      <w:pPr>
        <w:bidi/>
        <w:jc w:val="both"/>
        <w:rPr>
          <w:rFonts w:cs="David" w:hint="cs"/>
          <w:rtl/>
        </w:rPr>
      </w:pPr>
    </w:p>
    <w:p w14:paraId="1754DC43" w14:textId="77777777" w:rsidR="00F51FF7" w:rsidRPr="00F51FF7" w:rsidRDefault="00F51FF7" w:rsidP="00F51FF7">
      <w:pPr>
        <w:bidi/>
        <w:jc w:val="both"/>
        <w:rPr>
          <w:rFonts w:cs="David" w:hint="cs"/>
          <w:rtl/>
        </w:rPr>
      </w:pPr>
      <w:r w:rsidRPr="00F51FF7">
        <w:rPr>
          <w:rFonts w:cs="David" w:hint="cs"/>
          <w:rtl/>
        </w:rPr>
        <w:tab/>
        <w:t xml:space="preserve">לכן, אני לא חושב שצריך לדחות את הענקת הפטור. אדרבה, כשזה יבוא </w:t>
      </w:r>
      <w:r w:rsidRPr="00F51FF7">
        <w:rPr>
          <w:rFonts w:cs="David"/>
          <w:rtl/>
        </w:rPr>
        <w:t>–</w:t>
      </w:r>
      <w:r w:rsidRPr="00F51FF7">
        <w:rPr>
          <w:rFonts w:cs="David" w:hint="cs"/>
          <w:rtl/>
        </w:rPr>
        <w:t xml:space="preserve"> ברור שיתקיימו דיונים בין הקריאות, ואז כל אחד יחליט. </w:t>
      </w:r>
    </w:p>
    <w:p w14:paraId="2D92A3E6" w14:textId="77777777" w:rsidR="00F51FF7" w:rsidRPr="00F51FF7" w:rsidRDefault="00F51FF7" w:rsidP="00F51FF7">
      <w:pPr>
        <w:bidi/>
        <w:jc w:val="both"/>
        <w:rPr>
          <w:rFonts w:cs="David"/>
          <w:u w:val="single"/>
          <w:rtl/>
        </w:rPr>
      </w:pPr>
      <w:r w:rsidRPr="00F51FF7">
        <w:rPr>
          <w:rFonts w:cs="David"/>
          <w:rtl/>
        </w:rPr>
        <w:br/>
      </w:r>
      <w:r w:rsidRPr="00F51FF7">
        <w:rPr>
          <w:rFonts w:cs="David"/>
          <w:u w:val="single"/>
          <w:rtl/>
        </w:rPr>
        <w:t>מוחמד ברכה:</w:t>
      </w:r>
    </w:p>
    <w:p w14:paraId="6DA672D0" w14:textId="77777777" w:rsidR="00F51FF7" w:rsidRPr="00F51FF7" w:rsidRDefault="00F51FF7" w:rsidP="00F51FF7">
      <w:pPr>
        <w:bidi/>
        <w:jc w:val="both"/>
        <w:rPr>
          <w:rFonts w:cs="David"/>
          <w:u w:val="single"/>
          <w:rtl/>
        </w:rPr>
      </w:pPr>
    </w:p>
    <w:p w14:paraId="258F819C" w14:textId="77777777" w:rsidR="00F51FF7" w:rsidRPr="00F51FF7" w:rsidRDefault="00F51FF7" w:rsidP="00F51FF7">
      <w:pPr>
        <w:bidi/>
        <w:jc w:val="both"/>
        <w:rPr>
          <w:rFonts w:cs="David" w:hint="cs"/>
          <w:rtl/>
        </w:rPr>
      </w:pPr>
      <w:r w:rsidRPr="00F51FF7">
        <w:rPr>
          <w:rFonts w:cs="David"/>
          <w:rtl/>
        </w:rPr>
        <w:tab/>
      </w:r>
      <w:r w:rsidRPr="00F51FF7">
        <w:rPr>
          <w:rFonts w:cs="David" w:hint="cs"/>
          <w:rtl/>
        </w:rPr>
        <w:t xml:space="preserve"> גם על יהודים אמרו שהפשעים שהם היו קורבן להם </w:t>
      </w:r>
      <w:r w:rsidRPr="00F51FF7">
        <w:rPr>
          <w:rFonts w:cs="David"/>
          <w:rtl/>
        </w:rPr>
        <w:t>–</w:t>
      </w:r>
      <w:r w:rsidRPr="00F51FF7">
        <w:rPr>
          <w:rFonts w:cs="David" w:hint="cs"/>
          <w:rtl/>
        </w:rPr>
        <w:t xml:space="preserve"> הם הביאו את זה על עצמם. גם כלפי יהודים זה נאמר. אתה לא מתבייש - - -</w:t>
      </w:r>
    </w:p>
    <w:p w14:paraId="0D6C14D1" w14:textId="77777777" w:rsidR="00F51FF7" w:rsidRPr="00F51FF7" w:rsidRDefault="00F51FF7" w:rsidP="00F51FF7">
      <w:pPr>
        <w:bidi/>
        <w:jc w:val="both"/>
        <w:rPr>
          <w:rFonts w:cs="David" w:hint="cs"/>
          <w:rtl/>
        </w:rPr>
      </w:pPr>
    </w:p>
    <w:p w14:paraId="066752EC" w14:textId="77777777" w:rsidR="00F51FF7" w:rsidRPr="00F51FF7" w:rsidRDefault="00F51FF7" w:rsidP="00F51FF7">
      <w:pPr>
        <w:bidi/>
        <w:jc w:val="both"/>
        <w:rPr>
          <w:rFonts w:cs="David" w:hint="cs"/>
          <w:u w:val="single"/>
          <w:rtl/>
        </w:rPr>
      </w:pPr>
      <w:r w:rsidRPr="00F51FF7">
        <w:rPr>
          <w:rFonts w:cs="David" w:hint="cs"/>
          <w:u w:val="single"/>
          <w:rtl/>
        </w:rPr>
        <w:t>קריאות:</w:t>
      </w:r>
    </w:p>
    <w:p w14:paraId="44E4D5AA" w14:textId="77777777" w:rsidR="00F51FF7" w:rsidRPr="00F51FF7" w:rsidRDefault="00F51FF7" w:rsidP="00F51FF7">
      <w:pPr>
        <w:bidi/>
        <w:jc w:val="both"/>
        <w:rPr>
          <w:rFonts w:cs="David" w:hint="cs"/>
          <w:u w:val="single"/>
          <w:rtl/>
        </w:rPr>
      </w:pPr>
    </w:p>
    <w:p w14:paraId="19E5C1DD" w14:textId="77777777" w:rsidR="00F51FF7" w:rsidRPr="00F51FF7" w:rsidRDefault="00F51FF7" w:rsidP="00F51FF7">
      <w:pPr>
        <w:bidi/>
        <w:jc w:val="both"/>
        <w:rPr>
          <w:rFonts w:cs="David" w:hint="cs"/>
          <w:rtl/>
        </w:rPr>
      </w:pPr>
      <w:r w:rsidRPr="00F51FF7">
        <w:rPr>
          <w:rFonts w:cs="David" w:hint="cs"/>
          <w:rtl/>
        </w:rPr>
        <w:tab/>
        <w:t>- - -</w:t>
      </w:r>
    </w:p>
    <w:p w14:paraId="1E4AEC5E" w14:textId="77777777" w:rsidR="00F51FF7" w:rsidRPr="00F51FF7" w:rsidRDefault="00F51FF7" w:rsidP="00F51FF7">
      <w:pPr>
        <w:bidi/>
        <w:jc w:val="both"/>
        <w:rPr>
          <w:rFonts w:cs="David" w:hint="cs"/>
          <w:rtl/>
        </w:rPr>
      </w:pPr>
      <w:r w:rsidRPr="00F51FF7">
        <w:rPr>
          <w:rFonts w:cs="David"/>
          <w:rtl/>
        </w:rPr>
        <w:br/>
      </w:r>
      <w:r w:rsidRPr="00F51FF7">
        <w:rPr>
          <w:rFonts w:cs="David" w:hint="cs"/>
          <w:u w:val="single"/>
          <w:rtl/>
        </w:rPr>
        <w:t>היו</w:t>
      </w:r>
      <w:r w:rsidRPr="00F51FF7">
        <w:rPr>
          <w:rFonts w:cs="David"/>
          <w:u w:val="single"/>
          <w:rtl/>
        </w:rPr>
        <w:t>"</w:t>
      </w:r>
      <w:r w:rsidRPr="00F51FF7">
        <w:rPr>
          <w:rFonts w:cs="David" w:hint="cs"/>
          <w:u w:val="single"/>
          <w:rtl/>
        </w:rPr>
        <w:t>ר רוחמה אברהם:</w:t>
      </w:r>
    </w:p>
    <w:p w14:paraId="3B5A84A7" w14:textId="77777777" w:rsidR="00F51FF7" w:rsidRPr="00F51FF7" w:rsidRDefault="00F51FF7" w:rsidP="00F51FF7">
      <w:pPr>
        <w:bidi/>
        <w:jc w:val="both"/>
        <w:rPr>
          <w:rFonts w:cs="David" w:hint="cs"/>
          <w:rtl/>
        </w:rPr>
      </w:pPr>
    </w:p>
    <w:p w14:paraId="1A9FBE7B" w14:textId="77777777" w:rsidR="00F51FF7" w:rsidRPr="00F51FF7" w:rsidRDefault="00F51FF7" w:rsidP="00F51FF7">
      <w:pPr>
        <w:bidi/>
        <w:jc w:val="both"/>
        <w:rPr>
          <w:rFonts w:cs="David" w:hint="cs"/>
          <w:rtl/>
        </w:rPr>
      </w:pPr>
      <w:r w:rsidRPr="00F51FF7">
        <w:rPr>
          <w:rFonts w:cs="David" w:hint="cs"/>
          <w:rtl/>
        </w:rPr>
        <w:tab/>
        <w:t xml:space="preserve"> חבר הכנסת ברכה, אני קוראת לך בפעם הראשונה.</w:t>
      </w:r>
    </w:p>
    <w:p w14:paraId="7D5B36EB" w14:textId="77777777" w:rsidR="00F51FF7" w:rsidRPr="00F51FF7" w:rsidRDefault="00F51FF7" w:rsidP="00F51FF7">
      <w:pPr>
        <w:pStyle w:val="Heading5"/>
        <w:rPr>
          <w:rFonts w:hint="cs"/>
          <w:u w:val="single"/>
          <w:rtl/>
        </w:rPr>
      </w:pPr>
    </w:p>
    <w:p w14:paraId="2F56C517" w14:textId="77777777" w:rsidR="00F51FF7" w:rsidRPr="00F51FF7" w:rsidRDefault="00F51FF7" w:rsidP="00F51FF7">
      <w:pPr>
        <w:pStyle w:val="Heading5"/>
        <w:rPr>
          <w:rFonts w:hint="cs"/>
          <w:u w:val="single"/>
          <w:rtl/>
        </w:rPr>
      </w:pPr>
      <w:r w:rsidRPr="00F51FF7">
        <w:rPr>
          <w:rFonts w:hint="cs"/>
          <w:u w:val="single"/>
          <w:rtl/>
        </w:rPr>
        <w:t>קריאה:</w:t>
      </w:r>
    </w:p>
    <w:p w14:paraId="2ED3D69A" w14:textId="77777777" w:rsidR="00F51FF7" w:rsidRPr="00F51FF7" w:rsidRDefault="00F51FF7" w:rsidP="00F51FF7">
      <w:pPr>
        <w:pStyle w:val="Heading5"/>
        <w:rPr>
          <w:rFonts w:hint="cs"/>
          <w:rtl/>
        </w:rPr>
      </w:pPr>
    </w:p>
    <w:p w14:paraId="0FDCA438" w14:textId="77777777" w:rsidR="00F51FF7" w:rsidRPr="00F51FF7" w:rsidRDefault="00F51FF7" w:rsidP="00F51FF7">
      <w:pPr>
        <w:bidi/>
        <w:jc w:val="both"/>
        <w:rPr>
          <w:rFonts w:cs="David" w:hint="cs"/>
          <w:rtl/>
        </w:rPr>
      </w:pPr>
      <w:r w:rsidRPr="00F51FF7">
        <w:rPr>
          <w:rFonts w:cs="David" w:hint="cs"/>
          <w:rtl/>
        </w:rPr>
        <w:tab/>
        <w:t xml:space="preserve"> רק נותן לנו סיבה לתמוך בהצעה.</w:t>
      </w:r>
    </w:p>
    <w:p w14:paraId="1E94BCC1" w14:textId="77777777" w:rsidR="00F51FF7" w:rsidRPr="00F51FF7" w:rsidRDefault="00F51FF7" w:rsidP="00F51FF7">
      <w:pPr>
        <w:bidi/>
        <w:jc w:val="both"/>
        <w:rPr>
          <w:rFonts w:cs="David"/>
          <w:u w:val="single"/>
          <w:rtl/>
        </w:rPr>
      </w:pPr>
      <w:r w:rsidRPr="00F51FF7">
        <w:rPr>
          <w:rFonts w:cs="David"/>
          <w:rtl/>
        </w:rPr>
        <w:br/>
      </w:r>
      <w:r w:rsidRPr="00F51FF7">
        <w:rPr>
          <w:rFonts w:cs="David"/>
          <w:u w:val="single"/>
          <w:rtl/>
        </w:rPr>
        <w:t>מוחמד ברכה:</w:t>
      </w:r>
    </w:p>
    <w:p w14:paraId="4B1A0BBC" w14:textId="77777777" w:rsidR="00F51FF7" w:rsidRPr="00F51FF7" w:rsidRDefault="00F51FF7" w:rsidP="00F51FF7">
      <w:pPr>
        <w:bidi/>
        <w:jc w:val="both"/>
        <w:rPr>
          <w:rFonts w:cs="David"/>
          <w:u w:val="single"/>
          <w:rtl/>
        </w:rPr>
      </w:pPr>
    </w:p>
    <w:p w14:paraId="4140FA0C" w14:textId="77777777" w:rsidR="00F51FF7" w:rsidRPr="00F51FF7" w:rsidRDefault="00F51FF7" w:rsidP="00F51FF7">
      <w:pPr>
        <w:bidi/>
        <w:jc w:val="both"/>
        <w:rPr>
          <w:rFonts w:cs="David" w:hint="cs"/>
          <w:rtl/>
        </w:rPr>
      </w:pPr>
      <w:r w:rsidRPr="00F51FF7">
        <w:rPr>
          <w:rFonts w:cs="David"/>
          <w:rtl/>
        </w:rPr>
        <w:tab/>
      </w:r>
      <w:r w:rsidRPr="00F51FF7">
        <w:rPr>
          <w:rFonts w:cs="David" w:hint="cs"/>
          <w:rtl/>
        </w:rPr>
        <w:t xml:space="preserve"> בבקשה, תתמוך בכל התועבות שיש בעולם. </w:t>
      </w:r>
    </w:p>
    <w:p w14:paraId="74C57486" w14:textId="77777777" w:rsidR="00F51FF7" w:rsidRPr="00F51FF7" w:rsidRDefault="00F51FF7" w:rsidP="00F51FF7">
      <w:pPr>
        <w:bidi/>
        <w:jc w:val="both"/>
        <w:rPr>
          <w:rFonts w:cs="David" w:hint="cs"/>
          <w:rtl/>
        </w:rPr>
      </w:pPr>
      <w:r w:rsidRPr="00F51FF7">
        <w:rPr>
          <w:rFonts w:cs="David"/>
          <w:rtl/>
        </w:rPr>
        <w:br/>
      </w:r>
      <w:r w:rsidRPr="00F51FF7">
        <w:rPr>
          <w:rFonts w:cs="David" w:hint="cs"/>
          <w:u w:val="single"/>
          <w:rtl/>
        </w:rPr>
        <w:t>זהבה גלאון:</w:t>
      </w:r>
    </w:p>
    <w:p w14:paraId="56143489" w14:textId="77777777" w:rsidR="00F51FF7" w:rsidRPr="00F51FF7" w:rsidRDefault="00F51FF7" w:rsidP="00F51FF7">
      <w:pPr>
        <w:bidi/>
        <w:jc w:val="both"/>
        <w:rPr>
          <w:rFonts w:cs="David" w:hint="cs"/>
          <w:rtl/>
        </w:rPr>
      </w:pPr>
    </w:p>
    <w:p w14:paraId="60304F59" w14:textId="77777777" w:rsidR="00F51FF7" w:rsidRPr="00F51FF7" w:rsidRDefault="00F51FF7" w:rsidP="00F51FF7">
      <w:pPr>
        <w:bidi/>
        <w:jc w:val="both"/>
        <w:rPr>
          <w:rFonts w:cs="David" w:hint="cs"/>
          <w:rtl/>
        </w:rPr>
      </w:pPr>
      <w:r w:rsidRPr="00F51FF7">
        <w:rPr>
          <w:rFonts w:cs="David" w:hint="cs"/>
          <w:rtl/>
        </w:rPr>
        <w:tab/>
        <w:t>אין לך משמעת של יושב-ראש סיעה? מה קורה פה?</w:t>
      </w:r>
    </w:p>
    <w:p w14:paraId="3860F288" w14:textId="77777777" w:rsidR="00F51FF7" w:rsidRPr="00F51FF7" w:rsidRDefault="00F51FF7" w:rsidP="00F51FF7">
      <w:pPr>
        <w:bidi/>
        <w:jc w:val="both"/>
        <w:rPr>
          <w:rFonts w:cs="David" w:hint="cs"/>
          <w:rtl/>
        </w:rPr>
      </w:pPr>
      <w:r w:rsidRPr="00F51FF7">
        <w:rPr>
          <w:rFonts w:cs="David"/>
          <w:rtl/>
        </w:rPr>
        <w:br/>
      </w:r>
      <w:r w:rsidRPr="00F51FF7">
        <w:rPr>
          <w:rFonts w:cs="David" w:hint="cs"/>
          <w:u w:val="single"/>
          <w:rtl/>
        </w:rPr>
        <w:t>יעקב מרגי:</w:t>
      </w:r>
    </w:p>
    <w:p w14:paraId="7A452624" w14:textId="77777777" w:rsidR="00F51FF7" w:rsidRPr="00F51FF7" w:rsidRDefault="00F51FF7" w:rsidP="00F51FF7">
      <w:pPr>
        <w:bidi/>
        <w:jc w:val="both"/>
        <w:rPr>
          <w:rFonts w:cs="David" w:hint="cs"/>
          <w:rtl/>
        </w:rPr>
      </w:pPr>
    </w:p>
    <w:p w14:paraId="49D53202" w14:textId="77777777" w:rsidR="00F51FF7" w:rsidRPr="00F51FF7" w:rsidRDefault="00F51FF7" w:rsidP="00F51FF7">
      <w:pPr>
        <w:bidi/>
        <w:jc w:val="both"/>
        <w:rPr>
          <w:rFonts w:cs="David" w:hint="cs"/>
          <w:rtl/>
        </w:rPr>
      </w:pPr>
      <w:r w:rsidRPr="00F51FF7">
        <w:rPr>
          <w:rFonts w:cs="David" w:hint="cs"/>
          <w:rtl/>
        </w:rPr>
        <w:tab/>
        <w:t xml:space="preserve"> חופש הביטוי אצלנו. </w:t>
      </w:r>
    </w:p>
    <w:p w14:paraId="12EC452E" w14:textId="77777777" w:rsidR="00F51FF7" w:rsidRPr="00F51FF7" w:rsidRDefault="00F51FF7" w:rsidP="00F51FF7">
      <w:pPr>
        <w:bidi/>
        <w:jc w:val="both"/>
        <w:rPr>
          <w:rFonts w:cs="David" w:hint="cs"/>
          <w:rtl/>
        </w:rPr>
      </w:pPr>
      <w:r w:rsidRPr="00F51FF7">
        <w:rPr>
          <w:rFonts w:cs="David"/>
          <w:rtl/>
        </w:rPr>
        <w:br/>
      </w:r>
      <w:r w:rsidRPr="00F51FF7">
        <w:rPr>
          <w:rFonts w:cs="David" w:hint="cs"/>
          <w:u w:val="single"/>
          <w:rtl/>
        </w:rPr>
        <w:t>זהבה גלאון:</w:t>
      </w:r>
    </w:p>
    <w:p w14:paraId="0D26B002" w14:textId="77777777" w:rsidR="00F51FF7" w:rsidRPr="00F51FF7" w:rsidRDefault="00F51FF7" w:rsidP="00F51FF7">
      <w:pPr>
        <w:bidi/>
        <w:jc w:val="both"/>
        <w:rPr>
          <w:rFonts w:cs="David" w:hint="cs"/>
          <w:rtl/>
        </w:rPr>
      </w:pPr>
    </w:p>
    <w:p w14:paraId="203AFC58" w14:textId="77777777" w:rsidR="00F51FF7" w:rsidRPr="00F51FF7" w:rsidRDefault="00F51FF7" w:rsidP="00F51FF7">
      <w:pPr>
        <w:bidi/>
        <w:jc w:val="both"/>
        <w:rPr>
          <w:rFonts w:cs="David" w:hint="cs"/>
          <w:rtl/>
        </w:rPr>
      </w:pPr>
      <w:r w:rsidRPr="00F51FF7">
        <w:rPr>
          <w:rFonts w:cs="David" w:hint="cs"/>
          <w:rtl/>
        </w:rPr>
        <w:tab/>
        <w:t>איזה חופש ביטוי - - -</w:t>
      </w:r>
    </w:p>
    <w:p w14:paraId="11EF779D" w14:textId="77777777" w:rsidR="00F51FF7" w:rsidRPr="00F51FF7" w:rsidRDefault="00F51FF7" w:rsidP="00F51FF7">
      <w:pPr>
        <w:bidi/>
        <w:jc w:val="both"/>
        <w:rPr>
          <w:rFonts w:cs="David" w:hint="cs"/>
          <w:rtl/>
        </w:rPr>
      </w:pPr>
      <w:r w:rsidRPr="00F51FF7">
        <w:rPr>
          <w:rFonts w:cs="David"/>
          <w:u w:val="single"/>
          <w:rtl/>
        </w:rPr>
        <w:br/>
      </w:r>
      <w:r w:rsidRPr="00F51FF7">
        <w:rPr>
          <w:rFonts w:cs="David" w:hint="cs"/>
          <w:u w:val="single"/>
          <w:rtl/>
        </w:rPr>
        <w:t>היו</w:t>
      </w:r>
      <w:r w:rsidRPr="00F51FF7">
        <w:rPr>
          <w:rFonts w:cs="David"/>
          <w:u w:val="single"/>
          <w:rtl/>
        </w:rPr>
        <w:t>"</w:t>
      </w:r>
      <w:r w:rsidRPr="00F51FF7">
        <w:rPr>
          <w:rFonts w:cs="David" w:hint="cs"/>
          <w:u w:val="single"/>
          <w:rtl/>
        </w:rPr>
        <w:t>ר רוחמה אברהם:</w:t>
      </w:r>
    </w:p>
    <w:p w14:paraId="2ACC8BFE" w14:textId="77777777" w:rsidR="00F51FF7" w:rsidRPr="00F51FF7" w:rsidRDefault="00F51FF7" w:rsidP="00F51FF7">
      <w:pPr>
        <w:bidi/>
        <w:jc w:val="both"/>
        <w:rPr>
          <w:rFonts w:cs="David" w:hint="cs"/>
          <w:rtl/>
        </w:rPr>
      </w:pPr>
    </w:p>
    <w:p w14:paraId="04234D78" w14:textId="77777777" w:rsidR="00F51FF7" w:rsidRPr="00F51FF7" w:rsidRDefault="00F51FF7" w:rsidP="00F51FF7">
      <w:pPr>
        <w:bidi/>
        <w:jc w:val="both"/>
        <w:rPr>
          <w:rFonts w:cs="David" w:hint="cs"/>
          <w:rtl/>
        </w:rPr>
      </w:pPr>
      <w:r w:rsidRPr="00F51FF7">
        <w:rPr>
          <w:rFonts w:cs="David" w:hint="cs"/>
          <w:rtl/>
        </w:rPr>
        <w:tab/>
        <w:t xml:space="preserve"> חברת הכנסת גלאון, קריאה ראשונה.</w:t>
      </w:r>
    </w:p>
    <w:p w14:paraId="595F9EED" w14:textId="77777777" w:rsidR="00F51FF7" w:rsidRPr="00F51FF7" w:rsidRDefault="00F51FF7" w:rsidP="00F51FF7">
      <w:pPr>
        <w:pStyle w:val="Heading5"/>
        <w:rPr>
          <w:rFonts w:hint="cs"/>
          <w:rtl/>
        </w:rPr>
      </w:pPr>
      <w:r w:rsidRPr="00F51FF7">
        <w:rPr>
          <w:rtl/>
        </w:rPr>
        <w:br/>
      </w:r>
      <w:r w:rsidRPr="00F51FF7">
        <w:rPr>
          <w:rFonts w:hint="cs"/>
          <w:u w:val="single"/>
          <w:rtl/>
        </w:rPr>
        <w:t>קריאות:</w:t>
      </w:r>
    </w:p>
    <w:p w14:paraId="4460DBFD" w14:textId="77777777" w:rsidR="00F51FF7" w:rsidRPr="00F51FF7" w:rsidRDefault="00F51FF7" w:rsidP="00F51FF7">
      <w:pPr>
        <w:bidi/>
        <w:jc w:val="both"/>
        <w:rPr>
          <w:rFonts w:cs="David" w:hint="cs"/>
          <w:rtl/>
        </w:rPr>
      </w:pPr>
    </w:p>
    <w:p w14:paraId="52E45658" w14:textId="77777777" w:rsidR="00F51FF7" w:rsidRPr="00F51FF7" w:rsidRDefault="00F51FF7" w:rsidP="00F51FF7">
      <w:pPr>
        <w:bidi/>
        <w:jc w:val="both"/>
        <w:rPr>
          <w:rFonts w:cs="David" w:hint="cs"/>
          <w:rtl/>
        </w:rPr>
      </w:pPr>
      <w:r w:rsidRPr="00F51FF7">
        <w:rPr>
          <w:rFonts w:cs="David" w:hint="cs"/>
          <w:rtl/>
        </w:rPr>
        <w:tab/>
        <w:t>- - -</w:t>
      </w:r>
    </w:p>
    <w:p w14:paraId="1CD15B37" w14:textId="77777777" w:rsidR="00F51FF7" w:rsidRPr="00F51FF7" w:rsidRDefault="00F51FF7" w:rsidP="00F51FF7">
      <w:pPr>
        <w:bidi/>
        <w:jc w:val="both"/>
        <w:rPr>
          <w:rFonts w:cs="David" w:hint="cs"/>
          <w:rtl/>
        </w:rPr>
      </w:pPr>
      <w:r w:rsidRPr="00F51FF7">
        <w:rPr>
          <w:rFonts w:cs="David" w:hint="cs"/>
          <w:rtl/>
        </w:rPr>
        <w:tab/>
      </w:r>
    </w:p>
    <w:p w14:paraId="26A52061" w14:textId="77777777" w:rsidR="00F51FF7" w:rsidRPr="00F51FF7" w:rsidRDefault="00F51FF7" w:rsidP="00F51FF7">
      <w:pPr>
        <w:bidi/>
        <w:jc w:val="both"/>
        <w:rPr>
          <w:rFonts w:cs="David"/>
          <w:u w:val="single"/>
          <w:rtl/>
        </w:rPr>
      </w:pPr>
      <w:r w:rsidRPr="00F51FF7">
        <w:rPr>
          <w:rFonts w:cs="David"/>
          <w:u w:val="single"/>
          <w:rtl/>
        </w:rPr>
        <w:t>מוחמד ברכה:</w:t>
      </w:r>
    </w:p>
    <w:p w14:paraId="27D7E316" w14:textId="77777777" w:rsidR="00F51FF7" w:rsidRPr="00F51FF7" w:rsidRDefault="00F51FF7" w:rsidP="00F51FF7">
      <w:pPr>
        <w:bidi/>
        <w:jc w:val="both"/>
        <w:rPr>
          <w:rFonts w:cs="David"/>
          <w:u w:val="single"/>
          <w:rtl/>
        </w:rPr>
      </w:pPr>
    </w:p>
    <w:p w14:paraId="202F7F29" w14:textId="77777777" w:rsidR="00F51FF7" w:rsidRPr="00F51FF7" w:rsidRDefault="00F51FF7" w:rsidP="00F51FF7">
      <w:pPr>
        <w:bidi/>
        <w:jc w:val="both"/>
        <w:rPr>
          <w:rFonts w:cs="David" w:hint="cs"/>
          <w:rtl/>
        </w:rPr>
      </w:pPr>
      <w:r w:rsidRPr="00F51FF7">
        <w:rPr>
          <w:rFonts w:cs="David"/>
          <w:rtl/>
        </w:rPr>
        <w:tab/>
      </w:r>
      <w:r w:rsidRPr="00F51FF7">
        <w:rPr>
          <w:rFonts w:cs="David" w:hint="cs"/>
          <w:rtl/>
        </w:rPr>
        <w:t xml:space="preserve"> לא אמרו על היהודים שהם הביאו את זה על עצמם?</w:t>
      </w:r>
    </w:p>
    <w:p w14:paraId="592E1C43" w14:textId="77777777" w:rsidR="00F51FF7" w:rsidRPr="00F51FF7" w:rsidRDefault="00F51FF7" w:rsidP="00F51FF7">
      <w:pPr>
        <w:bidi/>
        <w:jc w:val="both"/>
        <w:rPr>
          <w:rFonts w:cs="David"/>
          <w:rtl/>
        </w:rPr>
      </w:pPr>
      <w:r w:rsidRPr="00F51FF7">
        <w:rPr>
          <w:rFonts w:cs="David"/>
          <w:rtl/>
        </w:rPr>
        <w:br/>
      </w:r>
      <w:r w:rsidRPr="00F51FF7">
        <w:rPr>
          <w:rFonts w:cs="David" w:hint="eastAsia"/>
          <w:u w:val="single"/>
          <w:rtl/>
        </w:rPr>
        <w:t>חיים</w:t>
      </w:r>
      <w:r w:rsidRPr="00F51FF7">
        <w:rPr>
          <w:rFonts w:cs="David"/>
          <w:u w:val="single"/>
          <w:rtl/>
        </w:rPr>
        <w:t xml:space="preserve"> אמסלם:</w:t>
      </w:r>
    </w:p>
    <w:p w14:paraId="58FF2469" w14:textId="77777777" w:rsidR="00F51FF7" w:rsidRPr="00F51FF7" w:rsidRDefault="00F51FF7" w:rsidP="00F51FF7">
      <w:pPr>
        <w:bidi/>
        <w:jc w:val="both"/>
        <w:rPr>
          <w:rFonts w:cs="David"/>
          <w:rtl/>
        </w:rPr>
      </w:pPr>
    </w:p>
    <w:p w14:paraId="4F24A377" w14:textId="77777777" w:rsidR="00F51FF7" w:rsidRPr="00F51FF7" w:rsidRDefault="00F51FF7" w:rsidP="00F51FF7">
      <w:pPr>
        <w:bidi/>
        <w:jc w:val="both"/>
        <w:rPr>
          <w:rFonts w:cs="David" w:hint="cs"/>
          <w:rtl/>
        </w:rPr>
      </w:pPr>
      <w:r w:rsidRPr="00F51FF7">
        <w:rPr>
          <w:rFonts w:cs="David"/>
          <w:rtl/>
        </w:rPr>
        <w:tab/>
      </w:r>
      <w:r w:rsidRPr="00F51FF7">
        <w:rPr>
          <w:rFonts w:cs="David" w:hint="cs"/>
          <w:rtl/>
        </w:rPr>
        <w:t xml:space="preserve"> שמעתי את מרגי, שמעתי את הרב זאב, שיניתי את דעתי. </w:t>
      </w:r>
    </w:p>
    <w:p w14:paraId="4B9FE578" w14:textId="77777777" w:rsidR="00F51FF7" w:rsidRPr="00F51FF7" w:rsidRDefault="00F51FF7" w:rsidP="00F51FF7">
      <w:pPr>
        <w:pStyle w:val="Heading5"/>
        <w:rPr>
          <w:rFonts w:hint="cs"/>
          <w:rtl/>
        </w:rPr>
      </w:pPr>
      <w:r w:rsidRPr="00F51FF7">
        <w:rPr>
          <w:rtl/>
        </w:rPr>
        <w:br/>
      </w:r>
      <w:r w:rsidRPr="00F51FF7">
        <w:rPr>
          <w:rFonts w:hint="cs"/>
          <w:u w:val="single"/>
          <w:rtl/>
        </w:rPr>
        <w:t>יואל חסון:</w:t>
      </w:r>
    </w:p>
    <w:p w14:paraId="5033133F" w14:textId="77777777" w:rsidR="00F51FF7" w:rsidRPr="00F51FF7" w:rsidRDefault="00F51FF7" w:rsidP="00F51FF7">
      <w:pPr>
        <w:pStyle w:val="Heading5"/>
        <w:rPr>
          <w:rFonts w:hint="cs"/>
          <w:rtl/>
        </w:rPr>
      </w:pPr>
    </w:p>
    <w:p w14:paraId="52762BE1" w14:textId="77777777" w:rsidR="00F51FF7" w:rsidRPr="00F51FF7" w:rsidRDefault="00F51FF7" w:rsidP="00F51FF7">
      <w:pPr>
        <w:bidi/>
        <w:jc w:val="both"/>
        <w:rPr>
          <w:rFonts w:cs="David" w:hint="cs"/>
          <w:rtl/>
        </w:rPr>
      </w:pPr>
      <w:r w:rsidRPr="00F51FF7">
        <w:rPr>
          <w:rFonts w:cs="David" w:hint="cs"/>
          <w:rtl/>
        </w:rPr>
        <w:tab/>
        <w:t>אני חושב שנכון ודחוף לתת פטור מחובת הנחה, ולוּ בשל העובדה שצריך להפסיק את הוויכוח התמידי הזה שקיים בכנסת.</w:t>
      </w:r>
    </w:p>
    <w:p w14:paraId="1A7E4855" w14:textId="77777777" w:rsidR="00F51FF7" w:rsidRPr="00F51FF7" w:rsidRDefault="00F51FF7" w:rsidP="00F51FF7">
      <w:pPr>
        <w:bidi/>
        <w:jc w:val="both"/>
        <w:rPr>
          <w:rFonts w:cs="David" w:hint="cs"/>
          <w:rtl/>
        </w:rPr>
      </w:pPr>
    </w:p>
    <w:p w14:paraId="79A9A670" w14:textId="77777777" w:rsidR="00F51FF7" w:rsidRPr="00F51FF7" w:rsidRDefault="00F51FF7" w:rsidP="00F51FF7">
      <w:pPr>
        <w:bidi/>
        <w:jc w:val="both"/>
        <w:rPr>
          <w:rFonts w:cs="David" w:hint="cs"/>
          <w:rtl/>
        </w:rPr>
      </w:pPr>
      <w:r w:rsidRPr="00F51FF7">
        <w:rPr>
          <w:rFonts w:cs="David" w:hint="cs"/>
          <w:rtl/>
        </w:rPr>
        <w:tab/>
        <w:t xml:space="preserve">צריך פה לקבל הכרעה. צריך לקבל פה הכרעה על סגנון. </w:t>
      </w:r>
    </w:p>
    <w:p w14:paraId="7C63146A" w14:textId="77777777" w:rsidR="00F51FF7" w:rsidRPr="00F51FF7" w:rsidRDefault="00F51FF7" w:rsidP="00F51FF7">
      <w:pPr>
        <w:bidi/>
        <w:jc w:val="both"/>
        <w:rPr>
          <w:rFonts w:cs="David" w:hint="cs"/>
          <w:rtl/>
        </w:rPr>
      </w:pPr>
    </w:p>
    <w:p w14:paraId="00131EEC" w14:textId="77777777" w:rsidR="00F51FF7" w:rsidRPr="00F51FF7" w:rsidRDefault="00F51FF7" w:rsidP="00F51FF7">
      <w:pPr>
        <w:bidi/>
        <w:jc w:val="both"/>
        <w:rPr>
          <w:rFonts w:cs="David" w:hint="cs"/>
          <w:i/>
          <w:iCs/>
          <w:rtl/>
        </w:rPr>
      </w:pPr>
      <w:r w:rsidRPr="00F51FF7">
        <w:rPr>
          <w:rFonts w:cs="David" w:hint="cs"/>
          <w:u w:val="single"/>
          <w:rtl/>
        </w:rPr>
        <w:t>קולט אביטל:</w:t>
      </w:r>
    </w:p>
    <w:p w14:paraId="7895F350" w14:textId="77777777" w:rsidR="00F51FF7" w:rsidRPr="00F51FF7" w:rsidRDefault="00F51FF7" w:rsidP="00F51FF7">
      <w:pPr>
        <w:bidi/>
        <w:jc w:val="both"/>
        <w:rPr>
          <w:rFonts w:cs="David" w:hint="cs"/>
          <w:i/>
          <w:iCs/>
          <w:rtl/>
        </w:rPr>
      </w:pPr>
    </w:p>
    <w:p w14:paraId="2BA42B04" w14:textId="77777777" w:rsidR="00F51FF7" w:rsidRPr="00F51FF7" w:rsidRDefault="00F51FF7" w:rsidP="00F51FF7">
      <w:pPr>
        <w:bidi/>
        <w:jc w:val="both"/>
        <w:rPr>
          <w:rFonts w:cs="David" w:hint="cs"/>
          <w:rtl/>
        </w:rPr>
      </w:pPr>
      <w:r w:rsidRPr="00F51FF7">
        <w:rPr>
          <w:rFonts w:cs="David" w:hint="cs"/>
          <w:i/>
          <w:iCs/>
          <w:rtl/>
        </w:rPr>
        <w:tab/>
        <w:t xml:space="preserve"> </w:t>
      </w:r>
      <w:r w:rsidRPr="00F51FF7">
        <w:rPr>
          <w:rFonts w:cs="David" w:hint="cs"/>
          <w:rtl/>
        </w:rPr>
        <w:t>וזה יתקבל צ</w:t>
      </w:r>
      <w:r w:rsidRPr="00F51FF7">
        <w:rPr>
          <w:rFonts w:cs="David"/>
          <w:rtl/>
        </w:rPr>
        <w:t>'</w:t>
      </w:r>
      <w:r w:rsidRPr="00F51FF7">
        <w:rPr>
          <w:rFonts w:cs="David" w:hint="cs"/>
          <w:rtl/>
        </w:rPr>
        <w:t>יק צ</w:t>
      </w:r>
      <w:r w:rsidRPr="00F51FF7">
        <w:rPr>
          <w:rFonts w:cs="David"/>
          <w:rtl/>
        </w:rPr>
        <w:t>'</w:t>
      </w:r>
      <w:r w:rsidRPr="00F51FF7">
        <w:rPr>
          <w:rFonts w:cs="David" w:hint="cs"/>
          <w:rtl/>
        </w:rPr>
        <w:t>ק...</w:t>
      </w:r>
    </w:p>
    <w:p w14:paraId="54130FBE" w14:textId="77777777" w:rsidR="00F51FF7" w:rsidRPr="00F51FF7" w:rsidRDefault="00F51FF7" w:rsidP="00F51FF7">
      <w:pPr>
        <w:pStyle w:val="Heading5"/>
        <w:rPr>
          <w:rFonts w:hint="cs"/>
          <w:rtl/>
        </w:rPr>
      </w:pPr>
      <w:r w:rsidRPr="00F51FF7">
        <w:rPr>
          <w:rtl/>
        </w:rPr>
        <w:br/>
      </w:r>
      <w:r w:rsidRPr="00F51FF7">
        <w:rPr>
          <w:rFonts w:hint="cs"/>
          <w:u w:val="single"/>
          <w:rtl/>
        </w:rPr>
        <w:t>יואל חסון:</w:t>
      </w:r>
    </w:p>
    <w:p w14:paraId="7A4FDD50" w14:textId="77777777" w:rsidR="00F51FF7" w:rsidRPr="00F51FF7" w:rsidRDefault="00F51FF7" w:rsidP="00F51FF7">
      <w:pPr>
        <w:pStyle w:val="Heading5"/>
        <w:rPr>
          <w:rFonts w:hint="cs"/>
          <w:rtl/>
        </w:rPr>
      </w:pPr>
    </w:p>
    <w:p w14:paraId="64EA387A" w14:textId="77777777" w:rsidR="00F51FF7" w:rsidRPr="00F51FF7" w:rsidRDefault="00F51FF7" w:rsidP="00F51FF7">
      <w:pPr>
        <w:bidi/>
        <w:jc w:val="both"/>
        <w:rPr>
          <w:rFonts w:cs="David" w:hint="cs"/>
          <w:rtl/>
        </w:rPr>
      </w:pPr>
      <w:r w:rsidRPr="00F51FF7">
        <w:rPr>
          <w:rFonts w:cs="David" w:hint="cs"/>
          <w:rtl/>
        </w:rPr>
        <w:tab/>
        <w:t xml:space="preserve">קולט, יהיה כאן דיון </w:t>
      </w:r>
      <w:r w:rsidRPr="00F51FF7">
        <w:rPr>
          <w:rFonts w:cs="David"/>
          <w:rtl/>
        </w:rPr>
        <w:t>–</w:t>
      </w:r>
      <w:r w:rsidRPr="00F51FF7">
        <w:rPr>
          <w:rFonts w:cs="David" w:hint="cs"/>
          <w:rtl/>
        </w:rPr>
        <w:t xml:space="preserve"> הרי ברור לכם שההצעה הזאת לא תישאר - - -</w:t>
      </w:r>
    </w:p>
    <w:p w14:paraId="08858840" w14:textId="77777777" w:rsidR="00F51FF7" w:rsidRPr="00F51FF7" w:rsidRDefault="00F51FF7" w:rsidP="00F51FF7">
      <w:pPr>
        <w:bidi/>
        <w:jc w:val="both"/>
        <w:rPr>
          <w:rFonts w:cs="David" w:hint="cs"/>
          <w:i/>
          <w:iCs/>
          <w:rtl/>
        </w:rPr>
      </w:pPr>
      <w:r w:rsidRPr="00F51FF7">
        <w:rPr>
          <w:rFonts w:cs="David"/>
          <w:rtl/>
        </w:rPr>
        <w:br/>
      </w:r>
      <w:r w:rsidRPr="00F51FF7">
        <w:rPr>
          <w:rFonts w:cs="David" w:hint="cs"/>
          <w:u w:val="single"/>
          <w:rtl/>
        </w:rPr>
        <w:t>קולט אביטל:</w:t>
      </w:r>
    </w:p>
    <w:p w14:paraId="05C8B042" w14:textId="77777777" w:rsidR="00F51FF7" w:rsidRPr="00F51FF7" w:rsidRDefault="00F51FF7" w:rsidP="00F51FF7">
      <w:pPr>
        <w:bidi/>
        <w:jc w:val="both"/>
        <w:rPr>
          <w:rFonts w:cs="David" w:hint="cs"/>
          <w:i/>
          <w:iCs/>
          <w:rtl/>
        </w:rPr>
      </w:pPr>
    </w:p>
    <w:p w14:paraId="7F1E7F82" w14:textId="77777777" w:rsidR="00F51FF7" w:rsidRPr="00F51FF7" w:rsidRDefault="00F51FF7" w:rsidP="00F51FF7">
      <w:pPr>
        <w:bidi/>
        <w:jc w:val="both"/>
        <w:rPr>
          <w:rFonts w:cs="David" w:hint="cs"/>
          <w:rtl/>
        </w:rPr>
      </w:pPr>
      <w:r w:rsidRPr="00F51FF7">
        <w:rPr>
          <w:rFonts w:cs="David" w:hint="cs"/>
          <w:i/>
          <w:iCs/>
          <w:rtl/>
        </w:rPr>
        <w:tab/>
      </w:r>
      <w:r w:rsidRPr="00F51FF7">
        <w:rPr>
          <w:rFonts w:cs="David" w:hint="cs"/>
          <w:rtl/>
        </w:rPr>
        <w:t>זה לא יכול לחכות שבועיים? כמה זמן - - -</w:t>
      </w:r>
    </w:p>
    <w:p w14:paraId="500E8C85" w14:textId="77777777" w:rsidR="00F51FF7" w:rsidRPr="00F51FF7" w:rsidRDefault="00F51FF7" w:rsidP="00F51FF7">
      <w:pPr>
        <w:pStyle w:val="Heading5"/>
        <w:rPr>
          <w:rFonts w:hint="cs"/>
          <w:rtl/>
        </w:rPr>
      </w:pPr>
      <w:r w:rsidRPr="00F51FF7">
        <w:rPr>
          <w:rtl/>
        </w:rPr>
        <w:br/>
      </w:r>
      <w:r w:rsidRPr="00F51FF7">
        <w:rPr>
          <w:rFonts w:hint="cs"/>
          <w:u w:val="single"/>
          <w:rtl/>
        </w:rPr>
        <w:t>יואל חסון:</w:t>
      </w:r>
    </w:p>
    <w:p w14:paraId="5931B28A" w14:textId="77777777" w:rsidR="00F51FF7" w:rsidRPr="00F51FF7" w:rsidRDefault="00F51FF7" w:rsidP="00F51FF7">
      <w:pPr>
        <w:pStyle w:val="Heading5"/>
        <w:rPr>
          <w:rFonts w:hint="cs"/>
          <w:rtl/>
        </w:rPr>
      </w:pPr>
    </w:p>
    <w:p w14:paraId="629B4B5F" w14:textId="77777777" w:rsidR="00F51FF7" w:rsidRPr="00F51FF7" w:rsidRDefault="00F51FF7" w:rsidP="00F51FF7">
      <w:pPr>
        <w:bidi/>
        <w:jc w:val="both"/>
        <w:rPr>
          <w:rFonts w:cs="David" w:hint="cs"/>
          <w:rtl/>
        </w:rPr>
      </w:pPr>
      <w:r w:rsidRPr="00F51FF7">
        <w:rPr>
          <w:rFonts w:cs="David" w:hint="cs"/>
          <w:rtl/>
        </w:rPr>
        <w:tab/>
        <w:t xml:space="preserve">לא, זה לא יכול לחכות. הצעות החוק האלה, שעולות שוב ושוב </w:t>
      </w:r>
      <w:r w:rsidRPr="00F51FF7">
        <w:rPr>
          <w:rFonts w:cs="David"/>
          <w:rtl/>
        </w:rPr>
        <w:t>–</w:t>
      </w:r>
      <w:r w:rsidRPr="00F51FF7">
        <w:rPr>
          <w:rFonts w:cs="David" w:hint="cs"/>
          <w:rtl/>
        </w:rPr>
        <w:t xml:space="preserve"> הן עולות בגלל ההתנהגות החוזרת ונשנית של חברי הכנסת הערביים. </w:t>
      </w:r>
    </w:p>
    <w:p w14:paraId="7AA76349" w14:textId="77777777" w:rsidR="00F51FF7" w:rsidRPr="00F51FF7" w:rsidRDefault="00F51FF7" w:rsidP="00F51FF7">
      <w:pPr>
        <w:bidi/>
        <w:jc w:val="both"/>
        <w:rPr>
          <w:rFonts w:cs="David" w:hint="cs"/>
          <w:rtl/>
        </w:rPr>
      </w:pPr>
    </w:p>
    <w:p w14:paraId="0298D751" w14:textId="77777777" w:rsidR="00F51FF7" w:rsidRPr="00F51FF7" w:rsidRDefault="00F51FF7" w:rsidP="00F51FF7">
      <w:pPr>
        <w:bidi/>
        <w:jc w:val="both"/>
        <w:rPr>
          <w:rFonts w:cs="David" w:hint="cs"/>
          <w:rtl/>
        </w:rPr>
      </w:pPr>
      <w:r w:rsidRPr="00F51FF7">
        <w:rPr>
          <w:rFonts w:cs="David" w:hint="cs"/>
          <w:rtl/>
        </w:rPr>
        <w:tab/>
        <w:t>אני אומר לכם: על ראש המסית בוער הכובע. על ראש המסית בוער הכובע. הרי אתם קופצים כאן, אף אחד אחר לא קופץ. אחרים גם מדברים בצורה קשה, אבל אף אחד לא קופץ, כי אתם יודעים בדיוק - - -</w:t>
      </w:r>
    </w:p>
    <w:p w14:paraId="3C88F234" w14:textId="77777777" w:rsidR="00F51FF7" w:rsidRPr="00F51FF7" w:rsidRDefault="00F51FF7" w:rsidP="00F51FF7">
      <w:pPr>
        <w:bidi/>
        <w:jc w:val="both"/>
        <w:rPr>
          <w:rFonts w:cs="David"/>
          <w:u w:val="single"/>
          <w:rtl/>
        </w:rPr>
      </w:pPr>
      <w:r w:rsidRPr="00F51FF7">
        <w:rPr>
          <w:rFonts w:cs="David"/>
          <w:rtl/>
        </w:rPr>
        <w:br/>
      </w:r>
      <w:r w:rsidRPr="00F51FF7">
        <w:rPr>
          <w:rFonts w:cs="David"/>
          <w:u w:val="single"/>
          <w:rtl/>
        </w:rPr>
        <w:t>מוחמד ברכה:</w:t>
      </w:r>
    </w:p>
    <w:p w14:paraId="6CC07C13" w14:textId="77777777" w:rsidR="00F51FF7" w:rsidRPr="00F51FF7" w:rsidRDefault="00F51FF7" w:rsidP="00F51FF7">
      <w:pPr>
        <w:bidi/>
        <w:jc w:val="both"/>
        <w:rPr>
          <w:rFonts w:cs="David"/>
          <w:u w:val="single"/>
          <w:rtl/>
        </w:rPr>
      </w:pPr>
    </w:p>
    <w:p w14:paraId="2F64C4D0" w14:textId="77777777" w:rsidR="00F51FF7" w:rsidRPr="00F51FF7" w:rsidRDefault="00F51FF7" w:rsidP="00F51FF7">
      <w:pPr>
        <w:bidi/>
        <w:jc w:val="both"/>
        <w:rPr>
          <w:rFonts w:cs="David" w:hint="cs"/>
          <w:rtl/>
        </w:rPr>
      </w:pPr>
      <w:r w:rsidRPr="00F51FF7">
        <w:rPr>
          <w:rFonts w:cs="David"/>
          <w:rtl/>
        </w:rPr>
        <w:tab/>
      </w:r>
      <w:r w:rsidRPr="00F51FF7">
        <w:rPr>
          <w:rFonts w:cs="David" w:hint="cs"/>
          <w:rtl/>
        </w:rPr>
        <w:t xml:space="preserve">ילד, אתה מחנך פה? </w:t>
      </w:r>
      <w:r w:rsidRPr="00F51FF7">
        <w:rPr>
          <w:rFonts w:cs="David"/>
          <w:rtl/>
        </w:rPr>
        <w:t>"</w:t>
      </w:r>
      <w:r w:rsidRPr="00F51FF7">
        <w:rPr>
          <w:rFonts w:cs="David" w:hint="cs"/>
          <w:rtl/>
        </w:rPr>
        <w:t>ההתנהגות שלכם</w:t>
      </w:r>
      <w:r w:rsidRPr="00F51FF7">
        <w:rPr>
          <w:rFonts w:cs="David"/>
          <w:rtl/>
        </w:rPr>
        <w:t>"</w:t>
      </w:r>
      <w:r w:rsidRPr="00F51FF7">
        <w:rPr>
          <w:rFonts w:cs="David" w:hint="cs"/>
          <w:rtl/>
        </w:rPr>
        <w:t>. מה אתה מדבר? מה אתה מדבר? ילד חצוף אתה. ילד חצוף.</w:t>
      </w:r>
    </w:p>
    <w:p w14:paraId="47DF2638" w14:textId="77777777" w:rsidR="00F51FF7" w:rsidRPr="00F51FF7" w:rsidRDefault="00F51FF7" w:rsidP="00F51FF7">
      <w:pPr>
        <w:bidi/>
        <w:jc w:val="both"/>
        <w:rPr>
          <w:rFonts w:cs="David" w:hint="cs"/>
          <w:rtl/>
        </w:rPr>
      </w:pPr>
    </w:p>
    <w:p w14:paraId="56CA1732" w14:textId="77777777" w:rsidR="00F51FF7" w:rsidRPr="00F51FF7" w:rsidRDefault="00F51FF7" w:rsidP="00F51FF7">
      <w:pPr>
        <w:pStyle w:val="Heading5"/>
        <w:rPr>
          <w:rFonts w:hint="cs"/>
          <w:rtl/>
        </w:rPr>
      </w:pPr>
      <w:r w:rsidRPr="00F51FF7">
        <w:rPr>
          <w:rFonts w:hint="cs"/>
          <w:u w:val="single"/>
          <w:rtl/>
        </w:rPr>
        <w:t>יואל חסון:</w:t>
      </w:r>
    </w:p>
    <w:p w14:paraId="21E8C5BD" w14:textId="77777777" w:rsidR="00F51FF7" w:rsidRPr="00F51FF7" w:rsidRDefault="00F51FF7" w:rsidP="00F51FF7">
      <w:pPr>
        <w:pStyle w:val="Heading5"/>
        <w:rPr>
          <w:rFonts w:hint="cs"/>
          <w:rtl/>
        </w:rPr>
      </w:pPr>
    </w:p>
    <w:p w14:paraId="79F69EB3" w14:textId="77777777" w:rsidR="00F51FF7" w:rsidRPr="00F51FF7" w:rsidRDefault="00F51FF7" w:rsidP="00F51FF7">
      <w:pPr>
        <w:bidi/>
        <w:jc w:val="both"/>
        <w:rPr>
          <w:rFonts w:cs="David" w:hint="cs"/>
          <w:rtl/>
        </w:rPr>
      </w:pPr>
      <w:r w:rsidRPr="00F51FF7">
        <w:rPr>
          <w:rFonts w:cs="David" w:hint="cs"/>
          <w:rtl/>
        </w:rPr>
        <w:tab/>
        <w:t xml:space="preserve"> אתה יודע בדיוק שההתנהגות שלך  הביאה- - -</w:t>
      </w:r>
    </w:p>
    <w:p w14:paraId="05333E54" w14:textId="77777777" w:rsidR="00F51FF7" w:rsidRPr="00F51FF7" w:rsidRDefault="00F51FF7" w:rsidP="00F51FF7">
      <w:pPr>
        <w:bidi/>
        <w:jc w:val="both"/>
        <w:rPr>
          <w:rFonts w:cs="David" w:hint="cs"/>
          <w:rtl/>
        </w:rPr>
      </w:pPr>
      <w:r w:rsidRPr="00F51FF7">
        <w:rPr>
          <w:rFonts w:cs="David"/>
          <w:rtl/>
        </w:rPr>
        <w:br/>
      </w:r>
      <w:r w:rsidRPr="00F51FF7">
        <w:rPr>
          <w:rFonts w:cs="David" w:hint="cs"/>
          <w:u w:val="single"/>
          <w:rtl/>
        </w:rPr>
        <w:t>קריאות:</w:t>
      </w:r>
    </w:p>
    <w:p w14:paraId="19EAD564" w14:textId="77777777" w:rsidR="00F51FF7" w:rsidRPr="00F51FF7" w:rsidRDefault="00F51FF7" w:rsidP="00F51FF7">
      <w:pPr>
        <w:bidi/>
        <w:jc w:val="both"/>
        <w:rPr>
          <w:rFonts w:cs="David" w:hint="cs"/>
          <w:rtl/>
        </w:rPr>
      </w:pPr>
    </w:p>
    <w:p w14:paraId="61090BA2" w14:textId="77777777" w:rsidR="00F51FF7" w:rsidRPr="00F51FF7" w:rsidRDefault="00F51FF7" w:rsidP="00F51FF7">
      <w:pPr>
        <w:bidi/>
        <w:jc w:val="both"/>
        <w:rPr>
          <w:rFonts w:cs="David" w:hint="cs"/>
          <w:rtl/>
        </w:rPr>
      </w:pPr>
      <w:r w:rsidRPr="00F51FF7">
        <w:rPr>
          <w:rFonts w:cs="David" w:hint="cs"/>
          <w:rtl/>
        </w:rPr>
        <w:tab/>
        <w:t>- - -</w:t>
      </w:r>
    </w:p>
    <w:p w14:paraId="3310296F" w14:textId="77777777" w:rsidR="00F51FF7" w:rsidRPr="00F51FF7" w:rsidRDefault="00F51FF7" w:rsidP="00F51FF7">
      <w:pPr>
        <w:bidi/>
        <w:jc w:val="both"/>
        <w:rPr>
          <w:rFonts w:cs="David" w:hint="cs"/>
          <w:u w:val="single"/>
          <w:rtl/>
        </w:rPr>
      </w:pPr>
    </w:p>
    <w:p w14:paraId="0E124A2A" w14:textId="77777777" w:rsidR="00F51FF7" w:rsidRPr="00F51FF7" w:rsidRDefault="00F51FF7" w:rsidP="00F51FF7">
      <w:pPr>
        <w:bidi/>
        <w:jc w:val="both"/>
        <w:rPr>
          <w:rFonts w:cs="David"/>
          <w:u w:val="single"/>
          <w:rtl/>
        </w:rPr>
      </w:pPr>
      <w:r w:rsidRPr="00F51FF7">
        <w:rPr>
          <w:rFonts w:cs="David"/>
          <w:u w:val="single"/>
          <w:rtl/>
        </w:rPr>
        <w:t>מוחמד ברכה:</w:t>
      </w:r>
    </w:p>
    <w:p w14:paraId="6EB3E1A1" w14:textId="77777777" w:rsidR="00F51FF7" w:rsidRPr="00F51FF7" w:rsidRDefault="00F51FF7" w:rsidP="00F51FF7">
      <w:pPr>
        <w:bidi/>
        <w:jc w:val="both"/>
        <w:rPr>
          <w:rFonts w:cs="David"/>
          <w:u w:val="single"/>
          <w:rtl/>
        </w:rPr>
      </w:pPr>
    </w:p>
    <w:p w14:paraId="05E3DC6C" w14:textId="77777777" w:rsidR="00F51FF7" w:rsidRPr="00F51FF7" w:rsidRDefault="00F51FF7" w:rsidP="00F51FF7">
      <w:pPr>
        <w:bidi/>
        <w:jc w:val="both"/>
        <w:rPr>
          <w:rFonts w:cs="David" w:hint="cs"/>
          <w:rtl/>
        </w:rPr>
      </w:pPr>
      <w:r w:rsidRPr="00F51FF7">
        <w:rPr>
          <w:rFonts w:cs="David"/>
          <w:rtl/>
        </w:rPr>
        <w:tab/>
      </w:r>
      <w:r w:rsidRPr="00F51FF7">
        <w:rPr>
          <w:rFonts w:cs="David" w:hint="cs"/>
          <w:rtl/>
        </w:rPr>
        <w:t xml:space="preserve"> הוא יהיה השופט? הבוחרים שלי הם שיקבעו. אתם רוצים לבטל את זכות הבחירה </w:t>
      </w:r>
      <w:r w:rsidRPr="00F51FF7">
        <w:rPr>
          <w:rFonts w:cs="David"/>
          <w:rtl/>
        </w:rPr>
        <w:t>–</w:t>
      </w:r>
      <w:r w:rsidRPr="00F51FF7">
        <w:rPr>
          <w:rFonts w:cs="David" w:hint="cs"/>
          <w:rtl/>
        </w:rPr>
        <w:t xml:space="preserve"> תבטלו. </w:t>
      </w:r>
    </w:p>
    <w:p w14:paraId="118BC353" w14:textId="77777777" w:rsidR="00F51FF7" w:rsidRPr="00F51FF7" w:rsidRDefault="00F51FF7" w:rsidP="00F51FF7">
      <w:pPr>
        <w:bidi/>
        <w:jc w:val="both"/>
        <w:rPr>
          <w:rFonts w:cs="David" w:hint="cs"/>
          <w:u w:val="single"/>
          <w:rtl/>
        </w:rPr>
      </w:pPr>
      <w:r w:rsidRPr="00F51FF7">
        <w:rPr>
          <w:rFonts w:cs="David"/>
          <w:rtl/>
        </w:rPr>
        <w:br/>
      </w:r>
      <w:r w:rsidRPr="00F51FF7">
        <w:rPr>
          <w:rFonts w:cs="David" w:hint="cs"/>
          <w:u w:val="single"/>
          <w:rtl/>
        </w:rPr>
        <w:t>קריאות:</w:t>
      </w:r>
    </w:p>
    <w:p w14:paraId="39D10172" w14:textId="77777777" w:rsidR="00F51FF7" w:rsidRPr="00F51FF7" w:rsidRDefault="00F51FF7" w:rsidP="00F51FF7">
      <w:pPr>
        <w:bidi/>
        <w:jc w:val="both"/>
        <w:rPr>
          <w:rFonts w:cs="David" w:hint="cs"/>
          <w:u w:val="single"/>
          <w:rtl/>
        </w:rPr>
      </w:pPr>
    </w:p>
    <w:p w14:paraId="22315865" w14:textId="77777777" w:rsidR="00F51FF7" w:rsidRPr="00F51FF7" w:rsidRDefault="00F51FF7" w:rsidP="00F51FF7">
      <w:pPr>
        <w:bidi/>
        <w:jc w:val="both"/>
        <w:rPr>
          <w:rFonts w:cs="David" w:hint="cs"/>
          <w:rtl/>
        </w:rPr>
      </w:pPr>
      <w:r w:rsidRPr="00F51FF7">
        <w:rPr>
          <w:rFonts w:cs="David" w:hint="cs"/>
          <w:rtl/>
        </w:rPr>
        <w:tab/>
        <w:t>- - -</w:t>
      </w:r>
    </w:p>
    <w:p w14:paraId="5A18D655" w14:textId="77777777" w:rsidR="00F51FF7" w:rsidRPr="00F51FF7" w:rsidRDefault="00F51FF7" w:rsidP="00F51FF7">
      <w:pPr>
        <w:bidi/>
        <w:jc w:val="both"/>
        <w:rPr>
          <w:rFonts w:cs="David" w:hint="cs"/>
          <w:u w:val="single"/>
          <w:rtl/>
        </w:rPr>
      </w:pPr>
    </w:p>
    <w:p w14:paraId="05E36B33" w14:textId="77777777" w:rsidR="00F51FF7" w:rsidRPr="00F51FF7" w:rsidRDefault="00F51FF7" w:rsidP="00F51FF7">
      <w:pPr>
        <w:bidi/>
        <w:jc w:val="both"/>
        <w:rPr>
          <w:rFonts w:cs="David" w:hint="cs"/>
          <w:rtl/>
        </w:rPr>
      </w:pPr>
      <w:r w:rsidRPr="00F51FF7">
        <w:rPr>
          <w:rFonts w:cs="David" w:hint="cs"/>
          <w:u w:val="single"/>
          <w:rtl/>
        </w:rPr>
        <w:t>היו</w:t>
      </w:r>
      <w:r w:rsidRPr="00F51FF7">
        <w:rPr>
          <w:rFonts w:cs="David"/>
          <w:u w:val="single"/>
          <w:rtl/>
        </w:rPr>
        <w:t>"</w:t>
      </w:r>
      <w:r w:rsidRPr="00F51FF7">
        <w:rPr>
          <w:rFonts w:cs="David" w:hint="cs"/>
          <w:u w:val="single"/>
          <w:rtl/>
        </w:rPr>
        <w:t>ר רוחמה אברהם:</w:t>
      </w:r>
    </w:p>
    <w:p w14:paraId="009441B9" w14:textId="77777777" w:rsidR="00F51FF7" w:rsidRPr="00F51FF7" w:rsidRDefault="00F51FF7" w:rsidP="00F51FF7">
      <w:pPr>
        <w:bidi/>
        <w:jc w:val="both"/>
        <w:rPr>
          <w:rFonts w:cs="David" w:hint="cs"/>
          <w:rtl/>
        </w:rPr>
      </w:pPr>
    </w:p>
    <w:p w14:paraId="52AA008A" w14:textId="77777777" w:rsidR="00F51FF7" w:rsidRPr="00F51FF7" w:rsidRDefault="00F51FF7" w:rsidP="00F51FF7">
      <w:pPr>
        <w:bidi/>
        <w:jc w:val="both"/>
        <w:rPr>
          <w:rFonts w:cs="David" w:hint="cs"/>
          <w:rtl/>
        </w:rPr>
      </w:pPr>
      <w:r w:rsidRPr="00F51FF7">
        <w:rPr>
          <w:rFonts w:cs="David" w:hint="cs"/>
          <w:rtl/>
        </w:rPr>
        <w:tab/>
        <w:t xml:space="preserve">חבר הכנסת חסון וחבר הכנסת ברכה, אני ביקשתי. תפסיקו להתייחס לגופם של אנשים ולמהות החוק. תסביר מדוע זה דחוף ותסיים. </w:t>
      </w:r>
    </w:p>
    <w:p w14:paraId="5EE3A006" w14:textId="77777777" w:rsidR="00F51FF7" w:rsidRPr="00F51FF7" w:rsidRDefault="00F51FF7" w:rsidP="00F51FF7">
      <w:pPr>
        <w:bidi/>
        <w:jc w:val="both"/>
        <w:rPr>
          <w:rFonts w:cs="David"/>
          <w:u w:val="single"/>
          <w:rtl/>
        </w:rPr>
      </w:pPr>
      <w:r w:rsidRPr="00F51FF7">
        <w:rPr>
          <w:rFonts w:cs="David"/>
          <w:rtl/>
        </w:rPr>
        <w:br/>
      </w:r>
      <w:r w:rsidRPr="00F51FF7">
        <w:rPr>
          <w:rFonts w:cs="David"/>
          <w:u w:val="single"/>
          <w:rtl/>
        </w:rPr>
        <w:t>מוחמד ברכה:</w:t>
      </w:r>
    </w:p>
    <w:p w14:paraId="5D7EEF14" w14:textId="77777777" w:rsidR="00F51FF7" w:rsidRPr="00F51FF7" w:rsidRDefault="00F51FF7" w:rsidP="00F51FF7">
      <w:pPr>
        <w:bidi/>
        <w:jc w:val="both"/>
        <w:rPr>
          <w:rFonts w:cs="David"/>
          <w:u w:val="single"/>
          <w:rtl/>
        </w:rPr>
      </w:pPr>
    </w:p>
    <w:p w14:paraId="69A6B77E" w14:textId="77777777" w:rsidR="00F51FF7" w:rsidRPr="00F51FF7" w:rsidRDefault="00F51FF7" w:rsidP="00F51FF7">
      <w:pPr>
        <w:bidi/>
        <w:jc w:val="both"/>
        <w:rPr>
          <w:rFonts w:cs="David" w:hint="cs"/>
          <w:rtl/>
        </w:rPr>
      </w:pPr>
      <w:r w:rsidRPr="00F51FF7">
        <w:rPr>
          <w:rFonts w:cs="David"/>
          <w:rtl/>
        </w:rPr>
        <w:tab/>
      </w:r>
      <w:r w:rsidRPr="00F51FF7">
        <w:rPr>
          <w:rFonts w:cs="David" w:hint="cs"/>
          <w:rtl/>
        </w:rPr>
        <w:t xml:space="preserve"> כל אחד חושב שהוא מושל צבאי...</w:t>
      </w:r>
    </w:p>
    <w:p w14:paraId="3BDA45D3" w14:textId="77777777" w:rsidR="00F51FF7" w:rsidRPr="00F51FF7" w:rsidRDefault="00F51FF7" w:rsidP="00F51FF7">
      <w:pPr>
        <w:pStyle w:val="Heading5"/>
        <w:rPr>
          <w:rFonts w:hint="cs"/>
          <w:rtl/>
        </w:rPr>
      </w:pPr>
      <w:r w:rsidRPr="00F51FF7">
        <w:rPr>
          <w:rtl/>
        </w:rPr>
        <w:br/>
      </w:r>
      <w:r w:rsidRPr="00F51FF7">
        <w:rPr>
          <w:rFonts w:hint="cs"/>
          <w:u w:val="single"/>
          <w:rtl/>
        </w:rPr>
        <w:t>יואל חסון:</w:t>
      </w:r>
    </w:p>
    <w:p w14:paraId="3FB57C74" w14:textId="77777777" w:rsidR="00F51FF7" w:rsidRPr="00F51FF7" w:rsidRDefault="00F51FF7" w:rsidP="00F51FF7">
      <w:pPr>
        <w:pStyle w:val="Heading5"/>
        <w:rPr>
          <w:rFonts w:hint="cs"/>
          <w:rtl/>
        </w:rPr>
      </w:pPr>
    </w:p>
    <w:p w14:paraId="30744EF3" w14:textId="77777777" w:rsidR="00F51FF7" w:rsidRPr="00F51FF7" w:rsidRDefault="00F51FF7" w:rsidP="00F51FF7">
      <w:pPr>
        <w:bidi/>
        <w:jc w:val="both"/>
        <w:rPr>
          <w:rFonts w:cs="David" w:hint="cs"/>
          <w:rtl/>
        </w:rPr>
      </w:pPr>
      <w:r w:rsidRPr="00F51FF7">
        <w:rPr>
          <w:rFonts w:cs="David" w:hint="cs"/>
          <w:rtl/>
        </w:rPr>
        <w:tab/>
        <w:t xml:space="preserve"> דווקא בגלל שאני מאמין בזכות של ערביי ישראל להיות מיוצגים בכנסת הזאת - -</w:t>
      </w:r>
    </w:p>
    <w:p w14:paraId="79058DD3" w14:textId="77777777" w:rsidR="00F51FF7" w:rsidRPr="00F51FF7" w:rsidRDefault="00F51FF7" w:rsidP="00F51FF7">
      <w:pPr>
        <w:bidi/>
        <w:jc w:val="both"/>
        <w:rPr>
          <w:rFonts w:cs="David" w:hint="cs"/>
          <w:rtl/>
        </w:rPr>
      </w:pPr>
      <w:r w:rsidRPr="00F51FF7">
        <w:rPr>
          <w:rFonts w:cs="David"/>
          <w:rtl/>
        </w:rPr>
        <w:br/>
      </w:r>
      <w:r w:rsidRPr="00F51FF7">
        <w:rPr>
          <w:rFonts w:cs="David" w:hint="cs"/>
          <w:u w:val="single"/>
          <w:rtl/>
        </w:rPr>
        <w:t>זהבה גלאון:</w:t>
      </w:r>
    </w:p>
    <w:p w14:paraId="651ED7C7" w14:textId="77777777" w:rsidR="00F51FF7" w:rsidRPr="00F51FF7" w:rsidRDefault="00F51FF7" w:rsidP="00F51FF7">
      <w:pPr>
        <w:bidi/>
        <w:jc w:val="both"/>
        <w:rPr>
          <w:rFonts w:cs="David" w:hint="cs"/>
          <w:rtl/>
        </w:rPr>
      </w:pPr>
    </w:p>
    <w:p w14:paraId="6B48DE82" w14:textId="77777777" w:rsidR="00F51FF7" w:rsidRPr="00F51FF7" w:rsidRDefault="00F51FF7" w:rsidP="00F51FF7">
      <w:pPr>
        <w:bidi/>
        <w:jc w:val="both"/>
        <w:rPr>
          <w:rFonts w:cs="David" w:hint="cs"/>
          <w:rtl/>
        </w:rPr>
      </w:pPr>
      <w:r w:rsidRPr="00F51FF7">
        <w:rPr>
          <w:rFonts w:cs="David" w:hint="cs"/>
          <w:rtl/>
        </w:rPr>
        <w:tab/>
        <w:t>מה אתה אומר. באמת, כל הכבוד...</w:t>
      </w:r>
    </w:p>
    <w:p w14:paraId="658D0CAC" w14:textId="77777777" w:rsidR="00F51FF7" w:rsidRPr="00F51FF7" w:rsidRDefault="00F51FF7" w:rsidP="00F51FF7">
      <w:pPr>
        <w:pStyle w:val="Heading5"/>
        <w:rPr>
          <w:rFonts w:hint="cs"/>
          <w:rtl/>
        </w:rPr>
      </w:pPr>
      <w:r w:rsidRPr="00F51FF7">
        <w:rPr>
          <w:rtl/>
        </w:rPr>
        <w:br/>
      </w:r>
      <w:r w:rsidRPr="00F51FF7">
        <w:rPr>
          <w:rFonts w:hint="cs"/>
          <w:u w:val="single"/>
          <w:rtl/>
        </w:rPr>
        <w:t>יואל חסון:</w:t>
      </w:r>
    </w:p>
    <w:p w14:paraId="6F2C0E9A" w14:textId="77777777" w:rsidR="00F51FF7" w:rsidRPr="00F51FF7" w:rsidRDefault="00F51FF7" w:rsidP="00F51FF7">
      <w:pPr>
        <w:pStyle w:val="Heading5"/>
        <w:rPr>
          <w:rFonts w:hint="cs"/>
          <w:rtl/>
        </w:rPr>
      </w:pPr>
    </w:p>
    <w:p w14:paraId="08392E46" w14:textId="77777777" w:rsidR="00F51FF7" w:rsidRPr="00F51FF7" w:rsidRDefault="00F51FF7" w:rsidP="00F51FF7">
      <w:pPr>
        <w:bidi/>
        <w:jc w:val="both"/>
        <w:rPr>
          <w:rFonts w:cs="David" w:hint="cs"/>
          <w:rtl/>
        </w:rPr>
      </w:pPr>
      <w:r w:rsidRPr="00F51FF7">
        <w:rPr>
          <w:rFonts w:cs="David" w:hint="cs"/>
          <w:rtl/>
        </w:rPr>
        <w:tab/>
        <w:t>- -  ולהיות מיוצגים בכבוד, ולא על-ידי הזרם הכי קיצוני שלהם  - - -</w:t>
      </w:r>
    </w:p>
    <w:p w14:paraId="14B0DE84" w14:textId="77777777" w:rsidR="00F51FF7" w:rsidRPr="00F51FF7" w:rsidRDefault="00F51FF7" w:rsidP="00F51FF7">
      <w:pPr>
        <w:bidi/>
        <w:jc w:val="both"/>
        <w:rPr>
          <w:rFonts w:cs="David" w:hint="cs"/>
          <w:rtl/>
        </w:rPr>
      </w:pPr>
    </w:p>
    <w:p w14:paraId="60553270" w14:textId="77777777" w:rsidR="00F51FF7" w:rsidRPr="00F51FF7" w:rsidRDefault="00F51FF7" w:rsidP="00F51FF7">
      <w:pPr>
        <w:bidi/>
        <w:jc w:val="both"/>
        <w:rPr>
          <w:rFonts w:cs="David" w:hint="cs"/>
          <w:rtl/>
        </w:rPr>
      </w:pPr>
      <w:r w:rsidRPr="00F51FF7">
        <w:rPr>
          <w:rFonts w:cs="David" w:hint="cs"/>
          <w:u w:val="single"/>
          <w:rtl/>
        </w:rPr>
        <w:t>זהבה גלאון:</w:t>
      </w:r>
    </w:p>
    <w:p w14:paraId="3F7CCD47" w14:textId="77777777" w:rsidR="00F51FF7" w:rsidRPr="00F51FF7" w:rsidRDefault="00F51FF7" w:rsidP="00F51FF7">
      <w:pPr>
        <w:bidi/>
        <w:jc w:val="both"/>
        <w:rPr>
          <w:rFonts w:cs="David" w:hint="cs"/>
          <w:rtl/>
        </w:rPr>
      </w:pPr>
    </w:p>
    <w:p w14:paraId="31DBE76C" w14:textId="77777777" w:rsidR="00F51FF7" w:rsidRPr="00F51FF7" w:rsidRDefault="00F51FF7" w:rsidP="00F51FF7">
      <w:pPr>
        <w:bidi/>
        <w:jc w:val="both"/>
        <w:rPr>
          <w:rFonts w:cs="David" w:hint="cs"/>
          <w:rtl/>
        </w:rPr>
      </w:pPr>
      <w:r w:rsidRPr="00F51FF7">
        <w:rPr>
          <w:rFonts w:cs="David" w:hint="cs"/>
          <w:rtl/>
        </w:rPr>
        <w:tab/>
        <w:t>כל הכבוד...</w:t>
      </w:r>
    </w:p>
    <w:p w14:paraId="5C49F0C6" w14:textId="77777777" w:rsidR="00F51FF7" w:rsidRPr="00F51FF7" w:rsidRDefault="00F51FF7" w:rsidP="00F51FF7">
      <w:pPr>
        <w:bidi/>
        <w:jc w:val="both"/>
        <w:rPr>
          <w:rFonts w:cs="David" w:hint="cs"/>
          <w:rtl/>
        </w:rPr>
      </w:pPr>
    </w:p>
    <w:p w14:paraId="1BA6D444" w14:textId="77777777" w:rsidR="00F51FF7" w:rsidRPr="00F51FF7" w:rsidRDefault="00F51FF7" w:rsidP="00F51FF7">
      <w:pPr>
        <w:bidi/>
        <w:jc w:val="both"/>
        <w:rPr>
          <w:rFonts w:cs="David"/>
          <w:u w:val="single"/>
          <w:rtl/>
        </w:rPr>
      </w:pPr>
      <w:r w:rsidRPr="00F51FF7">
        <w:rPr>
          <w:rFonts w:cs="David"/>
          <w:u w:val="single"/>
          <w:rtl/>
        </w:rPr>
        <w:t>מוחמד ברכה:</w:t>
      </w:r>
    </w:p>
    <w:p w14:paraId="6A2A039A" w14:textId="77777777" w:rsidR="00F51FF7" w:rsidRPr="00F51FF7" w:rsidRDefault="00F51FF7" w:rsidP="00F51FF7">
      <w:pPr>
        <w:bidi/>
        <w:jc w:val="both"/>
        <w:rPr>
          <w:rFonts w:cs="David"/>
          <w:u w:val="single"/>
          <w:rtl/>
        </w:rPr>
      </w:pPr>
    </w:p>
    <w:p w14:paraId="68D90F0C" w14:textId="77777777" w:rsidR="00F51FF7" w:rsidRPr="00F51FF7" w:rsidRDefault="00F51FF7" w:rsidP="00F51FF7">
      <w:pPr>
        <w:bidi/>
        <w:jc w:val="both"/>
        <w:rPr>
          <w:rFonts w:cs="David" w:hint="cs"/>
          <w:rtl/>
        </w:rPr>
      </w:pPr>
      <w:r w:rsidRPr="00F51FF7">
        <w:rPr>
          <w:rFonts w:cs="David"/>
          <w:rtl/>
        </w:rPr>
        <w:tab/>
      </w:r>
      <w:r w:rsidRPr="00F51FF7">
        <w:rPr>
          <w:rFonts w:cs="David" w:hint="cs"/>
          <w:rtl/>
        </w:rPr>
        <w:t xml:space="preserve"> תקבע להם מי ייצג אותם - - -</w:t>
      </w:r>
    </w:p>
    <w:p w14:paraId="6A2332F9" w14:textId="77777777" w:rsidR="00F51FF7" w:rsidRPr="00F51FF7" w:rsidRDefault="00F51FF7" w:rsidP="00F51FF7">
      <w:pPr>
        <w:bidi/>
        <w:jc w:val="both"/>
        <w:rPr>
          <w:rFonts w:cs="David" w:hint="cs"/>
          <w:rtl/>
        </w:rPr>
      </w:pPr>
      <w:r w:rsidRPr="00F51FF7">
        <w:rPr>
          <w:rFonts w:cs="David"/>
          <w:rtl/>
        </w:rPr>
        <w:br/>
      </w:r>
      <w:r w:rsidRPr="00F51FF7">
        <w:rPr>
          <w:rFonts w:cs="David" w:hint="cs"/>
          <w:u w:val="single"/>
          <w:rtl/>
        </w:rPr>
        <w:t>היו</w:t>
      </w:r>
      <w:r w:rsidRPr="00F51FF7">
        <w:rPr>
          <w:rFonts w:cs="David"/>
          <w:u w:val="single"/>
          <w:rtl/>
        </w:rPr>
        <w:t>"</w:t>
      </w:r>
      <w:r w:rsidRPr="00F51FF7">
        <w:rPr>
          <w:rFonts w:cs="David" w:hint="cs"/>
          <w:u w:val="single"/>
          <w:rtl/>
        </w:rPr>
        <w:t>ר רוחמה אברהם:</w:t>
      </w:r>
    </w:p>
    <w:p w14:paraId="63675EB6" w14:textId="77777777" w:rsidR="00F51FF7" w:rsidRPr="00F51FF7" w:rsidRDefault="00F51FF7" w:rsidP="00F51FF7">
      <w:pPr>
        <w:bidi/>
        <w:jc w:val="both"/>
        <w:rPr>
          <w:rFonts w:cs="David" w:hint="cs"/>
          <w:rtl/>
        </w:rPr>
      </w:pPr>
    </w:p>
    <w:p w14:paraId="0FA9474F" w14:textId="77777777" w:rsidR="00F51FF7" w:rsidRPr="00F51FF7" w:rsidRDefault="00F51FF7" w:rsidP="00F51FF7">
      <w:pPr>
        <w:bidi/>
        <w:jc w:val="both"/>
        <w:rPr>
          <w:rFonts w:cs="David" w:hint="cs"/>
          <w:rtl/>
        </w:rPr>
      </w:pPr>
      <w:r w:rsidRPr="00F51FF7">
        <w:rPr>
          <w:rFonts w:cs="David" w:hint="cs"/>
          <w:rtl/>
        </w:rPr>
        <w:tab/>
        <w:t xml:space="preserve"> חבר הכנסת ברכה, אל תיאלץ אותי להמשיך בקריאות. בבקשה.</w:t>
      </w:r>
    </w:p>
    <w:p w14:paraId="6C215758" w14:textId="77777777" w:rsidR="00F51FF7" w:rsidRPr="00F51FF7" w:rsidRDefault="00F51FF7" w:rsidP="00F51FF7">
      <w:pPr>
        <w:bidi/>
        <w:jc w:val="both"/>
        <w:rPr>
          <w:rFonts w:cs="David" w:hint="cs"/>
          <w:u w:val="single"/>
          <w:rtl/>
        </w:rPr>
      </w:pPr>
    </w:p>
    <w:p w14:paraId="5620CD45" w14:textId="77777777" w:rsidR="00F51FF7" w:rsidRPr="00F51FF7" w:rsidRDefault="00F51FF7" w:rsidP="00F51FF7">
      <w:pPr>
        <w:bidi/>
        <w:jc w:val="both"/>
        <w:rPr>
          <w:rFonts w:cs="David" w:hint="cs"/>
          <w:rtl/>
        </w:rPr>
      </w:pPr>
      <w:r w:rsidRPr="00F51FF7">
        <w:rPr>
          <w:rFonts w:cs="David" w:hint="cs"/>
          <w:u w:val="single"/>
          <w:rtl/>
        </w:rPr>
        <w:t>זהבה גלאון:</w:t>
      </w:r>
    </w:p>
    <w:p w14:paraId="436FA51C" w14:textId="77777777" w:rsidR="00F51FF7" w:rsidRPr="00F51FF7" w:rsidRDefault="00F51FF7" w:rsidP="00F51FF7">
      <w:pPr>
        <w:bidi/>
        <w:jc w:val="both"/>
        <w:rPr>
          <w:rFonts w:cs="David" w:hint="cs"/>
          <w:rtl/>
        </w:rPr>
      </w:pPr>
    </w:p>
    <w:p w14:paraId="2D1E033B" w14:textId="77777777" w:rsidR="00F51FF7" w:rsidRPr="00F51FF7" w:rsidRDefault="00F51FF7" w:rsidP="00F51FF7">
      <w:pPr>
        <w:bidi/>
        <w:jc w:val="both"/>
        <w:rPr>
          <w:rFonts w:cs="David" w:hint="cs"/>
          <w:rtl/>
        </w:rPr>
      </w:pPr>
      <w:r w:rsidRPr="00F51FF7">
        <w:rPr>
          <w:rFonts w:cs="David" w:hint="cs"/>
          <w:rtl/>
        </w:rPr>
        <w:tab/>
        <w:t xml:space="preserve"> אולי תשים מוכ</w:t>
      </w:r>
      <w:r w:rsidRPr="00F51FF7">
        <w:rPr>
          <w:rFonts w:cs="David"/>
          <w:rtl/>
        </w:rPr>
        <w:t>'</w:t>
      </w:r>
      <w:r w:rsidRPr="00F51FF7">
        <w:rPr>
          <w:rFonts w:cs="David" w:hint="cs"/>
          <w:rtl/>
        </w:rPr>
        <w:t xml:space="preserve">תר שיקבע מי ייצג אותם. </w:t>
      </w:r>
    </w:p>
    <w:p w14:paraId="736EC306" w14:textId="77777777" w:rsidR="00F51FF7" w:rsidRPr="00F51FF7" w:rsidRDefault="00F51FF7" w:rsidP="00F51FF7">
      <w:pPr>
        <w:pStyle w:val="Heading5"/>
        <w:rPr>
          <w:rFonts w:hint="cs"/>
          <w:rtl/>
        </w:rPr>
      </w:pPr>
      <w:r w:rsidRPr="00F51FF7">
        <w:rPr>
          <w:rtl/>
        </w:rPr>
        <w:br/>
      </w:r>
      <w:r w:rsidRPr="00F51FF7">
        <w:rPr>
          <w:rFonts w:hint="cs"/>
          <w:u w:val="single"/>
          <w:rtl/>
        </w:rPr>
        <w:t>יואל חסון:</w:t>
      </w:r>
    </w:p>
    <w:p w14:paraId="7B3CC027" w14:textId="77777777" w:rsidR="00F51FF7" w:rsidRPr="00F51FF7" w:rsidRDefault="00F51FF7" w:rsidP="00F51FF7">
      <w:pPr>
        <w:pStyle w:val="Heading5"/>
        <w:rPr>
          <w:rFonts w:hint="cs"/>
          <w:rtl/>
        </w:rPr>
      </w:pPr>
    </w:p>
    <w:p w14:paraId="64A4857D" w14:textId="77777777" w:rsidR="00F51FF7" w:rsidRPr="00F51FF7" w:rsidRDefault="00F51FF7" w:rsidP="00F51FF7">
      <w:pPr>
        <w:bidi/>
        <w:jc w:val="both"/>
        <w:rPr>
          <w:rFonts w:cs="David" w:hint="cs"/>
          <w:rtl/>
        </w:rPr>
      </w:pPr>
      <w:r w:rsidRPr="00F51FF7">
        <w:rPr>
          <w:rFonts w:cs="David" w:hint="cs"/>
          <w:rtl/>
        </w:rPr>
        <w:tab/>
        <w:t xml:space="preserve"> אני בא ואומר שדווקא בגלל שאני רוצה שערביי ישראל יקבלו פה ייצוג אמיתי, אני רוצה שזה יידון אחת ולתמיד, כי מה שנראה היום באמת </w:t>
      </w:r>
      <w:r w:rsidRPr="00F51FF7">
        <w:rPr>
          <w:rFonts w:cs="David"/>
          <w:rtl/>
        </w:rPr>
        <w:t>–</w:t>
      </w:r>
      <w:r w:rsidRPr="00F51FF7">
        <w:rPr>
          <w:rFonts w:cs="David" w:hint="cs"/>
          <w:rtl/>
        </w:rPr>
        <w:t xml:space="preserve"> שהצעת החוק הזאת, וכך חברי הכנסת הערביים יציגו אותה, שהיא נגד המגזר הערבי ונגד האוכלוסייה הערבית. </w:t>
      </w:r>
    </w:p>
    <w:p w14:paraId="16A1E6DA" w14:textId="77777777" w:rsidR="00F51FF7" w:rsidRPr="00F51FF7" w:rsidRDefault="00F51FF7" w:rsidP="00F51FF7">
      <w:pPr>
        <w:bidi/>
        <w:jc w:val="both"/>
        <w:rPr>
          <w:rFonts w:cs="David" w:hint="cs"/>
          <w:rtl/>
        </w:rPr>
      </w:pPr>
    </w:p>
    <w:p w14:paraId="5C21F5E3" w14:textId="77777777" w:rsidR="00F51FF7" w:rsidRPr="00F51FF7" w:rsidRDefault="00F51FF7" w:rsidP="00F51FF7">
      <w:pPr>
        <w:bidi/>
        <w:jc w:val="both"/>
        <w:rPr>
          <w:rFonts w:cs="David" w:hint="cs"/>
          <w:rtl/>
        </w:rPr>
      </w:pPr>
      <w:r w:rsidRPr="00F51FF7">
        <w:rPr>
          <w:rFonts w:cs="David" w:hint="cs"/>
          <w:rtl/>
        </w:rPr>
        <w:tab/>
        <w:t xml:space="preserve">אני לא נגד האוכלוסייה הערבית ואני לא נגד הזכות שלהם לחיות כאן. אני חושב שהם צריכים לחיות כאן הרבה יותר טוב ממה שהם חיים כאן. </w:t>
      </w:r>
    </w:p>
    <w:p w14:paraId="1DE2E440" w14:textId="77777777" w:rsidR="00F51FF7" w:rsidRPr="00F51FF7" w:rsidRDefault="00F51FF7" w:rsidP="00F51FF7">
      <w:pPr>
        <w:bidi/>
        <w:jc w:val="both"/>
        <w:rPr>
          <w:rFonts w:cs="David"/>
          <w:u w:val="single"/>
          <w:rtl/>
        </w:rPr>
      </w:pPr>
      <w:r w:rsidRPr="00F51FF7">
        <w:rPr>
          <w:rFonts w:cs="David"/>
          <w:rtl/>
        </w:rPr>
        <w:br/>
      </w:r>
      <w:r w:rsidRPr="00F51FF7">
        <w:rPr>
          <w:rFonts w:cs="David"/>
          <w:u w:val="single"/>
          <w:rtl/>
        </w:rPr>
        <w:t>מוחמד ברכה:</w:t>
      </w:r>
    </w:p>
    <w:p w14:paraId="245B3C79" w14:textId="77777777" w:rsidR="00F51FF7" w:rsidRPr="00F51FF7" w:rsidRDefault="00F51FF7" w:rsidP="00F51FF7">
      <w:pPr>
        <w:bidi/>
        <w:jc w:val="both"/>
        <w:rPr>
          <w:rFonts w:cs="David"/>
          <w:u w:val="single"/>
          <w:rtl/>
        </w:rPr>
      </w:pPr>
    </w:p>
    <w:p w14:paraId="5B2BC3E6" w14:textId="77777777" w:rsidR="00F51FF7" w:rsidRPr="00F51FF7" w:rsidRDefault="00F51FF7" w:rsidP="00F51FF7">
      <w:pPr>
        <w:bidi/>
        <w:jc w:val="both"/>
        <w:rPr>
          <w:rFonts w:cs="David" w:hint="cs"/>
          <w:rtl/>
        </w:rPr>
      </w:pPr>
      <w:r w:rsidRPr="00F51FF7">
        <w:rPr>
          <w:rFonts w:cs="David"/>
          <w:rtl/>
        </w:rPr>
        <w:tab/>
      </w:r>
      <w:r w:rsidRPr="00F51FF7">
        <w:rPr>
          <w:rFonts w:cs="David" w:hint="cs"/>
          <w:rtl/>
        </w:rPr>
        <w:t xml:space="preserve"> באמת? ברצינות? - - -</w:t>
      </w:r>
    </w:p>
    <w:p w14:paraId="39073582" w14:textId="77777777" w:rsidR="00F51FF7" w:rsidRPr="00F51FF7" w:rsidRDefault="00F51FF7" w:rsidP="00F51FF7">
      <w:pPr>
        <w:pStyle w:val="Heading5"/>
        <w:rPr>
          <w:rFonts w:hint="cs"/>
          <w:rtl/>
        </w:rPr>
      </w:pPr>
      <w:r w:rsidRPr="00F51FF7">
        <w:rPr>
          <w:rtl/>
        </w:rPr>
        <w:br/>
      </w:r>
      <w:r w:rsidRPr="00F51FF7">
        <w:rPr>
          <w:rFonts w:hint="cs"/>
          <w:u w:val="single"/>
          <w:rtl/>
        </w:rPr>
        <w:t>יואל חסון:</w:t>
      </w:r>
    </w:p>
    <w:p w14:paraId="649C85BB" w14:textId="77777777" w:rsidR="00F51FF7" w:rsidRPr="00F51FF7" w:rsidRDefault="00F51FF7" w:rsidP="00F51FF7">
      <w:pPr>
        <w:pStyle w:val="Heading5"/>
        <w:rPr>
          <w:rFonts w:hint="cs"/>
          <w:rtl/>
        </w:rPr>
      </w:pPr>
    </w:p>
    <w:p w14:paraId="63C3380A" w14:textId="77777777" w:rsidR="00F51FF7" w:rsidRPr="00F51FF7" w:rsidRDefault="00F51FF7" w:rsidP="00F51FF7">
      <w:pPr>
        <w:bidi/>
        <w:jc w:val="both"/>
        <w:rPr>
          <w:rFonts w:cs="David" w:hint="cs"/>
          <w:rtl/>
        </w:rPr>
      </w:pPr>
      <w:r w:rsidRPr="00F51FF7">
        <w:rPr>
          <w:rFonts w:cs="David" w:hint="cs"/>
          <w:rtl/>
        </w:rPr>
        <w:tab/>
        <w:t xml:space="preserve"> אבל אני אומר: פעם ראשונה, לזכות החוק הזה, שמענו את חבר הכנסת טיבי מדבר על כבישים ועל ביוב במגזר הערבי. זו כבר התקדמות - -</w:t>
      </w:r>
    </w:p>
    <w:p w14:paraId="5349C10E" w14:textId="77777777" w:rsidR="00F51FF7" w:rsidRPr="00F51FF7" w:rsidRDefault="00F51FF7" w:rsidP="00F51FF7">
      <w:pPr>
        <w:bidi/>
        <w:jc w:val="both"/>
        <w:rPr>
          <w:rFonts w:cs="David" w:hint="cs"/>
          <w:rtl/>
        </w:rPr>
      </w:pPr>
      <w:r w:rsidRPr="00F51FF7">
        <w:rPr>
          <w:rFonts w:cs="David"/>
          <w:rtl/>
        </w:rPr>
        <w:br/>
      </w:r>
      <w:r w:rsidRPr="00F51FF7">
        <w:rPr>
          <w:rFonts w:cs="David" w:hint="cs"/>
          <w:u w:val="single"/>
          <w:rtl/>
        </w:rPr>
        <w:t>אחמד טיבי:</w:t>
      </w:r>
    </w:p>
    <w:p w14:paraId="4F8025BA" w14:textId="77777777" w:rsidR="00F51FF7" w:rsidRPr="00F51FF7" w:rsidRDefault="00F51FF7" w:rsidP="00F51FF7">
      <w:pPr>
        <w:bidi/>
        <w:jc w:val="both"/>
        <w:rPr>
          <w:rFonts w:cs="David" w:hint="cs"/>
          <w:rtl/>
        </w:rPr>
      </w:pPr>
    </w:p>
    <w:p w14:paraId="02344324" w14:textId="77777777" w:rsidR="00F51FF7" w:rsidRPr="00F51FF7" w:rsidRDefault="00F51FF7" w:rsidP="00F51FF7">
      <w:pPr>
        <w:bidi/>
        <w:jc w:val="both"/>
        <w:rPr>
          <w:rFonts w:cs="David" w:hint="cs"/>
          <w:rtl/>
        </w:rPr>
      </w:pPr>
      <w:r w:rsidRPr="00F51FF7">
        <w:rPr>
          <w:rFonts w:cs="David" w:hint="cs"/>
          <w:rtl/>
        </w:rPr>
        <w:tab/>
        <w:t xml:space="preserve"> לא רוצה להעליב אותך, לכן אני לא אענה. אתה לא ראוי אפילו שאני אענה לך. </w:t>
      </w:r>
    </w:p>
    <w:p w14:paraId="2A006524" w14:textId="77777777" w:rsidR="00F51FF7" w:rsidRPr="00F51FF7" w:rsidRDefault="00F51FF7" w:rsidP="00F51FF7">
      <w:pPr>
        <w:pStyle w:val="Heading5"/>
        <w:rPr>
          <w:rFonts w:hint="cs"/>
          <w:rtl/>
        </w:rPr>
      </w:pPr>
      <w:r w:rsidRPr="00F51FF7">
        <w:rPr>
          <w:rtl/>
        </w:rPr>
        <w:br/>
      </w:r>
      <w:r w:rsidRPr="00F51FF7">
        <w:rPr>
          <w:rFonts w:hint="cs"/>
          <w:u w:val="single"/>
          <w:rtl/>
        </w:rPr>
        <w:t>יואל חסון:</w:t>
      </w:r>
    </w:p>
    <w:p w14:paraId="6C34DE3C" w14:textId="77777777" w:rsidR="00F51FF7" w:rsidRPr="00F51FF7" w:rsidRDefault="00F51FF7" w:rsidP="00F51FF7">
      <w:pPr>
        <w:pStyle w:val="Heading5"/>
        <w:rPr>
          <w:rFonts w:hint="cs"/>
          <w:rtl/>
        </w:rPr>
      </w:pPr>
    </w:p>
    <w:p w14:paraId="433E9191" w14:textId="77777777" w:rsidR="00F51FF7" w:rsidRPr="00F51FF7" w:rsidRDefault="00F51FF7" w:rsidP="00F51FF7">
      <w:pPr>
        <w:bidi/>
        <w:jc w:val="both"/>
        <w:rPr>
          <w:rFonts w:cs="David" w:hint="cs"/>
          <w:rtl/>
        </w:rPr>
      </w:pPr>
      <w:r w:rsidRPr="00F51FF7">
        <w:rPr>
          <w:rFonts w:cs="David" w:hint="cs"/>
          <w:rtl/>
        </w:rPr>
        <w:tab/>
        <w:t xml:space="preserve">- - אני אומר: בואו לא נברח מהמציאות ובואו נאשר כאן פטור מחובת הנחה. נדון בחוק הזה ונשנה אותו, ונזיז אותו, ואולי </w:t>
      </w:r>
      <w:r w:rsidRPr="00F51FF7">
        <w:rPr>
          <w:rFonts w:cs="David"/>
          <w:rtl/>
        </w:rPr>
        <w:t>–</w:t>
      </w:r>
      <w:r w:rsidRPr="00F51FF7">
        <w:rPr>
          <w:rFonts w:cs="David" w:hint="cs"/>
          <w:rtl/>
        </w:rPr>
        <w:t xml:space="preserve"> לא רק אצל הערבים, אצל כל חברי הכנסת </w:t>
      </w:r>
      <w:r w:rsidRPr="00F51FF7">
        <w:rPr>
          <w:rFonts w:cs="David"/>
          <w:rtl/>
        </w:rPr>
        <w:t>–</w:t>
      </w:r>
      <w:r w:rsidRPr="00F51FF7">
        <w:rPr>
          <w:rFonts w:cs="David" w:hint="cs"/>
          <w:rtl/>
        </w:rPr>
        <w:t xml:space="preserve"> נוריד קצת את רמת ההתבטאויות, כי בכל זאת הציבור מסתכל על כולנו. </w:t>
      </w:r>
    </w:p>
    <w:p w14:paraId="5263458F" w14:textId="77777777" w:rsidR="00F51FF7" w:rsidRPr="00F51FF7" w:rsidRDefault="00F51FF7" w:rsidP="00F51FF7">
      <w:pPr>
        <w:bidi/>
        <w:jc w:val="both"/>
        <w:rPr>
          <w:rFonts w:cs="David" w:hint="cs"/>
          <w:rtl/>
        </w:rPr>
      </w:pPr>
      <w:r w:rsidRPr="00F51FF7">
        <w:rPr>
          <w:rFonts w:cs="David"/>
          <w:rtl/>
        </w:rPr>
        <w:br/>
      </w:r>
      <w:r w:rsidRPr="00F51FF7">
        <w:rPr>
          <w:rFonts w:cs="David" w:hint="cs"/>
          <w:u w:val="single"/>
          <w:rtl/>
        </w:rPr>
        <w:t>אחמד טיבי:</w:t>
      </w:r>
    </w:p>
    <w:p w14:paraId="45706FA4" w14:textId="77777777" w:rsidR="00F51FF7" w:rsidRPr="00F51FF7" w:rsidRDefault="00F51FF7" w:rsidP="00F51FF7">
      <w:pPr>
        <w:bidi/>
        <w:jc w:val="both"/>
        <w:rPr>
          <w:rFonts w:cs="David" w:hint="cs"/>
          <w:rtl/>
        </w:rPr>
      </w:pPr>
    </w:p>
    <w:p w14:paraId="0577C79D" w14:textId="77777777" w:rsidR="00F51FF7" w:rsidRPr="00F51FF7" w:rsidRDefault="00F51FF7" w:rsidP="00F51FF7">
      <w:pPr>
        <w:bidi/>
        <w:jc w:val="both"/>
        <w:rPr>
          <w:rFonts w:cs="David" w:hint="cs"/>
          <w:rtl/>
        </w:rPr>
      </w:pPr>
      <w:r w:rsidRPr="00F51FF7">
        <w:rPr>
          <w:rFonts w:cs="David" w:hint="cs"/>
          <w:rtl/>
        </w:rPr>
        <w:tab/>
        <w:t>יש לשים את הבחור הזה בחזית של הכנסת כל הזמן כדי לשדרג את מעמדה של הכנסת...</w:t>
      </w:r>
    </w:p>
    <w:p w14:paraId="5F318E20" w14:textId="77777777" w:rsidR="00F51FF7" w:rsidRPr="00F51FF7" w:rsidRDefault="00F51FF7" w:rsidP="00F51FF7">
      <w:pPr>
        <w:pStyle w:val="Heading5"/>
        <w:rPr>
          <w:rFonts w:hint="cs"/>
          <w:rtl/>
        </w:rPr>
      </w:pPr>
      <w:r w:rsidRPr="00F51FF7">
        <w:rPr>
          <w:rtl/>
        </w:rPr>
        <w:br/>
      </w:r>
      <w:r w:rsidRPr="00F51FF7">
        <w:rPr>
          <w:rFonts w:hint="cs"/>
          <w:u w:val="single"/>
          <w:rtl/>
        </w:rPr>
        <w:t>יואל חסון:</w:t>
      </w:r>
    </w:p>
    <w:p w14:paraId="0B265565" w14:textId="77777777" w:rsidR="00F51FF7" w:rsidRPr="00F51FF7" w:rsidRDefault="00F51FF7" w:rsidP="00F51FF7">
      <w:pPr>
        <w:pStyle w:val="Heading5"/>
        <w:rPr>
          <w:rFonts w:hint="cs"/>
          <w:rtl/>
        </w:rPr>
      </w:pPr>
    </w:p>
    <w:p w14:paraId="58A6A928" w14:textId="77777777" w:rsidR="00F51FF7" w:rsidRPr="00F51FF7" w:rsidRDefault="00F51FF7" w:rsidP="00F51FF7">
      <w:pPr>
        <w:bidi/>
        <w:jc w:val="both"/>
        <w:rPr>
          <w:rFonts w:cs="David" w:hint="cs"/>
          <w:rtl/>
        </w:rPr>
      </w:pPr>
      <w:r w:rsidRPr="00F51FF7">
        <w:rPr>
          <w:rFonts w:cs="David" w:hint="cs"/>
          <w:rtl/>
        </w:rPr>
        <w:tab/>
        <w:t xml:space="preserve"> רעיון מצוין. אני מסכים אתך, מאה אחוז.</w:t>
      </w:r>
    </w:p>
    <w:p w14:paraId="0CB4367B" w14:textId="77777777" w:rsidR="00F51FF7" w:rsidRPr="00F51FF7" w:rsidRDefault="00F51FF7" w:rsidP="00F51FF7">
      <w:pPr>
        <w:bidi/>
        <w:jc w:val="both"/>
        <w:rPr>
          <w:rFonts w:cs="David" w:hint="cs"/>
          <w:u w:val="single"/>
          <w:rtl/>
        </w:rPr>
      </w:pPr>
      <w:r w:rsidRPr="00F51FF7">
        <w:rPr>
          <w:rFonts w:cs="David"/>
          <w:rtl/>
        </w:rPr>
        <w:br/>
      </w:r>
      <w:r w:rsidRPr="00F51FF7">
        <w:rPr>
          <w:rFonts w:cs="David" w:hint="cs"/>
          <w:u w:val="single"/>
          <w:rtl/>
        </w:rPr>
        <w:t>גדעון סער:</w:t>
      </w:r>
    </w:p>
    <w:p w14:paraId="789AC314" w14:textId="77777777" w:rsidR="00F51FF7" w:rsidRPr="00F51FF7" w:rsidRDefault="00F51FF7" w:rsidP="00F51FF7">
      <w:pPr>
        <w:bidi/>
        <w:jc w:val="both"/>
        <w:rPr>
          <w:rFonts w:cs="David" w:hint="cs"/>
          <w:u w:val="single"/>
          <w:rtl/>
        </w:rPr>
      </w:pPr>
    </w:p>
    <w:p w14:paraId="643AD185" w14:textId="77777777" w:rsidR="00F51FF7" w:rsidRPr="00F51FF7" w:rsidRDefault="00F51FF7" w:rsidP="00F51FF7">
      <w:pPr>
        <w:bidi/>
        <w:jc w:val="both"/>
        <w:rPr>
          <w:rFonts w:cs="David" w:hint="cs"/>
          <w:rtl/>
        </w:rPr>
      </w:pPr>
      <w:r w:rsidRPr="00F51FF7">
        <w:rPr>
          <w:rFonts w:cs="David" w:hint="cs"/>
          <w:rtl/>
        </w:rPr>
        <w:tab/>
        <w:t xml:space="preserve"> רק אל תבקש פטור מחובת הנחה להצעה הזאת.</w:t>
      </w:r>
    </w:p>
    <w:p w14:paraId="3F84D3E0" w14:textId="77777777" w:rsidR="00F51FF7" w:rsidRPr="00F51FF7" w:rsidRDefault="00F51FF7" w:rsidP="00F51FF7">
      <w:pPr>
        <w:bidi/>
        <w:jc w:val="both"/>
        <w:rPr>
          <w:rFonts w:cs="David" w:hint="cs"/>
          <w:rtl/>
        </w:rPr>
      </w:pPr>
      <w:r w:rsidRPr="00F51FF7">
        <w:rPr>
          <w:rFonts w:cs="David"/>
          <w:rtl/>
        </w:rPr>
        <w:br/>
      </w:r>
      <w:r w:rsidRPr="00F51FF7">
        <w:rPr>
          <w:rFonts w:cs="David" w:hint="cs"/>
          <w:u w:val="single"/>
          <w:rtl/>
        </w:rPr>
        <w:t>אחמד טיבי:</w:t>
      </w:r>
    </w:p>
    <w:p w14:paraId="65C11C2D" w14:textId="77777777" w:rsidR="00F51FF7" w:rsidRPr="00F51FF7" w:rsidRDefault="00F51FF7" w:rsidP="00F51FF7">
      <w:pPr>
        <w:bidi/>
        <w:jc w:val="both"/>
        <w:rPr>
          <w:rFonts w:cs="David" w:hint="cs"/>
          <w:rtl/>
        </w:rPr>
      </w:pPr>
    </w:p>
    <w:p w14:paraId="3C62E874" w14:textId="77777777" w:rsidR="00F51FF7" w:rsidRPr="00F51FF7" w:rsidRDefault="00F51FF7" w:rsidP="00F51FF7">
      <w:pPr>
        <w:bidi/>
        <w:jc w:val="both"/>
        <w:rPr>
          <w:rFonts w:cs="David" w:hint="cs"/>
          <w:rtl/>
        </w:rPr>
      </w:pPr>
      <w:r w:rsidRPr="00F51FF7">
        <w:rPr>
          <w:rFonts w:cs="David" w:hint="cs"/>
          <w:rtl/>
        </w:rPr>
        <w:tab/>
        <w:t xml:space="preserve"> וזה יועבר לוועדה למעמד הילד. </w:t>
      </w:r>
    </w:p>
    <w:p w14:paraId="397C7884" w14:textId="77777777" w:rsidR="00F51FF7" w:rsidRPr="00F51FF7" w:rsidRDefault="00F51FF7" w:rsidP="00F51FF7">
      <w:pPr>
        <w:bidi/>
        <w:jc w:val="both"/>
        <w:rPr>
          <w:rFonts w:cs="David" w:hint="cs"/>
          <w:i/>
          <w:iCs/>
          <w:rtl/>
        </w:rPr>
      </w:pPr>
      <w:r w:rsidRPr="00F51FF7">
        <w:rPr>
          <w:rFonts w:cs="David"/>
          <w:rtl/>
        </w:rPr>
        <w:br/>
      </w:r>
      <w:r w:rsidRPr="00F51FF7">
        <w:rPr>
          <w:rFonts w:cs="David" w:hint="cs"/>
          <w:u w:val="single"/>
          <w:rtl/>
        </w:rPr>
        <w:t>קולט אביטל:</w:t>
      </w:r>
    </w:p>
    <w:p w14:paraId="772839A4" w14:textId="77777777" w:rsidR="00F51FF7" w:rsidRPr="00F51FF7" w:rsidRDefault="00F51FF7" w:rsidP="00F51FF7">
      <w:pPr>
        <w:bidi/>
        <w:jc w:val="both"/>
        <w:rPr>
          <w:rFonts w:cs="David" w:hint="cs"/>
          <w:i/>
          <w:iCs/>
          <w:rtl/>
        </w:rPr>
      </w:pPr>
    </w:p>
    <w:p w14:paraId="5D3832AD" w14:textId="77777777" w:rsidR="00F51FF7" w:rsidRPr="00F51FF7" w:rsidRDefault="00F51FF7" w:rsidP="00F51FF7">
      <w:pPr>
        <w:bidi/>
        <w:jc w:val="both"/>
        <w:rPr>
          <w:rFonts w:cs="David" w:hint="cs"/>
          <w:rtl/>
        </w:rPr>
      </w:pPr>
      <w:r w:rsidRPr="00F51FF7">
        <w:rPr>
          <w:rFonts w:cs="David" w:hint="cs"/>
          <w:i/>
          <w:iCs/>
          <w:rtl/>
        </w:rPr>
        <w:tab/>
        <w:t xml:space="preserve"> </w:t>
      </w:r>
      <w:r w:rsidRPr="00F51FF7">
        <w:rPr>
          <w:rFonts w:cs="David" w:hint="cs"/>
          <w:rtl/>
        </w:rPr>
        <w:t xml:space="preserve">גברתי היושבת-ראש, אני רוצה להתייחס לשתי נקודות כי כבר נאמר פה די בצד העקרוני. קודם כול, אני לא חושבת שהכנסת היא רשות שיפוטית. אתם הולכים לשנות חוק יסוד ולהפוך את הכנסת לרשות שיפוטית. </w:t>
      </w:r>
    </w:p>
    <w:p w14:paraId="4FFCF87B" w14:textId="77777777" w:rsidR="00F51FF7" w:rsidRPr="00F51FF7" w:rsidRDefault="00F51FF7" w:rsidP="00F51FF7">
      <w:pPr>
        <w:pStyle w:val="Heading5"/>
        <w:rPr>
          <w:rFonts w:hint="cs"/>
          <w:rtl/>
        </w:rPr>
      </w:pPr>
      <w:r w:rsidRPr="00F51FF7">
        <w:rPr>
          <w:rtl/>
        </w:rPr>
        <w:br/>
      </w:r>
      <w:r w:rsidRPr="00F51FF7">
        <w:rPr>
          <w:rFonts w:hint="cs"/>
          <w:u w:val="single"/>
          <w:rtl/>
        </w:rPr>
        <w:t>אביגדור יצחקי:</w:t>
      </w:r>
    </w:p>
    <w:p w14:paraId="36D55429" w14:textId="77777777" w:rsidR="00F51FF7" w:rsidRPr="00F51FF7" w:rsidRDefault="00F51FF7" w:rsidP="00F51FF7">
      <w:pPr>
        <w:pStyle w:val="Heading5"/>
        <w:rPr>
          <w:rFonts w:hint="cs"/>
          <w:rtl/>
        </w:rPr>
      </w:pPr>
    </w:p>
    <w:p w14:paraId="310A7BB1" w14:textId="77777777" w:rsidR="00F51FF7" w:rsidRPr="00F51FF7" w:rsidRDefault="00F51FF7" w:rsidP="00F51FF7">
      <w:pPr>
        <w:bidi/>
        <w:jc w:val="both"/>
        <w:rPr>
          <w:rFonts w:cs="David" w:hint="cs"/>
          <w:rtl/>
        </w:rPr>
      </w:pPr>
      <w:r w:rsidRPr="00F51FF7">
        <w:rPr>
          <w:rFonts w:cs="David" w:hint="cs"/>
          <w:rtl/>
        </w:rPr>
        <w:tab/>
        <w:t xml:space="preserve">קולט, ועדת הבחירות המרכזית היא רשות שיפוטית, ששם יושבים לא חברי כנסת. </w:t>
      </w:r>
    </w:p>
    <w:p w14:paraId="7A38041F" w14:textId="77777777" w:rsidR="00F51FF7" w:rsidRPr="00F51FF7" w:rsidRDefault="00F51FF7" w:rsidP="00F51FF7">
      <w:pPr>
        <w:bidi/>
        <w:jc w:val="both"/>
        <w:rPr>
          <w:rFonts w:cs="David" w:hint="cs"/>
          <w:u w:val="single"/>
          <w:rtl/>
        </w:rPr>
      </w:pPr>
      <w:r w:rsidRPr="00F51FF7">
        <w:rPr>
          <w:rFonts w:cs="David"/>
          <w:rtl/>
        </w:rPr>
        <w:br/>
      </w:r>
      <w:r w:rsidRPr="00F51FF7">
        <w:rPr>
          <w:rFonts w:cs="David" w:hint="cs"/>
          <w:u w:val="single"/>
          <w:rtl/>
        </w:rPr>
        <w:t>גדעון סער:</w:t>
      </w:r>
    </w:p>
    <w:p w14:paraId="52031CC3" w14:textId="77777777" w:rsidR="00F51FF7" w:rsidRPr="00F51FF7" w:rsidRDefault="00F51FF7" w:rsidP="00F51FF7">
      <w:pPr>
        <w:bidi/>
        <w:jc w:val="both"/>
        <w:rPr>
          <w:rFonts w:cs="David" w:hint="cs"/>
          <w:u w:val="single"/>
          <w:rtl/>
        </w:rPr>
      </w:pPr>
    </w:p>
    <w:p w14:paraId="5C733649" w14:textId="77777777" w:rsidR="00F51FF7" w:rsidRPr="00F51FF7" w:rsidRDefault="00F51FF7" w:rsidP="00F51FF7">
      <w:pPr>
        <w:bidi/>
        <w:jc w:val="both"/>
        <w:rPr>
          <w:rFonts w:cs="David" w:hint="cs"/>
          <w:rtl/>
        </w:rPr>
      </w:pPr>
      <w:r w:rsidRPr="00F51FF7">
        <w:rPr>
          <w:rFonts w:cs="David" w:hint="cs"/>
          <w:rtl/>
        </w:rPr>
        <w:tab/>
        <w:t xml:space="preserve"> אין פה אישור של בית-משפט.</w:t>
      </w:r>
    </w:p>
    <w:p w14:paraId="4AF6795E" w14:textId="77777777" w:rsidR="00F51FF7" w:rsidRPr="00F51FF7" w:rsidRDefault="00F51FF7" w:rsidP="00F51FF7">
      <w:pPr>
        <w:bidi/>
        <w:jc w:val="both"/>
        <w:rPr>
          <w:rFonts w:cs="David" w:hint="cs"/>
          <w:i/>
          <w:iCs/>
          <w:rtl/>
        </w:rPr>
      </w:pPr>
      <w:r w:rsidRPr="00F51FF7">
        <w:rPr>
          <w:rFonts w:cs="David"/>
          <w:rtl/>
        </w:rPr>
        <w:br/>
      </w:r>
      <w:r w:rsidRPr="00F51FF7">
        <w:rPr>
          <w:rFonts w:cs="David" w:hint="cs"/>
          <w:u w:val="single"/>
          <w:rtl/>
        </w:rPr>
        <w:t>קולט אביטל:</w:t>
      </w:r>
    </w:p>
    <w:p w14:paraId="6C9AE5BC" w14:textId="77777777" w:rsidR="00F51FF7" w:rsidRPr="00F51FF7" w:rsidRDefault="00F51FF7" w:rsidP="00F51FF7">
      <w:pPr>
        <w:bidi/>
        <w:jc w:val="both"/>
        <w:rPr>
          <w:rFonts w:cs="David" w:hint="cs"/>
          <w:i/>
          <w:iCs/>
          <w:rtl/>
        </w:rPr>
      </w:pPr>
    </w:p>
    <w:p w14:paraId="0D6C4E4B" w14:textId="77777777" w:rsidR="00F51FF7" w:rsidRPr="00F51FF7" w:rsidRDefault="00F51FF7" w:rsidP="00F51FF7">
      <w:pPr>
        <w:bidi/>
        <w:jc w:val="both"/>
        <w:rPr>
          <w:rFonts w:cs="David" w:hint="cs"/>
          <w:rtl/>
        </w:rPr>
      </w:pPr>
      <w:r w:rsidRPr="00F51FF7">
        <w:rPr>
          <w:rFonts w:cs="David" w:hint="cs"/>
          <w:i/>
          <w:iCs/>
          <w:rtl/>
        </w:rPr>
        <w:tab/>
      </w:r>
      <w:r w:rsidRPr="00F51FF7">
        <w:rPr>
          <w:rFonts w:cs="David" w:hint="cs"/>
          <w:rtl/>
        </w:rPr>
        <w:t xml:space="preserve">ברגע שאתה אומר שהכנסת היא זאת שתשפוט, שוועדת הכנסת צריכה לתת גזר-דין תוך שבעה ימים </w:t>
      </w:r>
      <w:r w:rsidRPr="00F51FF7">
        <w:rPr>
          <w:rFonts w:cs="David"/>
          <w:rtl/>
        </w:rPr>
        <w:t>–</w:t>
      </w:r>
      <w:r w:rsidRPr="00F51FF7">
        <w:rPr>
          <w:rFonts w:cs="David" w:hint="cs"/>
          <w:rtl/>
        </w:rPr>
        <w:t xml:space="preserve"> גברתי היושבת-ראש </w:t>
      </w:r>
      <w:r w:rsidRPr="00F51FF7">
        <w:rPr>
          <w:rFonts w:cs="David"/>
          <w:rtl/>
        </w:rPr>
        <w:t>–</w:t>
      </w:r>
      <w:r w:rsidRPr="00F51FF7">
        <w:rPr>
          <w:rFonts w:cs="David" w:hint="cs"/>
          <w:rtl/>
        </w:rPr>
        <w:t xml:space="preserve"> אני יושבת בכנסת הזאת ואני זוכרת כמה זמן לקח בכנסת הקודמת ובכנסות קודמות להעביר חוק שתוכנו הוא מהי הסתה, מה פירוש המילה הסתה. כמה זמן ישבנו על המדוכה עם היועץ המשפטי הקודם של הממשלה, אליקים רובינשטיין.</w:t>
      </w:r>
    </w:p>
    <w:p w14:paraId="0F04436E" w14:textId="77777777" w:rsidR="00F51FF7" w:rsidRPr="00F51FF7" w:rsidRDefault="00F51FF7" w:rsidP="00F51FF7">
      <w:pPr>
        <w:bidi/>
        <w:jc w:val="both"/>
        <w:rPr>
          <w:rFonts w:cs="David" w:hint="cs"/>
          <w:rtl/>
        </w:rPr>
      </w:pPr>
    </w:p>
    <w:p w14:paraId="319B7E92" w14:textId="77777777" w:rsidR="00F51FF7" w:rsidRPr="00F51FF7" w:rsidRDefault="00F51FF7" w:rsidP="00F51FF7">
      <w:pPr>
        <w:bidi/>
        <w:jc w:val="both"/>
        <w:rPr>
          <w:rFonts w:cs="David" w:hint="cs"/>
          <w:rtl/>
        </w:rPr>
      </w:pPr>
      <w:r w:rsidRPr="00F51FF7">
        <w:rPr>
          <w:rFonts w:cs="David" w:hint="cs"/>
          <w:rtl/>
        </w:rPr>
        <w:tab/>
        <w:t xml:space="preserve">אני רוצה לשאול את חברי הכנסת כאן </w:t>
      </w:r>
      <w:r w:rsidRPr="00F51FF7">
        <w:rPr>
          <w:rFonts w:cs="David"/>
          <w:rtl/>
        </w:rPr>
        <w:t>–</w:t>
      </w:r>
      <w:r w:rsidRPr="00F51FF7">
        <w:rPr>
          <w:rFonts w:cs="David" w:hint="cs"/>
          <w:rtl/>
        </w:rPr>
        <w:t xml:space="preserve"> אחרי שאנחנו יושבים שנים על מה פירוש המילה הסתה, האם הוועדה הזאת </w:t>
      </w:r>
      <w:r w:rsidRPr="00F51FF7">
        <w:rPr>
          <w:rFonts w:cs="David"/>
          <w:rtl/>
        </w:rPr>
        <w:t>–</w:t>
      </w:r>
      <w:r w:rsidRPr="00F51FF7">
        <w:rPr>
          <w:rFonts w:cs="David" w:hint="cs"/>
          <w:rtl/>
        </w:rPr>
        <w:t xml:space="preserve"> ואני בתוכה </w:t>
      </w:r>
      <w:r w:rsidRPr="00F51FF7">
        <w:rPr>
          <w:rFonts w:cs="David"/>
          <w:rtl/>
        </w:rPr>
        <w:t>–</w:t>
      </w:r>
      <w:r w:rsidRPr="00F51FF7">
        <w:rPr>
          <w:rFonts w:cs="David" w:hint="cs"/>
          <w:rtl/>
        </w:rPr>
        <w:t xml:space="preserve"> יכולים לתת גזר-דין על כל הדברים האלה בתוך שבעה ימים?</w:t>
      </w:r>
    </w:p>
    <w:p w14:paraId="355375F1" w14:textId="77777777" w:rsidR="00F51FF7" w:rsidRPr="00F51FF7" w:rsidRDefault="00F51FF7" w:rsidP="00F51FF7">
      <w:pPr>
        <w:bidi/>
        <w:jc w:val="both"/>
        <w:rPr>
          <w:rFonts w:cs="David" w:hint="cs"/>
          <w:rtl/>
        </w:rPr>
      </w:pPr>
    </w:p>
    <w:p w14:paraId="5DE05C4A" w14:textId="77777777" w:rsidR="00F51FF7" w:rsidRPr="00F51FF7" w:rsidRDefault="00F51FF7" w:rsidP="00F51FF7">
      <w:pPr>
        <w:bidi/>
        <w:jc w:val="both"/>
        <w:rPr>
          <w:rFonts w:cs="David" w:hint="cs"/>
          <w:rtl/>
        </w:rPr>
      </w:pPr>
      <w:r w:rsidRPr="00F51FF7">
        <w:rPr>
          <w:rFonts w:cs="David" w:hint="cs"/>
          <w:rtl/>
        </w:rPr>
        <w:tab/>
        <w:t xml:space="preserve">אני לא חושבת שאני מוסמכת לכך. אני חושבת שהחוק הזה מסוכן, שזה אבסורד, ולכן אני לא חושבת שיש בכך דחיפות. </w:t>
      </w:r>
    </w:p>
    <w:p w14:paraId="03417680" w14:textId="77777777" w:rsidR="00F51FF7" w:rsidRPr="00F51FF7" w:rsidRDefault="00F51FF7" w:rsidP="00F51FF7">
      <w:pPr>
        <w:bidi/>
        <w:jc w:val="both"/>
        <w:rPr>
          <w:rFonts w:cs="David" w:hint="cs"/>
          <w:rtl/>
        </w:rPr>
      </w:pPr>
    </w:p>
    <w:p w14:paraId="016BCA65" w14:textId="77777777" w:rsidR="00F51FF7" w:rsidRPr="00F51FF7" w:rsidRDefault="00F51FF7" w:rsidP="00F51FF7">
      <w:pPr>
        <w:bidi/>
        <w:jc w:val="both"/>
        <w:rPr>
          <w:rFonts w:cs="David" w:hint="cs"/>
          <w:rtl/>
        </w:rPr>
      </w:pPr>
      <w:r w:rsidRPr="00F51FF7">
        <w:rPr>
          <w:rFonts w:cs="David" w:hint="cs"/>
          <w:rtl/>
        </w:rPr>
        <w:tab/>
        <w:t>עם כל הכבוד, הנחת את העניין הזה לפתחנו פה, קיבלת שימת-לב, כולנו עכשיו שמים לב לנושא הזה. בואו נשב ונדון בזה. אני לא רואה מדוע אנחנו צריכים כל-כך למהר בנושא שהוא טעון ושמשנה לגמרי את מהותה של הוועדה הזאת ושל הכנסת. תודה.</w:t>
      </w:r>
    </w:p>
    <w:p w14:paraId="1F403985" w14:textId="77777777" w:rsidR="00F51FF7" w:rsidRPr="00F51FF7" w:rsidRDefault="00F51FF7" w:rsidP="00F51FF7">
      <w:pPr>
        <w:pStyle w:val="Heading5"/>
        <w:rPr>
          <w:rFonts w:hint="cs"/>
          <w:rtl/>
        </w:rPr>
      </w:pPr>
      <w:r w:rsidRPr="00F51FF7">
        <w:rPr>
          <w:rtl/>
        </w:rPr>
        <w:br/>
      </w:r>
      <w:r w:rsidRPr="00F51FF7">
        <w:rPr>
          <w:rFonts w:hint="cs"/>
          <w:u w:val="single"/>
          <w:rtl/>
        </w:rPr>
        <w:t>דב חנין:</w:t>
      </w:r>
    </w:p>
    <w:p w14:paraId="7DEB6FF5" w14:textId="77777777" w:rsidR="00F51FF7" w:rsidRPr="00F51FF7" w:rsidRDefault="00F51FF7" w:rsidP="00F51FF7">
      <w:pPr>
        <w:pStyle w:val="Heading5"/>
        <w:rPr>
          <w:rFonts w:hint="cs"/>
          <w:rtl/>
        </w:rPr>
      </w:pPr>
    </w:p>
    <w:p w14:paraId="4C331675" w14:textId="77777777" w:rsidR="00F51FF7" w:rsidRPr="00F51FF7" w:rsidRDefault="00F51FF7" w:rsidP="00F51FF7">
      <w:pPr>
        <w:bidi/>
        <w:jc w:val="both"/>
        <w:rPr>
          <w:rFonts w:cs="David" w:hint="cs"/>
          <w:rtl/>
        </w:rPr>
      </w:pPr>
      <w:r w:rsidRPr="00F51FF7">
        <w:rPr>
          <w:rFonts w:cs="David" w:hint="cs"/>
          <w:rtl/>
        </w:rPr>
        <w:tab/>
        <w:t xml:space="preserve"> גברתי יושבת הראש, אני לא רוצה לחזור על דברים שכבר נאמרו. אני רוצה להתמקד בשני נושאים עיקריים. ראשית, נושא הפטור מחובת הנחה. אני חושב, גברתי היושבת-ראש ורבותי חברי הוועדה, שהגיע הזמן שוועדת הכנסת תעשה סדר בנושא הזה של פטור מחובת הנחה.</w:t>
      </w:r>
    </w:p>
    <w:p w14:paraId="5EF15FE4" w14:textId="77777777" w:rsidR="00F51FF7" w:rsidRPr="00F51FF7" w:rsidRDefault="00F51FF7" w:rsidP="00F51FF7">
      <w:pPr>
        <w:bidi/>
        <w:jc w:val="both"/>
        <w:rPr>
          <w:rFonts w:cs="David" w:hint="cs"/>
          <w:rtl/>
        </w:rPr>
      </w:pPr>
    </w:p>
    <w:p w14:paraId="6CF8A26A" w14:textId="77777777" w:rsidR="00F51FF7" w:rsidRPr="00F51FF7" w:rsidRDefault="00F51FF7" w:rsidP="00F51FF7">
      <w:pPr>
        <w:bidi/>
        <w:jc w:val="both"/>
        <w:rPr>
          <w:rFonts w:cs="David" w:hint="cs"/>
          <w:rtl/>
        </w:rPr>
      </w:pPr>
      <w:r w:rsidRPr="00F51FF7">
        <w:rPr>
          <w:rFonts w:cs="David" w:hint="cs"/>
          <w:rtl/>
        </w:rPr>
        <w:tab/>
        <w:t xml:space="preserve">כשאנחנו חושבים על הסוגיה הזאת, אנחנו צריכים להבין לשם מה נועדה בכלל חובת ההנחה, ומה המטרה שחוקים יהיו מונחים לפני הכנסת, על שולחנה של הכנסת, לפני שמתחיל הדיון בהם. </w:t>
      </w:r>
    </w:p>
    <w:p w14:paraId="197BAEA0" w14:textId="77777777" w:rsidR="00F51FF7" w:rsidRPr="00F51FF7" w:rsidRDefault="00F51FF7" w:rsidP="00F51FF7">
      <w:pPr>
        <w:bidi/>
        <w:jc w:val="both"/>
        <w:rPr>
          <w:rFonts w:cs="David" w:hint="cs"/>
          <w:rtl/>
        </w:rPr>
      </w:pPr>
    </w:p>
    <w:p w14:paraId="38E6FC2E" w14:textId="77777777" w:rsidR="00F51FF7" w:rsidRPr="00F51FF7" w:rsidRDefault="00F51FF7" w:rsidP="00F51FF7">
      <w:pPr>
        <w:bidi/>
        <w:jc w:val="both"/>
        <w:rPr>
          <w:rFonts w:cs="David" w:hint="cs"/>
          <w:rtl/>
        </w:rPr>
      </w:pPr>
      <w:r w:rsidRPr="00F51FF7">
        <w:rPr>
          <w:rFonts w:cs="David" w:hint="cs"/>
          <w:rtl/>
        </w:rPr>
        <w:tab/>
        <w:t>המטרה העיקרית של חובת ההנחה היא לאפשר דיון רציני בכנסת, ולצורך הדיון הרציני בכנסת אנחנו רוצים גם דיון ציבורי, אנחנו רוצים דיון אקדמי, אנחנו רוצים שהנושאים יתבררו בציבור. זאת המטרה.</w:t>
      </w:r>
    </w:p>
    <w:p w14:paraId="10653234" w14:textId="77777777" w:rsidR="00F51FF7" w:rsidRPr="00F51FF7" w:rsidRDefault="00F51FF7" w:rsidP="00F51FF7">
      <w:pPr>
        <w:bidi/>
        <w:jc w:val="both"/>
        <w:rPr>
          <w:rFonts w:cs="David" w:hint="cs"/>
          <w:rtl/>
        </w:rPr>
      </w:pPr>
    </w:p>
    <w:p w14:paraId="15439EEE" w14:textId="77777777" w:rsidR="00F51FF7" w:rsidRPr="00F51FF7" w:rsidRDefault="00F51FF7" w:rsidP="00F51FF7">
      <w:pPr>
        <w:bidi/>
        <w:jc w:val="both"/>
        <w:rPr>
          <w:rFonts w:cs="David" w:hint="cs"/>
          <w:rtl/>
        </w:rPr>
      </w:pPr>
      <w:r w:rsidRPr="00F51FF7">
        <w:rPr>
          <w:rFonts w:cs="David" w:hint="cs"/>
          <w:rtl/>
        </w:rPr>
        <w:tab/>
        <w:t xml:space="preserve">המטרה הזאת חשובה במיוחד כשאנחנו מדברים בכללי המשחק </w:t>
      </w:r>
      <w:r w:rsidRPr="00F51FF7">
        <w:rPr>
          <w:rFonts w:cs="David"/>
          <w:rtl/>
        </w:rPr>
        <w:t>–</w:t>
      </w:r>
      <w:r w:rsidRPr="00F51FF7">
        <w:rPr>
          <w:rFonts w:cs="David" w:hint="cs"/>
          <w:rtl/>
        </w:rPr>
        <w:t xml:space="preserve"> כשאנחנו מדברים כמו בחוק הזה בכללים של המערכת החוקתית של מדינת ישראל, או כמו שתכף נדבר בנושא אחר, בכללי העבודה ובצורת העבודה של הכנסת עצמה.</w:t>
      </w:r>
    </w:p>
    <w:p w14:paraId="5E34C01D" w14:textId="77777777" w:rsidR="00F51FF7" w:rsidRPr="00F51FF7" w:rsidRDefault="00F51FF7" w:rsidP="00F51FF7">
      <w:pPr>
        <w:bidi/>
        <w:jc w:val="both"/>
        <w:rPr>
          <w:rFonts w:cs="David" w:hint="cs"/>
          <w:rtl/>
        </w:rPr>
      </w:pPr>
    </w:p>
    <w:p w14:paraId="28BB0675" w14:textId="77777777" w:rsidR="00F51FF7" w:rsidRPr="00F51FF7" w:rsidRDefault="00F51FF7" w:rsidP="00F51FF7">
      <w:pPr>
        <w:bidi/>
        <w:jc w:val="both"/>
        <w:rPr>
          <w:rFonts w:cs="David" w:hint="cs"/>
          <w:rtl/>
        </w:rPr>
      </w:pPr>
      <w:r w:rsidRPr="00F51FF7">
        <w:rPr>
          <w:rFonts w:cs="David" w:hint="cs"/>
          <w:rtl/>
        </w:rPr>
        <w:tab/>
        <w:t xml:space="preserve">דווקא בנושאים האלה חשוב מאוד הדיון הציבורי, חשוב במיוחד הדיון הציבורי. לכן, נראה לי שראוי תעשה ועדת הכנסת אם תקבע באופן עקרוני שבנושאים האלה </w:t>
      </w:r>
      <w:r w:rsidRPr="00F51FF7">
        <w:rPr>
          <w:rFonts w:cs="David"/>
          <w:rtl/>
        </w:rPr>
        <w:t>–</w:t>
      </w:r>
      <w:r w:rsidRPr="00F51FF7">
        <w:rPr>
          <w:rFonts w:cs="David" w:hint="cs"/>
          <w:rtl/>
        </w:rPr>
        <w:t xml:space="preserve"> שאין בהם אף פעם דחיפות של מהיום למחר, ותמיד ראוי בהם לשקול פעם נוספת ולראות פעם נוספת ולשמוע דעת ציבור, דעת אקדמיה וכדומה </w:t>
      </w:r>
      <w:r w:rsidRPr="00F51FF7">
        <w:rPr>
          <w:rFonts w:cs="David"/>
          <w:rtl/>
        </w:rPr>
        <w:t>–</w:t>
      </w:r>
      <w:r w:rsidRPr="00F51FF7">
        <w:rPr>
          <w:rFonts w:cs="David" w:hint="cs"/>
          <w:rtl/>
        </w:rPr>
        <w:t xml:space="preserve"> שבנושאים האלה של כללי המשחק אנחנו לא נותנים פטור מחובת הנחה. </w:t>
      </w:r>
    </w:p>
    <w:p w14:paraId="29F37BE4" w14:textId="77777777" w:rsidR="00F51FF7" w:rsidRPr="00F51FF7" w:rsidRDefault="00F51FF7" w:rsidP="00F51FF7">
      <w:pPr>
        <w:bidi/>
        <w:jc w:val="both"/>
        <w:rPr>
          <w:rFonts w:cs="David" w:hint="cs"/>
          <w:rtl/>
        </w:rPr>
      </w:pPr>
    </w:p>
    <w:p w14:paraId="7CE494F1" w14:textId="77777777" w:rsidR="00F51FF7" w:rsidRPr="00F51FF7" w:rsidRDefault="00F51FF7" w:rsidP="00F51FF7">
      <w:pPr>
        <w:bidi/>
        <w:jc w:val="both"/>
        <w:rPr>
          <w:rFonts w:cs="David" w:hint="cs"/>
          <w:rtl/>
        </w:rPr>
      </w:pPr>
      <w:r w:rsidRPr="00F51FF7">
        <w:rPr>
          <w:rFonts w:cs="David" w:hint="cs"/>
          <w:rtl/>
        </w:rPr>
        <w:tab/>
        <w:t xml:space="preserve">הנושא השני נוגע באופן קונקרטי לחוק המסוים הזה שנמצא בפני הכנסת. דיברו פה לפניי על השאלה של הגזענות או אי-הגזענות בחוק. </w:t>
      </w:r>
    </w:p>
    <w:p w14:paraId="6832EDD0" w14:textId="77777777" w:rsidR="00F51FF7" w:rsidRPr="00F51FF7" w:rsidRDefault="00F51FF7" w:rsidP="00F51FF7">
      <w:pPr>
        <w:bidi/>
        <w:jc w:val="both"/>
        <w:rPr>
          <w:rFonts w:cs="David" w:hint="cs"/>
          <w:rtl/>
        </w:rPr>
      </w:pPr>
    </w:p>
    <w:p w14:paraId="04DA45F8" w14:textId="77777777" w:rsidR="00F51FF7" w:rsidRPr="00F51FF7" w:rsidRDefault="00F51FF7" w:rsidP="00F51FF7">
      <w:pPr>
        <w:bidi/>
        <w:jc w:val="both"/>
        <w:rPr>
          <w:rFonts w:cs="David" w:hint="cs"/>
          <w:rtl/>
        </w:rPr>
      </w:pPr>
      <w:r w:rsidRPr="00F51FF7">
        <w:rPr>
          <w:rFonts w:cs="David" w:hint="cs"/>
          <w:rtl/>
        </w:rPr>
        <w:tab/>
        <w:t xml:space="preserve">הדיון הזה הוא חסר. גם זה מראה, והנה דוגמה נוספת למה צריך דיון ציבורי. בפסיקה האמריקנית של בית-המשפט העליון, בדיון על השאלה מהי גזענות, ידוע הדיון על שאלת האפקט הלכה למעשה על אוכלוסיות שונות של הסדרים שמתקבלים. זאת אומרת, יכול להיות שיש חוק שאנחנו מקבלים אותו, והוא נראה שוויוני. הוא נראה שוויוני, הוא נראה אוניברסלי, הוא לא מתייחס לשום אוכלוסייה; במציאות הוא כן מתייחס לאיזושהי אוכלוסייה, הוא יוצר איזשהו אפקט כלפי אוכלוסייה מסוימת. </w:t>
      </w:r>
    </w:p>
    <w:p w14:paraId="44BAE2CE" w14:textId="77777777" w:rsidR="00F51FF7" w:rsidRPr="00F51FF7" w:rsidRDefault="00F51FF7" w:rsidP="00F51FF7">
      <w:pPr>
        <w:bidi/>
        <w:jc w:val="both"/>
        <w:rPr>
          <w:rFonts w:cs="David" w:hint="cs"/>
          <w:rtl/>
        </w:rPr>
      </w:pPr>
    </w:p>
    <w:p w14:paraId="509BDD04" w14:textId="77777777" w:rsidR="00F51FF7" w:rsidRPr="00F51FF7" w:rsidRDefault="00F51FF7" w:rsidP="00F51FF7">
      <w:pPr>
        <w:bidi/>
        <w:jc w:val="both"/>
        <w:rPr>
          <w:rFonts w:cs="David" w:hint="cs"/>
          <w:rtl/>
        </w:rPr>
      </w:pPr>
      <w:r w:rsidRPr="00F51FF7">
        <w:rPr>
          <w:rFonts w:cs="David" w:hint="cs"/>
          <w:rtl/>
        </w:rPr>
        <w:tab/>
        <w:t xml:space="preserve">זה הסדר שלפי התפיסה המשפטית הנוהגת היום בעולם, נחשב להסדר גזעני. ולכן, ראוי שהכנסת תיקח את הדברים האלה בחשבון. </w:t>
      </w:r>
    </w:p>
    <w:p w14:paraId="067AB6AD" w14:textId="77777777" w:rsidR="00F51FF7" w:rsidRPr="00F51FF7" w:rsidRDefault="00F51FF7" w:rsidP="00F51FF7">
      <w:pPr>
        <w:bidi/>
        <w:jc w:val="both"/>
        <w:rPr>
          <w:rFonts w:cs="David" w:hint="cs"/>
          <w:rtl/>
        </w:rPr>
      </w:pPr>
    </w:p>
    <w:p w14:paraId="2CBEC49E" w14:textId="77777777" w:rsidR="00F51FF7" w:rsidRPr="00F51FF7" w:rsidRDefault="00F51FF7" w:rsidP="00F51FF7">
      <w:pPr>
        <w:bidi/>
        <w:jc w:val="both"/>
        <w:rPr>
          <w:rFonts w:cs="David" w:hint="cs"/>
          <w:rtl/>
        </w:rPr>
      </w:pPr>
      <w:r w:rsidRPr="00F51FF7">
        <w:rPr>
          <w:rFonts w:cs="David" w:hint="cs"/>
          <w:rtl/>
        </w:rPr>
        <w:tab/>
        <w:t xml:space="preserve">אני חושב שמבחינה זאת, ההסדר הזה הוא בהחלט הסדר גזעני. אם אתם תסתכלו </w:t>
      </w:r>
      <w:r w:rsidRPr="00F51FF7">
        <w:rPr>
          <w:rFonts w:cs="David"/>
          <w:rtl/>
        </w:rPr>
        <w:t>–</w:t>
      </w:r>
      <w:r w:rsidRPr="00F51FF7">
        <w:rPr>
          <w:rFonts w:cs="David" w:hint="cs"/>
          <w:rtl/>
        </w:rPr>
        <w:t xml:space="preserve"> לא ברמה התיאורטית, אלא ברמה הפרקטית </w:t>
      </w:r>
      <w:r w:rsidRPr="00F51FF7">
        <w:rPr>
          <w:rFonts w:cs="David"/>
          <w:rtl/>
        </w:rPr>
        <w:t>–</w:t>
      </w:r>
      <w:r w:rsidRPr="00F51FF7">
        <w:rPr>
          <w:rFonts w:cs="David" w:hint="cs"/>
          <w:rtl/>
        </w:rPr>
        <w:t xml:space="preserve"> נגד מי החוק הזה יופעל הלכה למעשה בכנסת, אתם תראו שהוא מופעל או נגד חברי כנסת ערבים או נגד חברי כנסת שהם שייכים למפלגות שנבחרו על-ידי אוכלוסייה ערבית. </w:t>
      </w:r>
    </w:p>
    <w:p w14:paraId="2D89BCF6" w14:textId="77777777" w:rsidR="00F51FF7" w:rsidRPr="00F51FF7" w:rsidRDefault="00F51FF7" w:rsidP="00F51FF7">
      <w:pPr>
        <w:bidi/>
        <w:jc w:val="both"/>
        <w:rPr>
          <w:rFonts w:cs="David" w:hint="cs"/>
          <w:rtl/>
        </w:rPr>
      </w:pPr>
      <w:r w:rsidRPr="00F51FF7">
        <w:rPr>
          <w:rFonts w:cs="David"/>
          <w:rtl/>
        </w:rPr>
        <w:br/>
      </w:r>
      <w:r w:rsidRPr="00F51FF7">
        <w:rPr>
          <w:rFonts w:cs="David" w:hint="cs"/>
          <w:u w:val="single"/>
          <w:rtl/>
        </w:rPr>
        <w:t>זהבה גלאון:</w:t>
      </w:r>
    </w:p>
    <w:p w14:paraId="182301DC" w14:textId="77777777" w:rsidR="00F51FF7" w:rsidRPr="00F51FF7" w:rsidRDefault="00F51FF7" w:rsidP="00F51FF7">
      <w:pPr>
        <w:bidi/>
        <w:jc w:val="both"/>
        <w:rPr>
          <w:rFonts w:cs="David" w:hint="cs"/>
          <w:rtl/>
        </w:rPr>
      </w:pPr>
    </w:p>
    <w:p w14:paraId="120B1C42" w14:textId="77777777" w:rsidR="00F51FF7" w:rsidRPr="00F51FF7" w:rsidRDefault="00F51FF7" w:rsidP="00F51FF7">
      <w:pPr>
        <w:bidi/>
        <w:jc w:val="both"/>
        <w:rPr>
          <w:rFonts w:cs="David" w:hint="cs"/>
          <w:rtl/>
        </w:rPr>
      </w:pPr>
      <w:r w:rsidRPr="00F51FF7">
        <w:rPr>
          <w:rFonts w:cs="David" w:hint="cs"/>
          <w:rtl/>
        </w:rPr>
        <w:tab/>
        <w:t xml:space="preserve"> זה מה שהם רוצים. </w:t>
      </w:r>
    </w:p>
    <w:p w14:paraId="4F47C074" w14:textId="77777777" w:rsidR="00F51FF7" w:rsidRPr="00F51FF7" w:rsidRDefault="00F51FF7" w:rsidP="00F51FF7">
      <w:pPr>
        <w:bidi/>
        <w:jc w:val="both"/>
        <w:rPr>
          <w:rFonts w:cs="David"/>
          <w:u w:val="single"/>
          <w:rtl/>
        </w:rPr>
      </w:pPr>
      <w:r w:rsidRPr="00F51FF7">
        <w:rPr>
          <w:rFonts w:cs="David"/>
          <w:rtl/>
        </w:rPr>
        <w:br/>
      </w:r>
      <w:r w:rsidRPr="00F51FF7">
        <w:rPr>
          <w:rFonts w:cs="David"/>
          <w:u w:val="single"/>
          <w:rtl/>
        </w:rPr>
        <w:t>מוחמד ברכה:</w:t>
      </w:r>
    </w:p>
    <w:p w14:paraId="0EAF0FFD" w14:textId="77777777" w:rsidR="00F51FF7" w:rsidRPr="00F51FF7" w:rsidRDefault="00F51FF7" w:rsidP="00F51FF7">
      <w:pPr>
        <w:bidi/>
        <w:jc w:val="both"/>
        <w:rPr>
          <w:rFonts w:cs="David"/>
          <w:u w:val="single"/>
          <w:rtl/>
        </w:rPr>
      </w:pPr>
    </w:p>
    <w:p w14:paraId="6D051B53" w14:textId="77777777" w:rsidR="00F51FF7" w:rsidRPr="00F51FF7" w:rsidRDefault="00F51FF7" w:rsidP="00F51FF7">
      <w:pPr>
        <w:bidi/>
        <w:jc w:val="both"/>
        <w:rPr>
          <w:rFonts w:cs="David" w:hint="cs"/>
          <w:rtl/>
        </w:rPr>
      </w:pPr>
      <w:r w:rsidRPr="00F51FF7">
        <w:rPr>
          <w:rFonts w:cs="David"/>
          <w:rtl/>
        </w:rPr>
        <w:tab/>
      </w:r>
      <w:r w:rsidRPr="00F51FF7">
        <w:rPr>
          <w:rFonts w:cs="David" w:hint="cs"/>
          <w:rtl/>
        </w:rPr>
        <w:t xml:space="preserve"> הם גם אומרים את זה.</w:t>
      </w:r>
    </w:p>
    <w:p w14:paraId="77F624C1" w14:textId="77777777" w:rsidR="00F51FF7" w:rsidRPr="00F51FF7" w:rsidRDefault="00F51FF7" w:rsidP="00F51FF7">
      <w:pPr>
        <w:pStyle w:val="Heading5"/>
        <w:rPr>
          <w:rFonts w:hint="cs"/>
          <w:rtl/>
        </w:rPr>
      </w:pPr>
      <w:r w:rsidRPr="00F51FF7">
        <w:rPr>
          <w:rtl/>
        </w:rPr>
        <w:br/>
      </w:r>
      <w:r w:rsidRPr="00F51FF7">
        <w:rPr>
          <w:rFonts w:hint="cs"/>
          <w:u w:val="single"/>
          <w:rtl/>
        </w:rPr>
        <w:t>דב חנין:</w:t>
      </w:r>
    </w:p>
    <w:p w14:paraId="38ECE5A4" w14:textId="77777777" w:rsidR="00F51FF7" w:rsidRPr="00F51FF7" w:rsidRDefault="00F51FF7" w:rsidP="00F51FF7">
      <w:pPr>
        <w:pStyle w:val="Heading5"/>
        <w:rPr>
          <w:rFonts w:hint="cs"/>
          <w:rtl/>
        </w:rPr>
      </w:pPr>
    </w:p>
    <w:p w14:paraId="7332A336" w14:textId="77777777" w:rsidR="00F51FF7" w:rsidRPr="00F51FF7" w:rsidRDefault="00F51FF7" w:rsidP="00F51FF7">
      <w:pPr>
        <w:bidi/>
        <w:jc w:val="both"/>
        <w:rPr>
          <w:rFonts w:cs="David" w:hint="cs"/>
          <w:rtl/>
        </w:rPr>
      </w:pPr>
      <w:r w:rsidRPr="00F51FF7">
        <w:rPr>
          <w:rFonts w:cs="David" w:hint="cs"/>
          <w:rtl/>
        </w:rPr>
        <w:tab/>
        <w:t xml:space="preserve">ברמה המעשית, יש פה בעיה אמיתית של גזענות. </w:t>
      </w:r>
    </w:p>
    <w:p w14:paraId="78AC3843" w14:textId="77777777" w:rsidR="00F51FF7" w:rsidRPr="00F51FF7" w:rsidRDefault="00F51FF7" w:rsidP="00F51FF7">
      <w:pPr>
        <w:bidi/>
        <w:jc w:val="both"/>
        <w:rPr>
          <w:rFonts w:cs="David" w:hint="cs"/>
          <w:rtl/>
        </w:rPr>
      </w:pPr>
    </w:p>
    <w:p w14:paraId="01F7670B" w14:textId="77777777" w:rsidR="00F51FF7" w:rsidRPr="00F51FF7" w:rsidRDefault="00F51FF7" w:rsidP="00F51FF7">
      <w:pPr>
        <w:bidi/>
        <w:jc w:val="both"/>
        <w:rPr>
          <w:rFonts w:cs="David" w:hint="cs"/>
          <w:rtl/>
        </w:rPr>
      </w:pPr>
      <w:r w:rsidRPr="00F51FF7">
        <w:rPr>
          <w:rFonts w:cs="David" w:hint="cs"/>
          <w:rtl/>
        </w:rPr>
        <w:tab/>
        <w:t xml:space="preserve">יש מומנט נוסף שלדעתי ראוי להביא לפסילתו של החוק הזה, על פניו, והוא הפגיעה במערכת הדמוקרטית. מהי הפגיעה הקשה והיוצאת דופן במערכת הדמוקרטית שהחוק הזה מבטא, מעבר לשאלת הגזענות? הפגיעה הקשה מתבטאת בכך שאנחנו נותנים לרוב בכנסת לפגוע במיעוט, ולסלק אותו מהכנסת. היום זה ערבים, מחר אלה יהיו חברי כנסת אחרים. </w:t>
      </w:r>
    </w:p>
    <w:p w14:paraId="0B38B87D" w14:textId="77777777" w:rsidR="00F51FF7" w:rsidRPr="00F51FF7" w:rsidRDefault="00F51FF7" w:rsidP="00F51FF7">
      <w:pPr>
        <w:bidi/>
        <w:jc w:val="both"/>
        <w:rPr>
          <w:rFonts w:cs="David" w:hint="cs"/>
          <w:rtl/>
        </w:rPr>
      </w:pPr>
    </w:p>
    <w:p w14:paraId="1A0A3C53" w14:textId="77777777" w:rsidR="00F51FF7" w:rsidRPr="00F51FF7" w:rsidRDefault="00F51FF7" w:rsidP="00F51FF7">
      <w:pPr>
        <w:bidi/>
        <w:jc w:val="both"/>
        <w:rPr>
          <w:rFonts w:cs="David" w:hint="cs"/>
          <w:rtl/>
        </w:rPr>
      </w:pPr>
      <w:r w:rsidRPr="00F51FF7">
        <w:rPr>
          <w:rFonts w:cs="David" w:hint="cs"/>
          <w:rtl/>
        </w:rPr>
        <w:tab/>
        <w:t xml:space="preserve">ישנה דוגמה היסטורית </w:t>
      </w:r>
      <w:r w:rsidRPr="00F51FF7">
        <w:rPr>
          <w:rFonts w:cs="David"/>
          <w:rtl/>
        </w:rPr>
        <w:t>–</w:t>
      </w:r>
      <w:r w:rsidRPr="00F51FF7">
        <w:rPr>
          <w:rFonts w:cs="David" w:hint="cs"/>
          <w:rtl/>
        </w:rPr>
        <w:t xml:space="preserve"> שלפני שאני אומר אותה, אני מבקש שלא יהיו פה קריאות ביניים וצעקות כשאני משמיע אותה, כי אני משמיע אותה בהקשר מאוד מאוד ענייני. </w:t>
      </w:r>
    </w:p>
    <w:p w14:paraId="15B90D5E" w14:textId="77777777" w:rsidR="00F51FF7" w:rsidRPr="00F51FF7" w:rsidRDefault="00F51FF7" w:rsidP="00F51FF7">
      <w:pPr>
        <w:bidi/>
        <w:jc w:val="both"/>
        <w:rPr>
          <w:rFonts w:cs="David"/>
          <w:rtl/>
        </w:rPr>
      </w:pPr>
      <w:r w:rsidRPr="00F51FF7">
        <w:rPr>
          <w:rFonts w:cs="David"/>
          <w:rtl/>
        </w:rPr>
        <w:br/>
      </w:r>
      <w:r w:rsidRPr="00F51FF7">
        <w:rPr>
          <w:rFonts w:cs="David" w:hint="eastAsia"/>
          <w:u w:val="single"/>
          <w:rtl/>
        </w:rPr>
        <w:t>אורי</w:t>
      </w:r>
      <w:r w:rsidRPr="00F51FF7">
        <w:rPr>
          <w:rFonts w:cs="David"/>
          <w:u w:val="single"/>
          <w:rtl/>
        </w:rPr>
        <w:t xml:space="preserve"> אריאל:</w:t>
      </w:r>
    </w:p>
    <w:p w14:paraId="774295D7" w14:textId="77777777" w:rsidR="00F51FF7" w:rsidRPr="00F51FF7" w:rsidRDefault="00F51FF7" w:rsidP="00F51FF7">
      <w:pPr>
        <w:bidi/>
        <w:jc w:val="both"/>
        <w:rPr>
          <w:rFonts w:cs="David"/>
          <w:rtl/>
        </w:rPr>
      </w:pPr>
    </w:p>
    <w:p w14:paraId="507B54A0" w14:textId="77777777" w:rsidR="00F51FF7" w:rsidRPr="00F51FF7" w:rsidRDefault="00F51FF7" w:rsidP="00F51FF7">
      <w:pPr>
        <w:bidi/>
        <w:jc w:val="both"/>
        <w:rPr>
          <w:rFonts w:cs="David" w:hint="cs"/>
          <w:rtl/>
        </w:rPr>
      </w:pPr>
      <w:r w:rsidRPr="00F51FF7">
        <w:rPr>
          <w:rFonts w:cs="David"/>
          <w:rtl/>
        </w:rPr>
        <w:tab/>
      </w:r>
      <w:r w:rsidRPr="00F51FF7">
        <w:rPr>
          <w:rFonts w:cs="David" w:hint="cs"/>
          <w:rtl/>
        </w:rPr>
        <w:t>אז  אולי תוותר על זה מראש?</w:t>
      </w:r>
    </w:p>
    <w:p w14:paraId="266A5591" w14:textId="77777777" w:rsidR="00F51FF7" w:rsidRPr="00F51FF7" w:rsidRDefault="00F51FF7" w:rsidP="00F51FF7">
      <w:pPr>
        <w:pStyle w:val="Heading5"/>
        <w:rPr>
          <w:rFonts w:hint="cs"/>
          <w:rtl/>
        </w:rPr>
      </w:pPr>
      <w:r w:rsidRPr="00F51FF7">
        <w:rPr>
          <w:rtl/>
        </w:rPr>
        <w:br/>
      </w:r>
      <w:r w:rsidRPr="00F51FF7">
        <w:rPr>
          <w:rFonts w:hint="cs"/>
          <w:u w:val="single"/>
          <w:rtl/>
        </w:rPr>
        <w:t>דב חנין:</w:t>
      </w:r>
    </w:p>
    <w:p w14:paraId="5861748A" w14:textId="77777777" w:rsidR="00F51FF7" w:rsidRPr="00F51FF7" w:rsidRDefault="00F51FF7" w:rsidP="00F51FF7">
      <w:pPr>
        <w:pStyle w:val="Heading5"/>
        <w:rPr>
          <w:rFonts w:hint="cs"/>
          <w:rtl/>
        </w:rPr>
      </w:pPr>
    </w:p>
    <w:p w14:paraId="2DC0BC4F" w14:textId="77777777" w:rsidR="00F51FF7" w:rsidRPr="00F51FF7" w:rsidRDefault="00F51FF7" w:rsidP="00F51FF7">
      <w:pPr>
        <w:bidi/>
        <w:jc w:val="both"/>
        <w:rPr>
          <w:rFonts w:cs="David" w:hint="cs"/>
          <w:rtl/>
        </w:rPr>
      </w:pPr>
      <w:r w:rsidRPr="00F51FF7">
        <w:rPr>
          <w:rFonts w:cs="David" w:hint="cs"/>
          <w:rtl/>
        </w:rPr>
        <w:tab/>
        <w:t xml:space="preserve">לא, אני אשמיע אותה כי היא מאוד רלוונטית. ישנה חברה ידועה מאוד בהיסטוריה, שבאיזשהו שלב בחייה החליטה </w:t>
      </w:r>
      <w:r w:rsidRPr="00F51FF7">
        <w:rPr>
          <w:rFonts w:cs="David"/>
          <w:rtl/>
        </w:rPr>
        <w:t>–</w:t>
      </w:r>
      <w:r w:rsidRPr="00F51FF7">
        <w:rPr>
          <w:rFonts w:cs="David" w:hint="cs"/>
          <w:rtl/>
        </w:rPr>
        <w:t xml:space="preserve"> שלב מאוד קשה, היה אירוע מאוד קשה ומאוד מסעיר את דעת הציבור </w:t>
      </w:r>
      <w:r w:rsidRPr="00F51FF7">
        <w:rPr>
          <w:rFonts w:cs="David"/>
          <w:rtl/>
        </w:rPr>
        <w:t>–</w:t>
      </w:r>
      <w:r w:rsidRPr="00F51FF7">
        <w:rPr>
          <w:rFonts w:cs="David" w:hint="cs"/>
          <w:rtl/>
        </w:rPr>
        <w:t xml:space="preserve"> החליטה לסלק מהפרלמנט שלה 95 חברי פרלמנט קומוניסטים. סילקה אותם. </w:t>
      </w:r>
    </w:p>
    <w:p w14:paraId="5604E4EF" w14:textId="77777777" w:rsidR="00F51FF7" w:rsidRPr="00F51FF7" w:rsidRDefault="00F51FF7" w:rsidP="00F51FF7">
      <w:pPr>
        <w:bidi/>
        <w:jc w:val="both"/>
        <w:rPr>
          <w:rFonts w:cs="David" w:hint="cs"/>
          <w:rtl/>
        </w:rPr>
      </w:pPr>
    </w:p>
    <w:p w14:paraId="14CF948C" w14:textId="77777777" w:rsidR="00F51FF7" w:rsidRPr="00F51FF7" w:rsidRDefault="00F51FF7" w:rsidP="00F51FF7">
      <w:pPr>
        <w:bidi/>
        <w:jc w:val="both"/>
        <w:rPr>
          <w:rFonts w:cs="David" w:hint="cs"/>
          <w:rtl/>
        </w:rPr>
      </w:pPr>
      <w:r w:rsidRPr="00F51FF7">
        <w:rPr>
          <w:rFonts w:cs="David" w:hint="cs"/>
          <w:rtl/>
        </w:rPr>
        <w:tab/>
        <w:t xml:space="preserve">בהיעדר חברי הפרלמנט הקומוניסטים, המערכת הזאת יכלה להעביר חוק מאוד תמים ופשוט, שנקרא בשם חוק ההסמכה. מכוחו של החוק הזה נוצרה הדיקטטורה הכי איומה של המאה ה-20. אני מדבר על גרמניה הנאצית </w:t>
      </w:r>
      <w:r w:rsidRPr="00F51FF7">
        <w:rPr>
          <w:rFonts w:cs="David"/>
          <w:rtl/>
        </w:rPr>
        <w:t>–</w:t>
      </w:r>
      <w:r w:rsidRPr="00F51FF7">
        <w:rPr>
          <w:rFonts w:cs="David" w:hint="cs"/>
          <w:rtl/>
        </w:rPr>
        <w:t xml:space="preserve"> ינואר 1933, סולקו חברי הפרלמנט הקומוניסטים, חברי הרייכסטאג הקומוניסטים, ברוב קולות. הרוב החליט לסלק אותם, כי היתה שריפת הרייכסטאג, טענו שהם היו מעורבים בכך, סילקו אותם מהרייכסטאג.</w:t>
      </w:r>
    </w:p>
    <w:p w14:paraId="7A826BAA" w14:textId="77777777" w:rsidR="00F51FF7" w:rsidRPr="00F51FF7" w:rsidRDefault="00F51FF7" w:rsidP="00F51FF7">
      <w:pPr>
        <w:bidi/>
        <w:jc w:val="both"/>
        <w:rPr>
          <w:rFonts w:cs="David" w:hint="cs"/>
          <w:rtl/>
        </w:rPr>
      </w:pPr>
    </w:p>
    <w:p w14:paraId="78694A6C" w14:textId="77777777" w:rsidR="00F51FF7" w:rsidRPr="00F51FF7" w:rsidRDefault="00F51FF7" w:rsidP="00F51FF7">
      <w:pPr>
        <w:bidi/>
        <w:jc w:val="both"/>
        <w:rPr>
          <w:rFonts w:cs="David" w:hint="cs"/>
          <w:rtl/>
        </w:rPr>
      </w:pPr>
      <w:r w:rsidRPr="00F51FF7">
        <w:rPr>
          <w:rFonts w:cs="David" w:hint="cs"/>
          <w:rtl/>
        </w:rPr>
        <w:tab/>
        <w:t>בלי הקבוצה הזאת היו כאלה שיכלו להשיג רוב ולהעביר הסדרים דמוקרטיים לחלוטין.</w:t>
      </w:r>
    </w:p>
    <w:p w14:paraId="7A590033" w14:textId="77777777" w:rsidR="00F51FF7" w:rsidRPr="00F51FF7" w:rsidRDefault="00F51FF7" w:rsidP="00F51FF7">
      <w:pPr>
        <w:pStyle w:val="Heading5"/>
        <w:rPr>
          <w:rFonts w:hint="cs"/>
          <w:rtl/>
        </w:rPr>
      </w:pPr>
      <w:r w:rsidRPr="00F51FF7">
        <w:rPr>
          <w:rtl/>
        </w:rPr>
        <w:br/>
      </w:r>
      <w:r w:rsidRPr="00F51FF7">
        <w:rPr>
          <w:rFonts w:hint="cs"/>
          <w:u w:val="single"/>
          <w:rtl/>
        </w:rPr>
        <w:t>אביגדור יצחקי:</w:t>
      </w:r>
    </w:p>
    <w:p w14:paraId="4369A52E" w14:textId="77777777" w:rsidR="00F51FF7" w:rsidRPr="00F51FF7" w:rsidRDefault="00F51FF7" w:rsidP="00F51FF7">
      <w:pPr>
        <w:bidi/>
        <w:jc w:val="both"/>
        <w:rPr>
          <w:rFonts w:cs="David" w:hint="cs"/>
          <w:rtl/>
        </w:rPr>
      </w:pPr>
    </w:p>
    <w:p w14:paraId="46F2AAE8" w14:textId="77777777" w:rsidR="00F51FF7" w:rsidRPr="00F51FF7" w:rsidRDefault="00F51FF7" w:rsidP="00F51FF7">
      <w:pPr>
        <w:bidi/>
        <w:jc w:val="both"/>
        <w:rPr>
          <w:rFonts w:cs="David" w:hint="cs"/>
          <w:rtl/>
        </w:rPr>
      </w:pPr>
      <w:r w:rsidRPr="00F51FF7">
        <w:rPr>
          <w:rFonts w:cs="David" w:hint="cs"/>
          <w:rtl/>
        </w:rPr>
        <w:tab/>
        <w:t>היית מת שאני אצביע נגד רע</w:t>
      </w:r>
      <w:r w:rsidRPr="00F51FF7">
        <w:rPr>
          <w:rFonts w:cs="David"/>
          <w:rtl/>
        </w:rPr>
        <w:t>"</w:t>
      </w:r>
      <w:r w:rsidRPr="00F51FF7">
        <w:rPr>
          <w:rFonts w:cs="David" w:hint="cs"/>
          <w:rtl/>
        </w:rPr>
        <w:t>מ-תע</w:t>
      </w:r>
      <w:r w:rsidRPr="00F51FF7">
        <w:rPr>
          <w:rFonts w:cs="David"/>
          <w:rtl/>
        </w:rPr>
        <w:t>"</w:t>
      </w:r>
      <w:r w:rsidRPr="00F51FF7">
        <w:rPr>
          <w:rFonts w:cs="David" w:hint="cs"/>
          <w:rtl/>
        </w:rPr>
        <w:t>ל בוועדת הבחירות כדי לסלק אותם. על מה אתה מדבר? - - -</w:t>
      </w:r>
    </w:p>
    <w:p w14:paraId="66934DE9" w14:textId="77777777" w:rsidR="00F51FF7" w:rsidRPr="00F51FF7" w:rsidRDefault="00F51FF7" w:rsidP="00F51FF7">
      <w:pPr>
        <w:bidi/>
        <w:jc w:val="both"/>
        <w:rPr>
          <w:rFonts w:cs="David" w:hint="cs"/>
          <w:rtl/>
        </w:rPr>
      </w:pPr>
      <w:r w:rsidRPr="00F51FF7">
        <w:rPr>
          <w:rFonts w:cs="David"/>
          <w:rtl/>
        </w:rPr>
        <w:br/>
      </w:r>
      <w:r w:rsidRPr="00F51FF7">
        <w:rPr>
          <w:rFonts w:cs="David" w:hint="cs"/>
          <w:u w:val="single"/>
          <w:rtl/>
        </w:rPr>
        <w:t>זהבה גלאון:</w:t>
      </w:r>
    </w:p>
    <w:p w14:paraId="3C20D65C" w14:textId="77777777" w:rsidR="00F51FF7" w:rsidRPr="00F51FF7" w:rsidRDefault="00F51FF7" w:rsidP="00F51FF7">
      <w:pPr>
        <w:bidi/>
        <w:jc w:val="both"/>
        <w:rPr>
          <w:rFonts w:cs="David" w:hint="cs"/>
          <w:rtl/>
        </w:rPr>
      </w:pPr>
    </w:p>
    <w:p w14:paraId="52CC64C8" w14:textId="77777777" w:rsidR="00F51FF7" w:rsidRPr="00F51FF7" w:rsidRDefault="00F51FF7" w:rsidP="00F51FF7">
      <w:pPr>
        <w:bidi/>
        <w:jc w:val="both"/>
        <w:rPr>
          <w:rFonts w:cs="David" w:hint="cs"/>
          <w:rtl/>
        </w:rPr>
      </w:pPr>
      <w:r w:rsidRPr="00F51FF7">
        <w:rPr>
          <w:rFonts w:cs="David" w:hint="cs"/>
          <w:rtl/>
        </w:rPr>
        <w:tab/>
        <w:t xml:space="preserve">אבל זה מה שאתה עושה עכשיו. </w:t>
      </w:r>
    </w:p>
    <w:p w14:paraId="064332F0" w14:textId="77777777" w:rsidR="00F51FF7" w:rsidRPr="00F51FF7" w:rsidRDefault="00F51FF7" w:rsidP="00F51FF7">
      <w:pPr>
        <w:pStyle w:val="Heading5"/>
        <w:rPr>
          <w:rFonts w:hint="cs"/>
          <w:u w:val="single"/>
          <w:rtl/>
        </w:rPr>
      </w:pPr>
      <w:r w:rsidRPr="00F51FF7">
        <w:rPr>
          <w:rtl/>
        </w:rPr>
        <w:br/>
      </w:r>
      <w:r w:rsidRPr="00F51FF7">
        <w:rPr>
          <w:rFonts w:hint="cs"/>
          <w:u w:val="single"/>
          <w:rtl/>
        </w:rPr>
        <w:t>אסתרינה טרטמן:</w:t>
      </w:r>
    </w:p>
    <w:p w14:paraId="5B05D257" w14:textId="77777777" w:rsidR="00F51FF7" w:rsidRPr="00F51FF7" w:rsidRDefault="00F51FF7" w:rsidP="00F51FF7">
      <w:pPr>
        <w:bidi/>
        <w:jc w:val="both"/>
        <w:rPr>
          <w:rFonts w:cs="David" w:hint="cs"/>
          <w:rtl/>
        </w:rPr>
      </w:pPr>
    </w:p>
    <w:p w14:paraId="09633371" w14:textId="77777777" w:rsidR="00F51FF7" w:rsidRPr="00F51FF7" w:rsidRDefault="00F51FF7" w:rsidP="00F51FF7">
      <w:pPr>
        <w:bidi/>
        <w:jc w:val="both"/>
        <w:rPr>
          <w:rFonts w:cs="David" w:hint="cs"/>
          <w:rtl/>
        </w:rPr>
      </w:pPr>
      <w:r w:rsidRPr="00F51FF7">
        <w:rPr>
          <w:rFonts w:cs="David" w:hint="cs"/>
          <w:rtl/>
        </w:rPr>
        <w:tab/>
        <w:t>זה לא נכון, זהבה - - -</w:t>
      </w:r>
    </w:p>
    <w:p w14:paraId="3DB935BE" w14:textId="77777777" w:rsidR="00F51FF7" w:rsidRPr="00F51FF7" w:rsidRDefault="00F51FF7" w:rsidP="00F51FF7">
      <w:pPr>
        <w:bidi/>
        <w:jc w:val="both"/>
        <w:rPr>
          <w:rFonts w:cs="David" w:hint="cs"/>
          <w:rtl/>
        </w:rPr>
      </w:pPr>
      <w:r w:rsidRPr="00F51FF7">
        <w:rPr>
          <w:rFonts w:cs="David" w:hint="cs"/>
          <w:rtl/>
        </w:rPr>
        <w:tab/>
      </w:r>
      <w:r w:rsidRPr="00F51FF7">
        <w:rPr>
          <w:rFonts w:cs="David"/>
          <w:rtl/>
        </w:rPr>
        <w:br/>
      </w:r>
      <w:r w:rsidRPr="00F51FF7">
        <w:rPr>
          <w:rFonts w:cs="David" w:hint="cs"/>
          <w:u w:val="single"/>
          <w:rtl/>
        </w:rPr>
        <w:t>קריאות:</w:t>
      </w:r>
    </w:p>
    <w:p w14:paraId="054F7CA3" w14:textId="77777777" w:rsidR="00F51FF7" w:rsidRPr="00F51FF7" w:rsidRDefault="00F51FF7" w:rsidP="00F51FF7">
      <w:pPr>
        <w:bidi/>
        <w:jc w:val="both"/>
        <w:rPr>
          <w:rFonts w:cs="David" w:hint="cs"/>
          <w:rtl/>
        </w:rPr>
      </w:pPr>
    </w:p>
    <w:p w14:paraId="556D3F0C" w14:textId="77777777" w:rsidR="00F51FF7" w:rsidRPr="00F51FF7" w:rsidRDefault="00F51FF7" w:rsidP="00F51FF7">
      <w:pPr>
        <w:bidi/>
        <w:jc w:val="both"/>
        <w:rPr>
          <w:rFonts w:cs="David" w:hint="cs"/>
          <w:rtl/>
        </w:rPr>
      </w:pPr>
      <w:r w:rsidRPr="00F51FF7">
        <w:rPr>
          <w:rFonts w:cs="David" w:hint="cs"/>
          <w:rtl/>
        </w:rPr>
        <w:tab/>
        <w:t>- - -</w:t>
      </w:r>
    </w:p>
    <w:p w14:paraId="5B189449" w14:textId="77777777" w:rsidR="00F51FF7" w:rsidRPr="00F51FF7" w:rsidRDefault="00F51FF7" w:rsidP="00F51FF7">
      <w:pPr>
        <w:bidi/>
        <w:jc w:val="both"/>
        <w:rPr>
          <w:rFonts w:cs="David" w:hint="cs"/>
          <w:rtl/>
        </w:rPr>
      </w:pPr>
    </w:p>
    <w:p w14:paraId="58FDA80F" w14:textId="77777777" w:rsidR="00F51FF7" w:rsidRPr="00F51FF7" w:rsidRDefault="00F51FF7" w:rsidP="00F51FF7">
      <w:pPr>
        <w:bidi/>
        <w:jc w:val="both"/>
        <w:rPr>
          <w:rFonts w:cs="David" w:hint="cs"/>
          <w:rtl/>
        </w:rPr>
      </w:pPr>
      <w:r w:rsidRPr="00F51FF7">
        <w:rPr>
          <w:rFonts w:cs="David" w:hint="cs"/>
          <w:u w:val="single"/>
          <w:rtl/>
        </w:rPr>
        <w:t>זהבה גלאון:</w:t>
      </w:r>
    </w:p>
    <w:p w14:paraId="162524BD" w14:textId="77777777" w:rsidR="00F51FF7" w:rsidRPr="00F51FF7" w:rsidRDefault="00F51FF7" w:rsidP="00F51FF7">
      <w:pPr>
        <w:bidi/>
        <w:jc w:val="both"/>
        <w:rPr>
          <w:rFonts w:cs="David" w:hint="cs"/>
          <w:rtl/>
        </w:rPr>
      </w:pPr>
    </w:p>
    <w:p w14:paraId="29FF1F9B" w14:textId="77777777" w:rsidR="00F51FF7" w:rsidRPr="00F51FF7" w:rsidRDefault="00F51FF7" w:rsidP="00F51FF7">
      <w:pPr>
        <w:bidi/>
        <w:jc w:val="both"/>
        <w:rPr>
          <w:rFonts w:cs="David" w:hint="cs"/>
          <w:rtl/>
        </w:rPr>
      </w:pPr>
      <w:r w:rsidRPr="00F51FF7">
        <w:rPr>
          <w:rFonts w:cs="David" w:hint="cs"/>
          <w:rtl/>
        </w:rPr>
        <w:tab/>
        <w:t xml:space="preserve"> זה שוויוני? - - -</w:t>
      </w:r>
    </w:p>
    <w:p w14:paraId="3B6C58F2" w14:textId="77777777" w:rsidR="00F51FF7" w:rsidRPr="00F51FF7" w:rsidRDefault="00F51FF7" w:rsidP="00F51FF7">
      <w:pPr>
        <w:pStyle w:val="Heading5"/>
        <w:rPr>
          <w:rFonts w:hint="cs"/>
          <w:rtl/>
        </w:rPr>
      </w:pPr>
      <w:r w:rsidRPr="00F51FF7">
        <w:rPr>
          <w:rtl/>
        </w:rPr>
        <w:br/>
      </w:r>
      <w:r w:rsidRPr="00F51FF7">
        <w:rPr>
          <w:rFonts w:hint="cs"/>
          <w:u w:val="single"/>
          <w:rtl/>
        </w:rPr>
        <w:t>אביגדור יצחקי:</w:t>
      </w:r>
    </w:p>
    <w:p w14:paraId="469D1B5F" w14:textId="77777777" w:rsidR="00F51FF7" w:rsidRPr="00F51FF7" w:rsidRDefault="00F51FF7" w:rsidP="00F51FF7">
      <w:pPr>
        <w:pStyle w:val="Heading5"/>
        <w:rPr>
          <w:rFonts w:hint="cs"/>
          <w:rtl/>
        </w:rPr>
      </w:pPr>
    </w:p>
    <w:p w14:paraId="142FF517" w14:textId="77777777" w:rsidR="00F51FF7" w:rsidRPr="00F51FF7" w:rsidRDefault="00F51FF7" w:rsidP="00F51FF7">
      <w:pPr>
        <w:bidi/>
        <w:jc w:val="both"/>
        <w:rPr>
          <w:rFonts w:cs="David" w:hint="cs"/>
          <w:rtl/>
        </w:rPr>
      </w:pPr>
      <w:r w:rsidRPr="00F51FF7">
        <w:rPr>
          <w:rFonts w:cs="David" w:hint="cs"/>
          <w:rtl/>
        </w:rPr>
        <w:tab/>
        <w:t xml:space="preserve"> כל הקשר הזה לערבים זה בלבול מוח. אין מאחוריו כלום. </w:t>
      </w:r>
    </w:p>
    <w:p w14:paraId="0EDA2436" w14:textId="77777777" w:rsidR="00F51FF7" w:rsidRPr="00F51FF7" w:rsidRDefault="00F51FF7" w:rsidP="00F51FF7">
      <w:pPr>
        <w:bidi/>
        <w:jc w:val="both"/>
        <w:rPr>
          <w:rFonts w:cs="David" w:hint="cs"/>
          <w:rtl/>
        </w:rPr>
      </w:pPr>
      <w:r w:rsidRPr="00F51FF7">
        <w:rPr>
          <w:rFonts w:cs="David"/>
          <w:rtl/>
        </w:rPr>
        <w:br/>
      </w:r>
      <w:r w:rsidRPr="00F51FF7">
        <w:rPr>
          <w:rFonts w:cs="David" w:hint="cs"/>
          <w:u w:val="single"/>
          <w:rtl/>
        </w:rPr>
        <w:t>היו</w:t>
      </w:r>
      <w:r w:rsidRPr="00F51FF7">
        <w:rPr>
          <w:rFonts w:cs="David"/>
          <w:u w:val="single"/>
          <w:rtl/>
        </w:rPr>
        <w:t>"</w:t>
      </w:r>
      <w:r w:rsidRPr="00F51FF7">
        <w:rPr>
          <w:rFonts w:cs="David" w:hint="cs"/>
          <w:u w:val="single"/>
          <w:rtl/>
        </w:rPr>
        <w:t>ר רוחמה אברהם:</w:t>
      </w:r>
    </w:p>
    <w:p w14:paraId="61ABEF93" w14:textId="77777777" w:rsidR="00F51FF7" w:rsidRPr="00F51FF7" w:rsidRDefault="00F51FF7" w:rsidP="00F51FF7">
      <w:pPr>
        <w:bidi/>
        <w:jc w:val="both"/>
        <w:rPr>
          <w:rFonts w:cs="David" w:hint="cs"/>
          <w:rtl/>
        </w:rPr>
      </w:pPr>
    </w:p>
    <w:p w14:paraId="1C12D0F1" w14:textId="77777777" w:rsidR="00F51FF7" w:rsidRPr="00F51FF7" w:rsidRDefault="00F51FF7" w:rsidP="00F51FF7">
      <w:pPr>
        <w:bidi/>
        <w:jc w:val="both"/>
        <w:rPr>
          <w:rFonts w:cs="David" w:hint="cs"/>
          <w:rtl/>
        </w:rPr>
      </w:pPr>
      <w:r w:rsidRPr="00F51FF7">
        <w:rPr>
          <w:rFonts w:cs="David" w:hint="cs"/>
          <w:rtl/>
        </w:rPr>
        <w:tab/>
        <w:t>חבר הכנסת יצחקי, פעם ראשונה.</w:t>
      </w:r>
    </w:p>
    <w:p w14:paraId="18E66EAB" w14:textId="77777777" w:rsidR="00F51FF7" w:rsidRPr="00F51FF7" w:rsidRDefault="00F51FF7" w:rsidP="00F51FF7">
      <w:pPr>
        <w:pStyle w:val="Heading5"/>
        <w:rPr>
          <w:rFonts w:hint="cs"/>
          <w:rtl/>
        </w:rPr>
      </w:pPr>
      <w:r w:rsidRPr="00F51FF7">
        <w:rPr>
          <w:rtl/>
        </w:rPr>
        <w:br/>
      </w:r>
      <w:r w:rsidRPr="00F51FF7">
        <w:rPr>
          <w:rFonts w:hint="cs"/>
          <w:u w:val="single"/>
          <w:rtl/>
        </w:rPr>
        <w:t>אביגדור יצחקי:</w:t>
      </w:r>
    </w:p>
    <w:p w14:paraId="5B3043AD" w14:textId="77777777" w:rsidR="00F51FF7" w:rsidRPr="00F51FF7" w:rsidRDefault="00F51FF7" w:rsidP="00F51FF7">
      <w:pPr>
        <w:pStyle w:val="Heading5"/>
        <w:rPr>
          <w:rFonts w:hint="cs"/>
          <w:rtl/>
        </w:rPr>
      </w:pPr>
    </w:p>
    <w:p w14:paraId="65A12E78" w14:textId="77777777" w:rsidR="00F51FF7" w:rsidRPr="00F51FF7" w:rsidRDefault="00F51FF7" w:rsidP="00F51FF7">
      <w:pPr>
        <w:bidi/>
        <w:jc w:val="both"/>
        <w:rPr>
          <w:rFonts w:cs="David" w:hint="cs"/>
          <w:rtl/>
        </w:rPr>
      </w:pPr>
      <w:r w:rsidRPr="00F51FF7">
        <w:rPr>
          <w:rFonts w:cs="David" w:hint="cs"/>
          <w:rtl/>
        </w:rPr>
        <w:tab/>
        <w:t xml:space="preserve"> אין פה אף אחד שעשה יותר ממני - - -</w:t>
      </w:r>
    </w:p>
    <w:p w14:paraId="73809DA3" w14:textId="77777777" w:rsidR="00F51FF7" w:rsidRPr="00F51FF7" w:rsidRDefault="00F51FF7" w:rsidP="00F51FF7">
      <w:pPr>
        <w:bidi/>
        <w:jc w:val="both"/>
        <w:rPr>
          <w:rFonts w:cs="David" w:hint="cs"/>
          <w:rtl/>
        </w:rPr>
      </w:pPr>
      <w:r w:rsidRPr="00F51FF7">
        <w:rPr>
          <w:rFonts w:cs="David"/>
          <w:rtl/>
        </w:rPr>
        <w:br/>
      </w:r>
      <w:r w:rsidRPr="00F51FF7">
        <w:rPr>
          <w:rFonts w:cs="David" w:hint="cs"/>
          <w:u w:val="single"/>
          <w:rtl/>
        </w:rPr>
        <w:t>זהבה גלאון:</w:t>
      </w:r>
    </w:p>
    <w:p w14:paraId="282C7392" w14:textId="77777777" w:rsidR="00F51FF7" w:rsidRPr="00F51FF7" w:rsidRDefault="00F51FF7" w:rsidP="00F51FF7">
      <w:pPr>
        <w:bidi/>
        <w:jc w:val="both"/>
        <w:rPr>
          <w:rFonts w:cs="David" w:hint="cs"/>
          <w:rtl/>
        </w:rPr>
      </w:pPr>
    </w:p>
    <w:p w14:paraId="4C5A7D88" w14:textId="77777777" w:rsidR="00F51FF7" w:rsidRPr="00F51FF7" w:rsidRDefault="00F51FF7" w:rsidP="00F51FF7">
      <w:pPr>
        <w:bidi/>
        <w:jc w:val="both"/>
        <w:rPr>
          <w:rFonts w:cs="David" w:hint="cs"/>
          <w:rtl/>
        </w:rPr>
      </w:pPr>
      <w:r w:rsidRPr="00F51FF7">
        <w:rPr>
          <w:rFonts w:cs="David" w:hint="cs"/>
          <w:rtl/>
        </w:rPr>
        <w:tab/>
        <w:t xml:space="preserve"> אתה לא יכול להחליף את הציבור. הציבור שלח אותי לכנסת - - -</w:t>
      </w:r>
    </w:p>
    <w:p w14:paraId="468EADE9" w14:textId="77777777" w:rsidR="00F51FF7" w:rsidRPr="00F51FF7" w:rsidRDefault="00F51FF7" w:rsidP="00F51FF7">
      <w:pPr>
        <w:pStyle w:val="Heading5"/>
        <w:rPr>
          <w:rFonts w:hint="cs"/>
          <w:rtl/>
        </w:rPr>
      </w:pPr>
      <w:r w:rsidRPr="00F51FF7">
        <w:rPr>
          <w:rtl/>
        </w:rPr>
        <w:br/>
      </w:r>
      <w:r w:rsidRPr="00F51FF7">
        <w:rPr>
          <w:rFonts w:hint="cs"/>
          <w:u w:val="single"/>
          <w:rtl/>
        </w:rPr>
        <w:t>אביגדור יצחקי:</w:t>
      </w:r>
    </w:p>
    <w:p w14:paraId="6AB2A5E0" w14:textId="77777777" w:rsidR="00F51FF7" w:rsidRPr="00F51FF7" w:rsidRDefault="00F51FF7" w:rsidP="00F51FF7">
      <w:pPr>
        <w:pStyle w:val="Heading5"/>
        <w:rPr>
          <w:rFonts w:hint="cs"/>
          <w:rtl/>
        </w:rPr>
      </w:pPr>
    </w:p>
    <w:p w14:paraId="6292613C" w14:textId="77777777" w:rsidR="00F51FF7" w:rsidRPr="00F51FF7" w:rsidRDefault="00F51FF7" w:rsidP="00F51FF7">
      <w:pPr>
        <w:bidi/>
        <w:jc w:val="both"/>
        <w:rPr>
          <w:rFonts w:cs="David" w:hint="cs"/>
          <w:rtl/>
        </w:rPr>
      </w:pPr>
      <w:r w:rsidRPr="00F51FF7">
        <w:rPr>
          <w:rFonts w:cs="David" w:hint="cs"/>
          <w:rtl/>
        </w:rPr>
        <w:tab/>
        <w:t xml:space="preserve"> זה לא שייך לערבים. </w:t>
      </w:r>
    </w:p>
    <w:p w14:paraId="24A912FD" w14:textId="77777777" w:rsidR="00F51FF7" w:rsidRPr="00F51FF7" w:rsidRDefault="00F51FF7" w:rsidP="00F51FF7">
      <w:pPr>
        <w:bidi/>
        <w:jc w:val="both"/>
        <w:rPr>
          <w:rFonts w:cs="David" w:hint="cs"/>
          <w:rtl/>
        </w:rPr>
      </w:pPr>
    </w:p>
    <w:p w14:paraId="054A45BC" w14:textId="77777777" w:rsidR="00F51FF7" w:rsidRPr="00F51FF7" w:rsidRDefault="00F51FF7" w:rsidP="00F51FF7">
      <w:pPr>
        <w:pStyle w:val="Heading5"/>
        <w:rPr>
          <w:rFonts w:hint="cs"/>
          <w:rtl/>
        </w:rPr>
      </w:pPr>
      <w:r w:rsidRPr="00F51FF7">
        <w:rPr>
          <w:rFonts w:hint="cs"/>
          <w:u w:val="single"/>
          <w:rtl/>
        </w:rPr>
        <w:t>אסתרינה טרטמן:</w:t>
      </w:r>
    </w:p>
    <w:p w14:paraId="0D61FE43" w14:textId="77777777" w:rsidR="00F51FF7" w:rsidRPr="00F51FF7" w:rsidRDefault="00F51FF7" w:rsidP="00F51FF7">
      <w:pPr>
        <w:pStyle w:val="Heading5"/>
        <w:rPr>
          <w:rFonts w:hint="cs"/>
          <w:rtl/>
        </w:rPr>
      </w:pPr>
    </w:p>
    <w:p w14:paraId="03641654" w14:textId="77777777" w:rsidR="00F51FF7" w:rsidRPr="00F51FF7" w:rsidRDefault="00F51FF7" w:rsidP="00F51FF7">
      <w:pPr>
        <w:bidi/>
        <w:jc w:val="both"/>
        <w:rPr>
          <w:rFonts w:cs="David" w:hint="cs"/>
          <w:rtl/>
        </w:rPr>
      </w:pPr>
      <w:r w:rsidRPr="00F51FF7">
        <w:rPr>
          <w:rFonts w:cs="David" w:hint="cs"/>
          <w:rtl/>
        </w:rPr>
        <w:tab/>
        <w:t>- - - את מגילת העצמאות - - -</w:t>
      </w:r>
    </w:p>
    <w:p w14:paraId="31B93AA8" w14:textId="77777777" w:rsidR="00F51FF7" w:rsidRPr="00F51FF7" w:rsidRDefault="00F51FF7" w:rsidP="00F51FF7">
      <w:pPr>
        <w:bidi/>
        <w:jc w:val="both"/>
        <w:rPr>
          <w:rFonts w:cs="David" w:hint="cs"/>
          <w:u w:val="single"/>
          <w:rtl/>
        </w:rPr>
      </w:pPr>
    </w:p>
    <w:p w14:paraId="2A0C03F8" w14:textId="77777777" w:rsidR="00F51FF7" w:rsidRPr="00F51FF7" w:rsidRDefault="00F51FF7" w:rsidP="00F51FF7">
      <w:pPr>
        <w:bidi/>
        <w:jc w:val="both"/>
        <w:rPr>
          <w:rFonts w:cs="David"/>
          <w:u w:val="single"/>
          <w:rtl/>
        </w:rPr>
      </w:pPr>
      <w:r w:rsidRPr="00F51FF7">
        <w:rPr>
          <w:rFonts w:cs="David"/>
          <w:u w:val="single"/>
          <w:rtl/>
        </w:rPr>
        <w:t>מוחמד ברכה:</w:t>
      </w:r>
    </w:p>
    <w:p w14:paraId="2A00F8C4" w14:textId="77777777" w:rsidR="00F51FF7" w:rsidRPr="00F51FF7" w:rsidRDefault="00F51FF7" w:rsidP="00F51FF7">
      <w:pPr>
        <w:bidi/>
        <w:jc w:val="both"/>
        <w:rPr>
          <w:rFonts w:cs="David"/>
          <w:u w:val="single"/>
          <w:rtl/>
        </w:rPr>
      </w:pPr>
    </w:p>
    <w:p w14:paraId="02544F79" w14:textId="77777777" w:rsidR="00F51FF7" w:rsidRPr="00F51FF7" w:rsidRDefault="00F51FF7" w:rsidP="00F51FF7">
      <w:pPr>
        <w:bidi/>
        <w:jc w:val="both"/>
        <w:rPr>
          <w:rFonts w:cs="David" w:hint="cs"/>
          <w:rtl/>
        </w:rPr>
      </w:pPr>
      <w:r w:rsidRPr="00F51FF7">
        <w:rPr>
          <w:rFonts w:cs="David"/>
          <w:rtl/>
        </w:rPr>
        <w:tab/>
      </w:r>
      <w:r w:rsidRPr="00F51FF7">
        <w:rPr>
          <w:rFonts w:cs="David" w:hint="cs"/>
          <w:rtl/>
        </w:rPr>
        <w:t>היא כבר החליטה שגם לדב חנין אין מקום בכנסת - - -</w:t>
      </w:r>
    </w:p>
    <w:p w14:paraId="77798761" w14:textId="77777777" w:rsidR="00F51FF7" w:rsidRPr="00F51FF7" w:rsidRDefault="00F51FF7" w:rsidP="00F51FF7">
      <w:pPr>
        <w:bidi/>
        <w:jc w:val="both"/>
        <w:rPr>
          <w:rFonts w:cs="David" w:hint="cs"/>
          <w:u w:val="single"/>
          <w:rtl/>
        </w:rPr>
      </w:pPr>
    </w:p>
    <w:p w14:paraId="0C4B9DD0" w14:textId="77777777" w:rsidR="00F51FF7" w:rsidRPr="00F51FF7" w:rsidRDefault="00F51FF7" w:rsidP="00F51FF7">
      <w:pPr>
        <w:bidi/>
        <w:jc w:val="both"/>
        <w:rPr>
          <w:rFonts w:cs="David" w:hint="cs"/>
          <w:rtl/>
        </w:rPr>
      </w:pPr>
      <w:r w:rsidRPr="00F51FF7">
        <w:rPr>
          <w:rFonts w:cs="David" w:hint="cs"/>
          <w:u w:val="single"/>
          <w:rtl/>
        </w:rPr>
        <w:t>קריאות:</w:t>
      </w:r>
    </w:p>
    <w:p w14:paraId="4BF1EBA2" w14:textId="77777777" w:rsidR="00F51FF7" w:rsidRPr="00F51FF7" w:rsidRDefault="00F51FF7" w:rsidP="00F51FF7">
      <w:pPr>
        <w:bidi/>
        <w:jc w:val="both"/>
        <w:rPr>
          <w:rFonts w:cs="David" w:hint="cs"/>
          <w:rtl/>
        </w:rPr>
      </w:pPr>
    </w:p>
    <w:p w14:paraId="1AE99319" w14:textId="77777777" w:rsidR="00F51FF7" w:rsidRPr="00F51FF7" w:rsidRDefault="00F51FF7" w:rsidP="00F51FF7">
      <w:pPr>
        <w:bidi/>
        <w:jc w:val="both"/>
        <w:rPr>
          <w:rFonts w:cs="David" w:hint="cs"/>
          <w:rtl/>
        </w:rPr>
      </w:pPr>
      <w:r w:rsidRPr="00F51FF7">
        <w:rPr>
          <w:rFonts w:cs="David" w:hint="cs"/>
          <w:rtl/>
        </w:rPr>
        <w:tab/>
        <w:t>- - -</w:t>
      </w:r>
    </w:p>
    <w:p w14:paraId="0DBCF97B" w14:textId="77777777" w:rsidR="00F51FF7" w:rsidRPr="00F51FF7" w:rsidRDefault="00F51FF7" w:rsidP="00F51FF7">
      <w:pPr>
        <w:pStyle w:val="Heading5"/>
        <w:rPr>
          <w:rFonts w:hint="cs"/>
          <w:rtl/>
        </w:rPr>
      </w:pPr>
    </w:p>
    <w:p w14:paraId="25BB9D88" w14:textId="77777777" w:rsidR="00F51FF7" w:rsidRPr="00F51FF7" w:rsidRDefault="00F51FF7" w:rsidP="00F51FF7">
      <w:pPr>
        <w:bidi/>
        <w:jc w:val="both"/>
        <w:rPr>
          <w:rFonts w:cs="David" w:hint="cs"/>
          <w:rtl/>
        </w:rPr>
      </w:pPr>
      <w:r w:rsidRPr="00F51FF7">
        <w:rPr>
          <w:rFonts w:cs="David" w:hint="cs"/>
          <w:u w:val="single"/>
          <w:rtl/>
        </w:rPr>
        <w:t>היו</w:t>
      </w:r>
      <w:r w:rsidRPr="00F51FF7">
        <w:rPr>
          <w:rFonts w:cs="David"/>
          <w:u w:val="single"/>
          <w:rtl/>
        </w:rPr>
        <w:t>"</w:t>
      </w:r>
      <w:r w:rsidRPr="00F51FF7">
        <w:rPr>
          <w:rFonts w:cs="David" w:hint="cs"/>
          <w:u w:val="single"/>
          <w:rtl/>
        </w:rPr>
        <w:t>ר רוחמה אברהם:</w:t>
      </w:r>
    </w:p>
    <w:p w14:paraId="29972693" w14:textId="77777777" w:rsidR="00F51FF7" w:rsidRPr="00F51FF7" w:rsidRDefault="00F51FF7" w:rsidP="00F51FF7">
      <w:pPr>
        <w:bidi/>
        <w:jc w:val="both"/>
        <w:rPr>
          <w:rFonts w:cs="David" w:hint="cs"/>
          <w:rtl/>
        </w:rPr>
      </w:pPr>
    </w:p>
    <w:p w14:paraId="26AFA9C6" w14:textId="77777777" w:rsidR="00F51FF7" w:rsidRPr="00F51FF7" w:rsidRDefault="00F51FF7" w:rsidP="00F51FF7">
      <w:pPr>
        <w:bidi/>
        <w:jc w:val="both"/>
        <w:rPr>
          <w:rFonts w:cs="David" w:hint="cs"/>
          <w:rtl/>
        </w:rPr>
      </w:pPr>
      <w:r w:rsidRPr="00F51FF7">
        <w:rPr>
          <w:rFonts w:cs="David" w:hint="cs"/>
          <w:rtl/>
        </w:rPr>
        <w:tab/>
        <w:t xml:space="preserve">חברים. חברת הכנסת אסתרינה טרטמן. חברי חברי הכנסת. </w:t>
      </w:r>
    </w:p>
    <w:p w14:paraId="3C10D8A3" w14:textId="77777777" w:rsidR="00F51FF7" w:rsidRPr="00F51FF7" w:rsidRDefault="00F51FF7" w:rsidP="00F51FF7">
      <w:pPr>
        <w:bidi/>
        <w:jc w:val="both"/>
        <w:rPr>
          <w:rFonts w:cs="David" w:hint="cs"/>
          <w:u w:val="single"/>
          <w:rtl/>
        </w:rPr>
      </w:pPr>
    </w:p>
    <w:p w14:paraId="6D53B888" w14:textId="77777777" w:rsidR="00F51FF7" w:rsidRPr="00F51FF7" w:rsidRDefault="00F51FF7" w:rsidP="00F51FF7">
      <w:pPr>
        <w:bidi/>
        <w:jc w:val="both"/>
        <w:rPr>
          <w:rFonts w:cs="David" w:hint="cs"/>
          <w:rtl/>
        </w:rPr>
      </w:pPr>
      <w:r w:rsidRPr="00F51FF7">
        <w:rPr>
          <w:rFonts w:cs="David" w:hint="cs"/>
          <w:u w:val="single"/>
          <w:rtl/>
        </w:rPr>
        <w:t>נסים זאב:</w:t>
      </w:r>
    </w:p>
    <w:p w14:paraId="3FDB3902" w14:textId="77777777" w:rsidR="00F51FF7" w:rsidRPr="00F51FF7" w:rsidRDefault="00F51FF7" w:rsidP="00F51FF7">
      <w:pPr>
        <w:bidi/>
        <w:jc w:val="both"/>
        <w:rPr>
          <w:rFonts w:cs="David" w:hint="cs"/>
          <w:rtl/>
        </w:rPr>
      </w:pPr>
    </w:p>
    <w:p w14:paraId="5826E874" w14:textId="77777777" w:rsidR="00F51FF7" w:rsidRPr="00F51FF7" w:rsidRDefault="00F51FF7" w:rsidP="00F51FF7">
      <w:pPr>
        <w:bidi/>
        <w:jc w:val="both"/>
        <w:rPr>
          <w:rFonts w:cs="David" w:hint="cs"/>
          <w:rtl/>
        </w:rPr>
      </w:pPr>
      <w:r w:rsidRPr="00F51FF7">
        <w:rPr>
          <w:rFonts w:cs="David" w:hint="cs"/>
          <w:rtl/>
        </w:rPr>
        <w:tab/>
        <w:t xml:space="preserve"> אני מודיע שאני יוצא מפה עד שיהיה שקט. אני לא יכול לסבול את הרעש הזה. </w:t>
      </w:r>
    </w:p>
    <w:p w14:paraId="67B0851A" w14:textId="77777777" w:rsidR="00F51FF7" w:rsidRPr="00F51FF7" w:rsidRDefault="00F51FF7" w:rsidP="00F51FF7">
      <w:pPr>
        <w:bidi/>
        <w:jc w:val="both"/>
        <w:rPr>
          <w:rFonts w:cs="David"/>
          <w:rtl/>
        </w:rPr>
      </w:pPr>
      <w:r w:rsidRPr="00F51FF7">
        <w:rPr>
          <w:rFonts w:cs="David"/>
          <w:rtl/>
        </w:rPr>
        <w:br/>
      </w:r>
      <w:r w:rsidRPr="00F51FF7">
        <w:rPr>
          <w:rFonts w:cs="David" w:hint="eastAsia"/>
          <w:u w:val="single"/>
          <w:rtl/>
        </w:rPr>
        <w:t>אורי</w:t>
      </w:r>
      <w:r w:rsidRPr="00F51FF7">
        <w:rPr>
          <w:rFonts w:cs="David"/>
          <w:u w:val="single"/>
          <w:rtl/>
        </w:rPr>
        <w:t xml:space="preserve"> אריאל:</w:t>
      </w:r>
    </w:p>
    <w:p w14:paraId="79EF23EA" w14:textId="77777777" w:rsidR="00F51FF7" w:rsidRPr="00F51FF7" w:rsidRDefault="00F51FF7" w:rsidP="00F51FF7">
      <w:pPr>
        <w:bidi/>
        <w:jc w:val="both"/>
        <w:rPr>
          <w:rFonts w:cs="David"/>
          <w:rtl/>
        </w:rPr>
      </w:pPr>
    </w:p>
    <w:p w14:paraId="6641B04E" w14:textId="77777777" w:rsidR="00F51FF7" w:rsidRPr="00F51FF7" w:rsidRDefault="00F51FF7" w:rsidP="00F51FF7">
      <w:pPr>
        <w:bidi/>
        <w:jc w:val="both"/>
        <w:rPr>
          <w:rFonts w:cs="David" w:hint="cs"/>
          <w:rtl/>
        </w:rPr>
      </w:pPr>
      <w:r w:rsidRPr="00F51FF7">
        <w:rPr>
          <w:rFonts w:cs="David"/>
          <w:rtl/>
        </w:rPr>
        <w:tab/>
      </w:r>
      <w:r w:rsidRPr="00F51FF7">
        <w:rPr>
          <w:rFonts w:cs="David" w:hint="cs"/>
          <w:rtl/>
        </w:rPr>
        <w:t xml:space="preserve"> זאת חוצפה יוצאת דופן להשוות את הבית הזה לרייכסטאג.</w:t>
      </w:r>
    </w:p>
    <w:p w14:paraId="01159A8C" w14:textId="77777777" w:rsidR="00F51FF7" w:rsidRPr="00F51FF7" w:rsidRDefault="00F51FF7" w:rsidP="00F51FF7">
      <w:pPr>
        <w:bidi/>
        <w:jc w:val="both"/>
        <w:rPr>
          <w:rFonts w:cs="David" w:hint="cs"/>
          <w:rtl/>
        </w:rPr>
      </w:pPr>
      <w:r w:rsidRPr="00F51FF7">
        <w:rPr>
          <w:rFonts w:cs="David"/>
          <w:rtl/>
        </w:rPr>
        <w:br/>
      </w:r>
      <w:r w:rsidRPr="00F51FF7">
        <w:rPr>
          <w:rFonts w:cs="David" w:hint="cs"/>
          <w:u w:val="single"/>
          <w:rtl/>
        </w:rPr>
        <w:t>קריאות:</w:t>
      </w:r>
    </w:p>
    <w:p w14:paraId="34D6AA27" w14:textId="77777777" w:rsidR="00F51FF7" w:rsidRPr="00F51FF7" w:rsidRDefault="00F51FF7" w:rsidP="00F51FF7">
      <w:pPr>
        <w:bidi/>
        <w:jc w:val="both"/>
        <w:rPr>
          <w:rFonts w:cs="David" w:hint="cs"/>
          <w:rtl/>
        </w:rPr>
      </w:pPr>
    </w:p>
    <w:p w14:paraId="2A4A63FA" w14:textId="77777777" w:rsidR="00F51FF7" w:rsidRPr="00F51FF7" w:rsidRDefault="00F51FF7" w:rsidP="00F51FF7">
      <w:pPr>
        <w:bidi/>
        <w:jc w:val="both"/>
        <w:rPr>
          <w:rFonts w:cs="David" w:hint="cs"/>
          <w:rtl/>
        </w:rPr>
      </w:pPr>
      <w:r w:rsidRPr="00F51FF7">
        <w:rPr>
          <w:rFonts w:cs="David" w:hint="cs"/>
          <w:rtl/>
        </w:rPr>
        <w:tab/>
        <w:t>- - -</w:t>
      </w:r>
    </w:p>
    <w:p w14:paraId="02EA2994" w14:textId="77777777" w:rsidR="00F51FF7" w:rsidRPr="00F51FF7" w:rsidRDefault="00F51FF7" w:rsidP="00F51FF7">
      <w:pPr>
        <w:bidi/>
        <w:jc w:val="both"/>
        <w:rPr>
          <w:rFonts w:cs="David" w:hint="cs"/>
          <w:u w:val="single"/>
          <w:rtl/>
        </w:rPr>
      </w:pPr>
    </w:p>
    <w:p w14:paraId="6C49D3FD" w14:textId="77777777" w:rsidR="00F51FF7" w:rsidRPr="00F51FF7" w:rsidRDefault="00F51FF7" w:rsidP="00F51FF7">
      <w:pPr>
        <w:bidi/>
        <w:jc w:val="both"/>
        <w:rPr>
          <w:rFonts w:cs="David" w:hint="cs"/>
          <w:rtl/>
        </w:rPr>
      </w:pPr>
      <w:r w:rsidRPr="00F51FF7">
        <w:rPr>
          <w:rFonts w:cs="David" w:hint="cs"/>
          <w:u w:val="single"/>
          <w:rtl/>
        </w:rPr>
        <w:t>היו</w:t>
      </w:r>
      <w:r w:rsidRPr="00F51FF7">
        <w:rPr>
          <w:rFonts w:cs="David"/>
          <w:u w:val="single"/>
          <w:rtl/>
        </w:rPr>
        <w:t>"</w:t>
      </w:r>
      <w:r w:rsidRPr="00F51FF7">
        <w:rPr>
          <w:rFonts w:cs="David" w:hint="cs"/>
          <w:u w:val="single"/>
          <w:rtl/>
        </w:rPr>
        <w:t>ר רוחמה אברהם:</w:t>
      </w:r>
    </w:p>
    <w:p w14:paraId="67568277" w14:textId="77777777" w:rsidR="00F51FF7" w:rsidRPr="00F51FF7" w:rsidRDefault="00F51FF7" w:rsidP="00F51FF7">
      <w:pPr>
        <w:bidi/>
        <w:jc w:val="both"/>
        <w:rPr>
          <w:rFonts w:cs="David" w:hint="cs"/>
          <w:rtl/>
        </w:rPr>
      </w:pPr>
    </w:p>
    <w:p w14:paraId="7CD7F79A" w14:textId="77777777" w:rsidR="00F51FF7" w:rsidRPr="00F51FF7" w:rsidRDefault="00F51FF7" w:rsidP="00F51FF7">
      <w:pPr>
        <w:bidi/>
        <w:jc w:val="both"/>
        <w:rPr>
          <w:rFonts w:cs="David" w:hint="cs"/>
          <w:rtl/>
        </w:rPr>
      </w:pPr>
      <w:r w:rsidRPr="00F51FF7">
        <w:rPr>
          <w:rFonts w:cs="David" w:hint="cs"/>
          <w:rtl/>
        </w:rPr>
        <w:tab/>
        <w:t xml:space="preserve">חברי חברי הכנסת, אני חוזרת ומבקשת לדון לגופו של עניין, ותפסיקו עם כל הוויכוחים המתלהמים האלה, באמת. זה באמת לא הגון ולא ראוי. </w:t>
      </w:r>
    </w:p>
    <w:p w14:paraId="0442D020" w14:textId="77777777" w:rsidR="00F51FF7" w:rsidRPr="00F51FF7" w:rsidRDefault="00F51FF7" w:rsidP="00F51FF7">
      <w:pPr>
        <w:pStyle w:val="Heading5"/>
        <w:rPr>
          <w:rFonts w:hint="cs"/>
          <w:rtl/>
        </w:rPr>
      </w:pPr>
      <w:r w:rsidRPr="00F51FF7">
        <w:rPr>
          <w:rtl/>
        </w:rPr>
        <w:br/>
      </w:r>
      <w:r w:rsidRPr="00F51FF7">
        <w:rPr>
          <w:rFonts w:hint="cs"/>
          <w:u w:val="single"/>
          <w:rtl/>
        </w:rPr>
        <w:t>דב חנין:</w:t>
      </w:r>
    </w:p>
    <w:p w14:paraId="123714CC" w14:textId="77777777" w:rsidR="00F51FF7" w:rsidRPr="00F51FF7" w:rsidRDefault="00F51FF7" w:rsidP="00F51FF7">
      <w:pPr>
        <w:bidi/>
        <w:jc w:val="both"/>
        <w:rPr>
          <w:rFonts w:cs="David" w:hint="cs"/>
          <w:rtl/>
        </w:rPr>
      </w:pPr>
    </w:p>
    <w:p w14:paraId="6625A049" w14:textId="77777777" w:rsidR="00F51FF7" w:rsidRPr="00F51FF7" w:rsidRDefault="00F51FF7" w:rsidP="00F51FF7">
      <w:pPr>
        <w:bidi/>
        <w:jc w:val="both"/>
        <w:rPr>
          <w:rFonts w:cs="David" w:hint="cs"/>
          <w:rtl/>
        </w:rPr>
      </w:pPr>
      <w:r w:rsidRPr="00F51FF7">
        <w:rPr>
          <w:rFonts w:cs="David" w:hint="cs"/>
          <w:rtl/>
        </w:rPr>
        <w:tab/>
        <w:t xml:space="preserve">גברתי היושבת-ראש, אני אומר את הדברים מטעם אחד. אם אנחנו מעבירים חוק כזה </w:t>
      </w:r>
      <w:r w:rsidRPr="00F51FF7">
        <w:rPr>
          <w:rFonts w:cs="David"/>
          <w:rtl/>
        </w:rPr>
        <w:t>–</w:t>
      </w:r>
      <w:r w:rsidRPr="00F51FF7">
        <w:rPr>
          <w:rFonts w:cs="David" w:hint="cs"/>
          <w:rtl/>
        </w:rPr>
        <w:t xml:space="preserve"> אנחנו מאפשרים מניפולציות ללא גבול בהרכבה של הכנסת. זה לא עניינם רק של חברי הכנסת הערבים. זה עניינם של כל חברי הכנסת, מכל הסיעות, למנוע מצב שבו אחרי תוצאות הבחירות בכנסת מתאפשרת מניפולציה בהרכבה של הכנסת. </w:t>
      </w:r>
    </w:p>
    <w:p w14:paraId="4C8309FA" w14:textId="77777777" w:rsidR="00F51FF7" w:rsidRPr="00F51FF7" w:rsidRDefault="00F51FF7" w:rsidP="00F51FF7">
      <w:pPr>
        <w:bidi/>
        <w:jc w:val="both"/>
        <w:rPr>
          <w:rFonts w:cs="David" w:hint="cs"/>
          <w:rtl/>
        </w:rPr>
      </w:pPr>
    </w:p>
    <w:p w14:paraId="5A22A684" w14:textId="77777777" w:rsidR="00F51FF7" w:rsidRPr="00F51FF7" w:rsidRDefault="00F51FF7" w:rsidP="00F51FF7">
      <w:pPr>
        <w:bidi/>
        <w:jc w:val="both"/>
        <w:rPr>
          <w:rFonts w:cs="David" w:hint="cs"/>
          <w:rtl/>
        </w:rPr>
      </w:pPr>
      <w:r w:rsidRPr="00F51FF7">
        <w:rPr>
          <w:rFonts w:cs="David" w:hint="cs"/>
          <w:rtl/>
        </w:rPr>
        <w:tab/>
        <w:t xml:space="preserve">ולכן, אני אומר שראוי לחברי כנסת מכל סיעות הבית להתנגד להסדר כזה, שמאפשר להוציא מהבית הזה חברי כנסת, לאחר שהם נבחרו כדין. </w:t>
      </w:r>
    </w:p>
    <w:p w14:paraId="7E5B08F7" w14:textId="77777777" w:rsidR="00F51FF7" w:rsidRPr="00F51FF7" w:rsidRDefault="00F51FF7" w:rsidP="00F51FF7">
      <w:pPr>
        <w:bidi/>
        <w:jc w:val="both"/>
        <w:rPr>
          <w:rFonts w:cs="David" w:hint="cs"/>
          <w:rtl/>
        </w:rPr>
      </w:pPr>
    </w:p>
    <w:p w14:paraId="0573E4F8" w14:textId="77777777" w:rsidR="00F51FF7" w:rsidRPr="00F51FF7" w:rsidRDefault="00F51FF7" w:rsidP="00F51FF7">
      <w:pPr>
        <w:bidi/>
        <w:jc w:val="both"/>
        <w:rPr>
          <w:rFonts w:cs="David" w:hint="cs"/>
          <w:rtl/>
        </w:rPr>
      </w:pPr>
      <w:r w:rsidRPr="00F51FF7">
        <w:rPr>
          <w:rFonts w:cs="David" w:hint="cs"/>
          <w:u w:val="single"/>
          <w:rtl/>
        </w:rPr>
        <w:t>היו</w:t>
      </w:r>
      <w:r w:rsidRPr="00F51FF7">
        <w:rPr>
          <w:rFonts w:cs="David"/>
          <w:u w:val="single"/>
          <w:rtl/>
        </w:rPr>
        <w:t>"</w:t>
      </w:r>
      <w:r w:rsidRPr="00F51FF7">
        <w:rPr>
          <w:rFonts w:cs="David" w:hint="cs"/>
          <w:u w:val="single"/>
          <w:rtl/>
        </w:rPr>
        <w:t>ר רוחמה אברהם:</w:t>
      </w:r>
    </w:p>
    <w:p w14:paraId="4A23ADAC" w14:textId="77777777" w:rsidR="00F51FF7" w:rsidRPr="00F51FF7" w:rsidRDefault="00F51FF7" w:rsidP="00F51FF7">
      <w:pPr>
        <w:bidi/>
        <w:jc w:val="both"/>
        <w:rPr>
          <w:rFonts w:cs="David" w:hint="cs"/>
          <w:rtl/>
        </w:rPr>
      </w:pPr>
    </w:p>
    <w:p w14:paraId="55CA866F" w14:textId="77777777" w:rsidR="00F51FF7" w:rsidRPr="00F51FF7" w:rsidRDefault="00F51FF7" w:rsidP="00F51FF7">
      <w:pPr>
        <w:bidi/>
        <w:jc w:val="both"/>
        <w:rPr>
          <w:rFonts w:cs="David" w:hint="cs"/>
          <w:rtl/>
        </w:rPr>
      </w:pPr>
      <w:r w:rsidRPr="00F51FF7">
        <w:rPr>
          <w:rFonts w:cs="David" w:hint="cs"/>
          <w:rtl/>
        </w:rPr>
        <w:tab/>
        <w:t xml:space="preserve"> תודה רבה. יושבת-ראש הכנסת מכבדת אותנו בנוכחותה בדיון הנוקב שמתקיים כאן כרגע, היא ביקשה את רשות הדיבור. אני אעביר לה את רשות הדיבור, ולאחר מכן נמשיך בדיון. אני אקפיד על שלוש דקות. </w:t>
      </w:r>
    </w:p>
    <w:p w14:paraId="55944031" w14:textId="77777777" w:rsidR="00F51FF7" w:rsidRPr="00F51FF7" w:rsidRDefault="00F51FF7" w:rsidP="00F51FF7">
      <w:pPr>
        <w:bidi/>
        <w:jc w:val="both"/>
        <w:rPr>
          <w:rFonts w:cs="David" w:hint="cs"/>
          <w:rtl/>
        </w:rPr>
      </w:pPr>
      <w:r w:rsidRPr="00F51FF7">
        <w:rPr>
          <w:rFonts w:cs="David"/>
          <w:rtl/>
        </w:rPr>
        <w:br/>
      </w:r>
      <w:r w:rsidRPr="00F51FF7">
        <w:rPr>
          <w:rFonts w:cs="David" w:hint="cs"/>
          <w:u w:val="single"/>
          <w:rtl/>
        </w:rPr>
        <w:t>יו</w:t>
      </w:r>
      <w:r w:rsidRPr="00F51FF7">
        <w:rPr>
          <w:rFonts w:cs="David"/>
          <w:u w:val="single"/>
          <w:rtl/>
        </w:rPr>
        <w:t>"</w:t>
      </w:r>
      <w:r w:rsidRPr="00F51FF7">
        <w:rPr>
          <w:rFonts w:cs="David" w:hint="cs"/>
          <w:u w:val="single"/>
          <w:rtl/>
        </w:rPr>
        <w:t>ר הכנסת דליה איציק:</w:t>
      </w:r>
    </w:p>
    <w:p w14:paraId="336F78E9" w14:textId="77777777" w:rsidR="00F51FF7" w:rsidRPr="00F51FF7" w:rsidRDefault="00F51FF7" w:rsidP="00F51FF7">
      <w:pPr>
        <w:bidi/>
        <w:jc w:val="both"/>
        <w:rPr>
          <w:rFonts w:cs="David" w:hint="cs"/>
          <w:rtl/>
        </w:rPr>
      </w:pPr>
    </w:p>
    <w:p w14:paraId="567E45B4" w14:textId="77777777" w:rsidR="00F51FF7" w:rsidRPr="00F51FF7" w:rsidRDefault="00F51FF7" w:rsidP="00F51FF7">
      <w:pPr>
        <w:bidi/>
        <w:jc w:val="both"/>
        <w:rPr>
          <w:rFonts w:cs="David" w:hint="cs"/>
          <w:rtl/>
        </w:rPr>
      </w:pPr>
      <w:r w:rsidRPr="00F51FF7">
        <w:rPr>
          <w:rFonts w:cs="David" w:hint="cs"/>
          <w:rtl/>
        </w:rPr>
        <w:tab/>
        <w:t xml:space="preserve">חברי חברי הכנסת, גברתי יושבת-ראש הוועדה, אני לא רציתי להידרש לחוק הזה, אבל אני רוצה לפנות לחברת הכנסת אסתרינה טרטמן, שהיא היוזמת של החוק. </w:t>
      </w:r>
    </w:p>
    <w:p w14:paraId="4544FA09" w14:textId="77777777" w:rsidR="00F51FF7" w:rsidRPr="00F51FF7" w:rsidRDefault="00F51FF7" w:rsidP="00F51FF7">
      <w:pPr>
        <w:bidi/>
        <w:jc w:val="both"/>
        <w:rPr>
          <w:rFonts w:cs="David" w:hint="cs"/>
          <w:rtl/>
        </w:rPr>
      </w:pPr>
    </w:p>
    <w:p w14:paraId="0238F77A" w14:textId="77777777" w:rsidR="00F51FF7" w:rsidRPr="00F51FF7" w:rsidRDefault="00F51FF7" w:rsidP="00F51FF7">
      <w:pPr>
        <w:bidi/>
        <w:jc w:val="both"/>
        <w:rPr>
          <w:rFonts w:cs="David" w:hint="cs"/>
          <w:rtl/>
        </w:rPr>
      </w:pPr>
      <w:r w:rsidRPr="00F51FF7">
        <w:rPr>
          <w:rFonts w:cs="David" w:hint="cs"/>
          <w:rtl/>
        </w:rPr>
        <w:tab/>
        <w:t xml:space="preserve">החוק הזה </w:t>
      </w:r>
      <w:r w:rsidRPr="00F51FF7">
        <w:rPr>
          <w:rFonts w:cs="David"/>
          <w:rtl/>
        </w:rPr>
        <w:t>–</w:t>
      </w:r>
      <w:r w:rsidRPr="00F51FF7">
        <w:rPr>
          <w:rFonts w:cs="David" w:hint="cs"/>
          <w:rtl/>
        </w:rPr>
        <w:t xml:space="preserve"> כך אמרת לי בחדרי, אני משוכנעת שגם לזה התכוונת </w:t>
      </w:r>
      <w:r w:rsidRPr="00F51FF7">
        <w:rPr>
          <w:rFonts w:cs="David"/>
          <w:rtl/>
        </w:rPr>
        <w:t>–</w:t>
      </w:r>
      <w:r w:rsidRPr="00F51FF7">
        <w:rPr>
          <w:rFonts w:cs="David" w:hint="cs"/>
          <w:rtl/>
        </w:rPr>
        <w:t xml:space="preserve"> איננו מכוון לא לחברי כנסת ערבים ולא לחברי כנסת יהודים, אלא לחברי כנסת ש-80 חברי כנסת חושבים שהם אינם ראויים. </w:t>
      </w:r>
    </w:p>
    <w:p w14:paraId="5E7AAC61" w14:textId="77777777" w:rsidR="00F51FF7" w:rsidRPr="00F51FF7" w:rsidRDefault="00F51FF7" w:rsidP="00F51FF7">
      <w:pPr>
        <w:bidi/>
        <w:jc w:val="both"/>
        <w:rPr>
          <w:rFonts w:cs="David" w:hint="cs"/>
          <w:rtl/>
        </w:rPr>
      </w:pPr>
    </w:p>
    <w:p w14:paraId="2333F3C3" w14:textId="77777777" w:rsidR="00F51FF7" w:rsidRPr="00F51FF7" w:rsidRDefault="00F51FF7" w:rsidP="00F51FF7">
      <w:pPr>
        <w:bidi/>
        <w:jc w:val="both"/>
        <w:rPr>
          <w:rFonts w:cs="David" w:hint="cs"/>
          <w:rtl/>
        </w:rPr>
      </w:pPr>
      <w:r w:rsidRPr="00F51FF7">
        <w:rPr>
          <w:rFonts w:cs="David" w:hint="cs"/>
          <w:rtl/>
        </w:rPr>
        <w:tab/>
        <w:t xml:space="preserve">אני אינני חושבת שזה תפקידה של הכנסת. יש כאן גם עיוות רצון הבוחר. כשאת הולכת לבחור רשימה </w:t>
      </w:r>
      <w:r w:rsidRPr="00F51FF7">
        <w:rPr>
          <w:rFonts w:cs="David"/>
          <w:rtl/>
        </w:rPr>
        <w:t>–</w:t>
      </w:r>
      <w:r w:rsidRPr="00F51FF7">
        <w:rPr>
          <w:rFonts w:cs="David" w:hint="cs"/>
          <w:rtl/>
        </w:rPr>
        <w:t xml:space="preserve"> את יודעת שאחרי דליה איציק מופיע יעקב מרגי, ואחרי יעקב מרגי מופיעה אסתרינה טרטמן. כך הולך הבוחר, הוא מסתכל על הרשימה. יש פה עיוות, יש לי גם הרגשה שהוא לא יעמוד בשום מבחן משפטי.  </w:t>
      </w:r>
    </w:p>
    <w:p w14:paraId="1B1B4740" w14:textId="77777777" w:rsidR="00F51FF7" w:rsidRPr="00F51FF7" w:rsidRDefault="00F51FF7" w:rsidP="00F51FF7">
      <w:pPr>
        <w:bidi/>
        <w:jc w:val="both"/>
        <w:rPr>
          <w:rFonts w:cs="David" w:hint="cs"/>
          <w:rtl/>
        </w:rPr>
      </w:pPr>
    </w:p>
    <w:p w14:paraId="008919B3" w14:textId="77777777" w:rsidR="00F51FF7" w:rsidRPr="00F51FF7" w:rsidRDefault="00F51FF7" w:rsidP="00F51FF7">
      <w:pPr>
        <w:bidi/>
        <w:ind w:firstLine="567"/>
        <w:jc w:val="both"/>
        <w:rPr>
          <w:rFonts w:cs="David" w:hint="cs"/>
          <w:rtl/>
        </w:rPr>
      </w:pPr>
      <w:r w:rsidRPr="00F51FF7">
        <w:rPr>
          <w:rFonts w:cs="David" w:hint="cs"/>
          <w:rtl/>
        </w:rPr>
        <w:t xml:space="preserve">זה בדיוק מסוג הדברים שאני מציעה, היות ואת דיברת אתי, ולי את אמרת </w:t>
      </w:r>
      <w:r w:rsidRPr="00F51FF7">
        <w:rPr>
          <w:rFonts w:cs="David"/>
          <w:rtl/>
        </w:rPr>
        <w:t>–</w:t>
      </w:r>
      <w:r w:rsidRPr="00F51FF7">
        <w:rPr>
          <w:rFonts w:cs="David" w:hint="cs"/>
          <w:rtl/>
        </w:rPr>
        <w:t xml:space="preserve"> אני יכולה להעיד כאלף עדים, כששאלתי אותך </w:t>
      </w:r>
      <w:r w:rsidRPr="00F51FF7">
        <w:rPr>
          <w:rFonts w:cs="David"/>
          <w:rtl/>
        </w:rPr>
        <w:t>–</w:t>
      </w:r>
      <w:r w:rsidRPr="00F51FF7">
        <w:rPr>
          <w:rFonts w:cs="David" w:hint="cs"/>
          <w:rtl/>
        </w:rPr>
        <w:t xml:space="preserve"> את אמרת לי שזה בשום אופן איננו מכוון לחברי כנסת ערבים. אני מאמינה לך, אבל אני אומרת לך שהחוק הזה </w:t>
      </w:r>
      <w:r w:rsidRPr="00F51FF7">
        <w:rPr>
          <w:rFonts w:cs="David"/>
          <w:rtl/>
        </w:rPr>
        <w:t>–</w:t>
      </w:r>
      <w:r w:rsidRPr="00F51FF7">
        <w:rPr>
          <w:rFonts w:cs="David" w:hint="cs"/>
          <w:rtl/>
        </w:rPr>
        <w:t xml:space="preserve"> לא כי אני יודעת אבל אני יכולה להעריך </w:t>
      </w:r>
      <w:r w:rsidRPr="00F51FF7">
        <w:rPr>
          <w:rFonts w:cs="David"/>
          <w:rtl/>
        </w:rPr>
        <w:t>–</w:t>
      </w:r>
      <w:r w:rsidRPr="00F51FF7">
        <w:rPr>
          <w:rFonts w:cs="David" w:hint="cs"/>
          <w:rtl/>
        </w:rPr>
        <w:t xml:space="preserve"> שהוא איננו חוקתי בעליל, ואני גם חושבת שהוא לא יעבור במבחן משפטי. </w:t>
      </w:r>
    </w:p>
    <w:p w14:paraId="26ABAB64" w14:textId="77777777" w:rsidR="00F51FF7" w:rsidRPr="00F51FF7" w:rsidRDefault="00F51FF7" w:rsidP="00F51FF7">
      <w:pPr>
        <w:bidi/>
        <w:ind w:firstLine="567"/>
        <w:jc w:val="both"/>
        <w:rPr>
          <w:rFonts w:cs="David" w:hint="cs"/>
          <w:rtl/>
        </w:rPr>
      </w:pPr>
    </w:p>
    <w:p w14:paraId="22DADA1F" w14:textId="77777777" w:rsidR="00F51FF7" w:rsidRPr="00F51FF7" w:rsidRDefault="00F51FF7" w:rsidP="00F51FF7">
      <w:pPr>
        <w:bidi/>
        <w:ind w:firstLine="567"/>
        <w:jc w:val="both"/>
        <w:rPr>
          <w:rFonts w:cs="David" w:hint="cs"/>
          <w:rtl/>
        </w:rPr>
      </w:pPr>
      <w:r w:rsidRPr="00F51FF7">
        <w:rPr>
          <w:rFonts w:cs="David" w:hint="cs"/>
          <w:rtl/>
        </w:rPr>
        <w:t xml:space="preserve">אשר על כן, אני רוצה להציע משהו. היות וכוונתך היתה אחרת, וכוונתך שווה חשיבה, אני אפילו מעזה לומר </w:t>
      </w:r>
      <w:r w:rsidRPr="00F51FF7">
        <w:rPr>
          <w:rFonts w:cs="David"/>
          <w:rtl/>
        </w:rPr>
        <w:t>–</w:t>
      </w:r>
      <w:r w:rsidRPr="00F51FF7">
        <w:rPr>
          <w:rFonts w:cs="David" w:hint="cs"/>
          <w:rtl/>
        </w:rPr>
        <w:t xml:space="preserve"> לא כי אמרת לי </w:t>
      </w:r>
      <w:r w:rsidRPr="00F51FF7">
        <w:rPr>
          <w:rFonts w:cs="David"/>
          <w:rtl/>
        </w:rPr>
        <w:t>–</w:t>
      </w:r>
      <w:r w:rsidRPr="00F51FF7">
        <w:rPr>
          <w:rFonts w:cs="David" w:hint="cs"/>
          <w:rtl/>
        </w:rPr>
        <w:t xml:space="preserve"> אני מעזה לחשוב למה כוון החוק הזה. למצב קיצון </w:t>
      </w:r>
      <w:r w:rsidRPr="00F51FF7">
        <w:rPr>
          <w:rFonts w:cs="David"/>
          <w:rtl/>
        </w:rPr>
        <w:t>–</w:t>
      </w:r>
      <w:r w:rsidRPr="00F51FF7">
        <w:rPr>
          <w:rFonts w:cs="David" w:hint="cs"/>
          <w:rtl/>
        </w:rPr>
        <w:t xml:space="preserve"> קיצון מאוד </w:t>
      </w:r>
      <w:r w:rsidRPr="00F51FF7">
        <w:rPr>
          <w:rFonts w:cs="David"/>
          <w:rtl/>
        </w:rPr>
        <w:t>–</w:t>
      </w:r>
      <w:r w:rsidRPr="00F51FF7">
        <w:rPr>
          <w:rFonts w:cs="David" w:hint="cs"/>
          <w:rtl/>
        </w:rPr>
        <w:t xml:space="preserve"> שהיה פה בכנסת. </w:t>
      </w:r>
    </w:p>
    <w:p w14:paraId="40EE9E7B" w14:textId="77777777" w:rsidR="00F51FF7" w:rsidRPr="00F51FF7" w:rsidRDefault="00F51FF7" w:rsidP="00F51FF7">
      <w:pPr>
        <w:bidi/>
        <w:ind w:firstLine="567"/>
        <w:jc w:val="both"/>
        <w:rPr>
          <w:rFonts w:cs="David" w:hint="cs"/>
          <w:rtl/>
        </w:rPr>
      </w:pPr>
    </w:p>
    <w:p w14:paraId="1D42B442" w14:textId="77777777" w:rsidR="00F51FF7" w:rsidRPr="00F51FF7" w:rsidRDefault="00F51FF7" w:rsidP="00F51FF7">
      <w:pPr>
        <w:bidi/>
        <w:ind w:firstLine="567"/>
        <w:jc w:val="both"/>
        <w:rPr>
          <w:rFonts w:cs="David" w:hint="cs"/>
          <w:rtl/>
        </w:rPr>
      </w:pPr>
      <w:r w:rsidRPr="00F51FF7">
        <w:rPr>
          <w:rFonts w:cs="David" w:hint="cs"/>
          <w:rtl/>
        </w:rPr>
        <w:t xml:space="preserve">אני רוצה להציע, חברת הכנסת אסתרינה טרטמן - זה גם מעורר יצרים, כפי שאת רואה, לא נכונים. אני אינני חושבת </w:t>
      </w:r>
      <w:r w:rsidRPr="00F51FF7">
        <w:rPr>
          <w:rFonts w:cs="David"/>
          <w:rtl/>
        </w:rPr>
        <w:t>–</w:t>
      </w:r>
      <w:r w:rsidRPr="00F51FF7">
        <w:rPr>
          <w:rFonts w:cs="David" w:hint="cs"/>
          <w:rtl/>
        </w:rPr>
        <w:t xml:space="preserve"> ודאי לא ביום הזה </w:t>
      </w:r>
      <w:r w:rsidRPr="00F51FF7">
        <w:rPr>
          <w:rFonts w:cs="David"/>
          <w:rtl/>
        </w:rPr>
        <w:t>–</w:t>
      </w:r>
      <w:r w:rsidRPr="00F51FF7">
        <w:rPr>
          <w:rFonts w:cs="David" w:hint="cs"/>
          <w:rtl/>
        </w:rPr>
        <w:t xml:space="preserve"> שנכון להעלות אותו; אני גם לא חושבת שבימים אחרים כדאי להעלות אותו, כפי שהוא. </w:t>
      </w:r>
    </w:p>
    <w:p w14:paraId="230A026C" w14:textId="77777777" w:rsidR="00F51FF7" w:rsidRPr="00F51FF7" w:rsidRDefault="00F51FF7" w:rsidP="00F51FF7">
      <w:pPr>
        <w:bidi/>
        <w:ind w:firstLine="567"/>
        <w:jc w:val="both"/>
        <w:rPr>
          <w:rFonts w:cs="David" w:hint="cs"/>
          <w:rtl/>
        </w:rPr>
      </w:pPr>
    </w:p>
    <w:p w14:paraId="520BB6C9" w14:textId="77777777" w:rsidR="00F51FF7" w:rsidRPr="00F51FF7" w:rsidRDefault="00F51FF7" w:rsidP="00F51FF7">
      <w:pPr>
        <w:bidi/>
        <w:ind w:firstLine="567"/>
        <w:jc w:val="both"/>
        <w:rPr>
          <w:rFonts w:cs="David" w:hint="cs"/>
          <w:rtl/>
        </w:rPr>
      </w:pPr>
      <w:r w:rsidRPr="00F51FF7">
        <w:rPr>
          <w:rFonts w:cs="David" w:hint="cs"/>
          <w:rtl/>
        </w:rPr>
        <w:t xml:space="preserve">אשר על כן, אני רוצה להציע לך כך. אני רוצה להציע שתמשכי את הצעת החוק היום. בואו נלמד אותה. זאת איננה הצעת חוק פשוטה. אני 14 שנה בכנסת </w:t>
      </w:r>
      <w:r w:rsidRPr="00F51FF7">
        <w:rPr>
          <w:rFonts w:cs="David"/>
          <w:rtl/>
        </w:rPr>
        <w:t>–</w:t>
      </w:r>
      <w:r w:rsidRPr="00F51FF7">
        <w:rPr>
          <w:rFonts w:cs="David" w:hint="cs"/>
          <w:rtl/>
        </w:rPr>
        <w:t xml:space="preserve"> אני אינני זוכרת הצעת חוק כזאת </w:t>
      </w:r>
      <w:r w:rsidRPr="00F51FF7">
        <w:rPr>
          <w:rFonts w:cs="David"/>
          <w:rtl/>
        </w:rPr>
        <w:t>–</w:t>
      </w:r>
      <w:r w:rsidRPr="00F51FF7">
        <w:rPr>
          <w:rFonts w:cs="David" w:hint="cs"/>
          <w:rtl/>
        </w:rPr>
        <w:t xml:space="preserve"> היא מאוד מאוד מאוד מאוד מאוד, בעליל קיצונית. </w:t>
      </w:r>
    </w:p>
    <w:p w14:paraId="267016C9" w14:textId="77777777" w:rsidR="00F51FF7" w:rsidRPr="00F51FF7" w:rsidRDefault="00F51FF7" w:rsidP="00F51FF7">
      <w:pPr>
        <w:bidi/>
        <w:ind w:firstLine="567"/>
        <w:jc w:val="both"/>
        <w:rPr>
          <w:rFonts w:cs="David" w:hint="cs"/>
          <w:rtl/>
        </w:rPr>
      </w:pPr>
    </w:p>
    <w:p w14:paraId="3526E7B9" w14:textId="77777777" w:rsidR="00F51FF7" w:rsidRPr="00F51FF7" w:rsidRDefault="00F51FF7" w:rsidP="00F51FF7">
      <w:pPr>
        <w:bidi/>
        <w:ind w:firstLine="567"/>
        <w:jc w:val="both"/>
        <w:rPr>
          <w:rFonts w:cs="David" w:hint="cs"/>
          <w:rtl/>
        </w:rPr>
      </w:pPr>
      <w:r w:rsidRPr="00F51FF7">
        <w:rPr>
          <w:rFonts w:cs="David" w:hint="cs"/>
          <w:rtl/>
        </w:rPr>
        <w:t xml:space="preserve">לכן, אני מציעה שהמציעים עצמם </w:t>
      </w:r>
      <w:r w:rsidRPr="00F51FF7">
        <w:rPr>
          <w:rFonts w:cs="David"/>
          <w:rtl/>
        </w:rPr>
        <w:t>–</w:t>
      </w:r>
      <w:r w:rsidRPr="00F51FF7">
        <w:rPr>
          <w:rFonts w:cs="David" w:hint="cs"/>
          <w:rtl/>
        </w:rPr>
        <w:t xml:space="preserve"> זה לא נורא, לא קרה כלום, כולם פה; כל מי שמאוד תומך בחוק, יתמוך בו; כל מי שלא תומך בחוק, לא יתמוך </w:t>
      </w:r>
      <w:r w:rsidRPr="00F51FF7">
        <w:rPr>
          <w:rFonts w:cs="David"/>
          <w:rtl/>
        </w:rPr>
        <w:t>–</w:t>
      </w:r>
      <w:r w:rsidRPr="00F51FF7">
        <w:rPr>
          <w:rFonts w:cs="David" w:hint="cs"/>
          <w:rtl/>
        </w:rPr>
        <w:t xml:space="preserve"> ואולי בכל זאת יהיה פה שיח ושיג, יהיה דיון ועיון וליבון של העניין, ואולי יהיה פה משהו שהוא יהיה קרוב יותר, ואולי יהיה משהו שאתם תאמרו: לא לזה התכוונו, ואנחנו מנסחים אותו אולי בכלל אחרת.</w:t>
      </w:r>
    </w:p>
    <w:p w14:paraId="309481B8" w14:textId="77777777" w:rsidR="00F51FF7" w:rsidRPr="00F51FF7" w:rsidRDefault="00F51FF7" w:rsidP="00F51FF7">
      <w:pPr>
        <w:bidi/>
        <w:ind w:firstLine="567"/>
        <w:jc w:val="both"/>
        <w:rPr>
          <w:rFonts w:cs="David" w:hint="cs"/>
          <w:rtl/>
        </w:rPr>
      </w:pPr>
    </w:p>
    <w:p w14:paraId="4C413DB2" w14:textId="77777777" w:rsidR="00F51FF7" w:rsidRPr="00F51FF7" w:rsidRDefault="00F51FF7" w:rsidP="00F51FF7">
      <w:pPr>
        <w:bidi/>
        <w:ind w:firstLine="567"/>
        <w:jc w:val="both"/>
        <w:rPr>
          <w:rFonts w:cs="David" w:hint="cs"/>
          <w:rtl/>
        </w:rPr>
      </w:pPr>
      <w:r w:rsidRPr="00F51FF7">
        <w:rPr>
          <w:rFonts w:cs="David" w:hint="cs"/>
          <w:rtl/>
        </w:rPr>
        <w:t xml:space="preserve">אני רוצה לבקש ממך למשוך את הצעת החוק הזאת היום. </w:t>
      </w:r>
    </w:p>
    <w:p w14:paraId="7DE8A4EF" w14:textId="77777777" w:rsidR="00F51FF7" w:rsidRPr="00F51FF7" w:rsidRDefault="00F51FF7" w:rsidP="00F51FF7">
      <w:pPr>
        <w:bidi/>
        <w:jc w:val="both"/>
        <w:rPr>
          <w:rFonts w:cs="David" w:hint="cs"/>
          <w:u w:val="single"/>
          <w:rtl/>
        </w:rPr>
      </w:pPr>
      <w:r w:rsidRPr="00F51FF7">
        <w:rPr>
          <w:rFonts w:cs="David"/>
          <w:rtl/>
        </w:rPr>
        <w:br/>
      </w:r>
      <w:r w:rsidRPr="00F51FF7">
        <w:rPr>
          <w:rFonts w:cs="David" w:hint="cs"/>
          <w:u w:val="single"/>
          <w:rtl/>
        </w:rPr>
        <w:t>גדעון סער:</w:t>
      </w:r>
    </w:p>
    <w:p w14:paraId="610C6BC5" w14:textId="77777777" w:rsidR="00F51FF7" w:rsidRPr="00F51FF7" w:rsidRDefault="00F51FF7" w:rsidP="00F51FF7">
      <w:pPr>
        <w:bidi/>
        <w:jc w:val="both"/>
        <w:rPr>
          <w:rFonts w:cs="David" w:hint="cs"/>
          <w:u w:val="single"/>
          <w:rtl/>
        </w:rPr>
      </w:pPr>
    </w:p>
    <w:p w14:paraId="348F43A7" w14:textId="77777777" w:rsidR="00F51FF7" w:rsidRPr="00F51FF7" w:rsidRDefault="00F51FF7" w:rsidP="00F51FF7">
      <w:pPr>
        <w:bidi/>
        <w:ind w:firstLine="567"/>
        <w:jc w:val="both"/>
        <w:rPr>
          <w:rFonts w:cs="David" w:hint="cs"/>
          <w:rtl/>
        </w:rPr>
      </w:pPr>
      <w:r w:rsidRPr="00F51FF7">
        <w:rPr>
          <w:rFonts w:cs="David" w:hint="cs"/>
          <w:rtl/>
        </w:rPr>
        <w:t xml:space="preserve">את הבקשה לפטור. </w:t>
      </w:r>
    </w:p>
    <w:p w14:paraId="77232466" w14:textId="77777777" w:rsidR="00F51FF7" w:rsidRPr="00F51FF7" w:rsidRDefault="00F51FF7" w:rsidP="00F51FF7">
      <w:pPr>
        <w:bidi/>
        <w:ind w:firstLine="567"/>
        <w:jc w:val="both"/>
        <w:rPr>
          <w:rFonts w:cs="David" w:hint="cs"/>
          <w:rtl/>
        </w:rPr>
      </w:pPr>
      <w:r w:rsidRPr="00F51FF7">
        <w:rPr>
          <w:rFonts w:cs="David"/>
          <w:rtl/>
        </w:rPr>
        <w:br/>
      </w:r>
      <w:r w:rsidRPr="00F51FF7">
        <w:rPr>
          <w:rFonts w:cs="David" w:hint="cs"/>
          <w:u w:val="single"/>
          <w:rtl/>
        </w:rPr>
        <w:t>יו</w:t>
      </w:r>
      <w:r w:rsidRPr="00F51FF7">
        <w:rPr>
          <w:rFonts w:cs="David"/>
          <w:u w:val="single"/>
          <w:rtl/>
        </w:rPr>
        <w:t>"</w:t>
      </w:r>
      <w:r w:rsidRPr="00F51FF7">
        <w:rPr>
          <w:rFonts w:cs="David" w:hint="cs"/>
          <w:u w:val="single"/>
          <w:rtl/>
        </w:rPr>
        <w:t>ר הכנסת דליה איציק:</w:t>
      </w:r>
    </w:p>
    <w:p w14:paraId="1A3848E1" w14:textId="77777777" w:rsidR="00F51FF7" w:rsidRPr="00F51FF7" w:rsidRDefault="00F51FF7" w:rsidP="00F51FF7">
      <w:pPr>
        <w:bidi/>
        <w:ind w:firstLine="567"/>
        <w:jc w:val="both"/>
        <w:rPr>
          <w:rFonts w:cs="David" w:hint="cs"/>
          <w:rtl/>
        </w:rPr>
      </w:pPr>
    </w:p>
    <w:p w14:paraId="7C50A1E6" w14:textId="77777777" w:rsidR="00F51FF7" w:rsidRPr="00F51FF7" w:rsidRDefault="00F51FF7" w:rsidP="00F51FF7">
      <w:pPr>
        <w:bidi/>
        <w:ind w:firstLine="567"/>
        <w:jc w:val="both"/>
        <w:rPr>
          <w:rFonts w:cs="David" w:hint="cs"/>
          <w:rtl/>
        </w:rPr>
      </w:pPr>
      <w:r w:rsidRPr="00F51FF7">
        <w:rPr>
          <w:rFonts w:cs="David" w:hint="cs"/>
          <w:rtl/>
        </w:rPr>
        <w:t>את הבקשה לפטור.</w:t>
      </w:r>
    </w:p>
    <w:p w14:paraId="3C5FDD4E" w14:textId="77777777" w:rsidR="00F51FF7" w:rsidRPr="00F51FF7" w:rsidRDefault="00F51FF7" w:rsidP="00F51FF7">
      <w:pPr>
        <w:pStyle w:val="Heading5"/>
        <w:rPr>
          <w:rFonts w:hint="cs"/>
          <w:rtl/>
        </w:rPr>
      </w:pPr>
      <w:r w:rsidRPr="00F51FF7">
        <w:rPr>
          <w:rtl/>
        </w:rPr>
        <w:br/>
      </w:r>
      <w:r w:rsidRPr="00F51FF7">
        <w:rPr>
          <w:rFonts w:hint="cs"/>
          <w:u w:val="single"/>
          <w:rtl/>
        </w:rPr>
        <w:t>אסתרינה טרטמן:</w:t>
      </w:r>
    </w:p>
    <w:p w14:paraId="44B9D0C7" w14:textId="77777777" w:rsidR="00F51FF7" w:rsidRPr="00F51FF7" w:rsidRDefault="00F51FF7" w:rsidP="00F51FF7">
      <w:pPr>
        <w:pStyle w:val="Heading5"/>
        <w:rPr>
          <w:rFonts w:hint="cs"/>
          <w:rtl/>
        </w:rPr>
      </w:pPr>
    </w:p>
    <w:p w14:paraId="278B3B29" w14:textId="77777777" w:rsidR="00F51FF7" w:rsidRPr="00F51FF7" w:rsidRDefault="00F51FF7" w:rsidP="00F51FF7">
      <w:pPr>
        <w:bidi/>
        <w:ind w:firstLine="567"/>
        <w:jc w:val="both"/>
        <w:rPr>
          <w:rFonts w:cs="David" w:hint="cs"/>
          <w:rtl/>
        </w:rPr>
      </w:pPr>
      <w:r w:rsidRPr="00F51FF7">
        <w:rPr>
          <w:rFonts w:cs="David" w:hint="cs"/>
          <w:rtl/>
        </w:rPr>
        <w:t xml:space="preserve">מהיום. </w:t>
      </w:r>
    </w:p>
    <w:p w14:paraId="236957B5" w14:textId="77777777" w:rsidR="00F51FF7" w:rsidRPr="00F51FF7" w:rsidRDefault="00F51FF7" w:rsidP="00F51FF7">
      <w:pPr>
        <w:bidi/>
        <w:ind w:firstLine="567"/>
        <w:jc w:val="both"/>
        <w:rPr>
          <w:rFonts w:cs="David" w:hint="cs"/>
          <w:u w:val="single"/>
          <w:rtl/>
        </w:rPr>
      </w:pPr>
      <w:r w:rsidRPr="00F51FF7">
        <w:rPr>
          <w:rFonts w:cs="David"/>
          <w:rtl/>
        </w:rPr>
        <w:br/>
      </w:r>
      <w:r w:rsidRPr="00F51FF7">
        <w:rPr>
          <w:rFonts w:cs="David" w:hint="cs"/>
          <w:u w:val="single"/>
          <w:rtl/>
        </w:rPr>
        <w:t>יו</w:t>
      </w:r>
      <w:r w:rsidRPr="00F51FF7">
        <w:rPr>
          <w:rFonts w:cs="David"/>
          <w:u w:val="single"/>
          <w:rtl/>
        </w:rPr>
        <w:t>"</w:t>
      </w:r>
      <w:r w:rsidRPr="00F51FF7">
        <w:rPr>
          <w:rFonts w:cs="David" w:hint="cs"/>
          <w:u w:val="single"/>
          <w:rtl/>
        </w:rPr>
        <w:t>ר הכנסת דליה איציק:</w:t>
      </w:r>
    </w:p>
    <w:p w14:paraId="1B567CFE" w14:textId="77777777" w:rsidR="00F51FF7" w:rsidRPr="00F51FF7" w:rsidRDefault="00F51FF7" w:rsidP="00F51FF7">
      <w:pPr>
        <w:bidi/>
        <w:ind w:firstLine="567"/>
        <w:jc w:val="both"/>
        <w:rPr>
          <w:rFonts w:cs="David" w:hint="cs"/>
          <w:u w:val="single"/>
          <w:rtl/>
        </w:rPr>
      </w:pPr>
    </w:p>
    <w:p w14:paraId="6005E5A0" w14:textId="77777777" w:rsidR="00F51FF7" w:rsidRPr="00F51FF7" w:rsidRDefault="00F51FF7" w:rsidP="00F51FF7">
      <w:pPr>
        <w:bidi/>
        <w:ind w:firstLine="567"/>
        <w:jc w:val="both"/>
        <w:rPr>
          <w:rFonts w:cs="David" w:hint="cs"/>
          <w:rtl/>
        </w:rPr>
      </w:pPr>
      <w:r w:rsidRPr="00F51FF7">
        <w:rPr>
          <w:rFonts w:cs="David" w:hint="cs"/>
          <w:rtl/>
        </w:rPr>
        <w:t xml:space="preserve">מהיום. תשקלי את זה. אם את אומרת לנו שכן </w:t>
      </w:r>
      <w:r w:rsidRPr="00F51FF7">
        <w:rPr>
          <w:rFonts w:cs="David"/>
          <w:rtl/>
        </w:rPr>
        <w:t>–</w:t>
      </w:r>
      <w:r w:rsidRPr="00F51FF7">
        <w:rPr>
          <w:rFonts w:cs="David" w:hint="cs"/>
          <w:rtl/>
        </w:rPr>
        <w:t xml:space="preserve"> אני מאוד אברך אותך על כך שאת שומעת לי, והבקשה יכולה לבוא גם בשבוע הבא. </w:t>
      </w:r>
    </w:p>
    <w:p w14:paraId="5D4724A8" w14:textId="77777777" w:rsidR="00F51FF7" w:rsidRPr="00F51FF7" w:rsidRDefault="00F51FF7" w:rsidP="00F51FF7">
      <w:pPr>
        <w:pStyle w:val="Heading5"/>
        <w:rPr>
          <w:rFonts w:hint="cs"/>
          <w:rtl/>
        </w:rPr>
      </w:pPr>
      <w:r w:rsidRPr="00F51FF7">
        <w:rPr>
          <w:rtl/>
        </w:rPr>
        <w:br/>
      </w:r>
      <w:r w:rsidRPr="00F51FF7">
        <w:rPr>
          <w:rFonts w:hint="cs"/>
          <w:u w:val="single"/>
          <w:rtl/>
        </w:rPr>
        <w:t>אסתרינה טרטמן:</w:t>
      </w:r>
    </w:p>
    <w:p w14:paraId="0D5632B3" w14:textId="77777777" w:rsidR="00F51FF7" w:rsidRPr="00F51FF7" w:rsidRDefault="00F51FF7" w:rsidP="00F51FF7">
      <w:pPr>
        <w:pStyle w:val="Heading5"/>
        <w:rPr>
          <w:rFonts w:hint="cs"/>
          <w:rtl/>
        </w:rPr>
      </w:pPr>
    </w:p>
    <w:p w14:paraId="3EE3C58F" w14:textId="77777777" w:rsidR="00F51FF7" w:rsidRPr="00F51FF7" w:rsidRDefault="00F51FF7" w:rsidP="00F51FF7">
      <w:pPr>
        <w:bidi/>
        <w:ind w:firstLine="567"/>
        <w:jc w:val="both"/>
        <w:rPr>
          <w:rFonts w:cs="David" w:hint="cs"/>
          <w:rtl/>
        </w:rPr>
      </w:pPr>
      <w:r w:rsidRPr="00F51FF7">
        <w:rPr>
          <w:rFonts w:cs="David" w:hint="cs"/>
          <w:rtl/>
        </w:rPr>
        <w:t>האם זה לא מונע בעדי?</w:t>
      </w:r>
    </w:p>
    <w:p w14:paraId="431ED232" w14:textId="77777777" w:rsidR="00F51FF7" w:rsidRPr="00F51FF7" w:rsidRDefault="00F51FF7" w:rsidP="00F51FF7">
      <w:pPr>
        <w:bidi/>
        <w:ind w:firstLine="567"/>
        <w:jc w:val="both"/>
        <w:rPr>
          <w:rFonts w:cs="David" w:hint="cs"/>
          <w:rtl/>
        </w:rPr>
      </w:pPr>
      <w:r w:rsidRPr="00F51FF7">
        <w:rPr>
          <w:rFonts w:cs="David"/>
          <w:rtl/>
        </w:rPr>
        <w:br/>
      </w:r>
      <w:r w:rsidRPr="00F51FF7">
        <w:rPr>
          <w:rFonts w:cs="David" w:hint="cs"/>
          <w:u w:val="single"/>
          <w:rtl/>
        </w:rPr>
        <w:t>יו</w:t>
      </w:r>
      <w:r w:rsidRPr="00F51FF7">
        <w:rPr>
          <w:rFonts w:cs="David"/>
          <w:u w:val="single"/>
          <w:rtl/>
        </w:rPr>
        <w:t>"</w:t>
      </w:r>
      <w:r w:rsidRPr="00F51FF7">
        <w:rPr>
          <w:rFonts w:cs="David" w:hint="cs"/>
          <w:u w:val="single"/>
          <w:rtl/>
        </w:rPr>
        <w:t>ר הכנסת דליה איציק:</w:t>
      </w:r>
    </w:p>
    <w:p w14:paraId="10729A70" w14:textId="77777777" w:rsidR="00F51FF7" w:rsidRPr="00F51FF7" w:rsidRDefault="00F51FF7" w:rsidP="00F51FF7">
      <w:pPr>
        <w:bidi/>
        <w:ind w:firstLine="567"/>
        <w:jc w:val="both"/>
        <w:rPr>
          <w:rFonts w:cs="David" w:hint="cs"/>
          <w:rtl/>
        </w:rPr>
      </w:pPr>
    </w:p>
    <w:p w14:paraId="179B7F1A" w14:textId="77777777" w:rsidR="00F51FF7" w:rsidRPr="00F51FF7" w:rsidRDefault="00F51FF7" w:rsidP="00F51FF7">
      <w:pPr>
        <w:bidi/>
        <w:ind w:firstLine="567"/>
        <w:jc w:val="both"/>
        <w:rPr>
          <w:rFonts w:cs="David" w:hint="cs"/>
          <w:rtl/>
        </w:rPr>
      </w:pPr>
      <w:r w:rsidRPr="00F51FF7">
        <w:rPr>
          <w:rFonts w:cs="David" w:hint="cs"/>
          <w:rtl/>
        </w:rPr>
        <w:t xml:space="preserve">לא, זה לא מונע בעדך. התשובה היא לא. </w:t>
      </w:r>
    </w:p>
    <w:p w14:paraId="4367B5B4" w14:textId="77777777" w:rsidR="00F51FF7" w:rsidRPr="00F51FF7" w:rsidRDefault="00F51FF7" w:rsidP="00F51FF7">
      <w:pPr>
        <w:bidi/>
        <w:jc w:val="both"/>
        <w:rPr>
          <w:rFonts w:cs="David" w:hint="cs"/>
          <w:rtl/>
        </w:rPr>
      </w:pPr>
      <w:r w:rsidRPr="00F51FF7">
        <w:rPr>
          <w:rFonts w:cs="David"/>
          <w:rtl/>
        </w:rPr>
        <w:br/>
      </w:r>
      <w:r w:rsidRPr="00F51FF7">
        <w:rPr>
          <w:rFonts w:cs="David" w:hint="cs"/>
          <w:u w:val="single"/>
          <w:rtl/>
        </w:rPr>
        <w:t>זהבה גלאון:</w:t>
      </w:r>
    </w:p>
    <w:p w14:paraId="7CB28923" w14:textId="77777777" w:rsidR="00F51FF7" w:rsidRPr="00F51FF7" w:rsidRDefault="00F51FF7" w:rsidP="00F51FF7">
      <w:pPr>
        <w:bidi/>
        <w:jc w:val="both"/>
        <w:rPr>
          <w:rFonts w:cs="David" w:hint="cs"/>
          <w:rtl/>
        </w:rPr>
      </w:pPr>
    </w:p>
    <w:p w14:paraId="6844003E" w14:textId="77777777" w:rsidR="00F51FF7" w:rsidRPr="00F51FF7" w:rsidRDefault="00F51FF7" w:rsidP="00F51FF7">
      <w:pPr>
        <w:bidi/>
        <w:ind w:firstLine="567"/>
        <w:jc w:val="both"/>
        <w:rPr>
          <w:rFonts w:cs="David" w:hint="cs"/>
          <w:rtl/>
        </w:rPr>
      </w:pPr>
      <w:r w:rsidRPr="00F51FF7">
        <w:rPr>
          <w:rFonts w:cs="David" w:hint="cs"/>
          <w:rtl/>
        </w:rPr>
        <w:t xml:space="preserve">אני מציעה לך לאפסן אותה. </w:t>
      </w:r>
    </w:p>
    <w:p w14:paraId="13CA4688" w14:textId="77777777" w:rsidR="00F51FF7" w:rsidRPr="00F51FF7" w:rsidRDefault="00F51FF7" w:rsidP="00F51FF7">
      <w:pPr>
        <w:pStyle w:val="Heading5"/>
        <w:rPr>
          <w:rFonts w:hint="cs"/>
          <w:rtl/>
        </w:rPr>
      </w:pPr>
      <w:r w:rsidRPr="00F51FF7">
        <w:rPr>
          <w:rtl/>
        </w:rPr>
        <w:br/>
      </w:r>
      <w:r w:rsidRPr="00F51FF7">
        <w:rPr>
          <w:rFonts w:hint="cs"/>
          <w:u w:val="single"/>
          <w:rtl/>
        </w:rPr>
        <w:t>שלי יחימוביץ:</w:t>
      </w:r>
    </w:p>
    <w:p w14:paraId="52009A7C" w14:textId="77777777" w:rsidR="00F51FF7" w:rsidRPr="00F51FF7" w:rsidRDefault="00F51FF7" w:rsidP="00F51FF7">
      <w:pPr>
        <w:pStyle w:val="Heading5"/>
        <w:rPr>
          <w:rFonts w:hint="cs"/>
          <w:rtl/>
        </w:rPr>
      </w:pPr>
    </w:p>
    <w:p w14:paraId="7C336108" w14:textId="77777777" w:rsidR="00F51FF7" w:rsidRPr="00F51FF7" w:rsidRDefault="00F51FF7" w:rsidP="00F51FF7">
      <w:pPr>
        <w:bidi/>
        <w:ind w:firstLine="567"/>
        <w:jc w:val="both"/>
        <w:rPr>
          <w:rFonts w:cs="David" w:hint="cs"/>
          <w:rtl/>
        </w:rPr>
      </w:pPr>
      <w:r w:rsidRPr="00F51FF7">
        <w:rPr>
          <w:rFonts w:cs="David" w:hint="cs"/>
          <w:rtl/>
        </w:rPr>
        <w:t xml:space="preserve">לקרוע אותה לחתיכות קטנות קטנות. </w:t>
      </w:r>
    </w:p>
    <w:p w14:paraId="5A1E75E0" w14:textId="77777777" w:rsidR="00F51FF7" w:rsidRPr="00F51FF7" w:rsidRDefault="00F51FF7" w:rsidP="00F51FF7">
      <w:pPr>
        <w:bidi/>
        <w:jc w:val="both"/>
        <w:rPr>
          <w:rFonts w:cs="David" w:hint="cs"/>
          <w:rtl/>
        </w:rPr>
      </w:pPr>
      <w:r w:rsidRPr="00F51FF7">
        <w:rPr>
          <w:rFonts w:cs="David"/>
          <w:rtl/>
        </w:rPr>
        <w:br/>
      </w:r>
      <w:r w:rsidRPr="00F51FF7">
        <w:rPr>
          <w:rFonts w:cs="David" w:hint="cs"/>
          <w:u w:val="single"/>
          <w:rtl/>
        </w:rPr>
        <w:t>זהבה גלאון:</w:t>
      </w:r>
    </w:p>
    <w:p w14:paraId="5D9D09E2" w14:textId="77777777" w:rsidR="00F51FF7" w:rsidRPr="00F51FF7" w:rsidRDefault="00F51FF7" w:rsidP="00F51FF7">
      <w:pPr>
        <w:bidi/>
        <w:jc w:val="both"/>
        <w:rPr>
          <w:rFonts w:cs="David" w:hint="cs"/>
          <w:rtl/>
        </w:rPr>
      </w:pPr>
    </w:p>
    <w:p w14:paraId="6C911870" w14:textId="77777777" w:rsidR="00F51FF7" w:rsidRPr="00F51FF7" w:rsidRDefault="00F51FF7" w:rsidP="00F51FF7">
      <w:pPr>
        <w:bidi/>
        <w:ind w:firstLine="567"/>
        <w:jc w:val="both"/>
        <w:rPr>
          <w:rFonts w:cs="David" w:hint="cs"/>
          <w:rtl/>
        </w:rPr>
      </w:pPr>
      <w:r w:rsidRPr="00F51FF7">
        <w:rPr>
          <w:rFonts w:cs="David" w:hint="cs"/>
          <w:rtl/>
        </w:rPr>
        <w:t>בדיוק. זו היתה דרך מנומסת להציע לך לאפסן אותה, או כפי שאמרה חברת הכנסת יחימוביץ</w:t>
      </w:r>
      <w:r w:rsidRPr="00F51FF7">
        <w:rPr>
          <w:rFonts w:cs="David"/>
          <w:rtl/>
        </w:rPr>
        <w:t>'</w:t>
      </w:r>
      <w:r w:rsidRPr="00F51FF7">
        <w:rPr>
          <w:rFonts w:cs="David" w:hint="cs"/>
          <w:rtl/>
        </w:rPr>
        <w:t xml:space="preserve">. </w:t>
      </w:r>
    </w:p>
    <w:p w14:paraId="15636BC3" w14:textId="77777777" w:rsidR="00F51FF7" w:rsidRPr="00F51FF7" w:rsidRDefault="00F51FF7" w:rsidP="00F51FF7">
      <w:pPr>
        <w:bidi/>
        <w:jc w:val="both"/>
        <w:rPr>
          <w:rFonts w:cs="David" w:hint="cs"/>
          <w:rtl/>
        </w:rPr>
      </w:pPr>
      <w:r w:rsidRPr="00F51FF7">
        <w:rPr>
          <w:rFonts w:cs="David"/>
          <w:rtl/>
        </w:rPr>
        <w:br/>
      </w:r>
      <w:r w:rsidRPr="00F51FF7">
        <w:rPr>
          <w:rFonts w:cs="David" w:hint="cs"/>
          <w:u w:val="single"/>
          <w:rtl/>
        </w:rPr>
        <w:t>היו</w:t>
      </w:r>
      <w:r w:rsidRPr="00F51FF7">
        <w:rPr>
          <w:rFonts w:cs="David"/>
          <w:u w:val="single"/>
          <w:rtl/>
        </w:rPr>
        <w:t>"</w:t>
      </w:r>
      <w:r w:rsidRPr="00F51FF7">
        <w:rPr>
          <w:rFonts w:cs="David" w:hint="cs"/>
          <w:u w:val="single"/>
          <w:rtl/>
        </w:rPr>
        <w:t>ר רוחמה אברהם:</w:t>
      </w:r>
    </w:p>
    <w:p w14:paraId="2229E10C" w14:textId="77777777" w:rsidR="00F51FF7" w:rsidRPr="00F51FF7" w:rsidRDefault="00F51FF7" w:rsidP="00F51FF7">
      <w:pPr>
        <w:bidi/>
        <w:jc w:val="both"/>
        <w:rPr>
          <w:rFonts w:cs="David" w:hint="cs"/>
          <w:rtl/>
        </w:rPr>
      </w:pPr>
    </w:p>
    <w:p w14:paraId="3BAB4E98" w14:textId="77777777" w:rsidR="00F51FF7" w:rsidRPr="00F51FF7" w:rsidRDefault="00F51FF7" w:rsidP="00F51FF7">
      <w:pPr>
        <w:bidi/>
        <w:ind w:firstLine="567"/>
        <w:jc w:val="both"/>
        <w:rPr>
          <w:rFonts w:cs="David" w:hint="cs"/>
          <w:rtl/>
        </w:rPr>
      </w:pPr>
      <w:r w:rsidRPr="00F51FF7">
        <w:rPr>
          <w:rFonts w:cs="David" w:hint="cs"/>
          <w:rtl/>
        </w:rPr>
        <w:t xml:space="preserve">חברת הכנסת טרטמן, בקצרה , אם יש טעם להמשיך בדיון הזה </w:t>
      </w:r>
      <w:r w:rsidRPr="00F51FF7">
        <w:rPr>
          <w:rFonts w:cs="David"/>
          <w:rtl/>
        </w:rPr>
        <w:t>–</w:t>
      </w:r>
      <w:r w:rsidRPr="00F51FF7">
        <w:rPr>
          <w:rFonts w:cs="David" w:hint="cs"/>
          <w:rtl/>
        </w:rPr>
        <w:t xml:space="preserve"> כן או לא. </w:t>
      </w:r>
    </w:p>
    <w:p w14:paraId="35F2F0C4" w14:textId="77777777" w:rsidR="00F51FF7" w:rsidRPr="00F51FF7" w:rsidRDefault="00F51FF7" w:rsidP="00F51FF7">
      <w:pPr>
        <w:pStyle w:val="Heading5"/>
        <w:rPr>
          <w:rFonts w:hint="cs"/>
          <w:rtl/>
        </w:rPr>
      </w:pPr>
      <w:r w:rsidRPr="00F51FF7">
        <w:rPr>
          <w:rtl/>
        </w:rPr>
        <w:br/>
      </w:r>
      <w:r w:rsidRPr="00F51FF7">
        <w:rPr>
          <w:rFonts w:hint="cs"/>
          <w:u w:val="single"/>
          <w:rtl/>
        </w:rPr>
        <w:t>אסתרינה טרטמן:</w:t>
      </w:r>
    </w:p>
    <w:p w14:paraId="440B56FC" w14:textId="77777777" w:rsidR="00F51FF7" w:rsidRPr="00F51FF7" w:rsidRDefault="00F51FF7" w:rsidP="00F51FF7">
      <w:pPr>
        <w:pStyle w:val="Heading5"/>
        <w:rPr>
          <w:rFonts w:hint="cs"/>
          <w:rtl/>
        </w:rPr>
      </w:pPr>
    </w:p>
    <w:p w14:paraId="0214DBD7" w14:textId="77777777" w:rsidR="00F51FF7" w:rsidRPr="00F51FF7" w:rsidRDefault="00F51FF7" w:rsidP="00F51FF7">
      <w:pPr>
        <w:bidi/>
        <w:ind w:firstLine="567"/>
        <w:jc w:val="both"/>
        <w:rPr>
          <w:rFonts w:cs="David" w:hint="cs"/>
          <w:rtl/>
        </w:rPr>
      </w:pPr>
      <w:r w:rsidRPr="00F51FF7">
        <w:rPr>
          <w:rFonts w:cs="David" w:hint="cs"/>
          <w:rtl/>
        </w:rPr>
        <w:t xml:space="preserve">אני בכל מקרה חושבת שאת הדיון הזה צריך לסיים ולסכם אותו, אבל עניינית </w:t>
      </w:r>
      <w:r w:rsidRPr="00F51FF7">
        <w:rPr>
          <w:rFonts w:cs="David"/>
          <w:rtl/>
        </w:rPr>
        <w:t>–</w:t>
      </w:r>
      <w:r w:rsidRPr="00F51FF7">
        <w:rPr>
          <w:rFonts w:cs="David" w:hint="cs"/>
          <w:rtl/>
        </w:rPr>
        <w:t xml:space="preserve"> אני הצטערתי מאוד לשמוע שאינטרסים פוליטיים, נוכחות המיקרופונים והמצלמות פה בחדר, הסיטה לגמרי את נושא הצעת החוק, כשלעצמה, כי כל אחד רצה להציג שהוא מאוד </w:t>
      </w:r>
      <w:r w:rsidRPr="00F51FF7">
        <w:rPr>
          <w:rFonts w:cs="David"/>
        </w:rPr>
        <w:t>minded</w:t>
      </w:r>
      <w:r w:rsidRPr="00F51FF7">
        <w:rPr>
          <w:rFonts w:cs="David" w:hint="cs"/>
          <w:rtl/>
        </w:rPr>
        <w:t xml:space="preserve"> לציבור הבוחרים שלו </w:t>
      </w:r>
      <w:r w:rsidRPr="00F51FF7">
        <w:rPr>
          <w:rFonts w:cs="David"/>
          <w:rtl/>
        </w:rPr>
        <w:t>–</w:t>
      </w:r>
      <w:r w:rsidRPr="00F51FF7">
        <w:rPr>
          <w:rFonts w:cs="David" w:hint="cs"/>
          <w:rtl/>
        </w:rPr>
        <w:t xml:space="preserve"> שבעובדה, זה אחוז קטן מאוד מציבור הבוחרים במדינת ישראל - - -</w:t>
      </w:r>
    </w:p>
    <w:p w14:paraId="754275DC" w14:textId="77777777" w:rsidR="00F51FF7" w:rsidRPr="00F51FF7" w:rsidRDefault="00F51FF7" w:rsidP="00F51FF7">
      <w:pPr>
        <w:bidi/>
        <w:jc w:val="both"/>
        <w:rPr>
          <w:rFonts w:cs="David" w:hint="cs"/>
          <w:rtl/>
        </w:rPr>
      </w:pPr>
      <w:r w:rsidRPr="00F51FF7">
        <w:rPr>
          <w:rFonts w:cs="David"/>
          <w:rtl/>
        </w:rPr>
        <w:br/>
      </w:r>
      <w:r w:rsidRPr="00F51FF7">
        <w:rPr>
          <w:rFonts w:cs="David" w:hint="cs"/>
          <w:u w:val="single"/>
          <w:rtl/>
        </w:rPr>
        <w:t>היו</w:t>
      </w:r>
      <w:r w:rsidRPr="00F51FF7">
        <w:rPr>
          <w:rFonts w:cs="David"/>
          <w:u w:val="single"/>
          <w:rtl/>
        </w:rPr>
        <w:t>"</w:t>
      </w:r>
      <w:r w:rsidRPr="00F51FF7">
        <w:rPr>
          <w:rFonts w:cs="David" w:hint="cs"/>
          <w:u w:val="single"/>
          <w:rtl/>
        </w:rPr>
        <w:t>ר רוחמה אברהם:</w:t>
      </w:r>
    </w:p>
    <w:p w14:paraId="11B05FF4" w14:textId="77777777" w:rsidR="00F51FF7" w:rsidRPr="00F51FF7" w:rsidRDefault="00F51FF7" w:rsidP="00F51FF7">
      <w:pPr>
        <w:bidi/>
        <w:jc w:val="both"/>
        <w:rPr>
          <w:rFonts w:cs="David" w:hint="cs"/>
          <w:rtl/>
        </w:rPr>
      </w:pPr>
    </w:p>
    <w:p w14:paraId="365DD4C1" w14:textId="77777777" w:rsidR="00F51FF7" w:rsidRPr="00F51FF7" w:rsidRDefault="00F51FF7" w:rsidP="00F51FF7">
      <w:pPr>
        <w:bidi/>
        <w:ind w:firstLine="567"/>
        <w:jc w:val="both"/>
        <w:rPr>
          <w:rFonts w:cs="David" w:hint="cs"/>
          <w:rtl/>
        </w:rPr>
      </w:pPr>
      <w:r w:rsidRPr="00F51FF7">
        <w:rPr>
          <w:rFonts w:cs="David" w:hint="cs"/>
          <w:rtl/>
        </w:rPr>
        <w:t>תתייחסי לבקשת היושבת-ראש בבקשה.</w:t>
      </w:r>
    </w:p>
    <w:p w14:paraId="48B7C408" w14:textId="77777777" w:rsidR="00F51FF7" w:rsidRPr="00F51FF7" w:rsidRDefault="00F51FF7" w:rsidP="00F51FF7">
      <w:pPr>
        <w:pStyle w:val="Heading5"/>
        <w:rPr>
          <w:rFonts w:hint="cs"/>
          <w:rtl/>
        </w:rPr>
      </w:pPr>
      <w:r w:rsidRPr="00F51FF7">
        <w:rPr>
          <w:rtl/>
        </w:rPr>
        <w:br/>
      </w:r>
      <w:r w:rsidRPr="00F51FF7">
        <w:rPr>
          <w:rFonts w:hint="cs"/>
          <w:u w:val="single"/>
          <w:rtl/>
        </w:rPr>
        <w:t>אסתרינה טרטמן:</w:t>
      </w:r>
    </w:p>
    <w:p w14:paraId="4CE85187" w14:textId="77777777" w:rsidR="00F51FF7" w:rsidRPr="00F51FF7" w:rsidRDefault="00F51FF7" w:rsidP="00F51FF7">
      <w:pPr>
        <w:pStyle w:val="Heading5"/>
        <w:rPr>
          <w:rFonts w:hint="cs"/>
          <w:rtl/>
        </w:rPr>
      </w:pPr>
    </w:p>
    <w:p w14:paraId="078C9418" w14:textId="77777777" w:rsidR="00F51FF7" w:rsidRPr="00F51FF7" w:rsidRDefault="00F51FF7" w:rsidP="00F51FF7">
      <w:pPr>
        <w:bidi/>
        <w:ind w:firstLine="567"/>
        <w:jc w:val="both"/>
        <w:rPr>
          <w:rFonts w:cs="David" w:hint="cs"/>
          <w:rtl/>
        </w:rPr>
      </w:pPr>
      <w:r w:rsidRPr="00F51FF7">
        <w:rPr>
          <w:rFonts w:cs="David" w:hint="cs"/>
          <w:rtl/>
        </w:rPr>
        <w:t xml:space="preserve">גם הצעת החוק עצמה </w:t>
      </w:r>
      <w:r w:rsidRPr="00F51FF7">
        <w:rPr>
          <w:rFonts w:cs="David"/>
          <w:rtl/>
        </w:rPr>
        <w:t>–</w:t>
      </w:r>
      <w:r w:rsidRPr="00F51FF7">
        <w:rPr>
          <w:rFonts w:cs="David" w:hint="cs"/>
          <w:rtl/>
        </w:rPr>
        <w:t xml:space="preserve"> בדיוק כפי שאמרתי ליושבת-ראש הכנסת </w:t>
      </w:r>
      <w:r w:rsidRPr="00F51FF7">
        <w:rPr>
          <w:rFonts w:cs="David"/>
          <w:rtl/>
        </w:rPr>
        <w:t>–</w:t>
      </w:r>
      <w:r w:rsidRPr="00F51FF7">
        <w:rPr>
          <w:rFonts w:cs="David" w:hint="cs"/>
          <w:rtl/>
        </w:rPr>
        <w:t xml:space="preserve"> חברים, מי שיש לו מה לומר על ההצעה במלים פשוטות - - -</w:t>
      </w:r>
    </w:p>
    <w:p w14:paraId="371A0D59" w14:textId="77777777" w:rsidR="00F51FF7" w:rsidRPr="00F51FF7" w:rsidRDefault="00F51FF7" w:rsidP="00F51FF7">
      <w:pPr>
        <w:bidi/>
        <w:jc w:val="both"/>
        <w:rPr>
          <w:rFonts w:cs="David" w:hint="cs"/>
          <w:rtl/>
        </w:rPr>
      </w:pPr>
      <w:r w:rsidRPr="00F51FF7">
        <w:rPr>
          <w:rFonts w:cs="David"/>
          <w:rtl/>
        </w:rPr>
        <w:br/>
      </w:r>
      <w:r w:rsidRPr="00F51FF7">
        <w:rPr>
          <w:rFonts w:cs="David" w:hint="cs"/>
          <w:u w:val="single"/>
          <w:rtl/>
        </w:rPr>
        <w:t>היו</w:t>
      </w:r>
      <w:r w:rsidRPr="00F51FF7">
        <w:rPr>
          <w:rFonts w:cs="David"/>
          <w:u w:val="single"/>
          <w:rtl/>
        </w:rPr>
        <w:t>"</w:t>
      </w:r>
      <w:r w:rsidRPr="00F51FF7">
        <w:rPr>
          <w:rFonts w:cs="David" w:hint="cs"/>
          <w:u w:val="single"/>
          <w:rtl/>
        </w:rPr>
        <w:t>ר רוחמה אברהם:</w:t>
      </w:r>
    </w:p>
    <w:p w14:paraId="7D7EE4BF" w14:textId="77777777" w:rsidR="00F51FF7" w:rsidRPr="00F51FF7" w:rsidRDefault="00F51FF7" w:rsidP="00F51FF7">
      <w:pPr>
        <w:bidi/>
        <w:jc w:val="both"/>
        <w:rPr>
          <w:rFonts w:cs="David" w:hint="cs"/>
          <w:rtl/>
        </w:rPr>
      </w:pPr>
    </w:p>
    <w:p w14:paraId="081A764A" w14:textId="77777777" w:rsidR="00F51FF7" w:rsidRPr="00F51FF7" w:rsidRDefault="00F51FF7" w:rsidP="00F51FF7">
      <w:pPr>
        <w:bidi/>
        <w:ind w:firstLine="567"/>
        <w:jc w:val="both"/>
        <w:rPr>
          <w:rFonts w:cs="David" w:hint="cs"/>
          <w:rtl/>
        </w:rPr>
      </w:pPr>
      <w:r w:rsidRPr="00F51FF7">
        <w:rPr>
          <w:rFonts w:cs="David" w:hint="cs"/>
          <w:rtl/>
        </w:rPr>
        <w:t>לא, לא. את לא מסבירה את הצעת החוק עכשיו מהתחלה.</w:t>
      </w:r>
    </w:p>
    <w:p w14:paraId="7A38B4F1" w14:textId="77777777" w:rsidR="00F51FF7" w:rsidRPr="00F51FF7" w:rsidRDefault="00F51FF7" w:rsidP="00F51FF7">
      <w:pPr>
        <w:pStyle w:val="Heading5"/>
        <w:rPr>
          <w:rFonts w:hint="cs"/>
          <w:rtl/>
        </w:rPr>
      </w:pPr>
      <w:r w:rsidRPr="00F51FF7">
        <w:rPr>
          <w:rtl/>
        </w:rPr>
        <w:br/>
      </w:r>
      <w:r w:rsidRPr="00F51FF7">
        <w:rPr>
          <w:rFonts w:hint="cs"/>
          <w:u w:val="single"/>
          <w:rtl/>
        </w:rPr>
        <w:t>אסתרינה טרטמן:</w:t>
      </w:r>
    </w:p>
    <w:p w14:paraId="6C828D5D" w14:textId="77777777" w:rsidR="00F51FF7" w:rsidRPr="00F51FF7" w:rsidRDefault="00F51FF7" w:rsidP="00F51FF7">
      <w:pPr>
        <w:pStyle w:val="Heading5"/>
        <w:rPr>
          <w:rFonts w:hint="cs"/>
          <w:rtl/>
        </w:rPr>
      </w:pPr>
    </w:p>
    <w:p w14:paraId="677626E3" w14:textId="77777777" w:rsidR="00F51FF7" w:rsidRPr="00F51FF7" w:rsidRDefault="00F51FF7" w:rsidP="00F51FF7">
      <w:pPr>
        <w:bidi/>
        <w:ind w:firstLine="567"/>
        <w:jc w:val="both"/>
        <w:rPr>
          <w:rFonts w:cs="David" w:hint="cs"/>
          <w:rtl/>
        </w:rPr>
      </w:pPr>
      <w:r w:rsidRPr="00F51FF7">
        <w:rPr>
          <w:rFonts w:cs="David" w:hint="cs"/>
          <w:rtl/>
        </w:rPr>
        <w:t>אני לא מסבירה. שלילת קיומה של מדינת ישראל - - -</w:t>
      </w:r>
    </w:p>
    <w:p w14:paraId="3ABEC747" w14:textId="77777777" w:rsidR="00F51FF7" w:rsidRPr="00F51FF7" w:rsidRDefault="00F51FF7" w:rsidP="00F51FF7">
      <w:pPr>
        <w:bidi/>
        <w:jc w:val="both"/>
        <w:rPr>
          <w:rFonts w:cs="David" w:hint="cs"/>
          <w:rtl/>
        </w:rPr>
      </w:pPr>
      <w:r w:rsidRPr="00F51FF7">
        <w:rPr>
          <w:rFonts w:cs="David"/>
          <w:rtl/>
        </w:rPr>
        <w:br/>
      </w:r>
      <w:r w:rsidRPr="00F51FF7">
        <w:rPr>
          <w:rFonts w:cs="David" w:hint="cs"/>
          <w:u w:val="single"/>
          <w:rtl/>
        </w:rPr>
        <w:t>היו</w:t>
      </w:r>
      <w:r w:rsidRPr="00F51FF7">
        <w:rPr>
          <w:rFonts w:cs="David"/>
          <w:u w:val="single"/>
          <w:rtl/>
        </w:rPr>
        <w:t>"</w:t>
      </w:r>
      <w:r w:rsidRPr="00F51FF7">
        <w:rPr>
          <w:rFonts w:cs="David" w:hint="cs"/>
          <w:u w:val="single"/>
          <w:rtl/>
        </w:rPr>
        <w:t>ר רוחמה אברהם:</w:t>
      </w:r>
    </w:p>
    <w:p w14:paraId="43EFCF73" w14:textId="77777777" w:rsidR="00F51FF7" w:rsidRPr="00F51FF7" w:rsidRDefault="00F51FF7" w:rsidP="00F51FF7">
      <w:pPr>
        <w:bidi/>
        <w:jc w:val="both"/>
        <w:rPr>
          <w:rFonts w:cs="David" w:hint="cs"/>
          <w:rtl/>
        </w:rPr>
      </w:pPr>
    </w:p>
    <w:p w14:paraId="61F654C1" w14:textId="77777777" w:rsidR="00F51FF7" w:rsidRPr="00F51FF7" w:rsidRDefault="00F51FF7" w:rsidP="00F51FF7">
      <w:pPr>
        <w:bidi/>
        <w:ind w:firstLine="567"/>
        <w:jc w:val="both"/>
        <w:rPr>
          <w:rFonts w:cs="David" w:hint="cs"/>
          <w:rtl/>
        </w:rPr>
      </w:pPr>
      <w:r w:rsidRPr="00F51FF7">
        <w:rPr>
          <w:rFonts w:cs="David" w:hint="cs"/>
          <w:rtl/>
        </w:rPr>
        <w:t xml:space="preserve">לא, לא. </w:t>
      </w:r>
    </w:p>
    <w:p w14:paraId="421E521F" w14:textId="77777777" w:rsidR="00F51FF7" w:rsidRPr="00F51FF7" w:rsidRDefault="00F51FF7" w:rsidP="00F51FF7">
      <w:pPr>
        <w:pStyle w:val="Heading5"/>
        <w:rPr>
          <w:rFonts w:hint="cs"/>
          <w:rtl/>
        </w:rPr>
      </w:pPr>
      <w:r w:rsidRPr="00F51FF7">
        <w:rPr>
          <w:rtl/>
        </w:rPr>
        <w:br/>
      </w:r>
      <w:r w:rsidRPr="00F51FF7">
        <w:rPr>
          <w:rFonts w:hint="cs"/>
          <w:u w:val="single"/>
          <w:rtl/>
        </w:rPr>
        <w:t>אסתרינה טרטמן:</w:t>
      </w:r>
    </w:p>
    <w:p w14:paraId="20413938" w14:textId="77777777" w:rsidR="00F51FF7" w:rsidRPr="00F51FF7" w:rsidRDefault="00F51FF7" w:rsidP="00F51FF7">
      <w:pPr>
        <w:pStyle w:val="Heading5"/>
        <w:rPr>
          <w:rFonts w:hint="cs"/>
          <w:rtl/>
        </w:rPr>
      </w:pPr>
    </w:p>
    <w:p w14:paraId="013CD78A" w14:textId="77777777" w:rsidR="00F51FF7" w:rsidRPr="00F51FF7" w:rsidRDefault="00F51FF7" w:rsidP="00F51FF7">
      <w:pPr>
        <w:bidi/>
        <w:ind w:firstLine="567"/>
        <w:jc w:val="both"/>
        <w:rPr>
          <w:rFonts w:cs="David" w:hint="cs"/>
          <w:rtl/>
        </w:rPr>
      </w:pPr>
      <w:r w:rsidRPr="00F51FF7">
        <w:rPr>
          <w:rFonts w:cs="David" w:hint="cs"/>
          <w:rtl/>
        </w:rPr>
        <w:t xml:space="preserve">רגע. </w:t>
      </w:r>
    </w:p>
    <w:p w14:paraId="16257378" w14:textId="77777777" w:rsidR="00F51FF7" w:rsidRPr="00F51FF7" w:rsidRDefault="00F51FF7" w:rsidP="00F51FF7">
      <w:pPr>
        <w:bidi/>
        <w:jc w:val="both"/>
        <w:rPr>
          <w:rFonts w:cs="David" w:hint="cs"/>
          <w:rtl/>
        </w:rPr>
      </w:pPr>
      <w:r w:rsidRPr="00F51FF7">
        <w:rPr>
          <w:rFonts w:cs="David"/>
          <w:rtl/>
        </w:rPr>
        <w:br/>
      </w:r>
      <w:r w:rsidRPr="00F51FF7">
        <w:rPr>
          <w:rFonts w:cs="David" w:hint="cs"/>
          <w:u w:val="single"/>
          <w:rtl/>
        </w:rPr>
        <w:t>היו</w:t>
      </w:r>
      <w:r w:rsidRPr="00F51FF7">
        <w:rPr>
          <w:rFonts w:cs="David"/>
          <w:u w:val="single"/>
          <w:rtl/>
        </w:rPr>
        <w:t>"</w:t>
      </w:r>
      <w:r w:rsidRPr="00F51FF7">
        <w:rPr>
          <w:rFonts w:cs="David" w:hint="cs"/>
          <w:u w:val="single"/>
          <w:rtl/>
        </w:rPr>
        <w:t>ר רוחמה אברהם:</w:t>
      </w:r>
    </w:p>
    <w:p w14:paraId="35CB8E20" w14:textId="77777777" w:rsidR="00F51FF7" w:rsidRPr="00F51FF7" w:rsidRDefault="00F51FF7" w:rsidP="00F51FF7">
      <w:pPr>
        <w:bidi/>
        <w:jc w:val="both"/>
        <w:rPr>
          <w:rFonts w:cs="David" w:hint="cs"/>
          <w:rtl/>
        </w:rPr>
      </w:pPr>
    </w:p>
    <w:p w14:paraId="5D182433" w14:textId="77777777" w:rsidR="00F51FF7" w:rsidRPr="00F51FF7" w:rsidRDefault="00F51FF7" w:rsidP="00F51FF7">
      <w:pPr>
        <w:bidi/>
        <w:ind w:firstLine="567"/>
        <w:jc w:val="both"/>
        <w:rPr>
          <w:rFonts w:cs="David" w:hint="cs"/>
          <w:rtl/>
        </w:rPr>
      </w:pPr>
      <w:r w:rsidRPr="00F51FF7">
        <w:rPr>
          <w:rFonts w:cs="David" w:hint="cs"/>
          <w:rtl/>
        </w:rPr>
        <w:t>לא רגע. אני שאלתי - - -</w:t>
      </w:r>
    </w:p>
    <w:p w14:paraId="02318E19" w14:textId="77777777" w:rsidR="00F51FF7" w:rsidRPr="00F51FF7" w:rsidRDefault="00F51FF7" w:rsidP="00F51FF7">
      <w:pPr>
        <w:pStyle w:val="Heading5"/>
        <w:rPr>
          <w:rFonts w:hint="cs"/>
          <w:rtl/>
        </w:rPr>
      </w:pPr>
      <w:r w:rsidRPr="00F51FF7">
        <w:rPr>
          <w:rtl/>
        </w:rPr>
        <w:br/>
      </w:r>
      <w:r w:rsidRPr="00F51FF7">
        <w:rPr>
          <w:rFonts w:hint="cs"/>
          <w:u w:val="single"/>
          <w:rtl/>
        </w:rPr>
        <w:t>אסתרינה טרטמן:</w:t>
      </w:r>
    </w:p>
    <w:p w14:paraId="42251931" w14:textId="77777777" w:rsidR="00F51FF7" w:rsidRPr="00F51FF7" w:rsidRDefault="00F51FF7" w:rsidP="00F51FF7">
      <w:pPr>
        <w:pStyle w:val="Heading5"/>
        <w:rPr>
          <w:rFonts w:hint="cs"/>
          <w:rtl/>
        </w:rPr>
      </w:pPr>
    </w:p>
    <w:p w14:paraId="24444AEA" w14:textId="77777777" w:rsidR="00F51FF7" w:rsidRPr="00F51FF7" w:rsidRDefault="00F51FF7" w:rsidP="00F51FF7">
      <w:pPr>
        <w:bidi/>
        <w:ind w:firstLine="567"/>
        <w:jc w:val="both"/>
        <w:rPr>
          <w:rFonts w:cs="David" w:hint="cs"/>
          <w:rtl/>
        </w:rPr>
      </w:pPr>
      <w:r w:rsidRPr="00F51FF7">
        <w:rPr>
          <w:rFonts w:cs="David" w:hint="cs"/>
          <w:rtl/>
        </w:rPr>
        <w:t>מותר לי להתבטא. אני הצעתי את ההצעה.</w:t>
      </w:r>
    </w:p>
    <w:p w14:paraId="6AFAC2E1" w14:textId="77777777" w:rsidR="00F51FF7" w:rsidRPr="00F51FF7" w:rsidRDefault="00F51FF7" w:rsidP="00F51FF7">
      <w:pPr>
        <w:bidi/>
        <w:jc w:val="both"/>
        <w:rPr>
          <w:rFonts w:cs="David" w:hint="cs"/>
          <w:rtl/>
        </w:rPr>
      </w:pPr>
      <w:r w:rsidRPr="00F51FF7">
        <w:rPr>
          <w:rFonts w:cs="David"/>
          <w:rtl/>
        </w:rPr>
        <w:br/>
      </w:r>
      <w:r w:rsidRPr="00F51FF7">
        <w:rPr>
          <w:rFonts w:cs="David" w:hint="cs"/>
          <w:u w:val="single"/>
          <w:rtl/>
        </w:rPr>
        <w:t>היו</w:t>
      </w:r>
      <w:r w:rsidRPr="00F51FF7">
        <w:rPr>
          <w:rFonts w:cs="David"/>
          <w:u w:val="single"/>
          <w:rtl/>
        </w:rPr>
        <w:t>"</w:t>
      </w:r>
      <w:r w:rsidRPr="00F51FF7">
        <w:rPr>
          <w:rFonts w:cs="David" w:hint="cs"/>
          <w:u w:val="single"/>
          <w:rtl/>
        </w:rPr>
        <w:t>ר רוחמה אברהם:</w:t>
      </w:r>
    </w:p>
    <w:p w14:paraId="311323B5" w14:textId="77777777" w:rsidR="00F51FF7" w:rsidRPr="00F51FF7" w:rsidRDefault="00F51FF7" w:rsidP="00F51FF7">
      <w:pPr>
        <w:bidi/>
        <w:jc w:val="both"/>
        <w:rPr>
          <w:rFonts w:cs="David" w:hint="cs"/>
          <w:rtl/>
        </w:rPr>
      </w:pPr>
    </w:p>
    <w:p w14:paraId="464D94DF" w14:textId="77777777" w:rsidR="00F51FF7" w:rsidRPr="00F51FF7" w:rsidRDefault="00F51FF7" w:rsidP="00F51FF7">
      <w:pPr>
        <w:bidi/>
        <w:ind w:firstLine="567"/>
        <w:jc w:val="both"/>
        <w:rPr>
          <w:rFonts w:cs="David" w:hint="cs"/>
          <w:rtl/>
        </w:rPr>
      </w:pPr>
      <w:r w:rsidRPr="00F51FF7">
        <w:rPr>
          <w:rFonts w:cs="David" w:hint="cs"/>
          <w:rtl/>
        </w:rPr>
        <w:t xml:space="preserve">לא. </w:t>
      </w:r>
    </w:p>
    <w:p w14:paraId="2954F8BE" w14:textId="77777777" w:rsidR="00F51FF7" w:rsidRPr="00F51FF7" w:rsidRDefault="00F51FF7" w:rsidP="00F51FF7">
      <w:pPr>
        <w:pStyle w:val="Heading5"/>
        <w:rPr>
          <w:rFonts w:hint="cs"/>
          <w:rtl/>
        </w:rPr>
      </w:pPr>
      <w:r w:rsidRPr="00F51FF7">
        <w:rPr>
          <w:rtl/>
        </w:rPr>
        <w:br/>
      </w:r>
      <w:r w:rsidRPr="00F51FF7">
        <w:rPr>
          <w:rFonts w:hint="cs"/>
          <w:u w:val="single"/>
          <w:rtl/>
        </w:rPr>
        <w:t>אסתרינה טרטמן:</w:t>
      </w:r>
    </w:p>
    <w:p w14:paraId="3BD760AC" w14:textId="77777777" w:rsidR="00F51FF7" w:rsidRPr="00F51FF7" w:rsidRDefault="00F51FF7" w:rsidP="00F51FF7">
      <w:pPr>
        <w:pStyle w:val="Heading5"/>
        <w:rPr>
          <w:rFonts w:hint="cs"/>
          <w:rtl/>
        </w:rPr>
      </w:pPr>
    </w:p>
    <w:p w14:paraId="50A4838B" w14:textId="77777777" w:rsidR="00F51FF7" w:rsidRPr="00F51FF7" w:rsidRDefault="00F51FF7" w:rsidP="00F51FF7">
      <w:pPr>
        <w:bidi/>
        <w:ind w:firstLine="567"/>
        <w:jc w:val="both"/>
        <w:rPr>
          <w:rFonts w:cs="David" w:hint="cs"/>
          <w:rtl/>
        </w:rPr>
      </w:pPr>
      <w:r w:rsidRPr="00F51FF7">
        <w:rPr>
          <w:rFonts w:cs="David" w:hint="cs"/>
          <w:rtl/>
        </w:rPr>
        <w:t xml:space="preserve">גברתי היושבת-ראש, אני מבקשת להשלים את המשפט שלי. </w:t>
      </w:r>
    </w:p>
    <w:p w14:paraId="52575C43" w14:textId="77777777" w:rsidR="00F51FF7" w:rsidRPr="00F51FF7" w:rsidRDefault="00F51FF7" w:rsidP="00F51FF7">
      <w:pPr>
        <w:bidi/>
        <w:jc w:val="both"/>
        <w:rPr>
          <w:rFonts w:cs="David" w:hint="cs"/>
          <w:rtl/>
        </w:rPr>
      </w:pPr>
      <w:r w:rsidRPr="00F51FF7">
        <w:rPr>
          <w:rFonts w:cs="David"/>
          <w:rtl/>
        </w:rPr>
        <w:br/>
      </w:r>
      <w:r w:rsidRPr="00F51FF7">
        <w:rPr>
          <w:rFonts w:cs="David" w:hint="cs"/>
          <w:u w:val="single"/>
          <w:rtl/>
        </w:rPr>
        <w:t>היו</w:t>
      </w:r>
      <w:r w:rsidRPr="00F51FF7">
        <w:rPr>
          <w:rFonts w:cs="David"/>
          <w:u w:val="single"/>
          <w:rtl/>
        </w:rPr>
        <w:t>"</w:t>
      </w:r>
      <w:r w:rsidRPr="00F51FF7">
        <w:rPr>
          <w:rFonts w:cs="David" w:hint="cs"/>
          <w:u w:val="single"/>
          <w:rtl/>
        </w:rPr>
        <w:t>ר רוחמה אברהם:</w:t>
      </w:r>
    </w:p>
    <w:p w14:paraId="7C7B5E56" w14:textId="77777777" w:rsidR="00F51FF7" w:rsidRPr="00F51FF7" w:rsidRDefault="00F51FF7" w:rsidP="00F51FF7">
      <w:pPr>
        <w:bidi/>
        <w:jc w:val="both"/>
        <w:rPr>
          <w:rFonts w:cs="David" w:hint="cs"/>
          <w:rtl/>
        </w:rPr>
      </w:pPr>
    </w:p>
    <w:p w14:paraId="23DF0DF1" w14:textId="77777777" w:rsidR="00F51FF7" w:rsidRPr="00F51FF7" w:rsidRDefault="00F51FF7" w:rsidP="00F51FF7">
      <w:pPr>
        <w:bidi/>
        <w:ind w:firstLine="567"/>
        <w:jc w:val="both"/>
        <w:rPr>
          <w:rFonts w:cs="David" w:hint="cs"/>
          <w:rtl/>
        </w:rPr>
      </w:pPr>
      <w:r w:rsidRPr="00F51FF7">
        <w:rPr>
          <w:rFonts w:cs="David" w:hint="cs"/>
          <w:rtl/>
        </w:rPr>
        <w:t xml:space="preserve">חברת הכנסת טרטמן. </w:t>
      </w:r>
    </w:p>
    <w:p w14:paraId="3F26A467" w14:textId="77777777" w:rsidR="00F51FF7" w:rsidRPr="00F51FF7" w:rsidRDefault="00F51FF7" w:rsidP="00F51FF7">
      <w:pPr>
        <w:pStyle w:val="Heading5"/>
        <w:rPr>
          <w:rFonts w:hint="cs"/>
          <w:rtl/>
        </w:rPr>
      </w:pPr>
      <w:r w:rsidRPr="00F51FF7">
        <w:rPr>
          <w:rtl/>
        </w:rPr>
        <w:br/>
      </w:r>
      <w:r w:rsidRPr="00F51FF7">
        <w:rPr>
          <w:rFonts w:hint="cs"/>
          <w:u w:val="single"/>
          <w:rtl/>
        </w:rPr>
        <w:t>אסתרינה טרטמן:</w:t>
      </w:r>
    </w:p>
    <w:p w14:paraId="487DD2B1" w14:textId="77777777" w:rsidR="00F51FF7" w:rsidRPr="00F51FF7" w:rsidRDefault="00F51FF7" w:rsidP="00F51FF7">
      <w:pPr>
        <w:pStyle w:val="Heading5"/>
        <w:rPr>
          <w:rFonts w:hint="cs"/>
          <w:rtl/>
        </w:rPr>
      </w:pPr>
    </w:p>
    <w:p w14:paraId="1E08B0E3" w14:textId="77777777" w:rsidR="00F51FF7" w:rsidRPr="00F51FF7" w:rsidRDefault="00F51FF7" w:rsidP="00F51FF7">
      <w:pPr>
        <w:bidi/>
        <w:ind w:firstLine="567"/>
        <w:jc w:val="both"/>
        <w:rPr>
          <w:rFonts w:cs="David" w:hint="cs"/>
          <w:rtl/>
        </w:rPr>
      </w:pPr>
      <w:r w:rsidRPr="00F51FF7">
        <w:rPr>
          <w:rFonts w:cs="David" w:hint="cs"/>
          <w:rtl/>
        </w:rPr>
        <w:t xml:space="preserve">אני מבקשת להשלים את המשפט. אני גם אתייחס לדברי היושבת-ראש, אני חברה בוועדה הזאת. </w:t>
      </w:r>
    </w:p>
    <w:p w14:paraId="4E76AD1C" w14:textId="77777777" w:rsidR="00F51FF7" w:rsidRPr="00F51FF7" w:rsidRDefault="00F51FF7" w:rsidP="00F51FF7">
      <w:pPr>
        <w:bidi/>
        <w:jc w:val="both"/>
        <w:rPr>
          <w:rFonts w:cs="David" w:hint="cs"/>
          <w:rtl/>
        </w:rPr>
      </w:pPr>
      <w:r w:rsidRPr="00F51FF7">
        <w:rPr>
          <w:rFonts w:cs="David"/>
          <w:rtl/>
        </w:rPr>
        <w:br/>
      </w:r>
      <w:r w:rsidRPr="00F51FF7">
        <w:rPr>
          <w:rFonts w:cs="David" w:hint="cs"/>
          <w:u w:val="single"/>
          <w:rtl/>
        </w:rPr>
        <w:t>היו</w:t>
      </w:r>
      <w:r w:rsidRPr="00F51FF7">
        <w:rPr>
          <w:rFonts w:cs="David"/>
          <w:u w:val="single"/>
          <w:rtl/>
        </w:rPr>
        <w:t>"</w:t>
      </w:r>
      <w:r w:rsidRPr="00F51FF7">
        <w:rPr>
          <w:rFonts w:cs="David" w:hint="cs"/>
          <w:u w:val="single"/>
          <w:rtl/>
        </w:rPr>
        <w:t>ר רוחמה אברהם:</w:t>
      </w:r>
    </w:p>
    <w:p w14:paraId="39DBF14D" w14:textId="77777777" w:rsidR="00F51FF7" w:rsidRPr="00F51FF7" w:rsidRDefault="00F51FF7" w:rsidP="00F51FF7">
      <w:pPr>
        <w:bidi/>
        <w:jc w:val="both"/>
        <w:rPr>
          <w:rFonts w:cs="David" w:hint="cs"/>
          <w:rtl/>
        </w:rPr>
      </w:pPr>
    </w:p>
    <w:p w14:paraId="45C4E08D" w14:textId="77777777" w:rsidR="00F51FF7" w:rsidRPr="00F51FF7" w:rsidRDefault="00F51FF7" w:rsidP="00F51FF7">
      <w:pPr>
        <w:bidi/>
        <w:ind w:firstLine="567"/>
        <w:jc w:val="both"/>
        <w:rPr>
          <w:rFonts w:cs="David" w:hint="cs"/>
          <w:rtl/>
        </w:rPr>
      </w:pPr>
      <w:r w:rsidRPr="00F51FF7">
        <w:rPr>
          <w:rFonts w:cs="David" w:hint="cs"/>
          <w:rtl/>
        </w:rPr>
        <w:t xml:space="preserve">מכיוון שהיינו באמצע הדיון ומכיוון שהיושבת-ראש נכנסה והציעה הצעת פשרה, אני מבקשת ממך להתייחס אך ורק להצעת הפשרה הזאת. </w:t>
      </w:r>
    </w:p>
    <w:p w14:paraId="2CE7694D" w14:textId="77777777" w:rsidR="00F51FF7" w:rsidRPr="00F51FF7" w:rsidRDefault="00F51FF7" w:rsidP="00F51FF7">
      <w:pPr>
        <w:pStyle w:val="Heading5"/>
        <w:rPr>
          <w:rFonts w:hint="cs"/>
          <w:rtl/>
        </w:rPr>
      </w:pPr>
      <w:r w:rsidRPr="00F51FF7">
        <w:rPr>
          <w:rtl/>
        </w:rPr>
        <w:br/>
      </w:r>
      <w:r w:rsidRPr="00F51FF7">
        <w:rPr>
          <w:rFonts w:hint="cs"/>
          <w:u w:val="single"/>
          <w:rtl/>
        </w:rPr>
        <w:t>אסתרינה טרטמן:</w:t>
      </w:r>
    </w:p>
    <w:p w14:paraId="44BF6DEA" w14:textId="77777777" w:rsidR="00F51FF7" w:rsidRPr="00F51FF7" w:rsidRDefault="00F51FF7" w:rsidP="00F51FF7">
      <w:pPr>
        <w:pStyle w:val="Heading5"/>
        <w:rPr>
          <w:rFonts w:hint="cs"/>
          <w:rtl/>
        </w:rPr>
      </w:pPr>
    </w:p>
    <w:p w14:paraId="7EE873A9" w14:textId="77777777" w:rsidR="00F51FF7" w:rsidRPr="00F51FF7" w:rsidRDefault="00F51FF7" w:rsidP="00F51FF7">
      <w:pPr>
        <w:bidi/>
        <w:ind w:firstLine="567"/>
        <w:jc w:val="both"/>
        <w:rPr>
          <w:rFonts w:cs="David" w:hint="cs"/>
          <w:rtl/>
        </w:rPr>
      </w:pPr>
      <w:r w:rsidRPr="00F51FF7">
        <w:rPr>
          <w:rFonts w:cs="David" w:hint="cs"/>
          <w:rtl/>
        </w:rPr>
        <w:t xml:space="preserve">אני מכבדת את היושבת-ראש, אני מבקשת להשלים את המשפט שלי. </w:t>
      </w:r>
    </w:p>
    <w:p w14:paraId="36AA0970" w14:textId="77777777" w:rsidR="00F51FF7" w:rsidRPr="00F51FF7" w:rsidRDefault="00F51FF7" w:rsidP="00F51FF7">
      <w:pPr>
        <w:bidi/>
        <w:jc w:val="both"/>
        <w:rPr>
          <w:rFonts w:cs="David" w:hint="cs"/>
          <w:rtl/>
        </w:rPr>
      </w:pPr>
      <w:r w:rsidRPr="00F51FF7">
        <w:rPr>
          <w:rFonts w:cs="David"/>
          <w:rtl/>
        </w:rPr>
        <w:br/>
      </w:r>
      <w:r w:rsidRPr="00F51FF7">
        <w:rPr>
          <w:rFonts w:cs="David" w:hint="cs"/>
          <w:u w:val="single"/>
          <w:rtl/>
        </w:rPr>
        <w:t>היו</w:t>
      </w:r>
      <w:r w:rsidRPr="00F51FF7">
        <w:rPr>
          <w:rFonts w:cs="David"/>
          <w:u w:val="single"/>
          <w:rtl/>
        </w:rPr>
        <w:t>"</w:t>
      </w:r>
      <w:r w:rsidRPr="00F51FF7">
        <w:rPr>
          <w:rFonts w:cs="David" w:hint="cs"/>
          <w:u w:val="single"/>
          <w:rtl/>
        </w:rPr>
        <w:t>ר רוחמה אברהם:</w:t>
      </w:r>
    </w:p>
    <w:p w14:paraId="3438EF05" w14:textId="77777777" w:rsidR="00F51FF7" w:rsidRPr="00F51FF7" w:rsidRDefault="00F51FF7" w:rsidP="00F51FF7">
      <w:pPr>
        <w:bidi/>
        <w:jc w:val="both"/>
        <w:rPr>
          <w:rFonts w:cs="David" w:hint="cs"/>
          <w:rtl/>
        </w:rPr>
      </w:pPr>
    </w:p>
    <w:p w14:paraId="07366AC9" w14:textId="77777777" w:rsidR="00F51FF7" w:rsidRPr="00F51FF7" w:rsidRDefault="00F51FF7" w:rsidP="00F51FF7">
      <w:pPr>
        <w:bidi/>
        <w:ind w:firstLine="567"/>
        <w:jc w:val="both"/>
        <w:rPr>
          <w:rFonts w:cs="David" w:hint="cs"/>
          <w:rtl/>
        </w:rPr>
      </w:pPr>
      <w:r w:rsidRPr="00F51FF7">
        <w:rPr>
          <w:rFonts w:cs="David" w:hint="cs"/>
          <w:rtl/>
        </w:rPr>
        <w:t xml:space="preserve">חברת הכנסת טרטמן, עם כל הכבוד, אני מבקשת ממך להתייחס לבקשתה של היושבת-ראש ולא להסביר את הצעת החוק שוב מהתחלה, כי אם את מעוניינת לעשות את זה </w:t>
      </w:r>
      <w:r w:rsidRPr="00F51FF7">
        <w:rPr>
          <w:rFonts w:cs="David"/>
          <w:rtl/>
        </w:rPr>
        <w:t>–</w:t>
      </w:r>
      <w:r w:rsidRPr="00F51FF7">
        <w:rPr>
          <w:rFonts w:cs="David" w:hint="cs"/>
          <w:rtl/>
        </w:rPr>
        <w:t xml:space="preserve"> אנחנו נעשה את זה בתום הדיון, כאשר ישנם עוד חברי כנסת שמעוניינים לומר דברים בעניין הזה.</w:t>
      </w:r>
    </w:p>
    <w:p w14:paraId="4DAB5DF0" w14:textId="77777777" w:rsidR="00F51FF7" w:rsidRPr="00F51FF7" w:rsidRDefault="00F51FF7" w:rsidP="00F51FF7">
      <w:pPr>
        <w:pStyle w:val="Heading5"/>
        <w:rPr>
          <w:rFonts w:hint="cs"/>
          <w:rtl/>
        </w:rPr>
      </w:pPr>
      <w:r w:rsidRPr="00F51FF7">
        <w:rPr>
          <w:rtl/>
        </w:rPr>
        <w:br/>
      </w:r>
      <w:r w:rsidRPr="00F51FF7">
        <w:rPr>
          <w:rFonts w:hint="cs"/>
          <w:u w:val="single"/>
          <w:rtl/>
        </w:rPr>
        <w:t>אסתרינה טרטמן:</w:t>
      </w:r>
    </w:p>
    <w:p w14:paraId="423F8D84" w14:textId="77777777" w:rsidR="00F51FF7" w:rsidRPr="00F51FF7" w:rsidRDefault="00F51FF7" w:rsidP="00F51FF7">
      <w:pPr>
        <w:pStyle w:val="Heading5"/>
        <w:rPr>
          <w:rFonts w:hint="cs"/>
          <w:rtl/>
        </w:rPr>
      </w:pPr>
    </w:p>
    <w:p w14:paraId="1B24C5D1" w14:textId="77777777" w:rsidR="00F51FF7" w:rsidRPr="00F51FF7" w:rsidRDefault="00F51FF7" w:rsidP="00F51FF7">
      <w:pPr>
        <w:bidi/>
        <w:ind w:firstLine="567"/>
        <w:jc w:val="both"/>
        <w:rPr>
          <w:rFonts w:cs="David" w:hint="cs"/>
          <w:rtl/>
        </w:rPr>
      </w:pPr>
      <w:r w:rsidRPr="00F51FF7">
        <w:rPr>
          <w:rFonts w:cs="David" w:hint="cs"/>
          <w:rtl/>
        </w:rPr>
        <w:t xml:space="preserve">בהתייחס לדבריה של היושבת-ראש, אי-הסכמה להצעת החוק הזאת זה אומר הסכמה ותמיכה בשלילת קיומה של מדינת ישראל כמדינה יהודית, ולא הסתה לגזענות. </w:t>
      </w:r>
    </w:p>
    <w:p w14:paraId="6CC593A0" w14:textId="77777777" w:rsidR="00F51FF7" w:rsidRPr="00F51FF7" w:rsidRDefault="00F51FF7" w:rsidP="00F51FF7">
      <w:pPr>
        <w:bidi/>
        <w:jc w:val="both"/>
        <w:rPr>
          <w:rFonts w:cs="David" w:hint="cs"/>
          <w:rtl/>
        </w:rPr>
      </w:pPr>
      <w:r w:rsidRPr="00F51FF7">
        <w:rPr>
          <w:rFonts w:cs="David"/>
          <w:rtl/>
        </w:rPr>
        <w:br/>
      </w:r>
      <w:r w:rsidRPr="00F51FF7">
        <w:rPr>
          <w:rFonts w:cs="David" w:hint="cs"/>
          <w:u w:val="single"/>
          <w:rtl/>
        </w:rPr>
        <w:t>זהבה גלאון:</w:t>
      </w:r>
    </w:p>
    <w:p w14:paraId="72BD63DF" w14:textId="77777777" w:rsidR="00F51FF7" w:rsidRPr="00F51FF7" w:rsidRDefault="00F51FF7" w:rsidP="00F51FF7">
      <w:pPr>
        <w:bidi/>
        <w:jc w:val="both"/>
        <w:rPr>
          <w:rFonts w:cs="David" w:hint="cs"/>
          <w:rtl/>
        </w:rPr>
      </w:pPr>
    </w:p>
    <w:p w14:paraId="66AD60DD" w14:textId="77777777" w:rsidR="00F51FF7" w:rsidRPr="00F51FF7" w:rsidRDefault="00F51FF7" w:rsidP="00F51FF7">
      <w:pPr>
        <w:bidi/>
        <w:ind w:firstLine="567"/>
        <w:jc w:val="both"/>
        <w:rPr>
          <w:rFonts w:cs="David" w:hint="cs"/>
          <w:rtl/>
        </w:rPr>
      </w:pPr>
      <w:r w:rsidRPr="00F51FF7">
        <w:rPr>
          <w:rFonts w:cs="David" w:hint="cs"/>
          <w:rtl/>
        </w:rPr>
        <w:t>באמת...</w:t>
      </w:r>
    </w:p>
    <w:p w14:paraId="2469EC0F" w14:textId="77777777" w:rsidR="00F51FF7" w:rsidRPr="00F51FF7" w:rsidRDefault="00F51FF7" w:rsidP="00F51FF7">
      <w:pPr>
        <w:pStyle w:val="Heading5"/>
        <w:rPr>
          <w:rFonts w:hint="cs"/>
          <w:rtl/>
        </w:rPr>
      </w:pPr>
      <w:r w:rsidRPr="00F51FF7">
        <w:rPr>
          <w:rtl/>
        </w:rPr>
        <w:br/>
      </w:r>
      <w:r w:rsidRPr="00F51FF7">
        <w:rPr>
          <w:rFonts w:hint="cs"/>
          <w:u w:val="single"/>
          <w:rtl/>
        </w:rPr>
        <w:t>אסתרינה טרטמן:</w:t>
      </w:r>
    </w:p>
    <w:p w14:paraId="0E91B2E6" w14:textId="77777777" w:rsidR="00F51FF7" w:rsidRPr="00F51FF7" w:rsidRDefault="00F51FF7" w:rsidP="00F51FF7">
      <w:pPr>
        <w:pStyle w:val="Heading5"/>
        <w:rPr>
          <w:rFonts w:hint="cs"/>
          <w:rtl/>
        </w:rPr>
      </w:pPr>
    </w:p>
    <w:p w14:paraId="0688E4EB" w14:textId="77777777" w:rsidR="00F51FF7" w:rsidRPr="00F51FF7" w:rsidRDefault="00F51FF7" w:rsidP="00F51FF7">
      <w:pPr>
        <w:bidi/>
        <w:ind w:firstLine="567"/>
        <w:jc w:val="both"/>
        <w:rPr>
          <w:rFonts w:cs="David" w:hint="cs"/>
          <w:rtl/>
        </w:rPr>
      </w:pPr>
      <w:r w:rsidRPr="00F51FF7">
        <w:rPr>
          <w:rFonts w:cs="David" w:hint="cs"/>
          <w:rtl/>
        </w:rPr>
        <w:t xml:space="preserve">הדברים האלה פשוט לא נקראו כראוי. כל מה שהצעת החוק שלנו אומרת </w:t>
      </w:r>
      <w:r w:rsidRPr="00F51FF7">
        <w:rPr>
          <w:rFonts w:cs="David"/>
          <w:rtl/>
        </w:rPr>
        <w:t>–</w:t>
      </w:r>
      <w:r w:rsidRPr="00F51FF7">
        <w:rPr>
          <w:rFonts w:cs="David" w:hint="cs"/>
          <w:rtl/>
        </w:rPr>
        <w:t xml:space="preserve"> לתת תוקף למה שכתוב היום בחוק - - -</w:t>
      </w:r>
    </w:p>
    <w:p w14:paraId="4CC2CA29" w14:textId="77777777" w:rsidR="00F51FF7" w:rsidRPr="00F51FF7" w:rsidRDefault="00F51FF7" w:rsidP="00F51FF7">
      <w:pPr>
        <w:bidi/>
        <w:jc w:val="both"/>
        <w:rPr>
          <w:rFonts w:cs="David" w:hint="cs"/>
          <w:rtl/>
        </w:rPr>
      </w:pPr>
      <w:r w:rsidRPr="00F51FF7">
        <w:rPr>
          <w:rFonts w:cs="David"/>
          <w:rtl/>
        </w:rPr>
        <w:br/>
      </w:r>
      <w:r w:rsidRPr="00F51FF7">
        <w:rPr>
          <w:rFonts w:cs="David" w:hint="cs"/>
          <w:u w:val="single"/>
          <w:rtl/>
        </w:rPr>
        <w:t>זהבה גלאון:</w:t>
      </w:r>
    </w:p>
    <w:p w14:paraId="67D268F9" w14:textId="77777777" w:rsidR="00F51FF7" w:rsidRPr="00F51FF7" w:rsidRDefault="00F51FF7" w:rsidP="00F51FF7">
      <w:pPr>
        <w:bidi/>
        <w:jc w:val="both"/>
        <w:rPr>
          <w:rFonts w:cs="David" w:hint="cs"/>
          <w:rtl/>
        </w:rPr>
      </w:pPr>
    </w:p>
    <w:p w14:paraId="0E120FBF" w14:textId="77777777" w:rsidR="00F51FF7" w:rsidRPr="00F51FF7" w:rsidRDefault="00F51FF7" w:rsidP="00F51FF7">
      <w:pPr>
        <w:bidi/>
        <w:ind w:firstLine="567"/>
        <w:jc w:val="both"/>
        <w:rPr>
          <w:rFonts w:cs="David" w:hint="cs"/>
          <w:rtl/>
        </w:rPr>
      </w:pPr>
      <w:r w:rsidRPr="00F51FF7">
        <w:rPr>
          <w:rFonts w:cs="David" w:hint="cs"/>
          <w:rtl/>
        </w:rPr>
        <w:t xml:space="preserve">תוקף לגזענות. </w:t>
      </w:r>
    </w:p>
    <w:p w14:paraId="65F2CC74" w14:textId="77777777" w:rsidR="00F51FF7" w:rsidRPr="00F51FF7" w:rsidRDefault="00F51FF7" w:rsidP="00F51FF7">
      <w:pPr>
        <w:pStyle w:val="Heading5"/>
        <w:rPr>
          <w:rFonts w:hint="cs"/>
          <w:rtl/>
        </w:rPr>
      </w:pPr>
      <w:r w:rsidRPr="00F51FF7">
        <w:rPr>
          <w:rtl/>
        </w:rPr>
        <w:br/>
      </w:r>
      <w:r w:rsidRPr="00F51FF7">
        <w:rPr>
          <w:rFonts w:hint="cs"/>
          <w:u w:val="single"/>
          <w:rtl/>
        </w:rPr>
        <w:t>נאדיה חילו:</w:t>
      </w:r>
    </w:p>
    <w:p w14:paraId="2E9A7594" w14:textId="77777777" w:rsidR="00F51FF7" w:rsidRPr="00F51FF7" w:rsidRDefault="00F51FF7" w:rsidP="00F51FF7">
      <w:pPr>
        <w:pStyle w:val="Heading5"/>
        <w:rPr>
          <w:rFonts w:hint="cs"/>
          <w:rtl/>
        </w:rPr>
      </w:pPr>
    </w:p>
    <w:p w14:paraId="769D76C5" w14:textId="77777777" w:rsidR="00F51FF7" w:rsidRPr="00F51FF7" w:rsidRDefault="00F51FF7" w:rsidP="00F51FF7">
      <w:pPr>
        <w:bidi/>
        <w:ind w:firstLine="567"/>
        <w:jc w:val="both"/>
        <w:rPr>
          <w:rFonts w:cs="David" w:hint="cs"/>
          <w:rtl/>
        </w:rPr>
      </w:pPr>
      <w:r w:rsidRPr="00F51FF7">
        <w:rPr>
          <w:rFonts w:cs="David" w:hint="cs"/>
          <w:rtl/>
        </w:rPr>
        <w:t xml:space="preserve">אבל אין תוקף מוסרי. </w:t>
      </w:r>
    </w:p>
    <w:p w14:paraId="11E252C3" w14:textId="77777777" w:rsidR="00F51FF7" w:rsidRPr="00F51FF7" w:rsidRDefault="00F51FF7" w:rsidP="00F51FF7">
      <w:pPr>
        <w:pStyle w:val="Heading5"/>
        <w:rPr>
          <w:rFonts w:hint="cs"/>
          <w:rtl/>
        </w:rPr>
      </w:pPr>
      <w:r w:rsidRPr="00F51FF7">
        <w:rPr>
          <w:rtl/>
        </w:rPr>
        <w:br/>
      </w:r>
      <w:r w:rsidRPr="00F51FF7">
        <w:rPr>
          <w:rFonts w:hint="cs"/>
          <w:u w:val="single"/>
          <w:rtl/>
        </w:rPr>
        <w:t>אסתרינה טרטמן:</w:t>
      </w:r>
    </w:p>
    <w:p w14:paraId="328DCB99" w14:textId="77777777" w:rsidR="00F51FF7" w:rsidRPr="00F51FF7" w:rsidRDefault="00F51FF7" w:rsidP="00F51FF7">
      <w:pPr>
        <w:pStyle w:val="Heading5"/>
        <w:rPr>
          <w:rFonts w:hint="cs"/>
          <w:rtl/>
        </w:rPr>
      </w:pPr>
    </w:p>
    <w:p w14:paraId="04C86E5F" w14:textId="77777777" w:rsidR="00F51FF7" w:rsidRPr="00F51FF7" w:rsidRDefault="00F51FF7" w:rsidP="00F51FF7">
      <w:pPr>
        <w:bidi/>
        <w:ind w:firstLine="567"/>
        <w:jc w:val="both"/>
        <w:rPr>
          <w:rFonts w:cs="David" w:hint="cs"/>
          <w:rtl/>
        </w:rPr>
      </w:pPr>
      <w:r w:rsidRPr="00F51FF7">
        <w:rPr>
          <w:rFonts w:cs="David" w:hint="cs"/>
          <w:rtl/>
        </w:rPr>
        <w:t xml:space="preserve">משום שאני מכבדת מאוד את יושבת-ראש הכנסת, אני אכבד את ההמלצה שלה. אני מניחה שאני אעלה את הנושא הזה שוב. אני יודעת שהנושא הזה יעלה על שולחן הכנסת. </w:t>
      </w:r>
    </w:p>
    <w:p w14:paraId="183EF86C" w14:textId="77777777" w:rsidR="00F51FF7" w:rsidRPr="00F51FF7" w:rsidRDefault="00F51FF7" w:rsidP="00F51FF7">
      <w:pPr>
        <w:bidi/>
        <w:ind w:firstLine="567"/>
        <w:jc w:val="both"/>
        <w:rPr>
          <w:rFonts w:cs="David" w:hint="cs"/>
          <w:rtl/>
        </w:rPr>
      </w:pPr>
    </w:p>
    <w:p w14:paraId="42CD0CC5" w14:textId="77777777" w:rsidR="00F51FF7" w:rsidRPr="00F51FF7" w:rsidRDefault="00F51FF7" w:rsidP="00F51FF7">
      <w:pPr>
        <w:bidi/>
        <w:ind w:firstLine="567"/>
        <w:jc w:val="both"/>
        <w:rPr>
          <w:rFonts w:cs="David" w:hint="cs"/>
          <w:rtl/>
        </w:rPr>
      </w:pPr>
      <w:r w:rsidRPr="00F51FF7">
        <w:rPr>
          <w:rFonts w:cs="David" w:hint="cs"/>
          <w:rtl/>
        </w:rPr>
        <w:t xml:space="preserve">אני רק מבקשת מחברי הכנסת, באמת </w:t>
      </w:r>
      <w:r w:rsidRPr="00F51FF7">
        <w:rPr>
          <w:rFonts w:cs="David"/>
          <w:rtl/>
        </w:rPr>
        <w:t>–</w:t>
      </w:r>
      <w:r w:rsidRPr="00F51FF7">
        <w:rPr>
          <w:rFonts w:cs="David" w:hint="cs"/>
          <w:rtl/>
        </w:rPr>
        <w:t xml:space="preserve"> בהגינות, מכל סיעות הבית </w:t>
      </w:r>
      <w:r w:rsidRPr="00F51FF7">
        <w:rPr>
          <w:rFonts w:cs="David"/>
          <w:rtl/>
        </w:rPr>
        <w:t>–</w:t>
      </w:r>
      <w:r w:rsidRPr="00F51FF7">
        <w:rPr>
          <w:rFonts w:cs="David" w:hint="cs"/>
          <w:rtl/>
        </w:rPr>
        <w:t xml:space="preserve"> חברים, בואו, תורידו קצת פרופיל. פעם אחת בואו תמלאו את התפקיד שלנו </w:t>
      </w:r>
      <w:r w:rsidRPr="00F51FF7">
        <w:rPr>
          <w:rFonts w:cs="David"/>
          <w:rtl/>
        </w:rPr>
        <w:t>–</w:t>
      </w:r>
      <w:r w:rsidRPr="00F51FF7">
        <w:rPr>
          <w:rFonts w:cs="David" w:hint="cs"/>
          <w:rtl/>
        </w:rPr>
        <w:t xml:space="preserve"> שלנו, כולל אני, כחברת כנסת </w:t>
      </w:r>
      <w:r w:rsidRPr="00F51FF7">
        <w:rPr>
          <w:rFonts w:cs="David"/>
          <w:rtl/>
        </w:rPr>
        <w:t>–</w:t>
      </w:r>
      <w:r w:rsidRPr="00F51FF7">
        <w:rPr>
          <w:rFonts w:cs="David" w:hint="cs"/>
          <w:rtl/>
        </w:rPr>
        <w:t xml:space="preserve"> למלא באמת את התפקיד שלנו כשליחי העם. </w:t>
      </w:r>
    </w:p>
    <w:p w14:paraId="4F6FAA9F" w14:textId="77777777" w:rsidR="00F51FF7" w:rsidRPr="00F51FF7" w:rsidRDefault="00F51FF7" w:rsidP="00F51FF7">
      <w:pPr>
        <w:bidi/>
        <w:ind w:firstLine="567"/>
        <w:jc w:val="both"/>
        <w:rPr>
          <w:rFonts w:cs="David" w:hint="cs"/>
          <w:rtl/>
        </w:rPr>
      </w:pPr>
    </w:p>
    <w:p w14:paraId="09F1736D" w14:textId="77777777" w:rsidR="00F51FF7" w:rsidRPr="00F51FF7" w:rsidRDefault="00F51FF7" w:rsidP="00F51FF7">
      <w:pPr>
        <w:bidi/>
        <w:ind w:firstLine="567"/>
        <w:jc w:val="both"/>
        <w:rPr>
          <w:rFonts w:cs="David" w:hint="cs"/>
          <w:rtl/>
        </w:rPr>
      </w:pPr>
      <w:r w:rsidRPr="00F51FF7">
        <w:rPr>
          <w:rFonts w:cs="David" w:hint="cs"/>
          <w:rtl/>
        </w:rPr>
        <w:t xml:space="preserve">תקראו את החוק. אל תשתמשו בזה כשופר פוליטי. </w:t>
      </w:r>
    </w:p>
    <w:p w14:paraId="0EE5D206" w14:textId="77777777" w:rsidR="00F51FF7" w:rsidRPr="00F51FF7" w:rsidRDefault="00F51FF7" w:rsidP="00F51FF7">
      <w:pPr>
        <w:bidi/>
        <w:jc w:val="both"/>
        <w:rPr>
          <w:rFonts w:cs="David" w:hint="cs"/>
          <w:rtl/>
        </w:rPr>
      </w:pPr>
      <w:r w:rsidRPr="00F51FF7">
        <w:rPr>
          <w:rFonts w:cs="David"/>
          <w:rtl/>
        </w:rPr>
        <w:br/>
      </w:r>
      <w:r w:rsidRPr="00F51FF7">
        <w:rPr>
          <w:rFonts w:cs="David" w:hint="cs"/>
          <w:u w:val="single"/>
          <w:rtl/>
        </w:rPr>
        <w:t>זהבה גלאון:</w:t>
      </w:r>
    </w:p>
    <w:p w14:paraId="21B6F737" w14:textId="77777777" w:rsidR="00F51FF7" w:rsidRPr="00F51FF7" w:rsidRDefault="00F51FF7" w:rsidP="00F51FF7">
      <w:pPr>
        <w:bidi/>
        <w:jc w:val="both"/>
        <w:rPr>
          <w:rFonts w:cs="David" w:hint="cs"/>
          <w:rtl/>
        </w:rPr>
      </w:pPr>
    </w:p>
    <w:p w14:paraId="0336B3F4" w14:textId="77777777" w:rsidR="00F51FF7" w:rsidRPr="00F51FF7" w:rsidRDefault="00F51FF7" w:rsidP="00F51FF7">
      <w:pPr>
        <w:bidi/>
        <w:ind w:firstLine="567"/>
        <w:jc w:val="both"/>
        <w:rPr>
          <w:rFonts w:cs="David" w:hint="cs"/>
          <w:rtl/>
        </w:rPr>
      </w:pPr>
      <w:r w:rsidRPr="00F51FF7">
        <w:rPr>
          <w:rFonts w:cs="David" w:hint="cs"/>
          <w:rtl/>
        </w:rPr>
        <w:t xml:space="preserve">מה את עושה? את עושה בזה שופר פוליטי. </w:t>
      </w:r>
    </w:p>
    <w:p w14:paraId="64A2493E" w14:textId="77777777" w:rsidR="00F51FF7" w:rsidRPr="00F51FF7" w:rsidRDefault="00F51FF7" w:rsidP="00F51FF7">
      <w:pPr>
        <w:pStyle w:val="Heading5"/>
        <w:rPr>
          <w:rFonts w:hint="cs"/>
          <w:rtl/>
        </w:rPr>
      </w:pPr>
      <w:r w:rsidRPr="00F51FF7">
        <w:rPr>
          <w:rtl/>
        </w:rPr>
        <w:br/>
      </w:r>
      <w:r w:rsidRPr="00F51FF7">
        <w:rPr>
          <w:rFonts w:hint="cs"/>
          <w:u w:val="single"/>
          <w:rtl/>
        </w:rPr>
        <w:t>אסתרינה טרטמן:</w:t>
      </w:r>
    </w:p>
    <w:p w14:paraId="40E0B2CE" w14:textId="77777777" w:rsidR="00F51FF7" w:rsidRPr="00F51FF7" w:rsidRDefault="00F51FF7" w:rsidP="00F51FF7">
      <w:pPr>
        <w:pStyle w:val="Heading5"/>
        <w:rPr>
          <w:rFonts w:hint="cs"/>
          <w:rtl/>
        </w:rPr>
      </w:pPr>
    </w:p>
    <w:p w14:paraId="07386D2B" w14:textId="77777777" w:rsidR="00F51FF7" w:rsidRPr="00F51FF7" w:rsidRDefault="00F51FF7" w:rsidP="00F51FF7">
      <w:pPr>
        <w:bidi/>
        <w:ind w:firstLine="567"/>
        <w:jc w:val="both"/>
        <w:rPr>
          <w:rFonts w:cs="David" w:hint="cs"/>
          <w:rtl/>
        </w:rPr>
      </w:pPr>
      <w:r w:rsidRPr="00F51FF7">
        <w:rPr>
          <w:rFonts w:cs="David" w:hint="cs"/>
          <w:rtl/>
        </w:rPr>
        <w:t xml:space="preserve">חברת הכנסת גלאון, את עשית עבודה נהדרת, אבל ללמד אותי על  הפנמה - יש לך עוד הרבה מה ללמוד, את עוד לא הפנמת שאת במדינת ישראל, שהריבון שלה הוא יהודי. לא הפנמת את זה. וזאת המדינה שלנו </w:t>
      </w:r>
      <w:r w:rsidRPr="00F51FF7">
        <w:rPr>
          <w:rFonts w:cs="David"/>
          <w:rtl/>
        </w:rPr>
        <w:t>–</w:t>
      </w:r>
      <w:r w:rsidRPr="00F51FF7">
        <w:rPr>
          <w:rFonts w:cs="David" w:hint="cs"/>
          <w:rtl/>
        </w:rPr>
        <w:t xml:space="preserve"> מדינה יהודית - - -</w:t>
      </w:r>
    </w:p>
    <w:p w14:paraId="1AC0C66B" w14:textId="77777777" w:rsidR="00F51FF7" w:rsidRPr="00F51FF7" w:rsidRDefault="00F51FF7" w:rsidP="00F51FF7">
      <w:pPr>
        <w:bidi/>
        <w:jc w:val="both"/>
        <w:rPr>
          <w:rFonts w:cs="David" w:hint="cs"/>
          <w:rtl/>
        </w:rPr>
      </w:pPr>
      <w:r w:rsidRPr="00F51FF7">
        <w:rPr>
          <w:rFonts w:cs="David"/>
          <w:rtl/>
        </w:rPr>
        <w:br/>
      </w:r>
      <w:r w:rsidRPr="00F51FF7">
        <w:rPr>
          <w:rFonts w:cs="David" w:hint="cs"/>
          <w:u w:val="single"/>
          <w:rtl/>
        </w:rPr>
        <w:t>אחמד טיבי:</w:t>
      </w:r>
    </w:p>
    <w:p w14:paraId="7088A865" w14:textId="77777777" w:rsidR="00F51FF7" w:rsidRPr="00F51FF7" w:rsidRDefault="00F51FF7" w:rsidP="00F51FF7">
      <w:pPr>
        <w:bidi/>
        <w:jc w:val="both"/>
        <w:rPr>
          <w:rFonts w:cs="David" w:hint="cs"/>
          <w:rtl/>
        </w:rPr>
      </w:pPr>
    </w:p>
    <w:p w14:paraId="45B12D5E" w14:textId="77777777" w:rsidR="00F51FF7" w:rsidRPr="00F51FF7" w:rsidRDefault="00F51FF7" w:rsidP="00F51FF7">
      <w:pPr>
        <w:bidi/>
        <w:ind w:firstLine="567"/>
        <w:jc w:val="both"/>
        <w:rPr>
          <w:rFonts w:cs="David" w:hint="cs"/>
          <w:rtl/>
        </w:rPr>
      </w:pPr>
      <w:r w:rsidRPr="00F51FF7">
        <w:rPr>
          <w:rFonts w:cs="David" w:hint="cs"/>
          <w:rtl/>
        </w:rPr>
        <w:t xml:space="preserve">אבל את אומרת שזה לא נגד ערבים, אז מה את אומרת את זה. זה דבר והיפוכו. </w:t>
      </w:r>
    </w:p>
    <w:p w14:paraId="39264099" w14:textId="77777777" w:rsidR="00F51FF7" w:rsidRPr="00F51FF7" w:rsidRDefault="00F51FF7" w:rsidP="00F51FF7">
      <w:pPr>
        <w:bidi/>
        <w:ind w:firstLine="567"/>
        <w:jc w:val="both"/>
        <w:rPr>
          <w:rFonts w:cs="David" w:hint="cs"/>
          <w:rtl/>
        </w:rPr>
      </w:pPr>
      <w:r w:rsidRPr="00F51FF7">
        <w:rPr>
          <w:rFonts w:cs="David"/>
          <w:rtl/>
        </w:rPr>
        <w:br/>
      </w:r>
      <w:r w:rsidRPr="00F51FF7">
        <w:rPr>
          <w:rFonts w:cs="David" w:hint="cs"/>
          <w:u w:val="single"/>
          <w:rtl/>
        </w:rPr>
        <w:t>קריאות:</w:t>
      </w:r>
    </w:p>
    <w:p w14:paraId="0B88F212" w14:textId="77777777" w:rsidR="00F51FF7" w:rsidRPr="00F51FF7" w:rsidRDefault="00F51FF7" w:rsidP="00F51FF7">
      <w:pPr>
        <w:bidi/>
        <w:ind w:firstLine="567"/>
        <w:jc w:val="both"/>
        <w:rPr>
          <w:rFonts w:cs="David" w:hint="cs"/>
          <w:rtl/>
        </w:rPr>
      </w:pPr>
    </w:p>
    <w:p w14:paraId="1FBB50C4" w14:textId="77777777" w:rsidR="00F51FF7" w:rsidRPr="00F51FF7" w:rsidRDefault="00F51FF7" w:rsidP="00F51FF7">
      <w:pPr>
        <w:bidi/>
        <w:ind w:firstLine="567"/>
        <w:jc w:val="both"/>
        <w:rPr>
          <w:rFonts w:cs="David" w:hint="cs"/>
          <w:rtl/>
        </w:rPr>
      </w:pPr>
      <w:r w:rsidRPr="00F51FF7">
        <w:rPr>
          <w:rFonts w:cs="David" w:hint="cs"/>
          <w:rtl/>
        </w:rPr>
        <w:t>- - -</w:t>
      </w:r>
    </w:p>
    <w:p w14:paraId="701639D4" w14:textId="77777777" w:rsidR="00F51FF7" w:rsidRPr="00F51FF7" w:rsidRDefault="00F51FF7" w:rsidP="00F51FF7">
      <w:pPr>
        <w:pStyle w:val="Heading5"/>
        <w:rPr>
          <w:rFonts w:hint="cs"/>
          <w:rtl/>
        </w:rPr>
      </w:pPr>
      <w:r w:rsidRPr="00F51FF7">
        <w:rPr>
          <w:rtl/>
        </w:rPr>
        <w:br/>
      </w:r>
      <w:r w:rsidRPr="00F51FF7">
        <w:rPr>
          <w:rFonts w:hint="cs"/>
          <w:u w:val="single"/>
          <w:rtl/>
        </w:rPr>
        <w:t>אסתרינה טרטמן:</w:t>
      </w:r>
    </w:p>
    <w:p w14:paraId="1FB576EC" w14:textId="77777777" w:rsidR="00F51FF7" w:rsidRPr="00F51FF7" w:rsidRDefault="00F51FF7" w:rsidP="00F51FF7">
      <w:pPr>
        <w:pStyle w:val="Heading5"/>
        <w:rPr>
          <w:rFonts w:hint="cs"/>
          <w:rtl/>
        </w:rPr>
      </w:pPr>
    </w:p>
    <w:p w14:paraId="0FA00DC9" w14:textId="77777777" w:rsidR="00F51FF7" w:rsidRPr="00F51FF7" w:rsidRDefault="00F51FF7" w:rsidP="00F51FF7">
      <w:pPr>
        <w:bidi/>
        <w:ind w:firstLine="567"/>
        <w:jc w:val="both"/>
        <w:rPr>
          <w:rFonts w:cs="David" w:hint="cs"/>
          <w:rtl/>
        </w:rPr>
      </w:pPr>
      <w:r w:rsidRPr="00F51FF7">
        <w:rPr>
          <w:rFonts w:cs="David" w:hint="cs"/>
          <w:rtl/>
        </w:rPr>
        <w:t xml:space="preserve">זה לא נגד ערבים - - -למיעוט,  בתנאי שהוא יהיה נאמן למדינה הזאת. </w:t>
      </w:r>
    </w:p>
    <w:p w14:paraId="0A3D8787" w14:textId="77777777" w:rsidR="00F51FF7" w:rsidRPr="00F51FF7" w:rsidRDefault="00F51FF7" w:rsidP="00F51FF7">
      <w:pPr>
        <w:bidi/>
        <w:ind w:firstLine="567"/>
        <w:jc w:val="both"/>
        <w:rPr>
          <w:rFonts w:cs="David" w:hint="cs"/>
          <w:u w:val="single"/>
          <w:rtl/>
        </w:rPr>
      </w:pPr>
      <w:r w:rsidRPr="00F51FF7">
        <w:rPr>
          <w:rFonts w:cs="David"/>
          <w:rtl/>
        </w:rPr>
        <w:br/>
      </w:r>
      <w:r w:rsidRPr="00F51FF7">
        <w:rPr>
          <w:rFonts w:cs="David" w:hint="cs"/>
          <w:u w:val="single"/>
          <w:rtl/>
        </w:rPr>
        <w:t>קריאות:</w:t>
      </w:r>
    </w:p>
    <w:p w14:paraId="7584FFA9" w14:textId="77777777" w:rsidR="00F51FF7" w:rsidRPr="00F51FF7" w:rsidRDefault="00F51FF7" w:rsidP="00F51FF7">
      <w:pPr>
        <w:bidi/>
        <w:ind w:firstLine="567"/>
        <w:jc w:val="both"/>
        <w:rPr>
          <w:rFonts w:cs="David" w:hint="cs"/>
          <w:rtl/>
        </w:rPr>
      </w:pPr>
    </w:p>
    <w:p w14:paraId="0A50EA63" w14:textId="77777777" w:rsidR="00F51FF7" w:rsidRPr="00F51FF7" w:rsidRDefault="00F51FF7" w:rsidP="00F51FF7">
      <w:pPr>
        <w:pStyle w:val="Heading5"/>
        <w:rPr>
          <w:rFonts w:hint="cs"/>
          <w:rtl/>
        </w:rPr>
      </w:pPr>
      <w:r w:rsidRPr="00F51FF7">
        <w:rPr>
          <w:rFonts w:hint="cs"/>
          <w:rtl/>
        </w:rPr>
        <w:tab/>
        <w:t>- - -</w:t>
      </w:r>
    </w:p>
    <w:p w14:paraId="5D3C9255" w14:textId="77777777" w:rsidR="00F51FF7" w:rsidRPr="00F51FF7" w:rsidRDefault="00F51FF7" w:rsidP="00F51FF7">
      <w:pPr>
        <w:bidi/>
        <w:jc w:val="both"/>
        <w:rPr>
          <w:rFonts w:cs="David" w:hint="cs"/>
          <w:rtl/>
        </w:rPr>
      </w:pPr>
    </w:p>
    <w:p w14:paraId="77C6B3D2" w14:textId="77777777" w:rsidR="00F51FF7" w:rsidRPr="00F51FF7" w:rsidRDefault="00F51FF7" w:rsidP="00F51FF7">
      <w:pPr>
        <w:pStyle w:val="Heading5"/>
        <w:rPr>
          <w:rFonts w:hint="cs"/>
          <w:u w:val="single"/>
          <w:rtl/>
        </w:rPr>
      </w:pPr>
      <w:r w:rsidRPr="00F51FF7">
        <w:rPr>
          <w:rFonts w:hint="cs"/>
          <w:u w:val="single"/>
          <w:rtl/>
        </w:rPr>
        <w:t>אסתרינה טרטמן:</w:t>
      </w:r>
    </w:p>
    <w:p w14:paraId="1CED838A" w14:textId="77777777" w:rsidR="00F51FF7" w:rsidRPr="00F51FF7" w:rsidRDefault="00F51FF7" w:rsidP="00F51FF7">
      <w:pPr>
        <w:bidi/>
        <w:jc w:val="both"/>
        <w:rPr>
          <w:rFonts w:cs="David" w:hint="cs"/>
          <w:rtl/>
        </w:rPr>
      </w:pPr>
    </w:p>
    <w:p w14:paraId="5EDC0F89" w14:textId="77777777" w:rsidR="00F51FF7" w:rsidRPr="00F51FF7" w:rsidRDefault="00F51FF7" w:rsidP="00F51FF7">
      <w:pPr>
        <w:bidi/>
        <w:jc w:val="both"/>
        <w:rPr>
          <w:rFonts w:cs="David" w:hint="cs"/>
          <w:rtl/>
        </w:rPr>
      </w:pPr>
      <w:r w:rsidRPr="00F51FF7">
        <w:rPr>
          <w:rFonts w:cs="David" w:hint="cs"/>
          <w:rtl/>
        </w:rPr>
        <w:tab/>
        <w:t>- - - בתנאי שיהיה נאמן למדינה. אף אחד סביב השולחן הזה לא יתמוך בחבר כנסת שיתמוך במאבק מזוין נגד המדינה הזאת. אף אחד, כולל הערבים - -</w:t>
      </w:r>
    </w:p>
    <w:p w14:paraId="3B4CE2C5" w14:textId="77777777" w:rsidR="00F51FF7" w:rsidRPr="00F51FF7" w:rsidRDefault="00F51FF7" w:rsidP="00F51FF7">
      <w:pPr>
        <w:pStyle w:val="Heading5"/>
        <w:rPr>
          <w:rFonts w:hint="cs"/>
          <w:rtl/>
        </w:rPr>
      </w:pPr>
    </w:p>
    <w:p w14:paraId="0FA47DE8" w14:textId="77777777" w:rsidR="00F51FF7" w:rsidRPr="00F51FF7" w:rsidRDefault="00F51FF7" w:rsidP="00F51FF7">
      <w:pPr>
        <w:bidi/>
        <w:jc w:val="both"/>
        <w:rPr>
          <w:rFonts w:cs="David" w:hint="cs"/>
          <w:rtl/>
        </w:rPr>
      </w:pPr>
      <w:r w:rsidRPr="00F51FF7">
        <w:rPr>
          <w:rFonts w:cs="David" w:hint="cs"/>
          <w:u w:val="single"/>
          <w:rtl/>
        </w:rPr>
        <w:t>היו</w:t>
      </w:r>
      <w:r w:rsidRPr="00F51FF7">
        <w:rPr>
          <w:rFonts w:cs="David"/>
          <w:u w:val="single"/>
          <w:rtl/>
        </w:rPr>
        <w:t>"</w:t>
      </w:r>
      <w:r w:rsidRPr="00F51FF7">
        <w:rPr>
          <w:rFonts w:cs="David" w:hint="cs"/>
          <w:u w:val="single"/>
          <w:rtl/>
        </w:rPr>
        <w:t>ר רוחמה אברהם:</w:t>
      </w:r>
    </w:p>
    <w:p w14:paraId="347ED4B2" w14:textId="77777777" w:rsidR="00F51FF7" w:rsidRPr="00F51FF7" w:rsidRDefault="00F51FF7" w:rsidP="00F51FF7">
      <w:pPr>
        <w:bidi/>
        <w:jc w:val="both"/>
        <w:rPr>
          <w:rFonts w:cs="David" w:hint="cs"/>
          <w:rtl/>
        </w:rPr>
      </w:pPr>
    </w:p>
    <w:p w14:paraId="00B278F9" w14:textId="77777777" w:rsidR="00F51FF7" w:rsidRPr="00F51FF7" w:rsidRDefault="00F51FF7" w:rsidP="00F51FF7">
      <w:pPr>
        <w:bidi/>
        <w:jc w:val="both"/>
        <w:rPr>
          <w:rFonts w:cs="David" w:hint="cs"/>
          <w:rtl/>
        </w:rPr>
      </w:pPr>
      <w:r w:rsidRPr="00F51FF7">
        <w:rPr>
          <w:rFonts w:cs="David" w:hint="cs"/>
          <w:rtl/>
        </w:rPr>
        <w:tab/>
        <w:t>אז האם גברתי מושכת את הצעת החוק שלה?</w:t>
      </w:r>
      <w:r w:rsidRPr="00F51FF7">
        <w:rPr>
          <w:rFonts w:cs="David" w:hint="cs"/>
        </w:rPr>
        <w:t xml:space="preserve"> </w:t>
      </w:r>
    </w:p>
    <w:p w14:paraId="59D7A6CC" w14:textId="77777777" w:rsidR="00F51FF7" w:rsidRPr="00F51FF7" w:rsidRDefault="00F51FF7" w:rsidP="00F51FF7">
      <w:pPr>
        <w:pStyle w:val="Heading5"/>
        <w:rPr>
          <w:rFonts w:hint="cs"/>
          <w:rtl/>
        </w:rPr>
      </w:pPr>
      <w:r w:rsidRPr="00F51FF7">
        <w:rPr>
          <w:rtl/>
        </w:rPr>
        <w:br/>
      </w:r>
      <w:r w:rsidRPr="00F51FF7">
        <w:rPr>
          <w:rFonts w:hint="cs"/>
          <w:u w:val="single"/>
          <w:rtl/>
        </w:rPr>
        <w:t>אסתרינה טרטמן:</w:t>
      </w:r>
    </w:p>
    <w:p w14:paraId="4126BEBF" w14:textId="77777777" w:rsidR="00F51FF7" w:rsidRPr="00F51FF7" w:rsidRDefault="00F51FF7" w:rsidP="00F51FF7">
      <w:pPr>
        <w:pStyle w:val="Heading5"/>
        <w:rPr>
          <w:rFonts w:hint="cs"/>
          <w:rtl/>
        </w:rPr>
      </w:pPr>
    </w:p>
    <w:p w14:paraId="06707424" w14:textId="77777777" w:rsidR="00F51FF7" w:rsidRPr="00F51FF7" w:rsidRDefault="00F51FF7" w:rsidP="00F51FF7">
      <w:pPr>
        <w:bidi/>
        <w:jc w:val="both"/>
        <w:rPr>
          <w:rFonts w:cs="David" w:hint="cs"/>
          <w:rtl/>
        </w:rPr>
      </w:pPr>
      <w:r w:rsidRPr="00F51FF7">
        <w:rPr>
          <w:rFonts w:cs="David" w:hint="cs"/>
          <w:rtl/>
        </w:rPr>
        <w:tab/>
        <w:t xml:space="preserve">- -  אז בבקשה ממך. אין פה עניין של ערבי או יהודי. יש פה עניין עקרוני של נאמנות למדינה הזאת. </w:t>
      </w:r>
    </w:p>
    <w:p w14:paraId="232438E2" w14:textId="77777777" w:rsidR="00F51FF7" w:rsidRPr="00F51FF7" w:rsidRDefault="00F51FF7" w:rsidP="00F51FF7">
      <w:pPr>
        <w:bidi/>
        <w:jc w:val="both"/>
        <w:rPr>
          <w:rFonts w:cs="David" w:hint="cs"/>
          <w:rtl/>
        </w:rPr>
      </w:pPr>
    </w:p>
    <w:p w14:paraId="3FA70B98" w14:textId="77777777" w:rsidR="00F51FF7" w:rsidRPr="00F51FF7" w:rsidRDefault="00F51FF7" w:rsidP="00F51FF7">
      <w:pPr>
        <w:bidi/>
        <w:jc w:val="both"/>
        <w:rPr>
          <w:rFonts w:cs="David" w:hint="cs"/>
          <w:rtl/>
        </w:rPr>
      </w:pPr>
      <w:r w:rsidRPr="00F51FF7">
        <w:rPr>
          <w:rFonts w:cs="David" w:hint="cs"/>
          <w:u w:val="single"/>
          <w:rtl/>
        </w:rPr>
        <w:t>אחמד טיבי:</w:t>
      </w:r>
    </w:p>
    <w:p w14:paraId="0674A9BA" w14:textId="77777777" w:rsidR="00F51FF7" w:rsidRPr="00F51FF7" w:rsidRDefault="00F51FF7" w:rsidP="00F51FF7">
      <w:pPr>
        <w:bidi/>
        <w:jc w:val="both"/>
        <w:rPr>
          <w:rFonts w:cs="David" w:hint="cs"/>
          <w:rtl/>
        </w:rPr>
      </w:pPr>
    </w:p>
    <w:p w14:paraId="44A00070" w14:textId="77777777" w:rsidR="00F51FF7" w:rsidRPr="00F51FF7" w:rsidRDefault="00F51FF7" w:rsidP="00F51FF7">
      <w:pPr>
        <w:bidi/>
        <w:jc w:val="both"/>
        <w:rPr>
          <w:rFonts w:cs="David" w:hint="cs"/>
          <w:rtl/>
        </w:rPr>
      </w:pPr>
      <w:r w:rsidRPr="00F51FF7">
        <w:rPr>
          <w:rFonts w:cs="David" w:hint="cs"/>
          <w:rtl/>
        </w:rPr>
        <w:tab/>
        <w:t>אבל את כל הזמן אומרת - - - מה זה קשור?</w:t>
      </w:r>
    </w:p>
    <w:p w14:paraId="493DA78C" w14:textId="77777777" w:rsidR="00F51FF7" w:rsidRPr="00F51FF7" w:rsidRDefault="00F51FF7" w:rsidP="00F51FF7">
      <w:pPr>
        <w:pStyle w:val="Heading5"/>
        <w:rPr>
          <w:rFonts w:hint="cs"/>
          <w:rtl/>
        </w:rPr>
      </w:pPr>
      <w:r w:rsidRPr="00F51FF7">
        <w:rPr>
          <w:rFonts w:hint="cs"/>
          <w:rtl/>
        </w:rPr>
        <w:tab/>
      </w:r>
      <w:r w:rsidRPr="00F51FF7">
        <w:rPr>
          <w:u w:val="single"/>
          <w:rtl/>
        </w:rPr>
        <w:br/>
      </w:r>
      <w:r w:rsidRPr="00F51FF7">
        <w:rPr>
          <w:rFonts w:hint="cs"/>
          <w:u w:val="single"/>
          <w:rtl/>
        </w:rPr>
        <w:t>אסתרינה טרטמן:</w:t>
      </w:r>
    </w:p>
    <w:p w14:paraId="5D517E0C" w14:textId="77777777" w:rsidR="00F51FF7" w:rsidRPr="00F51FF7" w:rsidRDefault="00F51FF7" w:rsidP="00F51FF7">
      <w:pPr>
        <w:pStyle w:val="Heading5"/>
        <w:rPr>
          <w:rFonts w:hint="cs"/>
          <w:rtl/>
        </w:rPr>
      </w:pPr>
    </w:p>
    <w:p w14:paraId="1A5D8A8C" w14:textId="77777777" w:rsidR="00F51FF7" w:rsidRPr="00F51FF7" w:rsidRDefault="00F51FF7" w:rsidP="00F51FF7">
      <w:pPr>
        <w:bidi/>
        <w:jc w:val="both"/>
        <w:rPr>
          <w:rFonts w:cs="David" w:hint="cs"/>
          <w:rtl/>
        </w:rPr>
      </w:pPr>
      <w:r w:rsidRPr="00F51FF7">
        <w:rPr>
          <w:rFonts w:cs="David" w:hint="cs"/>
          <w:rtl/>
        </w:rPr>
        <w:tab/>
        <w:t>אתה משייך את זה אליך. גזענות יכולה להיות לכל הכיוונים. תתייחסו לחוק כלשונו. אל תעוותו את החוק לצורך האינטרסים הפוליטיים שלכם - - -</w:t>
      </w:r>
    </w:p>
    <w:p w14:paraId="1198DDD3" w14:textId="77777777" w:rsidR="00F51FF7" w:rsidRPr="00F51FF7" w:rsidRDefault="00F51FF7" w:rsidP="00F51FF7">
      <w:pPr>
        <w:bidi/>
        <w:jc w:val="both"/>
        <w:rPr>
          <w:rFonts w:cs="David" w:hint="cs"/>
          <w:u w:val="single"/>
          <w:rtl/>
        </w:rPr>
      </w:pPr>
    </w:p>
    <w:p w14:paraId="3082ADA3" w14:textId="77777777" w:rsidR="00F51FF7" w:rsidRPr="00F51FF7" w:rsidRDefault="00F51FF7" w:rsidP="00F51FF7">
      <w:pPr>
        <w:bidi/>
        <w:jc w:val="both"/>
        <w:rPr>
          <w:rFonts w:cs="David" w:hint="cs"/>
          <w:rtl/>
        </w:rPr>
      </w:pPr>
      <w:r w:rsidRPr="00F51FF7">
        <w:rPr>
          <w:rFonts w:cs="David" w:hint="cs"/>
          <w:u w:val="single"/>
          <w:rtl/>
        </w:rPr>
        <w:t>אחמד טיבי:</w:t>
      </w:r>
    </w:p>
    <w:p w14:paraId="204C12B8" w14:textId="77777777" w:rsidR="00F51FF7" w:rsidRPr="00F51FF7" w:rsidRDefault="00F51FF7" w:rsidP="00F51FF7">
      <w:pPr>
        <w:bidi/>
        <w:jc w:val="both"/>
        <w:rPr>
          <w:rFonts w:cs="David" w:hint="cs"/>
          <w:rtl/>
        </w:rPr>
      </w:pPr>
    </w:p>
    <w:p w14:paraId="2176E1C8" w14:textId="77777777" w:rsidR="00F51FF7" w:rsidRPr="00F51FF7" w:rsidRDefault="00F51FF7" w:rsidP="00F51FF7">
      <w:pPr>
        <w:bidi/>
        <w:jc w:val="both"/>
        <w:rPr>
          <w:rFonts w:cs="David" w:hint="cs"/>
          <w:rtl/>
        </w:rPr>
      </w:pPr>
      <w:r w:rsidRPr="00F51FF7">
        <w:rPr>
          <w:rFonts w:cs="David" w:hint="cs"/>
          <w:rtl/>
        </w:rPr>
        <w:tab/>
        <w:t>יותר פשיסטי מאשר גזעני - - -</w:t>
      </w:r>
    </w:p>
    <w:p w14:paraId="68C06D53" w14:textId="77777777" w:rsidR="00F51FF7" w:rsidRPr="00F51FF7" w:rsidRDefault="00F51FF7" w:rsidP="00F51FF7">
      <w:pPr>
        <w:bidi/>
        <w:jc w:val="both"/>
        <w:rPr>
          <w:rFonts w:cs="David" w:hint="cs"/>
          <w:u w:val="single"/>
          <w:rtl/>
        </w:rPr>
      </w:pPr>
    </w:p>
    <w:p w14:paraId="392F07C8" w14:textId="77777777" w:rsidR="00F51FF7" w:rsidRPr="00F51FF7" w:rsidRDefault="00F51FF7" w:rsidP="00F51FF7">
      <w:pPr>
        <w:bidi/>
        <w:jc w:val="both"/>
        <w:rPr>
          <w:rFonts w:cs="David" w:hint="cs"/>
          <w:rtl/>
        </w:rPr>
      </w:pPr>
      <w:r w:rsidRPr="00F51FF7">
        <w:rPr>
          <w:rFonts w:cs="David" w:hint="cs"/>
          <w:u w:val="single"/>
          <w:rtl/>
        </w:rPr>
        <w:t>קריאות:</w:t>
      </w:r>
    </w:p>
    <w:p w14:paraId="5C4A5C72" w14:textId="77777777" w:rsidR="00F51FF7" w:rsidRPr="00F51FF7" w:rsidRDefault="00F51FF7" w:rsidP="00F51FF7">
      <w:pPr>
        <w:bidi/>
        <w:jc w:val="both"/>
        <w:rPr>
          <w:rFonts w:cs="David" w:hint="cs"/>
          <w:rtl/>
        </w:rPr>
      </w:pPr>
    </w:p>
    <w:p w14:paraId="2BC9649F" w14:textId="77777777" w:rsidR="00F51FF7" w:rsidRPr="00F51FF7" w:rsidRDefault="00F51FF7" w:rsidP="00F51FF7">
      <w:pPr>
        <w:bidi/>
        <w:jc w:val="both"/>
        <w:rPr>
          <w:rFonts w:cs="David" w:hint="cs"/>
          <w:rtl/>
        </w:rPr>
      </w:pPr>
      <w:r w:rsidRPr="00F51FF7">
        <w:rPr>
          <w:rFonts w:cs="David" w:hint="cs"/>
          <w:rtl/>
        </w:rPr>
        <w:tab/>
        <w:t>- - -</w:t>
      </w:r>
    </w:p>
    <w:p w14:paraId="6825EE1E" w14:textId="77777777" w:rsidR="00F51FF7" w:rsidRPr="00F51FF7" w:rsidRDefault="00F51FF7" w:rsidP="00F51FF7">
      <w:pPr>
        <w:bidi/>
        <w:jc w:val="both"/>
        <w:rPr>
          <w:rFonts w:cs="David" w:hint="cs"/>
          <w:rtl/>
        </w:rPr>
      </w:pPr>
      <w:r w:rsidRPr="00F51FF7">
        <w:rPr>
          <w:rFonts w:cs="David"/>
          <w:rtl/>
        </w:rPr>
        <w:br/>
      </w:r>
      <w:r w:rsidRPr="00F51FF7">
        <w:rPr>
          <w:rFonts w:cs="David" w:hint="cs"/>
          <w:u w:val="single"/>
          <w:rtl/>
        </w:rPr>
        <w:t>היו</w:t>
      </w:r>
      <w:r w:rsidRPr="00F51FF7">
        <w:rPr>
          <w:rFonts w:cs="David"/>
          <w:u w:val="single"/>
          <w:rtl/>
        </w:rPr>
        <w:t>"</w:t>
      </w:r>
      <w:r w:rsidRPr="00F51FF7">
        <w:rPr>
          <w:rFonts w:cs="David" w:hint="cs"/>
          <w:u w:val="single"/>
          <w:rtl/>
        </w:rPr>
        <w:t>ר רוחמה אברהם:</w:t>
      </w:r>
    </w:p>
    <w:p w14:paraId="122CE43F" w14:textId="77777777" w:rsidR="00F51FF7" w:rsidRPr="00F51FF7" w:rsidRDefault="00F51FF7" w:rsidP="00F51FF7">
      <w:pPr>
        <w:bidi/>
        <w:jc w:val="both"/>
        <w:rPr>
          <w:rFonts w:cs="David" w:hint="cs"/>
          <w:rtl/>
        </w:rPr>
      </w:pPr>
    </w:p>
    <w:p w14:paraId="5F3CF537" w14:textId="77777777" w:rsidR="00F51FF7" w:rsidRPr="00F51FF7" w:rsidRDefault="00F51FF7" w:rsidP="00F51FF7">
      <w:pPr>
        <w:bidi/>
        <w:jc w:val="both"/>
        <w:rPr>
          <w:rFonts w:cs="David" w:hint="cs"/>
          <w:rtl/>
        </w:rPr>
      </w:pPr>
      <w:r w:rsidRPr="00F51FF7">
        <w:rPr>
          <w:rFonts w:cs="David" w:hint="cs"/>
          <w:rtl/>
        </w:rPr>
        <w:tab/>
        <w:t>חברת הכנסת אסתרינה טרטמן, האם את מושכת את הצעת החוק?</w:t>
      </w:r>
    </w:p>
    <w:p w14:paraId="40981EE4" w14:textId="77777777" w:rsidR="00F51FF7" w:rsidRPr="00F51FF7" w:rsidRDefault="00F51FF7" w:rsidP="00F51FF7">
      <w:pPr>
        <w:bidi/>
        <w:jc w:val="both"/>
        <w:rPr>
          <w:rFonts w:cs="David" w:hint="cs"/>
          <w:rtl/>
        </w:rPr>
      </w:pPr>
      <w:r w:rsidRPr="00F51FF7">
        <w:rPr>
          <w:rFonts w:cs="David"/>
          <w:rtl/>
        </w:rPr>
        <w:br/>
      </w:r>
      <w:r w:rsidRPr="00F51FF7">
        <w:rPr>
          <w:rFonts w:cs="David" w:hint="cs"/>
          <w:u w:val="single"/>
          <w:rtl/>
        </w:rPr>
        <w:t>נסים זאב:</w:t>
      </w:r>
    </w:p>
    <w:p w14:paraId="26E5D77D" w14:textId="77777777" w:rsidR="00F51FF7" w:rsidRPr="00F51FF7" w:rsidRDefault="00F51FF7" w:rsidP="00F51FF7">
      <w:pPr>
        <w:bidi/>
        <w:jc w:val="both"/>
        <w:rPr>
          <w:rFonts w:cs="David" w:hint="cs"/>
          <w:rtl/>
        </w:rPr>
      </w:pPr>
    </w:p>
    <w:p w14:paraId="5A8894E6" w14:textId="77777777" w:rsidR="00F51FF7" w:rsidRPr="00F51FF7" w:rsidRDefault="00F51FF7" w:rsidP="00F51FF7">
      <w:pPr>
        <w:bidi/>
        <w:jc w:val="both"/>
        <w:rPr>
          <w:rFonts w:cs="David" w:hint="cs"/>
          <w:rtl/>
        </w:rPr>
      </w:pPr>
      <w:r w:rsidRPr="00F51FF7">
        <w:rPr>
          <w:rFonts w:cs="David" w:hint="cs"/>
          <w:rtl/>
        </w:rPr>
        <w:tab/>
        <w:t xml:space="preserve"> יש הצבעה, גברתי היושבת-ראש?</w:t>
      </w:r>
    </w:p>
    <w:p w14:paraId="44C52820" w14:textId="77777777" w:rsidR="00F51FF7" w:rsidRPr="00F51FF7" w:rsidRDefault="00F51FF7" w:rsidP="00F51FF7">
      <w:pPr>
        <w:pStyle w:val="Heading5"/>
        <w:rPr>
          <w:rFonts w:hint="cs"/>
          <w:rtl/>
        </w:rPr>
      </w:pPr>
      <w:r w:rsidRPr="00F51FF7">
        <w:rPr>
          <w:rtl/>
        </w:rPr>
        <w:br/>
      </w:r>
      <w:r w:rsidRPr="00F51FF7">
        <w:rPr>
          <w:rFonts w:hint="cs"/>
          <w:u w:val="single"/>
          <w:rtl/>
        </w:rPr>
        <w:t>אסתרינה טרטמן:</w:t>
      </w:r>
    </w:p>
    <w:p w14:paraId="5AA13508" w14:textId="77777777" w:rsidR="00F51FF7" w:rsidRPr="00F51FF7" w:rsidRDefault="00F51FF7" w:rsidP="00F51FF7">
      <w:pPr>
        <w:pStyle w:val="Heading5"/>
        <w:rPr>
          <w:rFonts w:hint="cs"/>
          <w:rtl/>
        </w:rPr>
      </w:pPr>
    </w:p>
    <w:p w14:paraId="757C52D6" w14:textId="77777777" w:rsidR="00F51FF7" w:rsidRPr="00F51FF7" w:rsidRDefault="00F51FF7" w:rsidP="00F51FF7">
      <w:pPr>
        <w:bidi/>
        <w:jc w:val="both"/>
        <w:rPr>
          <w:rFonts w:cs="David" w:hint="cs"/>
          <w:rtl/>
        </w:rPr>
      </w:pPr>
      <w:r w:rsidRPr="00F51FF7">
        <w:rPr>
          <w:rFonts w:cs="David" w:hint="cs"/>
          <w:rtl/>
        </w:rPr>
        <w:tab/>
        <w:t>אני מושכת את הבקשה שלי לפטור מחובת הנחה, למרות שיש לי רוב סביב השולחן הזה.</w:t>
      </w:r>
    </w:p>
    <w:p w14:paraId="3D82E144" w14:textId="77777777" w:rsidR="00F51FF7" w:rsidRPr="00F51FF7" w:rsidRDefault="00F51FF7" w:rsidP="00F51FF7">
      <w:pPr>
        <w:bidi/>
        <w:jc w:val="both"/>
        <w:rPr>
          <w:rFonts w:cs="David" w:hint="cs"/>
          <w:rtl/>
        </w:rPr>
      </w:pPr>
      <w:r w:rsidRPr="00F51FF7">
        <w:rPr>
          <w:rFonts w:cs="David"/>
          <w:rtl/>
        </w:rPr>
        <w:br/>
      </w:r>
      <w:r w:rsidRPr="00F51FF7">
        <w:rPr>
          <w:rFonts w:cs="David" w:hint="cs"/>
          <w:u w:val="single"/>
          <w:rtl/>
        </w:rPr>
        <w:t>היו</w:t>
      </w:r>
      <w:r w:rsidRPr="00F51FF7">
        <w:rPr>
          <w:rFonts w:cs="David"/>
          <w:u w:val="single"/>
          <w:rtl/>
        </w:rPr>
        <w:t>"</w:t>
      </w:r>
      <w:r w:rsidRPr="00F51FF7">
        <w:rPr>
          <w:rFonts w:cs="David" w:hint="cs"/>
          <w:u w:val="single"/>
          <w:rtl/>
        </w:rPr>
        <w:t>ר רוחמה אברהם:</w:t>
      </w:r>
    </w:p>
    <w:p w14:paraId="6108BB8D" w14:textId="77777777" w:rsidR="00F51FF7" w:rsidRPr="00F51FF7" w:rsidRDefault="00F51FF7" w:rsidP="00F51FF7">
      <w:pPr>
        <w:bidi/>
        <w:jc w:val="both"/>
        <w:rPr>
          <w:rFonts w:cs="David" w:hint="cs"/>
          <w:rtl/>
        </w:rPr>
      </w:pPr>
    </w:p>
    <w:p w14:paraId="271005DD" w14:textId="77777777" w:rsidR="00F51FF7" w:rsidRPr="00F51FF7" w:rsidRDefault="00F51FF7" w:rsidP="00F51FF7">
      <w:pPr>
        <w:bidi/>
        <w:jc w:val="both"/>
        <w:rPr>
          <w:rFonts w:cs="David" w:hint="cs"/>
          <w:rtl/>
        </w:rPr>
      </w:pPr>
      <w:r w:rsidRPr="00F51FF7">
        <w:rPr>
          <w:rFonts w:cs="David" w:hint="cs"/>
          <w:rtl/>
        </w:rPr>
        <w:tab/>
        <w:t xml:space="preserve">אני מודה לך. </w:t>
      </w:r>
    </w:p>
    <w:p w14:paraId="2CBDA982" w14:textId="77777777" w:rsidR="00F51FF7" w:rsidRPr="00F51FF7" w:rsidRDefault="00F51FF7" w:rsidP="00F51FF7">
      <w:pPr>
        <w:pStyle w:val="Heading5"/>
        <w:rPr>
          <w:rFonts w:hint="cs"/>
          <w:rtl/>
        </w:rPr>
      </w:pPr>
      <w:r w:rsidRPr="00F51FF7">
        <w:rPr>
          <w:rtl/>
        </w:rPr>
        <w:br/>
      </w:r>
      <w:r w:rsidRPr="00F51FF7">
        <w:rPr>
          <w:rFonts w:hint="cs"/>
          <w:u w:val="single"/>
          <w:rtl/>
        </w:rPr>
        <w:t>אסתרינה טרטמן:</w:t>
      </w:r>
    </w:p>
    <w:p w14:paraId="031C98E0" w14:textId="77777777" w:rsidR="00F51FF7" w:rsidRPr="00F51FF7" w:rsidRDefault="00F51FF7" w:rsidP="00F51FF7">
      <w:pPr>
        <w:pStyle w:val="Heading5"/>
        <w:rPr>
          <w:rFonts w:hint="cs"/>
          <w:rtl/>
        </w:rPr>
      </w:pPr>
    </w:p>
    <w:p w14:paraId="7B218923" w14:textId="77777777" w:rsidR="00F51FF7" w:rsidRPr="00F51FF7" w:rsidRDefault="00F51FF7" w:rsidP="00F51FF7">
      <w:pPr>
        <w:bidi/>
        <w:jc w:val="both"/>
        <w:rPr>
          <w:rFonts w:cs="David" w:hint="cs"/>
          <w:rtl/>
        </w:rPr>
      </w:pPr>
      <w:r w:rsidRPr="00F51FF7">
        <w:rPr>
          <w:rFonts w:cs="David" w:hint="cs"/>
          <w:rtl/>
        </w:rPr>
        <w:tab/>
        <w:t xml:space="preserve">גברתי היושבת-ראש, אני מחדדת - למרות שיש לי רוב סביב השולחן הזה, אני מכבדת את בקשתה של יושבת-ראש הכנסת. </w:t>
      </w:r>
    </w:p>
    <w:p w14:paraId="5096F3A9" w14:textId="77777777" w:rsidR="00F51FF7" w:rsidRPr="00F51FF7" w:rsidRDefault="00F51FF7" w:rsidP="00F51FF7">
      <w:pPr>
        <w:bidi/>
        <w:jc w:val="both"/>
        <w:rPr>
          <w:rFonts w:cs="David" w:hint="cs"/>
          <w:rtl/>
        </w:rPr>
      </w:pPr>
      <w:r w:rsidRPr="00F51FF7">
        <w:rPr>
          <w:rFonts w:cs="David"/>
          <w:rtl/>
        </w:rPr>
        <w:br/>
      </w:r>
      <w:r w:rsidRPr="00F51FF7">
        <w:rPr>
          <w:rFonts w:cs="David" w:hint="cs"/>
          <w:u w:val="single"/>
          <w:rtl/>
        </w:rPr>
        <w:t>היו</w:t>
      </w:r>
      <w:r w:rsidRPr="00F51FF7">
        <w:rPr>
          <w:rFonts w:cs="David"/>
          <w:u w:val="single"/>
          <w:rtl/>
        </w:rPr>
        <w:t>"</w:t>
      </w:r>
      <w:r w:rsidRPr="00F51FF7">
        <w:rPr>
          <w:rFonts w:cs="David" w:hint="cs"/>
          <w:u w:val="single"/>
          <w:rtl/>
        </w:rPr>
        <w:t>ר רוחמה אברהם:</w:t>
      </w:r>
    </w:p>
    <w:p w14:paraId="4A0E732F" w14:textId="77777777" w:rsidR="00F51FF7" w:rsidRPr="00F51FF7" w:rsidRDefault="00F51FF7" w:rsidP="00F51FF7">
      <w:pPr>
        <w:bidi/>
        <w:jc w:val="both"/>
        <w:rPr>
          <w:rFonts w:cs="David" w:hint="cs"/>
          <w:rtl/>
        </w:rPr>
      </w:pPr>
    </w:p>
    <w:p w14:paraId="2765B548" w14:textId="77777777" w:rsidR="00F51FF7" w:rsidRPr="00F51FF7" w:rsidRDefault="00F51FF7" w:rsidP="00F51FF7">
      <w:pPr>
        <w:bidi/>
        <w:jc w:val="both"/>
        <w:rPr>
          <w:rFonts w:cs="David" w:hint="cs"/>
          <w:rtl/>
        </w:rPr>
      </w:pPr>
      <w:r w:rsidRPr="00F51FF7">
        <w:rPr>
          <w:rFonts w:cs="David" w:hint="cs"/>
          <w:rtl/>
        </w:rPr>
        <w:tab/>
        <w:t>תודה רבה.</w:t>
      </w:r>
    </w:p>
    <w:p w14:paraId="03E85185" w14:textId="77777777" w:rsidR="00F51FF7" w:rsidRPr="00F51FF7" w:rsidRDefault="00F51FF7" w:rsidP="00F51FF7">
      <w:pPr>
        <w:tabs>
          <w:tab w:val="left" w:pos="1221"/>
        </w:tabs>
        <w:bidi/>
        <w:jc w:val="both"/>
        <w:rPr>
          <w:rFonts w:cs="David" w:hint="cs"/>
          <w:b/>
          <w:bCs/>
          <w:u w:val="single"/>
          <w:rtl/>
        </w:rPr>
      </w:pPr>
      <w:r w:rsidRPr="00F51FF7">
        <w:rPr>
          <w:rFonts w:cs="David"/>
          <w:rtl/>
        </w:rPr>
        <w:br w:type="page"/>
      </w:r>
      <w:r w:rsidRPr="00F51FF7">
        <w:rPr>
          <w:rFonts w:cs="David" w:hint="cs"/>
          <w:b/>
          <w:bCs/>
          <w:u w:val="single"/>
          <w:rtl/>
        </w:rPr>
        <w:t>בקשת חה</w:t>
      </w:r>
      <w:r w:rsidRPr="00F51FF7">
        <w:rPr>
          <w:rFonts w:cs="David"/>
          <w:b/>
          <w:bCs/>
          <w:u w:val="single"/>
          <w:rtl/>
        </w:rPr>
        <w:t>"</w:t>
      </w:r>
      <w:r w:rsidRPr="00F51FF7">
        <w:rPr>
          <w:rFonts w:cs="David" w:hint="cs"/>
          <w:b/>
          <w:bCs/>
          <w:u w:val="single"/>
          <w:rtl/>
        </w:rPr>
        <w:t>כ אביגדור יצחקי להקדמת הדיון בהצעת חוק הכנסת (תיקון - נציב הדורות הבאים-ביטול), התשס</w:t>
      </w:r>
      <w:r w:rsidRPr="00F51FF7">
        <w:rPr>
          <w:rFonts w:cs="David"/>
          <w:b/>
          <w:bCs/>
          <w:u w:val="single"/>
          <w:rtl/>
        </w:rPr>
        <w:t>"</w:t>
      </w:r>
      <w:r w:rsidRPr="00F51FF7">
        <w:rPr>
          <w:rFonts w:cs="David" w:hint="cs"/>
          <w:b/>
          <w:bCs/>
          <w:u w:val="single"/>
          <w:rtl/>
        </w:rPr>
        <w:t>ז-2006 (פ/1629), לפני הקריאה הטרומית.</w:t>
      </w:r>
    </w:p>
    <w:p w14:paraId="028BFDF0" w14:textId="77777777" w:rsidR="00F51FF7" w:rsidRPr="00F51FF7" w:rsidRDefault="00F51FF7" w:rsidP="00F51FF7">
      <w:pPr>
        <w:bidi/>
        <w:jc w:val="both"/>
        <w:rPr>
          <w:rFonts w:cs="David" w:hint="cs"/>
          <w:b/>
          <w:bCs/>
          <w:rtl/>
        </w:rPr>
      </w:pPr>
    </w:p>
    <w:p w14:paraId="4F999084" w14:textId="77777777" w:rsidR="00F51FF7" w:rsidRPr="00F51FF7" w:rsidRDefault="00F51FF7" w:rsidP="00F51FF7">
      <w:pPr>
        <w:bidi/>
        <w:jc w:val="both"/>
        <w:rPr>
          <w:rFonts w:cs="David" w:hint="cs"/>
          <w:rtl/>
        </w:rPr>
      </w:pPr>
      <w:r w:rsidRPr="00F51FF7">
        <w:rPr>
          <w:rFonts w:cs="David" w:hint="cs"/>
          <w:u w:val="single"/>
          <w:rtl/>
        </w:rPr>
        <w:t>היו</w:t>
      </w:r>
      <w:r w:rsidRPr="00F51FF7">
        <w:rPr>
          <w:rFonts w:cs="David"/>
          <w:u w:val="single"/>
          <w:rtl/>
        </w:rPr>
        <w:t>"</w:t>
      </w:r>
      <w:r w:rsidRPr="00F51FF7">
        <w:rPr>
          <w:rFonts w:cs="David" w:hint="cs"/>
          <w:u w:val="single"/>
          <w:rtl/>
        </w:rPr>
        <w:t>ר רוחמה אברהם:</w:t>
      </w:r>
    </w:p>
    <w:p w14:paraId="5149F7DD" w14:textId="77777777" w:rsidR="00F51FF7" w:rsidRPr="00F51FF7" w:rsidRDefault="00F51FF7" w:rsidP="00F51FF7">
      <w:pPr>
        <w:bidi/>
        <w:jc w:val="both"/>
        <w:rPr>
          <w:rFonts w:cs="David" w:hint="cs"/>
          <w:rtl/>
        </w:rPr>
      </w:pPr>
    </w:p>
    <w:p w14:paraId="1DB6B6F3" w14:textId="77777777" w:rsidR="00F51FF7" w:rsidRPr="00F51FF7" w:rsidRDefault="00F51FF7" w:rsidP="00F51FF7">
      <w:pPr>
        <w:bidi/>
        <w:jc w:val="both"/>
        <w:rPr>
          <w:rFonts w:cs="David" w:hint="cs"/>
          <w:rtl/>
        </w:rPr>
      </w:pPr>
      <w:r w:rsidRPr="00F51FF7">
        <w:rPr>
          <w:rFonts w:cs="David" w:hint="cs"/>
          <w:rtl/>
        </w:rPr>
        <w:tab/>
        <w:t>שלום, אני פותחת את ישיבת הוועדה. בקשתו של חה</w:t>
      </w:r>
      <w:r w:rsidRPr="00F51FF7">
        <w:rPr>
          <w:rFonts w:cs="David"/>
          <w:rtl/>
        </w:rPr>
        <w:t>"</w:t>
      </w:r>
      <w:r w:rsidRPr="00F51FF7">
        <w:rPr>
          <w:rFonts w:cs="David" w:hint="cs"/>
          <w:rtl/>
        </w:rPr>
        <w:t>כ אביגדור יצחקי הוא לפטור מחובת הנחה את החוק של נציבות הדורות הבאים. אתה מתבקש להציג את עמדתך, סוגיית החוק ומדוע הוא נחוץ.</w:t>
      </w:r>
    </w:p>
    <w:p w14:paraId="05953DB5" w14:textId="77777777" w:rsidR="00F51FF7" w:rsidRPr="00F51FF7" w:rsidRDefault="00F51FF7" w:rsidP="00F51FF7">
      <w:pPr>
        <w:bidi/>
        <w:jc w:val="both"/>
        <w:rPr>
          <w:rFonts w:cs="David" w:hint="cs"/>
          <w:rtl/>
        </w:rPr>
      </w:pPr>
    </w:p>
    <w:p w14:paraId="496CE96C" w14:textId="77777777" w:rsidR="00F51FF7" w:rsidRPr="00F51FF7" w:rsidRDefault="00F51FF7" w:rsidP="00F51FF7">
      <w:pPr>
        <w:bidi/>
        <w:jc w:val="both"/>
        <w:rPr>
          <w:rFonts w:cs="David" w:hint="cs"/>
          <w:rtl/>
        </w:rPr>
      </w:pPr>
      <w:r w:rsidRPr="00F51FF7">
        <w:rPr>
          <w:rFonts w:cs="David" w:hint="cs"/>
          <w:u w:val="single"/>
          <w:rtl/>
        </w:rPr>
        <w:t>אביגדור יצחקי:</w:t>
      </w:r>
    </w:p>
    <w:p w14:paraId="7243B590" w14:textId="77777777" w:rsidR="00F51FF7" w:rsidRPr="00F51FF7" w:rsidRDefault="00F51FF7" w:rsidP="00F51FF7">
      <w:pPr>
        <w:bidi/>
        <w:jc w:val="both"/>
        <w:rPr>
          <w:rFonts w:cs="David" w:hint="cs"/>
          <w:rtl/>
        </w:rPr>
      </w:pPr>
    </w:p>
    <w:p w14:paraId="2A9953A5" w14:textId="77777777" w:rsidR="00F51FF7" w:rsidRPr="00F51FF7" w:rsidRDefault="00F51FF7" w:rsidP="00F51FF7">
      <w:pPr>
        <w:bidi/>
        <w:jc w:val="both"/>
        <w:rPr>
          <w:rFonts w:cs="David" w:hint="cs"/>
          <w:rtl/>
        </w:rPr>
      </w:pPr>
      <w:r w:rsidRPr="00F51FF7">
        <w:rPr>
          <w:rFonts w:cs="David" w:hint="cs"/>
          <w:rtl/>
        </w:rPr>
        <w:tab/>
        <w:t xml:space="preserve">אין ספק בלבם של כל חותמי ההצעה, שנושא של הדורות הבאים הוא עניינה של הכנסת. בכל פעם שבה מוגשת הצעת חוק או משונה חוק, או שמוגש תקציב, הם בוחנים זאת. </w:t>
      </w:r>
    </w:p>
    <w:p w14:paraId="572A9E02" w14:textId="77777777" w:rsidR="00F51FF7" w:rsidRPr="00F51FF7" w:rsidRDefault="00F51FF7" w:rsidP="00F51FF7">
      <w:pPr>
        <w:bidi/>
        <w:jc w:val="both"/>
        <w:rPr>
          <w:rFonts w:cs="David" w:hint="cs"/>
          <w:rtl/>
        </w:rPr>
      </w:pPr>
    </w:p>
    <w:p w14:paraId="18FC8DFE" w14:textId="77777777" w:rsidR="00F51FF7" w:rsidRPr="00F51FF7" w:rsidRDefault="00F51FF7" w:rsidP="00F51FF7">
      <w:pPr>
        <w:bidi/>
        <w:jc w:val="both"/>
        <w:rPr>
          <w:rFonts w:cs="David" w:hint="cs"/>
          <w:u w:val="single"/>
          <w:rtl/>
        </w:rPr>
      </w:pPr>
      <w:r w:rsidRPr="00F51FF7">
        <w:rPr>
          <w:rFonts w:cs="David" w:hint="cs"/>
          <w:u w:val="single"/>
          <w:rtl/>
        </w:rPr>
        <w:t>יעקב מרגי:</w:t>
      </w:r>
    </w:p>
    <w:p w14:paraId="2BE005E4" w14:textId="77777777" w:rsidR="00F51FF7" w:rsidRPr="00F51FF7" w:rsidRDefault="00F51FF7" w:rsidP="00F51FF7">
      <w:pPr>
        <w:bidi/>
        <w:jc w:val="both"/>
        <w:rPr>
          <w:rFonts w:cs="David" w:hint="cs"/>
          <w:rtl/>
        </w:rPr>
      </w:pPr>
    </w:p>
    <w:p w14:paraId="4C4ED3A5" w14:textId="77777777" w:rsidR="00F51FF7" w:rsidRPr="00F51FF7" w:rsidRDefault="00F51FF7" w:rsidP="00F51FF7">
      <w:pPr>
        <w:bidi/>
        <w:jc w:val="both"/>
        <w:rPr>
          <w:rFonts w:cs="David" w:hint="cs"/>
          <w:rtl/>
        </w:rPr>
      </w:pPr>
      <w:r w:rsidRPr="00F51FF7">
        <w:rPr>
          <w:rFonts w:cs="David" w:hint="cs"/>
          <w:rtl/>
        </w:rPr>
        <w:tab/>
        <w:t>אני רוצה להעלות הערה לסדר. יושבים פה הרבה חברי כנסת וגם עובדי הדורות הבאים, וזה לא יאה לתת לחברי הכנסת להתבטא לידם. צריך לתת להם להתבטא לפני הדיון, על מנת שיוכלו להתבטא הן לחיוב והן לשלילה. אני חושב שזה חשוב, וכדאי להתייחס.</w:t>
      </w:r>
    </w:p>
    <w:p w14:paraId="071A364A" w14:textId="77777777" w:rsidR="00F51FF7" w:rsidRPr="00F51FF7" w:rsidRDefault="00F51FF7" w:rsidP="00F51FF7">
      <w:pPr>
        <w:bidi/>
        <w:jc w:val="both"/>
        <w:rPr>
          <w:rFonts w:cs="David" w:hint="cs"/>
          <w:rtl/>
        </w:rPr>
      </w:pPr>
    </w:p>
    <w:p w14:paraId="13A16417" w14:textId="77777777" w:rsidR="00F51FF7" w:rsidRPr="00F51FF7" w:rsidRDefault="00F51FF7" w:rsidP="00F51FF7">
      <w:pPr>
        <w:bidi/>
        <w:jc w:val="both"/>
        <w:rPr>
          <w:rFonts w:cs="David" w:hint="cs"/>
          <w:rtl/>
        </w:rPr>
      </w:pPr>
      <w:r w:rsidRPr="00F51FF7">
        <w:rPr>
          <w:rFonts w:cs="David" w:hint="cs"/>
          <w:u w:val="single"/>
          <w:rtl/>
        </w:rPr>
        <w:t>היו</w:t>
      </w:r>
      <w:r w:rsidRPr="00F51FF7">
        <w:rPr>
          <w:rFonts w:cs="David"/>
          <w:u w:val="single"/>
          <w:rtl/>
        </w:rPr>
        <w:t>"</w:t>
      </w:r>
      <w:r w:rsidRPr="00F51FF7">
        <w:rPr>
          <w:rFonts w:cs="David" w:hint="cs"/>
          <w:u w:val="single"/>
          <w:rtl/>
        </w:rPr>
        <w:t>ר רוחמה אברהם:</w:t>
      </w:r>
    </w:p>
    <w:p w14:paraId="31898A77" w14:textId="77777777" w:rsidR="00F51FF7" w:rsidRPr="00F51FF7" w:rsidRDefault="00F51FF7" w:rsidP="00F51FF7">
      <w:pPr>
        <w:bidi/>
        <w:jc w:val="both"/>
        <w:rPr>
          <w:rFonts w:cs="David" w:hint="cs"/>
          <w:rtl/>
        </w:rPr>
      </w:pPr>
    </w:p>
    <w:p w14:paraId="0491D558" w14:textId="77777777" w:rsidR="00F51FF7" w:rsidRPr="00F51FF7" w:rsidRDefault="00F51FF7" w:rsidP="00F51FF7">
      <w:pPr>
        <w:bidi/>
        <w:jc w:val="both"/>
        <w:rPr>
          <w:rFonts w:cs="David" w:hint="cs"/>
          <w:rtl/>
        </w:rPr>
      </w:pPr>
      <w:r w:rsidRPr="00F51FF7">
        <w:rPr>
          <w:rFonts w:cs="David" w:hint="cs"/>
          <w:rtl/>
        </w:rPr>
        <w:tab/>
        <w:t xml:space="preserve">לאחר הצגת החוק, נפתח את הדיון והעובדים ייצאו. </w:t>
      </w:r>
    </w:p>
    <w:p w14:paraId="69B249D6" w14:textId="77777777" w:rsidR="00F51FF7" w:rsidRPr="00F51FF7" w:rsidRDefault="00F51FF7" w:rsidP="00F51FF7">
      <w:pPr>
        <w:bidi/>
        <w:jc w:val="both"/>
        <w:rPr>
          <w:rFonts w:cs="David" w:hint="cs"/>
          <w:rtl/>
        </w:rPr>
      </w:pPr>
    </w:p>
    <w:p w14:paraId="77C791C5" w14:textId="77777777" w:rsidR="00F51FF7" w:rsidRPr="00F51FF7" w:rsidRDefault="00F51FF7" w:rsidP="00F51FF7">
      <w:pPr>
        <w:bidi/>
        <w:jc w:val="both"/>
        <w:rPr>
          <w:rFonts w:cs="David" w:hint="cs"/>
          <w:rtl/>
        </w:rPr>
      </w:pPr>
      <w:r w:rsidRPr="00F51FF7">
        <w:rPr>
          <w:rFonts w:cs="David" w:hint="cs"/>
          <w:u w:val="single"/>
          <w:rtl/>
        </w:rPr>
        <w:t>אביגדור יצחקי:</w:t>
      </w:r>
    </w:p>
    <w:p w14:paraId="3E303C83" w14:textId="77777777" w:rsidR="00F51FF7" w:rsidRPr="00F51FF7" w:rsidRDefault="00F51FF7" w:rsidP="00F51FF7">
      <w:pPr>
        <w:bidi/>
        <w:jc w:val="both"/>
        <w:rPr>
          <w:rFonts w:cs="David" w:hint="cs"/>
          <w:rtl/>
        </w:rPr>
      </w:pPr>
    </w:p>
    <w:p w14:paraId="5B8E3080" w14:textId="77777777" w:rsidR="00F51FF7" w:rsidRPr="00F51FF7" w:rsidRDefault="00F51FF7" w:rsidP="00F51FF7">
      <w:pPr>
        <w:bidi/>
        <w:jc w:val="both"/>
        <w:rPr>
          <w:rFonts w:cs="David" w:hint="cs"/>
          <w:rtl/>
        </w:rPr>
      </w:pPr>
      <w:r w:rsidRPr="00F51FF7">
        <w:rPr>
          <w:rFonts w:cs="David" w:hint="cs"/>
          <w:rtl/>
        </w:rPr>
        <w:tab/>
        <w:t>אני מוכרח לומר, כי מאז שאני נמצא בכנסת הזאת - ולא רק כחבר כנסת, אלא גם כמנכ</w:t>
      </w:r>
      <w:r w:rsidRPr="00F51FF7">
        <w:rPr>
          <w:rFonts w:cs="David"/>
          <w:rtl/>
        </w:rPr>
        <w:t>"</w:t>
      </w:r>
      <w:r w:rsidRPr="00F51FF7">
        <w:rPr>
          <w:rFonts w:cs="David" w:hint="cs"/>
          <w:rtl/>
        </w:rPr>
        <w:t xml:space="preserve">ל ראש הממשלה </w:t>
      </w:r>
      <w:r w:rsidRPr="00F51FF7">
        <w:rPr>
          <w:rFonts w:cs="David"/>
          <w:rtl/>
        </w:rPr>
        <w:t>–</w:t>
      </w:r>
      <w:r w:rsidRPr="00F51FF7">
        <w:rPr>
          <w:rFonts w:cs="David" w:hint="cs"/>
          <w:rtl/>
        </w:rPr>
        <w:t xml:space="preserve"> נפגשתי עם השופט בדימוס, מר שוהם. לא הרבה נעזרתי בתוצרים שיצאו מאותה המחלקה שאותה הוא מייצג, אבל אין זה אומר שהעיקרון הוא לא נכון. העיקרון הוא נכון. זה נכון שאנחנו נביט על כל מה שאנחנו עושים בכיוון של הדורות הבאים. במהלך הדיונים, מצאתי בתקציב הכנסת לשנה הבאה כי המכלול הזה הוא רק 5,000,000 שקלים. אני חושב, שבשימוש שאנחנו עושים במכשיר הזה אל מול ההוצאה והתוצרים, היא לא מספיק יעילה. יושב פה מנכ</w:t>
      </w:r>
      <w:r w:rsidRPr="00F51FF7">
        <w:rPr>
          <w:rFonts w:cs="David"/>
          <w:rtl/>
        </w:rPr>
        <w:t>"</w:t>
      </w:r>
      <w:r w:rsidRPr="00F51FF7">
        <w:rPr>
          <w:rFonts w:cs="David" w:hint="cs"/>
          <w:rtl/>
        </w:rPr>
        <w:t xml:space="preserve">ל הכנסת, והוא יכול להגיד כמה זה עולה. </w:t>
      </w:r>
    </w:p>
    <w:p w14:paraId="78E78034" w14:textId="77777777" w:rsidR="00F51FF7" w:rsidRPr="00F51FF7" w:rsidRDefault="00F51FF7" w:rsidP="00F51FF7">
      <w:pPr>
        <w:bidi/>
        <w:jc w:val="both"/>
        <w:rPr>
          <w:rFonts w:cs="David" w:hint="cs"/>
          <w:rtl/>
        </w:rPr>
      </w:pPr>
    </w:p>
    <w:p w14:paraId="642E45B2" w14:textId="77777777" w:rsidR="00F51FF7" w:rsidRPr="00F51FF7" w:rsidRDefault="00F51FF7" w:rsidP="00F51FF7">
      <w:pPr>
        <w:bidi/>
        <w:ind w:firstLine="567"/>
        <w:jc w:val="both"/>
        <w:rPr>
          <w:rFonts w:cs="David" w:hint="cs"/>
          <w:rtl/>
        </w:rPr>
      </w:pPr>
      <w:r w:rsidRPr="00F51FF7">
        <w:rPr>
          <w:rFonts w:cs="David" w:hint="cs"/>
          <w:rtl/>
        </w:rPr>
        <w:t>לעצם העניין, אני לא בטוח ששופט בדימוס זאת הפונקציה שצריכה לייצג את הדורות הבאים. אנחנו רוצים לפתוח את זה לדיון, ותוך זמן קצר מאוד לבקש מיו</w:t>
      </w:r>
      <w:r w:rsidRPr="00F51FF7">
        <w:rPr>
          <w:rFonts w:cs="David"/>
          <w:rtl/>
        </w:rPr>
        <w:t>"</w:t>
      </w:r>
      <w:r w:rsidRPr="00F51FF7">
        <w:rPr>
          <w:rFonts w:cs="David" w:hint="cs"/>
          <w:rtl/>
        </w:rPr>
        <w:t xml:space="preserve">ר הכנסת להביא הצעה חלופית למצב הקיים, שבו הדברים אינם יעילים ולא מביאים לידי ביטוי את התפקיד האמיתי של הגוף הזה. אני לא בא להעביר פה ביקורת על אף אחד, לא על עובדי המחלקה ולא על ראש המחלקה. זאת שעת כושר, ובגלל זה הדחיפות. זה לא מצב שבו מדיחים או מפטרים מישהו. יש פה מצב, שבו הקדנציה נסתיימה ואנחנו אמורים לבחור נציב דורות חדש. אני אומר, כי לפני שבוחרים אחד חדש, צריך לשקול את הדברים בכובד ראש. ברגע שמינינו אדם חדש, באותו רגע הקדנציה שלו היא על פי החוק, וקשה לשנות אותה. לכן, אני קורא לדיון מחודש בנושא הזה, לבחינה מחודשת של העניין הזה, להבאת הצעה מהירה על מנת שתהיה פה נציבות יעילה ושכולנו נשמע את דברה ונתייחס אליה בזמן שאנחנו עושים את מלאכת החקיקה. אני חושב, שנכון יותר כרגע לבטל את החוק וליצור תוך זמן קצר מאוד חקיקה חדשה, שמייצרת דברים חדשים שהם הרבה יותר טובים. הדחיפות נובעת מההחלפה בין ממלא התפקיד הקודם לממלא התפקיד הבא. זאת הסיבה היחידה לדחיפות. </w:t>
      </w:r>
    </w:p>
    <w:p w14:paraId="5E34B2C7" w14:textId="77777777" w:rsidR="00F51FF7" w:rsidRPr="00F51FF7" w:rsidRDefault="00F51FF7" w:rsidP="00F51FF7">
      <w:pPr>
        <w:bidi/>
        <w:jc w:val="both"/>
        <w:rPr>
          <w:rFonts w:cs="David" w:hint="cs"/>
          <w:rtl/>
        </w:rPr>
      </w:pPr>
    </w:p>
    <w:p w14:paraId="26BB5276" w14:textId="77777777" w:rsidR="00F51FF7" w:rsidRPr="00F51FF7" w:rsidRDefault="00F51FF7" w:rsidP="00F51FF7">
      <w:pPr>
        <w:bidi/>
        <w:jc w:val="both"/>
        <w:rPr>
          <w:rFonts w:cs="David" w:hint="cs"/>
          <w:rtl/>
        </w:rPr>
      </w:pPr>
      <w:r w:rsidRPr="00F51FF7">
        <w:rPr>
          <w:rFonts w:cs="David" w:hint="cs"/>
          <w:u w:val="single"/>
          <w:rtl/>
        </w:rPr>
        <w:t>נסים זאב:</w:t>
      </w:r>
    </w:p>
    <w:p w14:paraId="7B574E5B" w14:textId="77777777" w:rsidR="00F51FF7" w:rsidRPr="00F51FF7" w:rsidRDefault="00F51FF7" w:rsidP="00F51FF7">
      <w:pPr>
        <w:bidi/>
        <w:jc w:val="both"/>
        <w:rPr>
          <w:rFonts w:cs="David" w:hint="cs"/>
          <w:rtl/>
        </w:rPr>
      </w:pPr>
    </w:p>
    <w:p w14:paraId="5F6602ED" w14:textId="77777777" w:rsidR="00F51FF7" w:rsidRPr="00F51FF7" w:rsidRDefault="00F51FF7" w:rsidP="00F51FF7">
      <w:pPr>
        <w:bidi/>
        <w:jc w:val="both"/>
        <w:rPr>
          <w:rFonts w:cs="David" w:hint="cs"/>
          <w:rtl/>
        </w:rPr>
      </w:pPr>
      <w:r w:rsidRPr="00F51FF7">
        <w:rPr>
          <w:rFonts w:cs="David" w:hint="cs"/>
          <w:rtl/>
        </w:rPr>
        <w:tab/>
        <w:t xml:space="preserve">אולי כדאי לתת לנציב הדורות הבאים להביע את עמדתו. </w:t>
      </w:r>
    </w:p>
    <w:p w14:paraId="678B2054" w14:textId="77777777" w:rsidR="00F51FF7" w:rsidRPr="00F51FF7" w:rsidRDefault="00F51FF7" w:rsidP="00F51FF7">
      <w:pPr>
        <w:bidi/>
        <w:jc w:val="both"/>
        <w:rPr>
          <w:rFonts w:cs="David" w:hint="cs"/>
          <w:u w:val="single"/>
          <w:rtl/>
        </w:rPr>
      </w:pPr>
    </w:p>
    <w:p w14:paraId="5F641560" w14:textId="77777777" w:rsidR="00F51FF7" w:rsidRPr="00F51FF7" w:rsidRDefault="00F51FF7" w:rsidP="00F51FF7">
      <w:pPr>
        <w:bidi/>
        <w:jc w:val="both"/>
        <w:rPr>
          <w:rFonts w:cs="David" w:hint="cs"/>
          <w:rtl/>
        </w:rPr>
      </w:pPr>
      <w:r w:rsidRPr="00F51FF7">
        <w:rPr>
          <w:rFonts w:cs="David" w:hint="cs"/>
          <w:u w:val="single"/>
          <w:rtl/>
        </w:rPr>
        <w:t>היו</w:t>
      </w:r>
      <w:r w:rsidRPr="00F51FF7">
        <w:rPr>
          <w:rFonts w:cs="David"/>
          <w:u w:val="single"/>
          <w:rtl/>
        </w:rPr>
        <w:t>"</w:t>
      </w:r>
      <w:r w:rsidRPr="00F51FF7">
        <w:rPr>
          <w:rFonts w:cs="David" w:hint="cs"/>
          <w:u w:val="single"/>
          <w:rtl/>
        </w:rPr>
        <w:t>ר רוחמה אברהם:</w:t>
      </w:r>
    </w:p>
    <w:p w14:paraId="1D94DC11" w14:textId="77777777" w:rsidR="00F51FF7" w:rsidRPr="00F51FF7" w:rsidRDefault="00F51FF7" w:rsidP="00F51FF7">
      <w:pPr>
        <w:bidi/>
        <w:jc w:val="both"/>
        <w:rPr>
          <w:rFonts w:cs="David" w:hint="cs"/>
          <w:rtl/>
        </w:rPr>
      </w:pPr>
    </w:p>
    <w:p w14:paraId="72CB49FF" w14:textId="77777777" w:rsidR="00F51FF7" w:rsidRPr="00F51FF7" w:rsidRDefault="00F51FF7" w:rsidP="00F51FF7">
      <w:pPr>
        <w:bidi/>
        <w:jc w:val="both"/>
        <w:rPr>
          <w:rFonts w:cs="David" w:hint="cs"/>
          <w:rtl/>
        </w:rPr>
      </w:pPr>
      <w:r w:rsidRPr="00F51FF7">
        <w:rPr>
          <w:rFonts w:cs="David" w:hint="cs"/>
          <w:rtl/>
        </w:rPr>
        <w:tab/>
        <w:t>לפני שאני אפתח את הדיון, הנציב יאמר את דברו. לאחר מכן עובדי הנציבות יעזבו את החדר, ואנחנו נפתח את הדיון.</w:t>
      </w:r>
    </w:p>
    <w:p w14:paraId="7BE2A2F6" w14:textId="77777777" w:rsidR="00F51FF7" w:rsidRPr="00F51FF7" w:rsidRDefault="00F51FF7" w:rsidP="00F51FF7">
      <w:pPr>
        <w:bidi/>
        <w:jc w:val="both"/>
        <w:rPr>
          <w:rFonts w:cs="David" w:hint="cs"/>
          <w:rtl/>
        </w:rPr>
      </w:pPr>
    </w:p>
    <w:p w14:paraId="4092A3CA" w14:textId="77777777" w:rsidR="00F51FF7" w:rsidRPr="00F51FF7" w:rsidRDefault="00F51FF7" w:rsidP="00F51FF7">
      <w:pPr>
        <w:bidi/>
        <w:jc w:val="both"/>
        <w:rPr>
          <w:rFonts w:cs="David" w:hint="cs"/>
          <w:u w:val="single"/>
          <w:rtl/>
        </w:rPr>
      </w:pPr>
    </w:p>
    <w:p w14:paraId="54A24FED" w14:textId="77777777" w:rsidR="00F51FF7" w:rsidRPr="00F51FF7" w:rsidRDefault="00F51FF7" w:rsidP="00F51FF7">
      <w:pPr>
        <w:bidi/>
        <w:jc w:val="both"/>
        <w:rPr>
          <w:rFonts w:cs="David" w:hint="cs"/>
          <w:u w:val="single"/>
          <w:rtl/>
        </w:rPr>
      </w:pPr>
    </w:p>
    <w:p w14:paraId="71E1253D" w14:textId="77777777" w:rsidR="00F51FF7" w:rsidRPr="00F51FF7" w:rsidRDefault="00F51FF7" w:rsidP="00F51FF7">
      <w:pPr>
        <w:bidi/>
        <w:jc w:val="both"/>
        <w:rPr>
          <w:rFonts w:cs="David" w:hint="cs"/>
          <w:u w:val="single"/>
          <w:rtl/>
        </w:rPr>
      </w:pPr>
      <w:r w:rsidRPr="00F51FF7">
        <w:rPr>
          <w:rFonts w:cs="David" w:hint="cs"/>
          <w:u w:val="single"/>
          <w:rtl/>
        </w:rPr>
        <w:t>שלמה שהם:</w:t>
      </w:r>
    </w:p>
    <w:p w14:paraId="655E95CF" w14:textId="77777777" w:rsidR="00F51FF7" w:rsidRPr="00F51FF7" w:rsidRDefault="00F51FF7" w:rsidP="00F51FF7">
      <w:pPr>
        <w:bidi/>
        <w:jc w:val="both"/>
        <w:rPr>
          <w:rFonts w:cs="David" w:hint="cs"/>
          <w:rtl/>
        </w:rPr>
      </w:pPr>
    </w:p>
    <w:p w14:paraId="78A621C1" w14:textId="77777777" w:rsidR="00F51FF7" w:rsidRPr="00F51FF7" w:rsidRDefault="00F51FF7" w:rsidP="00F51FF7">
      <w:pPr>
        <w:bidi/>
        <w:jc w:val="both"/>
        <w:rPr>
          <w:rFonts w:cs="David" w:hint="cs"/>
          <w:rtl/>
        </w:rPr>
      </w:pPr>
      <w:r w:rsidRPr="00F51FF7">
        <w:rPr>
          <w:rFonts w:cs="David" w:hint="cs"/>
          <w:rtl/>
        </w:rPr>
        <w:tab/>
        <w:t>אני חשבתי שזאת חובתי הציבורית לבוא ולהציג בפניכם את הנציבות ואת העבודה, למרות שאני אישית נמצא כרגע בחופשת פרישה. נציב הדורות הבאים עומד על 2.300.000 מיליון. מדובר בסך הכל ב-6 משרות, כולל משרת הנציב. החוק איננו מחייב שופט בדימוס. החוק מאפשר בחירה של כל אדם, שיש לו מומחיות באחד מהשטחים שבהם עוסקת הנציבות.</w:t>
      </w:r>
    </w:p>
    <w:p w14:paraId="1869D71C" w14:textId="77777777" w:rsidR="00F51FF7" w:rsidRPr="00F51FF7" w:rsidRDefault="00F51FF7" w:rsidP="00F51FF7">
      <w:pPr>
        <w:bidi/>
        <w:jc w:val="both"/>
        <w:rPr>
          <w:rFonts w:cs="David" w:hint="cs"/>
          <w:rtl/>
        </w:rPr>
      </w:pPr>
    </w:p>
    <w:p w14:paraId="2F6E1986" w14:textId="77777777" w:rsidR="00F51FF7" w:rsidRPr="00F51FF7" w:rsidRDefault="00F51FF7" w:rsidP="00F51FF7">
      <w:pPr>
        <w:bidi/>
        <w:jc w:val="both"/>
        <w:rPr>
          <w:rFonts w:cs="David" w:hint="cs"/>
          <w:rtl/>
        </w:rPr>
      </w:pPr>
      <w:r w:rsidRPr="00F51FF7">
        <w:rPr>
          <w:rFonts w:cs="David" w:hint="cs"/>
          <w:rtl/>
        </w:rPr>
        <w:tab/>
        <w:t xml:space="preserve">אני רוצה להסביר מה זאת נציבות. את הדברים האלה אפשר גם לראות באתר הכנסת. נציבות הדורות הבאים בישראל, זה אחד מהמוסדות המתקדמים בעולם. בעולם כולו מתעסקים היום בפיתוח בר קיימא. יש היום פרלמנטים אחרים בעולם שיש להם מוסדות כאלה גם כן, חלקם נמצאים בתוך הפרלמנט, חלקם בתוך הממשלה וחלקם מחוץ לפרלמנט. המוסד הזה עוסק בשאלה אחת </w:t>
      </w:r>
      <w:r w:rsidRPr="00F51FF7">
        <w:rPr>
          <w:rFonts w:cs="David"/>
          <w:rtl/>
        </w:rPr>
        <w:t>–</w:t>
      </w:r>
      <w:r w:rsidRPr="00F51FF7">
        <w:rPr>
          <w:rFonts w:cs="David" w:hint="cs"/>
          <w:rtl/>
        </w:rPr>
        <w:t xml:space="preserve"> שלצערנו, אנחנו לא תמיד עוסקים בה </w:t>
      </w:r>
      <w:r w:rsidRPr="00F51FF7">
        <w:rPr>
          <w:rFonts w:cs="David"/>
          <w:rtl/>
        </w:rPr>
        <w:t>–</w:t>
      </w:r>
      <w:r w:rsidRPr="00F51FF7">
        <w:rPr>
          <w:rFonts w:cs="David" w:hint="cs"/>
          <w:rtl/>
        </w:rPr>
        <w:t xml:space="preserve"> והיא השאלה של תכנון העתיד. הוא צריך להבטיח שהחקיקה בישראל תיקח בחשבון את העתיד. אני מודה, כי יש מקרים בהם לא הצלחנו להביא ולהטמיע את הדברים האלה בתוך מחשבתם ולבם של חברי הכנסת. עם זאת, אם מישהו מכם יעשה איזה מאמץ ויסתכל באתר הכנסת או ברשימה ארוכה מאוד של חוקים שבהם התערבנו, הוא יראה שיש חוקים רבים בהם התערבנו, חוות דעת רבות מאוד שנכתבו. בדיעבד, אפשר לומר, שאם היו שומעים לנו בחלק מהמקרים, היו נמנעות תקלות גדולות בשנים האחרונות. כמו כן, יש חלק מהדברים בהם כן שמעו לנו וכן הצלחנו למנוע תקלות. יושב אביגדור יצחקי, שהוא איש מכובד עלי מאוד, והוא זוכר את נושא הרכבת. אנחנו הצלחנו לדאוג שנכסי רכבת ישראל ישמשו לפיתוחה, במלחמה מאוד גדולה של 45 מיליארד שקל. הדברים האלה היו והם כתובים בפרוטוקולים של ועדות הכנסת. </w:t>
      </w:r>
    </w:p>
    <w:p w14:paraId="2DD6070B" w14:textId="77777777" w:rsidR="00F51FF7" w:rsidRPr="00F51FF7" w:rsidRDefault="00F51FF7" w:rsidP="00F51FF7">
      <w:pPr>
        <w:bidi/>
        <w:jc w:val="both"/>
        <w:rPr>
          <w:rFonts w:cs="David" w:hint="cs"/>
          <w:rtl/>
        </w:rPr>
      </w:pPr>
    </w:p>
    <w:p w14:paraId="06D8F0EA" w14:textId="77777777" w:rsidR="00F51FF7" w:rsidRPr="00F51FF7" w:rsidRDefault="00F51FF7" w:rsidP="00F51FF7">
      <w:pPr>
        <w:bidi/>
        <w:jc w:val="both"/>
        <w:rPr>
          <w:rFonts w:cs="David" w:hint="cs"/>
          <w:rtl/>
        </w:rPr>
      </w:pPr>
      <w:r w:rsidRPr="00F51FF7">
        <w:rPr>
          <w:rFonts w:cs="David" w:hint="cs"/>
          <w:rtl/>
        </w:rPr>
        <w:tab/>
        <w:t>זה נכון שלא פעם היו לנו עמדות לא קלות. היו לנו עמדות לא קלות, ולא פעם הן לא עמדו בקנה אחד עם יו</w:t>
      </w:r>
      <w:r w:rsidRPr="00F51FF7">
        <w:rPr>
          <w:rFonts w:cs="David"/>
          <w:rtl/>
        </w:rPr>
        <w:t>"</w:t>
      </w:r>
      <w:r w:rsidRPr="00F51FF7">
        <w:rPr>
          <w:rFonts w:cs="David" w:hint="cs"/>
          <w:rtl/>
        </w:rPr>
        <w:t xml:space="preserve">ר קואליציה, במיוחד בנושא של תקציב המדינה, בדרישה שלנו לתקציב רב שנתי, בדרישה שלנו לחשוב על העתיד כאשר מביאים את חוק ההסדרים. היו לנו עמדות שלא תמיד עלו בקנה אחד עם חברים בכנסת. </w:t>
      </w:r>
    </w:p>
    <w:p w14:paraId="4B9EF229" w14:textId="77777777" w:rsidR="00F51FF7" w:rsidRPr="00F51FF7" w:rsidRDefault="00F51FF7" w:rsidP="00F51FF7">
      <w:pPr>
        <w:bidi/>
        <w:jc w:val="both"/>
        <w:rPr>
          <w:rFonts w:cs="David" w:hint="cs"/>
          <w:rtl/>
        </w:rPr>
      </w:pPr>
    </w:p>
    <w:p w14:paraId="2BBCEEBB" w14:textId="77777777" w:rsidR="00F51FF7" w:rsidRPr="00F51FF7" w:rsidRDefault="00F51FF7" w:rsidP="00F51FF7">
      <w:pPr>
        <w:bidi/>
        <w:jc w:val="both"/>
        <w:rPr>
          <w:rFonts w:cs="David" w:hint="cs"/>
          <w:rtl/>
        </w:rPr>
      </w:pPr>
      <w:r w:rsidRPr="00F51FF7">
        <w:rPr>
          <w:rFonts w:cs="David" w:hint="cs"/>
          <w:rtl/>
        </w:rPr>
        <w:tab/>
        <w:t xml:space="preserve">אני רוצה לסיים ולומר, כי אין לי ספק כי רובו הגדול של הציבור מבין את העניין הזה. אנחנו קיבלנו הרבה מאוד תמיכה מהארגונים החברתיים, מהארגונים הסביבתיים. </w:t>
      </w:r>
    </w:p>
    <w:p w14:paraId="0A1F3BA0" w14:textId="77777777" w:rsidR="00F51FF7" w:rsidRPr="00F51FF7" w:rsidRDefault="00F51FF7" w:rsidP="00F51FF7">
      <w:pPr>
        <w:bidi/>
        <w:jc w:val="both"/>
        <w:rPr>
          <w:rFonts w:cs="David" w:hint="cs"/>
          <w:rtl/>
        </w:rPr>
      </w:pPr>
    </w:p>
    <w:p w14:paraId="6B3F2BBC" w14:textId="77777777" w:rsidR="00F51FF7" w:rsidRPr="00F51FF7" w:rsidRDefault="00F51FF7" w:rsidP="00F51FF7">
      <w:pPr>
        <w:bidi/>
        <w:jc w:val="both"/>
        <w:rPr>
          <w:rFonts w:cs="David" w:hint="cs"/>
          <w:rtl/>
        </w:rPr>
      </w:pPr>
      <w:r w:rsidRPr="00F51FF7">
        <w:rPr>
          <w:rFonts w:cs="David" w:hint="cs"/>
          <w:u w:val="single"/>
          <w:rtl/>
        </w:rPr>
        <w:t>נסים זאב:</w:t>
      </w:r>
    </w:p>
    <w:p w14:paraId="717DB77E" w14:textId="77777777" w:rsidR="00F51FF7" w:rsidRPr="00F51FF7" w:rsidRDefault="00F51FF7" w:rsidP="00F51FF7">
      <w:pPr>
        <w:bidi/>
        <w:jc w:val="both"/>
        <w:rPr>
          <w:rFonts w:cs="David" w:hint="cs"/>
          <w:rtl/>
        </w:rPr>
      </w:pPr>
    </w:p>
    <w:p w14:paraId="7EF541B3" w14:textId="77777777" w:rsidR="00F51FF7" w:rsidRPr="00F51FF7" w:rsidRDefault="00F51FF7" w:rsidP="00F51FF7">
      <w:pPr>
        <w:bidi/>
        <w:jc w:val="both"/>
        <w:rPr>
          <w:rFonts w:cs="David" w:hint="cs"/>
          <w:rtl/>
        </w:rPr>
      </w:pPr>
      <w:r w:rsidRPr="00F51FF7">
        <w:rPr>
          <w:rFonts w:cs="David" w:hint="cs"/>
          <w:rtl/>
        </w:rPr>
        <w:tab/>
        <w:t>האם אתה מוכן להסביר לי את הסתירה בין 5,000,0000 שקלים ל-2,300,000?</w:t>
      </w:r>
    </w:p>
    <w:p w14:paraId="21E663A5" w14:textId="77777777" w:rsidR="00F51FF7" w:rsidRPr="00F51FF7" w:rsidRDefault="00F51FF7" w:rsidP="00F51FF7">
      <w:pPr>
        <w:bidi/>
        <w:jc w:val="both"/>
        <w:rPr>
          <w:rFonts w:cs="David" w:hint="cs"/>
          <w:rtl/>
        </w:rPr>
      </w:pPr>
    </w:p>
    <w:p w14:paraId="1E896EE9" w14:textId="77777777" w:rsidR="00F51FF7" w:rsidRPr="00F51FF7" w:rsidRDefault="00F51FF7" w:rsidP="00F51FF7">
      <w:pPr>
        <w:bidi/>
        <w:jc w:val="both"/>
        <w:rPr>
          <w:rFonts w:cs="David" w:hint="cs"/>
          <w:rtl/>
        </w:rPr>
      </w:pPr>
      <w:r w:rsidRPr="00F51FF7">
        <w:rPr>
          <w:rFonts w:cs="David" w:hint="cs"/>
          <w:u w:val="single"/>
          <w:rtl/>
        </w:rPr>
        <w:t>היו</w:t>
      </w:r>
      <w:r w:rsidRPr="00F51FF7">
        <w:rPr>
          <w:rFonts w:cs="David"/>
          <w:u w:val="single"/>
          <w:rtl/>
        </w:rPr>
        <w:t>"</w:t>
      </w:r>
      <w:r w:rsidRPr="00F51FF7">
        <w:rPr>
          <w:rFonts w:cs="David" w:hint="cs"/>
          <w:u w:val="single"/>
          <w:rtl/>
        </w:rPr>
        <w:t>ר רוחמה אברהם:</w:t>
      </w:r>
    </w:p>
    <w:p w14:paraId="19709C71" w14:textId="77777777" w:rsidR="00F51FF7" w:rsidRPr="00F51FF7" w:rsidRDefault="00F51FF7" w:rsidP="00F51FF7">
      <w:pPr>
        <w:bidi/>
        <w:jc w:val="both"/>
        <w:rPr>
          <w:rFonts w:cs="David" w:hint="cs"/>
          <w:rtl/>
        </w:rPr>
      </w:pPr>
    </w:p>
    <w:p w14:paraId="102E4C95" w14:textId="77777777" w:rsidR="00F51FF7" w:rsidRPr="00F51FF7" w:rsidRDefault="00F51FF7" w:rsidP="00F51FF7">
      <w:pPr>
        <w:bidi/>
        <w:jc w:val="both"/>
        <w:rPr>
          <w:rFonts w:cs="David" w:hint="cs"/>
          <w:rtl/>
        </w:rPr>
      </w:pPr>
      <w:r w:rsidRPr="00F51FF7">
        <w:rPr>
          <w:rFonts w:cs="David" w:hint="cs"/>
          <w:rtl/>
        </w:rPr>
        <w:tab/>
        <w:t xml:space="preserve">נמצאים פה גורמים מקצועיים של הכנסת, ואתה יכול לשאול אותם. </w:t>
      </w:r>
    </w:p>
    <w:p w14:paraId="5B3CA613" w14:textId="77777777" w:rsidR="00F51FF7" w:rsidRPr="00F51FF7" w:rsidRDefault="00F51FF7" w:rsidP="00F51FF7">
      <w:pPr>
        <w:bidi/>
        <w:jc w:val="both"/>
        <w:rPr>
          <w:rFonts w:cs="David" w:hint="cs"/>
          <w:rtl/>
        </w:rPr>
      </w:pPr>
    </w:p>
    <w:p w14:paraId="40BC1EB7" w14:textId="77777777" w:rsidR="00F51FF7" w:rsidRPr="00F51FF7" w:rsidRDefault="00F51FF7" w:rsidP="00F51FF7">
      <w:pPr>
        <w:bidi/>
        <w:jc w:val="both"/>
        <w:rPr>
          <w:rFonts w:cs="David" w:hint="cs"/>
          <w:u w:val="single"/>
          <w:rtl/>
        </w:rPr>
      </w:pPr>
      <w:r w:rsidRPr="00F51FF7">
        <w:rPr>
          <w:rFonts w:cs="David" w:hint="cs"/>
          <w:u w:val="single"/>
          <w:rtl/>
        </w:rPr>
        <w:t>שלמה שהם:</w:t>
      </w:r>
    </w:p>
    <w:p w14:paraId="0BF316F8" w14:textId="77777777" w:rsidR="00F51FF7" w:rsidRPr="00F51FF7" w:rsidRDefault="00F51FF7" w:rsidP="00F51FF7">
      <w:pPr>
        <w:bidi/>
        <w:jc w:val="both"/>
        <w:rPr>
          <w:rFonts w:cs="David" w:hint="cs"/>
          <w:rtl/>
        </w:rPr>
      </w:pPr>
    </w:p>
    <w:p w14:paraId="07C4DC53" w14:textId="77777777" w:rsidR="00F51FF7" w:rsidRPr="00F51FF7" w:rsidRDefault="00F51FF7" w:rsidP="00F51FF7">
      <w:pPr>
        <w:bidi/>
        <w:jc w:val="both"/>
        <w:rPr>
          <w:rFonts w:cs="David" w:hint="cs"/>
          <w:rtl/>
        </w:rPr>
      </w:pPr>
      <w:r w:rsidRPr="00F51FF7">
        <w:rPr>
          <w:rFonts w:cs="David" w:hint="cs"/>
          <w:rtl/>
        </w:rPr>
        <w:tab/>
        <w:t>הדברים האלה מאוד ברורים. מדובר ביחידה קטנה מאוד, שעבדה באופן אינטנסיבי. המזל שלנו היה, שחלק גדול מהתמיכה היתה מהאקדמיה. לאנשי האקדמיה היתה דעה, ואנחנו היינו צינור להביא את זה לכנסת. היתה השפעה גדולה מאוד הן בנושא הסביבתי, הן בנושא החברתי והן בנושא הכלכלי. זה גוף חדש שבנינו אותו יש מאין עם קונספט שהיום בכל העולם מסתכלים עליו. אני מצטער מאוד שדווקא בבית שלנו, במקום בו הייתי צריך לקבל את התמיכה הגדולה ביותר, אנשים חושבים אחרת. נאמר על ידי יו</w:t>
      </w:r>
      <w:r w:rsidRPr="00F51FF7">
        <w:rPr>
          <w:rFonts w:cs="David"/>
          <w:rtl/>
        </w:rPr>
        <w:t>"</w:t>
      </w:r>
      <w:r w:rsidRPr="00F51FF7">
        <w:rPr>
          <w:rFonts w:cs="David" w:hint="cs"/>
          <w:rtl/>
        </w:rPr>
        <w:t xml:space="preserve">ר הכנסת, כי אף אחד לא חושב שזה לא נכון, אלא שבדרך אחרת יעשו יותר. רבותיי, לא יעשו יותר. זה לא יכול להיות בלשכה המשפטית, כי מדובר בהבאת עמדה. יועץ משפטי בפועל לא יכול להביע עמדה מהותית או תוכנית לגבי הצעת חוק מסוימת. זה לא יכול להיות ב-מ.מ.מ, משום שלהם אסור להביע עמדה. זה חייב להיות גוף עצמאי, ייחודי, שיש לו את היכולת להביע עמדה. שלמה שהם עכשיו הולך. מי שחושב שהוא אולי עשה דברים פחות טובים, אפשר לבחור נציב חדש. אפשר לומר שמשכורתו תהיה נמוכה יותר - כי העלו גם את הנושא של המשכורת - והוא יעשה את הדבר הזה. הדבר הזה הוא חיוני למדינת ישראל. </w:t>
      </w:r>
    </w:p>
    <w:p w14:paraId="2645006B" w14:textId="77777777" w:rsidR="00F51FF7" w:rsidRPr="00F51FF7" w:rsidRDefault="00F51FF7" w:rsidP="00F51FF7">
      <w:pPr>
        <w:bidi/>
        <w:jc w:val="both"/>
        <w:rPr>
          <w:rFonts w:cs="David" w:hint="cs"/>
          <w:rtl/>
        </w:rPr>
      </w:pPr>
    </w:p>
    <w:p w14:paraId="402DDF6A" w14:textId="77777777" w:rsidR="00F51FF7" w:rsidRPr="00F51FF7" w:rsidRDefault="00F51FF7" w:rsidP="00F51FF7">
      <w:pPr>
        <w:bidi/>
        <w:jc w:val="both"/>
        <w:rPr>
          <w:rFonts w:cs="David" w:hint="cs"/>
          <w:rtl/>
        </w:rPr>
      </w:pPr>
      <w:r w:rsidRPr="00F51FF7">
        <w:rPr>
          <w:rFonts w:cs="David" w:hint="cs"/>
          <w:u w:val="single"/>
          <w:rtl/>
        </w:rPr>
        <w:t>היו</w:t>
      </w:r>
      <w:r w:rsidRPr="00F51FF7">
        <w:rPr>
          <w:rFonts w:cs="David"/>
          <w:u w:val="single"/>
          <w:rtl/>
        </w:rPr>
        <w:t>"</w:t>
      </w:r>
      <w:r w:rsidRPr="00F51FF7">
        <w:rPr>
          <w:rFonts w:cs="David" w:hint="cs"/>
          <w:u w:val="single"/>
          <w:rtl/>
        </w:rPr>
        <w:t>ר רוחמה אברהם:</w:t>
      </w:r>
    </w:p>
    <w:p w14:paraId="3AE0B77B" w14:textId="77777777" w:rsidR="00F51FF7" w:rsidRPr="00F51FF7" w:rsidRDefault="00F51FF7" w:rsidP="00F51FF7">
      <w:pPr>
        <w:bidi/>
        <w:jc w:val="both"/>
        <w:rPr>
          <w:rFonts w:cs="David" w:hint="cs"/>
          <w:rtl/>
        </w:rPr>
      </w:pPr>
    </w:p>
    <w:p w14:paraId="59EBB895" w14:textId="77777777" w:rsidR="00F51FF7" w:rsidRPr="00F51FF7" w:rsidRDefault="00F51FF7" w:rsidP="00F51FF7">
      <w:pPr>
        <w:bidi/>
        <w:jc w:val="both"/>
        <w:rPr>
          <w:rFonts w:cs="David" w:hint="cs"/>
          <w:rtl/>
        </w:rPr>
      </w:pPr>
      <w:r w:rsidRPr="00F51FF7">
        <w:rPr>
          <w:rFonts w:cs="David" w:hint="cs"/>
          <w:rtl/>
        </w:rPr>
        <w:tab/>
        <w:t xml:space="preserve">תודה רבה. אני מבקשת מהנוכחים שקשורים לנציבות לצאת. </w:t>
      </w:r>
    </w:p>
    <w:p w14:paraId="4315103C" w14:textId="77777777" w:rsidR="00F51FF7" w:rsidRPr="00F51FF7" w:rsidRDefault="00F51FF7" w:rsidP="00F51FF7">
      <w:pPr>
        <w:bidi/>
        <w:jc w:val="both"/>
        <w:rPr>
          <w:rFonts w:cs="David" w:hint="cs"/>
          <w:rtl/>
        </w:rPr>
      </w:pPr>
    </w:p>
    <w:p w14:paraId="1A1C9B0D" w14:textId="77777777" w:rsidR="00F51FF7" w:rsidRPr="00F51FF7" w:rsidRDefault="00F51FF7" w:rsidP="00F51FF7">
      <w:pPr>
        <w:bidi/>
        <w:jc w:val="both"/>
        <w:rPr>
          <w:rFonts w:cs="David" w:hint="cs"/>
          <w:u w:val="single"/>
          <w:rtl/>
        </w:rPr>
      </w:pPr>
      <w:r w:rsidRPr="00F51FF7">
        <w:rPr>
          <w:rFonts w:cs="David" w:hint="cs"/>
          <w:u w:val="single"/>
          <w:rtl/>
        </w:rPr>
        <w:t>שלמה שהם:</w:t>
      </w:r>
    </w:p>
    <w:p w14:paraId="5674FF9D" w14:textId="77777777" w:rsidR="00F51FF7" w:rsidRPr="00F51FF7" w:rsidRDefault="00F51FF7" w:rsidP="00F51FF7">
      <w:pPr>
        <w:bidi/>
        <w:jc w:val="both"/>
        <w:rPr>
          <w:rFonts w:cs="David" w:hint="cs"/>
          <w:rtl/>
        </w:rPr>
      </w:pPr>
    </w:p>
    <w:p w14:paraId="617F0539" w14:textId="77777777" w:rsidR="00F51FF7" w:rsidRPr="00F51FF7" w:rsidRDefault="00F51FF7" w:rsidP="00F51FF7">
      <w:pPr>
        <w:bidi/>
        <w:jc w:val="both"/>
        <w:rPr>
          <w:rFonts w:cs="David" w:hint="cs"/>
          <w:rtl/>
        </w:rPr>
      </w:pPr>
      <w:r w:rsidRPr="00F51FF7">
        <w:rPr>
          <w:rFonts w:cs="David" w:hint="cs"/>
          <w:rtl/>
        </w:rPr>
        <w:tab/>
        <w:t>האם את מבקשת שגם אני אצא?</w:t>
      </w:r>
    </w:p>
    <w:p w14:paraId="60F837B8" w14:textId="77777777" w:rsidR="00F51FF7" w:rsidRPr="00F51FF7" w:rsidRDefault="00F51FF7" w:rsidP="00F51FF7">
      <w:pPr>
        <w:bidi/>
        <w:jc w:val="both"/>
        <w:rPr>
          <w:rFonts w:cs="David" w:hint="cs"/>
          <w:rtl/>
        </w:rPr>
      </w:pPr>
    </w:p>
    <w:p w14:paraId="2D7E69C8" w14:textId="77777777" w:rsidR="00F51FF7" w:rsidRPr="00F51FF7" w:rsidRDefault="00F51FF7" w:rsidP="00F51FF7">
      <w:pPr>
        <w:bidi/>
        <w:jc w:val="both"/>
        <w:rPr>
          <w:rFonts w:cs="David" w:hint="cs"/>
          <w:rtl/>
        </w:rPr>
      </w:pPr>
      <w:r w:rsidRPr="00F51FF7">
        <w:rPr>
          <w:rFonts w:cs="David" w:hint="cs"/>
          <w:u w:val="single"/>
          <w:rtl/>
        </w:rPr>
        <w:t>היו</w:t>
      </w:r>
      <w:r w:rsidRPr="00F51FF7">
        <w:rPr>
          <w:rFonts w:cs="David"/>
          <w:u w:val="single"/>
          <w:rtl/>
        </w:rPr>
        <w:t>"</w:t>
      </w:r>
      <w:r w:rsidRPr="00F51FF7">
        <w:rPr>
          <w:rFonts w:cs="David" w:hint="cs"/>
          <w:u w:val="single"/>
          <w:rtl/>
        </w:rPr>
        <w:t>ר רוחמה אברהם:</w:t>
      </w:r>
    </w:p>
    <w:p w14:paraId="65ACF29F" w14:textId="77777777" w:rsidR="00F51FF7" w:rsidRPr="00F51FF7" w:rsidRDefault="00F51FF7" w:rsidP="00F51FF7">
      <w:pPr>
        <w:bidi/>
        <w:jc w:val="both"/>
        <w:rPr>
          <w:rFonts w:cs="David" w:hint="cs"/>
          <w:rtl/>
        </w:rPr>
      </w:pPr>
    </w:p>
    <w:p w14:paraId="36E4BD37" w14:textId="77777777" w:rsidR="00F51FF7" w:rsidRPr="00F51FF7" w:rsidRDefault="00F51FF7" w:rsidP="00F51FF7">
      <w:pPr>
        <w:bidi/>
        <w:jc w:val="both"/>
        <w:rPr>
          <w:rFonts w:cs="David" w:hint="cs"/>
          <w:rtl/>
        </w:rPr>
      </w:pPr>
      <w:r w:rsidRPr="00F51FF7">
        <w:rPr>
          <w:rFonts w:cs="David" w:hint="cs"/>
          <w:rtl/>
        </w:rPr>
        <w:tab/>
        <w:t xml:space="preserve">כן. </w:t>
      </w:r>
    </w:p>
    <w:p w14:paraId="003BBFB3" w14:textId="77777777" w:rsidR="00F51FF7" w:rsidRPr="00F51FF7" w:rsidRDefault="00F51FF7" w:rsidP="00F51FF7">
      <w:pPr>
        <w:bidi/>
        <w:jc w:val="both"/>
        <w:rPr>
          <w:rFonts w:cs="David" w:hint="cs"/>
          <w:rtl/>
        </w:rPr>
      </w:pPr>
    </w:p>
    <w:p w14:paraId="0F35EBE7" w14:textId="77777777" w:rsidR="00F51FF7" w:rsidRPr="00F51FF7" w:rsidRDefault="00F51FF7" w:rsidP="00F51FF7">
      <w:pPr>
        <w:bidi/>
        <w:jc w:val="both"/>
        <w:rPr>
          <w:rFonts w:cs="David" w:hint="cs"/>
          <w:rtl/>
        </w:rPr>
      </w:pPr>
      <w:r w:rsidRPr="00F51FF7">
        <w:rPr>
          <w:rFonts w:cs="David" w:hint="cs"/>
          <w:u w:val="single"/>
          <w:rtl/>
        </w:rPr>
        <w:t>זהבה זהבה גלאון:</w:t>
      </w:r>
    </w:p>
    <w:p w14:paraId="22A7C766" w14:textId="77777777" w:rsidR="00F51FF7" w:rsidRPr="00F51FF7" w:rsidRDefault="00F51FF7" w:rsidP="00F51FF7">
      <w:pPr>
        <w:bidi/>
        <w:jc w:val="both"/>
        <w:rPr>
          <w:rFonts w:cs="David" w:hint="cs"/>
          <w:rtl/>
        </w:rPr>
      </w:pPr>
    </w:p>
    <w:p w14:paraId="19996B08" w14:textId="77777777" w:rsidR="00F51FF7" w:rsidRPr="00F51FF7" w:rsidRDefault="00F51FF7" w:rsidP="00F51FF7">
      <w:pPr>
        <w:bidi/>
        <w:jc w:val="both"/>
        <w:rPr>
          <w:rFonts w:cs="David" w:hint="cs"/>
          <w:rtl/>
        </w:rPr>
      </w:pPr>
      <w:r w:rsidRPr="00F51FF7">
        <w:rPr>
          <w:rFonts w:cs="David" w:hint="cs"/>
          <w:rtl/>
        </w:rPr>
        <w:tab/>
        <w:t xml:space="preserve">גברתי, באים לפה לוביסטים שמייצגים פה אינטרסים של כל מיני גופים וחברות כלכליות, ומשתתפים בדיוני הוועדה הזאת בפיצול או באיחוד. האם אנשים שזה נוגע להם צריכים לצאת? פעם ראשונה שאני רואה דבר כזה. שלמה שהם צריך לצאת מהדיון? זה נורא. אני ממש לא מבינה את זה. </w:t>
      </w:r>
    </w:p>
    <w:p w14:paraId="2DABC8D5" w14:textId="77777777" w:rsidR="00F51FF7" w:rsidRPr="00F51FF7" w:rsidRDefault="00F51FF7" w:rsidP="00F51FF7">
      <w:pPr>
        <w:bidi/>
        <w:jc w:val="both"/>
        <w:rPr>
          <w:rFonts w:cs="David" w:hint="cs"/>
          <w:rtl/>
        </w:rPr>
      </w:pPr>
    </w:p>
    <w:p w14:paraId="32444C53" w14:textId="77777777" w:rsidR="00F51FF7" w:rsidRPr="00F51FF7" w:rsidRDefault="00F51FF7" w:rsidP="00F51FF7">
      <w:pPr>
        <w:bidi/>
        <w:jc w:val="both"/>
        <w:rPr>
          <w:rFonts w:cs="David" w:hint="cs"/>
          <w:rtl/>
        </w:rPr>
      </w:pPr>
      <w:r w:rsidRPr="00F51FF7">
        <w:rPr>
          <w:rFonts w:cs="David" w:hint="cs"/>
          <w:u w:val="single"/>
          <w:rtl/>
        </w:rPr>
        <w:t>היו</w:t>
      </w:r>
      <w:r w:rsidRPr="00F51FF7">
        <w:rPr>
          <w:rFonts w:cs="David"/>
          <w:u w:val="single"/>
          <w:rtl/>
        </w:rPr>
        <w:t>"</w:t>
      </w:r>
      <w:r w:rsidRPr="00F51FF7">
        <w:rPr>
          <w:rFonts w:cs="David" w:hint="cs"/>
          <w:u w:val="single"/>
          <w:rtl/>
        </w:rPr>
        <w:t>ר רוחמה אברהם:</w:t>
      </w:r>
    </w:p>
    <w:p w14:paraId="0130E7CB" w14:textId="77777777" w:rsidR="00F51FF7" w:rsidRPr="00F51FF7" w:rsidRDefault="00F51FF7" w:rsidP="00F51FF7">
      <w:pPr>
        <w:bidi/>
        <w:jc w:val="both"/>
        <w:rPr>
          <w:rFonts w:cs="David" w:hint="cs"/>
          <w:rtl/>
        </w:rPr>
      </w:pPr>
    </w:p>
    <w:p w14:paraId="4C390FD7" w14:textId="77777777" w:rsidR="00F51FF7" w:rsidRPr="00F51FF7" w:rsidRDefault="00F51FF7" w:rsidP="00F51FF7">
      <w:pPr>
        <w:bidi/>
        <w:jc w:val="both"/>
        <w:rPr>
          <w:rFonts w:cs="David" w:hint="cs"/>
          <w:rtl/>
        </w:rPr>
      </w:pPr>
      <w:r w:rsidRPr="00F51FF7">
        <w:rPr>
          <w:rFonts w:cs="David" w:hint="cs"/>
          <w:rtl/>
        </w:rPr>
        <w:tab/>
        <w:t>היתה פה בקשה של חה</w:t>
      </w:r>
      <w:r w:rsidRPr="00F51FF7">
        <w:rPr>
          <w:rFonts w:cs="David"/>
          <w:rtl/>
        </w:rPr>
        <w:t>"</w:t>
      </w:r>
      <w:r w:rsidRPr="00F51FF7">
        <w:rPr>
          <w:rFonts w:cs="David" w:hint="cs"/>
          <w:rtl/>
        </w:rPr>
        <w:t xml:space="preserve">כ מרגי. </w:t>
      </w:r>
    </w:p>
    <w:p w14:paraId="442194AE" w14:textId="77777777" w:rsidR="00F51FF7" w:rsidRPr="00F51FF7" w:rsidRDefault="00F51FF7" w:rsidP="00F51FF7">
      <w:pPr>
        <w:bidi/>
        <w:jc w:val="both"/>
        <w:rPr>
          <w:rFonts w:cs="David" w:hint="cs"/>
          <w:rtl/>
        </w:rPr>
      </w:pPr>
    </w:p>
    <w:p w14:paraId="5751B9E4" w14:textId="77777777" w:rsidR="00F51FF7" w:rsidRPr="00F51FF7" w:rsidRDefault="00F51FF7" w:rsidP="00F51FF7">
      <w:pPr>
        <w:bidi/>
        <w:jc w:val="both"/>
        <w:rPr>
          <w:rFonts w:cs="David" w:hint="cs"/>
          <w:u w:val="single"/>
          <w:rtl/>
        </w:rPr>
      </w:pPr>
      <w:r w:rsidRPr="00F51FF7">
        <w:rPr>
          <w:rFonts w:cs="David" w:hint="cs"/>
          <w:u w:val="single"/>
          <w:rtl/>
        </w:rPr>
        <w:t>אורי אריאל:</w:t>
      </w:r>
    </w:p>
    <w:p w14:paraId="75554222" w14:textId="77777777" w:rsidR="00F51FF7" w:rsidRPr="00F51FF7" w:rsidRDefault="00F51FF7" w:rsidP="00F51FF7">
      <w:pPr>
        <w:bidi/>
        <w:jc w:val="both"/>
        <w:rPr>
          <w:rFonts w:cs="David" w:hint="cs"/>
          <w:rtl/>
        </w:rPr>
      </w:pPr>
    </w:p>
    <w:p w14:paraId="62D6F82D" w14:textId="77777777" w:rsidR="00F51FF7" w:rsidRPr="00F51FF7" w:rsidRDefault="00F51FF7" w:rsidP="00F51FF7">
      <w:pPr>
        <w:bidi/>
        <w:jc w:val="both"/>
        <w:rPr>
          <w:rFonts w:cs="David" w:hint="cs"/>
          <w:rtl/>
        </w:rPr>
      </w:pPr>
      <w:r w:rsidRPr="00F51FF7">
        <w:rPr>
          <w:rFonts w:cs="David" w:hint="cs"/>
          <w:rtl/>
        </w:rPr>
        <w:tab/>
        <w:t xml:space="preserve">מרגי, תוריד את הבקשה לגבי שלמה. </w:t>
      </w:r>
    </w:p>
    <w:p w14:paraId="6BFBD0DA" w14:textId="77777777" w:rsidR="00F51FF7" w:rsidRPr="00F51FF7" w:rsidRDefault="00F51FF7" w:rsidP="00F51FF7">
      <w:pPr>
        <w:bidi/>
        <w:jc w:val="both"/>
        <w:rPr>
          <w:rFonts w:cs="David" w:hint="cs"/>
          <w:rtl/>
        </w:rPr>
      </w:pPr>
    </w:p>
    <w:p w14:paraId="36883AB9" w14:textId="77777777" w:rsidR="00F51FF7" w:rsidRPr="00F51FF7" w:rsidRDefault="00F51FF7" w:rsidP="00F51FF7">
      <w:pPr>
        <w:bidi/>
        <w:jc w:val="both"/>
        <w:rPr>
          <w:rFonts w:cs="David" w:hint="cs"/>
          <w:u w:val="single"/>
          <w:rtl/>
        </w:rPr>
      </w:pPr>
      <w:r w:rsidRPr="00F51FF7">
        <w:rPr>
          <w:rFonts w:cs="David" w:hint="cs"/>
          <w:u w:val="single"/>
          <w:rtl/>
        </w:rPr>
        <w:t>יעקב מרגי:</w:t>
      </w:r>
    </w:p>
    <w:p w14:paraId="2341AB0B" w14:textId="77777777" w:rsidR="00F51FF7" w:rsidRPr="00F51FF7" w:rsidRDefault="00F51FF7" w:rsidP="00F51FF7">
      <w:pPr>
        <w:bidi/>
        <w:jc w:val="both"/>
        <w:rPr>
          <w:rFonts w:cs="David" w:hint="cs"/>
          <w:rtl/>
        </w:rPr>
      </w:pPr>
    </w:p>
    <w:p w14:paraId="294B84B0" w14:textId="77777777" w:rsidR="00F51FF7" w:rsidRPr="00F51FF7" w:rsidRDefault="00F51FF7" w:rsidP="00F51FF7">
      <w:pPr>
        <w:bidi/>
        <w:jc w:val="both"/>
        <w:rPr>
          <w:rFonts w:cs="David" w:hint="cs"/>
          <w:rtl/>
        </w:rPr>
      </w:pPr>
      <w:r w:rsidRPr="00F51FF7">
        <w:rPr>
          <w:rFonts w:cs="David" w:hint="cs"/>
          <w:rtl/>
        </w:rPr>
        <w:tab/>
        <w:t xml:space="preserve">זה לא אישי. אני הצעתי את זה, כדי שכל אחד ידבר באופן חופשי, כי מדובר בגופה של הנציבות. </w:t>
      </w:r>
    </w:p>
    <w:p w14:paraId="512E168C" w14:textId="77777777" w:rsidR="00F51FF7" w:rsidRPr="00F51FF7" w:rsidRDefault="00F51FF7" w:rsidP="00F51FF7">
      <w:pPr>
        <w:bidi/>
        <w:jc w:val="both"/>
        <w:rPr>
          <w:rFonts w:cs="David" w:hint="cs"/>
          <w:rtl/>
        </w:rPr>
      </w:pPr>
    </w:p>
    <w:p w14:paraId="7023E50E" w14:textId="77777777" w:rsidR="00F51FF7" w:rsidRPr="00F51FF7" w:rsidRDefault="00F51FF7" w:rsidP="00F51FF7">
      <w:pPr>
        <w:bidi/>
        <w:jc w:val="both"/>
        <w:rPr>
          <w:rFonts w:cs="David" w:hint="cs"/>
          <w:rtl/>
        </w:rPr>
      </w:pPr>
      <w:r w:rsidRPr="00F51FF7">
        <w:rPr>
          <w:rFonts w:cs="David" w:hint="cs"/>
          <w:u w:val="single"/>
          <w:rtl/>
        </w:rPr>
        <w:t>נסים זאב:</w:t>
      </w:r>
    </w:p>
    <w:p w14:paraId="2C172F04" w14:textId="77777777" w:rsidR="00F51FF7" w:rsidRPr="00F51FF7" w:rsidRDefault="00F51FF7" w:rsidP="00F51FF7">
      <w:pPr>
        <w:bidi/>
        <w:jc w:val="both"/>
        <w:rPr>
          <w:rFonts w:cs="David" w:hint="cs"/>
          <w:rtl/>
        </w:rPr>
      </w:pPr>
    </w:p>
    <w:p w14:paraId="107379B5" w14:textId="77777777" w:rsidR="00F51FF7" w:rsidRPr="00F51FF7" w:rsidRDefault="00F51FF7" w:rsidP="00F51FF7">
      <w:pPr>
        <w:bidi/>
        <w:jc w:val="both"/>
        <w:rPr>
          <w:rFonts w:cs="David" w:hint="cs"/>
          <w:rtl/>
        </w:rPr>
      </w:pPr>
      <w:r w:rsidRPr="00F51FF7">
        <w:rPr>
          <w:rFonts w:cs="David" w:hint="cs"/>
          <w:rtl/>
        </w:rPr>
        <w:tab/>
        <w:t xml:space="preserve">אני מבקש, שגם הבחירה לנשיא המדינה תהיה חשאית כמו פה. </w:t>
      </w:r>
    </w:p>
    <w:p w14:paraId="3910D2A5" w14:textId="77777777" w:rsidR="00F51FF7" w:rsidRPr="00F51FF7" w:rsidRDefault="00F51FF7" w:rsidP="00F51FF7">
      <w:pPr>
        <w:bidi/>
        <w:jc w:val="both"/>
        <w:rPr>
          <w:rFonts w:cs="David" w:hint="cs"/>
          <w:rtl/>
        </w:rPr>
      </w:pPr>
    </w:p>
    <w:p w14:paraId="556DDF21" w14:textId="77777777" w:rsidR="00F51FF7" w:rsidRPr="00F51FF7" w:rsidRDefault="00F51FF7" w:rsidP="00F51FF7">
      <w:pPr>
        <w:bidi/>
        <w:jc w:val="both"/>
        <w:rPr>
          <w:rFonts w:cs="David" w:hint="cs"/>
          <w:rtl/>
        </w:rPr>
      </w:pPr>
      <w:r w:rsidRPr="00F51FF7">
        <w:rPr>
          <w:rFonts w:cs="David" w:hint="cs"/>
          <w:u w:val="single"/>
          <w:rtl/>
        </w:rPr>
        <w:t>היו</w:t>
      </w:r>
      <w:r w:rsidRPr="00F51FF7">
        <w:rPr>
          <w:rFonts w:cs="David"/>
          <w:u w:val="single"/>
          <w:rtl/>
        </w:rPr>
        <w:t>"</w:t>
      </w:r>
      <w:r w:rsidRPr="00F51FF7">
        <w:rPr>
          <w:rFonts w:cs="David" w:hint="cs"/>
          <w:u w:val="single"/>
          <w:rtl/>
        </w:rPr>
        <w:t>ר רוחמה אברהם:</w:t>
      </w:r>
    </w:p>
    <w:p w14:paraId="7315D0FF" w14:textId="77777777" w:rsidR="00F51FF7" w:rsidRPr="00F51FF7" w:rsidRDefault="00F51FF7" w:rsidP="00F51FF7">
      <w:pPr>
        <w:bidi/>
        <w:jc w:val="both"/>
        <w:rPr>
          <w:rFonts w:cs="David" w:hint="cs"/>
          <w:rtl/>
        </w:rPr>
      </w:pPr>
    </w:p>
    <w:p w14:paraId="26FFC8F0" w14:textId="77777777" w:rsidR="00F51FF7" w:rsidRPr="00F51FF7" w:rsidRDefault="00F51FF7" w:rsidP="00F51FF7">
      <w:pPr>
        <w:bidi/>
        <w:jc w:val="both"/>
        <w:rPr>
          <w:rFonts w:cs="David" w:hint="cs"/>
          <w:rtl/>
        </w:rPr>
      </w:pPr>
      <w:r w:rsidRPr="00F51FF7">
        <w:rPr>
          <w:rFonts w:cs="David" w:hint="cs"/>
          <w:rtl/>
        </w:rPr>
        <w:tab/>
        <w:t>אני פותחת את הנושא לדיון. חה</w:t>
      </w:r>
      <w:r w:rsidRPr="00F51FF7">
        <w:rPr>
          <w:rFonts w:cs="David"/>
          <w:rtl/>
        </w:rPr>
        <w:t>"</w:t>
      </w:r>
      <w:r w:rsidRPr="00F51FF7">
        <w:rPr>
          <w:rFonts w:cs="David" w:hint="cs"/>
          <w:rtl/>
        </w:rPr>
        <w:t xml:space="preserve">כ דוד אזולאי, בבקשה. </w:t>
      </w:r>
    </w:p>
    <w:p w14:paraId="3DCC743B" w14:textId="77777777" w:rsidR="00F51FF7" w:rsidRPr="00F51FF7" w:rsidRDefault="00F51FF7" w:rsidP="00F51FF7">
      <w:pPr>
        <w:bidi/>
        <w:jc w:val="both"/>
        <w:rPr>
          <w:rFonts w:cs="David" w:hint="cs"/>
          <w:rtl/>
        </w:rPr>
      </w:pPr>
    </w:p>
    <w:p w14:paraId="6793DB7D" w14:textId="77777777" w:rsidR="00F51FF7" w:rsidRPr="00F51FF7" w:rsidRDefault="00F51FF7" w:rsidP="00F51FF7">
      <w:pPr>
        <w:bidi/>
        <w:jc w:val="both"/>
        <w:rPr>
          <w:rFonts w:cs="David" w:hint="cs"/>
          <w:u w:val="single"/>
          <w:rtl/>
        </w:rPr>
      </w:pPr>
      <w:r w:rsidRPr="00F51FF7">
        <w:rPr>
          <w:rFonts w:cs="David" w:hint="cs"/>
          <w:u w:val="single"/>
          <w:rtl/>
        </w:rPr>
        <w:t>דוד אזולאי:</w:t>
      </w:r>
    </w:p>
    <w:p w14:paraId="2E58455E" w14:textId="77777777" w:rsidR="00F51FF7" w:rsidRPr="00F51FF7" w:rsidRDefault="00F51FF7" w:rsidP="00F51FF7">
      <w:pPr>
        <w:bidi/>
        <w:jc w:val="both"/>
        <w:rPr>
          <w:rFonts w:cs="David" w:hint="cs"/>
          <w:rtl/>
        </w:rPr>
      </w:pPr>
    </w:p>
    <w:p w14:paraId="0B6A03C3" w14:textId="77777777" w:rsidR="00F51FF7" w:rsidRPr="00F51FF7" w:rsidRDefault="00F51FF7" w:rsidP="00F51FF7">
      <w:pPr>
        <w:bidi/>
        <w:jc w:val="both"/>
        <w:rPr>
          <w:rFonts w:cs="David" w:hint="cs"/>
          <w:rtl/>
        </w:rPr>
      </w:pPr>
      <w:r w:rsidRPr="00F51FF7">
        <w:rPr>
          <w:rFonts w:cs="David" w:hint="cs"/>
          <w:rtl/>
        </w:rPr>
        <w:tab/>
        <w:t xml:space="preserve">גברתי היושבת ראש, אני רוצה קודם להביא הצעה לסדר. אני חושב, שאנחנו מקיימים כאן דיון על פטור מחובת הנחה. לא צריך לדבר על תוכן החוק או מהות החוק, אלה על הסיבות לפטור מחובת הנחה. עמדו בפנינו כרגע שתי הצעות חוק. הצעה אחת, שבה דנו בישיבה הקודמת </w:t>
      </w:r>
      <w:r w:rsidRPr="00F51FF7">
        <w:rPr>
          <w:rFonts w:cs="David"/>
          <w:rtl/>
        </w:rPr>
        <w:t>–</w:t>
      </w:r>
      <w:r w:rsidRPr="00F51FF7">
        <w:rPr>
          <w:rFonts w:cs="David" w:hint="cs"/>
          <w:rtl/>
        </w:rPr>
        <w:t xml:space="preserve"> וגם שם ביקשתי את רשות הדיבור, אבל מסיבות מצודקות לא קיבלתי את רשות הדיבור, ואני מבין את זה. אם אני לוקח את המקרה הקודם, שקיימנו עליו דיון, אני רואה שכולם נכנסו לגופו של החוק. אני חושב, שזה לא כל כך מקובל. אנחנו צריכים לחשוב, מה הסיבה למתן פטור מחובת הנחה. אם יש סיבה, צריך לתת אותו. אם אין סיבה, לא צריך לתת. בשביל זה יש את מליאת הכנסת ואת ועדות הכנסת. שם ידונו בתוכן החוק. </w:t>
      </w:r>
    </w:p>
    <w:p w14:paraId="7D1F16CB" w14:textId="77777777" w:rsidR="00F51FF7" w:rsidRPr="00F51FF7" w:rsidRDefault="00F51FF7" w:rsidP="00F51FF7">
      <w:pPr>
        <w:bidi/>
        <w:jc w:val="both"/>
        <w:rPr>
          <w:rFonts w:cs="David" w:hint="cs"/>
          <w:rtl/>
        </w:rPr>
      </w:pPr>
    </w:p>
    <w:p w14:paraId="2CBA6A79" w14:textId="77777777" w:rsidR="00F51FF7" w:rsidRPr="00F51FF7" w:rsidRDefault="00F51FF7" w:rsidP="00F51FF7">
      <w:pPr>
        <w:bidi/>
        <w:jc w:val="both"/>
        <w:rPr>
          <w:rFonts w:cs="David" w:hint="cs"/>
          <w:rtl/>
        </w:rPr>
      </w:pPr>
      <w:r w:rsidRPr="00F51FF7">
        <w:rPr>
          <w:rFonts w:cs="David" w:hint="cs"/>
          <w:rtl/>
        </w:rPr>
        <w:tab/>
        <w:t xml:space="preserve">בניגוד לחוק הקודם, החוק הזה כן צריך לקבל פטור מחובת הנחה, וזאת מהסיבה שהעלה אביגדור יצחקי. מדובר פה בעלויות תקציביות. מדובר פה על קדנציה חדשה. בעניין הזה אני תומך בפטור מחובת הנחה. </w:t>
      </w:r>
    </w:p>
    <w:p w14:paraId="06938033" w14:textId="77777777" w:rsidR="00F51FF7" w:rsidRPr="00F51FF7" w:rsidRDefault="00F51FF7" w:rsidP="00F51FF7">
      <w:pPr>
        <w:bidi/>
        <w:jc w:val="both"/>
        <w:rPr>
          <w:rFonts w:cs="David" w:hint="cs"/>
          <w:rtl/>
        </w:rPr>
      </w:pPr>
      <w:r w:rsidRPr="00F51FF7">
        <w:rPr>
          <w:rFonts w:cs="David" w:hint="cs"/>
          <w:rtl/>
        </w:rPr>
        <w:t>אני חבר כנסת כבר 10 שנים, וכמעט ולא נעזרתי, למרות היותי יו</w:t>
      </w:r>
      <w:r w:rsidRPr="00F51FF7">
        <w:rPr>
          <w:rFonts w:cs="David"/>
          <w:rtl/>
        </w:rPr>
        <w:t>"</w:t>
      </w:r>
      <w:r w:rsidRPr="00F51FF7">
        <w:rPr>
          <w:rFonts w:cs="David" w:hint="cs"/>
          <w:rtl/>
        </w:rPr>
        <w:t xml:space="preserve">ר ועדת הפנים, בנציבות הדורות הבאים. </w:t>
      </w:r>
    </w:p>
    <w:p w14:paraId="63A9C8A4" w14:textId="77777777" w:rsidR="00F51FF7" w:rsidRPr="00F51FF7" w:rsidRDefault="00F51FF7" w:rsidP="00F51FF7">
      <w:pPr>
        <w:bidi/>
        <w:jc w:val="both"/>
        <w:rPr>
          <w:rFonts w:cs="David" w:hint="cs"/>
          <w:rtl/>
        </w:rPr>
      </w:pPr>
    </w:p>
    <w:p w14:paraId="03832A8D" w14:textId="77777777" w:rsidR="00F51FF7" w:rsidRPr="00F51FF7" w:rsidRDefault="00F51FF7" w:rsidP="00F51FF7">
      <w:pPr>
        <w:bidi/>
        <w:jc w:val="both"/>
        <w:rPr>
          <w:rFonts w:cs="David" w:hint="cs"/>
          <w:rtl/>
        </w:rPr>
      </w:pPr>
      <w:r w:rsidRPr="00F51FF7">
        <w:rPr>
          <w:rFonts w:cs="David" w:hint="cs"/>
          <w:u w:val="single"/>
          <w:rtl/>
        </w:rPr>
        <w:t>זהבה גלאון:</w:t>
      </w:r>
    </w:p>
    <w:p w14:paraId="5A041712" w14:textId="77777777" w:rsidR="00F51FF7" w:rsidRPr="00F51FF7" w:rsidRDefault="00F51FF7" w:rsidP="00F51FF7">
      <w:pPr>
        <w:bidi/>
        <w:jc w:val="both"/>
        <w:rPr>
          <w:rFonts w:cs="David" w:hint="cs"/>
          <w:rtl/>
        </w:rPr>
      </w:pPr>
    </w:p>
    <w:p w14:paraId="69F6020D" w14:textId="77777777" w:rsidR="00F51FF7" w:rsidRPr="00F51FF7" w:rsidRDefault="00F51FF7" w:rsidP="00F51FF7">
      <w:pPr>
        <w:bidi/>
        <w:jc w:val="both"/>
        <w:rPr>
          <w:rFonts w:cs="David" w:hint="cs"/>
          <w:rtl/>
        </w:rPr>
      </w:pPr>
      <w:r w:rsidRPr="00F51FF7">
        <w:rPr>
          <w:rFonts w:cs="David" w:hint="cs"/>
          <w:rtl/>
        </w:rPr>
        <w:tab/>
        <w:t>ב-מ.מ.מ השתמשת?</w:t>
      </w:r>
    </w:p>
    <w:p w14:paraId="1DB997DF" w14:textId="77777777" w:rsidR="00F51FF7" w:rsidRPr="00F51FF7" w:rsidRDefault="00F51FF7" w:rsidP="00F51FF7">
      <w:pPr>
        <w:bidi/>
        <w:jc w:val="both"/>
        <w:rPr>
          <w:rFonts w:cs="David" w:hint="cs"/>
          <w:rtl/>
        </w:rPr>
      </w:pPr>
    </w:p>
    <w:p w14:paraId="7404161B" w14:textId="77777777" w:rsidR="00F51FF7" w:rsidRPr="00F51FF7" w:rsidRDefault="00F51FF7" w:rsidP="00F51FF7">
      <w:pPr>
        <w:bidi/>
        <w:jc w:val="both"/>
        <w:rPr>
          <w:rFonts w:cs="David" w:hint="cs"/>
          <w:u w:val="single"/>
          <w:rtl/>
        </w:rPr>
      </w:pPr>
      <w:r w:rsidRPr="00F51FF7">
        <w:rPr>
          <w:rFonts w:cs="David" w:hint="cs"/>
          <w:u w:val="single"/>
          <w:rtl/>
        </w:rPr>
        <w:t>דוד אזולאי:</w:t>
      </w:r>
    </w:p>
    <w:p w14:paraId="5BD110AE" w14:textId="77777777" w:rsidR="00F51FF7" w:rsidRPr="00F51FF7" w:rsidRDefault="00F51FF7" w:rsidP="00F51FF7">
      <w:pPr>
        <w:bidi/>
        <w:jc w:val="both"/>
        <w:rPr>
          <w:rFonts w:cs="David" w:hint="cs"/>
          <w:rtl/>
        </w:rPr>
      </w:pPr>
    </w:p>
    <w:p w14:paraId="7E79BB40" w14:textId="77777777" w:rsidR="00F51FF7" w:rsidRPr="00F51FF7" w:rsidRDefault="00F51FF7" w:rsidP="00F51FF7">
      <w:pPr>
        <w:bidi/>
        <w:jc w:val="both"/>
        <w:rPr>
          <w:rFonts w:cs="David" w:hint="cs"/>
          <w:rtl/>
        </w:rPr>
      </w:pPr>
      <w:r w:rsidRPr="00F51FF7">
        <w:rPr>
          <w:rFonts w:cs="David" w:hint="cs"/>
          <w:rtl/>
        </w:rPr>
        <w:tab/>
        <w:t xml:space="preserve">הרבה. יחד עם זה, אני לא מקל ראש בכך ומן הראוי שיימצא במסגרות המערכות הקיימות בכנסת תחליף לעניין הזה. </w:t>
      </w:r>
    </w:p>
    <w:p w14:paraId="1F117080" w14:textId="77777777" w:rsidR="00F51FF7" w:rsidRPr="00F51FF7" w:rsidRDefault="00F51FF7" w:rsidP="00F51FF7">
      <w:pPr>
        <w:bidi/>
        <w:jc w:val="both"/>
        <w:rPr>
          <w:rFonts w:cs="David" w:hint="cs"/>
          <w:rtl/>
        </w:rPr>
      </w:pPr>
    </w:p>
    <w:p w14:paraId="7B15A7DA" w14:textId="77777777" w:rsidR="00F51FF7" w:rsidRPr="00F51FF7" w:rsidRDefault="00F51FF7" w:rsidP="00F51FF7">
      <w:pPr>
        <w:bidi/>
        <w:jc w:val="both"/>
        <w:rPr>
          <w:rFonts w:cs="David" w:hint="cs"/>
          <w:rtl/>
        </w:rPr>
      </w:pPr>
      <w:r w:rsidRPr="00F51FF7">
        <w:rPr>
          <w:rFonts w:cs="David" w:hint="cs"/>
          <w:u w:val="single"/>
          <w:rtl/>
        </w:rPr>
        <w:t>היו</w:t>
      </w:r>
      <w:r w:rsidRPr="00F51FF7">
        <w:rPr>
          <w:rFonts w:cs="David"/>
          <w:u w:val="single"/>
          <w:rtl/>
        </w:rPr>
        <w:t>"</w:t>
      </w:r>
      <w:r w:rsidRPr="00F51FF7">
        <w:rPr>
          <w:rFonts w:cs="David" w:hint="cs"/>
          <w:u w:val="single"/>
          <w:rtl/>
        </w:rPr>
        <w:t>ר רוחמה אברהם:</w:t>
      </w:r>
    </w:p>
    <w:p w14:paraId="08D54FBC" w14:textId="77777777" w:rsidR="00F51FF7" w:rsidRPr="00F51FF7" w:rsidRDefault="00F51FF7" w:rsidP="00F51FF7">
      <w:pPr>
        <w:bidi/>
        <w:jc w:val="both"/>
        <w:rPr>
          <w:rFonts w:cs="David" w:hint="cs"/>
          <w:rtl/>
        </w:rPr>
      </w:pPr>
    </w:p>
    <w:p w14:paraId="7A608462" w14:textId="77777777" w:rsidR="00F51FF7" w:rsidRPr="00F51FF7" w:rsidRDefault="00F51FF7" w:rsidP="00F51FF7">
      <w:pPr>
        <w:bidi/>
        <w:jc w:val="both"/>
        <w:rPr>
          <w:rFonts w:cs="David" w:hint="cs"/>
          <w:rtl/>
        </w:rPr>
      </w:pPr>
      <w:r w:rsidRPr="00F51FF7">
        <w:rPr>
          <w:rFonts w:cs="David" w:hint="cs"/>
          <w:rtl/>
        </w:rPr>
        <w:tab/>
        <w:t xml:space="preserve">תודה. חברת הכנסת שלי יחימוביץ, בבקשה. </w:t>
      </w:r>
    </w:p>
    <w:p w14:paraId="63C3A06E" w14:textId="77777777" w:rsidR="00F51FF7" w:rsidRPr="00F51FF7" w:rsidRDefault="00F51FF7" w:rsidP="00F51FF7">
      <w:pPr>
        <w:bidi/>
        <w:jc w:val="both"/>
        <w:rPr>
          <w:rFonts w:cs="David" w:hint="cs"/>
          <w:rtl/>
        </w:rPr>
      </w:pPr>
    </w:p>
    <w:p w14:paraId="62EE8D7A" w14:textId="77777777" w:rsidR="00F51FF7" w:rsidRPr="00F51FF7" w:rsidRDefault="00F51FF7" w:rsidP="00F51FF7">
      <w:pPr>
        <w:bidi/>
        <w:jc w:val="both"/>
        <w:rPr>
          <w:rFonts w:cs="David" w:hint="cs"/>
          <w:rtl/>
        </w:rPr>
      </w:pPr>
      <w:r w:rsidRPr="00F51FF7">
        <w:rPr>
          <w:rFonts w:cs="David" w:hint="cs"/>
          <w:u w:val="single"/>
          <w:rtl/>
        </w:rPr>
        <w:t>שלי יחימוביץ:</w:t>
      </w:r>
    </w:p>
    <w:p w14:paraId="74B66246" w14:textId="77777777" w:rsidR="00F51FF7" w:rsidRPr="00F51FF7" w:rsidRDefault="00F51FF7" w:rsidP="00F51FF7">
      <w:pPr>
        <w:bidi/>
        <w:jc w:val="both"/>
        <w:rPr>
          <w:rFonts w:cs="David" w:hint="cs"/>
          <w:rtl/>
        </w:rPr>
      </w:pPr>
    </w:p>
    <w:p w14:paraId="13E51949" w14:textId="77777777" w:rsidR="00F51FF7" w:rsidRPr="00F51FF7" w:rsidRDefault="00F51FF7" w:rsidP="00F51FF7">
      <w:pPr>
        <w:bidi/>
        <w:jc w:val="both"/>
        <w:rPr>
          <w:rFonts w:cs="David" w:hint="cs"/>
          <w:rtl/>
        </w:rPr>
      </w:pPr>
      <w:r w:rsidRPr="00F51FF7">
        <w:rPr>
          <w:rFonts w:cs="David" w:hint="cs"/>
          <w:rtl/>
        </w:rPr>
        <w:tab/>
        <w:t xml:space="preserve">בכל פעם שמתנהל דיון על איזשהו חוק, באים ומספרים לי שצריך לבטל מוסד מסוים או להעביר אותו למקום אחר, כיוון שהוא מתנהל בחוסר יעילות, או כיוון שהוא מושחת, או מכל מיני סיבות כאלה ואחרות. היה לנו את אותו עניין לגבי סעיף בחוק ההסדרים על העברת נכסי הביטוח הלאומי לידי החשב הכללי באוצר. </w:t>
      </w:r>
    </w:p>
    <w:p w14:paraId="5707B0C1" w14:textId="77777777" w:rsidR="00F51FF7" w:rsidRPr="00F51FF7" w:rsidRDefault="00F51FF7" w:rsidP="00F51FF7">
      <w:pPr>
        <w:bidi/>
        <w:jc w:val="both"/>
        <w:rPr>
          <w:rFonts w:cs="David" w:hint="cs"/>
          <w:rtl/>
        </w:rPr>
      </w:pPr>
    </w:p>
    <w:p w14:paraId="5D14AE88" w14:textId="77777777" w:rsidR="00F51FF7" w:rsidRPr="00F51FF7" w:rsidRDefault="00F51FF7" w:rsidP="00F51FF7">
      <w:pPr>
        <w:bidi/>
        <w:jc w:val="both"/>
        <w:rPr>
          <w:rFonts w:cs="David" w:hint="cs"/>
          <w:rtl/>
        </w:rPr>
      </w:pPr>
      <w:r w:rsidRPr="00F51FF7">
        <w:rPr>
          <w:rFonts w:cs="David" w:hint="cs"/>
          <w:u w:val="single"/>
          <w:rtl/>
        </w:rPr>
        <w:t>היו</w:t>
      </w:r>
      <w:r w:rsidRPr="00F51FF7">
        <w:rPr>
          <w:rFonts w:cs="David"/>
          <w:u w:val="single"/>
          <w:rtl/>
        </w:rPr>
        <w:t>"</w:t>
      </w:r>
      <w:r w:rsidRPr="00F51FF7">
        <w:rPr>
          <w:rFonts w:cs="David" w:hint="cs"/>
          <w:u w:val="single"/>
          <w:rtl/>
        </w:rPr>
        <w:t>ר רוחמה אברהם:</w:t>
      </w:r>
    </w:p>
    <w:p w14:paraId="7D78901D" w14:textId="77777777" w:rsidR="00F51FF7" w:rsidRPr="00F51FF7" w:rsidRDefault="00F51FF7" w:rsidP="00F51FF7">
      <w:pPr>
        <w:bidi/>
        <w:jc w:val="both"/>
        <w:rPr>
          <w:rFonts w:cs="David" w:hint="cs"/>
          <w:rtl/>
        </w:rPr>
      </w:pPr>
    </w:p>
    <w:p w14:paraId="153D9A47" w14:textId="77777777" w:rsidR="00F51FF7" w:rsidRPr="00F51FF7" w:rsidRDefault="00F51FF7" w:rsidP="00F51FF7">
      <w:pPr>
        <w:bidi/>
        <w:jc w:val="both"/>
        <w:rPr>
          <w:rFonts w:cs="David" w:hint="cs"/>
          <w:rtl/>
        </w:rPr>
      </w:pPr>
      <w:r w:rsidRPr="00F51FF7">
        <w:rPr>
          <w:rFonts w:cs="David" w:hint="cs"/>
          <w:rtl/>
        </w:rPr>
        <w:tab/>
        <w:t xml:space="preserve">אני רוצה להזכיר, כי על פי התקנון אנחנו נתכנסנו כאן כדי לדון אם לתת פטור מחובת הנחה להצעה הזאת. אנחנו לא נכנסים למהות החוק. </w:t>
      </w:r>
    </w:p>
    <w:p w14:paraId="77546570" w14:textId="77777777" w:rsidR="00F51FF7" w:rsidRPr="00F51FF7" w:rsidRDefault="00F51FF7" w:rsidP="00F51FF7">
      <w:pPr>
        <w:bidi/>
        <w:jc w:val="both"/>
        <w:rPr>
          <w:rFonts w:cs="David" w:hint="cs"/>
          <w:rtl/>
        </w:rPr>
      </w:pPr>
    </w:p>
    <w:p w14:paraId="7BC47D1C" w14:textId="77777777" w:rsidR="00F51FF7" w:rsidRPr="00F51FF7" w:rsidRDefault="00F51FF7" w:rsidP="00F51FF7">
      <w:pPr>
        <w:bidi/>
        <w:jc w:val="both"/>
        <w:rPr>
          <w:rFonts w:cs="David" w:hint="cs"/>
          <w:rtl/>
        </w:rPr>
      </w:pPr>
      <w:r w:rsidRPr="00F51FF7">
        <w:rPr>
          <w:rFonts w:cs="David" w:hint="cs"/>
          <w:u w:val="single"/>
          <w:rtl/>
        </w:rPr>
        <w:t>שלי יחימוביץ:</w:t>
      </w:r>
    </w:p>
    <w:p w14:paraId="3C008C17" w14:textId="77777777" w:rsidR="00F51FF7" w:rsidRPr="00F51FF7" w:rsidRDefault="00F51FF7" w:rsidP="00F51FF7">
      <w:pPr>
        <w:bidi/>
        <w:jc w:val="both"/>
        <w:rPr>
          <w:rFonts w:cs="David" w:hint="cs"/>
          <w:rtl/>
        </w:rPr>
      </w:pPr>
    </w:p>
    <w:p w14:paraId="7C0B1E00" w14:textId="77777777" w:rsidR="00F51FF7" w:rsidRPr="00F51FF7" w:rsidRDefault="00F51FF7" w:rsidP="00F51FF7">
      <w:pPr>
        <w:bidi/>
        <w:jc w:val="both"/>
        <w:rPr>
          <w:rFonts w:cs="David" w:hint="cs"/>
          <w:rtl/>
        </w:rPr>
      </w:pPr>
      <w:r w:rsidRPr="00F51FF7">
        <w:rPr>
          <w:rFonts w:cs="David" w:hint="cs"/>
          <w:rtl/>
        </w:rPr>
        <w:tab/>
        <w:t xml:space="preserve">אני מקבלת את דבריך. ההנמקה שנשמעה פה ונאמרה בחלל החדר, היא שהגוף הזה, לכאורה, לא מתפקד כמו שצריך. אני הייתי רוצה, להוריד את הטיעון הזה מסדר היום בכלל ולא להיכנס בכלל לדיון, אם הגוף הזה מתפקד בסדר או לא, אלא לחזור לנקודה שבשלה הוא בכלל הוקם. הבקשה לפטור מחובת הנחה, בסתירה מוחלטת, מדגישה את הצורך במוסד הזה. אביגדור יצחקי, תראה את החופזה שבה אתה  מבקש שנבטל חוק שנחקק בעמל רב, אחרי מחשבה. </w:t>
      </w:r>
    </w:p>
    <w:p w14:paraId="518AE96C" w14:textId="77777777" w:rsidR="00F51FF7" w:rsidRPr="00F51FF7" w:rsidRDefault="00F51FF7" w:rsidP="00F51FF7">
      <w:pPr>
        <w:bidi/>
        <w:jc w:val="both"/>
        <w:rPr>
          <w:rFonts w:cs="David" w:hint="cs"/>
          <w:rtl/>
        </w:rPr>
      </w:pPr>
    </w:p>
    <w:p w14:paraId="5929C526" w14:textId="77777777" w:rsidR="00F51FF7" w:rsidRPr="00F51FF7" w:rsidRDefault="00F51FF7" w:rsidP="00F51FF7">
      <w:pPr>
        <w:bidi/>
        <w:jc w:val="both"/>
        <w:rPr>
          <w:rFonts w:cs="David" w:hint="cs"/>
          <w:rtl/>
        </w:rPr>
      </w:pPr>
      <w:r w:rsidRPr="00F51FF7">
        <w:rPr>
          <w:rFonts w:cs="David" w:hint="cs"/>
          <w:u w:val="single"/>
          <w:rtl/>
        </w:rPr>
        <w:t>היו</w:t>
      </w:r>
      <w:r w:rsidRPr="00F51FF7">
        <w:rPr>
          <w:rFonts w:cs="David"/>
          <w:u w:val="single"/>
          <w:rtl/>
        </w:rPr>
        <w:t>"</w:t>
      </w:r>
      <w:r w:rsidRPr="00F51FF7">
        <w:rPr>
          <w:rFonts w:cs="David" w:hint="cs"/>
          <w:u w:val="single"/>
          <w:rtl/>
        </w:rPr>
        <w:t>ר רוחמה אברהם:</w:t>
      </w:r>
    </w:p>
    <w:p w14:paraId="327D38BE" w14:textId="77777777" w:rsidR="00F51FF7" w:rsidRPr="00F51FF7" w:rsidRDefault="00F51FF7" w:rsidP="00F51FF7">
      <w:pPr>
        <w:bidi/>
        <w:jc w:val="both"/>
        <w:rPr>
          <w:rFonts w:cs="David" w:hint="cs"/>
          <w:rtl/>
        </w:rPr>
      </w:pPr>
    </w:p>
    <w:p w14:paraId="08F6A71F" w14:textId="77777777" w:rsidR="00F51FF7" w:rsidRPr="00F51FF7" w:rsidRDefault="00F51FF7" w:rsidP="00F51FF7">
      <w:pPr>
        <w:bidi/>
        <w:jc w:val="both"/>
        <w:rPr>
          <w:rFonts w:cs="David" w:hint="cs"/>
          <w:rtl/>
        </w:rPr>
      </w:pPr>
      <w:r w:rsidRPr="00F51FF7">
        <w:rPr>
          <w:rFonts w:cs="David" w:hint="cs"/>
          <w:rtl/>
        </w:rPr>
        <w:tab/>
        <w:t xml:space="preserve">אנחנו לא נכנסים פה למהות החוק. אנחנו מדברים פה על פטור טכני לחלוטין. </w:t>
      </w:r>
    </w:p>
    <w:p w14:paraId="7975F86C" w14:textId="77777777" w:rsidR="00F51FF7" w:rsidRPr="00F51FF7" w:rsidRDefault="00F51FF7" w:rsidP="00F51FF7">
      <w:pPr>
        <w:bidi/>
        <w:jc w:val="both"/>
        <w:rPr>
          <w:rFonts w:cs="David" w:hint="cs"/>
          <w:rtl/>
        </w:rPr>
      </w:pPr>
    </w:p>
    <w:p w14:paraId="3DC82EDC" w14:textId="77777777" w:rsidR="00F51FF7" w:rsidRPr="00F51FF7" w:rsidRDefault="00F51FF7" w:rsidP="00F51FF7">
      <w:pPr>
        <w:bidi/>
        <w:jc w:val="both"/>
        <w:rPr>
          <w:rFonts w:cs="David" w:hint="cs"/>
          <w:rtl/>
        </w:rPr>
      </w:pPr>
      <w:r w:rsidRPr="00F51FF7">
        <w:rPr>
          <w:rFonts w:cs="David" w:hint="cs"/>
          <w:u w:val="single"/>
          <w:rtl/>
        </w:rPr>
        <w:t>זהבה זהבה גלאון:</w:t>
      </w:r>
    </w:p>
    <w:p w14:paraId="43BA8FDA" w14:textId="77777777" w:rsidR="00F51FF7" w:rsidRPr="00F51FF7" w:rsidRDefault="00F51FF7" w:rsidP="00F51FF7">
      <w:pPr>
        <w:bidi/>
        <w:jc w:val="both"/>
        <w:rPr>
          <w:rFonts w:cs="David" w:hint="cs"/>
          <w:rtl/>
        </w:rPr>
      </w:pPr>
    </w:p>
    <w:p w14:paraId="672D878B" w14:textId="77777777" w:rsidR="00F51FF7" w:rsidRPr="00F51FF7" w:rsidRDefault="00F51FF7" w:rsidP="00F51FF7">
      <w:pPr>
        <w:bidi/>
        <w:jc w:val="both"/>
        <w:rPr>
          <w:rFonts w:cs="David" w:hint="cs"/>
          <w:rtl/>
        </w:rPr>
      </w:pPr>
      <w:r w:rsidRPr="00F51FF7">
        <w:rPr>
          <w:rFonts w:cs="David" w:hint="cs"/>
          <w:rtl/>
        </w:rPr>
        <w:tab/>
        <w:t xml:space="preserve">כאשר היה מדובר על מדינה יהודית ודמוקרטית של אסתרינה טרטמן, מה זה דיברו למהות החוק. </w:t>
      </w:r>
    </w:p>
    <w:p w14:paraId="58B5C82B" w14:textId="77777777" w:rsidR="00F51FF7" w:rsidRPr="00F51FF7" w:rsidRDefault="00F51FF7" w:rsidP="00F51FF7">
      <w:pPr>
        <w:bidi/>
        <w:jc w:val="both"/>
        <w:rPr>
          <w:rFonts w:cs="David" w:hint="cs"/>
          <w:rtl/>
        </w:rPr>
      </w:pPr>
    </w:p>
    <w:p w14:paraId="50CD104F" w14:textId="77777777" w:rsidR="00F51FF7" w:rsidRPr="00F51FF7" w:rsidRDefault="00F51FF7" w:rsidP="00F51FF7">
      <w:pPr>
        <w:bidi/>
        <w:jc w:val="both"/>
        <w:rPr>
          <w:rFonts w:cs="David" w:hint="cs"/>
          <w:rtl/>
        </w:rPr>
      </w:pPr>
      <w:r w:rsidRPr="00F51FF7">
        <w:rPr>
          <w:rFonts w:cs="David" w:hint="cs"/>
          <w:u w:val="single"/>
          <w:rtl/>
        </w:rPr>
        <w:t>היו</w:t>
      </w:r>
      <w:r w:rsidRPr="00F51FF7">
        <w:rPr>
          <w:rFonts w:cs="David"/>
          <w:u w:val="single"/>
          <w:rtl/>
        </w:rPr>
        <w:t>"</w:t>
      </w:r>
      <w:r w:rsidRPr="00F51FF7">
        <w:rPr>
          <w:rFonts w:cs="David" w:hint="cs"/>
          <w:u w:val="single"/>
          <w:rtl/>
        </w:rPr>
        <w:t>ר רוחמה אברהם:</w:t>
      </w:r>
    </w:p>
    <w:p w14:paraId="65F775BF" w14:textId="77777777" w:rsidR="00F51FF7" w:rsidRPr="00F51FF7" w:rsidRDefault="00F51FF7" w:rsidP="00F51FF7">
      <w:pPr>
        <w:bidi/>
        <w:jc w:val="both"/>
        <w:rPr>
          <w:rFonts w:cs="David" w:hint="cs"/>
          <w:rtl/>
        </w:rPr>
      </w:pPr>
    </w:p>
    <w:p w14:paraId="616D126D" w14:textId="77777777" w:rsidR="00F51FF7" w:rsidRPr="00F51FF7" w:rsidRDefault="00F51FF7" w:rsidP="00F51FF7">
      <w:pPr>
        <w:bidi/>
        <w:jc w:val="both"/>
        <w:rPr>
          <w:rFonts w:cs="David" w:hint="cs"/>
          <w:rtl/>
        </w:rPr>
      </w:pPr>
      <w:r w:rsidRPr="00F51FF7">
        <w:rPr>
          <w:rFonts w:cs="David" w:hint="cs"/>
          <w:rtl/>
        </w:rPr>
        <w:tab/>
        <w:t>גברתי לא יכולה לטעון שגם אז היא לא דיברה על מהות החוק.</w:t>
      </w:r>
    </w:p>
    <w:p w14:paraId="3068CAF9" w14:textId="77777777" w:rsidR="00F51FF7" w:rsidRPr="00F51FF7" w:rsidRDefault="00F51FF7" w:rsidP="00F51FF7">
      <w:pPr>
        <w:bidi/>
        <w:jc w:val="both"/>
        <w:rPr>
          <w:rFonts w:cs="David" w:hint="cs"/>
          <w:rtl/>
        </w:rPr>
      </w:pPr>
    </w:p>
    <w:p w14:paraId="3F3F7119" w14:textId="77777777" w:rsidR="00F51FF7" w:rsidRPr="00F51FF7" w:rsidRDefault="00F51FF7" w:rsidP="00F51FF7">
      <w:pPr>
        <w:bidi/>
        <w:jc w:val="both"/>
        <w:rPr>
          <w:rFonts w:cs="David" w:hint="cs"/>
          <w:rtl/>
        </w:rPr>
      </w:pPr>
      <w:r w:rsidRPr="00F51FF7">
        <w:rPr>
          <w:rFonts w:cs="David" w:hint="cs"/>
          <w:u w:val="single"/>
          <w:rtl/>
        </w:rPr>
        <w:t>זהבה זהבה גלאון:</w:t>
      </w:r>
    </w:p>
    <w:p w14:paraId="7FE2A039" w14:textId="77777777" w:rsidR="00F51FF7" w:rsidRPr="00F51FF7" w:rsidRDefault="00F51FF7" w:rsidP="00F51FF7">
      <w:pPr>
        <w:bidi/>
        <w:jc w:val="both"/>
        <w:rPr>
          <w:rFonts w:cs="David" w:hint="cs"/>
          <w:rtl/>
        </w:rPr>
      </w:pPr>
    </w:p>
    <w:p w14:paraId="3429AA3C" w14:textId="77777777" w:rsidR="00F51FF7" w:rsidRPr="00F51FF7" w:rsidRDefault="00F51FF7" w:rsidP="00F51FF7">
      <w:pPr>
        <w:bidi/>
        <w:jc w:val="both"/>
        <w:rPr>
          <w:rFonts w:cs="David" w:hint="cs"/>
          <w:rtl/>
        </w:rPr>
      </w:pPr>
      <w:r w:rsidRPr="00F51FF7">
        <w:rPr>
          <w:rFonts w:cs="David" w:hint="cs"/>
          <w:rtl/>
        </w:rPr>
        <w:tab/>
        <w:t>נכון.  אין לי שום טענה אלייך.</w:t>
      </w:r>
    </w:p>
    <w:p w14:paraId="3D749FA1" w14:textId="77777777" w:rsidR="00F51FF7" w:rsidRPr="00F51FF7" w:rsidRDefault="00F51FF7" w:rsidP="00F51FF7">
      <w:pPr>
        <w:bidi/>
        <w:jc w:val="both"/>
        <w:rPr>
          <w:rFonts w:cs="David" w:hint="cs"/>
          <w:rtl/>
        </w:rPr>
      </w:pPr>
    </w:p>
    <w:p w14:paraId="3E1CC98B" w14:textId="77777777" w:rsidR="00F51FF7" w:rsidRPr="00F51FF7" w:rsidRDefault="00F51FF7" w:rsidP="00F51FF7">
      <w:pPr>
        <w:bidi/>
        <w:jc w:val="both"/>
        <w:rPr>
          <w:rFonts w:cs="David" w:hint="cs"/>
          <w:rtl/>
        </w:rPr>
      </w:pPr>
      <w:r w:rsidRPr="00F51FF7">
        <w:rPr>
          <w:rFonts w:cs="David" w:hint="cs"/>
          <w:u w:val="single"/>
          <w:rtl/>
        </w:rPr>
        <w:t>היו</w:t>
      </w:r>
      <w:r w:rsidRPr="00F51FF7">
        <w:rPr>
          <w:rFonts w:cs="David"/>
          <w:u w:val="single"/>
          <w:rtl/>
        </w:rPr>
        <w:t>"</w:t>
      </w:r>
      <w:r w:rsidRPr="00F51FF7">
        <w:rPr>
          <w:rFonts w:cs="David" w:hint="cs"/>
          <w:u w:val="single"/>
          <w:rtl/>
        </w:rPr>
        <w:t>ר רוחמה אברהם:</w:t>
      </w:r>
    </w:p>
    <w:p w14:paraId="716C9C1B" w14:textId="77777777" w:rsidR="00F51FF7" w:rsidRPr="00F51FF7" w:rsidRDefault="00F51FF7" w:rsidP="00F51FF7">
      <w:pPr>
        <w:bidi/>
        <w:jc w:val="both"/>
        <w:rPr>
          <w:rFonts w:cs="David" w:hint="cs"/>
          <w:rtl/>
        </w:rPr>
      </w:pPr>
    </w:p>
    <w:p w14:paraId="6EADA401" w14:textId="77777777" w:rsidR="00F51FF7" w:rsidRPr="00F51FF7" w:rsidRDefault="00F51FF7" w:rsidP="00F51FF7">
      <w:pPr>
        <w:bidi/>
        <w:jc w:val="both"/>
        <w:rPr>
          <w:rFonts w:cs="David" w:hint="cs"/>
          <w:rtl/>
        </w:rPr>
      </w:pPr>
      <w:r w:rsidRPr="00F51FF7">
        <w:rPr>
          <w:rFonts w:cs="David" w:hint="cs"/>
          <w:rtl/>
        </w:rPr>
        <w:tab/>
        <w:t xml:space="preserve">אני מנסה ברמה הטכנית לנהל את הוועדה הזאת, ואת מקשה עלי מאוד. </w:t>
      </w:r>
    </w:p>
    <w:p w14:paraId="16799F4B" w14:textId="77777777" w:rsidR="00F51FF7" w:rsidRPr="00F51FF7" w:rsidRDefault="00F51FF7" w:rsidP="00F51FF7">
      <w:pPr>
        <w:bidi/>
        <w:jc w:val="both"/>
        <w:rPr>
          <w:rFonts w:cs="David" w:hint="cs"/>
          <w:rtl/>
        </w:rPr>
      </w:pPr>
    </w:p>
    <w:p w14:paraId="52E0CD7F" w14:textId="77777777" w:rsidR="00F51FF7" w:rsidRPr="00F51FF7" w:rsidRDefault="00F51FF7" w:rsidP="00F51FF7">
      <w:pPr>
        <w:bidi/>
        <w:jc w:val="both"/>
        <w:rPr>
          <w:rFonts w:cs="David" w:hint="cs"/>
          <w:rtl/>
        </w:rPr>
      </w:pPr>
      <w:r w:rsidRPr="00F51FF7">
        <w:rPr>
          <w:rFonts w:cs="David" w:hint="cs"/>
          <w:u w:val="single"/>
          <w:rtl/>
        </w:rPr>
        <w:t>זהבה זהבה גלאון:</w:t>
      </w:r>
    </w:p>
    <w:p w14:paraId="15386565" w14:textId="77777777" w:rsidR="00F51FF7" w:rsidRPr="00F51FF7" w:rsidRDefault="00F51FF7" w:rsidP="00F51FF7">
      <w:pPr>
        <w:bidi/>
        <w:jc w:val="both"/>
        <w:rPr>
          <w:rFonts w:cs="David" w:hint="cs"/>
          <w:rtl/>
        </w:rPr>
      </w:pPr>
    </w:p>
    <w:p w14:paraId="2F968884" w14:textId="77777777" w:rsidR="00F51FF7" w:rsidRPr="00F51FF7" w:rsidRDefault="00F51FF7" w:rsidP="00F51FF7">
      <w:pPr>
        <w:bidi/>
        <w:jc w:val="both"/>
        <w:rPr>
          <w:rFonts w:cs="David" w:hint="cs"/>
          <w:rtl/>
        </w:rPr>
      </w:pPr>
      <w:r w:rsidRPr="00F51FF7">
        <w:rPr>
          <w:rFonts w:cs="David" w:hint="cs"/>
          <w:rtl/>
        </w:rPr>
        <w:tab/>
        <w:t xml:space="preserve">אני לא רוצה להקשות עלייך, תאמיני לי. </w:t>
      </w:r>
    </w:p>
    <w:p w14:paraId="3D000BF7" w14:textId="77777777" w:rsidR="00F51FF7" w:rsidRPr="00F51FF7" w:rsidRDefault="00F51FF7" w:rsidP="00F51FF7">
      <w:pPr>
        <w:bidi/>
        <w:jc w:val="both"/>
        <w:rPr>
          <w:rFonts w:cs="David" w:hint="cs"/>
          <w:rtl/>
        </w:rPr>
      </w:pPr>
    </w:p>
    <w:p w14:paraId="45D7DEAB" w14:textId="77777777" w:rsidR="00F51FF7" w:rsidRPr="00F51FF7" w:rsidRDefault="00F51FF7" w:rsidP="00F51FF7">
      <w:pPr>
        <w:bidi/>
        <w:jc w:val="both"/>
        <w:rPr>
          <w:rFonts w:cs="David" w:hint="cs"/>
          <w:rtl/>
        </w:rPr>
      </w:pPr>
      <w:r w:rsidRPr="00F51FF7">
        <w:rPr>
          <w:rFonts w:cs="David" w:hint="cs"/>
          <w:u w:val="single"/>
          <w:rtl/>
        </w:rPr>
        <w:t>שלי יחימוביץ:</w:t>
      </w:r>
    </w:p>
    <w:p w14:paraId="05861B18" w14:textId="77777777" w:rsidR="00F51FF7" w:rsidRPr="00F51FF7" w:rsidRDefault="00F51FF7" w:rsidP="00F51FF7">
      <w:pPr>
        <w:bidi/>
        <w:jc w:val="both"/>
        <w:rPr>
          <w:rFonts w:cs="David" w:hint="cs"/>
          <w:rtl/>
        </w:rPr>
      </w:pPr>
    </w:p>
    <w:p w14:paraId="04CA1A73" w14:textId="77777777" w:rsidR="00F51FF7" w:rsidRPr="00F51FF7" w:rsidRDefault="00F51FF7" w:rsidP="00F51FF7">
      <w:pPr>
        <w:bidi/>
        <w:jc w:val="both"/>
        <w:rPr>
          <w:rFonts w:cs="David" w:hint="cs"/>
          <w:rtl/>
        </w:rPr>
      </w:pPr>
      <w:r w:rsidRPr="00F51FF7">
        <w:rPr>
          <w:rFonts w:cs="David" w:hint="cs"/>
          <w:rtl/>
        </w:rPr>
        <w:tab/>
        <w:t xml:space="preserve">אני מבקשת להשיב לי את זכות הדיבור. אני אגיד משפט אחד מהותי. דווקא כיוון שאנחנו מקבלים חוקים באמצעות חוק ההסדרים בחופזה כזאת, דווקא בגלל שאחד החולאים שלנו הוא חוסר הסתכלות קדימה ואי התייחסות לדורות הבאים ולמשעות החוקים שאנחנו מחוקקים, יש חשיבות עצומה לנציבות הדורות הבאים, לפחות בהיבט העקרוני. יש לי עוד הנמקות רבות, אבל אני לא אכנס אליהן. </w:t>
      </w:r>
    </w:p>
    <w:p w14:paraId="58656021" w14:textId="77777777" w:rsidR="00F51FF7" w:rsidRPr="00F51FF7" w:rsidRDefault="00F51FF7" w:rsidP="00F51FF7">
      <w:pPr>
        <w:bidi/>
        <w:jc w:val="both"/>
        <w:rPr>
          <w:rFonts w:cs="David" w:hint="cs"/>
          <w:rtl/>
        </w:rPr>
      </w:pPr>
    </w:p>
    <w:p w14:paraId="4425AE3A" w14:textId="77777777" w:rsidR="00F51FF7" w:rsidRPr="00F51FF7" w:rsidRDefault="00F51FF7" w:rsidP="00F51FF7">
      <w:pPr>
        <w:bidi/>
        <w:ind w:firstLine="567"/>
        <w:jc w:val="both"/>
        <w:rPr>
          <w:rFonts w:cs="David" w:hint="cs"/>
          <w:rtl/>
        </w:rPr>
      </w:pPr>
      <w:r w:rsidRPr="00F51FF7">
        <w:rPr>
          <w:rFonts w:cs="David" w:hint="cs"/>
          <w:rtl/>
        </w:rPr>
        <w:t>ההליך היום הוא מאוד לא תקין בעיני. בסופו של דבר, אנחנו עוברים על חוק נציבות הדורות הבאים, כיוון שלא יאוחר מתאריך 28 באוקטובר היה צריך כבר למנות נציב חדש. בפועל, החוק לא מקוים. את גברתי, יו</w:t>
      </w:r>
      <w:r w:rsidRPr="00F51FF7">
        <w:rPr>
          <w:rFonts w:cs="David"/>
          <w:rtl/>
        </w:rPr>
        <w:t>"</w:t>
      </w:r>
      <w:r w:rsidRPr="00F51FF7">
        <w:rPr>
          <w:rFonts w:cs="David" w:hint="cs"/>
          <w:rtl/>
        </w:rPr>
        <w:t>ר הוועדה, אמורה לכנס את הוועדה. בוועדה הזאת אמורים להיות שותפים יו</w:t>
      </w:r>
      <w:r w:rsidRPr="00F51FF7">
        <w:rPr>
          <w:rFonts w:cs="David"/>
          <w:rtl/>
        </w:rPr>
        <w:t>"</w:t>
      </w:r>
      <w:r w:rsidRPr="00F51FF7">
        <w:rPr>
          <w:rFonts w:cs="David" w:hint="cs"/>
          <w:rtl/>
        </w:rPr>
        <w:t>ר הוועדה לענייני ביקורת המדינה, יו</w:t>
      </w:r>
      <w:r w:rsidRPr="00F51FF7">
        <w:rPr>
          <w:rFonts w:cs="David"/>
          <w:rtl/>
        </w:rPr>
        <w:t>"</w:t>
      </w:r>
      <w:r w:rsidRPr="00F51FF7">
        <w:rPr>
          <w:rFonts w:cs="David" w:hint="cs"/>
          <w:rtl/>
        </w:rPr>
        <w:t xml:space="preserve">ר ועדת המדע והטכנולוגיה. שלושתכם הייתם אמורים כבר לשבת לפני כמה חודשים, לבחון מועמדים ולהמליץ עליהם. היום היה אמור להיות כבר נציב מכהן. בעצם, לא קיימתם את לשון החוק. </w:t>
      </w:r>
    </w:p>
    <w:p w14:paraId="7499B18C" w14:textId="77777777" w:rsidR="00F51FF7" w:rsidRPr="00F51FF7" w:rsidRDefault="00F51FF7" w:rsidP="00F51FF7">
      <w:pPr>
        <w:bidi/>
        <w:jc w:val="both"/>
        <w:rPr>
          <w:rFonts w:cs="David" w:hint="cs"/>
          <w:rtl/>
        </w:rPr>
      </w:pPr>
    </w:p>
    <w:p w14:paraId="473D36D4" w14:textId="77777777" w:rsidR="00F51FF7" w:rsidRPr="00F51FF7" w:rsidRDefault="00F51FF7" w:rsidP="00F51FF7">
      <w:pPr>
        <w:bidi/>
        <w:jc w:val="both"/>
        <w:rPr>
          <w:rFonts w:cs="David" w:hint="cs"/>
          <w:rtl/>
        </w:rPr>
      </w:pPr>
      <w:r w:rsidRPr="00F51FF7">
        <w:rPr>
          <w:rFonts w:cs="David" w:hint="cs"/>
          <w:u w:val="single"/>
          <w:rtl/>
        </w:rPr>
        <w:t>היו</w:t>
      </w:r>
      <w:r w:rsidRPr="00F51FF7">
        <w:rPr>
          <w:rFonts w:cs="David"/>
          <w:u w:val="single"/>
          <w:rtl/>
        </w:rPr>
        <w:t>"</w:t>
      </w:r>
      <w:r w:rsidRPr="00F51FF7">
        <w:rPr>
          <w:rFonts w:cs="David" w:hint="cs"/>
          <w:u w:val="single"/>
          <w:rtl/>
        </w:rPr>
        <w:t>ר רוחמה אברהם:</w:t>
      </w:r>
    </w:p>
    <w:p w14:paraId="126D3D4F" w14:textId="77777777" w:rsidR="00F51FF7" w:rsidRPr="00F51FF7" w:rsidRDefault="00F51FF7" w:rsidP="00F51FF7">
      <w:pPr>
        <w:bidi/>
        <w:jc w:val="both"/>
        <w:rPr>
          <w:rFonts w:cs="David" w:hint="cs"/>
          <w:rtl/>
        </w:rPr>
      </w:pPr>
    </w:p>
    <w:p w14:paraId="03D5AE75" w14:textId="77777777" w:rsidR="00F51FF7" w:rsidRPr="00F51FF7" w:rsidRDefault="00F51FF7" w:rsidP="00F51FF7">
      <w:pPr>
        <w:bidi/>
        <w:jc w:val="both"/>
        <w:rPr>
          <w:rFonts w:cs="David" w:hint="cs"/>
          <w:rtl/>
        </w:rPr>
      </w:pPr>
      <w:r w:rsidRPr="00F51FF7">
        <w:rPr>
          <w:rFonts w:cs="David" w:hint="cs"/>
          <w:rtl/>
        </w:rPr>
        <w:tab/>
        <w:t>חה</w:t>
      </w:r>
      <w:r w:rsidRPr="00F51FF7">
        <w:rPr>
          <w:rFonts w:cs="David"/>
          <w:rtl/>
        </w:rPr>
        <w:t>"</w:t>
      </w:r>
      <w:r w:rsidRPr="00F51FF7">
        <w:rPr>
          <w:rFonts w:cs="David" w:hint="cs"/>
          <w:rtl/>
        </w:rPr>
        <w:t>כ שלי יחימוביץ, אני חושבת שאת טועה ברמה העקרונית, בהצגת העובדות. הסמכות למינוי ועדה ציבורית נתונה בידי יו</w:t>
      </w:r>
      <w:r w:rsidRPr="00F51FF7">
        <w:rPr>
          <w:rFonts w:cs="David"/>
          <w:rtl/>
        </w:rPr>
        <w:t>"</w:t>
      </w:r>
      <w:r w:rsidRPr="00F51FF7">
        <w:rPr>
          <w:rFonts w:cs="David" w:hint="cs"/>
          <w:rtl/>
        </w:rPr>
        <w:t>ר הכנסת. אני לא יכולה לכנס ועדה אם אין לי המלצה כזאת או אחרת. מכיוון שיו</w:t>
      </w:r>
      <w:r w:rsidRPr="00F51FF7">
        <w:rPr>
          <w:rFonts w:cs="David"/>
          <w:rtl/>
        </w:rPr>
        <w:t>"</w:t>
      </w:r>
      <w:r w:rsidRPr="00F51FF7">
        <w:rPr>
          <w:rFonts w:cs="David" w:hint="cs"/>
          <w:rtl/>
        </w:rPr>
        <w:t xml:space="preserve">ר הכנסת סברה שצריך לעשות פה רה-ארגון כזה או אחר, אני לא יכולתי לכנס ועדה כזאת. מכוח התקנון, אין לי שום סמכות לעשות את זה. </w:t>
      </w:r>
    </w:p>
    <w:p w14:paraId="37927F2B" w14:textId="77777777" w:rsidR="00F51FF7" w:rsidRPr="00F51FF7" w:rsidRDefault="00F51FF7" w:rsidP="00F51FF7">
      <w:pPr>
        <w:bidi/>
        <w:jc w:val="both"/>
        <w:rPr>
          <w:rFonts w:cs="David" w:hint="cs"/>
          <w:rtl/>
        </w:rPr>
      </w:pPr>
    </w:p>
    <w:p w14:paraId="0A256519" w14:textId="77777777" w:rsidR="00F51FF7" w:rsidRPr="00F51FF7" w:rsidRDefault="00F51FF7" w:rsidP="00F51FF7">
      <w:pPr>
        <w:bidi/>
        <w:jc w:val="both"/>
        <w:rPr>
          <w:rFonts w:cs="David" w:hint="cs"/>
          <w:rtl/>
        </w:rPr>
      </w:pPr>
      <w:r w:rsidRPr="00F51FF7">
        <w:rPr>
          <w:rFonts w:cs="David" w:hint="cs"/>
          <w:u w:val="single"/>
          <w:rtl/>
        </w:rPr>
        <w:t>שלי יחימוביץ:</w:t>
      </w:r>
    </w:p>
    <w:p w14:paraId="57A426B4" w14:textId="77777777" w:rsidR="00F51FF7" w:rsidRPr="00F51FF7" w:rsidRDefault="00F51FF7" w:rsidP="00F51FF7">
      <w:pPr>
        <w:bidi/>
        <w:jc w:val="both"/>
        <w:rPr>
          <w:rFonts w:cs="David" w:hint="cs"/>
          <w:rtl/>
        </w:rPr>
      </w:pPr>
    </w:p>
    <w:p w14:paraId="4F6DB130" w14:textId="77777777" w:rsidR="00F51FF7" w:rsidRPr="00F51FF7" w:rsidRDefault="00F51FF7" w:rsidP="00F51FF7">
      <w:pPr>
        <w:bidi/>
        <w:jc w:val="both"/>
        <w:rPr>
          <w:rFonts w:cs="David" w:hint="cs"/>
          <w:rtl/>
        </w:rPr>
      </w:pPr>
      <w:r w:rsidRPr="00F51FF7">
        <w:rPr>
          <w:rFonts w:cs="David" w:hint="cs"/>
          <w:rtl/>
        </w:rPr>
        <w:tab/>
        <w:t>אני מקבלת את התיקון הזה, ואני מעבירה את הדברים ליו</w:t>
      </w:r>
      <w:r w:rsidRPr="00F51FF7">
        <w:rPr>
          <w:rFonts w:cs="David"/>
          <w:rtl/>
        </w:rPr>
        <w:t>"</w:t>
      </w:r>
      <w:r w:rsidRPr="00F51FF7">
        <w:rPr>
          <w:rFonts w:cs="David" w:hint="cs"/>
          <w:rtl/>
        </w:rPr>
        <w:t>ר הכנסת. מאחורינו מושב שלם, בו אפשר היה לדון את כל הדיון הנכבד הזה. גם אני, שאני בעד נציבות הדורות הבאים, מודה שצריך לקיים דיון מחודש לגבי אופן תפקודו של הגוף הזה. בעיני, מקור הרעה הוא חוסר הסמכות המוחלט של הגוף הזה ולא עודף השקעת משאבים. אכן הם יושבים ואכן להם משמעות, כי אנחנו לא אמורים בכלל להתייחס אליהם. אין שום דבר שמעגן את העבודה שלהם בחקיקה שלנו באופן מובנה. זאת לדעתי הביקורת, ואכן היה ראוי לשבת, לקיים ועדה שתדבר על תפקוד הגוף הזה ולהגיע למסקנות. חבר הכנסת יצחקי, זה לא מה שאתה מציע. אתה מציע, לבטל את החוק לאלתר, שעה שבעצם היה כבר אמרו להיות נציב מכהן, בשעה שאנחנו מפרים את החוק.</w:t>
      </w:r>
    </w:p>
    <w:p w14:paraId="3E336A8F" w14:textId="77777777" w:rsidR="00F51FF7" w:rsidRPr="00F51FF7" w:rsidRDefault="00F51FF7" w:rsidP="00F51FF7">
      <w:pPr>
        <w:bidi/>
        <w:jc w:val="both"/>
        <w:rPr>
          <w:rFonts w:cs="David" w:hint="cs"/>
          <w:rtl/>
        </w:rPr>
      </w:pPr>
    </w:p>
    <w:p w14:paraId="558BCDE9" w14:textId="77777777" w:rsidR="00F51FF7" w:rsidRPr="00F51FF7" w:rsidRDefault="00F51FF7" w:rsidP="00F51FF7">
      <w:pPr>
        <w:bidi/>
        <w:jc w:val="both"/>
        <w:rPr>
          <w:rFonts w:cs="David" w:hint="cs"/>
          <w:rtl/>
        </w:rPr>
      </w:pPr>
      <w:r w:rsidRPr="00F51FF7">
        <w:rPr>
          <w:rFonts w:cs="David" w:hint="cs"/>
          <w:u w:val="single"/>
          <w:rtl/>
        </w:rPr>
        <w:t>אביגדור יצחקי:</w:t>
      </w:r>
    </w:p>
    <w:p w14:paraId="6F6734F0" w14:textId="77777777" w:rsidR="00F51FF7" w:rsidRPr="00F51FF7" w:rsidRDefault="00F51FF7" w:rsidP="00F51FF7">
      <w:pPr>
        <w:bidi/>
        <w:jc w:val="both"/>
        <w:rPr>
          <w:rFonts w:cs="David" w:hint="cs"/>
          <w:rtl/>
        </w:rPr>
      </w:pPr>
    </w:p>
    <w:p w14:paraId="6566DE76" w14:textId="77777777" w:rsidR="00F51FF7" w:rsidRPr="00F51FF7" w:rsidRDefault="00F51FF7" w:rsidP="00F51FF7">
      <w:pPr>
        <w:bidi/>
        <w:jc w:val="both"/>
        <w:rPr>
          <w:rFonts w:cs="David" w:hint="cs"/>
          <w:rtl/>
        </w:rPr>
      </w:pPr>
      <w:r w:rsidRPr="00F51FF7">
        <w:rPr>
          <w:rFonts w:cs="David" w:hint="cs"/>
          <w:rtl/>
        </w:rPr>
        <w:tab/>
        <w:t xml:space="preserve">אבל אז 5 שנים לא נוכל לעשות דיון. </w:t>
      </w:r>
    </w:p>
    <w:p w14:paraId="367137B3" w14:textId="77777777" w:rsidR="00F51FF7" w:rsidRPr="00F51FF7" w:rsidRDefault="00F51FF7" w:rsidP="00F51FF7">
      <w:pPr>
        <w:bidi/>
        <w:jc w:val="both"/>
        <w:rPr>
          <w:rFonts w:cs="David" w:hint="cs"/>
          <w:rtl/>
        </w:rPr>
      </w:pPr>
    </w:p>
    <w:p w14:paraId="307297E8" w14:textId="77777777" w:rsidR="00F51FF7" w:rsidRPr="00F51FF7" w:rsidRDefault="00F51FF7" w:rsidP="00F51FF7">
      <w:pPr>
        <w:bidi/>
        <w:jc w:val="both"/>
        <w:rPr>
          <w:rFonts w:cs="David" w:hint="cs"/>
          <w:rtl/>
        </w:rPr>
      </w:pPr>
      <w:r w:rsidRPr="00F51FF7">
        <w:rPr>
          <w:rFonts w:cs="David" w:hint="cs"/>
          <w:u w:val="single"/>
          <w:rtl/>
        </w:rPr>
        <w:t>שלי יחימוביץ:</w:t>
      </w:r>
    </w:p>
    <w:p w14:paraId="373A7CDE" w14:textId="77777777" w:rsidR="00F51FF7" w:rsidRPr="00F51FF7" w:rsidRDefault="00F51FF7" w:rsidP="00F51FF7">
      <w:pPr>
        <w:bidi/>
        <w:jc w:val="both"/>
        <w:rPr>
          <w:rFonts w:cs="David" w:hint="cs"/>
          <w:rtl/>
        </w:rPr>
      </w:pPr>
    </w:p>
    <w:p w14:paraId="59D52577" w14:textId="77777777" w:rsidR="00F51FF7" w:rsidRPr="00F51FF7" w:rsidRDefault="00F51FF7" w:rsidP="00F51FF7">
      <w:pPr>
        <w:bidi/>
        <w:jc w:val="both"/>
        <w:rPr>
          <w:rFonts w:cs="David" w:hint="cs"/>
          <w:rtl/>
        </w:rPr>
      </w:pPr>
      <w:r w:rsidRPr="00F51FF7">
        <w:rPr>
          <w:rFonts w:cs="David" w:hint="cs"/>
          <w:rtl/>
        </w:rPr>
        <w:tab/>
        <w:t>לו היה בהצעת החוק שלך איזשהו אזכור לרצון טוב לעשות רה-ארגון בגוף הזה, לבדוק לעומק את משמעויותיו ואופן תפקודו, זה היה אחרת.</w:t>
      </w:r>
    </w:p>
    <w:p w14:paraId="610B37BF" w14:textId="77777777" w:rsidR="00F51FF7" w:rsidRPr="00F51FF7" w:rsidRDefault="00F51FF7" w:rsidP="00F51FF7">
      <w:pPr>
        <w:bidi/>
        <w:jc w:val="both"/>
        <w:rPr>
          <w:rFonts w:cs="David" w:hint="cs"/>
          <w:rtl/>
        </w:rPr>
      </w:pPr>
    </w:p>
    <w:p w14:paraId="06667B59" w14:textId="77777777" w:rsidR="00F51FF7" w:rsidRPr="00F51FF7" w:rsidRDefault="00F51FF7" w:rsidP="00F51FF7">
      <w:pPr>
        <w:bidi/>
        <w:jc w:val="both"/>
        <w:rPr>
          <w:rFonts w:cs="David" w:hint="cs"/>
          <w:rtl/>
        </w:rPr>
      </w:pPr>
      <w:r w:rsidRPr="00F51FF7">
        <w:rPr>
          <w:rFonts w:cs="David" w:hint="cs"/>
          <w:u w:val="single"/>
          <w:rtl/>
        </w:rPr>
        <w:t>אביגדור יצחקי:</w:t>
      </w:r>
    </w:p>
    <w:p w14:paraId="2496BA75" w14:textId="77777777" w:rsidR="00F51FF7" w:rsidRPr="00F51FF7" w:rsidRDefault="00F51FF7" w:rsidP="00F51FF7">
      <w:pPr>
        <w:bidi/>
        <w:jc w:val="both"/>
        <w:rPr>
          <w:rFonts w:cs="David" w:hint="cs"/>
          <w:rtl/>
        </w:rPr>
      </w:pPr>
    </w:p>
    <w:p w14:paraId="457BEC07" w14:textId="77777777" w:rsidR="00F51FF7" w:rsidRPr="00F51FF7" w:rsidRDefault="00F51FF7" w:rsidP="00F51FF7">
      <w:pPr>
        <w:bidi/>
        <w:jc w:val="both"/>
        <w:rPr>
          <w:rFonts w:cs="David" w:hint="cs"/>
          <w:rtl/>
        </w:rPr>
      </w:pPr>
      <w:r w:rsidRPr="00F51FF7">
        <w:rPr>
          <w:rFonts w:cs="David" w:hint="cs"/>
          <w:rtl/>
        </w:rPr>
        <w:tab/>
        <w:t xml:space="preserve">למי שמכיר אותי, זה ברור. </w:t>
      </w:r>
    </w:p>
    <w:p w14:paraId="3E1A93FF" w14:textId="77777777" w:rsidR="00F51FF7" w:rsidRPr="00F51FF7" w:rsidRDefault="00F51FF7" w:rsidP="00F51FF7">
      <w:pPr>
        <w:bidi/>
        <w:jc w:val="both"/>
        <w:rPr>
          <w:rFonts w:cs="David" w:hint="cs"/>
          <w:rtl/>
        </w:rPr>
      </w:pPr>
    </w:p>
    <w:p w14:paraId="1CAC741B" w14:textId="77777777" w:rsidR="00F51FF7" w:rsidRPr="00F51FF7" w:rsidRDefault="00F51FF7" w:rsidP="00F51FF7">
      <w:pPr>
        <w:bidi/>
        <w:jc w:val="both"/>
        <w:rPr>
          <w:rFonts w:cs="David" w:hint="cs"/>
          <w:rtl/>
        </w:rPr>
      </w:pPr>
      <w:r w:rsidRPr="00F51FF7">
        <w:rPr>
          <w:rFonts w:cs="David" w:hint="cs"/>
          <w:u w:val="single"/>
          <w:rtl/>
        </w:rPr>
        <w:t>זהבה זהבה גלאון:</w:t>
      </w:r>
    </w:p>
    <w:p w14:paraId="1EEEFAD0" w14:textId="77777777" w:rsidR="00F51FF7" w:rsidRPr="00F51FF7" w:rsidRDefault="00F51FF7" w:rsidP="00F51FF7">
      <w:pPr>
        <w:bidi/>
        <w:jc w:val="both"/>
        <w:rPr>
          <w:rFonts w:cs="David" w:hint="cs"/>
          <w:rtl/>
        </w:rPr>
      </w:pPr>
    </w:p>
    <w:p w14:paraId="5118D095" w14:textId="77777777" w:rsidR="00F51FF7" w:rsidRPr="00F51FF7" w:rsidRDefault="00F51FF7" w:rsidP="00F51FF7">
      <w:pPr>
        <w:bidi/>
        <w:jc w:val="both"/>
        <w:rPr>
          <w:rFonts w:cs="David" w:hint="cs"/>
          <w:rtl/>
        </w:rPr>
      </w:pPr>
      <w:r w:rsidRPr="00F51FF7">
        <w:rPr>
          <w:rFonts w:cs="David" w:hint="cs"/>
          <w:rtl/>
        </w:rPr>
        <w:tab/>
        <w:t xml:space="preserve">ברור. </w:t>
      </w:r>
    </w:p>
    <w:p w14:paraId="4006C7DC" w14:textId="77777777" w:rsidR="00F51FF7" w:rsidRPr="00F51FF7" w:rsidRDefault="00F51FF7" w:rsidP="00F51FF7">
      <w:pPr>
        <w:bidi/>
        <w:jc w:val="both"/>
        <w:rPr>
          <w:rFonts w:cs="David" w:hint="cs"/>
          <w:rtl/>
        </w:rPr>
      </w:pPr>
    </w:p>
    <w:p w14:paraId="5F2E13B1" w14:textId="77777777" w:rsidR="00F51FF7" w:rsidRPr="00F51FF7" w:rsidRDefault="00F51FF7" w:rsidP="00F51FF7">
      <w:pPr>
        <w:bidi/>
        <w:jc w:val="both"/>
        <w:rPr>
          <w:rFonts w:cs="David" w:hint="cs"/>
          <w:rtl/>
        </w:rPr>
      </w:pPr>
      <w:r w:rsidRPr="00F51FF7">
        <w:rPr>
          <w:rFonts w:cs="David" w:hint="cs"/>
          <w:u w:val="single"/>
          <w:rtl/>
        </w:rPr>
        <w:t>שלי יחימוביץ:</w:t>
      </w:r>
    </w:p>
    <w:p w14:paraId="05B6662A" w14:textId="77777777" w:rsidR="00F51FF7" w:rsidRPr="00F51FF7" w:rsidRDefault="00F51FF7" w:rsidP="00F51FF7">
      <w:pPr>
        <w:bidi/>
        <w:jc w:val="both"/>
        <w:rPr>
          <w:rFonts w:cs="David" w:hint="cs"/>
          <w:rtl/>
        </w:rPr>
      </w:pPr>
    </w:p>
    <w:p w14:paraId="417A0C36" w14:textId="77777777" w:rsidR="00F51FF7" w:rsidRPr="00F51FF7" w:rsidRDefault="00F51FF7" w:rsidP="00F51FF7">
      <w:pPr>
        <w:bidi/>
        <w:jc w:val="both"/>
        <w:rPr>
          <w:rFonts w:cs="David" w:hint="cs"/>
          <w:rtl/>
        </w:rPr>
      </w:pPr>
      <w:r w:rsidRPr="00F51FF7">
        <w:rPr>
          <w:rFonts w:cs="David" w:hint="cs"/>
          <w:rtl/>
        </w:rPr>
        <w:tab/>
        <w:t xml:space="preserve">אני מודה, שחיפשתי היטב את הרצון הטוב. בוודאי לא פטור מחובת הנחה. אנחנו מדברים פה על הדורות הבאים.    </w:t>
      </w:r>
    </w:p>
    <w:p w14:paraId="02333AE1" w14:textId="77777777" w:rsidR="00F51FF7" w:rsidRPr="00F51FF7" w:rsidRDefault="00F51FF7" w:rsidP="00F51FF7">
      <w:pPr>
        <w:bidi/>
        <w:jc w:val="both"/>
        <w:rPr>
          <w:rFonts w:cs="David" w:hint="cs"/>
          <w:rtl/>
        </w:rPr>
      </w:pPr>
    </w:p>
    <w:p w14:paraId="02667341" w14:textId="77777777" w:rsidR="00F51FF7" w:rsidRPr="00F51FF7" w:rsidRDefault="00F51FF7" w:rsidP="00F51FF7">
      <w:pPr>
        <w:bidi/>
        <w:jc w:val="both"/>
        <w:rPr>
          <w:rFonts w:cs="David" w:hint="cs"/>
          <w:rtl/>
        </w:rPr>
      </w:pPr>
      <w:r w:rsidRPr="00F51FF7">
        <w:rPr>
          <w:rFonts w:cs="David" w:hint="cs"/>
          <w:u w:val="single"/>
          <w:rtl/>
        </w:rPr>
        <w:t>היו</w:t>
      </w:r>
      <w:r w:rsidRPr="00F51FF7">
        <w:rPr>
          <w:rFonts w:cs="David"/>
          <w:u w:val="single"/>
          <w:rtl/>
        </w:rPr>
        <w:t>"</w:t>
      </w:r>
      <w:r w:rsidRPr="00F51FF7">
        <w:rPr>
          <w:rFonts w:cs="David" w:hint="cs"/>
          <w:u w:val="single"/>
          <w:rtl/>
        </w:rPr>
        <w:t>ר רוחמה אברהם:</w:t>
      </w:r>
    </w:p>
    <w:p w14:paraId="2F6029DB" w14:textId="77777777" w:rsidR="00F51FF7" w:rsidRPr="00F51FF7" w:rsidRDefault="00F51FF7" w:rsidP="00F51FF7">
      <w:pPr>
        <w:bidi/>
        <w:jc w:val="both"/>
        <w:rPr>
          <w:rFonts w:cs="David" w:hint="cs"/>
          <w:rtl/>
        </w:rPr>
      </w:pPr>
    </w:p>
    <w:p w14:paraId="17328B9A" w14:textId="77777777" w:rsidR="00F51FF7" w:rsidRPr="00F51FF7" w:rsidRDefault="00F51FF7" w:rsidP="00F51FF7">
      <w:pPr>
        <w:bidi/>
        <w:jc w:val="both"/>
        <w:rPr>
          <w:rFonts w:cs="David" w:hint="cs"/>
          <w:rtl/>
        </w:rPr>
      </w:pPr>
      <w:r w:rsidRPr="00F51FF7">
        <w:rPr>
          <w:rFonts w:cs="David" w:hint="cs"/>
          <w:rtl/>
        </w:rPr>
        <w:tab/>
        <w:t>כאשר יש בקשה לפטור הצעת חוק מחובת הנחה, זה לפטור אותה מעצם העובדה שהיא צריכה להתבשל בנצרת 45 יום. בהתאם לחוק הכנסת, נציב הדורות הבאים מונה בנובמבר 2001 ל-5 שנים. בקרוב, בתחילת נובמבר, אמורה להסתיים תקופתו של הנציב הנוכחי. אם לא היתה מונחת הצעת החוק הזאת, היינו אמורים להתחיל בכל מה שקשור לבחירת נציב חדש. מכיוון שחה</w:t>
      </w:r>
      <w:r w:rsidRPr="00F51FF7">
        <w:rPr>
          <w:rFonts w:cs="David"/>
          <w:rtl/>
        </w:rPr>
        <w:t>"</w:t>
      </w:r>
      <w:r w:rsidRPr="00F51FF7">
        <w:rPr>
          <w:rFonts w:cs="David" w:hint="cs"/>
          <w:rtl/>
        </w:rPr>
        <w:t xml:space="preserve">כ יצחקי בחר להניח הצעת חוק כזאת - וזאת זכותו, אנחנו לא דני פה במהות של הצעת החוק הזאת - אנחנו צריכים להתייחס לשאלת הדחיפות, גם בפרק הזמן שבו אני נקבתי. אני לא מדברת על המהות של הצעת החוק, אם היא נכונה או לא נכונה. כיוון שיש לנו הצעת חוק פה, וכיוון שאנחנו נכנסנו לסד זמנים של אוקטובר-נובמבר, אני חושבת שפה אנחנו צריכים לשקול האם נכון לעשות זאת או לא. </w:t>
      </w:r>
    </w:p>
    <w:p w14:paraId="09224500" w14:textId="77777777" w:rsidR="00F51FF7" w:rsidRPr="00F51FF7" w:rsidRDefault="00F51FF7" w:rsidP="00F51FF7">
      <w:pPr>
        <w:bidi/>
        <w:jc w:val="both"/>
        <w:rPr>
          <w:rFonts w:cs="David" w:hint="cs"/>
          <w:rtl/>
        </w:rPr>
      </w:pPr>
    </w:p>
    <w:p w14:paraId="02BDD15E" w14:textId="77777777" w:rsidR="00F51FF7" w:rsidRPr="00F51FF7" w:rsidRDefault="00F51FF7" w:rsidP="00F51FF7">
      <w:pPr>
        <w:bidi/>
        <w:jc w:val="both"/>
        <w:rPr>
          <w:rFonts w:cs="David" w:hint="cs"/>
          <w:rtl/>
        </w:rPr>
      </w:pPr>
      <w:r w:rsidRPr="00F51FF7">
        <w:rPr>
          <w:rFonts w:cs="David" w:hint="cs"/>
          <w:u w:val="single"/>
          <w:rtl/>
        </w:rPr>
        <w:t>שלי יחימוביץ:</w:t>
      </w:r>
    </w:p>
    <w:p w14:paraId="4715B7BF" w14:textId="77777777" w:rsidR="00F51FF7" w:rsidRPr="00F51FF7" w:rsidRDefault="00F51FF7" w:rsidP="00F51FF7">
      <w:pPr>
        <w:bidi/>
        <w:jc w:val="both"/>
        <w:rPr>
          <w:rFonts w:cs="David" w:hint="cs"/>
          <w:rtl/>
        </w:rPr>
      </w:pPr>
      <w:r w:rsidRPr="00F51FF7">
        <w:rPr>
          <w:rFonts w:cs="David" w:hint="cs"/>
          <w:rtl/>
        </w:rPr>
        <w:tab/>
      </w:r>
    </w:p>
    <w:p w14:paraId="273707DC" w14:textId="77777777" w:rsidR="00F51FF7" w:rsidRPr="00F51FF7" w:rsidRDefault="00F51FF7" w:rsidP="00F51FF7">
      <w:pPr>
        <w:bidi/>
        <w:jc w:val="both"/>
        <w:rPr>
          <w:rFonts w:cs="David" w:hint="cs"/>
          <w:rtl/>
        </w:rPr>
      </w:pPr>
      <w:r w:rsidRPr="00F51FF7">
        <w:rPr>
          <w:rFonts w:cs="David" w:hint="cs"/>
          <w:rtl/>
        </w:rPr>
        <w:tab/>
        <w:t xml:space="preserve">אנחנו ממילא חצינו את נקודת הזמן על פי החוק. </w:t>
      </w:r>
    </w:p>
    <w:p w14:paraId="05355BDE" w14:textId="77777777" w:rsidR="00F51FF7" w:rsidRPr="00F51FF7" w:rsidRDefault="00F51FF7" w:rsidP="00F51FF7">
      <w:pPr>
        <w:bidi/>
        <w:jc w:val="both"/>
        <w:rPr>
          <w:rFonts w:cs="David" w:hint="cs"/>
          <w:rtl/>
        </w:rPr>
      </w:pPr>
    </w:p>
    <w:p w14:paraId="6B11F810" w14:textId="77777777" w:rsidR="00F51FF7" w:rsidRPr="00F51FF7" w:rsidRDefault="00F51FF7" w:rsidP="00F51FF7">
      <w:pPr>
        <w:bidi/>
        <w:jc w:val="both"/>
        <w:rPr>
          <w:rFonts w:cs="David" w:hint="cs"/>
          <w:rtl/>
        </w:rPr>
      </w:pPr>
      <w:r w:rsidRPr="00F51FF7">
        <w:rPr>
          <w:rFonts w:cs="David" w:hint="cs"/>
          <w:u w:val="single"/>
          <w:rtl/>
        </w:rPr>
        <w:t>היו</w:t>
      </w:r>
      <w:r w:rsidRPr="00F51FF7">
        <w:rPr>
          <w:rFonts w:cs="David"/>
          <w:u w:val="single"/>
          <w:rtl/>
        </w:rPr>
        <w:t>"</w:t>
      </w:r>
      <w:r w:rsidRPr="00F51FF7">
        <w:rPr>
          <w:rFonts w:cs="David" w:hint="cs"/>
          <w:u w:val="single"/>
          <w:rtl/>
        </w:rPr>
        <w:t>ר רוחמה אברהם:</w:t>
      </w:r>
    </w:p>
    <w:p w14:paraId="2B66624B" w14:textId="77777777" w:rsidR="00F51FF7" w:rsidRPr="00F51FF7" w:rsidRDefault="00F51FF7" w:rsidP="00F51FF7">
      <w:pPr>
        <w:bidi/>
        <w:jc w:val="both"/>
        <w:rPr>
          <w:rFonts w:cs="David" w:hint="cs"/>
          <w:rtl/>
        </w:rPr>
      </w:pPr>
    </w:p>
    <w:p w14:paraId="11D5A10E" w14:textId="77777777" w:rsidR="00F51FF7" w:rsidRPr="00F51FF7" w:rsidRDefault="00F51FF7" w:rsidP="00F51FF7">
      <w:pPr>
        <w:bidi/>
        <w:jc w:val="both"/>
        <w:rPr>
          <w:rFonts w:cs="David" w:hint="cs"/>
          <w:rtl/>
        </w:rPr>
      </w:pPr>
      <w:r w:rsidRPr="00F51FF7">
        <w:rPr>
          <w:rFonts w:cs="David" w:hint="cs"/>
          <w:rtl/>
        </w:rPr>
        <w:tab/>
        <w:t>עדיין לא. אני חושבת, שנכון נעשה עם נשמע את יו</w:t>
      </w:r>
      <w:r w:rsidRPr="00F51FF7">
        <w:rPr>
          <w:rFonts w:cs="David"/>
          <w:rtl/>
        </w:rPr>
        <w:t>"</w:t>
      </w:r>
      <w:r w:rsidRPr="00F51FF7">
        <w:rPr>
          <w:rFonts w:cs="David" w:hint="cs"/>
          <w:rtl/>
        </w:rPr>
        <w:t xml:space="preserve">ר הכנסת. </w:t>
      </w:r>
    </w:p>
    <w:p w14:paraId="4B904657" w14:textId="77777777" w:rsidR="00F51FF7" w:rsidRPr="00F51FF7" w:rsidRDefault="00F51FF7" w:rsidP="00F51FF7">
      <w:pPr>
        <w:bidi/>
        <w:jc w:val="both"/>
        <w:rPr>
          <w:rFonts w:cs="David" w:hint="cs"/>
          <w:rtl/>
        </w:rPr>
      </w:pPr>
    </w:p>
    <w:p w14:paraId="78E7508B" w14:textId="77777777" w:rsidR="00F51FF7" w:rsidRPr="00F51FF7" w:rsidRDefault="00F51FF7" w:rsidP="00F51FF7">
      <w:pPr>
        <w:bidi/>
        <w:jc w:val="both"/>
        <w:rPr>
          <w:rFonts w:cs="David" w:hint="cs"/>
          <w:rtl/>
        </w:rPr>
      </w:pPr>
      <w:r w:rsidRPr="00F51FF7">
        <w:rPr>
          <w:rFonts w:cs="David" w:hint="cs"/>
          <w:u w:val="single"/>
          <w:rtl/>
        </w:rPr>
        <w:t>יו</w:t>
      </w:r>
      <w:r w:rsidRPr="00F51FF7">
        <w:rPr>
          <w:rFonts w:cs="David"/>
          <w:u w:val="single"/>
          <w:rtl/>
        </w:rPr>
        <w:t>"</w:t>
      </w:r>
      <w:r w:rsidRPr="00F51FF7">
        <w:rPr>
          <w:rFonts w:cs="David" w:hint="cs"/>
          <w:u w:val="single"/>
          <w:rtl/>
        </w:rPr>
        <w:t>ר הכנסת דליה איציק:</w:t>
      </w:r>
    </w:p>
    <w:p w14:paraId="5D09D5A3" w14:textId="77777777" w:rsidR="00F51FF7" w:rsidRPr="00F51FF7" w:rsidRDefault="00F51FF7" w:rsidP="00F51FF7">
      <w:pPr>
        <w:bidi/>
        <w:jc w:val="both"/>
        <w:rPr>
          <w:rFonts w:cs="David" w:hint="cs"/>
          <w:rtl/>
        </w:rPr>
      </w:pPr>
    </w:p>
    <w:p w14:paraId="5D55B2D8" w14:textId="77777777" w:rsidR="00F51FF7" w:rsidRPr="00F51FF7" w:rsidRDefault="00F51FF7" w:rsidP="00F51FF7">
      <w:pPr>
        <w:bidi/>
        <w:jc w:val="both"/>
        <w:rPr>
          <w:rFonts w:cs="David" w:hint="cs"/>
          <w:rtl/>
        </w:rPr>
      </w:pPr>
      <w:r w:rsidRPr="00F51FF7">
        <w:rPr>
          <w:rFonts w:cs="David" w:hint="cs"/>
          <w:rtl/>
        </w:rPr>
        <w:tab/>
        <w:t>חה</w:t>
      </w:r>
      <w:r w:rsidRPr="00F51FF7">
        <w:rPr>
          <w:rFonts w:cs="David"/>
          <w:rtl/>
        </w:rPr>
        <w:t>"</w:t>
      </w:r>
      <w:r w:rsidRPr="00F51FF7">
        <w:rPr>
          <w:rFonts w:cs="David" w:hint="cs"/>
          <w:rtl/>
        </w:rPr>
        <w:t>כ יחימוביץ מעלה פה עובדות, שאף אחת מהן לא נכונה. המציעים באופן פורמלי, הוא ב-28 לנובמבר. כאשר אני נכנסתי לתפקידי כיו</w:t>
      </w:r>
      <w:r w:rsidRPr="00F51FF7">
        <w:rPr>
          <w:rFonts w:cs="David"/>
          <w:rtl/>
        </w:rPr>
        <w:t>"</w:t>
      </w:r>
      <w:r w:rsidRPr="00F51FF7">
        <w:rPr>
          <w:rFonts w:cs="David" w:hint="cs"/>
          <w:rtl/>
        </w:rPr>
        <w:t>ר הכנסת, התייעצתי פה עם הרבה אנשים, כולל עם ראש לשכתו של חברי וידידי, רובי ריבלין. התייעצתי גם עם יוצרי החוק, ואחד מהם אפילו הרשה לי לצטט אותו, חה</w:t>
      </w:r>
      <w:r w:rsidRPr="00F51FF7">
        <w:rPr>
          <w:rFonts w:cs="David"/>
          <w:rtl/>
        </w:rPr>
        <w:t>"</w:t>
      </w:r>
      <w:r w:rsidRPr="00F51FF7">
        <w:rPr>
          <w:rFonts w:cs="David" w:hint="cs"/>
          <w:rtl/>
        </w:rPr>
        <w:t>כ פורז, אז גם אני עושה את זה. אני, חה</w:t>
      </w:r>
      <w:r w:rsidRPr="00F51FF7">
        <w:rPr>
          <w:rFonts w:cs="David"/>
          <w:rtl/>
        </w:rPr>
        <w:t>"</w:t>
      </w:r>
      <w:r w:rsidRPr="00F51FF7">
        <w:rPr>
          <w:rFonts w:cs="David" w:hint="cs"/>
          <w:rtl/>
        </w:rPr>
        <w:t>כ יחימוביץ, כבר 15 שנה בכנסת. קצת למדתי משהו, והגעתי למסקנה ברורה ביותר. התפקיד הזה מוטל עלי. אני, לצערי, נגררת לתוכנו של החוק, ואני רוצה לדבר על דחיפותו של החוק. הדחיפות שלו נובעת, בגלל אותה סיבה שאת העלית. אם אנחנו עכשיו לא נידרש לעניין הזה, הרי שהחוק יחייב למנות נציב, ואולי אחר כך הצעתו של חה</w:t>
      </w:r>
      <w:r w:rsidRPr="00F51FF7">
        <w:rPr>
          <w:rFonts w:cs="David"/>
          <w:rtl/>
        </w:rPr>
        <w:t>"</w:t>
      </w:r>
      <w:r w:rsidRPr="00F51FF7">
        <w:rPr>
          <w:rFonts w:cs="David" w:hint="cs"/>
          <w:rtl/>
        </w:rPr>
        <w:t xml:space="preserve">כ אביגדור יצחקי תהיה אחרי. בדיוק בגלל זה קיימת דחיפות. </w:t>
      </w:r>
    </w:p>
    <w:p w14:paraId="3BBAE023" w14:textId="77777777" w:rsidR="00F51FF7" w:rsidRPr="00F51FF7" w:rsidRDefault="00F51FF7" w:rsidP="00F51FF7">
      <w:pPr>
        <w:bidi/>
        <w:jc w:val="both"/>
        <w:rPr>
          <w:rFonts w:cs="David" w:hint="cs"/>
          <w:rtl/>
        </w:rPr>
      </w:pPr>
    </w:p>
    <w:p w14:paraId="0B356620" w14:textId="77777777" w:rsidR="00F51FF7" w:rsidRPr="00F51FF7" w:rsidRDefault="00F51FF7" w:rsidP="00F51FF7">
      <w:pPr>
        <w:bidi/>
        <w:jc w:val="both"/>
        <w:rPr>
          <w:rFonts w:cs="David" w:hint="cs"/>
          <w:rtl/>
        </w:rPr>
      </w:pPr>
      <w:r w:rsidRPr="00F51FF7">
        <w:rPr>
          <w:rFonts w:cs="David" w:hint="cs"/>
          <w:rtl/>
        </w:rPr>
        <w:tab/>
        <w:t xml:space="preserve">מביני דבר יודעים, שהיו הרבה חברי כנסת שדיברתי איתם טלפונית ואישית. בדקתי את הנושא. הייתי גם שרה לאיכות הסביבה. הנושא הזה נוגע גם לדורות הבאים. כאשר ישנה חקיקה, איך אנחנו מתכננים לטווח ארוך. אני חושבת, שהיתה פה כוונה טובה אבל היא לא מימשה את עצמה. </w:t>
      </w:r>
    </w:p>
    <w:p w14:paraId="1A9B9113" w14:textId="77777777" w:rsidR="00F51FF7" w:rsidRPr="00F51FF7" w:rsidRDefault="00F51FF7" w:rsidP="00F51FF7">
      <w:pPr>
        <w:bidi/>
        <w:jc w:val="both"/>
        <w:rPr>
          <w:rFonts w:cs="David" w:hint="cs"/>
          <w:rtl/>
        </w:rPr>
      </w:pPr>
    </w:p>
    <w:p w14:paraId="5D194943" w14:textId="77777777" w:rsidR="00F51FF7" w:rsidRPr="00F51FF7" w:rsidRDefault="00F51FF7" w:rsidP="00F51FF7">
      <w:pPr>
        <w:bidi/>
        <w:jc w:val="both"/>
        <w:rPr>
          <w:rFonts w:cs="David" w:hint="cs"/>
          <w:rtl/>
        </w:rPr>
      </w:pPr>
      <w:r w:rsidRPr="00F51FF7">
        <w:rPr>
          <w:rFonts w:cs="David" w:hint="cs"/>
          <w:rtl/>
        </w:rPr>
        <w:tab/>
        <w:t>אני רוצה לספר לך יותר מזה. העלות של הדבר הזה, היא בלתי נסבלת בעליל. מדובר באנשים ובגופים טובים. זה לא יאה ולא נאה שיו</w:t>
      </w:r>
      <w:r w:rsidRPr="00F51FF7">
        <w:rPr>
          <w:rFonts w:cs="David"/>
          <w:rtl/>
        </w:rPr>
        <w:t>"</w:t>
      </w:r>
      <w:r w:rsidRPr="00F51FF7">
        <w:rPr>
          <w:rFonts w:cs="David" w:hint="cs"/>
          <w:rtl/>
        </w:rPr>
        <w:t xml:space="preserve">ר הכנסת יתעמת עם העובדים. לכן, אני אכבס את מלותיי ממש בקפידה. אין סיבה אחת בעולם, להחזיק כמות כזאת של אנשים עם משרדים כאלה, כאשר על המענה למה שאת נדרשת לו אסור לוותר. השאלה היא, מי ייתן לנו את אותו מענה. לכן, אני משוכנעת שהצוות המשפטי היום </w:t>
      </w:r>
      <w:r w:rsidRPr="00F51FF7">
        <w:rPr>
          <w:rFonts w:cs="David"/>
          <w:rtl/>
        </w:rPr>
        <w:t>–</w:t>
      </w:r>
      <w:r w:rsidRPr="00F51FF7">
        <w:rPr>
          <w:rFonts w:cs="David" w:hint="cs"/>
          <w:rtl/>
        </w:rPr>
        <w:t xml:space="preserve"> ויעיד חברי, חבר הכנסת רובי ריבלין, שהם טוענים שהוא נתן להם כלי עבודה בלי סוף. יותר מזה. אני הייתי צריכה לממש הבטחה של רובי. היועצת המשפטית ביקשה עוד שני יועצים משפטיים, ואני אישרתי לה זאת. תגיד לך גם ארבל, שאי אפשר בשום אופן לערער על אמינותה, שאין סיבה בעולם, שהמענים שהיו צריכים להינתן כאן </w:t>
      </w:r>
      <w:r w:rsidRPr="00F51FF7">
        <w:rPr>
          <w:rFonts w:cs="David"/>
          <w:rtl/>
        </w:rPr>
        <w:t>–</w:t>
      </w:r>
      <w:r w:rsidRPr="00F51FF7">
        <w:rPr>
          <w:rFonts w:cs="David" w:hint="cs"/>
          <w:rtl/>
        </w:rPr>
        <w:t xml:space="preserve"> ואני לא אגיד יותר מזה </w:t>
      </w:r>
      <w:r w:rsidRPr="00F51FF7">
        <w:rPr>
          <w:rFonts w:cs="David"/>
          <w:rtl/>
        </w:rPr>
        <w:t>–</w:t>
      </w:r>
      <w:r w:rsidRPr="00F51FF7">
        <w:rPr>
          <w:rFonts w:cs="David" w:hint="cs"/>
          <w:rtl/>
        </w:rPr>
        <w:t xml:space="preserve"> יכולים להינתן על ידי הייעוץ המשפטי, וזה  צריך להיות בילד אין בחקיקה. בכל חקיקה שאנחנו מחוקקים, ולא רק ענייני איכות הסביבה אלא בכל הנושא, אנחנו צריכים לשאול את עצמנו מה ההשלכות העתידיות לגבי הדורות הבאים. אני חושבת, שזה צריך להיות בילד אין. כאשר אתה מוסיף גם את יחידת המחקר, שהיא מצוינת והיא טובה, אין סיבה בעולם...</w:t>
      </w:r>
    </w:p>
    <w:p w14:paraId="2E1C747F" w14:textId="77777777" w:rsidR="00F51FF7" w:rsidRPr="00F51FF7" w:rsidRDefault="00F51FF7" w:rsidP="00F51FF7">
      <w:pPr>
        <w:bidi/>
        <w:jc w:val="both"/>
        <w:rPr>
          <w:rFonts w:cs="David" w:hint="cs"/>
          <w:rtl/>
        </w:rPr>
      </w:pPr>
    </w:p>
    <w:p w14:paraId="14ADE7DC" w14:textId="77777777" w:rsidR="00F51FF7" w:rsidRPr="00F51FF7" w:rsidRDefault="00F51FF7" w:rsidP="00F51FF7">
      <w:pPr>
        <w:bidi/>
        <w:jc w:val="both"/>
        <w:rPr>
          <w:rFonts w:cs="David" w:hint="cs"/>
          <w:rtl/>
        </w:rPr>
      </w:pPr>
      <w:r w:rsidRPr="00F51FF7">
        <w:rPr>
          <w:rFonts w:cs="David" w:hint="cs"/>
          <w:rtl/>
        </w:rPr>
        <w:t xml:space="preserve">אני רוצה לומר לך, שיש פה חברי כנסת מצוינים, שאני מתה לתת להם ייעוץ חיצוני. הם הביאו לי קבלה על סך 20,000 שקלים או 30,000 שקלים, ואני לא נותנת להם את זה כי אני חסה על הכסף. למרות שהרבה פעמים אני חושבת, מה היה אם הייתי נותנת זאת לדב חנין </w:t>
      </w:r>
      <w:r w:rsidRPr="00F51FF7">
        <w:rPr>
          <w:rFonts w:cs="David"/>
          <w:rtl/>
        </w:rPr>
        <w:t>–</w:t>
      </w:r>
      <w:r w:rsidRPr="00F51FF7">
        <w:rPr>
          <w:rFonts w:cs="David" w:hint="cs"/>
          <w:rtl/>
        </w:rPr>
        <w:t xml:space="preserve"> סתם כי הוא נוח לי ובמקרה אני חושבת שהוא חבר כנסת מצוין והוא מולי. הייתי מתה לאפשר לו את זה. </w:t>
      </w:r>
    </w:p>
    <w:p w14:paraId="6EA48D7B" w14:textId="77777777" w:rsidR="00F51FF7" w:rsidRPr="00F51FF7" w:rsidRDefault="00F51FF7" w:rsidP="00F51FF7">
      <w:pPr>
        <w:bidi/>
        <w:jc w:val="both"/>
        <w:rPr>
          <w:rFonts w:cs="David" w:hint="cs"/>
          <w:rtl/>
        </w:rPr>
      </w:pPr>
    </w:p>
    <w:p w14:paraId="39D4881E" w14:textId="77777777" w:rsidR="00F51FF7" w:rsidRPr="00F51FF7" w:rsidRDefault="00F51FF7" w:rsidP="00F51FF7">
      <w:pPr>
        <w:bidi/>
        <w:jc w:val="both"/>
        <w:rPr>
          <w:rFonts w:cs="David" w:hint="cs"/>
          <w:rtl/>
        </w:rPr>
      </w:pPr>
      <w:r w:rsidRPr="00F51FF7">
        <w:rPr>
          <w:rFonts w:cs="David" w:hint="cs"/>
          <w:rtl/>
        </w:rPr>
        <w:tab/>
        <w:t xml:space="preserve">אני מאמינה, כי מידת הכסף איננה מצדיקה. אני לא מדברת על כמות העובדים, אני לא מדברת על ההוצאות, אני לא מדברת על היועצים, אני לא מדברת על השכר. את מעירה בצדק ואומרת, יכול להיות שזה לא יצדיק הפעם. </w:t>
      </w:r>
    </w:p>
    <w:p w14:paraId="2976B80C" w14:textId="77777777" w:rsidR="00F51FF7" w:rsidRPr="00F51FF7" w:rsidRDefault="00F51FF7" w:rsidP="00F51FF7">
      <w:pPr>
        <w:bidi/>
        <w:jc w:val="both"/>
        <w:rPr>
          <w:rFonts w:cs="David" w:hint="cs"/>
          <w:rtl/>
        </w:rPr>
      </w:pPr>
    </w:p>
    <w:p w14:paraId="4A7F7355" w14:textId="77777777" w:rsidR="00F51FF7" w:rsidRPr="00F51FF7" w:rsidRDefault="00F51FF7" w:rsidP="00F51FF7">
      <w:pPr>
        <w:bidi/>
        <w:jc w:val="both"/>
        <w:rPr>
          <w:rFonts w:cs="David" w:hint="cs"/>
          <w:rtl/>
        </w:rPr>
      </w:pPr>
      <w:r w:rsidRPr="00F51FF7">
        <w:rPr>
          <w:rFonts w:cs="David" w:hint="cs"/>
          <w:u w:val="single"/>
          <w:rtl/>
        </w:rPr>
        <w:t>שלי יחימוביץ:</w:t>
      </w:r>
    </w:p>
    <w:p w14:paraId="16786EF4" w14:textId="77777777" w:rsidR="00F51FF7" w:rsidRPr="00F51FF7" w:rsidRDefault="00F51FF7" w:rsidP="00F51FF7">
      <w:pPr>
        <w:bidi/>
        <w:jc w:val="both"/>
        <w:rPr>
          <w:rFonts w:cs="David" w:hint="cs"/>
          <w:rtl/>
        </w:rPr>
      </w:pPr>
    </w:p>
    <w:p w14:paraId="25454FC6" w14:textId="77777777" w:rsidR="00F51FF7" w:rsidRPr="00F51FF7" w:rsidRDefault="00F51FF7" w:rsidP="00F51FF7">
      <w:pPr>
        <w:bidi/>
        <w:jc w:val="both"/>
        <w:rPr>
          <w:rFonts w:cs="David" w:hint="cs"/>
          <w:rtl/>
        </w:rPr>
      </w:pPr>
      <w:r w:rsidRPr="00F51FF7">
        <w:rPr>
          <w:rFonts w:cs="David" w:hint="cs"/>
          <w:rtl/>
        </w:rPr>
        <w:tab/>
        <w:t xml:space="preserve">לא אמרתי את זה. </w:t>
      </w:r>
    </w:p>
    <w:p w14:paraId="6F121D31" w14:textId="77777777" w:rsidR="00F51FF7" w:rsidRPr="00F51FF7" w:rsidRDefault="00F51FF7" w:rsidP="00F51FF7">
      <w:pPr>
        <w:bidi/>
        <w:jc w:val="both"/>
        <w:rPr>
          <w:rFonts w:cs="David" w:hint="cs"/>
          <w:rtl/>
        </w:rPr>
      </w:pPr>
    </w:p>
    <w:p w14:paraId="24F6DED5" w14:textId="77777777" w:rsidR="00F51FF7" w:rsidRPr="00F51FF7" w:rsidRDefault="00F51FF7" w:rsidP="00F51FF7">
      <w:pPr>
        <w:bidi/>
        <w:jc w:val="both"/>
        <w:rPr>
          <w:rFonts w:cs="David" w:hint="cs"/>
          <w:rtl/>
        </w:rPr>
      </w:pPr>
    </w:p>
    <w:p w14:paraId="2DCF58F0" w14:textId="77777777" w:rsidR="00F51FF7" w:rsidRPr="00F51FF7" w:rsidRDefault="00F51FF7" w:rsidP="00F51FF7">
      <w:pPr>
        <w:bidi/>
        <w:jc w:val="both"/>
        <w:rPr>
          <w:rFonts w:cs="David" w:hint="cs"/>
          <w:rtl/>
        </w:rPr>
      </w:pPr>
    </w:p>
    <w:p w14:paraId="0693B493" w14:textId="77777777" w:rsidR="00F51FF7" w:rsidRPr="00F51FF7" w:rsidRDefault="00F51FF7" w:rsidP="00F51FF7">
      <w:pPr>
        <w:bidi/>
        <w:jc w:val="both"/>
        <w:rPr>
          <w:rFonts w:cs="David" w:hint="cs"/>
          <w:rtl/>
        </w:rPr>
      </w:pPr>
      <w:r w:rsidRPr="00F51FF7">
        <w:rPr>
          <w:rFonts w:cs="David" w:hint="cs"/>
          <w:u w:val="single"/>
          <w:rtl/>
        </w:rPr>
        <w:t>יו</w:t>
      </w:r>
      <w:r w:rsidRPr="00F51FF7">
        <w:rPr>
          <w:rFonts w:cs="David"/>
          <w:u w:val="single"/>
          <w:rtl/>
        </w:rPr>
        <w:t>"</w:t>
      </w:r>
      <w:r w:rsidRPr="00F51FF7">
        <w:rPr>
          <w:rFonts w:cs="David" w:hint="cs"/>
          <w:u w:val="single"/>
          <w:rtl/>
        </w:rPr>
        <w:t>ר הכנסת דליה איציק:</w:t>
      </w:r>
    </w:p>
    <w:p w14:paraId="6B832685" w14:textId="77777777" w:rsidR="00F51FF7" w:rsidRPr="00F51FF7" w:rsidRDefault="00F51FF7" w:rsidP="00F51FF7">
      <w:pPr>
        <w:bidi/>
        <w:jc w:val="both"/>
        <w:rPr>
          <w:rFonts w:cs="David" w:hint="cs"/>
          <w:rtl/>
        </w:rPr>
      </w:pPr>
    </w:p>
    <w:p w14:paraId="2169A239" w14:textId="77777777" w:rsidR="00F51FF7" w:rsidRPr="00F51FF7" w:rsidRDefault="00F51FF7" w:rsidP="00F51FF7">
      <w:pPr>
        <w:bidi/>
        <w:jc w:val="both"/>
        <w:rPr>
          <w:rFonts w:cs="David" w:hint="cs"/>
          <w:rtl/>
        </w:rPr>
      </w:pPr>
      <w:r w:rsidRPr="00F51FF7">
        <w:rPr>
          <w:rFonts w:cs="David" w:hint="cs"/>
          <w:rtl/>
        </w:rPr>
        <w:tab/>
        <w:t xml:space="preserve">נגיד. מותר לשאול גם את השאלה הזאת. אני 14 שנה בכנסת, ומעולם לא קיבלתי נייר אחד, וגידו לך חברים שאני לא הייתי הכי שולית. אני אפילו לא זוכרת שלסיעת העבודה, שמעולם לא היתה שולית, הוגש איזה נייר. גם לזה עכשיו אני נגררת, ולא הייתי צריכה לומר אפילו את המשפטים הללו. כל מה שאני רוצה לומר לך, זה שתסמכי עלי. אף אחד לא ילמד אותי, עם כל הכבוד הראוי. הייתי שרה לאיכות הסביבה, ויש המלחשים שהייתי אפילו שרה לא רעה. אני מאמינה באמונה שלמה, שאני עושה מהלך ייעול מאין כמוהו. יש פה הרבה דברים שצריך לעשות, ואת זה יגיד לך רובי ריבלין לא פחות טוב ממני. יש דברים שיותר קל, יש דברים שיותר מסובך לעשותם. לקיום של הגוף הזה אין הצדקה אחת. מה עוד, שאפשר היום לתת מענים בשני מקומות שהם קיימים. במהלך הארגונים, האנשים האלה לא י ילכו הביתה. יש שם אנשים טובים מאוד. אין צורך שהם ילכו הביתה. הם יעברו למקומות אחרים. </w:t>
      </w:r>
    </w:p>
    <w:p w14:paraId="6C811961" w14:textId="77777777" w:rsidR="00F51FF7" w:rsidRPr="00F51FF7" w:rsidRDefault="00F51FF7" w:rsidP="00F51FF7">
      <w:pPr>
        <w:bidi/>
        <w:jc w:val="both"/>
        <w:rPr>
          <w:rFonts w:cs="David" w:hint="cs"/>
          <w:rtl/>
        </w:rPr>
      </w:pPr>
    </w:p>
    <w:p w14:paraId="2FB792AE" w14:textId="77777777" w:rsidR="00F51FF7" w:rsidRPr="00F51FF7" w:rsidRDefault="00F51FF7" w:rsidP="00F51FF7">
      <w:pPr>
        <w:bidi/>
        <w:jc w:val="both"/>
        <w:rPr>
          <w:rFonts w:cs="David" w:hint="cs"/>
          <w:rtl/>
        </w:rPr>
      </w:pPr>
      <w:r w:rsidRPr="00F51FF7">
        <w:rPr>
          <w:rFonts w:cs="David" w:hint="cs"/>
          <w:rtl/>
        </w:rPr>
        <w:tab/>
        <w:t xml:space="preserve">רובי הוא איש ענו וצנוע. אין פה איש אחד שיגיד על רובי שהוא איש ריב ומדון. אני חושבת, שאם ישאלו אותו בחדרי חדרים, הוא יגיד גם כן שאין סיבה לשכר כזה. אני לא ראיתי חברי דירקטוריון שמקבלים הרבה יותר מאשר היושבי ראש. אני יודעת, שלראש ממשלה יש אחד, שניים או שלושה נושאים קשים להחליט ביום. יש לו מטלה. אני אפילו חושבת, שלחברי הכנסת יש מטלות כבדות, ואפילו משכורתם היא ממש לא רעה. אני לא מצאתי שום סיבה בעולם שהמשכורות שם תהיינה כאלה. לא מדובר רק על המשכורות. נניח והיינו מביאים לפה מישהו עם רבע משכורת. נניח שלא היו מגישים לנו קבלות על גבי קבלות של יועצים חיצוניים. יש לי הרגשה, שאם ניתן את הכסף הזה לדב חנין וחברי כנסת אחרים, שהקימו לובי מאוד מפואר </w:t>
      </w:r>
      <w:r w:rsidRPr="00F51FF7">
        <w:rPr>
          <w:rFonts w:cs="David"/>
          <w:rtl/>
        </w:rPr>
        <w:t>–</w:t>
      </w:r>
      <w:r w:rsidRPr="00F51FF7">
        <w:rPr>
          <w:rFonts w:cs="David" w:hint="cs"/>
          <w:rtl/>
        </w:rPr>
        <w:t xml:space="preserve"> ואני צריכה לשאול את רובי אם אפשר לתת ייעוץ חיצוני כזה לחברי כנסת </w:t>
      </w:r>
      <w:r w:rsidRPr="00F51FF7">
        <w:rPr>
          <w:rFonts w:cs="David"/>
          <w:rtl/>
        </w:rPr>
        <w:t>–</w:t>
      </w:r>
    </w:p>
    <w:p w14:paraId="3082DB2E" w14:textId="77777777" w:rsidR="00F51FF7" w:rsidRPr="00F51FF7" w:rsidRDefault="00F51FF7" w:rsidP="00F51FF7">
      <w:pPr>
        <w:bidi/>
        <w:jc w:val="both"/>
        <w:rPr>
          <w:rFonts w:cs="David" w:hint="cs"/>
          <w:rtl/>
        </w:rPr>
      </w:pPr>
    </w:p>
    <w:p w14:paraId="271F2F81" w14:textId="77777777" w:rsidR="00F51FF7" w:rsidRPr="00F51FF7" w:rsidRDefault="00F51FF7" w:rsidP="00F51FF7">
      <w:pPr>
        <w:bidi/>
        <w:jc w:val="both"/>
        <w:rPr>
          <w:rFonts w:cs="David" w:hint="cs"/>
          <w:rtl/>
        </w:rPr>
      </w:pPr>
      <w:r w:rsidRPr="00F51FF7">
        <w:rPr>
          <w:rFonts w:cs="David" w:hint="cs"/>
          <w:u w:val="single"/>
          <w:rtl/>
        </w:rPr>
        <w:t>ראובן ריבלין:</w:t>
      </w:r>
    </w:p>
    <w:p w14:paraId="726E3FC0" w14:textId="77777777" w:rsidR="00F51FF7" w:rsidRPr="00F51FF7" w:rsidRDefault="00F51FF7" w:rsidP="00F51FF7">
      <w:pPr>
        <w:bidi/>
        <w:jc w:val="both"/>
        <w:rPr>
          <w:rFonts w:cs="David" w:hint="cs"/>
          <w:rtl/>
        </w:rPr>
      </w:pPr>
    </w:p>
    <w:p w14:paraId="0A90AB6E" w14:textId="77777777" w:rsidR="00F51FF7" w:rsidRPr="00F51FF7" w:rsidRDefault="00F51FF7" w:rsidP="00F51FF7">
      <w:pPr>
        <w:bidi/>
        <w:jc w:val="both"/>
        <w:rPr>
          <w:rFonts w:cs="David" w:hint="cs"/>
          <w:rtl/>
        </w:rPr>
      </w:pPr>
      <w:r w:rsidRPr="00F51FF7">
        <w:rPr>
          <w:rFonts w:cs="David" w:hint="cs"/>
          <w:rtl/>
        </w:rPr>
        <w:tab/>
        <w:t>רק לוועדות.</w:t>
      </w:r>
    </w:p>
    <w:p w14:paraId="6B0D460B" w14:textId="77777777" w:rsidR="00F51FF7" w:rsidRPr="00F51FF7" w:rsidRDefault="00F51FF7" w:rsidP="00F51FF7">
      <w:pPr>
        <w:bidi/>
        <w:jc w:val="both"/>
        <w:rPr>
          <w:rFonts w:cs="David" w:hint="cs"/>
          <w:rtl/>
        </w:rPr>
      </w:pPr>
    </w:p>
    <w:p w14:paraId="7744FED7" w14:textId="77777777" w:rsidR="00F51FF7" w:rsidRPr="00F51FF7" w:rsidRDefault="00F51FF7" w:rsidP="00F51FF7">
      <w:pPr>
        <w:bidi/>
        <w:jc w:val="both"/>
        <w:rPr>
          <w:rFonts w:cs="David" w:hint="cs"/>
          <w:u w:val="single"/>
          <w:rtl/>
        </w:rPr>
      </w:pPr>
      <w:r w:rsidRPr="00F51FF7">
        <w:rPr>
          <w:rFonts w:cs="David" w:hint="cs"/>
          <w:u w:val="single"/>
          <w:rtl/>
        </w:rPr>
        <w:t>גדעון סער:</w:t>
      </w:r>
    </w:p>
    <w:p w14:paraId="2CF17F35" w14:textId="77777777" w:rsidR="00F51FF7" w:rsidRPr="00F51FF7" w:rsidRDefault="00F51FF7" w:rsidP="00F51FF7">
      <w:pPr>
        <w:bidi/>
        <w:jc w:val="both"/>
        <w:rPr>
          <w:rFonts w:cs="David" w:hint="cs"/>
          <w:rtl/>
        </w:rPr>
      </w:pPr>
    </w:p>
    <w:p w14:paraId="47A9ECE5" w14:textId="77777777" w:rsidR="00F51FF7" w:rsidRPr="00F51FF7" w:rsidRDefault="00F51FF7" w:rsidP="00F51FF7">
      <w:pPr>
        <w:bidi/>
        <w:jc w:val="both"/>
        <w:rPr>
          <w:rFonts w:cs="David" w:hint="cs"/>
          <w:rtl/>
        </w:rPr>
      </w:pPr>
      <w:r w:rsidRPr="00F51FF7">
        <w:rPr>
          <w:rFonts w:cs="David" w:hint="cs"/>
          <w:rtl/>
        </w:rPr>
        <w:tab/>
        <w:t xml:space="preserve">לוועדה לקידום מעמד האישה. </w:t>
      </w:r>
    </w:p>
    <w:p w14:paraId="5CF1E275" w14:textId="77777777" w:rsidR="00F51FF7" w:rsidRPr="00F51FF7" w:rsidRDefault="00F51FF7" w:rsidP="00F51FF7">
      <w:pPr>
        <w:bidi/>
        <w:jc w:val="both"/>
        <w:rPr>
          <w:rFonts w:cs="David" w:hint="cs"/>
          <w:rtl/>
        </w:rPr>
      </w:pPr>
    </w:p>
    <w:p w14:paraId="46899778" w14:textId="77777777" w:rsidR="00F51FF7" w:rsidRPr="00F51FF7" w:rsidRDefault="00F51FF7" w:rsidP="00F51FF7">
      <w:pPr>
        <w:bidi/>
        <w:jc w:val="both"/>
        <w:rPr>
          <w:rFonts w:cs="David" w:hint="cs"/>
          <w:rtl/>
        </w:rPr>
      </w:pPr>
      <w:r w:rsidRPr="00F51FF7">
        <w:rPr>
          <w:rFonts w:cs="David" w:hint="cs"/>
          <w:u w:val="single"/>
          <w:rtl/>
        </w:rPr>
        <w:t>היו</w:t>
      </w:r>
      <w:r w:rsidRPr="00F51FF7">
        <w:rPr>
          <w:rFonts w:cs="David"/>
          <w:u w:val="single"/>
          <w:rtl/>
        </w:rPr>
        <w:t>"</w:t>
      </w:r>
      <w:r w:rsidRPr="00F51FF7">
        <w:rPr>
          <w:rFonts w:cs="David" w:hint="cs"/>
          <w:u w:val="single"/>
          <w:rtl/>
        </w:rPr>
        <w:t>ר רוחמה אברהם:</w:t>
      </w:r>
    </w:p>
    <w:p w14:paraId="27849ED4" w14:textId="77777777" w:rsidR="00F51FF7" w:rsidRPr="00F51FF7" w:rsidRDefault="00F51FF7" w:rsidP="00F51FF7">
      <w:pPr>
        <w:bidi/>
        <w:jc w:val="both"/>
        <w:rPr>
          <w:rFonts w:cs="David" w:hint="cs"/>
          <w:rtl/>
        </w:rPr>
      </w:pPr>
    </w:p>
    <w:p w14:paraId="25CDE264" w14:textId="77777777" w:rsidR="00F51FF7" w:rsidRPr="00F51FF7" w:rsidRDefault="00F51FF7" w:rsidP="00F51FF7">
      <w:pPr>
        <w:bidi/>
        <w:jc w:val="both"/>
        <w:rPr>
          <w:rFonts w:cs="David" w:hint="cs"/>
          <w:rtl/>
        </w:rPr>
      </w:pPr>
      <w:r w:rsidRPr="00F51FF7">
        <w:rPr>
          <w:rFonts w:cs="David" w:hint="cs"/>
          <w:rtl/>
        </w:rPr>
        <w:tab/>
        <w:t>אפשר לתקן ולומר, יו</w:t>
      </w:r>
      <w:r w:rsidRPr="00F51FF7">
        <w:rPr>
          <w:rFonts w:cs="David"/>
          <w:rtl/>
        </w:rPr>
        <w:t>"</w:t>
      </w:r>
      <w:r w:rsidRPr="00F51FF7">
        <w:rPr>
          <w:rFonts w:cs="David" w:hint="cs"/>
          <w:rtl/>
        </w:rPr>
        <w:t>ר סיעות ויו</w:t>
      </w:r>
      <w:r w:rsidRPr="00F51FF7">
        <w:rPr>
          <w:rFonts w:cs="David"/>
          <w:rtl/>
        </w:rPr>
        <w:t>"</w:t>
      </w:r>
      <w:r w:rsidRPr="00F51FF7">
        <w:rPr>
          <w:rFonts w:cs="David" w:hint="cs"/>
          <w:rtl/>
        </w:rPr>
        <w:t>ר מיוחדים.</w:t>
      </w:r>
    </w:p>
    <w:p w14:paraId="6672D2B8" w14:textId="77777777" w:rsidR="00F51FF7" w:rsidRPr="00F51FF7" w:rsidRDefault="00F51FF7" w:rsidP="00F51FF7">
      <w:pPr>
        <w:bidi/>
        <w:jc w:val="both"/>
        <w:rPr>
          <w:rFonts w:cs="David" w:hint="cs"/>
          <w:rtl/>
        </w:rPr>
      </w:pPr>
    </w:p>
    <w:p w14:paraId="5E0AC61E" w14:textId="77777777" w:rsidR="00F51FF7" w:rsidRPr="00F51FF7" w:rsidRDefault="00F51FF7" w:rsidP="00F51FF7">
      <w:pPr>
        <w:bidi/>
        <w:jc w:val="both"/>
        <w:rPr>
          <w:rFonts w:cs="David" w:hint="cs"/>
          <w:rtl/>
        </w:rPr>
      </w:pPr>
      <w:r w:rsidRPr="00F51FF7">
        <w:rPr>
          <w:rFonts w:cs="David" w:hint="cs"/>
          <w:u w:val="single"/>
          <w:rtl/>
        </w:rPr>
        <w:t>יו</w:t>
      </w:r>
      <w:r w:rsidRPr="00F51FF7">
        <w:rPr>
          <w:rFonts w:cs="David"/>
          <w:u w:val="single"/>
          <w:rtl/>
        </w:rPr>
        <w:t>"</w:t>
      </w:r>
      <w:r w:rsidRPr="00F51FF7">
        <w:rPr>
          <w:rFonts w:cs="David" w:hint="cs"/>
          <w:u w:val="single"/>
          <w:rtl/>
        </w:rPr>
        <w:t>ר הכנסת דליה איציק:</w:t>
      </w:r>
    </w:p>
    <w:p w14:paraId="5E5F4E9A" w14:textId="77777777" w:rsidR="00F51FF7" w:rsidRPr="00F51FF7" w:rsidRDefault="00F51FF7" w:rsidP="00F51FF7">
      <w:pPr>
        <w:bidi/>
        <w:jc w:val="both"/>
        <w:rPr>
          <w:rFonts w:cs="David" w:hint="cs"/>
          <w:rtl/>
        </w:rPr>
      </w:pPr>
    </w:p>
    <w:p w14:paraId="095764C2" w14:textId="77777777" w:rsidR="00F51FF7" w:rsidRPr="00F51FF7" w:rsidRDefault="00F51FF7" w:rsidP="00F51FF7">
      <w:pPr>
        <w:bidi/>
        <w:jc w:val="both"/>
        <w:rPr>
          <w:rFonts w:cs="David" w:hint="cs"/>
          <w:rtl/>
        </w:rPr>
      </w:pPr>
      <w:r w:rsidRPr="00F51FF7">
        <w:rPr>
          <w:rFonts w:cs="David" w:hint="cs"/>
          <w:rtl/>
        </w:rPr>
        <w:tab/>
        <w:t>אני מניחה, שהם היו מביאים תוצרים הרבה יותר טובים. אני רוצה שתדעי יותר מזה, שכאשר אני הגעתי להיות יו</w:t>
      </w:r>
      <w:r w:rsidRPr="00F51FF7">
        <w:rPr>
          <w:rFonts w:cs="David"/>
          <w:rtl/>
        </w:rPr>
        <w:t>"</w:t>
      </w:r>
      <w:r w:rsidRPr="00F51FF7">
        <w:rPr>
          <w:rFonts w:cs="David" w:hint="cs"/>
          <w:rtl/>
        </w:rPr>
        <w:t>ר כנסת, באו אלי חברי כנסת מימין ומשמאל ופעם אחר פעם אמרו לי שזה מיותר. לפני שגיבשתי את עמדתי, טלפנתי לחה</w:t>
      </w:r>
      <w:r w:rsidRPr="00F51FF7">
        <w:rPr>
          <w:rFonts w:cs="David"/>
          <w:rtl/>
        </w:rPr>
        <w:t>"</w:t>
      </w:r>
      <w:r w:rsidRPr="00F51FF7">
        <w:rPr>
          <w:rFonts w:cs="David" w:hint="cs"/>
          <w:rtl/>
        </w:rPr>
        <w:t xml:space="preserve">כ פורז וביקשתי ממנו לבוא אלי. הוא היה אחד מיוזמי הרעיון. הוא אמר לי: זה היה כישלון. אני מצטטת אותו. התכוונו לטוב, אבל זה לא הסתייע. רובי הקים פה מחלקה מפוארת של מרכז מחקר ומידע, ואין סיבה בעולם שהיא לא תיתן את המענים הללו. </w:t>
      </w:r>
    </w:p>
    <w:p w14:paraId="78C10EC9" w14:textId="77777777" w:rsidR="00F51FF7" w:rsidRPr="00F51FF7" w:rsidRDefault="00F51FF7" w:rsidP="00F51FF7">
      <w:pPr>
        <w:bidi/>
        <w:jc w:val="both"/>
        <w:rPr>
          <w:rFonts w:cs="David" w:hint="cs"/>
          <w:rtl/>
        </w:rPr>
      </w:pPr>
    </w:p>
    <w:p w14:paraId="21612A96" w14:textId="77777777" w:rsidR="00F51FF7" w:rsidRPr="00F51FF7" w:rsidRDefault="00F51FF7" w:rsidP="00F51FF7">
      <w:pPr>
        <w:bidi/>
        <w:jc w:val="both"/>
        <w:rPr>
          <w:rFonts w:cs="David" w:hint="cs"/>
          <w:rtl/>
        </w:rPr>
      </w:pPr>
      <w:r w:rsidRPr="00F51FF7">
        <w:rPr>
          <w:rFonts w:cs="David" w:hint="cs"/>
          <w:rtl/>
        </w:rPr>
        <w:tab/>
        <w:t>אני מנהלת פה את הבית, ואת צריכה לסמוך עלי שהחובה שלי היא גם לייעל את הבית הזה. אני בסוף רואה את כמויות הכספים. אני הייתי פה 14 שנה, אבל חבר כנסת לא רואה מה שיו</w:t>
      </w:r>
      <w:r w:rsidRPr="00F51FF7">
        <w:rPr>
          <w:rFonts w:cs="David"/>
          <w:rtl/>
        </w:rPr>
        <w:t>"</w:t>
      </w:r>
      <w:r w:rsidRPr="00F51FF7">
        <w:rPr>
          <w:rFonts w:cs="David" w:hint="cs"/>
          <w:rtl/>
        </w:rPr>
        <w:t xml:space="preserve">ר רואה. זה התפקיד שלי. </w:t>
      </w:r>
    </w:p>
    <w:p w14:paraId="27AB6FD2" w14:textId="77777777" w:rsidR="00F51FF7" w:rsidRPr="00F51FF7" w:rsidRDefault="00F51FF7" w:rsidP="00F51FF7">
      <w:pPr>
        <w:bidi/>
        <w:jc w:val="both"/>
        <w:rPr>
          <w:rFonts w:cs="David" w:hint="cs"/>
          <w:rtl/>
        </w:rPr>
      </w:pPr>
    </w:p>
    <w:p w14:paraId="76ED8F05" w14:textId="77777777" w:rsidR="00F51FF7" w:rsidRPr="00F51FF7" w:rsidRDefault="00F51FF7" w:rsidP="00F51FF7">
      <w:pPr>
        <w:bidi/>
        <w:jc w:val="both"/>
        <w:rPr>
          <w:rFonts w:cs="David" w:hint="cs"/>
          <w:rtl/>
        </w:rPr>
      </w:pPr>
      <w:r w:rsidRPr="00F51FF7">
        <w:rPr>
          <w:rFonts w:cs="David" w:hint="cs"/>
          <w:rtl/>
        </w:rPr>
        <w:tab/>
        <w:t xml:space="preserve">הדחיפות של הפטור, נובעת מהעבודה שבעוד 45 יום את תצדקי, כי אכן החוק יחייב אותי למנות נציב. היות ואת יודעת שקרה משהו במושב הזה, היתה מלחמה כזאת או אחרת, לא חשבתי שראשנו היו פנויים לטפל בעניין הזה, אבל קראתי לו והודעתי לו. לא רק שהודעתי לו, הוא ביקש ממני להגיד שהוא כאילו רוצה ללכת. אני אמרתי לו, שאין לי עניין לחפש אותו ולריב איתו. העניין הוא לא הוא אישית. </w:t>
      </w:r>
    </w:p>
    <w:p w14:paraId="1294BAD0" w14:textId="77777777" w:rsidR="00F51FF7" w:rsidRPr="00F51FF7" w:rsidRDefault="00F51FF7" w:rsidP="00F51FF7">
      <w:pPr>
        <w:bidi/>
        <w:jc w:val="both"/>
        <w:rPr>
          <w:rFonts w:cs="David" w:hint="cs"/>
          <w:rtl/>
        </w:rPr>
      </w:pPr>
    </w:p>
    <w:p w14:paraId="6ECF8B1C" w14:textId="77777777" w:rsidR="00F51FF7" w:rsidRPr="00F51FF7" w:rsidRDefault="00F51FF7" w:rsidP="00F51FF7">
      <w:pPr>
        <w:bidi/>
        <w:jc w:val="both"/>
        <w:rPr>
          <w:rFonts w:cs="David" w:hint="cs"/>
          <w:rtl/>
        </w:rPr>
      </w:pPr>
      <w:r w:rsidRPr="00F51FF7">
        <w:rPr>
          <w:rFonts w:cs="David" w:hint="cs"/>
          <w:u w:val="single"/>
          <w:rtl/>
        </w:rPr>
        <w:t>נסים זאב:</w:t>
      </w:r>
    </w:p>
    <w:p w14:paraId="2B18B14D" w14:textId="77777777" w:rsidR="00F51FF7" w:rsidRPr="00F51FF7" w:rsidRDefault="00F51FF7" w:rsidP="00F51FF7">
      <w:pPr>
        <w:bidi/>
        <w:jc w:val="both"/>
        <w:rPr>
          <w:rFonts w:cs="David" w:hint="cs"/>
          <w:rtl/>
        </w:rPr>
      </w:pPr>
    </w:p>
    <w:p w14:paraId="6D56A1D3" w14:textId="77777777" w:rsidR="00F51FF7" w:rsidRPr="00F51FF7" w:rsidRDefault="00F51FF7" w:rsidP="00F51FF7">
      <w:pPr>
        <w:bidi/>
        <w:ind w:firstLine="567"/>
        <w:jc w:val="both"/>
        <w:rPr>
          <w:rFonts w:cs="David" w:hint="cs"/>
          <w:rtl/>
        </w:rPr>
      </w:pPr>
      <w:r w:rsidRPr="00F51FF7">
        <w:rPr>
          <w:rFonts w:cs="David" w:hint="cs"/>
          <w:rtl/>
        </w:rPr>
        <w:t>בינתיים הוא יתפקד עד סוף נובמבר?</w:t>
      </w:r>
    </w:p>
    <w:p w14:paraId="2F8B071A" w14:textId="77777777" w:rsidR="00F51FF7" w:rsidRPr="00F51FF7" w:rsidRDefault="00F51FF7" w:rsidP="00F51FF7">
      <w:pPr>
        <w:bidi/>
        <w:jc w:val="both"/>
        <w:rPr>
          <w:rFonts w:cs="David" w:hint="cs"/>
          <w:rtl/>
        </w:rPr>
      </w:pPr>
    </w:p>
    <w:p w14:paraId="039C3635" w14:textId="77777777" w:rsidR="00F51FF7" w:rsidRPr="00F51FF7" w:rsidRDefault="00F51FF7" w:rsidP="00F51FF7">
      <w:pPr>
        <w:bidi/>
        <w:jc w:val="both"/>
        <w:rPr>
          <w:rFonts w:cs="David" w:hint="cs"/>
          <w:rtl/>
        </w:rPr>
      </w:pPr>
      <w:r w:rsidRPr="00F51FF7">
        <w:rPr>
          <w:rFonts w:cs="David" w:hint="cs"/>
          <w:u w:val="single"/>
          <w:rtl/>
        </w:rPr>
        <w:t>יו</w:t>
      </w:r>
      <w:r w:rsidRPr="00F51FF7">
        <w:rPr>
          <w:rFonts w:cs="David"/>
          <w:u w:val="single"/>
          <w:rtl/>
        </w:rPr>
        <w:t>"</w:t>
      </w:r>
      <w:r w:rsidRPr="00F51FF7">
        <w:rPr>
          <w:rFonts w:cs="David" w:hint="cs"/>
          <w:u w:val="single"/>
          <w:rtl/>
        </w:rPr>
        <w:t>ר הכנסת דליה איציק:</w:t>
      </w:r>
    </w:p>
    <w:p w14:paraId="1AD846DA" w14:textId="77777777" w:rsidR="00F51FF7" w:rsidRPr="00F51FF7" w:rsidRDefault="00F51FF7" w:rsidP="00F51FF7">
      <w:pPr>
        <w:bidi/>
        <w:jc w:val="both"/>
        <w:rPr>
          <w:rFonts w:cs="David" w:hint="cs"/>
          <w:rtl/>
        </w:rPr>
      </w:pPr>
    </w:p>
    <w:p w14:paraId="7622EA7D" w14:textId="77777777" w:rsidR="00F51FF7" w:rsidRPr="00F51FF7" w:rsidRDefault="00F51FF7" w:rsidP="00F51FF7">
      <w:pPr>
        <w:bidi/>
        <w:jc w:val="both"/>
        <w:rPr>
          <w:rFonts w:cs="David" w:hint="cs"/>
          <w:rtl/>
        </w:rPr>
      </w:pPr>
      <w:r w:rsidRPr="00F51FF7">
        <w:rPr>
          <w:rFonts w:cs="David" w:hint="cs"/>
          <w:rtl/>
        </w:rPr>
        <w:tab/>
        <w:t xml:space="preserve">לא יודעת. העניין הוא לא  אישית. </w:t>
      </w:r>
    </w:p>
    <w:p w14:paraId="348AC0AF" w14:textId="77777777" w:rsidR="00F51FF7" w:rsidRPr="00F51FF7" w:rsidRDefault="00F51FF7" w:rsidP="00F51FF7">
      <w:pPr>
        <w:bidi/>
        <w:jc w:val="both"/>
        <w:rPr>
          <w:rFonts w:cs="David" w:hint="cs"/>
          <w:rtl/>
        </w:rPr>
      </w:pPr>
    </w:p>
    <w:p w14:paraId="4A0EDC68" w14:textId="77777777" w:rsidR="00F51FF7" w:rsidRPr="00F51FF7" w:rsidRDefault="00F51FF7" w:rsidP="00F51FF7">
      <w:pPr>
        <w:bidi/>
        <w:jc w:val="both"/>
        <w:rPr>
          <w:rFonts w:cs="David" w:hint="cs"/>
          <w:rtl/>
        </w:rPr>
      </w:pPr>
      <w:r w:rsidRPr="00F51FF7">
        <w:rPr>
          <w:rFonts w:cs="David" w:hint="cs"/>
          <w:u w:val="single"/>
          <w:rtl/>
        </w:rPr>
        <w:t>נסים זאב:</w:t>
      </w:r>
    </w:p>
    <w:p w14:paraId="372A4BA9" w14:textId="77777777" w:rsidR="00F51FF7" w:rsidRPr="00F51FF7" w:rsidRDefault="00F51FF7" w:rsidP="00F51FF7">
      <w:pPr>
        <w:bidi/>
        <w:jc w:val="both"/>
        <w:rPr>
          <w:rFonts w:cs="David" w:hint="cs"/>
          <w:rtl/>
        </w:rPr>
      </w:pPr>
    </w:p>
    <w:p w14:paraId="6CA56FFA" w14:textId="77777777" w:rsidR="00F51FF7" w:rsidRPr="00F51FF7" w:rsidRDefault="00F51FF7" w:rsidP="00F51FF7">
      <w:pPr>
        <w:bidi/>
        <w:jc w:val="both"/>
        <w:rPr>
          <w:rFonts w:cs="David" w:hint="cs"/>
          <w:rtl/>
        </w:rPr>
      </w:pPr>
      <w:r w:rsidRPr="00F51FF7">
        <w:rPr>
          <w:rFonts w:cs="David" w:hint="cs"/>
          <w:rtl/>
        </w:rPr>
        <w:tab/>
        <w:t xml:space="preserve">אולי שיביא לנו חוות דעת, מה ההשפעה של מצעד הגאווה על הדורות הבאים. גם החד הוריות יהיו בדור הבא. זה נושא רלוונטי. </w:t>
      </w:r>
    </w:p>
    <w:p w14:paraId="21C5C501" w14:textId="77777777" w:rsidR="00F51FF7" w:rsidRPr="00F51FF7" w:rsidRDefault="00F51FF7" w:rsidP="00F51FF7">
      <w:pPr>
        <w:bidi/>
        <w:jc w:val="both"/>
        <w:rPr>
          <w:rFonts w:cs="David" w:hint="cs"/>
          <w:rtl/>
        </w:rPr>
      </w:pPr>
    </w:p>
    <w:p w14:paraId="3B238284" w14:textId="77777777" w:rsidR="00F51FF7" w:rsidRPr="00F51FF7" w:rsidRDefault="00F51FF7" w:rsidP="00F51FF7">
      <w:pPr>
        <w:bidi/>
        <w:jc w:val="both"/>
        <w:rPr>
          <w:rFonts w:cs="David" w:hint="cs"/>
          <w:rtl/>
        </w:rPr>
      </w:pPr>
      <w:r w:rsidRPr="00F51FF7">
        <w:rPr>
          <w:rFonts w:cs="David" w:hint="cs"/>
          <w:u w:val="single"/>
          <w:rtl/>
        </w:rPr>
        <w:t>יו</w:t>
      </w:r>
      <w:r w:rsidRPr="00F51FF7">
        <w:rPr>
          <w:rFonts w:cs="David"/>
          <w:u w:val="single"/>
          <w:rtl/>
        </w:rPr>
        <w:t>"</w:t>
      </w:r>
      <w:r w:rsidRPr="00F51FF7">
        <w:rPr>
          <w:rFonts w:cs="David" w:hint="cs"/>
          <w:u w:val="single"/>
          <w:rtl/>
        </w:rPr>
        <w:t>ר הכנסת דליה איציק:</w:t>
      </w:r>
    </w:p>
    <w:p w14:paraId="5C52E2E9" w14:textId="77777777" w:rsidR="00F51FF7" w:rsidRPr="00F51FF7" w:rsidRDefault="00F51FF7" w:rsidP="00F51FF7">
      <w:pPr>
        <w:bidi/>
        <w:jc w:val="both"/>
        <w:rPr>
          <w:rFonts w:cs="David" w:hint="cs"/>
          <w:rtl/>
        </w:rPr>
      </w:pPr>
    </w:p>
    <w:p w14:paraId="72D7E021" w14:textId="77777777" w:rsidR="00F51FF7" w:rsidRPr="00F51FF7" w:rsidRDefault="00F51FF7" w:rsidP="00F51FF7">
      <w:pPr>
        <w:bidi/>
        <w:jc w:val="both"/>
        <w:rPr>
          <w:rFonts w:cs="David" w:hint="cs"/>
          <w:rtl/>
        </w:rPr>
      </w:pPr>
      <w:r w:rsidRPr="00F51FF7">
        <w:rPr>
          <w:rFonts w:cs="David" w:hint="cs"/>
          <w:rtl/>
        </w:rPr>
        <w:tab/>
        <w:t xml:space="preserve">לכן, הדחיפות שנובעת מהפטור נובעת מלוח זמנים, שמלווה בייעוץ משפטי אינטנסיבי. לכן, אני מבקשת מהחברים לפטור את הצעת החוק מחובת הנחה, ואחר כך יתקיים לו דיון. הדיון יכול להיות מאוד מעניין וחשוב. אני רוצה להודות לכם על ההקשבה. </w:t>
      </w:r>
    </w:p>
    <w:p w14:paraId="5EBE49DF" w14:textId="77777777" w:rsidR="00F51FF7" w:rsidRPr="00F51FF7" w:rsidRDefault="00F51FF7" w:rsidP="00F51FF7">
      <w:pPr>
        <w:bidi/>
        <w:jc w:val="both"/>
        <w:rPr>
          <w:rFonts w:cs="David" w:hint="cs"/>
          <w:rtl/>
        </w:rPr>
      </w:pPr>
    </w:p>
    <w:p w14:paraId="4524E1D4" w14:textId="77777777" w:rsidR="00F51FF7" w:rsidRPr="00F51FF7" w:rsidRDefault="00F51FF7" w:rsidP="00F51FF7">
      <w:pPr>
        <w:bidi/>
        <w:jc w:val="both"/>
        <w:rPr>
          <w:rFonts w:cs="David" w:hint="cs"/>
          <w:rtl/>
        </w:rPr>
      </w:pPr>
      <w:r w:rsidRPr="00F51FF7">
        <w:rPr>
          <w:rFonts w:cs="David" w:hint="cs"/>
          <w:u w:val="single"/>
          <w:rtl/>
        </w:rPr>
        <w:t>היו</w:t>
      </w:r>
      <w:r w:rsidRPr="00F51FF7">
        <w:rPr>
          <w:rFonts w:cs="David"/>
          <w:u w:val="single"/>
          <w:rtl/>
        </w:rPr>
        <w:t>"</w:t>
      </w:r>
      <w:r w:rsidRPr="00F51FF7">
        <w:rPr>
          <w:rFonts w:cs="David" w:hint="cs"/>
          <w:u w:val="single"/>
          <w:rtl/>
        </w:rPr>
        <w:t>ר רוחמה אברהם:</w:t>
      </w:r>
    </w:p>
    <w:p w14:paraId="32F8587C" w14:textId="77777777" w:rsidR="00F51FF7" w:rsidRPr="00F51FF7" w:rsidRDefault="00F51FF7" w:rsidP="00F51FF7">
      <w:pPr>
        <w:bidi/>
        <w:jc w:val="both"/>
        <w:rPr>
          <w:rFonts w:cs="David" w:hint="cs"/>
          <w:rtl/>
        </w:rPr>
      </w:pPr>
    </w:p>
    <w:p w14:paraId="7C67580C" w14:textId="77777777" w:rsidR="00F51FF7" w:rsidRPr="00F51FF7" w:rsidRDefault="00F51FF7" w:rsidP="00F51FF7">
      <w:pPr>
        <w:bidi/>
        <w:jc w:val="both"/>
        <w:rPr>
          <w:rFonts w:cs="David" w:hint="cs"/>
          <w:rtl/>
        </w:rPr>
      </w:pPr>
      <w:r w:rsidRPr="00F51FF7">
        <w:rPr>
          <w:rFonts w:cs="David" w:hint="cs"/>
          <w:rtl/>
        </w:rPr>
        <w:tab/>
        <w:t xml:space="preserve">אני אאפשר התייחסויות קצרות, ונעבור להצבעה. </w:t>
      </w:r>
    </w:p>
    <w:p w14:paraId="23A9BDBF" w14:textId="77777777" w:rsidR="00F51FF7" w:rsidRPr="00F51FF7" w:rsidRDefault="00F51FF7" w:rsidP="00F51FF7">
      <w:pPr>
        <w:bidi/>
        <w:jc w:val="both"/>
        <w:rPr>
          <w:rFonts w:cs="David" w:hint="cs"/>
          <w:rtl/>
        </w:rPr>
      </w:pPr>
    </w:p>
    <w:p w14:paraId="41E105C1" w14:textId="77777777" w:rsidR="00F51FF7" w:rsidRPr="00F51FF7" w:rsidRDefault="00F51FF7" w:rsidP="00F51FF7">
      <w:pPr>
        <w:bidi/>
        <w:jc w:val="both"/>
        <w:rPr>
          <w:rFonts w:cs="David" w:hint="cs"/>
          <w:rtl/>
        </w:rPr>
      </w:pPr>
      <w:r w:rsidRPr="00F51FF7">
        <w:rPr>
          <w:rFonts w:cs="David" w:hint="cs"/>
          <w:u w:val="single"/>
          <w:rtl/>
        </w:rPr>
        <w:t>זהבה גלאון:</w:t>
      </w:r>
    </w:p>
    <w:p w14:paraId="70A68DE2" w14:textId="77777777" w:rsidR="00F51FF7" w:rsidRPr="00F51FF7" w:rsidRDefault="00F51FF7" w:rsidP="00F51FF7">
      <w:pPr>
        <w:bidi/>
        <w:jc w:val="both"/>
        <w:rPr>
          <w:rFonts w:cs="David" w:hint="cs"/>
          <w:rtl/>
        </w:rPr>
      </w:pPr>
    </w:p>
    <w:p w14:paraId="409E0FF6" w14:textId="77777777" w:rsidR="00F51FF7" w:rsidRPr="00F51FF7" w:rsidRDefault="00F51FF7" w:rsidP="00F51FF7">
      <w:pPr>
        <w:bidi/>
        <w:jc w:val="both"/>
        <w:rPr>
          <w:rFonts w:cs="David" w:hint="cs"/>
          <w:rtl/>
        </w:rPr>
      </w:pPr>
      <w:r w:rsidRPr="00F51FF7">
        <w:rPr>
          <w:rFonts w:cs="David" w:hint="cs"/>
          <w:rtl/>
        </w:rPr>
        <w:tab/>
        <w:t>גברתי יו</w:t>
      </w:r>
      <w:r w:rsidRPr="00F51FF7">
        <w:rPr>
          <w:rFonts w:cs="David"/>
          <w:rtl/>
        </w:rPr>
        <w:t>"</w:t>
      </w:r>
      <w:r w:rsidRPr="00F51FF7">
        <w:rPr>
          <w:rFonts w:cs="David" w:hint="cs"/>
          <w:rtl/>
        </w:rPr>
        <w:t>ר הכנסת, אני רוצה לומר שיש לי הערכה רבה לעובדה שיו</w:t>
      </w:r>
      <w:r w:rsidRPr="00F51FF7">
        <w:rPr>
          <w:rFonts w:cs="David"/>
          <w:rtl/>
        </w:rPr>
        <w:t>"</w:t>
      </w:r>
      <w:r w:rsidRPr="00F51FF7">
        <w:rPr>
          <w:rFonts w:cs="David" w:hint="cs"/>
          <w:rtl/>
        </w:rPr>
        <w:t xml:space="preserve">ר הכנסת פועלת ומנסה לייעל את עבודת הכנסת ולהכניס שיפורים. אני אומרת את זה במלוא הערכה, ואני מתכוונת לזה. אני רוצה להוסיף משפט אחד למהות בלבד. אני תומכת בקיומו של גוף נציבות הדורות הבאים, בגלל הנחיצות והצורך של העבודה שלו. אני לא נכנסת למהות של הדברים שהוא אמור לתת לנו. אני רוצה לדבר רק על הפרוצדורה ועל איך הדברים נעשים. </w:t>
      </w:r>
    </w:p>
    <w:p w14:paraId="0AD729C3" w14:textId="77777777" w:rsidR="00F51FF7" w:rsidRPr="00F51FF7" w:rsidRDefault="00F51FF7" w:rsidP="00F51FF7">
      <w:pPr>
        <w:bidi/>
        <w:jc w:val="both"/>
        <w:rPr>
          <w:rFonts w:cs="David" w:hint="cs"/>
          <w:rtl/>
        </w:rPr>
      </w:pPr>
    </w:p>
    <w:p w14:paraId="7B69C5B3" w14:textId="77777777" w:rsidR="00F51FF7" w:rsidRPr="00F51FF7" w:rsidRDefault="00F51FF7" w:rsidP="00F51FF7">
      <w:pPr>
        <w:bidi/>
        <w:jc w:val="both"/>
        <w:rPr>
          <w:rFonts w:cs="David" w:hint="cs"/>
          <w:rtl/>
        </w:rPr>
      </w:pPr>
      <w:r w:rsidRPr="00F51FF7">
        <w:rPr>
          <w:rFonts w:cs="David" w:hint="cs"/>
          <w:rtl/>
        </w:rPr>
        <w:tab/>
        <w:t xml:space="preserve">הכנסת הזאת ישבה על המדוכה זמן רב וחוקקה חוק. ישבו על החוק הזה אנשים מאוד רציניים. אני מודה, שהיו לי ספקות כאשר הנושא הזה היה בהליך חקיקה. ישבו אנשים רציניים, ואנחנו השתכנענו שיש נחיצות בחוק הזה. יכול להיות, גברתי, שהיו כוונות טובות ובמהלך הזמן התעוררו אנשים. אולי הדבר לא מתנהל מבחינה מנהלית. </w:t>
      </w:r>
    </w:p>
    <w:p w14:paraId="23D25625" w14:textId="77777777" w:rsidR="00F51FF7" w:rsidRPr="00F51FF7" w:rsidRDefault="00F51FF7" w:rsidP="00F51FF7">
      <w:pPr>
        <w:bidi/>
        <w:jc w:val="both"/>
        <w:rPr>
          <w:rFonts w:cs="David" w:hint="cs"/>
          <w:rtl/>
        </w:rPr>
      </w:pPr>
    </w:p>
    <w:p w14:paraId="573F957E" w14:textId="77777777" w:rsidR="00F51FF7" w:rsidRPr="00F51FF7" w:rsidRDefault="00F51FF7" w:rsidP="00F51FF7">
      <w:pPr>
        <w:bidi/>
        <w:jc w:val="both"/>
        <w:rPr>
          <w:rFonts w:cs="David" w:hint="cs"/>
          <w:rtl/>
        </w:rPr>
      </w:pPr>
      <w:r w:rsidRPr="00F51FF7">
        <w:rPr>
          <w:rFonts w:cs="David" w:hint="cs"/>
          <w:u w:val="single"/>
          <w:rtl/>
        </w:rPr>
        <w:t>היו</w:t>
      </w:r>
      <w:r w:rsidRPr="00F51FF7">
        <w:rPr>
          <w:rFonts w:cs="David"/>
          <w:u w:val="single"/>
          <w:rtl/>
        </w:rPr>
        <w:t>"</w:t>
      </w:r>
      <w:r w:rsidRPr="00F51FF7">
        <w:rPr>
          <w:rFonts w:cs="David" w:hint="cs"/>
          <w:u w:val="single"/>
          <w:rtl/>
        </w:rPr>
        <w:t>ר רוחמה אברהם:</w:t>
      </w:r>
    </w:p>
    <w:p w14:paraId="3D56EAA0" w14:textId="77777777" w:rsidR="00F51FF7" w:rsidRPr="00F51FF7" w:rsidRDefault="00F51FF7" w:rsidP="00F51FF7">
      <w:pPr>
        <w:bidi/>
        <w:jc w:val="both"/>
        <w:rPr>
          <w:rFonts w:cs="David" w:hint="cs"/>
          <w:rtl/>
        </w:rPr>
      </w:pPr>
    </w:p>
    <w:p w14:paraId="4A73CC86" w14:textId="77777777" w:rsidR="00F51FF7" w:rsidRPr="00F51FF7" w:rsidRDefault="00F51FF7" w:rsidP="00F51FF7">
      <w:pPr>
        <w:bidi/>
        <w:jc w:val="both"/>
        <w:rPr>
          <w:rFonts w:cs="David" w:hint="cs"/>
          <w:rtl/>
        </w:rPr>
      </w:pPr>
      <w:r w:rsidRPr="00F51FF7">
        <w:rPr>
          <w:rFonts w:cs="David" w:hint="cs"/>
          <w:rtl/>
        </w:rPr>
        <w:tab/>
        <w:t xml:space="preserve">תתייחסי לדחיפות. </w:t>
      </w:r>
    </w:p>
    <w:p w14:paraId="577A06B2" w14:textId="77777777" w:rsidR="00F51FF7" w:rsidRPr="00F51FF7" w:rsidRDefault="00F51FF7" w:rsidP="00F51FF7">
      <w:pPr>
        <w:bidi/>
        <w:jc w:val="both"/>
        <w:rPr>
          <w:rFonts w:cs="David" w:hint="cs"/>
          <w:rtl/>
        </w:rPr>
      </w:pPr>
    </w:p>
    <w:p w14:paraId="7F5FC895" w14:textId="77777777" w:rsidR="00F51FF7" w:rsidRPr="00F51FF7" w:rsidRDefault="00F51FF7" w:rsidP="00F51FF7">
      <w:pPr>
        <w:bidi/>
        <w:jc w:val="both"/>
        <w:rPr>
          <w:rFonts w:cs="David" w:hint="cs"/>
          <w:rtl/>
        </w:rPr>
      </w:pPr>
      <w:r w:rsidRPr="00F51FF7">
        <w:rPr>
          <w:rFonts w:cs="David" w:hint="cs"/>
          <w:u w:val="single"/>
          <w:rtl/>
        </w:rPr>
        <w:t>זהבה גלאון:</w:t>
      </w:r>
    </w:p>
    <w:p w14:paraId="189EE7E1" w14:textId="77777777" w:rsidR="00F51FF7" w:rsidRPr="00F51FF7" w:rsidRDefault="00F51FF7" w:rsidP="00F51FF7">
      <w:pPr>
        <w:bidi/>
        <w:jc w:val="both"/>
        <w:rPr>
          <w:rFonts w:cs="David" w:hint="cs"/>
          <w:rtl/>
        </w:rPr>
      </w:pPr>
    </w:p>
    <w:p w14:paraId="23325E02" w14:textId="77777777" w:rsidR="00F51FF7" w:rsidRPr="00F51FF7" w:rsidRDefault="00F51FF7" w:rsidP="00F51FF7">
      <w:pPr>
        <w:bidi/>
        <w:jc w:val="both"/>
        <w:rPr>
          <w:rFonts w:cs="David" w:hint="cs"/>
          <w:rtl/>
        </w:rPr>
      </w:pPr>
      <w:r w:rsidRPr="00F51FF7">
        <w:rPr>
          <w:rFonts w:cs="David" w:hint="cs"/>
          <w:rtl/>
        </w:rPr>
        <w:tab/>
        <w:t>יכול להיות שאנשים ראו שיש צורך לשפר, יש צורך לצמצם ולכווץ. דבר אחד הכנסת לא יכולה להרשות לעצמה, והוא להתנהל באופן בו הדבר הזה מתנהל עכשיו. אם חושבת  יו</w:t>
      </w:r>
      <w:r w:rsidRPr="00F51FF7">
        <w:rPr>
          <w:rFonts w:cs="David"/>
          <w:rtl/>
        </w:rPr>
        <w:t>"</w:t>
      </w:r>
      <w:r w:rsidRPr="00F51FF7">
        <w:rPr>
          <w:rFonts w:cs="David" w:hint="cs"/>
          <w:rtl/>
        </w:rPr>
        <w:t>ר הכנסת, שהיא יכולה לתת מענה לחברי הכנסת בנושא הזה באמצעים אחרים שקיימים בכנסת, תבוא, תבקש, תקיים ישיבה מיוחדת ותשכנע. האם זאת הדרך לבוא ועם הצעת חוק של פטור מחובת הנחה ככה לבטל את זה? תמיד חברי כנסת עוברים לדום כאשר אומרים להם ייעול ושיקולים תקציביים. אנחנו תמיד עוברים לסדר, כדי שלא יגידו לנו שאנחנו לא רוצים לחסוך ושיהיו פה שיקולים תקציביים ושהכנסת תעבוד כמו שצריך. אני חושבת, שזה קצת זילות בעבודת הכנסת. זה ניצול של פרוצדורה לא תקינה, של מנגנון של פטור מחובת הנחה. דרך אגב, אני רוצה לשאול, אם החוק הזה מקבל היום פטור מחובת הנחה, מתי הוא יובא להצבעה במליאה?</w:t>
      </w:r>
    </w:p>
    <w:p w14:paraId="5E4D4033" w14:textId="77777777" w:rsidR="00F51FF7" w:rsidRPr="00F51FF7" w:rsidRDefault="00F51FF7" w:rsidP="00F51FF7">
      <w:pPr>
        <w:bidi/>
        <w:jc w:val="both"/>
        <w:rPr>
          <w:rFonts w:cs="David" w:hint="cs"/>
          <w:rtl/>
        </w:rPr>
      </w:pPr>
    </w:p>
    <w:p w14:paraId="54A4DDAF" w14:textId="77777777" w:rsidR="00F51FF7" w:rsidRPr="00F51FF7" w:rsidRDefault="00F51FF7" w:rsidP="00F51FF7">
      <w:pPr>
        <w:bidi/>
        <w:jc w:val="both"/>
        <w:rPr>
          <w:rFonts w:cs="David" w:hint="cs"/>
          <w:u w:val="single"/>
          <w:rtl/>
        </w:rPr>
      </w:pPr>
      <w:r w:rsidRPr="00F51FF7">
        <w:rPr>
          <w:rFonts w:cs="David" w:hint="cs"/>
          <w:u w:val="single"/>
          <w:rtl/>
        </w:rPr>
        <w:t>קריאה:</w:t>
      </w:r>
    </w:p>
    <w:p w14:paraId="53D977C3" w14:textId="77777777" w:rsidR="00F51FF7" w:rsidRPr="00F51FF7" w:rsidRDefault="00F51FF7" w:rsidP="00F51FF7">
      <w:pPr>
        <w:bidi/>
        <w:jc w:val="both"/>
        <w:rPr>
          <w:rFonts w:cs="David" w:hint="cs"/>
          <w:rtl/>
        </w:rPr>
      </w:pPr>
    </w:p>
    <w:p w14:paraId="58D450F9" w14:textId="77777777" w:rsidR="00F51FF7" w:rsidRPr="00F51FF7" w:rsidRDefault="00F51FF7" w:rsidP="00F51FF7">
      <w:pPr>
        <w:bidi/>
        <w:jc w:val="both"/>
        <w:rPr>
          <w:rFonts w:cs="David" w:hint="cs"/>
          <w:rtl/>
        </w:rPr>
      </w:pPr>
      <w:r w:rsidRPr="00F51FF7">
        <w:rPr>
          <w:rFonts w:cs="David" w:hint="cs"/>
          <w:rtl/>
        </w:rPr>
        <w:tab/>
        <w:t>יום רביעי.</w:t>
      </w:r>
    </w:p>
    <w:p w14:paraId="64335831" w14:textId="77777777" w:rsidR="00F51FF7" w:rsidRPr="00F51FF7" w:rsidRDefault="00F51FF7" w:rsidP="00F51FF7">
      <w:pPr>
        <w:bidi/>
        <w:jc w:val="both"/>
        <w:rPr>
          <w:rFonts w:cs="David" w:hint="cs"/>
          <w:rtl/>
        </w:rPr>
      </w:pPr>
    </w:p>
    <w:p w14:paraId="20CB33AF" w14:textId="77777777" w:rsidR="00F51FF7" w:rsidRPr="00F51FF7" w:rsidRDefault="00F51FF7" w:rsidP="00F51FF7">
      <w:pPr>
        <w:bidi/>
        <w:jc w:val="both"/>
        <w:rPr>
          <w:rFonts w:cs="David" w:hint="cs"/>
          <w:rtl/>
        </w:rPr>
      </w:pPr>
      <w:r w:rsidRPr="00F51FF7">
        <w:rPr>
          <w:rFonts w:cs="David" w:hint="cs"/>
          <w:u w:val="single"/>
          <w:rtl/>
        </w:rPr>
        <w:t>זהבה גלאון:</w:t>
      </w:r>
    </w:p>
    <w:p w14:paraId="2E8A78EC" w14:textId="77777777" w:rsidR="00F51FF7" w:rsidRPr="00F51FF7" w:rsidRDefault="00F51FF7" w:rsidP="00F51FF7">
      <w:pPr>
        <w:bidi/>
        <w:jc w:val="both"/>
        <w:rPr>
          <w:rFonts w:cs="David" w:hint="cs"/>
          <w:rtl/>
        </w:rPr>
      </w:pPr>
    </w:p>
    <w:p w14:paraId="114DBFFE" w14:textId="77777777" w:rsidR="00F51FF7" w:rsidRPr="00F51FF7" w:rsidRDefault="00F51FF7" w:rsidP="00F51FF7">
      <w:pPr>
        <w:bidi/>
        <w:jc w:val="both"/>
        <w:rPr>
          <w:rFonts w:cs="David" w:hint="cs"/>
          <w:rtl/>
        </w:rPr>
      </w:pPr>
      <w:r w:rsidRPr="00F51FF7">
        <w:rPr>
          <w:rFonts w:cs="David" w:hint="cs"/>
          <w:rtl/>
        </w:rPr>
        <w:tab/>
        <w:t xml:space="preserve">ברור. לזה התכוונתי, גברתי. אני חברת כנסת מסיעה אופוזיציונית קטנה. כאשר אני רוצה להגיש הצעת חוק, אומרים לי שזה צריך לעבור את ועדת השרים לענייני חקיקה. בא מיד נציג הממשלה לוועדה. </w:t>
      </w:r>
    </w:p>
    <w:p w14:paraId="6ECB26F9" w14:textId="77777777" w:rsidR="00F51FF7" w:rsidRPr="00F51FF7" w:rsidRDefault="00F51FF7" w:rsidP="00F51FF7">
      <w:pPr>
        <w:bidi/>
        <w:jc w:val="both"/>
        <w:rPr>
          <w:rFonts w:cs="David" w:hint="cs"/>
          <w:rtl/>
        </w:rPr>
      </w:pPr>
    </w:p>
    <w:p w14:paraId="02A3050A" w14:textId="77777777" w:rsidR="00F51FF7" w:rsidRPr="00F51FF7" w:rsidRDefault="00F51FF7" w:rsidP="00F51FF7">
      <w:pPr>
        <w:bidi/>
        <w:jc w:val="both"/>
        <w:rPr>
          <w:rFonts w:cs="David" w:hint="cs"/>
          <w:u w:val="single"/>
          <w:rtl/>
        </w:rPr>
      </w:pPr>
      <w:r w:rsidRPr="00F51FF7">
        <w:rPr>
          <w:rFonts w:cs="David" w:hint="cs"/>
          <w:u w:val="single"/>
          <w:rtl/>
        </w:rPr>
        <w:t>אביגדור יצחקי:</w:t>
      </w:r>
    </w:p>
    <w:p w14:paraId="4304F75F" w14:textId="77777777" w:rsidR="00F51FF7" w:rsidRPr="00F51FF7" w:rsidRDefault="00F51FF7" w:rsidP="00F51FF7">
      <w:pPr>
        <w:bidi/>
        <w:jc w:val="both"/>
        <w:rPr>
          <w:rFonts w:cs="David" w:hint="cs"/>
          <w:rtl/>
        </w:rPr>
      </w:pPr>
    </w:p>
    <w:p w14:paraId="3092CDD5" w14:textId="77777777" w:rsidR="00F51FF7" w:rsidRPr="00F51FF7" w:rsidRDefault="00F51FF7" w:rsidP="00F51FF7">
      <w:pPr>
        <w:bidi/>
        <w:jc w:val="both"/>
        <w:rPr>
          <w:rFonts w:cs="David" w:hint="cs"/>
          <w:rtl/>
        </w:rPr>
      </w:pPr>
      <w:r w:rsidRPr="00F51FF7">
        <w:rPr>
          <w:rFonts w:cs="David" w:hint="cs"/>
          <w:rtl/>
        </w:rPr>
        <w:tab/>
        <w:t>זה לא עניינה של ועדת השרים.</w:t>
      </w:r>
    </w:p>
    <w:p w14:paraId="0AEF3874" w14:textId="77777777" w:rsidR="00F51FF7" w:rsidRPr="00F51FF7" w:rsidRDefault="00F51FF7" w:rsidP="00F51FF7">
      <w:pPr>
        <w:bidi/>
        <w:jc w:val="both"/>
        <w:rPr>
          <w:rFonts w:cs="David" w:hint="cs"/>
          <w:rtl/>
        </w:rPr>
      </w:pPr>
    </w:p>
    <w:p w14:paraId="165565FA" w14:textId="77777777" w:rsidR="00F51FF7" w:rsidRPr="00F51FF7" w:rsidRDefault="00F51FF7" w:rsidP="00F51FF7">
      <w:pPr>
        <w:bidi/>
        <w:jc w:val="both"/>
        <w:rPr>
          <w:rFonts w:cs="David" w:hint="cs"/>
          <w:u w:val="single"/>
          <w:rtl/>
        </w:rPr>
      </w:pPr>
      <w:r w:rsidRPr="00F51FF7">
        <w:rPr>
          <w:rFonts w:cs="David" w:hint="cs"/>
          <w:u w:val="single"/>
          <w:rtl/>
        </w:rPr>
        <w:t>יעקב מרגי:</w:t>
      </w:r>
    </w:p>
    <w:p w14:paraId="6535E542" w14:textId="77777777" w:rsidR="00F51FF7" w:rsidRPr="00F51FF7" w:rsidRDefault="00F51FF7" w:rsidP="00F51FF7">
      <w:pPr>
        <w:bidi/>
        <w:jc w:val="both"/>
        <w:rPr>
          <w:rFonts w:cs="David" w:hint="cs"/>
          <w:rtl/>
        </w:rPr>
      </w:pPr>
    </w:p>
    <w:p w14:paraId="5FA91314" w14:textId="77777777" w:rsidR="00F51FF7" w:rsidRPr="00F51FF7" w:rsidRDefault="00F51FF7" w:rsidP="00F51FF7">
      <w:pPr>
        <w:bidi/>
        <w:jc w:val="both"/>
        <w:rPr>
          <w:rFonts w:cs="David" w:hint="cs"/>
          <w:rtl/>
        </w:rPr>
      </w:pPr>
      <w:r w:rsidRPr="00F51FF7">
        <w:rPr>
          <w:rFonts w:cs="David" w:hint="cs"/>
          <w:rtl/>
        </w:rPr>
        <w:tab/>
        <w:t xml:space="preserve">גם לי זה קורה בקואליציה. </w:t>
      </w:r>
    </w:p>
    <w:p w14:paraId="744DDB00" w14:textId="77777777" w:rsidR="00F51FF7" w:rsidRPr="00F51FF7" w:rsidRDefault="00F51FF7" w:rsidP="00F51FF7">
      <w:pPr>
        <w:bidi/>
        <w:jc w:val="both"/>
        <w:rPr>
          <w:rFonts w:cs="David" w:hint="cs"/>
          <w:rtl/>
        </w:rPr>
      </w:pPr>
    </w:p>
    <w:p w14:paraId="69D78F0D" w14:textId="77777777" w:rsidR="00F51FF7" w:rsidRPr="00F51FF7" w:rsidRDefault="00F51FF7" w:rsidP="00F51FF7">
      <w:pPr>
        <w:bidi/>
        <w:jc w:val="both"/>
        <w:rPr>
          <w:rFonts w:cs="David" w:hint="cs"/>
          <w:rtl/>
        </w:rPr>
      </w:pPr>
      <w:r w:rsidRPr="00F51FF7">
        <w:rPr>
          <w:rFonts w:cs="David" w:hint="cs"/>
          <w:u w:val="single"/>
          <w:rtl/>
        </w:rPr>
        <w:t>זהבה גלאון:</w:t>
      </w:r>
    </w:p>
    <w:p w14:paraId="0D97CFE6" w14:textId="77777777" w:rsidR="00F51FF7" w:rsidRPr="00F51FF7" w:rsidRDefault="00F51FF7" w:rsidP="00F51FF7">
      <w:pPr>
        <w:bidi/>
        <w:jc w:val="both"/>
        <w:rPr>
          <w:rFonts w:cs="David" w:hint="cs"/>
          <w:rtl/>
        </w:rPr>
      </w:pPr>
    </w:p>
    <w:p w14:paraId="140F6CCB" w14:textId="77777777" w:rsidR="00F51FF7" w:rsidRPr="00F51FF7" w:rsidRDefault="00F51FF7" w:rsidP="00F51FF7">
      <w:pPr>
        <w:bidi/>
        <w:jc w:val="both"/>
        <w:rPr>
          <w:rFonts w:cs="David" w:hint="cs"/>
          <w:rtl/>
        </w:rPr>
      </w:pPr>
      <w:r w:rsidRPr="00F51FF7">
        <w:rPr>
          <w:rFonts w:cs="David" w:hint="cs"/>
          <w:rtl/>
        </w:rPr>
        <w:tab/>
        <w:t>זה באמת לא עניינה של ועדת השרים.</w:t>
      </w:r>
    </w:p>
    <w:p w14:paraId="2ECD711A" w14:textId="77777777" w:rsidR="00F51FF7" w:rsidRPr="00F51FF7" w:rsidRDefault="00F51FF7" w:rsidP="00F51FF7">
      <w:pPr>
        <w:bidi/>
        <w:jc w:val="both"/>
        <w:rPr>
          <w:rFonts w:cs="David" w:hint="cs"/>
          <w:rtl/>
        </w:rPr>
      </w:pPr>
    </w:p>
    <w:p w14:paraId="1A78C59E" w14:textId="77777777" w:rsidR="00F51FF7" w:rsidRPr="00F51FF7" w:rsidRDefault="00F51FF7" w:rsidP="00F51FF7">
      <w:pPr>
        <w:bidi/>
        <w:jc w:val="both"/>
        <w:rPr>
          <w:rFonts w:cs="David" w:hint="cs"/>
          <w:rtl/>
        </w:rPr>
      </w:pPr>
      <w:r w:rsidRPr="00F51FF7">
        <w:rPr>
          <w:rFonts w:cs="David" w:hint="cs"/>
          <w:u w:val="single"/>
          <w:rtl/>
        </w:rPr>
        <w:t>נסים זאב:</w:t>
      </w:r>
    </w:p>
    <w:p w14:paraId="264209B4" w14:textId="77777777" w:rsidR="00F51FF7" w:rsidRPr="00F51FF7" w:rsidRDefault="00F51FF7" w:rsidP="00F51FF7">
      <w:pPr>
        <w:bidi/>
        <w:jc w:val="both"/>
        <w:rPr>
          <w:rFonts w:cs="David" w:hint="cs"/>
          <w:rtl/>
        </w:rPr>
      </w:pPr>
    </w:p>
    <w:p w14:paraId="4E7B06EC" w14:textId="77777777" w:rsidR="00F51FF7" w:rsidRPr="00F51FF7" w:rsidRDefault="00F51FF7" w:rsidP="00F51FF7">
      <w:pPr>
        <w:bidi/>
        <w:jc w:val="both"/>
        <w:rPr>
          <w:rFonts w:cs="David" w:hint="cs"/>
          <w:rtl/>
        </w:rPr>
      </w:pPr>
      <w:r w:rsidRPr="00F51FF7">
        <w:rPr>
          <w:rFonts w:cs="David" w:hint="cs"/>
          <w:rtl/>
        </w:rPr>
        <w:tab/>
        <w:t xml:space="preserve">אבל יצחקי מייצג את השרים פה. </w:t>
      </w:r>
    </w:p>
    <w:p w14:paraId="60C55EFA" w14:textId="77777777" w:rsidR="00F51FF7" w:rsidRPr="00F51FF7" w:rsidRDefault="00F51FF7" w:rsidP="00F51FF7">
      <w:pPr>
        <w:bidi/>
        <w:jc w:val="both"/>
        <w:rPr>
          <w:rFonts w:cs="David" w:hint="cs"/>
          <w:rtl/>
        </w:rPr>
      </w:pPr>
    </w:p>
    <w:p w14:paraId="0ED99575" w14:textId="77777777" w:rsidR="00F51FF7" w:rsidRPr="00F51FF7" w:rsidRDefault="00F51FF7" w:rsidP="00F51FF7">
      <w:pPr>
        <w:bidi/>
        <w:jc w:val="both"/>
        <w:rPr>
          <w:rFonts w:cs="David" w:hint="cs"/>
          <w:rtl/>
        </w:rPr>
      </w:pPr>
      <w:r w:rsidRPr="00F51FF7">
        <w:rPr>
          <w:rFonts w:cs="David" w:hint="cs"/>
          <w:u w:val="single"/>
          <w:rtl/>
        </w:rPr>
        <w:t>זהבה גלאון:</w:t>
      </w:r>
    </w:p>
    <w:p w14:paraId="4C476DEA" w14:textId="77777777" w:rsidR="00F51FF7" w:rsidRPr="00F51FF7" w:rsidRDefault="00F51FF7" w:rsidP="00F51FF7">
      <w:pPr>
        <w:bidi/>
        <w:jc w:val="both"/>
        <w:rPr>
          <w:rFonts w:cs="David" w:hint="cs"/>
          <w:rtl/>
        </w:rPr>
      </w:pPr>
    </w:p>
    <w:p w14:paraId="6B507DA0" w14:textId="77777777" w:rsidR="00F51FF7" w:rsidRPr="00F51FF7" w:rsidRDefault="00F51FF7" w:rsidP="00F51FF7">
      <w:pPr>
        <w:bidi/>
        <w:jc w:val="both"/>
        <w:rPr>
          <w:rFonts w:cs="David" w:hint="cs"/>
          <w:rtl/>
        </w:rPr>
      </w:pPr>
      <w:r w:rsidRPr="00F51FF7">
        <w:rPr>
          <w:rFonts w:cs="David" w:hint="cs"/>
          <w:rtl/>
        </w:rPr>
        <w:tab/>
        <w:t>זה לא עניינה של ועדת השרים, זה עניינו לקבל את זה. לגבי הדחיפות, אני חושבת שזה לא דחוף לבטל את זה באופן הזה. אם יו</w:t>
      </w:r>
      <w:r w:rsidRPr="00F51FF7">
        <w:rPr>
          <w:rFonts w:cs="David"/>
          <w:rtl/>
        </w:rPr>
        <w:t>"</w:t>
      </w:r>
      <w:r w:rsidRPr="00F51FF7">
        <w:rPr>
          <w:rFonts w:cs="David" w:hint="cs"/>
          <w:rtl/>
        </w:rPr>
        <w:t>ר הכנסת רוצה שנבטל את המוסד, אני מוכנה לשקול, אני פתוחה לבדוק דרך אחרת לקבל מענה. כל עוד לא קיבלתי הסבר שיש דרך אחרת לקבל מענה, אני מסכימה עם חה</w:t>
      </w:r>
      <w:r w:rsidRPr="00F51FF7">
        <w:rPr>
          <w:rFonts w:cs="David"/>
          <w:rtl/>
        </w:rPr>
        <w:t>"</w:t>
      </w:r>
      <w:r w:rsidRPr="00F51FF7">
        <w:rPr>
          <w:rFonts w:cs="David" w:hint="cs"/>
          <w:rtl/>
        </w:rPr>
        <w:t xml:space="preserve">כ יחימוביץ. אולי צריך לעשות שיפורים. באופן הזה לבוא ולבטל כי יש מישהו שזה לא נוח לא, זה לא נכון. אני יודעת, שיש גורמים בקואליציה שמאוד לא אהבו את הפעילות של נציבות הדורות הבאים בחוק ההסדרים ובהעברות תקציביות. </w:t>
      </w:r>
    </w:p>
    <w:p w14:paraId="09F0583E" w14:textId="77777777" w:rsidR="00F51FF7" w:rsidRPr="00F51FF7" w:rsidRDefault="00F51FF7" w:rsidP="00F51FF7">
      <w:pPr>
        <w:bidi/>
        <w:jc w:val="both"/>
        <w:rPr>
          <w:rFonts w:cs="David" w:hint="cs"/>
          <w:rtl/>
        </w:rPr>
      </w:pPr>
    </w:p>
    <w:p w14:paraId="6475F267" w14:textId="77777777" w:rsidR="00F51FF7" w:rsidRPr="00F51FF7" w:rsidRDefault="00F51FF7" w:rsidP="00F51FF7">
      <w:pPr>
        <w:bidi/>
        <w:jc w:val="both"/>
        <w:rPr>
          <w:rFonts w:cs="David" w:hint="cs"/>
          <w:rtl/>
        </w:rPr>
      </w:pPr>
      <w:r w:rsidRPr="00F51FF7">
        <w:rPr>
          <w:rFonts w:cs="David" w:hint="cs"/>
          <w:u w:val="single"/>
          <w:rtl/>
        </w:rPr>
        <w:t>ראובן ריבלין:</w:t>
      </w:r>
    </w:p>
    <w:p w14:paraId="1BE135E2" w14:textId="77777777" w:rsidR="00F51FF7" w:rsidRPr="00F51FF7" w:rsidRDefault="00F51FF7" w:rsidP="00F51FF7">
      <w:pPr>
        <w:bidi/>
        <w:jc w:val="both"/>
        <w:rPr>
          <w:rFonts w:cs="David" w:hint="cs"/>
          <w:rtl/>
        </w:rPr>
      </w:pPr>
    </w:p>
    <w:p w14:paraId="29DCD820" w14:textId="77777777" w:rsidR="00F51FF7" w:rsidRPr="00F51FF7" w:rsidRDefault="00F51FF7" w:rsidP="00F51FF7">
      <w:pPr>
        <w:bidi/>
        <w:jc w:val="both"/>
        <w:rPr>
          <w:rFonts w:cs="David" w:hint="cs"/>
          <w:rtl/>
        </w:rPr>
      </w:pPr>
      <w:r w:rsidRPr="00F51FF7">
        <w:rPr>
          <w:rFonts w:cs="David" w:hint="cs"/>
          <w:rtl/>
        </w:rPr>
        <w:tab/>
        <w:t>התכוונתי לדבר רק על חובת ההנחה, אבל יו</w:t>
      </w:r>
      <w:r w:rsidRPr="00F51FF7">
        <w:rPr>
          <w:rFonts w:cs="David"/>
          <w:rtl/>
        </w:rPr>
        <w:t>"</w:t>
      </w:r>
      <w:r w:rsidRPr="00F51FF7">
        <w:rPr>
          <w:rFonts w:cs="David" w:hint="cs"/>
          <w:rtl/>
        </w:rPr>
        <w:t>ר הכנסת דיברה גם על מהות החוק. אני רוצה לומר רק דבר אחד, חוק נציבות הדורות הבאים, שהיה לי הרבה ביקורת עליו, לא נועד לעזור לחברי הכנסת. הוא בא לעמוד מול חברי הכנסת. חוק שנתקבל ב-4 קריאות ועליו ישבו על המדוכה למעלה משנה וחצי, ראוי שהכנסת תתייחס לביטולו באותה אמת מידה. אני לא מתייחס כרגע לעצם קיומו ולעמדה שיש לי, כדי שזה לא יפגום על הרצון שלי על הפטור מחובת הנחה. אני מציע לוועדת הכנסת, לא לעשות זילות בנושא של פטור מחובת הנחה. יש דברים שנמצאים על סדר יומה של הכנסת בציבוריות הישראלית 40-50 שנה, ופתאום מבקשים פטור מחובת הנחה וברגע אחד. הדבר מעורר התייחסות לא רצינית לנושא. צודק יצחקי שהחוק הזה אינו שייך לממשלה. כיו</w:t>
      </w:r>
      <w:r w:rsidRPr="00F51FF7">
        <w:rPr>
          <w:rFonts w:cs="David"/>
          <w:rtl/>
        </w:rPr>
        <w:t>"</w:t>
      </w:r>
      <w:r w:rsidRPr="00F51FF7">
        <w:rPr>
          <w:rFonts w:cs="David" w:hint="cs"/>
          <w:rtl/>
        </w:rPr>
        <w:t>ר הכנסת לשעבר, הייתי מציע ליו</w:t>
      </w:r>
      <w:r w:rsidRPr="00F51FF7">
        <w:rPr>
          <w:rFonts w:cs="David"/>
          <w:rtl/>
        </w:rPr>
        <w:t>"</w:t>
      </w:r>
      <w:r w:rsidRPr="00F51FF7">
        <w:rPr>
          <w:rFonts w:cs="David" w:hint="cs"/>
          <w:rtl/>
        </w:rPr>
        <w:t>ר הכנסת לפנות לממשלה לומר שאין לה עמדה לגבי חוק זה, ואז היא תוכל להעמיד את זה מחר על סדר היום. היא לא צריכה לחכות עד יום רביעי. זה כלי שנמצא בידי יו</w:t>
      </w:r>
      <w:r w:rsidRPr="00F51FF7">
        <w:rPr>
          <w:rFonts w:cs="David"/>
          <w:rtl/>
        </w:rPr>
        <w:t>"</w:t>
      </w:r>
      <w:r w:rsidRPr="00F51FF7">
        <w:rPr>
          <w:rFonts w:cs="David" w:hint="cs"/>
          <w:rtl/>
        </w:rPr>
        <w:t>ר הכנסת, והיא יכולה להשתמש בו. לממשלה אין מה לומר על חוק שיצא כולו מטעם הכנסת, ושהוא אמצעי העומד מול הכנסת ומתוך הכנסת. לכן, אין צורך בפטור מחובת הנחה. ועדת השרים תאמר היום שאין לה עמדה, ובאותו רגע תוכל יו</w:t>
      </w:r>
      <w:r w:rsidRPr="00F51FF7">
        <w:rPr>
          <w:rFonts w:cs="David"/>
          <w:rtl/>
        </w:rPr>
        <w:t>"</w:t>
      </w:r>
      <w:r w:rsidRPr="00F51FF7">
        <w:rPr>
          <w:rFonts w:cs="David" w:hint="cs"/>
          <w:rtl/>
        </w:rPr>
        <w:t xml:space="preserve">ר להביא את זה. </w:t>
      </w:r>
    </w:p>
    <w:p w14:paraId="185BFFDF" w14:textId="77777777" w:rsidR="00F51FF7" w:rsidRPr="00F51FF7" w:rsidRDefault="00F51FF7" w:rsidP="00F51FF7">
      <w:pPr>
        <w:bidi/>
        <w:jc w:val="both"/>
        <w:rPr>
          <w:rFonts w:cs="David" w:hint="cs"/>
          <w:rtl/>
        </w:rPr>
      </w:pPr>
    </w:p>
    <w:p w14:paraId="1C73C2FD" w14:textId="77777777" w:rsidR="00F51FF7" w:rsidRPr="00F51FF7" w:rsidRDefault="00F51FF7" w:rsidP="00F51FF7">
      <w:pPr>
        <w:bidi/>
        <w:jc w:val="both"/>
        <w:rPr>
          <w:rFonts w:cs="David" w:hint="cs"/>
          <w:rtl/>
        </w:rPr>
      </w:pPr>
      <w:r w:rsidRPr="00F51FF7">
        <w:rPr>
          <w:rFonts w:cs="David" w:hint="cs"/>
          <w:u w:val="single"/>
          <w:rtl/>
        </w:rPr>
        <w:t>זהבה גלאון:</w:t>
      </w:r>
    </w:p>
    <w:p w14:paraId="200C277F" w14:textId="77777777" w:rsidR="00F51FF7" w:rsidRPr="00F51FF7" w:rsidRDefault="00F51FF7" w:rsidP="00F51FF7">
      <w:pPr>
        <w:bidi/>
        <w:jc w:val="both"/>
        <w:rPr>
          <w:rFonts w:cs="David" w:hint="cs"/>
          <w:rtl/>
        </w:rPr>
      </w:pPr>
    </w:p>
    <w:p w14:paraId="0D5406D6" w14:textId="77777777" w:rsidR="00F51FF7" w:rsidRPr="00F51FF7" w:rsidRDefault="00F51FF7" w:rsidP="00F51FF7">
      <w:pPr>
        <w:bidi/>
        <w:jc w:val="both"/>
        <w:rPr>
          <w:rFonts w:cs="David" w:hint="cs"/>
          <w:rtl/>
        </w:rPr>
      </w:pPr>
      <w:r w:rsidRPr="00F51FF7">
        <w:rPr>
          <w:rFonts w:cs="David" w:hint="cs"/>
          <w:rtl/>
        </w:rPr>
        <w:tab/>
        <w:t xml:space="preserve">היא התכנסה אתמול ולא דנה בזה. </w:t>
      </w:r>
    </w:p>
    <w:p w14:paraId="6B96EF18" w14:textId="77777777" w:rsidR="00F51FF7" w:rsidRPr="00F51FF7" w:rsidRDefault="00F51FF7" w:rsidP="00F51FF7">
      <w:pPr>
        <w:bidi/>
        <w:jc w:val="both"/>
        <w:rPr>
          <w:rFonts w:cs="David" w:hint="cs"/>
          <w:rtl/>
        </w:rPr>
      </w:pPr>
    </w:p>
    <w:p w14:paraId="185F6422" w14:textId="77777777" w:rsidR="00F51FF7" w:rsidRPr="00F51FF7" w:rsidRDefault="00F51FF7" w:rsidP="00F51FF7">
      <w:pPr>
        <w:bidi/>
        <w:jc w:val="both"/>
        <w:rPr>
          <w:rFonts w:cs="David" w:hint="cs"/>
          <w:rtl/>
        </w:rPr>
      </w:pPr>
      <w:r w:rsidRPr="00F51FF7">
        <w:rPr>
          <w:rFonts w:cs="David" w:hint="cs"/>
          <w:u w:val="single"/>
          <w:rtl/>
        </w:rPr>
        <w:t>ראובן ריבלין:</w:t>
      </w:r>
    </w:p>
    <w:p w14:paraId="1E911BEF" w14:textId="77777777" w:rsidR="00F51FF7" w:rsidRPr="00F51FF7" w:rsidRDefault="00F51FF7" w:rsidP="00F51FF7">
      <w:pPr>
        <w:bidi/>
        <w:jc w:val="both"/>
        <w:rPr>
          <w:rFonts w:cs="David" w:hint="cs"/>
          <w:rtl/>
        </w:rPr>
      </w:pPr>
    </w:p>
    <w:p w14:paraId="3FE9606A" w14:textId="77777777" w:rsidR="00F51FF7" w:rsidRPr="00F51FF7" w:rsidRDefault="00F51FF7" w:rsidP="00F51FF7">
      <w:pPr>
        <w:bidi/>
        <w:jc w:val="both"/>
        <w:rPr>
          <w:rFonts w:cs="David" w:hint="cs"/>
          <w:rtl/>
        </w:rPr>
      </w:pPr>
      <w:r w:rsidRPr="00F51FF7">
        <w:rPr>
          <w:rFonts w:cs="David" w:hint="cs"/>
          <w:rtl/>
        </w:rPr>
        <w:tab/>
        <w:t>לכן, יש לי רושם שהפטור מחובת ההנחה רוצה להביע את העמדה לגבי עצם החוק. ידידי, רעי, יצחקי, אומר לכם שנבטל את החוק ואחרי זה ה</w:t>
      </w:r>
      <w:r w:rsidRPr="00F51FF7">
        <w:rPr>
          <w:rFonts w:cs="David"/>
          <w:rtl/>
        </w:rPr>
        <w:t>'</w:t>
      </w:r>
      <w:r w:rsidRPr="00F51FF7">
        <w:rPr>
          <w:rFonts w:cs="David" w:hint="cs"/>
          <w:rtl/>
        </w:rPr>
        <w:t xml:space="preserve"> גדול. בלשון המקורות, לאחר מות קדושים אמור. לכן, אני אומר בואו נתייחס ברצינות לחוק שיצא תחת ידנו. החוק הזה התקבל כאשר היה אברהם בורג. אני הייתי חייב להפעיל אותו. נציב הדורות הבאים לנציבות עם אותה משכורת שהיתה לה עוד קודם לכן, והיו לי הרבה השגות לזה. לא יקרה כלום, אם החוק יבוטל אחרי 29 בנובמבר. ועדת הכנסת ויו</w:t>
      </w:r>
      <w:r w:rsidRPr="00F51FF7">
        <w:rPr>
          <w:rFonts w:cs="David"/>
          <w:rtl/>
        </w:rPr>
        <w:t>"</w:t>
      </w:r>
      <w:r w:rsidRPr="00F51FF7">
        <w:rPr>
          <w:rFonts w:cs="David" w:hint="cs"/>
          <w:rtl/>
        </w:rPr>
        <w:t xml:space="preserve">ר הכנסת יכולה למנות אדם זמני, אלא אם כן הרצון הוא לבטל את החוק ולא לפטור מחובה. אם רוצים לבטל את החוק, צריך לבחון את הפנים לכאן ולכאן. צריכים לעשות רביזיה על בסיס החוק הקיים ולא על בסיס ביטולו. </w:t>
      </w:r>
    </w:p>
    <w:p w14:paraId="77248C02" w14:textId="77777777" w:rsidR="00F51FF7" w:rsidRPr="00F51FF7" w:rsidRDefault="00F51FF7" w:rsidP="00F51FF7">
      <w:pPr>
        <w:bidi/>
        <w:jc w:val="both"/>
        <w:rPr>
          <w:rFonts w:cs="David" w:hint="cs"/>
          <w:rtl/>
        </w:rPr>
      </w:pPr>
    </w:p>
    <w:p w14:paraId="501C3032" w14:textId="77777777" w:rsidR="00F51FF7" w:rsidRPr="00F51FF7" w:rsidRDefault="00F51FF7" w:rsidP="00F51FF7">
      <w:pPr>
        <w:bidi/>
        <w:jc w:val="both"/>
        <w:rPr>
          <w:rFonts w:cs="David" w:hint="cs"/>
          <w:u w:val="single"/>
          <w:rtl/>
        </w:rPr>
      </w:pPr>
    </w:p>
    <w:p w14:paraId="6471D796" w14:textId="77777777" w:rsidR="00F51FF7" w:rsidRPr="00F51FF7" w:rsidRDefault="00F51FF7" w:rsidP="00F51FF7">
      <w:pPr>
        <w:bidi/>
        <w:jc w:val="both"/>
        <w:rPr>
          <w:rFonts w:cs="David" w:hint="cs"/>
          <w:u w:val="single"/>
          <w:rtl/>
        </w:rPr>
      </w:pPr>
    </w:p>
    <w:p w14:paraId="7E688522" w14:textId="77777777" w:rsidR="00F51FF7" w:rsidRPr="00F51FF7" w:rsidRDefault="00F51FF7" w:rsidP="00F51FF7">
      <w:pPr>
        <w:bidi/>
        <w:jc w:val="both"/>
        <w:rPr>
          <w:rFonts w:cs="David" w:hint="cs"/>
          <w:rtl/>
        </w:rPr>
      </w:pPr>
      <w:r w:rsidRPr="00F51FF7">
        <w:rPr>
          <w:rFonts w:cs="David" w:hint="cs"/>
          <w:u w:val="single"/>
          <w:rtl/>
        </w:rPr>
        <w:t>היו</w:t>
      </w:r>
      <w:r w:rsidRPr="00F51FF7">
        <w:rPr>
          <w:rFonts w:cs="David"/>
          <w:u w:val="single"/>
          <w:rtl/>
        </w:rPr>
        <w:t>"</w:t>
      </w:r>
      <w:r w:rsidRPr="00F51FF7">
        <w:rPr>
          <w:rFonts w:cs="David" w:hint="cs"/>
          <w:u w:val="single"/>
          <w:rtl/>
        </w:rPr>
        <w:t>ר רוחמה אברהם:</w:t>
      </w:r>
    </w:p>
    <w:p w14:paraId="0AC85BEC" w14:textId="77777777" w:rsidR="00F51FF7" w:rsidRPr="00F51FF7" w:rsidRDefault="00F51FF7" w:rsidP="00F51FF7">
      <w:pPr>
        <w:bidi/>
        <w:jc w:val="both"/>
        <w:rPr>
          <w:rFonts w:cs="David" w:hint="cs"/>
          <w:rtl/>
        </w:rPr>
      </w:pPr>
    </w:p>
    <w:p w14:paraId="437B15DF" w14:textId="77777777" w:rsidR="00F51FF7" w:rsidRPr="00F51FF7" w:rsidRDefault="00F51FF7" w:rsidP="00F51FF7">
      <w:pPr>
        <w:bidi/>
        <w:jc w:val="both"/>
        <w:rPr>
          <w:rFonts w:cs="David" w:hint="cs"/>
          <w:rtl/>
        </w:rPr>
      </w:pPr>
      <w:r w:rsidRPr="00F51FF7">
        <w:rPr>
          <w:rFonts w:cs="David" w:hint="cs"/>
          <w:rtl/>
        </w:rPr>
        <w:tab/>
        <w:t>חה</w:t>
      </w:r>
      <w:r w:rsidRPr="00F51FF7">
        <w:rPr>
          <w:rFonts w:cs="David"/>
          <w:rtl/>
        </w:rPr>
        <w:t>"</w:t>
      </w:r>
      <w:r w:rsidRPr="00F51FF7">
        <w:rPr>
          <w:rFonts w:cs="David" w:hint="cs"/>
          <w:rtl/>
        </w:rPr>
        <w:t xml:space="preserve">כ יצחקי סבר, שלוחות הזמנים שבהם אנחנו נמצאים כרגע דוחקים בנו לתת את הדעת בעניין הזה. אני חושבת, שגם ועדת הכנסת צריכה להכריע האם כן או לא לפטור את החוק מחובת הנחה. אני לא חושבת, שאם יש דרך כזאת או אחרת של התייעלות, נכון וראוי למנות מישהו זמני ואחרי זה להוציא אותו. אני לא יודעת אם זה נכון. אני עוברת להצבעה, האם לפטור את החוק מחובת הצבעה. </w:t>
      </w:r>
    </w:p>
    <w:p w14:paraId="6402DB22" w14:textId="77777777" w:rsidR="00F51FF7" w:rsidRPr="00F51FF7" w:rsidRDefault="00F51FF7" w:rsidP="00F51FF7">
      <w:pPr>
        <w:bidi/>
        <w:jc w:val="both"/>
        <w:rPr>
          <w:rFonts w:cs="David" w:hint="cs"/>
          <w:rtl/>
        </w:rPr>
      </w:pPr>
    </w:p>
    <w:p w14:paraId="5C9DA05C" w14:textId="77777777" w:rsidR="00F51FF7" w:rsidRPr="00F51FF7" w:rsidRDefault="00F51FF7" w:rsidP="00F51FF7">
      <w:pPr>
        <w:bidi/>
        <w:jc w:val="both"/>
        <w:rPr>
          <w:rFonts w:cs="David" w:hint="cs"/>
          <w:rtl/>
        </w:rPr>
      </w:pPr>
      <w:r w:rsidRPr="00F51FF7">
        <w:rPr>
          <w:rFonts w:cs="David" w:hint="cs"/>
          <w:u w:val="single"/>
          <w:rtl/>
        </w:rPr>
        <w:t>יו</w:t>
      </w:r>
      <w:r w:rsidRPr="00F51FF7">
        <w:rPr>
          <w:rFonts w:cs="David"/>
          <w:u w:val="single"/>
          <w:rtl/>
        </w:rPr>
        <w:t>"</w:t>
      </w:r>
      <w:r w:rsidRPr="00F51FF7">
        <w:rPr>
          <w:rFonts w:cs="David" w:hint="cs"/>
          <w:u w:val="single"/>
          <w:rtl/>
        </w:rPr>
        <w:t>ר הכנסת דליה איציק:</w:t>
      </w:r>
    </w:p>
    <w:p w14:paraId="261DD0AD" w14:textId="77777777" w:rsidR="00F51FF7" w:rsidRPr="00F51FF7" w:rsidRDefault="00F51FF7" w:rsidP="00F51FF7">
      <w:pPr>
        <w:bidi/>
        <w:jc w:val="both"/>
        <w:rPr>
          <w:rFonts w:cs="David" w:hint="cs"/>
          <w:rtl/>
        </w:rPr>
      </w:pPr>
    </w:p>
    <w:p w14:paraId="60DB3BDC" w14:textId="77777777" w:rsidR="00F51FF7" w:rsidRPr="00F51FF7" w:rsidRDefault="00F51FF7" w:rsidP="00F51FF7">
      <w:pPr>
        <w:bidi/>
        <w:jc w:val="both"/>
        <w:rPr>
          <w:rFonts w:cs="David" w:hint="cs"/>
          <w:rtl/>
        </w:rPr>
      </w:pPr>
      <w:r w:rsidRPr="00F51FF7">
        <w:rPr>
          <w:rFonts w:cs="David" w:hint="cs"/>
          <w:rtl/>
        </w:rPr>
        <w:tab/>
        <w:t xml:space="preserve">האם מותר לי להצביע? </w:t>
      </w:r>
    </w:p>
    <w:p w14:paraId="55945DE8" w14:textId="77777777" w:rsidR="00F51FF7" w:rsidRPr="00F51FF7" w:rsidRDefault="00F51FF7" w:rsidP="00F51FF7">
      <w:pPr>
        <w:bidi/>
        <w:jc w:val="both"/>
        <w:rPr>
          <w:rFonts w:cs="David" w:hint="cs"/>
          <w:rtl/>
        </w:rPr>
      </w:pPr>
    </w:p>
    <w:p w14:paraId="37E37834" w14:textId="77777777" w:rsidR="00F51FF7" w:rsidRPr="00F51FF7" w:rsidRDefault="00F51FF7" w:rsidP="00F51FF7">
      <w:pPr>
        <w:bidi/>
        <w:jc w:val="both"/>
        <w:rPr>
          <w:rFonts w:cs="David" w:hint="cs"/>
          <w:rtl/>
        </w:rPr>
      </w:pPr>
      <w:r w:rsidRPr="00F51FF7">
        <w:rPr>
          <w:rFonts w:cs="David" w:hint="cs"/>
          <w:rtl/>
        </w:rPr>
        <w:t>ה צ ב ע ה</w:t>
      </w:r>
    </w:p>
    <w:p w14:paraId="2C874473" w14:textId="77777777" w:rsidR="00F51FF7" w:rsidRPr="00F51FF7" w:rsidRDefault="00F51FF7" w:rsidP="00F51FF7">
      <w:pPr>
        <w:bidi/>
        <w:jc w:val="both"/>
        <w:rPr>
          <w:rFonts w:cs="David" w:hint="cs"/>
          <w:rtl/>
        </w:rPr>
      </w:pPr>
    </w:p>
    <w:p w14:paraId="5C59B649" w14:textId="77777777" w:rsidR="00F51FF7" w:rsidRPr="00F51FF7" w:rsidRDefault="00F51FF7" w:rsidP="00F51FF7">
      <w:pPr>
        <w:bidi/>
        <w:jc w:val="both"/>
        <w:rPr>
          <w:rFonts w:cs="David" w:hint="cs"/>
          <w:rtl/>
        </w:rPr>
      </w:pPr>
      <w:r w:rsidRPr="00F51FF7">
        <w:rPr>
          <w:rFonts w:cs="David" w:hint="cs"/>
          <w:rtl/>
        </w:rPr>
        <w:t xml:space="preserve">בעד </w:t>
      </w:r>
      <w:r w:rsidRPr="00F51FF7">
        <w:rPr>
          <w:rFonts w:cs="David"/>
          <w:rtl/>
        </w:rPr>
        <w:t>–</w:t>
      </w:r>
      <w:r w:rsidRPr="00F51FF7">
        <w:rPr>
          <w:rFonts w:cs="David" w:hint="cs"/>
          <w:rtl/>
        </w:rPr>
        <w:t xml:space="preserve"> 15</w:t>
      </w:r>
    </w:p>
    <w:p w14:paraId="78B2E56F" w14:textId="77777777" w:rsidR="00F51FF7" w:rsidRPr="00F51FF7" w:rsidRDefault="00F51FF7" w:rsidP="00F51FF7">
      <w:pPr>
        <w:bidi/>
        <w:jc w:val="both"/>
        <w:rPr>
          <w:rFonts w:cs="David" w:hint="cs"/>
          <w:rtl/>
        </w:rPr>
      </w:pPr>
      <w:r w:rsidRPr="00F51FF7">
        <w:rPr>
          <w:rFonts w:cs="David" w:hint="cs"/>
          <w:rtl/>
        </w:rPr>
        <w:t xml:space="preserve">נגד </w:t>
      </w:r>
      <w:r w:rsidRPr="00F51FF7">
        <w:rPr>
          <w:rFonts w:cs="David"/>
          <w:rtl/>
        </w:rPr>
        <w:t>–</w:t>
      </w:r>
      <w:r w:rsidRPr="00F51FF7">
        <w:rPr>
          <w:rFonts w:cs="David" w:hint="cs"/>
          <w:rtl/>
        </w:rPr>
        <w:t xml:space="preserve"> 4</w:t>
      </w:r>
    </w:p>
    <w:p w14:paraId="0218C824" w14:textId="77777777" w:rsidR="00F51FF7" w:rsidRPr="00F51FF7" w:rsidRDefault="00F51FF7" w:rsidP="00F51FF7">
      <w:pPr>
        <w:bidi/>
        <w:jc w:val="both"/>
        <w:rPr>
          <w:rFonts w:cs="David" w:hint="cs"/>
          <w:rtl/>
        </w:rPr>
      </w:pPr>
      <w:r w:rsidRPr="00F51FF7">
        <w:rPr>
          <w:rFonts w:cs="David" w:hint="cs"/>
          <w:rtl/>
        </w:rPr>
        <w:t xml:space="preserve">נמנעים </w:t>
      </w:r>
      <w:r w:rsidRPr="00F51FF7">
        <w:rPr>
          <w:rFonts w:cs="David"/>
          <w:rtl/>
        </w:rPr>
        <w:t>–</w:t>
      </w:r>
      <w:r w:rsidRPr="00F51FF7">
        <w:rPr>
          <w:rFonts w:cs="David" w:hint="cs"/>
          <w:rtl/>
        </w:rPr>
        <w:t xml:space="preserve"> אין</w:t>
      </w:r>
    </w:p>
    <w:p w14:paraId="0BC2C773" w14:textId="77777777" w:rsidR="00F51FF7" w:rsidRPr="00F51FF7" w:rsidRDefault="00F51FF7" w:rsidP="00F51FF7">
      <w:pPr>
        <w:bidi/>
        <w:jc w:val="both"/>
        <w:rPr>
          <w:rFonts w:cs="David" w:hint="cs"/>
          <w:rtl/>
        </w:rPr>
      </w:pPr>
    </w:p>
    <w:p w14:paraId="4A6A4D5D" w14:textId="77777777" w:rsidR="00F51FF7" w:rsidRPr="00F51FF7" w:rsidRDefault="00F51FF7" w:rsidP="00F51FF7">
      <w:pPr>
        <w:bidi/>
        <w:jc w:val="both"/>
        <w:rPr>
          <w:rFonts w:cs="David" w:hint="cs"/>
          <w:rtl/>
        </w:rPr>
      </w:pPr>
      <w:r w:rsidRPr="00F51FF7">
        <w:rPr>
          <w:rFonts w:cs="David" w:hint="cs"/>
          <w:rtl/>
        </w:rPr>
        <w:t xml:space="preserve">אני קובעת, שהצעת החוק קיבלה פטור מחובת הנחה. תודה רבה, הישיבה נעולה. </w:t>
      </w:r>
    </w:p>
    <w:p w14:paraId="6B26B74C" w14:textId="77777777" w:rsidR="00F51FF7" w:rsidRPr="00F51FF7" w:rsidRDefault="00F51FF7" w:rsidP="00F51FF7">
      <w:pPr>
        <w:bidi/>
        <w:jc w:val="both"/>
        <w:rPr>
          <w:rFonts w:cs="David" w:hint="cs"/>
          <w:rtl/>
        </w:rPr>
      </w:pPr>
    </w:p>
    <w:p w14:paraId="4752DD50" w14:textId="77777777" w:rsidR="00F51FF7" w:rsidRPr="00F51FF7" w:rsidRDefault="00F51FF7" w:rsidP="00F51FF7">
      <w:pPr>
        <w:pStyle w:val="Heading5"/>
        <w:rPr>
          <w:rFonts w:hint="cs"/>
          <w:b/>
          <w:bCs/>
          <w:u w:val="single"/>
          <w:rtl/>
        </w:rPr>
      </w:pPr>
      <w:r w:rsidRPr="00F51FF7">
        <w:rPr>
          <w:rFonts w:hint="cs"/>
          <w:b/>
          <w:bCs/>
          <w:u w:val="single"/>
          <w:rtl/>
        </w:rPr>
        <w:t>הישיבה ננעלה בשעה 11:50</w:t>
      </w:r>
    </w:p>
    <w:p w14:paraId="510125E5" w14:textId="77777777" w:rsidR="00F51FF7" w:rsidRPr="00F51FF7" w:rsidRDefault="00F51FF7" w:rsidP="00F51FF7">
      <w:pPr>
        <w:bidi/>
        <w:jc w:val="both"/>
        <w:rPr>
          <w:rFonts w:cs="David" w:hint="cs"/>
          <w:rtl/>
        </w:rPr>
      </w:pPr>
    </w:p>
    <w:p w14:paraId="3417A83F" w14:textId="77777777" w:rsidR="00552A80" w:rsidRPr="00F51FF7" w:rsidRDefault="00552A80" w:rsidP="00F51FF7">
      <w:pPr>
        <w:bidi/>
        <w:rPr>
          <w:rFonts w:cs="David" w:hint="cs"/>
          <w:rtl/>
        </w:rPr>
      </w:pPr>
    </w:p>
    <w:sectPr w:rsidR="00552A80" w:rsidRPr="00F51FF7" w:rsidSect="00F51FF7">
      <w:headerReference w:type="even" r:id="rId7"/>
      <w:headerReference w:type="default" r:id="rId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5CC209" w14:textId="77777777" w:rsidR="00000000" w:rsidRDefault="00DE2B1B">
      <w:r>
        <w:separator/>
      </w:r>
    </w:p>
  </w:endnote>
  <w:endnote w:type="continuationSeparator" w:id="0">
    <w:p w14:paraId="034DDCBC" w14:textId="77777777" w:rsidR="00000000" w:rsidRDefault="00DE2B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9E3B80" w14:textId="77777777" w:rsidR="00000000" w:rsidRDefault="00DE2B1B">
      <w:r>
        <w:separator/>
      </w:r>
    </w:p>
  </w:footnote>
  <w:footnote w:type="continuationSeparator" w:id="0">
    <w:p w14:paraId="60B898CE" w14:textId="77777777" w:rsidR="00000000" w:rsidRDefault="00DE2B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BB8FC" w14:textId="77777777" w:rsidR="00F51FF7" w:rsidRDefault="00F51FF7">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70F46546" w14:textId="77777777" w:rsidR="00F51FF7" w:rsidRDefault="00F51FF7">
    <w:pPr>
      <w:pStyle w:val="Header"/>
      <w:ind w:right="360"/>
      <w:jc w:val="both"/>
      <w:rPr>
        <w:rtl/>
      </w:rPr>
    </w:pPr>
  </w:p>
  <w:p w14:paraId="6ADE2471" w14:textId="77777777" w:rsidR="00F51FF7" w:rsidRDefault="00F51FF7"/>
  <w:p w14:paraId="6728E02F" w14:textId="77777777" w:rsidR="00F51FF7" w:rsidRDefault="00F51FF7"/>
  <w:p w14:paraId="262D62E3" w14:textId="77777777" w:rsidR="00F51FF7" w:rsidRDefault="00F51FF7"/>
  <w:p w14:paraId="363762F3" w14:textId="77777777" w:rsidR="00F51FF7" w:rsidRDefault="00F51FF7"/>
  <w:p w14:paraId="05DBDEDF" w14:textId="77777777" w:rsidR="00F51FF7" w:rsidRDefault="00F51FF7"/>
  <w:p w14:paraId="5F01B547" w14:textId="77777777" w:rsidR="00F51FF7" w:rsidRDefault="00F51FF7"/>
  <w:p w14:paraId="5F943B55" w14:textId="77777777" w:rsidR="00F51FF7" w:rsidRDefault="00F51FF7"/>
  <w:p w14:paraId="54B52436" w14:textId="77777777" w:rsidR="00F51FF7" w:rsidRDefault="00F51FF7"/>
  <w:p w14:paraId="443B20E1" w14:textId="77777777" w:rsidR="00F51FF7" w:rsidRDefault="00F51FF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99AB7" w14:textId="77777777" w:rsidR="00F51FF7" w:rsidRDefault="00F51FF7">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sidR="00E15AFB">
      <w:rPr>
        <w:rStyle w:val="PageNumber"/>
        <w:noProof/>
        <w:rtl/>
      </w:rPr>
      <w:t>2</w:t>
    </w:r>
    <w:r>
      <w:rPr>
        <w:rStyle w:val="PageNumber"/>
        <w:rtl/>
      </w:rPr>
      <w:fldChar w:fldCharType="end"/>
    </w:r>
  </w:p>
  <w:p w14:paraId="7A216918" w14:textId="77777777" w:rsidR="00F51FF7" w:rsidRDefault="00F51FF7">
    <w:pPr>
      <w:pStyle w:val="Header"/>
      <w:ind w:right="360"/>
      <w:jc w:val="both"/>
      <w:rPr>
        <w:rFonts w:hint="cs"/>
        <w:rtl/>
      </w:rPr>
    </w:pPr>
    <w:r>
      <w:rPr>
        <w:rtl/>
      </w:rPr>
      <w:t>ועדת</w:t>
    </w:r>
    <w:r>
      <w:rPr>
        <w:rFonts w:hint="cs"/>
        <w:rtl/>
      </w:rPr>
      <w:t xml:space="preserve"> הכנסת</w:t>
    </w:r>
  </w:p>
  <w:p w14:paraId="6EC9BF6B" w14:textId="77777777" w:rsidR="00F51FF7" w:rsidRDefault="00F51FF7">
    <w:pPr>
      <w:pStyle w:val="Header"/>
      <w:ind w:right="360"/>
      <w:jc w:val="both"/>
      <w:rPr>
        <w:rStyle w:val="PageNumber"/>
        <w:rFonts w:hint="cs"/>
        <w:rtl/>
      </w:rPr>
    </w:pPr>
    <w:r>
      <w:rPr>
        <w:rFonts w:hint="cs"/>
        <w:rtl/>
      </w:rPr>
      <w:t>30.10.2006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F3291"/>
    <w:multiLevelType w:val="hybridMultilevel"/>
    <w:tmpl w:val="2338A362"/>
    <w:lvl w:ilvl="0" w:tplc="F70ADCAA">
      <w:start w:val="31"/>
      <w:numFmt w:val="bullet"/>
      <w:lvlText w:val="-"/>
      <w:lvlJc w:val="left"/>
      <w:pPr>
        <w:tabs>
          <w:tab w:val="num" w:pos="1272"/>
        </w:tabs>
        <w:ind w:left="1272" w:right="1272" w:hanging="705"/>
      </w:pPr>
      <w:rPr>
        <w:rFonts w:ascii="Times New Roman" w:eastAsia="Times New Roman" w:hAnsi="Times New Roman" w:cs="David" w:hint="default"/>
      </w:rPr>
    </w:lvl>
    <w:lvl w:ilvl="1" w:tplc="04090003" w:tentative="1">
      <w:start w:val="1"/>
      <w:numFmt w:val="bullet"/>
      <w:lvlText w:val="o"/>
      <w:lvlJc w:val="left"/>
      <w:pPr>
        <w:tabs>
          <w:tab w:val="num" w:pos="1647"/>
        </w:tabs>
        <w:ind w:left="1647" w:right="1647" w:hanging="360"/>
      </w:pPr>
      <w:rPr>
        <w:rFonts w:ascii="Courier New" w:hAnsi="Courier New" w:cs="Courier New" w:hint="default"/>
      </w:rPr>
    </w:lvl>
    <w:lvl w:ilvl="2" w:tplc="04090005" w:tentative="1">
      <w:start w:val="1"/>
      <w:numFmt w:val="bullet"/>
      <w:lvlText w:val=""/>
      <w:lvlJc w:val="left"/>
      <w:pPr>
        <w:tabs>
          <w:tab w:val="num" w:pos="2367"/>
        </w:tabs>
        <w:ind w:left="2367" w:right="2367" w:hanging="360"/>
      </w:pPr>
      <w:rPr>
        <w:rFonts w:ascii="Wingdings" w:hAnsi="Wingdings" w:hint="default"/>
      </w:rPr>
    </w:lvl>
    <w:lvl w:ilvl="3" w:tplc="04090001" w:tentative="1">
      <w:start w:val="1"/>
      <w:numFmt w:val="bullet"/>
      <w:lvlText w:val=""/>
      <w:lvlJc w:val="left"/>
      <w:pPr>
        <w:tabs>
          <w:tab w:val="num" w:pos="3087"/>
        </w:tabs>
        <w:ind w:left="3087" w:right="3087" w:hanging="360"/>
      </w:pPr>
      <w:rPr>
        <w:rFonts w:ascii="Symbol" w:hAnsi="Symbol" w:hint="default"/>
      </w:rPr>
    </w:lvl>
    <w:lvl w:ilvl="4" w:tplc="04090003" w:tentative="1">
      <w:start w:val="1"/>
      <w:numFmt w:val="bullet"/>
      <w:lvlText w:val="o"/>
      <w:lvlJc w:val="left"/>
      <w:pPr>
        <w:tabs>
          <w:tab w:val="num" w:pos="3807"/>
        </w:tabs>
        <w:ind w:left="3807" w:right="3807" w:hanging="360"/>
      </w:pPr>
      <w:rPr>
        <w:rFonts w:ascii="Courier New" w:hAnsi="Courier New" w:cs="Courier New" w:hint="default"/>
      </w:rPr>
    </w:lvl>
    <w:lvl w:ilvl="5" w:tplc="04090005" w:tentative="1">
      <w:start w:val="1"/>
      <w:numFmt w:val="bullet"/>
      <w:lvlText w:val=""/>
      <w:lvlJc w:val="left"/>
      <w:pPr>
        <w:tabs>
          <w:tab w:val="num" w:pos="4527"/>
        </w:tabs>
        <w:ind w:left="4527" w:right="4527" w:hanging="360"/>
      </w:pPr>
      <w:rPr>
        <w:rFonts w:ascii="Wingdings" w:hAnsi="Wingdings" w:hint="default"/>
      </w:rPr>
    </w:lvl>
    <w:lvl w:ilvl="6" w:tplc="04090001" w:tentative="1">
      <w:start w:val="1"/>
      <w:numFmt w:val="bullet"/>
      <w:lvlText w:val=""/>
      <w:lvlJc w:val="left"/>
      <w:pPr>
        <w:tabs>
          <w:tab w:val="num" w:pos="5247"/>
        </w:tabs>
        <w:ind w:left="5247" w:right="5247" w:hanging="360"/>
      </w:pPr>
      <w:rPr>
        <w:rFonts w:ascii="Symbol" w:hAnsi="Symbol" w:hint="default"/>
      </w:rPr>
    </w:lvl>
    <w:lvl w:ilvl="7" w:tplc="04090003" w:tentative="1">
      <w:start w:val="1"/>
      <w:numFmt w:val="bullet"/>
      <w:lvlText w:val="o"/>
      <w:lvlJc w:val="left"/>
      <w:pPr>
        <w:tabs>
          <w:tab w:val="num" w:pos="5967"/>
        </w:tabs>
        <w:ind w:left="5967" w:right="5967" w:hanging="360"/>
      </w:pPr>
      <w:rPr>
        <w:rFonts w:ascii="Courier New" w:hAnsi="Courier New" w:cs="Courier New" w:hint="default"/>
      </w:rPr>
    </w:lvl>
    <w:lvl w:ilvl="8" w:tplc="04090005" w:tentative="1">
      <w:start w:val="1"/>
      <w:numFmt w:val="bullet"/>
      <w:lvlText w:val=""/>
      <w:lvlJc w:val="left"/>
      <w:pPr>
        <w:tabs>
          <w:tab w:val="num" w:pos="6687"/>
        </w:tabs>
        <w:ind w:left="6687" w:right="6687" w:hanging="360"/>
      </w:pPr>
      <w:rPr>
        <w:rFonts w:ascii="Wingdings" w:hAnsi="Wingdings" w:hint="default"/>
      </w:rPr>
    </w:lvl>
  </w:abstractNum>
  <w:abstractNum w:abstractNumId="1" w15:restartNumberingAfterBreak="0">
    <w:nsid w:val="1A9F69A4"/>
    <w:multiLevelType w:val="hybridMultilevel"/>
    <w:tmpl w:val="6BC6E46C"/>
    <w:lvl w:ilvl="0" w:tplc="C0760D88">
      <w:start w:val="1"/>
      <w:numFmt w:val="hebrew1"/>
      <w:lvlText w:val="%1."/>
      <w:lvlJc w:val="left"/>
      <w:pPr>
        <w:tabs>
          <w:tab w:val="num" w:pos="720"/>
        </w:tabs>
        <w:ind w:left="720" w:right="720" w:hanging="360"/>
      </w:pPr>
      <w:rPr>
        <w:rFonts w:hint="default"/>
        <w:u w:val="none"/>
      </w:rPr>
    </w:lvl>
    <w:lvl w:ilvl="1" w:tplc="A3C0A2DE">
      <w:start w:val="1"/>
      <w:numFmt w:val="decimal"/>
      <w:lvlText w:val="%2."/>
      <w:lvlJc w:val="left"/>
      <w:pPr>
        <w:tabs>
          <w:tab w:val="num" w:pos="1440"/>
        </w:tabs>
        <w:ind w:left="1440" w:right="1440" w:hanging="360"/>
      </w:pPr>
      <w:rPr>
        <w:rFonts w:hint="default"/>
        <w:u w:val="none"/>
      </w:rPr>
    </w:lvl>
    <w:lvl w:ilvl="2" w:tplc="0409001B" w:tentative="1">
      <w:start w:val="1"/>
      <w:numFmt w:val="lowerRoman"/>
      <w:lvlText w:val="%3."/>
      <w:lvlJc w:val="right"/>
      <w:pPr>
        <w:tabs>
          <w:tab w:val="num" w:pos="2160"/>
        </w:tabs>
        <w:ind w:left="2160" w:right="2160" w:hanging="180"/>
      </w:pPr>
    </w:lvl>
    <w:lvl w:ilvl="3" w:tplc="0409000F" w:tentative="1">
      <w:start w:val="1"/>
      <w:numFmt w:val="decimal"/>
      <w:lvlText w:val="%4."/>
      <w:lvlJc w:val="left"/>
      <w:pPr>
        <w:tabs>
          <w:tab w:val="num" w:pos="2880"/>
        </w:tabs>
        <w:ind w:left="2880" w:right="2880" w:hanging="360"/>
      </w:pPr>
    </w:lvl>
    <w:lvl w:ilvl="4" w:tplc="04090019" w:tentative="1">
      <w:start w:val="1"/>
      <w:numFmt w:val="lowerLetter"/>
      <w:lvlText w:val="%5."/>
      <w:lvlJc w:val="left"/>
      <w:pPr>
        <w:tabs>
          <w:tab w:val="num" w:pos="3600"/>
        </w:tabs>
        <w:ind w:left="3600" w:right="3600" w:hanging="360"/>
      </w:pPr>
    </w:lvl>
    <w:lvl w:ilvl="5" w:tplc="0409001B" w:tentative="1">
      <w:start w:val="1"/>
      <w:numFmt w:val="lowerRoman"/>
      <w:lvlText w:val="%6."/>
      <w:lvlJc w:val="right"/>
      <w:pPr>
        <w:tabs>
          <w:tab w:val="num" w:pos="4320"/>
        </w:tabs>
        <w:ind w:left="4320" w:right="4320" w:hanging="180"/>
      </w:pPr>
    </w:lvl>
    <w:lvl w:ilvl="6" w:tplc="0409000F" w:tentative="1">
      <w:start w:val="1"/>
      <w:numFmt w:val="decimal"/>
      <w:lvlText w:val="%7."/>
      <w:lvlJc w:val="left"/>
      <w:pPr>
        <w:tabs>
          <w:tab w:val="num" w:pos="5040"/>
        </w:tabs>
        <w:ind w:left="5040" w:right="5040" w:hanging="360"/>
      </w:pPr>
    </w:lvl>
    <w:lvl w:ilvl="7" w:tplc="04090019" w:tentative="1">
      <w:start w:val="1"/>
      <w:numFmt w:val="lowerLetter"/>
      <w:lvlText w:val="%8."/>
      <w:lvlJc w:val="left"/>
      <w:pPr>
        <w:tabs>
          <w:tab w:val="num" w:pos="5760"/>
        </w:tabs>
        <w:ind w:left="5760" w:right="5760" w:hanging="360"/>
      </w:pPr>
    </w:lvl>
    <w:lvl w:ilvl="8" w:tplc="0409001B" w:tentative="1">
      <w:start w:val="1"/>
      <w:numFmt w:val="lowerRoman"/>
      <w:lvlText w:val="%9."/>
      <w:lvlJc w:val="right"/>
      <w:pPr>
        <w:tabs>
          <w:tab w:val="num" w:pos="6480"/>
        </w:tabs>
        <w:ind w:left="6480" w:right="6480" w:hanging="180"/>
      </w:pPr>
    </w:lvl>
  </w:abstractNum>
  <w:abstractNum w:abstractNumId="2" w15:restartNumberingAfterBreak="0">
    <w:nsid w:val="434F7ACC"/>
    <w:multiLevelType w:val="hybridMultilevel"/>
    <w:tmpl w:val="C3483A9C"/>
    <w:lvl w:ilvl="0" w:tplc="0EEE12E0">
      <w:start w:val="1"/>
      <w:numFmt w:val="hebrew1"/>
      <w:lvlText w:val="%1."/>
      <w:lvlJc w:val="left"/>
      <w:pPr>
        <w:tabs>
          <w:tab w:val="num" w:pos="720"/>
        </w:tabs>
        <w:ind w:left="720" w:right="720" w:hanging="360"/>
      </w:pPr>
      <w:rPr>
        <w:rFonts w:hint="default"/>
      </w:rPr>
    </w:lvl>
    <w:lvl w:ilvl="1" w:tplc="F3968CFC">
      <w:start w:val="1"/>
      <w:numFmt w:val="decimal"/>
      <w:lvlText w:val="%2."/>
      <w:lvlJc w:val="left"/>
      <w:pPr>
        <w:tabs>
          <w:tab w:val="num" w:pos="1440"/>
        </w:tabs>
        <w:ind w:left="1440" w:right="1440" w:hanging="360"/>
      </w:pPr>
      <w:rPr>
        <w:rFonts w:hint="default"/>
      </w:rPr>
    </w:lvl>
    <w:lvl w:ilvl="2" w:tplc="0409001B" w:tentative="1">
      <w:start w:val="1"/>
      <w:numFmt w:val="lowerRoman"/>
      <w:lvlText w:val="%3."/>
      <w:lvlJc w:val="right"/>
      <w:pPr>
        <w:tabs>
          <w:tab w:val="num" w:pos="2160"/>
        </w:tabs>
        <w:ind w:left="2160" w:right="2160" w:hanging="180"/>
      </w:pPr>
    </w:lvl>
    <w:lvl w:ilvl="3" w:tplc="0409000F" w:tentative="1">
      <w:start w:val="1"/>
      <w:numFmt w:val="decimal"/>
      <w:lvlText w:val="%4."/>
      <w:lvlJc w:val="left"/>
      <w:pPr>
        <w:tabs>
          <w:tab w:val="num" w:pos="2880"/>
        </w:tabs>
        <w:ind w:left="2880" w:right="2880" w:hanging="360"/>
      </w:pPr>
    </w:lvl>
    <w:lvl w:ilvl="4" w:tplc="04090019" w:tentative="1">
      <w:start w:val="1"/>
      <w:numFmt w:val="lowerLetter"/>
      <w:lvlText w:val="%5."/>
      <w:lvlJc w:val="left"/>
      <w:pPr>
        <w:tabs>
          <w:tab w:val="num" w:pos="3600"/>
        </w:tabs>
        <w:ind w:left="3600" w:right="3600" w:hanging="360"/>
      </w:pPr>
    </w:lvl>
    <w:lvl w:ilvl="5" w:tplc="0409001B" w:tentative="1">
      <w:start w:val="1"/>
      <w:numFmt w:val="lowerRoman"/>
      <w:lvlText w:val="%6."/>
      <w:lvlJc w:val="right"/>
      <w:pPr>
        <w:tabs>
          <w:tab w:val="num" w:pos="4320"/>
        </w:tabs>
        <w:ind w:left="4320" w:right="4320" w:hanging="180"/>
      </w:pPr>
    </w:lvl>
    <w:lvl w:ilvl="6" w:tplc="0409000F" w:tentative="1">
      <w:start w:val="1"/>
      <w:numFmt w:val="decimal"/>
      <w:lvlText w:val="%7."/>
      <w:lvlJc w:val="left"/>
      <w:pPr>
        <w:tabs>
          <w:tab w:val="num" w:pos="5040"/>
        </w:tabs>
        <w:ind w:left="5040" w:right="5040" w:hanging="360"/>
      </w:pPr>
    </w:lvl>
    <w:lvl w:ilvl="7" w:tplc="04090019" w:tentative="1">
      <w:start w:val="1"/>
      <w:numFmt w:val="lowerLetter"/>
      <w:lvlText w:val="%8."/>
      <w:lvlJc w:val="left"/>
      <w:pPr>
        <w:tabs>
          <w:tab w:val="num" w:pos="5760"/>
        </w:tabs>
        <w:ind w:left="5760" w:right="5760" w:hanging="360"/>
      </w:pPr>
    </w:lvl>
    <w:lvl w:ilvl="8" w:tplc="0409001B" w:tentative="1">
      <w:start w:val="1"/>
      <w:numFmt w:val="lowerRoman"/>
      <w:lvlText w:val="%9."/>
      <w:lvlJc w:val="right"/>
      <w:pPr>
        <w:tabs>
          <w:tab w:val="num" w:pos="6480"/>
        </w:tabs>
        <w:ind w:left="6480" w:right="6480" w:hanging="180"/>
      </w:pPr>
    </w:lvl>
  </w:abstractNum>
  <w:num w:numId="1" w16cid:durableId="1240402504">
    <w:abstractNumId w:val="2"/>
  </w:num>
  <w:num w:numId="2" w16cid:durableId="190000598">
    <w:abstractNumId w:val="1"/>
  </w:num>
  <w:num w:numId="3" w16cid:durableId="9406047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178054פרוטוקול_ישיבת_ועדה.doc"/>
    <w:docVar w:name="StartMode" w:val="3"/>
  </w:docVars>
  <w:rsids>
    <w:rsidRoot w:val="00250750"/>
    <w:rsid w:val="00250750"/>
    <w:rsid w:val="00552A80"/>
    <w:rsid w:val="00965806"/>
    <w:rsid w:val="00A43AD9"/>
    <w:rsid w:val="00DE2B1B"/>
    <w:rsid w:val="00E15AFB"/>
    <w:rsid w:val="00F51FF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815DDD9"/>
  <w15:chartTrackingRefBased/>
  <w15:docId w15:val="{F98E1B16-FC25-481F-A647-8E29CB128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4">
    <w:name w:val="heading 4"/>
    <w:basedOn w:val="Normal"/>
    <w:next w:val="Normal"/>
    <w:qFormat/>
    <w:rsid w:val="00F51FF7"/>
    <w:pPr>
      <w:keepNext/>
      <w:overflowPunct w:val="0"/>
      <w:autoSpaceDE w:val="0"/>
      <w:autoSpaceDN w:val="0"/>
      <w:bidi/>
      <w:adjustRightInd w:val="0"/>
      <w:textAlignment w:val="baseline"/>
      <w:outlineLvl w:val="3"/>
    </w:pPr>
    <w:rPr>
      <w:rFonts w:cs="David"/>
      <w:sz w:val="22"/>
      <w:u w:val="single"/>
      <w:lang w:eastAsia="he-IL"/>
    </w:rPr>
  </w:style>
  <w:style w:type="paragraph" w:styleId="Heading5">
    <w:name w:val="heading 5"/>
    <w:basedOn w:val="Normal"/>
    <w:next w:val="Normal"/>
    <w:qFormat/>
    <w:rsid w:val="00F51FF7"/>
    <w:pPr>
      <w:keepNext/>
      <w:overflowPunct w:val="0"/>
      <w:autoSpaceDE w:val="0"/>
      <w:autoSpaceDN w:val="0"/>
      <w:bidi/>
      <w:adjustRightInd w:val="0"/>
      <w:jc w:val="both"/>
      <w:textAlignment w:val="baseline"/>
      <w:outlineLvl w:val="4"/>
    </w:pPr>
    <w:rPr>
      <w:rFonts w:cs="David"/>
      <w:sz w:val="22"/>
      <w:lang w:eastAsia="he-IL"/>
    </w:rPr>
  </w:style>
  <w:style w:type="paragraph" w:styleId="Heading6">
    <w:name w:val="heading 6"/>
    <w:basedOn w:val="Normal"/>
    <w:next w:val="Normal"/>
    <w:qFormat/>
    <w:rsid w:val="00F51FF7"/>
    <w:pPr>
      <w:keepNext/>
      <w:overflowPunct w:val="0"/>
      <w:autoSpaceDE w:val="0"/>
      <w:autoSpaceDN w:val="0"/>
      <w:bidi/>
      <w:adjustRightInd w:val="0"/>
      <w:jc w:val="both"/>
      <w:textAlignment w:val="baseline"/>
      <w:outlineLvl w:val="5"/>
    </w:pPr>
    <w:rPr>
      <w:rFonts w:cs="David"/>
      <w:sz w:val="22"/>
      <w:lang w:eastAsia="he-IL"/>
    </w:rPr>
  </w:style>
  <w:style w:type="paragraph" w:styleId="Heading7">
    <w:name w:val="heading 7"/>
    <w:basedOn w:val="Normal"/>
    <w:next w:val="Normal"/>
    <w:qFormat/>
    <w:rsid w:val="00F51FF7"/>
    <w:pPr>
      <w:keepNext/>
      <w:overflowPunct w:val="0"/>
      <w:autoSpaceDE w:val="0"/>
      <w:autoSpaceDN w:val="0"/>
      <w:bidi/>
      <w:adjustRightInd w:val="0"/>
      <w:jc w:val="center"/>
      <w:textAlignment w:val="baseline"/>
      <w:outlineLvl w:val="6"/>
    </w:pPr>
    <w:rPr>
      <w:rFonts w:cs="David"/>
      <w:b/>
      <w:bCs/>
      <w:sz w:val="22"/>
      <w:lang w:eastAsia="he-IL"/>
    </w:rPr>
  </w:style>
  <w:style w:type="paragraph" w:styleId="Heading8">
    <w:name w:val="heading 8"/>
    <w:basedOn w:val="Normal"/>
    <w:next w:val="Normal"/>
    <w:qFormat/>
    <w:rsid w:val="00F51FF7"/>
    <w:pPr>
      <w:overflowPunct w:val="0"/>
      <w:autoSpaceDE w:val="0"/>
      <w:autoSpaceDN w:val="0"/>
      <w:bidi/>
      <w:adjustRightInd w:val="0"/>
      <w:spacing w:before="240" w:after="60"/>
      <w:jc w:val="both"/>
      <w:textAlignment w:val="baseline"/>
      <w:outlineLvl w:val="7"/>
    </w:pPr>
    <w:rPr>
      <w:i/>
      <w:iCs/>
      <w:lang w:eastAsia="he-IL"/>
    </w:rPr>
  </w:style>
  <w:style w:type="paragraph" w:styleId="Heading9">
    <w:name w:val="heading 9"/>
    <w:basedOn w:val="Normal"/>
    <w:next w:val="Normal"/>
    <w:qFormat/>
    <w:rsid w:val="00F51FF7"/>
    <w:pPr>
      <w:overflowPunct w:val="0"/>
      <w:autoSpaceDE w:val="0"/>
      <w:autoSpaceDN w:val="0"/>
      <w:bidi/>
      <w:adjustRightInd w:val="0"/>
      <w:spacing w:before="240" w:after="60"/>
      <w:jc w:val="both"/>
      <w:textAlignment w:val="baseline"/>
      <w:outlineLvl w:val="8"/>
    </w:pPr>
    <w:rPr>
      <w:rFonts w:ascii="Arial" w:hAnsi="Arial" w:cs="Arial"/>
      <w:sz w:val="22"/>
      <w:szCs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F51FF7"/>
    <w:pPr>
      <w:tabs>
        <w:tab w:val="center" w:pos="4153"/>
        <w:tab w:val="right" w:pos="8306"/>
      </w:tabs>
      <w:overflowPunct w:val="0"/>
      <w:autoSpaceDE w:val="0"/>
      <w:autoSpaceDN w:val="0"/>
      <w:bidi/>
      <w:adjustRightInd w:val="0"/>
      <w:textAlignment w:val="baseline"/>
    </w:pPr>
    <w:rPr>
      <w:rFonts w:cs="David"/>
      <w:sz w:val="22"/>
      <w:lang w:eastAsia="he-IL"/>
    </w:rPr>
  </w:style>
  <w:style w:type="paragraph" w:styleId="Footer">
    <w:name w:val="footer"/>
    <w:basedOn w:val="Normal"/>
    <w:rsid w:val="00F51FF7"/>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F51F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11591</Words>
  <Characters>66073</Characters>
  <Application>Microsoft Office Word</Application>
  <DocSecurity>0</DocSecurity>
  <Lines>550</Lines>
  <Paragraphs>155</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77509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Knesset</dc:creator>
  <cp:keywords/>
  <dc:description/>
  <cp:lastModifiedBy>Ghanem Mohammad</cp:lastModifiedBy>
  <cp:revision>2</cp:revision>
  <cp:lastPrinted>1601-01-01T00:00:00Z</cp:lastPrinted>
  <dcterms:created xsi:type="dcterms:W3CDTF">2022-07-09T13:23:00Z</dcterms:created>
  <dcterms:modified xsi:type="dcterms:W3CDTF">2022-07-09T13:23:00Z</dcterms:modified>
</cp:coreProperties>
</file>