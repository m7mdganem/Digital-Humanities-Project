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BF4F0" w14:textId="77777777" w:rsidR="005318A0" w:rsidRPr="005318A0" w:rsidRDefault="005318A0" w:rsidP="005318A0">
      <w:pPr>
        <w:pStyle w:val="Heading5"/>
        <w:jc w:val="left"/>
        <w:rPr>
          <w:b/>
          <w:bCs/>
          <w:rtl/>
        </w:rPr>
      </w:pPr>
      <w:r w:rsidRPr="005318A0">
        <w:rPr>
          <w:b/>
          <w:bCs/>
          <w:rtl/>
        </w:rPr>
        <w:t xml:space="preserve">הכנסת </w:t>
      </w:r>
      <w:r w:rsidRPr="005318A0">
        <w:rPr>
          <w:rFonts w:hint="cs"/>
          <w:b/>
          <w:bCs/>
          <w:rtl/>
        </w:rPr>
        <w:t>השבע-עשרה</w:t>
      </w:r>
      <w:r w:rsidRPr="005318A0">
        <w:rPr>
          <w:b/>
          <w:bCs/>
          <w:rtl/>
        </w:rPr>
        <w:tab/>
      </w:r>
      <w:r w:rsidRPr="005318A0">
        <w:rPr>
          <w:b/>
          <w:bCs/>
          <w:rtl/>
        </w:rPr>
        <w:tab/>
      </w:r>
      <w:r>
        <w:rPr>
          <w:rFonts w:hint="cs"/>
          <w:b/>
          <w:bCs/>
          <w:rtl/>
        </w:rPr>
        <w:t xml:space="preserve">   </w:t>
      </w:r>
      <w:r w:rsidRPr="005318A0">
        <w:rPr>
          <w:b/>
          <w:bCs/>
          <w:rtl/>
        </w:rPr>
        <w:tab/>
      </w:r>
      <w:r w:rsidRPr="005318A0">
        <w:rPr>
          <w:b/>
          <w:bCs/>
          <w:rtl/>
        </w:rPr>
        <w:tab/>
      </w:r>
      <w:r w:rsidRPr="005318A0">
        <w:rPr>
          <w:b/>
          <w:bCs/>
          <w:rtl/>
        </w:rPr>
        <w:tab/>
      </w:r>
      <w:r w:rsidRPr="005318A0">
        <w:rPr>
          <w:b/>
          <w:bCs/>
          <w:rtl/>
        </w:rPr>
        <w:tab/>
        <w:t>נוסח לא מתוקן</w:t>
      </w:r>
    </w:p>
    <w:p w14:paraId="47107853" w14:textId="77777777" w:rsidR="005318A0" w:rsidRPr="005318A0" w:rsidRDefault="005318A0" w:rsidP="005318A0">
      <w:pPr>
        <w:bidi/>
        <w:rPr>
          <w:rFonts w:cs="David"/>
          <w:b/>
          <w:bCs/>
          <w:rtl/>
        </w:rPr>
      </w:pPr>
      <w:r w:rsidRPr="005318A0">
        <w:rPr>
          <w:rFonts w:cs="David"/>
          <w:b/>
          <w:bCs/>
          <w:rtl/>
        </w:rPr>
        <w:t xml:space="preserve">מושב </w:t>
      </w:r>
      <w:r w:rsidRPr="005318A0">
        <w:rPr>
          <w:rFonts w:cs="David" w:hint="cs"/>
          <w:b/>
          <w:bCs/>
          <w:rtl/>
        </w:rPr>
        <w:t>שני</w:t>
      </w:r>
    </w:p>
    <w:p w14:paraId="5DE4D986" w14:textId="77777777" w:rsidR="005318A0" w:rsidRPr="005318A0" w:rsidRDefault="005318A0" w:rsidP="005318A0">
      <w:pPr>
        <w:bidi/>
        <w:rPr>
          <w:rFonts w:cs="David"/>
          <w:b/>
          <w:bCs/>
          <w:rtl/>
        </w:rPr>
      </w:pPr>
    </w:p>
    <w:p w14:paraId="2F79CD8F" w14:textId="77777777" w:rsidR="005318A0" w:rsidRPr="005318A0" w:rsidRDefault="005318A0" w:rsidP="005318A0">
      <w:pPr>
        <w:bidi/>
        <w:rPr>
          <w:rFonts w:cs="David"/>
          <w:b/>
          <w:bCs/>
          <w:rtl/>
        </w:rPr>
      </w:pPr>
    </w:p>
    <w:p w14:paraId="6ECFC5A8" w14:textId="77777777" w:rsidR="005318A0" w:rsidRPr="005318A0" w:rsidRDefault="005318A0" w:rsidP="005318A0">
      <w:pPr>
        <w:bidi/>
        <w:jc w:val="center"/>
        <w:rPr>
          <w:rFonts w:cs="David" w:hint="cs"/>
          <w:b/>
          <w:bCs/>
          <w:rtl/>
        </w:rPr>
      </w:pPr>
      <w:r w:rsidRPr="005318A0">
        <w:rPr>
          <w:rFonts w:cs="David"/>
          <w:b/>
          <w:bCs/>
          <w:rtl/>
        </w:rPr>
        <w:t>פרוטוקול מס'</w:t>
      </w:r>
      <w:r w:rsidRPr="005318A0">
        <w:rPr>
          <w:rFonts w:cs="David" w:hint="cs"/>
          <w:b/>
          <w:bCs/>
          <w:rtl/>
        </w:rPr>
        <w:t xml:space="preserve"> 126</w:t>
      </w:r>
    </w:p>
    <w:p w14:paraId="33DEAEA6" w14:textId="77777777" w:rsidR="005318A0" w:rsidRPr="005318A0" w:rsidRDefault="005318A0" w:rsidP="005318A0">
      <w:pPr>
        <w:bidi/>
        <w:jc w:val="center"/>
        <w:rPr>
          <w:rFonts w:cs="David" w:hint="cs"/>
          <w:b/>
          <w:bCs/>
          <w:rtl/>
        </w:rPr>
      </w:pPr>
    </w:p>
    <w:p w14:paraId="00DEF073" w14:textId="77777777" w:rsidR="005318A0" w:rsidRPr="005318A0" w:rsidRDefault="005318A0" w:rsidP="005318A0">
      <w:pPr>
        <w:bidi/>
        <w:jc w:val="center"/>
        <w:rPr>
          <w:rFonts w:cs="David" w:hint="cs"/>
          <w:b/>
          <w:bCs/>
          <w:rtl/>
        </w:rPr>
      </w:pPr>
      <w:r w:rsidRPr="005318A0">
        <w:rPr>
          <w:rFonts w:cs="David" w:hint="cs"/>
          <w:b/>
          <w:bCs/>
          <w:rtl/>
        </w:rPr>
        <w:t>מישיבת ועדת הכנסת</w:t>
      </w:r>
    </w:p>
    <w:p w14:paraId="03BB0C9A" w14:textId="77777777" w:rsidR="005318A0" w:rsidRPr="005318A0" w:rsidRDefault="005318A0" w:rsidP="005318A0">
      <w:pPr>
        <w:bidi/>
        <w:jc w:val="center"/>
        <w:rPr>
          <w:rFonts w:cs="David" w:hint="cs"/>
          <w:b/>
          <w:bCs/>
          <w:u w:val="single"/>
          <w:rtl/>
        </w:rPr>
      </w:pPr>
      <w:r w:rsidRPr="005318A0">
        <w:rPr>
          <w:rFonts w:cs="David" w:hint="cs"/>
          <w:b/>
          <w:bCs/>
          <w:u w:val="single"/>
          <w:rtl/>
        </w:rPr>
        <w:t>יום שלישי, י' בתמוז תשס"ז, 26 ביוני 2007, שעה 09:30</w:t>
      </w:r>
    </w:p>
    <w:p w14:paraId="39DF127D" w14:textId="77777777" w:rsidR="005318A0" w:rsidRPr="005318A0" w:rsidRDefault="005318A0" w:rsidP="005318A0">
      <w:pPr>
        <w:bidi/>
        <w:rPr>
          <w:rFonts w:cs="David"/>
          <w:b/>
          <w:bCs/>
          <w:rtl/>
        </w:rPr>
      </w:pPr>
    </w:p>
    <w:p w14:paraId="3DD520A2" w14:textId="77777777" w:rsidR="005318A0" w:rsidRPr="005318A0" w:rsidRDefault="005318A0" w:rsidP="005318A0">
      <w:pPr>
        <w:tabs>
          <w:tab w:val="left" w:pos="1221"/>
        </w:tabs>
        <w:bidi/>
        <w:rPr>
          <w:rFonts w:cs="David" w:hint="cs"/>
          <w:b/>
          <w:bCs/>
          <w:u w:val="single"/>
          <w:rtl/>
        </w:rPr>
      </w:pPr>
      <w:r w:rsidRPr="005318A0">
        <w:rPr>
          <w:rFonts w:cs="David" w:hint="cs"/>
          <w:b/>
          <w:bCs/>
          <w:u w:val="single"/>
          <w:rtl/>
        </w:rPr>
        <w:t>סדר היום:</w:t>
      </w:r>
    </w:p>
    <w:p w14:paraId="3451AB90" w14:textId="77777777" w:rsidR="005318A0" w:rsidRPr="005318A0" w:rsidRDefault="005318A0" w:rsidP="005318A0">
      <w:pPr>
        <w:tabs>
          <w:tab w:val="left" w:pos="1221"/>
        </w:tabs>
        <w:bidi/>
        <w:rPr>
          <w:rFonts w:cs="David" w:hint="cs"/>
          <w:b/>
          <w:bCs/>
          <w:rtl/>
        </w:rPr>
      </w:pPr>
      <w:r w:rsidRPr="005318A0">
        <w:rPr>
          <w:rFonts w:cs="David" w:hint="cs"/>
          <w:b/>
          <w:bCs/>
          <w:rtl/>
        </w:rPr>
        <w:tab/>
      </w:r>
    </w:p>
    <w:p w14:paraId="3C2F7C71" w14:textId="77777777" w:rsidR="005318A0" w:rsidRPr="005318A0" w:rsidRDefault="005318A0" w:rsidP="005318A0">
      <w:pPr>
        <w:numPr>
          <w:ilvl w:val="0"/>
          <w:numId w:val="1"/>
        </w:numPr>
        <w:tabs>
          <w:tab w:val="left" w:pos="1221"/>
        </w:tabs>
        <w:overflowPunct w:val="0"/>
        <w:autoSpaceDE w:val="0"/>
        <w:autoSpaceDN w:val="0"/>
        <w:bidi/>
        <w:adjustRightInd w:val="0"/>
        <w:ind w:right="0"/>
        <w:jc w:val="both"/>
        <w:textAlignment w:val="baseline"/>
        <w:rPr>
          <w:rFonts w:cs="David" w:hint="cs"/>
          <w:b/>
          <w:bCs/>
          <w:rtl/>
        </w:rPr>
      </w:pPr>
      <w:r w:rsidRPr="005318A0">
        <w:rPr>
          <w:rFonts w:cs="David" w:hint="cs"/>
          <w:b/>
          <w:bCs/>
          <w:rtl/>
        </w:rPr>
        <w:t>ערעורים על החלטת יושב ראש הכנסת והסגנים שלא לאשר דחיפות הצעות לסדר היום.</w:t>
      </w:r>
    </w:p>
    <w:p w14:paraId="04C5DFAF" w14:textId="77777777" w:rsidR="005318A0" w:rsidRPr="005318A0" w:rsidRDefault="005318A0" w:rsidP="005318A0">
      <w:pPr>
        <w:numPr>
          <w:ilvl w:val="0"/>
          <w:numId w:val="1"/>
        </w:numPr>
        <w:tabs>
          <w:tab w:val="left" w:pos="1221"/>
        </w:tabs>
        <w:overflowPunct w:val="0"/>
        <w:autoSpaceDE w:val="0"/>
        <w:autoSpaceDN w:val="0"/>
        <w:bidi/>
        <w:adjustRightInd w:val="0"/>
        <w:ind w:right="0"/>
        <w:jc w:val="both"/>
        <w:textAlignment w:val="baseline"/>
        <w:rPr>
          <w:rFonts w:cs="David" w:hint="cs"/>
          <w:b/>
          <w:bCs/>
        </w:rPr>
      </w:pPr>
      <w:r w:rsidRPr="005318A0">
        <w:rPr>
          <w:rFonts w:cs="David" w:hint="cs"/>
          <w:b/>
          <w:bCs/>
          <w:rtl/>
        </w:rPr>
        <w:t>בקשות חברי הכנסת להקדמת הדיון בהצעות החוק הבאות, לפני הקריאה הטרומית:</w:t>
      </w:r>
    </w:p>
    <w:p w14:paraId="3622EDE1" w14:textId="77777777" w:rsidR="005318A0" w:rsidRPr="005318A0" w:rsidRDefault="005318A0" w:rsidP="005318A0">
      <w:pPr>
        <w:numPr>
          <w:ilvl w:val="1"/>
          <w:numId w:val="1"/>
        </w:numPr>
        <w:tabs>
          <w:tab w:val="left" w:pos="1221"/>
        </w:tabs>
        <w:overflowPunct w:val="0"/>
        <w:autoSpaceDE w:val="0"/>
        <w:autoSpaceDN w:val="0"/>
        <w:bidi/>
        <w:adjustRightInd w:val="0"/>
        <w:ind w:right="0"/>
        <w:jc w:val="both"/>
        <w:textAlignment w:val="baseline"/>
        <w:rPr>
          <w:rFonts w:cs="David" w:hint="cs"/>
          <w:b/>
          <w:bCs/>
          <w:rtl/>
        </w:rPr>
      </w:pPr>
      <w:r w:rsidRPr="005318A0">
        <w:rPr>
          <w:rFonts w:cs="David" w:hint="cs"/>
          <w:b/>
          <w:bCs/>
          <w:rtl/>
        </w:rPr>
        <w:t xml:space="preserve">הצעת חוק ניכוי כספי הרשות הפלסטינית בגין ירי רקטות מאזור חבל עזה לעבר מדינת ישראל, </w:t>
      </w:r>
      <w:proofErr w:type="spellStart"/>
      <w:r w:rsidRPr="005318A0">
        <w:rPr>
          <w:rFonts w:cs="David" w:hint="cs"/>
          <w:b/>
          <w:bCs/>
          <w:rtl/>
        </w:rPr>
        <w:t>התשס"ז</w:t>
      </w:r>
      <w:proofErr w:type="spellEnd"/>
      <w:r w:rsidRPr="005318A0">
        <w:rPr>
          <w:rFonts w:cs="David" w:hint="cs"/>
          <w:b/>
          <w:bCs/>
          <w:rtl/>
        </w:rPr>
        <w:t>-2007, (פ/2686/17),, הצעת חבר הכנסת ישראל חסון.</w:t>
      </w:r>
    </w:p>
    <w:p w14:paraId="750C9824" w14:textId="77777777" w:rsidR="005318A0" w:rsidRPr="005318A0" w:rsidRDefault="005318A0" w:rsidP="005318A0">
      <w:pPr>
        <w:numPr>
          <w:ilvl w:val="1"/>
          <w:numId w:val="1"/>
        </w:numPr>
        <w:tabs>
          <w:tab w:val="left" w:pos="1221"/>
        </w:tabs>
        <w:overflowPunct w:val="0"/>
        <w:autoSpaceDE w:val="0"/>
        <w:autoSpaceDN w:val="0"/>
        <w:bidi/>
        <w:adjustRightInd w:val="0"/>
        <w:ind w:right="0"/>
        <w:jc w:val="both"/>
        <w:textAlignment w:val="baseline"/>
        <w:rPr>
          <w:rFonts w:cs="David" w:hint="cs"/>
          <w:b/>
          <w:bCs/>
        </w:rPr>
      </w:pPr>
      <w:r w:rsidRPr="005318A0">
        <w:rPr>
          <w:rFonts w:cs="David" w:hint="cs"/>
          <w:b/>
          <w:bCs/>
          <w:rtl/>
        </w:rPr>
        <w:t xml:space="preserve">הצעת חוק חינוך ממלכתי (תיון </w:t>
      </w:r>
      <w:r w:rsidRPr="005318A0">
        <w:rPr>
          <w:rFonts w:cs="David"/>
          <w:b/>
          <w:bCs/>
          <w:rtl/>
        </w:rPr>
        <w:t>–</w:t>
      </w:r>
      <w:r w:rsidRPr="005318A0">
        <w:rPr>
          <w:rFonts w:cs="David" w:hint="cs"/>
          <w:b/>
          <w:bCs/>
          <w:rtl/>
        </w:rPr>
        <w:t xml:space="preserve"> מוסד תרבותי ייחודי), </w:t>
      </w:r>
      <w:proofErr w:type="spellStart"/>
      <w:r w:rsidRPr="005318A0">
        <w:rPr>
          <w:rFonts w:cs="David" w:hint="cs"/>
          <w:b/>
          <w:bCs/>
          <w:rtl/>
        </w:rPr>
        <w:t>התשס"ז</w:t>
      </w:r>
      <w:proofErr w:type="spellEnd"/>
      <w:r w:rsidRPr="005318A0">
        <w:rPr>
          <w:rFonts w:cs="David" w:hint="cs"/>
          <w:b/>
          <w:bCs/>
          <w:rtl/>
        </w:rPr>
        <w:t>-2007 (פ/2714/17), הצעת חבר הכנסת מאיר פרוש.</w:t>
      </w:r>
    </w:p>
    <w:p w14:paraId="7F35A140" w14:textId="77777777" w:rsidR="005318A0" w:rsidRPr="005318A0" w:rsidRDefault="005318A0" w:rsidP="005318A0">
      <w:pPr>
        <w:numPr>
          <w:ilvl w:val="1"/>
          <w:numId w:val="1"/>
        </w:numPr>
        <w:tabs>
          <w:tab w:val="left" w:pos="1221"/>
        </w:tabs>
        <w:overflowPunct w:val="0"/>
        <w:autoSpaceDE w:val="0"/>
        <w:autoSpaceDN w:val="0"/>
        <w:bidi/>
        <w:adjustRightInd w:val="0"/>
        <w:ind w:right="0"/>
        <w:jc w:val="both"/>
        <w:textAlignment w:val="baseline"/>
        <w:rPr>
          <w:rFonts w:cs="David" w:hint="cs"/>
          <w:b/>
          <w:bCs/>
        </w:rPr>
      </w:pPr>
      <w:r w:rsidRPr="005318A0">
        <w:rPr>
          <w:rFonts w:cs="David" w:hint="cs"/>
          <w:b/>
          <w:bCs/>
          <w:rtl/>
        </w:rPr>
        <w:t xml:space="preserve">הצעת חוק הרשויות המקומיות (מנהל מחלקת רווחה), </w:t>
      </w:r>
      <w:proofErr w:type="spellStart"/>
      <w:r w:rsidRPr="005318A0">
        <w:rPr>
          <w:rFonts w:cs="David" w:hint="cs"/>
          <w:b/>
          <w:bCs/>
          <w:rtl/>
        </w:rPr>
        <w:t>התשס"ז</w:t>
      </w:r>
      <w:proofErr w:type="spellEnd"/>
      <w:r w:rsidRPr="005318A0">
        <w:rPr>
          <w:rFonts w:cs="David" w:hint="cs"/>
          <w:b/>
          <w:bCs/>
          <w:rtl/>
        </w:rPr>
        <w:t xml:space="preserve">-2007 (פ/2698/17), הצעת חבר הכנסת </w:t>
      </w:r>
      <w:proofErr w:type="spellStart"/>
      <w:r w:rsidRPr="005318A0">
        <w:rPr>
          <w:rFonts w:cs="David" w:hint="cs"/>
          <w:b/>
          <w:bCs/>
          <w:rtl/>
        </w:rPr>
        <w:t>טלב</w:t>
      </w:r>
      <w:proofErr w:type="spellEnd"/>
      <w:r w:rsidRPr="005318A0">
        <w:rPr>
          <w:rFonts w:cs="David" w:hint="cs"/>
          <w:b/>
          <w:bCs/>
          <w:rtl/>
        </w:rPr>
        <w:t xml:space="preserve"> </w:t>
      </w:r>
      <w:proofErr w:type="spellStart"/>
      <w:r w:rsidRPr="005318A0">
        <w:rPr>
          <w:rFonts w:cs="David" w:hint="cs"/>
          <w:b/>
          <w:bCs/>
          <w:rtl/>
        </w:rPr>
        <w:t>אלסאנע</w:t>
      </w:r>
      <w:proofErr w:type="spellEnd"/>
      <w:r w:rsidRPr="005318A0">
        <w:rPr>
          <w:rFonts w:cs="David" w:hint="cs"/>
          <w:b/>
          <w:bCs/>
          <w:rtl/>
        </w:rPr>
        <w:t>.</w:t>
      </w:r>
    </w:p>
    <w:p w14:paraId="4777FDF9" w14:textId="77777777" w:rsidR="005318A0" w:rsidRPr="005318A0" w:rsidRDefault="005318A0" w:rsidP="005318A0">
      <w:pPr>
        <w:numPr>
          <w:ilvl w:val="1"/>
          <w:numId w:val="1"/>
        </w:numPr>
        <w:tabs>
          <w:tab w:val="left" w:pos="1221"/>
        </w:tabs>
        <w:overflowPunct w:val="0"/>
        <w:autoSpaceDE w:val="0"/>
        <w:autoSpaceDN w:val="0"/>
        <w:bidi/>
        <w:adjustRightInd w:val="0"/>
        <w:ind w:right="0"/>
        <w:jc w:val="both"/>
        <w:textAlignment w:val="baseline"/>
        <w:rPr>
          <w:rFonts w:cs="David" w:hint="cs"/>
          <w:b/>
          <w:bCs/>
        </w:rPr>
      </w:pPr>
      <w:r w:rsidRPr="005318A0">
        <w:rPr>
          <w:rFonts w:cs="David" w:hint="cs"/>
          <w:b/>
          <w:bCs/>
          <w:rtl/>
        </w:rPr>
        <w:t xml:space="preserve">הצעת חוק הספקת חשמל (הוראת שעה)(תיקון </w:t>
      </w:r>
      <w:r w:rsidRPr="005318A0">
        <w:rPr>
          <w:rFonts w:cs="David"/>
          <w:b/>
          <w:bCs/>
          <w:rtl/>
        </w:rPr>
        <w:t>–</w:t>
      </w:r>
      <w:r w:rsidRPr="005318A0">
        <w:rPr>
          <w:rFonts w:cs="David" w:hint="cs"/>
          <w:b/>
          <w:bCs/>
          <w:rtl/>
        </w:rPr>
        <w:t xml:space="preserve"> תחילה ותוקף), </w:t>
      </w:r>
      <w:proofErr w:type="spellStart"/>
      <w:r w:rsidRPr="005318A0">
        <w:rPr>
          <w:rFonts w:cs="David" w:hint="cs"/>
          <w:b/>
          <w:bCs/>
          <w:rtl/>
        </w:rPr>
        <w:t>התשס"ז</w:t>
      </w:r>
      <w:proofErr w:type="spellEnd"/>
      <w:r w:rsidRPr="005318A0">
        <w:rPr>
          <w:rFonts w:cs="David" w:hint="cs"/>
          <w:b/>
          <w:bCs/>
          <w:rtl/>
        </w:rPr>
        <w:t xml:space="preserve">-2007, (פ/2728/17), הצעת חבר הכנסת </w:t>
      </w:r>
      <w:proofErr w:type="spellStart"/>
      <w:r w:rsidRPr="005318A0">
        <w:rPr>
          <w:rFonts w:cs="David" w:hint="cs"/>
          <w:b/>
          <w:bCs/>
          <w:rtl/>
        </w:rPr>
        <w:t>סעיד</w:t>
      </w:r>
      <w:proofErr w:type="spellEnd"/>
      <w:r w:rsidRPr="005318A0">
        <w:rPr>
          <w:rFonts w:cs="David" w:hint="cs"/>
          <w:b/>
          <w:bCs/>
          <w:rtl/>
        </w:rPr>
        <w:t xml:space="preserve"> </w:t>
      </w:r>
      <w:proofErr w:type="spellStart"/>
      <w:r w:rsidRPr="005318A0">
        <w:rPr>
          <w:rFonts w:cs="David" w:hint="cs"/>
          <w:b/>
          <w:bCs/>
          <w:rtl/>
        </w:rPr>
        <w:t>נפאע</w:t>
      </w:r>
      <w:proofErr w:type="spellEnd"/>
      <w:r w:rsidRPr="005318A0">
        <w:rPr>
          <w:rFonts w:cs="David" w:hint="cs"/>
          <w:b/>
          <w:bCs/>
          <w:rtl/>
        </w:rPr>
        <w:t>.</w:t>
      </w:r>
    </w:p>
    <w:p w14:paraId="61571EAF" w14:textId="77777777" w:rsidR="005318A0" w:rsidRPr="005318A0" w:rsidRDefault="005318A0" w:rsidP="005318A0">
      <w:pPr>
        <w:tabs>
          <w:tab w:val="left" w:pos="1221"/>
        </w:tabs>
        <w:bidi/>
        <w:rPr>
          <w:rFonts w:cs="David" w:hint="cs"/>
          <w:b/>
          <w:bCs/>
          <w:rtl/>
        </w:rPr>
      </w:pPr>
    </w:p>
    <w:p w14:paraId="6641089F" w14:textId="77777777" w:rsidR="005318A0" w:rsidRPr="005318A0" w:rsidRDefault="005318A0" w:rsidP="005318A0">
      <w:pPr>
        <w:bidi/>
        <w:rPr>
          <w:rFonts w:cs="David"/>
          <w:b/>
          <w:bCs/>
          <w:u w:val="single"/>
          <w:rtl/>
        </w:rPr>
      </w:pPr>
      <w:r w:rsidRPr="005318A0">
        <w:rPr>
          <w:rFonts w:cs="David"/>
          <w:b/>
          <w:bCs/>
          <w:u w:val="single"/>
          <w:rtl/>
        </w:rPr>
        <w:t>נכחו</w:t>
      </w:r>
      <w:r w:rsidRPr="005318A0">
        <w:rPr>
          <w:rFonts w:cs="David"/>
          <w:rtl/>
        </w:rPr>
        <w:t>:</w:t>
      </w:r>
    </w:p>
    <w:p w14:paraId="67F4AEED" w14:textId="77777777" w:rsidR="005318A0" w:rsidRPr="005318A0" w:rsidRDefault="005318A0" w:rsidP="005318A0">
      <w:pPr>
        <w:bidi/>
        <w:rPr>
          <w:rFonts w:cs="David"/>
          <w:rtl/>
        </w:rPr>
      </w:pPr>
    </w:p>
    <w:p w14:paraId="30E79AE8" w14:textId="77777777" w:rsidR="005318A0" w:rsidRPr="005318A0" w:rsidRDefault="005318A0" w:rsidP="005318A0">
      <w:pPr>
        <w:tabs>
          <w:tab w:val="left" w:pos="1788"/>
        </w:tabs>
        <w:bidi/>
        <w:rPr>
          <w:rFonts w:cs="David" w:hint="cs"/>
          <w:rtl/>
        </w:rPr>
      </w:pPr>
      <w:r w:rsidRPr="005318A0">
        <w:rPr>
          <w:rFonts w:cs="David"/>
          <w:b/>
          <w:bCs/>
          <w:u w:val="single"/>
          <w:rtl/>
        </w:rPr>
        <w:t>חברי הוועדה</w:t>
      </w:r>
      <w:r w:rsidRPr="005318A0">
        <w:rPr>
          <w:rFonts w:cs="David"/>
          <w:rtl/>
        </w:rPr>
        <w:t>:</w:t>
      </w:r>
      <w:r w:rsidRPr="005318A0">
        <w:rPr>
          <w:rFonts w:cs="David" w:hint="cs"/>
          <w:rtl/>
        </w:rPr>
        <w:tab/>
        <w:t xml:space="preserve">רוחמה אברהם </w:t>
      </w:r>
      <w:proofErr w:type="spellStart"/>
      <w:r w:rsidRPr="005318A0">
        <w:rPr>
          <w:rFonts w:cs="David" w:hint="cs"/>
          <w:rtl/>
        </w:rPr>
        <w:t>בלילא</w:t>
      </w:r>
      <w:proofErr w:type="spellEnd"/>
      <w:r w:rsidRPr="005318A0">
        <w:rPr>
          <w:rFonts w:cs="David" w:hint="cs"/>
          <w:rtl/>
        </w:rPr>
        <w:t xml:space="preserve"> </w:t>
      </w:r>
      <w:r w:rsidRPr="005318A0">
        <w:rPr>
          <w:rFonts w:cs="David"/>
          <w:rtl/>
        </w:rPr>
        <w:t>–</w:t>
      </w:r>
      <w:r w:rsidRPr="005318A0">
        <w:rPr>
          <w:rFonts w:cs="David" w:hint="cs"/>
          <w:rtl/>
        </w:rPr>
        <w:t xml:space="preserve"> היו"ר</w:t>
      </w:r>
    </w:p>
    <w:p w14:paraId="402E83D5" w14:textId="77777777" w:rsidR="005318A0" w:rsidRPr="005318A0" w:rsidRDefault="005318A0" w:rsidP="005318A0">
      <w:pPr>
        <w:tabs>
          <w:tab w:val="left" w:pos="1788"/>
        </w:tabs>
        <w:bidi/>
        <w:rPr>
          <w:rFonts w:cs="David" w:hint="cs"/>
          <w:rtl/>
        </w:rPr>
      </w:pPr>
      <w:r w:rsidRPr="005318A0">
        <w:rPr>
          <w:rFonts w:cs="David" w:hint="cs"/>
          <w:rtl/>
        </w:rPr>
        <w:tab/>
        <w:t xml:space="preserve">קולט אביטל </w:t>
      </w:r>
    </w:p>
    <w:p w14:paraId="53845C24" w14:textId="77777777" w:rsidR="005318A0" w:rsidRPr="005318A0" w:rsidRDefault="005318A0" w:rsidP="005318A0">
      <w:pPr>
        <w:tabs>
          <w:tab w:val="left" w:pos="1788"/>
        </w:tabs>
        <w:bidi/>
        <w:rPr>
          <w:rFonts w:cs="David" w:hint="cs"/>
          <w:rtl/>
        </w:rPr>
      </w:pPr>
      <w:r w:rsidRPr="005318A0">
        <w:rPr>
          <w:rFonts w:cs="David" w:hint="cs"/>
          <w:rtl/>
        </w:rPr>
        <w:tab/>
      </w:r>
      <w:proofErr w:type="spellStart"/>
      <w:r w:rsidRPr="005318A0">
        <w:rPr>
          <w:rFonts w:cs="David" w:hint="cs"/>
          <w:rtl/>
        </w:rPr>
        <w:t>רוברט</w:t>
      </w:r>
      <w:proofErr w:type="spellEnd"/>
      <w:r w:rsidRPr="005318A0">
        <w:rPr>
          <w:rFonts w:cs="David" w:hint="cs"/>
          <w:rtl/>
        </w:rPr>
        <w:t xml:space="preserve"> </w:t>
      </w:r>
      <w:proofErr w:type="spellStart"/>
      <w:r w:rsidRPr="005318A0">
        <w:rPr>
          <w:rFonts w:cs="David" w:hint="cs"/>
          <w:rtl/>
        </w:rPr>
        <w:t>אילטוב</w:t>
      </w:r>
      <w:proofErr w:type="spellEnd"/>
    </w:p>
    <w:p w14:paraId="17CFC226" w14:textId="77777777" w:rsidR="005318A0" w:rsidRPr="005318A0" w:rsidRDefault="005318A0" w:rsidP="005318A0">
      <w:pPr>
        <w:tabs>
          <w:tab w:val="left" w:pos="1788"/>
        </w:tabs>
        <w:bidi/>
        <w:rPr>
          <w:rFonts w:cs="David" w:hint="cs"/>
          <w:rtl/>
        </w:rPr>
      </w:pPr>
      <w:r w:rsidRPr="005318A0">
        <w:rPr>
          <w:rFonts w:cs="David" w:hint="cs"/>
          <w:rtl/>
        </w:rPr>
        <w:tab/>
        <w:t>אליהו גבאי</w:t>
      </w:r>
    </w:p>
    <w:p w14:paraId="1857E2F4" w14:textId="77777777" w:rsidR="005318A0" w:rsidRPr="005318A0" w:rsidRDefault="005318A0" w:rsidP="005318A0">
      <w:pPr>
        <w:tabs>
          <w:tab w:val="left" w:pos="1788"/>
        </w:tabs>
        <w:bidi/>
        <w:rPr>
          <w:rFonts w:cs="David" w:hint="cs"/>
          <w:rtl/>
        </w:rPr>
      </w:pPr>
      <w:r w:rsidRPr="005318A0">
        <w:rPr>
          <w:rFonts w:cs="David" w:hint="cs"/>
          <w:rtl/>
        </w:rPr>
        <w:tab/>
        <w:t xml:space="preserve">זהבה </w:t>
      </w:r>
      <w:proofErr w:type="spellStart"/>
      <w:r w:rsidRPr="005318A0">
        <w:rPr>
          <w:rFonts w:cs="David" w:hint="cs"/>
          <w:rtl/>
        </w:rPr>
        <w:t>גלאון</w:t>
      </w:r>
      <w:proofErr w:type="spellEnd"/>
    </w:p>
    <w:p w14:paraId="7EAA787D" w14:textId="77777777" w:rsidR="005318A0" w:rsidRPr="005318A0" w:rsidRDefault="005318A0" w:rsidP="005318A0">
      <w:pPr>
        <w:tabs>
          <w:tab w:val="left" w:pos="1788"/>
        </w:tabs>
        <w:bidi/>
        <w:rPr>
          <w:rFonts w:cs="David" w:hint="cs"/>
          <w:rtl/>
        </w:rPr>
      </w:pPr>
      <w:r w:rsidRPr="005318A0">
        <w:rPr>
          <w:rFonts w:cs="David" w:hint="cs"/>
          <w:rtl/>
        </w:rPr>
        <w:tab/>
        <w:t>יצחק גלנטי</w:t>
      </w:r>
    </w:p>
    <w:p w14:paraId="6CDD490C" w14:textId="77777777" w:rsidR="005318A0" w:rsidRPr="005318A0" w:rsidRDefault="005318A0" w:rsidP="005318A0">
      <w:pPr>
        <w:tabs>
          <w:tab w:val="left" w:pos="1788"/>
        </w:tabs>
        <w:bidi/>
        <w:rPr>
          <w:rFonts w:cs="David" w:hint="cs"/>
          <w:rtl/>
        </w:rPr>
      </w:pPr>
      <w:r w:rsidRPr="005318A0">
        <w:rPr>
          <w:rFonts w:cs="David" w:hint="cs"/>
          <w:rtl/>
        </w:rPr>
        <w:tab/>
        <w:t>נסים זאב</w:t>
      </w:r>
    </w:p>
    <w:p w14:paraId="00483219" w14:textId="77777777" w:rsidR="005318A0" w:rsidRPr="005318A0" w:rsidRDefault="005318A0" w:rsidP="005318A0">
      <w:pPr>
        <w:tabs>
          <w:tab w:val="left" w:pos="1788"/>
        </w:tabs>
        <w:bidi/>
        <w:rPr>
          <w:rFonts w:cs="David" w:hint="cs"/>
          <w:rtl/>
        </w:rPr>
      </w:pPr>
      <w:r w:rsidRPr="005318A0">
        <w:rPr>
          <w:rFonts w:cs="David" w:hint="cs"/>
          <w:rtl/>
        </w:rPr>
        <w:tab/>
      </w:r>
      <w:proofErr w:type="spellStart"/>
      <w:r w:rsidRPr="005318A0">
        <w:rPr>
          <w:rFonts w:cs="David" w:hint="cs"/>
          <w:rtl/>
        </w:rPr>
        <w:t>נאדיה</w:t>
      </w:r>
      <w:proofErr w:type="spellEnd"/>
      <w:r w:rsidRPr="005318A0">
        <w:rPr>
          <w:rFonts w:cs="David" w:hint="cs"/>
          <w:rtl/>
        </w:rPr>
        <w:t xml:space="preserve"> חילו</w:t>
      </w:r>
    </w:p>
    <w:p w14:paraId="6CB68960" w14:textId="77777777" w:rsidR="005318A0" w:rsidRPr="005318A0" w:rsidRDefault="005318A0" w:rsidP="005318A0">
      <w:pPr>
        <w:tabs>
          <w:tab w:val="left" w:pos="1788"/>
        </w:tabs>
        <w:bidi/>
        <w:rPr>
          <w:rFonts w:cs="David" w:hint="cs"/>
          <w:rtl/>
        </w:rPr>
      </w:pPr>
      <w:r w:rsidRPr="005318A0">
        <w:rPr>
          <w:rFonts w:cs="David" w:hint="cs"/>
          <w:rtl/>
        </w:rPr>
        <w:tab/>
        <w:t>יואל חסון</w:t>
      </w:r>
    </w:p>
    <w:p w14:paraId="31C10CBB" w14:textId="77777777" w:rsidR="005318A0" w:rsidRPr="005318A0" w:rsidRDefault="005318A0" w:rsidP="005318A0">
      <w:pPr>
        <w:tabs>
          <w:tab w:val="left" w:pos="1788"/>
        </w:tabs>
        <w:bidi/>
        <w:rPr>
          <w:rFonts w:cs="David" w:hint="cs"/>
          <w:rtl/>
        </w:rPr>
      </w:pPr>
      <w:r w:rsidRPr="005318A0">
        <w:rPr>
          <w:rFonts w:cs="David" w:hint="cs"/>
          <w:rtl/>
        </w:rPr>
        <w:tab/>
        <w:t xml:space="preserve">שי חרמש </w:t>
      </w:r>
    </w:p>
    <w:p w14:paraId="56123687" w14:textId="77777777" w:rsidR="005318A0" w:rsidRPr="005318A0" w:rsidRDefault="005318A0" w:rsidP="005318A0">
      <w:pPr>
        <w:tabs>
          <w:tab w:val="left" w:pos="1788"/>
        </w:tabs>
        <w:bidi/>
        <w:rPr>
          <w:rFonts w:cs="David" w:hint="cs"/>
          <w:rtl/>
        </w:rPr>
      </w:pPr>
      <w:r w:rsidRPr="005318A0">
        <w:rPr>
          <w:rFonts w:cs="David" w:hint="cs"/>
          <w:rtl/>
        </w:rPr>
        <w:tab/>
      </w:r>
      <w:proofErr w:type="spellStart"/>
      <w:smartTag w:uri="urn:schemas-microsoft-com:office:smarttags" w:element="PersonName">
        <w:r w:rsidRPr="005318A0">
          <w:rPr>
            <w:rFonts w:cs="David" w:hint="cs"/>
            <w:rtl/>
          </w:rPr>
          <w:t>אסתרינה</w:t>
        </w:r>
        <w:proofErr w:type="spellEnd"/>
        <w:r w:rsidRPr="005318A0">
          <w:rPr>
            <w:rFonts w:cs="David" w:hint="cs"/>
            <w:rtl/>
          </w:rPr>
          <w:t xml:space="preserve"> </w:t>
        </w:r>
        <w:proofErr w:type="spellStart"/>
        <w:r w:rsidRPr="005318A0">
          <w:rPr>
            <w:rFonts w:cs="David" w:hint="cs"/>
            <w:rtl/>
          </w:rPr>
          <w:t>טרטמן</w:t>
        </w:r>
      </w:smartTag>
      <w:proofErr w:type="spellEnd"/>
    </w:p>
    <w:p w14:paraId="13C2B5A8" w14:textId="77777777" w:rsidR="005318A0" w:rsidRPr="005318A0" w:rsidRDefault="005318A0" w:rsidP="005318A0">
      <w:pPr>
        <w:tabs>
          <w:tab w:val="left" w:pos="1788"/>
        </w:tabs>
        <w:bidi/>
        <w:rPr>
          <w:rFonts w:cs="David" w:hint="cs"/>
          <w:rtl/>
        </w:rPr>
      </w:pPr>
      <w:r w:rsidRPr="005318A0">
        <w:rPr>
          <w:rFonts w:cs="David" w:hint="cs"/>
          <w:rtl/>
        </w:rPr>
        <w:tab/>
        <w:t xml:space="preserve">שלי </w:t>
      </w:r>
      <w:proofErr w:type="spellStart"/>
      <w:r w:rsidRPr="005318A0">
        <w:rPr>
          <w:rFonts w:cs="David" w:hint="cs"/>
          <w:rtl/>
        </w:rPr>
        <w:t>יחימוביץ</w:t>
      </w:r>
      <w:proofErr w:type="spellEnd"/>
      <w:r w:rsidRPr="005318A0">
        <w:rPr>
          <w:rFonts w:cs="David" w:hint="cs"/>
          <w:rtl/>
        </w:rPr>
        <w:t>'</w:t>
      </w:r>
    </w:p>
    <w:p w14:paraId="2FBFB4FD" w14:textId="77777777" w:rsidR="005318A0" w:rsidRPr="005318A0" w:rsidRDefault="005318A0" w:rsidP="005318A0">
      <w:pPr>
        <w:tabs>
          <w:tab w:val="left" w:pos="1788"/>
        </w:tabs>
        <w:bidi/>
        <w:rPr>
          <w:rFonts w:cs="David" w:hint="cs"/>
          <w:rtl/>
        </w:rPr>
      </w:pPr>
      <w:r w:rsidRPr="005318A0">
        <w:rPr>
          <w:rFonts w:cs="David" w:hint="cs"/>
          <w:rtl/>
        </w:rPr>
        <w:tab/>
        <w:t xml:space="preserve">יעקב </w:t>
      </w:r>
      <w:proofErr w:type="spellStart"/>
      <w:r w:rsidRPr="005318A0">
        <w:rPr>
          <w:rFonts w:cs="David" w:hint="cs"/>
          <w:rtl/>
        </w:rPr>
        <w:t>מרגי</w:t>
      </w:r>
      <w:proofErr w:type="spellEnd"/>
    </w:p>
    <w:p w14:paraId="688F2846" w14:textId="77777777" w:rsidR="005318A0" w:rsidRPr="005318A0" w:rsidRDefault="005318A0" w:rsidP="005318A0">
      <w:pPr>
        <w:tabs>
          <w:tab w:val="left" w:pos="1788"/>
        </w:tabs>
        <w:bidi/>
        <w:rPr>
          <w:rFonts w:cs="David" w:hint="cs"/>
          <w:rtl/>
        </w:rPr>
      </w:pPr>
      <w:r w:rsidRPr="005318A0">
        <w:rPr>
          <w:rFonts w:cs="David" w:hint="cs"/>
          <w:rtl/>
        </w:rPr>
        <w:tab/>
        <w:t>גדעון סער</w:t>
      </w:r>
    </w:p>
    <w:p w14:paraId="5708E184" w14:textId="77777777" w:rsidR="005318A0" w:rsidRPr="005318A0" w:rsidRDefault="005318A0" w:rsidP="005318A0">
      <w:pPr>
        <w:tabs>
          <w:tab w:val="left" w:pos="1788"/>
        </w:tabs>
        <w:bidi/>
        <w:rPr>
          <w:rFonts w:cs="David" w:hint="cs"/>
          <w:rtl/>
        </w:rPr>
      </w:pPr>
      <w:r w:rsidRPr="005318A0">
        <w:rPr>
          <w:rFonts w:cs="David" w:hint="cs"/>
          <w:rtl/>
        </w:rPr>
        <w:tab/>
        <w:t>מאיר פרוש</w:t>
      </w:r>
    </w:p>
    <w:p w14:paraId="0AC067DD" w14:textId="77777777" w:rsidR="005318A0" w:rsidRPr="005318A0" w:rsidRDefault="005318A0" w:rsidP="005318A0">
      <w:pPr>
        <w:tabs>
          <w:tab w:val="left" w:pos="1788"/>
        </w:tabs>
        <w:bidi/>
        <w:rPr>
          <w:rFonts w:cs="David" w:hint="cs"/>
          <w:rtl/>
        </w:rPr>
      </w:pPr>
      <w:r w:rsidRPr="005318A0">
        <w:rPr>
          <w:rFonts w:cs="David" w:hint="cs"/>
          <w:rtl/>
        </w:rPr>
        <w:tab/>
        <w:t>ראובן ריבלין</w:t>
      </w:r>
    </w:p>
    <w:p w14:paraId="125D33C6" w14:textId="77777777" w:rsidR="005318A0" w:rsidRPr="005318A0" w:rsidRDefault="005318A0" w:rsidP="005318A0">
      <w:pPr>
        <w:tabs>
          <w:tab w:val="left" w:pos="1788"/>
        </w:tabs>
        <w:bidi/>
        <w:rPr>
          <w:rFonts w:cs="David" w:hint="cs"/>
          <w:rtl/>
        </w:rPr>
      </w:pPr>
      <w:r w:rsidRPr="005318A0">
        <w:rPr>
          <w:rFonts w:cs="David" w:hint="cs"/>
          <w:rtl/>
        </w:rPr>
        <w:tab/>
        <w:t xml:space="preserve">משה </w:t>
      </w:r>
      <w:proofErr w:type="spellStart"/>
      <w:r w:rsidRPr="005318A0">
        <w:rPr>
          <w:rFonts w:cs="David" w:hint="cs"/>
          <w:rtl/>
        </w:rPr>
        <w:t>שרוני</w:t>
      </w:r>
      <w:proofErr w:type="spellEnd"/>
    </w:p>
    <w:p w14:paraId="1C97E609" w14:textId="77777777" w:rsidR="005318A0" w:rsidRPr="005318A0" w:rsidRDefault="005318A0" w:rsidP="005318A0">
      <w:pPr>
        <w:tabs>
          <w:tab w:val="left" w:pos="1788"/>
        </w:tabs>
        <w:bidi/>
        <w:rPr>
          <w:rFonts w:cs="David" w:hint="cs"/>
          <w:rtl/>
        </w:rPr>
      </w:pPr>
    </w:p>
    <w:p w14:paraId="0A60961A" w14:textId="77777777" w:rsidR="005318A0" w:rsidRPr="005318A0" w:rsidRDefault="005318A0" w:rsidP="005318A0">
      <w:pPr>
        <w:tabs>
          <w:tab w:val="left" w:pos="1788"/>
          <w:tab w:val="left" w:pos="3631"/>
        </w:tabs>
        <w:bidi/>
        <w:rPr>
          <w:rFonts w:cs="David" w:hint="cs"/>
          <w:rtl/>
        </w:rPr>
      </w:pPr>
      <w:r w:rsidRPr="005318A0">
        <w:rPr>
          <w:rFonts w:cs="David"/>
          <w:b/>
          <w:bCs/>
          <w:u w:val="single"/>
          <w:rtl/>
        </w:rPr>
        <w:t>מוזמנים</w:t>
      </w:r>
      <w:r w:rsidRPr="005318A0">
        <w:rPr>
          <w:rFonts w:cs="David"/>
          <w:rtl/>
        </w:rPr>
        <w:t>:</w:t>
      </w:r>
      <w:r w:rsidRPr="005318A0">
        <w:rPr>
          <w:rFonts w:cs="David" w:hint="cs"/>
          <w:rtl/>
        </w:rPr>
        <w:tab/>
        <w:t xml:space="preserve">חה"כ </w:t>
      </w:r>
      <w:proofErr w:type="spellStart"/>
      <w:r w:rsidRPr="005318A0">
        <w:rPr>
          <w:rFonts w:cs="David" w:hint="cs"/>
          <w:rtl/>
        </w:rPr>
        <w:t>טלב</w:t>
      </w:r>
      <w:proofErr w:type="spellEnd"/>
      <w:r w:rsidRPr="005318A0">
        <w:rPr>
          <w:rFonts w:cs="David" w:hint="cs"/>
          <w:rtl/>
        </w:rPr>
        <w:t xml:space="preserve"> </w:t>
      </w:r>
      <w:proofErr w:type="spellStart"/>
      <w:r w:rsidRPr="005318A0">
        <w:rPr>
          <w:rFonts w:cs="David" w:hint="cs"/>
          <w:rtl/>
        </w:rPr>
        <w:t>אלסאנע</w:t>
      </w:r>
      <w:proofErr w:type="spellEnd"/>
    </w:p>
    <w:p w14:paraId="366B2B14" w14:textId="77777777" w:rsidR="005318A0" w:rsidRPr="005318A0" w:rsidRDefault="005318A0" w:rsidP="005318A0">
      <w:pPr>
        <w:tabs>
          <w:tab w:val="left" w:pos="1788"/>
          <w:tab w:val="left" w:pos="3631"/>
        </w:tabs>
        <w:bidi/>
        <w:rPr>
          <w:rFonts w:cs="David" w:hint="cs"/>
          <w:rtl/>
        </w:rPr>
      </w:pPr>
      <w:r w:rsidRPr="005318A0">
        <w:rPr>
          <w:rFonts w:cs="David" w:hint="cs"/>
          <w:rtl/>
        </w:rPr>
        <w:tab/>
        <w:t xml:space="preserve">חה"כ שלמה </w:t>
      </w:r>
      <w:proofErr w:type="spellStart"/>
      <w:r w:rsidRPr="005318A0">
        <w:rPr>
          <w:rFonts w:cs="David" w:hint="cs"/>
          <w:rtl/>
        </w:rPr>
        <w:t>ברזניץ</w:t>
      </w:r>
      <w:proofErr w:type="spellEnd"/>
    </w:p>
    <w:p w14:paraId="48606A9E" w14:textId="77777777" w:rsidR="005318A0" w:rsidRPr="005318A0" w:rsidRDefault="005318A0" w:rsidP="005318A0">
      <w:pPr>
        <w:tabs>
          <w:tab w:val="left" w:pos="1788"/>
          <w:tab w:val="left" w:pos="3631"/>
        </w:tabs>
        <w:bidi/>
        <w:rPr>
          <w:rFonts w:cs="David" w:hint="cs"/>
          <w:rtl/>
        </w:rPr>
      </w:pPr>
      <w:r w:rsidRPr="005318A0">
        <w:rPr>
          <w:rFonts w:cs="David" w:hint="cs"/>
          <w:rtl/>
        </w:rPr>
        <w:tab/>
        <w:t>חה"כ משה גפני</w:t>
      </w:r>
    </w:p>
    <w:p w14:paraId="35E70CC3" w14:textId="77777777" w:rsidR="005318A0" w:rsidRPr="005318A0" w:rsidRDefault="005318A0" w:rsidP="005318A0">
      <w:pPr>
        <w:tabs>
          <w:tab w:val="left" w:pos="1788"/>
          <w:tab w:val="left" w:pos="3631"/>
        </w:tabs>
        <w:bidi/>
        <w:rPr>
          <w:rFonts w:cs="David" w:hint="cs"/>
          <w:rtl/>
        </w:rPr>
      </w:pPr>
      <w:r w:rsidRPr="005318A0">
        <w:rPr>
          <w:rFonts w:cs="David" w:hint="cs"/>
          <w:rtl/>
        </w:rPr>
        <w:tab/>
        <w:t>חה"כ ישראל חסון</w:t>
      </w:r>
    </w:p>
    <w:p w14:paraId="7BE154C0" w14:textId="77777777" w:rsidR="005318A0" w:rsidRPr="005318A0" w:rsidRDefault="005318A0" w:rsidP="005318A0">
      <w:pPr>
        <w:tabs>
          <w:tab w:val="left" w:pos="1788"/>
          <w:tab w:val="left" w:pos="3631"/>
        </w:tabs>
        <w:bidi/>
        <w:rPr>
          <w:rFonts w:cs="David" w:hint="cs"/>
          <w:rtl/>
        </w:rPr>
      </w:pPr>
      <w:r w:rsidRPr="005318A0">
        <w:rPr>
          <w:rFonts w:cs="David" w:hint="cs"/>
          <w:rtl/>
        </w:rPr>
        <w:tab/>
        <w:t>חה"כ יצחק לוי</w:t>
      </w:r>
    </w:p>
    <w:p w14:paraId="0E7D47A2" w14:textId="77777777" w:rsidR="005318A0" w:rsidRPr="005318A0" w:rsidRDefault="005318A0" w:rsidP="005318A0">
      <w:pPr>
        <w:tabs>
          <w:tab w:val="left" w:pos="1788"/>
          <w:tab w:val="left" w:pos="3631"/>
        </w:tabs>
        <w:bidi/>
        <w:rPr>
          <w:rFonts w:cs="David" w:hint="cs"/>
          <w:rtl/>
        </w:rPr>
      </w:pPr>
      <w:r w:rsidRPr="005318A0">
        <w:rPr>
          <w:rFonts w:cs="David" w:hint="cs"/>
          <w:rtl/>
        </w:rPr>
        <w:tab/>
        <w:t>חה"כ משה כחלון</w:t>
      </w:r>
    </w:p>
    <w:p w14:paraId="7731CB52" w14:textId="77777777" w:rsidR="005318A0" w:rsidRPr="005318A0" w:rsidRDefault="005318A0" w:rsidP="005318A0">
      <w:pPr>
        <w:tabs>
          <w:tab w:val="left" w:pos="1788"/>
          <w:tab w:val="left" w:pos="3631"/>
        </w:tabs>
        <w:bidi/>
        <w:rPr>
          <w:rFonts w:cs="David" w:hint="cs"/>
          <w:rtl/>
        </w:rPr>
      </w:pPr>
      <w:r w:rsidRPr="005318A0">
        <w:rPr>
          <w:rFonts w:cs="David" w:hint="cs"/>
          <w:rtl/>
        </w:rPr>
        <w:tab/>
        <w:t xml:space="preserve">חה"כ </w:t>
      </w:r>
      <w:proofErr w:type="spellStart"/>
      <w:r w:rsidRPr="005318A0">
        <w:rPr>
          <w:rFonts w:cs="David" w:hint="cs"/>
          <w:rtl/>
        </w:rPr>
        <w:t>ססעיד</w:t>
      </w:r>
      <w:proofErr w:type="spellEnd"/>
      <w:r w:rsidRPr="005318A0">
        <w:rPr>
          <w:rFonts w:cs="David" w:hint="cs"/>
          <w:rtl/>
        </w:rPr>
        <w:t xml:space="preserve"> </w:t>
      </w:r>
      <w:proofErr w:type="spellStart"/>
      <w:r w:rsidRPr="005318A0">
        <w:rPr>
          <w:rFonts w:cs="David" w:hint="cs"/>
          <w:rtl/>
        </w:rPr>
        <w:t>נפאע</w:t>
      </w:r>
      <w:proofErr w:type="spellEnd"/>
    </w:p>
    <w:p w14:paraId="4C51EED7" w14:textId="77777777" w:rsidR="005318A0" w:rsidRPr="005318A0" w:rsidRDefault="005318A0" w:rsidP="005318A0">
      <w:pPr>
        <w:tabs>
          <w:tab w:val="left" w:pos="1788"/>
          <w:tab w:val="left" w:pos="3631"/>
        </w:tabs>
        <w:bidi/>
        <w:rPr>
          <w:rFonts w:cs="David" w:hint="cs"/>
          <w:rtl/>
        </w:rPr>
      </w:pPr>
      <w:r w:rsidRPr="005318A0">
        <w:rPr>
          <w:rFonts w:cs="David" w:hint="cs"/>
          <w:rtl/>
        </w:rPr>
        <w:tab/>
        <w:t xml:space="preserve">    מזכיר הכנסת איל ינון</w:t>
      </w:r>
    </w:p>
    <w:p w14:paraId="7E44973A" w14:textId="77777777" w:rsidR="005318A0" w:rsidRPr="005318A0" w:rsidRDefault="005318A0" w:rsidP="005318A0">
      <w:pPr>
        <w:tabs>
          <w:tab w:val="left" w:pos="1788"/>
          <w:tab w:val="left" w:pos="3631"/>
        </w:tabs>
        <w:bidi/>
        <w:rPr>
          <w:rFonts w:cs="David" w:hint="cs"/>
          <w:rtl/>
        </w:rPr>
      </w:pPr>
      <w:r w:rsidRPr="005318A0">
        <w:rPr>
          <w:rFonts w:cs="David" w:hint="cs"/>
          <w:rtl/>
        </w:rPr>
        <w:tab/>
      </w:r>
    </w:p>
    <w:p w14:paraId="286A8635" w14:textId="77777777" w:rsidR="005318A0" w:rsidRPr="005318A0" w:rsidRDefault="005318A0" w:rsidP="005318A0">
      <w:pPr>
        <w:tabs>
          <w:tab w:val="left" w:pos="1788"/>
          <w:tab w:val="left" w:pos="3631"/>
        </w:tabs>
        <w:bidi/>
        <w:rPr>
          <w:rFonts w:cs="David" w:hint="cs"/>
          <w:rtl/>
        </w:rPr>
      </w:pPr>
      <w:r w:rsidRPr="005318A0">
        <w:rPr>
          <w:rFonts w:cs="David" w:hint="cs"/>
          <w:b/>
          <w:bCs/>
          <w:u w:val="single"/>
          <w:rtl/>
        </w:rPr>
        <w:t>מ"מ מנהלת הוועדה:</w:t>
      </w:r>
      <w:r w:rsidRPr="005318A0">
        <w:rPr>
          <w:rFonts w:cs="David" w:hint="cs"/>
          <w:rtl/>
        </w:rPr>
        <w:t xml:space="preserve">   נועה בירן</w:t>
      </w:r>
    </w:p>
    <w:p w14:paraId="19AB55BB" w14:textId="77777777" w:rsidR="005318A0" w:rsidRPr="005318A0" w:rsidRDefault="005318A0" w:rsidP="005318A0">
      <w:pPr>
        <w:bidi/>
        <w:rPr>
          <w:rFonts w:cs="David"/>
          <w:rtl/>
        </w:rPr>
      </w:pPr>
    </w:p>
    <w:p w14:paraId="5D049C6E" w14:textId="77777777" w:rsidR="005318A0" w:rsidRPr="005318A0" w:rsidRDefault="005318A0" w:rsidP="005318A0">
      <w:pPr>
        <w:tabs>
          <w:tab w:val="left" w:pos="1930"/>
        </w:tabs>
        <w:bidi/>
        <w:rPr>
          <w:rFonts w:cs="David" w:hint="cs"/>
          <w:rtl/>
        </w:rPr>
      </w:pPr>
      <w:r w:rsidRPr="005318A0">
        <w:rPr>
          <w:rFonts w:cs="David"/>
          <w:b/>
          <w:bCs/>
          <w:u w:val="single"/>
          <w:rtl/>
        </w:rPr>
        <w:t>י</w:t>
      </w:r>
      <w:r w:rsidRPr="005318A0">
        <w:rPr>
          <w:rFonts w:cs="David" w:hint="cs"/>
          <w:b/>
          <w:bCs/>
          <w:u w:val="single"/>
          <w:rtl/>
        </w:rPr>
        <w:t>יעוץ משפטי</w:t>
      </w:r>
      <w:r w:rsidRPr="005318A0">
        <w:rPr>
          <w:rFonts w:cs="David"/>
          <w:b/>
          <w:bCs/>
          <w:u w:val="single"/>
          <w:rtl/>
        </w:rPr>
        <w:t>:</w:t>
      </w:r>
      <w:r w:rsidRPr="005318A0">
        <w:rPr>
          <w:rFonts w:cs="David" w:hint="cs"/>
          <w:rtl/>
        </w:rPr>
        <w:tab/>
      </w:r>
      <w:smartTag w:uri="urn:schemas-microsoft-com:office:smarttags" w:element="PersonName">
        <w:r w:rsidRPr="005318A0">
          <w:rPr>
            <w:rFonts w:cs="David" w:hint="cs"/>
            <w:rtl/>
          </w:rPr>
          <w:t xml:space="preserve">ארבל </w:t>
        </w:r>
        <w:proofErr w:type="spellStart"/>
        <w:r w:rsidRPr="005318A0">
          <w:rPr>
            <w:rFonts w:cs="David" w:hint="cs"/>
            <w:rtl/>
          </w:rPr>
          <w:t>אסטרחן</w:t>
        </w:r>
      </w:smartTag>
      <w:proofErr w:type="spellEnd"/>
    </w:p>
    <w:p w14:paraId="14F21C54" w14:textId="77777777" w:rsidR="005318A0" w:rsidRPr="005318A0" w:rsidRDefault="005318A0" w:rsidP="005318A0">
      <w:pPr>
        <w:bidi/>
        <w:rPr>
          <w:rFonts w:cs="David"/>
          <w:rtl/>
        </w:rPr>
      </w:pPr>
    </w:p>
    <w:p w14:paraId="2735795D" w14:textId="77777777" w:rsidR="005318A0" w:rsidRPr="005318A0" w:rsidRDefault="005318A0" w:rsidP="005318A0">
      <w:pPr>
        <w:tabs>
          <w:tab w:val="left" w:pos="1930"/>
        </w:tabs>
        <w:bidi/>
        <w:rPr>
          <w:rFonts w:cs="David" w:hint="cs"/>
          <w:rtl/>
        </w:rPr>
      </w:pPr>
      <w:r w:rsidRPr="005318A0">
        <w:rPr>
          <w:rFonts w:cs="David" w:hint="cs"/>
          <w:b/>
          <w:bCs/>
          <w:u w:val="single"/>
          <w:rtl/>
        </w:rPr>
        <w:t xml:space="preserve">רשמת </w:t>
      </w:r>
      <w:proofErr w:type="spellStart"/>
      <w:r w:rsidRPr="005318A0">
        <w:rPr>
          <w:rFonts w:cs="David" w:hint="cs"/>
          <w:b/>
          <w:bCs/>
          <w:u w:val="single"/>
          <w:rtl/>
        </w:rPr>
        <w:t>פרלמנטרית</w:t>
      </w:r>
      <w:proofErr w:type="spellEnd"/>
      <w:r w:rsidRPr="005318A0">
        <w:rPr>
          <w:rFonts w:cs="David"/>
          <w:rtl/>
        </w:rPr>
        <w:t>:</w:t>
      </w:r>
      <w:r w:rsidRPr="005318A0">
        <w:rPr>
          <w:rFonts w:cs="David" w:hint="cs"/>
          <w:rtl/>
        </w:rPr>
        <w:tab/>
        <w:t>הילה לוי</w:t>
      </w:r>
    </w:p>
    <w:p w14:paraId="497DBD20" w14:textId="77777777" w:rsidR="005318A0" w:rsidRPr="005318A0" w:rsidRDefault="005318A0" w:rsidP="005318A0">
      <w:pPr>
        <w:bidi/>
        <w:rPr>
          <w:rFonts w:cs="David" w:hint="cs"/>
          <w:b/>
          <w:bCs/>
          <w:rtl/>
        </w:rPr>
      </w:pPr>
    </w:p>
    <w:p w14:paraId="77CD5461" w14:textId="77777777" w:rsidR="005318A0" w:rsidRPr="005318A0" w:rsidRDefault="005318A0" w:rsidP="005318A0">
      <w:pPr>
        <w:numPr>
          <w:ilvl w:val="0"/>
          <w:numId w:val="2"/>
        </w:numPr>
        <w:overflowPunct w:val="0"/>
        <w:autoSpaceDE w:val="0"/>
        <w:autoSpaceDN w:val="0"/>
        <w:bidi/>
        <w:adjustRightInd w:val="0"/>
        <w:ind w:right="0"/>
        <w:jc w:val="center"/>
        <w:textAlignment w:val="baseline"/>
        <w:rPr>
          <w:rFonts w:cs="David" w:hint="cs"/>
          <w:b/>
          <w:bCs/>
          <w:u w:val="single"/>
          <w:rtl/>
        </w:rPr>
      </w:pPr>
      <w:r w:rsidRPr="005318A0">
        <w:rPr>
          <w:rFonts w:cs="David" w:hint="cs"/>
          <w:b/>
          <w:bCs/>
          <w:u w:val="single"/>
          <w:rtl/>
        </w:rPr>
        <w:t>ערעורים על החלטת יושב ראש הכנסת והסגנים שלא לאשר דחיפות הצעות לסדר היום</w:t>
      </w:r>
    </w:p>
    <w:p w14:paraId="1B2B12B0" w14:textId="77777777" w:rsidR="005318A0" w:rsidRPr="005318A0" w:rsidRDefault="005318A0" w:rsidP="005318A0">
      <w:pPr>
        <w:bidi/>
        <w:ind w:left="360"/>
        <w:rPr>
          <w:rFonts w:cs="David" w:hint="cs"/>
          <w:b/>
          <w:bCs/>
          <w:u w:val="single"/>
          <w:rtl/>
        </w:rPr>
      </w:pPr>
    </w:p>
    <w:p w14:paraId="5E78B0BE"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57215BD0" w14:textId="77777777" w:rsidR="005318A0" w:rsidRPr="005318A0" w:rsidRDefault="005318A0" w:rsidP="005318A0">
      <w:pPr>
        <w:bidi/>
        <w:ind w:left="360"/>
        <w:rPr>
          <w:rFonts w:cs="David" w:hint="cs"/>
          <w:rtl/>
        </w:rPr>
      </w:pPr>
    </w:p>
    <w:p w14:paraId="35CC1EE4" w14:textId="77777777" w:rsidR="005318A0" w:rsidRPr="005318A0" w:rsidRDefault="005318A0" w:rsidP="005318A0">
      <w:pPr>
        <w:bidi/>
        <w:rPr>
          <w:rFonts w:cs="David" w:hint="cs"/>
          <w:rtl/>
        </w:rPr>
      </w:pPr>
      <w:r w:rsidRPr="005318A0">
        <w:rPr>
          <w:rFonts w:cs="David" w:hint="cs"/>
          <w:rtl/>
        </w:rPr>
        <w:t xml:space="preserve">  </w:t>
      </w:r>
      <w:r w:rsidRPr="005318A0">
        <w:rPr>
          <w:rFonts w:cs="David" w:hint="cs"/>
          <w:rtl/>
        </w:rPr>
        <w:tab/>
        <w:t xml:space="preserve">בוקר טוב, אני פותחת את ישיבת ועדת הכנסת. על סדר יומנו ערעורים על החלטת יושב ראש הכנסת והסגנים שלא לאשר דחיפות הצעות לסדר היום. מונחים בפנינו שני ערעורים, הנושא הראשון הוא של חבר הכנסת משה גפני בנושא: "הצורך בהקמת ועדת חקירה על התנהגות המשטרה בהפגנות בירושלים". הערעור השני הוא של חבר הכנסת אליהו גבאי בנושא: "טראומת המלחמה: משרד הרווחה פרסם כי ישנה עלייה בכמות פניות ילדים ונוער בעקבות המלחמה". חבר הכנסת משה גפני, אנא אמור לחברי הוועדה מדוע הנך סבור שיש צורך בהעלאת ההצעה לסדר בדחיפות. </w:t>
      </w:r>
    </w:p>
    <w:p w14:paraId="72C9F2FB" w14:textId="77777777" w:rsidR="005318A0" w:rsidRPr="005318A0" w:rsidRDefault="005318A0" w:rsidP="005318A0">
      <w:pPr>
        <w:bidi/>
        <w:ind w:left="360"/>
        <w:rPr>
          <w:rFonts w:cs="David" w:hint="cs"/>
          <w:rtl/>
        </w:rPr>
      </w:pPr>
    </w:p>
    <w:p w14:paraId="487B8570" w14:textId="77777777" w:rsidR="005318A0" w:rsidRPr="005318A0" w:rsidRDefault="005318A0" w:rsidP="005318A0">
      <w:pPr>
        <w:bidi/>
        <w:rPr>
          <w:rFonts w:cs="David" w:hint="cs"/>
          <w:u w:val="single"/>
          <w:rtl/>
        </w:rPr>
      </w:pPr>
      <w:r w:rsidRPr="005318A0">
        <w:rPr>
          <w:rFonts w:cs="David" w:hint="cs"/>
          <w:u w:val="single"/>
          <w:rtl/>
        </w:rPr>
        <w:t>משה גפני:</w:t>
      </w:r>
    </w:p>
    <w:p w14:paraId="45BAF613" w14:textId="77777777" w:rsidR="005318A0" w:rsidRPr="005318A0" w:rsidRDefault="005318A0" w:rsidP="005318A0">
      <w:pPr>
        <w:bidi/>
        <w:ind w:left="360"/>
        <w:rPr>
          <w:rFonts w:cs="David" w:hint="cs"/>
          <w:rtl/>
        </w:rPr>
      </w:pPr>
    </w:p>
    <w:p w14:paraId="307F0F52" w14:textId="77777777" w:rsidR="005318A0" w:rsidRPr="005318A0" w:rsidRDefault="005318A0" w:rsidP="005318A0">
      <w:pPr>
        <w:bidi/>
        <w:rPr>
          <w:rFonts w:cs="David" w:hint="cs"/>
          <w:rtl/>
        </w:rPr>
      </w:pPr>
      <w:r w:rsidRPr="005318A0">
        <w:rPr>
          <w:rFonts w:cs="David" w:hint="cs"/>
          <w:rtl/>
        </w:rPr>
        <w:t xml:space="preserve">  </w:t>
      </w:r>
      <w:r w:rsidRPr="005318A0">
        <w:rPr>
          <w:rFonts w:cs="David" w:hint="cs"/>
          <w:rtl/>
        </w:rPr>
        <w:tab/>
        <w:t xml:space="preserve">גברתי היושבת ראש, חברי הכנסת, אנחנו עדים לתופעה שהפכה כבר לנורמה. כאשר יש אירועים גדולים, המשטרה מתנהגת מעבר לנורמה הרגילה. כאשר היו הפגנות סטודנטים, כאשר היו הפגנות של עולי אתיופיה, כאשר יש הפגנות של ערבים וכל מיני אירועים שהזרקורים מופנים אליהם. כך היה גם בשבוע שעבר גם עם החרדים. הנושא הוא התמקדות המשטרה בהגנה על הרכוש של האזרח, אבל אנשים שרכושם נגנב כבר לא מתקשרים למשטרה כי פתאום אין כוח אדם. </w:t>
      </w:r>
    </w:p>
    <w:p w14:paraId="157B7D28" w14:textId="77777777" w:rsidR="005318A0" w:rsidRPr="005318A0" w:rsidRDefault="005318A0" w:rsidP="005318A0">
      <w:pPr>
        <w:bidi/>
        <w:rPr>
          <w:rFonts w:cs="David" w:hint="cs"/>
          <w:rtl/>
        </w:rPr>
      </w:pPr>
      <w:r w:rsidRPr="005318A0">
        <w:rPr>
          <w:rFonts w:cs="David" w:hint="cs"/>
          <w:rtl/>
        </w:rPr>
        <w:tab/>
      </w:r>
    </w:p>
    <w:p w14:paraId="3D7D1C22" w14:textId="77777777" w:rsidR="005318A0" w:rsidRPr="005318A0" w:rsidRDefault="005318A0" w:rsidP="005318A0">
      <w:pPr>
        <w:bidi/>
        <w:rPr>
          <w:rFonts w:cs="David" w:hint="cs"/>
          <w:rtl/>
        </w:rPr>
      </w:pPr>
      <w:r w:rsidRPr="005318A0">
        <w:rPr>
          <w:rFonts w:cs="David" w:hint="cs"/>
          <w:rtl/>
        </w:rPr>
        <w:tab/>
        <w:t xml:space="preserve">אני חושב שהכנסת צריכה לדון בעניין הזה, מבלי להביע עמדה האם המשטרה נהגה נכון או לא. זה נושא מרכזי בחיינו ואני לא מבין למה הכנסת הנשיאות לא אישרה את ההצעה הדחופה. </w:t>
      </w:r>
    </w:p>
    <w:p w14:paraId="03AD0B76" w14:textId="77777777" w:rsidR="005318A0" w:rsidRPr="005318A0" w:rsidRDefault="005318A0" w:rsidP="005318A0">
      <w:pPr>
        <w:bidi/>
        <w:rPr>
          <w:rFonts w:cs="David" w:hint="cs"/>
          <w:rtl/>
        </w:rPr>
      </w:pPr>
    </w:p>
    <w:p w14:paraId="209D6FCE" w14:textId="77777777" w:rsidR="005318A0" w:rsidRPr="005318A0" w:rsidRDefault="005318A0" w:rsidP="005318A0">
      <w:pPr>
        <w:bidi/>
        <w:rPr>
          <w:rFonts w:cs="David" w:hint="cs"/>
          <w:u w:val="single"/>
          <w:rtl/>
        </w:rPr>
      </w:pPr>
      <w:r w:rsidRPr="005318A0">
        <w:rPr>
          <w:rFonts w:cs="David" w:hint="cs"/>
          <w:u w:val="single"/>
          <w:rtl/>
        </w:rPr>
        <w:t>יצחק גלנטי:</w:t>
      </w:r>
    </w:p>
    <w:p w14:paraId="52D705AE" w14:textId="77777777" w:rsidR="005318A0" w:rsidRPr="005318A0" w:rsidRDefault="005318A0" w:rsidP="005318A0">
      <w:pPr>
        <w:bidi/>
        <w:rPr>
          <w:rFonts w:cs="David" w:hint="cs"/>
          <w:u w:val="single"/>
          <w:rtl/>
        </w:rPr>
      </w:pPr>
    </w:p>
    <w:p w14:paraId="1E01C7DE" w14:textId="77777777" w:rsidR="005318A0" w:rsidRPr="005318A0" w:rsidRDefault="005318A0" w:rsidP="005318A0">
      <w:pPr>
        <w:bidi/>
        <w:rPr>
          <w:rFonts w:cs="David" w:hint="cs"/>
          <w:rtl/>
        </w:rPr>
      </w:pPr>
      <w:r w:rsidRPr="005318A0">
        <w:rPr>
          <w:rFonts w:cs="David" w:hint="cs"/>
          <w:rtl/>
        </w:rPr>
        <w:tab/>
        <w:t>למה זה דחוף?</w:t>
      </w:r>
    </w:p>
    <w:p w14:paraId="455D5974" w14:textId="77777777" w:rsidR="005318A0" w:rsidRPr="005318A0" w:rsidRDefault="005318A0" w:rsidP="005318A0">
      <w:pPr>
        <w:bidi/>
        <w:rPr>
          <w:rFonts w:cs="David" w:hint="cs"/>
          <w:rtl/>
        </w:rPr>
      </w:pPr>
    </w:p>
    <w:p w14:paraId="293D8DC2" w14:textId="77777777" w:rsidR="005318A0" w:rsidRPr="005318A0" w:rsidRDefault="005318A0" w:rsidP="005318A0">
      <w:pPr>
        <w:bidi/>
        <w:rPr>
          <w:rFonts w:cs="David" w:hint="cs"/>
          <w:u w:val="single"/>
          <w:rtl/>
        </w:rPr>
      </w:pPr>
      <w:r w:rsidRPr="005318A0">
        <w:rPr>
          <w:rFonts w:cs="David" w:hint="cs"/>
          <w:u w:val="single"/>
          <w:rtl/>
        </w:rPr>
        <w:t>משה גפני:</w:t>
      </w:r>
    </w:p>
    <w:p w14:paraId="3974246B" w14:textId="77777777" w:rsidR="005318A0" w:rsidRPr="005318A0" w:rsidRDefault="005318A0" w:rsidP="005318A0">
      <w:pPr>
        <w:bidi/>
        <w:rPr>
          <w:rFonts w:cs="David" w:hint="cs"/>
          <w:rtl/>
        </w:rPr>
      </w:pPr>
    </w:p>
    <w:p w14:paraId="37A5E7A6" w14:textId="77777777" w:rsidR="005318A0" w:rsidRPr="005318A0" w:rsidRDefault="005318A0" w:rsidP="005318A0">
      <w:pPr>
        <w:bidi/>
        <w:rPr>
          <w:rFonts w:cs="David" w:hint="cs"/>
          <w:rtl/>
        </w:rPr>
      </w:pPr>
      <w:r w:rsidRPr="005318A0">
        <w:rPr>
          <w:rFonts w:cs="David" w:hint="cs"/>
          <w:rtl/>
        </w:rPr>
        <w:tab/>
        <w:t xml:space="preserve">זה דחוף מכיוון שהיה אירוע כזה בשבוע שעבר. </w:t>
      </w:r>
    </w:p>
    <w:p w14:paraId="72B4AFC8" w14:textId="77777777" w:rsidR="005318A0" w:rsidRPr="005318A0" w:rsidRDefault="005318A0" w:rsidP="005318A0">
      <w:pPr>
        <w:bidi/>
        <w:rPr>
          <w:rFonts w:cs="David" w:hint="cs"/>
          <w:rtl/>
        </w:rPr>
      </w:pPr>
    </w:p>
    <w:p w14:paraId="18C87BC0"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5E404466" w14:textId="77777777" w:rsidR="005318A0" w:rsidRPr="005318A0" w:rsidRDefault="005318A0" w:rsidP="005318A0">
      <w:pPr>
        <w:bidi/>
        <w:rPr>
          <w:rFonts w:cs="David" w:hint="cs"/>
          <w:rtl/>
        </w:rPr>
      </w:pPr>
    </w:p>
    <w:p w14:paraId="628CDA1D" w14:textId="77777777" w:rsidR="005318A0" w:rsidRPr="005318A0" w:rsidRDefault="005318A0" w:rsidP="005318A0">
      <w:pPr>
        <w:bidi/>
        <w:rPr>
          <w:rFonts w:cs="David" w:hint="cs"/>
          <w:rtl/>
        </w:rPr>
      </w:pPr>
      <w:r w:rsidRPr="005318A0">
        <w:rPr>
          <w:rFonts w:cs="David" w:hint="cs"/>
          <w:rtl/>
        </w:rPr>
        <w:tab/>
        <w:t xml:space="preserve">היה אירוע כזה בכל מה שקשור למצעד ההפגנה, אבל אתה לא מדבר על הצורך של המשטרה להגן על האזרח. מטעם הנשיאות תנמק חברת הכנסת קולט אביטל מדוע לא אפשרתם לחבר הכנסת גפני להעלות את ההצעה לסדר. </w:t>
      </w:r>
    </w:p>
    <w:p w14:paraId="50987B4D" w14:textId="77777777" w:rsidR="005318A0" w:rsidRPr="005318A0" w:rsidRDefault="005318A0" w:rsidP="005318A0">
      <w:pPr>
        <w:bidi/>
        <w:rPr>
          <w:rFonts w:cs="David" w:hint="cs"/>
          <w:rtl/>
        </w:rPr>
      </w:pPr>
    </w:p>
    <w:p w14:paraId="04BF20FA" w14:textId="77777777" w:rsidR="005318A0" w:rsidRPr="005318A0" w:rsidRDefault="005318A0" w:rsidP="005318A0">
      <w:pPr>
        <w:bidi/>
        <w:rPr>
          <w:rFonts w:cs="David" w:hint="cs"/>
          <w:rtl/>
        </w:rPr>
      </w:pPr>
      <w:r w:rsidRPr="005318A0">
        <w:rPr>
          <w:rFonts w:cs="David" w:hint="cs"/>
          <w:u w:val="single"/>
          <w:rtl/>
        </w:rPr>
        <w:t>קולט אביטל:</w:t>
      </w:r>
    </w:p>
    <w:p w14:paraId="3360CECB" w14:textId="77777777" w:rsidR="005318A0" w:rsidRPr="005318A0" w:rsidRDefault="005318A0" w:rsidP="005318A0">
      <w:pPr>
        <w:bidi/>
        <w:rPr>
          <w:rFonts w:cs="David" w:hint="cs"/>
          <w:rtl/>
        </w:rPr>
      </w:pPr>
    </w:p>
    <w:p w14:paraId="23EA0F86" w14:textId="77777777" w:rsidR="005318A0" w:rsidRPr="005318A0" w:rsidRDefault="005318A0" w:rsidP="005318A0">
      <w:pPr>
        <w:bidi/>
        <w:rPr>
          <w:rFonts w:cs="David" w:hint="cs"/>
          <w:rtl/>
        </w:rPr>
      </w:pPr>
      <w:r w:rsidRPr="005318A0">
        <w:rPr>
          <w:rFonts w:cs="David" w:hint="cs"/>
          <w:rtl/>
        </w:rPr>
        <w:tab/>
      </w:r>
      <w:proofErr w:type="spellStart"/>
      <w:r w:rsidRPr="005318A0">
        <w:rPr>
          <w:rFonts w:cs="David" w:hint="cs"/>
          <w:rtl/>
        </w:rPr>
        <w:t>העקרון</w:t>
      </w:r>
      <w:proofErr w:type="spellEnd"/>
      <w:r w:rsidRPr="005318A0">
        <w:rPr>
          <w:rFonts w:cs="David" w:hint="cs"/>
          <w:rtl/>
        </w:rPr>
        <w:t xml:space="preserve"> המנחה, ואנחנו חוזרים ואומרים את זה, לאישור ההצעות לסדר הדחופות, הוא אם ניתן עוד לעשות משהו, לשנות משהו או למנוע משהו. אתה טוען, ומבחינתך בצדק, שיש פה עניין מתמשך ושהכנסת צריכה לדון בו, יש לך בחירה להגיש הצעה לסדר רגילה והכנסת תדון בה. לאחר מעשה אין דחיפות לדון בעניין. </w:t>
      </w:r>
    </w:p>
    <w:p w14:paraId="65624FFC" w14:textId="77777777" w:rsidR="005318A0" w:rsidRPr="005318A0" w:rsidRDefault="005318A0" w:rsidP="005318A0">
      <w:pPr>
        <w:bidi/>
        <w:rPr>
          <w:rFonts w:cs="David" w:hint="cs"/>
          <w:rtl/>
        </w:rPr>
      </w:pPr>
    </w:p>
    <w:p w14:paraId="07A35B41" w14:textId="77777777" w:rsidR="005318A0" w:rsidRPr="005318A0" w:rsidRDefault="005318A0" w:rsidP="005318A0">
      <w:pPr>
        <w:bidi/>
        <w:rPr>
          <w:rFonts w:cs="David" w:hint="cs"/>
          <w:u w:val="single"/>
          <w:rtl/>
        </w:rPr>
      </w:pPr>
      <w:r w:rsidRPr="005318A0">
        <w:rPr>
          <w:rFonts w:cs="David" w:hint="cs"/>
          <w:u w:val="single"/>
          <w:rtl/>
        </w:rPr>
        <w:t>משה גפני:</w:t>
      </w:r>
    </w:p>
    <w:p w14:paraId="20F084E3" w14:textId="77777777" w:rsidR="005318A0" w:rsidRPr="005318A0" w:rsidRDefault="005318A0" w:rsidP="005318A0">
      <w:pPr>
        <w:bidi/>
        <w:rPr>
          <w:rFonts w:cs="David" w:hint="cs"/>
          <w:rtl/>
        </w:rPr>
      </w:pPr>
    </w:p>
    <w:p w14:paraId="4626BBC0" w14:textId="77777777" w:rsidR="005318A0" w:rsidRPr="005318A0" w:rsidRDefault="005318A0" w:rsidP="005318A0">
      <w:pPr>
        <w:bidi/>
        <w:rPr>
          <w:rFonts w:cs="David" w:hint="cs"/>
          <w:rtl/>
        </w:rPr>
      </w:pPr>
      <w:r w:rsidRPr="005318A0">
        <w:rPr>
          <w:rFonts w:cs="David" w:hint="cs"/>
          <w:rtl/>
        </w:rPr>
        <w:tab/>
        <w:t xml:space="preserve">אפשר לפרוץ אליי הביתה היום בערב. על זה אני מדבר. </w:t>
      </w:r>
    </w:p>
    <w:p w14:paraId="56FD92EF" w14:textId="77777777" w:rsidR="005318A0" w:rsidRPr="005318A0" w:rsidRDefault="005318A0" w:rsidP="005318A0">
      <w:pPr>
        <w:bidi/>
        <w:rPr>
          <w:rFonts w:cs="David" w:hint="cs"/>
          <w:rtl/>
        </w:rPr>
      </w:pPr>
    </w:p>
    <w:p w14:paraId="58FAC106"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26CBFA18" w14:textId="77777777" w:rsidR="005318A0" w:rsidRPr="005318A0" w:rsidRDefault="005318A0" w:rsidP="005318A0">
      <w:pPr>
        <w:bidi/>
        <w:rPr>
          <w:rFonts w:cs="David" w:hint="cs"/>
          <w:rtl/>
        </w:rPr>
      </w:pPr>
    </w:p>
    <w:p w14:paraId="7A46284E" w14:textId="77777777" w:rsidR="005318A0" w:rsidRPr="005318A0" w:rsidRDefault="005318A0" w:rsidP="005318A0">
      <w:pPr>
        <w:bidi/>
        <w:rPr>
          <w:rFonts w:cs="David" w:hint="cs"/>
          <w:rtl/>
        </w:rPr>
      </w:pPr>
      <w:r w:rsidRPr="005318A0">
        <w:rPr>
          <w:rFonts w:cs="David" w:hint="cs"/>
          <w:rtl/>
        </w:rPr>
        <w:tab/>
        <w:t xml:space="preserve">מאחר וזו בעיה מתמשכת, אני מציעה שנמליץ בפני ועדת הפנים והגנת הסביבה לקיים דיון, שיהיו בו כל הגורמים. לדעתי דיון שם יותר יועיל מאשר שלוש דקות במליאה, כאשר השר או מי שמטעמו ישיב. </w:t>
      </w:r>
    </w:p>
    <w:p w14:paraId="70854460" w14:textId="77777777" w:rsidR="005318A0" w:rsidRPr="005318A0" w:rsidRDefault="005318A0" w:rsidP="005318A0">
      <w:pPr>
        <w:bidi/>
        <w:rPr>
          <w:rFonts w:cs="David" w:hint="cs"/>
          <w:rtl/>
        </w:rPr>
      </w:pPr>
    </w:p>
    <w:p w14:paraId="439D0372" w14:textId="77777777" w:rsidR="005318A0" w:rsidRPr="005318A0" w:rsidRDefault="005318A0" w:rsidP="005318A0">
      <w:pPr>
        <w:bidi/>
        <w:rPr>
          <w:rFonts w:cs="David" w:hint="cs"/>
          <w:u w:val="single"/>
          <w:rtl/>
        </w:rPr>
      </w:pPr>
      <w:r w:rsidRPr="005318A0">
        <w:rPr>
          <w:rFonts w:cs="David"/>
          <w:u w:val="single"/>
          <w:rtl/>
        </w:rPr>
        <w:br w:type="page"/>
      </w:r>
      <w:r w:rsidRPr="005318A0">
        <w:rPr>
          <w:rFonts w:cs="David" w:hint="cs"/>
          <w:u w:val="single"/>
          <w:rtl/>
        </w:rPr>
        <w:lastRenderedPageBreak/>
        <w:t>משה גפני:</w:t>
      </w:r>
    </w:p>
    <w:p w14:paraId="799A0DE5" w14:textId="77777777" w:rsidR="005318A0" w:rsidRPr="005318A0" w:rsidRDefault="005318A0" w:rsidP="005318A0">
      <w:pPr>
        <w:bidi/>
        <w:rPr>
          <w:rFonts w:cs="David" w:hint="cs"/>
          <w:rtl/>
        </w:rPr>
      </w:pPr>
    </w:p>
    <w:p w14:paraId="2613F019" w14:textId="77777777" w:rsidR="005318A0" w:rsidRPr="005318A0" w:rsidRDefault="005318A0" w:rsidP="005318A0">
      <w:pPr>
        <w:bidi/>
        <w:rPr>
          <w:rFonts w:cs="David" w:hint="cs"/>
          <w:rtl/>
        </w:rPr>
      </w:pPr>
      <w:r w:rsidRPr="005318A0">
        <w:rPr>
          <w:rFonts w:cs="David" w:hint="cs"/>
          <w:rtl/>
        </w:rPr>
        <w:tab/>
        <w:t xml:space="preserve">אם אכן יתקיים הדיון, אני לא רוצה ללכת דווקא נגד הנשיאות. </w:t>
      </w:r>
    </w:p>
    <w:p w14:paraId="65EEA3C1" w14:textId="77777777" w:rsidR="005318A0" w:rsidRPr="005318A0" w:rsidRDefault="005318A0" w:rsidP="005318A0">
      <w:pPr>
        <w:bidi/>
        <w:rPr>
          <w:rFonts w:cs="David" w:hint="cs"/>
          <w:rtl/>
        </w:rPr>
      </w:pPr>
    </w:p>
    <w:p w14:paraId="0F0D178E"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044D6068" w14:textId="77777777" w:rsidR="005318A0" w:rsidRPr="005318A0" w:rsidRDefault="005318A0" w:rsidP="005318A0">
      <w:pPr>
        <w:bidi/>
        <w:rPr>
          <w:rFonts w:cs="David" w:hint="cs"/>
          <w:rtl/>
        </w:rPr>
      </w:pPr>
    </w:p>
    <w:p w14:paraId="277823A4" w14:textId="77777777" w:rsidR="005318A0" w:rsidRPr="005318A0" w:rsidRDefault="005318A0" w:rsidP="005318A0">
      <w:pPr>
        <w:bidi/>
        <w:rPr>
          <w:rFonts w:cs="David" w:hint="cs"/>
          <w:rtl/>
        </w:rPr>
      </w:pPr>
      <w:r w:rsidRPr="005318A0">
        <w:rPr>
          <w:rFonts w:cs="David" w:hint="cs"/>
          <w:rtl/>
        </w:rPr>
        <w:tab/>
        <w:t>אתה מקבל את הצעת הפשרה שלי?</w:t>
      </w:r>
    </w:p>
    <w:p w14:paraId="46FC0459" w14:textId="77777777" w:rsidR="005318A0" w:rsidRPr="005318A0" w:rsidRDefault="005318A0" w:rsidP="005318A0">
      <w:pPr>
        <w:bidi/>
        <w:rPr>
          <w:rFonts w:cs="David" w:hint="cs"/>
          <w:rtl/>
        </w:rPr>
      </w:pPr>
    </w:p>
    <w:p w14:paraId="4D3FA5E5" w14:textId="77777777" w:rsidR="005318A0" w:rsidRPr="005318A0" w:rsidRDefault="005318A0" w:rsidP="005318A0">
      <w:pPr>
        <w:bidi/>
        <w:rPr>
          <w:rFonts w:cs="David" w:hint="cs"/>
          <w:u w:val="single"/>
          <w:rtl/>
        </w:rPr>
      </w:pPr>
      <w:r w:rsidRPr="005318A0">
        <w:rPr>
          <w:rFonts w:cs="David" w:hint="cs"/>
          <w:u w:val="single"/>
          <w:rtl/>
        </w:rPr>
        <w:t>משה גפני:</w:t>
      </w:r>
    </w:p>
    <w:p w14:paraId="1DCC1AAF" w14:textId="77777777" w:rsidR="005318A0" w:rsidRPr="005318A0" w:rsidRDefault="005318A0" w:rsidP="005318A0">
      <w:pPr>
        <w:bidi/>
        <w:rPr>
          <w:rFonts w:cs="David" w:hint="cs"/>
          <w:rtl/>
        </w:rPr>
      </w:pPr>
    </w:p>
    <w:p w14:paraId="3A2872E8" w14:textId="77777777" w:rsidR="005318A0" w:rsidRPr="005318A0" w:rsidRDefault="005318A0" w:rsidP="005318A0">
      <w:pPr>
        <w:bidi/>
        <w:rPr>
          <w:rFonts w:cs="David" w:hint="cs"/>
          <w:rtl/>
        </w:rPr>
      </w:pPr>
      <w:r w:rsidRPr="005318A0">
        <w:rPr>
          <w:rFonts w:cs="David" w:hint="cs"/>
          <w:rtl/>
        </w:rPr>
        <w:tab/>
        <w:t xml:space="preserve">כן, אם אכן זה יתקיים. </w:t>
      </w:r>
    </w:p>
    <w:p w14:paraId="3CCD0520" w14:textId="77777777" w:rsidR="005318A0" w:rsidRPr="005318A0" w:rsidRDefault="005318A0" w:rsidP="005318A0">
      <w:pPr>
        <w:bidi/>
        <w:rPr>
          <w:rFonts w:cs="David" w:hint="cs"/>
          <w:rtl/>
        </w:rPr>
      </w:pPr>
    </w:p>
    <w:p w14:paraId="204A641C"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60EF4496" w14:textId="77777777" w:rsidR="005318A0" w:rsidRPr="005318A0" w:rsidRDefault="005318A0" w:rsidP="005318A0">
      <w:pPr>
        <w:bidi/>
        <w:rPr>
          <w:rFonts w:cs="David" w:hint="cs"/>
          <w:rtl/>
        </w:rPr>
      </w:pPr>
    </w:p>
    <w:p w14:paraId="56271418" w14:textId="77777777" w:rsidR="005318A0" w:rsidRPr="005318A0" w:rsidRDefault="005318A0" w:rsidP="005318A0">
      <w:pPr>
        <w:bidi/>
        <w:rPr>
          <w:rFonts w:cs="David" w:hint="cs"/>
          <w:rtl/>
        </w:rPr>
      </w:pPr>
      <w:r w:rsidRPr="005318A0">
        <w:rPr>
          <w:rFonts w:cs="David" w:hint="cs"/>
          <w:rtl/>
        </w:rPr>
        <w:tab/>
        <w:t>בסוף הישיבה יישלח מכתב בנושא ליושב ראש ועדת הפנים והגנת הסביבה.</w:t>
      </w:r>
    </w:p>
    <w:p w14:paraId="343AC23F" w14:textId="77777777" w:rsidR="005318A0" w:rsidRPr="005318A0" w:rsidRDefault="005318A0" w:rsidP="005318A0">
      <w:pPr>
        <w:bidi/>
        <w:rPr>
          <w:rFonts w:cs="David" w:hint="cs"/>
          <w:rtl/>
        </w:rPr>
      </w:pPr>
    </w:p>
    <w:p w14:paraId="4D3AC972" w14:textId="77777777" w:rsidR="005318A0" w:rsidRPr="005318A0" w:rsidRDefault="005318A0" w:rsidP="005318A0">
      <w:pPr>
        <w:bidi/>
        <w:rPr>
          <w:rFonts w:cs="David" w:hint="cs"/>
          <w:u w:val="single"/>
          <w:rtl/>
        </w:rPr>
      </w:pPr>
      <w:r w:rsidRPr="005318A0">
        <w:rPr>
          <w:rFonts w:cs="David" w:hint="cs"/>
          <w:u w:val="single"/>
          <w:rtl/>
        </w:rPr>
        <w:t>מאיר פרוש:</w:t>
      </w:r>
    </w:p>
    <w:p w14:paraId="634EFD18" w14:textId="77777777" w:rsidR="005318A0" w:rsidRPr="005318A0" w:rsidRDefault="005318A0" w:rsidP="005318A0">
      <w:pPr>
        <w:bidi/>
        <w:rPr>
          <w:rFonts w:cs="David" w:hint="cs"/>
          <w:rtl/>
        </w:rPr>
      </w:pPr>
    </w:p>
    <w:p w14:paraId="68506406" w14:textId="77777777" w:rsidR="005318A0" w:rsidRPr="005318A0" w:rsidRDefault="005318A0" w:rsidP="005318A0">
      <w:pPr>
        <w:bidi/>
        <w:rPr>
          <w:rFonts w:cs="David" w:hint="cs"/>
          <w:rtl/>
        </w:rPr>
      </w:pPr>
      <w:r w:rsidRPr="005318A0">
        <w:rPr>
          <w:rFonts w:cs="David" w:hint="cs"/>
          <w:rtl/>
        </w:rPr>
        <w:tab/>
        <w:t xml:space="preserve">החתמתי שליש מחברי ועדת הפנים על מנת שיושב ראש ועדת הפנים יקיים דיון בנושא. </w:t>
      </w:r>
    </w:p>
    <w:p w14:paraId="6F1A2001" w14:textId="77777777" w:rsidR="005318A0" w:rsidRPr="005318A0" w:rsidRDefault="005318A0" w:rsidP="005318A0">
      <w:pPr>
        <w:bidi/>
        <w:rPr>
          <w:rFonts w:cs="David" w:hint="cs"/>
          <w:rtl/>
        </w:rPr>
      </w:pPr>
    </w:p>
    <w:p w14:paraId="584AC0CC"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46D32475" w14:textId="77777777" w:rsidR="005318A0" w:rsidRPr="005318A0" w:rsidRDefault="005318A0" w:rsidP="005318A0">
      <w:pPr>
        <w:bidi/>
        <w:rPr>
          <w:rFonts w:cs="David" w:hint="cs"/>
          <w:rtl/>
        </w:rPr>
      </w:pPr>
    </w:p>
    <w:p w14:paraId="2D2A67E2" w14:textId="77777777" w:rsidR="005318A0" w:rsidRPr="005318A0" w:rsidRDefault="005318A0" w:rsidP="005318A0">
      <w:pPr>
        <w:bidi/>
        <w:rPr>
          <w:rFonts w:cs="David" w:hint="cs"/>
          <w:rtl/>
        </w:rPr>
      </w:pPr>
      <w:r w:rsidRPr="005318A0">
        <w:rPr>
          <w:rFonts w:cs="David" w:hint="cs"/>
          <w:rtl/>
        </w:rPr>
        <w:tab/>
        <w:t>אני מניחה שהוא ייעתר לבקשה. אנחנו צריכים להצביע על זה?</w:t>
      </w:r>
    </w:p>
    <w:p w14:paraId="4EE0189A" w14:textId="77777777" w:rsidR="005318A0" w:rsidRPr="005318A0" w:rsidRDefault="005318A0" w:rsidP="005318A0">
      <w:pPr>
        <w:bidi/>
        <w:rPr>
          <w:rFonts w:cs="David" w:hint="cs"/>
          <w:rtl/>
        </w:rPr>
      </w:pPr>
    </w:p>
    <w:p w14:paraId="061C9B13" w14:textId="77777777" w:rsidR="005318A0" w:rsidRPr="005318A0" w:rsidRDefault="005318A0" w:rsidP="005318A0">
      <w:pPr>
        <w:bidi/>
        <w:rPr>
          <w:rFonts w:cs="David" w:hint="cs"/>
          <w:u w:val="single"/>
          <w:rtl/>
        </w:rPr>
      </w:pPr>
      <w:smartTag w:uri="urn:schemas-microsoft-com:office:smarttags" w:element="PersonName">
        <w:r w:rsidRPr="005318A0">
          <w:rPr>
            <w:rFonts w:cs="David" w:hint="cs"/>
            <w:u w:val="single"/>
            <w:rtl/>
          </w:rPr>
          <w:t xml:space="preserve">ארבל </w:t>
        </w:r>
        <w:proofErr w:type="spellStart"/>
        <w:r w:rsidRPr="005318A0">
          <w:rPr>
            <w:rFonts w:cs="David" w:hint="cs"/>
            <w:u w:val="single"/>
            <w:rtl/>
          </w:rPr>
          <w:t>אסטרחן</w:t>
        </w:r>
      </w:smartTag>
      <w:proofErr w:type="spellEnd"/>
      <w:r w:rsidRPr="005318A0">
        <w:rPr>
          <w:rFonts w:cs="David" w:hint="cs"/>
          <w:u w:val="single"/>
          <w:rtl/>
        </w:rPr>
        <w:t>:</w:t>
      </w:r>
    </w:p>
    <w:p w14:paraId="1275D430" w14:textId="77777777" w:rsidR="005318A0" w:rsidRPr="005318A0" w:rsidRDefault="005318A0" w:rsidP="005318A0">
      <w:pPr>
        <w:bidi/>
        <w:rPr>
          <w:rFonts w:cs="David" w:hint="cs"/>
          <w:rtl/>
        </w:rPr>
      </w:pPr>
    </w:p>
    <w:p w14:paraId="4D59F653" w14:textId="77777777" w:rsidR="005318A0" w:rsidRPr="005318A0" w:rsidRDefault="005318A0" w:rsidP="005318A0">
      <w:pPr>
        <w:bidi/>
        <w:rPr>
          <w:rFonts w:cs="David" w:hint="cs"/>
          <w:rtl/>
        </w:rPr>
      </w:pPr>
      <w:r w:rsidRPr="005318A0">
        <w:rPr>
          <w:rFonts w:cs="David" w:hint="cs"/>
          <w:rtl/>
        </w:rPr>
        <w:tab/>
        <w:t xml:space="preserve">לא. </w:t>
      </w:r>
    </w:p>
    <w:p w14:paraId="0F4BB389" w14:textId="77777777" w:rsidR="005318A0" w:rsidRPr="005318A0" w:rsidRDefault="005318A0" w:rsidP="005318A0">
      <w:pPr>
        <w:bidi/>
        <w:rPr>
          <w:rFonts w:cs="David" w:hint="cs"/>
          <w:rtl/>
        </w:rPr>
      </w:pPr>
    </w:p>
    <w:p w14:paraId="66333907"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561FAC77" w14:textId="77777777" w:rsidR="005318A0" w:rsidRPr="005318A0" w:rsidRDefault="005318A0" w:rsidP="005318A0">
      <w:pPr>
        <w:bidi/>
        <w:rPr>
          <w:rFonts w:cs="David" w:hint="cs"/>
          <w:rtl/>
        </w:rPr>
      </w:pPr>
    </w:p>
    <w:p w14:paraId="182832CA" w14:textId="77777777" w:rsidR="005318A0" w:rsidRPr="005318A0" w:rsidRDefault="005318A0" w:rsidP="005318A0">
      <w:pPr>
        <w:bidi/>
        <w:rPr>
          <w:rFonts w:cs="David" w:hint="cs"/>
          <w:rtl/>
        </w:rPr>
      </w:pPr>
      <w:r w:rsidRPr="005318A0">
        <w:rPr>
          <w:rFonts w:cs="David" w:hint="cs"/>
          <w:rtl/>
        </w:rPr>
        <w:tab/>
        <w:t xml:space="preserve">אם כך, אני רוצה לעבור לערעור הבא, של חבר הכנסת אליהו גבאי. אנא הסבר לחברי הוועדה מדוע אתה מערער. </w:t>
      </w:r>
    </w:p>
    <w:p w14:paraId="593135E4" w14:textId="77777777" w:rsidR="005318A0" w:rsidRPr="005318A0" w:rsidRDefault="005318A0" w:rsidP="005318A0">
      <w:pPr>
        <w:bidi/>
        <w:rPr>
          <w:rFonts w:cs="David" w:hint="cs"/>
          <w:rtl/>
        </w:rPr>
      </w:pPr>
    </w:p>
    <w:p w14:paraId="4FED42BF" w14:textId="77777777" w:rsidR="005318A0" w:rsidRPr="005318A0" w:rsidRDefault="005318A0" w:rsidP="005318A0">
      <w:pPr>
        <w:bidi/>
        <w:rPr>
          <w:rFonts w:cs="David" w:hint="cs"/>
          <w:u w:val="single"/>
          <w:rtl/>
        </w:rPr>
      </w:pPr>
      <w:r w:rsidRPr="005318A0">
        <w:rPr>
          <w:rFonts w:cs="David" w:hint="cs"/>
          <w:u w:val="single"/>
          <w:rtl/>
        </w:rPr>
        <w:t>אליהו גבאי:</w:t>
      </w:r>
    </w:p>
    <w:p w14:paraId="5C2667D6" w14:textId="77777777" w:rsidR="005318A0" w:rsidRPr="005318A0" w:rsidRDefault="005318A0" w:rsidP="005318A0">
      <w:pPr>
        <w:bidi/>
        <w:rPr>
          <w:rFonts w:cs="David" w:hint="cs"/>
          <w:rtl/>
        </w:rPr>
      </w:pPr>
    </w:p>
    <w:p w14:paraId="486A5D66" w14:textId="77777777" w:rsidR="005318A0" w:rsidRPr="005318A0" w:rsidRDefault="005318A0" w:rsidP="005318A0">
      <w:pPr>
        <w:bidi/>
        <w:rPr>
          <w:rFonts w:cs="David" w:hint="cs"/>
          <w:rtl/>
        </w:rPr>
      </w:pPr>
      <w:r w:rsidRPr="005318A0">
        <w:rPr>
          <w:rFonts w:cs="David" w:hint="cs"/>
          <w:rtl/>
        </w:rPr>
        <w:tab/>
        <w:t xml:space="preserve">כשאנחנו רואים נזקים בעין אנחנו נזעקים, אבל כאן מדובר בענייני נפש והכנסת חייבת לדון בממצאים שהתגלו כתוצאה מהטראומה של המלחמה האחרונה, על מנת שנקצה את התקנים הנדרשים ואת הטיפול הפסיכולוגי בבתי הספר בקרב הנוער הזה, אשר עבר </w:t>
      </w:r>
      <w:proofErr w:type="spellStart"/>
      <w:r w:rsidRPr="005318A0">
        <w:rPr>
          <w:rFonts w:cs="David" w:hint="cs"/>
          <w:rtl/>
        </w:rPr>
        <w:t>טרואמה</w:t>
      </w:r>
      <w:proofErr w:type="spellEnd"/>
      <w:r w:rsidRPr="005318A0">
        <w:rPr>
          <w:rFonts w:cs="David" w:hint="cs"/>
          <w:rtl/>
        </w:rPr>
        <w:t xml:space="preserve"> קשה מאד במלחמה. אי אפשר להשאיר את זה כך. </w:t>
      </w:r>
    </w:p>
    <w:p w14:paraId="338DF808" w14:textId="77777777" w:rsidR="005318A0" w:rsidRPr="005318A0" w:rsidRDefault="005318A0" w:rsidP="005318A0">
      <w:pPr>
        <w:bidi/>
        <w:rPr>
          <w:rFonts w:cs="David" w:hint="cs"/>
          <w:rtl/>
        </w:rPr>
      </w:pPr>
    </w:p>
    <w:p w14:paraId="68712CE9"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58D4D6F6" w14:textId="77777777" w:rsidR="005318A0" w:rsidRPr="005318A0" w:rsidRDefault="005318A0" w:rsidP="005318A0">
      <w:pPr>
        <w:bidi/>
        <w:rPr>
          <w:rFonts w:cs="David" w:hint="cs"/>
          <w:rtl/>
        </w:rPr>
      </w:pPr>
    </w:p>
    <w:p w14:paraId="78477FEB" w14:textId="77777777" w:rsidR="005318A0" w:rsidRPr="005318A0" w:rsidRDefault="005318A0" w:rsidP="005318A0">
      <w:pPr>
        <w:bidi/>
        <w:rPr>
          <w:rFonts w:cs="David" w:hint="cs"/>
          <w:rtl/>
        </w:rPr>
      </w:pPr>
      <w:r w:rsidRPr="005318A0">
        <w:rPr>
          <w:rFonts w:cs="David" w:hint="cs"/>
          <w:rtl/>
        </w:rPr>
        <w:tab/>
        <w:t xml:space="preserve">אני מודה לך, אדוני. חברת הכנסת קולט אביטל, בבקשה. </w:t>
      </w:r>
    </w:p>
    <w:p w14:paraId="6A03516E" w14:textId="77777777" w:rsidR="005318A0" w:rsidRPr="005318A0" w:rsidRDefault="005318A0" w:rsidP="005318A0">
      <w:pPr>
        <w:bidi/>
        <w:rPr>
          <w:rFonts w:cs="David" w:hint="cs"/>
          <w:rtl/>
        </w:rPr>
      </w:pPr>
    </w:p>
    <w:p w14:paraId="1C57DAEE" w14:textId="77777777" w:rsidR="005318A0" w:rsidRPr="005318A0" w:rsidRDefault="005318A0" w:rsidP="005318A0">
      <w:pPr>
        <w:bidi/>
        <w:rPr>
          <w:rFonts w:cs="David" w:hint="cs"/>
          <w:rtl/>
        </w:rPr>
      </w:pPr>
      <w:r w:rsidRPr="005318A0">
        <w:rPr>
          <w:rFonts w:cs="David" w:hint="cs"/>
          <w:u w:val="single"/>
          <w:rtl/>
        </w:rPr>
        <w:t>קולט אביטל:</w:t>
      </w:r>
    </w:p>
    <w:p w14:paraId="71769A80" w14:textId="77777777" w:rsidR="005318A0" w:rsidRPr="005318A0" w:rsidRDefault="005318A0" w:rsidP="005318A0">
      <w:pPr>
        <w:bidi/>
        <w:rPr>
          <w:rFonts w:cs="David" w:hint="cs"/>
          <w:rtl/>
        </w:rPr>
      </w:pPr>
    </w:p>
    <w:p w14:paraId="6E12099F" w14:textId="77777777" w:rsidR="005318A0" w:rsidRPr="005318A0" w:rsidRDefault="005318A0" w:rsidP="005318A0">
      <w:pPr>
        <w:bidi/>
        <w:rPr>
          <w:rFonts w:cs="David" w:hint="cs"/>
          <w:rtl/>
        </w:rPr>
      </w:pPr>
      <w:r w:rsidRPr="005318A0">
        <w:rPr>
          <w:rFonts w:cs="David" w:hint="cs"/>
          <w:rtl/>
        </w:rPr>
        <w:tab/>
        <w:t xml:space="preserve">צודק חבר הכנסת גבאי שבכל מה שנוגע לטראומות בילדים צריך לדון מהר, אולם הנושא כבר נדון במליאה בשבוע שעבר במסגרת הצעות לסדר, כשדובר על המצב בצפון. </w:t>
      </w:r>
    </w:p>
    <w:p w14:paraId="450812F8" w14:textId="77777777" w:rsidR="005318A0" w:rsidRPr="005318A0" w:rsidRDefault="005318A0" w:rsidP="005318A0">
      <w:pPr>
        <w:bidi/>
        <w:rPr>
          <w:rFonts w:cs="David" w:hint="cs"/>
          <w:rtl/>
        </w:rPr>
      </w:pPr>
    </w:p>
    <w:p w14:paraId="61CC97D2" w14:textId="77777777" w:rsidR="005318A0" w:rsidRPr="005318A0" w:rsidRDefault="005318A0" w:rsidP="005318A0">
      <w:pPr>
        <w:bidi/>
        <w:rPr>
          <w:rFonts w:cs="David" w:hint="cs"/>
          <w:u w:val="single"/>
          <w:rtl/>
        </w:rPr>
      </w:pPr>
      <w:r w:rsidRPr="005318A0">
        <w:rPr>
          <w:rFonts w:cs="David" w:hint="cs"/>
          <w:u w:val="single"/>
          <w:rtl/>
        </w:rPr>
        <w:t>אליהו גבאי:</w:t>
      </w:r>
    </w:p>
    <w:p w14:paraId="00E94A6E" w14:textId="77777777" w:rsidR="005318A0" w:rsidRPr="005318A0" w:rsidRDefault="005318A0" w:rsidP="005318A0">
      <w:pPr>
        <w:bidi/>
        <w:rPr>
          <w:rFonts w:cs="David" w:hint="cs"/>
          <w:rtl/>
        </w:rPr>
      </w:pPr>
    </w:p>
    <w:p w14:paraId="10D90A19" w14:textId="77777777" w:rsidR="005318A0" w:rsidRPr="005318A0" w:rsidRDefault="005318A0" w:rsidP="005318A0">
      <w:pPr>
        <w:bidi/>
        <w:rPr>
          <w:rFonts w:cs="David" w:hint="cs"/>
          <w:rtl/>
        </w:rPr>
      </w:pPr>
      <w:r w:rsidRPr="005318A0">
        <w:rPr>
          <w:rFonts w:cs="David" w:hint="cs"/>
          <w:rtl/>
        </w:rPr>
        <w:tab/>
        <w:t xml:space="preserve">הבעיות האלה עדיין ממשיכות. </w:t>
      </w:r>
    </w:p>
    <w:p w14:paraId="71651408" w14:textId="77777777" w:rsidR="005318A0" w:rsidRPr="005318A0" w:rsidRDefault="005318A0" w:rsidP="005318A0">
      <w:pPr>
        <w:bidi/>
        <w:rPr>
          <w:rFonts w:cs="David" w:hint="cs"/>
          <w:rtl/>
        </w:rPr>
      </w:pPr>
    </w:p>
    <w:p w14:paraId="4DBE7007" w14:textId="77777777" w:rsidR="005318A0" w:rsidRPr="005318A0" w:rsidRDefault="005318A0" w:rsidP="005318A0">
      <w:pPr>
        <w:bidi/>
        <w:rPr>
          <w:rFonts w:cs="David" w:hint="cs"/>
          <w:rtl/>
        </w:rPr>
      </w:pPr>
      <w:r w:rsidRPr="005318A0">
        <w:rPr>
          <w:rFonts w:cs="David"/>
          <w:u w:val="single"/>
          <w:rtl/>
        </w:rPr>
        <w:br w:type="column"/>
      </w:r>
      <w:r w:rsidRPr="005318A0">
        <w:rPr>
          <w:rFonts w:cs="David" w:hint="cs"/>
          <w:u w:val="single"/>
          <w:rtl/>
        </w:rPr>
        <w:t>קולט אביטל:</w:t>
      </w:r>
    </w:p>
    <w:p w14:paraId="1DDC9B2E" w14:textId="77777777" w:rsidR="005318A0" w:rsidRPr="005318A0" w:rsidRDefault="005318A0" w:rsidP="005318A0">
      <w:pPr>
        <w:bidi/>
        <w:rPr>
          <w:rFonts w:cs="David" w:hint="cs"/>
          <w:rtl/>
        </w:rPr>
      </w:pPr>
    </w:p>
    <w:p w14:paraId="3339F6FF" w14:textId="77777777" w:rsidR="005318A0" w:rsidRPr="005318A0" w:rsidRDefault="005318A0" w:rsidP="005318A0">
      <w:pPr>
        <w:bidi/>
        <w:rPr>
          <w:rFonts w:cs="David" w:hint="cs"/>
          <w:rtl/>
        </w:rPr>
      </w:pPr>
      <w:r w:rsidRPr="005318A0">
        <w:rPr>
          <w:rFonts w:cs="David" w:hint="cs"/>
          <w:rtl/>
        </w:rPr>
        <w:tab/>
        <w:t>אי אפשר לאשר את אותו הנושא בדיוק שבוע אחרי שבוע.</w:t>
      </w:r>
    </w:p>
    <w:p w14:paraId="51C572D2" w14:textId="77777777" w:rsidR="005318A0" w:rsidRPr="005318A0" w:rsidRDefault="005318A0" w:rsidP="005318A0">
      <w:pPr>
        <w:bidi/>
        <w:rPr>
          <w:rFonts w:cs="David" w:hint="cs"/>
          <w:rtl/>
        </w:rPr>
      </w:pPr>
    </w:p>
    <w:p w14:paraId="1ED2C87E" w14:textId="77777777" w:rsidR="005318A0" w:rsidRPr="005318A0" w:rsidRDefault="005318A0" w:rsidP="005318A0">
      <w:pPr>
        <w:bidi/>
        <w:rPr>
          <w:rFonts w:cs="David" w:hint="cs"/>
          <w:u w:val="single"/>
          <w:rtl/>
        </w:rPr>
      </w:pPr>
      <w:r w:rsidRPr="005318A0">
        <w:rPr>
          <w:rFonts w:cs="David" w:hint="cs"/>
          <w:u w:val="single"/>
          <w:rtl/>
        </w:rPr>
        <w:t>אליהו גבאי:</w:t>
      </w:r>
    </w:p>
    <w:p w14:paraId="17625A53" w14:textId="77777777" w:rsidR="005318A0" w:rsidRPr="005318A0" w:rsidRDefault="005318A0" w:rsidP="005318A0">
      <w:pPr>
        <w:bidi/>
        <w:rPr>
          <w:rFonts w:cs="David" w:hint="cs"/>
          <w:rtl/>
        </w:rPr>
      </w:pPr>
    </w:p>
    <w:p w14:paraId="332FDFBF" w14:textId="77777777" w:rsidR="005318A0" w:rsidRPr="005318A0" w:rsidRDefault="005318A0" w:rsidP="005318A0">
      <w:pPr>
        <w:bidi/>
        <w:rPr>
          <w:rFonts w:cs="David" w:hint="cs"/>
          <w:rtl/>
        </w:rPr>
      </w:pPr>
      <w:r w:rsidRPr="005318A0">
        <w:rPr>
          <w:rFonts w:cs="David" w:hint="cs"/>
          <w:rtl/>
        </w:rPr>
        <w:tab/>
        <w:t xml:space="preserve">זה התפרסם עכשיו. </w:t>
      </w:r>
    </w:p>
    <w:p w14:paraId="4EA761B3" w14:textId="77777777" w:rsidR="005318A0" w:rsidRPr="005318A0" w:rsidRDefault="005318A0" w:rsidP="005318A0">
      <w:pPr>
        <w:bidi/>
        <w:rPr>
          <w:rFonts w:cs="David" w:hint="cs"/>
          <w:rtl/>
        </w:rPr>
      </w:pPr>
    </w:p>
    <w:p w14:paraId="065BFC87"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11F37B1F" w14:textId="77777777" w:rsidR="005318A0" w:rsidRPr="005318A0" w:rsidRDefault="005318A0" w:rsidP="005318A0">
      <w:pPr>
        <w:bidi/>
        <w:rPr>
          <w:rFonts w:cs="David" w:hint="cs"/>
          <w:rtl/>
        </w:rPr>
      </w:pPr>
    </w:p>
    <w:p w14:paraId="44C710F4" w14:textId="77777777" w:rsidR="005318A0" w:rsidRPr="005318A0" w:rsidRDefault="005318A0" w:rsidP="005318A0">
      <w:pPr>
        <w:bidi/>
        <w:rPr>
          <w:rFonts w:cs="David" w:hint="cs"/>
          <w:rtl/>
        </w:rPr>
      </w:pPr>
      <w:r w:rsidRPr="005318A0">
        <w:rPr>
          <w:rFonts w:cs="David" w:hint="cs"/>
          <w:rtl/>
        </w:rPr>
        <w:tab/>
        <w:t xml:space="preserve">זה לא משנה את העובדה שהכנסת דנה בזה בשבוע שעבר וזה לא עניין דחוף שקרה פתאום והכנסת צריכה להעלות אותו על סדר יומה. לצערי הרב, זה דבר מתמשך. אני מציעה שתדבר עם יושב ראש ועדת העבודה והרווחה או עם יושב ראש ועדת החינוך כדי שהם יעלו את הנושא שם על סדר יומם. </w:t>
      </w:r>
    </w:p>
    <w:p w14:paraId="23E23F6D" w14:textId="77777777" w:rsidR="005318A0" w:rsidRPr="005318A0" w:rsidRDefault="005318A0" w:rsidP="005318A0">
      <w:pPr>
        <w:bidi/>
        <w:rPr>
          <w:rFonts w:cs="David" w:hint="cs"/>
          <w:rtl/>
        </w:rPr>
      </w:pPr>
    </w:p>
    <w:p w14:paraId="39A809D2" w14:textId="77777777" w:rsidR="005318A0" w:rsidRPr="005318A0" w:rsidRDefault="005318A0" w:rsidP="005318A0">
      <w:pPr>
        <w:bidi/>
        <w:rPr>
          <w:rFonts w:cs="David" w:hint="cs"/>
          <w:u w:val="single"/>
          <w:rtl/>
        </w:rPr>
      </w:pPr>
      <w:proofErr w:type="spellStart"/>
      <w:r w:rsidRPr="005318A0">
        <w:rPr>
          <w:rFonts w:cs="David" w:hint="cs"/>
          <w:u w:val="single"/>
          <w:rtl/>
        </w:rPr>
        <w:t>נאדיה</w:t>
      </w:r>
      <w:proofErr w:type="spellEnd"/>
      <w:r w:rsidRPr="005318A0">
        <w:rPr>
          <w:rFonts w:cs="David" w:hint="cs"/>
          <w:u w:val="single"/>
          <w:rtl/>
        </w:rPr>
        <w:t xml:space="preserve"> חילו:</w:t>
      </w:r>
    </w:p>
    <w:p w14:paraId="7E8D933A" w14:textId="77777777" w:rsidR="005318A0" w:rsidRPr="005318A0" w:rsidRDefault="005318A0" w:rsidP="005318A0">
      <w:pPr>
        <w:bidi/>
        <w:rPr>
          <w:rFonts w:cs="David" w:hint="cs"/>
          <w:u w:val="single"/>
          <w:rtl/>
        </w:rPr>
      </w:pPr>
    </w:p>
    <w:p w14:paraId="18562563" w14:textId="77777777" w:rsidR="005318A0" w:rsidRPr="005318A0" w:rsidRDefault="005318A0" w:rsidP="005318A0">
      <w:pPr>
        <w:bidi/>
        <w:rPr>
          <w:rFonts w:cs="David" w:hint="cs"/>
          <w:rtl/>
        </w:rPr>
      </w:pPr>
      <w:r w:rsidRPr="005318A0">
        <w:rPr>
          <w:rFonts w:cs="David" w:hint="cs"/>
          <w:rtl/>
        </w:rPr>
        <w:tab/>
        <w:t xml:space="preserve">נכון שהוועדות דנו בנושא, אבל אתמול פורסמו נתונים מאד קשים על 3,000 ילדים שזקוקים לטיפול ורק 300 מהם מקבלים אותו. הנתונים מאד ממוקדים והם מצביעים על גודל הטראומה ועל הנזקים הנפשיים, שאין להם מענה. התייחסנו לזה על קצה המזלג אתמול, בוועדת הפנים, שדנה גם בנושא המקלטים, ההשלכות ומה נעשה, אבל זה לא היה דיון רציני וממוקד רק בנושא הזה וזה בהחלט חשוב. </w:t>
      </w:r>
    </w:p>
    <w:p w14:paraId="3BE5109F" w14:textId="77777777" w:rsidR="005318A0" w:rsidRPr="005318A0" w:rsidRDefault="005318A0" w:rsidP="005318A0">
      <w:pPr>
        <w:bidi/>
        <w:rPr>
          <w:rFonts w:cs="David" w:hint="cs"/>
          <w:rtl/>
        </w:rPr>
      </w:pPr>
    </w:p>
    <w:p w14:paraId="5DBB6C71"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7A3C0C3B" w14:textId="77777777" w:rsidR="005318A0" w:rsidRPr="005318A0" w:rsidRDefault="005318A0" w:rsidP="005318A0">
      <w:pPr>
        <w:bidi/>
        <w:rPr>
          <w:rFonts w:cs="David" w:hint="cs"/>
          <w:rtl/>
        </w:rPr>
      </w:pPr>
    </w:p>
    <w:p w14:paraId="6CAE23D3" w14:textId="77777777" w:rsidR="005318A0" w:rsidRPr="005318A0" w:rsidRDefault="005318A0" w:rsidP="005318A0">
      <w:pPr>
        <w:bidi/>
        <w:rPr>
          <w:rFonts w:cs="David" w:hint="cs"/>
          <w:rtl/>
        </w:rPr>
      </w:pPr>
      <w:r w:rsidRPr="005318A0">
        <w:rPr>
          <w:rFonts w:cs="David" w:hint="cs"/>
          <w:rtl/>
        </w:rPr>
        <w:tab/>
        <w:t>את חושבת שבמסגרת שלוש דקות במליאה ייערך דיון רציני ומקיף בנושא?</w:t>
      </w:r>
    </w:p>
    <w:p w14:paraId="6FA1412C" w14:textId="77777777" w:rsidR="005318A0" w:rsidRPr="005318A0" w:rsidRDefault="005318A0" w:rsidP="005318A0">
      <w:pPr>
        <w:bidi/>
        <w:rPr>
          <w:rFonts w:cs="David" w:hint="cs"/>
          <w:rtl/>
        </w:rPr>
      </w:pPr>
    </w:p>
    <w:p w14:paraId="184E2801" w14:textId="77777777" w:rsidR="005318A0" w:rsidRPr="005318A0" w:rsidRDefault="005318A0" w:rsidP="005318A0">
      <w:pPr>
        <w:bidi/>
        <w:rPr>
          <w:rFonts w:cs="David" w:hint="cs"/>
          <w:u w:val="single"/>
          <w:rtl/>
        </w:rPr>
      </w:pPr>
      <w:proofErr w:type="spellStart"/>
      <w:r w:rsidRPr="005318A0">
        <w:rPr>
          <w:rFonts w:cs="David" w:hint="cs"/>
          <w:u w:val="single"/>
          <w:rtl/>
        </w:rPr>
        <w:t>נאדיה</w:t>
      </w:r>
      <w:proofErr w:type="spellEnd"/>
      <w:r w:rsidRPr="005318A0">
        <w:rPr>
          <w:rFonts w:cs="David" w:hint="cs"/>
          <w:u w:val="single"/>
          <w:rtl/>
        </w:rPr>
        <w:t xml:space="preserve"> חילו:</w:t>
      </w:r>
    </w:p>
    <w:p w14:paraId="09615AF3" w14:textId="77777777" w:rsidR="005318A0" w:rsidRPr="005318A0" w:rsidRDefault="005318A0" w:rsidP="005318A0">
      <w:pPr>
        <w:bidi/>
        <w:rPr>
          <w:rFonts w:cs="David" w:hint="cs"/>
          <w:u w:val="single"/>
          <w:rtl/>
        </w:rPr>
      </w:pPr>
    </w:p>
    <w:p w14:paraId="76EAD2AC" w14:textId="77777777" w:rsidR="005318A0" w:rsidRPr="005318A0" w:rsidRDefault="005318A0" w:rsidP="005318A0">
      <w:pPr>
        <w:bidi/>
        <w:rPr>
          <w:rFonts w:cs="David" w:hint="cs"/>
          <w:rtl/>
        </w:rPr>
      </w:pPr>
      <w:r w:rsidRPr="005318A0">
        <w:rPr>
          <w:rFonts w:cs="David" w:hint="cs"/>
          <w:rtl/>
        </w:rPr>
        <w:tab/>
        <w:t>לא, אבל אחר כך אפשר להעביר את הנושא לדיון יותר רציני באחת הוועדות. אף נושא דחוף לא יכול להיות מטופל בשלוש דקות, אבל זה אחד הכלים להעביר אותו לדיון בוועדה רצינית ולתת לזה את המשקל הנאות.</w:t>
      </w:r>
    </w:p>
    <w:p w14:paraId="29A10BBE" w14:textId="77777777" w:rsidR="005318A0" w:rsidRPr="005318A0" w:rsidRDefault="005318A0" w:rsidP="005318A0">
      <w:pPr>
        <w:bidi/>
        <w:rPr>
          <w:rFonts w:cs="David" w:hint="cs"/>
          <w:rtl/>
        </w:rPr>
      </w:pPr>
    </w:p>
    <w:p w14:paraId="224C4A39"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63C82A25" w14:textId="77777777" w:rsidR="005318A0" w:rsidRPr="005318A0" w:rsidRDefault="005318A0" w:rsidP="005318A0">
      <w:pPr>
        <w:bidi/>
        <w:rPr>
          <w:rFonts w:cs="David" w:hint="cs"/>
          <w:rtl/>
        </w:rPr>
      </w:pPr>
    </w:p>
    <w:p w14:paraId="1105CB8D" w14:textId="77777777" w:rsidR="005318A0" w:rsidRPr="005318A0" w:rsidRDefault="005318A0" w:rsidP="005318A0">
      <w:pPr>
        <w:bidi/>
        <w:rPr>
          <w:rFonts w:cs="David" w:hint="cs"/>
          <w:rtl/>
        </w:rPr>
      </w:pPr>
      <w:r w:rsidRPr="005318A0">
        <w:rPr>
          <w:rFonts w:cs="David" w:hint="cs"/>
          <w:rtl/>
        </w:rPr>
        <w:tab/>
        <w:t xml:space="preserve">חברת הכנסת </w:t>
      </w:r>
      <w:proofErr w:type="spellStart"/>
      <w:r w:rsidRPr="005318A0">
        <w:rPr>
          <w:rFonts w:cs="David" w:hint="cs"/>
          <w:rtl/>
        </w:rPr>
        <w:t>גלאון</w:t>
      </w:r>
      <w:proofErr w:type="spellEnd"/>
      <w:r w:rsidRPr="005318A0">
        <w:rPr>
          <w:rFonts w:cs="David" w:hint="cs"/>
          <w:rtl/>
        </w:rPr>
        <w:t xml:space="preserve"> אמרה דבר מאד חשוב. נמצאת איתנו חברת הכנסת שלי </w:t>
      </w:r>
      <w:proofErr w:type="spellStart"/>
      <w:r w:rsidRPr="005318A0">
        <w:rPr>
          <w:rFonts w:cs="David" w:hint="cs"/>
          <w:rtl/>
        </w:rPr>
        <w:t>יחימוביץ</w:t>
      </w:r>
      <w:proofErr w:type="spellEnd"/>
      <w:r w:rsidRPr="005318A0">
        <w:rPr>
          <w:rFonts w:cs="David" w:hint="cs"/>
          <w:rtl/>
        </w:rPr>
        <w:t xml:space="preserve">', שמכהנת גם כיושבת ראש הוועדה לזכויות הילד. אתם יודעים שאני מתייחסת ביד רחבה מאד לנושאים שאני סבורה, שיש להעלות אותם לסדר היום. אני לא לוקחת את הפטיש הקואליציוני והולכת בעד ונגד בוועדה הזאת. </w:t>
      </w:r>
    </w:p>
    <w:p w14:paraId="265E883C" w14:textId="77777777" w:rsidR="005318A0" w:rsidRPr="005318A0" w:rsidRDefault="005318A0" w:rsidP="005318A0">
      <w:pPr>
        <w:bidi/>
        <w:rPr>
          <w:rFonts w:cs="David" w:hint="cs"/>
          <w:rtl/>
        </w:rPr>
      </w:pPr>
    </w:p>
    <w:p w14:paraId="139D3F7D" w14:textId="77777777" w:rsidR="005318A0" w:rsidRPr="005318A0" w:rsidRDefault="005318A0" w:rsidP="005318A0">
      <w:pPr>
        <w:bidi/>
        <w:rPr>
          <w:rFonts w:cs="David" w:hint="cs"/>
          <w:u w:val="single"/>
          <w:rtl/>
        </w:rPr>
      </w:pPr>
      <w:r w:rsidRPr="005318A0">
        <w:rPr>
          <w:rFonts w:cs="David" w:hint="cs"/>
          <w:u w:val="single"/>
          <w:rtl/>
        </w:rPr>
        <w:t>גדעון סער:</w:t>
      </w:r>
    </w:p>
    <w:p w14:paraId="12996226" w14:textId="77777777" w:rsidR="005318A0" w:rsidRPr="005318A0" w:rsidRDefault="005318A0" w:rsidP="005318A0">
      <w:pPr>
        <w:bidi/>
        <w:rPr>
          <w:rFonts w:cs="David" w:hint="cs"/>
          <w:rtl/>
        </w:rPr>
      </w:pPr>
    </w:p>
    <w:p w14:paraId="21570713" w14:textId="77777777" w:rsidR="005318A0" w:rsidRPr="005318A0" w:rsidRDefault="005318A0" w:rsidP="005318A0">
      <w:pPr>
        <w:bidi/>
        <w:rPr>
          <w:rFonts w:cs="David" w:hint="cs"/>
          <w:rtl/>
        </w:rPr>
      </w:pPr>
      <w:r w:rsidRPr="005318A0">
        <w:rPr>
          <w:rFonts w:cs="David" w:hint="cs"/>
          <w:rtl/>
        </w:rPr>
        <w:tab/>
        <w:t xml:space="preserve">מה זה קשור לקואליציוני. </w:t>
      </w:r>
    </w:p>
    <w:p w14:paraId="22B73161" w14:textId="77777777" w:rsidR="005318A0" w:rsidRPr="005318A0" w:rsidRDefault="005318A0" w:rsidP="005318A0">
      <w:pPr>
        <w:bidi/>
        <w:rPr>
          <w:rFonts w:cs="David" w:hint="cs"/>
          <w:rtl/>
        </w:rPr>
      </w:pPr>
    </w:p>
    <w:p w14:paraId="68EE2908"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13A90D19" w14:textId="77777777" w:rsidR="005318A0" w:rsidRPr="005318A0" w:rsidRDefault="005318A0" w:rsidP="005318A0">
      <w:pPr>
        <w:bidi/>
        <w:rPr>
          <w:rFonts w:cs="David" w:hint="cs"/>
          <w:rtl/>
        </w:rPr>
      </w:pPr>
    </w:p>
    <w:p w14:paraId="57682EDA" w14:textId="77777777" w:rsidR="005318A0" w:rsidRPr="005318A0" w:rsidRDefault="005318A0" w:rsidP="005318A0">
      <w:pPr>
        <w:bidi/>
        <w:rPr>
          <w:rFonts w:cs="David" w:hint="cs"/>
          <w:rtl/>
        </w:rPr>
      </w:pPr>
      <w:r w:rsidRPr="005318A0">
        <w:rPr>
          <w:rFonts w:cs="David" w:hint="cs"/>
          <w:rtl/>
        </w:rPr>
        <w:tab/>
        <w:t xml:space="preserve">חבר הכנסת סער, אל תפריע לי. מכיוון שהנושא הזה נדון בשבוע שעבר במליאה ומרבית חברי הוועדה סבורים שזה נושא כאוב מאד ורציני מאד, נמצאת איתנו כאן יושבת ראש הוועדה ואני מבקשת ממנה להרים את הכפפה. לא צריך להביא כל דבר למליאה ולערער על החלטת יושבת ראש הכנסת והסגנים מאתמול. לא תמיד צריך שיהיה דיון במליאה ורק לאחר מכן הנושא יעבור לוועדה לזכויות הילד. מי אמר שלאחר שהדיון יתקיים במליאה זה אכן </w:t>
      </w:r>
      <w:proofErr w:type="spellStart"/>
      <w:r w:rsidRPr="005318A0">
        <w:rPr>
          <w:rFonts w:cs="David" w:hint="cs"/>
          <w:rtl/>
        </w:rPr>
        <w:t>יירד</w:t>
      </w:r>
      <w:proofErr w:type="spellEnd"/>
      <w:r w:rsidRPr="005318A0">
        <w:rPr>
          <w:rFonts w:cs="David" w:hint="cs"/>
          <w:rtl/>
        </w:rPr>
        <w:t xml:space="preserve"> לוועדה לזכויות הילד? למה שזה לא יגיע לוועדת החינוך או לכל ועדה אחרת? הנושא דחוף, הנושא כאוב, נמצאת איתנו כאן יושבת ראש הוועדה. אני מבקשת ממך להרים את הכפפה הזאת. </w:t>
      </w:r>
    </w:p>
    <w:p w14:paraId="52DA58EE" w14:textId="77777777" w:rsidR="005318A0" w:rsidRPr="005318A0" w:rsidRDefault="005318A0" w:rsidP="005318A0">
      <w:pPr>
        <w:bidi/>
        <w:rPr>
          <w:rFonts w:cs="David" w:hint="cs"/>
          <w:rtl/>
        </w:rPr>
      </w:pPr>
    </w:p>
    <w:p w14:paraId="1D928658" w14:textId="77777777" w:rsidR="005318A0" w:rsidRPr="005318A0" w:rsidRDefault="005318A0" w:rsidP="005318A0">
      <w:pPr>
        <w:bidi/>
        <w:rPr>
          <w:rFonts w:cs="David" w:hint="cs"/>
          <w:u w:val="single"/>
          <w:rtl/>
        </w:rPr>
      </w:pPr>
      <w:r w:rsidRPr="005318A0">
        <w:rPr>
          <w:rFonts w:cs="David"/>
          <w:u w:val="single"/>
          <w:rtl/>
        </w:rPr>
        <w:br w:type="page"/>
      </w:r>
      <w:r w:rsidRPr="005318A0">
        <w:rPr>
          <w:rFonts w:cs="David" w:hint="cs"/>
          <w:u w:val="single"/>
          <w:rtl/>
        </w:rPr>
        <w:t xml:space="preserve">שלי </w:t>
      </w:r>
      <w:proofErr w:type="spellStart"/>
      <w:r w:rsidRPr="005318A0">
        <w:rPr>
          <w:rFonts w:cs="David" w:hint="cs"/>
          <w:u w:val="single"/>
          <w:rtl/>
        </w:rPr>
        <w:t>יחימוביץ</w:t>
      </w:r>
      <w:proofErr w:type="spellEnd"/>
      <w:r w:rsidRPr="005318A0">
        <w:rPr>
          <w:rFonts w:cs="David" w:hint="cs"/>
          <w:u w:val="single"/>
          <w:rtl/>
        </w:rPr>
        <w:t>':</w:t>
      </w:r>
    </w:p>
    <w:p w14:paraId="19389651" w14:textId="77777777" w:rsidR="005318A0" w:rsidRPr="005318A0" w:rsidRDefault="005318A0" w:rsidP="005318A0">
      <w:pPr>
        <w:bidi/>
        <w:rPr>
          <w:rFonts w:cs="David" w:hint="cs"/>
          <w:rtl/>
        </w:rPr>
      </w:pPr>
    </w:p>
    <w:p w14:paraId="2AEB6BAE" w14:textId="77777777" w:rsidR="005318A0" w:rsidRPr="005318A0" w:rsidRDefault="005318A0" w:rsidP="005318A0">
      <w:pPr>
        <w:bidi/>
        <w:rPr>
          <w:rFonts w:cs="David" w:hint="cs"/>
          <w:rtl/>
        </w:rPr>
      </w:pPr>
      <w:r w:rsidRPr="005318A0">
        <w:rPr>
          <w:rFonts w:cs="David" w:hint="cs"/>
          <w:rtl/>
        </w:rPr>
        <w:tab/>
        <w:t xml:space="preserve">גברתי יושבת הראש, יש דיון משמעותי בין דיון בוועדה לבין דיון במליאה. דיון דחוף במליאה, כשמו כן הוא </w:t>
      </w:r>
      <w:r w:rsidRPr="005318A0">
        <w:rPr>
          <w:rFonts w:cs="David"/>
          <w:rtl/>
        </w:rPr>
        <w:t>–</w:t>
      </w:r>
      <w:r w:rsidRPr="005318A0">
        <w:rPr>
          <w:rFonts w:cs="David" w:hint="cs"/>
          <w:rtl/>
        </w:rPr>
        <w:t xml:space="preserve"> דיון דחוף. עצם העובדה שהדיון מתקיים במליאה ובדחיפות מסמלת גם את מידת החשיבות שהכנסת מייחסת לנושא הזה. אני חושבת שהנושא הזה, טראומות של ילדים אחרי מלחמה, זנוח מדי. קיימנו דיון בוועדה לזכויות הילד בנושא הטראומה שחווים ילדי שדרות, אבל אני בהחלט חושבת שמן הראוי לקיים דיון כזה במליאה ואחר כך אני בעצמי אבקש להעביר אותו לוועדה לזכויות הילד. </w:t>
      </w:r>
    </w:p>
    <w:p w14:paraId="248ECC47" w14:textId="77777777" w:rsidR="005318A0" w:rsidRPr="005318A0" w:rsidRDefault="005318A0" w:rsidP="005318A0">
      <w:pPr>
        <w:bidi/>
        <w:rPr>
          <w:rFonts w:cs="David" w:hint="cs"/>
          <w:rtl/>
        </w:rPr>
      </w:pPr>
    </w:p>
    <w:p w14:paraId="153F8002"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401E99C1" w14:textId="77777777" w:rsidR="005318A0" w:rsidRPr="005318A0" w:rsidRDefault="005318A0" w:rsidP="005318A0">
      <w:pPr>
        <w:bidi/>
        <w:rPr>
          <w:rFonts w:cs="David" w:hint="cs"/>
          <w:rtl/>
        </w:rPr>
      </w:pPr>
    </w:p>
    <w:p w14:paraId="70FD5076" w14:textId="77777777" w:rsidR="005318A0" w:rsidRPr="005318A0" w:rsidRDefault="005318A0" w:rsidP="005318A0">
      <w:pPr>
        <w:bidi/>
        <w:rPr>
          <w:rFonts w:cs="David" w:hint="cs"/>
          <w:rtl/>
        </w:rPr>
      </w:pPr>
      <w:r w:rsidRPr="005318A0">
        <w:rPr>
          <w:rFonts w:cs="David" w:hint="cs"/>
          <w:rtl/>
        </w:rPr>
        <w:tab/>
        <w:t xml:space="preserve">את תבקשי אבל אני מבטיחה לך שיהיה חבר כנסת נוסף שיבקש להעביר את הנושא לוועדה אחרת והדיון יידחה לעוד שבועיים. חבר הכנסת סער, בבקשה. </w:t>
      </w:r>
    </w:p>
    <w:p w14:paraId="4104A66B" w14:textId="77777777" w:rsidR="005318A0" w:rsidRPr="005318A0" w:rsidRDefault="005318A0" w:rsidP="005318A0">
      <w:pPr>
        <w:bidi/>
        <w:rPr>
          <w:rFonts w:cs="David" w:hint="cs"/>
          <w:rtl/>
        </w:rPr>
      </w:pPr>
    </w:p>
    <w:p w14:paraId="6A7131E8" w14:textId="77777777" w:rsidR="005318A0" w:rsidRPr="005318A0" w:rsidRDefault="005318A0" w:rsidP="005318A0">
      <w:pPr>
        <w:bidi/>
        <w:rPr>
          <w:rFonts w:cs="David" w:hint="cs"/>
          <w:u w:val="single"/>
          <w:rtl/>
        </w:rPr>
      </w:pPr>
      <w:r w:rsidRPr="005318A0">
        <w:rPr>
          <w:rFonts w:cs="David" w:hint="cs"/>
          <w:u w:val="single"/>
          <w:rtl/>
        </w:rPr>
        <w:t>גדעון סער:</w:t>
      </w:r>
    </w:p>
    <w:p w14:paraId="139485B9" w14:textId="77777777" w:rsidR="005318A0" w:rsidRPr="005318A0" w:rsidRDefault="005318A0" w:rsidP="005318A0">
      <w:pPr>
        <w:bidi/>
        <w:rPr>
          <w:rFonts w:cs="David" w:hint="cs"/>
          <w:rtl/>
        </w:rPr>
      </w:pPr>
    </w:p>
    <w:p w14:paraId="43DAC806" w14:textId="77777777" w:rsidR="005318A0" w:rsidRPr="005318A0" w:rsidRDefault="005318A0" w:rsidP="005318A0">
      <w:pPr>
        <w:bidi/>
        <w:rPr>
          <w:rFonts w:cs="David" w:hint="cs"/>
          <w:rtl/>
        </w:rPr>
      </w:pPr>
      <w:r w:rsidRPr="005318A0">
        <w:rPr>
          <w:rFonts w:cs="David" w:hint="cs"/>
          <w:rtl/>
        </w:rPr>
        <w:tab/>
        <w:t xml:space="preserve">גברתי היושבת ראש, אני חושב שמה שצריך להטריד אותנו הוא העובדה שיש עלייה במספר הילדים והנוער שסובלים מטראומה והעובדה שהנושא הזה, בדיוק כמו נושא </w:t>
      </w:r>
      <w:proofErr w:type="spellStart"/>
      <w:r w:rsidRPr="005318A0">
        <w:rPr>
          <w:rFonts w:cs="David" w:hint="cs"/>
          <w:rtl/>
        </w:rPr>
        <w:t>המקלוט</w:t>
      </w:r>
      <w:proofErr w:type="spellEnd"/>
      <w:r w:rsidRPr="005318A0">
        <w:rPr>
          <w:rFonts w:cs="David" w:hint="cs"/>
          <w:rtl/>
        </w:rPr>
        <w:t xml:space="preserve"> שעלה אתמול בוועדה, לפי תחקירים עיתונאיים פשוט לא מטופל. איזה כלים יש לנו בתור חברי כנסת? להעלות את זה שוב ושוב </w:t>
      </w:r>
      <w:proofErr w:type="spellStart"/>
      <w:r w:rsidRPr="005318A0">
        <w:rPr>
          <w:rFonts w:cs="David" w:hint="cs"/>
          <w:rtl/>
        </w:rPr>
        <w:t>ושוב</w:t>
      </w:r>
      <w:proofErr w:type="spellEnd"/>
      <w:r w:rsidRPr="005318A0">
        <w:rPr>
          <w:rFonts w:cs="David" w:hint="cs"/>
          <w:rtl/>
        </w:rPr>
        <w:t xml:space="preserve"> ויכול להיות שבמליאה שר ישיב על זה כי הרי לוועדות הם לא מגיעים אלא שולחים פקידים. אני חושב שהנושא שהעלה חבר הכנסת גבאי מאד חשוב ואם המליאה תדון בזה שלוש דקות ואחר כך הנושא יועבר לוועדה כלשהי, זה מצדיק את החשיבות של הנושא. אני לא חושב שהנושא יעבור לוועדת החינוך כי כל הנושא בא מכיוון אחר.</w:t>
      </w:r>
    </w:p>
    <w:p w14:paraId="3B386266" w14:textId="77777777" w:rsidR="005318A0" w:rsidRPr="005318A0" w:rsidRDefault="005318A0" w:rsidP="005318A0">
      <w:pPr>
        <w:bidi/>
        <w:rPr>
          <w:rFonts w:cs="David" w:hint="cs"/>
          <w:rtl/>
        </w:rPr>
      </w:pPr>
    </w:p>
    <w:p w14:paraId="7D23C32F"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6003E400" w14:textId="77777777" w:rsidR="005318A0" w:rsidRPr="005318A0" w:rsidRDefault="005318A0" w:rsidP="005318A0">
      <w:pPr>
        <w:bidi/>
        <w:rPr>
          <w:rFonts w:cs="David" w:hint="cs"/>
          <w:rtl/>
        </w:rPr>
      </w:pPr>
    </w:p>
    <w:p w14:paraId="104EACA5" w14:textId="77777777" w:rsidR="005318A0" w:rsidRPr="005318A0" w:rsidRDefault="005318A0" w:rsidP="005318A0">
      <w:pPr>
        <w:bidi/>
        <w:rPr>
          <w:rFonts w:cs="David" w:hint="cs"/>
          <w:rtl/>
        </w:rPr>
      </w:pPr>
      <w:r w:rsidRPr="005318A0">
        <w:rPr>
          <w:rFonts w:cs="David" w:hint="cs"/>
          <w:rtl/>
        </w:rPr>
        <w:tab/>
        <w:t xml:space="preserve">אתה יודע איך דברים מתנהלים כשיש ועדה ראשית וועדת משנה. </w:t>
      </w:r>
    </w:p>
    <w:p w14:paraId="3541E4D9" w14:textId="77777777" w:rsidR="005318A0" w:rsidRPr="005318A0" w:rsidRDefault="005318A0" w:rsidP="005318A0">
      <w:pPr>
        <w:bidi/>
        <w:rPr>
          <w:rFonts w:cs="David" w:hint="cs"/>
          <w:rtl/>
        </w:rPr>
      </w:pPr>
    </w:p>
    <w:p w14:paraId="3BF5276F" w14:textId="77777777" w:rsidR="005318A0" w:rsidRPr="005318A0" w:rsidRDefault="005318A0" w:rsidP="005318A0">
      <w:pPr>
        <w:bidi/>
        <w:rPr>
          <w:rFonts w:cs="David" w:hint="cs"/>
          <w:u w:val="single"/>
          <w:rtl/>
        </w:rPr>
      </w:pPr>
      <w:r w:rsidRPr="005318A0">
        <w:rPr>
          <w:rFonts w:cs="David" w:hint="cs"/>
          <w:u w:val="single"/>
          <w:rtl/>
        </w:rPr>
        <w:t>גדעון סער:</w:t>
      </w:r>
    </w:p>
    <w:p w14:paraId="46F6958E" w14:textId="77777777" w:rsidR="005318A0" w:rsidRPr="005318A0" w:rsidRDefault="005318A0" w:rsidP="005318A0">
      <w:pPr>
        <w:bidi/>
        <w:rPr>
          <w:rFonts w:cs="David" w:hint="cs"/>
          <w:rtl/>
        </w:rPr>
      </w:pPr>
    </w:p>
    <w:p w14:paraId="7CD44651" w14:textId="77777777" w:rsidR="005318A0" w:rsidRPr="005318A0" w:rsidRDefault="005318A0" w:rsidP="005318A0">
      <w:pPr>
        <w:bidi/>
        <w:rPr>
          <w:rFonts w:cs="David" w:hint="cs"/>
          <w:rtl/>
        </w:rPr>
      </w:pPr>
      <w:r w:rsidRPr="005318A0">
        <w:rPr>
          <w:rFonts w:cs="David" w:hint="cs"/>
          <w:rtl/>
        </w:rPr>
        <w:tab/>
        <w:t xml:space="preserve">אני לא חושב שנושא ילדים ונוער שסובלים מטראומה הוא נושא קואליציוני. </w:t>
      </w:r>
    </w:p>
    <w:p w14:paraId="769A9A8B" w14:textId="77777777" w:rsidR="005318A0" w:rsidRPr="005318A0" w:rsidRDefault="005318A0" w:rsidP="005318A0">
      <w:pPr>
        <w:bidi/>
        <w:rPr>
          <w:rFonts w:cs="David" w:hint="cs"/>
          <w:rtl/>
        </w:rPr>
      </w:pPr>
    </w:p>
    <w:p w14:paraId="2427AFEC"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2194BA17" w14:textId="77777777" w:rsidR="005318A0" w:rsidRPr="005318A0" w:rsidRDefault="005318A0" w:rsidP="005318A0">
      <w:pPr>
        <w:bidi/>
        <w:rPr>
          <w:rFonts w:cs="David" w:hint="cs"/>
          <w:rtl/>
        </w:rPr>
      </w:pPr>
    </w:p>
    <w:p w14:paraId="61B3D786" w14:textId="77777777" w:rsidR="005318A0" w:rsidRPr="005318A0" w:rsidRDefault="005318A0" w:rsidP="005318A0">
      <w:pPr>
        <w:bidi/>
        <w:rPr>
          <w:rFonts w:cs="David" w:hint="cs"/>
          <w:rtl/>
        </w:rPr>
      </w:pPr>
      <w:r w:rsidRPr="005318A0">
        <w:rPr>
          <w:rFonts w:cs="David" w:hint="cs"/>
          <w:rtl/>
        </w:rPr>
        <w:tab/>
        <w:t xml:space="preserve">אני מודה לך, אדוני. אני עוברת להצבעה על הערעור של חבר הכנסת גבאי. </w:t>
      </w:r>
    </w:p>
    <w:p w14:paraId="4B602158" w14:textId="77777777" w:rsidR="005318A0" w:rsidRPr="005318A0" w:rsidRDefault="005318A0" w:rsidP="005318A0">
      <w:pPr>
        <w:bidi/>
        <w:rPr>
          <w:rFonts w:cs="David" w:hint="cs"/>
          <w:rtl/>
        </w:rPr>
      </w:pPr>
    </w:p>
    <w:p w14:paraId="41EC1BDD" w14:textId="77777777" w:rsidR="005318A0" w:rsidRPr="005318A0" w:rsidRDefault="005318A0" w:rsidP="005318A0">
      <w:pPr>
        <w:bidi/>
        <w:jc w:val="center"/>
        <w:rPr>
          <w:rFonts w:cs="David" w:hint="cs"/>
          <w:b/>
          <w:bCs/>
          <w:rtl/>
        </w:rPr>
      </w:pPr>
      <w:r w:rsidRPr="005318A0">
        <w:rPr>
          <w:rFonts w:cs="David" w:hint="cs"/>
          <w:b/>
          <w:bCs/>
          <w:rtl/>
        </w:rPr>
        <w:t>הצבעה</w:t>
      </w:r>
    </w:p>
    <w:p w14:paraId="19F5C088" w14:textId="77777777" w:rsidR="005318A0" w:rsidRPr="005318A0" w:rsidRDefault="005318A0" w:rsidP="005318A0">
      <w:pPr>
        <w:bidi/>
        <w:jc w:val="center"/>
        <w:rPr>
          <w:rFonts w:cs="David" w:hint="cs"/>
          <w:rtl/>
        </w:rPr>
      </w:pPr>
    </w:p>
    <w:p w14:paraId="03E7F3AE" w14:textId="77777777" w:rsidR="005318A0" w:rsidRPr="005318A0" w:rsidRDefault="005318A0" w:rsidP="005318A0">
      <w:pPr>
        <w:bidi/>
        <w:jc w:val="center"/>
        <w:rPr>
          <w:rFonts w:cs="David" w:hint="cs"/>
          <w:rtl/>
        </w:rPr>
      </w:pPr>
      <w:r w:rsidRPr="005318A0">
        <w:rPr>
          <w:rFonts w:cs="David" w:hint="cs"/>
          <w:rtl/>
        </w:rPr>
        <w:t xml:space="preserve">בעד הערעור של חבר הכנסת גבאי </w:t>
      </w:r>
      <w:r w:rsidRPr="005318A0">
        <w:rPr>
          <w:rFonts w:cs="David"/>
          <w:rtl/>
        </w:rPr>
        <w:t>–</w:t>
      </w:r>
      <w:r w:rsidRPr="005318A0">
        <w:rPr>
          <w:rFonts w:cs="David" w:hint="cs"/>
          <w:rtl/>
        </w:rPr>
        <w:t xml:space="preserve"> 7</w:t>
      </w:r>
    </w:p>
    <w:p w14:paraId="747C1E9E" w14:textId="77777777" w:rsidR="005318A0" w:rsidRPr="005318A0" w:rsidRDefault="005318A0" w:rsidP="005318A0">
      <w:pPr>
        <w:bidi/>
        <w:jc w:val="center"/>
        <w:rPr>
          <w:rFonts w:cs="David" w:hint="cs"/>
          <w:rtl/>
        </w:rPr>
      </w:pPr>
      <w:r w:rsidRPr="005318A0">
        <w:rPr>
          <w:rFonts w:cs="David" w:hint="cs"/>
          <w:rtl/>
        </w:rPr>
        <w:t xml:space="preserve">נגד </w:t>
      </w:r>
      <w:r w:rsidRPr="005318A0">
        <w:rPr>
          <w:rFonts w:cs="David"/>
          <w:rtl/>
        </w:rPr>
        <w:t>–</w:t>
      </w:r>
      <w:r w:rsidRPr="005318A0">
        <w:rPr>
          <w:rFonts w:cs="David" w:hint="cs"/>
          <w:rtl/>
        </w:rPr>
        <w:t xml:space="preserve"> 7</w:t>
      </w:r>
    </w:p>
    <w:p w14:paraId="58AF8D61" w14:textId="77777777" w:rsidR="005318A0" w:rsidRPr="005318A0" w:rsidRDefault="005318A0" w:rsidP="005318A0">
      <w:pPr>
        <w:bidi/>
        <w:jc w:val="center"/>
        <w:rPr>
          <w:rFonts w:cs="David" w:hint="cs"/>
          <w:rtl/>
        </w:rPr>
      </w:pPr>
      <w:r w:rsidRPr="005318A0">
        <w:rPr>
          <w:rFonts w:cs="David" w:hint="cs"/>
          <w:rtl/>
        </w:rPr>
        <w:t xml:space="preserve">נמנעים </w:t>
      </w:r>
      <w:r w:rsidRPr="005318A0">
        <w:rPr>
          <w:rFonts w:cs="David"/>
          <w:rtl/>
        </w:rPr>
        <w:t>–</w:t>
      </w:r>
      <w:r w:rsidRPr="005318A0">
        <w:rPr>
          <w:rFonts w:cs="David" w:hint="cs"/>
          <w:rtl/>
        </w:rPr>
        <w:t xml:space="preserve"> אין</w:t>
      </w:r>
    </w:p>
    <w:p w14:paraId="61CFB759" w14:textId="77777777" w:rsidR="005318A0" w:rsidRPr="005318A0" w:rsidRDefault="005318A0" w:rsidP="005318A0">
      <w:pPr>
        <w:bidi/>
        <w:jc w:val="center"/>
        <w:rPr>
          <w:rFonts w:cs="David" w:hint="cs"/>
          <w:rtl/>
        </w:rPr>
      </w:pPr>
      <w:r w:rsidRPr="005318A0">
        <w:rPr>
          <w:rFonts w:cs="David" w:hint="cs"/>
          <w:rtl/>
        </w:rPr>
        <w:t>הערעור של חבר הכנסת גבאי לא התקבל.</w:t>
      </w:r>
    </w:p>
    <w:p w14:paraId="78B9CDDC" w14:textId="77777777" w:rsidR="005318A0" w:rsidRPr="005318A0" w:rsidRDefault="005318A0" w:rsidP="005318A0">
      <w:pPr>
        <w:bidi/>
        <w:rPr>
          <w:rFonts w:cs="David" w:hint="cs"/>
          <w:rtl/>
        </w:rPr>
      </w:pPr>
    </w:p>
    <w:p w14:paraId="0B1B6CC8"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3628F1E0" w14:textId="77777777" w:rsidR="005318A0" w:rsidRPr="005318A0" w:rsidRDefault="005318A0" w:rsidP="005318A0">
      <w:pPr>
        <w:bidi/>
        <w:rPr>
          <w:rFonts w:cs="David" w:hint="cs"/>
          <w:rtl/>
        </w:rPr>
      </w:pPr>
    </w:p>
    <w:p w14:paraId="5BD3E136" w14:textId="77777777" w:rsidR="005318A0" w:rsidRPr="005318A0" w:rsidRDefault="005318A0" w:rsidP="005318A0">
      <w:pPr>
        <w:bidi/>
        <w:rPr>
          <w:rFonts w:cs="David" w:hint="cs"/>
          <w:rtl/>
        </w:rPr>
      </w:pPr>
      <w:r w:rsidRPr="005318A0">
        <w:rPr>
          <w:rFonts w:cs="David" w:hint="cs"/>
          <w:rtl/>
        </w:rPr>
        <w:tab/>
        <w:t xml:space="preserve">7 בעד, 7 נגד ואין נמנעים. לפיכך אני קובעת כי הערעור של חבר הכנסת גבאי לא התקבל. </w:t>
      </w:r>
    </w:p>
    <w:p w14:paraId="6A73AF5A" w14:textId="77777777" w:rsidR="005318A0" w:rsidRPr="005318A0" w:rsidRDefault="005318A0" w:rsidP="005318A0">
      <w:pPr>
        <w:bidi/>
        <w:rPr>
          <w:rFonts w:cs="David" w:hint="cs"/>
          <w:rtl/>
        </w:rPr>
      </w:pPr>
    </w:p>
    <w:p w14:paraId="731B0E9F" w14:textId="77777777" w:rsidR="005318A0" w:rsidRPr="005318A0" w:rsidRDefault="005318A0" w:rsidP="005318A0">
      <w:pPr>
        <w:bidi/>
        <w:rPr>
          <w:rFonts w:cs="David" w:hint="cs"/>
          <w:u w:val="single"/>
          <w:rtl/>
        </w:rPr>
      </w:pPr>
      <w:r w:rsidRPr="005318A0">
        <w:rPr>
          <w:rFonts w:cs="David" w:hint="cs"/>
          <w:u w:val="single"/>
          <w:rtl/>
        </w:rPr>
        <w:t>גדעון סער:</w:t>
      </w:r>
    </w:p>
    <w:p w14:paraId="700CDE6C" w14:textId="77777777" w:rsidR="005318A0" w:rsidRPr="005318A0" w:rsidRDefault="005318A0" w:rsidP="005318A0">
      <w:pPr>
        <w:bidi/>
        <w:rPr>
          <w:rFonts w:cs="David" w:hint="cs"/>
          <w:rtl/>
        </w:rPr>
      </w:pPr>
    </w:p>
    <w:p w14:paraId="38BDCE65" w14:textId="77777777" w:rsidR="005318A0" w:rsidRPr="005318A0" w:rsidRDefault="005318A0" w:rsidP="005318A0">
      <w:pPr>
        <w:bidi/>
        <w:rPr>
          <w:rFonts w:cs="David" w:hint="cs"/>
          <w:rtl/>
        </w:rPr>
      </w:pPr>
      <w:r w:rsidRPr="005318A0">
        <w:rPr>
          <w:rFonts w:cs="David" w:hint="cs"/>
          <w:rtl/>
        </w:rPr>
        <w:tab/>
        <w:t xml:space="preserve">אני מבקש רביזיה גברתי. </w:t>
      </w:r>
    </w:p>
    <w:p w14:paraId="64A3C797" w14:textId="77777777" w:rsidR="005318A0" w:rsidRPr="005318A0" w:rsidRDefault="005318A0" w:rsidP="005318A0">
      <w:pPr>
        <w:bidi/>
        <w:rPr>
          <w:rFonts w:cs="David" w:hint="cs"/>
          <w:rtl/>
        </w:rPr>
      </w:pPr>
    </w:p>
    <w:p w14:paraId="7A2CCFF5"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2432DD9F" w14:textId="77777777" w:rsidR="005318A0" w:rsidRPr="005318A0" w:rsidRDefault="005318A0" w:rsidP="005318A0">
      <w:pPr>
        <w:bidi/>
        <w:rPr>
          <w:rFonts w:cs="David" w:hint="cs"/>
          <w:rtl/>
        </w:rPr>
      </w:pPr>
    </w:p>
    <w:p w14:paraId="4E6CDABA" w14:textId="77777777" w:rsidR="005318A0" w:rsidRPr="005318A0" w:rsidRDefault="005318A0" w:rsidP="005318A0">
      <w:pPr>
        <w:bidi/>
        <w:rPr>
          <w:rFonts w:cs="David"/>
          <w:rtl/>
        </w:rPr>
      </w:pPr>
      <w:r w:rsidRPr="005318A0">
        <w:rPr>
          <w:rFonts w:cs="David" w:hint="cs"/>
          <w:rtl/>
        </w:rPr>
        <w:tab/>
        <w:t>תהיה רביזיה בתום הישיבה.</w:t>
      </w:r>
    </w:p>
    <w:p w14:paraId="410FF3BA" w14:textId="77777777" w:rsidR="005318A0" w:rsidRPr="005318A0" w:rsidRDefault="005318A0" w:rsidP="005318A0">
      <w:pPr>
        <w:numPr>
          <w:ilvl w:val="0"/>
          <w:numId w:val="2"/>
        </w:numPr>
        <w:overflowPunct w:val="0"/>
        <w:autoSpaceDE w:val="0"/>
        <w:autoSpaceDN w:val="0"/>
        <w:bidi/>
        <w:adjustRightInd w:val="0"/>
        <w:ind w:right="0"/>
        <w:jc w:val="center"/>
        <w:textAlignment w:val="baseline"/>
        <w:rPr>
          <w:rFonts w:cs="David" w:hint="cs"/>
          <w:b/>
          <w:bCs/>
          <w:u w:val="single"/>
          <w:rtl/>
        </w:rPr>
      </w:pPr>
      <w:r w:rsidRPr="005318A0">
        <w:rPr>
          <w:rFonts w:cs="David"/>
          <w:rtl/>
        </w:rPr>
        <w:br w:type="page"/>
      </w:r>
      <w:r w:rsidRPr="005318A0">
        <w:rPr>
          <w:rFonts w:cs="David" w:hint="cs"/>
          <w:b/>
          <w:bCs/>
          <w:u w:val="single"/>
          <w:rtl/>
        </w:rPr>
        <w:t>בקשות חברי הכנסת להקדמת הדיון בהצעות החוק הבאות, לפי הקריאה הטרומית:</w:t>
      </w:r>
    </w:p>
    <w:p w14:paraId="1C05FE77" w14:textId="77777777" w:rsidR="005318A0" w:rsidRPr="005318A0" w:rsidRDefault="005318A0" w:rsidP="005318A0">
      <w:pPr>
        <w:bidi/>
        <w:rPr>
          <w:rFonts w:cs="David" w:hint="cs"/>
          <w:rtl/>
        </w:rPr>
      </w:pPr>
    </w:p>
    <w:p w14:paraId="2CFFD12E" w14:textId="77777777" w:rsidR="005318A0" w:rsidRPr="005318A0" w:rsidRDefault="005318A0" w:rsidP="005318A0">
      <w:pPr>
        <w:numPr>
          <w:ilvl w:val="1"/>
          <w:numId w:val="2"/>
        </w:numPr>
        <w:overflowPunct w:val="0"/>
        <w:autoSpaceDE w:val="0"/>
        <w:autoSpaceDN w:val="0"/>
        <w:bidi/>
        <w:adjustRightInd w:val="0"/>
        <w:ind w:right="0"/>
        <w:jc w:val="both"/>
        <w:textAlignment w:val="baseline"/>
        <w:rPr>
          <w:rFonts w:cs="David" w:hint="cs"/>
          <w:rtl/>
        </w:rPr>
      </w:pPr>
      <w:r w:rsidRPr="005318A0">
        <w:rPr>
          <w:rFonts w:cs="David" w:hint="cs"/>
          <w:rtl/>
        </w:rPr>
        <w:t xml:space="preserve">הצעת חוק ניכוי כספי הרשות הפלסטינית בגין ירי רקטות </w:t>
      </w:r>
      <w:proofErr w:type="spellStart"/>
      <w:r w:rsidRPr="005318A0">
        <w:rPr>
          <w:rFonts w:cs="David" w:hint="cs"/>
          <w:rtl/>
        </w:rPr>
        <w:t>מאיזור</w:t>
      </w:r>
      <w:proofErr w:type="spellEnd"/>
      <w:r w:rsidRPr="005318A0">
        <w:rPr>
          <w:rFonts w:cs="David" w:hint="cs"/>
          <w:rtl/>
        </w:rPr>
        <w:t xml:space="preserve"> חבל עזה לעבר מדינת ישראל, </w:t>
      </w:r>
      <w:proofErr w:type="spellStart"/>
      <w:r w:rsidRPr="005318A0">
        <w:rPr>
          <w:rFonts w:cs="David" w:hint="cs"/>
          <w:rtl/>
        </w:rPr>
        <w:t>התשס"ז</w:t>
      </w:r>
      <w:proofErr w:type="spellEnd"/>
      <w:r w:rsidRPr="005318A0">
        <w:rPr>
          <w:rFonts w:cs="David" w:hint="cs"/>
          <w:rtl/>
        </w:rPr>
        <w:t>-2007, (פ/2686/17), הצעת חבר הכנסת ישראל חסון.</w:t>
      </w:r>
    </w:p>
    <w:p w14:paraId="6D08A328" w14:textId="77777777" w:rsidR="005318A0" w:rsidRPr="005318A0" w:rsidRDefault="005318A0" w:rsidP="005318A0">
      <w:pPr>
        <w:bidi/>
        <w:rPr>
          <w:rFonts w:cs="David" w:hint="cs"/>
          <w:rtl/>
        </w:rPr>
      </w:pPr>
    </w:p>
    <w:p w14:paraId="7F682060"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58AF03FA" w14:textId="77777777" w:rsidR="005318A0" w:rsidRPr="005318A0" w:rsidRDefault="005318A0" w:rsidP="005318A0">
      <w:pPr>
        <w:bidi/>
        <w:rPr>
          <w:rFonts w:cs="David" w:hint="cs"/>
          <w:rtl/>
        </w:rPr>
      </w:pPr>
    </w:p>
    <w:p w14:paraId="4D386676" w14:textId="77777777" w:rsidR="005318A0" w:rsidRPr="005318A0" w:rsidRDefault="005318A0" w:rsidP="005318A0">
      <w:pPr>
        <w:bidi/>
        <w:rPr>
          <w:rFonts w:cs="David" w:hint="cs"/>
          <w:rtl/>
        </w:rPr>
      </w:pPr>
      <w:r w:rsidRPr="005318A0">
        <w:rPr>
          <w:rFonts w:cs="David" w:hint="cs"/>
          <w:rtl/>
        </w:rPr>
        <w:tab/>
        <w:t xml:space="preserve">אנחנו עוברים לנושא הבא שעל סדר היום: הצעת חוק ניכוי כספי הרשות הפלסטינית בגין ירי רקטות </w:t>
      </w:r>
      <w:proofErr w:type="spellStart"/>
      <w:r w:rsidRPr="005318A0">
        <w:rPr>
          <w:rFonts w:cs="David" w:hint="cs"/>
          <w:rtl/>
        </w:rPr>
        <w:t>מאיזור</w:t>
      </w:r>
      <w:proofErr w:type="spellEnd"/>
      <w:r w:rsidRPr="005318A0">
        <w:rPr>
          <w:rFonts w:cs="David" w:hint="cs"/>
          <w:rtl/>
        </w:rPr>
        <w:t xml:space="preserve"> חבל עזה לעבר מדינת ישראל, </w:t>
      </w:r>
      <w:proofErr w:type="spellStart"/>
      <w:r w:rsidRPr="005318A0">
        <w:rPr>
          <w:rFonts w:cs="David" w:hint="cs"/>
          <w:rtl/>
        </w:rPr>
        <w:t>התשס"ז</w:t>
      </w:r>
      <w:proofErr w:type="spellEnd"/>
      <w:r w:rsidRPr="005318A0">
        <w:rPr>
          <w:rFonts w:cs="David" w:hint="cs"/>
          <w:rtl/>
        </w:rPr>
        <w:t xml:space="preserve">-2007, (פ/2686/17), הצעת חבר הכנסת ישראל חסון. חבר הכנסת חסון, אנא נמק לוועדה מדוע אתה מבקש לפטור את הצעתך מחובת הנחה. </w:t>
      </w:r>
    </w:p>
    <w:p w14:paraId="07BF9224" w14:textId="77777777" w:rsidR="005318A0" w:rsidRPr="005318A0" w:rsidRDefault="005318A0" w:rsidP="005318A0">
      <w:pPr>
        <w:bidi/>
        <w:rPr>
          <w:rFonts w:cs="David" w:hint="cs"/>
          <w:rtl/>
        </w:rPr>
      </w:pPr>
    </w:p>
    <w:p w14:paraId="5B561750" w14:textId="77777777" w:rsidR="005318A0" w:rsidRPr="005318A0" w:rsidRDefault="005318A0" w:rsidP="005318A0">
      <w:pPr>
        <w:bidi/>
        <w:rPr>
          <w:rFonts w:cs="David" w:hint="cs"/>
          <w:rtl/>
        </w:rPr>
      </w:pPr>
      <w:r w:rsidRPr="005318A0">
        <w:rPr>
          <w:rFonts w:cs="David" w:hint="cs"/>
          <w:u w:val="single"/>
          <w:rtl/>
        </w:rPr>
        <w:t>ישראל חסון:</w:t>
      </w:r>
    </w:p>
    <w:p w14:paraId="10C946A9" w14:textId="77777777" w:rsidR="005318A0" w:rsidRPr="005318A0" w:rsidRDefault="005318A0" w:rsidP="005318A0">
      <w:pPr>
        <w:bidi/>
        <w:rPr>
          <w:rFonts w:cs="David" w:hint="cs"/>
          <w:rtl/>
        </w:rPr>
      </w:pPr>
    </w:p>
    <w:p w14:paraId="14A878C5" w14:textId="77777777" w:rsidR="005318A0" w:rsidRPr="005318A0" w:rsidRDefault="005318A0" w:rsidP="005318A0">
      <w:pPr>
        <w:bidi/>
        <w:rPr>
          <w:rFonts w:cs="David" w:hint="cs"/>
          <w:rtl/>
        </w:rPr>
      </w:pPr>
      <w:r w:rsidRPr="005318A0">
        <w:rPr>
          <w:rFonts w:cs="David" w:hint="cs"/>
          <w:rtl/>
        </w:rPr>
        <w:tab/>
        <w:t>בוקר טוב, הצעת החוק הזו הוגשה לפני כחודש וחצי, עוד לפני ההתרחשויות. המציאות הזו שבה אנחנו יושבים ומממנים לתליין את כספי החבל, היא מציאות מטורפת. המציאות שבה הממשלה חייבת, לכאורה, בהחזר כספי המסים ובתשלום של כספי המסים לרשות הפלסטינית, היא חובה שמעוגנת בהסכם ולא חלים עליה שום סייגים. אני חושב שאנחנו צריכים לסייג את זה כי לא יכול להיות שאנחנו מנהלים מול הרשות הסכם שהיא לא עומדת בו באופן מלא ומוחלט ומצד שני, אנחנו מתנהגים כאילו החיים הם כרגיל. לפיכך אני סבור שיש דחיפות רבה, בפרט עכשיו לאור ההתפתחויות, לא להחזיר את כספי המסים שמיועדים לעזה, לעכב אותם ולהשתמש בהם לצרכי האזרחים שנפגעים כתוצאה מהפעילות שנוצרת בעזה. היה וניתבע, נחזיר בהמשך. לממשלה חייבת להיות איזושהי מערכת שמעכבת את הכספים. כל יום שעובר ובו אנחנו מנהלים את החיים כרגיל הוא יום לא סביר.</w:t>
      </w:r>
    </w:p>
    <w:p w14:paraId="1E2DD9F6" w14:textId="77777777" w:rsidR="005318A0" w:rsidRPr="005318A0" w:rsidRDefault="005318A0" w:rsidP="005318A0">
      <w:pPr>
        <w:bidi/>
        <w:rPr>
          <w:rFonts w:cs="David" w:hint="cs"/>
          <w:rtl/>
        </w:rPr>
      </w:pPr>
    </w:p>
    <w:p w14:paraId="600F7547"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4C130680" w14:textId="77777777" w:rsidR="005318A0" w:rsidRPr="005318A0" w:rsidRDefault="005318A0" w:rsidP="005318A0">
      <w:pPr>
        <w:bidi/>
        <w:rPr>
          <w:rFonts w:cs="David" w:hint="cs"/>
          <w:rtl/>
        </w:rPr>
      </w:pPr>
    </w:p>
    <w:p w14:paraId="10ED30F3" w14:textId="77777777" w:rsidR="005318A0" w:rsidRPr="005318A0" w:rsidRDefault="005318A0" w:rsidP="005318A0">
      <w:pPr>
        <w:bidi/>
        <w:rPr>
          <w:rFonts w:cs="David" w:hint="cs"/>
          <w:rtl/>
        </w:rPr>
      </w:pPr>
      <w:r w:rsidRPr="005318A0">
        <w:rPr>
          <w:rFonts w:cs="David" w:hint="cs"/>
          <w:rtl/>
        </w:rPr>
        <w:tab/>
        <w:t xml:space="preserve">למה צריך לעשות את זה בהצעת חוק? מה הצעת החוק שלך אומרת, שברגע שיש </w:t>
      </w:r>
      <w:proofErr w:type="spellStart"/>
      <w:r w:rsidRPr="005318A0">
        <w:rPr>
          <w:rFonts w:cs="David" w:hint="cs"/>
          <w:rtl/>
        </w:rPr>
        <w:t>קסאמים</w:t>
      </w:r>
      <w:proofErr w:type="spellEnd"/>
      <w:r w:rsidRPr="005318A0">
        <w:rPr>
          <w:rFonts w:cs="David" w:hint="cs"/>
          <w:rtl/>
        </w:rPr>
        <w:t xml:space="preserve"> יוקפאו כספי הרשות באופן מיידי?</w:t>
      </w:r>
    </w:p>
    <w:p w14:paraId="767B8296" w14:textId="77777777" w:rsidR="005318A0" w:rsidRPr="005318A0" w:rsidRDefault="005318A0" w:rsidP="005318A0">
      <w:pPr>
        <w:bidi/>
        <w:rPr>
          <w:rFonts w:cs="David" w:hint="cs"/>
          <w:rtl/>
        </w:rPr>
      </w:pPr>
    </w:p>
    <w:p w14:paraId="7B4DAA0D" w14:textId="77777777" w:rsidR="005318A0" w:rsidRPr="005318A0" w:rsidRDefault="005318A0" w:rsidP="005318A0">
      <w:pPr>
        <w:bidi/>
        <w:rPr>
          <w:rFonts w:cs="David" w:hint="cs"/>
          <w:rtl/>
        </w:rPr>
      </w:pPr>
      <w:r w:rsidRPr="005318A0">
        <w:rPr>
          <w:rFonts w:cs="David" w:hint="cs"/>
          <w:u w:val="single"/>
          <w:rtl/>
        </w:rPr>
        <w:t>ישראל חסון:</w:t>
      </w:r>
    </w:p>
    <w:p w14:paraId="6D81B4C6" w14:textId="77777777" w:rsidR="005318A0" w:rsidRPr="005318A0" w:rsidRDefault="005318A0" w:rsidP="005318A0">
      <w:pPr>
        <w:bidi/>
        <w:rPr>
          <w:rFonts w:cs="David" w:hint="cs"/>
          <w:rtl/>
        </w:rPr>
      </w:pPr>
    </w:p>
    <w:p w14:paraId="2400FA1B" w14:textId="77777777" w:rsidR="005318A0" w:rsidRPr="005318A0" w:rsidRDefault="005318A0" w:rsidP="005318A0">
      <w:pPr>
        <w:bidi/>
        <w:rPr>
          <w:rFonts w:cs="David" w:hint="cs"/>
          <w:rtl/>
        </w:rPr>
      </w:pPr>
      <w:r w:rsidRPr="005318A0">
        <w:rPr>
          <w:rFonts w:cs="David" w:hint="cs"/>
          <w:rtl/>
        </w:rPr>
        <w:tab/>
        <w:t xml:space="preserve">למדינת ישראל יש הוצאות שוטפות שקשורות בכל מה שקשור לשדרות ולעוטף עזה, שנובעות מפעילות ישירה של הרשות הפלסטינית בעזה. זאת פעילות ישירה של הרשות בעצם העובדה שהם לא מסכלים, לא מונעים, מעודדים ומעלימים עין. לפיכך לא יכול להיות שמדינת ישראל </w:t>
      </w:r>
      <w:proofErr w:type="spellStart"/>
      <w:r w:rsidRPr="005318A0">
        <w:rPr>
          <w:rFonts w:cs="David" w:hint="cs"/>
          <w:rtl/>
        </w:rPr>
        <w:t>תישא</w:t>
      </w:r>
      <w:proofErr w:type="spellEnd"/>
      <w:r w:rsidRPr="005318A0">
        <w:rPr>
          <w:rFonts w:cs="David" w:hint="cs"/>
          <w:rtl/>
        </w:rPr>
        <w:t xml:space="preserve"> בזה בלי שהרשות </w:t>
      </w:r>
      <w:proofErr w:type="spellStart"/>
      <w:r w:rsidRPr="005318A0">
        <w:rPr>
          <w:rFonts w:cs="David" w:hint="cs"/>
          <w:rtl/>
        </w:rPr>
        <w:t>תישא</w:t>
      </w:r>
      <w:proofErr w:type="spellEnd"/>
      <w:r w:rsidRPr="005318A0">
        <w:rPr>
          <w:rFonts w:cs="David" w:hint="cs"/>
          <w:rtl/>
        </w:rPr>
        <w:t xml:space="preserve"> באחריות כלשהי. </w:t>
      </w:r>
    </w:p>
    <w:p w14:paraId="5487A01F" w14:textId="77777777" w:rsidR="005318A0" w:rsidRPr="005318A0" w:rsidRDefault="005318A0" w:rsidP="005318A0">
      <w:pPr>
        <w:bidi/>
        <w:rPr>
          <w:rFonts w:cs="David" w:hint="cs"/>
          <w:rtl/>
        </w:rPr>
      </w:pPr>
    </w:p>
    <w:p w14:paraId="72169595"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67756A8A" w14:textId="77777777" w:rsidR="005318A0" w:rsidRPr="005318A0" w:rsidRDefault="005318A0" w:rsidP="005318A0">
      <w:pPr>
        <w:bidi/>
        <w:rPr>
          <w:rFonts w:cs="David" w:hint="cs"/>
          <w:rtl/>
        </w:rPr>
      </w:pPr>
    </w:p>
    <w:p w14:paraId="1E852240" w14:textId="77777777" w:rsidR="005318A0" w:rsidRPr="005318A0" w:rsidRDefault="005318A0" w:rsidP="005318A0">
      <w:pPr>
        <w:bidi/>
        <w:rPr>
          <w:rFonts w:cs="David" w:hint="cs"/>
          <w:rtl/>
        </w:rPr>
      </w:pPr>
      <w:r w:rsidRPr="005318A0">
        <w:rPr>
          <w:rFonts w:cs="David" w:hint="cs"/>
          <w:rtl/>
        </w:rPr>
        <w:tab/>
        <w:t xml:space="preserve">אני מודה לך, אדוני. חברת הכנסת שלי </w:t>
      </w:r>
      <w:proofErr w:type="spellStart"/>
      <w:r w:rsidRPr="005318A0">
        <w:rPr>
          <w:rFonts w:cs="David" w:hint="cs"/>
          <w:rtl/>
        </w:rPr>
        <w:t>יחימוביץ</w:t>
      </w:r>
      <w:proofErr w:type="spellEnd"/>
      <w:r w:rsidRPr="005318A0">
        <w:rPr>
          <w:rFonts w:cs="David" w:hint="cs"/>
          <w:rtl/>
        </w:rPr>
        <w:t xml:space="preserve">', בבקשה. </w:t>
      </w:r>
    </w:p>
    <w:p w14:paraId="747FBD39" w14:textId="77777777" w:rsidR="005318A0" w:rsidRPr="005318A0" w:rsidRDefault="005318A0" w:rsidP="005318A0">
      <w:pPr>
        <w:bidi/>
        <w:rPr>
          <w:rFonts w:cs="David" w:hint="cs"/>
          <w:rtl/>
        </w:rPr>
      </w:pPr>
    </w:p>
    <w:p w14:paraId="638B3AF3" w14:textId="77777777" w:rsidR="005318A0" w:rsidRPr="005318A0" w:rsidRDefault="005318A0" w:rsidP="005318A0">
      <w:pPr>
        <w:bidi/>
        <w:rPr>
          <w:rFonts w:cs="David" w:hint="cs"/>
          <w:u w:val="single"/>
          <w:rtl/>
        </w:rPr>
      </w:pPr>
      <w:r w:rsidRPr="005318A0">
        <w:rPr>
          <w:rFonts w:cs="David" w:hint="cs"/>
          <w:u w:val="single"/>
          <w:rtl/>
        </w:rPr>
        <w:t xml:space="preserve">שלי </w:t>
      </w:r>
      <w:proofErr w:type="spellStart"/>
      <w:r w:rsidRPr="005318A0">
        <w:rPr>
          <w:rFonts w:cs="David" w:hint="cs"/>
          <w:u w:val="single"/>
          <w:rtl/>
        </w:rPr>
        <w:t>יחימוביץ</w:t>
      </w:r>
      <w:proofErr w:type="spellEnd"/>
      <w:r w:rsidRPr="005318A0">
        <w:rPr>
          <w:rFonts w:cs="David" w:hint="cs"/>
          <w:u w:val="single"/>
          <w:rtl/>
        </w:rPr>
        <w:t>':</w:t>
      </w:r>
    </w:p>
    <w:p w14:paraId="6F61773B" w14:textId="77777777" w:rsidR="005318A0" w:rsidRPr="005318A0" w:rsidRDefault="005318A0" w:rsidP="005318A0">
      <w:pPr>
        <w:bidi/>
        <w:rPr>
          <w:rFonts w:cs="David" w:hint="cs"/>
          <w:rtl/>
        </w:rPr>
      </w:pPr>
    </w:p>
    <w:p w14:paraId="09281569" w14:textId="77777777" w:rsidR="005318A0" w:rsidRPr="005318A0" w:rsidRDefault="005318A0" w:rsidP="005318A0">
      <w:pPr>
        <w:bidi/>
        <w:rPr>
          <w:rFonts w:cs="David" w:hint="cs"/>
          <w:rtl/>
        </w:rPr>
      </w:pPr>
      <w:r w:rsidRPr="005318A0">
        <w:rPr>
          <w:rFonts w:cs="David" w:hint="cs"/>
          <w:rtl/>
        </w:rPr>
        <w:tab/>
        <w:t xml:space="preserve">אני מתנגדת לחוק הזה, אבל אני בוודאי מתנגדת לפטור מחובת הנחה. לא חסר כסף </w:t>
      </w:r>
      <w:proofErr w:type="spellStart"/>
      <w:r w:rsidRPr="005318A0">
        <w:rPr>
          <w:rFonts w:cs="David" w:hint="cs"/>
          <w:rtl/>
        </w:rPr>
        <w:t>למקלוט</w:t>
      </w:r>
      <w:proofErr w:type="spellEnd"/>
      <w:r w:rsidRPr="005318A0">
        <w:rPr>
          <w:rFonts w:cs="David" w:hint="cs"/>
          <w:rtl/>
        </w:rPr>
        <w:t xml:space="preserve"> לתושבי שדרות. הבעיה היא לא כסף. אני רוצה להזכיר שיש עודפי גבייה של 10 מיליארד שקלים בקופת האוצר. </w:t>
      </w:r>
    </w:p>
    <w:p w14:paraId="61CA241A" w14:textId="77777777" w:rsidR="005318A0" w:rsidRPr="005318A0" w:rsidRDefault="005318A0" w:rsidP="005318A0">
      <w:pPr>
        <w:bidi/>
        <w:rPr>
          <w:rFonts w:cs="David" w:hint="cs"/>
          <w:rtl/>
        </w:rPr>
      </w:pPr>
    </w:p>
    <w:p w14:paraId="22D7D3D0" w14:textId="77777777" w:rsidR="005318A0" w:rsidRPr="005318A0" w:rsidRDefault="005318A0" w:rsidP="005318A0">
      <w:pPr>
        <w:bidi/>
        <w:rPr>
          <w:rFonts w:cs="David" w:hint="cs"/>
          <w:rtl/>
        </w:rPr>
      </w:pPr>
      <w:r w:rsidRPr="005318A0">
        <w:rPr>
          <w:rFonts w:cs="David" w:hint="cs"/>
          <w:u w:val="single"/>
          <w:rtl/>
        </w:rPr>
        <w:t>ישראל חסון:</w:t>
      </w:r>
    </w:p>
    <w:p w14:paraId="4CE58849" w14:textId="77777777" w:rsidR="005318A0" w:rsidRPr="005318A0" w:rsidRDefault="005318A0" w:rsidP="005318A0">
      <w:pPr>
        <w:bidi/>
        <w:rPr>
          <w:rFonts w:cs="David" w:hint="cs"/>
          <w:rtl/>
        </w:rPr>
      </w:pPr>
    </w:p>
    <w:p w14:paraId="1CAA3B6D" w14:textId="77777777" w:rsidR="005318A0" w:rsidRPr="005318A0" w:rsidRDefault="005318A0" w:rsidP="005318A0">
      <w:pPr>
        <w:bidi/>
        <w:rPr>
          <w:rFonts w:cs="David" w:hint="cs"/>
          <w:rtl/>
        </w:rPr>
      </w:pPr>
      <w:r w:rsidRPr="005318A0">
        <w:rPr>
          <w:rFonts w:cs="David" w:hint="cs"/>
          <w:rtl/>
        </w:rPr>
        <w:tab/>
        <w:t xml:space="preserve">זה לא נושא הדיון. </w:t>
      </w:r>
    </w:p>
    <w:p w14:paraId="49B69572" w14:textId="77777777" w:rsidR="005318A0" w:rsidRPr="005318A0" w:rsidRDefault="005318A0" w:rsidP="005318A0">
      <w:pPr>
        <w:bidi/>
        <w:rPr>
          <w:rFonts w:cs="David" w:hint="cs"/>
          <w:rtl/>
        </w:rPr>
      </w:pPr>
    </w:p>
    <w:p w14:paraId="7C900FE0" w14:textId="77777777" w:rsidR="005318A0" w:rsidRPr="005318A0" w:rsidRDefault="005318A0" w:rsidP="005318A0">
      <w:pPr>
        <w:bidi/>
        <w:rPr>
          <w:rFonts w:cs="David" w:hint="cs"/>
          <w:u w:val="single"/>
          <w:rtl/>
        </w:rPr>
      </w:pPr>
    </w:p>
    <w:p w14:paraId="3DBDFFEF" w14:textId="77777777" w:rsidR="005318A0" w:rsidRPr="005318A0" w:rsidRDefault="005318A0" w:rsidP="005318A0">
      <w:pPr>
        <w:bidi/>
        <w:rPr>
          <w:rFonts w:cs="David" w:hint="cs"/>
          <w:u w:val="single"/>
          <w:rtl/>
        </w:rPr>
      </w:pPr>
      <w:r w:rsidRPr="005318A0">
        <w:rPr>
          <w:rFonts w:cs="David"/>
          <w:u w:val="single"/>
          <w:rtl/>
        </w:rPr>
        <w:br w:type="page"/>
      </w:r>
      <w:r w:rsidRPr="005318A0">
        <w:rPr>
          <w:rFonts w:cs="David" w:hint="cs"/>
          <w:u w:val="single"/>
          <w:rtl/>
        </w:rPr>
        <w:t xml:space="preserve">שלי </w:t>
      </w:r>
      <w:proofErr w:type="spellStart"/>
      <w:r w:rsidRPr="005318A0">
        <w:rPr>
          <w:rFonts w:cs="David" w:hint="cs"/>
          <w:u w:val="single"/>
          <w:rtl/>
        </w:rPr>
        <w:t>יחימוביץ</w:t>
      </w:r>
      <w:proofErr w:type="spellEnd"/>
      <w:r w:rsidRPr="005318A0">
        <w:rPr>
          <w:rFonts w:cs="David" w:hint="cs"/>
          <w:u w:val="single"/>
          <w:rtl/>
        </w:rPr>
        <w:t>':</w:t>
      </w:r>
    </w:p>
    <w:p w14:paraId="3D103B88" w14:textId="77777777" w:rsidR="005318A0" w:rsidRPr="005318A0" w:rsidRDefault="005318A0" w:rsidP="005318A0">
      <w:pPr>
        <w:bidi/>
        <w:rPr>
          <w:rFonts w:cs="David" w:hint="cs"/>
          <w:rtl/>
        </w:rPr>
      </w:pPr>
    </w:p>
    <w:p w14:paraId="32C8A3BA" w14:textId="77777777" w:rsidR="005318A0" w:rsidRPr="005318A0" w:rsidRDefault="005318A0" w:rsidP="005318A0">
      <w:pPr>
        <w:bidi/>
        <w:rPr>
          <w:rFonts w:cs="David" w:hint="cs"/>
          <w:rtl/>
        </w:rPr>
      </w:pPr>
      <w:r w:rsidRPr="005318A0">
        <w:rPr>
          <w:rFonts w:cs="David" w:hint="cs"/>
          <w:rtl/>
        </w:rPr>
        <w:tab/>
        <w:t xml:space="preserve">הצעת החוק הזאת היא פוליטית, לשיטתו של ישראל חסון, ובמידה רבה היא קנטרנית. אני מתנגדת לה עניינית, אבל בוודאי שאין לה הצדקה לפטור מחובת הנחה מכיוון שהכסף הזה לא יועבר מחר לטובת שדרות. כחברה בוועדת הכספים אני אומרת לך שלא קיים צינור כזה, שיעביר מחר את כספי המסים לשדרות. לכן ההצעה הזאת ראויה להיות נדונה בפורום המתאים לה ובוודאי לא לקבל פטור מחובת הנחה, כיוון שהכסף הזה לא יגיע תוך 45 יום, שהם ימי הפטור מחובת הנחה, אל תושבי שדרות. </w:t>
      </w:r>
    </w:p>
    <w:p w14:paraId="563DEFCF" w14:textId="77777777" w:rsidR="005318A0" w:rsidRPr="005318A0" w:rsidRDefault="005318A0" w:rsidP="005318A0">
      <w:pPr>
        <w:bidi/>
        <w:rPr>
          <w:rFonts w:cs="David" w:hint="cs"/>
          <w:rtl/>
        </w:rPr>
      </w:pPr>
    </w:p>
    <w:p w14:paraId="2125BEDA"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40178531" w14:textId="77777777" w:rsidR="005318A0" w:rsidRPr="005318A0" w:rsidRDefault="005318A0" w:rsidP="005318A0">
      <w:pPr>
        <w:bidi/>
        <w:rPr>
          <w:rFonts w:cs="David" w:hint="cs"/>
          <w:rtl/>
        </w:rPr>
      </w:pPr>
    </w:p>
    <w:p w14:paraId="615D7407" w14:textId="77777777" w:rsidR="005318A0" w:rsidRPr="005318A0" w:rsidRDefault="005318A0" w:rsidP="005318A0">
      <w:pPr>
        <w:bidi/>
        <w:rPr>
          <w:rFonts w:cs="David" w:hint="cs"/>
          <w:rtl/>
        </w:rPr>
      </w:pPr>
      <w:r w:rsidRPr="005318A0">
        <w:rPr>
          <w:rFonts w:cs="David" w:hint="cs"/>
          <w:rtl/>
        </w:rPr>
        <w:tab/>
        <w:t xml:space="preserve">תודה. חברת הכנסת </w:t>
      </w:r>
      <w:proofErr w:type="spellStart"/>
      <w:smartTag w:uri="urn:schemas-microsoft-com:office:smarttags" w:element="PersonName">
        <w:r w:rsidRPr="005318A0">
          <w:rPr>
            <w:rFonts w:cs="David" w:hint="cs"/>
            <w:rtl/>
          </w:rPr>
          <w:t>אסתרינה</w:t>
        </w:r>
        <w:proofErr w:type="spellEnd"/>
        <w:r w:rsidRPr="005318A0">
          <w:rPr>
            <w:rFonts w:cs="David" w:hint="cs"/>
            <w:rtl/>
          </w:rPr>
          <w:t xml:space="preserve"> </w:t>
        </w:r>
        <w:proofErr w:type="spellStart"/>
        <w:r w:rsidRPr="005318A0">
          <w:rPr>
            <w:rFonts w:cs="David" w:hint="cs"/>
            <w:rtl/>
          </w:rPr>
          <w:t>טרטמן</w:t>
        </w:r>
      </w:smartTag>
      <w:proofErr w:type="spellEnd"/>
      <w:r w:rsidRPr="005318A0">
        <w:rPr>
          <w:rFonts w:cs="David" w:hint="cs"/>
          <w:rtl/>
        </w:rPr>
        <w:t xml:space="preserve">, בבקשה. </w:t>
      </w:r>
    </w:p>
    <w:p w14:paraId="59391878" w14:textId="77777777" w:rsidR="005318A0" w:rsidRPr="005318A0" w:rsidRDefault="005318A0" w:rsidP="005318A0">
      <w:pPr>
        <w:bidi/>
        <w:rPr>
          <w:rFonts w:cs="David" w:hint="cs"/>
          <w:rtl/>
        </w:rPr>
      </w:pPr>
    </w:p>
    <w:p w14:paraId="7E6C8AF5" w14:textId="77777777" w:rsidR="005318A0" w:rsidRPr="005318A0" w:rsidRDefault="005318A0" w:rsidP="005318A0">
      <w:pPr>
        <w:bidi/>
        <w:rPr>
          <w:rFonts w:cs="David" w:hint="cs"/>
          <w:u w:val="single"/>
          <w:rtl/>
        </w:rPr>
      </w:pPr>
      <w:proofErr w:type="spellStart"/>
      <w:smartTag w:uri="urn:schemas-microsoft-com:office:smarttags" w:element="PersonName">
        <w:r w:rsidRPr="005318A0">
          <w:rPr>
            <w:rFonts w:cs="David" w:hint="cs"/>
            <w:u w:val="single"/>
            <w:rtl/>
          </w:rPr>
          <w:t>אסתרינה</w:t>
        </w:r>
        <w:proofErr w:type="spellEnd"/>
        <w:r w:rsidRPr="005318A0">
          <w:rPr>
            <w:rFonts w:cs="David" w:hint="cs"/>
            <w:u w:val="single"/>
            <w:rtl/>
          </w:rPr>
          <w:t xml:space="preserve"> </w:t>
        </w:r>
        <w:proofErr w:type="spellStart"/>
        <w:r w:rsidRPr="005318A0">
          <w:rPr>
            <w:rFonts w:cs="David" w:hint="cs"/>
            <w:u w:val="single"/>
            <w:rtl/>
          </w:rPr>
          <w:t>טרטמן</w:t>
        </w:r>
      </w:smartTag>
      <w:proofErr w:type="spellEnd"/>
      <w:r w:rsidRPr="005318A0">
        <w:rPr>
          <w:rFonts w:cs="David" w:hint="cs"/>
          <w:u w:val="single"/>
          <w:rtl/>
        </w:rPr>
        <w:t>:</w:t>
      </w:r>
    </w:p>
    <w:p w14:paraId="251BD144" w14:textId="77777777" w:rsidR="005318A0" w:rsidRPr="005318A0" w:rsidRDefault="005318A0" w:rsidP="005318A0">
      <w:pPr>
        <w:bidi/>
        <w:rPr>
          <w:rFonts w:cs="David" w:hint="cs"/>
          <w:rtl/>
        </w:rPr>
      </w:pPr>
    </w:p>
    <w:p w14:paraId="3737E5B6" w14:textId="77777777" w:rsidR="005318A0" w:rsidRPr="005318A0" w:rsidRDefault="005318A0" w:rsidP="005318A0">
      <w:pPr>
        <w:bidi/>
        <w:rPr>
          <w:rFonts w:cs="David" w:hint="cs"/>
          <w:rtl/>
        </w:rPr>
      </w:pPr>
      <w:r w:rsidRPr="005318A0">
        <w:rPr>
          <w:rFonts w:cs="David" w:hint="cs"/>
          <w:rtl/>
        </w:rPr>
        <w:tab/>
        <w:t xml:space="preserve">הנקודה איננה האם למדינת ישראל יש כסף או אין כסף. יש פה עניין של נשיאה באחריות. לא יכול להיות שמדינת ישראל תחויב לאורך כל הדרך לשאת באחריות כלפי פגיעה כזאת או אחרת באוכלוסיה הפלסטינית וזה יהיה חד צדדי לאורך כל הדרך. לא יעלה על הדעת דבר כזה. ברגע שיש רשות, שהאחריות חלה עליה על פגיעה שגורמת לנזקים </w:t>
      </w:r>
      <w:r w:rsidRPr="005318A0">
        <w:rPr>
          <w:rFonts w:cs="David"/>
          <w:rtl/>
        </w:rPr>
        <w:t>–</w:t>
      </w:r>
      <w:r w:rsidRPr="005318A0">
        <w:rPr>
          <w:rFonts w:cs="David" w:hint="cs"/>
          <w:rtl/>
        </w:rPr>
        <w:t xml:space="preserve"> דיברנו קודם על נזקים נפשיים ואנחנו לא יודעים לאיזה טווח הנזק ייתן את הביטויים שלו </w:t>
      </w:r>
      <w:r w:rsidRPr="005318A0">
        <w:rPr>
          <w:rFonts w:cs="David"/>
          <w:rtl/>
        </w:rPr>
        <w:t>–</w:t>
      </w:r>
      <w:r w:rsidRPr="005318A0">
        <w:rPr>
          <w:rFonts w:cs="David" w:hint="cs"/>
          <w:rtl/>
        </w:rPr>
        <w:t xml:space="preserve"> ישנה חובת אחריות גם למי שעומד מולנו, לא רק שלנו. אני חושבת שכל אדם </w:t>
      </w:r>
      <w:proofErr w:type="spellStart"/>
      <w:r w:rsidRPr="005318A0">
        <w:rPr>
          <w:rFonts w:cs="David" w:hint="cs"/>
          <w:rtl/>
        </w:rPr>
        <w:t>שההגיון</w:t>
      </w:r>
      <w:proofErr w:type="spellEnd"/>
      <w:r w:rsidRPr="005318A0">
        <w:rPr>
          <w:rFonts w:cs="David" w:hint="cs"/>
          <w:rtl/>
        </w:rPr>
        <w:t xml:space="preserve"> מצוי בראשו מבין שהדברים האלה חייבים להיות הדדיים ולכן, לאור האמור, יש מקום לפטור מחובת הנחה דווקא בימים האלה, דווקא בתקופה הבוערת הזאת ודווקא בסוגיה של הכספים האלה, שאמורים להיות פיצוי הולם. זה בדיוק כשם שמדינת ישראל נדרשה לפצות </w:t>
      </w:r>
      <w:proofErr w:type="spellStart"/>
      <w:r w:rsidRPr="005318A0">
        <w:rPr>
          <w:rFonts w:cs="David" w:hint="cs"/>
          <w:rtl/>
        </w:rPr>
        <w:t>במידתיות</w:t>
      </w:r>
      <w:proofErr w:type="spellEnd"/>
      <w:r w:rsidRPr="005318A0">
        <w:rPr>
          <w:rFonts w:cs="David" w:hint="cs"/>
          <w:rtl/>
        </w:rPr>
        <w:t xml:space="preserve"> פלסטינים. תודה רבה. </w:t>
      </w:r>
    </w:p>
    <w:p w14:paraId="76743FF2" w14:textId="77777777" w:rsidR="005318A0" w:rsidRPr="005318A0" w:rsidRDefault="005318A0" w:rsidP="005318A0">
      <w:pPr>
        <w:bidi/>
        <w:rPr>
          <w:rFonts w:cs="David" w:hint="cs"/>
          <w:rtl/>
        </w:rPr>
      </w:pPr>
    </w:p>
    <w:p w14:paraId="64C61608"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1E481922" w14:textId="77777777" w:rsidR="005318A0" w:rsidRPr="005318A0" w:rsidRDefault="005318A0" w:rsidP="005318A0">
      <w:pPr>
        <w:bidi/>
        <w:rPr>
          <w:rFonts w:cs="David" w:hint="cs"/>
          <w:rtl/>
        </w:rPr>
      </w:pPr>
    </w:p>
    <w:p w14:paraId="4EF8FA3A" w14:textId="77777777" w:rsidR="005318A0" w:rsidRPr="005318A0" w:rsidRDefault="005318A0" w:rsidP="005318A0">
      <w:pPr>
        <w:bidi/>
        <w:rPr>
          <w:rFonts w:cs="David" w:hint="cs"/>
          <w:rtl/>
        </w:rPr>
      </w:pPr>
      <w:r w:rsidRPr="005318A0">
        <w:rPr>
          <w:rFonts w:cs="David" w:hint="cs"/>
          <w:rtl/>
        </w:rPr>
        <w:tab/>
        <w:t xml:space="preserve">אני מודה לך, גברתי. חבר הכנסת טיבי, בבקשה. </w:t>
      </w:r>
    </w:p>
    <w:p w14:paraId="40A46AD9" w14:textId="77777777" w:rsidR="005318A0" w:rsidRPr="005318A0" w:rsidRDefault="005318A0" w:rsidP="005318A0">
      <w:pPr>
        <w:bidi/>
        <w:rPr>
          <w:rFonts w:cs="David" w:hint="cs"/>
          <w:rtl/>
        </w:rPr>
      </w:pPr>
    </w:p>
    <w:p w14:paraId="7EA3D042" w14:textId="77777777" w:rsidR="005318A0" w:rsidRPr="005318A0" w:rsidRDefault="005318A0" w:rsidP="005318A0">
      <w:pPr>
        <w:bidi/>
        <w:rPr>
          <w:rFonts w:cs="David" w:hint="cs"/>
          <w:rtl/>
        </w:rPr>
      </w:pPr>
      <w:proofErr w:type="spellStart"/>
      <w:r w:rsidRPr="005318A0">
        <w:rPr>
          <w:rFonts w:cs="David" w:hint="cs"/>
          <w:u w:val="single"/>
          <w:rtl/>
        </w:rPr>
        <w:t>אחמד</w:t>
      </w:r>
      <w:proofErr w:type="spellEnd"/>
      <w:r w:rsidRPr="005318A0">
        <w:rPr>
          <w:rFonts w:cs="David" w:hint="cs"/>
          <w:u w:val="single"/>
          <w:rtl/>
        </w:rPr>
        <w:t xml:space="preserve"> טיבי:</w:t>
      </w:r>
    </w:p>
    <w:p w14:paraId="6D79747A" w14:textId="77777777" w:rsidR="005318A0" w:rsidRPr="005318A0" w:rsidRDefault="005318A0" w:rsidP="005318A0">
      <w:pPr>
        <w:bidi/>
        <w:rPr>
          <w:rFonts w:cs="David" w:hint="cs"/>
          <w:rtl/>
        </w:rPr>
      </w:pPr>
    </w:p>
    <w:p w14:paraId="677659F0" w14:textId="77777777" w:rsidR="005318A0" w:rsidRPr="005318A0" w:rsidRDefault="005318A0" w:rsidP="005318A0">
      <w:pPr>
        <w:bidi/>
        <w:rPr>
          <w:rFonts w:cs="David" w:hint="cs"/>
          <w:rtl/>
        </w:rPr>
      </w:pPr>
      <w:r w:rsidRPr="005318A0">
        <w:rPr>
          <w:rFonts w:cs="David" w:hint="cs"/>
          <w:rtl/>
        </w:rPr>
        <w:tab/>
        <w:t xml:space="preserve">תודה רבה. גברתי, אני שותף לדבריה של שלי, שמדובר בהצעה פוליטית ומותר שתהיה הצעה פוליטית, אבל אין לה דחיפות והיא קנטרנית. רק מתוך דאגה לאוצר המדינה אני אתנגד להצעה הזאת. </w:t>
      </w:r>
    </w:p>
    <w:p w14:paraId="42654280" w14:textId="77777777" w:rsidR="005318A0" w:rsidRPr="005318A0" w:rsidRDefault="005318A0" w:rsidP="005318A0">
      <w:pPr>
        <w:bidi/>
        <w:rPr>
          <w:rFonts w:cs="David" w:hint="cs"/>
          <w:rtl/>
        </w:rPr>
      </w:pPr>
    </w:p>
    <w:p w14:paraId="41B4FB12" w14:textId="77777777" w:rsidR="005318A0" w:rsidRPr="005318A0" w:rsidRDefault="005318A0" w:rsidP="005318A0">
      <w:pPr>
        <w:bidi/>
        <w:rPr>
          <w:rFonts w:cs="David" w:hint="cs"/>
          <w:rtl/>
        </w:rPr>
      </w:pPr>
      <w:r w:rsidRPr="005318A0">
        <w:rPr>
          <w:rFonts w:cs="David" w:hint="cs"/>
          <w:u w:val="single"/>
          <w:rtl/>
        </w:rPr>
        <w:t xml:space="preserve">יעקב </w:t>
      </w:r>
      <w:proofErr w:type="spellStart"/>
      <w:r w:rsidRPr="005318A0">
        <w:rPr>
          <w:rFonts w:cs="David" w:hint="cs"/>
          <w:u w:val="single"/>
          <w:rtl/>
        </w:rPr>
        <w:t>מרגי</w:t>
      </w:r>
      <w:proofErr w:type="spellEnd"/>
      <w:r w:rsidRPr="005318A0">
        <w:rPr>
          <w:rFonts w:cs="David" w:hint="cs"/>
          <w:u w:val="single"/>
          <w:rtl/>
        </w:rPr>
        <w:t>:</w:t>
      </w:r>
    </w:p>
    <w:p w14:paraId="5710C1D2" w14:textId="77777777" w:rsidR="005318A0" w:rsidRPr="005318A0" w:rsidRDefault="005318A0" w:rsidP="005318A0">
      <w:pPr>
        <w:bidi/>
        <w:rPr>
          <w:rFonts w:cs="David" w:hint="cs"/>
          <w:rtl/>
        </w:rPr>
      </w:pPr>
    </w:p>
    <w:p w14:paraId="38E87ECA" w14:textId="77777777" w:rsidR="005318A0" w:rsidRPr="005318A0" w:rsidRDefault="005318A0" w:rsidP="005318A0">
      <w:pPr>
        <w:bidi/>
        <w:rPr>
          <w:rFonts w:cs="David" w:hint="cs"/>
          <w:rtl/>
        </w:rPr>
      </w:pPr>
      <w:r w:rsidRPr="005318A0">
        <w:rPr>
          <w:rFonts w:cs="David" w:hint="cs"/>
          <w:rtl/>
        </w:rPr>
        <w:tab/>
        <w:t>איזו מדינה?</w:t>
      </w:r>
    </w:p>
    <w:p w14:paraId="4A54DBA1" w14:textId="77777777" w:rsidR="005318A0" w:rsidRPr="005318A0" w:rsidRDefault="005318A0" w:rsidP="005318A0">
      <w:pPr>
        <w:bidi/>
        <w:rPr>
          <w:rFonts w:cs="David" w:hint="cs"/>
          <w:rtl/>
        </w:rPr>
      </w:pPr>
    </w:p>
    <w:p w14:paraId="347A9DEF" w14:textId="77777777" w:rsidR="005318A0" w:rsidRPr="005318A0" w:rsidRDefault="005318A0" w:rsidP="005318A0">
      <w:pPr>
        <w:bidi/>
        <w:rPr>
          <w:rFonts w:cs="David" w:hint="cs"/>
          <w:rtl/>
        </w:rPr>
      </w:pPr>
      <w:proofErr w:type="spellStart"/>
      <w:r w:rsidRPr="005318A0">
        <w:rPr>
          <w:rFonts w:cs="David" w:hint="cs"/>
          <w:u w:val="single"/>
          <w:rtl/>
        </w:rPr>
        <w:t>אחמד</w:t>
      </w:r>
      <w:proofErr w:type="spellEnd"/>
      <w:r w:rsidRPr="005318A0">
        <w:rPr>
          <w:rFonts w:cs="David" w:hint="cs"/>
          <w:u w:val="single"/>
          <w:rtl/>
        </w:rPr>
        <w:t xml:space="preserve"> טיבי:</w:t>
      </w:r>
    </w:p>
    <w:p w14:paraId="5F09A99F" w14:textId="77777777" w:rsidR="005318A0" w:rsidRPr="005318A0" w:rsidRDefault="005318A0" w:rsidP="005318A0">
      <w:pPr>
        <w:bidi/>
        <w:rPr>
          <w:rFonts w:cs="David" w:hint="cs"/>
          <w:rtl/>
        </w:rPr>
      </w:pPr>
    </w:p>
    <w:p w14:paraId="10BD23C3" w14:textId="77777777" w:rsidR="005318A0" w:rsidRPr="005318A0" w:rsidRDefault="005318A0" w:rsidP="005318A0">
      <w:pPr>
        <w:bidi/>
        <w:rPr>
          <w:rFonts w:cs="David" w:hint="cs"/>
          <w:rtl/>
        </w:rPr>
      </w:pPr>
      <w:r w:rsidRPr="005318A0">
        <w:rPr>
          <w:rFonts w:cs="David" w:hint="cs"/>
          <w:rtl/>
        </w:rPr>
        <w:tab/>
        <w:t xml:space="preserve">הפעם זו מדינת ישראל. וכי למה? יכול להיות שמישהו בעולם יחשוב שזה משהו </w:t>
      </w:r>
      <w:proofErr w:type="spellStart"/>
      <w:r w:rsidRPr="005318A0">
        <w:rPr>
          <w:rFonts w:cs="David" w:hint="cs"/>
          <w:rtl/>
        </w:rPr>
        <w:t>רצפלוקלי</w:t>
      </w:r>
      <w:proofErr w:type="spellEnd"/>
      <w:r w:rsidRPr="005318A0">
        <w:rPr>
          <w:rFonts w:cs="David" w:hint="cs"/>
          <w:rtl/>
        </w:rPr>
        <w:t xml:space="preserve">, אותו דבר, יתחיל לנהוג שווה בשווה. אז, אם יטילו את החובה הזאת על ממשלת ישראל, שכל נזק שהיא גורמת ברשות הפלסטינית היא צריכה לשלם עליו, היא תצטרך לשלם פי מאות ואלפים על נזקים שהיא גורמת לפלסטינים בהפצצות, בחיסולים, בפגיעה באזרחים ולא רק בפגיעה במבנים על ידי מה שקרוי טילים, שלא צריך לירות אותם, כפי שאמרנו יותר מפעם אחת. ביבי המציא את המושג הדדיות </w:t>
      </w:r>
      <w:r w:rsidRPr="005318A0">
        <w:rPr>
          <w:rFonts w:cs="David"/>
          <w:rtl/>
        </w:rPr>
        <w:t>–</w:t>
      </w:r>
      <w:r w:rsidRPr="005318A0">
        <w:rPr>
          <w:rFonts w:cs="David" w:hint="cs"/>
          <w:rtl/>
        </w:rPr>
        <w:t xml:space="preserve"> יתנו יקבלו, לא יתנו, לא יקבלו. הטילים מעזה לא נורים על ידי הרשות הפלסטינית, על ידי גוף ממלכתי, להבדיל מהחיסולים שעושה מדינת ישראל. זה הבניין, אני מתייחס </w:t>
      </w:r>
      <w:proofErr w:type="spellStart"/>
      <w:r w:rsidRPr="005318A0">
        <w:rPr>
          <w:rFonts w:cs="David" w:hint="cs"/>
          <w:rtl/>
        </w:rPr>
        <w:t>לטרטמן</w:t>
      </w:r>
      <w:proofErr w:type="spellEnd"/>
      <w:r w:rsidRPr="005318A0">
        <w:rPr>
          <w:rFonts w:cs="David" w:hint="cs"/>
          <w:rtl/>
        </w:rPr>
        <w:t xml:space="preserve">, שעושה חוק שאוסר על מתן פיצויים לפלסטינים שנפגעים על ידי צה"ל. זה הבניין, הבניין הזה. </w:t>
      </w:r>
    </w:p>
    <w:p w14:paraId="4311B200" w14:textId="77777777" w:rsidR="005318A0" w:rsidRPr="005318A0" w:rsidRDefault="005318A0" w:rsidP="005318A0">
      <w:pPr>
        <w:bidi/>
        <w:rPr>
          <w:rFonts w:cs="David" w:hint="cs"/>
          <w:rtl/>
        </w:rPr>
      </w:pPr>
    </w:p>
    <w:p w14:paraId="18E692C1" w14:textId="77777777" w:rsidR="005318A0" w:rsidRPr="005318A0" w:rsidRDefault="005318A0" w:rsidP="005318A0">
      <w:pPr>
        <w:bidi/>
        <w:rPr>
          <w:rFonts w:cs="David" w:hint="cs"/>
          <w:u w:val="single"/>
          <w:rtl/>
        </w:rPr>
      </w:pPr>
      <w:r w:rsidRPr="005318A0">
        <w:rPr>
          <w:rFonts w:cs="David" w:hint="cs"/>
          <w:u w:val="single"/>
          <w:rtl/>
        </w:rPr>
        <w:t>יצחק לוי:</w:t>
      </w:r>
    </w:p>
    <w:p w14:paraId="6098A70A" w14:textId="77777777" w:rsidR="005318A0" w:rsidRPr="005318A0" w:rsidRDefault="005318A0" w:rsidP="005318A0">
      <w:pPr>
        <w:bidi/>
        <w:rPr>
          <w:rFonts w:cs="David" w:hint="cs"/>
          <w:rtl/>
        </w:rPr>
      </w:pPr>
    </w:p>
    <w:p w14:paraId="5B4D1BEC" w14:textId="77777777" w:rsidR="005318A0" w:rsidRPr="005318A0" w:rsidRDefault="005318A0" w:rsidP="005318A0">
      <w:pPr>
        <w:bidi/>
        <w:rPr>
          <w:rFonts w:cs="David" w:hint="cs"/>
          <w:rtl/>
        </w:rPr>
      </w:pPr>
      <w:r w:rsidRPr="005318A0">
        <w:rPr>
          <w:rFonts w:cs="David" w:hint="cs"/>
          <w:rtl/>
        </w:rPr>
        <w:tab/>
        <w:t xml:space="preserve">בצדק. </w:t>
      </w:r>
    </w:p>
    <w:p w14:paraId="38351F27" w14:textId="77777777" w:rsidR="005318A0" w:rsidRPr="005318A0" w:rsidRDefault="005318A0" w:rsidP="005318A0">
      <w:pPr>
        <w:bidi/>
        <w:rPr>
          <w:rFonts w:cs="David" w:hint="cs"/>
          <w:rtl/>
        </w:rPr>
      </w:pPr>
    </w:p>
    <w:p w14:paraId="68F8DCA7"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2E35E96E" w14:textId="77777777" w:rsidR="005318A0" w:rsidRPr="005318A0" w:rsidRDefault="005318A0" w:rsidP="005318A0">
      <w:pPr>
        <w:bidi/>
        <w:rPr>
          <w:rFonts w:cs="David" w:hint="cs"/>
          <w:rtl/>
        </w:rPr>
      </w:pPr>
    </w:p>
    <w:p w14:paraId="6548F6FA" w14:textId="77777777" w:rsidR="005318A0" w:rsidRPr="005318A0" w:rsidRDefault="005318A0" w:rsidP="005318A0">
      <w:pPr>
        <w:bidi/>
        <w:rPr>
          <w:rFonts w:cs="David" w:hint="cs"/>
          <w:rtl/>
        </w:rPr>
      </w:pPr>
      <w:r w:rsidRPr="005318A0">
        <w:rPr>
          <w:rFonts w:cs="David" w:hint="cs"/>
          <w:rtl/>
        </w:rPr>
        <w:tab/>
        <w:t xml:space="preserve">אני מודה לך, אדוני. </w:t>
      </w:r>
    </w:p>
    <w:p w14:paraId="3B37C2BE" w14:textId="77777777" w:rsidR="005318A0" w:rsidRPr="005318A0" w:rsidRDefault="005318A0" w:rsidP="005318A0">
      <w:pPr>
        <w:bidi/>
        <w:rPr>
          <w:rFonts w:cs="David" w:hint="cs"/>
          <w:rtl/>
        </w:rPr>
      </w:pPr>
    </w:p>
    <w:p w14:paraId="6536B868" w14:textId="77777777" w:rsidR="005318A0" w:rsidRPr="005318A0" w:rsidRDefault="005318A0" w:rsidP="005318A0">
      <w:pPr>
        <w:bidi/>
        <w:rPr>
          <w:rFonts w:cs="David" w:hint="cs"/>
          <w:u w:val="single"/>
          <w:rtl/>
        </w:rPr>
      </w:pPr>
      <w:proofErr w:type="spellStart"/>
      <w:smartTag w:uri="urn:schemas-microsoft-com:office:smarttags" w:element="PersonName">
        <w:r w:rsidRPr="005318A0">
          <w:rPr>
            <w:rFonts w:cs="David" w:hint="cs"/>
            <w:u w:val="single"/>
            <w:rtl/>
          </w:rPr>
          <w:t>אסתרינה</w:t>
        </w:r>
        <w:proofErr w:type="spellEnd"/>
        <w:r w:rsidRPr="005318A0">
          <w:rPr>
            <w:rFonts w:cs="David" w:hint="cs"/>
            <w:u w:val="single"/>
            <w:rtl/>
          </w:rPr>
          <w:t xml:space="preserve"> </w:t>
        </w:r>
        <w:proofErr w:type="spellStart"/>
        <w:r w:rsidRPr="005318A0">
          <w:rPr>
            <w:rFonts w:cs="David" w:hint="cs"/>
            <w:u w:val="single"/>
            <w:rtl/>
          </w:rPr>
          <w:t>טרטמן</w:t>
        </w:r>
      </w:smartTag>
      <w:proofErr w:type="spellEnd"/>
      <w:r w:rsidRPr="005318A0">
        <w:rPr>
          <w:rFonts w:cs="David" w:hint="cs"/>
          <w:u w:val="single"/>
          <w:rtl/>
        </w:rPr>
        <w:t>:</w:t>
      </w:r>
    </w:p>
    <w:p w14:paraId="7F4D4F42" w14:textId="77777777" w:rsidR="005318A0" w:rsidRPr="005318A0" w:rsidRDefault="005318A0" w:rsidP="005318A0">
      <w:pPr>
        <w:bidi/>
        <w:rPr>
          <w:rFonts w:cs="David" w:hint="cs"/>
          <w:rtl/>
        </w:rPr>
      </w:pPr>
    </w:p>
    <w:p w14:paraId="53E6A33E" w14:textId="77777777" w:rsidR="005318A0" w:rsidRPr="005318A0" w:rsidRDefault="005318A0" w:rsidP="005318A0">
      <w:pPr>
        <w:bidi/>
        <w:rPr>
          <w:rFonts w:cs="David" w:hint="cs"/>
          <w:rtl/>
        </w:rPr>
      </w:pPr>
      <w:r w:rsidRPr="005318A0">
        <w:rPr>
          <w:rFonts w:cs="David" w:hint="cs"/>
          <w:rtl/>
        </w:rPr>
        <w:tab/>
        <w:t xml:space="preserve">זה הכבוד של הבניין. </w:t>
      </w:r>
    </w:p>
    <w:p w14:paraId="52115C8F" w14:textId="77777777" w:rsidR="005318A0" w:rsidRPr="005318A0" w:rsidRDefault="005318A0" w:rsidP="005318A0">
      <w:pPr>
        <w:bidi/>
        <w:rPr>
          <w:rFonts w:cs="David" w:hint="cs"/>
          <w:rtl/>
        </w:rPr>
      </w:pPr>
    </w:p>
    <w:p w14:paraId="7F18CE62" w14:textId="77777777" w:rsidR="005318A0" w:rsidRPr="005318A0" w:rsidRDefault="005318A0" w:rsidP="005318A0">
      <w:pPr>
        <w:bidi/>
        <w:rPr>
          <w:rFonts w:cs="David" w:hint="cs"/>
          <w:u w:val="single"/>
          <w:rtl/>
        </w:rPr>
      </w:pPr>
      <w:r w:rsidRPr="005318A0">
        <w:rPr>
          <w:rFonts w:cs="David" w:hint="cs"/>
          <w:u w:val="single"/>
          <w:rtl/>
        </w:rPr>
        <w:t>יצחק לוי:</w:t>
      </w:r>
    </w:p>
    <w:p w14:paraId="75B29024" w14:textId="77777777" w:rsidR="005318A0" w:rsidRPr="005318A0" w:rsidRDefault="005318A0" w:rsidP="005318A0">
      <w:pPr>
        <w:bidi/>
        <w:rPr>
          <w:rFonts w:cs="David" w:hint="cs"/>
          <w:rtl/>
        </w:rPr>
      </w:pPr>
    </w:p>
    <w:p w14:paraId="5E50AFBC" w14:textId="77777777" w:rsidR="005318A0" w:rsidRPr="005318A0" w:rsidRDefault="005318A0" w:rsidP="005318A0">
      <w:pPr>
        <w:bidi/>
        <w:rPr>
          <w:rFonts w:cs="David" w:hint="cs"/>
          <w:rtl/>
        </w:rPr>
      </w:pPr>
      <w:r w:rsidRPr="005318A0">
        <w:rPr>
          <w:rFonts w:cs="David" w:hint="cs"/>
          <w:rtl/>
        </w:rPr>
        <w:tab/>
        <w:t xml:space="preserve">אחת מנקודות האור. </w:t>
      </w:r>
    </w:p>
    <w:p w14:paraId="5872A679" w14:textId="77777777" w:rsidR="005318A0" w:rsidRPr="005318A0" w:rsidRDefault="005318A0" w:rsidP="005318A0">
      <w:pPr>
        <w:bidi/>
        <w:rPr>
          <w:rFonts w:cs="David" w:hint="cs"/>
          <w:rtl/>
        </w:rPr>
      </w:pPr>
    </w:p>
    <w:p w14:paraId="41694E5E"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7FF040E4" w14:textId="77777777" w:rsidR="005318A0" w:rsidRPr="005318A0" w:rsidRDefault="005318A0" w:rsidP="005318A0">
      <w:pPr>
        <w:bidi/>
        <w:rPr>
          <w:rFonts w:cs="David" w:hint="cs"/>
          <w:rtl/>
        </w:rPr>
      </w:pPr>
    </w:p>
    <w:p w14:paraId="3EF65560" w14:textId="77777777" w:rsidR="005318A0" w:rsidRPr="005318A0" w:rsidRDefault="005318A0" w:rsidP="005318A0">
      <w:pPr>
        <w:bidi/>
        <w:rPr>
          <w:rFonts w:cs="David" w:hint="cs"/>
          <w:rtl/>
        </w:rPr>
      </w:pPr>
      <w:r w:rsidRPr="005318A0">
        <w:rPr>
          <w:rFonts w:cs="David" w:hint="cs"/>
          <w:rtl/>
        </w:rPr>
        <w:tab/>
        <w:t xml:space="preserve">חבר הכנסת גבאי, בבקשה. </w:t>
      </w:r>
    </w:p>
    <w:p w14:paraId="0B36291B" w14:textId="77777777" w:rsidR="005318A0" w:rsidRPr="005318A0" w:rsidRDefault="005318A0" w:rsidP="005318A0">
      <w:pPr>
        <w:bidi/>
        <w:rPr>
          <w:rFonts w:cs="David" w:hint="cs"/>
          <w:rtl/>
        </w:rPr>
      </w:pPr>
    </w:p>
    <w:p w14:paraId="37D3B37F" w14:textId="77777777" w:rsidR="005318A0" w:rsidRPr="005318A0" w:rsidRDefault="005318A0" w:rsidP="005318A0">
      <w:pPr>
        <w:bidi/>
        <w:rPr>
          <w:rFonts w:cs="David" w:hint="cs"/>
          <w:u w:val="single"/>
          <w:rtl/>
        </w:rPr>
      </w:pPr>
      <w:r w:rsidRPr="005318A0">
        <w:rPr>
          <w:rFonts w:cs="David" w:hint="cs"/>
          <w:u w:val="single"/>
          <w:rtl/>
        </w:rPr>
        <w:t>אליהו גבאי:</w:t>
      </w:r>
    </w:p>
    <w:p w14:paraId="4F99DBF0" w14:textId="77777777" w:rsidR="005318A0" w:rsidRPr="005318A0" w:rsidRDefault="005318A0" w:rsidP="005318A0">
      <w:pPr>
        <w:bidi/>
        <w:rPr>
          <w:rFonts w:cs="David" w:hint="cs"/>
          <w:rtl/>
        </w:rPr>
      </w:pPr>
    </w:p>
    <w:p w14:paraId="5C9766FE" w14:textId="77777777" w:rsidR="005318A0" w:rsidRPr="005318A0" w:rsidRDefault="005318A0" w:rsidP="005318A0">
      <w:pPr>
        <w:bidi/>
        <w:rPr>
          <w:rFonts w:cs="David" w:hint="cs"/>
          <w:rtl/>
        </w:rPr>
      </w:pPr>
      <w:r w:rsidRPr="005318A0">
        <w:rPr>
          <w:rFonts w:cs="David" w:hint="cs"/>
          <w:rtl/>
        </w:rPr>
        <w:tab/>
        <w:t xml:space="preserve">ברגע שהרשות הפלסטינית תבין שכפי שהיא יודעת לבקש כסף עבור המסים שישראל גובה, זה יעלה לה ביוקר והיא יכולה להפסיד הרבה כסף מפעולות של הנציגים שלה. אם היא לא יכולה להיות אחראית על הכסף שהיא דורשת מאיתנו, שתהיה אחראית גם על הנזקים שעושים נציגיה. אנחנו יודעים שגדודי חללי אל-אקצה וכל הנלווים אליהם יוצרים נזקים. אם הם יידעו שהנזק הזה עולה להם כסף, הם יחשבו פעמיים. לכן חשוב שהצעת החוק הזאת תחוקק מהר ככל האפשר כדי לאותת לרשות הפלסטינית. </w:t>
      </w:r>
    </w:p>
    <w:p w14:paraId="37571230" w14:textId="77777777" w:rsidR="005318A0" w:rsidRPr="005318A0" w:rsidRDefault="005318A0" w:rsidP="005318A0">
      <w:pPr>
        <w:bidi/>
        <w:rPr>
          <w:rFonts w:cs="David" w:hint="cs"/>
          <w:rtl/>
        </w:rPr>
      </w:pPr>
    </w:p>
    <w:p w14:paraId="22619534"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14A5B699" w14:textId="77777777" w:rsidR="005318A0" w:rsidRPr="005318A0" w:rsidRDefault="005318A0" w:rsidP="005318A0">
      <w:pPr>
        <w:bidi/>
        <w:rPr>
          <w:rFonts w:cs="David" w:hint="cs"/>
          <w:rtl/>
        </w:rPr>
      </w:pPr>
    </w:p>
    <w:p w14:paraId="345AC2BB" w14:textId="77777777" w:rsidR="005318A0" w:rsidRPr="005318A0" w:rsidRDefault="005318A0" w:rsidP="005318A0">
      <w:pPr>
        <w:bidi/>
        <w:rPr>
          <w:rFonts w:cs="David" w:hint="cs"/>
          <w:rtl/>
        </w:rPr>
      </w:pPr>
      <w:r w:rsidRPr="005318A0">
        <w:rPr>
          <w:rFonts w:cs="David" w:hint="cs"/>
          <w:rtl/>
        </w:rPr>
        <w:tab/>
        <w:t xml:space="preserve">תודה. חבר הכנסת זאב. </w:t>
      </w:r>
    </w:p>
    <w:p w14:paraId="18ED4DC9" w14:textId="77777777" w:rsidR="005318A0" w:rsidRPr="005318A0" w:rsidRDefault="005318A0" w:rsidP="005318A0">
      <w:pPr>
        <w:bidi/>
        <w:rPr>
          <w:rFonts w:cs="David" w:hint="cs"/>
          <w:rtl/>
        </w:rPr>
      </w:pPr>
    </w:p>
    <w:p w14:paraId="62CDE74B" w14:textId="77777777" w:rsidR="005318A0" w:rsidRPr="005318A0" w:rsidRDefault="005318A0" w:rsidP="005318A0">
      <w:pPr>
        <w:bidi/>
        <w:rPr>
          <w:rFonts w:cs="David" w:hint="cs"/>
          <w:u w:val="single"/>
          <w:rtl/>
        </w:rPr>
      </w:pPr>
      <w:r w:rsidRPr="005318A0">
        <w:rPr>
          <w:rFonts w:cs="David" w:hint="cs"/>
          <w:u w:val="single"/>
          <w:rtl/>
        </w:rPr>
        <w:t>נסים זאב:</w:t>
      </w:r>
    </w:p>
    <w:p w14:paraId="102F08D5" w14:textId="77777777" w:rsidR="005318A0" w:rsidRPr="005318A0" w:rsidRDefault="005318A0" w:rsidP="005318A0">
      <w:pPr>
        <w:bidi/>
        <w:rPr>
          <w:rFonts w:cs="David" w:hint="cs"/>
          <w:rtl/>
        </w:rPr>
      </w:pPr>
    </w:p>
    <w:p w14:paraId="77728C06" w14:textId="77777777" w:rsidR="005318A0" w:rsidRPr="005318A0" w:rsidRDefault="005318A0" w:rsidP="005318A0">
      <w:pPr>
        <w:bidi/>
        <w:rPr>
          <w:rFonts w:cs="David" w:hint="cs"/>
          <w:rtl/>
        </w:rPr>
      </w:pPr>
      <w:r w:rsidRPr="005318A0">
        <w:rPr>
          <w:rFonts w:cs="David" w:hint="cs"/>
          <w:rtl/>
        </w:rPr>
        <w:tab/>
        <w:t xml:space="preserve">ראשית, זה קשור למדיניות של הממשלה. גם אם תהיה הצעת חוק כזאת והממשלה תרצה לתמוך באבו-מאזן, היא תמצא את המקורות. אפשר לקצץ עוד בקצבאות הילדים, למשל, ולתת את זה לפלסטינים. שנית, צריך לזכור שכבר שולמו למעלה מרבע מיליארד שקלים לאותם פלסטינים, שתבעו את מדינת ישראל. כאשר המדינה נדרשת לשלם, היא כן משלמת. כרגע אנחנו רואים שהמצב הוא חד צדדי ולכן, גם אם הצעת החוק היא דקלרטיבית, עדיין יש לה משמעות. </w:t>
      </w:r>
    </w:p>
    <w:p w14:paraId="0072A850" w14:textId="77777777" w:rsidR="005318A0" w:rsidRPr="005318A0" w:rsidRDefault="005318A0" w:rsidP="005318A0">
      <w:pPr>
        <w:bidi/>
        <w:rPr>
          <w:rFonts w:cs="David" w:hint="cs"/>
          <w:rtl/>
        </w:rPr>
      </w:pPr>
    </w:p>
    <w:p w14:paraId="49AFA85A"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72DA73BD" w14:textId="77777777" w:rsidR="005318A0" w:rsidRPr="005318A0" w:rsidRDefault="005318A0" w:rsidP="005318A0">
      <w:pPr>
        <w:bidi/>
        <w:rPr>
          <w:rFonts w:cs="David" w:hint="cs"/>
          <w:rtl/>
        </w:rPr>
      </w:pPr>
    </w:p>
    <w:p w14:paraId="4197064E" w14:textId="77777777" w:rsidR="005318A0" w:rsidRPr="005318A0" w:rsidRDefault="005318A0" w:rsidP="005318A0">
      <w:pPr>
        <w:bidi/>
        <w:rPr>
          <w:rFonts w:cs="David" w:hint="cs"/>
          <w:rtl/>
        </w:rPr>
      </w:pPr>
      <w:r w:rsidRPr="005318A0">
        <w:rPr>
          <w:rFonts w:cs="David" w:hint="cs"/>
          <w:rtl/>
        </w:rPr>
        <w:tab/>
        <w:t xml:space="preserve">אני מודה לך, אדוני. אני רוצה להעיר </w:t>
      </w:r>
      <w:r w:rsidRPr="005318A0">
        <w:rPr>
          <w:rFonts w:cs="David"/>
          <w:rtl/>
        </w:rPr>
        <w:t>–</w:t>
      </w:r>
      <w:r w:rsidRPr="005318A0">
        <w:rPr>
          <w:rFonts w:cs="David" w:hint="cs"/>
          <w:rtl/>
        </w:rPr>
        <w:t xml:space="preserve"> חבר הכנסת חסון, חבר הכנסת יואל חסון שוחח איתי בעניין הזה ואמר שלגבי הצעת החוק, אם אכן היא תקבל פטור מחובת הנחה בוועדה, לא תוכל להעלות אותה השבוע אלא תצטרך לחכות עד אחרי ועדת שרים. אתה מקבל את התנאי הזה?</w:t>
      </w:r>
    </w:p>
    <w:p w14:paraId="59D9C6DC" w14:textId="77777777" w:rsidR="005318A0" w:rsidRPr="005318A0" w:rsidRDefault="005318A0" w:rsidP="005318A0">
      <w:pPr>
        <w:bidi/>
        <w:rPr>
          <w:rFonts w:cs="David" w:hint="cs"/>
          <w:rtl/>
        </w:rPr>
      </w:pPr>
    </w:p>
    <w:p w14:paraId="12AECEAD" w14:textId="77777777" w:rsidR="005318A0" w:rsidRPr="005318A0" w:rsidRDefault="005318A0" w:rsidP="005318A0">
      <w:pPr>
        <w:bidi/>
        <w:rPr>
          <w:rFonts w:cs="David" w:hint="cs"/>
          <w:rtl/>
        </w:rPr>
      </w:pPr>
      <w:r w:rsidRPr="005318A0">
        <w:rPr>
          <w:rFonts w:cs="David" w:hint="cs"/>
          <w:u w:val="single"/>
          <w:rtl/>
        </w:rPr>
        <w:t>ישראל חסון:</w:t>
      </w:r>
    </w:p>
    <w:p w14:paraId="573B73C6" w14:textId="77777777" w:rsidR="005318A0" w:rsidRPr="005318A0" w:rsidRDefault="005318A0" w:rsidP="005318A0">
      <w:pPr>
        <w:bidi/>
        <w:rPr>
          <w:rFonts w:cs="David" w:hint="cs"/>
          <w:rtl/>
        </w:rPr>
      </w:pPr>
    </w:p>
    <w:p w14:paraId="1ED56439" w14:textId="77777777" w:rsidR="005318A0" w:rsidRPr="005318A0" w:rsidRDefault="005318A0" w:rsidP="005318A0">
      <w:pPr>
        <w:bidi/>
        <w:rPr>
          <w:rFonts w:cs="David" w:hint="cs"/>
          <w:rtl/>
        </w:rPr>
      </w:pPr>
      <w:r w:rsidRPr="005318A0">
        <w:rPr>
          <w:rFonts w:cs="David" w:hint="cs"/>
          <w:rtl/>
        </w:rPr>
        <w:tab/>
        <w:t xml:space="preserve">בוודאי. </w:t>
      </w:r>
    </w:p>
    <w:p w14:paraId="7B72AAC2" w14:textId="77777777" w:rsidR="005318A0" w:rsidRPr="005318A0" w:rsidRDefault="005318A0" w:rsidP="005318A0">
      <w:pPr>
        <w:bidi/>
        <w:rPr>
          <w:rFonts w:cs="David" w:hint="cs"/>
          <w:rtl/>
        </w:rPr>
      </w:pPr>
    </w:p>
    <w:p w14:paraId="790DBC53"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1EFEB311" w14:textId="77777777" w:rsidR="005318A0" w:rsidRPr="005318A0" w:rsidRDefault="005318A0" w:rsidP="005318A0">
      <w:pPr>
        <w:bidi/>
        <w:rPr>
          <w:rFonts w:cs="David" w:hint="cs"/>
          <w:rtl/>
        </w:rPr>
      </w:pPr>
    </w:p>
    <w:p w14:paraId="2C2850D8" w14:textId="77777777" w:rsidR="005318A0" w:rsidRPr="005318A0" w:rsidRDefault="005318A0" w:rsidP="005318A0">
      <w:pPr>
        <w:bidi/>
        <w:rPr>
          <w:rFonts w:cs="David" w:hint="cs"/>
          <w:rtl/>
        </w:rPr>
      </w:pPr>
      <w:r w:rsidRPr="005318A0">
        <w:rPr>
          <w:rFonts w:cs="David" w:hint="cs"/>
          <w:rtl/>
        </w:rPr>
        <w:tab/>
        <w:t>אני מודה לך, אדוני. אני עוברת להצבעה. מי בעד לפטור את הצעת החוק מחובת הנחה?</w:t>
      </w:r>
    </w:p>
    <w:p w14:paraId="21B234C1" w14:textId="77777777" w:rsidR="005318A0" w:rsidRPr="005318A0" w:rsidRDefault="005318A0" w:rsidP="005318A0">
      <w:pPr>
        <w:bidi/>
        <w:rPr>
          <w:rFonts w:cs="David" w:hint="cs"/>
          <w:rtl/>
        </w:rPr>
      </w:pPr>
    </w:p>
    <w:p w14:paraId="4C9E9220" w14:textId="77777777" w:rsidR="005318A0" w:rsidRPr="005318A0" w:rsidRDefault="005318A0" w:rsidP="005318A0">
      <w:pPr>
        <w:bidi/>
        <w:jc w:val="center"/>
        <w:rPr>
          <w:rFonts w:cs="David" w:hint="cs"/>
          <w:b/>
          <w:bCs/>
          <w:rtl/>
        </w:rPr>
      </w:pPr>
      <w:r w:rsidRPr="005318A0">
        <w:rPr>
          <w:rFonts w:cs="David"/>
          <w:rtl/>
        </w:rPr>
        <w:br w:type="page"/>
      </w:r>
      <w:r w:rsidRPr="005318A0">
        <w:rPr>
          <w:rFonts w:cs="David" w:hint="cs"/>
          <w:b/>
          <w:bCs/>
          <w:rtl/>
        </w:rPr>
        <w:t>הצבעה</w:t>
      </w:r>
    </w:p>
    <w:p w14:paraId="7A58B06F" w14:textId="77777777" w:rsidR="005318A0" w:rsidRPr="005318A0" w:rsidRDefault="005318A0" w:rsidP="005318A0">
      <w:pPr>
        <w:bidi/>
        <w:jc w:val="center"/>
        <w:rPr>
          <w:rFonts w:cs="David" w:hint="cs"/>
          <w:rtl/>
        </w:rPr>
      </w:pPr>
    </w:p>
    <w:p w14:paraId="37759839" w14:textId="77777777" w:rsidR="005318A0" w:rsidRPr="005318A0" w:rsidRDefault="005318A0" w:rsidP="005318A0">
      <w:pPr>
        <w:bidi/>
        <w:jc w:val="center"/>
        <w:rPr>
          <w:rFonts w:cs="David" w:hint="cs"/>
          <w:rtl/>
        </w:rPr>
      </w:pPr>
      <w:r w:rsidRPr="005318A0">
        <w:rPr>
          <w:rFonts w:cs="David" w:hint="cs"/>
          <w:rtl/>
        </w:rPr>
        <w:t xml:space="preserve">בעד הבקשה למתן פטור מחובת הנחה להצעת החוק של חבר הכנסת ישראל חסון </w:t>
      </w:r>
      <w:r w:rsidRPr="005318A0">
        <w:rPr>
          <w:rFonts w:cs="David"/>
          <w:rtl/>
        </w:rPr>
        <w:t>–</w:t>
      </w:r>
      <w:r w:rsidRPr="005318A0">
        <w:rPr>
          <w:rFonts w:cs="David" w:hint="cs"/>
          <w:rtl/>
        </w:rPr>
        <w:t xml:space="preserve"> 14</w:t>
      </w:r>
    </w:p>
    <w:p w14:paraId="355D8CF6" w14:textId="77777777" w:rsidR="005318A0" w:rsidRPr="005318A0" w:rsidRDefault="005318A0" w:rsidP="005318A0">
      <w:pPr>
        <w:bidi/>
        <w:jc w:val="center"/>
        <w:rPr>
          <w:rFonts w:cs="David" w:hint="cs"/>
          <w:rtl/>
        </w:rPr>
      </w:pPr>
      <w:r w:rsidRPr="005318A0">
        <w:rPr>
          <w:rFonts w:cs="David" w:hint="cs"/>
          <w:rtl/>
        </w:rPr>
        <w:t xml:space="preserve">נגד </w:t>
      </w:r>
      <w:r w:rsidRPr="005318A0">
        <w:rPr>
          <w:rFonts w:cs="David"/>
          <w:rtl/>
        </w:rPr>
        <w:t>–</w:t>
      </w:r>
      <w:r w:rsidRPr="005318A0">
        <w:rPr>
          <w:rFonts w:cs="David" w:hint="cs"/>
          <w:rtl/>
        </w:rPr>
        <w:t xml:space="preserve"> 4</w:t>
      </w:r>
    </w:p>
    <w:p w14:paraId="60F5936E" w14:textId="77777777" w:rsidR="005318A0" w:rsidRPr="005318A0" w:rsidRDefault="005318A0" w:rsidP="005318A0">
      <w:pPr>
        <w:bidi/>
        <w:jc w:val="center"/>
        <w:rPr>
          <w:rFonts w:cs="David" w:hint="cs"/>
          <w:rtl/>
        </w:rPr>
      </w:pPr>
      <w:r w:rsidRPr="005318A0">
        <w:rPr>
          <w:rFonts w:cs="David" w:hint="cs"/>
          <w:rtl/>
        </w:rPr>
        <w:t xml:space="preserve">נמנעים </w:t>
      </w:r>
      <w:r w:rsidRPr="005318A0">
        <w:rPr>
          <w:rFonts w:cs="David"/>
          <w:rtl/>
        </w:rPr>
        <w:t>–</w:t>
      </w:r>
      <w:r w:rsidRPr="005318A0">
        <w:rPr>
          <w:rFonts w:cs="David" w:hint="cs"/>
          <w:rtl/>
        </w:rPr>
        <w:t xml:space="preserve"> אין</w:t>
      </w:r>
    </w:p>
    <w:p w14:paraId="4825C98A" w14:textId="77777777" w:rsidR="005318A0" w:rsidRPr="005318A0" w:rsidRDefault="005318A0" w:rsidP="005318A0">
      <w:pPr>
        <w:bidi/>
        <w:jc w:val="center"/>
        <w:rPr>
          <w:rFonts w:cs="David" w:hint="cs"/>
          <w:rtl/>
        </w:rPr>
      </w:pPr>
      <w:r w:rsidRPr="005318A0">
        <w:rPr>
          <w:rFonts w:cs="David" w:hint="cs"/>
          <w:rtl/>
        </w:rPr>
        <w:t>הבקשה למתן פטור מחובת הנחה להצעת החוק של חבר הכנסת ישראל חסון נתקבלה.</w:t>
      </w:r>
    </w:p>
    <w:p w14:paraId="6CB18028" w14:textId="77777777" w:rsidR="005318A0" w:rsidRPr="005318A0" w:rsidRDefault="005318A0" w:rsidP="005318A0">
      <w:pPr>
        <w:bidi/>
        <w:rPr>
          <w:rFonts w:cs="David" w:hint="cs"/>
          <w:rtl/>
        </w:rPr>
      </w:pPr>
    </w:p>
    <w:p w14:paraId="708E743E"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240E5627" w14:textId="77777777" w:rsidR="005318A0" w:rsidRPr="005318A0" w:rsidRDefault="005318A0" w:rsidP="005318A0">
      <w:pPr>
        <w:bidi/>
        <w:rPr>
          <w:rFonts w:cs="David" w:hint="cs"/>
          <w:rtl/>
        </w:rPr>
      </w:pPr>
    </w:p>
    <w:p w14:paraId="550BD1BC" w14:textId="77777777" w:rsidR="005318A0" w:rsidRPr="005318A0" w:rsidRDefault="005318A0" w:rsidP="005318A0">
      <w:pPr>
        <w:bidi/>
        <w:rPr>
          <w:rFonts w:cs="David" w:hint="cs"/>
          <w:rtl/>
        </w:rPr>
      </w:pPr>
      <w:r w:rsidRPr="005318A0">
        <w:rPr>
          <w:rFonts w:cs="David" w:hint="cs"/>
          <w:rtl/>
        </w:rPr>
        <w:tab/>
        <w:t xml:space="preserve">14 בעד, 4 נגד ואין נמנעים. לפיכך אני קובעת שהצעת החוק קיבלה פטור מחובת הנחה בתנאי שנקבתי. </w:t>
      </w:r>
    </w:p>
    <w:p w14:paraId="417A02A5" w14:textId="77777777" w:rsidR="005318A0" w:rsidRPr="005318A0" w:rsidRDefault="005318A0" w:rsidP="005318A0">
      <w:pPr>
        <w:bidi/>
        <w:rPr>
          <w:rFonts w:cs="David" w:hint="cs"/>
          <w:rtl/>
        </w:rPr>
      </w:pPr>
    </w:p>
    <w:p w14:paraId="00C45C9F" w14:textId="77777777" w:rsidR="005318A0" w:rsidRPr="005318A0" w:rsidRDefault="005318A0" w:rsidP="005318A0">
      <w:pPr>
        <w:bidi/>
        <w:rPr>
          <w:rFonts w:cs="David" w:hint="cs"/>
          <w:rtl/>
        </w:rPr>
      </w:pPr>
      <w:r w:rsidRPr="005318A0">
        <w:rPr>
          <w:rFonts w:cs="David" w:hint="cs"/>
          <w:rtl/>
        </w:rPr>
        <w:tab/>
        <w:t xml:space="preserve">אני רוצה לעבור להצבעה על הרביזיה של חבר הכנסת גדעון סער. נא להצביע. </w:t>
      </w:r>
    </w:p>
    <w:p w14:paraId="0821E9BA" w14:textId="77777777" w:rsidR="005318A0" w:rsidRPr="005318A0" w:rsidRDefault="005318A0" w:rsidP="005318A0">
      <w:pPr>
        <w:bidi/>
        <w:rPr>
          <w:rFonts w:cs="David" w:hint="cs"/>
          <w:rtl/>
        </w:rPr>
      </w:pPr>
    </w:p>
    <w:p w14:paraId="18102D43" w14:textId="77777777" w:rsidR="005318A0" w:rsidRPr="005318A0" w:rsidRDefault="005318A0" w:rsidP="005318A0">
      <w:pPr>
        <w:bidi/>
        <w:jc w:val="center"/>
        <w:rPr>
          <w:rFonts w:cs="David" w:hint="cs"/>
          <w:b/>
          <w:bCs/>
          <w:rtl/>
        </w:rPr>
      </w:pPr>
      <w:r w:rsidRPr="005318A0">
        <w:rPr>
          <w:rFonts w:cs="David" w:hint="cs"/>
          <w:b/>
          <w:bCs/>
          <w:rtl/>
        </w:rPr>
        <w:t>הצבעה</w:t>
      </w:r>
    </w:p>
    <w:p w14:paraId="3FA51428" w14:textId="77777777" w:rsidR="005318A0" w:rsidRPr="005318A0" w:rsidRDefault="005318A0" w:rsidP="005318A0">
      <w:pPr>
        <w:bidi/>
        <w:jc w:val="center"/>
        <w:rPr>
          <w:rFonts w:cs="David" w:hint="cs"/>
          <w:rtl/>
        </w:rPr>
      </w:pPr>
    </w:p>
    <w:p w14:paraId="3B031630" w14:textId="77777777" w:rsidR="005318A0" w:rsidRPr="005318A0" w:rsidRDefault="005318A0" w:rsidP="005318A0">
      <w:pPr>
        <w:bidi/>
        <w:jc w:val="center"/>
        <w:rPr>
          <w:rFonts w:cs="David" w:hint="cs"/>
          <w:rtl/>
        </w:rPr>
      </w:pPr>
      <w:r w:rsidRPr="005318A0">
        <w:rPr>
          <w:rFonts w:cs="David" w:hint="cs"/>
          <w:rtl/>
        </w:rPr>
        <w:t xml:space="preserve">בעד הרביזיה של חבר הכנסת גדעון סער </w:t>
      </w:r>
      <w:r w:rsidRPr="005318A0">
        <w:rPr>
          <w:rFonts w:cs="David"/>
          <w:rtl/>
        </w:rPr>
        <w:t>–</w:t>
      </w:r>
      <w:r w:rsidRPr="005318A0">
        <w:rPr>
          <w:rFonts w:cs="David" w:hint="cs"/>
          <w:rtl/>
        </w:rPr>
        <w:t xml:space="preserve"> 8</w:t>
      </w:r>
    </w:p>
    <w:p w14:paraId="007714E5" w14:textId="77777777" w:rsidR="005318A0" w:rsidRPr="005318A0" w:rsidRDefault="005318A0" w:rsidP="005318A0">
      <w:pPr>
        <w:bidi/>
        <w:jc w:val="center"/>
        <w:rPr>
          <w:rFonts w:cs="David" w:hint="cs"/>
          <w:rtl/>
        </w:rPr>
      </w:pPr>
      <w:r w:rsidRPr="005318A0">
        <w:rPr>
          <w:rFonts w:cs="David" w:hint="cs"/>
          <w:rtl/>
        </w:rPr>
        <w:t xml:space="preserve">נגד </w:t>
      </w:r>
      <w:r w:rsidRPr="005318A0">
        <w:rPr>
          <w:rFonts w:cs="David"/>
          <w:rtl/>
        </w:rPr>
        <w:t>–</w:t>
      </w:r>
      <w:r w:rsidRPr="005318A0">
        <w:rPr>
          <w:rFonts w:cs="David" w:hint="cs"/>
          <w:rtl/>
        </w:rPr>
        <w:t xml:space="preserve"> 7</w:t>
      </w:r>
    </w:p>
    <w:p w14:paraId="7369466B" w14:textId="77777777" w:rsidR="005318A0" w:rsidRPr="005318A0" w:rsidRDefault="005318A0" w:rsidP="005318A0">
      <w:pPr>
        <w:bidi/>
        <w:jc w:val="center"/>
        <w:rPr>
          <w:rFonts w:cs="David" w:hint="cs"/>
          <w:rtl/>
        </w:rPr>
      </w:pPr>
      <w:r w:rsidRPr="005318A0">
        <w:rPr>
          <w:rFonts w:cs="David" w:hint="cs"/>
          <w:rtl/>
        </w:rPr>
        <w:t xml:space="preserve">נמנעים </w:t>
      </w:r>
      <w:r w:rsidRPr="005318A0">
        <w:rPr>
          <w:rFonts w:cs="David"/>
          <w:rtl/>
        </w:rPr>
        <w:t>–</w:t>
      </w:r>
      <w:r w:rsidRPr="005318A0">
        <w:rPr>
          <w:rFonts w:cs="David" w:hint="cs"/>
          <w:rtl/>
        </w:rPr>
        <w:t xml:space="preserve"> 1</w:t>
      </w:r>
    </w:p>
    <w:p w14:paraId="28BF5DAD" w14:textId="77777777" w:rsidR="005318A0" w:rsidRPr="005318A0" w:rsidRDefault="005318A0" w:rsidP="005318A0">
      <w:pPr>
        <w:bidi/>
        <w:jc w:val="center"/>
        <w:rPr>
          <w:rFonts w:cs="David" w:hint="cs"/>
          <w:rtl/>
        </w:rPr>
      </w:pPr>
      <w:r w:rsidRPr="005318A0">
        <w:rPr>
          <w:rFonts w:cs="David" w:hint="cs"/>
          <w:rtl/>
        </w:rPr>
        <w:t>הרביזיה של חבר הכנסת גדעון סער נתקבלה.</w:t>
      </w:r>
    </w:p>
    <w:p w14:paraId="50797CF4" w14:textId="77777777" w:rsidR="005318A0" w:rsidRPr="005318A0" w:rsidRDefault="005318A0" w:rsidP="005318A0">
      <w:pPr>
        <w:bidi/>
        <w:rPr>
          <w:rFonts w:cs="David" w:hint="cs"/>
          <w:rtl/>
        </w:rPr>
      </w:pPr>
    </w:p>
    <w:p w14:paraId="5FBB84F0"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37E7E565" w14:textId="77777777" w:rsidR="005318A0" w:rsidRPr="005318A0" w:rsidRDefault="005318A0" w:rsidP="005318A0">
      <w:pPr>
        <w:bidi/>
        <w:rPr>
          <w:rFonts w:cs="David" w:hint="cs"/>
          <w:rtl/>
        </w:rPr>
      </w:pPr>
    </w:p>
    <w:p w14:paraId="56583758" w14:textId="77777777" w:rsidR="005318A0" w:rsidRPr="005318A0" w:rsidRDefault="005318A0" w:rsidP="005318A0">
      <w:pPr>
        <w:bidi/>
        <w:rPr>
          <w:rFonts w:cs="David" w:hint="cs"/>
          <w:rtl/>
        </w:rPr>
      </w:pPr>
      <w:r w:rsidRPr="005318A0">
        <w:rPr>
          <w:rFonts w:cs="David" w:hint="cs"/>
          <w:rtl/>
        </w:rPr>
        <w:tab/>
        <w:t xml:space="preserve">8 בעד, 7 נגד ואין נמנעים. סגן היושב ראש </w:t>
      </w:r>
      <w:proofErr w:type="spellStart"/>
      <w:r w:rsidRPr="005318A0">
        <w:rPr>
          <w:rFonts w:cs="David" w:hint="cs"/>
          <w:rtl/>
        </w:rPr>
        <w:t>אחמד</w:t>
      </w:r>
      <w:proofErr w:type="spellEnd"/>
      <w:r w:rsidRPr="005318A0">
        <w:rPr>
          <w:rFonts w:cs="David" w:hint="cs"/>
          <w:rtl/>
        </w:rPr>
        <w:t xml:space="preserve"> טיבי, אתה יושב בנשיאות. הצבעת בעד או נגד?</w:t>
      </w:r>
    </w:p>
    <w:p w14:paraId="11501B24" w14:textId="77777777" w:rsidR="005318A0" w:rsidRPr="005318A0" w:rsidRDefault="005318A0" w:rsidP="005318A0">
      <w:pPr>
        <w:bidi/>
        <w:rPr>
          <w:rFonts w:cs="David" w:hint="cs"/>
          <w:rtl/>
        </w:rPr>
      </w:pPr>
    </w:p>
    <w:p w14:paraId="492DE455" w14:textId="77777777" w:rsidR="005318A0" w:rsidRPr="005318A0" w:rsidRDefault="005318A0" w:rsidP="005318A0">
      <w:pPr>
        <w:bidi/>
        <w:rPr>
          <w:rFonts w:cs="David" w:hint="cs"/>
          <w:rtl/>
        </w:rPr>
      </w:pPr>
      <w:proofErr w:type="spellStart"/>
      <w:r w:rsidRPr="005318A0">
        <w:rPr>
          <w:rFonts w:cs="David" w:hint="cs"/>
          <w:u w:val="single"/>
          <w:rtl/>
        </w:rPr>
        <w:t>אחמד</w:t>
      </w:r>
      <w:proofErr w:type="spellEnd"/>
      <w:r w:rsidRPr="005318A0">
        <w:rPr>
          <w:rFonts w:cs="David" w:hint="cs"/>
          <w:u w:val="single"/>
          <w:rtl/>
        </w:rPr>
        <w:t xml:space="preserve"> טיבי:</w:t>
      </w:r>
    </w:p>
    <w:p w14:paraId="009D69D3" w14:textId="77777777" w:rsidR="005318A0" w:rsidRPr="005318A0" w:rsidRDefault="005318A0" w:rsidP="005318A0">
      <w:pPr>
        <w:bidi/>
        <w:rPr>
          <w:rFonts w:cs="David" w:hint="cs"/>
          <w:rtl/>
        </w:rPr>
      </w:pPr>
    </w:p>
    <w:p w14:paraId="31F16812" w14:textId="77777777" w:rsidR="005318A0" w:rsidRPr="005318A0" w:rsidRDefault="005318A0" w:rsidP="005318A0">
      <w:pPr>
        <w:bidi/>
        <w:rPr>
          <w:rFonts w:cs="David" w:hint="cs"/>
          <w:rtl/>
        </w:rPr>
      </w:pPr>
      <w:r w:rsidRPr="005318A0">
        <w:rPr>
          <w:rFonts w:cs="David" w:hint="cs"/>
          <w:rtl/>
        </w:rPr>
        <w:tab/>
        <w:t xml:space="preserve">הצבעתי בעד ואמרתי שאני חייב לאליהו גבאי מהשבוע שעבר, כאשר חברים אחרים נטשו אותי. </w:t>
      </w:r>
    </w:p>
    <w:p w14:paraId="153238A9" w14:textId="77777777" w:rsidR="005318A0" w:rsidRPr="005318A0" w:rsidRDefault="005318A0" w:rsidP="005318A0">
      <w:pPr>
        <w:bidi/>
        <w:rPr>
          <w:rFonts w:cs="David" w:hint="cs"/>
          <w:rtl/>
        </w:rPr>
      </w:pPr>
    </w:p>
    <w:p w14:paraId="42B45A43"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1BF79AA4" w14:textId="77777777" w:rsidR="005318A0" w:rsidRPr="005318A0" w:rsidRDefault="005318A0" w:rsidP="005318A0">
      <w:pPr>
        <w:bidi/>
        <w:rPr>
          <w:rFonts w:cs="David" w:hint="cs"/>
          <w:rtl/>
        </w:rPr>
      </w:pPr>
    </w:p>
    <w:p w14:paraId="04F43CBB" w14:textId="77777777" w:rsidR="005318A0" w:rsidRPr="005318A0" w:rsidRDefault="005318A0" w:rsidP="005318A0">
      <w:pPr>
        <w:bidi/>
        <w:rPr>
          <w:rFonts w:cs="David" w:hint="cs"/>
          <w:rtl/>
        </w:rPr>
      </w:pPr>
      <w:r w:rsidRPr="005318A0">
        <w:rPr>
          <w:rFonts w:cs="David" w:hint="cs"/>
          <w:rtl/>
        </w:rPr>
        <w:tab/>
        <w:t xml:space="preserve">אף אחד לא הבין את ההצבעה. אני חוזרת שוב על ההצבעה. </w:t>
      </w:r>
    </w:p>
    <w:p w14:paraId="28CA796C" w14:textId="77777777" w:rsidR="005318A0" w:rsidRPr="005318A0" w:rsidRDefault="005318A0" w:rsidP="005318A0">
      <w:pPr>
        <w:bidi/>
        <w:rPr>
          <w:rFonts w:cs="David" w:hint="cs"/>
          <w:rtl/>
        </w:rPr>
      </w:pPr>
    </w:p>
    <w:p w14:paraId="7AA0F381" w14:textId="77777777" w:rsidR="005318A0" w:rsidRPr="005318A0" w:rsidRDefault="005318A0" w:rsidP="005318A0">
      <w:pPr>
        <w:bidi/>
        <w:jc w:val="center"/>
        <w:rPr>
          <w:rFonts w:cs="David" w:hint="cs"/>
          <w:rtl/>
        </w:rPr>
      </w:pPr>
      <w:r w:rsidRPr="005318A0">
        <w:rPr>
          <w:rFonts w:cs="David" w:hint="cs"/>
          <w:rtl/>
        </w:rPr>
        <w:t>הצבעה</w:t>
      </w:r>
    </w:p>
    <w:p w14:paraId="0BAAA2D0" w14:textId="77777777" w:rsidR="005318A0" w:rsidRPr="005318A0" w:rsidRDefault="005318A0" w:rsidP="005318A0">
      <w:pPr>
        <w:bidi/>
        <w:jc w:val="center"/>
        <w:rPr>
          <w:rFonts w:cs="David" w:hint="cs"/>
          <w:rtl/>
        </w:rPr>
      </w:pPr>
    </w:p>
    <w:p w14:paraId="2C34BE49" w14:textId="77777777" w:rsidR="005318A0" w:rsidRPr="005318A0" w:rsidRDefault="005318A0" w:rsidP="005318A0">
      <w:pPr>
        <w:bidi/>
        <w:jc w:val="center"/>
        <w:rPr>
          <w:rFonts w:cs="David" w:hint="cs"/>
          <w:rtl/>
        </w:rPr>
      </w:pPr>
      <w:r w:rsidRPr="005318A0">
        <w:rPr>
          <w:rFonts w:cs="David" w:hint="cs"/>
          <w:rtl/>
        </w:rPr>
        <w:t xml:space="preserve">בעד הרביזיה של חבר הכנסת גדעון סער </w:t>
      </w:r>
      <w:r w:rsidRPr="005318A0">
        <w:rPr>
          <w:rFonts w:cs="David"/>
          <w:rtl/>
        </w:rPr>
        <w:t>–</w:t>
      </w:r>
      <w:r w:rsidRPr="005318A0">
        <w:rPr>
          <w:rFonts w:cs="David" w:hint="cs"/>
          <w:rtl/>
        </w:rPr>
        <w:t xml:space="preserve"> 8</w:t>
      </w:r>
    </w:p>
    <w:p w14:paraId="7E74BD40" w14:textId="77777777" w:rsidR="005318A0" w:rsidRPr="005318A0" w:rsidRDefault="005318A0" w:rsidP="005318A0">
      <w:pPr>
        <w:bidi/>
        <w:jc w:val="center"/>
        <w:rPr>
          <w:rFonts w:cs="David" w:hint="cs"/>
          <w:rtl/>
        </w:rPr>
      </w:pPr>
      <w:r w:rsidRPr="005318A0">
        <w:rPr>
          <w:rFonts w:cs="David" w:hint="cs"/>
          <w:rtl/>
        </w:rPr>
        <w:t xml:space="preserve">נגד </w:t>
      </w:r>
      <w:r w:rsidRPr="005318A0">
        <w:rPr>
          <w:rFonts w:cs="David"/>
          <w:rtl/>
        </w:rPr>
        <w:t>–</w:t>
      </w:r>
      <w:r w:rsidRPr="005318A0">
        <w:rPr>
          <w:rFonts w:cs="David" w:hint="cs"/>
          <w:rtl/>
        </w:rPr>
        <w:t xml:space="preserve"> 7</w:t>
      </w:r>
    </w:p>
    <w:p w14:paraId="5F8D2C12" w14:textId="77777777" w:rsidR="005318A0" w:rsidRPr="005318A0" w:rsidRDefault="005318A0" w:rsidP="005318A0">
      <w:pPr>
        <w:bidi/>
        <w:jc w:val="center"/>
        <w:rPr>
          <w:rFonts w:cs="David" w:hint="cs"/>
          <w:rtl/>
        </w:rPr>
      </w:pPr>
      <w:r w:rsidRPr="005318A0">
        <w:rPr>
          <w:rFonts w:cs="David" w:hint="cs"/>
          <w:rtl/>
        </w:rPr>
        <w:t xml:space="preserve">נמנעים </w:t>
      </w:r>
      <w:r w:rsidRPr="005318A0">
        <w:rPr>
          <w:rFonts w:cs="David"/>
          <w:rtl/>
        </w:rPr>
        <w:t>–</w:t>
      </w:r>
      <w:r w:rsidRPr="005318A0">
        <w:rPr>
          <w:rFonts w:cs="David" w:hint="cs"/>
          <w:rtl/>
        </w:rPr>
        <w:t xml:space="preserve"> 1</w:t>
      </w:r>
    </w:p>
    <w:p w14:paraId="45E09710" w14:textId="77777777" w:rsidR="005318A0" w:rsidRPr="005318A0" w:rsidRDefault="005318A0" w:rsidP="005318A0">
      <w:pPr>
        <w:bidi/>
        <w:jc w:val="center"/>
        <w:rPr>
          <w:rFonts w:cs="David" w:hint="cs"/>
          <w:rtl/>
        </w:rPr>
      </w:pPr>
      <w:r w:rsidRPr="005318A0">
        <w:rPr>
          <w:rFonts w:cs="David" w:hint="cs"/>
          <w:rtl/>
        </w:rPr>
        <w:t>הרביזיה של חבר הכנסת גדעון סער נתקבלה.</w:t>
      </w:r>
    </w:p>
    <w:p w14:paraId="54102990" w14:textId="77777777" w:rsidR="005318A0" w:rsidRPr="005318A0" w:rsidRDefault="005318A0" w:rsidP="005318A0">
      <w:pPr>
        <w:bidi/>
        <w:rPr>
          <w:rFonts w:cs="David" w:hint="cs"/>
          <w:rtl/>
        </w:rPr>
      </w:pPr>
    </w:p>
    <w:p w14:paraId="0B17509C"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187C153D" w14:textId="77777777" w:rsidR="005318A0" w:rsidRPr="005318A0" w:rsidRDefault="005318A0" w:rsidP="005318A0">
      <w:pPr>
        <w:bidi/>
        <w:rPr>
          <w:rFonts w:cs="David" w:hint="cs"/>
          <w:rtl/>
        </w:rPr>
      </w:pPr>
    </w:p>
    <w:p w14:paraId="6B479136" w14:textId="77777777" w:rsidR="005318A0" w:rsidRPr="005318A0" w:rsidRDefault="005318A0" w:rsidP="005318A0">
      <w:pPr>
        <w:bidi/>
        <w:rPr>
          <w:rFonts w:cs="David" w:hint="cs"/>
          <w:rtl/>
        </w:rPr>
      </w:pPr>
      <w:r w:rsidRPr="005318A0">
        <w:rPr>
          <w:rFonts w:cs="David" w:hint="cs"/>
          <w:rtl/>
        </w:rPr>
        <w:tab/>
        <w:t xml:space="preserve">8 בעד, 7 נגד ו-1 נמנע. לפיכך אני קובעת שהרביזיה התקבלה. אני עוברת להצבעה על קבלת הערעור של חבר הכנסת גדעון סער. </w:t>
      </w:r>
    </w:p>
    <w:p w14:paraId="339AAC78" w14:textId="77777777" w:rsidR="005318A0" w:rsidRPr="005318A0" w:rsidRDefault="005318A0" w:rsidP="005318A0">
      <w:pPr>
        <w:bidi/>
        <w:rPr>
          <w:rFonts w:cs="David" w:hint="cs"/>
          <w:rtl/>
        </w:rPr>
      </w:pPr>
    </w:p>
    <w:p w14:paraId="4FD74824" w14:textId="77777777" w:rsidR="005318A0" w:rsidRPr="005318A0" w:rsidRDefault="005318A0" w:rsidP="005318A0">
      <w:pPr>
        <w:bidi/>
        <w:rPr>
          <w:rFonts w:cs="David" w:hint="cs"/>
          <w:u w:val="single"/>
          <w:rtl/>
        </w:rPr>
      </w:pPr>
      <w:r w:rsidRPr="005318A0">
        <w:rPr>
          <w:rFonts w:cs="David" w:hint="cs"/>
          <w:u w:val="single"/>
          <w:rtl/>
        </w:rPr>
        <w:t>גדעון סער:</w:t>
      </w:r>
    </w:p>
    <w:p w14:paraId="10F77109" w14:textId="77777777" w:rsidR="005318A0" w:rsidRPr="005318A0" w:rsidRDefault="005318A0" w:rsidP="005318A0">
      <w:pPr>
        <w:bidi/>
        <w:rPr>
          <w:rFonts w:cs="David" w:hint="cs"/>
          <w:rtl/>
        </w:rPr>
      </w:pPr>
    </w:p>
    <w:p w14:paraId="7FB82595" w14:textId="77777777" w:rsidR="005318A0" w:rsidRPr="005318A0" w:rsidRDefault="005318A0" w:rsidP="005318A0">
      <w:pPr>
        <w:bidi/>
        <w:rPr>
          <w:rFonts w:cs="David" w:hint="cs"/>
          <w:rtl/>
        </w:rPr>
      </w:pPr>
      <w:r w:rsidRPr="005318A0">
        <w:rPr>
          <w:rFonts w:cs="David" w:hint="cs"/>
          <w:rtl/>
        </w:rPr>
        <w:tab/>
        <w:t xml:space="preserve">גם יואל חסון. למה את לא מקבלת את הצבעתו? אי אפשר לעשות מניפולציה על הצבעה. </w:t>
      </w:r>
    </w:p>
    <w:p w14:paraId="5686B1A0" w14:textId="77777777" w:rsidR="005318A0" w:rsidRPr="005318A0" w:rsidRDefault="005318A0" w:rsidP="005318A0">
      <w:pPr>
        <w:bidi/>
        <w:rPr>
          <w:rFonts w:cs="David" w:hint="cs"/>
          <w:rtl/>
        </w:rPr>
      </w:pPr>
    </w:p>
    <w:p w14:paraId="08592191"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5E69745E" w14:textId="77777777" w:rsidR="005318A0" w:rsidRPr="005318A0" w:rsidRDefault="005318A0" w:rsidP="005318A0">
      <w:pPr>
        <w:bidi/>
        <w:rPr>
          <w:rFonts w:cs="David" w:hint="cs"/>
          <w:rtl/>
        </w:rPr>
      </w:pPr>
    </w:p>
    <w:p w14:paraId="0EA218F0" w14:textId="77777777" w:rsidR="005318A0" w:rsidRPr="005318A0" w:rsidRDefault="005318A0" w:rsidP="005318A0">
      <w:pPr>
        <w:bidi/>
        <w:rPr>
          <w:rFonts w:cs="David" w:hint="cs"/>
          <w:rtl/>
        </w:rPr>
      </w:pPr>
      <w:r w:rsidRPr="005318A0">
        <w:rPr>
          <w:rFonts w:cs="David" w:hint="cs"/>
          <w:rtl/>
        </w:rPr>
        <w:tab/>
        <w:t xml:space="preserve">אני אקיים את ההצבעה בסוף הישיבה. </w:t>
      </w:r>
    </w:p>
    <w:p w14:paraId="7BA35A0B" w14:textId="77777777" w:rsidR="005318A0" w:rsidRPr="005318A0" w:rsidRDefault="005318A0" w:rsidP="005318A0">
      <w:pPr>
        <w:bidi/>
        <w:rPr>
          <w:rFonts w:cs="David" w:hint="cs"/>
          <w:rtl/>
        </w:rPr>
      </w:pPr>
    </w:p>
    <w:p w14:paraId="44C2544D" w14:textId="77777777" w:rsidR="005318A0" w:rsidRPr="005318A0" w:rsidRDefault="005318A0" w:rsidP="005318A0">
      <w:pPr>
        <w:bidi/>
        <w:rPr>
          <w:rFonts w:cs="David" w:hint="cs"/>
          <w:u w:val="single"/>
          <w:rtl/>
        </w:rPr>
      </w:pPr>
      <w:r w:rsidRPr="005318A0">
        <w:rPr>
          <w:rFonts w:cs="David"/>
          <w:u w:val="single"/>
          <w:rtl/>
        </w:rPr>
        <w:br w:type="page"/>
      </w:r>
      <w:r w:rsidRPr="005318A0">
        <w:rPr>
          <w:rFonts w:cs="David" w:hint="cs"/>
          <w:u w:val="single"/>
          <w:rtl/>
        </w:rPr>
        <w:t>גדעון סער:</w:t>
      </w:r>
    </w:p>
    <w:p w14:paraId="6E28F4FF" w14:textId="77777777" w:rsidR="005318A0" w:rsidRPr="005318A0" w:rsidRDefault="005318A0" w:rsidP="005318A0">
      <w:pPr>
        <w:bidi/>
        <w:rPr>
          <w:rFonts w:cs="David" w:hint="cs"/>
          <w:rtl/>
        </w:rPr>
      </w:pPr>
    </w:p>
    <w:p w14:paraId="344BD179" w14:textId="77777777" w:rsidR="005318A0" w:rsidRPr="005318A0" w:rsidRDefault="005318A0" w:rsidP="005318A0">
      <w:pPr>
        <w:bidi/>
        <w:rPr>
          <w:rFonts w:cs="David" w:hint="cs"/>
          <w:rtl/>
        </w:rPr>
      </w:pPr>
      <w:r w:rsidRPr="005318A0">
        <w:rPr>
          <w:rFonts w:cs="David" w:hint="cs"/>
          <w:rtl/>
        </w:rPr>
        <w:tab/>
        <w:t xml:space="preserve">למה? את לא יכולה לעשות את זה. הרביזיה התקבלה ואת חייבת לעשות את ההצבעה עכשיו. אין לך סמכות לדחות אותה. </w:t>
      </w:r>
    </w:p>
    <w:p w14:paraId="5BAFEC17" w14:textId="77777777" w:rsidR="005318A0" w:rsidRPr="005318A0" w:rsidRDefault="005318A0" w:rsidP="005318A0">
      <w:pPr>
        <w:bidi/>
        <w:rPr>
          <w:rFonts w:cs="David" w:hint="cs"/>
          <w:rtl/>
        </w:rPr>
      </w:pPr>
    </w:p>
    <w:p w14:paraId="07012618"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521F243C" w14:textId="77777777" w:rsidR="005318A0" w:rsidRPr="005318A0" w:rsidRDefault="005318A0" w:rsidP="005318A0">
      <w:pPr>
        <w:bidi/>
        <w:rPr>
          <w:rFonts w:cs="David" w:hint="cs"/>
          <w:rtl/>
        </w:rPr>
      </w:pPr>
    </w:p>
    <w:p w14:paraId="0FBDF082" w14:textId="77777777" w:rsidR="005318A0" w:rsidRPr="005318A0" w:rsidRDefault="005318A0" w:rsidP="005318A0">
      <w:pPr>
        <w:bidi/>
        <w:rPr>
          <w:rFonts w:cs="David" w:hint="cs"/>
          <w:rtl/>
        </w:rPr>
      </w:pPr>
      <w:r w:rsidRPr="005318A0">
        <w:rPr>
          <w:rFonts w:cs="David" w:hint="cs"/>
          <w:rtl/>
        </w:rPr>
        <w:tab/>
        <w:t xml:space="preserve">יש לי סמכות. </w:t>
      </w:r>
    </w:p>
    <w:p w14:paraId="04C0757C" w14:textId="77777777" w:rsidR="005318A0" w:rsidRPr="005318A0" w:rsidRDefault="005318A0" w:rsidP="005318A0">
      <w:pPr>
        <w:bidi/>
        <w:rPr>
          <w:rFonts w:cs="David" w:hint="cs"/>
          <w:rtl/>
        </w:rPr>
      </w:pPr>
    </w:p>
    <w:p w14:paraId="6667C9BF" w14:textId="77777777" w:rsidR="005318A0" w:rsidRPr="005318A0" w:rsidRDefault="005318A0" w:rsidP="005318A0">
      <w:pPr>
        <w:bidi/>
        <w:rPr>
          <w:rFonts w:cs="David" w:hint="cs"/>
          <w:u w:val="single"/>
          <w:rtl/>
        </w:rPr>
      </w:pPr>
      <w:r w:rsidRPr="005318A0">
        <w:rPr>
          <w:rFonts w:cs="David" w:hint="cs"/>
          <w:u w:val="single"/>
          <w:rtl/>
        </w:rPr>
        <w:t>גדעון סער:</w:t>
      </w:r>
    </w:p>
    <w:p w14:paraId="36B38AF7" w14:textId="77777777" w:rsidR="005318A0" w:rsidRPr="005318A0" w:rsidRDefault="005318A0" w:rsidP="005318A0">
      <w:pPr>
        <w:bidi/>
        <w:rPr>
          <w:rFonts w:cs="David" w:hint="cs"/>
          <w:rtl/>
        </w:rPr>
      </w:pPr>
    </w:p>
    <w:p w14:paraId="20E6F2C2" w14:textId="77777777" w:rsidR="005318A0" w:rsidRPr="005318A0" w:rsidRDefault="005318A0" w:rsidP="005318A0">
      <w:pPr>
        <w:bidi/>
        <w:rPr>
          <w:rFonts w:cs="David" w:hint="cs"/>
          <w:rtl/>
        </w:rPr>
      </w:pPr>
      <w:r w:rsidRPr="005318A0">
        <w:rPr>
          <w:rFonts w:cs="David" w:hint="cs"/>
          <w:rtl/>
        </w:rPr>
        <w:tab/>
        <w:t xml:space="preserve">אין לך. את לא יכולה לדחות הצבעה על רביזיה אחרי שבקשת הרביזיה התקבלה. תגיד לך היועצת המשפטית שאת יכולה לעשות מייד. </w:t>
      </w:r>
    </w:p>
    <w:p w14:paraId="56FBCBD3" w14:textId="77777777" w:rsidR="005318A0" w:rsidRPr="005318A0" w:rsidRDefault="005318A0" w:rsidP="005318A0">
      <w:pPr>
        <w:bidi/>
        <w:rPr>
          <w:rFonts w:cs="David" w:hint="cs"/>
          <w:rtl/>
        </w:rPr>
      </w:pPr>
    </w:p>
    <w:p w14:paraId="14C74535"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3BB6B6C7" w14:textId="77777777" w:rsidR="005318A0" w:rsidRPr="005318A0" w:rsidRDefault="005318A0" w:rsidP="005318A0">
      <w:pPr>
        <w:bidi/>
        <w:rPr>
          <w:rFonts w:cs="David" w:hint="cs"/>
          <w:rtl/>
        </w:rPr>
      </w:pPr>
    </w:p>
    <w:p w14:paraId="6B8ED6CB" w14:textId="77777777" w:rsidR="005318A0" w:rsidRPr="005318A0" w:rsidRDefault="005318A0" w:rsidP="005318A0">
      <w:pPr>
        <w:bidi/>
        <w:rPr>
          <w:rFonts w:cs="David" w:hint="cs"/>
          <w:rtl/>
        </w:rPr>
      </w:pPr>
      <w:r w:rsidRPr="005318A0">
        <w:rPr>
          <w:rFonts w:cs="David" w:hint="cs"/>
          <w:rtl/>
        </w:rPr>
        <w:tab/>
        <w:t xml:space="preserve">אתה יכול לצעוק כמה שאתה רוצה. </w:t>
      </w:r>
    </w:p>
    <w:p w14:paraId="61D3162A" w14:textId="77777777" w:rsidR="005318A0" w:rsidRPr="005318A0" w:rsidRDefault="005318A0" w:rsidP="005318A0">
      <w:pPr>
        <w:bidi/>
        <w:rPr>
          <w:rFonts w:cs="David" w:hint="cs"/>
          <w:rtl/>
        </w:rPr>
      </w:pPr>
    </w:p>
    <w:p w14:paraId="7A06432A" w14:textId="77777777" w:rsidR="005318A0" w:rsidRPr="005318A0" w:rsidRDefault="005318A0" w:rsidP="005318A0">
      <w:pPr>
        <w:bidi/>
        <w:rPr>
          <w:rFonts w:cs="David" w:hint="cs"/>
          <w:u w:val="single"/>
          <w:rtl/>
        </w:rPr>
      </w:pPr>
      <w:r w:rsidRPr="005318A0">
        <w:rPr>
          <w:rFonts w:cs="David" w:hint="cs"/>
          <w:u w:val="single"/>
          <w:rtl/>
        </w:rPr>
        <w:t>גדעון סער:</w:t>
      </w:r>
    </w:p>
    <w:p w14:paraId="5D4B9067" w14:textId="77777777" w:rsidR="005318A0" w:rsidRPr="005318A0" w:rsidRDefault="005318A0" w:rsidP="005318A0">
      <w:pPr>
        <w:bidi/>
        <w:rPr>
          <w:rFonts w:cs="David" w:hint="cs"/>
          <w:rtl/>
        </w:rPr>
      </w:pPr>
    </w:p>
    <w:p w14:paraId="36EF99DB" w14:textId="77777777" w:rsidR="005318A0" w:rsidRPr="005318A0" w:rsidRDefault="005318A0" w:rsidP="005318A0">
      <w:pPr>
        <w:bidi/>
        <w:rPr>
          <w:rFonts w:cs="David" w:hint="cs"/>
          <w:rtl/>
        </w:rPr>
      </w:pPr>
      <w:r w:rsidRPr="005318A0">
        <w:rPr>
          <w:rFonts w:cs="David" w:hint="cs"/>
          <w:rtl/>
        </w:rPr>
        <w:tab/>
        <w:t>היא יכולה לדחות הצבעה אחרי שהרביזיה התקבלה?</w:t>
      </w:r>
    </w:p>
    <w:p w14:paraId="20EE499E" w14:textId="77777777" w:rsidR="005318A0" w:rsidRPr="005318A0" w:rsidRDefault="005318A0" w:rsidP="005318A0">
      <w:pPr>
        <w:bidi/>
        <w:rPr>
          <w:rFonts w:cs="David" w:hint="cs"/>
          <w:rtl/>
        </w:rPr>
      </w:pPr>
    </w:p>
    <w:p w14:paraId="708AEAD1" w14:textId="77777777" w:rsidR="005318A0" w:rsidRPr="005318A0" w:rsidRDefault="005318A0" w:rsidP="005318A0">
      <w:pPr>
        <w:bidi/>
        <w:rPr>
          <w:rFonts w:cs="David" w:hint="cs"/>
          <w:u w:val="single"/>
          <w:rtl/>
        </w:rPr>
      </w:pPr>
      <w:smartTag w:uri="urn:schemas-microsoft-com:office:smarttags" w:element="PersonName">
        <w:r w:rsidRPr="005318A0">
          <w:rPr>
            <w:rFonts w:cs="David" w:hint="cs"/>
            <w:u w:val="single"/>
            <w:rtl/>
          </w:rPr>
          <w:t xml:space="preserve">ארבל </w:t>
        </w:r>
        <w:proofErr w:type="spellStart"/>
        <w:r w:rsidRPr="005318A0">
          <w:rPr>
            <w:rFonts w:cs="David" w:hint="cs"/>
            <w:u w:val="single"/>
            <w:rtl/>
          </w:rPr>
          <w:t>אסטרחן</w:t>
        </w:r>
      </w:smartTag>
      <w:proofErr w:type="spellEnd"/>
      <w:r w:rsidRPr="005318A0">
        <w:rPr>
          <w:rFonts w:cs="David" w:hint="cs"/>
          <w:u w:val="single"/>
          <w:rtl/>
        </w:rPr>
        <w:t>:</w:t>
      </w:r>
    </w:p>
    <w:p w14:paraId="1C5F4B84" w14:textId="77777777" w:rsidR="005318A0" w:rsidRPr="005318A0" w:rsidRDefault="005318A0" w:rsidP="005318A0">
      <w:pPr>
        <w:bidi/>
        <w:rPr>
          <w:rFonts w:cs="David" w:hint="cs"/>
          <w:rtl/>
        </w:rPr>
      </w:pPr>
      <w:r w:rsidRPr="005318A0">
        <w:rPr>
          <w:rFonts w:cs="David" w:hint="cs"/>
          <w:rtl/>
        </w:rPr>
        <w:tab/>
      </w:r>
    </w:p>
    <w:p w14:paraId="0EE0B689" w14:textId="77777777" w:rsidR="005318A0" w:rsidRPr="005318A0" w:rsidRDefault="005318A0" w:rsidP="005318A0">
      <w:pPr>
        <w:bidi/>
        <w:rPr>
          <w:rFonts w:cs="David" w:hint="cs"/>
          <w:rtl/>
        </w:rPr>
      </w:pPr>
      <w:r w:rsidRPr="005318A0">
        <w:rPr>
          <w:rFonts w:cs="David" w:hint="cs"/>
          <w:rtl/>
        </w:rPr>
        <w:tab/>
        <w:t>כן.</w:t>
      </w:r>
    </w:p>
    <w:p w14:paraId="5DC7665B" w14:textId="77777777" w:rsidR="005318A0" w:rsidRPr="005318A0" w:rsidRDefault="005318A0" w:rsidP="005318A0">
      <w:pPr>
        <w:bidi/>
        <w:rPr>
          <w:rFonts w:cs="David" w:hint="cs"/>
          <w:rtl/>
        </w:rPr>
      </w:pPr>
    </w:p>
    <w:p w14:paraId="45AEA0ED" w14:textId="77777777" w:rsidR="005318A0" w:rsidRPr="005318A0" w:rsidRDefault="005318A0" w:rsidP="005318A0">
      <w:pPr>
        <w:bidi/>
        <w:rPr>
          <w:rFonts w:cs="David" w:hint="cs"/>
          <w:u w:val="single"/>
          <w:rtl/>
        </w:rPr>
      </w:pPr>
      <w:r w:rsidRPr="005318A0">
        <w:rPr>
          <w:rFonts w:cs="David" w:hint="cs"/>
          <w:u w:val="single"/>
          <w:rtl/>
        </w:rPr>
        <w:t>גדעון סער:</w:t>
      </w:r>
    </w:p>
    <w:p w14:paraId="57608534" w14:textId="77777777" w:rsidR="005318A0" w:rsidRPr="005318A0" w:rsidRDefault="005318A0" w:rsidP="005318A0">
      <w:pPr>
        <w:bidi/>
        <w:rPr>
          <w:rFonts w:cs="David" w:hint="cs"/>
          <w:rtl/>
        </w:rPr>
      </w:pPr>
    </w:p>
    <w:p w14:paraId="2CE30551" w14:textId="77777777" w:rsidR="005318A0" w:rsidRPr="005318A0" w:rsidRDefault="005318A0" w:rsidP="005318A0">
      <w:pPr>
        <w:bidi/>
        <w:rPr>
          <w:rFonts w:cs="David" w:hint="cs"/>
          <w:rtl/>
        </w:rPr>
      </w:pPr>
      <w:r w:rsidRPr="005318A0">
        <w:rPr>
          <w:rFonts w:cs="David" w:hint="cs"/>
          <w:rtl/>
        </w:rPr>
        <w:tab/>
        <w:t>מתי זה קרה?</w:t>
      </w:r>
    </w:p>
    <w:p w14:paraId="1C4FBDB5" w14:textId="77777777" w:rsidR="005318A0" w:rsidRPr="005318A0" w:rsidRDefault="005318A0" w:rsidP="005318A0">
      <w:pPr>
        <w:bidi/>
        <w:rPr>
          <w:rFonts w:cs="David" w:hint="cs"/>
          <w:rtl/>
        </w:rPr>
      </w:pPr>
    </w:p>
    <w:p w14:paraId="3A2D94F5"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01B84A6F" w14:textId="77777777" w:rsidR="005318A0" w:rsidRPr="005318A0" w:rsidRDefault="005318A0" w:rsidP="005318A0">
      <w:pPr>
        <w:bidi/>
        <w:rPr>
          <w:rFonts w:cs="David" w:hint="cs"/>
          <w:rtl/>
        </w:rPr>
      </w:pPr>
    </w:p>
    <w:p w14:paraId="160C261F" w14:textId="77777777" w:rsidR="005318A0" w:rsidRPr="005318A0" w:rsidRDefault="005318A0" w:rsidP="005318A0">
      <w:pPr>
        <w:bidi/>
        <w:rPr>
          <w:rFonts w:cs="David" w:hint="cs"/>
          <w:rtl/>
        </w:rPr>
      </w:pPr>
      <w:r w:rsidRPr="005318A0">
        <w:rPr>
          <w:rFonts w:cs="David" w:hint="cs"/>
          <w:rtl/>
        </w:rPr>
        <w:tab/>
        <w:t xml:space="preserve">סליחה, חבר הכנסת גדעון סער, יש כאן סדר. אתה לא יכול לעשות בלגן. </w:t>
      </w:r>
    </w:p>
    <w:p w14:paraId="6B1F23AA" w14:textId="77777777" w:rsidR="005318A0" w:rsidRPr="005318A0" w:rsidRDefault="005318A0" w:rsidP="005318A0">
      <w:pPr>
        <w:bidi/>
        <w:rPr>
          <w:rFonts w:cs="David" w:hint="cs"/>
          <w:rtl/>
        </w:rPr>
      </w:pPr>
    </w:p>
    <w:p w14:paraId="24A82EA4" w14:textId="77777777" w:rsidR="005318A0" w:rsidRPr="005318A0" w:rsidRDefault="005318A0" w:rsidP="005318A0">
      <w:pPr>
        <w:bidi/>
        <w:rPr>
          <w:rFonts w:cs="David" w:hint="cs"/>
          <w:u w:val="single"/>
          <w:rtl/>
        </w:rPr>
      </w:pPr>
      <w:r w:rsidRPr="005318A0">
        <w:rPr>
          <w:rFonts w:cs="David" w:hint="cs"/>
          <w:u w:val="single"/>
          <w:rtl/>
        </w:rPr>
        <w:t>גדעון סער:</w:t>
      </w:r>
    </w:p>
    <w:p w14:paraId="6312030C" w14:textId="77777777" w:rsidR="005318A0" w:rsidRPr="005318A0" w:rsidRDefault="005318A0" w:rsidP="005318A0">
      <w:pPr>
        <w:bidi/>
        <w:rPr>
          <w:rFonts w:cs="David" w:hint="cs"/>
          <w:rtl/>
        </w:rPr>
      </w:pPr>
    </w:p>
    <w:p w14:paraId="450BC969" w14:textId="77777777" w:rsidR="005318A0" w:rsidRPr="005318A0" w:rsidRDefault="005318A0" w:rsidP="005318A0">
      <w:pPr>
        <w:bidi/>
        <w:rPr>
          <w:rFonts w:cs="David" w:hint="cs"/>
          <w:rtl/>
        </w:rPr>
      </w:pPr>
      <w:r w:rsidRPr="005318A0">
        <w:rPr>
          <w:rFonts w:cs="David" w:hint="cs"/>
          <w:rtl/>
        </w:rPr>
        <w:tab/>
        <w:t xml:space="preserve">אני עושה בלגן? את עושה בלגן. </w:t>
      </w:r>
    </w:p>
    <w:p w14:paraId="703AAA1E" w14:textId="77777777" w:rsidR="005318A0" w:rsidRPr="005318A0" w:rsidRDefault="005318A0" w:rsidP="005318A0">
      <w:pPr>
        <w:bidi/>
        <w:rPr>
          <w:rFonts w:cs="David" w:hint="cs"/>
          <w:rtl/>
        </w:rPr>
      </w:pPr>
    </w:p>
    <w:p w14:paraId="159D2D19"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49D7D6A6" w14:textId="77777777" w:rsidR="005318A0" w:rsidRPr="005318A0" w:rsidRDefault="005318A0" w:rsidP="005318A0">
      <w:pPr>
        <w:bidi/>
        <w:rPr>
          <w:rFonts w:cs="David" w:hint="cs"/>
          <w:rtl/>
        </w:rPr>
      </w:pPr>
    </w:p>
    <w:p w14:paraId="78526B7A" w14:textId="77777777" w:rsidR="005318A0" w:rsidRPr="005318A0" w:rsidRDefault="005318A0" w:rsidP="005318A0">
      <w:pPr>
        <w:bidi/>
        <w:rPr>
          <w:rFonts w:cs="David" w:hint="cs"/>
          <w:rtl/>
        </w:rPr>
      </w:pPr>
      <w:r w:rsidRPr="005318A0">
        <w:rPr>
          <w:rFonts w:cs="David" w:hint="cs"/>
          <w:rtl/>
        </w:rPr>
        <w:tab/>
        <w:t>אתה לא מתבייש? אני אקיים את ההצבעה בסוף הישיבה.</w:t>
      </w:r>
    </w:p>
    <w:p w14:paraId="0CF22AF9" w14:textId="77777777" w:rsidR="005318A0" w:rsidRPr="005318A0" w:rsidRDefault="005318A0" w:rsidP="005318A0">
      <w:pPr>
        <w:bidi/>
        <w:rPr>
          <w:rFonts w:cs="David" w:hint="cs"/>
          <w:rtl/>
        </w:rPr>
      </w:pPr>
    </w:p>
    <w:p w14:paraId="41674B7A" w14:textId="77777777" w:rsidR="005318A0" w:rsidRPr="005318A0" w:rsidRDefault="005318A0" w:rsidP="005318A0">
      <w:pPr>
        <w:bidi/>
        <w:rPr>
          <w:rFonts w:cs="David" w:hint="cs"/>
          <w:u w:val="single"/>
          <w:rtl/>
        </w:rPr>
      </w:pPr>
      <w:r w:rsidRPr="005318A0">
        <w:rPr>
          <w:rFonts w:cs="David" w:hint="cs"/>
          <w:u w:val="single"/>
          <w:rtl/>
        </w:rPr>
        <w:t>גדעון סער:</w:t>
      </w:r>
    </w:p>
    <w:p w14:paraId="32C769ED" w14:textId="77777777" w:rsidR="005318A0" w:rsidRPr="005318A0" w:rsidRDefault="005318A0" w:rsidP="005318A0">
      <w:pPr>
        <w:bidi/>
        <w:rPr>
          <w:rFonts w:cs="David" w:hint="cs"/>
          <w:rtl/>
        </w:rPr>
      </w:pPr>
    </w:p>
    <w:p w14:paraId="27378470" w14:textId="77777777" w:rsidR="005318A0" w:rsidRPr="005318A0" w:rsidRDefault="005318A0" w:rsidP="005318A0">
      <w:pPr>
        <w:bidi/>
        <w:rPr>
          <w:rFonts w:cs="David" w:hint="cs"/>
          <w:rtl/>
        </w:rPr>
      </w:pPr>
      <w:r w:rsidRPr="005318A0">
        <w:rPr>
          <w:rFonts w:cs="David" w:hint="cs"/>
          <w:rtl/>
        </w:rPr>
        <w:tab/>
        <w:t xml:space="preserve">תעשי אין ספור מניפולציות. היה פה רוב בעד רביזיה ותקבלו את זה. </w:t>
      </w:r>
    </w:p>
    <w:p w14:paraId="17E08047" w14:textId="77777777" w:rsidR="005318A0" w:rsidRPr="005318A0" w:rsidRDefault="005318A0" w:rsidP="005318A0">
      <w:pPr>
        <w:bidi/>
        <w:rPr>
          <w:rFonts w:cs="David" w:hint="cs"/>
          <w:rtl/>
        </w:rPr>
      </w:pPr>
    </w:p>
    <w:p w14:paraId="1AA5D121"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66548E57" w14:textId="77777777" w:rsidR="005318A0" w:rsidRPr="005318A0" w:rsidRDefault="005318A0" w:rsidP="005318A0">
      <w:pPr>
        <w:bidi/>
        <w:rPr>
          <w:rFonts w:cs="David" w:hint="cs"/>
          <w:rtl/>
        </w:rPr>
      </w:pPr>
    </w:p>
    <w:p w14:paraId="54E59804" w14:textId="77777777" w:rsidR="005318A0" w:rsidRPr="005318A0" w:rsidRDefault="005318A0" w:rsidP="005318A0">
      <w:pPr>
        <w:bidi/>
        <w:rPr>
          <w:rFonts w:cs="David" w:hint="cs"/>
          <w:rtl/>
        </w:rPr>
      </w:pPr>
      <w:r w:rsidRPr="005318A0">
        <w:rPr>
          <w:rFonts w:cs="David" w:hint="cs"/>
          <w:rtl/>
        </w:rPr>
        <w:tab/>
        <w:t xml:space="preserve">חבר הכנסת סער, אני קוראת לך לסדר. </w:t>
      </w:r>
    </w:p>
    <w:p w14:paraId="0705A753" w14:textId="77777777" w:rsidR="005318A0" w:rsidRPr="005318A0" w:rsidRDefault="005318A0" w:rsidP="005318A0">
      <w:pPr>
        <w:bidi/>
        <w:rPr>
          <w:rFonts w:cs="David" w:hint="cs"/>
          <w:rtl/>
        </w:rPr>
      </w:pPr>
    </w:p>
    <w:p w14:paraId="7EF0D4C5" w14:textId="77777777" w:rsidR="005318A0" w:rsidRPr="005318A0" w:rsidRDefault="005318A0" w:rsidP="005318A0">
      <w:pPr>
        <w:bidi/>
        <w:rPr>
          <w:rFonts w:cs="David" w:hint="cs"/>
          <w:u w:val="single"/>
          <w:rtl/>
        </w:rPr>
      </w:pPr>
      <w:r w:rsidRPr="005318A0">
        <w:rPr>
          <w:rFonts w:cs="David" w:hint="cs"/>
          <w:u w:val="single"/>
          <w:rtl/>
        </w:rPr>
        <w:t>גדעון סער:</w:t>
      </w:r>
    </w:p>
    <w:p w14:paraId="781F7D8D" w14:textId="77777777" w:rsidR="005318A0" w:rsidRPr="005318A0" w:rsidRDefault="005318A0" w:rsidP="005318A0">
      <w:pPr>
        <w:bidi/>
        <w:rPr>
          <w:rFonts w:cs="David" w:hint="cs"/>
          <w:rtl/>
        </w:rPr>
      </w:pPr>
    </w:p>
    <w:p w14:paraId="6B209151" w14:textId="77777777" w:rsidR="005318A0" w:rsidRPr="005318A0" w:rsidRDefault="005318A0" w:rsidP="005318A0">
      <w:pPr>
        <w:bidi/>
        <w:rPr>
          <w:rFonts w:cs="David" w:hint="cs"/>
          <w:rtl/>
        </w:rPr>
      </w:pPr>
      <w:r w:rsidRPr="005318A0">
        <w:rPr>
          <w:rFonts w:cs="David" w:hint="cs"/>
          <w:rtl/>
        </w:rPr>
        <w:tab/>
        <w:t xml:space="preserve">את יכולה לקרוא לי. אני מכיר את הסגנון הזה שלך. יש הנחיה של ועדת האתיקה. עד שאת מתמנה לשרה תלמדי את כללי ועדת האתיקה. </w:t>
      </w:r>
    </w:p>
    <w:p w14:paraId="5B73BD72" w14:textId="77777777" w:rsidR="005318A0" w:rsidRPr="005318A0" w:rsidRDefault="005318A0" w:rsidP="005318A0">
      <w:pPr>
        <w:bidi/>
        <w:rPr>
          <w:rFonts w:cs="David" w:hint="cs"/>
          <w:rtl/>
        </w:rPr>
      </w:pPr>
    </w:p>
    <w:p w14:paraId="0237A359"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2B823425" w14:textId="77777777" w:rsidR="005318A0" w:rsidRPr="005318A0" w:rsidRDefault="005318A0" w:rsidP="005318A0">
      <w:pPr>
        <w:bidi/>
        <w:rPr>
          <w:rFonts w:cs="David" w:hint="cs"/>
          <w:rtl/>
        </w:rPr>
      </w:pPr>
    </w:p>
    <w:p w14:paraId="3D174CBB" w14:textId="77777777" w:rsidR="005318A0" w:rsidRPr="005318A0" w:rsidRDefault="005318A0" w:rsidP="005318A0">
      <w:pPr>
        <w:bidi/>
        <w:rPr>
          <w:rFonts w:cs="David" w:hint="cs"/>
          <w:rtl/>
        </w:rPr>
      </w:pPr>
      <w:r w:rsidRPr="005318A0">
        <w:rPr>
          <w:rFonts w:cs="David" w:hint="cs"/>
          <w:rtl/>
        </w:rPr>
        <w:tab/>
        <w:t>אתה יורד לפסים אישיים?</w:t>
      </w:r>
    </w:p>
    <w:p w14:paraId="41E771E2" w14:textId="77777777" w:rsidR="005318A0" w:rsidRPr="005318A0" w:rsidRDefault="005318A0" w:rsidP="005318A0">
      <w:pPr>
        <w:bidi/>
        <w:rPr>
          <w:rFonts w:cs="David" w:hint="cs"/>
          <w:rtl/>
        </w:rPr>
      </w:pPr>
    </w:p>
    <w:p w14:paraId="6708BDAC" w14:textId="77777777" w:rsidR="005318A0" w:rsidRPr="005318A0" w:rsidRDefault="005318A0" w:rsidP="005318A0">
      <w:pPr>
        <w:bidi/>
        <w:rPr>
          <w:rFonts w:cs="David" w:hint="cs"/>
          <w:u w:val="single"/>
          <w:rtl/>
        </w:rPr>
      </w:pPr>
      <w:r w:rsidRPr="005318A0">
        <w:rPr>
          <w:rFonts w:cs="David" w:hint="cs"/>
          <w:u w:val="single"/>
          <w:rtl/>
        </w:rPr>
        <w:t>גדעון סער:</w:t>
      </w:r>
    </w:p>
    <w:p w14:paraId="55614FC4" w14:textId="77777777" w:rsidR="005318A0" w:rsidRPr="005318A0" w:rsidRDefault="005318A0" w:rsidP="005318A0">
      <w:pPr>
        <w:bidi/>
        <w:rPr>
          <w:rFonts w:cs="David" w:hint="cs"/>
          <w:rtl/>
        </w:rPr>
      </w:pPr>
    </w:p>
    <w:p w14:paraId="113DFBB5" w14:textId="77777777" w:rsidR="005318A0" w:rsidRPr="005318A0" w:rsidRDefault="005318A0" w:rsidP="005318A0">
      <w:pPr>
        <w:bidi/>
        <w:rPr>
          <w:rFonts w:cs="David" w:hint="cs"/>
          <w:rtl/>
        </w:rPr>
      </w:pPr>
      <w:r w:rsidRPr="005318A0">
        <w:rPr>
          <w:rFonts w:cs="David" w:hint="cs"/>
          <w:rtl/>
        </w:rPr>
        <w:tab/>
        <w:t xml:space="preserve">לא. אני אומר שעד שתתמני, תלמדי את הכללים. </w:t>
      </w:r>
    </w:p>
    <w:p w14:paraId="11EDF8A4" w14:textId="77777777" w:rsidR="005318A0" w:rsidRPr="005318A0" w:rsidRDefault="005318A0" w:rsidP="005318A0">
      <w:pPr>
        <w:bidi/>
        <w:rPr>
          <w:rFonts w:cs="David" w:hint="cs"/>
          <w:rtl/>
        </w:rPr>
      </w:pPr>
    </w:p>
    <w:p w14:paraId="716873A8"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4F29EA31" w14:textId="77777777" w:rsidR="005318A0" w:rsidRPr="005318A0" w:rsidRDefault="005318A0" w:rsidP="005318A0">
      <w:pPr>
        <w:bidi/>
        <w:rPr>
          <w:rFonts w:cs="David" w:hint="cs"/>
          <w:rtl/>
        </w:rPr>
      </w:pPr>
    </w:p>
    <w:p w14:paraId="160A44E0" w14:textId="77777777" w:rsidR="005318A0" w:rsidRPr="005318A0" w:rsidRDefault="005318A0" w:rsidP="005318A0">
      <w:pPr>
        <w:bidi/>
        <w:rPr>
          <w:rFonts w:cs="David" w:hint="cs"/>
          <w:rtl/>
        </w:rPr>
      </w:pPr>
      <w:r w:rsidRPr="005318A0">
        <w:rPr>
          <w:rFonts w:cs="David" w:hint="cs"/>
          <w:rtl/>
        </w:rPr>
        <w:tab/>
        <w:t xml:space="preserve">חבר הכנסת סער, אני קוראת אותך לסדר פעם ראשונה לקראת הפעם השנייה. אני עוברת לנושא השני: הצעת חוק חינוך ממלכתי (תיקון </w:t>
      </w:r>
      <w:r w:rsidRPr="005318A0">
        <w:rPr>
          <w:rFonts w:cs="David"/>
          <w:rtl/>
        </w:rPr>
        <w:t>–</w:t>
      </w:r>
      <w:r w:rsidRPr="005318A0">
        <w:rPr>
          <w:rFonts w:cs="David" w:hint="cs"/>
          <w:rtl/>
        </w:rPr>
        <w:t xml:space="preserve"> מוסד תרבותי ייחודי), </w:t>
      </w:r>
      <w:proofErr w:type="spellStart"/>
      <w:r w:rsidRPr="005318A0">
        <w:rPr>
          <w:rFonts w:cs="David" w:hint="cs"/>
          <w:rtl/>
        </w:rPr>
        <w:t>התשס"ז</w:t>
      </w:r>
      <w:proofErr w:type="spellEnd"/>
      <w:r w:rsidRPr="005318A0">
        <w:rPr>
          <w:rFonts w:cs="David" w:hint="cs"/>
          <w:rtl/>
        </w:rPr>
        <w:t xml:space="preserve">-2007 (פ/2714/17), הצעת חבר הכנסת מאיר פרוש. חבר הכנסת פרוש, אנא הסבר לוועדה מדוע יש לתת פטור מחובת הנחה להצעת החוק. </w:t>
      </w:r>
    </w:p>
    <w:p w14:paraId="23010E82" w14:textId="77777777" w:rsidR="005318A0" w:rsidRPr="005318A0" w:rsidRDefault="005318A0" w:rsidP="005318A0">
      <w:pPr>
        <w:bidi/>
        <w:rPr>
          <w:rFonts w:cs="David" w:hint="cs"/>
          <w:rtl/>
        </w:rPr>
      </w:pPr>
    </w:p>
    <w:p w14:paraId="7A964F7D" w14:textId="77777777" w:rsidR="005318A0" w:rsidRPr="005318A0" w:rsidRDefault="005318A0" w:rsidP="005318A0">
      <w:pPr>
        <w:bidi/>
        <w:rPr>
          <w:rFonts w:cs="David" w:hint="cs"/>
          <w:u w:val="single"/>
          <w:rtl/>
        </w:rPr>
      </w:pPr>
      <w:r w:rsidRPr="005318A0">
        <w:rPr>
          <w:rFonts w:cs="David" w:hint="cs"/>
          <w:u w:val="single"/>
          <w:rtl/>
        </w:rPr>
        <w:t>מאיר פרוש:</w:t>
      </w:r>
    </w:p>
    <w:p w14:paraId="73746C70" w14:textId="77777777" w:rsidR="005318A0" w:rsidRPr="005318A0" w:rsidRDefault="005318A0" w:rsidP="005318A0">
      <w:pPr>
        <w:bidi/>
        <w:rPr>
          <w:rFonts w:cs="David" w:hint="cs"/>
          <w:rtl/>
        </w:rPr>
      </w:pPr>
    </w:p>
    <w:p w14:paraId="5470F29B" w14:textId="77777777" w:rsidR="005318A0" w:rsidRPr="005318A0" w:rsidRDefault="005318A0" w:rsidP="005318A0">
      <w:pPr>
        <w:bidi/>
        <w:rPr>
          <w:rFonts w:cs="David" w:hint="cs"/>
          <w:rtl/>
        </w:rPr>
      </w:pPr>
      <w:r w:rsidRPr="005318A0">
        <w:rPr>
          <w:rFonts w:cs="David" w:hint="cs"/>
          <w:rtl/>
        </w:rPr>
        <w:tab/>
        <w:t xml:space="preserve">גברתי היושבת ראש, חברים, חבריי ואני ממעטים לבקש לקבל פטור מחובת הנחה, אבל נקלענו לבעיה שידענו, שרק אם נקדם אותה בדרך הזאת, יש סיכוי שאולי נצליח לתקן אותה במידה מסוימת. כמו כל ילדי ישראל, כך גם הילדים במגזר החרדי מקבלים תקצוב כזה או אחר ממדינת ישראל. בעקבות בג"צ, שדן בגילאי על יסודי במגזר החרדי, הוא קבע שהחל מה-1 בספטמבר 2007 מדינת ישראל, קרי: משרד החינוך לא יוכל לתקצב את אותם ילדים. כמובן, כאשר נבוא בחקיקה ונבקש בהתאמה מה לתת לאותם ילדים בגילאי היסודי או כל מי שיכול להיכלל בהגדרה שבחוק, יש סיכוי שב-1 בספטמבר נגיע למצב שבו מדינת ישראל תוכל לתקצב אותנו. לכן ישנה הדחיפות ואני מבקש מהחברים שישחררו אותה מחובת הנחה. היושבת ראש ביקשה ממני שאם בקשתי תתקבל, ההצבעה תהיה בשבוע בא אחרי ועדת השרים, אבל חבר הכנסת גפני ואני מבקשים להעלות את ההצעה מחר ולהצביע עליה בשבוע הבא. </w:t>
      </w:r>
    </w:p>
    <w:p w14:paraId="0C181022" w14:textId="77777777" w:rsidR="005318A0" w:rsidRPr="005318A0" w:rsidRDefault="005318A0" w:rsidP="005318A0">
      <w:pPr>
        <w:bidi/>
        <w:rPr>
          <w:rFonts w:cs="David" w:hint="cs"/>
          <w:rtl/>
        </w:rPr>
      </w:pPr>
    </w:p>
    <w:p w14:paraId="122FAA71"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49AA6C78" w14:textId="77777777" w:rsidR="005318A0" w:rsidRPr="005318A0" w:rsidRDefault="005318A0" w:rsidP="005318A0">
      <w:pPr>
        <w:bidi/>
        <w:rPr>
          <w:rFonts w:cs="David" w:hint="cs"/>
          <w:rtl/>
        </w:rPr>
      </w:pPr>
    </w:p>
    <w:p w14:paraId="2A101302" w14:textId="77777777" w:rsidR="005318A0" w:rsidRPr="005318A0" w:rsidRDefault="005318A0" w:rsidP="005318A0">
      <w:pPr>
        <w:bidi/>
        <w:rPr>
          <w:rFonts w:cs="David" w:hint="cs"/>
          <w:rtl/>
        </w:rPr>
      </w:pPr>
      <w:r w:rsidRPr="005318A0">
        <w:rPr>
          <w:rFonts w:cs="David" w:hint="cs"/>
          <w:rtl/>
        </w:rPr>
        <w:tab/>
        <w:t>אני לא מוכנה. לא היה דבר כזה. אני לא רוצה ליצור תקדים כזה. אתה מקבל את התנאי שהצבתי?</w:t>
      </w:r>
    </w:p>
    <w:p w14:paraId="45B5FE48" w14:textId="77777777" w:rsidR="005318A0" w:rsidRPr="005318A0" w:rsidRDefault="005318A0" w:rsidP="005318A0">
      <w:pPr>
        <w:bidi/>
        <w:rPr>
          <w:rFonts w:cs="David" w:hint="cs"/>
          <w:rtl/>
        </w:rPr>
      </w:pPr>
    </w:p>
    <w:p w14:paraId="71E8DFBA" w14:textId="77777777" w:rsidR="005318A0" w:rsidRPr="005318A0" w:rsidRDefault="005318A0" w:rsidP="005318A0">
      <w:pPr>
        <w:bidi/>
        <w:rPr>
          <w:rFonts w:cs="David" w:hint="cs"/>
          <w:u w:val="single"/>
          <w:rtl/>
        </w:rPr>
      </w:pPr>
      <w:r w:rsidRPr="005318A0">
        <w:rPr>
          <w:rFonts w:cs="David" w:hint="cs"/>
          <w:u w:val="single"/>
          <w:rtl/>
        </w:rPr>
        <w:t>מאיר פרוש:</w:t>
      </w:r>
    </w:p>
    <w:p w14:paraId="0DDBDF08" w14:textId="77777777" w:rsidR="005318A0" w:rsidRPr="005318A0" w:rsidRDefault="005318A0" w:rsidP="005318A0">
      <w:pPr>
        <w:bidi/>
        <w:rPr>
          <w:rFonts w:cs="David" w:hint="cs"/>
          <w:rtl/>
        </w:rPr>
      </w:pPr>
    </w:p>
    <w:p w14:paraId="4707DE25" w14:textId="77777777" w:rsidR="005318A0" w:rsidRPr="005318A0" w:rsidRDefault="005318A0" w:rsidP="005318A0">
      <w:pPr>
        <w:bidi/>
        <w:rPr>
          <w:rFonts w:cs="David" w:hint="cs"/>
          <w:rtl/>
        </w:rPr>
      </w:pPr>
      <w:r w:rsidRPr="005318A0">
        <w:rPr>
          <w:rFonts w:cs="David" w:hint="cs"/>
          <w:rtl/>
        </w:rPr>
        <w:tab/>
        <w:t xml:space="preserve">אני מקבל את התנאי, כמו שהיושבת ראש הציגה אותו, אבל אני מבקש מחבר הכנסת יואל חסון לשקול את זה שוב. </w:t>
      </w:r>
    </w:p>
    <w:p w14:paraId="13E1F9AD" w14:textId="77777777" w:rsidR="005318A0" w:rsidRPr="005318A0" w:rsidRDefault="005318A0" w:rsidP="005318A0">
      <w:pPr>
        <w:bidi/>
        <w:rPr>
          <w:rFonts w:cs="David" w:hint="cs"/>
          <w:rtl/>
        </w:rPr>
      </w:pPr>
    </w:p>
    <w:p w14:paraId="5F341938" w14:textId="77777777" w:rsidR="005318A0" w:rsidRPr="005318A0" w:rsidRDefault="005318A0" w:rsidP="005318A0">
      <w:pPr>
        <w:bidi/>
        <w:rPr>
          <w:rFonts w:cs="David" w:hint="cs"/>
          <w:u w:val="single"/>
          <w:rtl/>
        </w:rPr>
      </w:pPr>
      <w:r w:rsidRPr="005318A0">
        <w:rPr>
          <w:rFonts w:cs="David" w:hint="cs"/>
          <w:u w:val="single"/>
          <w:rtl/>
        </w:rPr>
        <w:t>משה גפני:</w:t>
      </w:r>
    </w:p>
    <w:p w14:paraId="6CB85C19" w14:textId="77777777" w:rsidR="005318A0" w:rsidRPr="005318A0" w:rsidRDefault="005318A0" w:rsidP="005318A0">
      <w:pPr>
        <w:bidi/>
        <w:rPr>
          <w:rFonts w:cs="David" w:hint="cs"/>
          <w:rtl/>
        </w:rPr>
      </w:pPr>
    </w:p>
    <w:p w14:paraId="77B2145A" w14:textId="77777777" w:rsidR="005318A0" w:rsidRPr="005318A0" w:rsidRDefault="005318A0" w:rsidP="005318A0">
      <w:pPr>
        <w:bidi/>
        <w:rPr>
          <w:rFonts w:cs="David" w:hint="cs"/>
          <w:rtl/>
        </w:rPr>
      </w:pPr>
      <w:r w:rsidRPr="005318A0">
        <w:rPr>
          <w:rFonts w:cs="David" w:hint="cs"/>
          <w:rtl/>
        </w:rPr>
        <w:tab/>
        <w:t xml:space="preserve">יש חודש עד סוף המושב. </w:t>
      </w:r>
    </w:p>
    <w:p w14:paraId="05C3C8D8" w14:textId="77777777" w:rsidR="005318A0" w:rsidRPr="005318A0" w:rsidRDefault="005318A0" w:rsidP="005318A0">
      <w:pPr>
        <w:bidi/>
        <w:rPr>
          <w:rFonts w:cs="David" w:hint="cs"/>
          <w:rtl/>
        </w:rPr>
      </w:pPr>
    </w:p>
    <w:p w14:paraId="42FCBB98"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74B587BD" w14:textId="77777777" w:rsidR="005318A0" w:rsidRPr="005318A0" w:rsidRDefault="005318A0" w:rsidP="005318A0">
      <w:pPr>
        <w:bidi/>
        <w:rPr>
          <w:rFonts w:cs="David" w:hint="cs"/>
          <w:rtl/>
        </w:rPr>
      </w:pPr>
    </w:p>
    <w:p w14:paraId="73254F79" w14:textId="77777777" w:rsidR="005318A0" w:rsidRPr="005318A0" w:rsidRDefault="005318A0" w:rsidP="005318A0">
      <w:pPr>
        <w:bidi/>
        <w:rPr>
          <w:rFonts w:cs="David" w:hint="cs"/>
          <w:rtl/>
        </w:rPr>
      </w:pPr>
      <w:r w:rsidRPr="005318A0">
        <w:rPr>
          <w:rFonts w:cs="David" w:hint="cs"/>
          <w:rtl/>
        </w:rPr>
        <w:tab/>
        <w:t xml:space="preserve">אנחנו מוכנים ללכת לקראתכם, אבל לא צריך להגזים. אנחנו עוברים להצבעה. </w:t>
      </w:r>
    </w:p>
    <w:p w14:paraId="7966D1DC" w14:textId="77777777" w:rsidR="005318A0" w:rsidRPr="005318A0" w:rsidRDefault="005318A0" w:rsidP="005318A0">
      <w:pPr>
        <w:bidi/>
        <w:rPr>
          <w:rFonts w:cs="David" w:hint="cs"/>
          <w:rtl/>
        </w:rPr>
      </w:pPr>
    </w:p>
    <w:p w14:paraId="788DDD54" w14:textId="77777777" w:rsidR="005318A0" w:rsidRPr="005318A0" w:rsidRDefault="005318A0" w:rsidP="005318A0">
      <w:pPr>
        <w:bidi/>
        <w:jc w:val="center"/>
        <w:rPr>
          <w:rFonts w:cs="David" w:hint="cs"/>
          <w:b/>
          <w:bCs/>
          <w:rtl/>
        </w:rPr>
      </w:pPr>
      <w:r w:rsidRPr="005318A0">
        <w:rPr>
          <w:rFonts w:cs="David" w:hint="cs"/>
          <w:b/>
          <w:bCs/>
          <w:rtl/>
        </w:rPr>
        <w:t>הצבעה</w:t>
      </w:r>
    </w:p>
    <w:p w14:paraId="7570DBD2" w14:textId="77777777" w:rsidR="005318A0" w:rsidRPr="005318A0" w:rsidRDefault="005318A0" w:rsidP="005318A0">
      <w:pPr>
        <w:bidi/>
        <w:jc w:val="center"/>
        <w:rPr>
          <w:rFonts w:cs="David" w:hint="cs"/>
          <w:rtl/>
        </w:rPr>
      </w:pPr>
    </w:p>
    <w:p w14:paraId="05ADEE52" w14:textId="77777777" w:rsidR="005318A0" w:rsidRPr="005318A0" w:rsidRDefault="005318A0" w:rsidP="005318A0">
      <w:pPr>
        <w:bidi/>
        <w:jc w:val="center"/>
        <w:rPr>
          <w:rFonts w:cs="David" w:hint="cs"/>
          <w:rtl/>
        </w:rPr>
      </w:pPr>
      <w:r w:rsidRPr="005318A0">
        <w:rPr>
          <w:rFonts w:cs="David" w:hint="cs"/>
          <w:rtl/>
        </w:rPr>
        <w:t xml:space="preserve">בעד הבקשה למתן פטור מחובת הנחה להצעת החוק של חבר הכנסת מאיר פרוש </w:t>
      </w:r>
      <w:r w:rsidRPr="005318A0">
        <w:rPr>
          <w:rFonts w:cs="David"/>
          <w:rtl/>
        </w:rPr>
        <w:t>–</w:t>
      </w:r>
      <w:r w:rsidRPr="005318A0">
        <w:rPr>
          <w:rFonts w:cs="David" w:hint="cs"/>
          <w:rtl/>
        </w:rPr>
        <w:t xml:space="preserve"> 12</w:t>
      </w:r>
    </w:p>
    <w:p w14:paraId="7C9C69F8" w14:textId="77777777" w:rsidR="005318A0" w:rsidRPr="005318A0" w:rsidRDefault="005318A0" w:rsidP="005318A0">
      <w:pPr>
        <w:bidi/>
        <w:jc w:val="center"/>
        <w:rPr>
          <w:rFonts w:cs="David" w:hint="cs"/>
          <w:rtl/>
        </w:rPr>
      </w:pPr>
      <w:r w:rsidRPr="005318A0">
        <w:rPr>
          <w:rFonts w:cs="David" w:hint="cs"/>
          <w:rtl/>
        </w:rPr>
        <w:t xml:space="preserve">נגד </w:t>
      </w:r>
      <w:r w:rsidRPr="005318A0">
        <w:rPr>
          <w:rFonts w:cs="David"/>
          <w:rtl/>
        </w:rPr>
        <w:t>–</w:t>
      </w:r>
      <w:r w:rsidRPr="005318A0">
        <w:rPr>
          <w:rFonts w:cs="David" w:hint="cs"/>
          <w:rtl/>
        </w:rPr>
        <w:t xml:space="preserve"> אין</w:t>
      </w:r>
    </w:p>
    <w:p w14:paraId="179A596A" w14:textId="77777777" w:rsidR="005318A0" w:rsidRPr="005318A0" w:rsidRDefault="005318A0" w:rsidP="005318A0">
      <w:pPr>
        <w:bidi/>
        <w:jc w:val="center"/>
        <w:rPr>
          <w:rFonts w:cs="David" w:hint="cs"/>
          <w:rtl/>
        </w:rPr>
      </w:pPr>
      <w:r w:rsidRPr="005318A0">
        <w:rPr>
          <w:rFonts w:cs="David" w:hint="cs"/>
          <w:rtl/>
        </w:rPr>
        <w:t xml:space="preserve">נמנעים </w:t>
      </w:r>
      <w:r w:rsidRPr="005318A0">
        <w:rPr>
          <w:rFonts w:cs="David"/>
          <w:rtl/>
        </w:rPr>
        <w:t>–</w:t>
      </w:r>
      <w:r w:rsidRPr="005318A0">
        <w:rPr>
          <w:rFonts w:cs="David" w:hint="cs"/>
          <w:rtl/>
        </w:rPr>
        <w:t xml:space="preserve"> 1</w:t>
      </w:r>
    </w:p>
    <w:p w14:paraId="1764F6FA" w14:textId="77777777" w:rsidR="005318A0" w:rsidRPr="005318A0" w:rsidRDefault="005318A0" w:rsidP="005318A0">
      <w:pPr>
        <w:bidi/>
        <w:jc w:val="center"/>
        <w:rPr>
          <w:rFonts w:cs="David" w:hint="cs"/>
          <w:rtl/>
        </w:rPr>
      </w:pPr>
      <w:r w:rsidRPr="005318A0">
        <w:rPr>
          <w:rFonts w:cs="David" w:hint="cs"/>
          <w:rtl/>
        </w:rPr>
        <w:t>הבקשה למתן פטור מחובת הנחה להצעת החוק של חבר הכנסת מאיר פרוש נתקבלה.</w:t>
      </w:r>
    </w:p>
    <w:p w14:paraId="17638288" w14:textId="77777777" w:rsidR="005318A0" w:rsidRPr="005318A0" w:rsidRDefault="005318A0" w:rsidP="005318A0">
      <w:pPr>
        <w:bidi/>
        <w:jc w:val="center"/>
        <w:rPr>
          <w:rFonts w:cs="David" w:hint="cs"/>
          <w:rtl/>
        </w:rPr>
      </w:pPr>
    </w:p>
    <w:p w14:paraId="5F93473D" w14:textId="77777777" w:rsidR="005318A0" w:rsidRPr="005318A0" w:rsidRDefault="005318A0" w:rsidP="005318A0">
      <w:pPr>
        <w:bidi/>
        <w:rPr>
          <w:rFonts w:cs="David" w:hint="cs"/>
          <w:rtl/>
        </w:rPr>
      </w:pPr>
    </w:p>
    <w:p w14:paraId="3020D2F7"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764A2578" w14:textId="77777777" w:rsidR="005318A0" w:rsidRPr="005318A0" w:rsidRDefault="005318A0" w:rsidP="005318A0">
      <w:pPr>
        <w:bidi/>
        <w:rPr>
          <w:rFonts w:cs="David" w:hint="cs"/>
          <w:rtl/>
        </w:rPr>
      </w:pPr>
    </w:p>
    <w:p w14:paraId="158C6156" w14:textId="77777777" w:rsidR="005318A0" w:rsidRPr="005318A0" w:rsidRDefault="005318A0" w:rsidP="005318A0">
      <w:pPr>
        <w:numPr>
          <w:ilvl w:val="0"/>
          <w:numId w:val="3"/>
        </w:numPr>
        <w:overflowPunct w:val="0"/>
        <w:autoSpaceDE w:val="0"/>
        <w:autoSpaceDN w:val="0"/>
        <w:bidi/>
        <w:adjustRightInd w:val="0"/>
        <w:ind w:right="0"/>
        <w:jc w:val="both"/>
        <w:textAlignment w:val="baseline"/>
        <w:rPr>
          <w:rFonts w:cs="David" w:hint="cs"/>
        </w:rPr>
      </w:pPr>
      <w:r w:rsidRPr="005318A0">
        <w:rPr>
          <w:rFonts w:cs="David" w:hint="cs"/>
          <w:rtl/>
        </w:rPr>
        <w:t>בעד, אין מתנגדים ו-1 נמנע. לפיכך אני קובעת כי הצעת החוק של חבר הכנסת פרוש קיבלה פטור מחובת הנחה בתנאי שדיברנו עליו.</w:t>
      </w:r>
    </w:p>
    <w:p w14:paraId="457ED3B8" w14:textId="77777777" w:rsidR="005318A0" w:rsidRPr="005318A0" w:rsidRDefault="005318A0" w:rsidP="005318A0">
      <w:pPr>
        <w:bidi/>
        <w:rPr>
          <w:rFonts w:cs="David" w:hint="cs"/>
          <w:rtl/>
        </w:rPr>
      </w:pPr>
    </w:p>
    <w:p w14:paraId="2D8D0B84" w14:textId="77777777" w:rsidR="005318A0" w:rsidRPr="005318A0" w:rsidRDefault="005318A0" w:rsidP="005318A0">
      <w:pPr>
        <w:bidi/>
        <w:rPr>
          <w:rFonts w:cs="David" w:hint="cs"/>
          <w:rtl/>
        </w:rPr>
      </w:pPr>
      <w:r w:rsidRPr="005318A0">
        <w:rPr>
          <w:rFonts w:cs="David" w:hint="cs"/>
          <w:rtl/>
        </w:rPr>
        <w:t xml:space="preserve">   </w:t>
      </w:r>
      <w:r w:rsidRPr="005318A0">
        <w:rPr>
          <w:rFonts w:cs="David" w:hint="cs"/>
          <w:rtl/>
        </w:rPr>
        <w:tab/>
        <w:t xml:space="preserve">אני עוברת להצעת החוק הבאה: הצעת חוק הרשויות המקומיות (מנהל מחלקת רווחה), </w:t>
      </w:r>
      <w:proofErr w:type="spellStart"/>
      <w:r w:rsidRPr="005318A0">
        <w:rPr>
          <w:rFonts w:cs="David" w:hint="cs"/>
          <w:rtl/>
        </w:rPr>
        <w:t>התשס"ז</w:t>
      </w:r>
      <w:proofErr w:type="spellEnd"/>
      <w:r w:rsidRPr="005318A0">
        <w:rPr>
          <w:rFonts w:cs="David" w:hint="cs"/>
          <w:rtl/>
        </w:rPr>
        <w:t xml:space="preserve">-2007 (פ/2698/17), הצעת חבר הכנסת </w:t>
      </w:r>
      <w:proofErr w:type="spellStart"/>
      <w:r w:rsidRPr="005318A0">
        <w:rPr>
          <w:rFonts w:cs="David" w:hint="cs"/>
          <w:rtl/>
        </w:rPr>
        <w:t>טלב</w:t>
      </w:r>
      <w:proofErr w:type="spellEnd"/>
      <w:r w:rsidRPr="005318A0">
        <w:rPr>
          <w:rFonts w:cs="David" w:hint="cs"/>
          <w:rtl/>
        </w:rPr>
        <w:t xml:space="preserve"> </w:t>
      </w:r>
      <w:proofErr w:type="spellStart"/>
      <w:r w:rsidRPr="005318A0">
        <w:rPr>
          <w:rFonts w:cs="David" w:hint="cs"/>
          <w:rtl/>
        </w:rPr>
        <w:t>אלסאנע</w:t>
      </w:r>
      <w:proofErr w:type="spellEnd"/>
      <w:r w:rsidRPr="005318A0">
        <w:rPr>
          <w:rFonts w:cs="David" w:hint="cs"/>
          <w:rtl/>
        </w:rPr>
        <w:t xml:space="preserve">. חבר הכנסת </w:t>
      </w:r>
      <w:proofErr w:type="spellStart"/>
      <w:r w:rsidRPr="005318A0">
        <w:rPr>
          <w:rFonts w:cs="David" w:hint="cs"/>
          <w:rtl/>
        </w:rPr>
        <w:t>טלב</w:t>
      </w:r>
      <w:proofErr w:type="spellEnd"/>
      <w:r w:rsidRPr="005318A0">
        <w:rPr>
          <w:rFonts w:cs="David" w:hint="cs"/>
          <w:rtl/>
        </w:rPr>
        <w:t xml:space="preserve"> </w:t>
      </w:r>
      <w:proofErr w:type="spellStart"/>
      <w:r w:rsidRPr="005318A0">
        <w:rPr>
          <w:rFonts w:cs="David" w:hint="cs"/>
          <w:rtl/>
        </w:rPr>
        <w:t>אלסאנע</w:t>
      </w:r>
      <w:proofErr w:type="spellEnd"/>
      <w:r w:rsidRPr="005318A0">
        <w:rPr>
          <w:rFonts w:cs="David" w:hint="cs"/>
          <w:rtl/>
        </w:rPr>
        <w:t xml:space="preserve">, אנא הסבר לוועדה. </w:t>
      </w:r>
    </w:p>
    <w:p w14:paraId="16FFA058" w14:textId="77777777" w:rsidR="005318A0" w:rsidRPr="005318A0" w:rsidRDefault="005318A0" w:rsidP="005318A0">
      <w:pPr>
        <w:bidi/>
        <w:rPr>
          <w:rFonts w:cs="David" w:hint="cs"/>
          <w:rtl/>
        </w:rPr>
      </w:pPr>
    </w:p>
    <w:p w14:paraId="67B71E31" w14:textId="77777777" w:rsidR="005318A0" w:rsidRPr="005318A0" w:rsidRDefault="005318A0" w:rsidP="005318A0">
      <w:pPr>
        <w:bidi/>
        <w:rPr>
          <w:rFonts w:cs="David" w:hint="cs"/>
          <w:u w:val="single"/>
        </w:rPr>
      </w:pPr>
      <w:proofErr w:type="spellStart"/>
      <w:r w:rsidRPr="005318A0">
        <w:rPr>
          <w:rFonts w:cs="David" w:hint="cs"/>
          <w:u w:val="single"/>
          <w:rtl/>
        </w:rPr>
        <w:t>טלב</w:t>
      </w:r>
      <w:proofErr w:type="spellEnd"/>
      <w:r w:rsidRPr="005318A0">
        <w:rPr>
          <w:rFonts w:cs="David" w:hint="cs"/>
          <w:u w:val="single"/>
          <w:rtl/>
        </w:rPr>
        <w:t xml:space="preserve"> </w:t>
      </w:r>
      <w:proofErr w:type="spellStart"/>
      <w:r w:rsidRPr="005318A0">
        <w:rPr>
          <w:rFonts w:cs="David" w:hint="cs"/>
          <w:u w:val="single"/>
          <w:rtl/>
        </w:rPr>
        <w:t>אלסאנע</w:t>
      </w:r>
      <w:proofErr w:type="spellEnd"/>
      <w:r w:rsidRPr="005318A0">
        <w:rPr>
          <w:rFonts w:cs="David" w:hint="cs"/>
          <w:u w:val="single"/>
          <w:rtl/>
        </w:rPr>
        <w:t>:</w:t>
      </w:r>
    </w:p>
    <w:p w14:paraId="770E2FEA" w14:textId="77777777" w:rsidR="005318A0" w:rsidRPr="005318A0" w:rsidRDefault="005318A0" w:rsidP="005318A0">
      <w:pPr>
        <w:bidi/>
        <w:rPr>
          <w:rFonts w:cs="David" w:hint="cs"/>
          <w:rtl/>
        </w:rPr>
      </w:pPr>
    </w:p>
    <w:p w14:paraId="76511658" w14:textId="77777777" w:rsidR="005318A0" w:rsidRPr="005318A0" w:rsidRDefault="005318A0" w:rsidP="005318A0">
      <w:pPr>
        <w:bidi/>
        <w:rPr>
          <w:rFonts w:cs="David" w:hint="cs"/>
          <w:rtl/>
        </w:rPr>
      </w:pPr>
      <w:r w:rsidRPr="005318A0">
        <w:rPr>
          <w:rFonts w:cs="David" w:hint="cs"/>
          <w:rtl/>
        </w:rPr>
        <w:tab/>
        <w:t xml:space="preserve">מעמדם של מנהלי מחלקות רווחה ברשויות המקומיות איננו מעוגן בחוק כמו כל בעלי הפונקציות, שממלאים פונקציה מכוח כישורים מקצועיים. הדבר הזה פוגע קשות בתפקודם, גורם להתערבות בוטה של הדרג הפוליטי בתפקוד המקצועי ואין הגדרה לגבי הכישורי הנדרשים למנהל מחלקת רווחה. לכן אני חושב שצריך להשוות את המעמד שלהם. יש חקיקה שדנה היום ברשויות המקומיות בכלל וחשוב לעגן את זה גם במסגרת החקיקה הכוללת. לכן אני חושב שמן הדין לפטור את הצעת החוק הזאת מחובת הנחה ואני מסכים שהצעת החוק לא תובא לדיון במליאת הכנסת אלא לאחר דיון בוועדת השרים. </w:t>
      </w:r>
    </w:p>
    <w:p w14:paraId="1FD3355E" w14:textId="77777777" w:rsidR="005318A0" w:rsidRPr="005318A0" w:rsidRDefault="005318A0" w:rsidP="005318A0">
      <w:pPr>
        <w:bidi/>
        <w:rPr>
          <w:rFonts w:cs="David" w:hint="cs"/>
          <w:rtl/>
        </w:rPr>
      </w:pPr>
    </w:p>
    <w:p w14:paraId="04B31352"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64F8DECB" w14:textId="77777777" w:rsidR="005318A0" w:rsidRPr="005318A0" w:rsidRDefault="005318A0" w:rsidP="005318A0">
      <w:pPr>
        <w:bidi/>
        <w:rPr>
          <w:rFonts w:cs="David" w:hint="cs"/>
          <w:rtl/>
        </w:rPr>
      </w:pPr>
    </w:p>
    <w:p w14:paraId="3A87FFD1" w14:textId="77777777" w:rsidR="005318A0" w:rsidRPr="005318A0" w:rsidRDefault="005318A0" w:rsidP="005318A0">
      <w:pPr>
        <w:bidi/>
        <w:rPr>
          <w:rFonts w:cs="David" w:hint="cs"/>
          <w:rtl/>
        </w:rPr>
      </w:pPr>
      <w:r w:rsidRPr="005318A0">
        <w:rPr>
          <w:rFonts w:cs="David" w:hint="cs"/>
          <w:rtl/>
        </w:rPr>
        <w:tab/>
        <w:t xml:space="preserve">תודה. אני עוברת להצבעה. </w:t>
      </w:r>
    </w:p>
    <w:p w14:paraId="0E6DC840" w14:textId="77777777" w:rsidR="005318A0" w:rsidRPr="005318A0" w:rsidRDefault="005318A0" w:rsidP="005318A0">
      <w:pPr>
        <w:bidi/>
        <w:rPr>
          <w:rFonts w:cs="David" w:hint="cs"/>
          <w:rtl/>
        </w:rPr>
      </w:pPr>
    </w:p>
    <w:p w14:paraId="24A7F221" w14:textId="77777777" w:rsidR="005318A0" w:rsidRPr="005318A0" w:rsidRDefault="005318A0" w:rsidP="005318A0">
      <w:pPr>
        <w:bidi/>
        <w:jc w:val="center"/>
        <w:rPr>
          <w:rFonts w:cs="David" w:hint="cs"/>
          <w:b/>
          <w:bCs/>
          <w:rtl/>
        </w:rPr>
      </w:pPr>
      <w:r w:rsidRPr="005318A0">
        <w:rPr>
          <w:rFonts w:cs="David" w:hint="cs"/>
          <w:b/>
          <w:bCs/>
          <w:rtl/>
        </w:rPr>
        <w:t>הצבעה</w:t>
      </w:r>
    </w:p>
    <w:p w14:paraId="5A009C47" w14:textId="77777777" w:rsidR="005318A0" w:rsidRPr="005318A0" w:rsidRDefault="005318A0" w:rsidP="005318A0">
      <w:pPr>
        <w:bidi/>
        <w:jc w:val="center"/>
        <w:rPr>
          <w:rFonts w:cs="David" w:hint="cs"/>
          <w:rtl/>
        </w:rPr>
      </w:pPr>
    </w:p>
    <w:p w14:paraId="647823C9" w14:textId="77777777" w:rsidR="005318A0" w:rsidRPr="005318A0" w:rsidRDefault="005318A0" w:rsidP="005318A0">
      <w:pPr>
        <w:bidi/>
        <w:jc w:val="center"/>
        <w:rPr>
          <w:rFonts w:cs="David" w:hint="cs"/>
          <w:rtl/>
        </w:rPr>
      </w:pPr>
      <w:r w:rsidRPr="005318A0">
        <w:rPr>
          <w:rFonts w:cs="David" w:hint="cs"/>
          <w:rtl/>
        </w:rPr>
        <w:t xml:space="preserve">בעד הבקשה למתן פטור מחובת הנחה להצעת החוק של חבר הכנסת </w:t>
      </w:r>
      <w:proofErr w:type="spellStart"/>
      <w:r w:rsidRPr="005318A0">
        <w:rPr>
          <w:rFonts w:cs="David" w:hint="cs"/>
          <w:rtl/>
        </w:rPr>
        <w:t>טלב</w:t>
      </w:r>
      <w:proofErr w:type="spellEnd"/>
      <w:r w:rsidRPr="005318A0">
        <w:rPr>
          <w:rFonts w:cs="David" w:hint="cs"/>
          <w:rtl/>
        </w:rPr>
        <w:t xml:space="preserve"> </w:t>
      </w:r>
      <w:proofErr w:type="spellStart"/>
      <w:r w:rsidRPr="005318A0">
        <w:rPr>
          <w:rFonts w:cs="David" w:hint="cs"/>
          <w:rtl/>
        </w:rPr>
        <w:t>אלסאנע</w:t>
      </w:r>
      <w:proofErr w:type="spellEnd"/>
      <w:r w:rsidRPr="005318A0">
        <w:rPr>
          <w:rFonts w:cs="David" w:hint="cs"/>
          <w:rtl/>
        </w:rPr>
        <w:t xml:space="preserve"> </w:t>
      </w:r>
      <w:r w:rsidRPr="005318A0">
        <w:rPr>
          <w:rFonts w:cs="David"/>
          <w:rtl/>
        </w:rPr>
        <w:t>–</w:t>
      </w:r>
      <w:r w:rsidRPr="005318A0">
        <w:rPr>
          <w:rFonts w:cs="David" w:hint="cs"/>
          <w:rtl/>
        </w:rPr>
        <w:t xml:space="preserve"> 10</w:t>
      </w:r>
    </w:p>
    <w:p w14:paraId="7001C79C" w14:textId="77777777" w:rsidR="005318A0" w:rsidRPr="005318A0" w:rsidRDefault="005318A0" w:rsidP="005318A0">
      <w:pPr>
        <w:bidi/>
        <w:jc w:val="center"/>
        <w:rPr>
          <w:rFonts w:cs="David" w:hint="cs"/>
          <w:rtl/>
        </w:rPr>
      </w:pPr>
      <w:r w:rsidRPr="005318A0">
        <w:rPr>
          <w:rFonts w:cs="David" w:hint="cs"/>
          <w:rtl/>
        </w:rPr>
        <w:t xml:space="preserve">נגד </w:t>
      </w:r>
      <w:r w:rsidRPr="005318A0">
        <w:rPr>
          <w:rFonts w:cs="David"/>
          <w:rtl/>
        </w:rPr>
        <w:t>–</w:t>
      </w:r>
      <w:r w:rsidRPr="005318A0">
        <w:rPr>
          <w:rFonts w:cs="David" w:hint="cs"/>
          <w:rtl/>
        </w:rPr>
        <w:t xml:space="preserve"> 1</w:t>
      </w:r>
    </w:p>
    <w:p w14:paraId="0F53939A" w14:textId="77777777" w:rsidR="005318A0" w:rsidRPr="005318A0" w:rsidRDefault="005318A0" w:rsidP="005318A0">
      <w:pPr>
        <w:bidi/>
        <w:jc w:val="center"/>
        <w:rPr>
          <w:rFonts w:cs="David" w:hint="cs"/>
          <w:rtl/>
        </w:rPr>
      </w:pPr>
      <w:r w:rsidRPr="005318A0">
        <w:rPr>
          <w:rFonts w:cs="David" w:hint="cs"/>
          <w:rtl/>
        </w:rPr>
        <w:t xml:space="preserve">נמנעים </w:t>
      </w:r>
      <w:r w:rsidRPr="005318A0">
        <w:rPr>
          <w:rFonts w:cs="David"/>
          <w:rtl/>
        </w:rPr>
        <w:t>–</w:t>
      </w:r>
      <w:r w:rsidRPr="005318A0">
        <w:rPr>
          <w:rFonts w:cs="David" w:hint="cs"/>
          <w:rtl/>
        </w:rPr>
        <w:t xml:space="preserve"> 1</w:t>
      </w:r>
    </w:p>
    <w:p w14:paraId="14522C07" w14:textId="77777777" w:rsidR="005318A0" w:rsidRPr="005318A0" w:rsidRDefault="005318A0" w:rsidP="005318A0">
      <w:pPr>
        <w:bidi/>
        <w:jc w:val="center"/>
        <w:rPr>
          <w:rFonts w:cs="David" w:hint="cs"/>
          <w:rtl/>
        </w:rPr>
      </w:pPr>
      <w:r w:rsidRPr="005318A0">
        <w:rPr>
          <w:rFonts w:cs="David" w:hint="cs"/>
          <w:rtl/>
        </w:rPr>
        <w:t xml:space="preserve">הבקשה למתן פטור מחובת הנחה להצעת החוק של חבר הכנסת </w:t>
      </w:r>
      <w:proofErr w:type="spellStart"/>
      <w:r w:rsidRPr="005318A0">
        <w:rPr>
          <w:rFonts w:cs="David" w:hint="cs"/>
          <w:rtl/>
        </w:rPr>
        <w:t>טלב</w:t>
      </w:r>
      <w:proofErr w:type="spellEnd"/>
      <w:r w:rsidRPr="005318A0">
        <w:rPr>
          <w:rFonts w:cs="David" w:hint="cs"/>
          <w:rtl/>
        </w:rPr>
        <w:t xml:space="preserve"> </w:t>
      </w:r>
      <w:proofErr w:type="spellStart"/>
      <w:r w:rsidRPr="005318A0">
        <w:rPr>
          <w:rFonts w:cs="David" w:hint="cs"/>
          <w:rtl/>
        </w:rPr>
        <w:t>אלסאנע</w:t>
      </w:r>
      <w:proofErr w:type="spellEnd"/>
      <w:r w:rsidRPr="005318A0">
        <w:rPr>
          <w:rFonts w:cs="David" w:hint="cs"/>
          <w:rtl/>
        </w:rPr>
        <w:t xml:space="preserve"> נתקבלה.</w:t>
      </w:r>
    </w:p>
    <w:p w14:paraId="2F6FBB0C" w14:textId="77777777" w:rsidR="005318A0" w:rsidRPr="005318A0" w:rsidRDefault="005318A0" w:rsidP="005318A0">
      <w:pPr>
        <w:bidi/>
        <w:rPr>
          <w:rFonts w:cs="David" w:hint="cs"/>
          <w:u w:val="single"/>
          <w:rtl/>
        </w:rPr>
      </w:pPr>
    </w:p>
    <w:p w14:paraId="6C677F2B"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59867D38" w14:textId="77777777" w:rsidR="005318A0" w:rsidRPr="005318A0" w:rsidRDefault="005318A0" w:rsidP="005318A0">
      <w:pPr>
        <w:bidi/>
        <w:rPr>
          <w:rFonts w:cs="David" w:hint="cs"/>
          <w:rtl/>
        </w:rPr>
      </w:pPr>
      <w:r w:rsidRPr="005318A0">
        <w:rPr>
          <w:rFonts w:cs="David" w:hint="cs"/>
          <w:rtl/>
        </w:rPr>
        <w:tab/>
      </w:r>
    </w:p>
    <w:p w14:paraId="177EBD11" w14:textId="77777777" w:rsidR="005318A0" w:rsidRPr="005318A0" w:rsidRDefault="005318A0" w:rsidP="005318A0">
      <w:pPr>
        <w:bidi/>
        <w:rPr>
          <w:rFonts w:cs="David" w:hint="cs"/>
          <w:rtl/>
        </w:rPr>
      </w:pPr>
      <w:r w:rsidRPr="005318A0">
        <w:rPr>
          <w:rFonts w:cs="David" w:hint="cs"/>
          <w:rtl/>
        </w:rPr>
        <w:tab/>
        <w:t xml:space="preserve">10 בעד, 1 נגד ו-1 נמנע. לפיכך אני קובעת שהצעת החוק של חבר הכנסת </w:t>
      </w:r>
      <w:proofErr w:type="spellStart"/>
      <w:r w:rsidRPr="005318A0">
        <w:rPr>
          <w:rFonts w:cs="David" w:hint="cs"/>
          <w:rtl/>
        </w:rPr>
        <w:t>טלב</w:t>
      </w:r>
      <w:proofErr w:type="spellEnd"/>
      <w:r w:rsidRPr="005318A0">
        <w:rPr>
          <w:rFonts w:cs="David" w:hint="cs"/>
          <w:rtl/>
        </w:rPr>
        <w:t xml:space="preserve"> </w:t>
      </w:r>
      <w:proofErr w:type="spellStart"/>
      <w:r w:rsidRPr="005318A0">
        <w:rPr>
          <w:rFonts w:cs="David" w:hint="cs"/>
          <w:rtl/>
        </w:rPr>
        <w:t>אלסאנע</w:t>
      </w:r>
      <w:proofErr w:type="spellEnd"/>
      <w:r w:rsidRPr="005318A0">
        <w:rPr>
          <w:rFonts w:cs="David" w:hint="cs"/>
          <w:rtl/>
        </w:rPr>
        <w:t xml:space="preserve"> קיבלה פטור מחובת הנחה בתנאי הנקוב. </w:t>
      </w:r>
    </w:p>
    <w:p w14:paraId="7427E1FB" w14:textId="77777777" w:rsidR="005318A0" w:rsidRPr="005318A0" w:rsidRDefault="005318A0" w:rsidP="005318A0">
      <w:pPr>
        <w:tabs>
          <w:tab w:val="left" w:pos="1221"/>
        </w:tabs>
        <w:bidi/>
        <w:rPr>
          <w:rFonts w:cs="David" w:hint="cs"/>
          <w:rtl/>
        </w:rPr>
      </w:pPr>
    </w:p>
    <w:p w14:paraId="39154BDA" w14:textId="77777777" w:rsidR="005318A0" w:rsidRPr="005318A0" w:rsidRDefault="005318A0" w:rsidP="005318A0">
      <w:pPr>
        <w:tabs>
          <w:tab w:val="left" w:pos="1221"/>
        </w:tabs>
        <w:bidi/>
        <w:rPr>
          <w:rFonts w:cs="David" w:hint="cs"/>
          <w:rtl/>
        </w:rPr>
      </w:pPr>
      <w:r w:rsidRPr="005318A0">
        <w:rPr>
          <w:rFonts w:cs="David" w:hint="cs"/>
          <w:rtl/>
        </w:rPr>
        <w:t xml:space="preserve">   </w:t>
      </w:r>
      <w:r w:rsidRPr="005318A0">
        <w:rPr>
          <w:rFonts w:cs="David" w:hint="cs"/>
          <w:rtl/>
        </w:rPr>
        <w:tab/>
        <w:t>אני עוברת להצעת החוק הבאה</w:t>
      </w:r>
      <w:r w:rsidRPr="005318A0">
        <w:rPr>
          <w:rFonts w:cs="David" w:hint="cs"/>
          <w:b/>
          <w:bCs/>
          <w:rtl/>
        </w:rPr>
        <w:t xml:space="preserve">: </w:t>
      </w:r>
      <w:r w:rsidRPr="005318A0">
        <w:rPr>
          <w:rFonts w:cs="David" w:hint="cs"/>
          <w:rtl/>
        </w:rPr>
        <w:t xml:space="preserve">הצעת חוק הספקת חשמל (הוראת שעה)(תיקון </w:t>
      </w:r>
      <w:r w:rsidRPr="005318A0">
        <w:rPr>
          <w:rFonts w:cs="David"/>
          <w:rtl/>
        </w:rPr>
        <w:t>–</w:t>
      </w:r>
      <w:r w:rsidRPr="005318A0">
        <w:rPr>
          <w:rFonts w:cs="David" w:hint="cs"/>
          <w:rtl/>
        </w:rPr>
        <w:t xml:space="preserve"> תחילה ותוקף), </w:t>
      </w:r>
      <w:proofErr w:type="spellStart"/>
      <w:r w:rsidRPr="005318A0">
        <w:rPr>
          <w:rFonts w:cs="David" w:hint="cs"/>
          <w:rtl/>
        </w:rPr>
        <w:t>התשס"ז</w:t>
      </w:r>
      <w:proofErr w:type="spellEnd"/>
      <w:r w:rsidRPr="005318A0">
        <w:rPr>
          <w:rFonts w:cs="David" w:hint="cs"/>
          <w:rtl/>
        </w:rPr>
        <w:t xml:space="preserve">-2007, (פ/2728/17), הצעת חבר הכנסת </w:t>
      </w:r>
      <w:proofErr w:type="spellStart"/>
      <w:r w:rsidRPr="005318A0">
        <w:rPr>
          <w:rFonts w:cs="David" w:hint="cs"/>
          <w:rtl/>
        </w:rPr>
        <w:t>סעיד</w:t>
      </w:r>
      <w:proofErr w:type="spellEnd"/>
      <w:r w:rsidRPr="005318A0">
        <w:rPr>
          <w:rFonts w:cs="David" w:hint="cs"/>
          <w:rtl/>
        </w:rPr>
        <w:t xml:space="preserve"> </w:t>
      </w:r>
      <w:proofErr w:type="spellStart"/>
      <w:r w:rsidRPr="005318A0">
        <w:rPr>
          <w:rFonts w:cs="David" w:hint="cs"/>
          <w:rtl/>
        </w:rPr>
        <w:t>נפאע</w:t>
      </w:r>
      <w:proofErr w:type="spellEnd"/>
      <w:r w:rsidRPr="005318A0">
        <w:rPr>
          <w:rFonts w:cs="David" w:hint="cs"/>
          <w:rtl/>
        </w:rPr>
        <w:t xml:space="preserve">. חבר הכנסת </w:t>
      </w:r>
      <w:proofErr w:type="spellStart"/>
      <w:r w:rsidRPr="005318A0">
        <w:rPr>
          <w:rFonts w:cs="David" w:hint="cs"/>
          <w:rtl/>
        </w:rPr>
        <w:t>סעיד</w:t>
      </w:r>
      <w:proofErr w:type="spellEnd"/>
      <w:r w:rsidRPr="005318A0">
        <w:rPr>
          <w:rFonts w:cs="David" w:hint="cs"/>
          <w:rtl/>
        </w:rPr>
        <w:t xml:space="preserve"> </w:t>
      </w:r>
      <w:proofErr w:type="spellStart"/>
      <w:r w:rsidRPr="005318A0">
        <w:rPr>
          <w:rFonts w:cs="David" w:hint="cs"/>
          <w:rtl/>
        </w:rPr>
        <w:t>נפאע</w:t>
      </w:r>
      <w:proofErr w:type="spellEnd"/>
      <w:r w:rsidRPr="005318A0">
        <w:rPr>
          <w:rFonts w:cs="David" w:hint="cs"/>
          <w:rtl/>
        </w:rPr>
        <w:t xml:space="preserve">, אנא הסבר לוועדה. </w:t>
      </w:r>
    </w:p>
    <w:p w14:paraId="010BB2CE" w14:textId="77777777" w:rsidR="005318A0" w:rsidRPr="005318A0" w:rsidRDefault="005318A0" w:rsidP="005318A0">
      <w:pPr>
        <w:tabs>
          <w:tab w:val="left" w:pos="1221"/>
        </w:tabs>
        <w:bidi/>
        <w:rPr>
          <w:rFonts w:cs="David" w:hint="cs"/>
          <w:rtl/>
        </w:rPr>
      </w:pPr>
    </w:p>
    <w:p w14:paraId="38D73CB0" w14:textId="77777777" w:rsidR="005318A0" w:rsidRPr="005318A0" w:rsidRDefault="005318A0" w:rsidP="005318A0">
      <w:pPr>
        <w:tabs>
          <w:tab w:val="left" w:pos="1221"/>
        </w:tabs>
        <w:bidi/>
        <w:rPr>
          <w:rFonts w:cs="David" w:hint="cs"/>
          <w:u w:val="single"/>
        </w:rPr>
      </w:pPr>
      <w:proofErr w:type="spellStart"/>
      <w:r w:rsidRPr="005318A0">
        <w:rPr>
          <w:rFonts w:cs="David" w:hint="cs"/>
          <w:u w:val="single"/>
          <w:rtl/>
        </w:rPr>
        <w:t>סעיד</w:t>
      </w:r>
      <w:proofErr w:type="spellEnd"/>
      <w:r w:rsidRPr="005318A0">
        <w:rPr>
          <w:rFonts w:cs="David" w:hint="cs"/>
          <w:u w:val="single"/>
          <w:rtl/>
        </w:rPr>
        <w:t xml:space="preserve"> </w:t>
      </w:r>
      <w:proofErr w:type="spellStart"/>
      <w:r w:rsidRPr="005318A0">
        <w:rPr>
          <w:rFonts w:cs="David" w:hint="cs"/>
          <w:u w:val="single"/>
          <w:rtl/>
        </w:rPr>
        <w:t>נפאע</w:t>
      </w:r>
      <w:proofErr w:type="spellEnd"/>
      <w:r w:rsidRPr="005318A0">
        <w:rPr>
          <w:rFonts w:cs="David" w:hint="cs"/>
          <w:u w:val="single"/>
          <w:rtl/>
        </w:rPr>
        <w:t>:</w:t>
      </w:r>
    </w:p>
    <w:p w14:paraId="343FFA17" w14:textId="77777777" w:rsidR="005318A0" w:rsidRPr="005318A0" w:rsidRDefault="005318A0" w:rsidP="005318A0">
      <w:pPr>
        <w:bidi/>
        <w:rPr>
          <w:rFonts w:cs="David" w:hint="cs"/>
          <w:rtl/>
        </w:rPr>
      </w:pPr>
    </w:p>
    <w:p w14:paraId="156A149B" w14:textId="77777777" w:rsidR="005318A0" w:rsidRPr="005318A0" w:rsidRDefault="005318A0" w:rsidP="005318A0">
      <w:pPr>
        <w:bidi/>
        <w:rPr>
          <w:rFonts w:cs="David" w:hint="cs"/>
          <w:rtl/>
        </w:rPr>
      </w:pPr>
      <w:r w:rsidRPr="005318A0">
        <w:rPr>
          <w:rFonts w:cs="David" w:hint="cs"/>
          <w:rtl/>
        </w:rPr>
        <w:tab/>
        <w:t xml:space="preserve">תודה. כפי שלמדתי, על פי תקנון הכנסת יש שלושה קריטריונים לפטור הצעה מחובת הנחה </w:t>
      </w:r>
      <w:r w:rsidRPr="005318A0">
        <w:rPr>
          <w:rFonts w:cs="David"/>
          <w:rtl/>
        </w:rPr>
        <w:t>–</w:t>
      </w:r>
      <w:r w:rsidRPr="005318A0">
        <w:rPr>
          <w:rFonts w:cs="David" w:hint="cs"/>
          <w:rtl/>
        </w:rPr>
        <w:t xml:space="preserve"> חשיבות </w:t>
      </w:r>
      <w:r w:rsidRPr="005318A0">
        <w:rPr>
          <w:rFonts w:cs="David"/>
          <w:rtl/>
        </w:rPr>
        <w:t>–</w:t>
      </w:r>
      <w:r w:rsidRPr="005318A0">
        <w:rPr>
          <w:rFonts w:cs="David" w:hint="cs"/>
          <w:rtl/>
        </w:rPr>
        <w:t xml:space="preserve"> העניין מצביע על עצמו, דחיפות ההצעה </w:t>
      </w:r>
      <w:r w:rsidRPr="005318A0">
        <w:rPr>
          <w:rFonts w:cs="David"/>
          <w:rtl/>
        </w:rPr>
        <w:t>–</w:t>
      </w:r>
      <w:r w:rsidRPr="005318A0">
        <w:rPr>
          <w:rFonts w:cs="David" w:hint="cs"/>
          <w:rtl/>
        </w:rPr>
        <w:t xml:space="preserve"> פג התוקף של הוראת השעה, טעמים מיוחדים </w:t>
      </w:r>
      <w:r w:rsidRPr="005318A0">
        <w:rPr>
          <w:rFonts w:cs="David"/>
          <w:rtl/>
        </w:rPr>
        <w:t>–</w:t>
      </w:r>
      <w:r w:rsidRPr="005318A0">
        <w:rPr>
          <w:rFonts w:cs="David" w:hint="cs"/>
          <w:rtl/>
        </w:rPr>
        <w:t xml:space="preserve"> יש עדיין הרבה בתים כאלה, העומדים בקריטריונים של החוק המקורי ועדיין לא חוברו לחשמל. אני יכול להביא נתון מהכפר שלי, בית </w:t>
      </w:r>
      <w:proofErr w:type="spellStart"/>
      <w:r w:rsidRPr="005318A0">
        <w:rPr>
          <w:rFonts w:cs="David" w:hint="cs"/>
          <w:rtl/>
        </w:rPr>
        <w:t>ג'אן</w:t>
      </w:r>
      <w:proofErr w:type="spellEnd"/>
      <w:r w:rsidRPr="005318A0">
        <w:rPr>
          <w:rFonts w:cs="David" w:hint="cs"/>
          <w:rtl/>
        </w:rPr>
        <w:t xml:space="preserve">, בו ישנם 51 בתים שעדיין לא חוברו על אף הוראת השעה. לכן אני מבקש לפטור את הצעת החוק מחובת הנחה בתנאי שהיא תובא קודם לוועדת השרים. תודה. </w:t>
      </w:r>
    </w:p>
    <w:p w14:paraId="21A54664" w14:textId="77777777" w:rsidR="005318A0" w:rsidRPr="005318A0" w:rsidRDefault="005318A0" w:rsidP="005318A0">
      <w:pPr>
        <w:bidi/>
        <w:rPr>
          <w:rFonts w:cs="David" w:hint="cs"/>
          <w:rtl/>
        </w:rPr>
      </w:pPr>
    </w:p>
    <w:p w14:paraId="5C8A3A20"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3DE4C8A0" w14:textId="77777777" w:rsidR="005318A0" w:rsidRPr="005318A0" w:rsidRDefault="005318A0" w:rsidP="005318A0">
      <w:pPr>
        <w:bidi/>
        <w:rPr>
          <w:rFonts w:cs="David" w:hint="cs"/>
          <w:rtl/>
        </w:rPr>
      </w:pPr>
    </w:p>
    <w:p w14:paraId="0CF1644A" w14:textId="77777777" w:rsidR="005318A0" w:rsidRPr="005318A0" w:rsidRDefault="005318A0" w:rsidP="005318A0">
      <w:pPr>
        <w:bidi/>
        <w:rPr>
          <w:rFonts w:cs="David" w:hint="cs"/>
          <w:rtl/>
        </w:rPr>
      </w:pPr>
      <w:r w:rsidRPr="005318A0">
        <w:rPr>
          <w:rFonts w:cs="David" w:hint="cs"/>
          <w:rtl/>
        </w:rPr>
        <w:tab/>
        <w:t xml:space="preserve">אני מודה לך, אדוני. אנחנו עוברים להצבעה בכפוף לתנאי שהצבתי. </w:t>
      </w:r>
    </w:p>
    <w:p w14:paraId="23A12D45" w14:textId="77777777" w:rsidR="005318A0" w:rsidRPr="005318A0" w:rsidRDefault="005318A0" w:rsidP="005318A0">
      <w:pPr>
        <w:bidi/>
        <w:rPr>
          <w:rFonts w:cs="David" w:hint="cs"/>
          <w:rtl/>
        </w:rPr>
      </w:pPr>
    </w:p>
    <w:p w14:paraId="7952875B" w14:textId="77777777" w:rsidR="005318A0" w:rsidRPr="005318A0" w:rsidRDefault="005318A0" w:rsidP="005318A0">
      <w:pPr>
        <w:bidi/>
        <w:jc w:val="center"/>
        <w:rPr>
          <w:rFonts w:cs="David" w:hint="cs"/>
          <w:b/>
          <w:bCs/>
          <w:rtl/>
        </w:rPr>
      </w:pPr>
      <w:r w:rsidRPr="005318A0">
        <w:rPr>
          <w:rFonts w:cs="David"/>
          <w:b/>
          <w:bCs/>
          <w:rtl/>
        </w:rPr>
        <w:br w:type="page"/>
      </w:r>
      <w:r w:rsidRPr="005318A0">
        <w:rPr>
          <w:rFonts w:cs="David" w:hint="cs"/>
          <w:b/>
          <w:bCs/>
          <w:rtl/>
        </w:rPr>
        <w:t>הצבעה</w:t>
      </w:r>
    </w:p>
    <w:p w14:paraId="6E1F9F59" w14:textId="77777777" w:rsidR="005318A0" w:rsidRPr="005318A0" w:rsidRDefault="005318A0" w:rsidP="005318A0">
      <w:pPr>
        <w:bidi/>
        <w:jc w:val="center"/>
        <w:rPr>
          <w:rFonts w:cs="David" w:hint="cs"/>
          <w:rtl/>
        </w:rPr>
      </w:pPr>
    </w:p>
    <w:p w14:paraId="4E310BBF" w14:textId="77777777" w:rsidR="005318A0" w:rsidRPr="005318A0" w:rsidRDefault="005318A0" w:rsidP="005318A0">
      <w:pPr>
        <w:bidi/>
        <w:jc w:val="center"/>
        <w:rPr>
          <w:rFonts w:cs="David" w:hint="cs"/>
          <w:rtl/>
        </w:rPr>
      </w:pPr>
      <w:r w:rsidRPr="005318A0">
        <w:rPr>
          <w:rFonts w:cs="David" w:hint="cs"/>
          <w:rtl/>
        </w:rPr>
        <w:t xml:space="preserve">בעד הבקשה למתן פטור מחובת הנחה להצעת החוק של חבר הכנסת </w:t>
      </w:r>
      <w:proofErr w:type="spellStart"/>
      <w:r w:rsidRPr="005318A0">
        <w:rPr>
          <w:rFonts w:cs="David" w:hint="cs"/>
          <w:rtl/>
        </w:rPr>
        <w:t>סעיד</w:t>
      </w:r>
      <w:proofErr w:type="spellEnd"/>
      <w:r w:rsidRPr="005318A0">
        <w:rPr>
          <w:rFonts w:cs="David" w:hint="cs"/>
          <w:rtl/>
        </w:rPr>
        <w:t xml:space="preserve"> </w:t>
      </w:r>
      <w:proofErr w:type="spellStart"/>
      <w:r w:rsidRPr="005318A0">
        <w:rPr>
          <w:rFonts w:cs="David" w:hint="cs"/>
          <w:rtl/>
        </w:rPr>
        <w:t>נפאע</w:t>
      </w:r>
      <w:proofErr w:type="spellEnd"/>
      <w:r w:rsidRPr="005318A0">
        <w:rPr>
          <w:rFonts w:cs="David" w:hint="cs"/>
          <w:rtl/>
        </w:rPr>
        <w:t xml:space="preserve"> </w:t>
      </w:r>
      <w:r w:rsidRPr="005318A0">
        <w:rPr>
          <w:rFonts w:cs="David"/>
          <w:rtl/>
        </w:rPr>
        <w:t>–</w:t>
      </w:r>
      <w:r w:rsidRPr="005318A0">
        <w:rPr>
          <w:rFonts w:cs="David" w:hint="cs"/>
          <w:rtl/>
        </w:rPr>
        <w:t xml:space="preserve"> 10</w:t>
      </w:r>
    </w:p>
    <w:p w14:paraId="4A9C8650" w14:textId="77777777" w:rsidR="005318A0" w:rsidRPr="005318A0" w:rsidRDefault="005318A0" w:rsidP="005318A0">
      <w:pPr>
        <w:bidi/>
        <w:jc w:val="center"/>
        <w:rPr>
          <w:rFonts w:cs="David" w:hint="cs"/>
          <w:rtl/>
        </w:rPr>
      </w:pPr>
      <w:r w:rsidRPr="005318A0">
        <w:rPr>
          <w:rFonts w:cs="David" w:hint="cs"/>
          <w:rtl/>
        </w:rPr>
        <w:t xml:space="preserve">נגד </w:t>
      </w:r>
      <w:r w:rsidRPr="005318A0">
        <w:rPr>
          <w:rFonts w:cs="David"/>
          <w:rtl/>
        </w:rPr>
        <w:t>–</w:t>
      </w:r>
      <w:r w:rsidRPr="005318A0">
        <w:rPr>
          <w:rFonts w:cs="David" w:hint="cs"/>
          <w:rtl/>
        </w:rPr>
        <w:t xml:space="preserve"> אין</w:t>
      </w:r>
    </w:p>
    <w:p w14:paraId="71D9826D" w14:textId="77777777" w:rsidR="005318A0" w:rsidRPr="005318A0" w:rsidRDefault="005318A0" w:rsidP="005318A0">
      <w:pPr>
        <w:bidi/>
        <w:jc w:val="center"/>
        <w:rPr>
          <w:rFonts w:cs="David" w:hint="cs"/>
          <w:rtl/>
        </w:rPr>
      </w:pPr>
      <w:r w:rsidRPr="005318A0">
        <w:rPr>
          <w:rFonts w:cs="David" w:hint="cs"/>
          <w:rtl/>
        </w:rPr>
        <w:t>נמנעים - אין</w:t>
      </w:r>
    </w:p>
    <w:p w14:paraId="406D87DC" w14:textId="77777777" w:rsidR="005318A0" w:rsidRPr="005318A0" w:rsidRDefault="005318A0" w:rsidP="005318A0">
      <w:pPr>
        <w:bidi/>
        <w:jc w:val="center"/>
        <w:rPr>
          <w:rFonts w:cs="David" w:hint="cs"/>
          <w:rtl/>
        </w:rPr>
      </w:pPr>
      <w:r w:rsidRPr="005318A0">
        <w:rPr>
          <w:rFonts w:cs="David" w:hint="cs"/>
          <w:rtl/>
        </w:rPr>
        <w:t xml:space="preserve">הבקשה למתן פטור מחובת הנחה להצעת החוק של חבר הכנסת </w:t>
      </w:r>
      <w:proofErr w:type="spellStart"/>
      <w:r w:rsidRPr="005318A0">
        <w:rPr>
          <w:rFonts w:cs="David" w:hint="cs"/>
          <w:rtl/>
        </w:rPr>
        <w:t>סעיד</w:t>
      </w:r>
      <w:proofErr w:type="spellEnd"/>
      <w:r w:rsidRPr="005318A0">
        <w:rPr>
          <w:rFonts w:cs="David" w:hint="cs"/>
          <w:rtl/>
        </w:rPr>
        <w:t xml:space="preserve"> </w:t>
      </w:r>
      <w:proofErr w:type="spellStart"/>
      <w:r w:rsidRPr="005318A0">
        <w:rPr>
          <w:rFonts w:cs="David" w:hint="cs"/>
          <w:rtl/>
        </w:rPr>
        <w:t>נפאע</w:t>
      </w:r>
      <w:proofErr w:type="spellEnd"/>
      <w:r w:rsidRPr="005318A0">
        <w:rPr>
          <w:rFonts w:cs="David" w:hint="cs"/>
          <w:rtl/>
        </w:rPr>
        <w:t xml:space="preserve"> נתקבלה.</w:t>
      </w:r>
    </w:p>
    <w:p w14:paraId="4501CAEE" w14:textId="77777777" w:rsidR="005318A0" w:rsidRPr="005318A0" w:rsidRDefault="005318A0" w:rsidP="005318A0">
      <w:pPr>
        <w:bidi/>
        <w:rPr>
          <w:rFonts w:cs="David" w:hint="cs"/>
          <w:rtl/>
        </w:rPr>
      </w:pPr>
    </w:p>
    <w:p w14:paraId="70D2D54A"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634D6700" w14:textId="77777777" w:rsidR="005318A0" w:rsidRPr="005318A0" w:rsidRDefault="005318A0" w:rsidP="005318A0">
      <w:pPr>
        <w:bidi/>
        <w:rPr>
          <w:rFonts w:cs="David" w:hint="cs"/>
          <w:rtl/>
        </w:rPr>
      </w:pPr>
    </w:p>
    <w:p w14:paraId="2B75533A" w14:textId="77777777" w:rsidR="005318A0" w:rsidRPr="005318A0" w:rsidRDefault="005318A0" w:rsidP="005318A0">
      <w:pPr>
        <w:bidi/>
        <w:rPr>
          <w:rFonts w:cs="David" w:hint="cs"/>
          <w:rtl/>
        </w:rPr>
      </w:pPr>
      <w:r w:rsidRPr="005318A0">
        <w:rPr>
          <w:rFonts w:cs="David" w:hint="cs"/>
          <w:rtl/>
        </w:rPr>
        <w:tab/>
        <w:t xml:space="preserve">10 בעד, אין מתנגדים ואין נמנעים. לפיכך אני קובעת שהצעת החוק של חבר הכנסת </w:t>
      </w:r>
      <w:proofErr w:type="spellStart"/>
      <w:r w:rsidRPr="005318A0">
        <w:rPr>
          <w:rFonts w:cs="David" w:hint="cs"/>
          <w:rtl/>
        </w:rPr>
        <w:t>נפאע</w:t>
      </w:r>
      <w:proofErr w:type="spellEnd"/>
      <w:r w:rsidRPr="005318A0">
        <w:rPr>
          <w:rFonts w:cs="David" w:hint="cs"/>
          <w:rtl/>
        </w:rPr>
        <w:t xml:space="preserve"> קיבלה פטור בתנאי האמור. </w:t>
      </w:r>
    </w:p>
    <w:p w14:paraId="4F06A4F2" w14:textId="77777777" w:rsidR="005318A0" w:rsidRPr="005318A0" w:rsidRDefault="005318A0" w:rsidP="005318A0">
      <w:pPr>
        <w:bidi/>
        <w:rPr>
          <w:rFonts w:cs="David" w:hint="cs"/>
          <w:rtl/>
        </w:rPr>
      </w:pPr>
    </w:p>
    <w:p w14:paraId="4CF2BFB0" w14:textId="77777777" w:rsidR="005318A0" w:rsidRPr="005318A0" w:rsidRDefault="005318A0" w:rsidP="005318A0">
      <w:pPr>
        <w:bidi/>
        <w:rPr>
          <w:rFonts w:cs="David" w:hint="cs"/>
          <w:rtl/>
        </w:rPr>
      </w:pPr>
      <w:r w:rsidRPr="005318A0">
        <w:rPr>
          <w:rFonts w:cs="David" w:hint="cs"/>
          <w:rtl/>
        </w:rPr>
        <w:tab/>
        <w:t xml:space="preserve">אני עוברת להצבעה על הערעור של חבר הכנסת אליהו גבאי. </w:t>
      </w:r>
    </w:p>
    <w:p w14:paraId="17B0B2BC" w14:textId="77777777" w:rsidR="005318A0" w:rsidRPr="005318A0" w:rsidRDefault="005318A0" w:rsidP="005318A0">
      <w:pPr>
        <w:bidi/>
        <w:rPr>
          <w:rFonts w:cs="David" w:hint="cs"/>
          <w:rtl/>
        </w:rPr>
      </w:pPr>
    </w:p>
    <w:p w14:paraId="70C58A12" w14:textId="77777777" w:rsidR="005318A0" w:rsidRPr="005318A0" w:rsidRDefault="005318A0" w:rsidP="005318A0">
      <w:pPr>
        <w:bidi/>
        <w:jc w:val="center"/>
        <w:rPr>
          <w:rFonts w:cs="David" w:hint="cs"/>
          <w:b/>
          <w:bCs/>
          <w:rtl/>
        </w:rPr>
      </w:pPr>
      <w:r w:rsidRPr="005318A0">
        <w:rPr>
          <w:rFonts w:cs="David" w:hint="cs"/>
          <w:b/>
          <w:bCs/>
          <w:rtl/>
        </w:rPr>
        <w:t>הצבעה</w:t>
      </w:r>
    </w:p>
    <w:p w14:paraId="654EC215" w14:textId="77777777" w:rsidR="005318A0" w:rsidRPr="005318A0" w:rsidRDefault="005318A0" w:rsidP="005318A0">
      <w:pPr>
        <w:bidi/>
        <w:jc w:val="center"/>
        <w:rPr>
          <w:rFonts w:cs="David" w:hint="cs"/>
          <w:rtl/>
        </w:rPr>
      </w:pPr>
    </w:p>
    <w:p w14:paraId="19788F0D" w14:textId="77777777" w:rsidR="005318A0" w:rsidRPr="005318A0" w:rsidRDefault="005318A0" w:rsidP="005318A0">
      <w:pPr>
        <w:bidi/>
        <w:jc w:val="center"/>
        <w:rPr>
          <w:rFonts w:cs="David" w:hint="cs"/>
          <w:rtl/>
        </w:rPr>
      </w:pPr>
      <w:r w:rsidRPr="005318A0">
        <w:rPr>
          <w:rFonts w:cs="David" w:hint="cs"/>
          <w:rtl/>
        </w:rPr>
        <w:t xml:space="preserve">בעד קבלת הערעור של חבר הכנסת אליהו גבאי </w:t>
      </w:r>
      <w:r w:rsidRPr="005318A0">
        <w:rPr>
          <w:rFonts w:cs="David"/>
          <w:rtl/>
        </w:rPr>
        <w:t>–</w:t>
      </w:r>
      <w:r w:rsidRPr="005318A0">
        <w:rPr>
          <w:rFonts w:cs="David" w:hint="cs"/>
          <w:rtl/>
        </w:rPr>
        <w:t xml:space="preserve"> 6</w:t>
      </w:r>
    </w:p>
    <w:p w14:paraId="41149D05" w14:textId="77777777" w:rsidR="005318A0" w:rsidRPr="005318A0" w:rsidRDefault="005318A0" w:rsidP="005318A0">
      <w:pPr>
        <w:bidi/>
        <w:jc w:val="center"/>
        <w:rPr>
          <w:rFonts w:cs="David" w:hint="cs"/>
          <w:rtl/>
        </w:rPr>
      </w:pPr>
      <w:r w:rsidRPr="005318A0">
        <w:rPr>
          <w:rFonts w:cs="David" w:hint="cs"/>
          <w:rtl/>
        </w:rPr>
        <w:t xml:space="preserve">נגד </w:t>
      </w:r>
      <w:r w:rsidRPr="005318A0">
        <w:rPr>
          <w:rFonts w:cs="David"/>
          <w:rtl/>
        </w:rPr>
        <w:t>–</w:t>
      </w:r>
      <w:r w:rsidRPr="005318A0">
        <w:rPr>
          <w:rFonts w:cs="David" w:hint="cs"/>
          <w:rtl/>
        </w:rPr>
        <w:t xml:space="preserve"> 6</w:t>
      </w:r>
    </w:p>
    <w:p w14:paraId="4ED8A49A" w14:textId="77777777" w:rsidR="005318A0" w:rsidRPr="005318A0" w:rsidRDefault="005318A0" w:rsidP="005318A0">
      <w:pPr>
        <w:bidi/>
        <w:jc w:val="center"/>
        <w:rPr>
          <w:rFonts w:cs="David" w:hint="cs"/>
          <w:rtl/>
        </w:rPr>
      </w:pPr>
      <w:r w:rsidRPr="005318A0">
        <w:rPr>
          <w:rFonts w:cs="David" w:hint="cs"/>
          <w:rtl/>
        </w:rPr>
        <w:t xml:space="preserve">נמנעים </w:t>
      </w:r>
      <w:r w:rsidRPr="005318A0">
        <w:rPr>
          <w:rFonts w:cs="David"/>
          <w:rtl/>
        </w:rPr>
        <w:t>–</w:t>
      </w:r>
      <w:r w:rsidRPr="005318A0">
        <w:rPr>
          <w:rFonts w:cs="David" w:hint="cs"/>
          <w:rtl/>
        </w:rPr>
        <w:t xml:space="preserve"> 2</w:t>
      </w:r>
    </w:p>
    <w:p w14:paraId="682F9557" w14:textId="77777777" w:rsidR="005318A0" w:rsidRPr="005318A0" w:rsidRDefault="005318A0" w:rsidP="005318A0">
      <w:pPr>
        <w:bidi/>
        <w:jc w:val="center"/>
        <w:rPr>
          <w:rFonts w:cs="David" w:hint="cs"/>
          <w:rtl/>
        </w:rPr>
      </w:pPr>
      <w:r w:rsidRPr="005318A0">
        <w:rPr>
          <w:rFonts w:cs="David" w:hint="cs"/>
          <w:rtl/>
        </w:rPr>
        <w:t>הערעור של חבר הכנסת אליהו גבאי לא נתקבל.</w:t>
      </w:r>
    </w:p>
    <w:p w14:paraId="04810BF1" w14:textId="77777777" w:rsidR="005318A0" w:rsidRPr="005318A0" w:rsidRDefault="005318A0" w:rsidP="005318A0">
      <w:pPr>
        <w:bidi/>
        <w:rPr>
          <w:rFonts w:cs="David" w:hint="cs"/>
          <w:rtl/>
        </w:rPr>
      </w:pPr>
    </w:p>
    <w:p w14:paraId="65B3CE27"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3DF89173" w14:textId="77777777" w:rsidR="005318A0" w:rsidRPr="005318A0" w:rsidRDefault="005318A0" w:rsidP="005318A0">
      <w:pPr>
        <w:bidi/>
        <w:rPr>
          <w:rFonts w:cs="David" w:hint="cs"/>
          <w:rtl/>
        </w:rPr>
      </w:pPr>
    </w:p>
    <w:p w14:paraId="03F0B61B" w14:textId="77777777" w:rsidR="005318A0" w:rsidRPr="005318A0" w:rsidRDefault="005318A0" w:rsidP="005318A0">
      <w:pPr>
        <w:bidi/>
        <w:rPr>
          <w:rFonts w:cs="David" w:hint="cs"/>
          <w:rtl/>
        </w:rPr>
      </w:pPr>
      <w:r w:rsidRPr="005318A0">
        <w:rPr>
          <w:rFonts w:cs="David" w:hint="cs"/>
          <w:rtl/>
        </w:rPr>
        <w:tab/>
        <w:t>6 בעד, 6 נגד ו-2 נמנעים. לפיכך אני קובעת שהערעור של חבר הכנסת אליהו גבאי לא התקבל.</w:t>
      </w:r>
    </w:p>
    <w:p w14:paraId="4486EEAB" w14:textId="77777777" w:rsidR="005318A0" w:rsidRPr="005318A0" w:rsidRDefault="005318A0" w:rsidP="005318A0">
      <w:pPr>
        <w:bidi/>
        <w:rPr>
          <w:rFonts w:cs="David" w:hint="cs"/>
          <w:rtl/>
        </w:rPr>
      </w:pPr>
    </w:p>
    <w:p w14:paraId="077EED31" w14:textId="77777777" w:rsidR="005318A0" w:rsidRPr="005318A0" w:rsidRDefault="005318A0" w:rsidP="005318A0">
      <w:pPr>
        <w:bidi/>
        <w:rPr>
          <w:rFonts w:cs="David" w:hint="cs"/>
          <w:u w:val="single"/>
          <w:rtl/>
        </w:rPr>
      </w:pPr>
      <w:r w:rsidRPr="005318A0">
        <w:rPr>
          <w:rFonts w:cs="David" w:hint="cs"/>
          <w:u w:val="single"/>
          <w:rtl/>
        </w:rPr>
        <w:t>גדעון סער:</w:t>
      </w:r>
    </w:p>
    <w:p w14:paraId="2B5E26D3" w14:textId="77777777" w:rsidR="005318A0" w:rsidRPr="005318A0" w:rsidRDefault="005318A0" w:rsidP="005318A0">
      <w:pPr>
        <w:bidi/>
        <w:rPr>
          <w:rFonts w:cs="David" w:hint="cs"/>
          <w:rtl/>
        </w:rPr>
      </w:pPr>
    </w:p>
    <w:p w14:paraId="56044511" w14:textId="77777777" w:rsidR="005318A0" w:rsidRPr="005318A0" w:rsidRDefault="005318A0" w:rsidP="005318A0">
      <w:pPr>
        <w:bidi/>
        <w:rPr>
          <w:rFonts w:cs="David" w:hint="cs"/>
          <w:rtl/>
        </w:rPr>
      </w:pPr>
      <w:r w:rsidRPr="005318A0">
        <w:rPr>
          <w:rFonts w:cs="David" w:hint="cs"/>
          <w:rtl/>
        </w:rPr>
        <w:tab/>
        <w:t xml:space="preserve">כל הכבוד על ההישג. </w:t>
      </w:r>
    </w:p>
    <w:p w14:paraId="7CDA83E6" w14:textId="77777777" w:rsidR="005318A0" w:rsidRPr="005318A0" w:rsidRDefault="005318A0" w:rsidP="005318A0">
      <w:pPr>
        <w:bidi/>
        <w:rPr>
          <w:rFonts w:cs="David" w:hint="cs"/>
          <w:rtl/>
        </w:rPr>
      </w:pPr>
    </w:p>
    <w:p w14:paraId="66030FE1" w14:textId="77777777" w:rsidR="005318A0" w:rsidRPr="005318A0" w:rsidRDefault="005318A0" w:rsidP="005318A0">
      <w:pPr>
        <w:bidi/>
        <w:rPr>
          <w:rFonts w:cs="David" w:hint="cs"/>
          <w:u w:val="single"/>
          <w:rtl/>
        </w:rPr>
      </w:pPr>
      <w:r w:rsidRPr="005318A0">
        <w:rPr>
          <w:rFonts w:cs="David" w:hint="cs"/>
          <w:u w:val="single"/>
          <w:rtl/>
        </w:rPr>
        <w:t xml:space="preserve">היו"ר רוחמה אברהם </w:t>
      </w:r>
      <w:proofErr w:type="spellStart"/>
      <w:r w:rsidRPr="005318A0">
        <w:rPr>
          <w:rFonts w:cs="David" w:hint="cs"/>
          <w:u w:val="single"/>
          <w:rtl/>
        </w:rPr>
        <w:t>בלילא</w:t>
      </w:r>
      <w:proofErr w:type="spellEnd"/>
      <w:r w:rsidRPr="005318A0">
        <w:rPr>
          <w:rFonts w:cs="David" w:hint="cs"/>
          <w:u w:val="single"/>
          <w:rtl/>
        </w:rPr>
        <w:t>:</w:t>
      </w:r>
    </w:p>
    <w:p w14:paraId="1E85185C" w14:textId="77777777" w:rsidR="005318A0" w:rsidRPr="005318A0" w:rsidRDefault="005318A0" w:rsidP="005318A0">
      <w:pPr>
        <w:bidi/>
        <w:rPr>
          <w:rFonts w:cs="David" w:hint="cs"/>
          <w:rtl/>
        </w:rPr>
      </w:pPr>
    </w:p>
    <w:p w14:paraId="7304514B" w14:textId="77777777" w:rsidR="005318A0" w:rsidRPr="005318A0" w:rsidRDefault="005318A0" w:rsidP="005318A0">
      <w:pPr>
        <w:bidi/>
        <w:rPr>
          <w:rFonts w:cs="David" w:hint="cs"/>
          <w:rtl/>
        </w:rPr>
      </w:pPr>
      <w:r w:rsidRPr="005318A0">
        <w:rPr>
          <w:rFonts w:cs="David" w:hint="cs"/>
          <w:rtl/>
        </w:rPr>
        <w:tab/>
        <w:t xml:space="preserve">אני מודה לכם, הישיבה נעולה. </w:t>
      </w:r>
    </w:p>
    <w:p w14:paraId="07AF9C37" w14:textId="77777777" w:rsidR="005318A0" w:rsidRPr="005318A0" w:rsidRDefault="005318A0" w:rsidP="005318A0">
      <w:pPr>
        <w:bidi/>
        <w:rPr>
          <w:rFonts w:cs="David" w:hint="cs"/>
          <w:rtl/>
        </w:rPr>
      </w:pPr>
    </w:p>
    <w:p w14:paraId="7708A818" w14:textId="77777777" w:rsidR="005318A0" w:rsidRPr="005318A0" w:rsidRDefault="005318A0" w:rsidP="005318A0">
      <w:pPr>
        <w:bidi/>
        <w:rPr>
          <w:rFonts w:cs="David" w:hint="cs"/>
          <w:rtl/>
        </w:rPr>
      </w:pPr>
    </w:p>
    <w:p w14:paraId="222590D0" w14:textId="77777777" w:rsidR="00552A80" w:rsidRPr="005318A0" w:rsidRDefault="005318A0" w:rsidP="005318A0">
      <w:pPr>
        <w:bidi/>
        <w:jc w:val="center"/>
        <w:rPr>
          <w:rFonts w:cs="David"/>
        </w:rPr>
      </w:pPr>
      <w:r w:rsidRPr="005318A0">
        <w:rPr>
          <w:rFonts w:cs="David" w:hint="cs"/>
          <w:b/>
          <w:bCs/>
          <w:u w:val="single"/>
          <w:rtl/>
        </w:rPr>
        <w:t>הישיבה ננעלה בשעה 10:15</w:t>
      </w:r>
    </w:p>
    <w:sectPr w:rsidR="00552A80" w:rsidRPr="005318A0" w:rsidSect="005318A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7EE7A" w14:textId="77777777" w:rsidR="00000000" w:rsidRDefault="00311163">
      <w:r>
        <w:separator/>
      </w:r>
    </w:p>
  </w:endnote>
  <w:endnote w:type="continuationSeparator" w:id="0">
    <w:p w14:paraId="7ED14A7F" w14:textId="77777777" w:rsidR="00000000" w:rsidRDefault="00311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14B37" w14:textId="77777777" w:rsidR="00000000" w:rsidRDefault="00311163">
      <w:r>
        <w:separator/>
      </w:r>
    </w:p>
  </w:footnote>
  <w:footnote w:type="continuationSeparator" w:id="0">
    <w:p w14:paraId="540E649D" w14:textId="77777777" w:rsidR="00000000" w:rsidRDefault="00311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B90AF" w14:textId="77777777" w:rsidR="005318A0" w:rsidRDefault="005318A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4EA2F56" w14:textId="77777777" w:rsidR="005318A0" w:rsidRDefault="005318A0">
    <w:pPr>
      <w:pStyle w:val="Header"/>
      <w:ind w:right="360"/>
      <w:jc w:val="both"/>
      <w:rPr>
        <w:rtl/>
      </w:rPr>
    </w:pPr>
  </w:p>
  <w:p w14:paraId="0726E511" w14:textId="77777777" w:rsidR="005318A0" w:rsidRDefault="005318A0"/>
  <w:p w14:paraId="7A2E6316" w14:textId="77777777" w:rsidR="005318A0" w:rsidRDefault="005318A0"/>
  <w:p w14:paraId="609C3FBF" w14:textId="77777777" w:rsidR="005318A0" w:rsidRDefault="005318A0"/>
  <w:p w14:paraId="65466CDC" w14:textId="77777777" w:rsidR="005318A0" w:rsidRDefault="005318A0"/>
  <w:p w14:paraId="59CB1208" w14:textId="77777777" w:rsidR="005318A0" w:rsidRDefault="005318A0"/>
  <w:p w14:paraId="5E7F9C23" w14:textId="77777777" w:rsidR="005318A0" w:rsidRDefault="005318A0"/>
  <w:p w14:paraId="6095E5BF" w14:textId="77777777" w:rsidR="005318A0" w:rsidRDefault="005318A0"/>
  <w:p w14:paraId="719BB3F7" w14:textId="77777777" w:rsidR="005318A0" w:rsidRDefault="005318A0"/>
  <w:p w14:paraId="7D53F3ED" w14:textId="77777777" w:rsidR="005318A0" w:rsidRDefault="005318A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992B" w14:textId="77777777" w:rsidR="005318A0" w:rsidRDefault="005318A0">
    <w:pPr>
      <w:pStyle w:val="Header"/>
      <w:framePr w:wrap="around" w:vAnchor="text" w:hAnchor="margin" w:y="1"/>
      <w:jc w:val="both"/>
      <w:rPr>
        <w:rStyle w:val="PageNumber"/>
        <w:rFonts w:hint="cs"/>
        <w:rtl/>
      </w:rPr>
    </w:pPr>
  </w:p>
  <w:p w14:paraId="33D7DBE4" w14:textId="77777777" w:rsidR="005318A0" w:rsidRDefault="005318A0">
    <w:pPr>
      <w:pStyle w:val="Header"/>
      <w:ind w:right="360"/>
      <w:jc w:val="both"/>
      <w:rPr>
        <w:rStyle w:val="PageNumber"/>
        <w:rFonts w:hint="cs"/>
        <w:rtl/>
      </w:rPr>
    </w:pPr>
    <w:r>
      <w:rPr>
        <w:rFonts w:hint="cs"/>
        <w:rtl/>
      </w:rPr>
      <w:t>ועדת הכנסת</w:t>
    </w:r>
    <w:r>
      <w:rPr>
        <w:rFonts w:hint="cs"/>
        <w:rtl/>
      </w:rPr>
      <w:tab/>
    </w:r>
    <w:r>
      <w:rPr>
        <w:rFonts w:hint="cs"/>
        <w:rtl/>
      </w:rPr>
      <w:tab/>
    </w:r>
    <w:r>
      <w:rPr>
        <w:rStyle w:val="PageNumber"/>
      </w:rPr>
      <w:fldChar w:fldCharType="begin"/>
    </w:r>
    <w:r>
      <w:rPr>
        <w:rStyle w:val="PageNumber"/>
      </w:rPr>
      <w:instrText xml:space="preserve"> PAGE </w:instrText>
    </w:r>
    <w:r>
      <w:rPr>
        <w:rStyle w:val="PageNumber"/>
      </w:rPr>
      <w:fldChar w:fldCharType="separate"/>
    </w:r>
    <w:r>
      <w:rPr>
        <w:rStyle w:val="PageNumber"/>
        <w:noProof/>
        <w:rtl/>
      </w:rPr>
      <w:t>13</w:t>
    </w:r>
    <w:r>
      <w:rPr>
        <w:rStyle w:val="PageNumber"/>
      </w:rPr>
      <w:fldChar w:fldCharType="end"/>
    </w:r>
  </w:p>
  <w:p w14:paraId="7B1B886D" w14:textId="77777777" w:rsidR="005318A0" w:rsidRDefault="005318A0">
    <w:pPr>
      <w:pStyle w:val="Header"/>
      <w:ind w:right="360"/>
      <w:jc w:val="both"/>
      <w:rPr>
        <w:rStyle w:val="PageNumber"/>
        <w:rFonts w:hint="cs"/>
        <w:rtl/>
      </w:rPr>
    </w:pPr>
    <w:r>
      <w:rPr>
        <w:rStyle w:val="PageNumber"/>
        <w:rFonts w:hint="cs"/>
        <w:rtl/>
      </w:rPr>
      <w:t xml:space="preserve">26.06.2007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3235"/>
    <w:multiLevelType w:val="hybridMultilevel"/>
    <w:tmpl w:val="ADF4140C"/>
    <w:lvl w:ilvl="0" w:tplc="6E6CC812">
      <w:start w:val="1"/>
      <w:numFmt w:val="hebrew1"/>
      <w:lvlText w:val="%1."/>
      <w:lvlJc w:val="left"/>
      <w:pPr>
        <w:tabs>
          <w:tab w:val="num" w:pos="720"/>
        </w:tabs>
        <w:ind w:left="720" w:right="720" w:hanging="360"/>
      </w:pPr>
      <w:rPr>
        <w:rFonts w:hint="cs"/>
      </w:rPr>
    </w:lvl>
    <w:lvl w:ilvl="1" w:tplc="547A2B1A">
      <w:start w:val="1"/>
      <w:numFmt w:val="decimal"/>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33340BB0"/>
    <w:multiLevelType w:val="hybridMultilevel"/>
    <w:tmpl w:val="2902B96A"/>
    <w:lvl w:ilvl="0" w:tplc="10F6023C">
      <w:start w:val="12"/>
      <w:numFmt w:val="decimal"/>
      <w:lvlText w:val="%1"/>
      <w:lvlJc w:val="left"/>
      <w:pPr>
        <w:tabs>
          <w:tab w:val="num" w:pos="1125"/>
        </w:tabs>
        <w:ind w:left="1125" w:right="1125" w:hanging="360"/>
      </w:pPr>
      <w:rPr>
        <w:rFonts w:hint="cs"/>
        <w:sz w:val="24"/>
      </w:rPr>
    </w:lvl>
    <w:lvl w:ilvl="1" w:tplc="040D0019" w:tentative="1">
      <w:start w:val="1"/>
      <w:numFmt w:val="lowerLetter"/>
      <w:lvlText w:val="%2."/>
      <w:lvlJc w:val="left"/>
      <w:pPr>
        <w:tabs>
          <w:tab w:val="num" w:pos="1845"/>
        </w:tabs>
        <w:ind w:left="1845" w:right="1845" w:hanging="360"/>
      </w:pPr>
    </w:lvl>
    <w:lvl w:ilvl="2" w:tplc="040D001B" w:tentative="1">
      <w:start w:val="1"/>
      <w:numFmt w:val="lowerRoman"/>
      <w:lvlText w:val="%3."/>
      <w:lvlJc w:val="right"/>
      <w:pPr>
        <w:tabs>
          <w:tab w:val="num" w:pos="2565"/>
        </w:tabs>
        <w:ind w:left="2565" w:right="2565" w:hanging="180"/>
      </w:pPr>
    </w:lvl>
    <w:lvl w:ilvl="3" w:tplc="040D000F" w:tentative="1">
      <w:start w:val="1"/>
      <w:numFmt w:val="decimal"/>
      <w:lvlText w:val="%4."/>
      <w:lvlJc w:val="left"/>
      <w:pPr>
        <w:tabs>
          <w:tab w:val="num" w:pos="3285"/>
        </w:tabs>
        <w:ind w:left="3285" w:right="3285" w:hanging="360"/>
      </w:pPr>
    </w:lvl>
    <w:lvl w:ilvl="4" w:tplc="040D0019" w:tentative="1">
      <w:start w:val="1"/>
      <w:numFmt w:val="lowerLetter"/>
      <w:lvlText w:val="%5."/>
      <w:lvlJc w:val="left"/>
      <w:pPr>
        <w:tabs>
          <w:tab w:val="num" w:pos="4005"/>
        </w:tabs>
        <w:ind w:left="4005" w:right="4005" w:hanging="360"/>
      </w:pPr>
    </w:lvl>
    <w:lvl w:ilvl="5" w:tplc="040D001B" w:tentative="1">
      <w:start w:val="1"/>
      <w:numFmt w:val="lowerRoman"/>
      <w:lvlText w:val="%6."/>
      <w:lvlJc w:val="right"/>
      <w:pPr>
        <w:tabs>
          <w:tab w:val="num" w:pos="4725"/>
        </w:tabs>
        <w:ind w:left="4725" w:right="4725" w:hanging="180"/>
      </w:pPr>
    </w:lvl>
    <w:lvl w:ilvl="6" w:tplc="040D000F" w:tentative="1">
      <w:start w:val="1"/>
      <w:numFmt w:val="decimal"/>
      <w:lvlText w:val="%7."/>
      <w:lvlJc w:val="left"/>
      <w:pPr>
        <w:tabs>
          <w:tab w:val="num" w:pos="5445"/>
        </w:tabs>
        <w:ind w:left="5445" w:right="5445" w:hanging="360"/>
      </w:pPr>
    </w:lvl>
    <w:lvl w:ilvl="7" w:tplc="040D0019" w:tentative="1">
      <w:start w:val="1"/>
      <w:numFmt w:val="lowerLetter"/>
      <w:lvlText w:val="%8."/>
      <w:lvlJc w:val="left"/>
      <w:pPr>
        <w:tabs>
          <w:tab w:val="num" w:pos="6165"/>
        </w:tabs>
        <w:ind w:left="6165" w:right="6165" w:hanging="360"/>
      </w:pPr>
    </w:lvl>
    <w:lvl w:ilvl="8" w:tplc="040D001B" w:tentative="1">
      <w:start w:val="1"/>
      <w:numFmt w:val="lowerRoman"/>
      <w:lvlText w:val="%9."/>
      <w:lvlJc w:val="right"/>
      <w:pPr>
        <w:tabs>
          <w:tab w:val="num" w:pos="6885"/>
        </w:tabs>
        <w:ind w:left="6885" w:right="6885" w:hanging="180"/>
      </w:pPr>
    </w:lvl>
  </w:abstractNum>
  <w:abstractNum w:abstractNumId="2" w15:restartNumberingAfterBreak="0">
    <w:nsid w:val="70EA0FB5"/>
    <w:multiLevelType w:val="hybridMultilevel"/>
    <w:tmpl w:val="0A04A860"/>
    <w:lvl w:ilvl="0" w:tplc="ECE6F92C">
      <w:start w:val="1"/>
      <w:numFmt w:val="hebrew1"/>
      <w:lvlText w:val="%1."/>
      <w:lvlJc w:val="left"/>
      <w:pPr>
        <w:tabs>
          <w:tab w:val="num" w:pos="720"/>
        </w:tabs>
        <w:ind w:left="720" w:right="720" w:hanging="360"/>
      </w:pPr>
      <w:rPr>
        <w:rFonts w:hint="cs"/>
      </w:rPr>
    </w:lvl>
    <w:lvl w:ilvl="1" w:tplc="03063ACE">
      <w:start w:val="1"/>
      <w:numFmt w:val="decimal"/>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744493405">
    <w:abstractNumId w:val="0"/>
  </w:num>
  <w:num w:numId="2" w16cid:durableId="1580870948">
    <w:abstractNumId w:val="2"/>
  </w:num>
  <w:num w:numId="3" w16cid:durableId="1897819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1039פרוטוקול_ישיבת_ועדה.doc"/>
    <w:docVar w:name="StartMode" w:val="3"/>
  </w:docVars>
  <w:rsids>
    <w:rsidRoot w:val="003456D0"/>
    <w:rsid w:val="00311163"/>
    <w:rsid w:val="003456D0"/>
    <w:rsid w:val="005318A0"/>
    <w:rsid w:val="00552A80"/>
    <w:rsid w:val="00965806"/>
    <w:rsid w:val="00FC48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AE378F5"/>
  <w15:chartTrackingRefBased/>
  <w15:docId w15:val="{5AECA364-BC2D-4A73-B27D-A54D5CCE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318A0"/>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318A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31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3010</Words>
  <Characters>17160</Characters>
  <Application>Microsoft Office Word</Application>
  <DocSecurity>0</DocSecurity>
  <Lines>143</Lines>
  <Paragraphs>40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