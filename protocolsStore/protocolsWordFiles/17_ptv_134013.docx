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1C86" w14:textId="77777777" w:rsidR="00FC5A53" w:rsidRPr="00FC5A53" w:rsidRDefault="00FC5A53" w:rsidP="00FC5A53">
      <w:pPr>
        <w:pStyle w:val="Heading5"/>
        <w:jc w:val="left"/>
        <w:rPr>
          <w:b/>
          <w:bCs/>
          <w:rtl/>
        </w:rPr>
      </w:pPr>
      <w:r w:rsidRPr="00FC5A53">
        <w:rPr>
          <w:b/>
          <w:bCs/>
          <w:rtl/>
        </w:rPr>
        <w:t xml:space="preserve">הכנסת </w:t>
      </w:r>
      <w:r w:rsidRPr="00FC5A53">
        <w:rPr>
          <w:rFonts w:hint="cs"/>
          <w:b/>
          <w:bCs/>
          <w:rtl/>
        </w:rPr>
        <w:t>השבע-עשרה</w:t>
      </w:r>
      <w:r w:rsidRPr="00FC5A53">
        <w:rPr>
          <w:b/>
          <w:bCs/>
          <w:rtl/>
        </w:rPr>
        <w:tab/>
      </w:r>
      <w:r w:rsidRPr="00FC5A53">
        <w:rPr>
          <w:b/>
          <w:bCs/>
          <w:rtl/>
        </w:rPr>
        <w:tab/>
      </w:r>
      <w:r w:rsidRPr="00FC5A53">
        <w:rPr>
          <w:b/>
          <w:bCs/>
          <w:rtl/>
        </w:rPr>
        <w:tab/>
      </w:r>
      <w:r w:rsidRPr="00FC5A53">
        <w:rPr>
          <w:b/>
          <w:bCs/>
          <w:rtl/>
        </w:rPr>
        <w:tab/>
      </w:r>
      <w:r w:rsidRPr="00FC5A53">
        <w:rPr>
          <w:b/>
          <w:bCs/>
          <w:rtl/>
        </w:rPr>
        <w:tab/>
      </w:r>
      <w:r w:rsidRPr="00FC5A53">
        <w:rPr>
          <w:b/>
          <w:bCs/>
          <w:rtl/>
        </w:rPr>
        <w:tab/>
      </w:r>
      <w:r w:rsidRPr="00FC5A53">
        <w:rPr>
          <w:b/>
          <w:bCs/>
          <w:rtl/>
        </w:rPr>
        <w:tab/>
        <w:t>נוסח לא מתוקן</w:t>
      </w:r>
    </w:p>
    <w:p w14:paraId="31F41400" w14:textId="77777777" w:rsidR="00FC5A53" w:rsidRPr="00FC5A53" w:rsidRDefault="00FC5A53" w:rsidP="00FC5A53">
      <w:pPr>
        <w:bidi/>
        <w:rPr>
          <w:rFonts w:cs="David"/>
          <w:b/>
          <w:bCs/>
        </w:rPr>
      </w:pPr>
      <w:r w:rsidRPr="00FC5A53">
        <w:rPr>
          <w:rFonts w:cs="David"/>
          <w:b/>
          <w:bCs/>
          <w:rtl/>
        </w:rPr>
        <w:t xml:space="preserve">מושב </w:t>
      </w:r>
      <w:r w:rsidRPr="00FC5A53">
        <w:rPr>
          <w:rFonts w:cs="David" w:hint="cs"/>
          <w:b/>
          <w:bCs/>
          <w:rtl/>
        </w:rPr>
        <w:t>שני</w:t>
      </w:r>
    </w:p>
    <w:p w14:paraId="7BB01D3C" w14:textId="77777777" w:rsidR="00FC5A53" w:rsidRPr="00FC5A53" w:rsidRDefault="00FC5A53" w:rsidP="00FC5A53">
      <w:pPr>
        <w:bidi/>
        <w:rPr>
          <w:rFonts w:cs="David"/>
          <w:b/>
          <w:bCs/>
          <w:rtl/>
        </w:rPr>
      </w:pPr>
    </w:p>
    <w:p w14:paraId="2E5E93D0" w14:textId="77777777" w:rsidR="00FC5A53" w:rsidRPr="00FC5A53" w:rsidRDefault="00FC5A53" w:rsidP="00FC5A53">
      <w:pPr>
        <w:bidi/>
        <w:jc w:val="center"/>
        <w:rPr>
          <w:rFonts w:cs="David" w:hint="cs"/>
          <w:b/>
          <w:bCs/>
          <w:rtl/>
        </w:rPr>
      </w:pPr>
      <w:r w:rsidRPr="00FC5A53">
        <w:rPr>
          <w:rFonts w:cs="David"/>
          <w:b/>
          <w:bCs/>
          <w:rtl/>
        </w:rPr>
        <w:t>פרוטוקול מס'</w:t>
      </w:r>
      <w:r w:rsidRPr="00FC5A53">
        <w:rPr>
          <w:rFonts w:cs="David" w:hint="cs"/>
          <w:b/>
          <w:bCs/>
          <w:rtl/>
        </w:rPr>
        <w:t xml:space="preserve"> 121</w:t>
      </w:r>
    </w:p>
    <w:p w14:paraId="7D5966B4" w14:textId="77777777" w:rsidR="00FC5A53" w:rsidRPr="00FC5A53" w:rsidRDefault="00FC5A53" w:rsidP="00FC5A53">
      <w:pPr>
        <w:bidi/>
        <w:jc w:val="center"/>
        <w:rPr>
          <w:rFonts w:cs="David" w:hint="cs"/>
          <w:b/>
          <w:bCs/>
          <w:rtl/>
        </w:rPr>
      </w:pPr>
      <w:r w:rsidRPr="00FC5A53">
        <w:rPr>
          <w:rFonts w:cs="David" w:hint="cs"/>
          <w:b/>
          <w:bCs/>
          <w:rtl/>
        </w:rPr>
        <w:t>מישיבת ועדת הכנסת</w:t>
      </w:r>
    </w:p>
    <w:p w14:paraId="69C606EB" w14:textId="77777777" w:rsidR="00FC5A53" w:rsidRPr="00FC5A53" w:rsidRDefault="00FC5A53" w:rsidP="00FC5A53">
      <w:pPr>
        <w:bidi/>
        <w:jc w:val="center"/>
        <w:rPr>
          <w:rFonts w:cs="David" w:hint="cs"/>
          <w:b/>
          <w:bCs/>
          <w:u w:val="single"/>
          <w:rtl/>
        </w:rPr>
      </w:pPr>
      <w:r w:rsidRPr="00FC5A53">
        <w:rPr>
          <w:rFonts w:cs="David" w:hint="cs"/>
          <w:b/>
          <w:bCs/>
          <w:u w:val="single"/>
          <w:rtl/>
        </w:rPr>
        <w:t>יום שני, ב' בתמוז תשס"ז, 18.6.2007, שעה 10:00</w:t>
      </w:r>
    </w:p>
    <w:p w14:paraId="6D044534" w14:textId="77777777" w:rsidR="00FC5A53" w:rsidRPr="00FC5A53" w:rsidRDefault="00FC5A53" w:rsidP="00FC5A53">
      <w:pPr>
        <w:tabs>
          <w:tab w:val="left" w:pos="1221"/>
        </w:tabs>
        <w:bidi/>
        <w:rPr>
          <w:rFonts w:cs="David" w:hint="cs"/>
          <w:b/>
          <w:bCs/>
          <w:u w:val="single"/>
          <w:rtl/>
        </w:rPr>
      </w:pPr>
    </w:p>
    <w:p w14:paraId="57DFC1F1" w14:textId="77777777" w:rsidR="00FC5A53" w:rsidRPr="00FC5A53" w:rsidRDefault="00FC5A53" w:rsidP="00FC5A53">
      <w:pPr>
        <w:tabs>
          <w:tab w:val="left" w:pos="1221"/>
        </w:tabs>
        <w:bidi/>
        <w:rPr>
          <w:rFonts w:cs="David" w:hint="cs"/>
          <w:b/>
          <w:bCs/>
          <w:rtl/>
        </w:rPr>
      </w:pPr>
      <w:r w:rsidRPr="00FC5A53">
        <w:rPr>
          <w:rFonts w:cs="David"/>
          <w:b/>
          <w:bCs/>
          <w:u w:val="single"/>
          <w:rtl/>
        </w:rPr>
        <w:t>סדר היום</w:t>
      </w:r>
      <w:r w:rsidRPr="00FC5A53">
        <w:rPr>
          <w:rFonts w:cs="David"/>
          <w:rtl/>
        </w:rPr>
        <w:t>:</w:t>
      </w:r>
    </w:p>
    <w:p w14:paraId="3E2023AD" w14:textId="77777777" w:rsidR="00FC5A53" w:rsidRPr="00FC5A53" w:rsidRDefault="00FC5A53" w:rsidP="00FC5A53">
      <w:pPr>
        <w:numPr>
          <w:ilvl w:val="0"/>
          <w:numId w:val="1"/>
        </w:numPr>
        <w:overflowPunct w:val="0"/>
        <w:autoSpaceDE w:val="0"/>
        <w:autoSpaceDN w:val="0"/>
        <w:bidi/>
        <w:adjustRightInd w:val="0"/>
        <w:ind w:right="0"/>
        <w:jc w:val="both"/>
        <w:textAlignment w:val="baseline"/>
        <w:rPr>
          <w:rFonts w:cs="David" w:hint="cs"/>
          <w:rtl/>
        </w:rPr>
      </w:pPr>
      <w:r w:rsidRPr="00FC5A53">
        <w:rPr>
          <w:rFonts w:cs="David" w:hint="cs"/>
          <w:rtl/>
        </w:rPr>
        <w:t>קביעת מסגרת הדיון להודעת הממשלה על צירוף שר נוסף לממשלה בתפקיד סגן ראש הממשלה ושר הביטחון.</w:t>
      </w:r>
    </w:p>
    <w:p w14:paraId="7205779D" w14:textId="77777777" w:rsidR="00FC5A53" w:rsidRPr="00FC5A53" w:rsidRDefault="00FC5A53" w:rsidP="00FC5A53">
      <w:pPr>
        <w:numPr>
          <w:ilvl w:val="0"/>
          <w:numId w:val="1"/>
        </w:numPr>
        <w:overflowPunct w:val="0"/>
        <w:autoSpaceDE w:val="0"/>
        <w:autoSpaceDN w:val="0"/>
        <w:bidi/>
        <w:adjustRightInd w:val="0"/>
        <w:ind w:right="0"/>
        <w:jc w:val="both"/>
        <w:textAlignment w:val="baseline"/>
        <w:rPr>
          <w:rFonts w:cs="David" w:hint="cs"/>
        </w:rPr>
      </w:pPr>
      <w:r w:rsidRPr="00FC5A53">
        <w:rPr>
          <w:rFonts w:cs="David" w:hint="cs"/>
          <w:rtl/>
        </w:rPr>
        <w:t xml:space="preserve">בקשת הממשלה להקדמת הדיון בהצעת חוק הבנקאות (שירות ללקוח) (תיקון מס' 10), </w:t>
      </w:r>
      <w:proofErr w:type="spellStart"/>
      <w:r w:rsidRPr="00FC5A53">
        <w:rPr>
          <w:rFonts w:cs="David" w:hint="cs"/>
          <w:rtl/>
        </w:rPr>
        <w:t>התשס"ז</w:t>
      </w:r>
      <w:proofErr w:type="spellEnd"/>
      <w:r w:rsidRPr="00FC5A53">
        <w:rPr>
          <w:rFonts w:cs="David" w:hint="cs"/>
          <w:rtl/>
        </w:rPr>
        <w:t>-2007, לפני הקריאה הראשונה.</w:t>
      </w:r>
    </w:p>
    <w:p w14:paraId="56CAC515" w14:textId="77777777" w:rsidR="00FC5A53" w:rsidRPr="00FC5A53" w:rsidRDefault="00FC5A53" w:rsidP="00FC5A53">
      <w:pPr>
        <w:numPr>
          <w:ilvl w:val="0"/>
          <w:numId w:val="1"/>
        </w:numPr>
        <w:overflowPunct w:val="0"/>
        <w:autoSpaceDE w:val="0"/>
        <w:autoSpaceDN w:val="0"/>
        <w:bidi/>
        <w:adjustRightInd w:val="0"/>
        <w:ind w:right="0"/>
        <w:jc w:val="both"/>
        <w:textAlignment w:val="baseline"/>
        <w:rPr>
          <w:rFonts w:cs="David" w:hint="cs"/>
        </w:rPr>
      </w:pPr>
      <w:r w:rsidRPr="00FC5A53">
        <w:rPr>
          <w:rFonts w:cs="David" w:hint="cs"/>
          <w:rtl/>
        </w:rPr>
        <w:t>בקשות חברי הכנסת להקדמת הדיון בהצעות חוק לפני הקריאה הטרומית:</w:t>
      </w:r>
    </w:p>
    <w:p w14:paraId="3BF7AAFE" w14:textId="77777777" w:rsidR="00FC5A53" w:rsidRPr="00FC5A53" w:rsidRDefault="00FC5A53" w:rsidP="00FC5A53">
      <w:pPr>
        <w:numPr>
          <w:ilvl w:val="1"/>
          <w:numId w:val="1"/>
        </w:numPr>
        <w:overflowPunct w:val="0"/>
        <w:autoSpaceDE w:val="0"/>
        <w:autoSpaceDN w:val="0"/>
        <w:bidi/>
        <w:adjustRightInd w:val="0"/>
        <w:ind w:right="0"/>
        <w:jc w:val="both"/>
        <w:textAlignment w:val="baseline"/>
        <w:rPr>
          <w:rFonts w:cs="David" w:hint="cs"/>
          <w:rtl/>
        </w:rPr>
      </w:pPr>
      <w:r w:rsidRPr="00FC5A53">
        <w:rPr>
          <w:rFonts w:cs="David" w:hint="cs"/>
          <w:rtl/>
        </w:rPr>
        <w:t xml:space="preserve">הצעת חוק חינוך ממלכתי (תיקון </w:t>
      </w:r>
      <w:r w:rsidRPr="00FC5A53">
        <w:rPr>
          <w:rFonts w:cs="David"/>
          <w:rtl/>
        </w:rPr>
        <w:t>–</w:t>
      </w:r>
      <w:r w:rsidRPr="00FC5A53">
        <w:rPr>
          <w:rFonts w:cs="David" w:hint="cs"/>
          <w:rtl/>
        </w:rPr>
        <w:t xml:space="preserve"> הגבלת מספר תלמידים בגן חובה ובכיתה בבית ספר יסודי), </w:t>
      </w:r>
      <w:proofErr w:type="spellStart"/>
      <w:r w:rsidRPr="00FC5A53">
        <w:rPr>
          <w:rFonts w:cs="David" w:hint="cs"/>
          <w:rtl/>
        </w:rPr>
        <w:t>התשס"ז</w:t>
      </w:r>
      <w:proofErr w:type="spellEnd"/>
      <w:r w:rsidRPr="00FC5A53">
        <w:rPr>
          <w:rFonts w:cs="David" w:hint="cs"/>
          <w:rtl/>
        </w:rPr>
        <w:t>-2007 (פ/2610/17), של חברת הכנסת ליה שמטוב.</w:t>
      </w:r>
    </w:p>
    <w:p w14:paraId="2767AF7C" w14:textId="77777777" w:rsidR="00FC5A53" w:rsidRPr="00FC5A53" w:rsidRDefault="00FC5A53" w:rsidP="00FC5A53">
      <w:pPr>
        <w:numPr>
          <w:ilvl w:val="1"/>
          <w:numId w:val="1"/>
        </w:numPr>
        <w:overflowPunct w:val="0"/>
        <w:autoSpaceDE w:val="0"/>
        <w:autoSpaceDN w:val="0"/>
        <w:bidi/>
        <w:adjustRightInd w:val="0"/>
        <w:ind w:right="0"/>
        <w:jc w:val="both"/>
        <w:textAlignment w:val="baseline"/>
        <w:rPr>
          <w:rFonts w:cs="David" w:hint="cs"/>
        </w:rPr>
      </w:pPr>
      <w:r w:rsidRPr="00FC5A53">
        <w:rPr>
          <w:rFonts w:cs="David" w:hint="cs"/>
          <w:rtl/>
        </w:rPr>
        <w:t xml:space="preserve">הצעת חוק התכנון והבנייה (תיקון </w:t>
      </w:r>
      <w:r w:rsidRPr="00FC5A53">
        <w:rPr>
          <w:rFonts w:cs="David"/>
          <w:rtl/>
        </w:rPr>
        <w:t>–</w:t>
      </w:r>
      <w:r w:rsidRPr="00FC5A53">
        <w:rPr>
          <w:rFonts w:cs="David" w:hint="cs"/>
          <w:rtl/>
        </w:rPr>
        <w:t xml:space="preserve"> הגדרת מתקן ביטחוני), </w:t>
      </w:r>
      <w:proofErr w:type="spellStart"/>
      <w:r w:rsidRPr="00FC5A53">
        <w:rPr>
          <w:rFonts w:cs="David" w:hint="cs"/>
          <w:rtl/>
        </w:rPr>
        <w:t>התשס"ז</w:t>
      </w:r>
      <w:proofErr w:type="spellEnd"/>
      <w:r w:rsidRPr="00FC5A53">
        <w:rPr>
          <w:rFonts w:cs="David" w:hint="cs"/>
          <w:rtl/>
        </w:rPr>
        <w:t>-2007 (פ/2671/17), של חבר הכנסת אורי אריאל.</w:t>
      </w:r>
    </w:p>
    <w:p w14:paraId="4FC40063" w14:textId="77777777" w:rsidR="00FC5A53" w:rsidRPr="00FC5A53" w:rsidRDefault="00FC5A53" w:rsidP="00FC5A53">
      <w:pPr>
        <w:numPr>
          <w:ilvl w:val="1"/>
          <w:numId w:val="1"/>
        </w:numPr>
        <w:overflowPunct w:val="0"/>
        <w:autoSpaceDE w:val="0"/>
        <w:autoSpaceDN w:val="0"/>
        <w:bidi/>
        <w:adjustRightInd w:val="0"/>
        <w:ind w:right="0"/>
        <w:jc w:val="both"/>
        <w:textAlignment w:val="baseline"/>
        <w:rPr>
          <w:rFonts w:cs="David" w:hint="cs"/>
          <w:rtl/>
        </w:rPr>
      </w:pPr>
      <w:r w:rsidRPr="00FC5A53">
        <w:rPr>
          <w:rFonts w:cs="David" w:hint="cs"/>
          <w:rtl/>
        </w:rPr>
        <w:t xml:space="preserve">הצעת חוק שוויון הזדמנויות בעבודה (תיקון </w:t>
      </w:r>
      <w:r w:rsidRPr="00FC5A53">
        <w:rPr>
          <w:rFonts w:cs="David"/>
          <w:rtl/>
        </w:rPr>
        <w:t>–</w:t>
      </w:r>
      <w:r w:rsidRPr="00FC5A53">
        <w:rPr>
          <w:rFonts w:cs="David" w:hint="cs"/>
          <w:rtl/>
        </w:rPr>
        <w:t xml:space="preserve"> נציג אוכלוסייה ערבית בועדה המייעצת), </w:t>
      </w:r>
      <w:proofErr w:type="spellStart"/>
      <w:r w:rsidRPr="00FC5A53">
        <w:rPr>
          <w:rFonts w:cs="David" w:hint="cs"/>
          <w:rtl/>
        </w:rPr>
        <w:t>התשס"ז</w:t>
      </w:r>
      <w:proofErr w:type="spellEnd"/>
      <w:r w:rsidRPr="00FC5A53">
        <w:rPr>
          <w:rFonts w:cs="David" w:hint="cs"/>
          <w:rtl/>
        </w:rPr>
        <w:t xml:space="preserve">-2007 (פ/2663/17), של חבר הכנסת </w:t>
      </w:r>
      <w:proofErr w:type="spellStart"/>
      <w:r w:rsidRPr="00FC5A53">
        <w:rPr>
          <w:rFonts w:cs="David" w:hint="cs"/>
          <w:rtl/>
        </w:rPr>
        <w:t>אחמד</w:t>
      </w:r>
      <w:proofErr w:type="spellEnd"/>
      <w:r w:rsidRPr="00FC5A53">
        <w:rPr>
          <w:rFonts w:cs="David" w:hint="cs"/>
          <w:rtl/>
        </w:rPr>
        <w:t xml:space="preserve"> טיבי. </w:t>
      </w:r>
    </w:p>
    <w:p w14:paraId="2D4FB5BA" w14:textId="77777777" w:rsidR="00FC5A53" w:rsidRPr="00FC5A53" w:rsidRDefault="00FC5A53" w:rsidP="00FC5A53">
      <w:pPr>
        <w:bidi/>
        <w:rPr>
          <w:rFonts w:cs="David"/>
          <w:rtl/>
        </w:rPr>
      </w:pPr>
    </w:p>
    <w:p w14:paraId="65FB594A" w14:textId="77777777" w:rsidR="00FC5A53" w:rsidRPr="00FC5A53" w:rsidRDefault="00FC5A53" w:rsidP="00FC5A53">
      <w:pPr>
        <w:bidi/>
        <w:rPr>
          <w:rFonts w:cs="David"/>
          <w:b/>
          <w:bCs/>
          <w:u w:val="single"/>
          <w:rtl/>
        </w:rPr>
      </w:pPr>
      <w:r w:rsidRPr="00FC5A53">
        <w:rPr>
          <w:rFonts w:cs="David"/>
          <w:b/>
          <w:bCs/>
          <w:u w:val="single"/>
          <w:rtl/>
        </w:rPr>
        <w:t>נכחו</w:t>
      </w:r>
      <w:r w:rsidRPr="00FC5A53">
        <w:rPr>
          <w:rFonts w:cs="David"/>
          <w:rtl/>
        </w:rPr>
        <w:t>:</w:t>
      </w:r>
    </w:p>
    <w:p w14:paraId="769D58FA" w14:textId="77777777" w:rsidR="00FC5A53" w:rsidRPr="00FC5A53" w:rsidRDefault="00FC5A53" w:rsidP="00FC5A53">
      <w:pPr>
        <w:bidi/>
        <w:rPr>
          <w:rFonts w:cs="David"/>
          <w:rtl/>
        </w:rPr>
      </w:pPr>
    </w:p>
    <w:p w14:paraId="0D6B5AA5" w14:textId="77777777" w:rsidR="00FC5A53" w:rsidRPr="00FC5A53" w:rsidRDefault="00FC5A53" w:rsidP="00FC5A53">
      <w:pPr>
        <w:tabs>
          <w:tab w:val="left" w:pos="1788"/>
        </w:tabs>
        <w:bidi/>
        <w:rPr>
          <w:rFonts w:cs="David"/>
          <w:rtl/>
        </w:rPr>
      </w:pPr>
      <w:r w:rsidRPr="00FC5A53">
        <w:rPr>
          <w:rFonts w:cs="David"/>
          <w:b/>
          <w:bCs/>
          <w:u w:val="single"/>
          <w:rtl/>
        </w:rPr>
        <w:t>חברי הוועדה</w:t>
      </w:r>
      <w:r w:rsidRPr="00FC5A53">
        <w:rPr>
          <w:rFonts w:cs="David"/>
          <w:rtl/>
        </w:rPr>
        <w:t>:</w:t>
      </w:r>
    </w:p>
    <w:p w14:paraId="6A812E1A" w14:textId="77777777" w:rsidR="00FC5A53" w:rsidRPr="00FC5A53" w:rsidRDefault="00FC5A53" w:rsidP="00FC5A53">
      <w:pPr>
        <w:bidi/>
        <w:rPr>
          <w:rFonts w:cs="David" w:hint="cs"/>
          <w:rtl/>
        </w:rPr>
      </w:pPr>
      <w:r w:rsidRPr="00FC5A53">
        <w:rPr>
          <w:rFonts w:cs="David" w:hint="cs"/>
          <w:rtl/>
        </w:rPr>
        <w:t xml:space="preserve">רוחמה אברהם </w:t>
      </w:r>
      <w:proofErr w:type="spellStart"/>
      <w:r w:rsidRPr="00FC5A53">
        <w:rPr>
          <w:rFonts w:cs="David" w:hint="cs"/>
          <w:rtl/>
        </w:rPr>
        <w:t>בלילא</w:t>
      </w:r>
      <w:proofErr w:type="spellEnd"/>
      <w:r w:rsidRPr="00FC5A53">
        <w:rPr>
          <w:rFonts w:cs="David" w:hint="cs"/>
          <w:rtl/>
        </w:rPr>
        <w:t xml:space="preserve"> </w:t>
      </w:r>
      <w:r w:rsidRPr="00FC5A53">
        <w:rPr>
          <w:rFonts w:cs="David"/>
          <w:rtl/>
        </w:rPr>
        <w:t>–</w:t>
      </w:r>
      <w:r w:rsidRPr="00FC5A53">
        <w:rPr>
          <w:rFonts w:cs="David" w:hint="cs"/>
          <w:rtl/>
        </w:rPr>
        <w:t xml:space="preserve"> היו"ר</w:t>
      </w:r>
    </w:p>
    <w:p w14:paraId="78D28431" w14:textId="77777777" w:rsidR="00FC5A53" w:rsidRPr="00FC5A53" w:rsidRDefault="00FC5A53" w:rsidP="00FC5A53">
      <w:pPr>
        <w:bidi/>
        <w:rPr>
          <w:rFonts w:cs="David" w:hint="cs"/>
          <w:rtl/>
        </w:rPr>
      </w:pPr>
      <w:r w:rsidRPr="00FC5A53">
        <w:rPr>
          <w:rFonts w:cs="David" w:hint="cs"/>
          <w:rtl/>
        </w:rPr>
        <w:t>דוד אזולאי</w:t>
      </w:r>
    </w:p>
    <w:p w14:paraId="3F264975" w14:textId="77777777" w:rsidR="00FC5A53" w:rsidRPr="00FC5A53" w:rsidRDefault="00FC5A53" w:rsidP="00FC5A53">
      <w:pPr>
        <w:bidi/>
        <w:rPr>
          <w:rFonts w:cs="David" w:hint="cs"/>
          <w:rtl/>
        </w:rPr>
      </w:pPr>
      <w:proofErr w:type="spellStart"/>
      <w:r w:rsidRPr="00FC5A53">
        <w:rPr>
          <w:rFonts w:cs="David" w:hint="cs"/>
          <w:rtl/>
        </w:rPr>
        <w:t>רוברט</w:t>
      </w:r>
      <w:proofErr w:type="spellEnd"/>
      <w:r w:rsidRPr="00FC5A53">
        <w:rPr>
          <w:rFonts w:cs="David" w:hint="cs"/>
          <w:rtl/>
        </w:rPr>
        <w:t xml:space="preserve"> </w:t>
      </w:r>
      <w:proofErr w:type="spellStart"/>
      <w:r w:rsidRPr="00FC5A53">
        <w:rPr>
          <w:rFonts w:cs="David" w:hint="cs"/>
          <w:rtl/>
        </w:rPr>
        <w:t>אילטוב</w:t>
      </w:r>
      <w:proofErr w:type="spellEnd"/>
    </w:p>
    <w:p w14:paraId="3ADCD882" w14:textId="77777777" w:rsidR="00FC5A53" w:rsidRPr="00FC5A53" w:rsidRDefault="00FC5A53" w:rsidP="00FC5A53">
      <w:pPr>
        <w:bidi/>
        <w:rPr>
          <w:rFonts w:cs="David" w:hint="cs"/>
          <w:rtl/>
        </w:rPr>
      </w:pPr>
      <w:r w:rsidRPr="00FC5A53">
        <w:rPr>
          <w:rFonts w:cs="David" w:hint="cs"/>
          <w:rtl/>
        </w:rPr>
        <w:t>אורי אריאל</w:t>
      </w:r>
    </w:p>
    <w:p w14:paraId="456AC63F" w14:textId="77777777" w:rsidR="00FC5A53" w:rsidRPr="00FC5A53" w:rsidRDefault="00FC5A53" w:rsidP="00FC5A53">
      <w:pPr>
        <w:bidi/>
        <w:rPr>
          <w:rFonts w:cs="David" w:hint="cs"/>
          <w:rtl/>
        </w:rPr>
      </w:pPr>
      <w:r w:rsidRPr="00FC5A53">
        <w:rPr>
          <w:rFonts w:cs="David" w:hint="cs"/>
          <w:rtl/>
        </w:rPr>
        <w:t>אליהו גבאי</w:t>
      </w:r>
    </w:p>
    <w:p w14:paraId="2C44429E" w14:textId="77777777" w:rsidR="00FC5A53" w:rsidRPr="00FC5A53" w:rsidRDefault="00FC5A53" w:rsidP="00FC5A53">
      <w:pPr>
        <w:bidi/>
        <w:rPr>
          <w:rFonts w:cs="David" w:hint="cs"/>
          <w:rtl/>
        </w:rPr>
      </w:pPr>
      <w:r w:rsidRPr="00FC5A53">
        <w:rPr>
          <w:rFonts w:cs="David" w:hint="cs"/>
          <w:rtl/>
        </w:rPr>
        <w:t>יצחק גלנטי</w:t>
      </w:r>
    </w:p>
    <w:p w14:paraId="51BC782C" w14:textId="77777777" w:rsidR="00FC5A53" w:rsidRPr="00FC5A53" w:rsidRDefault="00FC5A53" w:rsidP="00FC5A53">
      <w:pPr>
        <w:bidi/>
        <w:rPr>
          <w:rFonts w:cs="David" w:hint="cs"/>
          <w:rtl/>
        </w:rPr>
      </w:pPr>
      <w:r w:rsidRPr="00FC5A53">
        <w:rPr>
          <w:rFonts w:cs="David" w:hint="cs"/>
          <w:rtl/>
        </w:rPr>
        <w:t>יואל חסון</w:t>
      </w:r>
    </w:p>
    <w:p w14:paraId="465B027B" w14:textId="77777777" w:rsidR="00FC5A53" w:rsidRPr="00FC5A53" w:rsidRDefault="00FC5A53" w:rsidP="00FC5A53">
      <w:pPr>
        <w:bidi/>
        <w:rPr>
          <w:rFonts w:cs="David" w:hint="cs"/>
          <w:rtl/>
        </w:rPr>
      </w:pPr>
      <w:r w:rsidRPr="00FC5A53">
        <w:rPr>
          <w:rFonts w:cs="David" w:hint="cs"/>
          <w:rtl/>
        </w:rPr>
        <w:t>שי חרמש</w:t>
      </w:r>
    </w:p>
    <w:p w14:paraId="2C7B0200" w14:textId="77777777" w:rsidR="00FC5A53" w:rsidRPr="00FC5A53" w:rsidRDefault="00FC5A53" w:rsidP="00FC5A53">
      <w:pPr>
        <w:bidi/>
        <w:rPr>
          <w:rFonts w:cs="David" w:hint="cs"/>
          <w:rtl/>
        </w:rPr>
      </w:pPr>
      <w:proofErr w:type="spellStart"/>
      <w:r w:rsidRPr="00FC5A53">
        <w:rPr>
          <w:rFonts w:cs="David" w:hint="cs"/>
          <w:rtl/>
        </w:rPr>
        <w:t>אחמד</w:t>
      </w:r>
      <w:proofErr w:type="spellEnd"/>
      <w:r w:rsidRPr="00FC5A53">
        <w:rPr>
          <w:rFonts w:cs="David" w:hint="cs"/>
          <w:rtl/>
        </w:rPr>
        <w:t xml:space="preserve"> טיבי</w:t>
      </w:r>
    </w:p>
    <w:p w14:paraId="06088143" w14:textId="77777777" w:rsidR="00FC5A53" w:rsidRPr="00FC5A53" w:rsidRDefault="00FC5A53" w:rsidP="00FC5A53">
      <w:pPr>
        <w:bidi/>
        <w:rPr>
          <w:rFonts w:cs="David" w:hint="cs"/>
          <w:rtl/>
        </w:rPr>
      </w:pPr>
      <w:proofErr w:type="spellStart"/>
      <w:r w:rsidRPr="00FC5A53">
        <w:rPr>
          <w:rFonts w:cs="David" w:hint="cs"/>
          <w:rtl/>
        </w:rPr>
        <w:t>אסתרינה</w:t>
      </w:r>
      <w:proofErr w:type="spellEnd"/>
      <w:r w:rsidRPr="00FC5A53">
        <w:rPr>
          <w:rFonts w:cs="David" w:hint="cs"/>
          <w:rtl/>
        </w:rPr>
        <w:t xml:space="preserve"> </w:t>
      </w:r>
      <w:proofErr w:type="spellStart"/>
      <w:r w:rsidRPr="00FC5A53">
        <w:rPr>
          <w:rFonts w:cs="David" w:hint="cs"/>
          <w:rtl/>
        </w:rPr>
        <w:t>טרטמן</w:t>
      </w:r>
      <w:proofErr w:type="spellEnd"/>
    </w:p>
    <w:p w14:paraId="0F5390DA" w14:textId="77777777" w:rsidR="00FC5A53" w:rsidRPr="00FC5A53" w:rsidRDefault="00FC5A53" w:rsidP="00FC5A53">
      <w:pPr>
        <w:bidi/>
        <w:rPr>
          <w:rFonts w:cs="David" w:hint="cs"/>
          <w:rtl/>
        </w:rPr>
      </w:pPr>
      <w:r w:rsidRPr="00FC5A53">
        <w:rPr>
          <w:rFonts w:cs="David" w:hint="cs"/>
          <w:rtl/>
        </w:rPr>
        <w:t xml:space="preserve">יעקב </w:t>
      </w:r>
      <w:proofErr w:type="spellStart"/>
      <w:r w:rsidRPr="00FC5A53">
        <w:rPr>
          <w:rFonts w:cs="David" w:hint="cs"/>
          <w:rtl/>
        </w:rPr>
        <w:t>מרגי</w:t>
      </w:r>
      <w:proofErr w:type="spellEnd"/>
    </w:p>
    <w:p w14:paraId="13E8C6CD" w14:textId="77777777" w:rsidR="00FC5A53" w:rsidRPr="00FC5A53" w:rsidRDefault="00FC5A53" w:rsidP="00FC5A53">
      <w:pPr>
        <w:bidi/>
        <w:rPr>
          <w:rFonts w:cs="David" w:hint="cs"/>
          <w:rtl/>
        </w:rPr>
      </w:pPr>
      <w:r w:rsidRPr="00FC5A53">
        <w:rPr>
          <w:rFonts w:cs="David" w:hint="cs"/>
          <w:rtl/>
        </w:rPr>
        <w:t xml:space="preserve">יורם </w:t>
      </w:r>
      <w:proofErr w:type="spellStart"/>
      <w:r w:rsidRPr="00FC5A53">
        <w:rPr>
          <w:rFonts w:cs="David" w:hint="cs"/>
          <w:rtl/>
        </w:rPr>
        <w:t>מרציאנו</w:t>
      </w:r>
      <w:proofErr w:type="spellEnd"/>
    </w:p>
    <w:p w14:paraId="641F6483" w14:textId="77777777" w:rsidR="00FC5A53" w:rsidRPr="00FC5A53" w:rsidRDefault="00FC5A53" w:rsidP="00FC5A53">
      <w:pPr>
        <w:bidi/>
        <w:rPr>
          <w:rFonts w:cs="David" w:hint="cs"/>
          <w:rtl/>
        </w:rPr>
      </w:pPr>
      <w:r w:rsidRPr="00FC5A53">
        <w:rPr>
          <w:rFonts w:cs="David" w:hint="cs"/>
          <w:rtl/>
        </w:rPr>
        <w:t>גדעון סער</w:t>
      </w:r>
    </w:p>
    <w:p w14:paraId="235FDEB7" w14:textId="77777777" w:rsidR="00FC5A53" w:rsidRPr="00FC5A53" w:rsidRDefault="00FC5A53" w:rsidP="00FC5A53">
      <w:pPr>
        <w:bidi/>
        <w:rPr>
          <w:rFonts w:cs="David" w:hint="cs"/>
          <w:rtl/>
        </w:rPr>
      </w:pPr>
      <w:r w:rsidRPr="00FC5A53">
        <w:rPr>
          <w:rFonts w:cs="David" w:hint="cs"/>
          <w:rtl/>
        </w:rPr>
        <w:t>מאיר פרוש</w:t>
      </w:r>
    </w:p>
    <w:p w14:paraId="2FEFE640" w14:textId="77777777" w:rsidR="00FC5A53" w:rsidRPr="00FC5A53" w:rsidRDefault="00FC5A53" w:rsidP="00FC5A53">
      <w:pPr>
        <w:bidi/>
        <w:rPr>
          <w:rFonts w:cs="David" w:hint="cs"/>
          <w:rtl/>
        </w:rPr>
      </w:pPr>
      <w:r w:rsidRPr="00FC5A53">
        <w:rPr>
          <w:rFonts w:cs="David" w:hint="cs"/>
          <w:rtl/>
        </w:rPr>
        <w:t>ראובן ריבלין</w:t>
      </w:r>
    </w:p>
    <w:p w14:paraId="216101F0" w14:textId="77777777" w:rsidR="00FC5A53" w:rsidRPr="00FC5A53" w:rsidRDefault="00FC5A53" w:rsidP="00FC5A53">
      <w:pPr>
        <w:bidi/>
        <w:rPr>
          <w:rFonts w:cs="David"/>
          <w:rtl/>
        </w:rPr>
      </w:pPr>
    </w:p>
    <w:p w14:paraId="2194221D" w14:textId="77777777" w:rsidR="00FC5A53" w:rsidRPr="00FC5A53" w:rsidRDefault="00FC5A53" w:rsidP="00FC5A53">
      <w:pPr>
        <w:tabs>
          <w:tab w:val="left" w:pos="1788"/>
          <w:tab w:val="left" w:pos="3631"/>
        </w:tabs>
        <w:bidi/>
        <w:rPr>
          <w:rFonts w:cs="David" w:hint="cs"/>
          <w:rtl/>
        </w:rPr>
      </w:pPr>
      <w:r w:rsidRPr="00FC5A53">
        <w:rPr>
          <w:rFonts w:cs="David"/>
          <w:b/>
          <w:bCs/>
          <w:u w:val="single"/>
          <w:rtl/>
        </w:rPr>
        <w:t>מוזמנים</w:t>
      </w:r>
      <w:r w:rsidRPr="00FC5A53">
        <w:rPr>
          <w:rFonts w:cs="David"/>
          <w:rtl/>
        </w:rPr>
        <w:t>:</w:t>
      </w:r>
    </w:p>
    <w:p w14:paraId="4AED88C7" w14:textId="77777777" w:rsidR="00FC5A53" w:rsidRPr="00FC5A53" w:rsidRDefault="00FC5A53" w:rsidP="00FC5A53">
      <w:pPr>
        <w:tabs>
          <w:tab w:val="left" w:pos="1788"/>
          <w:tab w:val="left" w:pos="3631"/>
        </w:tabs>
        <w:bidi/>
        <w:rPr>
          <w:rFonts w:cs="David" w:hint="cs"/>
          <w:rtl/>
        </w:rPr>
      </w:pPr>
      <w:r w:rsidRPr="00FC5A53">
        <w:rPr>
          <w:rFonts w:cs="David" w:hint="cs"/>
          <w:rtl/>
        </w:rPr>
        <w:t xml:space="preserve">חה"כ </w:t>
      </w:r>
      <w:proofErr w:type="spellStart"/>
      <w:r w:rsidRPr="00FC5A53">
        <w:rPr>
          <w:rFonts w:cs="David" w:hint="cs"/>
          <w:rtl/>
        </w:rPr>
        <w:t>ליה</w:t>
      </w:r>
      <w:proofErr w:type="spellEnd"/>
      <w:r w:rsidRPr="00FC5A53">
        <w:rPr>
          <w:rFonts w:cs="David" w:hint="cs"/>
          <w:rtl/>
        </w:rPr>
        <w:t xml:space="preserve"> שמטוב</w:t>
      </w:r>
    </w:p>
    <w:p w14:paraId="15A516C2" w14:textId="77777777" w:rsidR="00FC5A53" w:rsidRPr="00FC5A53" w:rsidRDefault="00FC5A53" w:rsidP="00FC5A53">
      <w:pPr>
        <w:tabs>
          <w:tab w:val="left" w:pos="1788"/>
          <w:tab w:val="left" w:pos="3631"/>
        </w:tabs>
        <w:bidi/>
        <w:rPr>
          <w:rFonts w:cs="David" w:hint="cs"/>
          <w:rtl/>
        </w:rPr>
      </w:pPr>
      <w:r w:rsidRPr="00FC5A53">
        <w:rPr>
          <w:rFonts w:cs="David" w:hint="cs"/>
          <w:rtl/>
        </w:rPr>
        <w:t xml:space="preserve">עו"ד אמיר בכר </w:t>
      </w:r>
      <w:r w:rsidRPr="00FC5A53">
        <w:rPr>
          <w:rFonts w:cs="David" w:hint="cs"/>
          <w:rtl/>
        </w:rPr>
        <w:tab/>
        <w:t>- לשכה משפטית, בנק ישראל</w:t>
      </w:r>
    </w:p>
    <w:p w14:paraId="7966C97E" w14:textId="77777777" w:rsidR="00FC5A53" w:rsidRPr="00FC5A53" w:rsidRDefault="00FC5A53" w:rsidP="00FC5A53">
      <w:pPr>
        <w:tabs>
          <w:tab w:val="left" w:pos="1788"/>
          <w:tab w:val="left" w:pos="3631"/>
        </w:tabs>
        <w:bidi/>
        <w:rPr>
          <w:rFonts w:cs="David" w:hint="cs"/>
          <w:rtl/>
        </w:rPr>
      </w:pPr>
      <w:r w:rsidRPr="00FC5A53">
        <w:rPr>
          <w:rFonts w:cs="David" w:hint="cs"/>
          <w:rtl/>
        </w:rPr>
        <w:t xml:space="preserve">עו"ד רוני </w:t>
      </w:r>
      <w:proofErr w:type="spellStart"/>
      <w:r w:rsidRPr="00FC5A53">
        <w:rPr>
          <w:rFonts w:cs="David" w:hint="cs"/>
          <w:rtl/>
        </w:rPr>
        <w:t>נויבואר</w:t>
      </w:r>
      <w:proofErr w:type="spellEnd"/>
      <w:r w:rsidRPr="00FC5A53">
        <w:rPr>
          <w:rFonts w:cs="David" w:hint="cs"/>
          <w:rtl/>
        </w:rPr>
        <w:tab/>
        <w:t>- משרד המשפטים</w:t>
      </w:r>
    </w:p>
    <w:p w14:paraId="774CEFBD" w14:textId="77777777" w:rsidR="00FC5A53" w:rsidRPr="00FC5A53" w:rsidRDefault="00FC5A53" w:rsidP="00FC5A53">
      <w:pPr>
        <w:tabs>
          <w:tab w:val="left" w:pos="1788"/>
          <w:tab w:val="left" w:pos="3631"/>
        </w:tabs>
        <w:bidi/>
        <w:rPr>
          <w:rFonts w:cs="David" w:hint="cs"/>
          <w:rtl/>
        </w:rPr>
      </w:pPr>
      <w:r w:rsidRPr="00FC5A53">
        <w:rPr>
          <w:rFonts w:cs="David" w:hint="cs"/>
          <w:rtl/>
        </w:rPr>
        <w:t>יסמין סהר-גרוס</w:t>
      </w:r>
      <w:r w:rsidRPr="00FC5A53">
        <w:rPr>
          <w:rFonts w:cs="David" w:hint="cs"/>
          <w:rtl/>
        </w:rPr>
        <w:tab/>
        <w:t>- מתמחה, משרד המשפטים</w:t>
      </w:r>
    </w:p>
    <w:p w14:paraId="5D96275C" w14:textId="77777777" w:rsidR="00FC5A53" w:rsidRPr="00FC5A53" w:rsidRDefault="00FC5A53" w:rsidP="00FC5A53">
      <w:pPr>
        <w:bidi/>
        <w:rPr>
          <w:rFonts w:cs="David"/>
          <w:rtl/>
        </w:rPr>
      </w:pPr>
    </w:p>
    <w:p w14:paraId="6470DE72" w14:textId="77777777" w:rsidR="00FC5A53" w:rsidRPr="00FC5A53" w:rsidRDefault="00FC5A53" w:rsidP="00FC5A53">
      <w:pPr>
        <w:bidi/>
        <w:rPr>
          <w:rFonts w:cs="David" w:hint="cs"/>
          <w:b/>
          <w:bCs/>
          <w:u w:val="single"/>
          <w:rtl/>
        </w:rPr>
      </w:pPr>
    </w:p>
    <w:p w14:paraId="59129613" w14:textId="77777777" w:rsidR="00FC5A53" w:rsidRPr="00FC5A53" w:rsidRDefault="00FC5A53" w:rsidP="00FC5A53">
      <w:pPr>
        <w:bidi/>
        <w:rPr>
          <w:rFonts w:cs="David" w:hint="cs"/>
          <w:rtl/>
        </w:rPr>
      </w:pPr>
      <w:r w:rsidRPr="00FC5A53">
        <w:rPr>
          <w:rFonts w:cs="David" w:hint="cs"/>
          <w:b/>
          <w:bCs/>
          <w:u w:val="single"/>
          <w:rtl/>
        </w:rPr>
        <w:t>מזכיר הכנסת:</w:t>
      </w:r>
      <w:r w:rsidRPr="00FC5A53">
        <w:rPr>
          <w:rFonts w:cs="David" w:hint="cs"/>
          <w:rtl/>
        </w:rPr>
        <w:tab/>
      </w:r>
      <w:r w:rsidRPr="00FC5A53">
        <w:rPr>
          <w:rFonts w:cs="David" w:hint="cs"/>
          <w:rtl/>
        </w:rPr>
        <w:tab/>
        <w:t>איל ינון</w:t>
      </w:r>
    </w:p>
    <w:p w14:paraId="39144EDD" w14:textId="77777777" w:rsidR="00FC5A53" w:rsidRPr="00FC5A53" w:rsidRDefault="00FC5A53" w:rsidP="00FC5A53">
      <w:pPr>
        <w:bidi/>
        <w:rPr>
          <w:rFonts w:cs="David" w:hint="cs"/>
          <w:b/>
          <w:bCs/>
          <w:u w:val="single"/>
          <w:rtl/>
        </w:rPr>
      </w:pPr>
    </w:p>
    <w:p w14:paraId="5B2246B4" w14:textId="77777777" w:rsidR="00FC5A53" w:rsidRPr="00FC5A53" w:rsidRDefault="00FC5A53" w:rsidP="00FC5A53">
      <w:pPr>
        <w:bidi/>
        <w:rPr>
          <w:rFonts w:cs="David" w:hint="cs"/>
          <w:rtl/>
        </w:rPr>
      </w:pPr>
      <w:r w:rsidRPr="00FC5A53">
        <w:rPr>
          <w:rFonts w:cs="David" w:hint="cs"/>
          <w:b/>
          <w:bCs/>
          <w:u w:val="single"/>
          <w:rtl/>
        </w:rPr>
        <w:t>סגנית מזכיר הכנסת:</w:t>
      </w:r>
      <w:r w:rsidRPr="00FC5A53">
        <w:rPr>
          <w:rFonts w:cs="David" w:hint="cs"/>
          <w:rtl/>
        </w:rPr>
        <w:tab/>
        <w:t xml:space="preserve">ירדנה </w:t>
      </w:r>
      <w:proofErr w:type="spellStart"/>
      <w:r w:rsidRPr="00FC5A53">
        <w:rPr>
          <w:rFonts w:cs="David" w:hint="cs"/>
          <w:rtl/>
        </w:rPr>
        <w:t>מלר</w:t>
      </w:r>
      <w:proofErr w:type="spellEnd"/>
      <w:r w:rsidRPr="00FC5A53">
        <w:rPr>
          <w:rFonts w:cs="David" w:hint="cs"/>
          <w:rtl/>
        </w:rPr>
        <w:t>-הורוביץ</w:t>
      </w:r>
    </w:p>
    <w:p w14:paraId="4CFF601A" w14:textId="77777777" w:rsidR="00FC5A53" w:rsidRPr="00FC5A53" w:rsidRDefault="00FC5A53" w:rsidP="00FC5A53">
      <w:pPr>
        <w:tabs>
          <w:tab w:val="left" w:pos="1930"/>
        </w:tabs>
        <w:bidi/>
        <w:rPr>
          <w:rFonts w:cs="David" w:hint="cs"/>
          <w:b/>
          <w:bCs/>
          <w:u w:val="single"/>
          <w:rtl/>
        </w:rPr>
      </w:pPr>
    </w:p>
    <w:p w14:paraId="7C1690D2" w14:textId="77777777" w:rsidR="00FC5A53" w:rsidRPr="00FC5A53" w:rsidRDefault="00FC5A53" w:rsidP="00FC5A53">
      <w:pPr>
        <w:tabs>
          <w:tab w:val="left" w:pos="1930"/>
        </w:tabs>
        <w:bidi/>
        <w:rPr>
          <w:rFonts w:cs="David" w:hint="cs"/>
          <w:rtl/>
        </w:rPr>
      </w:pPr>
      <w:r w:rsidRPr="00FC5A53">
        <w:rPr>
          <w:rFonts w:cs="David"/>
          <w:b/>
          <w:bCs/>
          <w:u w:val="single"/>
          <w:rtl/>
        </w:rPr>
        <w:t>יוע</w:t>
      </w:r>
      <w:r w:rsidRPr="00FC5A53">
        <w:rPr>
          <w:rFonts w:cs="David" w:hint="cs"/>
          <w:b/>
          <w:bCs/>
          <w:u w:val="single"/>
          <w:rtl/>
        </w:rPr>
        <w:t>צת</w:t>
      </w:r>
      <w:r w:rsidRPr="00FC5A53">
        <w:rPr>
          <w:rFonts w:cs="David"/>
          <w:b/>
          <w:bCs/>
          <w:u w:val="single"/>
          <w:rtl/>
        </w:rPr>
        <w:t xml:space="preserve"> משפטי</w:t>
      </w:r>
      <w:r w:rsidRPr="00FC5A53">
        <w:rPr>
          <w:rFonts w:cs="David" w:hint="cs"/>
          <w:b/>
          <w:bCs/>
          <w:u w:val="single"/>
          <w:rtl/>
        </w:rPr>
        <w:t>ת</w:t>
      </w:r>
      <w:r w:rsidRPr="00FC5A53">
        <w:rPr>
          <w:rFonts w:cs="David"/>
          <w:rtl/>
        </w:rPr>
        <w:t>:</w:t>
      </w:r>
      <w:r w:rsidRPr="00FC5A53">
        <w:rPr>
          <w:rFonts w:cs="David" w:hint="cs"/>
          <w:rtl/>
        </w:rPr>
        <w:tab/>
      </w:r>
      <w:r w:rsidRPr="00FC5A53">
        <w:rPr>
          <w:rFonts w:cs="David" w:hint="cs"/>
          <w:rtl/>
        </w:rPr>
        <w:tab/>
        <w:t xml:space="preserve">ארבל </w:t>
      </w:r>
      <w:proofErr w:type="spellStart"/>
      <w:r w:rsidRPr="00FC5A53">
        <w:rPr>
          <w:rFonts w:cs="David" w:hint="cs"/>
          <w:rtl/>
        </w:rPr>
        <w:t>אסטרחן</w:t>
      </w:r>
      <w:proofErr w:type="spellEnd"/>
    </w:p>
    <w:p w14:paraId="08BEBE28" w14:textId="77777777" w:rsidR="00FC5A53" w:rsidRPr="00FC5A53" w:rsidRDefault="00FC5A53" w:rsidP="00FC5A53">
      <w:pPr>
        <w:bidi/>
        <w:rPr>
          <w:rFonts w:cs="David"/>
          <w:rtl/>
        </w:rPr>
      </w:pPr>
    </w:p>
    <w:p w14:paraId="1891AD5F" w14:textId="77777777" w:rsidR="00FC5A53" w:rsidRPr="00FC5A53" w:rsidRDefault="00FC5A53" w:rsidP="00FC5A53">
      <w:pPr>
        <w:tabs>
          <w:tab w:val="left" w:pos="1930"/>
        </w:tabs>
        <w:bidi/>
        <w:rPr>
          <w:rFonts w:cs="David" w:hint="cs"/>
          <w:b/>
          <w:bCs/>
          <w:rtl/>
        </w:rPr>
      </w:pPr>
      <w:r w:rsidRPr="00FC5A53">
        <w:rPr>
          <w:rFonts w:cs="David"/>
          <w:b/>
          <w:bCs/>
          <w:u w:val="single"/>
          <w:rtl/>
        </w:rPr>
        <w:t>מנהלת הוועדה</w:t>
      </w:r>
      <w:r w:rsidRPr="00FC5A53">
        <w:rPr>
          <w:rFonts w:cs="David"/>
          <w:rtl/>
        </w:rPr>
        <w:t>:</w:t>
      </w:r>
      <w:r w:rsidRPr="00FC5A53">
        <w:rPr>
          <w:rFonts w:cs="David" w:hint="cs"/>
          <w:rtl/>
        </w:rPr>
        <w:tab/>
      </w:r>
      <w:r w:rsidRPr="00FC5A53">
        <w:rPr>
          <w:rFonts w:cs="David" w:hint="cs"/>
          <w:rtl/>
        </w:rPr>
        <w:tab/>
        <w:t>אתי בן-יוסף</w:t>
      </w:r>
    </w:p>
    <w:p w14:paraId="27B4C8C4" w14:textId="77777777" w:rsidR="00FC5A53" w:rsidRPr="00FC5A53" w:rsidRDefault="00FC5A53" w:rsidP="00FC5A53">
      <w:pPr>
        <w:bidi/>
        <w:rPr>
          <w:rFonts w:cs="David"/>
          <w:rtl/>
        </w:rPr>
      </w:pPr>
    </w:p>
    <w:p w14:paraId="5D86C3F8" w14:textId="77777777" w:rsidR="00FC5A53" w:rsidRPr="00FC5A53" w:rsidRDefault="00FC5A53" w:rsidP="00FC5A53">
      <w:pPr>
        <w:tabs>
          <w:tab w:val="left" w:pos="1930"/>
        </w:tabs>
        <w:bidi/>
        <w:rPr>
          <w:rFonts w:cs="David" w:hint="cs"/>
          <w:rtl/>
        </w:rPr>
      </w:pPr>
      <w:r w:rsidRPr="00FC5A53">
        <w:rPr>
          <w:rFonts w:cs="David" w:hint="cs"/>
          <w:b/>
          <w:bCs/>
          <w:u w:val="single"/>
          <w:rtl/>
        </w:rPr>
        <w:t>קצרנית פרלמנטרית</w:t>
      </w:r>
      <w:r w:rsidRPr="00FC5A53">
        <w:rPr>
          <w:rFonts w:cs="David"/>
          <w:rtl/>
        </w:rPr>
        <w:t>:</w:t>
      </w:r>
      <w:r w:rsidRPr="00FC5A53">
        <w:rPr>
          <w:rFonts w:cs="David" w:hint="cs"/>
          <w:rtl/>
        </w:rPr>
        <w:tab/>
      </w:r>
      <w:r w:rsidRPr="00FC5A53">
        <w:rPr>
          <w:rFonts w:cs="David" w:hint="cs"/>
          <w:rtl/>
        </w:rPr>
        <w:tab/>
        <w:t>טלי רם</w:t>
      </w:r>
    </w:p>
    <w:p w14:paraId="1618E6D9" w14:textId="77777777" w:rsidR="00FC5A53" w:rsidRPr="00FC5A53" w:rsidRDefault="00FC5A53" w:rsidP="00FC5A53">
      <w:pPr>
        <w:pStyle w:val="Heading5"/>
        <w:jc w:val="left"/>
        <w:rPr>
          <w:rtl/>
        </w:rPr>
      </w:pPr>
      <w:r w:rsidRPr="00FC5A53">
        <w:rPr>
          <w:rtl/>
        </w:rPr>
        <w:lastRenderedPageBreak/>
        <w:t xml:space="preserve"> </w:t>
      </w:r>
    </w:p>
    <w:p w14:paraId="545CDFEF" w14:textId="77777777" w:rsidR="00FC5A53" w:rsidRPr="00FC5A53" w:rsidRDefault="00FC5A53" w:rsidP="00FC5A53">
      <w:pPr>
        <w:numPr>
          <w:ilvl w:val="0"/>
          <w:numId w:val="2"/>
        </w:numPr>
        <w:overflowPunct w:val="0"/>
        <w:autoSpaceDE w:val="0"/>
        <w:autoSpaceDN w:val="0"/>
        <w:bidi/>
        <w:adjustRightInd w:val="0"/>
        <w:ind w:right="0"/>
        <w:jc w:val="center"/>
        <w:textAlignment w:val="baseline"/>
        <w:rPr>
          <w:rFonts w:cs="David" w:hint="cs"/>
          <w:b/>
          <w:bCs/>
          <w:u w:val="single"/>
          <w:rtl/>
        </w:rPr>
      </w:pPr>
      <w:r w:rsidRPr="00FC5A53">
        <w:rPr>
          <w:rFonts w:cs="David" w:hint="cs"/>
          <w:b/>
          <w:bCs/>
          <w:u w:val="single"/>
          <w:rtl/>
        </w:rPr>
        <w:t>קביעת מסגרת הדיון להודעת הממשלה על צירוף שר נוסף לממשלה בתפקיד סגן ראש הממשלה ושר הביטחון</w:t>
      </w:r>
    </w:p>
    <w:p w14:paraId="0A07AA25" w14:textId="77777777" w:rsidR="00FC5A53" w:rsidRPr="00FC5A53" w:rsidRDefault="00FC5A53" w:rsidP="00FC5A53">
      <w:pPr>
        <w:bidi/>
        <w:rPr>
          <w:rFonts w:cs="David" w:hint="cs"/>
          <w:rtl/>
        </w:rPr>
      </w:pPr>
    </w:p>
    <w:p w14:paraId="63170A82"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5FAF87E" w14:textId="77777777" w:rsidR="00FC5A53" w:rsidRPr="00FC5A53" w:rsidRDefault="00FC5A53" w:rsidP="00FC5A53">
      <w:pPr>
        <w:bidi/>
        <w:rPr>
          <w:rFonts w:cs="David" w:hint="cs"/>
          <w:u w:val="single"/>
          <w:rtl/>
        </w:rPr>
      </w:pPr>
    </w:p>
    <w:p w14:paraId="081BB665" w14:textId="77777777" w:rsidR="00FC5A53" w:rsidRPr="00FC5A53" w:rsidRDefault="00FC5A53" w:rsidP="00FC5A53">
      <w:pPr>
        <w:bidi/>
        <w:rPr>
          <w:rFonts w:cs="David" w:hint="cs"/>
          <w:rtl/>
        </w:rPr>
      </w:pPr>
      <w:r w:rsidRPr="00FC5A53">
        <w:rPr>
          <w:rFonts w:cs="David" w:hint="cs"/>
          <w:rtl/>
        </w:rPr>
        <w:tab/>
        <w:t xml:space="preserve">בוקר טוב, חברי </w:t>
      </w:r>
      <w:proofErr w:type="spellStart"/>
      <w:r w:rsidRPr="00FC5A53">
        <w:rPr>
          <w:rFonts w:cs="David" w:hint="cs"/>
          <w:rtl/>
        </w:rPr>
        <w:t>חברי</w:t>
      </w:r>
      <w:proofErr w:type="spellEnd"/>
      <w:r w:rsidRPr="00FC5A53">
        <w:rPr>
          <w:rFonts w:cs="David" w:hint="cs"/>
          <w:rtl/>
        </w:rPr>
        <w:t xml:space="preserve"> הכנסת. על סדר-יומנו מספר הצעות חוק שחברי הכנסת ביקשו לפטור אותן מחובת הנחה מוקדמת. </w:t>
      </w:r>
    </w:p>
    <w:p w14:paraId="2A30F225" w14:textId="77777777" w:rsidR="00FC5A53" w:rsidRPr="00FC5A53" w:rsidRDefault="00FC5A53" w:rsidP="00FC5A53">
      <w:pPr>
        <w:bidi/>
        <w:rPr>
          <w:rFonts w:cs="David" w:hint="cs"/>
          <w:rtl/>
        </w:rPr>
      </w:pPr>
    </w:p>
    <w:p w14:paraId="32C64AC9" w14:textId="77777777" w:rsidR="00FC5A53" w:rsidRPr="00FC5A53" w:rsidRDefault="00FC5A53" w:rsidP="00FC5A53">
      <w:pPr>
        <w:bidi/>
        <w:rPr>
          <w:rFonts w:cs="David" w:hint="cs"/>
          <w:rtl/>
        </w:rPr>
      </w:pPr>
      <w:r w:rsidRPr="00FC5A53">
        <w:rPr>
          <w:rFonts w:cs="David" w:hint="cs"/>
          <w:rtl/>
        </w:rPr>
        <w:tab/>
        <w:t xml:space="preserve">לפני כן, בפנינו שתי בקשות של הממשלה, כאשר אנחנו צריכים לקבוע מסגרת דיון. אני קוראת בפניכם את בקשת מזכיר הכנסת: "הריני להביא לידיעתך כי הממשלה מבקשת להודיע לכנסת על החלטתה בהתאם לסעיף 15 לחוק יסוד: הממשלה, לצרף את מר אהוד ברק כשר נוסף לממשלה בתפקיד סגן ראש הממשלה ושר הביטחון. הנושא יעלה לדיון בכנסת, בישיבתה ביום שני, ב' בתמוז </w:t>
      </w:r>
      <w:proofErr w:type="spellStart"/>
      <w:r w:rsidRPr="00FC5A53">
        <w:rPr>
          <w:rFonts w:cs="David" w:hint="cs"/>
          <w:rtl/>
        </w:rPr>
        <w:t>התשס"ז</w:t>
      </w:r>
      <w:proofErr w:type="spellEnd"/>
      <w:r w:rsidRPr="00FC5A53">
        <w:rPr>
          <w:rFonts w:cs="David" w:hint="cs"/>
          <w:rtl/>
        </w:rPr>
        <w:t>, 18 ביוני 2007. אודה אם תעמידי את הנושא על סדר-יומה של הוועדה לצורך קביעת מסגרת דיון סיעתית לנושא."</w:t>
      </w:r>
    </w:p>
    <w:p w14:paraId="7C2FD696" w14:textId="77777777" w:rsidR="00FC5A53" w:rsidRPr="00FC5A53" w:rsidRDefault="00FC5A53" w:rsidP="00FC5A53">
      <w:pPr>
        <w:bidi/>
        <w:rPr>
          <w:rFonts w:cs="David" w:hint="cs"/>
          <w:rtl/>
        </w:rPr>
      </w:pPr>
      <w:r w:rsidRPr="00FC5A53">
        <w:rPr>
          <w:rFonts w:cs="David"/>
          <w:rtl/>
        </w:rPr>
        <w:br/>
      </w:r>
      <w:r w:rsidRPr="00FC5A53">
        <w:rPr>
          <w:rFonts w:cs="David" w:hint="cs"/>
          <w:rtl/>
        </w:rPr>
        <w:tab/>
        <w:t xml:space="preserve">חברי </w:t>
      </w:r>
      <w:proofErr w:type="spellStart"/>
      <w:r w:rsidRPr="00FC5A53">
        <w:rPr>
          <w:rFonts w:cs="David" w:hint="cs"/>
          <w:rtl/>
        </w:rPr>
        <w:t>חברי</w:t>
      </w:r>
      <w:proofErr w:type="spellEnd"/>
      <w:r w:rsidRPr="00FC5A53">
        <w:rPr>
          <w:rFonts w:cs="David" w:hint="cs"/>
          <w:rtl/>
        </w:rPr>
        <w:t xml:space="preserve"> הכנסת, לפי מסגרת הדיונים שנעשתה עד כה בנושא צירוף שר לממשלה - על-פי הסכמה </w:t>
      </w:r>
      <w:proofErr w:type="spellStart"/>
      <w:r w:rsidRPr="00FC5A53">
        <w:rPr>
          <w:rFonts w:cs="David" w:hint="cs"/>
          <w:rtl/>
        </w:rPr>
        <w:t>שהיתה</w:t>
      </w:r>
      <w:proofErr w:type="spellEnd"/>
      <w:r w:rsidRPr="00FC5A53">
        <w:rPr>
          <w:rFonts w:cs="David" w:hint="cs"/>
          <w:rtl/>
        </w:rPr>
        <w:t xml:space="preserve"> בדרך כלל בין הקואליציה לאופוזיציה בדיונים האחרונים </w:t>
      </w:r>
      <w:r w:rsidRPr="00FC5A53">
        <w:rPr>
          <w:rFonts w:cs="David"/>
          <w:rtl/>
        </w:rPr>
        <w:t>–</w:t>
      </w:r>
      <w:r w:rsidRPr="00FC5A53">
        <w:rPr>
          <w:rFonts w:cs="David" w:hint="cs"/>
          <w:rtl/>
        </w:rPr>
        <w:t xml:space="preserve"> ניתנו חמש דקות לכל סיעה. </w:t>
      </w:r>
    </w:p>
    <w:p w14:paraId="524822F7" w14:textId="77777777" w:rsidR="00FC5A53" w:rsidRPr="00FC5A53" w:rsidRDefault="00FC5A53" w:rsidP="00FC5A53">
      <w:pPr>
        <w:bidi/>
        <w:rPr>
          <w:rFonts w:cs="David" w:hint="cs"/>
          <w:rtl/>
        </w:rPr>
      </w:pPr>
    </w:p>
    <w:p w14:paraId="34723BEB" w14:textId="77777777" w:rsidR="00FC5A53" w:rsidRPr="00FC5A53" w:rsidRDefault="00FC5A53" w:rsidP="00FC5A53">
      <w:pPr>
        <w:bidi/>
        <w:rPr>
          <w:rFonts w:cs="David" w:hint="cs"/>
          <w:rtl/>
        </w:rPr>
      </w:pPr>
      <w:r w:rsidRPr="00FC5A53">
        <w:rPr>
          <w:rFonts w:cs="David" w:hint="cs"/>
          <w:rtl/>
        </w:rPr>
        <w:tab/>
        <w:t xml:space="preserve">שוחחתי עם חבר הכנסת גדעון סער, וההצעה שלי היא עשר דקות לסיעות הגדולות, ולסיעות שמונות מתחת ל-10 חברי כנסת חמש דקות לכל סיעה. </w:t>
      </w:r>
    </w:p>
    <w:p w14:paraId="1D716636" w14:textId="77777777" w:rsidR="00FC5A53" w:rsidRPr="00FC5A53" w:rsidRDefault="00FC5A53" w:rsidP="00FC5A53">
      <w:pPr>
        <w:bidi/>
        <w:rPr>
          <w:rFonts w:cs="David" w:hint="cs"/>
          <w:rtl/>
        </w:rPr>
      </w:pPr>
    </w:p>
    <w:p w14:paraId="226AF62B" w14:textId="77777777" w:rsidR="00FC5A53" w:rsidRPr="00FC5A53" w:rsidRDefault="00FC5A53" w:rsidP="00FC5A53">
      <w:pPr>
        <w:bidi/>
        <w:rPr>
          <w:rFonts w:cs="David" w:hint="cs"/>
          <w:rtl/>
        </w:rPr>
      </w:pPr>
      <w:r w:rsidRPr="00FC5A53">
        <w:rPr>
          <w:rFonts w:cs="David" w:hint="cs"/>
          <w:rtl/>
        </w:rPr>
        <w:tab/>
        <w:t>זוהי ההצעה שלי. חבר הכנסת סער, בבקשה.</w:t>
      </w:r>
    </w:p>
    <w:p w14:paraId="7C728D35"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51A0364B" w14:textId="77777777" w:rsidR="00FC5A53" w:rsidRPr="00FC5A53" w:rsidRDefault="00FC5A53" w:rsidP="00FC5A53">
      <w:pPr>
        <w:bidi/>
        <w:rPr>
          <w:rFonts w:cs="David" w:hint="cs"/>
          <w:u w:val="single"/>
          <w:rtl/>
        </w:rPr>
      </w:pPr>
    </w:p>
    <w:p w14:paraId="0A4FC7D2" w14:textId="77777777" w:rsidR="00FC5A53" w:rsidRPr="00FC5A53" w:rsidRDefault="00FC5A53" w:rsidP="00FC5A53">
      <w:pPr>
        <w:bidi/>
        <w:rPr>
          <w:rFonts w:cs="David" w:hint="cs"/>
          <w:rtl/>
        </w:rPr>
      </w:pPr>
      <w:r w:rsidRPr="00FC5A53">
        <w:rPr>
          <w:rFonts w:cs="David" w:hint="cs"/>
          <w:rtl/>
        </w:rPr>
        <w:tab/>
        <w:t xml:space="preserve">גברתי, עם כל הכבוד, הדבר הזה הוא לא מסור לשיקול-דעת, הוא אפשרי רק כאשר יש הסכמה, ובכלל מתכונת הדיון לפי התקנון אמורה להיות דיון אישי. עצם הדילוג לדיון סיעתי כדבר שהוא מובן מאליו, הוא בעייתי, אבל גם אם נלך לדיון סיעתי, סעיף 48(1) - - </w:t>
      </w:r>
    </w:p>
    <w:p w14:paraId="31B17E55" w14:textId="77777777" w:rsidR="00FC5A53" w:rsidRPr="00FC5A53" w:rsidRDefault="00FC5A53" w:rsidP="00FC5A53">
      <w:pPr>
        <w:bidi/>
        <w:rPr>
          <w:rFonts w:cs="David" w:hint="cs"/>
          <w:rtl/>
        </w:rPr>
      </w:pPr>
    </w:p>
    <w:p w14:paraId="014861D1"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50DD47B9" w14:textId="77777777" w:rsidR="00FC5A53" w:rsidRPr="00FC5A53" w:rsidRDefault="00FC5A53" w:rsidP="00FC5A53">
      <w:pPr>
        <w:bidi/>
        <w:rPr>
          <w:rFonts w:cs="David" w:hint="cs"/>
          <w:rtl/>
        </w:rPr>
      </w:pPr>
    </w:p>
    <w:p w14:paraId="541551E8" w14:textId="77777777" w:rsidR="00FC5A53" w:rsidRPr="00FC5A53" w:rsidRDefault="00FC5A53" w:rsidP="00FC5A53">
      <w:pPr>
        <w:bidi/>
        <w:rPr>
          <w:rFonts w:cs="David" w:hint="cs"/>
          <w:rtl/>
        </w:rPr>
      </w:pPr>
      <w:r w:rsidRPr="00FC5A53">
        <w:rPr>
          <w:rFonts w:cs="David" w:hint="cs"/>
          <w:rtl/>
        </w:rPr>
        <w:tab/>
        <w:t xml:space="preserve">לתקנון הכנסת </w:t>
      </w:r>
      <w:r w:rsidRPr="00FC5A53">
        <w:rPr>
          <w:rFonts w:cs="David"/>
          <w:rtl/>
        </w:rPr>
        <w:t>–</w:t>
      </w:r>
      <w:r w:rsidRPr="00FC5A53">
        <w:rPr>
          <w:rFonts w:cs="David" w:hint="cs"/>
          <w:rtl/>
        </w:rPr>
        <w:t xml:space="preserve"> קראתי אותו.</w:t>
      </w:r>
    </w:p>
    <w:p w14:paraId="50F42472"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41270A39" w14:textId="77777777" w:rsidR="00FC5A53" w:rsidRPr="00FC5A53" w:rsidRDefault="00FC5A53" w:rsidP="00FC5A53">
      <w:pPr>
        <w:bidi/>
        <w:rPr>
          <w:rFonts w:cs="David" w:hint="cs"/>
          <w:u w:val="single"/>
          <w:rtl/>
        </w:rPr>
      </w:pPr>
    </w:p>
    <w:p w14:paraId="11BFFA43" w14:textId="77777777" w:rsidR="00FC5A53" w:rsidRPr="00FC5A53" w:rsidRDefault="00FC5A53" w:rsidP="00FC5A53">
      <w:pPr>
        <w:bidi/>
        <w:rPr>
          <w:rFonts w:cs="David" w:hint="cs"/>
          <w:rtl/>
        </w:rPr>
      </w:pPr>
      <w:r w:rsidRPr="00FC5A53">
        <w:rPr>
          <w:rFonts w:cs="David" w:hint="cs"/>
          <w:rtl/>
        </w:rPr>
        <w:tab/>
        <w:t xml:space="preserve">- - קובע שבכל דיון יהיו לכל סיעה עשר דקות לפחות, ואני מתנגד בחריפות לכך שהסיעות הקטנות </w:t>
      </w:r>
      <w:r w:rsidRPr="00FC5A53">
        <w:rPr>
          <w:rFonts w:cs="David"/>
          <w:rtl/>
        </w:rPr>
        <w:t>–</w:t>
      </w:r>
      <w:r w:rsidRPr="00FC5A53">
        <w:rPr>
          <w:rFonts w:cs="David" w:hint="cs"/>
          <w:rtl/>
        </w:rPr>
        <w:t xml:space="preserve"> תיפגענה זכויותיהן. </w:t>
      </w:r>
    </w:p>
    <w:p w14:paraId="0CF08FBE" w14:textId="77777777" w:rsidR="00FC5A53" w:rsidRPr="00FC5A53" w:rsidRDefault="00FC5A53" w:rsidP="00FC5A53">
      <w:pPr>
        <w:bidi/>
        <w:rPr>
          <w:rFonts w:cs="David" w:hint="cs"/>
          <w:rtl/>
        </w:rPr>
      </w:pPr>
    </w:p>
    <w:p w14:paraId="03C736BB" w14:textId="77777777" w:rsidR="00FC5A53" w:rsidRPr="00FC5A53" w:rsidRDefault="00FC5A53" w:rsidP="00FC5A53">
      <w:pPr>
        <w:bidi/>
        <w:rPr>
          <w:rFonts w:cs="David" w:hint="cs"/>
          <w:rtl/>
        </w:rPr>
      </w:pPr>
      <w:r w:rsidRPr="00FC5A53">
        <w:rPr>
          <w:rFonts w:cs="David" w:hint="cs"/>
          <w:rtl/>
        </w:rPr>
        <w:tab/>
        <w:t xml:space="preserve">לפי דעתי, צירוף אהוד ברק לממשלה הוא דיון חשוב. יש לכל סיעה </w:t>
      </w:r>
      <w:r w:rsidRPr="00FC5A53">
        <w:rPr>
          <w:rFonts w:cs="David"/>
          <w:rtl/>
        </w:rPr>
        <w:t>–</w:t>
      </w:r>
      <w:r w:rsidRPr="00FC5A53">
        <w:rPr>
          <w:rFonts w:cs="David" w:hint="cs"/>
          <w:rtl/>
        </w:rPr>
        <w:t xml:space="preserve"> ולפעמים אפילו ליותר מכל סיעה </w:t>
      </w:r>
      <w:r w:rsidRPr="00FC5A53">
        <w:rPr>
          <w:rFonts w:cs="David"/>
          <w:rtl/>
        </w:rPr>
        <w:t>–</w:t>
      </w:r>
      <w:r w:rsidRPr="00FC5A53">
        <w:rPr>
          <w:rFonts w:cs="David" w:hint="cs"/>
          <w:rtl/>
        </w:rPr>
        <w:t xml:space="preserve"> לכל חבר כנסת, מה לומר, שלא לדבר על נסיבות הפרידה משר הביטחון הקודם - - -</w:t>
      </w:r>
    </w:p>
    <w:p w14:paraId="0C8B5B16"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קריאה:</w:t>
      </w:r>
    </w:p>
    <w:p w14:paraId="5932027A" w14:textId="77777777" w:rsidR="00FC5A53" w:rsidRPr="00FC5A53" w:rsidRDefault="00FC5A53" w:rsidP="00FC5A53">
      <w:pPr>
        <w:bidi/>
        <w:rPr>
          <w:rFonts w:cs="David" w:hint="cs"/>
          <w:rtl/>
        </w:rPr>
      </w:pPr>
    </w:p>
    <w:p w14:paraId="6E95F7F5" w14:textId="77777777" w:rsidR="00FC5A53" w:rsidRPr="00FC5A53" w:rsidRDefault="00FC5A53" w:rsidP="00FC5A53">
      <w:pPr>
        <w:bidi/>
        <w:rPr>
          <w:rFonts w:cs="David" w:hint="cs"/>
          <w:rtl/>
        </w:rPr>
      </w:pPr>
      <w:r w:rsidRPr="00FC5A53">
        <w:rPr>
          <w:rFonts w:cs="David" w:hint="cs"/>
          <w:rtl/>
        </w:rPr>
        <w:tab/>
        <w:t xml:space="preserve">הדחה. </w:t>
      </w:r>
    </w:p>
    <w:p w14:paraId="0A565297"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2CAB2394" w14:textId="77777777" w:rsidR="00FC5A53" w:rsidRPr="00FC5A53" w:rsidRDefault="00FC5A53" w:rsidP="00FC5A53">
      <w:pPr>
        <w:bidi/>
        <w:rPr>
          <w:rFonts w:cs="David" w:hint="cs"/>
          <w:u w:val="single"/>
          <w:rtl/>
        </w:rPr>
      </w:pPr>
    </w:p>
    <w:p w14:paraId="3C80AB80" w14:textId="77777777" w:rsidR="00FC5A53" w:rsidRPr="00FC5A53" w:rsidRDefault="00FC5A53" w:rsidP="00FC5A53">
      <w:pPr>
        <w:bidi/>
        <w:rPr>
          <w:rFonts w:cs="David" w:hint="cs"/>
          <w:rtl/>
        </w:rPr>
      </w:pPr>
      <w:r w:rsidRPr="00FC5A53">
        <w:rPr>
          <w:rFonts w:cs="David" w:hint="cs"/>
          <w:rtl/>
        </w:rPr>
        <w:tab/>
        <w:t xml:space="preserve"> אני לא אומר את המילה הדחה כי צריך להשאיר גם משהו למליאה. </w:t>
      </w:r>
    </w:p>
    <w:p w14:paraId="2F4012F6"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8242974" w14:textId="77777777" w:rsidR="00FC5A53" w:rsidRPr="00FC5A53" w:rsidRDefault="00FC5A53" w:rsidP="00FC5A53">
      <w:pPr>
        <w:bidi/>
        <w:rPr>
          <w:rFonts w:cs="David" w:hint="cs"/>
          <w:rtl/>
        </w:rPr>
      </w:pPr>
    </w:p>
    <w:p w14:paraId="2E5728EC" w14:textId="77777777" w:rsidR="00FC5A53" w:rsidRPr="00FC5A53" w:rsidRDefault="00FC5A53" w:rsidP="00FC5A53">
      <w:pPr>
        <w:bidi/>
        <w:rPr>
          <w:rFonts w:cs="David" w:hint="cs"/>
          <w:rtl/>
        </w:rPr>
      </w:pPr>
      <w:r w:rsidRPr="00FC5A53">
        <w:rPr>
          <w:rFonts w:cs="David" w:hint="cs"/>
          <w:rtl/>
        </w:rPr>
        <w:tab/>
        <w:t xml:space="preserve">מילא, אם חבר כנסת אומר </w:t>
      </w:r>
      <w:r w:rsidRPr="00FC5A53">
        <w:rPr>
          <w:rFonts w:cs="David"/>
          <w:rtl/>
        </w:rPr>
        <w:t>–</w:t>
      </w:r>
      <w:r w:rsidRPr="00FC5A53">
        <w:rPr>
          <w:rFonts w:cs="David" w:hint="cs"/>
          <w:rtl/>
        </w:rPr>
        <w:t xml:space="preserve"> זה בסדר, אבל יש לך גם קריאות ביניים מהקהל.</w:t>
      </w:r>
    </w:p>
    <w:p w14:paraId="60C9C125" w14:textId="77777777" w:rsidR="00FC5A53" w:rsidRPr="00FC5A53" w:rsidRDefault="00FC5A53" w:rsidP="00FC5A53">
      <w:pPr>
        <w:bidi/>
        <w:rPr>
          <w:rFonts w:cs="David" w:hint="cs"/>
          <w:u w:val="single"/>
          <w:rtl/>
        </w:rPr>
      </w:pPr>
      <w:r w:rsidRPr="00FC5A53">
        <w:rPr>
          <w:rFonts w:cs="David"/>
          <w:u w:val="single"/>
          <w:rtl/>
        </w:rPr>
        <w:br w:type="page"/>
      </w:r>
      <w:r w:rsidRPr="00FC5A53">
        <w:rPr>
          <w:rFonts w:cs="David" w:hint="cs"/>
          <w:u w:val="single"/>
          <w:rtl/>
        </w:rPr>
        <w:lastRenderedPageBreak/>
        <w:t>גדעון סער:</w:t>
      </w:r>
    </w:p>
    <w:p w14:paraId="3703995C" w14:textId="77777777" w:rsidR="00FC5A53" w:rsidRPr="00FC5A53" w:rsidRDefault="00FC5A53" w:rsidP="00FC5A53">
      <w:pPr>
        <w:bidi/>
        <w:rPr>
          <w:rFonts w:cs="David" w:hint="cs"/>
          <w:u w:val="single"/>
          <w:rtl/>
        </w:rPr>
      </w:pPr>
    </w:p>
    <w:p w14:paraId="201F2DFF" w14:textId="77777777" w:rsidR="00FC5A53" w:rsidRPr="00FC5A53" w:rsidRDefault="00FC5A53" w:rsidP="00FC5A53">
      <w:pPr>
        <w:bidi/>
        <w:rPr>
          <w:rFonts w:cs="David" w:hint="cs"/>
          <w:rtl/>
        </w:rPr>
      </w:pPr>
      <w:r w:rsidRPr="00FC5A53">
        <w:rPr>
          <w:rFonts w:cs="David" w:hint="cs"/>
          <w:rtl/>
        </w:rPr>
        <w:tab/>
        <w:t xml:space="preserve"> יש פער בין השבחים שנתן ראש הממשלה לשר הביטחון בשבועות ובחודשים האחרונים, לבין המהירות שהוא נפטר ממנו, אבל זה לא כרגע לדיון. לעניין הדיון הזה יש סעיף בתקנון. </w:t>
      </w:r>
    </w:p>
    <w:p w14:paraId="673465BA"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602F8575" w14:textId="77777777" w:rsidR="00FC5A53" w:rsidRPr="00FC5A53" w:rsidRDefault="00FC5A53" w:rsidP="00FC5A53">
      <w:pPr>
        <w:bidi/>
        <w:rPr>
          <w:rFonts w:cs="David" w:hint="cs"/>
          <w:rtl/>
        </w:rPr>
      </w:pPr>
    </w:p>
    <w:p w14:paraId="1A1FC122" w14:textId="77777777" w:rsidR="00FC5A53" w:rsidRPr="00FC5A53" w:rsidRDefault="00FC5A53" w:rsidP="00FC5A53">
      <w:pPr>
        <w:bidi/>
        <w:rPr>
          <w:rFonts w:cs="David" w:hint="cs"/>
          <w:rtl/>
        </w:rPr>
      </w:pPr>
      <w:r w:rsidRPr="00FC5A53">
        <w:rPr>
          <w:rFonts w:cs="David" w:hint="cs"/>
          <w:rtl/>
        </w:rPr>
        <w:tab/>
        <w:t>חבר הכנסת סער, אין לי שום בעיה, ועדת הכנסת תמיד פועלת לפי התקנון. אני ניסיתי, ואנחנו נלך לפי סעיף 48 לתקנון הכנסת. אני מבקשת להצביע.</w:t>
      </w:r>
    </w:p>
    <w:p w14:paraId="4F40F0D8"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096470DA" w14:textId="77777777" w:rsidR="00FC5A53" w:rsidRPr="00FC5A53" w:rsidRDefault="00FC5A53" w:rsidP="00FC5A53">
      <w:pPr>
        <w:bidi/>
        <w:rPr>
          <w:rFonts w:cs="David" w:hint="cs"/>
          <w:u w:val="single"/>
          <w:rtl/>
        </w:rPr>
      </w:pPr>
    </w:p>
    <w:p w14:paraId="6D4A21A0" w14:textId="77777777" w:rsidR="00FC5A53" w:rsidRPr="00FC5A53" w:rsidRDefault="00FC5A53" w:rsidP="00FC5A53">
      <w:pPr>
        <w:bidi/>
        <w:rPr>
          <w:rFonts w:cs="David" w:hint="cs"/>
          <w:rtl/>
        </w:rPr>
      </w:pPr>
      <w:r w:rsidRPr="00FC5A53">
        <w:rPr>
          <w:rFonts w:cs="David" w:hint="cs"/>
          <w:rtl/>
        </w:rPr>
        <w:tab/>
        <w:t xml:space="preserve"> גברתי, עמדתנו היא שהדיון צריך להיות אישי. </w:t>
      </w:r>
    </w:p>
    <w:p w14:paraId="4FF8ED70"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קריאה:</w:t>
      </w:r>
    </w:p>
    <w:p w14:paraId="1BB9B456" w14:textId="77777777" w:rsidR="00FC5A53" w:rsidRPr="00FC5A53" w:rsidRDefault="00FC5A53" w:rsidP="00FC5A53">
      <w:pPr>
        <w:bidi/>
        <w:rPr>
          <w:rFonts w:cs="David" w:hint="cs"/>
          <w:rtl/>
        </w:rPr>
      </w:pPr>
    </w:p>
    <w:p w14:paraId="3E480821" w14:textId="77777777" w:rsidR="00FC5A53" w:rsidRPr="00FC5A53" w:rsidRDefault="00FC5A53" w:rsidP="00FC5A53">
      <w:pPr>
        <w:bidi/>
        <w:rPr>
          <w:rFonts w:cs="David" w:hint="cs"/>
          <w:rtl/>
        </w:rPr>
      </w:pPr>
      <w:r w:rsidRPr="00FC5A53">
        <w:rPr>
          <w:rFonts w:cs="David" w:hint="cs"/>
          <w:rtl/>
        </w:rPr>
        <w:tab/>
        <w:t>מי הסכים לכך שזה דיון סיעתי?</w:t>
      </w:r>
    </w:p>
    <w:p w14:paraId="6C6CBF5D"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2F649C6" w14:textId="77777777" w:rsidR="00FC5A53" w:rsidRPr="00FC5A53" w:rsidRDefault="00FC5A53" w:rsidP="00FC5A53">
      <w:pPr>
        <w:bidi/>
        <w:rPr>
          <w:rFonts w:cs="David" w:hint="cs"/>
          <w:rtl/>
        </w:rPr>
      </w:pPr>
    </w:p>
    <w:p w14:paraId="5D78F57D" w14:textId="77777777" w:rsidR="00FC5A53" w:rsidRPr="00FC5A53" w:rsidRDefault="00FC5A53" w:rsidP="00FC5A53">
      <w:pPr>
        <w:bidi/>
        <w:rPr>
          <w:rFonts w:cs="David" w:hint="cs"/>
          <w:rtl/>
        </w:rPr>
      </w:pPr>
      <w:r w:rsidRPr="00FC5A53">
        <w:rPr>
          <w:rFonts w:cs="David" w:hint="cs"/>
          <w:rtl/>
        </w:rPr>
        <w:tab/>
        <w:t xml:space="preserve">אני מחליטה שזה דיון סיעתי. </w:t>
      </w:r>
    </w:p>
    <w:p w14:paraId="046E9DF9"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22AEF99A" w14:textId="77777777" w:rsidR="00FC5A53" w:rsidRPr="00FC5A53" w:rsidRDefault="00FC5A53" w:rsidP="00FC5A53">
      <w:pPr>
        <w:bidi/>
        <w:rPr>
          <w:rFonts w:cs="David" w:hint="cs"/>
          <w:u w:val="single"/>
          <w:rtl/>
        </w:rPr>
      </w:pPr>
    </w:p>
    <w:p w14:paraId="2DAA5FDD" w14:textId="77777777" w:rsidR="00FC5A53" w:rsidRPr="00FC5A53" w:rsidRDefault="00FC5A53" w:rsidP="00FC5A53">
      <w:pPr>
        <w:bidi/>
        <w:rPr>
          <w:rFonts w:cs="David" w:hint="cs"/>
          <w:rtl/>
        </w:rPr>
      </w:pPr>
      <w:r w:rsidRPr="00FC5A53">
        <w:rPr>
          <w:rFonts w:cs="David" w:hint="cs"/>
          <w:rtl/>
        </w:rPr>
        <w:tab/>
        <w:t xml:space="preserve"> לא, את לא יכולה, גברתי. </w:t>
      </w:r>
    </w:p>
    <w:p w14:paraId="7C2C6FBB"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FC75FF4" w14:textId="77777777" w:rsidR="00FC5A53" w:rsidRPr="00FC5A53" w:rsidRDefault="00FC5A53" w:rsidP="00FC5A53">
      <w:pPr>
        <w:bidi/>
        <w:rPr>
          <w:rFonts w:cs="David" w:hint="cs"/>
          <w:rtl/>
        </w:rPr>
      </w:pPr>
    </w:p>
    <w:p w14:paraId="2EB8F9C5" w14:textId="77777777" w:rsidR="00FC5A53" w:rsidRPr="00FC5A53" w:rsidRDefault="00FC5A53" w:rsidP="00FC5A53">
      <w:pPr>
        <w:bidi/>
        <w:rPr>
          <w:rFonts w:cs="David" w:hint="cs"/>
          <w:rtl/>
        </w:rPr>
      </w:pPr>
      <w:r w:rsidRPr="00FC5A53">
        <w:rPr>
          <w:rFonts w:cs="David" w:hint="cs"/>
          <w:rtl/>
        </w:rPr>
        <w:tab/>
        <w:t>אני רוצה ללכת לפי סעיף 48 לתקנון הכנסת. גברתי היועצת המשפטית, האם יש איזושהי עמדה שהיא מנוגדת לקביעת הזמן שהוא עשר דקות לכל סיעה?</w:t>
      </w:r>
    </w:p>
    <w:p w14:paraId="0952C426" w14:textId="77777777" w:rsidR="00FC5A53" w:rsidRPr="00FC5A53" w:rsidRDefault="00FC5A53" w:rsidP="00FC5A53">
      <w:pPr>
        <w:bidi/>
        <w:rPr>
          <w:rFonts w:cs="David" w:hint="cs"/>
          <w:rtl/>
        </w:rPr>
      </w:pPr>
      <w:r w:rsidRPr="00FC5A53">
        <w:rPr>
          <w:rFonts w:cs="David"/>
          <w:rtl/>
        </w:rPr>
        <w:br/>
      </w:r>
      <w:r w:rsidRPr="00FC5A53">
        <w:rPr>
          <w:rFonts w:cs="David" w:hint="cs"/>
          <w:u w:val="single"/>
          <w:rtl/>
        </w:rPr>
        <w:t xml:space="preserve">ארבל </w:t>
      </w:r>
      <w:proofErr w:type="spellStart"/>
      <w:r w:rsidRPr="00FC5A53">
        <w:rPr>
          <w:rFonts w:cs="David" w:hint="cs"/>
          <w:u w:val="single"/>
          <w:rtl/>
        </w:rPr>
        <w:t>אסטרחן</w:t>
      </w:r>
      <w:proofErr w:type="spellEnd"/>
      <w:r w:rsidRPr="00FC5A53">
        <w:rPr>
          <w:rFonts w:cs="David" w:hint="cs"/>
          <w:u w:val="single"/>
          <w:rtl/>
        </w:rPr>
        <w:t>:</w:t>
      </w:r>
    </w:p>
    <w:p w14:paraId="473BA784" w14:textId="77777777" w:rsidR="00FC5A53" w:rsidRPr="00FC5A53" w:rsidRDefault="00FC5A53" w:rsidP="00FC5A53">
      <w:pPr>
        <w:bidi/>
        <w:rPr>
          <w:rFonts w:cs="David" w:hint="cs"/>
          <w:rtl/>
        </w:rPr>
      </w:pPr>
    </w:p>
    <w:p w14:paraId="56965841" w14:textId="77777777" w:rsidR="00FC5A53" w:rsidRPr="00FC5A53" w:rsidRDefault="00FC5A53" w:rsidP="00FC5A53">
      <w:pPr>
        <w:bidi/>
        <w:rPr>
          <w:rFonts w:cs="David" w:hint="cs"/>
          <w:rtl/>
        </w:rPr>
      </w:pPr>
      <w:r w:rsidRPr="00FC5A53">
        <w:rPr>
          <w:rFonts w:cs="David" w:hint="cs"/>
          <w:rtl/>
        </w:rPr>
        <w:tab/>
        <w:t>כן. קודם כול, כדי שהדיון יהיה דיון סיעתי נדרש ש-10 חברי כנסת או שתי סיעות שמספר חבריהן ביחד אינו פחות מ-8,  ידרשו שהדיון יהיה סיעתי. לאחר שעוברים את השלב הזה, קובע התקנון שוועדת הכנסת תקבע את הזמן.</w:t>
      </w:r>
    </w:p>
    <w:p w14:paraId="60C4A5A1"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3130087" w14:textId="77777777" w:rsidR="00FC5A53" w:rsidRPr="00FC5A53" w:rsidRDefault="00FC5A53" w:rsidP="00FC5A53">
      <w:pPr>
        <w:bidi/>
        <w:rPr>
          <w:rFonts w:cs="David" w:hint="cs"/>
          <w:rtl/>
        </w:rPr>
      </w:pPr>
    </w:p>
    <w:p w14:paraId="3B084297" w14:textId="77777777" w:rsidR="00FC5A53" w:rsidRPr="00FC5A53" w:rsidRDefault="00FC5A53" w:rsidP="00FC5A53">
      <w:pPr>
        <w:bidi/>
        <w:rPr>
          <w:rFonts w:cs="David" w:hint="cs"/>
          <w:rtl/>
        </w:rPr>
      </w:pPr>
      <w:r w:rsidRPr="00FC5A53">
        <w:rPr>
          <w:rFonts w:cs="David" w:hint="cs"/>
          <w:rtl/>
        </w:rPr>
        <w:tab/>
        <w:t xml:space="preserve">בסדר, יש פה שתי סיעות. </w:t>
      </w:r>
    </w:p>
    <w:p w14:paraId="46EF64F6"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6900FD7E" w14:textId="77777777" w:rsidR="00FC5A53" w:rsidRPr="00FC5A53" w:rsidRDefault="00FC5A53" w:rsidP="00FC5A53">
      <w:pPr>
        <w:bidi/>
        <w:rPr>
          <w:rFonts w:cs="David" w:hint="cs"/>
          <w:u w:val="single"/>
          <w:rtl/>
        </w:rPr>
      </w:pPr>
    </w:p>
    <w:p w14:paraId="6609B997" w14:textId="77777777" w:rsidR="00FC5A53" w:rsidRPr="00FC5A53" w:rsidRDefault="00FC5A53" w:rsidP="00FC5A53">
      <w:pPr>
        <w:bidi/>
        <w:rPr>
          <w:rFonts w:cs="David" w:hint="cs"/>
          <w:rtl/>
        </w:rPr>
      </w:pPr>
      <w:r w:rsidRPr="00FC5A53">
        <w:rPr>
          <w:rFonts w:cs="David" w:hint="cs"/>
          <w:rtl/>
        </w:rPr>
        <w:tab/>
        <w:t xml:space="preserve">לא שמענו שהן ביקשו. </w:t>
      </w:r>
    </w:p>
    <w:p w14:paraId="1E21C880" w14:textId="77777777" w:rsidR="00FC5A53" w:rsidRPr="00FC5A53" w:rsidRDefault="00FC5A53" w:rsidP="00FC5A53">
      <w:pPr>
        <w:bidi/>
        <w:rPr>
          <w:rFonts w:cs="David" w:hint="cs"/>
          <w:rtl/>
        </w:rPr>
      </w:pPr>
    </w:p>
    <w:p w14:paraId="11158688"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1D6D372" w14:textId="77777777" w:rsidR="00FC5A53" w:rsidRPr="00FC5A53" w:rsidRDefault="00FC5A53" w:rsidP="00FC5A53">
      <w:pPr>
        <w:bidi/>
        <w:rPr>
          <w:rFonts w:cs="David" w:hint="cs"/>
          <w:rtl/>
        </w:rPr>
      </w:pPr>
    </w:p>
    <w:p w14:paraId="297A6D32" w14:textId="77777777" w:rsidR="00FC5A53" w:rsidRPr="00FC5A53" w:rsidRDefault="00FC5A53" w:rsidP="00FC5A53">
      <w:pPr>
        <w:bidi/>
        <w:rPr>
          <w:rFonts w:cs="David" w:hint="cs"/>
          <w:rtl/>
        </w:rPr>
      </w:pPr>
      <w:r w:rsidRPr="00FC5A53">
        <w:rPr>
          <w:rFonts w:cs="David" w:hint="cs"/>
          <w:rtl/>
        </w:rPr>
        <w:tab/>
        <w:t xml:space="preserve">ביקש ממני חבר הכנסת יואל חסון. </w:t>
      </w:r>
    </w:p>
    <w:p w14:paraId="58BBD428"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38C6EDD4" w14:textId="77777777" w:rsidR="00FC5A53" w:rsidRPr="00FC5A53" w:rsidRDefault="00FC5A53" w:rsidP="00FC5A53">
      <w:pPr>
        <w:bidi/>
        <w:rPr>
          <w:rFonts w:cs="David" w:hint="cs"/>
          <w:u w:val="single"/>
          <w:rtl/>
        </w:rPr>
      </w:pPr>
    </w:p>
    <w:p w14:paraId="429EBC0D" w14:textId="77777777" w:rsidR="00FC5A53" w:rsidRPr="00FC5A53" w:rsidRDefault="00FC5A53" w:rsidP="00FC5A53">
      <w:pPr>
        <w:bidi/>
        <w:rPr>
          <w:rFonts w:cs="David" w:hint="cs"/>
          <w:rtl/>
        </w:rPr>
      </w:pPr>
      <w:r w:rsidRPr="00FC5A53">
        <w:rPr>
          <w:rFonts w:cs="David" w:hint="cs"/>
          <w:rtl/>
        </w:rPr>
        <w:tab/>
        <w:t xml:space="preserve">לא שמעתי שום בקשה כזאת. </w:t>
      </w:r>
    </w:p>
    <w:p w14:paraId="5EA116FD" w14:textId="77777777" w:rsidR="00FC5A53" w:rsidRPr="00FC5A53" w:rsidRDefault="00FC5A53" w:rsidP="00FC5A53">
      <w:pPr>
        <w:bidi/>
        <w:rPr>
          <w:rFonts w:cs="David"/>
          <w:rtl/>
        </w:rPr>
      </w:pPr>
      <w:r w:rsidRPr="00FC5A53">
        <w:rPr>
          <w:rFonts w:cs="David"/>
          <w:rtl/>
        </w:rPr>
        <w:br/>
      </w:r>
    </w:p>
    <w:p w14:paraId="64FBC0B3" w14:textId="77777777" w:rsidR="00FC5A53" w:rsidRPr="00FC5A53" w:rsidRDefault="00FC5A53" w:rsidP="00FC5A53">
      <w:pPr>
        <w:bidi/>
        <w:rPr>
          <w:rFonts w:cs="David" w:hint="cs"/>
          <w:u w:val="single"/>
          <w:rtl/>
        </w:rPr>
      </w:pPr>
      <w:r w:rsidRPr="00FC5A53">
        <w:rPr>
          <w:rFonts w:cs="David"/>
          <w:rtl/>
        </w:rPr>
        <w:br w:type="page"/>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91C763C" w14:textId="77777777" w:rsidR="00FC5A53" w:rsidRPr="00FC5A53" w:rsidRDefault="00FC5A53" w:rsidP="00FC5A53">
      <w:pPr>
        <w:bidi/>
        <w:rPr>
          <w:rFonts w:cs="David" w:hint="cs"/>
          <w:rtl/>
        </w:rPr>
      </w:pPr>
    </w:p>
    <w:p w14:paraId="43F0A228" w14:textId="77777777" w:rsidR="00FC5A53" w:rsidRPr="00FC5A53" w:rsidRDefault="00FC5A53" w:rsidP="00FC5A53">
      <w:pPr>
        <w:bidi/>
        <w:rPr>
          <w:rFonts w:cs="David" w:hint="cs"/>
          <w:rtl/>
        </w:rPr>
      </w:pPr>
      <w:r w:rsidRPr="00FC5A53">
        <w:rPr>
          <w:rFonts w:cs="David" w:hint="cs"/>
          <w:rtl/>
        </w:rPr>
        <w:tab/>
        <w:t xml:space="preserve">אתה רוצה שהוא יאמר את זה לפרוטוקול? </w:t>
      </w:r>
    </w:p>
    <w:p w14:paraId="0189A184"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1805F549" w14:textId="77777777" w:rsidR="00FC5A53" w:rsidRPr="00FC5A53" w:rsidRDefault="00FC5A53" w:rsidP="00FC5A53">
      <w:pPr>
        <w:bidi/>
        <w:rPr>
          <w:rFonts w:cs="David" w:hint="cs"/>
          <w:u w:val="single"/>
          <w:rtl/>
        </w:rPr>
      </w:pPr>
    </w:p>
    <w:p w14:paraId="379FAB11" w14:textId="77777777" w:rsidR="00FC5A53" w:rsidRPr="00FC5A53" w:rsidRDefault="00FC5A53" w:rsidP="00FC5A53">
      <w:pPr>
        <w:bidi/>
        <w:rPr>
          <w:rFonts w:cs="David" w:hint="cs"/>
          <w:rtl/>
        </w:rPr>
      </w:pPr>
      <w:r w:rsidRPr="00FC5A53">
        <w:rPr>
          <w:rFonts w:cs="David" w:hint="cs"/>
          <w:rtl/>
        </w:rPr>
        <w:tab/>
        <w:t xml:space="preserve"> אם הוא מבקש </w:t>
      </w:r>
      <w:r w:rsidRPr="00FC5A53">
        <w:rPr>
          <w:rFonts w:cs="David"/>
          <w:rtl/>
        </w:rPr>
        <w:t>–</w:t>
      </w:r>
      <w:r w:rsidRPr="00FC5A53">
        <w:rPr>
          <w:rFonts w:cs="David" w:hint="cs"/>
          <w:rtl/>
        </w:rPr>
        <w:t xml:space="preserve"> אין לי התנגדות. </w:t>
      </w:r>
    </w:p>
    <w:p w14:paraId="03727D57"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5A3F196B" w14:textId="77777777" w:rsidR="00FC5A53" w:rsidRPr="00FC5A53" w:rsidRDefault="00FC5A53" w:rsidP="00FC5A53">
      <w:pPr>
        <w:bidi/>
        <w:rPr>
          <w:rFonts w:cs="David" w:hint="cs"/>
          <w:rtl/>
        </w:rPr>
      </w:pPr>
    </w:p>
    <w:p w14:paraId="41BEFB28" w14:textId="77777777" w:rsidR="00FC5A53" w:rsidRPr="00FC5A53" w:rsidRDefault="00FC5A53" w:rsidP="00FC5A53">
      <w:pPr>
        <w:bidi/>
        <w:rPr>
          <w:rFonts w:cs="David" w:hint="cs"/>
          <w:rtl/>
        </w:rPr>
      </w:pPr>
      <w:r w:rsidRPr="00FC5A53">
        <w:rPr>
          <w:rFonts w:cs="David" w:hint="cs"/>
          <w:rtl/>
        </w:rPr>
        <w:tab/>
        <w:t>חבר הכנסת יואל חסון, אתה מוכן לבקש?</w:t>
      </w:r>
    </w:p>
    <w:p w14:paraId="56B60CD7" w14:textId="77777777" w:rsidR="00FC5A53" w:rsidRPr="00FC5A53" w:rsidRDefault="00FC5A53" w:rsidP="00FC5A53">
      <w:pPr>
        <w:pStyle w:val="Heading5"/>
        <w:jc w:val="left"/>
        <w:rPr>
          <w:rFonts w:hint="cs"/>
          <w:rtl/>
        </w:rPr>
      </w:pPr>
      <w:r w:rsidRPr="00FC5A53">
        <w:rPr>
          <w:rtl/>
        </w:rPr>
        <w:br/>
      </w:r>
      <w:r w:rsidRPr="00FC5A53">
        <w:rPr>
          <w:rFonts w:hint="cs"/>
          <w:u w:val="single"/>
          <w:rtl/>
        </w:rPr>
        <w:t>יואל חסון:</w:t>
      </w:r>
    </w:p>
    <w:p w14:paraId="21176FBF" w14:textId="77777777" w:rsidR="00FC5A53" w:rsidRPr="00FC5A53" w:rsidRDefault="00FC5A53" w:rsidP="00FC5A53">
      <w:pPr>
        <w:pStyle w:val="Heading5"/>
        <w:jc w:val="left"/>
        <w:rPr>
          <w:rFonts w:hint="cs"/>
          <w:rtl/>
        </w:rPr>
      </w:pPr>
    </w:p>
    <w:p w14:paraId="1B26AB7C" w14:textId="77777777" w:rsidR="00FC5A53" w:rsidRPr="00FC5A53" w:rsidRDefault="00FC5A53" w:rsidP="00FC5A53">
      <w:pPr>
        <w:bidi/>
        <w:rPr>
          <w:rFonts w:cs="David" w:hint="cs"/>
          <w:rtl/>
        </w:rPr>
      </w:pPr>
      <w:r w:rsidRPr="00FC5A53">
        <w:rPr>
          <w:rFonts w:cs="David" w:hint="cs"/>
          <w:rtl/>
        </w:rPr>
        <w:tab/>
        <w:t xml:space="preserve"> אנחנו מבקשים. </w:t>
      </w:r>
    </w:p>
    <w:p w14:paraId="358D7742"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F24F632" w14:textId="77777777" w:rsidR="00FC5A53" w:rsidRPr="00FC5A53" w:rsidRDefault="00FC5A53" w:rsidP="00FC5A53">
      <w:pPr>
        <w:bidi/>
        <w:rPr>
          <w:rFonts w:cs="David" w:hint="cs"/>
          <w:rtl/>
        </w:rPr>
      </w:pPr>
    </w:p>
    <w:p w14:paraId="1805A020" w14:textId="77777777" w:rsidR="00FC5A53" w:rsidRPr="00FC5A53" w:rsidRDefault="00FC5A53" w:rsidP="00FC5A53">
      <w:pPr>
        <w:bidi/>
        <w:rPr>
          <w:rFonts w:cs="David" w:hint="cs"/>
          <w:rtl/>
        </w:rPr>
      </w:pPr>
      <w:r w:rsidRPr="00FC5A53">
        <w:rPr>
          <w:rFonts w:cs="David" w:hint="cs"/>
          <w:rtl/>
        </w:rPr>
        <w:tab/>
        <w:t>אני מודה לך, אדוני. סיעת קדימה מונה 29 חברי כנסת</w:t>
      </w:r>
      <w:r w:rsidRPr="00FC5A53">
        <w:rPr>
          <w:rFonts w:cs="David" w:hint="cs"/>
        </w:rPr>
        <w:t xml:space="preserve"> - -</w:t>
      </w:r>
    </w:p>
    <w:p w14:paraId="2ADCBBCD"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711D6895" w14:textId="77777777" w:rsidR="00FC5A53" w:rsidRPr="00FC5A53" w:rsidRDefault="00FC5A53" w:rsidP="00FC5A53">
      <w:pPr>
        <w:bidi/>
        <w:rPr>
          <w:rFonts w:cs="David" w:hint="cs"/>
          <w:u w:val="single"/>
          <w:rtl/>
        </w:rPr>
      </w:pPr>
    </w:p>
    <w:p w14:paraId="1042166A" w14:textId="77777777" w:rsidR="00FC5A53" w:rsidRPr="00FC5A53" w:rsidRDefault="00FC5A53" w:rsidP="00FC5A53">
      <w:pPr>
        <w:bidi/>
        <w:rPr>
          <w:rFonts w:cs="David" w:hint="cs"/>
          <w:rtl/>
        </w:rPr>
      </w:pPr>
      <w:r w:rsidRPr="00FC5A53">
        <w:rPr>
          <w:rFonts w:cs="David" w:hint="cs"/>
          <w:rtl/>
        </w:rPr>
        <w:tab/>
        <w:t xml:space="preserve">ללא ספק, בכנסת הזאת זה מספר החברים. </w:t>
      </w:r>
    </w:p>
    <w:p w14:paraId="5262A4C4"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D57DF40" w14:textId="77777777" w:rsidR="00FC5A53" w:rsidRPr="00FC5A53" w:rsidRDefault="00FC5A53" w:rsidP="00FC5A53">
      <w:pPr>
        <w:bidi/>
        <w:rPr>
          <w:rFonts w:cs="David" w:hint="cs"/>
          <w:rtl/>
        </w:rPr>
      </w:pPr>
    </w:p>
    <w:p w14:paraId="1F1C713E" w14:textId="77777777" w:rsidR="00FC5A53" w:rsidRPr="00FC5A53" w:rsidRDefault="00FC5A53" w:rsidP="00FC5A53">
      <w:pPr>
        <w:bidi/>
        <w:rPr>
          <w:rFonts w:cs="David" w:hint="cs"/>
          <w:rtl/>
        </w:rPr>
      </w:pPr>
      <w:r w:rsidRPr="00FC5A53">
        <w:rPr>
          <w:rFonts w:cs="David" w:hint="cs"/>
          <w:rtl/>
        </w:rPr>
        <w:tab/>
        <w:t xml:space="preserve">- - ולפי ההצעה הזאת של היועצת המשפטית, אני מציעה שהדיון יעבור לדיון סיעתי, ולפיו אנחנו נקבע מסגרת דיון של עשר דקות לכל סיעה. </w:t>
      </w:r>
    </w:p>
    <w:p w14:paraId="21312CF2" w14:textId="77777777" w:rsidR="00FC5A53" w:rsidRPr="00FC5A53" w:rsidRDefault="00FC5A53" w:rsidP="00FC5A53">
      <w:pPr>
        <w:bidi/>
        <w:rPr>
          <w:rFonts w:cs="David" w:hint="cs"/>
          <w:rtl/>
        </w:rPr>
      </w:pPr>
    </w:p>
    <w:p w14:paraId="7695F616" w14:textId="77777777" w:rsidR="00FC5A53" w:rsidRPr="00FC5A53" w:rsidRDefault="00FC5A53" w:rsidP="00FC5A53">
      <w:pPr>
        <w:bidi/>
        <w:rPr>
          <w:rFonts w:cs="David" w:hint="cs"/>
          <w:rtl/>
        </w:rPr>
      </w:pPr>
      <w:r w:rsidRPr="00FC5A53">
        <w:rPr>
          <w:rFonts w:cs="David" w:hint="cs"/>
          <w:rtl/>
        </w:rPr>
        <w:tab/>
        <w:t>מי בעד, חברי הכנסת? מי מתנגד? מי נמנע?</w:t>
      </w:r>
    </w:p>
    <w:p w14:paraId="720E9057"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קריאות:</w:t>
      </w:r>
    </w:p>
    <w:p w14:paraId="33C45E9B" w14:textId="77777777" w:rsidR="00FC5A53" w:rsidRPr="00FC5A53" w:rsidRDefault="00FC5A53" w:rsidP="00FC5A53">
      <w:pPr>
        <w:bidi/>
        <w:rPr>
          <w:rFonts w:cs="David" w:hint="cs"/>
          <w:u w:val="single"/>
          <w:rtl/>
        </w:rPr>
      </w:pPr>
    </w:p>
    <w:p w14:paraId="0F6E23AC" w14:textId="77777777" w:rsidR="00FC5A53" w:rsidRPr="00FC5A53" w:rsidRDefault="00FC5A53" w:rsidP="00FC5A53">
      <w:pPr>
        <w:bidi/>
        <w:rPr>
          <w:rFonts w:cs="David" w:hint="cs"/>
          <w:rtl/>
        </w:rPr>
      </w:pPr>
      <w:r w:rsidRPr="00FC5A53">
        <w:rPr>
          <w:rFonts w:cs="David" w:hint="cs"/>
          <w:b/>
          <w:bCs/>
          <w:rtl/>
        </w:rPr>
        <w:tab/>
      </w:r>
      <w:r w:rsidRPr="00FC5A53">
        <w:rPr>
          <w:rFonts w:cs="David" w:hint="cs"/>
          <w:rtl/>
        </w:rPr>
        <w:t>- - -</w:t>
      </w:r>
    </w:p>
    <w:p w14:paraId="0F5B3C47" w14:textId="77777777" w:rsidR="00FC5A53" w:rsidRPr="00FC5A53" w:rsidRDefault="00FC5A53" w:rsidP="00FC5A53">
      <w:pPr>
        <w:bidi/>
        <w:jc w:val="center"/>
        <w:rPr>
          <w:rFonts w:cs="David" w:hint="cs"/>
          <w:b/>
          <w:bCs/>
          <w:rtl/>
        </w:rPr>
      </w:pPr>
      <w:r w:rsidRPr="00FC5A53">
        <w:rPr>
          <w:rFonts w:cs="David"/>
          <w:rtl/>
        </w:rPr>
        <w:br/>
      </w:r>
      <w:r w:rsidRPr="00FC5A53">
        <w:rPr>
          <w:rFonts w:cs="David" w:hint="cs"/>
          <w:b/>
          <w:bCs/>
          <w:rtl/>
        </w:rPr>
        <w:t>ה צ ב ע ה</w:t>
      </w:r>
    </w:p>
    <w:p w14:paraId="3A242B83" w14:textId="77777777" w:rsidR="00FC5A53" w:rsidRPr="00FC5A53" w:rsidRDefault="00FC5A53" w:rsidP="00FC5A53">
      <w:pPr>
        <w:bidi/>
        <w:jc w:val="center"/>
        <w:rPr>
          <w:rFonts w:cs="David" w:hint="cs"/>
          <w:b/>
          <w:bCs/>
          <w:rtl/>
        </w:rPr>
      </w:pPr>
    </w:p>
    <w:p w14:paraId="18A61184" w14:textId="77777777" w:rsidR="00FC5A53" w:rsidRPr="00FC5A53" w:rsidRDefault="00FC5A53" w:rsidP="00FC5A53">
      <w:pPr>
        <w:bidi/>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10</w:t>
      </w:r>
    </w:p>
    <w:p w14:paraId="35FAAF06" w14:textId="77777777" w:rsidR="00FC5A53" w:rsidRPr="00FC5A53" w:rsidRDefault="00FC5A53" w:rsidP="00FC5A53">
      <w:pPr>
        <w:bidi/>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2</w:t>
      </w:r>
    </w:p>
    <w:p w14:paraId="6D194A40" w14:textId="77777777" w:rsidR="00FC5A53" w:rsidRPr="00FC5A53" w:rsidRDefault="00FC5A53" w:rsidP="00FC5A53">
      <w:pPr>
        <w:bidi/>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אין</w:t>
      </w:r>
    </w:p>
    <w:p w14:paraId="7E42679E" w14:textId="77777777" w:rsidR="00FC5A53" w:rsidRPr="00FC5A53" w:rsidRDefault="00FC5A53" w:rsidP="00FC5A53">
      <w:pPr>
        <w:bidi/>
        <w:jc w:val="center"/>
        <w:rPr>
          <w:rFonts w:cs="David" w:hint="cs"/>
          <w:rtl/>
        </w:rPr>
      </w:pPr>
      <w:r w:rsidRPr="00FC5A53">
        <w:rPr>
          <w:rFonts w:cs="David" w:hint="cs"/>
          <w:rtl/>
        </w:rPr>
        <w:t>ההצעה למסגרת דיון סיעתית בהודעת הממשלה על צירוף שר נוסף לממשלה בתפקיד סגן ראש הממשלה ושר הביטחון, של עשר דקות לכל סיעה, נתקבלה.</w:t>
      </w:r>
    </w:p>
    <w:p w14:paraId="548E07AB" w14:textId="77777777" w:rsidR="00FC5A53" w:rsidRPr="00FC5A53" w:rsidRDefault="00FC5A53" w:rsidP="00FC5A53">
      <w:pPr>
        <w:bidi/>
        <w:jc w:val="center"/>
        <w:rPr>
          <w:rFonts w:cs="David" w:hint="cs"/>
          <w:rtl/>
        </w:rPr>
      </w:pPr>
    </w:p>
    <w:p w14:paraId="67C8FAEB"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44EF45F" w14:textId="77777777" w:rsidR="00FC5A53" w:rsidRPr="00FC5A53" w:rsidRDefault="00FC5A53" w:rsidP="00FC5A53">
      <w:pPr>
        <w:bidi/>
        <w:rPr>
          <w:rFonts w:cs="David" w:hint="cs"/>
          <w:rtl/>
        </w:rPr>
      </w:pPr>
      <w:r w:rsidRPr="00FC5A53">
        <w:rPr>
          <w:rFonts w:cs="David"/>
          <w:u w:val="single"/>
          <w:rtl/>
        </w:rPr>
        <w:br/>
      </w:r>
      <w:r w:rsidRPr="00FC5A53">
        <w:rPr>
          <w:rFonts w:cs="David" w:hint="cs"/>
          <w:rtl/>
        </w:rPr>
        <w:tab/>
        <w:t>חבר הכנסת טיבי, האם אדוני מתנגד ומבקש שהזמן יהיה פחות מכך?</w:t>
      </w:r>
    </w:p>
    <w:p w14:paraId="0401A2AD"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4DCA893C" w14:textId="77777777" w:rsidR="00FC5A53" w:rsidRPr="00FC5A53" w:rsidRDefault="00FC5A53" w:rsidP="00FC5A53">
      <w:pPr>
        <w:bidi/>
        <w:rPr>
          <w:rFonts w:cs="David" w:hint="cs"/>
          <w:rtl/>
        </w:rPr>
      </w:pPr>
    </w:p>
    <w:p w14:paraId="6DFF9A16" w14:textId="77777777" w:rsidR="00FC5A53" w:rsidRPr="00FC5A53" w:rsidRDefault="00FC5A53" w:rsidP="00FC5A53">
      <w:pPr>
        <w:numPr>
          <w:ilvl w:val="0"/>
          <w:numId w:val="3"/>
        </w:numPr>
        <w:overflowPunct w:val="0"/>
        <w:autoSpaceDE w:val="0"/>
        <w:autoSpaceDN w:val="0"/>
        <w:bidi/>
        <w:adjustRightInd w:val="0"/>
        <w:ind w:right="0"/>
        <w:jc w:val="both"/>
        <w:textAlignment w:val="baseline"/>
        <w:rPr>
          <w:rFonts w:cs="David" w:hint="cs"/>
          <w:rtl/>
        </w:rPr>
      </w:pPr>
      <w:r w:rsidRPr="00FC5A53">
        <w:rPr>
          <w:rFonts w:cs="David" w:hint="cs"/>
          <w:rtl/>
        </w:rPr>
        <w:t xml:space="preserve">אני רציתי שזה יהיה דיון אישי ולא דיון סיעתי. </w:t>
      </w:r>
    </w:p>
    <w:p w14:paraId="01C72F4A"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516DCF92" w14:textId="77777777" w:rsidR="00FC5A53" w:rsidRPr="00FC5A53" w:rsidRDefault="00FC5A53" w:rsidP="00FC5A53">
      <w:pPr>
        <w:bidi/>
        <w:rPr>
          <w:rFonts w:cs="David" w:hint="cs"/>
          <w:rtl/>
        </w:rPr>
      </w:pPr>
    </w:p>
    <w:p w14:paraId="7CC0FBE3" w14:textId="77777777" w:rsidR="00FC5A53" w:rsidRPr="00FC5A53" w:rsidRDefault="00FC5A53" w:rsidP="00FC5A53">
      <w:pPr>
        <w:bidi/>
        <w:ind w:firstLine="567"/>
        <w:rPr>
          <w:rFonts w:cs="David" w:hint="cs"/>
          <w:rtl/>
        </w:rPr>
      </w:pPr>
      <w:r w:rsidRPr="00FC5A53">
        <w:rPr>
          <w:rFonts w:cs="David" w:hint="cs"/>
          <w:rtl/>
        </w:rPr>
        <w:t xml:space="preserve">או.קי, אני מודה לך. </w:t>
      </w:r>
    </w:p>
    <w:p w14:paraId="128C413B" w14:textId="77777777" w:rsidR="00FC5A53" w:rsidRPr="00FC5A53" w:rsidRDefault="00FC5A53" w:rsidP="00FC5A53">
      <w:pPr>
        <w:bidi/>
        <w:ind w:firstLine="567"/>
        <w:rPr>
          <w:rFonts w:cs="David"/>
          <w:rtl/>
        </w:rPr>
      </w:pPr>
      <w:r w:rsidRPr="00FC5A53">
        <w:rPr>
          <w:rFonts w:cs="David"/>
          <w:rtl/>
        </w:rPr>
        <w:br/>
      </w:r>
    </w:p>
    <w:p w14:paraId="29AF4163" w14:textId="77777777" w:rsidR="00FC5A53" w:rsidRPr="00FC5A53" w:rsidRDefault="00FC5A53" w:rsidP="00FC5A53">
      <w:pPr>
        <w:bidi/>
        <w:rPr>
          <w:rFonts w:cs="David" w:hint="cs"/>
          <w:rtl/>
        </w:rPr>
      </w:pPr>
      <w:r w:rsidRPr="00FC5A53">
        <w:rPr>
          <w:rFonts w:cs="David"/>
          <w:rtl/>
        </w:rPr>
        <w:br w:type="page"/>
      </w:r>
      <w:r w:rsidRPr="00FC5A53">
        <w:rPr>
          <w:rFonts w:cs="David" w:hint="cs"/>
          <w:u w:val="single"/>
          <w:rtl/>
        </w:rPr>
        <w:t xml:space="preserve">יולי-יואל </w:t>
      </w:r>
      <w:proofErr w:type="spellStart"/>
      <w:r w:rsidRPr="00FC5A53">
        <w:rPr>
          <w:rFonts w:cs="David" w:hint="cs"/>
          <w:u w:val="single"/>
          <w:rtl/>
        </w:rPr>
        <w:t>אדלשטיין</w:t>
      </w:r>
      <w:proofErr w:type="spellEnd"/>
      <w:r w:rsidRPr="00FC5A53">
        <w:rPr>
          <w:rFonts w:cs="David" w:hint="cs"/>
          <w:u w:val="single"/>
          <w:rtl/>
        </w:rPr>
        <w:t>:</w:t>
      </w:r>
    </w:p>
    <w:p w14:paraId="436C3B58" w14:textId="77777777" w:rsidR="00FC5A53" w:rsidRPr="00FC5A53" w:rsidRDefault="00FC5A53" w:rsidP="00FC5A53">
      <w:pPr>
        <w:bidi/>
        <w:rPr>
          <w:rFonts w:cs="David" w:hint="cs"/>
          <w:rtl/>
        </w:rPr>
      </w:pPr>
    </w:p>
    <w:p w14:paraId="2A2D8AA4" w14:textId="77777777" w:rsidR="00FC5A53" w:rsidRPr="00FC5A53" w:rsidRDefault="00FC5A53" w:rsidP="00FC5A53">
      <w:pPr>
        <w:bidi/>
        <w:rPr>
          <w:rFonts w:cs="David" w:hint="cs"/>
          <w:rtl/>
        </w:rPr>
      </w:pPr>
      <w:r w:rsidRPr="00FC5A53">
        <w:rPr>
          <w:rFonts w:cs="David" w:hint="cs"/>
          <w:rtl/>
        </w:rPr>
        <w:tab/>
        <w:t xml:space="preserve">אבל בנימה רצינית, גברתי היושבת-ראש, ברשותך. אנחנו קובעים פה פעם אחר פעם </w:t>
      </w:r>
      <w:r w:rsidRPr="00FC5A53">
        <w:rPr>
          <w:rFonts w:cs="David"/>
          <w:rtl/>
        </w:rPr>
        <w:t>–</w:t>
      </w:r>
      <w:r w:rsidRPr="00FC5A53">
        <w:rPr>
          <w:rFonts w:cs="David" w:hint="cs"/>
          <w:rtl/>
        </w:rPr>
        <w:t xml:space="preserve"> זה היה לפני כמה שבועות בנושא של העברת סמכויות מאיזשהו שר, זה עכשיו כאן - - </w:t>
      </w:r>
    </w:p>
    <w:p w14:paraId="302C9018" w14:textId="77777777" w:rsidR="00FC5A53" w:rsidRPr="00FC5A53" w:rsidRDefault="00FC5A53" w:rsidP="00FC5A53">
      <w:pPr>
        <w:bidi/>
        <w:rPr>
          <w:rFonts w:cs="David" w:hint="cs"/>
          <w:rtl/>
        </w:rPr>
      </w:pPr>
    </w:p>
    <w:p w14:paraId="38A0AC61"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701DFE8" w14:textId="77777777" w:rsidR="00FC5A53" w:rsidRPr="00FC5A53" w:rsidRDefault="00FC5A53" w:rsidP="00FC5A53">
      <w:pPr>
        <w:bidi/>
        <w:rPr>
          <w:rFonts w:cs="David" w:hint="cs"/>
          <w:u w:val="single"/>
          <w:rtl/>
        </w:rPr>
      </w:pPr>
    </w:p>
    <w:p w14:paraId="6DF77283" w14:textId="77777777" w:rsidR="00FC5A53" w:rsidRPr="00FC5A53" w:rsidRDefault="00FC5A53" w:rsidP="00FC5A53">
      <w:pPr>
        <w:bidi/>
        <w:rPr>
          <w:rFonts w:cs="David" w:hint="cs"/>
          <w:rtl/>
        </w:rPr>
      </w:pPr>
      <w:r w:rsidRPr="00FC5A53">
        <w:rPr>
          <w:rFonts w:cs="David" w:hint="cs"/>
          <w:rtl/>
        </w:rPr>
        <w:tab/>
        <w:t>מה הבעיה?</w:t>
      </w:r>
    </w:p>
    <w:p w14:paraId="48F10460" w14:textId="77777777" w:rsidR="00FC5A53" w:rsidRPr="00FC5A53" w:rsidRDefault="00FC5A53" w:rsidP="00FC5A53">
      <w:pPr>
        <w:bidi/>
        <w:rPr>
          <w:rFonts w:cs="David" w:hint="cs"/>
          <w:rtl/>
        </w:rPr>
      </w:pPr>
      <w:r w:rsidRPr="00FC5A53">
        <w:rPr>
          <w:rFonts w:cs="David"/>
          <w:rtl/>
        </w:rPr>
        <w:br/>
      </w:r>
      <w:r w:rsidRPr="00FC5A53">
        <w:rPr>
          <w:rFonts w:cs="David" w:hint="cs"/>
          <w:u w:val="single"/>
          <w:rtl/>
        </w:rPr>
        <w:t xml:space="preserve">יולי-יואל </w:t>
      </w:r>
      <w:proofErr w:type="spellStart"/>
      <w:r w:rsidRPr="00FC5A53">
        <w:rPr>
          <w:rFonts w:cs="David" w:hint="cs"/>
          <w:u w:val="single"/>
          <w:rtl/>
        </w:rPr>
        <w:t>אדלשטיין</w:t>
      </w:r>
      <w:proofErr w:type="spellEnd"/>
      <w:r w:rsidRPr="00FC5A53">
        <w:rPr>
          <w:rFonts w:cs="David" w:hint="cs"/>
          <w:u w:val="single"/>
          <w:rtl/>
        </w:rPr>
        <w:t>:</w:t>
      </w:r>
    </w:p>
    <w:p w14:paraId="6141A938" w14:textId="77777777" w:rsidR="00FC5A53" w:rsidRPr="00FC5A53" w:rsidRDefault="00FC5A53" w:rsidP="00FC5A53">
      <w:pPr>
        <w:bidi/>
        <w:rPr>
          <w:rFonts w:cs="David" w:hint="cs"/>
          <w:rtl/>
        </w:rPr>
      </w:pPr>
    </w:p>
    <w:p w14:paraId="2F05BB16" w14:textId="77777777" w:rsidR="00FC5A53" w:rsidRPr="00FC5A53" w:rsidRDefault="00FC5A53" w:rsidP="00FC5A53">
      <w:pPr>
        <w:bidi/>
        <w:rPr>
          <w:rFonts w:cs="David" w:hint="cs"/>
          <w:rtl/>
        </w:rPr>
      </w:pPr>
      <w:r w:rsidRPr="00FC5A53">
        <w:rPr>
          <w:rFonts w:cs="David" w:hint="cs"/>
          <w:rtl/>
        </w:rPr>
        <w:tab/>
        <w:t xml:space="preserve">- - מחר יעלה עניין של מינוי אדם שזה עתה הורשע, לתפקיד בכיר בממשלה, וגם יגידו שיתקיים דיון סיעתי. אני לא בטוח שתפקידה של הכנסת ללכת רק לפי </w:t>
      </w:r>
      <w:proofErr w:type="spellStart"/>
      <w:r w:rsidRPr="00FC5A53">
        <w:rPr>
          <w:rFonts w:cs="David" w:hint="cs"/>
          <w:rtl/>
        </w:rPr>
        <w:t>מיוריזציה</w:t>
      </w:r>
      <w:proofErr w:type="spellEnd"/>
      <w:r w:rsidRPr="00FC5A53">
        <w:rPr>
          <w:rFonts w:cs="David" w:hint="cs"/>
          <w:rtl/>
        </w:rPr>
        <w:t xml:space="preserve"> מסוג זה.</w:t>
      </w:r>
    </w:p>
    <w:p w14:paraId="09E70A7F"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F8A52E5" w14:textId="77777777" w:rsidR="00FC5A53" w:rsidRPr="00FC5A53" w:rsidRDefault="00FC5A53" w:rsidP="00FC5A53">
      <w:pPr>
        <w:bidi/>
        <w:rPr>
          <w:rFonts w:cs="David" w:hint="cs"/>
          <w:rtl/>
        </w:rPr>
      </w:pPr>
    </w:p>
    <w:p w14:paraId="789B1433" w14:textId="77777777" w:rsidR="00FC5A53" w:rsidRPr="00FC5A53" w:rsidRDefault="00FC5A53" w:rsidP="00FC5A53">
      <w:pPr>
        <w:bidi/>
        <w:rPr>
          <w:rFonts w:cs="David" w:hint="cs"/>
          <w:rtl/>
        </w:rPr>
      </w:pPr>
      <w:r w:rsidRPr="00FC5A53">
        <w:rPr>
          <w:rFonts w:cs="David" w:hint="cs"/>
          <w:rtl/>
        </w:rPr>
        <w:tab/>
        <w:t xml:space="preserve">סליחה, חבר הכנסת </w:t>
      </w:r>
      <w:proofErr w:type="spellStart"/>
      <w:r w:rsidRPr="00FC5A53">
        <w:rPr>
          <w:rFonts w:cs="David" w:hint="cs"/>
          <w:rtl/>
        </w:rPr>
        <w:t>אדלשטיין</w:t>
      </w:r>
      <w:proofErr w:type="spellEnd"/>
      <w:r w:rsidRPr="00FC5A53">
        <w:rPr>
          <w:rFonts w:cs="David" w:hint="cs"/>
          <w:rtl/>
        </w:rPr>
        <w:t xml:space="preserve">, ועדת הכנסת פועלת על-פי התקנון גם לאור בקשתו של חבר הכנסת סער, והלכה למעשה </w:t>
      </w:r>
      <w:proofErr w:type="spellStart"/>
      <w:r w:rsidRPr="00FC5A53">
        <w:rPr>
          <w:rFonts w:cs="David" w:hint="cs"/>
          <w:rtl/>
        </w:rPr>
        <w:t>היתה</w:t>
      </w:r>
      <w:proofErr w:type="spellEnd"/>
      <w:r w:rsidRPr="00FC5A53">
        <w:rPr>
          <w:rFonts w:cs="David" w:hint="cs"/>
          <w:rtl/>
        </w:rPr>
        <w:t xml:space="preserve"> פה שקיפות מלאה.</w:t>
      </w:r>
    </w:p>
    <w:p w14:paraId="7062CFDA" w14:textId="77777777" w:rsidR="00FC5A53" w:rsidRPr="00FC5A53" w:rsidRDefault="00FC5A53" w:rsidP="00FC5A53">
      <w:pPr>
        <w:bidi/>
        <w:rPr>
          <w:rFonts w:cs="David" w:hint="cs"/>
          <w:rtl/>
        </w:rPr>
      </w:pPr>
      <w:r w:rsidRPr="00FC5A53">
        <w:rPr>
          <w:rFonts w:cs="David"/>
          <w:rtl/>
        </w:rPr>
        <w:br/>
      </w:r>
      <w:r w:rsidRPr="00FC5A53">
        <w:rPr>
          <w:rFonts w:cs="David" w:hint="cs"/>
          <w:u w:val="single"/>
          <w:rtl/>
        </w:rPr>
        <w:t xml:space="preserve">יולי-יואל </w:t>
      </w:r>
      <w:proofErr w:type="spellStart"/>
      <w:r w:rsidRPr="00FC5A53">
        <w:rPr>
          <w:rFonts w:cs="David" w:hint="cs"/>
          <w:u w:val="single"/>
          <w:rtl/>
        </w:rPr>
        <w:t>אדלשטיין</w:t>
      </w:r>
      <w:proofErr w:type="spellEnd"/>
      <w:r w:rsidRPr="00FC5A53">
        <w:rPr>
          <w:rFonts w:cs="David" w:hint="cs"/>
          <w:u w:val="single"/>
          <w:rtl/>
        </w:rPr>
        <w:t>:</w:t>
      </w:r>
    </w:p>
    <w:p w14:paraId="19CCCA9F" w14:textId="77777777" w:rsidR="00FC5A53" w:rsidRPr="00FC5A53" w:rsidRDefault="00FC5A53" w:rsidP="00FC5A53">
      <w:pPr>
        <w:bidi/>
        <w:rPr>
          <w:rFonts w:cs="David" w:hint="cs"/>
          <w:rtl/>
        </w:rPr>
      </w:pPr>
    </w:p>
    <w:p w14:paraId="6085E2F1" w14:textId="77777777" w:rsidR="00FC5A53" w:rsidRPr="00FC5A53" w:rsidRDefault="00FC5A53" w:rsidP="00FC5A53">
      <w:pPr>
        <w:bidi/>
        <w:rPr>
          <w:rFonts w:cs="David" w:hint="cs"/>
          <w:rtl/>
        </w:rPr>
      </w:pPr>
      <w:r w:rsidRPr="00FC5A53">
        <w:rPr>
          <w:rFonts w:cs="David" w:hint="cs"/>
          <w:rtl/>
        </w:rPr>
        <w:tab/>
        <w:t xml:space="preserve">אין שום ספק. אני רק אומר, גברתי היושבת-ראש </w:t>
      </w:r>
      <w:r w:rsidRPr="00FC5A53">
        <w:rPr>
          <w:rFonts w:cs="David"/>
          <w:rtl/>
        </w:rPr>
        <w:t>–</w:t>
      </w:r>
      <w:r w:rsidRPr="00FC5A53">
        <w:rPr>
          <w:rFonts w:cs="David" w:hint="cs"/>
          <w:rtl/>
        </w:rPr>
        <w:t xml:space="preserve"> ואת גם טיפה זוכרת את זה </w:t>
      </w:r>
      <w:r w:rsidRPr="00FC5A53">
        <w:rPr>
          <w:rFonts w:cs="David"/>
          <w:rtl/>
        </w:rPr>
        <w:t>–</w:t>
      </w:r>
      <w:r w:rsidRPr="00FC5A53">
        <w:rPr>
          <w:rFonts w:cs="David" w:hint="cs"/>
          <w:rtl/>
        </w:rPr>
        <w:t xml:space="preserve"> שדברים משתנים, </w:t>
      </w:r>
      <w:proofErr w:type="spellStart"/>
      <w:r w:rsidRPr="00FC5A53">
        <w:rPr>
          <w:rFonts w:cs="David" w:hint="cs"/>
          <w:rtl/>
        </w:rPr>
        <w:t>ומיוריזציה</w:t>
      </w:r>
      <w:proofErr w:type="spellEnd"/>
      <w:r w:rsidRPr="00FC5A53">
        <w:rPr>
          <w:rFonts w:cs="David" w:hint="cs"/>
          <w:rtl/>
        </w:rPr>
        <w:t xml:space="preserve"> היא אף פעם לא טובה לאף אחד.</w:t>
      </w:r>
    </w:p>
    <w:p w14:paraId="0B6025B3"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292F7F5" w14:textId="77777777" w:rsidR="00FC5A53" w:rsidRPr="00FC5A53" w:rsidRDefault="00FC5A53" w:rsidP="00FC5A53">
      <w:pPr>
        <w:bidi/>
        <w:rPr>
          <w:rFonts w:cs="David" w:hint="cs"/>
          <w:rtl/>
        </w:rPr>
      </w:pPr>
    </w:p>
    <w:p w14:paraId="5B3F20C2" w14:textId="77777777" w:rsidR="00FC5A53" w:rsidRPr="00FC5A53" w:rsidRDefault="00FC5A53" w:rsidP="00FC5A53">
      <w:pPr>
        <w:bidi/>
        <w:rPr>
          <w:rFonts w:cs="David" w:hint="cs"/>
          <w:rtl/>
        </w:rPr>
      </w:pPr>
      <w:r w:rsidRPr="00FC5A53">
        <w:rPr>
          <w:rFonts w:cs="David" w:hint="cs"/>
          <w:rtl/>
        </w:rPr>
        <w:tab/>
        <w:t xml:space="preserve">תודה רבה, חבר הכנסת </w:t>
      </w:r>
      <w:proofErr w:type="spellStart"/>
      <w:r w:rsidRPr="00FC5A53">
        <w:rPr>
          <w:rFonts w:cs="David" w:hint="cs"/>
          <w:rtl/>
        </w:rPr>
        <w:t>אדלשטיין</w:t>
      </w:r>
      <w:proofErr w:type="spellEnd"/>
      <w:r w:rsidRPr="00FC5A53">
        <w:rPr>
          <w:rFonts w:cs="David" w:hint="cs"/>
          <w:rtl/>
        </w:rPr>
        <w:t xml:space="preserve">. אני רוצה לעבור לתוצאות ההצבעה. בעד </w:t>
      </w:r>
      <w:r w:rsidRPr="00FC5A53">
        <w:rPr>
          <w:rFonts w:cs="David"/>
          <w:rtl/>
        </w:rPr>
        <w:t>–</w:t>
      </w:r>
      <w:r w:rsidRPr="00FC5A53">
        <w:rPr>
          <w:rFonts w:cs="David" w:hint="cs"/>
          <w:rtl/>
        </w:rPr>
        <w:t xml:space="preserve"> 10, נגד </w:t>
      </w:r>
      <w:r w:rsidRPr="00FC5A53">
        <w:rPr>
          <w:rFonts w:cs="David"/>
          <w:rtl/>
        </w:rPr>
        <w:t>–</w:t>
      </w:r>
      <w:r w:rsidRPr="00FC5A53">
        <w:rPr>
          <w:rFonts w:cs="David" w:hint="cs"/>
          <w:rtl/>
        </w:rPr>
        <w:t xml:space="preserve"> 2, לא היו נמנעים. לפיכך, אני קובעת שמסגרת הדיון בצירוף שר לממשלה, השר אהוד ברק, היא מסגרת של עשר דקות לכל סיעה </w:t>
      </w:r>
      <w:r w:rsidRPr="00FC5A53">
        <w:rPr>
          <w:rFonts w:cs="David"/>
          <w:rtl/>
        </w:rPr>
        <w:t>–</w:t>
      </w:r>
      <w:r w:rsidRPr="00FC5A53">
        <w:rPr>
          <w:rFonts w:cs="David" w:hint="cs"/>
          <w:rtl/>
        </w:rPr>
        <w:t xml:space="preserve"> הגדולות והקטנות כאחת.</w:t>
      </w:r>
    </w:p>
    <w:p w14:paraId="1FD89982"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קריאות:</w:t>
      </w:r>
    </w:p>
    <w:p w14:paraId="5385D157" w14:textId="77777777" w:rsidR="00FC5A53" w:rsidRPr="00FC5A53" w:rsidRDefault="00FC5A53" w:rsidP="00FC5A53">
      <w:pPr>
        <w:bidi/>
        <w:rPr>
          <w:rFonts w:cs="David" w:hint="cs"/>
          <w:rtl/>
        </w:rPr>
      </w:pPr>
    </w:p>
    <w:p w14:paraId="4FBCCA86" w14:textId="77777777" w:rsidR="00FC5A53" w:rsidRPr="00FC5A53" w:rsidRDefault="00FC5A53" w:rsidP="00FC5A53">
      <w:pPr>
        <w:bidi/>
        <w:rPr>
          <w:rFonts w:cs="David" w:hint="cs"/>
          <w:rtl/>
        </w:rPr>
      </w:pPr>
      <w:r w:rsidRPr="00FC5A53">
        <w:rPr>
          <w:rFonts w:cs="David" w:hint="cs"/>
          <w:rtl/>
        </w:rPr>
        <w:tab/>
        <w:t>- - -</w:t>
      </w:r>
    </w:p>
    <w:p w14:paraId="18B2614E" w14:textId="77777777" w:rsidR="00FC5A53" w:rsidRPr="00FC5A53" w:rsidRDefault="00FC5A53" w:rsidP="00FC5A53">
      <w:pPr>
        <w:bidi/>
        <w:jc w:val="center"/>
        <w:rPr>
          <w:rFonts w:cs="David" w:hint="cs"/>
          <w:rtl/>
        </w:rPr>
      </w:pPr>
    </w:p>
    <w:p w14:paraId="0E4BB306" w14:textId="77777777" w:rsidR="00FC5A53" w:rsidRPr="00FC5A53" w:rsidRDefault="00FC5A53" w:rsidP="00FC5A53">
      <w:pPr>
        <w:numPr>
          <w:ilvl w:val="0"/>
          <w:numId w:val="2"/>
        </w:numPr>
        <w:overflowPunct w:val="0"/>
        <w:autoSpaceDE w:val="0"/>
        <w:autoSpaceDN w:val="0"/>
        <w:bidi/>
        <w:adjustRightInd w:val="0"/>
        <w:ind w:right="0"/>
        <w:jc w:val="center"/>
        <w:textAlignment w:val="baseline"/>
        <w:rPr>
          <w:rFonts w:cs="David" w:hint="cs"/>
          <w:b/>
          <w:bCs/>
          <w:u w:val="single"/>
        </w:rPr>
      </w:pPr>
      <w:r w:rsidRPr="00FC5A53">
        <w:rPr>
          <w:rFonts w:cs="David"/>
          <w:rtl/>
        </w:rPr>
        <w:br w:type="page"/>
      </w:r>
      <w:r w:rsidRPr="00FC5A53">
        <w:rPr>
          <w:rFonts w:cs="David" w:hint="cs"/>
          <w:b/>
          <w:bCs/>
          <w:u w:val="single"/>
          <w:rtl/>
        </w:rPr>
        <w:t xml:space="preserve">בקשת הממשלה להקדמת הדיון בהצעת חוק הבנקאות (שירות ללקוח) (תיקון מס' 10), </w:t>
      </w:r>
      <w:proofErr w:type="spellStart"/>
      <w:r w:rsidRPr="00FC5A53">
        <w:rPr>
          <w:rFonts w:cs="David" w:hint="cs"/>
          <w:b/>
          <w:bCs/>
          <w:u w:val="single"/>
          <w:rtl/>
        </w:rPr>
        <w:t>התשס"ז</w:t>
      </w:r>
      <w:proofErr w:type="spellEnd"/>
      <w:r w:rsidRPr="00FC5A53">
        <w:rPr>
          <w:rFonts w:cs="David" w:hint="cs"/>
          <w:b/>
          <w:bCs/>
          <w:u w:val="single"/>
          <w:rtl/>
        </w:rPr>
        <w:t>-2007, לפני הקריאה הראשונה</w:t>
      </w:r>
    </w:p>
    <w:p w14:paraId="091F9DD0" w14:textId="77777777" w:rsidR="00FC5A53" w:rsidRPr="00FC5A53" w:rsidRDefault="00FC5A53" w:rsidP="00FC5A53">
      <w:pPr>
        <w:bidi/>
        <w:jc w:val="center"/>
        <w:rPr>
          <w:rFonts w:cs="David" w:hint="cs"/>
          <w:b/>
          <w:bCs/>
          <w:u w:val="single"/>
          <w:rtl/>
        </w:rPr>
      </w:pPr>
    </w:p>
    <w:p w14:paraId="1CF5E39F"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02A00F0" w14:textId="77777777" w:rsidR="00FC5A53" w:rsidRPr="00FC5A53" w:rsidRDefault="00FC5A53" w:rsidP="00FC5A53">
      <w:pPr>
        <w:bidi/>
        <w:rPr>
          <w:rFonts w:cs="David" w:hint="cs"/>
          <w:u w:val="single"/>
          <w:rtl/>
        </w:rPr>
      </w:pPr>
    </w:p>
    <w:p w14:paraId="0672B72E" w14:textId="77777777" w:rsidR="00FC5A53" w:rsidRPr="00FC5A53" w:rsidRDefault="00FC5A53" w:rsidP="00FC5A53">
      <w:pPr>
        <w:bidi/>
        <w:rPr>
          <w:rFonts w:cs="David" w:hint="cs"/>
          <w:rtl/>
        </w:rPr>
      </w:pPr>
      <w:r w:rsidRPr="00FC5A53">
        <w:rPr>
          <w:rFonts w:cs="David" w:hint="cs"/>
          <w:rtl/>
        </w:rPr>
        <w:tab/>
        <w:t xml:space="preserve">הנושא הבא על סדר-היום הוא בקשת הממשלה לפטור מחובת הנחה מוקדמת את הצעת חוק הבנקאות (שירות ללקוח) (תיקון מס' 10), </w:t>
      </w:r>
      <w:proofErr w:type="spellStart"/>
      <w:r w:rsidRPr="00FC5A53">
        <w:rPr>
          <w:rFonts w:cs="David" w:hint="cs"/>
          <w:rtl/>
        </w:rPr>
        <w:t>התשס"ז</w:t>
      </w:r>
      <w:proofErr w:type="spellEnd"/>
      <w:r w:rsidRPr="00FC5A53">
        <w:rPr>
          <w:rFonts w:cs="David" w:hint="cs"/>
          <w:rtl/>
        </w:rPr>
        <w:t xml:space="preserve">-2007. </w:t>
      </w:r>
    </w:p>
    <w:p w14:paraId="79EA17D4" w14:textId="77777777" w:rsidR="00FC5A53" w:rsidRPr="00FC5A53" w:rsidRDefault="00FC5A53" w:rsidP="00FC5A53">
      <w:pPr>
        <w:bidi/>
        <w:rPr>
          <w:rFonts w:cs="David" w:hint="cs"/>
          <w:rtl/>
        </w:rPr>
      </w:pPr>
    </w:p>
    <w:p w14:paraId="24A12218" w14:textId="77777777" w:rsidR="00FC5A53" w:rsidRPr="00FC5A53" w:rsidRDefault="00FC5A53" w:rsidP="00FC5A53">
      <w:pPr>
        <w:bidi/>
        <w:ind w:firstLine="567"/>
        <w:rPr>
          <w:rFonts w:cs="David" w:hint="cs"/>
          <w:rtl/>
        </w:rPr>
      </w:pPr>
      <w:r w:rsidRPr="00FC5A53">
        <w:rPr>
          <w:rFonts w:cs="David" w:hint="cs"/>
          <w:rtl/>
        </w:rPr>
        <w:t>"בהתאם לסעיף 113(ג) לתקנון הכנסת, מבקשת הממשלה כי ועדת הכנסת תחליט על הקדמת הדיון בהצעת החוק. החוברת הכחולה בה מתפרסמת הצעת החוק תישלח אליכם בנפרד."</w:t>
      </w:r>
    </w:p>
    <w:p w14:paraId="54A5B2C8" w14:textId="77777777" w:rsidR="00FC5A53" w:rsidRPr="00FC5A53" w:rsidRDefault="00FC5A53" w:rsidP="00FC5A53">
      <w:pPr>
        <w:bidi/>
        <w:ind w:firstLine="567"/>
        <w:rPr>
          <w:rFonts w:cs="David" w:hint="cs"/>
          <w:rtl/>
        </w:rPr>
      </w:pPr>
      <w:r w:rsidRPr="00FC5A53">
        <w:rPr>
          <w:rFonts w:cs="David"/>
          <w:rtl/>
        </w:rPr>
        <w:br/>
      </w:r>
      <w:r w:rsidRPr="00FC5A53">
        <w:rPr>
          <w:rFonts w:cs="David" w:hint="cs"/>
          <w:u w:val="single"/>
          <w:rtl/>
        </w:rPr>
        <w:t xml:space="preserve">ארבל </w:t>
      </w:r>
      <w:proofErr w:type="spellStart"/>
      <w:r w:rsidRPr="00FC5A53">
        <w:rPr>
          <w:rFonts w:cs="David" w:hint="cs"/>
          <w:u w:val="single"/>
          <w:rtl/>
        </w:rPr>
        <w:t>אסטרחן</w:t>
      </w:r>
      <w:proofErr w:type="spellEnd"/>
      <w:r w:rsidRPr="00FC5A53">
        <w:rPr>
          <w:rFonts w:cs="David" w:hint="cs"/>
          <w:u w:val="single"/>
          <w:rtl/>
        </w:rPr>
        <w:t>:</w:t>
      </w:r>
    </w:p>
    <w:p w14:paraId="73C8881B" w14:textId="77777777" w:rsidR="00FC5A53" w:rsidRPr="00FC5A53" w:rsidRDefault="00FC5A53" w:rsidP="00FC5A53">
      <w:pPr>
        <w:bidi/>
        <w:ind w:firstLine="567"/>
        <w:rPr>
          <w:rFonts w:cs="David" w:hint="cs"/>
          <w:rtl/>
        </w:rPr>
      </w:pPr>
    </w:p>
    <w:p w14:paraId="6F1A71C3" w14:textId="77777777" w:rsidR="00FC5A53" w:rsidRPr="00FC5A53" w:rsidRDefault="00FC5A53" w:rsidP="00FC5A53">
      <w:pPr>
        <w:bidi/>
        <w:ind w:firstLine="567"/>
        <w:rPr>
          <w:rFonts w:cs="David" w:hint="cs"/>
          <w:rtl/>
        </w:rPr>
      </w:pPr>
      <w:r w:rsidRPr="00FC5A53">
        <w:rPr>
          <w:rFonts w:cs="David" w:hint="cs"/>
          <w:rtl/>
        </w:rPr>
        <w:t>נשלחה.</w:t>
      </w:r>
    </w:p>
    <w:p w14:paraId="648B2CB7"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A3F5174" w14:textId="77777777" w:rsidR="00FC5A53" w:rsidRPr="00FC5A53" w:rsidRDefault="00FC5A53" w:rsidP="00FC5A53">
      <w:pPr>
        <w:bidi/>
        <w:ind w:firstLine="567"/>
        <w:rPr>
          <w:rFonts w:cs="David" w:hint="cs"/>
          <w:rtl/>
        </w:rPr>
      </w:pPr>
    </w:p>
    <w:p w14:paraId="7A24BB55" w14:textId="77777777" w:rsidR="00FC5A53" w:rsidRPr="00FC5A53" w:rsidRDefault="00FC5A53" w:rsidP="00FC5A53">
      <w:pPr>
        <w:bidi/>
        <w:ind w:firstLine="567"/>
        <w:rPr>
          <w:rFonts w:cs="David" w:hint="cs"/>
          <w:rtl/>
        </w:rPr>
      </w:pPr>
      <w:r w:rsidRPr="00FC5A53">
        <w:rPr>
          <w:rFonts w:cs="David" w:hint="cs"/>
          <w:rtl/>
        </w:rPr>
        <w:t xml:space="preserve">נשלחה והיא מונחת. חברי </w:t>
      </w:r>
      <w:proofErr w:type="spellStart"/>
      <w:r w:rsidRPr="00FC5A53">
        <w:rPr>
          <w:rFonts w:cs="David" w:hint="cs"/>
          <w:rtl/>
        </w:rPr>
        <w:t>חברי</w:t>
      </w:r>
      <w:proofErr w:type="spellEnd"/>
      <w:r w:rsidRPr="00FC5A53">
        <w:rPr>
          <w:rFonts w:cs="David" w:hint="cs"/>
          <w:rtl/>
        </w:rPr>
        <w:t xml:space="preserve"> הכנסת, אני רוצה להביא לתשומת לבכם, שבוועדת הכלכלה מתקיימים דיונים בכל מה שקשור להצעת חוק הבנקאות. חבר הכנסת משה כחלון </w:t>
      </w:r>
      <w:r w:rsidRPr="00FC5A53">
        <w:rPr>
          <w:rFonts w:cs="David"/>
          <w:rtl/>
        </w:rPr>
        <w:t>–</w:t>
      </w:r>
      <w:r w:rsidRPr="00FC5A53">
        <w:rPr>
          <w:rFonts w:cs="David" w:hint="cs"/>
          <w:rtl/>
        </w:rPr>
        <w:t xml:space="preserve"> שמשמש גם כיושב-ראש הוועדה </w:t>
      </w:r>
      <w:r w:rsidRPr="00FC5A53">
        <w:rPr>
          <w:rFonts w:cs="David"/>
          <w:rtl/>
        </w:rPr>
        <w:t>–</w:t>
      </w:r>
      <w:r w:rsidRPr="00FC5A53">
        <w:rPr>
          <w:rFonts w:cs="David" w:hint="cs"/>
          <w:rtl/>
        </w:rPr>
        <w:t xml:space="preserve"> אמר במליאה כמדומני, שברגע שהממשלה תניח את הצעת החוק, הצעת החוק תוצמד לשלו ותוצמד לדיונים במליאת הוועדה.</w:t>
      </w:r>
    </w:p>
    <w:p w14:paraId="6E33B72B" w14:textId="77777777" w:rsidR="00FC5A53" w:rsidRPr="00FC5A53" w:rsidRDefault="00FC5A53" w:rsidP="00FC5A53">
      <w:pPr>
        <w:bidi/>
        <w:ind w:firstLine="567"/>
        <w:rPr>
          <w:rFonts w:cs="David" w:hint="cs"/>
          <w:rtl/>
        </w:rPr>
      </w:pPr>
    </w:p>
    <w:p w14:paraId="5106E03C" w14:textId="77777777" w:rsidR="00FC5A53" w:rsidRPr="00FC5A53" w:rsidRDefault="00FC5A53" w:rsidP="00FC5A53">
      <w:pPr>
        <w:bidi/>
        <w:ind w:firstLine="567"/>
        <w:rPr>
          <w:rFonts w:cs="David" w:hint="cs"/>
          <w:rtl/>
        </w:rPr>
      </w:pPr>
      <w:r w:rsidRPr="00FC5A53">
        <w:rPr>
          <w:rFonts w:cs="David" w:hint="cs"/>
          <w:rtl/>
        </w:rPr>
        <w:t xml:space="preserve">הממשלה, בשעה טובה, הניחה את הצעת החוק ומבקשת לפטור אותה מחובת הנחה מוקדמת. מי שמייצג את הממשלה בסוגיה הזאת כדי לתת הסבר לחברי הכנסת היא עורכת-דין רוני </w:t>
      </w:r>
      <w:proofErr w:type="spellStart"/>
      <w:r w:rsidRPr="00FC5A53">
        <w:rPr>
          <w:rFonts w:cs="David" w:hint="cs"/>
          <w:rtl/>
        </w:rPr>
        <w:t>נויבואר</w:t>
      </w:r>
      <w:proofErr w:type="spellEnd"/>
      <w:r w:rsidRPr="00FC5A53">
        <w:rPr>
          <w:rFonts w:cs="David" w:hint="cs"/>
          <w:rtl/>
        </w:rPr>
        <w:t xml:space="preserve"> ממשרד המשפטים. את מוזמנת להסביר לחברי הוועדה.</w:t>
      </w:r>
    </w:p>
    <w:p w14:paraId="0FD54221" w14:textId="77777777" w:rsidR="00FC5A53" w:rsidRPr="00FC5A53" w:rsidRDefault="00FC5A53" w:rsidP="00FC5A53">
      <w:pPr>
        <w:bidi/>
        <w:ind w:firstLine="567"/>
        <w:rPr>
          <w:rFonts w:cs="David" w:hint="cs"/>
          <w:rtl/>
        </w:rPr>
      </w:pPr>
      <w:r w:rsidRPr="00FC5A53">
        <w:rPr>
          <w:rFonts w:cs="David"/>
          <w:rtl/>
        </w:rPr>
        <w:br/>
      </w:r>
      <w:r w:rsidRPr="00FC5A53">
        <w:rPr>
          <w:rFonts w:cs="David" w:hint="cs"/>
          <w:u w:val="single"/>
          <w:rtl/>
        </w:rPr>
        <w:t xml:space="preserve">רוני </w:t>
      </w:r>
      <w:proofErr w:type="spellStart"/>
      <w:r w:rsidRPr="00FC5A53">
        <w:rPr>
          <w:rFonts w:cs="David" w:hint="cs"/>
          <w:u w:val="single"/>
          <w:rtl/>
        </w:rPr>
        <w:t>נויבואר</w:t>
      </w:r>
      <w:proofErr w:type="spellEnd"/>
      <w:r w:rsidRPr="00FC5A53">
        <w:rPr>
          <w:rFonts w:cs="David" w:hint="cs"/>
          <w:u w:val="single"/>
          <w:rtl/>
        </w:rPr>
        <w:t>:</w:t>
      </w:r>
    </w:p>
    <w:p w14:paraId="0356A7C9" w14:textId="77777777" w:rsidR="00FC5A53" w:rsidRPr="00FC5A53" w:rsidRDefault="00FC5A53" w:rsidP="00FC5A53">
      <w:pPr>
        <w:bidi/>
        <w:ind w:firstLine="567"/>
        <w:rPr>
          <w:rFonts w:cs="David" w:hint="cs"/>
          <w:rtl/>
        </w:rPr>
      </w:pPr>
    </w:p>
    <w:p w14:paraId="2E6F7B8C" w14:textId="77777777" w:rsidR="00FC5A53" w:rsidRPr="00FC5A53" w:rsidRDefault="00FC5A53" w:rsidP="00FC5A53">
      <w:pPr>
        <w:bidi/>
        <w:ind w:firstLine="567"/>
        <w:rPr>
          <w:rFonts w:cs="David" w:hint="cs"/>
          <w:rtl/>
        </w:rPr>
      </w:pPr>
      <w:r w:rsidRPr="00FC5A53">
        <w:rPr>
          <w:rFonts w:cs="David" w:hint="cs"/>
          <w:rtl/>
        </w:rPr>
        <w:t xml:space="preserve">ברשות חברי הוועדה הנכבדים, נמצא כאן עורך-דין אמיר בכר מבנק ישראל, ומאחר שהוא מלווה את חקיקת החוק הזה, אני מציעה שהוא </w:t>
      </w:r>
      <w:proofErr w:type="spellStart"/>
      <w:r w:rsidRPr="00FC5A53">
        <w:rPr>
          <w:rFonts w:cs="David" w:hint="cs"/>
          <w:rtl/>
        </w:rPr>
        <w:t>יתן</w:t>
      </w:r>
      <w:proofErr w:type="spellEnd"/>
      <w:r w:rsidRPr="00FC5A53">
        <w:rPr>
          <w:rFonts w:cs="David" w:hint="cs"/>
          <w:rtl/>
        </w:rPr>
        <w:t xml:space="preserve"> הסבר.</w:t>
      </w:r>
    </w:p>
    <w:p w14:paraId="05E3862D" w14:textId="77777777" w:rsidR="00FC5A53" w:rsidRPr="00FC5A53" w:rsidRDefault="00FC5A53" w:rsidP="00FC5A53">
      <w:pPr>
        <w:bidi/>
        <w:ind w:firstLine="567"/>
        <w:rPr>
          <w:rFonts w:cs="David" w:hint="cs"/>
          <w:rtl/>
        </w:rPr>
      </w:pPr>
      <w:r w:rsidRPr="00FC5A53">
        <w:rPr>
          <w:rFonts w:cs="David"/>
          <w:rtl/>
        </w:rPr>
        <w:br/>
      </w:r>
      <w:r w:rsidRPr="00FC5A53">
        <w:rPr>
          <w:rFonts w:cs="David" w:hint="cs"/>
          <w:u w:val="single"/>
          <w:rtl/>
        </w:rPr>
        <w:t>אמיר בכר:</w:t>
      </w:r>
    </w:p>
    <w:p w14:paraId="049F176F" w14:textId="77777777" w:rsidR="00FC5A53" w:rsidRPr="00FC5A53" w:rsidRDefault="00FC5A53" w:rsidP="00FC5A53">
      <w:pPr>
        <w:bidi/>
        <w:ind w:firstLine="567"/>
        <w:rPr>
          <w:rFonts w:cs="David" w:hint="cs"/>
          <w:rtl/>
        </w:rPr>
      </w:pPr>
    </w:p>
    <w:p w14:paraId="6652C1CF" w14:textId="77777777" w:rsidR="00FC5A53" w:rsidRPr="00FC5A53" w:rsidRDefault="00FC5A53" w:rsidP="00FC5A53">
      <w:pPr>
        <w:bidi/>
        <w:ind w:firstLine="567"/>
        <w:rPr>
          <w:rFonts w:cs="David" w:hint="cs"/>
          <w:rtl/>
        </w:rPr>
      </w:pPr>
      <w:r w:rsidRPr="00FC5A53">
        <w:rPr>
          <w:rFonts w:cs="David" w:hint="cs"/>
          <w:rtl/>
        </w:rPr>
        <w:t xml:space="preserve">הצעת החוק הזאת </w:t>
      </w:r>
      <w:r w:rsidRPr="00FC5A53">
        <w:rPr>
          <w:rFonts w:cs="David"/>
          <w:rtl/>
        </w:rPr>
        <w:t>–</w:t>
      </w:r>
      <w:r w:rsidRPr="00FC5A53">
        <w:rPr>
          <w:rFonts w:cs="David" w:hint="cs"/>
          <w:rtl/>
        </w:rPr>
        <w:t xml:space="preserve"> מטרתה היא לפקח על עמלות הבנקים. הנושא נדון בוועדת הכלכלה של הכנסת מזה מספר שנים. לאחרונה, לפני כחצי שנה, בנק ישראל עשה עבודה נרחבת בנושא הזה, ובעקבותיה הגיע לטיוטת חוק שהוגשה גם כתזכיר חוק לפני זמן לא רב. ברגע שהוגשה כתזכיר חוק למשרדי הממשלה </w:t>
      </w:r>
      <w:r w:rsidRPr="00FC5A53">
        <w:rPr>
          <w:rFonts w:cs="David"/>
          <w:rtl/>
        </w:rPr>
        <w:t>–</w:t>
      </w:r>
      <w:r w:rsidRPr="00FC5A53">
        <w:rPr>
          <w:rFonts w:cs="David" w:hint="cs"/>
          <w:rtl/>
        </w:rPr>
        <w:t xml:space="preserve"> משרד האוצר, משרד המשפטים - ניסו לקדם אותה ככל שאפשר. ביקשו גם אשרור בממשלה, אחרי 21 ימים שהיא הגיעה לדיון בוועדת שרים לענייני חקיקה, וכעת גם פטור מחובת הנחה.</w:t>
      </w:r>
    </w:p>
    <w:p w14:paraId="0FE1FCCA" w14:textId="77777777" w:rsidR="00FC5A53" w:rsidRPr="00FC5A53" w:rsidRDefault="00FC5A53" w:rsidP="00FC5A53">
      <w:pPr>
        <w:bidi/>
        <w:ind w:firstLine="567"/>
        <w:rPr>
          <w:rFonts w:cs="David" w:hint="cs"/>
          <w:rtl/>
        </w:rPr>
      </w:pPr>
    </w:p>
    <w:p w14:paraId="6BAB9C02" w14:textId="77777777" w:rsidR="00FC5A53" w:rsidRPr="00FC5A53" w:rsidRDefault="00FC5A53" w:rsidP="00FC5A53">
      <w:pPr>
        <w:bidi/>
        <w:ind w:firstLine="567"/>
        <w:rPr>
          <w:rFonts w:cs="David" w:hint="cs"/>
          <w:rtl/>
        </w:rPr>
      </w:pPr>
      <w:r w:rsidRPr="00FC5A53">
        <w:rPr>
          <w:rFonts w:cs="David" w:hint="cs"/>
          <w:rtl/>
        </w:rPr>
        <w:t xml:space="preserve">אחרי שהוגשה טיוטת החוק למזכירות הממשלה, מספר חברי כנסת בוועדת הכלכלה העתיקו אותה ועשו ממנה הצעת חוק פרטית </w:t>
      </w:r>
      <w:r w:rsidRPr="00FC5A53">
        <w:rPr>
          <w:rFonts w:cs="David"/>
          <w:rtl/>
        </w:rPr>
        <w:t>–</w:t>
      </w:r>
      <w:r w:rsidRPr="00FC5A53">
        <w:rPr>
          <w:rFonts w:cs="David" w:hint="cs"/>
          <w:rtl/>
        </w:rPr>
        <w:t xml:space="preserve"> אני אומר זאת לחיוב </w:t>
      </w:r>
      <w:r w:rsidRPr="00FC5A53">
        <w:rPr>
          <w:rFonts w:cs="David"/>
          <w:rtl/>
        </w:rPr>
        <w:t>–</w:t>
      </w:r>
      <w:r w:rsidRPr="00FC5A53">
        <w:rPr>
          <w:rFonts w:cs="David" w:hint="cs"/>
          <w:rtl/>
        </w:rPr>
        <w:t xml:space="preserve"> הם כתבו גם בדברי ההסבר שהם עושים זאת כדי שהממשלה לא תוכל למשוך את הצעת החוק במהלך הדיונים כי הם רוצים לקדם אותה.</w:t>
      </w:r>
    </w:p>
    <w:p w14:paraId="318CF5A2" w14:textId="77777777" w:rsidR="00FC5A53" w:rsidRPr="00FC5A53" w:rsidRDefault="00FC5A53" w:rsidP="00FC5A53">
      <w:pPr>
        <w:bidi/>
        <w:ind w:firstLine="567"/>
        <w:rPr>
          <w:rFonts w:cs="David" w:hint="cs"/>
          <w:rtl/>
        </w:rPr>
      </w:pPr>
    </w:p>
    <w:p w14:paraId="07B819E7" w14:textId="77777777" w:rsidR="00FC5A53" w:rsidRPr="00FC5A53" w:rsidRDefault="00FC5A53" w:rsidP="00FC5A53">
      <w:pPr>
        <w:bidi/>
        <w:ind w:firstLine="567"/>
        <w:rPr>
          <w:rFonts w:cs="David" w:hint="cs"/>
          <w:rtl/>
        </w:rPr>
      </w:pPr>
      <w:r w:rsidRPr="00FC5A53">
        <w:rPr>
          <w:rFonts w:cs="David" w:hint="cs"/>
          <w:rtl/>
        </w:rPr>
        <w:t xml:space="preserve">בעניין הזה, למיטב ידיעתי, אנחנו מתואמים עם חבר כנסת כחלון </w:t>
      </w:r>
      <w:r w:rsidRPr="00FC5A53">
        <w:rPr>
          <w:rFonts w:cs="David"/>
          <w:rtl/>
        </w:rPr>
        <w:t>–</w:t>
      </w:r>
      <w:r w:rsidRPr="00FC5A53">
        <w:rPr>
          <w:rFonts w:cs="David" w:hint="cs"/>
          <w:rtl/>
        </w:rPr>
        <w:t xml:space="preserve"> שמחכה להצעה שלנו שתגיע, ותתאחד עם ההצעה שלו. ההצעה הפרטית קיבלה פטור מחובת הנחה מוקדמת בשעתו, ולכן התקדמה מהר יותר מאשר ההצעה הממשלתית. </w:t>
      </w:r>
    </w:p>
    <w:p w14:paraId="3CC6626C"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1BAA938" w14:textId="77777777" w:rsidR="00FC5A53" w:rsidRPr="00FC5A53" w:rsidRDefault="00FC5A53" w:rsidP="00FC5A53">
      <w:pPr>
        <w:bidi/>
        <w:ind w:firstLine="567"/>
        <w:rPr>
          <w:rFonts w:cs="David" w:hint="cs"/>
          <w:rtl/>
        </w:rPr>
      </w:pPr>
    </w:p>
    <w:p w14:paraId="10FA96F9" w14:textId="77777777" w:rsidR="00FC5A53" w:rsidRPr="00FC5A53" w:rsidRDefault="00FC5A53" w:rsidP="00FC5A53">
      <w:pPr>
        <w:bidi/>
        <w:ind w:firstLine="567"/>
        <w:rPr>
          <w:rFonts w:cs="David" w:hint="cs"/>
          <w:rtl/>
        </w:rPr>
      </w:pPr>
      <w:r w:rsidRPr="00FC5A53">
        <w:rPr>
          <w:rFonts w:cs="David" w:hint="cs"/>
          <w:rtl/>
        </w:rPr>
        <w:t>בשני משפטים, על מה הצעת החוק מדברת? למען הפרוטוקול, למען חברי הכנסת.</w:t>
      </w:r>
    </w:p>
    <w:p w14:paraId="787E88D3" w14:textId="77777777" w:rsidR="00FC5A53" w:rsidRPr="00FC5A53" w:rsidRDefault="00FC5A53" w:rsidP="00FC5A53">
      <w:pPr>
        <w:bidi/>
        <w:ind w:firstLine="567"/>
        <w:rPr>
          <w:rFonts w:cs="David"/>
          <w:rtl/>
        </w:rPr>
      </w:pPr>
      <w:r w:rsidRPr="00FC5A53">
        <w:rPr>
          <w:rFonts w:cs="David"/>
          <w:rtl/>
        </w:rPr>
        <w:br/>
      </w:r>
    </w:p>
    <w:p w14:paraId="2953F39A" w14:textId="77777777" w:rsidR="00FC5A53" w:rsidRPr="00FC5A53" w:rsidRDefault="00FC5A53" w:rsidP="00FC5A53">
      <w:pPr>
        <w:bidi/>
        <w:rPr>
          <w:rFonts w:cs="David" w:hint="cs"/>
          <w:rtl/>
        </w:rPr>
      </w:pPr>
      <w:r w:rsidRPr="00FC5A53">
        <w:rPr>
          <w:rFonts w:cs="David"/>
          <w:rtl/>
        </w:rPr>
        <w:br w:type="page"/>
      </w:r>
      <w:r w:rsidRPr="00FC5A53">
        <w:rPr>
          <w:rFonts w:cs="David" w:hint="cs"/>
          <w:u w:val="single"/>
          <w:rtl/>
        </w:rPr>
        <w:t>אמיר בכר:</w:t>
      </w:r>
    </w:p>
    <w:p w14:paraId="14B5129F" w14:textId="77777777" w:rsidR="00FC5A53" w:rsidRPr="00FC5A53" w:rsidRDefault="00FC5A53" w:rsidP="00FC5A53">
      <w:pPr>
        <w:bidi/>
        <w:ind w:firstLine="567"/>
        <w:rPr>
          <w:rFonts w:cs="David" w:hint="cs"/>
          <w:rtl/>
        </w:rPr>
      </w:pPr>
    </w:p>
    <w:p w14:paraId="01980FAB" w14:textId="77777777" w:rsidR="00FC5A53" w:rsidRPr="00FC5A53" w:rsidRDefault="00FC5A53" w:rsidP="00FC5A53">
      <w:pPr>
        <w:bidi/>
        <w:ind w:firstLine="567"/>
        <w:rPr>
          <w:rFonts w:cs="David" w:hint="cs"/>
          <w:rtl/>
        </w:rPr>
      </w:pPr>
      <w:r w:rsidRPr="00FC5A53">
        <w:rPr>
          <w:rFonts w:cs="David" w:hint="cs"/>
          <w:rtl/>
        </w:rPr>
        <w:t>הצעת החוק מציעה לפקח על עמלות הבנקים, בשני מישורים. המישור העיקרי והרחב יותר הוא המישור שבו הנגיד יוסמך לקבוע רשימה סופית של שירותים בנקאיים, שרק בגינם בנק יוכל לגבות עמלה. לא מדובר פה בפיקוח על המחיר, אלא על כך שהרשימה עצמה תהיה רשימה קבועה.</w:t>
      </w:r>
    </w:p>
    <w:p w14:paraId="419DC58C" w14:textId="77777777" w:rsidR="00FC5A53" w:rsidRPr="00FC5A53" w:rsidRDefault="00FC5A53" w:rsidP="00FC5A53">
      <w:pPr>
        <w:bidi/>
        <w:ind w:firstLine="567"/>
        <w:rPr>
          <w:rFonts w:cs="David" w:hint="cs"/>
          <w:rtl/>
        </w:rPr>
      </w:pPr>
    </w:p>
    <w:p w14:paraId="5CB06F10" w14:textId="77777777" w:rsidR="00FC5A53" w:rsidRPr="00FC5A53" w:rsidRDefault="00FC5A53" w:rsidP="00FC5A53">
      <w:pPr>
        <w:bidi/>
        <w:ind w:firstLine="567"/>
        <w:rPr>
          <w:rFonts w:cs="David" w:hint="cs"/>
          <w:rtl/>
        </w:rPr>
      </w:pPr>
      <w:r w:rsidRPr="00FC5A53">
        <w:rPr>
          <w:rFonts w:cs="David" w:hint="cs"/>
          <w:rtl/>
        </w:rPr>
        <w:t xml:space="preserve">הכוונה כאן היא להפחית את מספר העמלות </w:t>
      </w:r>
      <w:proofErr w:type="spellStart"/>
      <w:r w:rsidRPr="00FC5A53">
        <w:rPr>
          <w:rFonts w:cs="David" w:hint="cs"/>
          <w:rtl/>
        </w:rPr>
        <w:t>מכ</w:t>
      </w:r>
      <w:proofErr w:type="spellEnd"/>
      <w:r w:rsidRPr="00FC5A53">
        <w:rPr>
          <w:rFonts w:cs="David" w:hint="cs"/>
          <w:rtl/>
        </w:rPr>
        <w:t xml:space="preserve">- 340 שהן היום, </w:t>
      </w:r>
      <w:proofErr w:type="spellStart"/>
      <w:r w:rsidRPr="00FC5A53">
        <w:rPr>
          <w:rFonts w:cs="David" w:hint="cs"/>
          <w:rtl/>
        </w:rPr>
        <w:t>לכ</w:t>
      </w:r>
      <w:proofErr w:type="spellEnd"/>
      <w:r w:rsidRPr="00FC5A53">
        <w:rPr>
          <w:rFonts w:cs="David" w:hint="cs"/>
          <w:rtl/>
        </w:rPr>
        <w:t xml:space="preserve">- 100 פלוס, עד 150 </w:t>
      </w:r>
      <w:r w:rsidRPr="00FC5A53">
        <w:rPr>
          <w:rFonts w:cs="David"/>
          <w:rtl/>
        </w:rPr>
        <w:t>–</w:t>
      </w:r>
      <w:r w:rsidRPr="00FC5A53">
        <w:rPr>
          <w:rFonts w:cs="David" w:hint="cs"/>
          <w:rtl/>
        </w:rPr>
        <w:t xml:space="preserve"> זאת התוכנית. </w:t>
      </w:r>
    </w:p>
    <w:p w14:paraId="77A1B0FF" w14:textId="77777777" w:rsidR="00FC5A53" w:rsidRPr="00FC5A53" w:rsidRDefault="00FC5A53" w:rsidP="00FC5A53">
      <w:pPr>
        <w:pStyle w:val="Heading5"/>
        <w:jc w:val="left"/>
        <w:rPr>
          <w:rFonts w:hint="cs"/>
          <w:rtl/>
        </w:rPr>
      </w:pPr>
      <w:r w:rsidRPr="00FC5A53">
        <w:rPr>
          <w:rtl/>
        </w:rPr>
        <w:br/>
      </w:r>
      <w:r w:rsidRPr="00FC5A53">
        <w:rPr>
          <w:rFonts w:hint="cs"/>
          <w:u w:val="single"/>
          <w:rtl/>
        </w:rPr>
        <w:t>יצחק גלנטי:</w:t>
      </w:r>
    </w:p>
    <w:p w14:paraId="11100DF7" w14:textId="77777777" w:rsidR="00FC5A53" w:rsidRPr="00FC5A53" w:rsidRDefault="00FC5A53" w:rsidP="00FC5A53">
      <w:pPr>
        <w:pStyle w:val="Heading5"/>
        <w:jc w:val="left"/>
        <w:rPr>
          <w:rFonts w:hint="cs"/>
          <w:rtl/>
        </w:rPr>
      </w:pPr>
    </w:p>
    <w:p w14:paraId="2FF482CA" w14:textId="77777777" w:rsidR="00FC5A53" w:rsidRPr="00FC5A53" w:rsidRDefault="00FC5A53" w:rsidP="00FC5A53">
      <w:pPr>
        <w:bidi/>
        <w:ind w:firstLine="567"/>
        <w:rPr>
          <w:rFonts w:cs="David" w:hint="cs"/>
          <w:rtl/>
        </w:rPr>
      </w:pPr>
      <w:r w:rsidRPr="00FC5A53">
        <w:rPr>
          <w:rFonts w:cs="David" w:hint="cs"/>
          <w:rtl/>
        </w:rPr>
        <w:t xml:space="preserve">ולנגיד הבנק לפני כן לא </w:t>
      </w:r>
      <w:proofErr w:type="spellStart"/>
      <w:r w:rsidRPr="00FC5A53">
        <w:rPr>
          <w:rFonts w:cs="David" w:hint="cs"/>
          <w:rtl/>
        </w:rPr>
        <w:t>היתה</w:t>
      </w:r>
      <w:proofErr w:type="spellEnd"/>
      <w:r w:rsidRPr="00FC5A53">
        <w:rPr>
          <w:rFonts w:cs="David" w:hint="cs"/>
          <w:rtl/>
        </w:rPr>
        <w:t xml:space="preserve"> הסמכות הזאת?</w:t>
      </w:r>
    </w:p>
    <w:p w14:paraId="524A52DA"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8595C60" w14:textId="77777777" w:rsidR="00FC5A53" w:rsidRPr="00FC5A53" w:rsidRDefault="00FC5A53" w:rsidP="00FC5A53">
      <w:pPr>
        <w:bidi/>
        <w:ind w:firstLine="567"/>
        <w:rPr>
          <w:rFonts w:cs="David" w:hint="cs"/>
          <w:rtl/>
        </w:rPr>
      </w:pPr>
      <w:r w:rsidRPr="00FC5A53">
        <w:rPr>
          <w:rFonts w:cs="David" w:hint="cs"/>
          <w:rtl/>
        </w:rPr>
        <w:t xml:space="preserve"> </w:t>
      </w:r>
    </w:p>
    <w:p w14:paraId="673986EB" w14:textId="77777777" w:rsidR="00FC5A53" w:rsidRPr="00FC5A53" w:rsidRDefault="00FC5A53" w:rsidP="00FC5A53">
      <w:pPr>
        <w:bidi/>
        <w:ind w:firstLine="567"/>
        <w:rPr>
          <w:rFonts w:cs="David" w:hint="cs"/>
          <w:rtl/>
        </w:rPr>
      </w:pPr>
      <w:r w:rsidRPr="00FC5A53">
        <w:rPr>
          <w:rFonts w:cs="David" w:hint="cs"/>
          <w:rtl/>
        </w:rPr>
        <w:t xml:space="preserve">לא, לא, חבר הכנסת גלנטי. </w:t>
      </w:r>
    </w:p>
    <w:p w14:paraId="24F9E07B" w14:textId="77777777" w:rsidR="00FC5A53" w:rsidRPr="00FC5A53" w:rsidRDefault="00FC5A53" w:rsidP="00FC5A53">
      <w:pPr>
        <w:bidi/>
        <w:ind w:firstLine="567"/>
        <w:rPr>
          <w:rFonts w:cs="David" w:hint="cs"/>
          <w:rtl/>
        </w:rPr>
      </w:pPr>
      <w:r w:rsidRPr="00FC5A53">
        <w:rPr>
          <w:rFonts w:cs="David"/>
          <w:rtl/>
        </w:rPr>
        <w:br/>
      </w:r>
      <w:r w:rsidRPr="00FC5A53">
        <w:rPr>
          <w:rFonts w:cs="David" w:hint="cs"/>
          <w:u w:val="single"/>
          <w:rtl/>
        </w:rPr>
        <w:t>אמיר בכר:</w:t>
      </w:r>
    </w:p>
    <w:p w14:paraId="212592DF" w14:textId="77777777" w:rsidR="00FC5A53" w:rsidRPr="00FC5A53" w:rsidRDefault="00FC5A53" w:rsidP="00FC5A53">
      <w:pPr>
        <w:bidi/>
        <w:ind w:firstLine="567"/>
        <w:rPr>
          <w:rFonts w:cs="David" w:hint="cs"/>
          <w:rtl/>
        </w:rPr>
      </w:pPr>
    </w:p>
    <w:p w14:paraId="398033BA" w14:textId="77777777" w:rsidR="00FC5A53" w:rsidRPr="00FC5A53" w:rsidRDefault="00FC5A53" w:rsidP="00FC5A53">
      <w:pPr>
        <w:bidi/>
        <w:ind w:firstLine="567"/>
        <w:rPr>
          <w:rFonts w:cs="David" w:hint="cs"/>
          <w:rtl/>
        </w:rPr>
      </w:pPr>
      <w:r w:rsidRPr="00FC5A53">
        <w:rPr>
          <w:rFonts w:cs="David" w:hint="cs"/>
          <w:rtl/>
        </w:rPr>
        <w:t xml:space="preserve">התשובה היא לא. לנגיד לא </w:t>
      </w:r>
      <w:proofErr w:type="spellStart"/>
      <w:r w:rsidRPr="00FC5A53">
        <w:rPr>
          <w:rFonts w:cs="David" w:hint="cs"/>
          <w:rtl/>
        </w:rPr>
        <w:t>היתה</w:t>
      </w:r>
      <w:proofErr w:type="spellEnd"/>
      <w:r w:rsidRPr="00FC5A53">
        <w:rPr>
          <w:rFonts w:cs="David" w:hint="cs"/>
          <w:rtl/>
        </w:rPr>
        <w:t xml:space="preserve"> הסמכות. כרגע, הסמכות לפקח היא לפי חוק פיקוח על מחירי מצרכים ושירותים, לא לבנק ישראל </w:t>
      </w:r>
      <w:r w:rsidRPr="00FC5A53">
        <w:rPr>
          <w:rFonts w:cs="David"/>
          <w:rtl/>
        </w:rPr>
        <w:t>–</w:t>
      </w:r>
      <w:r w:rsidRPr="00FC5A53">
        <w:rPr>
          <w:rFonts w:cs="David" w:hint="cs"/>
          <w:rtl/>
        </w:rPr>
        <w:t xml:space="preserve"> לשר האוצר ולשר </w:t>
      </w:r>
      <w:proofErr w:type="spellStart"/>
      <w:r w:rsidRPr="00FC5A53">
        <w:rPr>
          <w:rFonts w:cs="David" w:hint="cs"/>
          <w:rtl/>
        </w:rPr>
        <w:t>התמ"ת</w:t>
      </w:r>
      <w:proofErr w:type="spellEnd"/>
      <w:r w:rsidRPr="00FC5A53">
        <w:rPr>
          <w:rFonts w:cs="David" w:hint="cs"/>
          <w:rtl/>
        </w:rPr>
        <w:t xml:space="preserve">. כאן המטרה היא להעביר את היכולת למי שמומחה בעניין. </w:t>
      </w:r>
    </w:p>
    <w:p w14:paraId="064D41B0" w14:textId="77777777" w:rsidR="00FC5A53" w:rsidRPr="00FC5A53" w:rsidRDefault="00FC5A53" w:rsidP="00FC5A53">
      <w:pPr>
        <w:bidi/>
        <w:ind w:firstLine="567"/>
        <w:rPr>
          <w:rFonts w:cs="David" w:hint="cs"/>
          <w:rtl/>
        </w:rPr>
      </w:pPr>
    </w:p>
    <w:p w14:paraId="5CDDAB9E" w14:textId="77777777" w:rsidR="00FC5A53" w:rsidRPr="00FC5A53" w:rsidRDefault="00FC5A53" w:rsidP="00FC5A53">
      <w:pPr>
        <w:bidi/>
        <w:ind w:firstLine="567"/>
        <w:rPr>
          <w:rFonts w:cs="David" w:hint="cs"/>
          <w:rtl/>
        </w:rPr>
      </w:pPr>
      <w:r w:rsidRPr="00FC5A53">
        <w:rPr>
          <w:rFonts w:cs="David" w:hint="cs"/>
          <w:rtl/>
        </w:rPr>
        <w:t xml:space="preserve">העיקר השני בהצעה הוא לפקח ממש על מחיר במקרים שבהם זה ראוי לפי עילות מסוימות, כלומר אם הולכים גבוה מדי </w:t>
      </w:r>
      <w:r w:rsidRPr="00FC5A53">
        <w:rPr>
          <w:rFonts w:cs="David"/>
          <w:rtl/>
        </w:rPr>
        <w:t>–</w:t>
      </w:r>
      <w:r w:rsidRPr="00FC5A53">
        <w:rPr>
          <w:rFonts w:cs="David" w:hint="cs"/>
          <w:rtl/>
        </w:rPr>
        <w:t xml:space="preserve"> או להפחית אותו, או בכלל לבטל את אותה עמלה.</w:t>
      </w:r>
    </w:p>
    <w:p w14:paraId="3F0DAC75"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A9DD91A" w14:textId="77777777" w:rsidR="00FC5A53" w:rsidRPr="00FC5A53" w:rsidRDefault="00FC5A53" w:rsidP="00FC5A53">
      <w:pPr>
        <w:bidi/>
        <w:ind w:firstLine="567"/>
        <w:rPr>
          <w:rFonts w:cs="David" w:hint="cs"/>
          <w:rtl/>
        </w:rPr>
      </w:pPr>
    </w:p>
    <w:p w14:paraId="649E70B1" w14:textId="77777777" w:rsidR="00FC5A53" w:rsidRPr="00FC5A53" w:rsidRDefault="00FC5A53" w:rsidP="00FC5A53">
      <w:pPr>
        <w:bidi/>
        <w:ind w:firstLine="567"/>
        <w:rPr>
          <w:rFonts w:cs="David" w:hint="cs"/>
          <w:rtl/>
        </w:rPr>
      </w:pPr>
      <w:r w:rsidRPr="00FC5A53">
        <w:rPr>
          <w:rFonts w:cs="David" w:hint="cs"/>
          <w:rtl/>
        </w:rPr>
        <w:t xml:space="preserve">אני מודה לך, אדוני. האם למישהו מחברי הכנסת יש מה לומר בעניין לפני שאני עוברת להצבעה? אני מודה לכם. אני עוברת להצבעה. מי בעד לפטור את הצעת החוק מחובת הנחה מוקדמת? מי מתנגד? מי נמנע? </w:t>
      </w:r>
    </w:p>
    <w:p w14:paraId="2D56239F" w14:textId="77777777" w:rsidR="00FC5A53" w:rsidRPr="00FC5A53" w:rsidRDefault="00FC5A53" w:rsidP="00FC5A53">
      <w:pPr>
        <w:bidi/>
        <w:ind w:firstLine="567"/>
        <w:jc w:val="center"/>
        <w:rPr>
          <w:rFonts w:cs="David" w:hint="cs"/>
          <w:b/>
          <w:bCs/>
          <w:rtl/>
        </w:rPr>
      </w:pPr>
      <w:r w:rsidRPr="00FC5A53">
        <w:rPr>
          <w:rFonts w:cs="David"/>
          <w:rtl/>
        </w:rPr>
        <w:br/>
      </w:r>
      <w:r w:rsidRPr="00FC5A53">
        <w:rPr>
          <w:rFonts w:cs="David" w:hint="cs"/>
          <w:b/>
          <w:bCs/>
          <w:rtl/>
        </w:rPr>
        <w:t>ה צ ב ע ה</w:t>
      </w:r>
    </w:p>
    <w:p w14:paraId="5CA16520" w14:textId="77777777" w:rsidR="00FC5A53" w:rsidRPr="00FC5A53" w:rsidRDefault="00FC5A53" w:rsidP="00FC5A53">
      <w:pPr>
        <w:bidi/>
        <w:ind w:firstLine="567"/>
        <w:jc w:val="center"/>
        <w:rPr>
          <w:rFonts w:cs="David" w:hint="cs"/>
          <w:b/>
          <w:bCs/>
          <w:rtl/>
        </w:rPr>
      </w:pPr>
    </w:p>
    <w:p w14:paraId="36B158B6" w14:textId="77777777" w:rsidR="00FC5A53" w:rsidRPr="00FC5A53" w:rsidRDefault="00FC5A53" w:rsidP="00FC5A53">
      <w:pPr>
        <w:bidi/>
        <w:ind w:firstLine="567"/>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13</w:t>
      </w:r>
    </w:p>
    <w:p w14:paraId="4CA52106" w14:textId="77777777" w:rsidR="00FC5A53" w:rsidRPr="00FC5A53" w:rsidRDefault="00FC5A53" w:rsidP="00FC5A53">
      <w:pPr>
        <w:bidi/>
        <w:ind w:firstLine="567"/>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אין</w:t>
      </w:r>
    </w:p>
    <w:p w14:paraId="75F0B406" w14:textId="77777777" w:rsidR="00FC5A53" w:rsidRPr="00FC5A53" w:rsidRDefault="00FC5A53" w:rsidP="00FC5A53">
      <w:pPr>
        <w:bidi/>
        <w:ind w:firstLine="567"/>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אין</w:t>
      </w:r>
    </w:p>
    <w:p w14:paraId="2E374A02" w14:textId="77777777" w:rsidR="00FC5A53" w:rsidRPr="00FC5A53" w:rsidRDefault="00FC5A53" w:rsidP="00FC5A53">
      <w:pPr>
        <w:bidi/>
        <w:ind w:firstLine="567"/>
        <w:jc w:val="center"/>
        <w:rPr>
          <w:rFonts w:cs="David" w:hint="cs"/>
          <w:rtl/>
        </w:rPr>
      </w:pPr>
      <w:r w:rsidRPr="00FC5A53">
        <w:rPr>
          <w:rFonts w:cs="David" w:hint="cs"/>
          <w:rtl/>
        </w:rPr>
        <w:t xml:space="preserve">בקשת הממשלה להקדמת הדיון בהצעת חוק הבנקאות (שירות ללקוח) (תיקון מס' 10), </w:t>
      </w:r>
      <w:proofErr w:type="spellStart"/>
      <w:r w:rsidRPr="00FC5A53">
        <w:rPr>
          <w:rFonts w:cs="David" w:hint="cs"/>
          <w:rtl/>
        </w:rPr>
        <w:t>התשס"ז</w:t>
      </w:r>
      <w:proofErr w:type="spellEnd"/>
      <w:r w:rsidRPr="00FC5A53">
        <w:rPr>
          <w:rFonts w:cs="David" w:hint="cs"/>
          <w:rtl/>
        </w:rPr>
        <w:t>-2007, לפני הקריאה הראשונה, נתקבלה.</w:t>
      </w:r>
    </w:p>
    <w:p w14:paraId="1A1F0413" w14:textId="77777777" w:rsidR="00FC5A53" w:rsidRPr="00FC5A53" w:rsidRDefault="00FC5A53" w:rsidP="00FC5A53">
      <w:pPr>
        <w:bidi/>
        <w:ind w:firstLine="567"/>
        <w:jc w:val="center"/>
        <w:rPr>
          <w:rFonts w:cs="David" w:hint="cs"/>
          <w:rtl/>
        </w:rPr>
      </w:pPr>
    </w:p>
    <w:p w14:paraId="32EBFC1C"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2338249" w14:textId="77777777" w:rsidR="00FC5A53" w:rsidRPr="00FC5A53" w:rsidRDefault="00FC5A53" w:rsidP="00FC5A53">
      <w:pPr>
        <w:bidi/>
        <w:rPr>
          <w:rFonts w:cs="David" w:hint="cs"/>
          <w:u w:val="single"/>
          <w:rtl/>
        </w:rPr>
      </w:pPr>
    </w:p>
    <w:p w14:paraId="2D19E245" w14:textId="77777777" w:rsidR="00FC5A53" w:rsidRPr="00FC5A53" w:rsidRDefault="00FC5A53" w:rsidP="00FC5A53">
      <w:pPr>
        <w:bidi/>
        <w:rPr>
          <w:rFonts w:cs="David" w:hint="cs"/>
          <w:rtl/>
        </w:rPr>
      </w:pPr>
      <w:r w:rsidRPr="00FC5A53">
        <w:rPr>
          <w:rFonts w:cs="David" w:hint="cs"/>
          <w:b/>
          <w:bCs/>
          <w:rtl/>
        </w:rPr>
        <w:tab/>
      </w:r>
      <w:r w:rsidRPr="00FC5A53">
        <w:rPr>
          <w:rFonts w:cs="David" w:hint="cs"/>
          <w:rtl/>
        </w:rPr>
        <w:t xml:space="preserve">ובכן, חברי </w:t>
      </w:r>
      <w:proofErr w:type="spellStart"/>
      <w:r w:rsidRPr="00FC5A53">
        <w:rPr>
          <w:rFonts w:cs="David" w:hint="cs"/>
          <w:rtl/>
        </w:rPr>
        <w:t>חברי</w:t>
      </w:r>
      <w:proofErr w:type="spellEnd"/>
      <w:r w:rsidRPr="00FC5A53">
        <w:rPr>
          <w:rFonts w:cs="David" w:hint="cs"/>
          <w:rtl/>
        </w:rPr>
        <w:t xml:space="preserve"> הכנסת, תוצאות ההצבעה הן: 13 הצביעו בעד, לא היו מתנגדים, לא היו נמנעים. לפיכך, אני קובעת שהצעת חוק הבנקאות קיבלה פטור מחובת הנחה. </w:t>
      </w:r>
    </w:p>
    <w:p w14:paraId="550A29F0" w14:textId="77777777" w:rsidR="00FC5A53" w:rsidRPr="00FC5A53" w:rsidRDefault="00FC5A53" w:rsidP="00FC5A53">
      <w:pPr>
        <w:bidi/>
        <w:rPr>
          <w:rFonts w:cs="David" w:hint="cs"/>
          <w:rtl/>
        </w:rPr>
      </w:pPr>
      <w:r w:rsidRPr="00FC5A53">
        <w:rPr>
          <w:rFonts w:cs="David"/>
          <w:rtl/>
        </w:rPr>
        <w:br/>
      </w:r>
      <w:r w:rsidRPr="00FC5A53">
        <w:rPr>
          <w:rFonts w:cs="David" w:hint="cs"/>
          <w:rtl/>
        </w:rPr>
        <w:tab/>
        <w:t xml:space="preserve">הערת היועצת המשפטית </w:t>
      </w:r>
      <w:r w:rsidRPr="00FC5A53">
        <w:rPr>
          <w:rFonts w:cs="David"/>
          <w:rtl/>
        </w:rPr>
        <w:t>–</w:t>
      </w:r>
      <w:r w:rsidRPr="00FC5A53">
        <w:rPr>
          <w:rFonts w:cs="David" w:hint="cs"/>
          <w:rtl/>
        </w:rPr>
        <w:t xml:space="preserve"> למען הפרוטוקול </w:t>
      </w:r>
      <w:r w:rsidRPr="00FC5A53">
        <w:rPr>
          <w:rFonts w:cs="David"/>
          <w:rtl/>
        </w:rPr>
        <w:t>–</w:t>
      </w:r>
      <w:r w:rsidRPr="00FC5A53">
        <w:rPr>
          <w:rFonts w:cs="David" w:hint="cs"/>
          <w:rtl/>
        </w:rPr>
        <w:t xml:space="preserve"> שהצעת החוק של הממשלה, אשר קיבלה פטור מחובת הנחה, היא לקריאה הראשונה. </w:t>
      </w:r>
    </w:p>
    <w:p w14:paraId="01F7B0DC" w14:textId="77777777" w:rsidR="00FC5A53" w:rsidRPr="00FC5A53" w:rsidRDefault="00FC5A53" w:rsidP="00FC5A53">
      <w:pPr>
        <w:bidi/>
        <w:rPr>
          <w:rFonts w:cs="David"/>
          <w:rtl/>
        </w:rPr>
      </w:pPr>
    </w:p>
    <w:p w14:paraId="1648A524" w14:textId="77777777" w:rsidR="00FC5A53" w:rsidRPr="00FC5A53" w:rsidRDefault="00FC5A53" w:rsidP="00FC5A53">
      <w:pPr>
        <w:bidi/>
        <w:rPr>
          <w:rFonts w:cs="David"/>
          <w:rtl/>
        </w:rPr>
      </w:pPr>
      <w:r w:rsidRPr="00FC5A53">
        <w:rPr>
          <w:rFonts w:cs="David"/>
          <w:rtl/>
        </w:rPr>
        <w:br w:type="page"/>
      </w:r>
    </w:p>
    <w:p w14:paraId="7BF418EA" w14:textId="77777777" w:rsidR="00FC5A53" w:rsidRPr="00FC5A53" w:rsidRDefault="00FC5A53" w:rsidP="00FC5A53">
      <w:pPr>
        <w:bidi/>
        <w:jc w:val="center"/>
        <w:rPr>
          <w:rFonts w:cs="David" w:hint="cs"/>
          <w:b/>
          <w:bCs/>
          <w:u w:val="single"/>
          <w:rtl/>
        </w:rPr>
      </w:pPr>
      <w:r w:rsidRPr="00FC5A53">
        <w:rPr>
          <w:rFonts w:cs="David" w:hint="cs"/>
          <w:b/>
          <w:bCs/>
          <w:rtl/>
        </w:rPr>
        <w:t xml:space="preserve">ג. </w:t>
      </w:r>
      <w:r w:rsidRPr="00FC5A53">
        <w:rPr>
          <w:rFonts w:cs="David" w:hint="cs"/>
          <w:b/>
          <w:bCs/>
          <w:u w:val="single"/>
          <w:rtl/>
        </w:rPr>
        <w:t>בקשות חברי הכנסת להקדמת הדיון בהצעות חוק לפני הקריאה הטרומית:</w:t>
      </w:r>
    </w:p>
    <w:p w14:paraId="5E6CBABF" w14:textId="77777777" w:rsidR="00FC5A53" w:rsidRPr="00FC5A53" w:rsidRDefault="00FC5A53" w:rsidP="00FC5A53">
      <w:pPr>
        <w:bidi/>
        <w:jc w:val="center"/>
        <w:rPr>
          <w:rFonts w:cs="David" w:hint="cs"/>
          <w:b/>
          <w:bCs/>
          <w:u w:val="single"/>
        </w:rPr>
      </w:pPr>
    </w:p>
    <w:p w14:paraId="0C452767" w14:textId="77777777" w:rsidR="00FC5A53" w:rsidRPr="00FC5A53" w:rsidRDefault="00FC5A53" w:rsidP="00FC5A53">
      <w:pPr>
        <w:numPr>
          <w:ilvl w:val="0"/>
          <w:numId w:val="4"/>
        </w:numPr>
        <w:overflowPunct w:val="0"/>
        <w:autoSpaceDE w:val="0"/>
        <w:autoSpaceDN w:val="0"/>
        <w:bidi/>
        <w:adjustRightInd w:val="0"/>
        <w:ind w:right="0"/>
        <w:jc w:val="both"/>
        <w:textAlignment w:val="baseline"/>
        <w:rPr>
          <w:rFonts w:cs="David" w:hint="cs"/>
          <w:b/>
          <w:bCs/>
          <w:u w:val="single"/>
          <w:rtl/>
        </w:rPr>
      </w:pPr>
      <w:r w:rsidRPr="00FC5A53">
        <w:rPr>
          <w:rFonts w:cs="David" w:hint="cs"/>
          <w:b/>
          <w:bCs/>
          <w:u w:val="single"/>
          <w:rtl/>
        </w:rPr>
        <w:t xml:space="preserve">הצעת חוק חינוך ממלכתי (תיקון </w:t>
      </w:r>
      <w:r w:rsidRPr="00FC5A53">
        <w:rPr>
          <w:rFonts w:cs="David"/>
          <w:b/>
          <w:bCs/>
          <w:u w:val="single"/>
          <w:rtl/>
        </w:rPr>
        <w:t>–</w:t>
      </w:r>
      <w:r w:rsidRPr="00FC5A53">
        <w:rPr>
          <w:rFonts w:cs="David" w:hint="cs"/>
          <w:b/>
          <w:bCs/>
          <w:u w:val="single"/>
          <w:rtl/>
        </w:rPr>
        <w:t xml:space="preserve"> הגבלת מספר תלמידים בגן חובה ובכיתה בבית ספר יסודי), </w:t>
      </w:r>
      <w:proofErr w:type="spellStart"/>
      <w:r w:rsidRPr="00FC5A53">
        <w:rPr>
          <w:rFonts w:cs="David" w:hint="cs"/>
          <w:b/>
          <w:bCs/>
          <w:u w:val="single"/>
          <w:rtl/>
        </w:rPr>
        <w:t>התשס"ז</w:t>
      </w:r>
      <w:proofErr w:type="spellEnd"/>
      <w:r w:rsidRPr="00FC5A53">
        <w:rPr>
          <w:rFonts w:cs="David" w:hint="cs"/>
          <w:b/>
          <w:bCs/>
          <w:u w:val="single"/>
          <w:rtl/>
        </w:rPr>
        <w:t>-2007 (פ/2610/17), של חברת הכנסת ליה שמטוב</w:t>
      </w:r>
    </w:p>
    <w:p w14:paraId="5405511D" w14:textId="77777777" w:rsidR="00FC5A53" w:rsidRPr="00FC5A53" w:rsidRDefault="00FC5A53" w:rsidP="00FC5A53">
      <w:pPr>
        <w:bidi/>
        <w:ind w:firstLine="567"/>
        <w:rPr>
          <w:rFonts w:cs="David" w:hint="cs"/>
          <w:rtl/>
        </w:rPr>
      </w:pPr>
    </w:p>
    <w:p w14:paraId="6B05B64D"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552F8FF9" w14:textId="77777777" w:rsidR="00FC5A53" w:rsidRPr="00FC5A53" w:rsidRDefault="00FC5A53" w:rsidP="00FC5A53">
      <w:pPr>
        <w:bidi/>
        <w:rPr>
          <w:rFonts w:cs="David" w:hint="cs"/>
          <w:u w:val="single"/>
          <w:rtl/>
        </w:rPr>
      </w:pPr>
    </w:p>
    <w:p w14:paraId="1CB321CB" w14:textId="77777777" w:rsidR="00FC5A53" w:rsidRPr="00FC5A53" w:rsidRDefault="00FC5A53" w:rsidP="00FC5A53">
      <w:pPr>
        <w:bidi/>
        <w:rPr>
          <w:rFonts w:cs="David" w:hint="cs"/>
          <w:rtl/>
        </w:rPr>
      </w:pPr>
      <w:r w:rsidRPr="00FC5A53">
        <w:rPr>
          <w:rFonts w:cs="David" w:hint="cs"/>
          <w:rtl/>
        </w:rPr>
        <w:tab/>
        <w:t xml:space="preserve">אני עוברת לנושא הבא: בקשותיהם של חברי הכנסת להקדמת הדיון בהצעות חוק לפני הקריאה הטרומית. ההצעה הראשונה היא של חברת הכנסת ליה שמטוב, הצעת חוק חינוך ממלכתי (תיקון </w:t>
      </w:r>
      <w:r w:rsidRPr="00FC5A53">
        <w:rPr>
          <w:rFonts w:cs="David"/>
          <w:rtl/>
        </w:rPr>
        <w:t>–</w:t>
      </w:r>
      <w:r w:rsidRPr="00FC5A53">
        <w:rPr>
          <w:rFonts w:cs="David" w:hint="cs"/>
          <w:rtl/>
        </w:rPr>
        <w:t xml:space="preserve"> הגבלת מספר תלמידים בגן חובה ובכיתה בבית-ספר יסודי), </w:t>
      </w:r>
      <w:proofErr w:type="spellStart"/>
      <w:r w:rsidRPr="00FC5A53">
        <w:rPr>
          <w:rFonts w:cs="David" w:hint="cs"/>
          <w:rtl/>
        </w:rPr>
        <w:t>התשס"ז</w:t>
      </w:r>
      <w:proofErr w:type="spellEnd"/>
      <w:r w:rsidRPr="00FC5A53">
        <w:rPr>
          <w:rFonts w:cs="David" w:hint="cs"/>
          <w:rtl/>
        </w:rPr>
        <w:t>-2007, (פ/2610/17). בבקשה, חברת הכנסת ליה שמטוב, נא להסביר לחברי הוועדה מדוע את מבקשת לפטור את הצעתך מחובת הנחה.</w:t>
      </w:r>
    </w:p>
    <w:p w14:paraId="1F243686"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ליה שמטוב:</w:t>
      </w:r>
    </w:p>
    <w:p w14:paraId="4B4C7AFC" w14:textId="77777777" w:rsidR="00FC5A53" w:rsidRPr="00FC5A53" w:rsidRDefault="00FC5A53" w:rsidP="00FC5A53">
      <w:pPr>
        <w:bidi/>
        <w:rPr>
          <w:rFonts w:cs="David" w:hint="cs"/>
          <w:rtl/>
        </w:rPr>
      </w:pPr>
    </w:p>
    <w:p w14:paraId="5016FA40" w14:textId="77777777" w:rsidR="00FC5A53" w:rsidRPr="00FC5A53" w:rsidRDefault="00FC5A53" w:rsidP="00FC5A53">
      <w:pPr>
        <w:bidi/>
        <w:rPr>
          <w:rFonts w:cs="David" w:hint="cs"/>
          <w:rtl/>
        </w:rPr>
      </w:pPr>
      <w:r w:rsidRPr="00FC5A53">
        <w:rPr>
          <w:rFonts w:cs="David" w:hint="cs"/>
          <w:rtl/>
        </w:rPr>
        <w:tab/>
        <w:t xml:space="preserve">כפי שאמרת, זהו חוק חינוך ממלכתי </w:t>
      </w:r>
      <w:r w:rsidRPr="00FC5A53">
        <w:rPr>
          <w:rFonts w:cs="David"/>
          <w:rtl/>
        </w:rPr>
        <w:t>–</w:t>
      </w:r>
      <w:r w:rsidRPr="00FC5A53">
        <w:rPr>
          <w:rFonts w:cs="David" w:hint="cs"/>
          <w:rtl/>
        </w:rPr>
        <w:t xml:space="preserve"> הגבלת מספר תלמידים גם בגן חובה וגם בבית-ספר יסודי. </w:t>
      </w:r>
    </w:p>
    <w:p w14:paraId="1C8B47E3" w14:textId="77777777" w:rsidR="00FC5A53" w:rsidRPr="00FC5A53" w:rsidRDefault="00FC5A53" w:rsidP="00FC5A53">
      <w:pPr>
        <w:bidi/>
        <w:rPr>
          <w:rFonts w:cs="David" w:hint="cs"/>
          <w:rtl/>
        </w:rPr>
      </w:pPr>
    </w:p>
    <w:p w14:paraId="265192C1" w14:textId="77777777" w:rsidR="00FC5A53" w:rsidRPr="00FC5A53" w:rsidRDefault="00FC5A53" w:rsidP="00FC5A53">
      <w:pPr>
        <w:bidi/>
        <w:rPr>
          <w:rFonts w:cs="David" w:hint="cs"/>
          <w:rtl/>
        </w:rPr>
      </w:pPr>
      <w:r w:rsidRPr="00FC5A53">
        <w:rPr>
          <w:rFonts w:cs="David" w:hint="cs"/>
          <w:rtl/>
        </w:rPr>
        <w:tab/>
        <w:t xml:space="preserve">הצעות חוק דומות עברו במליאה בקריאה הטרומית </w:t>
      </w:r>
      <w:r w:rsidRPr="00FC5A53">
        <w:rPr>
          <w:rFonts w:cs="David"/>
          <w:rtl/>
        </w:rPr>
        <w:t>–</w:t>
      </w:r>
      <w:r w:rsidRPr="00FC5A53">
        <w:rPr>
          <w:rFonts w:cs="David" w:hint="cs"/>
          <w:rtl/>
        </w:rPr>
        <w:t xml:space="preserve"> הצעות חוק של חברי הכנסת: </w:t>
      </w:r>
      <w:proofErr w:type="spellStart"/>
      <w:r w:rsidRPr="00FC5A53">
        <w:rPr>
          <w:rFonts w:cs="David" w:hint="cs"/>
          <w:rtl/>
        </w:rPr>
        <w:t>נאדיה</w:t>
      </w:r>
      <w:proofErr w:type="spellEnd"/>
      <w:r w:rsidRPr="00FC5A53">
        <w:rPr>
          <w:rFonts w:cs="David" w:hint="cs"/>
          <w:rtl/>
        </w:rPr>
        <w:t xml:space="preserve"> חילו, רונית תירוש ומיכאל </w:t>
      </w:r>
      <w:proofErr w:type="spellStart"/>
      <w:r w:rsidRPr="00FC5A53">
        <w:rPr>
          <w:rFonts w:cs="David" w:hint="cs"/>
          <w:rtl/>
        </w:rPr>
        <w:t>מלכיאור</w:t>
      </w:r>
      <w:proofErr w:type="spellEnd"/>
      <w:r w:rsidRPr="00FC5A53">
        <w:rPr>
          <w:rFonts w:cs="David" w:hint="cs"/>
          <w:rtl/>
        </w:rPr>
        <w:t>. אני הייתי רוצה להצמיד את הצעת החוק שלי ולקחת חלק פעיל כדי לקדם את החוק הזה בוועדה.</w:t>
      </w:r>
    </w:p>
    <w:p w14:paraId="2277ADF0"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64589006" w14:textId="77777777" w:rsidR="00FC5A53" w:rsidRPr="00FC5A53" w:rsidRDefault="00FC5A53" w:rsidP="00FC5A53">
      <w:pPr>
        <w:bidi/>
        <w:rPr>
          <w:rFonts w:cs="David" w:hint="cs"/>
          <w:rtl/>
        </w:rPr>
      </w:pPr>
    </w:p>
    <w:p w14:paraId="349A2D18" w14:textId="77777777" w:rsidR="00FC5A53" w:rsidRPr="00FC5A53" w:rsidRDefault="00FC5A53" w:rsidP="00FC5A53">
      <w:pPr>
        <w:bidi/>
        <w:rPr>
          <w:rFonts w:cs="David" w:hint="cs"/>
          <w:rtl/>
        </w:rPr>
      </w:pPr>
      <w:r w:rsidRPr="00FC5A53">
        <w:rPr>
          <w:rFonts w:cs="David" w:hint="cs"/>
          <w:rtl/>
        </w:rPr>
        <w:tab/>
        <w:t xml:space="preserve"> בהחלט. </w:t>
      </w:r>
    </w:p>
    <w:p w14:paraId="19C0AF50"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10124F61" w14:textId="77777777" w:rsidR="00FC5A53" w:rsidRPr="00FC5A53" w:rsidRDefault="00FC5A53" w:rsidP="00FC5A53">
      <w:pPr>
        <w:bidi/>
        <w:rPr>
          <w:rFonts w:cs="David" w:hint="cs"/>
          <w:rtl/>
        </w:rPr>
      </w:pPr>
    </w:p>
    <w:p w14:paraId="297C025F" w14:textId="77777777" w:rsidR="00FC5A53" w:rsidRPr="00FC5A53" w:rsidRDefault="00FC5A53" w:rsidP="00FC5A53">
      <w:pPr>
        <w:bidi/>
        <w:rPr>
          <w:rFonts w:cs="David" w:hint="cs"/>
          <w:rtl/>
        </w:rPr>
      </w:pPr>
      <w:r w:rsidRPr="00FC5A53">
        <w:rPr>
          <w:rFonts w:cs="David" w:hint="cs"/>
          <w:rtl/>
        </w:rPr>
        <w:tab/>
        <w:t xml:space="preserve">גברתי, לפני שאני עוברת להצבעה אני מבקשת לברר שאכן הצעות דומות בעיקרן הועברו לוועדת החינוך </w:t>
      </w:r>
      <w:r w:rsidRPr="00FC5A53">
        <w:rPr>
          <w:rFonts w:cs="David"/>
          <w:rtl/>
        </w:rPr>
        <w:t>–</w:t>
      </w:r>
      <w:r w:rsidRPr="00FC5A53">
        <w:rPr>
          <w:rFonts w:cs="David" w:hint="cs"/>
          <w:rtl/>
        </w:rPr>
        <w:t xml:space="preserve"> של חברת הכנסת </w:t>
      </w:r>
      <w:proofErr w:type="spellStart"/>
      <w:r w:rsidRPr="00FC5A53">
        <w:rPr>
          <w:rFonts w:cs="David" w:hint="cs"/>
          <w:rtl/>
        </w:rPr>
        <w:t>נאדיה</w:t>
      </w:r>
      <w:proofErr w:type="spellEnd"/>
      <w:r w:rsidRPr="00FC5A53">
        <w:rPr>
          <w:rFonts w:cs="David" w:hint="cs"/>
          <w:rtl/>
        </w:rPr>
        <w:t xml:space="preserve"> חילו, של חברת הכנסת רונית תירוש ושל חבר הכנסת מיכאל </w:t>
      </w:r>
      <w:proofErr w:type="spellStart"/>
      <w:r w:rsidRPr="00FC5A53">
        <w:rPr>
          <w:rFonts w:cs="David" w:hint="cs"/>
          <w:rtl/>
        </w:rPr>
        <w:t>מלכיאור</w:t>
      </w:r>
      <w:proofErr w:type="spellEnd"/>
      <w:r w:rsidRPr="00FC5A53">
        <w:rPr>
          <w:rFonts w:cs="David" w:hint="cs"/>
          <w:rtl/>
        </w:rPr>
        <w:t>. מליאת הכנסת הצביעה ב- 30 במאי 2007 על תמיכתה בהן.</w:t>
      </w:r>
    </w:p>
    <w:p w14:paraId="1573D0F4" w14:textId="77777777" w:rsidR="00FC5A53" w:rsidRPr="00FC5A53" w:rsidRDefault="00FC5A53" w:rsidP="00FC5A53">
      <w:pPr>
        <w:bidi/>
        <w:rPr>
          <w:rFonts w:cs="David" w:hint="cs"/>
          <w:rtl/>
        </w:rPr>
      </w:pPr>
    </w:p>
    <w:p w14:paraId="1723DD56" w14:textId="77777777" w:rsidR="00FC5A53" w:rsidRPr="00FC5A53" w:rsidRDefault="00FC5A53" w:rsidP="00FC5A53">
      <w:pPr>
        <w:bidi/>
        <w:rPr>
          <w:rFonts w:cs="David" w:hint="cs"/>
          <w:rtl/>
        </w:rPr>
      </w:pPr>
      <w:r w:rsidRPr="00FC5A53">
        <w:rPr>
          <w:rFonts w:cs="David" w:hint="cs"/>
          <w:rtl/>
        </w:rPr>
        <w:tab/>
        <w:t>אני עוברת להצבעה. מי בעד לפטור את הצעת החוק מחובת הנחה? מי מתנגד? מי נמנע?</w:t>
      </w:r>
    </w:p>
    <w:p w14:paraId="55EEE4AA" w14:textId="77777777" w:rsidR="00FC5A53" w:rsidRPr="00FC5A53" w:rsidRDefault="00FC5A53" w:rsidP="00FC5A53">
      <w:pPr>
        <w:bidi/>
        <w:jc w:val="center"/>
        <w:rPr>
          <w:rFonts w:cs="David" w:hint="cs"/>
          <w:b/>
          <w:bCs/>
          <w:rtl/>
        </w:rPr>
      </w:pPr>
      <w:r w:rsidRPr="00FC5A53">
        <w:rPr>
          <w:rFonts w:cs="David"/>
          <w:rtl/>
        </w:rPr>
        <w:br/>
      </w:r>
      <w:r w:rsidRPr="00FC5A53">
        <w:rPr>
          <w:rFonts w:cs="David" w:hint="cs"/>
          <w:b/>
          <w:bCs/>
          <w:rtl/>
        </w:rPr>
        <w:t>ה צ ב ע ה</w:t>
      </w:r>
    </w:p>
    <w:p w14:paraId="48C71EFB" w14:textId="77777777" w:rsidR="00FC5A53" w:rsidRPr="00FC5A53" w:rsidRDefault="00FC5A53" w:rsidP="00FC5A53">
      <w:pPr>
        <w:bidi/>
        <w:jc w:val="center"/>
        <w:rPr>
          <w:rFonts w:cs="David" w:hint="cs"/>
          <w:b/>
          <w:bCs/>
          <w:rtl/>
        </w:rPr>
      </w:pPr>
    </w:p>
    <w:p w14:paraId="19FC5921" w14:textId="77777777" w:rsidR="00FC5A53" w:rsidRPr="00FC5A53" w:rsidRDefault="00FC5A53" w:rsidP="00FC5A53">
      <w:pPr>
        <w:bidi/>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12</w:t>
      </w:r>
    </w:p>
    <w:p w14:paraId="00F40795" w14:textId="77777777" w:rsidR="00FC5A53" w:rsidRPr="00FC5A53" w:rsidRDefault="00FC5A53" w:rsidP="00FC5A53">
      <w:pPr>
        <w:bidi/>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אין</w:t>
      </w:r>
    </w:p>
    <w:p w14:paraId="2CD38246" w14:textId="77777777" w:rsidR="00FC5A53" w:rsidRPr="00FC5A53" w:rsidRDefault="00FC5A53" w:rsidP="00FC5A53">
      <w:pPr>
        <w:bidi/>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אין</w:t>
      </w:r>
    </w:p>
    <w:p w14:paraId="4939722D" w14:textId="77777777" w:rsidR="00FC5A53" w:rsidRPr="00FC5A53" w:rsidRDefault="00FC5A53" w:rsidP="00FC5A53">
      <w:pPr>
        <w:bidi/>
        <w:jc w:val="center"/>
        <w:rPr>
          <w:rFonts w:cs="David" w:hint="cs"/>
          <w:rtl/>
        </w:rPr>
      </w:pPr>
      <w:r w:rsidRPr="00FC5A53">
        <w:rPr>
          <w:rFonts w:cs="David" w:hint="cs"/>
          <w:rtl/>
        </w:rPr>
        <w:t xml:space="preserve">בקשת חברת הכנסת ליה שמטוב להקדמת הדיון בהצעת חוק חינוך ממלכתי (תיקון </w:t>
      </w:r>
      <w:r w:rsidRPr="00FC5A53">
        <w:rPr>
          <w:rFonts w:cs="David"/>
          <w:rtl/>
        </w:rPr>
        <w:t>–</w:t>
      </w:r>
      <w:r w:rsidRPr="00FC5A53">
        <w:rPr>
          <w:rFonts w:cs="David" w:hint="cs"/>
          <w:rtl/>
        </w:rPr>
        <w:t xml:space="preserve"> הגבלת מספר תלמידים בגן חובה ובכיתה בבית-ספר יסודי), </w:t>
      </w:r>
      <w:proofErr w:type="spellStart"/>
      <w:r w:rsidRPr="00FC5A53">
        <w:rPr>
          <w:rFonts w:cs="David" w:hint="cs"/>
          <w:rtl/>
        </w:rPr>
        <w:t>התשס"ז</w:t>
      </w:r>
      <w:proofErr w:type="spellEnd"/>
      <w:r w:rsidRPr="00FC5A53">
        <w:rPr>
          <w:rFonts w:cs="David" w:hint="cs"/>
          <w:rtl/>
        </w:rPr>
        <w:t>-2007, לפני הקריאה הטרומית, נתקבלה.</w:t>
      </w:r>
    </w:p>
    <w:p w14:paraId="3BDDF6E9" w14:textId="77777777" w:rsidR="00FC5A53" w:rsidRPr="00FC5A53" w:rsidRDefault="00FC5A53" w:rsidP="00FC5A53">
      <w:pPr>
        <w:bidi/>
        <w:jc w:val="center"/>
        <w:rPr>
          <w:rFonts w:cs="David" w:hint="cs"/>
          <w:rtl/>
        </w:rPr>
      </w:pPr>
    </w:p>
    <w:p w14:paraId="4D56209C"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C2DE3F3" w14:textId="77777777" w:rsidR="00FC5A53" w:rsidRPr="00FC5A53" w:rsidRDefault="00FC5A53" w:rsidP="00FC5A53">
      <w:pPr>
        <w:bidi/>
        <w:rPr>
          <w:rFonts w:cs="David" w:hint="cs"/>
          <w:u w:val="single"/>
          <w:rtl/>
        </w:rPr>
      </w:pPr>
    </w:p>
    <w:p w14:paraId="078ED4F8" w14:textId="77777777" w:rsidR="00FC5A53" w:rsidRPr="00FC5A53" w:rsidRDefault="00FC5A53" w:rsidP="00FC5A53">
      <w:pPr>
        <w:bidi/>
        <w:rPr>
          <w:rFonts w:cs="David" w:hint="cs"/>
          <w:rtl/>
        </w:rPr>
      </w:pPr>
      <w:r w:rsidRPr="00FC5A53">
        <w:rPr>
          <w:rFonts w:cs="David" w:hint="cs"/>
          <w:b/>
          <w:bCs/>
          <w:rtl/>
        </w:rPr>
        <w:tab/>
      </w:r>
      <w:r w:rsidRPr="00FC5A53">
        <w:rPr>
          <w:rFonts w:cs="David" w:hint="cs"/>
          <w:rtl/>
        </w:rPr>
        <w:t xml:space="preserve">12 הצביעו בעד, לא היו מתנגדים, לא היו נמנעים. לפיכך, אני קובעת שהצעתך קיבלה פטור מחובת הנחה. </w:t>
      </w:r>
    </w:p>
    <w:p w14:paraId="0D8CF2F5" w14:textId="77777777" w:rsidR="00FC5A53" w:rsidRPr="00FC5A53" w:rsidRDefault="00FC5A53" w:rsidP="00FC5A53">
      <w:pPr>
        <w:bidi/>
        <w:rPr>
          <w:rFonts w:cs="David" w:hint="cs"/>
          <w:rtl/>
        </w:rPr>
      </w:pPr>
    </w:p>
    <w:p w14:paraId="735151B4" w14:textId="77777777" w:rsidR="00FC5A53" w:rsidRPr="00FC5A53" w:rsidRDefault="00FC5A53" w:rsidP="00FC5A53">
      <w:pPr>
        <w:bidi/>
        <w:jc w:val="center"/>
        <w:rPr>
          <w:rFonts w:cs="David" w:hint="cs"/>
          <w:rtl/>
        </w:rPr>
      </w:pPr>
      <w:r w:rsidRPr="00FC5A53">
        <w:rPr>
          <w:rFonts w:cs="David"/>
          <w:rtl/>
        </w:rPr>
        <w:br w:type="page"/>
      </w:r>
    </w:p>
    <w:p w14:paraId="11B86925" w14:textId="77777777" w:rsidR="00FC5A53" w:rsidRPr="00FC5A53" w:rsidRDefault="00FC5A53" w:rsidP="00FC5A53">
      <w:pPr>
        <w:bidi/>
        <w:ind w:left="1080"/>
        <w:jc w:val="center"/>
        <w:rPr>
          <w:rFonts w:cs="David" w:hint="cs"/>
          <w:b/>
          <w:bCs/>
          <w:u w:val="single"/>
        </w:rPr>
      </w:pPr>
      <w:r w:rsidRPr="00FC5A53">
        <w:rPr>
          <w:rFonts w:cs="David" w:hint="cs"/>
          <w:b/>
          <w:bCs/>
          <w:rtl/>
        </w:rPr>
        <w:t xml:space="preserve">2. </w:t>
      </w:r>
      <w:r w:rsidRPr="00FC5A53">
        <w:rPr>
          <w:rFonts w:cs="David" w:hint="cs"/>
          <w:b/>
          <w:bCs/>
          <w:u w:val="single"/>
          <w:rtl/>
        </w:rPr>
        <w:t xml:space="preserve">הצעת חוק התכנון והבנייה (תיקון </w:t>
      </w:r>
      <w:r w:rsidRPr="00FC5A53">
        <w:rPr>
          <w:rFonts w:cs="David"/>
          <w:b/>
          <w:bCs/>
          <w:u w:val="single"/>
          <w:rtl/>
        </w:rPr>
        <w:t>–</w:t>
      </w:r>
      <w:r w:rsidRPr="00FC5A53">
        <w:rPr>
          <w:rFonts w:cs="David" w:hint="cs"/>
          <w:b/>
          <w:bCs/>
          <w:u w:val="single"/>
          <w:rtl/>
        </w:rPr>
        <w:t xml:space="preserve"> הגדרת מתקן ביטחוני), </w:t>
      </w:r>
      <w:proofErr w:type="spellStart"/>
      <w:r w:rsidRPr="00FC5A53">
        <w:rPr>
          <w:rFonts w:cs="David" w:hint="cs"/>
          <w:b/>
          <w:bCs/>
          <w:u w:val="single"/>
          <w:rtl/>
        </w:rPr>
        <w:t>התשס"ז</w:t>
      </w:r>
      <w:proofErr w:type="spellEnd"/>
      <w:r w:rsidRPr="00FC5A53">
        <w:rPr>
          <w:rFonts w:cs="David" w:hint="cs"/>
          <w:b/>
          <w:bCs/>
          <w:u w:val="single"/>
          <w:rtl/>
        </w:rPr>
        <w:t>-2007 (פ/2671/17), של חבר הכנסת אורי אריאל</w:t>
      </w:r>
    </w:p>
    <w:p w14:paraId="6AA66291" w14:textId="77777777" w:rsidR="00FC5A53" w:rsidRPr="00FC5A53" w:rsidRDefault="00FC5A53" w:rsidP="00FC5A53">
      <w:pPr>
        <w:bidi/>
        <w:ind w:firstLine="567"/>
        <w:rPr>
          <w:rFonts w:cs="David" w:hint="cs"/>
          <w:rtl/>
        </w:rPr>
      </w:pPr>
    </w:p>
    <w:p w14:paraId="0C204260"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C9F0D5A" w14:textId="77777777" w:rsidR="00FC5A53" w:rsidRPr="00FC5A53" w:rsidRDefault="00FC5A53" w:rsidP="00FC5A53">
      <w:pPr>
        <w:bidi/>
        <w:ind w:firstLine="567"/>
        <w:rPr>
          <w:rFonts w:cs="David" w:hint="cs"/>
          <w:rtl/>
        </w:rPr>
      </w:pPr>
    </w:p>
    <w:p w14:paraId="0CD0238B" w14:textId="77777777" w:rsidR="00FC5A53" w:rsidRPr="00FC5A53" w:rsidRDefault="00FC5A53" w:rsidP="00FC5A53">
      <w:pPr>
        <w:bidi/>
        <w:ind w:firstLine="567"/>
        <w:rPr>
          <w:rFonts w:cs="David" w:hint="cs"/>
          <w:rtl/>
        </w:rPr>
      </w:pPr>
      <w:r w:rsidRPr="00FC5A53">
        <w:rPr>
          <w:rFonts w:cs="David" w:hint="cs"/>
          <w:rtl/>
        </w:rPr>
        <w:t xml:space="preserve">הצעה שנייה היא הצעתו של חבר הכנסת אורי אריאל: הצעת חוק התכנון והבנייה (תיקון- הגדרת מתקן ביטחוני), </w:t>
      </w:r>
      <w:proofErr w:type="spellStart"/>
      <w:r w:rsidRPr="00FC5A53">
        <w:rPr>
          <w:rFonts w:cs="David" w:hint="cs"/>
          <w:rtl/>
        </w:rPr>
        <w:t>התשס"ז</w:t>
      </w:r>
      <w:proofErr w:type="spellEnd"/>
      <w:r w:rsidRPr="00FC5A53">
        <w:rPr>
          <w:rFonts w:cs="David" w:hint="cs"/>
          <w:rtl/>
        </w:rPr>
        <w:t>-2007 (פ/2671/17). חבר הכנסת אורי אריאל, אנא נמק בפני הוועדה מדוע אתה מבקש לפטור את הצעתך מחובת הנחה.</w:t>
      </w:r>
    </w:p>
    <w:p w14:paraId="27F049EA" w14:textId="77777777" w:rsidR="00FC5A53" w:rsidRPr="00FC5A53" w:rsidRDefault="00FC5A53" w:rsidP="00FC5A53">
      <w:pPr>
        <w:bidi/>
        <w:rPr>
          <w:rFonts w:cs="David"/>
          <w:rtl/>
        </w:rPr>
      </w:pPr>
      <w:r w:rsidRPr="00FC5A53">
        <w:rPr>
          <w:rFonts w:cs="David"/>
          <w:rtl/>
        </w:rPr>
        <w:br/>
      </w:r>
      <w:r w:rsidRPr="00FC5A53">
        <w:rPr>
          <w:rFonts w:cs="David" w:hint="eastAsia"/>
          <w:u w:val="single"/>
          <w:rtl/>
        </w:rPr>
        <w:t>אורי</w:t>
      </w:r>
      <w:r w:rsidRPr="00FC5A53">
        <w:rPr>
          <w:rFonts w:cs="David"/>
          <w:u w:val="single"/>
          <w:rtl/>
        </w:rPr>
        <w:t xml:space="preserve"> אריאל:</w:t>
      </w:r>
    </w:p>
    <w:p w14:paraId="4850553F" w14:textId="77777777" w:rsidR="00FC5A53" w:rsidRPr="00FC5A53" w:rsidRDefault="00FC5A53" w:rsidP="00FC5A53">
      <w:pPr>
        <w:bidi/>
        <w:rPr>
          <w:rFonts w:cs="David"/>
          <w:rtl/>
        </w:rPr>
      </w:pPr>
    </w:p>
    <w:p w14:paraId="4CE3376A" w14:textId="77777777" w:rsidR="00FC5A53" w:rsidRPr="00FC5A53" w:rsidRDefault="00FC5A53" w:rsidP="00FC5A53">
      <w:pPr>
        <w:bidi/>
        <w:ind w:firstLine="567"/>
        <w:rPr>
          <w:rFonts w:cs="David" w:hint="cs"/>
          <w:rtl/>
        </w:rPr>
      </w:pPr>
      <w:r w:rsidRPr="00FC5A53">
        <w:rPr>
          <w:rFonts w:cs="David" w:hint="cs"/>
          <w:rtl/>
        </w:rPr>
        <w:t xml:space="preserve">הצעת החוק באה להסדיר באופן חוקי את היכולת לזרז את הקמת </w:t>
      </w:r>
      <w:proofErr w:type="spellStart"/>
      <w:r w:rsidRPr="00FC5A53">
        <w:rPr>
          <w:rFonts w:cs="David" w:hint="cs"/>
          <w:rtl/>
        </w:rPr>
        <w:t>הממ"דים</w:t>
      </w:r>
      <w:proofErr w:type="spellEnd"/>
      <w:r w:rsidRPr="00FC5A53">
        <w:rPr>
          <w:rFonts w:cs="David" w:hint="cs"/>
          <w:rtl/>
        </w:rPr>
        <w:t xml:space="preserve"> בעוטף עזה ובמקומות אחרים, לפי הצורך. </w:t>
      </w:r>
    </w:p>
    <w:p w14:paraId="43D1BC11" w14:textId="77777777" w:rsidR="00FC5A53" w:rsidRPr="00FC5A53" w:rsidRDefault="00FC5A53" w:rsidP="00FC5A53">
      <w:pPr>
        <w:bidi/>
        <w:ind w:firstLine="567"/>
        <w:rPr>
          <w:rFonts w:cs="David" w:hint="cs"/>
          <w:rtl/>
        </w:rPr>
      </w:pPr>
    </w:p>
    <w:p w14:paraId="6028BADB" w14:textId="77777777" w:rsidR="00FC5A53" w:rsidRPr="00FC5A53" w:rsidRDefault="00FC5A53" w:rsidP="00FC5A53">
      <w:pPr>
        <w:bidi/>
        <w:ind w:firstLine="567"/>
        <w:rPr>
          <w:rFonts w:cs="David" w:hint="cs"/>
          <w:rtl/>
        </w:rPr>
      </w:pPr>
      <w:r w:rsidRPr="00FC5A53">
        <w:rPr>
          <w:rFonts w:cs="David" w:hint="cs"/>
          <w:rtl/>
        </w:rPr>
        <w:t xml:space="preserve">היום, כששואלים את משרד הביטחון איך הוא יקים את </w:t>
      </w:r>
      <w:proofErr w:type="spellStart"/>
      <w:r w:rsidRPr="00FC5A53">
        <w:rPr>
          <w:rFonts w:cs="David" w:hint="cs"/>
          <w:rtl/>
        </w:rPr>
        <w:t>הממ"דים</w:t>
      </w:r>
      <w:proofErr w:type="spellEnd"/>
      <w:r w:rsidRPr="00FC5A53">
        <w:rPr>
          <w:rFonts w:cs="David" w:hint="cs"/>
          <w:rtl/>
        </w:rPr>
        <w:t xml:space="preserve"> </w:t>
      </w:r>
      <w:r w:rsidRPr="00FC5A53">
        <w:rPr>
          <w:rFonts w:cs="David"/>
          <w:rtl/>
        </w:rPr>
        <w:t>–</w:t>
      </w:r>
      <w:r w:rsidRPr="00FC5A53">
        <w:rPr>
          <w:rFonts w:cs="David" w:hint="cs"/>
          <w:rtl/>
        </w:rPr>
        <w:t xml:space="preserve"> הרי אין תוכניות ואין אישורים - - -</w:t>
      </w:r>
    </w:p>
    <w:p w14:paraId="159545DE"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1AA6151E" w14:textId="77777777" w:rsidR="00FC5A53" w:rsidRPr="00FC5A53" w:rsidRDefault="00FC5A53" w:rsidP="00FC5A53">
      <w:pPr>
        <w:bidi/>
        <w:rPr>
          <w:rFonts w:cs="David" w:hint="cs"/>
          <w:u w:val="single"/>
          <w:rtl/>
        </w:rPr>
      </w:pPr>
    </w:p>
    <w:p w14:paraId="7084CD9A" w14:textId="77777777" w:rsidR="00FC5A53" w:rsidRPr="00FC5A53" w:rsidRDefault="00FC5A53" w:rsidP="00FC5A53">
      <w:pPr>
        <w:bidi/>
        <w:ind w:firstLine="567"/>
        <w:rPr>
          <w:rFonts w:cs="David" w:hint="cs"/>
          <w:rtl/>
        </w:rPr>
      </w:pPr>
      <w:r w:rsidRPr="00FC5A53">
        <w:rPr>
          <w:rFonts w:cs="David" w:hint="cs"/>
          <w:rtl/>
        </w:rPr>
        <w:t>איזה שר ביטחון?</w:t>
      </w:r>
    </w:p>
    <w:p w14:paraId="31D08582" w14:textId="77777777" w:rsidR="00FC5A53" w:rsidRPr="00FC5A53" w:rsidRDefault="00FC5A53" w:rsidP="00FC5A53">
      <w:pPr>
        <w:bidi/>
        <w:rPr>
          <w:rFonts w:cs="David"/>
          <w:rtl/>
        </w:rPr>
      </w:pPr>
      <w:r w:rsidRPr="00FC5A53">
        <w:rPr>
          <w:rFonts w:cs="David"/>
          <w:rtl/>
        </w:rPr>
        <w:br/>
      </w:r>
      <w:r w:rsidRPr="00FC5A53">
        <w:rPr>
          <w:rFonts w:cs="David" w:hint="eastAsia"/>
          <w:u w:val="single"/>
          <w:rtl/>
        </w:rPr>
        <w:t>אורי</w:t>
      </w:r>
      <w:r w:rsidRPr="00FC5A53">
        <w:rPr>
          <w:rFonts w:cs="David"/>
          <w:u w:val="single"/>
          <w:rtl/>
        </w:rPr>
        <w:t xml:space="preserve"> אריאל:</w:t>
      </w:r>
    </w:p>
    <w:p w14:paraId="279E89BF" w14:textId="77777777" w:rsidR="00FC5A53" w:rsidRPr="00FC5A53" w:rsidRDefault="00FC5A53" w:rsidP="00FC5A53">
      <w:pPr>
        <w:bidi/>
        <w:rPr>
          <w:rFonts w:cs="David"/>
          <w:rtl/>
        </w:rPr>
      </w:pPr>
    </w:p>
    <w:p w14:paraId="08171CBD" w14:textId="77777777" w:rsidR="00FC5A53" w:rsidRPr="00FC5A53" w:rsidRDefault="00FC5A53" w:rsidP="00FC5A53">
      <w:pPr>
        <w:bidi/>
        <w:ind w:firstLine="567"/>
        <w:rPr>
          <w:rFonts w:cs="David" w:hint="cs"/>
          <w:rtl/>
        </w:rPr>
      </w:pPr>
      <w:r w:rsidRPr="00FC5A53">
        <w:rPr>
          <w:rFonts w:cs="David" w:hint="cs"/>
          <w:rtl/>
        </w:rPr>
        <w:t xml:space="preserve">סליחה, מכובדי. שואלים את משרד הביטחון, לא את שר הביטחון </w:t>
      </w:r>
      <w:r w:rsidRPr="00FC5A53">
        <w:rPr>
          <w:rFonts w:cs="David"/>
          <w:rtl/>
        </w:rPr>
        <w:t>–</w:t>
      </w:r>
      <w:r w:rsidRPr="00FC5A53">
        <w:rPr>
          <w:rFonts w:cs="David" w:hint="cs"/>
          <w:rtl/>
        </w:rPr>
        <w:t xml:space="preserve"> אז התשובה היא: אנחנו מתעלמים מהחוק, יש צורך ביטחוני דחוף, ולכן אנחנו מקימים ויהיה בסדר. כנ"ל  </w:t>
      </w:r>
      <w:r w:rsidRPr="00FC5A53">
        <w:rPr>
          <w:rFonts w:cs="David"/>
          <w:rtl/>
        </w:rPr>
        <w:t>–</w:t>
      </w:r>
      <w:r w:rsidRPr="00FC5A53">
        <w:rPr>
          <w:rFonts w:cs="David" w:hint="cs"/>
          <w:rtl/>
        </w:rPr>
        <w:t xml:space="preserve"> ואינני יודע אם זה נכון </w:t>
      </w:r>
      <w:r w:rsidRPr="00FC5A53">
        <w:rPr>
          <w:rFonts w:cs="David"/>
          <w:rtl/>
        </w:rPr>
        <w:t>–</w:t>
      </w:r>
      <w:r w:rsidRPr="00FC5A53">
        <w:rPr>
          <w:rFonts w:cs="David" w:hint="cs"/>
          <w:rtl/>
        </w:rPr>
        <w:t xml:space="preserve"> אבל צוטט שר הפנים שאין מנוס אלא להקים, ואחרי כן נסדר את כל הדברים. זה לא צריך להיות כך, אפשר לסדר את זה גם באישורי תוכניות. </w:t>
      </w:r>
    </w:p>
    <w:p w14:paraId="79B6228C" w14:textId="77777777" w:rsidR="00FC5A53" w:rsidRPr="00FC5A53" w:rsidRDefault="00FC5A53" w:rsidP="00FC5A53">
      <w:pPr>
        <w:bidi/>
        <w:ind w:firstLine="567"/>
        <w:rPr>
          <w:rFonts w:cs="David" w:hint="cs"/>
          <w:rtl/>
        </w:rPr>
      </w:pPr>
    </w:p>
    <w:p w14:paraId="5B585549" w14:textId="77777777" w:rsidR="00FC5A53" w:rsidRPr="00FC5A53" w:rsidRDefault="00FC5A53" w:rsidP="00FC5A53">
      <w:pPr>
        <w:bidi/>
        <w:ind w:firstLine="567"/>
        <w:rPr>
          <w:rFonts w:cs="David" w:hint="cs"/>
          <w:rtl/>
        </w:rPr>
      </w:pPr>
      <w:r w:rsidRPr="00FC5A53">
        <w:rPr>
          <w:rFonts w:cs="David" w:hint="cs"/>
          <w:rtl/>
        </w:rPr>
        <w:t xml:space="preserve">ההצעה של החוק אומרת שממ"ד </w:t>
      </w:r>
      <w:r w:rsidRPr="00FC5A53">
        <w:rPr>
          <w:rFonts w:cs="David"/>
          <w:rtl/>
        </w:rPr>
        <w:t>–</w:t>
      </w:r>
      <w:r w:rsidRPr="00FC5A53">
        <w:rPr>
          <w:rFonts w:cs="David" w:hint="cs"/>
          <w:rtl/>
        </w:rPr>
        <w:t xml:space="preserve"> קרי, מרחב מוגן דירתי </w:t>
      </w:r>
      <w:r w:rsidRPr="00FC5A53">
        <w:rPr>
          <w:rFonts w:cs="David"/>
          <w:rtl/>
        </w:rPr>
        <w:t>–</w:t>
      </w:r>
      <w:r w:rsidRPr="00FC5A53">
        <w:rPr>
          <w:rFonts w:cs="David" w:hint="cs"/>
          <w:rtl/>
        </w:rPr>
        <w:t xml:space="preserve"> ייחשב כעניין ביטחוני במידה ששר הביטחון הודיע שהאזור הזה נתון תחת בעיה ביטחונית, ואז זה נדון במה שנקרא ועדה למתקנים ביטחוניים. יש בתוך ועדת תכנון ועדה מאוד מצומצמת למתקנים ביטחוניים, ובדרך כלל כשמה כן היא </w:t>
      </w:r>
      <w:r w:rsidRPr="00FC5A53">
        <w:rPr>
          <w:rFonts w:cs="David"/>
          <w:rtl/>
        </w:rPr>
        <w:t>–</w:t>
      </w:r>
      <w:r w:rsidRPr="00FC5A53">
        <w:rPr>
          <w:rFonts w:cs="David" w:hint="cs"/>
          <w:rtl/>
        </w:rPr>
        <w:t xml:space="preserve"> היא מאשרת מכונות צבא או מתקנים אחרים. </w:t>
      </w:r>
    </w:p>
    <w:p w14:paraId="66CCB83F" w14:textId="77777777" w:rsidR="00FC5A53" w:rsidRPr="00FC5A53" w:rsidRDefault="00FC5A53" w:rsidP="00FC5A53">
      <w:pPr>
        <w:bidi/>
        <w:ind w:firstLine="567"/>
        <w:rPr>
          <w:rFonts w:cs="David" w:hint="cs"/>
          <w:rtl/>
        </w:rPr>
      </w:pPr>
    </w:p>
    <w:p w14:paraId="56C523D9" w14:textId="77777777" w:rsidR="00FC5A53" w:rsidRPr="00FC5A53" w:rsidRDefault="00FC5A53" w:rsidP="00FC5A53">
      <w:pPr>
        <w:bidi/>
        <w:ind w:firstLine="567"/>
        <w:rPr>
          <w:rFonts w:cs="David" w:hint="cs"/>
          <w:rtl/>
        </w:rPr>
      </w:pPr>
      <w:r w:rsidRPr="00FC5A53">
        <w:rPr>
          <w:rFonts w:cs="David" w:hint="cs"/>
          <w:rtl/>
        </w:rPr>
        <w:t xml:space="preserve">במקרה הזה, כדי לעשות זאת גם חוקי, גם מהיר וגם זמין לתושבים </w:t>
      </w:r>
      <w:r w:rsidRPr="00FC5A53">
        <w:rPr>
          <w:rFonts w:cs="David"/>
          <w:rtl/>
        </w:rPr>
        <w:t>–</w:t>
      </w:r>
      <w:r w:rsidRPr="00FC5A53">
        <w:rPr>
          <w:rFonts w:cs="David" w:hint="cs"/>
          <w:rtl/>
        </w:rPr>
        <w:t xml:space="preserve"> שכולנו הרי איתם- זאת הצעתי כדי לאפשר את העניין שיהיה באופן חוקי. </w:t>
      </w:r>
    </w:p>
    <w:p w14:paraId="63FD294D" w14:textId="77777777" w:rsidR="00FC5A53" w:rsidRPr="00FC5A53" w:rsidRDefault="00FC5A53" w:rsidP="00FC5A53">
      <w:pPr>
        <w:pStyle w:val="Heading5"/>
        <w:jc w:val="left"/>
        <w:rPr>
          <w:rFonts w:hint="cs"/>
          <w:rtl/>
        </w:rPr>
      </w:pPr>
      <w:r w:rsidRPr="00FC5A53">
        <w:rPr>
          <w:rtl/>
        </w:rPr>
        <w:br/>
      </w:r>
      <w:r w:rsidRPr="00FC5A53">
        <w:rPr>
          <w:rFonts w:hint="cs"/>
          <w:u w:val="single"/>
          <w:rtl/>
        </w:rPr>
        <w:t>יואל חסון:</w:t>
      </w:r>
    </w:p>
    <w:p w14:paraId="02265747" w14:textId="77777777" w:rsidR="00FC5A53" w:rsidRPr="00FC5A53" w:rsidRDefault="00FC5A53" w:rsidP="00FC5A53">
      <w:pPr>
        <w:pStyle w:val="Heading5"/>
        <w:jc w:val="left"/>
        <w:rPr>
          <w:rFonts w:hint="cs"/>
          <w:rtl/>
        </w:rPr>
      </w:pPr>
    </w:p>
    <w:p w14:paraId="13EEEC47" w14:textId="77777777" w:rsidR="00FC5A53" w:rsidRPr="00FC5A53" w:rsidRDefault="00FC5A53" w:rsidP="00FC5A53">
      <w:pPr>
        <w:bidi/>
        <w:ind w:firstLine="567"/>
        <w:rPr>
          <w:rFonts w:cs="David" w:hint="cs"/>
          <w:rtl/>
        </w:rPr>
      </w:pPr>
      <w:r w:rsidRPr="00FC5A53">
        <w:rPr>
          <w:rFonts w:cs="David" w:hint="cs"/>
          <w:rtl/>
        </w:rPr>
        <w:t xml:space="preserve">גברתי היושבת-ראש, אני שוחחתי אתמול בערב עם סגן שר הביטחון בעניין ההצעה הזאת, שהיא בעיני הצעה חשובה, ושוכנעתי על-ידי סגן שר הביטחון שיש תוכניות ברורות </w:t>
      </w:r>
      <w:r w:rsidRPr="00FC5A53">
        <w:rPr>
          <w:rFonts w:cs="David"/>
          <w:rtl/>
        </w:rPr>
        <w:t>–</w:t>
      </w:r>
      <w:r w:rsidRPr="00FC5A53">
        <w:rPr>
          <w:rFonts w:cs="David" w:hint="cs"/>
          <w:rtl/>
        </w:rPr>
        <w:t xml:space="preserve"> כולל כאלה שהגיעו לכנסת </w:t>
      </w:r>
      <w:r w:rsidRPr="00FC5A53">
        <w:rPr>
          <w:rFonts w:cs="David"/>
          <w:rtl/>
        </w:rPr>
        <w:t>–</w:t>
      </w:r>
      <w:r w:rsidRPr="00FC5A53">
        <w:rPr>
          <w:rFonts w:cs="David" w:hint="cs"/>
          <w:rtl/>
        </w:rPr>
        <w:t xml:space="preserve"> שממש נעשות בימים הקרובים, חלק כבר נעשה. </w:t>
      </w:r>
    </w:p>
    <w:p w14:paraId="4FEB1D16" w14:textId="77777777" w:rsidR="00FC5A53" w:rsidRPr="00FC5A53" w:rsidRDefault="00FC5A53" w:rsidP="00FC5A53">
      <w:pPr>
        <w:bidi/>
        <w:ind w:firstLine="567"/>
        <w:rPr>
          <w:rFonts w:cs="David" w:hint="cs"/>
          <w:rtl/>
        </w:rPr>
      </w:pPr>
    </w:p>
    <w:p w14:paraId="09C7B5CE" w14:textId="77777777" w:rsidR="00FC5A53" w:rsidRPr="00FC5A53" w:rsidRDefault="00FC5A53" w:rsidP="00FC5A53">
      <w:pPr>
        <w:bidi/>
        <w:ind w:firstLine="567"/>
        <w:rPr>
          <w:rFonts w:cs="David" w:hint="cs"/>
          <w:rtl/>
        </w:rPr>
      </w:pPr>
      <w:r w:rsidRPr="00FC5A53">
        <w:rPr>
          <w:rFonts w:cs="David" w:hint="cs"/>
          <w:rtl/>
        </w:rPr>
        <w:t xml:space="preserve">אני חושב שההצעה הזאת </w:t>
      </w:r>
      <w:r w:rsidRPr="00FC5A53">
        <w:rPr>
          <w:rFonts w:cs="David"/>
          <w:rtl/>
        </w:rPr>
        <w:t>–</w:t>
      </w:r>
      <w:r w:rsidRPr="00FC5A53">
        <w:rPr>
          <w:rFonts w:cs="David" w:hint="cs"/>
          <w:rtl/>
        </w:rPr>
        <w:t xml:space="preserve"> טוב שתהיה. אני לא חושב שנחוץ שהיא תקבל פטור, אבל טוב שהיא תהיה ברקע ותשמש אולי כזרז. אין צורך בפטור, ואני מאמין שבימים הקרובים אתה תשמע חדשות טובות בנושא. לכן, אני מציע להתנגד למתן פטור מחובת הנחה.</w:t>
      </w:r>
    </w:p>
    <w:p w14:paraId="4D964706" w14:textId="77777777" w:rsidR="00FC5A53" w:rsidRPr="00FC5A53" w:rsidRDefault="00FC5A53" w:rsidP="00FC5A53">
      <w:pPr>
        <w:bidi/>
        <w:rPr>
          <w:rFonts w:cs="David"/>
          <w:u w:val="single"/>
          <w:rtl/>
        </w:rPr>
      </w:pPr>
      <w:r w:rsidRPr="00FC5A53">
        <w:rPr>
          <w:rFonts w:cs="David"/>
          <w:rtl/>
        </w:rPr>
        <w:br/>
      </w:r>
      <w:r w:rsidRPr="00FC5A53">
        <w:rPr>
          <w:rFonts w:cs="David"/>
          <w:u w:val="single"/>
          <w:rtl/>
        </w:rPr>
        <w:t>דוד אזולאי:</w:t>
      </w:r>
    </w:p>
    <w:p w14:paraId="192F8AF2" w14:textId="77777777" w:rsidR="00FC5A53" w:rsidRPr="00FC5A53" w:rsidRDefault="00FC5A53" w:rsidP="00FC5A53">
      <w:pPr>
        <w:bidi/>
        <w:rPr>
          <w:rFonts w:cs="David"/>
          <w:u w:val="single"/>
          <w:rtl/>
        </w:rPr>
      </w:pPr>
    </w:p>
    <w:p w14:paraId="4FF2309E" w14:textId="77777777" w:rsidR="00FC5A53" w:rsidRPr="00FC5A53" w:rsidRDefault="00FC5A53" w:rsidP="00FC5A53">
      <w:pPr>
        <w:bidi/>
        <w:ind w:firstLine="567"/>
        <w:rPr>
          <w:rFonts w:cs="David" w:hint="cs"/>
          <w:rtl/>
        </w:rPr>
      </w:pPr>
      <w:r w:rsidRPr="00FC5A53">
        <w:rPr>
          <w:rFonts w:cs="David" w:hint="cs"/>
          <w:rtl/>
        </w:rPr>
        <w:t xml:space="preserve">כפי שאומר חברי, זוהי הצעת חוק טובה והיא חשובה אם זה יהווה זרז לממשלה. אם הוא יחכה, ימתין 45 יום </w:t>
      </w:r>
      <w:r w:rsidRPr="00FC5A53">
        <w:rPr>
          <w:rFonts w:cs="David"/>
          <w:rtl/>
        </w:rPr>
        <w:t>–</w:t>
      </w:r>
      <w:r w:rsidRPr="00FC5A53">
        <w:rPr>
          <w:rFonts w:cs="David" w:hint="cs"/>
          <w:rtl/>
        </w:rPr>
        <w:t xml:space="preserve"> אז מה הועילו חכמים בתקנתם? </w:t>
      </w:r>
    </w:p>
    <w:p w14:paraId="193FFAE9"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46898A7F" w14:textId="77777777" w:rsidR="00FC5A53" w:rsidRPr="00FC5A53" w:rsidRDefault="00FC5A53" w:rsidP="00FC5A53">
      <w:pPr>
        <w:bidi/>
        <w:rPr>
          <w:rFonts w:cs="David" w:hint="cs"/>
          <w:u w:val="single"/>
          <w:rtl/>
        </w:rPr>
      </w:pPr>
    </w:p>
    <w:p w14:paraId="2592F96A" w14:textId="77777777" w:rsidR="00FC5A53" w:rsidRPr="00FC5A53" w:rsidRDefault="00FC5A53" w:rsidP="00FC5A53">
      <w:pPr>
        <w:bidi/>
        <w:ind w:firstLine="567"/>
        <w:rPr>
          <w:rFonts w:cs="David" w:hint="cs"/>
          <w:rtl/>
        </w:rPr>
      </w:pPr>
      <w:r w:rsidRPr="00FC5A53">
        <w:rPr>
          <w:rFonts w:cs="David" w:hint="cs"/>
          <w:rtl/>
        </w:rPr>
        <w:t xml:space="preserve">הגענו לאחרי מושב החורף. </w:t>
      </w:r>
    </w:p>
    <w:p w14:paraId="127711BB" w14:textId="77777777" w:rsidR="00FC5A53" w:rsidRPr="00FC5A53" w:rsidRDefault="00FC5A53" w:rsidP="00FC5A53">
      <w:pPr>
        <w:bidi/>
        <w:rPr>
          <w:rFonts w:cs="David"/>
          <w:u w:val="single"/>
          <w:rtl/>
        </w:rPr>
      </w:pPr>
      <w:r w:rsidRPr="00FC5A53">
        <w:rPr>
          <w:rFonts w:cs="David"/>
          <w:rtl/>
        </w:rPr>
        <w:br w:type="page"/>
      </w:r>
      <w:r w:rsidRPr="00FC5A53">
        <w:rPr>
          <w:rFonts w:cs="David"/>
          <w:u w:val="single"/>
          <w:rtl/>
        </w:rPr>
        <w:t>דוד אזולאי:</w:t>
      </w:r>
    </w:p>
    <w:p w14:paraId="7CEFEB93" w14:textId="77777777" w:rsidR="00FC5A53" w:rsidRPr="00FC5A53" w:rsidRDefault="00FC5A53" w:rsidP="00FC5A53">
      <w:pPr>
        <w:bidi/>
        <w:rPr>
          <w:rFonts w:cs="David"/>
          <w:u w:val="single"/>
          <w:rtl/>
        </w:rPr>
      </w:pPr>
    </w:p>
    <w:p w14:paraId="1B2D72E5" w14:textId="77777777" w:rsidR="00FC5A53" w:rsidRPr="00FC5A53" w:rsidRDefault="00FC5A53" w:rsidP="00FC5A53">
      <w:pPr>
        <w:bidi/>
        <w:ind w:firstLine="567"/>
        <w:rPr>
          <w:rFonts w:cs="David" w:hint="cs"/>
          <w:rtl/>
        </w:rPr>
      </w:pPr>
      <w:r w:rsidRPr="00FC5A53">
        <w:rPr>
          <w:rFonts w:cs="David" w:hint="cs"/>
          <w:rtl/>
        </w:rPr>
        <w:t>נכון, ואז מה הועילו חכמים בתקנתם? אנחנו נמצאים במצב נתון מסוים שהוא מחייב את כולנו, ולכן אני דווקא חושב - - -</w:t>
      </w:r>
    </w:p>
    <w:p w14:paraId="399D84D9" w14:textId="77777777" w:rsidR="00FC5A53" w:rsidRPr="00FC5A53" w:rsidRDefault="00FC5A53" w:rsidP="00FC5A53">
      <w:pPr>
        <w:bidi/>
        <w:rPr>
          <w:rFonts w:cs="David"/>
          <w:rtl/>
        </w:rPr>
      </w:pPr>
      <w:r w:rsidRPr="00FC5A53">
        <w:rPr>
          <w:rFonts w:cs="David"/>
          <w:rtl/>
        </w:rPr>
        <w:br/>
      </w:r>
      <w:r w:rsidRPr="00FC5A53">
        <w:rPr>
          <w:rFonts w:cs="David" w:hint="eastAsia"/>
          <w:u w:val="single"/>
          <w:rtl/>
        </w:rPr>
        <w:t>אורי</w:t>
      </w:r>
      <w:r w:rsidRPr="00FC5A53">
        <w:rPr>
          <w:rFonts w:cs="David"/>
          <w:u w:val="single"/>
          <w:rtl/>
        </w:rPr>
        <w:t xml:space="preserve"> אריאל:</w:t>
      </w:r>
    </w:p>
    <w:p w14:paraId="6AFE4183" w14:textId="77777777" w:rsidR="00FC5A53" w:rsidRPr="00FC5A53" w:rsidRDefault="00FC5A53" w:rsidP="00FC5A53">
      <w:pPr>
        <w:bidi/>
        <w:rPr>
          <w:rFonts w:cs="David"/>
          <w:rtl/>
        </w:rPr>
      </w:pPr>
    </w:p>
    <w:p w14:paraId="37241FC6" w14:textId="77777777" w:rsidR="00FC5A53" w:rsidRPr="00FC5A53" w:rsidRDefault="00FC5A53" w:rsidP="00FC5A53">
      <w:pPr>
        <w:bidi/>
        <w:ind w:firstLine="567"/>
        <w:rPr>
          <w:rFonts w:cs="David" w:hint="cs"/>
          <w:rtl/>
        </w:rPr>
      </w:pPr>
      <w:r w:rsidRPr="00FC5A53">
        <w:rPr>
          <w:rFonts w:cs="David" w:hint="cs"/>
          <w:rtl/>
        </w:rPr>
        <w:t>- - - מערכת הביטחון אחרי שמונה שנים - - -</w:t>
      </w:r>
    </w:p>
    <w:p w14:paraId="7FE3B908" w14:textId="77777777" w:rsidR="00FC5A53" w:rsidRPr="00FC5A53" w:rsidRDefault="00FC5A53" w:rsidP="00FC5A53">
      <w:pPr>
        <w:bidi/>
        <w:ind w:firstLine="567"/>
        <w:rPr>
          <w:rFonts w:cs="David" w:hint="cs"/>
          <w:u w:val="single"/>
          <w:rtl/>
        </w:rPr>
      </w:pPr>
      <w:r w:rsidRPr="00FC5A53">
        <w:rPr>
          <w:rFonts w:cs="David"/>
          <w:rtl/>
        </w:rPr>
        <w:br/>
      </w:r>
      <w:r w:rsidRPr="00FC5A53">
        <w:rPr>
          <w:rFonts w:cs="David" w:hint="cs"/>
          <w:u w:val="single"/>
          <w:rtl/>
        </w:rPr>
        <w:t>קריאות:</w:t>
      </w:r>
    </w:p>
    <w:p w14:paraId="5E3E5A65" w14:textId="77777777" w:rsidR="00FC5A53" w:rsidRPr="00FC5A53" w:rsidRDefault="00FC5A53" w:rsidP="00FC5A53">
      <w:pPr>
        <w:bidi/>
        <w:ind w:firstLine="567"/>
        <w:rPr>
          <w:rFonts w:cs="David" w:hint="cs"/>
          <w:u w:val="single"/>
          <w:rtl/>
        </w:rPr>
      </w:pPr>
    </w:p>
    <w:p w14:paraId="191EC383" w14:textId="77777777" w:rsidR="00FC5A53" w:rsidRPr="00FC5A53" w:rsidRDefault="00FC5A53" w:rsidP="00FC5A53">
      <w:pPr>
        <w:bidi/>
        <w:ind w:firstLine="567"/>
        <w:rPr>
          <w:rFonts w:cs="David" w:hint="cs"/>
          <w:rtl/>
        </w:rPr>
      </w:pPr>
      <w:r w:rsidRPr="00FC5A53">
        <w:rPr>
          <w:rFonts w:cs="David" w:hint="cs"/>
          <w:rtl/>
        </w:rPr>
        <w:t>- - -</w:t>
      </w:r>
    </w:p>
    <w:p w14:paraId="4C3F44DE" w14:textId="77777777" w:rsidR="00FC5A53" w:rsidRPr="00FC5A53" w:rsidRDefault="00FC5A53" w:rsidP="00FC5A53">
      <w:pPr>
        <w:bidi/>
        <w:ind w:firstLine="567"/>
        <w:rPr>
          <w:rFonts w:cs="David" w:hint="cs"/>
          <w:u w:val="single"/>
          <w:rtl/>
        </w:rPr>
      </w:pPr>
    </w:p>
    <w:p w14:paraId="3241CF0B" w14:textId="77777777" w:rsidR="00FC5A53" w:rsidRPr="00FC5A53" w:rsidRDefault="00FC5A53" w:rsidP="00FC5A53">
      <w:pPr>
        <w:bidi/>
        <w:rPr>
          <w:rFonts w:cs="David"/>
          <w:u w:val="single"/>
          <w:rtl/>
        </w:rPr>
      </w:pPr>
      <w:r w:rsidRPr="00FC5A53">
        <w:rPr>
          <w:rFonts w:cs="David"/>
          <w:u w:val="single"/>
          <w:rtl/>
        </w:rPr>
        <w:t>דוד אזולאי:</w:t>
      </w:r>
    </w:p>
    <w:p w14:paraId="21B09D08" w14:textId="77777777" w:rsidR="00FC5A53" w:rsidRPr="00FC5A53" w:rsidRDefault="00FC5A53" w:rsidP="00FC5A53">
      <w:pPr>
        <w:bidi/>
        <w:rPr>
          <w:rFonts w:cs="David"/>
          <w:u w:val="single"/>
          <w:rtl/>
        </w:rPr>
      </w:pPr>
    </w:p>
    <w:p w14:paraId="0F85130D" w14:textId="77777777" w:rsidR="00FC5A53" w:rsidRPr="00FC5A53" w:rsidRDefault="00FC5A53" w:rsidP="00FC5A53">
      <w:pPr>
        <w:bidi/>
        <w:ind w:firstLine="567"/>
        <w:rPr>
          <w:rFonts w:cs="David" w:hint="cs"/>
          <w:rtl/>
        </w:rPr>
      </w:pPr>
      <w:r w:rsidRPr="00FC5A53">
        <w:rPr>
          <w:rFonts w:cs="David" w:hint="cs"/>
          <w:rtl/>
        </w:rPr>
        <w:t xml:space="preserve">חבר הכנסת יואל חסון, אם אנחנו לא נעשה הצעת חוק פרטית כזאת </w:t>
      </w:r>
      <w:r w:rsidRPr="00FC5A53">
        <w:rPr>
          <w:rFonts w:cs="David"/>
          <w:rtl/>
        </w:rPr>
        <w:t>–</w:t>
      </w:r>
      <w:r w:rsidRPr="00FC5A53">
        <w:rPr>
          <w:rFonts w:cs="David" w:hint="cs"/>
          <w:rtl/>
        </w:rPr>
        <w:t xml:space="preserve"> אנחנו לא נתקדם, ולממשלה יש זמן, ועובדה שעד היום לא נעשו דברים בשדרות ולא בצפון. </w:t>
      </w:r>
    </w:p>
    <w:p w14:paraId="7F3896B6"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38FABEC7" w14:textId="77777777" w:rsidR="00FC5A53" w:rsidRPr="00FC5A53" w:rsidRDefault="00FC5A53" w:rsidP="00FC5A53">
      <w:pPr>
        <w:bidi/>
        <w:ind w:firstLine="567"/>
        <w:rPr>
          <w:rFonts w:cs="David" w:hint="cs"/>
          <w:rtl/>
        </w:rPr>
      </w:pPr>
    </w:p>
    <w:p w14:paraId="0675991C" w14:textId="77777777" w:rsidR="00FC5A53" w:rsidRPr="00FC5A53" w:rsidRDefault="00FC5A53" w:rsidP="00FC5A53">
      <w:pPr>
        <w:bidi/>
        <w:ind w:firstLine="567"/>
        <w:rPr>
          <w:rFonts w:cs="David" w:hint="cs"/>
          <w:rtl/>
        </w:rPr>
      </w:pPr>
      <w:r w:rsidRPr="00FC5A53">
        <w:rPr>
          <w:rFonts w:cs="David" w:hint="cs"/>
          <w:rtl/>
        </w:rPr>
        <w:t>האם למי מחברי הכנסת יש עוד מה לומר בעניין הזה לפני שאני עוברת להצבעה? אני עוברת להצבעה. מי בעד לפטור את הצעת החוק מחובת הנחה? מי נגד? מי נמנע?</w:t>
      </w:r>
    </w:p>
    <w:p w14:paraId="687F7F37" w14:textId="77777777" w:rsidR="00FC5A53" w:rsidRPr="00FC5A53" w:rsidRDefault="00FC5A53" w:rsidP="00FC5A53">
      <w:pPr>
        <w:bidi/>
        <w:ind w:firstLine="567"/>
        <w:jc w:val="center"/>
        <w:rPr>
          <w:rFonts w:cs="David" w:hint="cs"/>
          <w:b/>
          <w:bCs/>
          <w:rtl/>
        </w:rPr>
      </w:pPr>
      <w:r w:rsidRPr="00FC5A53">
        <w:rPr>
          <w:rFonts w:cs="David"/>
          <w:rtl/>
        </w:rPr>
        <w:br/>
      </w:r>
      <w:r w:rsidRPr="00FC5A53">
        <w:rPr>
          <w:rFonts w:cs="David" w:hint="cs"/>
          <w:b/>
          <w:bCs/>
          <w:rtl/>
        </w:rPr>
        <w:t>ה צ ב ע ה</w:t>
      </w:r>
    </w:p>
    <w:p w14:paraId="7E405C16" w14:textId="77777777" w:rsidR="00FC5A53" w:rsidRPr="00FC5A53" w:rsidRDefault="00FC5A53" w:rsidP="00FC5A53">
      <w:pPr>
        <w:bidi/>
        <w:ind w:firstLine="567"/>
        <w:jc w:val="center"/>
        <w:rPr>
          <w:rFonts w:cs="David" w:hint="cs"/>
          <w:b/>
          <w:bCs/>
          <w:rtl/>
        </w:rPr>
      </w:pPr>
    </w:p>
    <w:p w14:paraId="0619A28B" w14:textId="77777777" w:rsidR="00FC5A53" w:rsidRPr="00FC5A53" w:rsidRDefault="00FC5A53" w:rsidP="00FC5A53">
      <w:pPr>
        <w:bidi/>
        <w:ind w:firstLine="567"/>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7</w:t>
      </w:r>
    </w:p>
    <w:p w14:paraId="207D6D5D" w14:textId="77777777" w:rsidR="00FC5A53" w:rsidRPr="00FC5A53" w:rsidRDefault="00FC5A53" w:rsidP="00FC5A53">
      <w:pPr>
        <w:bidi/>
        <w:ind w:firstLine="567"/>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6</w:t>
      </w:r>
    </w:p>
    <w:p w14:paraId="06D94B7A" w14:textId="77777777" w:rsidR="00FC5A53" w:rsidRPr="00FC5A53" w:rsidRDefault="00FC5A53" w:rsidP="00FC5A53">
      <w:pPr>
        <w:bidi/>
        <w:ind w:firstLine="567"/>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אין</w:t>
      </w:r>
    </w:p>
    <w:p w14:paraId="59312DC2" w14:textId="77777777" w:rsidR="00FC5A53" w:rsidRPr="00FC5A53" w:rsidRDefault="00FC5A53" w:rsidP="00FC5A53">
      <w:pPr>
        <w:bidi/>
        <w:ind w:firstLine="567"/>
        <w:jc w:val="center"/>
        <w:rPr>
          <w:rFonts w:cs="David" w:hint="cs"/>
          <w:rtl/>
        </w:rPr>
      </w:pPr>
      <w:r w:rsidRPr="00FC5A53">
        <w:rPr>
          <w:rFonts w:cs="David" w:hint="cs"/>
          <w:rtl/>
        </w:rPr>
        <w:t xml:space="preserve">בקשת חבר הכנסת אורי אריאל להקדמת הדיון בהצעת חוק התכנון והבניה (תיקון </w:t>
      </w:r>
      <w:r w:rsidRPr="00FC5A53">
        <w:rPr>
          <w:rFonts w:cs="David"/>
          <w:rtl/>
        </w:rPr>
        <w:t>–</w:t>
      </w:r>
      <w:r w:rsidRPr="00FC5A53">
        <w:rPr>
          <w:rFonts w:cs="David" w:hint="cs"/>
          <w:rtl/>
        </w:rPr>
        <w:t xml:space="preserve"> הגדרת מתקן ביטחוני), </w:t>
      </w:r>
      <w:proofErr w:type="spellStart"/>
      <w:r w:rsidRPr="00FC5A53">
        <w:rPr>
          <w:rFonts w:cs="David" w:hint="cs"/>
          <w:rtl/>
        </w:rPr>
        <w:t>התשס"ז</w:t>
      </w:r>
      <w:proofErr w:type="spellEnd"/>
      <w:r w:rsidRPr="00FC5A53">
        <w:rPr>
          <w:rFonts w:cs="David" w:hint="cs"/>
          <w:rtl/>
        </w:rPr>
        <w:t>-2007, לפני הקריאה הטרומית, נתקבלה.</w:t>
      </w:r>
    </w:p>
    <w:p w14:paraId="4EB54C49" w14:textId="77777777" w:rsidR="00FC5A53" w:rsidRPr="00FC5A53" w:rsidRDefault="00FC5A53" w:rsidP="00FC5A53">
      <w:pPr>
        <w:bidi/>
        <w:ind w:firstLine="567"/>
        <w:jc w:val="center"/>
        <w:rPr>
          <w:rFonts w:cs="David" w:hint="cs"/>
          <w:rtl/>
        </w:rPr>
      </w:pPr>
    </w:p>
    <w:p w14:paraId="1C3C5A13"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52583E4D" w14:textId="77777777" w:rsidR="00FC5A53" w:rsidRPr="00FC5A53" w:rsidRDefault="00FC5A53" w:rsidP="00FC5A53">
      <w:pPr>
        <w:bidi/>
        <w:rPr>
          <w:rFonts w:cs="David" w:hint="cs"/>
          <w:u w:val="single"/>
          <w:rtl/>
        </w:rPr>
      </w:pPr>
    </w:p>
    <w:p w14:paraId="1E5B010B" w14:textId="77777777" w:rsidR="00FC5A53" w:rsidRPr="00FC5A53" w:rsidRDefault="00FC5A53" w:rsidP="00FC5A53">
      <w:pPr>
        <w:bidi/>
        <w:rPr>
          <w:rFonts w:cs="David" w:hint="cs"/>
          <w:rtl/>
        </w:rPr>
      </w:pPr>
      <w:r w:rsidRPr="00FC5A53">
        <w:rPr>
          <w:rFonts w:cs="David" w:hint="cs"/>
          <w:b/>
          <w:bCs/>
          <w:rtl/>
        </w:rPr>
        <w:tab/>
      </w:r>
      <w:r w:rsidRPr="00FC5A53">
        <w:rPr>
          <w:rFonts w:cs="David" w:hint="cs"/>
          <w:rtl/>
        </w:rPr>
        <w:t>7 הצביעו בעד, 6 הצביעו נגד, ללא נמנעים. לפיכך, אני קובעת שהצעת החוק קיבלה פטור מחובת הנחה.</w:t>
      </w:r>
    </w:p>
    <w:p w14:paraId="2443BA25" w14:textId="77777777" w:rsidR="00FC5A53" w:rsidRPr="00FC5A53" w:rsidRDefault="00FC5A53" w:rsidP="00FC5A53">
      <w:pPr>
        <w:bidi/>
        <w:rPr>
          <w:rFonts w:cs="David" w:hint="cs"/>
          <w:rtl/>
        </w:rPr>
      </w:pPr>
    </w:p>
    <w:p w14:paraId="5548EB4A" w14:textId="77777777" w:rsidR="00FC5A53" w:rsidRPr="00FC5A53" w:rsidRDefault="00FC5A53" w:rsidP="00FC5A53">
      <w:pPr>
        <w:bidi/>
        <w:jc w:val="center"/>
        <w:rPr>
          <w:rFonts w:cs="David" w:hint="cs"/>
          <w:b/>
          <w:bCs/>
          <w:u w:val="single"/>
          <w:rtl/>
        </w:rPr>
      </w:pPr>
      <w:r w:rsidRPr="00FC5A53">
        <w:rPr>
          <w:rFonts w:cs="David"/>
          <w:rtl/>
        </w:rPr>
        <w:br w:type="page"/>
      </w:r>
      <w:r w:rsidRPr="00FC5A53">
        <w:rPr>
          <w:rFonts w:cs="David" w:hint="cs"/>
          <w:b/>
          <w:bCs/>
          <w:u w:val="single"/>
          <w:rtl/>
        </w:rPr>
        <w:t xml:space="preserve">3. הצעת חוק שוויון הזדמנויות בעבודה (תיקון </w:t>
      </w:r>
      <w:r w:rsidRPr="00FC5A53">
        <w:rPr>
          <w:rFonts w:cs="David"/>
          <w:b/>
          <w:bCs/>
          <w:u w:val="single"/>
          <w:rtl/>
        </w:rPr>
        <w:t>–</w:t>
      </w:r>
      <w:r w:rsidRPr="00FC5A53">
        <w:rPr>
          <w:rFonts w:cs="David" w:hint="cs"/>
          <w:b/>
          <w:bCs/>
          <w:u w:val="single"/>
          <w:rtl/>
        </w:rPr>
        <w:t xml:space="preserve"> נציג אוכלוסיה ערבית </w:t>
      </w:r>
      <w:proofErr w:type="spellStart"/>
      <w:r w:rsidRPr="00FC5A53">
        <w:rPr>
          <w:rFonts w:cs="David" w:hint="cs"/>
          <w:b/>
          <w:bCs/>
          <w:u w:val="single"/>
          <w:rtl/>
        </w:rPr>
        <w:t>בועדה</w:t>
      </w:r>
      <w:proofErr w:type="spellEnd"/>
      <w:r w:rsidRPr="00FC5A53">
        <w:rPr>
          <w:rFonts w:cs="David" w:hint="cs"/>
          <w:b/>
          <w:bCs/>
          <w:u w:val="single"/>
          <w:rtl/>
        </w:rPr>
        <w:t xml:space="preserve"> המייעצת), </w:t>
      </w:r>
      <w:proofErr w:type="spellStart"/>
      <w:r w:rsidRPr="00FC5A53">
        <w:rPr>
          <w:rFonts w:cs="David" w:hint="cs"/>
          <w:b/>
          <w:bCs/>
          <w:u w:val="single"/>
          <w:rtl/>
        </w:rPr>
        <w:t>התשס"ז</w:t>
      </w:r>
      <w:proofErr w:type="spellEnd"/>
      <w:r w:rsidRPr="00FC5A53">
        <w:rPr>
          <w:rFonts w:cs="David" w:hint="cs"/>
          <w:b/>
          <w:bCs/>
          <w:u w:val="single"/>
          <w:rtl/>
        </w:rPr>
        <w:t xml:space="preserve">-2007 (פ/2663/17), של חבר הכנסת </w:t>
      </w:r>
      <w:proofErr w:type="spellStart"/>
      <w:r w:rsidRPr="00FC5A53">
        <w:rPr>
          <w:rFonts w:cs="David" w:hint="cs"/>
          <w:b/>
          <w:bCs/>
          <w:u w:val="single"/>
          <w:rtl/>
        </w:rPr>
        <w:t>אחמד</w:t>
      </w:r>
      <w:proofErr w:type="spellEnd"/>
      <w:r w:rsidRPr="00FC5A53">
        <w:rPr>
          <w:rFonts w:cs="David" w:hint="cs"/>
          <w:b/>
          <w:bCs/>
          <w:u w:val="single"/>
          <w:rtl/>
        </w:rPr>
        <w:t xml:space="preserve"> טיבי</w:t>
      </w:r>
    </w:p>
    <w:p w14:paraId="69776B85" w14:textId="77777777" w:rsidR="00FC5A53" w:rsidRPr="00FC5A53" w:rsidRDefault="00FC5A53" w:rsidP="00FC5A53">
      <w:pPr>
        <w:bidi/>
        <w:ind w:firstLine="567"/>
        <w:jc w:val="center"/>
        <w:rPr>
          <w:rFonts w:cs="David" w:hint="cs"/>
          <w:b/>
          <w:bCs/>
          <w:u w:val="single"/>
          <w:rtl/>
        </w:rPr>
      </w:pPr>
    </w:p>
    <w:p w14:paraId="2564ADE7"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2702F91" w14:textId="77777777" w:rsidR="00FC5A53" w:rsidRPr="00FC5A53" w:rsidRDefault="00FC5A53" w:rsidP="00FC5A53">
      <w:pPr>
        <w:bidi/>
        <w:rPr>
          <w:rFonts w:cs="David" w:hint="cs"/>
          <w:u w:val="single"/>
          <w:rtl/>
        </w:rPr>
      </w:pPr>
    </w:p>
    <w:p w14:paraId="44DD8D71" w14:textId="77777777" w:rsidR="00FC5A53" w:rsidRPr="00FC5A53" w:rsidRDefault="00FC5A53" w:rsidP="00FC5A53">
      <w:pPr>
        <w:bidi/>
        <w:rPr>
          <w:rFonts w:cs="David" w:hint="cs"/>
          <w:rtl/>
        </w:rPr>
      </w:pPr>
      <w:r w:rsidRPr="00FC5A53">
        <w:rPr>
          <w:rFonts w:cs="David" w:hint="cs"/>
          <w:b/>
          <w:bCs/>
          <w:rtl/>
        </w:rPr>
        <w:tab/>
      </w:r>
      <w:r w:rsidRPr="00FC5A53">
        <w:rPr>
          <w:rFonts w:cs="David" w:hint="cs"/>
          <w:rtl/>
        </w:rPr>
        <w:t xml:space="preserve">הצעת החוק הבאה: הצעת חוק שוויון הזדמנויות בעבודה (תיקון </w:t>
      </w:r>
      <w:r w:rsidRPr="00FC5A53">
        <w:rPr>
          <w:rFonts w:cs="David"/>
          <w:rtl/>
        </w:rPr>
        <w:t>–</w:t>
      </w:r>
      <w:r w:rsidRPr="00FC5A53">
        <w:rPr>
          <w:rFonts w:cs="David" w:hint="cs"/>
          <w:rtl/>
        </w:rPr>
        <w:t xml:space="preserve"> נציג אוכלוסיה ערבית </w:t>
      </w:r>
      <w:proofErr w:type="spellStart"/>
      <w:r w:rsidRPr="00FC5A53">
        <w:rPr>
          <w:rFonts w:cs="David" w:hint="cs"/>
          <w:rtl/>
        </w:rPr>
        <w:t>בועדה</w:t>
      </w:r>
      <w:proofErr w:type="spellEnd"/>
      <w:r w:rsidRPr="00FC5A53">
        <w:rPr>
          <w:rFonts w:cs="David" w:hint="cs"/>
          <w:rtl/>
        </w:rPr>
        <w:t xml:space="preserve"> המייעצת), </w:t>
      </w:r>
      <w:proofErr w:type="spellStart"/>
      <w:r w:rsidRPr="00FC5A53">
        <w:rPr>
          <w:rFonts w:cs="David" w:hint="cs"/>
          <w:rtl/>
        </w:rPr>
        <w:t>התשס"ז</w:t>
      </w:r>
      <w:proofErr w:type="spellEnd"/>
      <w:r w:rsidRPr="00FC5A53">
        <w:rPr>
          <w:rFonts w:cs="David" w:hint="cs"/>
          <w:rtl/>
        </w:rPr>
        <w:t xml:space="preserve">-2007 (פ/2663/17), הצעתו של חבר הכנסת </w:t>
      </w:r>
      <w:proofErr w:type="spellStart"/>
      <w:r w:rsidRPr="00FC5A53">
        <w:rPr>
          <w:rFonts w:cs="David" w:hint="cs"/>
          <w:rtl/>
        </w:rPr>
        <w:t>אחמד</w:t>
      </w:r>
      <w:proofErr w:type="spellEnd"/>
      <w:r w:rsidRPr="00FC5A53">
        <w:rPr>
          <w:rFonts w:cs="David" w:hint="cs"/>
          <w:rtl/>
        </w:rPr>
        <w:t xml:space="preserve"> טיבי.</w:t>
      </w:r>
    </w:p>
    <w:p w14:paraId="0287F1A2" w14:textId="77777777" w:rsidR="00FC5A53" w:rsidRPr="00FC5A53" w:rsidRDefault="00FC5A53" w:rsidP="00FC5A53">
      <w:pPr>
        <w:bidi/>
        <w:rPr>
          <w:rFonts w:cs="David" w:hint="cs"/>
          <w:rtl/>
        </w:rPr>
      </w:pPr>
    </w:p>
    <w:p w14:paraId="344D9591" w14:textId="77777777" w:rsidR="00FC5A53" w:rsidRPr="00FC5A53" w:rsidRDefault="00FC5A53" w:rsidP="00FC5A53">
      <w:pPr>
        <w:bidi/>
        <w:rPr>
          <w:rFonts w:cs="David" w:hint="cs"/>
          <w:rtl/>
        </w:rPr>
      </w:pPr>
      <w:r w:rsidRPr="00FC5A53">
        <w:rPr>
          <w:rFonts w:cs="David" w:hint="cs"/>
          <w:rtl/>
        </w:rPr>
        <w:tab/>
        <w:t xml:space="preserve">אנא, חבר הכנסת </w:t>
      </w:r>
      <w:proofErr w:type="spellStart"/>
      <w:r w:rsidRPr="00FC5A53">
        <w:rPr>
          <w:rFonts w:cs="David" w:hint="cs"/>
          <w:rtl/>
        </w:rPr>
        <w:t>אחמד</w:t>
      </w:r>
      <w:proofErr w:type="spellEnd"/>
      <w:r w:rsidRPr="00FC5A53">
        <w:rPr>
          <w:rFonts w:cs="David" w:hint="cs"/>
          <w:rtl/>
        </w:rPr>
        <w:t xml:space="preserve"> טיבי, הסבר לחברי הוועדה.</w:t>
      </w:r>
    </w:p>
    <w:p w14:paraId="1F6F9A9F"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178B800F" w14:textId="77777777" w:rsidR="00FC5A53" w:rsidRPr="00FC5A53" w:rsidRDefault="00FC5A53" w:rsidP="00FC5A53">
      <w:pPr>
        <w:bidi/>
        <w:rPr>
          <w:rFonts w:cs="David" w:hint="cs"/>
          <w:rtl/>
        </w:rPr>
      </w:pPr>
    </w:p>
    <w:p w14:paraId="5DBC7F10" w14:textId="77777777" w:rsidR="00FC5A53" w:rsidRPr="00FC5A53" w:rsidRDefault="00FC5A53" w:rsidP="00FC5A53">
      <w:pPr>
        <w:bidi/>
        <w:rPr>
          <w:rFonts w:cs="David" w:hint="cs"/>
          <w:rtl/>
        </w:rPr>
      </w:pPr>
      <w:r w:rsidRPr="00FC5A53">
        <w:rPr>
          <w:rFonts w:cs="David" w:hint="cs"/>
          <w:rtl/>
        </w:rPr>
        <w:tab/>
        <w:t xml:space="preserve">הכנסת קיבלה בשנת 2005 תיקון לחוק שוויון הזדמנויות בעבודה, המורה על הקמת נציבות שוויון הזדמנויות בעבודה. שר </w:t>
      </w:r>
      <w:proofErr w:type="spellStart"/>
      <w:r w:rsidRPr="00FC5A53">
        <w:rPr>
          <w:rFonts w:cs="David" w:hint="cs"/>
          <w:rtl/>
        </w:rPr>
        <w:t>התמ"ת</w:t>
      </w:r>
      <w:proofErr w:type="spellEnd"/>
      <w:r w:rsidRPr="00FC5A53">
        <w:rPr>
          <w:rFonts w:cs="David" w:hint="cs"/>
          <w:rtl/>
        </w:rPr>
        <w:t xml:space="preserve">, אחראי הנציבות </w:t>
      </w:r>
      <w:r w:rsidRPr="00FC5A53">
        <w:rPr>
          <w:rFonts w:cs="David"/>
          <w:rtl/>
        </w:rPr>
        <w:t>–</w:t>
      </w:r>
      <w:r w:rsidRPr="00FC5A53">
        <w:rPr>
          <w:rFonts w:cs="David" w:hint="cs"/>
          <w:rtl/>
        </w:rPr>
        <w:t xml:space="preserve"> הוא אמור למנות את הנציבות בת 21 חברים. כל האוכלוסיות מיוצגות בוועדה הזאת </w:t>
      </w:r>
      <w:r w:rsidRPr="00FC5A53">
        <w:rPr>
          <w:rFonts w:cs="David"/>
          <w:rtl/>
        </w:rPr>
        <w:t>–</w:t>
      </w:r>
      <w:r w:rsidRPr="00FC5A53">
        <w:rPr>
          <w:rFonts w:cs="David" w:hint="cs"/>
          <w:rtl/>
        </w:rPr>
        <w:t xml:space="preserve"> נשים, אנשים עם מוגבלויות </w:t>
      </w:r>
      <w:r w:rsidRPr="00FC5A53">
        <w:rPr>
          <w:rFonts w:cs="David"/>
          <w:rtl/>
        </w:rPr>
        <w:t>–</w:t>
      </w:r>
      <w:r w:rsidRPr="00FC5A53">
        <w:rPr>
          <w:rFonts w:cs="David" w:hint="cs"/>
          <w:rtl/>
        </w:rPr>
        <w:t xml:space="preserve"> ונפקד מקומה של האוכלוסייה הערבית. </w:t>
      </w:r>
    </w:p>
    <w:p w14:paraId="23636AD2" w14:textId="77777777" w:rsidR="00FC5A53" w:rsidRPr="00FC5A53" w:rsidRDefault="00FC5A53" w:rsidP="00FC5A53">
      <w:pPr>
        <w:bidi/>
        <w:rPr>
          <w:rFonts w:cs="David" w:hint="cs"/>
          <w:rtl/>
        </w:rPr>
      </w:pPr>
    </w:p>
    <w:p w14:paraId="3805C43E" w14:textId="77777777" w:rsidR="00FC5A53" w:rsidRPr="00FC5A53" w:rsidRDefault="00FC5A53" w:rsidP="00FC5A53">
      <w:pPr>
        <w:bidi/>
        <w:rPr>
          <w:rFonts w:cs="David" w:hint="cs"/>
          <w:u w:val="single"/>
          <w:rtl/>
        </w:rPr>
      </w:pPr>
      <w:r w:rsidRPr="00FC5A53">
        <w:rPr>
          <w:rFonts w:cs="David" w:hint="cs"/>
          <w:u w:val="single"/>
          <w:rtl/>
        </w:rPr>
        <w:t>גדעון סער:</w:t>
      </w:r>
    </w:p>
    <w:p w14:paraId="50466314" w14:textId="77777777" w:rsidR="00FC5A53" w:rsidRPr="00FC5A53" w:rsidRDefault="00FC5A53" w:rsidP="00FC5A53">
      <w:pPr>
        <w:bidi/>
        <w:rPr>
          <w:rFonts w:cs="David" w:hint="cs"/>
          <w:u w:val="single"/>
          <w:rtl/>
        </w:rPr>
      </w:pPr>
    </w:p>
    <w:p w14:paraId="3753C6F7" w14:textId="77777777" w:rsidR="00FC5A53" w:rsidRPr="00FC5A53" w:rsidRDefault="00FC5A53" w:rsidP="00FC5A53">
      <w:pPr>
        <w:bidi/>
        <w:rPr>
          <w:rFonts w:cs="David" w:hint="cs"/>
          <w:rtl/>
        </w:rPr>
      </w:pPr>
      <w:r w:rsidRPr="00FC5A53">
        <w:rPr>
          <w:rFonts w:cs="David" w:hint="cs"/>
          <w:rtl/>
        </w:rPr>
        <w:tab/>
        <w:t xml:space="preserve"> לא כדאי לך לצדד בהרחבת הגוף? - - -</w:t>
      </w:r>
    </w:p>
    <w:p w14:paraId="2404BD43"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קריאות:</w:t>
      </w:r>
    </w:p>
    <w:p w14:paraId="64DD6A69" w14:textId="77777777" w:rsidR="00FC5A53" w:rsidRPr="00FC5A53" w:rsidRDefault="00FC5A53" w:rsidP="00FC5A53">
      <w:pPr>
        <w:bidi/>
        <w:rPr>
          <w:rFonts w:cs="David" w:hint="cs"/>
          <w:rtl/>
        </w:rPr>
      </w:pPr>
    </w:p>
    <w:p w14:paraId="1D482B64" w14:textId="77777777" w:rsidR="00FC5A53" w:rsidRPr="00FC5A53" w:rsidRDefault="00FC5A53" w:rsidP="00FC5A53">
      <w:pPr>
        <w:bidi/>
        <w:rPr>
          <w:rFonts w:cs="David" w:hint="cs"/>
          <w:rtl/>
        </w:rPr>
      </w:pPr>
      <w:r w:rsidRPr="00FC5A53">
        <w:rPr>
          <w:rFonts w:cs="David" w:hint="cs"/>
          <w:b/>
          <w:bCs/>
          <w:rtl/>
        </w:rPr>
        <w:tab/>
      </w:r>
      <w:r w:rsidRPr="00FC5A53">
        <w:rPr>
          <w:rFonts w:cs="David" w:hint="cs"/>
          <w:rtl/>
        </w:rPr>
        <w:t>- - -</w:t>
      </w:r>
    </w:p>
    <w:p w14:paraId="74B56EB8" w14:textId="77777777" w:rsidR="00FC5A53" w:rsidRPr="00FC5A53" w:rsidRDefault="00FC5A53" w:rsidP="00FC5A53">
      <w:pPr>
        <w:bidi/>
        <w:rPr>
          <w:rFonts w:cs="David" w:hint="cs"/>
          <w:rtl/>
        </w:rPr>
      </w:pPr>
      <w:r w:rsidRPr="00FC5A53">
        <w:rPr>
          <w:rFonts w:cs="David" w:hint="cs"/>
          <w:rtl/>
        </w:rPr>
        <w:tab/>
      </w:r>
    </w:p>
    <w:p w14:paraId="6F658F6A" w14:textId="77777777" w:rsidR="00FC5A53" w:rsidRPr="00FC5A53" w:rsidRDefault="00FC5A53" w:rsidP="00FC5A53">
      <w:pPr>
        <w:bidi/>
        <w:rPr>
          <w:rFonts w:cs="David" w:hint="cs"/>
          <w:u w:val="single"/>
          <w:rtl/>
        </w:rPr>
      </w:pPr>
      <w:r w:rsidRPr="00FC5A53">
        <w:rPr>
          <w:rFonts w:cs="David" w:hint="cs"/>
          <w:u w:val="single"/>
          <w:rtl/>
        </w:rPr>
        <w:t>מאיר פרוש:</w:t>
      </w:r>
    </w:p>
    <w:p w14:paraId="263BB80A" w14:textId="77777777" w:rsidR="00FC5A53" w:rsidRPr="00FC5A53" w:rsidRDefault="00FC5A53" w:rsidP="00FC5A53">
      <w:pPr>
        <w:bidi/>
        <w:rPr>
          <w:rFonts w:cs="David" w:hint="cs"/>
          <w:u w:val="single"/>
        </w:rPr>
      </w:pPr>
    </w:p>
    <w:p w14:paraId="5C102C13" w14:textId="77777777" w:rsidR="00FC5A53" w:rsidRPr="00FC5A53" w:rsidRDefault="00FC5A53" w:rsidP="00FC5A53">
      <w:pPr>
        <w:bidi/>
        <w:rPr>
          <w:rFonts w:cs="David" w:hint="cs"/>
          <w:rtl/>
        </w:rPr>
      </w:pPr>
      <w:r w:rsidRPr="00FC5A53">
        <w:rPr>
          <w:rFonts w:cs="David" w:hint="cs"/>
          <w:rtl/>
        </w:rPr>
        <w:tab/>
        <w:t xml:space="preserve"> רעיון נהדר. </w:t>
      </w:r>
    </w:p>
    <w:p w14:paraId="7377C9F0"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558AF1C0" w14:textId="77777777" w:rsidR="00FC5A53" w:rsidRPr="00FC5A53" w:rsidRDefault="00FC5A53" w:rsidP="00FC5A53">
      <w:pPr>
        <w:bidi/>
        <w:rPr>
          <w:rFonts w:cs="David" w:hint="cs"/>
          <w:rtl/>
        </w:rPr>
      </w:pPr>
    </w:p>
    <w:p w14:paraId="4E692C70" w14:textId="77777777" w:rsidR="00FC5A53" w:rsidRPr="00FC5A53" w:rsidRDefault="00FC5A53" w:rsidP="00FC5A53">
      <w:pPr>
        <w:bidi/>
        <w:rPr>
          <w:rFonts w:cs="David" w:hint="cs"/>
          <w:rtl/>
        </w:rPr>
      </w:pPr>
      <w:r w:rsidRPr="00FC5A53">
        <w:rPr>
          <w:rFonts w:cs="David" w:hint="cs"/>
          <w:rtl/>
        </w:rPr>
        <w:tab/>
        <w:t>חבר הכנסת גלנטי, האם יש סיבה שאתה יוצא בהצעה רגילה?</w:t>
      </w:r>
    </w:p>
    <w:p w14:paraId="33DAAEC9" w14:textId="77777777" w:rsidR="00FC5A53" w:rsidRPr="00FC5A53" w:rsidRDefault="00FC5A53" w:rsidP="00FC5A53">
      <w:pPr>
        <w:pStyle w:val="Heading5"/>
        <w:jc w:val="left"/>
        <w:rPr>
          <w:rFonts w:hint="cs"/>
          <w:rtl/>
        </w:rPr>
      </w:pPr>
      <w:r w:rsidRPr="00FC5A53">
        <w:rPr>
          <w:rtl/>
        </w:rPr>
        <w:br/>
      </w:r>
      <w:r w:rsidRPr="00FC5A53">
        <w:rPr>
          <w:rFonts w:hint="cs"/>
          <w:u w:val="single"/>
          <w:rtl/>
        </w:rPr>
        <w:t>יצחק גלנטי:</w:t>
      </w:r>
    </w:p>
    <w:p w14:paraId="677036A6" w14:textId="77777777" w:rsidR="00FC5A53" w:rsidRPr="00FC5A53" w:rsidRDefault="00FC5A53" w:rsidP="00FC5A53">
      <w:pPr>
        <w:pStyle w:val="Heading5"/>
        <w:jc w:val="left"/>
        <w:rPr>
          <w:rFonts w:hint="cs"/>
          <w:rtl/>
        </w:rPr>
      </w:pPr>
    </w:p>
    <w:p w14:paraId="56ED7225" w14:textId="77777777" w:rsidR="00FC5A53" w:rsidRPr="00FC5A53" w:rsidRDefault="00FC5A53" w:rsidP="00FC5A53">
      <w:pPr>
        <w:bidi/>
        <w:rPr>
          <w:rFonts w:cs="David" w:hint="cs"/>
          <w:rtl/>
        </w:rPr>
      </w:pPr>
      <w:r w:rsidRPr="00FC5A53">
        <w:rPr>
          <w:rFonts w:cs="David" w:hint="cs"/>
          <w:rtl/>
        </w:rPr>
        <w:tab/>
        <w:t>אני צריך להצביע במקום אחר.</w:t>
      </w:r>
    </w:p>
    <w:p w14:paraId="6E40C83C" w14:textId="77777777" w:rsidR="00FC5A53" w:rsidRPr="00FC5A53" w:rsidRDefault="00FC5A53" w:rsidP="00FC5A53">
      <w:pPr>
        <w:bidi/>
        <w:rPr>
          <w:rFonts w:cs="David" w:hint="cs"/>
          <w:rtl/>
        </w:rPr>
      </w:pPr>
    </w:p>
    <w:p w14:paraId="464E9AFC" w14:textId="77777777" w:rsidR="00FC5A53" w:rsidRPr="00FC5A53" w:rsidRDefault="00FC5A53" w:rsidP="00FC5A53">
      <w:pPr>
        <w:bidi/>
        <w:rPr>
          <w:rFonts w:cs="David" w:hint="cs"/>
          <w:rtl/>
        </w:rPr>
      </w:pPr>
      <w:proofErr w:type="spellStart"/>
      <w:r w:rsidRPr="00FC5A53">
        <w:rPr>
          <w:rFonts w:cs="David" w:hint="cs"/>
          <w:u w:val="single"/>
          <w:rtl/>
        </w:rPr>
        <w:t>אחמד</w:t>
      </w:r>
      <w:proofErr w:type="spellEnd"/>
      <w:r w:rsidRPr="00FC5A53">
        <w:rPr>
          <w:rFonts w:cs="David" w:hint="cs"/>
          <w:u w:val="single"/>
          <w:rtl/>
        </w:rPr>
        <w:t xml:space="preserve"> טיבי:</w:t>
      </w:r>
    </w:p>
    <w:p w14:paraId="509C92AF" w14:textId="77777777" w:rsidR="00FC5A53" w:rsidRPr="00FC5A53" w:rsidRDefault="00FC5A53" w:rsidP="00FC5A53">
      <w:pPr>
        <w:bidi/>
        <w:rPr>
          <w:rFonts w:cs="David" w:hint="cs"/>
          <w:rtl/>
        </w:rPr>
      </w:pPr>
    </w:p>
    <w:p w14:paraId="21B414F3" w14:textId="77777777" w:rsidR="00FC5A53" w:rsidRPr="00FC5A53" w:rsidRDefault="00FC5A53" w:rsidP="00FC5A53">
      <w:pPr>
        <w:bidi/>
        <w:rPr>
          <w:rFonts w:cs="David" w:hint="cs"/>
          <w:rtl/>
        </w:rPr>
      </w:pPr>
      <w:r w:rsidRPr="00FC5A53">
        <w:rPr>
          <w:rFonts w:cs="David" w:hint="cs"/>
          <w:rtl/>
        </w:rPr>
        <w:tab/>
        <w:t xml:space="preserve">אפילו בהצעה שאני מתנגד לה רעיונית, של חבר הכנסת אורי אריאל </w:t>
      </w:r>
      <w:r w:rsidRPr="00FC5A53">
        <w:rPr>
          <w:rFonts w:cs="David"/>
          <w:rtl/>
        </w:rPr>
        <w:t>–</w:t>
      </w:r>
      <w:r w:rsidRPr="00FC5A53">
        <w:rPr>
          <w:rFonts w:cs="David" w:hint="cs"/>
          <w:rtl/>
        </w:rPr>
        <w:t xml:space="preserve"> נשארתי כדי להעביר. יש דברים קולגיאליים שעושים, זה לא נושא עקרוני. </w:t>
      </w:r>
    </w:p>
    <w:p w14:paraId="14946BCC"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1CF82975" w14:textId="77777777" w:rsidR="00FC5A53" w:rsidRPr="00FC5A53" w:rsidRDefault="00FC5A53" w:rsidP="00FC5A53">
      <w:pPr>
        <w:bidi/>
        <w:rPr>
          <w:rFonts w:cs="David" w:hint="cs"/>
          <w:u w:val="single"/>
          <w:rtl/>
        </w:rPr>
      </w:pPr>
    </w:p>
    <w:p w14:paraId="775B37C1" w14:textId="77777777" w:rsidR="00FC5A53" w:rsidRPr="00FC5A53" w:rsidRDefault="00FC5A53" w:rsidP="00FC5A53">
      <w:pPr>
        <w:bidi/>
        <w:rPr>
          <w:rFonts w:cs="David" w:hint="cs"/>
          <w:rtl/>
        </w:rPr>
      </w:pPr>
      <w:r w:rsidRPr="00FC5A53">
        <w:rPr>
          <w:rFonts w:cs="David" w:hint="cs"/>
          <w:rtl/>
        </w:rPr>
        <w:tab/>
        <w:t>אבל יש דברים קולגיאליים גם - - -</w:t>
      </w:r>
    </w:p>
    <w:p w14:paraId="0176E78B"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499D7FDC" w14:textId="77777777" w:rsidR="00FC5A53" w:rsidRPr="00FC5A53" w:rsidRDefault="00FC5A53" w:rsidP="00FC5A53">
      <w:pPr>
        <w:bidi/>
        <w:rPr>
          <w:rFonts w:cs="David" w:hint="cs"/>
          <w:rtl/>
        </w:rPr>
      </w:pPr>
    </w:p>
    <w:p w14:paraId="3A3EF5E3" w14:textId="77777777" w:rsidR="00FC5A53" w:rsidRPr="00FC5A53" w:rsidRDefault="00FC5A53" w:rsidP="00FC5A53">
      <w:pPr>
        <w:bidi/>
        <w:rPr>
          <w:rFonts w:cs="David" w:hint="cs"/>
          <w:rtl/>
        </w:rPr>
      </w:pPr>
      <w:r w:rsidRPr="00FC5A53">
        <w:rPr>
          <w:rFonts w:cs="David" w:hint="cs"/>
          <w:rtl/>
        </w:rPr>
        <w:tab/>
        <w:t xml:space="preserve"> לא, זה בנושא עקרוני. אם יש נושא עקרוני שהכנסת מתנגדת לו </w:t>
      </w:r>
      <w:r w:rsidRPr="00FC5A53">
        <w:rPr>
          <w:rFonts w:cs="David"/>
          <w:rtl/>
        </w:rPr>
        <w:t>–</w:t>
      </w:r>
      <w:r w:rsidRPr="00FC5A53">
        <w:rPr>
          <w:rFonts w:cs="David" w:hint="cs"/>
          <w:rtl/>
        </w:rPr>
        <w:t xml:space="preserve"> להוציא חבר כנסת ערבי מהכנסת </w:t>
      </w:r>
      <w:r w:rsidRPr="00FC5A53">
        <w:rPr>
          <w:rFonts w:cs="David"/>
          <w:rtl/>
        </w:rPr>
        <w:t>–</w:t>
      </w:r>
      <w:r w:rsidRPr="00FC5A53">
        <w:rPr>
          <w:rFonts w:cs="David" w:hint="cs"/>
          <w:rtl/>
        </w:rPr>
        <w:t xml:space="preserve"> זה כן, אבל לא על הצעה רגילה.</w:t>
      </w:r>
    </w:p>
    <w:p w14:paraId="1C6BD80A" w14:textId="77777777" w:rsidR="00FC5A53" w:rsidRPr="00FC5A53" w:rsidRDefault="00FC5A53" w:rsidP="00FC5A53">
      <w:pPr>
        <w:bidi/>
        <w:rPr>
          <w:rFonts w:cs="David"/>
          <w:rtl/>
        </w:rPr>
      </w:pPr>
      <w:r w:rsidRPr="00FC5A53">
        <w:rPr>
          <w:rFonts w:cs="David"/>
          <w:rtl/>
        </w:rPr>
        <w:br/>
      </w:r>
    </w:p>
    <w:p w14:paraId="704BB18D" w14:textId="77777777" w:rsidR="00FC5A53" w:rsidRPr="00FC5A53" w:rsidRDefault="00FC5A53" w:rsidP="00FC5A53">
      <w:pPr>
        <w:bidi/>
        <w:rPr>
          <w:rFonts w:cs="David" w:hint="cs"/>
          <w:u w:val="single"/>
          <w:rtl/>
        </w:rPr>
      </w:pPr>
      <w:r w:rsidRPr="00FC5A53">
        <w:rPr>
          <w:rFonts w:cs="David"/>
          <w:rtl/>
        </w:rPr>
        <w:br w:type="page"/>
      </w:r>
      <w:r w:rsidRPr="00FC5A53">
        <w:rPr>
          <w:rFonts w:cs="David" w:hint="cs"/>
          <w:u w:val="single"/>
          <w:rtl/>
        </w:rPr>
        <w:t>גדעון סער:</w:t>
      </w:r>
    </w:p>
    <w:p w14:paraId="22E757B9" w14:textId="77777777" w:rsidR="00FC5A53" w:rsidRPr="00FC5A53" w:rsidRDefault="00FC5A53" w:rsidP="00FC5A53">
      <w:pPr>
        <w:bidi/>
        <w:rPr>
          <w:rFonts w:cs="David" w:hint="cs"/>
          <w:u w:val="single"/>
          <w:rtl/>
        </w:rPr>
      </w:pPr>
    </w:p>
    <w:p w14:paraId="201D2475" w14:textId="77777777" w:rsidR="00FC5A53" w:rsidRPr="00FC5A53" w:rsidRDefault="00FC5A53" w:rsidP="00FC5A53">
      <w:pPr>
        <w:bidi/>
        <w:rPr>
          <w:rFonts w:cs="David" w:hint="cs"/>
          <w:rtl/>
        </w:rPr>
      </w:pPr>
      <w:r w:rsidRPr="00FC5A53">
        <w:rPr>
          <w:rFonts w:cs="David" w:hint="cs"/>
          <w:rtl/>
        </w:rPr>
        <w:tab/>
        <w:t xml:space="preserve"> על זה הצבענו נגד. אנחנו התנגדנו להצעת החוק הזאת. חבר הכנסת טיבי, תעלה את זה בהזדמנות אחרת, כשחברת הכנסת זהבה </w:t>
      </w:r>
      <w:proofErr w:type="spellStart"/>
      <w:r w:rsidRPr="00FC5A53">
        <w:rPr>
          <w:rFonts w:cs="David" w:hint="cs"/>
          <w:rtl/>
        </w:rPr>
        <w:t>גלאון</w:t>
      </w:r>
      <w:proofErr w:type="spellEnd"/>
      <w:r w:rsidRPr="00FC5A53">
        <w:rPr>
          <w:rFonts w:cs="David" w:hint="cs"/>
          <w:rtl/>
        </w:rPr>
        <w:t xml:space="preserve"> - - -</w:t>
      </w:r>
    </w:p>
    <w:p w14:paraId="190C6496"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0B7B9E4B" w14:textId="77777777" w:rsidR="00FC5A53" w:rsidRPr="00FC5A53" w:rsidRDefault="00FC5A53" w:rsidP="00FC5A53">
      <w:pPr>
        <w:bidi/>
        <w:rPr>
          <w:rFonts w:cs="David" w:hint="cs"/>
          <w:rtl/>
        </w:rPr>
      </w:pPr>
    </w:p>
    <w:p w14:paraId="207467E2" w14:textId="77777777" w:rsidR="00FC5A53" w:rsidRPr="00FC5A53" w:rsidRDefault="00FC5A53" w:rsidP="00FC5A53">
      <w:pPr>
        <w:bidi/>
        <w:rPr>
          <w:rFonts w:cs="David" w:hint="cs"/>
          <w:rtl/>
        </w:rPr>
      </w:pPr>
      <w:r w:rsidRPr="00FC5A53">
        <w:rPr>
          <w:rFonts w:cs="David" w:hint="cs"/>
          <w:rtl/>
        </w:rPr>
        <w:tab/>
        <w:t xml:space="preserve">אני מבקש להרחיב. בשנת 2005 התקבלה הצעה כזאת של הכנסת, שדיברה על הצורך להקים נציבות שוויון הזדמנויות, ונפקד מקומה של האוכלוסייה הערבית. </w:t>
      </w:r>
    </w:p>
    <w:p w14:paraId="2CC20B44"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יורם </w:t>
      </w:r>
      <w:proofErr w:type="spellStart"/>
      <w:r w:rsidRPr="00FC5A53">
        <w:rPr>
          <w:rFonts w:cs="David" w:hint="cs"/>
          <w:u w:val="single"/>
          <w:rtl/>
        </w:rPr>
        <w:t>מרציאנו</w:t>
      </w:r>
      <w:proofErr w:type="spellEnd"/>
      <w:r w:rsidRPr="00FC5A53">
        <w:rPr>
          <w:rFonts w:cs="David" w:hint="cs"/>
          <w:u w:val="single"/>
          <w:rtl/>
        </w:rPr>
        <w:t>:</w:t>
      </w:r>
    </w:p>
    <w:p w14:paraId="2B36F217" w14:textId="77777777" w:rsidR="00FC5A53" w:rsidRPr="00FC5A53" w:rsidRDefault="00FC5A53" w:rsidP="00FC5A53">
      <w:pPr>
        <w:bidi/>
        <w:rPr>
          <w:rFonts w:cs="David" w:hint="cs"/>
          <w:u w:val="single"/>
          <w:rtl/>
        </w:rPr>
      </w:pPr>
    </w:p>
    <w:p w14:paraId="75F233A5" w14:textId="77777777" w:rsidR="00FC5A53" w:rsidRPr="00FC5A53" w:rsidRDefault="00FC5A53" w:rsidP="00FC5A53">
      <w:pPr>
        <w:bidi/>
        <w:rPr>
          <w:rFonts w:cs="David" w:hint="cs"/>
          <w:rtl/>
        </w:rPr>
      </w:pPr>
      <w:r w:rsidRPr="00FC5A53">
        <w:rPr>
          <w:rFonts w:cs="David" w:hint="cs"/>
          <w:rtl/>
        </w:rPr>
        <w:t xml:space="preserve"> </w:t>
      </w:r>
      <w:r w:rsidRPr="00FC5A53">
        <w:rPr>
          <w:rFonts w:cs="David" w:hint="cs"/>
          <w:rtl/>
        </w:rPr>
        <w:tab/>
        <w:t>- - -</w:t>
      </w:r>
    </w:p>
    <w:p w14:paraId="67B4323B" w14:textId="77777777" w:rsidR="00FC5A53" w:rsidRPr="00FC5A53" w:rsidRDefault="00FC5A53" w:rsidP="00FC5A53">
      <w:pPr>
        <w:bidi/>
        <w:rPr>
          <w:rFonts w:cs="David" w:hint="cs"/>
          <w:rtl/>
        </w:rPr>
      </w:pPr>
    </w:p>
    <w:p w14:paraId="06F7F3DA"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152B3AE" w14:textId="77777777" w:rsidR="00FC5A53" w:rsidRPr="00FC5A53" w:rsidRDefault="00FC5A53" w:rsidP="00FC5A53">
      <w:pPr>
        <w:bidi/>
        <w:rPr>
          <w:rFonts w:cs="David" w:hint="cs"/>
          <w:u w:val="single"/>
          <w:rtl/>
        </w:rPr>
      </w:pPr>
    </w:p>
    <w:p w14:paraId="0CC410FA" w14:textId="77777777" w:rsidR="00FC5A53" w:rsidRPr="00FC5A53" w:rsidRDefault="00FC5A53" w:rsidP="00FC5A53">
      <w:pPr>
        <w:bidi/>
        <w:rPr>
          <w:rFonts w:cs="David" w:hint="cs"/>
          <w:rtl/>
        </w:rPr>
      </w:pPr>
      <w:r w:rsidRPr="00FC5A53">
        <w:rPr>
          <w:rFonts w:cs="David" w:hint="cs"/>
          <w:rtl/>
        </w:rPr>
        <w:tab/>
        <w:t xml:space="preserve">חבר הכנסת </w:t>
      </w:r>
      <w:proofErr w:type="spellStart"/>
      <w:r w:rsidRPr="00FC5A53">
        <w:rPr>
          <w:rFonts w:cs="David" w:hint="cs"/>
          <w:rtl/>
        </w:rPr>
        <w:t>מרציאנו</w:t>
      </w:r>
      <w:proofErr w:type="spellEnd"/>
      <w:r w:rsidRPr="00FC5A53">
        <w:rPr>
          <w:rFonts w:cs="David" w:hint="cs"/>
          <w:rtl/>
        </w:rPr>
        <w:t xml:space="preserve">, בבקשה. אני לא מוכנה לזה, אתה מגזים היום. </w:t>
      </w:r>
    </w:p>
    <w:p w14:paraId="58CBF68C"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23BE4DC0" w14:textId="77777777" w:rsidR="00FC5A53" w:rsidRPr="00FC5A53" w:rsidRDefault="00FC5A53" w:rsidP="00FC5A53">
      <w:pPr>
        <w:bidi/>
        <w:rPr>
          <w:rFonts w:cs="David" w:hint="cs"/>
          <w:rtl/>
        </w:rPr>
      </w:pPr>
    </w:p>
    <w:p w14:paraId="56B98003" w14:textId="77777777" w:rsidR="00FC5A53" w:rsidRPr="00FC5A53" w:rsidRDefault="00FC5A53" w:rsidP="00FC5A53">
      <w:pPr>
        <w:bidi/>
        <w:rPr>
          <w:rFonts w:cs="David" w:hint="cs"/>
          <w:rtl/>
        </w:rPr>
      </w:pPr>
      <w:r w:rsidRPr="00FC5A53">
        <w:rPr>
          <w:rFonts w:cs="David" w:hint="cs"/>
          <w:rtl/>
        </w:rPr>
        <w:tab/>
        <w:t>תודה רבה, נעבור להצבעה.</w:t>
      </w:r>
    </w:p>
    <w:p w14:paraId="2570D4F3"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4A62A4B" w14:textId="77777777" w:rsidR="00FC5A53" w:rsidRPr="00FC5A53" w:rsidRDefault="00FC5A53" w:rsidP="00FC5A53">
      <w:pPr>
        <w:bidi/>
        <w:rPr>
          <w:rFonts w:cs="David" w:hint="cs"/>
          <w:u w:val="single"/>
          <w:rtl/>
        </w:rPr>
      </w:pPr>
    </w:p>
    <w:p w14:paraId="25B16C0B" w14:textId="77777777" w:rsidR="00FC5A53" w:rsidRPr="00FC5A53" w:rsidRDefault="00FC5A53" w:rsidP="00FC5A53">
      <w:pPr>
        <w:bidi/>
        <w:rPr>
          <w:rFonts w:cs="David" w:hint="cs"/>
          <w:rtl/>
        </w:rPr>
      </w:pPr>
      <w:r w:rsidRPr="00FC5A53">
        <w:rPr>
          <w:rFonts w:cs="David" w:hint="cs"/>
          <w:rtl/>
        </w:rPr>
        <w:tab/>
        <w:t>אני מודה לך, אדוני. אני עוברת להצבעה.</w:t>
      </w:r>
    </w:p>
    <w:p w14:paraId="228AB1F2"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קריאה:</w:t>
      </w:r>
    </w:p>
    <w:p w14:paraId="3DD9637C" w14:textId="77777777" w:rsidR="00FC5A53" w:rsidRPr="00FC5A53" w:rsidRDefault="00FC5A53" w:rsidP="00FC5A53">
      <w:pPr>
        <w:bidi/>
        <w:rPr>
          <w:rFonts w:cs="David" w:hint="cs"/>
          <w:rtl/>
        </w:rPr>
      </w:pPr>
    </w:p>
    <w:p w14:paraId="57CA6C54" w14:textId="77777777" w:rsidR="00FC5A53" w:rsidRPr="00FC5A53" w:rsidRDefault="00FC5A53" w:rsidP="00FC5A53">
      <w:pPr>
        <w:bidi/>
        <w:rPr>
          <w:rFonts w:cs="David" w:hint="cs"/>
          <w:rtl/>
        </w:rPr>
      </w:pPr>
      <w:r w:rsidRPr="00FC5A53">
        <w:rPr>
          <w:rFonts w:cs="David" w:hint="cs"/>
          <w:rtl/>
        </w:rPr>
        <w:tab/>
        <w:t>יש קוורום?</w:t>
      </w:r>
    </w:p>
    <w:p w14:paraId="0BAABC05"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קריאה:</w:t>
      </w:r>
    </w:p>
    <w:p w14:paraId="2FFBB5B4" w14:textId="77777777" w:rsidR="00FC5A53" w:rsidRPr="00FC5A53" w:rsidRDefault="00FC5A53" w:rsidP="00FC5A53">
      <w:pPr>
        <w:bidi/>
        <w:rPr>
          <w:rFonts w:cs="David" w:hint="cs"/>
          <w:rtl/>
        </w:rPr>
      </w:pPr>
    </w:p>
    <w:p w14:paraId="66768278" w14:textId="77777777" w:rsidR="00FC5A53" w:rsidRPr="00FC5A53" w:rsidRDefault="00FC5A53" w:rsidP="00FC5A53">
      <w:pPr>
        <w:bidi/>
        <w:rPr>
          <w:rFonts w:cs="David" w:hint="cs"/>
          <w:rtl/>
        </w:rPr>
      </w:pPr>
      <w:r w:rsidRPr="00FC5A53">
        <w:rPr>
          <w:rFonts w:cs="David" w:hint="cs"/>
          <w:rtl/>
        </w:rPr>
        <w:tab/>
        <w:t xml:space="preserve">יש. </w:t>
      </w:r>
    </w:p>
    <w:p w14:paraId="6B782BC1"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C33761C" w14:textId="77777777" w:rsidR="00FC5A53" w:rsidRPr="00FC5A53" w:rsidRDefault="00FC5A53" w:rsidP="00FC5A53">
      <w:pPr>
        <w:bidi/>
        <w:rPr>
          <w:rFonts w:cs="David" w:hint="cs"/>
          <w:u w:val="single"/>
          <w:rtl/>
        </w:rPr>
      </w:pPr>
    </w:p>
    <w:p w14:paraId="5D46F8B2" w14:textId="77777777" w:rsidR="00FC5A53" w:rsidRPr="00FC5A53" w:rsidRDefault="00FC5A53" w:rsidP="00FC5A53">
      <w:pPr>
        <w:bidi/>
        <w:rPr>
          <w:rFonts w:cs="David" w:hint="cs"/>
          <w:rtl/>
        </w:rPr>
      </w:pPr>
      <w:r w:rsidRPr="00FC5A53">
        <w:rPr>
          <w:rFonts w:cs="David" w:hint="cs"/>
          <w:rtl/>
        </w:rPr>
        <w:tab/>
        <w:t>מי בעד לפטור את הצעת החוק מחובת הנחה מוקדמת? מי מתנגד? מי נמנע?</w:t>
      </w:r>
    </w:p>
    <w:p w14:paraId="06BFAD7E" w14:textId="77777777" w:rsidR="00FC5A53" w:rsidRPr="00FC5A53" w:rsidRDefault="00FC5A53" w:rsidP="00FC5A53">
      <w:pPr>
        <w:bidi/>
        <w:jc w:val="center"/>
        <w:rPr>
          <w:rFonts w:cs="David" w:hint="cs"/>
          <w:b/>
          <w:bCs/>
          <w:rtl/>
        </w:rPr>
      </w:pPr>
      <w:r w:rsidRPr="00FC5A53">
        <w:rPr>
          <w:rFonts w:cs="David"/>
          <w:rtl/>
        </w:rPr>
        <w:br/>
      </w:r>
      <w:r w:rsidRPr="00FC5A53">
        <w:rPr>
          <w:rFonts w:cs="David" w:hint="cs"/>
          <w:b/>
          <w:bCs/>
          <w:rtl/>
        </w:rPr>
        <w:t>ה צ ב ע ה</w:t>
      </w:r>
    </w:p>
    <w:p w14:paraId="026F72AD" w14:textId="77777777" w:rsidR="00FC5A53" w:rsidRPr="00FC5A53" w:rsidRDefault="00FC5A53" w:rsidP="00FC5A53">
      <w:pPr>
        <w:bidi/>
        <w:jc w:val="center"/>
        <w:rPr>
          <w:rFonts w:cs="David" w:hint="cs"/>
          <w:b/>
          <w:bCs/>
          <w:rtl/>
        </w:rPr>
      </w:pPr>
    </w:p>
    <w:p w14:paraId="088EF74C" w14:textId="77777777" w:rsidR="00FC5A53" w:rsidRPr="00FC5A53" w:rsidRDefault="00FC5A53" w:rsidP="00FC5A53">
      <w:pPr>
        <w:bidi/>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3</w:t>
      </w:r>
    </w:p>
    <w:p w14:paraId="6FB1C4AC" w14:textId="77777777" w:rsidR="00FC5A53" w:rsidRPr="00FC5A53" w:rsidRDefault="00FC5A53" w:rsidP="00FC5A53">
      <w:pPr>
        <w:bidi/>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5</w:t>
      </w:r>
    </w:p>
    <w:p w14:paraId="11D2F5CF" w14:textId="77777777" w:rsidR="00FC5A53" w:rsidRPr="00FC5A53" w:rsidRDefault="00FC5A53" w:rsidP="00FC5A53">
      <w:pPr>
        <w:bidi/>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2</w:t>
      </w:r>
    </w:p>
    <w:p w14:paraId="652CD027" w14:textId="77777777" w:rsidR="00FC5A53" w:rsidRPr="00FC5A53" w:rsidRDefault="00FC5A53" w:rsidP="00FC5A53">
      <w:pPr>
        <w:bidi/>
        <w:jc w:val="center"/>
        <w:rPr>
          <w:rFonts w:cs="David" w:hint="cs"/>
          <w:rtl/>
        </w:rPr>
      </w:pPr>
      <w:r w:rsidRPr="00FC5A53">
        <w:rPr>
          <w:rFonts w:cs="David" w:hint="cs"/>
          <w:rtl/>
        </w:rPr>
        <w:t xml:space="preserve">בקשת חבר הכנסת </w:t>
      </w:r>
      <w:proofErr w:type="spellStart"/>
      <w:r w:rsidRPr="00FC5A53">
        <w:rPr>
          <w:rFonts w:cs="David" w:hint="cs"/>
          <w:rtl/>
        </w:rPr>
        <w:t>אחמד</w:t>
      </w:r>
      <w:proofErr w:type="spellEnd"/>
      <w:r w:rsidRPr="00FC5A53">
        <w:rPr>
          <w:rFonts w:cs="David" w:hint="cs"/>
          <w:rtl/>
        </w:rPr>
        <w:t xml:space="preserve"> טיבי להקדמת הדיון בהצעת חוק שוויון הזדמנויות בעבודה (תיקון </w:t>
      </w:r>
      <w:r w:rsidRPr="00FC5A53">
        <w:rPr>
          <w:rFonts w:cs="David"/>
          <w:rtl/>
        </w:rPr>
        <w:t>–</w:t>
      </w:r>
      <w:r w:rsidRPr="00FC5A53">
        <w:rPr>
          <w:rFonts w:cs="David" w:hint="cs"/>
          <w:rtl/>
        </w:rPr>
        <w:t xml:space="preserve"> נציג אוכלוסיה ערבית בועדה המייעצת), </w:t>
      </w:r>
      <w:proofErr w:type="spellStart"/>
      <w:r w:rsidRPr="00FC5A53">
        <w:rPr>
          <w:rFonts w:cs="David" w:hint="cs"/>
          <w:rtl/>
        </w:rPr>
        <w:t>התשס"ו</w:t>
      </w:r>
      <w:proofErr w:type="spellEnd"/>
      <w:r w:rsidRPr="00FC5A53">
        <w:rPr>
          <w:rFonts w:cs="David" w:hint="cs"/>
          <w:rtl/>
        </w:rPr>
        <w:t>-2007, לפני הקריאה הטרומית, לא נתקבלה.</w:t>
      </w:r>
    </w:p>
    <w:p w14:paraId="033A4CBA" w14:textId="77777777" w:rsidR="00FC5A53" w:rsidRPr="00FC5A53" w:rsidRDefault="00FC5A53" w:rsidP="00FC5A53">
      <w:pPr>
        <w:bidi/>
        <w:rPr>
          <w:rFonts w:cs="David" w:hint="cs"/>
          <w:u w:val="single"/>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6E9E25E7" w14:textId="77777777" w:rsidR="00FC5A53" w:rsidRPr="00FC5A53" w:rsidRDefault="00FC5A53" w:rsidP="00FC5A53">
      <w:pPr>
        <w:bidi/>
        <w:rPr>
          <w:rFonts w:cs="David" w:hint="cs"/>
          <w:u w:val="single"/>
          <w:rtl/>
        </w:rPr>
      </w:pPr>
    </w:p>
    <w:p w14:paraId="442100D0" w14:textId="77777777" w:rsidR="00FC5A53" w:rsidRPr="00FC5A53" w:rsidRDefault="00FC5A53" w:rsidP="00FC5A53">
      <w:pPr>
        <w:bidi/>
        <w:rPr>
          <w:rFonts w:cs="David" w:hint="cs"/>
          <w:rtl/>
        </w:rPr>
      </w:pPr>
      <w:r w:rsidRPr="00FC5A53">
        <w:rPr>
          <w:rFonts w:cs="David" w:hint="cs"/>
          <w:rtl/>
        </w:rPr>
        <w:tab/>
        <w:t>אני מבקש רוויזיה.</w:t>
      </w:r>
    </w:p>
    <w:p w14:paraId="4128F9B7" w14:textId="77777777" w:rsidR="00FC5A53" w:rsidRPr="00FC5A53" w:rsidRDefault="00FC5A53" w:rsidP="00FC5A53">
      <w:pPr>
        <w:bidi/>
        <w:jc w:val="center"/>
        <w:rPr>
          <w:rFonts w:cs="David" w:hint="cs"/>
          <w:rtl/>
        </w:rPr>
      </w:pPr>
    </w:p>
    <w:p w14:paraId="5C00A643" w14:textId="77777777" w:rsidR="00FC5A53" w:rsidRPr="00FC5A53" w:rsidRDefault="00FC5A53" w:rsidP="00FC5A53">
      <w:pPr>
        <w:bidi/>
        <w:rPr>
          <w:rFonts w:cs="David" w:hint="cs"/>
          <w:u w:val="single"/>
          <w:rtl/>
        </w:rPr>
      </w:pPr>
      <w:r w:rsidRPr="00FC5A53">
        <w:rPr>
          <w:rFonts w:cs="David"/>
          <w:u w:val="single"/>
          <w:rtl/>
        </w:rPr>
        <w:br w:type="page"/>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1FF74ECE" w14:textId="77777777" w:rsidR="00FC5A53" w:rsidRPr="00FC5A53" w:rsidRDefault="00FC5A53" w:rsidP="00FC5A53">
      <w:pPr>
        <w:bidi/>
        <w:rPr>
          <w:rFonts w:cs="David" w:hint="cs"/>
          <w:u w:val="single"/>
          <w:rtl/>
        </w:rPr>
      </w:pPr>
    </w:p>
    <w:p w14:paraId="6D96EEFA" w14:textId="77777777" w:rsidR="00FC5A53" w:rsidRPr="00FC5A53" w:rsidRDefault="00FC5A53" w:rsidP="00FC5A53">
      <w:pPr>
        <w:bidi/>
        <w:rPr>
          <w:rFonts w:cs="David" w:hint="cs"/>
          <w:rtl/>
        </w:rPr>
      </w:pPr>
      <w:r w:rsidRPr="00FC5A53">
        <w:rPr>
          <w:rFonts w:cs="David" w:hint="cs"/>
          <w:rtl/>
        </w:rPr>
        <w:tab/>
        <w:t xml:space="preserve">תוצאות ההצבעה: בעד הצביעו 3, נגד הצביעו 5, שני נמנעים. לפיכך, אני קובעת שהצעתו של חבר הכנסת </w:t>
      </w:r>
      <w:proofErr w:type="spellStart"/>
      <w:r w:rsidRPr="00FC5A53">
        <w:rPr>
          <w:rFonts w:cs="David" w:hint="cs"/>
          <w:rtl/>
        </w:rPr>
        <w:t>אחמד</w:t>
      </w:r>
      <w:proofErr w:type="spellEnd"/>
      <w:r w:rsidRPr="00FC5A53">
        <w:rPr>
          <w:rFonts w:cs="David" w:hint="cs"/>
          <w:rtl/>
        </w:rPr>
        <w:t xml:space="preserve"> טיבי לא קיבלה פטור מחובת הנחה.</w:t>
      </w:r>
      <w:r w:rsidRPr="00FC5A53">
        <w:rPr>
          <w:rFonts w:cs="David" w:hint="cs"/>
          <w:rtl/>
        </w:rPr>
        <w:tab/>
      </w:r>
    </w:p>
    <w:p w14:paraId="525AEB39" w14:textId="77777777" w:rsidR="00FC5A53" w:rsidRPr="00FC5A53" w:rsidRDefault="00FC5A53" w:rsidP="00FC5A53">
      <w:pPr>
        <w:bidi/>
        <w:rPr>
          <w:rFonts w:cs="David" w:hint="cs"/>
          <w:rtl/>
        </w:rPr>
      </w:pPr>
    </w:p>
    <w:p w14:paraId="04FED409" w14:textId="77777777" w:rsidR="00FC5A53" w:rsidRPr="00FC5A53" w:rsidRDefault="00FC5A53" w:rsidP="00FC5A53">
      <w:pPr>
        <w:bidi/>
        <w:ind w:firstLine="567"/>
        <w:rPr>
          <w:rFonts w:cs="David" w:hint="cs"/>
          <w:rtl/>
        </w:rPr>
      </w:pPr>
      <w:r w:rsidRPr="00FC5A53">
        <w:rPr>
          <w:rFonts w:cs="David" w:hint="cs"/>
          <w:rtl/>
        </w:rPr>
        <w:t>חבר הכנסת טיבי, האם ביקשת רוויזיה?</w:t>
      </w:r>
    </w:p>
    <w:p w14:paraId="3F190714"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3E3171BE" w14:textId="77777777" w:rsidR="00FC5A53" w:rsidRPr="00FC5A53" w:rsidRDefault="00FC5A53" w:rsidP="00FC5A53">
      <w:pPr>
        <w:bidi/>
        <w:rPr>
          <w:rFonts w:cs="David" w:hint="cs"/>
          <w:rtl/>
        </w:rPr>
      </w:pPr>
    </w:p>
    <w:p w14:paraId="09E559F2" w14:textId="77777777" w:rsidR="00FC5A53" w:rsidRPr="00FC5A53" w:rsidRDefault="00FC5A53" w:rsidP="00FC5A53">
      <w:pPr>
        <w:bidi/>
        <w:rPr>
          <w:rFonts w:cs="David" w:hint="cs"/>
          <w:rtl/>
        </w:rPr>
      </w:pPr>
      <w:r w:rsidRPr="00FC5A53">
        <w:rPr>
          <w:rFonts w:cs="David" w:hint="cs"/>
          <w:rtl/>
        </w:rPr>
        <w:tab/>
        <w:t xml:space="preserve"> לא, אני מוותר.</w:t>
      </w:r>
    </w:p>
    <w:p w14:paraId="3EB85D2D"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1DB4D08" w14:textId="77777777" w:rsidR="00FC5A53" w:rsidRPr="00FC5A53" w:rsidRDefault="00FC5A53" w:rsidP="00FC5A53">
      <w:pPr>
        <w:bidi/>
        <w:rPr>
          <w:rFonts w:cs="David" w:hint="cs"/>
          <w:u w:val="single"/>
          <w:rtl/>
        </w:rPr>
      </w:pPr>
    </w:p>
    <w:p w14:paraId="152702E7" w14:textId="77777777" w:rsidR="00FC5A53" w:rsidRPr="00FC5A53" w:rsidRDefault="00FC5A53" w:rsidP="00FC5A53">
      <w:pPr>
        <w:bidi/>
        <w:rPr>
          <w:rFonts w:cs="David" w:hint="cs"/>
          <w:rtl/>
        </w:rPr>
      </w:pPr>
      <w:r w:rsidRPr="00FC5A53">
        <w:rPr>
          <w:rFonts w:cs="David" w:hint="cs"/>
          <w:rtl/>
        </w:rPr>
        <w:tab/>
        <w:t xml:space="preserve">אני מודה לך, אדוני. תודה רבה, שיהיה לכם שבוע דיונים פורה ומעניין. </w:t>
      </w:r>
    </w:p>
    <w:p w14:paraId="14A706FA" w14:textId="77777777" w:rsidR="00FC5A53" w:rsidRPr="00FC5A53" w:rsidRDefault="00FC5A53" w:rsidP="00FC5A53">
      <w:pPr>
        <w:bidi/>
        <w:rPr>
          <w:rFonts w:cs="David" w:hint="cs"/>
          <w:rtl/>
        </w:rPr>
      </w:pPr>
      <w:r w:rsidRPr="00FC5A53">
        <w:rPr>
          <w:rFonts w:cs="David"/>
          <w:rtl/>
        </w:rPr>
        <w:br/>
      </w:r>
      <w:r w:rsidRPr="00FC5A53">
        <w:rPr>
          <w:rFonts w:cs="David" w:hint="cs"/>
          <w:rtl/>
        </w:rPr>
        <w:t>הישיבה ננעלה בשעה 10:30.</w:t>
      </w:r>
    </w:p>
    <w:p w14:paraId="66C35AFE" w14:textId="77777777" w:rsidR="00FC5A53" w:rsidRPr="00FC5A53" w:rsidRDefault="00FC5A53" w:rsidP="00FC5A53">
      <w:pPr>
        <w:bidi/>
        <w:rPr>
          <w:rFonts w:cs="David" w:hint="cs"/>
          <w:rtl/>
        </w:rPr>
      </w:pPr>
    </w:p>
    <w:p w14:paraId="6F86A89F" w14:textId="77777777" w:rsidR="00FC5A53" w:rsidRPr="00FC5A53" w:rsidRDefault="00FC5A53" w:rsidP="00FC5A53">
      <w:pPr>
        <w:bidi/>
        <w:rPr>
          <w:rFonts w:cs="David" w:hint="cs"/>
          <w:rtl/>
        </w:rPr>
      </w:pPr>
      <w:r w:rsidRPr="00FC5A53">
        <w:rPr>
          <w:rFonts w:cs="David" w:hint="cs"/>
          <w:u w:val="single"/>
          <w:rtl/>
        </w:rPr>
        <w:t>קריאות:</w:t>
      </w:r>
    </w:p>
    <w:p w14:paraId="1BFFE09D" w14:textId="77777777" w:rsidR="00FC5A53" w:rsidRPr="00FC5A53" w:rsidRDefault="00FC5A53" w:rsidP="00FC5A53">
      <w:pPr>
        <w:bidi/>
        <w:rPr>
          <w:rFonts w:cs="David" w:hint="cs"/>
          <w:rtl/>
        </w:rPr>
      </w:pPr>
    </w:p>
    <w:p w14:paraId="42589C76" w14:textId="77777777" w:rsidR="00FC5A53" w:rsidRPr="00FC5A53" w:rsidRDefault="00FC5A53" w:rsidP="00FC5A53">
      <w:pPr>
        <w:bidi/>
        <w:rPr>
          <w:rFonts w:cs="David" w:hint="cs"/>
          <w:rtl/>
        </w:rPr>
      </w:pPr>
      <w:r w:rsidRPr="00FC5A53">
        <w:rPr>
          <w:rFonts w:cs="David" w:hint="cs"/>
          <w:rtl/>
        </w:rPr>
        <w:tab/>
        <w:t>- - -</w:t>
      </w:r>
    </w:p>
    <w:p w14:paraId="5C7721E6" w14:textId="77777777" w:rsidR="00FC5A53" w:rsidRPr="00FC5A53" w:rsidRDefault="00FC5A53" w:rsidP="00FC5A53">
      <w:pPr>
        <w:bidi/>
        <w:rPr>
          <w:rFonts w:cs="David" w:hint="cs"/>
          <w:rtl/>
        </w:rPr>
      </w:pPr>
    </w:p>
    <w:p w14:paraId="615C55E3"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E57BD6F" w14:textId="77777777" w:rsidR="00FC5A53" w:rsidRPr="00FC5A53" w:rsidRDefault="00FC5A53" w:rsidP="00FC5A53">
      <w:pPr>
        <w:bidi/>
        <w:rPr>
          <w:rFonts w:cs="David" w:hint="cs"/>
          <w:u w:val="single"/>
          <w:rtl/>
        </w:rPr>
      </w:pPr>
    </w:p>
    <w:p w14:paraId="770B083D" w14:textId="77777777" w:rsidR="00FC5A53" w:rsidRPr="00FC5A53" w:rsidRDefault="00FC5A53" w:rsidP="00FC5A53">
      <w:pPr>
        <w:pStyle w:val="BodyText"/>
        <w:rPr>
          <w:rFonts w:hint="cs"/>
          <w:rtl/>
        </w:rPr>
      </w:pPr>
      <w:r w:rsidRPr="00FC5A53">
        <w:rPr>
          <w:rFonts w:hint="cs"/>
          <w:rtl/>
        </w:rPr>
        <w:tab/>
        <w:t xml:space="preserve">חברי </w:t>
      </w:r>
      <w:proofErr w:type="spellStart"/>
      <w:r w:rsidRPr="00FC5A53">
        <w:rPr>
          <w:rFonts w:hint="cs"/>
          <w:rtl/>
        </w:rPr>
        <w:t>חברי</w:t>
      </w:r>
      <w:proofErr w:type="spellEnd"/>
      <w:r w:rsidRPr="00FC5A53">
        <w:rPr>
          <w:rFonts w:hint="cs"/>
          <w:rtl/>
        </w:rPr>
        <w:t xml:space="preserve"> הכנסת, הישיבה ננעלה, והיות שחבר הכנסת </w:t>
      </w:r>
      <w:proofErr w:type="spellStart"/>
      <w:r w:rsidRPr="00FC5A53">
        <w:rPr>
          <w:rFonts w:hint="cs"/>
          <w:rtl/>
        </w:rPr>
        <w:t>אחמד</w:t>
      </w:r>
      <w:proofErr w:type="spellEnd"/>
      <w:r w:rsidRPr="00FC5A53">
        <w:rPr>
          <w:rFonts w:hint="cs"/>
          <w:rtl/>
        </w:rPr>
        <w:t xml:space="preserve"> טיבי בא אלי מיד כאשר הישיבה ננעלה וביקש ממני רוויזיה, אני פונה ליועצת המשפטית. </w:t>
      </w:r>
    </w:p>
    <w:p w14:paraId="7D47FFD9" w14:textId="77777777" w:rsidR="00FC5A53" w:rsidRPr="00FC5A53" w:rsidRDefault="00FC5A53" w:rsidP="00FC5A53">
      <w:pPr>
        <w:bidi/>
        <w:rPr>
          <w:rFonts w:cs="David" w:hint="cs"/>
          <w:rtl/>
        </w:rPr>
      </w:pPr>
      <w:r w:rsidRPr="00FC5A53">
        <w:rPr>
          <w:rFonts w:cs="David"/>
          <w:rtl/>
        </w:rPr>
        <w:br/>
      </w:r>
      <w:r w:rsidRPr="00FC5A53">
        <w:rPr>
          <w:rFonts w:cs="David" w:hint="cs"/>
          <w:u w:val="single"/>
          <w:rtl/>
        </w:rPr>
        <w:t xml:space="preserve">ארבל </w:t>
      </w:r>
      <w:proofErr w:type="spellStart"/>
      <w:r w:rsidRPr="00FC5A53">
        <w:rPr>
          <w:rFonts w:cs="David" w:hint="cs"/>
          <w:u w:val="single"/>
          <w:rtl/>
        </w:rPr>
        <w:t>אסטרחן</w:t>
      </w:r>
      <w:proofErr w:type="spellEnd"/>
      <w:r w:rsidRPr="00FC5A53">
        <w:rPr>
          <w:rFonts w:cs="David" w:hint="cs"/>
          <w:u w:val="single"/>
          <w:rtl/>
        </w:rPr>
        <w:t>:</w:t>
      </w:r>
    </w:p>
    <w:p w14:paraId="4E2F130E" w14:textId="77777777" w:rsidR="00FC5A53" w:rsidRPr="00FC5A53" w:rsidRDefault="00FC5A53" w:rsidP="00FC5A53">
      <w:pPr>
        <w:bidi/>
        <w:rPr>
          <w:rFonts w:cs="David" w:hint="cs"/>
          <w:rtl/>
        </w:rPr>
      </w:pPr>
    </w:p>
    <w:p w14:paraId="7EFAD739" w14:textId="77777777" w:rsidR="00FC5A53" w:rsidRPr="00FC5A53" w:rsidRDefault="00FC5A53" w:rsidP="00FC5A53">
      <w:pPr>
        <w:bidi/>
        <w:rPr>
          <w:rFonts w:cs="David" w:hint="cs"/>
          <w:rtl/>
        </w:rPr>
      </w:pPr>
      <w:r w:rsidRPr="00FC5A53">
        <w:rPr>
          <w:rFonts w:cs="David" w:hint="cs"/>
          <w:rtl/>
        </w:rPr>
        <w:tab/>
        <w:t xml:space="preserve">אם החברים עדיין לא הספיקו לצאת </w:t>
      </w:r>
      <w:r w:rsidRPr="00FC5A53">
        <w:rPr>
          <w:rFonts w:cs="David"/>
          <w:rtl/>
        </w:rPr>
        <w:t>–</w:t>
      </w:r>
      <w:r w:rsidRPr="00FC5A53">
        <w:rPr>
          <w:rFonts w:cs="David" w:hint="cs"/>
          <w:rtl/>
        </w:rPr>
        <w:t xml:space="preserve"> אפשר לעשות זאת. אם אנשים עזבו </w:t>
      </w:r>
      <w:r w:rsidRPr="00FC5A53">
        <w:rPr>
          <w:rFonts w:cs="David"/>
          <w:rtl/>
        </w:rPr>
        <w:t>–</w:t>
      </w:r>
      <w:r w:rsidRPr="00FC5A53">
        <w:rPr>
          <w:rFonts w:cs="David" w:hint="cs"/>
          <w:rtl/>
        </w:rPr>
        <w:t xml:space="preserve"> הם לא יודעים על כך בכלל. </w:t>
      </w:r>
    </w:p>
    <w:p w14:paraId="781FAF6C"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7299BD0A" w14:textId="77777777" w:rsidR="00FC5A53" w:rsidRPr="00FC5A53" w:rsidRDefault="00FC5A53" w:rsidP="00FC5A53">
      <w:pPr>
        <w:bidi/>
        <w:rPr>
          <w:rFonts w:cs="David" w:hint="cs"/>
          <w:u w:val="single"/>
          <w:rtl/>
        </w:rPr>
      </w:pPr>
    </w:p>
    <w:p w14:paraId="0EF61DC0" w14:textId="77777777" w:rsidR="00FC5A53" w:rsidRPr="00FC5A53" w:rsidRDefault="00FC5A53" w:rsidP="00FC5A53">
      <w:pPr>
        <w:bidi/>
        <w:rPr>
          <w:rFonts w:cs="David" w:hint="cs"/>
          <w:rtl/>
        </w:rPr>
      </w:pPr>
      <w:r w:rsidRPr="00FC5A53">
        <w:rPr>
          <w:rFonts w:cs="David" w:hint="cs"/>
          <w:rtl/>
        </w:rPr>
        <w:tab/>
        <w:t>מי מחברי הכנסת יצא?</w:t>
      </w:r>
    </w:p>
    <w:p w14:paraId="12DFFEA2"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363842F3" w14:textId="77777777" w:rsidR="00FC5A53" w:rsidRPr="00FC5A53" w:rsidRDefault="00FC5A53" w:rsidP="00FC5A53">
      <w:pPr>
        <w:bidi/>
        <w:rPr>
          <w:rFonts w:cs="David" w:hint="cs"/>
          <w:u w:val="single"/>
          <w:rtl/>
        </w:rPr>
      </w:pPr>
    </w:p>
    <w:p w14:paraId="276D43AA" w14:textId="77777777" w:rsidR="00FC5A53" w:rsidRPr="00FC5A53" w:rsidRDefault="00FC5A53" w:rsidP="00FC5A53">
      <w:pPr>
        <w:bidi/>
        <w:rPr>
          <w:rFonts w:cs="David" w:hint="cs"/>
          <w:rtl/>
        </w:rPr>
      </w:pPr>
      <w:r w:rsidRPr="00FC5A53">
        <w:rPr>
          <w:rFonts w:cs="David" w:hint="cs"/>
          <w:rtl/>
        </w:rPr>
        <w:tab/>
        <w:t xml:space="preserve"> חבר הכנסת אזולאי יצא, חבר הכנסת </w:t>
      </w:r>
      <w:proofErr w:type="spellStart"/>
      <w:r w:rsidRPr="00FC5A53">
        <w:rPr>
          <w:rFonts w:cs="David" w:hint="cs"/>
          <w:rtl/>
        </w:rPr>
        <w:t>אילטוב</w:t>
      </w:r>
      <w:proofErr w:type="spellEnd"/>
      <w:r w:rsidRPr="00FC5A53">
        <w:rPr>
          <w:rFonts w:cs="David" w:hint="cs"/>
          <w:rtl/>
        </w:rPr>
        <w:t xml:space="preserve"> יצא.</w:t>
      </w:r>
    </w:p>
    <w:p w14:paraId="25C98D01"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0331457" w14:textId="77777777" w:rsidR="00FC5A53" w:rsidRPr="00FC5A53" w:rsidRDefault="00FC5A53" w:rsidP="00FC5A53">
      <w:pPr>
        <w:bidi/>
        <w:rPr>
          <w:rFonts w:cs="David" w:hint="cs"/>
          <w:u w:val="single"/>
          <w:rtl/>
        </w:rPr>
      </w:pPr>
    </w:p>
    <w:p w14:paraId="02A01132" w14:textId="77777777" w:rsidR="00FC5A53" w:rsidRPr="00FC5A53" w:rsidRDefault="00FC5A53" w:rsidP="00FC5A53">
      <w:pPr>
        <w:bidi/>
        <w:rPr>
          <w:rFonts w:cs="David" w:hint="cs"/>
          <w:rtl/>
        </w:rPr>
      </w:pPr>
      <w:r w:rsidRPr="00FC5A53">
        <w:rPr>
          <w:rFonts w:cs="David" w:hint="cs"/>
          <w:rtl/>
        </w:rPr>
        <w:tab/>
        <w:t>יש לך שלוש דקות להביא לכאן את חבר הכנסת אזולאי.</w:t>
      </w:r>
    </w:p>
    <w:p w14:paraId="51C0587F"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5B0FD5DB" w14:textId="77777777" w:rsidR="00FC5A53" w:rsidRPr="00FC5A53" w:rsidRDefault="00FC5A53" w:rsidP="00FC5A53">
      <w:pPr>
        <w:bidi/>
        <w:rPr>
          <w:rFonts w:cs="David" w:hint="cs"/>
          <w:rtl/>
        </w:rPr>
      </w:pPr>
    </w:p>
    <w:p w14:paraId="098C1B9D" w14:textId="77777777" w:rsidR="00FC5A53" w:rsidRPr="00FC5A53" w:rsidRDefault="00FC5A53" w:rsidP="00FC5A53">
      <w:pPr>
        <w:bidi/>
        <w:rPr>
          <w:rFonts w:cs="David" w:hint="cs"/>
          <w:rtl/>
        </w:rPr>
      </w:pPr>
      <w:r w:rsidRPr="00FC5A53">
        <w:rPr>
          <w:rFonts w:cs="David" w:hint="cs"/>
          <w:rtl/>
        </w:rPr>
        <w:tab/>
        <w:t xml:space="preserve"> הוא אמר לי: אני לא רוצה להצביע. הוא ברח. הוא אמר לי: אני לא רוצה להשתתף.</w:t>
      </w:r>
    </w:p>
    <w:p w14:paraId="5F0BFC79" w14:textId="77777777" w:rsidR="00FC5A53" w:rsidRPr="00FC5A53" w:rsidRDefault="00FC5A53" w:rsidP="00FC5A53">
      <w:pPr>
        <w:bidi/>
        <w:rPr>
          <w:rFonts w:cs="David" w:hint="cs"/>
          <w:rtl/>
        </w:rPr>
      </w:pPr>
      <w:r w:rsidRPr="00FC5A53">
        <w:rPr>
          <w:rFonts w:cs="David"/>
          <w:rtl/>
        </w:rPr>
        <w:br/>
      </w:r>
      <w:r w:rsidRPr="00FC5A53">
        <w:rPr>
          <w:rFonts w:cs="David" w:hint="cs"/>
          <w:u w:val="single"/>
          <w:rtl/>
        </w:rPr>
        <w:t xml:space="preserve">ארבל </w:t>
      </w:r>
      <w:proofErr w:type="spellStart"/>
      <w:r w:rsidRPr="00FC5A53">
        <w:rPr>
          <w:rFonts w:cs="David" w:hint="cs"/>
          <w:u w:val="single"/>
          <w:rtl/>
        </w:rPr>
        <w:t>אסטרחן</w:t>
      </w:r>
      <w:proofErr w:type="spellEnd"/>
      <w:r w:rsidRPr="00FC5A53">
        <w:rPr>
          <w:rFonts w:cs="David" w:hint="cs"/>
          <w:u w:val="single"/>
          <w:rtl/>
        </w:rPr>
        <w:t>:</w:t>
      </w:r>
    </w:p>
    <w:p w14:paraId="69E18EC3" w14:textId="77777777" w:rsidR="00FC5A53" w:rsidRPr="00FC5A53" w:rsidRDefault="00FC5A53" w:rsidP="00FC5A53">
      <w:pPr>
        <w:bidi/>
        <w:rPr>
          <w:rFonts w:cs="David" w:hint="cs"/>
          <w:rtl/>
        </w:rPr>
      </w:pPr>
    </w:p>
    <w:p w14:paraId="0D2EC2C2" w14:textId="77777777" w:rsidR="00FC5A53" w:rsidRPr="00FC5A53" w:rsidRDefault="00FC5A53" w:rsidP="00FC5A53">
      <w:pPr>
        <w:bidi/>
        <w:rPr>
          <w:rFonts w:cs="David" w:hint="cs"/>
          <w:rtl/>
        </w:rPr>
      </w:pPr>
      <w:r w:rsidRPr="00FC5A53">
        <w:rPr>
          <w:rFonts w:cs="David" w:hint="cs"/>
          <w:rtl/>
        </w:rPr>
        <w:tab/>
        <w:t xml:space="preserve">אם רק חבר הכנסת אזולאי יצא </w:t>
      </w:r>
      <w:r w:rsidRPr="00FC5A53">
        <w:rPr>
          <w:rFonts w:cs="David"/>
          <w:rtl/>
        </w:rPr>
        <w:t>–</w:t>
      </w:r>
      <w:r w:rsidRPr="00FC5A53">
        <w:rPr>
          <w:rFonts w:cs="David" w:hint="cs"/>
          <w:rtl/>
        </w:rPr>
        <w:t xml:space="preserve"> אין בעיה.</w:t>
      </w:r>
    </w:p>
    <w:p w14:paraId="55F23FE0"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49896571" w14:textId="77777777" w:rsidR="00FC5A53" w:rsidRPr="00FC5A53" w:rsidRDefault="00FC5A53" w:rsidP="00FC5A53">
      <w:pPr>
        <w:bidi/>
        <w:rPr>
          <w:rFonts w:cs="David" w:hint="cs"/>
          <w:rtl/>
        </w:rPr>
      </w:pPr>
    </w:p>
    <w:p w14:paraId="37057D90" w14:textId="77777777" w:rsidR="00FC5A53" w:rsidRPr="00FC5A53" w:rsidRDefault="00FC5A53" w:rsidP="00FC5A53">
      <w:pPr>
        <w:bidi/>
        <w:rPr>
          <w:rFonts w:cs="David" w:hint="cs"/>
          <w:rtl/>
        </w:rPr>
      </w:pPr>
      <w:r w:rsidRPr="00FC5A53">
        <w:rPr>
          <w:rFonts w:cs="David" w:hint="cs"/>
          <w:rtl/>
        </w:rPr>
        <w:tab/>
        <w:t xml:space="preserve"> כן, רק חבר הכנסת אזולאי. הנה, כולם פה. </w:t>
      </w:r>
    </w:p>
    <w:p w14:paraId="68AECB29" w14:textId="77777777" w:rsidR="00FC5A53" w:rsidRPr="00FC5A53" w:rsidRDefault="00FC5A53" w:rsidP="00FC5A53">
      <w:pPr>
        <w:bidi/>
        <w:rPr>
          <w:rFonts w:cs="David" w:hint="cs"/>
          <w:u w:val="single"/>
          <w:rtl/>
        </w:rPr>
      </w:pPr>
      <w:r w:rsidRPr="00FC5A53">
        <w:rPr>
          <w:rFonts w:cs="David"/>
          <w:rtl/>
        </w:rPr>
        <w:br w:type="page"/>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14B4D989" w14:textId="77777777" w:rsidR="00FC5A53" w:rsidRPr="00FC5A53" w:rsidRDefault="00FC5A53" w:rsidP="00FC5A53">
      <w:pPr>
        <w:bidi/>
        <w:rPr>
          <w:rFonts w:cs="David" w:hint="cs"/>
          <w:u w:val="single"/>
          <w:rtl/>
        </w:rPr>
      </w:pPr>
    </w:p>
    <w:p w14:paraId="790A16FC" w14:textId="77777777" w:rsidR="00FC5A53" w:rsidRPr="00FC5A53" w:rsidRDefault="00FC5A53" w:rsidP="00FC5A53">
      <w:pPr>
        <w:pStyle w:val="BodyText2"/>
        <w:rPr>
          <w:rFonts w:hint="cs"/>
          <w:rtl/>
        </w:rPr>
      </w:pPr>
      <w:r w:rsidRPr="00FC5A53">
        <w:rPr>
          <w:rFonts w:hint="cs"/>
          <w:rtl/>
        </w:rPr>
        <w:tab/>
        <w:t xml:space="preserve">אני קוראת את שמות חברי הכנסת שהיו נוכחים בהצבעה: </w:t>
      </w:r>
      <w:proofErr w:type="spellStart"/>
      <w:r w:rsidRPr="00FC5A53">
        <w:rPr>
          <w:rFonts w:hint="cs"/>
          <w:rtl/>
        </w:rPr>
        <w:t>מרציאנו</w:t>
      </w:r>
      <w:proofErr w:type="spellEnd"/>
      <w:r w:rsidRPr="00FC5A53">
        <w:rPr>
          <w:rFonts w:hint="cs"/>
          <w:rtl/>
        </w:rPr>
        <w:t>, טיבי, גלנטי, סער.</w:t>
      </w:r>
    </w:p>
    <w:p w14:paraId="1320C6EC"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קריאה:</w:t>
      </w:r>
    </w:p>
    <w:p w14:paraId="6B7C0B7F" w14:textId="77777777" w:rsidR="00FC5A53" w:rsidRPr="00FC5A53" w:rsidRDefault="00FC5A53" w:rsidP="00FC5A53">
      <w:pPr>
        <w:bidi/>
        <w:rPr>
          <w:rFonts w:cs="David" w:hint="cs"/>
          <w:rtl/>
        </w:rPr>
      </w:pPr>
    </w:p>
    <w:p w14:paraId="10D1F715" w14:textId="77777777" w:rsidR="00FC5A53" w:rsidRPr="00FC5A53" w:rsidRDefault="00FC5A53" w:rsidP="00FC5A53">
      <w:pPr>
        <w:bidi/>
        <w:rPr>
          <w:rFonts w:cs="David" w:hint="cs"/>
          <w:rtl/>
        </w:rPr>
      </w:pPr>
      <w:r w:rsidRPr="00FC5A53">
        <w:rPr>
          <w:rFonts w:cs="David" w:hint="cs"/>
          <w:rtl/>
        </w:rPr>
        <w:tab/>
        <w:t>חבר הכנסת גלנטי יצא.</w:t>
      </w:r>
    </w:p>
    <w:p w14:paraId="6200A27D"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D6688A6" w14:textId="77777777" w:rsidR="00FC5A53" w:rsidRPr="00FC5A53" w:rsidRDefault="00FC5A53" w:rsidP="00FC5A53">
      <w:pPr>
        <w:bidi/>
        <w:rPr>
          <w:rFonts w:cs="David" w:hint="cs"/>
          <w:u w:val="single"/>
          <w:rtl/>
        </w:rPr>
      </w:pPr>
    </w:p>
    <w:p w14:paraId="71953014" w14:textId="77777777" w:rsidR="00FC5A53" w:rsidRPr="00FC5A53" w:rsidRDefault="00FC5A53" w:rsidP="00FC5A53">
      <w:pPr>
        <w:bidi/>
        <w:rPr>
          <w:rFonts w:cs="David" w:hint="cs"/>
          <w:rtl/>
        </w:rPr>
      </w:pPr>
      <w:r w:rsidRPr="00FC5A53">
        <w:rPr>
          <w:rFonts w:cs="David" w:hint="cs"/>
          <w:rtl/>
        </w:rPr>
        <w:tab/>
        <w:t>האם חברת הכנסת ליה שמטוב נכחה בעת ההצבעה?</w:t>
      </w:r>
    </w:p>
    <w:p w14:paraId="03625F10"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6FE59C96" w14:textId="77777777" w:rsidR="00FC5A53" w:rsidRPr="00FC5A53" w:rsidRDefault="00FC5A53" w:rsidP="00FC5A53">
      <w:pPr>
        <w:bidi/>
        <w:rPr>
          <w:rFonts w:cs="David" w:hint="cs"/>
          <w:rtl/>
        </w:rPr>
      </w:pPr>
    </w:p>
    <w:p w14:paraId="56B51409" w14:textId="77777777" w:rsidR="00FC5A53" w:rsidRPr="00FC5A53" w:rsidRDefault="00FC5A53" w:rsidP="00FC5A53">
      <w:pPr>
        <w:bidi/>
        <w:rPr>
          <w:rFonts w:cs="David" w:hint="cs"/>
          <w:rtl/>
        </w:rPr>
      </w:pPr>
      <w:r w:rsidRPr="00FC5A53">
        <w:rPr>
          <w:rFonts w:cs="David" w:hint="cs"/>
          <w:rtl/>
        </w:rPr>
        <w:tab/>
        <w:t xml:space="preserve"> לא. </w:t>
      </w:r>
    </w:p>
    <w:p w14:paraId="7BCE8CAF"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3DF81999" w14:textId="77777777" w:rsidR="00FC5A53" w:rsidRPr="00FC5A53" w:rsidRDefault="00FC5A53" w:rsidP="00FC5A53">
      <w:pPr>
        <w:bidi/>
        <w:rPr>
          <w:rFonts w:cs="David" w:hint="cs"/>
          <w:u w:val="single"/>
          <w:rtl/>
        </w:rPr>
      </w:pPr>
    </w:p>
    <w:p w14:paraId="71FADE84" w14:textId="77777777" w:rsidR="00FC5A53" w:rsidRPr="00FC5A53" w:rsidRDefault="00FC5A53" w:rsidP="00FC5A53">
      <w:pPr>
        <w:bidi/>
        <w:rPr>
          <w:rFonts w:cs="David" w:hint="cs"/>
          <w:rtl/>
        </w:rPr>
      </w:pPr>
      <w:r w:rsidRPr="00FC5A53">
        <w:rPr>
          <w:rFonts w:cs="David" w:hint="cs"/>
          <w:rtl/>
        </w:rPr>
        <w:tab/>
        <w:t xml:space="preserve">אורי אריאל. </w:t>
      </w:r>
    </w:p>
    <w:p w14:paraId="40376949"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28CEEEC3" w14:textId="77777777" w:rsidR="00FC5A53" w:rsidRPr="00FC5A53" w:rsidRDefault="00FC5A53" w:rsidP="00FC5A53">
      <w:pPr>
        <w:bidi/>
        <w:rPr>
          <w:rFonts w:cs="David" w:hint="cs"/>
          <w:rtl/>
        </w:rPr>
      </w:pPr>
    </w:p>
    <w:p w14:paraId="25AA6F21" w14:textId="77777777" w:rsidR="00FC5A53" w:rsidRPr="00FC5A53" w:rsidRDefault="00FC5A53" w:rsidP="00FC5A53">
      <w:pPr>
        <w:bidi/>
        <w:rPr>
          <w:rFonts w:cs="David" w:hint="cs"/>
          <w:rtl/>
        </w:rPr>
      </w:pPr>
      <w:r w:rsidRPr="00FC5A53">
        <w:rPr>
          <w:rFonts w:cs="David" w:hint="cs"/>
          <w:rtl/>
        </w:rPr>
        <w:tab/>
        <w:t xml:space="preserve"> הוא פה והוא יודע על קיום הרוויזיה.</w:t>
      </w:r>
    </w:p>
    <w:p w14:paraId="167618FC"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BA946C6" w14:textId="77777777" w:rsidR="00FC5A53" w:rsidRPr="00FC5A53" w:rsidRDefault="00FC5A53" w:rsidP="00FC5A53">
      <w:pPr>
        <w:bidi/>
        <w:rPr>
          <w:rFonts w:cs="David" w:hint="cs"/>
          <w:u w:val="single"/>
          <w:rtl/>
        </w:rPr>
      </w:pPr>
    </w:p>
    <w:p w14:paraId="380D01DB" w14:textId="77777777" w:rsidR="00FC5A53" w:rsidRPr="00FC5A53" w:rsidRDefault="00FC5A53" w:rsidP="00FC5A53">
      <w:pPr>
        <w:bidi/>
        <w:rPr>
          <w:rFonts w:cs="David" w:hint="cs"/>
          <w:rtl/>
        </w:rPr>
      </w:pPr>
      <w:r w:rsidRPr="00FC5A53">
        <w:rPr>
          <w:rFonts w:cs="David" w:hint="cs"/>
          <w:rtl/>
        </w:rPr>
        <w:tab/>
        <w:t xml:space="preserve">חבר הכנסת חסון פה, חבר הכנסת </w:t>
      </w:r>
      <w:proofErr w:type="spellStart"/>
      <w:r w:rsidRPr="00FC5A53">
        <w:rPr>
          <w:rFonts w:cs="David" w:hint="cs"/>
          <w:rtl/>
        </w:rPr>
        <w:t>מרגי</w:t>
      </w:r>
      <w:proofErr w:type="spellEnd"/>
      <w:r w:rsidRPr="00FC5A53">
        <w:rPr>
          <w:rFonts w:cs="David" w:hint="cs"/>
          <w:rtl/>
        </w:rPr>
        <w:t xml:space="preserve"> פה, חבר הכנסת גבאי היה בעת ההצבעה ויצא, חבר הכנסת </w:t>
      </w:r>
      <w:proofErr w:type="spellStart"/>
      <w:r w:rsidRPr="00FC5A53">
        <w:rPr>
          <w:rFonts w:cs="David" w:hint="cs"/>
          <w:rtl/>
        </w:rPr>
        <w:t>אילטוב</w:t>
      </w:r>
      <w:proofErr w:type="spellEnd"/>
      <w:r w:rsidRPr="00FC5A53">
        <w:rPr>
          <w:rFonts w:cs="David" w:hint="cs"/>
          <w:rtl/>
        </w:rPr>
        <w:t xml:space="preserve"> נמצא. חבר הכנסת שי חרמש היה בעת ההצבעה?</w:t>
      </w:r>
    </w:p>
    <w:p w14:paraId="660D05EC"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קריאות:</w:t>
      </w:r>
    </w:p>
    <w:p w14:paraId="1CA926FF" w14:textId="77777777" w:rsidR="00FC5A53" w:rsidRPr="00FC5A53" w:rsidRDefault="00FC5A53" w:rsidP="00FC5A53">
      <w:pPr>
        <w:bidi/>
        <w:rPr>
          <w:rFonts w:cs="David" w:hint="cs"/>
          <w:rtl/>
        </w:rPr>
      </w:pPr>
    </w:p>
    <w:p w14:paraId="2049CC92" w14:textId="77777777" w:rsidR="00FC5A53" w:rsidRPr="00FC5A53" w:rsidRDefault="00FC5A53" w:rsidP="00FC5A53">
      <w:pPr>
        <w:bidi/>
        <w:rPr>
          <w:rFonts w:cs="David" w:hint="cs"/>
          <w:rtl/>
        </w:rPr>
      </w:pPr>
      <w:r w:rsidRPr="00FC5A53">
        <w:rPr>
          <w:rFonts w:cs="David" w:hint="cs"/>
          <w:rtl/>
        </w:rPr>
        <w:tab/>
        <w:t xml:space="preserve">לא. </w:t>
      </w:r>
    </w:p>
    <w:p w14:paraId="4A39BEE7"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245D70CC" w14:textId="77777777" w:rsidR="00FC5A53" w:rsidRPr="00FC5A53" w:rsidRDefault="00FC5A53" w:rsidP="00FC5A53">
      <w:pPr>
        <w:bidi/>
        <w:rPr>
          <w:rFonts w:cs="David" w:hint="cs"/>
          <w:u w:val="single"/>
          <w:rtl/>
        </w:rPr>
      </w:pPr>
    </w:p>
    <w:p w14:paraId="2FBD0386" w14:textId="77777777" w:rsidR="00FC5A53" w:rsidRPr="00FC5A53" w:rsidRDefault="00FC5A53" w:rsidP="00FC5A53">
      <w:pPr>
        <w:bidi/>
        <w:rPr>
          <w:rFonts w:cs="David" w:hint="cs"/>
          <w:rtl/>
        </w:rPr>
      </w:pPr>
      <w:r w:rsidRPr="00FC5A53">
        <w:rPr>
          <w:rFonts w:cs="David" w:hint="cs"/>
          <w:rtl/>
        </w:rPr>
        <w:tab/>
        <w:t xml:space="preserve">חבר הכנסת פרוש היה ונמצא. חבר הכנסת דוד אזולאי היה ויצא. </w:t>
      </w:r>
    </w:p>
    <w:p w14:paraId="013CF51D" w14:textId="77777777" w:rsidR="00FC5A53" w:rsidRPr="00FC5A53" w:rsidRDefault="00FC5A53" w:rsidP="00FC5A53">
      <w:pPr>
        <w:bidi/>
        <w:rPr>
          <w:rFonts w:cs="David" w:hint="cs"/>
          <w:rtl/>
        </w:rPr>
      </w:pPr>
    </w:p>
    <w:p w14:paraId="1A940D50" w14:textId="77777777" w:rsidR="00FC5A53" w:rsidRPr="00FC5A53" w:rsidRDefault="00FC5A53" w:rsidP="00FC5A53">
      <w:pPr>
        <w:bidi/>
        <w:rPr>
          <w:rFonts w:cs="David" w:hint="cs"/>
          <w:rtl/>
        </w:rPr>
      </w:pPr>
      <w:r w:rsidRPr="00FC5A53">
        <w:rPr>
          <w:rFonts w:cs="David" w:hint="cs"/>
          <w:rtl/>
        </w:rPr>
        <w:tab/>
        <w:t xml:space="preserve">אם כך, יש שלושה חברי כנסת שיצאו: אורי אריאל, דוד אזולאי וגבאי. </w:t>
      </w:r>
    </w:p>
    <w:p w14:paraId="3CCF7D3F"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7F04AE4A" w14:textId="77777777" w:rsidR="00FC5A53" w:rsidRPr="00FC5A53" w:rsidRDefault="00FC5A53" w:rsidP="00FC5A53">
      <w:pPr>
        <w:bidi/>
        <w:rPr>
          <w:rFonts w:cs="David" w:hint="cs"/>
          <w:rtl/>
        </w:rPr>
      </w:pPr>
    </w:p>
    <w:p w14:paraId="719F51A7" w14:textId="77777777" w:rsidR="00FC5A53" w:rsidRPr="00FC5A53" w:rsidRDefault="00FC5A53" w:rsidP="00FC5A53">
      <w:pPr>
        <w:bidi/>
        <w:rPr>
          <w:rFonts w:cs="David" w:hint="cs"/>
          <w:rtl/>
        </w:rPr>
      </w:pPr>
      <w:r w:rsidRPr="00FC5A53">
        <w:rPr>
          <w:rFonts w:cs="David" w:hint="cs"/>
          <w:rtl/>
        </w:rPr>
        <w:tab/>
        <w:t xml:space="preserve"> הנה, שניהם פה. </w:t>
      </w:r>
    </w:p>
    <w:p w14:paraId="080C6EC7" w14:textId="77777777" w:rsidR="00FC5A53" w:rsidRPr="00FC5A53" w:rsidRDefault="00FC5A53" w:rsidP="00FC5A53">
      <w:pPr>
        <w:bidi/>
        <w:rPr>
          <w:rFonts w:cs="David" w:hint="cs"/>
          <w:rtl/>
        </w:rPr>
      </w:pPr>
      <w:r w:rsidRPr="00FC5A53">
        <w:rPr>
          <w:rFonts w:cs="David"/>
          <w:rtl/>
        </w:rPr>
        <w:br/>
      </w:r>
      <w:r w:rsidRPr="00FC5A53">
        <w:rPr>
          <w:rFonts w:cs="David" w:hint="cs"/>
          <w:u w:val="single"/>
          <w:rtl/>
        </w:rPr>
        <w:t>אתי בן יוסף:</w:t>
      </w:r>
    </w:p>
    <w:p w14:paraId="60028C8D" w14:textId="77777777" w:rsidR="00FC5A53" w:rsidRPr="00FC5A53" w:rsidRDefault="00FC5A53" w:rsidP="00FC5A53">
      <w:pPr>
        <w:bidi/>
        <w:rPr>
          <w:rFonts w:cs="David" w:hint="cs"/>
          <w:rtl/>
        </w:rPr>
      </w:pPr>
    </w:p>
    <w:p w14:paraId="5CD6E945" w14:textId="77777777" w:rsidR="00FC5A53" w:rsidRPr="00FC5A53" w:rsidRDefault="00FC5A53" w:rsidP="00FC5A53">
      <w:pPr>
        <w:bidi/>
        <w:rPr>
          <w:rFonts w:cs="David" w:hint="cs"/>
          <w:rtl/>
        </w:rPr>
      </w:pPr>
      <w:r w:rsidRPr="00FC5A53">
        <w:rPr>
          <w:rFonts w:cs="David" w:hint="cs"/>
          <w:rtl/>
        </w:rPr>
        <w:tab/>
        <w:t xml:space="preserve">רק חבר הכנסת אזולאי אינו נוכח. </w:t>
      </w:r>
    </w:p>
    <w:p w14:paraId="3BBFD30F"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910BBDE" w14:textId="77777777" w:rsidR="00FC5A53" w:rsidRPr="00FC5A53" w:rsidRDefault="00FC5A53" w:rsidP="00FC5A53">
      <w:pPr>
        <w:bidi/>
        <w:rPr>
          <w:rFonts w:cs="David" w:hint="cs"/>
          <w:u w:val="single"/>
          <w:rtl/>
        </w:rPr>
      </w:pPr>
    </w:p>
    <w:p w14:paraId="22041030" w14:textId="77777777" w:rsidR="00FC5A53" w:rsidRPr="00FC5A53" w:rsidRDefault="00FC5A53" w:rsidP="00FC5A53">
      <w:pPr>
        <w:bidi/>
        <w:rPr>
          <w:rFonts w:cs="David" w:hint="cs"/>
          <w:rtl/>
        </w:rPr>
      </w:pPr>
      <w:r w:rsidRPr="00FC5A53">
        <w:rPr>
          <w:rFonts w:cs="David" w:hint="cs"/>
          <w:rtl/>
        </w:rPr>
        <w:tab/>
        <w:t xml:space="preserve">שלא מן המניין, אני פותחת את הישיבה שוב, חבר הכנסת </w:t>
      </w:r>
      <w:proofErr w:type="spellStart"/>
      <w:r w:rsidRPr="00FC5A53">
        <w:rPr>
          <w:rFonts w:cs="David" w:hint="cs"/>
          <w:rtl/>
        </w:rPr>
        <w:t>אחמד</w:t>
      </w:r>
      <w:proofErr w:type="spellEnd"/>
      <w:r w:rsidRPr="00FC5A53">
        <w:rPr>
          <w:rFonts w:cs="David" w:hint="cs"/>
          <w:rtl/>
        </w:rPr>
        <w:t xml:space="preserve"> טיבי </w:t>
      </w:r>
      <w:r w:rsidRPr="00FC5A53">
        <w:rPr>
          <w:rFonts w:cs="David"/>
          <w:rtl/>
        </w:rPr>
        <w:t>–</w:t>
      </w:r>
      <w:r w:rsidRPr="00FC5A53">
        <w:rPr>
          <w:rFonts w:cs="David" w:hint="cs"/>
          <w:rtl/>
        </w:rPr>
        <w:t xml:space="preserve"> ואני מבקשת להגיד לפרוטוקול, בצורה הכי רשמית, שזה לא יהווה שום תקדים לגבי ישיבות אחרות. </w:t>
      </w:r>
    </w:p>
    <w:p w14:paraId="10EDC16E" w14:textId="77777777" w:rsidR="00FC5A53" w:rsidRPr="00FC5A53" w:rsidRDefault="00FC5A53" w:rsidP="00FC5A53">
      <w:pPr>
        <w:pStyle w:val="Heading5"/>
        <w:jc w:val="left"/>
        <w:rPr>
          <w:rFonts w:hint="cs"/>
          <w:rtl/>
        </w:rPr>
      </w:pPr>
      <w:r w:rsidRPr="00FC5A53">
        <w:rPr>
          <w:rtl/>
        </w:rPr>
        <w:br/>
      </w:r>
      <w:r w:rsidRPr="00FC5A53">
        <w:rPr>
          <w:rFonts w:hint="cs"/>
          <w:u w:val="single"/>
          <w:rtl/>
        </w:rPr>
        <w:t>יואל חסון:</w:t>
      </w:r>
    </w:p>
    <w:p w14:paraId="0C225116" w14:textId="77777777" w:rsidR="00FC5A53" w:rsidRPr="00FC5A53" w:rsidRDefault="00FC5A53" w:rsidP="00FC5A53">
      <w:pPr>
        <w:pStyle w:val="Heading5"/>
        <w:jc w:val="left"/>
        <w:rPr>
          <w:rFonts w:hint="cs"/>
          <w:rtl/>
        </w:rPr>
      </w:pPr>
    </w:p>
    <w:p w14:paraId="1B8D6E58" w14:textId="77777777" w:rsidR="00FC5A53" w:rsidRPr="00FC5A53" w:rsidRDefault="00FC5A53" w:rsidP="00FC5A53">
      <w:pPr>
        <w:bidi/>
        <w:rPr>
          <w:rFonts w:cs="David" w:hint="cs"/>
          <w:rtl/>
        </w:rPr>
      </w:pPr>
      <w:r w:rsidRPr="00FC5A53">
        <w:rPr>
          <w:rFonts w:cs="David" w:hint="cs"/>
          <w:rtl/>
        </w:rPr>
        <w:tab/>
        <w:t xml:space="preserve">גברתי, מה עם חבר הכנסת דוד אזולאי? </w:t>
      </w:r>
    </w:p>
    <w:p w14:paraId="1BCEE609" w14:textId="77777777" w:rsidR="00FC5A53" w:rsidRPr="00FC5A53" w:rsidRDefault="00FC5A53" w:rsidP="00FC5A53">
      <w:pPr>
        <w:bidi/>
        <w:rPr>
          <w:rFonts w:cs="David"/>
          <w:u w:val="single"/>
          <w:rtl/>
        </w:rPr>
      </w:pPr>
      <w:r w:rsidRPr="00FC5A53">
        <w:rPr>
          <w:rFonts w:cs="David"/>
          <w:rtl/>
        </w:rPr>
        <w:br/>
      </w:r>
    </w:p>
    <w:p w14:paraId="6B5BA65B" w14:textId="77777777" w:rsidR="00FC5A53" w:rsidRPr="00FC5A53" w:rsidRDefault="00FC5A53" w:rsidP="00FC5A53">
      <w:pPr>
        <w:bidi/>
        <w:rPr>
          <w:rFonts w:cs="David" w:hint="cs"/>
          <w:rtl/>
        </w:rPr>
      </w:pPr>
      <w:r w:rsidRPr="00FC5A53">
        <w:rPr>
          <w:rFonts w:cs="David"/>
          <w:u w:val="single"/>
          <w:rtl/>
        </w:rPr>
        <w:br w:type="page"/>
      </w:r>
      <w:proofErr w:type="spellStart"/>
      <w:r w:rsidRPr="00FC5A53">
        <w:rPr>
          <w:rFonts w:cs="David" w:hint="cs"/>
          <w:u w:val="single"/>
          <w:rtl/>
        </w:rPr>
        <w:t>אחמד</w:t>
      </w:r>
      <w:proofErr w:type="spellEnd"/>
      <w:r w:rsidRPr="00FC5A53">
        <w:rPr>
          <w:rFonts w:cs="David" w:hint="cs"/>
          <w:u w:val="single"/>
          <w:rtl/>
        </w:rPr>
        <w:t xml:space="preserve"> טיבי:</w:t>
      </w:r>
    </w:p>
    <w:p w14:paraId="3609EF04" w14:textId="77777777" w:rsidR="00FC5A53" w:rsidRPr="00FC5A53" w:rsidRDefault="00FC5A53" w:rsidP="00FC5A53">
      <w:pPr>
        <w:bidi/>
        <w:rPr>
          <w:rFonts w:cs="David" w:hint="cs"/>
          <w:rtl/>
        </w:rPr>
      </w:pPr>
    </w:p>
    <w:p w14:paraId="36232CF8" w14:textId="77777777" w:rsidR="00FC5A53" w:rsidRPr="00FC5A53" w:rsidRDefault="00FC5A53" w:rsidP="00FC5A53">
      <w:pPr>
        <w:bidi/>
        <w:rPr>
          <w:rFonts w:cs="David" w:hint="cs"/>
          <w:rtl/>
        </w:rPr>
      </w:pPr>
      <w:r w:rsidRPr="00FC5A53">
        <w:rPr>
          <w:rFonts w:cs="David" w:hint="cs"/>
          <w:rtl/>
        </w:rPr>
        <w:tab/>
        <w:t xml:space="preserve"> הוא אמר לי שהוא לא רוצה להביך אותי, והוא יצא. </w:t>
      </w:r>
    </w:p>
    <w:p w14:paraId="7E80E8A0" w14:textId="77777777" w:rsidR="00FC5A53" w:rsidRPr="00FC5A53" w:rsidRDefault="00FC5A53" w:rsidP="00FC5A53">
      <w:pPr>
        <w:pStyle w:val="Heading5"/>
        <w:jc w:val="left"/>
        <w:rPr>
          <w:rFonts w:hint="cs"/>
          <w:rtl/>
        </w:rPr>
      </w:pPr>
      <w:r w:rsidRPr="00FC5A53">
        <w:rPr>
          <w:rtl/>
        </w:rPr>
        <w:br/>
      </w:r>
      <w:r w:rsidRPr="00FC5A53">
        <w:rPr>
          <w:rFonts w:hint="cs"/>
          <w:u w:val="single"/>
          <w:rtl/>
        </w:rPr>
        <w:t>יואל חסון:</w:t>
      </w:r>
    </w:p>
    <w:p w14:paraId="32694DB8" w14:textId="77777777" w:rsidR="00FC5A53" w:rsidRPr="00FC5A53" w:rsidRDefault="00FC5A53" w:rsidP="00FC5A53">
      <w:pPr>
        <w:pStyle w:val="Heading5"/>
        <w:jc w:val="left"/>
        <w:rPr>
          <w:rFonts w:hint="cs"/>
          <w:rtl/>
        </w:rPr>
      </w:pPr>
    </w:p>
    <w:p w14:paraId="0CD74E9C" w14:textId="77777777" w:rsidR="00FC5A53" w:rsidRPr="00FC5A53" w:rsidRDefault="00FC5A53" w:rsidP="00FC5A53">
      <w:pPr>
        <w:bidi/>
        <w:rPr>
          <w:rFonts w:cs="David" w:hint="cs"/>
          <w:rtl/>
        </w:rPr>
      </w:pPr>
      <w:r w:rsidRPr="00FC5A53">
        <w:rPr>
          <w:rFonts w:cs="David" w:hint="cs"/>
          <w:rtl/>
        </w:rPr>
        <w:tab/>
        <w:t xml:space="preserve"> לא שמענו את זה, איך נדע? </w:t>
      </w:r>
    </w:p>
    <w:p w14:paraId="3AEF6414"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0CDF2FF5" w14:textId="77777777" w:rsidR="00FC5A53" w:rsidRPr="00FC5A53" w:rsidRDefault="00FC5A53" w:rsidP="00FC5A53">
      <w:pPr>
        <w:bidi/>
        <w:rPr>
          <w:rFonts w:cs="David" w:hint="cs"/>
          <w:rtl/>
        </w:rPr>
      </w:pPr>
    </w:p>
    <w:p w14:paraId="693F7190" w14:textId="77777777" w:rsidR="00FC5A53" w:rsidRPr="00FC5A53" w:rsidRDefault="00FC5A53" w:rsidP="00FC5A53">
      <w:pPr>
        <w:bidi/>
        <w:rPr>
          <w:rFonts w:cs="David" w:hint="cs"/>
          <w:rtl/>
        </w:rPr>
      </w:pPr>
      <w:r w:rsidRPr="00FC5A53">
        <w:rPr>
          <w:rFonts w:cs="David" w:hint="cs"/>
          <w:rtl/>
        </w:rPr>
        <w:tab/>
        <w:t xml:space="preserve"> מה זה חשוב? זה מה שהוא אמר לי. </w:t>
      </w:r>
    </w:p>
    <w:p w14:paraId="41F49DEB"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605B1CD5" w14:textId="77777777" w:rsidR="00FC5A53" w:rsidRPr="00FC5A53" w:rsidRDefault="00FC5A53" w:rsidP="00FC5A53">
      <w:pPr>
        <w:bidi/>
        <w:rPr>
          <w:rFonts w:cs="David" w:hint="cs"/>
          <w:u w:val="single"/>
          <w:rtl/>
        </w:rPr>
      </w:pPr>
    </w:p>
    <w:p w14:paraId="226DF6C4" w14:textId="77777777" w:rsidR="00FC5A53" w:rsidRPr="00FC5A53" w:rsidRDefault="00FC5A53" w:rsidP="00FC5A53">
      <w:pPr>
        <w:bidi/>
        <w:rPr>
          <w:rFonts w:cs="David" w:hint="cs"/>
          <w:rtl/>
        </w:rPr>
      </w:pPr>
      <w:r w:rsidRPr="00FC5A53">
        <w:rPr>
          <w:rFonts w:cs="David" w:hint="cs"/>
          <w:rtl/>
        </w:rPr>
        <w:tab/>
        <w:t>האם חבר כנסת אחד שיצא זה בסדר?</w:t>
      </w:r>
    </w:p>
    <w:p w14:paraId="6FA07971"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ארבל </w:t>
      </w:r>
      <w:proofErr w:type="spellStart"/>
      <w:r w:rsidRPr="00FC5A53">
        <w:rPr>
          <w:rFonts w:cs="David" w:hint="cs"/>
          <w:u w:val="single"/>
          <w:rtl/>
        </w:rPr>
        <w:t>אסטרחן</w:t>
      </w:r>
      <w:proofErr w:type="spellEnd"/>
      <w:r w:rsidRPr="00FC5A53">
        <w:rPr>
          <w:rFonts w:cs="David" w:hint="cs"/>
          <w:u w:val="single"/>
          <w:rtl/>
        </w:rPr>
        <w:t>:</w:t>
      </w:r>
    </w:p>
    <w:p w14:paraId="7A5FE5C0" w14:textId="77777777" w:rsidR="00FC5A53" w:rsidRPr="00FC5A53" w:rsidRDefault="00FC5A53" w:rsidP="00FC5A53">
      <w:pPr>
        <w:bidi/>
        <w:rPr>
          <w:rFonts w:cs="David" w:hint="cs"/>
          <w:u w:val="single"/>
          <w:rtl/>
        </w:rPr>
      </w:pPr>
    </w:p>
    <w:p w14:paraId="4BFDE0C6" w14:textId="77777777" w:rsidR="00FC5A53" w:rsidRPr="00FC5A53" w:rsidRDefault="00FC5A53" w:rsidP="00FC5A53">
      <w:pPr>
        <w:bidi/>
        <w:rPr>
          <w:rFonts w:cs="David" w:hint="cs"/>
          <w:rtl/>
        </w:rPr>
      </w:pPr>
      <w:r w:rsidRPr="00FC5A53">
        <w:rPr>
          <w:rFonts w:cs="David" w:hint="cs"/>
          <w:rtl/>
        </w:rPr>
        <w:tab/>
        <w:t xml:space="preserve">אפשר להרים לו טלפון, ליידע אותו שהישיבה ממשיכה. </w:t>
      </w:r>
    </w:p>
    <w:p w14:paraId="65A4E6AA"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גדעון סער:</w:t>
      </w:r>
    </w:p>
    <w:p w14:paraId="023206B1" w14:textId="77777777" w:rsidR="00FC5A53" w:rsidRPr="00FC5A53" w:rsidRDefault="00FC5A53" w:rsidP="00FC5A53">
      <w:pPr>
        <w:bidi/>
        <w:rPr>
          <w:rFonts w:cs="David" w:hint="cs"/>
          <w:u w:val="single"/>
          <w:rtl/>
        </w:rPr>
      </w:pPr>
    </w:p>
    <w:p w14:paraId="54375C3D" w14:textId="77777777" w:rsidR="00FC5A53" w:rsidRPr="00FC5A53" w:rsidRDefault="00FC5A53" w:rsidP="00FC5A53">
      <w:pPr>
        <w:bidi/>
        <w:rPr>
          <w:rFonts w:cs="David" w:hint="cs"/>
          <w:rtl/>
        </w:rPr>
      </w:pPr>
      <w:r w:rsidRPr="00FC5A53">
        <w:rPr>
          <w:rFonts w:cs="David" w:hint="cs"/>
          <w:rtl/>
        </w:rPr>
        <w:tab/>
        <w:t xml:space="preserve"> גם חברת הכנסת </w:t>
      </w:r>
      <w:proofErr w:type="spellStart"/>
      <w:r w:rsidRPr="00FC5A53">
        <w:rPr>
          <w:rFonts w:cs="David" w:hint="cs"/>
          <w:rtl/>
        </w:rPr>
        <w:t>אסתרינה</w:t>
      </w:r>
      <w:proofErr w:type="spellEnd"/>
      <w:r w:rsidRPr="00FC5A53">
        <w:rPr>
          <w:rFonts w:cs="David" w:hint="cs"/>
          <w:rtl/>
        </w:rPr>
        <w:t xml:space="preserve"> </w:t>
      </w:r>
      <w:proofErr w:type="spellStart"/>
      <w:r w:rsidRPr="00FC5A53">
        <w:rPr>
          <w:rFonts w:cs="David" w:hint="cs"/>
          <w:rtl/>
        </w:rPr>
        <w:t>טרטמן</w:t>
      </w:r>
      <w:proofErr w:type="spellEnd"/>
      <w:r w:rsidRPr="00FC5A53">
        <w:rPr>
          <w:rFonts w:cs="David" w:hint="cs"/>
          <w:rtl/>
        </w:rPr>
        <w:t xml:space="preserve"> </w:t>
      </w:r>
      <w:proofErr w:type="spellStart"/>
      <w:r w:rsidRPr="00FC5A53">
        <w:rPr>
          <w:rFonts w:cs="David" w:hint="cs"/>
          <w:rtl/>
        </w:rPr>
        <w:t>היתה</w:t>
      </w:r>
      <w:proofErr w:type="spellEnd"/>
      <w:r w:rsidRPr="00FC5A53">
        <w:rPr>
          <w:rFonts w:cs="David" w:hint="cs"/>
          <w:rtl/>
        </w:rPr>
        <w:t xml:space="preserve"> בישיבה.</w:t>
      </w:r>
    </w:p>
    <w:p w14:paraId="6ADA62E2" w14:textId="77777777" w:rsidR="00FC5A53" w:rsidRPr="00FC5A53" w:rsidRDefault="00FC5A53" w:rsidP="00FC5A53">
      <w:pPr>
        <w:bidi/>
        <w:rPr>
          <w:rFonts w:cs="David" w:hint="cs"/>
          <w:rtl/>
        </w:rPr>
      </w:pPr>
      <w:r w:rsidRPr="00FC5A53">
        <w:rPr>
          <w:rFonts w:cs="David"/>
          <w:rtl/>
        </w:rPr>
        <w:br/>
      </w:r>
      <w:proofErr w:type="spellStart"/>
      <w:r w:rsidRPr="00FC5A53">
        <w:rPr>
          <w:rFonts w:cs="David" w:hint="cs"/>
          <w:u w:val="single"/>
          <w:rtl/>
        </w:rPr>
        <w:t>אחמד</w:t>
      </w:r>
      <w:proofErr w:type="spellEnd"/>
      <w:r w:rsidRPr="00FC5A53">
        <w:rPr>
          <w:rFonts w:cs="David" w:hint="cs"/>
          <w:u w:val="single"/>
          <w:rtl/>
        </w:rPr>
        <w:t xml:space="preserve"> טיבי:</w:t>
      </w:r>
    </w:p>
    <w:p w14:paraId="571056F6" w14:textId="77777777" w:rsidR="00FC5A53" w:rsidRPr="00FC5A53" w:rsidRDefault="00FC5A53" w:rsidP="00FC5A53">
      <w:pPr>
        <w:bidi/>
        <w:rPr>
          <w:rFonts w:cs="David" w:hint="cs"/>
          <w:rtl/>
        </w:rPr>
      </w:pPr>
    </w:p>
    <w:p w14:paraId="28E4F3B6" w14:textId="77777777" w:rsidR="00FC5A53" w:rsidRPr="00FC5A53" w:rsidRDefault="00FC5A53" w:rsidP="00FC5A53">
      <w:pPr>
        <w:bidi/>
        <w:rPr>
          <w:rFonts w:cs="David" w:hint="cs"/>
          <w:rtl/>
        </w:rPr>
      </w:pPr>
      <w:r w:rsidRPr="00FC5A53">
        <w:rPr>
          <w:rFonts w:cs="David" w:hint="cs"/>
          <w:rtl/>
        </w:rPr>
        <w:tab/>
        <w:t xml:space="preserve"> היא </w:t>
      </w:r>
      <w:proofErr w:type="spellStart"/>
      <w:r w:rsidRPr="00FC5A53">
        <w:rPr>
          <w:rFonts w:cs="David" w:hint="cs"/>
          <w:rtl/>
        </w:rPr>
        <w:t>היתה</w:t>
      </w:r>
      <w:proofErr w:type="spellEnd"/>
      <w:r w:rsidRPr="00FC5A53">
        <w:rPr>
          <w:rFonts w:cs="David" w:hint="cs"/>
          <w:rtl/>
        </w:rPr>
        <w:t>.</w:t>
      </w:r>
    </w:p>
    <w:p w14:paraId="72664682"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58ABEEAC" w14:textId="77777777" w:rsidR="00FC5A53" w:rsidRPr="00FC5A53" w:rsidRDefault="00FC5A53" w:rsidP="00FC5A53">
      <w:pPr>
        <w:bidi/>
        <w:rPr>
          <w:rFonts w:cs="David" w:hint="cs"/>
          <w:u w:val="single"/>
          <w:rtl/>
        </w:rPr>
      </w:pPr>
    </w:p>
    <w:p w14:paraId="56F029A7" w14:textId="77777777" w:rsidR="00FC5A53" w:rsidRPr="00FC5A53" w:rsidRDefault="00FC5A53" w:rsidP="00FC5A53">
      <w:pPr>
        <w:bidi/>
        <w:rPr>
          <w:rFonts w:cs="David" w:hint="cs"/>
          <w:rtl/>
        </w:rPr>
      </w:pPr>
      <w:r w:rsidRPr="00FC5A53">
        <w:rPr>
          <w:rFonts w:cs="David" w:hint="cs"/>
          <w:rtl/>
        </w:rPr>
        <w:tab/>
        <w:t>האם אפשר בבקשה להתקשר לחבר הכנסת אזולאי?</w:t>
      </w:r>
    </w:p>
    <w:p w14:paraId="567ADE75"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קריאות:</w:t>
      </w:r>
    </w:p>
    <w:p w14:paraId="42B512D5" w14:textId="77777777" w:rsidR="00FC5A53" w:rsidRPr="00FC5A53" w:rsidRDefault="00FC5A53" w:rsidP="00FC5A53">
      <w:pPr>
        <w:bidi/>
        <w:rPr>
          <w:rFonts w:cs="David" w:hint="cs"/>
          <w:u w:val="single"/>
          <w:rtl/>
        </w:rPr>
      </w:pPr>
    </w:p>
    <w:p w14:paraId="37A05789" w14:textId="77777777" w:rsidR="00FC5A53" w:rsidRPr="00FC5A53" w:rsidRDefault="00FC5A53" w:rsidP="00FC5A53">
      <w:pPr>
        <w:bidi/>
        <w:rPr>
          <w:rFonts w:cs="David" w:hint="cs"/>
          <w:rtl/>
        </w:rPr>
      </w:pPr>
      <w:r w:rsidRPr="00FC5A53">
        <w:rPr>
          <w:rFonts w:cs="David" w:hint="cs"/>
          <w:rtl/>
        </w:rPr>
        <w:tab/>
        <w:t>- - -</w:t>
      </w:r>
    </w:p>
    <w:p w14:paraId="1D4AFAAA" w14:textId="77777777" w:rsidR="00FC5A53" w:rsidRPr="00FC5A53" w:rsidRDefault="00FC5A53" w:rsidP="00FC5A53">
      <w:pPr>
        <w:bidi/>
        <w:rPr>
          <w:rFonts w:cs="David" w:hint="cs"/>
          <w:rtl/>
        </w:rPr>
      </w:pPr>
    </w:p>
    <w:p w14:paraId="607F01B4" w14:textId="77777777" w:rsidR="00FC5A53" w:rsidRPr="00FC5A53" w:rsidRDefault="00FC5A53" w:rsidP="00FC5A53">
      <w:pPr>
        <w:bidi/>
        <w:rPr>
          <w:rFonts w:cs="David" w:hint="cs"/>
          <w:rtl/>
        </w:rPr>
      </w:pPr>
      <w:r w:rsidRPr="00FC5A53">
        <w:rPr>
          <w:rFonts w:cs="David" w:hint="cs"/>
          <w:u w:val="single"/>
          <w:rtl/>
        </w:rPr>
        <w:t xml:space="preserve">ארבל </w:t>
      </w:r>
      <w:proofErr w:type="spellStart"/>
      <w:r w:rsidRPr="00FC5A53">
        <w:rPr>
          <w:rFonts w:cs="David" w:hint="cs"/>
          <w:u w:val="single"/>
          <w:rtl/>
        </w:rPr>
        <w:t>אסטרחן</w:t>
      </w:r>
      <w:proofErr w:type="spellEnd"/>
      <w:r w:rsidRPr="00FC5A53">
        <w:rPr>
          <w:rFonts w:cs="David" w:hint="cs"/>
          <w:u w:val="single"/>
          <w:rtl/>
        </w:rPr>
        <w:t>:</w:t>
      </w:r>
    </w:p>
    <w:p w14:paraId="03714E34" w14:textId="77777777" w:rsidR="00FC5A53" w:rsidRPr="00FC5A53" w:rsidRDefault="00FC5A53" w:rsidP="00FC5A53">
      <w:pPr>
        <w:bidi/>
        <w:rPr>
          <w:rFonts w:cs="David" w:hint="cs"/>
          <w:rtl/>
        </w:rPr>
      </w:pPr>
    </w:p>
    <w:p w14:paraId="2CD1E560" w14:textId="77777777" w:rsidR="00FC5A53" w:rsidRPr="00FC5A53" w:rsidRDefault="00FC5A53" w:rsidP="00FC5A53">
      <w:pPr>
        <w:bidi/>
        <w:rPr>
          <w:rFonts w:cs="David" w:hint="cs"/>
          <w:rtl/>
        </w:rPr>
      </w:pPr>
      <w:r w:rsidRPr="00FC5A53">
        <w:rPr>
          <w:rFonts w:cs="David" w:hint="cs"/>
          <w:rtl/>
        </w:rPr>
        <w:tab/>
        <w:t xml:space="preserve">אם הוא אמר שהוא לא רוצה להשתתף בישיבה </w:t>
      </w:r>
      <w:r w:rsidRPr="00FC5A53">
        <w:rPr>
          <w:rFonts w:cs="David"/>
          <w:rtl/>
        </w:rPr>
        <w:t>–</w:t>
      </w:r>
      <w:r w:rsidRPr="00FC5A53">
        <w:rPr>
          <w:rFonts w:cs="David" w:hint="cs"/>
          <w:rtl/>
        </w:rPr>
        <w:t xml:space="preserve"> זה בסדר.</w:t>
      </w:r>
    </w:p>
    <w:p w14:paraId="0B596E78" w14:textId="77777777" w:rsidR="00FC5A53" w:rsidRPr="00FC5A53" w:rsidRDefault="00FC5A53" w:rsidP="00FC5A53">
      <w:pPr>
        <w:bidi/>
        <w:rPr>
          <w:rFonts w:cs="David" w:hint="cs"/>
          <w:u w:val="single"/>
          <w:rtl/>
        </w:rPr>
      </w:pPr>
      <w:r w:rsidRPr="00FC5A53">
        <w:rPr>
          <w:rFonts w:cs="David"/>
          <w:rtl/>
        </w:rPr>
        <w:br/>
      </w: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00EF95DD" w14:textId="77777777" w:rsidR="00FC5A53" w:rsidRPr="00FC5A53" w:rsidRDefault="00FC5A53" w:rsidP="00FC5A53">
      <w:pPr>
        <w:bidi/>
        <w:rPr>
          <w:rFonts w:cs="David" w:hint="cs"/>
          <w:u w:val="single"/>
          <w:rtl/>
        </w:rPr>
      </w:pPr>
    </w:p>
    <w:p w14:paraId="0254EF78" w14:textId="77777777" w:rsidR="00FC5A53" w:rsidRPr="00FC5A53" w:rsidRDefault="00FC5A53" w:rsidP="00FC5A53">
      <w:pPr>
        <w:pStyle w:val="BodyText3"/>
        <w:rPr>
          <w:rFonts w:hint="cs"/>
          <w:rtl/>
        </w:rPr>
      </w:pPr>
      <w:r w:rsidRPr="00FC5A53">
        <w:rPr>
          <w:rFonts w:hint="cs"/>
          <w:rtl/>
        </w:rPr>
        <w:tab/>
        <w:t xml:space="preserve">חברי </w:t>
      </w:r>
      <w:proofErr w:type="spellStart"/>
      <w:r w:rsidRPr="00FC5A53">
        <w:rPr>
          <w:rFonts w:hint="cs"/>
          <w:rtl/>
        </w:rPr>
        <w:t>חברי</w:t>
      </w:r>
      <w:proofErr w:type="spellEnd"/>
      <w:r w:rsidRPr="00FC5A53">
        <w:rPr>
          <w:rFonts w:hint="cs"/>
          <w:rtl/>
        </w:rPr>
        <w:t xml:space="preserve"> הכנסת, אני עוברת להצבעה על הרוויזיה, ואני מקבלת את דבריו של חבר הכנסת טיבי שטוען שחבר הכנסת אזולאי לא רוצה להשתתף בהצבעה. </w:t>
      </w:r>
    </w:p>
    <w:p w14:paraId="0F737A35" w14:textId="77777777" w:rsidR="00FC5A53" w:rsidRPr="00FC5A53" w:rsidRDefault="00FC5A53" w:rsidP="00FC5A53">
      <w:pPr>
        <w:bidi/>
        <w:rPr>
          <w:rFonts w:cs="David" w:hint="cs"/>
          <w:rtl/>
        </w:rPr>
      </w:pPr>
    </w:p>
    <w:p w14:paraId="5C23F74A" w14:textId="77777777" w:rsidR="00FC5A53" w:rsidRPr="00FC5A53" w:rsidRDefault="00FC5A53" w:rsidP="00FC5A53">
      <w:pPr>
        <w:bidi/>
        <w:rPr>
          <w:rFonts w:cs="David" w:hint="cs"/>
          <w:rtl/>
        </w:rPr>
      </w:pPr>
      <w:r w:rsidRPr="00FC5A53">
        <w:rPr>
          <w:rFonts w:cs="David" w:hint="cs"/>
          <w:rtl/>
        </w:rPr>
        <w:tab/>
        <w:t>מי בעד הרוויזיה של חבר הכנסת טיבי? מי מתנגד? מי נמנע?</w:t>
      </w:r>
    </w:p>
    <w:p w14:paraId="6AD2ADA1" w14:textId="77777777" w:rsidR="00FC5A53" w:rsidRPr="00FC5A53" w:rsidRDefault="00FC5A53" w:rsidP="00FC5A53">
      <w:pPr>
        <w:bidi/>
        <w:jc w:val="center"/>
        <w:rPr>
          <w:rFonts w:cs="David"/>
          <w:rtl/>
        </w:rPr>
      </w:pPr>
      <w:r w:rsidRPr="00FC5A53">
        <w:rPr>
          <w:rFonts w:cs="David"/>
          <w:rtl/>
        </w:rPr>
        <w:br/>
      </w:r>
    </w:p>
    <w:p w14:paraId="2F5BF69F" w14:textId="77777777" w:rsidR="00FC5A53" w:rsidRPr="00FC5A53" w:rsidRDefault="00FC5A53" w:rsidP="00FC5A53">
      <w:pPr>
        <w:bidi/>
        <w:jc w:val="center"/>
        <w:rPr>
          <w:rFonts w:cs="David" w:hint="cs"/>
          <w:b/>
          <w:bCs/>
          <w:rtl/>
        </w:rPr>
      </w:pPr>
      <w:r w:rsidRPr="00FC5A53">
        <w:rPr>
          <w:rFonts w:cs="David"/>
          <w:rtl/>
        </w:rPr>
        <w:br w:type="page"/>
      </w:r>
      <w:r w:rsidRPr="00FC5A53">
        <w:rPr>
          <w:rFonts w:cs="David" w:hint="cs"/>
          <w:b/>
          <w:bCs/>
          <w:rtl/>
        </w:rPr>
        <w:t>ה צ ב ע ה</w:t>
      </w:r>
    </w:p>
    <w:p w14:paraId="7610F26C" w14:textId="77777777" w:rsidR="00FC5A53" w:rsidRPr="00FC5A53" w:rsidRDefault="00FC5A53" w:rsidP="00FC5A53">
      <w:pPr>
        <w:bidi/>
        <w:jc w:val="center"/>
        <w:rPr>
          <w:rFonts w:cs="David" w:hint="cs"/>
          <w:b/>
          <w:bCs/>
          <w:rtl/>
        </w:rPr>
      </w:pPr>
    </w:p>
    <w:p w14:paraId="03311013" w14:textId="77777777" w:rsidR="00FC5A53" w:rsidRPr="00FC5A53" w:rsidRDefault="00FC5A53" w:rsidP="00FC5A53">
      <w:pPr>
        <w:bidi/>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7</w:t>
      </w:r>
    </w:p>
    <w:p w14:paraId="0C425FAE" w14:textId="77777777" w:rsidR="00FC5A53" w:rsidRPr="00FC5A53" w:rsidRDefault="00FC5A53" w:rsidP="00FC5A53">
      <w:pPr>
        <w:bidi/>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4</w:t>
      </w:r>
    </w:p>
    <w:p w14:paraId="695D4138" w14:textId="77777777" w:rsidR="00FC5A53" w:rsidRPr="00FC5A53" w:rsidRDefault="00FC5A53" w:rsidP="00FC5A53">
      <w:pPr>
        <w:bidi/>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אין</w:t>
      </w:r>
    </w:p>
    <w:p w14:paraId="399BFC38" w14:textId="77777777" w:rsidR="00FC5A53" w:rsidRPr="00FC5A53" w:rsidRDefault="00FC5A53" w:rsidP="00FC5A53">
      <w:pPr>
        <w:bidi/>
        <w:jc w:val="center"/>
        <w:rPr>
          <w:rFonts w:cs="David" w:hint="cs"/>
          <w:rtl/>
        </w:rPr>
      </w:pPr>
      <w:r w:rsidRPr="00FC5A53">
        <w:rPr>
          <w:rFonts w:cs="David" w:hint="cs"/>
          <w:rtl/>
        </w:rPr>
        <w:t xml:space="preserve">בקשתו של חבר הכנסת </w:t>
      </w:r>
      <w:proofErr w:type="spellStart"/>
      <w:r w:rsidRPr="00FC5A53">
        <w:rPr>
          <w:rFonts w:cs="David" w:hint="cs"/>
          <w:rtl/>
        </w:rPr>
        <w:t>אחמד</w:t>
      </w:r>
      <w:proofErr w:type="spellEnd"/>
      <w:r w:rsidRPr="00FC5A53">
        <w:rPr>
          <w:rFonts w:cs="David" w:hint="cs"/>
          <w:rtl/>
        </w:rPr>
        <w:t xml:space="preserve"> טיבי לרוויזיה על החלטת ועדת הכנסת בדבר הקדמת הדיון בהצעת חוק שוויון הזדמנויות בעבודה (תיקון </w:t>
      </w:r>
      <w:r w:rsidRPr="00FC5A53">
        <w:rPr>
          <w:rFonts w:cs="David"/>
          <w:rtl/>
        </w:rPr>
        <w:t>–</w:t>
      </w:r>
      <w:r w:rsidRPr="00FC5A53">
        <w:rPr>
          <w:rFonts w:cs="David" w:hint="cs"/>
          <w:rtl/>
        </w:rPr>
        <w:t xml:space="preserve"> נציג אוכלוסיה ערבית בועדה המייעצת), </w:t>
      </w:r>
      <w:proofErr w:type="spellStart"/>
      <w:r w:rsidRPr="00FC5A53">
        <w:rPr>
          <w:rFonts w:cs="David" w:hint="cs"/>
          <w:rtl/>
        </w:rPr>
        <w:t>התשס"ז</w:t>
      </w:r>
      <w:proofErr w:type="spellEnd"/>
      <w:r w:rsidRPr="00FC5A53">
        <w:rPr>
          <w:rFonts w:cs="David" w:hint="cs"/>
          <w:rtl/>
        </w:rPr>
        <w:t>-2007, נתקבלה.</w:t>
      </w:r>
    </w:p>
    <w:p w14:paraId="3027B6B4" w14:textId="77777777" w:rsidR="00FC5A53" w:rsidRPr="00FC5A53" w:rsidRDefault="00FC5A53" w:rsidP="00FC5A53">
      <w:pPr>
        <w:bidi/>
        <w:rPr>
          <w:rFonts w:cs="David" w:hint="cs"/>
          <w:rtl/>
        </w:rPr>
      </w:pPr>
    </w:p>
    <w:p w14:paraId="7E98E05E"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49E47334" w14:textId="77777777" w:rsidR="00FC5A53" w:rsidRPr="00FC5A53" w:rsidRDefault="00FC5A53" w:rsidP="00FC5A53">
      <w:pPr>
        <w:bidi/>
        <w:rPr>
          <w:rFonts w:cs="David" w:hint="cs"/>
          <w:u w:val="single"/>
          <w:rtl/>
        </w:rPr>
      </w:pPr>
    </w:p>
    <w:p w14:paraId="5C2471DF" w14:textId="77777777" w:rsidR="00FC5A53" w:rsidRPr="00FC5A53" w:rsidRDefault="00FC5A53" w:rsidP="00FC5A53">
      <w:pPr>
        <w:bidi/>
        <w:rPr>
          <w:rFonts w:cs="David" w:hint="cs"/>
          <w:rtl/>
        </w:rPr>
      </w:pPr>
      <w:r w:rsidRPr="00FC5A53">
        <w:rPr>
          <w:rFonts w:cs="David" w:hint="cs"/>
          <w:rtl/>
        </w:rPr>
        <w:tab/>
        <w:t xml:space="preserve">בעד הצביעו 7, נגד </w:t>
      </w:r>
      <w:r w:rsidRPr="00FC5A53">
        <w:rPr>
          <w:rFonts w:cs="David"/>
          <w:rtl/>
        </w:rPr>
        <w:t>–</w:t>
      </w:r>
      <w:r w:rsidRPr="00FC5A53">
        <w:rPr>
          <w:rFonts w:cs="David" w:hint="cs"/>
          <w:rtl/>
        </w:rPr>
        <w:t xml:space="preserve"> 4, לא היו נמנעים. לפיכך, אני קובעת שהרוויזיה נתקבלה.</w:t>
      </w:r>
    </w:p>
    <w:p w14:paraId="7D316BFF" w14:textId="77777777" w:rsidR="00FC5A53" w:rsidRPr="00FC5A53" w:rsidRDefault="00FC5A53" w:rsidP="00FC5A53">
      <w:pPr>
        <w:bidi/>
        <w:rPr>
          <w:rFonts w:cs="David" w:hint="cs"/>
          <w:rtl/>
        </w:rPr>
      </w:pPr>
      <w:r w:rsidRPr="00FC5A53">
        <w:rPr>
          <w:rFonts w:cs="David"/>
          <w:rtl/>
        </w:rPr>
        <w:br/>
      </w:r>
      <w:r w:rsidRPr="00FC5A53">
        <w:rPr>
          <w:rFonts w:cs="David" w:hint="cs"/>
          <w:rtl/>
        </w:rPr>
        <w:t>(חבר הכנסת דוד אזולאי מצטרף לישיבת הוועדה)</w:t>
      </w:r>
    </w:p>
    <w:p w14:paraId="6C091CBB" w14:textId="77777777" w:rsidR="00FC5A53" w:rsidRPr="00FC5A53" w:rsidRDefault="00FC5A53" w:rsidP="00FC5A53">
      <w:pPr>
        <w:bidi/>
        <w:rPr>
          <w:rFonts w:cs="David" w:hint="cs"/>
          <w:rtl/>
        </w:rPr>
      </w:pPr>
    </w:p>
    <w:p w14:paraId="34A01EF5" w14:textId="77777777" w:rsidR="00FC5A53" w:rsidRPr="00FC5A53" w:rsidRDefault="00FC5A53" w:rsidP="00FC5A53">
      <w:pPr>
        <w:bidi/>
        <w:rPr>
          <w:rFonts w:cs="David" w:hint="cs"/>
          <w:rtl/>
        </w:rPr>
      </w:pPr>
      <w:r w:rsidRPr="00FC5A53">
        <w:rPr>
          <w:rFonts w:cs="David" w:hint="cs"/>
          <w:rtl/>
        </w:rPr>
        <w:tab/>
        <w:t>אני עוברת להצבעה על פטור מחובת הנחה להצעתו של חבר הכנסת טיבי. מי בעד לפטור את הצעת החוק מחובת הנחה? מי מתנגד? מי נמנע?</w:t>
      </w:r>
    </w:p>
    <w:p w14:paraId="7DD05B91" w14:textId="77777777" w:rsidR="00FC5A53" w:rsidRPr="00FC5A53" w:rsidRDefault="00FC5A53" w:rsidP="00FC5A53">
      <w:pPr>
        <w:bidi/>
        <w:jc w:val="center"/>
        <w:rPr>
          <w:rFonts w:cs="David" w:hint="cs"/>
          <w:b/>
          <w:bCs/>
          <w:rtl/>
        </w:rPr>
      </w:pPr>
      <w:r w:rsidRPr="00FC5A53">
        <w:rPr>
          <w:rFonts w:cs="David"/>
          <w:rtl/>
        </w:rPr>
        <w:br/>
      </w:r>
      <w:r w:rsidRPr="00FC5A53">
        <w:rPr>
          <w:rFonts w:cs="David" w:hint="cs"/>
          <w:b/>
          <w:bCs/>
          <w:rtl/>
        </w:rPr>
        <w:t>ה צ ב ע ה</w:t>
      </w:r>
    </w:p>
    <w:p w14:paraId="3D55BD37" w14:textId="77777777" w:rsidR="00FC5A53" w:rsidRPr="00FC5A53" w:rsidRDefault="00FC5A53" w:rsidP="00FC5A53">
      <w:pPr>
        <w:bidi/>
        <w:jc w:val="center"/>
        <w:rPr>
          <w:rFonts w:cs="David" w:hint="cs"/>
          <w:b/>
          <w:bCs/>
          <w:rtl/>
        </w:rPr>
      </w:pPr>
    </w:p>
    <w:p w14:paraId="1D48C46B" w14:textId="77777777" w:rsidR="00FC5A53" w:rsidRPr="00FC5A53" w:rsidRDefault="00FC5A53" w:rsidP="00FC5A53">
      <w:pPr>
        <w:bidi/>
        <w:jc w:val="center"/>
        <w:rPr>
          <w:rFonts w:cs="David" w:hint="cs"/>
          <w:rtl/>
        </w:rPr>
      </w:pPr>
      <w:r w:rsidRPr="00FC5A53">
        <w:rPr>
          <w:rFonts w:cs="David" w:hint="cs"/>
          <w:rtl/>
        </w:rPr>
        <w:t xml:space="preserve">בעד </w:t>
      </w:r>
      <w:r w:rsidRPr="00FC5A53">
        <w:rPr>
          <w:rFonts w:cs="David"/>
          <w:rtl/>
        </w:rPr>
        <w:t>–</w:t>
      </w:r>
      <w:r w:rsidRPr="00FC5A53">
        <w:rPr>
          <w:rFonts w:cs="David" w:hint="cs"/>
          <w:rtl/>
        </w:rPr>
        <w:t xml:space="preserve"> 6</w:t>
      </w:r>
    </w:p>
    <w:p w14:paraId="0BA403C2" w14:textId="77777777" w:rsidR="00FC5A53" w:rsidRPr="00FC5A53" w:rsidRDefault="00FC5A53" w:rsidP="00FC5A53">
      <w:pPr>
        <w:bidi/>
        <w:jc w:val="center"/>
        <w:rPr>
          <w:rFonts w:cs="David" w:hint="cs"/>
          <w:rtl/>
        </w:rPr>
      </w:pPr>
      <w:r w:rsidRPr="00FC5A53">
        <w:rPr>
          <w:rFonts w:cs="David" w:hint="cs"/>
          <w:rtl/>
        </w:rPr>
        <w:t xml:space="preserve">נגד </w:t>
      </w:r>
      <w:r w:rsidRPr="00FC5A53">
        <w:rPr>
          <w:rFonts w:cs="David"/>
          <w:rtl/>
        </w:rPr>
        <w:t>–</w:t>
      </w:r>
      <w:r w:rsidRPr="00FC5A53">
        <w:rPr>
          <w:rFonts w:cs="David" w:hint="cs"/>
          <w:rtl/>
        </w:rPr>
        <w:t xml:space="preserve"> 5</w:t>
      </w:r>
    </w:p>
    <w:p w14:paraId="2E30D683" w14:textId="77777777" w:rsidR="00FC5A53" w:rsidRPr="00FC5A53" w:rsidRDefault="00FC5A53" w:rsidP="00FC5A53">
      <w:pPr>
        <w:bidi/>
        <w:jc w:val="center"/>
        <w:rPr>
          <w:rFonts w:cs="David" w:hint="cs"/>
          <w:rtl/>
        </w:rPr>
      </w:pPr>
      <w:r w:rsidRPr="00FC5A53">
        <w:rPr>
          <w:rFonts w:cs="David" w:hint="cs"/>
          <w:rtl/>
        </w:rPr>
        <w:t xml:space="preserve">נמנעים </w:t>
      </w:r>
      <w:r w:rsidRPr="00FC5A53">
        <w:rPr>
          <w:rFonts w:cs="David"/>
          <w:rtl/>
        </w:rPr>
        <w:t>–</w:t>
      </w:r>
      <w:r w:rsidRPr="00FC5A53">
        <w:rPr>
          <w:rFonts w:cs="David" w:hint="cs"/>
          <w:rtl/>
        </w:rPr>
        <w:t xml:space="preserve"> אין</w:t>
      </w:r>
    </w:p>
    <w:p w14:paraId="22A21970" w14:textId="77777777" w:rsidR="00FC5A53" w:rsidRPr="00FC5A53" w:rsidRDefault="00FC5A53" w:rsidP="00FC5A53">
      <w:pPr>
        <w:bidi/>
        <w:jc w:val="center"/>
        <w:rPr>
          <w:rFonts w:cs="David" w:hint="cs"/>
          <w:rtl/>
        </w:rPr>
      </w:pPr>
      <w:r w:rsidRPr="00FC5A53">
        <w:rPr>
          <w:rFonts w:cs="David" w:hint="cs"/>
          <w:rtl/>
        </w:rPr>
        <w:t xml:space="preserve">בקשת חבר הכנסת </w:t>
      </w:r>
      <w:proofErr w:type="spellStart"/>
      <w:r w:rsidRPr="00FC5A53">
        <w:rPr>
          <w:rFonts w:cs="David" w:hint="cs"/>
          <w:rtl/>
        </w:rPr>
        <w:t>אחמד</w:t>
      </w:r>
      <w:proofErr w:type="spellEnd"/>
      <w:r w:rsidRPr="00FC5A53">
        <w:rPr>
          <w:rFonts w:cs="David" w:hint="cs"/>
          <w:rtl/>
        </w:rPr>
        <w:t xml:space="preserve"> טיבי להקדמת הדיון בהצעת חוק שוויון הזדמנויות בעבודה (תיקון </w:t>
      </w:r>
      <w:r w:rsidRPr="00FC5A53">
        <w:rPr>
          <w:rFonts w:cs="David"/>
          <w:rtl/>
        </w:rPr>
        <w:t>–</w:t>
      </w:r>
      <w:r w:rsidRPr="00FC5A53">
        <w:rPr>
          <w:rFonts w:cs="David" w:hint="cs"/>
          <w:rtl/>
        </w:rPr>
        <w:t xml:space="preserve"> נציג אוכלוסיה ערבית בועדה המייעצת), </w:t>
      </w:r>
      <w:proofErr w:type="spellStart"/>
      <w:r w:rsidRPr="00FC5A53">
        <w:rPr>
          <w:rFonts w:cs="David" w:hint="cs"/>
          <w:rtl/>
        </w:rPr>
        <w:t>התשס"ז</w:t>
      </w:r>
      <w:proofErr w:type="spellEnd"/>
      <w:r w:rsidRPr="00FC5A53">
        <w:rPr>
          <w:rFonts w:cs="David" w:hint="cs"/>
          <w:rtl/>
        </w:rPr>
        <w:t>-2007, לפני הקריאה הטרומית, נתקבלה.</w:t>
      </w:r>
    </w:p>
    <w:p w14:paraId="3FB699DB" w14:textId="77777777" w:rsidR="00FC5A53" w:rsidRPr="00FC5A53" w:rsidRDefault="00FC5A53" w:rsidP="00FC5A53">
      <w:pPr>
        <w:bidi/>
        <w:jc w:val="center"/>
        <w:rPr>
          <w:rFonts w:cs="David" w:hint="cs"/>
          <w:rtl/>
        </w:rPr>
      </w:pPr>
    </w:p>
    <w:p w14:paraId="5B393AED" w14:textId="77777777" w:rsidR="00FC5A53" w:rsidRPr="00FC5A53" w:rsidRDefault="00FC5A53" w:rsidP="00FC5A53">
      <w:pPr>
        <w:bidi/>
        <w:rPr>
          <w:rFonts w:cs="David" w:hint="cs"/>
          <w:u w:val="single"/>
          <w:rtl/>
        </w:rPr>
      </w:pPr>
      <w:r w:rsidRPr="00FC5A53">
        <w:rPr>
          <w:rFonts w:cs="David" w:hint="cs"/>
          <w:u w:val="single"/>
          <w:rtl/>
        </w:rPr>
        <w:t xml:space="preserve">היו"ר רוחמה אברהם </w:t>
      </w:r>
      <w:proofErr w:type="spellStart"/>
      <w:r w:rsidRPr="00FC5A53">
        <w:rPr>
          <w:rFonts w:cs="David" w:hint="cs"/>
          <w:u w:val="single"/>
          <w:rtl/>
        </w:rPr>
        <w:t>בלילא</w:t>
      </w:r>
      <w:proofErr w:type="spellEnd"/>
      <w:r w:rsidRPr="00FC5A53">
        <w:rPr>
          <w:rFonts w:cs="David" w:hint="cs"/>
          <w:u w:val="single"/>
          <w:rtl/>
        </w:rPr>
        <w:t>:</w:t>
      </w:r>
    </w:p>
    <w:p w14:paraId="3D96842B" w14:textId="77777777" w:rsidR="00FC5A53" w:rsidRPr="00FC5A53" w:rsidRDefault="00FC5A53" w:rsidP="00FC5A53">
      <w:pPr>
        <w:bidi/>
        <w:rPr>
          <w:rFonts w:cs="David" w:hint="cs"/>
          <w:u w:val="single"/>
          <w:rtl/>
        </w:rPr>
      </w:pPr>
    </w:p>
    <w:p w14:paraId="525938F1" w14:textId="77777777" w:rsidR="00FC5A53" w:rsidRPr="00FC5A53" w:rsidRDefault="00FC5A53" w:rsidP="00FC5A53">
      <w:pPr>
        <w:bidi/>
        <w:rPr>
          <w:rFonts w:cs="David" w:hint="cs"/>
          <w:rtl/>
        </w:rPr>
      </w:pPr>
      <w:r w:rsidRPr="00FC5A53">
        <w:rPr>
          <w:rFonts w:cs="David" w:hint="cs"/>
          <w:rtl/>
        </w:rPr>
        <w:tab/>
        <w:t xml:space="preserve">בעד הצביעו 6, נגד </w:t>
      </w:r>
      <w:r w:rsidRPr="00FC5A53">
        <w:rPr>
          <w:rFonts w:cs="David"/>
          <w:rtl/>
        </w:rPr>
        <w:t>–</w:t>
      </w:r>
      <w:r w:rsidRPr="00FC5A53">
        <w:rPr>
          <w:rFonts w:cs="David" w:hint="cs"/>
          <w:rtl/>
        </w:rPr>
        <w:t xml:space="preserve"> 5, לא היו נמנעים. לפיכך, אני קובעת שהצעת החוק קיבלה פטור מחובת הנחה.</w:t>
      </w:r>
    </w:p>
    <w:p w14:paraId="43EA4ECA" w14:textId="77777777" w:rsidR="00FC5A53" w:rsidRPr="00FC5A53" w:rsidRDefault="00FC5A53" w:rsidP="00FC5A53">
      <w:pPr>
        <w:bidi/>
        <w:rPr>
          <w:rFonts w:cs="David" w:hint="cs"/>
          <w:rtl/>
        </w:rPr>
      </w:pPr>
    </w:p>
    <w:p w14:paraId="0EDD820A" w14:textId="77777777" w:rsidR="00FC5A53" w:rsidRPr="00FC5A53" w:rsidRDefault="00FC5A53" w:rsidP="00FC5A53">
      <w:pPr>
        <w:bidi/>
        <w:rPr>
          <w:rFonts w:cs="David" w:hint="cs"/>
          <w:rtl/>
        </w:rPr>
      </w:pPr>
      <w:r w:rsidRPr="00FC5A53">
        <w:rPr>
          <w:rFonts w:cs="David" w:hint="cs"/>
          <w:rtl/>
        </w:rPr>
        <w:tab/>
        <w:t xml:space="preserve">תודה רבה, חברי </w:t>
      </w:r>
      <w:proofErr w:type="spellStart"/>
      <w:r w:rsidRPr="00FC5A53">
        <w:rPr>
          <w:rFonts w:cs="David" w:hint="cs"/>
          <w:rtl/>
        </w:rPr>
        <w:t>חברי</w:t>
      </w:r>
      <w:proofErr w:type="spellEnd"/>
      <w:r w:rsidRPr="00FC5A53">
        <w:rPr>
          <w:rFonts w:cs="David" w:hint="cs"/>
          <w:rtl/>
        </w:rPr>
        <w:t xml:space="preserve"> הכנסת, הישיבה נעולה.</w:t>
      </w:r>
    </w:p>
    <w:p w14:paraId="62D26743" w14:textId="77777777" w:rsidR="00FC5A53" w:rsidRPr="00FC5A53" w:rsidRDefault="00FC5A53" w:rsidP="00FC5A53">
      <w:pPr>
        <w:bidi/>
        <w:rPr>
          <w:rFonts w:cs="David" w:hint="cs"/>
          <w:rtl/>
        </w:rPr>
      </w:pPr>
      <w:r w:rsidRPr="00FC5A53">
        <w:rPr>
          <w:rFonts w:cs="David"/>
          <w:rtl/>
        </w:rPr>
        <w:br/>
      </w:r>
    </w:p>
    <w:p w14:paraId="3CD066EF" w14:textId="77777777" w:rsidR="00552A80" w:rsidRPr="00FC5A53" w:rsidRDefault="00FC5A53" w:rsidP="00FC5A53">
      <w:pPr>
        <w:bidi/>
        <w:rPr>
          <w:rFonts w:cs="David"/>
        </w:rPr>
      </w:pPr>
      <w:r w:rsidRPr="00FC5A53">
        <w:rPr>
          <w:rFonts w:cs="David"/>
          <w:rtl/>
        </w:rPr>
        <w:br/>
      </w:r>
      <w:r w:rsidRPr="00FC5A53">
        <w:rPr>
          <w:rFonts w:cs="David" w:hint="cs"/>
          <w:rtl/>
        </w:rPr>
        <w:t>הישיבה ננעלה בשעה 10:40.</w:t>
      </w:r>
    </w:p>
    <w:sectPr w:rsidR="00552A80" w:rsidRPr="00FC5A53" w:rsidSect="00FC5A5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FE3EF" w14:textId="77777777" w:rsidR="00000000" w:rsidRDefault="003D35E2">
      <w:r>
        <w:separator/>
      </w:r>
    </w:p>
  </w:endnote>
  <w:endnote w:type="continuationSeparator" w:id="0">
    <w:p w14:paraId="06DEFECF" w14:textId="77777777" w:rsidR="00000000" w:rsidRDefault="003D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A063" w14:textId="77777777" w:rsidR="00000000" w:rsidRDefault="003D35E2">
      <w:r>
        <w:separator/>
      </w:r>
    </w:p>
  </w:footnote>
  <w:footnote w:type="continuationSeparator" w:id="0">
    <w:p w14:paraId="448407C7" w14:textId="77777777" w:rsidR="00000000" w:rsidRDefault="003D3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80D7" w14:textId="77777777" w:rsidR="00FC5A53" w:rsidRDefault="00FC5A5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921A5A6" w14:textId="77777777" w:rsidR="00FC5A53" w:rsidRDefault="00FC5A53">
    <w:pPr>
      <w:pStyle w:val="Header"/>
      <w:ind w:right="360"/>
      <w:jc w:val="both"/>
      <w:rPr>
        <w:rtl/>
      </w:rPr>
    </w:pPr>
  </w:p>
  <w:p w14:paraId="1ADCC0BA" w14:textId="77777777" w:rsidR="00FC5A53" w:rsidRDefault="00FC5A53"/>
  <w:p w14:paraId="21DA56F2" w14:textId="77777777" w:rsidR="00FC5A53" w:rsidRDefault="00FC5A53"/>
  <w:p w14:paraId="50463E4E" w14:textId="77777777" w:rsidR="00FC5A53" w:rsidRDefault="00FC5A53"/>
  <w:p w14:paraId="31D11F9D" w14:textId="77777777" w:rsidR="00FC5A53" w:rsidRDefault="00FC5A53"/>
  <w:p w14:paraId="3EB68561" w14:textId="77777777" w:rsidR="00FC5A53" w:rsidRDefault="00FC5A53"/>
  <w:p w14:paraId="7B27AEAE" w14:textId="77777777" w:rsidR="00FC5A53" w:rsidRDefault="00FC5A53"/>
  <w:p w14:paraId="3C653E40" w14:textId="77777777" w:rsidR="00FC5A53" w:rsidRDefault="00FC5A53"/>
  <w:p w14:paraId="1311EC9A" w14:textId="77777777" w:rsidR="00FC5A53" w:rsidRDefault="00FC5A53"/>
  <w:p w14:paraId="31AE9122" w14:textId="77777777" w:rsidR="00FC5A53" w:rsidRDefault="00FC5A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2AAA" w14:textId="77777777" w:rsidR="00FC5A53" w:rsidRDefault="00FC5A5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16</w:t>
    </w:r>
    <w:r>
      <w:rPr>
        <w:rStyle w:val="PageNumber"/>
        <w:rtl/>
      </w:rPr>
      <w:fldChar w:fldCharType="end"/>
    </w:r>
  </w:p>
  <w:p w14:paraId="62D381D0" w14:textId="77777777" w:rsidR="00FC5A53" w:rsidRDefault="00FC5A53">
    <w:pPr>
      <w:pStyle w:val="Header"/>
      <w:ind w:right="360"/>
      <w:jc w:val="both"/>
      <w:rPr>
        <w:rFonts w:hint="cs"/>
        <w:rtl/>
      </w:rPr>
    </w:pPr>
    <w:r>
      <w:rPr>
        <w:rtl/>
      </w:rPr>
      <w:t>ועדת</w:t>
    </w:r>
    <w:r>
      <w:rPr>
        <w:rFonts w:hint="cs"/>
        <w:rtl/>
      </w:rPr>
      <w:t xml:space="preserve"> הכנסת</w:t>
    </w:r>
  </w:p>
  <w:p w14:paraId="67280265" w14:textId="77777777" w:rsidR="00FC5A53" w:rsidRDefault="00FC5A53">
    <w:pPr>
      <w:pStyle w:val="Header"/>
      <w:ind w:right="360"/>
      <w:jc w:val="both"/>
      <w:rPr>
        <w:rStyle w:val="PageNumber"/>
        <w:rFonts w:hint="cs"/>
        <w:rtl/>
      </w:rPr>
    </w:pPr>
    <w:r>
      <w:rPr>
        <w:rFonts w:hint="cs"/>
        <w:rtl/>
      </w:rPr>
      <w:t>18.6.2007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90162"/>
    <w:multiLevelType w:val="hybridMultilevel"/>
    <w:tmpl w:val="D7EE3EE8"/>
    <w:lvl w:ilvl="0" w:tplc="BF501646">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5EBD42E8"/>
    <w:multiLevelType w:val="hybridMultilevel"/>
    <w:tmpl w:val="3CD8B37C"/>
    <w:lvl w:ilvl="0" w:tplc="E8689720">
      <w:start w:val="1"/>
      <w:numFmt w:val="decimal"/>
      <w:lvlText w:val="%1."/>
      <w:lvlJc w:val="left"/>
      <w:pPr>
        <w:tabs>
          <w:tab w:val="num" w:pos="1440"/>
        </w:tabs>
        <w:ind w:left="1440" w:right="1440" w:hanging="360"/>
      </w:pPr>
      <w:rPr>
        <w:rFonts w:hint="default"/>
      </w:r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2" w15:restartNumberingAfterBreak="0">
    <w:nsid w:val="60E56CB3"/>
    <w:multiLevelType w:val="hybridMultilevel"/>
    <w:tmpl w:val="803AD562"/>
    <w:lvl w:ilvl="0" w:tplc="D89C7F5C">
      <w:start w:val="31"/>
      <w:numFmt w:val="hebrew1"/>
      <w:lvlText w:val="%1."/>
      <w:lvlJc w:val="left"/>
      <w:pPr>
        <w:tabs>
          <w:tab w:val="num" w:pos="990"/>
        </w:tabs>
        <w:ind w:left="990" w:right="990" w:hanging="420"/>
      </w:pPr>
      <w:rPr>
        <w:rFonts w:hint="default"/>
      </w:rPr>
    </w:lvl>
    <w:lvl w:ilvl="1" w:tplc="04090019" w:tentative="1">
      <w:start w:val="1"/>
      <w:numFmt w:val="lowerLetter"/>
      <w:lvlText w:val="%2."/>
      <w:lvlJc w:val="left"/>
      <w:pPr>
        <w:tabs>
          <w:tab w:val="num" w:pos="1650"/>
        </w:tabs>
        <w:ind w:left="1650" w:right="1650" w:hanging="360"/>
      </w:pPr>
    </w:lvl>
    <w:lvl w:ilvl="2" w:tplc="0409001B" w:tentative="1">
      <w:start w:val="1"/>
      <w:numFmt w:val="lowerRoman"/>
      <w:lvlText w:val="%3."/>
      <w:lvlJc w:val="right"/>
      <w:pPr>
        <w:tabs>
          <w:tab w:val="num" w:pos="2370"/>
        </w:tabs>
        <w:ind w:left="2370" w:right="2370" w:hanging="180"/>
      </w:pPr>
    </w:lvl>
    <w:lvl w:ilvl="3" w:tplc="0409000F" w:tentative="1">
      <w:start w:val="1"/>
      <w:numFmt w:val="decimal"/>
      <w:lvlText w:val="%4."/>
      <w:lvlJc w:val="left"/>
      <w:pPr>
        <w:tabs>
          <w:tab w:val="num" w:pos="3090"/>
        </w:tabs>
        <w:ind w:left="3090" w:right="3090" w:hanging="360"/>
      </w:pPr>
    </w:lvl>
    <w:lvl w:ilvl="4" w:tplc="04090019" w:tentative="1">
      <w:start w:val="1"/>
      <w:numFmt w:val="lowerLetter"/>
      <w:lvlText w:val="%5."/>
      <w:lvlJc w:val="left"/>
      <w:pPr>
        <w:tabs>
          <w:tab w:val="num" w:pos="3810"/>
        </w:tabs>
        <w:ind w:left="3810" w:right="3810" w:hanging="360"/>
      </w:pPr>
    </w:lvl>
    <w:lvl w:ilvl="5" w:tplc="0409001B" w:tentative="1">
      <w:start w:val="1"/>
      <w:numFmt w:val="lowerRoman"/>
      <w:lvlText w:val="%6."/>
      <w:lvlJc w:val="right"/>
      <w:pPr>
        <w:tabs>
          <w:tab w:val="num" w:pos="4530"/>
        </w:tabs>
        <w:ind w:left="4530" w:right="4530" w:hanging="180"/>
      </w:pPr>
    </w:lvl>
    <w:lvl w:ilvl="6" w:tplc="0409000F" w:tentative="1">
      <w:start w:val="1"/>
      <w:numFmt w:val="decimal"/>
      <w:lvlText w:val="%7."/>
      <w:lvlJc w:val="left"/>
      <w:pPr>
        <w:tabs>
          <w:tab w:val="num" w:pos="5250"/>
        </w:tabs>
        <w:ind w:left="5250" w:right="5250" w:hanging="360"/>
      </w:pPr>
    </w:lvl>
    <w:lvl w:ilvl="7" w:tplc="04090019" w:tentative="1">
      <w:start w:val="1"/>
      <w:numFmt w:val="lowerLetter"/>
      <w:lvlText w:val="%8."/>
      <w:lvlJc w:val="left"/>
      <w:pPr>
        <w:tabs>
          <w:tab w:val="num" w:pos="5970"/>
        </w:tabs>
        <w:ind w:left="5970" w:right="5970" w:hanging="360"/>
      </w:pPr>
    </w:lvl>
    <w:lvl w:ilvl="8" w:tplc="0409001B" w:tentative="1">
      <w:start w:val="1"/>
      <w:numFmt w:val="lowerRoman"/>
      <w:lvlText w:val="%9."/>
      <w:lvlJc w:val="right"/>
      <w:pPr>
        <w:tabs>
          <w:tab w:val="num" w:pos="6690"/>
        </w:tabs>
        <w:ind w:left="6690" w:right="6690" w:hanging="180"/>
      </w:pPr>
    </w:lvl>
  </w:abstractNum>
  <w:abstractNum w:abstractNumId="3" w15:restartNumberingAfterBreak="0">
    <w:nsid w:val="745A7029"/>
    <w:multiLevelType w:val="hybridMultilevel"/>
    <w:tmpl w:val="99528D84"/>
    <w:lvl w:ilvl="0" w:tplc="05E68686">
      <w:start w:val="1"/>
      <w:numFmt w:val="hebrew1"/>
      <w:lvlText w:val="%1."/>
      <w:lvlJc w:val="left"/>
      <w:pPr>
        <w:tabs>
          <w:tab w:val="num" w:pos="720"/>
        </w:tabs>
        <w:ind w:left="720" w:right="720" w:hanging="360"/>
      </w:pPr>
      <w:rPr>
        <w:rFonts w:hint="default"/>
      </w:rPr>
    </w:lvl>
    <w:lvl w:ilvl="1" w:tplc="9D0E9786">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937255568">
    <w:abstractNumId w:val="3"/>
  </w:num>
  <w:num w:numId="2" w16cid:durableId="2135369036">
    <w:abstractNumId w:val="0"/>
  </w:num>
  <w:num w:numId="3" w16cid:durableId="379482504">
    <w:abstractNumId w:val="2"/>
  </w:num>
  <w:num w:numId="4" w16cid:durableId="117106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0059פרוטוקול_ישיבת_ועדה.doc"/>
    <w:docVar w:name="StartMode" w:val="3"/>
  </w:docVars>
  <w:rsids>
    <w:rsidRoot w:val="002E6D5B"/>
    <w:rsid w:val="002E6D5B"/>
    <w:rsid w:val="002E7DC0"/>
    <w:rsid w:val="003D35E2"/>
    <w:rsid w:val="00552A80"/>
    <w:rsid w:val="00965806"/>
    <w:rsid w:val="00FC5A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A2D05A"/>
  <w15:chartTrackingRefBased/>
  <w15:docId w15:val="{90F91FCF-8A66-4595-8753-013E67DC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C5A5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C5A5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C5A53"/>
  </w:style>
  <w:style w:type="paragraph" w:styleId="BodyText">
    <w:name w:val="Body Text"/>
    <w:basedOn w:val="Normal"/>
    <w:rsid w:val="00FC5A53"/>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FC5A53"/>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FC5A53"/>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2895</Words>
  <Characters>16505</Characters>
  <Application>Microsoft Office Word</Application>
  <DocSecurity>0</DocSecurity>
  <Lines>137</Lines>
  <Paragraphs>38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