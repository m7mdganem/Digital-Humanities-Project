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882E" w14:textId="77777777" w:rsidR="008F75A9" w:rsidRPr="008F75A9" w:rsidRDefault="008F75A9" w:rsidP="008F75A9">
      <w:pPr>
        <w:pStyle w:val="Heading5"/>
        <w:jc w:val="left"/>
        <w:rPr>
          <w:b/>
          <w:bCs/>
          <w:rtl/>
        </w:rPr>
      </w:pPr>
      <w:r w:rsidRPr="008F75A9">
        <w:rPr>
          <w:b/>
          <w:bCs/>
          <w:rtl/>
        </w:rPr>
        <w:t xml:space="preserve">הכנסת </w:t>
      </w:r>
      <w:r w:rsidRPr="008F75A9">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8F75A9">
        <w:rPr>
          <w:b/>
          <w:bCs/>
          <w:rtl/>
        </w:rPr>
        <w:tab/>
        <w:t>נוסח לא מתוקן</w:t>
      </w:r>
    </w:p>
    <w:p w14:paraId="1DF2F6C0" w14:textId="77777777" w:rsidR="008F75A9" w:rsidRPr="008F75A9" w:rsidRDefault="008F75A9" w:rsidP="008F75A9">
      <w:pPr>
        <w:bidi/>
        <w:rPr>
          <w:rFonts w:cs="David"/>
          <w:b/>
          <w:bCs/>
        </w:rPr>
      </w:pPr>
      <w:r w:rsidRPr="008F75A9">
        <w:rPr>
          <w:rFonts w:cs="David"/>
          <w:b/>
          <w:bCs/>
          <w:rtl/>
        </w:rPr>
        <w:t xml:space="preserve">מושב </w:t>
      </w:r>
      <w:r w:rsidRPr="008F75A9">
        <w:rPr>
          <w:rFonts w:cs="David" w:hint="cs"/>
          <w:b/>
          <w:bCs/>
          <w:rtl/>
        </w:rPr>
        <w:t>שני</w:t>
      </w:r>
    </w:p>
    <w:p w14:paraId="0CF0D368" w14:textId="77777777" w:rsidR="008F75A9" w:rsidRPr="008F75A9" w:rsidRDefault="008F75A9" w:rsidP="008F75A9">
      <w:pPr>
        <w:bidi/>
        <w:rPr>
          <w:rFonts w:cs="David"/>
          <w:b/>
          <w:bCs/>
          <w:rtl/>
        </w:rPr>
      </w:pPr>
    </w:p>
    <w:p w14:paraId="0DEB0457" w14:textId="77777777" w:rsidR="008F75A9" w:rsidRPr="008F75A9" w:rsidRDefault="008F75A9" w:rsidP="008F75A9">
      <w:pPr>
        <w:bidi/>
        <w:rPr>
          <w:rFonts w:cs="David"/>
          <w:b/>
          <w:bCs/>
          <w:rtl/>
        </w:rPr>
      </w:pPr>
    </w:p>
    <w:p w14:paraId="0C1242FE" w14:textId="77777777" w:rsidR="008F75A9" w:rsidRPr="008F75A9" w:rsidRDefault="008F75A9" w:rsidP="008F75A9">
      <w:pPr>
        <w:bidi/>
        <w:rPr>
          <w:rFonts w:cs="David"/>
          <w:b/>
          <w:bCs/>
          <w:rtl/>
        </w:rPr>
      </w:pPr>
    </w:p>
    <w:p w14:paraId="33A0C565" w14:textId="77777777" w:rsidR="008F75A9" w:rsidRPr="008F75A9" w:rsidRDefault="008F75A9" w:rsidP="008F75A9">
      <w:pPr>
        <w:bidi/>
        <w:rPr>
          <w:rFonts w:cs="David"/>
          <w:b/>
          <w:bCs/>
          <w:rtl/>
        </w:rPr>
      </w:pPr>
    </w:p>
    <w:p w14:paraId="39C1733B" w14:textId="77777777" w:rsidR="008F75A9" w:rsidRPr="008F75A9" w:rsidRDefault="008F75A9" w:rsidP="008F75A9">
      <w:pPr>
        <w:bidi/>
        <w:jc w:val="center"/>
        <w:rPr>
          <w:rFonts w:cs="David" w:hint="cs"/>
          <w:b/>
          <w:bCs/>
          <w:rtl/>
        </w:rPr>
      </w:pPr>
      <w:r w:rsidRPr="008F75A9">
        <w:rPr>
          <w:rFonts w:cs="David"/>
          <w:b/>
          <w:bCs/>
          <w:rtl/>
        </w:rPr>
        <w:t>פרוטוקול מס'</w:t>
      </w:r>
      <w:r w:rsidRPr="008F75A9">
        <w:rPr>
          <w:rFonts w:cs="David" w:hint="cs"/>
          <w:b/>
          <w:bCs/>
          <w:rtl/>
        </w:rPr>
        <w:t xml:space="preserve"> 81</w:t>
      </w:r>
    </w:p>
    <w:p w14:paraId="4D6E7979" w14:textId="77777777" w:rsidR="008F75A9" w:rsidRPr="008F75A9" w:rsidRDefault="008F75A9" w:rsidP="008F75A9">
      <w:pPr>
        <w:bidi/>
        <w:jc w:val="center"/>
        <w:rPr>
          <w:rFonts w:cs="David" w:hint="cs"/>
          <w:b/>
          <w:bCs/>
          <w:rtl/>
        </w:rPr>
      </w:pPr>
      <w:r w:rsidRPr="008F75A9">
        <w:rPr>
          <w:rFonts w:cs="David" w:hint="cs"/>
          <w:b/>
          <w:bCs/>
          <w:rtl/>
        </w:rPr>
        <w:t>מישיבת ועדת הכנסת</w:t>
      </w:r>
    </w:p>
    <w:p w14:paraId="2236E509" w14:textId="77777777" w:rsidR="008F75A9" w:rsidRPr="008F75A9" w:rsidRDefault="008F75A9" w:rsidP="008F75A9">
      <w:pPr>
        <w:bidi/>
        <w:jc w:val="center"/>
        <w:rPr>
          <w:rFonts w:cs="David" w:hint="cs"/>
          <w:b/>
          <w:bCs/>
          <w:u w:val="single"/>
          <w:rtl/>
        </w:rPr>
      </w:pPr>
      <w:r w:rsidRPr="008F75A9">
        <w:rPr>
          <w:rFonts w:cs="David" w:hint="cs"/>
          <w:b/>
          <w:bCs/>
          <w:u w:val="single"/>
          <w:rtl/>
        </w:rPr>
        <w:t>יום שלישי, ד' בשבט התשס"ז (23.01.2007), בשעה 09:30</w:t>
      </w:r>
    </w:p>
    <w:p w14:paraId="2EFD4816" w14:textId="77777777" w:rsidR="008F75A9" w:rsidRPr="008F75A9" w:rsidRDefault="008F75A9" w:rsidP="008F75A9">
      <w:pPr>
        <w:bidi/>
        <w:rPr>
          <w:rFonts w:cs="David"/>
          <w:b/>
          <w:bCs/>
          <w:u w:val="single"/>
          <w:rtl/>
        </w:rPr>
      </w:pPr>
    </w:p>
    <w:p w14:paraId="45C34836" w14:textId="77777777" w:rsidR="008F75A9" w:rsidRPr="008F75A9" w:rsidRDefault="008F75A9" w:rsidP="008F75A9">
      <w:pPr>
        <w:bidi/>
        <w:rPr>
          <w:rFonts w:cs="David"/>
          <w:b/>
          <w:bCs/>
          <w:u w:val="single"/>
          <w:rtl/>
        </w:rPr>
      </w:pPr>
    </w:p>
    <w:p w14:paraId="6FB61FBF" w14:textId="77777777" w:rsidR="008F75A9" w:rsidRPr="008F75A9" w:rsidRDefault="008F75A9" w:rsidP="008F75A9">
      <w:pPr>
        <w:tabs>
          <w:tab w:val="left" w:pos="1221"/>
        </w:tabs>
        <w:bidi/>
        <w:rPr>
          <w:rFonts w:cs="David" w:hint="cs"/>
          <w:b/>
          <w:bCs/>
          <w:u w:val="single"/>
          <w:rtl/>
        </w:rPr>
      </w:pPr>
    </w:p>
    <w:p w14:paraId="38ECE450" w14:textId="77777777" w:rsidR="008F75A9" w:rsidRPr="008F75A9" w:rsidRDefault="008F75A9" w:rsidP="008F75A9">
      <w:pPr>
        <w:tabs>
          <w:tab w:val="left" w:pos="1221"/>
        </w:tabs>
        <w:bidi/>
        <w:rPr>
          <w:rFonts w:cs="David" w:hint="cs"/>
          <w:rtl/>
        </w:rPr>
      </w:pPr>
      <w:r w:rsidRPr="008F75A9">
        <w:rPr>
          <w:rFonts w:cs="David"/>
          <w:b/>
          <w:bCs/>
          <w:u w:val="single"/>
          <w:rtl/>
        </w:rPr>
        <w:t>סדר היום</w:t>
      </w:r>
      <w:r w:rsidRPr="008F75A9">
        <w:rPr>
          <w:rFonts w:cs="David"/>
          <w:rtl/>
        </w:rPr>
        <w:t>:</w:t>
      </w:r>
    </w:p>
    <w:p w14:paraId="72FFA9B3" w14:textId="77777777" w:rsidR="008F75A9" w:rsidRPr="008F75A9" w:rsidRDefault="008F75A9" w:rsidP="008F75A9">
      <w:pPr>
        <w:numPr>
          <w:ilvl w:val="0"/>
          <w:numId w:val="1"/>
        </w:numPr>
        <w:tabs>
          <w:tab w:val="left" w:pos="1221"/>
        </w:tabs>
        <w:overflowPunct w:val="0"/>
        <w:autoSpaceDE w:val="0"/>
        <w:autoSpaceDN w:val="0"/>
        <w:bidi/>
        <w:adjustRightInd w:val="0"/>
        <w:jc w:val="both"/>
        <w:textAlignment w:val="baseline"/>
        <w:rPr>
          <w:rFonts w:cs="David" w:hint="cs"/>
          <w:rtl/>
        </w:rPr>
      </w:pPr>
      <w:r w:rsidRPr="008F75A9">
        <w:rPr>
          <w:rFonts w:cs="David" w:hint="cs"/>
          <w:rtl/>
        </w:rPr>
        <w:t xml:space="preserve">ערעורים על החלטת יו"ר הכנסת והסגנים שלא לאשר דחיפות הצעות לסדר היום. </w:t>
      </w:r>
    </w:p>
    <w:p w14:paraId="551E33A8" w14:textId="77777777" w:rsidR="008F75A9" w:rsidRPr="008F75A9" w:rsidRDefault="008F75A9" w:rsidP="008F75A9">
      <w:pPr>
        <w:numPr>
          <w:ilvl w:val="0"/>
          <w:numId w:val="1"/>
        </w:numPr>
        <w:tabs>
          <w:tab w:val="left" w:pos="1221"/>
        </w:tabs>
        <w:overflowPunct w:val="0"/>
        <w:autoSpaceDE w:val="0"/>
        <w:autoSpaceDN w:val="0"/>
        <w:bidi/>
        <w:adjustRightInd w:val="0"/>
        <w:jc w:val="both"/>
        <w:textAlignment w:val="baseline"/>
        <w:rPr>
          <w:rFonts w:cs="David" w:hint="cs"/>
          <w:b/>
          <w:bCs/>
        </w:rPr>
      </w:pPr>
      <w:r w:rsidRPr="008F75A9">
        <w:rPr>
          <w:rFonts w:cs="David" w:hint="cs"/>
          <w:rtl/>
        </w:rPr>
        <w:t>בקשת חברי הכנסת להקדמת הדיון בהצעות החוק הבאות לפני הקריאה הטרומית:</w:t>
      </w:r>
    </w:p>
    <w:p w14:paraId="02B0A926" w14:textId="77777777" w:rsidR="008F75A9" w:rsidRPr="008F75A9" w:rsidRDefault="008F75A9" w:rsidP="008F75A9">
      <w:pPr>
        <w:tabs>
          <w:tab w:val="left" w:pos="1221"/>
        </w:tabs>
        <w:bidi/>
        <w:ind w:left="360"/>
        <w:rPr>
          <w:rFonts w:cs="David"/>
        </w:rPr>
      </w:pPr>
      <w:r w:rsidRPr="008F75A9">
        <w:rPr>
          <w:rFonts w:cs="David" w:hint="cs"/>
          <w:rtl/>
        </w:rPr>
        <w:tab/>
        <w:t xml:space="preserve">1.הצעת חוק הממשלה (תיקון </w:t>
      </w:r>
      <w:r w:rsidRPr="008F75A9">
        <w:rPr>
          <w:rFonts w:cs="David"/>
          <w:rtl/>
        </w:rPr>
        <w:t>–</w:t>
      </w:r>
      <w:r w:rsidRPr="008F75A9">
        <w:rPr>
          <w:rFonts w:cs="David" w:hint="cs"/>
          <w:rtl/>
        </w:rPr>
        <w:t xml:space="preserve"> ועדת השרים לענייני חקיקה), התשס"ז-</w:t>
      </w:r>
    </w:p>
    <w:p w14:paraId="4E55C69C" w14:textId="77777777" w:rsidR="008F75A9" w:rsidRPr="008F75A9" w:rsidRDefault="008F75A9" w:rsidP="008F75A9">
      <w:pPr>
        <w:tabs>
          <w:tab w:val="left" w:pos="1221"/>
        </w:tabs>
        <w:bidi/>
        <w:ind w:left="360"/>
        <w:rPr>
          <w:rFonts w:cs="David" w:hint="cs"/>
          <w:rtl/>
        </w:rPr>
      </w:pPr>
      <w:r w:rsidRPr="008F75A9">
        <w:rPr>
          <w:rFonts w:cs="David" w:hint="cs"/>
          <w:rtl/>
        </w:rPr>
        <w:tab/>
        <w:t>2007(פ/17/1960), של יצחק אהרונוביץ</w:t>
      </w:r>
    </w:p>
    <w:p w14:paraId="4BB1242B" w14:textId="77777777" w:rsidR="008F75A9" w:rsidRPr="008F75A9" w:rsidRDefault="008F75A9" w:rsidP="008F75A9">
      <w:pPr>
        <w:tabs>
          <w:tab w:val="left" w:pos="1221"/>
        </w:tabs>
        <w:bidi/>
        <w:ind w:left="360"/>
        <w:rPr>
          <w:rFonts w:cs="David" w:hint="cs"/>
          <w:rtl/>
        </w:rPr>
      </w:pPr>
      <w:r w:rsidRPr="008F75A9">
        <w:rPr>
          <w:rFonts w:cs="David" w:hint="cs"/>
          <w:rtl/>
        </w:rPr>
        <w:tab/>
        <w:t xml:space="preserve">2.הצעת חוק הממשלה (תיקון </w:t>
      </w:r>
      <w:r w:rsidRPr="008F75A9">
        <w:rPr>
          <w:rFonts w:cs="David"/>
          <w:rtl/>
        </w:rPr>
        <w:t>–</w:t>
      </w:r>
      <w:r w:rsidRPr="008F75A9">
        <w:rPr>
          <w:rFonts w:cs="David" w:hint="cs"/>
          <w:rtl/>
        </w:rPr>
        <w:t xml:space="preserve"> ועדות שרים), התשס"ז-2007 (פ/17/2000),של</w:t>
      </w:r>
    </w:p>
    <w:p w14:paraId="65C559C3" w14:textId="77777777" w:rsidR="008F75A9" w:rsidRPr="008F75A9" w:rsidRDefault="008F75A9" w:rsidP="008F75A9">
      <w:pPr>
        <w:tabs>
          <w:tab w:val="left" w:pos="1221"/>
        </w:tabs>
        <w:bidi/>
        <w:ind w:left="360"/>
        <w:rPr>
          <w:rFonts w:cs="David" w:hint="cs"/>
          <w:rtl/>
        </w:rPr>
      </w:pPr>
      <w:r w:rsidRPr="008F75A9">
        <w:rPr>
          <w:rFonts w:cs="David" w:hint="cs"/>
          <w:rtl/>
        </w:rPr>
        <w:tab/>
        <w:t xml:space="preserve"> חה"כ גלעד ארדן</w:t>
      </w:r>
    </w:p>
    <w:p w14:paraId="5F118D5E" w14:textId="77777777" w:rsidR="008F75A9" w:rsidRPr="008F75A9" w:rsidRDefault="008F75A9" w:rsidP="008F75A9">
      <w:pPr>
        <w:tabs>
          <w:tab w:val="left" w:pos="1221"/>
        </w:tabs>
        <w:bidi/>
        <w:ind w:left="1134"/>
        <w:rPr>
          <w:rFonts w:cs="David" w:hint="cs"/>
          <w:rtl/>
        </w:rPr>
      </w:pPr>
      <w:r w:rsidRPr="008F75A9">
        <w:rPr>
          <w:rFonts w:cs="David" w:hint="cs"/>
          <w:rtl/>
        </w:rPr>
        <w:tab/>
        <w:t xml:space="preserve">3.הצעת חוק העונשין (תיקון </w:t>
      </w:r>
      <w:r w:rsidRPr="008F75A9">
        <w:rPr>
          <w:rFonts w:cs="David"/>
          <w:rtl/>
        </w:rPr>
        <w:t>–</w:t>
      </w:r>
      <w:r w:rsidRPr="008F75A9">
        <w:rPr>
          <w:rFonts w:cs="David" w:hint="cs"/>
          <w:rtl/>
        </w:rPr>
        <w:t xml:space="preserve"> הגנה עצמית מפני פורץ), התשס"ז-2007 </w:t>
      </w:r>
    </w:p>
    <w:p w14:paraId="3F692ED5" w14:textId="77777777" w:rsidR="008F75A9" w:rsidRPr="008F75A9" w:rsidRDefault="008F75A9" w:rsidP="008F75A9">
      <w:pPr>
        <w:tabs>
          <w:tab w:val="left" w:pos="1221"/>
        </w:tabs>
        <w:bidi/>
        <w:ind w:left="1134"/>
        <w:rPr>
          <w:rFonts w:cs="David" w:hint="cs"/>
          <w:rtl/>
        </w:rPr>
      </w:pPr>
      <w:r w:rsidRPr="008F75A9">
        <w:rPr>
          <w:rFonts w:cs="David" w:hint="cs"/>
          <w:rtl/>
        </w:rPr>
        <w:t xml:space="preserve">  (פ/1997/17), של חה"כ ישראל כץ</w:t>
      </w:r>
    </w:p>
    <w:p w14:paraId="4136797F" w14:textId="77777777" w:rsidR="008F75A9" w:rsidRPr="008F75A9" w:rsidRDefault="008F75A9" w:rsidP="008F75A9">
      <w:pPr>
        <w:tabs>
          <w:tab w:val="left" w:pos="1221"/>
        </w:tabs>
        <w:bidi/>
        <w:ind w:left="1134"/>
        <w:rPr>
          <w:rFonts w:cs="David" w:hint="cs"/>
          <w:rtl/>
        </w:rPr>
      </w:pPr>
      <w:r w:rsidRPr="008F75A9">
        <w:rPr>
          <w:rFonts w:cs="David" w:hint="cs"/>
          <w:rtl/>
        </w:rPr>
        <w:tab/>
        <w:t xml:space="preserve">4.הצעת חוק העונשין (תיקון </w:t>
      </w:r>
      <w:r w:rsidRPr="008F75A9">
        <w:rPr>
          <w:rFonts w:cs="David"/>
          <w:rtl/>
        </w:rPr>
        <w:t>–</w:t>
      </w:r>
      <w:r w:rsidRPr="008F75A9">
        <w:rPr>
          <w:rFonts w:cs="David" w:hint="cs"/>
          <w:rtl/>
        </w:rPr>
        <w:t xml:space="preserve"> הגנת בית מגורים ומשק חקלאי), התשס"ז-2007</w:t>
      </w:r>
    </w:p>
    <w:p w14:paraId="61DFC7FD" w14:textId="77777777" w:rsidR="008F75A9" w:rsidRPr="008F75A9" w:rsidRDefault="008F75A9" w:rsidP="008F75A9">
      <w:pPr>
        <w:tabs>
          <w:tab w:val="left" w:pos="1221"/>
        </w:tabs>
        <w:bidi/>
        <w:ind w:left="1134"/>
        <w:rPr>
          <w:rFonts w:cs="David" w:hint="cs"/>
          <w:rtl/>
        </w:rPr>
      </w:pPr>
      <w:r w:rsidRPr="008F75A9">
        <w:rPr>
          <w:rFonts w:cs="David" w:hint="cs"/>
          <w:rtl/>
        </w:rPr>
        <w:tab/>
        <w:t xml:space="preserve"> (פ/2016/17), </w:t>
      </w:r>
    </w:p>
    <w:p w14:paraId="6108205B" w14:textId="77777777" w:rsidR="008F75A9" w:rsidRPr="008F75A9" w:rsidRDefault="008F75A9" w:rsidP="008F75A9">
      <w:pPr>
        <w:tabs>
          <w:tab w:val="left" w:pos="1221"/>
        </w:tabs>
        <w:bidi/>
        <w:ind w:left="360"/>
        <w:rPr>
          <w:rFonts w:cs="David" w:hint="cs"/>
          <w:rtl/>
        </w:rPr>
      </w:pPr>
      <w:r w:rsidRPr="008F75A9">
        <w:rPr>
          <w:rFonts w:cs="David" w:hint="cs"/>
          <w:rtl/>
        </w:rPr>
        <w:tab/>
        <w:t>5.הצעת חוק הבנקאות (רישוי) (הפרטת שירותי בנקאות לעובדי מדינה וכוחות</w:t>
      </w:r>
    </w:p>
    <w:p w14:paraId="0FCE2F09" w14:textId="77777777" w:rsidR="008F75A9" w:rsidRPr="008F75A9" w:rsidRDefault="008F75A9" w:rsidP="008F75A9">
      <w:pPr>
        <w:tabs>
          <w:tab w:val="left" w:pos="1221"/>
        </w:tabs>
        <w:bidi/>
        <w:ind w:left="360"/>
        <w:rPr>
          <w:rFonts w:cs="David" w:hint="cs"/>
          <w:rtl/>
        </w:rPr>
      </w:pPr>
      <w:r w:rsidRPr="008F75A9">
        <w:rPr>
          <w:rFonts w:cs="David" w:hint="cs"/>
          <w:rtl/>
        </w:rPr>
        <w:tab/>
        <w:t xml:space="preserve">  ביטחון), התשס"ז-2007 (פ/1985/17), של חה"כ גלעד ארדן</w:t>
      </w:r>
    </w:p>
    <w:p w14:paraId="73EF15ED" w14:textId="77777777" w:rsidR="008F75A9" w:rsidRPr="008F75A9" w:rsidRDefault="008F75A9" w:rsidP="008F75A9">
      <w:pPr>
        <w:bidi/>
        <w:rPr>
          <w:rFonts w:cs="David"/>
          <w:rtl/>
        </w:rPr>
      </w:pPr>
    </w:p>
    <w:p w14:paraId="36292500" w14:textId="77777777" w:rsidR="008F75A9" w:rsidRPr="008F75A9" w:rsidRDefault="008F75A9" w:rsidP="008F75A9">
      <w:pPr>
        <w:bidi/>
        <w:rPr>
          <w:rFonts w:cs="David" w:hint="cs"/>
          <w:b/>
          <w:bCs/>
          <w:u w:val="single"/>
          <w:rtl/>
        </w:rPr>
      </w:pPr>
    </w:p>
    <w:p w14:paraId="637D4D3C" w14:textId="77777777" w:rsidR="008F75A9" w:rsidRPr="008F75A9" w:rsidRDefault="008F75A9" w:rsidP="008F75A9">
      <w:pPr>
        <w:bidi/>
        <w:rPr>
          <w:rFonts w:cs="David"/>
          <w:b/>
          <w:bCs/>
          <w:u w:val="single"/>
          <w:rtl/>
        </w:rPr>
      </w:pPr>
      <w:r w:rsidRPr="008F75A9">
        <w:rPr>
          <w:rFonts w:cs="David"/>
          <w:b/>
          <w:bCs/>
          <w:u w:val="single"/>
          <w:rtl/>
        </w:rPr>
        <w:t>נכחו</w:t>
      </w:r>
      <w:r w:rsidRPr="008F75A9">
        <w:rPr>
          <w:rFonts w:cs="David"/>
          <w:rtl/>
        </w:rPr>
        <w:t>:</w:t>
      </w:r>
    </w:p>
    <w:p w14:paraId="5908E7A3" w14:textId="77777777" w:rsidR="008F75A9" w:rsidRPr="008F75A9" w:rsidRDefault="008F75A9" w:rsidP="008F75A9">
      <w:pPr>
        <w:bidi/>
        <w:rPr>
          <w:rFonts w:cs="David"/>
          <w:rtl/>
        </w:rPr>
      </w:pPr>
    </w:p>
    <w:p w14:paraId="45AB472F" w14:textId="77777777" w:rsidR="008F75A9" w:rsidRPr="008F75A9" w:rsidRDefault="008F75A9" w:rsidP="008F75A9">
      <w:pPr>
        <w:tabs>
          <w:tab w:val="left" w:pos="1788"/>
        </w:tabs>
        <w:bidi/>
        <w:rPr>
          <w:rFonts w:cs="David"/>
          <w:rtl/>
        </w:rPr>
      </w:pPr>
      <w:r w:rsidRPr="008F75A9">
        <w:rPr>
          <w:rFonts w:cs="David"/>
          <w:b/>
          <w:bCs/>
          <w:u w:val="single"/>
          <w:rtl/>
        </w:rPr>
        <w:t>חברי הוועדה</w:t>
      </w:r>
      <w:r w:rsidRPr="008F75A9">
        <w:rPr>
          <w:rFonts w:cs="David"/>
          <w:rtl/>
        </w:rPr>
        <w:t>:</w:t>
      </w:r>
    </w:p>
    <w:p w14:paraId="56D6B049" w14:textId="77777777" w:rsidR="008F75A9" w:rsidRPr="008F75A9" w:rsidRDefault="008F75A9" w:rsidP="008F75A9">
      <w:pPr>
        <w:bidi/>
        <w:rPr>
          <w:rFonts w:cs="David" w:hint="cs"/>
          <w:rtl/>
        </w:rPr>
      </w:pPr>
      <w:r w:rsidRPr="008F75A9">
        <w:rPr>
          <w:rFonts w:cs="David" w:hint="cs"/>
          <w:rtl/>
        </w:rPr>
        <w:t xml:space="preserve">רוחמה אברהם </w:t>
      </w:r>
      <w:r w:rsidRPr="008F75A9">
        <w:rPr>
          <w:rFonts w:cs="David"/>
          <w:rtl/>
        </w:rPr>
        <w:t>–</w:t>
      </w:r>
      <w:r w:rsidRPr="008F75A9">
        <w:rPr>
          <w:rFonts w:cs="David" w:hint="cs"/>
          <w:rtl/>
        </w:rPr>
        <w:t xml:space="preserve"> היו"ר</w:t>
      </w:r>
    </w:p>
    <w:p w14:paraId="0535D509" w14:textId="77777777" w:rsidR="008F75A9" w:rsidRPr="008F75A9" w:rsidRDefault="008F75A9" w:rsidP="008F75A9">
      <w:pPr>
        <w:bidi/>
        <w:rPr>
          <w:rFonts w:cs="David" w:hint="cs"/>
          <w:rtl/>
        </w:rPr>
      </w:pPr>
      <w:r w:rsidRPr="008F75A9">
        <w:rPr>
          <w:rFonts w:cs="David" w:hint="cs"/>
          <w:rtl/>
        </w:rPr>
        <w:t>מגלי והבה</w:t>
      </w:r>
    </w:p>
    <w:p w14:paraId="7D3A7F0D" w14:textId="77777777" w:rsidR="008F75A9" w:rsidRPr="008F75A9" w:rsidRDefault="008F75A9" w:rsidP="008F75A9">
      <w:pPr>
        <w:bidi/>
        <w:rPr>
          <w:rFonts w:cs="David" w:hint="cs"/>
          <w:rtl/>
        </w:rPr>
      </w:pPr>
      <w:r w:rsidRPr="008F75A9">
        <w:rPr>
          <w:rFonts w:cs="David" w:hint="cs"/>
          <w:rtl/>
        </w:rPr>
        <w:t>גדעון סער</w:t>
      </w:r>
    </w:p>
    <w:p w14:paraId="48290C2F" w14:textId="77777777" w:rsidR="008F75A9" w:rsidRPr="008F75A9" w:rsidRDefault="008F75A9" w:rsidP="008F75A9">
      <w:pPr>
        <w:bidi/>
        <w:rPr>
          <w:rFonts w:cs="David" w:hint="cs"/>
          <w:rtl/>
        </w:rPr>
      </w:pPr>
      <w:r w:rsidRPr="008F75A9">
        <w:rPr>
          <w:rFonts w:cs="David" w:hint="cs"/>
          <w:rtl/>
        </w:rPr>
        <w:t>אליהו גבאי</w:t>
      </w:r>
    </w:p>
    <w:p w14:paraId="69C547A8" w14:textId="77777777" w:rsidR="008F75A9" w:rsidRPr="008F75A9" w:rsidRDefault="008F75A9" w:rsidP="008F75A9">
      <w:pPr>
        <w:bidi/>
        <w:rPr>
          <w:rFonts w:cs="David" w:hint="cs"/>
          <w:rtl/>
        </w:rPr>
      </w:pPr>
      <w:r w:rsidRPr="008F75A9">
        <w:rPr>
          <w:rFonts w:cs="David" w:hint="cs"/>
          <w:rtl/>
        </w:rPr>
        <w:t>אחמד טיבי</w:t>
      </w:r>
    </w:p>
    <w:p w14:paraId="505AD70A" w14:textId="77777777" w:rsidR="008F75A9" w:rsidRPr="008F75A9" w:rsidRDefault="008F75A9" w:rsidP="008F75A9">
      <w:pPr>
        <w:bidi/>
        <w:rPr>
          <w:rFonts w:cs="David" w:hint="cs"/>
          <w:rtl/>
        </w:rPr>
      </w:pPr>
      <w:r w:rsidRPr="008F75A9">
        <w:rPr>
          <w:rFonts w:cs="David" w:hint="cs"/>
          <w:rtl/>
        </w:rPr>
        <w:t>גלעד ארדן</w:t>
      </w:r>
    </w:p>
    <w:p w14:paraId="47F880C3" w14:textId="77777777" w:rsidR="008F75A9" w:rsidRPr="008F75A9" w:rsidRDefault="008F75A9" w:rsidP="008F75A9">
      <w:pPr>
        <w:bidi/>
        <w:rPr>
          <w:rFonts w:cs="David" w:hint="cs"/>
          <w:rtl/>
        </w:rPr>
      </w:pPr>
      <w:r w:rsidRPr="008F75A9">
        <w:rPr>
          <w:rFonts w:cs="David" w:hint="cs"/>
          <w:rtl/>
        </w:rPr>
        <w:t>ליה שמטוב</w:t>
      </w:r>
    </w:p>
    <w:p w14:paraId="2370826C" w14:textId="77777777" w:rsidR="008F75A9" w:rsidRPr="008F75A9" w:rsidRDefault="008F75A9" w:rsidP="008F75A9">
      <w:pPr>
        <w:bidi/>
        <w:rPr>
          <w:rFonts w:cs="David" w:hint="cs"/>
          <w:rtl/>
        </w:rPr>
      </w:pPr>
      <w:r w:rsidRPr="008F75A9">
        <w:rPr>
          <w:rFonts w:cs="David" w:hint="cs"/>
          <w:rtl/>
        </w:rPr>
        <w:t>קולט אביטל</w:t>
      </w:r>
    </w:p>
    <w:p w14:paraId="2E482AF3" w14:textId="77777777" w:rsidR="008F75A9" w:rsidRPr="008F75A9" w:rsidRDefault="008F75A9" w:rsidP="008F75A9">
      <w:pPr>
        <w:bidi/>
        <w:rPr>
          <w:rFonts w:cs="David" w:hint="cs"/>
          <w:rtl/>
        </w:rPr>
      </w:pPr>
      <w:r w:rsidRPr="008F75A9">
        <w:rPr>
          <w:rFonts w:cs="David" w:hint="cs"/>
          <w:rtl/>
        </w:rPr>
        <w:t>ניסים זאב</w:t>
      </w:r>
    </w:p>
    <w:p w14:paraId="21A46B38" w14:textId="77777777" w:rsidR="008F75A9" w:rsidRPr="008F75A9" w:rsidRDefault="008F75A9" w:rsidP="008F75A9">
      <w:pPr>
        <w:bidi/>
        <w:rPr>
          <w:rFonts w:cs="David"/>
          <w:rtl/>
        </w:rPr>
      </w:pPr>
    </w:p>
    <w:p w14:paraId="3BB20D00" w14:textId="77777777" w:rsidR="008F75A9" w:rsidRPr="008F75A9" w:rsidRDefault="008F75A9" w:rsidP="008F75A9">
      <w:pPr>
        <w:tabs>
          <w:tab w:val="left" w:pos="1788"/>
          <w:tab w:val="left" w:pos="3631"/>
        </w:tabs>
        <w:bidi/>
        <w:rPr>
          <w:rFonts w:cs="David" w:hint="cs"/>
          <w:rtl/>
        </w:rPr>
      </w:pPr>
      <w:r w:rsidRPr="008F75A9">
        <w:rPr>
          <w:rFonts w:cs="David"/>
          <w:b/>
          <w:bCs/>
          <w:u w:val="single"/>
          <w:rtl/>
        </w:rPr>
        <w:t>מוזמנים</w:t>
      </w:r>
      <w:r w:rsidRPr="008F75A9">
        <w:rPr>
          <w:rFonts w:cs="David"/>
          <w:rtl/>
        </w:rPr>
        <w:t>:</w:t>
      </w:r>
    </w:p>
    <w:p w14:paraId="38A981AE" w14:textId="77777777" w:rsidR="008F75A9" w:rsidRPr="008F75A9" w:rsidRDefault="008F75A9" w:rsidP="008F75A9">
      <w:pPr>
        <w:bidi/>
        <w:rPr>
          <w:rFonts w:cs="David" w:hint="cs"/>
          <w:rtl/>
        </w:rPr>
      </w:pPr>
      <w:r w:rsidRPr="008F75A9">
        <w:rPr>
          <w:rFonts w:cs="David" w:hint="cs"/>
          <w:rtl/>
        </w:rPr>
        <w:t xml:space="preserve">חה"כ גאלב מג'אדלה </w:t>
      </w:r>
    </w:p>
    <w:p w14:paraId="59E0D164" w14:textId="77777777" w:rsidR="008F75A9" w:rsidRPr="008F75A9" w:rsidRDefault="008F75A9" w:rsidP="008F75A9">
      <w:pPr>
        <w:bidi/>
        <w:rPr>
          <w:rFonts w:cs="David" w:hint="cs"/>
          <w:rtl/>
        </w:rPr>
      </w:pPr>
      <w:r w:rsidRPr="008F75A9">
        <w:rPr>
          <w:rFonts w:cs="David" w:hint="cs"/>
          <w:rtl/>
        </w:rPr>
        <w:t>חה"כ צבי הנדל</w:t>
      </w:r>
    </w:p>
    <w:p w14:paraId="20CDD9B9" w14:textId="77777777" w:rsidR="008F75A9" w:rsidRPr="008F75A9" w:rsidRDefault="008F75A9" w:rsidP="008F75A9">
      <w:pPr>
        <w:bidi/>
        <w:rPr>
          <w:rFonts w:cs="David" w:hint="cs"/>
          <w:rtl/>
        </w:rPr>
      </w:pPr>
      <w:r w:rsidRPr="008F75A9">
        <w:rPr>
          <w:rFonts w:cs="David" w:hint="cs"/>
          <w:rtl/>
        </w:rPr>
        <w:t>חה"כ ישראל כץ</w:t>
      </w:r>
    </w:p>
    <w:p w14:paraId="1426535E" w14:textId="77777777" w:rsidR="008F75A9" w:rsidRPr="008F75A9" w:rsidRDefault="008F75A9" w:rsidP="008F75A9">
      <w:pPr>
        <w:bidi/>
        <w:rPr>
          <w:rFonts w:cs="David" w:hint="cs"/>
          <w:rtl/>
        </w:rPr>
      </w:pPr>
      <w:r w:rsidRPr="008F75A9">
        <w:rPr>
          <w:rFonts w:cs="David" w:hint="cs"/>
          <w:rtl/>
        </w:rPr>
        <w:t>חה"כ יצחק אהרונוביץ</w:t>
      </w:r>
    </w:p>
    <w:p w14:paraId="1D5909BA" w14:textId="77777777" w:rsidR="008F75A9" w:rsidRPr="008F75A9" w:rsidRDefault="008F75A9" w:rsidP="008F75A9">
      <w:pPr>
        <w:bidi/>
        <w:rPr>
          <w:rFonts w:cs="David" w:hint="cs"/>
          <w:rtl/>
        </w:rPr>
      </w:pPr>
      <w:r w:rsidRPr="008F75A9">
        <w:rPr>
          <w:rFonts w:cs="David" w:hint="cs"/>
          <w:rtl/>
        </w:rPr>
        <w:t xml:space="preserve">אריה האן </w:t>
      </w:r>
      <w:r w:rsidRPr="008F75A9">
        <w:rPr>
          <w:rFonts w:cs="David"/>
          <w:rtl/>
        </w:rPr>
        <w:t>–</w:t>
      </w:r>
      <w:r w:rsidRPr="008F75A9">
        <w:rPr>
          <w:rFonts w:cs="David" w:hint="cs"/>
          <w:rtl/>
        </w:rPr>
        <w:t xml:space="preserve"> מזכיר הכנסת</w:t>
      </w:r>
    </w:p>
    <w:p w14:paraId="7BD6F078" w14:textId="77777777" w:rsidR="008F75A9" w:rsidRPr="008F75A9" w:rsidRDefault="008F75A9" w:rsidP="008F75A9">
      <w:pPr>
        <w:bidi/>
        <w:rPr>
          <w:rFonts w:cs="David" w:hint="cs"/>
          <w:rtl/>
        </w:rPr>
      </w:pPr>
      <w:r w:rsidRPr="008F75A9">
        <w:rPr>
          <w:rFonts w:cs="David" w:hint="cs"/>
          <w:rtl/>
        </w:rPr>
        <w:t xml:space="preserve">ירדנה מלר-הורוביץ </w:t>
      </w:r>
      <w:r w:rsidRPr="008F75A9">
        <w:rPr>
          <w:rFonts w:cs="David"/>
          <w:rtl/>
        </w:rPr>
        <w:t>–</w:t>
      </w:r>
      <w:r w:rsidRPr="008F75A9">
        <w:rPr>
          <w:rFonts w:cs="David" w:hint="cs"/>
          <w:rtl/>
        </w:rPr>
        <w:t xml:space="preserve"> סגנית מזכיר הכנסת</w:t>
      </w:r>
    </w:p>
    <w:p w14:paraId="7FD42BDE" w14:textId="77777777" w:rsidR="008F75A9" w:rsidRPr="008F75A9" w:rsidRDefault="008F75A9" w:rsidP="008F75A9">
      <w:pPr>
        <w:bidi/>
        <w:rPr>
          <w:rFonts w:cs="David" w:hint="cs"/>
          <w:rtl/>
        </w:rPr>
      </w:pPr>
    </w:p>
    <w:p w14:paraId="09A3E2A8" w14:textId="77777777" w:rsidR="008F75A9" w:rsidRPr="008F75A9" w:rsidRDefault="008F75A9" w:rsidP="008F75A9">
      <w:pPr>
        <w:bidi/>
        <w:rPr>
          <w:rFonts w:cs="David"/>
          <w:rtl/>
        </w:rPr>
      </w:pPr>
    </w:p>
    <w:p w14:paraId="6F3AF602" w14:textId="77777777" w:rsidR="008F75A9" w:rsidRPr="008F75A9" w:rsidRDefault="008F75A9" w:rsidP="008F75A9">
      <w:pPr>
        <w:tabs>
          <w:tab w:val="left" w:pos="1930"/>
        </w:tabs>
        <w:bidi/>
        <w:rPr>
          <w:rFonts w:cs="David" w:hint="cs"/>
          <w:rtl/>
        </w:rPr>
      </w:pPr>
      <w:r w:rsidRPr="008F75A9">
        <w:rPr>
          <w:rFonts w:cs="David"/>
          <w:b/>
          <w:bCs/>
          <w:u w:val="single"/>
          <w:rtl/>
        </w:rPr>
        <w:t>י</w:t>
      </w:r>
      <w:r w:rsidRPr="008F75A9">
        <w:rPr>
          <w:rFonts w:cs="David" w:hint="cs"/>
          <w:b/>
          <w:bCs/>
          <w:u w:val="single"/>
          <w:rtl/>
        </w:rPr>
        <w:t>יעוץ משפטי</w:t>
      </w:r>
      <w:r w:rsidRPr="008F75A9">
        <w:rPr>
          <w:rFonts w:cs="David"/>
          <w:b/>
          <w:bCs/>
          <w:u w:val="single"/>
          <w:rtl/>
        </w:rPr>
        <w:t>:</w:t>
      </w:r>
      <w:r w:rsidRPr="008F75A9">
        <w:rPr>
          <w:rFonts w:cs="David" w:hint="cs"/>
          <w:b/>
          <w:bCs/>
          <w:u w:val="single"/>
          <w:rtl/>
        </w:rPr>
        <w:t xml:space="preserve"> </w:t>
      </w:r>
      <w:r w:rsidRPr="008F75A9">
        <w:rPr>
          <w:rFonts w:cs="David" w:hint="cs"/>
          <w:rtl/>
        </w:rPr>
        <w:t>ארבל אסטרחן</w:t>
      </w:r>
    </w:p>
    <w:p w14:paraId="43FCA6A8" w14:textId="77777777" w:rsidR="008F75A9" w:rsidRPr="008F75A9" w:rsidRDefault="008F75A9" w:rsidP="008F75A9">
      <w:pPr>
        <w:bidi/>
        <w:rPr>
          <w:rFonts w:cs="David"/>
          <w:rtl/>
        </w:rPr>
      </w:pPr>
    </w:p>
    <w:p w14:paraId="4E9265A7" w14:textId="77777777" w:rsidR="008F75A9" w:rsidRPr="008F75A9" w:rsidRDefault="008F75A9" w:rsidP="008F75A9">
      <w:pPr>
        <w:tabs>
          <w:tab w:val="left" w:pos="1930"/>
        </w:tabs>
        <w:bidi/>
        <w:rPr>
          <w:rFonts w:cs="David" w:hint="cs"/>
          <w:rtl/>
        </w:rPr>
      </w:pPr>
      <w:r w:rsidRPr="008F75A9">
        <w:rPr>
          <w:rFonts w:cs="David"/>
          <w:b/>
          <w:bCs/>
          <w:u w:val="single"/>
          <w:rtl/>
        </w:rPr>
        <w:t>מנהלת הוועדה</w:t>
      </w:r>
      <w:r w:rsidRPr="008F75A9">
        <w:rPr>
          <w:rFonts w:cs="David"/>
          <w:rtl/>
        </w:rPr>
        <w:t>:</w:t>
      </w:r>
      <w:r w:rsidRPr="008F75A9">
        <w:rPr>
          <w:rFonts w:cs="David" w:hint="cs"/>
          <w:rtl/>
        </w:rPr>
        <w:t xml:space="preserve"> אתי בן יוסף</w:t>
      </w:r>
    </w:p>
    <w:p w14:paraId="6152A3B6" w14:textId="77777777" w:rsidR="008F75A9" w:rsidRPr="008F75A9" w:rsidRDefault="008F75A9" w:rsidP="008F75A9">
      <w:pPr>
        <w:bidi/>
        <w:rPr>
          <w:rFonts w:cs="David"/>
          <w:rtl/>
        </w:rPr>
      </w:pPr>
    </w:p>
    <w:p w14:paraId="3A5F7A79" w14:textId="77777777" w:rsidR="008F75A9" w:rsidRPr="008F75A9" w:rsidRDefault="008F75A9" w:rsidP="008F75A9">
      <w:pPr>
        <w:tabs>
          <w:tab w:val="left" w:pos="1930"/>
        </w:tabs>
        <w:bidi/>
        <w:rPr>
          <w:rFonts w:cs="David" w:hint="cs"/>
          <w:rtl/>
        </w:rPr>
      </w:pPr>
      <w:r w:rsidRPr="008F75A9">
        <w:rPr>
          <w:rFonts w:cs="David" w:hint="cs"/>
          <w:b/>
          <w:bCs/>
          <w:u w:val="single"/>
          <w:rtl/>
        </w:rPr>
        <w:t>רשמת פרלמנטרית</w:t>
      </w:r>
      <w:r w:rsidRPr="008F75A9">
        <w:rPr>
          <w:rFonts w:cs="David"/>
          <w:rtl/>
        </w:rPr>
        <w:t>:</w:t>
      </w:r>
      <w:r w:rsidRPr="008F75A9">
        <w:rPr>
          <w:rFonts w:cs="David" w:hint="cs"/>
          <w:rtl/>
        </w:rPr>
        <w:t xml:space="preserve"> מיטל בר שלום</w:t>
      </w:r>
      <w:r w:rsidRPr="008F75A9">
        <w:rPr>
          <w:rFonts w:cs="David" w:hint="cs"/>
          <w:rtl/>
        </w:rPr>
        <w:tab/>
      </w:r>
    </w:p>
    <w:p w14:paraId="7BEA495F" w14:textId="77777777" w:rsidR="008F75A9" w:rsidRPr="008F75A9" w:rsidRDefault="008F75A9" w:rsidP="008F75A9">
      <w:pPr>
        <w:bidi/>
        <w:rPr>
          <w:rFonts w:cs="David" w:hint="cs"/>
          <w:b/>
          <w:bCs/>
          <w:rtl/>
        </w:rPr>
      </w:pPr>
    </w:p>
    <w:p w14:paraId="660DC469" w14:textId="77777777" w:rsidR="008F75A9" w:rsidRPr="008F75A9" w:rsidRDefault="008F75A9" w:rsidP="008F75A9">
      <w:pPr>
        <w:pStyle w:val="Heading5"/>
        <w:jc w:val="left"/>
        <w:rPr>
          <w:rFonts w:hint="cs"/>
          <w:rtl/>
        </w:rPr>
      </w:pPr>
    </w:p>
    <w:p w14:paraId="3934D692" w14:textId="77777777" w:rsidR="008F75A9" w:rsidRPr="008F75A9" w:rsidRDefault="008F75A9" w:rsidP="008F75A9">
      <w:pPr>
        <w:tabs>
          <w:tab w:val="left" w:pos="1221"/>
        </w:tabs>
        <w:bidi/>
        <w:ind w:left="283"/>
        <w:rPr>
          <w:rFonts w:cs="David" w:hint="cs"/>
          <w:rtl/>
        </w:rPr>
      </w:pPr>
    </w:p>
    <w:p w14:paraId="3B18847E" w14:textId="77777777" w:rsidR="008F75A9" w:rsidRPr="008F75A9" w:rsidRDefault="008F75A9" w:rsidP="008F75A9">
      <w:pPr>
        <w:numPr>
          <w:ilvl w:val="0"/>
          <w:numId w:val="3"/>
        </w:numPr>
        <w:tabs>
          <w:tab w:val="left" w:pos="1221"/>
        </w:tabs>
        <w:overflowPunct w:val="0"/>
        <w:autoSpaceDE w:val="0"/>
        <w:autoSpaceDN w:val="0"/>
        <w:bidi/>
        <w:adjustRightInd w:val="0"/>
        <w:jc w:val="both"/>
        <w:textAlignment w:val="baseline"/>
        <w:rPr>
          <w:rFonts w:cs="David" w:hint="cs"/>
          <w:b/>
          <w:bCs/>
          <w:u w:val="single"/>
          <w:rtl/>
        </w:rPr>
      </w:pPr>
      <w:r w:rsidRPr="008F75A9">
        <w:rPr>
          <w:rFonts w:cs="David" w:hint="cs"/>
          <w:b/>
          <w:bCs/>
          <w:u w:val="single"/>
          <w:rtl/>
        </w:rPr>
        <w:t xml:space="preserve">ערעורים על החלטת יו"ר הכנסת והסגנים שלא לאשר דחיפות הצעות לסדר היום. </w:t>
      </w:r>
    </w:p>
    <w:p w14:paraId="369FAD5E" w14:textId="77777777" w:rsidR="008F75A9" w:rsidRPr="008F75A9" w:rsidRDefault="008F75A9" w:rsidP="008F75A9">
      <w:pPr>
        <w:bidi/>
        <w:rPr>
          <w:rFonts w:cs="David" w:hint="cs"/>
          <w:rtl/>
        </w:rPr>
      </w:pPr>
    </w:p>
    <w:p w14:paraId="26CAAF97"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48BEEF6C" w14:textId="77777777" w:rsidR="008F75A9" w:rsidRPr="008F75A9" w:rsidRDefault="008F75A9" w:rsidP="008F75A9">
      <w:pPr>
        <w:bidi/>
        <w:rPr>
          <w:rFonts w:cs="David" w:hint="cs"/>
          <w:rtl/>
        </w:rPr>
      </w:pPr>
    </w:p>
    <w:p w14:paraId="5FF3EB95" w14:textId="77777777" w:rsidR="008F75A9" w:rsidRPr="008F75A9" w:rsidRDefault="008F75A9" w:rsidP="008F75A9">
      <w:pPr>
        <w:bidi/>
        <w:rPr>
          <w:rFonts w:cs="David" w:hint="cs"/>
          <w:rtl/>
        </w:rPr>
      </w:pPr>
      <w:r w:rsidRPr="008F75A9">
        <w:rPr>
          <w:rFonts w:cs="David" w:hint="cs"/>
          <w:rtl/>
        </w:rPr>
        <w:tab/>
        <w:t xml:space="preserve">שלום, אני פותחת את ישיבת הוועדה. אני רוצה לפתוח בסדר היום. חבריי חברי הכנסת, יש לנו 3 הצעות שלא התקבלו אתמול. לפי התקנון, מותר לחבר כנסת לערער על ההחלטה של הנשיאות, כל זה בסדר במידה וכאשר המערער לא נמצא יש לו סיבה מוצדקת לכך. יש לנו שני נעדרים היום: חה"כ נאדיה ח'ילו </w:t>
      </w:r>
      <w:r w:rsidRPr="008F75A9">
        <w:rPr>
          <w:rFonts w:cs="David"/>
          <w:rtl/>
        </w:rPr>
        <w:t>–</w:t>
      </w:r>
      <w:r w:rsidRPr="008F75A9">
        <w:rPr>
          <w:rFonts w:cs="David" w:hint="cs"/>
          <w:rtl/>
        </w:rPr>
        <w:t xml:space="preserve"> ואני אקריא את מכתבה ואתם תחליטו. אני רוצה שאתם תחליטו. זה נכון שלחברי הכנסת יש זכות ערעור, אבל לא יכול מצב שבו חבר כנסת נעדר בגלל שיש לו פגישה כזאת או אחרת ושולח משיהו אחר. בעיני,  אני לא חושבת שזה נכון אלא אם יש סיבה בריאותית ואותו חבר כנסת לא יכול להגיע ולנמק את הערעור. אנחנו קצת גורמים לזילות במושג ערעור. דיברנו על הסוגיה הזאת של סגן היו"ר אחמד טיבי, שאמור לייצג את ערעורו של חה"כ טלב אלסאנע. אתה בנשיאות. יש פה משהו לא הכי תקין. מצד אחד חבר כנסת שלח לי מכתב שהוא לא יכול להגיע לערעור כי אחיו נמצא בבית חולים. מצד שני, אתה סגן נשיא. אני רוצה לשמוע אתכם, חבריי חברי הכנסת, בסוגיה הזאת. </w:t>
      </w:r>
    </w:p>
    <w:p w14:paraId="2BA19BCE" w14:textId="77777777" w:rsidR="008F75A9" w:rsidRPr="008F75A9" w:rsidRDefault="008F75A9" w:rsidP="008F75A9">
      <w:pPr>
        <w:bidi/>
        <w:rPr>
          <w:rFonts w:cs="David" w:hint="cs"/>
          <w:rtl/>
        </w:rPr>
      </w:pPr>
    </w:p>
    <w:p w14:paraId="71E2FE28" w14:textId="77777777" w:rsidR="008F75A9" w:rsidRPr="008F75A9" w:rsidRDefault="008F75A9" w:rsidP="008F75A9">
      <w:pPr>
        <w:bidi/>
        <w:ind w:firstLine="567"/>
        <w:rPr>
          <w:rFonts w:cs="David" w:hint="cs"/>
          <w:rtl/>
        </w:rPr>
      </w:pPr>
      <w:r w:rsidRPr="008F75A9">
        <w:rPr>
          <w:rFonts w:cs="David" w:hint="cs"/>
          <w:rtl/>
        </w:rPr>
        <w:t xml:space="preserve">כנ"ל לגבי סוגית הפטורים. הוועדה הזאת לא מעכבת כמעט אף בקשת פטור. כל חבר כנסת שמבקש פטור, בלי שום מניפולציות הסוגיה עולה על סדר היום של הוועדה. לא יכול להיות שכאשר אתם מניחים הצעת חוק, עוד לא קיבלתם פ עליה וכבר אתם מטרטרים את כל הוועדה הזו בסוגיה של קבלת פטור. זה לא נכון, לא יאה ולא ראוי. גם לנו כוועדה מכבודת אשר אחראית על ניהול תקין של ענייני הבית, יש עניין מסוים שמרגע שמניחים את הצעת החוק על שולחנה של הכנסת, גם אנחנו צריכים לבדוק אותה. אנחנו לא יכולים לעבוד בשיטת המקירוגל המשוכלל. אני מעמידה את כל הנושאים על סדר היום בצורה הכי מהירה, אבל אני רוצה שברגע שיתקבל פטור ההצעה תובא מיד בשבוע שלאחר מכן כהצעה ראשונה לסדר. לא יכול להיות שמקבלים פטור וביום שני בלילה כבר משגעים לי את השכל עד שעה 24:00 כדי להניח את זה על שולחנה של הוועדה ביום שלישי. משהו פה לא תקין. זה לא נכון. אני חושבת, שכל הנושא של הערעורים ושל הפטורים נכון שיהיה. זה כלי של חברי הכנסת על מנת לעשות את העבודה יותר טוב, אבל אנחנו  צריכים לדעת מה הם כללי המסגרת והניהול התקין והשוטף של הוועדה הזאת. מבחינתי, פטורים שיתקבלו עד יום רביעי בערב יונחו מיד על שולחנה של הוועדה ביום שני, אבל לא באותו שבוע. אם קיבלתם פ' ביום שני בערב, זה יונח על שולחנה של הוועדה בישיבה הראשונה של תחילת השבוע.  </w:t>
      </w:r>
    </w:p>
    <w:p w14:paraId="2C3D39F2" w14:textId="77777777" w:rsidR="008F75A9" w:rsidRPr="008F75A9" w:rsidRDefault="008F75A9" w:rsidP="008F75A9">
      <w:pPr>
        <w:bidi/>
        <w:rPr>
          <w:rFonts w:cs="David" w:hint="cs"/>
          <w:rtl/>
        </w:rPr>
      </w:pPr>
    </w:p>
    <w:p w14:paraId="43E4C4AB" w14:textId="77777777" w:rsidR="008F75A9" w:rsidRPr="008F75A9" w:rsidRDefault="008F75A9" w:rsidP="008F75A9">
      <w:pPr>
        <w:bidi/>
        <w:rPr>
          <w:rFonts w:cs="David" w:hint="cs"/>
          <w:rtl/>
        </w:rPr>
      </w:pPr>
      <w:r w:rsidRPr="008F75A9">
        <w:rPr>
          <w:rFonts w:cs="David" w:hint="cs"/>
          <w:u w:val="single"/>
          <w:rtl/>
        </w:rPr>
        <w:t>צבי הנדל:</w:t>
      </w:r>
    </w:p>
    <w:p w14:paraId="3A59A019" w14:textId="77777777" w:rsidR="008F75A9" w:rsidRPr="008F75A9" w:rsidRDefault="008F75A9" w:rsidP="008F75A9">
      <w:pPr>
        <w:bidi/>
        <w:rPr>
          <w:rFonts w:cs="David" w:hint="cs"/>
          <w:rtl/>
        </w:rPr>
      </w:pPr>
    </w:p>
    <w:p w14:paraId="1B5FBFF8" w14:textId="77777777" w:rsidR="008F75A9" w:rsidRPr="008F75A9" w:rsidRDefault="008F75A9" w:rsidP="008F75A9">
      <w:pPr>
        <w:bidi/>
        <w:ind w:firstLine="567"/>
        <w:rPr>
          <w:rFonts w:cs="David" w:hint="cs"/>
          <w:rtl/>
        </w:rPr>
      </w:pPr>
      <w:r w:rsidRPr="008F75A9">
        <w:rPr>
          <w:rFonts w:cs="David" w:hint="cs"/>
          <w:rtl/>
        </w:rPr>
        <w:t xml:space="preserve">בלי תנאים אי אפשר לבוא אלייך. </w:t>
      </w:r>
    </w:p>
    <w:p w14:paraId="43543B40" w14:textId="77777777" w:rsidR="008F75A9" w:rsidRPr="008F75A9" w:rsidRDefault="008F75A9" w:rsidP="008F75A9">
      <w:pPr>
        <w:bidi/>
        <w:rPr>
          <w:rFonts w:cs="David" w:hint="cs"/>
          <w:rtl/>
        </w:rPr>
      </w:pPr>
    </w:p>
    <w:p w14:paraId="1171DBE5"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580DAB45" w14:textId="77777777" w:rsidR="008F75A9" w:rsidRPr="008F75A9" w:rsidRDefault="008F75A9" w:rsidP="008F75A9">
      <w:pPr>
        <w:bidi/>
        <w:rPr>
          <w:rFonts w:cs="David"/>
          <w:rtl/>
        </w:rPr>
      </w:pPr>
    </w:p>
    <w:p w14:paraId="1F70500F" w14:textId="77777777" w:rsidR="008F75A9" w:rsidRPr="008F75A9" w:rsidRDefault="008F75A9" w:rsidP="008F75A9">
      <w:pPr>
        <w:bidi/>
        <w:ind w:firstLine="567"/>
        <w:rPr>
          <w:rFonts w:cs="David" w:hint="cs"/>
          <w:rtl/>
        </w:rPr>
      </w:pPr>
      <w:r w:rsidRPr="008F75A9">
        <w:rPr>
          <w:rFonts w:cs="David" w:hint="cs"/>
          <w:rtl/>
        </w:rPr>
        <w:t xml:space="preserve">זה לא פעם ולא פעמיים, זה אולי פעם עשירית שזה קורה. רק הניחו את ההצעה על שולחן הכנסת, זה עוד לא עבר את הלשכה המשפטית, עוד לא ניתנה אבחנה כלשהי וכבר מתזזים את הוועדה, כל שכן שאנחנו צריכים לקבל את ההצעה ולהעביר אותה לגורמים שיבדקו אותה. </w:t>
      </w:r>
    </w:p>
    <w:p w14:paraId="32BC08B2" w14:textId="77777777" w:rsidR="008F75A9" w:rsidRPr="008F75A9" w:rsidRDefault="008F75A9" w:rsidP="008F75A9">
      <w:pPr>
        <w:bidi/>
        <w:rPr>
          <w:rFonts w:cs="David" w:hint="cs"/>
          <w:rtl/>
        </w:rPr>
      </w:pPr>
    </w:p>
    <w:p w14:paraId="72A665CF" w14:textId="77777777" w:rsidR="008F75A9" w:rsidRPr="008F75A9" w:rsidRDefault="008F75A9" w:rsidP="008F75A9">
      <w:pPr>
        <w:bidi/>
        <w:rPr>
          <w:rFonts w:cs="David" w:hint="cs"/>
          <w:rtl/>
        </w:rPr>
      </w:pPr>
      <w:r w:rsidRPr="008F75A9">
        <w:rPr>
          <w:rFonts w:cs="David" w:hint="cs"/>
          <w:u w:val="single"/>
          <w:rtl/>
        </w:rPr>
        <w:t>צבי הנדל:</w:t>
      </w:r>
    </w:p>
    <w:p w14:paraId="749CAB89" w14:textId="77777777" w:rsidR="008F75A9" w:rsidRPr="008F75A9" w:rsidRDefault="008F75A9" w:rsidP="008F75A9">
      <w:pPr>
        <w:bidi/>
        <w:rPr>
          <w:rFonts w:cs="David" w:hint="cs"/>
          <w:rtl/>
        </w:rPr>
      </w:pPr>
    </w:p>
    <w:p w14:paraId="396D91FE" w14:textId="77777777" w:rsidR="008F75A9" w:rsidRPr="008F75A9" w:rsidRDefault="008F75A9" w:rsidP="008F75A9">
      <w:pPr>
        <w:bidi/>
        <w:rPr>
          <w:rFonts w:cs="David" w:hint="cs"/>
          <w:rtl/>
        </w:rPr>
      </w:pPr>
      <w:r w:rsidRPr="008F75A9">
        <w:rPr>
          <w:rFonts w:cs="David" w:hint="cs"/>
          <w:rtl/>
        </w:rPr>
        <w:tab/>
        <w:t xml:space="preserve">אחרי שזה מקבל פ ובא לפה, מותר שיהיה לוועדה שיקול דעת אם באמת יש סוגיה שיש בה משמעות למהירות. </w:t>
      </w:r>
    </w:p>
    <w:p w14:paraId="3B86946A" w14:textId="77777777" w:rsidR="008F75A9" w:rsidRPr="008F75A9" w:rsidRDefault="008F75A9" w:rsidP="008F75A9">
      <w:pPr>
        <w:bidi/>
        <w:rPr>
          <w:rFonts w:cs="David" w:hint="cs"/>
          <w:rtl/>
        </w:rPr>
      </w:pPr>
    </w:p>
    <w:p w14:paraId="34F889DD"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3DCDB794" w14:textId="77777777" w:rsidR="008F75A9" w:rsidRPr="008F75A9" w:rsidRDefault="008F75A9" w:rsidP="008F75A9">
      <w:pPr>
        <w:bidi/>
        <w:rPr>
          <w:rFonts w:cs="David" w:hint="cs"/>
          <w:rtl/>
        </w:rPr>
      </w:pPr>
    </w:p>
    <w:p w14:paraId="18088FDF" w14:textId="77777777" w:rsidR="008F75A9" w:rsidRPr="008F75A9" w:rsidRDefault="008F75A9" w:rsidP="008F75A9">
      <w:pPr>
        <w:bidi/>
        <w:ind w:firstLine="567"/>
        <w:rPr>
          <w:rFonts w:cs="David" w:hint="cs"/>
          <w:rtl/>
        </w:rPr>
      </w:pPr>
      <w:r w:rsidRPr="008F75A9">
        <w:rPr>
          <w:rFonts w:cs="David" w:hint="cs"/>
          <w:rtl/>
        </w:rPr>
        <w:t xml:space="preserve">זאת המטרה של הפטור, אבל גם לנו מותר שיהיו יומיים של עבודה כדי לבדוק את זה. לפיכך, אני מבקשת להודיע שכל הצעות חוק אשר יקבלו פ' יוכלו להגיע לבקשה לפטור את אותה הצעת חוק מחובת הנחה בסדר יומה של הוועדה בשבוע שלאחר מכן, יום שני מקסימום. האם זה מקובל עליכם? אני רואה פה הנהון. אין לי שום כוונה לעכבר אף אחד. אני בסך הכל רוצה לעזור.  אנחנו נוציא מכתב לכל חברי הכנסת. בואו נצביע על זה. </w:t>
      </w:r>
    </w:p>
    <w:p w14:paraId="1B840F18" w14:textId="77777777" w:rsidR="008F75A9" w:rsidRPr="008F75A9" w:rsidRDefault="008F75A9" w:rsidP="008F75A9">
      <w:pPr>
        <w:bidi/>
        <w:ind w:firstLine="567"/>
        <w:rPr>
          <w:rFonts w:cs="David" w:hint="cs"/>
          <w:rtl/>
        </w:rPr>
      </w:pPr>
    </w:p>
    <w:p w14:paraId="3443BE39" w14:textId="77777777" w:rsidR="008F75A9" w:rsidRPr="008F75A9" w:rsidRDefault="008F75A9" w:rsidP="008F75A9">
      <w:pPr>
        <w:bidi/>
        <w:ind w:firstLine="567"/>
        <w:rPr>
          <w:rFonts w:cs="David" w:hint="cs"/>
          <w:rtl/>
        </w:rPr>
      </w:pPr>
    </w:p>
    <w:p w14:paraId="25E55485" w14:textId="77777777" w:rsidR="008F75A9" w:rsidRPr="008F75A9" w:rsidRDefault="008F75A9" w:rsidP="008F75A9">
      <w:pPr>
        <w:bidi/>
        <w:ind w:firstLine="567"/>
        <w:rPr>
          <w:rFonts w:cs="David" w:hint="cs"/>
          <w:rtl/>
        </w:rPr>
      </w:pPr>
    </w:p>
    <w:p w14:paraId="69E8348D" w14:textId="77777777" w:rsidR="008F75A9" w:rsidRPr="008F75A9" w:rsidRDefault="008F75A9" w:rsidP="008F75A9">
      <w:pPr>
        <w:bidi/>
        <w:ind w:firstLine="567"/>
        <w:rPr>
          <w:rFonts w:cs="David" w:hint="cs"/>
          <w:rtl/>
        </w:rPr>
      </w:pPr>
    </w:p>
    <w:p w14:paraId="0C34F4F2" w14:textId="77777777" w:rsidR="008F75A9" w:rsidRPr="008F75A9" w:rsidRDefault="008F75A9" w:rsidP="008F75A9">
      <w:pPr>
        <w:bidi/>
        <w:ind w:left="3402"/>
        <w:rPr>
          <w:rFonts w:cs="David" w:hint="cs"/>
          <w:rtl/>
        </w:rPr>
      </w:pPr>
      <w:r w:rsidRPr="008F75A9">
        <w:rPr>
          <w:rFonts w:cs="David" w:hint="cs"/>
          <w:rtl/>
        </w:rPr>
        <w:t xml:space="preserve">       ה צ ב ע ה</w:t>
      </w:r>
    </w:p>
    <w:p w14:paraId="66A594B8" w14:textId="77777777" w:rsidR="008F75A9" w:rsidRPr="008F75A9" w:rsidRDefault="008F75A9" w:rsidP="008F75A9">
      <w:pPr>
        <w:bidi/>
        <w:jc w:val="center"/>
        <w:rPr>
          <w:rFonts w:cs="David" w:hint="cs"/>
          <w:rtl/>
        </w:rPr>
      </w:pPr>
    </w:p>
    <w:p w14:paraId="79474882" w14:textId="77777777" w:rsidR="008F75A9" w:rsidRPr="008F75A9" w:rsidRDefault="008F75A9" w:rsidP="008F75A9">
      <w:pPr>
        <w:bidi/>
        <w:jc w:val="center"/>
        <w:rPr>
          <w:rFonts w:cs="David" w:hint="cs"/>
          <w:rtl/>
        </w:rPr>
      </w:pPr>
      <w:r w:rsidRPr="008F75A9">
        <w:rPr>
          <w:rFonts w:cs="David" w:hint="cs"/>
          <w:rtl/>
        </w:rPr>
        <w:lastRenderedPageBreak/>
        <w:t xml:space="preserve">בעד </w:t>
      </w:r>
      <w:r w:rsidRPr="008F75A9">
        <w:rPr>
          <w:rFonts w:cs="David"/>
          <w:rtl/>
        </w:rPr>
        <w:t>–</w:t>
      </w:r>
      <w:r w:rsidRPr="008F75A9">
        <w:rPr>
          <w:rFonts w:cs="David" w:hint="cs"/>
          <w:rtl/>
        </w:rPr>
        <w:t xml:space="preserve"> 9</w:t>
      </w:r>
    </w:p>
    <w:p w14:paraId="3EB5921F" w14:textId="77777777" w:rsidR="008F75A9" w:rsidRPr="008F75A9" w:rsidRDefault="008F75A9" w:rsidP="008F75A9">
      <w:pPr>
        <w:bidi/>
        <w:jc w:val="center"/>
        <w:rPr>
          <w:rFonts w:cs="David" w:hint="cs"/>
          <w:rtl/>
        </w:rPr>
      </w:pPr>
      <w:r w:rsidRPr="008F75A9">
        <w:rPr>
          <w:rFonts w:cs="David" w:hint="cs"/>
          <w:rtl/>
        </w:rPr>
        <w:t xml:space="preserve">נגד </w:t>
      </w:r>
      <w:r w:rsidRPr="008F75A9">
        <w:rPr>
          <w:rFonts w:cs="David"/>
          <w:rtl/>
        </w:rPr>
        <w:t>–</w:t>
      </w:r>
      <w:r w:rsidRPr="008F75A9">
        <w:rPr>
          <w:rFonts w:cs="David" w:hint="cs"/>
          <w:rtl/>
        </w:rPr>
        <w:t xml:space="preserve"> אין</w:t>
      </w:r>
    </w:p>
    <w:p w14:paraId="56B38282" w14:textId="77777777" w:rsidR="008F75A9" w:rsidRPr="008F75A9" w:rsidRDefault="008F75A9" w:rsidP="008F75A9">
      <w:pPr>
        <w:bidi/>
        <w:jc w:val="center"/>
        <w:rPr>
          <w:rFonts w:cs="David" w:hint="cs"/>
          <w:rtl/>
        </w:rPr>
      </w:pPr>
      <w:r w:rsidRPr="008F75A9">
        <w:rPr>
          <w:rFonts w:cs="David" w:hint="cs"/>
          <w:rtl/>
        </w:rPr>
        <w:t>נמנעים - אין</w:t>
      </w:r>
    </w:p>
    <w:p w14:paraId="3FA28780" w14:textId="77777777" w:rsidR="008F75A9" w:rsidRPr="008F75A9" w:rsidRDefault="008F75A9" w:rsidP="008F75A9">
      <w:pPr>
        <w:bidi/>
        <w:rPr>
          <w:rFonts w:cs="David" w:hint="cs"/>
          <w:rtl/>
        </w:rPr>
      </w:pPr>
    </w:p>
    <w:p w14:paraId="5934FDE9" w14:textId="77777777" w:rsidR="008F75A9" w:rsidRPr="008F75A9" w:rsidRDefault="008F75A9" w:rsidP="008F75A9">
      <w:pPr>
        <w:bidi/>
        <w:rPr>
          <w:rFonts w:cs="David" w:hint="cs"/>
          <w:rtl/>
        </w:rPr>
      </w:pPr>
      <w:r w:rsidRPr="008F75A9">
        <w:rPr>
          <w:rFonts w:cs="David" w:hint="cs"/>
          <w:rtl/>
        </w:rPr>
        <w:t xml:space="preserve">לפיכך, אני קובעת שהצעות פטור יובאו לשולחנה של הוועדה ביום הראשון בשבוע שלאחר מכן. יש לנו ערעור של חה"כ גבאי בנושא מצב התעסוקה בירושלים בעקבות העברת מפעל אינטל לקריית גת. לפני שאני אעביר לחה"כ גבאי את רשות הדיבור, אני רוצה לומר ששמעתי שהנושא הזה הונח על שולחנה של ועדת הכספים, וכי ועדת הכספים הקימה ועדת משנה בראשותו של חה"כ ראובן ריבלין. אני רוצה לשמוע את ההתייחסות שלך גם לאור כל ההתפתחות שהיתה מאתמול להיום. </w:t>
      </w:r>
    </w:p>
    <w:p w14:paraId="60FDA743" w14:textId="77777777" w:rsidR="008F75A9" w:rsidRPr="008F75A9" w:rsidRDefault="008F75A9" w:rsidP="008F75A9">
      <w:pPr>
        <w:bidi/>
        <w:rPr>
          <w:rFonts w:cs="David" w:hint="cs"/>
          <w:rtl/>
        </w:rPr>
      </w:pPr>
    </w:p>
    <w:p w14:paraId="7E06AA73" w14:textId="77777777" w:rsidR="008F75A9" w:rsidRPr="008F75A9" w:rsidRDefault="008F75A9" w:rsidP="008F75A9">
      <w:pPr>
        <w:bidi/>
        <w:rPr>
          <w:rFonts w:cs="David" w:hint="cs"/>
          <w:rtl/>
        </w:rPr>
      </w:pPr>
      <w:r w:rsidRPr="008F75A9">
        <w:rPr>
          <w:rFonts w:cs="David" w:hint="cs"/>
          <w:u w:val="single"/>
          <w:rtl/>
        </w:rPr>
        <w:t>אליהו גבאי:</w:t>
      </w:r>
    </w:p>
    <w:p w14:paraId="60C5FA4E" w14:textId="77777777" w:rsidR="008F75A9" w:rsidRPr="008F75A9" w:rsidRDefault="008F75A9" w:rsidP="008F75A9">
      <w:pPr>
        <w:bidi/>
        <w:rPr>
          <w:rFonts w:cs="David" w:hint="cs"/>
          <w:rtl/>
        </w:rPr>
      </w:pPr>
    </w:p>
    <w:p w14:paraId="26207E58" w14:textId="77777777" w:rsidR="008F75A9" w:rsidRPr="008F75A9" w:rsidRDefault="008F75A9" w:rsidP="008F75A9">
      <w:pPr>
        <w:bidi/>
        <w:ind w:firstLine="567"/>
        <w:rPr>
          <w:rFonts w:cs="David" w:hint="cs"/>
          <w:rtl/>
        </w:rPr>
      </w:pPr>
      <w:r w:rsidRPr="008F75A9">
        <w:rPr>
          <w:rFonts w:cs="David" w:hint="cs"/>
          <w:rtl/>
        </w:rPr>
        <w:t>ירושלים זאת לא סתם עיר, זאת בירת ישראל. בשנה האחרונה סגרו מפעלי תע"ש ועוד כמה מפעלים בשנה האחרונה. כלומר, פה מדובר על מצב התעסוקה הקשה של ירושלים, בהתייחס גם לסגירת המפעלים האלה. ירושלים לא יכולה לחכות, והיא ראויה לקבל את ההתייחסות של כלל הכנסת לבעיות סגירת המפעלים. לא פתחו מקומות תעסוקה חדשים, ומדי פעם גם סוגרים עוד שלוחה של משרד ממשלה זה או אחר. לכן, מן הראוי שנתייחס לזה ברצינות ובדחיפות וכנסת ישראל תדון בבעיית התעסוקה בבירת ישראל.</w:t>
      </w:r>
    </w:p>
    <w:p w14:paraId="479BC10C" w14:textId="77777777" w:rsidR="008F75A9" w:rsidRPr="008F75A9" w:rsidRDefault="008F75A9" w:rsidP="008F75A9">
      <w:pPr>
        <w:bidi/>
        <w:rPr>
          <w:rFonts w:cs="David" w:hint="cs"/>
          <w:rtl/>
        </w:rPr>
      </w:pPr>
    </w:p>
    <w:p w14:paraId="3D49C359" w14:textId="77777777" w:rsidR="008F75A9" w:rsidRPr="008F75A9" w:rsidRDefault="008F75A9" w:rsidP="008F75A9">
      <w:pPr>
        <w:bidi/>
        <w:rPr>
          <w:rFonts w:cs="David" w:hint="cs"/>
          <w:rtl/>
        </w:rPr>
      </w:pPr>
      <w:r w:rsidRPr="008F75A9">
        <w:rPr>
          <w:rFonts w:cs="David" w:hint="cs"/>
          <w:u w:val="single"/>
          <w:rtl/>
        </w:rPr>
        <w:t>קולט אביטל:</w:t>
      </w:r>
    </w:p>
    <w:p w14:paraId="51D80CF1" w14:textId="77777777" w:rsidR="008F75A9" w:rsidRPr="008F75A9" w:rsidRDefault="008F75A9" w:rsidP="008F75A9">
      <w:pPr>
        <w:bidi/>
        <w:rPr>
          <w:rFonts w:cs="David" w:hint="cs"/>
          <w:rtl/>
        </w:rPr>
      </w:pPr>
    </w:p>
    <w:p w14:paraId="68754AB2" w14:textId="77777777" w:rsidR="008F75A9" w:rsidRPr="008F75A9" w:rsidRDefault="008F75A9" w:rsidP="008F75A9">
      <w:pPr>
        <w:bidi/>
        <w:rPr>
          <w:rFonts w:cs="David" w:hint="cs"/>
          <w:rtl/>
        </w:rPr>
      </w:pPr>
      <w:r w:rsidRPr="008F75A9">
        <w:rPr>
          <w:rFonts w:cs="David" w:hint="cs"/>
          <w:rtl/>
        </w:rPr>
        <w:tab/>
        <w:t>הטיעונים שאת העלית אותם, הם אלה שגם עלו על שולחן הנשיאות - העובדה שאתמול כבר היה דיון די גדול בוועדת הכספים וקמה ועדת משנה כדי לטפל בזה בצורה מסודרת. בנוסף, אני רוצה להודיע לחה"כ שמערער, שחוץ מזה אנחנו נעשה בקרוב ועידת עסקים בנושא ירושלים. אני אשמח אם תשתתף בה.</w:t>
      </w:r>
    </w:p>
    <w:p w14:paraId="76BF8400" w14:textId="77777777" w:rsidR="008F75A9" w:rsidRPr="008F75A9" w:rsidRDefault="008F75A9" w:rsidP="008F75A9">
      <w:pPr>
        <w:bidi/>
        <w:rPr>
          <w:rFonts w:cs="David" w:hint="cs"/>
          <w:rtl/>
        </w:rPr>
      </w:pPr>
    </w:p>
    <w:p w14:paraId="2C37DF13" w14:textId="77777777" w:rsidR="008F75A9" w:rsidRPr="008F75A9" w:rsidRDefault="008F75A9" w:rsidP="008F75A9">
      <w:pPr>
        <w:bidi/>
        <w:rPr>
          <w:rFonts w:cs="David" w:hint="cs"/>
          <w:rtl/>
        </w:rPr>
      </w:pPr>
      <w:r w:rsidRPr="008F75A9">
        <w:rPr>
          <w:rFonts w:cs="David" w:hint="cs"/>
          <w:u w:val="single"/>
          <w:rtl/>
        </w:rPr>
        <w:t>אליהו גבאי:</w:t>
      </w:r>
    </w:p>
    <w:p w14:paraId="7675A51B" w14:textId="77777777" w:rsidR="008F75A9" w:rsidRPr="008F75A9" w:rsidRDefault="008F75A9" w:rsidP="008F75A9">
      <w:pPr>
        <w:bidi/>
        <w:rPr>
          <w:rFonts w:cs="David" w:hint="cs"/>
          <w:rtl/>
        </w:rPr>
      </w:pPr>
    </w:p>
    <w:p w14:paraId="1A4BE869" w14:textId="77777777" w:rsidR="008F75A9" w:rsidRPr="008F75A9" w:rsidRDefault="008F75A9" w:rsidP="008F75A9">
      <w:pPr>
        <w:bidi/>
        <w:ind w:firstLine="567"/>
        <w:rPr>
          <w:rFonts w:cs="David" w:hint="cs"/>
          <w:rtl/>
        </w:rPr>
      </w:pPr>
      <w:r w:rsidRPr="008F75A9">
        <w:rPr>
          <w:rFonts w:cs="David" w:hint="cs"/>
          <w:rtl/>
        </w:rPr>
        <w:t xml:space="preserve">אני אשתתף. כל המוסיף, מוסיפים לו. זה לא בא על חשבון זה. </w:t>
      </w:r>
    </w:p>
    <w:p w14:paraId="6D1FB153" w14:textId="77777777" w:rsidR="008F75A9" w:rsidRPr="008F75A9" w:rsidRDefault="008F75A9" w:rsidP="008F75A9">
      <w:pPr>
        <w:bidi/>
        <w:rPr>
          <w:rFonts w:cs="David" w:hint="cs"/>
          <w:rtl/>
        </w:rPr>
      </w:pPr>
    </w:p>
    <w:p w14:paraId="73E2AB4B" w14:textId="77777777" w:rsidR="008F75A9" w:rsidRPr="008F75A9" w:rsidRDefault="008F75A9" w:rsidP="008F75A9">
      <w:pPr>
        <w:bidi/>
        <w:rPr>
          <w:rFonts w:cs="David" w:hint="cs"/>
          <w:rtl/>
        </w:rPr>
      </w:pPr>
      <w:r w:rsidRPr="008F75A9">
        <w:rPr>
          <w:rFonts w:cs="David" w:hint="cs"/>
          <w:u w:val="single"/>
          <w:rtl/>
        </w:rPr>
        <w:t>קולט אביטל:</w:t>
      </w:r>
      <w:r w:rsidRPr="008F75A9">
        <w:rPr>
          <w:rFonts w:cs="David" w:hint="cs"/>
          <w:rtl/>
        </w:rPr>
        <w:t xml:space="preserve"> </w:t>
      </w:r>
    </w:p>
    <w:p w14:paraId="59D25D0C" w14:textId="77777777" w:rsidR="008F75A9" w:rsidRPr="008F75A9" w:rsidRDefault="008F75A9" w:rsidP="008F75A9">
      <w:pPr>
        <w:bidi/>
        <w:rPr>
          <w:rFonts w:cs="David" w:hint="cs"/>
          <w:rtl/>
        </w:rPr>
      </w:pPr>
    </w:p>
    <w:p w14:paraId="7648787D" w14:textId="77777777" w:rsidR="008F75A9" w:rsidRPr="008F75A9" w:rsidRDefault="008F75A9" w:rsidP="008F75A9">
      <w:pPr>
        <w:bidi/>
        <w:ind w:firstLine="567"/>
        <w:rPr>
          <w:rFonts w:cs="David" w:hint="cs"/>
          <w:rtl/>
        </w:rPr>
      </w:pPr>
      <w:r w:rsidRPr="008F75A9">
        <w:rPr>
          <w:rFonts w:cs="David" w:hint="cs"/>
          <w:rtl/>
        </w:rPr>
        <w:t xml:space="preserve">היתה תחושה שהנושא היה מגיע לשולחן המליאה ובסופו של דבר זה היה עובר ממילא לדיון בוועדת הכספים. בזמן שישבנו בנשיאות בדיוק התקיים הדיון הזה בוועדת השרים, ועל כן חשבנו שהוא כבר מטופל ואין הצדקה להביא אותו עוד פעם. יש לנו תקנון שאומר, שברגע שנושא נדון בוועדה הוא לא נדון במליאה. </w:t>
      </w:r>
    </w:p>
    <w:p w14:paraId="55433929" w14:textId="77777777" w:rsidR="008F75A9" w:rsidRPr="008F75A9" w:rsidRDefault="008F75A9" w:rsidP="008F75A9">
      <w:pPr>
        <w:bidi/>
        <w:rPr>
          <w:rFonts w:cs="David" w:hint="cs"/>
          <w:rtl/>
        </w:rPr>
      </w:pPr>
    </w:p>
    <w:p w14:paraId="0EF4CD83"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607CD87B" w14:textId="77777777" w:rsidR="008F75A9" w:rsidRPr="008F75A9" w:rsidRDefault="008F75A9" w:rsidP="008F75A9">
      <w:pPr>
        <w:bidi/>
        <w:rPr>
          <w:rFonts w:cs="David" w:hint="cs"/>
          <w:rtl/>
        </w:rPr>
      </w:pPr>
    </w:p>
    <w:p w14:paraId="3089C1DF" w14:textId="77777777" w:rsidR="008F75A9" w:rsidRPr="008F75A9" w:rsidRDefault="008F75A9" w:rsidP="008F75A9">
      <w:pPr>
        <w:bidi/>
        <w:ind w:firstLine="567"/>
        <w:rPr>
          <w:rFonts w:cs="David" w:hint="cs"/>
          <w:rtl/>
        </w:rPr>
      </w:pPr>
      <w:r w:rsidRPr="008F75A9">
        <w:rPr>
          <w:rFonts w:cs="David" w:hint="cs"/>
          <w:rtl/>
        </w:rPr>
        <w:t>אני בטוחה, שאתה רוצה לתת פתרון מיידי לסוגיה הזאת. חבל שחה"כ ראובן ריבלין, שהוא יו"ר ועדת המשנה, לא נמצא.  חה"כ גבאי, הרי ב-3 דקות לסדר יום אי אפשר יהיה לפתור סוגיה כזאת. לכן, אני חושבת שהנושא יכול להיות ממוצה בוועדת המשנה של ועדת הכספים.</w:t>
      </w:r>
    </w:p>
    <w:p w14:paraId="2FDF6406" w14:textId="77777777" w:rsidR="008F75A9" w:rsidRPr="008F75A9" w:rsidRDefault="008F75A9" w:rsidP="008F75A9">
      <w:pPr>
        <w:bidi/>
        <w:rPr>
          <w:rFonts w:cs="David" w:hint="cs"/>
          <w:rtl/>
        </w:rPr>
      </w:pPr>
    </w:p>
    <w:p w14:paraId="280D161E" w14:textId="77777777" w:rsidR="008F75A9" w:rsidRPr="008F75A9" w:rsidRDefault="008F75A9" w:rsidP="008F75A9">
      <w:pPr>
        <w:bidi/>
        <w:rPr>
          <w:rFonts w:cs="David" w:hint="cs"/>
          <w:rtl/>
        </w:rPr>
      </w:pPr>
      <w:r w:rsidRPr="008F75A9">
        <w:rPr>
          <w:rFonts w:cs="David" w:hint="cs"/>
          <w:u w:val="single"/>
          <w:rtl/>
        </w:rPr>
        <w:t>אליהו גבאי:</w:t>
      </w:r>
    </w:p>
    <w:p w14:paraId="191651DF" w14:textId="77777777" w:rsidR="008F75A9" w:rsidRPr="008F75A9" w:rsidRDefault="008F75A9" w:rsidP="008F75A9">
      <w:pPr>
        <w:bidi/>
        <w:rPr>
          <w:rFonts w:cs="David" w:hint="cs"/>
          <w:rtl/>
        </w:rPr>
      </w:pPr>
    </w:p>
    <w:p w14:paraId="084F8ABE" w14:textId="77777777" w:rsidR="008F75A9" w:rsidRPr="008F75A9" w:rsidRDefault="008F75A9" w:rsidP="008F75A9">
      <w:pPr>
        <w:bidi/>
        <w:ind w:firstLine="567"/>
        <w:rPr>
          <w:rFonts w:cs="David" w:hint="cs"/>
          <w:rtl/>
        </w:rPr>
      </w:pPr>
      <w:r w:rsidRPr="008F75A9">
        <w:rPr>
          <w:rFonts w:cs="David" w:hint="cs"/>
          <w:rtl/>
        </w:rPr>
        <w:t xml:space="preserve">אני לא הולך לדון רק על הנושא של אינטל, אלא על כל נושא התעסוקה בעיר. הדיון בכנסת נועד להביא עוד נושאים לחשיבה. </w:t>
      </w:r>
    </w:p>
    <w:p w14:paraId="6E8A4D5F" w14:textId="77777777" w:rsidR="008F75A9" w:rsidRPr="008F75A9" w:rsidRDefault="008F75A9" w:rsidP="008F75A9">
      <w:pPr>
        <w:bidi/>
        <w:rPr>
          <w:rFonts w:cs="David" w:hint="cs"/>
          <w:rtl/>
        </w:rPr>
      </w:pPr>
    </w:p>
    <w:p w14:paraId="4AC7381D"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57C07B16" w14:textId="77777777" w:rsidR="008F75A9" w:rsidRPr="008F75A9" w:rsidRDefault="008F75A9" w:rsidP="008F75A9">
      <w:pPr>
        <w:bidi/>
        <w:rPr>
          <w:rFonts w:cs="David" w:hint="cs"/>
          <w:rtl/>
        </w:rPr>
      </w:pPr>
    </w:p>
    <w:p w14:paraId="0E3EF0EF" w14:textId="77777777" w:rsidR="008F75A9" w:rsidRPr="008F75A9" w:rsidRDefault="008F75A9" w:rsidP="008F75A9">
      <w:pPr>
        <w:bidi/>
        <w:ind w:firstLine="567"/>
        <w:rPr>
          <w:rFonts w:cs="David" w:hint="cs"/>
          <w:rtl/>
        </w:rPr>
      </w:pPr>
      <w:r w:rsidRPr="008F75A9">
        <w:rPr>
          <w:rFonts w:cs="David" w:hint="cs"/>
          <w:rtl/>
        </w:rPr>
        <w:t>בפרק זמן של 3 דקות יש בעיה. יש לך שתי אפשרויות: או שתעלה את זה במסגרת הצעה רגילה, או שתבקש דיון מהיר במסגרת ועדת המשנה שנקבעה אתמול. ועדת המשנה מזמנת את כל הגורמים הנוגעים לדבר, וגם יכולות להיות החלטות. מבחינת העשייה, אני לא יודעת עד כמה נוכל לעזור. אני עוברת להצבעה. מי בעד לקבל את ערעורו של חה"כ גבאי?</w:t>
      </w:r>
    </w:p>
    <w:p w14:paraId="1FADB08E" w14:textId="77777777" w:rsidR="008F75A9" w:rsidRPr="008F75A9" w:rsidRDefault="008F75A9" w:rsidP="008F75A9">
      <w:pPr>
        <w:bidi/>
        <w:rPr>
          <w:rFonts w:cs="David" w:hint="cs"/>
          <w:rtl/>
        </w:rPr>
      </w:pPr>
    </w:p>
    <w:p w14:paraId="655B061C" w14:textId="77777777" w:rsidR="008F75A9" w:rsidRPr="008F75A9" w:rsidRDefault="008F75A9" w:rsidP="008F75A9">
      <w:pPr>
        <w:bidi/>
        <w:rPr>
          <w:rFonts w:cs="David" w:hint="cs"/>
          <w:rtl/>
        </w:rPr>
      </w:pPr>
    </w:p>
    <w:p w14:paraId="700647CC" w14:textId="77777777" w:rsidR="008F75A9" w:rsidRPr="008F75A9" w:rsidRDefault="008F75A9" w:rsidP="008F75A9">
      <w:pPr>
        <w:bidi/>
        <w:rPr>
          <w:rFonts w:cs="David" w:hint="cs"/>
          <w:rtl/>
        </w:rPr>
      </w:pPr>
    </w:p>
    <w:p w14:paraId="3BFD3EF7" w14:textId="77777777" w:rsidR="008F75A9" w:rsidRPr="008F75A9" w:rsidRDefault="008F75A9" w:rsidP="008F75A9">
      <w:pPr>
        <w:bidi/>
        <w:rPr>
          <w:rFonts w:cs="David" w:hint="cs"/>
          <w:rtl/>
        </w:rPr>
      </w:pPr>
    </w:p>
    <w:p w14:paraId="7D656C42" w14:textId="77777777" w:rsidR="008F75A9" w:rsidRPr="008F75A9" w:rsidRDefault="008F75A9" w:rsidP="008F75A9">
      <w:pPr>
        <w:bidi/>
        <w:rPr>
          <w:rFonts w:cs="David" w:hint="cs"/>
          <w:rtl/>
        </w:rPr>
      </w:pPr>
    </w:p>
    <w:p w14:paraId="36F71AB6" w14:textId="77777777" w:rsidR="008F75A9" w:rsidRPr="008F75A9" w:rsidRDefault="008F75A9" w:rsidP="008F75A9">
      <w:pPr>
        <w:bidi/>
        <w:jc w:val="center"/>
        <w:rPr>
          <w:rFonts w:cs="David" w:hint="cs"/>
          <w:rtl/>
        </w:rPr>
      </w:pPr>
      <w:r w:rsidRPr="008F75A9">
        <w:rPr>
          <w:rFonts w:cs="David" w:hint="cs"/>
          <w:rtl/>
        </w:rPr>
        <w:t>ה  צ ב ע ה</w:t>
      </w:r>
    </w:p>
    <w:p w14:paraId="40C87FF9" w14:textId="77777777" w:rsidR="008F75A9" w:rsidRPr="008F75A9" w:rsidRDefault="008F75A9" w:rsidP="008F75A9">
      <w:pPr>
        <w:bidi/>
        <w:jc w:val="center"/>
        <w:rPr>
          <w:rFonts w:cs="David" w:hint="cs"/>
          <w:rtl/>
        </w:rPr>
      </w:pPr>
    </w:p>
    <w:p w14:paraId="66E254B6" w14:textId="77777777" w:rsidR="008F75A9" w:rsidRPr="008F75A9" w:rsidRDefault="008F75A9" w:rsidP="008F75A9">
      <w:pPr>
        <w:bidi/>
        <w:jc w:val="center"/>
        <w:rPr>
          <w:rFonts w:cs="David" w:hint="cs"/>
          <w:rtl/>
        </w:rPr>
      </w:pPr>
      <w:r w:rsidRPr="008F75A9">
        <w:rPr>
          <w:rFonts w:cs="David" w:hint="cs"/>
          <w:rtl/>
        </w:rPr>
        <w:t xml:space="preserve">בעד </w:t>
      </w:r>
      <w:r w:rsidRPr="008F75A9">
        <w:rPr>
          <w:rFonts w:cs="David"/>
          <w:rtl/>
        </w:rPr>
        <w:t>–</w:t>
      </w:r>
      <w:r w:rsidRPr="008F75A9">
        <w:rPr>
          <w:rFonts w:cs="David" w:hint="cs"/>
          <w:rtl/>
        </w:rPr>
        <w:t xml:space="preserve"> 3</w:t>
      </w:r>
    </w:p>
    <w:p w14:paraId="13D8C17B" w14:textId="77777777" w:rsidR="008F75A9" w:rsidRPr="008F75A9" w:rsidRDefault="008F75A9" w:rsidP="008F75A9">
      <w:pPr>
        <w:bidi/>
        <w:jc w:val="center"/>
        <w:rPr>
          <w:rFonts w:cs="David" w:hint="cs"/>
          <w:rtl/>
        </w:rPr>
      </w:pPr>
      <w:r w:rsidRPr="008F75A9">
        <w:rPr>
          <w:rFonts w:cs="David" w:hint="cs"/>
          <w:rtl/>
        </w:rPr>
        <w:t xml:space="preserve">נגד </w:t>
      </w:r>
      <w:r w:rsidRPr="008F75A9">
        <w:rPr>
          <w:rFonts w:cs="David"/>
          <w:rtl/>
        </w:rPr>
        <w:t>–</w:t>
      </w:r>
      <w:r w:rsidRPr="008F75A9">
        <w:rPr>
          <w:rFonts w:cs="David" w:hint="cs"/>
          <w:rtl/>
        </w:rPr>
        <w:t xml:space="preserve"> 7</w:t>
      </w:r>
    </w:p>
    <w:p w14:paraId="7D834CB8" w14:textId="77777777" w:rsidR="008F75A9" w:rsidRPr="008F75A9" w:rsidRDefault="008F75A9" w:rsidP="008F75A9">
      <w:pPr>
        <w:bidi/>
        <w:jc w:val="center"/>
        <w:rPr>
          <w:rFonts w:cs="David" w:hint="cs"/>
          <w:rtl/>
        </w:rPr>
      </w:pPr>
      <w:r w:rsidRPr="008F75A9">
        <w:rPr>
          <w:rFonts w:cs="David" w:hint="cs"/>
          <w:rtl/>
        </w:rPr>
        <w:t>נמנעים - אין</w:t>
      </w:r>
    </w:p>
    <w:p w14:paraId="31232229" w14:textId="77777777" w:rsidR="008F75A9" w:rsidRPr="008F75A9" w:rsidRDefault="008F75A9" w:rsidP="008F75A9">
      <w:pPr>
        <w:bidi/>
        <w:rPr>
          <w:rFonts w:cs="David" w:hint="cs"/>
          <w:rtl/>
        </w:rPr>
      </w:pPr>
    </w:p>
    <w:p w14:paraId="2BE2475A" w14:textId="77777777" w:rsidR="008F75A9" w:rsidRPr="008F75A9" w:rsidRDefault="008F75A9" w:rsidP="008F75A9">
      <w:pPr>
        <w:bidi/>
        <w:rPr>
          <w:rFonts w:cs="David" w:hint="cs"/>
          <w:rtl/>
        </w:rPr>
      </w:pPr>
      <w:r w:rsidRPr="008F75A9">
        <w:rPr>
          <w:rFonts w:cs="David" w:hint="cs"/>
          <w:rtl/>
        </w:rPr>
        <w:t>אני קובעת שהערעור של חה"כ אליהו גבאי לא התקבל. אנחנו עוברים לנושא הבא של חה"כ נאדיה חילו. פה אני רוצה גם את העזרה שלכם. חה"כ נאדיה חילו שלחה אלי מכתב ולמען הפרוטוקול אני מקריאה אותו: "אני מיפה את כוחו של גאלב מג'אדלה, השר המיועד,  להציג את ערעורי על ההצעה דחופה לסדר שהגשתי ולא עברה בנשיאות הכנסת. אני נעדרת מישיבה זו עקב פגישה רבת משתתפים בתל אביב עם שר התיירות, אותה אני יזמתי והיא נקבע לפני כחודשיים. אודה על התחשבותך".</w:t>
      </w:r>
    </w:p>
    <w:p w14:paraId="22D813F9" w14:textId="77777777" w:rsidR="008F75A9" w:rsidRPr="008F75A9" w:rsidRDefault="008F75A9" w:rsidP="008F75A9">
      <w:pPr>
        <w:bidi/>
        <w:rPr>
          <w:rFonts w:cs="David" w:hint="cs"/>
          <w:rtl/>
        </w:rPr>
      </w:pPr>
    </w:p>
    <w:p w14:paraId="56830DD9" w14:textId="77777777" w:rsidR="008F75A9" w:rsidRPr="008F75A9" w:rsidRDefault="008F75A9" w:rsidP="008F75A9">
      <w:pPr>
        <w:bidi/>
        <w:rPr>
          <w:rFonts w:cs="David" w:hint="cs"/>
          <w:rtl/>
        </w:rPr>
      </w:pPr>
      <w:r w:rsidRPr="008F75A9">
        <w:rPr>
          <w:rFonts w:cs="David" w:hint="cs"/>
          <w:u w:val="single"/>
          <w:rtl/>
        </w:rPr>
        <w:t>מגלי והבה:</w:t>
      </w:r>
    </w:p>
    <w:p w14:paraId="7CB7283A" w14:textId="77777777" w:rsidR="008F75A9" w:rsidRPr="008F75A9" w:rsidRDefault="008F75A9" w:rsidP="008F75A9">
      <w:pPr>
        <w:bidi/>
        <w:rPr>
          <w:rFonts w:cs="David" w:hint="cs"/>
          <w:rtl/>
        </w:rPr>
      </w:pPr>
    </w:p>
    <w:p w14:paraId="198F3694" w14:textId="77777777" w:rsidR="008F75A9" w:rsidRPr="008F75A9" w:rsidRDefault="008F75A9" w:rsidP="008F75A9">
      <w:pPr>
        <w:bidi/>
        <w:ind w:firstLine="567"/>
        <w:rPr>
          <w:rFonts w:cs="David" w:hint="cs"/>
          <w:rtl/>
        </w:rPr>
      </w:pPr>
      <w:r w:rsidRPr="008F75A9">
        <w:rPr>
          <w:rFonts w:cs="David" w:hint="cs"/>
          <w:rtl/>
        </w:rPr>
        <w:t xml:space="preserve">כל זה בשביל הצעה לסדר יום. </w:t>
      </w:r>
    </w:p>
    <w:p w14:paraId="262D88D6" w14:textId="77777777" w:rsidR="008F75A9" w:rsidRPr="008F75A9" w:rsidRDefault="008F75A9" w:rsidP="008F75A9">
      <w:pPr>
        <w:bidi/>
        <w:rPr>
          <w:rFonts w:cs="David" w:hint="cs"/>
          <w:rtl/>
        </w:rPr>
      </w:pPr>
    </w:p>
    <w:p w14:paraId="3BE72EA4"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2EF52C8F" w14:textId="77777777" w:rsidR="008F75A9" w:rsidRPr="008F75A9" w:rsidRDefault="008F75A9" w:rsidP="008F75A9">
      <w:pPr>
        <w:bidi/>
        <w:rPr>
          <w:rFonts w:cs="David"/>
          <w:rtl/>
        </w:rPr>
      </w:pPr>
    </w:p>
    <w:p w14:paraId="0EBB41C5" w14:textId="77777777" w:rsidR="008F75A9" w:rsidRPr="008F75A9" w:rsidRDefault="008F75A9" w:rsidP="008F75A9">
      <w:pPr>
        <w:bidi/>
        <w:ind w:firstLine="567"/>
        <w:rPr>
          <w:rFonts w:cs="David" w:hint="cs"/>
          <w:rtl/>
        </w:rPr>
      </w:pPr>
      <w:r w:rsidRPr="008F75A9">
        <w:rPr>
          <w:rFonts w:cs="David" w:hint="cs"/>
          <w:rtl/>
        </w:rPr>
        <w:t xml:space="preserve">כל זה בשביל הצעה לסדר יום. האם אתם מוכנים להביא את זה לסדר היום? </w:t>
      </w:r>
    </w:p>
    <w:p w14:paraId="40D6D18C" w14:textId="77777777" w:rsidR="008F75A9" w:rsidRPr="008F75A9" w:rsidRDefault="008F75A9" w:rsidP="008F75A9">
      <w:pPr>
        <w:bidi/>
        <w:rPr>
          <w:rFonts w:cs="David" w:hint="cs"/>
          <w:rtl/>
        </w:rPr>
      </w:pPr>
    </w:p>
    <w:p w14:paraId="0C31BD6E" w14:textId="77777777" w:rsidR="008F75A9" w:rsidRPr="008F75A9" w:rsidRDefault="008F75A9" w:rsidP="008F75A9">
      <w:pPr>
        <w:bidi/>
        <w:rPr>
          <w:rFonts w:cs="David" w:hint="cs"/>
          <w:rtl/>
        </w:rPr>
      </w:pPr>
      <w:r w:rsidRPr="008F75A9">
        <w:rPr>
          <w:rFonts w:cs="David" w:hint="cs"/>
          <w:u w:val="single"/>
          <w:rtl/>
        </w:rPr>
        <w:t>מגלי והבה:</w:t>
      </w:r>
    </w:p>
    <w:p w14:paraId="6B3CE912" w14:textId="77777777" w:rsidR="008F75A9" w:rsidRPr="008F75A9" w:rsidRDefault="008F75A9" w:rsidP="008F75A9">
      <w:pPr>
        <w:bidi/>
        <w:rPr>
          <w:rFonts w:cs="David" w:hint="cs"/>
          <w:rtl/>
        </w:rPr>
      </w:pPr>
    </w:p>
    <w:p w14:paraId="1AC635A7" w14:textId="77777777" w:rsidR="008F75A9" w:rsidRPr="008F75A9" w:rsidRDefault="008F75A9" w:rsidP="008F75A9">
      <w:pPr>
        <w:bidi/>
        <w:ind w:firstLine="567"/>
        <w:rPr>
          <w:rFonts w:cs="David" w:hint="cs"/>
          <w:rtl/>
        </w:rPr>
      </w:pPr>
      <w:r w:rsidRPr="008F75A9">
        <w:rPr>
          <w:rFonts w:cs="David" w:hint="cs"/>
          <w:rtl/>
        </w:rPr>
        <w:t>אי אפשר להתחיל לעשות תקדימים, וכל פעם נמציא שליח, עם כל הכבוד לנושא ולמגישה. כאשר אנחנו יושבים בנשיאות ודנים בהצעות לסדר היום, אנחנו משתדלים לקחת מקסימום נושאים, ואם לא מגיעים להספק אז נאלצים לדחות את הנושא. לכן, אני לא רואה חשיבות לבוא ולהגיש ערעור לוועדת הכנסת.</w:t>
      </w:r>
    </w:p>
    <w:p w14:paraId="4105008A" w14:textId="77777777" w:rsidR="008F75A9" w:rsidRPr="008F75A9" w:rsidRDefault="008F75A9" w:rsidP="008F75A9">
      <w:pPr>
        <w:bidi/>
        <w:rPr>
          <w:rFonts w:cs="David" w:hint="cs"/>
          <w:rtl/>
        </w:rPr>
      </w:pPr>
    </w:p>
    <w:p w14:paraId="77F282CC"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2D90D60E" w14:textId="77777777" w:rsidR="008F75A9" w:rsidRPr="008F75A9" w:rsidRDefault="008F75A9" w:rsidP="008F75A9">
      <w:pPr>
        <w:bidi/>
        <w:rPr>
          <w:rFonts w:cs="David" w:hint="cs"/>
          <w:rtl/>
        </w:rPr>
      </w:pPr>
    </w:p>
    <w:p w14:paraId="28709A00" w14:textId="77777777" w:rsidR="008F75A9" w:rsidRPr="008F75A9" w:rsidRDefault="008F75A9" w:rsidP="008F75A9">
      <w:pPr>
        <w:bidi/>
        <w:ind w:firstLine="567"/>
        <w:rPr>
          <w:rFonts w:cs="David" w:hint="cs"/>
          <w:rtl/>
        </w:rPr>
      </w:pPr>
      <w:r w:rsidRPr="008F75A9">
        <w:rPr>
          <w:rFonts w:cs="David" w:hint="cs"/>
          <w:rtl/>
        </w:rPr>
        <w:t>בסעיף 85 א(1) לתקנון נאמר: "נעדר חבר הכנסת מישיבתה של ועדת הכנסת בעת שדנה בערעורו, יראוהו כמי שלא הגיש ערעור, אולם אם קבעה ועדת הכנסת כי נבצר ממנו להשתתף בישיבה מסיבה רפואית או מסיבה מוצדקת אחרת, רשאי חבר הכנסת אחר שהוסמך לכך בכתב על ידי המערער לייצגו בוועדה". אני מבינה, שיש לה פגישה חשובה עם שר התיירות.  אני חושבת, שוועדת הכנסת לא יכולה לקבוע תקדים, שבו נקבעה פגישה לחה"כ עם שר ובגלל זה הוא לא יכול להגיע. אם יש סיבה רפואית מוצדקת, הוועדה יכולה לדון בזה. שאותו חבר הכנסת ישקול מה יותר דחוף לו. יש גבול לכל תעלול.</w:t>
      </w:r>
    </w:p>
    <w:p w14:paraId="02D0AD59" w14:textId="77777777" w:rsidR="008F75A9" w:rsidRPr="008F75A9" w:rsidRDefault="008F75A9" w:rsidP="008F75A9">
      <w:pPr>
        <w:bidi/>
        <w:rPr>
          <w:rFonts w:cs="David" w:hint="cs"/>
          <w:rtl/>
        </w:rPr>
      </w:pPr>
    </w:p>
    <w:p w14:paraId="1A96DD6A" w14:textId="77777777" w:rsidR="008F75A9" w:rsidRPr="008F75A9" w:rsidRDefault="008F75A9" w:rsidP="008F75A9">
      <w:pPr>
        <w:bidi/>
        <w:rPr>
          <w:rFonts w:cs="David" w:hint="cs"/>
          <w:rtl/>
        </w:rPr>
      </w:pPr>
      <w:r w:rsidRPr="008F75A9">
        <w:rPr>
          <w:rFonts w:cs="David" w:hint="cs"/>
          <w:u w:val="single"/>
          <w:rtl/>
        </w:rPr>
        <w:t>אחמד טיבי:</w:t>
      </w:r>
    </w:p>
    <w:p w14:paraId="28B8FA30" w14:textId="77777777" w:rsidR="008F75A9" w:rsidRPr="008F75A9" w:rsidRDefault="008F75A9" w:rsidP="008F75A9">
      <w:pPr>
        <w:bidi/>
        <w:rPr>
          <w:rFonts w:cs="David" w:hint="cs"/>
          <w:rtl/>
        </w:rPr>
      </w:pPr>
    </w:p>
    <w:p w14:paraId="5B62C346" w14:textId="77777777" w:rsidR="008F75A9" w:rsidRPr="008F75A9" w:rsidRDefault="008F75A9" w:rsidP="008F75A9">
      <w:pPr>
        <w:bidi/>
        <w:rPr>
          <w:rFonts w:cs="David" w:hint="cs"/>
          <w:rtl/>
        </w:rPr>
      </w:pPr>
      <w:r w:rsidRPr="008F75A9">
        <w:rPr>
          <w:rFonts w:cs="David" w:hint="cs"/>
          <w:rtl/>
        </w:rPr>
        <w:tab/>
        <w:t>יש נטייה לאחרונה להצר את האפשרות שחברי הכנסת יגישו ערעורים בוועדה הזאת. יש תקנון, ואנחנו חייבים ללכת לפי התקנון. נעדר חבר כנסת, נבצר ממנו להגיע לוועדה, ייפה את כוחו של חה"כ אחר מסיעתו לייצג אותו, הכנסת צריכה לאפשר זאת. אפשר אחר כך שחבריי הוועדה יחוו את דעתם באופן שלילי תוך כדי הצבעה. אסור להצר את האפשרות שחבר כנסת יפנה לוועדה הזאת כגוף מערער על החלטה שלו, שנדונה ולא התקבלה בנשיאות.</w:t>
      </w:r>
    </w:p>
    <w:p w14:paraId="76EA4B56" w14:textId="77777777" w:rsidR="008F75A9" w:rsidRPr="008F75A9" w:rsidRDefault="008F75A9" w:rsidP="008F75A9">
      <w:pPr>
        <w:bidi/>
        <w:rPr>
          <w:rFonts w:cs="David" w:hint="cs"/>
          <w:rtl/>
        </w:rPr>
      </w:pPr>
    </w:p>
    <w:p w14:paraId="15592C90"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190F4FC8" w14:textId="77777777" w:rsidR="008F75A9" w:rsidRPr="008F75A9" w:rsidRDefault="008F75A9" w:rsidP="008F75A9">
      <w:pPr>
        <w:bidi/>
        <w:rPr>
          <w:rFonts w:cs="David" w:hint="cs"/>
          <w:rtl/>
        </w:rPr>
      </w:pPr>
    </w:p>
    <w:p w14:paraId="7B74595C" w14:textId="77777777" w:rsidR="008F75A9" w:rsidRPr="008F75A9" w:rsidRDefault="008F75A9" w:rsidP="008F75A9">
      <w:pPr>
        <w:bidi/>
        <w:ind w:firstLine="567"/>
        <w:rPr>
          <w:rFonts w:cs="David" w:hint="cs"/>
          <w:rtl/>
        </w:rPr>
      </w:pPr>
      <w:r w:rsidRPr="008F75A9">
        <w:rPr>
          <w:rFonts w:cs="David" w:hint="cs"/>
          <w:rtl/>
        </w:rPr>
        <w:t xml:space="preserve">אני רוצה לרענן את זיכרונם של חברי הכנסת, שהסעיף הזה הוא יחסית חדש, מהכנסת הקודמת, והוא נקבע לאור מבול הערעורים שהוגשו לוועדה הזאת. מצד שני, יש לנו סעיף שלפיו אנחנו צריכים להתנהל. רק אם היתה סיבה מוצדקת - ואני לא חושבת, שאנחנו צריכים להעלות את הערעור הזה על סדר יומה של הוועדה, משום שאינני רואה בפגישה של חה"כ עם שר כזה או אחר סיבה להיעדר מהגשת הערעור. אני לא מקבלת את הנושא של ייפוי הכוח. </w:t>
      </w:r>
    </w:p>
    <w:p w14:paraId="399516FB" w14:textId="77777777" w:rsidR="008F75A9" w:rsidRPr="008F75A9" w:rsidRDefault="008F75A9" w:rsidP="008F75A9">
      <w:pPr>
        <w:bidi/>
        <w:rPr>
          <w:rFonts w:cs="David" w:hint="cs"/>
          <w:rtl/>
        </w:rPr>
      </w:pPr>
    </w:p>
    <w:p w14:paraId="279F7F11" w14:textId="77777777" w:rsidR="008F75A9" w:rsidRPr="008F75A9" w:rsidRDefault="008F75A9" w:rsidP="008F75A9">
      <w:pPr>
        <w:bidi/>
        <w:rPr>
          <w:rFonts w:cs="David" w:hint="cs"/>
          <w:rtl/>
        </w:rPr>
      </w:pPr>
      <w:r w:rsidRPr="008F75A9">
        <w:rPr>
          <w:rFonts w:cs="David" w:hint="cs"/>
          <w:u w:val="single"/>
          <w:rtl/>
        </w:rPr>
        <w:t>גאלב מג</w:t>
      </w:r>
      <w:r w:rsidRPr="008F75A9">
        <w:rPr>
          <w:rFonts w:cs="David"/>
          <w:u w:val="single"/>
          <w:rtl/>
        </w:rPr>
        <w:t>'</w:t>
      </w:r>
      <w:r w:rsidRPr="008F75A9">
        <w:rPr>
          <w:rFonts w:cs="David" w:hint="cs"/>
          <w:u w:val="single"/>
          <w:rtl/>
        </w:rPr>
        <w:t>אדלה:</w:t>
      </w:r>
    </w:p>
    <w:p w14:paraId="2CDA6786" w14:textId="77777777" w:rsidR="008F75A9" w:rsidRPr="008F75A9" w:rsidRDefault="008F75A9" w:rsidP="008F75A9">
      <w:pPr>
        <w:bidi/>
        <w:rPr>
          <w:rFonts w:cs="David" w:hint="cs"/>
          <w:rtl/>
        </w:rPr>
      </w:pPr>
    </w:p>
    <w:p w14:paraId="51C249EF" w14:textId="77777777" w:rsidR="008F75A9" w:rsidRPr="008F75A9" w:rsidRDefault="008F75A9" w:rsidP="008F75A9">
      <w:pPr>
        <w:bidi/>
        <w:rPr>
          <w:rFonts w:cs="David" w:hint="cs"/>
          <w:rtl/>
        </w:rPr>
      </w:pPr>
      <w:r w:rsidRPr="008F75A9">
        <w:rPr>
          <w:rFonts w:cs="David" w:hint="cs"/>
          <w:rtl/>
        </w:rPr>
        <w:tab/>
        <w:t>על אף שאני מסכים עם דברייך. אני בעניין הזה קפדני כמוך, אפילו יותר. אני התבקשתי על ידי חברת הכנסת נאדיה ח'ילו, ובאתי לכאן בגלל שהנושא הוא חשוב. כאשר  יש מצוקה כזאת בקרב ציבור גדול שמהווה 20% מאוכלוסיית המדינה, מן הראוי שנקיים את הדיון הזה. לא יעלה על הדעת שנהייה אדישים לנושא כזה חשוב. האבטלה הולכת וגוברת, קו העוני הולך ועולה, הנושא הוא מהותי, מוצדק, ציבורי וראוי. אני מסכים ב-100% עם כל מה שאמרת. לא הייתי רוצה להיות היום כאן בגלל שום סיבה. צריך להחמיר, ורק אם חבר הכנסת מאושפז לקבל את הערעור. עכשיו אני לא הולך לגופו של חבר הכנסת אלא לגופו של עניין.</w:t>
      </w:r>
    </w:p>
    <w:p w14:paraId="259B2FE4" w14:textId="77777777" w:rsidR="008F75A9" w:rsidRPr="008F75A9" w:rsidRDefault="008F75A9" w:rsidP="008F75A9">
      <w:pPr>
        <w:bidi/>
        <w:rPr>
          <w:rFonts w:cs="David" w:hint="cs"/>
          <w:rtl/>
        </w:rPr>
      </w:pPr>
    </w:p>
    <w:p w14:paraId="4D88FE0B"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1B86B906" w14:textId="77777777" w:rsidR="008F75A9" w:rsidRPr="008F75A9" w:rsidRDefault="008F75A9" w:rsidP="008F75A9">
      <w:pPr>
        <w:bidi/>
        <w:rPr>
          <w:rFonts w:cs="David" w:hint="cs"/>
          <w:rtl/>
        </w:rPr>
      </w:pPr>
    </w:p>
    <w:p w14:paraId="1A74EA88" w14:textId="77777777" w:rsidR="008F75A9" w:rsidRPr="008F75A9" w:rsidRDefault="008F75A9" w:rsidP="008F75A9">
      <w:pPr>
        <w:bidi/>
        <w:rPr>
          <w:rFonts w:cs="David" w:hint="cs"/>
          <w:rtl/>
        </w:rPr>
      </w:pPr>
      <w:r w:rsidRPr="008F75A9">
        <w:rPr>
          <w:rFonts w:cs="David" w:hint="cs"/>
          <w:rtl/>
        </w:rPr>
        <w:tab/>
        <w:t>אנחנו אף פעם לא מדברים לגופם של חברי כנסת, אלא לגופו של עניין ושל תקנון הכנסת, שלפיו הוועדה הזאת מתכנסת. אתה יודע שאתה מתקבל בברכה תמיד בוועדה  הזאת.</w:t>
      </w:r>
    </w:p>
    <w:p w14:paraId="12562499" w14:textId="77777777" w:rsidR="008F75A9" w:rsidRPr="008F75A9" w:rsidRDefault="008F75A9" w:rsidP="008F75A9">
      <w:pPr>
        <w:bidi/>
        <w:rPr>
          <w:rFonts w:cs="David" w:hint="cs"/>
          <w:rtl/>
        </w:rPr>
      </w:pPr>
    </w:p>
    <w:p w14:paraId="0DC6B61C" w14:textId="77777777" w:rsidR="008F75A9" w:rsidRPr="008F75A9" w:rsidRDefault="008F75A9" w:rsidP="008F75A9">
      <w:pPr>
        <w:bidi/>
        <w:rPr>
          <w:rFonts w:cs="David" w:hint="cs"/>
          <w:rtl/>
        </w:rPr>
      </w:pPr>
      <w:r w:rsidRPr="008F75A9">
        <w:rPr>
          <w:rFonts w:cs="David" w:hint="cs"/>
          <w:u w:val="single"/>
          <w:rtl/>
        </w:rPr>
        <w:t>גאלב מג</w:t>
      </w:r>
      <w:r w:rsidRPr="008F75A9">
        <w:rPr>
          <w:rFonts w:cs="David"/>
          <w:u w:val="single"/>
          <w:rtl/>
        </w:rPr>
        <w:t>'</w:t>
      </w:r>
      <w:r w:rsidRPr="008F75A9">
        <w:rPr>
          <w:rFonts w:cs="David" w:hint="cs"/>
          <w:u w:val="single"/>
          <w:rtl/>
        </w:rPr>
        <w:t>אדלה:</w:t>
      </w:r>
    </w:p>
    <w:p w14:paraId="1B451050" w14:textId="77777777" w:rsidR="008F75A9" w:rsidRPr="008F75A9" w:rsidRDefault="008F75A9" w:rsidP="008F75A9">
      <w:pPr>
        <w:bidi/>
        <w:rPr>
          <w:rFonts w:cs="David" w:hint="cs"/>
          <w:rtl/>
        </w:rPr>
      </w:pPr>
    </w:p>
    <w:p w14:paraId="438F931F" w14:textId="77777777" w:rsidR="008F75A9" w:rsidRPr="008F75A9" w:rsidRDefault="008F75A9" w:rsidP="008F75A9">
      <w:pPr>
        <w:bidi/>
        <w:rPr>
          <w:rFonts w:cs="David" w:hint="cs"/>
          <w:rtl/>
        </w:rPr>
      </w:pPr>
      <w:r w:rsidRPr="008F75A9">
        <w:rPr>
          <w:rFonts w:cs="David" w:hint="cs"/>
          <w:rtl/>
        </w:rPr>
        <w:tab/>
        <w:t>תודה. אני באמת חש את זה במאה אחוז.</w:t>
      </w:r>
    </w:p>
    <w:p w14:paraId="760BDFBB" w14:textId="77777777" w:rsidR="008F75A9" w:rsidRPr="008F75A9" w:rsidRDefault="008F75A9" w:rsidP="008F75A9">
      <w:pPr>
        <w:bidi/>
        <w:rPr>
          <w:rFonts w:cs="David" w:hint="cs"/>
          <w:rtl/>
        </w:rPr>
      </w:pPr>
    </w:p>
    <w:p w14:paraId="4092F01C" w14:textId="77777777" w:rsidR="008F75A9" w:rsidRPr="008F75A9" w:rsidRDefault="008F75A9" w:rsidP="008F75A9">
      <w:pPr>
        <w:bidi/>
        <w:rPr>
          <w:rFonts w:cs="David"/>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601240A8" w14:textId="77777777" w:rsidR="008F75A9" w:rsidRPr="008F75A9" w:rsidRDefault="008F75A9" w:rsidP="008F75A9">
      <w:pPr>
        <w:bidi/>
        <w:rPr>
          <w:rFonts w:cs="David" w:hint="cs"/>
          <w:rtl/>
        </w:rPr>
      </w:pPr>
    </w:p>
    <w:p w14:paraId="374748BF" w14:textId="77777777" w:rsidR="008F75A9" w:rsidRPr="008F75A9" w:rsidRDefault="008F75A9" w:rsidP="008F75A9">
      <w:pPr>
        <w:bidi/>
        <w:ind w:firstLine="567"/>
        <w:rPr>
          <w:rFonts w:cs="David" w:hint="cs"/>
          <w:rtl/>
        </w:rPr>
      </w:pPr>
      <w:r w:rsidRPr="008F75A9">
        <w:rPr>
          <w:rFonts w:cs="David" w:hint="cs"/>
          <w:rtl/>
        </w:rPr>
        <w:t>אני לא מוצאת לנכון להעלות את זה לסדר יומה של הכנסת. אני רוצה להצביע על הנושא הזה. מי בעד שלא להעלות את הסוגיה על סדר יומה של הכנסת.</w:t>
      </w:r>
    </w:p>
    <w:p w14:paraId="44BE8773" w14:textId="77777777" w:rsidR="008F75A9" w:rsidRPr="008F75A9" w:rsidRDefault="008F75A9" w:rsidP="008F75A9">
      <w:pPr>
        <w:bidi/>
        <w:rPr>
          <w:rFonts w:cs="David" w:hint="cs"/>
          <w:rtl/>
        </w:rPr>
      </w:pPr>
    </w:p>
    <w:p w14:paraId="5C5F2C3B" w14:textId="77777777" w:rsidR="008F75A9" w:rsidRPr="008F75A9" w:rsidRDefault="008F75A9" w:rsidP="008F75A9">
      <w:pPr>
        <w:bidi/>
        <w:rPr>
          <w:rFonts w:cs="David" w:hint="cs"/>
          <w:rtl/>
        </w:rPr>
      </w:pPr>
      <w:r w:rsidRPr="008F75A9">
        <w:rPr>
          <w:rFonts w:cs="David" w:hint="cs"/>
          <w:u w:val="single"/>
          <w:rtl/>
        </w:rPr>
        <w:t>גדעון סער:</w:t>
      </w:r>
    </w:p>
    <w:p w14:paraId="4A30AB06" w14:textId="77777777" w:rsidR="008F75A9" w:rsidRPr="008F75A9" w:rsidRDefault="008F75A9" w:rsidP="008F75A9">
      <w:pPr>
        <w:bidi/>
        <w:rPr>
          <w:rFonts w:cs="David" w:hint="cs"/>
          <w:rtl/>
        </w:rPr>
      </w:pPr>
    </w:p>
    <w:p w14:paraId="481DEBFB" w14:textId="77777777" w:rsidR="008F75A9" w:rsidRPr="008F75A9" w:rsidRDefault="008F75A9" w:rsidP="008F75A9">
      <w:pPr>
        <w:bidi/>
        <w:rPr>
          <w:rFonts w:cs="David" w:hint="cs"/>
          <w:rtl/>
        </w:rPr>
      </w:pPr>
      <w:r w:rsidRPr="008F75A9">
        <w:rPr>
          <w:rFonts w:cs="David" w:hint="cs"/>
          <w:rtl/>
        </w:rPr>
        <w:tab/>
        <w:t>מה זה לא להעלות? אפשר להצביע על הערעור. לא להעלות על סדר היום את הערעור, זאת סמכות היו"ר. לא צריך בשביל זה הצבעה.</w:t>
      </w:r>
    </w:p>
    <w:p w14:paraId="3EF2DE1E" w14:textId="77777777" w:rsidR="008F75A9" w:rsidRPr="008F75A9" w:rsidRDefault="008F75A9" w:rsidP="008F75A9">
      <w:pPr>
        <w:bidi/>
        <w:rPr>
          <w:rFonts w:cs="David" w:hint="cs"/>
          <w:rtl/>
        </w:rPr>
      </w:pPr>
    </w:p>
    <w:p w14:paraId="063FE7E3"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5CAFB1C6" w14:textId="77777777" w:rsidR="008F75A9" w:rsidRPr="008F75A9" w:rsidRDefault="008F75A9" w:rsidP="008F75A9">
      <w:pPr>
        <w:bidi/>
        <w:rPr>
          <w:rFonts w:cs="David" w:hint="cs"/>
          <w:rtl/>
        </w:rPr>
      </w:pPr>
    </w:p>
    <w:p w14:paraId="5B43EF9D" w14:textId="77777777" w:rsidR="008F75A9" w:rsidRPr="008F75A9" w:rsidRDefault="008F75A9" w:rsidP="008F75A9">
      <w:pPr>
        <w:bidi/>
        <w:ind w:firstLine="567"/>
        <w:rPr>
          <w:rFonts w:cs="David" w:hint="cs"/>
          <w:rtl/>
        </w:rPr>
      </w:pPr>
      <w:r w:rsidRPr="008F75A9">
        <w:rPr>
          <w:rFonts w:cs="David" w:hint="cs"/>
          <w:rtl/>
        </w:rPr>
        <w:t xml:space="preserve">אני לא מעלה את זה על סדר יומה של הוועדה, ואני צריכה להצביע על זה. האם הוועדה תדון בערעור הזה כן או לא. </w:t>
      </w:r>
    </w:p>
    <w:p w14:paraId="584C4F72" w14:textId="77777777" w:rsidR="008F75A9" w:rsidRPr="008F75A9" w:rsidRDefault="008F75A9" w:rsidP="008F75A9">
      <w:pPr>
        <w:bidi/>
        <w:rPr>
          <w:rFonts w:cs="David" w:hint="cs"/>
          <w:rtl/>
        </w:rPr>
      </w:pPr>
    </w:p>
    <w:p w14:paraId="0290BA76" w14:textId="77777777" w:rsidR="008F75A9" w:rsidRPr="008F75A9" w:rsidRDefault="008F75A9" w:rsidP="008F75A9">
      <w:pPr>
        <w:bidi/>
        <w:rPr>
          <w:rFonts w:cs="David" w:hint="cs"/>
          <w:rtl/>
        </w:rPr>
      </w:pPr>
      <w:r w:rsidRPr="008F75A9">
        <w:rPr>
          <w:rFonts w:cs="David" w:hint="cs"/>
          <w:u w:val="single"/>
          <w:rtl/>
        </w:rPr>
        <w:t>צבי הנדל:</w:t>
      </w:r>
    </w:p>
    <w:p w14:paraId="054DDF84" w14:textId="77777777" w:rsidR="008F75A9" w:rsidRPr="008F75A9" w:rsidRDefault="008F75A9" w:rsidP="008F75A9">
      <w:pPr>
        <w:bidi/>
        <w:rPr>
          <w:rFonts w:cs="David" w:hint="cs"/>
          <w:rtl/>
        </w:rPr>
      </w:pPr>
    </w:p>
    <w:p w14:paraId="17848999" w14:textId="77777777" w:rsidR="008F75A9" w:rsidRPr="008F75A9" w:rsidRDefault="008F75A9" w:rsidP="008F75A9">
      <w:pPr>
        <w:bidi/>
        <w:rPr>
          <w:rFonts w:cs="David" w:hint="cs"/>
          <w:rtl/>
        </w:rPr>
      </w:pPr>
      <w:r w:rsidRPr="008F75A9">
        <w:rPr>
          <w:rFonts w:cs="David" w:hint="cs"/>
          <w:rtl/>
        </w:rPr>
        <w:tab/>
        <w:t xml:space="preserve">האם לך אין סמכות שלא להעלות נושא לסדר יום? </w:t>
      </w:r>
    </w:p>
    <w:p w14:paraId="529F775B" w14:textId="77777777" w:rsidR="008F75A9" w:rsidRPr="008F75A9" w:rsidRDefault="008F75A9" w:rsidP="008F75A9">
      <w:pPr>
        <w:bidi/>
        <w:rPr>
          <w:rFonts w:cs="David" w:hint="cs"/>
          <w:rtl/>
        </w:rPr>
      </w:pPr>
    </w:p>
    <w:p w14:paraId="4AB2C546" w14:textId="77777777" w:rsidR="008F75A9" w:rsidRPr="008F75A9" w:rsidRDefault="008F75A9" w:rsidP="008F75A9">
      <w:pPr>
        <w:bidi/>
        <w:rPr>
          <w:rFonts w:cs="David" w:hint="cs"/>
          <w:rtl/>
        </w:rPr>
      </w:pPr>
      <w:r w:rsidRPr="008F75A9">
        <w:rPr>
          <w:rFonts w:cs="David" w:hint="cs"/>
          <w:u w:val="single"/>
          <w:rtl/>
        </w:rPr>
        <w:t>ארבל אסטרחן:</w:t>
      </w:r>
    </w:p>
    <w:p w14:paraId="4746DD1B" w14:textId="77777777" w:rsidR="008F75A9" w:rsidRPr="008F75A9" w:rsidRDefault="008F75A9" w:rsidP="008F75A9">
      <w:pPr>
        <w:bidi/>
        <w:rPr>
          <w:rFonts w:cs="David" w:hint="cs"/>
          <w:rtl/>
        </w:rPr>
      </w:pPr>
    </w:p>
    <w:p w14:paraId="049D2403" w14:textId="77777777" w:rsidR="008F75A9" w:rsidRPr="008F75A9" w:rsidRDefault="008F75A9" w:rsidP="008F75A9">
      <w:pPr>
        <w:bidi/>
        <w:ind w:firstLine="567"/>
        <w:rPr>
          <w:rFonts w:cs="David" w:hint="cs"/>
          <w:rtl/>
        </w:rPr>
      </w:pPr>
      <w:r w:rsidRPr="008F75A9">
        <w:rPr>
          <w:rFonts w:cs="David" w:hint="cs"/>
          <w:rtl/>
        </w:rPr>
        <w:t xml:space="preserve">כפי שהקריאה יו"ר הוועדה, צריכה ועדת הכנסת לקבוע שיכול חבר הכנסת להיות מיוצג על ידי חבר כנסת אחר, בשל סיבה רפואית או סיבה מוצדקת אחרת. </w:t>
      </w:r>
    </w:p>
    <w:p w14:paraId="1B7B3A58" w14:textId="77777777" w:rsidR="008F75A9" w:rsidRPr="008F75A9" w:rsidRDefault="008F75A9" w:rsidP="008F75A9">
      <w:pPr>
        <w:bidi/>
        <w:rPr>
          <w:rFonts w:cs="David" w:hint="cs"/>
          <w:rtl/>
        </w:rPr>
      </w:pPr>
    </w:p>
    <w:p w14:paraId="6179FEBC" w14:textId="77777777" w:rsidR="008F75A9" w:rsidRPr="008F75A9" w:rsidRDefault="008F75A9" w:rsidP="008F75A9">
      <w:pPr>
        <w:bidi/>
        <w:rPr>
          <w:rFonts w:cs="David" w:hint="cs"/>
          <w:rtl/>
        </w:rPr>
      </w:pPr>
      <w:r w:rsidRPr="008F75A9">
        <w:rPr>
          <w:rFonts w:cs="David" w:hint="cs"/>
          <w:u w:val="single"/>
          <w:rtl/>
        </w:rPr>
        <w:t>ראובן ריבלין:</w:t>
      </w:r>
    </w:p>
    <w:p w14:paraId="202E580D" w14:textId="77777777" w:rsidR="008F75A9" w:rsidRPr="008F75A9" w:rsidRDefault="008F75A9" w:rsidP="008F75A9">
      <w:pPr>
        <w:bidi/>
        <w:rPr>
          <w:rFonts w:cs="David" w:hint="cs"/>
          <w:rtl/>
        </w:rPr>
      </w:pPr>
    </w:p>
    <w:p w14:paraId="2CF4B7D3" w14:textId="77777777" w:rsidR="008F75A9" w:rsidRPr="008F75A9" w:rsidRDefault="008F75A9" w:rsidP="008F75A9">
      <w:pPr>
        <w:bidi/>
        <w:rPr>
          <w:rFonts w:cs="David" w:hint="cs"/>
          <w:rtl/>
        </w:rPr>
      </w:pPr>
      <w:r w:rsidRPr="008F75A9">
        <w:rPr>
          <w:rFonts w:cs="David" w:hint="cs"/>
          <w:rtl/>
        </w:rPr>
        <w:tab/>
        <w:t>אז אנחנו בתור רופאים צריכים לקבוע זאת?</w:t>
      </w:r>
    </w:p>
    <w:p w14:paraId="433CEFF8" w14:textId="77777777" w:rsidR="008F75A9" w:rsidRPr="008F75A9" w:rsidRDefault="008F75A9" w:rsidP="008F75A9">
      <w:pPr>
        <w:bidi/>
        <w:rPr>
          <w:rFonts w:cs="David" w:hint="cs"/>
          <w:rtl/>
        </w:rPr>
      </w:pPr>
    </w:p>
    <w:p w14:paraId="13CEE087" w14:textId="77777777" w:rsidR="008F75A9" w:rsidRPr="008F75A9" w:rsidRDefault="008F75A9" w:rsidP="008F75A9">
      <w:pPr>
        <w:bidi/>
        <w:rPr>
          <w:rFonts w:cs="David" w:hint="cs"/>
          <w:rtl/>
        </w:rPr>
      </w:pPr>
      <w:r w:rsidRPr="008F75A9">
        <w:rPr>
          <w:rFonts w:cs="David" w:hint="cs"/>
          <w:u w:val="single"/>
          <w:rtl/>
        </w:rPr>
        <w:t>אחמד טיבי:</w:t>
      </w:r>
    </w:p>
    <w:p w14:paraId="02884FF2" w14:textId="77777777" w:rsidR="008F75A9" w:rsidRPr="008F75A9" w:rsidRDefault="008F75A9" w:rsidP="008F75A9">
      <w:pPr>
        <w:bidi/>
        <w:rPr>
          <w:rFonts w:cs="David" w:hint="cs"/>
          <w:rtl/>
        </w:rPr>
      </w:pPr>
    </w:p>
    <w:p w14:paraId="426FB388" w14:textId="77777777" w:rsidR="008F75A9" w:rsidRPr="008F75A9" w:rsidRDefault="008F75A9" w:rsidP="008F75A9">
      <w:pPr>
        <w:bidi/>
        <w:rPr>
          <w:rFonts w:cs="David" w:hint="cs"/>
          <w:rtl/>
        </w:rPr>
      </w:pPr>
      <w:r w:rsidRPr="008F75A9">
        <w:rPr>
          <w:rFonts w:cs="David" w:hint="cs"/>
          <w:rtl/>
        </w:rPr>
        <w:tab/>
        <w:t>או צדיקים.</w:t>
      </w:r>
    </w:p>
    <w:p w14:paraId="52474039" w14:textId="77777777" w:rsidR="008F75A9" w:rsidRPr="008F75A9" w:rsidRDefault="008F75A9" w:rsidP="008F75A9">
      <w:pPr>
        <w:bidi/>
        <w:rPr>
          <w:rFonts w:cs="David" w:hint="cs"/>
          <w:rtl/>
        </w:rPr>
      </w:pPr>
    </w:p>
    <w:p w14:paraId="1277B70E" w14:textId="77777777" w:rsidR="008F75A9" w:rsidRPr="008F75A9" w:rsidRDefault="008F75A9" w:rsidP="008F75A9">
      <w:pPr>
        <w:bidi/>
        <w:rPr>
          <w:rFonts w:cs="David" w:hint="cs"/>
          <w:rtl/>
        </w:rPr>
      </w:pPr>
      <w:r w:rsidRPr="008F75A9">
        <w:rPr>
          <w:rFonts w:cs="David" w:hint="cs"/>
          <w:u w:val="single"/>
          <w:rtl/>
        </w:rPr>
        <w:t>ארבל אסטרחן:</w:t>
      </w:r>
    </w:p>
    <w:p w14:paraId="15B66097" w14:textId="77777777" w:rsidR="008F75A9" w:rsidRPr="008F75A9" w:rsidRDefault="008F75A9" w:rsidP="008F75A9">
      <w:pPr>
        <w:bidi/>
        <w:rPr>
          <w:rFonts w:cs="David" w:hint="cs"/>
          <w:rtl/>
        </w:rPr>
      </w:pPr>
    </w:p>
    <w:p w14:paraId="10A445CB" w14:textId="77777777" w:rsidR="008F75A9" w:rsidRPr="008F75A9" w:rsidRDefault="008F75A9" w:rsidP="008F75A9">
      <w:pPr>
        <w:bidi/>
        <w:rPr>
          <w:rFonts w:cs="David" w:hint="cs"/>
          <w:rtl/>
        </w:rPr>
      </w:pPr>
      <w:r w:rsidRPr="008F75A9">
        <w:rPr>
          <w:rFonts w:cs="David" w:hint="cs"/>
          <w:rtl/>
        </w:rPr>
        <w:tab/>
        <w:t xml:space="preserve">הסיבה פה לא היתה רפואית. </w:t>
      </w:r>
    </w:p>
    <w:p w14:paraId="0916346C" w14:textId="77777777" w:rsidR="008F75A9" w:rsidRPr="008F75A9" w:rsidRDefault="008F75A9" w:rsidP="008F75A9">
      <w:pPr>
        <w:bidi/>
        <w:rPr>
          <w:rFonts w:cs="David" w:hint="cs"/>
          <w:rtl/>
        </w:rPr>
      </w:pPr>
    </w:p>
    <w:p w14:paraId="33E5C523" w14:textId="77777777" w:rsidR="008F75A9" w:rsidRPr="008F75A9" w:rsidRDefault="008F75A9" w:rsidP="008F75A9">
      <w:pPr>
        <w:bidi/>
        <w:rPr>
          <w:rFonts w:cs="David" w:hint="cs"/>
          <w:u w:val="single"/>
          <w:rtl/>
        </w:rPr>
      </w:pPr>
    </w:p>
    <w:p w14:paraId="10C8A882" w14:textId="77777777" w:rsidR="008F75A9" w:rsidRPr="008F75A9" w:rsidRDefault="008F75A9" w:rsidP="008F75A9">
      <w:pPr>
        <w:bidi/>
        <w:rPr>
          <w:rFonts w:cs="David" w:hint="cs"/>
          <w:u w:val="single"/>
          <w:rtl/>
        </w:rPr>
      </w:pPr>
    </w:p>
    <w:p w14:paraId="7CF54011"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67A7B8E5" w14:textId="77777777" w:rsidR="008F75A9" w:rsidRPr="008F75A9" w:rsidRDefault="008F75A9" w:rsidP="008F75A9">
      <w:pPr>
        <w:bidi/>
        <w:rPr>
          <w:rFonts w:cs="David" w:hint="cs"/>
          <w:rtl/>
        </w:rPr>
      </w:pPr>
    </w:p>
    <w:p w14:paraId="286D189D" w14:textId="77777777" w:rsidR="008F75A9" w:rsidRPr="008F75A9" w:rsidRDefault="008F75A9" w:rsidP="008F75A9">
      <w:pPr>
        <w:bidi/>
        <w:rPr>
          <w:rFonts w:cs="David" w:hint="cs"/>
          <w:rtl/>
        </w:rPr>
      </w:pPr>
      <w:r w:rsidRPr="008F75A9">
        <w:rPr>
          <w:rFonts w:cs="David" w:hint="cs"/>
          <w:rtl/>
        </w:rPr>
        <w:tab/>
        <w:t>חברת הכנסת נאדיה חילו נמקה את היעדרותה בשל פגישה. אני צריכה את הקביעה שלכם, שהסיבה שלה לא היתה מוצדקת ולפיכך הוועדה לא תדון בעניין הזה. מי בעד לא להעלות את הנושא לסדר יומה של הוועדה, בשל העובדה שסיבתה לא היתה מוצדקת?</w:t>
      </w:r>
    </w:p>
    <w:p w14:paraId="7C55F654" w14:textId="77777777" w:rsidR="008F75A9" w:rsidRPr="008F75A9" w:rsidRDefault="008F75A9" w:rsidP="008F75A9">
      <w:pPr>
        <w:bidi/>
        <w:rPr>
          <w:rFonts w:cs="David" w:hint="cs"/>
          <w:rtl/>
        </w:rPr>
      </w:pPr>
    </w:p>
    <w:p w14:paraId="08D7F6AB" w14:textId="77777777" w:rsidR="008F75A9" w:rsidRPr="008F75A9" w:rsidRDefault="008F75A9" w:rsidP="008F75A9">
      <w:pPr>
        <w:bidi/>
        <w:rPr>
          <w:rFonts w:cs="David" w:hint="cs"/>
          <w:rtl/>
        </w:rPr>
      </w:pPr>
    </w:p>
    <w:p w14:paraId="601EC53A" w14:textId="77777777" w:rsidR="008F75A9" w:rsidRPr="008F75A9" w:rsidRDefault="008F75A9" w:rsidP="008F75A9">
      <w:pPr>
        <w:bidi/>
        <w:jc w:val="center"/>
        <w:rPr>
          <w:rFonts w:cs="David" w:hint="cs"/>
          <w:rtl/>
        </w:rPr>
      </w:pPr>
      <w:r w:rsidRPr="008F75A9">
        <w:rPr>
          <w:rFonts w:cs="David" w:hint="cs"/>
          <w:rtl/>
        </w:rPr>
        <w:t>ה צ ב ע ה</w:t>
      </w:r>
    </w:p>
    <w:p w14:paraId="17812A60" w14:textId="77777777" w:rsidR="008F75A9" w:rsidRPr="008F75A9" w:rsidRDefault="008F75A9" w:rsidP="008F75A9">
      <w:pPr>
        <w:bidi/>
        <w:jc w:val="center"/>
        <w:rPr>
          <w:rFonts w:cs="David" w:hint="cs"/>
          <w:rtl/>
        </w:rPr>
      </w:pPr>
    </w:p>
    <w:p w14:paraId="5143525B" w14:textId="77777777" w:rsidR="008F75A9" w:rsidRPr="008F75A9" w:rsidRDefault="008F75A9" w:rsidP="008F75A9">
      <w:pPr>
        <w:bidi/>
        <w:jc w:val="center"/>
        <w:rPr>
          <w:rFonts w:cs="David" w:hint="cs"/>
          <w:rtl/>
        </w:rPr>
      </w:pPr>
      <w:r w:rsidRPr="008F75A9">
        <w:rPr>
          <w:rFonts w:cs="David" w:hint="cs"/>
          <w:rtl/>
        </w:rPr>
        <w:t xml:space="preserve">בעד </w:t>
      </w:r>
      <w:r w:rsidRPr="008F75A9">
        <w:rPr>
          <w:rFonts w:cs="David"/>
          <w:rtl/>
        </w:rPr>
        <w:t>–</w:t>
      </w:r>
      <w:r w:rsidRPr="008F75A9">
        <w:rPr>
          <w:rFonts w:cs="David" w:hint="cs"/>
          <w:rtl/>
        </w:rPr>
        <w:t xml:space="preserve"> 10</w:t>
      </w:r>
    </w:p>
    <w:p w14:paraId="1EBB50B7" w14:textId="77777777" w:rsidR="008F75A9" w:rsidRPr="008F75A9" w:rsidRDefault="008F75A9" w:rsidP="008F75A9">
      <w:pPr>
        <w:bidi/>
        <w:jc w:val="center"/>
        <w:rPr>
          <w:rFonts w:cs="David" w:hint="cs"/>
          <w:rtl/>
        </w:rPr>
      </w:pPr>
      <w:r w:rsidRPr="008F75A9">
        <w:rPr>
          <w:rFonts w:cs="David" w:hint="cs"/>
          <w:rtl/>
        </w:rPr>
        <w:t xml:space="preserve">נגד </w:t>
      </w:r>
      <w:r w:rsidRPr="008F75A9">
        <w:rPr>
          <w:rFonts w:cs="David"/>
          <w:rtl/>
        </w:rPr>
        <w:t>–</w:t>
      </w:r>
      <w:r w:rsidRPr="008F75A9">
        <w:rPr>
          <w:rFonts w:cs="David" w:hint="cs"/>
          <w:rtl/>
        </w:rPr>
        <w:t xml:space="preserve"> אין</w:t>
      </w:r>
    </w:p>
    <w:p w14:paraId="1314464A" w14:textId="77777777" w:rsidR="008F75A9" w:rsidRPr="008F75A9" w:rsidRDefault="008F75A9" w:rsidP="008F75A9">
      <w:pPr>
        <w:bidi/>
        <w:jc w:val="center"/>
        <w:rPr>
          <w:rFonts w:cs="David" w:hint="cs"/>
          <w:rtl/>
        </w:rPr>
      </w:pPr>
      <w:r w:rsidRPr="008F75A9">
        <w:rPr>
          <w:rFonts w:cs="David" w:hint="cs"/>
          <w:rtl/>
        </w:rPr>
        <w:t xml:space="preserve">נמנע </w:t>
      </w:r>
      <w:r w:rsidRPr="008F75A9">
        <w:rPr>
          <w:rFonts w:cs="David"/>
          <w:rtl/>
        </w:rPr>
        <w:t>–</w:t>
      </w:r>
      <w:r w:rsidRPr="008F75A9">
        <w:rPr>
          <w:rFonts w:cs="David" w:hint="cs"/>
          <w:rtl/>
        </w:rPr>
        <w:t xml:space="preserve"> 2</w:t>
      </w:r>
    </w:p>
    <w:p w14:paraId="0BD93524" w14:textId="77777777" w:rsidR="008F75A9" w:rsidRPr="008F75A9" w:rsidRDefault="008F75A9" w:rsidP="008F75A9">
      <w:pPr>
        <w:bidi/>
        <w:rPr>
          <w:rFonts w:cs="David" w:hint="cs"/>
          <w:rtl/>
        </w:rPr>
      </w:pPr>
    </w:p>
    <w:p w14:paraId="26D858A8" w14:textId="77777777" w:rsidR="008F75A9" w:rsidRPr="008F75A9" w:rsidRDefault="008F75A9" w:rsidP="008F75A9">
      <w:pPr>
        <w:bidi/>
        <w:rPr>
          <w:rFonts w:cs="David" w:hint="cs"/>
          <w:rtl/>
        </w:rPr>
      </w:pPr>
      <w:r w:rsidRPr="008F75A9">
        <w:rPr>
          <w:rFonts w:cs="David" w:hint="cs"/>
          <w:rtl/>
        </w:rPr>
        <w:t>לפיכך, אני קובעת שהערעור של חה"כ חילו לאל עולה על סדר היום. אני עוברת לנושא הבא באותו עניין, תוצאות המחקר של מרכז הערבי לתכנון אלטרנטיבי. גם פה חה"כ טלב אלסאנע שלח מכתב אלי.</w:t>
      </w:r>
    </w:p>
    <w:p w14:paraId="54CDEFCF" w14:textId="77777777" w:rsidR="008F75A9" w:rsidRPr="008F75A9" w:rsidRDefault="008F75A9" w:rsidP="008F75A9">
      <w:pPr>
        <w:bidi/>
        <w:rPr>
          <w:rFonts w:cs="David" w:hint="cs"/>
          <w:rtl/>
        </w:rPr>
      </w:pPr>
    </w:p>
    <w:p w14:paraId="7B75BCAD" w14:textId="77777777" w:rsidR="008F75A9" w:rsidRPr="008F75A9" w:rsidRDefault="008F75A9" w:rsidP="008F75A9">
      <w:pPr>
        <w:bidi/>
        <w:rPr>
          <w:rFonts w:cs="David" w:hint="cs"/>
          <w:rtl/>
        </w:rPr>
      </w:pPr>
      <w:r w:rsidRPr="008F75A9">
        <w:rPr>
          <w:rFonts w:cs="David" w:hint="cs"/>
          <w:u w:val="single"/>
          <w:rtl/>
        </w:rPr>
        <w:t>אחמד טיבי:</w:t>
      </w:r>
    </w:p>
    <w:p w14:paraId="6ED428F0" w14:textId="77777777" w:rsidR="008F75A9" w:rsidRPr="008F75A9" w:rsidRDefault="008F75A9" w:rsidP="008F75A9">
      <w:pPr>
        <w:bidi/>
        <w:rPr>
          <w:rFonts w:cs="David" w:hint="cs"/>
          <w:rtl/>
        </w:rPr>
      </w:pPr>
    </w:p>
    <w:p w14:paraId="5C337533" w14:textId="77777777" w:rsidR="008F75A9" w:rsidRPr="008F75A9" w:rsidRDefault="008F75A9" w:rsidP="008F75A9">
      <w:pPr>
        <w:bidi/>
        <w:ind w:firstLine="567"/>
        <w:rPr>
          <w:rFonts w:cs="David" w:hint="cs"/>
          <w:rtl/>
        </w:rPr>
      </w:pPr>
      <w:r w:rsidRPr="008F75A9">
        <w:rPr>
          <w:rFonts w:cs="David" w:hint="cs"/>
          <w:rtl/>
        </w:rPr>
        <w:t>אח שלו נמצא בטיפול נמרץ.</w:t>
      </w:r>
    </w:p>
    <w:p w14:paraId="3D2402AA" w14:textId="77777777" w:rsidR="008F75A9" w:rsidRPr="008F75A9" w:rsidRDefault="008F75A9" w:rsidP="008F75A9">
      <w:pPr>
        <w:bidi/>
        <w:rPr>
          <w:rFonts w:cs="David" w:hint="cs"/>
          <w:rtl/>
        </w:rPr>
      </w:pPr>
    </w:p>
    <w:p w14:paraId="29870522"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3BDCA6DE" w14:textId="77777777" w:rsidR="008F75A9" w:rsidRPr="008F75A9" w:rsidRDefault="008F75A9" w:rsidP="008F75A9">
      <w:pPr>
        <w:bidi/>
        <w:rPr>
          <w:rFonts w:cs="David"/>
          <w:rtl/>
        </w:rPr>
      </w:pPr>
    </w:p>
    <w:p w14:paraId="1AFA715C" w14:textId="77777777" w:rsidR="008F75A9" w:rsidRPr="008F75A9" w:rsidRDefault="008F75A9" w:rsidP="008F75A9">
      <w:pPr>
        <w:bidi/>
        <w:ind w:firstLine="567"/>
        <w:rPr>
          <w:rFonts w:cs="David" w:hint="cs"/>
          <w:rtl/>
        </w:rPr>
      </w:pPr>
      <w:r w:rsidRPr="008F75A9">
        <w:rPr>
          <w:rFonts w:cs="David" w:hint="cs"/>
          <w:rtl/>
        </w:rPr>
        <w:t xml:space="preserve">אני אקריא את המכתב: "ברצוני להודיע לך, שנבצר ממני להופיע היום בוועדת הכנסת עקב אשפוז אחי, אשר עבר ניתוח לב בבית החולים סורוקה". </w:t>
      </w:r>
    </w:p>
    <w:p w14:paraId="14DBA0AE" w14:textId="77777777" w:rsidR="008F75A9" w:rsidRPr="008F75A9" w:rsidRDefault="008F75A9" w:rsidP="008F75A9">
      <w:pPr>
        <w:bidi/>
        <w:rPr>
          <w:rFonts w:cs="David" w:hint="cs"/>
          <w:rtl/>
        </w:rPr>
      </w:pPr>
    </w:p>
    <w:p w14:paraId="48AFE6E9" w14:textId="77777777" w:rsidR="008F75A9" w:rsidRPr="008F75A9" w:rsidRDefault="008F75A9" w:rsidP="008F75A9">
      <w:pPr>
        <w:bidi/>
        <w:rPr>
          <w:rFonts w:cs="David" w:hint="cs"/>
          <w:rtl/>
        </w:rPr>
      </w:pPr>
      <w:r w:rsidRPr="008F75A9">
        <w:rPr>
          <w:rFonts w:cs="David" w:hint="cs"/>
          <w:u w:val="single"/>
          <w:rtl/>
        </w:rPr>
        <w:t>גדעון סער:</w:t>
      </w:r>
    </w:p>
    <w:p w14:paraId="1F3A5F39" w14:textId="77777777" w:rsidR="008F75A9" w:rsidRPr="008F75A9" w:rsidRDefault="008F75A9" w:rsidP="008F75A9">
      <w:pPr>
        <w:bidi/>
        <w:rPr>
          <w:rFonts w:cs="David" w:hint="cs"/>
          <w:rtl/>
        </w:rPr>
      </w:pPr>
    </w:p>
    <w:p w14:paraId="1D63DABC" w14:textId="77777777" w:rsidR="008F75A9" w:rsidRPr="008F75A9" w:rsidRDefault="008F75A9" w:rsidP="008F75A9">
      <w:pPr>
        <w:bidi/>
        <w:ind w:firstLine="567"/>
        <w:rPr>
          <w:rFonts w:cs="David" w:hint="cs"/>
          <w:rtl/>
        </w:rPr>
      </w:pPr>
      <w:r w:rsidRPr="008F75A9">
        <w:rPr>
          <w:rFonts w:cs="David" w:hint="cs"/>
          <w:rtl/>
        </w:rPr>
        <w:t xml:space="preserve">זאת סיבה מוצדקת. </w:t>
      </w:r>
    </w:p>
    <w:p w14:paraId="1ACB2DA6" w14:textId="77777777" w:rsidR="008F75A9" w:rsidRPr="008F75A9" w:rsidRDefault="008F75A9" w:rsidP="008F75A9">
      <w:pPr>
        <w:bidi/>
        <w:rPr>
          <w:rFonts w:cs="David" w:hint="cs"/>
          <w:rtl/>
        </w:rPr>
      </w:pPr>
    </w:p>
    <w:p w14:paraId="7FA2FA7D" w14:textId="77777777" w:rsidR="008F75A9" w:rsidRPr="008F75A9" w:rsidRDefault="008F75A9" w:rsidP="008F75A9">
      <w:pPr>
        <w:bidi/>
        <w:rPr>
          <w:rFonts w:cs="David" w:hint="cs"/>
          <w:rtl/>
        </w:rPr>
      </w:pPr>
      <w:r w:rsidRPr="008F75A9">
        <w:rPr>
          <w:rFonts w:cs="David" w:hint="cs"/>
          <w:u w:val="single"/>
          <w:rtl/>
        </w:rPr>
        <w:t>צבי הנדל:</w:t>
      </w:r>
    </w:p>
    <w:p w14:paraId="2A708EAA" w14:textId="77777777" w:rsidR="008F75A9" w:rsidRPr="008F75A9" w:rsidRDefault="008F75A9" w:rsidP="008F75A9">
      <w:pPr>
        <w:bidi/>
        <w:rPr>
          <w:rFonts w:cs="David" w:hint="cs"/>
          <w:rtl/>
        </w:rPr>
      </w:pPr>
    </w:p>
    <w:p w14:paraId="3B1DCFF9" w14:textId="77777777" w:rsidR="008F75A9" w:rsidRPr="008F75A9" w:rsidRDefault="008F75A9" w:rsidP="008F75A9">
      <w:pPr>
        <w:bidi/>
        <w:ind w:firstLine="567"/>
        <w:rPr>
          <w:rFonts w:cs="David" w:hint="cs"/>
          <w:rtl/>
        </w:rPr>
      </w:pPr>
      <w:r w:rsidRPr="008F75A9">
        <w:rPr>
          <w:rFonts w:cs="David" w:hint="cs"/>
          <w:rtl/>
        </w:rPr>
        <w:t xml:space="preserve">אבל אם מאשרים, אז גם לנאדיה ח'ילו. </w:t>
      </w:r>
    </w:p>
    <w:p w14:paraId="01C0507D" w14:textId="77777777" w:rsidR="008F75A9" w:rsidRPr="008F75A9" w:rsidRDefault="008F75A9" w:rsidP="008F75A9">
      <w:pPr>
        <w:bidi/>
        <w:rPr>
          <w:rFonts w:cs="David" w:hint="cs"/>
          <w:rtl/>
        </w:rPr>
      </w:pPr>
    </w:p>
    <w:p w14:paraId="49DC7465"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296A2E3F" w14:textId="77777777" w:rsidR="008F75A9" w:rsidRPr="008F75A9" w:rsidRDefault="008F75A9" w:rsidP="008F75A9">
      <w:pPr>
        <w:bidi/>
        <w:rPr>
          <w:rFonts w:cs="David" w:hint="cs"/>
          <w:rtl/>
        </w:rPr>
      </w:pPr>
    </w:p>
    <w:p w14:paraId="697CF26A" w14:textId="77777777" w:rsidR="008F75A9" w:rsidRPr="008F75A9" w:rsidRDefault="008F75A9" w:rsidP="008F75A9">
      <w:pPr>
        <w:bidi/>
        <w:ind w:firstLine="567"/>
        <w:rPr>
          <w:rFonts w:cs="David" w:hint="cs"/>
          <w:rtl/>
        </w:rPr>
      </w:pPr>
      <w:r w:rsidRPr="008F75A9">
        <w:rPr>
          <w:rFonts w:cs="David" w:hint="cs"/>
          <w:rtl/>
        </w:rPr>
        <w:t xml:space="preserve">לא. אנחנו עושים הבחנה, האם הסיבה מוצדקת כן או לא. א' לא היה מוצדק, ב' היה מוצדק. אני רואה שיש הסכמה פה של החברים, שהסיבה להיעדרות במקרה הזה היא מוצדקת. חה"כ אחמד טיבי, בבקשה. </w:t>
      </w:r>
    </w:p>
    <w:p w14:paraId="796CA9F1" w14:textId="77777777" w:rsidR="008F75A9" w:rsidRPr="008F75A9" w:rsidRDefault="008F75A9" w:rsidP="008F75A9">
      <w:pPr>
        <w:bidi/>
        <w:ind w:firstLine="567"/>
        <w:rPr>
          <w:rFonts w:cs="David" w:hint="cs"/>
          <w:rtl/>
        </w:rPr>
      </w:pPr>
    </w:p>
    <w:p w14:paraId="58C06FCC" w14:textId="77777777" w:rsidR="008F75A9" w:rsidRPr="008F75A9" w:rsidRDefault="008F75A9" w:rsidP="008F75A9">
      <w:pPr>
        <w:bidi/>
        <w:rPr>
          <w:rFonts w:cs="David" w:hint="cs"/>
          <w:rtl/>
        </w:rPr>
      </w:pPr>
      <w:r w:rsidRPr="008F75A9">
        <w:rPr>
          <w:rFonts w:cs="David" w:hint="cs"/>
          <w:u w:val="single"/>
          <w:rtl/>
        </w:rPr>
        <w:t>אחמד טיבי:</w:t>
      </w:r>
    </w:p>
    <w:p w14:paraId="698DB8A7" w14:textId="77777777" w:rsidR="008F75A9" w:rsidRPr="008F75A9" w:rsidRDefault="008F75A9" w:rsidP="008F75A9">
      <w:pPr>
        <w:bidi/>
        <w:ind w:firstLine="567"/>
        <w:rPr>
          <w:rFonts w:cs="David" w:hint="cs"/>
          <w:rtl/>
        </w:rPr>
      </w:pPr>
    </w:p>
    <w:p w14:paraId="7CF1CCCF" w14:textId="77777777" w:rsidR="008F75A9" w:rsidRPr="008F75A9" w:rsidRDefault="008F75A9" w:rsidP="008F75A9">
      <w:pPr>
        <w:bidi/>
        <w:ind w:firstLine="567"/>
        <w:rPr>
          <w:rFonts w:cs="David" w:hint="cs"/>
          <w:rtl/>
        </w:rPr>
      </w:pPr>
      <w:r w:rsidRPr="008F75A9">
        <w:rPr>
          <w:rFonts w:cs="David" w:hint="cs"/>
          <w:rtl/>
        </w:rPr>
        <w:t xml:space="preserve">אני שייך לאלה שהחליטו לדחות את הערעור הזה בהיותי סגן יו"ר. בכובע השני אני חברו לסיעה של טלב אלסאנע והוא ייפה את כוחי. </w:t>
      </w:r>
    </w:p>
    <w:p w14:paraId="634B21D9" w14:textId="77777777" w:rsidR="008F75A9" w:rsidRPr="008F75A9" w:rsidRDefault="008F75A9" w:rsidP="008F75A9">
      <w:pPr>
        <w:bidi/>
        <w:ind w:firstLine="567"/>
        <w:rPr>
          <w:rFonts w:cs="David" w:hint="cs"/>
          <w:rtl/>
        </w:rPr>
      </w:pPr>
    </w:p>
    <w:p w14:paraId="545E7D63" w14:textId="77777777" w:rsidR="008F75A9" w:rsidRPr="008F75A9" w:rsidRDefault="008F75A9" w:rsidP="008F75A9">
      <w:pPr>
        <w:bidi/>
        <w:rPr>
          <w:rFonts w:cs="David" w:hint="cs"/>
          <w:rtl/>
        </w:rPr>
      </w:pPr>
      <w:r w:rsidRPr="008F75A9">
        <w:rPr>
          <w:rFonts w:cs="David" w:hint="cs"/>
          <w:u w:val="single"/>
          <w:rtl/>
        </w:rPr>
        <w:t>גדעון סער:</w:t>
      </w:r>
    </w:p>
    <w:p w14:paraId="47FD2CF6" w14:textId="77777777" w:rsidR="008F75A9" w:rsidRPr="008F75A9" w:rsidRDefault="008F75A9" w:rsidP="008F75A9">
      <w:pPr>
        <w:bidi/>
        <w:rPr>
          <w:rFonts w:cs="David" w:hint="cs"/>
          <w:rtl/>
        </w:rPr>
      </w:pPr>
    </w:p>
    <w:p w14:paraId="56B2A5B8" w14:textId="77777777" w:rsidR="008F75A9" w:rsidRPr="008F75A9" w:rsidRDefault="008F75A9" w:rsidP="008F75A9">
      <w:pPr>
        <w:bidi/>
        <w:rPr>
          <w:rFonts w:cs="David" w:hint="cs"/>
          <w:rtl/>
        </w:rPr>
      </w:pPr>
      <w:r w:rsidRPr="008F75A9">
        <w:rPr>
          <w:rFonts w:cs="David" w:hint="cs"/>
          <w:rtl/>
        </w:rPr>
        <w:tab/>
        <w:t>מה זה חברו לסיעה, הוא היו"ר שלך.</w:t>
      </w:r>
    </w:p>
    <w:p w14:paraId="1E8C6135" w14:textId="77777777" w:rsidR="008F75A9" w:rsidRPr="008F75A9" w:rsidRDefault="008F75A9" w:rsidP="008F75A9">
      <w:pPr>
        <w:bidi/>
        <w:rPr>
          <w:rFonts w:cs="David" w:hint="cs"/>
          <w:rtl/>
        </w:rPr>
      </w:pPr>
    </w:p>
    <w:p w14:paraId="0A79EE2C" w14:textId="77777777" w:rsidR="008F75A9" w:rsidRPr="008F75A9" w:rsidRDefault="008F75A9" w:rsidP="008F75A9">
      <w:pPr>
        <w:bidi/>
        <w:rPr>
          <w:rFonts w:cs="David" w:hint="cs"/>
          <w:rtl/>
        </w:rPr>
      </w:pPr>
      <w:r w:rsidRPr="008F75A9">
        <w:rPr>
          <w:rFonts w:cs="David" w:hint="cs"/>
          <w:u w:val="single"/>
          <w:rtl/>
        </w:rPr>
        <w:t>אחמד טיבי:</w:t>
      </w:r>
    </w:p>
    <w:p w14:paraId="02B2BF24" w14:textId="77777777" w:rsidR="008F75A9" w:rsidRPr="008F75A9" w:rsidRDefault="008F75A9" w:rsidP="008F75A9">
      <w:pPr>
        <w:bidi/>
        <w:rPr>
          <w:rFonts w:cs="David"/>
          <w:rtl/>
        </w:rPr>
      </w:pPr>
    </w:p>
    <w:p w14:paraId="1E5B818D" w14:textId="77777777" w:rsidR="008F75A9" w:rsidRPr="008F75A9" w:rsidRDefault="008F75A9" w:rsidP="008F75A9">
      <w:pPr>
        <w:bidi/>
        <w:ind w:firstLine="567"/>
        <w:rPr>
          <w:rFonts w:cs="David" w:hint="cs"/>
          <w:rtl/>
        </w:rPr>
      </w:pPr>
      <w:r w:rsidRPr="008F75A9">
        <w:rPr>
          <w:rFonts w:cs="David" w:hint="cs"/>
          <w:rtl/>
        </w:rPr>
        <w:t xml:space="preserve">אני תמיד חלמתי לייצג את טלב אלסאנע. לכן, רק בשל הנקודה הזאת מן הדין לקבל את בקשת הערעור שמדברת על נושא חשוב, והציג אותו לפני חה"כ מג'אדלה. הנתונים מדאיגים מאוד בכל מה שקשור למגזר הערבי. לכן, חשוב שהכנסת תקדם דיון במליאה. </w:t>
      </w:r>
    </w:p>
    <w:p w14:paraId="3785BDEA" w14:textId="77777777" w:rsidR="008F75A9" w:rsidRPr="008F75A9" w:rsidRDefault="008F75A9" w:rsidP="008F75A9">
      <w:pPr>
        <w:bidi/>
        <w:rPr>
          <w:rFonts w:cs="David" w:hint="cs"/>
          <w:rtl/>
        </w:rPr>
      </w:pPr>
    </w:p>
    <w:p w14:paraId="20D393A0"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6FD31DE4" w14:textId="77777777" w:rsidR="008F75A9" w:rsidRPr="008F75A9" w:rsidRDefault="008F75A9" w:rsidP="008F75A9">
      <w:pPr>
        <w:bidi/>
        <w:rPr>
          <w:rFonts w:cs="David" w:hint="cs"/>
          <w:rtl/>
        </w:rPr>
      </w:pPr>
    </w:p>
    <w:p w14:paraId="112E9995" w14:textId="77777777" w:rsidR="008F75A9" w:rsidRPr="008F75A9" w:rsidRDefault="008F75A9" w:rsidP="008F75A9">
      <w:pPr>
        <w:bidi/>
        <w:rPr>
          <w:rFonts w:cs="David" w:hint="cs"/>
          <w:rtl/>
        </w:rPr>
      </w:pPr>
      <w:r w:rsidRPr="008F75A9">
        <w:rPr>
          <w:rFonts w:cs="David" w:hint="cs"/>
          <w:rtl/>
        </w:rPr>
        <w:tab/>
        <w:t>אני רוצה לשמוע את עמדת הנשיאות.</w:t>
      </w:r>
    </w:p>
    <w:p w14:paraId="43C6B661" w14:textId="77777777" w:rsidR="008F75A9" w:rsidRPr="008F75A9" w:rsidRDefault="008F75A9" w:rsidP="008F75A9">
      <w:pPr>
        <w:bidi/>
        <w:rPr>
          <w:rFonts w:cs="David" w:hint="cs"/>
          <w:rtl/>
        </w:rPr>
      </w:pPr>
    </w:p>
    <w:p w14:paraId="394F8B7E" w14:textId="77777777" w:rsidR="008F75A9" w:rsidRPr="008F75A9" w:rsidRDefault="008F75A9" w:rsidP="008F75A9">
      <w:pPr>
        <w:bidi/>
        <w:rPr>
          <w:rFonts w:cs="David" w:hint="cs"/>
          <w:rtl/>
        </w:rPr>
      </w:pPr>
      <w:r w:rsidRPr="008F75A9">
        <w:rPr>
          <w:rFonts w:cs="David" w:hint="cs"/>
          <w:u w:val="single"/>
          <w:rtl/>
        </w:rPr>
        <w:t>קולט אביטל:</w:t>
      </w:r>
    </w:p>
    <w:p w14:paraId="3BA73BF6" w14:textId="77777777" w:rsidR="008F75A9" w:rsidRPr="008F75A9" w:rsidRDefault="008F75A9" w:rsidP="008F75A9">
      <w:pPr>
        <w:bidi/>
        <w:rPr>
          <w:rFonts w:cs="David" w:hint="cs"/>
          <w:rtl/>
        </w:rPr>
      </w:pPr>
    </w:p>
    <w:p w14:paraId="19B42862" w14:textId="77777777" w:rsidR="008F75A9" w:rsidRPr="008F75A9" w:rsidRDefault="008F75A9" w:rsidP="008F75A9">
      <w:pPr>
        <w:bidi/>
        <w:ind w:firstLine="567"/>
        <w:rPr>
          <w:rFonts w:cs="David" w:hint="cs"/>
          <w:rtl/>
        </w:rPr>
      </w:pPr>
      <w:r w:rsidRPr="008F75A9">
        <w:rPr>
          <w:rFonts w:cs="David" w:hint="cs"/>
          <w:rtl/>
        </w:rPr>
        <w:t>בדיוק מאותה הסיבה שאותה מנה חה"כ אחמד טיבי שישב איתנו בנשיאות. ברגע שנושא עולה על סדר יומה של הכנסת, נדון במליאה כהצעת אי אימון ומקבל את החשיפה שלו, נשיאות לא מאשרת את אותו נושא פעמיים.</w:t>
      </w:r>
    </w:p>
    <w:p w14:paraId="2F7DED2D" w14:textId="77777777" w:rsidR="008F75A9" w:rsidRPr="008F75A9" w:rsidRDefault="008F75A9" w:rsidP="008F75A9">
      <w:pPr>
        <w:bidi/>
        <w:rPr>
          <w:rFonts w:cs="David" w:hint="cs"/>
          <w:rtl/>
        </w:rPr>
      </w:pPr>
    </w:p>
    <w:p w14:paraId="0D00AC52"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6DDF7883" w14:textId="77777777" w:rsidR="008F75A9" w:rsidRPr="008F75A9" w:rsidRDefault="008F75A9" w:rsidP="008F75A9">
      <w:pPr>
        <w:bidi/>
        <w:rPr>
          <w:rFonts w:cs="David" w:hint="cs"/>
          <w:rtl/>
        </w:rPr>
      </w:pPr>
    </w:p>
    <w:p w14:paraId="311F38AB" w14:textId="77777777" w:rsidR="008F75A9" w:rsidRPr="008F75A9" w:rsidRDefault="008F75A9" w:rsidP="008F75A9">
      <w:pPr>
        <w:bidi/>
        <w:rPr>
          <w:rFonts w:cs="David" w:hint="cs"/>
          <w:rtl/>
        </w:rPr>
      </w:pPr>
      <w:r w:rsidRPr="008F75A9">
        <w:rPr>
          <w:rFonts w:cs="David" w:hint="cs"/>
          <w:rtl/>
        </w:rPr>
        <w:tab/>
        <w:t>אני מודה לך. אני עוברת להצבעה. מי בעד קבלת ערעורו של חה"כ טלב אלסאנע?</w:t>
      </w:r>
    </w:p>
    <w:p w14:paraId="15CDD45C" w14:textId="77777777" w:rsidR="008F75A9" w:rsidRPr="008F75A9" w:rsidRDefault="008F75A9" w:rsidP="008F75A9">
      <w:pPr>
        <w:bidi/>
        <w:rPr>
          <w:rFonts w:cs="David" w:hint="cs"/>
          <w:rtl/>
        </w:rPr>
      </w:pPr>
    </w:p>
    <w:p w14:paraId="145897E7" w14:textId="77777777" w:rsidR="008F75A9" w:rsidRPr="008F75A9" w:rsidRDefault="008F75A9" w:rsidP="008F75A9">
      <w:pPr>
        <w:bidi/>
        <w:jc w:val="center"/>
        <w:rPr>
          <w:rFonts w:cs="David" w:hint="cs"/>
          <w:rtl/>
        </w:rPr>
      </w:pPr>
      <w:r w:rsidRPr="008F75A9">
        <w:rPr>
          <w:rFonts w:cs="David" w:hint="cs"/>
          <w:rtl/>
        </w:rPr>
        <w:t>ה צ ב ע ה</w:t>
      </w:r>
    </w:p>
    <w:p w14:paraId="25C84187" w14:textId="77777777" w:rsidR="008F75A9" w:rsidRPr="008F75A9" w:rsidRDefault="008F75A9" w:rsidP="008F75A9">
      <w:pPr>
        <w:bidi/>
        <w:jc w:val="center"/>
        <w:rPr>
          <w:rFonts w:cs="David" w:hint="cs"/>
          <w:rtl/>
        </w:rPr>
      </w:pPr>
      <w:r w:rsidRPr="008F75A9">
        <w:rPr>
          <w:rFonts w:cs="David" w:hint="cs"/>
          <w:rtl/>
        </w:rPr>
        <w:t xml:space="preserve">בעד </w:t>
      </w:r>
      <w:r w:rsidRPr="008F75A9">
        <w:rPr>
          <w:rFonts w:cs="David"/>
          <w:rtl/>
        </w:rPr>
        <w:t>–</w:t>
      </w:r>
      <w:r w:rsidRPr="008F75A9">
        <w:rPr>
          <w:rFonts w:cs="David" w:hint="cs"/>
          <w:rtl/>
        </w:rPr>
        <w:t xml:space="preserve"> 2</w:t>
      </w:r>
    </w:p>
    <w:p w14:paraId="0E868BE6" w14:textId="77777777" w:rsidR="008F75A9" w:rsidRPr="008F75A9" w:rsidRDefault="008F75A9" w:rsidP="008F75A9">
      <w:pPr>
        <w:bidi/>
        <w:jc w:val="center"/>
        <w:rPr>
          <w:rFonts w:cs="David" w:hint="cs"/>
          <w:rtl/>
        </w:rPr>
      </w:pPr>
      <w:r w:rsidRPr="008F75A9">
        <w:rPr>
          <w:rFonts w:cs="David" w:hint="cs"/>
          <w:rtl/>
        </w:rPr>
        <w:t xml:space="preserve">נגד </w:t>
      </w:r>
      <w:r w:rsidRPr="008F75A9">
        <w:rPr>
          <w:rFonts w:cs="David"/>
          <w:rtl/>
        </w:rPr>
        <w:t>–</w:t>
      </w:r>
      <w:r w:rsidRPr="008F75A9">
        <w:rPr>
          <w:rFonts w:cs="David" w:hint="cs"/>
          <w:rtl/>
        </w:rPr>
        <w:t xml:space="preserve"> 10</w:t>
      </w:r>
    </w:p>
    <w:p w14:paraId="5AB19E57" w14:textId="77777777" w:rsidR="008F75A9" w:rsidRPr="008F75A9" w:rsidRDefault="008F75A9" w:rsidP="008F75A9">
      <w:pPr>
        <w:bidi/>
        <w:jc w:val="center"/>
        <w:rPr>
          <w:rFonts w:cs="David" w:hint="cs"/>
          <w:rtl/>
        </w:rPr>
      </w:pPr>
      <w:r w:rsidRPr="008F75A9">
        <w:rPr>
          <w:rFonts w:cs="David" w:hint="cs"/>
          <w:rtl/>
        </w:rPr>
        <w:t xml:space="preserve">נמנעים </w:t>
      </w:r>
      <w:r w:rsidRPr="008F75A9">
        <w:rPr>
          <w:rFonts w:cs="David"/>
          <w:rtl/>
        </w:rPr>
        <w:t>–</w:t>
      </w:r>
      <w:r w:rsidRPr="008F75A9">
        <w:rPr>
          <w:rFonts w:cs="David" w:hint="cs"/>
          <w:rtl/>
        </w:rPr>
        <w:t xml:space="preserve"> אין</w:t>
      </w:r>
    </w:p>
    <w:p w14:paraId="6B145AC0" w14:textId="77777777" w:rsidR="008F75A9" w:rsidRPr="008F75A9" w:rsidRDefault="008F75A9" w:rsidP="008F75A9">
      <w:pPr>
        <w:bidi/>
        <w:rPr>
          <w:rFonts w:cs="David" w:hint="cs"/>
          <w:rtl/>
        </w:rPr>
      </w:pPr>
    </w:p>
    <w:p w14:paraId="06EA6E37" w14:textId="77777777" w:rsidR="008F75A9" w:rsidRPr="008F75A9" w:rsidRDefault="008F75A9" w:rsidP="008F75A9">
      <w:pPr>
        <w:bidi/>
        <w:rPr>
          <w:rFonts w:cs="David" w:hint="cs"/>
          <w:rtl/>
        </w:rPr>
      </w:pPr>
      <w:r w:rsidRPr="008F75A9">
        <w:rPr>
          <w:rFonts w:cs="David" w:hint="cs"/>
          <w:rtl/>
        </w:rPr>
        <w:t xml:space="preserve">לפיכך, אני קובעת שערעורו של חה"כ טלב אלסאנע בשם מיופה כוחו, אחמד טיבי, לא התקבלה. אני עוברת לערעורו של חה"כ ניסן סלומינסקי, אשר טרח והופיע בפנינו, בנושא הקפאת הבנייה אשר תוכננה עבור מפוני גוש קטיף ביישוב מסכיות. נא הסבר לוועדה מדוע אתה מערער. </w:t>
      </w:r>
    </w:p>
    <w:p w14:paraId="6A92EE33" w14:textId="77777777" w:rsidR="008F75A9" w:rsidRPr="008F75A9" w:rsidRDefault="008F75A9" w:rsidP="008F75A9">
      <w:pPr>
        <w:bidi/>
        <w:rPr>
          <w:rFonts w:cs="David" w:hint="cs"/>
          <w:rtl/>
        </w:rPr>
      </w:pPr>
    </w:p>
    <w:p w14:paraId="21C8F98A" w14:textId="77777777" w:rsidR="008F75A9" w:rsidRPr="008F75A9" w:rsidRDefault="008F75A9" w:rsidP="008F75A9">
      <w:pPr>
        <w:bidi/>
        <w:rPr>
          <w:rFonts w:cs="David" w:hint="cs"/>
          <w:rtl/>
        </w:rPr>
      </w:pPr>
      <w:r w:rsidRPr="008F75A9">
        <w:rPr>
          <w:rFonts w:cs="David" w:hint="cs"/>
          <w:u w:val="single"/>
          <w:rtl/>
        </w:rPr>
        <w:t>ניסן סלומינסקי:</w:t>
      </w:r>
    </w:p>
    <w:p w14:paraId="3619E2E6" w14:textId="77777777" w:rsidR="008F75A9" w:rsidRPr="008F75A9" w:rsidRDefault="008F75A9" w:rsidP="008F75A9">
      <w:pPr>
        <w:bidi/>
        <w:rPr>
          <w:rFonts w:cs="David" w:hint="cs"/>
          <w:rtl/>
        </w:rPr>
      </w:pPr>
    </w:p>
    <w:p w14:paraId="1A225B23" w14:textId="77777777" w:rsidR="008F75A9" w:rsidRPr="008F75A9" w:rsidRDefault="008F75A9" w:rsidP="008F75A9">
      <w:pPr>
        <w:bidi/>
        <w:ind w:firstLine="567"/>
        <w:rPr>
          <w:rFonts w:cs="David" w:hint="cs"/>
          <w:rtl/>
        </w:rPr>
      </w:pPr>
      <w:r w:rsidRPr="008F75A9">
        <w:rPr>
          <w:rFonts w:cs="David" w:hint="cs"/>
          <w:rtl/>
        </w:rPr>
        <w:t>אני מודה שזאת הפעם הראשונה שאני מגיש ערעור. בדרך כלל אני נוהג לא להגיש ערעורים.  הנושא שאני מדבר עליו הוא כל כך חשוב, ולכן הגשתי את הערעור. יישוב מסכיות, הוא יישוב שאוזרח ואושר כיישוב כבר לפני 25 שנה על ידי ממשלת ישראל וגרות שם כמה משפחות, ישוב שיועד למפוני גוש קטיף, שירת הים. מזה שנה וחצי 20 משפחות מהמפונים שמיועדים לשם גרים בקרוונים ומצפים לאישור הפורמאלי כדי להתחיל את הבנייה. מדובר כאן על שני אלמנטים מרכזיים: פתרון למפונים, שזה צו השעה. דבר שני, מדובר כאן גם על בקעת הירדן, שגם היא מחויבות של כולנו. אלה משפחות שטולטלו במשך שנה וחצי, עברו כבר 5 תחנות במשך הנדודים שלהם.</w:t>
      </w:r>
    </w:p>
    <w:p w14:paraId="330F0F6E" w14:textId="77777777" w:rsidR="008F75A9" w:rsidRPr="008F75A9" w:rsidRDefault="008F75A9" w:rsidP="008F75A9">
      <w:pPr>
        <w:bidi/>
        <w:rPr>
          <w:rFonts w:cs="David" w:hint="cs"/>
          <w:rtl/>
        </w:rPr>
      </w:pPr>
    </w:p>
    <w:p w14:paraId="63CFADE6" w14:textId="77777777" w:rsidR="008F75A9" w:rsidRPr="008F75A9" w:rsidRDefault="008F75A9" w:rsidP="008F75A9">
      <w:pPr>
        <w:bidi/>
        <w:rPr>
          <w:rFonts w:cs="David" w:hint="cs"/>
          <w:rtl/>
        </w:rPr>
      </w:pPr>
      <w:r w:rsidRPr="008F75A9">
        <w:rPr>
          <w:rFonts w:cs="David" w:hint="cs"/>
          <w:u w:val="single"/>
          <w:rtl/>
        </w:rPr>
        <w:t>גדעון סער:</w:t>
      </w:r>
      <w:r w:rsidRPr="008F75A9">
        <w:rPr>
          <w:rFonts w:cs="David" w:hint="cs"/>
          <w:rtl/>
        </w:rPr>
        <w:t xml:space="preserve"> </w:t>
      </w:r>
    </w:p>
    <w:p w14:paraId="314F4093" w14:textId="77777777" w:rsidR="008F75A9" w:rsidRPr="008F75A9" w:rsidRDefault="008F75A9" w:rsidP="008F75A9">
      <w:pPr>
        <w:bidi/>
        <w:rPr>
          <w:rFonts w:cs="David" w:hint="cs"/>
          <w:rtl/>
        </w:rPr>
      </w:pPr>
    </w:p>
    <w:p w14:paraId="486D1015" w14:textId="77777777" w:rsidR="008F75A9" w:rsidRPr="008F75A9" w:rsidRDefault="008F75A9" w:rsidP="008F75A9">
      <w:pPr>
        <w:bidi/>
        <w:ind w:firstLine="567"/>
        <w:rPr>
          <w:rFonts w:cs="David" w:hint="cs"/>
          <w:rtl/>
        </w:rPr>
      </w:pPr>
      <w:r w:rsidRPr="008F75A9">
        <w:rPr>
          <w:rFonts w:cs="David" w:hint="cs"/>
          <w:rtl/>
        </w:rPr>
        <w:t>מדוע זה הוקפא?</w:t>
      </w:r>
    </w:p>
    <w:p w14:paraId="1B0ED6D0" w14:textId="77777777" w:rsidR="008F75A9" w:rsidRPr="008F75A9" w:rsidRDefault="008F75A9" w:rsidP="008F75A9">
      <w:pPr>
        <w:bidi/>
        <w:rPr>
          <w:rFonts w:cs="David" w:hint="cs"/>
          <w:rtl/>
        </w:rPr>
      </w:pPr>
    </w:p>
    <w:p w14:paraId="2353B398" w14:textId="77777777" w:rsidR="008F75A9" w:rsidRPr="008F75A9" w:rsidRDefault="008F75A9" w:rsidP="008F75A9">
      <w:pPr>
        <w:bidi/>
        <w:rPr>
          <w:rFonts w:cs="David" w:hint="cs"/>
          <w:rtl/>
        </w:rPr>
      </w:pPr>
      <w:r w:rsidRPr="008F75A9">
        <w:rPr>
          <w:rFonts w:cs="David" w:hint="cs"/>
          <w:u w:val="single"/>
          <w:rtl/>
        </w:rPr>
        <w:t>ניסן סלומינסקי:</w:t>
      </w:r>
    </w:p>
    <w:p w14:paraId="5D1D9360" w14:textId="77777777" w:rsidR="008F75A9" w:rsidRPr="008F75A9" w:rsidRDefault="008F75A9" w:rsidP="008F75A9">
      <w:pPr>
        <w:bidi/>
        <w:rPr>
          <w:rFonts w:cs="David" w:hint="cs"/>
          <w:rtl/>
        </w:rPr>
      </w:pPr>
    </w:p>
    <w:p w14:paraId="52ABBCD0" w14:textId="77777777" w:rsidR="008F75A9" w:rsidRPr="008F75A9" w:rsidRDefault="008F75A9" w:rsidP="008F75A9">
      <w:pPr>
        <w:bidi/>
        <w:ind w:firstLine="567"/>
        <w:rPr>
          <w:rFonts w:cs="David" w:hint="cs"/>
          <w:rtl/>
        </w:rPr>
      </w:pPr>
      <w:r w:rsidRPr="008F75A9">
        <w:rPr>
          <w:rFonts w:cs="David" w:hint="cs"/>
          <w:rtl/>
        </w:rPr>
        <w:t>אמרו להם שזה המקום שלהם וכל התוכניות מוכנות, והם קיבלו את אישורו של שר הביטחון. יום לפני שפורסמו המכרזים, שר הביטחון, לצערי, החליט להקפיא את הנושא. אלה 20 משפחות, שכולנו מכירים את הסבל הנורא שלהם. הם יושבים ומחכים שנה וחצי.</w:t>
      </w:r>
    </w:p>
    <w:p w14:paraId="217769D5" w14:textId="77777777" w:rsidR="008F75A9" w:rsidRPr="008F75A9" w:rsidRDefault="008F75A9" w:rsidP="008F75A9">
      <w:pPr>
        <w:bidi/>
        <w:rPr>
          <w:rFonts w:cs="David" w:hint="cs"/>
          <w:rtl/>
        </w:rPr>
      </w:pPr>
    </w:p>
    <w:p w14:paraId="7D23C3ED" w14:textId="77777777" w:rsidR="008F75A9" w:rsidRPr="008F75A9" w:rsidRDefault="008F75A9" w:rsidP="008F75A9">
      <w:pPr>
        <w:bidi/>
        <w:rPr>
          <w:rFonts w:cs="David"/>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60205A19" w14:textId="77777777" w:rsidR="008F75A9" w:rsidRPr="008F75A9" w:rsidRDefault="008F75A9" w:rsidP="008F75A9">
      <w:pPr>
        <w:bidi/>
        <w:rPr>
          <w:rFonts w:cs="David" w:hint="cs"/>
          <w:rtl/>
        </w:rPr>
      </w:pPr>
    </w:p>
    <w:p w14:paraId="542D6CCA" w14:textId="77777777" w:rsidR="008F75A9" w:rsidRPr="008F75A9" w:rsidRDefault="008F75A9" w:rsidP="008F75A9">
      <w:pPr>
        <w:bidi/>
        <w:ind w:firstLine="567"/>
        <w:rPr>
          <w:rFonts w:cs="David" w:hint="cs"/>
          <w:rtl/>
        </w:rPr>
      </w:pPr>
      <w:r w:rsidRPr="008F75A9">
        <w:rPr>
          <w:rFonts w:cs="David" w:hint="cs"/>
          <w:rtl/>
        </w:rPr>
        <w:t>למה אתה לא מעלה את זה לדיון מהיר באחת הוועדות?</w:t>
      </w:r>
    </w:p>
    <w:p w14:paraId="6DB356F3" w14:textId="77777777" w:rsidR="008F75A9" w:rsidRPr="008F75A9" w:rsidRDefault="008F75A9" w:rsidP="008F75A9">
      <w:pPr>
        <w:bidi/>
        <w:rPr>
          <w:rFonts w:cs="David" w:hint="cs"/>
          <w:rtl/>
        </w:rPr>
      </w:pPr>
    </w:p>
    <w:p w14:paraId="141B92C1" w14:textId="77777777" w:rsidR="008F75A9" w:rsidRPr="008F75A9" w:rsidRDefault="008F75A9" w:rsidP="008F75A9">
      <w:pPr>
        <w:bidi/>
        <w:rPr>
          <w:rFonts w:cs="David" w:hint="cs"/>
          <w:rtl/>
        </w:rPr>
      </w:pPr>
      <w:r w:rsidRPr="008F75A9">
        <w:rPr>
          <w:rFonts w:cs="David" w:hint="cs"/>
          <w:u w:val="single"/>
          <w:rtl/>
        </w:rPr>
        <w:t>ניסן סלומינסקי:</w:t>
      </w:r>
    </w:p>
    <w:p w14:paraId="00D9ADF0" w14:textId="77777777" w:rsidR="008F75A9" w:rsidRPr="008F75A9" w:rsidRDefault="008F75A9" w:rsidP="008F75A9">
      <w:pPr>
        <w:bidi/>
        <w:rPr>
          <w:rFonts w:cs="David" w:hint="cs"/>
          <w:rtl/>
        </w:rPr>
      </w:pPr>
    </w:p>
    <w:p w14:paraId="39F29007" w14:textId="77777777" w:rsidR="008F75A9" w:rsidRPr="008F75A9" w:rsidRDefault="008F75A9" w:rsidP="008F75A9">
      <w:pPr>
        <w:bidi/>
        <w:ind w:firstLine="567"/>
        <w:rPr>
          <w:rFonts w:cs="David" w:hint="cs"/>
          <w:rtl/>
        </w:rPr>
      </w:pPr>
      <w:r w:rsidRPr="008F75A9">
        <w:rPr>
          <w:rFonts w:cs="David" w:hint="cs"/>
          <w:rtl/>
        </w:rPr>
        <w:t>יכול להיות שגם את זה נצטרך לעשות, אבל ברגע ששמעתי את זה מיד הגשתי הצעה לסדר. יכול להיות שבהמשך נתגלגל הלאה. אני מאוד מקווה, שלאחר הדיון במליאה, שר הביטחון יבין את המעשה ויאשר את זה שוב. זה השלב הראשון. צריכים את ההתעוררות הציבורית הזאת. מדובר במשפחות שיושבות וממתינות. מדובר גם על בקעת הירדן, שזה קונסנזוס של כולנו. לכן, בניגוד לעמדתי לא להגיש ערעורים, הנושא הזה דורש דיון דחוף ולהעלותו לסדר היום, תוך תקווה ששר הביטחון יחזור לעמדתו הראשונה ויאשר להם זאת.</w:t>
      </w:r>
    </w:p>
    <w:p w14:paraId="298C2D18" w14:textId="77777777" w:rsidR="008F75A9" w:rsidRPr="008F75A9" w:rsidRDefault="008F75A9" w:rsidP="008F75A9">
      <w:pPr>
        <w:bidi/>
        <w:rPr>
          <w:rFonts w:cs="David" w:hint="cs"/>
          <w:rtl/>
        </w:rPr>
      </w:pPr>
    </w:p>
    <w:p w14:paraId="01AABAC7" w14:textId="77777777" w:rsidR="008F75A9" w:rsidRPr="008F75A9" w:rsidRDefault="008F75A9" w:rsidP="008F75A9">
      <w:pPr>
        <w:bidi/>
        <w:rPr>
          <w:rFonts w:cs="David" w:hint="cs"/>
          <w:u w:val="single"/>
          <w:rtl/>
        </w:rPr>
      </w:pPr>
    </w:p>
    <w:p w14:paraId="0DCC1B98" w14:textId="77777777" w:rsidR="008F75A9" w:rsidRPr="008F75A9" w:rsidRDefault="008F75A9" w:rsidP="008F75A9">
      <w:pPr>
        <w:bidi/>
        <w:rPr>
          <w:rFonts w:cs="David" w:hint="cs"/>
          <w:u w:val="single"/>
          <w:rtl/>
        </w:rPr>
      </w:pPr>
    </w:p>
    <w:p w14:paraId="6A4B4BA5" w14:textId="77777777" w:rsidR="008F75A9" w:rsidRPr="008F75A9" w:rsidRDefault="008F75A9" w:rsidP="008F75A9">
      <w:pPr>
        <w:bidi/>
        <w:rPr>
          <w:rFonts w:cs="David" w:hint="cs"/>
          <w:u w:val="single"/>
          <w:rtl/>
        </w:rPr>
      </w:pPr>
    </w:p>
    <w:p w14:paraId="65A1D6F9" w14:textId="77777777" w:rsidR="008F75A9" w:rsidRPr="008F75A9" w:rsidRDefault="008F75A9" w:rsidP="008F75A9">
      <w:pPr>
        <w:bidi/>
        <w:rPr>
          <w:rFonts w:cs="David" w:hint="cs"/>
          <w:u w:val="single"/>
          <w:rtl/>
        </w:rPr>
      </w:pPr>
    </w:p>
    <w:p w14:paraId="0CC10D17"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651FDDC8" w14:textId="77777777" w:rsidR="008F75A9" w:rsidRPr="008F75A9" w:rsidRDefault="008F75A9" w:rsidP="008F75A9">
      <w:pPr>
        <w:bidi/>
        <w:rPr>
          <w:rFonts w:cs="David" w:hint="cs"/>
          <w:rtl/>
        </w:rPr>
      </w:pPr>
    </w:p>
    <w:p w14:paraId="128C24DD" w14:textId="77777777" w:rsidR="008F75A9" w:rsidRPr="008F75A9" w:rsidRDefault="008F75A9" w:rsidP="008F75A9">
      <w:pPr>
        <w:bidi/>
        <w:ind w:firstLine="567"/>
        <w:rPr>
          <w:rFonts w:cs="David" w:hint="cs"/>
          <w:rtl/>
        </w:rPr>
      </w:pPr>
      <w:r w:rsidRPr="008F75A9">
        <w:rPr>
          <w:rFonts w:cs="David" w:hint="cs"/>
          <w:rtl/>
        </w:rPr>
        <w:t>אני מודה לך. חה"כ ריבלין, לקחת על עצמך אתמול את ראשות ועדת המשנה בנושא העברת אינטל מירושלים. העלה חה"כ אליהו גבאי הצעה לסדר בנושא הזה. הוועדה דחתה אותה משום שהיא סברה שיש מקום להזמין את חבר הכנסת אליהו.</w:t>
      </w:r>
    </w:p>
    <w:p w14:paraId="256EF8A5" w14:textId="77777777" w:rsidR="008F75A9" w:rsidRPr="008F75A9" w:rsidRDefault="008F75A9" w:rsidP="008F75A9">
      <w:pPr>
        <w:bidi/>
        <w:rPr>
          <w:rFonts w:cs="David" w:hint="cs"/>
          <w:rtl/>
        </w:rPr>
      </w:pPr>
    </w:p>
    <w:p w14:paraId="2D459AEC" w14:textId="77777777" w:rsidR="008F75A9" w:rsidRPr="008F75A9" w:rsidRDefault="008F75A9" w:rsidP="008F75A9">
      <w:pPr>
        <w:bidi/>
        <w:rPr>
          <w:rFonts w:cs="David" w:hint="cs"/>
          <w:rtl/>
        </w:rPr>
      </w:pPr>
      <w:r w:rsidRPr="008F75A9">
        <w:rPr>
          <w:rFonts w:cs="David" w:hint="cs"/>
          <w:u w:val="single"/>
          <w:rtl/>
        </w:rPr>
        <w:t>ראובן ריבלין:</w:t>
      </w:r>
    </w:p>
    <w:p w14:paraId="6255266D" w14:textId="77777777" w:rsidR="008F75A9" w:rsidRPr="008F75A9" w:rsidRDefault="008F75A9" w:rsidP="008F75A9">
      <w:pPr>
        <w:bidi/>
        <w:rPr>
          <w:rFonts w:cs="David" w:hint="cs"/>
          <w:rtl/>
        </w:rPr>
      </w:pPr>
    </w:p>
    <w:p w14:paraId="77B00381" w14:textId="77777777" w:rsidR="008F75A9" w:rsidRPr="008F75A9" w:rsidRDefault="008F75A9" w:rsidP="008F75A9">
      <w:pPr>
        <w:bidi/>
        <w:ind w:firstLine="567"/>
        <w:rPr>
          <w:rFonts w:cs="David" w:hint="cs"/>
          <w:rtl/>
        </w:rPr>
      </w:pPr>
      <w:r w:rsidRPr="008F75A9">
        <w:rPr>
          <w:rFonts w:cs="David" w:hint="cs"/>
          <w:rtl/>
        </w:rPr>
        <w:t xml:space="preserve">אני אצרף אותו לוועדה. </w:t>
      </w:r>
    </w:p>
    <w:p w14:paraId="368358E3" w14:textId="77777777" w:rsidR="008F75A9" w:rsidRPr="008F75A9" w:rsidRDefault="008F75A9" w:rsidP="008F75A9">
      <w:pPr>
        <w:bidi/>
        <w:rPr>
          <w:rFonts w:cs="David" w:hint="cs"/>
          <w:rtl/>
        </w:rPr>
      </w:pPr>
    </w:p>
    <w:p w14:paraId="67F5BB07"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5914EF15" w14:textId="77777777" w:rsidR="008F75A9" w:rsidRPr="008F75A9" w:rsidRDefault="008F75A9" w:rsidP="008F75A9">
      <w:pPr>
        <w:bidi/>
        <w:rPr>
          <w:rFonts w:cs="David" w:hint="cs"/>
          <w:rtl/>
        </w:rPr>
      </w:pPr>
    </w:p>
    <w:p w14:paraId="1324D5EB" w14:textId="77777777" w:rsidR="008F75A9" w:rsidRPr="008F75A9" w:rsidRDefault="008F75A9" w:rsidP="008F75A9">
      <w:pPr>
        <w:bidi/>
        <w:ind w:firstLine="567"/>
        <w:rPr>
          <w:rFonts w:cs="David" w:hint="cs"/>
          <w:rtl/>
        </w:rPr>
      </w:pPr>
      <w:r w:rsidRPr="008F75A9">
        <w:rPr>
          <w:rFonts w:cs="David" w:hint="cs"/>
          <w:rtl/>
        </w:rPr>
        <w:t xml:space="preserve">אם תצרף אותו לוועדה, מה טוב. אני שמחה, שכולכם יצאתם מרוצים. </w:t>
      </w:r>
    </w:p>
    <w:p w14:paraId="072F5152" w14:textId="77777777" w:rsidR="008F75A9" w:rsidRPr="008F75A9" w:rsidRDefault="008F75A9" w:rsidP="008F75A9">
      <w:pPr>
        <w:bidi/>
        <w:ind w:firstLine="567"/>
        <w:rPr>
          <w:rFonts w:cs="David" w:hint="cs"/>
          <w:rtl/>
        </w:rPr>
      </w:pPr>
    </w:p>
    <w:p w14:paraId="3D4F6C10" w14:textId="77777777" w:rsidR="008F75A9" w:rsidRPr="008F75A9" w:rsidRDefault="008F75A9" w:rsidP="008F75A9">
      <w:pPr>
        <w:bidi/>
        <w:rPr>
          <w:rFonts w:cs="David" w:hint="cs"/>
          <w:rtl/>
        </w:rPr>
      </w:pPr>
      <w:r w:rsidRPr="008F75A9">
        <w:rPr>
          <w:rFonts w:cs="David" w:hint="cs"/>
          <w:u w:val="single"/>
          <w:rtl/>
        </w:rPr>
        <w:t>אליהו גבאי:</w:t>
      </w:r>
    </w:p>
    <w:p w14:paraId="2AF18146" w14:textId="77777777" w:rsidR="008F75A9" w:rsidRPr="008F75A9" w:rsidRDefault="008F75A9" w:rsidP="008F75A9">
      <w:pPr>
        <w:bidi/>
        <w:rPr>
          <w:rFonts w:cs="David" w:hint="cs"/>
          <w:rtl/>
        </w:rPr>
      </w:pPr>
    </w:p>
    <w:p w14:paraId="0DF91DA5" w14:textId="77777777" w:rsidR="008F75A9" w:rsidRPr="008F75A9" w:rsidRDefault="008F75A9" w:rsidP="008F75A9">
      <w:pPr>
        <w:bidi/>
        <w:rPr>
          <w:rFonts w:cs="David" w:hint="cs"/>
          <w:rtl/>
        </w:rPr>
      </w:pPr>
      <w:r w:rsidRPr="008F75A9">
        <w:rPr>
          <w:rFonts w:cs="David" w:hint="cs"/>
          <w:rtl/>
        </w:rPr>
        <w:tab/>
        <w:t xml:space="preserve">תודה רבה, היושבת ראש. </w:t>
      </w:r>
    </w:p>
    <w:p w14:paraId="28F2F3CC" w14:textId="77777777" w:rsidR="008F75A9" w:rsidRPr="008F75A9" w:rsidRDefault="008F75A9" w:rsidP="008F75A9">
      <w:pPr>
        <w:bidi/>
        <w:rPr>
          <w:rFonts w:cs="David" w:hint="cs"/>
          <w:rtl/>
        </w:rPr>
      </w:pPr>
    </w:p>
    <w:p w14:paraId="0B7F9D13" w14:textId="77777777" w:rsidR="008F75A9" w:rsidRPr="008F75A9" w:rsidRDefault="008F75A9" w:rsidP="008F75A9">
      <w:pPr>
        <w:bidi/>
        <w:rPr>
          <w:rFonts w:cs="David" w:hint="cs"/>
          <w:rtl/>
        </w:rPr>
      </w:pPr>
      <w:r w:rsidRPr="008F75A9">
        <w:rPr>
          <w:rFonts w:cs="David" w:hint="cs"/>
          <w:u w:val="single"/>
          <w:rtl/>
        </w:rPr>
        <w:t>ניסן סלומינסקי:</w:t>
      </w:r>
    </w:p>
    <w:p w14:paraId="39B98BB7" w14:textId="77777777" w:rsidR="008F75A9" w:rsidRPr="008F75A9" w:rsidRDefault="008F75A9" w:rsidP="008F75A9">
      <w:pPr>
        <w:bidi/>
        <w:rPr>
          <w:rFonts w:cs="David" w:hint="cs"/>
          <w:rtl/>
        </w:rPr>
      </w:pPr>
    </w:p>
    <w:p w14:paraId="1E31AC98" w14:textId="77777777" w:rsidR="008F75A9" w:rsidRPr="008F75A9" w:rsidRDefault="008F75A9" w:rsidP="008F75A9">
      <w:pPr>
        <w:bidi/>
        <w:ind w:firstLine="567"/>
        <w:rPr>
          <w:rFonts w:cs="David" w:hint="cs"/>
          <w:rtl/>
        </w:rPr>
      </w:pPr>
      <w:r w:rsidRPr="008F75A9">
        <w:rPr>
          <w:rFonts w:cs="David" w:hint="cs"/>
          <w:rtl/>
        </w:rPr>
        <w:t xml:space="preserve">מאחר שהזכרנו את יו"ר לשעבר, רובי ריבלין, אני רוצה להגיד שההצעה הזו שאני הצעתי, היא גם הצעה שחברי, חה"כ רובי ריבלין, הציע. </w:t>
      </w:r>
    </w:p>
    <w:p w14:paraId="72B71723" w14:textId="77777777" w:rsidR="008F75A9" w:rsidRPr="008F75A9" w:rsidRDefault="008F75A9" w:rsidP="008F75A9">
      <w:pPr>
        <w:bidi/>
        <w:rPr>
          <w:rFonts w:cs="David" w:hint="cs"/>
          <w:rtl/>
        </w:rPr>
      </w:pPr>
    </w:p>
    <w:p w14:paraId="74FF8456" w14:textId="77777777" w:rsidR="008F75A9" w:rsidRPr="008F75A9" w:rsidRDefault="008F75A9" w:rsidP="008F75A9">
      <w:pPr>
        <w:bidi/>
        <w:rPr>
          <w:rFonts w:cs="David" w:hint="cs"/>
          <w:rtl/>
        </w:rPr>
      </w:pPr>
      <w:r w:rsidRPr="008F75A9">
        <w:rPr>
          <w:rFonts w:cs="David" w:hint="cs"/>
          <w:u w:val="single"/>
          <w:rtl/>
        </w:rPr>
        <w:t>ראובן ריבלין:</w:t>
      </w:r>
    </w:p>
    <w:p w14:paraId="0984C35E" w14:textId="77777777" w:rsidR="008F75A9" w:rsidRPr="008F75A9" w:rsidRDefault="008F75A9" w:rsidP="008F75A9">
      <w:pPr>
        <w:bidi/>
        <w:rPr>
          <w:rFonts w:cs="David" w:hint="cs"/>
          <w:rtl/>
        </w:rPr>
      </w:pPr>
    </w:p>
    <w:p w14:paraId="4547A4D2" w14:textId="77777777" w:rsidR="008F75A9" w:rsidRPr="008F75A9" w:rsidRDefault="008F75A9" w:rsidP="008F75A9">
      <w:pPr>
        <w:bidi/>
        <w:ind w:firstLine="567"/>
        <w:rPr>
          <w:rFonts w:cs="David" w:hint="cs"/>
          <w:rtl/>
        </w:rPr>
      </w:pPr>
      <w:r w:rsidRPr="008F75A9">
        <w:rPr>
          <w:rFonts w:cs="David" w:hint="cs"/>
          <w:rtl/>
        </w:rPr>
        <w:t xml:space="preserve">אני הצעתי הצעה משום שחשבתי שהיא דחופה, אבל אני מתנגד לקבל כל ערעור אלא אם כן מורידים משהו אחר. אני חושב, שזאת אחת ההצעות הדחופות ביותר. זאת הצעה קלאסית לדיון דחוף. </w:t>
      </w:r>
    </w:p>
    <w:p w14:paraId="688AE48D" w14:textId="77777777" w:rsidR="008F75A9" w:rsidRPr="008F75A9" w:rsidRDefault="008F75A9" w:rsidP="008F75A9">
      <w:pPr>
        <w:bidi/>
        <w:rPr>
          <w:rFonts w:cs="David" w:hint="cs"/>
          <w:rtl/>
        </w:rPr>
      </w:pPr>
    </w:p>
    <w:p w14:paraId="336EF461" w14:textId="77777777" w:rsidR="008F75A9" w:rsidRPr="008F75A9" w:rsidRDefault="008F75A9" w:rsidP="008F75A9">
      <w:pPr>
        <w:bidi/>
        <w:rPr>
          <w:rFonts w:cs="David" w:hint="cs"/>
          <w:rtl/>
        </w:rPr>
      </w:pPr>
      <w:r w:rsidRPr="008F75A9">
        <w:rPr>
          <w:rFonts w:cs="David" w:hint="cs"/>
          <w:u w:val="single"/>
          <w:rtl/>
        </w:rPr>
        <w:t>גדעון סער:</w:t>
      </w:r>
    </w:p>
    <w:p w14:paraId="42A1EA15" w14:textId="77777777" w:rsidR="008F75A9" w:rsidRPr="008F75A9" w:rsidRDefault="008F75A9" w:rsidP="008F75A9">
      <w:pPr>
        <w:bidi/>
        <w:rPr>
          <w:rFonts w:cs="David" w:hint="cs"/>
          <w:rtl/>
        </w:rPr>
      </w:pPr>
    </w:p>
    <w:p w14:paraId="589DEDFC" w14:textId="77777777" w:rsidR="008F75A9" w:rsidRPr="008F75A9" w:rsidRDefault="008F75A9" w:rsidP="008F75A9">
      <w:pPr>
        <w:bidi/>
        <w:ind w:firstLine="567"/>
        <w:rPr>
          <w:rFonts w:cs="David" w:hint="cs"/>
          <w:rtl/>
        </w:rPr>
      </w:pPr>
      <w:r w:rsidRPr="008F75A9">
        <w:rPr>
          <w:rFonts w:cs="David" w:hint="cs"/>
          <w:rtl/>
        </w:rPr>
        <w:t xml:space="preserve">אני הצבעתי נגד הערעורים הקודמים, כי אני חושב שאנחנו לא צריכים להרבות בקבלת ערעורים. במקרה הזה של אנשי גוש קטיף, מדובר במצוקה שאי אפשר להתעלם ממנה. אני חשוב שאנחנו צריכים להעלות את זה על סדר היום. העובדה היא שלמרות שחלף כל כך הרבה זמן, אין פתרונות. יחד עם זאת, אני מקווה שזה יסייע לנושא ולא יגרום לשר הביטחון להתבצר בעמדתו. הרי יש פה גם נושא שהוא בעל אופי מדיני. זה שיקול דעת של המציע, אם הוא חושב שזה יסייע או לא יסייע לנושא. אני בכל מקרה אתמוך בהצעה. </w:t>
      </w:r>
    </w:p>
    <w:p w14:paraId="3DBFCBE4" w14:textId="77777777" w:rsidR="008F75A9" w:rsidRPr="008F75A9" w:rsidRDefault="008F75A9" w:rsidP="008F75A9">
      <w:pPr>
        <w:bidi/>
        <w:rPr>
          <w:rFonts w:cs="David" w:hint="cs"/>
          <w:rtl/>
        </w:rPr>
      </w:pPr>
    </w:p>
    <w:p w14:paraId="01FDC086" w14:textId="77777777" w:rsidR="008F75A9" w:rsidRPr="008F75A9" w:rsidRDefault="008F75A9" w:rsidP="008F75A9">
      <w:pPr>
        <w:bidi/>
        <w:rPr>
          <w:rFonts w:cs="David" w:hint="cs"/>
          <w:rtl/>
        </w:rPr>
      </w:pPr>
      <w:r w:rsidRPr="008F75A9">
        <w:rPr>
          <w:rFonts w:cs="David" w:hint="cs"/>
          <w:u w:val="single"/>
          <w:rtl/>
        </w:rPr>
        <w:t>אחמד טיבי:</w:t>
      </w:r>
    </w:p>
    <w:p w14:paraId="7ECF8E39" w14:textId="77777777" w:rsidR="008F75A9" w:rsidRPr="008F75A9" w:rsidRDefault="008F75A9" w:rsidP="008F75A9">
      <w:pPr>
        <w:bidi/>
        <w:rPr>
          <w:rFonts w:cs="David" w:hint="cs"/>
          <w:rtl/>
        </w:rPr>
      </w:pPr>
    </w:p>
    <w:p w14:paraId="7B900DBA" w14:textId="77777777" w:rsidR="008F75A9" w:rsidRPr="008F75A9" w:rsidRDefault="008F75A9" w:rsidP="008F75A9">
      <w:pPr>
        <w:bidi/>
        <w:ind w:firstLine="567"/>
        <w:rPr>
          <w:rFonts w:cs="David" w:hint="cs"/>
          <w:rtl/>
        </w:rPr>
      </w:pPr>
      <w:r w:rsidRPr="008F75A9">
        <w:rPr>
          <w:rFonts w:cs="David" w:hint="cs"/>
          <w:rtl/>
        </w:rPr>
        <w:t>האמת היא שדחיפות הנושאים  היא כי הם מדברים על מצוקה של אנשים.</w:t>
      </w:r>
    </w:p>
    <w:p w14:paraId="606B946D" w14:textId="77777777" w:rsidR="008F75A9" w:rsidRPr="008F75A9" w:rsidRDefault="008F75A9" w:rsidP="008F75A9">
      <w:pPr>
        <w:bidi/>
        <w:rPr>
          <w:rFonts w:cs="David" w:hint="cs"/>
          <w:rtl/>
        </w:rPr>
      </w:pPr>
    </w:p>
    <w:p w14:paraId="1A29FD2E" w14:textId="77777777" w:rsidR="008F75A9" w:rsidRPr="008F75A9" w:rsidRDefault="008F75A9" w:rsidP="008F75A9">
      <w:pPr>
        <w:bidi/>
        <w:rPr>
          <w:rFonts w:cs="David" w:hint="cs"/>
          <w:rtl/>
        </w:rPr>
      </w:pPr>
      <w:r w:rsidRPr="008F75A9">
        <w:rPr>
          <w:rFonts w:cs="David" w:hint="cs"/>
          <w:u w:val="single"/>
          <w:rtl/>
        </w:rPr>
        <w:t>גדעון סער:</w:t>
      </w:r>
    </w:p>
    <w:p w14:paraId="57E2908C" w14:textId="77777777" w:rsidR="008F75A9" w:rsidRPr="008F75A9" w:rsidRDefault="008F75A9" w:rsidP="008F75A9">
      <w:pPr>
        <w:bidi/>
        <w:rPr>
          <w:rFonts w:cs="David" w:hint="cs"/>
          <w:rtl/>
        </w:rPr>
      </w:pPr>
    </w:p>
    <w:p w14:paraId="29D02599" w14:textId="77777777" w:rsidR="008F75A9" w:rsidRPr="008F75A9" w:rsidRDefault="008F75A9" w:rsidP="008F75A9">
      <w:pPr>
        <w:bidi/>
        <w:rPr>
          <w:rFonts w:cs="David" w:hint="cs"/>
          <w:rtl/>
        </w:rPr>
      </w:pPr>
      <w:r w:rsidRPr="008F75A9">
        <w:rPr>
          <w:rFonts w:cs="David" w:hint="cs"/>
          <w:rtl/>
        </w:rPr>
        <w:tab/>
        <w:t>להם אין בית.</w:t>
      </w:r>
    </w:p>
    <w:p w14:paraId="313F3726" w14:textId="77777777" w:rsidR="008F75A9" w:rsidRPr="008F75A9" w:rsidRDefault="008F75A9" w:rsidP="008F75A9">
      <w:pPr>
        <w:bidi/>
        <w:rPr>
          <w:rFonts w:cs="David" w:hint="cs"/>
          <w:rtl/>
        </w:rPr>
      </w:pPr>
    </w:p>
    <w:p w14:paraId="61337B1A" w14:textId="77777777" w:rsidR="008F75A9" w:rsidRPr="008F75A9" w:rsidRDefault="008F75A9" w:rsidP="008F75A9">
      <w:pPr>
        <w:bidi/>
        <w:rPr>
          <w:rFonts w:cs="David" w:hint="cs"/>
          <w:rtl/>
        </w:rPr>
      </w:pPr>
      <w:r w:rsidRPr="008F75A9">
        <w:rPr>
          <w:rFonts w:cs="David" w:hint="cs"/>
          <w:u w:val="single"/>
          <w:rtl/>
        </w:rPr>
        <w:t>גלעד ארדן:</w:t>
      </w:r>
    </w:p>
    <w:p w14:paraId="0F068D88" w14:textId="77777777" w:rsidR="008F75A9" w:rsidRPr="008F75A9" w:rsidRDefault="008F75A9" w:rsidP="008F75A9">
      <w:pPr>
        <w:bidi/>
        <w:rPr>
          <w:rFonts w:cs="David" w:hint="cs"/>
          <w:rtl/>
        </w:rPr>
      </w:pPr>
    </w:p>
    <w:p w14:paraId="09706244" w14:textId="77777777" w:rsidR="008F75A9" w:rsidRPr="008F75A9" w:rsidRDefault="008F75A9" w:rsidP="008F75A9">
      <w:pPr>
        <w:bidi/>
        <w:ind w:firstLine="567"/>
        <w:rPr>
          <w:rFonts w:cs="David" w:hint="cs"/>
          <w:rtl/>
        </w:rPr>
      </w:pPr>
      <w:r w:rsidRPr="008F75A9">
        <w:rPr>
          <w:rFonts w:cs="David" w:hint="cs"/>
          <w:rtl/>
        </w:rPr>
        <w:t xml:space="preserve">יצא מסוק משר הביטחון כדי לדאוג לחיות במדבר יהודה. יכול להיות שיש פחות בשבילם מאשר לחיות ולצמחים. </w:t>
      </w:r>
    </w:p>
    <w:p w14:paraId="37768599" w14:textId="77777777" w:rsidR="008F75A9" w:rsidRPr="008F75A9" w:rsidRDefault="008F75A9" w:rsidP="008F75A9">
      <w:pPr>
        <w:bidi/>
        <w:rPr>
          <w:rFonts w:cs="David" w:hint="cs"/>
          <w:rtl/>
        </w:rPr>
      </w:pPr>
    </w:p>
    <w:p w14:paraId="58F00F94" w14:textId="77777777" w:rsidR="008F75A9" w:rsidRPr="008F75A9" w:rsidRDefault="008F75A9" w:rsidP="008F75A9">
      <w:pPr>
        <w:bidi/>
        <w:rPr>
          <w:rFonts w:cs="David" w:hint="cs"/>
          <w:rtl/>
        </w:rPr>
      </w:pPr>
      <w:r w:rsidRPr="008F75A9">
        <w:rPr>
          <w:rFonts w:cs="David" w:hint="cs"/>
          <w:u w:val="single"/>
          <w:rtl/>
        </w:rPr>
        <w:t>אחמד טיבי:</w:t>
      </w:r>
      <w:r w:rsidRPr="008F75A9">
        <w:rPr>
          <w:rFonts w:cs="David" w:hint="cs"/>
          <w:rtl/>
        </w:rPr>
        <w:t xml:space="preserve"> </w:t>
      </w:r>
    </w:p>
    <w:p w14:paraId="0C92882C" w14:textId="77777777" w:rsidR="008F75A9" w:rsidRPr="008F75A9" w:rsidRDefault="008F75A9" w:rsidP="008F75A9">
      <w:pPr>
        <w:bidi/>
        <w:rPr>
          <w:rFonts w:cs="David" w:hint="cs"/>
          <w:rtl/>
        </w:rPr>
      </w:pPr>
    </w:p>
    <w:p w14:paraId="6C7EA692" w14:textId="77777777" w:rsidR="008F75A9" w:rsidRPr="008F75A9" w:rsidRDefault="008F75A9" w:rsidP="008F75A9">
      <w:pPr>
        <w:bidi/>
        <w:ind w:firstLine="567"/>
        <w:rPr>
          <w:rFonts w:cs="David" w:hint="cs"/>
          <w:rtl/>
        </w:rPr>
      </w:pPr>
      <w:r w:rsidRPr="008F75A9">
        <w:rPr>
          <w:rFonts w:cs="David" w:hint="cs"/>
          <w:rtl/>
        </w:rPr>
        <w:t xml:space="preserve">לכן, חשוב שהוועדה תתייחס באופן שוויוני ותדון בהצעות באופן מקצועי, לגופה של הצעה ולא לגופו של נושא. </w:t>
      </w:r>
    </w:p>
    <w:p w14:paraId="51C91DC8" w14:textId="77777777" w:rsidR="008F75A9" w:rsidRPr="008F75A9" w:rsidRDefault="008F75A9" w:rsidP="008F75A9">
      <w:pPr>
        <w:bidi/>
        <w:rPr>
          <w:rFonts w:cs="David" w:hint="cs"/>
          <w:rtl/>
        </w:rPr>
      </w:pPr>
    </w:p>
    <w:p w14:paraId="2B886D7B" w14:textId="77777777" w:rsidR="008F75A9" w:rsidRPr="008F75A9" w:rsidRDefault="008F75A9" w:rsidP="008F75A9">
      <w:pPr>
        <w:bidi/>
        <w:rPr>
          <w:rFonts w:cs="David" w:hint="cs"/>
          <w:u w:val="single"/>
          <w:rtl/>
        </w:rPr>
      </w:pPr>
      <w:r w:rsidRPr="008F75A9">
        <w:rPr>
          <w:rFonts w:cs="David"/>
          <w:u w:val="single"/>
          <w:rtl/>
        </w:rPr>
        <w:br w:type="page"/>
      </w:r>
    </w:p>
    <w:p w14:paraId="2BDCC9C6"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50356C59" w14:textId="77777777" w:rsidR="008F75A9" w:rsidRPr="008F75A9" w:rsidRDefault="008F75A9" w:rsidP="008F75A9">
      <w:pPr>
        <w:bidi/>
        <w:rPr>
          <w:rFonts w:cs="David" w:hint="cs"/>
          <w:rtl/>
        </w:rPr>
      </w:pPr>
    </w:p>
    <w:p w14:paraId="2C8A6DBF" w14:textId="77777777" w:rsidR="008F75A9" w:rsidRPr="008F75A9" w:rsidRDefault="008F75A9" w:rsidP="008F75A9">
      <w:pPr>
        <w:bidi/>
        <w:ind w:firstLine="567"/>
        <w:rPr>
          <w:rFonts w:cs="David" w:hint="cs"/>
          <w:rtl/>
        </w:rPr>
      </w:pPr>
      <w:r w:rsidRPr="008F75A9">
        <w:rPr>
          <w:rFonts w:cs="David" w:hint="cs"/>
          <w:rtl/>
        </w:rPr>
        <w:t>קורה שעל שולחן הנשיאות מונחות הרבה מאוד הצעות לסדר. השבוע אושרו 6 הצעות במקום 5, כי כולן היו חשובות. יכול להיות שחלק מהדחיפות בהצעה שלך נעלם מעיננו ויכול להיות שהיית מציע  יחידי.</w:t>
      </w:r>
    </w:p>
    <w:p w14:paraId="55A102F0" w14:textId="77777777" w:rsidR="008F75A9" w:rsidRPr="008F75A9" w:rsidRDefault="008F75A9" w:rsidP="008F75A9">
      <w:pPr>
        <w:bidi/>
        <w:ind w:firstLine="567"/>
        <w:rPr>
          <w:rFonts w:cs="David" w:hint="cs"/>
          <w:rtl/>
        </w:rPr>
      </w:pPr>
    </w:p>
    <w:p w14:paraId="1CFAA721" w14:textId="77777777" w:rsidR="008F75A9" w:rsidRPr="008F75A9" w:rsidRDefault="008F75A9" w:rsidP="008F75A9">
      <w:pPr>
        <w:bidi/>
        <w:rPr>
          <w:rFonts w:cs="David" w:hint="cs"/>
          <w:rtl/>
        </w:rPr>
      </w:pPr>
      <w:r w:rsidRPr="008F75A9">
        <w:rPr>
          <w:rFonts w:cs="David" w:hint="cs"/>
          <w:u w:val="single"/>
          <w:rtl/>
        </w:rPr>
        <w:t>גדעון סער:</w:t>
      </w:r>
    </w:p>
    <w:p w14:paraId="56EA4CB7" w14:textId="77777777" w:rsidR="008F75A9" w:rsidRPr="008F75A9" w:rsidRDefault="008F75A9" w:rsidP="008F75A9">
      <w:pPr>
        <w:bidi/>
        <w:rPr>
          <w:rFonts w:cs="David" w:hint="cs"/>
          <w:rtl/>
        </w:rPr>
      </w:pPr>
    </w:p>
    <w:p w14:paraId="758DFD5E" w14:textId="77777777" w:rsidR="008F75A9" w:rsidRPr="008F75A9" w:rsidRDefault="008F75A9" w:rsidP="008F75A9">
      <w:pPr>
        <w:bidi/>
        <w:rPr>
          <w:rFonts w:cs="David" w:hint="cs"/>
          <w:rtl/>
        </w:rPr>
      </w:pPr>
      <w:r w:rsidRPr="008F75A9">
        <w:rPr>
          <w:rFonts w:cs="David" w:hint="cs"/>
          <w:rtl/>
        </w:rPr>
        <w:tab/>
        <w:t xml:space="preserve">לא, היו כמה. </w:t>
      </w:r>
    </w:p>
    <w:p w14:paraId="633DE6C6" w14:textId="77777777" w:rsidR="008F75A9" w:rsidRPr="008F75A9" w:rsidRDefault="008F75A9" w:rsidP="008F75A9">
      <w:pPr>
        <w:bidi/>
        <w:rPr>
          <w:rFonts w:cs="David" w:hint="cs"/>
          <w:rtl/>
        </w:rPr>
      </w:pPr>
    </w:p>
    <w:p w14:paraId="58CB1BDC" w14:textId="77777777" w:rsidR="008F75A9" w:rsidRPr="008F75A9" w:rsidRDefault="008F75A9" w:rsidP="008F75A9">
      <w:pPr>
        <w:bidi/>
        <w:rPr>
          <w:rFonts w:cs="David" w:hint="cs"/>
          <w:rtl/>
        </w:rPr>
      </w:pPr>
      <w:r w:rsidRPr="008F75A9">
        <w:rPr>
          <w:rFonts w:cs="David" w:hint="cs"/>
          <w:u w:val="single"/>
          <w:rtl/>
        </w:rPr>
        <w:t>קולט אביטל:</w:t>
      </w:r>
    </w:p>
    <w:p w14:paraId="02F8B046" w14:textId="77777777" w:rsidR="008F75A9" w:rsidRPr="008F75A9" w:rsidRDefault="008F75A9" w:rsidP="008F75A9">
      <w:pPr>
        <w:bidi/>
        <w:rPr>
          <w:rFonts w:cs="David" w:hint="cs"/>
          <w:rtl/>
        </w:rPr>
      </w:pPr>
    </w:p>
    <w:p w14:paraId="198F2FBE" w14:textId="77777777" w:rsidR="008F75A9" w:rsidRPr="008F75A9" w:rsidRDefault="008F75A9" w:rsidP="008F75A9">
      <w:pPr>
        <w:bidi/>
        <w:ind w:firstLine="567"/>
        <w:rPr>
          <w:rFonts w:cs="David" w:hint="cs"/>
          <w:rtl/>
        </w:rPr>
      </w:pPr>
      <w:r w:rsidRPr="008F75A9">
        <w:rPr>
          <w:rFonts w:cs="David" w:hint="cs"/>
          <w:rtl/>
        </w:rPr>
        <w:t xml:space="preserve"> אני רוצה להציע, שתגיש את זה עוד פעם כדי שיהיה על זה דיון בשבוע הבא, או שתגיש את זה לדיון מהיר באחת הוועדות. </w:t>
      </w:r>
    </w:p>
    <w:p w14:paraId="25275C5A" w14:textId="77777777" w:rsidR="008F75A9" w:rsidRPr="008F75A9" w:rsidRDefault="008F75A9" w:rsidP="008F75A9">
      <w:pPr>
        <w:bidi/>
        <w:rPr>
          <w:rFonts w:cs="David" w:hint="cs"/>
          <w:rtl/>
        </w:rPr>
      </w:pPr>
    </w:p>
    <w:p w14:paraId="720EA862"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375EA094" w14:textId="77777777" w:rsidR="008F75A9" w:rsidRPr="008F75A9" w:rsidRDefault="008F75A9" w:rsidP="008F75A9">
      <w:pPr>
        <w:bidi/>
        <w:rPr>
          <w:rFonts w:cs="David" w:hint="cs"/>
          <w:rtl/>
        </w:rPr>
      </w:pPr>
    </w:p>
    <w:p w14:paraId="444313AC" w14:textId="77777777" w:rsidR="008F75A9" w:rsidRPr="008F75A9" w:rsidRDefault="008F75A9" w:rsidP="008F75A9">
      <w:pPr>
        <w:bidi/>
        <w:rPr>
          <w:rFonts w:cs="David" w:hint="cs"/>
          <w:rtl/>
        </w:rPr>
      </w:pPr>
      <w:r w:rsidRPr="008F75A9">
        <w:rPr>
          <w:rFonts w:cs="David" w:hint="cs"/>
          <w:rtl/>
        </w:rPr>
        <w:tab/>
        <w:t>אני עוברת להצבעה. מי בעד קבלת הערעור של חה"כ ניסן סלומינסקי.</w:t>
      </w:r>
    </w:p>
    <w:p w14:paraId="5C569961" w14:textId="77777777" w:rsidR="008F75A9" w:rsidRPr="008F75A9" w:rsidRDefault="008F75A9" w:rsidP="008F75A9">
      <w:pPr>
        <w:bidi/>
        <w:rPr>
          <w:rFonts w:cs="David" w:hint="cs"/>
          <w:rtl/>
        </w:rPr>
      </w:pPr>
    </w:p>
    <w:p w14:paraId="01470DA9" w14:textId="77777777" w:rsidR="008F75A9" w:rsidRPr="008F75A9" w:rsidRDefault="008F75A9" w:rsidP="008F75A9">
      <w:pPr>
        <w:bidi/>
        <w:rPr>
          <w:rFonts w:cs="David" w:hint="cs"/>
          <w:u w:val="single"/>
          <w:rtl/>
        </w:rPr>
      </w:pPr>
      <w:r w:rsidRPr="008F75A9">
        <w:rPr>
          <w:rFonts w:cs="David" w:hint="cs"/>
          <w:u w:val="single"/>
          <w:rtl/>
        </w:rPr>
        <w:t>דוד אזולאי:</w:t>
      </w:r>
    </w:p>
    <w:p w14:paraId="1DE3C3B2" w14:textId="77777777" w:rsidR="008F75A9" w:rsidRPr="008F75A9" w:rsidRDefault="008F75A9" w:rsidP="008F75A9">
      <w:pPr>
        <w:bidi/>
        <w:rPr>
          <w:rFonts w:cs="David" w:hint="cs"/>
          <w:rtl/>
        </w:rPr>
      </w:pPr>
    </w:p>
    <w:p w14:paraId="45D73917" w14:textId="77777777" w:rsidR="008F75A9" w:rsidRPr="008F75A9" w:rsidRDefault="008F75A9" w:rsidP="008F75A9">
      <w:pPr>
        <w:bidi/>
        <w:ind w:firstLine="567"/>
        <w:rPr>
          <w:rFonts w:cs="David" w:hint="cs"/>
          <w:rtl/>
        </w:rPr>
      </w:pPr>
      <w:r w:rsidRPr="008F75A9">
        <w:rPr>
          <w:rFonts w:cs="David" w:hint="cs"/>
          <w:rtl/>
        </w:rPr>
        <w:t xml:space="preserve">היא הציעה הצעת פשרה טובה, ויכול להיות שהמציע יקבל אותה. </w:t>
      </w:r>
    </w:p>
    <w:p w14:paraId="6CB5F9E3" w14:textId="77777777" w:rsidR="008F75A9" w:rsidRPr="008F75A9" w:rsidRDefault="008F75A9" w:rsidP="008F75A9">
      <w:pPr>
        <w:bidi/>
        <w:rPr>
          <w:rFonts w:cs="David" w:hint="cs"/>
          <w:rtl/>
        </w:rPr>
      </w:pPr>
    </w:p>
    <w:p w14:paraId="1C406969" w14:textId="77777777" w:rsidR="008F75A9" w:rsidRPr="008F75A9" w:rsidRDefault="008F75A9" w:rsidP="008F75A9">
      <w:pPr>
        <w:bidi/>
        <w:rPr>
          <w:rFonts w:cs="David" w:hint="cs"/>
          <w:rtl/>
        </w:rPr>
      </w:pPr>
      <w:r w:rsidRPr="008F75A9">
        <w:rPr>
          <w:rFonts w:cs="David" w:hint="cs"/>
          <w:u w:val="single"/>
          <w:rtl/>
        </w:rPr>
        <w:t>ניסן סלומינסקי:</w:t>
      </w:r>
    </w:p>
    <w:p w14:paraId="6E18A301" w14:textId="77777777" w:rsidR="008F75A9" w:rsidRPr="008F75A9" w:rsidRDefault="008F75A9" w:rsidP="008F75A9">
      <w:pPr>
        <w:bidi/>
        <w:rPr>
          <w:rFonts w:cs="David" w:hint="cs"/>
          <w:rtl/>
        </w:rPr>
      </w:pPr>
    </w:p>
    <w:p w14:paraId="4232509A" w14:textId="77777777" w:rsidR="008F75A9" w:rsidRPr="008F75A9" w:rsidRDefault="008F75A9" w:rsidP="008F75A9">
      <w:pPr>
        <w:bidi/>
        <w:ind w:firstLine="567"/>
        <w:rPr>
          <w:rFonts w:cs="David" w:hint="cs"/>
          <w:rtl/>
        </w:rPr>
      </w:pPr>
      <w:r w:rsidRPr="008F75A9">
        <w:rPr>
          <w:rFonts w:cs="David" w:hint="cs"/>
          <w:rtl/>
        </w:rPr>
        <w:t xml:space="preserve">בשבוע הבא יהיה משהו אחר. זה חשוב לי השבוע. </w:t>
      </w:r>
    </w:p>
    <w:p w14:paraId="1F4B0BE0" w14:textId="77777777" w:rsidR="008F75A9" w:rsidRPr="008F75A9" w:rsidRDefault="008F75A9" w:rsidP="008F75A9">
      <w:pPr>
        <w:bidi/>
        <w:rPr>
          <w:rFonts w:cs="David" w:hint="cs"/>
          <w:rtl/>
        </w:rPr>
      </w:pPr>
    </w:p>
    <w:p w14:paraId="1D134161" w14:textId="77777777" w:rsidR="008F75A9" w:rsidRPr="008F75A9" w:rsidRDefault="008F75A9" w:rsidP="008F75A9">
      <w:pPr>
        <w:bidi/>
        <w:jc w:val="center"/>
        <w:rPr>
          <w:rFonts w:cs="David" w:hint="cs"/>
          <w:rtl/>
        </w:rPr>
      </w:pPr>
      <w:r w:rsidRPr="008F75A9">
        <w:rPr>
          <w:rFonts w:cs="David" w:hint="cs"/>
          <w:rtl/>
        </w:rPr>
        <w:t>ה צ ב ע ה</w:t>
      </w:r>
    </w:p>
    <w:p w14:paraId="06BFF824" w14:textId="77777777" w:rsidR="008F75A9" w:rsidRPr="008F75A9" w:rsidRDefault="008F75A9" w:rsidP="008F75A9">
      <w:pPr>
        <w:bidi/>
        <w:jc w:val="center"/>
        <w:rPr>
          <w:rFonts w:cs="David" w:hint="cs"/>
          <w:rtl/>
        </w:rPr>
      </w:pPr>
      <w:r w:rsidRPr="008F75A9">
        <w:rPr>
          <w:rFonts w:cs="David" w:hint="cs"/>
          <w:rtl/>
        </w:rPr>
        <w:t xml:space="preserve">בעד </w:t>
      </w:r>
      <w:r w:rsidRPr="008F75A9">
        <w:rPr>
          <w:rFonts w:cs="David"/>
          <w:rtl/>
        </w:rPr>
        <w:t>–</w:t>
      </w:r>
      <w:r w:rsidRPr="008F75A9">
        <w:rPr>
          <w:rFonts w:cs="David" w:hint="cs"/>
          <w:rtl/>
        </w:rPr>
        <w:t xml:space="preserve"> 9</w:t>
      </w:r>
    </w:p>
    <w:p w14:paraId="0D9F1EA6" w14:textId="77777777" w:rsidR="008F75A9" w:rsidRPr="008F75A9" w:rsidRDefault="008F75A9" w:rsidP="008F75A9">
      <w:pPr>
        <w:bidi/>
        <w:jc w:val="center"/>
        <w:rPr>
          <w:rFonts w:cs="David" w:hint="cs"/>
          <w:rtl/>
        </w:rPr>
      </w:pPr>
      <w:r w:rsidRPr="008F75A9">
        <w:rPr>
          <w:rFonts w:cs="David" w:hint="cs"/>
          <w:rtl/>
        </w:rPr>
        <w:t xml:space="preserve">נגד </w:t>
      </w:r>
      <w:r w:rsidRPr="008F75A9">
        <w:rPr>
          <w:rFonts w:cs="David"/>
          <w:rtl/>
        </w:rPr>
        <w:t>–</w:t>
      </w:r>
      <w:r w:rsidRPr="008F75A9">
        <w:rPr>
          <w:rFonts w:cs="David" w:hint="cs"/>
          <w:rtl/>
        </w:rPr>
        <w:t xml:space="preserve"> 4</w:t>
      </w:r>
    </w:p>
    <w:p w14:paraId="2C67882B" w14:textId="77777777" w:rsidR="008F75A9" w:rsidRPr="008F75A9" w:rsidRDefault="008F75A9" w:rsidP="008F75A9">
      <w:pPr>
        <w:bidi/>
        <w:jc w:val="center"/>
        <w:rPr>
          <w:rFonts w:cs="David" w:hint="cs"/>
          <w:rtl/>
        </w:rPr>
      </w:pPr>
      <w:r w:rsidRPr="008F75A9">
        <w:rPr>
          <w:rFonts w:cs="David" w:hint="cs"/>
          <w:rtl/>
        </w:rPr>
        <w:t xml:space="preserve">נמנע </w:t>
      </w:r>
      <w:r w:rsidRPr="008F75A9">
        <w:rPr>
          <w:rFonts w:cs="David"/>
          <w:rtl/>
        </w:rPr>
        <w:t>–</w:t>
      </w:r>
      <w:r w:rsidRPr="008F75A9">
        <w:rPr>
          <w:rFonts w:cs="David" w:hint="cs"/>
          <w:rtl/>
        </w:rPr>
        <w:t xml:space="preserve"> 1</w:t>
      </w:r>
    </w:p>
    <w:p w14:paraId="1ADFA680" w14:textId="77777777" w:rsidR="008F75A9" w:rsidRPr="008F75A9" w:rsidRDefault="008F75A9" w:rsidP="008F75A9">
      <w:pPr>
        <w:bidi/>
        <w:rPr>
          <w:rFonts w:cs="David" w:hint="cs"/>
          <w:rtl/>
        </w:rPr>
      </w:pPr>
    </w:p>
    <w:p w14:paraId="11033DEA" w14:textId="77777777" w:rsidR="008F75A9" w:rsidRPr="008F75A9" w:rsidRDefault="008F75A9" w:rsidP="008F75A9">
      <w:pPr>
        <w:bidi/>
        <w:rPr>
          <w:rFonts w:cs="David" w:hint="cs"/>
          <w:rtl/>
        </w:rPr>
      </w:pPr>
      <w:r w:rsidRPr="008F75A9">
        <w:rPr>
          <w:rFonts w:cs="David" w:hint="cs"/>
          <w:rtl/>
        </w:rPr>
        <w:t>לפיכך אני קובעת, שהערעור התקבל.</w:t>
      </w:r>
    </w:p>
    <w:p w14:paraId="446B0370" w14:textId="77777777" w:rsidR="008F75A9" w:rsidRPr="008F75A9" w:rsidRDefault="008F75A9" w:rsidP="008F75A9">
      <w:pPr>
        <w:bidi/>
        <w:rPr>
          <w:rFonts w:cs="David" w:hint="cs"/>
          <w:rtl/>
        </w:rPr>
      </w:pPr>
    </w:p>
    <w:p w14:paraId="586FB9D3" w14:textId="77777777" w:rsidR="008F75A9" w:rsidRPr="008F75A9" w:rsidRDefault="008F75A9" w:rsidP="008F75A9">
      <w:pPr>
        <w:bidi/>
        <w:rPr>
          <w:rFonts w:cs="David" w:hint="cs"/>
          <w:rtl/>
        </w:rPr>
      </w:pPr>
    </w:p>
    <w:p w14:paraId="5138C132" w14:textId="77777777" w:rsidR="008F75A9" w:rsidRPr="008F75A9" w:rsidRDefault="008F75A9" w:rsidP="008F75A9">
      <w:pPr>
        <w:bidi/>
        <w:rPr>
          <w:rFonts w:cs="David" w:hint="cs"/>
          <w:rtl/>
        </w:rPr>
      </w:pPr>
    </w:p>
    <w:p w14:paraId="09588A70" w14:textId="77777777" w:rsidR="008F75A9" w:rsidRPr="008F75A9" w:rsidRDefault="008F75A9" w:rsidP="008F75A9">
      <w:pPr>
        <w:bidi/>
        <w:rPr>
          <w:rFonts w:cs="David" w:hint="cs"/>
          <w:rtl/>
        </w:rPr>
      </w:pPr>
    </w:p>
    <w:p w14:paraId="24C3940D" w14:textId="77777777" w:rsidR="008F75A9" w:rsidRPr="008F75A9" w:rsidRDefault="008F75A9" w:rsidP="008F75A9">
      <w:pPr>
        <w:bidi/>
        <w:rPr>
          <w:rFonts w:cs="David" w:hint="cs"/>
          <w:rtl/>
        </w:rPr>
      </w:pPr>
    </w:p>
    <w:p w14:paraId="7E137463" w14:textId="77777777" w:rsidR="008F75A9" w:rsidRPr="008F75A9" w:rsidRDefault="008F75A9" w:rsidP="008F75A9">
      <w:pPr>
        <w:bidi/>
        <w:rPr>
          <w:rFonts w:cs="David" w:hint="cs"/>
          <w:rtl/>
        </w:rPr>
      </w:pPr>
    </w:p>
    <w:p w14:paraId="4B64E69C" w14:textId="77777777" w:rsidR="008F75A9" w:rsidRPr="008F75A9" w:rsidRDefault="008F75A9" w:rsidP="008F75A9">
      <w:pPr>
        <w:bidi/>
        <w:rPr>
          <w:rFonts w:cs="David" w:hint="cs"/>
          <w:rtl/>
        </w:rPr>
      </w:pPr>
    </w:p>
    <w:p w14:paraId="78EFD732" w14:textId="77777777" w:rsidR="008F75A9" w:rsidRPr="008F75A9" w:rsidRDefault="008F75A9" w:rsidP="008F75A9">
      <w:pPr>
        <w:bidi/>
        <w:rPr>
          <w:rFonts w:cs="David" w:hint="cs"/>
          <w:rtl/>
        </w:rPr>
      </w:pPr>
    </w:p>
    <w:p w14:paraId="241F81EA" w14:textId="77777777" w:rsidR="008F75A9" w:rsidRPr="008F75A9" w:rsidRDefault="008F75A9" w:rsidP="008F75A9">
      <w:pPr>
        <w:bidi/>
        <w:rPr>
          <w:rFonts w:cs="David" w:hint="cs"/>
          <w:rtl/>
        </w:rPr>
      </w:pPr>
    </w:p>
    <w:p w14:paraId="67C7C572" w14:textId="77777777" w:rsidR="008F75A9" w:rsidRPr="008F75A9" w:rsidRDefault="008F75A9" w:rsidP="008F75A9">
      <w:pPr>
        <w:bidi/>
        <w:rPr>
          <w:rFonts w:cs="David" w:hint="cs"/>
          <w:rtl/>
        </w:rPr>
      </w:pPr>
    </w:p>
    <w:p w14:paraId="75EEA5A4" w14:textId="77777777" w:rsidR="008F75A9" w:rsidRPr="008F75A9" w:rsidRDefault="008F75A9" w:rsidP="008F75A9">
      <w:pPr>
        <w:bidi/>
        <w:rPr>
          <w:rFonts w:cs="David" w:hint="cs"/>
          <w:rtl/>
        </w:rPr>
      </w:pPr>
    </w:p>
    <w:p w14:paraId="5F556EC0" w14:textId="77777777" w:rsidR="008F75A9" w:rsidRPr="008F75A9" w:rsidRDefault="008F75A9" w:rsidP="008F75A9">
      <w:pPr>
        <w:bidi/>
        <w:rPr>
          <w:rFonts w:cs="David" w:hint="cs"/>
          <w:rtl/>
        </w:rPr>
      </w:pPr>
    </w:p>
    <w:p w14:paraId="6B86A46C" w14:textId="77777777" w:rsidR="008F75A9" w:rsidRPr="008F75A9" w:rsidRDefault="008F75A9" w:rsidP="008F75A9">
      <w:pPr>
        <w:bidi/>
        <w:rPr>
          <w:rFonts w:cs="David" w:hint="cs"/>
          <w:rtl/>
        </w:rPr>
      </w:pPr>
    </w:p>
    <w:p w14:paraId="275EB9EC" w14:textId="77777777" w:rsidR="008F75A9" w:rsidRPr="008F75A9" w:rsidRDefault="008F75A9" w:rsidP="008F75A9">
      <w:pPr>
        <w:bidi/>
        <w:rPr>
          <w:rFonts w:cs="David" w:hint="cs"/>
          <w:rtl/>
        </w:rPr>
      </w:pPr>
    </w:p>
    <w:p w14:paraId="780F61C8" w14:textId="77777777" w:rsidR="008F75A9" w:rsidRPr="008F75A9" w:rsidRDefault="008F75A9" w:rsidP="008F75A9">
      <w:pPr>
        <w:bidi/>
        <w:rPr>
          <w:rFonts w:cs="David" w:hint="cs"/>
          <w:rtl/>
        </w:rPr>
      </w:pPr>
    </w:p>
    <w:p w14:paraId="012727B4" w14:textId="77777777" w:rsidR="008F75A9" w:rsidRPr="008F75A9" w:rsidRDefault="008F75A9" w:rsidP="008F75A9">
      <w:pPr>
        <w:bidi/>
        <w:rPr>
          <w:rFonts w:cs="David" w:hint="cs"/>
          <w:rtl/>
        </w:rPr>
      </w:pPr>
    </w:p>
    <w:p w14:paraId="562AC32F" w14:textId="77777777" w:rsidR="008F75A9" w:rsidRPr="008F75A9" w:rsidRDefault="008F75A9" w:rsidP="008F75A9">
      <w:pPr>
        <w:bidi/>
        <w:rPr>
          <w:rFonts w:cs="David" w:hint="cs"/>
          <w:rtl/>
        </w:rPr>
      </w:pPr>
    </w:p>
    <w:p w14:paraId="418ED504" w14:textId="77777777" w:rsidR="008F75A9" w:rsidRPr="008F75A9" w:rsidRDefault="008F75A9" w:rsidP="008F75A9">
      <w:pPr>
        <w:bidi/>
        <w:rPr>
          <w:rFonts w:cs="David" w:hint="cs"/>
          <w:rtl/>
        </w:rPr>
      </w:pPr>
    </w:p>
    <w:p w14:paraId="1F8ED1D2" w14:textId="77777777" w:rsidR="008F75A9" w:rsidRPr="008F75A9" w:rsidRDefault="008F75A9" w:rsidP="008F75A9">
      <w:pPr>
        <w:bidi/>
        <w:rPr>
          <w:rFonts w:cs="David" w:hint="cs"/>
          <w:rtl/>
        </w:rPr>
      </w:pPr>
    </w:p>
    <w:p w14:paraId="45143730" w14:textId="77777777" w:rsidR="008F75A9" w:rsidRPr="008F75A9" w:rsidRDefault="008F75A9" w:rsidP="008F75A9">
      <w:pPr>
        <w:bidi/>
        <w:rPr>
          <w:rFonts w:cs="David" w:hint="cs"/>
          <w:rtl/>
        </w:rPr>
      </w:pPr>
    </w:p>
    <w:p w14:paraId="3395F45F" w14:textId="77777777" w:rsidR="008F75A9" w:rsidRPr="008F75A9" w:rsidRDefault="008F75A9" w:rsidP="008F75A9">
      <w:pPr>
        <w:bidi/>
        <w:rPr>
          <w:rFonts w:cs="David" w:hint="cs"/>
          <w:rtl/>
        </w:rPr>
      </w:pPr>
    </w:p>
    <w:p w14:paraId="1ACCA260" w14:textId="77777777" w:rsidR="008F75A9" w:rsidRPr="008F75A9" w:rsidRDefault="008F75A9" w:rsidP="008F75A9">
      <w:pPr>
        <w:bidi/>
        <w:rPr>
          <w:rFonts w:cs="David" w:hint="cs"/>
          <w:rtl/>
        </w:rPr>
      </w:pPr>
    </w:p>
    <w:p w14:paraId="377E09C1" w14:textId="77777777" w:rsidR="008F75A9" w:rsidRPr="008F75A9" w:rsidRDefault="008F75A9" w:rsidP="008F75A9">
      <w:pPr>
        <w:bidi/>
        <w:rPr>
          <w:rFonts w:cs="David" w:hint="cs"/>
          <w:rtl/>
        </w:rPr>
      </w:pPr>
    </w:p>
    <w:p w14:paraId="7948F286" w14:textId="77777777" w:rsidR="008F75A9" w:rsidRPr="008F75A9" w:rsidRDefault="008F75A9" w:rsidP="008F75A9">
      <w:pPr>
        <w:bidi/>
        <w:rPr>
          <w:rFonts w:cs="David" w:hint="cs"/>
          <w:rtl/>
        </w:rPr>
      </w:pPr>
    </w:p>
    <w:p w14:paraId="7E8CEE78" w14:textId="77777777" w:rsidR="008F75A9" w:rsidRPr="008F75A9" w:rsidRDefault="008F75A9" w:rsidP="008F75A9">
      <w:pPr>
        <w:bidi/>
        <w:rPr>
          <w:rFonts w:cs="David" w:hint="cs"/>
          <w:u w:val="single"/>
          <w:rtl/>
        </w:rPr>
      </w:pPr>
    </w:p>
    <w:p w14:paraId="7FA57218" w14:textId="77777777" w:rsidR="008F75A9" w:rsidRPr="008F75A9" w:rsidRDefault="008F75A9" w:rsidP="008F75A9">
      <w:pPr>
        <w:numPr>
          <w:ilvl w:val="0"/>
          <w:numId w:val="2"/>
        </w:numPr>
        <w:tabs>
          <w:tab w:val="left" w:pos="1221"/>
        </w:tabs>
        <w:overflowPunct w:val="0"/>
        <w:autoSpaceDE w:val="0"/>
        <w:autoSpaceDN w:val="0"/>
        <w:bidi/>
        <w:adjustRightInd w:val="0"/>
        <w:jc w:val="both"/>
        <w:textAlignment w:val="baseline"/>
        <w:rPr>
          <w:rFonts w:cs="David" w:hint="cs"/>
          <w:b/>
          <w:bCs/>
        </w:rPr>
      </w:pPr>
      <w:r w:rsidRPr="008F75A9">
        <w:rPr>
          <w:rFonts w:cs="David" w:hint="cs"/>
          <w:b/>
          <w:bCs/>
          <w:rtl/>
        </w:rPr>
        <w:t>בקשת חברי הכנסת להקדמת הדיון בהצעות החוק הבאות לפני הקריאה הטרומית:</w:t>
      </w:r>
    </w:p>
    <w:p w14:paraId="0916F058" w14:textId="77777777" w:rsidR="008F75A9" w:rsidRPr="008F75A9" w:rsidRDefault="008F75A9" w:rsidP="008F75A9">
      <w:pPr>
        <w:tabs>
          <w:tab w:val="left" w:pos="1221"/>
        </w:tabs>
        <w:bidi/>
        <w:ind w:left="360"/>
        <w:rPr>
          <w:rFonts w:cs="David" w:hint="cs"/>
          <w:b/>
          <w:bCs/>
          <w:rtl/>
        </w:rPr>
      </w:pPr>
      <w:r w:rsidRPr="008F75A9">
        <w:rPr>
          <w:rFonts w:cs="David" w:hint="cs"/>
          <w:b/>
          <w:bCs/>
          <w:rtl/>
        </w:rPr>
        <w:tab/>
        <w:t xml:space="preserve">1.הצעת חוק הממשלה (תיקון </w:t>
      </w:r>
      <w:r w:rsidRPr="008F75A9">
        <w:rPr>
          <w:rFonts w:cs="David"/>
          <w:b/>
          <w:bCs/>
          <w:rtl/>
        </w:rPr>
        <w:t>–</w:t>
      </w:r>
      <w:r w:rsidRPr="008F75A9">
        <w:rPr>
          <w:rFonts w:cs="David" w:hint="cs"/>
          <w:b/>
          <w:bCs/>
          <w:rtl/>
        </w:rPr>
        <w:t xml:space="preserve"> ועדת השרים לענייני חקיקה), התשס"ז-</w:t>
      </w:r>
    </w:p>
    <w:p w14:paraId="500F098E" w14:textId="77777777" w:rsidR="008F75A9" w:rsidRPr="008F75A9" w:rsidRDefault="008F75A9" w:rsidP="008F75A9">
      <w:pPr>
        <w:tabs>
          <w:tab w:val="left" w:pos="1221"/>
        </w:tabs>
        <w:bidi/>
        <w:ind w:left="360"/>
        <w:rPr>
          <w:rFonts w:cs="David" w:hint="cs"/>
          <w:b/>
          <w:bCs/>
          <w:rtl/>
        </w:rPr>
      </w:pPr>
      <w:r w:rsidRPr="008F75A9">
        <w:rPr>
          <w:rFonts w:cs="David" w:hint="cs"/>
          <w:b/>
          <w:bCs/>
          <w:rtl/>
        </w:rPr>
        <w:tab/>
        <w:t>2007(פ/17/1960), של יצחק אהרונוביץ</w:t>
      </w:r>
    </w:p>
    <w:p w14:paraId="6BEE5F28" w14:textId="77777777" w:rsidR="008F75A9" w:rsidRPr="008F75A9" w:rsidRDefault="008F75A9" w:rsidP="008F75A9">
      <w:pPr>
        <w:tabs>
          <w:tab w:val="left" w:pos="1221"/>
        </w:tabs>
        <w:bidi/>
        <w:ind w:left="360"/>
        <w:rPr>
          <w:rFonts w:cs="David" w:hint="cs"/>
          <w:b/>
          <w:bCs/>
          <w:rtl/>
        </w:rPr>
      </w:pPr>
      <w:r w:rsidRPr="008F75A9">
        <w:rPr>
          <w:rFonts w:cs="David" w:hint="cs"/>
          <w:b/>
          <w:bCs/>
          <w:rtl/>
        </w:rPr>
        <w:tab/>
        <w:t xml:space="preserve">2.הצעת חוק הממשלה (תיקון </w:t>
      </w:r>
      <w:r w:rsidRPr="008F75A9">
        <w:rPr>
          <w:rFonts w:cs="David"/>
          <w:b/>
          <w:bCs/>
          <w:rtl/>
        </w:rPr>
        <w:t>–</w:t>
      </w:r>
      <w:r w:rsidRPr="008F75A9">
        <w:rPr>
          <w:rFonts w:cs="David" w:hint="cs"/>
          <w:b/>
          <w:bCs/>
          <w:rtl/>
        </w:rPr>
        <w:t xml:space="preserve"> ועדות שרים), התשס"ז-2007 (פ/17/2000),של</w:t>
      </w:r>
    </w:p>
    <w:p w14:paraId="32C561D1" w14:textId="77777777" w:rsidR="008F75A9" w:rsidRPr="008F75A9" w:rsidRDefault="008F75A9" w:rsidP="008F75A9">
      <w:pPr>
        <w:tabs>
          <w:tab w:val="left" w:pos="1221"/>
        </w:tabs>
        <w:bidi/>
        <w:ind w:left="360"/>
        <w:rPr>
          <w:rFonts w:cs="David" w:hint="cs"/>
          <w:b/>
          <w:bCs/>
          <w:rtl/>
        </w:rPr>
      </w:pPr>
      <w:r w:rsidRPr="008F75A9">
        <w:rPr>
          <w:rFonts w:cs="David" w:hint="cs"/>
          <w:b/>
          <w:bCs/>
          <w:rtl/>
        </w:rPr>
        <w:tab/>
        <w:t xml:space="preserve"> חה"כ גלעד ארדן</w:t>
      </w:r>
    </w:p>
    <w:p w14:paraId="59465223" w14:textId="77777777" w:rsidR="008F75A9" w:rsidRPr="008F75A9" w:rsidRDefault="008F75A9" w:rsidP="008F75A9">
      <w:pPr>
        <w:tabs>
          <w:tab w:val="left" w:pos="1221"/>
        </w:tabs>
        <w:bidi/>
        <w:ind w:left="1134"/>
        <w:rPr>
          <w:rFonts w:cs="David" w:hint="cs"/>
          <w:b/>
          <w:bCs/>
          <w:rtl/>
        </w:rPr>
      </w:pPr>
      <w:r w:rsidRPr="008F75A9">
        <w:rPr>
          <w:rFonts w:cs="David" w:hint="cs"/>
          <w:b/>
          <w:bCs/>
          <w:rtl/>
        </w:rPr>
        <w:tab/>
        <w:t xml:space="preserve">3.הצעת חוק העונשין (תיקון </w:t>
      </w:r>
      <w:r w:rsidRPr="008F75A9">
        <w:rPr>
          <w:rFonts w:cs="David"/>
          <w:b/>
          <w:bCs/>
          <w:rtl/>
        </w:rPr>
        <w:t>–</w:t>
      </w:r>
      <w:r w:rsidRPr="008F75A9">
        <w:rPr>
          <w:rFonts w:cs="David" w:hint="cs"/>
          <w:b/>
          <w:bCs/>
          <w:rtl/>
        </w:rPr>
        <w:t xml:space="preserve"> הגנה עצמית מפני פורץ), התשס"ז-2007 </w:t>
      </w:r>
    </w:p>
    <w:p w14:paraId="79C9DFEE" w14:textId="77777777" w:rsidR="008F75A9" w:rsidRPr="008F75A9" w:rsidRDefault="008F75A9" w:rsidP="008F75A9">
      <w:pPr>
        <w:tabs>
          <w:tab w:val="left" w:pos="1221"/>
        </w:tabs>
        <w:bidi/>
        <w:ind w:left="1134"/>
        <w:rPr>
          <w:rFonts w:cs="David" w:hint="cs"/>
          <w:b/>
          <w:bCs/>
          <w:rtl/>
        </w:rPr>
      </w:pPr>
      <w:r w:rsidRPr="008F75A9">
        <w:rPr>
          <w:rFonts w:cs="David" w:hint="cs"/>
          <w:b/>
          <w:bCs/>
          <w:rtl/>
        </w:rPr>
        <w:t xml:space="preserve">  (פ/1997/17), של חה"כ ישראל כץ</w:t>
      </w:r>
    </w:p>
    <w:p w14:paraId="50A097C9" w14:textId="77777777" w:rsidR="008F75A9" w:rsidRPr="008F75A9" w:rsidRDefault="008F75A9" w:rsidP="008F75A9">
      <w:pPr>
        <w:tabs>
          <w:tab w:val="left" w:pos="1221"/>
        </w:tabs>
        <w:bidi/>
        <w:ind w:left="1134"/>
        <w:rPr>
          <w:rFonts w:cs="David" w:hint="cs"/>
          <w:b/>
          <w:bCs/>
          <w:rtl/>
        </w:rPr>
      </w:pPr>
      <w:r w:rsidRPr="008F75A9">
        <w:rPr>
          <w:rFonts w:cs="David" w:hint="cs"/>
          <w:b/>
          <w:bCs/>
          <w:rtl/>
        </w:rPr>
        <w:tab/>
        <w:t xml:space="preserve">4.הצעת חוק העונשין (תיקון </w:t>
      </w:r>
      <w:r w:rsidRPr="008F75A9">
        <w:rPr>
          <w:rFonts w:cs="David"/>
          <w:b/>
          <w:bCs/>
          <w:rtl/>
        </w:rPr>
        <w:t>–</w:t>
      </w:r>
      <w:r w:rsidRPr="008F75A9">
        <w:rPr>
          <w:rFonts w:cs="David" w:hint="cs"/>
          <w:b/>
          <w:bCs/>
          <w:rtl/>
        </w:rPr>
        <w:t xml:space="preserve"> הגנת בית מגורים ומשק חקלאי), התשס"ז-2007</w:t>
      </w:r>
    </w:p>
    <w:p w14:paraId="3BEBCA45" w14:textId="77777777" w:rsidR="008F75A9" w:rsidRPr="008F75A9" w:rsidRDefault="008F75A9" w:rsidP="008F75A9">
      <w:pPr>
        <w:tabs>
          <w:tab w:val="left" w:pos="1221"/>
        </w:tabs>
        <w:bidi/>
        <w:ind w:left="1134"/>
        <w:rPr>
          <w:rFonts w:cs="David" w:hint="cs"/>
          <w:b/>
          <w:bCs/>
          <w:rtl/>
        </w:rPr>
      </w:pPr>
      <w:r w:rsidRPr="008F75A9">
        <w:rPr>
          <w:rFonts w:cs="David" w:hint="cs"/>
          <w:b/>
          <w:bCs/>
          <w:rtl/>
        </w:rPr>
        <w:tab/>
        <w:t xml:space="preserve"> (פ/2016/17), </w:t>
      </w:r>
    </w:p>
    <w:p w14:paraId="5FBB8125" w14:textId="77777777" w:rsidR="008F75A9" w:rsidRPr="008F75A9" w:rsidRDefault="008F75A9" w:rsidP="008F75A9">
      <w:pPr>
        <w:tabs>
          <w:tab w:val="left" w:pos="1221"/>
        </w:tabs>
        <w:bidi/>
        <w:ind w:left="360"/>
        <w:rPr>
          <w:rFonts w:cs="David" w:hint="cs"/>
          <w:b/>
          <w:bCs/>
          <w:rtl/>
        </w:rPr>
      </w:pPr>
      <w:r w:rsidRPr="008F75A9">
        <w:rPr>
          <w:rFonts w:cs="David" w:hint="cs"/>
          <w:b/>
          <w:bCs/>
          <w:rtl/>
        </w:rPr>
        <w:tab/>
        <w:t>5.הצעת חוק הבנקאות (רישוי) (הפרטת שירותי בנקאות לעובדי מדינה וכוחות</w:t>
      </w:r>
    </w:p>
    <w:p w14:paraId="37565E9B" w14:textId="77777777" w:rsidR="008F75A9" w:rsidRPr="008F75A9" w:rsidRDefault="008F75A9" w:rsidP="008F75A9">
      <w:pPr>
        <w:tabs>
          <w:tab w:val="left" w:pos="1221"/>
        </w:tabs>
        <w:bidi/>
        <w:ind w:left="360"/>
        <w:rPr>
          <w:rFonts w:cs="David" w:hint="cs"/>
          <w:b/>
          <w:bCs/>
          <w:rtl/>
        </w:rPr>
      </w:pPr>
      <w:r w:rsidRPr="008F75A9">
        <w:rPr>
          <w:rFonts w:cs="David" w:hint="cs"/>
          <w:b/>
          <w:bCs/>
          <w:rtl/>
        </w:rPr>
        <w:tab/>
        <w:t xml:space="preserve">  ביטחון), התשס"ז-2007 (פ/1985/17), של חה"כ גלעד ארדן</w:t>
      </w:r>
    </w:p>
    <w:p w14:paraId="077824F2" w14:textId="77777777" w:rsidR="008F75A9" w:rsidRPr="008F75A9" w:rsidRDefault="008F75A9" w:rsidP="008F75A9">
      <w:pPr>
        <w:bidi/>
        <w:rPr>
          <w:rFonts w:cs="David"/>
          <w:b/>
          <w:bCs/>
          <w:rtl/>
        </w:rPr>
      </w:pPr>
    </w:p>
    <w:p w14:paraId="272E1A14" w14:textId="77777777" w:rsidR="008F75A9" w:rsidRPr="008F75A9" w:rsidRDefault="008F75A9" w:rsidP="008F75A9">
      <w:pPr>
        <w:bidi/>
        <w:rPr>
          <w:rFonts w:cs="David" w:hint="cs"/>
          <w:b/>
          <w:bCs/>
          <w:u w:val="single"/>
          <w:rtl/>
        </w:rPr>
      </w:pPr>
    </w:p>
    <w:p w14:paraId="2EAB33A7"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78E964F5" w14:textId="77777777" w:rsidR="008F75A9" w:rsidRPr="008F75A9" w:rsidRDefault="008F75A9" w:rsidP="008F75A9">
      <w:pPr>
        <w:bidi/>
        <w:ind w:firstLine="567"/>
        <w:rPr>
          <w:rFonts w:cs="David" w:hint="cs"/>
          <w:rtl/>
        </w:rPr>
      </w:pPr>
    </w:p>
    <w:p w14:paraId="2CD2FC4C" w14:textId="77777777" w:rsidR="008F75A9" w:rsidRPr="008F75A9" w:rsidRDefault="008F75A9" w:rsidP="008F75A9">
      <w:pPr>
        <w:bidi/>
        <w:ind w:firstLine="567"/>
        <w:rPr>
          <w:rFonts w:cs="David" w:hint="cs"/>
          <w:rtl/>
        </w:rPr>
      </w:pPr>
      <w:r w:rsidRPr="008F75A9">
        <w:rPr>
          <w:rFonts w:cs="David" w:hint="cs"/>
          <w:rtl/>
        </w:rPr>
        <w:t xml:space="preserve">אני עוברת לנושאים הבאים, בקשותיהם של חברי הכנסת להקדמת הדיון, בהצעות הבאות לפני הקריאה הטרומית. יש לנו 5 הצעות כאלה. אני אתחיל בהצעה הראשונה של חה"כ יצחק אהרונוביץ, הצעת חוק הממשלה (תיקון </w:t>
      </w:r>
      <w:r w:rsidRPr="008F75A9">
        <w:rPr>
          <w:rFonts w:cs="David"/>
          <w:rtl/>
        </w:rPr>
        <w:t>–</w:t>
      </w:r>
      <w:r w:rsidRPr="008F75A9">
        <w:rPr>
          <w:rFonts w:cs="David" w:hint="cs"/>
          <w:rtl/>
        </w:rPr>
        <w:t xml:space="preserve"> ועדת השרים לענייני חקיקה),התשס"ז-2007(פ/17/1960). אנא נמק לוועדה מדוע אתה חושב שיש לפטור את ההצעה שלך מחובת ההנחה. אני מודיעה לוועדה שיש הצעת חוק דומה של חה"כ גלעד ארדן. אתם שניכם תנמקו ואנחנו נעשה הצבעה על כל אחת בנפרד.</w:t>
      </w:r>
    </w:p>
    <w:p w14:paraId="3525BBAA" w14:textId="77777777" w:rsidR="008F75A9" w:rsidRPr="008F75A9" w:rsidRDefault="008F75A9" w:rsidP="008F75A9">
      <w:pPr>
        <w:bidi/>
        <w:rPr>
          <w:rFonts w:cs="David" w:hint="cs"/>
          <w:rtl/>
        </w:rPr>
      </w:pPr>
    </w:p>
    <w:p w14:paraId="039D2A40" w14:textId="77777777" w:rsidR="008F75A9" w:rsidRPr="008F75A9" w:rsidRDefault="008F75A9" w:rsidP="008F75A9">
      <w:pPr>
        <w:bidi/>
        <w:rPr>
          <w:rFonts w:cs="David" w:hint="cs"/>
          <w:u w:val="single"/>
          <w:rtl/>
        </w:rPr>
      </w:pPr>
      <w:r w:rsidRPr="008F75A9">
        <w:rPr>
          <w:rFonts w:cs="David" w:hint="cs"/>
          <w:u w:val="single"/>
          <w:rtl/>
        </w:rPr>
        <w:t>יצחק אהרונוביץ:</w:t>
      </w:r>
    </w:p>
    <w:p w14:paraId="3F6A8349" w14:textId="77777777" w:rsidR="008F75A9" w:rsidRPr="008F75A9" w:rsidRDefault="008F75A9" w:rsidP="008F75A9">
      <w:pPr>
        <w:bidi/>
        <w:rPr>
          <w:rFonts w:cs="David" w:hint="cs"/>
          <w:rtl/>
        </w:rPr>
      </w:pPr>
    </w:p>
    <w:p w14:paraId="743B5D89" w14:textId="77777777" w:rsidR="008F75A9" w:rsidRPr="008F75A9" w:rsidRDefault="008F75A9" w:rsidP="008F75A9">
      <w:pPr>
        <w:bidi/>
        <w:ind w:firstLine="567"/>
        <w:rPr>
          <w:rFonts w:cs="David" w:hint="cs"/>
          <w:rtl/>
        </w:rPr>
      </w:pPr>
      <w:r w:rsidRPr="008F75A9">
        <w:rPr>
          <w:rFonts w:cs="David" w:hint="cs"/>
          <w:rtl/>
        </w:rPr>
        <w:t xml:space="preserve">את ההצעה הגיש ביחד איתי חה"כ גדעון סער. אני הופתעתי לשמוע, שוועדת השרים מדי שבוע מתכנסת ומחליטה מה לאשר ומה לא לאשר. מדי פעם דוחים, ואני שואל מה הנימוק של הדחייה. אין נימוק. אני מבקש לדעת, מי התנגד ומי היה בעד. מה בדיוק התנהל שם. התברר, שאין תרשומת ואין פרוטוקולים, ואנחנו לא יודעים מה קרה שם. </w:t>
      </w:r>
    </w:p>
    <w:p w14:paraId="24803EB1" w14:textId="77777777" w:rsidR="008F75A9" w:rsidRPr="008F75A9" w:rsidRDefault="008F75A9" w:rsidP="008F75A9">
      <w:pPr>
        <w:bidi/>
        <w:ind w:firstLine="567"/>
        <w:rPr>
          <w:rFonts w:cs="David" w:hint="cs"/>
          <w:rtl/>
        </w:rPr>
      </w:pPr>
    </w:p>
    <w:p w14:paraId="66F1D1C2" w14:textId="77777777" w:rsidR="008F75A9" w:rsidRPr="008F75A9" w:rsidRDefault="008F75A9" w:rsidP="008F75A9">
      <w:pPr>
        <w:bidi/>
        <w:ind w:firstLine="567"/>
        <w:rPr>
          <w:rFonts w:cs="David" w:hint="cs"/>
          <w:rtl/>
        </w:rPr>
      </w:pPr>
      <w:r w:rsidRPr="008F75A9">
        <w:rPr>
          <w:rFonts w:cs="David" w:hint="cs"/>
          <w:rtl/>
        </w:rPr>
        <w:t xml:space="preserve">הבקשה השנייה, היא בשלב הערעור ויכול להיות בשלב הצעת החוק, אותו חבר הכנסת  יוכל להופיע בפני הוועדה ולשטוח את טענותיו ובקשתו. אני העליתי את זה גם במליאה. למען ההגינות, יו"ר הכנסת ביקשה שאנחנו יחד נגיש את הצעת החוק. הדברים האלה צריכים להיות בשקיפות מלאה. אנחנו צריכים להופיע בפני הוועדה ולקבל את כל החומר שיש בפני הוועדה.  </w:t>
      </w:r>
    </w:p>
    <w:p w14:paraId="6608E7ED" w14:textId="77777777" w:rsidR="008F75A9" w:rsidRPr="008F75A9" w:rsidRDefault="008F75A9" w:rsidP="008F75A9">
      <w:pPr>
        <w:bidi/>
        <w:rPr>
          <w:rFonts w:cs="David" w:hint="cs"/>
          <w:rtl/>
        </w:rPr>
      </w:pPr>
    </w:p>
    <w:p w14:paraId="7EB650E0" w14:textId="77777777" w:rsidR="008F75A9" w:rsidRPr="008F75A9" w:rsidRDefault="008F75A9" w:rsidP="008F75A9">
      <w:pPr>
        <w:bidi/>
        <w:rPr>
          <w:rFonts w:cs="David" w:hint="cs"/>
          <w:rtl/>
        </w:rPr>
      </w:pPr>
      <w:r w:rsidRPr="008F75A9">
        <w:rPr>
          <w:rFonts w:cs="David" w:hint="cs"/>
          <w:u w:val="single"/>
          <w:rtl/>
        </w:rPr>
        <w:t>קולט אביטל:</w:t>
      </w:r>
    </w:p>
    <w:p w14:paraId="3349A327" w14:textId="77777777" w:rsidR="008F75A9" w:rsidRPr="008F75A9" w:rsidRDefault="008F75A9" w:rsidP="008F75A9">
      <w:pPr>
        <w:bidi/>
        <w:rPr>
          <w:rFonts w:cs="David" w:hint="cs"/>
          <w:rtl/>
        </w:rPr>
      </w:pPr>
    </w:p>
    <w:p w14:paraId="2B04D9B9" w14:textId="77777777" w:rsidR="008F75A9" w:rsidRPr="008F75A9" w:rsidRDefault="008F75A9" w:rsidP="008F75A9">
      <w:pPr>
        <w:bidi/>
        <w:ind w:firstLine="567"/>
        <w:rPr>
          <w:rFonts w:cs="David" w:hint="cs"/>
          <w:rtl/>
        </w:rPr>
      </w:pPr>
      <w:r w:rsidRPr="008F75A9">
        <w:rPr>
          <w:rFonts w:cs="David" w:hint="cs"/>
          <w:rtl/>
        </w:rPr>
        <w:t>אבל מה זה דחוף.</w:t>
      </w:r>
    </w:p>
    <w:p w14:paraId="74215DC7" w14:textId="77777777" w:rsidR="008F75A9" w:rsidRPr="008F75A9" w:rsidRDefault="008F75A9" w:rsidP="008F75A9">
      <w:pPr>
        <w:bidi/>
        <w:rPr>
          <w:rFonts w:cs="David" w:hint="cs"/>
          <w:rtl/>
        </w:rPr>
      </w:pPr>
    </w:p>
    <w:p w14:paraId="3F1797C0" w14:textId="77777777" w:rsidR="008F75A9" w:rsidRPr="008F75A9" w:rsidRDefault="008F75A9" w:rsidP="008F75A9">
      <w:pPr>
        <w:bidi/>
        <w:rPr>
          <w:rFonts w:cs="David" w:hint="cs"/>
          <w:rtl/>
        </w:rPr>
      </w:pPr>
      <w:r w:rsidRPr="008F75A9">
        <w:rPr>
          <w:rFonts w:cs="David" w:hint="cs"/>
          <w:u w:val="single"/>
          <w:rtl/>
        </w:rPr>
        <w:t>גדעון סער:</w:t>
      </w:r>
    </w:p>
    <w:p w14:paraId="07256F5B" w14:textId="77777777" w:rsidR="008F75A9" w:rsidRPr="008F75A9" w:rsidRDefault="008F75A9" w:rsidP="008F75A9">
      <w:pPr>
        <w:bidi/>
        <w:rPr>
          <w:rFonts w:cs="David" w:hint="cs"/>
          <w:rtl/>
        </w:rPr>
      </w:pPr>
    </w:p>
    <w:p w14:paraId="422D97ED" w14:textId="77777777" w:rsidR="008F75A9" w:rsidRPr="008F75A9" w:rsidRDefault="008F75A9" w:rsidP="008F75A9">
      <w:pPr>
        <w:bidi/>
        <w:ind w:firstLine="567"/>
        <w:rPr>
          <w:rFonts w:cs="David" w:hint="cs"/>
          <w:rtl/>
        </w:rPr>
      </w:pPr>
      <w:r w:rsidRPr="008F75A9">
        <w:rPr>
          <w:rFonts w:cs="David" w:hint="cs"/>
          <w:rtl/>
        </w:rPr>
        <w:t xml:space="preserve">צריך להבין את המשמעות. הרי אם תהיה כאן המתנה של 45 יום, בהתחשב במועד היציאה לפגרה, את המושב הזה כבר אבדנו. זה דבר שהוא ביסוד מערכת היחסים בין חברי הכנסת לבין הממשלה. הוא משפיע על כל הצעות החוק הפרטיות, אשר מסתובבות במערכת מדי שבוע. </w:t>
      </w:r>
    </w:p>
    <w:p w14:paraId="6A2A3CD5" w14:textId="77777777" w:rsidR="008F75A9" w:rsidRPr="008F75A9" w:rsidRDefault="008F75A9" w:rsidP="008F75A9">
      <w:pPr>
        <w:bidi/>
        <w:rPr>
          <w:rFonts w:cs="David" w:hint="cs"/>
          <w:rtl/>
        </w:rPr>
      </w:pPr>
    </w:p>
    <w:p w14:paraId="716C9A22"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6E61F3A0" w14:textId="77777777" w:rsidR="008F75A9" w:rsidRPr="008F75A9" w:rsidRDefault="008F75A9" w:rsidP="008F75A9">
      <w:pPr>
        <w:bidi/>
        <w:rPr>
          <w:rFonts w:cs="David"/>
          <w:rtl/>
        </w:rPr>
      </w:pPr>
    </w:p>
    <w:p w14:paraId="3ECC22E8" w14:textId="77777777" w:rsidR="008F75A9" w:rsidRPr="008F75A9" w:rsidRDefault="008F75A9" w:rsidP="008F75A9">
      <w:pPr>
        <w:bidi/>
        <w:ind w:firstLine="567"/>
        <w:rPr>
          <w:rFonts w:cs="David" w:hint="cs"/>
          <w:rtl/>
        </w:rPr>
      </w:pPr>
      <w:r w:rsidRPr="008F75A9">
        <w:rPr>
          <w:rFonts w:cs="David" w:hint="cs"/>
          <w:rtl/>
        </w:rPr>
        <w:t>אני חייבת לומר שאריאלה קלעי אומרת: כי הממשלה מתנגדת בכל תוקף. בעיני, לא מקובל שנציג הממשלה לא בא לטעון את טענותיו. האם זה זילות של נציגי הממשלה לבוא ולומר מדוע הממשלה מתנגדת?</w:t>
      </w:r>
    </w:p>
    <w:p w14:paraId="3863F9C5" w14:textId="77777777" w:rsidR="008F75A9" w:rsidRPr="008F75A9" w:rsidRDefault="008F75A9" w:rsidP="008F75A9">
      <w:pPr>
        <w:bidi/>
        <w:ind w:firstLine="567"/>
        <w:rPr>
          <w:rFonts w:cs="David" w:hint="cs"/>
          <w:rtl/>
        </w:rPr>
      </w:pPr>
    </w:p>
    <w:p w14:paraId="6E71CC16" w14:textId="77777777" w:rsidR="008F75A9" w:rsidRPr="008F75A9" w:rsidRDefault="008F75A9" w:rsidP="008F75A9">
      <w:pPr>
        <w:bidi/>
        <w:rPr>
          <w:rFonts w:cs="David" w:hint="cs"/>
          <w:rtl/>
        </w:rPr>
      </w:pPr>
      <w:r w:rsidRPr="008F75A9">
        <w:rPr>
          <w:rFonts w:cs="David" w:hint="cs"/>
          <w:u w:val="single"/>
          <w:rtl/>
        </w:rPr>
        <w:t>ראובן ריבלין:</w:t>
      </w:r>
    </w:p>
    <w:p w14:paraId="1EAF59D0" w14:textId="77777777" w:rsidR="008F75A9" w:rsidRPr="008F75A9" w:rsidRDefault="008F75A9" w:rsidP="008F75A9">
      <w:pPr>
        <w:bidi/>
        <w:rPr>
          <w:rFonts w:cs="David" w:hint="cs"/>
          <w:rtl/>
        </w:rPr>
      </w:pPr>
    </w:p>
    <w:p w14:paraId="481530BE" w14:textId="77777777" w:rsidR="008F75A9" w:rsidRPr="008F75A9" w:rsidRDefault="008F75A9" w:rsidP="008F75A9">
      <w:pPr>
        <w:bidi/>
        <w:rPr>
          <w:rFonts w:cs="David" w:hint="cs"/>
          <w:rtl/>
        </w:rPr>
      </w:pPr>
      <w:r w:rsidRPr="008F75A9">
        <w:rPr>
          <w:rFonts w:cs="David" w:hint="cs"/>
          <w:rtl/>
        </w:rPr>
        <w:tab/>
        <w:t>הם בכנס הרצליה עכשיו.</w:t>
      </w:r>
    </w:p>
    <w:p w14:paraId="6FFBBAFE" w14:textId="77777777" w:rsidR="008F75A9" w:rsidRPr="008F75A9" w:rsidRDefault="008F75A9" w:rsidP="008F75A9">
      <w:pPr>
        <w:bidi/>
        <w:rPr>
          <w:rFonts w:cs="David" w:hint="cs"/>
          <w:rtl/>
        </w:rPr>
      </w:pPr>
      <w:r w:rsidRPr="008F75A9">
        <w:rPr>
          <w:rFonts w:cs="David"/>
          <w:rtl/>
        </w:rPr>
        <w:br w:type="page"/>
      </w:r>
    </w:p>
    <w:p w14:paraId="2741978A" w14:textId="77777777" w:rsidR="008F75A9" w:rsidRPr="008F75A9" w:rsidRDefault="008F75A9" w:rsidP="008F75A9">
      <w:pPr>
        <w:bidi/>
        <w:rPr>
          <w:rFonts w:cs="David" w:hint="cs"/>
          <w:rtl/>
        </w:rPr>
      </w:pPr>
      <w:r w:rsidRPr="008F75A9">
        <w:rPr>
          <w:rFonts w:cs="David" w:hint="cs"/>
          <w:u w:val="single"/>
          <w:rtl/>
        </w:rPr>
        <w:t>גלעד ארדן:</w:t>
      </w:r>
    </w:p>
    <w:p w14:paraId="1A5F46F4" w14:textId="77777777" w:rsidR="008F75A9" w:rsidRPr="008F75A9" w:rsidRDefault="008F75A9" w:rsidP="008F75A9">
      <w:pPr>
        <w:bidi/>
        <w:rPr>
          <w:rFonts w:cs="David" w:hint="cs"/>
          <w:rtl/>
        </w:rPr>
      </w:pPr>
    </w:p>
    <w:p w14:paraId="5431AC7F" w14:textId="77777777" w:rsidR="008F75A9" w:rsidRPr="008F75A9" w:rsidRDefault="008F75A9" w:rsidP="008F75A9">
      <w:pPr>
        <w:bidi/>
        <w:rPr>
          <w:rFonts w:cs="David" w:hint="cs"/>
          <w:rtl/>
        </w:rPr>
      </w:pPr>
      <w:r w:rsidRPr="008F75A9">
        <w:rPr>
          <w:rFonts w:cs="David" w:hint="cs"/>
          <w:rtl/>
        </w:rPr>
        <w:tab/>
        <w:t>האם היא נימקה למה הם מתנגדים?</w:t>
      </w:r>
    </w:p>
    <w:p w14:paraId="10B36446" w14:textId="77777777" w:rsidR="008F75A9" w:rsidRPr="008F75A9" w:rsidRDefault="008F75A9" w:rsidP="008F75A9">
      <w:pPr>
        <w:bidi/>
        <w:rPr>
          <w:rFonts w:cs="David" w:hint="cs"/>
          <w:rtl/>
        </w:rPr>
      </w:pPr>
    </w:p>
    <w:p w14:paraId="4D1A86A1"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0DABA6FB" w14:textId="77777777" w:rsidR="008F75A9" w:rsidRPr="008F75A9" w:rsidRDefault="008F75A9" w:rsidP="008F75A9">
      <w:pPr>
        <w:bidi/>
        <w:ind w:firstLine="567"/>
        <w:rPr>
          <w:rFonts w:cs="David" w:hint="cs"/>
          <w:rtl/>
        </w:rPr>
      </w:pPr>
    </w:p>
    <w:p w14:paraId="0D31B285" w14:textId="77777777" w:rsidR="008F75A9" w:rsidRPr="008F75A9" w:rsidRDefault="008F75A9" w:rsidP="008F75A9">
      <w:pPr>
        <w:bidi/>
        <w:ind w:firstLine="567"/>
        <w:rPr>
          <w:rFonts w:cs="David" w:hint="cs"/>
          <w:rtl/>
        </w:rPr>
      </w:pPr>
      <w:r w:rsidRPr="008F75A9">
        <w:rPr>
          <w:rFonts w:cs="David" w:hint="cs"/>
          <w:rtl/>
        </w:rPr>
        <w:t xml:space="preserve">לא,  ולפיכך אני רוצה לעבור להצבעה. אני רוצה להעביר מסר לכל נציגי הממשלה, אשר לא יופיעו בפני הוועדה הזאת על מנת להסביר מדוע הם מחליטים כך או אחרת, כי אני אציע לוועדה לפטור את הצעת החוק מחובת הנחה. </w:t>
      </w:r>
    </w:p>
    <w:p w14:paraId="469A48CC" w14:textId="77777777" w:rsidR="008F75A9" w:rsidRPr="008F75A9" w:rsidRDefault="008F75A9" w:rsidP="008F75A9">
      <w:pPr>
        <w:bidi/>
        <w:rPr>
          <w:rFonts w:cs="David" w:hint="cs"/>
          <w:rtl/>
        </w:rPr>
      </w:pPr>
    </w:p>
    <w:p w14:paraId="27E78198" w14:textId="77777777" w:rsidR="008F75A9" w:rsidRPr="008F75A9" w:rsidRDefault="008F75A9" w:rsidP="008F75A9">
      <w:pPr>
        <w:bidi/>
        <w:jc w:val="center"/>
        <w:rPr>
          <w:rFonts w:cs="David" w:hint="cs"/>
          <w:rtl/>
        </w:rPr>
      </w:pPr>
      <w:r w:rsidRPr="008F75A9">
        <w:rPr>
          <w:rFonts w:cs="David" w:hint="cs"/>
          <w:rtl/>
        </w:rPr>
        <w:t>ה צ ב ע ה</w:t>
      </w:r>
    </w:p>
    <w:p w14:paraId="776362A2" w14:textId="77777777" w:rsidR="008F75A9" w:rsidRPr="008F75A9" w:rsidRDefault="008F75A9" w:rsidP="008F75A9">
      <w:pPr>
        <w:bidi/>
        <w:jc w:val="center"/>
        <w:rPr>
          <w:rFonts w:cs="David" w:hint="cs"/>
          <w:rtl/>
        </w:rPr>
      </w:pPr>
      <w:r w:rsidRPr="008F75A9">
        <w:rPr>
          <w:rFonts w:cs="David" w:hint="cs"/>
          <w:rtl/>
        </w:rPr>
        <w:t xml:space="preserve">בעד </w:t>
      </w:r>
      <w:r w:rsidRPr="008F75A9">
        <w:rPr>
          <w:rFonts w:cs="David"/>
          <w:rtl/>
        </w:rPr>
        <w:t>–</w:t>
      </w:r>
      <w:r w:rsidRPr="008F75A9">
        <w:rPr>
          <w:rFonts w:cs="David" w:hint="cs"/>
          <w:rtl/>
        </w:rPr>
        <w:t xml:space="preserve"> פה אחד.</w:t>
      </w:r>
    </w:p>
    <w:p w14:paraId="3ACBC674" w14:textId="77777777" w:rsidR="008F75A9" w:rsidRPr="008F75A9" w:rsidRDefault="008F75A9" w:rsidP="008F75A9">
      <w:pPr>
        <w:bidi/>
        <w:jc w:val="center"/>
        <w:rPr>
          <w:rFonts w:cs="David" w:hint="cs"/>
          <w:rtl/>
        </w:rPr>
      </w:pPr>
    </w:p>
    <w:p w14:paraId="368935AB" w14:textId="77777777" w:rsidR="008F75A9" w:rsidRPr="008F75A9" w:rsidRDefault="008F75A9" w:rsidP="008F75A9">
      <w:pPr>
        <w:bidi/>
        <w:rPr>
          <w:rFonts w:cs="David" w:hint="cs"/>
          <w:rtl/>
        </w:rPr>
      </w:pPr>
      <w:r w:rsidRPr="008F75A9">
        <w:rPr>
          <w:rFonts w:cs="David" w:hint="cs"/>
          <w:rtl/>
        </w:rPr>
        <w:tab/>
        <w:t xml:space="preserve">אני מבקשת להעביר את המחאה הזאת לגברת אריאלה קלעי. אני עוברת להצעת החוק באותו נושא, של חה"כ גלעד ארדן. אנחנו עוברים להצבעה. </w:t>
      </w:r>
    </w:p>
    <w:p w14:paraId="48DCBFAE" w14:textId="77777777" w:rsidR="008F75A9" w:rsidRPr="008F75A9" w:rsidRDefault="008F75A9" w:rsidP="008F75A9">
      <w:pPr>
        <w:bidi/>
        <w:rPr>
          <w:rFonts w:cs="David" w:hint="cs"/>
          <w:rtl/>
        </w:rPr>
      </w:pPr>
    </w:p>
    <w:p w14:paraId="57B258E4" w14:textId="77777777" w:rsidR="008F75A9" w:rsidRPr="008F75A9" w:rsidRDefault="008F75A9" w:rsidP="008F75A9">
      <w:pPr>
        <w:bidi/>
        <w:jc w:val="center"/>
        <w:rPr>
          <w:rFonts w:cs="David" w:hint="cs"/>
          <w:rtl/>
        </w:rPr>
      </w:pPr>
      <w:r w:rsidRPr="008F75A9">
        <w:rPr>
          <w:rFonts w:cs="David" w:hint="cs"/>
          <w:rtl/>
        </w:rPr>
        <w:t>ה צ ב ע ה</w:t>
      </w:r>
    </w:p>
    <w:p w14:paraId="70090522" w14:textId="77777777" w:rsidR="008F75A9" w:rsidRPr="008F75A9" w:rsidRDefault="008F75A9" w:rsidP="008F75A9">
      <w:pPr>
        <w:bidi/>
        <w:jc w:val="center"/>
        <w:rPr>
          <w:rFonts w:cs="David" w:hint="cs"/>
          <w:rtl/>
        </w:rPr>
      </w:pPr>
      <w:r w:rsidRPr="008F75A9">
        <w:rPr>
          <w:rFonts w:cs="David" w:hint="cs"/>
          <w:rtl/>
        </w:rPr>
        <w:t xml:space="preserve">בעד </w:t>
      </w:r>
      <w:r w:rsidRPr="008F75A9">
        <w:rPr>
          <w:rFonts w:cs="David"/>
          <w:rtl/>
        </w:rPr>
        <w:t>–</w:t>
      </w:r>
      <w:r w:rsidRPr="008F75A9">
        <w:rPr>
          <w:rFonts w:cs="David" w:hint="cs"/>
          <w:rtl/>
        </w:rPr>
        <w:t xml:space="preserve"> פה אחד</w:t>
      </w:r>
    </w:p>
    <w:p w14:paraId="2516CF2E" w14:textId="77777777" w:rsidR="008F75A9" w:rsidRPr="008F75A9" w:rsidRDefault="008F75A9" w:rsidP="008F75A9">
      <w:pPr>
        <w:bidi/>
        <w:rPr>
          <w:rFonts w:cs="David" w:hint="cs"/>
          <w:rtl/>
        </w:rPr>
      </w:pPr>
    </w:p>
    <w:p w14:paraId="7716EBDA" w14:textId="77777777" w:rsidR="008F75A9" w:rsidRPr="008F75A9" w:rsidRDefault="008F75A9" w:rsidP="008F75A9">
      <w:pPr>
        <w:bidi/>
        <w:ind w:firstLine="567"/>
        <w:rPr>
          <w:rFonts w:cs="David" w:hint="cs"/>
          <w:rtl/>
        </w:rPr>
      </w:pPr>
      <w:r w:rsidRPr="008F75A9">
        <w:rPr>
          <w:rFonts w:cs="David" w:hint="cs"/>
          <w:rtl/>
        </w:rPr>
        <w:t xml:space="preserve">אני עוברת להצעת חוק העונשין (תיקון </w:t>
      </w:r>
      <w:r w:rsidRPr="008F75A9">
        <w:rPr>
          <w:rFonts w:cs="David"/>
          <w:rtl/>
        </w:rPr>
        <w:t>–</w:t>
      </w:r>
      <w:r w:rsidRPr="008F75A9">
        <w:rPr>
          <w:rFonts w:cs="David" w:hint="cs"/>
          <w:rtl/>
        </w:rPr>
        <w:t xml:space="preserve"> הגנה עצמית מפני פורץ), התשס"ז-2007 (פ/1997/17), של חה"כ ישראל כץ. ברוך הבא חבר הכנסת כץ. אתה פעם הראשונה בוועדה, אני מקווה שנראה אותך יותר. נמק לוועדה, מדוע אתה חושב שיש לפטור את הצעת החוק מחובת ההנחה. יש הצעת חוק של צבי הנדל, אשר ינמקה בהמשך.</w:t>
      </w:r>
    </w:p>
    <w:p w14:paraId="456309B9" w14:textId="77777777" w:rsidR="008F75A9" w:rsidRPr="008F75A9" w:rsidRDefault="008F75A9" w:rsidP="008F75A9">
      <w:pPr>
        <w:tabs>
          <w:tab w:val="left" w:pos="1221"/>
        </w:tabs>
        <w:bidi/>
        <w:rPr>
          <w:rFonts w:cs="David" w:hint="cs"/>
          <w:rtl/>
        </w:rPr>
      </w:pPr>
    </w:p>
    <w:p w14:paraId="0378DE0B" w14:textId="77777777" w:rsidR="008F75A9" w:rsidRPr="008F75A9" w:rsidRDefault="008F75A9" w:rsidP="008F75A9">
      <w:pPr>
        <w:tabs>
          <w:tab w:val="left" w:pos="1221"/>
        </w:tabs>
        <w:bidi/>
        <w:rPr>
          <w:rFonts w:cs="David" w:hint="cs"/>
          <w:rtl/>
        </w:rPr>
      </w:pPr>
      <w:r w:rsidRPr="008F75A9">
        <w:rPr>
          <w:rFonts w:cs="David" w:hint="cs"/>
          <w:u w:val="single"/>
          <w:rtl/>
        </w:rPr>
        <w:t>אליהו גבאי:</w:t>
      </w:r>
    </w:p>
    <w:p w14:paraId="4EEB0BAF" w14:textId="77777777" w:rsidR="008F75A9" w:rsidRPr="008F75A9" w:rsidRDefault="008F75A9" w:rsidP="008F75A9">
      <w:pPr>
        <w:tabs>
          <w:tab w:val="left" w:pos="1221"/>
        </w:tabs>
        <w:bidi/>
        <w:rPr>
          <w:rFonts w:cs="David" w:hint="cs"/>
          <w:rtl/>
        </w:rPr>
      </w:pPr>
      <w:r w:rsidRPr="008F75A9">
        <w:rPr>
          <w:rFonts w:cs="David" w:hint="cs"/>
          <w:rtl/>
        </w:rPr>
        <w:tab/>
      </w:r>
    </w:p>
    <w:p w14:paraId="2A2C218D" w14:textId="77777777" w:rsidR="008F75A9" w:rsidRPr="008F75A9" w:rsidRDefault="008F75A9" w:rsidP="008F75A9">
      <w:pPr>
        <w:tabs>
          <w:tab w:val="left" w:pos="512"/>
          <w:tab w:val="left" w:pos="1221"/>
        </w:tabs>
        <w:bidi/>
        <w:rPr>
          <w:rFonts w:cs="David" w:hint="cs"/>
          <w:rtl/>
        </w:rPr>
      </w:pPr>
      <w:r w:rsidRPr="008F75A9">
        <w:rPr>
          <w:rFonts w:cs="David" w:hint="cs"/>
          <w:rtl/>
        </w:rPr>
        <w:tab/>
        <w:t>גם לי יש הצעה.</w:t>
      </w:r>
    </w:p>
    <w:p w14:paraId="7A0FE40D" w14:textId="77777777" w:rsidR="008F75A9" w:rsidRPr="008F75A9" w:rsidRDefault="008F75A9" w:rsidP="008F75A9">
      <w:pPr>
        <w:tabs>
          <w:tab w:val="left" w:pos="1221"/>
        </w:tabs>
        <w:bidi/>
        <w:rPr>
          <w:rFonts w:cs="David" w:hint="cs"/>
          <w:rtl/>
        </w:rPr>
      </w:pPr>
    </w:p>
    <w:p w14:paraId="4EACD204" w14:textId="77777777" w:rsidR="008F75A9" w:rsidRPr="008F75A9" w:rsidRDefault="008F75A9" w:rsidP="008F75A9">
      <w:pPr>
        <w:tabs>
          <w:tab w:val="left" w:pos="1221"/>
        </w:tabs>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5701B0B4" w14:textId="77777777" w:rsidR="008F75A9" w:rsidRPr="008F75A9" w:rsidRDefault="008F75A9" w:rsidP="008F75A9">
      <w:pPr>
        <w:tabs>
          <w:tab w:val="left" w:pos="1221"/>
        </w:tabs>
        <w:bidi/>
        <w:rPr>
          <w:rFonts w:cs="David" w:hint="cs"/>
          <w:rtl/>
        </w:rPr>
      </w:pPr>
    </w:p>
    <w:p w14:paraId="76E4CDA4" w14:textId="77777777" w:rsidR="008F75A9" w:rsidRPr="008F75A9" w:rsidRDefault="008F75A9" w:rsidP="008F75A9">
      <w:pPr>
        <w:tabs>
          <w:tab w:val="left" w:pos="512"/>
          <w:tab w:val="left" w:pos="1221"/>
        </w:tabs>
        <w:bidi/>
        <w:rPr>
          <w:rFonts w:cs="David" w:hint="cs"/>
          <w:rtl/>
        </w:rPr>
      </w:pPr>
      <w:r w:rsidRPr="008F75A9">
        <w:rPr>
          <w:rFonts w:cs="David" w:hint="cs"/>
          <w:rtl/>
        </w:rPr>
        <w:tab/>
        <w:t>יש הצעה נוספת של חה"כ אליהו גבאי, אשר עדיין לא קיבלה פ'. ברגע שהיא תקבל פ' ותאושר על ידי  הייעוץ המשפטי, אנחנו נצמיד את אותן ההצבעות. אני שומעת, שאי אפשר יהיה להצמיד אם היא לא תונח לפחות שבועיים לפני.</w:t>
      </w:r>
    </w:p>
    <w:p w14:paraId="42B20E21" w14:textId="77777777" w:rsidR="008F75A9" w:rsidRPr="008F75A9" w:rsidRDefault="008F75A9" w:rsidP="008F75A9">
      <w:pPr>
        <w:bidi/>
        <w:rPr>
          <w:rFonts w:cs="David" w:hint="cs"/>
          <w:rtl/>
        </w:rPr>
      </w:pPr>
    </w:p>
    <w:p w14:paraId="43D4E413" w14:textId="77777777" w:rsidR="008F75A9" w:rsidRPr="008F75A9" w:rsidRDefault="008F75A9" w:rsidP="008F75A9">
      <w:pPr>
        <w:bidi/>
        <w:rPr>
          <w:rFonts w:cs="David" w:hint="cs"/>
          <w:u w:val="single"/>
          <w:rtl/>
        </w:rPr>
      </w:pPr>
      <w:r w:rsidRPr="008F75A9">
        <w:rPr>
          <w:rFonts w:cs="David" w:hint="cs"/>
          <w:u w:val="single"/>
          <w:rtl/>
        </w:rPr>
        <w:t>יצחק אהרונוביץ:</w:t>
      </w:r>
    </w:p>
    <w:p w14:paraId="593E8FCE" w14:textId="77777777" w:rsidR="008F75A9" w:rsidRPr="008F75A9" w:rsidRDefault="008F75A9" w:rsidP="008F75A9">
      <w:pPr>
        <w:bidi/>
        <w:rPr>
          <w:rFonts w:cs="David" w:hint="cs"/>
          <w:rtl/>
        </w:rPr>
      </w:pPr>
    </w:p>
    <w:p w14:paraId="501FC90C" w14:textId="77777777" w:rsidR="008F75A9" w:rsidRPr="008F75A9" w:rsidRDefault="008F75A9" w:rsidP="008F75A9">
      <w:pPr>
        <w:tabs>
          <w:tab w:val="left" w:pos="512"/>
        </w:tabs>
        <w:bidi/>
        <w:rPr>
          <w:rFonts w:cs="David" w:hint="cs"/>
          <w:rtl/>
        </w:rPr>
      </w:pPr>
      <w:r w:rsidRPr="008F75A9">
        <w:rPr>
          <w:rFonts w:cs="David" w:hint="cs"/>
          <w:rtl/>
        </w:rPr>
        <w:tab/>
        <w:t>לי יש הצעה דומה שקיבלה את הפ', ולא הובאה לשולחן הוועדה.</w:t>
      </w:r>
    </w:p>
    <w:p w14:paraId="6E70AAD2" w14:textId="77777777" w:rsidR="008F75A9" w:rsidRPr="008F75A9" w:rsidRDefault="008F75A9" w:rsidP="008F75A9">
      <w:pPr>
        <w:bidi/>
        <w:rPr>
          <w:rFonts w:cs="David" w:hint="cs"/>
          <w:rtl/>
        </w:rPr>
      </w:pPr>
    </w:p>
    <w:p w14:paraId="735635D8"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4D5C8D8A" w14:textId="77777777" w:rsidR="008F75A9" w:rsidRPr="008F75A9" w:rsidRDefault="008F75A9" w:rsidP="008F75A9">
      <w:pPr>
        <w:bidi/>
        <w:rPr>
          <w:rFonts w:cs="David"/>
          <w:rtl/>
        </w:rPr>
      </w:pPr>
    </w:p>
    <w:p w14:paraId="72AEBA86" w14:textId="77777777" w:rsidR="008F75A9" w:rsidRPr="008F75A9" w:rsidRDefault="008F75A9" w:rsidP="008F75A9">
      <w:pPr>
        <w:bidi/>
        <w:ind w:firstLine="567"/>
        <w:rPr>
          <w:rFonts w:cs="David" w:hint="cs"/>
          <w:rtl/>
        </w:rPr>
      </w:pPr>
      <w:r w:rsidRPr="008F75A9">
        <w:rPr>
          <w:rFonts w:cs="David" w:hint="cs"/>
          <w:rtl/>
        </w:rPr>
        <w:t xml:space="preserve">היא תוצמד לפי התקנון. </w:t>
      </w:r>
    </w:p>
    <w:p w14:paraId="3436AD40" w14:textId="77777777" w:rsidR="008F75A9" w:rsidRPr="008F75A9" w:rsidRDefault="008F75A9" w:rsidP="008F75A9">
      <w:pPr>
        <w:bidi/>
        <w:ind w:firstLine="567"/>
        <w:rPr>
          <w:rFonts w:cs="David" w:hint="cs"/>
          <w:rtl/>
        </w:rPr>
      </w:pPr>
    </w:p>
    <w:p w14:paraId="30A152C8" w14:textId="77777777" w:rsidR="008F75A9" w:rsidRPr="008F75A9" w:rsidRDefault="008F75A9" w:rsidP="008F75A9">
      <w:pPr>
        <w:bidi/>
        <w:rPr>
          <w:rFonts w:cs="David" w:hint="cs"/>
          <w:u w:val="single"/>
          <w:rtl/>
        </w:rPr>
      </w:pPr>
      <w:r w:rsidRPr="008F75A9">
        <w:rPr>
          <w:rFonts w:cs="David" w:hint="cs"/>
          <w:u w:val="single"/>
          <w:rtl/>
        </w:rPr>
        <w:t>ישראל כץ:</w:t>
      </w:r>
    </w:p>
    <w:p w14:paraId="37F19707" w14:textId="77777777" w:rsidR="008F75A9" w:rsidRPr="008F75A9" w:rsidRDefault="008F75A9" w:rsidP="008F75A9">
      <w:pPr>
        <w:bidi/>
        <w:rPr>
          <w:rFonts w:cs="David" w:hint="cs"/>
          <w:rtl/>
        </w:rPr>
      </w:pPr>
    </w:p>
    <w:p w14:paraId="4A3BAF40" w14:textId="77777777" w:rsidR="008F75A9" w:rsidRPr="008F75A9" w:rsidRDefault="008F75A9" w:rsidP="008F75A9">
      <w:pPr>
        <w:bidi/>
        <w:ind w:firstLine="567"/>
        <w:rPr>
          <w:rFonts w:cs="David" w:hint="cs"/>
          <w:rtl/>
        </w:rPr>
      </w:pPr>
      <w:r w:rsidRPr="008F75A9">
        <w:rPr>
          <w:rFonts w:cs="David" w:hint="cs"/>
          <w:rtl/>
        </w:rPr>
        <w:t xml:space="preserve">לגופו של עניין, אני מציע תיקון לחוק העונשין, לפיה פריצה לבית מגורים או למשק חקלאי כתקיפה שלא כדין, שנשקפת ממנה סכנה מוחשית. לא ישא אדם באחריות פלילית בשל מעשה שעשה כנגד פורץ כאמור. הנוסח נלקח מתוך העיקרון של הגנה עצמית, שמופיע כבר בחוק. אני מציע להחיל אותו על מקרה של פריצה לבית מגורים או למשק חקלאי. בשלבי החקיקה, הנושא של משק חקלאי יוגדר. בנוסף, בדומה לארה"ב, יוגדר באיזה מקרים של פריצה לתוך הבית הדבר הזה לא חל. הדחיפות הגדולה היא נוכח זה שהנושא נמצא על סדר היום. הציבור כולו מתעניין. התחושה הציבורית היא שיש לעשות משהו, לתת לאנשים את האפשרות להתגונן בביתם. המקרה האחרון חשף את הבעייתיות של כל העניין. זו הצעת חוק שיזמתי אותה במתכונת דומה לפני מספר שנים. היום, הציבור חש הרבה יותר את הדחיפות של העניין, ומצפה מהכנסת שתאמר את דברה, כדי שהאזרח יידע באיזה מקום הוא עומד. לא יכול להיות המצב האפור שקיים היום. זה כמו שפעם אמרו, שכל חייל צריך ללכת עם מדריך בכיס שיגיד לו מה הוא צריך לעשות ומה מותר לו. אי הידיעה היא הכי גרועה בעניין הזה. לכן, חייבים להעביר את החוק. אני אודה על הפטור הזה, כדי שאפשר יהיה לעבור להליך מהיר. </w:t>
      </w:r>
    </w:p>
    <w:p w14:paraId="6EBEFD91" w14:textId="77777777" w:rsidR="008F75A9" w:rsidRPr="008F75A9" w:rsidRDefault="008F75A9" w:rsidP="008F75A9">
      <w:pPr>
        <w:bidi/>
        <w:rPr>
          <w:rFonts w:cs="David" w:hint="cs"/>
          <w:rtl/>
        </w:rPr>
      </w:pPr>
    </w:p>
    <w:p w14:paraId="3012A348" w14:textId="77777777" w:rsidR="008F75A9" w:rsidRPr="008F75A9" w:rsidRDefault="008F75A9" w:rsidP="008F75A9">
      <w:pPr>
        <w:bidi/>
        <w:rPr>
          <w:rFonts w:cs="David" w:hint="cs"/>
          <w:u w:val="single"/>
          <w:rtl/>
        </w:rPr>
      </w:pPr>
    </w:p>
    <w:p w14:paraId="560EC185" w14:textId="77777777" w:rsidR="008F75A9" w:rsidRPr="008F75A9" w:rsidRDefault="008F75A9" w:rsidP="008F75A9">
      <w:pPr>
        <w:bidi/>
        <w:rPr>
          <w:rFonts w:cs="David" w:hint="cs"/>
          <w:u w:val="single"/>
          <w:rtl/>
        </w:rPr>
      </w:pPr>
    </w:p>
    <w:p w14:paraId="0F22E648" w14:textId="77777777" w:rsidR="008F75A9" w:rsidRPr="008F75A9" w:rsidRDefault="008F75A9" w:rsidP="008F75A9">
      <w:pPr>
        <w:bidi/>
        <w:rPr>
          <w:rFonts w:cs="David" w:hint="cs"/>
          <w:u w:val="single"/>
          <w:rtl/>
        </w:rPr>
      </w:pPr>
    </w:p>
    <w:p w14:paraId="48E91F43" w14:textId="77777777" w:rsidR="008F75A9" w:rsidRPr="008F75A9" w:rsidRDefault="008F75A9" w:rsidP="008F75A9">
      <w:pPr>
        <w:bidi/>
        <w:rPr>
          <w:rFonts w:cs="David" w:hint="cs"/>
          <w:rtl/>
        </w:rPr>
      </w:pPr>
      <w:r w:rsidRPr="008F75A9">
        <w:rPr>
          <w:rFonts w:cs="David" w:hint="cs"/>
          <w:u w:val="single"/>
          <w:rtl/>
        </w:rPr>
        <w:t>צבי הנדל:</w:t>
      </w:r>
    </w:p>
    <w:p w14:paraId="326135A4" w14:textId="77777777" w:rsidR="008F75A9" w:rsidRPr="008F75A9" w:rsidRDefault="008F75A9" w:rsidP="008F75A9">
      <w:pPr>
        <w:bidi/>
        <w:rPr>
          <w:rFonts w:cs="David" w:hint="cs"/>
          <w:rtl/>
        </w:rPr>
      </w:pPr>
    </w:p>
    <w:p w14:paraId="5653A86C" w14:textId="77777777" w:rsidR="008F75A9" w:rsidRPr="008F75A9" w:rsidRDefault="008F75A9" w:rsidP="008F75A9">
      <w:pPr>
        <w:bidi/>
        <w:rPr>
          <w:rFonts w:cs="David" w:hint="cs"/>
          <w:rtl/>
        </w:rPr>
      </w:pPr>
      <w:r w:rsidRPr="008F75A9">
        <w:rPr>
          <w:rFonts w:cs="David" w:hint="cs"/>
          <w:rtl/>
        </w:rPr>
        <w:tab/>
        <w:t>כאשר אני ביקשתי את הפטור מחובת הנחה, עוד לא ידעתי עד כמה זה דחוף. בערב שמעתי בחדשות שהוגש כתב אישום. גם אם לא תהיה חקיקה רטרואקטיבית, המסר שמאחורי זה שהחוק הזה ירוץ קדימה הוא כל כך חשוב, ולכן הדחיפות היא קלאסית בסיטואציה הזאת.</w:t>
      </w:r>
    </w:p>
    <w:p w14:paraId="62711AE3" w14:textId="77777777" w:rsidR="008F75A9" w:rsidRPr="008F75A9" w:rsidRDefault="008F75A9" w:rsidP="008F75A9">
      <w:pPr>
        <w:bidi/>
        <w:rPr>
          <w:rFonts w:cs="David" w:hint="cs"/>
          <w:rtl/>
        </w:rPr>
      </w:pPr>
    </w:p>
    <w:p w14:paraId="282166A2" w14:textId="77777777" w:rsidR="008F75A9" w:rsidRPr="008F75A9" w:rsidRDefault="008F75A9" w:rsidP="008F75A9">
      <w:pPr>
        <w:bidi/>
        <w:rPr>
          <w:rFonts w:cs="David" w:hint="cs"/>
          <w:rtl/>
        </w:rPr>
      </w:pPr>
      <w:r w:rsidRPr="008F75A9">
        <w:rPr>
          <w:rFonts w:cs="David" w:hint="cs"/>
          <w:u w:val="single"/>
          <w:rtl/>
        </w:rPr>
        <w:t>אליהו גבאי:</w:t>
      </w:r>
    </w:p>
    <w:p w14:paraId="246B2B78" w14:textId="77777777" w:rsidR="008F75A9" w:rsidRPr="008F75A9" w:rsidRDefault="008F75A9" w:rsidP="008F75A9">
      <w:pPr>
        <w:bidi/>
        <w:rPr>
          <w:rFonts w:cs="David" w:hint="cs"/>
          <w:rtl/>
        </w:rPr>
      </w:pPr>
    </w:p>
    <w:p w14:paraId="3E6F7389" w14:textId="77777777" w:rsidR="008F75A9" w:rsidRPr="008F75A9" w:rsidRDefault="008F75A9" w:rsidP="008F75A9">
      <w:pPr>
        <w:bidi/>
        <w:ind w:firstLine="567"/>
        <w:rPr>
          <w:rFonts w:cs="David" w:hint="cs"/>
          <w:rtl/>
        </w:rPr>
      </w:pPr>
      <w:r w:rsidRPr="008F75A9">
        <w:rPr>
          <w:rFonts w:cs="David" w:hint="cs"/>
          <w:rtl/>
        </w:rPr>
        <w:t xml:space="preserve">הנושא עלה לסדר היום במלוא חריפותו. מה שקורה בדרום זה מערב פרוע. אין דין ואין דיין. החוק של מדינת ישראל לא מגיע לשם. אם החוק הזה יקבל דחיפות ועדיפות, הוא יאותת לציבור שכנסת ישראל מתייחסת למה שקורה שם. מה שקורה שם, הוא חמור ביותר. </w:t>
      </w:r>
    </w:p>
    <w:p w14:paraId="54B0198C" w14:textId="77777777" w:rsidR="008F75A9" w:rsidRPr="008F75A9" w:rsidRDefault="008F75A9" w:rsidP="008F75A9">
      <w:pPr>
        <w:bidi/>
        <w:rPr>
          <w:rFonts w:cs="David" w:hint="cs"/>
          <w:rtl/>
        </w:rPr>
      </w:pPr>
    </w:p>
    <w:p w14:paraId="02D0F458" w14:textId="77777777" w:rsidR="008F75A9" w:rsidRPr="008F75A9" w:rsidRDefault="008F75A9" w:rsidP="008F75A9">
      <w:pPr>
        <w:bidi/>
        <w:rPr>
          <w:rFonts w:cs="David" w:hint="cs"/>
          <w:rtl/>
        </w:rPr>
      </w:pPr>
      <w:r w:rsidRPr="008F75A9">
        <w:rPr>
          <w:rFonts w:cs="David" w:hint="cs"/>
          <w:u w:val="single"/>
          <w:rtl/>
        </w:rPr>
        <w:t>ראובן ריבלין:</w:t>
      </w:r>
    </w:p>
    <w:p w14:paraId="253A7756" w14:textId="77777777" w:rsidR="008F75A9" w:rsidRPr="008F75A9" w:rsidRDefault="008F75A9" w:rsidP="008F75A9">
      <w:pPr>
        <w:bidi/>
        <w:rPr>
          <w:rFonts w:cs="David" w:hint="cs"/>
          <w:rtl/>
        </w:rPr>
      </w:pPr>
    </w:p>
    <w:p w14:paraId="4F00EDE5" w14:textId="77777777" w:rsidR="008F75A9" w:rsidRPr="008F75A9" w:rsidRDefault="008F75A9" w:rsidP="008F75A9">
      <w:pPr>
        <w:bidi/>
        <w:rPr>
          <w:rFonts w:cs="David" w:hint="cs"/>
          <w:rtl/>
        </w:rPr>
      </w:pPr>
      <w:r w:rsidRPr="008F75A9">
        <w:rPr>
          <w:rFonts w:cs="David" w:hint="cs"/>
          <w:rtl/>
        </w:rPr>
        <w:tab/>
        <w:t xml:space="preserve">אני לא רוצה להתייחס לתוצאה של הצעת החוק הזאת. ייתכן שאני אצביע בעדה, וייתכן שאני אצביע בעדה במסויג. יש פה שאלה רצינית, שגם הפרקליטות מדברת בה. האם היה מדובר פה במקרה רצח, האם בהריגה, האם בהגנה עצמית. אתמול החליטו בתהליך של ערעור להגיש כתב אישום. דבר שצריך לדון בו, אם כי כל דבר אפשרי. הכנסת צריכה לתת את דעתה בדחיפות לנושא הזה: מה היא הגנה עצמית, מה הן המסגרות של הגנה עצמית, מה זה ביתו הוא מבצרו, האם אנחנו יכולים להרשות לכל אדם לעשות שימוש בביתו ככל העולה על רוחו. אני אומר בצורה מפורשת, אינני יודע אם אני אסכים להצעת החוק כפי שהיא כתובה פה, אבל הבסיס לדיון הוא מחויב המציאות, ומהר ככל האפשר. </w:t>
      </w:r>
    </w:p>
    <w:p w14:paraId="71B337E4" w14:textId="77777777" w:rsidR="008F75A9" w:rsidRPr="008F75A9" w:rsidRDefault="008F75A9" w:rsidP="008F75A9">
      <w:pPr>
        <w:bidi/>
        <w:rPr>
          <w:rFonts w:cs="David" w:hint="cs"/>
          <w:rtl/>
        </w:rPr>
      </w:pPr>
    </w:p>
    <w:p w14:paraId="03740D88" w14:textId="77777777" w:rsidR="008F75A9" w:rsidRPr="008F75A9" w:rsidRDefault="008F75A9" w:rsidP="008F75A9">
      <w:pPr>
        <w:bidi/>
        <w:rPr>
          <w:rFonts w:cs="David" w:hint="cs"/>
          <w:rtl/>
        </w:rPr>
      </w:pPr>
      <w:r w:rsidRPr="008F75A9">
        <w:rPr>
          <w:rFonts w:cs="David" w:hint="cs"/>
          <w:u w:val="single"/>
          <w:rtl/>
        </w:rPr>
        <w:t>אחמד טיבי:</w:t>
      </w:r>
    </w:p>
    <w:p w14:paraId="1637DCDF" w14:textId="77777777" w:rsidR="008F75A9" w:rsidRPr="008F75A9" w:rsidRDefault="008F75A9" w:rsidP="008F75A9">
      <w:pPr>
        <w:bidi/>
        <w:rPr>
          <w:rFonts w:cs="David" w:hint="cs"/>
          <w:rtl/>
        </w:rPr>
      </w:pPr>
    </w:p>
    <w:p w14:paraId="78210EE8" w14:textId="77777777" w:rsidR="008F75A9" w:rsidRPr="008F75A9" w:rsidRDefault="008F75A9" w:rsidP="008F75A9">
      <w:pPr>
        <w:bidi/>
        <w:rPr>
          <w:rFonts w:cs="David" w:hint="cs"/>
          <w:rtl/>
        </w:rPr>
      </w:pPr>
      <w:r w:rsidRPr="008F75A9">
        <w:rPr>
          <w:rFonts w:cs="David" w:hint="cs"/>
          <w:rtl/>
        </w:rPr>
        <w:tab/>
        <w:t>יש חוק במדינת ישראל, וסדר הדין הפלילי ברור. אם מישהו טוען להגנה עצמית, החוק ברור. הוא מספק לו סעיפים למרבה. אם מישהו יורה במישהו בגב תוך כדי מנוסה, כפי שהמשטרה טוענת, אזי לא מדובר בהגנה עצמית. קורה פה דבר חמור, מתגייסים כדי לתת לגיטימציה למעשה פלילי חמור ביותר, קיפחו חיי אדם. הפרקליטות הקלה אתמול כאשר לא קיבלה את המלצת להאשים אותו ברצח אלא רק בהריגה. עשו את זה כדי להשאיר אותו במעצר.</w:t>
      </w:r>
    </w:p>
    <w:p w14:paraId="2745C774" w14:textId="77777777" w:rsidR="008F75A9" w:rsidRPr="008F75A9" w:rsidRDefault="008F75A9" w:rsidP="008F75A9">
      <w:pPr>
        <w:bidi/>
        <w:rPr>
          <w:rFonts w:cs="David" w:hint="cs"/>
          <w:rtl/>
        </w:rPr>
      </w:pPr>
    </w:p>
    <w:p w14:paraId="3B0179A5"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42A473E0" w14:textId="77777777" w:rsidR="008F75A9" w:rsidRPr="008F75A9" w:rsidRDefault="008F75A9" w:rsidP="008F75A9">
      <w:pPr>
        <w:bidi/>
        <w:rPr>
          <w:rFonts w:cs="David" w:hint="cs"/>
          <w:rtl/>
        </w:rPr>
      </w:pPr>
    </w:p>
    <w:p w14:paraId="39FE3669" w14:textId="77777777" w:rsidR="008F75A9" w:rsidRPr="008F75A9" w:rsidRDefault="008F75A9" w:rsidP="008F75A9">
      <w:pPr>
        <w:bidi/>
        <w:rPr>
          <w:rFonts w:cs="David" w:hint="cs"/>
          <w:rtl/>
        </w:rPr>
      </w:pPr>
      <w:r w:rsidRPr="008F75A9">
        <w:rPr>
          <w:rFonts w:cs="David" w:hint="cs"/>
          <w:rtl/>
        </w:rPr>
        <w:tab/>
        <w:t>אנחנו לא דנים בגופו של עניין. אנחנו לא נכנסים למהות.</w:t>
      </w:r>
    </w:p>
    <w:p w14:paraId="687A3268" w14:textId="77777777" w:rsidR="008F75A9" w:rsidRPr="008F75A9" w:rsidRDefault="008F75A9" w:rsidP="008F75A9">
      <w:pPr>
        <w:bidi/>
        <w:rPr>
          <w:rFonts w:cs="David" w:hint="cs"/>
          <w:rtl/>
        </w:rPr>
      </w:pPr>
    </w:p>
    <w:p w14:paraId="32ECBEF0" w14:textId="77777777" w:rsidR="008F75A9" w:rsidRPr="008F75A9" w:rsidRDefault="008F75A9" w:rsidP="008F75A9">
      <w:pPr>
        <w:bidi/>
        <w:rPr>
          <w:rFonts w:cs="David" w:hint="cs"/>
          <w:rtl/>
        </w:rPr>
      </w:pPr>
      <w:r w:rsidRPr="008F75A9">
        <w:rPr>
          <w:rFonts w:cs="David" w:hint="cs"/>
          <w:u w:val="single"/>
          <w:rtl/>
        </w:rPr>
        <w:t>אחמד טיבי:</w:t>
      </w:r>
      <w:r w:rsidRPr="008F75A9">
        <w:rPr>
          <w:rFonts w:cs="David" w:hint="cs"/>
          <w:rtl/>
        </w:rPr>
        <w:t xml:space="preserve"> </w:t>
      </w:r>
    </w:p>
    <w:p w14:paraId="3F65BA08" w14:textId="77777777" w:rsidR="008F75A9" w:rsidRPr="008F75A9" w:rsidRDefault="008F75A9" w:rsidP="008F75A9">
      <w:pPr>
        <w:bidi/>
        <w:rPr>
          <w:rFonts w:cs="David" w:hint="cs"/>
          <w:rtl/>
        </w:rPr>
      </w:pPr>
    </w:p>
    <w:p w14:paraId="3C9E8B44" w14:textId="77777777" w:rsidR="008F75A9" w:rsidRPr="008F75A9" w:rsidRDefault="008F75A9" w:rsidP="008F75A9">
      <w:pPr>
        <w:bidi/>
        <w:ind w:firstLine="567"/>
        <w:rPr>
          <w:rFonts w:cs="David" w:hint="cs"/>
          <w:rtl/>
        </w:rPr>
      </w:pPr>
      <w:r w:rsidRPr="008F75A9">
        <w:rPr>
          <w:rFonts w:cs="David" w:hint="cs"/>
          <w:rtl/>
        </w:rPr>
        <w:t xml:space="preserve">הוא דיבר איתם בשפה מסוימת לפני שהוא ירה, ולכן המשטרה אומרת שאין כאן הגנה עצמית. הטענה הזאת לא נאמרה בזמן שהוא נעצר. למחרת, אחרי פגישה עם עורך דין, הוא התחיל להגיד שזאת הגנה עצמית. זה לא המקרה שישי לאמץ אותו. זה מקרה ברור, בו יש עבירה על החוק הפלילי של הגנה עצמית. פה יש הצעה חמורה ביותר, שאומרת שמקרים כאלה יוכלו אנשים יוכלו להשתמש בנשק </w:t>
      </w:r>
      <w:r w:rsidRPr="008F75A9">
        <w:rPr>
          <w:rFonts w:cs="David"/>
          <w:rtl/>
        </w:rPr>
        <w:t>–</w:t>
      </w:r>
      <w:r w:rsidRPr="008F75A9">
        <w:rPr>
          <w:rFonts w:cs="David" w:hint="cs"/>
          <w:rtl/>
        </w:rPr>
        <w:t xml:space="preserve"> שהוא נשק לא חוקי - והם לא יועמדו לדין, הם לא ייעצרו. </w:t>
      </w:r>
    </w:p>
    <w:p w14:paraId="295178AF" w14:textId="77777777" w:rsidR="008F75A9" w:rsidRPr="008F75A9" w:rsidRDefault="008F75A9" w:rsidP="008F75A9">
      <w:pPr>
        <w:bidi/>
        <w:rPr>
          <w:rFonts w:cs="David" w:hint="cs"/>
          <w:rtl/>
        </w:rPr>
      </w:pPr>
    </w:p>
    <w:p w14:paraId="358FA844"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6337189C" w14:textId="77777777" w:rsidR="008F75A9" w:rsidRPr="008F75A9" w:rsidRDefault="008F75A9" w:rsidP="008F75A9">
      <w:pPr>
        <w:bidi/>
        <w:rPr>
          <w:rFonts w:cs="David"/>
          <w:rtl/>
        </w:rPr>
      </w:pPr>
    </w:p>
    <w:p w14:paraId="53B805B1" w14:textId="77777777" w:rsidR="008F75A9" w:rsidRPr="008F75A9" w:rsidRDefault="008F75A9" w:rsidP="008F75A9">
      <w:pPr>
        <w:bidi/>
        <w:ind w:firstLine="567"/>
        <w:rPr>
          <w:rFonts w:cs="David" w:hint="cs"/>
          <w:rtl/>
        </w:rPr>
      </w:pPr>
      <w:r w:rsidRPr="008F75A9">
        <w:rPr>
          <w:rFonts w:cs="David" w:hint="cs"/>
          <w:rtl/>
        </w:rPr>
        <w:t xml:space="preserve">זאת לא שאלה של בעד או נגד. </w:t>
      </w:r>
    </w:p>
    <w:p w14:paraId="55BF3C27" w14:textId="77777777" w:rsidR="008F75A9" w:rsidRPr="008F75A9" w:rsidRDefault="008F75A9" w:rsidP="008F75A9">
      <w:pPr>
        <w:bidi/>
        <w:rPr>
          <w:rFonts w:cs="David" w:hint="cs"/>
          <w:rtl/>
        </w:rPr>
      </w:pPr>
    </w:p>
    <w:p w14:paraId="247390BE" w14:textId="77777777" w:rsidR="008F75A9" w:rsidRPr="008F75A9" w:rsidRDefault="008F75A9" w:rsidP="008F75A9">
      <w:pPr>
        <w:bidi/>
        <w:rPr>
          <w:rFonts w:cs="David" w:hint="cs"/>
          <w:rtl/>
        </w:rPr>
      </w:pPr>
      <w:r w:rsidRPr="008F75A9">
        <w:rPr>
          <w:rFonts w:cs="David" w:hint="cs"/>
          <w:u w:val="single"/>
          <w:rtl/>
        </w:rPr>
        <w:t>אחמד טיבי:</w:t>
      </w:r>
    </w:p>
    <w:p w14:paraId="00848412" w14:textId="77777777" w:rsidR="008F75A9" w:rsidRPr="008F75A9" w:rsidRDefault="008F75A9" w:rsidP="008F75A9">
      <w:pPr>
        <w:bidi/>
        <w:rPr>
          <w:rFonts w:cs="David" w:hint="cs"/>
          <w:rtl/>
        </w:rPr>
      </w:pPr>
    </w:p>
    <w:p w14:paraId="76CB5F1B" w14:textId="77777777" w:rsidR="008F75A9" w:rsidRPr="008F75A9" w:rsidRDefault="008F75A9" w:rsidP="008F75A9">
      <w:pPr>
        <w:bidi/>
        <w:ind w:firstLine="567"/>
        <w:rPr>
          <w:rFonts w:cs="David" w:hint="cs"/>
          <w:rtl/>
        </w:rPr>
      </w:pPr>
      <w:r w:rsidRPr="008F75A9">
        <w:rPr>
          <w:rFonts w:cs="David" w:hint="cs"/>
          <w:rtl/>
        </w:rPr>
        <w:t>אני רוצה להרחיב ולהזכיר לחברי הכנסת, בעיקר מימין, מה יכולה לעשות הצעתו של חה"כ כץ לעשות אם היא תתקבל. בעונת מסיק הזיתים, יבוא ישראלי חמוש.</w:t>
      </w:r>
    </w:p>
    <w:p w14:paraId="730C9454" w14:textId="77777777" w:rsidR="008F75A9" w:rsidRPr="008F75A9" w:rsidRDefault="008F75A9" w:rsidP="008F75A9">
      <w:pPr>
        <w:bidi/>
        <w:rPr>
          <w:rFonts w:cs="David" w:hint="cs"/>
          <w:rtl/>
        </w:rPr>
      </w:pPr>
      <w:r w:rsidRPr="008F75A9">
        <w:rPr>
          <w:rFonts w:cs="David"/>
          <w:rtl/>
        </w:rPr>
        <w:br w:type="page"/>
      </w:r>
    </w:p>
    <w:p w14:paraId="44A35A1E" w14:textId="77777777" w:rsidR="008F75A9" w:rsidRPr="008F75A9" w:rsidRDefault="008F75A9" w:rsidP="008F75A9">
      <w:pPr>
        <w:bidi/>
        <w:rPr>
          <w:rFonts w:cs="David" w:hint="cs"/>
          <w:rtl/>
        </w:rPr>
      </w:pPr>
      <w:r w:rsidRPr="008F75A9">
        <w:rPr>
          <w:rFonts w:cs="David" w:hint="cs"/>
          <w:u w:val="single"/>
          <w:rtl/>
        </w:rPr>
        <w:t>גלעד ארדן:</w:t>
      </w:r>
      <w:r w:rsidRPr="008F75A9">
        <w:rPr>
          <w:rFonts w:cs="David" w:hint="cs"/>
          <w:rtl/>
        </w:rPr>
        <w:t xml:space="preserve"> </w:t>
      </w:r>
    </w:p>
    <w:p w14:paraId="49C517A0" w14:textId="77777777" w:rsidR="008F75A9" w:rsidRPr="008F75A9" w:rsidRDefault="008F75A9" w:rsidP="008F75A9">
      <w:pPr>
        <w:bidi/>
        <w:rPr>
          <w:rFonts w:cs="David" w:hint="cs"/>
          <w:rtl/>
        </w:rPr>
      </w:pPr>
    </w:p>
    <w:p w14:paraId="29283017" w14:textId="77777777" w:rsidR="008F75A9" w:rsidRPr="008F75A9" w:rsidRDefault="008F75A9" w:rsidP="008F75A9">
      <w:pPr>
        <w:bidi/>
        <w:ind w:firstLine="567"/>
        <w:rPr>
          <w:rFonts w:cs="David" w:hint="cs"/>
          <w:rtl/>
        </w:rPr>
      </w:pPr>
      <w:r w:rsidRPr="008F75A9">
        <w:rPr>
          <w:rFonts w:cs="David" w:hint="cs"/>
          <w:rtl/>
        </w:rPr>
        <w:t>כמה מתנחלים הועמדו לדין עד היום?</w:t>
      </w:r>
    </w:p>
    <w:p w14:paraId="05C9A977" w14:textId="77777777" w:rsidR="008F75A9" w:rsidRPr="008F75A9" w:rsidRDefault="008F75A9" w:rsidP="008F75A9">
      <w:pPr>
        <w:bidi/>
        <w:rPr>
          <w:rFonts w:cs="David" w:hint="cs"/>
          <w:rtl/>
        </w:rPr>
      </w:pPr>
    </w:p>
    <w:p w14:paraId="2476FC2B" w14:textId="77777777" w:rsidR="008F75A9" w:rsidRPr="008F75A9" w:rsidRDefault="008F75A9" w:rsidP="008F75A9">
      <w:pPr>
        <w:bidi/>
        <w:rPr>
          <w:rFonts w:cs="David" w:hint="cs"/>
          <w:rtl/>
        </w:rPr>
      </w:pPr>
      <w:r w:rsidRPr="008F75A9">
        <w:rPr>
          <w:rFonts w:cs="David" w:hint="cs"/>
          <w:u w:val="single"/>
          <w:rtl/>
        </w:rPr>
        <w:t>אחמד טיבי:</w:t>
      </w:r>
    </w:p>
    <w:p w14:paraId="03B4D178" w14:textId="77777777" w:rsidR="008F75A9" w:rsidRPr="008F75A9" w:rsidRDefault="008F75A9" w:rsidP="008F75A9">
      <w:pPr>
        <w:bidi/>
        <w:rPr>
          <w:rFonts w:cs="David" w:hint="cs"/>
          <w:rtl/>
        </w:rPr>
      </w:pPr>
    </w:p>
    <w:p w14:paraId="4AD4A5E2" w14:textId="77777777" w:rsidR="008F75A9" w:rsidRPr="008F75A9" w:rsidRDefault="008F75A9" w:rsidP="008F75A9">
      <w:pPr>
        <w:bidi/>
        <w:ind w:firstLine="567"/>
        <w:rPr>
          <w:rFonts w:cs="David" w:hint="cs"/>
          <w:rtl/>
        </w:rPr>
      </w:pPr>
      <w:r w:rsidRPr="008F75A9">
        <w:rPr>
          <w:rFonts w:cs="David" w:hint="cs"/>
          <w:rtl/>
        </w:rPr>
        <w:t xml:space="preserve">אפילו אלקובי לא הועמדה לדין עד היום. בעונת מסיק הזיתים מרגיש תושב האזור מאוים על ידי מישהו שבא עם נשק, בלי מדים, עם כיפה. היות ובעבר ירו בבן שלו והרגו אותו, פגעו בעצי הזית, הוא יורה מתוך הגנה עצמית והורג את הישראלי. </w:t>
      </w:r>
    </w:p>
    <w:p w14:paraId="5AECBF45" w14:textId="77777777" w:rsidR="008F75A9" w:rsidRPr="008F75A9" w:rsidRDefault="008F75A9" w:rsidP="008F75A9">
      <w:pPr>
        <w:bidi/>
        <w:rPr>
          <w:rFonts w:cs="David" w:hint="cs"/>
          <w:rtl/>
        </w:rPr>
      </w:pPr>
    </w:p>
    <w:p w14:paraId="477290AF" w14:textId="77777777" w:rsidR="008F75A9" w:rsidRPr="008F75A9" w:rsidRDefault="008F75A9" w:rsidP="008F75A9">
      <w:pPr>
        <w:bidi/>
        <w:rPr>
          <w:rFonts w:cs="David" w:hint="cs"/>
          <w:u w:val="single"/>
        </w:rPr>
      </w:pPr>
      <w:r w:rsidRPr="008F75A9">
        <w:rPr>
          <w:rFonts w:cs="David" w:hint="cs"/>
          <w:u w:val="single"/>
          <w:rtl/>
        </w:rPr>
        <w:t>ישראל כץ:</w:t>
      </w:r>
    </w:p>
    <w:p w14:paraId="11256284" w14:textId="77777777" w:rsidR="008F75A9" w:rsidRPr="008F75A9" w:rsidRDefault="008F75A9" w:rsidP="008F75A9">
      <w:pPr>
        <w:bidi/>
        <w:rPr>
          <w:rFonts w:cs="David" w:hint="cs"/>
          <w:rtl/>
        </w:rPr>
      </w:pPr>
    </w:p>
    <w:p w14:paraId="62412CBB" w14:textId="77777777" w:rsidR="008F75A9" w:rsidRPr="008F75A9" w:rsidRDefault="008F75A9" w:rsidP="008F75A9">
      <w:pPr>
        <w:bidi/>
        <w:rPr>
          <w:rFonts w:cs="David" w:hint="cs"/>
          <w:rtl/>
        </w:rPr>
      </w:pPr>
      <w:r w:rsidRPr="008F75A9">
        <w:rPr>
          <w:rFonts w:cs="David" w:hint="cs"/>
          <w:rtl/>
        </w:rPr>
        <w:tab/>
        <w:t>זה לא קשור. אני מדבר על בית.</w:t>
      </w:r>
    </w:p>
    <w:p w14:paraId="795DE669" w14:textId="77777777" w:rsidR="008F75A9" w:rsidRPr="008F75A9" w:rsidRDefault="008F75A9" w:rsidP="008F75A9">
      <w:pPr>
        <w:bidi/>
        <w:rPr>
          <w:rFonts w:cs="David" w:hint="cs"/>
          <w:rtl/>
        </w:rPr>
      </w:pPr>
    </w:p>
    <w:p w14:paraId="225D3A3D" w14:textId="77777777" w:rsidR="008F75A9" w:rsidRPr="008F75A9" w:rsidRDefault="008F75A9" w:rsidP="008F75A9">
      <w:pPr>
        <w:bidi/>
        <w:rPr>
          <w:rFonts w:cs="David" w:hint="cs"/>
          <w:rtl/>
        </w:rPr>
      </w:pPr>
      <w:r w:rsidRPr="008F75A9">
        <w:rPr>
          <w:rFonts w:cs="David" w:hint="cs"/>
          <w:u w:val="single"/>
          <w:rtl/>
        </w:rPr>
        <w:t>אחמד טיבי:</w:t>
      </w:r>
    </w:p>
    <w:p w14:paraId="6D9005CE" w14:textId="77777777" w:rsidR="008F75A9" w:rsidRPr="008F75A9" w:rsidRDefault="008F75A9" w:rsidP="008F75A9">
      <w:pPr>
        <w:bidi/>
        <w:rPr>
          <w:rFonts w:cs="David" w:hint="cs"/>
          <w:rtl/>
        </w:rPr>
      </w:pPr>
    </w:p>
    <w:p w14:paraId="493BB343" w14:textId="77777777" w:rsidR="008F75A9" w:rsidRPr="008F75A9" w:rsidRDefault="008F75A9" w:rsidP="008F75A9">
      <w:pPr>
        <w:bidi/>
        <w:rPr>
          <w:rFonts w:cs="David" w:hint="cs"/>
          <w:rtl/>
        </w:rPr>
      </w:pPr>
      <w:r w:rsidRPr="008F75A9">
        <w:rPr>
          <w:rFonts w:cs="David" w:hint="cs"/>
          <w:rtl/>
        </w:rPr>
        <w:tab/>
        <w:t xml:space="preserve">אני מתנגד גם לדבר הזה. </w:t>
      </w:r>
    </w:p>
    <w:p w14:paraId="1258DBE6" w14:textId="77777777" w:rsidR="008F75A9" w:rsidRPr="008F75A9" w:rsidRDefault="008F75A9" w:rsidP="008F75A9">
      <w:pPr>
        <w:bidi/>
        <w:rPr>
          <w:rFonts w:cs="David" w:hint="cs"/>
          <w:rtl/>
        </w:rPr>
      </w:pPr>
    </w:p>
    <w:p w14:paraId="75F8AFC3" w14:textId="77777777" w:rsidR="008F75A9" w:rsidRPr="008F75A9" w:rsidRDefault="008F75A9" w:rsidP="008F75A9">
      <w:pPr>
        <w:bidi/>
        <w:rPr>
          <w:rFonts w:cs="David" w:hint="cs"/>
          <w:u w:val="single"/>
          <w:rtl/>
        </w:rPr>
      </w:pPr>
      <w:r w:rsidRPr="008F75A9">
        <w:rPr>
          <w:rFonts w:cs="David" w:hint="cs"/>
          <w:u w:val="single"/>
          <w:rtl/>
        </w:rPr>
        <w:t>נסים זאב:</w:t>
      </w:r>
    </w:p>
    <w:p w14:paraId="607BC84B" w14:textId="77777777" w:rsidR="008F75A9" w:rsidRPr="008F75A9" w:rsidRDefault="008F75A9" w:rsidP="008F75A9">
      <w:pPr>
        <w:bidi/>
        <w:rPr>
          <w:rFonts w:cs="David" w:hint="cs"/>
          <w:rtl/>
        </w:rPr>
      </w:pPr>
    </w:p>
    <w:p w14:paraId="07BFDA37" w14:textId="77777777" w:rsidR="008F75A9" w:rsidRPr="008F75A9" w:rsidRDefault="008F75A9" w:rsidP="008F75A9">
      <w:pPr>
        <w:bidi/>
        <w:rPr>
          <w:rFonts w:cs="David" w:hint="cs"/>
          <w:rtl/>
        </w:rPr>
      </w:pPr>
      <w:r w:rsidRPr="008F75A9">
        <w:rPr>
          <w:rFonts w:cs="David" w:hint="cs"/>
          <w:rtl/>
        </w:rPr>
        <w:tab/>
        <w:t>זיתים זה לא אנשים.</w:t>
      </w:r>
    </w:p>
    <w:p w14:paraId="662311D9" w14:textId="77777777" w:rsidR="008F75A9" w:rsidRPr="008F75A9" w:rsidRDefault="008F75A9" w:rsidP="008F75A9">
      <w:pPr>
        <w:bidi/>
        <w:rPr>
          <w:rFonts w:cs="David" w:hint="cs"/>
          <w:rtl/>
        </w:rPr>
      </w:pPr>
    </w:p>
    <w:p w14:paraId="6A708F91" w14:textId="77777777" w:rsidR="008F75A9" w:rsidRPr="008F75A9" w:rsidRDefault="008F75A9" w:rsidP="008F75A9">
      <w:pPr>
        <w:bidi/>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7B40906E" w14:textId="77777777" w:rsidR="008F75A9" w:rsidRPr="008F75A9" w:rsidRDefault="008F75A9" w:rsidP="008F75A9">
      <w:pPr>
        <w:bidi/>
        <w:rPr>
          <w:rFonts w:cs="David"/>
          <w:rtl/>
        </w:rPr>
      </w:pPr>
    </w:p>
    <w:p w14:paraId="76F1B53B" w14:textId="77777777" w:rsidR="008F75A9" w:rsidRPr="008F75A9" w:rsidRDefault="008F75A9" w:rsidP="008F75A9">
      <w:pPr>
        <w:bidi/>
        <w:ind w:firstLine="567"/>
        <w:rPr>
          <w:rFonts w:cs="David" w:hint="cs"/>
          <w:rtl/>
        </w:rPr>
      </w:pPr>
      <w:r w:rsidRPr="008F75A9">
        <w:rPr>
          <w:rFonts w:cs="David" w:hint="cs"/>
          <w:rtl/>
        </w:rPr>
        <w:t>אני רוצה לעבור לשתי הצבעות. מי בעד לפטור את הצעתו של חה"כ כך מחובת הנחה?</w:t>
      </w:r>
    </w:p>
    <w:p w14:paraId="31C2A094" w14:textId="77777777" w:rsidR="008F75A9" w:rsidRPr="008F75A9" w:rsidRDefault="008F75A9" w:rsidP="008F75A9">
      <w:pPr>
        <w:bidi/>
        <w:rPr>
          <w:rFonts w:cs="David" w:hint="cs"/>
          <w:rtl/>
        </w:rPr>
      </w:pPr>
    </w:p>
    <w:p w14:paraId="12972942" w14:textId="77777777" w:rsidR="008F75A9" w:rsidRPr="008F75A9" w:rsidRDefault="008F75A9" w:rsidP="008F75A9">
      <w:pPr>
        <w:bidi/>
        <w:jc w:val="center"/>
        <w:rPr>
          <w:rFonts w:cs="David" w:hint="cs"/>
          <w:rtl/>
        </w:rPr>
      </w:pPr>
      <w:r w:rsidRPr="008F75A9">
        <w:rPr>
          <w:rFonts w:cs="David" w:hint="cs"/>
          <w:rtl/>
        </w:rPr>
        <w:t xml:space="preserve">בעד </w:t>
      </w:r>
      <w:r w:rsidRPr="008F75A9">
        <w:rPr>
          <w:rFonts w:cs="David"/>
          <w:rtl/>
        </w:rPr>
        <w:t>–</w:t>
      </w:r>
      <w:r w:rsidRPr="008F75A9">
        <w:rPr>
          <w:rFonts w:cs="David" w:hint="cs"/>
          <w:rtl/>
        </w:rPr>
        <w:t>11</w:t>
      </w:r>
    </w:p>
    <w:p w14:paraId="4C167423" w14:textId="77777777" w:rsidR="008F75A9" w:rsidRPr="008F75A9" w:rsidRDefault="008F75A9" w:rsidP="008F75A9">
      <w:pPr>
        <w:bidi/>
        <w:jc w:val="center"/>
        <w:rPr>
          <w:rFonts w:cs="David" w:hint="cs"/>
          <w:rtl/>
        </w:rPr>
      </w:pPr>
      <w:r w:rsidRPr="008F75A9">
        <w:rPr>
          <w:rFonts w:cs="David" w:hint="cs"/>
          <w:rtl/>
        </w:rPr>
        <w:t xml:space="preserve">נגד </w:t>
      </w:r>
      <w:r w:rsidRPr="008F75A9">
        <w:rPr>
          <w:rFonts w:cs="David"/>
          <w:rtl/>
        </w:rPr>
        <w:t>–</w:t>
      </w:r>
      <w:r w:rsidRPr="008F75A9">
        <w:rPr>
          <w:rFonts w:cs="David" w:hint="cs"/>
          <w:rtl/>
        </w:rPr>
        <w:t xml:space="preserve"> 2</w:t>
      </w:r>
    </w:p>
    <w:p w14:paraId="14722E2C" w14:textId="77777777" w:rsidR="008F75A9" w:rsidRPr="008F75A9" w:rsidRDefault="008F75A9" w:rsidP="008F75A9">
      <w:pPr>
        <w:bidi/>
        <w:jc w:val="center"/>
        <w:rPr>
          <w:rFonts w:cs="David" w:hint="cs"/>
          <w:rtl/>
        </w:rPr>
      </w:pPr>
      <w:r w:rsidRPr="008F75A9">
        <w:rPr>
          <w:rFonts w:cs="David" w:hint="cs"/>
          <w:rtl/>
        </w:rPr>
        <w:t xml:space="preserve">נמנעים </w:t>
      </w:r>
      <w:r w:rsidRPr="008F75A9">
        <w:rPr>
          <w:rFonts w:cs="David"/>
          <w:rtl/>
        </w:rPr>
        <w:t>–</w:t>
      </w:r>
      <w:r w:rsidRPr="008F75A9">
        <w:rPr>
          <w:rFonts w:cs="David" w:hint="cs"/>
          <w:rtl/>
        </w:rPr>
        <w:t xml:space="preserve"> אין</w:t>
      </w:r>
    </w:p>
    <w:p w14:paraId="7B61FE16" w14:textId="77777777" w:rsidR="008F75A9" w:rsidRPr="008F75A9" w:rsidRDefault="008F75A9" w:rsidP="008F75A9">
      <w:pPr>
        <w:bidi/>
        <w:jc w:val="center"/>
        <w:rPr>
          <w:rFonts w:cs="David" w:hint="cs"/>
          <w:rtl/>
        </w:rPr>
      </w:pPr>
    </w:p>
    <w:p w14:paraId="795D835B" w14:textId="77777777" w:rsidR="008F75A9" w:rsidRPr="008F75A9" w:rsidRDefault="008F75A9" w:rsidP="008F75A9">
      <w:pPr>
        <w:bidi/>
        <w:ind w:firstLine="567"/>
        <w:rPr>
          <w:rFonts w:cs="David" w:hint="cs"/>
          <w:rtl/>
        </w:rPr>
      </w:pPr>
      <w:r w:rsidRPr="008F75A9">
        <w:rPr>
          <w:rFonts w:cs="David" w:hint="cs"/>
          <w:rtl/>
        </w:rPr>
        <w:t>הצעת החוק של ישראל כץ קיבלה פטור מחובת הנחה. כעת אני עוברת להצבעה על הצעתו של חה"כ הנדל.</w:t>
      </w:r>
    </w:p>
    <w:p w14:paraId="13853385" w14:textId="77777777" w:rsidR="008F75A9" w:rsidRPr="008F75A9" w:rsidRDefault="008F75A9" w:rsidP="008F75A9">
      <w:pPr>
        <w:bidi/>
        <w:ind w:firstLine="567"/>
        <w:rPr>
          <w:rFonts w:cs="David" w:hint="cs"/>
          <w:rtl/>
        </w:rPr>
      </w:pPr>
      <w:r w:rsidRPr="008F75A9">
        <w:rPr>
          <w:rFonts w:cs="David" w:hint="cs"/>
          <w:rtl/>
        </w:rPr>
        <w:t xml:space="preserve"> </w:t>
      </w:r>
    </w:p>
    <w:p w14:paraId="781639B9" w14:textId="77777777" w:rsidR="008F75A9" w:rsidRPr="008F75A9" w:rsidRDefault="008F75A9" w:rsidP="008F75A9">
      <w:pPr>
        <w:bidi/>
        <w:rPr>
          <w:rFonts w:cs="David" w:hint="cs"/>
          <w:rtl/>
        </w:rPr>
      </w:pPr>
    </w:p>
    <w:p w14:paraId="07B16832" w14:textId="77777777" w:rsidR="008F75A9" w:rsidRPr="008F75A9" w:rsidRDefault="008F75A9" w:rsidP="008F75A9">
      <w:pPr>
        <w:bidi/>
        <w:jc w:val="center"/>
        <w:rPr>
          <w:rFonts w:cs="David" w:hint="cs"/>
          <w:rtl/>
        </w:rPr>
      </w:pPr>
      <w:r w:rsidRPr="008F75A9">
        <w:rPr>
          <w:rFonts w:cs="David" w:hint="cs"/>
          <w:rtl/>
        </w:rPr>
        <w:t xml:space="preserve">בעד </w:t>
      </w:r>
      <w:r w:rsidRPr="008F75A9">
        <w:rPr>
          <w:rFonts w:cs="David"/>
          <w:rtl/>
        </w:rPr>
        <w:t>–</w:t>
      </w:r>
      <w:r w:rsidRPr="008F75A9">
        <w:rPr>
          <w:rFonts w:cs="David" w:hint="cs"/>
          <w:rtl/>
        </w:rPr>
        <w:t xml:space="preserve"> 11</w:t>
      </w:r>
    </w:p>
    <w:p w14:paraId="3BF6EE8D" w14:textId="77777777" w:rsidR="008F75A9" w:rsidRPr="008F75A9" w:rsidRDefault="008F75A9" w:rsidP="008F75A9">
      <w:pPr>
        <w:bidi/>
        <w:jc w:val="center"/>
        <w:rPr>
          <w:rFonts w:cs="David" w:hint="cs"/>
          <w:rtl/>
        </w:rPr>
      </w:pPr>
      <w:r w:rsidRPr="008F75A9">
        <w:rPr>
          <w:rFonts w:cs="David" w:hint="cs"/>
          <w:rtl/>
        </w:rPr>
        <w:t xml:space="preserve">נגד </w:t>
      </w:r>
      <w:r w:rsidRPr="008F75A9">
        <w:rPr>
          <w:rFonts w:cs="David"/>
          <w:rtl/>
        </w:rPr>
        <w:t>–</w:t>
      </w:r>
      <w:r w:rsidRPr="008F75A9">
        <w:rPr>
          <w:rFonts w:cs="David" w:hint="cs"/>
          <w:rtl/>
        </w:rPr>
        <w:t xml:space="preserve"> 1</w:t>
      </w:r>
    </w:p>
    <w:p w14:paraId="0B2A6D65" w14:textId="77777777" w:rsidR="008F75A9" w:rsidRPr="008F75A9" w:rsidRDefault="008F75A9" w:rsidP="008F75A9">
      <w:pPr>
        <w:bidi/>
        <w:jc w:val="center"/>
        <w:rPr>
          <w:rFonts w:cs="David" w:hint="cs"/>
          <w:rtl/>
        </w:rPr>
      </w:pPr>
      <w:r w:rsidRPr="008F75A9">
        <w:rPr>
          <w:rFonts w:cs="David" w:hint="cs"/>
          <w:rtl/>
        </w:rPr>
        <w:t xml:space="preserve">נמנעים </w:t>
      </w:r>
      <w:r w:rsidRPr="008F75A9">
        <w:rPr>
          <w:rFonts w:cs="David"/>
          <w:rtl/>
        </w:rPr>
        <w:t>–</w:t>
      </w:r>
      <w:r w:rsidRPr="008F75A9">
        <w:rPr>
          <w:rFonts w:cs="David" w:hint="cs"/>
          <w:rtl/>
        </w:rPr>
        <w:t xml:space="preserve"> אין</w:t>
      </w:r>
    </w:p>
    <w:p w14:paraId="75B36AD1" w14:textId="77777777" w:rsidR="008F75A9" w:rsidRPr="008F75A9" w:rsidRDefault="008F75A9" w:rsidP="008F75A9">
      <w:pPr>
        <w:bidi/>
        <w:jc w:val="center"/>
        <w:rPr>
          <w:rFonts w:cs="David" w:hint="cs"/>
          <w:rtl/>
        </w:rPr>
      </w:pPr>
    </w:p>
    <w:p w14:paraId="7F15DDCA" w14:textId="77777777" w:rsidR="008F75A9" w:rsidRPr="008F75A9" w:rsidRDefault="008F75A9" w:rsidP="008F75A9">
      <w:pPr>
        <w:bidi/>
        <w:ind w:firstLine="567"/>
        <w:rPr>
          <w:rFonts w:cs="David" w:hint="cs"/>
          <w:rtl/>
        </w:rPr>
      </w:pPr>
      <w:r w:rsidRPr="008F75A9">
        <w:rPr>
          <w:rFonts w:cs="David" w:hint="cs"/>
          <w:rtl/>
        </w:rPr>
        <w:t xml:space="preserve">לפיכך, אני קובעת שהצעת החוק קיבלה פטור מחובת הנחה. אני עוברת להצעתו של גלעד ארדן. </w:t>
      </w:r>
    </w:p>
    <w:p w14:paraId="04EA96FB" w14:textId="77777777" w:rsidR="008F75A9" w:rsidRPr="008F75A9" w:rsidRDefault="008F75A9" w:rsidP="008F75A9">
      <w:pPr>
        <w:bidi/>
        <w:ind w:firstLine="567"/>
        <w:rPr>
          <w:rFonts w:cs="David" w:hint="cs"/>
          <w:rtl/>
        </w:rPr>
      </w:pPr>
    </w:p>
    <w:p w14:paraId="36AED3C1" w14:textId="77777777" w:rsidR="008F75A9" w:rsidRPr="008F75A9" w:rsidRDefault="008F75A9" w:rsidP="008F75A9">
      <w:pPr>
        <w:bidi/>
        <w:ind w:firstLine="567"/>
        <w:rPr>
          <w:rFonts w:cs="David" w:hint="cs"/>
          <w:rtl/>
        </w:rPr>
      </w:pPr>
    </w:p>
    <w:p w14:paraId="6BFE7245" w14:textId="77777777" w:rsidR="008F75A9" w:rsidRPr="008F75A9" w:rsidRDefault="008F75A9" w:rsidP="008F75A9">
      <w:pPr>
        <w:bidi/>
        <w:rPr>
          <w:rFonts w:cs="David" w:hint="cs"/>
          <w:rtl/>
        </w:rPr>
      </w:pPr>
      <w:r w:rsidRPr="008F75A9">
        <w:rPr>
          <w:rFonts w:cs="David" w:hint="cs"/>
          <w:u w:val="single"/>
          <w:rtl/>
        </w:rPr>
        <w:t>גלעד ארדן:</w:t>
      </w:r>
    </w:p>
    <w:p w14:paraId="1B72B522" w14:textId="77777777" w:rsidR="008F75A9" w:rsidRPr="008F75A9" w:rsidRDefault="008F75A9" w:rsidP="008F75A9">
      <w:pPr>
        <w:bidi/>
        <w:ind w:firstLine="567"/>
        <w:rPr>
          <w:rFonts w:cs="David" w:hint="cs"/>
          <w:rtl/>
        </w:rPr>
      </w:pPr>
    </w:p>
    <w:p w14:paraId="1A9B9AC4" w14:textId="77777777" w:rsidR="008F75A9" w:rsidRPr="008F75A9" w:rsidRDefault="008F75A9" w:rsidP="008F75A9">
      <w:pPr>
        <w:bidi/>
        <w:ind w:firstLine="567"/>
        <w:rPr>
          <w:rFonts w:cs="David" w:hint="cs"/>
          <w:rtl/>
        </w:rPr>
      </w:pPr>
      <w:r w:rsidRPr="008F75A9">
        <w:rPr>
          <w:rFonts w:cs="David" w:hint="cs"/>
          <w:rtl/>
        </w:rPr>
        <w:t>מנכ"ל משרד האוצר, יוסי בכר, קבע שהמכרז על שירותי בנק לעובדי המדינה ייצא לדרך בחודש מרץ. הצעת החוק קובעת ששני הבנקים הגדולים לא יוכלו להתמודד במכרז הזה, וזאת כדי לא להגדיל עוד יותר את הפערים בשוק הבנקאות ולמנוע כל סיכוי עתידי לתחרות. היא דחופה כי המכרז יוצא בחודש מרץ.</w:t>
      </w:r>
    </w:p>
    <w:p w14:paraId="5E8D1AA2" w14:textId="77777777" w:rsidR="008F75A9" w:rsidRPr="008F75A9" w:rsidRDefault="008F75A9" w:rsidP="008F75A9">
      <w:pPr>
        <w:bidi/>
        <w:rPr>
          <w:rFonts w:cs="David" w:hint="cs"/>
          <w:rtl/>
        </w:rPr>
      </w:pPr>
      <w:r w:rsidRPr="008F75A9">
        <w:rPr>
          <w:rFonts w:cs="David"/>
          <w:rtl/>
        </w:rPr>
        <w:br w:type="page"/>
      </w:r>
    </w:p>
    <w:p w14:paraId="664392FD" w14:textId="77777777" w:rsidR="008F75A9" w:rsidRPr="008F75A9" w:rsidRDefault="008F75A9" w:rsidP="008F75A9">
      <w:pPr>
        <w:bidi/>
        <w:jc w:val="both"/>
        <w:rPr>
          <w:rFonts w:cs="David" w:hint="cs"/>
          <w:rtl/>
        </w:rPr>
      </w:pPr>
      <w:r w:rsidRPr="008F75A9">
        <w:rPr>
          <w:rFonts w:cs="David" w:hint="cs"/>
          <w:u w:val="single"/>
          <w:rtl/>
        </w:rPr>
        <w:t>היו</w:t>
      </w:r>
      <w:r w:rsidRPr="008F75A9">
        <w:rPr>
          <w:rFonts w:cs="David"/>
          <w:u w:val="single"/>
          <w:rtl/>
        </w:rPr>
        <w:t>"</w:t>
      </w:r>
      <w:r w:rsidRPr="008F75A9">
        <w:rPr>
          <w:rFonts w:cs="David" w:hint="cs"/>
          <w:u w:val="single"/>
          <w:rtl/>
        </w:rPr>
        <w:t>ר רוחמה אברהם:</w:t>
      </w:r>
    </w:p>
    <w:p w14:paraId="496AE174" w14:textId="77777777" w:rsidR="008F75A9" w:rsidRPr="008F75A9" w:rsidRDefault="008F75A9" w:rsidP="008F75A9">
      <w:pPr>
        <w:bidi/>
        <w:jc w:val="both"/>
        <w:rPr>
          <w:rFonts w:cs="David" w:hint="cs"/>
          <w:rtl/>
        </w:rPr>
      </w:pPr>
    </w:p>
    <w:p w14:paraId="24580E69" w14:textId="77777777" w:rsidR="008F75A9" w:rsidRPr="008F75A9" w:rsidRDefault="008F75A9" w:rsidP="008F75A9">
      <w:pPr>
        <w:bidi/>
        <w:jc w:val="both"/>
        <w:rPr>
          <w:rFonts w:cs="David" w:hint="cs"/>
          <w:rtl/>
        </w:rPr>
      </w:pPr>
      <w:r w:rsidRPr="008F75A9">
        <w:rPr>
          <w:rFonts w:cs="David" w:hint="cs"/>
          <w:rtl/>
        </w:rPr>
        <w:tab/>
        <w:t>מי בעד לפטור את הצעת החוק מחובת ההנחה?</w:t>
      </w:r>
    </w:p>
    <w:p w14:paraId="612DA1DE" w14:textId="77777777" w:rsidR="008F75A9" w:rsidRPr="008F75A9" w:rsidRDefault="008F75A9" w:rsidP="008F75A9">
      <w:pPr>
        <w:bidi/>
        <w:jc w:val="both"/>
        <w:rPr>
          <w:rFonts w:cs="David" w:hint="cs"/>
          <w:rtl/>
        </w:rPr>
      </w:pPr>
    </w:p>
    <w:p w14:paraId="2EA7A5AE" w14:textId="77777777" w:rsidR="008F75A9" w:rsidRPr="008F75A9" w:rsidRDefault="008F75A9" w:rsidP="008F75A9">
      <w:pPr>
        <w:bidi/>
        <w:jc w:val="both"/>
        <w:rPr>
          <w:rFonts w:cs="David" w:hint="cs"/>
          <w:rtl/>
        </w:rPr>
      </w:pPr>
      <w:r w:rsidRPr="008F75A9">
        <w:rPr>
          <w:rFonts w:cs="David" w:hint="cs"/>
          <w:rtl/>
        </w:rPr>
        <w:t>ה צ ב ע ה</w:t>
      </w:r>
    </w:p>
    <w:p w14:paraId="708BCA7E" w14:textId="77777777" w:rsidR="008F75A9" w:rsidRPr="008F75A9" w:rsidRDefault="008F75A9" w:rsidP="008F75A9">
      <w:pPr>
        <w:bidi/>
        <w:jc w:val="both"/>
        <w:rPr>
          <w:rFonts w:cs="David" w:hint="cs"/>
          <w:rtl/>
        </w:rPr>
      </w:pPr>
      <w:r w:rsidRPr="008F75A9">
        <w:rPr>
          <w:rFonts w:cs="David" w:hint="cs"/>
          <w:rtl/>
        </w:rPr>
        <w:t xml:space="preserve">בעד </w:t>
      </w:r>
      <w:r w:rsidRPr="008F75A9">
        <w:rPr>
          <w:rFonts w:cs="David"/>
          <w:rtl/>
        </w:rPr>
        <w:t>–</w:t>
      </w:r>
      <w:r w:rsidRPr="008F75A9">
        <w:rPr>
          <w:rFonts w:cs="David" w:hint="cs"/>
          <w:rtl/>
        </w:rPr>
        <w:t xml:space="preserve"> פה אחד.</w:t>
      </w:r>
    </w:p>
    <w:p w14:paraId="3DE42C26" w14:textId="77777777" w:rsidR="008F75A9" w:rsidRPr="008F75A9" w:rsidRDefault="008F75A9" w:rsidP="008F75A9">
      <w:pPr>
        <w:bidi/>
        <w:jc w:val="both"/>
        <w:rPr>
          <w:rFonts w:cs="David" w:hint="cs"/>
          <w:rtl/>
        </w:rPr>
      </w:pPr>
    </w:p>
    <w:p w14:paraId="757E88B1" w14:textId="77777777" w:rsidR="008F75A9" w:rsidRPr="008F75A9" w:rsidRDefault="008F75A9" w:rsidP="008F75A9">
      <w:pPr>
        <w:bidi/>
        <w:jc w:val="both"/>
        <w:rPr>
          <w:rFonts w:cs="David" w:hint="cs"/>
          <w:rtl/>
        </w:rPr>
      </w:pPr>
      <w:r w:rsidRPr="008F75A9">
        <w:rPr>
          <w:rFonts w:cs="David" w:hint="cs"/>
          <w:rtl/>
        </w:rPr>
        <w:tab/>
        <w:t>תודה רבה, הישיבה נעולה.</w:t>
      </w:r>
    </w:p>
    <w:p w14:paraId="124ED4CE" w14:textId="77777777" w:rsidR="008F75A9" w:rsidRPr="008F75A9" w:rsidRDefault="008F75A9" w:rsidP="008F75A9">
      <w:pPr>
        <w:bidi/>
        <w:jc w:val="both"/>
        <w:rPr>
          <w:rFonts w:cs="David" w:hint="cs"/>
          <w:rtl/>
        </w:rPr>
      </w:pPr>
    </w:p>
    <w:p w14:paraId="7546A8E4" w14:textId="77777777" w:rsidR="008F75A9" w:rsidRPr="008F75A9" w:rsidRDefault="008F75A9" w:rsidP="008F75A9">
      <w:pPr>
        <w:bidi/>
        <w:jc w:val="both"/>
        <w:rPr>
          <w:rFonts w:cs="David" w:hint="cs"/>
          <w:u w:val="single"/>
          <w:rtl/>
        </w:rPr>
      </w:pPr>
    </w:p>
    <w:p w14:paraId="32CA2CAA" w14:textId="77777777" w:rsidR="00552A80" w:rsidRPr="008F75A9" w:rsidRDefault="008F75A9" w:rsidP="008F75A9">
      <w:pPr>
        <w:bidi/>
        <w:jc w:val="both"/>
        <w:rPr>
          <w:rFonts w:cs="David"/>
        </w:rPr>
      </w:pPr>
      <w:r w:rsidRPr="008F75A9">
        <w:rPr>
          <w:rFonts w:cs="David" w:hint="cs"/>
          <w:u w:val="single"/>
          <w:rtl/>
        </w:rPr>
        <w:t>הישיבה ננעלה בשעה 10:45</w:t>
      </w:r>
    </w:p>
    <w:sectPr w:rsidR="00552A80" w:rsidRPr="008F75A9" w:rsidSect="008F75A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48B1B" w14:textId="77777777" w:rsidR="00000000" w:rsidRDefault="00732210">
      <w:r>
        <w:separator/>
      </w:r>
    </w:p>
  </w:endnote>
  <w:endnote w:type="continuationSeparator" w:id="0">
    <w:p w14:paraId="403AEAE8" w14:textId="77777777" w:rsidR="00000000" w:rsidRDefault="0073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036B9" w14:textId="77777777" w:rsidR="00000000" w:rsidRDefault="00732210">
      <w:r>
        <w:separator/>
      </w:r>
    </w:p>
  </w:footnote>
  <w:footnote w:type="continuationSeparator" w:id="0">
    <w:p w14:paraId="7FCCAD4D" w14:textId="77777777" w:rsidR="00000000" w:rsidRDefault="00732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CF23C" w14:textId="77777777" w:rsidR="008F75A9" w:rsidRDefault="008F75A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A25A8C2" w14:textId="77777777" w:rsidR="008F75A9" w:rsidRDefault="008F75A9">
    <w:pPr>
      <w:pStyle w:val="Header"/>
      <w:ind w:right="360"/>
      <w:jc w:val="both"/>
      <w:rPr>
        <w:rtl/>
      </w:rPr>
    </w:pPr>
  </w:p>
  <w:p w14:paraId="41C806D3" w14:textId="77777777" w:rsidR="008F75A9" w:rsidRDefault="008F75A9"/>
  <w:p w14:paraId="31BA9928" w14:textId="77777777" w:rsidR="008F75A9" w:rsidRDefault="008F75A9"/>
  <w:p w14:paraId="5E925877" w14:textId="77777777" w:rsidR="008F75A9" w:rsidRDefault="008F75A9"/>
  <w:p w14:paraId="2F58AB44" w14:textId="77777777" w:rsidR="008F75A9" w:rsidRDefault="008F75A9"/>
  <w:p w14:paraId="77AF27F7" w14:textId="77777777" w:rsidR="008F75A9" w:rsidRDefault="008F75A9"/>
  <w:p w14:paraId="159D2DE3" w14:textId="77777777" w:rsidR="008F75A9" w:rsidRDefault="008F75A9"/>
  <w:p w14:paraId="49F61A62" w14:textId="77777777" w:rsidR="008F75A9" w:rsidRDefault="008F75A9"/>
  <w:p w14:paraId="015EEEEF" w14:textId="77777777" w:rsidR="008F75A9" w:rsidRDefault="008F75A9"/>
  <w:p w14:paraId="3200E552" w14:textId="77777777" w:rsidR="008F75A9" w:rsidRDefault="008F75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2672" w14:textId="77777777" w:rsidR="008F75A9" w:rsidRDefault="008F75A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14</w:t>
    </w:r>
    <w:r>
      <w:rPr>
        <w:rStyle w:val="PageNumber"/>
        <w:rtl/>
      </w:rPr>
      <w:fldChar w:fldCharType="end"/>
    </w:r>
  </w:p>
  <w:p w14:paraId="6376CA83" w14:textId="77777777" w:rsidR="008F75A9" w:rsidRDefault="008F75A9">
    <w:pPr>
      <w:pStyle w:val="Header"/>
      <w:ind w:right="360"/>
      <w:jc w:val="both"/>
      <w:rPr>
        <w:rStyle w:val="PageNumber"/>
        <w:rFonts w:hint="cs"/>
        <w:rtl/>
      </w:rPr>
    </w:pPr>
    <w:r>
      <w:rPr>
        <w:rtl/>
      </w:rPr>
      <w:t>ועדת</w:t>
    </w:r>
    <w:r>
      <w:rPr>
        <w:rStyle w:val="PageNumber"/>
        <w:rFonts w:hint="cs"/>
        <w:rtl/>
      </w:rPr>
      <w:t xml:space="preserve"> הכנסת</w:t>
    </w:r>
  </w:p>
  <w:p w14:paraId="5F440165" w14:textId="77777777" w:rsidR="008F75A9" w:rsidRDefault="008F75A9">
    <w:pPr>
      <w:pStyle w:val="Header"/>
      <w:ind w:right="360"/>
      <w:jc w:val="both"/>
      <w:rPr>
        <w:rStyle w:val="PageNumber"/>
        <w:rFonts w:hint="cs"/>
        <w:rtl/>
      </w:rPr>
    </w:pPr>
    <w:r>
      <w:rPr>
        <w:rStyle w:val="PageNumber"/>
        <w:rFonts w:hint="cs"/>
        <w:rtl/>
      </w:rPr>
      <w:t>23.01.2007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F2848"/>
    <w:multiLevelType w:val="hybridMultilevel"/>
    <w:tmpl w:val="1A88460E"/>
    <w:lvl w:ilvl="0" w:tplc="002AC222">
      <w:start w:val="2"/>
      <w:numFmt w:val="hebrew1"/>
      <w:lvlText w:val="%1."/>
      <w:lvlJc w:val="left"/>
      <w:pPr>
        <w:tabs>
          <w:tab w:val="num" w:pos="720"/>
        </w:tabs>
        <w:ind w:left="720" w:hanging="360"/>
      </w:pPr>
      <w:rPr>
        <w:rFonts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AF5F53"/>
    <w:multiLevelType w:val="hybridMultilevel"/>
    <w:tmpl w:val="C8588570"/>
    <w:lvl w:ilvl="0" w:tplc="65E8FF4C">
      <w:start w:val="1"/>
      <w:numFmt w:val="hebrew1"/>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742133B"/>
    <w:multiLevelType w:val="hybridMultilevel"/>
    <w:tmpl w:val="6B726898"/>
    <w:lvl w:ilvl="0" w:tplc="27E4A8D4">
      <w:start w:val="1"/>
      <w:numFmt w:val="hebrew1"/>
      <w:lvlText w:val="%1."/>
      <w:lvlJc w:val="left"/>
      <w:pPr>
        <w:tabs>
          <w:tab w:val="num" w:pos="643"/>
        </w:tabs>
        <w:ind w:left="643" w:hanging="360"/>
      </w:pPr>
      <w:rPr>
        <w:rFonts w:hint="default"/>
        <w:b w:val="0"/>
        <w:u w:val="none"/>
      </w:rPr>
    </w:lvl>
    <w:lvl w:ilvl="1" w:tplc="04090019" w:tentative="1">
      <w:start w:val="1"/>
      <w:numFmt w:val="lowerLetter"/>
      <w:lvlText w:val="%2."/>
      <w:lvlJc w:val="left"/>
      <w:pPr>
        <w:tabs>
          <w:tab w:val="num" w:pos="1363"/>
        </w:tabs>
        <w:ind w:left="1363" w:hanging="360"/>
      </w:pPr>
    </w:lvl>
    <w:lvl w:ilvl="2" w:tplc="0409001B" w:tentative="1">
      <w:start w:val="1"/>
      <w:numFmt w:val="lowerRoman"/>
      <w:lvlText w:val="%3."/>
      <w:lvlJc w:val="right"/>
      <w:pPr>
        <w:tabs>
          <w:tab w:val="num" w:pos="2083"/>
        </w:tabs>
        <w:ind w:left="2083" w:hanging="180"/>
      </w:pPr>
    </w:lvl>
    <w:lvl w:ilvl="3" w:tplc="0409000F" w:tentative="1">
      <w:start w:val="1"/>
      <w:numFmt w:val="decimal"/>
      <w:lvlText w:val="%4."/>
      <w:lvlJc w:val="left"/>
      <w:pPr>
        <w:tabs>
          <w:tab w:val="num" w:pos="2803"/>
        </w:tabs>
        <w:ind w:left="2803" w:hanging="360"/>
      </w:pPr>
    </w:lvl>
    <w:lvl w:ilvl="4" w:tplc="04090019" w:tentative="1">
      <w:start w:val="1"/>
      <w:numFmt w:val="lowerLetter"/>
      <w:lvlText w:val="%5."/>
      <w:lvlJc w:val="left"/>
      <w:pPr>
        <w:tabs>
          <w:tab w:val="num" w:pos="3523"/>
        </w:tabs>
        <w:ind w:left="3523" w:hanging="360"/>
      </w:pPr>
    </w:lvl>
    <w:lvl w:ilvl="5" w:tplc="0409001B" w:tentative="1">
      <w:start w:val="1"/>
      <w:numFmt w:val="lowerRoman"/>
      <w:lvlText w:val="%6."/>
      <w:lvlJc w:val="right"/>
      <w:pPr>
        <w:tabs>
          <w:tab w:val="num" w:pos="4243"/>
        </w:tabs>
        <w:ind w:left="4243" w:hanging="180"/>
      </w:pPr>
    </w:lvl>
    <w:lvl w:ilvl="6" w:tplc="0409000F" w:tentative="1">
      <w:start w:val="1"/>
      <w:numFmt w:val="decimal"/>
      <w:lvlText w:val="%7."/>
      <w:lvlJc w:val="left"/>
      <w:pPr>
        <w:tabs>
          <w:tab w:val="num" w:pos="4963"/>
        </w:tabs>
        <w:ind w:left="4963" w:hanging="360"/>
      </w:pPr>
    </w:lvl>
    <w:lvl w:ilvl="7" w:tplc="04090019" w:tentative="1">
      <w:start w:val="1"/>
      <w:numFmt w:val="lowerLetter"/>
      <w:lvlText w:val="%8."/>
      <w:lvlJc w:val="left"/>
      <w:pPr>
        <w:tabs>
          <w:tab w:val="num" w:pos="5683"/>
        </w:tabs>
        <w:ind w:left="5683" w:hanging="360"/>
      </w:pPr>
    </w:lvl>
    <w:lvl w:ilvl="8" w:tplc="0409001B" w:tentative="1">
      <w:start w:val="1"/>
      <w:numFmt w:val="lowerRoman"/>
      <w:lvlText w:val="%9."/>
      <w:lvlJc w:val="right"/>
      <w:pPr>
        <w:tabs>
          <w:tab w:val="num" w:pos="6403"/>
        </w:tabs>
        <w:ind w:left="6403" w:hanging="180"/>
      </w:pPr>
    </w:lvl>
  </w:abstractNum>
  <w:num w:numId="1" w16cid:durableId="1840850524">
    <w:abstractNumId w:val="1"/>
  </w:num>
  <w:num w:numId="2" w16cid:durableId="1441029465">
    <w:abstractNumId w:val="0"/>
  </w:num>
  <w:num w:numId="3" w16cid:durableId="1663317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6887פרוטוקול_ישיבת_ועדה.doc"/>
    <w:docVar w:name="StartMode" w:val="3"/>
  </w:docVars>
  <w:rsids>
    <w:rsidRoot w:val="002D1D07"/>
    <w:rsid w:val="002D1D07"/>
    <w:rsid w:val="00552A80"/>
    <w:rsid w:val="00732210"/>
    <w:rsid w:val="008F75A9"/>
    <w:rsid w:val="00965806"/>
    <w:rsid w:val="00DE39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27289F"/>
  <w15:chartTrackingRefBased/>
  <w15:docId w15:val="{60382C29-07D9-4BA3-A9F9-F51CF0EA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F75A9"/>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F75A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F7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3460</Words>
  <Characters>19725</Characters>
  <Application>Microsoft Office Word</Application>
  <DocSecurity>0</DocSecurity>
  <Lines>164</Lines>
  <Paragraphs>46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