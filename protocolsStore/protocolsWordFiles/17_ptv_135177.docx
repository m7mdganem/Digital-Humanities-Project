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8246" w14:textId="77777777" w:rsidR="00E07C4F" w:rsidRPr="00E07C4F" w:rsidRDefault="00E07C4F" w:rsidP="00E07C4F">
      <w:pPr>
        <w:pStyle w:val="Heading5"/>
        <w:rPr>
          <w:b/>
          <w:bCs/>
          <w:sz w:val="24"/>
          <w:rtl/>
        </w:rPr>
      </w:pPr>
      <w:r w:rsidRPr="00E07C4F">
        <w:rPr>
          <w:b/>
          <w:bCs/>
          <w:sz w:val="24"/>
          <w:rtl/>
        </w:rPr>
        <w:t xml:space="preserve">הכנסת </w:t>
      </w:r>
      <w:r w:rsidRPr="00E07C4F">
        <w:rPr>
          <w:rFonts w:hint="cs"/>
          <w:b/>
          <w:bCs/>
          <w:sz w:val="24"/>
          <w:rtl/>
        </w:rPr>
        <w:t>השבע-עשרה</w:t>
      </w:r>
      <w:r w:rsidRPr="00E07C4F">
        <w:rPr>
          <w:b/>
          <w:bCs/>
          <w:sz w:val="24"/>
          <w:rtl/>
        </w:rPr>
        <w:tab/>
      </w:r>
      <w:r w:rsidRPr="00E07C4F">
        <w:rPr>
          <w:b/>
          <w:bCs/>
          <w:sz w:val="24"/>
          <w:rtl/>
        </w:rPr>
        <w:tab/>
      </w:r>
      <w:r w:rsidRPr="00E07C4F">
        <w:rPr>
          <w:b/>
          <w:bCs/>
          <w:sz w:val="24"/>
          <w:rtl/>
        </w:rPr>
        <w:tab/>
      </w:r>
      <w:r w:rsidRPr="00E07C4F">
        <w:rPr>
          <w:b/>
          <w:bCs/>
          <w:sz w:val="24"/>
          <w:rtl/>
        </w:rPr>
        <w:tab/>
      </w:r>
      <w:r w:rsidRPr="00E07C4F">
        <w:rPr>
          <w:b/>
          <w:bCs/>
          <w:sz w:val="24"/>
          <w:rtl/>
        </w:rPr>
        <w:tab/>
      </w:r>
      <w:r w:rsidRPr="00E07C4F">
        <w:rPr>
          <w:b/>
          <w:bCs/>
          <w:sz w:val="24"/>
          <w:rtl/>
        </w:rPr>
        <w:tab/>
        <w:t>נוסח לא מתוקן</w:t>
      </w:r>
    </w:p>
    <w:p w14:paraId="78018175" w14:textId="77777777" w:rsidR="00E07C4F" w:rsidRPr="00E07C4F" w:rsidRDefault="00E07C4F" w:rsidP="00E07C4F">
      <w:pPr>
        <w:bidi/>
        <w:jc w:val="both"/>
        <w:rPr>
          <w:rFonts w:cs="David"/>
          <w:b/>
          <w:bCs/>
          <w:rtl/>
        </w:rPr>
      </w:pPr>
      <w:r w:rsidRPr="00E07C4F">
        <w:rPr>
          <w:rFonts w:cs="David"/>
          <w:b/>
          <w:bCs/>
          <w:rtl/>
        </w:rPr>
        <w:t xml:space="preserve">מושב </w:t>
      </w:r>
      <w:r w:rsidRPr="00E07C4F">
        <w:rPr>
          <w:rFonts w:cs="David" w:hint="cs"/>
          <w:b/>
          <w:bCs/>
          <w:rtl/>
        </w:rPr>
        <w:t>שלישי</w:t>
      </w:r>
    </w:p>
    <w:p w14:paraId="6CD06807" w14:textId="77777777" w:rsidR="00E07C4F" w:rsidRPr="00E07C4F" w:rsidRDefault="00E07C4F" w:rsidP="00E07C4F">
      <w:pPr>
        <w:bidi/>
        <w:jc w:val="both"/>
        <w:rPr>
          <w:rFonts w:cs="David"/>
          <w:b/>
          <w:bCs/>
          <w:rtl/>
        </w:rPr>
      </w:pPr>
    </w:p>
    <w:p w14:paraId="1233BE92" w14:textId="77777777" w:rsidR="00E07C4F" w:rsidRPr="00E07C4F" w:rsidRDefault="00E07C4F" w:rsidP="00E07C4F">
      <w:pPr>
        <w:bidi/>
        <w:jc w:val="both"/>
        <w:rPr>
          <w:rFonts w:cs="David"/>
          <w:b/>
          <w:bCs/>
          <w:rtl/>
        </w:rPr>
      </w:pPr>
    </w:p>
    <w:p w14:paraId="66229B69" w14:textId="77777777" w:rsidR="00E07C4F" w:rsidRPr="00E07C4F" w:rsidRDefault="00E07C4F" w:rsidP="00E07C4F">
      <w:pPr>
        <w:bidi/>
        <w:jc w:val="both"/>
        <w:rPr>
          <w:rFonts w:cs="David"/>
          <w:b/>
          <w:bCs/>
          <w:rtl/>
        </w:rPr>
      </w:pPr>
    </w:p>
    <w:p w14:paraId="58B10A12" w14:textId="77777777" w:rsidR="00E07C4F" w:rsidRPr="00E07C4F" w:rsidRDefault="00E07C4F" w:rsidP="00E07C4F">
      <w:pPr>
        <w:bidi/>
        <w:jc w:val="center"/>
        <w:rPr>
          <w:rFonts w:cs="David"/>
          <w:b/>
          <w:bCs/>
          <w:rtl/>
        </w:rPr>
      </w:pPr>
    </w:p>
    <w:p w14:paraId="1ADC4934" w14:textId="77777777" w:rsidR="00E07C4F" w:rsidRPr="00E07C4F" w:rsidRDefault="00E07C4F" w:rsidP="00E07C4F">
      <w:pPr>
        <w:bidi/>
        <w:jc w:val="center"/>
        <w:rPr>
          <w:rFonts w:cs="David" w:hint="cs"/>
          <w:b/>
          <w:bCs/>
          <w:rtl/>
        </w:rPr>
      </w:pPr>
      <w:r w:rsidRPr="00E07C4F">
        <w:rPr>
          <w:rFonts w:cs="David"/>
          <w:b/>
          <w:bCs/>
          <w:rtl/>
        </w:rPr>
        <w:t>פרוטוקול מס'</w:t>
      </w:r>
      <w:r w:rsidRPr="00E07C4F">
        <w:rPr>
          <w:rFonts w:cs="David" w:hint="cs"/>
          <w:b/>
          <w:bCs/>
          <w:rtl/>
        </w:rPr>
        <w:t xml:space="preserve"> 187</w:t>
      </w:r>
    </w:p>
    <w:p w14:paraId="0FF1229D" w14:textId="77777777" w:rsidR="00E07C4F" w:rsidRPr="00E07C4F" w:rsidRDefault="00E07C4F" w:rsidP="00E07C4F">
      <w:pPr>
        <w:bidi/>
        <w:jc w:val="center"/>
        <w:rPr>
          <w:rFonts w:cs="David" w:hint="cs"/>
          <w:b/>
          <w:bCs/>
          <w:rtl/>
        </w:rPr>
      </w:pPr>
      <w:r w:rsidRPr="00E07C4F">
        <w:rPr>
          <w:rFonts w:cs="David" w:hint="cs"/>
          <w:b/>
          <w:bCs/>
          <w:rtl/>
        </w:rPr>
        <w:t>מישיבת ועדת הכנסת</w:t>
      </w:r>
    </w:p>
    <w:p w14:paraId="30C9A8E5" w14:textId="77777777" w:rsidR="00E07C4F" w:rsidRPr="00E07C4F" w:rsidRDefault="00E07C4F" w:rsidP="00E07C4F">
      <w:pPr>
        <w:bidi/>
        <w:jc w:val="center"/>
        <w:rPr>
          <w:rFonts w:cs="David" w:hint="cs"/>
          <w:b/>
          <w:bCs/>
          <w:rtl/>
        </w:rPr>
      </w:pPr>
      <w:r w:rsidRPr="00E07C4F">
        <w:rPr>
          <w:rFonts w:cs="David" w:hint="cs"/>
          <w:b/>
          <w:bCs/>
          <w:u w:val="single"/>
          <w:rtl/>
        </w:rPr>
        <w:t xml:space="preserve">מיום רביעי, י בטבת, </w:t>
      </w:r>
      <w:proofErr w:type="spellStart"/>
      <w:r w:rsidRPr="00E07C4F">
        <w:rPr>
          <w:rFonts w:cs="David" w:hint="cs"/>
          <w:b/>
          <w:bCs/>
          <w:u w:val="single"/>
          <w:rtl/>
        </w:rPr>
        <w:t>התשס"ח</w:t>
      </w:r>
      <w:proofErr w:type="spellEnd"/>
      <w:r w:rsidRPr="00E07C4F">
        <w:rPr>
          <w:rFonts w:cs="David" w:hint="cs"/>
          <w:b/>
          <w:bCs/>
          <w:u w:val="single"/>
          <w:rtl/>
        </w:rPr>
        <w:t xml:space="preserve"> (26 בדצמבר, 2007) בשעה 09:00</w:t>
      </w:r>
    </w:p>
    <w:p w14:paraId="43611416" w14:textId="77777777" w:rsidR="00E07C4F" w:rsidRPr="00E07C4F" w:rsidRDefault="00E07C4F" w:rsidP="00E07C4F">
      <w:pPr>
        <w:tabs>
          <w:tab w:val="left" w:pos="1221"/>
        </w:tabs>
        <w:bidi/>
        <w:jc w:val="both"/>
        <w:rPr>
          <w:rFonts w:cs="David" w:hint="cs"/>
          <w:b/>
          <w:bCs/>
          <w:u w:val="single"/>
          <w:rtl/>
        </w:rPr>
      </w:pPr>
    </w:p>
    <w:p w14:paraId="7E4C60FC" w14:textId="77777777" w:rsidR="00E07C4F" w:rsidRPr="00E07C4F" w:rsidRDefault="00E07C4F" w:rsidP="00E07C4F">
      <w:pPr>
        <w:pStyle w:val="Header"/>
        <w:tabs>
          <w:tab w:val="left" w:pos="720"/>
        </w:tabs>
        <w:spacing w:line="360" w:lineRule="auto"/>
        <w:jc w:val="both"/>
        <w:rPr>
          <w:b/>
          <w:bCs/>
          <w:sz w:val="24"/>
          <w:u w:val="single"/>
        </w:rPr>
      </w:pPr>
      <w:r w:rsidRPr="00E07C4F">
        <w:rPr>
          <w:rFonts w:hint="cs"/>
          <w:b/>
          <w:bCs/>
          <w:sz w:val="24"/>
          <w:u w:val="single"/>
          <w:rtl/>
        </w:rPr>
        <w:t>סדר היום:</w:t>
      </w:r>
    </w:p>
    <w:p w14:paraId="5331B14F" w14:textId="77777777" w:rsidR="00E07C4F" w:rsidRPr="00E07C4F" w:rsidRDefault="00E07C4F" w:rsidP="00E07C4F">
      <w:pPr>
        <w:bidi/>
        <w:ind w:left="360"/>
        <w:jc w:val="both"/>
        <w:outlineLvl w:val="0"/>
        <w:rPr>
          <w:rFonts w:cs="David" w:hint="cs"/>
          <w:rtl/>
        </w:rPr>
      </w:pPr>
    </w:p>
    <w:p w14:paraId="346C1704" w14:textId="77777777" w:rsidR="00E07C4F" w:rsidRPr="00E07C4F" w:rsidRDefault="00E07C4F" w:rsidP="00E07C4F">
      <w:pPr>
        <w:numPr>
          <w:ilvl w:val="0"/>
          <w:numId w:val="3"/>
        </w:numPr>
        <w:bidi/>
        <w:jc w:val="both"/>
        <w:rPr>
          <w:rFonts w:cs="David" w:hint="cs"/>
          <w:rtl/>
        </w:rPr>
      </w:pPr>
      <w:r w:rsidRPr="00E07C4F">
        <w:rPr>
          <w:rFonts w:cs="David" w:hint="cs"/>
          <w:rtl/>
        </w:rPr>
        <w:t xml:space="preserve">שינוי החלטת ועדת הכנסת בדבר סדרי הדיון בהצעת חוק ההסדרים במשק המדינה (תיקוני חקיקה להשגת יעדי התקציב והמדיניות הכלכלית לשנת הכספים 2008), </w:t>
      </w:r>
      <w:proofErr w:type="spellStart"/>
      <w:r w:rsidRPr="00E07C4F">
        <w:rPr>
          <w:rFonts w:cs="David" w:hint="cs"/>
          <w:rtl/>
        </w:rPr>
        <w:t>התשס"ח</w:t>
      </w:r>
      <w:proofErr w:type="spellEnd"/>
      <w:r w:rsidRPr="00E07C4F">
        <w:rPr>
          <w:rFonts w:cs="David" w:hint="cs"/>
          <w:rtl/>
        </w:rPr>
        <w:t>-2007, הצעת התקציב לשנת הכספים 2008 והצעת חוק התקציב לשנת הכספים 2008 בקריאה השנייה ובקריאה השלישית.</w:t>
      </w:r>
    </w:p>
    <w:p w14:paraId="31BBBCD6" w14:textId="77777777" w:rsidR="00E07C4F" w:rsidRPr="00E07C4F" w:rsidRDefault="00E07C4F" w:rsidP="00E07C4F">
      <w:pPr>
        <w:bidi/>
        <w:ind w:left="360"/>
        <w:jc w:val="both"/>
        <w:rPr>
          <w:rFonts w:cs="David"/>
        </w:rPr>
      </w:pPr>
    </w:p>
    <w:p w14:paraId="0A48230E" w14:textId="77777777" w:rsidR="00E07C4F" w:rsidRPr="00E07C4F" w:rsidRDefault="00E07C4F" w:rsidP="00E07C4F">
      <w:pPr>
        <w:numPr>
          <w:ilvl w:val="0"/>
          <w:numId w:val="3"/>
        </w:numPr>
        <w:bidi/>
        <w:jc w:val="both"/>
        <w:rPr>
          <w:rFonts w:cs="David" w:hint="cs"/>
          <w:rtl/>
        </w:rPr>
      </w:pPr>
      <w:r w:rsidRPr="00E07C4F">
        <w:rPr>
          <w:rFonts w:cs="David" w:hint="cs"/>
          <w:rtl/>
        </w:rPr>
        <w:t>בקשות חברי הכנסת להקדמת הדיון בהצעות החוק הבאות, לפני הקריאה הטרומית:</w:t>
      </w:r>
    </w:p>
    <w:p w14:paraId="0C75843D" w14:textId="77777777" w:rsidR="00E07C4F" w:rsidRPr="00E07C4F" w:rsidRDefault="00E07C4F" w:rsidP="00E07C4F">
      <w:pPr>
        <w:pStyle w:val="Header"/>
        <w:numPr>
          <w:ilvl w:val="3"/>
          <w:numId w:val="4"/>
        </w:numPr>
        <w:tabs>
          <w:tab w:val="num" w:pos="1286"/>
        </w:tabs>
        <w:overflowPunct/>
        <w:autoSpaceDE/>
        <w:autoSpaceDN/>
        <w:adjustRightInd/>
        <w:ind w:left="1286"/>
        <w:jc w:val="both"/>
        <w:textAlignment w:val="auto"/>
        <w:rPr>
          <w:rFonts w:hint="cs"/>
          <w:sz w:val="24"/>
          <w:rtl/>
        </w:rPr>
      </w:pPr>
      <w:r w:rsidRPr="00E07C4F">
        <w:rPr>
          <w:rFonts w:hint="cs"/>
          <w:sz w:val="24"/>
          <w:rtl/>
        </w:rPr>
        <w:t xml:space="preserve">הצעת חוק הרשויות המקומיות (בחירות) (תיקון-פנקס בוחרים), </w:t>
      </w:r>
      <w:proofErr w:type="spellStart"/>
      <w:r w:rsidRPr="00E07C4F">
        <w:rPr>
          <w:rFonts w:hint="cs"/>
          <w:sz w:val="24"/>
          <w:rtl/>
        </w:rPr>
        <w:t>התשס"ח</w:t>
      </w:r>
      <w:proofErr w:type="spellEnd"/>
      <w:r w:rsidRPr="00E07C4F">
        <w:rPr>
          <w:rFonts w:hint="cs"/>
          <w:sz w:val="24"/>
          <w:rtl/>
        </w:rPr>
        <w:t xml:space="preserve">-2007 (פ/3207/17), של חה"כ יעקב </w:t>
      </w:r>
      <w:proofErr w:type="spellStart"/>
      <w:r w:rsidRPr="00E07C4F">
        <w:rPr>
          <w:rFonts w:hint="cs"/>
          <w:sz w:val="24"/>
          <w:rtl/>
        </w:rPr>
        <w:t>מרגי</w:t>
      </w:r>
      <w:proofErr w:type="spellEnd"/>
      <w:r w:rsidRPr="00E07C4F">
        <w:rPr>
          <w:rFonts w:hint="cs"/>
          <w:sz w:val="24"/>
          <w:rtl/>
        </w:rPr>
        <w:t>.</w:t>
      </w:r>
    </w:p>
    <w:p w14:paraId="135EDBD3" w14:textId="77777777" w:rsidR="00E07C4F" w:rsidRPr="00E07C4F" w:rsidRDefault="00E07C4F" w:rsidP="00E07C4F">
      <w:pPr>
        <w:pStyle w:val="Header"/>
        <w:numPr>
          <w:ilvl w:val="3"/>
          <w:numId w:val="4"/>
        </w:numPr>
        <w:tabs>
          <w:tab w:val="num" w:pos="1286"/>
        </w:tabs>
        <w:overflowPunct/>
        <w:autoSpaceDE/>
        <w:autoSpaceDN/>
        <w:adjustRightInd/>
        <w:ind w:left="1286"/>
        <w:jc w:val="both"/>
        <w:textAlignment w:val="auto"/>
        <w:rPr>
          <w:sz w:val="24"/>
        </w:rPr>
      </w:pPr>
      <w:r w:rsidRPr="00E07C4F">
        <w:rPr>
          <w:rFonts w:hint="cs"/>
          <w:sz w:val="24"/>
          <w:rtl/>
        </w:rPr>
        <w:t xml:space="preserve">הצעת חוק למניעת העישון במקומות ציבוריים והחשיפה לעישון (תיקון – היתר פיחת מקום ציבורי שהוא מקום בילוי למעשנים), </w:t>
      </w:r>
      <w:proofErr w:type="spellStart"/>
      <w:r w:rsidRPr="00E07C4F">
        <w:rPr>
          <w:rFonts w:hint="cs"/>
          <w:sz w:val="24"/>
          <w:rtl/>
        </w:rPr>
        <w:t>התשס"ח</w:t>
      </w:r>
      <w:proofErr w:type="spellEnd"/>
      <w:r w:rsidRPr="00E07C4F">
        <w:rPr>
          <w:rFonts w:hint="cs"/>
          <w:sz w:val="24"/>
          <w:rtl/>
        </w:rPr>
        <w:t>-2007 (פ/3201/17), של חה"כ צבי הנדל.</w:t>
      </w:r>
    </w:p>
    <w:p w14:paraId="3923E1F4" w14:textId="77777777" w:rsidR="00E07C4F" w:rsidRPr="00E07C4F" w:rsidRDefault="00E07C4F" w:rsidP="00E07C4F">
      <w:pPr>
        <w:pStyle w:val="Header"/>
        <w:numPr>
          <w:ilvl w:val="3"/>
          <w:numId w:val="4"/>
        </w:numPr>
        <w:tabs>
          <w:tab w:val="num" w:pos="1286"/>
        </w:tabs>
        <w:overflowPunct/>
        <w:autoSpaceDE/>
        <w:autoSpaceDN/>
        <w:adjustRightInd/>
        <w:ind w:left="1286"/>
        <w:jc w:val="both"/>
        <w:textAlignment w:val="auto"/>
        <w:rPr>
          <w:sz w:val="24"/>
        </w:rPr>
      </w:pPr>
      <w:r w:rsidRPr="00E07C4F">
        <w:rPr>
          <w:rFonts w:hint="cs"/>
          <w:sz w:val="24"/>
          <w:rtl/>
        </w:rPr>
        <w:t xml:space="preserve">הצעת חוק התקשורת (בזק ושידורים) (תיקון – חובת העברה ללא תשלום של שידורי ערוץ ייעודי), </w:t>
      </w:r>
      <w:proofErr w:type="spellStart"/>
      <w:r w:rsidRPr="00E07C4F">
        <w:rPr>
          <w:rFonts w:hint="cs"/>
          <w:sz w:val="24"/>
          <w:rtl/>
        </w:rPr>
        <w:t>התשס"ח</w:t>
      </w:r>
      <w:proofErr w:type="spellEnd"/>
      <w:r w:rsidRPr="00E07C4F">
        <w:rPr>
          <w:rFonts w:hint="cs"/>
          <w:sz w:val="24"/>
          <w:rtl/>
        </w:rPr>
        <w:t xml:space="preserve">-2007 (פ/3199/17), של חה"כ אורי אריאל וקב' ח"כים. </w:t>
      </w:r>
    </w:p>
    <w:p w14:paraId="30A01F3D" w14:textId="77777777" w:rsidR="00E07C4F" w:rsidRPr="00E07C4F" w:rsidRDefault="00E07C4F" w:rsidP="00E07C4F">
      <w:pPr>
        <w:pStyle w:val="Header"/>
        <w:tabs>
          <w:tab w:val="left" w:pos="720"/>
        </w:tabs>
        <w:jc w:val="both"/>
        <w:rPr>
          <w:sz w:val="24"/>
        </w:rPr>
      </w:pPr>
    </w:p>
    <w:p w14:paraId="09DB3996" w14:textId="77777777" w:rsidR="00E07C4F" w:rsidRPr="00E07C4F" w:rsidRDefault="00E07C4F" w:rsidP="00E07C4F">
      <w:pPr>
        <w:pStyle w:val="Header"/>
        <w:numPr>
          <w:ilvl w:val="0"/>
          <w:numId w:val="3"/>
        </w:numPr>
        <w:overflowPunct/>
        <w:autoSpaceDE/>
        <w:autoSpaceDN/>
        <w:adjustRightInd/>
        <w:jc w:val="both"/>
        <w:textAlignment w:val="auto"/>
        <w:rPr>
          <w:rFonts w:hint="cs"/>
          <w:sz w:val="24"/>
          <w:rtl/>
        </w:rPr>
      </w:pPr>
      <w:r w:rsidRPr="00E07C4F">
        <w:rPr>
          <w:rFonts w:hint="cs"/>
          <w:sz w:val="24"/>
          <w:rtl/>
        </w:rPr>
        <w:t xml:space="preserve">הצעת חוק הכנסת (תיקון - הסדרת פעולתם של שדלנים (לוביסטים)), </w:t>
      </w:r>
      <w:proofErr w:type="spellStart"/>
      <w:r w:rsidRPr="00E07C4F">
        <w:rPr>
          <w:rFonts w:hint="cs"/>
          <w:sz w:val="24"/>
          <w:rtl/>
        </w:rPr>
        <w:t>התשס"ח</w:t>
      </w:r>
      <w:proofErr w:type="spellEnd"/>
      <w:r w:rsidRPr="00E07C4F">
        <w:rPr>
          <w:rFonts w:hint="cs"/>
          <w:sz w:val="24"/>
          <w:rtl/>
        </w:rPr>
        <w:t xml:space="preserve">-2007, הצעת חברי הכנסת גדעון סער ושלי </w:t>
      </w:r>
      <w:proofErr w:type="spellStart"/>
      <w:r w:rsidRPr="00E07C4F">
        <w:rPr>
          <w:rFonts w:hint="cs"/>
          <w:sz w:val="24"/>
          <w:rtl/>
        </w:rPr>
        <w:t>יחימוביץ</w:t>
      </w:r>
      <w:proofErr w:type="spellEnd"/>
      <w:r w:rsidRPr="00E07C4F">
        <w:rPr>
          <w:rFonts w:hint="cs"/>
          <w:sz w:val="24"/>
          <w:rtl/>
        </w:rPr>
        <w:t xml:space="preserve"> (פ/3130) – הכנה לקריאה ראשונה.</w:t>
      </w:r>
    </w:p>
    <w:p w14:paraId="3A3CDB7A" w14:textId="77777777" w:rsidR="00E07C4F" w:rsidRPr="00E07C4F" w:rsidRDefault="00E07C4F" w:rsidP="00E07C4F">
      <w:pPr>
        <w:bidi/>
        <w:jc w:val="both"/>
        <w:rPr>
          <w:rFonts w:cs="David" w:hint="cs"/>
          <w:b/>
          <w:bCs/>
          <w:rtl/>
        </w:rPr>
      </w:pPr>
    </w:p>
    <w:p w14:paraId="4BBCA2B3" w14:textId="77777777" w:rsidR="00E07C4F" w:rsidRPr="00E07C4F" w:rsidRDefault="00E07C4F" w:rsidP="00E07C4F">
      <w:pPr>
        <w:bidi/>
        <w:jc w:val="both"/>
        <w:rPr>
          <w:rFonts w:cs="David" w:hint="cs"/>
          <w:b/>
          <w:bCs/>
          <w:rtl/>
        </w:rPr>
      </w:pPr>
    </w:p>
    <w:p w14:paraId="1EBA7C87" w14:textId="77777777" w:rsidR="00E07C4F" w:rsidRPr="00E07C4F" w:rsidRDefault="00E07C4F" w:rsidP="00E07C4F">
      <w:pPr>
        <w:bidi/>
        <w:jc w:val="both"/>
        <w:rPr>
          <w:rFonts w:cs="David" w:hint="cs"/>
          <w:b/>
          <w:bCs/>
          <w:rtl/>
        </w:rPr>
      </w:pPr>
    </w:p>
    <w:p w14:paraId="7348162A" w14:textId="77777777" w:rsidR="00E07C4F" w:rsidRPr="00E07C4F" w:rsidRDefault="00E07C4F" w:rsidP="00E07C4F">
      <w:pPr>
        <w:bidi/>
        <w:jc w:val="both"/>
        <w:rPr>
          <w:rFonts w:cs="David" w:hint="cs"/>
          <w:rtl/>
        </w:rPr>
      </w:pPr>
    </w:p>
    <w:p w14:paraId="2F874245" w14:textId="77777777" w:rsidR="00E07C4F" w:rsidRPr="00E07C4F" w:rsidRDefault="00E07C4F" w:rsidP="00E07C4F">
      <w:pPr>
        <w:bidi/>
        <w:jc w:val="both"/>
        <w:rPr>
          <w:rFonts w:cs="David"/>
          <w:rtl/>
        </w:rPr>
      </w:pPr>
    </w:p>
    <w:p w14:paraId="73061207" w14:textId="77777777" w:rsidR="00E07C4F" w:rsidRPr="00E07C4F" w:rsidRDefault="00E07C4F" w:rsidP="00E07C4F">
      <w:pPr>
        <w:bidi/>
        <w:jc w:val="both"/>
        <w:rPr>
          <w:rFonts w:cs="David"/>
          <w:b/>
          <w:bCs/>
          <w:u w:val="single"/>
          <w:rtl/>
        </w:rPr>
      </w:pPr>
      <w:r w:rsidRPr="00E07C4F">
        <w:rPr>
          <w:rFonts w:cs="David"/>
          <w:b/>
          <w:bCs/>
          <w:u w:val="single"/>
          <w:rtl/>
        </w:rPr>
        <w:t>נכחו</w:t>
      </w:r>
      <w:r w:rsidRPr="00E07C4F">
        <w:rPr>
          <w:rFonts w:cs="David"/>
          <w:rtl/>
        </w:rPr>
        <w:t>:</w:t>
      </w:r>
    </w:p>
    <w:p w14:paraId="4AEE82E4" w14:textId="77777777" w:rsidR="00E07C4F" w:rsidRPr="00E07C4F" w:rsidRDefault="00E07C4F" w:rsidP="00E07C4F">
      <w:pPr>
        <w:bidi/>
        <w:jc w:val="both"/>
        <w:rPr>
          <w:rFonts w:cs="David"/>
          <w:rtl/>
        </w:rPr>
      </w:pPr>
    </w:p>
    <w:p w14:paraId="3B20317B" w14:textId="77777777" w:rsidR="00E07C4F" w:rsidRPr="00E07C4F" w:rsidRDefault="00E07C4F" w:rsidP="00E07C4F">
      <w:pPr>
        <w:tabs>
          <w:tab w:val="left" w:pos="1788"/>
        </w:tabs>
        <w:bidi/>
        <w:jc w:val="both"/>
        <w:rPr>
          <w:rFonts w:cs="David" w:hint="cs"/>
          <w:rtl/>
        </w:rPr>
      </w:pPr>
      <w:r w:rsidRPr="00E07C4F">
        <w:rPr>
          <w:rFonts w:cs="David"/>
          <w:b/>
          <w:bCs/>
          <w:u w:val="single"/>
          <w:rtl/>
        </w:rPr>
        <w:t>חברי הוועדה</w:t>
      </w:r>
      <w:r w:rsidRPr="00E07C4F">
        <w:rPr>
          <w:rFonts w:cs="David"/>
          <w:rtl/>
        </w:rPr>
        <w:t>:</w:t>
      </w:r>
    </w:p>
    <w:p w14:paraId="5D170E8E" w14:textId="77777777" w:rsidR="00E07C4F" w:rsidRPr="00E07C4F" w:rsidRDefault="00E07C4F" w:rsidP="00E07C4F">
      <w:pPr>
        <w:tabs>
          <w:tab w:val="left" w:pos="1788"/>
        </w:tabs>
        <w:bidi/>
        <w:jc w:val="both"/>
        <w:rPr>
          <w:rFonts w:cs="David" w:hint="cs"/>
          <w:rtl/>
        </w:rPr>
      </w:pPr>
      <w:r w:rsidRPr="00E07C4F">
        <w:rPr>
          <w:rFonts w:cs="David" w:hint="cs"/>
          <w:rtl/>
        </w:rPr>
        <w:t xml:space="preserve">דוד טל - היו"ר </w:t>
      </w:r>
    </w:p>
    <w:p w14:paraId="58963361" w14:textId="77777777" w:rsidR="00E07C4F" w:rsidRPr="00E07C4F" w:rsidRDefault="00E07C4F" w:rsidP="00E07C4F">
      <w:pPr>
        <w:tabs>
          <w:tab w:val="left" w:pos="1788"/>
        </w:tabs>
        <w:bidi/>
        <w:jc w:val="both"/>
        <w:rPr>
          <w:rFonts w:cs="David" w:hint="cs"/>
          <w:rtl/>
        </w:rPr>
      </w:pPr>
    </w:p>
    <w:p w14:paraId="153DE942" w14:textId="77777777" w:rsidR="00E07C4F" w:rsidRPr="00E07C4F" w:rsidRDefault="00E07C4F" w:rsidP="00E07C4F">
      <w:pPr>
        <w:tabs>
          <w:tab w:val="left" w:pos="1788"/>
        </w:tabs>
        <w:bidi/>
        <w:jc w:val="both"/>
        <w:rPr>
          <w:rFonts w:cs="David" w:hint="cs"/>
          <w:rtl/>
        </w:rPr>
      </w:pPr>
      <w:r w:rsidRPr="00E07C4F">
        <w:rPr>
          <w:rFonts w:cs="David" w:hint="cs"/>
          <w:rtl/>
        </w:rPr>
        <w:t xml:space="preserve">קולט אביטל </w:t>
      </w:r>
    </w:p>
    <w:p w14:paraId="032A345D" w14:textId="77777777" w:rsidR="00E07C4F" w:rsidRPr="00E07C4F" w:rsidRDefault="00E07C4F" w:rsidP="00E07C4F">
      <w:pPr>
        <w:tabs>
          <w:tab w:val="left" w:pos="1788"/>
        </w:tabs>
        <w:bidi/>
        <w:jc w:val="both"/>
        <w:rPr>
          <w:rFonts w:cs="David" w:hint="cs"/>
          <w:rtl/>
        </w:rPr>
      </w:pPr>
      <w:r w:rsidRPr="00E07C4F">
        <w:rPr>
          <w:rFonts w:cs="David" w:hint="cs"/>
          <w:rtl/>
        </w:rPr>
        <w:t xml:space="preserve">יולי </w:t>
      </w:r>
      <w:proofErr w:type="spellStart"/>
      <w:r w:rsidRPr="00E07C4F">
        <w:rPr>
          <w:rFonts w:cs="David" w:hint="cs"/>
          <w:rtl/>
        </w:rPr>
        <w:t>אדלשטיין</w:t>
      </w:r>
      <w:proofErr w:type="spellEnd"/>
    </w:p>
    <w:p w14:paraId="05278DC9" w14:textId="77777777" w:rsidR="00E07C4F" w:rsidRPr="00E07C4F" w:rsidRDefault="00E07C4F" w:rsidP="00E07C4F">
      <w:pPr>
        <w:tabs>
          <w:tab w:val="left" w:pos="1788"/>
        </w:tabs>
        <w:bidi/>
        <w:jc w:val="both"/>
        <w:rPr>
          <w:rFonts w:cs="David" w:hint="cs"/>
          <w:rtl/>
        </w:rPr>
      </w:pPr>
      <w:r w:rsidRPr="00E07C4F">
        <w:rPr>
          <w:rFonts w:cs="David" w:hint="cs"/>
          <w:rtl/>
        </w:rPr>
        <w:t>דוד אזולאי</w:t>
      </w:r>
    </w:p>
    <w:p w14:paraId="5976FBC3" w14:textId="77777777" w:rsidR="00E07C4F" w:rsidRPr="00E07C4F" w:rsidRDefault="00E07C4F" w:rsidP="00E07C4F">
      <w:pPr>
        <w:tabs>
          <w:tab w:val="left" w:pos="1788"/>
        </w:tabs>
        <w:bidi/>
        <w:jc w:val="both"/>
        <w:rPr>
          <w:rFonts w:cs="David" w:hint="cs"/>
          <w:rtl/>
        </w:rPr>
      </w:pPr>
      <w:proofErr w:type="spellStart"/>
      <w:r w:rsidRPr="00E07C4F">
        <w:rPr>
          <w:rFonts w:cs="David" w:hint="cs"/>
          <w:rtl/>
        </w:rPr>
        <w:t>רוברט</w:t>
      </w:r>
      <w:proofErr w:type="spellEnd"/>
      <w:r w:rsidRPr="00E07C4F">
        <w:rPr>
          <w:rFonts w:cs="David" w:hint="cs"/>
          <w:rtl/>
        </w:rPr>
        <w:t xml:space="preserve"> </w:t>
      </w:r>
      <w:proofErr w:type="spellStart"/>
      <w:r w:rsidRPr="00E07C4F">
        <w:rPr>
          <w:rFonts w:cs="David" w:hint="cs"/>
          <w:rtl/>
        </w:rPr>
        <w:t>אילאטוב</w:t>
      </w:r>
      <w:proofErr w:type="spellEnd"/>
      <w:r w:rsidRPr="00E07C4F">
        <w:rPr>
          <w:rFonts w:cs="David" w:hint="cs"/>
          <w:rtl/>
        </w:rPr>
        <w:t xml:space="preserve"> </w:t>
      </w:r>
    </w:p>
    <w:p w14:paraId="44A54AF6" w14:textId="77777777" w:rsidR="00E07C4F" w:rsidRPr="00E07C4F" w:rsidRDefault="00E07C4F" w:rsidP="00E07C4F">
      <w:pPr>
        <w:tabs>
          <w:tab w:val="left" w:pos="1788"/>
        </w:tabs>
        <w:bidi/>
        <w:jc w:val="both"/>
        <w:rPr>
          <w:rFonts w:cs="David" w:hint="cs"/>
          <w:rtl/>
        </w:rPr>
      </w:pPr>
      <w:r w:rsidRPr="00E07C4F">
        <w:rPr>
          <w:rFonts w:cs="David" w:hint="cs"/>
          <w:rtl/>
        </w:rPr>
        <w:t xml:space="preserve">אורי אריאל </w:t>
      </w:r>
    </w:p>
    <w:p w14:paraId="143995D6" w14:textId="77777777" w:rsidR="00E07C4F" w:rsidRPr="00E07C4F" w:rsidRDefault="00E07C4F" w:rsidP="00E07C4F">
      <w:pPr>
        <w:tabs>
          <w:tab w:val="left" w:pos="1788"/>
        </w:tabs>
        <w:bidi/>
        <w:jc w:val="both"/>
        <w:rPr>
          <w:rFonts w:cs="David" w:hint="cs"/>
          <w:rtl/>
        </w:rPr>
      </w:pPr>
      <w:r w:rsidRPr="00E07C4F">
        <w:rPr>
          <w:rFonts w:cs="David" w:hint="cs"/>
          <w:rtl/>
        </w:rPr>
        <w:t>מנחם בן ששון</w:t>
      </w:r>
    </w:p>
    <w:p w14:paraId="0035FDC0" w14:textId="77777777" w:rsidR="00E07C4F" w:rsidRPr="00E07C4F" w:rsidRDefault="00E07C4F" w:rsidP="00E07C4F">
      <w:pPr>
        <w:tabs>
          <w:tab w:val="left" w:pos="1788"/>
        </w:tabs>
        <w:bidi/>
        <w:jc w:val="both"/>
        <w:rPr>
          <w:rFonts w:cs="David" w:hint="cs"/>
          <w:rtl/>
        </w:rPr>
      </w:pPr>
      <w:r w:rsidRPr="00E07C4F">
        <w:rPr>
          <w:rFonts w:cs="David" w:hint="cs"/>
          <w:rtl/>
        </w:rPr>
        <w:t xml:space="preserve">אליהו גבאי </w:t>
      </w:r>
    </w:p>
    <w:p w14:paraId="32545B69" w14:textId="77777777" w:rsidR="00E07C4F" w:rsidRPr="00E07C4F" w:rsidRDefault="00E07C4F" w:rsidP="00E07C4F">
      <w:pPr>
        <w:tabs>
          <w:tab w:val="left" w:pos="1788"/>
        </w:tabs>
        <w:bidi/>
        <w:jc w:val="both"/>
        <w:rPr>
          <w:rFonts w:cs="David" w:hint="cs"/>
          <w:rtl/>
        </w:rPr>
      </w:pPr>
      <w:r w:rsidRPr="00E07C4F">
        <w:rPr>
          <w:rFonts w:cs="David" w:hint="cs"/>
          <w:rtl/>
        </w:rPr>
        <w:t>צבי הנדל</w:t>
      </w:r>
    </w:p>
    <w:p w14:paraId="69438883" w14:textId="77777777" w:rsidR="00E07C4F" w:rsidRPr="00E07C4F" w:rsidRDefault="00E07C4F" w:rsidP="00E07C4F">
      <w:pPr>
        <w:tabs>
          <w:tab w:val="left" w:pos="1788"/>
        </w:tabs>
        <w:bidi/>
        <w:jc w:val="both"/>
        <w:rPr>
          <w:rFonts w:cs="David" w:hint="cs"/>
          <w:rtl/>
        </w:rPr>
      </w:pPr>
      <w:r w:rsidRPr="00E07C4F">
        <w:rPr>
          <w:rFonts w:cs="David" w:hint="cs"/>
          <w:rtl/>
        </w:rPr>
        <w:t xml:space="preserve">נסים זאב </w:t>
      </w:r>
    </w:p>
    <w:p w14:paraId="5ED8E8BF" w14:textId="77777777" w:rsidR="00E07C4F" w:rsidRPr="00E07C4F" w:rsidRDefault="00E07C4F" w:rsidP="00E07C4F">
      <w:pPr>
        <w:tabs>
          <w:tab w:val="left" w:pos="1788"/>
        </w:tabs>
        <w:bidi/>
        <w:jc w:val="both"/>
        <w:rPr>
          <w:rFonts w:cs="David" w:hint="cs"/>
          <w:rtl/>
        </w:rPr>
      </w:pPr>
      <w:r w:rsidRPr="00E07C4F">
        <w:rPr>
          <w:rFonts w:cs="David" w:hint="cs"/>
          <w:rtl/>
        </w:rPr>
        <w:t>יצחק זיו</w:t>
      </w:r>
    </w:p>
    <w:p w14:paraId="4265DB73" w14:textId="77777777" w:rsidR="00E07C4F" w:rsidRPr="00E07C4F" w:rsidRDefault="00E07C4F" w:rsidP="00E07C4F">
      <w:pPr>
        <w:tabs>
          <w:tab w:val="left" w:pos="1788"/>
        </w:tabs>
        <w:bidi/>
        <w:jc w:val="both"/>
        <w:rPr>
          <w:rFonts w:cs="David" w:hint="cs"/>
          <w:rtl/>
        </w:rPr>
      </w:pPr>
      <w:r w:rsidRPr="00E07C4F">
        <w:rPr>
          <w:rFonts w:cs="David" w:hint="cs"/>
          <w:rtl/>
        </w:rPr>
        <w:t>יואל חסון</w:t>
      </w:r>
    </w:p>
    <w:p w14:paraId="58A0B27A" w14:textId="77777777" w:rsidR="00E07C4F" w:rsidRPr="00E07C4F" w:rsidRDefault="00E07C4F" w:rsidP="00E07C4F">
      <w:pPr>
        <w:tabs>
          <w:tab w:val="left" w:pos="1788"/>
        </w:tabs>
        <w:bidi/>
        <w:jc w:val="both"/>
        <w:rPr>
          <w:rFonts w:cs="David" w:hint="cs"/>
          <w:rtl/>
        </w:rPr>
      </w:pPr>
      <w:proofErr w:type="spellStart"/>
      <w:r w:rsidRPr="00E07C4F">
        <w:rPr>
          <w:rFonts w:cs="David" w:hint="cs"/>
          <w:rtl/>
        </w:rPr>
        <w:t>אחמד</w:t>
      </w:r>
      <w:proofErr w:type="spellEnd"/>
      <w:r w:rsidRPr="00E07C4F">
        <w:rPr>
          <w:rFonts w:cs="David" w:hint="cs"/>
          <w:rtl/>
        </w:rPr>
        <w:t xml:space="preserve"> טיבי</w:t>
      </w:r>
    </w:p>
    <w:p w14:paraId="27EBDB26" w14:textId="77777777" w:rsidR="00E07C4F" w:rsidRPr="00E07C4F" w:rsidRDefault="00E07C4F" w:rsidP="00E07C4F">
      <w:pPr>
        <w:tabs>
          <w:tab w:val="left" w:pos="1788"/>
        </w:tabs>
        <w:bidi/>
        <w:jc w:val="both"/>
        <w:rPr>
          <w:rFonts w:cs="David" w:hint="cs"/>
          <w:rtl/>
        </w:rPr>
      </w:pPr>
      <w:r w:rsidRPr="00E07C4F">
        <w:rPr>
          <w:rFonts w:cs="David" w:hint="cs"/>
          <w:rtl/>
        </w:rPr>
        <w:t xml:space="preserve">שלי </w:t>
      </w:r>
      <w:proofErr w:type="spellStart"/>
      <w:r w:rsidRPr="00E07C4F">
        <w:rPr>
          <w:rFonts w:cs="David" w:hint="cs"/>
          <w:rtl/>
        </w:rPr>
        <w:t>יחימוביץ</w:t>
      </w:r>
      <w:proofErr w:type="spellEnd"/>
    </w:p>
    <w:p w14:paraId="1E42F8B4" w14:textId="77777777" w:rsidR="00E07C4F" w:rsidRPr="00E07C4F" w:rsidRDefault="00E07C4F" w:rsidP="00E07C4F">
      <w:pPr>
        <w:tabs>
          <w:tab w:val="left" w:pos="1788"/>
        </w:tabs>
        <w:bidi/>
        <w:jc w:val="both"/>
        <w:rPr>
          <w:rFonts w:cs="David" w:hint="cs"/>
          <w:rtl/>
        </w:rPr>
      </w:pPr>
      <w:r w:rsidRPr="00E07C4F">
        <w:rPr>
          <w:rFonts w:cs="David" w:hint="cs"/>
          <w:rtl/>
        </w:rPr>
        <w:t xml:space="preserve">יצחק לוי </w:t>
      </w:r>
    </w:p>
    <w:p w14:paraId="0A4BD834" w14:textId="77777777" w:rsidR="00E07C4F" w:rsidRPr="00E07C4F" w:rsidRDefault="00E07C4F" w:rsidP="00E07C4F">
      <w:pPr>
        <w:tabs>
          <w:tab w:val="left" w:pos="1788"/>
        </w:tabs>
        <w:bidi/>
        <w:jc w:val="both"/>
        <w:rPr>
          <w:rFonts w:cs="David" w:hint="cs"/>
          <w:rtl/>
        </w:rPr>
      </w:pPr>
      <w:r w:rsidRPr="00E07C4F">
        <w:rPr>
          <w:rFonts w:cs="David" w:hint="cs"/>
          <w:rtl/>
        </w:rPr>
        <w:t xml:space="preserve">יעקב </w:t>
      </w:r>
      <w:proofErr w:type="spellStart"/>
      <w:r w:rsidRPr="00E07C4F">
        <w:rPr>
          <w:rFonts w:cs="David" w:hint="cs"/>
          <w:rtl/>
        </w:rPr>
        <w:t>מרגי</w:t>
      </w:r>
      <w:proofErr w:type="spellEnd"/>
    </w:p>
    <w:p w14:paraId="1AB1E8F5" w14:textId="77777777" w:rsidR="00E07C4F" w:rsidRPr="00E07C4F" w:rsidRDefault="00E07C4F" w:rsidP="00E07C4F">
      <w:pPr>
        <w:tabs>
          <w:tab w:val="left" w:pos="1788"/>
        </w:tabs>
        <w:bidi/>
        <w:jc w:val="both"/>
        <w:rPr>
          <w:rFonts w:cs="David" w:hint="cs"/>
          <w:rtl/>
        </w:rPr>
      </w:pPr>
      <w:r w:rsidRPr="00E07C4F">
        <w:rPr>
          <w:rFonts w:cs="David" w:hint="cs"/>
          <w:rtl/>
        </w:rPr>
        <w:t xml:space="preserve">דוד רותם </w:t>
      </w:r>
    </w:p>
    <w:p w14:paraId="3642BCF8" w14:textId="77777777" w:rsidR="00E07C4F" w:rsidRPr="00E07C4F" w:rsidRDefault="00E07C4F" w:rsidP="00E07C4F">
      <w:pPr>
        <w:tabs>
          <w:tab w:val="left" w:pos="1788"/>
        </w:tabs>
        <w:bidi/>
        <w:jc w:val="both"/>
        <w:rPr>
          <w:rFonts w:cs="David" w:hint="cs"/>
          <w:rtl/>
        </w:rPr>
      </w:pPr>
      <w:r w:rsidRPr="00E07C4F">
        <w:rPr>
          <w:rFonts w:cs="David" w:hint="cs"/>
          <w:rtl/>
        </w:rPr>
        <w:t>ראובן ריבלין</w:t>
      </w:r>
    </w:p>
    <w:p w14:paraId="39585840" w14:textId="77777777" w:rsidR="00E07C4F" w:rsidRPr="00E07C4F" w:rsidRDefault="00E07C4F" w:rsidP="00E07C4F">
      <w:pPr>
        <w:tabs>
          <w:tab w:val="left" w:pos="1788"/>
        </w:tabs>
        <w:bidi/>
        <w:jc w:val="both"/>
        <w:rPr>
          <w:rFonts w:cs="David" w:hint="cs"/>
          <w:rtl/>
        </w:rPr>
      </w:pPr>
      <w:r w:rsidRPr="00E07C4F">
        <w:rPr>
          <w:rFonts w:cs="David" w:hint="cs"/>
          <w:rtl/>
        </w:rPr>
        <w:t xml:space="preserve">יוסף שגאל </w:t>
      </w:r>
    </w:p>
    <w:p w14:paraId="0D3E6725" w14:textId="77777777" w:rsidR="00E07C4F" w:rsidRPr="00E07C4F" w:rsidRDefault="00E07C4F" w:rsidP="00E07C4F">
      <w:pPr>
        <w:bidi/>
        <w:jc w:val="both"/>
        <w:rPr>
          <w:rFonts w:cs="David" w:hint="cs"/>
          <w:rtl/>
        </w:rPr>
      </w:pPr>
    </w:p>
    <w:p w14:paraId="2E07AC64" w14:textId="77777777" w:rsidR="00E07C4F" w:rsidRPr="00E07C4F" w:rsidRDefault="00E07C4F" w:rsidP="00E07C4F">
      <w:pPr>
        <w:bidi/>
        <w:jc w:val="both"/>
        <w:rPr>
          <w:rFonts w:cs="David" w:hint="cs"/>
          <w:rtl/>
        </w:rPr>
      </w:pPr>
    </w:p>
    <w:p w14:paraId="776D49C6" w14:textId="77777777" w:rsidR="00E07C4F" w:rsidRPr="00E07C4F" w:rsidRDefault="00E07C4F" w:rsidP="00E07C4F">
      <w:pPr>
        <w:tabs>
          <w:tab w:val="left" w:pos="1788"/>
          <w:tab w:val="left" w:pos="3631"/>
        </w:tabs>
        <w:bidi/>
        <w:jc w:val="both"/>
        <w:rPr>
          <w:rFonts w:cs="David" w:hint="cs"/>
          <w:rtl/>
        </w:rPr>
      </w:pPr>
      <w:r w:rsidRPr="00E07C4F">
        <w:rPr>
          <w:rFonts w:cs="David"/>
          <w:b/>
          <w:bCs/>
          <w:u w:val="single"/>
          <w:rtl/>
        </w:rPr>
        <w:t>מוזמנים</w:t>
      </w:r>
      <w:r w:rsidRPr="00E07C4F">
        <w:rPr>
          <w:rFonts w:cs="David"/>
          <w:rtl/>
        </w:rPr>
        <w:t>:</w:t>
      </w:r>
    </w:p>
    <w:p w14:paraId="36B41BC7" w14:textId="77777777" w:rsidR="00E07C4F" w:rsidRPr="00E07C4F" w:rsidRDefault="00E07C4F" w:rsidP="00E07C4F">
      <w:pPr>
        <w:bidi/>
        <w:jc w:val="both"/>
        <w:rPr>
          <w:rFonts w:cs="David"/>
          <w:rtl/>
        </w:rPr>
      </w:pPr>
    </w:p>
    <w:p w14:paraId="369A7C08" w14:textId="77777777" w:rsidR="00E07C4F" w:rsidRPr="00E07C4F" w:rsidRDefault="00E07C4F" w:rsidP="00E07C4F">
      <w:pPr>
        <w:bidi/>
        <w:jc w:val="both"/>
        <w:rPr>
          <w:rFonts w:cs="David" w:hint="cs"/>
          <w:rtl/>
        </w:rPr>
      </w:pPr>
      <w:r w:rsidRPr="00E07C4F">
        <w:rPr>
          <w:rFonts w:cs="David" w:hint="cs"/>
          <w:rtl/>
        </w:rPr>
        <w:t xml:space="preserve">אבי </w:t>
      </w:r>
      <w:proofErr w:type="spellStart"/>
      <w:r w:rsidRPr="00E07C4F">
        <w:rPr>
          <w:rFonts w:cs="David" w:hint="cs"/>
          <w:rtl/>
        </w:rPr>
        <w:t>בלשניקוב</w:t>
      </w:r>
      <w:proofErr w:type="spellEnd"/>
      <w:r w:rsidRPr="00E07C4F">
        <w:rPr>
          <w:rFonts w:cs="David" w:hint="cs"/>
          <w:rtl/>
        </w:rPr>
        <w:t xml:space="preserve">- מנכ"ל הכנסת </w:t>
      </w:r>
    </w:p>
    <w:p w14:paraId="5F951778" w14:textId="77777777" w:rsidR="00E07C4F" w:rsidRPr="00E07C4F" w:rsidRDefault="00E07C4F" w:rsidP="00E07C4F">
      <w:pPr>
        <w:bidi/>
        <w:jc w:val="both"/>
        <w:rPr>
          <w:rFonts w:cs="David" w:hint="cs"/>
          <w:rtl/>
        </w:rPr>
      </w:pPr>
      <w:r w:rsidRPr="00E07C4F">
        <w:rPr>
          <w:rFonts w:cs="David" w:hint="cs"/>
          <w:rtl/>
        </w:rPr>
        <w:t xml:space="preserve">ינון איל - מזכיר הכנסת </w:t>
      </w:r>
    </w:p>
    <w:p w14:paraId="75B24B41" w14:textId="77777777" w:rsidR="00E07C4F" w:rsidRPr="00E07C4F" w:rsidRDefault="00E07C4F" w:rsidP="00E07C4F">
      <w:pPr>
        <w:bidi/>
        <w:jc w:val="both"/>
        <w:rPr>
          <w:rFonts w:cs="David" w:hint="cs"/>
          <w:rtl/>
        </w:rPr>
      </w:pPr>
      <w:r w:rsidRPr="00E07C4F">
        <w:rPr>
          <w:rFonts w:cs="David" w:hint="cs"/>
          <w:rtl/>
        </w:rPr>
        <w:t xml:space="preserve">יצחק שד"ר - קצין הכנסת </w:t>
      </w:r>
    </w:p>
    <w:p w14:paraId="53FDF5B2" w14:textId="77777777" w:rsidR="00E07C4F" w:rsidRPr="00E07C4F" w:rsidRDefault="00E07C4F" w:rsidP="00E07C4F">
      <w:pPr>
        <w:bidi/>
        <w:jc w:val="both"/>
        <w:rPr>
          <w:rFonts w:cs="David" w:hint="cs"/>
          <w:rtl/>
        </w:rPr>
      </w:pPr>
      <w:r w:rsidRPr="00E07C4F">
        <w:rPr>
          <w:rFonts w:cs="David" w:hint="cs"/>
          <w:rtl/>
        </w:rPr>
        <w:t xml:space="preserve">ירדנה </w:t>
      </w:r>
      <w:proofErr w:type="spellStart"/>
      <w:r w:rsidRPr="00E07C4F">
        <w:rPr>
          <w:rFonts w:cs="David" w:hint="cs"/>
          <w:rtl/>
        </w:rPr>
        <w:t>מלר</w:t>
      </w:r>
      <w:proofErr w:type="spellEnd"/>
      <w:r w:rsidRPr="00E07C4F">
        <w:rPr>
          <w:rFonts w:cs="David" w:hint="cs"/>
          <w:rtl/>
        </w:rPr>
        <w:t xml:space="preserve"> הורוביץ </w:t>
      </w:r>
    </w:p>
    <w:p w14:paraId="50C79BE2" w14:textId="77777777" w:rsidR="00E07C4F" w:rsidRPr="00E07C4F" w:rsidRDefault="00E07C4F" w:rsidP="00E07C4F">
      <w:pPr>
        <w:bidi/>
        <w:jc w:val="both"/>
        <w:rPr>
          <w:rFonts w:cs="David" w:hint="cs"/>
          <w:rtl/>
        </w:rPr>
      </w:pPr>
      <w:r w:rsidRPr="00E07C4F">
        <w:rPr>
          <w:rFonts w:cs="David" w:hint="cs"/>
          <w:rtl/>
        </w:rPr>
        <w:t xml:space="preserve">דפנה </w:t>
      </w:r>
      <w:proofErr w:type="spellStart"/>
      <w:r w:rsidRPr="00E07C4F">
        <w:rPr>
          <w:rFonts w:cs="David" w:hint="cs"/>
          <w:rtl/>
        </w:rPr>
        <w:t>גליק</w:t>
      </w:r>
      <w:proofErr w:type="spellEnd"/>
      <w:r w:rsidRPr="00E07C4F">
        <w:rPr>
          <w:rFonts w:cs="David" w:hint="cs"/>
          <w:rtl/>
        </w:rPr>
        <w:t xml:space="preserve"> - משרד המשפטים</w:t>
      </w:r>
    </w:p>
    <w:p w14:paraId="14B40E5D" w14:textId="77777777" w:rsidR="00E07C4F" w:rsidRPr="00E07C4F" w:rsidRDefault="00E07C4F" w:rsidP="00E07C4F">
      <w:pPr>
        <w:bidi/>
        <w:jc w:val="both"/>
        <w:rPr>
          <w:rFonts w:cs="David" w:hint="cs"/>
          <w:rtl/>
        </w:rPr>
      </w:pPr>
    </w:p>
    <w:p w14:paraId="5A97B06B" w14:textId="77777777" w:rsidR="00E07C4F" w:rsidRPr="00E07C4F" w:rsidRDefault="00E07C4F" w:rsidP="00E07C4F">
      <w:pPr>
        <w:bidi/>
        <w:jc w:val="both"/>
        <w:rPr>
          <w:rFonts w:cs="David"/>
        </w:rPr>
      </w:pPr>
      <w:r w:rsidRPr="00E07C4F">
        <w:rPr>
          <w:rFonts w:cs="David" w:hint="cs"/>
          <w:rtl/>
        </w:rPr>
        <w:t xml:space="preserve">משרד המשפטים? </w:t>
      </w:r>
    </w:p>
    <w:p w14:paraId="0857E047" w14:textId="77777777" w:rsidR="00E07C4F" w:rsidRPr="00E07C4F" w:rsidRDefault="00E07C4F" w:rsidP="00E07C4F">
      <w:pPr>
        <w:bidi/>
        <w:jc w:val="both"/>
        <w:rPr>
          <w:rFonts w:cs="David" w:hint="cs"/>
          <w:rtl/>
        </w:rPr>
      </w:pPr>
    </w:p>
    <w:p w14:paraId="2E43AA62" w14:textId="77777777" w:rsidR="00E07C4F" w:rsidRPr="00E07C4F" w:rsidRDefault="00E07C4F" w:rsidP="00E07C4F">
      <w:pPr>
        <w:bidi/>
        <w:jc w:val="both"/>
        <w:rPr>
          <w:rFonts w:cs="David" w:hint="cs"/>
          <w:rtl/>
        </w:rPr>
      </w:pPr>
      <w:r w:rsidRPr="00E07C4F">
        <w:rPr>
          <w:rFonts w:cs="David" w:hint="cs"/>
          <w:rtl/>
        </w:rPr>
        <w:t>אד פרידמן – לשכת עורכי הדין</w:t>
      </w:r>
    </w:p>
    <w:p w14:paraId="74EC39FB" w14:textId="77777777" w:rsidR="00E07C4F" w:rsidRPr="00E07C4F" w:rsidRDefault="00E07C4F" w:rsidP="00E07C4F">
      <w:pPr>
        <w:bidi/>
        <w:jc w:val="both"/>
        <w:rPr>
          <w:rFonts w:cs="David" w:hint="cs"/>
          <w:rtl/>
        </w:rPr>
      </w:pPr>
      <w:r w:rsidRPr="00E07C4F">
        <w:rPr>
          <w:rFonts w:cs="David" w:hint="cs"/>
          <w:rtl/>
        </w:rPr>
        <w:t xml:space="preserve">יעל </w:t>
      </w:r>
      <w:proofErr w:type="spellStart"/>
      <w:r w:rsidRPr="00E07C4F">
        <w:rPr>
          <w:rFonts w:cs="David" w:hint="cs"/>
          <w:rtl/>
        </w:rPr>
        <w:t>גויסקי</w:t>
      </w:r>
      <w:proofErr w:type="spellEnd"/>
      <w:r w:rsidRPr="00E07C4F">
        <w:rPr>
          <w:rFonts w:cs="David" w:hint="cs"/>
          <w:rtl/>
        </w:rPr>
        <w:t xml:space="preserve"> – לשכת עורכי הדין</w:t>
      </w:r>
    </w:p>
    <w:p w14:paraId="25793DDC" w14:textId="77777777" w:rsidR="00E07C4F" w:rsidRPr="00E07C4F" w:rsidRDefault="00E07C4F" w:rsidP="00E07C4F">
      <w:pPr>
        <w:bidi/>
        <w:jc w:val="both"/>
        <w:rPr>
          <w:rFonts w:cs="David" w:hint="cs"/>
          <w:rtl/>
        </w:rPr>
      </w:pPr>
      <w:r w:rsidRPr="00E07C4F">
        <w:rPr>
          <w:rFonts w:cs="David" w:hint="cs"/>
          <w:rtl/>
        </w:rPr>
        <w:t>נורית רון – אגף ביקורים והיתרים</w:t>
      </w:r>
    </w:p>
    <w:p w14:paraId="3746D526" w14:textId="77777777" w:rsidR="00E07C4F" w:rsidRPr="00E07C4F" w:rsidRDefault="00E07C4F" w:rsidP="00E07C4F">
      <w:pPr>
        <w:bidi/>
        <w:jc w:val="both"/>
        <w:rPr>
          <w:rFonts w:cs="David" w:hint="cs"/>
          <w:rtl/>
        </w:rPr>
      </w:pPr>
    </w:p>
    <w:p w14:paraId="336BDD6F" w14:textId="77777777" w:rsidR="00E07C4F" w:rsidRPr="00E07C4F" w:rsidRDefault="00E07C4F" w:rsidP="00E07C4F">
      <w:pPr>
        <w:bidi/>
        <w:jc w:val="both"/>
        <w:rPr>
          <w:rFonts w:cs="David" w:hint="cs"/>
          <w:rtl/>
        </w:rPr>
      </w:pPr>
      <w:r w:rsidRPr="00E07C4F">
        <w:rPr>
          <w:rFonts w:cs="David" w:hint="cs"/>
          <w:rtl/>
        </w:rPr>
        <w:t xml:space="preserve">לאה ליברמן בנדר – </w:t>
      </w:r>
      <w:proofErr w:type="spellStart"/>
      <w:r w:rsidRPr="00E07C4F">
        <w:rPr>
          <w:rFonts w:cs="David" w:hint="cs"/>
          <w:rtl/>
        </w:rPr>
        <w:t>שת"יל</w:t>
      </w:r>
      <w:proofErr w:type="spellEnd"/>
    </w:p>
    <w:p w14:paraId="4C1AC1DE" w14:textId="77777777" w:rsidR="00E07C4F" w:rsidRPr="00E07C4F" w:rsidRDefault="00E07C4F" w:rsidP="00E07C4F">
      <w:pPr>
        <w:bidi/>
        <w:jc w:val="both"/>
        <w:rPr>
          <w:rFonts w:cs="David" w:hint="cs"/>
          <w:rtl/>
        </w:rPr>
      </w:pPr>
      <w:proofErr w:type="spellStart"/>
      <w:r w:rsidRPr="00E07C4F">
        <w:rPr>
          <w:rFonts w:cs="David" w:hint="cs"/>
          <w:rtl/>
        </w:rPr>
        <w:t>דבי</w:t>
      </w:r>
      <w:proofErr w:type="spellEnd"/>
      <w:r w:rsidRPr="00E07C4F">
        <w:rPr>
          <w:rFonts w:cs="David" w:hint="cs"/>
          <w:rtl/>
        </w:rPr>
        <w:t xml:space="preserve"> </w:t>
      </w:r>
      <w:proofErr w:type="spellStart"/>
      <w:r w:rsidRPr="00E07C4F">
        <w:rPr>
          <w:rFonts w:cs="David" w:hint="cs"/>
          <w:rtl/>
        </w:rPr>
        <w:t>גילד</w:t>
      </w:r>
      <w:proofErr w:type="spellEnd"/>
      <w:r w:rsidRPr="00E07C4F">
        <w:rPr>
          <w:rFonts w:cs="David" w:hint="cs"/>
          <w:rtl/>
        </w:rPr>
        <w:t xml:space="preserve"> חיו – האגודה לזכויות האזרח</w:t>
      </w:r>
    </w:p>
    <w:p w14:paraId="398C339F" w14:textId="77777777" w:rsidR="00E07C4F" w:rsidRPr="00E07C4F" w:rsidRDefault="00E07C4F" w:rsidP="00E07C4F">
      <w:pPr>
        <w:bidi/>
        <w:jc w:val="both"/>
        <w:rPr>
          <w:rFonts w:cs="David" w:hint="cs"/>
          <w:rtl/>
        </w:rPr>
      </w:pPr>
    </w:p>
    <w:p w14:paraId="52A529A9" w14:textId="77777777" w:rsidR="00E07C4F" w:rsidRPr="00E07C4F" w:rsidRDefault="00E07C4F" w:rsidP="00E07C4F">
      <w:pPr>
        <w:bidi/>
        <w:jc w:val="both"/>
        <w:rPr>
          <w:rFonts w:cs="David" w:hint="cs"/>
          <w:rtl/>
        </w:rPr>
      </w:pPr>
      <w:r w:rsidRPr="00E07C4F">
        <w:rPr>
          <w:rFonts w:cs="David" w:hint="cs"/>
          <w:rtl/>
        </w:rPr>
        <w:t xml:space="preserve">תומר עמיר </w:t>
      </w:r>
    </w:p>
    <w:p w14:paraId="253C1C80" w14:textId="77777777" w:rsidR="00E07C4F" w:rsidRPr="00E07C4F" w:rsidRDefault="00E07C4F" w:rsidP="00E07C4F">
      <w:pPr>
        <w:bidi/>
        <w:jc w:val="both"/>
        <w:rPr>
          <w:rFonts w:cs="David" w:hint="cs"/>
          <w:rtl/>
        </w:rPr>
      </w:pPr>
      <w:r w:rsidRPr="00E07C4F">
        <w:rPr>
          <w:rFonts w:cs="David" w:hint="cs"/>
          <w:rtl/>
        </w:rPr>
        <w:t xml:space="preserve">מיכל </w:t>
      </w:r>
      <w:proofErr w:type="spellStart"/>
      <w:r w:rsidRPr="00E07C4F">
        <w:rPr>
          <w:rFonts w:cs="David" w:hint="cs"/>
          <w:rtl/>
        </w:rPr>
        <w:t>צזנה</w:t>
      </w:r>
      <w:proofErr w:type="spellEnd"/>
    </w:p>
    <w:p w14:paraId="0E1E27C1" w14:textId="77777777" w:rsidR="00E07C4F" w:rsidRPr="00E07C4F" w:rsidRDefault="00E07C4F" w:rsidP="00E07C4F">
      <w:pPr>
        <w:bidi/>
        <w:jc w:val="both"/>
        <w:rPr>
          <w:rFonts w:cs="David" w:hint="cs"/>
          <w:rtl/>
        </w:rPr>
      </w:pPr>
      <w:r w:rsidRPr="00E07C4F">
        <w:rPr>
          <w:rFonts w:cs="David" w:hint="cs"/>
          <w:rtl/>
        </w:rPr>
        <w:t>תמר אברמוביץ</w:t>
      </w:r>
    </w:p>
    <w:p w14:paraId="35E7D501" w14:textId="77777777" w:rsidR="00E07C4F" w:rsidRPr="00E07C4F" w:rsidRDefault="00E07C4F" w:rsidP="00E07C4F">
      <w:pPr>
        <w:bidi/>
        <w:jc w:val="both"/>
        <w:rPr>
          <w:rFonts w:cs="David" w:hint="cs"/>
          <w:rtl/>
        </w:rPr>
      </w:pPr>
      <w:r w:rsidRPr="00E07C4F">
        <w:rPr>
          <w:rFonts w:cs="David" w:hint="cs"/>
          <w:rtl/>
        </w:rPr>
        <w:t xml:space="preserve">ארז </w:t>
      </w:r>
      <w:proofErr w:type="spellStart"/>
      <w:r w:rsidRPr="00E07C4F">
        <w:rPr>
          <w:rFonts w:cs="David" w:hint="cs"/>
          <w:rtl/>
        </w:rPr>
        <w:t>גילהר</w:t>
      </w:r>
      <w:proofErr w:type="spellEnd"/>
    </w:p>
    <w:p w14:paraId="19E3628E" w14:textId="77777777" w:rsidR="00E07C4F" w:rsidRPr="00E07C4F" w:rsidRDefault="00E07C4F" w:rsidP="00E07C4F">
      <w:pPr>
        <w:bidi/>
        <w:jc w:val="both"/>
        <w:rPr>
          <w:rFonts w:cs="David" w:hint="cs"/>
          <w:rtl/>
        </w:rPr>
      </w:pPr>
      <w:r w:rsidRPr="00E07C4F">
        <w:rPr>
          <w:rFonts w:cs="David" w:hint="cs"/>
          <w:rtl/>
        </w:rPr>
        <w:t xml:space="preserve">צח </w:t>
      </w:r>
      <w:proofErr w:type="spellStart"/>
      <w:r w:rsidRPr="00E07C4F">
        <w:rPr>
          <w:rFonts w:cs="David" w:hint="cs"/>
          <w:rtl/>
        </w:rPr>
        <w:t>בורוביץ</w:t>
      </w:r>
      <w:proofErr w:type="spellEnd"/>
    </w:p>
    <w:p w14:paraId="4348973C" w14:textId="77777777" w:rsidR="00E07C4F" w:rsidRPr="00E07C4F" w:rsidRDefault="00E07C4F" w:rsidP="00E07C4F">
      <w:pPr>
        <w:bidi/>
        <w:jc w:val="both"/>
        <w:rPr>
          <w:rFonts w:cs="David" w:hint="cs"/>
          <w:rtl/>
        </w:rPr>
      </w:pPr>
      <w:r w:rsidRPr="00E07C4F">
        <w:rPr>
          <w:rFonts w:cs="David" w:hint="cs"/>
          <w:rtl/>
        </w:rPr>
        <w:t>אורלי בן שמאי</w:t>
      </w:r>
    </w:p>
    <w:p w14:paraId="52DEB4BC" w14:textId="77777777" w:rsidR="00E07C4F" w:rsidRPr="00E07C4F" w:rsidRDefault="00E07C4F" w:rsidP="00E07C4F">
      <w:pPr>
        <w:bidi/>
        <w:jc w:val="both"/>
        <w:rPr>
          <w:rFonts w:cs="David" w:hint="cs"/>
          <w:rtl/>
        </w:rPr>
      </w:pPr>
      <w:r w:rsidRPr="00E07C4F">
        <w:rPr>
          <w:rFonts w:cs="David" w:hint="cs"/>
          <w:rtl/>
        </w:rPr>
        <w:t xml:space="preserve">לירן בן </w:t>
      </w:r>
      <w:proofErr w:type="spellStart"/>
      <w:r w:rsidRPr="00E07C4F">
        <w:rPr>
          <w:rFonts w:cs="David" w:hint="cs"/>
          <w:rtl/>
        </w:rPr>
        <w:t>הרוש</w:t>
      </w:r>
      <w:proofErr w:type="spellEnd"/>
    </w:p>
    <w:p w14:paraId="44C86544" w14:textId="77777777" w:rsidR="00E07C4F" w:rsidRPr="00E07C4F" w:rsidRDefault="00E07C4F" w:rsidP="00E07C4F">
      <w:pPr>
        <w:bidi/>
        <w:jc w:val="both"/>
        <w:rPr>
          <w:rFonts w:cs="David" w:hint="cs"/>
          <w:rtl/>
        </w:rPr>
      </w:pPr>
      <w:r w:rsidRPr="00E07C4F">
        <w:rPr>
          <w:rFonts w:cs="David" w:hint="cs"/>
          <w:rtl/>
        </w:rPr>
        <w:t xml:space="preserve">רות </w:t>
      </w:r>
      <w:proofErr w:type="spellStart"/>
      <w:r w:rsidRPr="00E07C4F">
        <w:rPr>
          <w:rFonts w:cs="David" w:hint="cs"/>
          <w:rtl/>
        </w:rPr>
        <w:t>פרמינגר</w:t>
      </w:r>
      <w:proofErr w:type="spellEnd"/>
    </w:p>
    <w:p w14:paraId="56E1BACB" w14:textId="77777777" w:rsidR="00E07C4F" w:rsidRPr="00E07C4F" w:rsidRDefault="00E07C4F" w:rsidP="00E07C4F">
      <w:pPr>
        <w:bidi/>
        <w:jc w:val="both"/>
        <w:rPr>
          <w:rFonts w:cs="David" w:hint="cs"/>
          <w:rtl/>
        </w:rPr>
      </w:pPr>
      <w:r w:rsidRPr="00E07C4F">
        <w:rPr>
          <w:rFonts w:cs="David" w:hint="cs"/>
          <w:rtl/>
        </w:rPr>
        <w:t xml:space="preserve">ענת </w:t>
      </w:r>
      <w:proofErr w:type="spellStart"/>
      <w:r w:rsidRPr="00E07C4F">
        <w:rPr>
          <w:rFonts w:cs="David" w:hint="cs"/>
          <w:rtl/>
        </w:rPr>
        <w:t>קראוס</w:t>
      </w:r>
      <w:proofErr w:type="spellEnd"/>
    </w:p>
    <w:p w14:paraId="2CC7D676" w14:textId="77777777" w:rsidR="00E07C4F" w:rsidRPr="00E07C4F" w:rsidRDefault="00E07C4F" w:rsidP="00E07C4F">
      <w:pPr>
        <w:bidi/>
        <w:jc w:val="both"/>
        <w:rPr>
          <w:rFonts w:cs="David" w:hint="cs"/>
          <w:rtl/>
        </w:rPr>
      </w:pPr>
      <w:r w:rsidRPr="00E07C4F">
        <w:rPr>
          <w:rFonts w:cs="David" w:hint="cs"/>
          <w:rtl/>
        </w:rPr>
        <w:t>דפנה כהן</w:t>
      </w:r>
    </w:p>
    <w:p w14:paraId="097B491C" w14:textId="77777777" w:rsidR="00E07C4F" w:rsidRPr="00E07C4F" w:rsidRDefault="00E07C4F" w:rsidP="00E07C4F">
      <w:pPr>
        <w:bidi/>
        <w:jc w:val="both"/>
        <w:rPr>
          <w:rFonts w:cs="David" w:hint="cs"/>
          <w:rtl/>
        </w:rPr>
      </w:pPr>
      <w:r w:rsidRPr="00E07C4F">
        <w:rPr>
          <w:rFonts w:cs="David" w:hint="cs"/>
          <w:rtl/>
        </w:rPr>
        <w:t xml:space="preserve">אורית </w:t>
      </w:r>
      <w:proofErr w:type="spellStart"/>
      <w:r w:rsidRPr="00E07C4F">
        <w:rPr>
          <w:rFonts w:cs="David" w:hint="cs"/>
          <w:rtl/>
        </w:rPr>
        <w:t>לרנר</w:t>
      </w:r>
      <w:proofErr w:type="spellEnd"/>
    </w:p>
    <w:p w14:paraId="59B05B49" w14:textId="77777777" w:rsidR="00E07C4F" w:rsidRPr="00E07C4F" w:rsidRDefault="00E07C4F" w:rsidP="00E07C4F">
      <w:pPr>
        <w:bidi/>
        <w:jc w:val="both"/>
        <w:rPr>
          <w:rFonts w:cs="David" w:hint="cs"/>
          <w:rtl/>
        </w:rPr>
      </w:pPr>
      <w:r w:rsidRPr="00E07C4F">
        <w:rPr>
          <w:rFonts w:cs="David" w:hint="cs"/>
          <w:rtl/>
        </w:rPr>
        <w:t>אלימלך רם</w:t>
      </w:r>
    </w:p>
    <w:p w14:paraId="5DAAEE7D" w14:textId="77777777" w:rsidR="00E07C4F" w:rsidRPr="00E07C4F" w:rsidRDefault="00E07C4F" w:rsidP="00E07C4F">
      <w:pPr>
        <w:bidi/>
        <w:jc w:val="both"/>
        <w:rPr>
          <w:rFonts w:cs="David" w:hint="cs"/>
          <w:rtl/>
        </w:rPr>
      </w:pPr>
      <w:r w:rsidRPr="00E07C4F">
        <w:rPr>
          <w:rFonts w:cs="David" w:hint="cs"/>
          <w:rtl/>
        </w:rPr>
        <w:t>קרן ברק</w:t>
      </w:r>
    </w:p>
    <w:p w14:paraId="018C0BA1" w14:textId="77777777" w:rsidR="00E07C4F" w:rsidRPr="00E07C4F" w:rsidRDefault="00E07C4F" w:rsidP="00E07C4F">
      <w:pPr>
        <w:bidi/>
        <w:jc w:val="both"/>
        <w:rPr>
          <w:rFonts w:cs="David" w:hint="cs"/>
          <w:rtl/>
        </w:rPr>
      </w:pPr>
      <w:r w:rsidRPr="00E07C4F">
        <w:rPr>
          <w:rFonts w:cs="David" w:hint="cs"/>
          <w:rtl/>
        </w:rPr>
        <w:t>קרן כהן</w:t>
      </w:r>
    </w:p>
    <w:p w14:paraId="74A6C746" w14:textId="77777777" w:rsidR="00E07C4F" w:rsidRPr="00E07C4F" w:rsidRDefault="00E07C4F" w:rsidP="00E07C4F">
      <w:pPr>
        <w:bidi/>
        <w:jc w:val="both"/>
        <w:rPr>
          <w:rFonts w:cs="David" w:hint="cs"/>
          <w:rtl/>
        </w:rPr>
      </w:pPr>
      <w:r w:rsidRPr="00E07C4F">
        <w:rPr>
          <w:rFonts w:cs="David" w:hint="cs"/>
          <w:rtl/>
        </w:rPr>
        <w:t xml:space="preserve">בהירה </w:t>
      </w:r>
      <w:proofErr w:type="spellStart"/>
      <w:r w:rsidRPr="00E07C4F">
        <w:rPr>
          <w:rFonts w:cs="David" w:hint="cs"/>
          <w:rtl/>
        </w:rPr>
        <w:t>ברדוגו</w:t>
      </w:r>
      <w:proofErr w:type="spellEnd"/>
    </w:p>
    <w:p w14:paraId="3D37B394" w14:textId="77777777" w:rsidR="00E07C4F" w:rsidRPr="00E07C4F" w:rsidRDefault="00E07C4F" w:rsidP="00E07C4F">
      <w:pPr>
        <w:bidi/>
        <w:jc w:val="both"/>
        <w:rPr>
          <w:rFonts w:cs="David" w:hint="cs"/>
          <w:rtl/>
        </w:rPr>
      </w:pPr>
    </w:p>
    <w:p w14:paraId="1CF11068" w14:textId="77777777" w:rsidR="00E07C4F" w:rsidRPr="00E07C4F" w:rsidRDefault="00E07C4F" w:rsidP="00E07C4F">
      <w:pPr>
        <w:bidi/>
        <w:jc w:val="both"/>
        <w:rPr>
          <w:rFonts w:cs="David" w:hint="cs"/>
          <w:rtl/>
        </w:rPr>
      </w:pPr>
    </w:p>
    <w:p w14:paraId="670F1EE0" w14:textId="77777777" w:rsidR="00E07C4F" w:rsidRPr="00E07C4F" w:rsidRDefault="00E07C4F" w:rsidP="00E07C4F">
      <w:pPr>
        <w:bidi/>
        <w:jc w:val="both"/>
        <w:rPr>
          <w:rFonts w:cs="David" w:hint="cs"/>
          <w:rtl/>
        </w:rPr>
      </w:pPr>
      <w:r w:rsidRPr="00E07C4F">
        <w:rPr>
          <w:rFonts w:cs="David" w:hint="cs"/>
          <w:rtl/>
        </w:rPr>
        <w:t xml:space="preserve"> </w:t>
      </w:r>
    </w:p>
    <w:p w14:paraId="4A2060F3" w14:textId="77777777" w:rsidR="00E07C4F" w:rsidRPr="00E07C4F" w:rsidRDefault="00E07C4F" w:rsidP="00E07C4F">
      <w:pPr>
        <w:tabs>
          <w:tab w:val="left" w:pos="1930"/>
        </w:tabs>
        <w:bidi/>
        <w:jc w:val="both"/>
        <w:rPr>
          <w:rFonts w:cs="David" w:hint="cs"/>
          <w:rtl/>
        </w:rPr>
      </w:pPr>
      <w:r w:rsidRPr="00E07C4F">
        <w:rPr>
          <w:rFonts w:cs="David"/>
          <w:b/>
          <w:bCs/>
          <w:u w:val="single"/>
          <w:rtl/>
        </w:rPr>
        <w:t>י</w:t>
      </w:r>
      <w:r w:rsidRPr="00E07C4F">
        <w:rPr>
          <w:rFonts w:cs="David" w:hint="cs"/>
          <w:b/>
          <w:bCs/>
          <w:u w:val="single"/>
          <w:rtl/>
        </w:rPr>
        <w:t>יעוץ משפטי</w:t>
      </w:r>
      <w:r w:rsidRPr="00E07C4F">
        <w:rPr>
          <w:rFonts w:cs="David"/>
          <w:b/>
          <w:bCs/>
          <w:u w:val="single"/>
          <w:rtl/>
        </w:rPr>
        <w:t>:</w:t>
      </w:r>
      <w:r w:rsidRPr="00E07C4F">
        <w:rPr>
          <w:rFonts w:cs="David" w:hint="cs"/>
          <w:b/>
          <w:bCs/>
          <w:u w:val="single"/>
          <w:rtl/>
        </w:rPr>
        <w:t xml:space="preserve"> </w:t>
      </w:r>
      <w:r w:rsidRPr="00E07C4F">
        <w:rPr>
          <w:rFonts w:cs="David" w:hint="cs"/>
          <w:rtl/>
        </w:rPr>
        <w:t xml:space="preserve"> ארבל </w:t>
      </w:r>
      <w:proofErr w:type="spellStart"/>
      <w:r w:rsidRPr="00E07C4F">
        <w:rPr>
          <w:rFonts w:cs="David" w:hint="cs"/>
          <w:rtl/>
        </w:rPr>
        <w:t>אסטרחן</w:t>
      </w:r>
      <w:proofErr w:type="spellEnd"/>
      <w:r w:rsidRPr="00E07C4F">
        <w:rPr>
          <w:rFonts w:cs="David" w:hint="cs"/>
          <w:rtl/>
        </w:rPr>
        <w:t xml:space="preserve"> </w:t>
      </w:r>
    </w:p>
    <w:p w14:paraId="5734217E" w14:textId="77777777" w:rsidR="00E07C4F" w:rsidRPr="00E07C4F" w:rsidRDefault="00E07C4F" w:rsidP="00E07C4F">
      <w:pPr>
        <w:bidi/>
        <w:jc w:val="both"/>
        <w:rPr>
          <w:rFonts w:cs="David"/>
          <w:rtl/>
        </w:rPr>
      </w:pPr>
    </w:p>
    <w:p w14:paraId="05F5C91A" w14:textId="77777777" w:rsidR="00E07C4F" w:rsidRPr="00E07C4F" w:rsidRDefault="00E07C4F" w:rsidP="00E07C4F">
      <w:pPr>
        <w:tabs>
          <w:tab w:val="left" w:pos="1930"/>
        </w:tabs>
        <w:bidi/>
        <w:jc w:val="both"/>
        <w:rPr>
          <w:rFonts w:cs="David" w:hint="cs"/>
          <w:rtl/>
        </w:rPr>
      </w:pPr>
      <w:r w:rsidRPr="00E07C4F">
        <w:rPr>
          <w:rFonts w:cs="David"/>
          <w:b/>
          <w:bCs/>
          <w:u w:val="single"/>
          <w:rtl/>
        </w:rPr>
        <w:t>מנהלת הוועדה</w:t>
      </w:r>
      <w:r w:rsidRPr="00E07C4F">
        <w:rPr>
          <w:rFonts w:cs="David"/>
          <w:rtl/>
        </w:rPr>
        <w:t>:</w:t>
      </w:r>
      <w:r w:rsidRPr="00E07C4F">
        <w:rPr>
          <w:rFonts w:cs="David" w:hint="cs"/>
          <w:b/>
          <w:bCs/>
          <w:rtl/>
        </w:rPr>
        <w:t xml:space="preserve"> </w:t>
      </w:r>
      <w:r w:rsidRPr="00E07C4F">
        <w:rPr>
          <w:rFonts w:cs="David" w:hint="cs"/>
          <w:rtl/>
        </w:rPr>
        <w:t xml:space="preserve">אתי בן יוסף </w:t>
      </w:r>
    </w:p>
    <w:p w14:paraId="41309441" w14:textId="77777777" w:rsidR="00E07C4F" w:rsidRPr="00E07C4F" w:rsidRDefault="00E07C4F" w:rsidP="00E07C4F">
      <w:pPr>
        <w:bidi/>
        <w:jc w:val="both"/>
        <w:rPr>
          <w:rFonts w:cs="David"/>
          <w:rtl/>
        </w:rPr>
      </w:pPr>
    </w:p>
    <w:p w14:paraId="7FB46916" w14:textId="77777777" w:rsidR="00E07C4F" w:rsidRPr="00E07C4F" w:rsidRDefault="00E07C4F" w:rsidP="00E07C4F">
      <w:pPr>
        <w:tabs>
          <w:tab w:val="left" w:pos="1930"/>
        </w:tabs>
        <w:bidi/>
        <w:jc w:val="both"/>
        <w:rPr>
          <w:rFonts w:cs="David" w:hint="cs"/>
          <w:rtl/>
        </w:rPr>
      </w:pPr>
      <w:r w:rsidRPr="00E07C4F">
        <w:rPr>
          <w:rFonts w:cs="David" w:hint="cs"/>
          <w:b/>
          <w:bCs/>
          <w:u w:val="single"/>
          <w:rtl/>
        </w:rPr>
        <w:t>רשמת פרלמנטרית</w:t>
      </w:r>
      <w:r w:rsidRPr="00E07C4F">
        <w:rPr>
          <w:rFonts w:cs="David"/>
          <w:rtl/>
        </w:rPr>
        <w:t>:</w:t>
      </w:r>
      <w:r w:rsidRPr="00E07C4F">
        <w:rPr>
          <w:rFonts w:cs="David" w:hint="cs"/>
          <w:rtl/>
        </w:rPr>
        <w:tab/>
        <w:t xml:space="preserve">לאה קיקיון </w:t>
      </w:r>
    </w:p>
    <w:p w14:paraId="47306B46" w14:textId="77777777" w:rsidR="00E07C4F" w:rsidRPr="00E07C4F" w:rsidRDefault="00E07C4F" w:rsidP="00E07C4F">
      <w:pPr>
        <w:bidi/>
        <w:jc w:val="both"/>
        <w:rPr>
          <w:rFonts w:cs="David" w:hint="cs"/>
          <w:b/>
          <w:bCs/>
          <w:rtl/>
        </w:rPr>
      </w:pPr>
    </w:p>
    <w:p w14:paraId="2790470E" w14:textId="77777777" w:rsidR="00E07C4F" w:rsidRPr="00E07C4F" w:rsidRDefault="00E07C4F" w:rsidP="00E07C4F">
      <w:pPr>
        <w:pStyle w:val="Heading5"/>
        <w:rPr>
          <w:rFonts w:hint="cs"/>
          <w:sz w:val="24"/>
          <w:rtl/>
        </w:rPr>
      </w:pPr>
    </w:p>
    <w:p w14:paraId="6502A9C4" w14:textId="77777777" w:rsidR="00E07C4F" w:rsidRPr="00E07C4F" w:rsidRDefault="00E07C4F" w:rsidP="00E07C4F">
      <w:pPr>
        <w:pStyle w:val="Heading5"/>
        <w:rPr>
          <w:sz w:val="24"/>
          <w:rtl/>
        </w:rPr>
      </w:pPr>
      <w:r w:rsidRPr="00E07C4F">
        <w:rPr>
          <w:sz w:val="24"/>
          <w:rtl/>
        </w:rPr>
        <w:t xml:space="preserve"> </w:t>
      </w:r>
    </w:p>
    <w:p w14:paraId="3237C18F" w14:textId="77777777" w:rsidR="00E07C4F" w:rsidRPr="00E07C4F" w:rsidRDefault="00E07C4F" w:rsidP="00E07C4F">
      <w:pPr>
        <w:bidi/>
        <w:jc w:val="both"/>
        <w:rPr>
          <w:rFonts w:cs="David" w:hint="cs"/>
          <w:rtl/>
        </w:rPr>
      </w:pPr>
    </w:p>
    <w:p w14:paraId="2009605F" w14:textId="77777777" w:rsidR="00E07C4F" w:rsidRPr="00E07C4F" w:rsidRDefault="00E07C4F" w:rsidP="00E07C4F">
      <w:pPr>
        <w:bidi/>
        <w:ind w:left="360"/>
        <w:jc w:val="center"/>
        <w:rPr>
          <w:rFonts w:cs="David" w:hint="cs"/>
          <w:b/>
          <w:bCs/>
          <w:u w:val="single"/>
          <w:rtl/>
        </w:rPr>
      </w:pPr>
      <w:r w:rsidRPr="00E07C4F">
        <w:rPr>
          <w:rFonts w:cs="David"/>
          <w:rtl/>
        </w:rPr>
        <w:br w:type="page"/>
      </w:r>
      <w:r w:rsidRPr="00E07C4F">
        <w:rPr>
          <w:rFonts w:cs="David" w:hint="cs"/>
          <w:b/>
          <w:bCs/>
          <w:rtl/>
        </w:rPr>
        <w:lastRenderedPageBreak/>
        <w:t xml:space="preserve">שינוי החלטת ועדת הכנסת בדבר סדרי הדיון בהצעת חוק ההסדרים במשק המדינה (תיקוני חקיקה להשגת יעדי התקציב והמדיניות הכלכלית לשנת הכספים 2008), </w:t>
      </w:r>
      <w:proofErr w:type="spellStart"/>
      <w:r w:rsidRPr="00E07C4F">
        <w:rPr>
          <w:rFonts w:cs="David" w:hint="cs"/>
          <w:b/>
          <w:bCs/>
          <w:rtl/>
        </w:rPr>
        <w:t>התשס"ח</w:t>
      </w:r>
      <w:proofErr w:type="spellEnd"/>
      <w:r w:rsidRPr="00E07C4F">
        <w:rPr>
          <w:rFonts w:cs="David" w:hint="cs"/>
          <w:b/>
          <w:bCs/>
          <w:rtl/>
        </w:rPr>
        <w:t xml:space="preserve">-2007, הצעת התקציב לשנת הכספים 2008 והצעת חוק התקציב לשנת הכספים 2008 בקריאה </w:t>
      </w:r>
      <w:r w:rsidRPr="00E07C4F">
        <w:rPr>
          <w:rFonts w:cs="David" w:hint="cs"/>
          <w:b/>
          <w:bCs/>
          <w:u w:val="single"/>
          <w:rtl/>
        </w:rPr>
        <w:t>השנייה ובקריאה השלישית.</w:t>
      </w:r>
    </w:p>
    <w:p w14:paraId="22C2D2B0" w14:textId="77777777" w:rsidR="00E07C4F" w:rsidRPr="00E07C4F" w:rsidRDefault="00E07C4F" w:rsidP="00E07C4F">
      <w:pPr>
        <w:bidi/>
        <w:jc w:val="both"/>
        <w:rPr>
          <w:rFonts w:cs="David" w:hint="cs"/>
          <w:rtl/>
        </w:rPr>
      </w:pPr>
    </w:p>
    <w:p w14:paraId="271969EE" w14:textId="77777777" w:rsidR="00E07C4F" w:rsidRPr="00E07C4F" w:rsidRDefault="00E07C4F" w:rsidP="00E07C4F">
      <w:pPr>
        <w:bidi/>
        <w:jc w:val="both"/>
        <w:rPr>
          <w:rFonts w:cs="David" w:hint="cs"/>
          <w:rtl/>
        </w:rPr>
      </w:pPr>
    </w:p>
    <w:p w14:paraId="15018796"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76BB3AD7" w14:textId="77777777" w:rsidR="00E07C4F" w:rsidRPr="00E07C4F" w:rsidRDefault="00E07C4F" w:rsidP="00E07C4F">
      <w:pPr>
        <w:bidi/>
        <w:jc w:val="both"/>
        <w:rPr>
          <w:rFonts w:cs="David" w:hint="cs"/>
          <w:rtl/>
        </w:rPr>
      </w:pPr>
    </w:p>
    <w:p w14:paraId="07CD3089" w14:textId="77777777" w:rsidR="00E07C4F" w:rsidRPr="00E07C4F" w:rsidRDefault="00E07C4F" w:rsidP="00E07C4F">
      <w:pPr>
        <w:bidi/>
        <w:jc w:val="both"/>
        <w:rPr>
          <w:rFonts w:cs="David" w:hint="cs"/>
          <w:rtl/>
        </w:rPr>
      </w:pPr>
      <w:r w:rsidRPr="00E07C4F">
        <w:rPr>
          <w:rFonts w:cs="David" w:hint="cs"/>
          <w:rtl/>
        </w:rPr>
        <w:tab/>
        <w:t xml:space="preserve"> שלום לכולם אני מתכבד לפתוח את ישיבת הוועדה. הנושא הראשון שעל סדר היום - </w:t>
      </w:r>
    </w:p>
    <w:p w14:paraId="65CBB6EF" w14:textId="77777777" w:rsidR="00E07C4F" w:rsidRPr="00E07C4F" w:rsidRDefault="00E07C4F" w:rsidP="00E07C4F">
      <w:pPr>
        <w:bidi/>
        <w:jc w:val="both"/>
        <w:rPr>
          <w:rFonts w:cs="David" w:hint="cs"/>
          <w:rtl/>
        </w:rPr>
      </w:pPr>
    </w:p>
    <w:p w14:paraId="5335CD62" w14:textId="77777777" w:rsidR="00E07C4F" w:rsidRPr="00E07C4F" w:rsidRDefault="00E07C4F" w:rsidP="00E07C4F">
      <w:pPr>
        <w:bidi/>
        <w:jc w:val="both"/>
        <w:rPr>
          <w:rFonts w:cs="David" w:hint="cs"/>
          <w:rtl/>
        </w:rPr>
      </w:pPr>
      <w:r w:rsidRPr="00E07C4F">
        <w:rPr>
          <w:rFonts w:cs="David" w:hint="cs"/>
          <w:rtl/>
        </w:rPr>
        <w:t xml:space="preserve">בהמשך להחלטות ועדת הכנסת מיום 18.12.2007, ובהתאם להוראות סעיף 131 לתקנון הכנסת קובעת ועדת הכנסת את סדרי הדיון בתקציב השנתי לשנת 2008 והצעות החוק הנלוות בקריאה שניה ושלישית כדלקמן: </w:t>
      </w:r>
    </w:p>
    <w:p w14:paraId="52150B48" w14:textId="77777777" w:rsidR="00E07C4F" w:rsidRPr="00E07C4F" w:rsidRDefault="00E07C4F" w:rsidP="00E07C4F">
      <w:pPr>
        <w:bidi/>
        <w:jc w:val="both"/>
        <w:rPr>
          <w:rFonts w:cs="David" w:hint="cs"/>
          <w:rtl/>
        </w:rPr>
      </w:pPr>
    </w:p>
    <w:p w14:paraId="0C5EAB77" w14:textId="77777777" w:rsidR="00E07C4F" w:rsidRPr="00E07C4F" w:rsidRDefault="00E07C4F" w:rsidP="00E07C4F">
      <w:pPr>
        <w:bidi/>
        <w:jc w:val="both"/>
        <w:rPr>
          <w:rFonts w:cs="David" w:hint="cs"/>
          <w:rtl/>
        </w:rPr>
      </w:pPr>
      <w:r w:rsidRPr="00E07C4F">
        <w:rPr>
          <w:rFonts w:cs="David" w:hint="cs"/>
          <w:rtl/>
        </w:rPr>
        <w:t xml:space="preserve">יום רביעי 26 דצמבר 2007 יחולו ללא שינוי ההוראות שנקבעו בהחלטה מס' 1 לגבי יום שלישי 25.12.07 </w:t>
      </w:r>
      <w:r w:rsidRPr="00E07C4F">
        <w:rPr>
          <w:rFonts w:cs="David"/>
          <w:rtl/>
        </w:rPr>
        <w:t>–</w:t>
      </w:r>
    </w:p>
    <w:p w14:paraId="26E4B3B2" w14:textId="77777777" w:rsidR="00E07C4F" w:rsidRPr="00E07C4F" w:rsidRDefault="00E07C4F" w:rsidP="00E07C4F">
      <w:pPr>
        <w:bidi/>
        <w:jc w:val="both"/>
        <w:rPr>
          <w:rFonts w:cs="David" w:hint="cs"/>
          <w:rtl/>
        </w:rPr>
      </w:pPr>
      <w:r w:rsidRPr="00E07C4F">
        <w:rPr>
          <w:rFonts w:cs="David" w:hint="cs"/>
          <w:rtl/>
        </w:rPr>
        <w:t xml:space="preserve">יתקיימו דיון והצבעה על הצעת חוק ההסדרים במשק המדינה ועל הצעות החוק שפוצלו ממנה. אני מתכוון לומר שיהיה דיון משולב על חוק ההסדרים ועל חמשת החוקים. היו לנו בזמנו רק שני חוקים, אבל נושאים פוצלו  ל- 5 חוקים. חוק אחד הוא הצעת חוק משק הגז, החוק השני </w:t>
      </w:r>
      <w:r w:rsidRPr="00E07C4F">
        <w:rPr>
          <w:rFonts w:cs="David"/>
          <w:rtl/>
        </w:rPr>
        <w:t>–</w:t>
      </w:r>
      <w:r w:rsidRPr="00E07C4F">
        <w:rPr>
          <w:rFonts w:cs="David" w:hint="cs"/>
          <w:rtl/>
        </w:rPr>
        <w:t xml:space="preserve"> הצעת חוק ביטוח בריאות ממלכתי, החוק השלישי: הצעת חוק הביטוח הלאומי, החוק הרביעי </w:t>
      </w:r>
      <w:r w:rsidRPr="00E07C4F">
        <w:rPr>
          <w:rFonts w:cs="David"/>
          <w:rtl/>
        </w:rPr>
        <w:t>–</w:t>
      </w:r>
      <w:r w:rsidRPr="00E07C4F">
        <w:rPr>
          <w:rFonts w:cs="David" w:hint="cs"/>
          <w:rtl/>
        </w:rPr>
        <w:t xml:space="preserve"> הצעת חוק הביטוח הלאומי (תיקון 103) והחוק החמישי </w:t>
      </w:r>
      <w:r w:rsidRPr="00E07C4F">
        <w:rPr>
          <w:rFonts w:cs="David"/>
          <w:rtl/>
        </w:rPr>
        <w:t>–</w:t>
      </w:r>
      <w:r w:rsidRPr="00E07C4F">
        <w:rPr>
          <w:rFonts w:cs="David" w:hint="cs"/>
          <w:rtl/>
        </w:rPr>
        <w:t xml:space="preserve"> הצעת חוק הרשויות המקומיות</w:t>
      </w:r>
      <w:r w:rsidRPr="00E07C4F">
        <w:rPr>
          <w:rFonts w:cs="David"/>
        </w:rPr>
        <w:t xml:space="preserve">   </w:t>
      </w:r>
      <w:r w:rsidRPr="00E07C4F">
        <w:rPr>
          <w:rFonts w:cs="David" w:hint="cs"/>
          <w:rtl/>
        </w:rPr>
        <w:t xml:space="preserve"> (מימון בחירות). </w:t>
      </w:r>
    </w:p>
    <w:p w14:paraId="2ECE87BC" w14:textId="77777777" w:rsidR="00E07C4F" w:rsidRPr="00E07C4F" w:rsidRDefault="00E07C4F" w:rsidP="00E07C4F">
      <w:pPr>
        <w:bidi/>
        <w:jc w:val="both"/>
        <w:rPr>
          <w:rFonts w:cs="David" w:hint="cs"/>
          <w:rtl/>
        </w:rPr>
      </w:pPr>
    </w:p>
    <w:p w14:paraId="443A097E" w14:textId="77777777" w:rsidR="00E07C4F" w:rsidRPr="00E07C4F" w:rsidRDefault="00E07C4F" w:rsidP="00E07C4F">
      <w:pPr>
        <w:bidi/>
        <w:jc w:val="both"/>
        <w:rPr>
          <w:rFonts w:cs="David" w:hint="cs"/>
          <w:rtl/>
        </w:rPr>
      </w:pPr>
    </w:p>
    <w:p w14:paraId="018B0A95"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4E21A782" w14:textId="77777777" w:rsidR="00E07C4F" w:rsidRPr="00E07C4F" w:rsidRDefault="00E07C4F" w:rsidP="00E07C4F">
      <w:pPr>
        <w:bidi/>
        <w:jc w:val="both"/>
        <w:rPr>
          <w:rFonts w:cs="David" w:hint="cs"/>
          <w:u w:val="single"/>
          <w:rtl/>
        </w:rPr>
      </w:pPr>
    </w:p>
    <w:p w14:paraId="7C23F499" w14:textId="77777777" w:rsidR="00E07C4F" w:rsidRPr="00E07C4F" w:rsidRDefault="00E07C4F" w:rsidP="00E07C4F">
      <w:pPr>
        <w:bidi/>
        <w:jc w:val="both"/>
        <w:rPr>
          <w:rFonts w:cs="David" w:hint="cs"/>
          <w:rtl/>
        </w:rPr>
      </w:pPr>
      <w:r w:rsidRPr="00E07C4F">
        <w:rPr>
          <w:rFonts w:cs="David" w:hint="cs"/>
          <w:rtl/>
        </w:rPr>
        <w:tab/>
        <w:t xml:space="preserve"> אדוני היושב ראש, אני רוצה לשאול שאלה: אין לי הסתייגות עקרונית לכלול תחת המטריה הזו את החוקים הנוספים אבל נדמה לי שלגבי מימון בחירות ברשויות המקומיות הוחלט על פיצול. האם הוא יכול להיות בגדר דבר שהוא כאן </w:t>
      </w:r>
      <w:proofErr w:type="spellStart"/>
      <w:r w:rsidRPr="00E07C4F">
        <w:rPr>
          <w:rFonts w:cs="David" w:hint="cs"/>
          <w:rtl/>
        </w:rPr>
        <w:t>מוצבע</w:t>
      </w:r>
      <w:proofErr w:type="spellEnd"/>
      <w:r w:rsidRPr="00E07C4F">
        <w:rPr>
          <w:rFonts w:cs="David" w:hint="cs"/>
          <w:rtl/>
        </w:rPr>
        <w:t xml:space="preserve"> ביחד, לאחר שהוועדה הזו החליטה לפצל אותו? </w:t>
      </w:r>
    </w:p>
    <w:p w14:paraId="0A6B9D1A" w14:textId="77777777" w:rsidR="00E07C4F" w:rsidRPr="00E07C4F" w:rsidRDefault="00E07C4F" w:rsidP="00E07C4F">
      <w:pPr>
        <w:bidi/>
        <w:jc w:val="both"/>
        <w:rPr>
          <w:rFonts w:cs="David" w:hint="cs"/>
          <w:rtl/>
        </w:rPr>
      </w:pPr>
    </w:p>
    <w:p w14:paraId="5D76AA50"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2C709DEC" w14:textId="77777777" w:rsidR="00E07C4F" w:rsidRPr="00E07C4F" w:rsidRDefault="00E07C4F" w:rsidP="00E07C4F">
      <w:pPr>
        <w:bidi/>
        <w:jc w:val="both"/>
        <w:rPr>
          <w:rFonts w:cs="David" w:hint="cs"/>
          <w:rtl/>
        </w:rPr>
      </w:pPr>
    </w:p>
    <w:p w14:paraId="77673EEC" w14:textId="77777777" w:rsidR="00E07C4F" w:rsidRPr="00E07C4F" w:rsidRDefault="00E07C4F" w:rsidP="00E07C4F">
      <w:pPr>
        <w:bidi/>
        <w:jc w:val="both"/>
        <w:rPr>
          <w:rFonts w:cs="David" w:hint="cs"/>
          <w:rtl/>
        </w:rPr>
      </w:pPr>
      <w:r w:rsidRPr="00E07C4F">
        <w:rPr>
          <w:rFonts w:cs="David" w:hint="cs"/>
          <w:rtl/>
        </w:rPr>
        <w:tab/>
        <w:t xml:space="preserve"> היא פיצלה אותו, </w:t>
      </w:r>
      <w:proofErr w:type="spellStart"/>
      <w:r w:rsidRPr="00E07C4F">
        <w:rPr>
          <w:rFonts w:cs="David" w:hint="cs"/>
          <w:rtl/>
        </w:rPr>
        <w:t>היתה</w:t>
      </w:r>
      <w:proofErr w:type="spellEnd"/>
      <w:r w:rsidRPr="00E07C4F">
        <w:rPr>
          <w:rFonts w:cs="David" w:hint="cs"/>
          <w:rtl/>
        </w:rPr>
        <w:t xml:space="preserve"> טעות, ומי שהטעה אותי היית אתה. כששמעתי את הדבר הזה גם אני אמרתי </w:t>
      </w:r>
      <w:r w:rsidRPr="00E07C4F">
        <w:rPr>
          <w:rFonts w:cs="David"/>
          <w:rtl/>
        </w:rPr>
        <w:t>–</w:t>
      </w:r>
      <w:r w:rsidRPr="00E07C4F">
        <w:rPr>
          <w:rFonts w:cs="David" w:hint="cs"/>
          <w:rtl/>
        </w:rPr>
        <w:t xml:space="preserve"> פיצלנו את זה. </w:t>
      </w:r>
    </w:p>
    <w:p w14:paraId="4EE5DBEB" w14:textId="77777777" w:rsidR="00E07C4F" w:rsidRPr="00E07C4F" w:rsidRDefault="00E07C4F" w:rsidP="00E07C4F">
      <w:pPr>
        <w:bidi/>
        <w:jc w:val="both"/>
        <w:rPr>
          <w:rFonts w:cs="David" w:hint="cs"/>
          <w:rtl/>
        </w:rPr>
      </w:pPr>
    </w:p>
    <w:p w14:paraId="6332ADB2" w14:textId="77777777" w:rsidR="00E07C4F" w:rsidRPr="00E07C4F" w:rsidRDefault="00E07C4F" w:rsidP="00E07C4F">
      <w:pPr>
        <w:bidi/>
        <w:jc w:val="both"/>
        <w:rPr>
          <w:rFonts w:cs="David" w:hint="cs"/>
          <w:rtl/>
        </w:rPr>
      </w:pPr>
    </w:p>
    <w:p w14:paraId="2A3E7203"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38A8A998" w14:textId="77777777" w:rsidR="00E07C4F" w:rsidRPr="00E07C4F" w:rsidRDefault="00E07C4F" w:rsidP="00E07C4F">
      <w:pPr>
        <w:bidi/>
        <w:jc w:val="both"/>
        <w:rPr>
          <w:rFonts w:cs="David" w:hint="cs"/>
          <w:u w:val="single"/>
          <w:rtl/>
        </w:rPr>
      </w:pPr>
    </w:p>
    <w:p w14:paraId="397EF127" w14:textId="77777777" w:rsidR="00E07C4F" w:rsidRPr="00E07C4F" w:rsidRDefault="00E07C4F" w:rsidP="00E07C4F">
      <w:pPr>
        <w:bidi/>
        <w:jc w:val="both"/>
        <w:rPr>
          <w:rFonts w:cs="David" w:hint="cs"/>
          <w:rtl/>
        </w:rPr>
      </w:pPr>
      <w:r w:rsidRPr="00E07C4F">
        <w:rPr>
          <w:rFonts w:cs="David" w:hint="cs"/>
          <w:rtl/>
        </w:rPr>
        <w:tab/>
        <w:t xml:space="preserve">פיצלנו ללא תאריך. </w:t>
      </w:r>
    </w:p>
    <w:p w14:paraId="55F64334" w14:textId="77777777" w:rsidR="00E07C4F" w:rsidRPr="00E07C4F" w:rsidRDefault="00E07C4F" w:rsidP="00E07C4F">
      <w:pPr>
        <w:bidi/>
        <w:jc w:val="both"/>
        <w:rPr>
          <w:rFonts w:cs="David" w:hint="cs"/>
          <w:rtl/>
        </w:rPr>
      </w:pPr>
    </w:p>
    <w:p w14:paraId="637CFA28"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4C95A952" w14:textId="77777777" w:rsidR="00E07C4F" w:rsidRPr="00E07C4F" w:rsidRDefault="00E07C4F" w:rsidP="00E07C4F">
      <w:pPr>
        <w:bidi/>
        <w:jc w:val="both"/>
        <w:rPr>
          <w:rFonts w:cs="David" w:hint="cs"/>
          <w:u w:val="single"/>
          <w:rtl/>
        </w:rPr>
      </w:pPr>
    </w:p>
    <w:p w14:paraId="248D91FF" w14:textId="77777777" w:rsidR="00E07C4F" w:rsidRPr="00E07C4F" w:rsidRDefault="00E07C4F" w:rsidP="00E07C4F">
      <w:pPr>
        <w:bidi/>
        <w:jc w:val="both"/>
        <w:rPr>
          <w:rFonts w:cs="David" w:hint="cs"/>
          <w:rtl/>
        </w:rPr>
      </w:pPr>
      <w:r w:rsidRPr="00E07C4F">
        <w:rPr>
          <w:rFonts w:cs="David" w:hint="cs"/>
          <w:rtl/>
        </w:rPr>
        <w:tab/>
        <w:t xml:space="preserve">זו הבעיה, כי כל הזמן פיצלנו שלא לפני 1 בינואר. ברגע שאמרת </w:t>
      </w:r>
      <w:r w:rsidRPr="00E07C4F">
        <w:rPr>
          <w:rFonts w:cs="David"/>
          <w:rtl/>
        </w:rPr>
        <w:t>–</w:t>
      </w:r>
      <w:r w:rsidRPr="00E07C4F">
        <w:rPr>
          <w:rFonts w:cs="David" w:hint="cs"/>
          <w:rtl/>
        </w:rPr>
        <w:t xml:space="preserve"> ללא הגבלה, קניתי את מה שאמרת, אמרתי: ללא הגבלה, ובזה בעצם קבענו שהוא יוכל, מתי שהוא ירצה, ל - -</w:t>
      </w:r>
    </w:p>
    <w:p w14:paraId="6626A9FE" w14:textId="77777777" w:rsidR="00E07C4F" w:rsidRPr="00E07C4F" w:rsidRDefault="00E07C4F" w:rsidP="00E07C4F">
      <w:pPr>
        <w:bidi/>
        <w:jc w:val="both"/>
        <w:rPr>
          <w:rFonts w:cs="David" w:hint="cs"/>
          <w:rtl/>
        </w:rPr>
      </w:pPr>
    </w:p>
    <w:p w14:paraId="7454649D"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64A4D817" w14:textId="77777777" w:rsidR="00E07C4F" w:rsidRPr="00E07C4F" w:rsidRDefault="00E07C4F" w:rsidP="00E07C4F">
      <w:pPr>
        <w:bidi/>
        <w:jc w:val="both"/>
        <w:rPr>
          <w:rFonts w:cs="David" w:hint="cs"/>
          <w:rtl/>
        </w:rPr>
      </w:pPr>
    </w:p>
    <w:p w14:paraId="2302CA57" w14:textId="77777777" w:rsidR="00E07C4F" w:rsidRPr="00E07C4F" w:rsidRDefault="00E07C4F" w:rsidP="00E07C4F">
      <w:pPr>
        <w:bidi/>
        <w:jc w:val="both"/>
        <w:rPr>
          <w:rFonts w:cs="David" w:hint="cs"/>
          <w:rtl/>
        </w:rPr>
      </w:pPr>
      <w:r w:rsidRPr="00E07C4F">
        <w:rPr>
          <w:rFonts w:cs="David" w:hint="cs"/>
          <w:rtl/>
        </w:rPr>
        <w:tab/>
        <w:t xml:space="preserve">נכון. לכן אני מתנגד לקיום דיון משולב. זה לא חלק מחוק ההסדרים.  נושא המימון המוניציפלי, בהחלטה מפורשת של ועדת הכנסת הוצא מחוק ההסדרים ולא יוחזר אליו, אם עמדתי תתקבל, בדרך האחורית. רוצים לקיים דיון נפרד? בשבוע הבא. </w:t>
      </w:r>
    </w:p>
    <w:p w14:paraId="3D19393B" w14:textId="77777777" w:rsidR="00E07C4F" w:rsidRPr="00E07C4F" w:rsidRDefault="00E07C4F" w:rsidP="00E07C4F">
      <w:pPr>
        <w:bidi/>
        <w:jc w:val="both"/>
        <w:rPr>
          <w:rFonts w:cs="David" w:hint="cs"/>
          <w:rtl/>
        </w:rPr>
      </w:pPr>
    </w:p>
    <w:p w14:paraId="0BB56D2B"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A29D134" w14:textId="77777777" w:rsidR="00E07C4F" w:rsidRPr="00E07C4F" w:rsidRDefault="00E07C4F" w:rsidP="00E07C4F">
      <w:pPr>
        <w:bidi/>
        <w:jc w:val="both"/>
        <w:rPr>
          <w:rFonts w:cs="David" w:hint="cs"/>
          <w:rtl/>
        </w:rPr>
      </w:pPr>
    </w:p>
    <w:p w14:paraId="414B95C7" w14:textId="77777777" w:rsidR="00E07C4F" w:rsidRPr="00E07C4F" w:rsidRDefault="00E07C4F" w:rsidP="00E07C4F">
      <w:pPr>
        <w:bidi/>
        <w:jc w:val="both"/>
        <w:rPr>
          <w:rFonts w:cs="David" w:hint="cs"/>
          <w:rtl/>
        </w:rPr>
      </w:pPr>
      <w:r w:rsidRPr="00E07C4F">
        <w:rPr>
          <w:rFonts w:cs="David" w:hint="cs"/>
          <w:rtl/>
        </w:rPr>
        <w:tab/>
        <w:t xml:space="preserve"> מה ההבדל בין חוק זה לבין חוק הגז. </w:t>
      </w:r>
    </w:p>
    <w:p w14:paraId="0BBDBDA0" w14:textId="77777777" w:rsidR="00E07C4F" w:rsidRDefault="00E07C4F" w:rsidP="00E07C4F">
      <w:pPr>
        <w:bidi/>
        <w:jc w:val="both"/>
        <w:rPr>
          <w:rFonts w:cs="David" w:hint="cs"/>
          <w:rtl/>
        </w:rPr>
      </w:pPr>
    </w:p>
    <w:p w14:paraId="09205DCC" w14:textId="77777777" w:rsidR="00E07C4F" w:rsidRDefault="00E07C4F" w:rsidP="00E07C4F">
      <w:pPr>
        <w:bidi/>
        <w:jc w:val="both"/>
        <w:rPr>
          <w:rFonts w:cs="David" w:hint="cs"/>
          <w:rtl/>
        </w:rPr>
      </w:pPr>
    </w:p>
    <w:p w14:paraId="39BB1734" w14:textId="77777777" w:rsidR="00E07C4F" w:rsidRPr="00E07C4F" w:rsidRDefault="00E07C4F" w:rsidP="00E07C4F">
      <w:pPr>
        <w:bidi/>
        <w:jc w:val="both"/>
        <w:rPr>
          <w:rFonts w:cs="David" w:hint="cs"/>
          <w:rtl/>
        </w:rPr>
      </w:pPr>
    </w:p>
    <w:p w14:paraId="5975F34A"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1D035013" w14:textId="77777777" w:rsidR="00E07C4F" w:rsidRPr="00E07C4F" w:rsidRDefault="00E07C4F" w:rsidP="00E07C4F">
      <w:pPr>
        <w:bidi/>
        <w:jc w:val="both"/>
        <w:rPr>
          <w:rFonts w:cs="David" w:hint="cs"/>
          <w:u w:val="single"/>
          <w:rtl/>
        </w:rPr>
      </w:pPr>
    </w:p>
    <w:p w14:paraId="2323BBDA" w14:textId="77777777" w:rsidR="00E07C4F" w:rsidRPr="00E07C4F" w:rsidRDefault="00E07C4F" w:rsidP="00E07C4F">
      <w:pPr>
        <w:bidi/>
        <w:jc w:val="both"/>
        <w:rPr>
          <w:rFonts w:cs="David" w:hint="cs"/>
          <w:rtl/>
        </w:rPr>
      </w:pPr>
      <w:r w:rsidRPr="00E07C4F">
        <w:rPr>
          <w:rFonts w:cs="David" w:hint="cs"/>
          <w:rtl/>
        </w:rPr>
        <w:tab/>
        <w:t xml:space="preserve"> חוק הגז פוצל בפיצול מעושה. למה הכוונה? פיצלנו דברים וקבענו ש - - אותם מסגרת זמנים. אז אמרנו דבר מסוים. במקרה של החוק הזה, ואני זוכר ספציפית את אותה ישיבה </w:t>
      </w:r>
      <w:r w:rsidRPr="00E07C4F">
        <w:rPr>
          <w:rFonts w:cs="David"/>
          <w:rtl/>
        </w:rPr>
        <w:t>–</w:t>
      </w:r>
      <w:r w:rsidRPr="00E07C4F">
        <w:rPr>
          <w:rFonts w:cs="David" w:hint="cs"/>
          <w:rtl/>
        </w:rPr>
        <w:t xml:space="preserve"> זה חוק שהוועדה החליטה לפצל אותו, אגב- בניגוד לעמדת הממשלה, מבלי שתיקבע מגבלת זמן. עכשיו, לבוא ולאחד את זה  - -</w:t>
      </w:r>
    </w:p>
    <w:p w14:paraId="2CEA5098" w14:textId="77777777" w:rsidR="00E07C4F" w:rsidRPr="00E07C4F" w:rsidRDefault="00E07C4F" w:rsidP="00E07C4F">
      <w:pPr>
        <w:bidi/>
        <w:jc w:val="both"/>
        <w:rPr>
          <w:rFonts w:cs="David" w:hint="cs"/>
          <w:rtl/>
        </w:rPr>
      </w:pPr>
    </w:p>
    <w:p w14:paraId="3422AC1D" w14:textId="77777777" w:rsidR="00E07C4F" w:rsidRPr="00E07C4F" w:rsidRDefault="00E07C4F" w:rsidP="00E07C4F">
      <w:pPr>
        <w:bidi/>
        <w:jc w:val="both"/>
        <w:rPr>
          <w:rFonts w:cs="David" w:hint="cs"/>
          <w:rtl/>
        </w:rPr>
      </w:pPr>
      <w:r w:rsidRPr="00E07C4F">
        <w:rPr>
          <w:rFonts w:cs="David" w:hint="cs"/>
          <w:rtl/>
        </w:rPr>
        <w:tab/>
        <w:t xml:space="preserve">בוועדת ההסמכות לא העלו את הנושא הזה, את החוק הזה. היו שני חוקים, כפי שאתה אומר, ולכן אני מתנגד לשינוי ההסכמות, שנעשה בדלת האחורית. אם הגיעו להסכמה על החוק הזה </w:t>
      </w:r>
      <w:r w:rsidRPr="00E07C4F">
        <w:rPr>
          <w:rFonts w:cs="David"/>
          <w:rtl/>
        </w:rPr>
        <w:t>–</w:t>
      </w:r>
      <w:r w:rsidRPr="00E07C4F">
        <w:rPr>
          <w:rFonts w:cs="David" w:hint="cs"/>
          <w:rtl/>
        </w:rPr>
        <w:t xml:space="preserve"> שידונו ויצביעו בו בנפרד. </w:t>
      </w:r>
    </w:p>
    <w:p w14:paraId="3131A6A8" w14:textId="77777777" w:rsidR="00E07C4F" w:rsidRPr="00E07C4F" w:rsidRDefault="00E07C4F" w:rsidP="00E07C4F">
      <w:pPr>
        <w:bidi/>
        <w:jc w:val="both"/>
        <w:rPr>
          <w:rFonts w:cs="David" w:hint="cs"/>
          <w:rtl/>
        </w:rPr>
      </w:pPr>
    </w:p>
    <w:p w14:paraId="58D357DE" w14:textId="77777777" w:rsidR="00E07C4F" w:rsidRPr="00E07C4F" w:rsidRDefault="00E07C4F" w:rsidP="00E07C4F">
      <w:pPr>
        <w:bidi/>
        <w:jc w:val="both"/>
        <w:rPr>
          <w:rFonts w:cs="David"/>
          <w:rtl/>
        </w:rPr>
      </w:pPr>
      <w:r w:rsidRPr="00E07C4F">
        <w:rPr>
          <w:rFonts w:cs="David" w:hint="eastAsia"/>
          <w:u w:val="single"/>
          <w:rtl/>
        </w:rPr>
        <w:t>אורי</w:t>
      </w:r>
      <w:r w:rsidRPr="00E07C4F">
        <w:rPr>
          <w:rFonts w:cs="David"/>
          <w:u w:val="single"/>
          <w:rtl/>
        </w:rPr>
        <w:t xml:space="preserve"> אריאל:</w:t>
      </w:r>
    </w:p>
    <w:p w14:paraId="3EDEBB83" w14:textId="77777777" w:rsidR="00E07C4F" w:rsidRPr="00E07C4F" w:rsidRDefault="00E07C4F" w:rsidP="00E07C4F">
      <w:pPr>
        <w:bidi/>
        <w:jc w:val="both"/>
        <w:rPr>
          <w:rFonts w:cs="David"/>
          <w:rtl/>
        </w:rPr>
      </w:pPr>
    </w:p>
    <w:p w14:paraId="01CC5E98" w14:textId="77777777" w:rsidR="00E07C4F" w:rsidRPr="00E07C4F" w:rsidRDefault="00E07C4F" w:rsidP="00E07C4F">
      <w:pPr>
        <w:bidi/>
        <w:jc w:val="both"/>
        <w:rPr>
          <w:rFonts w:cs="David" w:hint="cs"/>
          <w:rtl/>
        </w:rPr>
      </w:pPr>
      <w:r w:rsidRPr="00E07C4F">
        <w:rPr>
          <w:rFonts w:cs="David"/>
          <w:rtl/>
        </w:rPr>
        <w:tab/>
      </w:r>
      <w:r w:rsidRPr="00E07C4F">
        <w:rPr>
          <w:rFonts w:cs="David" w:hint="cs"/>
          <w:rtl/>
        </w:rPr>
        <w:t xml:space="preserve"> אני לא רואה מקום שהקואליציה תתעקש על זה. חבר הכנסת סער צודק. זה גם לא בנפשכם. </w:t>
      </w:r>
    </w:p>
    <w:p w14:paraId="1855A412" w14:textId="77777777" w:rsidR="00E07C4F" w:rsidRPr="00E07C4F" w:rsidRDefault="00E07C4F" w:rsidP="00E07C4F">
      <w:pPr>
        <w:bidi/>
        <w:jc w:val="both"/>
        <w:rPr>
          <w:rFonts w:cs="David" w:hint="cs"/>
          <w:rtl/>
        </w:rPr>
      </w:pPr>
    </w:p>
    <w:p w14:paraId="2883F885"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69E1D6B6" w14:textId="77777777" w:rsidR="00E07C4F" w:rsidRPr="00E07C4F" w:rsidRDefault="00E07C4F" w:rsidP="00E07C4F">
      <w:pPr>
        <w:bidi/>
        <w:jc w:val="both"/>
        <w:rPr>
          <w:rFonts w:cs="David" w:hint="cs"/>
          <w:rtl/>
        </w:rPr>
      </w:pPr>
    </w:p>
    <w:p w14:paraId="17F70080" w14:textId="77777777" w:rsidR="00E07C4F" w:rsidRPr="00E07C4F" w:rsidRDefault="00E07C4F" w:rsidP="00E07C4F">
      <w:pPr>
        <w:bidi/>
        <w:jc w:val="both"/>
        <w:rPr>
          <w:rFonts w:cs="David" w:hint="cs"/>
          <w:rtl/>
        </w:rPr>
      </w:pPr>
      <w:r w:rsidRPr="00E07C4F">
        <w:rPr>
          <w:rFonts w:cs="David" w:hint="cs"/>
          <w:rtl/>
        </w:rPr>
        <w:tab/>
        <w:t xml:space="preserve"> זה לא בנפשנו, אבל הוועדה הזו החליטה מה שהיא החליטה. הכוונה של חברי הכנסת </w:t>
      </w:r>
      <w:proofErr w:type="spellStart"/>
      <w:r w:rsidRPr="00E07C4F">
        <w:rPr>
          <w:rFonts w:cs="David" w:hint="cs"/>
          <w:rtl/>
        </w:rPr>
        <w:t>היתה</w:t>
      </w:r>
      <w:proofErr w:type="spellEnd"/>
      <w:r w:rsidRPr="00E07C4F">
        <w:rPr>
          <w:rFonts w:cs="David" w:hint="cs"/>
          <w:rtl/>
        </w:rPr>
        <w:t xml:space="preserve"> לדבר אחד, ובפועל הצבענו על דבר אחר. הכוונה </w:t>
      </w:r>
      <w:proofErr w:type="spellStart"/>
      <w:r w:rsidRPr="00E07C4F">
        <w:rPr>
          <w:rFonts w:cs="David" w:hint="cs"/>
          <w:rtl/>
        </w:rPr>
        <w:t>היתה</w:t>
      </w:r>
      <w:proofErr w:type="spellEnd"/>
      <w:r w:rsidRPr="00E07C4F">
        <w:rPr>
          <w:rFonts w:cs="David" w:hint="cs"/>
          <w:rtl/>
        </w:rPr>
        <w:t xml:space="preserve"> </w:t>
      </w:r>
      <w:r w:rsidRPr="00E07C4F">
        <w:rPr>
          <w:rFonts w:cs="David"/>
          <w:rtl/>
        </w:rPr>
        <w:t>–</w:t>
      </w:r>
      <w:r w:rsidRPr="00E07C4F">
        <w:rPr>
          <w:rFonts w:cs="David" w:hint="cs"/>
          <w:rtl/>
        </w:rPr>
        <w:t xml:space="preserve"> ואני זוכר שקראת ללא הגבלת זמן ואני, לתומי, קניתי את מה שאמרת: ללא הגבלת זמן, ואני זוכר את ההערה של היועצת המשפטית, שגית, שאמרה לי שזה לא בסדר, כיוון שהכוונה שלנו </w:t>
      </w:r>
      <w:proofErr w:type="spellStart"/>
      <w:r w:rsidRPr="00E07C4F">
        <w:rPr>
          <w:rFonts w:cs="David" w:hint="cs"/>
          <w:rtl/>
        </w:rPr>
        <w:t>היתה</w:t>
      </w:r>
      <w:proofErr w:type="spellEnd"/>
      <w:r w:rsidRPr="00E07C4F">
        <w:rPr>
          <w:rFonts w:cs="David" w:hint="cs"/>
          <w:rtl/>
        </w:rPr>
        <w:t xml:space="preserve"> מה </w:t>
      </w:r>
      <w:r w:rsidRPr="00E07C4F">
        <w:rPr>
          <w:rFonts w:cs="David"/>
          <w:rtl/>
        </w:rPr>
        <w:t>–</w:t>
      </w:r>
      <w:r w:rsidRPr="00E07C4F">
        <w:rPr>
          <w:rFonts w:cs="David" w:hint="cs"/>
          <w:rtl/>
        </w:rPr>
        <w:t xml:space="preserve"> 1, לא לפני ה-1 בינואר. מרגע שאמרנו </w:t>
      </w:r>
      <w:r w:rsidRPr="00E07C4F">
        <w:rPr>
          <w:rFonts w:cs="David"/>
          <w:rtl/>
        </w:rPr>
        <w:t>–</w:t>
      </w:r>
      <w:r w:rsidRPr="00E07C4F">
        <w:rPr>
          <w:rFonts w:cs="David" w:hint="cs"/>
          <w:rtl/>
        </w:rPr>
        <w:t xml:space="preserve"> ללא הגבלת זמן, אז זה לא מוגבל בזמן, זה יכול, נגיד - - </w:t>
      </w:r>
    </w:p>
    <w:p w14:paraId="79DAF60E" w14:textId="77777777" w:rsidR="00E07C4F" w:rsidRPr="00E07C4F" w:rsidRDefault="00E07C4F" w:rsidP="00E07C4F">
      <w:pPr>
        <w:bidi/>
        <w:jc w:val="both"/>
        <w:rPr>
          <w:rFonts w:cs="David" w:hint="cs"/>
          <w:rtl/>
        </w:rPr>
      </w:pPr>
    </w:p>
    <w:p w14:paraId="601E62D5" w14:textId="77777777" w:rsidR="00E07C4F" w:rsidRPr="00E07C4F" w:rsidRDefault="00E07C4F" w:rsidP="00E07C4F">
      <w:pPr>
        <w:bidi/>
        <w:jc w:val="both"/>
        <w:rPr>
          <w:rFonts w:cs="David" w:hint="cs"/>
          <w:rtl/>
        </w:rPr>
      </w:pPr>
    </w:p>
    <w:p w14:paraId="08C26704"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24F6AB91" w14:textId="77777777" w:rsidR="00E07C4F" w:rsidRPr="00E07C4F" w:rsidRDefault="00E07C4F" w:rsidP="00E07C4F">
      <w:pPr>
        <w:bidi/>
        <w:jc w:val="both"/>
        <w:rPr>
          <w:rFonts w:cs="David" w:hint="cs"/>
          <w:u w:val="single"/>
          <w:rtl/>
        </w:rPr>
      </w:pPr>
    </w:p>
    <w:p w14:paraId="2620AC79" w14:textId="77777777" w:rsidR="00E07C4F" w:rsidRPr="00E07C4F" w:rsidRDefault="00E07C4F" w:rsidP="00E07C4F">
      <w:pPr>
        <w:bidi/>
        <w:jc w:val="both"/>
        <w:rPr>
          <w:rFonts w:cs="David" w:hint="cs"/>
          <w:rtl/>
        </w:rPr>
      </w:pPr>
      <w:r w:rsidRPr="00E07C4F">
        <w:rPr>
          <w:rFonts w:cs="David" w:hint="cs"/>
          <w:rtl/>
        </w:rPr>
        <w:tab/>
        <w:t xml:space="preserve"> אבל אני לא חייב להסכים שזה יהיה בדיון משולב עם חוק ההסדרים אחרי שפיצלתי את זה מחוק ההסדרים, ובניגוד לכל הפיצולים המעושים שהגדרתי להם לוח זמנים דומה לחוק ההסדרים, במקרה הזה, זה המקרה היחיד שבו לא קבעתי הגבלת זמן. </w:t>
      </w:r>
    </w:p>
    <w:p w14:paraId="4E856CC8" w14:textId="77777777" w:rsidR="00E07C4F" w:rsidRPr="00E07C4F" w:rsidRDefault="00E07C4F" w:rsidP="00E07C4F">
      <w:pPr>
        <w:bidi/>
        <w:jc w:val="both"/>
        <w:rPr>
          <w:rFonts w:cs="David" w:hint="cs"/>
          <w:rtl/>
        </w:rPr>
      </w:pPr>
    </w:p>
    <w:p w14:paraId="6FAB11CA"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10D66A1F" w14:textId="77777777" w:rsidR="00E07C4F" w:rsidRPr="00E07C4F" w:rsidRDefault="00E07C4F" w:rsidP="00E07C4F">
      <w:pPr>
        <w:bidi/>
        <w:jc w:val="both"/>
        <w:rPr>
          <w:rFonts w:cs="David" w:hint="cs"/>
          <w:rtl/>
        </w:rPr>
      </w:pPr>
    </w:p>
    <w:p w14:paraId="0CB1E4EE" w14:textId="77777777" w:rsidR="00E07C4F" w:rsidRPr="00E07C4F" w:rsidRDefault="00E07C4F" w:rsidP="00E07C4F">
      <w:pPr>
        <w:bidi/>
        <w:jc w:val="both"/>
        <w:rPr>
          <w:rFonts w:cs="David" w:hint="cs"/>
          <w:rtl/>
        </w:rPr>
      </w:pPr>
      <w:r w:rsidRPr="00E07C4F">
        <w:rPr>
          <w:rFonts w:cs="David" w:hint="cs"/>
          <w:rtl/>
        </w:rPr>
        <w:tab/>
        <w:t xml:space="preserve"> מתי אתה מבקש שנצביע על זה? </w:t>
      </w:r>
    </w:p>
    <w:p w14:paraId="1FA844BF" w14:textId="77777777" w:rsidR="00E07C4F" w:rsidRPr="00E07C4F" w:rsidRDefault="00E07C4F" w:rsidP="00E07C4F">
      <w:pPr>
        <w:bidi/>
        <w:jc w:val="both"/>
        <w:rPr>
          <w:rFonts w:cs="David" w:hint="cs"/>
          <w:rtl/>
        </w:rPr>
      </w:pPr>
    </w:p>
    <w:p w14:paraId="15621567"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6EDBC4DE" w14:textId="77777777" w:rsidR="00E07C4F" w:rsidRPr="00E07C4F" w:rsidRDefault="00E07C4F" w:rsidP="00E07C4F">
      <w:pPr>
        <w:bidi/>
        <w:jc w:val="both"/>
        <w:rPr>
          <w:rFonts w:cs="David" w:hint="cs"/>
          <w:u w:val="single"/>
          <w:rtl/>
        </w:rPr>
      </w:pPr>
    </w:p>
    <w:p w14:paraId="001C5830" w14:textId="77777777" w:rsidR="00E07C4F" w:rsidRPr="00E07C4F" w:rsidRDefault="00E07C4F" w:rsidP="00E07C4F">
      <w:pPr>
        <w:bidi/>
        <w:jc w:val="both"/>
        <w:rPr>
          <w:rFonts w:cs="David" w:hint="cs"/>
          <w:rtl/>
        </w:rPr>
      </w:pPr>
      <w:r w:rsidRPr="00E07C4F">
        <w:rPr>
          <w:rFonts w:cs="David" w:hint="cs"/>
          <w:rtl/>
        </w:rPr>
        <w:tab/>
        <w:t xml:space="preserve"> שיהיה דיון נפרד, בשבוע הבא, בתהליך חקיקה </w:t>
      </w:r>
      <w:r w:rsidRPr="00E07C4F">
        <w:rPr>
          <w:rFonts w:cs="David"/>
          <w:rtl/>
        </w:rPr>
        <w:t>–</w:t>
      </w:r>
      <w:r w:rsidRPr="00E07C4F">
        <w:rPr>
          <w:rFonts w:cs="David" w:hint="cs"/>
          <w:rtl/>
        </w:rPr>
        <w:t xml:space="preserve"> או בעוד שבועיים - - . מה זה? זה גם בדלת האחורית, זה לא בהסכמות. היו שני חוקים בהסכמות. אתם יכולים להכניס כאן - -</w:t>
      </w:r>
    </w:p>
    <w:p w14:paraId="5A6FCD54" w14:textId="77777777" w:rsidR="00E07C4F" w:rsidRPr="00E07C4F" w:rsidRDefault="00E07C4F" w:rsidP="00E07C4F">
      <w:pPr>
        <w:bidi/>
        <w:jc w:val="both"/>
        <w:rPr>
          <w:rFonts w:cs="David" w:hint="cs"/>
          <w:rtl/>
        </w:rPr>
      </w:pPr>
    </w:p>
    <w:p w14:paraId="0E24E996"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3921C7BB" w14:textId="77777777" w:rsidR="00E07C4F" w:rsidRPr="00E07C4F" w:rsidRDefault="00E07C4F" w:rsidP="00E07C4F">
      <w:pPr>
        <w:bidi/>
        <w:jc w:val="both"/>
        <w:rPr>
          <w:rFonts w:cs="David" w:hint="cs"/>
          <w:rtl/>
        </w:rPr>
      </w:pPr>
    </w:p>
    <w:p w14:paraId="5FF8192A" w14:textId="77777777" w:rsidR="00E07C4F" w:rsidRPr="00E07C4F" w:rsidRDefault="00E07C4F" w:rsidP="00E07C4F">
      <w:pPr>
        <w:bidi/>
        <w:jc w:val="both"/>
        <w:rPr>
          <w:rFonts w:cs="David" w:hint="cs"/>
          <w:rtl/>
        </w:rPr>
      </w:pPr>
      <w:r w:rsidRPr="00E07C4F">
        <w:rPr>
          <w:rFonts w:cs="David" w:hint="cs"/>
          <w:rtl/>
        </w:rPr>
        <w:tab/>
        <w:t>לא. - - נהיה שלושה.</w:t>
      </w:r>
    </w:p>
    <w:p w14:paraId="4BEA3DFE" w14:textId="77777777" w:rsidR="00E07C4F" w:rsidRPr="00E07C4F" w:rsidRDefault="00E07C4F" w:rsidP="00E07C4F">
      <w:pPr>
        <w:bidi/>
        <w:jc w:val="both"/>
        <w:rPr>
          <w:rFonts w:cs="David" w:hint="cs"/>
          <w:rtl/>
        </w:rPr>
      </w:pPr>
    </w:p>
    <w:p w14:paraId="74591C07"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199521D2" w14:textId="77777777" w:rsidR="00E07C4F" w:rsidRPr="00E07C4F" w:rsidRDefault="00E07C4F" w:rsidP="00E07C4F">
      <w:pPr>
        <w:bidi/>
        <w:jc w:val="both"/>
        <w:rPr>
          <w:rFonts w:cs="David" w:hint="cs"/>
          <w:rtl/>
        </w:rPr>
      </w:pPr>
    </w:p>
    <w:p w14:paraId="093F30B6" w14:textId="77777777" w:rsidR="00E07C4F" w:rsidRPr="00E07C4F" w:rsidRDefault="00E07C4F" w:rsidP="00E07C4F">
      <w:pPr>
        <w:numPr>
          <w:ilvl w:val="0"/>
          <w:numId w:val="2"/>
        </w:numPr>
        <w:overflowPunct w:val="0"/>
        <w:autoSpaceDE w:val="0"/>
        <w:autoSpaceDN w:val="0"/>
        <w:bidi/>
        <w:adjustRightInd w:val="0"/>
        <w:ind w:right="0"/>
        <w:jc w:val="both"/>
        <w:textAlignment w:val="baseline"/>
        <w:rPr>
          <w:rFonts w:cs="David" w:hint="cs"/>
          <w:rtl/>
        </w:rPr>
      </w:pPr>
      <w:r w:rsidRPr="00E07C4F">
        <w:rPr>
          <w:rFonts w:cs="David" w:hint="cs"/>
          <w:rtl/>
        </w:rPr>
        <w:t>- -</w:t>
      </w:r>
    </w:p>
    <w:p w14:paraId="583C6B2A" w14:textId="77777777" w:rsidR="00E07C4F" w:rsidRPr="00E07C4F" w:rsidRDefault="00E07C4F" w:rsidP="00E07C4F">
      <w:pPr>
        <w:bidi/>
        <w:jc w:val="both"/>
        <w:rPr>
          <w:rFonts w:cs="David" w:hint="cs"/>
          <w:rtl/>
        </w:rPr>
      </w:pPr>
    </w:p>
    <w:p w14:paraId="20E81B2D"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03675CED" w14:textId="77777777" w:rsidR="00E07C4F" w:rsidRPr="00E07C4F" w:rsidRDefault="00E07C4F" w:rsidP="00E07C4F">
      <w:pPr>
        <w:bidi/>
        <w:jc w:val="both"/>
        <w:rPr>
          <w:rFonts w:cs="David" w:hint="cs"/>
          <w:rtl/>
        </w:rPr>
      </w:pPr>
    </w:p>
    <w:p w14:paraId="2F649FD4" w14:textId="77777777" w:rsidR="00E07C4F" w:rsidRPr="00E07C4F" w:rsidRDefault="00E07C4F" w:rsidP="00E07C4F">
      <w:pPr>
        <w:bidi/>
        <w:jc w:val="both"/>
        <w:rPr>
          <w:rFonts w:cs="David" w:hint="cs"/>
          <w:rtl/>
        </w:rPr>
      </w:pPr>
      <w:r w:rsidRPr="00E07C4F">
        <w:rPr>
          <w:rFonts w:cs="David" w:hint="cs"/>
          <w:rtl/>
        </w:rPr>
        <w:tab/>
        <w:t xml:space="preserve">על זה אני לא כופר, אין לי בעיה, אבל חוק הרשויות המקומיות בפירוש לא היה בהסכמות. </w:t>
      </w:r>
    </w:p>
    <w:p w14:paraId="4254568A" w14:textId="77777777" w:rsidR="00E07C4F" w:rsidRDefault="00E07C4F" w:rsidP="00E07C4F">
      <w:pPr>
        <w:bidi/>
        <w:jc w:val="both"/>
        <w:rPr>
          <w:rFonts w:cs="David" w:hint="cs"/>
          <w:rtl/>
        </w:rPr>
      </w:pPr>
    </w:p>
    <w:p w14:paraId="3888D3C2" w14:textId="77777777" w:rsidR="00E07C4F" w:rsidRDefault="00E07C4F" w:rsidP="00E07C4F">
      <w:pPr>
        <w:bidi/>
        <w:jc w:val="both"/>
        <w:rPr>
          <w:rFonts w:cs="David" w:hint="cs"/>
          <w:rtl/>
        </w:rPr>
      </w:pPr>
    </w:p>
    <w:p w14:paraId="74309B54" w14:textId="77777777" w:rsidR="00E07C4F" w:rsidRDefault="00E07C4F" w:rsidP="00E07C4F">
      <w:pPr>
        <w:bidi/>
        <w:jc w:val="both"/>
        <w:rPr>
          <w:rFonts w:cs="David" w:hint="cs"/>
          <w:rtl/>
        </w:rPr>
      </w:pPr>
    </w:p>
    <w:p w14:paraId="07C3EE43" w14:textId="77777777" w:rsidR="00E07C4F" w:rsidRDefault="00E07C4F" w:rsidP="00E07C4F">
      <w:pPr>
        <w:bidi/>
        <w:jc w:val="both"/>
        <w:rPr>
          <w:rFonts w:cs="David" w:hint="cs"/>
          <w:rtl/>
        </w:rPr>
      </w:pPr>
    </w:p>
    <w:p w14:paraId="029846DA" w14:textId="77777777" w:rsidR="00E07C4F" w:rsidRDefault="00E07C4F" w:rsidP="00E07C4F">
      <w:pPr>
        <w:bidi/>
        <w:jc w:val="both"/>
        <w:rPr>
          <w:rFonts w:cs="David" w:hint="cs"/>
          <w:rtl/>
        </w:rPr>
      </w:pPr>
    </w:p>
    <w:p w14:paraId="26E2C9C0" w14:textId="77777777" w:rsidR="00E07C4F" w:rsidRDefault="00E07C4F" w:rsidP="00E07C4F">
      <w:pPr>
        <w:bidi/>
        <w:jc w:val="both"/>
        <w:rPr>
          <w:rFonts w:cs="David" w:hint="cs"/>
          <w:rtl/>
        </w:rPr>
      </w:pPr>
    </w:p>
    <w:p w14:paraId="65629933" w14:textId="77777777" w:rsidR="00E07C4F" w:rsidRPr="00E07C4F" w:rsidRDefault="00E07C4F" w:rsidP="00E07C4F">
      <w:pPr>
        <w:bidi/>
        <w:jc w:val="both"/>
        <w:rPr>
          <w:rFonts w:cs="David" w:hint="cs"/>
          <w:rtl/>
        </w:rPr>
      </w:pPr>
    </w:p>
    <w:p w14:paraId="129C3131"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0D17DB5A" w14:textId="77777777" w:rsidR="00E07C4F" w:rsidRPr="00E07C4F" w:rsidRDefault="00E07C4F" w:rsidP="00E07C4F">
      <w:pPr>
        <w:bidi/>
        <w:jc w:val="both"/>
        <w:rPr>
          <w:rFonts w:cs="David" w:hint="cs"/>
          <w:rtl/>
        </w:rPr>
      </w:pPr>
    </w:p>
    <w:p w14:paraId="6746C829" w14:textId="77777777" w:rsidR="00E07C4F" w:rsidRPr="00E07C4F" w:rsidRDefault="00E07C4F" w:rsidP="00E07C4F">
      <w:pPr>
        <w:bidi/>
        <w:jc w:val="both"/>
        <w:rPr>
          <w:rFonts w:cs="David" w:hint="cs"/>
          <w:rtl/>
        </w:rPr>
      </w:pPr>
      <w:r w:rsidRPr="00E07C4F">
        <w:rPr>
          <w:rFonts w:cs="David" w:hint="cs"/>
          <w:rtl/>
        </w:rPr>
        <w:tab/>
        <w:t xml:space="preserve"> או. </w:t>
      </w:r>
      <w:proofErr w:type="spellStart"/>
      <w:r w:rsidRPr="00E07C4F">
        <w:rPr>
          <w:rFonts w:cs="David" w:hint="cs"/>
          <w:rtl/>
        </w:rPr>
        <w:t>קיי</w:t>
      </w:r>
      <w:proofErr w:type="spellEnd"/>
      <w:r w:rsidRPr="00E07C4F">
        <w:rPr>
          <w:rFonts w:cs="David" w:hint="cs"/>
          <w:rtl/>
        </w:rPr>
        <w:t xml:space="preserve"> רבותיי, הגם שאני סבור שנהגנו כפי שצריך לנהוג, אנחנו רק נצביע על דיון משולב בחוק ההסדרים וארבעת החוקים. לאחר מכן </w:t>
      </w:r>
      <w:r w:rsidRPr="00E07C4F">
        <w:rPr>
          <w:rFonts w:cs="David"/>
          <w:rtl/>
        </w:rPr>
        <w:t>–</w:t>
      </w:r>
      <w:r w:rsidRPr="00E07C4F">
        <w:rPr>
          <w:rFonts w:cs="David" w:hint="cs"/>
          <w:rtl/>
        </w:rPr>
        <w:t xml:space="preserve"> אם נגיע להבנות והסכמות בוועדת ההסכמות לגבי החוק החמישי, אני שומר לנו את הזכות להזיז את זה גם, בהמשך.  </w:t>
      </w:r>
    </w:p>
    <w:p w14:paraId="2179BD24" w14:textId="77777777" w:rsidR="00E07C4F" w:rsidRPr="00E07C4F" w:rsidRDefault="00E07C4F" w:rsidP="00E07C4F">
      <w:pPr>
        <w:bidi/>
        <w:jc w:val="both"/>
        <w:rPr>
          <w:rFonts w:cs="David" w:hint="cs"/>
          <w:rtl/>
        </w:rPr>
      </w:pPr>
    </w:p>
    <w:p w14:paraId="5659C54D"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4CF2EFCB" w14:textId="77777777" w:rsidR="00E07C4F" w:rsidRPr="00E07C4F" w:rsidRDefault="00E07C4F" w:rsidP="00E07C4F">
      <w:pPr>
        <w:pStyle w:val="Heading5"/>
        <w:rPr>
          <w:rFonts w:hint="cs"/>
          <w:sz w:val="24"/>
          <w:rtl/>
        </w:rPr>
      </w:pPr>
    </w:p>
    <w:p w14:paraId="1EE609E7" w14:textId="77777777" w:rsidR="00E07C4F" w:rsidRPr="00E07C4F" w:rsidRDefault="00E07C4F" w:rsidP="00E07C4F">
      <w:pPr>
        <w:bidi/>
        <w:jc w:val="both"/>
        <w:rPr>
          <w:rFonts w:cs="David" w:hint="cs"/>
          <w:rtl/>
        </w:rPr>
      </w:pPr>
      <w:r w:rsidRPr="00E07C4F">
        <w:rPr>
          <w:rFonts w:cs="David" w:hint="cs"/>
          <w:rtl/>
        </w:rPr>
        <w:tab/>
        <w:t xml:space="preserve"> אנחנו לא יכולים לקבל עכשיו החלטה שאנחנו מוציאים את זה מכלל הדיון ב- -</w:t>
      </w:r>
    </w:p>
    <w:p w14:paraId="7A169D82" w14:textId="77777777" w:rsidR="00E07C4F" w:rsidRPr="00E07C4F" w:rsidRDefault="00E07C4F" w:rsidP="00E07C4F">
      <w:pPr>
        <w:bidi/>
        <w:jc w:val="both"/>
        <w:rPr>
          <w:rFonts w:cs="David" w:hint="cs"/>
          <w:rtl/>
        </w:rPr>
      </w:pPr>
    </w:p>
    <w:p w14:paraId="50A58614"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79157EDC" w14:textId="77777777" w:rsidR="00E07C4F" w:rsidRPr="00E07C4F" w:rsidRDefault="00E07C4F" w:rsidP="00E07C4F">
      <w:pPr>
        <w:bidi/>
        <w:jc w:val="both"/>
        <w:rPr>
          <w:rFonts w:cs="David" w:hint="cs"/>
          <w:rtl/>
        </w:rPr>
      </w:pPr>
    </w:p>
    <w:p w14:paraId="48B0B6B5" w14:textId="77777777" w:rsidR="00E07C4F" w:rsidRPr="00E07C4F" w:rsidRDefault="00E07C4F" w:rsidP="00E07C4F">
      <w:pPr>
        <w:bidi/>
        <w:jc w:val="both"/>
        <w:rPr>
          <w:rFonts w:cs="David" w:hint="cs"/>
          <w:rtl/>
        </w:rPr>
      </w:pPr>
      <w:r w:rsidRPr="00E07C4F">
        <w:rPr>
          <w:rFonts w:cs="David" w:hint="cs"/>
          <w:rtl/>
        </w:rPr>
        <w:tab/>
        <w:t xml:space="preserve">אנחנו מוציאים את זה, ואם תהיה הסכמה לאחר מכן בוועדת ההסכמות </w:t>
      </w:r>
      <w:r w:rsidRPr="00E07C4F">
        <w:rPr>
          <w:rFonts w:cs="David"/>
          <w:rtl/>
        </w:rPr>
        <w:t>–</w:t>
      </w:r>
      <w:r w:rsidRPr="00E07C4F">
        <w:rPr>
          <w:rFonts w:cs="David" w:hint="cs"/>
          <w:rtl/>
        </w:rPr>
        <w:t xml:space="preserve"> אז נכניס את זה.  היועצת המשפטית אומרת שאפשר לעשות את זה לא במסגרת של דיון משולב, ואז </w:t>
      </w:r>
      <w:r w:rsidRPr="00E07C4F">
        <w:rPr>
          <w:rFonts w:cs="David"/>
          <w:rtl/>
        </w:rPr>
        <w:t>–</w:t>
      </w:r>
      <w:r w:rsidRPr="00E07C4F">
        <w:rPr>
          <w:rFonts w:cs="David" w:hint="cs"/>
          <w:rtl/>
        </w:rPr>
        <w:t xml:space="preserve"> הדיון המשולב יהיה בחוק ההסדרים וארבעת החוקים, ולאחר מכן, אם תמצא הקואליציה לנכון לאחר חוק ההסדרים - -</w:t>
      </w:r>
    </w:p>
    <w:p w14:paraId="3E5E101A" w14:textId="77777777" w:rsidR="00E07C4F" w:rsidRPr="00E07C4F" w:rsidRDefault="00E07C4F" w:rsidP="00E07C4F">
      <w:pPr>
        <w:bidi/>
        <w:jc w:val="both"/>
        <w:rPr>
          <w:rFonts w:cs="David" w:hint="cs"/>
          <w:rtl/>
        </w:rPr>
      </w:pPr>
    </w:p>
    <w:p w14:paraId="399C80D3"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4406EE27" w14:textId="77777777" w:rsidR="00E07C4F" w:rsidRPr="00E07C4F" w:rsidRDefault="00E07C4F" w:rsidP="00E07C4F">
      <w:pPr>
        <w:pStyle w:val="Heading5"/>
        <w:rPr>
          <w:rFonts w:hint="cs"/>
          <w:sz w:val="24"/>
          <w:rtl/>
        </w:rPr>
      </w:pPr>
    </w:p>
    <w:p w14:paraId="58EB1D4B" w14:textId="77777777" w:rsidR="00E07C4F" w:rsidRPr="00E07C4F" w:rsidRDefault="00E07C4F" w:rsidP="00E07C4F">
      <w:pPr>
        <w:bidi/>
        <w:jc w:val="both"/>
        <w:rPr>
          <w:rFonts w:cs="David" w:hint="cs"/>
          <w:rtl/>
        </w:rPr>
      </w:pPr>
      <w:r w:rsidRPr="00E07C4F">
        <w:rPr>
          <w:rFonts w:cs="David" w:hint="cs"/>
          <w:rtl/>
        </w:rPr>
        <w:tab/>
        <w:t xml:space="preserve"> זו החלטה מלאכותית לחלוטין. </w:t>
      </w:r>
    </w:p>
    <w:p w14:paraId="4ECF98E4" w14:textId="77777777" w:rsidR="00E07C4F" w:rsidRPr="00E07C4F" w:rsidRDefault="00E07C4F" w:rsidP="00E07C4F">
      <w:pPr>
        <w:bidi/>
        <w:jc w:val="both"/>
        <w:rPr>
          <w:rFonts w:cs="David" w:hint="cs"/>
          <w:rtl/>
        </w:rPr>
      </w:pPr>
    </w:p>
    <w:p w14:paraId="0D294A15"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040BC6A6" w14:textId="77777777" w:rsidR="00E07C4F" w:rsidRPr="00E07C4F" w:rsidRDefault="00E07C4F" w:rsidP="00E07C4F">
      <w:pPr>
        <w:bidi/>
        <w:jc w:val="both"/>
        <w:rPr>
          <w:rFonts w:cs="David" w:hint="cs"/>
          <w:u w:val="single"/>
          <w:rtl/>
        </w:rPr>
      </w:pPr>
    </w:p>
    <w:p w14:paraId="52D07890" w14:textId="77777777" w:rsidR="00E07C4F" w:rsidRPr="00E07C4F" w:rsidRDefault="00E07C4F" w:rsidP="00E07C4F">
      <w:pPr>
        <w:bidi/>
        <w:jc w:val="both"/>
        <w:rPr>
          <w:rFonts w:cs="David" w:hint="cs"/>
          <w:rtl/>
        </w:rPr>
      </w:pPr>
      <w:r w:rsidRPr="00E07C4F">
        <w:rPr>
          <w:rFonts w:cs="David" w:hint="cs"/>
          <w:rtl/>
        </w:rPr>
        <w:tab/>
        <w:t xml:space="preserve"> אנחנו החלטנו בוועדת ההסכמות על מה הכנסת תדון ביומיים האלה, וזה לא בין הדברים שהחלטנו שהכנסת תדון בהם. יש לי את כל הטיוטות - -</w:t>
      </w:r>
    </w:p>
    <w:p w14:paraId="22AE173D" w14:textId="77777777" w:rsidR="00E07C4F" w:rsidRPr="00E07C4F" w:rsidRDefault="00E07C4F" w:rsidP="00E07C4F">
      <w:pPr>
        <w:bidi/>
        <w:jc w:val="both"/>
        <w:rPr>
          <w:rFonts w:cs="David" w:hint="cs"/>
          <w:rtl/>
        </w:rPr>
      </w:pPr>
    </w:p>
    <w:p w14:paraId="0BBE3A5B" w14:textId="77777777" w:rsidR="00E07C4F" w:rsidRPr="00E07C4F" w:rsidRDefault="00E07C4F" w:rsidP="00E07C4F">
      <w:pPr>
        <w:bidi/>
        <w:jc w:val="both"/>
        <w:rPr>
          <w:rFonts w:cs="David" w:hint="cs"/>
          <w:rtl/>
        </w:rPr>
      </w:pPr>
    </w:p>
    <w:p w14:paraId="1BD17B92"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E7E4098" w14:textId="77777777" w:rsidR="00E07C4F" w:rsidRPr="00E07C4F" w:rsidRDefault="00E07C4F" w:rsidP="00E07C4F">
      <w:pPr>
        <w:bidi/>
        <w:jc w:val="both"/>
        <w:rPr>
          <w:rFonts w:cs="David" w:hint="cs"/>
          <w:rtl/>
        </w:rPr>
      </w:pPr>
    </w:p>
    <w:p w14:paraId="5C80D5AB" w14:textId="77777777" w:rsidR="00E07C4F" w:rsidRPr="00E07C4F" w:rsidRDefault="00E07C4F" w:rsidP="00E07C4F">
      <w:pPr>
        <w:bidi/>
        <w:jc w:val="both"/>
        <w:rPr>
          <w:rFonts w:cs="David" w:hint="cs"/>
          <w:rtl/>
        </w:rPr>
      </w:pPr>
      <w:r w:rsidRPr="00E07C4F">
        <w:rPr>
          <w:rFonts w:cs="David" w:hint="cs"/>
          <w:rtl/>
        </w:rPr>
        <w:tab/>
        <w:t xml:space="preserve">אבל אתה בעצמך מסכים לכך שצריך לדון דיון נפרד ולא דיון משולב. </w:t>
      </w:r>
    </w:p>
    <w:p w14:paraId="5591E1C7" w14:textId="77777777" w:rsidR="00E07C4F" w:rsidRPr="00E07C4F" w:rsidRDefault="00E07C4F" w:rsidP="00E07C4F">
      <w:pPr>
        <w:bidi/>
        <w:jc w:val="both"/>
        <w:rPr>
          <w:rFonts w:cs="David" w:hint="cs"/>
          <w:rtl/>
        </w:rPr>
      </w:pPr>
    </w:p>
    <w:p w14:paraId="588F7545"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1292BA13" w14:textId="77777777" w:rsidR="00E07C4F" w:rsidRPr="00E07C4F" w:rsidRDefault="00E07C4F" w:rsidP="00E07C4F">
      <w:pPr>
        <w:bidi/>
        <w:jc w:val="both"/>
        <w:rPr>
          <w:rFonts w:cs="David" w:hint="cs"/>
          <w:u w:val="single"/>
          <w:rtl/>
        </w:rPr>
      </w:pPr>
    </w:p>
    <w:p w14:paraId="21F934DC" w14:textId="77777777" w:rsidR="00E07C4F" w:rsidRPr="00E07C4F" w:rsidRDefault="00E07C4F" w:rsidP="00E07C4F">
      <w:pPr>
        <w:bidi/>
        <w:jc w:val="both"/>
        <w:rPr>
          <w:rFonts w:cs="David" w:hint="cs"/>
          <w:rtl/>
        </w:rPr>
      </w:pPr>
      <w:r w:rsidRPr="00E07C4F">
        <w:rPr>
          <w:rFonts w:cs="David" w:hint="cs"/>
          <w:rtl/>
        </w:rPr>
        <w:tab/>
        <w:t xml:space="preserve"> בשבוע הבא, לא השבוע. </w:t>
      </w:r>
    </w:p>
    <w:p w14:paraId="706D9A1C" w14:textId="77777777" w:rsidR="00E07C4F" w:rsidRPr="00E07C4F" w:rsidRDefault="00E07C4F" w:rsidP="00E07C4F">
      <w:pPr>
        <w:bidi/>
        <w:jc w:val="both"/>
        <w:rPr>
          <w:rFonts w:cs="David" w:hint="cs"/>
          <w:rtl/>
        </w:rPr>
      </w:pPr>
    </w:p>
    <w:p w14:paraId="37BE1B3C"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13279867" w14:textId="77777777" w:rsidR="00E07C4F" w:rsidRPr="00E07C4F" w:rsidRDefault="00E07C4F" w:rsidP="00E07C4F">
      <w:pPr>
        <w:bidi/>
        <w:jc w:val="both"/>
        <w:rPr>
          <w:rFonts w:cs="David" w:hint="cs"/>
          <w:rtl/>
        </w:rPr>
      </w:pPr>
    </w:p>
    <w:p w14:paraId="710E6575" w14:textId="77777777" w:rsidR="00E07C4F" w:rsidRPr="00E07C4F" w:rsidRDefault="00E07C4F" w:rsidP="00E07C4F">
      <w:pPr>
        <w:bidi/>
        <w:jc w:val="both"/>
        <w:rPr>
          <w:rFonts w:cs="David" w:hint="cs"/>
          <w:rtl/>
        </w:rPr>
      </w:pPr>
      <w:r w:rsidRPr="00E07C4F">
        <w:rPr>
          <w:rFonts w:cs="David" w:hint="cs"/>
          <w:rtl/>
        </w:rPr>
        <w:tab/>
        <w:t xml:space="preserve"> מה ההבדל? </w:t>
      </w:r>
    </w:p>
    <w:p w14:paraId="505722A1" w14:textId="77777777" w:rsidR="00E07C4F" w:rsidRPr="00E07C4F" w:rsidRDefault="00E07C4F" w:rsidP="00E07C4F">
      <w:pPr>
        <w:bidi/>
        <w:jc w:val="both"/>
        <w:rPr>
          <w:rFonts w:cs="David" w:hint="cs"/>
          <w:rtl/>
        </w:rPr>
      </w:pPr>
    </w:p>
    <w:p w14:paraId="39D84E55" w14:textId="77777777" w:rsidR="00E07C4F" w:rsidRPr="00E07C4F" w:rsidRDefault="00E07C4F" w:rsidP="00E07C4F">
      <w:pPr>
        <w:bidi/>
        <w:jc w:val="both"/>
        <w:rPr>
          <w:rFonts w:cs="David"/>
          <w:rtl/>
        </w:rPr>
      </w:pPr>
      <w:r w:rsidRPr="00E07C4F">
        <w:rPr>
          <w:rFonts w:cs="David" w:hint="eastAsia"/>
          <w:u w:val="single"/>
          <w:rtl/>
        </w:rPr>
        <w:t>אורי</w:t>
      </w:r>
      <w:r w:rsidRPr="00E07C4F">
        <w:rPr>
          <w:rFonts w:cs="David"/>
          <w:u w:val="single"/>
          <w:rtl/>
        </w:rPr>
        <w:t xml:space="preserve"> אריאל:</w:t>
      </w:r>
    </w:p>
    <w:p w14:paraId="3A41F689" w14:textId="77777777" w:rsidR="00E07C4F" w:rsidRPr="00E07C4F" w:rsidRDefault="00E07C4F" w:rsidP="00E07C4F">
      <w:pPr>
        <w:bidi/>
        <w:jc w:val="both"/>
        <w:rPr>
          <w:rFonts w:cs="David"/>
          <w:rtl/>
        </w:rPr>
      </w:pPr>
    </w:p>
    <w:p w14:paraId="0F9BAF94" w14:textId="77777777" w:rsidR="00E07C4F" w:rsidRPr="00E07C4F" w:rsidRDefault="00E07C4F" w:rsidP="00E07C4F">
      <w:pPr>
        <w:bidi/>
        <w:jc w:val="both"/>
        <w:rPr>
          <w:rFonts w:cs="David" w:hint="cs"/>
          <w:rtl/>
        </w:rPr>
      </w:pPr>
      <w:r w:rsidRPr="00E07C4F">
        <w:rPr>
          <w:rFonts w:cs="David"/>
          <w:rtl/>
        </w:rPr>
        <w:tab/>
      </w:r>
      <w:r w:rsidRPr="00E07C4F">
        <w:rPr>
          <w:rFonts w:cs="David" w:hint="cs"/>
          <w:rtl/>
        </w:rPr>
        <w:t xml:space="preserve"> בגלל העומס. </w:t>
      </w:r>
    </w:p>
    <w:p w14:paraId="62AB7105" w14:textId="77777777" w:rsidR="00E07C4F" w:rsidRPr="00E07C4F" w:rsidRDefault="00E07C4F" w:rsidP="00E07C4F">
      <w:pPr>
        <w:bidi/>
        <w:jc w:val="both"/>
        <w:rPr>
          <w:rFonts w:cs="David" w:hint="cs"/>
          <w:rtl/>
        </w:rPr>
      </w:pPr>
    </w:p>
    <w:p w14:paraId="661BA5C1"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DB2CE41" w14:textId="77777777" w:rsidR="00E07C4F" w:rsidRPr="00E07C4F" w:rsidRDefault="00E07C4F" w:rsidP="00E07C4F">
      <w:pPr>
        <w:bidi/>
        <w:jc w:val="both"/>
        <w:rPr>
          <w:rFonts w:cs="David" w:hint="cs"/>
          <w:rtl/>
        </w:rPr>
      </w:pPr>
    </w:p>
    <w:p w14:paraId="5F9F7817" w14:textId="77777777" w:rsidR="00E07C4F" w:rsidRPr="00E07C4F" w:rsidRDefault="00E07C4F" w:rsidP="00E07C4F">
      <w:pPr>
        <w:bidi/>
        <w:jc w:val="both"/>
        <w:rPr>
          <w:rFonts w:cs="David" w:hint="cs"/>
          <w:rtl/>
        </w:rPr>
      </w:pPr>
      <w:r w:rsidRPr="00E07C4F">
        <w:rPr>
          <w:rFonts w:cs="David" w:hint="cs"/>
          <w:rtl/>
        </w:rPr>
        <w:tab/>
        <w:t xml:space="preserve"> בגלל העומס?  אם הייתם רוצים ניתן היה היום לסיים גם את חוק ההסדרים וגם את חוק התקציב, ביום אחד. </w:t>
      </w:r>
    </w:p>
    <w:p w14:paraId="03CEFA74" w14:textId="77777777" w:rsidR="00E07C4F" w:rsidRPr="00E07C4F" w:rsidRDefault="00E07C4F" w:rsidP="00E07C4F">
      <w:pPr>
        <w:bidi/>
        <w:jc w:val="both"/>
        <w:rPr>
          <w:rFonts w:cs="David" w:hint="cs"/>
          <w:rtl/>
        </w:rPr>
      </w:pPr>
    </w:p>
    <w:p w14:paraId="366ADD6D" w14:textId="77777777" w:rsidR="00E07C4F" w:rsidRPr="00E07C4F" w:rsidRDefault="00E07C4F" w:rsidP="00E07C4F">
      <w:pPr>
        <w:bidi/>
        <w:jc w:val="both"/>
        <w:rPr>
          <w:rFonts w:cs="David" w:hint="cs"/>
          <w:rtl/>
        </w:rPr>
      </w:pPr>
      <w:r w:rsidRPr="00E07C4F">
        <w:rPr>
          <w:rFonts w:cs="David" w:hint="cs"/>
          <w:rtl/>
        </w:rPr>
        <w:tab/>
        <w:t xml:space="preserve">אנחנו כרגע נדבר על דיון  משולב </w:t>
      </w:r>
      <w:r w:rsidRPr="00E07C4F">
        <w:rPr>
          <w:rFonts w:cs="David"/>
          <w:rtl/>
        </w:rPr>
        <w:t>–</w:t>
      </w:r>
      <w:r w:rsidRPr="00E07C4F">
        <w:rPr>
          <w:rFonts w:cs="David" w:hint="cs"/>
          <w:rtl/>
        </w:rPr>
        <w:t xml:space="preserve"> על חוק ההסדרים וארבעת החוקים. </w:t>
      </w:r>
    </w:p>
    <w:p w14:paraId="3CBD7BA9" w14:textId="77777777" w:rsidR="00E07C4F" w:rsidRPr="00E07C4F" w:rsidRDefault="00E07C4F" w:rsidP="00E07C4F">
      <w:pPr>
        <w:bidi/>
        <w:jc w:val="both"/>
        <w:rPr>
          <w:rFonts w:cs="David" w:hint="cs"/>
          <w:rtl/>
        </w:rPr>
      </w:pPr>
    </w:p>
    <w:p w14:paraId="4C3DCCCC" w14:textId="77777777" w:rsidR="00E07C4F" w:rsidRPr="00E07C4F" w:rsidRDefault="00E07C4F" w:rsidP="00E07C4F">
      <w:pPr>
        <w:bidi/>
        <w:jc w:val="both"/>
        <w:rPr>
          <w:rFonts w:cs="David" w:hint="cs"/>
          <w:rtl/>
        </w:rPr>
      </w:pPr>
      <w:r w:rsidRPr="00E07C4F">
        <w:rPr>
          <w:rFonts w:cs="David" w:hint="cs"/>
          <w:rtl/>
        </w:rPr>
        <w:t xml:space="preserve">אני עובר לסעיף 2 </w:t>
      </w:r>
      <w:r w:rsidRPr="00E07C4F">
        <w:rPr>
          <w:rFonts w:cs="David"/>
          <w:rtl/>
        </w:rPr>
        <w:t>–</w:t>
      </w:r>
      <w:r w:rsidRPr="00E07C4F">
        <w:rPr>
          <w:rFonts w:cs="David" w:hint="cs"/>
          <w:rtl/>
        </w:rPr>
        <w:t xml:space="preserve">  בשעה 11:00 יחל הדיון המשולב במליאה  בהנמקת ההסתייגויות להצעות החוק. יושב ראש ועדת הכספים יפתח את הדיון ויציג את הצעות החוק שנדונו בוועדת הכספים.  לאחר מכן </w:t>
      </w:r>
      <w:r w:rsidRPr="00E07C4F">
        <w:rPr>
          <w:rFonts w:cs="David"/>
          <w:rtl/>
        </w:rPr>
        <w:t>–</w:t>
      </w:r>
      <w:r w:rsidRPr="00E07C4F">
        <w:rPr>
          <w:rFonts w:cs="David" w:hint="cs"/>
          <w:rtl/>
        </w:rPr>
        <w:t xml:space="preserve"> יושבי ראש הוועדות שבתחום סמכותן הטיפול בהצעות החוק השונות, יקבלו זכות דיבור. הדיון המשולב בהצעות החוק יחל עם 12 נציגי הסיעות במסגרת של 10 דקות לכל דובר. אגב, זה לא שונה ממה שקבעתי כבר קודם . בתום הדיון הסיעתי ייפתח דיון אישי במסגרת זמן של 2/3 לאופוזיציה, 1/3 לקואליציה. בתום הדיון האישי ידבר ראש האופוזיציה או מי מטעמו, ויושב ראש ועדת הכספים ושר האוצר </w:t>
      </w:r>
      <w:r w:rsidRPr="00E07C4F">
        <w:rPr>
          <w:rFonts w:cs="David"/>
          <w:rtl/>
        </w:rPr>
        <w:t>–</w:t>
      </w:r>
      <w:r w:rsidRPr="00E07C4F">
        <w:rPr>
          <w:rFonts w:cs="David" w:hint="cs"/>
          <w:rtl/>
        </w:rPr>
        <w:t xml:space="preserve"> עד השעה 21:00. בשעה 21:00 - - </w:t>
      </w:r>
    </w:p>
    <w:p w14:paraId="79E6961B" w14:textId="77777777" w:rsidR="00E07C4F" w:rsidRPr="00E07C4F" w:rsidRDefault="00E07C4F" w:rsidP="00E07C4F">
      <w:pPr>
        <w:bidi/>
        <w:jc w:val="both"/>
        <w:rPr>
          <w:rFonts w:cs="David" w:hint="cs"/>
          <w:rtl/>
        </w:rPr>
      </w:pPr>
    </w:p>
    <w:p w14:paraId="1E198E82" w14:textId="77777777" w:rsidR="00E07C4F" w:rsidRPr="00E07C4F" w:rsidRDefault="00E07C4F" w:rsidP="00E07C4F">
      <w:pPr>
        <w:bidi/>
        <w:jc w:val="both"/>
        <w:rPr>
          <w:rFonts w:cs="David" w:hint="cs"/>
          <w:u w:val="single"/>
          <w:rtl/>
        </w:rPr>
      </w:pPr>
      <w:r w:rsidRPr="00E07C4F">
        <w:rPr>
          <w:rFonts w:cs="David" w:hint="cs"/>
          <w:u w:val="single"/>
          <w:rtl/>
        </w:rPr>
        <w:t>ינון איל:</w:t>
      </w:r>
    </w:p>
    <w:p w14:paraId="557CDF13" w14:textId="77777777" w:rsidR="00E07C4F" w:rsidRPr="00E07C4F" w:rsidRDefault="00E07C4F" w:rsidP="00E07C4F">
      <w:pPr>
        <w:bidi/>
        <w:jc w:val="both"/>
        <w:rPr>
          <w:rFonts w:cs="David" w:hint="cs"/>
          <w:rtl/>
        </w:rPr>
      </w:pPr>
    </w:p>
    <w:p w14:paraId="3286D18A" w14:textId="77777777" w:rsidR="00E07C4F" w:rsidRPr="00E07C4F" w:rsidRDefault="00E07C4F" w:rsidP="00E07C4F">
      <w:pPr>
        <w:bidi/>
        <w:jc w:val="both"/>
        <w:rPr>
          <w:rFonts w:cs="David" w:hint="cs"/>
          <w:rtl/>
        </w:rPr>
      </w:pPr>
      <w:r w:rsidRPr="00E07C4F">
        <w:rPr>
          <w:rFonts w:cs="David" w:hint="cs"/>
          <w:rtl/>
        </w:rPr>
        <w:tab/>
        <w:t xml:space="preserve">לא לפני 21:00. זה יותר מדויק. </w:t>
      </w:r>
    </w:p>
    <w:p w14:paraId="79217BB6" w14:textId="77777777" w:rsidR="00E07C4F" w:rsidRPr="00E07C4F" w:rsidRDefault="00E07C4F" w:rsidP="00E07C4F">
      <w:pPr>
        <w:bidi/>
        <w:jc w:val="both"/>
        <w:rPr>
          <w:rFonts w:cs="David" w:hint="cs"/>
          <w:rtl/>
        </w:rPr>
      </w:pPr>
    </w:p>
    <w:p w14:paraId="1493FA7E"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0BFD738A" w14:textId="77777777" w:rsidR="00E07C4F" w:rsidRPr="00E07C4F" w:rsidRDefault="00E07C4F" w:rsidP="00E07C4F">
      <w:pPr>
        <w:bidi/>
        <w:jc w:val="both"/>
        <w:rPr>
          <w:rFonts w:cs="David" w:hint="cs"/>
          <w:rtl/>
        </w:rPr>
      </w:pPr>
    </w:p>
    <w:p w14:paraId="15463EB7" w14:textId="77777777" w:rsidR="00E07C4F" w:rsidRPr="00E07C4F" w:rsidRDefault="00E07C4F" w:rsidP="00E07C4F">
      <w:pPr>
        <w:bidi/>
        <w:jc w:val="both"/>
        <w:rPr>
          <w:rFonts w:cs="David" w:hint="cs"/>
          <w:rtl/>
        </w:rPr>
      </w:pPr>
      <w:r w:rsidRPr="00E07C4F">
        <w:rPr>
          <w:rFonts w:cs="David" w:hint="cs"/>
          <w:rtl/>
        </w:rPr>
        <w:tab/>
        <w:t xml:space="preserve"> או. </w:t>
      </w:r>
      <w:proofErr w:type="spellStart"/>
      <w:r w:rsidRPr="00E07C4F">
        <w:rPr>
          <w:rFonts w:cs="David" w:hint="cs"/>
          <w:rtl/>
        </w:rPr>
        <w:t>קיי</w:t>
      </w:r>
      <w:proofErr w:type="spellEnd"/>
      <w:r w:rsidRPr="00E07C4F">
        <w:rPr>
          <w:rFonts w:cs="David" w:hint="cs"/>
          <w:rtl/>
        </w:rPr>
        <w:t xml:space="preserve">, שהח"כים יידעו שאנחנו עשויים להצביע ב- 21:00 אבל לא לפני כן. </w:t>
      </w:r>
    </w:p>
    <w:p w14:paraId="42E0B431" w14:textId="77777777" w:rsidR="00E07C4F" w:rsidRPr="00E07C4F" w:rsidRDefault="00E07C4F" w:rsidP="00E07C4F">
      <w:pPr>
        <w:bidi/>
        <w:jc w:val="both"/>
        <w:rPr>
          <w:rFonts w:cs="David" w:hint="cs"/>
          <w:rtl/>
        </w:rPr>
      </w:pPr>
    </w:p>
    <w:p w14:paraId="416DA11B" w14:textId="77777777" w:rsidR="00E07C4F" w:rsidRPr="00E07C4F" w:rsidRDefault="00E07C4F" w:rsidP="00E07C4F">
      <w:pPr>
        <w:bidi/>
        <w:jc w:val="both"/>
        <w:rPr>
          <w:rFonts w:cs="David" w:hint="cs"/>
          <w:rtl/>
        </w:rPr>
      </w:pPr>
    </w:p>
    <w:p w14:paraId="25CA5277" w14:textId="77777777" w:rsidR="00E07C4F" w:rsidRPr="00E07C4F" w:rsidRDefault="00E07C4F" w:rsidP="00E07C4F">
      <w:pPr>
        <w:bidi/>
        <w:jc w:val="both"/>
        <w:rPr>
          <w:rFonts w:cs="David" w:hint="cs"/>
          <w:rtl/>
        </w:rPr>
      </w:pPr>
      <w:r w:rsidRPr="00E07C4F">
        <w:rPr>
          <w:rFonts w:cs="David" w:hint="cs"/>
          <w:rtl/>
        </w:rPr>
        <w:tab/>
        <w:t xml:space="preserve">ביום חמישי, רבותיי, חברי הכנסת, יחלו ללא שינוי ההוראות שנקבעו בהחלטה מס' 1 לגבי יום רביעי </w:t>
      </w:r>
      <w:r w:rsidRPr="00E07C4F">
        <w:rPr>
          <w:rFonts w:cs="David"/>
          <w:rtl/>
        </w:rPr>
        <w:t>–</w:t>
      </w:r>
      <w:r w:rsidRPr="00E07C4F">
        <w:rPr>
          <w:rFonts w:cs="David" w:hint="cs"/>
          <w:rtl/>
        </w:rPr>
        <w:t xml:space="preserve"> בקיצור, אנחנו מעתיקים מה שהחלטנו לגבי יום רביעי, שיחול ביום חמישי. אותו כנ"ל, הכל מונח לפניכם. ההצעה תהיה בשעה 18:00.  עד כאן. </w:t>
      </w:r>
    </w:p>
    <w:p w14:paraId="5DCA67E9" w14:textId="77777777" w:rsidR="00E07C4F" w:rsidRPr="00E07C4F" w:rsidRDefault="00E07C4F" w:rsidP="00E07C4F">
      <w:pPr>
        <w:bidi/>
        <w:jc w:val="both"/>
        <w:rPr>
          <w:rFonts w:cs="David" w:hint="cs"/>
          <w:rtl/>
        </w:rPr>
      </w:pPr>
    </w:p>
    <w:p w14:paraId="390136D4" w14:textId="77777777" w:rsidR="00E07C4F" w:rsidRPr="00E07C4F" w:rsidRDefault="00E07C4F" w:rsidP="00E07C4F">
      <w:pPr>
        <w:bidi/>
        <w:jc w:val="both"/>
        <w:rPr>
          <w:rFonts w:cs="David" w:hint="cs"/>
          <w:rtl/>
        </w:rPr>
      </w:pPr>
      <w:r w:rsidRPr="00E07C4F">
        <w:rPr>
          <w:rFonts w:cs="David" w:hint="cs"/>
          <w:rtl/>
        </w:rPr>
        <w:tab/>
        <w:t xml:space="preserve">מי בעד? מי נגד? תודה, אישרנו את נהלי הדיון. </w:t>
      </w:r>
    </w:p>
    <w:p w14:paraId="7EA12D0B" w14:textId="77777777" w:rsidR="00E07C4F" w:rsidRPr="00E07C4F" w:rsidRDefault="00E07C4F" w:rsidP="00E07C4F">
      <w:pPr>
        <w:bidi/>
        <w:jc w:val="both"/>
        <w:rPr>
          <w:rFonts w:cs="David" w:hint="cs"/>
          <w:rtl/>
        </w:rPr>
      </w:pPr>
    </w:p>
    <w:p w14:paraId="0849EA86" w14:textId="77777777" w:rsidR="00E07C4F" w:rsidRDefault="00E07C4F" w:rsidP="00E07C4F">
      <w:pPr>
        <w:bidi/>
        <w:jc w:val="both"/>
        <w:rPr>
          <w:rFonts w:cs="David" w:hint="cs"/>
          <w:rtl/>
        </w:rPr>
      </w:pPr>
    </w:p>
    <w:p w14:paraId="16B6BCF9" w14:textId="77777777" w:rsidR="00E07C4F" w:rsidRDefault="00E07C4F" w:rsidP="00E07C4F">
      <w:pPr>
        <w:bidi/>
        <w:jc w:val="both"/>
        <w:rPr>
          <w:rFonts w:cs="David" w:hint="cs"/>
          <w:rtl/>
        </w:rPr>
      </w:pPr>
    </w:p>
    <w:p w14:paraId="7B7C48F6" w14:textId="77777777" w:rsidR="00E07C4F" w:rsidRDefault="00E07C4F" w:rsidP="00E07C4F">
      <w:pPr>
        <w:bidi/>
        <w:jc w:val="both"/>
        <w:rPr>
          <w:rFonts w:cs="David" w:hint="cs"/>
          <w:rtl/>
        </w:rPr>
      </w:pPr>
    </w:p>
    <w:p w14:paraId="6A080185" w14:textId="77777777" w:rsidR="00E07C4F" w:rsidRDefault="00E07C4F" w:rsidP="00E07C4F">
      <w:pPr>
        <w:bidi/>
        <w:jc w:val="both"/>
        <w:rPr>
          <w:rFonts w:cs="David" w:hint="cs"/>
          <w:rtl/>
        </w:rPr>
      </w:pPr>
    </w:p>
    <w:p w14:paraId="502F4AC5" w14:textId="77777777" w:rsidR="00E07C4F" w:rsidRDefault="00E07C4F" w:rsidP="00E07C4F">
      <w:pPr>
        <w:bidi/>
        <w:jc w:val="both"/>
        <w:rPr>
          <w:rFonts w:cs="David" w:hint="cs"/>
          <w:rtl/>
        </w:rPr>
      </w:pPr>
    </w:p>
    <w:p w14:paraId="41544048" w14:textId="77777777" w:rsidR="00E07C4F" w:rsidRDefault="00E07C4F" w:rsidP="00E07C4F">
      <w:pPr>
        <w:bidi/>
        <w:jc w:val="both"/>
        <w:rPr>
          <w:rFonts w:cs="David" w:hint="cs"/>
          <w:rtl/>
        </w:rPr>
      </w:pPr>
    </w:p>
    <w:p w14:paraId="5832E664" w14:textId="77777777" w:rsidR="00E07C4F" w:rsidRDefault="00E07C4F" w:rsidP="00E07C4F">
      <w:pPr>
        <w:bidi/>
        <w:jc w:val="both"/>
        <w:rPr>
          <w:rFonts w:cs="David" w:hint="cs"/>
          <w:rtl/>
        </w:rPr>
      </w:pPr>
    </w:p>
    <w:p w14:paraId="33BD7B2C" w14:textId="77777777" w:rsidR="00E07C4F" w:rsidRDefault="00E07C4F" w:rsidP="00E07C4F">
      <w:pPr>
        <w:bidi/>
        <w:jc w:val="both"/>
        <w:rPr>
          <w:rFonts w:cs="David" w:hint="cs"/>
          <w:rtl/>
        </w:rPr>
      </w:pPr>
    </w:p>
    <w:p w14:paraId="072B0F98" w14:textId="77777777" w:rsidR="00E07C4F" w:rsidRDefault="00E07C4F" w:rsidP="00E07C4F">
      <w:pPr>
        <w:bidi/>
        <w:jc w:val="both"/>
        <w:rPr>
          <w:rFonts w:cs="David" w:hint="cs"/>
          <w:rtl/>
        </w:rPr>
      </w:pPr>
    </w:p>
    <w:p w14:paraId="1A01EE12" w14:textId="77777777" w:rsidR="00E07C4F" w:rsidRDefault="00E07C4F" w:rsidP="00E07C4F">
      <w:pPr>
        <w:bidi/>
        <w:jc w:val="both"/>
        <w:rPr>
          <w:rFonts w:cs="David" w:hint="cs"/>
          <w:rtl/>
        </w:rPr>
      </w:pPr>
    </w:p>
    <w:p w14:paraId="5716F6B0" w14:textId="77777777" w:rsidR="00E07C4F" w:rsidRDefault="00E07C4F" w:rsidP="00E07C4F">
      <w:pPr>
        <w:bidi/>
        <w:jc w:val="both"/>
        <w:rPr>
          <w:rFonts w:cs="David" w:hint="cs"/>
          <w:rtl/>
        </w:rPr>
      </w:pPr>
    </w:p>
    <w:p w14:paraId="2702A916" w14:textId="77777777" w:rsidR="00E07C4F" w:rsidRDefault="00E07C4F" w:rsidP="00E07C4F">
      <w:pPr>
        <w:bidi/>
        <w:jc w:val="both"/>
        <w:rPr>
          <w:rFonts w:cs="David" w:hint="cs"/>
          <w:rtl/>
        </w:rPr>
      </w:pPr>
    </w:p>
    <w:p w14:paraId="2C1D8118" w14:textId="77777777" w:rsidR="00E07C4F" w:rsidRPr="00E07C4F" w:rsidRDefault="00E07C4F" w:rsidP="00E07C4F">
      <w:pPr>
        <w:bidi/>
        <w:jc w:val="both"/>
        <w:rPr>
          <w:rFonts w:cs="David" w:hint="cs"/>
          <w:rtl/>
        </w:rPr>
      </w:pPr>
      <w:r>
        <w:rPr>
          <w:rFonts w:cs="David"/>
          <w:rtl/>
        </w:rPr>
        <w:br w:type="page"/>
      </w:r>
    </w:p>
    <w:p w14:paraId="02EE2FDE" w14:textId="77777777" w:rsidR="00E07C4F" w:rsidRPr="00E07C4F" w:rsidRDefault="00E07C4F" w:rsidP="00E07C4F">
      <w:pPr>
        <w:bidi/>
        <w:jc w:val="both"/>
        <w:rPr>
          <w:rFonts w:cs="David" w:hint="cs"/>
          <w:rtl/>
        </w:rPr>
      </w:pPr>
    </w:p>
    <w:p w14:paraId="06AF0954" w14:textId="77777777" w:rsidR="00E07C4F" w:rsidRPr="00E07C4F" w:rsidRDefault="00E07C4F" w:rsidP="00E07C4F">
      <w:pPr>
        <w:bidi/>
        <w:ind w:left="360"/>
        <w:jc w:val="both"/>
        <w:rPr>
          <w:rFonts w:cs="David" w:hint="cs"/>
          <w:b/>
          <w:bCs/>
          <w:u w:val="single"/>
          <w:rtl/>
        </w:rPr>
      </w:pPr>
      <w:r w:rsidRPr="00E07C4F">
        <w:rPr>
          <w:rFonts w:cs="David" w:hint="cs"/>
          <w:b/>
          <w:bCs/>
          <w:u w:val="single"/>
          <w:rtl/>
        </w:rPr>
        <w:t>בקשות חברי הכנסת להקדמת הדיון בהצעות החוק הבאות, לפני הקריאה הטרומית:</w:t>
      </w:r>
    </w:p>
    <w:p w14:paraId="04059F68" w14:textId="77777777" w:rsidR="00E07C4F" w:rsidRPr="00E07C4F" w:rsidRDefault="00E07C4F" w:rsidP="00E07C4F">
      <w:pPr>
        <w:bidi/>
        <w:ind w:left="360"/>
        <w:jc w:val="both"/>
        <w:rPr>
          <w:rFonts w:cs="David" w:hint="cs"/>
          <w:rtl/>
        </w:rPr>
      </w:pPr>
    </w:p>
    <w:p w14:paraId="66C1129D" w14:textId="77777777" w:rsidR="00E07C4F" w:rsidRPr="00E07C4F" w:rsidRDefault="00E07C4F" w:rsidP="00E07C4F">
      <w:pPr>
        <w:pStyle w:val="Header"/>
        <w:overflowPunct/>
        <w:autoSpaceDE/>
        <w:autoSpaceDN/>
        <w:adjustRightInd/>
        <w:jc w:val="both"/>
        <w:textAlignment w:val="auto"/>
        <w:rPr>
          <w:rFonts w:hint="cs"/>
          <w:sz w:val="24"/>
          <w:rtl/>
        </w:rPr>
      </w:pPr>
      <w:r w:rsidRPr="00E07C4F">
        <w:rPr>
          <w:rFonts w:hint="cs"/>
          <w:sz w:val="24"/>
          <w:rtl/>
        </w:rPr>
        <w:t xml:space="preserve">1. הצעת חוק הרשויות המקומיות (בחירות) (תיקון-פנקס בוחרים), </w:t>
      </w:r>
      <w:proofErr w:type="spellStart"/>
      <w:r w:rsidRPr="00E07C4F">
        <w:rPr>
          <w:rFonts w:hint="cs"/>
          <w:sz w:val="24"/>
          <w:rtl/>
        </w:rPr>
        <w:t>התשס"ח</w:t>
      </w:r>
      <w:proofErr w:type="spellEnd"/>
      <w:r w:rsidRPr="00E07C4F">
        <w:rPr>
          <w:rFonts w:hint="cs"/>
          <w:sz w:val="24"/>
          <w:rtl/>
        </w:rPr>
        <w:t xml:space="preserve">-2007 (פ/3207/17), של חה"כ יעקב </w:t>
      </w:r>
      <w:proofErr w:type="spellStart"/>
      <w:r w:rsidRPr="00E07C4F">
        <w:rPr>
          <w:rFonts w:hint="cs"/>
          <w:sz w:val="24"/>
          <w:rtl/>
        </w:rPr>
        <w:t>מרגי</w:t>
      </w:r>
      <w:proofErr w:type="spellEnd"/>
      <w:r w:rsidRPr="00E07C4F">
        <w:rPr>
          <w:rFonts w:hint="cs"/>
          <w:sz w:val="24"/>
          <w:rtl/>
        </w:rPr>
        <w:t>.</w:t>
      </w:r>
    </w:p>
    <w:p w14:paraId="17F40AAD" w14:textId="77777777" w:rsidR="00E07C4F" w:rsidRPr="00E07C4F" w:rsidRDefault="00E07C4F" w:rsidP="00E07C4F">
      <w:pPr>
        <w:pStyle w:val="Header"/>
        <w:overflowPunct/>
        <w:autoSpaceDE/>
        <w:autoSpaceDN/>
        <w:adjustRightInd/>
        <w:jc w:val="both"/>
        <w:textAlignment w:val="auto"/>
        <w:rPr>
          <w:rFonts w:hint="cs"/>
          <w:sz w:val="24"/>
          <w:rtl/>
        </w:rPr>
      </w:pPr>
    </w:p>
    <w:p w14:paraId="084A422D" w14:textId="77777777" w:rsidR="00E07C4F" w:rsidRPr="00E07C4F" w:rsidRDefault="00E07C4F" w:rsidP="00E07C4F">
      <w:pPr>
        <w:pStyle w:val="Header"/>
        <w:overflowPunct/>
        <w:autoSpaceDE/>
        <w:autoSpaceDN/>
        <w:adjustRightInd/>
        <w:jc w:val="both"/>
        <w:textAlignment w:val="auto"/>
        <w:rPr>
          <w:rFonts w:hint="cs"/>
          <w:sz w:val="24"/>
          <w:rtl/>
        </w:rPr>
      </w:pPr>
      <w:r w:rsidRPr="00E07C4F">
        <w:rPr>
          <w:rFonts w:hint="cs"/>
          <w:sz w:val="24"/>
          <w:rtl/>
        </w:rPr>
        <w:t xml:space="preserve">2. הצעת חוק למניעת העישון במקומות ציבוריים והחשיפה לעישון (תיקון – היתר פיחת מקום ציבורי שהוא מקום בילוי למעשנים), </w:t>
      </w:r>
      <w:proofErr w:type="spellStart"/>
      <w:r w:rsidRPr="00E07C4F">
        <w:rPr>
          <w:rFonts w:hint="cs"/>
          <w:sz w:val="24"/>
          <w:rtl/>
        </w:rPr>
        <w:t>התשס"ח</w:t>
      </w:r>
      <w:proofErr w:type="spellEnd"/>
      <w:r w:rsidRPr="00E07C4F">
        <w:rPr>
          <w:rFonts w:hint="cs"/>
          <w:sz w:val="24"/>
          <w:rtl/>
        </w:rPr>
        <w:t>-2007 (פ/3201/17), של חה"כ צבי הנדל.</w:t>
      </w:r>
    </w:p>
    <w:p w14:paraId="23D97C16" w14:textId="77777777" w:rsidR="00E07C4F" w:rsidRPr="00E07C4F" w:rsidRDefault="00E07C4F" w:rsidP="00E07C4F">
      <w:pPr>
        <w:pStyle w:val="Header"/>
        <w:overflowPunct/>
        <w:autoSpaceDE/>
        <w:autoSpaceDN/>
        <w:adjustRightInd/>
        <w:jc w:val="both"/>
        <w:textAlignment w:val="auto"/>
        <w:rPr>
          <w:sz w:val="24"/>
        </w:rPr>
      </w:pPr>
    </w:p>
    <w:p w14:paraId="697A1342" w14:textId="77777777" w:rsidR="00E07C4F" w:rsidRPr="00E07C4F" w:rsidRDefault="00E07C4F" w:rsidP="00E07C4F">
      <w:pPr>
        <w:pStyle w:val="Header"/>
        <w:overflowPunct/>
        <w:autoSpaceDE/>
        <w:autoSpaceDN/>
        <w:adjustRightInd/>
        <w:jc w:val="both"/>
        <w:textAlignment w:val="auto"/>
        <w:rPr>
          <w:sz w:val="24"/>
        </w:rPr>
      </w:pPr>
      <w:r w:rsidRPr="00E07C4F">
        <w:rPr>
          <w:rFonts w:hint="cs"/>
          <w:sz w:val="24"/>
          <w:rtl/>
        </w:rPr>
        <w:t xml:space="preserve">3. . הצעת חוק התקשורת (בזק ושידורים) (תיקון – חובת העברה ללא תשלום של שידורי ערוץ ייעודי), </w:t>
      </w:r>
      <w:proofErr w:type="spellStart"/>
      <w:r w:rsidRPr="00E07C4F">
        <w:rPr>
          <w:rFonts w:hint="cs"/>
          <w:sz w:val="24"/>
          <w:rtl/>
        </w:rPr>
        <w:t>התשס"ח</w:t>
      </w:r>
      <w:proofErr w:type="spellEnd"/>
      <w:r w:rsidRPr="00E07C4F">
        <w:rPr>
          <w:rFonts w:hint="cs"/>
          <w:sz w:val="24"/>
          <w:rtl/>
        </w:rPr>
        <w:t>-2007 (פ/3199/17), של חה"כ אורי אריאל וקב' ח"כים.</w:t>
      </w:r>
    </w:p>
    <w:p w14:paraId="0B41BED2" w14:textId="77777777" w:rsidR="00E07C4F" w:rsidRPr="00E07C4F" w:rsidRDefault="00E07C4F" w:rsidP="00E07C4F">
      <w:pPr>
        <w:bidi/>
        <w:jc w:val="both"/>
        <w:rPr>
          <w:rFonts w:cs="David" w:hint="cs"/>
          <w:rtl/>
        </w:rPr>
      </w:pPr>
    </w:p>
    <w:p w14:paraId="74422AB8" w14:textId="77777777" w:rsidR="00E07C4F" w:rsidRPr="00E07C4F" w:rsidRDefault="00E07C4F" w:rsidP="00E07C4F">
      <w:pPr>
        <w:bidi/>
        <w:jc w:val="both"/>
        <w:rPr>
          <w:rFonts w:cs="David" w:hint="cs"/>
          <w:rtl/>
        </w:rPr>
      </w:pPr>
    </w:p>
    <w:p w14:paraId="296DCA09" w14:textId="77777777" w:rsidR="00E07C4F" w:rsidRPr="00E07C4F" w:rsidRDefault="00E07C4F" w:rsidP="00E07C4F">
      <w:pPr>
        <w:bidi/>
        <w:jc w:val="both"/>
        <w:rPr>
          <w:rFonts w:cs="David" w:hint="cs"/>
          <w:rtl/>
        </w:rPr>
      </w:pPr>
    </w:p>
    <w:p w14:paraId="73EC720A"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50DFE15E" w14:textId="77777777" w:rsidR="00E07C4F" w:rsidRPr="00E07C4F" w:rsidRDefault="00E07C4F" w:rsidP="00E07C4F">
      <w:pPr>
        <w:bidi/>
        <w:jc w:val="both"/>
        <w:rPr>
          <w:rFonts w:cs="David" w:hint="cs"/>
          <w:rtl/>
        </w:rPr>
      </w:pPr>
    </w:p>
    <w:p w14:paraId="37D5B72E" w14:textId="77777777" w:rsidR="00E07C4F" w:rsidRPr="00E07C4F" w:rsidRDefault="00E07C4F" w:rsidP="00E07C4F">
      <w:pPr>
        <w:bidi/>
        <w:jc w:val="both"/>
        <w:rPr>
          <w:rFonts w:cs="David" w:hint="cs"/>
          <w:rtl/>
        </w:rPr>
      </w:pPr>
      <w:r w:rsidRPr="00E07C4F">
        <w:rPr>
          <w:rFonts w:cs="David" w:hint="cs"/>
          <w:rtl/>
        </w:rPr>
        <w:tab/>
        <w:t xml:space="preserve">אנו עוברים לבקשת פטור מחובת הנחה של הצעת חוק של חבר הכנסת אורי אריאל. אנא תסביר לנו לא לגבי המהות אלא למה חשוב לפטור אותך. אגב, לכל המבקשים פטורים </w:t>
      </w:r>
      <w:r w:rsidRPr="00E07C4F">
        <w:rPr>
          <w:rFonts w:cs="David"/>
          <w:rtl/>
        </w:rPr>
        <w:t>–</w:t>
      </w:r>
      <w:r w:rsidRPr="00E07C4F">
        <w:rPr>
          <w:rFonts w:cs="David" w:hint="cs"/>
          <w:rtl/>
        </w:rPr>
        <w:t xml:space="preserve"> זה על דעת כך שוועדת השרים לענייני חקיקה תאשר את זה. אם מישהו יכול לומר שהוא לא רוצה, זה גם בסדר, רק הדיון יהיה </w:t>
      </w:r>
      <w:r w:rsidRPr="00E07C4F">
        <w:rPr>
          <w:rFonts w:cs="David"/>
          <w:rtl/>
        </w:rPr>
        <w:t>–</w:t>
      </w:r>
      <w:r w:rsidRPr="00E07C4F">
        <w:rPr>
          <w:rFonts w:cs="David" w:hint="cs"/>
          <w:rtl/>
        </w:rPr>
        <w:t xml:space="preserve"> אני אדחה את הדיון לשבוע הבא. </w:t>
      </w:r>
    </w:p>
    <w:p w14:paraId="1CE125FF" w14:textId="77777777" w:rsidR="00E07C4F" w:rsidRPr="00E07C4F" w:rsidRDefault="00E07C4F" w:rsidP="00E07C4F">
      <w:pPr>
        <w:bidi/>
        <w:jc w:val="both"/>
        <w:rPr>
          <w:rFonts w:cs="David" w:hint="cs"/>
          <w:rtl/>
        </w:rPr>
      </w:pPr>
    </w:p>
    <w:p w14:paraId="047B69A7" w14:textId="77777777" w:rsidR="00E07C4F" w:rsidRPr="00E07C4F" w:rsidRDefault="00E07C4F" w:rsidP="00E07C4F">
      <w:pPr>
        <w:bidi/>
        <w:jc w:val="both"/>
        <w:rPr>
          <w:rFonts w:cs="David"/>
          <w:rtl/>
        </w:rPr>
      </w:pPr>
      <w:r w:rsidRPr="00E07C4F">
        <w:rPr>
          <w:rFonts w:cs="David" w:hint="eastAsia"/>
          <w:u w:val="single"/>
          <w:rtl/>
        </w:rPr>
        <w:t>אורי</w:t>
      </w:r>
      <w:r w:rsidRPr="00E07C4F">
        <w:rPr>
          <w:rFonts w:cs="David"/>
          <w:u w:val="single"/>
          <w:rtl/>
        </w:rPr>
        <w:t xml:space="preserve"> אריאל:</w:t>
      </w:r>
    </w:p>
    <w:p w14:paraId="0D90E01F" w14:textId="77777777" w:rsidR="00E07C4F" w:rsidRPr="00E07C4F" w:rsidRDefault="00E07C4F" w:rsidP="00E07C4F">
      <w:pPr>
        <w:bidi/>
        <w:jc w:val="both"/>
        <w:rPr>
          <w:rFonts w:cs="David" w:hint="cs"/>
          <w:rtl/>
        </w:rPr>
      </w:pPr>
    </w:p>
    <w:p w14:paraId="09F2BE70" w14:textId="77777777" w:rsidR="00E07C4F" w:rsidRPr="00E07C4F" w:rsidRDefault="00E07C4F" w:rsidP="00E07C4F">
      <w:pPr>
        <w:bidi/>
        <w:jc w:val="both"/>
        <w:rPr>
          <w:rFonts w:cs="David" w:hint="cs"/>
          <w:rtl/>
        </w:rPr>
      </w:pPr>
      <w:r w:rsidRPr="00E07C4F">
        <w:rPr>
          <w:rFonts w:cs="David"/>
          <w:rtl/>
        </w:rPr>
        <w:tab/>
      </w:r>
      <w:r w:rsidRPr="00E07C4F">
        <w:rPr>
          <w:rFonts w:cs="David" w:hint="cs"/>
          <w:rtl/>
        </w:rPr>
        <w:t xml:space="preserve"> מדובר על ערוץ "טבע הדברים" ב </w:t>
      </w:r>
      <w:r w:rsidRPr="00E07C4F">
        <w:rPr>
          <w:rFonts w:cs="David"/>
          <w:rtl/>
        </w:rPr>
        <w:t>–</w:t>
      </w:r>
      <w:r w:rsidRPr="00E07C4F">
        <w:rPr>
          <w:rFonts w:cs="David" w:hint="cs"/>
          <w:rtl/>
        </w:rPr>
        <w:t xml:space="preserve"> </w:t>
      </w:r>
      <w:r w:rsidRPr="00E07C4F">
        <w:rPr>
          <w:rFonts w:cs="David" w:hint="cs"/>
        </w:rPr>
        <w:t>HOT</w:t>
      </w:r>
      <w:r w:rsidRPr="00E07C4F">
        <w:rPr>
          <w:rFonts w:cs="David" w:hint="cs"/>
          <w:rtl/>
        </w:rPr>
        <w:t xml:space="preserve">, שמשדר סדרות ארץ ישראליות, חינוכיות. בימים האלה, כשיש בטלוויזיה הרבה דברים אחרים, קשים </w:t>
      </w:r>
      <w:proofErr w:type="spellStart"/>
      <w:r w:rsidRPr="00E07C4F">
        <w:rPr>
          <w:rFonts w:cs="David" w:hint="cs"/>
          <w:rtl/>
        </w:rPr>
        <w:t>לצפיה</w:t>
      </w:r>
      <w:proofErr w:type="spellEnd"/>
      <w:r w:rsidRPr="00E07C4F">
        <w:rPr>
          <w:rFonts w:cs="David" w:hint="cs"/>
          <w:rtl/>
        </w:rPr>
        <w:t xml:space="preserve"> על דעת כולנו, לפי דעתי, זה ערוץ חשוב ויחיד. הוא נמצא בהליך משפטי מול המדינה שחושבת שהוא צריך לשלם המון כסף ל </w:t>
      </w:r>
      <w:r w:rsidRPr="00E07C4F">
        <w:rPr>
          <w:rFonts w:cs="David"/>
          <w:rtl/>
        </w:rPr>
        <w:t>–</w:t>
      </w:r>
      <w:r w:rsidRPr="00E07C4F">
        <w:rPr>
          <w:rFonts w:cs="David" w:hint="cs"/>
          <w:rtl/>
        </w:rPr>
        <w:t xml:space="preserve"> </w:t>
      </w:r>
      <w:r w:rsidRPr="00E07C4F">
        <w:rPr>
          <w:rFonts w:cs="David" w:hint="cs"/>
        </w:rPr>
        <w:t xml:space="preserve">HOT </w:t>
      </w:r>
      <w:r w:rsidRPr="00E07C4F">
        <w:rPr>
          <w:rFonts w:cs="David" w:hint="cs"/>
          <w:rtl/>
        </w:rPr>
        <w:t xml:space="preserve"> ולאחרים. מה שאומר שהדבר הזה, אם אכן יקרה - זה יסגור אותו וללא תקומה. </w:t>
      </w:r>
    </w:p>
    <w:p w14:paraId="40807281" w14:textId="77777777" w:rsidR="00E07C4F" w:rsidRPr="00E07C4F" w:rsidRDefault="00E07C4F" w:rsidP="00E07C4F">
      <w:pPr>
        <w:bidi/>
        <w:jc w:val="both"/>
        <w:rPr>
          <w:rFonts w:cs="David" w:hint="cs"/>
          <w:rtl/>
        </w:rPr>
      </w:pPr>
    </w:p>
    <w:p w14:paraId="1AB591F6"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2AD4EB4" w14:textId="77777777" w:rsidR="00E07C4F" w:rsidRPr="00E07C4F" w:rsidRDefault="00E07C4F" w:rsidP="00E07C4F">
      <w:pPr>
        <w:bidi/>
        <w:jc w:val="both"/>
        <w:rPr>
          <w:rFonts w:cs="David" w:hint="cs"/>
          <w:rtl/>
        </w:rPr>
      </w:pPr>
    </w:p>
    <w:p w14:paraId="0DB11C0C" w14:textId="77777777" w:rsidR="00E07C4F" w:rsidRPr="00E07C4F" w:rsidRDefault="00E07C4F" w:rsidP="00E07C4F">
      <w:pPr>
        <w:bidi/>
        <w:jc w:val="both"/>
        <w:rPr>
          <w:rFonts w:cs="David" w:hint="cs"/>
          <w:rtl/>
        </w:rPr>
      </w:pPr>
      <w:r w:rsidRPr="00E07C4F">
        <w:rPr>
          <w:rFonts w:cs="David" w:hint="cs"/>
          <w:rtl/>
        </w:rPr>
        <w:tab/>
        <w:t xml:space="preserve"> זה ערוץ שמדבר על מורשת צה"ל ועוד דברים - -</w:t>
      </w:r>
    </w:p>
    <w:p w14:paraId="5E8DA4DE" w14:textId="77777777" w:rsidR="00E07C4F" w:rsidRPr="00E07C4F" w:rsidRDefault="00E07C4F" w:rsidP="00E07C4F">
      <w:pPr>
        <w:bidi/>
        <w:jc w:val="both"/>
        <w:rPr>
          <w:rFonts w:cs="David" w:hint="cs"/>
          <w:rtl/>
        </w:rPr>
      </w:pPr>
    </w:p>
    <w:p w14:paraId="7AFAAE70" w14:textId="77777777" w:rsidR="00E07C4F" w:rsidRPr="00E07C4F" w:rsidRDefault="00E07C4F" w:rsidP="00E07C4F">
      <w:pPr>
        <w:bidi/>
        <w:jc w:val="both"/>
        <w:rPr>
          <w:rFonts w:cs="David"/>
          <w:rtl/>
        </w:rPr>
      </w:pPr>
      <w:r w:rsidRPr="00E07C4F">
        <w:rPr>
          <w:rFonts w:cs="David" w:hint="eastAsia"/>
          <w:u w:val="single"/>
          <w:rtl/>
        </w:rPr>
        <w:t>אורי</w:t>
      </w:r>
      <w:r w:rsidRPr="00E07C4F">
        <w:rPr>
          <w:rFonts w:cs="David"/>
          <w:u w:val="single"/>
          <w:rtl/>
        </w:rPr>
        <w:t xml:space="preserve"> אריאל:</w:t>
      </w:r>
    </w:p>
    <w:p w14:paraId="7E02FE10" w14:textId="77777777" w:rsidR="00E07C4F" w:rsidRPr="00E07C4F" w:rsidRDefault="00E07C4F" w:rsidP="00E07C4F">
      <w:pPr>
        <w:bidi/>
        <w:jc w:val="both"/>
        <w:rPr>
          <w:rFonts w:cs="David"/>
          <w:rtl/>
        </w:rPr>
      </w:pPr>
    </w:p>
    <w:p w14:paraId="53D9A3EC" w14:textId="77777777" w:rsidR="00E07C4F" w:rsidRPr="00E07C4F" w:rsidRDefault="00E07C4F" w:rsidP="00E07C4F">
      <w:pPr>
        <w:bidi/>
        <w:jc w:val="both"/>
        <w:rPr>
          <w:rFonts w:cs="David" w:hint="cs"/>
          <w:rtl/>
        </w:rPr>
      </w:pPr>
      <w:r w:rsidRPr="00E07C4F">
        <w:rPr>
          <w:rFonts w:cs="David"/>
          <w:rtl/>
        </w:rPr>
        <w:tab/>
      </w:r>
      <w:r w:rsidRPr="00E07C4F">
        <w:rPr>
          <w:rFonts w:cs="David" w:hint="cs"/>
          <w:rtl/>
        </w:rPr>
        <w:t xml:space="preserve"> ציונות וערכים שמקובלים על כולם. </w:t>
      </w:r>
    </w:p>
    <w:p w14:paraId="5F72752A" w14:textId="77777777" w:rsidR="00E07C4F" w:rsidRPr="00E07C4F" w:rsidRDefault="00E07C4F" w:rsidP="00E07C4F">
      <w:pPr>
        <w:bidi/>
        <w:jc w:val="both"/>
        <w:rPr>
          <w:rFonts w:cs="David" w:hint="cs"/>
          <w:rtl/>
        </w:rPr>
      </w:pPr>
    </w:p>
    <w:p w14:paraId="4505C3B2" w14:textId="77777777" w:rsidR="00E07C4F" w:rsidRPr="00E07C4F" w:rsidRDefault="00E07C4F" w:rsidP="00E07C4F">
      <w:pPr>
        <w:bidi/>
        <w:jc w:val="both"/>
        <w:rPr>
          <w:rFonts w:cs="David" w:hint="cs"/>
          <w:rtl/>
        </w:rPr>
      </w:pPr>
      <w:r w:rsidRPr="00E07C4F">
        <w:rPr>
          <w:rFonts w:cs="David" w:hint="cs"/>
          <w:rtl/>
        </w:rPr>
        <w:tab/>
        <w:t xml:space="preserve">דיברו אתי מהקואליציה ואמרתי שאני ממתין לוועדת השרים. </w:t>
      </w:r>
    </w:p>
    <w:p w14:paraId="09314BAC" w14:textId="77777777" w:rsidR="00E07C4F" w:rsidRPr="00E07C4F" w:rsidRDefault="00E07C4F" w:rsidP="00E07C4F">
      <w:pPr>
        <w:bidi/>
        <w:jc w:val="both"/>
        <w:rPr>
          <w:rFonts w:cs="David" w:hint="cs"/>
          <w:rtl/>
        </w:rPr>
      </w:pPr>
    </w:p>
    <w:p w14:paraId="4330CE51" w14:textId="77777777" w:rsidR="00E07C4F" w:rsidRPr="00E07C4F" w:rsidRDefault="00E07C4F" w:rsidP="00E07C4F">
      <w:pPr>
        <w:bidi/>
        <w:jc w:val="both"/>
        <w:rPr>
          <w:rFonts w:cs="David" w:hint="cs"/>
          <w:rtl/>
        </w:rPr>
      </w:pPr>
    </w:p>
    <w:p w14:paraId="4267C22E"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219146DD" w14:textId="77777777" w:rsidR="00E07C4F" w:rsidRPr="00E07C4F" w:rsidRDefault="00E07C4F" w:rsidP="00E07C4F">
      <w:pPr>
        <w:bidi/>
        <w:jc w:val="both"/>
        <w:rPr>
          <w:rFonts w:cs="David" w:hint="cs"/>
          <w:rtl/>
        </w:rPr>
      </w:pPr>
    </w:p>
    <w:p w14:paraId="5D585231" w14:textId="77777777" w:rsidR="00E07C4F" w:rsidRPr="00E07C4F" w:rsidRDefault="00E07C4F" w:rsidP="00E07C4F">
      <w:pPr>
        <w:bidi/>
        <w:jc w:val="both"/>
        <w:rPr>
          <w:rFonts w:cs="David" w:hint="cs"/>
          <w:rtl/>
        </w:rPr>
      </w:pPr>
      <w:r w:rsidRPr="00E07C4F">
        <w:rPr>
          <w:rFonts w:cs="David" w:hint="cs"/>
          <w:rtl/>
        </w:rPr>
        <w:tab/>
        <w:t xml:space="preserve"> מי בעד? רוב. מי נגד?  תודה, הצעת החוק קיבלה  פטור מחובת הנחה. </w:t>
      </w:r>
    </w:p>
    <w:p w14:paraId="20560DB3" w14:textId="77777777" w:rsidR="00E07C4F" w:rsidRPr="00E07C4F" w:rsidRDefault="00E07C4F" w:rsidP="00E07C4F">
      <w:pPr>
        <w:bidi/>
        <w:jc w:val="both"/>
        <w:rPr>
          <w:rFonts w:cs="David" w:hint="cs"/>
          <w:rtl/>
        </w:rPr>
      </w:pPr>
    </w:p>
    <w:p w14:paraId="20585516"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77C4E449" w14:textId="77777777" w:rsidR="00E07C4F" w:rsidRPr="00E07C4F" w:rsidRDefault="00E07C4F" w:rsidP="00E07C4F">
      <w:pPr>
        <w:bidi/>
        <w:jc w:val="both"/>
        <w:rPr>
          <w:rFonts w:cs="David" w:hint="cs"/>
          <w:rtl/>
        </w:rPr>
      </w:pPr>
    </w:p>
    <w:p w14:paraId="5776C6AB" w14:textId="77777777" w:rsidR="00E07C4F" w:rsidRPr="00E07C4F" w:rsidRDefault="00E07C4F" w:rsidP="00E07C4F">
      <w:pPr>
        <w:bidi/>
        <w:jc w:val="both"/>
        <w:rPr>
          <w:rFonts w:cs="David" w:hint="cs"/>
          <w:rtl/>
        </w:rPr>
      </w:pPr>
      <w:r w:rsidRPr="00E07C4F">
        <w:rPr>
          <w:rFonts w:cs="David" w:hint="cs"/>
          <w:rtl/>
        </w:rPr>
        <w:tab/>
        <w:t xml:space="preserve"> אני בדרך כלל כמעט ולא מנצל את האפשרות הזו של פטור מחובת הנחה, אלא שאנחנו בשנת 2008 נהיה במערכת בחירות לרשויות המקומיות, בחירות מוניציפליות. יש איזושהי לקונה בחוק </w:t>
      </w:r>
      <w:r w:rsidRPr="00E07C4F">
        <w:rPr>
          <w:rFonts w:cs="David"/>
          <w:rtl/>
        </w:rPr>
        <w:t>–</w:t>
      </w:r>
      <w:r w:rsidRPr="00E07C4F">
        <w:rPr>
          <w:rFonts w:cs="David" w:hint="cs"/>
          <w:rtl/>
        </w:rPr>
        <w:t xml:space="preserve"> שאם ביישוב שלי היו בחירות או בגלל שיש ועדה ממונה לא תהיינה בחירות, יש מצב שאפשר להעביר במסות אזרחים - - </w:t>
      </w:r>
    </w:p>
    <w:p w14:paraId="02B07B98" w14:textId="77777777" w:rsidR="00E07C4F" w:rsidRPr="00E07C4F" w:rsidRDefault="00E07C4F" w:rsidP="00E07C4F">
      <w:pPr>
        <w:bidi/>
        <w:jc w:val="both"/>
        <w:rPr>
          <w:rFonts w:cs="David" w:hint="cs"/>
          <w:rtl/>
        </w:rPr>
      </w:pPr>
    </w:p>
    <w:p w14:paraId="47823828"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69B12A60" w14:textId="77777777" w:rsidR="00E07C4F" w:rsidRPr="00E07C4F" w:rsidRDefault="00E07C4F" w:rsidP="00E07C4F">
      <w:pPr>
        <w:bidi/>
        <w:jc w:val="both"/>
        <w:rPr>
          <w:rFonts w:cs="David" w:hint="cs"/>
          <w:rtl/>
        </w:rPr>
      </w:pPr>
    </w:p>
    <w:p w14:paraId="4CB39F88" w14:textId="77777777" w:rsidR="00E07C4F" w:rsidRPr="00E07C4F" w:rsidRDefault="00E07C4F" w:rsidP="00E07C4F">
      <w:pPr>
        <w:bidi/>
        <w:jc w:val="both"/>
        <w:rPr>
          <w:rFonts w:cs="David" w:hint="cs"/>
          <w:rtl/>
        </w:rPr>
      </w:pPr>
      <w:r w:rsidRPr="00E07C4F">
        <w:rPr>
          <w:rFonts w:cs="David" w:hint="cs"/>
          <w:rtl/>
        </w:rPr>
        <w:tab/>
        <w:t xml:space="preserve"> יש כאלה שעושים את זה? </w:t>
      </w:r>
    </w:p>
    <w:p w14:paraId="21FC0B82" w14:textId="77777777" w:rsidR="00E07C4F" w:rsidRDefault="00E07C4F" w:rsidP="00E07C4F">
      <w:pPr>
        <w:bidi/>
        <w:jc w:val="both"/>
        <w:rPr>
          <w:rFonts w:cs="David" w:hint="cs"/>
          <w:rtl/>
        </w:rPr>
      </w:pPr>
    </w:p>
    <w:p w14:paraId="5D5251AB" w14:textId="77777777" w:rsidR="00E07C4F" w:rsidRDefault="00E07C4F" w:rsidP="00E07C4F">
      <w:pPr>
        <w:bidi/>
        <w:jc w:val="both"/>
        <w:rPr>
          <w:rFonts w:cs="David" w:hint="cs"/>
          <w:rtl/>
        </w:rPr>
      </w:pPr>
    </w:p>
    <w:p w14:paraId="3A13E5FD" w14:textId="77777777" w:rsidR="00E07C4F" w:rsidRDefault="00E07C4F" w:rsidP="00E07C4F">
      <w:pPr>
        <w:bidi/>
        <w:jc w:val="both"/>
        <w:rPr>
          <w:rFonts w:cs="David" w:hint="cs"/>
          <w:rtl/>
        </w:rPr>
      </w:pPr>
    </w:p>
    <w:p w14:paraId="286ADEB9" w14:textId="77777777" w:rsidR="00E07C4F" w:rsidRDefault="00E07C4F" w:rsidP="00E07C4F">
      <w:pPr>
        <w:bidi/>
        <w:jc w:val="both"/>
        <w:rPr>
          <w:rFonts w:cs="David" w:hint="cs"/>
          <w:rtl/>
        </w:rPr>
      </w:pPr>
    </w:p>
    <w:p w14:paraId="26EF2172" w14:textId="77777777" w:rsidR="00E07C4F" w:rsidRPr="00E07C4F" w:rsidRDefault="00E07C4F" w:rsidP="00E07C4F">
      <w:pPr>
        <w:bidi/>
        <w:jc w:val="both"/>
        <w:rPr>
          <w:rFonts w:cs="David" w:hint="cs"/>
          <w:rtl/>
        </w:rPr>
      </w:pPr>
    </w:p>
    <w:p w14:paraId="3EE2DBC5"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2015E7BD" w14:textId="77777777" w:rsidR="00E07C4F" w:rsidRPr="00E07C4F" w:rsidRDefault="00E07C4F" w:rsidP="00E07C4F">
      <w:pPr>
        <w:bidi/>
        <w:jc w:val="both"/>
        <w:rPr>
          <w:rFonts w:cs="David" w:hint="cs"/>
          <w:rtl/>
        </w:rPr>
      </w:pPr>
    </w:p>
    <w:p w14:paraId="036808F8" w14:textId="77777777" w:rsidR="00E07C4F" w:rsidRPr="00E07C4F" w:rsidRDefault="00E07C4F" w:rsidP="00E07C4F">
      <w:pPr>
        <w:bidi/>
        <w:rPr>
          <w:rFonts w:cs="David" w:hint="cs"/>
          <w:rtl/>
        </w:rPr>
      </w:pPr>
      <w:r w:rsidRPr="00E07C4F">
        <w:rPr>
          <w:rFonts w:cs="David" w:hint="cs"/>
          <w:rtl/>
        </w:rPr>
        <w:tab/>
        <w:t xml:space="preserve"> אם לדוגמה בבית</w:t>
      </w:r>
      <w:r>
        <w:rPr>
          <w:rFonts w:cs="David" w:hint="cs"/>
          <w:rtl/>
        </w:rPr>
        <w:t xml:space="preserve"> </w:t>
      </w:r>
      <w:r w:rsidRPr="00E07C4F">
        <w:rPr>
          <w:rFonts w:cs="David" w:hint="cs"/>
          <w:rtl/>
        </w:rPr>
        <w:t xml:space="preserve">החוק הזה ימנע ממני </w:t>
      </w:r>
    </w:p>
    <w:p w14:paraId="492CB443" w14:textId="77777777" w:rsidR="00E07C4F" w:rsidRPr="00E07C4F" w:rsidRDefault="00E07C4F" w:rsidP="00E07C4F">
      <w:pPr>
        <w:bidi/>
        <w:jc w:val="both"/>
        <w:rPr>
          <w:rFonts w:cs="David" w:hint="cs"/>
          <w:rtl/>
        </w:rPr>
      </w:pPr>
    </w:p>
    <w:p w14:paraId="530C4196"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183CE9C4" w14:textId="77777777" w:rsidR="00E07C4F" w:rsidRPr="00E07C4F" w:rsidRDefault="00E07C4F" w:rsidP="00E07C4F">
      <w:pPr>
        <w:bidi/>
        <w:jc w:val="both"/>
        <w:rPr>
          <w:rFonts w:cs="David" w:hint="cs"/>
          <w:u w:val="single"/>
          <w:rtl/>
        </w:rPr>
      </w:pPr>
    </w:p>
    <w:p w14:paraId="73E0C89C" w14:textId="77777777" w:rsidR="00E07C4F" w:rsidRPr="00E07C4F" w:rsidRDefault="00E07C4F" w:rsidP="00E07C4F">
      <w:pPr>
        <w:bidi/>
        <w:jc w:val="both"/>
        <w:rPr>
          <w:rFonts w:cs="David" w:hint="cs"/>
          <w:rtl/>
        </w:rPr>
      </w:pPr>
      <w:r w:rsidRPr="00E07C4F">
        <w:rPr>
          <w:rFonts w:cs="David" w:hint="cs"/>
          <w:rtl/>
        </w:rPr>
        <w:tab/>
      </w:r>
    </w:p>
    <w:p w14:paraId="117D02A9" w14:textId="77777777" w:rsidR="00E07C4F" w:rsidRPr="00E07C4F" w:rsidRDefault="00E07C4F" w:rsidP="00E07C4F">
      <w:pPr>
        <w:bidi/>
        <w:jc w:val="both"/>
        <w:rPr>
          <w:rFonts w:cs="David" w:hint="cs"/>
          <w:rtl/>
        </w:rPr>
      </w:pPr>
      <w:r w:rsidRPr="00E07C4F">
        <w:rPr>
          <w:rFonts w:cs="David" w:hint="cs"/>
          <w:rtl/>
        </w:rPr>
        <w:t xml:space="preserve">דהיינו </w:t>
      </w:r>
      <w:r w:rsidRPr="00E07C4F">
        <w:rPr>
          <w:rFonts w:cs="David"/>
          <w:rtl/>
        </w:rPr>
        <w:t>–</w:t>
      </w:r>
      <w:r w:rsidRPr="00E07C4F">
        <w:rPr>
          <w:rFonts w:cs="David" w:hint="cs"/>
          <w:rtl/>
        </w:rPr>
        <w:t xml:space="preserve"> אנחנו נמצאים </w:t>
      </w:r>
      <w:r>
        <w:rPr>
          <w:rFonts w:cs="David" w:hint="cs"/>
          <w:rtl/>
        </w:rPr>
        <w:t xml:space="preserve"> </w:t>
      </w:r>
      <w:r w:rsidRPr="00E07C4F">
        <w:rPr>
          <w:rFonts w:cs="David" w:hint="cs"/>
          <w:rtl/>
        </w:rPr>
        <w:t>לכן, בכל מקרה, התחולה של החוק</w:t>
      </w:r>
      <w:r>
        <w:rPr>
          <w:rFonts w:cs="David" w:hint="cs"/>
          <w:rtl/>
        </w:rPr>
        <w:t xml:space="preserve"> </w:t>
      </w:r>
      <w:r w:rsidRPr="00E07C4F">
        <w:rPr>
          <w:rFonts w:cs="David" w:hint="cs"/>
          <w:rtl/>
        </w:rPr>
        <w:t>היא ממילא גם רטרואקטיבית. אני הייתי מבקש כי מדובר בחוק שהוא ללא ספק בעל השלכות פוליטיות - -</w:t>
      </w:r>
    </w:p>
    <w:p w14:paraId="03DBB5C9" w14:textId="77777777" w:rsidR="00E07C4F" w:rsidRPr="00E07C4F" w:rsidRDefault="00E07C4F" w:rsidP="00E07C4F">
      <w:pPr>
        <w:bidi/>
        <w:jc w:val="both"/>
        <w:rPr>
          <w:rFonts w:cs="David" w:hint="cs"/>
          <w:rtl/>
        </w:rPr>
      </w:pPr>
    </w:p>
    <w:p w14:paraId="1ED98FD3"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1B6F6726" w14:textId="77777777" w:rsidR="00E07C4F" w:rsidRPr="00E07C4F" w:rsidRDefault="00E07C4F" w:rsidP="00E07C4F">
      <w:pPr>
        <w:bidi/>
        <w:jc w:val="both"/>
        <w:rPr>
          <w:rFonts w:cs="David" w:hint="cs"/>
          <w:rtl/>
        </w:rPr>
      </w:pPr>
    </w:p>
    <w:p w14:paraId="1BD4D9F3" w14:textId="77777777" w:rsidR="00E07C4F" w:rsidRPr="00E07C4F" w:rsidRDefault="00E07C4F" w:rsidP="00E07C4F">
      <w:pPr>
        <w:bidi/>
        <w:jc w:val="both"/>
        <w:rPr>
          <w:rFonts w:cs="David" w:hint="cs"/>
          <w:rtl/>
        </w:rPr>
      </w:pPr>
      <w:r w:rsidRPr="00E07C4F">
        <w:rPr>
          <w:rFonts w:cs="David" w:hint="cs"/>
          <w:rtl/>
        </w:rPr>
        <w:tab/>
        <w:t xml:space="preserve"> אולי, למען הפרוצדורה אפשר לקבוע פטור מחובת הנחה - -</w:t>
      </w:r>
    </w:p>
    <w:p w14:paraId="4FB9FB25" w14:textId="77777777" w:rsidR="00E07C4F" w:rsidRPr="00E07C4F" w:rsidRDefault="00E07C4F" w:rsidP="00E07C4F">
      <w:pPr>
        <w:bidi/>
        <w:jc w:val="both"/>
        <w:rPr>
          <w:rFonts w:cs="David" w:hint="cs"/>
          <w:rtl/>
        </w:rPr>
      </w:pPr>
    </w:p>
    <w:p w14:paraId="2CE4994D"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58D9F729" w14:textId="77777777" w:rsidR="00E07C4F" w:rsidRPr="00E07C4F" w:rsidRDefault="00E07C4F" w:rsidP="00E07C4F">
      <w:pPr>
        <w:bidi/>
        <w:jc w:val="both"/>
        <w:rPr>
          <w:rFonts w:cs="David" w:hint="cs"/>
          <w:u w:val="single"/>
          <w:rtl/>
        </w:rPr>
      </w:pPr>
    </w:p>
    <w:p w14:paraId="3CEBD814" w14:textId="77777777" w:rsidR="00E07C4F" w:rsidRPr="00E07C4F" w:rsidRDefault="00E07C4F" w:rsidP="00E07C4F">
      <w:pPr>
        <w:bidi/>
        <w:jc w:val="both"/>
        <w:rPr>
          <w:rFonts w:cs="David" w:hint="cs"/>
          <w:rtl/>
        </w:rPr>
      </w:pPr>
      <w:r w:rsidRPr="00E07C4F">
        <w:rPr>
          <w:rFonts w:cs="David" w:hint="cs"/>
          <w:rtl/>
        </w:rPr>
        <w:tab/>
        <w:t xml:space="preserve"> אבל לפני שאני נכנס לאוטוסטרדה - - </w:t>
      </w:r>
    </w:p>
    <w:p w14:paraId="3ECD5E98" w14:textId="77777777" w:rsidR="00E07C4F" w:rsidRPr="00E07C4F" w:rsidRDefault="00E07C4F" w:rsidP="00E07C4F">
      <w:pPr>
        <w:bidi/>
        <w:jc w:val="both"/>
        <w:rPr>
          <w:rFonts w:cs="David" w:hint="cs"/>
          <w:rtl/>
        </w:rPr>
      </w:pPr>
    </w:p>
    <w:p w14:paraId="67B2B333" w14:textId="77777777" w:rsidR="00E07C4F" w:rsidRPr="00E07C4F" w:rsidRDefault="00E07C4F" w:rsidP="00E07C4F">
      <w:pPr>
        <w:bidi/>
        <w:jc w:val="both"/>
        <w:rPr>
          <w:rFonts w:cs="David" w:hint="cs"/>
          <w:rtl/>
        </w:rPr>
      </w:pPr>
    </w:p>
    <w:p w14:paraId="4D919E64"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66764DA0" w14:textId="77777777" w:rsidR="00E07C4F" w:rsidRPr="00E07C4F" w:rsidRDefault="00E07C4F" w:rsidP="00E07C4F">
      <w:pPr>
        <w:bidi/>
        <w:jc w:val="both"/>
        <w:rPr>
          <w:rFonts w:cs="David" w:hint="cs"/>
          <w:rtl/>
        </w:rPr>
      </w:pPr>
    </w:p>
    <w:p w14:paraId="638CD128" w14:textId="77777777" w:rsidR="00E07C4F" w:rsidRPr="00E07C4F" w:rsidRDefault="00E07C4F" w:rsidP="00E07C4F">
      <w:pPr>
        <w:bidi/>
        <w:jc w:val="both"/>
        <w:rPr>
          <w:rFonts w:cs="David" w:hint="cs"/>
          <w:rtl/>
        </w:rPr>
      </w:pPr>
      <w:r w:rsidRPr="00E07C4F">
        <w:rPr>
          <w:rFonts w:cs="David" w:hint="cs"/>
          <w:rtl/>
        </w:rPr>
        <w:tab/>
        <w:t xml:space="preserve"> החוק הוא טוב. כמובן שהוא יידון בוועדות בשום שכל ובשיקול דעת </w:t>
      </w:r>
    </w:p>
    <w:p w14:paraId="2C40EA29" w14:textId="77777777" w:rsidR="00E07C4F" w:rsidRPr="00E07C4F" w:rsidRDefault="00E07C4F" w:rsidP="00E07C4F">
      <w:pPr>
        <w:bidi/>
        <w:jc w:val="both"/>
        <w:rPr>
          <w:rFonts w:cs="David" w:hint="cs"/>
          <w:rtl/>
        </w:rPr>
      </w:pPr>
    </w:p>
    <w:p w14:paraId="5163FFAF" w14:textId="77777777" w:rsidR="00E07C4F" w:rsidRPr="00E07C4F" w:rsidRDefault="00E07C4F" w:rsidP="00E07C4F">
      <w:pPr>
        <w:bidi/>
        <w:jc w:val="both"/>
        <w:rPr>
          <w:rFonts w:cs="David" w:hint="cs"/>
          <w:rtl/>
        </w:rPr>
      </w:pPr>
      <w:r w:rsidRPr="00E07C4F">
        <w:rPr>
          <w:rFonts w:cs="David" w:hint="cs"/>
          <w:rtl/>
        </w:rPr>
        <w:t xml:space="preserve">אחר כך הדיונים בוועדות ייקחו זמן </w:t>
      </w:r>
    </w:p>
    <w:p w14:paraId="0454BFC9" w14:textId="77777777" w:rsidR="00E07C4F" w:rsidRPr="00E07C4F" w:rsidRDefault="00E07C4F" w:rsidP="00E07C4F">
      <w:pPr>
        <w:bidi/>
        <w:jc w:val="both"/>
        <w:rPr>
          <w:rFonts w:cs="David" w:hint="cs"/>
          <w:rtl/>
        </w:rPr>
      </w:pPr>
    </w:p>
    <w:p w14:paraId="424E2204" w14:textId="77777777" w:rsidR="00E07C4F" w:rsidRPr="00E07C4F" w:rsidRDefault="00E07C4F" w:rsidP="00E07C4F">
      <w:pPr>
        <w:bidi/>
        <w:jc w:val="both"/>
        <w:rPr>
          <w:rFonts w:cs="David" w:hint="cs"/>
          <w:rtl/>
        </w:rPr>
      </w:pPr>
    </w:p>
    <w:p w14:paraId="4A7BBC6F"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07F8C505" w14:textId="77777777" w:rsidR="00E07C4F" w:rsidRPr="00E07C4F" w:rsidRDefault="00E07C4F" w:rsidP="00E07C4F">
      <w:pPr>
        <w:bidi/>
        <w:jc w:val="both"/>
        <w:rPr>
          <w:rFonts w:cs="David" w:hint="cs"/>
          <w:rtl/>
        </w:rPr>
      </w:pPr>
    </w:p>
    <w:p w14:paraId="6DAB0A5C" w14:textId="77777777" w:rsidR="00E07C4F" w:rsidRPr="00E07C4F" w:rsidRDefault="00E07C4F" w:rsidP="00E07C4F">
      <w:pPr>
        <w:bidi/>
        <w:jc w:val="both"/>
        <w:rPr>
          <w:rFonts w:cs="David" w:hint="cs"/>
          <w:rtl/>
        </w:rPr>
      </w:pPr>
      <w:r w:rsidRPr="00E07C4F">
        <w:rPr>
          <w:rFonts w:cs="David" w:hint="cs"/>
          <w:rtl/>
        </w:rPr>
        <w:tab/>
        <w:t xml:space="preserve">אתה יודע מה? עושים את זה. הכל ידוע. למפורסמות לא צריך ראיה.  לכן, החוק הזה בא לתקן את </w:t>
      </w:r>
      <w:proofErr w:type="spellStart"/>
      <w:r w:rsidRPr="00E07C4F">
        <w:rPr>
          <w:rFonts w:cs="David" w:hint="cs"/>
          <w:rtl/>
        </w:rPr>
        <w:t>הלאקונה</w:t>
      </w:r>
      <w:proofErr w:type="spellEnd"/>
      <w:r w:rsidRPr="00E07C4F">
        <w:rPr>
          <w:rFonts w:cs="David" w:hint="cs"/>
          <w:rtl/>
        </w:rPr>
        <w:t xml:space="preserve"> הזו, זאת אומרת </w:t>
      </w:r>
      <w:r w:rsidRPr="00E07C4F">
        <w:rPr>
          <w:rFonts w:cs="David"/>
          <w:rtl/>
        </w:rPr>
        <w:t>–</w:t>
      </w:r>
      <w:r w:rsidRPr="00E07C4F">
        <w:rPr>
          <w:rFonts w:cs="David" w:hint="cs"/>
          <w:rtl/>
        </w:rPr>
        <w:t xml:space="preserve"> אם, לדוגמה, בבית"ר עלית, או במועצה אחרת היו בחירות והשתתפתי בבחירות </w:t>
      </w:r>
      <w:r w:rsidRPr="00E07C4F">
        <w:rPr>
          <w:rFonts w:cs="David"/>
          <w:rtl/>
        </w:rPr>
        <w:t>–</w:t>
      </w:r>
      <w:r w:rsidRPr="00E07C4F">
        <w:rPr>
          <w:rFonts w:cs="David" w:hint="cs"/>
          <w:rtl/>
        </w:rPr>
        <w:t xml:space="preserve"> החוק הזה ימנע ממני מחר ללכת ולעזור למתמודד שלי ביישוב אחר. </w:t>
      </w:r>
    </w:p>
    <w:p w14:paraId="55B95871" w14:textId="77777777" w:rsidR="00E07C4F" w:rsidRPr="00E07C4F" w:rsidRDefault="00E07C4F" w:rsidP="00E07C4F">
      <w:pPr>
        <w:bidi/>
        <w:jc w:val="both"/>
        <w:rPr>
          <w:rFonts w:cs="David" w:hint="cs"/>
          <w:rtl/>
        </w:rPr>
      </w:pPr>
    </w:p>
    <w:p w14:paraId="4282CBFB"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2ED8295C" w14:textId="77777777" w:rsidR="00E07C4F" w:rsidRPr="00E07C4F" w:rsidRDefault="00E07C4F" w:rsidP="00E07C4F">
      <w:pPr>
        <w:bidi/>
        <w:jc w:val="both"/>
        <w:rPr>
          <w:rFonts w:cs="David" w:hint="cs"/>
          <w:u w:val="single"/>
          <w:rtl/>
        </w:rPr>
      </w:pPr>
    </w:p>
    <w:p w14:paraId="35B78BB5" w14:textId="77777777" w:rsidR="00E07C4F" w:rsidRPr="00E07C4F" w:rsidRDefault="00E07C4F" w:rsidP="00E07C4F">
      <w:pPr>
        <w:bidi/>
        <w:jc w:val="both"/>
        <w:rPr>
          <w:rFonts w:cs="David" w:hint="cs"/>
          <w:rtl/>
        </w:rPr>
      </w:pPr>
      <w:r w:rsidRPr="00E07C4F">
        <w:rPr>
          <w:rFonts w:cs="David" w:hint="cs"/>
          <w:rtl/>
        </w:rPr>
        <w:tab/>
        <w:t xml:space="preserve"> אני חושב שבנושאים של דיני בחירות אנחנו צריכים להיות מאד זהירים. אני לראשונה רואה כאן את הצעת החוק הזו כאשר אנחנו ממילא נמצאים פחות מ- 12 חודשים לפני הבחירות. הבחירות תתקיימנה בראשית נובמבר, דהיינו </w:t>
      </w:r>
      <w:r w:rsidRPr="00E07C4F">
        <w:rPr>
          <w:rFonts w:cs="David"/>
          <w:rtl/>
        </w:rPr>
        <w:t>–</w:t>
      </w:r>
      <w:r w:rsidRPr="00E07C4F">
        <w:rPr>
          <w:rFonts w:cs="David" w:hint="cs"/>
          <w:rtl/>
        </w:rPr>
        <w:t xml:space="preserve"> אנחנו נמצאים 10 חודשים לפני הבחירות. לן, בכל מקרה, התחולה של החוק או הארכת פרק הזמן שבו לא ניתן להזיז חוק היא ממילא גם רטרואקטיבית. אני הייתי מבקש מידידי, חבר הכנסת </w:t>
      </w:r>
      <w:proofErr w:type="spellStart"/>
      <w:r w:rsidRPr="00E07C4F">
        <w:rPr>
          <w:rFonts w:cs="David" w:hint="cs"/>
          <w:rtl/>
        </w:rPr>
        <w:t>מרגי</w:t>
      </w:r>
      <w:proofErr w:type="spellEnd"/>
      <w:r w:rsidRPr="00E07C4F">
        <w:rPr>
          <w:rFonts w:cs="David" w:hint="cs"/>
          <w:rtl/>
        </w:rPr>
        <w:t>, לאפשר לסיעות לבחון את הנושא הזה לפני שזה בא לפטור מחובת הנחה כי מדובר בחוק שהוא ללא ספק בעל השלכות פוליטיות אשר יכול להשפיע - -</w:t>
      </w:r>
    </w:p>
    <w:p w14:paraId="5D777E10" w14:textId="77777777" w:rsidR="00E07C4F" w:rsidRPr="00E07C4F" w:rsidRDefault="00E07C4F" w:rsidP="00E07C4F">
      <w:pPr>
        <w:bidi/>
        <w:jc w:val="both"/>
        <w:rPr>
          <w:rFonts w:cs="David" w:hint="cs"/>
          <w:rtl/>
        </w:rPr>
      </w:pPr>
    </w:p>
    <w:p w14:paraId="4C2C0773" w14:textId="77777777" w:rsidR="00E07C4F" w:rsidRPr="00E07C4F" w:rsidRDefault="00E07C4F" w:rsidP="00E07C4F">
      <w:pPr>
        <w:bidi/>
        <w:jc w:val="both"/>
        <w:rPr>
          <w:rFonts w:cs="David" w:hint="cs"/>
          <w:rtl/>
        </w:rPr>
      </w:pPr>
    </w:p>
    <w:p w14:paraId="5026A63C" w14:textId="77777777" w:rsidR="00E07C4F" w:rsidRPr="00E07C4F" w:rsidRDefault="00E07C4F" w:rsidP="00E07C4F">
      <w:pPr>
        <w:bidi/>
        <w:jc w:val="both"/>
        <w:rPr>
          <w:rFonts w:cs="David" w:hint="cs"/>
          <w:rtl/>
        </w:rPr>
      </w:pPr>
      <w:r w:rsidRPr="00E07C4F">
        <w:rPr>
          <w:rFonts w:cs="David" w:hint="cs"/>
          <w:u w:val="single"/>
          <w:rtl/>
        </w:rPr>
        <w:t>דוד טל:</w:t>
      </w:r>
    </w:p>
    <w:p w14:paraId="75C4355E" w14:textId="77777777" w:rsidR="00E07C4F" w:rsidRPr="00E07C4F" w:rsidRDefault="00E07C4F" w:rsidP="00E07C4F">
      <w:pPr>
        <w:bidi/>
        <w:jc w:val="both"/>
        <w:rPr>
          <w:rFonts w:cs="David" w:hint="cs"/>
          <w:rtl/>
        </w:rPr>
      </w:pPr>
    </w:p>
    <w:p w14:paraId="034054BB" w14:textId="77777777" w:rsidR="00E07C4F" w:rsidRPr="00E07C4F" w:rsidRDefault="00E07C4F" w:rsidP="00E07C4F">
      <w:pPr>
        <w:bidi/>
        <w:jc w:val="both"/>
        <w:rPr>
          <w:rFonts w:cs="David" w:hint="cs"/>
          <w:rtl/>
        </w:rPr>
      </w:pPr>
      <w:r w:rsidRPr="00E07C4F">
        <w:rPr>
          <w:rFonts w:cs="David" w:hint="cs"/>
          <w:rtl/>
        </w:rPr>
        <w:tab/>
        <w:t xml:space="preserve"> אולי, למען הפרוצדורה אפשר לקבוע פטור מחובת הנחה והדבר יבוא בתיאום עם הסיעות? </w:t>
      </w:r>
    </w:p>
    <w:p w14:paraId="55FF4DE4" w14:textId="77777777" w:rsidR="00E07C4F" w:rsidRPr="00E07C4F" w:rsidRDefault="00E07C4F" w:rsidP="00E07C4F">
      <w:pPr>
        <w:bidi/>
        <w:jc w:val="both"/>
        <w:rPr>
          <w:rFonts w:cs="David" w:hint="cs"/>
          <w:rtl/>
        </w:rPr>
      </w:pPr>
    </w:p>
    <w:p w14:paraId="3E5C1A5E" w14:textId="77777777" w:rsidR="00E07C4F" w:rsidRPr="00E07C4F" w:rsidRDefault="00E07C4F" w:rsidP="00E07C4F">
      <w:pPr>
        <w:bidi/>
        <w:jc w:val="both"/>
        <w:rPr>
          <w:rFonts w:cs="David" w:hint="cs"/>
          <w:rtl/>
        </w:rPr>
      </w:pPr>
      <w:r w:rsidRPr="00E07C4F">
        <w:rPr>
          <w:rFonts w:cs="David" w:hint="cs"/>
          <w:rtl/>
        </w:rPr>
        <w:tab/>
      </w:r>
    </w:p>
    <w:p w14:paraId="6E6C6043"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4EB5DB8E" w14:textId="77777777" w:rsidR="00E07C4F" w:rsidRPr="00E07C4F" w:rsidRDefault="00E07C4F" w:rsidP="00E07C4F">
      <w:pPr>
        <w:bidi/>
        <w:jc w:val="both"/>
        <w:rPr>
          <w:rFonts w:cs="David" w:hint="cs"/>
          <w:u w:val="single"/>
          <w:rtl/>
        </w:rPr>
      </w:pPr>
    </w:p>
    <w:p w14:paraId="31B4C21C" w14:textId="77777777" w:rsidR="00E07C4F" w:rsidRPr="00E07C4F" w:rsidRDefault="00E07C4F" w:rsidP="00E07C4F">
      <w:pPr>
        <w:bidi/>
        <w:jc w:val="both"/>
        <w:rPr>
          <w:rFonts w:cs="David" w:hint="cs"/>
          <w:rtl/>
        </w:rPr>
      </w:pPr>
      <w:r w:rsidRPr="00E07C4F">
        <w:rPr>
          <w:rFonts w:cs="David" w:hint="cs"/>
          <w:rtl/>
        </w:rPr>
        <w:tab/>
        <w:t xml:space="preserve"> אבל לפני שאני נכנס לאוטוסטרדה -  -</w:t>
      </w:r>
    </w:p>
    <w:p w14:paraId="7E8778BF" w14:textId="77777777" w:rsidR="00E07C4F" w:rsidRDefault="00E07C4F" w:rsidP="00E07C4F">
      <w:pPr>
        <w:bidi/>
        <w:jc w:val="both"/>
        <w:rPr>
          <w:rFonts w:cs="David" w:hint="cs"/>
          <w:rtl/>
        </w:rPr>
      </w:pPr>
    </w:p>
    <w:p w14:paraId="2E3029A7" w14:textId="77777777" w:rsidR="00E07C4F" w:rsidRDefault="00E07C4F" w:rsidP="00E07C4F">
      <w:pPr>
        <w:bidi/>
        <w:jc w:val="both"/>
        <w:rPr>
          <w:rFonts w:cs="David" w:hint="cs"/>
          <w:rtl/>
        </w:rPr>
      </w:pPr>
    </w:p>
    <w:p w14:paraId="08BAC5A9" w14:textId="77777777" w:rsidR="00E07C4F" w:rsidRDefault="00E07C4F" w:rsidP="00E07C4F">
      <w:pPr>
        <w:bidi/>
        <w:jc w:val="both"/>
        <w:rPr>
          <w:rFonts w:cs="David" w:hint="cs"/>
          <w:rtl/>
        </w:rPr>
      </w:pPr>
    </w:p>
    <w:p w14:paraId="003D9DA5" w14:textId="77777777" w:rsidR="00E07C4F" w:rsidRDefault="00E07C4F" w:rsidP="00E07C4F">
      <w:pPr>
        <w:bidi/>
        <w:jc w:val="both"/>
        <w:rPr>
          <w:rFonts w:cs="David" w:hint="cs"/>
          <w:rtl/>
        </w:rPr>
      </w:pPr>
    </w:p>
    <w:p w14:paraId="56D56DB9" w14:textId="77777777" w:rsidR="00E07C4F" w:rsidRPr="00E07C4F" w:rsidRDefault="00E07C4F" w:rsidP="00E07C4F">
      <w:pPr>
        <w:bidi/>
        <w:jc w:val="both"/>
        <w:rPr>
          <w:rFonts w:cs="David" w:hint="cs"/>
          <w:rtl/>
        </w:rPr>
      </w:pPr>
    </w:p>
    <w:p w14:paraId="54DF478C"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14C898F5" w14:textId="77777777" w:rsidR="00E07C4F" w:rsidRPr="00E07C4F" w:rsidRDefault="00E07C4F" w:rsidP="00E07C4F">
      <w:pPr>
        <w:bidi/>
        <w:jc w:val="both"/>
        <w:rPr>
          <w:rFonts w:cs="David" w:hint="cs"/>
          <w:rtl/>
        </w:rPr>
      </w:pPr>
    </w:p>
    <w:p w14:paraId="6EA0B356" w14:textId="77777777" w:rsidR="00E07C4F" w:rsidRPr="00E07C4F" w:rsidRDefault="00E07C4F" w:rsidP="00E07C4F">
      <w:pPr>
        <w:bidi/>
        <w:jc w:val="both"/>
        <w:rPr>
          <w:rFonts w:cs="David" w:hint="cs"/>
          <w:rtl/>
        </w:rPr>
      </w:pPr>
      <w:r w:rsidRPr="00E07C4F">
        <w:rPr>
          <w:rFonts w:cs="David" w:hint="cs"/>
          <w:rtl/>
        </w:rPr>
        <w:tab/>
        <w:t xml:space="preserve"> אני אתייחס. החוק בא לתקן לכולם. רבותיי, החוק הוא טוב. כמובן </w:t>
      </w:r>
      <w:r w:rsidRPr="00E07C4F">
        <w:rPr>
          <w:rFonts w:cs="David"/>
          <w:rtl/>
        </w:rPr>
        <w:t>–</w:t>
      </w:r>
      <w:r w:rsidRPr="00E07C4F">
        <w:rPr>
          <w:rFonts w:cs="David" w:hint="cs"/>
          <w:rtl/>
        </w:rPr>
        <w:t xml:space="preserve"> הוא יידון בוועדות בשום שכל, בשיקול דעת. הפטור בא כי אנחנו  נכנסים למרוצת שנת 2008. אחר כך, הדיונים בוועדות ייקחו זמן. דווקא בגלל - -</w:t>
      </w:r>
    </w:p>
    <w:p w14:paraId="260CDD42" w14:textId="77777777" w:rsidR="00E07C4F" w:rsidRPr="00E07C4F" w:rsidRDefault="00E07C4F" w:rsidP="00E07C4F">
      <w:pPr>
        <w:bidi/>
        <w:jc w:val="both"/>
        <w:rPr>
          <w:rFonts w:cs="David" w:hint="cs"/>
          <w:rtl/>
        </w:rPr>
      </w:pPr>
    </w:p>
    <w:p w14:paraId="5690FFEC"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13B6DD80" w14:textId="77777777" w:rsidR="00E07C4F" w:rsidRPr="00E07C4F" w:rsidRDefault="00E07C4F" w:rsidP="00E07C4F">
      <w:pPr>
        <w:bidi/>
        <w:jc w:val="both"/>
        <w:rPr>
          <w:rFonts w:cs="David" w:hint="cs"/>
          <w:u w:val="single"/>
          <w:rtl/>
        </w:rPr>
      </w:pPr>
    </w:p>
    <w:p w14:paraId="695C2607" w14:textId="77777777" w:rsidR="00E07C4F" w:rsidRPr="00E07C4F" w:rsidRDefault="00E07C4F" w:rsidP="00E07C4F">
      <w:pPr>
        <w:bidi/>
        <w:jc w:val="both"/>
        <w:rPr>
          <w:rFonts w:cs="David" w:hint="cs"/>
          <w:rtl/>
        </w:rPr>
      </w:pPr>
      <w:r w:rsidRPr="00E07C4F">
        <w:rPr>
          <w:rFonts w:cs="David" w:hint="cs"/>
          <w:rtl/>
        </w:rPr>
        <w:tab/>
        <w:t xml:space="preserve"> מה הבעיה? בכל מקרה זה רטרואקטיבי. </w:t>
      </w:r>
    </w:p>
    <w:p w14:paraId="0F2BD308" w14:textId="77777777" w:rsidR="00E07C4F" w:rsidRPr="00E07C4F" w:rsidRDefault="00E07C4F" w:rsidP="00E07C4F">
      <w:pPr>
        <w:bidi/>
        <w:jc w:val="both"/>
        <w:rPr>
          <w:rFonts w:cs="David" w:hint="cs"/>
          <w:rtl/>
        </w:rPr>
      </w:pPr>
    </w:p>
    <w:p w14:paraId="1F4B9062" w14:textId="77777777" w:rsidR="00E07C4F" w:rsidRPr="00E07C4F" w:rsidRDefault="00E07C4F" w:rsidP="00E07C4F">
      <w:pPr>
        <w:bidi/>
        <w:jc w:val="both"/>
        <w:rPr>
          <w:rFonts w:cs="David" w:hint="cs"/>
          <w:rtl/>
        </w:rPr>
      </w:pPr>
      <w:r w:rsidRPr="00E07C4F">
        <w:rPr>
          <w:rFonts w:cs="David" w:hint="cs"/>
          <w:u w:val="single"/>
          <w:rtl/>
        </w:rPr>
        <w:t>ראובן ריבלין:</w:t>
      </w:r>
    </w:p>
    <w:p w14:paraId="30EEB51A" w14:textId="77777777" w:rsidR="00E07C4F" w:rsidRPr="00E07C4F" w:rsidRDefault="00E07C4F" w:rsidP="00E07C4F">
      <w:pPr>
        <w:bidi/>
        <w:jc w:val="both"/>
        <w:rPr>
          <w:rFonts w:cs="David" w:hint="cs"/>
          <w:rtl/>
        </w:rPr>
      </w:pPr>
    </w:p>
    <w:p w14:paraId="50A67472" w14:textId="77777777" w:rsidR="00E07C4F" w:rsidRPr="00E07C4F" w:rsidRDefault="00E07C4F" w:rsidP="00E07C4F">
      <w:pPr>
        <w:bidi/>
        <w:jc w:val="both"/>
        <w:rPr>
          <w:rFonts w:cs="David" w:hint="cs"/>
          <w:rtl/>
        </w:rPr>
      </w:pPr>
      <w:r w:rsidRPr="00E07C4F">
        <w:rPr>
          <w:rFonts w:cs="David" w:hint="cs"/>
          <w:rtl/>
        </w:rPr>
        <w:tab/>
        <w:t xml:space="preserve"> אני מציע שנקבע שכל החוקים יהיו פטורים מחובת הנחה אלא אם כן הממשלה רוצה לא לפטור, ואז </w:t>
      </w:r>
      <w:r w:rsidRPr="00E07C4F">
        <w:rPr>
          <w:rFonts w:cs="David"/>
          <w:rtl/>
        </w:rPr>
        <w:t>–</w:t>
      </w:r>
      <w:r w:rsidRPr="00E07C4F">
        <w:rPr>
          <w:rFonts w:cs="David" w:hint="cs"/>
          <w:rtl/>
        </w:rPr>
        <w:t xml:space="preserve"> שהיא תגיש בקשה. </w:t>
      </w:r>
    </w:p>
    <w:p w14:paraId="1CCE16A1" w14:textId="77777777" w:rsidR="00E07C4F" w:rsidRPr="00E07C4F" w:rsidRDefault="00E07C4F" w:rsidP="00E07C4F">
      <w:pPr>
        <w:bidi/>
        <w:jc w:val="both"/>
        <w:rPr>
          <w:rFonts w:cs="David" w:hint="cs"/>
          <w:rtl/>
        </w:rPr>
      </w:pPr>
    </w:p>
    <w:p w14:paraId="2946D078" w14:textId="77777777" w:rsidR="00E07C4F" w:rsidRPr="00E07C4F" w:rsidRDefault="00E07C4F" w:rsidP="00E07C4F">
      <w:pPr>
        <w:bidi/>
        <w:jc w:val="both"/>
        <w:rPr>
          <w:rFonts w:cs="David" w:hint="cs"/>
          <w:rtl/>
        </w:rPr>
      </w:pPr>
    </w:p>
    <w:p w14:paraId="1CB844FE"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643B7CFE" w14:textId="77777777" w:rsidR="00E07C4F" w:rsidRPr="00E07C4F" w:rsidRDefault="00E07C4F" w:rsidP="00E07C4F">
      <w:pPr>
        <w:bidi/>
        <w:jc w:val="both"/>
        <w:rPr>
          <w:rFonts w:cs="David" w:hint="cs"/>
          <w:u w:val="single"/>
          <w:rtl/>
        </w:rPr>
      </w:pPr>
    </w:p>
    <w:p w14:paraId="5937095E" w14:textId="77777777" w:rsidR="00E07C4F" w:rsidRPr="00E07C4F" w:rsidRDefault="00E07C4F" w:rsidP="00E07C4F">
      <w:pPr>
        <w:bidi/>
        <w:jc w:val="both"/>
        <w:rPr>
          <w:rFonts w:cs="David" w:hint="cs"/>
          <w:rtl/>
        </w:rPr>
      </w:pPr>
      <w:r w:rsidRPr="00E07C4F">
        <w:rPr>
          <w:rFonts w:cs="David" w:hint="cs"/>
          <w:rtl/>
        </w:rPr>
        <w:tab/>
        <w:t xml:space="preserve"> אני אאלץ להצביע נגד, רק בגלל שלא הספקתי - - כל איש פוליטי שנמצא פה ולא בדק זאת, והוא יצביע בעד </w:t>
      </w:r>
      <w:r w:rsidRPr="00E07C4F">
        <w:rPr>
          <w:rFonts w:cs="David"/>
          <w:rtl/>
        </w:rPr>
        <w:t>–</w:t>
      </w:r>
      <w:r w:rsidRPr="00E07C4F">
        <w:rPr>
          <w:rFonts w:cs="David" w:hint="cs"/>
          <w:rtl/>
        </w:rPr>
        <w:t xml:space="preserve"> לפי דעתי - -</w:t>
      </w:r>
    </w:p>
    <w:p w14:paraId="2F6F46F9" w14:textId="77777777" w:rsidR="00E07C4F" w:rsidRPr="00E07C4F" w:rsidRDefault="00E07C4F" w:rsidP="00E07C4F">
      <w:pPr>
        <w:bidi/>
        <w:jc w:val="both"/>
        <w:rPr>
          <w:rFonts w:cs="David" w:hint="cs"/>
          <w:rtl/>
        </w:rPr>
      </w:pPr>
    </w:p>
    <w:p w14:paraId="5B02808B" w14:textId="77777777" w:rsidR="00E07C4F" w:rsidRPr="00E07C4F" w:rsidRDefault="00E07C4F" w:rsidP="00E07C4F">
      <w:pPr>
        <w:bidi/>
        <w:jc w:val="both"/>
        <w:rPr>
          <w:rFonts w:cs="David" w:hint="cs"/>
          <w:rtl/>
        </w:rPr>
      </w:pPr>
    </w:p>
    <w:p w14:paraId="0A0A3648"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44D11D35" w14:textId="77777777" w:rsidR="00E07C4F" w:rsidRPr="00E07C4F" w:rsidRDefault="00E07C4F" w:rsidP="00E07C4F">
      <w:pPr>
        <w:bidi/>
        <w:jc w:val="both"/>
        <w:rPr>
          <w:rFonts w:cs="David" w:hint="cs"/>
          <w:rtl/>
        </w:rPr>
      </w:pPr>
    </w:p>
    <w:p w14:paraId="255A44CF" w14:textId="77777777" w:rsidR="00E07C4F" w:rsidRPr="00E07C4F" w:rsidRDefault="00E07C4F" w:rsidP="00E07C4F">
      <w:pPr>
        <w:bidi/>
        <w:jc w:val="both"/>
        <w:rPr>
          <w:rFonts w:cs="David" w:hint="cs"/>
          <w:rtl/>
        </w:rPr>
      </w:pPr>
      <w:r w:rsidRPr="00E07C4F">
        <w:rPr>
          <w:rFonts w:cs="David" w:hint="cs"/>
          <w:rtl/>
        </w:rPr>
        <w:tab/>
        <w:t xml:space="preserve"> כמה זמן אתה רוצה?</w:t>
      </w:r>
    </w:p>
    <w:p w14:paraId="130E88C7" w14:textId="77777777" w:rsidR="00E07C4F" w:rsidRPr="00E07C4F" w:rsidRDefault="00E07C4F" w:rsidP="00E07C4F">
      <w:pPr>
        <w:bidi/>
        <w:jc w:val="both"/>
        <w:rPr>
          <w:rFonts w:cs="David" w:hint="cs"/>
          <w:rtl/>
        </w:rPr>
      </w:pPr>
    </w:p>
    <w:p w14:paraId="2FA1EA06" w14:textId="77777777" w:rsidR="00E07C4F" w:rsidRPr="00E07C4F" w:rsidRDefault="00E07C4F" w:rsidP="00E07C4F">
      <w:pPr>
        <w:bidi/>
        <w:jc w:val="both"/>
        <w:rPr>
          <w:rFonts w:cs="David" w:hint="cs"/>
          <w:rtl/>
        </w:rPr>
      </w:pPr>
    </w:p>
    <w:p w14:paraId="719BB6B4"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7DBCFF03" w14:textId="77777777" w:rsidR="00E07C4F" w:rsidRPr="00E07C4F" w:rsidRDefault="00E07C4F" w:rsidP="00E07C4F">
      <w:pPr>
        <w:bidi/>
        <w:jc w:val="both"/>
        <w:rPr>
          <w:rFonts w:cs="David" w:hint="cs"/>
          <w:u w:val="single"/>
          <w:rtl/>
        </w:rPr>
      </w:pPr>
    </w:p>
    <w:p w14:paraId="56901E62" w14:textId="77777777" w:rsidR="00E07C4F" w:rsidRPr="00E07C4F" w:rsidRDefault="00E07C4F" w:rsidP="00E07C4F">
      <w:pPr>
        <w:bidi/>
        <w:jc w:val="both"/>
        <w:rPr>
          <w:rFonts w:cs="David" w:hint="cs"/>
          <w:rtl/>
        </w:rPr>
      </w:pPr>
      <w:r w:rsidRPr="00E07C4F">
        <w:rPr>
          <w:rFonts w:cs="David" w:hint="cs"/>
          <w:rtl/>
        </w:rPr>
        <w:tab/>
        <w:t>עד יום שני, אני מבקש.</w:t>
      </w:r>
    </w:p>
    <w:p w14:paraId="71EA7F06" w14:textId="77777777" w:rsidR="00E07C4F" w:rsidRPr="00E07C4F" w:rsidRDefault="00E07C4F" w:rsidP="00E07C4F">
      <w:pPr>
        <w:bidi/>
        <w:jc w:val="both"/>
        <w:rPr>
          <w:rFonts w:cs="David" w:hint="cs"/>
          <w:rtl/>
        </w:rPr>
      </w:pPr>
    </w:p>
    <w:p w14:paraId="4C17F8D3"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4EB18301" w14:textId="77777777" w:rsidR="00E07C4F" w:rsidRPr="00E07C4F" w:rsidRDefault="00E07C4F" w:rsidP="00E07C4F">
      <w:pPr>
        <w:bidi/>
        <w:jc w:val="both"/>
        <w:rPr>
          <w:rFonts w:cs="David" w:hint="cs"/>
          <w:rtl/>
        </w:rPr>
      </w:pPr>
    </w:p>
    <w:p w14:paraId="0AFB9ABA" w14:textId="77777777" w:rsidR="00E07C4F" w:rsidRPr="00E07C4F" w:rsidRDefault="00E07C4F" w:rsidP="00E07C4F">
      <w:pPr>
        <w:bidi/>
        <w:jc w:val="both"/>
        <w:rPr>
          <w:rFonts w:cs="David" w:hint="cs"/>
          <w:rtl/>
        </w:rPr>
      </w:pPr>
      <w:r w:rsidRPr="00E07C4F">
        <w:rPr>
          <w:rFonts w:cs="David" w:hint="cs"/>
          <w:rtl/>
        </w:rPr>
        <w:tab/>
        <w:t xml:space="preserve"> אני דוחה את זה לשבוע הבא. </w:t>
      </w:r>
    </w:p>
    <w:p w14:paraId="716B917B" w14:textId="77777777" w:rsidR="00E07C4F" w:rsidRPr="00E07C4F" w:rsidRDefault="00E07C4F" w:rsidP="00E07C4F">
      <w:pPr>
        <w:bidi/>
        <w:jc w:val="both"/>
        <w:rPr>
          <w:rFonts w:cs="David" w:hint="cs"/>
          <w:rtl/>
        </w:rPr>
      </w:pPr>
    </w:p>
    <w:p w14:paraId="46B91990"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6168925" w14:textId="77777777" w:rsidR="00E07C4F" w:rsidRPr="00E07C4F" w:rsidRDefault="00E07C4F" w:rsidP="00E07C4F">
      <w:pPr>
        <w:bidi/>
        <w:jc w:val="both"/>
        <w:rPr>
          <w:rFonts w:cs="David" w:hint="cs"/>
          <w:rtl/>
        </w:rPr>
      </w:pPr>
    </w:p>
    <w:p w14:paraId="6998367E" w14:textId="77777777" w:rsidR="00E07C4F" w:rsidRPr="00E07C4F" w:rsidRDefault="00E07C4F" w:rsidP="00E07C4F">
      <w:pPr>
        <w:bidi/>
        <w:jc w:val="both"/>
        <w:rPr>
          <w:rFonts w:cs="David" w:hint="cs"/>
          <w:rtl/>
        </w:rPr>
      </w:pPr>
      <w:r w:rsidRPr="00E07C4F">
        <w:rPr>
          <w:rFonts w:cs="David" w:hint="cs"/>
          <w:rtl/>
        </w:rPr>
        <w:tab/>
        <w:t>אנו עוברים להצעת החוק של חבר הכנסת הנדל.</w:t>
      </w:r>
    </w:p>
    <w:p w14:paraId="0F6F68C0" w14:textId="77777777" w:rsidR="00E07C4F" w:rsidRPr="00E07C4F" w:rsidRDefault="00E07C4F" w:rsidP="00E07C4F">
      <w:pPr>
        <w:bidi/>
        <w:jc w:val="both"/>
        <w:rPr>
          <w:rFonts w:cs="David" w:hint="cs"/>
          <w:rtl/>
        </w:rPr>
      </w:pPr>
    </w:p>
    <w:p w14:paraId="40125395" w14:textId="77777777" w:rsidR="00E07C4F" w:rsidRPr="00E07C4F" w:rsidRDefault="00E07C4F" w:rsidP="00E07C4F">
      <w:pPr>
        <w:bidi/>
        <w:jc w:val="both"/>
        <w:rPr>
          <w:rFonts w:cs="David" w:hint="cs"/>
          <w:rtl/>
        </w:rPr>
      </w:pPr>
      <w:r w:rsidRPr="00E07C4F">
        <w:rPr>
          <w:rFonts w:cs="David" w:hint="cs"/>
          <w:u w:val="single"/>
          <w:rtl/>
        </w:rPr>
        <w:t>צבי הנדל:</w:t>
      </w:r>
    </w:p>
    <w:p w14:paraId="1A1D600F" w14:textId="77777777" w:rsidR="00E07C4F" w:rsidRPr="00E07C4F" w:rsidRDefault="00E07C4F" w:rsidP="00E07C4F">
      <w:pPr>
        <w:bidi/>
        <w:jc w:val="both"/>
        <w:rPr>
          <w:rFonts w:cs="David" w:hint="cs"/>
          <w:rtl/>
        </w:rPr>
      </w:pPr>
    </w:p>
    <w:p w14:paraId="73FAEC9F" w14:textId="77777777" w:rsidR="00E07C4F" w:rsidRPr="00E07C4F" w:rsidRDefault="00E07C4F" w:rsidP="00E07C4F">
      <w:pPr>
        <w:bidi/>
        <w:jc w:val="both"/>
        <w:rPr>
          <w:rFonts w:cs="David" w:hint="cs"/>
          <w:rtl/>
        </w:rPr>
      </w:pPr>
      <w:r w:rsidRPr="00E07C4F">
        <w:rPr>
          <w:rFonts w:cs="David" w:hint="cs"/>
          <w:rtl/>
        </w:rPr>
        <w:tab/>
        <w:t xml:space="preserve">הואיל ותיקון החקיקה לגבי העישון נכנס לתוקף לפני חודש או חודשיים וזה מעורר צורך לתיקונים, שלגבי המעשנים, בעיקר הצעירים, מאד </w:t>
      </w:r>
      <w:proofErr w:type="spellStart"/>
      <w:r w:rsidRPr="00E07C4F">
        <w:rPr>
          <w:rFonts w:cs="David" w:hint="cs"/>
          <w:rtl/>
        </w:rPr>
        <w:t>מאד</w:t>
      </w:r>
      <w:proofErr w:type="spellEnd"/>
      <w:r w:rsidRPr="00E07C4F">
        <w:rPr>
          <w:rFonts w:cs="David" w:hint="cs"/>
          <w:rtl/>
        </w:rPr>
        <w:t xml:space="preserve"> מציק, לכן זה מאד אקוטי. כבר היום יש התקוטטויות בתוך מועדונים </w:t>
      </w:r>
      <w:proofErr w:type="spellStart"/>
      <w:r w:rsidRPr="00E07C4F">
        <w:rPr>
          <w:rFonts w:cs="David" w:hint="cs"/>
          <w:rtl/>
        </w:rPr>
        <w:t>למינהם</w:t>
      </w:r>
      <w:proofErr w:type="spellEnd"/>
      <w:r w:rsidRPr="00E07C4F">
        <w:rPr>
          <w:rFonts w:cs="David" w:hint="cs"/>
          <w:rtl/>
        </w:rPr>
        <w:t xml:space="preserve">, ולכן, כשנדרשתי לעשות תיקון חקיקה </w:t>
      </w:r>
      <w:r w:rsidRPr="00E07C4F">
        <w:rPr>
          <w:rFonts w:cs="David"/>
          <w:rtl/>
        </w:rPr>
        <w:t>–</w:t>
      </w:r>
      <w:r w:rsidRPr="00E07C4F">
        <w:rPr>
          <w:rFonts w:cs="David" w:hint="cs"/>
          <w:rtl/>
        </w:rPr>
        <w:t xml:space="preserve"> כי כולם יודעים שאני מעשן, אז פונים אלי -כולם פנו אלי לעשות תיקון חקיקה. אני חושב שהזמן מאד משמעותי פה. </w:t>
      </w:r>
    </w:p>
    <w:p w14:paraId="7C549368" w14:textId="77777777" w:rsidR="00E07C4F" w:rsidRPr="00E07C4F" w:rsidRDefault="00E07C4F" w:rsidP="00E07C4F">
      <w:pPr>
        <w:bidi/>
        <w:jc w:val="both"/>
        <w:rPr>
          <w:rFonts w:cs="David" w:hint="cs"/>
          <w:rtl/>
        </w:rPr>
      </w:pPr>
    </w:p>
    <w:p w14:paraId="53A80287" w14:textId="77777777" w:rsidR="00E07C4F" w:rsidRPr="00E07C4F" w:rsidRDefault="00E07C4F" w:rsidP="00E07C4F">
      <w:pPr>
        <w:pStyle w:val="Heading5"/>
        <w:rPr>
          <w:rFonts w:hint="cs"/>
          <w:sz w:val="24"/>
          <w:rtl/>
        </w:rPr>
      </w:pPr>
      <w:r w:rsidRPr="00E07C4F">
        <w:rPr>
          <w:rFonts w:hint="cs"/>
          <w:sz w:val="24"/>
          <w:u w:val="single"/>
          <w:rtl/>
        </w:rPr>
        <w:t>יואל חסון:</w:t>
      </w:r>
    </w:p>
    <w:p w14:paraId="6F75D7B9" w14:textId="77777777" w:rsidR="00E07C4F" w:rsidRPr="00E07C4F" w:rsidRDefault="00E07C4F" w:rsidP="00E07C4F">
      <w:pPr>
        <w:pStyle w:val="Heading5"/>
        <w:rPr>
          <w:rFonts w:hint="cs"/>
          <w:sz w:val="24"/>
          <w:rtl/>
        </w:rPr>
      </w:pPr>
    </w:p>
    <w:p w14:paraId="16E1B684" w14:textId="77777777" w:rsidR="00E07C4F" w:rsidRPr="00E07C4F" w:rsidRDefault="00E07C4F" w:rsidP="00E07C4F">
      <w:pPr>
        <w:bidi/>
        <w:jc w:val="both"/>
        <w:rPr>
          <w:rFonts w:cs="David" w:hint="cs"/>
          <w:rtl/>
        </w:rPr>
      </w:pPr>
      <w:r w:rsidRPr="00E07C4F">
        <w:rPr>
          <w:rFonts w:cs="David" w:hint="cs"/>
          <w:rtl/>
        </w:rPr>
        <w:tab/>
        <w:t xml:space="preserve"> אני אומר כאן דעה אישית ולא עמדה קואליציונית </w:t>
      </w:r>
      <w:r w:rsidRPr="00E07C4F">
        <w:rPr>
          <w:rFonts w:cs="David"/>
          <w:rtl/>
        </w:rPr>
        <w:t>–</w:t>
      </w:r>
      <w:r w:rsidRPr="00E07C4F">
        <w:rPr>
          <w:rFonts w:cs="David" w:hint="cs"/>
          <w:rtl/>
        </w:rPr>
        <w:t xml:space="preserve"> להביא את החוק הזה עכשיו, כשהוא בא למעשה לנסות ולהחליש את החוק, את סדרת החוקים האחרונים שעברו בנושא עישון - זה פשוט מיותר כיוון שהחוק כמו החוק למניעת עישון הוא חוק שצריך להיקלט, למעשה, בציבור ובחבר הישראלית. צריך לבחון את התוצאות שלו, צריך לבחון מה ללמוד ממנו, ובטח לא להביא הצעת חוק חודשיים לאחר שהחוק נכנס לתוקפו. בטח לא למהר לתת לו פטור  מחובת הנחה. קצת אורך רוח, קצת סבלנות, אני בדיוק מדבר על עניין הפטור  - כי אני באמת חושב שאין צורך בפטור, אין שום דחיפות לעשות את זה. מי שיאשר את הפטור הזה, בסופו של דבר יפגע בכוחה של הכנסת לחוקק חוקים </w:t>
      </w:r>
      <w:r w:rsidRPr="00E07C4F">
        <w:rPr>
          <w:rFonts w:cs="David"/>
          <w:rtl/>
        </w:rPr>
        <w:t>–</w:t>
      </w:r>
      <w:r w:rsidRPr="00E07C4F">
        <w:rPr>
          <w:rFonts w:cs="David" w:hint="cs"/>
          <w:rtl/>
        </w:rPr>
        <w:t xml:space="preserve">שמייד באים לתקן אותם דקה אחרי, כשיש - - </w:t>
      </w:r>
    </w:p>
    <w:p w14:paraId="6C23A56A" w14:textId="77777777" w:rsidR="00E07C4F" w:rsidRPr="00E07C4F" w:rsidRDefault="00E07C4F" w:rsidP="00E07C4F">
      <w:pPr>
        <w:bidi/>
        <w:jc w:val="both"/>
        <w:rPr>
          <w:rFonts w:cs="David" w:hint="cs"/>
          <w:rtl/>
        </w:rPr>
      </w:pPr>
    </w:p>
    <w:p w14:paraId="2E8DCDF1" w14:textId="77777777" w:rsidR="00E07C4F" w:rsidRPr="00E07C4F" w:rsidRDefault="00E07C4F" w:rsidP="00E07C4F">
      <w:pPr>
        <w:bidi/>
        <w:jc w:val="both"/>
        <w:rPr>
          <w:rFonts w:cs="David" w:hint="cs"/>
          <w:rtl/>
        </w:rPr>
      </w:pPr>
    </w:p>
    <w:p w14:paraId="112268E6"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701F0AEE" w14:textId="77777777" w:rsidR="00E07C4F" w:rsidRPr="00E07C4F" w:rsidRDefault="00E07C4F" w:rsidP="00E07C4F">
      <w:pPr>
        <w:bidi/>
        <w:jc w:val="both"/>
        <w:rPr>
          <w:rFonts w:cs="David" w:hint="cs"/>
          <w:rtl/>
        </w:rPr>
      </w:pPr>
    </w:p>
    <w:p w14:paraId="71F34252" w14:textId="77777777" w:rsidR="00E07C4F" w:rsidRPr="00E07C4F" w:rsidRDefault="00E07C4F" w:rsidP="00E07C4F">
      <w:pPr>
        <w:bidi/>
        <w:jc w:val="both"/>
        <w:rPr>
          <w:rFonts w:cs="David" w:hint="cs"/>
          <w:rtl/>
        </w:rPr>
      </w:pPr>
      <w:r w:rsidRPr="00E07C4F">
        <w:rPr>
          <w:rFonts w:cs="David" w:hint="cs"/>
          <w:rtl/>
        </w:rPr>
        <w:tab/>
        <w:t xml:space="preserve"> זו לא דוגמה טובה </w:t>
      </w:r>
      <w:r w:rsidRPr="00E07C4F">
        <w:rPr>
          <w:rFonts w:cs="David"/>
          <w:rtl/>
        </w:rPr>
        <w:t>–</w:t>
      </w:r>
      <w:r w:rsidRPr="00E07C4F">
        <w:rPr>
          <w:rFonts w:cs="David" w:hint="cs"/>
          <w:rtl/>
        </w:rPr>
        <w:t xml:space="preserve"> הממשלה מראה לנו איך מחוקקים חוק </w:t>
      </w:r>
      <w:r w:rsidRPr="00E07C4F">
        <w:rPr>
          <w:rFonts w:cs="David"/>
          <w:rtl/>
        </w:rPr>
        <w:t>–</w:t>
      </w:r>
      <w:r w:rsidRPr="00E07C4F">
        <w:rPr>
          <w:rFonts w:cs="David" w:hint="cs"/>
          <w:rtl/>
        </w:rPr>
        <w:t xml:space="preserve"> 12 שנות לימוד, שהוא חשוב, ובמחיקת קולמוס מבטלים אותו </w:t>
      </w:r>
    </w:p>
    <w:p w14:paraId="1C44395B" w14:textId="77777777" w:rsidR="00E07C4F" w:rsidRPr="00E07C4F" w:rsidRDefault="00E07C4F" w:rsidP="00E07C4F">
      <w:pPr>
        <w:bidi/>
        <w:jc w:val="both"/>
        <w:rPr>
          <w:rFonts w:cs="David" w:hint="cs"/>
          <w:rtl/>
        </w:rPr>
      </w:pPr>
    </w:p>
    <w:p w14:paraId="00590B64" w14:textId="77777777" w:rsidR="00E07C4F" w:rsidRPr="00E07C4F" w:rsidRDefault="00E07C4F" w:rsidP="00E07C4F">
      <w:pPr>
        <w:pStyle w:val="Heading5"/>
        <w:rPr>
          <w:rFonts w:hint="cs"/>
          <w:sz w:val="24"/>
          <w:rtl/>
        </w:rPr>
      </w:pPr>
      <w:r w:rsidRPr="00E07C4F">
        <w:rPr>
          <w:rFonts w:hint="cs"/>
          <w:sz w:val="24"/>
          <w:u w:val="single"/>
          <w:rtl/>
        </w:rPr>
        <w:t>יצחק זיו:</w:t>
      </w:r>
    </w:p>
    <w:p w14:paraId="731698B2" w14:textId="77777777" w:rsidR="00E07C4F" w:rsidRPr="00E07C4F" w:rsidRDefault="00E07C4F" w:rsidP="00E07C4F">
      <w:pPr>
        <w:pStyle w:val="Heading5"/>
        <w:rPr>
          <w:rFonts w:hint="cs"/>
          <w:sz w:val="24"/>
          <w:rtl/>
        </w:rPr>
      </w:pPr>
    </w:p>
    <w:p w14:paraId="44ECECA9" w14:textId="77777777" w:rsidR="00E07C4F" w:rsidRPr="00E07C4F" w:rsidRDefault="00E07C4F" w:rsidP="00E07C4F">
      <w:pPr>
        <w:bidi/>
        <w:jc w:val="both"/>
        <w:rPr>
          <w:rFonts w:cs="David" w:hint="cs"/>
          <w:rtl/>
        </w:rPr>
      </w:pPr>
      <w:r w:rsidRPr="00E07C4F">
        <w:rPr>
          <w:rFonts w:cs="David" w:hint="cs"/>
          <w:rtl/>
        </w:rPr>
        <w:tab/>
        <w:t xml:space="preserve"> את אותו נושא שמעלים עכשיו, את הפטור -זה יהיה אותו הדבר אם נדחה את זה לעוד חודשיים. אותה הבעיה תישאר בעוד חודשיים </w:t>
      </w:r>
      <w:r w:rsidRPr="00E07C4F">
        <w:rPr>
          <w:rFonts w:cs="David"/>
          <w:rtl/>
        </w:rPr>
        <w:t>–</w:t>
      </w:r>
      <w:r w:rsidRPr="00E07C4F">
        <w:rPr>
          <w:rFonts w:cs="David" w:hint="cs"/>
          <w:rtl/>
        </w:rPr>
        <w:t xml:space="preserve"> אי אפשר לחוקק ולסנדל אותו מייד אחרי זה. </w:t>
      </w:r>
    </w:p>
    <w:p w14:paraId="503FEB55" w14:textId="77777777" w:rsidR="00E07C4F" w:rsidRPr="00E07C4F" w:rsidRDefault="00E07C4F" w:rsidP="00E07C4F">
      <w:pPr>
        <w:bidi/>
        <w:jc w:val="both"/>
        <w:rPr>
          <w:rFonts w:cs="David" w:hint="cs"/>
          <w:rtl/>
        </w:rPr>
      </w:pPr>
    </w:p>
    <w:p w14:paraId="3F33F0D9"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46AB8DEC" w14:textId="77777777" w:rsidR="00E07C4F" w:rsidRPr="00E07C4F" w:rsidRDefault="00E07C4F" w:rsidP="00E07C4F">
      <w:pPr>
        <w:pStyle w:val="Heading5"/>
        <w:rPr>
          <w:rFonts w:hint="cs"/>
          <w:sz w:val="24"/>
          <w:rtl/>
        </w:rPr>
      </w:pPr>
    </w:p>
    <w:p w14:paraId="3E706F73" w14:textId="77777777" w:rsidR="00E07C4F" w:rsidRPr="00E07C4F" w:rsidRDefault="00E07C4F" w:rsidP="00E07C4F">
      <w:pPr>
        <w:bidi/>
        <w:jc w:val="both"/>
        <w:rPr>
          <w:rFonts w:cs="David" w:hint="cs"/>
          <w:rtl/>
        </w:rPr>
      </w:pPr>
      <w:r w:rsidRPr="00E07C4F">
        <w:rPr>
          <w:rFonts w:cs="David" w:hint="cs"/>
          <w:rtl/>
        </w:rPr>
        <w:tab/>
        <w:t xml:space="preserve"> אני איני מעשנת ובכל זאת אני חושבת שהרחקנו לכת בחקיקה הזו, גם בסנקציות העומדות לצידה. חצינו את הגבול הדק שבין הגנה על הלא מעשנים מפני סכנה, שאיש, אגב, מעולם לא הוכיח אותה מדעית לבין טרור פעיל נגד מעשנים </w:t>
      </w:r>
      <w:r w:rsidRPr="00E07C4F">
        <w:rPr>
          <w:rFonts w:cs="David"/>
          <w:rtl/>
        </w:rPr>
        <w:t>–</w:t>
      </w:r>
      <w:r w:rsidRPr="00E07C4F">
        <w:rPr>
          <w:rFonts w:cs="David" w:hint="cs"/>
          <w:rtl/>
        </w:rPr>
        <w:t xml:space="preserve"> ושוב, אני אומרת את זה כמי שאינה מעשנת. חייהם של המעשנים הפכו לבלתי נסבלים. הם הפכו למוקצים מחמת מיאוס. הם צריכים לשבת מחוץ למקומות - - </w:t>
      </w:r>
    </w:p>
    <w:p w14:paraId="7A706B03" w14:textId="77777777" w:rsidR="00E07C4F" w:rsidRPr="00E07C4F" w:rsidRDefault="00E07C4F" w:rsidP="00E07C4F">
      <w:pPr>
        <w:bidi/>
        <w:jc w:val="both"/>
        <w:rPr>
          <w:rFonts w:cs="David" w:hint="cs"/>
          <w:rtl/>
        </w:rPr>
      </w:pPr>
    </w:p>
    <w:p w14:paraId="45C642EF"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62029394" w14:textId="77777777" w:rsidR="00E07C4F" w:rsidRPr="00E07C4F" w:rsidRDefault="00E07C4F" w:rsidP="00E07C4F">
      <w:pPr>
        <w:bidi/>
        <w:jc w:val="both"/>
        <w:rPr>
          <w:rFonts w:cs="David" w:hint="cs"/>
          <w:rtl/>
        </w:rPr>
      </w:pPr>
    </w:p>
    <w:p w14:paraId="17E47CEB" w14:textId="77777777" w:rsidR="00E07C4F" w:rsidRPr="00E07C4F" w:rsidRDefault="00E07C4F" w:rsidP="00E07C4F">
      <w:pPr>
        <w:bidi/>
        <w:jc w:val="both"/>
        <w:rPr>
          <w:rFonts w:cs="David" w:hint="cs"/>
          <w:rtl/>
        </w:rPr>
      </w:pPr>
      <w:r w:rsidRPr="00E07C4F">
        <w:rPr>
          <w:rFonts w:cs="David" w:hint="cs"/>
          <w:rtl/>
        </w:rPr>
        <w:tab/>
        <w:t xml:space="preserve"> רק לעניין הפטור, בבקשה. </w:t>
      </w:r>
    </w:p>
    <w:p w14:paraId="33990948" w14:textId="77777777" w:rsidR="00E07C4F" w:rsidRPr="00E07C4F" w:rsidRDefault="00E07C4F" w:rsidP="00E07C4F">
      <w:pPr>
        <w:bidi/>
        <w:jc w:val="both"/>
        <w:rPr>
          <w:rFonts w:cs="David" w:hint="cs"/>
          <w:rtl/>
        </w:rPr>
      </w:pPr>
    </w:p>
    <w:p w14:paraId="1105D4B1"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27BD535C" w14:textId="77777777" w:rsidR="00E07C4F" w:rsidRPr="00E07C4F" w:rsidRDefault="00E07C4F" w:rsidP="00E07C4F">
      <w:pPr>
        <w:pStyle w:val="Heading5"/>
        <w:rPr>
          <w:rFonts w:hint="cs"/>
          <w:sz w:val="24"/>
          <w:rtl/>
        </w:rPr>
      </w:pPr>
    </w:p>
    <w:p w14:paraId="2533A7B9" w14:textId="77777777" w:rsidR="00E07C4F" w:rsidRPr="00E07C4F" w:rsidRDefault="00E07C4F" w:rsidP="00E07C4F">
      <w:pPr>
        <w:bidi/>
        <w:jc w:val="both"/>
        <w:rPr>
          <w:rFonts w:cs="David" w:hint="cs"/>
          <w:rtl/>
        </w:rPr>
      </w:pPr>
      <w:r w:rsidRPr="00E07C4F">
        <w:rPr>
          <w:rFonts w:cs="David" w:hint="cs"/>
          <w:rtl/>
        </w:rPr>
        <w:tab/>
        <w:t xml:space="preserve"> נחפזנו כאן בחקיקה בלתי מדתית ויש צורך דחוף לגונן על אותו ציבור, לאפשר לו קיום נורמלי ולא להוציא אותו מן הכלל. </w:t>
      </w:r>
    </w:p>
    <w:p w14:paraId="49B619A1" w14:textId="77777777" w:rsidR="00E07C4F" w:rsidRPr="00E07C4F" w:rsidRDefault="00E07C4F" w:rsidP="00E07C4F">
      <w:pPr>
        <w:bidi/>
        <w:jc w:val="both"/>
        <w:rPr>
          <w:rFonts w:cs="David" w:hint="cs"/>
          <w:rtl/>
        </w:rPr>
      </w:pPr>
    </w:p>
    <w:p w14:paraId="6A0222E2" w14:textId="77777777" w:rsidR="00E07C4F" w:rsidRPr="00E07C4F" w:rsidRDefault="00E07C4F" w:rsidP="00E07C4F">
      <w:pPr>
        <w:bidi/>
        <w:jc w:val="both"/>
        <w:rPr>
          <w:rFonts w:cs="David"/>
          <w:rtl/>
        </w:rPr>
      </w:pPr>
      <w:proofErr w:type="spellStart"/>
      <w:r w:rsidRPr="00E07C4F">
        <w:rPr>
          <w:rFonts w:cs="David" w:hint="eastAsia"/>
          <w:u w:val="single"/>
          <w:rtl/>
        </w:rPr>
        <w:t>רוברט</w:t>
      </w:r>
      <w:proofErr w:type="spellEnd"/>
      <w:r w:rsidRPr="00E07C4F">
        <w:rPr>
          <w:rFonts w:cs="David"/>
          <w:u w:val="single"/>
          <w:rtl/>
        </w:rPr>
        <w:t xml:space="preserve"> </w:t>
      </w:r>
      <w:proofErr w:type="spellStart"/>
      <w:r w:rsidRPr="00E07C4F">
        <w:rPr>
          <w:rFonts w:cs="David"/>
          <w:u w:val="single"/>
          <w:rtl/>
        </w:rPr>
        <w:t>אילטוב</w:t>
      </w:r>
      <w:proofErr w:type="spellEnd"/>
      <w:r w:rsidRPr="00E07C4F">
        <w:rPr>
          <w:rFonts w:cs="David"/>
          <w:u w:val="single"/>
          <w:rtl/>
        </w:rPr>
        <w:t>:</w:t>
      </w:r>
    </w:p>
    <w:p w14:paraId="6F01196E" w14:textId="77777777" w:rsidR="00E07C4F" w:rsidRPr="00E07C4F" w:rsidRDefault="00E07C4F" w:rsidP="00E07C4F">
      <w:pPr>
        <w:bidi/>
        <w:jc w:val="both"/>
        <w:rPr>
          <w:rFonts w:cs="David"/>
          <w:rtl/>
        </w:rPr>
      </w:pPr>
    </w:p>
    <w:p w14:paraId="18398F4B" w14:textId="77777777" w:rsidR="00E07C4F" w:rsidRPr="00E07C4F" w:rsidRDefault="00E07C4F" w:rsidP="00E07C4F">
      <w:pPr>
        <w:bidi/>
        <w:jc w:val="both"/>
        <w:rPr>
          <w:rFonts w:cs="David" w:hint="cs"/>
          <w:rtl/>
        </w:rPr>
      </w:pPr>
      <w:r w:rsidRPr="00E07C4F">
        <w:rPr>
          <w:rFonts w:cs="David"/>
          <w:rtl/>
        </w:rPr>
        <w:tab/>
      </w:r>
      <w:r w:rsidRPr="00E07C4F">
        <w:rPr>
          <w:rFonts w:cs="David" w:hint="cs"/>
          <w:rtl/>
        </w:rPr>
        <w:t xml:space="preserve"> אני גם לא מעשן, ואני מצטרף לחבר הכנסת הנדל. </w:t>
      </w:r>
    </w:p>
    <w:p w14:paraId="733AED4F" w14:textId="77777777" w:rsidR="00E07C4F" w:rsidRPr="00E07C4F" w:rsidRDefault="00E07C4F" w:rsidP="00E07C4F">
      <w:pPr>
        <w:bidi/>
        <w:jc w:val="both"/>
        <w:rPr>
          <w:rFonts w:cs="David" w:hint="cs"/>
          <w:rtl/>
        </w:rPr>
      </w:pPr>
    </w:p>
    <w:p w14:paraId="36AEF153"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706CE048" w14:textId="77777777" w:rsidR="00E07C4F" w:rsidRPr="00E07C4F" w:rsidRDefault="00E07C4F" w:rsidP="00E07C4F">
      <w:pPr>
        <w:bidi/>
        <w:jc w:val="both"/>
        <w:rPr>
          <w:rFonts w:cs="David" w:hint="cs"/>
          <w:rtl/>
        </w:rPr>
      </w:pPr>
    </w:p>
    <w:p w14:paraId="1BE50FE9" w14:textId="77777777" w:rsidR="00E07C4F" w:rsidRPr="00E07C4F" w:rsidRDefault="00E07C4F" w:rsidP="00E07C4F">
      <w:pPr>
        <w:bidi/>
        <w:jc w:val="both"/>
        <w:rPr>
          <w:rFonts w:cs="David" w:hint="cs"/>
          <w:rtl/>
        </w:rPr>
      </w:pPr>
      <w:r w:rsidRPr="00E07C4F">
        <w:rPr>
          <w:rFonts w:cs="David" w:hint="cs"/>
          <w:rtl/>
        </w:rPr>
        <w:tab/>
        <w:t xml:space="preserve"> מי בעד קבלת פטור מחובת הנחה להצעת החוק של חבר הכנסת הנדל? רוב. תודה. </w:t>
      </w:r>
    </w:p>
    <w:p w14:paraId="3DA02AE5" w14:textId="77777777" w:rsidR="00E07C4F" w:rsidRPr="00E07C4F" w:rsidRDefault="00E07C4F" w:rsidP="00E07C4F">
      <w:pPr>
        <w:bidi/>
        <w:jc w:val="both"/>
        <w:rPr>
          <w:rFonts w:cs="David" w:hint="cs"/>
          <w:rtl/>
        </w:rPr>
      </w:pPr>
      <w:r w:rsidRPr="00E07C4F">
        <w:rPr>
          <w:rFonts w:cs="David" w:hint="cs"/>
          <w:rtl/>
        </w:rPr>
        <w:tab/>
        <w:t xml:space="preserve">מי נגד? </w:t>
      </w:r>
      <w:r w:rsidRPr="00E07C4F">
        <w:rPr>
          <w:rFonts w:cs="David" w:hint="cs"/>
          <w:rtl/>
        </w:rPr>
        <w:tab/>
        <w:t xml:space="preserve">הצעתו של חבר הכנסת הנדל גם קיבלה פטור מחובת הנחה. </w:t>
      </w:r>
    </w:p>
    <w:p w14:paraId="449A7772" w14:textId="77777777" w:rsidR="00E07C4F" w:rsidRPr="00E07C4F" w:rsidRDefault="00E07C4F" w:rsidP="00E07C4F">
      <w:pPr>
        <w:bidi/>
        <w:jc w:val="both"/>
        <w:rPr>
          <w:rFonts w:cs="David" w:hint="cs"/>
          <w:rtl/>
        </w:rPr>
      </w:pPr>
    </w:p>
    <w:p w14:paraId="74E52B99" w14:textId="77777777" w:rsidR="00E07C4F" w:rsidRPr="00E07C4F" w:rsidRDefault="00E07C4F" w:rsidP="00E07C4F">
      <w:pPr>
        <w:pStyle w:val="Header"/>
        <w:numPr>
          <w:ilvl w:val="0"/>
          <w:numId w:val="3"/>
        </w:numPr>
        <w:overflowPunct/>
        <w:autoSpaceDE/>
        <w:autoSpaceDN/>
        <w:adjustRightInd/>
        <w:jc w:val="both"/>
        <w:textAlignment w:val="auto"/>
        <w:rPr>
          <w:rFonts w:hint="cs"/>
          <w:b/>
          <w:bCs/>
          <w:sz w:val="24"/>
          <w:u w:val="single"/>
          <w:rtl/>
        </w:rPr>
      </w:pPr>
      <w:r w:rsidRPr="00E07C4F">
        <w:rPr>
          <w:sz w:val="24"/>
          <w:rtl/>
        </w:rPr>
        <w:br w:type="page"/>
      </w:r>
      <w:r w:rsidRPr="00E07C4F">
        <w:rPr>
          <w:rFonts w:hint="cs"/>
          <w:b/>
          <w:bCs/>
          <w:sz w:val="24"/>
          <w:rtl/>
        </w:rPr>
        <w:t xml:space="preserve">הצעת חוק הכנסת (תיקון - הסדרת פעולתם של שדלנים (לוביסטים)), </w:t>
      </w:r>
      <w:proofErr w:type="spellStart"/>
      <w:r w:rsidRPr="00E07C4F">
        <w:rPr>
          <w:rFonts w:hint="cs"/>
          <w:b/>
          <w:bCs/>
          <w:sz w:val="24"/>
          <w:rtl/>
        </w:rPr>
        <w:t>התשס"ח</w:t>
      </w:r>
      <w:proofErr w:type="spellEnd"/>
      <w:r w:rsidRPr="00E07C4F">
        <w:rPr>
          <w:rFonts w:hint="cs"/>
          <w:b/>
          <w:bCs/>
          <w:sz w:val="24"/>
          <w:rtl/>
        </w:rPr>
        <w:t xml:space="preserve">-2007, </w:t>
      </w:r>
      <w:r w:rsidRPr="00E07C4F">
        <w:rPr>
          <w:rFonts w:hint="cs"/>
          <w:b/>
          <w:bCs/>
          <w:sz w:val="24"/>
          <w:u w:val="single"/>
          <w:rtl/>
        </w:rPr>
        <w:t xml:space="preserve">הצעת חברי הכנסת גדעון סער ושלי </w:t>
      </w:r>
      <w:proofErr w:type="spellStart"/>
      <w:r w:rsidRPr="00E07C4F">
        <w:rPr>
          <w:rFonts w:hint="cs"/>
          <w:b/>
          <w:bCs/>
          <w:sz w:val="24"/>
          <w:u w:val="single"/>
          <w:rtl/>
        </w:rPr>
        <w:t>יחימוביץ</w:t>
      </w:r>
      <w:proofErr w:type="spellEnd"/>
      <w:r w:rsidRPr="00E07C4F">
        <w:rPr>
          <w:rFonts w:hint="cs"/>
          <w:b/>
          <w:bCs/>
          <w:sz w:val="24"/>
          <w:u w:val="single"/>
          <w:rtl/>
        </w:rPr>
        <w:t xml:space="preserve"> (פ/3130) – הכנה לקריאה ראשונה.</w:t>
      </w:r>
    </w:p>
    <w:p w14:paraId="16C68EF6" w14:textId="77777777" w:rsidR="00E07C4F" w:rsidRPr="00E07C4F" w:rsidRDefault="00E07C4F" w:rsidP="00E07C4F">
      <w:pPr>
        <w:bidi/>
        <w:jc w:val="both"/>
        <w:rPr>
          <w:rFonts w:cs="David" w:hint="cs"/>
          <w:b/>
          <w:bCs/>
          <w:rtl/>
        </w:rPr>
      </w:pPr>
    </w:p>
    <w:p w14:paraId="5A6728F1" w14:textId="77777777" w:rsidR="00E07C4F" w:rsidRPr="00E07C4F" w:rsidRDefault="00E07C4F" w:rsidP="00E07C4F">
      <w:pPr>
        <w:bidi/>
        <w:jc w:val="both"/>
        <w:rPr>
          <w:rFonts w:cs="David" w:hint="cs"/>
          <w:rtl/>
        </w:rPr>
      </w:pPr>
    </w:p>
    <w:p w14:paraId="429A7A85" w14:textId="77777777" w:rsidR="00E07C4F" w:rsidRPr="00E07C4F" w:rsidRDefault="00E07C4F" w:rsidP="00E07C4F">
      <w:pPr>
        <w:bidi/>
        <w:jc w:val="both"/>
        <w:rPr>
          <w:rFonts w:cs="David" w:hint="cs"/>
          <w:rtl/>
        </w:rPr>
      </w:pPr>
    </w:p>
    <w:p w14:paraId="3B5B1968"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30EA837F" w14:textId="77777777" w:rsidR="00E07C4F" w:rsidRPr="00E07C4F" w:rsidRDefault="00E07C4F" w:rsidP="00E07C4F">
      <w:pPr>
        <w:bidi/>
        <w:jc w:val="both"/>
        <w:rPr>
          <w:rFonts w:cs="David" w:hint="cs"/>
          <w:rtl/>
        </w:rPr>
      </w:pPr>
    </w:p>
    <w:p w14:paraId="2FC37B60" w14:textId="77777777" w:rsidR="00E07C4F" w:rsidRPr="00E07C4F" w:rsidRDefault="00E07C4F" w:rsidP="00E07C4F">
      <w:pPr>
        <w:bidi/>
        <w:jc w:val="both"/>
        <w:rPr>
          <w:rFonts w:cs="David" w:hint="cs"/>
          <w:rtl/>
        </w:rPr>
      </w:pPr>
      <w:r w:rsidRPr="00E07C4F">
        <w:rPr>
          <w:rFonts w:cs="David" w:hint="cs"/>
          <w:rtl/>
        </w:rPr>
        <w:tab/>
        <w:t xml:space="preserve">על סדר יומנו </w:t>
      </w:r>
      <w:r w:rsidRPr="00E07C4F">
        <w:rPr>
          <w:rFonts w:cs="David"/>
          <w:rtl/>
        </w:rPr>
        <w:t>–</w:t>
      </w:r>
      <w:r w:rsidRPr="00E07C4F">
        <w:rPr>
          <w:rFonts w:cs="David" w:hint="cs"/>
          <w:rtl/>
        </w:rPr>
        <w:t xml:space="preserve"> הצעת החוק של חברי הכנסת שלי </w:t>
      </w:r>
      <w:proofErr w:type="spellStart"/>
      <w:r w:rsidRPr="00E07C4F">
        <w:rPr>
          <w:rFonts w:cs="David" w:hint="cs"/>
          <w:rtl/>
        </w:rPr>
        <w:t>יחימוביץ</w:t>
      </w:r>
      <w:proofErr w:type="spellEnd"/>
      <w:r w:rsidRPr="00E07C4F">
        <w:rPr>
          <w:rFonts w:cs="David" w:hint="cs"/>
          <w:rtl/>
        </w:rPr>
        <w:t xml:space="preserve"> וגדעון סער בנושא </w:t>
      </w:r>
      <w:r w:rsidRPr="00E07C4F">
        <w:rPr>
          <w:rFonts w:cs="David"/>
          <w:rtl/>
        </w:rPr>
        <w:t>–</w:t>
      </w:r>
      <w:r w:rsidRPr="00E07C4F">
        <w:rPr>
          <w:rFonts w:cs="David" w:hint="cs"/>
          <w:rtl/>
        </w:rPr>
        <w:t xml:space="preserve"> הלוביסטים. אני רק רוצה לפתוח ולומר שהנושא הזה כבר נדון בלשכות של כמעט כל יושבי הראש, לפחות לפני 3 קדנציות. התגבשו חוות דעת כאלה ואחרות ותיכף המציעים יאמרו את דברם על מה ולמה הם מצאו לנכון להעלות את הנושא בהצעת חוק. </w:t>
      </w:r>
    </w:p>
    <w:p w14:paraId="7960DC5A" w14:textId="77777777" w:rsidR="00E07C4F" w:rsidRPr="00E07C4F" w:rsidRDefault="00E07C4F" w:rsidP="00E07C4F">
      <w:pPr>
        <w:bidi/>
        <w:jc w:val="both"/>
        <w:rPr>
          <w:rFonts w:cs="David" w:hint="cs"/>
          <w:rtl/>
        </w:rPr>
      </w:pPr>
    </w:p>
    <w:p w14:paraId="13F257AB" w14:textId="77777777" w:rsidR="00E07C4F" w:rsidRPr="00E07C4F" w:rsidRDefault="00E07C4F" w:rsidP="00E07C4F">
      <w:pPr>
        <w:bidi/>
        <w:jc w:val="both"/>
        <w:rPr>
          <w:rFonts w:cs="David" w:hint="cs"/>
          <w:rtl/>
        </w:rPr>
      </w:pPr>
      <w:r w:rsidRPr="00E07C4F">
        <w:rPr>
          <w:rFonts w:cs="David" w:hint="cs"/>
          <w:rtl/>
        </w:rPr>
        <w:tab/>
        <w:t xml:space="preserve">אני רוצה להעלות כמה שאלות לגבי הנושא של הלוביסטים. אחת הטענות היא שבעצם אולי יש לוביסטים </w:t>
      </w:r>
      <w:r w:rsidRPr="00E07C4F">
        <w:rPr>
          <w:rFonts w:cs="David"/>
          <w:rtl/>
        </w:rPr>
        <w:t>–</w:t>
      </w:r>
      <w:r w:rsidRPr="00E07C4F">
        <w:rPr>
          <w:rFonts w:cs="David" w:hint="cs"/>
          <w:rtl/>
        </w:rPr>
        <w:t xml:space="preserve"> כך נאמר לי, שיש לוביסטים שמהלכים אימים על חברי הכנסת. אני לא ראיתי שמהלכים אימים אבל כן ראיתי בכנסת הקודמת שחבר כנסת רצה להרים יד, ולוביסט הוריד לו אותה. זה היה חבר הכנסת </w:t>
      </w:r>
      <w:proofErr w:type="spellStart"/>
      <w:r w:rsidRPr="00E07C4F">
        <w:rPr>
          <w:rFonts w:cs="David" w:hint="cs"/>
          <w:rtl/>
        </w:rPr>
        <w:t>בנלולו</w:t>
      </w:r>
      <w:proofErr w:type="spellEnd"/>
      <w:r w:rsidRPr="00E07C4F">
        <w:rPr>
          <w:rFonts w:cs="David" w:hint="cs"/>
          <w:rtl/>
        </w:rPr>
        <w:t xml:space="preserve">, למי שזוכר. אבל אני חושב שמתעוררות כאן הרבה שאלות. לכן חשבתי שלדיון הראשון אני לא אזמין את הלוביסטים, ושחברי כנסת יאמרו את דברם, אבל יש לי שאלה אחרת </w:t>
      </w:r>
      <w:r w:rsidRPr="00E07C4F">
        <w:rPr>
          <w:rFonts w:cs="David"/>
          <w:rtl/>
        </w:rPr>
        <w:t>–</w:t>
      </w:r>
      <w:r w:rsidRPr="00E07C4F">
        <w:rPr>
          <w:rFonts w:cs="David" w:hint="cs"/>
          <w:rtl/>
        </w:rPr>
        <w:t xml:space="preserve"> יש נציגות ללוביסטים, ועד? </w:t>
      </w:r>
    </w:p>
    <w:p w14:paraId="5319EF0C" w14:textId="77777777" w:rsidR="00E07C4F" w:rsidRPr="00E07C4F" w:rsidRDefault="00E07C4F" w:rsidP="00E07C4F">
      <w:pPr>
        <w:bidi/>
        <w:jc w:val="both"/>
        <w:rPr>
          <w:rFonts w:cs="David" w:hint="cs"/>
          <w:rtl/>
        </w:rPr>
      </w:pPr>
    </w:p>
    <w:p w14:paraId="24F4747B" w14:textId="77777777" w:rsidR="00E07C4F" w:rsidRPr="00E07C4F" w:rsidRDefault="00E07C4F" w:rsidP="00E07C4F">
      <w:pPr>
        <w:bidi/>
        <w:jc w:val="both"/>
        <w:rPr>
          <w:rFonts w:cs="David" w:hint="cs"/>
          <w:u w:val="single"/>
          <w:rtl/>
        </w:rPr>
      </w:pPr>
      <w:r w:rsidRPr="00E07C4F">
        <w:rPr>
          <w:rFonts w:cs="David" w:hint="cs"/>
          <w:u w:val="single"/>
          <w:rtl/>
        </w:rPr>
        <w:t>קריאה:</w:t>
      </w:r>
    </w:p>
    <w:p w14:paraId="51255359" w14:textId="77777777" w:rsidR="00E07C4F" w:rsidRPr="00E07C4F" w:rsidRDefault="00E07C4F" w:rsidP="00E07C4F">
      <w:pPr>
        <w:bidi/>
        <w:jc w:val="both"/>
        <w:rPr>
          <w:rFonts w:cs="David" w:hint="cs"/>
          <w:rtl/>
        </w:rPr>
      </w:pPr>
    </w:p>
    <w:p w14:paraId="1FFB4DCF" w14:textId="77777777" w:rsidR="00E07C4F" w:rsidRPr="00E07C4F" w:rsidRDefault="00E07C4F" w:rsidP="00E07C4F">
      <w:pPr>
        <w:bidi/>
        <w:jc w:val="both"/>
        <w:rPr>
          <w:rFonts w:cs="David" w:hint="cs"/>
          <w:rtl/>
        </w:rPr>
      </w:pPr>
      <w:r w:rsidRPr="00E07C4F">
        <w:rPr>
          <w:rFonts w:cs="David" w:hint="cs"/>
          <w:rtl/>
        </w:rPr>
        <w:tab/>
        <w:t xml:space="preserve">עדיין לא. </w:t>
      </w:r>
    </w:p>
    <w:p w14:paraId="06E4B4D3" w14:textId="77777777" w:rsidR="00E07C4F" w:rsidRPr="00E07C4F" w:rsidRDefault="00E07C4F" w:rsidP="00E07C4F">
      <w:pPr>
        <w:bidi/>
        <w:jc w:val="both"/>
        <w:rPr>
          <w:rFonts w:cs="David" w:hint="cs"/>
          <w:rtl/>
        </w:rPr>
      </w:pPr>
    </w:p>
    <w:p w14:paraId="0EF9C617"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1F31261E" w14:textId="77777777" w:rsidR="00E07C4F" w:rsidRPr="00E07C4F" w:rsidRDefault="00E07C4F" w:rsidP="00E07C4F">
      <w:pPr>
        <w:bidi/>
        <w:jc w:val="both"/>
        <w:rPr>
          <w:rFonts w:cs="David" w:hint="cs"/>
          <w:rtl/>
        </w:rPr>
      </w:pPr>
    </w:p>
    <w:p w14:paraId="3B90047F" w14:textId="77777777" w:rsidR="00E07C4F" w:rsidRPr="00E07C4F" w:rsidRDefault="00E07C4F" w:rsidP="00E07C4F">
      <w:pPr>
        <w:bidi/>
        <w:jc w:val="both"/>
        <w:rPr>
          <w:rFonts w:cs="David" w:hint="cs"/>
          <w:rtl/>
        </w:rPr>
      </w:pPr>
      <w:r w:rsidRPr="00E07C4F">
        <w:rPr>
          <w:rFonts w:cs="David" w:hint="cs"/>
          <w:rtl/>
        </w:rPr>
        <w:tab/>
        <w:t xml:space="preserve">חשבתי אולי לאפשר לנציגות לדבר, כי אי אפשר לתת לכולם לדבר. בכל אופן,  יש שטוענים שצריך לשלול את עבודת הלוביסטים בכנסת שכן היא נותנת איזשהו יתרון לייצוג בפני הכנסת  לבעלי הון ולאלה שידם משגת, אבל מצד שני אי אפשר להתעלם מכך שהכנסת מעוניינת בקבלת מידע ושמיעת כל הגורמים הרלבנטיים וספק רב אם ניתן למנוע מהגורמים האלה לפעול כאן, בכנסת. הנושא הזה של לוביסטים נפוץ כמעט בכל העולם, כך אני חושב. הצעת החוק באה להסדיר את הנושא וחלק גדול מהצעת החוק באה לשקף, לגרום לשיקוף ואנחנו צריכים להחליט כאן איזו רמה של שיקוף אנחנו דורשים. גם אם הכנסת הכירה בפעילות הלוביסטים, יש עקרונות שהיא חייבת לעמוד עליהם ובראשם, כפי שאמרתי קודם </w:t>
      </w:r>
      <w:r w:rsidRPr="00E07C4F">
        <w:rPr>
          <w:rFonts w:cs="David"/>
          <w:rtl/>
        </w:rPr>
        <w:t>–</w:t>
      </w:r>
      <w:r w:rsidRPr="00E07C4F">
        <w:rPr>
          <w:rFonts w:cs="David" w:hint="cs"/>
          <w:rtl/>
        </w:rPr>
        <w:t xml:space="preserve"> עיקרון השקיפות. שוב, כאשר אני מדבר על שקיפות, תמיד עולה השאלה עד לאיזה רמה של שקיפות, מפני שאפשר לנסות ולחדור לפרטי פרטים אפילו של הסכם העסקה בין הגורם שמפעיל את הלוביסט ובין הלוביסט עצמו. </w:t>
      </w:r>
    </w:p>
    <w:p w14:paraId="1F094D70" w14:textId="77777777" w:rsidR="00E07C4F" w:rsidRPr="00E07C4F" w:rsidRDefault="00E07C4F" w:rsidP="00E07C4F">
      <w:pPr>
        <w:bidi/>
        <w:jc w:val="both"/>
        <w:rPr>
          <w:rFonts w:cs="David" w:hint="cs"/>
          <w:rtl/>
        </w:rPr>
      </w:pPr>
    </w:p>
    <w:p w14:paraId="42EC783C" w14:textId="77777777" w:rsidR="00E07C4F" w:rsidRPr="00E07C4F" w:rsidRDefault="00E07C4F" w:rsidP="00E07C4F">
      <w:pPr>
        <w:bidi/>
        <w:jc w:val="both"/>
        <w:rPr>
          <w:rFonts w:cs="David" w:hint="cs"/>
          <w:rtl/>
        </w:rPr>
      </w:pPr>
      <w:r w:rsidRPr="00E07C4F">
        <w:rPr>
          <w:rFonts w:cs="David" w:hint="cs"/>
          <w:rtl/>
        </w:rPr>
        <w:tab/>
        <w:t xml:space="preserve">אחת השאלות שמתעוררות, לדעתי, זה </w:t>
      </w:r>
      <w:r w:rsidRPr="00E07C4F">
        <w:rPr>
          <w:rFonts w:cs="David"/>
          <w:rtl/>
        </w:rPr>
        <w:t>–</w:t>
      </w:r>
      <w:r w:rsidRPr="00E07C4F">
        <w:rPr>
          <w:rFonts w:cs="David" w:hint="cs"/>
          <w:rtl/>
        </w:rPr>
        <w:t xml:space="preserve"> מי הוא לוביסט, ואני חושב שאנחנו צריכים לתת את דעתנו על כך, מפני שעל הלוביסטים אנחנו רוצים להחיל איזה שהם כללים כאלה ואחרים ואז צריך לשאול את השאלה הזו. האם מי שמגיע באופן חד פעמי לכנסת ועוסק באיזושהי שתדלנות הוא לוביסט? האם עורך דין, למשל, שמגיע לכאן כדי לייצג את שולחו הוא לוביסט? ואם הלוביסטים נמצאים כאן - איך חברי כנסת יוכלו לזהות אותם? אחת ההצעות כאן שתהיה ללוביסט תג.  זו לא הצעה כזו מאיימת והיא לא צריכה לגרום לתזזית בין הלוביסטים לגבי חיוב כזה או אחר שיבחין בין הלוביסטים לאנשים שאינם לוביסטים. יש גם שאלות אחרות, כפי שאמרתי, לגבי עורכי דין. אז יכול להיות שמישהו ירצה לקרוא לעצמו "יועץ אסטרטגי". האם זה יהיה במסגרת של הסדר לוביסט או לא? יש כאן עמותות שונות שאני עבדתי אתם הרבה מאד </w:t>
      </w:r>
      <w:r w:rsidRPr="00E07C4F">
        <w:rPr>
          <w:rFonts w:cs="David"/>
          <w:rtl/>
        </w:rPr>
        <w:t>–</w:t>
      </w:r>
      <w:r w:rsidRPr="00E07C4F">
        <w:rPr>
          <w:rFonts w:cs="David" w:hint="cs"/>
          <w:rtl/>
        </w:rPr>
        <w:t xml:space="preserve"> לפני 4 או 5 שנים. האם הם לוביסטים? האם יחולו עליהם הכללים של לוביסטים? הצעת החוק מדברת על מי שמקבל שכר, אבל אם יש מישהו או מישהי בעמותה כזו שמקבל שכר, האם הוא נופל בגדר הזה של "לוביסט"? </w:t>
      </w:r>
    </w:p>
    <w:p w14:paraId="04CD78A2" w14:textId="77777777" w:rsidR="00E07C4F" w:rsidRPr="00E07C4F" w:rsidRDefault="00E07C4F" w:rsidP="00E07C4F">
      <w:pPr>
        <w:bidi/>
        <w:jc w:val="both"/>
        <w:rPr>
          <w:rFonts w:cs="David" w:hint="cs"/>
          <w:rtl/>
        </w:rPr>
      </w:pPr>
    </w:p>
    <w:p w14:paraId="5999825E" w14:textId="77777777" w:rsidR="00E07C4F" w:rsidRPr="00E07C4F" w:rsidRDefault="00E07C4F" w:rsidP="00E07C4F">
      <w:pPr>
        <w:bidi/>
        <w:jc w:val="both"/>
        <w:rPr>
          <w:rFonts w:cs="David" w:hint="cs"/>
          <w:rtl/>
        </w:rPr>
      </w:pPr>
    </w:p>
    <w:p w14:paraId="712B2DBB" w14:textId="77777777" w:rsidR="00E07C4F" w:rsidRPr="00E07C4F" w:rsidRDefault="00E07C4F" w:rsidP="00E07C4F">
      <w:pPr>
        <w:bidi/>
        <w:jc w:val="both"/>
        <w:rPr>
          <w:rFonts w:cs="David" w:hint="cs"/>
          <w:i/>
          <w:iCs/>
          <w:rtl/>
        </w:rPr>
      </w:pPr>
      <w:r w:rsidRPr="00E07C4F">
        <w:rPr>
          <w:rFonts w:cs="David" w:hint="cs"/>
          <w:u w:val="single"/>
          <w:rtl/>
        </w:rPr>
        <w:t>קולט אביטל:</w:t>
      </w:r>
    </w:p>
    <w:p w14:paraId="20865A1E" w14:textId="77777777" w:rsidR="00E07C4F" w:rsidRPr="00E07C4F" w:rsidRDefault="00E07C4F" w:rsidP="00E07C4F">
      <w:pPr>
        <w:bidi/>
        <w:jc w:val="both"/>
        <w:rPr>
          <w:rFonts w:cs="David" w:hint="cs"/>
          <w:i/>
          <w:iCs/>
          <w:rtl/>
        </w:rPr>
      </w:pPr>
    </w:p>
    <w:p w14:paraId="5D3BFC0D" w14:textId="77777777" w:rsidR="00E07C4F" w:rsidRPr="00E07C4F" w:rsidRDefault="00E07C4F" w:rsidP="00E07C4F">
      <w:pPr>
        <w:bidi/>
        <w:jc w:val="both"/>
        <w:rPr>
          <w:rFonts w:cs="David" w:hint="cs"/>
          <w:rtl/>
        </w:rPr>
      </w:pPr>
      <w:r w:rsidRPr="00E07C4F">
        <w:rPr>
          <w:rFonts w:cs="David" w:hint="cs"/>
          <w:rtl/>
        </w:rPr>
        <w:tab/>
        <w:t xml:space="preserve">ומי שאינו מקבל שכר? </w:t>
      </w:r>
    </w:p>
    <w:p w14:paraId="61415FAE" w14:textId="77777777" w:rsidR="00E07C4F" w:rsidRDefault="00E07C4F" w:rsidP="00E07C4F">
      <w:pPr>
        <w:bidi/>
        <w:jc w:val="both"/>
        <w:rPr>
          <w:rFonts w:cs="David" w:hint="cs"/>
          <w:rtl/>
        </w:rPr>
      </w:pPr>
    </w:p>
    <w:p w14:paraId="240071B3" w14:textId="77777777" w:rsidR="00E07C4F" w:rsidRDefault="00E07C4F" w:rsidP="00E07C4F">
      <w:pPr>
        <w:bidi/>
        <w:jc w:val="both"/>
        <w:rPr>
          <w:rFonts w:cs="David" w:hint="cs"/>
          <w:rtl/>
        </w:rPr>
      </w:pPr>
    </w:p>
    <w:p w14:paraId="4016B18D" w14:textId="77777777" w:rsidR="00E07C4F" w:rsidRDefault="00E07C4F" w:rsidP="00E07C4F">
      <w:pPr>
        <w:bidi/>
        <w:jc w:val="both"/>
        <w:rPr>
          <w:rFonts w:cs="David" w:hint="cs"/>
          <w:rtl/>
        </w:rPr>
      </w:pPr>
    </w:p>
    <w:p w14:paraId="41A639AD" w14:textId="77777777" w:rsidR="00E07C4F" w:rsidRDefault="00E07C4F" w:rsidP="00E07C4F">
      <w:pPr>
        <w:bidi/>
        <w:jc w:val="both"/>
        <w:rPr>
          <w:rFonts w:cs="David" w:hint="cs"/>
          <w:rtl/>
        </w:rPr>
      </w:pPr>
    </w:p>
    <w:p w14:paraId="20FF7851" w14:textId="77777777" w:rsidR="00E07C4F" w:rsidRPr="00E07C4F" w:rsidRDefault="00E07C4F" w:rsidP="00E07C4F">
      <w:pPr>
        <w:bidi/>
        <w:jc w:val="both"/>
        <w:rPr>
          <w:rFonts w:cs="David" w:hint="cs"/>
          <w:rtl/>
        </w:rPr>
      </w:pPr>
    </w:p>
    <w:p w14:paraId="03B7866F"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32ACFCFC" w14:textId="77777777" w:rsidR="00E07C4F" w:rsidRPr="00E07C4F" w:rsidRDefault="00E07C4F" w:rsidP="00E07C4F">
      <w:pPr>
        <w:bidi/>
        <w:jc w:val="both"/>
        <w:rPr>
          <w:rFonts w:cs="David" w:hint="cs"/>
          <w:rtl/>
        </w:rPr>
      </w:pPr>
    </w:p>
    <w:p w14:paraId="31720CEA" w14:textId="77777777" w:rsidR="00E07C4F" w:rsidRPr="00E07C4F" w:rsidRDefault="00E07C4F" w:rsidP="00E07C4F">
      <w:pPr>
        <w:bidi/>
        <w:jc w:val="both"/>
        <w:rPr>
          <w:rFonts w:cs="David" w:hint="cs"/>
          <w:rtl/>
        </w:rPr>
      </w:pPr>
      <w:r w:rsidRPr="00E07C4F">
        <w:rPr>
          <w:rFonts w:cs="David" w:hint="cs"/>
          <w:rtl/>
        </w:rPr>
        <w:tab/>
        <w:t xml:space="preserve"> אם מישהו אינו מקבל שכר- אין בעיה, אבל אם מישהו מומחה לתחום מסוים ומקבל עמותה כלשהי </w:t>
      </w:r>
      <w:r w:rsidRPr="00E07C4F">
        <w:rPr>
          <w:rFonts w:cs="David"/>
          <w:rtl/>
        </w:rPr>
        <w:t>–</w:t>
      </w:r>
      <w:r w:rsidRPr="00E07C4F">
        <w:rPr>
          <w:rFonts w:cs="David" w:hint="cs"/>
          <w:rtl/>
        </w:rPr>
        <w:t xml:space="preserve">"אדווה", לצורך הדוגמה </w:t>
      </w:r>
      <w:r w:rsidRPr="00E07C4F">
        <w:rPr>
          <w:rFonts w:cs="David"/>
          <w:rtl/>
        </w:rPr>
        <w:t>–</w:t>
      </w:r>
      <w:r w:rsidRPr="00E07C4F">
        <w:rPr>
          <w:rFonts w:cs="David" w:hint="cs"/>
          <w:rtl/>
        </w:rPr>
        <w:t xml:space="preserve"> האם הוא יהיה לוביסט  או לא? ואם נגיד שהוא לא לוביסט, אז מה יקרה אם מחר מישהו מהלוביסטים שאנחנו מכירים כאן יעבוד מחר עם אותה עמותה ויקבל שכר ? האם אז הוא ייפול בגדר של לוביסט או לא? מתעוררות הרבה מאד שאלות ולדעתי תהיינה שאלות שכנראה  לא תהיינה לנו תשובות עליהן. אני חושב שכמו במקרים אחרים </w:t>
      </w:r>
      <w:r w:rsidRPr="00E07C4F">
        <w:rPr>
          <w:rFonts w:cs="David"/>
          <w:rtl/>
        </w:rPr>
        <w:t>–</w:t>
      </w:r>
      <w:r w:rsidRPr="00E07C4F">
        <w:rPr>
          <w:rFonts w:cs="David" w:hint="cs"/>
          <w:rtl/>
        </w:rPr>
        <w:t xml:space="preserve"> צריכים לתת לזמן לעשות את שלו, ויכול להיות שתוך כדי תנועה ננסה לתקן את הטעון תיקון כדי לשפר את זה, גם שהלוביסטים </w:t>
      </w:r>
      <w:r w:rsidRPr="00E07C4F">
        <w:rPr>
          <w:rFonts w:cs="David"/>
          <w:rtl/>
        </w:rPr>
        <w:t>–</w:t>
      </w:r>
      <w:r w:rsidRPr="00E07C4F">
        <w:rPr>
          <w:rFonts w:cs="David" w:hint="cs"/>
          <w:rtl/>
        </w:rPr>
        <w:t xml:space="preserve"> מקצוע, אם אפשר לקרוא לזה כך, יהיה מקצוע מכובד כאן, בכנסת, וגם שהם יתנהלו לפי כללים של מה שמותר ומה שאסור. אני לא בא להסדיר פה את המקצוע, אבל בהחלט אנחנו צריכים לקבוע כאן איזה כללים יהיו </w:t>
      </w:r>
      <w:r w:rsidRPr="00E07C4F">
        <w:rPr>
          <w:rFonts w:cs="David"/>
          <w:rtl/>
        </w:rPr>
        <w:t>–</w:t>
      </w:r>
      <w:r w:rsidRPr="00E07C4F">
        <w:rPr>
          <w:rFonts w:cs="David" w:hint="cs"/>
          <w:rtl/>
        </w:rPr>
        <w:t xml:space="preserve"> בפרט בין הלוביסטים ובין חברי הכנסת. לאחר שייקבעו כאן העקרונות, בחוק של חברי הכנסת סער </w:t>
      </w:r>
      <w:proofErr w:type="spellStart"/>
      <w:r w:rsidRPr="00E07C4F">
        <w:rPr>
          <w:rFonts w:cs="David" w:hint="cs"/>
          <w:rtl/>
        </w:rPr>
        <w:t>ויחימוביץ</w:t>
      </w:r>
      <w:proofErr w:type="spellEnd"/>
      <w:r w:rsidRPr="00E07C4F">
        <w:rPr>
          <w:rFonts w:cs="David" w:hint="cs"/>
          <w:rtl/>
        </w:rPr>
        <w:t xml:space="preserve">, אני חושב שיהיה צורך לבחון את הכללים, כפי שאמרתי, על ידי  יושבת ראש הכנסת, המנכ"ל או המזכיר וכו'. אולי נגיע לפתרון של ועדה כזו או אחרת, כך שאנחנו צפויים לדון בנושא ולקבל החלטות, וכפי שאמרתי </w:t>
      </w:r>
      <w:r w:rsidRPr="00E07C4F">
        <w:rPr>
          <w:rFonts w:cs="David"/>
          <w:rtl/>
        </w:rPr>
        <w:t>–</w:t>
      </w:r>
      <w:r w:rsidRPr="00E07C4F">
        <w:rPr>
          <w:rFonts w:cs="David" w:hint="cs"/>
          <w:rtl/>
        </w:rPr>
        <w:t xml:space="preserve"> אם יהיה צורך לתקן את הטעון תיקון, בהמשך, נעשה את זה גם. </w:t>
      </w:r>
    </w:p>
    <w:p w14:paraId="7F663DC7" w14:textId="77777777" w:rsidR="00E07C4F" w:rsidRPr="00E07C4F" w:rsidRDefault="00E07C4F" w:rsidP="00E07C4F">
      <w:pPr>
        <w:bidi/>
        <w:jc w:val="both"/>
        <w:rPr>
          <w:rFonts w:cs="David" w:hint="cs"/>
          <w:rtl/>
        </w:rPr>
      </w:pPr>
    </w:p>
    <w:p w14:paraId="105CF428" w14:textId="77777777" w:rsidR="00E07C4F" w:rsidRPr="00E07C4F" w:rsidRDefault="00E07C4F" w:rsidP="00E07C4F">
      <w:pPr>
        <w:bidi/>
        <w:jc w:val="both"/>
        <w:rPr>
          <w:rFonts w:cs="David" w:hint="cs"/>
          <w:rtl/>
        </w:rPr>
      </w:pPr>
    </w:p>
    <w:p w14:paraId="590F558E"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3C521D2D" w14:textId="77777777" w:rsidR="00E07C4F" w:rsidRPr="00E07C4F" w:rsidRDefault="00E07C4F" w:rsidP="00E07C4F">
      <w:pPr>
        <w:pStyle w:val="Heading5"/>
        <w:rPr>
          <w:rFonts w:hint="cs"/>
          <w:sz w:val="24"/>
          <w:rtl/>
        </w:rPr>
      </w:pPr>
    </w:p>
    <w:p w14:paraId="3536131A" w14:textId="77777777" w:rsidR="00E07C4F" w:rsidRPr="00E07C4F" w:rsidRDefault="00E07C4F" w:rsidP="00E07C4F">
      <w:pPr>
        <w:bidi/>
        <w:jc w:val="both"/>
        <w:rPr>
          <w:rFonts w:cs="David" w:hint="cs"/>
          <w:rtl/>
        </w:rPr>
      </w:pPr>
      <w:r w:rsidRPr="00E07C4F">
        <w:rPr>
          <w:rFonts w:cs="David" w:hint="cs"/>
          <w:rtl/>
        </w:rPr>
        <w:tab/>
        <w:t xml:space="preserve"> אדוני היושב ראש, שערי הכנסת פתוחים בפני הציבור הרחב והוא רשאי לבוא ולשבת בדיוני הוועדות, לשבת כצופה בדיוני המליאה, שכן תפקידנו לייצג את הציבור, ואכן </w:t>
      </w:r>
      <w:r w:rsidRPr="00E07C4F">
        <w:rPr>
          <w:rFonts w:cs="David"/>
          <w:rtl/>
        </w:rPr>
        <w:t>–</w:t>
      </w:r>
      <w:r w:rsidRPr="00E07C4F">
        <w:rPr>
          <w:rFonts w:cs="David" w:hint="cs"/>
          <w:rtl/>
        </w:rPr>
        <w:t xml:space="preserve"> פריסת שיוכם האתני, האידיאולוגי, הדתי, הפוליטי של חברי הכנסת היא ייצוגית לאזרחי מדינת ישראל יותר מכל אליטה אחרת, ולא בכדי. היא נבחרה על ידי העם כדי לתת גם פתחון פה לאזרחים. הלוביסטים נכנסים לאותה הגדרה של הציבור הרחב והיכולת שלהם להסתובב במסדרונות הכנסת, לומר את דברם, לשבת בדיוני הוועדה - נגזרת מהזכות של הציבור להסתובב במסדרונות הכנסת, אלא שלמרבה הצער נוצר מצב שבו הציבור הרחב באמת, זה שחקיקות נרחבות שלנו קובעות את גורלו </w:t>
      </w:r>
      <w:r w:rsidRPr="00E07C4F">
        <w:rPr>
          <w:rFonts w:cs="David"/>
          <w:rtl/>
        </w:rPr>
        <w:t>–</w:t>
      </w:r>
      <w:r w:rsidRPr="00E07C4F">
        <w:rPr>
          <w:rFonts w:cs="David" w:hint="cs"/>
          <w:rtl/>
        </w:rPr>
        <w:t xml:space="preserve"> בין אם את שכרו, ובין אם את תנאי הבריאות שלו, החינוך של ילדיו - אותו ציבור אינו מיוצג כלל במסדרונות הכנסת. אין לו נגישות לדיוני הוועדות. הוא לא מצויד בכלים שיאפשרו לו לעשות זאת. גם כשהוא רוצה לבוא ולומר את דברו </w:t>
      </w:r>
      <w:r w:rsidRPr="00E07C4F">
        <w:rPr>
          <w:rFonts w:cs="David"/>
          <w:rtl/>
        </w:rPr>
        <w:t>–</w:t>
      </w:r>
      <w:r w:rsidRPr="00E07C4F">
        <w:rPr>
          <w:rFonts w:cs="David" w:hint="cs"/>
          <w:rtl/>
        </w:rPr>
        <w:t xml:space="preserve"> אזרח מהשורה, למשל </w:t>
      </w:r>
      <w:r w:rsidRPr="00E07C4F">
        <w:rPr>
          <w:rFonts w:cs="David"/>
          <w:rtl/>
        </w:rPr>
        <w:t>–</w:t>
      </w:r>
      <w:r w:rsidRPr="00E07C4F">
        <w:rPr>
          <w:rFonts w:cs="David" w:hint="cs"/>
          <w:rtl/>
        </w:rPr>
        <w:t xml:space="preserve"> משתכר שכר מינימום שרוצה למחות נגד הקפאת העלאת הפעימה בשכר המינימום, הוא לא יכול לעשות זאת.</w:t>
      </w:r>
    </w:p>
    <w:p w14:paraId="7687986B" w14:textId="77777777" w:rsidR="00E07C4F" w:rsidRPr="00E07C4F" w:rsidRDefault="00E07C4F" w:rsidP="00E07C4F">
      <w:pPr>
        <w:bidi/>
        <w:jc w:val="both"/>
        <w:rPr>
          <w:rFonts w:cs="David" w:hint="cs"/>
          <w:rtl/>
        </w:rPr>
      </w:pPr>
    </w:p>
    <w:p w14:paraId="4AEF481E"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58AE7B7E" w14:textId="77777777" w:rsidR="00E07C4F" w:rsidRPr="00E07C4F" w:rsidRDefault="00E07C4F" w:rsidP="00E07C4F">
      <w:pPr>
        <w:bidi/>
        <w:jc w:val="both"/>
        <w:rPr>
          <w:rFonts w:cs="David" w:hint="cs"/>
          <w:rtl/>
        </w:rPr>
      </w:pPr>
    </w:p>
    <w:p w14:paraId="38C46D63" w14:textId="77777777" w:rsidR="00E07C4F" w:rsidRPr="00E07C4F" w:rsidRDefault="00E07C4F" w:rsidP="00E07C4F">
      <w:pPr>
        <w:bidi/>
        <w:jc w:val="both"/>
        <w:rPr>
          <w:rFonts w:cs="David" w:hint="cs"/>
          <w:rtl/>
        </w:rPr>
      </w:pPr>
      <w:r w:rsidRPr="00E07C4F">
        <w:rPr>
          <w:rFonts w:cs="David" w:hint="cs"/>
          <w:rtl/>
        </w:rPr>
        <w:tab/>
        <w:t xml:space="preserve"> הוא סומך עלינו. </w:t>
      </w:r>
    </w:p>
    <w:p w14:paraId="62A535EC" w14:textId="77777777" w:rsidR="00E07C4F" w:rsidRPr="00E07C4F" w:rsidRDefault="00E07C4F" w:rsidP="00E07C4F">
      <w:pPr>
        <w:bidi/>
        <w:jc w:val="both"/>
        <w:rPr>
          <w:rFonts w:cs="David" w:hint="cs"/>
          <w:rtl/>
        </w:rPr>
      </w:pPr>
    </w:p>
    <w:p w14:paraId="77127918"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1ABC902C" w14:textId="77777777" w:rsidR="00E07C4F" w:rsidRPr="00E07C4F" w:rsidRDefault="00E07C4F" w:rsidP="00E07C4F">
      <w:pPr>
        <w:pStyle w:val="Heading5"/>
        <w:rPr>
          <w:rFonts w:hint="cs"/>
          <w:sz w:val="24"/>
          <w:rtl/>
        </w:rPr>
      </w:pPr>
    </w:p>
    <w:p w14:paraId="4EF3A49A" w14:textId="77777777" w:rsidR="00E07C4F" w:rsidRPr="00E07C4F" w:rsidRDefault="00E07C4F" w:rsidP="00E07C4F">
      <w:pPr>
        <w:bidi/>
        <w:jc w:val="both"/>
        <w:rPr>
          <w:rFonts w:cs="David" w:hint="cs"/>
          <w:rtl/>
        </w:rPr>
      </w:pPr>
      <w:r w:rsidRPr="00E07C4F">
        <w:rPr>
          <w:rFonts w:cs="David" w:hint="cs"/>
          <w:rtl/>
        </w:rPr>
        <w:tab/>
        <w:t xml:space="preserve"> הוא סומך עלינו. אנחנו לו לפה במליאה. הוא אינו יכול לבוא לכאן. לעתים, למרבה הצער, דווקא לדיונים שנוגעים לשדרות רחבות מאד באוכלוסייה לא מגיעים מי שמייצגים את אותו ציבור. למשל </w:t>
      </w:r>
      <w:r w:rsidRPr="00E07C4F">
        <w:rPr>
          <w:rFonts w:cs="David"/>
          <w:rtl/>
        </w:rPr>
        <w:t>–</w:t>
      </w:r>
      <w:r w:rsidRPr="00E07C4F">
        <w:rPr>
          <w:rFonts w:cs="David" w:hint="cs"/>
          <w:rtl/>
        </w:rPr>
        <w:t xml:space="preserve"> שכר המינימום, למשל </w:t>
      </w:r>
      <w:r w:rsidRPr="00E07C4F">
        <w:rPr>
          <w:rFonts w:cs="David"/>
          <w:rtl/>
        </w:rPr>
        <w:t>–</w:t>
      </w:r>
      <w:r w:rsidRPr="00E07C4F">
        <w:rPr>
          <w:rFonts w:cs="David" w:hint="cs"/>
          <w:rtl/>
        </w:rPr>
        <w:t xml:space="preserve"> מקבלי הקצבאות . למשל </w:t>
      </w:r>
      <w:r w:rsidRPr="00E07C4F">
        <w:rPr>
          <w:rFonts w:cs="David"/>
          <w:rtl/>
        </w:rPr>
        <w:t>–</w:t>
      </w:r>
      <w:r w:rsidRPr="00E07C4F">
        <w:rPr>
          <w:rFonts w:cs="David" w:hint="cs"/>
          <w:rtl/>
        </w:rPr>
        <w:t xml:space="preserve"> מי שעשויים להיפגע בשינויים בחוק ביטוח בריאות ממלכתי. ודווקא לאינטרסים של נגזרת מאד צרה באוכלוסייה, מתי מעט, בודדים ממש </w:t>
      </w:r>
      <w:r w:rsidRPr="00E07C4F">
        <w:rPr>
          <w:rFonts w:cs="David"/>
          <w:rtl/>
        </w:rPr>
        <w:t>–</w:t>
      </w:r>
      <w:r w:rsidRPr="00E07C4F">
        <w:rPr>
          <w:rFonts w:cs="David" w:hint="cs"/>
          <w:rtl/>
        </w:rPr>
        <w:t xml:space="preserve"> אנחנו רואים שיש נציגים רבים מאד במסדרונות הכנסת בלי שום פרופורציות. עוד לפני שאנחנו נכנסים כאן לעניין הטכני של החקיקה חשוב לי להגיד שהעניין הזה הוא ערכי, והוא אידיאולוגי והוא נוגע לזכותו של הציבור לייצוג, כי ברגע שלשדרה מאד צרה בציבור יש ייצוג כל כך רחב אצל מקבלי החלטות, ואילו לשדרה רחבה בציבור אין פה בכלל, נוצר כאן אי שוויון מהותי שאמור להדליק אצלנו נורת אזהרה. </w:t>
      </w:r>
    </w:p>
    <w:p w14:paraId="73FE7FC2" w14:textId="77777777" w:rsidR="00E07C4F" w:rsidRPr="00E07C4F" w:rsidRDefault="00E07C4F" w:rsidP="00E07C4F">
      <w:pPr>
        <w:bidi/>
        <w:jc w:val="both"/>
        <w:rPr>
          <w:rFonts w:cs="David" w:hint="cs"/>
          <w:rtl/>
        </w:rPr>
      </w:pPr>
    </w:p>
    <w:p w14:paraId="05783130" w14:textId="77777777" w:rsidR="00E07C4F" w:rsidRPr="00E07C4F" w:rsidRDefault="00E07C4F" w:rsidP="00E07C4F">
      <w:pPr>
        <w:bidi/>
        <w:jc w:val="both"/>
        <w:rPr>
          <w:rFonts w:cs="David" w:hint="cs"/>
          <w:rtl/>
        </w:rPr>
      </w:pPr>
      <w:r w:rsidRPr="00E07C4F">
        <w:rPr>
          <w:rFonts w:cs="David" w:hint="cs"/>
          <w:rtl/>
        </w:rPr>
        <w:tab/>
        <w:t xml:space="preserve">יחד עם זאת, ברור לי לחלוטין שאין אפשרות למנוע את עבודת הלוביסטים והיא לגיטימית, אם כי היא דורשת הסדרה וכללים. </w:t>
      </w:r>
    </w:p>
    <w:p w14:paraId="6F03ADB7" w14:textId="77777777" w:rsidR="00E07C4F" w:rsidRPr="00E07C4F" w:rsidRDefault="00E07C4F" w:rsidP="00E07C4F">
      <w:pPr>
        <w:bidi/>
        <w:jc w:val="both"/>
        <w:rPr>
          <w:rFonts w:cs="David" w:hint="cs"/>
          <w:rtl/>
        </w:rPr>
      </w:pPr>
    </w:p>
    <w:p w14:paraId="7B2C36EB" w14:textId="77777777" w:rsidR="00E07C4F" w:rsidRPr="00E07C4F" w:rsidRDefault="00E07C4F" w:rsidP="00E07C4F">
      <w:pPr>
        <w:bidi/>
        <w:jc w:val="both"/>
        <w:rPr>
          <w:rFonts w:cs="David" w:hint="cs"/>
          <w:rtl/>
        </w:rPr>
      </w:pPr>
      <w:r w:rsidRPr="00E07C4F">
        <w:rPr>
          <w:rFonts w:cs="David" w:hint="cs"/>
          <w:rtl/>
        </w:rPr>
        <w:tab/>
        <w:t xml:space="preserve">אני רוצה לומר שחלק מהלוביסטים כאן הם חברים שלי מימים ימימה. חלק מהם, אגב, אחראים לכמה מהסיפורים הטובים שלי כעיתונאית, כאשר הם רצו להטיל דופי במתחריהם. 20% מגילויי הדעת שלי, לפחות, בחדשות ערוץ 2, הוזנו בידי לוביסטים שביקשו למסור לי אינפורמציה מרשיעה על מי שיוצגו בידי האחרים. אגב </w:t>
      </w:r>
      <w:r w:rsidRPr="00E07C4F">
        <w:rPr>
          <w:rFonts w:cs="David"/>
          <w:rtl/>
        </w:rPr>
        <w:t>–</w:t>
      </w:r>
      <w:r w:rsidRPr="00E07C4F">
        <w:rPr>
          <w:rFonts w:cs="David" w:hint="cs"/>
          <w:rtl/>
        </w:rPr>
        <w:t xml:space="preserve"> אינפורמציה רבת ערך שנבדקה ונמצאה נכונה. היא כלי חשוב גם בעבודתו של העיתונאי. על כן אני רוצה לומר לגבי כל רחשי הדאגה והבהלה שהציפו אותנו כאן בשבועיים האחרונים, משל עמדנו לקצץ ב- 50% בשכר המינימום של אזרחי מדינת ישראל: ניסיון ההסדרה וההשקפה הזה הוא ראשית כל לא מיועד  ללוביסטים עצמם. אתם כלי, אתם מכשיר, לכם יש מקצוע. אתם עובדים בשירותם של בעלי ההון. הכוח הוא לא שלכם, הכוח הוא שלהם. להם יש כוח לשלם לכם שכר כדי שתייצגו את האינטרסים שלהם כך שיהיו מיוצגים טוב יותר מאשר מיוצגים האינטרסים של רוב אזרחי מדינת ישראל ובאמת הייתי רוצה להוריד את כל הנימות האישיות, המתלהמות, הנפגעות, שרחשו כאן שבשבועות האחרונים, ולהבהיר שמדובר כאן בעניין ערכי ועקרוני, ודאי לא פרסונלי. </w:t>
      </w:r>
    </w:p>
    <w:p w14:paraId="6A43D5DF" w14:textId="77777777" w:rsidR="00E07C4F" w:rsidRPr="00E07C4F" w:rsidRDefault="00E07C4F" w:rsidP="00E07C4F">
      <w:pPr>
        <w:bidi/>
        <w:jc w:val="both"/>
        <w:rPr>
          <w:rFonts w:cs="David" w:hint="cs"/>
          <w:rtl/>
        </w:rPr>
      </w:pPr>
    </w:p>
    <w:p w14:paraId="4770B9A2" w14:textId="77777777" w:rsidR="00E07C4F" w:rsidRPr="00E07C4F" w:rsidRDefault="00E07C4F" w:rsidP="00E07C4F">
      <w:pPr>
        <w:bidi/>
        <w:jc w:val="both"/>
        <w:rPr>
          <w:rFonts w:cs="David" w:hint="cs"/>
          <w:rtl/>
        </w:rPr>
      </w:pPr>
      <w:r w:rsidRPr="00E07C4F">
        <w:rPr>
          <w:rFonts w:cs="David" w:hint="cs"/>
          <w:rtl/>
        </w:rPr>
        <w:tab/>
        <w:t xml:space="preserve">יחד עם זה </w:t>
      </w:r>
      <w:proofErr w:type="spellStart"/>
      <w:r w:rsidRPr="00E07C4F">
        <w:rPr>
          <w:rFonts w:cs="David" w:hint="cs"/>
          <w:rtl/>
        </w:rPr>
        <w:t>היתה</w:t>
      </w:r>
      <w:proofErr w:type="spellEnd"/>
      <w:r w:rsidRPr="00E07C4F">
        <w:rPr>
          <w:rFonts w:cs="David" w:hint="cs"/>
          <w:rtl/>
        </w:rPr>
        <w:t xml:space="preserve"> הפרזה רבה מאד במקטעים מסוימים של עבודת הלוביסטים בשנים האחרונות. אני, למשל, רואה בעין לא יפה לוביסטית שמתראיינת ומספרת שאלמלא המידע שהלוביסטים היו מעבירים לחברי הכנסת הם לא היו יודעים כלום בנושא מסוים. אין יותר מחלקת מחקר, אין </w:t>
      </w:r>
      <w:r w:rsidRPr="00E07C4F">
        <w:rPr>
          <w:rFonts w:cs="David"/>
        </w:rPr>
        <w:t>Google</w:t>
      </w:r>
      <w:r w:rsidRPr="00E07C4F">
        <w:rPr>
          <w:rFonts w:cs="David" w:hint="cs"/>
          <w:rtl/>
        </w:rPr>
        <w:t xml:space="preserve">, אין ספרות מקצועית </w:t>
      </w:r>
      <w:r w:rsidRPr="00E07C4F">
        <w:rPr>
          <w:rFonts w:cs="David"/>
          <w:rtl/>
        </w:rPr>
        <w:t>–</w:t>
      </w:r>
      <w:r w:rsidRPr="00E07C4F">
        <w:rPr>
          <w:rFonts w:cs="David" w:hint="cs"/>
          <w:rtl/>
        </w:rPr>
        <w:t xml:space="preserve"> יש רק לוביסטים. הם האחראים על הזרמת המידע. אמירות מהסוג הזה והתנהגויות מופרזות כמו הבהלה פיזית של חברי כנסת מוועדה לוועדה כדי שיצביעו באופן מסוים וגם נוכחות מסיבית מדי, אני חייבת להגיד, בדיונים מסוימים </w:t>
      </w:r>
      <w:r w:rsidRPr="00E07C4F">
        <w:rPr>
          <w:rFonts w:cs="David"/>
          <w:rtl/>
        </w:rPr>
        <w:t>–</w:t>
      </w:r>
      <w:r w:rsidRPr="00E07C4F">
        <w:rPr>
          <w:rFonts w:cs="David" w:hint="cs"/>
          <w:rtl/>
        </w:rPr>
        <w:t xml:space="preserve"> הנוכחות המסיבית,  כולל בחדריהם של יושבי ראש ועדות, משל היה זה משרדם הפרטי גם היא כבר מעוררת טעם לפגם. לכן, הצורך לרסן את הפעילות הזו של הלוביסטים זה צורך שבמידה רבה נעשה בדרך חציית גבולות התנהגויות יום יומיומיות של הלוביסטים. לא אמשיך בדוגמאות כי כולם מכירים את הדוגמאות האלה אפילו טוב ממני. אוסיף עוד - הכניסה לחדרי חברי הכנסת בסרט נע, דפיקה בדלת ומייד אחריה </w:t>
      </w:r>
      <w:r w:rsidRPr="00E07C4F">
        <w:rPr>
          <w:rFonts w:cs="David"/>
          <w:rtl/>
        </w:rPr>
        <w:t>–</w:t>
      </w:r>
      <w:r w:rsidRPr="00E07C4F">
        <w:rPr>
          <w:rFonts w:cs="David" w:hint="cs"/>
          <w:rtl/>
        </w:rPr>
        <w:t xml:space="preserve"> פתיחה, כאילו מדובר כאן בגן ציבורי </w:t>
      </w:r>
      <w:r w:rsidRPr="00E07C4F">
        <w:rPr>
          <w:rFonts w:cs="David"/>
          <w:rtl/>
        </w:rPr>
        <w:t>–</w:t>
      </w:r>
      <w:r w:rsidRPr="00E07C4F">
        <w:rPr>
          <w:rFonts w:cs="David" w:hint="cs"/>
          <w:rtl/>
        </w:rPr>
        <w:t xml:space="preserve"> גם היא, יש בה טעם לפגם. שום אזרח מן השורה לא יעז לעשות זאת. גם זו כבר זכות נורמטיבית שהוקנתה ללוביסטים וגם עליה צריכה להיאמר מילה. </w:t>
      </w:r>
    </w:p>
    <w:p w14:paraId="4A8E4BBA" w14:textId="77777777" w:rsidR="00E07C4F" w:rsidRPr="00E07C4F" w:rsidRDefault="00E07C4F" w:rsidP="00E07C4F">
      <w:pPr>
        <w:bidi/>
        <w:jc w:val="both"/>
        <w:rPr>
          <w:rFonts w:cs="David" w:hint="cs"/>
          <w:rtl/>
        </w:rPr>
      </w:pPr>
    </w:p>
    <w:p w14:paraId="4FFBEA2C" w14:textId="77777777" w:rsidR="00E07C4F" w:rsidRPr="00E07C4F" w:rsidRDefault="00E07C4F" w:rsidP="00E07C4F">
      <w:pPr>
        <w:bidi/>
        <w:jc w:val="both"/>
        <w:rPr>
          <w:rFonts w:cs="David" w:hint="cs"/>
          <w:rtl/>
        </w:rPr>
      </w:pPr>
      <w:r w:rsidRPr="00E07C4F">
        <w:rPr>
          <w:rFonts w:cs="David" w:hint="cs"/>
          <w:rtl/>
        </w:rPr>
        <w:tab/>
        <w:t xml:space="preserve">חשוב לי להדגיש כאן: אנחנו לא עוסקים בהסדרת מקצוע הלוביסטים, כרגע. לפחות הצעת החוק הזו לא נוגעת להסדרת המקצוע. היא נוגעת להסדרת כללים מקובלים במקטע הספציפי של מפגש שלנו, המחוקקים, עם הלוביסטים במסדרונות הכנסת, ותו לא. אין לנו כאן יומרות להסדיר מקצוע כמו ראיית חשבון, עריכת דין או פסיכולוגיה. היומרות שלנו הרבה יותר נמוכות מזה. ובעיקר </w:t>
      </w:r>
      <w:r w:rsidRPr="00E07C4F">
        <w:rPr>
          <w:rFonts w:cs="David"/>
          <w:rtl/>
        </w:rPr>
        <w:t>–</w:t>
      </w:r>
      <w:r w:rsidRPr="00E07C4F">
        <w:rPr>
          <w:rFonts w:cs="David" w:hint="cs"/>
          <w:rtl/>
        </w:rPr>
        <w:t xml:space="preserve"> המטרה שלנו היא להפוך את העבודה לשקופה לציבור כדי שגם הציבור יוכל להיות </w:t>
      </w:r>
      <w:proofErr w:type="spellStart"/>
      <w:r w:rsidRPr="00E07C4F">
        <w:rPr>
          <w:rFonts w:cs="David" w:hint="cs"/>
          <w:rtl/>
        </w:rPr>
        <w:t>עירני</w:t>
      </w:r>
      <w:proofErr w:type="spellEnd"/>
      <w:r w:rsidRPr="00E07C4F">
        <w:rPr>
          <w:rFonts w:cs="David" w:hint="cs"/>
          <w:rtl/>
        </w:rPr>
        <w:t xml:space="preserve"> לאינטרסים, לפריסה שלהם בכנסת, למידת הדומיננטיות שלהם, ולאופן שבו מתקבלות ההחלטות. </w:t>
      </w:r>
    </w:p>
    <w:p w14:paraId="0E537E64" w14:textId="77777777" w:rsidR="00E07C4F" w:rsidRPr="00E07C4F" w:rsidRDefault="00E07C4F" w:rsidP="00E07C4F">
      <w:pPr>
        <w:bidi/>
        <w:jc w:val="both"/>
        <w:rPr>
          <w:rFonts w:cs="David" w:hint="cs"/>
          <w:rtl/>
        </w:rPr>
      </w:pPr>
    </w:p>
    <w:p w14:paraId="34248517" w14:textId="77777777" w:rsidR="00E07C4F" w:rsidRPr="00E07C4F" w:rsidRDefault="00E07C4F" w:rsidP="00E07C4F">
      <w:pPr>
        <w:bidi/>
        <w:jc w:val="both"/>
        <w:rPr>
          <w:rFonts w:cs="David" w:hint="cs"/>
          <w:rtl/>
        </w:rPr>
      </w:pPr>
      <w:r w:rsidRPr="00E07C4F">
        <w:rPr>
          <w:rFonts w:cs="David" w:hint="cs"/>
          <w:rtl/>
        </w:rPr>
        <w:tab/>
        <w:t xml:space="preserve">לסיום אני רוצה כמה עניינים ספציפיים. אדוני היושב ראש </w:t>
      </w:r>
      <w:r w:rsidRPr="00E07C4F">
        <w:rPr>
          <w:rFonts w:cs="David"/>
          <w:rtl/>
        </w:rPr>
        <w:t>–</w:t>
      </w:r>
      <w:r w:rsidRPr="00E07C4F">
        <w:rPr>
          <w:rFonts w:cs="David" w:hint="cs"/>
          <w:rtl/>
        </w:rPr>
        <w:t xml:space="preserve"> אתה דיברת על מי שמקבל שכר בעמותה מסוימת </w:t>
      </w:r>
      <w:r w:rsidRPr="00E07C4F">
        <w:rPr>
          <w:rFonts w:cs="David"/>
          <w:rtl/>
        </w:rPr>
        <w:t>–</w:t>
      </w:r>
      <w:r w:rsidRPr="00E07C4F">
        <w:rPr>
          <w:rFonts w:cs="David" w:hint="cs"/>
          <w:rtl/>
        </w:rPr>
        <w:t xml:space="preserve"> שהיא לא למטרות רווח. מי שעובד בעמותה ומסתובב במסדרונות הכנסת, למשל </w:t>
      </w:r>
      <w:r w:rsidRPr="00E07C4F">
        <w:rPr>
          <w:rFonts w:cs="David"/>
          <w:rtl/>
        </w:rPr>
        <w:t>–</w:t>
      </w:r>
      <w:r w:rsidRPr="00E07C4F">
        <w:rPr>
          <w:rFonts w:cs="David" w:hint="cs"/>
          <w:rtl/>
        </w:rPr>
        <w:t xml:space="preserve"> האגודה לזכויות האזרח, למשל </w:t>
      </w:r>
      <w:r w:rsidRPr="00E07C4F">
        <w:rPr>
          <w:rFonts w:cs="David"/>
          <w:rtl/>
        </w:rPr>
        <w:t>–</w:t>
      </w:r>
      <w:r w:rsidRPr="00E07C4F">
        <w:rPr>
          <w:rFonts w:cs="David" w:hint="cs"/>
          <w:rtl/>
        </w:rPr>
        <w:t xml:space="preserve"> קו לעובד, אותם גופים מבורכים שעובדים לטובת הציבור בלא כוונת רווח </w:t>
      </w:r>
      <w:r w:rsidRPr="00E07C4F">
        <w:rPr>
          <w:rFonts w:cs="David"/>
          <w:rtl/>
        </w:rPr>
        <w:t>–</w:t>
      </w:r>
      <w:r w:rsidRPr="00E07C4F">
        <w:rPr>
          <w:rFonts w:cs="David" w:hint="cs"/>
          <w:rtl/>
        </w:rPr>
        <w:t xml:space="preserve"> החקיקה הזו אינה נוגעת אליהם - -</w:t>
      </w:r>
    </w:p>
    <w:p w14:paraId="7812971F" w14:textId="77777777" w:rsidR="00E07C4F" w:rsidRPr="00E07C4F" w:rsidRDefault="00E07C4F" w:rsidP="00E07C4F">
      <w:pPr>
        <w:bidi/>
        <w:jc w:val="both"/>
        <w:rPr>
          <w:rFonts w:cs="David" w:hint="cs"/>
          <w:rtl/>
        </w:rPr>
      </w:pPr>
    </w:p>
    <w:p w14:paraId="7C3C834F"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38866210" w14:textId="77777777" w:rsidR="00E07C4F" w:rsidRPr="00E07C4F" w:rsidRDefault="00E07C4F" w:rsidP="00E07C4F">
      <w:pPr>
        <w:bidi/>
        <w:jc w:val="both"/>
        <w:rPr>
          <w:rFonts w:cs="David" w:hint="cs"/>
          <w:rtl/>
        </w:rPr>
      </w:pPr>
    </w:p>
    <w:p w14:paraId="166CDD1A" w14:textId="77777777" w:rsidR="00E07C4F" w:rsidRPr="00E07C4F" w:rsidRDefault="00E07C4F" w:rsidP="00E07C4F">
      <w:pPr>
        <w:bidi/>
        <w:jc w:val="both"/>
        <w:rPr>
          <w:rFonts w:cs="David" w:hint="cs"/>
          <w:rtl/>
        </w:rPr>
      </w:pPr>
      <w:r w:rsidRPr="00E07C4F">
        <w:rPr>
          <w:rFonts w:cs="David" w:hint="cs"/>
          <w:rtl/>
        </w:rPr>
        <w:tab/>
        <w:t xml:space="preserve">הם לא לכוונת רווח, אבל אותו עובד - -נו </w:t>
      </w:r>
    </w:p>
    <w:p w14:paraId="696AE763" w14:textId="77777777" w:rsidR="00E07C4F" w:rsidRPr="00E07C4F" w:rsidRDefault="00E07C4F" w:rsidP="00E07C4F">
      <w:pPr>
        <w:bidi/>
        <w:jc w:val="both"/>
        <w:rPr>
          <w:rFonts w:cs="David" w:hint="cs"/>
          <w:rtl/>
        </w:rPr>
      </w:pPr>
    </w:p>
    <w:p w14:paraId="453BC2F7" w14:textId="77777777" w:rsidR="00E07C4F" w:rsidRPr="00E07C4F" w:rsidRDefault="00E07C4F" w:rsidP="00E07C4F">
      <w:pPr>
        <w:bidi/>
        <w:jc w:val="both"/>
        <w:rPr>
          <w:rFonts w:cs="David" w:hint="cs"/>
          <w:rtl/>
        </w:rPr>
      </w:pPr>
    </w:p>
    <w:p w14:paraId="20B35D31"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1C0AE404" w14:textId="77777777" w:rsidR="00E07C4F" w:rsidRPr="00E07C4F" w:rsidRDefault="00E07C4F" w:rsidP="00E07C4F">
      <w:pPr>
        <w:pStyle w:val="Heading5"/>
        <w:rPr>
          <w:rFonts w:hint="cs"/>
          <w:sz w:val="24"/>
          <w:rtl/>
        </w:rPr>
      </w:pPr>
    </w:p>
    <w:p w14:paraId="68DA1E4E" w14:textId="77777777" w:rsidR="00E07C4F" w:rsidRPr="00E07C4F" w:rsidRDefault="00E07C4F" w:rsidP="00E07C4F">
      <w:pPr>
        <w:bidi/>
        <w:jc w:val="both"/>
        <w:rPr>
          <w:rFonts w:cs="David" w:hint="cs"/>
          <w:rtl/>
        </w:rPr>
      </w:pPr>
      <w:r w:rsidRPr="00E07C4F">
        <w:rPr>
          <w:rFonts w:cs="David" w:hint="cs"/>
          <w:rtl/>
        </w:rPr>
        <w:tab/>
        <w:t xml:space="preserve">אותו עובד מקבל שכר מהגוף </w:t>
      </w:r>
      <w:r w:rsidRPr="00E07C4F">
        <w:rPr>
          <w:rFonts w:cs="David"/>
          <w:rtl/>
        </w:rPr>
        <w:t>–</w:t>
      </w:r>
      <w:r w:rsidRPr="00E07C4F">
        <w:rPr>
          <w:rFonts w:cs="David" w:hint="cs"/>
          <w:rtl/>
        </w:rPr>
        <w:t xml:space="preserve"> החקיקה הזו אינה נוגעת אליהם - -</w:t>
      </w:r>
    </w:p>
    <w:p w14:paraId="12C980AA" w14:textId="77777777" w:rsidR="00E07C4F" w:rsidRPr="00E07C4F" w:rsidRDefault="00E07C4F" w:rsidP="00E07C4F">
      <w:pPr>
        <w:bidi/>
        <w:jc w:val="both"/>
        <w:rPr>
          <w:rFonts w:cs="David" w:hint="cs"/>
          <w:rtl/>
        </w:rPr>
      </w:pPr>
    </w:p>
    <w:p w14:paraId="5759A391"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24E4D927" w14:textId="77777777" w:rsidR="00E07C4F" w:rsidRPr="00E07C4F" w:rsidRDefault="00E07C4F" w:rsidP="00E07C4F">
      <w:pPr>
        <w:bidi/>
        <w:jc w:val="both"/>
        <w:rPr>
          <w:rFonts w:cs="David" w:hint="cs"/>
          <w:rtl/>
        </w:rPr>
      </w:pPr>
    </w:p>
    <w:p w14:paraId="7A6B8116" w14:textId="77777777" w:rsidR="00E07C4F" w:rsidRPr="00E07C4F" w:rsidRDefault="00E07C4F" w:rsidP="00E07C4F">
      <w:pPr>
        <w:bidi/>
        <w:jc w:val="both"/>
        <w:rPr>
          <w:rFonts w:cs="David" w:hint="cs"/>
          <w:rtl/>
        </w:rPr>
      </w:pPr>
      <w:r w:rsidRPr="00E07C4F">
        <w:rPr>
          <w:rFonts w:cs="David" w:hint="cs"/>
          <w:rtl/>
        </w:rPr>
        <w:tab/>
        <w:t xml:space="preserve"> למה? מה ההבדל ? </w:t>
      </w:r>
    </w:p>
    <w:p w14:paraId="0944139E" w14:textId="77777777" w:rsidR="00E07C4F" w:rsidRPr="00E07C4F" w:rsidRDefault="00E07C4F" w:rsidP="00E07C4F">
      <w:pPr>
        <w:bidi/>
        <w:jc w:val="both"/>
        <w:rPr>
          <w:rFonts w:cs="David" w:hint="cs"/>
          <w:rtl/>
        </w:rPr>
      </w:pPr>
    </w:p>
    <w:p w14:paraId="13B15A29"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15DC8E7F" w14:textId="77777777" w:rsidR="00E07C4F" w:rsidRPr="00E07C4F" w:rsidRDefault="00E07C4F" w:rsidP="00E07C4F">
      <w:pPr>
        <w:pStyle w:val="Heading5"/>
        <w:rPr>
          <w:rFonts w:hint="cs"/>
          <w:sz w:val="24"/>
          <w:rtl/>
        </w:rPr>
      </w:pPr>
    </w:p>
    <w:p w14:paraId="49534912" w14:textId="77777777" w:rsidR="00E07C4F" w:rsidRPr="00E07C4F" w:rsidRDefault="00E07C4F" w:rsidP="00E07C4F">
      <w:pPr>
        <w:bidi/>
        <w:jc w:val="both"/>
        <w:rPr>
          <w:rFonts w:cs="David" w:hint="cs"/>
          <w:rtl/>
        </w:rPr>
      </w:pPr>
      <w:r w:rsidRPr="00E07C4F">
        <w:rPr>
          <w:rFonts w:cs="David" w:hint="cs"/>
          <w:rtl/>
        </w:rPr>
        <w:tab/>
        <w:t xml:space="preserve"> כפי שהיא אינה נוגעת , למשל, לסמנכ"ל בנק הפועלים המקבל שכר מבנק הפועלים, וכשהוא מגיע לפה לומר את טיעוניו של הבנק </w:t>
      </w:r>
      <w:r w:rsidRPr="00E07C4F">
        <w:rPr>
          <w:rFonts w:cs="David"/>
          <w:rtl/>
        </w:rPr>
        <w:t>–</w:t>
      </w:r>
      <w:r w:rsidRPr="00E07C4F">
        <w:rPr>
          <w:rFonts w:cs="David" w:hint="cs"/>
          <w:rtl/>
        </w:rPr>
        <w:t xml:space="preserve"> הוא אינו נחשב לוביסט. הוא אדם שעובד בגוף ובא לדבר בשם אותו גוף צריך לעשות הפרדה חדה מאד בין מי שעובדים בגופים מסוימים לבין מי שנשכרים כדי לעשות עבודת </w:t>
      </w:r>
      <w:proofErr w:type="spellStart"/>
      <w:r w:rsidRPr="00E07C4F">
        <w:rPr>
          <w:rFonts w:cs="David" w:hint="cs"/>
          <w:rtl/>
        </w:rPr>
        <w:t>לוביזם</w:t>
      </w:r>
      <w:proofErr w:type="spellEnd"/>
      <w:r w:rsidRPr="00E07C4F">
        <w:rPr>
          <w:rFonts w:cs="David" w:hint="cs"/>
          <w:rtl/>
        </w:rPr>
        <w:t xml:space="preserve">.. יש כאן שתי ישויות שונות לחלוטין. </w:t>
      </w:r>
    </w:p>
    <w:p w14:paraId="1B271474" w14:textId="77777777" w:rsidR="00E07C4F" w:rsidRPr="00E07C4F" w:rsidRDefault="00E07C4F" w:rsidP="00E07C4F">
      <w:pPr>
        <w:bidi/>
        <w:jc w:val="both"/>
        <w:rPr>
          <w:rFonts w:cs="David" w:hint="cs"/>
          <w:rtl/>
        </w:rPr>
      </w:pPr>
    </w:p>
    <w:p w14:paraId="4548629C" w14:textId="77777777" w:rsidR="00E07C4F" w:rsidRPr="00E07C4F" w:rsidRDefault="00E07C4F" w:rsidP="00E07C4F">
      <w:pPr>
        <w:bidi/>
        <w:jc w:val="both"/>
        <w:rPr>
          <w:rFonts w:cs="David" w:hint="cs"/>
          <w:rtl/>
        </w:rPr>
      </w:pPr>
      <w:r w:rsidRPr="00E07C4F">
        <w:rPr>
          <w:rFonts w:cs="David" w:hint="cs"/>
          <w:rtl/>
        </w:rPr>
        <w:tab/>
        <w:t xml:space="preserve">בעניין החד פעמיות - נוכחות חד פעמית של לוביסטים לצורך העניין, גם לכך אנחנו צריכים לתת מענה בחקיקה הזו. יש לוביסטים שפחות או יותר גרים בכנסת, פותחים את דלתה ונועלים את שעריה, ונמצאים כאן, לצערי- לפעמים יותר מחברי הכנסת עצמם. כמובן שלגביהם צריכים להיות כללים אחרים מאשר לגבי עורך דין, למשל , שמגיע באופן חד פעמי כדי לייצג עניין מסוים. גם לגביו צריך להינתן מענה, וגם לגביו צריך שיהיה שקוף וברור מה הוא עושה כאן ואת מי הוא מייצג, אינטרסים של מי, אבל לזה ניתן את דעתנו בהמשך. </w:t>
      </w:r>
    </w:p>
    <w:p w14:paraId="04FBC48E" w14:textId="77777777" w:rsidR="00E07C4F" w:rsidRPr="00E07C4F" w:rsidRDefault="00E07C4F" w:rsidP="00E07C4F">
      <w:pPr>
        <w:bidi/>
        <w:jc w:val="both"/>
        <w:rPr>
          <w:rFonts w:cs="David" w:hint="cs"/>
          <w:rtl/>
        </w:rPr>
      </w:pPr>
    </w:p>
    <w:p w14:paraId="49B032CF"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079A0406" w14:textId="77777777" w:rsidR="00E07C4F" w:rsidRPr="00E07C4F" w:rsidRDefault="00E07C4F" w:rsidP="00E07C4F">
      <w:pPr>
        <w:bidi/>
        <w:jc w:val="both"/>
        <w:rPr>
          <w:rFonts w:cs="David" w:hint="cs"/>
          <w:rtl/>
        </w:rPr>
      </w:pPr>
    </w:p>
    <w:p w14:paraId="3A98FEF8" w14:textId="77777777" w:rsidR="00E07C4F" w:rsidRPr="00E07C4F" w:rsidRDefault="00E07C4F" w:rsidP="00E07C4F">
      <w:pPr>
        <w:bidi/>
        <w:jc w:val="both"/>
        <w:rPr>
          <w:rFonts w:cs="David" w:hint="cs"/>
          <w:rtl/>
        </w:rPr>
      </w:pPr>
      <w:r w:rsidRPr="00E07C4F">
        <w:rPr>
          <w:rFonts w:cs="David" w:hint="cs"/>
          <w:rtl/>
        </w:rPr>
        <w:tab/>
        <w:t xml:space="preserve">ניתן למציע השני להציג, למרות שחברת הכנסת </w:t>
      </w:r>
      <w:proofErr w:type="spellStart"/>
      <w:r w:rsidRPr="00E07C4F">
        <w:rPr>
          <w:rFonts w:cs="David" w:hint="cs"/>
          <w:rtl/>
        </w:rPr>
        <w:t>יחימוביץ</w:t>
      </w:r>
      <w:proofErr w:type="spellEnd"/>
      <w:r w:rsidRPr="00E07C4F">
        <w:rPr>
          <w:rFonts w:cs="David" w:hint="cs"/>
          <w:rtl/>
        </w:rPr>
        <w:t xml:space="preserve"> פרסה את כל היריעה. </w:t>
      </w:r>
    </w:p>
    <w:p w14:paraId="1A7A510E" w14:textId="77777777" w:rsidR="00E07C4F" w:rsidRPr="00E07C4F" w:rsidRDefault="00E07C4F" w:rsidP="00E07C4F">
      <w:pPr>
        <w:bidi/>
        <w:jc w:val="both"/>
        <w:rPr>
          <w:rFonts w:cs="David" w:hint="cs"/>
          <w:rtl/>
        </w:rPr>
      </w:pPr>
    </w:p>
    <w:p w14:paraId="61843B35"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28E05824" w14:textId="77777777" w:rsidR="00E07C4F" w:rsidRPr="00E07C4F" w:rsidRDefault="00E07C4F" w:rsidP="00E07C4F">
      <w:pPr>
        <w:bidi/>
        <w:jc w:val="both"/>
        <w:rPr>
          <w:rFonts w:cs="David" w:hint="cs"/>
          <w:u w:val="single"/>
          <w:rtl/>
        </w:rPr>
      </w:pPr>
    </w:p>
    <w:p w14:paraId="41A22888" w14:textId="77777777" w:rsidR="00E07C4F" w:rsidRPr="00E07C4F" w:rsidRDefault="00E07C4F" w:rsidP="00E07C4F">
      <w:pPr>
        <w:bidi/>
        <w:jc w:val="both"/>
        <w:rPr>
          <w:rFonts w:cs="David" w:hint="cs"/>
          <w:rtl/>
        </w:rPr>
      </w:pPr>
      <w:r w:rsidRPr="00E07C4F">
        <w:rPr>
          <w:rFonts w:cs="David" w:hint="cs"/>
          <w:rtl/>
        </w:rPr>
        <w:tab/>
        <w:t xml:space="preserve"> ככל שאני מסכים עם ההגדרה שלך אקח את רשות הדיבור רק כדי להוסיף: כמובן שבאופן אישי לא רק שאין לי נגד הלוביסטים, וגם לא נגד אלה  שהם מייצגים </w:t>
      </w:r>
      <w:r w:rsidRPr="00E07C4F">
        <w:rPr>
          <w:rFonts w:cs="David"/>
          <w:rtl/>
        </w:rPr>
        <w:t>–</w:t>
      </w:r>
      <w:r w:rsidRPr="00E07C4F">
        <w:rPr>
          <w:rFonts w:cs="David" w:hint="cs"/>
          <w:rtl/>
        </w:rPr>
        <w:t xml:space="preserve"> אין לי התנגדות אידיאולוגית לבעלי הון ובמובנים מסוימים אנחנו זהים באינטרס שאנחנו רוצים לקדם, אבל לא מנקודת המוצא האידיאולוגית.. , אבל יש דברים שברור שהם צריכים להיות: אחד, מסגרת להסדרת העבודה, דבר שני </w:t>
      </w:r>
      <w:r w:rsidRPr="00E07C4F">
        <w:rPr>
          <w:rFonts w:cs="David"/>
          <w:rtl/>
        </w:rPr>
        <w:t>–</w:t>
      </w:r>
      <w:r w:rsidRPr="00E07C4F">
        <w:rPr>
          <w:rFonts w:cs="David" w:hint="cs"/>
          <w:rtl/>
        </w:rPr>
        <w:t xml:space="preserve"> שקיפות, שלוש - סט מינימלי של איסורים ומגבלות. בין היתר, מה שקרה בבית, ואינני מאשים בעניין זה את הלוביסטים </w:t>
      </w:r>
      <w:r w:rsidRPr="00E07C4F">
        <w:rPr>
          <w:rFonts w:cs="David"/>
          <w:rtl/>
        </w:rPr>
        <w:t>–</w:t>
      </w:r>
      <w:r w:rsidRPr="00E07C4F">
        <w:rPr>
          <w:rFonts w:cs="David" w:hint="cs"/>
          <w:rtl/>
        </w:rPr>
        <w:t xml:space="preserve"> כי הבית הזה הוא לא ביתם - הכוח הפך </w:t>
      </w:r>
      <w:proofErr w:type="spellStart"/>
      <w:r w:rsidRPr="00E07C4F">
        <w:rPr>
          <w:rFonts w:cs="David" w:hint="cs"/>
          <w:rtl/>
        </w:rPr>
        <w:t>לדיספרופרוציוני</w:t>
      </w:r>
      <w:proofErr w:type="spellEnd"/>
      <w:r w:rsidRPr="00E07C4F">
        <w:rPr>
          <w:rFonts w:cs="David" w:hint="cs"/>
          <w:rtl/>
        </w:rPr>
        <w:t xml:space="preserve">. מאחר ופעמים רבות עוסקים, למשל, בתחום כלכלי כזה או אחר שנוגע לתחום מסוים </w:t>
      </w:r>
      <w:r w:rsidRPr="00E07C4F">
        <w:rPr>
          <w:rFonts w:cs="David"/>
          <w:rtl/>
        </w:rPr>
        <w:t>–</w:t>
      </w:r>
      <w:r w:rsidRPr="00E07C4F">
        <w:rPr>
          <w:rFonts w:cs="David" w:hint="cs"/>
          <w:rtl/>
        </w:rPr>
        <w:t xml:space="preserve"> אנרגיה, או תחום אחר, שהוא לא נושא אידיאולוגי, בהכרח, שיש עליו מחלוקת בין סיעות הבית, באותו רגע, כאשר מישהו מייצג אינטרס חזק הוא מזעיק להצבעה והוא מתפקד כמנהל סיעה, למעשה, התוצאה יכולה להיות לא קשורה, אפילו, להלכי הרוח האמיתיים בבית.</w:t>
      </w:r>
    </w:p>
    <w:p w14:paraId="04F9BFE1" w14:textId="77777777" w:rsidR="00E07C4F" w:rsidRPr="00E07C4F" w:rsidRDefault="00E07C4F" w:rsidP="00E07C4F">
      <w:pPr>
        <w:bidi/>
        <w:jc w:val="both"/>
        <w:rPr>
          <w:rFonts w:cs="David" w:hint="cs"/>
          <w:rtl/>
        </w:rPr>
      </w:pPr>
    </w:p>
    <w:p w14:paraId="7C42BF60" w14:textId="77777777" w:rsidR="00E07C4F" w:rsidRPr="00E07C4F" w:rsidRDefault="00E07C4F" w:rsidP="00E07C4F">
      <w:pPr>
        <w:bidi/>
        <w:jc w:val="both"/>
        <w:rPr>
          <w:rFonts w:cs="David"/>
          <w:rtl/>
        </w:rPr>
      </w:pPr>
      <w:r w:rsidRPr="00E07C4F">
        <w:rPr>
          <w:rFonts w:cs="David" w:hint="cs"/>
          <w:rtl/>
        </w:rPr>
        <w:tab/>
        <w:t xml:space="preserve"> אנחנו פשוט באים ומסבירים על עורכי דין אבל הדברים לא דומים. ואיך אני יודע שהדברים לא דומים? </w:t>
      </w:r>
      <w:r w:rsidRPr="00E07C4F">
        <w:rPr>
          <w:rFonts w:cs="David"/>
          <w:rtl/>
        </w:rPr>
        <w:t>–</w:t>
      </w:r>
      <w:r w:rsidRPr="00E07C4F">
        <w:rPr>
          <w:rFonts w:cs="David" w:hint="cs"/>
          <w:rtl/>
        </w:rPr>
        <w:t xml:space="preserve"> אני מסתכל סביבי. ברגע זה, כאשר אני מסתכל סביבי, מספר הלוביסטים בחדר הוא או עולה או שווה למספר חברי הכנסת שמשתתפים בדיון. לפי דעתי הוא עולה. </w:t>
      </w:r>
    </w:p>
    <w:p w14:paraId="27B4BF43" w14:textId="77777777" w:rsidR="00E07C4F" w:rsidRPr="00E07C4F" w:rsidRDefault="00E07C4F" w:rsidP="00E07C4F">
      <w:pPr>
        <w:bidi/>
        <w:jc w:val="both"/>
        <w:rPr>
          <w:rFonts w:cs="David" w:hint="cs"/>
          <w:rtl/>
        </w:rPr>
      </w:pPr>
    </w:p>
    <w:p w14:paraId="5C1A2AB4"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72E53286" w14:textId="77777777" w:rsidR="00E07C4F" w:rsidRPr="00E07C4F" w:rsidRDefault="00E07C4F" w:rsidP="00E07C4F">
      <w:pPr>
        <w:bidi/>
        <w:jc w:val="both"/>
        <w:rPr>
          <w:rFonts w:cs="David" w:hint="cs"/>
          <w:rtl/>
        </w:rPr>
      </w:pPr>
    </w:p>
    <w:p w14:paraId="5DD0378A" w14:textId="77777777" w:rsidR="00E07C4F" w:rsidRPr="00E07C4F" w:rsidRDefault="00E07C4F" w:rsidP="00E07C4F">
      <w:pPr>
        <w:bidi/>
        <w:jc w:val="both"/>
        <w:rPr>
          <w:rFonts w:cs="David" w:hint="cs"/>
          <w:rtl/>
        </w:rPr>
      </w:pPr>
      <w:r w:rsidRPr="00E07C4F">
        <w:rPr>
          <w:rFonts w:cs="David" w:hint="cs"/>
          <w:rtl/>
        </w:rPr>
        <w:tab/>
        <w:t>- - -</w:t>
      </w:r>
    </w:p>
    <w:p w14:paraId="17EF8286" w14:textId="77777777" w:rsidR="00E07C4F" w:rsidRPr="00E07C4F" w:rsidRDefault="00E07C4F" w:rsidP="00E07C4F">
      <w:pPr>
        <w:bidi/>
        <w:jc w:val="both"/>
        <w:rPr>
          <w:rFonts w:cs="David" w:hint="cs"/>
          <w:rtl/>
        </w:rPr>
      </w:pPr>
    </w:p>
    <w:p w14:paraId="5A6F1CE7"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73B4BC08" w14:textId="77777777" w:rsidR="00E07C4F" w:rsidRPr="00E07C4F" w:rsidRDefault="00E07C4F" w:rsidP="00E07C4F">
      <w:pPr>
        <w:bidi/>
        <w:jc w:val="both"/>
        <w:rPr>
          <w:rFonts w:cs="David" w:hint="cs"/>
          <w:rtl/>
        </w:rPr>
      </w:pPr>
    </w:p>
    <w:p w14:paraId="779E713E" w14:textId="77777777" w:rsidR="00E07C4F" w:rsidRPr="00E07C4F" w:rsidRDefault="00E07C4F" w:rsidP="00E07C4F">
      <w:pPr>
        <w:bidi/>
        <w:jc w:val="both"/>
        <w:rPr>
          <w:rFonts w:cs="David" w:hint="cs"/>
          <w:rtl/>
        </w:rPr>
      </w:pPr>
      <w:r w:rsidRPr="00E07C4F">
        <w:rPr>
          <w:rFonts w:cs="David" w:hint="cs"/>
          <w:rtl/>
        </w:rPr>
        <w:tab/>
        <w:t xml:space="preserve"> רשומים היום 53 לוביסטים שיש להם אישור כניסה להיכנס. </w:t>
      </w:r>
    </w:p>
    <w:p w14:paraId="146B5EEC" w14:textId="77777777" w:rsidR="00E07C4F" w:rsidRPr="00E07C4F" w:rsidRDefault="00E07C4F" w:rsidP="00E07C4F">
      <w:pPr>
        <w:bidi/>
        <w:jc w:val="both"/>
        <w:rPr>
          <w:rFonts w:cs="David" w:hint="cs"/>
          <w:rtl/>
        </w:rPr>
      </w:pPr>
    </w:p>
    <w:p w14:paraId="76253FE6"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0E11554A" w14:textId="77777777" w:rsidR="00E07C4F" w:rsidRPr="00E07C4F" w:rsidRDefault="00E07C4F" w:rsidP="00E07C4F">
      <w:pPr>
        <w:bidi/>
        <w:jc w:val="both"/>
        <w:rPr>
          <w:rFonts w:cs="David" w:hint="cs"/>
          <w:u w:val="single"/>
          <w:rtl/>
        </w:rPr>
      </w:pPr>
    </w:p>
    <w:p w14:paraId="4A01BFBD" w14:textId="77777777" w:rsidR="00E07C4F" w:rsidRPr="00E07C4F" w:rsidRDefault="00E07C4F" w:rsidP="00E07C4F">
      <w:pPr>
        <w:bidi/>
        <w:jc w:val="both"/>
        <w:rPr>
          <w:rFonts w:cs="David" w:hint="cs"/>
          <w:rtl/>
        </w:rPr>
      </w:pPr>
      <w:r w:rsidRPr="00E07C4F">
        <w:rPr>
          <w:rFonts w:cs="David" w:hint="cs"/>
          <w:rtl/>
        </w:rPr>
        <w:tab/>
        <w:t xml:space="preserve">אני אומר </w:t>
      </w:r>
      <w:r w:rsidRPr="00E07C4F">
        <w:rPr>
          <w:rFonts w:cs="David"/>
          <w:rtl/>
        </w:rPr>
        <w:t>–</w:t>
      </w:r>
      <w:r w:rsidRPr="00E07C4F">
        <w:rPr>
          <w:rFonts w:cs="David" w:hint="cs"/>
          <w:rtl/>
        </w:rPr>
        <w:t xml:space="preserve"> גם כאשר אני דן, נניח </w:t>
      </w:r>
      <w:r w:rsidRPr="00E07C4F">
        <w:rPr>
          <w:rFonts w:cs="David"/>
          <w:rtl/>
        </w:rPr>
        <w:t>–</w:t>
      </w:r>
      <w:r w:rsidRPr="00E07C4F">
        <w:rPr>
          <w:rFonts w:cs="David" w:hint="cs"/>
          <w:rtl/>
        </w:rPr>
        <w:t xml:space="preserve"> בחדר פה, בוועדת החוקה, חוק ומשפט, בנושא שנוגע לעורכי דין, יהיה ייצוג ללשכת עורכי הדין, אבל זה לא יהיה דומה - אין דבר דומה לזה. בואו נעמיד את הדברים בצורה ברורה. הדיון והנוכחות בדיון מדגישים שאין דבר דומה לזה. לכן צריכים לשים את הדברים בפרופורציות הנכונות שלהם. </w:t>
      </w:r>
    </w:p>
    <w:p w14:paraId="402596EB" w14:textId="77777777" w:rsidR="00E07C4F" w:rsidRPr="00E07C4F" w:rsidRDefault="00E07C4F" w:rsidP="00E07C4F">
      <w:pPr>
        <w:bidi/>
        <w:jc w:val="both"/>
        <w:rPr>
          <w:rFonts w:cs="David" w:hint="cs"/>
          <w:rtl/>
        </w:rPr>
      </w:pPr>
    </w:p>
    <w:p w14:paraId="7D1B865D" w14:textId="77777777" w:rsidR="00E07C4F" w:rsidRPr="00E07C4F" w:rsidRDefault="00E07C4F" w:rsidP="00E07C4F">
      <w:pPr>
        <w:bidi/>
        <w:jc w:val="both"/>
        <w:rPr>
          <w:rFonts w:cs="David" w:hint="cs"/>
          <w:rtl/>
        </w:rPr>
      </w:pPr>
      <w:r w:rsidRPr="00E07C4F">
        <w:rPr>
          <w:rFonts w:cs="David" w:hint="cs"/>
          <w:rtl/>
        </w:rPr>
        <w:tab/>
        <w:t xml:space="preserve">היו פה 3 קטגוריות </w:t>
      </w:r>
      <w:r w:rsidRPr="00E07C4F">
        <w:rPr>
          <w:rFonts w:cs="David"/>
          <w:rtl/>
        </w:rPr>
        <w:t>–</w:t>
      </w:r>
      <w:r w:rsidRPr="00E07C4F">
        <w:rPr>
          <w:rFonts w:cs="David" w:hint="cs"/>
          <w:rtl/>
        </w:rPr>
        <w:t xml:space="preserve"> שגם אתה נגעת וגם חברת הכנסת </w:t>
      </w:r>
      <w:proofErr w:type="spellStart"/>
      <w:r w:rsidRPr="00E07C4F">
        <w:rPr>
          <w:rFonts w:cs="David" w:hint="cs"/>
          <w:rtl/>
        </w:rPr>
        <w:t>יחימוביץ</w:t>
      </w:r>
      <w:proofErr w:type="spellEnd"/>
      <w:r w:rsidRPr="00E07C4F">
        <w:rPr>
          <w:rFonts w:cs="David" w:hint="cs"/>
          <w:rtl/>
        </w:rPr>
        <w:t xml:space="preserve"> נגעה בהם </w:t>
      </w:r>
      <w:r w:rsidRPr="00E07C4F">
        <w:rPr>
          <w:rFonts w:cs="David"/>
          <w:rtl/>
        </w:rPr>
        <w:t>–</w:t>
      </w:r>
      <w:r w:rsidRPr="00E07C4F">
        <w:rPr>
          <w:rFonts w:cs="David" w:hint="cs"/>
          <w:rtl/>
        </w:rPr>
        <w:t xml:space="preserve"> קטגוריה ברורה של מי שעוסק בלובינג,  קטגוריה של אדם שנושא תפקיד בארגון מסוים, בשכר, אבל הוא חבר בארגון מסוים, וברור שהוא נמצא שם, וכל אלה שעושים עבודת לובי לא כמקצוע אלא חד פעמית או יותר מחד פעמית, וכדומה. אני מסכים שהחוק צריך להתייחס גם אליהם, ובמובן מסוים, ההגדרה של "שדלן" כמי שנוקט דרך עיסוק </w:t>
      </w:r>
      <w:r w:rsidRPr="00E07C4F">
        <w:rPr>
          <w:rFonts w:cs="David"/>
          <w:rtl/>
        </w:rPr>
        <w:t>–</w:t>
      </w:r>
      <w:r w:rsidRPr="00E07C4F">
        <w:rPr>
          <w:rFonts w:cs="David" w:hint="cs"/>
          <w:rtl/>
        </w:rPr>
        <w:t>או למען לקוח - -</w:t>
      </w:r>
    </w:p>
    <w:p w14:paraId="23FEAB8D" w14:textId="77777777" w:rsidR="00E07C4F" w:rsidRPr="00E07C4F" w:rsidRDefault="00E07C4F" w:rsidP="00E07C4F">
      <w:pPr>
        <w:bidi/>
        <w:jc w:val="both"/>
        <w:rPr>
          <w:rFonts w:cs="David" w:hint="cs"/>
          <w:rtl/>
        </w:rPr>
      </w:pPr>
    </w:p>
    <w:p w14:paraId="7C080D2C"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5BEE3FBA" w14:textId="77777777" w:rsidR="00E07C4F" w:rsidRPr="00E07C4F" w:rsidRDefault="00E07C4F" w:rsidP="00E07C4F">
      <w:pPr>
        <w:bidi/>
        <w:jc w:val="both"/>
        <w:rPr>
          <w:rFonts w:cs="David" w:hint="cs"/>
          <w:rtl/>
        </w:rPr>
      </w:pPr>
    </w:p>
    <w:p w14:paraId="5E0FAE64" w14:textId="77777777" w:rsidR="00E07C4F" w:rsidRPr="00E07C4F" w:rsidRDefault="00E07C4F" w:rsidP="00E07C4F">
      <w:pPr>
        <w:bidi/>
        <w:jc w:val="both"/>
        <w:rPr>
          <w:rFonts w:cs="David" w:hint="cs"/>
          <w:rtl/>
        </w:rPr>
      </w:pPr>
      <w:r w:rsidRPr="00E07C4F">
        <w:rPr>
          <w:rFonts w:cs="David" w:hint="cs"/>
          <w:rtl/>
        </w:rPr>
        <w:tab/>
        <w:t xml:space="preserve"> אתה אומר להחיל את החוק גם עליהם? </w:t>
      </w:r>
    </w:p>
    <w:p w14:paraId="1AA21AC8" w14:textId="77777777" w:rsidR="00E07C4F" w:rsidRPr="00E07C4F" w:rsidRDefault="00E07C4F" w:rsidP="00E07C4F">
      <w:pPr>
        <w:bidi/>
        <w:jc w:val="both"/>
        <w:rPr>
          <w:rFonts w:cs="David" w:hint="cs"/>
          <w:rtl/>
        </w:rPr>
      </w:pPr>
    </w:p>
    <w:p w14:paraId="57EA2613"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4CC38250" w14:textId="77777777" w:rsidR="00E07C4F" w:rsidRPr="00E07C4F" w:rsidRDefault="00E07C4F" w:rsidP="00E07C4F">
      <w:pPr>
        <w:bidi/>
        <w:jc w:val="both"/>
        <w:rPr>
          <w:rFonts w:cs="David" w:hint="cs"/>
          <w:u w:val="single"/>
          <w:rtl/>
        </w:rPr>
      </w:pPr>
    </w:p>
    <w:p w14:paraId="036B27FC" w14:textId="77777777" w:rsidR="00E07C4F" w:rsidRPr="00E07C4F" w:rsidRDefault="00E07C4F" w:rsidP="00E07C4F">
      <w:pPr>
        <w:bidi/>
        <w:jc w:val="both"/>
        <w:rPr>
          <w:rFonts w:cs="David" w:hint="cs"/>
          <w:rtl/>
        </w:rPr>
      </w:pPr>
      <w:r w:rsidRPr="00E07C4F">
        <w:rPr>
          <w:rFonts w:cs="David" w:hint="cs"/>
          <w:rtl/>
        </w:rPr>
        <w:tab/>
        <w:t xml:space="preserve">אני אנסה להסביר. נקודת המוצא בחוק היא "מי שנוקט דרך עיסוק" </w:t>
      </w:r>
      <w:r w:rsidRPr="00E07C4F">
        <w:rPr>
          <w:rFonts w:cs="David"/>
          <w:rtl/>
        </w:rPr>
        <w:t>–</w:t>
      </w:r>
      <w:r w:rsidRPr="00E07C4F">
        <w:rPr>
          <w:rFonts w:cs="David" w:hint="cs"/>
          <w:rtl/>
        </w:rPr>
        <w:t xml:space="preserve"> הלוביסט,  או "למען לקוח". "למען לקוח" תופס גם את מי שאינו לוביסט אבל עוסק בעבודת לובינג אפקטיבית בתוך הכנסת בהקשר למלאכת החקיקה או בהקשר לדבר פרלמנטרי אחר שהכנסת עוסקת בו. בהחלט צריך לתת לזה מענה. הוא לא חייב להיות אחד לאחד , אותו מענה, אבל בהחלט </w:t>
      </w:r>
      <w:r w:rsidRPr="00E07C4F">
        <w:rPr>
          <w:rFonts w:cs="David"/>
          <w:rtl/>
        </w:rPr>
        <w:t>–</w:t>
      </w:r>
      <w:r w:rsidRPr="00E07C4F">
        <w:rPr>
          <w:rFonts w:cs="David" w:hint="cs"/>
          <w:rtl/>
        </w:rPr>
        <w:t xml:space="preserve"> נקודת המוצא שלי היא שכל אדם שמקבל כסף עבור ניסיון השפעה לגיטימי במלאכת החקיקה לכיוון כזה או אחר, הדבר הזה צריך להיות שקוף. לכן הוא שונה מעובד בארגון שהוא, נניח </w:t>
      </w:r>
      <w:r w:rsidRPr="00E07C4F">
        <w:rPr>
          <w:rFonts w:cs="David"/>
          <w:rtl/>
        </w:rPr>
        <w:t>–</w:t>
      </w:r>
      <w:r w:rsidRPr="00E07C4F">
        <w:rPr>
          <w:rFonts w:cs="David" w:hint="cs"/>
          <w:rtl/>
        </w:rPr>
        <w:t xml:space="preserve"> סמנכ"ל בבנק שבא ומציג את עמדת הבנק, והוא כמו כל גוף שמייצגים אותו. </w:t>
      </w:r>
    </w:p>
    <w:p w14:paraId="40E997C2" w14:textId="77777777" w:rsidR="00E07C4F" w:rsidRPr="00E07C4F" w:rsidRDefault="00E07C4F" w:rsidP="00E07C4F">
      <w:pPr>
        <w:bidi/>
        <w:jc w:val="both"/>
        <w:rPr>
          <w:rFonts w:cs="David" w:hint="cs"/>
          <w:rtl/>
        </w:rPr>
      </w:pPr>
    </w:p>
    <w:p w14:paraId="5C6FC391"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6AE8690" w14:textId="77777777" w:rsidR="00E07C4F" w:rsidRPr="00E07C4F" w:rsidRDefault="00E07C4F" w:rsidP="00E07C4F">
      <w:pPr>
        <w:bidi/>
        <w:jc w:val="both"/>
        <w:rPr>
          <w:rFonts w:cs="David" w:hint="cs"/>
          <w:rtl/>
        </w:rPr>
      </w:pPr>
    </w:p>
    <w:p w14:paraId="306D29F1" w14:textId="77777777" w:rsidR="00E07C4F" w:rsidRPr="00E07C4F" w:rsidRDefault="00E07C4F" w:rsidP="00E07C4F">
      <w:pPr>
        <w:bidi/>
        <w:jc w:val="both"/>
        <w:rPr>
          <w:rFonts w:cs="David" w:hint="cs"/>
          <w:rtl/>
        </w:rPr>
      </w:pPr>
      <w:r w:rsidRPr="00E07C4F">
        <w:rPr>
          <w:rFonts w:cs="David" w:hint="cs"/>
          <w:rtl/>
        </w:rPr>
        <w:tab/>
        <w:t xml:space="preserve"> מכאן אני למד שלו </w:t>
      </w:r>
      <w:proofErr w:type="spellStart"/>
      <w:r w:rsidRPr="00E07C4F">
        <w:rPr>
          <w:rFonts w:cs="David" w:hint="cs"/>
          <w:rtl/>
        </w:rPr>
        <w:t>יצוייר</w:t>
      </w:r>
      <w:proofErr w:type="spellEnd"/>
      <w:r w:rsidRPr="00E07C4F">
        <w:rPr>
          <w:rFonts w:cs="David" w:hint="cs"/>
          <w:rtl/>
        </w:rPr>
        <w:t xml:space="preserve"> שאחד </w:t>
      </w:r>
      <w:proofErr w:type="spellStart"/>
      <w:r w:rsidRPr="00E07C4F">
        <w:rPr>
          <w:rFonts w:cs="David" w:hint="cs"/>
          <w:rtl/>
        </w:rPr>
        <w:t>מהלוביסים</w:t>
      </w:r>
      <w:proofErr w:type="spellEnd"/>
      <w:r w:rsidRPr="00E07C4F">
        <w:rPr>
          <w:rFonts w:cs="David" w:hint="cs"/>
          <w:rtl/>
        </w:rPr>
        <w:t xml:space="preserve"> כאן יצטרף לעמותה של זכויות האזרח, נניח, הוא יישאר לוביסט הגם שהוא עוסק בזה. אתה מדבר  - - </w:t>
      </w:r>
    </w:p>
    <w:p w14:paraId="66EEBE0B" w14:textId="77777777" w:rsidR="00E07C4F" w:rsidRPr="00E07C4F" w:rsidRDefault="00E07C4F" w:rsidP="00E07C4F">
      <w:pPr>
        <w:bidi/>
        <w:jc w:val="both"/>
        <w:rPr>
          <w:rFonts w:cs="David" w:hint="cs"/>
          <w:rtl/>
        </w:rPr>
      </w:pPr>
    </w:p>
    <w:p w14:paraId="6FFD8E60"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6D4BE5AB" w14:textId="77777777" w:rsidR="00E07C4F" w:rsidRPr="00E07C4F" w:rsidRDefault="00E07C4F" w:rsidP="00E07C4F">
      <w:pPr>
        <w:pStyle w:val="Heading5"/>
        <w:rPr>
          <w:rFonts w:hint="cs"/>
          <w:sz w:val="24"/>
          <w:rtl/>
        </w:rPr>
      </w:pPr>
    </w:p>
    <w:p w14:paraId="13B6C770" w14:textId="77777777" w:rsidR="00E07C4F" w:rsidRPr="00E07C4F" w:rsidRDefault="00E07C4F" w:rsidP="00E07C4F">
      <w:pPr>
        <w:bidi/>
        <w:jc w:val="both"/>
        <w:rPr>
          <w:rFonts w:cs="David" w:hint="cs"/>
          <w:rtl/>
        </w:rPr>
      </w:pPr>
      <w:r w:rsidRPr="00E07C4F">
        <w:rPr>
          <w:rFonts w:cs="David" w:hint="cs"/>
          <w:rtl/>
        </w:rPr>
        <w:tab/>
        <w:t xml:space="preserve"> לא קיימת תופעה כזו. </w:t>
      </w:r>
    </w:p>
    <w:p w14:paraId="660DBFF8" w14:textId="77777777" w:rsidR="00E07C4F" w:rsidRPr="00E07C4F" w:rsidRDefault="00E07C4F" w:rsidP="00E07C4F">
      <w:pPr>
        <w:bidi/>
        <w:jc w:val="both"/>
        <w:rPr>
          <w:rFonts w:cs="David" w:hint="cs"/>
          <w:rtl/>
        </w:rPr>
      </w:pPr>
    </w:p>
    <w:p w14:paraId="388A7459"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329E3959" w14:textId="77777777" w:rsidR="00E07C4F" w:rsidRPr="00E07C4F" w:rsidRDefault="00E07C4F" w:rsidP="00E07C4F">
      <w:pPr>
        <w:bidi/>
        <w:jc w:val="both"/>
        <w:rPr>
          <w:rFonts w:cs="David" w:hint="cs"/>
          <w:u w:val="single"/>
          <w:rtl/>
        </w:rPr>
      </w:pPr>
    </w:p>
    <w:p w14:paraId="7B0ADBF4" w14:textId="77777777" w:rsidR="00E07C4F" w:rsidRPr="00E07C4F" w:rsidRDefault="00E07C4F" w:rsidP="00E07C4F">
      <w:pPr>
        <w:bidi/>
        <w:jc w:val="both"/>
        <w:rPr>
          <w:rFonts w:cs="David" w:hint="cs"/>
          <w:rtl/>
        </w:rPr>
      </w:pPr>
      <w:r w:rsidRPr="00E07C4F">
        <w:rPr>
          <w:rFonts w:cs="David" w:hint="cs"/>
          <w:rtl/>
        </w:rPr>
        <w:tab/>
        <w:t xml:space="preserve"> אין חשש כזה. </w:t>
      </w:r>
    </w:p>
    <w:p w14:paraId="6AA50A90" w14:textId="77777777" w:rsidR="00E07C4F" w:rsidRPr="00E07C4F" w:rsidRDefault="00E07C4F" w:rsidP="00E07C4F">
      <w:pPr>
        <w:bidi/>
        <w:jc w:val="both"/>
        <w:rPr>
          <w:rFonts w:cs="David" w:hint="cs"/>
          <w:rtl/>
        </w:rPr>
      </w:pPr>
    </w:p>
    <w:p w14:paraId="589317F1" w14:textId="77777777" w:rsidR="00E07C4F" w:rsidRPr="00E07C4F" w:rsidRDefault="00E07C4F" w:rsidP="00E07C4F">
      <w:pPr>
        <w:bidi/>
        <w:jc w:val="both"/>
        <w:rPr>
          <w:rFonts w:cs="David" w:hint="cs"/>
          <w:rtl/>
        </w:rPr>
      </w:pPr>
      <w:r w:rsidRPr="00E07C4F">
        <w:rPr>
          <w:rFonts w:cs="David" w:hint="cs"/>
          <w:rtl/>
        </w:rPr>
        <w:tab/>
        <w:t xml:space="preserve">אני מפריד: יש לוביסטים ויש  בעלי מקצועות אחרים שעוסקים בעבודת לובינג, ויש גורמים שהם עובדים באגודות או במקומות אחרים. הקטגוריה השלישית, לדעתי, לא רלבנטית לחוק שלנו, לחלוטין. </w:t>
      </w:r>
    </w:p>
    <w:p w14:paraId="1E0A6C64" w14:textId="77777777" w:rsidR="00E07C4F" w:rsidRPr="00E07C4F" w:rsidRDefault="00E07C4F" w:rsidP="00E07C4F">
      <w:pPr>
        <w:bidi/>
        <w:jc w:val="both"/>
        <w:rPr>
          <w:rFonts w:cs="David" w:hint="cs"/>
          <w:rtl/>
        </w:rPr>
      </w:pPr>
    </w:p>
    <w:p w14:paraId="10ED0B21"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70D09972" w14:textId="77777777" w:rsidR="00E07C4F" w:rsidRPr="00E07C4F" w:rsidRDefault="00E07C4F" w:rsidP="00E07C4F">
      <w:pPr>
        <w:bidi/>
        <w:jc w:val="both"/>
        <w:rPr>
          <w:rFonts w:cs="David" w:hint="cs"/>
          <w:rtl/>
        </w:rPr>
      </w:pPr>
    </w:p>
    <w:p w14:paraId="0D9BADEB" w14:textId="77777777" w:rsidR="00E07C4F" w:rsidRPr="00E07C4F" w:rsidRDefault="00E07C4F" w:rsidP="00E07C4F">
      <w:pPr>
        <w:bidi/>
        <w:jc w:val="both"/>
        <w:rPr>
          <w:rFonts w:cs="David" w:hint="cs"/>
          <w:rtl/>
        </w:rPr>
      </w:pPr>
      <w:r w:rsidRPr="00E07C4F">
        <w:rPr>
          <w:rFonts w:cs="David" w:hint="cs"/>
          <w:rtl/>
        </w:rPr>
        <w:tab/>
        <w:t xml:space="preserve">הקטגוריה של  הסמויים, הם יותר מסוכנים מכל הקטגוריות שדיברת עליהם. יש הרבה גורמים תת קרקעיים של בעלי הון, בעלי אינטרסים שמזמינים לכל מיני - - כאלה ואחרים. צריך לתת את הדעת גם עליהם. </w:t>
      </w:r>
    </w:p>
    <w:p w14:paraId="286BBB75" w14:textId="77777777" w:rsidR="00E07C4F" w:rsidRPr="00E07C4F" w:rsidRDefault="00E07C4F" w:rsidP="00E07C4F">
      <w:pPr>
        <w:bidi/>
        <w:jc w:val="both"/>
        <w:rPr>
          <w:rFonts w:cs="David" w:hint="cs"/>
          <w:rtl/>
        </w:rPr>
      </w:pPr>
    </w:p>
    <w:p w14:paraId="48033BFD"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3F213380" w14:textId="77777777" w:rsidR="00E07C4F" w:rsidRPr="00E07C4F" w:rsidRDefault="00E07C4F" w:rsidP="00E07C4F">
      <w:pPr>
        <w:bidi/>
        <w:jc w:val="both"/>
        <w:rPr>
          <w:rFonts w:cs="David" w:hint="cs"/>
          <w:u w:val="single"/>
          <w:rtl/>
        </w:rPr>
      </w:pPr>
    </w:p>
    <w:p w14:paraId="77C18020" w14:textId="77777777" w:rsidR="00E07C4F" w:rsidRPr="00E07C4F" w:rsidRDefault="00E07C4F" w:rsidP="00E07C4F">
      <w:pPr>
        <w:bidi/>
        <w:jc w:val="both"/>
        <w:rPr>
          <w:rFonts w:cs="David" w:hint="cs"/>
          <w:rtl/>
        </w:rPr>
      </w:pPr>
      <w:r w:rsidRPr="00E07C4F">
        <w:rPr>
          <w:rFonts w:cs="David" w:hint="cs"/>
          <w:rtl/>
        </w:rPr>
        <w:tab/>
        <w:t xml:space="preserve">אין הצעת חוק בעולם שיכולה לכסות את כל מתחם האפשרויות. אני יוצא מנקודת הנחה, שאם אני אצליח להביא לידי ביטוי כל דבר שהוא  - -מי שעוסק בעבודה אפקטיבית מול הח"כים בניסיון להשפיע על חקיקה,  בתמורה </w:t>
      </w:r>
      <w:r w:rsidRPr="00E07C4F">
        <w:rPr>
          <w:rFonts w:cs="David"/>
          <w:rtl/>
        </w:rPr>
        <w:t>–</w:t>
      </w:r>
      <w:r w:rsidRPr="00E07C4F">
        <w:rPr>
          <w:rFonts w:cs="David" w:hint="cs"/>
          <w:rtl/>
        </w:rPr>
        <w:t xml:space="preserve"> הוא גורם שהוא רלבנטי לצורך הדיון. </w:t>
      </w:r>
    </w:p>
    <w:p w14:paraId="555D4888" w14:textId="77777777" w:rsidR="00E07C4F" w:rsidRPr="00E07C4F" w:rsidRDefault="00E07C4F" w:rsidP="00E07C4F">
      <w:pPr>
        <w:bidi/>
        <w:jc w:val="both"/>
        <w:rPr>
          <w:rFonts w:cs="David" w:hint="cs"/>
          <w:rtl/>
        </w:rPr>
      </w:pPr>
    </w:p>
    <w:p w14:paraId="76B45B73" w14:textId="77777777" w:rsidR="00E07C4F" w:rsidRPr="00E07C4F" w:rsidRDefault="00E07C4F" w:rsidP="00E07C4F">
      <w:pPr>
        <w:bidi/>
        <w:jc w:val="both"/>
        <w:rPr>
          <w:rFonts w:cs="David" w:hint="cs"/>
          <w:rtl/>
        </w:rPr>
      </w:pPr>
      <w:r w:rsidRPr="00E07C4F">
        <w:rPr>
          <w:rFonts w:cs="David" w:hint="cs"/>
          <w:rtl/>
        </w:rPr>
        <w:tab/>
        <w:t xml:space="preserve">נקודה אחרונה </w:t>
      </w:r>
      <w:r w:rsidRPr="00E07C4F">
        <w:rPr>
          <w:rFonts w:cs="David"/>
          <w:rtl/>
        </w:rPr>
        <w:t>–</w:t>
      </w:r>
      <w:r w:rsidRPr="00E07C4F">
        <w:rPr>
          <w:rFonts w:cs="David" w:hint="cs"/>
          <w:rtl/>
        </w:rPr>
        <w:t xml:space="preserve">נוגעת לסעיף 65א, ואני אומר את זה גם על דעת חברת הכנסת </w:t>
      </w:r>
      <w:proofErr w:type="spellStart"/>
      <w:r w:rsidRPr="00E07C4F">
        <w:rPr>
          <w:rFonts w:cs="David" w:hint="cs"/>
          <w:rtl/>
        </w:rPr>
        <w:t>יחימוביץ</w:t>
      </w:r>
      <w:proofErr w:type="spellEnd"/>
      <w:r w:rsidRPr="00E07C4F">
        <w:rPr>
          <w:rFonts w:cs="David" w:hint="cs"/>
          <w:rtl/>
        </w:rPr>
        <w:t xml:space="preserve">, ששם קבענו  - -והתלבטנו לעניין סעיף זה, ומה שאני אומר הוא גם על דעת יושבת ראש הבית, שההצעה המקורית </w:t>
      </w:r>
      <w:proofErr w:type="spellStart"/>
      <w:r w:rsidRPr="00E07C4F">
        <w:rPr>
          <w:rFonts w:cs="David" w:hint="cs"/>
          <w:rtl/>
        </w:rPr>
        <w:t>היתה</w:t>
      </w:r>
      <w:proofErr w:type="spellEnd"/>
      <w:r w:rsidRPr="00E07C4F">
        <w:rPr>
          <w:rFonts w:cs="David" w:hint="cs"/>
          <w:rtl/>
        </w:rPr>
        <w:t xml:space="preserve"> של יושבת ראש הכנסת לעניין ההיתרים. אנחנו מציעים שתהיה ועדת 3, בראשות יושב ראש הכנסת ובהשתתפות חברים נוספים מנשיאות הכנסת -סגנים, אחד מהקואליציה ואחד מהאופוזיציה, והיא תהיה הוועדה למתן היתרים. מה שאני אומר הוא על דעתה של יושבת ראש הכנסת . </w:t>
      </w:r>
    </w:p>
    <w:p w14:paraId="00254703" w14:textId="77777777" w:rsidR="00E07C4F" w:rsidRPr="00E07C4F" w:rsidRDefault="00E07C4F" w:rsidP="00E07C4F">
      <w:pPr>
        <w:bidi/>
        <w:jc w:val="both"/>
        <w:rPr>
          <w:rFonts w:cs="David" w:hint="cs"/>
          <w:rtl/>
        </w:rPr>
      </w:pPr>
    </w:p>
    <w:p w14:paraId="3121F7DC"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7F2E8E7B" w14:textId="77777777" w:rsidR="00E07C4F" w:rsidRPr="00E07C4F" w:rsidRDefault="00E07C4F" w:rsidP="00E07C4F">
      <w:pPr>
        <w:pStyle w:val="Heading5"/>
        <w:rPr>
          <w:rFonts w:hint="cs"/>
          <w:sz w:val="24"/>
          <w:rtl/>
        </w:rPr>
      </w:pPr>
    </w:p>
    <w:p w14:paraId="381D11ED" w14:textId="77777777" w:rsidR="00E07C4F" w:rsidRPr="00E07C4F" w:rsidRDefault="00E07C4F" w:rsidP="00E07C4F">
      <w:pPr>
        <w:bidi/>
        <w:jc w:val="both"/>
        <w:rPr>
          <w:rFonts w:cs="David" w:hint="cs"/>
          <w:rtl/>
        </w:rPr>
      </w:pPr>
      <w:r w:rsidRPr="00E07C4F">
        <w:rPr>
          <w:rFonts w:cs="David" w:hint="cs"/>
          <w:rtl/>
        </w:rPr>
        <w:tab/>
        <w:t xml:space="preserve"> הצעה לסדר- כדי שבמהלך החקיקה, באופן מובנה לא ניפול למלכודת שאותה אנחנו מנסים לנטרל עכשיו, שוב אני אומרת: מה שאנחנו רואים כאן, האסיפות והשיחות עם הח"כים שקדמו לחקיקה הזו, לו היה מאמץ כזה מושקע בחלשים בחברה, מצבם היה יותר טוב. לא הייתי רוצה שבמהלך החקיקה של החוק הזה  נהיה נתונים להשפעות ולחצים שאנחנו לא נתונים להם בחקיקה רגילה שנוגעת למגזר הרבה יותר רחב באוכלוסייה. מה שאנחנו רואים עכשיו בחדר - -</w:t>
      </w:r>
    </w:p>
    <w:p w14:paraId="4E4573B5" w14:textId="77777777" w:rsidR="00E07C4F" w:rsidRPr="00E07C4F" w:rsidRDefault="00E07C4F" w:rsidP="00E07C4F">
      <w:pPr>
        <w:bidi/>
        <w:jc w:val="both"/>
        <w:rPr>
          <w:rFonts w:cs="David" w:hint="cs"/>
          <w:rtl/>
        </w:rPr>
      </w:pPr>
    </w:p>
    <w:p w14:paraId="5974D2F3"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71CD9934" w14:textId="77777777" w:rsidR="00E07C4F" w:rsidRPr="00E07C4F" w:rsidRDefault="00E07C4F" w:rsidP="00E07C4F">
      <w:pPr>
        <w:bidi/>
        <w:jc w:val="both"/>
        <w:rPr>
          <w:rFonts w:cs="David" w:hint="cs"/>
          <w:rtl/>
        </w:rPr>
      </w:pPr>
    </w:p>
    <w:p w14:paraId="777B536D" w14:textId="77777777" w:rsidR="00E07C4F" w:rsidRPr="00E07C4F" w:rsidRDefault="00E07C4F" w:rsidP="00E07C4F">
      <w:pPr>
        <w:bidi/>
        <w:jc w:val="both"/>
        <w:rPr>
          <w:rFonts w:cs="David" w:hint="cs"/>
          <w:rtl/>
        </w:rPr>
      </w:pPr>
      <w:r w:rsidRPr="00E07C4F">
        <w:rPr>
          <w:rFonts w:cs="David" w:hint="cs"/>
          <w:rtl/>
        </w:rPr>
        <w:tab/>
        <w:t xml:space="preserve"> אבל אני הזמנתי אותם, למען השקיפות. </w:t>
      </w:r>
    </w:p>
    <w:p w14:paraId="513C8065" w14:textId="77777777" w:rsidR="00E07C4F" w:rsidRPr="00E07C4F" w:rsidRDefault="00E07C4F" w:rsidP="00E07C4F">
      <w:pPr>
        <w:bidi/>
        <w:jc w:val="both"/>
        <w:rPr>
          <w:rFonts w:cs="David" w:hint="cs"/>
          <w:rtl/>
        </w:rPr>
      </w:pPr>
    </w:p>
    <w:p w14:paraId="19169004" w14:textId="77777777" w:rsidR="00E07C4F" w:rsidRPr="00E07C4F" w:rsidRDefault="00E07C4F" w:rsidP="00E07C4F">
      <w:pPr>
        <w:bidi/>
        <w:jc w:val="both"/>
        <w:rPr>
          <w:rFonts w:cs="David" w:hint="cs"/>
          <w:rtl/>
        </w:rPr>
      </w:pPr>
    </w:p>
    <w:p w14:paraId="119F9D75" w14:textId="77777777" w:rsidR="00E07C4F" w:rsidRPr="00E07C4F" w:rsidRDefault="00E07C4F" w:rsidP="00E07C4F">
      <w:pPr>
        <w:pStyle w:val="Heading5"/>
        <w:rPr>
          <w:rFonts w:hint="cs"/>
          <w:sz w:val="24"/>
          <w:u w:val="single"/>
          <w:rtl/>
        </w:rPr>
      </w:pPr>
      <w:r w:rsidRPr="00E07C4F">
        <w:rPr>
          <w:rFonts w:hint="cs"/>
          <w:sz w:val="24"/>
          <w:u w:val="single"/>
          <w:rtl/>
        </w:rPr>
        <w:t>קריאות:</w:t>
      </w:r>
    </w:p>
    <w:p w14:paraId="3368473B" w14:textId="77777777" w:rsidR="00E07C4F" w:rsidRPr="00E07C4F" w:rsidRDefault="00E07C4F" w:rsidP="00E07C4F">
      <w:pPr>
        <w:pStyle w:val="Heading5"/>
        <w:rPr>
          <w:rFonts w:hint="cs"/>
          <w:sz w:val="24"/>
          <w:u w:val="single"/>
          <w:rtl/>
        </w:rPr>
      </w:pPr>
    </w:p>
    <w:p w14:paraId="42815EFA" w14:textId="77777777" w:rsidR="00E07C4F" w:rsidRPr="00E07C4F" w:rsidRDefault="00E07C4F" w:rsidP="00E07C4F">
      <w:pPr>
        <w:bidi/>
        <w:jc w:val="both"/>
        <w:rPr>
          <w:rFonts w:cs="David" w:hint="cs"/>
          <w:rtl/>
        </w:rPr>
      </w:pPr>
      <w:r w:rsidRPr="00E07C4F">
        <w:rPr>
          <w:rFonts w:cs="David" w:hint="cs"/>
          <w:rtl/>
        </w:rPr>
        <w:tab/>
        <w:t>- - -</w:t>
      </w:r>
    </w:p>
    <w:p w14:paraId="78256DAA" w14:textId="77777777" w:rsidR="00E07C4F" w:rsidRPr="00E07C4F" w:rsidRDefault="00E07C4F" w:rsidP="00E07C4F">
      <w:pPr>
        <w:bidi/>
        <w:jc w:val="both"/>
        <w:rPr>
          <w:rFonts w:cs="David" w:hint="cs"/>
          <w:rtl/>
        </w:rPr>
      </w:pPr>
    </w:p>
    <w:p w14:paraId="4EED1296"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77EED9D5" w14:textId="77777777" w:rsidR="00E07C4F" w:rsidRPr="00E07C4F" w:rsidRDefault="00E07C4F" w:rsidP="00E07C4F">
      <w:pPr>
        <w:pStyle w:val="Heading5"/>
        <w:rPr>
          <w:rFonts w:hint="cs"/>
          <w:sz w:val="24"/>
          <w:rtl/>
        </w:rPr>
      </w:pPr>
    </w:p>
    <w:p w14:paraId="2127BC50" w14:textId="77777777" w:rsidR="00E07C4F" w:rsidRPr="00E07C4F" w:rsidRDefault="00E07C4F" w:rsidP="00E07C4F">
      <w:pPr>
        <w:bidi/>
        <w:jc w:val="both"/>
        <w:rPr>
          <w:rFonts w:cs="David" w:hint="cs"/>
          <w:rtl/>
        </w:rPr>
      </w:pPr>
      <w:r w:rsidRPr="00E07C4F">
        <w:rPr>
          <w:rFonts w:cs="David" w:hint="cs"/>
          <w:rtl/>
        </w:rPr>
        <w:tab/>
        <w:t xml:space="preserve">יש לי הצעה לסדר. אני מציעה, אדוני היושב ראש, שהלוביסטים יבחרו לעצמם ועד שייצג אותם בישיבות כדי שלא נצטרך לשמוע בכל פעם 54 לוביסטים אלא אחד שמייצג את כולם. </w:t>
      </w:r>
    </w:p>
    <w:p w14:paraId="0C700D53" w14:textId="77777777" w:rsidR="00E07C4F" w:rsidRPr="00E07C4F" w:rsidRDefault="00E07C4F" w:rsidP="00E07C4F">
      <w:pPr>
        <w:bidi/>
        <w:jc w:val="both"/>
        <w:rPr>
          <w:rFonts w:cs="David" w:hint="cs"/>
          <w:rtl/>
        </w:rPr>
      </w:pPr>
    </w:p>
    <w:p w14:paraId="41BBEED6" w14:textId="77777777" w:rsidR="00E07C4F" w:rsidRPr="00E07C4F" w:rsidRDefault="00E07C4F" w:rsidP="00E07C4F">
      <w:pPr>
        <w:bidi/>
        <w:jc w:val="both"/>
        <w:rPr>
          <w:rFonts w:cs="David" w:hint="cs"/>
          <w:rtl/>
        </w:rPr>
      </w:pPr>
    </w:p>
    <w:p w14:paraId="61C65EBB"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122D27B8" w14:textId="77777777" w:rsidR="00E07C4F" w:rsidRPr="00E07C4F" w:rsidRDefault="00E07C4F" w:rsidP="00E07C4F">
      <w:pPr>
        <w:bidi/>
        <w:jc w:val="both"/>
        <w:rPr>
          <w:rFonts w:cs="David" w:hint="cs"/>
          <w:rtl/>
        </w:rPr>
      </w:pPr>
    </w:p>
    <w:p w14:paraId="69597404" w14:textId="77777777" w:rsidR="00E07C4F" w:rsidRPr="00E07C4F" w:rsidRDefault="00E07C4F" w:rsidP="00E07C4F">
      <w:pPr>
        <w:bidi/>
        <w:jc w:val="both"/>
        <w:rPr>
          <w:rFonts w:cs="David" w:hint="cs"/>
          <w:rtl/>
        </w:rPr>
      </w:pPr>
      <w:r w:rsidRPr="00E07C4F">
        <w:rPr>
          <w:rFonts w:cs="David" w:hint="cs"/>
          <w:rtl/>
        </w:rPr>
        <w:tab/>
        <w:t xml:space="preserve"> תשאירי לי את  ההתמודדות עם זה. </w:t>
      </w:r>
    </w:p>
    <w:p w14:paraId="27C4A3CF" w14:textId="77777777" w:rsidR="00E07C4F" w:rsidRPr="00E07C4F" w:rsidRDefault="00E07C4F" w:rsidP="00E07C4F">
      <w:pPr>
        <w:bidi/>
        <w:jc w:val="both"/>
        <w:rPr>
          <w:rFonts w:cs="David" w:hint="cs"/>
          <w:rtl/>
        </w:rPr>
      </w:pPr>
    </w:p>
    <w:p w14:paraId="3DCCF452"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7AC5C97F" w14:textId="77777777" w:rsidR="00E07C4F" w:rsidRPr="00E07C4F" w:rsidRDefault="00E07C4F" w:rsidP="00E07C4F">
      <w:pPr>
        <w:bidi/>
        <w:jc w:val="both"/>
        <w:rPr>
          <w:rFonts w:cs="David" w:hint="cs"/>
          <w:rtl/>
        </w:rPr>
      </w:pPr>
    </w:p>
    <w:p w14:paraId="10D019EE" w14:textId="77777777" w:rsidR="00E07C4F" w:rsidRPr="00E07C4F" w:rsidRDefault="00E07C4F" w:rsidP="00E07C4F">
      <w:pPr>
        <w:bidi/>
        <w:jc w:val="both"/>
        <w:rPr>
          <w:rFonts w:cs="David" w:hint="cs"/>
          <w:rtl/>
        </w:rPr>
      </w:pPr>
      <w:r w:rsidRPr="00E07C4F">
        <w:rPr>
          <w:rFonts w:cs="David" w:hint="cs"/>
          <w:rtl/>
        </w:rPr>
        <w:tab/>
        <w:t xml:space="preserve"> אדוני היושב ראש, הצעת החוק כשלעצמה </w:t>
      </w:r>
      <w:r w:rsidRPr="00E07C4F">
        <w:rPr>
          <w:rFonts w:cs="David"/>
          <w:rtl/>
        </w:rPr>
        <w:t>–</w:t>
      </w:r>
      <w:r w:rsidRPr="00E07C4F">
        <w:rPr>
          <w:rFonts w:cs="David" w:hint="cs"/>
          <w:rtl/>
        </w:rPr>
        <w:t xml:space="preserve"> ראויה. כל הצעת חוק שבאה להסדיר נושא שאינו מוסדר היא ראויה. לא באתי להגן על הלוביסטים, באתי להגן על חברי הכנסת. לא אחת באו אלי לוביסטים כפי שבאו אל כל חברי הכנסת ולא </w:t>
      </w:r>
      <w:proofErr w:type="spellStart"/>
      <w:r w:rsidRPr="00E07C4F">
        <w:rPr>
          <w:rFonts w:cs="David" w:hint="cs"/>
          <w:rtl/>
        </w:rPr>
        <w:t>היתה</w:t>
      </w:r>
      <w:proofErr w:type="spellEnd"/>
      <w:r w:rsidRPr="00E07C4F">
        <w:rPr>
          <w:rFonts w:cs="David" w:hint="cs"/>
          <w:rtl/>
        </w:rPr>
        <w:t xml:space="preserve"> לי בעיה לומר להם: רבותיי, עד כאן. אני, בשונה מכם, לא יכול לצייר כאן שמישהו מהם מהלך אימים? עם כל הכבוד, אף אחד לא מהלך אימים. אני לוביסט של השכבות החלשות, משתדל לעשות את העבודה עד כמה שידי מגעת, לוביסט של המיעוט החרדי , ואני גאה כך. נבחרתי לכך לפי חוק. אבל מאחר ויש מקצוע כזה שנקרא "לוביסט", הצעת החוק צריכה אכן להסדיר - -</w:t>
      </w:r>
    </w:p>
    <w:p w14:paraId="1A7F7EA1" w14:textId="77777777" w:rsidR="00E07C4F" w:rsidRPr="00E07C4F" w:rsidRDefault="00E07C4F" w:rsidP="00E07C4F">
      <w:pPr>
        <w:bidi/>
        <w:jc w:val="both"/>
        <w:rPr>
          <w:rFonts w:cs="David" w:hint="cs"/>
          <w:rtl/>
        </w:rPr>
      </w:pPr>
    </w:p>
    <w:p w14:paraId="28299EB0" w14:textId="77777777" w:rsidR="00E07C4F" w:rsidRPr="00E07C4F" w:rsidRDefault="00E07C4F" w:rsidP="00E07C4F">
      <w:pPr>
        <w:bidi/>
        <w:jc w:val="both"/>
        <w:rPr>
          <w:rFonts w:cs="David" w:hint="cs"/>
          <w:rtl/>
        </w:rPr>
      </w:pPr>
      <w:r w:rsidRPr="00E07C4F">
        <w:rPr>
          <w:rFonts w:cs="David" w:hint="cs"/>
          <w:rtl/>
        </w:rPr>
        <w:tab/>
        <w:t xml:space="preserve">לעצם העניין </w:t>
      </w:r>
      <w:r w:rsidRPr="00E07C4F">
        <w:rPr>
          <w:rFonts w:cs="David"/>
          <w:rtl/>
        </w:rPr>
        <w:t>–</w:t>
      </w:r>
      <w:r w:rsidRPr="00E07C4F">
        <w:rPr>
          <w:rFonts w:cs="David" w:hint="cs"/>
          <w:rtl/>
        </w:rPr>
        <w:t xml:space="preserve"> ברגע שעולה הצעת החוק הזו מתעוררות אתה הרבה שאלות: מה מותר ומה אסור ללוביסט לעשות.  אני מכיר הרבה לוביסטים ששכרם העקיף </w:t>
      </w:r>
      <w:r w:rsidRPr="00E07C4F">
        <w:rPr>
          <w:rFonts w:cs="David"/>
          <w:rtl/>
        </w:rPr>
        <w:t>–</w:t>
      </w:r>
      <w:r w:rsidRPr="00E07C4F">
        <w:rPr>
          <w:rFonts w:cs="David" w:hint="cs"/>
          <w:rtl/>
        </w:rPr>
        <w:t xml:space="preserve"> לא במשכורת, היה אצלי לוביסט למען שינוי החוקה ושינוי שיטת הממשל. ישבתי אתו 40 דקות והבנתי מה מניע אותו. וכשאמרתי להם מה דעתי הם יותר לא דפקו על דלתי. אבל כשהבנתי מה מניע אותם </w:t>
      </w:r>
      <w:r w:rsidRPr="00E07C4F">
        <w:rPr>
          <w:rFonts w:cs="David"/>
          <w:rtl/>
        </w:rPr>
        <w:t>–</w:t>
      </w:r>
      <w:r w:rsidRPr="00E07C4F">
        <w:rPr>
          <w:rFonts w:cs="David" w:hint="cs"/>
          <w:rtl/>
        </w:rPr>
        <w:t xml:space="preserve"> פרופ' גבי </w:t>
      </w:r>
      <w:proofErr w:type="spellStart"/>
      <w:r w:rsidRPr="00E07C4F">
        <w:rPr>
          <w:rFonts w:cs="David" w:hint="cs"/>
          <w:rtl/>
        </w:rPr>
        <w:t>ברבש</w:t>
      </w:r>
      <w:proofErr w:type="spellEnd"/>
      <w:r w:rsidRPr="00E07C4F">
        <w:rPr>
          <w:rFonts w:cs="David" w:hint="cs"/>
          <w:rtl/>
        </w:rPr>
        <w:t xml:space="preserve">, פרופ' </w:t>
      </w:r>
      <w:proofErr w:type="spellStart"/>
      <w:r w:rsidRPr="00E07C4F">
        <w:rPr>
          <w:rFonts w:cs="David" w:hint="cs"/>
          <w:rtl/>
        </w:rPr>
        <w:t>ליבאי</w:t>
      </w:r>
      <w:proofErr w:type="spellEnd"/>
      <w:r w:rsidRPr="00E07C4F">
        <w:rPr>
          <w:rFonts w:cs="David" w:hint="cs"/>
          <w:rtl/>
        </w:rPr>
        <w:t xml:space="preserve"> ועוד כל מיני מיליונרים </w:t>
      </w:r>
      <w:proofErr w:type="spellStart"/>
      <w:r w:rsidRPr="00E07C4F">
        <w:rPr>
          <w:rFonts w:cs="David" w:hint="cs"/>
          <w:rtl/>
        </w:rPr>
        <w:t>מלוס</w:t>
      </w:r>
      <w:proofErr w:type="spellEnd"/>
      <w:r w:rsidRPr="00E07C4F">
        <w:rPr>
          <w:rFonts w:cs="David" w:hint="cs"/>
          <w:rtl/>
        </w:rPr>
        <w:t xml:space="preserve"> </w:t>
      </w:r>
      <w:proofErr w:type="spellStart"/>
      <w:r w:rsidRPr="00E07C4F">
        <w:rPr>
          <w:rFonts w:cs="David" w:hint="cs"/>
          <w:rtl/>
        </w:rPr>
        <w:t>אנג'לס</w:t>
      </w:r>
      <w:proofErr w:type="spellEnd"/>
      <w:r w:rsidRPr="00E07C4F">
        <w:rPr>
          <w:rFonts w:cs="David" w:hint="cs"/>
          <w:rtl/>
        </w:rPr>
        <w:t xml:space="preserve"> - כולם מונעים פה מאינטרסים. זו לא בושה. </w:t>
      </w:r>
    </w:p>
    <w:p w14:paraId="5FB98241" w14:textId="77777777" w:rsidR="00E07C4F" w:rsidRPr="00E07C4F" w:rsidRDefault="00E07C4F" w:rsidP="00E07C4F">
      <w:pPr>
        <w:bidi/>
        <w:jc w:val="both"/>
        <w:rPr>
          <w:rFonts w:cs="David" w:hint="cs"/>
          <w:rtl/>
        </w:rPr>
      </w:pPr>
    </w:p>
    <w:p w14:paraId="6AC6D9EB"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69A2F232" w14:textId="77777777" w:rsidR="00E07C4F" w:rsidRPr="00E07C4F" w:rsidRDefault="00E07C4F" w:rsidP="00E07C4F">
      <w:pPr>
        <w:pStyle w:val="Heading5"/>
        <w:rPr>
          <w:rFonts w:hint="cs"/>
          <w:sz w:val="24"/>
          <w:rtl/>
        </w:rPr>
      </w:pPr>
    </w:p>
    <w:p w14:paraId="2B3262AC" w14:textId="77777777" w:rsidR="00E07C4F" w:rsidRPr="00E07C4F" w:rsidRDefault="00E07C4F" w:rsidP="00E07C4F">
      <w:pPr>
        <w:bidi/>
        <w:jc w:val="both"/>
        <w:rPr>
          <w:rFonts w:cs="David" w:hint="cs"/>
          <w:rtl/>
        </w:rPr>
      </w:pPr>
      <w:r w:rsidRPr="00E07C4F">
        <w:rPr>
          <w:rFonts w:cs="David" w:hint="cs"/>
          <w:rtl/>
        </w:rPr>
        <w:tab/>
        <w:t xml:space="preserve">כמו כולם. </w:t>
      </w:r>
    </w:p>
    <w:p w14:paraId="470039A6" w14:textId="77777777" w:rsidR="00E07C4F" w:rsidRPr="00E07C4F" w:rsidRDefault="00E07C4F" w:rsidP="00E07C4F">
      <w:pPr>
        <w:bidi/>
        <w:jc w:val="both"/>
        <w:rPr>
          <w:rFonts w:cs="David" w:hint="cs"/>
          <w:rtl/>
        </w:rPr>
      </w:pPr>
    </w:p>
    <w:p w14:paraId="6EB074FC"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0284E608" w14:textId="77777777" w:rsidR="00E07C4F" w:rsidRPr="00E07C4F" w:rsidRDefault="00E07C4F" w:rsidP="00E07C4F">
      <w:pPr>
        <w:bidi/>
        <w:jc w:val="both"/>
        <w:rPr>
          <w:rFonts w:cs="David" w:hint="cs"/>
          <w:rtl/>
        </w:rPr>
      </w:pPr>
    </w:p>
    <w:p w14:paraId="3F796566" w14:textId="77777777" w:rsidR="00E07C4F" w:rsidRPr="00E07C4F" w:rsidRDefault="00E07C4F" w:rsidP="00E07C4F">
      <w:pPr>
        <w:bidi/>
        <w:jc w:val="both"/>
        <w:rPr>
          <w:rFonts w:cs="David" w:hint="cs"/>
          <w:rtl/>
        </w:rPr>
      </w:pPr>
      <w:r w:rsidRPr="00E07C4F">
        <w:rPr>
          <w:rFonts w:cs="David" w:hint="cs"/>
          <w:rtl/>
        </w:rPr>
        <w:tab/>
        <w:t xml:space="preserve"> - - לדאוג לאג'נדה שלך   - -</w:t>
      </w:r>
    </w:p>
    <w:p w14:paraId="2F33BF24" w14:textId="77777777" w:rsidR="00E07C4F" w:rsidRPr="00E07C4F" w:rsidRDefault="00E07C4F" w:rsidP="00E07C4F">
      <w:pPr>
        <w:bidi/>
        <w:jc w:val="both"/>
        <w:rPr>
          <w:rFonts w:cs="David" w:hint="cs"/>
          <w:rtl/>
        </w:rPr>
      </w:pPr>
    </w:p>
    <w:p w14:paraId="6F38A4B0"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6B12E141" w14:textId="77777777" w:rsidR="00E07C4F" w:rsidRPr="00E07C4F" w:rsidRDefault="00E07C4F" w:rsidP="00E07C4F">
      <w:pPr>
        <w:pStyle w:val="Heading5"/>
        <w:rPr>
          <w:rFonts w:hint="cs"/>
          <w:sz w:val="24"/>
          <w:rtl/>
        </w:rPr>
      </w:pPr>
    </w:p>
    <w:p w14:paraId="4E587B6A" w14:textId="77777777" w:rsidR="00E07C4F" w:rsidRPr="00E07C4F" w:rsidRDefault="00E07C4F" w:rsidP="00E07C4F">
      <w:pPr>
        <w:bidi/>
        <w:jc w:val="both"/>
        <w:rPr>
          <w:rFonts w:cs="David" w:hint="cs"/>
          <w:rtl/>
        </w:rPr>
      </w:pPr>
      <w:r w:rsidRPr="00E07C4F">
        <w:rPr>
          <w:rFonts w:cs="David" w:hint="cs"/>
          <w:rtl/>
        </w:rPr>
        <w:tab/>
        <w:t xml:space="preserve"> זה לא אינטרס, זה ערך. </w:t>
      </w:r>
    </w:p>
    <w:p w14:paraId="338374A4" w14:textId="77777777" w:rsidR="00E07C4F" w:rsidRPr="00E07C4F" w:rsidRDefault="00E07C4F" w:rsidP="00E07C4F">
      <w:pPr>
        <w:bidi/>
        <w:jc w:val="both"/>
        <w:rPr>
          <w:rFonts w:cs="David" w:hint="cs"/>
          <w:rtl/>
        </w:rPr>
      </w:pPr>
    </w:p>
    <w:p w14:paraId="551E76F7"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0CC6D533" w14:textId="77777777" w:rsidR="00E07C4F" w:rsidRPr="00E07C4F" w:rsidRDefault="00E07C4F" w:rsidP="00E07C4F">
      <w:pPr>
        <w:bidi/>
        <w:jc w:val="both"/>
        <w:rPr>
          <w:rFonts w:cs="David" w:hint="cs"/>
          <w:rtl/>
        </w:rPr>
      </w:pPr>
    </w:p>
    <w:p w14:paraId="42EDB57B" w14:textId="77777777" w:rsidR="00E07C4F" w:rsidRPr="00E07C4F" w:rsidRDefault="00E07C4F" w:rsidP="00E07C4F">
      <w:pPr>
        <w:bidi/>
        <w:jc w:val="both"/>
        <w:rPr>
          <w:rFonts w:cs="David" w:hint="cs"/>
          <w:rtl/>
        </w:rPr>
      </w:pPr>
      <w:r w:rsidRPr="00E07C4F">
        <w:rPr>
          <w:rFonts w:cs="David" w:hint="cs"/>
          <w:rtl/>
        </w:rPr>
        <w:tab/>
        <w:t xml:space="preserve">אידיאולוגיה או ערך </w:t>
      </w:r>
      <w:r w:rsidRPr="00E07C4F">
        <w:rPr>
          <w:rFonts w:cs="David"/>
          <w:rtl/>
        </w:rPr>
        <w:t>–</w:t>
      </w:r>
      <w:r w:rsidRPr="00E07C4F">
        <w:rPr>
          <w:rFonts w:cs="David" w:hint="cs"/>
          <w:rtl/>
        </w:rPr>
        <w:t xml:space="preserve"> האינטרס שלך הוא להצליח ולממש את האידיאולוגיה שלך. לכן אני אומר: רבותיי, הצעת החוק היא ראויה, וצריך להסדיר את הדברים. יש לי חשש אחד. כולם פה יושבים. ראיתי פקידי אוצר מהלכים אימים על חברי כנסת  בוועדת הכספים או בוועדות אחרות יותר. אני גם מכיר את זה שדחף טלפון והשר איים על חברי הכנסת. אז רבותיי, עם כל הכבוד. אני לא מכיר מקרה שלוביסט הילך אימים. יש משטרה בנושא הזה. לחבר הכנסת עומדת הזכות הזו,  </w:t>
      </w:r>
    </w:p>
    <w:p w14:paraId="3458131D" w14:textId="77777777" w:rsidR="00E07C4F" w:rsidRPr="00E07C4F" w:rsidRDefault="00E07C4F" w:rsidP="00E07C4F">
      <w:pPr>
        <w:bidi/>
        <w:jc w:val="both"/>
        <w:rPr>
          <w:rFonts w:cs="David" w:hint="cs"/>
          <w:rtl/>
        </w:rPr>
      </w:pPr>
      <w:r w:rsidRPr="00E07C4F">
        <w:rPr>
          <w:rFonts w:cs="David" w:hint="cs"/>
          <w:rtl/>
        </w:rPr>
        <w:t xml:space="preserve">אבל אי אפשר לקפוץ לקול מקהלה כזו. </w:t>
      </w:r>
    </w:p>
    <w:p w14:paraId="31E21ACD" w14:textId="77777777" w:rsidR="00E07C4F" w:rsidRPr="00E07C4F" w:rsidRDefault="00E07C4F" w:rsidP="00E07C4F">
      <w:pPr>
        <w:bidi/>
        <w:jc w:val="both"/>
        <w:rPr>
          <w:rFonts w:cs="David" w:hint="cs"/>
          <w:rtl/>
        </w:rPr>
      </w:pPr>
    </w:p>
    <w:p w14:paraId="4A2AE717" w14:textId="77777777" w:rsidR="00E07C4F" w:rsidRPr="00E07C4F" w:rsidRDefault="00E07C4F" w:rsidP="00E07C4F">
      <w:pPr>
        <w:bidi/>
        <w:jc w:val="both"/>
        <w:rPr>
          <w:rFonts w:cs="David" w:hint="cs"/>
          <w:rtl/>
        </w:rPr>
      </w:pPr>
    </w:p>
    <w:p w14:paraId="6AF0352B" w14:textId="77777777" w:rsidR="00E07C4F" w:rsidRPr="00E07C4F" w:rsidRDefault="00E07C4F" w:rsidP="00E07C4F">
      <w:pPr>
        <w:bidi/>
        <w:jc w:val="both"/>
        <w:rPr>
          <w:rFonts w:cs="David" w:hint="cs"/>
          <w:rtl/>
        </w:rPr>
      </w:pPr>
      <w:r w:rsidRPr="00E07C4F">
        <w:rPr>
          <w:rFonts w:cs="David" w:hint="cs"/>
          <w:rtl/>
        </w:rPr>
        <w:tab/>
        <w:t xml:space="preserve">מאחר ואני נעניתי לבקשתו של חבר הכנסת סער בעניין הבחירות המוניציפליות, שהוא רוצה לבחון את הנושא, הנושא עלה על סדר היום הציבורי, וטוב שעלה, אני מכבד את זה, אני מאמין שזה לא בא מפופוליזם, אני לא יכול לחשוד במציעים בפופוליזם או צביעות. הם האחרונים שאני אחשוד בהם. אבל אני אומר </w:t>
      </w:r>
      <w:r w:rsidRPr="00E07C4F">
        <w:rPr>
          <w:rFonts w:cs="David"/>
          <w:rtl/>
        </w:rPr>
        <w:t>–</w:t>
      </w:r>
      <w:r w:rsidRPr="00E07C4F">
        <w:rPr>
          <w:rFonts w:cs="David" w:hint="cs"/>
          <w:rtl/>
        </w:rPr>
        <w:t xml:space="preserve">הנושא עלה, הוא חשוב. </w:t>
      </w:r>
    </w:p>
    <w:p w14:paraId="1C34AE55" w14:textId="77777777" w:rsidR="00E07C4F" w:rsidRPr="00E07C4F" w:rsidRDefault="00E07C4F" w:rsidP="00E07C4F">
      <w:pPr>
        <w:bidi/>
        <w:jc w:val="both"/>
        <w:rPr>
          <w:rFonts w:cs="David" w:hint="cs"/>
          <w:rtl/>
        </w:rPr>
      </w:pPr>
    </w:p>
    <w:p w14:paraId="2C10A229" w14:textId="77777777" w:rsidR="00E07C4F" w:rsidRDefault="00E07C4F" w:rsidP="00E07C4F">
      <w:pPr>
        <w:bidi/>
        <w:jc w:val="both"/>
        <w:rPr>
          <w:rFonts w:cs="David" w:hint="cs"/>
          <w:rtl/>
        </w:rPr>
      </w:pPr>
    </w:p>
    <w:p w14:paraId="1529C9FA" w14:textId="77777777" w:rsidR="00E07C4F" w:rsidRDefault="00E07C4F" w:rsidP="00E07C4F">
      <w:pPr>
        <w:bidi/>
        <w:jc w:val="both"/>
        <w:rPr>
          <w:rFonts w:cs="David" w:hint="cs"/>
          <w:rtl/>
        </w:rPr>
      </w:pPr>
    </w:p>
    <w:p w14:paraId="7F362F71" w14:textId="77777777" w:rsidR="00E07C4F" w:rsidRDefault="00E07C4F" w:rsidP="00E07C4F">
      <w:pPr>
        <w:bidi/>
        <w:jc w:val="both"/>
        <w:rPr>
          <w:rFonts w:cs="David" w:hint="cs"/>
          <w:rtl/>
        </w:rPr>
      </w:pPr>
    </w:p>
    <w:p w14:paraId="5CC70805" w14:textId="77777777" w:rsidR="00E07C4F" w:rsidRDefault="00E07C4F" w:rsidP="00E07C4F">
      <w:pPr>
        <w:bidi/>
        <w:jc w:val="both"/>
        <w:rPr>
          <w:rFonts w:cs="David" w:hint="cs"/>
          <w:rtl/>
        </w:rPr>
      </w:pPr>
    </w:p>
    <w:p w14:paraId="5A8B9F53" w14:textId="77777777" w:rsidR="00E07C4F" w:rsidRPr="00E07C4F" w:rsidRDefault="00E07C4F" w:rsidP="00E07C4F">
      <w:pPr>
        <w:bidi/>
        <w:jc w:val="both"/>
        <w:rPr>
          <w:rFonts w:cs="David" w:hint="cs"/>
          <w:rtl/>
        </w:rPr>
      </w:pPr>
    </w:p>
    <w:p w14:paraId="396C287E"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055A2E7D" w14:textId="77777777" w:rsidR="00E07C4F" w:rsidRPr="00E07C4F" w:rsidRDefault="00E07C4F" w:rsidP="00E07C4F">
      <w:pPr>
        <w:bidi/>
        <w:jc w:val="both"/>
        <w:rPr>
          <w:rFonts w:cs="David" w:hint="cs"/>
          <w:rtl/>
        </w:rPr>
      </w:pPr>
    </w:p>
    <w:p w14:paraId="6FB6142D" w14:textId="77777777" w:rsidR="00E07C4F" w:rsidRPr="00E07C4F" w:rsidRDefault="00E07C4F" w:rsidP="00E07C4F">
      <w:pPr>
        <w:bidi/>
        <w:jc w:val="both"/>
        <w:rPr>
          <w:rFonts w:cs="David" w:hint="cs"/>
          <w:rtl/>
        </w:rPr>
      </w:pPr>
      <w:r w:rsidRPr="00E07C4F">
        <w:rPr>
          <w:rFonts w:cs="David" w:hint="cs"/>
          <w:rtl/>
        </w:rPr>
        <w:tab/>
        <w:t xml:space="preserve"> למען הגילוי הנאות אומר </w:t>
      </w:r>
      <w:r w:rsidRPr="00E07C4F">
        <w:rPr>
          <w:rFonts w:cs="David"/>
          <w:rtl/>
        </w:rPr>
        <w:t>–</w:t>
      </w:r>
      <w:r w:rsidRPr="00E07C4F">
        <w:rPr>
          <w:rFonts w:cs="David" w:hint="cs"/>
          <w:rtl/>
        </w:rPr>
        <w:t xml:space="preserve"> טרם הם הגישו את הצעת החוק זה היה על סדר יומי להעלות את זה. ביקשתי חומר ממנכ"ל הכנסת. </w:t>
      </w:r>
    </w:p>
    <w:p w14:paraId="3730E6FA" w14:textId="77777777" w:rsidR="00E07C4F" w:rsidRPr="00E07C4F" w:rsidRDefault="00E07C4F" w:rsidP="00E07C4F">
      <w:pPr>
        <w:bidi/>
        <w:jc w:val="both"/>
        <w:rPr>
          <w:rFonts w:cs="David" w:hint="cs"/>
          <w:rtl/>
        </w:rPr>
      </w:pPr>
    </w:p>
    <w:p w14:paraId="6A19DC8F" w14:textId="77777777" w:rsidR="00E07C4F" w:rsidRPr="00E07C4F" w:rsidRDefault="00E07C4F" w:rsidP="00E07C4F">
      <w:pPr>
        <w:bidi/>
        <w:jc w:val="both"/>
        <w:rPr>
          <w:rFonts w:cs="David" w:hint="cs"/>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7D2F4EAF" w14:textId="77777777" w:rsidR="00E07C4F" w:rsidRPr="00E07C4F" w:rsidRDefault="00E07C4F" w:rsidP="00E07C4F">
      <w:pPr>
        <w:bidi/>
        <w:jc w:val="both"/>
        <w:rPr>
          <w:rFonts w:cs="David" w:hint="cs"/>
          <w:rtl/>
        </w:rPr>
      </w:pPr>
    </w:p>
    <w:p w14:paraId="1AEA8FA1" w14:textId="77777777" w:rsidR="00E07C4F" w:rsidRPr="00E07C4F" w:rsidRDefault="00E07C4F" w:rsidP="00E07C4F">
      <w:pPr>
        <w:bidi/>
        <w:jc w:val="both"/>
        <w:rPr>
          <w:rFonts w:cs="David" w:hint="cs"/>
          <w:rtl/>
        </w:rPr>
      </w:pPr>
      <w:r w:rsidRPr="00E07C4F">
        <w:rPr>
          <w:rFonts w:cs="David" w:hint="cs"/>
          <w:rtl/>
        </w:rPr>
        <w:tab/>
        <w:t xml:space="preserve">יפה.  גם כשאני רואה את הלוביסטים בפעולה אני שואל את עצמי שאלות . אני רואה לוביסטים ששואלים את עצמם אם באמת, איך שהחבר שלהם מתנהג זה טוב או לא. זו לא בושה. הנושא עלה על סדר היום הציבורי, הוא חשוב. יש להם ערך מוסף. לא שהם לא יודעים כלום </w:t>
      </w:r>
      <w:r w:rsidRPr="00E07C4F">
        <w:rPr>
          <w:rFonts w:cs="David"/>
          <w:rtl/>
        </w:rPr>
        <w:t>–</w:t>
      </w:r>
      <w:r w:rsidRPr="00E07C4F">
        <w:rPr>
          <w:rFonts w:cs="David" w:hint="cs"/>
          <w:rtl/>
        </w:rPr>
        <w:t xml:space="preserve"> זו, כמובן, אמירה פוגעת ומבזה, ולא ראויה שתיאמר, שעד שחברי הכנסת לא פגשו בלוביסט לא ידעו כלום. הרבה פעמים באו לוביסטים ואמרתי להם </w:t>
      </w:r>
      <w:r w:rsidRPr="00E07C4F">
        <w:rPr>
          <w:rFonts w:cs="David"/>
          <w:rtl/>
        </w:rPr>
        <w:t>–</w:t>
      </w:r>
      <w:r w:rsidRPr="00E07C4F">
        <w:rPr>
          <w:rFonts w:cs="David" w:hint="cs"/>
          <w:rtl/>
        </w:rPr>
        <w:t xml:space="preserve"> התפרצתם לדלת פתוחה, חבל על הזמן שלכם ושלי. אז אני אומר </w:t>
      </w:r>
      <w:r w:rsidRPr="00E07C4F">
        <w:rPr>
          <w:rFonts w:cs="David"/>
          <w:rtl/>
        </w:rPr>
        <w:t>–</w:t>
      </w:r>
      <w:r w:rsidRPr="00E07C4F">
        <w:rPr>
          <w:rFonts w:cs="David" w:hint="cs"/>
          <w:rtl/>
        </w:rPr>
        <w:t xml:space="preserve"> יש להם ערך מוסף והם גם מביאים פן נוסף. חברי הכנסת הם עצמאים לקבל ולסנן, כמו שאני רשאי לסנן את פרופ' </w:t>
      </w:r>
      <w:proofErr w:type="spellStart"/>
      <w:r w:rsidRPr="00E07C4F">
        <w:rPr>
          <w:rFonts w:cs="David" w:hint="cs"/>
          <w:rtl/>
        </w:rPr>
        <w:t>ליבאי</w:t>
      </w:r>
      <w:proofErr w:type="spellEnd"/>
      <w:r w:rsidRPr="00E07C4F">
        <w:rPr>
          <w:rFonts w:cs="David" w:hint="cs"/>
          <w:rtl/>
        </w:rPr>
        <w:t xml:space="preserve"> כשהוא בא להציע את </w:t>
      </w:r>
      <w:proofErr w:type="spellStart"/>
      <w:r w:rsidRPr="00E07C4F">
        <w:rPr>
          <w:rFonts w:cs="David" w:hint="cs"/>
          <w:rtl/>
        </w:rPr>
        <w:t>האג'נ</w:t>
      </w:r>
      <w:proofErr w:type="spellEnd"/>
      <w:r w:rsidRPr="00E07C4F">
        <w:rPr>
          <w:rFonts w:cs="David" w:hint="cs"/>
          <w:rtl/>
        </w:rPr>
        <w:t xml:space="preserve"> דה הסדורה  שלו, או את פרופ' נאמן. אני האחרון שיחשדו בי. אני אחד הלוחמים בקשר של הון ושלטון, לא דרך התקשורת המוסדרת, כביכול - -</w:t>
      </w:r>
    </w:p>
    <w:p w14:paraId="3394D74D" w14:textId="77777777" w:rsidR="00E07C4F" w:rsidRPr="00E07C4F" w:rsidRDefault="00E07C4F" w:rsidP="00E07C4F">
      <w:pPr>
        <w:bidi/>
        <w:jc w:val="both"/>
        <w:rPr>
          <w:rFonts w:cs="David" w:hint="cs"/>
          <w:rtl/>
        </w:rPr>
      </w:pPr>
    </w:p>
    <w:p w14:paraId="70146735"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59C84BF9" w14:textId="77777777" w:rsidR="00E07C4F" w:rsidRPr="00E07C4F" w:rsidRDefault="00E07C4F" w:rsidP="00E07C4F">
      <w:pPr>
        <w:bidi/>
        <w:jc w:val="both"/>
        <w:rPr>
          <w:rFonts w:cs="David" w:hint="cs"/>
          <w:rtl/>
        </w:rPr>
      </w:pPr>
    </w:p>
    <w:p w14:paraId="741762B3" w14:textId="77777777" w:rsidR="00E07C4F" w:rsidRPr="00E07C4F" w:rsidRDefault="00E07C4F" w:rsidP="00E07C4F">
      <w:pPr>
        <w:bidi/>
        <w:jc w:val="both"/>
        <w:rPr>
          <w:rFonts w:cs="David" w:hint="cs"/>
          <w:rtl/>
        </w:rPr>
      </w:pPr>
      <w:r w:rsidRPr="00E07C4F">
        <w:rPr>
          <w:rFonts w:cs="David" w:hint="cs"/>
          <w:rtl/>
        </w:rPr>
        <w:tab/>
        <w:t xml:space="preserve"> קשר </w:t>
      </w:r>
      <w:r w:rsidRPr="00E07C4F">
        <w:rPr>
          <w:rFonts w:cs="David"/>
          <w:rtl/>
        </w:rPr>
        <w:t>–</w:t>
      </w:r>
      <w:r w:rsidRPr="00E07C4F">
        <w:rPr>
          <w:rFonts w:cs="David" w:hint="cs"/>
          <w:rtl/>
        </w:rPr>
        <w:t xml:space="preserve"> הון-שלטון ועיתון. </w:t>
      </w:r>
    </w:p>
    <w:p w14:paraId="403265AA" w14:textId="77777777" w:rsidR="00E07C4F" w:rsidRPr="00E07C4F" w:rsidRDefault="00E07C4F" w:rsidP="00E07C4F">
      <w:pPr>
        <w:bidi/>
        <w:jc w:val="both"/>
        <w:rPr>
          <w:rFonts w:cs="David" w:hint="cs"/>
          <w:rtl/>
        </w:rPr>
      </w:pPr>
    </w:p>
    <w:p w14:paraId="6872EF51" w14:textId="77777777" w:rsidR="00E07C4F" w:rsidRPr="00E07C4F" w:rsidRDefault="00E07C4F" w:rsidP="00E07C4F">
      <w:pPr>
        <w:bidi/>
        <w:jc w:val="both"/>
        <w:rPr>
          <w:rFonts w:cs="David" w:hint="cs"/>
          <w:u w:val="single"/>
          <w:rtl/>
        </w:rPr>
      </w:pPr>
      <w:r w:rsidRPr="00E07C4F">
        <w:rPr>
          <w:rFonts w:cs="David" w:hint="cs"/>
          <w:u w:val="single"/>
          <w:rtl/>
        </w:rPr>
        <w:t xml:space="preserve">יעקב </w:t>
      </w:r>
      <w:proofErr w:type="spellStart"/>
      <w:r w:rsidRPr="00E07C4F">
        <w:rPr>
          <w:rFonts w:cs="David" w:hint="cs"/>
          <w:u w:val="single"/>
          <w:rtl/>
        </w:rPr>
        <w:t>מרגי</w:t>
      </w:r>
      <w:proofErr w:type="spellEnd"/>
      <w:r w:rsidRPr="00E07C4F">
        <w:rPr>
          <w:rFonts w:cs="David" w:hint="cs"/>
          <w:u w:val="single"/>
          <w:rtl/>
        </w:rPr>
        <w:t>:</w:t>
      </w:r>
    </w:p>
    <w:p w14:paraId="1C53D7FC" w14:textId="77777777" w:rsidR="00E07C4F" w:rsidRPr="00E07C4F" w:rsidRDefault="00E07C4F" w:rsidP="00E07C4F">
      <w:pPr>
        <w:bidi/>
        <w:jc w:val="both"/>
        <w:rPr>
          <w:rFonts w:cs="David" w:hint="cs"/>
          <w:rtl/>
        </w:rPr>
      </w:pPr>
    </w:p>
    <w:p w14:paraId="5791A50E" w14:textId="77777777" w:rsidR="00E07C4F" w:rsidRPr="00E07C4F" w:rsidRDefault="00E07C4F" w:rsidP="00E07C4F">
      <w:pPr>
        <w:bidi/>
        <w:jc w:val="both"/>
        <w:rPr>
          <w:rFonts w:cs="David" w:hint="cs"/>
          <w:rtl/>
        </w:rPr>
      </w:pPr>
      <w:r w:rsidRPr="00E07C4F">
        <w:rPr>
          <w:rFonts w:cs="David" w:hint="cs"/>
          <w:rtl/>
        </w:rPr>
        <w:tab/>
        <w:t xml:space="preserve">באמת הייתי קורא לחברי הכנסת המציעים </w:t>
      </w:r>
      <w:r w:rsidRPr="00E07C4F">
        <w:rPr>
          <w:rFonts w:cs="David"/>
          <w:rtl/>
        </w:rPr>
        <w:t>–</w:t>
      </w:r>
      <w:r w:rsidRPr="00E07C4F">
        <w:rPr>
          <w:rFonts w:cs="David" w:hint="cs"/>
          <w:rtl/>
        </w:rPr>
        <w:t xml:space="preserve"> אפילו להקים ועדה, כדי לחוקק את החוק הזה. </w:t>
      </w:r>
    </w:p>
    <w:p w14:paraId="0975E102" w14:textId="77777777" w:rsidR="00E07C4F" w:rsidRPr="00E07C4F" w:rsidRDefault="00E07C4F" w:rsidP="00E07C4F">
      <w:pPr>
        <w:bidi/>
        <w:jc w:val="both"/>
        <w:rPr>
          <w:rFonts w:cs="David" w:hint="cs"/>
          <w:rtl/>
        </w:rPr>
      </w:pPr>
    </w:p>
    <w:p w14:paraId="0A45B1D1" w14:textId="77777777" w:rsidR="00E07C4F" w:rsidRPr="00E07C4F" w:rsidRDefault="00E07C4F" w:rsidP="00E07C4F">
      <w:pPr>
        <w:pStyle w:val="Heading5"/>
        <w:rPr>
          <w:rFonts w:hint="cs"/>
          <w:sz w:val="24"/>
          <w:rtl/>
        </w:rPr>
      </w:pPr>
      <w:proofErr w:type="spellStart"/>
      <w:r w:rsidRPr="00E07C4F">
        <w:rPr>
          <w:rFonts w:hint="cs"/>
          <w:sz w:val="24"/>
          <w:u w:val="single"/>
          <w:rtl/>
        </w:rPr>
        <w:t>אסתרינה</w:t>
      </w:r>
      <w:proofErr w:type="spellEnd"/>
      <w:r w:rsidRPr="00E07C4F">
        <w:rPr>
          <w:rFonts w:hint="cs"/>
          <w:sz w:val="24"/>
          <w:u w:val="single"/>
          <w:rtl/>
        </w:rPr>
        <w:t xml:space="preserve"> </w:t>
      </w:r>
      <w:proofErr w:type="spellStart"/>
      <w:r w:rsidRPr="00E07C4F">
        <w:rPr>
          <w:rFonts w:hint="cs"/>
          <w:sz w:val="24"/>
          <w:u w:val="single"/>
          <w:rtl/>
        </w:rPr>
        <w:t>טרטמן</w:t>
      </w:r>
      <w:proofErr w:type="spellEnd"/>
      <w:r w:rsidRPr="00E07C4F">
        <w:rPr>
          <w:rFonts w:hint="cs"/>
          <w:sz w:val="24"/>
          <w:u w:val="single"/>
          <w:rtl/>
        </w:rPr>
        <w:t>:</w:t>
      </w:r>
    </w:p>
    <w:p w14:paraId="2EC35939" w14:textId="77777777" w:rsidR="00E07C4F" w:rsidRPr="00E07C4F" w:rsidRDefault="00E07C4F" w:rsidP="00E07C4F">
      <w:pPr>
        <w:pStyle w:val="Heading5"/>
        <w:rPr>
          <w:rFonts w:hint="cs"/>
          <w:sz w:val="24"/>
          <w:rtl/>
        </w:rPr>
      </w:pPr>
    </w:p>
    <w:p w14:paraId="17429F53" w14:textId="77777777" w:rsidR="00E07C4F" w:rsidRPr="00E07C4F" w:rsidRDefault="00E07C4F" w:rsidP="00E07C4F">
      <w:pPr>
        <w:bidi/>
        <w:jc w:val="both"/>
        <w:rPr>
          <w:rFonts w:cs="David" w:hint="cs"/>
          <w:rtl/>
        </w:rPr>
      </w:pPr>
      <w:r w:rsidRPr="00E07C4F">
        <w:rPr>
          <w:rFonts w:cs="David" w:hint="cs"/>
          <w:rtl/>
        </w:rPr>
        <w:tab/>
        <w:t xml:space="preserve"> כשראיתי את הצעת החוק על השולחן במליאה את הצעת החוק שהונחה אמרתי </w:t>
      </w:r>
      <w:r w:rsidRPr="00E07C4F">
        <w:rPr>
          <w:rFonts w:cs="David"/>
          <w:rtl/>
        </w:rPr>
        <w:t>–</w:t>
      </w:r>
      <w:r w:rsidRPr="00E07C4F">
        <w:rPr>
          <w:rFonts w:cs="David" w:hint="cs"/>
          <w:rtl/>
        </w:rPr>
        <w:t xml:space="preserve"> או, יש בזה רעיון. כשקראתי את דברי ההסבר, הצטערתי. לטעמי אין זיקה ישירה בין דברי ההסבר והדברים שנאמרו כאן ובין הדברים שנאמרים בחוק עצמו. דברי ההסבר מצביעים  על זילות מסוימת בחברי הכנסת. אני מכוונת אל המציעים </w:t>
      </w:r>
      <w:r w:rsidRPr="00E07C4F">
        <w:rPr>
          <w:rFonts w:cs="David"/>
          <w:rtl/>
        </w:rPr>
        <w:t>–</w:t>
      </w:r>
      <w:r w:rsidRPr="00E07C4F">
        <w:rPr>
          <w:rFonts w:cs="David" w:hint="cs"/>
          <w:rtl/>
        </w:rPr>
        <w:t xml:space="preserve"> כיוון שכתוב כאן הנושא של אי יכולת ל - - ציבור. אין לי ספק שאתה וחברת הכנסת </w:t>
      </w:r>
      <w:proofErr w:type="spellStart"/>
      <w:r w:rsidRPr="00E07C4F">
        <w:rPr>
          <w:rFonts w:cs="David" w:hint="cs"/>
          <w:rtl/>
        </w:rPr>
        <w:t>יחימוביץ</w:t>
      </w:r>
      <w:proofErr w:type="spellEnd"/>
      <w:r w:rsidRPr="00E07C4F">
        <w:rPr>
          <w:rFonts w:cs="David" w:hint="cs"/>
          <w:rtl/>
        </w:rPr>
        <w:t xml:space="preserve"> רואים את עצמכם כנציגי ציבור. אתם קשובים לצרכים של הציבור, אתם מביאים את הדבר - -אין לי ספק בכך. אנחנו, בעצם נציגי הציבור. אני מבינה את הצורך לעשות סדר בסוגיה הזו. בהחלט, כשקראתי את החוק, וטרחתי לקרוא אותו </w:t>
      </w:r>
      <w:r w:rsidRPr="00E07C4F">
        <w:rPr>
          <w:rFonts w:cs="David"/>
          <w:rtl/>
        </w:rPr>
        <w:t>–</w:t>
      </w:r>
      <w:r w:rsidRPr="00E07C4F">
        <w:rPr>
          <w:rFonts w:cs="David" w:hint="cs"/>
          <w:rtl/>
        </w:rPr>
        <w:t xml:space="preserve"> אני מסכימה עם הצורך הזה. אני מסכימה שיש לעשות סדר בדבר הזה. אבל לא צריך לגלוש ולא לצאת מפרופורציות. לא בצורה כזו. </w:t>
      </w:r>
    </w:p>
    <w:p w14:paraId="71E6EECB" w14:textId="77777777" w:rsidR="00E07C4F" w:rsidRPr="00E07C4F" w:rsidRDefault="00E07C4F" w:rsidP="00E07C4F">
      <w:pPr>
        <w:bidi/>
        <w:jc w:val="both"/>
        <w:rPr>
          <w:rFonts w:cs="David" w:hint="cs"/>
          <w:rtl/>
        </w:rPr>
      </w:pPr>
    </w:p>
    <w:p w14:paraId="4363D210"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677E9470" w14:textId="77777777" w:rsidR="00E07C4F" w:rsidRPr="00E07C4F" w:rsidRDefault="00E07C4F" w:rsidP="00E07C4F">
      <w:pPr>
        <w:bidi/>
        <w:jc w:val="both"/>
        <w:rPr>
          <w:rFonts w:cs="David" w:hint="cs"/>
          <w:u w:val="single"/>
          <w:rtl/>
        </w:rPr>
      </w:pPr>
    </w:p>
    <w:p w14:paraId="7E118AB7" w14:textId="77777777" w:rsidR="00E07C4F" w:rsidRPr="00E07C4F" w:rsidRDefault="00E07C4F" w:rsidP="00E07C4F">
      <w:pPr>
        <w:bidi/>
        <w:jc w:val="both"/>
        <w:rPr>
          <w:rFonts w:cs="David" w:hint="cs"/>
          <w:rtl/>
        </w:rPr>
      </w:pPr>
      <w:r w:rsidRPr="00E07C4F">
        <w:rPr>
          <w:rFonts w:cs="David" w:hint="cs"/>
          <w:rtl/>
        </w:rPr>
        <w:tab/>
        <w:t xml:space="preserve"> תסבירי במה יצאנו מפרופורציה. </w:t>
      </w:r>
    </w:p>
    <w:p w14:paraId="02037C41" w14:textId="77777777" w:rsidR="00E07C4F" w:rsidRPr="00E07C4F" w:rsidRDefault="00E07C4F" w:rsidP="00E07C4F">
      <w:pPr>
        <w:bidi/>
        <w:jc w:val="both"/>
        <w:rPr>
          <w:rFonts w:cs="David" w:hint="cs"/>
          <w:rtl/>
        </w:rPr>
      </w:pPr>
    </w:p>
    <w:p w14:paraId="5AC28122" w14:textId="77777777" w:rsidR="00E07C4F" w:rsidRPr="00E07C4F" w:rsidRDefault="00E07C4F" w:rsidP="00E07C4F">
      <w:pPr>
        <w:pStyle w:val="Heading5"/>
        <w:rPr>
          <w:rFonts w:hint="cs"/>
          <w:sz w:val="24"/>
          <w:rtl/>
        </w:rPr>
      </w:pPr>
      <w:proofErr w:type="spellStart"/>
      <w:r w:rsidRPr="00E07C4F">
        <w:rPr>
          <w:rFonts w:hint="cs"/>
          <w:sz w:val="24"/>
          <w:u w:val="single"/>
          <w:rtl/>
        </w:rPr>
        <w:t>אסתרינה</w:t>
      </w:r>
      <w:proofErr w:type="spellEnd"/>
      <w:r w:rsidRPr="00E07C4F">
        <w:rPr>
          <w:rFonts w:hint="cs"/>
          <w:sz w:val="24"/>
          <w:u w:val="single"/>
          <w:rtl/>
        </w:rPr>
        <w:t xml:space="preserve"> </w:t>
      </w:r>
      <w:proofErr w:type="spellStart"/>
      <w:r w:rsidRPr="00E07C4F">
        <w:rPr>
          <w:rFonts w:hint="cs"/>
          <w:sz w:val="24"/>
          <w:u w:val="single"/>
          <w:rtl/>
        </w:rPr>
        <w:t>טרטמן</w:t>
      </w:r>
      <w:proofErr w:type="spellEnd"/>
      <w:r w:rsidRPr="00E07C4F">
        <w:rPr>
          <w:rFonts w:hint="cs"/>
          <w:sz w:val="24"/>
          <w:u w:val="single"/>
          <w:rtl/>
        </w:rPr>
        <w:t>:</w:t>
      </w:r>
    </w:p>
    <w:p w14:paraId="72E0E60B" w14:textId="77777777" w:rsidR="00E07C4F" w:rsidRPr="00E07C4F" w:rsidRDefault="00E07C4F" w:rsidP="00E07C4F">
      <w:pPr>
        <w:pStyle w:val="Heading5"/>
        <w:rPr>
          <w:rFonts w:hint="cs"/>
          <w:sz w:val="24"/>
          <w:rtl/>
        </w:rPr>
      </w:pPr>
    </w:p>
    <w:p w14:paraId="38E62C08" w14:textId="77777777" w:rsidR="00E07C4F" w:rsidRPr="00E07C4F" w:rsidRDefault="00E07C4F" w:rsidP="00E07C4F">
      <w:pPr>
        <w:bidi/>
        <w:jc w:val="both"/>
        <w:rPr>
          <w:rFonts w:cs="David" w:hint="cs"/>
          <w:rtl/>
        </w:rPr>
      </w:pPr>
      <w:r w:rsidRPr="00E07C4F">
        <w:rPr>
          <w:rFonts w:cs="David" w:hint="cs"/>
          <w:rtl/>
        </w:rPr>
        <w:tab/>
        <w:t xml:space="preserve"> שמעתי את הדברים שאמרו המציעים שיש צורך לא להטעות את חברי הכנסת. זה, למשל, סעיף שאני מסכימה אתו לגמרי. אבל זה מחייב קהלים נוספים, זה לא קשור לעניין החוק הזה דווקא. יש פה הטעיה, לטעמי, גם בדברי ההסבר בעניין חוסר יכולת הביטוי של הציבור הרחב לעומת המסה הגדולה של הלוביסטים. אני מסכימה אתכם בהחלט </w:t>
      </w:r>
      <w:r w:rsidRPr="00E07C4F">
        <w:rPr>
          <w:rFonts w:cs="David"/>
          <w:rtl/>
        </w:rPr>
        <w:t>–</w:t>
      </w:r>
      <w:r w:rsidRPr="00E07C4F">
        <w:rPr>
          <w:rFonts w:cs="David" w:hint="cs"/>
          <w:rtl/>
        </w:rPr>
        <w:t xml:space="preserve"> קראתי את החקיקה ואני כמעט תומכת בכל סעיפי החקיקה. מהדברים, דברי ההסבר, עולה שאין צורך בכלל בלוביסטים. בחקיקה נאמר, ואני תמימת דעים אתכם לגמרי </w:t>
      </w:r>
      <w:r w:rsidRPr="00E07C4F">
        <w:rPr>
          <w:rFonts w:cs="David"/>
          <w:rtl/>
        </w:rPr>
        <w:t>–</w:t>
      </w:r>
      <w:r w:rsidRPr="00E07C4F">
        <w:rPr>
          <w:rFonts w:cs="David" w:hint="cs"/>
          <w:rtl/>
        </w:rPr>
        <w:t xml:space="preserve"> שאכן יש מקום למסד את הנושא הזה, ויש מקום ללוביסטים. לכן אני מאירה, באל"ף, שאולי כדאי, ברגע שאנחנו מתנסחים לגבי מהות החוק </w:t>
      </w:r>
      <w:r w:rsidRPr="00E07C4F">
        <w:rPr>
          <w:rFonts w:cs="David"/>
          <w:rtl/>
        </w:rPr>
        <w:t>–</w:t>
      </w:r>
      <w:r w:rsidRPr="00E07C4F">
        <w:rPr>
          <w:rFonts w:cs="David" w:hint="cs"/>
          <w:rtl/>
        </w:rPr>
        <w:t xml:space="preserve"> לשים את זה בפרופורציות בין הצורך לעשות סדר כל נושא הלוביסטים בכנסת ישראל ובין המהות האידיאולוגית שמנסים לשים לזה ביטוי, שהיא לא מקבלת ביטוי בחוק עצמו. מבחינה אידיאולוגית, אם יש חוסר איזון בין יכולת ביטוי של הציבור הרחב, לבין אותן חברות ששוכרות לוביסטים </w:t>
      </w:r>
      <w:r w:rsidRPr="00E07C4F">
        <w:rPr>
          <w:rFonts w:cs="David"/>
          <w:rtl/>
        </w:rPr>
        <w:t>–</w:t>
      </w:r>
      <w:r w:rsidRPr="00E07C4F">
        <w:rPr>
          <w:rFonts w:cs="David" w:hint="cs"/>
          <w:rtl/>
        </w:rPr>
        <w:t xml:space="preserve">מה החוק מועיל? הרי החוק עצמו ממשיך את שיטת הלוביסטים, רק שהוא מגדיר את שיטת העבודה שלהם. </w:t>
      </w:r>
    </w:p>
    <w:p w14:paraId="71340871" w14:textId="77777777" w:rsidR="00E07C4F" w:rsidRPr="00E07C4F" w:rsidRDefault="00E07C4F" w:rsidP="00E07C4F">
      <w:pPr>
        <w:bidi/>
        <w:jc w:val="both"/>
        <w:rPr>
          <w:rFonts w:cs="David" w:hint="cs"/>
          <w:rtl/>
        </w:rPr>
      </w:pPr>
    </w:p>
    <w:p w14:paraId="7434D993" w14:textId="77777777" w:rsidR="00E07C4F" w:rsidRPr="00E07C4F" w:rsidRDefault="00E07C4F" w:rsidP="00E07C4F">
      <w:pPr>
        <w:bidi/>
        <w:jc w:val="both"/>
        <w:rPr>
          <w:rFonts w:cs="David" w:hint="cs"/>
          <w:rtl/>
        </w:rPr>
      </w:pPr>
      <w:r w:rsidRPr="00E07C4F">
        <w:rPr>
          <w:rFonts w:cs="David" w:hint="cs"/>
          <w:rtl/>
        </w:rPr>
        <w:tab/>
        <w:t xml:space="preserve">אני מברכת על החוק, מברכת על הרעיון לשים ולתחום ולעשות סדר בעניין פעילותם של הלוביסטים. יש רק מקום לשים פרופורציות בדברי ההסבר. </w:t>
      </w:r>
    </w:p>
    <w:p w14:paraId="2A8BC66D" w14:textId="77777777" w:rsidR="00E07C4F" w:rsidRPr="00E07C4F" w:rsidRDefault="00E07C4F" w:rsidP="00E07C4F">
      <w:pPr>
        <w:bidi/>
        <w:jc w:val="both"/>
        <w:rPr>
          <w:rFonts w:cs="David" w:hint="cs"/>
          <w:rtl/>
        </w:rPr>
      </w:pPr>
    </w:p>
    <w:p w14:paraId="4F481E56" w14:textId="77777777" w:rsidR="00E07C4F" w:rsidRPr="00E07C4F" w:rsidRDefault="00E07C4F" w:rsidP="00E07C4F">
      <w:pPr>
        <w:bidi/>
        <w:jc w:val="both"/>
        <w:rPr>
          <w:rFonts w:cs="David"/>
          <w:rtl/>
        </w:rPr>
      </w:pPr>
      <w:r w:rsidRPr="00E07C4F">
        <w:rPr>
          <w:rFonts w:cs="David" w:hint="eastAsia"/>
          <w:u w:val="single"/>
          <w:rtl/>
        </w:rPr>
        <w:t>אורי</w:t>
      </w:r>
      <w:r w:rsidRPr="00E07C4F">
        <w:rPr>
          <w:rFonts w:cs="David"/>
          <w:u w:val="single"/>
          <w:rtl/>
        </w:rPr>
        <w:t xml:space="preserve"> אריאל:</w:t>
      </w:r>
    </w:p>
    <w:p w14:paraId="1CC0A1CF" w14:textId="77777777" w:rsidR="00E07C4F" w:rsidRPr="00E07C4F" w:rsidRDefault="00E07C4F" w:rsidP="00E07C4F">
      <w:pPr>
        <w:bidi/>
        <w:jc w:val="both"/>
        <w:rPr>
          <w:rFonts w:cs="David"/>
          <w:rtl/>
        </w:rPr>
      </w:pPr>
    </w:p>
    <w:p w14:paraId="250C5080" w14:textId="77777777" w:rsidR="00E07C4F" w:rsidRPr="00E07C4F" w:rsidRDefault="00E07C4F" w:rsidP="00E07C4F">
      <w:pPr>
        <w:bidi/>
        <w:jc w:val="both"/>
        <w:rPr>
          <w:rFonts w:cs="David" w:hint="cs"/>
          <w:rtl/>
        </w:rPr>
      </w:pPr>
      <w:r w:rsidRPr="00E07C4F">
        <w:rPr>
          <w:rFonts w:cs="David"/>
          <w:rtl/>
        </w:rPr>
        <w:tab/>
      </w:r>
      <w:r w:rsidRPr="00E07C4F">
        <w:rPr>
          <w:rFonts w:cs="David" w:hint="cs"/>
          <w:rtl/>
        </w:rPr>
        <w:t xml:space="preserve"> החוק הוא חוק ראוי וטוב שהוא בא. הדברים של חברת הכנסת </w:t>
      </w:r>
      <w:proofErr w:type="spellStart"/>
      <w:r w:rsidRPr="00E07C4F">
        <w:rPr>
          <w:rFonts w:cs="David" w:hint="cs"/>
          <w:rtl/>
        </w:rPr>
        <w:t>יחימוביץ</w:t>
      </w:r>
      <w:proofErr w:type="spellEnd"/>
      <w:r w:rsidRPr="00E07C4F">
        <w:rPr>
          <w:rFonts w:cs="David" w:hint="cs"/>
          <w:rtl/>
        </w:rPr>
        <w:t xml:space="preserve"> הם מיותרים. האמת היא שיש פה הרגשת אימה מהשתתפות הלוביסטים וההתפרצות שלהם לחדרים </w:t>
      </w:r>
      <w:r w:rsidRPr="00E07C4F">
        <w:rPr>
          <w:rFonts w:cs="David"/>
          <w:rtl/>
        </w:rPr>
        <w:t>–</w:t>
      </w:r>
      <w:r w:rsidRPr="00E07C4F">
        <w:rPr>
          <w:rFonts w:cs="David" w:hint="cs"/>
          <w:rtl/>
        </w:rPr>
        <w:t xml:space="preserve"> לא אחזור על הדוגמאות, אבל אם את צריכה הגנה </w:t>
      </w:r>
      <w:r w:rsidRPr="00E07C4F">
        <w:rPr>
          <w:rFonts w:cs="David"/>
          <w:rtl/>
        </w:rPr>
        <w:t>–</w:t>
      </w:r>
      <w:r w:rsidRPr="00E07C4F">
        <w:rPr>
          <w:rFonts w:cs="David" w:hint="cs"/>
          <w:rtl/>
        </w:rPr>
        <w:t xml:space="preserve"> אני עומד לרשותך, ומייד אגייס עוד חברים מהוועדה לתורנות. לא ניתן להם. אנחנו נתמוך בחוק אבל בואו לא נביא את זה מכיוון האימה והפחד. לפעמים אומרים </w:t>
      </w:r>
      <w:r w:rsidRPr="00E07C4F">
        <w:rPr>
          <w:rFonts w:cs="David"/>
          <w:rtl/>
        </w:rPr>
        <w:t>–</w:t>
      </w:r>
      <w:r w:rsidRPr="00E07C4F">
        <w:rPr>
          <w:rFonts w:cs="David" w:hint="cs"/>
          <w:rtl/>
        </w:rPr>
        <w:t xml:space="preserve"> "טול קורה מבין עיניך". אני חושב שיש פה הסכמה על החוק הזה, עם ההערות שיהיו בהמשך הדיון. </w:t>
      </w:r>
    </w:p>
    <w:p w14:paraId="64791138" w14:textId="77777777" w:rsidR="00E07C4F" w:rsidRPr="00E07C4F" w:rsidRDefault="00E07C4F" w:rsidP="00E07C4F">
      <w:pPr>
        <w:bidi/>
        <w:jc w:val="both"/>
        <w:rPr>
          <w:rFonts w:cs="David" w:hint="cs"/>
          <w:rtl/>
        </w:rPr>
      </w:pPr>
    </w:p>
    <w:p w14:paraId="13967F91"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0FA89893" w14:textId="77777777" w:rsidR="00E07C4F" w:rsidRPr="00E07C4F" w:rsidRDefault="00E07C4F" w:rsidP="00E07C4F">
      <w:pPr>
        <w:pStyle w:val="Heading5"/>
        <w:rPr>
          <w:rFonts w:hint="cs"/>
          <w:sz w:val="24"/>
          <w:rtl/>
        </w:rPr>
      </w:pPr>
    </w:p>
    <w:p w14:paraId="51F1EA09" w14:textId="77777777" w:rsidR="00E07C4F" w:rsidRPr="00E07C4F" w:rsidRDefault="00E07C4F" w:rsidP="00E07C4F">
      <w:pPr>
        <w:bidi/>
        <w:jc w:val="both"/>
        <w:rPr>
          <w:rFonts w:cs="David" w:hint="cs"/>
          <w:rtl/>
        </w:rPr>
      </w:pPr>
      <w:r w:rsidRPr="00E07C4F">
        <w:rPr>
          <w:rFonts w:cs="David" w:hint="cs"/>
          <w:rtl/>
        </w:rPr>
        <w:tab/>
        <w:t xml:space="preserve"> על הפחד דיבר היושב ראש. אני לא דיברתי על פחד, ולו במילה אחת. </w:t>
      </w:r>
    </w:p>
    <w:p w14:paraId="48AC42AC" w14:textId="77777777" w:rsidR="00E07C4F" w:rsidRPr="00E07C4F" w:rsidRDefault="00E07C4F" w:rsidP="00E07C4F">
      <w:pPr>
        <w:bidi/>
        <w:jc w:val="both"/>
        <w:rPr>
          <w:rFonts w:cs="David" w:hint="cs"/>
          <w:rtl/>
        </w:rPr>
      </w:pPr>
    </w:p>
    <w:p w14:paraId="13868D70" w14:textId="77777777" w:rsidR="00E07C4F" w:rsidRPr="00E07C4F" w:rsidRDefault="00E07C4F" w:rsidP="00E07C4F">
      <w:pPr>
        <w:bidi/>
        <w:jc w:val="both"/>
        <w:rPr>
          <w:rFonts w:cs="David"/>
          <w:rtl/>
        </w:rPr>
      </w:pPr>
      <w:r w:rsidRPr="00E07C4F">
        <w:rPr>
          <w:rFonts w:cs="David" w:hint="eastAsia"/>
          <w:u w:val="single"/>
          <w:rtl/>
        </w:rPr>
        <w:t>אורי</w:t>
      </w:r>
      <w:r w:rsidRPr="00E07C4F">
        <w:rPr>
          <w:rFonts w:cs="David"/>
          <w:u w:val="single"/>
          <w:rtl/>
        </w:rPr>
        <w:t xml:space="preserve"> אריאל:</w:t>
      </w:r>
    </w:p>
    <w:p w14:paraId="2BECCA12" w14:textId="77777777" w:rsidR="00E07C4F" w:rsidRPr="00E07C4F" w:rsidRDefault="00E07C4F" w:rsidP="00E07C4F">
      <w:pPr>
        <w:bidi/>
        <w:jc w:val="both"/>
        <w:rPr>
          <w:rFonts w:cs="David"/>
          <w:rtl/>
        </w:rPr>
      </w:pPr>
    </w:p>
    <w:p w14:paraId="3610D9D9" w14:textId="77777777" w:rsidR="00E07C4F" w:rsidRPr="00E07C4F" w:rsidRDefault="00E07C4F" w:rsidP="00E07C4F">
      <w:pPr>
        <w:bidi/>
        <w:jc w:val="both"/>
        <w:rPr>
          <w:rFonts w:cs="David" w:hint="cs"/>
          <w:rtl/>
        </w:rPr>
      </w:pPr>
      <w:r w:rsidRPr="00E07C4F">
        <w:rPr>
          <w:rFonts w:cs="David"/>
          <w:rtl/>
        </w:rPr>
        <w:tab/>
      </w:r>
      <w:r w:rsidRPr="00E07C4F">
        <w:rPr>
          <w:rFonts w:cs="David" w:hint="cs"/>
          <w:rtl/>
        </w:rPr>
        <w:t xml:space="preserve"> העברנו חוק על ראשי ערים שמשרד הפנים רשאי לתת להם הגנה, נוכל להעביר את זה גם פה. </w:t>
      </w:r>
    </w:p>
    <w:p w14:paraId="3F823459" w14:textId="77777777" w:rsidR="00E07C4F" w:rsidRPr="00E07C4F" w:rsidRDefault="00E07C4F" w:rsidP="00E07C4F">
      <w:pPr>
        <w:bidi/>
        <w:jc w:val="both"/>
        <w:rPr>
          <w:rFonts w:cs="David" w:hint="cs"/>
          <w:rtl/>
        </w:rPr>
      </w:pPr>
    </w:p>
    <w:p w14:paraId="011EFDFF"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1D02D3F0" w14:textId="77777777" w:rsidR="00E07C4F" w:rsidRPr="00E07C4F" w:rsidRDefault="00E07C4F" w:rsidP="00E07C4F">
      <w:pPr>
        <w:bidi/>
        <w:jc w:val="both"/>
        <w:rPr>
          <w:rFonts w:cs="David" w:hint="cs"/>
          <w:rtl/>
        </w:rPr>
      </w:pPr>
    </w:p>
    <w:p w14:paraId="10896FCA" w14:textId="77777777" w:rsidR="00E07C4F" w:rsidRPr="00E07C4F" w:rsidRDefault="00E07C4F" w:rsidP="00E07C4F">
      <w:pPr>
        <w:bidi/>
        <w:jc w:val="both"/>
        <w:rPr>
          <w:rFonts w:cs="David" w:hint="cs"/>
          <w:rtl/>
        </w:rPr>
      </w:pPr>
      <w:r w:rsidRPr="00E07C4F">
        <w:rPr>
          <w:rFonts w:cs="David" w:hint="cs"/>
          <w:rtl/>
        </w:rPr>
        <w:tab/>
        <w:t xml:space="preserve">אני רוצה שתתייחס למהות החוק. אם יש לך מה לומר </w:t>
      </w:r>
      <w:r w:rsidRPr="00E07C4F">
        <w:rPr>
          <w:rFonts w:cs="David"/>
          <w:rtl/>
        </w:rPr>
        <w:t>–</w:t>
      </w:r>
      <w:r w:rsidRPr="00E07C4F">
        <w:rPr>
          <w:rFonts w:cs="David" w:hint="cs"/>
          <w:rtl/>
        </w:rPr>
        <w:t xml:space="preserve">אמור. </w:t>
      </w:r>
    </w:p>
    <w:p w14:paraId="03924FF2" w14:textId="77777777" w:rsidR="00E07C4F" w:rsidRPr="00E07C4F" w:rsidRDefault="00E07C4F" w:rsidP="00E07C4F">
      <w:pPr>
        <w:bidi/>
        <w:jc w:val="both"/>
        <w:rPr>
          <w:rFonts w:cs="David" w:hint="cs"/>
          <w:rtl/>
        </w:rPr>
      </w:pPr>
    </w:p>
    <w:p w14:paraId="1F11B18C" w14:textId="77777777" w:rsidR="00E07C4F" w:rsidRPr="00E07C4F" w:rsidRDefault="00E07C4F" w:rsidP="00E07C4F">
      <w:pPr>
        <w:bidi/>
        <w:jc w:val="both"/>
        <w:rPr>
          <w:rFonts w:cs="David"/>
          <w:rtl/>
        </w:rPr>
      </w:pPr>
      <w:r w:rsidRPr="00E07C4F">
        <w:rPr>
          <w:rFonts w:cs="David" w:hint="eastAsia"/>
          <w:u w:val="single"/>
          <w:rtl/>
        </w:rPr>
        <w:t>אורי</w:t>
      </w:r>
      <w:r w:rsidRPr="00E07C4F">
        <w:rPr>
          <w:rFonts w:cs="David"/>
          <w:u w:val="single"/>
          <w:rtl/>
        </w:rPr>
        <w:t xml:space="preserve"> אריאל:</w:t>
      </w:r>
    </w:p>
    <w:p w14:paraId="04D513A7" w14:textId="77777777" w:rsidR="00E07C4F" w:rsidRPr="00E07C4F" w:rsidRDefault="00E07C4F" w:rsidP="00E07C4F">
      <w:pPr>
        <w:bidi/>
        <w:jc w:val="both"/>
        <w:rPr>
          <w:rFonts w:cs="David"/>
          <w:rtl/>
        </w:rPr>
      </w:pPr>
    </w:p>
    <w:p w14:paraId="7D5FA9F2" w14:textId="77777777" w:rsidR="00E07C4F" w:rsidRPr="00E07C4F" w:rsidRDefault="00E07C4F" w:rsidP="00E07C4F">
      <w:pPr>
        <w:bidi/>
        <w:jc w:val="both"/>
        <w:rPr>
          <w:rFonts w:cs="David" w:hint="cs"/>
          <w:rtl/>
        </w:rPr>
      </w:pPr>
      <w:r w:rsidRPr="00E07C4F">
        <w:rPr>
          <w:rFonts w:cs="David" w:hint="cs"/>
          <w:rtl/>
        </w:rPr>
        <w:tab/>
        <w:t xml:space="preserve">אני חושב שמצוין שהביאו את הלוביסטים לכאן, לשמוע אותם. חשוב לשמוע אותם, חשוב שהם יהיו פה. </w:t>
      </w:r>
      <w:r w:rsidRPr="00E07C4F">
        <w:rPr>
          <w:rFonts w:cs="David"/>
          <w:rtl/>
        </w:rPr>
        <w:tab/>
      </w:r>
    </w:p>
    <w:p w14:paraId="5A079AEB" w14:textId="77777777" w:rsidR="00E07C4F" w:rsidRPr="00E07C4F" w:rsidRDefault="00E07C4F" w:rsidP="00E07C4F">
      <w:pPr>
        <w:bidi/>
        <w:jc w:val="both"/>
        <w:rPr>
          <w:rFonts w:cs="David" w:hint="cs"/>
          <w:rtl/>
        </w:rPr>
      </w:pPr>
    </w:p>
    <w:p w14:paraId="70CEFE1D"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4FF78915" w14:textId="77777777" w:rsidR="00E07C4F" w:rsidRPr="00E07C4F" w:rsidRDefault="00E07C4F" w:rsidP="00E07C4F">
      <w:pPr>
        <w:bidi/>
        <w:jc w:val="both"/>
        <w:rPr>
          <w:rFonts w:cs="David" w:hint="cs"/>
          <w:rtl/>
        </w:rPr>
      </w:pPr>
    </w:p>
    <w:p w14:paraId="6652CFDB" w14:textId="77777777" w:rsidR="00E07C4F" w:rsidRPr="00E07C4F" w:rsidRDefault="00E07C4F" w:rsidP="00E07C4F">
      <w:pPr>
        <w:bidi/>
        <w:jc w:val="both"/>
        <w:rPr>
          <w:rFonts w:cs="David" w:hint="cs"/>
          <w:rtl/>
        </w:rPr>
      </w:pPr>
      <w:r w:rsidRPr="00E07C4F">
        <w:rPr>
          <w:rFonts w:cs="David" w:hint="cs"/>
          <w:rtl/>
        </w:rPr>
        <w:tab/>
        <w:t xml:space="preserve">אתה מציע שניתן לכל אחד מהנוכחים לדבר? </w:t>
      </w:r>
    </w:p>
    <w:p w14:paraId="11FCED9C" w14:textId="77777777" w:rsidR="00E07C4F" w:rsidRPr="00E07C4F" w:rsidRDefault="00E07C4F" w:rsidP="00E07C4F">
      <w:pPr>
        <w:bidi/>
        <w:jc w:val="both"/>
        <w:rPr>
          <w:rFonts w:cs="David" w:hint="cs"/>
          <w:rtl/>
        </w:rPr>
      </w:pPr>
    </w:p>
    <w:p w14:paraId="2F34467A" w14:textId="77777777" w:rsidR="00E07C4F" w:rsidRPr="00E07C4F" w:rsidRDefault="00E07C4F" w:rsidP="00E07C4F">
      <w:pPr>
        <w:bidi/>
        <w:jc w:val="both"/>
        <w:rPr>
          <w:rFonts w:cs="David" w:hint="cs"/>
          <w:u w:val="single"/>
          <w:rtl/>
        </w:rPr>
      </w:pPr>
      <w:r w:rsidRPr="00E07C4F">
        <w:rPr>
          <w:rFonts w:cs="David" w:hint="cs"/>
          <w:u w:val="single"/>
          <w:rtl/>
        </w:rPr>
        <w:t>אורי אריאל:</w:t>
      </w:r>
    </w:p>
    <w:p w14:paraId="038070C5" w14:textId="77777777" w:rsidR="00E07C4F" w:rsidRPr="00E07C4F" w:rsidRDefault="00E07C4F" w:rsidP="00E07C4F">
      <w:pPr>
        <w:bidi/>
        <w:jc w:val="both"/>
        <w:rPr>
          <w:rFonts w:cs="David" w:hint="cs"/>
          <w:rtl/>
        </w:rPr>
      </w:pPr>
    </w:p>
    <w:p w14:paraId="7172DCC0" w14:textId="77777777" w:rsidR="00E07C4F" w:rsidRPr="00E07C4F" w:rsidRDefault="00E07C4F" w:rsidP="00E07C4F">
      <w:pPr>
        <w:bidi/>
        <w:jc w:val="both"/>
        <w:rPr>
          <w:rFonts w:cs="David" w:hint="cs"/>
          <w:rtl/>
        </w:rPr>
      </w:pPr>
      <w:r w:rsidRPr="00E07C4F">
        <w:rPr>
          <w:rFonts w:cs="David" w:hint="cs"/>
          <w:rtl/>
        </w:rPr>
        <w:tab/>
        <w:t xml:space="preserve">מצדי </w:t>
      </w:r>
      <w:r w:rsidRPr="00E07C4F">
        <w:rPr>
          <w:rFonts w:cs="David"/>
          <w:rtl/>
        </w:rPr>
        <w:t>–</w:t>
      </w:r>
      <w:r w:rsidRPr="00E07C4F">
        <w:rPr>
          <w:rFonts w:cs="David" w:hint="cs"/>
          <w:rtl/>
        </w:rPr>
        <w:t xml:space="preserve"> כן. </w:t>
      </w:r>
    </w:p>
    <w:p w14:paraId="5E8BB1E0" w14:textId="77777777" w:rsidR="00E07C4F" w:rsidRPr="00E07C4F" w:rsidRDefault="00E07C4F" w:rsidP="00E07C4F">
      <w:pPr>
        <w:bidi/>
        <w:jc w:val="both"/>
        <w:rPr>
          <w:rFonts w:cs="David" w:hint="cs"/>
          <w:rtl/>
        </w:rPr>
      </w:pPr>
    </w:p>
    <w:p w14:paraId="3033CF98"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EAFBF4D" w14:textId="77777777" w:rsidR="00E07C4F" w:rsidRPr="00E07C4F" w:rsidRDefault="00E07C4F" w:rsidP="00E07C4F">
      <w:pPr>
        <w:bidi/>
        <w:jc w:val="both"/>
        <w:rPr>
          <w:rFonts w:cs="David" w:hint="cs"/>
          <w:rtl/>
        </w:rPr>
      </w:pPr>
    </w:p>
    <w:p w14:paraId="474AD8F2" w14:textId="77777777" w:rsidR="00E07C4F" w:rsidRPr="00E07C4F" w:rsidRDefault="00E07C4F" w:rsidP="00E07C4F">
      <w:pPr>
        <w:bidi/>
        <w:jc w:val="both"/>
        <w:rPr>
          <w:rFonts w:cs="David" w:hint="cs"/>
          <w:rtl/>
        </w:rPr>
      </w:pPr>
      <w:r w:rsidRPr="00E07C4F">
        <w:rPr>
          <w:rFonts w:cs="David" w:hint="cs"/>
          <w:rtl/>
        </w:rPr>
        <w:tab/>
        <w:t xml:space="preserve"> אתה לא מציע שנצביע על זה היום בקריאה ראשונה. </w:t>
      </w:r>
    </w:p>
    <w:p w14:paraId="1D718BF1" w14:textId="77777777" w:rsidR="00E07C4F" w:rsidRPr="00E07C4F" w:rsidRDefault="00E07C4F" w:rsidP="00E07C4F">
      <w:pPr>
        <w:bidi/>
        <w:jc w:val="both"/>
        <w:rPr>
          <w:rFonts w:cs="David" w:hint="cs"/>
          <w:rtl/>
        </w:rPr>
      </w:pPr>
    </w:p>
    <w:p w14:paraId="28124FBB" w14:textId="77777777" w:rsidR="00E07C4F" w:rsidRPr="00E07C4F" w:rsidRDefault="00E07C4F" w:rsidP="00E07C4F">
      <w:pPr>
        <w:bidi/>
        <w:jc w:val="both"/>
        <w:rPr>
          <w:rFonts w:cs="David"/>
          <w:rtl/>
        </w:rPr>
      </w:pPr>
      <w:r w:rsidRPr="00E07C4F">
        <w:rPr>
          <w:rFonts w:cs="David" w:hint="eastAsia"/>
          <w:u w:val="single"/>
          <w:rtl/>
        </w:rPr>
        <w:t>אורי</w:t>
      </w:r>
      <w:r w:rsidRPr="00E07C4F">
        <w:rPr>
          <w:rFonts w:cs="David"/>
          <w:u w:val="single"/>
          <w:rtl/>
        </w:rPr>
        <w:t xml:space="preserve"> אריאל:</w:t>
      </w:r>
    </w:p>
    <w:p w14:paraId="61896EBB" w14:textId="77777777" w:rsidR="00E07C4F" w:rsidRPr="00E07C4F" w:rsidRDefault="00E07C4F" w:rsidP="00E07C4F">
      <w:pPr>
        <w:bidi/>
        <w:jc w:val="both"/>
        <w:rPr>
          <w:rFonts w:cs="David"/>
          <w:rtl/>
        </w:rPr>
      </w:pPr>
    </w:p>
    <w:p w14:paraId="7069E5CE" w14:textId="77777777" w:rsidR="00E07C4F" w:rsidRPr="00E07C4F" w:rsidRDefault="00E07C4F" w:rsidP="00E07C4F">
      <w:pPr>
        <w:bidi/>
        <w:jc w:val="both"/>
        <w:rPr>
          <w:rFonts w:cs="David" w:hint="cs"/>
          <w:rtl/>
        </w:rPr>
      </w:pPr>
      <w:r w:rsidRPr="00E07C4F">
        <w:rPr>
          <w:rFonts w:cs="David" w:hint="cs"/>
          <w:rtl/>
        </w:rPr>
        <w:tab/>
        <w:t xml:space="preserve">אני מוכן. </w:t>
      </w:r>
    </w:p>
    <w:p w14:paraId="29A202ED" w14:textId="77777777" w:rsidR="00E07C4F" w:rsidRPr="00E07C4F" w:rsidRDefault="00E07C4F" w:rsidP="00E07C4F">
      <w:pPr>
        <w:bidi/>
        <w:jc w:val="both"/>
        <w:rPr>
          <w:rFonts w:cs="David" w:hint="cs"/>
          <w:rtl/>
        </w:rPr>
      </w:pPr>
      <w:r w:rsidRPr="00E07C4F">
        <w:rPr>
          <w:rFonts w:cs="David"/>
          <w:rtl/>
        </w:rPr>
        <w:tab/>
      </w:r>
    </w:p>
    <w:p w14:paraId="475717F0" w14:textId="77777777" w:rsidR="00E07C4F" w:rsidRPr="00E07C4F" w:rsidRDefault="00E07C4F" w:rsidP="00E07C4F">
      <w:pPr>
        <w:bidi/>
        <w:jc w:val="both"/>
        <w:rPr>
          <w:rFonts w:cs="David" w:hint="cs"/>
          <w:i/>
          <w:iCs/>
          <w:rtl/>
        </w:rPr>
      </w:pPr>
      <w:r w:rsidRPr="00E07C4F">
        <w:rPr>
          <w:rFonts w:cs="David" w:hint="cs"/>
          <w:u w:val="single"/>
          <w:rtl/>
        </w:rPr>
        <w:t>קולט אביטל:</w:t>
      </w:r>
    </w:p>
    <w:p w14:paraId="733E23DB" w14:textId="77777777" w:rsidR="00E07C4F" w:rsidRPr="00E07C4F" w:rsidRDefault="00E07C4F" w:rsidP="00E07C4F">
      <w:pPr>
        <w:bidi/>
        <w:jc w:val="both"/>
        <w:rPr>
          <w:rFonts w:cs="David" w:hint="cs"/>
          <w:i/>
          <w:iCs/>
          <w:rtl/>
        </w:rPr>
      </w:pPr>
    </w:p>
    <w:p w14:paraId="31F28850" w14:textId="77777777" w:rsidR="00E07C4F" w:rsidRPr="00E07C4F" w:rsidRDefault="00E07C4F" w:rsidP="00E07C4F">
      <w:pPr>
        <w:bidi/>
        <w:jc w:val="both"/>
        <w:rPr>
          <w:rFonts w:cs="David" w:hint="cs"/>
          <w:rtl/>
        </w:rPr>
      </w:pPr>
      <w:r w:rsidRPr="00E07C4F">
        <w:rPr>
          <w:rFonts w:cs="David" w:hint="cs"/>
          <w:i/>
          <w:iCs/>
          <w:rtl/>
        </w:rPr>
        <w:tab/>
        <w:t xml:space="preserve"> </w:t>
      </w:r>
      <w:r w:rsidRPr="00E07C4F">
        <w:rPr>
          <w:rFonts w:cs="David" w:hint="cs"/>
          <w:rtl/>
        </w:rPr>
        <w:t xml:space="preserve">כדי לא לחזור על מה שנאמר </w:t>
      </w:r>
      <w:r w:rsidRPr="00E07C4F">
        <w:rPr>
          <w:rFonts w:cs="David"/>
          <w:rtl/>
        </w:rPr>
        <w:t>–</w:t>
      </w:r>
      <w:r w:rsidRPr="00E07C4F">
        <w:rPr>
          <w:rFonts w:cs="David" w:hint="cs"/>
          <w:rtl/>
        </w:rPr>
        <w:t xml:space="preserve"> יש פרלמנטים בעולם בהם עבודת הלוביסטים אסורה בהחלט. בארצות הברית היא מותרת. באירופה היא אסורה. באנגליה זה לא קיים, בצרפת זה לא קיים. אנחנו שייכים למדינה כמו ארצות הברית, שמאפשרים את זה, ואני בעד. אני חושבת שהחוק הזה הוא במקומו </w:t>
      </w:r>
      <w:r w:rsidRPr="00E07C4F">
        <w:rPr>
          <w:rFonts w:cs="David"/>
          <w:rtl/>
        </w:rPr>
        <w:t>–</w:t>
      </w:r>
      <w:r w:rsidRPr="00E07C4F">
        <w:rPr>
          <w:rFonts w:cs="David" w:hint="cs"/>
          <w:rtl/>
        </w:rPr>
        <w:t xml:space="preserve"> צריך להסדיר את מעמד הלוביסטים בחוק. צריך קודם כל שהם יעבדו פה בהיתר, אני בעד זה. אני לא חושבת שהלוביסטים מאיימים על מישהו פה בכנסת. יש אנשים עם סגנון עבודה שהוא בסדר גמור, רהוט, מסודר, אבל יש גם כאלה שנוהגים לתפוס אותנו במדרגות ולדחוף לנו הצעת חוק. לכן אני חושבת שיש גם דרך להתנהל. מה שחסר לי בחוק הזה זה איזה שהם כללי משחק בתוך הבית הזה. מה מותר ללוביסט ומה אסור. זה שאנחנו מגיעים לוועדה מסוימת ויש יותר לוביסטים מאשר חברי כנסת </w:t>
      </w:r>
      <w:r w:rsidRPr="00E07C4F">
        <w:rPr>
          <w:rFonts w:cs="David"/>
          <w:rtl/>
        </w:rPr>
        <w:t>–</w:t>
      </w:r>
      <w:r w:rsidRPr="00E07C4F">
        <w:rPr>
          <w:rFonts w:cs="David" w:hint="cs"/>
          <w:rtl/>
        </w:rPr>
        <w:t xml:space="preserve"> זו לא אשמתם, זו אשמתנו, אבל יחד עם זה אני לא חושבת שהם אלו שצריכים להכתיב את קצב העבודה בכנסת או את סוג החקיקה בכנסת, או מי נכנס להצביע ומי לא. לכן אני מבקשת שיילקח בחשבון, בין קריאה טרומית לקריאה ראשונה </w:t>
      </w:r>
      <w:r w:rsidRPr="00E07C4F">
        <w:rPr>
          <w:rFonts w:cs="David"/>
          <w:rtl/>
        </w:rPr>
        <w:t>–</w:t>
      </w:r>
      <w:r w:rsidRPr="00E07C4F">
        <w:rPr>
          <w:rFonts w:cs="David" w:hint="cs"/>
          <w:rtl/>
        </w:rPr>
        <w:t xml:space="preserve"> שהייתי מבקשת שיהיו כללי משחק לגבי דרך העבודה וההתנהלות.  </w:t>
      </w:r>
    </w:p>
    <w:p w14:paraId="4064335D" w14:textId="77777777" w:rsidR="00E07C4F" w:rsidRPr="00E07C4F" w:rsidRDefault="00E07C4F" w:rsidP="00E07C4F">
      <w:pPr>
        <w:bidi/>
        <w:jc w:val="both"/>
        <w:rPr>
          <w:rFonts w:cs="David" w:hint="cs"/>
          <w:rtl/>
        </w:rPr>
      </w:pPr>
    </w:p>
    <w:p w14:paraId="5F134981" w14:textId="77777777" w:rsidR="00E07C4F" w:rsidRPr="00E07C4F" w:rsidRDefault="00E07C4F" w:rsidP="00E07C4F">
      <w:pPr>
        <w:bidi/>
        <w:jc w:val="both"/>
        <w:rPr>
          <w:rFonts w:cs="David" w:hint="cs"/>
          <w:rtl/>
        </w:rPr>
      </w:pPr>
    </w:p>
    <w:p w14:paraId="01F7C816"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19C3AEE3" w14:textId="77777777" w:rsidR="00E07C4F" w:rsidRPr="00E07C4F" w:rsidRDefault="00E07C4F" w:rsidP="00E07C4F">
      <w:pPr>
        <w:bidi/>
        <w:jc w:val="both"/>
        <w:rPr>
          <w:rFonts w:cs="David" w:hint="cs"/>
          <w:rtl/>
        </w:rPr>
      </w:pPr>
      <w:r w:rsidRPr="00E07C4F">
        <w:rPr>
          <w:rFonts w:cs="David" w:hint="cs"/>
          <w:rtl/>
        </w:rPr>
        <w:tab/>
      </w:r>
    </w:p>
    <w:p w14:paraId="03190B78" w14:textId="77777777" w:rsidR="00E07C4F" w:rsidRPr="00E07C4F" w:rsidRDefault="00E07C4F" w:rsidP="00E07C4F">
      <w:pPr>
        <w:bidi/>
        <w:jc w:val="both"/>
        <w:rPr>
          <w:rFonts w:cs="David" w:hint="cs"/>
          <w:rtl/>
        </w:rPr>
      </w:pPr>
      <w:r w:rsidRPr="00E07C4F">
        <w:rPr>
          <w:rFonts w:cs="David" w:hint="cs"/>
          <w:rtl/>
        </w:rPr>
        <w:tab/>
        <w:t xml:space="preserve">אבל זה לא יהיה בחוק, זה יהיה בכללים. </w:t>
      </w:r>
    </w:p>
    <w:p w14:paraId="72D9AC45" w14:textId="77777777" w:rsidR="00E07C4F" w:rsidRPr="00E07C4F" w:rsidRDefault="00E07C4F" w:rsidP="00E07C4F">
      <w:pPr>
        <w:bidi/>
        <w:jc w:val="both"/>
        <w:rPr>
          <w:rFonts w:cs="David" w:hint="cs"/>
          <w:rtl/>
        </w:rPr>
      </w:pPr>
    </w:p>
    <w:p w14:paraId="23B2BD52" w14:textId="77777777" w:rsidR="00E07C4F" w:rsidRPr="00E07C4F" w:rsidRDefault="00E07C4F" w:rsidP="00E07C4F">
      <w:pPr>
        <w:pStyle w:val="Heading5"/>
        <w:rPr>
          <w:rFonts w:hint="cs"/>
          <w:sz w:val="24"/>
          <w:rtl/>
        </w:rPr>
      </w:pPr>
      <w:r w:rsidRPr="00E07C4F">
        <w:rPr>
          <w:rFonts w:hint="cs"/>
          <w:sz w:val="24"/>
          <w:u w:val="single"/>
          <w:rtl/>
        </w:rPr>
        <w:t>יצחק זיו:</w:t>
      </w:r>
    </w:p>
    <w:p w14:paraId="1B15ACB6" w14:textId="77777777" w:rsidR="00E07C4F" w:rsidRPr="00E07C4F" w:rsidRDefault="00E07C4F" w:rsidP="00E07C4F">
      <w:pPr>
        <w:pStyle w:val="Heading5"/>
        <w:rPr>
          <w:rFonts w:hint="cs"/>
          <w:sz w:val="24"/>
          <w:rtl/>
        </w:rPr>
      </w:pPr>
    </w:p>
    <w:p w14:paraId="298F8541" w14:textId="77777777" w:rsidR="00E07C4F" w:rsidRPr="00E07C4F" w:rsidRDefault="00E07C4F" w:rsidP="00E07C4F">
      <w:pPr>
        <w:bidi/>
        <w:jc w:val="both"/>
        <w:rPr>
          <w:rFonts w:cs="David" w:hint="cs"/>
          <w:rtl/>
        </w:rPr>
      </w:pPr>
      <w:r w:rsidRPr="00E07C4F">
        <w:rPr>
          <w:rFonts w:cs="David" w:hint="cs"/>
          <w:rtl/>
        </w:rPr>
        <w:tab/>
        <w:t xml:space="preserve">קודם כל </w:t>
      </w:r>
      <w:r w:rsidRPr="00E07C4F">
        <w:rPr>
          <w:rFonts w:cs="David"/>
          <w:rtl/>
        </w:rPr>
        <w:t>–</w:t>
      </w:r>
      <w:r w:rsidRPr="00E07C4F">
        <w:rPr>
          <w:rFonts w:cs="David" w:hint="cs"/>
          <w:rtl/>
        </w:rPr>
        <w:t xml:space="preserve"> אני חושב שהחוק הוא חוק טוב, וזה שצריכה לקום ועדה בניהולה של יושבת ראש הכנסת זה דבר חיובי מאד. חייב שכל לוביסט שהוכר </w:t>
      </w:r>
      <w:r w:rsidRPr="00E07C4F">
        <w:rPr>
          <w:rFonts w:cs="David"/>
          <w:rtl/>
        </w:rPr>
        <w:t>–</w:t>
      </w:r>
      <w:r w:rsidRPr="00E07C4F">
        <w:rPr>
          <w:rFonts w:cs="David" w:hint="cs"/>
          <w:rtl/>
        </w:rPr>
        <w:t xml:space="preserve">יקבל תג, כדי שנדע בדיוק מה תפקידו. תג זה דבר מאד חיובי. אני רואה את עבודת הלוביסטים כעבודה חיובית מאד. לעתים הם מבהירים נקודות נוספות שאותו חבר כנסת, שיהיה מיומן ככל שיהיה, לא תמיד מכיר. יש תמיד נקודות נוספות שאותו לוביסט מביא. עבודתם מאד חשובה לכנסת. </w:t>
      </w:r>
    </w:p>
    <w:p w14:paraId="01F7DEDE" w14:textId="77777777" w:rsidR="00E07C4F" w:rsidRPr="00E07C4F" w:rsidRDefault="00E07C4F" w:rsidP="00E07C4F">
      <w:pPr>
        <w:bidi/>
        <w:jc w:val="both"/>
        <w:rPr>
          <w:rFonts w:cs="David" w:hint="cs"/>
          <w:rtl/>
        </w:rPr>
      </w:pPr>
    </w:p>
    <w:p w14:paraId="1D2D8C5E" w14:textId="77777777" w:rsidR="00E07C4F" w:rsidRPr="00E07C4F" w:rsidRDefault="00E07C4F" w:rsidP="00E07C4F">
      <w:pPr>
        <w:bidi/>
        <w:jc w:val="both"/>
        <w:rPr>
          <w:rFonts w:cs="David" w:hint="cs"/>
          <w:u w:val="single"/>
          <w:rtl/>
        </w:rPr>
      </w:pPr>
      <w:r w:rsidRPr="00E07C4F">
        <w:rPr>
          <w:rFonts w:cs="David" w:hint="cs"/>
          <w:u w:val="single"/>
          <w:rtl/>
        </w:rPr>
        <w:t xml:space="preserve">יואל </w:t>
      </w:r>
      <w:proofErr w:type="spellStart"/>
      <w:r w:rsidRPr="00E07C4F">
        <w:rPr>
          <w:rFonts w:cs="David" w:hint="cs"/>
          <w:u w:val="single"/>
          <w:rtl/>
        </w:rPr>
        <w:t>אדלשטיין</w:t>
      </w:r>
      <w:proofErr w:type="spellEnd"/>
      <w:r w:rsidRPr="00E07C4F">
        <w:rPr>
          <w:rFonts w:cs="David" w:hint="cs"/>
          <w:u w:val="single"/>
          <w:rtl/>
        </w:rPr>
        <w:t>:</w:t>
      </w:r>
    </w:p>
    <w:p w14:paraId="776EC1F2" w14:textId="77777777" w:rsidR="00E07C4F" w:rsidRPr="00E07C4F" w:rsidRDefault="00E07C4F" w:rsidP="00E07C4F">
      <w:pPr>
        <w:bidi/>
        <w:jc w:val="both"/>
        <w:rPr>
          <w:rFonts w:cs="David" w:hint="cs"/>
          <w:rtl/>
        </w:rPr>
      </w:pPr>
    </w:p>
    <w:p w14:paraId="6F1362E9" w14:textId="77777777" w:rsidR="00E07C4F" w:rsidRPr="00E07C4F" w:rsidRDefault="00E07C4F" w:rsidP="00E07C4F">
      <w:pPr>
        <w:bidi/>
        <w:jc w:val="both"/>
        <w:rPr>
          <w:rFonts w:cs="David" w:hint="cs"/>
          <w:rtl/>
        </w:rPr>
      </w:pPr>
      <w:r w:rsidRPr="00E07C4F">
        <w:rPr>
          <w:rFonts w:cs="David" w:hint="cs"/>
          <w:rtl/>
        </w:rPr>
        <w:tab/>
        <w:t xml:space="preserve">אני חושב שעבודת הלוביסטים חשובה ולא מפני שכמה מחבריי הטובים הם לוביסטים </w:t>
      </w:r>
      <w:r w:rsidRPr="00E07C4F">
        <w:rPr>
          <w:rFonts w:cs="David"/>
          <w:rtl/>
        </w:rPr>
        <w:t>–</w:t>
      </w:r>
      <w:r w:rsidRPr="00E07C4F">
        <w:rPr>
          <w:rFonts w:cs="David" w:hint="cs"/>
          <w:rtl/>
        </w:rPr>
        <w:t xml:space="preserve"> אני חושש הרבה יותר מהדברים שכבר פחות או יותר אמר אותם חבר הכנסת </w:t>
      </w:r>
      <w:proofErr w:type="spellStart"/>
      <w:r w:rsidRPr="00E07C4F">
        <w:rPr>
          <w:rFonts w:cs="David" w:hint="cs"/>
          <w:rtl/>
        </w:rPr>
        <w:t>מרגי</w:t>
      </w:r>
      <w:proofErr w:type="spellEnd"/>
      <w:r w:rsidRPr="00E07C4F">
        <w:rPr>
          <w:rFonts w:cs="David" w:hint="cs"/>
          <w:rtl/>
        </w:rPr>
        <w:t xml:space="preserve"> </w:t>
      </w:r>
      <w:r w:rsidRPr="00E07C4F">
        <w:rPr>
          <w:rFonts w:cs="David"/>
          <w:rtl/>
        </w:rPr>
        <w:t>–</w:t>
      </w:r>
      <w:r w:rsidRPr="00E07C4F">
        <w:rPr>
          <w:rFonts w:cs="David" w:hint="cs"/>
          <w:rtl/>
        </w:rPr>
        <w:t xml:space="preserve"> אני חושש הרבה יותר מפעילות נסתרת בתחומים השונים מאשר מפעילות גלויה. </w:t>
      </w:r>
    </w:p>
    <w:p w14:paraId="55C68A8A" w14:textId="77777777" w:rsidR="00E07C4F" w:rsidRPr="00E07C4F" w:rsidRDefault="00E07C4F" w:rsidP="00E07C4F">
      <w:pPr>
        <w:bidi/>
        <w:jc w:val="both"/>
        <w:rPr>
          <w:rFonts w:cs="David" w:hint="cs"/>
          <w:rtl/>
        </w:rPr>
      </w:pPr>
    </w:p>
    <w:p w14:paraId="3CBDC0C0" w14:textId="77777777" w:rsidR="00E07C4F" w:rsidRPr="00E07C4F" w:rsidRDefault="00E07C4F" w:rsidP="00E07C4F">
      <w:pPr>
        <w:bidi/>
        <w:jc w:val="both"/>
        <w:rPr>
          <w:rFonts w:cs="David" w:hint="cs"/>
          <w:rtl/>
        </w:rPr>
      </w:pPr>
    </w:p>
    <w:p w14:paraId="56985FD0"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2EA09524" w14:textId="77777777" w:rsidR="00E07C4F" w:rsidRPr="00E07C4F" w:rsidRDefault="00E07C4F" w:rsidP="00E07C4F">
      <w:pPr>
        <w:bidi/>
        <w:jc w:val="both"/>
        <w:rPr>
          <w:rFonts w:cs="David" w:hint="cs"/>
          <w:rtl/>
        </w:rPr>
      </w:pPr>
    </w:p>
    <w:p w14:paraId="6186531A" w14:textId="77777777" w:rsidR="00E07C4F" w:rsidRPr="00E07C4F" w:rsidRDefault="00E07C4F" w:rsidP="00E07C4F">
      <w:pPr>
        <w:bidi/>
        <w:jc w:val="both"/>
        <w:rPr>
          <w:rFonts w:cs="David" w:hint="cs"/>
          <w:rtl/>
        </w:rPr>
      </w:pPr>
      <w:r w:rsidRPr="00E07C4F">
        <w:rPr>
          <w:rFonts w:cs="David" w:hint="cs"/>
          <w:rtl/>
        </w:rPr>
        <w:tab/>
        <w:t xml:space="preserve"> הצעת החוק הזו לא תעסוק בזה. </w:t>
      </w:r>
    </w:p>
    <w:p w14:paraId="792F0228" w14:textId="77777777" w:rsidR="00E07C4F" w:rsidRPr="00E07C4F" w:rsidRDefault="00E07C4F" w:rsidP="00E07C4F">
      <w:pPr>
        <w:bidi/>
        <w:jc w:val="both"/>
        <w:rPr>
          <w:rFonts w:cs="David" w:hint="cs"/>
          <w:rtl/>
        </w:rPr>
      </w:pPr>
    </w:p>
    <w:p w14:paraId="1B72A016" w14:textId="77777777" w:rsidR="00E07C4F" w:rsidRPr="00E07C4F" w:rsidRDefault="00E07C4F" w:rsidP="00E07C4F">
      <w:pPr>
        <w:bidi/>
        <w:jc w:val="both"/>
        <w:rPr>
          <w:rFonts w:cs="David" w:hint="cs"/>
          <w:u w:val="single"/>
          <w:rtl/>
        </w:rPr>
      </w:pPr>
      <w:r w:rsidRPr="00E07C4F">
        <w:rPr>
          <w:rFonts w:cs="David" w:hint="cs"/>
          <w:u w:val="single"/>
          <w:rtl/>
        </w:rPr>
        <w:t xml:space="preserve">יואל יולי </w:t>
      </w:r>
      <w:proofErr w:type="spellStart"/>
      <w:r w:rsidRPr="00E07C4F">
        <w:rPr>
          <w:rFonts w:cs="David" w:hint="cs"/>
          <w:u w:val="single"/>
          <w:rtl/>
        </w:rPr>
        <w:t>אדלשטין</w:t>
      </w:r>
      <w:proofErr w:type="spellEnd"/>
      <w:r w:rsidRPr="00E07C4F">
        <w:rPr>
          <w:rFonts w:cs="David" w:hint="cs"/>
          <w:u w:val="single"/>
          <w:rtl/>
        </w:rPr>
        <w:t>:</w:t>
      </w:r>
    </w:p>
    <w:p w14:paraId="177420AB" w14:textId="77777777" w:rsidR="00E07C4F" w:rsidRPr="00E07C4F" w:rsidRDefault="00E07C4F" w:rsidP="00E07C4F">
      <w:pPr>
        <w:bidi/>
        <w:jc w:val="both"/>
        <w:rPr>
          <w:rFonts w:cs="David" w:hint="cs"/>
          <w:rtl/>
        </w:rPr>
      </w:pPr>
    </w:p>
    <w:p w14:paraId="5D160E32" w14:textId="77777777" w:rsidR="00E07C4F" w:rsidRPr="00E07C4F" w:rsidRDefault="00E07C4F" w:rsidP="00E07C4F">
      <w:pPr>
        <w:bidi/>
        <w:jc w:val="both"/>
        <w:rPr>
          <w:rFonts w:cs="David" w:hint="cs"/>
          <w:rtl/>
        </w:rPr>
      </w:pPr>
      <w:r w:rsidRPr="00E07C4F">
        <w:rPr>
          <w:rFonts w:cs="David" w:hint="cs"/>
          <w:rtl/>
        </w:rPr>
        <w:tab/>
        <w:t xml:space="preserve">היא כן תעסוק בזה. היא תעסוק בזה בכך שהיא תסדיר את עבודת הלוביסטים ואני חושב שיש בזה תרומה. היא לא תמנע כל מיני דברים אחרים, אבל אם נלך לקיצוניות, נאסור ונוציא, אז ודאי שכפי שאמרתי - יתפתח פה שוק שחור שאני יותר חושש ממנו הרבה יותר, כי המושג של "חדרי חדרים" הוא מושג מאד בעייתי. </w:t>
      </w:r>
    </w:p>
    <w:p w14:paraId="322B7858" w14:textId="77777777" w:rsidR="00E07C4F" w:rsidRPr="00E07C4F" w:rsidRDefault="00E07C4F" w:rsidP="00E07C4F">
      <w:pPr>
        <w:bidi/>
        <w:jc w:val="both"/>
        <w:rPr>
          <w:rFonts w:cs="David" w:hint="cs"/>
          <w:rtl/>
        </w:rPr>
      </w:pPr>
    </w:p>
    <w:p w14:paraId="48B49C30" w14:textId="77777777" w:rsidR="00E07C4F" w:rsidRPr="00E07C4F" w:rsidRDefault="00E07C4F" w:rsidP="00E07C4F">
      <w:pPr>
        <w:bidi/>
        <w:jc w:val="both"/>
        <w:rPr>
          <w:rFonts w:cs="David" w:hint="cs"/>
          <w:rtl/>
        </w:rPr>
      </w:pPr>
      <w:r w:rsidRPr="00E07C4F">
        <w:rPr>
          <w:rFonts w:cs="David" w:hint="cs"/>
          <w:rtl/>
        </w:rPr>
        <w:tab/>
        <w:t xml:space="preserve">שתי נקודות ועצה מעשית למהלך הדיונים שעוד יהיו </w:t>
      </w:r>
      <w:r w:rsidRPr="00E07C4F">
        <w:rPr>
          <w:rFonts w:cs="David"/>
          <w:rtl/>
        </w:rPr>
        <w:t>–</w:t>
      </w:r>
      <w:r w:rsidRPr="00E07C4F">
        <w:rPr>
          <w:rFonts w:cs="David" w:hint="cs"/>
          <w:rtl/>
        </w:rPr>
        <w:t xml:space="preserve"> נקודה ראשונה, וכמה ח"כים אמרו את זה ואני יודע שזו לא </w:t>
      </w:r>
      <w:proofErr w:type="spellStart"/>
      <w:r w:rsidRPr="00E07C4F">
        <w:rPr>
          <w:rFonts w:cs="David" w:hint="cs"/>
          <w:rtl/>
        </w:rPr>
        <w:t>היתה</w:t>
      </w:r>
      <w:proofErr w:type="spellEnd"/>
      <w:r w:rsidRPr="00E07C4F">
        <w:rPr>
          <w:rFonts w:cs="David" w:hint="cs"/>
          <w:rtl/>
        </w:rPr>
        <w:t xml:space="preserve"> כוונה של אף אחד, אבל הייתי מאד נזהר בתיאור התמונות של ח"כים קטנים </w:t>
      </w:r>
      <w:proofErr w:type="spellStart"/>
      <w:r w:rsidRPr="00E07C4F">
        <w:rPr>
          <w:rFonts w:cs="David" w:hint="cs"/>
          <w:rtl/>
        </w:rPr>
        <w:t>וטפשים</w:t>
      </w:r>
      <w:proofErr w:type="spellEnd"/>
      <w:r w:rsidRPr="00E07C4F">
        <w:rPr>
          <w:rFonts w:cs="David" w:hint="cs"/>
          <w:rtl/>
        </w:rPr>
        <w:t xml:space="preserve"> שהלוביסטים החזקים והחכמים סוחבים אותם להצבעות . מספיק דברים אנחנו כבר שומעים על עצמנו, ומניסיוני הצנוע - -</w:t>
      </w:r>
    </w:p>
    <w:p w14:paraId="53D8BD92" w14:textId="77777777" w:rsidR="00E07C4F" w:rsidRPr="00E07C4F" w:rsidRDefault="00E07C4F" w:rsidP="00E07C4F">
      <w:pPr>
        <w:bidi/>
        <w:jc w:val="both"/>
        <w:rPr>
          <w:rFonts w:cs="David" w:hint="cs"/>
          <w:rtl/>
        </w:rPr>
      </w:pPr>
    </w:p>
    <w:p w14:paraId="3CED659A"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7A5F9D6F" w14:textId="77777777" w:rsidR="00E07C4F" w:rsidRPr="00E07C4F" w:rsidRDefault="00E07C4F" w:rsidP="00E07C4F">
      <w:pPr>
        <w:pStyle w:val="Heading5"/>
        <w:rPr>
          <w:rFonts w:hint="cs"/>
          <w:sz w:val="24"/>
          <w:rtl/>
        </w:rPr>
      </w:pPr>
    </w:p>
    <w:p w14:paraId="41279905" w14:textId="77777777" w:rsidR="00E07C4F" w:rsidRPr="00E07C4F" w:rsidRDefault="00E07C4F" w:rsidP="00E07C4F">
      <w:pPr>
        <w:bidi/>
        <w:jc w:val="both"/>
        <w:rPr>
          <w:rFonts w:cs="David" w:hint="cs"/>
          <w:rtl/>
        </w:rPr>
      </w:pPr>
      <w:r w:rsidRPr="00E07C4F">
        <w:rPr>
          <w:rFonts w:cs="David" w:hint="cs"/>
          <w:rtl/>
        </w:rPr>
        <w:tab/>
        <w:t xml:space="preserve"> הדברים האלה לא נאמרו בחוק, לא בדברי ההסבר . היחיד שאמר אותם פה היה יושב ראש הוועדה. </w:t>
      </w:r>
    </w:p>
    <w:p w14:paraId="27262BA9" w14:textId="77777777" w:rsidR="00E07C4F" w:rsidRPr="00E07C4F" w:rsidRDefault="00E07C4F" w:rsidP="00E07C4F">
      <w:pPr>
        <w:bidi/>
        <w:jc w:val="both"/>
        <w:rPr>
          <w:rFonts w:cs="David" w:hint="cs"/>
          <w:rtl/>
        </w:rPr>
      </w:pPr>
    </w:p>
    <w:p w14:paraId="7E65B9DF"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1F98AB28" w14:textId="77777777" w:rsidR="00E07C4F" w:rsidRPr="00E07C4F" w:rsidRDefault="00E07C4F" w:rsidP="00E07C4F">
      <w:pPr>
        <w:bidi/>
        <w:jc w:val="both"/>
        <w:rPr>
          <w:rFonts w:cs="David" w:hint="cs"/>
          <w:rtl/>
        </w:rPr>
      </w:pPr>
    </w:p>
    <w:p w14:paraId="3EEADCD9" w14:textId="77777777" w:rsidR="00E07C4F" w:rsidRPr="00E07C4F" w:rsidRDefault="00E07C4F" w:rsidP="00E07C4F">
      <w:pPr>
        <w:bidi/>
        <w:jc w:val="both"/>
        <w:rPr>
          <w:rFonts w:cs="David" w:hint="cs"/>
          <w:rtl/>
        </w:rPr>
      </w:pPr>
      <w:r w:rsidRPr="00E07C4F">
        <w:rPr>
          <w:rFonts w:cs="David" w:hint="cs"/>
          <w:rtl/>
        </w:rPr>
        <w:tab/>
        <w:t>- - -</w:t>
      </w:r>
    </w:p>
    <w:p w14:paraId="532736F7" w14:textId="77777777" w:rsidR="00E07C4F" w:rsidRPr="00E07C4F" w:rsidRDefault="00E07C4F" w:rsidP="00E07C4F">
      <w:pPr>
        <w:bidi/>
        <w:jc w:val="both"/>
        <w:rPr>
          <w:rFonts w:cs="David" w:hint="cs"/>
          <w:rtl/>
        </w:rPr>
      </w:pPr>
    </w:p>
    <w:p w14:paraId="22747C2C" w14:textId="77777777" w:rsidR="00E07C4F" w:rsidRPr="00E07C4F" w:rsidRDefault="00E07C4F" w:rsidP="00E07C4F">
      <w:pPr>
        <w:bidi/>
        <w:jc w:val="both"/>
        <w:rPr>
          <w:rFonts w:cs="David" w:hint="cs"/>
          <w:u w:val="single"/>
          <w:rtl/>
        </w:rPr>
      </w:pPr>
      <w:r w:rsidRPr="00E07C4F">
        <w:rPr>
          <w:rFonts w:cs="David" w:hint="cs"/>
          <w:u w:val="single"/>
          <w:rtl/>
        </w:rPr>
        <w:t xml:space="preserve">יואל יולי </w:t>
      </w:r>
      <w:proofErr w:type="spellStart"/>
      <w:r w:rsidRPr="00E07C4F">
        <w:rPr>
          <w:rFonts w:cs="David" w:hint="cs"/>
          <w:u w:val="single"/>
          <w:rtl/>
        </w:rPr>
        <w:t>אדלשטיין</w:t>
      </w:r>
      <w:proofErr w:type="spellEnd"/>
      <w:r w:rsidRPr="00E07C4F">
        <w:rPr>
          <w:rFonts w:cs="David" w:hint="cs"/>
          <w:u w:val="single"/>
          <w:rtl/>
        </w:rPr>
        <w:t>:</w:t>
      </w:r>
    </w:p>
    <w:p w14:paraId="69CC60AD" w14:textId="77777777" w:rsidR="00E07C4F" w:rsidRPr="00E07C4F" w:rsidRDefault="00E07C4F" w:rsidP="00E07C4F">
      <w:pPr>
        <w:bidi/>
        <w:jc w:val="both"/>
        <w:rPr>
          <w:rFonts w:cs="David" w:hint="cs"/>
          <w:rtl/>
        </w:rPr>
      </w:pPr>
    </w:p>
    <w:p w14:paraId="60A5ABA1" w14:textId="77777777" w:rsidR="00E07C4F" w:rsidRPr="00E07C4F" w:rsidRDefault="00E07C4F" w:rsidP="00E07C4F">
      <w:pPr>
        <w:bidi/>
        <w:jc w:val="both"/>
        <w:rPr>
          <w:rFonts w:cs="David" w:hint="cs"/>
          <w:rtl/>
        </w:rPr>
      </w:pPr>
      <w:r w:rsidRPr="00E07C4F">
        <w:rPr>
          <w:rFonts w:cs="David" w:hint="cs"/>
          <w:rtl/>
        </w:rPr>
        <w:tab/>
        <w:t xml:space="preserve">כפי שאמרתי - אל"ף </w:t>
      </w:r>
      <w:r w:rsidRPr="00E07C4F">
        <w:rPr>
          <w:rFonts w:cs="David"/>
          <w:rtl/>
        </w:rPr>
        <w:t>–</w:t>
      </w:r>
      <w:r w:rsidRPr="00E07C4F">
        <w:rPr>
          <w:rFonts w:cs="David" w:hint="cs"/>
          <w:rtl/>
        </w:rPr>
        <w:t xml:space="preserve"> להיזהר בטיעונים. דבר שני </w:t>
      </w:r>
      <w:r w:rsidRPr="00E07C4F">
        <w:rPr>
          <w:rFonts w:cs="David"/>
          <w:rtl/>
        </w:rPr>
        <w:t>–</w:t>
      </w:r>
      <w:r w:rsidRPr="00E07C4F">
        <w:rPr>
          <w:rFonts w:cs="David" w:hint="cs"/>
          <w:rtl/>
        </w:rPr>
        <w:t xml:space="preserve"> ההערה השניה שלי לא עוסקות בלוביסטים. בעקבות דברים מסוימים של חברת הכנסת שלי </w:t>
      </w:r>
      <w:proofErr w:type="spellStart"/>
      <w:r w:rsidRPr="00E07C4F">
        <w:rPr>
          <w:rFonts w:cs="David" w:hint="cs"/>
          <w:rtl/>
        </w:rPr>
        <w:t>יחימוביץ</w:t>
      </w:r>
      <w:proofErr w:type="spellEnd"/>
      <w:r w:rsidRPr="00E07C4F">
        <w:rPr>
          <w:rFonts w:cs="David" w:hint="cs"/>
          <w:rtl/>
        </w:rPr>
        <w:t xml:space="preserve"> </w:t>
      </w:r>
      <w:r w:rsidRPr="00E07C4F">
        <w:rPr>
          <w:rFonts w:cs="David"/>
          <w:rtl/>
        </w:rPr>
        <w:t>–</w:t>
      </w:r>
      <w:r w:rsidRPr="00E07C4F">
        <w:rPr>
          <w:rFonts w:cs="David" w:hint="cs"/>
          <w:rtl/>
        </w:rPr>
        <w:t xml:space="preserve"> החשש שלי </w:t>
      </w:r>
      <w:proofErr w:type="spellStart"/>
      <w:r w:rsidRPr="00E07C4F">
        <w:rPr>
          <w:rFonts w:cs="David" w:hint="cs"/>
          <w:rtl/>
        </w:rPr>
        <w:t>שרגולצית</w:t>
      </w:r>
      <w:proofErr w:type="spellEnd"/>
      <w:r w:rsidRPr="00E07C4F">
        <w:rPr>
          <w:rFonts w:cs="David" w:hint="cs"/>
          <w:rtl/>
        </w:rPr>
        <w:t xml:space="preserve"> יתר בתחום הזה תגרום לכך שהדברים יהיו הלכה למעשה - מנכ"ל הכנסת, מזכיר הכנסת, כל  מי שיהיה אמון על הביצוע, ממה נפשך? ברע שנסדיר היטב מי הוא לוביסט ואיך הוא פועל, מה יקרה למשל עם הורי ילדים עם פיגור שכלי שיבואו לדחוף לנו דברים בפרוזדור וכן הלאה, וברגע שזה יגיע לרמה של סדרן או איש משמר וכן הלאה, הוא יבדוק אם יש תג או אין </w:t>
      </w:r>
      <w:r w:rsidRPr="00E07C4F">
        <w:rPr>
          <w:rFonts w:cs="David"/>
          <w:rtl/>
        </w:rPr>
        <w:t>–</w:t>
      </w:r>
      <w:r w:rsidRPr="00E07C4F">
        <w:rPr>
          <w:rFonts w:cs="David" w:hint="cs"/>
          <w:rtl/>
        </w:rPr>
        <w:t xml:space="preserve"> ויוציא אותם מהבית? אני רק מבקש לתת את הדעת על הנקודה הזו : שנסדיר את עניין הלוביסטים בלי לפגוע. אני מציע לזכור שכאשר זה מגיע לרמה של סדרן בפרוזדור הוא צריך הנחיות ברורות ופשוטות. </w:t>
      </w:r>
    </w:p>
    <w:p w14:paraId="4EB63713" w14:textId="77777777" w:rsidR="00E07C4F" w:rsidRPr="00E07C4F" w:rsidRDefault="00E07C4F" w:rsidP="00E07C4F">
      <w:pPr>
        <w:bidi/>
        <w:jc w:val="both"/>
        <w:rPr>
          <w:rFonts w:cs="David" w:hint="cs"/>
          <w:rtl/>
        </w:rPr>
      </w:pPr>
    </w:p>
    <w:p w14:paraId="3F6BA9D8"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205FAA6C" w14:textId="77777777" w:rsidR="00E07C4F" w:rsidRPr="00E07C4F" w:rsidRDefault="00E07C4F" w:rsidP="00E07C4F">
      <w:pPr>
        <w:bidi/>
        <w:jc w:val="both"/>
        <w:rPr>
          <w:rFonts w:cs="David" w:hint="cs"/>
          <w:rtl/>
        </w:rPr>
      </w:pPr>
    </w:p>
    <w:p w14:paraId="1119BABE" w14:textId="77777777" w:rsidR="00E07C4F" w:rsidRPr="00E07C4F" w:rsidRDefault="00E07C4F" w:rsidP="00E07C4F">
      <w:pPr>
        <w:bidi/>
        <w:jc w:val="both"/>
        <w:rPr>
          <w:rFonts w:cs="David" w:hint="cs"/>
          <w:rtl/>
        </w:rPr>
      </w:pPr>
      <w:r w:rsidRPr="00E07C4F">
        <w:rPr>
          <w:rFonts w:cs="David" w:hint="cs"/>
          <w:rtl/>
        </w:rPr>
        <w:tab/>
        <w:t xml:space="preserve"> אני חושב שהקצנת, אבל זה אכן מגיע לאבסורד. </w:t>
      </w:r>
    </w:p>
    <w:p w14:paraId="231DC5C5" w14:textId="77777777" w:rsidR="00E07C4F" w:rsidRPr="00E07C4F" w:rsidRDefault="00E07C4F" w:rsidP="00E07C4F">
      <w:pPr>
        <w:bidi/>
        <w:jc w:val="both"/>
        <w:rPr>
          <w:rFonts w:cs="David" w:hint="cs"/>
          <w:rtl/>
        </w:rPr>
      </w:pPr>
    </w:p>
    <w:p w14:paraId="4838D9A1" w14:textId="77777777" w:rsidR="00E07C4F" w:rsidRPr="00E07C4F" w:rsidRDefault="00E07C4F" w:rsidP="00E07C4F">
      <w:pPr>
        <w:bidi/>
        <w:jc w:val="both"/>
        <w:rPr>
          <w:rFonts w:cs="David" w:hint="cs"/>
          <w:rtl/>
        </w:rPr>
      </w:pPr>
    </w:p>
    <w:p w14:paraId="4801BEC5" w14:textId="77777777" w:rsidR="00E07C4F" w:rsidRPr="00E07C4F" w:rsidRDefault="00E07C4F" w:rsidP="00E07C4F">
      <w:pPr>
        <w:bidi/>
        <w:jc w:val="both"/>
        <w:rPr>
          <w:rFonts w:cs="David" w:hint="cs"/>
          <w:u w:val="single"/>
          <w:rtl/>
        </w:rPr>
      </w:pPr>
      <w:r w:rsidRPr="00E07C4F">
        <w:rPr>
          <w:rFonts w:cs="David" w:hint="cs"/>
          <w:u w:val="single"/>
          <w:rtl/>
        </w:rPr>
        <w:t xml:space="preserve">יואל יולי  </w:t>
      </w:r>
      <w:proofErr w:type="spellStart"/>
      <w:r w:rsidRPr="00E07C4F">
        <w:rPr>
          <w:rFonts w:cs="David" w:hint="cs"/>
          <w:u w:val="single"/>
          <w:rtl/>
        </w:rPr>
        <w:t>אדלשטיין</w:t>
      </w:r>
      <w:proofErr w:type="spellEnd"/>
      <w:r w:rsidRPr="00E07C4F">
        <w:rPr>
          <w:rFonts w:cs="David" w:hint="cs"/>
          <w:u w:val="single"/>
          <w:rtl/>
        </w:rPr>
        <w:t>:</w:t>
      </w:r>
    </w:p>
    <w:p w14:paraId="060057C6" w14:textId="77777777" w:rsidR="00E07C4F" w:rsidRPr="00E07C4F" w:rsidRDefault="00E07C4F" w:rsidP="00E07C4F">
      <w:pPr>
        <w:bidi/>
        <w:jc w:val="both"/>
        <w:rPr>
          <w:rFonts w:cs="David" w:hint="cs"/>
          <w:rtl/>
        </w:rPr>
      </w:pPr>
    </w:p>
    <w:p w14:paraId="5633EFFD" w14:textId="77777777" w:rsidR="00E07C4F" w:rsidRPr="00E07C4F" w:rsidRDefault="00E07C4F" w:rsidP="00E07C4F">
      <w:pPr>
        <w:bidi/>
        <w:jc w:val="both"/>
        <w:rPr>
          <w:rFonts w:cs="David" w:hint="cs"/>
          <w:rtl/>
        </w:rPr>
      </w:pPr>
      <w:r w:rsidRPr="00E07C4F">
        <w:rPr>
          <w:rFonts w:cs="David" w:hint="cs"/>
          <w:rtl/>
        </w:rPr>
        <w:tab/>
        <w:t xml:space="preserve">אני לא חשוד בפופוליזם יתר וגזירות על חברי הכנסת, אבל דווקא בנושא הזה כיוון שהתנסיתי באופן אישי </w:t>
      </w:r>
      <w:r w:rsidRPr="00E07C4F">
        <w:rPr>
          <w:rFonts w:cs="David"/>
          <w:rtl/>
        </w:rPr>
        <w:t>–</w:t>
      </w:r>
      <w:r w:rsidRPr="00E07C4F">
        <w:rPr>
          <w:rFonts w:cs="David" w:hint="cs"/>
          <w:rtl/>
        </w:rPr>
        <w:t xml:space="preserve"> </w:t>
      </w:r>
      <w:proofErr w:type="spellStart"/>
      <w:r w:rsidRPr="00E07C4F">
        <w:rPr>
          <w:rFonts w:cs="David" w:hint="cs"/>
          <w:rtl/>
        </w:rPr>
        <w:t>היתה</w:t>
      </w:r>
      <w:proofErr w:type="spellEnd"/>
      <w:r w:rsidRPr="00E07C4F">
        <w:rPr>
          <w:rFonts w:cs="David" w:hint="cs"/>
          <w:rtl/>
        </w:rPr>
        <w:t xml:space="preserve"> לי הפסקה בפעילותי כחבר כנסת, נדהמתי מכמות הפניות אלי והצעות ידידויות להשתלב בתחום הזה. לכן, דווקא בסעיף מסוים של צינון כלפי חברי הכנסת </w:t>
      </w:r>
      <w:r w:rsidRPr="00E07C4F">
        <w:rPr>
          <w:rFonts w:cs="David"/>
          <w:rtl/>
        </w:rPr>
        <w:t>–</w:t>
      </w:r>
      <w:r w:rsidRPr="00E07C4F">
        <w:rPr>
          <w:rFonts w:cs="David" w:hint="cs"/>
          <w:rtl/>
        </w:rPr>
        <w:t xml:space="preserve"> דווקא כאן הייתי מבקש להחמיר. אתם מציעים שנה ואני מציע שלפחות קדנציה שחבר כנסת לא יוכל לשמש בתחום הזה.</w:t>
      </w:r>
    </w:p>
    <w:p w14:paraId="218AAB6E" w14:textId="77777777" w:rsidR="00E07C4F" w:rsidRPr="00E07C4F" w:rsidRDefault="00E07C4F" w:rsidP="00E07C4F">
      <w:pPr>
        <w:bidi/>
        <w:jc w:val="both"/>
        <w:rPr>
          <w:rFonts w:cs="David" w:hint="cs"/>
          <w:rtl/>
        </w:rPr>
      </w:pPr>
    </w:p>
    <w:p w14:paraId="5FDF71BA" w14:textId="77777777" w:rsidR="00E07C4F" w:rsidRPr="00E07C4F" w:rsidRDefault="00E07C4F" w:rsidP="00E07C4F">
      <w:pPr>
        <w:bidi/>
        <w:jc w:val="both"/>
        <w:rPr>
          <w:rFonts w:cs="David" w:hint="cs"/>
          <w:rtl/>
        </w:rPr>
      </w:pPr>
    </w:p>
    <w:p w14:paraId="1A1AD373" w14:textId="77777777" w:rsidR="00E07C4F" w:rsidRPr="00E07C4F" w:rsidRDefault="00E07C4F" w:rsidP="00E07C4F">
      <w:pPr>
        <w:pStyle w:val="Heading5"/>
        <w:rPr>
          <w:rFonts w:hint="cs"/>
          <w:sz w:val="24"/>
          <w:rtl/>
        </w:rPr>
      </w:pPr>
      <w:r w:rsidRPr="00E07C4F">
        <w:rPr>
          <w:rFonts w:hint="cs"/>
          <w:sz w:val="24"/>
          <w:u w:val="single"/>
          <w:rtl/>
        </w:rPr>
        <w:t>יואל חסון:</w:t>
      </w:r>
    </w:p>
    <w:p w14:paraId="122EA551" w14:textId="77777777" w:rsidR="00E07C4F" w:rsidRPr="00E07C4F" w:rsidRDefault="00E07C4F" w:rsidP="00E07C4F">
      <w:pPr>
        <w:pStyle w:val="Heading5"/>
        <w:rPr>
          <w:rFonts w:hint="cs"/>
          <w:sz w:val="24"/>
          <w:rtl/>
        </w:rPr>
      </w:pPr>
    </w:p>
    <w:p w14:paraId="2288D34B" w14:textId="77777777" w:rsidR="00E07C4F" w:rsidRPr="00E07C4F" w:rsidRDefault="00E07C4F" w:rsidP="00E07C4F">
      <w:pPr>
        <w:bidi/>
        <w:jc w:val="both"/>
        <w:rPr>
          <w:rFonts w:cs="David" w:hint="cs"/>
          <w:rtl/>
        </w:rPr>
      </w:pPr>
      <w:r w:rsidRPr="00E07C4F">
        <w:rPr>
          <w:rFonts w:cs="David" w:hint="cs"/>
          <w:rtl/>
        </w:rPr>
        <w:tab/>
        <w:t xml:space="preserve"> ומה עם עובדים של הכנסת, ועוזרים בכנסת? </w:t>
      </w:r>
    </w:p>
    <w:p w14:paraId="761EA6EE" w14:textId="77777777" w:rsidR="00E07C4F" w:rsidRPr="00E07C4F" w:rsidRDefault="00E07C4F" w:rsidP="00E07C4F">
      <w:pPr>
        <w:bidi/>
        <w:jc w:val="both"/>
        <w:rPr>
          <w:rFonts w:cs="David" w:hint="cs"/>
          <w:rtl/>
        </w:rPr>
      </w:pPr>
    </w:p>
    <w:p w14:paraId="10F6EBA1" w14:textId="77777777" w:rsidR="00E07C4F" w:rsidRPr="00E07C4F" w:rsidRDefault="00E07C4F" w:rsidP="00E07C4F">
      <w:pPr>
        <w:bidi/>
        <w:jc w:val="both"/>
        <w:rPr>
          <w:rFonts w:cs="David" w:hint="cs"/>
          <w:u w:val="single"/>
          <w:rtl/>
        </w:rPr>
      </w:pPr>
      <w:r w:rsidRPr="00E07C4F">
        <w:rPr>
          <w:rFonts w:cs="David" w:hint="cs"/>
          <w:u w:val="single"/>
          <w:rtl/>
        </w:rPr>
        <w:t xml:space="preserve">יואל יולי </w:t>
      </w:r>
      <w:proofErr w:type="spellStart"/>
      <w:r w:rsidRPr="00E07C4F">
        <w:rPr>
          <w:rFonts w:cs="David" w:hint="cs"/>
          <w:u w:val="single"/>
          <w:rtl/>
        </w:rPr>
        <w:t>אדלשטיין</w:t>
      </w:r>
      <w:proofErr w:type="spellEnd"/>
      <w:r w:rsidRPr="00E07C4F">
        <w:rPr>
          <w:rFonts w:cs="David" w:hint="cs"/>
          <w:u w:val="single"/>
          <w:rtl/>
        </w:rPr>
        <w:t>:</w:t>
      </w:r>
    </w:p>
    <w:p w14:paraId="6BBA3A01" w14:textId="77777777" w:rsidR="00E07C4F" w:rsidRPr="00E07C4F" w:rsidRDefault="00E07C4F" w:rsidP="00E07C4F">
      <w:pPr>
        <w:bidi/>
        <w:jc w:val="both"/>
        <w:rPr>
          <w:rFonts w:cs="David" w:hint="cs"/>
          <w:rtl/>
        </w:rPr>
      </w:pPr>
    </w:p>
    <w:p w14:paraId="6250333E" w14:textId="77777777" w:rsidR="00E07C4F" w:rsidRPr="00E07C4F" w:rsidRDefault="00E07C4F" w:rsidP="00E07C4F">
      <w:pPr>
        <w:bidi/>
        <w:jc w:val="both"/>
        <w:rPr>
          <w:rFonts w:cs="David" w:hint="cs"/>
          <w:rtl/>
        </w:rPr>
      </w:pPr>
      <w:r w:rsidRPr="00E07C4F">
        <w:rPr>
          <w:rFonts w:cs="David" w:hint="cs"/>
          <w:rtl/>
        </w:rPr>
        <w:tab/>
        <w:t xml:space="preserve">אני מדבר כרגע על נבחרי ציבור. יש הבדל מאד משמעותי בין עוזר של חבר כנסת  - אני מצטער, אני חושב  </w:t>
      </w:r>
    </w:p>
    <w:p w14:paraId="39CACD88" w14:textId="77777777" w:rsidR="00E07C4F" w:rsidRPr="00E07C4F" w:rsidRDefault="00E07C4F" w:rsidP="00E07C4F">
      <w:pPr>
        <w:bidi/>
        <w:jc w:val="both"/>
        <w:rPr>
          <w:rFonts w:cs="David" w:hint="cs"/>
          <w:rtl/>
        </w:rPr>
      </w:pPr>
    </w:p>
    <w:p w14:paraId="343BA57C"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6F486008" w14:textId="77777777" w:rsidR="00E07C4F" w:rsidRPr="00E07C4F" w:rsidRDefault="00E07C4F" w:rsidP="00E07C4F">
      <w:pPr>
        <w:bidi/>
        <w:jc w:val="both"/>
        <w:rPr>
          <w:rFonts w:cs="David" w:hint="cs"/>
          <w:rtl/>
        </w:rPr>
      </w:pPr>
    </w:p>
    <w:p w14:paraId="469918E1" w14:textId="77777777" w:rsidR="00E07C4F" w:rsidRPr="00E07C4F" w:rsidRDefault="00E07C4F" w:rsidP="00E07C4F">
      <w:pPr>
        <w:bidi/>
        <w:jc w:val="both"/>
        <w:rPr>
          <w:rFonts w:cs="David" w:hint="cs"/>
          <w:rtl/>
        </w:rPr>
      </w:pPr>
      <w:r w:rsidRPr="00E07C4F">
        <w:rPr>
          <w:rFonts w:cs="David" w:hint="cs"/>
          <w:rtl/>
        </w:rPr>
        <w:tab/>
        <w:t>- - -</w:t>
      </w:r>
    </w:p>
    <w:p w14:paraId="7A5C40E2" w14:textId="77777777" w:rsidR="00E07C4F" w:rsidRPr="00E07C4F" w:rsidRDefault="00E07C4F" w:rsidP="00E07C4F">
      <w:pPr>
        <w:bidi/>
        <w:jc w:val="both"/>
        <w:rPr>
          <w:rFonts w:cs="David" w:hint="cs"/>
          <w:rtl/>
        </w:rPr>
      </w:pPr>
    </w:p>
    <w:p w14:paraId="40321371" w14:textId="77777777" w:rsidR="00E07C4F" w:rsidRPr="00E07C4F" w:rsidRDefault="00E07C4F" w:rsidP="00E07C4F">
      <w:pPr>
        <w:bidi/>
        <w:jc w:val="both"/>
        <w:rPr>
          <w:rFonts w:cs="David" w:hint="cs"/>
          <w:u w:val="single"/>
          <w:rtl/>
        </w:rPr>
      </w:pPr>
      <w:r w:rsidRPr="00E07C4F">
        <w:rPr>
          <w:rFonts w:cs="David" w:hint="cs"/>
          <w:u w:val="single"/>
          <w:rtl/>
        </w:rPr>
        <w:t xml:space="preserve">יואל יולי </w:t>
      </w:r>
      <w:proofErr w:type="spellStart"/>
      <w:r w:rsidRPr="00E07C4F">
        <w:rPr>
          <w:rFonts w:cs="David" w:hint="cs"/>
          <w:u w:val="single"/>
          <w:rtl/>
        </w:rPr>
        <w:t>אדלדשטיין</w:t>
      </w:r>
      <w:proofErr w:type="spellEnd"/>
      <w:r w:rsidRPr="00E07C4F">
        <w:rPr>
          <w:rFonts w:cs="David" w:hint="cs"/>
          <w:u w:val="single"/>
          <w:rtl/>
        </w:rPr>
        <w:t>:</w:t>
      </w:r>
    </w:p>
    <w:p w14:paraId="5C209AE9" w14:textId="77777777" w:rsidR="00E07C4F" w:rsidRPr="00E07C4F" w:rsidRDefault="00E07C4F" w:rsidP="00E07C4F">
      <w:pPr>
        <w:bidi/>
        <w:jc w:val="both"/>
        <w:rPr>
          <w:rFonts w:cs="David" w:hint="cs"/>
          <w:rtl/>
        </w:rPr>
      </w:pPr>
    </w:p>
    <w:p w14:paraId="69E3B3B5" w14:textId="77777777" w:rsidR="00E07C4F" w:rsidRPr="00E07C4F" w:rsidRDefault="00E07C4F" w:rsidP="00E07C4F">
      <w:pPr>
        <w:bidi/>
        <w:jc w:val="both"/>
        <w:rPr>
          <w:rFonts w:cs="David" w:hint="cs"/>
          <w:rtl/>
        </w:rPr>
      </w:pPr>
      <w:r w:rsidRPr="00E07C4F">
        <w:rPr>
          <w:rFonts w:cs="David" w:hint="cs"/>
          <w:rtl/>
        </w:rPr>
        <w:tab/>
        <w:t xml:space="preserve">לא מטעמי פופוליזם </w:t>
      </w:r>
      <w:r w:rsidRPr="00E07C4F">
        <w:rPr>
          <w:rFonts w:cs="David"/>
          <w:rtl/>
        </w:rPr>
        <w:t>–</w:t>
      </w:r>
      <w:r w:rsidRPr="00E07C4F">
        <w:rPr>
          <w:rFonts w:cs="David" w:hint="cs"/>
          <w:rtl/>
        </w:rPr>
        <w:t xml:space="preserve"> אני דווקא בדרך כלל מתמודד עם הדברים האלה לא רע, אבל כאן, בנושא הספציפי הזה, אולי בגלל שהתנסיתי בניסיון אישי </w:t>
      </w:r>
      <w:r w:rsidRPr="00E07C4F">
        <w:rPr>
          <w:rFonts w:cs="David"/>
          <w:rtl/>
        </w:rPr>
        <w:t>–</w:t>
      </w:r>
      <w:r w:rsidRPr="00E07C4F">
        <w:rPr>
          <w:rFonts w:cs="David" w:hint="cs"/>
          <w:rtl/>
        </w:rPr>
        <w:t xml:space="preserve"> אני חושב שזה דבר לא ראוי שאדם שזה עתה ישב בכנסת מחר יבוא לחדרי חבריו לסיעה ויתחיל להשתלב בתחום. </w:t>
      </w:r>
    </w:p>
    <w:p w14:paraId="5F722981" w14:textId="77777777" w:rsidR="00E07C4F" w:rsidRPr="00E07C4F" w:rsidRDefault="00E07C4F" w:rsidP="00E07C4F">
      <w:pPr>
        <w:bidi/>
        <w:jc w:val="both"/>
        <w:rPr>
          <w:rFonts w:cs="David" w:hint="cs"/>
          <w:rtl/>
        </w:rPr>
      </w:pPr>
    </w:p>
    <w:p w14:paraId="39AF1248" w14:textId="77777777" w:rsidR="00E07C4F" w:rsidRPr="00E07C4F" w:rsidRDefault="00E07C4F" w:rsidP="00E07C4F">
      <w:pPr>
        <w:pStyle w:val="Heading5"/>
        <w:rPr>
          <w:rFonts w:hint="cs"/>
          <w:sz w:val="24"/>
          <w:rtl/>
        </w:rPr>
      </w:pPr>
      <w:r w:rsidRPr="00E07C4F">
        <w:rPr>
          <w:rFonts w:hint="cs"/>
          <w:sz w:val="24"/>
          <w:u w:val="single"/>
          <w:rtl/>
        </w:rPr>
        <w:t>יואל חסון:</w:t>
      </w:r>
    </w:p>
    <w:p w14:paraId="0C5D1486" w14:textId="77777777" w:rsidR="00E07C4F" w:rsidRPr="00E07C4F" w:rsidRDefault="00E07C4F" w:rsidP="00E07C4F">
      <w:pPr>
        <w:pStyle w:val="Heading5"/>
        <w:rPr>
          <w:rFonts w:hint="cs"/>
          <w:sz w:val="24"/>
          <w:rtl/>
        </w:rPr>
      </w:pPr>
    </w:p>
    <w:p w14:paraId="69E90D47" w14:textId="77777777" w:rsidR="00E07C4F" w:rsidRPr="00E07C4F" w:rsidRDefault="00E07C4F" w:rsidP="00E07C4F">
      <w:pPr>
        <w:bidi/>
        <w:jc w:val="both"/>
        <w:rPr>
          <w:rFonts w:cs="David" w:hint="cs"/>
          <w:rtl/>
        </w:rPr>
      </w:pPr>
      <w:r w:rsidRPr="00E07C4F">
        <w:rPr>
          <w:rFonts w:cs="David" w:hint="cs"/>
          <w:rtl/>
        </w:rPr>
        <w:tab/>
        <w:t xml:space="preserve"> אני רוצה לומר שאני בעד הרעיון ונגד הדרך. אני חושב שהצגת הלגיטימציה לחוק הזה שבא מצדה של חברת הכנסת שלי </w:t>
      </w:r>
      <w:proofErr w:type="spellStart"/>
      <w:r w:rsidRPr="00E07C4F">
        <w:rPr>
          <w:rFonts w:cs="David" w:hint="cs"/>
          <w:rtl/>
        </w:rPr>
        <w:t>יחימוביץ</w:t>
      </w:r>
      <w:proofErr w:type="spellEnd"/>
      <w:r w:rsidRPr="00E07C4F">
        <w:rPr>
          <w:rFonts w:cs="David" w:hint="cs"/>
          <w:rtl/>
        </w:rPr>
        <w:t xml:space="preserve"> - זה מתחיל מסידורי פרחים </w:t>
      </w:r>
      <w:r w:rsidRPr="00E07C4F">
        <w:rPr>
          <w:rFonts w:cs="David"/>
          <w:rtl/>
        </w:rPr>
        <w:t>–</w:t>
      </w:r>
      <w:r w:rsidRPr="00E07C4F">
        <w:rPr>
          <w:rFonts w:cs="David" w:hint="cs"/>
          <w:rtl/>
        </w:rPr>
        <w:t xml:space="preserve"> שאם יהיו פה יותר סידורי פרחים אז האנשים העניים ירוויחו יותר, והכל על הבסיס הזה, וכל האידיאולוגיה הגדולה של השכבות החלשות - -</w:t>
      </w:r>
    </w:p>
    <w:p w14:paraId="2CAF4A44" w14:textId="77777777" w:rsidR="00E07C4F" w:rsidRPr="00E07C4F" w:rsidRDefault="00E07C4F" w:rsidP="00E07C4F">
      <w:pPr>
        <w:bidi/>
        <w:jc w:val="both"/>
        <w:rPr>
          <w:rFonts w:cs="David" w:hint="cs"/>
          <w:rtl/>
        </w:rPr>
      </w:pPr>
    </w:p>
    <w:p w14:paraId="5BC0D4A3"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0FAA6B6D" w14:textId="77777777" w:rsidR="00E07C4F" w:rsidRPr="00E07C4F" w:rsidRDefault="00E07C4F" w:rsidP="00E07C4F">
      <w:pPr>
        <w:pStyle w:val="Heading5"/>
        <w:rPr>
          <w:rFonts w:hint="cs"/>
          <w:sz w:val="24"/>
          <w:rtl/>
        </w:rPr>
      </w:pPr>
    </w:p>
    <w:p w14:paraId="17E7F1E4" w14:textId="77777777" w:rsidR="00E07C4F" w:rsidRPr="00E07C4F" w:rsidRDefault="00E07C4F" w:rsidP="00E07C4F">
      <w:pPr>
        <w:bidi/>
        <w:jc w:val="both"/>
        <w:rPr>
          <w:rFonts w:cs="David" w:hint="cs"/>
          <w:rtl/>
        </w:rPr>
      </w:pPr>
      <w:r w:rsidRPr="00E07C4F">
        <w:rPr>
          <w:rFonts w:cs="David" w:hint="cs"/>
          <w:rtl/>
        </w:rPr>
        <w:tab/>
        <w:t xml:space="preserve"> הדברים האלה לא נאמרו מעולם . לא להכניס דברים לפי, בבקשה. </w:t>
      </w:r>
    </w:p>
    <w:p w14:paraId="383781A2" w14:textId="77777777" w:rsidR="00E07C4F" w:rsidRPr="00E07C4F" w:rsidRDefault="00E07C4F" w:rsidP="00E07C4F">
      <w:pPr>
        <w:bidi/>
        <w:jc w:val="both"/>
        <w:rPr>
          <w:rFonts w:cs="David" w:hint="cs"/>
          <w:rtl/>
        </w:rPr>
      </w:pPr>
    </w:p>
    <w:p w14:paraId="4474FA78" w14:textId="77777777" w:rsidR="00E07C4F" w:rsidRPr="00E07C4F" w:rsidRDefault="00E07C4F" w:rsidP="00E07C4F">
      <w:pPr>
        <w:bidi/>
        <w:jc w:val="both"/>
        <w:rPr>
          <w:rFonts w:cs="David" w:hint="cs"/>
          <w:rtl/>
        </w:rPr>
      </w:pPr>
    </w:p>
    <w:p w14:paraId="56B9A688" w14:textId="77777777" w:rsidR="00E07C4F" w:rsidRPr="00E07C4F" w:rsidRDefault="00E07C4F" w:rsidP="00E07C4F">
      <w:pPr>
        <w:pStyle w:val="Heading5"/>
        <w:rPr>
          <w:rFonts w:hint="cs"/>
          <w:sz w:val="24"/>
          <w:rtl/>
        </w:rPr>
      </w:pPr>
      <w:r w:rsidRPr="00E07C4F">
        <w:rPr>
          <w:rFonts w:hint="cs"/>
          <w:sz w:val="24"/>
          <w:u w:val="single"/>
          <w:rtl/>
        </w:rPr>
        <w:t>יואל חסון:</w:t>
      </w:r>
    </w:p>
    <w:p w14:paraId="2B36A08D" w14:textId="77777777" w:rsidR="00E07C4F" w:rsidRPr="00E07C4F" w:rsidRDefault="00E07C4F" w:rsidP="00E07C4F">
      <w:pPr>
        <w:pStyle w:val="Heading5"/>
        <w:rPr>
          <w:rFonts w:hint="cs"/>
          <w:sz w:val="24"/>
          <w:rtl/>
        </w:rPr>
      </w:pPr>
    </w:p>
    <w:p w14:paraId="69B9FF56" w14:textId="77777777" w:rsidR="00E07C4F" w:rsidRPr="00E07C4F" w:rsidRDefault="00E07C4F" w:rsidP="00E07C4F">
      <w:pPr>
        <w:bidi/>
        <w:jc w:val="both"/>
        <w:rPr>
          <w:rFonts w:cs="David" w:hint="cs"/>
          <w:rtl/>
        </w:rPr>
      </w:pPr>
      <w:r w:rsidRPr="00E07C4F">
        <w:rPr>
          <w:rFonts w:cs="David" w:hint="cs"/>
          <w:rtl/>
        </w:rPr>
        <w:tab/>
        <w:t xml:space="preserve"> גברתי, את מזוהה לגמרי עם העניין של סידורי הפרחים שזה יציל את השכבות החלשות - -</w:t>
      </w:r>
    </w:p>
    <w:p w14:paraId="1F857656" w14:textId="77777777" w:rsidR="00E07C4F" w:rsidRPr="00E07C4F" w:rsidRDefault="00E07C4F" w:rsidP="00E07C4F">
      <w:pPr>
        <w:bidi/>
        <w:jc w:val="both"/>
        <w:rPr>
          <w:rFonts w:cs="David" w:hint="cs"/>
          <w:rtl/>
        </w:rPr>
      </w:pPr>
    </w:p>
    <w:p w14:paraId="5E1990E4"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15D857E4" w14:textId="77777777" w:rsidR="00E07C4F" w:rsidRPr="00E07C4F" w:rsidRDefault="00E07C4F" w:rsidP="00E07C4F">
      <w:pPr>
        <w:pStyle w:val="Heading5"/>
        <w:rPr>
          <w:rFonts w:hint="cs"/>
          <w:sz w:val="24"/>
          <w:rtl/>
        </w:rPr>
      </w:pPr>
    </w:p>
    <w:p w14:paraId="27B0903C" w14:textId="77777777" w:rsidR="00E07C4F" w:rsidRPr="00E07C4F" w:rsidRDefault="00E07C4F" w:rsidP="00E07C4F">
      <w:pPr>
        <w:bidi/>
        <w:jc w:val="both"/>
        <w:rPr>
          <w:rFonts w:cs="David" w:hint="cs"/>
          <w:rtl/>
        </w:rPr>
      </w:pPr>
      <w:r w:rsidRPr="00E07C4F">
        <w:rPr>
          <w:rFonts w:cs="David" w:hint="cs"/>
          <w:rtl/>
        </w:rPr>
        <w:tab/>
        <w:t xml:space="preserve">מעולם לא טענתי - - אדוני היושב ראש, כמי שהיה בדיון, אני מבקש ממך לעשות צדק אתי, ולאשר שהדברים לא נאמרו. </w:t>
      </w:r>
    </w:p>
    <w:p w14:paraId="3B9A0F6F" w14:textId="77777777" w:rsidR="00E07C4F" w:rsidRPr="00E07C4F" w:rsidRDefault="00E07C4F" w:rsidP="00E07C4F">
      <w:pPr>
        <w:bidi/>
        <w:jc w:val="both"/>
        <w:rPr>
          <w:rFonts w:cs="David" w:hint="cs"/>
          <w:rtl/>
        </w:rPr>
      </w:pPr>
    </w:p>
    <w:p w14:paraId="204EF3A9"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0FE6682C" w14:textId="77777777" w:rsidR="00E07C4F" w:rsidRPr="00E07C4F" w:rsidRDefault="00E07C4F" w:rsidP="00E07C4F">
      <w:pPr>
        <w:bidi/>
        <w:jc w:val="both"/>
        <w:rPr>
          <w:rFonts w:cs="David" w:hint="cs"/>
          <w:rtl/>
        </w:rPr>
      </w:pPr>
    </w:p>
    <w:p w14:paraId="1537284B" w14:textId="77777777" w:rsidR="00E07C4F" w:rsidRPr="00E07C4F" w:rsidRDefault="00E07C4F" w:rsidP="00E07C4F">
      <w:pPr>
        <w:bidi/>
        <w:jc w:val="both"/>
        <w:rPr>
          <w:rFonts w:cs="David" w:hint="cs"/>
          <w:rtl/>
        </w:rPr>
      </w:pPr>
      <w:r w:rsidRPr="00E07C4F">
        <w:rPr>
          <w:rFonts w:cs="David" w:hint="cs"/>
          <w:rtl/>
        </w:rPr>
        <w:tab/>
        <w:t xml:space="preserve">אתן לך את זכות התגובה.  </w:t>
      </w:r>
      <w:r w:rsidRPr="00E07C4F">
        <w:rPr>
          <w:rFonts w:cs="David" w:hint="cs"/>
          <w:rtl/>
        </w:rPr>
        <w:tab/>
      </w:r>
    </w:p>
    <w:p w14:paraId="00118397" w14:textId="77777777" w:rsidR="00E07C4F" w:rsidRPr="00E07C4F" w:rsidRDefault="00E07C4F" w:rsidP="00E07C4F">
      <w:pPr>
        <w:bidi/>
        <w:jc w:val="both"/>
        <w:rPr>
          <w:rFonts w:cs="David" w:hint="cs"/>
          <w:rtl/>
        </w:rPr>
      </w:pPr>
    </w:p>
    <w:p w14:paraId="3AF1F021" w14:textId="77777777" w:rsidR="00E07C4F" w:rsidRPr="00E07C4F" w:rsidRDefault="00E07C4F" w:rsidP="00E07C4F">
      <w:pPr>
        <w:pStyle w:val="Heading5"/>
        <w:rPr>
          <w:rFonts w:hint="cs"/>
          <w:sz w:val="24"/>
          <w:rtl/>
        </w:rPr>
      </w:pPr>
      <w:r w:rsidRPr="00E07C4F">
        <w:rPr>
          <w:rFonts w:hint="cs"/>
          <w:sz w:val="24"/>
          <w:u w:val="single"/>
          <w:rtl/>
        </w:rPr>
        <w:t>יואל חסון:</w:t>
      </w:r>
    </w:p>
    <w:p w14:paraId="6E95E546" w14:textId="77777777" w:rsidR="00E07C4F" w:rsidRPr="00E07C4F" w:rsidRDefault="00E07C4F" w:rsidP="00E07C4F">
      <w:pPr>
        <w:pStyle w:val="Heading5"/>
        <w:rPr>
          <w:rFonts w:hint="cs"/>
          <w:sz w:val="24"/>
          <w:rtl/>
        </w:rPr>
      </w:pPr>
    </w:p>
    <w:p w14:paraId="07899A41" w14:textId="77777777" w:rsidR="00E07C4F" w:rsidRPr="00E07C4F" w:rsidRDefault="00E07C4F" w:rsidP="00E07C4F">
      <w:pPr>
        <w:bidi/>
        <w:jc w:val="both"/>
        <w:rPr>
          <w:rFonts w:cs="David" w:hint="cs"/>
          <w:rtl/>
        </w:rPr>
      </w:pPr>
      <w:r w:rsidRPr="00E07C4F">
        <w:rPr>
          <w:rFonts w:cs="David" w:hint="cs"/>
          <w:rtl/>
        </w:rPr>
        <w:tab/>
        <w:t xml:space="preserve">הכל נבנה על הטיעון הזה של השכבות החלשות, שהוא נושא חשוב בפני עצמו, ובאים ויורים בראשה של הכנסת, מזלזלים בכנסת, מזלזלים בחברי כנסת. כל פעם שהבניין הזה מנסה להעמיד את עצמו </w:t>
      </w:r>
      <w:r w:rsidRPr="00E07C4F">
        <w:rPr>
          <w:rFonts w:cs="David"/>
          <w:rtl/>
        </w:rPr>
        <w:t>–</w:t>
      </w:r>
      <w:r w:rsidRPr="00E07C4F">
        <w:rPr>
          <w:rFonts w:cs="David" w:hint="cs"/>
          <w:rtl/>
        </w:rPr>
        <w:t xml:space="preserve"> גם מבחינה חיצונית וגם מבחינה מהותית, ולהרים קצת את כבודו, תמיד חברת הכנסת שלי </w:t>
      </w:r>
      <w:proofErr w:type="spellStart"/>
      <w:r w:rsidRPr="00E07C4F">
        <w:rPr>
          <w:rFonts w:cs="David" w:hint="cs"/>
          <w:rtl/>
        </w:rPr>
        <w:t>יחימוביץ</w:t>
      </w:r>
      <w:proofErr w:type="spellEnd"/>
      <w:r w:rsidRPr="00E07C4F">
        <w:rPr>
          <w:rFonts w:cs="David" w:hint="cs"/>
          <w:rtl/>
        </w:rPr>
        <w:t xml:space="preserve"> קמה בראש מורם ואומרת שזה נגד השכבות החלשות, ושהכספים האלה יכולים ללכת למקומות אחרים. בדיוק ככה, מהמקום הזה, היא מגיעה גם לחוק הזה. החוק הזה הוא חשוב. אני רק מתפלא שעד היום הכנסת לא הסדירה את נושא השדלנות. </w:t>
      </w:r>
    </w:p>
    <w:p w14:paraId="44EF71C6" w14:textId="77777777" w:rsidR="00E07C4F" w:rsidRPr="00E07C4F" w:rsidRDefault="00E07C4F" w:rsidP="00E07C4F">
      <w:pPr>
        <w:bidi/>
        <w:jc w:val="both"/>
        <w:rPr>
          <w:rFonts w:cs="David" w:hint="cs"/>
          <w:rtl/>
        </w:rPr>
      </w:pPr>
    </w:p>
    <w:p w14:paraId="30ECA1AE"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01036782" w14:textId="77777777" w:rsidR="00E07C4F" w:rsidRPr="00E07C4F" w:rsidRDefault="00E07C4F" w:rsidP="00E07C4F">
      <w:pPr>
        <w:bidi/>
        <w:jc w:val="both"/>
        <w:rPr>
          <w:rFonts w:cs="David" w:hint="cs"/>
          <w:u w:val="single"/>
          <w:rtl/>
        </w:rPr>
      </w:pPr>
    </w:p>
    <w:p w14:paraId="7AA68ACA" w14:textId="77777777" w:rsidR="00E07C4F" w:rsidRPr="00E07C4F" w:rsidRDefault="00E07C4F" w:rsidP="00E07C4F">
      <w:pPr>
        <w:bidi/>
        <w:jc w:val="both"/>
        <w:rPr>
          <w:rFonts w:cs="David" w:hint="cs"/>
          <w:rtl/>
        </w:rPr>
      </w:pPr>
      <w:r w:rsidRPr="00E07C4F">
        <w:rPr>
          <w:rFonts w:cs="David" w:hint="cs"/>
          <w:rtl/>
        </w:rPr>
        <w:tab/>
        <w:t>- - -</w:t>
      </w:r>
      <w:r w:rsidRPr="00E07C4F">
        <w:rPr>
          <w:rFonts w:cs="David" w:hint="cs"/>
          <w:rtl/>
        </w:rPr>
        <w:tab/>
      </w:r>
    </w:p>
    <w:p w14:paraId="622759CC" w14:textId="77777777" w:rsidR="00E07C4F" w:rsidRPr="00E07C4F" w:rsidRDefault="00E07C4F" w:rsidP="00E07C4F">
      <w:pPr>
        <w:bidi/>
        <w:jc w:val="both"/>
        <w:rPr>
          <w:rFonts w:cs="David" w:hint="cs"/>
          <w:rtl/>
        </w:rPr>
      </w:pPr>
    </w:p>
    <w:p w14:paraId="1AACDA94" w14:textId="77777777" w:rsidR="00E07C4F" w:rsidRPr="00E07C4F" w:rsidRDefault="00E07C4F" w:rsidP="00E07C4F">
      <w:pPr>
        <w:pStyle w:val="Heading5"/>
        <w:rPr>
          <w:rFonts w:hint="cs"/>
          <w:sz w:val="24"/>
          <w:rtl/>
        </w:rPr>
      </w:pPr>
      <w:r w:rsidRPr="00E07C4F">
        <w:rPr>
          <w:rFonts w:hint="cs"/>
          <w:sz w:val="24"/>
          <w:u w:val="single"/>
          <w:rtl/>
        </w:rPr>
        <w:t>יואל חסון:</w:t>
      </w:r>
    </w:p>
    <w:p w14:paraId="744A0FB8" w14:textId="77777777" w:rsidR="00E07C4F" w:rsidRPr="00E07C4F" w:rsidRDefault="00E07C4F" w:rsidP="00E07C4F">
      <w:pPr>
        <w:pStyle w:val="Heading5"/>
        <w:rPr>
          <w:rFonts w:hint="cs"/>
          <w:sz w:val="24"/>
          <w:rtl/>
        </w:rPr>
      </w:pPr>
    </w:p>
    <w:p w14:paraId="5849E946" w14:textId="77777777" w:rsidR="00E07C4F" w:rsidRPr="00E07C4F" w:rsidRDefault="00E07C4F" w:rsidP="00E07C4F">
      <w:pPr>
        <w:bidi/>
        <w:jc w:val="both"/>
        <w:rPr>
          <w:rFonts w:cs="David" w:hint="cs"/>
          <w:rtl/>
        </w:rPr>
      </w:pPr>
      <w:r w:rsidRPr="00E07C4F">
        <w:rPr>
          <w:rFonts w:cs="David" w:hint="cs"/>
          <w:rtl/>
        </w:rPr>
        <w:tab/>
        <w:t xml:space="preserve">אני יודע מאיפה הדברים באים,  וכשזה מגיע למקום שמחלישים פה, בסופו של דבר, אותנו, חברי הכנסת, כשמדברים ממקום שמזלזלים בחברי הכנסת, שכאילו הלוביסטים מנהלים כאן חברי כנסת ומחלקים פתקים עם הוראות. נו, באמת, אחר כך כשאנשים פה, מהבניין הזה אומרים את זה, מתפלאים שהציבור הישראלי מתייחס כך לכנסת ישראל. אז אני רוצה קודם כל לצאת נגד העניין הזה. </w:t>
      </w:r>
    </w:p>
    <w:p w14:paraId="2686FDC5" w14:textId="77777777" w:rsidR="00E07C4F" w:rsidRPr="00E07C4F" w:rsidRDefault="00E07C4F" w:rsidP="00E07C4F">
      <w:pPr>
        <w:bidi/>
        <w:jc w:val="both"/>
        <w:rPr>
          <w:rFonts w:cs="David" w:hint="cs"/>
          <w:rtl/>
        </w:rPr>
      </w:pPr>
    </w:p>
    <w:p w14:paraId="23C23227" w14:textId="77777777" w:rsidR="00E07C4F" w:rsidRPr="00E07C4F" w:rsidRDefault="00E07C4F" w:rsidP="00E07C4F">
      <w:pPr>
        <w:bidi/>
        <w:jc w:val="both"/>
        <w:rPr>
          <w:rFonts w:cs="David" w:hint="cs"/>
          <w:rtl/>
        </w:rPr>
      </w:pPr>
      <w:r w:rsidRPr="00E07C4F">
        <w:rPr>
          <w:rFonts w:cs="David" w:hint="cs"/>
          <w:rtl/>
        </w:rPr>
        <w:tab/>
        <w:t xml:space="preserve">בעניין המהותי של החוק </w:t>
      </w:r>
      <w:r w:rsidRPr="00E07C4F">
        <w:rPr>
          <w:rFonts w:cs="David"/>
          <w:rtl/>
        </w:rPr>
        <w:t>–</w:t>
      </w:r>
      <w:r w:rsidRPr="00E07C4F">
        <w:rPr>
          <w:rFonts w:cs="David" w:hint="cs"/>
          <w:rtl/>
        </w:rPr>
        <w:t xml:space="preserve"> כמו שאמרתי, אני מתפלא שעד היום בכלל לא הסדירו את העניין הזה. </w:t>
      </w:r>
    </w:p>
    <w:p w14:paraId="6C0AD5DC" w14:textId="77777777" w:rsidR="00E07C4F" w:rsidRPr="00E07C4F" w:rsidRDefault="00E07C4F" w:rsidP="00E07C4F">
      <w:pPr>
        <w:bidi/>
        <w:jc w:val="both"/>
        <w:rPr>
          <w:rFonts w:cs="David" w:hint="cs"/>
          <w:rtl/>
        </w:rPr>
      </w:pPr>
    </w:p>
    <w:p w14:paraId="76BB5500" w14:textId="77777777" w:rsidR="00E07C4F" w:rsidRPr="00E07C4F" w:rsidRDefault="00E07C4F" w:rsidP="00E07C4F">
      <w:pPr>
        <w:bidi/>
        <w:jc w:val="both"/>
        <w:rPr>
          <w:rFonts w:cs="David" w:hint="cs"/>
          <w:rtl/>
        </w:rPr>
      </w:pPr>
    </w:p>
    <w:p w14:paraId="0BB8D96A"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D796716" w14:textId="77777777" w:rsidR="00E07C4F" w:rsidRPr="00E07C4F" w:rsidRDefault="00E07C4F" w:rsidP="00E07C4F">
      <w:pPr>
        <w:bidi/>
        <w:jc w:val="both"/>
        <w:rPr>
          <w:rFonts w:cs="David" w:hint="cs"/>
          <w:rtl/>
        </w:rPr>
      </w:pPr>
    </w:p>
    <w:p w14:paraId="45749DF2" w14:textId="77777777" w:rsidR="00E07C4F" w:rsidRPr="00E07C4F" w:rsidRDefault="00E07C4F" w:rsidP="00E07C4F">
      <w:pPr>
        <w:bidi/>
        <w:jc w:val="both"/>
        <w:rPr>
          <w:rFonts w:cs="David" w:hint="cs"/>
          <w:rtl/>
        </w:rPr>
      </w:pPr>
      <w:r w:rsidRPr="00E07C4F">
        <w:rPr>
          <w:rFonts w:cs="David" w:hint="cs"/>
          <w:rtl/>
        </w:rPr>
        <w:tab/>
        <w:t xml:space="preserve"> אמרתי כבר בתחילת דבריי שטרם קבלת הצעת החוק הזו ביקשתי  - ומנכ"ל הכנסת כאן יעיד שביקשתי ממנו את כל החומר שנאסף בעניין הזה כאן, ויש הרבה חומר שנאסף עוד בזמנו של חבר הכנסת ראובן ריבלין כיושב ראש הכנסת, ואחרים. </w:t>
      </w:r>
    </w:p>
    <w:p w14:paraId="25DC166C" w14:textId="77777777" w:rsidR="00E07C4F" w:rsidRPr="00E07C4F" w:rsidRDefault="00E07C4F" w:rsidP="00E07C4F">
      <w:pPr>
        <w:bidi/>
        <w:jc w:val="both"/>
        <w:rPr>
          <w:rFonts w:cs="David" w:hint="cs"/>
          <w:rtl/>
        </w:rPr>
      </w:pPr>
    </w:p>
    <w:p w14:paraId="0754E7FB" w14:textId="77777777" w:rsidR="00E07C4F" w:rsidRPr="00E07C4F" w:rsidRDefault="00E07C4F" w:rsidP="00E07C4F">
      <w:pPr>
        <w:bidi/>
        <w:jc w:val="both"/>
        <w:rPr>
          <w:rFonts w:cs="David" w:hint="cs"/>
          <w:rtl/>
        </w:rPr>
      </w:pPr>
    </w:p>
    <w:p w14:paraId="5F544B3E" w14:textId="77777777" w:rsidR="00E07C4F" w:rsidRPr="00E07C4F" w:rsidRDefault="00E07C4F" w:rsidP="00E07C4F">
      <w:pPr>
        <w:pStyle w:val="Heading5"/>
        <w:rPr>
          <w:rFonts w:hint="cs"/>
          <w:sz w:val="24"/>
          <w:rtl/>
        </w:rPr>
      </w:pPr>
      <w:r w:rsidRPr="00E07C4F">
        <w:rPr>
          <w:rFonts w:hint="cs"/>
          <w:sz w:val="24"/>
          <w:u w:val="single"/>
          <w:rtl/>
        </w:rPr>
        <w:t>יואל חסון:</w:t>
      </w:r>
    </w:p>
    <w:p w14:paraId="3FD7792B" w14:textId="77777777" w:rsidR="00E07C4F" w:rsidRPr="00E07C4F" w:rsidRDefault="00E07C4F" w:rsidP="00E07C4F">
      <w:pPr>
        <w:pStyle w:val="Heading5"/>
        <w:rPr>
          <w:rFonts w:hint="cs"/>
          <w:sz w:val="24"/>
          <w:rtl/>
        </w:rPr>
      </w:pPr>
    </w:p>
    <w:p w14:paraId="485032D3" w14:textId="77777777" w:rsidR="00E07C4F" w:rsidRPr="00E07C4F" w:rsidRDefault="00E07C4F" w:rsidP="00E07C4F">
      <w:pPr>
        <w:bidi/>
        <w:jc w:val="both"/>
        <w:rPr>
          <w:rFonts w:cs="David" w:hint="cs"/>
          <w:rtl/>
        </w:rPr>
      </w:pPr>
      <w:r w:rsidRPr="00E07C4F">
        <w:rPr>
          <w:rFonts w:cs="David" w:hint="cs"/>
          <w:rtl/>
        </w:rPr>
        <w:tab/>
        <w:t xml:space="preserve"> אני חושב שראוי להסדיר את העניין הזה. אני חושב שהוועדה צריכה לחשוב האם בכלל ראוי להסדיר את זה בחקיקה, או אולי בתקנות פנימיות של הכנסת. זו סוגיה שצריך לדון עליה, אבל יכול להיות שהכנסת </w:t>
      </w:r>
      <w:r w:rsidRPr="00E07C4F">
        <w:rPr>
          <w:rFonts w:cs="David"/>
          <w:rtl/>
        </w:rPr>
        <w:t>–</w:t>
      </w:r>
      <w:r w:rsidRPr="00E07C4F">
        <w:rPr>
          <w:rFonts w:cs="David" w:hint="cs"/>
          <w:rtl/>
        </w:rPr>
        <w:t xml:space="preserve"> שהיא </w:t>
      </w:r>
      <w:proofErr w:type="spellStart"/>
      <w:r w:rsidRPr="00E07C4F">
        <w:rPr>
          <w:rFonts w:cs="David" w:hint="cs"/>
          <w:rtl/>
        </w:rPr>
        <w:t>סובריינית</w:t>
      </w:r>
      <w:proofErr w:type="spellEnd"/>
      <w:r w:rsidRPr="00E07C4F">
        <w:rPr>
          <w:rFonts w:cs="David" w:hint="cs"/>
          <w:rtl/>
        </w:rPr>
        <w:t xml:space="preserve"> לעצמה ולריבונות שלה, ויכול להיות שהיא יכולה לקבל החלטות שיהיו בסוף בתקנות או בתקנונים פנימיים ולא בחקיקה. </w:t>
      </w:r>
    </w:p>
    <w:p w14:paraId="47BA9814" w14:textId="77777777" w:rsidR="00E07C4F" w:rsidRPr="00E07C4F" w:rsidRDefault="00E07C4F" w:rsidP="00E07C4F">
      <w:pPr>
        <w:bidi/>
        <w:jc w:val="both"/>
        <w:rPr>
          <w:rFonts w:cs="David" w:hint="cs"/>
          <w:rtl/>
        </w:rPr>
      </w:pPr>
    </w:p>
    <w:p w14:paraId="5C68FF6C" w14:textId="77777777" w:rsidR="00E07C4F" w:rsidRPr="00E07C4F" w:rsidRDefault="00E07C4F" w:rsidP="00E07C4F">
      <w:pPr>
        <w:bidi/>
        <w:jc w:val="both"/>
        <w:rPr>
          <w:rFonts w:cs="David" w:hint="cs"/>
          <w:rtl/>
        </w:rPr>
      </w:pPr>
      <w:r w:rsidRPr="00E07C4F">
        <w:rPr>
          <w:rFonts w:cs="David" w:hint="cs"/>
          <w:rtl/>
        </w:rPr>
        <w:tab/>
        <w:t xml:space="preserve">נקודה מהותית - אם אנחנו הולכים להסדיר את נושא הלוביסטים, ראו להסדיר גם את החובות שלהם וגם את הזכויות שלהם. לי, לדוגמה, מפריע  שבוועדות הכנסת, בכל רגע וזמן נתון, יש נוכחות של לוביסטים. אני, למשל, חושב שבזמן הצבעה לא צריכים להיות לוביסטים בדיונים של ועדות. אני חושב שבזמן של דיונים מהותיים יכול להיות שהלוביסטים נכנסים לכל דיון </w:t>
      </w:r>
      <w:r w:rsidRPr="00E07C4F">
        <w:rPr>
          <w:rFonts w:cs="David"/>
          <w:rtl/>
        </w:rPr>
        <w:t>–</w:t>
      </w:r>
      <w:r w:rsidRPr="00E07C4F">
        <w:rPr>
          <w:rFonts w:cs="David" w:hint="cs"/>
          <w:rtl/>
        </w:rPr>
        <w:t xml:space="preserve"> צריך להיות זמן לזה. אני גם טוען שנציגים מדברים לפעמים כל הזמן, אותו הדבר, בכל שלבי החקיקה. לכן אני חושב שבבניין הוועדות צריך להגביל את הכניסה, בזמן הצבעות. בכלל </w:t>
      </w:r>
      <w:r w:rsidRPr="00E07C4F">
        <w:rPr>
          <w:rFonts w:cs="David"/>
          <w:rtl/>
        </w:rPr>
        <w:t>–</w:t>
      </w:r>
      <w:r w:rsidRPr="00E07C4F">
        <w:rPr>
          <w:rFonts w:cs="David" w:hint="cs"/>
          <w:rtl/>
        </w:rPr>
        <w:t xml:space="preserve"> בזמן הצבעות צריכים להיות בחדר רק חברי כנסת ועוזרים ולא יותר מזה. </w:t>
      </w:r>
    </w:p>
    <w:p w14:paraId="431BA900" w14:textId="77777777" w:rsidR="00E07C4F" w:rsidRPr="00E07C4F" w:rsidRDefault="00E07C4F" w:rsidP="00E07C4F">
      <w:pPr>
        <w:bidi/>
        <w:jc w:val="both"/>
        <w:rPr>
          <w:rFonts w:cs="David" w:hint="cs"/>
          <w:rtl/>
        </w:rPr>
      </w:pPr>
    </w:p>
    <w:p w14:paraId="172F4BE1" w14:textId="77777777" w:rsidR="00E07C4F" w:rsidRPr="00E07C4F" w:rsidRDefault="00E07C4F" w:rsidP="00E07C4F">
      <w:pPr>
        <w:bidi/>
        <w:jc w:val="both"/>
        <w:rPr>
          <w:rFonts w:cs="David" w:hint="cs"/>
          <w:rtl/>
        </w:rPr>
      </w:pPr>
      <w:r w:rsidRPr="00E07C4F">
        <w:rPr>
          <w:rFonts w:cs="David" w:hint="cs"/>
          <w:rtl/>
        </w:rPr>
        <w:tab/>
        <w:t xml:space="preserve">אבל צריך לדבר גם על הזכויות. </w:t>
      </w:r>
    </w:p>
    <w:p w14:paraId="0C7EB947" w14:textId="77777777" w:rsidR="00E07C4F" w:rsidRPr="00E07C4F" w:rsidRDefault="00E07C4F" w:rsidP="00E07C4F">
      <w:pPr>
        <w:bidi/>
        <w:jc w:val="both"/>
        <w:rPr>
          <w:rFonts w:cs="David" w:hint="cs"/>
          <w:rtl/>
        </w:rPr>
      </w:pPr>
    </w:p>
    <w:p w14:paraId="749697A8" w14:textId="77777777" w:rsidR="00E07C4F" w:rsidRPr="00E07C4F" w:rsidRDefault="00E07C4F" w:rsidP="00E07C4F">
      <w:pPr>
        <w:bidi/>
        <w:jc w:val="both"/>
        <w:rPr>
          <w:rFonts w:cs="David" w:hint="cs"/>
          <w:u w:val="single"/>
          <w:rtl/>
        </w:rPr>
      </w:pPr>
      <w:r w:rsidRPr="00E07C4F">
        <w:rPr>
          <w:rFonts w:cs="David" w:hint="cs"/>
          <w:u w:val="single"/>
          <w:rtl/>
        </w:rPr>
        <w:t>קריאה:</w:t>
      </w:r>
    </w:p>
    <w:p w14:paraId="5044F114" w14:textId="77777777" w:rsidR="00E07C4F" w:rsidRPr="00E07C4F" w:rsidRDefault="00E07C4F" w:rsidP="00E07C4F">
      <w:pPr>
        <w:bidi/>
        <w:jc w:val="both"/>
        <w:rPr>
          <w:rFonts w:cs="David" w:hint="cs"/>
          <w:rtl/>
        </w:rPr>
      </w:pPr>
    </w:p>
    <w:p w14:paraId="7FE17F94" w14:textId="77777777" w:rsidR="00E07C4F" w:rsidRPr="00E07C4F" w:rsidRDefault="00E07C4F" w:rsidP="00E07C4F">
      <w:pPr>
        <w:bidi/>
        <w:jc w:val="both"/>
        <w:rPr>
          <w:rFonts w:cs="David" w:hint="cs"/>
          <w:rtl/>
        </w:rPr>
      </w:pPr>
      <w:r w:rsidRPr="00E07C4F">
        <w:rPr>
          <w:rFonts w:cs="David" w:hint="cs"/>
          <w:rtl/>
        </w:rPr>
        <w:tab/>
        <w:t xml:space="preserve">איזה זכות, למשל, היית נותן להם? </w:t>
      </w:r>
    </w:p>
    <w:p w14:paraId="08E83F83" w14:textId="77777777" w:rsidR="00E07C4F" w:rsidRDefault="00E07C4F" w:rsidP="00E07C4F">
      <w:pPr>
        <w:bidi/>
        <w:jc w:val="both"/>
        <w:rPr>
          <w:rFonts w:cs="David" w:hint="cs"/>
          <w:rtl/>
        </w:rPr>
      </w:pPr>
    </w:p>
    <w:p w14:paraId="50D94A0C" w14:textId="77777777" w:rsidR="00E07C4F" w:rsidRDefault="00E07C4F" w:rsidP="00E07C4F">
      <w:pPr>
        <w:bidi/>
        <w:jc w:val="both"/>
        <w:rPr>
          <w:rFonts w:cs="David" w:hint="cs"/>
          <w:rtl/>
        </w:rPr>
      </w:pPr>
    </w:p>
    <w:p w14:paraId="3AFA96CF" w14:textId="77777777" w:rsidR="00E07C4F" w:rsidRPr="00E07C4F" w:rsidRDefault="00E07C4F" w:rsidP="00E07C4F">
      <w:pPr>
        <w:bidi/>
        <w:jc w:val="both"/>
        <w:rPr>
          <w:rFonts w:cs="David" w:hint="cs"/>
          <w:rtl/>
        </w:rPr>
      </w:pPr>
    </w:p>
    <w:p w14:paraId="3A7864FB" w14:textId="77777777" w:rsidR="00E07C4F" w:rsidRPr="00E07C4F" w:rsidRDefault="00E07C4F" w:rsidP="00E07C4F">
      <w:pPr>
        <w:bidi/>
        <w:jc w:val="both"/>
        <w:rPr>
          <w:rFonts w:cs="David" w:hint="cs"/>
          <w:u w:val="single"/>
          <w:rtl/>
        </w:rPr>
      </w:pPr>
      <w:r w:rsidRPr="00E07C4F">
        <w:rPr>
          <w:rFonts w:cs="David" w:hint="cs"/>
          <w:u w:val="single"/>
          <w:rtl/>
        </w:rPr>
        <w:t>יואל חסון:</w:t>
      </w:r>
    </w:p>
    <w:p w14:paraId="37C6CC99" w14:textId="77777777" w:rsidR="00E07C4F" w:rsidRPr="00E07C4F" w:rsidRDefault="00E07C4F" w:rsidP="00E07C4F">
      <w:pPr>
        <w:bidi/>
        <w:jc w:val="both"/>
        <w:rPr>
          <w:rFonts w:cs="David" w:hint="cs"/>
          <w:rtl/>
        </w:rPr>
      </w:pPr>
    </w:p>
    <w:p w14:paraId="60A3D422" w14:textId="77777777" w:rsidR="00E07C4F" w:rsidRPr="00E07C4F" w:rsidRDefault="00E07C4F" w:rsidP="00E07C4F">
      <w:pPr>
        <w:bidi/>
        <w:jc w:val="both"/>
        <w:rPr>
          <w:rFonts w:cs="David" w:hint="cs"/>
          <w:rtl/>
        </w:rPr>
      </w:pPr>
      <w:r w:rsidRPr="00E07C4F">
        <w:rPr>
          <w:rFonts w:cs="David" w:hint="cs"/>
          <w:rtl/>
        </w:rPr>
        <w:tab/>
        <w:t xml:space="preserve">אני אגיד לך: מקום לעבוד בו, משרדים. אם מחליטים שהלוביסטים עובדים כאן </w:t>
      </w:r>
      <w:r w:rsidRPr="00E07C4F">
        <w:rPr>
          <w:rFonts w:cs="David"/>
          <w:rtl/>
        </w:rPr>
        <w:t>–</w:t>
      </w:r>
      <w:r w:rsidRPr="00E07C4F">
        <w:rPr>
          <w:rFonts w:cs="David" w:hint="cs"/>
          <w:rtl/>
        </w:rPr>
        <w:t xml:space="preserve"> אם הדלת נפתחת, גם עם מגבלות </w:t>
      </w:r>
      <w:r w:rsidRPr="00E07C4F">
        <w:rPr>
          <w:rFonts w:cs="David"/>
          <w:rtl/>
        </w:rPr>
        <w:t>–</w:t>
      </w:r>
      <w:r w:rsidRPr="00E07C4F">
        <w:rPr>
          <w:rFonts w:cs="David" w:hint="cs"/>
          <w:rtl/>
        </w:rPr>
        <w:t xml:space="preserve"> ראוי שיהיה להם מקום פה. הם ישלמו, לכנסת, אלה כבר עניינים טכניים, אבל ראוי שיהיה להם מקום שממנו הם יוכלו לעבוד ולעשות את עבודתם המוסדרת. </w:t>
      </w:r>
    </w:p>
    <w:p w14:paraId="080E124B" w14:textId="77777777" w:rsidR="00E07C4F" w:rsidRPr="00E07C4F" w:rsidRDefault="00E07C4F" w:rsidP="00E07C4F">
      <w:pPr>
        <w:bidi/>
        <w:jc w:val="both"/>
        <w:rPr>
          <w:rFonts w:cs="David" w:hint="cs"/>
          <w:rtl/>
        </w:rPr>
      </w:pPr>
    </w:p>
    <w:p w14:paraId="1EE076FA"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24412359" w14:textId="77777777" w:rsidR="00E07C4F" w:rsidRPr="00E07C4F" w:rsidRDefault="00E07C4F" w:rsidP="00E07C4F">
      <w:pPr>
        <w:pStyle w:val="Heading5"/>
        <w:rPr>
          <w:rFonts w:hint="cs"/>
          <w:sz w:val="24"/>
          <w:rtl/>
        </w:rPr>
      </w:pPr>
    </w:p>
    <w:p w14:paraId="71F5CE98" w14:textId="77777777" w:rsidR="00E07C4F" w:rsidRPr="00E07C4F" w:rsidRDefault="00E07C4F" w:rsidP="00E07C4F">
      <w:pPr>
        <w:bidi/>
        <w:jc w:val="both"/>
        <w:rPr>
          <w:rFonts w:cs="David" w:hint="cs"/>
          <w:rtl/>
        </w:rPr>
      </w:pPr>
      <w:r w:rsidRPr="00E07C4F">
        <w:rPr>
          <w:rFonts w:cs="David" w:hint="cs"/>
          <w:rtl/>
        </w:rPr>
        <w:tab/>
        <w:t xml:space="preserve"> מה עוד נארגן להם, בהזדמנות הזו, של חקיקה? </w:t>
      </w:r>
    </w:p>
    <w:p w14:paraId="7E037F12" w14:textId="77777777" w:rsidR="00E07C4F" w:rsidRPr="00E07C4F" w:rsidRDefault="00E07C4F" w:rsidP="00E07C4F">
      <w:pPr>
        <w:bidi/>
        <w:jc w:val="both"/>
        <w:rPr>
          <w:rFonts w:cs="David" w:hint="cs"/>
          <w:rtl/>
        </w:rPr>
      </w:pPr>
    </w:p>
    <w:p w14:paraId="672EDE6E"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0C181CC6" w14:textId="77777777" w:rsidR="00E07C4F" w:rsidRPr="00E07C4F" w:rsidRDefault="00E07C4F" w:rsidP="00E07C4F">
      <w:pPr>
        <w:bidi/>
        <w:jc w:val="both"/>
        <w:rPr>
          <w:rFonts w:cs="David" w:hint="cs"/>
          <w:rtl/>
        </w:rPr>
      </w:pPr>
    </w:p>
    <w:p w14:paraId="1414803E" w14:textId="77777777" w:rsidR="00E07C4F" w:rsidRPr="00E07C4F" w:rsidRDefault="00E07C4F" w:rsidP="00E07C4F">
      <w:pPr>
        <w:bidi/>
        <w:jc w:val="both"/>
        <w:rPr>
          <w:rFonts w:cs="David" w:hint="cs"/>
          <w:rtl/>
        </w:rPr>
      </w:pPr>
      <w:r w:rsidRPr="00E07C4F">
        <w:rPr>
          <w:rFonts w:cs="David" w:hint="cs"/>
          <w:rtl/>
        </w:rPr>
        <w:tab/>
        <w:t>- - -</w:t>
      </w:r>
    </w:p>
    <w:p w14:paraId="718899B8" w14:textId="77777777" w:rsidR="00E07C4F" w:rsidRPr="00E07C4F" w:rsidRDefault="00E07C4F" w:rsidP="00E07C4F">
      <w:pPr>
        <w:bidi/>
        <w:jc w:val="both"/>
        <w:rPr>
          <w:rFonts w:cs="David" w:hint="cs"/>
          <w:rtl/>
        </w:rPr>
      </w:pPr>
    </w:p>
    <w:p w14:paraId="207E27D3" w14:textId="77777777" w:rsidR="00E07C4F" w:rsidRPr="00E07C4F" w:rsidRDefault="00E07C4F" w:rsidP="00E07C4F">
      <w:pPr>
        <w:pStyle w:val="Heading5"/>
        <w:rPr>
          <w:rFonts w:hint="cs"/>
          <w:sz w:val="24"/>
          <w:rtl/>
        </w:rPr>
      </w:pPr>
      <w:r w:rsidRPr="00E07C4F">
        <w:rPr>
          <w:rFonts w:hint="cs"/>
          <w:sz w:val="24"/>
          <w:u w:val="single"/>
          <w:rtl/>
        </w:rPr>
        <w:t>יואל חסון:</w:t>
      </w:r>
    </w:p>
    <w:p w14:paraId="22CA866C" w14:textId="77777777" w:rsidR="00E07C4F" w:rsidRPr="00E07C4F" w:rsidRDefault="00E07C4F" w:rsidP="00E07C4F">
      <w:pPr>
        <w:pStyle w:val="Heading5"/>
        <w:rPr>
          <w:rFonts w:hint="cs"/>
          <w:sz w:val="24"/>
          <w:rtl/>
        </w:rPr>
      </w:pPr>
    </w:p>
    <w:p w14:paraId="4E939CA0" w14:textId="77777777" w:rsidR="00E07C4F" w:rsidRPr="00E07C4F" w:rsidRDefault="00E07C4F" w:rsidP="00E07C4F">
      <w:pPr>
        <w:bidi/>
        <w:jc w:val="both"/>
        <w:rPr>
          <w:rFonts w:cs="David" w:hint="cs"/>
          <w:rtl/>
        </w:rPr>
      </w:pPr>
      <w:r w:rsidRPr="00E07C4F">
        <w:rPr>
          <w:rFonts w:cs="David" w:hint="cs"/>
          <w:rtl/>
        </w:rPr>
        <w:tab/>
        <w:t xml:space="preserve"> בכל אופן אני אומר, אדוני היושב ראש, אני רוצה לתת דוגמאות חיוביות </w:t>
      </w:r>
      <w:r w:rsidRPr="00E07C4F">
        <w:rPr>
          <w:rFonts w:cs="David"/>
          <w:rtl/>
        </w:rPr>
        <w:t>–</w:t>
      </w:r>
      <w:r w:rsidRPr="00E07C4F">
        <w:rPr>
          <w:rFonts w:cs="David" w:hint="cs"/>
          <w:rtl/>
        </w:rPr>
        <w:t xml:space="preserve"> מי שטוען, הטענה הזו כל הזמן נגד בעלי ההון והרדיפה הזו של בעלי ההון שהם עומדים פה ומנהלים את כולם, אז קודם כל </w:t>
      </w:r>
      <w:r w:rsidRPr="00E07C4F">
        <w:rPr>
          <w:rFonts w:cs="David"/>
          <w:rtl/>
        </w:rPr>
        <w:t>–</w:t>
      </w:r>
      <w:r w:rsidRPr="00E07C4F">
        <w:rPr>
          <w:rFonts w:cs="David" w:hint="cs"/>
          <w:rtl/>
        </w:rPr>
        <w:t xml:space="preserve"> בעלי ההון הם חלק מהמנוף וחלק מהמנוע של המשק הישראלי, וגם השכבות החלשות  לא יכולות בלעדיהם. אני גם רוצה לומר שהלוביסטים כאן מייצגים גם עמותות ובעלי עניין שהם לא בעלי הון וגופים חברתיים, גופים ארגוניים ועובדים,  ועוד אין ספור של דוגמאות, ואתה יודע מה? אם ניקח פה את הלוביסטים ונבדוק את מי הם מייצגים יותר </w:t>
      </w:r>
      <w:r w:rsidRPr="00E07C4F">
        <w:rPr>
          <w:rFonts w:cs="David"/>
          <w:rtl/>
        </w:rPr>
        <w:t>–</w:t>
      </w:r>
      <w:r w:rsidRPr="00E07C4F">
        <w:rPr>
          <w:rFonts w:cs="David" w:hint="cs"/>
          <w:rtl/>
        </w:rPr>
        <w:t xml:space="preserve"> אתה תגלה הרבה יותר ארגונים התנדבותיים, ארגוני עובדים, ארגונים חברתיים, בעלי עניין יותר מאשר בעלי הון. אני רוצה לתת דוגמה -חוק היוצרים. כשהיה כאן הדיון המהותי, הקשה והמורכב של חוק היוצרים, בעיניי, העובדה שכל היוצרים מכל הגוונים השתמשו בחברות לובינג </w:t>
      </w:r>
      <w:r w:rsidRPr="00E07C4F">
        <w:rPr>
          <w:rFonts w:cs="David"/>
          <w:rtl/>
        </w:rPr>
        <w:t>–</w:t>
      </w:r>
      <w:r w:rsidRPr="00E07C4F">
        <w:rPr>
          <w:rFonts w:cs="David" w:hint="cs"/>
          <w:rtl/>
        </w:rPr>
        <w:t xml:space="preserve"> תרם לדיון. אם היינו מקבלים את חוק היוצרים כפי שהוצע במקור על ידי משרד המשפטים, היינו גורמים נזק אדיר ליצירה הישראלית. ועצם העובדה שכל היוצרים, שהם לא בעלי הון, עד כמה שאני יודע, התארגנו, לקחו חברות לובינג, התארגנו בעצמם, באו והשפיעו על חברי כנסת ודיברו אתם, גרמו למצב שיצא חוק יוצרים הרבה יותר טוב. מה שחשוב בחוק הזה זה איזון, ולא פופוליזם. </w:t>
      </w:r>
    </w:p>
    <w:p w14:paraId="0FEC733B" w14:textId="77777777" w:rsidR="00E07C4F" w:rsidRPr="00E07C4F" w:rsidRDefault="00E07C4F" w:rsidP="00E07C4F">
      <w:pPr>
        <w:bidi/>
        <w:jc w:val="both"/>
        <w:rPr>
          <w:rFonts w:cs="David" w:hint="cs"/>
          <w:rtl/>
        </w:rPr>
      </w:pPr>
    </w:p>
    <w:p w14:paraId="7D0D4E62" w14:textId="77777777" w:rsidR="00E07C4F" w:rsidRPr="00E07C4F" w:rsidRDefault="00E07C4F" w:rsidP="00E07C4F">
      <w:pPr>
        <w:bidi/>
        <w:jc w:val="both"/>
        <w:rPr>
          <w:rFonts w:cs="David"/>
          <w:rtl/>
        </w:rPr>
      </w:pPr>
      <w:proofErr w:type="spellStart"/>
      <w:r w:rsidRPr="00E07C4F">
        <w:rPr>
          <w:rFonts w:cs="David" w:hint="eastAsia"/>
          <w:u w:val="single"/>
          <w:rtl/>
        </w:rPr>
        <w:t>רוברט</w:t>
      </w:r>
      <w:proofErr w:type="spellEnd"/>
      <w:r w:rsidRPr="00E07C4F">
        <w:rPr>
          <w:rFonts w:cs="David"/>
          <w:u w:val="single"/>
          <w:rtl/>
        </w:rPr>
        <w:t xml:space="preserve"> </w:t>
      </w:r>
      <w:proofErr w:type="spellStart"/>
      <w:r w:rsidRPr="00E07C4F">
        <w:rPr>
          <w:rFonts w:cs="David"/>
          <w:u w:val="single"/>
          <w:rtl/>
        </w:rPr>
        <w:t>אילטוב</w:t>
      </w:r>
      <w:proofErr w:type="spellEnd"/>
      <w:r w:rsidRPr="00E07C4F">
        <w:rPr>
          <w:rFonts w:cs="David"/>
          <w:u w:val="single"/>
          <w:rtl/>
        </w:rPr>
        <w:t>:</w:t>
      </w:r>
    </w:p>
    <w:p w14:paraId="02850F66" w14:textId="77777777" w:rsidR="00E07C4F" w:rsidRPr="00E07C4F" w:rsidRDefault="00E07C4F" w:rsidP="00E07C4F">
      <w:pPr>
        <w:bidi/>
        <w:jc w:val="both"/>
        <w:rPr>
          <w:rFonts w:cs="David"/>
          <w:rtl/>
        </w:rPr>
      </w:pPr>
    </w:p>
    <w:p w14:paraId="45AC7107" w14:textId="77777777" w:rsidR="00E07C4F" w:rsidRPr="00E07C4F" w:rsidRDefault="00E07C4F" w:rsidP="00E07C4F">
      <w:pPr>
        <w:bidi/>
        <w:jc w:val="both"/>
        <w:rPr>
          <w:rFonts w:cs="David" w:hint="cs"/>
          <w:rtl/>
        </w:rPr>
      </w:pPr>
      <w:r w:rsidRPr="00E07C4F">
        <w:rPr>
          <w:rFonts w:cs="David"/>
          <w:rtl/>
        </w:rPr>
        <w:tab/>
      </w:r>
      <w:r w:rsidRPr="00E07C4F">
        <w:rPr>
          <w:rFonts w:cs="David" w:hint="cs"/>
          <w:rtl/>
        </w:rPr>
        <w:t xml:space="preserve"> קודם כל </w:t>
      </w:r>
      <w:r w:rsidRPr="00E07C4F">
        <w:rPr>
          <w:rFonts w:cs="David"/>
          <w:rtl/>
        </w:rPr>
        <w:t>–</w:t>
      </w:r>
      <w:r w:rsidRPr="00E07C4F">
        <w:rPr>
          <w:rFonts w:cs="David" w:hint="cs"/>
          <w:rtl/>
        </w:rPr>
        <w:t xml:space="preserve"> אני מברך על הצעת החוק. צריך לעשות סדר במערכת הזו, אבל יש לי כמה הסתייגויות.  אני כמובן ארצה לשמוע את כל הנוכחים בעצם על כמה דברים בחוק. לדוגמה </w:t>
      </w:r>
      <w:r w:rsidRPr="00E07C4F">
        <w:rPr>
          <w:rFonts w:cs="David"/>
          <w:rtl/>
        </w:rPr>
        <w:t>–</w:t>
      </w:r>
      <w:r w:rsidRPr="00E07C4F">
        <w:rPr>
          <w:rFonts w:cs="David" w:hint="cs"/>
          <w:rtl/>
        </w:rPr>
        <w:t xml:space="preserve"> חברות הלובינג, או אלה שעושים את הלובינג </w:t>
      </w:r>
      <w:r w:rsidRPr="00E07C4F">
        <w:rPr>
          <w:rFonts w:cs="David"/>
          <w:rtl/>
        </w:rPr>
        <w:t>–</w:t>
      </w:r>
      <w:r w:rsidRPr="00E07C4F">
        <w:rPr>
          <w:rFonts w:cs="David" w:hint="cs"/>
          <w:rtl/>
        </w:rPr>
        <w:t xml:space="preserve"> האם חברי מרכז, למיניהם של מפלגות שונות, הם אלה שעושים - -</w:t>
      </w:r>
    </w:p>
    <w:p w14:paraId="0379037F" w14:textId="77777777" w:rsidR="00E07C4F" w:rsidRPr="00E07C4F" w:rsidRDefault="00E07C4F" w:rsidP="00E07C4F">
      <w:pPr>
        <w:bidi/>
        <w:jc w:val="both"/>
        <w:rPr>
          <w:rFonts w:cs="David" w:hint="cs"/>
          <w:rtl/>
        </w:rPr>
      </w:pPr>
    </w:p>
    <w:p w14:paraId="5487E378" w14:textId="77777777" w:rsidR="00E07C4F" w:rsidRPr="00E07C4F" w:rsidRDefault="00E07C4F" w:rsidP="00E07C4F">
      <w:pPr>
        <w:bidi/>
        <w:jc w:val="both"/>
        <w:rPr>
          <w:rFonts w:cs="David" w:hint="cs"/>
          <w:rtl/>
        </w:rPr>
      </w:pPr>
    </w:p>
    <w:p w14:paraId="7C2E659B" w14:textId="77777777" w:rsidR="00E07C4F" w:rsidRPr="00E07C4F" w:rsidRDefault="00E07C4F" w:rsidP="00E07C4F">
      <w:pPr>
        <w:bidi/>
        <w:jc w:val="both"/>
        <w:rPr>
          <w:rFonts w:cs="David" w:hint="cs"/>
          <w:rtl/>
        </w:rPr>
      </w:pPr>
    </w:p>
    <w:p w14:paraId="1AFCE48C"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72D87E70" w14:textId="77777777" w:rsidR="00E07C4F" w:rsidRPr="00E07C4F" w:rsidRDefault="00E07C4F" w:rsidP="00E07C4F">
      <w:pPr>
        <w:bidi/>
        <w:jc w:val="both"/>
        <w:rPr>
          <w:rFonts w:cs="David" w:hint="cs"/>
          <w:rtl/>
        </w:rPr>
      </w:pPr>
    </w:p>
    <w:p w14:paraId="767775A3" w14:textId="77777777" w:rsidR="00E07C4F" w:rsidRPr="00E07C4F" w:rsidRDefault="00E07C4F" w:rsidP="00E07C4F">
      <w:pPr>
        <w:bidi/>
        <w:jc w:val="both"/>
        <w:rPr>
          <w:rFonts w:cs="David" w:hint="cs"/>
          <w:rtl/>
        </w:rPr>
      </w:pPr>
      <w:r w:rsidRPr="00E07C4F">
        <w:rPr>
          <w:rFonts w:cs="David" w:hint="cs"/>
          <w:rtl/>
        </w:rPr>
        <w:tab/>
        <w:t xml:space="preserve"> האם חבר מרכז יהיה לוביסט? </w:t>
      </w:r>
    </w:p>
    <w:p w14:paraId="5FE8DE3B" w14:textId="77777777" w:rsidR="00E07C4F" w:rsidRPr="00E07C4F" w:rsidRDefault="00E07C4F" w:rsidP="00E07C4F">
      <w:pPr>
        <w:bidi/>
        <w:jc w:val="both"/>
        <w:rPr>
          <w:rFonts w:cs="David" w:hint="cs"/>
          <w:rtl/>
        </w:rPr>
      </w:pPr>
    </w:p>
    <w:p w14:paraId="03A26C8E" w14:textId="77777777" w:rsidR="00E07C4F" w:rsidRPr="00E07C4F" w:rsidRDefault="00E07C4F" w:rsidP="00E07C4F">
      <w:pPr>
        <w:bidi/>
        <w:jc w:val="both"/>
        <w:rPr>
          <w:rFonts w:cs="David"/>
          <w:rtl/>
        </w:rPr>
      </w:pPr>
      <w:proofErr w:type="spellStart"/>
      <w:r w:rsidRPr="00E07C4F">
        <w:rPr>
          <w:rFonts w:cs="David" w:hint="eastAsia"/>
          <w:u w:val="single"/>
          <w:rtl/>
        </w:rPr>
        <w:t>רוברט</w:t>
      </w:r>
      <w:proofErr w:type="spellEnd"/>
      <w:r w:rsidRPr="00E07C4F">
        <w:rPr>
          <w:rFonts w:cs="David"/>
          <w:u w:val="single"/>
          <w:rtl/>
        </w:rPr>
        <w:t xml:space="preserve"> </w:t>
      </w:r>
      <w:proofErr w:type="spellStart"/>
      <w:r w:rsidRPr="00E07C4F">
        <w:rPr>
          <w:rFonts w:cs="David"/>
          <w:u w:val="single"/>
          <w:rtl/>
        </w:rPr>
        <w:t>אילטוב</w:t>
      </w:r>
      <w:proofErr w:type="spellEnd"/>
      <w:r w:rsidRPr="00E07C4F">
        <w:rPr>
          <w:rFonts w:cs="David"/>
          <w:u w:val="single"/>
          <w:rtl/>
        </w:rPr>
        <w:t>:</w:t>
      </w:r>
    </w:p>
    <w:p w14:paraId="092B4560" w14:textId="77777777" w:rsidR="00E07C4F" w:rsidRPr="00E07C4F" w:rsidRDefault="00E07C4F" w:rsidP="00E07C4F">
      <w:pPr>
        <w:bidi/>
        <w:jc w:val="both"/>
        <w:rPr>
          <w:rFonts w:cs="David"/>
          <w:rtl/>
        </w:rPr>
      </w:pPr>
    </w:p>
    <w:p w14:paraId="5C1139C8" w14:textId="77777777" w:rsidR="00E07C4F" w:rsidRPr="00E07C4F" w:rsidRDefault="00E07C4F" w:rsidP="00E07C4F">
      <w:pPr>
        <w:bidi/>
        <w:jc w:val="both"/>
        <w:rPr>
          <w:rFonts w:cs="David" w:hint="cs"/>
          <w:rtl/>
        </w:rPr>
      </w:pPr>
      <w:r w:rsidRPr="00E07C4F">
        <w:rPr>
          <w:rFonts w:cs="David"/>
          <w:rtl/>
        </w:rPr>
        <w:tab/>
      </w:r>
      <w:r w:rsidRPr="00E07C4F">
        <w:rPr>
          <w:rFonts w:cs="David" w:hint="cs"/>
          <w:rtl/>
        </w:rPr>
        <w:t xml:space="preserve">כן. האם הוא, בהגדרה, יהיה לוביסט? האם מותר לו לקדם נושאים של אותה מפלגה או של אנשים של אותה מפלגה, או של גופים ששייכים ועובדים עם המפלגה? </w:t>
      </w:r>
    </w:p>
    <w:p w14:paraId="1BE2998E" w14:textId="77777777" w:rsidR="00E07C4F" w:rsidRPr="00E07C4F" w:rsidRDefault="00E07C4F" w:rsidP="00E07C4F">
      <w:pPr>
        <w:bidi/>
        <w:jc w:val="both"/>
        <w:rPr>
          <w:rFonts w:cs="David" w:hint="cs"/>
          <w:rtl/>
        </w:rPr>
      </w:pPr>
    </w:p>
    <w:p w14:paraId="5F29A5A4" w14:textId="77777777" w:rsidR="00E07C4F" w:rsidRPr="00E07C4F" w:rsidRDefault="00E07C4F" w:rsidP="00E07C4F">
      <w:pPr>
        <w:bidi/>
        <w:jc w:val="both"/>
        <w:rPr>
          <w:rFonts w:cs="David" w:hint="cs"/>
          <w:rtl/>
        </w:rPr>
      </w:pPr>
      <w:r w:rsidRPr="00E07C4F">
        <w:rPr>
          <w:rFonts w:cs="David" w:hint="cs"/>
          <w:rtl/>
        </w:rPr>
        <w:tab/>
        <w:t xml:space="preserve">אני חושב שיש יותר מדי פזילה לכל הנושא של האם יש נציגות לגופים ציבוריים או לאנשים הפשוטים </w:t>
      </w:r>
      <w:r w:rsidRPr="00E07C4F">
        <w:rPr>
          <w:rFonts w:cs="David"/>
          <w:rtl/>
        </w:rPr>
        <w:t>–</w:t>
      </w:r>
      <w:r w:rsidRPr="00E07C4F">
        <w:rPr>
          <w:rFonts w:cs="David" w:hint="cs"/>
          <w:rtl/>
        </w:rPr>
        <w:t xml:space="preserve"> אני בעיקר נפגש עם חברות לובינג שמייצגות את "אור ירוק" למשל, או נכים, למיניהם. אני חושב שזמננו נתפס שם לא פחות מאשר עם חברות לובינג אחרות, ואני חושב שזה בסדר. יחד עם זאת, אני חושב שכלכלת ישראל, פיתוחה וקידומה </w:t>
      </w:r>
      <w:r w:rsidRPr="00E07C4F">
        <w:rPr>
          <w:rFonts w:cs="David"/>
          <w:rtl/>
        </w:rPr>
        <w:t>–</w:t>
      </w:r>
      <w:r w:rsidRPr="00E07C4F">
        <w:rPr>
          <w:rFonts w:cs="David" w:hint="cs"/>
          <w:rtl/>
        </w:rPr>
        <w:t xml:space="preserve"> זה לא מילת גנאי. חשוב לקדם את הכלכלה ולפתח אותה. אלה הם בעצם הדברים המרכזיים. גם נושא  השקיפות </w:t>
      </w:r>
      <w:r w:rsidRPr="00E07C4F">
        <w:rPr>
          <w:rFonts w:cs="David"/>
          <w:rtl/>
        </w:rPr>
        <w:t>–</w:t>
      </w:r>
      <w:r w:rsidRPr="00E07C4F">
        <w:rPr>
          <w:rFonts w:cs="David" w:hint="cs"/>
          <w:rtl/>
        </w:rPr>
        <w:t xml:space="preserve"> צריך להבין שיש חופש עיסוק במדינת ישראל, שהוא זכות מוקנית, וצריך לבחון בצורה מאד ברורה איפה המידע צריך להגיע ואיפה לא. האם המידע שהחברות צריכות להציע הוא פתוח לכל הציבור או שרק לאנשים המורשים לכך, שאנחנו נקבע, והדברים האלה הם חשובים, כי יש גם את חופש העיסוק במדינה שלנו. </w:t>
      </w:r>
    </w:p>
    <w:p w14:paraId="5BC4623D" w14:textId="77777777" w:rsidR="00E07C4F" w:rsidRPr="00E07C4F" w:rsidRDefault="00E07C4F" w:rsidP="00E07C4F">
      <w:pPr>
        <w:bidi/>
        <w:jc w:val="both"/>
        <w:rPr>
          <w:rFonts w:cs="David" w:hint="cs"/>
          <w:rtl/>
        </w:rPr>
      </w:pPr>
    </w:p>
    <w:p w14:paraId="17F999F3" w14:textId="77777777" w:rsidR="00E07C4F" w:rsidRPr="00E07C4F" w:rsidRDefault="00E07C4F" w:rsidP="00E07C4F">
      <w:pPr>
        <w:bidi/>
        <w:jc w:val="both"/>
        <w:rPr>
          <w:rFonts w:cs="David" w:hint="cs"/>
          <w:rtl/>
        </w:rPr>
      </w:pPr>
    </w:p>
    <w:p w14:paraId="5D93C64F" w14:textId="77777777" w:rsidR="00E07C4F" w:rsidRPr="00E07C4F" w:rsidRDefault="00E07C4F" w:rsidP="00E07C4F">
      <w:pPr>
        <w:bidi/>
        <w:jc w:val="both"/>
        <w:rPr>
          <w:rFonts w:cs="David" w:hint="cs"/>
          <w:rtl/>
        </w:rPr>
      </w:pPr>
      <w:r w:rsidRPr="00E07C4F">
        <w:rPr>
          <w:rFonts w:cs="David" w:hint="cs"/>
          <w:u w:val="single"/>
          <w:rtl/>
        </w:rPr>
        <w:t>ראובן ריבלין:</w:t>
      </w:r>
    </w:p>
    <w:p w14:paraId="092BA609" w14:textId="77777777" w:rsidR="00E07C4F" w:rsidRPr="00E07C4F" w:rsidRDefault="00E07C4F" w:rsidP="00E07C4F">
      <w:pPr>
        <w:bidi/>
        <w:jc w:val="both"/>
        <w:rPr>
          <w:rFonts w:cs="David" w:hint="cs"/>
          <w:rtl/>
        </w:rPr>
      </w:pPr>
    </w:p>
    <w:p w14:paraId="6A8D58DF" w14:textId="77777777" w:rsidR="00E07C4F" w:rsidRPr="00E07C4F" w:rsidRDefault="00E07C4F" w:rsidP="00E07C4F">
      <w:pPr>
        <w:bidi/>
        <w:jc w:val="both"/>
        <w:rPr>
          <w:rFonts w:cs="David" w:hint="cs"/>
          <w:rtl/>
        </w:rPr>
      </w:pPr>
      <w:r w:rsidRPr="00E07C4F">
        <w:rPr>
          <w:rFonts w:cs="David" w:hint="cs"/>
          <w:rtl/>
        </w:rPr>
        <w:tab/>
        <w:t xml:space="preserve"> הנושא של הלוביסטים הפך להיות נושא שמטריד עד מעיק במרוצת שלושת הכנסות האחרות. חוק חופש העיסוק לא ברא ולא אפשר למאן </w:t>
      </w:r>
      <w:proofErr w:type="spellStart"/>
      <w:r w:rsidRPr="00E07C4F">
        <w:rPr>
          <w:rFonts w:cs="David" w:hint="cs"/>
          <w:rtl/>
        </w:rPr>
        <w:t>דהוא</w:t>
      </w:r>
      <w:proofErr w:type="spellEnd"/>
      <w:r w:rsidRPr="00E07C4F">
        <w:rPr>
          <w:rFonts w:cs="David" w:hint="cs"/>
          <w:rtl/>
        </w:rPr>
        <w:t xml:space="preserve"> לומר בבוקר כשהוא קם שהוא לוביסט. חופש העיסוק מאפשר לכל אדם להכריז על עצמו כלוביסט, כניסתו לכנסת היא כניסה כמו לכל אזרח, חופשי, ואנחנו התלבטנו מה יהיו הכללים אשר יחייבו את כל המערכת. ביקשנו גם להתייעץ עם ועדת זמיר בנושא, והיא קבעה שכל הנושאים שקשורים להשפעה לא הוגנת על חברי כנסת צריכה להיות מופנים, בתקנון האתיקה, כלפי חברי הכנסת, בעוד שכלפי הלוביסטים  יש קושי רב שהכנסת תבוא ותקבע </w:t>
      </w:r>
      <w:proofErr w:type="spellStart"/>
      <w:r w:rsidRPr="00E07C4F">
        <w:rPr>
          <w:rFonts w:cs="David" w:hint="cs"/>
          <w:rtl/>
        </w:rPr>
        <w:t>בתקנונה</w:t>
      </w:r>
      <w:proofErr w:type="spellEnd"/>
      <w:r w:rsidRPr="00E07C4F">
        <w:rPr>
          <w:rFonts w:cs="David" w:hint="cs"/>
          <w:rtl/>
        </w:rPr>
        <w:t xml:space="preserve"> איזה שהם הוראות. למשל </w:t>
      </w:r>
      <w:r w:rsidRPr="00E07C4F">
        <w:rPr>
          <w:rFonts w:cs="David"/>
          <w:rtl/>
        </w:rPr>
        <w:t>–</w:t>
      </w:r>
      <w:r w:rsidRPr="00E07C4F">
        <w:rPr>
          <w:rFonts w:cs="David" w:hint="cs"/>
          <w:rtl/>
        </w:rPr>
        <w:t xml:space="preserve"> היום, יושב ראש הכנסת מוגבל רק במתן אישור קבע לאדם המבקש להכריז על עצמו כלוביסט, והמבקש לקבל את זכות הכניסה והיציאה באופן חופשי, מבלי שיזקק כל פעם לביקורת משמר הכנסת כמו כל אזרח, ולהזמנה מאחד מחברי הכנסת. </w:t>
      </w:r>
    </w:p>
    <w:p w14:paraId="4B97464B" w14:textId="77777777" w:rsidR="00E07C4F" w:rsidRPr="00E07C4F" w:rsidRDefault="00E07C4F" w:rsidP="00E07C4F">
      <w:pPr>
        <w:bidi/>
        <w:jc w:val="both"/>
        <w:rPr>
          <w:rFonts w:cs="David" w:hint="cs"/>
          <w:rtl/>
        </w:rPr>
      </w:pPr>
    </w:p>
    <w:p w14:paraId="05707893" w14:textId="77777777" w:rsidR="00E07C4F" w:rsidRPr="00E07C4F" w:rsidRDefault="00E07C4F" w:rsidP="00E07C4F">
      <w:pPr>
        <w:bidi/>
        <w:jc w:val="both"/>
        <w:rPr>
          <w:rFonts w:cs="David" w:hint="cs"/>
          <w:rtl/>
        </w:rPr>
      </w:pPr>
      <w:r w:rsidRPr="00E07C4F">
        <w:rPr>
          <w:rFonts w:cs="David" w:hint="cs"/>
          <w:rtl/>
        </w:rPr>
        <w:tab/>
        <w:t xml:space="preserve">גם כאשר אתה מסרב יכול אדם ללכת לבית המשפט הגבוה לצדק ולדרוש את זכויותיו כאזרח ועוסק במדינת ישראל. פירושו של דבר שכל ניסיונותינו בעבר לטפל בנושא, שהפך להיות מעיק, מהטעם הפשוט - אני בטוח שהקבוצה של הלוביסטים שנמצאת היום בכנסת, כמנהגם של אנשים הממתינים לאוטובוס, בתחנה, כאשר המצוקה רבה, היא כזו שכל מי שנמצא על האוטובוס אומר לנהג </w:t>
      </w:r>
      <w:r w:rsidRPr="00E07C4F">
        <w:rPr>
          <w:rFonts w:cs="David"/>
          <w:rtl/>
        </w:rPr>
        <w:t>–</w:t>
      </w:r>
      <w:r w:rsidRPr="00E07C4F">
        <w:rPr>
          <w:rFonts w:cs="David" w:hint="cs"/>
          <w:rtl/>
        </w:rPr>
        <w:t xml:space="preserve"> תמשיך לנסוע, אין מקום לאחר לעלות. אלה שנמצאים בתור ונדחפים אומרים: יש עוד מקום, יש עוד מקום, וברגע שהם נכנסים הם אומרים לנהג </w:t>
      </w:r>
      <w:r w:rsidRPr="00E07C4F">
        <w:rPr>
          <w:rFonts w:cs="David"/>
          <w:rtl/>
        </w:rPr>
        <w:t>–</w:t>
      </w:r>
      <w:r w:rsidRPr="00E07C4F">
        <w:rPr>
          <w:rFonts w:cs="David" w:hint="cs"/>
          <w:rtl/>
        </w:rPr>
        <w:t xml:space="preserve"> סגור את הדלת, משום שאין יותר מקום לעלות. דבר שהוא לא בשליטתנו. </w:t>
      </w:r>
    </w:p>
    <w:p w14:paraId="46CE6443" w14:textId="77777777" w:rsidR="00E07C4F" w:rsidRPr="00E07C4F" w:rsidRDefault="00E07C4F" w:rsidP="00E07C4F">
      <w:pPr>
        <w:bidi/>
        <w:jc w:val="both"/>
        <w:rPr>
          <w:rFonts w:cs="David" w:hint="cs"/>
          <w:rtl/>
        </w:rPr>
      </w:pPr>
    </w:p>
    <w:p w14:paraId="76E93567" w14:textId="77777777" w:rsidR="00E07C4F" w:rsidRPr="00E07C4F" w:rsidRDefault="00E07C4F" w:rsidP="00E07C4F">
      <w:pPr>
        <w:bidi/>
        <w:jc w:val="both"/>
        <w:rPr>
          <w:rFonts w:cs="David" w:hint="cs"/>
          <w:rtl/>
        </w:rPr>
      </w:pPr>
      <w:r w:rsidRPr="00E07C4F">
        <w:rPr>
          <w:rFonts w:cs="David" w:hint="cs"/>
          <w:rtl/>
        </w:rPr>
        <w:tab/>
        <w:t xml:space="preserve">אבל בכנסת הקודמת היינו עדים לתופעה שבה לוביסטים, או כמה מהם, היו אוחזים בידו של חבר הכנסת המתכוון להצביע בעוד הם יושבים מאחוריו  ולומר לו : לא, אינך יכול להצביע. אני לא מדבר אתכם על סיפורי אלף לילה , אלא על דבר שאני הייתי עד לו. ולכן אנחנו קיבלנו הנחיה שלוביסטים, אם יושב ראש הוועדה רואה לנכון,  לא יהיו בחדר בזמן ההצבעה. </w:t>
      </w:r>
    </w:p>
    <w:p w14:paraId="6BB2B32A" w14:textId="77777777" w:rsidR="00E07C4F" w:rsidRPr="00E07C4F" w:rsidRDefault="00E07C4F" w:rsidP="00E07C4F">
      <w:pPr>
        <w:bidi/>
        <w:jc w:val="both"/>
        <w:rPr>
          <w:rFonts w:cs="David" w:hint="cs"/>
          <w:rtl/>
        </w:rPr>
      </w:pPr>
    </w:p>
    <w:p w14:paraId="4190511D" w14:textId="77777777" w:rsidR="00E07C4F" w:rsidRPr="00E07C4F" w:rsidRDefault="00E07C4F" w:rsidP="00E07C4F">
      <w:pPr>
        <w:bidi/>
        <w:jc w:val="both"/>
        <w:rPr>
          <w:rFonts w:cs="David" w:hint="cs"/>
          <w:rtl/>
        </w:rPr>
      </w:pPr>
    </w:p>
    <w:p w14:paraId="58848CF1"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701FD75C" w14:textId="77777777" w:rsidR="00E07C4F" w:rsidRPr="00E07C4F" w:rsidRDefault="00E07C4F" w:rsidP="00E07C4F">
      <w:pPr>
        <w:bidi/>
        <w:jc w:val="both"/>
        <w:rPr>
          <w:rFonts w:cs="David" w:hint="cs"/>
          <w:rtl/>
        </w:rPr>
      </w:pPr>
    </w:p>
    <w:p w14:paraId="1095CE26" w14:textId="77777777" w:rsidR="00E07C4F" w:rsidRPr="00E07C4F" w:rsidRDefault="00E07C4F" w:rsidP="00E07C4F">
      <w:pPr>
        <w:bidi/>
        <w:ind w:firstLine="567"/>
        <w:jc w:val="both"/>
        <w:rPr>
          <w:rFonts w:cs="David" w:hint="cs"/>
          <w:rtl/>
        </w:rPr>
      </w:pPr>
      <w:r w:rsidRPr="00E07C4F">
        <w:rPr>
          <w:rFonts w:cs="David" w:hint="cs"/>
          <w:rtl/>
        </w:rPr>
        <w:t xml:space="preserve">לא הבנתי </w:t>
      </w:r>
      <w:r w:rsidRPr="00E07C4F">
        <w:rPr>
          <w:rFonts w:cs="David"/>
          <w:rtl/>
        </w:rPr>
        <w:t>–</w:t>
      </w:r>
      <w:r w:rsidRPr="00E07C4F">
        <w:rPr>
          <w:rFonts w:cs="David" w:hint="cs"/>
          <w:rtl/>
        </w:rPr>
        <w:t xml:space="preserve"> ממי קיבלתם הנחיה? </w:t>
      </w:r>
    </w:p>
    <w:p w14:paraId="5E1246AB" w14:textId="77777777" w:rsidR="00E07C4F" w:rsidRPr="00E07C4F" w:rsidRDefault="00E07C4F" w:rsidP="00E07C4F">
      <w:pPr>
        <w:bidi/>
        <w:jc w:val="both"/>
        <w:rPr>
          <w:rFonts w:cs="David" w:hint="cs"/>
          <w:rtl/>
        </w:rPr>
      </w:pPr>
    </w:p>
    <w:p w14:paraId="7E2DF72B" w14:textId="77777777" w:rsidR="00E07C4F" w:rsidRPr="00E07C4F" w:rsidRDefault="00E07C4F" w:rsidP="00E07C4F">
      <w:pPr>
        <w:bidi/>
        <w:jc w:val="both"/>
        <w:rPr>
          <w:rFonts w:cs="David" w:hint="cs"/>
          <w:u w:val="single"/>
          <w:rtl/>
        </w:rPr>
      </w:pPr>
      <w:r w:rsidRPr="00E07C4F">
        <w:rPr>
          <w:rFonts w:cs="David" w:hint="cs"/>
          <w:u w:val="single"/>
          <w:rtl/>
        </w:rPr>
        <w:t>ראובן ריבלין:</w:t>
      </w:r>
    </w:p>
    <w:p w14:paraId="44701FC9" w14:textId="77777777" w:rsidR="00E07C4F" w:rsidRPr="00E07C4F" w:rsidRDefault="00E07C4F" w:rsidP="00E07C4F">
      <w:pPr>
        <w:bidi/>
        <w:jc w:val="both"/>
        <w:rPr>
          <w:rFonts w:cs="David" w:hint="cs"/>
          <w:rtl/>
        </w:rPr>
      </w:pPr>
    </w:p>
    <w:p w14:paraId="1C8042E8" w14:textId="77777777" w:rsidR="00E07C4F" w:rsidRPr="00E07C4F" w:rsidRDefault="00E07C4F" w:rsidP="00E07C4F">
      <w:pPr>
        <w:bidi/>
        <w:jc w:val="both"/>
        <w:rPr>
          <w:rFonts w:cs="David" w:hint="cs"/>
          <w:rtl/>
        </w:rPr>
      </w:pPr>
      <w:r w:rsidRPr="00E07C4F">
        <w:rPr>
          <w:rFonts w:cs="David" w:hint="cs"/>
          <w:rtl/>
        </w:rPr>
        <w:tab/>
        <w:t xml:space="preserve">אני הנחיתי. אני, בזמנו, ברוב תמימותי, לא חשבתי שמלכתי על הכנסת. אני נולדתי במפלגה שבה לא חשבו כך. אני לא זכיתי להיוולד במפא"י, ולכן אני מתנצל בפניכם. הקמנו פורום לשם כך. אני רוצה לומר לכם </w:t>
      </w:r>
      <w:r w:rsidRPr="00E07C4F">
        <w:rPr>
          <w:rFonts w:cs="David"/>
          <w:rtl/>
        </w:rPr>
        <w:t>–</w:t>
      </w:r>
      <w:r w:rsidRPr="00E07C4F">
        <w:rPr>
          <w:rFonts w:cs="David" w:hint="cs"/>
          <w:rtl/>
        </w:rPr>
        <w:t xml:space="preserve"> השאלה האם לוביסט הוא אדם אשר יש לו כישורים והוא משפיע על חברי כנסת או שיש לו קשרים והוא משפיע על חברי כנסת </w:t>
      </w:r>
      <w:r w:rsidRPr="00E07C4F">
        <w:rPr>
          <w:rFonts w:cs="David"/>
          <w:rtl/>
        </w:rPr>
        <w:t>–</w:t>
      </w:r>
      <w:r w:rsidRPr="00E07C4F">
        <w:rPr>
          <w:rFonts w:cs="David" w:hint="cs"/>
          <w:rtl/>
        </w:rPr>
        <w:t xml:space="preserve"> הוא דבר שאנחנו חייבים לגעת בו כי הוא בנפשנו, בנפשה של הדמוקרטיה בישראל. צריך להתחשב בכל הנושאים ולאחר מכן לקבוע קוד, מה מותר ומה אסור ללוביסט, וזה יכול להיעשות, על פי הצעת ועדת זמיר, רק בחקיקה. </w:t>
      </w:r>
    </w:p>
    <w:p w14:paraId="7F936C6F" w14:textId="77777777" w:rsidR="00E07C4F" w:rsidRPr="00E07C4F" w:rsidRDefault="00E07C4F" w:rsidP="00E07C4F">
      <w:pPr>
        <w:bidi/>
        <w:jc w:val="both"/>
        <w:rPr>
          <w:rFonts w:cs="David" w:hint="cs"/>
          <w:rtl/>
        </w:rPr>
      </w:pPr>
    </w:p>
    <w:p w14:paraId="55B3DA54" w14:textId="77777777" w:rsidR="00E07C4F" w:rsidRPr="00E07C4F" w:rsidRDefault="00E07C4F" w:rsidP="00E07C4F">
      <w:pPr>
        <w:bidi/>
        <w:jc w:val="both"/>
        <w:rPr>
          <w:rFonts w:cs="David" w:hint="cs"/>
          <w:rtl/>
        </w:rPr>
      </w:pPr>
      <w:r w:rsidRPr="00E07C4F">
        <w:rPr>
          <w:rFonts w:cs="David" w:hint="cs"/>
          <w:rtl/>
        </w:rPr>
        <w:tab/>
        <w:t xml:space="preserve">אני רוצה להוסיף עוד משפט: אין כל ספק שכאשר לוביסט מסביר לחבר כנסת סוגיה שלה צריך כדי לגבש את עמדתו, עבודתם של הלוביסטים הועילה מאד כאשר  </w:t>
      </w:r>
      <w:proofErr w:type="spellStart"/>
      <w:r w:rsidRPr="00E07C4F">
        <w:rPr>
          <w:rFonts w:cs="David" w:hint="cs"/>
          <w:rtl/>
        </w:rPr>
        <w:t>המ</w:t>
      </w:r>
      <w:proofErr w:type="spellEnd"/>
      <w:r w:rsidRPr="00E07C4F">
        <w:rPr>
          <w:rFonts w:cs="David" w:hint="cs"/>
          <w:rtl/>
        </w:rPr>
        <w:t xml:space="preserve">.מ.מ לא היה קיים בכנסת והם היו יכולים להיות לעומתיים בנושאים שהממשלה רצתה להביא, כי המאבק הוא תמיד בין שתי דעות ובין אינטרסים שונים, ובכך הלוביסטים תרמו בהחלט. אנחנו צריכים לקבוע בחוק מה מותר ומה אסור, שכן נדמה לי שהרצועה הותרה יותר מדי, וגם, כמו שקורה בכל מדינה שהיא מתקדמת בגילה, נוצרים כל מיני דברים שהם מובנים מאליהם, שאסור שיהיו. </w:t>
      </w:r>
    </w:p>
    <w:p w14:paraId="6FCBBA08" w14:textId="77777777" w:rsidR="00E07C4F" w:rsidRPr="00E07C4F" w:rsidRDefault="00E07C4F" w:rsidP="00E07C4F">
      <w:pPr>
        <w:bidi/>
        <w:jc w:val="both"/>
        <w:rPr>
          <w:rFonts w:cs="David" w:hint="cs"/>
          <w:rtl/>
        </w:rPr>
      </w:pPr>
    </w:p>
    <w:p w14:paraId="75ACA5DC" w14:textId="77777777" w:rsidR="00E07C4F" w:rsidRPr="00E07C4F" w:rsidRDefault="00E07C4F" w:rsidP="00E07C4F">
      <w:pPr>
        <w:bidi/>
        <w:jc w:val="both"/>
        <w:rPr>
          <w:rFonts w:cs="David" w:hint="cs"/>
          <w:rtl/>
        </w:rPr>
      </w:pPr>
    </w:p>
    <w:p w14:paraId="7B63EAEB" w14:textId="77777777" w:rsidR="00E07C4F" w:rsidRPr="00E07C4F" w:rsidRDefault="00E07C4F" w:rsidP="00E07C4F">
      <w:pPr>
        <w:bidi/>
        <w:jc w:val="both"/>
        <w:rPr>
          <w:rFonts w:cs="David" w:hint="cs"/>
          <w:rtl/>
        </w:rPr>
      </w:pPr>
      <w:r w:rsidRPr="00E07C4F">
        <w:rPr>
          <w:rFonts w:cs="David" w:hint="cs"/>
          <w:u w:val="single"/>
          <w:rtl/>
        </w:rPr>
        <w:t>נסים זאב:</w:t>
      </w:r>
    </w:p>
    <w:p w14:paraId="43383F45" w14:textId="77777777" w:rsidR="00E07C4F" w:rsidRPr="00E07C4F" w:rsidRDefault="00E07C4F" w:rsidP="00E07C4F">
      <w:pPr>
        <w:bidi/>
        <w:jc w:val="both"/>
        <w:rPr>
          <w:rFonts w:cs="David" w:hint="cs"/>
          <w:rtl/>
        </w:rPr>
      </w:pPr>
    </w:p>
    <w:p w14:paraId="5FE00452" w14:textId="77777777" w:rsidR="00E07C4F" w:rsidRPr="00E07C4F" w:rsidRDefault="00E07C4F" w:rsidP="00E07C4F">
      <w:pPr>
        <w:bidi/>
        <w:jc w:val="both"/>
        <w:rPr>
          <w:rFonts w:cs="David" w:hint="cs"/>
          <w:rtl/>
        </w:rPr>
      </w:pPr>
      <w:r w:rsidRPr="00E07C4F">
        <w:rPr>
          <w:rFonts w:cs="David" w:hint="cs"/>
          <w:rtl/>
        </w:rPr>
        <w:tab/>
        <w:t xml:space="preserve">אני קודם כל מודה לך על זכות הדיבור, אדוני היושב ראש. אני רוצה לומר שהחוק הזה מאד פוגע בחברי הכנסת </w:t>
      </w:r>
      <w:r w:rsidRPr="00E07C4F">
        <w:rPr>
          <w:rFonts w:cs="David"/>
          <w:rtl/>
        </w:rPr>
        <w:t>–</w:t>
      </w:r>
      <w:r w:rsidRPr="00E07C4F">
        <w:rPr>
          <w:rFonts w:cs="David" w:hint="cs"/>
          <w:rtl/>
        </w:rPr>
        <w:t xml:space="preserve">זה נשמע שאין להם עמדה ודעה ולוביסט יכול לשנות את עמדתם. זה גם פוגע בחסינותם וזכויותיהם של חברי הכנסת. אם אני רוצה היום להזמין לוביסט לשמוע עמדה ודעה, מה הוא חושב בדבר מסוים, שזה חשוב בהצעת החוק שלי - אז מישהו יכול למנוע זאת ממני? ומה המשמעות שאותו לוביסט צריך לשים בעת שהותו של המשכן </w:t>
      </w:r>
      <w:r w:rsidRPr="00E07C4F">
        <w:rPr>
          <w:rFonts w:cs="David"/>
          <w:rtl/>
        </w:rPr>
        <w:t>–</w:t>
      </w:r>
      <w:r w:rsidRPr="00E07C4F">
        <w:rPr>
          <w:rFonts w:cs="David" w:hint="cs"/>
          <w:rtl/>
        </w:rPr>
        <w:t xml:space="preserve"> "יישא על גופו תג זיהוי ייחודי"? אתם יודעים מה זה מזכיר לי, ואינני רוצה לומר? זה נשמע כמו אות קין, או קלון. למה זה צריך להיות? </w:t>
      </w:r>
    </w:p>
    <w:p w14:paraId="301297DB" w14:textId="77777777" w:rsidR="00E07C4F" w:rsidRPr="00E07C4F" w:rsidRDefault="00E07C4F" w:rsidP="00E07C4F">
      <w:pPr>
        <w:bidi/>
        <w:jc w:val="both"/>
        <w:rPr>
          <w:rFonts w:cs="David" w:hint="cs"/>
          <w:rtl/>
        </w:rPr>
      </w:pPr>
    </w:p>
    <w:p w14:paraId="54586CC5" w14:textId="77777777" w:rsidR="00E07C4F" w:rsidRPr="00E07C4F" w:rsidRDefault="00E07C4F" w:rsidP="00E07C4F">
      <w:pPr>
        <w:bidi/>
        <w:jc w:val="both"/>
        <w:rPr>
          <w:rFonts w:cs="David" w:hint="cs"/>
          <w:u w:val="single"/>
          <w:rtl/>
        </w:rPr>
      </w:pPr>
      <w:r w:rsidRPr="00E07C4F">
        <w:rPr>
          <w:rFonts w:cs="David" w:hint="cs"/>
          <w:u w:val="single"/>
          <w:rtl/>
        </w:rPr>
        <w:t>קריאה:</w:t>
      </w:r>
    </w:p>
    <w:p w14:paraId="5F51B4F4" w14:textId="77777777" w:rsidR="00E07C4F" w:rsidRPr="00E07C4F" w:rsidRDefault="00E07C4F" w:rsidP="00E07C4F">
      <w:pPr>
        <w:bidi/>
        <w:jc w:val="both"/>
        <w:rPr>
          <w:rFonts w:cs="David" w:hint="cs"/>
          <w:rtl/>
        </w:rPr>
      </w:pPr>
    </w:p>
    <w:p w14:paraId="5C97EA5A" w14:textId="77777777" w:rsidR="00E07C4F" w:rsidRPr="00E07C4F" w:rsidRDefault="00E07C4F" w:rsidP="00E07C4F">
      <w:pPr>
        <w:bidi/>
        <w:jc w:val="both"/>
        <w:rPr>
          <w:rFonts w:cs="David" w:hint="cs"/>
          <w:rtl/>
        </w:rPr>
      </w:pPr>
      <w:r w:rsidRPr="00E07C4F">
        <w:rPr>
          <w:rFonts w:cs="David" w:hint="cs"/>
          <w:rtl/>
        </w:rPr>
        <w:tab/>
        <w:t xml:space="preserve">הסדרנים הולכים עם זה. </w:t>
      </w:r>
    </w:p>
    <w:p w14:paraId="4B06663F" w14:textId="77777777" w:rsidR="00E07C4F" w:rsidRPr="00E07C4F" w:rsidRDefault="00E07C4F" w:rsidP="00E07C4F">
      <w:pPr>
        <w:bidi/>
        <w:jc w:val="both"/>
        <w:rPr>
          <w:rFonts w:cs="David" w:hint="cs"/>
          <w:rtl/>
        </w:rPr>
      </w:pPr>
    </w:p>
    <w:p w14:paraId="4F8D59C6" w14:textId="77777777" w:rsidR="00E07C4F" w:rsidRPr="00E07C4F" w:rsidRDefault="00E07C4F" w:rsidP="00E07C4F">
      <w:pPr>
        <w:bidi/>
        <w:jc w:val="both"/>
        <w:rPr>
          <w:rFonts w:cs="David" w:hint="cs"/>
          <w:u w:val="single"/>
          <w:rtl/>
        </w:rPr>
      </w:pPr>
      <w:r w:rsidRPr="00E07C4F">
        <w:rPr>
          <w:rFonts w:cs="David" w:hint="cs"/>
          <w:u w:val="single"/>
          <w:rtl/>
        </w:rPr>
        <w:t>נסים זאב:</w:t>
      </w:r>
    </w:p>
    <w:p w14:paraId="7CB9E76E" w14:textId="77777777" w:rsidR="00E07C4F" w:rsidRPr="00E07C4F" w:rsidRDefault="00E07C4F" w:rsidP="00E07C4F">
      <w:pPr>
        <w:bidi/>
        <w:jc w:val="both"/>
        <w:rPr>
          <w:rFonts w:cs="David" w:hint="cs"/>
          <w:rtl/>
        </w:rPr>
      </w:pPr>
    </w:p>
    <w:p w14:paraId="02F05363" w14:textId="77777777" w:rsidR="00E07C4F" w:rsidRPr="00E07C4F" w:rsidRDefault="00E07C4F" w:rsidP="00E07C4F">
      <w:pPr>
        <w:bidi/>
        <w:jc w:val="both"/>
        <w:rPr>
          <w:rFonts w:cs="David" w:hint="cs"/>
          <w:rtl/>
        </w:rPr>
      </w:pPr>
      <w:r w:rsidRPr="00E07C4F">
        <w:rPr>
          <w:rFonts w:cs="David" w:hint="cs"/>
          <w:rtl/>
        </w:rPr>
        <w:tab/>
        <w:t xml:space="preserve">אבל זה נשמע פה משהו בומבסטי, שכל עין תדע מרחוק במי מדובר. שכולנו נשמור אולי מרחק ממנו? אני מסכים פה לסעיפים שמאד ברורים מאליהם, שאסור שלחבר כנסת תהיה טובת הנאה,, זה ברור. אני מבקש שבוודאי החוק הזה לא ימנע מחבר כנסת להזמין באופן אישי מישהו שהוא מעבר לקו, בטלפון </w:t>
      </w:r>
      <w:r w:rsidRPr="00E07C4F">
        <w:rPr>
          <w:rFonts w:cs="David"/>
          <w:rtl/>
        </w:rPr>
        <w:t>–</w:t>
      </w:r>
      <w:r w:rsidRPr="00E07C4F">
        <w:rPr>
          <w:rFonts w:cs="David" w:hint="cs"/>
          <w:rtl/>
        </w:rPr>
        <w:t xml:space="preserve"> אומר שיש לו מה להשמיע , מה להציע -- - </w:t>
      </w:r>
    </w:p>
    <w:p w14:paraId="58BBAA25" w14:textId="77777777" w:rsidR="00E07C4F" w:rsidRPr="00E07C4F" w:rsidRDefault="00E07C4F" w:rsidP="00E07C4F">
      <w:pPr>
        <w:bidi/>
        <w:jc w:val="both"/>
        <w:rPr>
          <w:rFonts w:cs="David" w:hint="cs"/>
          <w:rtl/>
        </w:rPr>
      </w:pPr>
    </w:p>
    <w:p w14:paraId="327B3B97"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3CA9DAC9" w14:textId="77777777" w:rsidR="00E07C4F" w:rsidRPr="00E07C4F" w:rsidRDefault="00E07C4F" w:rsidP="00E07C4F">
      <w:pPr>
        <w:bidi/>
        <w:jc w:val="both"/>
        <w:rPr>
          <w:rFonts w:cs="David" w:hint="cs"/>
          <w:rtl/>
        </w:rPr>
      </w:pPr>
    </w:p>
    <w:p w14:paraId="5B3B1D12" w14:textId="77777777" w:rsidR="00E07C4F" w:rsidRPr="00E07C4F" w:rsidRDefault="00E07C4F" w:rsidP="00E07C4F">
      <w:pPr>
        <w:bidi/>
        <w:jc w:val="both"/>
        <w:rPr>
          <w:rFonts w:cs="David" w:hint="cs"/>
          <w:rtl/>
        </w:rPr>
      </w:pPr>
      <w:r w:rsidRPr="00E07C4F">
        <w:rPr>
          <w:rFonts w:cs="David" w:hint="cs"/>
          <w:rtl/>
        </w:rPr>
        <w:tab/>
        <w:t xml:space="preserve"> אני חושב שהמקרים הם הפוכים. </w:t>
      </w:r>
    </w:p>
    <w:p w14:paraId="05D72365" w14:textId="77777777" w:rsidR="00E07C4F" w:rsidRPr="00E07C4F" w:rsidRDefault="00E07C4F" w:rsidP="00E07C4F">
      <w:pPr>
        <w:bidi/>
        <w:jc w:val="both"/>
        <w:rPr>
          <w:rFonts w:cs="David" w:hint="cs"/>
          <w:rtl/>
        </w:rPr>
      </w:pPr>
    </w:p>
    <w:p w14:paraId="297583BA" w14:textId="77777777" w:rsidR="00E07C4F" w:rsidRPr="00E07C4F" w:rsidRDefault="00E07C4F" w:rsidP="00E07C4F">
      <w:pPr>
        <w:bidi/>
        <w:jc w:val="both"/>
        <w:rPr>
          <w:rFonts w:cs="David" w:hint="cs"/>
          <w:rtl/>
        </w:rPr>
      </w:pPr>
      <w:r w:rsidRPr="00E07C4F">
        <w:rPr>
          <w:rFonts w:cs="David" w:hint="cs"/>
          <w:u w:val="single"/>
          <w:rtl/>
        </w:rPr>
        <w:t>נסים זאב:</w:t>
      </w:r>
    </w:p>
    <w:p w14:paraId="1C4B4C97" w14:textId="77777777" w:rsidR="00E07C4F" w:rsidRPr="00E07C4F" w:rsidRDefault="00E07C4F" w:rsidP="00E07C4F">
      <w:pPr>
        <w:bidi/>
        <w:jc w:val="both"/>
        <w:rPr>
          <w:rFonts w:cs="David" w:hint="cs"/>
          <w:rtl/>
        </w:rPr>
      </w:pPr>
    </w:p>
    <w:p w14:paraId="0FC6046A" w14:textId="77777777" w:rsidR="00E07C4F" w:rsidRPr="00E07C4F" w:rsidRDefault="00E07C4F" w:rsidP="00E07C4F">
      <w:pPr>
        <w:bidi/>
        <w:jc w:val="both"/>
        <w:rPr>
          <w:rFonts w:cs="David" w:hint="cs"/>
          <w:rtl/>
        </w:rPr>
      </w:pPr>
      <w:r w:rsidRPr="00E07C4F">
        <w:rPr>
          <w:rFonts w:cs="David" w:hint="cs"/>
          <w:rtl/>
        </w:rPr>
        <w:tab/>
        <w:t xml:space="preserve"> אם לוביסט מתקשר אלי, בעצמו, ומציע את עצמו, יש לי את כל הזכויות להזמין אותו ללשכתי ולשמוע את עמדתו. אחרת זו פגיעה ישירה בזכויותיהם של חברי הכנסת. </w:t>
      </w:r>
    </w:p>
    <w:p w14:paraId="3AA41BE4" w14:textId="77777777" w:rsidR="00E07C4F" w:rsidRPr="00E07C4F" w:rsidRDefault="00E07C4F" w:rsidP="00E07C4F">
      <w:pPr>
        <w:bidi/>
        <w:jc w:val="both"/>
        <w:rPr>
          <w:rFonts w:cs="David" w:hint="cs"/>
          <w:rtl/>
        </w:rPr>
      </w:pPr>
    </w:p>
    <w:p w14:paraId="44CEDB4F" w14:textId="77777777" w:rsidR="00E07C4F" w:rsidRPr="00E07C4F" w:rsidRDefault="00E07C4F" w:rsidP="00E07C4F">
      <w:pPr>
        <w:bidi/>
        <w:jc w:val="both"/>
        <w:rPr>
          <w:rFonts w:cs="David" w:hint="cs"/>
          <w:rtl/>
        </w:rPr>
      </w:pPr>
    </w:p>
    <w:p w14:paraId="4EC04B9A" w14:textId="77777777" w:rsidR="00E07C4F" w:rsidRPr="00E07C4F" w:rsidRDefault="00E07C4F" w:rsidP="00E07C4F">
      <w:pPr>
        <w:bidi/>
        <w:jc w:val="both"/>
        <w:rPr>
          <w:rFonts w:cs="David" w:hint="cs"/>
          <w:u w:val="single"/>
          <w:rtl/>
        </w:rPr>
      </w:pPr>
      <w:r w:rsidRPr="00E07C4F">
        <w:rPr>
          <w:rFonts w:cs="David" w:hint="cs"/>
          <w:u w:val="single"/>
          <w:rtl/>
        </w:rPr>
        <w:t xml:space="preserve">אבי </w:t>
      </w:r>
      <w:proofErr w:type="spellStart"/>
      <w:r w:rsidRPr="00E07C4F">
        <w:rPr>
          <w:rFonts w:cs="David" w:hint="cs"/>
          <w:u w:val="single"/>
          <w:rtl/>
        </w:rPr>
        <w:t>בלשניקוב</w:t>
      </w:r>
      <w:proofErr w:type="spellEnd"/>
      <w:r w:rsidRPr="00E07C4F">
        <w:rPr>
          <w:rFonts w:cs="David" w:hint="cs"/>
          <w:u w:val="single"/>
          <w:rtl/>
        </w:rPr>
        <w:t>:</w:t>
      </w:r>
    </w:p>
    <w:p w14:paraId="42212DFC" w14:textId="77777777" w:rsidR="00E07C4F" w:rsidRPr="00E07C4F" w:rsidRDefault="00E07C4F" w:rsidP="00E07C4F">
      <w:pPr>
        <w:bidi/>
        <w:jc w:val="both"/>
        <w:rPr>
          <w:rFonts w:cs="David" w:hint="cs"/>
          <w:rtl/>
        </w:rPr>
      </w:pPr>
    </w:p>
    <w:p w14:paraId="0DEDEAA0" w14:textId="77777777" w:rsidR="00E07C4F" w:rsidRPr="00E07C4F" w:rsidRDefault="00E07C4F" w:rsidP="00E07C4F">
      <w:pPr>
        <w:bidi/>
        <w:jc w:val="both"/>
        <w:rPr>
          <w:rFonts w:cs="David" w:hint="cs"/>
          <w:rtl/>
        </w:rPr>
      </w:pPr>
      <w:r w:rsidRPr="00E07C4F">
        <w:rPr>
          <w:rFonts w:cs="David" w:hint="cs"/>
          <w:rtl/>
        </w:rPr>
        <w:tab/>
        <w:t xml:space="preserve">לבקשתו של יושב ראש ועדת הכנסת אנחנו התחלנו להכין עבודת מטה בסוגיית הלוביסטים, טרם הגשת החוק. עם הגשת החוק, על מנת שלא תהיה התנגשות, חלילה, או מהלך בשני מסלולים  אני הפסקתי את עבודת המטה שהתחלתי לייצר. אני חושב שזה ראוי, אין טעם שנעבוד בשני מסלולים. הצעת החוק, גם משיחות שלי עם לוביסטים שכמו כולכם </w:t>
      </w:r>
      <w:r w:rsidRPr="00E07C4F">
        <w:rPr>
          <w:rFonts w:cs="David"/>
          <w:rtl/>
        </w:rPr>
        <w:t>–</w:t>
      </w:r>
      <w:r w:rsidRPr="00E07C4F">
        <w:rPr>
          <w:rFonts w:cs="David" w:hint="cs"/>
          <w:rtl/>
        </w:rPr>
        <w:t xml:space="preserve"> אנו מכירים אותם, והם מבאי הבית, אין איזושהי התנגדות אקוטית לחוק. ישנם הרבה דברים שעוברים את הפרופורציות, ואפילו קצת מוגזמים, אפילו קצת פוגעים. אני רוצה להזכיר לכל ידידיי הלוביסטים, פה. לפי הוראה שלי, כל עובדי הכנסת הולכים עם תג זיהוי </w:t>
      </w:r>
      <w:r w:rsidRPr="00E07C4F">
        <w:rPr>
          <w:rFonts w:cs="David"/>
          <w:rtl/>
        </w:rPr>
        <w:t>–</w:t>
      </w:r>
      <w:r w:rsidRPr="00E07C4F">
        <w:rPr>
          <w:rFonts w:cs="David" w:hint="cs"/>
          <w:rtl/>
        </w:rPr>
        <w:t xml:space="preserve"> ראו את מנהלת הוועדה, סגנית מזכיר הכנסת. זו הוראה מפורשת, וזה לא פוגע. השאלה היא איך מציגים את הדברים. אני חושב שזה נכון, וזה ממש לא אמור לפגוע, וזה ממש לא אות קין. לגבי הסוגיה </w:t>
      </w:r>
      <w:r w:rsidRPr="00E07C4F">
        <w:rPr>
          <w:rFonts w:cs="David"/>
          <w:rtl/>
        </w:rPr>
        <w:t>–</w:t>
      </w:r>
      <w:r w:rsidRPr="00E07C4F">
        <w:rPr>
          <w:rFonts w:cs="David" w:hint="cs"/>
          <w:rtl/>
        </w:rPr>
        <w:t xml:space="preserve"> ישנם נהלי הוצאת היתר כניסה קבוע לשדלן </w:t>
      </w:r>
      <w:r w:rsidRPr="00E07C4F">
        <w:rPr>
          <w:rFonts w:cs="David"/>
          <w:rtl/>
        </w:rPr>
        <w:t>–</w:t>
      </w:r>
      <w:r w:rsidRPr="00E07C4F">
        <w:rPr>
          <w:rFonts w:cs="David" w:hint="cs"/>
          <w:rtl/>
        </w:rPr>
        <w:t xml:space="preserve"> שאגף ביקורים והיתרים עובד אתם מה </w:t>
      </w:r>
      <w:r w:rsidRPr="00E07C4F">
        <w:rPr>
          <w:rFonts w:cs="David"/>
          <w:rtl/>
        </w:rPr>
        <w:t>–</w:t>
      </w:r>
      <w:r w:rsidRPr="00E07C4F">
        <w:rPr>
          <w:rFonts w:cs="David" w:hint="cs"/>
          <w:rtl/>
        </w:rPr>
        <w:t xml:space="preserve"> 6 באפריל, 2003. אני חושב שהצעת החוק שהוגשה, וזה על דעת גם יושבת ראש הכנסת וגם על דעת הלשכה המשפטית ומנהל הכנסת </w:t>
      </w:r>
      <w:r w:rsidRPr="00E07C4F">
        <w:rPr>
          <w:rFonts w:cs="David"/>
          <w:rtl/>
        </w:rPr>
        <w:t>–</w:t>
      </w:r>
      <w:r w:rsidRPr="00E07C4F">
        <w:rPr>
          <w:rFonts w:cs="David" w:hint="cs"/>
          <w:rtl/>
        </w:rPr>
        <w:t xml:space="preserve"> אני יוכל לומר לכם שזו הצעת חוק מבורכת, וטוב שתהיה, וטוב שיוסדרו העניינים, וחשוב שישמעו את כולם, והכי חשוב </w:t>
      </w:r>
      <w:r w:rsidRPr="00E07C4F">
        <w:rPr>
          <w:rFonts w:cs="David"/>
          <w:rtl/>
        </w:rPr>
        <w:t>–</w:t>
      </w:r>
      <w:r w:rsidRPr="00E07C4F">
        <w:rPr>
          <w:rFonts w:cs="David" w:hint="cs"/>
          <w:rtl/>
        </w:rPr>
        <w:t xml:space="preserve"> לא לפגוע בכבוד ההדדי של אף אחד. </w:t>
      </w:r>
    </w:p>
    <w:p w14:paraId="7B4EB9F0" w14:textId="77777777" w:rsidR="00E07C4F" w:rsidRPr="00E07C4F" w:rsidRDefault="00E07C4F" w:rsidP="00E07C4F">
      <w:pPr>
        <w:bidi/>
        <w:jc w:val="both"/>
        <w:rPr>
          <w:rFonts w:cs="David" w:hint="cs"/>
          <w:rtl/>
        </w:rPr>
      </w:pPr>
    </w:p>
    <w:p w14:paraId="164026C6" w14:textId="77777777" w:rsidR="00E07C4F" w:rsidRPr="00E07C4F" w:rsidRDefault="00E07C4F" w:rsidP="00E07C4F">
      <w:pPr>
        <w:bidi/>
        <w:jc w:val="both"/>
        <w:rPr>
          <w:rFonts w:cs="David" w:hint="cs"/>
          <w:rtl/>
        </w:rPr>
      </w:pPr>
    </w:p>
    <w:p w14:paraId="361C33B3"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72F83596" w14:textId="77777777" w:rsidR="00E07C4F" w:rsidRPr="00E07C4F" w:rsidRDefault="00E07C4F" w:rsidP="00E07C4F">
      <w:pPr>
        <w:bidi/>
        <w:jc w:val="both"/>
        <w:rPr>
          <w:rFonts w:cs="David" w:hint="cs"/>
          <w:rtl/>
        </w:rPr>
      </w:pPr>
    </w:p>
    <w:p w14:paraId="372CBA59" w14:textId="77777777" w:rsidR="00E07C4F" w:rsidRPr="00E07C4F" w:rsidRDefault="00E07C4F" w:rsidP="00E07C4F">
      <w:pPr>
        <w:bidi/>
        <w:jc w:val="both"/>
        <w:rPr>
          <w:rFonts w:cs="David" w:hint="cs"/>
          <w:rtl/>
        </w:rPr>
      </w:pPr>
      <w:r w:rsidRPr="00E07C4F">
        <w:rPr>
          <w:rFonts w:cs="David" w:hint="cs"/>
          <w:rtl/>
        </w:rPr>
        <w:tab/>
        <w:t xml:space="preserve">אני אאפשר בקצרה לכמה לוביסטים להשמיע דברים. </w:t>
      </w:r>
    </w:p>
    <w:p w14:paraId="49F5AFBD" w14:textId="77777777" w:rsidR="00E07C4F" w:rsidRPr="00E07C4F" w:rsidRDefault="00E07C4F" w:rsidP="00E07C4F">
      <w:pPr>
        <w:bidi/>
        <w:jc w:val="both"/>
        <w:rPr>
          <w:rFonts w:cs="David" w:hint="cs"/>
          <w:rtl/>
        </w:rPr>
      </w:pPr>
      <w:r w:rsidRPr="00E07C4F">
        <w:rPr>
          <w:rFonts w:cs="David" w:hint="cs"/>
          <w:rtl/>
        </w:rPr>
        <w:tab/>
      </w:r>
    </w:p>
    <w:p w14:paraId="7163C378" w14:textId="77777777" w:rsidR="00E07C4F" w:rsidRPr="00E07C4F" w:rsidRDefault="00E07C4F" w:rsidP="00E07C4F">
      <w:pPr>
        <w:bidi/>
        <w:jc w:val="both"/>
        <w:rPr>
          <w:rFonts w:cs="David" w:hint="cs"/>
          <w:u w:val="single"/>
          <w:rtl/>
        </w:rPr>
      </w:pPr>
      <w:r w:rsidRPr="00E07C4F">
        <w:rPr>
          <w:rFonts w:cs="David" w:hint="cs"/>
          <w:u w:val="single"/>
          <w:rtl/>
        </w:rPr>
        <w:t xml:space="preserve">בהירה </w:t>
      </w:r>
      <w:proofErr w:type="spellStart"/>
      <w:r w:rsidRPr="00E07C4F">
        <w:rPr>
          <w:rFonts w:cs="David" w:hint="cs"/>
          <w:u w:val="single"/>
          <w:rtl/>
        </w:rPr>
        <w:t>ברדוגו</w:t>
      </w:r>
      <w:proofErr w:type="spellEnd"/>
      <w:r w:rsidRPr="00E07C4F">
        <w:rPr>
          <w:rFonts w:cs="David" w:hint="cs"/>
          <w:u w:val="single"/>
          <w:rtl/>
        </w:rPr>
        <w:t>:</w:t>
      </w:r>
    </w:p>
    <w:p w14:paraId="1B4EBC52" w14:textId="77777777" w:rsidR="00E07C4F" w:rsidRPr="00E07C4F" w:rsidRDefault="00E07C4F" w:rsidP="00E07C4F">
      <w:pPr>
        <w:bidi/>
        <w:jc w:val="both"/>
        <w:rPr>
          <w:rFonts w:cs="David" w:hint="cs"/>
          <w:rtl/>
        </w:rPr>
      </w:pPr>
    </w:p>
    <w:p w14:paraId="369B54A8" w14:textId="77777777" w:rsidR="00E07C4F" w:rsidRPr="00E07C4F" w:rsidRDefault="00E07C4F" w:rsidP="00E07C4F">
      <w:pPr>
        <w:bidi/>
        <w:jc w:val="both"/>
        <w:rPr>
          <w:rFonts w:cs="David" w:hint="cs"/>
          <w:rtl/>
        </w:rPr>
      </w:pPr>
      <w:r w:rsidRPr="00E07C4F">
        <w:rPr>
          <w:rFonts w:cs="David" w:hint="cs"/>
          <w:rtl/>
        </w:rPr>
        <w:tab/>
        <w:t>תודה על רשות הדיבור. אני אמנם לא קיבלתי מנדט  - -</w:t>
      </w:r>
    </w:p>
    <w:p w14:paraId="000B73B9" w14:textId="77777777" w:rsidR="00E07C4F" w:rsidRPr="00E07C4F" w:rsidRDefault="00E07C4F" w:rsidP="00E07C4F">
      <w:pPr>
        <w:bidi/>
        <w:jc w:val="both"/>
        <w:rPr>
          <w:rFonts w:cs="David" w:hint="cs"/>
          <w:rtl/>
        </w:rPr>
      </w:pPr>
    </w:p>
    <w:p w14:paraId="526326A5"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0CE68C0" w14:textId="77777777" w:rsidR="00E07C4F" w:rsidRPr="00E07C4F" w:rsidRDefault="00E07C4F" w:rsidP="00E07C4F">
      <w:pPr>
        <w:bidi/>
        <w:jc w:val="both"/>
        <w:rPr>
          <w:rFonts w:cs="David" w:hint="cs"/>
          <w:rtl/>
        </w:rPr>
      </w:pPr>
    </w:p>
    <w:p w14:paraId="499568F0" w14:textId="77777777" w:rsidR="00E07C4F" w:rsidRPr="00E07C4F" w:rsidRDefault="00E07C4F" w:rsidP="00E07C4F">
      <w:pPr>
        <w:bidi/>
        <w:jc w:val="both"/>
        <w:rPr>
          <w:rFonts w:cs="David" w:hint="cs"/>
          <w:rtl/>
        </w:rPr>
      </w:pPr>
      <w:r w:rsidRPr="00E07C4F">
        <w:rPr>
          <w:rFonts w:cs="David" w:hint="cs"/>
          <w:rtl/>
        </w:rPr>
        <w:tab/>
        <w:t xml:space="preserve"> אני מציע שתקבלו את דעתה של חברת הכנסת </w:t>
      </w:r>
      <w:proofErr w:type="spellStart"/>
      <w:r w:rsidRPr="00E07C4F">
        <w:rPr>
          <w:rFonts w:cs="David" w:hint="cs"/>
          <w:rtl/>
        </w:rPr>
        <w:t>יחימוביץ</w:t>
      </w:r>
      <w:proofErr w:type="spellEnd"/>
      <w:r w:rsidRPr="00E07C4F">
        <w:rPr>
          <w:rFonts w:cs="David" w:hint="cs"/>
          <w:rtl/>
        </w:rPr>
        <w:t xml:space="preserve">  וכדאי שלדיונים הבאים תקבעו איזושהי נציגות שתייצג אתכם, שכן, עם כל הרצון הטוב, אני לא יכול לתת ל </w:t>
      </w:r>
      <w:r w:rsidRPr="00E07C4F">
        <w:rPr>
          <w:rFonts w:cs="David"/>
          <w:rtl/>
        </w:rPr>
        <w:t>–</w:t>
      </w:r>
      <w:r w:rsidRPr="00E07C4F">
        <w:rPr>
          <w:rFonts w:cs="David" w:hint="cs"/>
          <w:rtl/>
        </w:rPr>
        <w:t xml:space="preserve"> 53 לוביסטים לדבר. </w:t>
      </w:r>
    </w:p>
    <w:p w14:paraId="03E79B34" w14:textId="77777777" w:rsidR="00E07C4F" w:rsidRDefault="00E07C4F" w:rsidP="00E07C4F">
      <w:pPr>
        <w:bidi/>
        <w:jc w:val="both"/>
        <w:rPr>
          <w:rFonts w:cs="David" w:hint="cs"/>
          <w:rtl/>
        </w:rPr>
      </w:pPr>
    </w:p>
    <w:p w14:paraId="6739CF76" w14:textId="77777777" w:rsidR="00E07C4F" w:rsidRDefault="00E07C4F" w:rsidP="00E07C4F">
      <w:pPr>
        <w:bidi/>
        <w:jc w:val="both"/>
        <w:rPr>
          <w:rFonts w:cs="David" w:hint="cs"/>
          <w:rtl/>
        </w:rPr>
      </w:pPr>
    </w:p>
    <w:p w14:paraId="2FD8DD33" w14:textId="77777777" w:rsidR="00E07C4F" w:rsidRPr="00E07C4F" w:rsidRDefault="00E07C4F" w:rsidP="00E07C4F">
      <w:pPr>
        <w:bidi/>
        <w:jc w:val="both"/>
        <w:rPr>
          <w:rFonts w:cs="David" w:hint="cs"/>
          <w:rtl/>
        </w:rPr>
      </w:pPr>
    </w:p>
    <w:p w14:paraId="2DAAC69E" w14:textId="77777777" w:rsidR="00E07C4F" w:rsidRPr="00E07C4F" w:rsidRDefault="00E07C4F" w:rsidP="00E07C4F">
      <w:pPr>
        <w:bidi/>
        <w:jc w:val="both"/>
        <w:rPr>
          <w:rFonts w:cs="David" w:hint="cs"/>
          <w:u w:val="single"/>
          <w:rtl/>
        </w:rPr>
      </w:pPr>
      <w:r w:rsidRPr="00E07C4F">
        <w:rPr>
          <w:rFonts w:cs="David" w:hint="cs"/>
          <w:u w:val="single"/>
          <w:rtl/>
        </w:rPr>
        <w:t xml:space="preserve">בהירה </w:t>
      </w:r>
      <w:proofErr w:type="spellStart"/>
      <w:r w:rsidRPr="00E07C4F">
        <w:rPr>
          <w:rFonts w:cs="David" w:hint="cs"/>
          <w:u w:val="single"/>
          <w:rtl/>
        </w:rPr>
        <w:t>ברדוגו</w:t>
      </w:r>
      <w:proofErr w:type="spellEnd"/>
      <w:r w:rsidRPr="00E07C4F">
        <w:rPr>
          <w:rFonts w:cs="David" w:hint="cs"/>
          <w:u w:val="single"/>
          <w:rtl/>
        </w:rPr>
        <w:t>:</w:t>
      </w:r>
    </w:p>
    <w:p w14:paraId="0B92741E" w14:textId="77777777" w:rsidR="00E07C4F" w:rsidRPr="00E07C4F" w:rsidRDefault="00E07C4F" w:rsidP="00E07C4F">
      <w:pPr>
        <w:bidi/>
        <w:jc w:val="both"/>
        <w:rPr>
          <w:rFonts w:cs="David" w:hint="cs"/>
          <w:rtl/>
        </w:rPr>
      </w:pPr>
    </w:p>
    <w:p w14:paraId="0C7D58C6" w14:textId="77777777" w:rsidR="00E07C4F" w:rsidRPr="00E07C4F" w:rsidRDefault="00E07C4F" w:rsidP="00E07C4F">
      <w:pPr>
        <w:bidi/>
        <w:jc w:val="both"/>
        <w:rPr>
          <w:rFonts w:cs="David" w:hint="cs"/>
          <w:rtl/>
        </w:rPr>
      </w:pPr>
      <w:r w:rsidRPr="00E07C4F">
        <w:rPr>
          <w:rFonts w:cs="David" w:hint="cs"/>
          <w:rtl/>
        </w:rPr>
        <w:tab/>
        <w:t xml:space="preserve">אני ממשרד תקשורת פלוס </w:t>
      </w:r>
      <w:r w:rsidRPr="00E07C4F">
        <w:rPr>
          <w:rFonts w:cs="David"/>
          <w:rtl/>
        </w:rPr>
        <w:t>–</w:t>
      </w:r>
      <w:r w:rsidRPr="00E07C4F">
        <w:rPr>
          <w:rFonts w:cs="David" w:hint="cs"/>
          <w:rtl/>
        </w:rPr>
        <w:t xml:space="preserve"> לובי פוליטי וייעוץ. אנחנו, בעיקרון, מברכים על היוזמה להסדיר סוף כל סוף את נושא הלוביסטים, הנגישות שלהם, הזכויות שלהם והחובות שלהם במשכן הכנסת ואני חושבת שזה דבר מאד חשוב שהתחיל להיעשות בעבר ותמיד איך שהוא נתקע באמצע ולא הגיע לידי מימוש. גם אם יש לנו אי אלו הסתייגויות בנוסח כזה או אחר של הצעת החוק </w:t>
      </w:r>
      <w:r w:rsidRPr="00E07C4F">
        <w:rPr>
          <w:rFonts w:cs="David"/>
          <w:rtl/>
        </w:rPr>
        <w:t>–</w:t>
      </w:r>
      <w:r w:rsidRPr="00E07C4F">
        <w:rPr>
          <w:rFonts w:cs="David" w:hint="cs"/>
          <w:rtl/>
        </w:rPr>
        <w:t xml:space="preserve"> אנחנו לא מתכוונים להתאבד על כך כי היא לא בעייתית. כל אלה שיושבים כאן </w:t>
      </w:r>
      <w:r w:rsidRPr="00E07C4F">
        <w:rPr>
          <w:rFonts w:cs="David"/>
          <w:rtl/>
        </w:rPr>
        <w:t>–</w:t>
      </w:r>
      <w:r w:rsidRPr="00E07C4F">
        <w:rPr>
          <w:rFonts w:cs="David" w:hint="cs"/>
          <w:rtl/>
        </w:rPr>
        <w:t xml:space="preserve"> כולכם יודעים שאנחנו לוביסטים. כל פעם שאנחנו פונים אליכם, בין אם באמירה כזו או אחרת, אתם יודעים ומניחים מראש שהאמירה שלנו היא אינטרסנטית, שאנחנו מייצגים לקוח. אנחנו לא הבעיה. אנחנו  שקופים ואנחנו רוצים להיות שקופים. אנחנו עובדים ביושר ובהגינות. הדבר שאנחנו כן מתרעמים עליו זה היה </w:t>
      </w:r>
      <w:proofErr w:type="spellStart"/>
      <w:r w:rsidRPr="00E07C4F">
        <w:rPr>
          <w:rFonts w:cs="David" w:hint="cs"/>
          <w:rtl/>
        </w:rPr>
        <w:t>הבון</w:t>
      </w:r>
      <w:proofErr w:type="spellEnd"/>
      <w:r w:rsidRPr="00E07C4F">
        <w:rPr>
          <w:rFonts w:cs="David" w:hint="cs"/>
          <w:rtl/>
        </w:rPr>
        <w:t xml:space="preserve"> </w:t>
      </w:r>
      <w:r w:rsidRPr="00E07C4F">
        <w:rPr>
          <w:rFonts w:cs="David"/>
          <w:rtl/>
        </w:rPr>
        <w:t>–</w:t>
      </w:r>
      <w:r w:rsidRPr="00E07C4F">
        <w:rPr>
          <w:rFonts w:cs="David" w:hint="cs"/>
          <w:rtl/>
        </w:rPr>
        <w:t xml:space="preserve">טון, המוזיקה שמאחורי הדברים. אנחנו מתרעמים על העובדה שאתם צריכים להתרעם עליה, שיש פה או חברי כנסת אידיוטים או חברי כנסת מושחתים. כותב עיתונאי בכיר, חברתי, שאני דווקא מאד מכבדת אותו באופן אישי, שאנחנו מושחתים. כלומר, אם אנחנו מושחתים, אנחנו גם משחיתים מישהו, כי אנחנו הרי לא מושחתים כשלעצמנו. או  - אנחנו הופכים את חברי הכנסת למריונטות. כעבודתי כדוברת סיעת "העבודה" אני הגנתי כל חיי על חברי הכנסת. בקטע הזה אני לא אגן עליכם. אתם צריכים להגן על כבודכם ועל מעמדכם. </w:t>
      </w:r>
    </w:p>
    <w:p w14:paraId="3FC36E69" w14:textId="77777777" w:rsidR="00E07C4F" w:rsidRPr="00E07C4F" w:rsidRDefault="00E07C4F" w:rsidP="00E07C4F">
      <w:pPr>
        <w:bidi/>
        <w:jc w:val="both"/>
        <w:rPr>
          <w:rFonts w:cs="David" w:hint="cs"/>
          <w:rtl/>
        </w:rPr>
      </w:pPr>
    </w:p>
    <w:p w14:paraId="476F7AC0"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1AC4F1F7" w14:textId="77777777" w:rsidR="00E07C4F" w:rsidRPr="00E07C4F" w:rsidRDefault="00E07C4F" w:rsidP="00E07C4F">
      <w:pPr>
        <w:pStyle w:val="Heading5"/>
        <w:rPr>
          <w:rFonts w:hint="cs"/>
          <w:sz w:val="24"/>
          <w:rtl/>
        </w:rPr>
      </w:pPr>
    </w:p>
    <w:p w14:paraId="10835EE2" w14:textId="77777777" w:rsidR="00E07C4F" w:rsidRPr="00E07C4F" w:rsidRDefault="00E07C4F" w:rsidP="00E07C4F">
      <w:pPr>
        <w:bidi/>
        <w:jc w:val="both"/>
        <w:rPr>
          <w:rFonts w:cs="David" w:hint="cs"/>
          <w:rtl/>
        </w:rPr>
      </w:pPr>
      <w:r w:rsidRPr="00E07C4F">
        <w:rPr>
          <w:rFonts w:cs="David" w:hint="cs"/>
          <w:rtl/>
        </w:rPr>
        <w:tab/>
        <w:t xml:space="preserve"> אנחנו מודים לך - -</w:t>
      </w:r>
    </w:p>
    <w:p w14:paraId="1ADBC8E3" w14:textId="77777777" w:rsidR="00E07C4F" w:rsidRPr="00E07C4F" w:rsidRDefault="00E07C4F" w:rsidP="00E07C4F">
      <w:pPr>
        <w:bidi/>
        <w:jc w:val="both"/>
        <w:rPr>
          <w:rFonts w:cs="David" w:hint="cs"/>
          <w:rtl/>
        </w:rPr>
      </w:pPr>
    </w:p>
    <w:p w14:paraId="7CB67C8F" w14:textId="77777777" w:rsidR="00E07C4F" w:rsidRPr="00E07C4F" w:rsidRDefault="00E07C4F" w:rsidP="00E07C4F">
      <w:pPr>
        <w:pStyle w:val="Heading5"/>
        <w:rPr>
          <w:rFonts w:hint="cs"/>
          <w:sz w:val="24"/>
          <w:rtl/>
        </w:rPr>
      </w:pPr>
      <w:r w:rsidRPr="00E07C4F">
        <w:rPr>
          <w:rFonts w:hint="cs"/>
          <w:sz w:val="24"/>
          <w:u w:val="single"/>
          <w:rtl/>
        </w:rPr>
        <w:t>יואל חסון:</w:t>
      </w:r>
    </w:p>
    <w:p w14:paraId="7FD580D1" w14:textId="77777777" w:rsidR="00E07C4F" w:rsidRPr="00E07C4F" w:rsidRDefault="00E07C4F" w:rsidP="00E07C4F">
      <w:pPr>
        <w:pStyle w:val="Heading5"/>
        <w:rPr>
          <w:rFonts w:hint="cs"/>
          <w:sz w:val="24"/>
          <w:rtl/>
        </w:rPr>
      </w:pPr>
    </w:p>
    <w:p w14:paraId="3CBBD055" w14:textId="77777777" w:rsidR="00E07C4F" w:rsidRPr="00E07C4F" w:rsidRDefault="00E07C4F" w:rsidP="00E07C4F">
      <w:pPr>
        <w:bidi/>
        <w:jc w:val="both"/>
        <w:rPr>
          <w:rFonts w:cs="David" w:hint="cs"/>
          <w:rtl/>
        </w:rPr>
      </w:pPr>
      <w:r w:rsidRPr="00E07C4F">
        <w:rPr>
          <w:rFonts w:cs="David" w:hint="cs"/>
          <w:rtl/>
        </w:rPr>
        <w:tab/>
        <w:t xml:space="preserve">מה זה הדבר הזה?  את לא אמורה להיות סובלנית ופלורליסטית? </w:t>
      </w:r>
    </w:p>
    <w:p w14:paraId="0C3410D8" w14:textId="77777777" w:rsidR="00E07C4F" w:rsidRPr="00E07C4F" w:rsidRDefault="00E07C4F" w:rsidP="00E07C4F">
      <w:pPr>
        <w:bidi/>
        <w:jc w:val="both"/>
        <w:rPr>
          <w:rFonts w:cs="David" w:hint="cs"/>
          <w:rtl/>
        </w:rPr>
      </w:pPr>
    </w:p>
    <w:p w14:paraId="4476D847" w14:textId="77777777" w:rsidR="00E07C4F" w:rsidRPr="00E07C4F" w:rsidRDefault="00E07C4F" w:rsidP="00E07C4F">
      <w:pPr>
        <w:bidi/>
        <w:jc w:val="both"/>
        <w:rPr>
          <w:rFonts w:cs="David" w:hint="cs"/>
          <w:u w:val="single"/>
          <w:rtl/>
        </w:rPr>
      </w:pPr>
      <w:r w:rsidRPr="00E07C4F">
        <w:rPr>
          <w:rFonts w:cs="David" w:hint="cs"/>
          <w:u w:val="single"/>
          <w:rtl/>
        </w:rPr>
        <w:t xml:space="preserve">בהירה </w:t>
      </w:r>
      <w:proofErr w:type="spellStart"/>
      <w:r w:rsidRPr="00E07C4F">
        <w:rPr>
          <w:rFonts w:cs="David" w:hint="cs"/>
          <w:u w:val="single"/>
          <w:rtl/>
        </w:rPr>
        <w:t>ברדוגו</w:t>
      </w:r>
      <w:proofErr w:type="spellEnd"/>
      <w:r w:rsidRPr="00E07C4F">
        <w:rPr>
          <w:rFonts w:cs="David" w:hint="cs"/>
          <w:u w:val="single"/>
          <w:rtl/>
        </w:rPr>
        <w:t>:</w:t>
      </w:r>
    </w:p>
    <w:p w14:paraId="1E540345" w14:textId="77777777" w:rsidR="00E07C4F" w:rsidRPr="00E07C4F" w:rsidRDefault="00E07C4F" w:rsidP="00E07C4F">
      <w:pPr>
        <w:bidi/>
        <w:jc w:val="both"/>
        <w:rPr>
          <w:rFonts w:cs="David" w:hint="cs"/>
          <w:rtl/>
        </w:rPr>
      </w:pPr>
    </w:p>
    <w:p w14:paraId="180E41FD" w14:textId="77777777" w:rsidR="00E07C4F" w:rsidRPr="00E07C4F" w:rsidRDefault="00E07C4F" w:rsidP="00E07C4F">
      <w:pPr>
        <w:bidi/>
        <w:jc w:val="both"/>
        <w:rPr>
          <w:rFonts w:cs="David" w:hint="cs"/>
        </w:rPr>
      </w:pPr>
      <w:r w:rsidRPr="00E07C4F">
        <w:rPr>
          <w:rFonts w:cs="David" w:hint="cs"/>
          <w:rtl/>
        </w:rPr>
        <w:tab/>
        <w:t xml:space="preserve">בדברי ההסבר להצעת החוק נאמר שאנחנו מייצגים את ההון ושלציבור אין נגישות לכנסת כדי להביע עמדה ודעה. אנחנו מייצגים את ההון כאשר המחוקק או הרגולטור נכנס לעניינים של עסקי ההון. אנחנו לא מייצגים את ההון כדי לדפוק את החלשים או את העניים. אם כל מי שלומד במדע המדינה בשנה הראשונה , במבוא, יודע שחברי הכנסת הם אינטרסנטים, חברי כנסת הם לוביסטים, ועובדה שהם מקימים בכל יום שדולה למען </w:t>
      </w:r>
      <w:r w:rsidRPr="00E07C4F">
        <w:rPr>
          <w:rFonts w:cs="David" w:hint="cs"/>
        </w:rPr>
        <w:t>X</w:t>
      </w:r>
      <w:r w:rsidRPr="00E07C4F">
        <w:rPr>
          <w:rFonts w:cs="David" w:hint="cs"/>
          <w:rtl/>
        </w:rPr>
        <w:t xml:space="preserve"> או </w:t>
      </w:r>
      <w:r w:rsidRPr="00E07C4F">
        <w:rPr>
          <w:rFonts w:cs="David" w:hint="cs"/>
        </w:rPr>
        <w:t xml:space="preserve">Y </w:t>
      </w:r>
      <w:r w:rsidRPr="00E07C4F">
        <w:rPr>
          <w:rFonts w:cs="David"/>
        </w:rPr>
        <w:t xml:space="preserve"> - </w:t>
      </w:r>
      <w:r w:rsidRPr="00E07C4F">
        <w:rPr>
          <w:rFonts w:cs="David" w:hint="cs"/>
          <w:rtl/>
        </w:rPr>
        <w:t xml:space="preserve">, שזה דבר מאד חשוב. לכן, חברי הכנסת, תפקידם לעשות את עבודתם ולהגן על הציבור. אנחנו, תפקידנו להביא לידי ביטוי את האינטרסים של אנשים שהמחוקק מחליט להתעסק אתם. </w:t>
      </w:r>
    </w:p>
    <w:p w14:paraId="76064B2B" w14:textId="77777777" w:rsidR="00E07C4F" w:rsidRPr="00E07C4F" w:rsidRDefault="00E07C4F" w:rsidP="00E07C4F">
      <w:pPr>
        <w:bidi/>
        <w:jc w:val="both"/>
        <w:rPr>
          <w:rFonts w:cs="David"/>
        </w:rPr>
      </w:pPr>
    </w:p>
    <w:p w14:paraId="6A7E9CAA" w14:textId="77777777" w:rsidR="00E07C4F" w:rsidRPr="00E07C4F" w:rsidRDefault="00E07C4F" w:rsidP="00E07C4F">
      <w:pPr>
        <w:bidi/>
        <w:jc w:val="both"/>
        <w:rPr>
          <w:rFonts w:cs="David"/>
        </w:rPr>
      </w:pPr>
    </w:p>
    <w:p w14:paraId="164D2344" w14:textId="77777777" w:rsidR="00E07C4F" w:rsidRPr="00E07C4F" w:rsidRDefault="00E07C4F" w:rsidP="00E07C4F">
      <w:pPr>
        <w:bidi/>
        <w:jc w:val="both"/>
        <w:rPr>
          <w:rFonts w:cs="David" w:hint="cs"/>
          <w:u w:val="single"/>
          <w:rtl/>
        </w:rPr>
      </w:pPr>
      <w:proofErr w:type="spellStart"/>
      <w:r w:rsidRPr="00E07C4F">
        <w:rPr>
          <w:rFonts w:cs="David" w:hint="cs"/>
          <w:u w:val="single"/>
          <w:rtl/>
        </w:rPr>
        <w:t>אדווין</w:t>
      </w:r>
      <w:proofErr w:type="spellEnd"/>
      <w:r w:rsidRPr="00E07C4F">
        <w:rPr>
          <w:rFonts w:cs="David" w:hint="cs"/>
          <w:u w:val="single"/>
          <w:rtl/>
        </w:rPr>
        <w:t xml:space="preserve"> פרידמן:</w:t>
      </w:r>
    </w:p>
    <w:p w14:paraId="284EA4B2" w14:textId="77777777" w:rsidR="00E07C4F" w:rsidRPr="00E07C4F" w:rsidRDefault="00E07C4F" w:rsidP="00E07C4F">
      <w:pPr>
        <w:bidi/>
        <w:jc w:val="both"/>
        <w:rPr>
          <w:rFonts w:cs="David" w:hint="cs"/>
          <w:rtl/>
        </w:rPr>
      </w:pPr>
    </w:p>
    <w:p w14:paraId="6C1114F5" w14:textId="77777777" w:rsidR="00E07C4F" w:rsidRPr="00E07C4F" w:rsidRDefault="00E07C4F" w:rsidP="00E07C4F">
      <w:pPr>
        <w:bidi/>
        <w:jc w:val="both"/>
        <w:rPr>
          <w:rFonts w:cs="David" w:hint="cs"/>
          <w:rtl/>
        </w:rPr>
      </w:pPr>
      <w:r w:rsidRPr="00E07C4F">
        <w:rPr>
          <w:rFonts w:cs="David" w:hint="cs"/>
          <w:rtl/>
        </w:rPr>
        <w:tab/>
        <w:t xml:space="preserve">אני כאן חבר בלשכת עורכי הדין. יש ללשכת עורכי הדין לוביסט, אבל יש לה גם כ- 40 אלף עורכי דין ואנחנו, כולנו, נציגים של הלשכה ומופיעים כאן לא כלוביסטים אלא כמתנדבים, כמוני, שבאים לאינטרס של הלשכה. אמר כאן חבר הכנסת סער </w:t>
      </w:r>
      <w:r w:rsidRPr="00E07C4F">
        <w:rPr>
          <w:rFonts w:cs="David"/>
          <w:rtl/>
        </w:rPr>
        <w:t>–</w:t>
      </w:r>
      <w:r w:rsidRPr="00E07C4F">
        <w:rPr>
          <w:rFonts w:cs="David" w:hint="cs"/>
          <w:rtl/>
        </w:rPr>
        <w:t xml:space="preserve"> יש כאן חוק לשכת עורכי הדין, והכוונה היא לייצוג. </w:t>
      </w:r>
    </w:p>
    <w:p w14:paraId="665DE21A" w14:textId="77777777" w:rsidR="00E07C4F" w:rsidRPr="00E07C4F" w:rsidRDefault="00E07C4F" w:rsidP="00E07C4F">
      <w:pPr>
        <w:bidi/>
        <w:jc w:val="both"/>
        <w:rPr>
          <w:rFonts w:cs="David" w:hint="cs"/>
          <w:rtl/>
        </w:rPr>
      </w:pPr>
    </w:p>
    <w:p w14:paraId="3AB7FD40" w14:textId="77777777" w:rsidR="00E07C4F" w:rsidRPr="00E07C4F" w:rsidRDefault="00E07C4F" w:rsidP="00E07C4F">
      <w:pPr>
        <w:bidi/>
        <w:jc w:val="both"/>
        <w:rPr>
          <w:rFonts w:cs="David" w:hint="cs"/>
          <w:u w:val="single"/>
          <w:rtl/>
        </w:rPr>
      </w:pPr>
      <w:r w:rsidRPr="00E07C4F">
        <w:rPr>
          <w:rFonts w:cs="David" w:hint="cs"/>
          <w:u w:val="single"/>
          <w:rtl/>
        </w:rPr>
        <w:t>ראובן ריבלין:</w:t>
      </w:r>
    </w:p>
    <w:p w14:paraId="3F7B591E" w14:textId="77777777" w:rsidR="00E07C4F" w:rsidRPr="00E07C4F" w:rsidRDefault="00E07C4F" w:rsidP="00E07C4F">
      <w:pPr>
        <w:bidi/>
        <w:jc w:val="both"/>
        <w:rPr>
          <w:rFonts w:cs="David" w:hint="cs"/>
          <w:rtl/>
        </w:rPr>
      </w:pPr>
    </w:p>
    <w:p w14:paraId="7A1697B5" w14:textId="77777777" w:rsidR="00E07C4F" w:rsidRPr="00E07C4F" w:rsidRDefault="00E07C4F" w:rsidP="00E07C4F">
      <w:pPr>
        <w:bidi/>
        <w:jc w:val="both"/>
        <w:rPr>
          <w:rFonts w:cs="David" w:hint="cs"/>
          <w:rtl/>
        </w:rPr>
      </w:pPr>
      <w:r w:rsidRPr="00E07C4F">
        <w:rPr>
          <w:rFonts w:cs="David" w:hint="cs"/>
          <w:rtl/>
        </w:rPr>
        <w:tab/>
        <w:t>לשכת עורכי הדין מוזמנת על ידי הכנסת - -</w:t>
      </w:r>
    </w:p>
    <w:p w14:paraId="4FC6E35A" w14:textId="77777777" w:rsidR="00E07C4F" w:rsidRPr="00E07C4F" w:rsidRDefault="00E07C4F" w:rsidP="00E07C4F">
      <w:pPr>
        <w:bidi/>
        <w:jc w:val="both"/>
        <w:rPr>
          <w:rFonts w:cs="David" w:hint="cs"/>
          <w:rtl/>
        </w:rPr>
      </w:pPr>
    </w:p>
    <w:p w14:paraId="1C0CE36A" w14:textId="77777777" w:rsidR="00E07C4F" w:rsidRPr="00E07C4F" w:rsidRDefault="00E07C4F" w:rsidP="00E07C4F">
      <w:pPr>
        <w:bidi/>
        <w:jc w:val="both"/>
        <w:rPr>
          <w:rFonts w:cs="David" w:hint="cs"/>
          <w:u w:val="single"/>
          <w:rtl/>
        </w:rPr>
      </w:pPr>
      <w:proofErr w:type="spellStart"/>
      <w:r w:rsidRPr="00E07C4F">
        <w:rPr>
          <w:rFonts w:cs="David" w:hint="cs"/>
          <w:u w:val="single"/>
          <w:rtl/>
        </w:rPr>
        <w:t>אדווין</w:t>
      </w:r>
      <w:proofErr w:type="spellEnd"/>
      <w:r w:rsidRPr="00E07C4F">
        <w:rPr>
          <w:rFonts w:cs="David" w:hint="cs"/>
          <w:u w:val="single"/>
          <w:rtl/>
        </w:rPr>
        <w:t xml:space="preserve"> פרידמן:</w:t>
      </w:r>
    </w:p>
    <w:p w14:paraId="357D2CAE" w14:textId="77777777" w:rsidR="00E07C4F" w:rsidRPr="00E07C4F" w:rsidRDefault="00E07C4F" w:rsidP="00E07C4F">
      <w:pPr>
        <w:bidi/>
        <w:jc w:val="both"/>
        <w:rPr>
          <w:rFonts w:cs="David" w:hint="cs"/>
          <w:rtl/>
        </w:rPr>
      </w:pPr>
    </w:p>
    <w:p w14:paraId="1E27DA84" w14:textId="77777777" w:rsidR="00E07C4F" w:rsidRPr="00E07C4F" w:rsidRDefault="00E07C4F" w:rsidP="00E07C4F">
      <w:pPr>
        <w:bidi/>
        <w:jc w:val="both"/>
        <w:rPr>
          <w:rFonts w:cs="David" w:hint="cs"/>
          <w:rtl/>
        </w:rPr>
      </w:pPr>
      <w:r w:rsidRPr="00E07C4F">
        <w:rPr>
          <w:rFonts w:cs="David" w:hint="cs"/>
          <w:rtl/>
        </w:rPr>
        <w:tab/>
        <w:t xml:space="preserve">נכון. אנחנו גוף סטטוטורי, היחיד בין כל הגופים פה. אם מדובר בחוק לשכת עורכי הדין </w:t>
      </w:r>
      <w:r w:rsidRPr="00E07C4F">
        <w:rPr>
          <w:rFonts w:cs="David"/>
          <w:rtl/>
        </w:rPr>
        <w:t>–</w:t>
      </w:r>
      <w:r w:rsidRPr="00E07C4F">
        <w:rPr>
          <w:rFonts w:cs="David" w:hint="cs"/>
          <w:rtl/>
        </w:rPr>
        <w:t xml:space="preserve"> זה אולי אחוז אחד מהעבודה שלנו בכנסת. אנחנו מופיעים פה - -</w:t>
      </w:r>
    </w:p>
    <w:p w14:paraId="79F6C27B" w14:textId="77777777" w:rsidR="00E07C4F" w:rsidRPr="00E07C4F" w:rsidRDefault="00E07C4F" w:rsidP="00E07C4F">
      <w:pPr>
        <w:bidi/>
        <w:jc w:val="both"/>
        <w:rPr>
          <w:rFonts w:cs="David" w:hint="cs"/>
          <w:rtl/>
        </w:rPr>
      </w:pPr>
    </w:p>
    <w:p w14:paraId="0A8FE24C"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CE92998" w14:textId="77777777" w:rsidR="00E07C4F" w:rsidRPr="00E07C4F" w:rsidRDefault="00E07C4F" w:rsidP="00E07C4F">
      <w:pPr>
        <w:bidi/>
        <w:jc w:val="both"/>
        <w:rPr>
          <w:rFonts w:cs="David" w:hint="cs"/>
          <w:rtl/>
        </w:rPr>
      </w:pPr>
    </w:p>
    <w:p w14:paraId="27ED7799" w14:textId="77777777" w:rsidR="00E07C4F" w:rsidRPr="00E07C4F" w:rsidRDefault="00E07C4F" w:rsidP="00E07C4F">
      <w:pPr>
        <w:bidi/>
        <w:jc w:val="both"/>
        <w:rPr>
          <w:rFonts w:cs="David" w:hint="cs"/>
          <w:rtl/>
        </w:rPr>
      </w:pPr>
      <w:r w:rsidRPr="00E07C4F">
        <w:rPr>
          <w:rFonts w:cs="David" w:hint="cs"/>
          <w:rtl/>
        </w:rPr>
        <w:tab/>
        <w:t xml:space="preserve"> אני חושב שהנושא שלכם ברור. </w:t>
      </w:r>
    </w:p>
    <w:p w14:paraId="5C11F814" w14:textId="77777777" w:rsidR="00E07C4F" w:rsidRPr="00E07C4F" w:rsidRDefault="00E07C4F" w:rsidP="00E07C4F">
      <w:pPr>
        <w:bidi/>
        <w:jc w:val="both"/>
        <w:rPr>
          <w:rFonts w:cs="David" w:hint="cs"/>
          <w:rtl/>
        </w:rPr>
      </w:pPr>
    </w:p>
    <w:p w14:paraId="38670CC1" w14:textId="77777777" w:rsidR="00E07C4F" w:rsidRPr="00E07C4F" w:rsidRDefault="00E07C4F" w:rsidP="00E07C4F">
      <w:pPr>
        <w:bidi/>
        <w:jc w:val="both"/>
        <w:rPr>
          <w:rFonts w:cs="David" w:hint="cs"/>
          <w:u w:val="single"/>
          <w:rtl/>
        </w:rPr>
      </w:pPr>
      <w:proofErr w:type="spellStart"/>
      <w:r w:rsidRPr="00E07C4F">
        <w:rPr>
          <w:rFonts w:cs="David" w:hint="cs"/>
          <w:u w:val="single"/>
          <w:rtl/>
        </w:rPr>
        <w:t>אדווין</w:t>
      </w:r>
      <w:proofErr w:type="spellEnd"/>
      <w:r w:rsidRPr="00E07C4F">
        <w:rPr>
          <w:rFonts w:cs="David" w:hint="cs"/>
          <w:u w:val="single"/>
          <w:rtl/>
        </w:rPr>
        <w:t xml:space="preserve"> פרידמן:</w:t>
      </w:r>
    </w:p>
    <w:p w14:paraId="64611AC2" w14:textId="77777777" w:rsidR="00E07C4F" w:rsidRPr="00E07C4F" w:rsidRDefault="00E07C4F" w:rsidP="00E07C4F">
      <w:pPr>
        <w:bidi/>
        <w:jc w:val="both"/>
        <w:rPr>
          <w:rFonts w:cs="David" w:hint="cs"/>
          <w:rtl/>
        </w:rPr>
      </w:pPr>
    </w:p>
    <w:p w14:paraId="7C4C6BB9" w14:textId="77777777" w:rsidR="00E07C4F" w:rsidRPr="00E07C4F" w:rsidRDefault="00E07C4F" w:rsidP="00E07C4F">
      <w:pPr>
        <w:bidi/>
        <w:jc w:val="both"/>
        <w:rPr>
          <w:rFonts w:cs="David" w:hint="cs"/>
          <w:rtl/>
        </w:rPr>
      </w:pPr>
      <w:r w:rsidRPr="00E07C4F">
        <w:rPr>
          <w:rFonts w:cs="David" w:hint="cs"/>
          <w:rtl/>
        </w:rPr>
        <w:tab/>
        <w:t>החוק לא עושה את האבחנה. אולי דברי ההסבר מעידים על כך שיש אבחנה, אבל - -</w:t>
      </w:r>
    </w:p>
    <w:p w14:paraId="1ACDA3F3" w14:textId="77777777" w:rsidR="00E07C4F" w:rsidRPr="00E07C4F" w:rsidRDefault="00E07C4F" w:rsidP="00E07C4F">
      <w:pPr>
        <w:bidi/>
        <w:jc w:val="both"/>
        <w:rPr>
          <w:rFonts w:cs="David" w:hint="cs"/>
          <w:rtl/>
        </w:rPr>
      </w:pPr>
    </w:p>
    <w:p w14:paraId="5E1771F9"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47C4F59" w14:textId="77777777" w:rsidR="00E07C4F" w:rsidRPr="00E07C4F" w:rsidRDefault="00E07C4F" w:rsidP="00E07C4F">
      <w:pPr>
        <w:bidi/>
        <w:jc w:val="both"/>
        <w:rPr>
          <w:rFonts w:cs="David" w:hint="cs"/>
          <w:rtl/>
        </w:rPr>
      </w:pPr>
    </w:p>
    <w:p w14:paraId="6FFCE6C4" w14:textId="77777777" w:rsidR="00E07C4F" w:rsidRPr="00E07C4F" w:rsidRDefault="00E07C4F" w:rsidP="00E07C4F">
      <w:pPr>
        <w:bidi/>
        <w:jc w:val="both"/>
        <w:rPr>
          <w:rFonts w:cs="David" w:hint="cs"/>
          <w:rtl/>
        </w:rPr>
      </w:pPr>
      <w:r w:rsidRPr="00E07C4F">
        <w:rPr>
          <w:rFonts w:cs="David" w:hint="cs"/>
          <w:rtl/>
        </w:rPr>
        <w:tab/>
        <w:t xml:space="preserve"> אני מבין. ברשותך אני רוצה לשאול שאלה: כשאתה מגיע כנציג לשכת עורכי הדין בנושא כזה או אחר, זה ברור לי. אבל אם אתה בא כעורך דין שמייצג חברה, למשל- נציג "</w:t>
      </w:r>
      <w:proofErr w:type="spellStart"/>
      <w:r w:rsidRPr="00E07C4F">
        <w:rPr>
          <w:rFonts w:cs="David" w:hint="cs"/>
          <w:rtl/>
        </w:rPr>
        <w:t>פזגז</w:t>
      </w:r>
      <w:proofErr w:type="spellEnd"/>
      <w:r w:rsidRPr="00E07C4F">
        <w:rPr>
          <w:rFonts w:cs="David" w:hint="cs"/>
          <w:rtl/>
        </w:rPr>
        <w:t xml:space="preserve">" בנושא </w:t>
      </w:r>
      <w:proofErr w:type="spellStart"/>
      <w:r w:rsidRPr="00E07C4F">
        <w:rPr>
          <w:rFonts w:cs="David" w:hint="cs"/>
          <w:rtl/>
        </w:rPr>
        <w:t>הגפ"מ</w:t>
      </w:r>
      <w:proofErr w:type="spellEnd"/>
      <w:r w:rsidRPr="00E07C4F">
        <w:rPr>
          <w:rFonts w:cs="David" w:hint="cs"/>
          <w:rtl/>
        </w:rPr>
        <w:t xml:space="preserve">. אז יחולו עליך כל הכללים שחלים על לוביסטים. </w:t>
      </w:r>
    </w:p>
    <w:p w14:paraId="542DDA73" w14:textId="77777777" w:rsidR="00E07C4F" w:rsidRPr="00E07C4F" w:rsidRDefault="00E07C4F" w:rsidP="00E07C4F">
      <w:pPr>
        <w:bidi/>
        <w:jc w:val="both"/>
        <w:rPr>
          <w:rFonts w:cs="David" w:hint="cs"/>
          <w:rtl/>
        </w:rPr>
      </w:pPr>
    </w:p>
    <w:p w14:paraId="7E224152" w14:textId="77777777" w:rsidR="00E07C4F" w:rsidRPr="00E07C4F" w:rsidRDefault="00E07C4F" w:rsidP="00E07C4F">
      <w:pPr>
        <w:bidi/>
        <w:jc w:val="both"/>
        <w:rPr>
          <w:rFonts w:cs="David" w:hint="cs"/>
          <w:u w:val="single"/>
          <w:rtl/>
        </w:rPr>
      </w:pPr>
      <w:proofErr w:type="spellStart"/>
      <w:r w:rsidRPr="00E07C4F">
        <w:rPr>
          <w:rFonts w:cs="David" w:hint="cs"/>
          <w:u w:val="single"/>
          <w:rtl/>
        </w:rPr>
        <w:t>אדווין</w:t>
      </w:r>
      <w:proofErr w:type="spellEnd"/>
      <w:r w:rsidRPr="00E07C4F">
        <w:rPr>
          <w:rFonts w:cs="David" w:hint="cs"/>
          <w:u w:val="single"/>
          <w:rtl/>
        </w:rPr>
        <w:t xml:space="preserve"> </w:t>
      </w:r>
      <w:proofErr w:type="spellStart"/>
      <w:r w:rsidRPr="00E07C4F">
        <w:rPr>
          <w:rFonts w:cs="David" w:hint="cs"/>
          <w:u w:val="single"/>
          <w:rtl/>
        </w:rPr>
        <w:t>פרדימן</w:t>
      </w:r>
      <w:proofErr w:type="spellEnd"/>
      <w:r w:rsidRPr="00E07C4F">
        <w:rPr>
          <w:rFonts w:cs="David" w:hint="cs"/>
          <w:u w:val="single"/>
          <w:rtl/>
        </w:rPr>
        <w:t>:</w:t>
      </w:r>
    </w:p>
    <w:p w14:paraId="0330D4F0" w14:textId="77777777" w:rsidR="00E07C4F" w:rsidRPr="00E07C4F" w:rsidRDefault="00E07C4F" w:rsidP="00E07C4F">
      <w:pPr>
        <w:bidi/>
        <w:jc w:val="both"/>
        <w:rPr>
          <w:rFonts w:cs="David" w:hint="cs"/>
          <w:rtl/>
        </w:rPr>
      </w:pPr>
    </w:p>
    <w:p w14:paraId="0365AF44" w14:textId="77777777" w:rsidR="00E07C4F" w:rsidRPr="00E07C4F" w:rsidRDefault="00E07C4F" w:rsidP="00E07C4F">
      <w:pPr>
        <w:bidi/>
        <w:jc w:val="both"/>
        <w:rPr>
          <w:rFonts w:cs="David" w:hint="cs"/>
          <w:rtl/>
        </w:rPr>
      </w:pPr>
      <w:r w:rsidRPr="00E07C4F">
        <w:rPr>
          <w:rFonts w:cs="David" w:hint="cs"/>
          <w:rtl/>
        </w:rPr>
        <w:tab/>
        <w:t>אז לכן אני מבקש לעשות את האבחנה הזו, כי החוק לא עושה אותה. ללשכת עורכי הדין אין לקוחות, בלשכה. לגבי עורך דין שמופיע בשם לקוחות בנושא מסוים אותו הוא מייצג</w:t>
      </w:r>
      <w:r w:rsidRPr="00E07C4F">
        <w:rPr>
          <w:rFonts w:cs="David"/>
          <w:rtl/>
        </w:rPr>
        <w:t>–</w:t>
      </w:r>
      <w:r w:rsidRPr="00E07C4F">
        <w:rPr>
          <w:rFonts w:cs="David" w:hint="cs"/>
          <w:rtl/>
        </w:rPr>
        <w:t xml:space="preserve"> יש כאן דברים שפוגעים בחיסיון בין לקוח ועורך דין, שחייבים להיזהר מהם. </w:t>
      </w:r>
    </w:p>
    <w:p w14:paraId="6F018065" w14:textId="77777777" w:rsidR="00E07C4F" w:rsidRPr="00E07C4F" w:rsidRDefault="00E07C4F" w:rsidP="00E07C4F">
      <w:pPr>
        <w:bidi/>
        <w:jc w:val="both"/>
        <w:rPr>
          <w:rFonts w:cs="David" w:hint="cs"/>
          <w:rtl/>
        </w:rPr>
      </w:pPr>
    </w:p>
    <w:p w14:paraId="27A79879"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639112FA" w14:textId="77777777" w:rsidR="00E07C4F" w:rsidRPr="00E07C4F" w:rsidRDefault="00E07C4F" w:rsidP="00E07C4F">
      <w:pPr>
        <w:bidi/>
        <w:jc w:val="both"/>
        <w:rPr>
          <w:rFonts w:cs="David" w:hint="cs"/>
          <w:rtl/>
        </w:rPr>
      </w:pPr>
    </w:p>
    <w:p w14:paraId="4F91E36D" w14:textId="77777777" w:rsidR="00E07C4F" w:rsidRPr="00E07C4F" w:rsidRDefault="00E07C4F" w:rsidP="00E07C4F">
      <w:pPr>
        <w:bidi/>
        <w:jc w:val="both"/>
        <w:rPr>
          <w:rFonts w:cs="David" w:hint="cs"/>
          <w:rtl/>
        </w:rPr>
      </w:pPr>
      <w:r w:rsidRPr="00E07C4F">
        <w:rPr>
          <w:rFonts w:cs="David" w:hint="cs"/>
          <w:rtl/>
        </w:rPr>
        <w:tab/>
        <w:t xml:space="preserve">חשוב להיזהר מהם אבל אסור להסתתר מאחוריהם. </w:t>
      </w:r>
    </w:p>
    <w:p w14:paraId="2ACEA7F0" w14:textId="77777777" w:rsidR="00E07C4F" w:rsidRPr="00E07C4F" w:rsidRDefault="00E07C4F" w:rsidP="00E07C4F">
      <w:pPr>
        <w:bidi/>
        <w:jc w:val="both"/>
        <w:rPr>
          <w:rFonts w:cs="David" w:hint="cs"/>
          <w:rtl/>
        </w:rPr>
      </w:pPr>
    </w:p>
    <w:p w14:paraId="550D65C6" w14:textId="77777777" w:rsidR="00E07C4F" w:rsidRPr="00E07C4F" w:rsidRDefault="00E07C4F" w:rsidP="00E07C4F">
      <w:pPr>
        <w:bidi/>
        <w:jc w:val="both"/>
        <w:rPr>
          <w:rFonts w:cs="David" w:hint="cs"/>
          <w:u w:val="single"/>
          <w:rtl/>
        </w:rPr>
      </w:pPr>
      <w:proofErr w:type="spellStart"/>
      <w:r w:rsidRPr="00E07C4F">
        <w:rPr>
          <w:rFonts w:cs="David" w:hint="cs"/>
          <w:u w:val="single"/>
          <w:rtl/>
        </w:rPr>
        <w:t>אדווין</w:t>
      </w:r>
      <w:proofErr w:type="spellEnd"/>
      <w:r w:rsidRPr="00E07C4F">
        <w:rPr>
          <w:rFonts w:cs="David" w:hint="cs"/>
          <w:u w:val="single"/>
          <w:rtl/>
        </w:rPr>
        <w:t xml:space="preserve"> פרידמן:</w:t>
      </w:r>
    </w:p>
    <w:p w14:paraId="7E06309F" w14:textId="77777777" w:rsidR="00E07C4F" w:rsidRPr="00E07C4F" w:rsidRDefault="00E07C4F" w:rsidP="00E07C4F">
      <w:pPr>
        <w:bidi/>
        <w:jc w:val="both"/>
        <w:rPr>
          <w:rFonts w:cs="David" w:hint="cs"/>
          <w:rtl/>
        </w:rPr>
      </w:pPr>
    </w:p>
    <w:p w14:paraId="4E843FD8" w14:textId="77777777" w:rsidR="00E07C4F" w:rsidRPr="00E07C4F" w:rsidRDefault="00E07C4F" w:rsidP="00E07C4F">
      <w:pPr>
        <w:bidi/>
        <w:jc w:val="both"/>
        <w:rPr>
          <w:rFonts w:cs="David" w:hint="cs"/>
          <w:rtl/>
        </w:rPr>
      </w:pPr>
      <w:r w:rsidRPr="00E07C4F">
        <w:rPr>
          <w:rFonts w:cs="David" w:hint="cs"/>
          <w:rtl/>
        </w:rPr>
        <w:tab/>
        <w:t xml:space="preserve">אני חושב שחשוב שתהיה שקיפות, אבל לא כזו שפוגעת בחיסיון שבין לקוח לעורך דינו. </w:t>
      </w:r>
    </w:p>
    <w:p w14:paraId="42921384" w14:textId="77777777" w:rsidR="00E07C4F" w:rsidRPr="00E07C4F" w:rsidRDefault="00E07C4F" w:rsidP="00E07C4F">
      <w:pPr>
        <w:bidi/>
        <w:jc w:val="both"/>
        <w:rPr>
          <w:rFonts w:cs="David" w:hint="cs"/>
          <w:rtl/>
        </w:rPr>
      </w:pPr>
    </w:p>
    <w:p w14:paraId="790384D1"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170B4C46" w14:textId="77777777" w:rsidR="00E07C4F" w:rsidRPr="00E07C4F" w:rsidRDefault="00E07C4F" w:rsidP="00E07C4F">
      <w:pPr>
        <w:bidi/>
        <w:jc w:val="both"/>
        <w:rPr>
          <w:rFonts w:cs="David" w:hint="cs"/>
          <w:rtl/>
        </w:rPr>
      </w:pPr>
    </w:p>
    <w:p w14:paraId="2779E722" w14:textId="77777777" w:rsidR="00E07C4F" w:rsidRPr="00E07C4F" w:rsidRDefault="00E07C4F" w:rsidP="00E07C4F">
      <w:pPr>
        <w:bidi/>
        <w:jc w:val="both"/>
        <w:rPr>
          <w:rFonts w:cs="David" w:hint="cs"/>
          <w:rtl/>
        </w:rPr>
      </w:pPr>
      <w:r w:rsidRPr="00E07C4F">
        <w:rPr>
          <w:rFonts w:cs="David" w:hint="cs"/>
          <w:rtl/>
        </w:rPr>
        <w:tab/>
        <w:t>- - -</w:t>
      </w:r>
    </w:p>
    <w:p w14:paraId="0AA4C4B1" w14:textId="77777777" w:rsidR="00E07C4F" w:rsidRPr="00E07C4F" w:rsidRDefault="00E07C4F" w:rsidP="00E07C4F">
      <w:pPr>
        <w:bidi/>
        <w:jc w:val="both"/>
        <w:rPr>
          <w:rFonts w:cs="David" w:hint="cs"/>
          <w:rtl/>
        </w:rPr>
      </w:pPr>
    </w:p>
    <w:p w14:paraId="6E1A7CC2" w14:textId="77777777" w:rsidR="00E07C4F" w:rsidRPr="00E07C4F" w:rsidRDefault="00E07C4F" w:rsidP="00E07C4F">
      <w:pPr>
        <w:bidi/>
        <w:jc w:val="both"/>
        <w:rPr>
          <w:rFonts w:cs="David" w:hint="cs"/>
          <w:rtl/>
        </w:rPr>
      </w:pPr>
      <w:proofErr w:type="spellStart"/>
      <w:r w:rsidRPr="00E07C4F">
        <w:rPr>
          <w:rFonts w:cs="David" w:hint="cs"/>
          <w:u w:val="single"/>
          <w:rtl/>
        </w:rPr>
        <w:t>אדווין</w:t>
      </w:r>
      <w:proofErr w:type="spellEnd"/>
      <w:r w:rsidRPr="00E07C4F">
        <w:rPr>
          <w:rFonts w:cs="David" w:hint="cs"/>
          <w:u w:val="single"/>
          <w:rtl/>
        </w:rPr>
        <w:t xml:space="preserve"> פרידמן:</w:t>
      </w:r>
    </w:p>
    <w:p w14:paraId="0931231A" w14:textId="77777777" w:rsidR="00E07C4F" w:rsidRPr="00E07C4F" w:rsidRDefault="00E07C4F" w:rsidP="00E07C4F">
      <w:pPr>
        <w:bidi/>
        <w:jc w:val="both"/>
        <w:rPr>
          <w:rFonts w:cs="David" w:hint="cs"/>
          <w:rtl/>
        </w:rPr>
      </w:pPr>
    </w:p>
    <w:p w14:paraId="3D1C6367" w14:textId="77777777" w:rsidR="00E07C4F" w:rsidRPr="00E07C4F" w:rsidRDefault="00E07C4F" w:rsidP="00E07C4F">
      <w:pPr>
        <w:bidi/>
        <w:jc w:val="both"/>
        <w:rPr>
          <w:rFonts w:cs="David" w:hint="cs"/>
          <w:rtl/>
        </w:rPr>
      </w:pPr>
      <w:r w:rsidRPr="00E07C4F">
        <w:rPr>
          <w:rFonts w:cs="David" w:hint="cs"/>
          <w:rtl/>
        </w:rPr>
        <w:tab/>
        <w:t xml:space="preserve"> אני רק אוסיף מילה לגבי נגישות. הבנתי את הסוגיה שחברת הכנסת </w:t>
      </w:r>
      <w:proofErr w:type="spellStart"/>
      <w:r w:rsidRPr="00E07C4F">
        <w:rPr>
          <w:rFonts w:cs="David" w:hint="cs"/>
          <w:rtl/>
        </w:rPr>
        <w:t>יחימוביץ</w:t>
      </w:r>
      <w:proofErr w:type="spellEnd"/>
      <w:r w:rsidRPr="00E07C4F">
        <w:rPr>
          <w:rFonts w:cs="David" w:hint="cs"/>
          <w:rtl/>
        </w:rPr>
        <w:t xml:space="preserve"> הציעה לגבי נגישות, אבל הפתרון לנגישות זה לא לחסום את הדרך בפני אנשים שיכולים להגיע, אלא לפתוח את הדרך לאלה שלא יכולים. זה כמו להגיד-  נאסור על אנשים לשכור את שירותיהם של עורכי דין טובים כי אחרים לא מסוגלים לשכור את שירותיו. לכן, מי שמופיע בבית משפט חייב להיות ללא ייצוג. </w:t>
      </w:r>
    </w:p>
    <w:p w14:paraId="051E40C9" w14:textId="77777777" w:rsidR="00E07C4F" w:rsidRPr="00E07C4F" w:rsidRDefault="00E07C4F" w:rsidP="00E07C4F">
      <w:pPr>
        <w:bidi/>
        <w:jc w:val="both"/>
        <w:rPr>
          <w:rFonts w:cs="David" w:hint="cs"/>
          <w:rtl/>
        </w:rPr>
      </w:pPr>
    </w:p>
    <w:p w14:paraId="74A814BD" w14:textId="77777777" w:rsidR="00E07C4F" w:rsidRPr="00E07C4F" w:rsidRDefault="00E07C4F" w:rsidP="00E07C4F">
      <w:pPr>
        <w:bidi/>
        <w:jc w:val="both"/>
        <w:rPr>
          <w:rFonts w:cs="David" w:hint="cs"/>
          <w:rtl/>
        </w:rPr>
      </w:pPr>
    </w:p>
    <w:p w14:paraId="6F309FED" w14:textId="77777777" w:rsidR="00E07C4F" w:rsidRPr="00E07C4F" w:rsidRDefault="00E07C4F" w:rsidP="00E07C4F">
      <w:pPr>
        <w:bidi/>
        <w:jc w:val="both"/>
        <w:rPr>
          <w:rFonts w:cs="David" w:hint="cs"/>
          <w:u w:val="single"/>
          <w:rtl/>
        </w:rPr>
      </w:pPr>
      <w:r w:rsidRPr="00E07C4F">
        <w:rPr>
          <w:rFonts w:cs="David" w:hint="cs"/>
          <w:u w:val="single"/>
          <w:rtl/>
        </w:rPr>
        <w:t xml:space="preserve">אורית </w:t>
      </w:r>
      <w:proofErr w:type="spellStart"/>
      <w:r w:rsidRPr="00E07C4F">
        <w:rPr>
          <w:rFonts w:cs="David" w:hint="cs"/>
          <w:u w:val="single"/>
          <w:rtl/>
        </w:rPr>
        <w:t>לרנר</w:t>
      </w:r>
      <w:proofErr w:type="spellEnd"/>
      <w:r w:rsidRPr="00E07C4F">
        <w:rPr>
          <w:rFonts w:cs="David" w:hint="cs"/>
          <w:u w:val="single"/>
          <w:rtl/>
        </w:rPr>
        <w:t>:</w:t>
      </w:r>
    </w:p>
    <w:p w14:paraId="37743E4F" w14:textId="77777777" w:rsidR="00E07C4F" w:rsidRPr="00E07C4F" w:rsidRDefault="00E07C4F" w:rsidP="00E07C4F">
      <w:pPr>
        <w:bidi/>
        <w:jc w:val="both"/>
        <w:rPr>
          <w:rFonts w:cs="David" w:hint="cs"/>
          <w:rtl/>
        </w:rPr>
      </w:pPr>
    </w:p>
    <w:p w14:paraId="0187363E" w14:textId="77777777" w:rsidR="00E07C4F" w:rsidRPr="00E07C4F" w:rsidRDefault="00E07C4F" w:rsidP="00E07C4F">
      <w:pPr>
        <w:bidi/>
        <w:jc w:val="both"/>
        <w:rPr>
          <w:rFonts w:cs="David" w:hint="cs"/>
          <w:rtl/>
        </w:rPr>
      </w:pPr>
      <w:r w:rsidRPr="00E07C4F">
        <w:rPr>
          <w:rFonts w:cs="David" w:hint="cs"/>
          <w:rtl/>
        </w:rPr>
        <w:tab/>
        <w:t xml:space="preserve">אני לוביסטית מזה 10 שנים. אני רוצה להגיד שאנחנו מכבדים את חברי הכנסת ונותנים להם כבוד יותר ממה שחלק מחברי הכנסת , לפחות מרוח החוק שהגשתם. אני מאד בעד הסדרת הנושא שלנו אני בעד חובות וזכויות, אבל אני בעד כבוד הדדי. אני רוצה להגיד לכם, ואני פונה לחברת הכנסת </w:t>
      </w:r>
      <w:proofErr w:type="spellStart"/>
      <w:r w:rsidRPr="00E07C4F">
        <w:rPr>
          <w:rFonts w:cs="David" w:hint="cs"/>
          <w:rtl/>
        </w:rPr>
        <w:t>יחימוביץ</w:t>
      </w:r>
      <w:proofErr w:type="spellEnd"/>
      <w:r w:rsidRPr="00E07C4F">
        <w:rPr>
          <w:rFonts w:cs="David" w:hint="cs"/>
          <w:rtl/>
        </w:rPr>
        <w:t xml:space="preserve">, שאנחנו מכירות שנים למרות שלא העברתי לה סיפורים. אני רוצה להעיר </w:t>
      </w:r>
      <w:r w:rsidRPr="00E07C4F">
        <w:rPr>
          <w:rFonts w:cs="David"/>
          <w:rtl/>
        </w:rPr>
        <w:t>–</w:t>
      </w:r>
      <w:r w:rsidRPr="00E07C4F">
        <w:rPr>
          <w:rFonts w:cs="David" w:hint="cs"/>
          <w:rtl/>
        </w:rPr>
        <w:t xml:space="preserve"> חלק גדול מהלוביסטים פה עובדים בשביל כל מיני קבוצות אינטרסים מהציבור. זה חלק מההליך הדמוקרטי. אנחנו תורמים תרומה גדולה לבית - -</w:t>
      </w:r>
    </w:p>
    <w:p w14:paraId="3B389E53" w14:textId="77777777" w:rsidR="00E07C4F" w:rsidRPr="00E07C4F" w:rsidRDefault="00E07C4F" w:rsidP="00E07C4F">
      <w:pPr>
        <w:bidi/>
        <w:jc w:val="both"/>
        <w:rPr>
          <w:rFonts w:cs="David" w:hint="cs"/>
          <w:rtl/>
        </w:rPr>
      </w:pPr>
    </w:p>
    <w:p w14:paraId="061E99AB"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5EF9E6F2" w14:textId="77777777" w:rsidR="00E07C4F" w:rsidRPr="00E07C4F" w:rsidRDefault="00E07C4F" w:rsidP="00E07C4F">
      <w:pPr>
        <w:bidi/>
        <w:jc w:val="both"/>
        <w:rPr>
          <w:rFonts w:cs="David" w:hint="cs"/>
          <w:rtl/>
        </w:rPr>
      </w:pPr>
    </w:p>
    <w:p w14:paraId="341DCA1A" w14:textId="77777777" w:rsidR="00E07C4F" w:rsidRPr="00E07C4F" w:rsidRDefault="00E07C4F" w:rsidP="00E07C4F">
      <w:pPr>
        <w:bidi/>
        <w:jc w:val="both"/>
        <w:rPr>
          <w:rFonts w:cs="David" w:hint="cs"/>
          <w:rtl/>
        </w:rPr>
      </w:pPr>
      <w:r w:rsidRPr="00E07C4F">
        <w:rPr>
          <w:rFonts w:cs="David" w:hint="cs"/>
          <w:rtl/>
        </w:rPr>
        <w:tab/>
        <w:t xml:space="preserve"> את יכולה לתת דוגמה? </w:t>
      </w:r>
    </w:p>
    <w:p w14:paraId="75DF0868" w14:textId="77777777" w:rsidR="00E07C4F" w:rsidRPr="00E07C4F" w:rsidRDefault="00E07C4F" w:rsidP="00E07C4F">
      <w:pPr>
        <w:bidi/>
        <w:jc w:val="both"/>
        <w:rPr>
          <w:rFonts w:cs="David" w:hint="cs"/>
          <w:rtl/>
        </w:rPr>
      </w:pPr>
    </w:p>
    <w:p w14:paraId="08526A22" w14:textId="77777777" w:rsidR="00E07C4F" w:rsidRPr="00E07C4F" w:rsidRDefault="00E07C4F" w:rsidP="00E07C4F">
      <w:pPr>
        <w:bidi/>
        <w:jc w:val="both"/>
        <w:rPr>
          <w:rFonts w:cs="David" w:hint="cs"/>
          <w:u w:val="single"/>
          <w:rtl/>
        </w:rPr>
      </w:pPr>
      <w:r w:rsidRPr="00E07C4F">
        <w:rPr>
          <w:rFonts w:cs="David" w:hint="cs"/>
          <w:u w:val="single"/>
          <w:rtl/>
        </w:rPr>
        <w:t xml:space="preserve">אורית </w:t>
      </w:r>
      <w:proofErr w:type="spellStart"/>
      <w:r w:rsidRPr="00E07C4F">
        <w:rPr>
          <w:rFonts w:cs="David" w:hint="cs"/>
          <w:u w:val="single"/>
          <w:rtl/>
        </w:rPr>
        <w:t>לרנר</w:t>
      </w:r>
      <w:proofErr w:type="spellEnd"/>
      <w:r w:rsidRPr="00E07C4F">
        <w:rPr>
          <w:rFonts w:cs="David" w:hint="cs"/>
          <w:u w:val="single"/>
          <w:rtl/>
        </w:rPr>
        <w:t>:</w:t>
      </w:r>
    </w:p>
    <w:p w14:paraId="5CBE40A3" w14:textId="77777777" w:rsidR="00E07C4F" w:rsidRPr="00E07C4F" w:rsidRDefault="00E07C4F" w:rsidP="00E07C4F">
      <w:pPr>
        <w:bidi/>
        <w:jc w:val="both"/>
        <w:rPr>
          <w:rFonts w:cs="David" w:hint="cs"/>
          <w:rtl/>
        </w:rPr>
      </w:pPr>
    </w:p>
    <w:p w14:paraId="09C2A674" w14:textId="77777777" w:rsidR="00E07C4F" w:rsidRPr="00E07C4F" w:rsidRDefault="00E07C4F" w:rsidP="00E07C4F">
      <w:pPr>
        <w:bidi/>
        <w:jc w:val="both"/>
        <w:rPr>
          <w:rFonts w:cs="David" w:hint="cs"/>
          <w:rtl/>
        </w:rPr>
      </w:pPr>
      <w:r w:rsidRPr="00E07C4F">
        <w:rPr>
          <w:rFonts w:cs="David" w:hint="cs"/>
          <w:rtl/>
        </w:rPr>
        <w:tab/>
        <w:t xml:space="preserve">אני עובדת מזה 10 שנים עם חלק גדול מהארגונים הירוקים </w:t>
      </w:r>
      <w:r w:rsidRPr="00E07C4F">
        <w:rPr>
          <w:rFonts w:cs="David"/>
          <w:rtl/>
        </w:rPr>
        <w:t>–</w:t>
      </w:r>
      <w:r w:rsidRPr="00E07C4F">
        <w:rPr>
          <w:rFonts w:cs="David" w:hint="cs"/>
          <w:rtl/>
        </w:rPr>
        <w:t xml:space="preserve"> "החברה להגנת הטבע", "צלול" - - -</w:t>
      </w:r>
    </w:p>
    <w:p w14:paraId="0B785F93" w14:textId="77777777" w:rsidR="00E07C4F" w:rsidRDefault="00E07C4F" w:rsidP="00E07C4F">
      <w:pPr>
        <w:bidi/>
        <w:jc w:val="both"/>
        <w:rPr>
          <w:rFonts w:cs="David" w:hint="cs"/>
          <w:rtl/>
        </w:rPr>
      </w:pPr>
    </w:p>
    <w:p w14:paraId="23F73D0E" w14:textId="77777777" w:rsidR="00E07C4F" w:rsidRDefault="00E07C4F" w:rsidP="00E07C4F">
      <w:pPr>
        <w:bidi/>
        <w:jc w:val="both"/>
        <w:rPr>
          <w:rFonts w:cs="David" w:hint="cs"/>
          <w:rtl/>
        </w:rPr>
      </w:pPr>
    </w:p>
    <w:p w14:paraId="5EEE13D5" w14:textId="77777777" w:rsidR="00E07C4F" w:rsidRPr="00E07C4F" w:rsidRDefault="00E07C4F" w:rsidP="00E07C4F">
      <w:pPr>
        <w:bidi/>
        <w:jc w:val="both"/>
        <w:rPr>
          <w:rFonts w:cs="David" w:hint="cs"/>
          <w:rtl/>
        </w:rPr>
      </w:pPr>
    </w:p>
    <w:p w14:paraId="6E7BB2BC" w14:textId="77777777" w:rsidR="00E07C4F" w:rsidRPr="00E07C4F" w:rsidRDefault="00E07C4F" w:rsidP="00E07C4F">
      <w:pPr>
        <w:bidi/>
        <w:jc w:val="both"/>
        <w:rPr>
          <w:rFonts w:cs="David" w:hint="cs"/>
          <w:rtl/>
        </w:rPr>
      </w:pPr>
      <w:r w:rsidRPr="00E07C4F">
        <w:rPr>
          <w:rFonts w:cs="David" w:hint="cs"/>
          <w:u w:val="single"/>
          <w:rtl/>
        </w:rPr>
        <w:t>ראובן ריבלין:</w:t>
      </w:r>
    </w:p>
    <w:p w14:paraId="1A84C6C4" w14:textId="77777777" w:rsidR="00E07C4F" w:rsidRPr="00E07C4F" w:rsidRDefault="00E07C4F" w:rsidP="00E07C4F">
      <w:pPr>
        <w:bidi/>
        <w:jc w:val="both"/>
        <w:rPr>
          <w:rFonts w:cs="David" w:hint="cs"/>
          <w:rtl/>
        </w:rPr>
      </w:pPr>
    </w:p>
    <w:p w14:paraId="72CA1967" w14:textId="77777777" w:rsidR="00E07C4F" w:rsidRPr="00E07C4F" w:rsidRDefault="00E07C4F" w:rsidP="00E07C4F">
      <w:pPr>
        <w:bidi/>
        <w:jc w:val="both"/>
        <w:rPr>
          <w:rFonts w:cs="David" w:hint="cs"/>
          <w:rtl/>
        </w:rPr>
      </w:pPr>
      <w:r w:rsidRPr="00E07C4F">
        <w:rPr>
          <w:rFonts w:cs="David" w:hint="cs"/>
          <w:rtl/>
        </w:rPr>
        <w:tab/>
        <w:t xml:space="preserve"> אתם מייצגים אותם יפה מאד אבל יש להם מעמד ציבורי. ארגון הנכים הוא לוביסט קודם כל הוא מופיע בפני הכנסת. הם יכולים לשכור שירותי לוביסט כפוף לתקנון מפורט  -- -</w:t>
      </w:r>
    </w:p>
    <w:p w14:paraId="4E3D7A34" w14:textId="77777777" w:rsidR="00E07C4F" w:rsidRPr="00E07C4F" w:rsidRDefault="00E07C4F" w:rsidP="00E07C4F">
      <w:pPr>
        <w:bidi/>
        <w:jc w:val="both"/>
        <w:rPr>
          <w:rFonts w:cs="David" w:hint="cs"/>
          <w:rtl/>
        </w:rPr>
      </w:pPr>
    </w:p>
    <w:p w14:paraId="27860B69" w14:textId="77777777" w:rsidR="00E07C4F" w:rsidRPr="00E07C4F" w:rsidRDefault="00E07C4F" w:rsidP="00E07C4F">
      <w:pPr>
        <w:bidi/>
        <w:jc w:val="both"/>
        <w:rPr>
          <w:rFonts w:cs="David" w:hint="cs"/>
          <w:u w:val="single"/>
          <w:rtl/>
        </w:rPr>
      </w:pPr>
      <w:r w:rsidRPr="00E07C4F">
        <w:rPr>
          <w:rFonts w:cs="David" w:hint="cs"/>
          <w:u w:val="single"/>
          <w:rtl/>
        </w:rPr>
        <w:t xml:space="preserve">אורית </w:t>
      </w:r>
      <w:proofErr w:type="spellStart"/>
      <w:r w:rsidRPr="00E07C4F">
        <w:rPr>
          <w:rFonts w:cs="David" w:hint="cs"/>
          <w:u w:val="single"/>
          <w:rtl/>
        </w:rPr>
        <w:t>לרנר</w:t>
      </w:r>
      <w:proofErr w:type="spellEnd"/>
      <w:r w:rsidRPr="00E07C4F">
        <w:rPr>
          <w:rFonts w:cs="David" w:hint="cs"/>
          <w:u w:val="single"/>
          <w:rtl/>
        </w:rPr>
        <w:t>:</w:t>
      </w:r>
    </w:p>
    <w:p w14:paraId="5C7091E9" w14:textId="77777777" w:rsidR="00E07C4F" w:rsidRPr="00E07C4F" w:rsidRDefault="00E07C4F" w:rsidP="00E07C4F">
      <w:pPr>
        <w:bidi/>
        <w:jc w:val="both"/>
        <w:rPr>
          <w:rFonts w:cs="David" w:hint="cs"/>
          <w:rtl/>
        </w:rPr>
      </w:pPr>
    </w:p>
    <w:p w14:paraId="659A7E85" w14:textId="77777777" w:rsidR="00E07C4F" w:rsidRPr="00E07C4F" w:rsidRDefault="00E07C4F" w:rsidP="00E07C4F">
      <w:pPr>
        <w:bidi/>
        <w:jc w:val="both"/>
        <w:rPr>
          <w:rFonts w:cs="David" w:hint="cs"/>
          <w:rtl/>
        </w:rPr>
      </w:pPr>
      <w:r w:rsidRPr="00E07C4F">
        <w:rPr>
          <w:rFonts w:cs="David" w:hint="cs"/>
          <w:rtl/>
        </w:rPr>
        <w:tab/>
        <w:t xml:space="preserve">אני רוצה להעיר משהו </w:t>
      </w:r>
      <w:r w:rsidRPr="00E07C4F">
        <w:rPr>
          <w:rFonts w:cs="David"/>
          <w:rtl/>
        </w:rPr>
        <w:t>–</w:t>
      </w:r>
      <w:r w:rsidRPr="00E07C4F">
        <w:rPr>
          <w:rFonts w:cs="David" w:hint="cs"/>
          <w:rtl/>
        </w:rPr>
        <w:t xml:space="preserve"> אני רוצה להגיב לדברי חברת הכנסת </w:t>
      </w:r>
      <w:proofErr w:type="spellStart"/>
      <w:r w:rsidRPr="00E07C4F">
        <w:rPr>
          <w:rFonts w:cs="David" w:hint="cs"/>
          <w:rtl/>
        </w:rPr>
        <w:t>יחימוביץ</w:t>
      </w:r>
      <w:proofErr w:type="spellEnd"/>
      <w:r w:rsidRPr="00E07C4F">
        <w:rPr>
          <w:rFonts w:cs="David" w:hint="cs"/>
          <w:rtl/>
        </w:rPr>
        <w:t xml:space="preserve">, לצורת התנהלות הדיון. יש פה זירוז של הדוברים </w:t>
      </w:r>
      <w:proofErr w:type="spellStart"/>
      <w:r w:rsidRPr="00E07C4F">
        <w:rPr>
          <w:rFonts w:cs="David" w:hint="cs"/>
          <w:rtl/>
        </w:rPr>
        <w:t>והיתה</w:t>
      </w:r>
      <w:proofErr w:type="spellEnd"/>
      <w:r w:rsidRPr="00E07C4F">
        <w:rPr>
          <w:rFonts w:cs="David" w:hint="cs"/>
          <w:rtl/>
        </w:rPr>
        <w:t xml:space="preserve"> פה כוונה גם לקרוא את החוק הזה בקריאה ראשונה. אני רוצה להגיד מה את אמרת על חוק הטיפים  -"דאגתי להזמין את בעלי המסעדות והפאבים שהם המתנגדים הכי גדולים לחוק הטיפים. זה בניגוד לאינטרסים שלהם. הם היו השדולה הכי חזקה נגד החוק ובכל זאת טרחתי ומצאתי, אף על פי שזה קשה. אגב, הזמנו אותם זה אחר זה לבוא ולהשתתף בדיון על החוק, כי יודע שכל פרלמנטר מתחיל שאם הוא רוצה שהחוק שלו יעבור ויזכה לתמיכה רחבה ולא יעורר שדים מרבצם ולא יעורר מהומות, שצריך להגיע להידברות". </w:t>
      </w:r>
    </w:p>
    <w:p w14:paraId="72F49D37" w14:textId="77777777" w:rsidR="00E07C4F" w:rsidRPr="00E07C4F" w:rsidRDefault="00E07C4F" w:rsidP="00E07C4F">
      <w:pPr>
        <w:bidi/>
        <w:jc w:val="both"/>
        <w:rPr>
          <w:rFonts w:cs="David" w:hint="cs"/>
          <w:rtl/>
        </w:rPr>
      </w:pPr>
    </w:p>
    <w:p w14:paraId="2D402C36"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11ECD662" w14:textId="77777777" w:rsidR="00E07C4F" w:rsidRPr="00E07C4F" w:rsidRDefault="00E07C4F" w:rsidP="00E07C4F">
      <w:pPr>
        <w:pStyle w:val="Heading5"/>
        <w:rPr>
          <w:rFonts w:hint="cs"/>
          <w:sz w:val="24"/>
          <w:rtl/>
        </w:rPr>
      </w:pPr>
    </w:p>
    <w:p w14:paraId="45E91B02" w14:textId="77777777" w:rsidR="00E07C4F" w:rsidRPr="00E07C4F" w:rsidRDefault="00E07C4F" w:rsidP="00E07C4F">
      <w:pPr>
        <w:bidi/>
        <w:jc w:val="both"/>
        <w:rPr>
          <w:rFonts w:cs="David" w:hint="cs"/>
          <w:rtl/>
        </w:rPr>
      </w:pPr>
      <w:r w:rsidRPr="00E07C4F">
        <w:rPr>
          <w:rFonts w:cs="David" w:hint="cs"/>
          <w:rtl/>
        </w:rPr>
        <w:tab/>
        <w:t xml:space="preserve"> על כן הצעתי לכם לבחור נציגות ולבוא לכאן - -</w:t>
      </w:r>
    </w:p>
    <w:p w14:paraId="1ABDF86A" w14:textId="77777777" w:rsidR="00E07C4F" w:rsidRPr="00E07C4F" w:rsidRDefault="00E07C4F" w:rsidP="00E07C4F">
      <w:pPr>
        <w:bidi/>
        <w:jc w:val="both"/>
        <w:rPr>
          <w:rFonts w:cs="David" w:hint="cs"/>
          <w:rtl/>
        </w:rPr>
      </w:pPr>
    </w:p>
    <w:p w14:paraId="04EFC870" w14:textId="77777777" w:rsidR="00E07C4F" w:rsidRPr="00E07C4F" w:rsidRDefault="00E07C4F" w:rsidP="00E07C4F">
      <w:pPr>
        <w:bidi/>
        <w:jc w:val="both"/>
        <w:rPr>
          <w:rFonts w:cs="David" w:hint="cs"/>
          <w:u w:val="single"/>
          <w:rtl/>
        </w:rPr>
      </w:pPr>
      <w:r w:rsidRPr="00E07C4F">
        <w:rPr>
          <w:rFonts w:cs="David" w:hint="cs"/>
          <w:u w:val="single"/>
          <w:rtl/>
        </w:rPr>
        <w:t xml:space="preserve">אורית </w:t>
      </w:r>
      <w:proofErr w:type="spellStart"/>
      <w:r w:rsidRPr="00E07C4F">
        <w:rPr>
          <w:rFonts w:cs="David" w:hint="cs"/>
          <w:u w:val="single"/>
          <w:rtl/>
        </w:rPr>
        <w:t>לרנר</w:t>
      </w:r>
      <w:proofErr w:type="spellEnd"/>
      <w:r w:rsidRPr="00E07C4F">
        <w:rPr>
          <w:rFonts w:cs="David" w:hint="cs"/>
          <w:u w:val="single"/>
          <w:rtl/>
        </w:rPr>
        <w:t>:</w:t>
      </w:r>
    </w:p>
    <w:p w14:paraId="7DE92090" w14:textId="77777777" w:rsidR="00E07C4F" w:rsidRPr="00E07C4F" w:rsidRDefault="00E07C4F" w:rsidP="00E07C4F">
      <w:pPr>
        <w:bidi/>
        <w:jc w:val="both"/>
        <w:rPr>
          <w:rFonts w:cs="David" w:hint="cs"/>
          <w:rtl/>
        </w:rPr>
      </w:pPr>
    </w:p>
    <w:p w14:paraId="73933722" w14:textId="77777777" w:rsidR="00E07C4F" w:rsidRPr="00E07C4F" w:rsidRDefault="00E07C4F" w:rsidP="00E07C4F">
      <w:pPr>
        <w:bidi/>
        <w:jc w:val="both"/>
        <w:rPr>
          <w:rFonts w:cs="David" w:hint="cs"/>
          <w:rtl/>
        </w:rPr>
      </w:pPr>
      <w:r w:rsidRPr="00E07C4F">
        <w:rPr>
          <w:rFonts w:cs="David" w:hint="cs"/>
          <w:rtl/>
        </w:rPr>
        <w:tab/>
        <w:t xml:space="preserve">אני אומרת רק שיש הרגשה בדיון הזה של צ'יק </w:t>
      </w:r>
      <w:proofErr w:type="spellStart"/>
      <w:r w:rsidRPr="00E07C4F">
        <w:rPr>
          <w:rFonts w:cs="David" w:hint="cs"/>
          <w:rtl/>
        </w:rPr>
        <w:t>צ'אק</w:t>
      </w:r>
      <w:proofErr w:type="spellEnd"/>
      <w:r w:rsidRPr="00E07C4F">
        <w:rPr>
          <w:rFonts w:cs="David" w:hint="cs"/>
          <w:rtl/>
        </w:rPr>
        <w:t xml:space="preserve"> ומהר - -</w:t>
      </w:r>
    </w:p>
    <w:p w14:paraId="71B7193F" w14:textId="77777777" w:rsidR="00E07C4F" w:rsidRPr="00E07C4F" w:rsidRDefault="00E07C4F" w:rsidP="00E07C4F">
      <w:pPr>
        <w:bidi/>
        <w:jc w:val="both"/>
        <w:rPr>
          <w:rFonts w:cs="David" w:hint="cs"/>
          <w:rtl/>
        </w:rPr>
      </w:pPr>
    </w:p>
    <w:p w14:paraId="18507682"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61DF0D00" w14:textId="77777777" w:rsidR="00E07C4F" w:rsidRPr="00E07C4F" w:rsidRDefault="00E07C4F" w:rsidP="00E07C4F">
      <w:pPr>
        <w:pStyle w:val="Heading5"/>
        <w:rPr>
          <w:rFonts w:hint="cs"/>
          <w:sz w:val="24"/>
          <w:rtl/>
        </w:rPr>
      </w:pPr>
    </w:p>
    <w:p w14:paraId="4502A68C" w14:textId="77777777" w:rsidR="00E07C4F" w:rsidRPr="00E07C4F" w:rsidRDefault="00E07C4F" w:rsidP="00E07C4F">
      <w:pPr>
        <w:bidi/>
        <w:jc w:val="both"/>
        <w:rPr>
          <w:rFonts w:cs="David" w:hint="cs"/>
          <w:rtl/>
        </w:rPr>
      </w:pPr>
      <w:r w:rsidRPr="00E07C4F">
        <w:rPr>
          <w:rFonts w:cs="David" w:hint="cs"/>
          <w:rtl/>
        </w:rPr>
        <w:tab/>
        <w:t xml:space="preserve"> נהפוך הוא </w:t>
      </w:r>
      <w:r w:rsidRPr="00E07C4F">
        <w:rPr>
          <w:rFonts w:cs="David"/>
          <w:rtl/>
        </w:rPr>
        <w:t>–</w:t>
      </w:r>
      <w:r w:rsidRPr="00E07C4F">
        <w:rPr>
          <w:rFonts w:cs="David" w:hint="cs"/>
          <w:rtl/>
        </w:rPr>
        <w:t xml:space="preserve"> קראתי לכם לבחור נציגות ולבוא לכאן ולומר - - </w:t>
      </w:r>
    </w:p>
    <w:p w14:paraId="11BC11C5" w14:textId="77777777" w:rsidR="00E07C4F" w:rsidRPr="00E07C4F" w:rsidRDefault="00E07C4F" w:rsidP="00E07C4F">
      <w:pPr>
        <w:bidi/>
        <w:jc w:val="both"/>
        <w:rPr>
          <w:rFonts w:cs="David" w:hint="cs"/>
          <w:rtl/>
        </w:rPr>
      </w:pPr>
    </w:p>
    <w:p w14:paraId="77025BEC" w14:textId="77777777" w:rsidR="00E07C4F" w:rsidRPr="00E07C4F" w:rsidRDefault="00E07C4F" w:rsidP="00E07C4F">
      <w:pPr>
        <w:bidi/>
        <w:jc w:val="both"/>
        <w:rPr>
          <w:rFonts w:cs="David" w:hint="cs"/>
          <w:u w:val="single"/>
          <w:rtl/>
        </w:rPr>
      </w:pPr>
      <w:r w:rsidRPr="00E07C4F">
        <w:rPr>
          <w:rFonts w:cs="David" w:hint="cs"/>
          <w:u w:val="single"/>
          <w:rtl/>
        </w:rPr>
        <w:t xml:space="preserve">אורית </w:t>
      </w:r>
      <w:proofErr w:type="spellStart"/>
      <w:r w:rsidRPr="00E07C4F">
        <w:rPr>
          <w:rFonts w:cs="David" w:hint="cs"/>
          <w:u w:val="single"/>
          <w:rtl/>
        </w:rPr>
        <w:t>לרנר</w:t>
      </w:r>
      <w:proofErr w:type="spellEnd"/>
      <w:r w:rsidRPr="00E07C4F">
        <w:rPr>
          <w:rFonts w:cs="David" w:hint="cs"/>
          <w:u w:val="single"/>
          <w:rtl/>
        </w:rPr>
        <w:t>:</w:t>
      </w:r>
    </w:p>
    <w:p w14:paraId="308D7721" w14:textId="77777777" w:rsidR="00E07C4F" w:rsidRPr="00E07C4F" w:rsidRDefault="00E07C4F" w:rsidP="00E07C4F">
      <w:pPr>
        <w:bidi/>
        <w:jc w:val="both"/>
        <w:rPr>
          <w:rFonts w:cs="David" w:hint="cs"/>
          <w:rtl/>
        </w:rPr>
      </w:pPr>
    </w:p>
    <w:p w14:paraId="3E1FF359" w14:textId="77777777" w:rsidR="00E07C4F" w:rsidRPr="00E07C4F" w:rsidRDefault="00E07C4F" w:rsidP="00E07C4F">
      <w:pPr>
        <w:bidi/>
        <w:jc w:val="both"/>
        <w:rPr>
          <w:rFonts w:cs="David" w:hint="cs"/>
          <w:rtl/>
        </w:rPr>
      </w:pPr>
      <w:r w:rsidRPr="00E07C4F">
        <w:rPr>
          <w:rFonts w:cs="David" w:hint="cs"/>
          <w:rtl/>
        </w:rPr>
        <w:tab/>
        <w:t xml:space="preserve">אני מבקשת לתת זכות ביטוי ללוביסטים. זה מקצוע, מקצוע מכובד, חלקנו עובדים בו הרבה שנים, ואני מבקשת לא לקטוע את הנושא הזה כשאתם בעצמכם </w:t>
      </w:r>
      <w:proofErr w:type="spellStart"/>
      <w:r w:rsidRPr="00E07C4F">
        <w:rPr>
          <w:rFonts w:cs="David" w:hint="cs"/>
          <w:rtl/>
        </w:rPr>
        <w:t>ניהנים</w:t>
      </w:r>
      <w:proofErr w:type="spellEnd"/>
      <w:r w:rsidRPr="00E07C4F">
        <w:rPr>
          <w:rFonts w:cs="David" w:hint="cs"/>
          <w:rtl/>
        </w:rPr>
        <w:t xml:space="preserve"> ממנו ומקבלים תמיכה לחלק גדול מהפעילות שלכם. </w:t>
      </w:r>
    </w:p>
    <w:p w14:paraId="6AC7664F" w14:textId="77777777" w:rsidR="00E07C4F" w:rsidRPr="00E07C4F" w:rsidRDefault="00E07C4F" w:rsidP="00E07C4F">
      <w:pPr>
        <w:bidi/>
        <w:jc w:val="both"/>
        <w:rPr>
          <w:rFonts w:cs="David" w:hint="cs"/>
          <w:rtl/>
        </w:rPr>
      </w:pPr>
    </w:p>
    <w:p w14:paraId="7EACE1C0"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95D8919" w14:textId="77777777" w:rsidR="00E07C4F" w:rsidRPr="00E07C4F" w:rsidRDefault="00E07C4F" w:rsidP="00E07C4F">
      <w:pPr>
        <w:bidi/>
        <w:jc w:val="both"/>
        <w:rPr>
          <w:rFonts w:cs="David" w:hint="cs"/>
          <w:rtl/>
        </w:rPr>
      </w:pPr>
    </w:p>
    <w:p w14:paraId="246151C9" w14:textId="77777777" w:rsidR="00E07C4F" w:rsidRPr="00E07C4F" w:rsidRDefault="00E07C4F" w:rsidP="00E07C4F">
      <w:pPr>
        <w:bidi/>
        <w:jc w:val="both"/>
        <w:rPr>
          <w:rFonts w:cs="David" w:hint="cs"/>
          <w:rtl/>
        </w:rPr>
      </w:pPr>
      <w:r w:rsidRPr="00E07C4F">
        <w:rPr>
          <w:rFonts w:cs="David" w:hint="cs"/>
          <w:rtl/>
        </w:rPr>
        <w:tab/>
        <w:t xml:space="preserve">רבותיי, חברי הכנסת, אנחנו עוברים להצעת החוק. </w:t>
      </w:r>
    </w:p>
    <w:p w14:paraId="448B4D5B" w14:textId="77777777" w:rsidR="00E07C4F" w:rsidRPr="00E07C4F" w:rsidRDefault="00E07C4F" w:rsidP="00E07C4F">
      <w:pPr>
        <w:bidi/>
        <w:jc w:val="both"/>
        <w:rPr>
          <w:rFonts w:cs="David" w:hint="cs"/>
          <w:rtl/>
        </w:rPr>
      </w:pPr>
    </w:p>
    <w:p w14:paraId="2F2384E2"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00ADB05E" w14:textId="77777777" w:rsidR="00E07C4F" w:rsidRPr="00E07C4F" w:rsidRDefault="00E07C4F" w:rsidP="00E07C4F">
      <w:pPr>
        <w:bidi/>
        <w:jc w:val="both"/>
        <w:rPr>
          <w:rFonts w:cs="David" w:hint="cs"/>
          <w:rtl/>
        </w:rPr>
      </w:pPr>
    </w:p>
    <w:p w14:paraId="2253A698" w14:textId="77777777" w:rsidR="00E07C4F" w:rsidRPr="00E07C4F" w:rsidRDefault="00E07C4F" w:rsidP="00E07C4F">
      <w:pPr>
        <w:bidi/>
        <w:jc w:val="both"/>
        <w:rPr>
          <w:rFonts w:cs="David" w:hint="cs"/>
          <w:rtl/>
        </w:rPr>
      </w:pPr>
      <w:r w:rsidRPr="00E07C4F">
        <w:rPr>
          <w:rFonts w:cs="David" w:hint="cs"/>
          <w:rtl/>
        </w:rPr>
        <w:tab/>
        <w:t xml:space="preserve">נתחיל עם ההגדרה- ואני גם מפנה להגדרות האחרות וגם - - אחת הסוגיות המרכזיות שיש לדון בהן - אולי אני אקדים ואומר שהיום, כפי שאמר יו"ר הוועדה, הנושא שאנו דנים בו מוסדר באופן מסוים בחקיקה. חוק משכן הכנסת קובע היום שיו"ר הכנסת רשאי להסדיר באישור ועדת הכנסת את פעולתם של השדלנים במשכן, והוא גם מגדיר "שדלן" </w:t>
      </w:r>
      <w:r w:rsidRPr="00E07C4F">
        <w:rPr>
          <w:rFonts w:cs="David"/>
          <w:rtl/>
        </w:rPr>
        <w:t>–</w:t>
      </w:r>
      <w:r w:rsidRPr="00E07C4F">
        <w:rPr>
          <w:rFonts w:cs="David" w:hint="cs"/>
          <w:rtl/>
        </w:rPr>
        <w:t xml:space="preserve"> מי שנוקט דרך עיסוק בפעולות לשכנוע חבר הכנסת בענייני חקיקה ו - -. ואכן גם יש תקנות קצרות שקבע עוד יו"ר הכנסת שבח וייס, שכאן הצעת החוק מאמצת חלק מהן. </w:t>
      </w:r>
    </w:p>
    <w:p w14:paraId="7E2AE1A5" w14:textId="77777777" w:rsidR="00E07C4F" w:rsidRPr="00E07C4F" w:rsidRDefault="00E07C4F" w:rsidP="00E07C4F">
      <w:pPr>
        <w:bidi/>
        <w:jc w:val="both"/>
        <w:rPr>
          <w:rFonts w:cs="David" w:hint="cs"/>
          <w:rtl/>
        </w:rPr>
      </w:pPr>
    </w:p>
    <w:p w14:paraId="4E1F66C5" w14:textId="77777777" w:rsidR="00E07C4F" w:rsidRPr="00E07C4F" w:rsidRDefault="00E07C4F" w:rsidP="00E07C4F">
      <w:pPr>
        <w:bidi/>
        <w:jc w:val="both"/>
        <w:rPr>
          <w:rFonts w:cs="David" w:hint="cs"/>
          <w:rtl/>
        </w:rPr>
      </w:pPr>
      <w:r w:rsidRPr="00E07C4F">
        <w:rPr>
          <w:rFonts w:cs="David" w:hint="cs"/>
          <w:rtl/>
        </w:rPr>
        <w:tab/>
        <w:t xml:space="preserve">בהצעת החוק שלפניכם מוצע להגדיר "שדלן" בצורה קצת שונה, ורחבה יותר. מוצע שיהיה כתוב ששדלן הוא:  "מי שנוקט דרך עיסוק או למען לקוח..." כאשר תכף נדבר על הגדרת "לקוח" </w:t>
      </w:r>
      <w:r w:rsidRPr="00E07C4F">
        <w:rPr>
          <w:rFonts w:cs="David"/>
          <w:rtl/>
        </w:rPr>
        <w:t>–</w:t>
      </w:r>
      <w:r w:rsidRPr="00E07C4F">
        <w:rPr>
          <w:rFonts w:cs="David" w:hint="cs"/>
          <w:rtl/>
        </w:rPr>
        <w:t xml:space="preserve"> "...בפעולות לשכנוע חברי הכנסת בענייני חקיקה והחלטות הכנסת בוועדותיה ובעניינים הקשורים למינוי או לבחירה של אדם לתפקיד על ידי הכנסת או על ידי גוף שחבר בו נציג הכנסת..." כלומר, שדלן הוא אדם שעוסק בענייני חקיקה שמוגדרים כ: "ניסוח, הגשה, אישור הנחה, דיון או הצבעה בקשר להצעת חוק בכנסת או בוועדה של הכנסת או בקשר לתקנות הנדונות בכנסת או בוועדה כאמור;"  הוא עוסק בעניינים כאלה או בשכנוע של חברי הכנסת בהחלטות של הכנסת או בוועדותיה או במה שקשור למינוי או בחירה של אדם על ידי הכנסת או גוף שיש בו נציג מהכנסת, כמו ועדה למינוי שופטים, וכו' </w:t>
      </w:r>
      <w:r w:rsidRPr="00E07C4F">
        <w:rPr>
          <w:rFonts w:cs="David"/>
          <w:rtl/>
        </w:rPr>
        <w:t>–</w:t>
      </w:r>
      <w:r w:rsidRPr="00E07C4F">
        <w:rPr>
          <w:rFonts w:cs="David" w:hint="cs"/>
          <w:rtl/>
        </w:rPr>
        <w:t xml:space="preserve"> ואדם עושה פעולת שכנוע בנושא שאותם גופים יכולים לבחור.  </w:t>
      </w:r>
    </w:p>
    <w:p w14:paraId="25B6847C" w14:textId="77777777" w:rsidR="00E07C4F" w:rsidRPr="00E07C4F" w:rsidRDefault="00E07C4F" w:rsidP="00E07C4F">
      <w:pPr>
        <w:bidi/>
        <w:jc w:val="both"/>
        <w:rPr>
          <w:rFonts w:cs="David" w:hint="cs"/>
          <w:rtl/>
        </w:rPr>
      </w:pPr>
    </w:p>
    <w:p w14:paraId="6605589E" w14:textId="77777777" w:rsidR="00E07C4F" w:rsidRPr="00E07C4F" w:rsidRDefault="00E07C4F" w:rsidP="00E07C4F">
      <w:pPr>
        <w:bidi/>
        <w:jc w:val="both"/>
        <w:rPr>
          <w:rFonts w:cs="David" w:hint="cs"/>
          <w:rtl/>
        </w:rPr>
      </w:pPr>
      <w:r w:rsidRPr="00E07C4F">
        <w:rPr>
          <w:rFonts w:cs="David" w:hint="cs"/>
          <w:u w:val="single"/>
          <w:rtl/>
        </w:rPr>
        <w:t>ראובן ריבלין:</w:t>
      </w:r>
    </w:p>
    <w:p w14:paraId="7625A1DA" w14:textId="77777777" w:rsidR="00E07C4F" w:rsidRPr="00E07C4F" w:rsidRDefault="00E07C4F" w:rsidP="00E07C4F">
      <w:pPr>
        <w:bidi/>
        <w:jc w:val="both"/>
        <w:rPr>
          <w:rFonts w:cs="David" w:hint="cs"/>
          <w:rtl/>
        </w:rPr>
      </w:pPr>
    </w:p>
    <w:p w14:paraId="1CBF1D16" w14:textId="77777777" w:rsidR="00E07C4F" w:rsidRPr="00E07C4F" w:rsidRDefault="00E07C4F" w:rsidP="00E07C4F">
      <w:pPr>
        <w:bidi/>
        <w:jc w:val="both"/>
        <w:rPr>
          <w:rFonts w:cs="David" w:hint="cs"/>
          <w:rtl/>
        </w:rPr>
      </w:pPr>
      <w:r w:rsidRPr="00E07C4F">
        <w:rPr>
          <w:rFonts w:cs="David" w:hint="cs"/>
          <w:rtl/>
        </w:rPr>
        <w:tab/>
        <w:t xml:space="preserve"> ההגדרה הזו מאד מקשה, ואני קופץ אתך  לשניה אחת לסעיף 65 : "לא יפעל שדלן בכנסת אלא בהיתר יושב ראש הכנסת". איך יושב ראש הכנסת יוכל לסרב או לתת לאדם הבא ואומר: אני רוצה להיות שדלן. אין שום קריטריון, אין שום דבר שבא ומאפיין שדלן - -</w:t>
      </w:r>
    </w:p>
    <w:p w14:paraId="6ACB9641" w14:textId="77777777" w:rsidR="00E07C4F" w:rsidRPr="00E07C4F" w:rsidRDefault="00E07C4F" w:rsidP="00E07C4F">
      <w:pPr>
        <w:bidi/>
        <w:jc w:val="both"/>
        <w:rPr>
          <w:rFonts w:cs="David" w:hint="cs"/>
          <w:rtl/>
        </w:rPr>
      </w:pPr>
    </w:p>
    <w:p w14:paraId="1F501D79"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5F87671F" w14:textId="77777777" w:rsidR="00E07C4F" w:rsidRPr="00E07C4F" w:rsidRDefault="00E07C4F" w:rsidP="00E07C4F">
      <w:pPr>
        <w:bidi/>
        <w:jc w:val="both"/>
        <w:rPr>
          <w:rFonts w:cs="David" w:hint="cs"/>
          <w:rtl/>
        </w:rPr>
      </w:pPr>
    </w:p>
    <w:p w14:paraId="688C0AFE" w14:textId="77777777" w:rsidR="00E07C4F" w:rsidRPr="00E07C4F" w:rsidRDefault="00E07C4F" w:rsidP="00E07C4F">
      <w:pPr>
        <w:bidi/>
        <w:jc w:val="both"/>
        <w:rPr>
          <w:rFonts w:cs="David" w:hint="cs"/>
          <w:rtl/>
        </w:rPr>
      </w:pPr>
      <w:r w:rsidRPr="00E07C4F">
        <w:rPr>
          <w:rFonts w:cs="David" w:hint="cs"/>
          <w:rtl/>
        </w:rPr>
        <w:tab/>
        <w:t xml:space="preserve">לנורית רון יש תשובה? </w:t>
      </w:r>
    </w:p>
    <w:p w14:paraId="5F8EA057" w14:textId="77777777" w:rsidR="00E07C4F" w:rsidRPr="00E07C4F" w:rsidRDefault="00E07C4F" w:rsidP="00E07C4F">
      <w:pPr>
        <w:bidi/>
        <w:jc w:val="both"/>
        <w:rPr>
          <w:rFonts w:cs="David" w:hint="cs"/>
          <w:rtl/>
        </w:rPr>
      </w:pPr>
    </w:p>
    <w:p w14:paraId="7DAA2349" w14:textId="77777777" w:rsidR="00E07C4F" w:rsidRPr="00E07C4F" w:rsidRDefault="00E07C4F" w:rsidP="00E07C4F">
      <w:pPr>
        <w:bidi/>
        <w:jc w:val="both"/>
        <w:rPr>
          <w:rFonts w:cs="David" w:hint="cs"/>
          <w:u w:val="single"/>
          <w:rtl/>
        </w:rPr>
      </w:pPr>
      <w:r w:rsidRPr="00E07C4F">
        <w:rPr>
          <w:rFonts w:cs="David" w:hint="cs"/>
          <w:u w:val="single"/>
          <w:rtl/>
        </w:rPr>
        <w:t>נורית רון:</w:t>
      </w:r>
    </w:p>
    <w:p w14:paraId="0318A720" w14:textId="77777777" w:rsidR="00E07C4F" w:rsidRPr="00E07C4F" w:rsidRDefault="00E07C4F" w:rsidP="00E07C4F">
      <w:pPr>
        <w:bidi/>
        <w:jc w:val="both"/>
        <w:rPr>
          <w:rFonts w:cs="David" w:hint="cs"/>
          <w:rtl/>
        </w:rPr>
      </w:pPr>
    </w:p>
    <w:p w14:paraId="63D036FD" w14:textId="77777777" w:rsidR="00E07C4F" w:rsidRPr="00E07C4F" w:rsidRDefault="00E07C4F" w:rsidP="00E07C4F">
      <w:pPr>
        <w:bidi/>
        <w:jc w:val="both"/>
        <w:rPr>
          <w:rFonts w:cs="David" w:hint="cs"/>
          <w:rtl/>
        </w:rPr>
      </w:pPr>
      <w:r w:rsidRPr="00E07C4F">
        <w:rPr>
          <w:rFonts w:cs="David" w:hint="cs"/>
          <w:rtl/>
        </w:rPr>
        <w:tab/>
        <w:t xml:space="preserve">- -כדי להנפיק תעודה של שדלן אנחנו מבקשים כמה קריטריונים. למשל </w:t>
      </w:r>
      <w:r w:rsidRPr="00E07C4F">
        <w:rPr>
          <w:rFonts w:cs="David"/>
          <w:rtl/>
        </w:rPr>
        <w:t>–</w:t>
      </w:r>
      <w:r w:rsidRPr="00E07C4F">
        <w:rPr>
          <w:rFonts w:cs="David" w:hint="cs"/>
          <w:rtl/>
        </w:rPr>
        <w:t xml:space="preserve"> אנחנו דורשים שהוא יעסוק חצי שנה בתפקיד הזה - -</w:t>
      </w:r>
    </w:p>
    <w:p w14:paraId="45DA62E0" w14:textId="77777777" w:rsidR="00E07C4F" w:rsidRPr="00E07C4F" w:rsidRDefault="00E07C4F" w:rsidP="00E07C4F">
      <w:pPr>
        <w:bidi/>
        <w:jc w:val="both"/>
        <w:rPr>
          <w:rFonts w:cs="David" w:hint="cs"/>
          <w:rtl/>
        </w:rPr>
      </w:pPr>
    </w:p>
    <w:p w14:paraId="6610097C" w14:textId="77777777" w:rsidR="00E07C4F" w:rsidRPr="00E07C4F" w:rsidRDefault="00E07C4F" w:rsidP="00E07C4F">
      <w:pPr>
        <w:bidi/>
        <w:jc w:val="both"/>
        <w:rPr>
          <w:rFonts w:cs="David" w:hint="cs"/>
          <w:rtl/>
        </w:rPr>
      </w:pPr>
      <w:r w:rsidRPr="00E07C4F">
        <w:rPr>
          <w:rFonts w:cs="David" w:hint="cs"/>
          <w:u w:val="single"/>
          <w:rtl/>
        </w:rPr>
        <w:t>ראובן ריבלין:</w:t>
      </w:r>
    </w:p>
    <w:p w14:paraId="1048B949" w14:textId="77777777" w:rsidR="00E07C4F" w:rsidRPr="00E07C4F" w:rsidRDefault="00E07C4F" w:rsidP="00E07C4F">
      <w:pPr>
        <w:bidi/>
        <w:jc w:val="both"/>
        <w:rPr>
          <w:rFonts w:cs="David" w:hint="cs"/>
          <w:rtl/>
        </w:rPr>
      </w:pPr>
    </w:p>
    <w:p w14:paraId="50F8D3D3" w14:textId="77777777" w:rsidR="00E07C4F" w:rsidRPr="00E07C4F" w:rsidRDefault="00E07C4F" w:rsidP="00E07C4F">
      <w:pPr>
        <w:bidi/>
        <w:jc w:val="both"/>
        <w:rPr>
          <w:rFonts w:cs="David" w:hint="cs"/>
          <w:rtl/>
        </w:rPr>
      </w:pPr>
      <w:r w:rsidRPr="00E07C4F">
        <w:rPr>
          <w:rFonts w:cs="David" w:hint="cs"/>
          <w:rtl/>
        </w:rPr>
        <w:tab/>
        <w:t xml:space="preserve"> זה מה שקבענו. זה לצורך כניסתו. </w:t>
      </w:r>
    </w:p>
    <w:p w14:paraId="74E3293B" w14:textId="77777777" w:rsidR="00E07C4F" w:rsidRPr="00E07C4F" w:rsidRDefault="00E07C4F" w:rsidP="00E07C4F">
      <w:pPr>
        <w:bidi/>
        <w:jc w:val="both"/>
        <w:rPr>
          <w:rFonts w:cs="David" w:hint="cs"/>
          <w:rtl/>
        </w:rPr>
      </w:pPr>
    </w:p>
    <w:p w14:paraId="49B1A5A2" w14:textId="77777777" w:rsidR="00E07C4F" w:rsidRPr="00E07C4F" w:rsidRDefault="00E07C4F" w:rsidP="00E07C4F">
      <w:pPr>
        <w:bidi/>
        <w:jc w:val="both"/>
        <w:rPr>
          <w:rFonts w:cs="David" w:hint="cs"/>
          <w:u w:val="single"/>
          <w:rtl/>
        </w:rPr>
      </w:pPr>
      <w:r w:rsidRPr="00E07C4F">
        <w:rPr>
          <w:rFonts w:cs="David" w:hint="cs"/>
          <w:u w:val="single"/>
          <w:rtl/>
        </w:rPr>
        <w:t>קריאה:</w:t>
      </w:r>
    </w:p>
    <w:p w14:paraId="3F2C1297" w14:textId="77777777" w:rsidR="00E07C4F" w:rsidRPr="00E07C4F" w:rsidRDefault="00E07C4F" w:rsidP="00E07C4F">
      <w:pPr>
        <w:bidi/>
        <w:jc w:val="both"/>
        <w:rPr>
          <w:rFonts w:cs="David" w:hint="cs"/>
          <w:rtl/>
        </w:rPr>
      </w:pPr>
    </w:p>
    <w:p w14:paraId="18D2036C" w14:textId="77777777" w:rsidR="00E07C4F" w:rsidRPr="00E07C4F" w:rsidRDefault="00E07C4F" w:rsidP="00E07C4F">
      <w:pPr>
        <w:bidi/>
        <w:jc w:val="both"/>
        <w:rPr>
          <w:rFonts w:cs="David" w:hint="cs"/>
          <w:rtl/>
        </w:rPr>
      </w:pPr>
      <w:r w:rsidRPr="00E07C4F">
        <w:rPr>
          <w:rFonts w:cs="David" w:hint="cs"/>
          <w:rtl/>
        </w:rPr>
        <w:tab/>
        <w:t xml:space="preserve">זה לא לצורך הגדרת תפקיד. </w:t>
      </w:r>
    </w:p>
    <w:p w14:paraId="4BDA1489" w14:textId="77777777" w:rsidR="00E07C4F" w:rsidRPr="00E07C4F" w:rsidRDefault="00E07C4F" w:rsidP="00E07C4F">
      <w:pPr>
        <w:bidi/>
        <w:jc w:val="both"/>
        <w:rPr>
          <w:rFonts w:cs="David" w:hint="cs"/>
          <w:rtl/>
        </w:rPr>
      </w:pPr>
    </w:p>
    <w:p w14:paraId="08529E7E"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64970FA1" w14:textId="77777777" w:rsidR="00E07C4F" w:rsidRPr="00E07C4F" w:rsidRDefault="00E07C4F" w:rsidP="00E07C4F">
      <w:pPr>
        <w:bidi/>
        <w:jc w:val="both"/>
        <w:rPr>
          <w:rFonts w:cs="David" w:hint="cs"/>
          <w:rtl/>
        </w:rPr>
      </w:pPr>
    </w:p>
    <w:p w14:paraId="123F74C0" w14:textId="77777777" w:rsidR="00E07C4F" w:rsidRPr="00E07C4F" w:rsidRDefault="00E07C4F" w:rsidP="00E07C4F">
      <w:pPr>
        <w:bidi/>
        <w:jc w:val="both"/>
        <w:rPr>
          <w:rFonts w:cs="David" w:hint="cs"/>
          <w:rtl/>
        </w:rPr>
      </w:pPr>
      <w:r w:rsidRPr="00E07C4F">
        <w:rPr>
          <w:rFonts w:cs="David" w:hint="cs"/>
          <w:rtl/>
        </w:rPr>
        <w:tab/>
        <w:t xml:space="preserve">עד היום זה באמת היה לצורך קבלת האישור הקבוע , כדי שהוא יוכל להיכנס. </w:t>
      </w:r>
    </w:p>
    <w:p w14:paraId="276E9463" w14:textId="77777777" w:rsidR="00E07C4F" w:rsidRPr="00E07C4F" w:rsidRDefault="00E07C4F" w:rsidP="00E07C4F">
      <w:pPr>
        <w:bidi/>
        <w:jc w:val="both"/>
        <w:rPr>
          <w:rFonts w:cs="David" w:hint="cs"/>
          <w:rtl/>
        </w:rPr>
      </w:pPr>
    </w:p>
    <w:p w14:paraId="583F5B00" w14:textId="77777777" w:rsidR="00E07C4F" w:rsidRPr="00E07C4F" w:rsidRDefault="00E07C4F" w:rsidP="00E07C4F">
      <w:pPr>
        <w:bidi/>
        <w:jc w:val="both"/>
        <w:rPr>
          <w:rFonts w:cs="David" w:hint="cs"/>
          <w:rtl/>
        </w:rPr>
      </w:pPr>
      <w:r w:rsidRPr="00E07C4F">
        <w:rPr>
          <w:rFonts w:cs="David" w:hint="cs"/>
          <w:u w:val="single"/>
          <w:rtl/>
        </w:rPr>
        <w:t>ראובן ריבלין:</w:t>
      </w:r>
    </w:p>
    <w:p w14:paraId="11930251" w14:textId="77777777" w:rsidR="00E07C4F" w:rsidRPr="00E07C4F" w:rsidRDefault="00E07C4F" w:rsidP="00E07C4F">
      <w:pPr>
        <w:bidi/>
        <w:jc w:val="both"/>
        <w:rPr>
          <w:rFonts w:cs="David" w:hint="cs"/>
          <w:rtl/>
        </w:rPr>
      </w:pPr>
    </w:p>
    <w:p w14:paraId="4FCCA5CE" w14:textId="77777777" w:rsidR="00E07C4F" w:rsidRPr="00E07C4F" w:rsidRDefault="00E07C4F" w:rsidP="00E07C4F">
      <w:pPr>
        <w:bidi/>
        <w:jc w:val="both"/>
        <w:rPr>
          <w:rFonts w:cs="David" w:hint="cs"/>
          <w:rtl/>
        </w:rPr>
      </w:pPr>
      <w:r w:rsidRPr="00E07C4F">
        <w:rPr>
          <w:rFonts w:cs="David" w:hint="cs"/>
          <w:rtl/>
        </w:rPr>
        <w:tab/>
        <w:t xml:space="preserve"> היות ולא היינו יכולים להתמודד  -- </w:t>
      </w:r>
    </w:p>
    <w:p w14:paraId="7901BB81" w14:textId="77777777" w:rsidR="00E07C4F" w:rsidRPr="00E07C4F" w:rsidRDefault="00E07C4F" w:rsidP="00E07C4F">
      <w:pPr>
        <w:bidi/>
        <w:jc w:val="both"/>
        <w:rPr>
          <w:rFonts w:cs="David" w:hint="cs"/>
          <w:rtl/>
        </w:rPr>
      </w:pPr>
    </w:p>
    <w:p w14:paraId="528344BD" w14:textId="77777777" w:rsidR="00E07C4F" w:rsidRPr="00E07C4F" w:rsidRDefault="00E07C4F" w:rsidP="00E07C4F">
      <w:pPr>
        <w:bidi/>
        <w:jc w:val="both"/>
        <w:rPr>
          <w:rFonts w:cs="David" w:hint="cs"/>
          <w:u w:val="single"/>
          <w:rtl/>
        </w:rPr>
      </w:pPr>
      <w:r w:rsidRPr="00E07C4F">
        <w:rPr>
          <w:rFonts w:cs="David" w:hint="cs"/>
          <w:u w:val="single"/>
          <w:rtl/>
        </w:rPr>
        <w:t>נורית רון:</w:t>
      </w:r>
    </w:p>
    <w:p w14:paraId="10F0F0B0" w14:textId="77777777" w:rsidR="00E07C4F" w:rsidRPr="00E07C4F" w:rsidRDefault="00E07C4F" w:rsidP="00E07C4F">
      <w:pPr>
        <w:bidi/>
        <w:jc w:val="both"/>
        <w:rPr>
          <w:rFonts w:cs="David" w:hint="cs"/>
          <w:rtl/>
        </w:rPr>
      </w:pPr>
    </w:p>
    <w:p w14:paraId="064E443E" w14:textId="77777777" w:rsidR="00E07C4F" w:rsidRPr="00E07C4F" w:rsidRDefault="00E07C4F" w:rsidP="00E07C4F">
      <w:pPr>
        <w:bidi/>
        <w:jc w:val="both"/>
        <w:rPr>
          <w:rFonts w:cs="David" w:hint="cs"/>
          <w:rtl/>
        </w:rPr>
      </w:pPr>
      <w:r w:rsidRPr="00E07C4F">
        <w:rPr>
          <w:rFonts w:cs="David" w:hint="cs"/>
          <w:rtl/>
        </w:rPr>
        <w:tab/>
        <w:t>הוא צריך להראות לנו שהוא לוביסט בכך שהוא נותן לנו שמות שני לקוחות שהוא מייצג אותם, ואת זה אנחנו מעבירים ליועצת המשפטית שמאשרת שהוא לא נציג חברה אלא לוביסט. יש כאן הבדל בין נציג שמייצג גוף אחד לבין כמות גדולה של - -</w:t>
      </w:r>
    </w:p>
    <w:p w14:paraId="039CA9C3" w14:textId="77777777" w:rsidR="00E07C4F" w:rsidRPr="00E07C4F" w:rsidRDefault="00E07C4F" w:rsidP="00E07C4F">
      <w:pPr>
        <w:bidi/>
        <w:jc w:val="both"/>
        <w:rPr>
          <w:rFonts w:cs="David" w:hint="cs"/>
          <w:rtl/>
        </w:rPr>
      </w:pPr>
    </w:p>
    <w:p w14:paraId="2C2949E6" w14:textId="77777777" w:rsidR="00E07C4F" w:rsidRPr="00E07C4F" w:rsidRDefault="00E07C4F" w:rsidP="00E07C4F">
      <w:pPr>
        <w:bidi/>
        <w:jc w:val="both"/>
        <w:rPr>
          <w:rFonts w:cs="David" w:hint="cs"/>
          <w:rtl/>
        </w:rPr>
      </w:pPr>
      <w:r w:rsidRPr="00E07C4F">
        <w:rPr>
          <w:rFonts w:cs="David" w:hint="cs"/>
          <w:u w:val="single"/>
          <w:rtl/>
        </w:rPr>
        <w:t>ראובן ריבלין:</w:t>
      </w:r>
    </w:p>
    <w:p w14:paraId="4704CEE7" w14:textId="77777777" w:rsidR="00E07C4F" w:rsidRPr="00E07C4F" w:rsidRDefault="00E07C4F" w:rsidP="00E07C4F">
      <w:pPr>
        <w:bidi/>
        <w:jc w:val="both"/>
        <w:rPr>
          <w:rFonts w:cs="David" w:hint="cs"/>
          <w:rtl/>
        </w:rPr>
      </w:pPr>
    </w:p>
    <w:p w14:paraId="1E823F4C" w14:textId="77777777" w:rsidR="00E07C4F" w:rsidRPr="00E07C4F" w:rsidRDefault="00E07C4F" w:rsidP="00E07C4F">
      <w:pPr>
        <w:bidi/>
        <w:jc w:val="both"/>
        <w:rPr>
          <w:rFonts w:cs="David" w:hint="cs"/>
          <w:rtl/>
        </w:rPr>
      </w:pPr>
      <w:r w:rsidRPr="00E07C4F">
        <w:rPr>
          <w:rFonts w:cs="David" w:hint="cs"/>
          <w:rtl/>
        </w:rPr>
        <w:tab/>
        <w:t xml:space="preserve"> היועץ המשפטי </w:t>
      </w:r>
      <w:r w:rsidRPr="00E07C4F">
        <w:rPr>
          <w:rFonts w:cs="David"/>
          <w:rtl/>
        </w:rPr>
        <w:t>–</w:t>
      </w:r>
      <w:r w:rsidRPr="00E07C4F">
        <w:rPr>
          <w:rFonts w:cs="David" w:hint="cs"/>
          <w:rtl/>
        </w:rPr>
        <w:t xml:space="preserve"> רק מהכנסת הזו - - </w:t>
      </w:r>
    </w:p>
    <w:p w14:paraId="05C3161D" w14:textId="77777777" w:rsidR="00E07C4F" w:rsidRPr="00E07C4F" w:rsidRDefault="00E07C4F" w:rsidP="00E07C4F">
      <w:pPr>
        <w:bidi/>
        <w:jc w:val="both"/>
        <w:rPr>
          <w:rFonts w:cs="David" w:hint="cs"/>
          <w:rtl/>
        </w:rPr>
      </w:pPr>
    </w:p>
    <w:p w14:paraId="2833FF4C" w14:textId="77777777" w:rsidR="00E07C4F" w:rsidRPr="00E07C4F" w:rsidRDefault="00E07C4F" w:rsidP="00E07C4F">
      <w:pPr>
        <w:bidi/>
        <w:jc w:val="both"/>
        <w:rPr>
          <w:rFonts w:cs="David" w:hint="cs"/>
          <w:u w:val="single"/>
          <w:rtl/>
        </w:rPr>
      </w:pPr>
      <w:r w:rsidRPr="00E07C4F">
        <w:rPr>
          <w:rFonts w:cs="David" w:hint="cs"/>
          <w:u w:val="single"/>
          <w:rtl/>
        </w:rPr>
        <w:t>נורית רון:</w:t>
      </w:r>
    </w:p>
    <w:p w14:paraId="6DD5D941" w14:textId="77777777" w:rsidR="00E07C4F" w:rsidRPr="00E07C4F" w:rsidRDefault="00E07C4F" w:rsidP="00E07C4F">
      <w:pPr>
        <w:bidi/>
        <w:jc w:val="both"/>
        <w:rPr>
          <w:rFonts w:cs="David" w:hint="cs"/>
          <w:rtl/>
        </w:rPr>
      </w:pPr>
    </w:p>
    <w:p w14:paraId="3FFC79DD" w14:textId="77777777" w:rsidR="00E07C4F" w:rsidRPr="00E07C4F" w:rsidRDefault="00E07C4F" w:rsidP="00E07C4F">
      <w:pPr>
        <w:bidi/>
        <w:jc w:val="both"/>
        <w:rPr>
          <w:rFonts w:cs="David" w:hint="cs"/>
          <w:rtl/>
        </w:rPr>
      </w:pPr>
      <w:r w:rsidRPr="00E07C4F">
        <w:rPr>
          <w:rFonts w:cs="David" w:hint="cs"/>
          <w:rtl/>
        </w:rPr>
        <w:tab/>
        <w:t xml:space="preserve">לא. זה היה בתקופתך. </w:t>
      </w:r>
    </w:p>
    <w:p w14:paraId="53DBF8D0" w14:textId="77777777" w:rsidR="00E07C4F" w:rsidRPr="00E07C4F" w:rsidRDefault="00E07C4F" w:rsidP="00E07C4F">
      <w:pPr>
        <w:bidi/>
        <w:jc w:val="both"/>
        <w:rPr>
          <w:rFonts w:cs="David" w:hint="cs"/>
          <w:rtl/>
        </w:rPr>
      </w:pPr>
    </w:p>
    <w:p w14:paraId="38E5221F"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495AE1F1" w14:textId="77777777" w:rsidR="00E07C4F" w:rsidRPr="00E07C4F" w:rsidRDefault="00E07C4F" w:rsidP="00E07C4F">
      <w:pPr>
        <w:bidi/>
        <w:jc w:val="both"/>
        <w:rPr>
          <w:rFonts w:cs="David" w:hint="cs"/>
          <w:rtl/>
        </w:rPr>
      </w:pPr>
    </w:p>
    <w:p w14:paraId="3E9ABCDB" w14:textId="77777777" w:rsidR="00E07C4F" w:rsidRPr="00E07C4F" w:rsidRDefault="00E07C4F" w:rsidP="00E07C4F">
      <w:pPr>
        <w:bidi/>
        <w:jc w:val="both"/>
        <w:rPr>
          <w:rFonts w:cs="David" w:hint="cs"/>
          <w:rtl/>
        </w:rPr>
      </w:pPr>
      <w:r w:rsidRPr="00E07C4F">
        <w:rPr>
          <w:rFonts w:cs="David" w:hint="cs"/>
          <w:rtl/>
        </w:rPr>
        <w:tab/>
        <w:t>- - -</w:t>
      </w:r>
    </w:p>
    <w:p w14:paraId="514C0363" w14:textId="77777777" w:rsidR="00E07C4F" w:rsidRPr="00E07C4F" w:rsidRDefault="00E07C4F" w:rsidP="00E07C4F">
      <w:pPr>
        <w:bidi/>
        <w:jc w:val="both"/>
        <w:rPr>
          <w:rFonts w:cs="David" w:hint="cs"/>
          <w:rtl/>
        </w:rPr>
      </w:pPr>
    </w:p>
    <w:p w14:paraId="6C2AC108"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3F3C4877" w14:textId="77777777" w:rsidR="00E07C4F" w:rsidRPr="00E07C4F" w:rsidRDefault="00E07C4F" w:rsidP="00E07C4F">
      <w:pPr>
        <w:bidi/>
        <w:jc w:val="both"/>
        <w:rPr>
          <w:rFonts w:cs="David" w:hint="cs"/>
          <w:rtl/>
        </w:rPr>
      </w:pPr>
    </w:p>
    <w:p w14:paraId="06B4E11D" w14:textId="77777777" w:rsidR="00E07C4F" w:rsidRPr="00E07C4F" w:rsidRDefault="00E07C4F" w:rsidP="00E07C4F">
      <w:pPr>
        <w:bidi/>
        <w:jc w:val="both"/>
        <w:rPr>
          <w:rFonts w:cs="David" w:hint="cs"/>
          <w:rtl/>
        </w:rPr>
      </w:pPr>
      <w:r w:rsidRPr="00E07C4F">
        <w:rPr>
          <w:rFonts w:cs="David" w:hint="cs"/>
          <w:rtl/>
        </w:rPr>
        <w:tab/>
        <w:t xml:space="preserve">אני לא מבין על מה אנחנו דנים עכשיו. </w:t>
      </w:r>
    </w:p>
    <w:p w14:paraId="642CCDE1" w14:textId="77777777" w:rsidR="00E07C4F" w:rsidRPr="00E07C4F" w:rsidRDefault="00E07C4F" w:rsidP="00E07C4F">
      <w:pPr>
        <w:bidi/>
        <w:jc w:val="both"/>
        <w:rPr>
          <w:rFonts w:cs="David" w:hint="cs"/>
          <w:rtl/>
        </w:rPr>
      </w:pPr>
    </w:p>
    <w:p w14:paraId="25E3215B"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15837A20" w14:textId="77777777" w:rsidR="00E07C4F" w:rsidRPr="00E07C4F" w:rsidRDefault="00E07C4F" w:rsidP="00E07C4F">
      <w:pPr>
        <w:bidi/>
        <w:jc w:val="both"/>
        <w:rPr>
          <w:rFonts w:cs="David" w:hint="cs"/>
          <w:rtl/>
        </w:rPr>
      </w:pPr>
    </w:p>
    <w:p w14:paraId="6FF0DDD6" w14:textId="77777777" w:rsidR="00E07C4F" w:rsidRPr="00E07C4F" w:rsidRDefault="00E07C4F" w:rsidP="00E07C4F">
      <w:pPr>
        <w:bidi/>
        <w:jc w:val="both"/>
        <w:rPr>
          <w:rFonts w:cs="David" w:hint="cs"/>
          <w:rtl/>
        </w:rPr>
      </w:pPr>
      <w:r w:rsidRPr="00E07C4F">
        <w:rPr>
          <w:rFonts w:cs="David" w:hint="cs"/>
          <w:rtl/>
        </w:rPr>
        <w:tab/>
        <w:t xml:space="preserve">אנחנו דנים על - - מי הוא שדלן. </w:t>
      </w:r>
    </w:p>
    <w:p w14:paraId="067B4E23" w14:textId="77777777" w:rsidR="00E07C4F" w:rsidRDefault="00E07C4F" w:rsidP="00E07C4F">
      <w:pPr>
        <w:bidi/>
        <w:jc w:val="both"/>
        <w:rPr>
          <w:rFonts w:cs="David" w:hint="cs"/>
          <w:rtl/>
        </w:rPr>
      </w:pPr>
    </w:p>
    <w:p w14:paraId="43713DB3" w14:textId="77777777" w:rsidR="00E07C4F" w:rsidRDefault="00E07C4F" w:rsidP="00E07C4F">
      <w:pPr>
        <w:bidi/>
        <w:jc w:val="both"/>
        <w:rPr>
          <w:rFonts w:cs="David" w:hint="cs"/>
          <w:rtl/>
        </w:rPr>
      </w:pPr>
    </w:p>
    <w:p w14:paraId="6A58E393" w14:textId="77777777" w:rsidR="00E07C4F" w:rsidRPr="00E07C4F" w:rsidRDefault="00E07C4F" w:rsidP="00E07C4F">
      <w:pPr>
        <w:bidi/>
        <w:jc w:val="both"/>
        <w:rPr>
          <w:rFonts w:cs="David" w:hint="cs"/>
          <w:rtl/>
        </w:rPr>
      </w:pPr>
    </w:p>
    <w:p w14:paraId="6F1F7FA7"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2671102C" w14:textId="77777777" w:rsidR="00E07C4F" w:rsidRPr="00E07C4F" w:rsidRDefault="00E07C4F" w:rsidP="00E07C4F">
      <w:pPr>
        <w:bidi/>
        <w:jc w:val="both"/>
        <w:rPr>
          <w:rFonts w:cs="David" w:hint="cs"/>
          <w:rtl/>
        </w:rPr>
      </w:pPr>
    </w:p>
    <w:p w14:paraId="5A862E0B" w14:textId="77777777" w:rsidR="00E07C4F" w:rsidRPr="00E07C4F" w:rsidRDefault="00E07C4F" w:rsidP="00E07C4F">
      <w:pPr>
        <w:bidi/>
        <w:jc w:val="both"/>
        <w:rPr>
          <w:rFonts w:cs="David" w:hint="cs"/>
          <w:rtl/>
        </w:rPr>
      </w:pPr>
      <w:r w:rsidRPr="00E07C4F">
        <w:rPr>
          <w:rFonts w:cs="David" w:hint="cs"/>
          <w:rtl/>
        </w:rPr>
        <w:tab/>
        <w:t xml:space="preserve">בהגדרה של מי הוא שדלן. </w:t>
      </w:r>
    </w:p>
    <w:p w14:paraId="68A12F77" w14:textId="77777777" w:rsidR="00E07C4F" w:rsidRPr="00E07C4F" w:rsidRDefault="00E07C4F" w:rsidP="00E07C4F">
      <w:pPr>
        <w:bidi/>
        <w:jc w:val="both"/>
        <w:rPr>
          <w:rFonts w:cs="David" w:hint="cs"/>
          <w:rtl/>
        </w:rPr>
      </w:pPr>
    </w:p>
    <w:p w14:paraId="0AA6CF69"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3C6FA731" w14:textId="77777777" w:rsidR="00E07C4F" w:rsidRPr="00E07C4F" w:rsidRDefault="00E07C4F" w:rsidP="00E07C4F">
      <w:pPr>
        <w:bidi/>
        <w:jc w:val="both"/>
        <w:rPr>
          <w:rFonts w:cs="David" w:hint="cs"/>
          <w:rtl/>
        </w:rPr>
      </w:pPr>
    </w:p>
    <w:p w14:paraId="226DD78C" w14:textId="77777777" w:rsidR="00E07C4F" w:rsidRPr="00E07C4F" w:rsidRDefault="00E07C4F" w:rsidP="00E07C4F">
      <w:pPr>
        <w:bidi/>
        <w:jc w:val="both"/>
        <w:rPr>
          <w:rFonts w:cs="David" w:hint="cs"/>
          <w:rtl/>
        </w:rPr>
      </w:pPr>
      <w:r w:rsidRPr="00E07C4F">
        <w:rPr>
          <w:rFonts w:cs="David" w:hint="cs"/>
          <w:rtl/>
        </w:rPr>
        <w:tab/>
        <w:t xml:space="preserve">האם את מציעה לסטות מההגדרה שבהצעת החוק? </w:t>
      </w:r>
    </w:p>
    <w:p w14:paraId="6AF2DA0B" w14:textId="77777777" w:rsidR="00E07C4F" w:rsidRPr="00E07C4F" w:rsidRDefault="00E07C4F" w:rsidP="00E07C4F">
      <w:pPr>
        <w:bidi/>
        <w:jc w:val="both"/>
        <w:rPr>
          <w:rFonts w:cs="David" w:hint="cs"/>
          <w:rtl/>
        </w:rPr>
      </w:pPr>
    </w:p>
    <w:p w14:paraId="01A3BD14"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01995D18" w14:textId="77777777" w:rsidR="00E07C4F" w:rsidRPr="00E07C4F" w:rsidRDefault="00E07C4F" w:rsidP="00E07C4F">
      <w:pPr>
        <w:bidi/>
        <w:jc w:val="both"/>
        <w:rPr>
          <w:rFonts w:cs="David" w:hint="cs"/>
          <w:rtl/>
        </w:rPr>
      </w:pPr>
    </w:p>
    <w:p w14:paraId="7395175E" w14:textId="77777777" w:rsidR="00E07C4F" w:rsidRPr="00E07C4F" w:rsidRDefault="00E07C4F" w:rsidP="00E07C4F">
      <w:pPr>
        <w:bidi/>
        <w:jc w:val="both"/>
        <w:rPr>
          <w:rFonts w:cs="David" w:hint="cs"/>
          <w:rtl/>
        </w:rPr>
      </w:pPr>
      <w:r w:rsidRPr="00E07C4F">
        <w:rPr>
          <w:rFonts w:cs="David" w:hint="cs"/>
          <w:rtl/>
        </w:rPr>
        <w:tab/>
        <w:t xml:space="preserve">אני מסבירה אותה. </w:t>
      </w:r>
    </w:p>
    <w:p w14:paraId="39AE5896" w14:textId="77777777" w:rsidR="00E07C4F" w:rsidRPr="00E07C4F" w:rsidRDefault="00E07C4F" w:rsidP="00E07C4F">
      <w:pPr>
        <w:bidi/>
        <w:jc w:val="both"/>
        <w:rPr>
          <w:rFonts w:cs="David" w:hint="cs"/>
          <w:rtl/>
        </w:rPr>
      </w:pPr>
    </w:p>
    <w:p w14:paraId="70893F24"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5C484150" w14:textId="77777777" w:rsidR="00E07C4F" w:rsidRPr="00E07C4F" w:rsidRDefault="00E07C4F" w:rsidP="00E07C4F">
      <w:pPr>
        <w:bidi/>
        <w:jc w:val="both"/>
        <w:rPr>
          <w:rFonts w:cs="David" w:hint="cs"/>
          <w:u w:val="single"/>
          <w:rtl/>
        </w:rPr>
      </w:pPr>
    </w:p>
    <w:p w14:paraId="5AFE7001" w14:textId="77777777" w:rsidR="00E07C4F" w:rsidRPr="00E07C4F" w:rsidRDefault="00E07C4F" w:rsidP="00E07C4F">
      <w:pPr>
        <w:bidi/>
        <w:jc w:val="both"/>
        <w:rPr>
          <w:rFonts w:cs="David" w:hint="cs"/>
          <w:rtl/>
        </w:rPr>
      </w:pPr>
      <w:r w:rsidRPr="00E07C4F">
        <w:rPr>
          <w:rFonts w:cs="David" w:hint="cs"/>
          <w:rtl/>
        </w:rPr>
        <w:tab/>
        <w:t>היא קראה את ההגדרה, ואמר חבר הכנסת ריבלין שזה מעורר בעיה -  -</w:t>
      </w:r>
    </w:p>
    <w:p w14:paraId="6E1BBD50" w14:textId="77777777" w:rsidR="00E07C4F" w:rsidRPr="00E07C4F" w:rsidRDefault="00E07C4F" w:rsidP="00E07C4F">
      <w:pPr>
        <w:bidi/>
        <w:jc w:val="both"/>
        <w:rPr>
          <w:rFonts w:cs="David" w:hint="cs"/>
          <w:rtl/>
        </w:rPr>
      </w:pPr>
    </w:p>
    <w:p w14:paraId="393A95EE" w14:textId="77777777" w:rsidR="00E07C4F" w:rsidRPr="00E07C4F" w:rsidRDefault="00E07C4F" w:rsidP="00E07C4F">
      <w:pPr>
        <w:bidi/>
        <w:jc w:val="both"/>
        <w:rPr>
          <w:rFonts w:cs="David" w:hint="cs"/>
          <w:rtl/>
        </w:rPr>
      </w:pPr>
      <w:r w:rsidRPr="00E07C4F">
        <w:rPr>
          <w:rFonts w:cs="David" w:hint="cs"/>
          <w:u w:val="single"/>
          <w:rtl/>
        </w:rPr>
        <w:t>ראובן ריבלין:</w:t>
      </w:r>
    </w:p>
    <w:p w14:paraId="1796ACA5" w14:textId="77777777" w:rsidR="00E07C4F" w:rsidRPr="00E07C4F" w:rsidRDefault="00E07C4F" w:rsidP="00E07C4F">
      <w:pPr>
        <w:bidi/>
        <w:jc w:val="both"/>
        <w:rPr>
          <w:rFonts w:cs="David" w:hint="cs"/>
          <w:rtl/>
        </w:rPr>
      </w:pPr>
    </w:p>
    <w:p w14:paraId="0A69FFF9" w14:textId="77777777" w:rsidR="00E07C4F" w:rsidRPr="00E07C4F" w:rsidRDefault="00E07C4F" w:rsidP="00E07C4F">
      <w:pPr>
        <w:bidi/>
        <w:jc w:val="both"/>
        <w:rPr>
          <w:rFonts w:cs="David" w:hint="cs"/>
          <w:rtl/>
        </w:rPr>
      </w:pPr>
      <w:r w:rsidRPr="00E07C4F">
        <w:rPr>
          <w:rFonts w:cs="David" w:hint="cs"/>
          <w:rtl/>
        </w:rPr>
        <w:tab/>
        <w:t xml:space="preserve">- - צריכים  לייחד את המקצוע במובן כזה -לפחות אם לא מה הוא שדלן </w:t>
      </w:r>
      <w:r w:rsidRPr="00E07C4F">
        <w:rPr>
          <w:rFonts w:cs="David"/>
          <w:rtl/>
        </w:rPr>
        <w:t>–</w:t>
      </w:r>
      <w:r w:rsidRPr="00E07C4F">
        <w:rPr>
          <w:rFonts w:cs="David" w:hint="cs"/>
          <w:rtl/>
        </w:rPr>
        <w:t xml:space="preserve"> מי לא יכול להיות שדלן. למשל. בצורה ברורה ביותר, חד משמעית. </w:t>
      </w:r>
    </w:p>
    <w:p w14:paraId="1F8DB89E" w14:textId="77777777" w:rsidR="00E07C4F" w:rsidRPr="00E07C4F" w:rsidRDefault="00E07C4F" w:rsidP="00E07C4F">
      <w:pPr>
        <w:bidi/>
        <w:jc w:val="both"/>
        <w:rPr>
          <w:rFonts w:cs="David" w:hint="cs"/>
          <w:rtl/>
        </w:rPr>
      </w:pPr>
    </w:p>
    <w:p w14:paraId="1AF051FA" w14:textId="77777777" w:rsidR="00E07C4F" w:rsidRPr="00E07C4F" w:rsidRDefault="00E07C4F" w:rsidP="00E07C4F">
      <w:pPr>
        <w:bidi/>
        <w:jc w:val="both"/>
        <w:rPr>
          <w:rFonts w:cs="David" w:hint="cs"/>
          <w:rtl/>
        </w:rPr>
      </w:pPr>
    </w:p>
    <w:p w14:paraId="1085AFBA"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73B3261E" w14:textId="77777777" w:rsidR="00E07C4F" w:rsidRPr="00E07C4F" w:rsidRDefault="00E07C4F" w:rsidP="00E07C4F">
      <w:pPr>
        <w:bidi/>
        <w:jc w:val="both"/>
        <w:rPr>
          <w:rFonts w:cs="David" w:hint="cs"/>
          <w:rtl/>
        </w:rPr>
      </w:pPr>
    </w:p>
    <w:p w14:paraId="3ACA4BE7" w14:textId="77777777" w:rsidR="00E07C4F" w:rsidRPr="00E07C4F" w:rsidRDefault="00E07C4F" w:rsidP="00E07C4F">
      <w:pPr>
        <w:bidi/>
        <w:jc w:val="both"/>
        <w:rPr>
          <w:rFonts w:cs="David" w:hint="cs"/>
          <w:rtl/>
        </w:rPr>
      </w:pPr>
      <w:r w:rsidRPr="00E07C4F">
        <w:rPr>
          <w:rFonts w:cs="David" w:hint="cs"/>
          <w:rtl/>
        </w:rPr>
        <w:tab/>
        <w:t xml:space="preserve">עד היום התפיסה באמת </w:t>
      </w:r>
      <w:proofErr w:type="spellStart"/>
      <w:r w:rsidRPr="00E07C4F">
        <w:rPr>
          <w:rFonts w:cs="David" w:hint="cs"/>
          <w:rtl/>
        </w:rPr>
        <w:t>היתה</w:t>
      </w:r>
      <w:proofErr w:type="spellEnd"/>
      <w:r w:rsidRPr="00E07C4F">
        <w:rPr>
          <w:rFonts w:cs="David" w:hint="cs"/>
          <w:rtl/>
        </w:rPr>
        <w:t xml:space="preserve"> של קשר בין מי שיכול - -</w:t>
      </w:r>
    </w:p>
    <w:p w14:paraId="7DCEB242" w14:textId="77777777" w:rsidR="00E07C4F" w:rsidRPr="00E07C4F" w:rsidRDefault="00E07C4F" w:rsidP="00E07C4F">
      <w:pPr>
        <w:bidi/>
        <w:jc w:val="both"/>
        <w:rPr>
          <w:rFonts w:cs="David" w:hint="cs"/>
          <w:rtl/>
        </w:rPr>
      </w:pPr>
    </w:p>
    <w:p w14:paraId="7D9989E8"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064C73E8" w14:textId="77777777" w:rsidR="00E07C4F" w:rsidRPr="00E07C4F" w:rsidRDefault="00E07C4F" w:rsidP="00E07C4F">
      <w:pPr>
        <w:bidi/>
        <w:jc w:val="both"/>
        <w:rPr>
          <w:rFonts w:cs="David" w:hint="cs"/>
          <w:rtl/>
        </w:rPr>
      </w:pPr>
    </w:p>
    <w:p w14:paraId="3E07510A" w14:textId="77777777" w:rsidR="00E07C4F" w:rsidRPr="00E07C4F" w:rsidRDefault="00E07C4F" w:rsidP="00E07C4F">
      <w:pPr>
        <w:bidi/>
        <w:jc w:val="both"/>
        <w:rPr>
          <w:rFonts w:cs="David" w:hint="cs"/>
          <w:rtl/>
        </w:rPr>
      </w:pPr>
      <w:r w:rsidRPr="00E07C4F">
        <w:rPr>
          <w:rFonts w:cs="David" w:hint="cs"/>
          <w:rtl/>
        </w:rPr>
        <w:tab/>
        <w:t>- - -</w:t>
      </w:r>
    </w:p>
    <w:p w14:paraId="39BCCA98" w14:textId="77777777" w:rsidR="00E07C4F" w:rsidRPr="00E07C4F" w:rsidRDefault="00E07C4F" w:rsidP="00E07C4F">
      <w:pPr>
        <w:bidi/>
        <w:jc w:val="both"/>
        <w:rPr>
          <w:rFonts w:cs="David" w:hint="cs"/>
          <w:rtl/>
        </w:rPr>
      </w:pPr>
    </w:p>
    <w:p w14:paraId="1AB4FA85"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2BFB76DE" w14:textId="77777777" w:rsidR="00E07C4F" w:rsidRPr="00E07C4F" w:rsidRDefault="00E07C4F" w:rsidP="00E07C4F">
      <w:pPr>
        <w:bidi/>
        <w:jc w:val="both"/>
        <w:rPr>
          <w:rFonts w:cs="David" w:hint="cs"/>
          <w:rtl/>
        </w:rPr>
      </w:pPr>
    </w:p>
    <w:p w14:paraId="690BDF1D" w14:textId="77777777" w:rsidR="00E07C4F" w:rsidRPr="00E07C4F" w:rsidRDefault="00E07C4F" w:rsidP="00E07C4F">
      <w:pPr>
        <w:bidi/>
        <w:jc w:val="both"/>
        <w:rPr>
          <w:rFonts w:cs="David" w:hint="cs"/>
          <w:rtl/>
        </w:rPr>
      </w:pPr>
      <w:r w:rsidRPr="00E07C4F">
        <w:rPr>
          <w:rFonts w:cs="David" w:hint="cs"/>
          <w:rtl/>
        </w:rPr>
        <w:tab/>
        <w:t xml:space="preserve">אני לא מצביע עכשיו, אבל אם זה מתקבל בהבנות והסכמות אנחנו נמשיך הלאה, ונצביע על כל הנושאים הללו. </w:t>
      </w:r>
    </w:p>
    <w:p w14:paraId="077B4BC8" w14:textId="77777777" w:rsidR="00E07C4F" w:rsidRPr="00E07C4F" w:rsidRDefault="00E07C4F" w:rsidP="00E07C4F">
      <w:pPr>
        <w:bidi/>
        <w:jc w:val="both"/>
        <w:rPr>
          <w:rFonts w:cs="David" w:hint="cs"/>
          <w:rtl/>
        </w:rPr>
      </w:pPr>
    </w:p>
    <w:p w14:paraId="2016EEE1"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2AD7028F" w14:textId="77777777" w:rsidR="00E07C4F" w:rsidRPr="00E07C4F" w:rsidRDefault="00E07C4F" w:rsidP="00E07C4F">
      <w:pPr>
        <w:bidi/>
        <w:jc w:val="both"/>
        <w:rPr>
          <w:rFonts w:cs="David" w:hint="cs"/>
          <w:rtl/>
        </w:rPr>
      </w:pPr>
    </w:p>
    <w:p w14:paraId="1589F31B" w14:textId="77777777" w:rsidR="00E07C4F" w:rsidRPr="00E07C4F" w:rsidRDefault="00E07C4F" w:rsidP="00E07C4F">
      <w:pPr>
        <w:bidi/>
        <w:jc w:val="both"/>
        <w:rPr>
          <w:rFonts w:cs="David" w:hint="cs"/>
          <w:rtl/>
        </w:rPr>
      </w:pPr>
      <w:r w:rsidRPr="00E07C4F">
        <w:rPr>
          <w:rFonts w:cs="David" w:hint="cs"/>
          <w:rtl/>
        </w:rPr>
        <w:tab/>
        <w:t xml:space="preserve">עד היום החוק באמת יצר איזשהו קשר בין ההיתר לפעול כשדלן לבין ההיתר לכניסה לכנסת. בעצם, מה שאנשים ביקשו זה אישור כניסה לכנסת. מי שהיה לו אישור כניסה לכנסת מסיבה אחרת, למשל - כי פעם הוא היה חבר כנסת </w:t>
      </w:r>
      <w:r w:rsidRPr="00E07C4F">
        <w:rPr>
          <w:rFonts w:cs="David"/>
          <w:rtl/>
        </w:rPr>
        <w:t>–</w:t>
      </w:r>
      <w:r w:rsidRPr="00E07C4F">
        <w:rPr>
          <w:rFonts w:cs="David" w:hint="cs"/>
          <w:rtl/>
        </w:rPr>
        <w:t xml:space="preserve"> לא ביקש היתר לפעול כשדלן. הצעת החוק הזו מנתקת את הקשר בין כניסה לכנסת לבין פעולה כשדלן. כל מי שרוצה לפעול כשדלן </w:t>
      </w:r>
      <w:r w:rsidRPr="00E07C4F">
        <w:rPr>
          <w:rFonts w:cs="David"/>
          <w:rtl/>
        </w:rPr>
        <w:t>–</w:t>
      </w:r>
      <w:r w:rsidRPr="00E07C4F">
        <w:rPr>
          <w:rFonts w:cs="David" w:hint="cs"/>
          <w:rtl/>
        </w:rPr>
        <w:t xml:space="preserve"> יחולו עליו הכללים  - -</w:t>
      </w:r>
    </w:p>
    <w:p w14:paraId="68400D66" w14:textId="77777777" w:rsidR="00E07C4F" w:rsidRPr="00E07C4F" w:rsidRDefault="00E07C4F" w:rsidP="00E07C4F">
      <w:pPr>
        <w:bidi/>
        <w:jc w:val="both"/>
        <w:rPr>
          <w:rFonts w:cs="David" w:hint="cs"/>
          <w:rtl/>
        </w:rPr>
      </w:pPr>
    </w:p>
    <w:p w14:paraId="7C4F03E7" w14:textId="77777777" w:rsidR="00E07C4F" w:rsidRPr="00E07C4F" w:rsidRDefault="00E07C4F" w:rsidP="00E07C4F">
      <w:pPr>
        <w:bidi/>
        <w:jc w:val="both"/>
        <w:rPr>
          <w:rFonts w:cs="David" w:hint="cs"/>
          <w:rtl/>
        </w:rPr>
      </w:pPr>
      <w:r w:rsidRPr="00E07C4F">
        <w:rPr>
          <w:rFonts w:cs="David" w:hint="cs"/>
          <w:u w:val="single"/>
          <w:rtl/>
        </w:rPr>
        <w:t>ראובן ריבלין:</w:t>
      </w:r>
    </w:p>
    <w:p w14:paraId="7E55ACCD" w14:textId="77777777" w:rsidR="00E07C4F" w:rsidRPr="00E07C4F" w:rsidRDefault="00E07C4F" w:rsidP="00E07C4F">
      <w:pPr>
        <w:bidi/>
        <w:jc w:val="both"/>
        <w:rPr>
          <w:rFonts w:cs="David" w:hint="cs"/>
          <w:rtl/>
        </w:rPr>
      </w:pPr>
    </w:p>
    <w:p w14:paraId="37D3264A" w14:textId="77777777" w:rsidR="00E07C4F" w:rsidRPr="00E07C4F" w:rsidRDefault="00E07C4F" w:rsidP="00E07C4F">
      <w:pPr>
        <w:bidi/>
        <w:jc w:val="both"/>
        <w:rPr>
          <w:rFonts w:cs="David" w:hint="cs"/>
          <w:rtl/>
        </w:rPr>
      </w:pPr>
      <w:r w:rsidRPr="00E07C4F">
        <w:rPr>
          <w:rFonts w:cs="David" w:hint="cs"/>
          <w:rtl/>
        </w:rPr>
        <w:tab/>
        <w:t xml:space="preserve"> כניסה לכנסת ואפשרות תנועה בכנסת. </w:t>
      </w:r>
    </w:p>
    <w:p w14:paraId="3A70BB6D" w14:textId="77777777" w:rsidR="00E07C4F" w:rsidRPr="00E07C4F" w:rsidRDefault="00E07C4F" w:rsidP="00E07C4F">
      <w:pPr>
        <w:bidi/>
        <w:jc w:val="both"/>
        <w:rPr>
          <w:rFonts w:cs="David" w:hint="cs"/>
          <w:rtl/>
        </w:rPr>
      </w:pPr>
    </w:p>
    <w:p w14:paraId="11D31693" w14:textId="77777777" w:rsidR="00E07C4F" w:rsidRPr="00E07C4F" w:rsidRDefault="00E07C4F" w:rsidP="00E07C4F">
      <w:pPr>
        <w:bidi/>
        <w:jc w:val="both"/>
        <w:rPr>
          <w:rFonts w:cs="David"/>
          <w:u w:val="single"/>
        </w:rPr>
      </w:pPr>
      <w:r w:rsidRPr="00E07C4F">
        <w:rPr>
          <w:rFonts w:cs="David" w:hint="cs"/>
          <w:u w:val="single"/>
          <w:rtl/>
        </w:rPr>
        <w:t>היו"ר דוד טל</w:t>
      </w:r>
      <w:r w:rsidRPr="00E07C4F">
        <w:rPr>
          <w:rFonts w:cs="David"/>
          <w:u w:val="single"/>
        </w:rPr>
        <w:t>:</w:t>
      </w:r>
    </w:p>
    <w:p w14:paraId="6A15ADF0" w14:textId="77777777" w:rsidR="00E07C4F" w:rsidRPr="00E07C4F" w:rsidRDefault="00E07C4F" w:rsidP="00E07C4F">
      <w:pPr>
        <w:bidi/>
        <w:jc w:val="both"/>
        <w:rPr>
          <w:rFonts w:cs="David"/>
        </w:rPr>
      </w:pPr>
    </w:p>
    <w:p w14:paraId="5CBEB44A" w14:textId="77777777" w:rsidR="00E07C4F" w:rsidRPr="00E07C4F" w:rsidRDefault="00E07C4F" w:rsidP="00E07C4F">
      <w:pPr>
        <w:bidi/>
        <w:jc w:val="both"/>
        <w:rPr>
          <w:rFonts w:cs="David" w:hint="cs"/>
          <w:rtl/>
        </w:rPr>
      </w:pPr>
      <w:r w:rsidRPr="00E07C4F">
        <w:rPr>
          <w:rFonts w:cs="David" w:hint="cs"/>
          <w:rtl/>
        </w:rPr>
        <w:tab/>
        <w:t xml:space="preserve">נכון. צודק. </w:t>
      </w:r>
    </w:p>
    <w:p w14:paraId="1B176E80" w14:textId="77777777" w:rsidR="00E07C4F" w:rsidRPr="00E07C4F" w:rsidRDefault="00E07C4F" w:rsidP="00E07C4F">
      <w:pPr>
        <w:bidi/>
        <w:jc w:val="both"/>
        <w:rPr>
          <w:rFonts w:cs="David" w:hint="cs"/>
          <w:rtl/>
        </w:rPr>
      </w:pPr>
    </w:p>
    <w:p w14:paraId="6CF6E263" w14:textId="77777777" w:rsidR="00E07C4F" w:rsidRPr="00E07C4F" w:rsidRDefault="00E07C4F" w:rsidP="00E07C4F">
      <w:pPr>
        <w:bidi/>
        <w:jc w:val="both"/>
        <w:rPr>
          <w:rFonts w:cs="David" w:hint="cs"/>
          <w:u w:val="single"/>
          <w:rtl/>
        </w:rPr>
      </w:pPr>
      <w:r w:rsidRPr="00E07C4F">
        <w:rPr>
          <w:rFonts w:cs="David" w:hint="cs"/>
          <w:u w:val="single"/>
          <w:rtl/>
        </w:rPr>
        <w:t>ראובן ריבלין:</w:t>
      </w:r>
    </w:p>
    <w:p w14:paraId="5657F184" w14:textId="77777777" w:rsidR="00E07C4F" w:rsidRPr="00E07C4F" w:rsidRDefault="00E07C4F" w:rsidP="00E07C4F">
      <w:pPr>
        <w:bidi/>
        <w:jc w:val="both"/>
        <w:rPr>
          <w:rFonts w:cs="David" w:hint="cs"/>
          <w:rtl/>
        </w:rPr>
      </w:pPr>
    </w:p>
    <w:p w14:paraId="06D9310B" w14:textId="77777777" w:rsidR="00E07C4F" w:rsidRPr="00E07C4F" w:rsidRDefault="00E07C4F" w:rsidP="00E07C4F">
      <w:pPr>
        <w:bidi/>
        <w:jc w:val="both"/>
        <w:rPr>
          <w:rFonts w:cs="David" w:hint="cs"/>
          <w:rtl/>
        </w:rPr>
      </w:pPr>
      <w:r w:rsidRPr="00E07C4F">
        <w:rPr>
          <w:rFonts w:cs="David" w:hint="cs"/>
          <w:rtl/>
        </w:rPr>
        <w:tab/>
        <w:t xml:space="preserve">כי אזרח יכול לנוע בשטחים מתוחמים. השדלנים המוכרים באמצעות קצין הכנסת הם כאלה שיכולים להסתובב באופן חופשי במקומות שבו יכולים - - אין מקום שהם מוגבלים בו, אלא אם כן יושבי ראש הוועדות מחליטים. וכמובן </w:t>
      </w:r>
      <w:r w:rsidRPr="00E07C4F">
        <w:rPr>
          <w:rFonts w:cs="David"/>
          <w:rtl/>
        </w:rPr>
        <w:t>–</w:t>
      </w:r>
      <w:r w:rsidRPr="00E07C4F">
        <w:rPr>
          <w:rFonts w:cs="David" w:hint="cs"/>
          <w:rtl/>
        </w:rPr>
        <w:t xml:space="preserve"> המליאה. </w:t>
      </w:r>
    </w:p>
    <w:p w14:paraId="553B2F8A" w14:textId="77777777" w:rsidR="00E07C4F" w:rsidRPr="00E07C4F" w:rsidRDefault="00E07C4F" w:rsidP="00E07C4F">
      <w:pPr>
        <w:bidi/>
        <w:jc w:val="both"/>
        <w:rPr>
          <w:rFonts w:cs="David" w:hint="cs"/>
          <w:rtl/>
        </w:rPr>
      </w:pPr>
    </w:p>
    <w:p w14:paraId="5A9B91FB"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1D3C23A7" w14:textId="77777777" w:rsidR="00E07C4F" w:rsidRPr="00E07C4F" w:rsidRDefault="00E07C4F" w:rsidP="00E07C4F">
      <w:pPr>
        <w:bidi/>
        <w:jc w:val="both"/>
        <w:rPr>
          <w:rFonts w:cs="David" w:hint="cs"/>
          <w:rtl/>
        </w:rPr>
      </w:pPr>
    </w:p>
    <w:p w14:paraId="27306C80" w14:textId="77777777" w:rsidR="00E07C4F" w:rsidRPr="00E07C4F" w:rsidRDefault="00E07C4F" w:rsidP="00E07C4F">
      <w:pPr>
        <w:bidi/>
        <w:jc w:val="both"/>
        <w:rPr>
          <w:rFonts w:cs="David" w:hint="cs"/>
          <w:rtl/>
        </w:rPr>
      </w:pPr>
      <w:r w:rsidRPr="00E07C4F">
        <w:rPr>
          <w:rFonts w:cs="David" w:hint="cs"/>
          <w:rtl/>
        </w:rPr>
        <w:tab/>
        <w:t xml:space="preserve">בנוסף לניתוק הקשר הזה בין ההיתר לפעול כשדלן לבין הכניסה לכנסת, הצעת החוק מרחיבה את ההגדרה שקיימת היום. כמו שאמרתי, היום מדובר על "כמי שנוקט דרך עיסוק". פה מוצע להוסיף </w:t>
      </w:r>
      <w:r w:rsidRPr="00E07C4F">
        <w:rPr>
          <w:rFonts w:cs="David"/>
          <w:rtl/>
        </w:rPr>
        <w:t>–</w:t>
      </w:r>
      <w:r w:rsidRPr="00E07C4F">
        <w:rPr>
          <w:rFonts w:cs="David" w:hint="cs"/>
          <w:rtl/>
        </w:rPr>
        <w:t xml:space="preserve"> "או למען לקוח", כאשר לקוח מוגדר בתחילת סעיף 64 כ- "מי שמשלם לאחר, בכסף או בטובת הנאה אחרת..." , כאשר "טובת הנאה" מוגדרת באופן רחב כמו </w:t>
      </w:r>
      <w:r w:rsidRPr="00E07C4F">
        <w:rPr>
          <w:rFonts w:cs="David"/>
          <w:rtl/>
        </w:rPr>
        <w:t>–</w:t>
      </w:r>
      <w:r w:rsidRPr="00E07C4F">
        <w:rPr>
          <w:rFonts w:cs="David" w:hint="cs"/>
          <w:rtl/>
        </w:rPr>
        <w:t xml:space="preserve"> כסף, שווה כסף, נכס, מוצר או  - - -" "על מנת לנהל שדלנות מטעמו, ובלבד שאם המשלם הוא תאגיד </w:t>
      </w:r>
      <w:r w:rsidRPr="00E07C4F">
        <w:rPr>
          <w:rFonts w:cs="David"/>
          <w:rtl/>
        </w:rPr>
        <w:t>–</w:t>
      </w:r>
      <w:r w:rsidRPr="00E07C4F">
        <w:rPr>
          <w:rFonts w:cs="David" w:hint="cs"/>
          <w:rtl/>
        </w:rPr>
        <w:t xml:space="preserve"> לא יראו אותו כלקוח של עובד התאגיד". מי שנוקט דרך עסוק, זאת אומרת </w:t>
      </w:r>
      <w:r w:rsidRPr="00E07C4F">
        <w:rPr>
          <w:rFonts w:cs="David"/>
          <w:rtl/>
        </w:rPr>
        <w:t>–</w:t>
      </w:r>
      <w:r w:rsidRPr="00E07C4F">
        <w:rPr>
          <w:rFonts w:cs="David" w:hint="cs"/>
          <w:rtl/>
        </w:rPr>
        <w:t xml:space="preserve"> אני חושבת שרבים מהמוזמנים שיושבים כאן, שמגיעים לכנסת באופן קבוע ומייצגים כמה לקוחות </w:t>
      </w:r>
      <w:r w:rsidRPr="00E07C4F">
        <w:rPr>
          <w:rFonts w:cs="David"/>
          <w:rtl/>
        </w:rPr>
        <w:t>–</w:t>
      </w:r>
      <w:r w:rsidRPr="00E07C4F">
        <w:rPr>
          <w:rFonts w:cs="David" w:hint="cs"/>
          <w:rtl/>
        </w:rPr>
        <w:t xml:space="preserve"> היום הם מייצגים בנקים, מחר </w:t>
      </w:r>
      <w:r w:rsidRPr="00E07C4F">
        <w:rPr>
          <w:rFonts w:cs="David"/>
          <w:rtl/>
        </w:rPr>
        <w:t>–</w:t>
      </w:r>
      <w:r w:rsidRPr="00E07C4F">
        <w:rPr>
          <w:rFonts w:cs="David" w:hint="cs"/>
          <w:rtl/>
        </w:rPr>
        <w:t xml:space="preserve"> חברת תקשורת, מחרתיים </w:t>
      </w:r>
      <w:r w:rsidRPr="00E07C4F">
        <w:rPr>
          <w:rFonts w:cs="David"/>
          <w:rtl/>
        </w:rPr>
        <w:t>–</w:t>
      </w:r>
      <w:r w:rsidRPr="00E07C4F">
        <w:rPr>
          <w:rFonts w:cs="David" w:hint="cs"/>
          <w:rtl/>
        </w:rPr>
        <w:t xml:space="preserve"> חברת תעופה. הם שדלנים, הם נוקטים דרך עיסוק. בנוסף, קובעת הצעת החוק הזו שגם מי שפועל עבור לקוח שמשלם לו על מנת לנהל שדלנות בכנסת, גם אם הוא לא עושה זאת דרך עיסוק, ייחשב שדלן לעניין החוק הזה. </w:t>
      </w:r>
    </w:p>
    <w:p w14:paraId="07BF3223" w14:textId="77777777" w:rsidR="00E07C4F" w:rsidRPr="00E07C4F" w:rsidRDefault="00E07C4F" w:rsidP="00E07C4F">
      <w:pPr>
        <w:bidi/>
        <w:jc w:val="both"/>
        <w:rPr>
          <w:rFonts w:cs="David" w:hint="cs"/>
          <w:rtl/>
        </w:rPr>
      </w:pPr>
    </w:p>
    <w:p w14:paraId="4CF30EB4" w14:textId="77777777" w:rsidR="00E07C4F" w:rsidRPr="00E07C4F" w:rsidRDefault="00E07C4F" w:rsidP="00E07C4F">
      <w:pPr>
        <w:bidi/>
        <w:jc w:val="both"/>
        <w:rPr>
          <w:rFonts w:cs="David" w:hint="cs"/>
          <w:rtl/>
        </w:rPr>
      </w:pPr>
      <w:r w:rsidRPr="00E07C4F">
        <w:rPr>
          <w:rFonts w:cs="David" w:hint="cs"/>
          <w:u w:val="single"/>
          <w:rtl/>
        </w:rPr>
        <w:t>ראובן ריבלין:</w:t>
      </w:r>
    </w:p>
    <w:p w14:paraId="2387ECC1" w14:textId="77777777" w:rsidR="00E07C4F" w:rsidRPr="00E07C4F" w:rsidRDefault="00E07C4F" w:rsidP="00E07C4F">
      <w:pPr>
        <w:bidi/>
        <w:jc w:val="both"/>
        <w:rPr>
          <w:rFonts w:cs="David" w:hint="cs"/>
          <w:rtl/>
        </w:rPr>
      </w:pPr>
    </w:p>
    <w:p w14:paraId="30926807" w14:textId="77777777" w:rsidR="00E07C4F" w:rsidRPr="00E07C4F" w:rsidRDefault="00E07C4F" w:rsidP="00E07C4F">
      <w:pPr>
        <w:bidi/>
        <w:jc w:val="both"/>
        <w:rPr>
          <w:rFonts w:cs="David" w:hint="cs"/>
          <w:rtl/>
        </w:rPr>
      </w:pPr>
      <w:r w:rsidRPr="00E07C4F">
        <w:rPr>
          <w:rFonts w:cs="David" w:hint="cs"/>
          <w:rtl/>
        </w:rPr>
        <w:tab/>
        <w:t xml:space="preserve"> אד </w:t>
      </w:r>
      <w:proofErr w:type="spellStart"/>
      <w:r w:rsidRPr="00E07C4F">
        <w:rPr>
          <w:rFonts w:cs="David" w:hint="cs"/>
          <w:rtl/>
        </w:rPr>
        <w:t>הוק</w:t>
      </w:r>
      <w:proofErr w:type="spellEnd"/>
      <w:r w:rsidRPr="00E07C4F">
        <w:rPr>
          <w:rFonts w:cs="David" w:hint="cs"/>
          <w:rtl/>
        </w:rPr>
        <w:t xml:space="preserve">. </w:t>
      </w:r>
    </w:p>
    <w:p w14:paraId="7BADAC0E" w14:textId="77777777" w:rsidR="00E07C4F" w:rsidRPr="00E07C4F" w:rsidRDefault="00E07C4F" w:rsidP="00E07C4F">
      <w:pPr>
        <w:bidi/>
        <w:jc w:val="both"/>
        <w:rPr>
          <w:rFonts w:cs="David" w:hint="cs"/>
          <w:rtl/>
        </w:rPr>
      </w:pPr>
    </w:p>
    <w:p w14:paraId="50AE9B48"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5587FF48" w14:textId="77777777" w:rsidR="00E07C4F" w:rsidRPr="00E07C4F" w:rsidRDefault="00E07C4F" w:rsidP="00E07C4F">
      <w:pPr>
        <w:bidi/>
        <w:jc w:val="both"/>
        <w:rPr>
          <w:rFonts w:cs="David" w:hint="cs"/>
          <w:rtl/>
        </w:rPr>
      </w:pPr>
    </w:p>
    <w:p w14:paraId="5D595D19" w14:textId="77777777" w:rsidR="00E07C4F" w:rsidRPr="00E07C4F" w:rsidRDefault="00E07C4F" w:rsidP="00E07C4F">
      <w:pPr>
        <w:bidi/>
        <w:jc w:val="both"/>
        <w:rPr>
          <w:rFonts w:cs="David" w:hint="cs"/>
          <w:rtl/>
        </w:rPr>
      </w:pPr>
      <w:r w:rsidRPr="00E07C4F">
        <w:rPr>
          <w:rFonts w:cs="David" w:hint="cs"/>
          <w:rtl/>
        </w:rPr>
        <w:tab/>
        <w:t xml:space="preserve">נכון.  פה נכנסים, למשל, עורכי הדין , לא ל - -לשכת עורכי הדין, אלא עורך דין  שמייצג איזושהי חברה מסחרית, למשל, כאשר הוא בא בשם אותה חברה ומייצג אותה בכנסת. </w:t>
      </w:r>
    </w:p>
    <w:p w14:paraId="48557028" w14:textId="77777777" w:rsidR="00E07C4F" w:rsidRPr="00E07C4F" w:rsidRDefault="00E07C4F" w:rsidP="00E07C4F">
      <w:pPr>
        <w:bidi/>
        <w:jc w:val="both"/>
        <w:rPr>
          <w:rFonts w:cs="David" w:hint="cs"/>
          <w:rtl/>
        </w:rPr>
      </w:pPr>
    </w:p>
    <w:p w14:paraId="10BC93D6" w14:textId="77777777" w:rsidR="00E07C4F" w:rsidRPr="00E07C4F" w:rsidRDefault="00E07C4F" w:rsidP="00E07C4F">
      <w:pPr>
        <w:bidi/>
        <w:jc w:val="both"/>
        <w:rPr>
          <w:rFonts w:cs="David" w:hint="cs"/>
          <w:u w:val="single"/>
          <w:rtl/>
        </w:rPr>
      </w:pPr>
      <w:r w:rsidRPr="00E07C4F">
        <w:rPr>
          <w:rFonts w:cs="David" w:hint="cs"/>
          <w:u w:val="single"/>
          <w:rtl/>
        </w:rPr>
        <w:t>ראובן ריבלין:</w:t>
      </w:r>
    </w:p>
    <w:p w14:paraId="2D804266" w14:textId="77777777" w:rsidR="00E07C4F" w:rsidRPr="00E07C4F" w:rsidRDefault="00E07C4F" w:rsidP="00E07C4F">
      <w:pPr>
        <w:bidi/>
        <w:jc w:val="both"/>
        <w:rPr>
          <w:rFonts w:cs="David" w:hint="cs"/>
          <w:rtl/>
        </w:rPr>
      </w:pPr>
    </w:p>
    <w:p w14:paraId="2C800BBD" w14:textId="77777777" w:rsidR="00E07C4F" w:rsidRPr="00E07C4F" w:rsidRDefault="00E07C4F" w:rsidP="00E07C4F">
      <w:pPr>
        <w:bidi/>
        <w:jc w:val="both"/>
        <w:rPr>
          <w:rFonts w:cs="David" w:hint="cs"/>
          <w:rtl/>
        </w:rPr>
      </w:pPr>
      <w:r w:rsidRPr="00E07C4F">
        <w:rPr>
          <w:rFonts w:cs="David" w:hint="cs"/>
          <w:rtl/>
        </w:rPr>
        <w:tab/>
        <w:t xml:space="preserve">או מייצג חבר כנסת שמבקשים להסיר את חסינותו. </w:t>
      </w:r>
    </w:p>
    <w:p w14:paraId="474F0C7B" w14:textId="77777777" w:rsidR="00E07C4F" w:rsidRPr="00E07C4F" w:rsidRDefault="00E07C4F" w:rsidP="00E07C4F">
      <w:pPr>
        <w:bidi/>
        <w:jc w:val="both"/>
        <w:rPr>
          <w:rFonts w:cs="David" w:hint="cs"/>
          <w:rtl/>
        </w:rPr>
      </w:pPr>
    </w:p>
    <w:p w14:paraId="3E9E94B7"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64BBF5A3" w14:textId="77777777" w:rsidR="00E07C4F" w:rsidRPr="00E07C4F" w:rsidRDefault="00E07C4F" w:rsidP="00E07C4F">
      <w:pPr>
        <w:bidi/>
        <w:jc w:val="both"/>
        <w:rPr>
          <w:rFonts w:cs="David" w:hint="cs"/>
          <w:rtl/>
        </w:rPr>
      </w:pPr>
    </w:p>
    <w:p w14:paraId="19CB6128" w14:textId="77777777" w:rsidR="00E07C4F" w:rsidRPr="00E07C4F" w:rsidRDefault="00E07C4F" w:rsidP="00E07C4F">
      <w:pPr>
        <w:bidi/>
        <w:jc w:val="both"/>
        <w:rPr>
          <w:rFonts w:cs="David" w:hint="cs"/>
          <w:rtl/>
        </w:rPr>
      </w:pPr>
      <w:r w:rsidRPr="00E07C4F">
        <w:rPr>
          <w:rFonts w:cs="David" w:hint="cs"/>
          <w:rtl/>
        </w:rPr>
        <w:tab/>
        <w:t xml:space="preserve">כל מי שמייצג אדם אחר בפעולת שדלנות, כאשר מוגדר לנו באיזה עניינים </w:t>
      </w:r>
      <w:r w:rsidRPr="00E07C4F">
        <w:rPr>
          <w:rFonts w:cs="David"/>
          <w:rtl/>
        </w:rPr>
        <w:t>–</w:t>
      </w:r>
      <w:r w:rsidRPr="00E07C4F">
        <w:rPr>
          <w:rFonts w:cs="David" w:hint="cs"/>
          <w:rtl/>
        </w:rPr>
        <w:t xml:space="preserve"> "בענייני חקיקה או החלטות הכנסת וועדותיה" הוא פועל כשדלן, ויחולו עליו הכללים. מייד ניכנס לכללים האופרטיביים. הם לא רבים, עיקרם </w:t>
      </w:r>
      <w:r w:rsidRPr="00E07C4F">
        <w:rPr>
          <w:rFonts w:cs="David"/>
          <w:rtl/>
        </w:rPr>
        <w:t>–</w:t>
      </w:r>
      <w:r w:rsidRPr="00E07C4F">
        <w:rPr>
          <w:rFonts w:cs="David" w:hint="cs"/>
          <w:rtl/>
        </w:rPr>
        <w:t xml:space="preserve"> שקיפות, נושא של בקשה להיתר, שקיפות, גילוי וכמה איסורים. אז זו הרחבה מאד מרכזית בהצעת החוק. </w:t>
      </w:r>
    </w:p>
    <w:p w14:paraId="2A5B076F" w14:textId="77777777" w:rsidR="00E07C4F" w:rsidRPr="00E07C4F" w:rsidRDefault="00E07C4F" w:rsidP="00E07C4F">
      <w:pPr>
        <w:bidi/>
        <w:jc w:val="both"/>
        <w:rPr>
          <w:rFonts w:cs="David" w:hint="cs"/>
          <w:rtl/>
        </w:rPr>
      </w:pPr>
    </w:p>
    <w:p w14:paraId="0139073E"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03D787CE" w14:textId="77777777" w:rsidR="00E07C4F" w:rsidRPr="00E07C4F" w:rsidRDefault="00E07C4F" w:rsidP="00E07C4F">
      <w:pPr>
        <w:bidi/>
        <w:jc w:val="both"/>
        <w:rPr>
          <w:rFonts w:cs="David" w:hint="cs"/>
          <w:rtl/>
        </w:rPr>
      </w:pPr>
    </w:p>
    <w:p w14:paraId="7E8198BD" w14:textId="77777777" w:rsidR="00E07C4F" w:rsidRPr="00E07C4F" w:rsidRDefault="00E07C4F" w:rsidP="00E07C4F">
      <w:pPr>
        <w:bidi/>
        <w:jc w:val="both"/>
        <w:rPr>
          <w:rFonts w:cs="David" w:hint="cs"/>
          <w:rtl/>
        </w:rPr>
      </w:pPr>
      <w:r w:rsidRPr="00E07C4F">
        <w:rPr>
          <w:rFonts w:cs="David" w:hint="cs"/>
          <w:rtl/>
        </w:rPr>
        <w:tab/>
        <w:t xml:space="preserve">עד כאן יש איזה השגות? </w:t>
      </w:r>
    </w:p>
    <w:p w14:paraId="4CCD8B1F" w14:textId="77777777" w:rsidR="00E07C4F" w:rsidRPr="00E07C4F" w:rsidRDefault="00E07C4F" w:rsidP="00E07C4F">
      <w:pPr>
        <w:bidi/>
        <w:jc w:val="both"/>
        <w:rPr>
          <w:rFonts w:cs="David" w:hint="cs"/>
          <w:rtl/>
        </w:rPr>
      </w:pPr>
    </w:p>
    <w:p w14:paraId="045EF39D" w14:textId="77777777" w:rsidR="00E07C4F" w:rsidRPr="00E07C4F" w:rsidRDefault="00E07C4F" w:rsidP="00E07C4F">
      <w:pPr>
        <w:bidi/>
        <w:jc w:val="both"/>
        <w:rPr>
          <w:rFonts w:cs="David" w:hint="cs"/>
          <w:rtl/>
        </w:rPr>
      </w:pPr>
    </w:p>
    <w:p w14:paraId="49B48F39" w14:textId="77777777" w:rsidR="00E07C4F" w:rsidRPr="00E07C4F" w:rsidRDefault="00E07C4F" w:rsidP="00E07C4F">
      <w:pPr>
        <w:bidi/>
        <w:jc w:val="both"/>
        <w:rPr>
          <w:rFonts w:cs="David" w:hint="cs"/>
          <w:u w:val="single"/>
          <w:rtl/>
        </w:rPr>
      </w:pPr>
      <w:r w:rsidRPr="00E07C4F">
        <w:rPr>
          <w:rFonts w:cs="David" w:hint="cs"/>
          <w:u w:val="single"/>
          <w:rtl/>
        </w:rPr>
        <w:t xml:space="preserve">רות </w:t>
      </w:r>
      <w:proofErr w:type="spellStart"/>
      <w:r w:rsidRPr="00E07C4F">
        <w:rPr>
          <w:rFonts w:cs="David" w:hint="cs"/>
          <w:u w:val="single"/>
          <w:rtl/>
        </w:rPr>
        <w:t>פרמינגר</w:t>
      </w:r>
      <w:proofErr w:type="spellEnd"/>
      <w:r w:rsidRPr="00E07C4F">
        <w:rPr>
          <w:rFonts w:cs="David" w:hint="cs"/>
          <w:u w:val="single"/>
          <w:rtl/>
        </w:rPr>
        <w:t>:</w:t>
      </w:r>
    </w:p>
    <w:p w14:paraId="2EE75899" w14:textId="77777777" w:rsidR="00E07C4F" w:rsidRPr="00E07C4F" w:rsidRDefault="00E07C4F" w:rsidP="00E07C4F">
      <w:pPr>
        <w:bidi/>
        <w:jc w:val="both"/>
        <w:rPr>
          <w:rFonts w:cs="David" w:hint="cs"/>
          <w:rtl/>
        </w:rPr>
      </w:pPr>
    </w:p>
    <w:p w14:paraId="7C3EA5B8" w14:textId="77777777" w:rsidR="00E07C4F" w:rsidRPr="00E07C4F" w:rsidRDefault="00E07C4F" w:rsidP="00E07C4F">
      <w:pPr>
        <w:bidi/>
        <w:jc w:val="both"/>
        <w:rPr>
          <w:rFonts w:cs="David" w:hint="cs"/>
          <w:rtl/>
        </w:rPr>
      </w:pPr>
      <w:r w:rsidRPr="00E07C4F">
        <w:rPr>
          <w:rFonts w:cs="David" w:hint="cs"/>
          <w:rtl/>
        </w:rPr>
        <w:tab/>
        <w:t xml:space="preserve">כן. רציתי לשאול </w:t>
      </w:r>
      <w:r w:rsidRPr="00E07C4F">
        <w:rPr>
          <w:rFonts w:cs="David"/>
          <w:rtl/>
        </w:rPr>
        <w:t>–</w:t>
      </w:r>
      <w:r w:rsidRPr="00E07C4F">
        <w:rPr>
          <w:rFonts w:cs="David" w:hint="cs"/>
          <w:rtl/>
        </w:rPr>
        <w:t xml:space="preserve"> כשאת אמרת על "מי שנוקט דרך עיסוק, ואמרת </w:t>
      </w:r>
      <w:r w:rsidRPr="00E07C4F">
        <w:rPr>
          <w:rFonts w:cs="David"/>
          <w:rtl/>
        </w:rPr>
        <w:t>–</w:t>
      </w:r>
      <w:r w:rsidRPr="00E07C4F">
        <w:rPr>
          <w:rFonts w:cs="David" w:hint="cs"/>
          <w:rtl/>
        </w:rPr>
        <w:t xml:space="preserve"> מספר לקוחות. השאלה שלי </w:t>
      </w:r>
      <w:r w:rsidRPr="00E07C4F">
        <w:rPr>
          <w:rFonts w:cs="David"/>
          <w:rtl/>
        </w:rPr>
        <w:t>–</w:t>
      </w:r>
      <w:r w:rsidRPr="00E07C4F">
        <w:rPr>
          <w:rFonts w:cs="David" w:hint="cs"/>
          <w:rtl/>
        </w:rPr>
        <w:t xml:space="preserve"> יכול להיות מצב שמישהו נוקט דרך עיסוק ויש לו לקוח אחד. ואז, באופן קבוע, הוא מייצג לקוח אחד. גם הוא בתוך  ה- -? </w:t>
      </w:r>
    </w:p>
    <w:p w14:paraId="0A687045" w14:textId="77777777" w:rsidR="00E07C4F" w:rsidRPr="00E07C4F" w:rsidRDefault="00E07C4F" w:rsidP="00E07C4F">
      <w:pPr>
        <w:bidi/>
        <w:jc w:val="both"/>
        <w:rPr>
          <w:rFonts w:cs="David" w:hint="cs"/>
          <w:rtl/>
        </w:rPr>
      </w:pPr>
    </w:p>
    <w:p w14:paraId="63A7B43F" w14:textId="77777777" w:rsidR="00E07C4F" w:rsidRPr="00E07C4F" w:rsidRDefault="00E07C4F" w:rsidP="00E07C4F">
      <w:pPr>
        <w:bidi/>
        <w:jc w:val="both"/>
        <w:rPr>
          <w:rFonts w:cs="David" w:hint="cs"/>
          <w:rtl/>
        </w:rPr>
      </w:pPr>
    </w:p>
    <w:p w14:paraId="33BAC308"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1ED8E432" w14:textId="77777777" w:rsidR="00E07C4F" w:rsidRPr="00E07C4F" w:rsidRDefault="00E07C4F" w:rsidP="00E07C4F">
      <w:pPr>
        <w:bidi/>
        <w:jc w:val="both"/>
        <w:rPr>
          <w:rFonts w:cs="David" w:hint="cs"/>
          <w:rtl/>
        </w:rPr>
      </w:pPr>
    </w:p>
    <w:p w14:paraId="01B72749" w14:textId="77777777" w:rsidR="00E07C4F" w:rsidRPr="00E07C4F" w:rsidRDefault="00E07C4F" w:rsidP="00E07C4F">
      <w:pPr>
        <w:bidi/>
        <w:jc w:val="both"/>
        <w:rPr>
          <w:rFonts w:cs="David" w:hint="cs"/>
          <w:rtl/>
        </w:rPr>
      </w:pPr>
      <w:r w:rsidRPr="00E07C4F">
        <w:rPr>
          <w:rFonts w:cs="David" w:hint="cs"/>
          <w:rtl/>
        </w:rPr>
        <w:tab/>
        <w:t xml:space="preserve">כן. </w:t>
      </w:r>
    </w:p>
    <w:p w14:paraId="6A6ADC2E" w14:textId="77777777" w:rsidR="00E07C4F" w:rsidRPr="00E07C4F" w:rsidRDefault="00E07C4F" w:rsidP="00E07C4F">
      <w:pPr>
        <w:bidi/>
        <w:jc w:val="both"/>
        <w:rPr>
          <w:rFonts w:cs="David" w:hint="cs"/>
          <w:rtl/>
        </w:rPr>
      </w:pPr>
    </w:p>
    <w:p w14:paraId="208DC78D"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7A2D39D8" w14:textId="77777777" w:rsidR="00E07C4F" w:rsidRPr="00E07C4F" w:rsidRDefault="00E07C4F" w:rsidP="00E07C4F">
      <w:pPr>
        <w:bidi/>
        <w:jc w:val="both"/>
        <w:rPr>
          <w:rFonts w:cs="David" w:hint="cs"/>
          <w:rtl/>
        </w:rPr>
      </w:pPr>
    </w:p>
    <w:p w14:paraId="34111A91" w14:textId="77777777" w:rsidR="00E07C4F" w:rsidRPr="00E07C4F" w:rsidRDefault="00E07C4F" w:rsidP="00E07C4F">
      <w:pPr>
        <w:bidi/>
        <w:jc w:val="both"/>
        <w:rPr>
          <w:rFonts w:cs="David" w:hint="cs"/>
          <w:rtl/>
        </w:rPr>
      </w:pPr>
      <w:r w:rsidRPr="00E07C4F">
        <w:rPr>
          <w:rFonts w:cs="David" w:hint="cs"/>
          <w:rtl/>
        </w:rPr>
        <w:tab/>
        <w:t xml:space="preserve"> אבל אז זה יתנגש בסעיף אחר. </w:t>
      </w:r>
    </w:p>
    <w:p w14:paraId="0F34F356" w14:textId="77777777" w:rsidR="00E07C4F" w:rsidRPr="00E07C4F" w:rsidRDefault="00E07C4F" w:rsidP="00E07C4F">
      <w:pPr>
        <w:bidi/>
        <w:jc w:val="both"/>
        <w:rPr>
          <w:rFonts w:cs="David" w:hint="cs"/>
          <w:rtl/>
        </w:rPr>
      </w:pPr>
    </w:p>
    <w:p w14:paraId="7D67E8BB" w14:textId="77777777" w:rsidR="00E07C4F" w:rsidRPr="00E07C4F" w:rsidRDefault="00E07C4F" w:rsidP="00E07C4F">
      <w:pPr>
        <w:bidi/>
        <w:jc w:val="both"/>
        <w:rPr>
          <w:rFonts w:cs="David" w:hint="cs"/>
          <w:rtl/>
        </w:rPr>
      </w:pPr>
      <w:r w:rsidRPr="00E07C4F">
        <w:rPr>
          <w:rFonts w:cs="David" w:hint="cs"/>
          <w:rtl/>
        </w:rPr>
        <w:t xml:space="preserve">ארבל </w:t>
      </w:r>
      <w:proofErr w:type="spellStart"/>
      <w:r w:rsidRPr="00E07C4F">
        <w:rPr>
          <w:rFonts w:cs="David" w:hint="cs"/>
          <w:rtl/>
        </w:rPr>
        <w:t>אסטרחן</w:t>
      </w:r>
      <w:proofErr w:type="spellEnd"/>
      <w:r w:rsidRPr="00E07C4F">
        <w:rPr>
          <w:rFonts w:cs="David" w:hint="cs"/>
          <w:rtl/>
        </w:rPr>
        <w:t>:</w:t>
      </w:r>
    </w:p>
    <w:p w14:paraId="16583A82" w14:textId="77777777" w:rsidR="00E07C4F" w:rsidRPr="00E07C4F" w:rsidRDefault="00E07C4F" w:rsidP="00E07C4F">
      <w:pPr>
        <w:bidi/>
        <w:jc w:val="both"/>
        <w:rPr>
          <w:rFonts w:cs="David" w:hint="cs"/>
          <w:rtl/>
        </w:rPr>
      </w:pPr>
    </w:p>
    <w:p w14:paraId="51C94858" w14:textId="77777777" w:rsidR="00E07C4F" w:rsidRPr="00E07C4F" w:rsidRDefault="00E07C4F" w:rsidP="00E07C4F">
      <w:pPr>
        <w:bidi/>
        <w:jc w:val="both"/>
        <w:rPr>
          <w:rFonts w:cs="David" w:hint="cs"/>
          <w:rtl/>
        </w:rPr>
      </w:pPr>
      <w:r w:rsidRPr="00E07C4F">
        <w:rPr>
          <w:rFonts w:cs="David" w:hint="cs"/>
          <w:rtl/>
        </w:rPr>
        <w:tab/>
        <w:t xml:space="preserve">"לקוח" באמת מדבר על מי שמשלם לאחר על מנת שינהל שדלנות מטעמו, אבל לא יראו עובד של תאגיד כמי שמנהל שדלנות מטעמו. זאת אומרת </w:t>
      </w:r>
      <w:r w:rsidRPr="00E07C4F">
        <w:rPr>
          <w:rFonts w:cs="David"/>
          <w:rtl/>
        </w:rPr>
        <w:t>–</w:t>
      </w:r>
      <w:r w:rsidRPr="00E07C4F">
        <w:rPr>
          <w:rFonts w:cs="David" w:hint="cs"/>
          <w:rtl/>
        </w:rPr>
        <w:t xml:space="preserve"> יש איזושהי חבר המסחרית ועובד שלה מגיע לכנסת לא כלוביסט. דרך העיסוק שלו זו העבודה בחברה. הוא אינו לוביסט. אבל יכול להיות משרד לוביסטים או לוביסט שהוא לוביסט דרך עיסוק ומייצג רק לקוח אחד, אבל עיסוקו להיות לוביסט והוא כן יהיה לוביסט. זה או דרך עיסוק או למען לקוח. </w:t>
      </w:r>
    </w:p>
    <w:p w14:paraId="31E93DDF" w14:textId="77777777" w:rsidR="00E07C4F" w:rsidRPr="00E07C4F" w:rsidRDefault="00E07C4F" w:rsidP="00E07C4F">
      <w:pPr>
        <w:bidi/>
        <w:jc w:val="both"/>
        <w:rPr>
          <w:rFonts w:cs="David" w:hint="cs"/>
          <w:rtl/>
        </w:rPr>
      </w:pPr>
    </w:p>
    <w:p w14:paraId="5BF76F0C" w14:textId="77777777" w:rsidR="00E07C4F" w:rsidRPr="00E07C4F" w:rsidRDefault="00E07C4F" w:rsidP="00E07C4F">
      <w:pPr>
        <w:bidi/>
        <w:jc w:val="both"/>
        <w:rPr>
          <w:rFonts w:cs="David" w:hint="cs"/>
          <w:rtl/>
        </w:rPr>
      </w:pPr>
    </w:p>
    <w:p w14:paraId="3E6C13CC" w14:textId="77777777" w:rsidR="00E07C4F" w:rsidRPr="00E07C4F" w:rsidRDefault="00E07C4F" w:rsidP="00E07C4F">
      <w:pPr>
        <w:pStyle w:val="Heading5"/>
        <w:rPr>
          <w:rFonts w:hint="cs"/>
          <w:sz w:val="24"/>
          <w:rtl/>
        </w:rPr>
      </w:pPr>
      <w:r w:rsidRPr="00E07C4F">
        <w:rPr>
          <w:rFonts w:hint="cs"/>
          <w:sz w:val="24"/>
          <w:u w:val="single"/>
          <w:rtl/>
        </w:rPr>
        <w:t>יצחק זיו:</w:t>
      </w:r>
    </w:p>
    <w:p w14:paraId="53405D4A" w14:textId="77777777" w:rsidR="00E07C4F" w:rsidRPr="00E07C4F" w:rsidRDefault="00E07C4F" w:rsidP="00E07C4F">
      <w:pPr>
        <w:pStyle w:val="Heading5"/>
        <w:rPr>
          <w:rFonts w:hint="cs"/>
          <w:sz w:val="24"/>
          <w:rtl/>
        </w:rPr>
      </w:pPr>
    </w:p>
    <w:p w14:paraId="6747B41A" w14:textId="77777777" w:rsidR="00E07C4F" w:rsidRPr="00E07C4F" w:rsidRDefault="00E07C4F" w:rsidP="00E07C4F">
      <w:pPr>
        <w:bidi/>
        <w:jc w:val="both"/>
        <w:rPr>
          <w:rFonts w:cs="David" w:hint="cs"/>
          <w:rtl/>
        </w:rPr>
      </w:pPr>
      <w:r w:rsidRPr="00E07C4F">
        <w:rPr>
          <w:rFonts w:cs="David" w:hint="cs"/>
          <w:rtl/>
        </w:rPr>
        <w:tab/>
        <w:t xml:space="preserve"> אז ברגע  שהוא עוסק יותר מלקוח אחד אז הוא - -</w:t>
      </w:r>
    </w:p>
    <w:p w14:paraId="44D52994" w14:textId="77777777" w:rsidR="00E07C4F" w:rsidRPr="00E07C4F" w:rsidRDefault="00E07C4F" w:rsidP="00E07C4F">
      <w:pPr>
        <w:bidi/>
        <w:jc w:val="both"/>
        <w:rPr>
          <w:rFonts w:cs="David" w:hint="cs"/>
          <w:rtl/>
        </w:rPr>
      </w:pPr>
    </w:p>
    <w:p w14:paraId="40A8EE54" w14:textId="77777777" w:rsidR="00E07C4F" w:rsidRPr="00E07C4F" w:rsidRDefault="00E07C4F" w:rsidP="00E07C4F">
      <w:pPr>
        <w:bidi/>
        <w:jc w:val="both"/>
        <w:rPr>
          <w:rFonts w:cs="David" w:hint="cs"/>
          <w:rtl/>
        </w:rPr>
      </w:pPr>
    </w:p>
    <w:p w14:paraId="2BCBE502"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481D450F" w14:textId="77777777" w:rsidR="00E07C4F" w:rsidRPr="00E07C4F" w:rsidRDefault="00E07C4F" w:rsidP="00E07C4F">
      <w:pPr>
        <w:bidi/>
        <w:jc w:val="both"/>
        <w:rPr>
          <w:rFonts w:cs="David" w:hint="cs"/>
          <w:rtl/>
        </w:rPr>
      </w:pPr>
    </w:p>
    <w:p w14:paraId="25EF274B" w14:textId="77777777" w:rsidR="00E07C4F" w:rsidRPr="00E07C4F" w:rsidRDefault="00E07C4F" w:rsidP="00E07C4F">
      <w:pPr>
        <w:bidi/>
        <w:jc w:val="both"/>
        <w:rPr>
          <w:rFonts w:cs="David" w:hint="cs"/>
          <w:rtl/>
        </w:rPr>
      </w:pPr>
      <w:r w:rsidRPr="00E07C4F">
        <w:rPr>
          <w:rFonts w:cs="David" w:hint="cs"/>
          <w:rtl/>
        </w:rPr>
        <w:tab/>
        <w:t>יכול להיות גם לקוח אחד, אם הוא מופיע בשמו בכנסת - -</w:t>
      </w:r>
    </w:p>
    <w:p w14:paraId="62C32FBA" w14:textId="77777777" w:rsidR="00E07C4F" w:rsidRPr="00E07C4F" w:rsidRDefault="00E07C4F" w:rsidP="00E07C4F">
      <w:pPr>
        <w:bidi/>
        <w:jc w:val="both"/>
        <w:rPr>
          <w:rFonts w:cs="David" w:hint="cs"/>
          <w:rtl/>
        </w:rPr>
      </w:pPr>
    </w:p>
    <w:p w14:paraId="750AD759" w14:textId="77777777" w:rsidR="00E07C4F" w:rsidRPr="00E07C4F" w:rsidRDefault="00E07C4F" w:rsidP="00E07C4F">
      <w:pPr>
        <w:bidi/>
        <w:jc w:val="both"/>
        <w:rPr>
          <w:rFonts w:cs="David" w:hint="cs"/>
          <w:rtl/>
        </w:rPr>
      </w:pPr>
    </w:p>
    <w:p w14:paraId="3BF456EF" w14:textId="77777777" w:rsidR="00E07C4F" w:rsidRPr="00E07C4F" w:rsidRDefault="00E07C4F" w:rsidP="00E07C4F">
      <w:pPr>
        <w:bidi/>
        <w:jc w:val="both"/>
        <w:rPr>
          <w:rFonts w:cs="David" w:hint="cs"/>
          <w:rtl/>
        </w:rPr>
      </w:pPr>
    </w:p>
    <w:p w14:paraId="27B7F45B" w14:textId="77777777" w:rsidR="00E07C4F" w:rsidRPr="00E07C4F" w:rsidRDefault="00E07C4F" w:rsidP="00E07C4F">
      <w:pPr>
        <w:bidi/>
        <w:jc w:val="both"/>
        <w:rPr>
          <w:rFonts w:cs="David" w:hint="cs"/>
          <w:u w:val="single"/>
          <w:rtl/>
        </w:rPr>
      </w:pPr>
      <w:r w:rsidRPr="00E07C4F">
        <w:rPr>
          <w:rFonts w:cs="David" w:hint="cs"/>
          <w:u w:val="single"/>
          <w:rtl/>
        </w:rPr>
        <w:t xml:space="preserve">דבי </w:t>
      </w:r>
      <w:proofErr w:type="spellStart"/>
      <w:r w:rsidRPr="00E07C4F">
        <w:rPr>
          <w:rFonts w:cs="David" w:hint="cs"/>
          <w:u w:val="single"/>
          <w:rtl/>
        </w:rPr>
        <w:t>גילד</w:t>
      </w:r>
      <w:proofErr w:type="spellEnd"/>
      <w:r w:rsidRPr="00E07C4F">
        <w:rPr>
          <w:rFonts w:cs="David" w:hint="cs"/>
          <w:u w:val="single"/>
          <w:rtl/>
        </w:rPr>
        <w:t xml:space="preserve"> חיו:</w:t>
      </w:r>
    </w:p>
    <w:p w14:paraId="5725FF41" w14:textId="77777777" w:rsidR="00E07C4F" w:rsidRPr="00E07C4F" w:rsidRDefault="00E07C4F" w:rsidP="00E07C4F">
      <w:pPr>
        <w:bidi/>
        <w:jc w:val="both"/>
        <w:rPr>
          <w:rFonts w:cs="David" w:hint="cs"/>
          <w:rtl/>
        </w:rPr>
      </w:pPr>
    </w:p>
    <w:p w14:paraId="67BE434B" w14:textId="77777777" w:rsidR="00E07C4F" w:rsidRPr="00E07C4F" w:rsidRDefault="00E07C4F" w:rsidP="00E07C4F">
      <w:pPr>
        <w:bidi/>
        <w:jc w:val="both"/>
        <w:rPr>
          <w:rFonts w:cs="David" w:hint="cs"/>
          <w:rtl/>
        </w:rPr>
      </w:pPr>
      <w:r w:rsidRPr="00E07C4F">
        <w:rPr>
          <w:rFonts w:cs="David" w:hint="cs"/>
          <w:rtl/>
        </w:rPr>
        <w:tab/>
        <w:t>איך שזה מנוסח היום זה לא מספיק בהיר שזה  לא כולל מישהו שהוא עובד החברה או עובד - -. הניסוח  - -</w:t>
      </w:r>
      <w:r w:rsidRPr="00E07C4F">
        <w:rPr>
          <w:rFonts w:cs="David" w:hint="cs"/>
          <w:rtl/>
        </w:rPr>
        <w:tab/>
        <w:t xml:space="preserve">זה לא רק לארגונים. אם המטרה פה לא לתפוס נציגי ארגונים או אפילו נציגים של גופים אחרים, אם זו הכוונה, אז לפי דעתי הניסוח הוא לא מתאים, כי ברגע שכותבים "מי שנוקט דרך עיסוק" ותפקיד אותו אדם בעיקרו הוא לובי </w:t>
      </w:r>
      <w:r w:rsidRPr="00E07C4F">
        <w:rPr>
          <w:rFonts w:cs="David"/>
          <w:rtl/>
        </w:rPr>
        <w:t>–</w:t>
      </w:r>
      <w:r w:rsidRPr="00E07C4F">
        <w:rPr>
          <w:rFonts w:cs="David" w:hint="cs"/>
          <w:rtl/>
        </w:rPr>
        <w:t xml:space="preserve"> אז אתה כן נופל בגדר - - . אולי צריך לסייג שמי שנוקט דרך עיסוק אבל אינו עובד אותו - - </w:t>
      </w:r>
    </w:p>
    <w:p w14:paraId="0928768E" w14:textId="77777777" w:rsidR="00E07C4F" w:rsidRPr="00E07C4F" w:rsidRDefault="00E07C4F" w:rsidP="00E07C4F">
      <w:pPr>
        <w:bidi/>
        <w:jc w:val="both"/>
        <w:rPr>
          <w:rFonts w:cs="David" w:hint="cs"/>
          <w:rtl/>
        </w:rPr>
      </w:pPr>
    </w:p>
    <w:p w14:paraId="7058E50C" w14:textId="77777777" w:rsidR="00E07C4F" w:rsidRPr="00E07C4F" w:rsidRDefault="00E07C4F" w:rsidP="00E07C4F">
      <w:pPr>
        <w:bidi/>
        <w:jc w:val="both"/>
        <w:rPr>
          <w:rFonts w:cs="David" w:hint="cs"/>
          <w:u w:val="single"/>
          <w:rtl/>
        </w:rPr>
      </w:pPr>
      <w:r w:rsidRPr="00E07C4F">
        <w:rPr>
          <w:rFonts w:cs="David" w:hint="cs"/>
          <w:u w:val="single"/>
          <w:rtl/>
        </w:rPr>
        <w:t xml:space="preserve">ארבל </w:t>
      </w:r>
      <w:proofErr w:type="spellStart"/>
      <w:r w:rsidRPr="00E07C4F">
        <w:rPr>
          <w:rFonts w:cs="David" w:hint="cs"/>
          <w:u w:val="single"/>
          <w:rtl/>
        </w:rPr>
        <w:t>אסטרחן</w:t>
      </w:r>
      <w:proofErr w:type="spellEnd"/>
      <w:r w:rsidRPr="00E07C4F">
        <w:rPr>
          <w:rFonts w:cs="David" w:hint="cs"/>
          <w:u w:val="single"/>
          <w:rtl/>
        </w:rPr>
        <w:t>:</w:t>
      </w:r>
    </w:p>
    <w:p w14:paraId="1D57F7CB" w14:textId="77777777" w:rsidR="00E07C4F" w:rsidRPr="00E07C4F" w:rsidRDefault="00E07C4F" w:rsidP="00E07C4F">
      <w:pPr>
        <w:bidi/>
        <w:jc w:val="both"/>
        <w:rPr>
          <w:rFonts w:cs="David" w:hint="cs"/>
          <w:rtl/>
        </w:rPr>
      </w:pPr>
    </w:p>
    <w:p w14:paraId="52C9F917" w14:textId="77777777" w:rsidR="00E07C4F" w:rsidRPr="00E07C4F" w:rsidRDefault="00E07C4F" w:rsidP="00E07C4F">
      <w:pPr>
        <w:bidi/>
        <w:jc w:val="both"/>
        <w:rPr>
          <w:rFonts w:cs="David" w:hint="cs"/>
          <w:rtl/>
        </w:rPr>
      </w:pPr>
    </w:p>
    <w:p w14:paraId="2965D919" w14:textId="77777777" w:rsidR="00E07C4F" w:rsidRPr="00E07C4F" w:rsidRDefault="00E07C4F" w:rsidP="00E07C4F">
      <w:pPr>
        <w:bidi/>
        <w:jc w:val="both"/>
        <w:rPr>
          <w:rFonts w:cs="David" w:hint="cs"/>
          <w:rtl/>
        </w:rPr>
      </w:pPr>
      <w:r w:rsidRPr="00E07C4F">
        <w:rPr>
          <w:rFonts w:cs="David" w:hint="cs"/>
          <w:rtl/>
        </w:rPr>
        <w:tab/>
        <w:t>זה לא מה שכתוב כרגע. כרגע, לפי הנוסח הזה - -</w:t>
      </w:r>
    </w:p>
    <w:p w14:paraId="43466395" w14:textId="77777777" w:rsidR="00E07C4F" w:rsidRPr="00E07C4F" w:rsidRDefault="00E07C4F" w:rsidP="00E07C4F">
      <w:pPr>
        <w:bidi/>
        <w:jc w:val="both"/>
        <w:rPr>
          <w:rFonts w:cs="David" w:hint="cs"/>
          <w:rtl/>
        </w:rPr>
      </w:pPr>
    </w:p>
    <w:p w14:paraId="7E671A40"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54670242" w14:textId="77777777" w:rsidR="00E07C4F" w:rsidRPr="00E07C4F" w:rsidRDefault="00E07C4F" w:rsidP="00E07C4F">
      <w:pPr>
        <w:bidi/>
        <w:jc w:val="both"/>
        <w:rPr>
          <w:rFonts w:cs="David" w:hint="cs"/>
          <w:rtl/>
        </w:rPr>
      </w:pPr>
    </w:p>
    <w:p w14:paraId="0ECE854E" w14:textId="77777777" w:rsidR="00E07C4F" w:rsidRPr="00E07C4F" w:rsidRDefault="00E07C4F" w:rsidP="00E07C4F">
      <w:pPr>
        <w:bidi/>
        <w:jc w:val="both"/>
        <w:rPr>
          <w:rFonts w:cs="David" w:hint="cs"/>
          <w:rtl/>
        </w:rPr>
      </w:pPr>
      <w:r w:rsidRPr="00E07C4F">
        <w:rPr>
          <w:rFonts w:cs="David" w:hint="cs"/>
          <w:rtl/>
        </w:rPr>
        <w:tab/>
        <w:t>- - -</w:t>
      </w:r>
    </w:p>
    <w:p w14:paraId="23DCC752" w14:textId="77777777" w:rsidR="00E07C4F" w:rsidRPr="00E07C4F" w:rsidRDefault="00E07C4F" w:rsidP="00E07C4F">
      <w:pPr>
        <w:bidi/>
        <w:jc w:val="both"/>
        <w:rPr>
          <w:rFonts w:cs="David" w:hint="cs"/>
          <w:rtl/>
        </w:rPr>
      </w:pPr>
    </w:p>
    <w:p w14:paraId="67D7614A" w14:textId="77777777" w:rsidR="00E07C4F" w:rsidRPr="00E07C4F" w:rsidRDefault="00E07C4F" w:rsidP="00E07C4F">
      <w:pPr>
        <w:bidi/>
        <w:jc w:val="both"/>
        <w:rPr>
          <w:rFonts w:cs="David" w:hint="cs"/>
          <w:u w:val="single"/>
          <w:rtl/>
        </w:rPr>
      </w:pPr>
      <w:r w:rsidRPr="00E07C4F">
        <w:rPr>
          <w:rFonts w:cs="David" w:hint="cs"/>
          <w:u w:val="single"/>
          <w:rtl/>
        </w:rPr>
        <w:t xml:space="preserve">דבי </w:t>
      </w:r>
      <w:proofErr w:type="spellStart"/>
      <w:r w:rsidRPr="00E07C4F">
        <w:rPr>
          <w:rFonts w:cs="David" w:hint="cs"/>
          <w:u w:val="single"/>
          <w:rtl/>
        </w:rPr>
        <w:t>גילד</w:t>
      </w:r>
      <w:proofErr w:type="spellEnd"/>
      <w:r w:rsidRPr="00E07C4F">
        <w:rPr>
          <w:rFonts w:cs="David" w:hint="cs"/>
          <w:u w:val="single"/>
          <w:rtl/>
        </w:rPr>
        <w:t xml:space="preserve"> חיו:</w:t>
      </w:r>
    </w:p>
    <w:p w14:paraId="4CBC3F2E" w14:textId="77777777" w:rsidR="00E07C4F" w:rsidRPr="00E07C4F" w:rsidRDefault="00E07C4F" w:rsidP="00E07C4F">
      <w:pPr>
        <w:bidi/>
        <w:jc w:val="both"/>
        <w:rPr>
          <w:rFonts w:cs="David" w:hint="cs"/>
          <w:rtl/>
        </w:rPr>
      </w:pPr>
    </w:p>
    <w:p w14:paraId="6CD0A5BE" w14:textId="77777777" w:rsidR="00E07C4F" w:rsidRPr="00E07C4F" w:rsidRDefault="00E07C4F" w:rsidP="00E07C4F">
      <w:pPr>
        <w:bidi/>
        <w:jc w:val="both"/>
        <w:rPr>
          <w:rFonts w:cs="David" w:hint="cs"/>
          <w:rtl/>
        </w:rPr>
      </w:pPr>
      <w:r w:rsidRPr="00E07C4F">
        <w:rPr>
          <w:rFonts w:cs="David" w:hint="cs"/>
          <w:rtl/>
        </w:rPr>
        <w:tab/>
        <w:t xml:space="preserve">זה בודק את העיסוק - - ולכן זה תופס גם נציגי ארגונים, גם - - , אם בעיקרו של תפקידם הם עוסקים בלובינג. לכן, למרות ששמחתי מאד שהמציעים אמרו שהם לא התכוונו לכלול פה נציגי ארגונים שהם לא למטרות רווח, בפועל יוצא שאם ארגון שלא למטרת רווח מחזיק מישהו שעוסק בעיקר בלובינג, אז לפי הניסוח היום הוא נכלל בחוק, ונובעות מזה המון בעיות אחרות, שנדבר עליהן כשנדבר על הסעיפים האחרים. </w:t>
      </w:r>
    </w:p>
    <w:p w14:paraId="1B7368A8" w14:textId="77777777" w:rsidR="00E07C4F" w:rsidRPr="00E07C4F" w:rsidRDefault="00E07C4F" w:rsidP="00E07C4F">
      <w:pPr>
        <w:bidi/>
        <w:jc w:val="both"/>
        <w:rPr>
          <w:rFonts w:cs="David" w:hint="cs"/>
          <w:rtl/>
        </w:rPr>
      </w:pPr>
    </w:p>
    <w:p w14:paraId="3582A79C" w14:textId="77777777" w:rsidR="00E07C4F" w:rsidRPr="00E07C4F" w:rsidRDefault="00E07C4F" w:rsidP="00E07C4F">
      <w:pPr>
        <w:bidi/>
        <w:jc w:val="both"/>
        <w:rPr>
          <w:rFonts w:cs="David" w:hint="cs"/>
          <w:rtl/>
        </w:rPr>
      </w:pPr>
    </w:p>
    <w:p w14:paraId="7064D673" w14:textId="77777777" w:rsidR="00E07C4F" w:rsidRPr="00E07C4F" w:rsidRDefault="00E07C4F" w:rsidP="00E07C4F">
      <w:pPr>
        <w:bidi/>
        <w:jc w:val="both"/>
        <w:rPr>
          <w:rFonts w:cs="David" w:hint="cs"/>
          <w:u w:val="single"/>
          <w:rtl/>
        </w:rPr>
      </w:pPr>
      <w:r w:rsidRPr="00E07C4F">
        <w:rPr>
          <w:rFonts w:cs="David" w:hint="cs"/>
          <w:u w:val="single"/>
          <w:rtl/>
        </w:rPr>
        <w:t xml:space="preserve">דפנה </w:t>
      </w:r>
      <w:proofErr w:type="spellStart"/>
      <w:r w:rsidRPr="00E07C4F">
        <w:rPr>
          <w:rFonts w:cs="David" w:hint="cs"/>
          <w:u w:val="single"/>
          <w:rtl/>
        </w:rPr>
        <w:t>גליק</w:t>
      </w:r>
      <w:proofErr w:type="spellEnd"/>
      <w:r w:rsidRPr="00E07C4F">
        <w:rPr>
          <w:rFonts w:cs="David" w:hint="cs"/>
          <w:u w:val="single"/>
          <w:rtl/>
        </w:rPr>
        <w:t>:</w:t>
      </w:r>
    </w:p>
    <w:p w14:paraId="6783DE41" w14:textId="77777777" w:rsidR="00E07C4F" w:rsidRPr="00E07C4F" w:rsidRDefault="00E07C4F" w:rsidP="00E07C4F">
      <w:pPr>
        <w:bidi/>
        <w:jc w:val="both"/>
        <w:rPr>
          <w:rFonts w:cs="David" w:hint="cs"/>
          <w:rtl/>
        </w:rPr>
      </w:pPr>
    </w:p>
    <w:p w14:paraId="48F253C8" w14:textId="77777777" w:rsidR="00E07C4F" w:rsidRPr="00E07C4F" w:rsidRDefault="00E07C4F" w:rsidP="00E07C4F">
      <w:pPr>
        <w:bidi/>
        <w:jc w:val="both"/>
        <w:rPr>
          <w:rFonts w:cs="David" w:hint="cs"/>
          <w:rtl/>
        </w:rPr>
      </w:pPr>
      <w:r w:rsidRPr="00E07C4F">
        <w:rPr>
          <w:rFonts w:cs="David" w:hint="cs"/>
          <w:rtl/>
        </w:rPr>
        <w:tab/>
        <w:t xml:space="preserve">אני לא בטוחה שהאבחנות שאנחנו עושים לגבי סוג הארגונים הן אבחנות נכונות. לשכת עורכי הדין היא דוגמה מצוינת לנושא הזה כי היא פועלת בכמה כובעים, ולא כל הכובעים שלה הוסדרו פה. כיוון שהיא גוף סטטוטורי, בחלק מהעניינים, כשלשכת עורכי הדין מייצגת את עמדת לשכת עורכי הדין </w:t>
      </w:r>
      <w:r w:rsidRPr="00E07C4F">
        <w:rPr>
          <w:rFonts w:cs="David"/>
          <w:rtl/>
        </w:rPr>
        <w:t>–</w:t>
      </w:r>
      <w:r w:rsidRPr="00E07C4F">
        <w:rPr>
          <w:rFonts w:cs="David" w:hint="cs"/>
          <w:rtl/>
        </w:rPr>
        <w:t xml:space="preserve"> היא פועלת כמו גוף של רשויות המדינה. היא לא שונה מרשות העתיקות, למשל - -</w:t>
      </w:r>
    </w:p>
    <w:p w14:paraId="1384F647" w14:textId="77777777" w:rsidR="00E07C4F" w:rsidRPr="00E07C4F" w:rsidRDefault="00E07C4F" w:rsidP="00E07C4F">
      <w:pPr>
        <w:bidi/>
        <w:jc w:val="both"/>
        <w:rPr>
          <w:rFonts w:cs="David" w:hint="cs"/>
          <w:rtl/>
        </w:rPr>
      </w:pPr>
    </w:p>
    <w:p w14:paraId="6EE8B45E" w14:textId="77777777" w:rsidR="00E07C4F" w:rsidRPr="00E07C4F" w:rsidRDefault="00E07C4F" w:rsidP="00E07C4F">
      <w:pPr>
        <w:bidi/>
        <w:jc w:val="both"/>
        <w:rPr>
          <w:rFonts w:cs="David" w:hint="cs"/>
          <w:u w:val="single"/>
          <w:rtl/>
        </w:rPr>
      </w:pPr>
      <w:r w:rsidRPr="00E07C4F">
        <w:rPr>
          <w:rFonts w:cs="David" w:hint="cs"/>
          <w:u w:val="single"/>
          <w:rtl/>
        </w:rPr>
        <w:t>היו"ר דוד טל:</w:t>
      </w:r>
    </w:p>
    <w:p w14:paraId="705C6B4A" w14:textId="77777777" w:rsidR="00E07C4F" w:rsidRPr="00E07C4F" w:rsidRDefault="00E07C4F" w:rsidP="00E07C4F">
      <w:pPr>
        <w:bidi/>
        <w:jc w:val="both"/>
        <w:rPr>
          <w:rFonts w:cs="David" w:hint="cs"/>
          <w:rtl/>
        </w:rPr>
      </w:pPr>
    </w:p>
    <w:p w14:paraId="248CDA83" w14:textId="77777777" w:rsidR="00E07C4F" w:rsidRPr="00E07C4F" w:rsidRDefault="00E07C4F" w:rsidP="00E07C4F">
      <w:pPr>
        <w:bidi/>
        <w:jc w:val="both"/>
        <w:rPr>
          <w:rFonts w:cs="David" w:hint="cs"/>
          <w:rtl/>
        </w:rPr>
      </w:pPr>
      <w:r w:rsidRPr="00E07C4F">
        <w:rPr>
          <w:rFonts w:cs="David" w:hint="cs"/>
          <w:rtl/>
        </w:rPr>
        <w:tab/>
        <w:t xml:space="preserve">הזכרנו את זה וטיפלנו בזה. </w:t>
      </w:r>
    </w:p>
    <w:p w14:paraId="4AA7AB55" w14:textId="77777777" w:rsidR="00E07C4F" w:rsidRPr="00E07C4F" w:rsidRDefault="00E07C4F" w:rsidP="00E07C4F">
      <w:pPr>
        <w:bidi/>
        <w:jc w:val="both"/>
        <w:rPr>
          <w:rFonts w:cs="David" w:hint="cs"/>
          <w:rtl/>
        </w:rPr>
      </w:pPr>
    </w:p>
    <w:p w14:paraId="1D64AA42" w14:textId="77777777" w:rsidR="00E07C4F" w:rsidRPr="00E07C4F" w:rsidRDefault="00E07C4F" w:rsidP="00E07C4F">
      <w:pPr>
        <w:bidi/>
        <w:jc w:val="both"/>
        <w:rPr>
          <w:rFonts w:cs="David" w:hint="cs"/>
          <w:u w:val="single"/>
          <w:rtl/>
        </w:rPr>
      </w:pPr>
      <w:r w:rsidRPr="00E07C4F">
        <w:rPr>
          <w:rFonts w:cs="David" w:hint="cs"/>
          <w:u w:val="single"/>
          <w:rtl/>
        </w:rPr>
        <w:t xml:space="preserve">דפנה </w:t>
      </w:r>
      <w:proofErr w:type="spellStart"/>
      <w:r w:rsidRPr="00E07C4F">
        <w:rPr>
          <w:rFonts w:cs="David" w:hint="cs"/>
          <w:u w:val="single"/>
          <w:rtl/>
        </w:rPr>
        <w:t>גליק</w:t>
      </w:r>
      <w:proofErr w:type="spellEnd"/>
      <w:r w:rsidRPr="00E07C4F">
        <w:rPr>
          <w:rFonts w:cs="David" w:hint="cs"/>
          <w:u w:val="single"/>
          <w:rtl/>
        </w:rPr>
        <w:t>:</w:t>
      </w:r>
    </w:p>
    <w:p w14:paraId="39E4594E" w14:textId="77777777" w:rsidR="00E07C4F" w:rsidRPr="00E07C4F" w:rsidRDefault="00E07C4F" w:rsidP="00E07C4F">
      <w:pPr>
        <w:bidi/>
        <w:jc w:val="both"/>
        <w:rPr>
          <w:rFonts w:cs="David" w:hint="cs"/>
          <w:rtl/>
        </w:rPr>
      </w:pPr>
    </w:p>
    <w:p w14:paraId="0842C913" w14:textId="77777777" w:rsidR="00E07C4F" w:rsidRPr="00E07C4F" w:rsidRDefault="00E07C4F" w:rsidP="00E07C4F">
      <w:pPr>
        <w:bidi/>
        <w:jc w:val="both"/>
        <w:rPr>
          <w:rFonts w:cs="David" w:hint="cs"/>
          <w:rtl/>
        </w:rPr>
      </w:pPr>
      <w:r w:rsidRPr="00E07C4F">
        <w:rPr>
          <w:rFonts w:cs="David" w:hint="cs"/>
          <w:rtl/>
        </w:rPr>
        <w:tab/>
        <w:t xml:space="preserve">יש  מקרים שבהם נציגים של לשכת עורכי הדין באים </w:t>
      </w:r>
      <w:proofErr w:type="spellStart"/>
      <w:r w:rsidRPr="00E07C4F">
        <w:rPr>
          <w:rFonts w:cs="David" w:hint="cs"/>
          <w:rtl/>
        </w:rPr>
        <w:t>לוועדו</w:t>
      </w:r>
      <w:proofErr w:type="spellEnd"/>
      <w:r w:rsidRPr="00E07C4F">
        <w:rPr>
          <w:rFonts w:cs="David" w:hint="cs"/>
          <w:rtl/>
        </w:rPr>
        <w:t xml:space="preserve"> שעוסקות בכל מיני תחומי חקיקה ונותנים איזושהי עמדה, כי ללשכת עורכי הדין יש ועדות שבהן היא משתתפת זה לא תפקיד שאני מחשיבה אותו כתפקיד של לשכת עורכי הדין כגוף סטטוטורי. התפקידים של לשכת עורכי הדין כגוף סטטוטורי הם תפקידים שנוגעים לרגולציה של מקצוע עריכת הדין. כך, למשל, אם יש לי הצעת חוק שעוסקת בדיני המשמעת של לשכת עורכי הדין  -כאשר נציג לשכת עורכי הדין מופיע לדיון בהצעת החוק הזו, זו הופעה שאינה שונה מגוף אחר של המדינה שמביע את העמדה המקצועית שלו לגבי אופן הרגולציה של המקצוע. כך, למשל </w:t>
      </w:r>
      <w:r w:rsidRPr="00E07C4F">
        <w:rPr>
          <w:rFonts w:cs="David"/>
          <w:rtl/>
        </w:rPr>
        <w:t>–</w:t>
      </w:r>
      <w:r w:rsidRPr="00E07C4F">
        <w:rPr>
          <w:rFonts w:cs="David" w:hint="cs"/>
          <w:rtl/>
        </w:rPr>
        <w:t xml:space="preserve"> אם יש לי חוק שעוסק ברשות העתיקות, שהיא גם גוף סטטוטורי והיא לא נכנסת </w:t>
      </w:r>
      <w:proofErr w:type="spellStart"/>
      <w:r w:rsidRPr="00E07C4F">
        <w:rPr>
          <w:rFonts w:cs="David" w:hint="cs"/>
          <w:rtl/>
        </w:rPr>
        <w:t>להחרגה</w:t>
      </w:r>
      <w:proofErr w:type="spellEnd"/>
      <w:r w:rsidRPr="00E07C4F">
        <w:rPr>
          <w:rFonts w:cs="David" w:hint="cs"/>
          <w:rtl/>
        </w:rPr>
        <w:t xml:space="preserve"> פה , היא גם גוף סטטוטורי, גוף של רשויות המדינה שמביע את עמדתו. מצד שני, לשכת עורכי הדין בא לפעמים כלובי מאד ברור בעניינים שנוגעים לעיסוק של עורכי הדין ולייחוד העיסוק שלהם. אני לוקחת את לשכת עורכי הדין כדוגמה, לא בגלל שהיא היחידה, אלא כדי שתהיה דוגמה ברורה בפניכם. </w:t>
      </w:r>
    </w:p>
    <w:p w14:paraId="0528992D" w14:textId="77777777" w:rsidR="00E07C4F" w:rsidRPr="00E07C4F" w:rsidRDefault="00E07C4F" w:rsidP="00E07C4F">
      <w:pPr>
        <w:bidi/>
        <w:jc w:val="both"/>
        <w:rPr>
          <w:rFonts w:cs="David" w:hint="cs"/>
          <w:rtl/>
        </w:rPr>
      </w:pPr>
    </w:p>
    <w:p w14:paraId="0188FA77"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7EFD53A9" w14:textId="77777777" w:rsidR="00E07C4F" w:rsidRPr="00E07C4F" w:rsidRDefault="00E07C4F" w:rsidP="00E07C4F">
      <w:pPr>
        <w:pStyle w:val="Heading5"/>
        <w:rPr>
          <w:rFonts w:hint="cs"/>
          <w:sz w:val="24"/>
          <w:rtl/>
        </w:rPr>
      </w:pPr>
    </w:p>
    <w:p w14:paraId="577F6F95" w14:textId="77777777" w:rsidR="00E07C4F" w:rsidRPr="00E07C4F" w:rsidRDefault="00E07C4F" w:rsidP="00E07C4F">
      <w:pPr>
        <w:bidi/>
        <w:jc w:val="both"/>
        <w:rPr>
          <w:rFonts w:cs="David" w:hint="cs"/>
          <w:rtl/>
        </w:rPr>
      </w:pPr>
      <w:r w:rsidRPr="00E07C4F">
        <w:rPr>
          <w:rFonts w:cs="David" w:hint="cs"/>
          <w:rtl/>
        </w:rPr>
        <w:tab/>
        <w:t xml:space="preserve"> אני לא יודעת איך </w:t>
      </w:r>
      <w:r w:rsidRPr="00E07C4F">
        <w:rPr>
          <w:rFonts w:cs="David"/>
          <w:rtl/>
        </w:rPr>
        <w:t>–</w:t>
      </w:r>
      <w:r w:rsidRPr="00E07C4F">
        <w:rPr>
          <w:rFonts w:cs="David" w:hint="cs"/>
          <w:rtl/>
        </w:rPr>
        <w:t xml:space="preserve"> אולי היועצת המשפטית תביא את זה להמשך העבודה על החוק </w:t>
      </w:r>
      <w:r w:rsidRPr="00E07C4F">
        <w:rPr>
          <w:rFonts w:cs="David"/>
          <w:rtl/>
        </w:rPr>
        <w:t>–</w:t>
      </w:r>
      <w:r w:rsidRPr="00E07C4F">
        <w:rPr>
          <w:rFonts w:cs="David" w:hint="cs"/>
          <w:rtl/>
        </w:rPr>
        <w:t xml:space="preserve"> אבל יש גופים כמו "האגודה לזכויות האזרח" או גופים אחרים שלפחות מבחינתי, כמציעה - -</w:t>
      </w:r>
    </w:p>
    <w:p w14:paraId="4EE88FCE" w14:textId="77777777" w:rsidR="00E07C4F" w:rsidRPr="00E07C4F" w:rsidRDefault="00E07C4F" w:rsidP="00E07C4F">
      <w:pPr>
        <w:bidi/>
        <w:jc w:val="both"/>
        <w:rPr>
          <w:rFonts w:cs="David" w:hint="cs"/>
          <w:rtl/>
        </w:rPr>
      </w:pPr>
    </w:p>
    <w:p w14:paraId="4AE1A229" w14:textId="77777777" w:rsidR="00E07C4F" w:rsidRPr="00E07C4F" w:rsidRDefault="00E07C4F" w:rsidP="00E07C4F">
      <w:pPr>
        <w:bidi/>
        <w:jc w:val="both"/>
        <w:rPr>
          <w:rFonts w:cs="David" w:hint="cs"/>
          <w:u w:val="single"/>
          <w:rtl/>
        </w:rPr>
      </w:pPr>
      <w:r w:rsidRPr="00E07C4F">
        <w:rPr>
          <w:rFonts w:cs="David" w:hint="cs"/>
          <w:u w:val="single"/>
          <w:rtl/>
        </w:rPr>
        <w:t>גדעון סער:</w:t>
      </w:r>
    </w:p>
    <w:p w14:paraId="4D16CDF2" w14:textId="77777777" w:rsidR="00E07C4F" w:rsidRPr="00E07C4F" w:rsidRDefault="00E07C4F" w:rsidP="00E07C4F">
      <w:pPr>
        <w:bidi/>
        <w:jc w:val="both"/>
        <w:rPr>
          <w:rFonts w:cs="David" w:hint="cs"/>
          <w:u w:val="single"/>
          <w:rtl/>
        </w:rPr>
      </w:pPr>
    </w:p>
    <w:p w14:paraId="7EE78897" w14:textId="77777777" w:rsidR="00E07C4F" w:rsidRPr="00E07C4F" w:rsidRDefault="00E07C4F" w:rsidP="00E07C4F">
      <w:pPr>
        <w:bidi/>
        <w:jc w:val="both"/>
        <w:rPr>
          <w:rFonts w:cs="David" w:hint="cs"/>
          <w:rtl/>
        </w:rPr>
      </w:pPr>
      <w:r w:rsidRPr="00E07C4F">
        <w:rPr>
          <w:rFonts w:cs="David" w:hint="cs"/>
          <w:rtl/>
        </w:rPr>
        <w:tab/>
        <w:t xml:space="preserve">או מועצת יש"ע.  </w:t>
      </w:r>
    </w:p>
    <w:p w14:paraId="136FF43B" w14:textId="77777777" w:rsidR="00E07C4F" w:rsidRPr="00E07C4F" w:rsidRDefault="00E07C4F" w:rsidP="00E07C4F">
      <w:pPr>
        <w:bidi/>
        <w:jc w:val="both"/>
        <w:rPr>
          <w:rFonts w:cs="David" w:hint="cs"/>
          <w:rtl/>
        </w:rPr>
      </w:pPr>
    </w:p>
    <w:p w14:paraId="48F93A26"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1C389EEC" w14:textId="77777777" w:rsidR="00E07C4F" w:rsidRPr="00E07C4F" w:rsidRDefault="00E07C4F" w:rsidP="00E07C4F">
      <w:pPr>
        <w:pStyle w:val="Heading5"/>
        <w:rPr>
          <w:rFonts w:hint="cs"/>
          <w:sz w:val="24"/>
          <w:rtl/>
        </w:rPr>
      </w:pPr>
    </w:p>
    <w:p w14:paraId="4335726A" w14:textId="77777777" w:rsidR="00E07C4F" w:rsidRPr="00E07C4F" w:rsidRDefault="00E07C4F" w:rsidP="00E07C4F">
      <w:pPr>
        <w:bidi/>
        <w:jc w:val="both"/>
        <w:rPr>
          <w:rFonts w:cs="David" w:hint="cs"/>
          <w:rtl/>
        </w:rPr>
      </w:pPr>
      <w:r w:rsidRPr="00E07C4F">
        <w:rPr>
          <w:rFonts w:cs="David" w:hint="cs"/>
          <w:rtl/>
        </w:rPr>
        <w:tab/>
        <w:t xml:space="preserve"> כן. או מועצת יש"ע </w:t>
      </w:r>
      <w:r w:rsidRPr="00E07C4F">
        <w:rPr>
          <w:rFonts w:cs="David"/>
          <w:rtl/>
        </w:rPr>
        <w:t>–</w:t>
      </w:r>
      <w:r w:rsidRPr="00E07C4F">
        <w:rPr>
          <w:rFonts w:cs="David" w:hint="cs"/>
          <w:rtl/>
        </w:rPr>
        <w:t xml:space="preserve"> חד משמעית זו דוגמה טובה.  </w:t>
      </w:r>
    </w:p>
    <w:p w14:paraId="74732C90" w14:textId="77777777" w:rsidR="00E07C4F" w:rsidRPr="00E07C4F" w:rsidRDefault="00E07C4F" w:rsidP="00E07C4F">
      <w:pPr>
        <w:bidi/>
        <w:jc w:val="both"/>
        <w:rPr>
          <w:rFonts w:cs="David" w:hint="cs"/>
          <w:rtl/>
        </w:rPr>
      </w:pPr>
    </w:p>
    <w:p w14:paraId="01818B46" w14:textId="77777777" w:rsidR="00E07C4F" w:rsidRPr="00E07C4F" w:rsidRDefault="00E07C4F" w:rsidP="00E07C4F">
      <w:pPr>
        <w:bidi/>
        <w:jc w:val="both"/>
        <w:rPr>
          <w:rFonts w:cs="David" w:hint="cs"/>
          <w:rtl/>
        </w:rPr>
      </w:pPr>
      <w:r w:rsidRPr="00E07C4F">
        <w:rPr>
          <w:rFonts w:cs="David" w:hint="cs"/>
          <w:u w:val="single"/>
          <w:rtl/>
        </w:rPr>
        <w:t>ראובן ריבלין:</w:t>
      </w:r>
    </w:p>
    <w:p w14:paraId="61C8B2C0" w14:textId="77777777" w:rsidR="00E07C4F" w:rsidRPr="00E07C4F" w:rsidRDefault="00E07C4F" w:rsidP="00E07C4F">
      <w:pPr>
        <w:bidi/>
        <w:jc w:val="both"/>
        <w:rPr>
          <w:rFonts w:cs="David" w:hint="cs"/>
          <w:rtl/>
        </w:rPr>
      </w:pPr>
    </w:p>
    <w:p w14:paraId="6B7E640A" w14:textId="77777777" w:rsidR="00E07C4F" w:rsidRPr="00E07C4F" w:rsidRDefault="00E07C4F" w:rsidP="00E07C4F">
      <w:pPr>
        <w:bidi/>
        <w:jc w:val="both"/>
        <w:rPr>
          <w:rFonts w:cs="David" w:hint="cs"/>
          <w:rtl/>
        </w:rPr>
      </w:pPr>
      <w:r w:rsidRPr="00E07C4F">
        <w:rPr>
          <w:rFonts w:cs="David" w:hint="cs"/>
          <w:rtl/>
        </w:rPr>
        <w:tab/>
        <w:t xml:space="preserve">או ארגון הנכים או "ארץ ישראל יפה". </w:t>
      </w:r>
    </w:p>
    <w:p w14:paraId="6AD0B556" w14:textId="77777777" w:rsidR="00E07C4F" w:rsidRPr="00E07C4F" w:rsidRDefault="00E07C4F" w:rsidP="00E07C4F">
      <w:pPr>
        <w:bidi/>
        <w:jc w:val="both"/>
        <w:rPr>
          <w:rFonts w:cs="David" w:hint="cs"/>
          <w:rtl/>
        </w:rPr>
      </w:pPr>
    </w:p>
    <w:p w14:paraId="63C99F0C"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48E78479" w14:textId="77777777" w:rsidR="00E07C4F" w:rsidRPr="00E07C4F" w:rsidRDefault="00E07C4F" w:rsidP="00E07C4F">
      <w:pPr>
        <w:pStyle w:val="Heading5"/>
        <w:rPr>
          <w:rFonts w:hint="cs"/>
          <w:sz w:val="24"/>
          <w:rtl/>
        </w:rPr>
      </w:pPr>
    </w:p>
    <w:p w14:paraId="74D1EC1F" w14:textId="77777777" w:rsidR="00E07C4F" w:rsidRPr="00E07C4F" w:rsidRDefault="00E07C4F" w:rsidP="00E07C4F">
      <w:pPr>
        <w:bidi/>
        <w:jc w:val="both"/>
        <w:rPr>
          <w:rFonts w:cs="David" w:hint="cs"/>
          <w:rtl/>
        </w:rPr>
      </w:pPr>
      <w:r w:rsidRPr="00E07C4F">
        <w:rPr>
          <w:rFonts w:cs="David" w:hint="cs"/>
          <w:rtl/>
        </w:rPr>
        <w:tab/>
        <w:t xml:space="preserve">כן, כל הדוגמאות טובות. </w:t>
      </w:r>
    </w:p>
    <w:p w14:paraId="345C5D1F" w14:textId="77777777" w:rsidR="00E07C4F" w:rsidRPr="00E07C4F" w:rsidRDefault="00E07C4F" w:rsidP="00E07C4F">
      <w:pPr>
        <w:bidi/>
        <w:jc w:val="both"/>
        <w:rPr>
          <w:rFonts w:cs="David" w:hint="cs"/>
          <w:rtl/>
        </w:rPr>
      </w:pPr>
    </w:p>
    <w:p w14:paraId="566D2B7A" w14:textId="77777777" w:rsidR="00E07C4F" w:rsidRPr="00E07C4F" w:rsidRDefault="00E07C4F" w:rsidP="00E07C4F">
      <w:pPr>
        <w:bidi/>
        <w:jc w:val="both"/>
        <w:rPr>
          <w:rFonts w:cs="David" w:hint="cs"/>
          <w:u w:val="single"/>
          <w:rtl/>
        </w:rPr>
      </w:pPr>
      <w:r w:rsidRPr="00E07C4F">
        <w:rPr>
          <w:rFonts w:cs="David" w:hint="cs"/>
          <w:u w:val="single"/>
          <w:rtl/>
        </w:rPr>
        <w:t>ראובן ריבלין:</w:t>
      </w:r>
    </w:p>
    <w:p w14:paraId="3529D085" w14:textId="77777777" w:rsidR="00E07C4F" w:rsidRPr="00E07C4F" w:rsidRDefault="00E07C4F" w:rsidP="00E07C4F">
      <w:pPr>
        <w:bidi/>
        <w:jc w:val="both"/>
        <w:rPr>
          <w:rFonts w:cs="David" w:hint="cs"/>
          <w:rtl/>
        </w:rPr>
      </w:pPr>
    </w:p>
    <w:p w14:paraId="2031590F" w14:textId="77777777" w:rsidR="00E07C4F" w:rsidRPr="00E07C4F" w:rsidRDefault="00E07C4F" w:rsidP="00E07C4F">
      <w:pPr>
        <w:bidi/>
        <w:jc w:val="both"/>
        <w:rPr>
          <w:rFonts w:cs="David" w:hint="cs"/>
          <w:rtl/>
        </w:rPr>
      </w:pPr>
      <w:r w:rsidRPr="00E07C4F">
        <w:rPr>
          <w:rFonts w:cs="David" w:hint="cs"/>
          <w:rtl/>
        </w:rPr>
        <w:tab/>
        <w:t xml:space="preserve">זה דברים שמגינים באופן ספציפי על דבר שהם החליטו להגן עליו. </w:t>
      </w:r>
    </w:p>
    <w:p w14:paraId="203246A7" w14:textId="77777777" w:rsidR="00E07C4F" w:rsidRPr="00E07C4F" w:rsidRDefault="00E07C4F" w:rsidP="00E07C4F">
      <w:pPr>
        <w:bidi/>
        <w:jc w:val="both"/>
        <w:rPr>
          <w:rFonts w:cs="David" w:hint="cs"/>
          <w:rtl/>
        </w:rPr>
      </w:pPr>
    </w:p>
    <w:p w14:paraId="43CD42F8" w14:textId="77777777" w:rsidR="00E07C4F" w:rsidRPr="00E07C4F" w:rsidRDefault="00E07C4F" w:rsidP="00E07C4F">
      <w:pPr>
        <w:bidi/>
        <w:jc w:val="both"/>
        <w:rPr>
          <w:rFonts w:cs="David" w:hint="cs"/>
          <w:u w:val="single"/>
          <w:rtl/>
        </w:rPr>
      </w:pPr>
      <w:r w:rsidRPr="00E07C4F">
        <w:rPr>
          <w:rFonts w:cs="David" w:hint="cs"/>
          <w:u w:val="single"/>
          <w:rtl/>
        </w:rPr>
        <w:t xml:space="preserve">שלי </w:t>
      </w:r>
      <w:proofErr w:type="spellStart"/>
      <w:r w:rsidRPr="00E07C4F">
        <w:rPr>
          <w:rFonts w:cs="David" w:hint="cs"/>
          <w:u w:val="single"/>
          <w:rtl/>
        </w:rPr>
        <w:t>יחימוביץ</w:t>
      </w:r>
      <w:proofErr w:type="spellEnd"/>
      <w:r w:rsidRPr="00E07C4F">
        <w:rPr>
          <w:rFonts w:cs="David" w:hint="cs"/>
          <w:u w:val="single"/>
          <w:rtl/>
        </w:rPr>
        <w:t>:</w:t>
      </w:r>
    </w:p>
    <w:p w14:paraId="348EF6D1" w14:textId="77777777" w:rsidR="00E07C4F" w:rsidRPr="00E07C4F" w:rsidRDefault="00E07C4F" w:rsidP="00E07C4F">
      <w:pPr>
        <w:bidi/>
        <w:jc w:val="both"/>
        <w:rPr>
          <w:rFonts w:cs="David" w:hint="cs"/>
          <w:rtl/>
        </w:rPr>
      </w:pPr>
    </w:p>
    <w:p w14:paraId="6B9F77C8" w14:textId="77777777" w:rsidR="00E07C4F" w:rsidRPr="00E07C4F" w:rsidRDefault="00E07C4F" w:rsidP="00E07C4F">
      <w:pPr>
        <w:bidi/>
        <w:jc w:val="both"/>
        <w:rPr>
          <w:rFonts w:cs="David" w:hint="cs"/>
          <w:rtl/>
        </w:rPr>
      </w:pPr>
      <w:r w:rsidRPr="00E07C4F">
        <w:rPr>
          <w:rFonts w:cs="David" w:hint="cs"/>
          <w:rtl/>
        </w:rPr>
        <w:tab/>
        <w:t xml:space="preserve">לא רק זאת.  הגופים האלה, לפחות כשיטתי, כמציעה, נותנים דווקא  משקל נגד לאותו משקל יתר שניתן למתי מעט חזקים ורבי עצמה במשק, באמצעות הלוביסטים, ולכן דווקא אותם גופים דווקא מייצגים את הציבור הרחב, באים אומרים את דברו של הציבור הרחב. לכן, אני לא יודעת איך הניסוח </w:t>
      </w:r>
      <w:r w:rsidRPr="00E07C4F">
        <w:rPr>
          <w:rFonts w:cs="David"/>
          <w:rtl/>
        </w:rPr>
        <w:t>–</w:t>
      </w:r>
      <w:r w:rsidRPr="00E07C4F">
        <w:rPr>
          <w:rFonts w:cs="David" w:hint="cs"/>
          <w:rtl/>
        </w:rPr>
        <w:t xml:space="preserve"> אבל צריך </w:t>
      </w:r>
      <w:proofErr w:type="spellStart"/>
      <w:r w:rsidRPr="00E07C4F">
        <w:rPr>
          <w:rFonts w:cs="David" w:hint="cs"/>
          <w:rtl/>
        </w:rPr>
        <w:t>להחריג</w:t>
      </w:r>
      <w:proofErr w:type="spellEnd"/>
      <w:r w:rsidRPr="00E07C4F">
        <w:rPr>
          <w:rFonts w:cs="David" w:hint="cs"/>
          <w:rtl/>
        </w:rPr>
        <w:t xml:space="preserve"> את אותם גופים שפועלים שלא למטרות רווח ושלא לטובת גורמים עסקיים. </w:t>
      </w:r>
    </w:p>
    <w:p w14:paraId="5FC314E9" w14:textId="77777777" w:rsidR="00E07C4F" w:rsidRPr="00E07C4F" w:rsidRDefault="00E07C4F" w:rsidP="00E07C4F">
      <w:pPr>
        <w:bidi/>
        <w:jc w:val="both"/>
        <w:rPr>
          <w:rFonts w:cs="David" w:hint="cs"/>
          <w:rtl/>
        </w:rPr>
      </w:pPr>
    </w:p>
    <w:p w14:paraId="5A062627" w14:textId="77777777" w:rsidR="00E07C4F" w:rsidRPr="00E07C4F" w:rsidRDefault="00E07C4F" w:rsidP="00E07C4F">
      <w:pPr>
        <w:pStyle w:val="Heading5"/>
        <w:rPr>
          <w:rFonts w:hint="cs"/>
          <w:sz w:val="24"/>
          <w:rtl/>
        </w:rPr>
      </w:pPr>
      <w:r w:rsidRPr="00E07C4F">
        <w:rPr>
          <w:rFonts w:hint="cs"/>
          <w:sz w:val="24"/>
          <w:u w:val="single"/>
          <w:rtl/>
        </w:rPr>
        <w:t>יואל חסון:</w:t>
      </w:r>
    </w:p>
    <w:p w14:paraId="38F29B82" w14:textId="77777777" w:rsidR="00E07C4F" w:rsidRPr="00E07C4F" w:rsidRDefault="00E07C4F" w:rsidP="00E07C4F">
      <w:pPr>
        <w:pStyle w:val="Heading5"/>
        <w:rPr>
          <w:rFonts w:hint="cs"/>
          <w:sz w:val="24"/>
          <w:rtl/>
        </w:rPr>
      </w:pPr>
    </w:p>
    <w:p w14:paraId="4E448EEF" w14:textId="77777777" w:rsidR="00E07C4F" w:rsidRPr="00E07C4F" w:rsidRDefault="00E07C4F" w:rsidP="00E07C4F">
      <w:pPr>
        <w:bidi/>
        <w:jc w:val="both"/>
        <w:rPr>
          <w:rFonts w:cs="David" w:hint="cs"/>
          <w:rtl/>
        </w:rPr>
      </w:pPr>
      <w:r w:rsidRPr="00E07C4F">
        <w:rPr>
          <w:rFonts w:cs="David" w:hint="cs"/>
          <w:rtl/>
        </w:rPr>
        <w:tab/>
        <w:t xml:space="preserve"> התאחדות התעשיינים- בפנים? </w:t>
      </w:r>
    </w:p>
    <w:p w14:paraId="372C5652" w14:textId="77777777" w:rsidR="00E07C4F" w:rsidRPr="00E07C4F" w:rsidRDefault="00E07C4F" w:rsidP="00E07C4F">
      <w:pPr>
        <w:bidi/>
        <w:jc w:val="both"/>
        <w:rPr>
          <w:rFonts w:cs="David" w:hint="cs"/>
          <w:rtl/>
        </w:rPr>
      </w:pPr>
    </w:p>
    <w:p w14:paraId="3AF8460E"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61A45EC0" w14:textId="77777777" w:rsidR="00E07C4F" w:rsidRPr="00E07C4F" w:rsidRDefault="00E07C4F" w:rsidP="00E07C4F">
      <w:pPr>
        <w:pStyle w:val="Heading5"/>
        <w:rPr>
          <w:rFonts w:hint="cs"/>
          <w:sz w:val="24"/>
          <w:rtl/>
        </w:rPr>
      </w:pPr>
    </w:p>
    <w:p w14:paraId="79D3D984" w14:textId="77777777" w:rsidR="00E07C4F" w:rsidRPr="00E07C4F" w:rsidRDefault="00E07C4F" w:rsidP="00E07C4F">
      <w:pPr>
        <w:bidi/>
        <w:jc w:val="both"/>
        <w:rPr>
          <w:rFonts w:cs="David" w:hint="cs"/>
          <w:rtl/>
        </w:rPr>
      </w:pPr>
      <w:r w:rsidRPr="00E07C4F">
        <w:rPr>
          <w:rFonts w:cs="David" w:hint="cs"/>
          <w:rtl/>
        </w:rPr>
        <w:tab/>
        <w:t xml:space="preserve"> גם. </w:t>
      </w:r>
    </w:p>
    <w:p w14:paraId="4F4CA120" w14:textId="77777777" w:rsidR="00E07C4F" w:rsidRPr="00E07C4F" w:rsidRDefault="00E07C4F" w:rsidP="00E07C4F">
      <w:pPr>
        <w:bidi/>
        <w:jc w:val="both"/>
        <w:rPr>
          <w:rFonts w:cs="David" w:hint="cs"/>
          <w:rtl/>
        </w:rPr>
      </w:pPr>
    </w:p>
    <w:p w14:paraId="49CE3259"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066E657D" w14:textId="77777777" w:rsidR="00E07C4F" w:rsidRPr="00E07C4F" w:rsidRDefault="00E07C4F" w:rsidP="00E07C4F">
      <w:pPr>
        <w:bidi/>
        <w:jc w:val="both"/>
        <w:rPr>
          <w:rFonts w:cs="David" w:hint="cs"/>
          <w:rtl/>
        </w:rPr>
      </w:pPr>
    </w:p>
    <w:p w14:paraId="54382821" w14:textId="77777777" w:rsidR="00E07C4F" w:rsidRPr="00E07C4F" w:rsidRDefault="00E07C4F" w:rsidP="00E07C4F">
      <w:pPr>
        <w:bidi/>
        <w:jc w:val="both"/>
        <w:rPr>
          <w:rFonts w:cs="David" w:hint="cs"/>
          <w:rtl/>
        </w:rPr>
      </w:pPr>
      <w:r w:rsidRPr="00E07C4F">
        <w:rPr>
          <w:rFonts w:cs="David" w:hint="cs"/>
          <w:rtl/>
        </w:rPr>
        <w:tab/>
        <w:t>- --</w:t>
      </w:r>
    </w:p>
    <w:p w14:paraId="09684AEA" w14:textId="77777777" w:rsidR="00E07C4F" w:rsidRPr="00E07C4F" w:rsidRDefault="00E07C4F" w:rsidP="00E07C4F">
      <w:pPr>
        <w:bidi/>
        <w:jc w:val="both"/>
        <w:rPr>
          <w:rFonts w:cs="David" w:hint="cs"/>
          <w:rtl/>
        </w:rPr>
      </w:pPr>
    </w:p>
    <w:p w14:paraId="010EAD15" w14:textId="77777777" w:rsidR="00E07C4F" w:rsidRPr="00E07C4F" w:rsidRDefault="00E07C4F" w:rsidP="00E07C4F">
      <w:pPr>
        <w:bidi/>
        <w:jc w:val="both"/>
        <w:rPr>
          <w:rFonts w:cs="David" w:hint="cs"/>
          <w:u w:val="single"/>
          <w:rtl/>
        </w:rPr>
      </w:pPr>
      <w:r w:rsidRPr="00E07C4F">
        <w:rPr>
          <w:rFonts w:cs="David" w:hint="cs"/>
          <w:u w:val="single"/>
          <w:rtl/>
        </w:rPr>
        <w:t>קריאה:</w:t>
      </w:r>
    </w:p>
    <w:p w14:paraId="2B12A957" w14:textId="77777777" w:rsidR="00E07C4F" w:rsidRPr="00E07C4F" w:rsidRDefault="00E07C4F" w:rsidP="00E07C4F">
      <w:pPr>
        <w:bidi/>
        <w:jc w:val="both"/>
        <w:rPr>
          <w:rFonts w:cs="David" w:hint="cs"/>
          <w:rtl/>
        </w:rPr>
      </w:pPr>
    </w:p>
    <w:p w14:paraId="05F7369E" w14:textId="77777777" w:rsidR="00E07C4F" w:rsidRPr="00E07C4F" w:rsidRDefault="00E07C4F" w:rsidP="00E07C4F">
      <w:pPr>
        <w:bidi/>
        <w:jc w:val="both"/>
        <w:rPr>
          <w:rFonts w:cs="David" w:hint="cs"/>
          <w:rtl/>
        </w:rPr>
      </w:pPr>
      <w:r w:rsidRPr="00E07C4F">
        <w:rPr>
          <w:rFonts w:cs="David" w:hint="cs"/>
          <w:rtl/>
        </w:rPr>
        <w:tab/>
        <w:t xml:space="preserve">ואם לוביסט מייצג גם את אלה וגם את אלה? </w:t>
      </w:r>
    </w:p>
    <w:p w14:paraId="77F6F95D" w14:textId="77777777" w:rsidR="00E07C4F" w:rsidRPr="00E07C4F" w:rsidRDefault="00E07C4F" w:rsidP="00E07C4F">
      <w:pPr>
        <w:bidi/>
        <w:jc w:val="both"/>
        <w:rPr>
          <w:rFonts w:cs="David" w:hint="cs"/>
          <w:rtl/>
        </w:rPr>
      </w:pPr>
    </w:p>
    <w:p w14:paraId="58C9628D"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40D6A3E6" w14:textId="77777777" w:rsidR="00E07C4F" w:rsidRPr="00E07C4F" w:rsidRDefault="00E07C4F" w:rsidP="00E07C4F">
      <w:pPr>
        <w:bidi/>
        <w:jc w:val="both"/>
        <w:rPr>
          <w:rFonts w:cs="David" w:hint="cs"/>
          <w:rtl/>
        </w:rPr>
      </w:pPr>
    </w:p>
    <w:p w14:paraId="055A7EE2" w14:textId="77777777" w:rsidR="00E07C4F" w:rsidRPr="00E07C4F" w:rsidRDefault="00E07C4F" w:rsidP="00E07C4F">
      <w:pPr>
        <w:bidi/>
        <w:jc w:val="both"/>
        <w:rPr>
          <w:rFonts w:cs="David" w:hint="cs"/>
          <w:rtl/>
        </w:rPr>
      </w:pPr>
      <w:r w:rsidRPr="00E07C4F">
        <w:rPr>
          <w:rFonts w:cs="David" w:hint="cs"/>
          <w:rtl/>
        </w:rPr>
        <w:tab/>
        <w:t xml:space="preserve"> רבותיי, אמרתי בתחילת הדיון שכנראה אי אפשר יהיה לגדור בצורה אבסולוטית ויכול מאד להיות שנצטרך לראות איך מה שאנחנו מנתבים או קובעים עובד בשטח, ואם צריכים לתקן דברים שהם טעוני תיקון </w:t>
      </w:r>
      <w:r w:rsidRPr="00E07C4F">
        <w:rPr>
          <w:rFonts w:cs="David"/>
          <w:rtl/>
        </w:rPr>
        <w:t>–</w:t>
      </w:r>
      <w:r w:rsidRPr="00E07C4F">
        <w:rPr>
          <w:rFonts w:cs="David" w:hint="cs"/>
          <w:rtl/>
        </w:rPr>
        <w:t xml:space="preserve"> נתקן, כי בנושא הזה נתת כמה דוגמאות שעולות בקנה אחד עם השקפת עולמך, ואולי גם שלי, אז כל הדברים שציינת מעידים שהיית בכל הדברים האלה  - -</w:t>
      </w:r>
    </w:p>
    <w:p w14:paraId="7BC24CC9" w14:textId="77777777" w:rsidR="00E07C4F" w:rsidRPr="00E07C4F" w:rsidRDefault="00E07C4F" w:rsidP="00E07C4F">
      <w:pPr>
        <w:bidi/>
        <w:jc w:val="both"/>
        <w:rPr>
          <w:rFonts w:cs="David" w:hint="cs"/>
          <w:rtl/>
        </w:rPr>
      </w:pPr>
    </w:p>
    <w:p w14:paraId="6808AD0F"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2FE403F9" w14:textId="77777777" w:rsidR="00E07C4F" w:rsidRPr="00E07C4F" w:rsidRDefault="00E07C4F" w:rsidP="00E07C4F">
      <w:pPr>
        <w:pStyle w:val="Heading5"/>
        <w:rPr>
          <w:rFonts w:hint="cs"/>
          <w:sz w:val="24"/>
          <w:rtl/>
        </w:rPr>
      </w:pPr>
    </w:p>
    <w:p w14:paraId="59793408" w14:textId="77777777" w:rsidR="00E07C4F" w:rsidRPr="00E07C4F" w:rsidRDefault="00E07C4F" w:rsidP="00E07C4F">
      <w:pPr>
        <w:bidi/>
        <w:jc w:val="both"/>
        <w:rPr>
          <w:rFonts w:cs="David" w:hint="cs"/>
          <w:rtl/>
        </w:rPr>
      </w:pPr>
      <w:r w:rsidRPr="00E07C4F">
        <w:rPr>
          <w:rFonts w:cs="David" w:hint="cs"/>
          <w:rtl/>
        </w:rPr>
        <w:tab/>
        <w:t xml:space="preserve"> גם מכוני מחקר. </w:t>
      </w:r>
    </w:p>
    <w:p w14:paraId="19CE092D" w14:textId="77777777" w:rsidR="00E07C4F" w:rsidRPr="00E07C4F" w:rsidRDefault="00E07C4F" w:rsidP="00E07C4F">
      <w:pPr>
        <w:bidi/>
        <w:jc w:val="both"/>
        <w:rPr>
          <w:rFonts w:cs="David" w:hint="cs"/>
          <w:rtl/>
        </w:rPr>
      </w:pPr>
    </w:p>
    <w:p w14:paraId="1042B6E7"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6A6F6E31" w14:textId="77777777" w:rsidR="00E07C4F" w:rsidRPr="00E07C4F" w:rsidRDefault="00E07C4F" w:rsidP="00E07C4F">
      <w:pPr>
        <w:bidi/>
        <w:jc w:val="both"/>
        <w:rPr>
          <w:rFonts w:cs="David" w:hint="cs"/>
          <w:rtl/>
        </w:rPr>
      </w:pPr>
    </w:p>
    <w:p w14:paraId="4FE3496F" w14:textId="77777777" w:rsidR="00E07C4F" w:rsidRPr="00E07C4F" w:rsidRDefault="00E07C4F" w:rsidP="00E07C4F">
      <w:pPr>
        <w:bidi/>
        <w:jc w:val="both"/>
        <w:rPr>
          <w:rFonts w:cs="David" w:hint="cs"/>
          <w:rtl/>
        </w:rPr>
      </w:pPr>
      <w:r w:rsidRPr="00E07C4F">
        <w:rPr>
          <w:rFonts w:cs="David" w:hint="cs"/>
          <w:rtl/>
        </w:rPr>
        <w:tab/>
        <w:t xml:space="preserve"> אבל יש גם מהצד השני, וצריך, בשום שכל, לבדוק שהעיקרון שייקבע </w:t>
      </w:r>
      <w:r w:rsidRPr="00E07C4F">
        <w:rPr>
          <w:rFonts w:cs="David"/>
          <w:rtl/>
        </w:rPr>
        <w:t>–</w:t>
      </w:r>
      <w:r w:rsidRPr="00E07C4F">
        <w:rPr>
          <w:rFonts w:cs="David" w:hint="cs"/>
          <w:rtl/>
        </w:rPr>
        <w:t xml:space="preserve"> ייקבע לגבי כולם, ושיהיה ברור מי עובד בדגל הזה ומי עובד בדגל אחר. </w:t>
      </w:r>
    </w:p>
    <w:p w14:paraId="5D84F5EC" w14:textId="77777777" w:rsidR="00E07C4F" w:rsidRPr="00E07C4F" w:rsidRDefault="00E07C4F" w:rsidP="00E07C4F">
      <w:pPr>
        <w:bidi/>
        <w:jc w:val="both"/>
        <w:rPr>
          <w:rFonts w:cs="David" w:hint="cs"/>
          <w:rtl/>
        </w:rPr>
      </w:pPr>
    </w:p>
    <w:p w14:paraId="50DB4D54" w14:textId="77777777" w:rsidR="00E07C4F" w:rsidRPr="00E07C4F" w:rsidRDefault="00E07C4F" w:rsidP="00E07C4F">
      <w:pPr>
        <w:bidi/>
        <w:jc w:val="both"/>
        <w:rPr>
          <w:rFonts w:cs="David" w:hint="cs"/>
          <w:rtl/>
        </w:rPr>
      </w:pPr>
    </w:p>
    <w:p w14:paraId="08326D41" w14:textId="77777777" w:rsidR="00E07C4F" w:rsidRPr="00E07C4F" w:rsidRDefault="00E07C4F" w:rsidP="00E07C4F">
      <w:pPr>
        <w:pStyle w:val="Heading5"/>
        <w:rPr>
          <w:rFonts w:hint="cs"/>
          <w:sz w:val="24"/>
          <w:rtl/>
        </w:rPr>
      </w:pPr>
      <w:r w:rsidRPr="00E07C4F">
        <w:rPr>
          <w:rFonts w:hint="cs"/>
          <w:sz w:val="24"/>
          <w:u w:val="single"/>
          <w:rtl/>
        </w:rPr>
        <w:t xml:space="preserve">שלי </w:t>
      </w:r>
      <w:proofErr w:type="spellStart"/>
      <w:r w:rsidRPr="00E07C4F">
        <w:rPr>
          <w:rFonts w:hint="cs"/>
          <w:sz w:val="24"/>
          <w:u w:val="single"/>
          <w:rtl/>
        </w:rPr>
        <w:t>יחימוביץ</w:t>
      </w:r>
      <w:proofErr w:type="spellEnd"/>
      <w:r w:rsidRPr="00E07C4F">
        <w:rPr>
          <w:rFonts w:hint="cs"/>
          <w:sz w:val="24"/>
          <w:u w:val="single"/>
          <w:rtl/>
        </w:rPr>
        <w:t>:</w:t>
      </w:r>
    </w:p>
    <w:p w14:paraId="11961302" w14:textId="77777777" w:rsidR="00E07C4F" w:rsidRPr="00E07C4F" w:rsidRDefault="00E07C4F" w:rsidP="00E07C4F">
      <w:pPr>
        <w:pStyle w:val="Heading5"/>
        <w:rPr>
          <w:rFonts w:hint="cs"/>
          <w:sz w:val="24"/>
          <w:rtl/>
        </w:rPr>
      </w:pPr>
    </w:p>
    <w:p w14:paraId="4563F6A3" w14:textId="77777777" w:rsidR="00E07C4F" w:rsidRPr="00E07C4F" w:rsidRDefault="00E07C4F" w:rsidP="00E07C4F">
      <w:pPr>
        <w:bidi/>
        <w:jc w:val="both"/>
        <w:rPr>
          <w:rFonts w:cs="David" w:hint="cs"/>
          <w:rtl/>
        </w:rPr>
      </w:pPr>
      <w:r w:rsidRPr="00E07C4F">
        <w:rPr>
          <w:rFonts w:cs="David" w:hint="cs"/>
          <w:rtl/>
        </w:rPr>
        <w:tab/>
        <w:t xml:space="preserve"> אני חוזרת ואומרת </w:t>
      </w:r>
      <w:r w:rsidRPr="00E07C4F">
        <w:rPr>
          <w:rFonts w:cs="David"/>
          <w:rtl/>
        </w:rPr>
        <w:t>–</w:t>
      </w:r>
      <w:r w:rsidRPr="00E07C4F">
        <w:rPr>
          <w:rFonts w:cs="David" w:hint="cs"/>
          <w:rtl/>
        </w:rPr>
        <w:t xml:space="preserve"> לא יכול להיות ש- 54 לוביסטים יהיו כאן בהליכי ההכנה של החוק. </w:t>
      </w:r>
    </w:p>
    <w:p w14:paraId="26F9ACEC" w14:textId="77777777" w:rsidR="00E07C4F" w:rsidRPr="00E07C4F" w:rsidRDefault="00E07C4F" w:rsidP="00E07C4F">
      <w:pPr>
        <w:bidi/>
        <w:jc w:val="both"/>
        <w:rPr>
          <w:rFonts w:cs="David" w:hint="cs"/>
          <w:rtl/>
        </w:rPr>
      </w:pPr>
    </w:p>
    <w:p w14:paraId="536BAE2D"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6505E962" w14:textId="77777777" w:rsidR="00E07C4F" w:rsidRPr="00E07C4F" w:rsidRDefault="00E07C4F" w:rsidP="00E07C4F">
      <w:pPr>
        <w:bidi/>
        <w:jc w:val="both"/>
        <w:rPr>
          <w:rFonts w:cs="David" w:hint="cs"/>
          <w:rtl/>
        </w:rPr>
      </w:pPr>
    </w:p>
    <w:p w14:paraId="2ED74A2A" w14:textId="77777777" w:rsidR="00E07C4F" w:rsidRPr="00E07C4F" w:rsidRDefault="00E07C4F" w:rsidP="00E07C4F">
      <w:pPr>
        <w:bidi/>
        <w:jc w:val="both"/>
        <w:rPr>
          <w:rFonts w:cs="David" w:hint="cs"/>
          <w:rtl/>
        </w:rPr>
      </w:pPr>
      <w:r w:rsidRPr="00E07C4F">
        <w:rPr>
          <w:rFonts w:cs="David" w:hint="cs"/>
          <w:rtl/>
        </w:rPr>
        <w:tab/>
        <w:t xml:space="preserve">אני מבקש, אם זה אפשרי -  יש לכם את זכות ההתאגדות, שגם אני וגם חברת הכנסת </w:t>
      </w:r>
      <w:proofErr w:type="spellStart"/>
      <w:r w:rsidRPr="00E07C4F">
        <w:rPr>
          <w:rFonts w:cs="David" w:hint="cs"/>
          <w:rtl/>
        </w:rPr>
        <w:t>יחימוביץ</w:t>
      </w:r>
      <w:proofErr w:type="spellEnd"/>
      <w:r w:rsidRPr="00E07C4F">
        <w:rPr>
          <w:rFonts w:cs="David" w:hint="cs"/>
          <w:rtl/>
        </w:rPr>
        <w:t xml:space="preserve"> תומכים בה. אם תעשו זאת </w:t>
      </w:r>
      <w:r w:rsidRPr="00E07C4F">
        <w:rPr>
          <w:rFonts w:cs="David"/>
          <w:rtl/>
        </w:rPr>
        <w:t>–</w:t>
      </w:r>
      <w:r w:rsidRPr="00E07C4F">
        <w:rPr>
          <w:rFonts w:cs="David" w:hint="cs"/>
          <w:rtl/>
        </w:rPr>
        <w:t xml:space="preserve"> טוב, אבל אם לא - אני אתן לאנשים לדבר אבל לא אוכל לתת לכל האנשים לדבר. פעם ידבר איש זה ופעם איש אחר </w:t>
      </w:r>
      <w:r w:rsidRPr="00E07C4F">
        <w:rPr>
          <w:rFonts w:cs="David"/>
          <w:rtl/>
        </w:rPr>
        <w:t>–</w:t>
      </w:r>
      <w:r w:rsidRPr="00E07C4F">
        <w:rPr>
          <w:rFonts w:cs="David" w:hint="cs"/>
          <w:rtl/>
        </w:rPr>
        <w:t xml:space="preserve"> מי שדיבר היום לא ידבר בדיון הבא, וכן הלאה. </w:t>
      </w:r>
    </w:p>
    <w:p w14:paraId="144506E0" w14:textId="77777777" w:rsidR="00E07C4F" w:rsidRPr="00E07C4F" w:rsidRDefault="00E07C4F" w:rsidP="00E07C4F">
      <w:pPr>
        <w:bidi/>
        <w:jc w:val="both"/>
        <w:rPr>
          <w:rFonts w:cs="David" w:hint="cs"/>
          <w:rtl/>
        </w:rPr>
      </w:pPr>
    </w:p>
    <w:p w14:paraId="37257C25" w14:textId="77777777" w:rsidR="00E07C4F" w:rsidRPr="00E07C4F" w:rsidRDefault="00E07C4F" w:rsidP="00E07C4F">
      <w:pPr>
        <w:bidi/>
        <w:jc w:val="both"/>
        <w:rPr>
          <w:rFonts w:cs="David" w:hint="cs"/>
          <w:u w:val="single"/>
          <w:rtl/>
        </w:rPr>
      </w:pPr>
      <w:proofErr w:type="spellStart"/>
      <w:r w:rsidRPr="00E07C4F">
        <w:rPr>
          <w:rFonts w:cs="David" w:hint="cs"/>
          <w:u w:val="single"/>
          <w:rtl/>
        </w:rPr>
        <w:t>אדווין</w:t>
      </w:r>
      <w:proofErr w:type="spellEnd"/>
      <w:r w:rsidRPr="00E07C4F">
        <w:rPr>
          <w:rFonts w:cs="David" w:hint="cs"/>
          <w:u w:val="single"/>
          <w:rtl/>
        </w:rPr>
        <w:t xml:space="preserve"> פרידמן:</w:t>
      </w:r>
    </w:p>
    <w:p w14:paraId="341856D5" w14:textId="77777777" w:rsidR="00E07C4F" w:rsidRPr="00E07C4F" w:rsidRDefault="00E07C4F" w:rsidP="00E07C4F">
      <w:pPr>
        <w:bidi/>
        <w:jc w:val="both"/>
        <w:rPr>
          <w:rFonts w:cs="David" w:hint="cs"/>
          <w:rtl/>
        </w:rPr>
      </w:pPr>
    </w:p>
    <w:p w14:paraId="24C7F67B" w14:textId="77777777" w:rsidR="00E07C4F" w:rsidRPr="00E07C4F" w:rsidRDefault="00E07C4F" w:rsidP="00E07C4F">
      <w:pPr>
        <w:bidi/>
        <w:jc w:val="both"/>
        <w:rPr>
          <w:rFonts w:cs="David" w:hint="cs"/>
          <w:rtl/>
        </w:rPr>
      </w:pPr>
      <w:r w:rsidRPr="00E07C4F">
        <w:rPr>
          <w:rFonts w:cs="David" w:hint="cs"/>
          <w:rtl/>
        </w:rPr>
        <w:tab/>
        <w:t xml:space="preserve">כגוף סטטוטורי אנחנו לא באותה קטגוריה. </w:t>
      </w:r>
    </w:p>
    <w:p w14:paraId="2647A301" w14:textId="77777777" w:rsidR="00E07C4F" w:rsidRPr="00E07C4F" w:rsidRDefault="00E07C4F" w:rsidP="00E07C4F">
      <w:pPr>
        <w:bidi/>
        <w:jc w:val="both"/>
        <w:rPr>
          <w:rFonts w:cs="David" w:hint="cs"/>
          <w:rtl/>
        </w:rPr>
      </w:pPr>
    </w:p>
    <w:p w14:paraId="25451A6F" w14:textId="77777777" w:rsidR="00E07C4F" w:rsidRPr="00E07C4F" w:rsidRDefault="00E07C4F" w:rsidP="00E07C4F">
      <w:pPr>
        <w:bidi/>
        <w:jc w:val="both"/>
        <w:rPr>
          <w:rFonts w:cs="David" w:hint="cs"/>
          <w:u w:val="single"/>
          <w:rtl/>
        </w:rPr>
      </w:pPr>
      <w:r w:rsidRPr="00E07C4F">
        <w:rPr>
          <w:rFonts w:cs="David" w:hint="cs"/>
          <w:u w:val="single"/>
          <w:rtl/>
        </w:rPr>
        <w:t xml:space="preserve">אורית </w:t>
      </w:r>
      <w:proofErr w:type="spellStart"/>
      <w:r w:rsidRPr="00E07C4F">
        <w:rPr>
          <w:rFonts w:cs="David" w:hint="cs"/>
          <w:u w:val="single"/>
          <w:rtl/>
        </w:rPr>
        <w:t>לרנר</w:t>
      </w:r>
      <w:proofErr w:type="spellEnd"/>
      <w:r w:rsidRPr="00E07C4F">
        <w:rPr>
          <w:rFonts w:cs="David" w:hint="cs"/>
          <w:u w:val="single"/>
          <w:rtl/>
        </w:rPr>
        <w:t>:</w:t>
      </w:r>
    </w:p>
    <w:p w14:paraId="6713C939" w14:textId="77777777" w:rsidR="00E07C4F" w:rsidRPr="00E07C4F" w:rsidRDefault="00E07C4F" w:rsidP="00E07C4F">
      <w:pPr>
        <w:bidi/>
        <w:jc w:val="both"/>
        <w:rPr>
          <w:rFonts w:cs="David" w:hint="cs"/>
          <w:rtl/>
        </w:rPr>
      </w:pPr>
    </w:p>
    <w:p w14:paraId="7D1B72AF" w14:textId="77777777" w:rsidR="00E07C4F" w:rsidRPr="00E07C4F" w:rsidRDefault="00E07C4F" w:rsidP="00E07C4F">
      <w:pPr>
        <w:bidi/>
        <w:jc w:val="both"/>
        <w:rPr>
          <w:rFonts w:cs="David" w:hint="cs"/>
          <w:rtl/>
        </w:rPr>
      </w:pPr>
      <w:r w:rsidRPr="00E07C4F">
        <w:rPr>
          <w:rFonts w:cs="David" w:hint="cs"/>
          <w:rtl/>
        </w:rPr>
        <w:tab/>
        <w:t xml:space="preserve">בשם הלוביסטים הרשומים כלוביסטים, תבינו </w:t>
      </w:r>
      <w:r w:rsidRPr="00E07C4F">
        <w:rPr>
          <w:rFonts w:cs="David"/>
          <w:rtl/>
        </w:rPr>
        <w:t>–</w:t>
      </w:r>
      <w:r w:rsidRPr="00E07C4F">
        <w:rPr>
          <w:rFonts w:cs="David" w:hint="cs"/>
          <w:rtl/>
        </w:rPr>
        <w:t xml:space="preserve"> נבחר כמה שייצגו אותנו, כי יש פה סעיפים שלא כולם מסכימים עליהם. יש פה משרדים קטנים, ובינוניים - --</w:t>
      </w:r>
    </w:p>
    <w:p w14:paraId="210BA1C1" w14:textId="77777777" w:rsidR="00E07C4F" w:rsidRPr="00E07C4F" w:rsidRDefault="00E07C4F" w:rsidP="00E07C4F">
      <w:pPr>
        <w:bidi/>
        <w:jc w:val="both"/>
        <w:rPr>
          <w:rFonts w:cs="David" w:hint="cs"/>
          <w:rtl/>
        </w:rPr>
      </w:pPr>
    </w:p>
    <w:p w14:paraId="56493E75"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52EDE412" w14:textId="77777777" w:rsidR="00E07C4F" w:rsidRPr="00E07C4F" w:rsidRDefault="00E07C4F" w:rsidP="00E07C4F">
      <w:pPr>
        <w:bidi/>
        <w:jc w:val="both"/>
        <w:rPr>
          <w:rFonts w:cs="David" w:hint="cs"/>
          <w:rtl/>
        </w:rPr>
      </w:pPr>
    </w:p>
    <w:p w14:paraId="0B537104" w14:textId="77777777" w:rsidR="00E07C4F" w:rsidRPr="00E07C4F" w:rsidRDefault="00E07C4F" w:rsidP="00E07C4F">
      <w:pPr>
        <w:bidi/>
        <w:jc w:val="both"/>
        <w:rPr>
          <w:rFonts w:cs="David" w:hint="cs"/>
          <w:rtl/>
        </w:rPr>
      </w:pPr>
      <w:r w:rsidRPr="00E07C4F">
        <w:rPr>
          <w:rFonts w:cs="David" w:hint="cs"/>
          <w:rtl/>
        </w:rPr>
        <w:tab/>
        <w:t xml:space="preserve">3 או 4 נציגים? </w:t>
      </w:r>
    </w:p>
    <w:p w14:paraId="1B235E34" w14:textId="77777777" w:rsidR="00E07C4F" w:rsidRPr="00E07C4F" w:rsidRDefault="00E07C4F" w:rsidP="00E07C4F">
      <w:pPr>
        <w:bidi/>
        <w:jc w:val="both"/>
        <w:rPr>
          <w:rFonts w:cs="David" w:hint="cs"/>
          <w:rtl/>
        </w:rPr>
      </w:pPr>
    </w:p>
    <w:p w14:paraId="36E1A9C3" w14:textId="77777777" w:rsidR="00E07C4F" w:rsidRPr="00E07C4F" w:rsidRDefault="00E07C4F" w:rsidP="00E07C4F">
      <w:pPr>
        <w:bidi/>
        <w:jc w:val="both"/>
        <w:rPr>
          <w:rFonts w:cs="David" w:hint="cs"/>
          <w:u w:val="single"/>
          <w:rtl/>
        </w:rPr>
      </w:pPr>
      <w:r w:rsidRPr="00E07C4F">
        <w:rPr>
          <w:rFonts w:cs="David" w:hint="cs"/>
          <w:u w:val="single"/>
          <w:rtl/>
        </w:rPr>
        <w:t xml:space="preserve">אורית </w:t>
      </w:r>
      <w:proofErr w:type="spellStart"/>
      <w:r w:rsidRPr="00E07C4F">
        <w:rPr>
          <w:rFonts w:cs="David" w:hint="cs"/>
          <w:u w:val="single"/>
          <w:rtl/>
        </w:rPr>
        <w:t>לרנר</w:t>
      </w:r>
      <w:proofErr w:type="spellEnd"/>
      <w:r w:rsidRPr="00E07C4F">
        <w:rPr>
          <w:rFonts w:cs="David" w:hint="cs"/>
          <w:u w:val="single"/>
          <w:rtl/>
        </w:rPr>
        <w:t>:</w:t>
      </w:r>
    </w:p>
    <w:p w14:paraId="0A3A7283" w14:textId="77777777" w:rsidR="00E07C4F" w:rsidRPr="00E07C4F" w:rsidRDefault="00E07C4F" w:rsidP="00E07C4F">
      <w:pPr>
        <w:bidi/>
        <w:jc w:val="both"/>
        <w:rPr>
          <w:rFonts w:cs="David" w:hint="cs"/>
          <w:rtl/>
        </w:rPr>
      </w:pPr>
    </w:p>
    <w:p w14:paraId="7F47C8CD" w14:textId="77777777" w:rsidR="00E07C4F" w:rsidRPr="00E07C4F" w:rsidRDefault="00E07C4F" w:rsidP="00E07C4F">
      <w:pPr>
        <w:bidi/>
        <w:jc w:val="both"/>
        <w:rPr>
          <w:rFonts w:cs="David" w:hint="cs"/>
          <w:rtl/>
        </w:rPr>
      </w:pPr>
      <w:r w:rsidRPr="00E07C4F">
        <w:rPr>
          <w:rFonts w:cs="David" w:hint="cs"/>
          <w:rtl/>
        </w:rPr>
        <w:tab/>
        <w:t xml:space="preserve">אני מבקשת שיינתן - - יותר מאחד. </w:t>
      </w:r>
    </w:p>
    <w:p w14:paraId="7FEF7008" w14:textId="77777777" w:rsidR="00E07C4F" w:rsidRPr="00E07C4F" w:rsidRDefault="00E07C4F" w:rsidP="00E07C4F">
      <w:pPr>
        <w:bidi/>
        <w:jc w:val="both"/>
        <w:rPr>
          <w:rFonts w:cs="David" w:hint="cs"/>
          <w:rtl/>
        </w:rPr>
      </w:pPr>
    </w:p>
    <w:p w14:paraId="1FA9E403"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539CF95E" w14:textId="77777777" w:rsidR="00E07C4F" w:rsidRPr="00E07C4F" w:rsidRDefault="00E07C4F" w:rsidP="00E07C4F">
      <w:pPr>
        <w:bidi/>
        <w:jc w:val="both"/>
        <w:rPr>
          <w:rFonts w:cs="David" w:hint="cs"/>
          <w:rtl/>
        </w:rPr>
      </w:pPr>
    </w:p>
    <w:p w14:paraId="4817606B" w14:textId="77777777" w:rsidR="00E07C4F" w:rsidRPr="00E07C4F" w:rsidRDefault="00E07C4F" w:rsidP="00E07C4F">
      <w:pPr>
        <w:bidi/>
        <w:jc w:val="both"/>
        <w:rPr>
          <w:rFonts w:cs="David" w:hint="cs"/>
          <w:rtl/>
        </w:rPr>
      </w:pPr>
      <w:r w:rsidRPr="00E07C4F">
        <w:rPr>
          <w:rFonts w:cs="David" w:hint="cs"/>
          <w:rtl/>
        </w:rPr>
        <w:tab/>
        <w:t>- - -</w:t>
      </w:r>
    </w:p>
    <w:p w14:paraId="43DAB779" w14:textId="77777777" w:rsidR="00E07C4F" w:rsidRPr="00E07C4F" w:rsidRDefault="00E07C4F" w:rsidP="00E07C4F">
      <w:pPr>
        <w:bidi/>
        <w:jc w:val="both"/>
        <w:rPr>
          <w:rFonts w:cs="David" w:hint="cs"/>
          <w:rtl/>
        </w:rPr>
      </w:pPr>
    </w:p>
    <w:p w14:paraId="38BD6530" w14:textId="77777777" w:rsidR="00E07C4F" w:rsidRPr="00E07C4F" w:rsidRDefault="00E07C4F" w:rsidP="00E07C4F">
      <w:pPr>
        <w:bidi/>
        <w:jc w:val="both"/>
        <w:rPr>
          <w:rFonts w:cs="David" w:hint="cs"/>
          <w:u w:val="single"/>
          <w:rtl/>
        </w:rPr>
      </w:pPr>
      <w:r w:rsidRPr="00E07C4F">
        <w:rPr>
          <w:rFonts w:cs="David" w:hint="cs"/>
          <w:u w:val="single"/>
          <w:rtl/>
        </w:rPr>
        <w:t>ענת האוס:</w:t>
      </w:r>
    </w:p>
    <w:p w14:paraId="54DFC02C" w14:textId="77777777" w:rsidR="00E07C4F" w:rsidRPr="00E07C4F" w:rsidRDefault="00E07C4F" w:rsidP="00E07C4F">
      <w:pPr>
        <w:bidi/>
        <w:jc w:val="both"/>
        <w:rPr>
          <w:rFonts w:cs="David" w:hint="cs"/>
          <w:u w:val="single"/>
          <w:rtl/>
        </w:rPr>
      </w:pPr>
    </w:p>
    <w:p w14:paraId="26DC3ABE" w14:textId="77777777" w:rsidR="00E07C4F" w:rsidRPr="00E07C4F" w:rsidRDefault="00E07C4F" w:rsidP="00E07C4F">
      <w:pPr>
        <w:bidi/>
        <w:jc w:val="both"/>
        <w:rPr>
          <w:rFonts w:cs="David" w:hint="cs"/>
          <w:rtl/>
        </w:rPr>
      </w:pPr>
      <w:r w:rsidRPr="00E07C4F">
        <w:rPr>
          <w:rFonts w:cs="David" w:hint="cs"/>
          <w:rtl/>
        </w:rPr>
        <w:tab/>
        <w:t xml:space="preserve">יש 15 משרדים, תהיו סובלניים אתנו, זה צריך להיעשות בהידברות, צריך להיעשות בשכל. </w:t>
      </w:r>
    </w:p>
    <w:p w14:paraId="69C64DEF" w14:textId="77777777" w:rsidR="00E07C4F" w:rsidRPr="00E07C4F" w:rsidRDefault="00E07C4F" w:rsidP="00E07C4F">
      <w:pPr>
        <w:bidi/>
        <w:jc w:val="both"/>
        <w:rPr>
          <w:rFonts w:cs="David" w:hint="cs"/>
          <w:rtl/>
        </w:rPr>
      </w:pPr>
    </w:p>
    <w:p w14:paraId="77A8AB87" w14:textId="77777777" w:rsidR="00E07C4F" w:rsidRDefault="00E07C4F" w:rsidP="00E07C4F">
      <w:pPr>
        <w:bidi/>
        <w:jc w:val="both"/>
        <w:rPr>
          <w:rFonts w:cs="David" w:hint="cs"/>
          <w:rtl/>
        </w:rPr>
      </w:pPr>
    </w:p>
    <w:p w14:paraId="1CC954DA" w14:textId="77777777" w:rsidR="00E07C4F" w:rsidRDefault="00E07C4F" w:rsidP="00E07C4F">
      <w:pPr>
        <w:bidi/>
        <w:jc w:val="both"/>
        <w:rPr>
          <w:rFonts w:cs="David" w:hint="cs"/>
          <w:rtl/>
        </w:rPr>
      </w:pPr>
    </w:p>
    <w:p w14:paraId="72C8FDF1" w14:textId="77777777" w:rsidR="00E07C4F" w:rsidRDefault="00E07C4F" w:rsidP="00E07C4F">
      <w:pPr>
        <w:bidi/>
        <w:jc w:val="both"/>
        <w:rPr>
          <w:rFonts w:cs="David" w:hint="cs"/>
          <w:rtl/>
        </w:rPr>
      </w:pPr>
    </w:p>
    <w:p w14:paraId="23C30315" w14:textId="77777777" w:rsidR="00E07C4F" w:rsidRDefault="00E07C4F" w:rsidP="00E07C4F">
      <w:pPr>
        <w:bidi/>
        <w:jc w:val="both"/>
        <w:rPr>
          <w:rFonts w:cs="David" w:hint="cs"/>
          <w:rtl/>
        </w:rPr>
      </w:pPr>
    </w:p>
    <w:p w14:paraId="0B5A1247" w14:textId="77777777" w:rsidR="00E07C4F" w:rsidRPr="00E07C4F" w:rsidRDefault="00E07C4F" w:rsidP="00E07C4F">
      <w:pPr>
        <w:bidi/>
        <w:jc w:val="both"/>
        <w:rPr>
          <w:rFonts w:cs="David" w:hint="cs"/>
          <w:rtl/>
        </w:rPr>
      </w:pPr>
    </w:p>
    <w:p w14:paraId="197BD283"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3E479F37" w14:textId="77777777" w:rsidR="00E07C4F" w:rsidRPr="00E07C4F" w:rsidRDefault="00E07C4F" w:rsidP="00E07C4F">
      <w:pPr>
        <w:bidi/>
        <w:jc w:val="both"/>
        <w:rPr>
          <w:rFonts w:cs="David" w:hint="cs"/>
          <w:rtl/>
        </w:rPr>
      </w:pPr>
    </w:p>
    <w:p w14:paraId="5CB3E096" w14:textId="77777777" w:rsidR="00E07C4F" w:rsidRPr="00E07C4F" w:rsidRDefault="00E07C4F" w:rsidP="00E07C4F">
      <w:pPr>
        <w:bidi/>
        <w:jc w:val="both"/>
        <w:rPr>
          <w:rFonts w:cs="David" w:hint="cs"/>
          <w:rtl/>
        </w:rPr>
      </w:pPr>
      <w:r w:rsidRPr="00E07C4F">
        <w:rPr>
          <w:rFonts w:cs="David" w:hint="cs"/>
          <w:rtl/>
        </w:rPr>
        <w:tab/>
        <w:t xml:space="preserve"> הצעתי לכם </w:t>
      </w:r>
      <w:r w:rsidRPr="00E07C4F">
        <w:rPr>
          <w:rFonts w:cs="David"/>
          <w:rtl/>
        </w:rPr>
        <w:t>–</w:t>
      </w:r>
      <w:r w:rsidRPr="00E07C4F">
        <w:rPr>
          <w:rFonts w:cs="David" w:hint="cs"/>
          <w:rtl/>
        </w:rPr>
        <w:t xml:space="preserve"> מצדי, תתאגדו ב- 2-3 קבוצות - -</w:t>
      </w:r>
    </w:p>
    <w:p w14:paraId="7BBBD200" w14:textId="77777777" w:rsidR="00E07C4F" w:rsidRPr="00E07C4F" w:rsidRDefault="00E07C4F" w:rsidP="00E07C4F">
      <w:pPr>
        <w:bidi/>
        <w:jc w:val="both"/>
        <w:rPr>
          <w:rFonts w:cs="David" w:hint="cs"/>
          <w:rtl/>
        </w:rPr>
      </w:pPr>
    </w:p>
    <w:p w14:paraId="6F743F56" w14:textId="77777777" w:rsidR="00E07C4F" w:rsidRPr="00E07C4F" w:rsidRDefault="00E07C4F" w:rsidP="00E07C4F">
      <w:pPr>
        <w:bidi/>
        <w:jc w:val="both"/>
        <w:rPr>
          <w:rFonts w:cs="David" w:hint="cs"/>
          <w:rtl/>
        </w:rPr>
      </w:pPr>
      <w:r w:rsidRPr="00E07C4F">
        <w:rPr>
          <w:rFonts w:cs="David" w:hint="cs"/>
          <w:u w:val="single"/>
          <w:rtl/>
        </w:rPr>
        <w:t>ראובן ריבלין:</w:t>
      </w:r>
    </w:p>
    <w:p w14:paraId="59AEB177" w14:textId="77777777" w:rsidR="00E07C4F" w:rsidRPr="00E07C4F" w:rsidRDefault="00E07C4F" w:rsidP="00E07C4F">
      <w:pPr>
        <w:bidi/>
        <w:jc w:val="both"/>
        <w:rPr>
          <w:rFonts w:cs="David" w:hint="cs"/>
          <w:rtl/>
        </w:rPr>
      </w:pPr>
    </w:p>
    <w:p w14:paraId="1DDAF960" w14:textId="77777777" w:rsidR="00E07C4F" w:rsidRPr="00E07C4F" w:rsidRDefault="00E07C4F" w:rsidP="00E07C4F">
      <w:pPr>
        <w:bidi/>
        <w:jc w:val="both"/>
        <w:rPr>
          <w:rFonts w:cs="David" w:hint="cs"/>
          <w:rtl/>
        </w:rPr>
      </w:pPr>
      <w:r w:rsidRPr="00E07C4F">
        <w:rPr>
          <w:rFonts w:cs="David" w:hint="cs"/>
          <w:rtl/>
        </w:rPr>
        <w:tab/>
        <w:t xml:space="preserve"> בעניין החוק אני רוצה להעיר הערה, לנושא הקודם. קודם כל, אנחנו חייבים להבחין בחוק חופש העיסוק </w:t>
      </w:r>
      <w:r w:rsidRPr="00E07C4F">
        <w:rPr>
          <w:rFonts w:cs="David"/>
          <w:rtl/>
        </w:rPr>
        <w:t>–</w:t>
      </w:r>
      <w:r w:rsidRPr="00E07C4F">
        <w:rPr>
          <w:rFonts w:cs="David" w:hint="cs"/>
          <w:rtl/>
        </w:rPr>
        <w:t xml:space="preserve"> שחוק זה יעמוד </w:t>
      </w:r>
      <w:proofErr w:type="spellStart"/>
      <w:r w:rsidRPr="00E07C4F">
        <w:rPr>
          <w:rFonts w:cs="David" w:hint="cs"/>
          <w:rtl/>
        </w:rPr>
        <w:t>במידתיות</w:t>
      </w:r>
      <w:proofErr w:type="spellEnd"/>
      <w:r w:rsidRPr="00E07C4F">
        <w:rPr>
          <w:rFonts w:cs="David" w:hint="cs"/>
          <w:rtl/>
        </w:rPr>
        <w:t xml:space="preserve"> וסבירות מול חוק חופש העיסוק. תכלית ראויה </w:t>
      </w:r>
      <w:r w:rsidRPr="00E07C4F">
        <w:rPr>
          <w:rFonts w:cs="David"/>
          <w:rtl/>
        </w:rPr>
        <w:t>–</w:t>
      </w:r>
      <w:r w:rsidRPr="00E07C4F">
        <w:rPr>
          <w:rFonts w:cs="David" w:hint="cs"/>
          <w:rtl/>
        </w:rPr>
        <w:t xml:space="preserve"> זה ברור, לפי דעתי ובמידה שאינה עולה על הנדרש.  </w:t>
      </w:r>
    </w:p>
    <w:p w14:paraId="749D94DD" w14:textId="77777777" w:rsidR="00E07C4F" w:rsidRPr="00E07C4F" w:rsidRDefault="00E07C4F" w:rsidP="00E07C4F">
      <w:pPr>
        <w:bidi/>
        <w:jc w:val="both"/>
        <w:rPr>
          <w:rFonts w:cs="David" w:hint="cs"/>
          <w:rtl/>
        </w:rPr>
      </w:pPr>
    </w:p>
    <w:p w14:paraId="5C64DCF1" w14:textId="77777777" w:rsidR="00E07C4F" w:rsidRPr="00E07C4F" w:rsidRDefault="00E07C4F" w:rsidP="00E07C4F">
      <w:pPr>
        <w:bidi/>
        <w:jc w:val="both"/>
        <w:rPr>
          <w:rFonts w:cs="David" w:hint="cs"/>
          <w:rtl/>
        </w:rPr>
      </w:pPr>
      <w:r w:rsidRPr="00E07C4F">
        <w:rPr>
          <w:rFonts w:cs="David" w:hint="cs"/>
          <w:rtl/>
        </w:rPr>
        <w:tab/>
        <w:t xml:space="preserve">הנושא השני, אני מבקש שתתני את דעתך לאבחנה בין שדלן באופן קבוע ושדלן מזדמן שאם לא כן </w:t>
      </w:r>
      <w:r w:rsidRPr="00E07C4F">
        <w:rPr>
          <w:rFonts w:cs="David"/>
          <w:rtl/>
        </w:rPr>
        <w:t>–</w:t>
      </w:r>
      <w:r w:rsidRPr="00E07C4F">
        <w:rPr>
          <w:rFonts w:cs="David" w:hint="cs"/>
          <w:rtl/>
        </w:rPr>
        <w:t xml:space="preserve"> כל עורך דין שיופיע פעם אחת, ייחשב לשדלן. </w:t>
      </w:r>
    </w:p>
    <w:p w14:paraId="247CF0BB" w14:textId="77777777" w:rsidR="00E07C4F" w:rsidRPr="00E07C4F" w:rsidRDefault="00E07C4F" w:rsidP="00E07C4F">
      <w:pPr>
        <w:bidi/>
        <w:jc w:val="both"/>
        <w:rPr>
          <w:rFonts w:cs="David" w:hint="cs"/>
          <w:rtl/>
        </w:rPr>
      </w:pPr>
    </w:p>
    <w:p w14:paraId="682BEDFA"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78558AED" w14:textId="77777777" w:rsidR="00E07C4F" w:rsidRPr="00E07C4F" w:rsidRDefault="00E07C4F" w:rsidP="00E07C4F">
      <w:pPr>
        <w:bidi/>
        <w:jc w:val="both"/>
        <w:rPr>
          <w:rFonts w:cs="David" w:hint="cs"/>
          <w:rtl/>
        </w:rPr>
      </w:pPr>
    </w:p>
    <w:p w14:paraId="04BF90A6" w14:textId="77777777" w:rsidR="00E07C4F" w:rsidRPr="00E07C4F" w:rsidRDefault="00E07C4F" w:rsidP="00E07C4F">
      <w:pPr>
        <w:bidi/>
        <w:jc w:val="both"/>
        <w:rPr>
          <w:rFonts w:cs="David" w:hint="cs"/>
          <w:rtl/>
        </w:rPr>
      </w:pPr>
      <w:r w:rsidRPr="00E07C4F">
        <w:rPr>
          <w:rFonts w:cs="David" w:hint="cs"/>
          <w:rtl/>
        </w:rPr>
        <w:tab/>
        <w:t xml:space="preserve"> מתי הוא יהפוך לקבוע? </w:t>
      </w:r>
    </w:p>
    <w:p w14:paraId="441CEF2B" w14:textId="77777777" w:rsidR="00E07C4F" w:rsidRPr="00E07C4F" w:rsidRDefault="00E07C4F" w:rsidP="00E07C4F">
      <w:pPr>
        <w:bidi/>
        <w:jc w:val="both"/>
        <w:rPr>
          <w:rFonts w:cs="David" w:hint="cs"/>
          <w:rtl/>
        </w:rPr>
      </w:pPr>
    </w:p>
    <w:p w14:paraId="25102DAC" w14:textId="77777777" w:rsidR="00E07C4F" w:rsidRPr="00E07C4F" w:rsidRDefault="00E07C4F" w:rsidP="00E07C4F">
      <w:pPr>
        <w:bidi/>
        <w:jc w:val="both"/>
        <w:rPr>
          <w:rFonts w:cs="David" w:hint="cs"/>
          <w:rtl/>
        </w:rPr>
      </w:pPr>
      <w:r w:rsidRPr="00E07C4F">
        <w:rPr>
          <w:rFonts w:cs="David" w:hint="cs"/>
          <w:u w:val="single"/>
          <w:rtl/>
        </w:rPr>
        <w:t>ראובן ריבלין:</w:t>
      </w:r>
    </w:p>
    <w:p w14:paraId="78B4EC48" w14:textId="77777777" w:rsidR="00E07C4F" w:rsidRPr="00E07C4F" w:rsidRDefault="00E07C4F" w:rsidP="00E07C4F">
      <w:pPr>
        <w:bidi/>
        <w:jc w:val="both"/>
        <w:rPr>
          <w:rFonts w:cs="David" w:hint="cs"/>
          <w:rtl/>
        </w:rPr>
      </w:pPr>
    </w:p>
    <w:p w14:paraId="4FD98D54" w14:textId="77777777" w:rsidR="00E07C4F" w:rsidRPr="00E07C4F" w:rsidRDefault="00E07C4F" w:rsidP="00E07C4F">
      <w:pPr>
        <w:bidi/>
        <w:jc w:val="both"/>
        <w:rPr>
          <w:rFonts w:cs="David" w:hint="cs"/>
          <w:rtl/>
        </w:rPr>
      </w:pPr>
      <w:r w:rsidRPr="00E07C4F">
        <w:rPr>
          <w:rFonts w:cs="David" w:hint="cs"/>
          <w:rtl/>
        </w:rPr>
        <w:tab/>
        <w:t xml:space="preserve"> כשהוא מבקש. </w:t>
      </w:r>
    </w:p>
    <w:p w14:paraId="680F9D10" w14:textId="77777777" w:rsidR="00E07C4F" w:rsidRPr="00E07C4F" w:rsidRDefault="00E07C4F" w:rsidP="00E07C4F">
      <w:pPr>
        <w:bidi/>
        <w:jc w:val="both"/>
        <w:rPr>
          <w:rFonts w:cs="David" w:hint="cs"/>
          <w:rtl/>
        </w:rPr>
      </w:pPr>
    </w:p>
    <w:p w14:paraId="3A096EF1"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16F1DE42" w14:textId="77777777" w:rsidR="00E07C4F" w:rsidRPr="00E07C4F" w:rsidRDefault="00E07C4F" w:rsidP="00E07C4F">
      <w:pPr>
        <w:bidi/>
        <w:jc w:val="both"/>
        <w:rPr>
          <w:rFonts w:cs="David" w:hint="cs"/>
          <w:rtl/>
        </w:rPr>
      </w:pPr>
    </w:p>
    <w:p w14:paraId="57E8411F" w14:textId="77777777" w:rsidR="00E07C4F" w:rsidRPr="00E07C4F" w:rsidRDefault="00E07C4F" w:rsidP="00E07C4F">
      <w:pPr>
        <w:bidi/>
        <w:jc w:val="both"/>
        <w:rPr>
          <w:rFonts w:cs="David" w:hint="cs"/>
          <w:rtl/>
        </w:rPr>
      </w:pPr>
      <w:r w:rsidRPr="00E07C4F">
        <w:rPr>
          <w:rFonts w:cs="David" w:hint="cs"/>
          <w:rtl/>
        </w:rPr>
        <w:tab/>
        <w:t xml:space="preserve">מתי אני אדע? </w:t>
      </w:r>
    </w:p>
    <w:p w14:paraId="0417367B" w14:textId="77777777" w:rsidR="00E07C4F" w:rsidRPr="00E07C4F" w:rsidRDefault="00E07C4F" w:rsidP="00E07C4F">
      <w:pPr>
        <w:bidi/>
        <w:jc w:val="both"/>
        <w:rPr>
          <w:rFonts w:cs="David" w:hint="cs"/>
          <w:rtl/>
        </w:rPr>
      </w:pPr>
    </w:p>
    <w:p w14:paraId="0991B599" w14:textId="77777777" w:rsidR="00E07C4F" w:rsidRPr="00E07C4F" w:rsidRDefault="00E07C4F" w:rsidP="00E07C4F">
      <w:pPr>
        <w:bidi/>
        <w:jc w:val="both"/>
        <w:rPr>
          <w:rFonts w:cs="David" w:hint="cs"/>
          <w:u w:val="single"/>
          <w:rtl/>
        </w:rPr>
      </w:pPr>
      <w:r w:rsidRPr="00E07C4F">
        <w:rPr>
          <w:rFonts w:cs="David" w:hint="cs"/>
          <w:u w:val="single"/>
          <w:rtl/>
        </w:rPr>
        <w:t>ראובן ריבלין:</w:t>
      </w:r>
    </w:p>
    <w:p w14:paraId="35F068CD" w14:textId="77777777" w:rsidR="00E07C4F" w:rsidRPr="00E07C4F" w:rsidRDefault="00E07C4F" w:rsidP="00E07C4F">
      <w:pPr>
        <w:bidi/>
        <w:jc w:val="both"/>
        <w:rPr>
          <w:rFonts w:cs="David" w:hint="cs"/>
          <w:rtl/>
        </w:rPr>
      </w:pPr>
    </w:p>
    <w:p w14:paraId="62F15F7B" w14:textId="77777777" w:rsidR="00E07C4F" w:rsidRPr="00E07C4F" w:rsidRDefault="00E07C4F" w:rsidP="00E07C4F">
      <w:pPr>
        <w:bidi/>
        <w:jc w:val="both"/>
        <w:rPr>
          <w:rFonts w:cs="David" w:hint="cs"/>
          <w:rtl/>
        </w:rPr>
      </w:pPr>
      <w:r w:rsidRPr="00E07C4F">
        <w:rPr>
          <w:rFonts w:cs="David" w:hint="cs"/>
          <w:rtl/>
        </w:rPr>
        <w:tab/>
        <w:t xml:space="preserve">בעניין זה יהיו עוד הרבה דיונים. </w:t>
      </w:r>
    </w:p>
    <w:p w14:paraId="60E8D7CF" w14:textId="77777777" w:rsidR="00E07C4F" w:rsidRPr="00E07C4F" w:rsidRDefault="00E07C4F" w:rsidP="00E07C4F">
      <w:pPr>
        <w:bidi/>
        <w:jc w:val="both"/>
        <w:rPr>
          <w:rFonts w:cs="David" w:hint="cs"/>
          <w:rtl/>
        </w:rPr>
      </w:pPr>
    </w:p>
    <w:p w14:paraId="5FAC1024" w14:textId="77777777" w:rsidR="00E07C4F" w:rsidRPr="00E07C4F" w:rsidRDefault="00E07C4F" w:rsidP="00E07C4F">
      <w:pPr>
        <w:pStyle w:val="Heading5"/>
        <w:rPr>
          <w:rFonts w:hint="cs"/>
          <w:sz w:val="24"/>
          <w:rtl/>
        </w:rPr>
      </w:pPr>
      <w:r w:rsidRPr="00E07C4F">
        <w:rPr>
          <w:rFonts w:hint="cs"/>
          <w:sz w:val="24"/>
          <w:u w:val="single"/>
          <w:rtl/>
        </w:rPr>
        <w:t>יואל חסון:</w:t>
      </w:r>
    </w:p>
    <w:p w14:paraId="66F41D27" w14:textId="77777777" w:rsidR="00E07C4F" w:rsidRPr="00E07C4F" w:rsidRDefault="00E07C4F" w:rsidP="00E07C4F">
      <w:pPr>
        <w:pStyle w:val="Heading5"/>
        <w:rPr>
          <w:rFonts w:hint="cs"/>
          <w:sz w:val="24"/>
          <w:rtl/>
        </w:rPr>
      </w:pPr>
    </w:p>
    <w:p w14:paraId="3E0F4679" w14:textId="77777777" w:rsidR="00E07C4F" w:rsidRPr="00E07C4F" w:rsidRDefault="00E07C4F" w:rsidP="00E07C4F">
      <w:pPr>
        <w:bidi/>
        <w:jc w:val="both"/>
        <w:rPr>
          <w:rFonts w:cs="David" w:hint="cs"/>
          <w:rtl/>
        </w:rPr>
      </w:pPr>
      <w:r w:rsidRPr="00E07C4F">
        <w:rPr>
          <w:rFonts w:cs="David" w:hint="cs"/>
          <w:rtl/>
        </w:rPr>
        <w:tab/>
        <w:t xml:space="preserve"> כשהוא ירצה זכויות </w:t>
      </w:r>
      <w:r w:rsidRPr="00E07C4F">
        <w:rPr>
          <w:rFonts w:cs="David"/>
          <w:rtl/>
        </w:rPr>
        <w:t>–</w:t>
      </w:r>
      <w:r w:rsidRPr="00E07C4F">
        <w:rPr>
          <w:rFonts w:cs="David" w:hint="cs"/>
          <w:rtl/>
        </w:rPr>
        <w:t xml:space="preserve"> הוא יבקש. </w:t>
      </w:r>
    </w:p>
    <w:p w14:paraId="6B0F599C" w14:textId="77777777" w:rsidR="00E07C4F" w:rsidRPr="00E07C4F" w:rsidRDefault="00E07C4F" w:rsidP="00E07C4F">
      <w:pPr>
        <w:bidi/>
        <w:jc w:val="both"/>
        <w:rPr>
          <w:rFonts w:cs="David" w:hint="cs"/>
          <w:rtl/>
        </w:rPr>
      </w:pPr>
    </w:p>
    <w:p w14:paraId="46EDA4B7" w14:textId="77777777" w:rsidR="00E07C4F" w:rsidRPr="00E07C4F" w:rsidRDefault="00E07C4F" w:rsidP="00E07C4F">
      <w:pPr>
        <w:bidi/>
        <w:jc w:val="both"/>
        <w:rPr>
          <w:rFonts w:cs="David" w:hint="cs"/>
          <w:u w:val="single"/>
          <w:rtl/>
        </w:rPr>
      </w:pPr>
      <w:r w:rsidRPr="00E07C4F">
        <w:rPr>
          <w:rFonts w:cs="David" w:hint="cs"/>
          <w:u w:val="single"/>
          <w:rtl/>
        </w:rPr>
        <w:t>קריאות:</w:t>
      </w:r>
    </w:p>
    <w:p w14:paraId="25D4E1D0" w14:textId="77777777" w:rsidR="00E07C4F" w:rsidRPr="00E07C4F" w:rsidRDefault="00E07C4F" w:rsidP="00E07C4F">
      <w:pPr>
        <w:bidi/>
        <w:jc w:val="both"/>
        <w:rPr>
          <w:rFonts w:cs="David" w:hint="cs"/>
          <w:rtl/>
        </w:rPr>
      </w:pPr>
    </w:p>
    <w:p w14:paraId="72E7C087" w14:textId="77777777" w:rsidR="00E07C4F" w:rsidRPr="00E07C4F" w:rsidRDefault="00E07C4F" w:rsidP="00E07C4F">
      <w:pPr>
        <w:bidi/>
        <w:jc w:val="both"/>
        <w:rPr>
          <w:rFonts w:cs="David" w:hint="cs"/>
          <w:rtl/>
        </w:rPr>
      </w:pPr>
      <w:r w:rsidRPr="00E07C4F">
        <w:rPr>
          <w:rFonts w:cs="David" w:hint="cs"/>
          <w:rtl/>
        </w:rPr>
        <w:tab/>
        <w:t>- - -</w:t>
      </w:r>
    </w:p>
    <w:p w14:paraId="3FD1DE53" w14:textId="77777777" w:rsidR="00E07C4F" w:rsidRPr="00E07C4F" w:rsidRDefault="00E07C4F" w:rsidP="00E07C4F">
      <w:pPr>
        <w:bidi/>
        <w:jc w:val="both"/>
        <w:rPr>
          <w:rFonts w:cs="David" w:hint="cs"/>
          <w:rtl/>
        </w:rPr>
      </w:pPr>
    </w:p>
    <w:p w14:paraId="714AE38D" w14:textId="77777777" w:rsidR="00E07C4F" w:rsidRPr="00E07C4F" w:rsidRDefault="00E07C4F" w:rsidP="00E07C4F">
      <w:pPr>
        <w:bidi/>
        <w:jc w:val="both"/>
        <w:rPr>
          <w:rFonts w:cs="David" w:hint="cs"/>
          <w:rtl/>
        </w:rPr>
      </w:pPr>
      <w:r w:rsidRPr="00E07C4F">
        <w:rPr>
          <w:rFonts w:cs="David" w:hint="cs"/>
          <w:u w:val="single"/>
          <w:rtl/>
        </w:rPr>
        <w:t>ראובן ריבלין:</w:t>
      </w:r>
    </w:p>
    <w:p w14:paraId="61088A69" w14:textId="77777777" w:rsidR="00E07C4F" w:rsidRPr="00E07C4F" w:rsidRDefault="00E07C4F" w:rsidP="00E07C4F">
      <w:pPr>
        <w:bidi/>
        <w:jc w:val="both"/>
        <w:rPr>
          <w:rFonts w:cs="David" w:hint="cs"/>
          <w:rtl/>
        </w:rPr>
      </w:pPr>
    </w:p>
    <w:p w14:paraId="1FB2D775" w14:textId="77777777" w:rsidR="00E07C4F" w:rsidRPr="00E07C4F" w:rsidRDefault="00E07C4F" w:rsidP="00E07C4F">
      <w:pPr>
        <w:bidi/>
        <w:jc w:val="both"/>
        <w:rPr>
          <w:rFonts w:cs="David" w:hint="cs"/>
          <w:rtl/>
        </w:rPr>
      </w:pPr>
      <w:r w:rsidRPr="00E07C4F">
        <w:rPr>
          <w:rFonts w:cs="David" w:hint="cs"/>
          <w:rtl/>
        </w:rPr>
        <w:tab/>
        <w:t xml:space="preserve"> בעתיד אני אסביר ליוזמי החוק מדוע כדאי לתת את הדעת על הנושא: שיבחינו בין שדלן באופן קבוע שעיקר עיסוקו ופרנסתו על היותו שדלן בכנסת, לבין שדלן מזדמן. </w:t>
      </w:r>
    </w:p>
    <w:p w14:paraId="2B0059E7" w14:textId="77777777" w:rsidR="00E07C4F" w:rsidRPr="00E07C4F" w:rsidRDefault="00E07C4F" w:rsidP="00E07C4F">
      <w:pPr>
        <w:bidi/>
        <w:jc w:val="both"/>
        <w:rPr>
          <w:rFonts w:cs="David" w:hint="cs"/>
          <w:rtl/>
        </w:rPr>
      </w:pPr>
    </w:p>
    <w:p w14:paraId="4785C7D0" w14:textId="77777777" w:rsidR="00E07C4F" w:rsidRPr="00E07C4F" w:rsidRDefault="00E07C4F" w:rsidP="00E07C4F">
      <w:pPr>
        <w:bidi/>
        <w:jc w:val="both"/>
        <w:rPr>
          <w:rFonts w:cs="David" w:hint="cs"/>
          <w:rtl/>
        </w:rPr>
      </w:pPr>
    </w:p>
    <w:p w14:paraId="724F48AE" w14:textId="77777777" w:rsidR="00E07C4F" w:rsidRPr="00E07C4F" w:rsidRDefault="00E07C4F" w:rsidP="00E07C4F">
      <w:pPr>
        <w:bidi/>
        <w:jc w:val="both"/>
        <w:rPr>
          <w:rFonts w:cs="David" w:hint="cs"/>
          <w:rtl/>
        </w:rPr>
      </w:pPr>
      <w:r w:rsidRPr="00E07C4F">
        <w:rPr>
          <w:rFonts w:cs="David" w:hint="cs"/>
          <w:u w:val="single"/>
          <w:rtl/>
        </w:rPr>
        <w:t>היו</w:t>
      </w:r>
      <w:r w:rsidRPr="00E07C4F">
        <w:rPr>
          <w:rFonts w:cs="David"/>
          <w:u w:val="single"/>
          <w:rtl/>
        </w:rPr>
        <w:t>"</w:t>
      </w:r>
      <w:r w:rsidRPr="00E07C4F">
        <w:rPr>
          <w:rFonts w:cs="David" w:hint="cs"/>
          <w:u w:val="single"/>
          <w:rtl/>
        </w:rPr>
        <w:t>ר דוד טל:</w:t>
      </w:r>
    </w:p>
    <w:p w14:paraId="66A43E69" w14:textId="77777777" w:rsidR="00E07C4F" w:rsidRPr="00E07C4F" w:rsidRDefault="00E07C4F" w:rsidP="00E07C4F">
      <w:pPr>
        <w:bidi/>
        <w:jc w:val="both"/>
        <w:rPr>
          <w:rFonts w:cs="David" w:hint="cs"/>
          <w:rtl/>
        </w:rPr>
      </w:pPr>
    </w:p>
    <w:p w14:paraId="45FB1E15" w14:textId="77777777" w:rsidR="00E07C4F" w:rsidRPr="00E07C4F" w:rsidRDefault="00E07C4F" w:rsidP="00E07C4F">
      <w:pPr>
        <w:bidi/>
        <w:jc w:val="both"/>
        <w:rPr>
          <w:rFonts w:cs="David" w:hint="cs"/>
          <w:rtl/>
        </w:rPr>
      </w:pPr>
      <w:r w:rsidRPr="00E07C4F">
        <w:rPr>
          <w:rFonts w:cs="David" w:hint="cs"/>
          <w:rtl/>
        </w:rPr>
        <w:tab/>
        <w:t xml:space="preserve"> תודה. רבותיי, הישיבה הזו נעולה. </w:t>
      </w:r>
    </w:p>
    <w:p w14:paraId="4DBDE099" w14:textId="77777777" w:rsidR="00E07C4F" w:rsidRPr="00E07C4F" w:rsidRDefault="00E07C4F" w:rsidP="00E07C4F">
      <w:pPr>
        <w:bidi/>
        <w:jc w:val="both"/>
        <w:rPr>
          <w:rFonts w:cs="David" w:hint="cs"/>
          <w:rtl/>
        </w:rPr>
      </w:pPr>
    </w:p>
    <w:p w14:paraId="085E26AD" w14:textId="77777777" w:rsidR="00E07C4F" w:rsidRPr="00E07C4F" w:rsidRDefault="00E07C4F" w:rsidP="00E07C4F">
      <w:pPr>
        <w:bidi/>
        <w:jc w:val="both"/>
        <w:rPr>
          <w:rFonts w:cs="David" w:hint="cs"/>
          <w:rtl/>
        </w:rPr>
      </w:pPr>
      <w:r w:rsidRPr="00E07C4F">
        <w:rPr>
          <w:rFonts w:cs="David" w:hint="cs"/>
          <w:rtl/>
        </w:rPr>
        <w:t>הישיבה ננעלה בשעה 11:10</w:t>
      </w:r>
    </w:p>
    <w:p w14:paraId="1EFE6D34" w14:textId="77777777" w:rsidR="00552A80" w:rsidRPr="00E07C4F" w:rsidRDefault="00552A80" w:rsidP="00E07C4F">
      <w:pPr>
        <w:bidi/>
        <w:jc w:val="both"/>
        <w:rPr>
          <w:rFonts w:cs="David"/>
        </w:rPr>
      </w:pPr>
    </w:p>
    <w:p w14:paraId="21B019C4" w14:textId="77777777" w:rsidR="00E07C4F" w:rsidRPr="00E07C4F" w:rsidRDefault="00E07C4F">
      <w:pPr>
        <w:rPr>
          <w:rFonts w:cs="David"/>
        </w:rPr>
      </w:pPr>
    </w:p>
    <w:sectPr w:rsidR="00E07C4F" w:rsidRPr="00E07C4F" w:rsidSect="00E07C4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65ED" w14:textId="77777777" w:rsidR="00000000" w:rsidRDefault="004E02E8">
      <w:r>
        <w:separator/>
      </w:r>
    </w:p>
  </w:endnote>
  <w:endnote w:type="continuationSeparator" w:id="0">
    <w:p w14:paraId="1A2E8F07" w14:textId="77777777" w:rsidR="00000000" w:rsidRDefault="004E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93EAE" w14:textId="77777777" w:rsidR="00000000" w:rsidRDefault="004E02E8">
      <w:r>
        <w:separator/>
      </w:r>
    </w:p>
  </w:footnote>
  <w:footnote w:type="continuationSeparator" w:id="0">
    <w:p w14:paraId="24E32700" w14:textId="77777777" w:rsidR="00000000" w:rsidRDefault="004E0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BCD1" w14:textId="77777777" w:rsidR="00E07C4F" w:rsidRDefault="00E07C4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59C5168" w14:textId="77777777" w:rsidR="00E07C4F" w:rsidRDefault="00E07C4F">
    <w:pPr>
      <w:pStyle w:val="Header"/>
      <w:ind w:right="360"/>
      <w:jc w:val="both"/>
      <w:rPr>
        <w:rtl/>
      </w:rPr>
    </w:pPr>
  </w:p>
  <w:p w14:paraId="58EBAE17" w14:textId="77777777" w:rsidR="00E07C4F" w:rsidRDefault="00E07C4F"/>
  <w:p w14:paraId="648281BE" w14:textId="77777777" w:rsidR="00E07C4F" w:rsidRDefault="00E07C4F"/>
  <w:p w14:paraId="7DB84A9C" w14:textId="77777777" w:rsidR="00E07C4F" w:rsidRDefault="00E07C4F"/>
  <w:p w14:paraId="221334CA" w14:textId="77777777" w:rsidR="00E07C4F" w:rsidRDefault="00E07C4F"/>
  <w:p w14:paraId="55DCF56F" w14:textId="77777777" w:rsidR="00E07C4F" w:rsidRDefault="00E07C4F"/>
  <w:p w14:paraId="18C08B2D" w14:textId="77777777" w:rsidR="00E07C4F" w:rsidRDefault="00E07C4F"/>
  <w:p w14:paraId="2DA80DBF" w14:textId="77777777" w:rsidR="00E07C4F" w:rsidRDefault="00E07C4F"/>
  <w:p w14:paraId="23242E68" w14:textId="77777777" w:rsidR="00E07C4F" w:rsidRDefault="00E07C4F"/>
  <w:p w14:paraId="3E151357" w14:textId="77777777" w:rsidR="00E07C4F" w:rsidRDefault="00E07C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8C64" w14:textId="77777777" w:rsidR="00E07C4F" w:rsidRDefault="00E07C4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34</w:t>
    </w:r>
    <w:r>
      <w:rPr>
        <w:rStyle w:val="PageNumber"/>
        <w:rtl/>
      </w:rPr>
      <w:fldChar w:fldCharType="end"/>
    </w:r>
  </w:p>
  <w:p w14:paraId="634BBE3B" w14:textId="77777777" w:rsidR="00E07C4F" w:rsidRDefault="00E07C4F">
    <w:pPr>
      <w:pStyle w:val="Header"/>
      <w:ind w:right="360"/>
      <w:jc w:val="both"/>
      <w:rPr>
        <w:rFonts w:hint="cs"/>
        <w:rtl/>
      </w:rPr>
    </w:pPr>
    <w:r>
      <w:rPr>
        <w:rtl/>
      </w:rPr>
      <w:t>ועדת</w:t>
    </w:r>
    <w:r>
      <w:rPr>
        <w:rFonts w:hint="cs"/>
        <w:rtl/>
      </w:rPr>
      <w:t xml:space="preserve"> הכנסת </w:t>
    </w:r>
  </w:p>
  <w:p w14:paraId="6BCDB878" w14:textId="77777777" w:rsidR="00E07C4F" w:rsidRDefault="00E07C4F">
    <w:pPr>
      <w:pStyle w:val="Header"/>
      <w:ind w:right="360"/>
      <w:jc w:val="both"/>
      <w:rPr>
        <w:rStyle w:val="PageNumber"/>
        <w:rFonts w:hint="cs"/>
        <w:rtl/>
      </w:rPr>
    </w:pPr>
    <w:r>
      <w:rPr>
        <w:rFonts w:hint="cs"/>
        <w:rtl/>
      </w:rPr>
      <w:t>26.12.07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EE"/>
    <w:multiLevelType w:val="hybridMultilevel"/>
    <w:tmpl w:val="2FF0533C"/>
    <w:lvl w:ilvl="0" w:tplc="DB90DC40">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09791362"/>
    <w:multiLevelType w:val="hybridMultilevel"/>
    <w:tmpl w:val="FAD8E1CE"/>
    <w:lvl w:ilvl="0" w:tplc="1BE8FE6A">
      <w:start w:val="1"/>
      <w:numFmt w:val="hebrew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C347202"/>
    <w:multiLevelType w:val="hybridMultilevel"/>
    <w:tmpl w:val="A4503252"/>
    <w:lvl w:ilvl="0" w:tplc="905A6246">
      <w:start w:val="31"/>
      <w:numFmt w:val="bullet"/>
      <w:lvlText w:val="-"/>
      <w:lvlJc w:val="left"/>
      <w:pPr>
        <w:tabs>
          <w:tab w:val="num" w:pos="930"/>
        </w:tabs>
        <w:ind w:left="930" w:righ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right="1650" w:hanging="360"/>
      </w:pPr>
      <w:rPr>
        <w:rFonts w:ascii="Courier New" w:hAnsi="Courier New" w:cs="Courier New" w:hint="default"/>
      </w:rPr>
    </w:lvl>
    <w:lvl w:ilvl="2" w:tplc="04090005" w:tentative="1">
      <w:start w:val="1"/>
      <w:numFmt w:val="bullet"/>
      <w:lvlText w:val=""/>
      <w:lvlJc w:val="left"/>
      <w:pPr>
        <w:tabs>
          <w:tab w:val="num" w:pos="2370"/>
        </w:tabs>
        <w:ind w:left="2370" w:right="2370" w:hanging="360"/>
      </w:pPr>
      <w:rPr>
        <w:rFonts w:ascii="Wingdings" w:hAnsi="Wingdings" w:hint="default"/>
      </w:rPr>
    </w:lvl>
    <w:lvl w:ilvl="3" w:tplc="04090001" w:tentative="1">
      <w:start w:val="1"/>
      <w:numFmt w:val="bullet"/>
      <w:lvlText w:val=""/>
      <w:lvlJc w:val="left"/>
      <w:pPr>
        <w:tabs>
          <w:tab w:val="num" w:pos="3090"/>
        </w:tabs>
        <w:ind w:left="3090" w:right="3090" w:hanging="360"/>
      </w:pPr>
      <w:rPr>
        <w:rFonts w:ascii="Symbol" w:hAnsi="Symbol" w:hint="default"/>
      </w:rPr>
    </w:lvl>
    <w:lvl w:ilvl="4" w:tplc="04090003" w:tentative="1">
      <w:start w:val="1"/>
      <w:numFmt w:val="bullet"/>
      <w:lvlText w:val="o"/>
      <w:lvlJc w:val="left"/>
      <w:pPr>
        <w:tabs>
          <w:tab w:val="num" w:pos="3810"/>
        </w:tabs>
        <w:ind w:left="3810" w:right="3810" w:hanging="360"/>
      </w:pPr>
      <w:rPr>
        <w:rFonts w:ascii="Courier New" w:hAnsi="Courier New" w:cs="Courier New" w:hint="default"/>
      </w:rPr>
    </w:lvl>
    <w:lvl w:ilvl="5" w:tplc="04090005" w:tentative="1">
      <w:start w:val="1"/>
      <w:numFmt w:val="bullet"/>
      <w:lvlText w:val=""/>
      <w:lvlJc w:val="left"/>
      <w:pPr>
        <w:tabs>
          <w:tab w:val="num" w:pos="4530"/>
        </w:tabs>
        <w:ind w:left="4530" w:right="4530" w:hanging="360"/>
      </w:pPr>
      <w:rPr>
        <w:rFonts w:ascii="Wingdings" w:hAnsi="Wingdings" w:hint="default"/>
      </w:rPr>
    </w:lvl>
    <w:lvl w:ilvl="6" w:tplc="04090001" w:tentative="1">
      <w:start w:val="1"/>
      <w:numFmt w:val="bullet"/>
      <w:lvlText w:val=""/>
      <w:lvlJc w:val="left"/>
      <w:pPr>
        <w:tabs>
          <w:tab w:val="num" w:pos="5250"/>
        </w:tabs>
        <w:ind w:left="5250" w:right="5250" w:hanging="360"/>
      </w:pPr>
      <w:rPr>
        <w:rFonts w:ascii="Symbol" w:hAnsi="Symbol" w:hint="default"/>
      </w:rPr>
    </w:lvl>
    <w:lvl w:ilvl="7" w:tplc="04090003" w:tentative="1">
      <w:start w:val="1"/>
      <w:numFmt w:val="bullet"/>
      <w:lvlText w:val="o"/>
      <w:lvlJc w:val="left"/>
      <w:pPr>
        <w:tabs>
          <w:tab w:val="num" w:pos="5970"/>
        </w:tabs>
        <w:ind w:left="5970" w:right="5970" w:hanging="360"/>
      </w:pPr>
      <w:rPr>
        <w:rFonts w:ascii="Courier New" w:hAnsi="Courier New" w:cs="Courier New" w:hint="default"/>
      </w:rPr>
    </w:lvl>
    <w:lvl w:ilvl="8" w:tplc="04090005" w:tentative="1">
      <w:start w:val="1"/>
      <w:numFmt w:val="bullet"/>
      <w:lvlText w:val=""/>
      <w:lvlJc w:val="left"/>
      <w:pPr>
        <w:tabs>
          <w:tab w:val="num" w:pos="6690"/>
        </w:tabs>
        <w:ind w:left="6690" w:right="6690" w:hanging="360"/>
      </w:pPr>
      <w:rPr>
        <w:rFonts w:ascii="Wingdings" w:hAnsi="Wingdings" w:hint="default"/>
      </w:rPr>
    </w:lvl>
  </w:abstractNum>
  <w:abstractNum w:abstractNumId="3" w15:restartNumberingAfterBreak="0">
    <w:nsid w:val="32F92BBA"/>
    <w:multiLevelType w:val="hybridMultilevel"/>
    <w:tmpl w:val="2990E306"/>
    <w:lvl w:ilvl="0" w:tplc="1BE8FE6A">
      <w:start w:val="1"/>
      <w:numFmt w:val="hebrew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02006210">
    <w:abstractNumId w:val="0"/>
  </w:num>
  <w:num w:numId="2" w16cid:durableId="918903771">
    <w:abstractNumId w:val="2"/>
  </w:num>
  <w:num w:numId="3" w16cid:durableId="5236416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48248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7794פרוטוקול_ישיבת_ועדה.doc"/>
    <w:docVar w:name="StartMode" w:val="3"/>
  </w:docVars>
  <w:rsids>
    <w:rsidRoot w:val="00C6172C"/>
    <w:rsid w:val="004E02E8"/>
    <w:rsid w:val="00552A80"/>
    <w:rsid w:val="00965806"/>
    <w:rsid w:val="00C6172C"/>
    <w:rsid w:val="00E07C4F"/>
    <w:rsid w:val="00EF72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5E6288"/>
  <w15:chartTrackingRefBased/>
  <w15:docId w15:val="{FB60F8BF-3D1D-4024-B547-CB1426D9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E07C4F"/>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E07C4F"/>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E07C4F"/>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E07C4F"/>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07C4F"/>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E07C4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0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9424</Words>
  <Characters>53719</Characters>
  <Application>Microsoft Office Word</Application>
  <DocSecurity>0</DocSecurity>
  <Lines>447</Lines>
  <Paragraphs>126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