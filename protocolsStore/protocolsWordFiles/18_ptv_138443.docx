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37E9" w14:textId="77777777" w:rsidR="00FE4764" w:rsidRPr="00FE4764" w:rsidRDefault="00FE4764" w:rsidP="00FE4764">
      <w:pPr>
        <w:pStyle w:val="Heading5"/>
        <w:jc w:val="left"/>
        <w:rPr>
          <w:b/>
          <w:bCs/>
          <w:sz w:val="24"/>
          <w:rtl/>
        </w:rPr>
      </w:pPr>
      <w:r w:rsidRPr="00FE4764">
        <w:rPr>
          <w:b/>
          <w:bCs/>
          <w:sz w:val="24"/>
          <w:rtl/>
        </w:rPr>
        <w:t xml:space="preserve">הכנסת </w:t>
      </w:r>
      <w:r w:rsidRPr="00FE4764">
        <w:rPr>
          <w:rFonts w:hint="cs"/>
          <w:b/>
          <w:bCs/>
          <w:sz w:val="24"/>
          <w:rtl/>
        </w:rPr>
        <w:t>השמונה-עשרה</w:t>
      </w:r>
      <w:r w:rsidRPr="00FE4764">
        <w:rPr>
          <w:b/>
          <w:bCs/>
          <w:sz w:val="24"/>
          <w:rtl/>
        </w:rPr>
        <w:tab/>
      </w:r>
      <w:r w:rsidRPr="00FE4764">
        <w:rPr>
          <w:b/>
          <w:bCs/>
          <w:sz w:val="24"/>
          <w:rtl/>
        </w:rPr>
        <w:tab/>
      </w:r>
      <w:r w:rsidRPr="00FE4764">
        <w:rPr>
          <w:b/>
          <w:bCs/>
          <w:sz w:val="24"/>
          <w:rtl/>
        </w:rPr>
        <w:tab/>
      </w:r>
      <w:r w:rsidRPr="00FE4764">
        <w:rPr>
          <w:b/>
          <w:bCs/>
          <w:sz w:val="24"/>
          <w:rtl/>
        </w:rPr>
        <w:tab/>
      </w:r>
      <w:r w:rsidRPr="00FE4764">
        <w:rPr>
          <w:b/>
          <w:bCs/>
          <w:sz w:val="24"/>
          <w:rtl/>
        </w:rPr>
        <w:tab/>
      </w:r>
      <w:r w:rsidRPr="00FE4764">
        <w:rPr>
          <w:b/>
          <w:bCs/>
          <w:sz w:val="24"/>
          <w:rtl/>
        </w:rPr>
        <w:tab/>
      </w:r>
      <w:r w:rsidRPr="00FE4764">
        <w:rPr>
          <w:b/>
          <w:bCs/>
          <w:sz w:val="24"/>
          <w:rtl/>
        </w:rPr>
        <w:tab/>
      </w:r>
      <w:r w:rsidRPr="00FE4764">
        <w:rPr>
          <w:sz w:val="24"/>
          <w:rtl/>
        </w:rPr>
        <w:t>נוסח לא מתוקן</w:t>
      </w:r>
    </w:p>
    <w:p w14:paraId="3855D0CB" w14:textId="77777777" w:rsidR="00FE4764" w:rsidRPr="00FE4764" w:rsidRDefault="00FE4764" w:rsidP="00FE4764">
      <w:pPr>
        <w:bidi/>
        <w:rPr>
          <w:rFonts w:cs="David" w:hint="cs"/>
          <w:b/>
          <w:bCs/>
          <w:rtl/>
        </w:rPr>
      </w:pPr>
      <w:r w:rsidRPr="00FE4764">
        <w:rPr>
          <w:rFonts w:cs="David"/>
          <w:b/>
          <w:bCs/>
          <w:rtl/>
        </w:rPr>
        <w:t xml:space="preserve">מושב </w:t>
      </w:r>
      <w:r w:rsidRPr="00FE4764">
        <w:rPr>
          <w:rFonts w:cs="David" w:hint="cs"/>
          <w:b/>
          <w:bCs/>
          <w:rtl/>
        </w:rPr>
        <w:t>ראשון</w:t>
      </w:r>
    </w:p>
    <w:p w14:paraId="4F37CBD8" w14:textId="77777777" w:rsidR="00FE4764" w:rsidRPr="00FE4764" w:rsidRDefault="00FE4764" w:rsidP="00FE4764">
      <w:pPr>
        <w:bidi/>
        <w:rPr>
          <w:rFonts w:cs="David"/>
          <w:b/>
          <w:bCs/>
          <w:rtl/>
        </w:rPr>
      </w:pPr>
    </w:p>
    <w:p w14:paraId="2A93FDFA" w14:textId="77777777" w:rsidR="00FE4764" w:rsidRDefault="00FE4764" w:rsidP="00FE4764">
      <w:pPr>
        <w:pStyle w:val="Heading7"/>
        <w:rPr>
          <w:rFonts w:hint="cs"/>
          <w:sz w:val="24"/>
          <w:rtl/>
        </w:rPr>
      </w:pPr>
    </w:p>
    <w:p w14:paraId="0A8337DD" w14:textId="77777777" w:rsidR="00FE4764" w:rsidRDefault="00FE4764" w:rsidP="00FE4764">
      <w:pPr>
        <w:pStyle w:val="Heading7"/>
        <w:rPr>
          <w:rFonts w:hint="cs"/>
          <w:sz w:val="24"/>
          <w:rtl/>
        </w:rPr>
      </w:pPr>
    </w:p>
    <w:p w14:paraId="6702DD2B" w14:textId="77777777" w:rsidR="00FE4764" w:rsidRDefault="00FE4764" w:rsidP="00FE4764">
      <w:pPr>
        <w:pStyle w:val="Heading7"/>
        <w:rPr>
          <w:rFonts w:hint="cs"/>
          <w:sz w:val="24"/>
          <w:rtl/>
        </w:rPr>
      </w:pPr>
    </w:p>
    <w:p w14:paraId="73EBAA30" w14:textId="77777777" w:rsidR="00FE4764" w:rsidRPr="00FE4764" w:rsidRDefault="00FE4764" w:rsidP="00FE4764">
      <w:pPr>
        <w:pStyle w:val="Heading7"/>
        <w:rPr>
          <w:rFonts w:hint="cs"/>
          <w:sz w:val="24"/>
          <w:rtl/>
        </w:rPr>
      </w:pPr>
      <w:r w:rsidRPr="00FE4764">
        <w:rPr>
          <w:sz w:val="24"/>
          <w:rtl/>
        </w:rPr>
        <w:t>פרוטוקול מס'</w:t>
      </w:r>
      <w:r w:rsidRPr="00FE4764">
        <w:rPr>
          <w:rFonts w:hint="cs"/>
          <w:sz w:val="24"/>
          <w:rtl/>
        </w:rPr>
        <w:t xml:space="preserve"> </w:t>
      </w:r>
      <w:r>
        <w:rPr>
          <w:rFonts w:hint="cs"/>
          <w:sz w:val="24"/>
          <w:rtl/>
        </w:rPr>
        <w:t>6</w:t>
      </w:r>
    </w:p>
    <w:p w14:paraId="32ECDF09" w14:textId="77777777" w:rsidR="00FE4764" w:rsidRPr="00FE4764" w:rsidRDefault="00FE4764" w:rsidP="00FE4764">
      <w:pPr>
        <w:bidi/>
        <w:jc w:val="center"/>
        <w:rPr>
          <w:rFonts w:cs="David" w:hint="cs"/>
          <w:b/>
          <w:bCs/>
          <w:rtl/>
        </w:rPr>
      </w:pPr>
      <w:r w:rsidRPr="00FE4764">
        <w:rPr>
          <w:rFonts w:cs="David" w:hint="cs"/>
          <w:b/>
          <w:bCs/>
          <w:rtl/>
        </w:rPr>
        <w:t>מישיבת ועדת הכנסת</w:t>
      </w:r>
    </w:p>
    <w:p w14:paraId="44352FD1" w14:textId="77777777" w:rsidR="00FE4764" w:rsidRPr="00FE4764" w:rsidRDefault="00FE4764" w:rsidP="00FE4764">
      <w:pPr>
        <w:pStyle w:val="Heading9"/>
        <w:rPr>
          <w:rFonts w:hint="cs"/>
          <w:sz w:val="24"/>
          <w:rtl/>
        </w:rPr>
      </w:pPr>
      <w:r w:rsidRPr="00FE4764">
        <w:rPr>
          <w:rFonts w:hint="cs"/>
          <w:sz w:val="24"/>
          <w:rtl/>
        </w:rPr>
        <w:t xml:space="preserve">יום שלישי, כ"ה באייר </w:t>
      </w:r>
      <w:proofErr w:type="spellStart"/>
      <w:r w:rsidRPr="00FE4764">
        <w:rPr>
          <w:rFonts w:hint="cs"/>
          <w:sz w:val="24"/>
          <w:rtl/>
        </w:rPr>
        <w:t>התשס"ט</w:t>
      </w:r>
      <w:proofErr w:type="spellEnd"/>
      <w:r w:rsidRPr="00FE4764">
        <w:rPr>
          <w:rFonts w:hint="cs"/>
          <w:sz w:val="24"/>
          <w:rtl/>
        </w:rPr>
        <w:t xml:space="preserve"> (19 במאי 2009),   שעה  11:00</w:t>
      </w:r>
    </w:p>
    <w:p w14:paraId="47782CB5" w14:textId="77777777" w:rsidR="00FE4764" w:rsidRPr="00FE4764" w:rsidRDefault="00FE4764" w:rsidP="00FE4764">
      <w:pPr>
        <w:bidi/>
        <w:rPr>
          <w:rFonts w:cs="David" w:hint="cs"/>
          <w:b/>
          <w:bCs/>
          <w:rtl/>
        </w:rPr>
      </w:pPr>
    </w:p>
    <w:p w14:paraId="6857F60A" w14:textId="77777777" w:rsidR="00FE4764" w:rsidRPr="00FE4764" w:rsidRDefault="00FE4764" w:rsidP="00FE4764">
      <w:pPr>
        <w:bidi/>
        <w:rPr>
          <w:rFonts w:cs="David" w:hint="cs"/>
          <w:b/>
          <w:bCs/>
          <w:rtl/>
        </w:rPr>
      </w:pPr>
    </w:p>
    <w:p w14:paraId="1186D91E" w14:textId="77777777" w:rsidR="00FE4764" w:rsidRPr="00FE4764" w:rsidRDefault="00FE4764" w:rsidP="00FE4764">
      <w:pPr>
        <w:bidi/>
        <w:rPr>
          <w:rFonts w:cs="David" w:hint="cs"/>
          <w:b/>
          <w:bCs/>
          <w:rtl/>
        </w:rPr>
      </w:pPr>
    </w:p>
    <w:p w14:paraId="7D44148F" w14:textId="77777777" w:rsidR="00FE4764" w:rsidRPr="00FE4764" w:rsidRDefault="00FE4764" w:rsidP="00FE4764">
      <w:pPr>
        <w:bidi/>
        <w:rPr>
          <w:rFonts w:cs="David" w:hint="cs"/>
          <w:rtl/>
        </w:rPr>
      </w:pPr>
      <w:r w:rsidRPr="00FE4764">
        <w:rPr>
          <w:rFonts w:cs="David" w:hint="cs"/>
          <w:b/>
          <w:bCs/>
          <w:u w:val="single"/>
          <w:rtl/>
        </w:rPr>
        <w:t>סדר-היום:</w:t>
      </w:r>
      <w:r w:rsidRPr="00FE4764">
        <w:rPr>
          <w:rFonts w:cs="David" w:hint="cs"/>
          <w:rtl/>
        </w:rPr>
        <w:tab/>
        <w:t>(1)  ערעורים על החלטת יו"ר הכנסת והסגנים שלא לאשר דחיפות הצעות לסדר-היום.</w:t>
      </w:r>
    </w:p>
    <w:p w14:paraId="37D5A8C9" w14:textId="77777777" w:rsidR="00FE4764" w:rsidRPr="00FE4764" w:rsidRDefault="00FE4764" w:rsidP="00FE4764">
      <w:pPr>
        <w:bidi/>
        <w:rPr>
          <w:rFonts w:cs="David" w:hint="cs"/>
          <w:rtl/>
        </w:rPr>
      </w:pPr>
      <w:r w:rsidRPr="00FE4764">
        <w:rPr>
          <w:rFonts w:cs="David" w:hint="cs"/>
          <w:rtl/>
        </w:rPr>
        <w:tab/>
      </w:r>
      <w:r w:rsidRPr="00FE4764">
        <w:rPr>
          <w:rFonts w:cs="David" w:hint="cs"/>
          <w:rtl/>
        </w:rPr>
        <w:tab/>
        <w:t xml:space="preserve">(2)  הצעה לתיקון תקנון הכנסת בעניין כהונת סגני שרים בוועדות הכנסת. </w:t>
      </w:r>
    </w:p>
    <w:p w14:paraId="1AB90428" w14:textId="77777777" w:rsidR="00FE4764" w:rsidRPr="00FE4764" w:rsidRDefault="00FE4764" w:rsidP="00FE4764">
      <w:pPr>
        <w:bidi/>
        <w:rPr>
          <w:rFonts w:cs="David" w:hint="cs"/>
          <w:rtl/>
        </w:rPr>
      </w:pPr>
      <w:r w:rsidRPr="00FE4764">
        <w:rPr>
          <w:rFonts w:cs="David" w:hint="cs"/>
          <w:rtl/>
        </w:rPr>
        <w:tab/>
      </w:r>
      <w:r w:rsidRPr="00FE4764">
        <w:rPr>
          <w:rFonts w:cs="David" w:hint="cs"/>
          <w:rtl/>
        </w:rPr>
        <w:tab/>
        <w:t>(3)  קביעת ועדה לדיון בהצעת חוק שהייה שלא כדין (איסור סיוע) (הוראות שעה)</w:t>
      </w:r>
    </w:p>
    <w:p w14:paraId="46E143E7" w14:textId="77777777" w:rsidR="00FE4764" w:rsidRPr="00FE4764" w:rsidRDefault="00FE4764" w:rsidP="00FE4764">
      <w:pPr>
        <w:bidi/>
        <w:rPr>
          <w:rFonts w:cs="David" w:hint="cs"/>
          <w:rtl/>
        </w:rPr>
      </w:pPr>
      <w:r w:rsidRPr="00FE4764">
        <w:rPr>
          <w:rFonts w:cs="David" w:hint="cs"/>
          <w:rtl/>
        </w:rPr>
        <w:tab/>
      </w:r>
      <w:r w:rsidRPr="00FE4764">
        <w:rPr>
          <w:rFonts w:cs="David" w:hint="cs"/>
          <w:rtl/>
        </w:rPr>
        <w:tab/>
        <w:t xml:space="preserve">      (תיקון מס' 12), </w:t>
      </w:r>
      <w:proofErr w:type="spellStart"/>
      <w:r w:rsidRPr="00FE4764">
        <w:rPr>
          <w:rFonts w:cs="David" w:hint="cs"/>
          <w:rtl/>
        </w:rPr>
        <w:t>התשס"ט</w:t>
      </w:r>
      <w:proofErr w:type="spellEnd"/>
      <w:r w:rsidRPr="00FE4764">
        <w:rPr>
          <w:rFonts w:cs="David" w:hint="cs"/>
          <w:rtl/>
        </w:rPr>
        <w:t>-2009 (מ/427).</w:t>
      </w:r>
    </w:p>
    <w:p w14:paraId="4AF6D8CC" w14:textId="77777777" w:rsidR="00FE4764" w:rsidRPr="00FE4764" w:rsidRDefault="00FE4764" w:rsidP="00FE4764">
      <w:pPr>
        <w:bidi/>
        <w:rPr>
          <w:rFonts w:cs="David" w:hint="cs"/>
          <w:rtl/>
        </w:rPr>
      </w:pPr>
      <w:r w:rsidRPr="00FE4764">
        <w:rPr>
          <w:rFonts w:cs="David" w:hint="cs"/>
          <w:rtl/>
        </w:rPr>
        <w:tab/>
      </w:r>
      <w:r w:rsidRPr="00FE4764">
        <w:rPr>
          <w:rFonts w:cs="David" w:hint="cs"/>
          <w:rtl/>
        </w:rPr>
        <w:tab/>
        <w:t>(4)  בקשת הממשלה להקדמת הדיון בהצעת חוק שהייה שלא כדין (איסור סיוע)</w:t>
      </w:r>
    </w:p>
    <w:p w14:paraId="7AE7E8D1" w14:textId="77777777" w:rsidR="00FE4764" w:rsidRPr="00FE4764" w:rsidRDefault="00FE4764" w:rsidP="00FE4764">
      <w:pPr>
        <w:bidi/>
        <w:rPr>
          <w:rFonts w:cs="David" w:hint="cs"/>
          <w:rtl/>
        </w:rPr>
      </w:pPr>
      <w:r w:rsidRPr="00FE4764">
        <w:rPr>
          <w:rFonts w:cs="David" w:hint="cs"/>
          <w:rtl/>
        </w:rPr>
        <w:tab/>
      </w:r>
      <w:r w:rsidRPr="00FE4764">
        <w:rPr>
          <w:rFonts w:cs="David" w:hint="cs"/>
          <w:rtl/>
        </w:rPr>
        <w:tab/>
        <w:t xml:space="preserve">      (הוראות שעה) (תיקון מס' 12), </w:t>
      </w:r>
      <w:proofErr w:type="spellStart"/>
      <w:r w:rsidRPr="00FE4764">
        <w:rPr>
          <w:rFonts w:cs="David" w:hint="cs"/>
          <w:rtl/>
        </w:rPr>
        <w:t>התשס"ט</w:t>
      </w:r>
      <w:proofErr w:type="spellEnd"/>
      <w:r w:rsidRPr="00FE4764">
        <w:rPr>
          <w:rFonts w:cs="David" w:hint="cs"/>
          <w:rtl/>
        </w:rPr>
        <w:t>-2009 (מ/427), לפני הקריאה השניה</w:t>
      </w:r>
    </w:p>
    <w:p w14:paraId="2DDB8A8B" w14:textId="77777777" w:rsidR="00FE4764" w:rsidRPr="00FE4764" w:rsidRDefault="00FE4764" w:rsidP="00FE4764">
      <w:pPr>
        <w:bidi/>
        <w:rPr>
          <w:rFonts w:cs="David" w:hint="cs"/>
          <w:rtl/>
        </w:rPr>
      </w:pPr>
      <w:r w:rsidRPr="00FE4764">
        <w:rPr>
          <w:rFonts w:cs="David" w:hint="cs"/>
          <w:rtl/>
        </w:rPr>
        <w:tab/>
      </w:r>
      <w:r w:rsidRPr="00FE4764">
        <w:rPr>
          <w:rFonts w:cs="David" w:hint="cs"/>
          <w:rtl/>
        </w:rPr>
        <w:tab/>
        <w:t xml:space="preserve">      והקריאה השלישית.</w:t>
      </w:r>
    </w:p>
    <w:p w14:paraId="5A5ED0A2" w14:textId="77777777" w:rsidR="00FE4764" w:rsidRPr="00FE4764" w:rsidRDefault="00FE4764" w:rsidP="00FE4764">
      <w:pPr>
        <w:bidi/>
        <w:rPr>
          <w:rFonts w:cs="David" w:hint="cs"/>
          <w:rtl/>
        </w:rPr>
      </w:pPr>
    </w:p>
    <w:p w14:paraId="0276C467" w14:textId="77777777" w:rsidR="00FE4764" w:rsidRPr="00FE4764" w:rsidRDefault="00FE4764" w:rsidP="00FE4764">
      <w:pPr>
        <w:bidi/>
        <w:rPr>
          <w:rFonts w:cs="David" w:hint="cs"/>
          <w:rtl/>
        </w:rPr>
      </w:pPr>
    </w:p>
    <w:p w14:paraId="215945F6" w14:textId="77777777" w:rsidR="00FE4764" w:rsidRPr="00FE4764" w:rsidRDefault="00FE4764" w:rsidP="00FE4764">
      <w:pPr>
        <w:bidi/>
        <w:rPr>
          <w:rFonts w:cs="David" w:hint="cs"/>
          <w:b/>
          <w:bCs/>
          <w:u w:val="single"/>
          <w:rtl/>
        </w:rPr>
      </w:pPr>
      <w:r w:rsidRPr="00FE4764">
        <w:rPr>
          <w:rFonts w:cs="David" w:hint="cs"/>
          <w:b/>
          <w:bCs/>
          <w:u w:val="single"/>
          <w:rtl/>
        </w:rPr>
        <w:t>נכחו:</w:t>
      </w:r>
    </w:p>
    <w:p w14:paraId="78DDBE17" w14:textId="77777777" w:rsidR="00FE4764" w:rsidRPr="00FE4764" w:rsidRDefault="00FE4764" w:rsidP="00FE4764">
      <w:pPr>
        <w:bidi/>
        <w:rPr>
          <w:rFonts w:cs="David" w:hint="cs"/>
          <w:u w:val="single"/>
          <w:rtl/>
        </w:rPr>
      </w:pPr>
      <w:r w:rsidRPr="00FE4764">
        <w:rPr>
          <w:rFonts w:cs="David" w:hint="cs"/>
          <w:rtl/>
        </w:rPr>
        <w:tab/>
      </w:r>
    </w:p>
    <w:p w14:paraId="6DD27363" w14:textId="77777777" w:rsidR="00FE4764" w:rsidRPr="00FE4764" w:rsidRDefault="00FE4764" w:rsidP="00FE4764">
      <w:pPr>
        <w:bidi/>
        <w:rPr>
          <w:rFonts w:cs="David" w:hint="cs"/>
          <w:b/>
          <w:bCs/>
          <w:u w:val="single"/>
          <w:rtl/>
        </w:rPr>
      </w:pPr>
      <w:r w:rsidRPr="00FE4764">
        <w:rPr>
          <w:rFonts w:cs="David" w:hint="cs"/>
          <w:b/>
          <w:bCs/>
          <w:u w:val="single"/>
          <w:rtl/>
        </w:rPr>
        <w:t>חברי הוועדה:</w:t>
      </w:r>
    </w:p>
    <w:p w14:paraId="3DA180B2" w14:textId="77777777" w:rsidR="00FE4764" w:rsidRPr="00FE4764" w:rsidRDefault="00FE4764" w:rsidP="00FE4764">
      <w:pPr>
        <w:bidi/>
        <w:rPr>
          <w:rFonts w:cs="David" w:hint="cs"/>
          <w:u w:val="single"/>
          <w:rtl/>
        </w:rPr>
      </w:pPr>
    </w:p>
    <w:p w14:paraId="77D2FD82" w14:textId="77777777" w:rsidR="00FE4764" w:rsidRPr="00FE4764" w:rsidRDefault="00FE4764" w:rsidP="00FE4764">
      <w:pPr>
        <w:bidi/>
        <w:rPr>
          <w:rFonts w:cs="David" w:hint="cs"/>
          <w:rtl/>
        </w:rPr>
      </w:pPr>
      <w:r w:rsidRPr="00FE4764">
        <w:rPr>
          <w:rFonts w:cs="David" w:hint="cs"/>
          <w:rtl/>
        </w:rPr>
        <w:t xml:space="preserve">זאב </w:t>
      </w:r>
      <w:proofErr w:type="spellStart"/>
      <w:r w:rsidRPr="00FE4764">
        <w:rPr>
          <w:rFonts w:cs="David" w:hint="cs"/>
          <w:rtl/>
        </w:rPr>
        <w:t>אלקין</w:t>
      </w:r>
      <w:proofErr w:type="spellEnd"/>
      <w:r w:rsidRPr="00FE4764">
        <w:rPr>
          <w:rFonts w:cs="David" w:hint="cs"/>
          <w:rtl/>
        </w:rPr>
        <w:t xml:space="preserve">  - היו"ר</w:t>
      </w:r>
    </w:p>
    <w:p w14:paraId="7454640D" w14:textId="77777777" w:rsidR="00FE4764" w:rsidRPr="00FE4764" w:rsidRDefault="00FE4764" w:rsidP="00FE4764">
      <w:pPr>
        <w:bidi/>
        <w:rPr>
          <w:rFonts w:cs="David" w:hint="cs"/>
          <w:rtl/>
        </w:rPr>
      </w:pPr>
      <w:r w:rsidRPr="00FE4764">
        <w:rPr>
          <w:rFonts w:cs="David" w:hint="cs"/>
          <w:rtl/>
        </w:rPr>
        <w:t>רוחמה אברהם-</w:t>
      </w:r>
      <w:proofErr w:type="spellStart"/>
      <w:r w:rsidRPr="00FE4764">
        <w:rPr>
          <w:rFonts w:cs="David" w:hint="cs"/>
          <w:rtl/>
        </w:rPr>
        <w:t>בלילא</w:t>
      </w:r>
      <w:proofErr w:type="spellEnd"/>
    </w:p>
    <w:p w14:paraId="648F426D" w14:textId="77777777" w:rsidR="00FE4764" w:rsidRPr="00FE4764" w:rsidRDefault="00FE4764" w:rsidP="00FE4764">
      <w:pPr>
        <w:bidi/>
        <w:rPr>
          <w:rFonts w:cs="David" w:hint="cs"/>
          <w:rtl/>
        </w:rPr>
      </w:pPr>
      <w:r w:rsidRPr="00FE4764">
        <w:rPr>
          <w:rFonts w:cs="David" w:hint="cs"/>
          <w:rtl/>
        </w:rPr>
        <w:t xml:space="preserve">זבולון </w:t>
      </w:r>
      <w:proofErr w:type="spellStart"/>
      <w:r w:rsidRPr="00FE4764">
        <w:rPr>
          <w:rFonts w:cs="David" w:hint="cs"/>
          <w:rtl/>
        </w:rPr>
        <w:t>אורלב</w:t>
      </w:r>
      <w:proofErr w:type="spellEnd"/>
    </w:p>
    <w:p w14:paraId="66F44B9A" w14:textId="77777777" w:rsidR="00FE4764" w:rsidRPr="00FE4764" w:rsidRDefault="00FE4764" w:rsidP="00FE4764">
      <w:pPr>
        <w:bidi/>
        <w:rPr>
          <w:rFonts w:cs="David" w:hint="cs"/>
          <w:rtl/>
        </w:rPr>
      </w:pPr>
      <w:r w:rsidRPr="00FE4764">
        <w:rPr>
          <w:rFonts w:cs="David" w:hint="cs"/>
          <w:rtl/>
        </w:rPr>
        <w:t>דניאל בן-סימון</w:t>
      </w:r>
    </w:p>
    <w:p w14:paraId="45054463" w14:textId="77777777" w:rsidR="00FE4764" w:rsidRPr="00FE4764" w:rsidRDefault="00FE4764" w:rsidP="00FE4764">
      <w:pPr>
        <w:bidi/>
        <w:rPr>
          <w:rFonts w:cs="David" w:hint="cs"/>
          <w:rtl/>
        </w:rPr>
      </w:pPr>
      <w:r w:rsidRPr="00FE4764">
        <w:rPr>
          <w:rFonts w:cs="David" w:hint="cs"/>
          <w:rtl/>
        </w:rPr>
        <w:t xml:space="preserve">אילן </w:t>
      </w:r>
      <w:proofErr w:type="spellStart"/>
      <w:r w:rsidRPr="00FE4764">
        <w:rPr>
          <w:rFonts w:cs="David" w:hint="cs"/>
          <w:rtl/>
        </w:rPr>
        <w:t>גילאון</w:t>
      </w:r>
      <w:proofErr w:type="spellEnd"/>
    </w:p>
    <w:p w14:paraId="761D63F3" w14:textId="77777777" w:rsidR="00FE4764" w:rsidRPr="00FE4764" w:rsidRDefault="00FE4764" w:rsidP="00FE4764">
      <w:pPr>
        <w:bidi/>
        <w:rPr>
          <w:rFonts w:cs="David" w:hint="cs"/>
          <w:rtl/>
        </w:rPr>
      </w:pPr>
      <w:r w:rsidRPr="00FE4764">
        <w:rPr>
          <w:rFonts w:cs="David" w:hint="cs"/>
          <w:rtl/>
        </w:rPr>
        <w:t xml:space="preserve">דני </w:t>
      </w:r>
      <w:proofErr w:type="spellStart"/>
      <w:r w:rsidRPr="00FE4764">
        <w:rPr>
          <w:rFonts w:cs="David" w:hint="cs"/>
          <w:rtl/>
        </w:rPr>
        <w:t>דנון</w:t>
      </w:r>
      <w:proofErr w:type="spellEnd"/>
    </w:p>
    <w:p w14:paraId="6090673F" w14:textId="77777777" w:rsidR="00FE4764" w:rsidRPr="00FE4764" w:rsidRDefault="00FE4764" w:rsidP="00FE4764">
      <w:pPr>
        <w:bidi/>
        <w:rPr>
          <w:rFonts w:cs="David" w:hint="cs"/>
          <w:rtl/>
        </w:rPr>
      </w:pPr>
      <w:r w:rsidRPr="00FE4764">
        <w:rPr>
          <w:rFonts w:cs="David" w:hint="cs"/>
          <w:rtl/>
        </w:rPr>
        <w:t>נסים זאב</w:t>
      </w:r>
    </w:p>
    <w:p w14:paraId="1ED5D366" w14:textId="77777777" w:rsidR="00FE4764" w:rsidRPr="00FE4764" w:rsidRDefault="00FE4764" w:rsidP="00FE4764">
      <w:pPr>
        <w:bidi/>
        <w:rPr>
          <w:rFonts w:cs="David" w:hint="cs"/>
          <w:rtl/>
        </w:rPr>
      </w:pPr>
      <w:r w:rsidRPr="00FE4764">
        <w:rPr>
          <w:rFonts w:cs="David" w:hint="cs"/>
          <w:rtl/>
        </w:rPr>
        <w:t>יואל חסון</w:t>
      </w:r>
    </w:p>
    <w:p w14:paraId="0C1BBF08" w14:textId="77777777" w:rsidR="00FE4764" w:rsidRPr="00FE4764" w:rsidRDefault="00FE4764" w:rsidP="00FE4764">
      <w:pPr>
        <w:bidi/>
        <w:rPr>
          <w:rFonts w:cs="David" w:hint="cs"/>
          <w:rtl/>
        </w:rPr>
      </w:pPr>
      <w:r w:rsidRPr="00FE4764">
        <w:rPr>
          <w:rFonts w:cs="David" w:hint="cs"/>
          <w:rtl/>
        </w:rPr>
        <w:t>אחמד טיבי</w:t>
      </w:r>
    </w:p>
    <w:p w14:paraId="1F7C5A9E" w14:textId="77777777" w:rsidR="00FE4764" w:rsidRPr="00FE4764" w:rsidRDefault="00FE4764" w:rsidP="00FE4764">
      <w:pPr>
        <w:bidi/>
        <w:rPr>
          <w:rFonts w:cs="David" w:hint="cs"/>
          <w:rtl/>
        </w:rPr>
      </w:pPr>
      <w:r w:rsidRPr="00FE4764">
        <w:rPr>
          <w:rFonts w:cs="David" w:hint="cs"/>
          <w:rtl/>
        </w:rPr>
        <w:t>יריב לוין</w:t>
      </w:r>
    </w:p>
    <w:p w14:paraId="00AD2888" w14:textId="77777777" w:rsidR="00FE4764" w:rsidRPr="00FE4764" w:rsidRDefault="00FE4764" w:rsidP="00FE4764">
      <w:pPr>
        <w:bidi/>
        <w:rPr>
          <w:rFonts w:cs="David" w:hint="cs"/>
          <w:rtl/>
        </w:rPr>
      </w:pPr>
      <w:smartTag w:uri="urn:schemas-microsoft-com:office:smarttags" w:element="PersonName">
        <w:r w:rsidRPr="00FE4764">
          <w:rPr>
            <w:rFonts w:cs="David" w:hint="cs"/>
            <w:rtl/>
          </w:rPr>
          <w:t xml:space="preserve">אברהם </w:t>
        </w:r>
        <w:proofErr w:type="spellStart"/>
        <w:r w:rsidRPr="00FE4764">
          <w:rPr>
            <w:rFonts w:cs="David" w:hint="cs"/>
            <w:rtl/>
          </w:rPr>
          <w:t>מיכאלי</w:t>
        </w:r>
      </w:smartTag>
      <w:proofErr w:type="spellEnd"/>
    </w:p>
    <w:p w14:paraId="0DF8A7AD" w14:textId="77777777" w:rsidR="00FE4764" w:rsidRPr="00FE4764" w:rsidRDefault="00FE4764" w:rsidP="00FE4764">
      <w:pPr>
        <w:bidi/>
        <w:rPr>
          <w:rFonts w:cs="David" w:hint="cs"/>
          <w:rtl/>
        </w:rPr>
      </w:pPr>
      <w:r w:rsidRPr="00FE4764">
        <w:rPr>
          <w:rFonts w:cs="David" w:hint="cs"/>
          <w:rtl/>
        </w:rPr>
        <w:t xml:space="preserve">מנחם אליעזר </w:t>
      </w:r>
      <w:proofErr w:type="spellStart"/>
      <w:r w:rsidRPr="00FE4764">
        <w:rPr>
          <w:rFonts w:cs="David" w:hint="cs"/>
          <w:rtl/>
        </w:rPr>
        <w:t>מוזס</w:t>
      </w:r>
      <w:proofErr w:type="spellEnd"/>
    </w:p>
    <w:p w14:paraId="17454928" w14:textId="77777777" w:rsidR="00FE4764" w:rsidRPr="00FE4764" w:rsidRDefault="00FE4764" w:rsidP="00FE4764">
      <w:pPr>
        <w:bidi/>
        <w:rPr>
          <w:rFonts w:cs="David" w:hint="cs"/>
          <w:rtl/>
        </w:rPr>
      </w:pPr>
      <w:r w:rsidRPr="00FE4764">
        <w:rPr>
          <w:rFonts w:cs="David" w:hint="cs"/>
          <w:rtl/>
        </w:rPr>
        <w:t xml:space="preserve">ציון </w:t>
      </w:r>
      <w:proofErr w:type="spellStart"/>
      <w:r w:rsidRPr="00FE4764">
        <w:rPr>
          <w:rFonts w:cs="David" w:hint="cs"/>
          <w:rtl/>
        </w:rPr>
        <w:t>פיניאן</w:t>
      </w:r>
      <w:proofErr w:type="spellEnd"/>
    </w:p>
    <w:p w14:paraId="58143013" w14:textId="77777777" w:rsidR="00FE4764" w:rsidRPr="00FE4764" w:rsidRDefault="00FE4764" w:rsidP="00FE4764">
      <w:pPr>
        <w:bidi/>
        <w:rPr>
          <w:rFonts w:cs="David" w:hint="cs"/>
          <w:rtl/>
        </w:rPr>
      </w:pPr>
    </w:p>
    <w:p w14:paraId="1985355D" w14:textId="77777777" w:rsidR="00FE4764" w:rsidRPr="00FE4764" w:rsidRDefault="00FE4764" w:rsidP="00FE4764">
      <w:pPr>
        <w:bidi/>
        <w:rPr>
          <w:rFonts w:cs="David" w:hint="cs"/>
          <w:rtl/>
        </w:rPr>
      </w:pPr>
      <w:r w:rsidRPr="00FE4764">
        <w:rPr>
          <w:rFonts w:cs="David" w:hint="cs"/>
          <w:rtl/>
        </w:rPr>
        <w:t>מזכיר הכנסת איל ינון</w:t>
      </w:r>
    </w:p>
    <w:p w14:paraId="265CF486" w14:textId="77777777" w:rsidR="00FE4764" w:rsidRPr="00FE4764" w:rsidRDefault="00FE4764" w:rsidP="00FE4764">
      <w:pPr>
        <w:bidi/>
        <w:rPr>
          <w:rFonts w:cs="David" w:hint="cs"/>
          <w:rtl/>
        </w:rPr>
      </w:pPr>
    </w:p>
    <w:p w14:paraId="571D73F2" w14:textId="77777777" w:rsidR="00FE4764" w:rsidRPr="00FE4764" w:rsidRDefault="00FE4764" w:rsidP="00FE4764">
      <w:pPr>
        <w:bidi/>
        <w:rPr>
          <w:rFonts w:cs="David" w:hint="cs"/>
          <w:rtl/>
        </w:rPr>
      </w:pPr>
    </w:p>
    <w:p w14:paraId="1FF5FEC1" w14:textId="77777777" w:rsidR="00FE4764" w:rsidRPr="00FE4764" w:rsidRDefault="00FE4764" w:rsidP="00FE4764">
      <w:pPr>
        <w:bidi/>
        <w:rPr>
          <w:rFonts w:cs="David" w:hint="cs"/>
          <w:b/>
          <w:bCs/>
          <w:u w:val="single"/>
          <w:rtl/>
        </w:rPr>
      </w:pPr>
      <w:r w:rsidRPr="00FE4764">
        <w:rPr>
          <w:rFonts w:cs="David" w:hint="cs"/>
          <w:b/>
          <w:bCs/>
          <w:u w:val="single"/>
          <w:rtl/>
        </w:rPr>
        <w:t>מוזמנים:</w:t>
      </w:r>
    </w:p>
    <w:p w14:paraId="3B3B04E9" w14:textId="77777777" w:rsidR="00FE4764" w:rsidRPr="00FE4764" w:rsidRDefault="00FE4764" w:rsidP="00FE4764">
      <w:pPr>
        <w:bidi/>
        <w:rPr>
          <w:rFonts w:cs="David" w:hint="cs"/>
          <w:rtl/>
        </w:rPr>
      </w:pPr>
    </w:p>
    <w:p w14:paraId="62382D78" w14:textId="77777777" w:rsidR="00FE4764" w:rsidRPr="00FE4764" w:rsidRDefault="00FE4764" w:rsidP="00FE4764">
      <w:pPr>
        <w:bidi/>
        <w:rPr>
          <w:rFonts w:cs="David" w:hint="cs"/>
          <w:rtl/>
        </w:rPr>
      </w:pPr>
      <w:r w:rsidRPr="00FE4764">
        <w:rPr>
          <w:rFonts w:cs="David" w:hint="cs"/>
          <w:rtl/>
        </w:rPr>
        <w:t xml:space="preserve">חבר-הכנסת אלי </w:t>
      </w:r>
      <w:proofErr w:type="spellStart"/>
      <w:r w:rsidRPr="00FE4764">
        <w:rPr>
          <w:rFonts w:cs="David" w:hint="cs"/>
          <w:rtl/>
        </w:rPr>
        <w:t>אפללו</w:t>
      </w:r>
      <w:proofErr w:type="spellEnd"/>
    </w:p>
    <w:p w14:paraId="203531BB" w14:textId="77777777" w:rsidR="00FE4764" w:rsidRPr="00FE4764" w:rsidRDefault="00FE4764" w:rsidP="00FE4764">
      <w:pPr>
        <w:bidi/>
        <w:rPr>
          <w:rFonts w:cs="David" w:hint="cs"/>
          <w:rtl/>
        </w:rPr>
      </w:pPr>
      <w:r w:rsidRPr="00FE4764">
        <w:rPr>
          <w:rFonts w:cs="David" w:hint="cs"/>
          <w:rtl/>
        </w:rPr>
        <w:t xml:space="preserve">חברת-הכנסת אורית </w:t>
      </w:r>
      <w:proofErr w:type="spellStart"/>
      <w:r w:rsidRPr="00FE4764">
        <w:rPr>
          <w:rFonts w:cs="David" w:hint="cs"/>
          <w:rtl/>
        </w:rPr>
        <w:t>זוארץ</w:t>
      </w:r>
      <w:proofErr w:type="spellEnd"/>
    </w:p>
    <w:p w14:paraId="33C1A44F" w14:textId="77777777" w:rsidR="00FE4764" w:rsidRPr="00FE4764" w:rsidRDefault="00FE4764" w:rsidP="00FE4764">
      <w:pPr>
        <w:bidi/>
        <w:rPr>
          <w:rFonts w:cs="David" w:hint="cs"/>
          <w:rtl/>
        </w:rPr>
      </w:pPr>
      <w:r w:rsidRPr="00FE4764">
        <w:rPr>
          <w:rFonts w:cs="David" w:hint="cs"/>
          <w:rtl/>
        </w:rPr>
        <w:t xml:space="preserve">חבר-הכנסת דב </w:t>
      </w:r>
      <w:proofErr w:type="spellStart"/>
      <w:r w:rsidRPr="00FE4764">
        <w:rPr>
          <w:rFonts w:cs="David" w:hint="cs"/>
          <w:rtl/>
        </w:rPr>
        <w:t>חנין</w:t>
      </w:r>
      <w:proofErr w:type="spellEnd"/>
    </w:p>
    <w:p w14:paraId="26C92838" w14:textId="77777777" w:rsidR="00FE4764" w:rsidRPr="00FE4764" w:rsidRDefault="00FE4764" w:rsidP="00FE4764">
      <w:pPr>
        <w:bidi/>
        <w:rPr>
          <w:rFonts w:cs="David" w:hint="cs"/>
          <w:rtl/>
        </w:rPr>
      </w:pPr>
      <w:r w:rsidRPr="00FE4764">
        <w:rPr>
          <w:rFonts w:cs="David" w:hint="cs"/>
          <w:rtl/>
        </w:rPr>
        <w:t>חברת-הכנסת שלי יחימוביץ</w:t>
      </w:r>
    </w:p>
    <w:p w14:paraId="0E18A4B1" w14:textId="77777777" w:rsidR="00FE4764" w:rsidRPr="00FE4764" w:rsidRDefault="00FE4764" w:rsidP="00FE4764">
      <w:pPr>
        <w:bidi/>
        <w:rPr>
          <w:rFonts w:cs="David" w:hint="cs"/>
          <w:rtl/>
        </w:rPr>
      </w:pPr>
      <w:r w:rsidRPr="00FE4764">
        <w:rPr>
          <w:rFonts w:cs="David" w:hint="cs"/>
          <w:rtl/>
        </w:rPr>
        <w:t>חבר-הכנסת נחמן שי</w:t>
      </w:r>
    </w:p>
    <w:p w14:paraId="6272E48E" w14:textId="77777777" w:rsidR="00FE4764" w:rsidRPr="00FE4764" w:rsidRDefault="00FE4764" w:rsidP="00FE4764">
      <w:pPr>
        <w:bidi/>
        <w:rPr>
          <w:rFonts w:cs="David" w:hint="cs"/>
          <w:rtl/>
        </w:rPr>
      </w:pPr>
    </w:p>
    <w:p w14:paraId="6CB6F5A6" w14:textId="77777777" w:rsidR="00FE4764" w:rsidRPr="00FE4764" w:rsidRDefault="00FE4764" w:rsidP="00FE4764">
      <w:pPr>
        <w:bidi/>
        <w:rPr>
          <w:rFonts w:cs="David" w:hint="cs"/>
          <w:rtl/>
        </w:rPr>
      </w:pPr>
    </w:p>
    <w:p w14:paraId="41FAC7E2" w14:textId="77777777" w:rsidR="00FE4764" w:rsidRPr="00FE4764" w:rsidRDefault="00FE4764" w:rsidP="00FE4764">
      <w:pPr>
        <w:bidi/>
        <w:rPr>
          <w:rFonts w:cs="David" w:hint="cs"/>
          <w:rtl/>
        </w:rPr>
      </w:pPr>
    </w:p>
    <w:p w14:paraId="4CD2F634" w14:textId="77777777" w:rsidR="00FE4764" w:rsidRPr="00FE4764" w:rsidRDefault="00FE4764" w:rsidP="00FE4764">
      <w:pPr>
        <w:bidi/>
        <w:rPr>
          <w:rFonts w:cs="David" w:hint="cs"/>
          <w:rtl/>
        </w:rPr>
      </w:pPr>
      <w:r w:rsidRPr="00FE4764">
        <w:rPr>
          <w:rFonts w:cs="David" w:hint="cs"/>
          <w:b/>
          <w:bCs/>
          <w:u w:val="single"/>
          <w:rtl/>
        </w:rPr>
        <w:t>מנהלת הוועדה:</w:t>
      </w:r>
      <w:r w:rsidRPr="00FE4764">
        <w:rPr>
          <w:rFonts w:cs="David" w:hint="cs"/>
          <w:rtl/>
        </w:rPr>
        <w:tab/>
      </w:r>
      <w:r w:rsidRPr="00FE4764">
        <w:rPr>
          <w:rFonts w:cs="David" w:hint="cs"/>
          <w:rtl/>
        </w:rPr>
        <w:tab/>
        <w:t>אתי בן-יוסף</w:t>
      </w:r>
    </w:p>
    <w:p w14:paraId="543BFF35" w14:textId="77777777" w:rsidR="00FE4764" w:rsidRPr="00FE4764" w:rsidRDefault="00FE4764" w:rsidP="00FE4764">
      <w:pPr>
        <w:bidi/>
        <w:rPr>
          <w:rFonts w:cs="David" w:hint="cs"/>
          <w:rtl/>
        </w:rPr>
      </w:pPr>
      <w:r w:rsidRPr="00FE4764">
        <w:rPr>
          <w:rFonts w:cs="David" w:hint="cs"/>
          <w:b/>
          <w:bCs/>
          <w:u w:val="single"/>
          <w:rtl/>
        </w:rPr>
        <w:t>יועצת משפטית:</w:t>
      </w:r>
      <w:r w:rsidRPr="00FE4764">
        <w:rPr>
          <w:rFonts w:cs="David" w:hint="cs"/>
          <w:b/>
          <w:bCs/>
          <w:rtl/>
        </w:rPr>
        <w:tab/>
      </w:r>
      <w:r w:rsidRPr="00FE4764">
        <w:rPr>
          <w:rFonts w:cs="David" w:hint="cs"/>
          <w:rtl/>
        </w:rPr>
        <w:tab/>
        <w:t>ארבל אסטרחן</w:t>
      </w:r>
    </w:p>
    <w:p w14:paraId="1CBA77B0" w14:textId="77777777" w:rsidR="00FE4764" w:rsidRPr="00FE4764" w:rsidRDefault="00FE4764" w:rsidP="00FE4764">
      <w:pPr>
        <w:bidi/>
        <w:rPr>
          <w:rFonts w:cs="David" w:hint="cs"/>
          <w:rtl/>
        </w:rPr>
      </w:pPr>
      <w:r w:rsidRPr="00FE4764">
        <w:rPr>
          <w:rFonts w:cs="David"/>
          <w:b/>
          <w:bCs/>
          <w:u w:val="single"/>
          <w:rtl/>
        </w:rPr>
        <w:t>קצרנית</w:t>
      </w:r>
      <w:r w:rsidRPr="00FE4764">
        <w:rPr>
          <w:rFonts w:cs="David" w:hint="cs"/>
          <w:b/>
          <w:bCs/>
          <w:u w:val="single"/>
          <w:rtl/>
        </w:rPr>
        <w:t xml:space="preserve"> פרלמנטרית</w:t>
      </w:r>
      <w:r w:rsidRPr="00FE4764">
        <w:rPr>
          <w:rFonts w:cs="David"/>
          <w:b/>
          <w:bCs/>
          <w:rtl/>
        </w:rPr>
        <w:t>:</w:t>
      </w:r>
      <w:r w:rsidRPr="00FE4764">
        <w:rPr>
          <w:rFonts w:cs="David" w:hint="cs"/>
          <w:rtl/>
        </w:rPr>
        <w:tab/>
      </w:r>
      <w:smartTag w:uri="urn:schemas-microsoft-com:office:smarttags" w:element="PersonName">
        <w:r w:rsidRPr="00FE4764">
          <w:rPr>
            <w:rFonts w:cs="David" w:hint="cs"/>
            <w:rtl/>
          </w:rPr>
          <w:t>חפציבה צנעני</w:t>
        </w:r>
      </w:smartTag>
    </w:p>
    <w:p w14:paraId="388E4FD6" w14:textId="77777777" w:rsidR="00FE4764" w:rsidRDefault="00FE4764" w:rsidP="00FE4764">
      <w:pPr>
        <w:bidi/>
        <w:jc w:val="center"/>
        <w:rPr>
          <w:rFonts w:cs="David" w:hint="cs"/>
          <w:b/>
          <w:bCs/>
          <w:u w:val="single"/>
          <w:rtl/>
        </w:rPr>
      </w:pPr>
      <w:r w:rsidRPr="00FE4764">
        <w:rPr>
          <w:rFonts w:cs="David"/>
          <w:rtl/>
        </w:rPr>
        <w:br w:type="page"/>
      </w:r>
    </w:p>
    <w:p w14:paraId="4699A7B9" w14:textId="77777777" w:rsidR="00FE4764" w:rsidRDefault="00FE4764" w:rsidP="00FE4764">
      <w:pPr>
        <w:bidi/>
        <w:jc w:val="center"/>
        <w:rPr>
          <w:rFonts w:cs="David" w:hint="cs"/>
          <w:b/>
          <w:bCs/>
          <w:u w:val="single"/>
          <w:rtl/>
        </w:rPr>
      </w:pPr>
    </w:p>
    <w:p w14:paraId="0FC43C07" w14:textId="77777777" w:rsidR="00FE4764" w:rsidRDefault="00FE4764" w:rsidP="00FE4764">
      <w:pPr>
        <w:bidi/>
        <w:jc w:val="center"/>
        <w:rPr>
          <w:rFonts w:cs="David" w:hint="cs"/>
          <w:b/>
          <w:bCs/>
          <w:u w:val="single"/>
          <w:rtl/>
        </w:rPr>
      </w:pPr>
    </w:p>
    <w:p w14:paraId="763F8785" w14:textId="77777777" w:rsidR="00FE4764" w:rsidRPr="00FE4764" w:rsidRDefault="00FE4764" w:rsidP="00FE4764">
      <w:pPr>
        <w:bidi/>
        <w:jc w:val="center"/>
        <w:rPr>
          <w:rFonts w:cs="David" w:hint="cs"/>
          <w:b/>
          <w:bCs/>
          <w:u w:val="single"/>
          <w:rtl/>
        </w:rPr>
      </w:pPr>
      <w:r w:rsidRPr="00FE4764">
        <w:rPr>
          <w:rFonts w:cs="David" w:hint="cs"/>
          <w:b/>
          <w:bCs/>
          <w:u w:val="single"/>
          <w:rtl/>
        </w:rPr>
        <w:t>ערעורים על החלטת יו"ר הכנסת והסגנים שלא לאשר דחיפות הצעות לסדר-היום</w:t>
      </w:r>
    </w:p>
    <w:p w14:paraId="7E3EF53F" w14:textId="77777777" w:rsidR="00FE4764" w:rsidRPr="00FE4764" w:rsidRDefault="00FE4764" w:rsidP="00FE4764">
      <w:pPr>
        <w:bidi/>
        <w:rPr>
          <w:rFonts w:cs="David" w:hint="cs"/>
          <w:rtl/>
        </w:rPr>
      </w:pPr>
    </w:p>
    <w:p w14:paraId="50535C82" w14:textId="77777777" w:rsidR="00FE4764" w:rsidRPr="00FE4764" w:rsidRDefault="00FE4764" w:rsidP="00FE4764">
      <w:pPr>
        <w:bidi/>
        <w:rPr>
          <w:rFonts w:cs="David" w:hint="cs"/>
          <w:rtl/>
        </w:rPr>
      </w:pPr>
    </w:p>
    <w:p w14:paraId="2910D35A" w14:textId="77777777" w:rsidR="00FE4764" w:rsidRPr="00FE4764" w:rsidRDefault="00FE4764" w:rsidP="00FE4764">
      <w:pPr>
        <w:bidi/>
        <w:rPr>
          <w:rFonts w:cs="David" w:hint="cs"/>
          <w:rtl/>
        </w:rPr>
      </w:pPr>
    </w:p>
    <w:p w14:paraId="0588DB4C"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E519D8A" w14:textId="77777777" w:rsidR="00FE4764" w:rsidRPr="00FE4764" w:rsidRDefault="00FE4764" w:rsidP="00FE4764">
      <w:pPr>
        <w:bidi/>
        <w:rPr>
          <w:rFonts w:cs="David" w:hint="cs"/>
          <w:rtl/>
        </w:rPr>
      </w:pPr>
    </w:p>
    <w:p w14:paraId="4C15BA68" w14:textId="77777777" w:rsidR="00FE4764" w:rsidRPr="00FE4764" w:rsidRDefault="00FE4764" w:rsidP="00FE4764">
      <w:pPr>
        <w:bidi/>
        <w:rPr>
          <w:rFonts w:cs="David" w:hint="cs"/>
          <w:rtl/>
        </w:rPr>
      </w:pPr>
      <w:r w:rsidRPr="00FE4764">
        <w:rPr>
          <w:rFonts w:cs="David" w:hint="cs"/>
          <w:rtl/>
        </w:rPr>
        <w:tab/>
        <w:t xml:space="preserve">אני פותח את הישיבה. הנושא הראשון על סדר-היום הוא: ערעור על החלטת נשיאות הכנסת לגבי הצעות דחופות. יש לנו ערעור אחד. חבר הכנסת דב </w:t>
      </w:r>
      <w:proofErr w:type="spellStart"/>
      <w:r w:rsidRPr="00FE4764">
        <w:rPr>
          <w:rFonts w:cs="David" w:hint="cs"/>
          <w:rtl/>
        </w:rPr>
        <w:t>חנין</w:t>
      </w:r>
      <w:proofErr w:type="spellEnd"/>
      <w:r w:rsidRPr="00FE4764">
        <w:rPr>
          <w:rFonts w:cs="David" w:hint="cs"/>
          <w:rtl/>
        </w:rPr>
        <w:t>, בבקשה נמק את הערעור.</w:t>
      </w:r>
    </w:p>
    <w:p w14:paraId="789D0A9C" w14:textId="77777777" w:rsidR="00FE4764" w:rsidRPr="00FE4764" w:rsidRDefault="00FE4764" w:rsidP="00FE4764">
      <w:pPr>
        <w:bidi/>
        <w:rPr>
          <w:rFonts w:cs="David" w:hint="cs"/>
          <w:rtl/>
        </w:rPr>
      </w:pPr>
    </w:p>
    <w:p w14:paraId="3BACF2EA"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74EFD8BD" w14:textId="77777777" w:rsidR="00FE4764" w:rsidRPr="00FE4764" w:rsidRDefault="00FE4764" w:rsidP="00FE4764">
      <w:pPr>
        <w:bidi/>
        <w:rPr>
          <w:rFonts w:cs="David" w:hint="cs"/>
          <w:rtl/>
        </w:rPr>
      </w:pPr>
    </w:p>
    <w:p w14:paraId="305AD3C8" w14:textId="77777777" w:rsidR="00FE4764" w:rsidRPr="00FE4764" w:rsidRDefault="00FE4764" w:rsidP="00FE4764">
      <w:pPr>
        <w:bidi/>
        <w:rPr>
          <w:rFonts w:cs="David" w:hint="cs"/>
          <w:rtl/>
        </w:rPr>
      </w:pPr>
      <w:r w:rsidRPr="00FE4764">
        <w:rPr>
          <w:rFonts w:cs="David" w:hint="cs"/>
          <w:rtl/>
        </w:rPr>
        <w:tab/>
        <w:t xml:space="preserve">אדוני היושב-ראש, אני מקווה שוועדת הכנסת הנוכחית תמשיך את המסורת, </w:t>
      </w:r>
      <w:proofErr w:type="spellStart"/>
      <w:r w:rsidRPr="00FE4764">
        <w:rPr>
          <w:rFonts w:cs="David" w:hint="cs"/>
          <w:rtl/>
        </w:rPr>
        <w:t>שהיתה</w:t>
      </w:r>
      <w:proofErr w:type="spellEnd"/>
      <w:r w:rsidRPr="00FE4764">
        <w:rPr>
          <w:rFonts w:cs="David" w:hint="cs"/>
          <w:rtl/>
        </w:rPr>
        <w:t xml:space="preserve"> בוועדת הכנסת הקודמת, של פתיחות בנושאים כאלה של סדר-היום של הישיבה </w:t>
      </w:r>
      <w:proofErr w:type="spellStart"/>
      <w:r w:rsidRPr="00FE4764">
        <w:rPr>
          <w:rFonts w:cs="David" w:hint="cs"/>
          <w:rtl/>
        </w:rPr>
        <w:t>ונסיון</w:t>
      </w:r>
      <w:proofErr w:type="spellEnd"/>
      <w:r w:rsidRPr="00FE4764">
        <w:rPr>
          <w:rFonts w:cs="David" w:hint="cs"/>
          <w:rtl/>
        </w:rPr>
        <w:t xml:space="preserve"> לייצר הסכמות והבנות ובכל זאת לפתור בעיות, ולא נפעל כאן באופן נוקשה שבסופו של דבר לא יועיל לעבודת הכנסת.</w:t>
      </w:r>
    </w:p>
    <w:p w14:paraId="277B62B8" w14:textId="77777777" w:rsidR="00FE4764" w:rsidRPr="00FE4764" w:rsidRDefault="00FE4764" w:rsidP="00FE4764">
      <w:pPr>
        <w:bidi/>
        <w:rPr>
          <w:rFonts w:cs="David" w:hint="cs"/>
          <w:rtl/>
        </w:rPr>
      </w:pPr>
    </w:p>
    <w:p w14:paraId="4386F620" w14:textId="77777777" w:rsidR="00FE4764" w:rsidRPr="00FE4764" w:rsidRDefault="00FE4764" w:rsidP="00FE4764">
      <w:pPr>
        <w:bidi/>
        <w:rPr>
          <w:rFonts w:cs="David" w:hint="cs"/>
          <w:rtl/>
        </w:rPr>
      </w:pPr>
      <w:r w:rsidRPr="00FE4764">
        <w:rPr>
          <w:rFonts w:cs="David" w:hint="cs"/>
          <w:rtl/>
        </w:rPr>
        <w:tab/>
        <w:t xml:space="preserve">יש חמישה נימוקים לערעור שלי הפעם, ואתחיל לפי הסדר. אנו תמיד אומרים שנושאים שראויים להצעות דחופות הם קודם כל נושאים שצריכים לעמוד במבחן החשיבות. אין ספק שהנושא שביקשתי לדון בו הוא נושא חשוב - נושא הרחבת ההתנחלויות. הוא נושא נמצא על השולחן בשיחות בין-לאומיות. אני שומע שאפילו ברק </w:t>
      </w:r>
      <w:proofErr w:type="spellStart"/>
      <w:r w:rsidRPr="00FE4764">
        <w:rPr>
          <w:rFonts w:cs="David" w:hint="cs"/>
          <w:rtl/>
        </w:rPr>
        <w:t>אובמה</w:t>
      </w:r>
      <w:proofErr w:type="spellEnd"/>
      <w:r w:rsidRPr="00FE4764">
        <w:rPr>
          <w:rFonts w:cs="David" w:hint="cs"/>
          <w:rtl/>
        </w:rPr>
        <w:t xml:space="preserve"> דיבר עליו. מן הסתם גם כנסת ישראל יכולה. אפילו כנסת יכולה לדון בזה. זה אולי אפילו יותר ראוי שאנו נקיים אצלנו את הדיון, והציבור הישראלי גם יידע מה בדעת ממשלת ישראל לעשות בעניין הזה ומה בדעתה לא לעשות.</w:t>
      </w:r>
    </w:p>
    <w:p w14:paraId="2B9CF5D4" w14:textId="77777777" w:rsidR="00FE4764" w:rsidRPr="00FE4764" w:rsidRDefault="00FE4764" w:rsidP="00FE4764">
      <w:pPr>
        <w:bidi/>
        <w:rPr>
          <w:rFonts w:cs="David" w:hint="cs"/>
          <w:rtl/>
        </w:rPr>
      </w:pPr>
    </w:p>
    <w:p w14:paraId="3F8F9571" w14:textId="77777777" w:rsidR="00FE4764" w:rsidRPr="00FE4764" w:rsidRDefault="00FE4764" w:rsidP="00FE4764">
      <w:pPr>
        <w:bidi/>
        <w:rPr>
          <w:rFonts w:cs="David" w:hint="cs"/>
          <w:u w:val="single"/>
          <w:rtl/>
        </w:rPr>
      </w:pPr>
      <w:r w:rsidRPr="00FE4764">
        <w:rPr>
          <w:rFonts w:cs="David" w:hint="cs"/>
          <w:u w:val="single"/>
          <w:rtl/>
        </w:rPr>
        <w:t xml:space="preserve">זבולון </w:t>
      </w:r>
      <w:proofErr w:type="spellStart"/>
      <w:r w:rsidRPr="00FE4764">
        <w:rPr>
          <w:rFonts w:cs="David" w:hint="cs"/>
          <w:u w:val="single"/>
          <w:rtl/>
        </w:rPr>
        <w:t>אורלב</w:t>
      </w:r>
      <w:proofErr w:type="spellEnd"/>
      <w:r w:rsidRPr="00FE4764">
        <w:rPr>
          <w:rFonts w:cs="David" w:hint="cs"/>
          <w:u w:val="single"/>
          <w:rtl/>
        </w:rPr>
        <w:t>:</w:t>
      </w:r>
    </w:p>
    <w:p w14:paraId="0264D836" w14:textId="77777777" w:rsidR="00FE4764" w:rsidRPr="00FE4764" w:rsidRDefault="00FE4764" w:rsidP="00FE4764">
      <w:pPr>
        <w:bidi/>
        <w:rPr>
          <w:rFonts w:cs="David" w:hint="cs"/>
          <w:rtl/>
        </w:rPr>
      </w:pPr>
    </w:p>
    <w:p w14:paraId="71C74005" w14:textId="77777777" w:rsidR="00FE4764" w:rsidRPr="00FE4764" w:rsidRDefault="00FE4764" w:rsidP="00FE4764">
      <w:pPr>
        <w:bidi/>
        <w:rPr>
          <w:rFonts w:cs="David" w:hint="cs"/>
          <w:rtl/>
        </w:rPr>
      </w:pPr>
      <w:r w:rsidRPr="00FE4764">
        <w:rPr>
          <w:rFonts w:cs="David" w:hint="cs"/>
          <w:rtl/>
        </w:rPr>
        <w:tab/>
        <w:t>מה הדחיפות?</w:t>
      </w:r>
    </w:p>
    <w:p w14:paraId="03EFE6B3" w14:textId="77777777" w:rsidR="00FE4764" w:rsidRPr="00FE4764" w:rsidRDefault="00FE4764" w:rsidP="00FE4764">
      <w:pPr>
        <w:bidi/>
        <w:rPr>
          <w:rFonts w:cs="David" w:hint="cs"/>
          <w:u w:val="single"/>
          <w:rtl/>
        </w:rPr>
      </w:pPr>
    </w:p>
    <w:p w14:paraId="25721435"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247DEB0E" w14:textId="77777777" w:rsidR="00FE4764" w:rsidRPr="00FE4764" w:rsidRDefault="00FE4764" w:rsidP="00FE4764">
      <w:pPr>
        <w:bidi/>
        <w:rPr>
          <w:rFonts w:cs="David" w:hint="cs"/>
          <w:rtl/>
        </w:rPr>
      </w:pPr>
    </w:p>
    <w:p w14:paraId="0DAF3B9A" w14:textId="77777777" w:rsidR="00FE4764" w:rsidRPr="00FE4764" w:rsidRDefault="00FE4764" w:rsidP="00FE4764">
      <w:pPr>
        <w:bidi/>
        <w:rPr>
          <w:rFonts w:cs="David" w:hint="cs"/>
          <w:rtl/>
        </w:rPr>
      </w:pPr>
      <w:r w:rsidRPr="00FE4764">
        <w:rPr>
          <w:rFonts w:cs="David" w:hint="cs"/>
          <w:rtl/>
        </w:rPr>
        <w:tab/>
        <w:t>למה זה דחוף? היושב-ראש, זה דחוף - וזה חלק מהדברים שרציתי לדבר עליהם - כי לגופו של עניין נקבעות עובדות בשטח. נעשים יום-יום דברים שיש להם משמעות מרחיקת לכת. אם זה לא דבר דחוף, אני לא יודע בכלל מהו דבר דחוף.</w:t>
      </w:r>
    </w:p>
    <w:p w14:paraId="168E2950" w14:textId="77777777" w:rsidR="00FE4764" w:rsidRPr="00FE4764" w:rsidRDefault="00FE4764" w:rsidP="00FE4764">
      <w:pPr>
        <w:bidi/>
        <w:rPr>
          <w:rFonts w:cs="David" w:hint="cs"/>
          <w:rtl/>
        </w:rPr>
      </w:pPr>
    </w:p>
    <w:p w14:paraId="66D39589" w14:textId="77777777" w:rsidR="00FE4764" w:rsidRPr="00FE4764" w:rsidRDefault="00FE4764" w:rsidP="00FE4764">
      <w:pPr>
        <w:bidi/>
        <w:rPr>
          <w:rFonts w:cs="David" w:hint="cs"/>
          <w:rtl/>
        </w:rPr>
      </w:pPr>
      <w:r w:rsidRPr="00FE4764">
        <w:rPr>
          <w:rFonts w:cs="David" w:hint="cs"/>
          <w:rtl/>
        </w:rPr>
        <w:tab/>
        <w:t xml:space="preserve">היושב-ראש, אני רוצה לומר עוד שיקול אחד </w:t>
      </w:r>
      <w:proofErr w:type="spellStart"/>
      <w:r w:rsidRPr="00FE4764">
        <w:rPr>
          <w:rFonts w:cs="David" w:hint="cs"/>
          <w:rtl/>
        </w:rPr>
        <w:t>שהינחה</w:t>
      </w:r>
      <w:proofErr w:type="spellEnd"/>
      <w:r w:rsidRPr="00FE4764">
        <w:rPr>
          <w:rFonts w:cs="David" w:hint="cs"/>
          <w:rtl/>
        </w:rPr>
        <w:t xml:space="preserve"> את נשיאות הכנסת הקודמת, ואני חושב שהוא צריך להנחות גם את נשיאות הכנסת הנוכחית. בנשיאות הכנסת מתייחסים לכלי הזה של הצעות דחופות לסדר ככלי שמבטא </w:t>
      </w:r>
      <w:proofErr w:type="spellStart"/>
      <w:r w:rsidRPr="00FE4764">
        <w:rPr>
          <w:rFonts w:cs="David" w:hint="cs"/>
          <w:rtl/>
        </w:rPr>
        <w:t>ציבורים</w:t>
      </w:r>
      <w:proofErr w:type="spellEnd"/>
      <w:r w:rsidRPr="00FE4764">
        <w:rPr>
          <w:rFonts w:cs="David" w:hint="cs"/>
          <w:rtl/>
        </w:rPr>
        <w:t xml:space="preserve">. חבר הכנסת </w:t>
      </w:r>
      <w:proofErr w:type="spellStart"/>
      <w:r w:rsidRPr="00FE4764">
        <w:rPr>
          <w:rFonts w:cs="David" w:hint="cs"/>
          <w:rtl/>
        </w:rPr>
        <w:t>גילאון</w:t>
      </w:r>
      <w:proofErr w:type="spellEnd"/>
      <w:r w:rsidRPr="00FE4764">
        <w:rPr>
          <w:rFonts w:cs="David" w:hint="cs"/>
          <w:rtl/>
        </w:rPr>
        <w:t xml:space="preserve"> וחברי הכנסת אולי של סיעת קדימה, זה נכון שהיום אנו - אלה שמסתכלים בספקנות על פרוייקט הרחבת ההתנחלויות - במיעוט בכנסת. אנו ציבור של מיעוט. אולי זה רוב דעת הקהל בעולם ואולי זה רוב מדינות העולם, אבל בכנסת אנו מיעוט. אבל, הכלי הזה של העלאת הנושא לסדר יומה של הכנסת זה הכלי של המיעוט, והנשיאות צריכה להיות פתוחה, גם אם אנו מיעוט בכנסת, ולאפשר לנו את הערוץ הזה להעלות את הדברים לסדר-היום.</w:t>
      </w:r>
    </w:p>
    <w:p w14:paraId="5E1CA0CE" w14:textId="77777777" w:rsidR="00FE4764" w:rsidRPr="00FE4764" w:rsidRDefault="00FE4764" w:rsidP="00FE4764">
      <w:pPr>
        <w:bidi/>
        <w:rPr>
          <w:rFonts w:cs="David" w:hint="cs"/>
          <w:rtl/>
        </w:rPr>
      </w:pPr>
    </w:p>
    <w:p w14:paraId="0B51D83B" w14:textId="77777777" w:rsidR="00FE4764" w:rsidRPr="00FE4764" w:rsidRDefault="00FE4764" w:rsidP="00FE4764">
      <w:pPr>
        <w:bidi/>
        <w:rPr>
          <w:rFonts w:cs="David" w:hint="cs"/>
          <w:rtl/>
        </w:rPr>
      </w:pPr>
      <w:r w:rsidRPr="00FE4764">
        <w:rPr>
          <w:rFonts w:cs="David" w:hint="cs"/>
          <w:rtl/>
        </w:rPr>
        <w:tab/>
        <w:t>היושב-ראש, יש נימוק רביעי שהוא נימוק חשוב מאד. בשבוע האחרון, השבוע הנוכחי, וגם בשבוע שעבר לא היו לנו דיונים בהצעות אי-אמון. כאשר יש דיונים בהצעות אי-אמון, זה בעצם הערוץ הטבעי לנושאים המדיניים. כך, בעצם, הרבה פעמים נושאים מדיניים יכולים מתועלים דרך הצעות האי-אמון והדיון בהן, וזה לא נורא שהצעות לסדר באותו שבוע לא יעסקו בנושאים מדיניים ובהשלכות מדיניות. השבוע אנו בשבוע מיוחד; גם השבוע וגם בשבוע שעבר לא היו לנו הצעות אי-אמון. לפי המסורת המקובלת בכנסת, אנו לא דנים באי-אמון כאשר ראש הממשלה נמצא בחו"ל. לכן, הערוץ הטבעי הזה של להעלות נושאים מדיניים שיש להם חשיבות ודחיפות לא היה פתוח בידינו.</w:t>
      </w:r>
    </w:p>
    <w:p w14:paraId="5DE0F74B" w14:textId="77777777" w:rsidR="00FE4764" w:rsidRPr="00FE4764" w:rsidRDefault="00FE4764" w:rsidP="00FE4764">
      <w:pPr>
        <w:bidi/>
        <w:rPr>
          <w:rFonts w:cs="David" w:hint="cs"/>
          <w:rtl/>
        </w:rPr>
      </w:pPr>
    </w:p>
    <w:p w14:paraId="1A7BEA5D" w14:textId="77777777" w:rsidR="00FE4764" w:rsidRPr="00FE4764" w:rsidRDefault="00FE4764" w:rsidP="00FE4764">
      <w:pPr>
        <w:bidi/>
        <w:rPr>
          <w:rFonts w:cs="David" w:hint="cs"/>
          <w:rtl/>
        </w:rPr>
      </w:pPr>
      <w:r w:rsidRPr="00FE4764">
        <w:rPr>
          <w:rFonts w:cs="David" w:hint="cs"/>
          <w:rtl/>
        </w:rPr>
        <w:tab/>
        <w:t xml:space="preserve">היושב-ראש, הנקודה החמישית והאחרונה - הצעתי את אותה הצעה גם בשבוע שעבר, והנשיאות לא קיבלה אותה גם בשבוע שעבר. שבתי והצעתי אותה גם השבוע. למה לא ערערתי בשבוע שעבר? - כי נאמר לי: "האם אתה רוצה להביך את ראש הממשלה שהולך להיפגש עם הנשיא </w:t>
      </w:r>
      <w:proofErr w:type="spellStart"/>
      <w:r w:rsidRPr="00FE4764">
        <w:rPr>
          <w:rFonts w:cs="David" w:hint="cs"/>
          <w:rtl/>
        </w:rPr>
        <w:t>אובמה</w:t>
      </w:r>
      <w:proofErr w:type="spellEnd"/>
      <w:r w:rsidRPr="00FE4764">
        <w:rPr>
          <w:rFonts w:cs="David" w:hint="cs"/>
          <w:rtl/>
        </w:rPr>
        <w:t xml:space="preserve">, ואתה לפני תקבל כבר את תשובת הממשלה על הרחבת ההתנחלויות או אי הרחבת </w:t>
      </w:r>
      <w:r w:rsidRPr="00FE4764">
        <w:rPr>
          <w:rFonts w:cs="David" w:hint="cs"/>
          <w:rtl/>
        </w:rPr>
        <w:lastRenderedPageBreak/>
        <w:t xml:space="preserve">ההתנחלויות?!". לא </w:t>
      </w:r>
      <w:proofErr w:type="spellStart"/>
      <w:r w:rsidRPr="00FE4764">
        <w:rPr>
          <w:rFonts w:cs="David" w:hint="cs"/>
          <w:rtl/>
        </w:rPr>
        <w:t>היתה</w:t>
      </w:r>
      <w:proofErr w:type="spellEnd"/>
      <w:r w:rsidRPr="00FE4764">
        <w:rPr>
          <w:rFonts w:cs="David" w:hint="cs"/>
          <w:rtl/>
        </w:rPr>
        <w:t xml:space="preserve"> לי מטרה לעשות דבר כזה, באמת לא. ראש הממשלה רצה להגיד קודם </w:t>
      </w:r>
      <w:proofErr w:type="spellStart"/>
      <w:r w:rsidRPr="00FE4764">
        <w:rPr>
          <w:rFonts w:cs="David" w:hint="cs"/>
          <w:rtl/>
        </w:rPr>
        <w:t>לאובמה</w:t>
      </w:r>
      <w:proofErr w:type="spellEnd"/>
      <w:r w:rsidRPr="00FE4764">
        <w:rPr>
          <w:rFonts w:cs="David" w:hint="cs"/>
          <w:rtl/>
        </w:rPr>
        <w:t xml:space="preserve"> ואחר כך להגיד לכנסת- - -</w:t>
      </w:r>
    </w:p>
    <w:p w14:paraId="1EDABDC4" w14:textId="77777777" w:rsidR="00FE4764" w:rsidRPr="00FE4764" w:rsidRDefault="00FE4764" w:rsidP="00FE4764">
      <w:pPr>
        <w:bidi/>
        <w:rPr>
          <w:rFonts w:cs="David" w:hint="cs"/>
          <w:rtl/>
        </w:rPr>
      </w:pPr>
    </w:p>
    <w:p w14:paraId="48AEC2B9" w14:textId="77777777" w:rsidR="00FE4764" w:rsidRPr="00FE4764" w:rsidRDefault="00FE4764" w:rsidP="00FE4764">
      <w:pPr>
        <w:bidi/>
        <w:rPr>
          <w:rFonts w:cs="David" w:hint="cs"/>
          <w:u w:val="single"/>
          <w:rtl/>
        </w:rPr>
      </w:pPr>
      <w:r w:rsidRPr="00FE4764">
        <w:rPr>
          <w:rFonts w:cs="David" w:hint="cs"/>
          <w:u w:val="single"/>
          <w:rtl/>
        </w:rPr>
        <w:t>אחמד טיבי:</w:t>
      </w:r>
    </w:p>
    <w:p w14:paraId="737107B9" w14:textId="77777777" w:rsidR="00FE4764" w:rsidRPr="00FE4764" w:rsidRDefault="00FE4764" w:rsidP="00FE4764">
      <w:pPr>
        <w:bidi/>
        <w:rPr>
          <w:rFonts w:cs="David" w:hint="cs"/>
          <w:rtl/>
        </w:rPr>
      </w:pPr>
    </w:p>
    <w:p w14:paraId="52424036" w14:textId="77777777" w:rsidR="00FE4764" w:rsidRPr="00FE4764" w:rsidRDefault="00FE4764" w:rsidP="00FE4764">
      <w:pPr>
        <w:bidi/>
        <w:rPr>
          <w:rFonts w:cs="David" w:hint="cs"/>
          <w:rtl/>
        </w:rPr>
      </w:pPr>
      <w:r w:rsidRPr="00FE4764">
        <w:rPr>
          <w:rFonts w:cs="David" w:hint="cs"/>
          <w:rtl/>
        </w:rPr>
        <w:tab/>
        <w:t>גם לא נעים להביך אותו.</w:t>
      </w:r>
    </w:p>
    <w:p w14:paraId="52A64922" w14:textId="77777777" w:rsidR="00FE4764" w:rsidRPr="00FE4764" w:rsidRDefault="00FE4764" w:rsidP="00FE4764">
      <w:pPr>
        <w:bidi/>
        <w:rPr>
          <w:rFonts w:cs="David" w:hint="cs"/>
          <w:rtl/>
        </w:rPr>
      </w:pPr>
    </w:p>
    <w:p w14:paraId="50507E4F"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3B0A7830" w14:textId="77777777" w:rsidR="00FE4764" w:rsidRPr="00FE4764" w:rsidRDefault="00FE4764" w:rsidP="00FE4764">
      <w:pPr>
        <w:bidi/>
        <w:rPr>
          <w:rFonts w:cs="David" w:hint="cs"/>
          <w:rtl/>
        </w:rPr>
      </w:pPr>
    </w:p>
    <w:p w14:paraId="1BB19AF6" w14:textId="77777777" w:rsidR="00FE4764" w:rsidRPr="00FE4764" w:rsidRDefault="00FE4764" w:rsidP="00FE4764">
      <w:pPr>
        <w:bidi/>
        <w:rPr>
          <w:rFonts w:cs="David" w:hint="cs"/>
          <w:rtl/>
        </w:rPr>
      </w:pPr>
      <w:r w:rsidRPr="00FE4764">
        <w:rPr>
          <w:rFonts w:cs="David" w:hint="cs"/>
          <w:rtl/>
        </w:rPr>
        <w:tab/>
        <w:t>לא. אמרתי שאני מוכן לקבל.</w:t>
      </w:r>
    </w:p>
    <w:p w14:paraId="07929AD3" w14:textId="77777777" w:rsidR="00FE4764" w:rsidRPr="00FE4764" w:rsidRDefault="00FE4764" w:rsidP="00FE4764">
      <w:pPr>
        <w:bidi/>
        <w:rPr>
          <w:rFonts w:cs="David" w:hint="cs"/>
          <w:rtl/>
        </w:rPr>
      </w:pPr>
    </w:p>
    <w:p w14:paraId="1E4A40C2"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1A31D7B" w14:textId="77777777" w:rsidR="00FE4764" w:rsidRPr="00FE4764" w:rsidRDefault="00FE4764" w:rsidP="00FE4764">
      <w:pPr>
        <w:bidi/>
        <w:rPr>
          <w:rFonts w:cs="David" w:hint="cs"/>
          <w:rtl/>
        </w:rPr>
      </w:pPr>
    </w:p>
    <w:p w14:paraId="09AECAB5" w14:textId="77777777" w:rsidR="00FE4764" w:rsidRPr="00FE4764" w:rsidRDefault="00FE4764" w:rsidP="00FE4764">
      <w:pPr>
        <w:bidi/>
        <w:rPr>
          <w:rFonts w:cs="David" w:hint="cs"/>
          <w:rtl/>
        </w:rPr>
      </w:pPr>
      <w:r w:rsidRPr="00FE4764">
        <w:rPr>
          <w:rFonts w:cs="David" w:hint="cs"/>
          <w:rtl/>
        </w:rPr>
        <w:tab/>
        <w:t xml:space="preserve">חבר-הכנסת טיבי, חבר הכנסת דב </w:t>
      </w:r>
      <w:proofErr w:type="spellStart"/>
      <w:r w:rsidRPr="00FE4764">
        <w:rPr>
          <w:rFonts w:cs="David" w:hint="cs"/>
          <w:rtl/>
        </w:rPr>
        <w:t>חנין</w:t>
      </w:r>
      <w:proofErr w:type="spellEnd"/>
      <w:r w:rsidRPr="00FE4764">
        <w:rPr>
          <w:rFonts w:cs="David" w:hint="cs"/>
          <w:rtl/>
        </w:rPr>
        <w:t xml:space="preserve"> נמצא ממש במשפט הסיכום. לא נפריע לו.</w:t>
      </w:r>
    </w:p>
    <w:p w14:paraId="11A33F20" w14:textId="77777777" w:rsidR="00FE4764" w:rsidRPr="00FE4764" w:rsidRDefault="00FE4764" w:rsidP="00FE4764">
      <w:pPr>
        <w:bidi/>
        <w:rPr>
          <w:rFonts w:cs="David" w:hint="cs"/>
          <w:rtl/>
        </w:rPr>
      </w:pPr>
    </w:p>
    <w:p w14:paraId="3EB95909"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679980C3" w14:textId="77777777" w:rsidR="00FE4764" w:rsidRPr="00FE4764" w:rsidRDefault="00FE4764" w:rsidP="00FE4764">
      <w:pPr>
        <w:bidi/>
        <w:rPr>
          <w:rFonts w:cs="David" w:hint="cs"/>
          <w:rtl/>
        </w:rPr>
      </w:pPr>
    </w:p>
    <w:p w14:paraId="06EDB885" w14:textId="77777777" w:rsidR="00FE4764" w:rsidRPr="00FE4764" w:rsidRDefault="00FE4764" w:rsidP="00FE4764">
      <w:pPr>
        <w:bidi/>
        <w:rPr>
          <w:rFonts w:cs="David" w:hint="cs"/>
          <w:rtl/>
        </w:rPr>
      </w:pPr>
      <w:r w:rsidRPr="00FE4764">
        <w:rPr>
          <w:rFonts w:cs="David" w:hint="cs"/>
          <w:rtl/>
        </w:rPr>
        <w:tab/>
        <w:t xml:space="preserve">משפט סיכום - רצה ראש הממשלה קודם לספר </w:t>
      </w:r>
      <w:proofErr w:type="spellStart"/>
      <w:r w:rsidRPr="00FE4764">
        <w:rPr>
          <w:rFonts w:cs="David" w:hint="cs"/>
          <w:rtl/>
        </w:rPr>
        <w:t>לאובמה</w:t>
      </w:r>
      <w:proofErr w:type="spellEnd"/>
      <w:r w:rsidRPr="00FE4764">
        <w:rPr>
          <w:rFonts w:cs="David" w:hint="cs"/>
          <w:rtl/>
        </w:rPr>
        <w:t xml:space="preserve"> מה הוא רוצה לעשות בעניין ההתנחלויות ואחר כך להגיד את זה בכנסת? - אני מכבד את זה.</w:t>
      </w:r>
    </w:p>
    <w:p w14:paraId="68CC8D92" w14:textId="77777777" w:rsidR="00FE4764" w:rsidRPr="00FE4764" w:rsidRDefault="00FE4764" w:rsidP="00FE4764">
      <w:pPr>
        <w:bidi/>
        <w:rPr>
          <w:rFonts w:cs="David" w:hint="cs"/>
          <w:rtl/>
        </w:rPr>
      </w:pPr>
    </w:p>
    <w:p w14:paraId="0A601048"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225D3F66" w14:textId="77777777" w:rsidR="00FE4764" w:rsidRPr="00FE4764" w:rsidRDefault="00FE4764" w:rsidP="00FE4764">
      <w:pPr>
        <w:bidi/>
        <w:rPr>
          <w:rFonts w:cs="David" w:hint="cs"/>
          <w:rtl/>
        </w:rPr>
      </w:pPr>
    </w:p>
    <w:p w14:paraId="6E55EA18" w14:textId="77777777" w:rsidR="00FE4764" w:rsidRPr="00FE4764" w:rsidRDefault="00FE4764" w:rsidP="00FE4764">
      <w:pPr>
        <w:bidi/>
        <w:rPr>
          <w:rFonts w:cs="David" w:hint="cs"/>
          <w:rtl/>
        </w:rPr>
      </w:pPr>
      <w:r w:rsidRPr="00FE4764">
        <w:rPr>
          <w:rFonts w:cs="David" w:hint="cs"/>
          <w:rtl/>
        </w:rPr>
        <w:tab/>
        <w:t>הוא לא יודע?</w:t>
      </w:r>
    </w:p>
    <w:p w14:paraId="710283D7" w14:textId="77777777" w:rsidR="00FE4764" w:rsidRPr="00FE4764" w:rsidRDefault="00FE4764" w:rsidP="00FE4764">
      <w:pPr>
        <w:bidi/>
        <w:rPr>
          <w:rFonts w:cs="David" w:hint="cs"/>
          <w:rtl/>
        </w:rPr>
      </w:pPr>
    </w:p>
    <w:p w14:paraId="0888C951"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029FE5CC" w14:textId="77777777" w:rsidR="00FE4764" w:rsidRPr="00FE4764" w:rsidRDefault="00FE4764" w:rsidP="00FE4764">
      <w:pPr>
        <w:bidi/>
        <w:rPr>
          <w:rFonts w:cs="David" w:hint="cs"/>
          <w:rtl/>
        </w:rPr>
      </w:pPr>
    </w:p>
    <w:p w14:paraId="4B3F6D85" w14:textId="77777777" w:rsidR="00FE4764" w:rsidRPr="00FE4764" w:rsidRDefault="00FE4764" w:rsidP="00FE4764">
      <w:pPr>
        <w:bidi/>
        <w:rPr>
          <w:rFonts w:cs="David" w:hint="cs"/>
          <w:rtl/>
        </w:rPr>
      </w:pPr>
      <w:r w:rsidRPr="00FE4764">
        <w:rPr>
          <w:rFonts w:cs="David" w:hint="cs"/>
          <w:rtl/>
        </w:rPr>
        <w:tab/>
        <w:t>לא יודע. אני נתתי לו הזדמנות.</w:t>
      </w:r>
    </w:p>
    <w:p w14:paraId="5B5959D0" w14:textId="77777777" w:rsidR="00FE4764" w:rsidRPr="00FE4764" w:rsidRDefault="00FE4764" w:rsidP="00FE4764">
      <w:pPr>
        <w:bidi/>
        <w:rPr>
          <w:rFonts w:cs="David" w:hint="cs"/>
          <w:rtl/>
        </w:rPr>
      </w:pPr>
    </w:p>
    <w:p w14:paraId="0DD770E2"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1D124C4B" w14:textId="77777777" w:rsidR="00FE4764" w:rsidRPr="00FE4764" w:rsidRDefault="00FE4764" w:rsidP="00FE4764">
      <w:pPr>
        <w:bidi/>
        <w:rPr>
          <w:rFonts w:cs="David" w:hint="cs"/>
          <w:rtl/>
        </w:rPr>
      </w:pPr>
    </w:p>
    <w:p w14:paraId="6205A9F1" w14:textId="77777777" w:rsidR="00FE4764" w:rsidRPr="00FE4764" w:rsidRDefault="00FE4764" w:rsidP="00FE4764">
      <w:pPr>
        <w:bidi/>
        <w:rPr>
          <w:rFonts w:cs="David" w:hint="cs"/>
          <w:rtl/>
        </w:rPr>
      </w:pPr>
      <w:r w:rsidRPr="00FE4764">
        <w:rPr>
          <w:rFonts w:cs="David" w:hint="cs"/>
          <w:rtl/>
        </w:rPr>
        <w:tab/>
        <w:t xml:space="preserve">חבר הכנסת </w:t>
      </w:r>
      <w:proofErr w:type="spellStart"/>
      <w:r w:rsidRPr="00FE4764">
        <w:rPr>
          <w:rFonts w:cs="David" w:hint="cs"/>
          <w:rtl/>
        </w:rPr>
        <w:t>חנין</w:t>
      </w:r>
      <w:proofErr w:type="spellEnd"/>
      <w:r w:rsidRPr="00FE4764">
        <w:rPr>
          <w:rFonts w:cs="David" w:hint="cs"/>
          <w:rtl/>
        </w:rPr>
        <w:t>, בבקשה לסיים.</w:t>
      </w:r>
    </w:p>
    <w:p w14:paraId="0E557472" w14:textId="77777777" w:rsidR="00FE4764" w:rsidRPr="00FE4764" w:rsidRDefault="00FE4764" w:rsidP="00FE4764">
      <w:pPr>
        <w:bidi/>
        <w:rPr>
          <w:rFonts w:cs="David" w:hint="cs"/>
          <w:rtl/>
        </w:rPr>
      </w:pPr>
    </w:p>
    <w:p w14:paraId="7F60F07C" w14:textId="77777777" w:rsidR="00FE4764" w:rsidRPr="00FE4764" w:rsidRDefault="00FE4764" w:rsidP="00FE4764">
      <w:pPr>
        <w:bidi/>
        <w:rPr>
          <w:rFonts w:cs="David" w:hint="cs"/>
          <w:u w:val="single"/>
          <w:rtl/>
        </w:rPr>
      </w:pPr>
      <w:r w:rsidRPr="00FE4764">
        <w:rPr>
          <w:rFonts w:cs="David" w:hint="cs"/>
          <w:u w:val="single"/>
          <w:rtl/>
        </w:rPr>
        <w:t xml:space="preserve">דב </w:t>
      </w:r>
      <w:proofErr w:type="spellStart"/>
      <w:r w:rsidRPr="00FE4764">
        <w:rPr>
          <w:rFonts w:cs="David" w:hint="cs"/>
          <w:u w:val="single"/>
          <w:rtl/>
        </w:rPr>
        <w:t>חנין</w:t>
      </w:r>
      <w:proofErr w:type="spellEnd"/>
      <w:r w:rsidRPr="00FE4764">
        <w:rPr>
          <w:rFonts w:cs="David" w:hint="cs"/>
          <w:u w:val="single"/>
          <w:rtl/>
        </w:rPr>
        <w:t>:</w:t>
      </w:r>
    </w:p>
    <w:p w14:paraId="44F6B24B" w14:textId="77777777" w:rsidR="00FE4764" w:rsidRPr="00FE4764" w:rsidRDefault="00FE4764" w:rsidP="00FE4764">
      <w:pPr>
        <w:bidi/>
        <w:rPr>
          <w:rFonts w:cs="David" w:hint="cs"/>
          <w:rtl/>
        </w:rPr>
      </w:pPr>
    </w:p>
    <w:p w14:paraId="4722BACB" w14:textId="77777777" w:rsidR="00FE4764" w:rsidRPr="00FE4764" w:rsidRDefault="00FE4764" w:rsidP="00FE4764">
      <w:pPr>
        <w:bidi/>
        <w:rPr>
          <w:rFonts w:cs="David" w:hint="cs"/>
          <w:rtl/>
        </w:rPr>
      </w:pPr>
      <w:r w:rsidRPr="00FE4764">
        <w:rPr>
          <w:rFonts w:cs="David" w:hint="cs"/>
          <w:rtl/>
        </w:rPr>
        <w:tab/>
        <w:t xml:space="preserve">הביקור היה. הוא אמר </w:t>
      </w:r>
      <w:proofErr w:type="spellStart"/>
      <w:r w:rsidRPr="00FE4764">
        <w:rPr>
          <w:rFonts w:cs="David" w:hint="cs"/>
          <w:rtl/>
        </w:rPr>
        <w:t>לאובמה</w:t>
      </w:r>
      <w:proofErr w:type="spellEnd"/>
      <w:r w:rsidRPr="00FE4764">
        <w:rPr>
          <w:rFonts w:cs="David" w:hint="cs"/>
          <w:rtl/>
        </w:rPr>
        <w:t xml:space="preserve"> את מה שהוא רצה או לא רצה? עכשיו, גם הציבור הישראלי צריך לדעת מהי עמדת ממשלת ישראל בנושא הרחבת ההתנחלויות, נוכח העובדות שאנו רואים בשטח.</w:t>
      </w:r>
    </w:p>
    <w:p w14:paraId="1A64C588" w14:textId="77777777" w:rsidR="00FE4764" w:rsidRPr="00FE4764" w:rsidRDefault="00FE4764" w:rsidP="00FE4764">
      <w:pPr>
        <w:bidi/>
        <w:rPr>
          <w:rFonts w:cs="David" w:hint="cs"/>
          <w:rtl/>
        </w:rPr>
      </w:pPr>
    </w:p>
    <w:p w14:paraId="26FAA655" w14:textId="77777777" w:rsidR="00FE4764" w:rsidRPr="00FE4764" w:rsidRDefault="00FE4764" w:rsidP="00FE4764">
      <w:pPr>
        <w:bidi/>
        <w:rPr>
          <w:rFonts w:cs="David" w:hint="cs"/>
          <w:rtl/>
        </w:rPr>
      </w:pPr>
      <w:r w:rsidRPr="00FE4764">
        <w:rPr>
          <w:rFonts w:cs="David" w:hint="cs"/>
          <w:rtl/>
        </w:rPr>
        <w:tab/>
        <w:t>לכן, אדוני היושב-ראש, אני חושב שזה ערעור שאם הבחינה היא בחינה עניינית זה ערעור שצריך להתקבל. תודה.</w:t>
      </w:r>
    </w:p>
    <w:p w14:paraId="78CBDFFF" w14:textId="77777777" w:rsidR="00FE4764" w:rsidRPr="00FE4764" w:rsidRDefault="00FE4764" w:rsidP="00FE4764">
      <w:pPr>
        <w:bidi/>
        <w:rPr>
          <w:rFonts w:cs="David" w:hint="cs"/>
          <w:rtl/>
        </w:rPr>
      </w:pPr>
    </w:p>
    <w:p w14:paraId="405D20A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FBAEA4E" w14:textId="77777777" w:rsidR="00FE4764" w:rsidRPr="00FE4764" w:rsidRDefault="00FE4764" w:rsidP="00FE4764">
      <w:pPr>
        <w:bidi/>
        <w:rPr>
          <w:rFonts w:cs="David" w:hint="cs"/>
          <w:rtl/>
        </w:rPr>
      </w:pPr>
    </w:p>
    <w:p w14:paraId="50BB964A" w14:textId="77777777" w:rsidR="00FE4764" w:rsidRPr="00FE4764" w:rsidRDefault="00FE4764" w:rsidP="00FE4764">
      <w:pPr>
        <w:bidi/>
        <w:rPr>
          <w:rFonts w:cs="David" w:hint="cs"/>
          <w:rtl/>
        </w:rPr>
      </w:pPr>
      <w:r w:rsidRPr="00FE4764">
        <w:rPr>
          <w:rFonts w:cs="David" w:hint="cs"/>
          <w:rtl/>
        </w:rPr>
        <w:tab/>
        <w:t xml:space="preserve">חבר-הכנסת </w:t>
      </w:r>
      <w:proofErr w:type="spellStart"/>
      <w:r w:rsidRPr="00FE4764">
        <w:rPr>
          <w:rFonts w:cs="David" w:hint="cs"/>
          <w:rtl/>
        </w:rPr>
        <w:t>חנין</w:t>
      </w:r>
      <w:proofErr w:type="spellEnd"/>
      <w:r w:rsidRPr="00FE4764">
        <w:rPr>
          <w:rFonts w:cs="David" w:hint="cs"/>
          <w:rtl/>
        </w:rPr>
        <w:t>, תודה רבה. אין דיון על זה, ורק עונה אחד מסגני היושב-ראש.</w:t>
      </w:r>
    </w:p>
    <w:p w14:paraId="47817A8F" w14:textId="77777777" w:rsidR="00FE4764" w:rsidRPr="00FE4764" w:rsidRDefault="00FE4764" w:rsidP="00FE4764">
      <w:pPr>
        <w:bidi/>
        <w:rPr>
          <w:rFonts w:cs="David" w:hint="cs"/>
          <w:rtl/>
        </w:rPr>
      </w:pPr>
    </w:p>
    <w:p w14:paraId="4D47AC72"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1AF6BDA" w14:textId="77777777" w:rsidR="00FE4764" w:rsidRPr="00FE4764" w:rsidRDefault="00FE4764" w:rsidP="00FE4764">
      <w:pPr>
        <w:bidi/>
        <w:rPr>
          <w:rFonts w:cs="David" w:hint="cs"/>
          <w:rtl/>
        </w:rPr>
      </w:pPr>
    </w:p>
    <w:p w14:paraId="51C96D40" w14:textId="77777777" w:rsidR="00FE4764" w:rsidRPr="00FE4764" w:rsidRDefault="00FE4764" w:rsidP="00FE4764">
      <w:pPr>
        <w:bidi/>
        <w:rPr>
          <w:rFonts w:cs="David" w:hint="cs"/>
          <w:rtl/>
        </w:rPr>
      </w:pPr>
      <w:r w:rsidRPr="00FE4764">
        <w:rPr>
          <w:rFonts w:cs="David" w:hint="cs"/>
          <w:rtl/>
        </w:rPr>
        <w:tab/>
        <w:t>אני אענה.</w:t>
      </w:r>
    </w:p>
    <w:p w14:paraId="37710F09" w14:textId="77777777" w:rsidR="00FE4764" w:rsidRPr="00FE4764" w:rsidRDefault="00FE4764" w:rsidP="00FE4764">
      <w:pPr>
        <w:bidi/>
        <w:rPr>
          <w:rFonts w:cs="David" w:hint="cs"/>
          <w:rtl/>
        </w:rPr>
      </w:pPr>
    </w:p>
    <w:p w14:paraId="075A9D7F"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A58C0B8" w14:textId="77777777" w:rsidR="00FE4764" w:rsidRPr="00FE4764" w:rsidRDefault="00FE4764" w:rsidP="00FE4764">
      <w:pPr>
        <w:bidi/>
        <w:rPr>
          <w:rFonts w:cs="David" w:hint="cs"/>
          <w:rtl/>
        </w:rPr>
      </w:pPr>
    </w:p>
    <w:p w14:paraId="79E6136E" w14:textId="77777777" w:rsidR="00FE4764" w:rsidRPr="00FE4764" w:rsidRDefault="00FE4764" w:rsidP="00FE4764">
      <w:pPr>
        <w:bidi/>
        <w:rPr>
          <w:rFonts w:cs="David" w:hint="cs"/>
          <w:rtl/>
        </w:rPr>
      </w:pPr>
      <w:r w:rsidRPr="00FE4764">
        <w:rPr>
          <w:rFonts w:cs="David" w:hint="cs"/>
          <w:rtl/>
        </w:rPr>
        <w:tab/>
        <w:t>אני מבין שהתורנית היא חברת-הכנסת רוחמה אברהם-</w:t>
      </w:r>
      <w:proofErr w:type="spellStart"/>
      <w:r w:rsidRPr="00FE4764">
        <w:rPr>
          <w:rFonts w:cs="David" w:hint="cs"/>
          <w:rtl/>
        </w:rPr>
        <w:t>בלילא</w:t>
      </w:r>
      <w:proofErr w:type="spellEnd"/>
      <w:r w:rsidRPr="00FE4764">
        <w:rPr>
          <w:rFonts w:cs="David" w:hint="cs"/>
          <w:rtl/>
        </w:rPr>
        <w:t>. רשום לי שחבר-הכנסת טיבי ביקש, אבל את תורנית ולכן מגיע לך.</w:t>
      </w:r>
    </w:p>
    <w:p w14:paraId="0A8452D5"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אחמד טיבי:</w:t>
      </w:r>
    </w:p>
    <w:p w14:paraId="116A7033" w14:textId="77777777" w:rsidR="00FE4764" w:rsidRPr="00FE4764" w:rsidRDefault="00FE4764" w:rsidP="00FE4764">
      <w:pPr>
        <w:bidi/>
        <w:rPr>
          <w:rFonts w:cs="David" w:hint="cs"/>
          <w:rtl/>
        </w:rPr>
      </w:pPr>
    </w:p>
    <w:p w14:paraId="3B5F1E8F" w14:textId="77777777" w:rsidR="00FE4764" w:rsidRPr="00FE4764" w:rsidRDefault="00FE4764" w:rsidP="00FE4764">
      <w:pPr>
        <w:bidi/>
        <w:rPr>
          <w:rFonts w:cs="David" w:hint="cs"/>
          <w:rtl/>
        </w:rPr>
      </w:pPr>
      <w:r w:rsidRPr="00FE4764">
        <w:rPr>
          <w:rFonts w:cs="David" w:hint="cs"/>
          <w:rtl/>
        </w:rPr>
        <w:tab/>
        <w:t>לא ביקשתי, אבל אני מוכן להגיד.</w:t>
      </w:r>
    </w:p>
    <w:p w14:paraId="4B24191C" w14:textId="77777777" w:rsidR="00FE4764" w:rsidRPr="00FE4764" w:rsidRDefault="00FE4764" w:rsidP="00FE4764">
      <w:pPr>
        <w:bidi/>
        <w:rPr>
          <w:rFonts w:cs="David" w:hint="cs"/>
          <w:rtl/>
        </w:rPr>
      </w:pPr>
    </w:p>
    <w:p w14:paraId="42E413C0"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2D678A7" w14:textId="77777777" w:rsidR="00FE4764" w:rsidRPr="00FE4764" w:rsidRDefault="00FE4764" w:rsidP="00FE4764">
      <w:pPr>
        <w:bidi/>
        <w:rPr>
          <w:rFonts w:cs="David" w:hint="cs"/>
          <w:rtl/>
        </w:rPr>
      </w:pPr>
    </w:p>
    <w:p w14:paraId="38DF7895" w14:textId="77777777" w:rsidR="00FE4764" w:rsidRPr="00FE4764" w:rsidRDefault="00FE4764" w:rsidP="00FE4764">
      <w:pPr>
        <w:bidi/>
        <w:rPr>
          <w:rFonts w:cs="David" w:hint="cs"/>
          <w:rtl/>
        </w:rPr>
      </w:pPr>
      <w:r w:rsidRPr="00FE4764">
        <w:rPr>
          <w:rFonts w:cs="David" w:hint="cs"/>
          <w:rtl/>
        </w:rPr>
        <w:tab/>
        <w:t>אם כך, כנראה שטעו במזכירות הכנסת.</w:t>
      </w:r>
    </w:p>
    <w:p w14:paraId="7021C4C4" w14:textId="77777777" w:rsidR="00FE4764" w:rsidRPr="00FE4764" w:rsidRDefault="00FE4764" w:rsidP="00FE4764">
      <w:pPr>
        <w:bidi/>
        <w:rPr>
          <w:rFonts w:cs="David" w:hint="cs"/>
          <w:rtl/>
        </w:rPr>
      </w:pPr>
    </w:p>
    <w:p w14:paraId="5A868ED5" w14:textId="77777777" w:rsidR="00FE4764" w:rsidRPr="00FE4764" w:rsidRDefault="00FE4764" w:rsidP="00FE4764">
      <w:pPr>
        <w:bidi/>
        <w:rPr>
          <w:rFonts w:cs="David" w:hint="cs"/>
          <w:u w:val="single"/>
          <w:rtl/>
        </w:rPr>
      </w:pPr>
      <w:r w:rsidRPr="00FE4764">
        <w:rPr>
          <w:rFonts w:cs="David" w:hint="cs"/>
          <w:u w:val="single"/>
          <w:rtl/>
        </w:rPr>
        <w:t xml:space="preserve">זבולון </w:t>
      </w:r>
      <w:proofErr w:type="spellStart"/>
      <w:r w:rsidRPr="00FE4764">
        <w:rPr>
          <w:rFonts w:cs="David" w:hint="cs"/>
          <w:u w:val="single"/>
          <w:rtl/>
        </w:rPr>
        <w:t>אורלב</w:t>
      </w:r>
      <w:proofErr w:type="spellEnd"/>
      <w:r w:rsidRPr="00FE4764">
        <w:rPr>
          <w:rFonts w:cs="David" w:hint="cs"/>
          <w:u w:val="single"/>
          <w:rtl/>
        </w:rPr>
        <w:t>:</w:t>
      </w:r>
    </w:p>
    <w:p w14:paraId="7722767D" w14:textId="77777777" w:rsidR="00FE4764" w:rsidRPr="00FE4764" w:rsidRDefault="00FE4764" w:rsidP="00FE4764">
      <w:pPr>
        <w:bidi/>
        <w:rPr>
          <w:rFonts w:cs="David" w:hint="cs"/>
          <w:rtl/>
        </w:rPr>
      </w:pPr>
    </w:p>
    <w:p w14:paraId="002895F2" w14:textId="77777777" w:rsidR="00FE4764" w:rsidRPr="00FE4764" w:rsidRDefault="00FE4764" w:rsidP="00FE4764">
      <w:pPr>
        <w:bidi/>
        <w:rPr>
          <w:rFonts w:cs="David" w:hint="cs"/>
          <w:rtl/>
        </w:rPr>
      </w:pPr>
      <w:r w:rsidRPr="00FE4764">
        <w:rPr>
          <w:rFonts w:cs="David" w:hint="cs"/>
          <w:rtl/>
        </w:rPr>
        <w:tab/>
        <w:t>אני מוכן לשמוע יותר מחבר-הכנסת טיבי למה לא לאשר את זה.</w:t>
      </w:r>
    </w:p>
    <w:p w14:paraId="300D1432" w14:textId="77777777" w:rsidR="00FE4764" w:rsidRPr="00FE4764" w:rsidRDefault="00FE4764" w:rsidP="00FE4764">
      <w:pPr>
        <w:bidi/>
        <w:rPr>
          <w:rFonts w:cs="David" w:hint="cs"/>
          <w:rtl/>
        </w:rPr>
      </w:pPr>
    </w:p>
    <w:p w14:paraId="00CC8D3F"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42536BE6" w14:textId="77777777" w:rsidR="00FE4764" w:rsidRPr="00FE4764" w:rsidRDefault="00FE4764" w:rsidP="00FE4764">
      <w:pPr>
        <w:bidi/>
        <w:rPr>
          <w:rFonts w:cs="David" w:hint="cs"/>
          <w:rtl/>
        </w:rPr>
      </w:pPr>
    </w:p>
    <w:p w14:paraId="155F315F" w14:textId="77777777" w:rsidR="00FE4764" w:rsidRPr="00FE4764" w:rsidRDefault="00FE4764" w:rsidP="00FE4764">
      <w:pPr>
        <w:bidi/>
        <w:rPr>
          <w:rFonts w:cs="David" w:hint="cs"/>
          <w:rtl/>
        </w:rPr>
      </w:pPr>
      <w:r w:rsidRPr="00FE4764">
        <w:rPr>
          <w:rFonts w:cs="David" w:hint="cs"/>
          <w:rtl/>
        </w:rPr>
        <w:tab/>
        <w:t xml:space="preserve">אדוני, לא טעו. </w:t>
      </w:r>
      <w:proofErr w:type="spellStart"/>
      <w:r w:rsidRPr="00FE4764">
        <w:rPr>
          <w:rFonts w:cs="David" w:hint="cs"/>
          <w:rtl/>
        </w:rPr>
        <w:t>מכיון</w:t>
      </w:r>
      <w:proofErr w:type="spellEnd"/>
      <w:r w:rsidRPr="00FE4764">
        <w:rPr>
          <w:rFonts w:cs="David" w:hint="cs"/>
          <w:rtl/>
        </w:rPr>
        <w:t xml:space="preserve"> שעד אתמול בשעה 18:00 לא היה הנושא השני על סדר-היום, לא </w:t>
      </w:r>
      <w:proofErr w:type="spellStart"/>
      <w:r w:rsidRPr="00FE4764">
        <w:rPr>
          <w:rFonts w:cs="David" w:hint="cs"/>
          <w:rtl/>
        </w:rPr>
        <w:t>תיכננתי</w:t>
      </w:r>
      <w:proofErr w:type="spellEnd"/>
      <w:r w:rsidRPr="00FE4764">
        <w:rPr>
          <w:rFonts w:cs="David" w:hint="cs"/>
          <w:rtl/>
        </w:rPr>
        <w:t xml:space="preserve"> להגיע </w:t>
      </w:r>
      <w:proofErr w:type="spellStart"/>
      <w:r w:rsidRPr="00FE4764">
        <w:rPr>
          <w:rFonts w:cs="David" w:hint="cs"/>
          <w:rtl/>
        </w:rPr>
        <w:t>מכיון</w:t>
      </w:r>
      <w:proofErr w:type="spellEnd"/>
      <w:r w:rsidRPr="00FE4764">
        <w:rPr>
          <w:rFonts w:cs="David" w:hint="cs"/>
          <w:rtl/>
        </w:rPr>
        <w:t xml:space="preserve"> שיש לי איזה שהוא מפגש עם ראשי הקהילה היהודית בצרפת.</w:t>
      </w:r>
    </w:p>
    <w:p w14:paraId="7FF5CE24" w14:textId="77777777" w:rsidR="00FE4764" w:rsidRPr="00FE4764" w:rsidRDefault="00FE4764" w:rsidP="00FE4764">
      <w:pPr>
        <w:bidi/>
        <w:rPr>
          <w:rFonts w:cs="David" w:hint="cs"/>
          <w:rtl/>
        </w:rPr>
      </w:pPr>
    </w:p>
    <w:p w14:paraId="13F249F8"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10C718E" w14:textId="77777777" w:rsidR="00FE4764" w:rsidRPr="00FE4764" w:rsidRDefault="00FE4764" w:rsidP="00FE4764">
      <w:pPr>
        <w:bidi/>
        <w:rPr>
          <w:rFonts w:cs="David" w:hint="cs"/>
          <w:rtl/>
        </w:rPr>
      </w:pPr>
    </w:p>
    <w:p w14:paraId="656D32D8" w14:textId="77777777" w:rsidR="00FE4764" w:rsidRPr="00FE4764" w:rsidRDefault="00FE4764" w:rsidP="00FE4764">
      <w:pPr>
        <w:bidi/>
        <w:rPr>
          <w:rFonts w:cs="David" w:hint="cs"/>
          <w:rtl/>
        </w:rPr>
      </w:pPr>
      <w:r w:rsidRPr="00FE4764">
        <w:rPr>
          <w:rFonts w:cs="David" w:hint="cs"/>
          <w:rtl/>
        </w:rPr>
        <w:tab/>
        <w:t>הבנתי.</w:t>
      </w:r>
    </w:p>
    <w:p w14:paraId="294475A4" w14:textId="77777777" w:rsidR="00FE4764" w:rsidRPr="00FE4764" w:rsidRDefault="00FE4764" w:rsidP="00FE4764">
      <w:pPr>
        <w:bidi/>
        <w:rPr>
          <w:rFonts w:cs="David" w:hint="cs"/>
          <w:rtl/>
        </w:rPr>
      </w:pPr>
    </w:p>
    <w:p w14:paraId="4261E10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4001C7B1" w14:textId="77777777" w:rsidR="00FE4764" w:rsidRPr="00FE4764" w:rsidRDefault="00FE4764" w:rsidP="00FE4764">
      <w:pPr>
        <w:bidi/>
        <w:rPr>
          <w:rFonts w:cs="David" w:hint="cs"/>
          <w:rtl/>
        </w:rPr>
      </w:pPr>
    </w:p>
    <w:p w14:paraId="1F56B376" w14:textId="77777777" w:rsidR="00FE4764" w:rsidRPr="00FE4764" w:rsidRDefault="00FE4764" w:rsidP="00FE4764">
      <w:pPr>
        <w:bidi/>
        <w:rPr>
          <w:rFonts w:cs="David" w:hint="cs"/>
          <w:rtl/>
        </w:rPr>
      </w:pPr>
      <w:r w:rsidRPr="00FE4764">
        <w:rPr>
          <w:rFonts w:cs="David" w:hint="cs"/>
          <w:rtl/>
        </w:rPr>
        <w:tab/>
      </w:r>
      <w:proofErr w:type="spellStart"/>
      <w:r w:rsidRPr="00FE4764">
        <w:rPr>
          <w:rFonts w:cs="David" w:hint="cs"/>
          <w:rtl/>
        </w:rPr>
        <w:t>מכיון</w:t>
      </w:r>
      <w:proofErr w:type="spellEnd"/>
      <w:r w:rsidRPr="00FE4764">
        <w:rPr>
          <w:rFonts w:cs="David" w:hint="cs"/>
          <w:rtl/>
        </w:rPr>
        <w:t xml:space="preserve"> שאתה הבאת את הנושא השני, הייתי </w:t>
      </w:r>
      <w:proofErr w:type="spellStart"/>
      <w:r w:rsidRPr="00FE4764">
        <w:rPr>
          <w:rFonts w:cs="David" w:hint="cs"/>
          <w:rtl/>
        </w:rPr>
        <w:t>מחוייבת</w:t>
      </w:r>
      <w:proofErr w:type="spellEnd"/>
      <w:r w:rsidRPr="00FE4764">
        <w:rPr>
          <w:rFonts w:cs="David" w:hint="cs"/>
          <w:rtl/>
        </w:rPr>
        <w:t xml:space="preserve"> להגיע.</w:t>
      </w:r>
    </w:p>
    <w:p w14:paraId="5C2F6765" w14:textId="77777777" w:rsidR="00FE4764" w:rsidRPr="00FE4764" w:rsidRDefault="00FE4764" w:rsidP="00FE4764">
      <w:pPr>
        <w:bidi/>
        <w:rPr>
          <w:rFonts w:cs="David" w:hint="cs"/>
          <w:rtl/>
        </w:rPr>
      </w:pPr>
    </w:p>
    <w:p w14:paraId="219E6A01" w14:textId="77777777" w:rsidR="00FE4764" w:rsidRPr="00FE4764" w:rsidRDefault="00FE4764" w:rsidP="00FE4764">
      <w:pPr>
        <w:bidi/>
        <w:rPr>
          <w:rFonts w:cs="David" w:hint="cs"/>
          <w:rtl/>
        </w:rPr>
      </w:pPr>
      <w:r w:rsidRPr="00FE4764">
        <w:rPr>
          <w:rFonts w:cs="David" w:hint="cs"/>
          <w:rtl/>
        </w:rPr>
        <w:tab/>
        <w:t xml:space="preserve">אין ספק שבראייתו של חבר-הכנסת דב </w:t>
      </w:r>
      <w:proofErr w:type="spellStart"/>
      <w:r w:rsidRPr="00FE4764">
        <w:rPr>
          <w:rFonts w:cs="David" w:hint="cs"/>
          <w:rtl/>
        </w:rPr>
        <w:t>חנין</w:t>
      </w:r>
      <w:proofErr w:type="spellEnd"/>
      <w:r w:rsidRPr="00FE4764">
        <w:rPr>
          <w:rFonts w:cs="David" w:hint="cs"/>
          <w:rtl/>
        </w:rPr>
        <w:t xml:space="preserve"> ובראייתם של חברי הכנסת, למשל סגן היושב-ראש דני </w:t>
      </w:r>
      <w:proofErr w:type="spellStart"/>
      <w:r w:rsidRPr="00FE4764">
        <w:rPr>
          <w:rFonts w:cs="David" w:hint="cs"/>
          <w:rtl/>
        </w:rPr>
        <w:t>דנון</w:t>
      </w:r>
      <w:proofErr w:type="spellEnd"/>
      <w:r w:rsidRPr="00FE4764">
        <w:rPr>
          <w:rFonts w:cs="David" w:hint="cs"/>
          <w:rtl/>
        </w:rPr>
        <w:t xml:space="preserve"> שאמר: כן, זה גם נושא ראוי וחשוב מההיבט - - -</w:t>
      </w:r>
    </w:p>
    <w:p w14:paraId="555579CF" w14:textId="77777777" w:rsidR="00FE4764" w:rsidRPr="00FE4764" w:rsidRDefault="00FE4764" w:rsidP="00FE4764">
      <w:pPr>
        <w:bidi/>
        <w:rPr>
          <w:rFonts w:cs="David" w:hint="cs"/>
          <w:rtl/>
        </w:rPr>
      </w:pPr>
    </w:p>
    <w:p w14:paraId="4B2EE50C" w14:textId="77777777" w:rsidR="00FE4764" w:rsidRPr="00FE4764" w:rsidRDefault="00FE4764" w:rsidP="00FE4764">
      <w:pPr>
        <w:bidi/>
        <w:rPr>
          <w:rFonts w:cs="David" w:hint="cs"/>
          <w:u w:val="single"/>
          <w:rtl/>
        </w:rPr>
      </w:pPr>
      <w:r w:rsidRPr="00FE4764">
        <w:rPr>
          <w:rFonts w:cs="David" w:hint="cs"/>
          <w:u w:val="single"/>
          <w:rtl/>
        </w:rPr>
        <w:t xml:space="preserve">דני </w:t>
      </w:r>
      <w:proofErr w:type="spellStart"/>
      <w:r w:rsidRPr="00FE4764">
        <w:rPr>
          <w:rFonts w:cs="David" w:hint="cs"/>
          <w:u w:val="single"/>
          <w:rtl/>
        </w:rPr>
        <w:t>דנון</w:t>
      </w:r>
      <w:proofErr w:type="spellEnd"/>
      <w:r w:rsidRPr="00FE4764">
        <w:rPr>
          <w:rFonts w:cs="David" w:hint="cs"/>
          <w:u w:val="single"/>
          <w:rtl/>
        </w:rPr>
        <w:t>:</w:t>
      </w:r>
    </w:p>
    <w:p w14:paraId="6115D7F2" w14:textId="77777777" w:rsidR="00FE4764" w:rsidRPr="00FE4764" w:rsidRDefault="00FE4764" w:rsidP="00FE4764">
      <w:pPr>
        <w:bidi/>
        <w:rPr>
          <w:rFonts w:cs="David" w:hint="cs"/>
          <w:rtl/>
        </w:rPr>
      </w:pPr>
    </w:p>
    <w:p w14:paraId="1E0A4FE9" w14:textId="77777777" w:rsidR="00FE4764" w:rsidRPr="00FE4764" w:rsidRDefault="00FE4764" w:rsidP="00FE4764">
      <w:pPr>
        <w:bidi/>
        <w:rPr>
          <w:rFonts w:cs="David" w:hint="cs"/>
          <w:rtl/>
        </w:rPr>
      </w:pPr>
      <w:r w:rsidRPr="00FE4764">
        <w:rPr>
          <w:rFonts w:cs="David" w:hint="cs"/>
          <w:rtl/>
        </w:rPr>
        <w:tab/>
        <w:t>אני תומך בהרחבת התנחלויות.</w:t>
      </w:r>
    </w:p>
    <w:p w14:paraId="0CA84DD4" w14:textId="77777777" w:rsidR="00FE4764" w:rsidRPr="00FE4764" w:rsidRDefault="00FE4764" w:rsidP="00FE4764">
      <w:pPr>
        <w:bidi/>
        <w:rPr>
          <w:rFonts w:cs="David" w:hint="cs"/>
          <w:rtl/>
        </w:rPr>
      </w:pPr>
    </w:p>
    <w:p w14:paraId="2FBE69A0"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36E6EE06" w14:textId="77777777" w:rsidR="00FE4764" w:rsidRPr="00FE4764" w:rsidRDefault="00FE4764" w:rsidP="00FE4764">
      <w:pPr>
        <w:bidi/>
        <w:rPr>
          <w:rFonts w:cs="David" w:hint="cs"/>
          <w:rtl/>
        </w:rPr>
      </w:pPr>
    </w:p>
    <w:p w14:paraId="54464048" w14:textId="77777777" w:rsidR="00FE4764" w:rsidRPr="00FE4764" w:rsidRDefault="00FE4764" w:rsidP="00FE4764">
      <w:pPr>
        <w:bidi/>
        <w:rPr>
          <w:rFonts w:cs="David" w:hint="cs"/>
          <w:rtl/>
        </w:rPr>
      </w:pPr>
      <w:r w:rsidRPr="00FE4764">
        <w:rPr>
          <w:rFonts w:cs="David" w:hint="cs"/>
          <w:rtl/>
        </w:rPr>
        <w:tab/>
        <w:t>הוא תומך בהרחבת התנחלויות, ומה שאתה אומר זה ההפך.</w:t>
      </w:r>
    </w:p>
    <w:p w14:paraId="261CFDC6" w14:textId="77777777" w:rsidR="00FE4764" w:rsidRPr="00FE4764" w:rsidRDefault="00FE4764" w:rsidP="00FE4764">
      <w:pPr>
        <w:bidi/>
        <w:rPr>
          <w:rFonts w:cs="David" w:hint="cs"/>
          <w:rtl/>
        </w:rPr>
      </w:pPr>
    </w:p>
    <w:p w14:paraId="414052D2" w14:textId="77777777" w:rsidR="00FE4764" w:rsidRPr="00FE4764" w:rsidRDefault="00FE4764" w:rsidP="00FE4764">
      <w:pPr>
        <w:bidi/>
        <w:rPr>
          <w:rFonts w:cs="David" w:hint="cs"/>
          <w:u w:val="single"/>
          <w:rtl/>
        </w:rPr>
      </w:pPr>
      <w:r w:rsidRPr="00FE4764">
        <w:rPr>
          <w:rFonts w:cs="David" w:hint="cs"/>
          <w:u w:val="single"/>
          <w:rtl/>
        </w:rPr>
        <w:t xml:space="preserve">דני </w:t>
      </w:r>
      <w:proofErr w:type="spellStart"/>
      <w:r w:rsidRPr="00FE4764">
        <w:rPr>
          <w:rFonts w:cs="David" w:hint="cs"/>
          <w:u w:val="single"/>
          <w:rtl/>
        </w:rPr>
        <w:t>דנון</w:t>
      </w:r>
      <w:proofErr w:type="spellEnd"/>
      <w:r w:rsidRPr="00FE4764">
        <w:rPr>
          <w:rFonts w:cs="David" w:hint="cs"/>
          <w:u w:val="single"/>
          <w:rtl/>
        </w:rPr>
        <w:t>:</w:t>
      </w:r>
    </w:p>
    <w:p w14:paraId="5BB61D7A" w14:textId="77777777" w:rsidR="00FE4764" w:rsidRPr="00FE4764" w:rsidRDefault="00FE4764" w:rsidP="00FE4764">
      <w:pPr>
        <w:bidi/>
        <w:rPr>
          <w:rFonts w:cs="David" w:hint="cs"/>
          <w:rtl/>
        </w:rPr>
      </w:pPr>
    </w:p>
    <w:p w14:paraId="7495AD54" w14:textId="77777777" w:rsidR="00FE4764" w:rsidRPr="00FE4764" w:rsidRDefault="00FE4764" w:rsidP="00FE4764">
      <w:pPr>
        <w:bidi/>
        <w:rPr>
          <w:rFonts w:cs="David" w:hint="cs"/>
          <w:rtl/>
        </w:rPr>
      </w:pPr>
      <w:r w:rsidRPr="00FE4764">
        <w:rPr>
          <w:rFonts w:cs="David" w:hint="cs"/>
          <w:rtl/>
        </w:rPr>
        <w:tab/>
        <w:t>כמו שזה מנוסח כך זה מבורך.</w:t>
      </w:r>
    </w:p>
    <w:p w14:paraId="2D2771D1" w14:textId="77777777" w:rsidR="00FE4764" w:rsidRPr="00FE4764" w:rsidRDefault="00FE4764" w:rsidP="00FE4764">
      <w:pPr>
        <w:bidi/>
        <w:rPr>
          <w:rFonts w:cs="David" w:hint="cs"/>
          <w:rtl/>
        </w:rPr>
      </w:pPr>
    </w:p>
    <w:p w14:paraId="5D4633F8" w14:textId="77777777" w:rsidR="00FE4764" w:rsidRPr="00FE4764" w:rsidRDefault="00FE4764" w:rsidP="00FE4764">
      <w:pPr>
        <w:bidi/>
        <w:rPr>
          <w:rFonts w:cs="David" w:hint="cs"/>
          <w:u w:val="single"/>
          <w:rtl/>
        </w:rPr>
      </w:pPr>
      <w:r w:rsidRPr="00FE4764">
        <w:rPr>
          <w:rFonts w:cs="David" w:hint="cs"/>
          <w:u w:val="single"/>
          <w:rtl/>
        </w:rPr>
        <w:t>יואל חסון:</w:t>
      </w:r>
    </w:p>
    <w:p w14:paraId="69449126" w14:textId="77777777" w:rsidR="00FE4764" w:rsidRPr="00FE4764" w:rsidRDefault="00FE4764" w:rsidP="00FE4764">
      <w:pPr>
        <w:bidi/>
        <w:rPr>
          <w:rFonts w:cs="David" w:hint="cs"/>
          <w:rtl/>
        </w:rPr>
      </w:pPr>
    </w:p>
    <w:p w14:paraId="068159C4" w14:textId="77777777" w:rsidR="00FE4764" w:rsidRPr="00FE4764" w:rsidRDefault="00FE4764" w:rsidP="00FE4764">
      <w:pPr>
        <w:bidi/>
        <w:rPr>
          <w:rFonts w:cs="David" w:hint="cs"/>
          <w:rtl/>
        </w:rPr>
      </w:pPr>
      <w:r w:rsidRPr="00FE4764">
        <w:rPr>
          <w:rFonts w:cs="David" w:hint="cs"/>
          <w:rtl/>
        </w:rPr>
        <w:tab/>
        <w:t>יש לי הצעה לסדר.</w:t>
      </w:r>
    </w:p>
    <w:p w14:paraId="2B5D6A74" w14:textId="77777777" w:rsidR="00FE4764" w:rsidRPr="00FE4764" w:rsidRDefault="00FE4764" w:rsidP="00FE4764">
      <w:pPr>
        <w:bidi/>
        <w:rPr>
          <w:rFonts w:cs="David" w:hint="cs"/>
          <w:rtl/>
        </w:rPr>
      </w:pPr>
    </w:p>
    <w:p w14:paraId="39C9AB19" w14:textId="77777777" w:rsidR="00FE4764" w:rsidRPr="00FE4764" w:rsidRDefault="00FE4764" w:rsidP="00FE4764">
      <w:pPr>
        <w:bidi/>
        <w:rPr>
          <w:rFonts w:cs="David" w:hint="cs"/>
          <w:u w:val="single"/>
          <w:rtl/>
        </w:rPr>
      </w:pPr>
      <w:r w:rsidRPr="00FE4764">
        <w:rPr>
          <w:rFonts w:cs="David" w:hint="cs"/>
          <w:u w:val="single"/>
          <w:rtl/>
        </w:rPr>
        <w:t>דובר:</w:t>
      </w:r>
    </w:p>
    <w:p w14:paraId="08B5B873" w14:textId="77777777" w:rsidR="00FE4764" w:rsidRPr="00FE4764" w:rsidRDefault="00FE4764" w:rsidP="00FE4764">
      <w:pPr>
        <w:bidi/>
        <w:rPr>
          <w:rFonts w:cs="David" w:hint="cs"/>
          <w:rtl/>
        </w:rPr>
      </w:pPr>
    </w:p>
    <w:p w14:paraId="3E71C980" w14:textId="77777777" w:rsidR="00FE4764" w:rsidRPr="00FE4764" w:rsidRDefault="00FE4764" w:rsidP="00FE4764">
      <w:pPr>
        <w:bidi/>
        <w:rPr>
          <w:rFonts w:cs="David" w:hint="cs"/>
          <w:rtl/>
        </w:rPr>
      </w:pPr>
      <w:r w:rsidRPr="00FE4764">
        <w:rPr>
          <w:rFonts w:cs="David" w:hint="cs"/>
          <w:rtl/>
        </w:rPr>
        <w:tab/>
        <w:t xml:space="preserve">חבר הכנסת דני </w:t>
      </w:r>
      <w:proofErr w:type="spellStart"/>
      <w:r w:rsidRPr="00FE4764">
        <w:rPr>
          <w:rFonts w:cs="David" w:hint="cs"/>
          <w:rtl/>
        </w:rPr>
        <w:t>דנון</w:t>
      </w:r>
      <w:proofErr w:type="spellEnd"/>
      <w:r w:rsidRPr="00FE4764">
        <w:rPr>
          <w:rFonts w:cs="David" w:hint="cs"/>
          <w:rtl/>
        </w:rPr>
        <w:t xml:space="preserve">, אתה לא לבד. </w:t>
      </w:r>
    </w:p>
    <w:p w14:paraId="2E4C1668" w14:textId="77777777" w:rsidR="00FE4764" w:rsidRPr="00FE4764" w:rsidRDefault="00FE4764" w:rsidP="00FE4764">
      <w:pPr>
        <w:bidi/>
        <w:rPr>
          <w:rFonts w:cs="David" w:hint="cs"/>
          <w:rtl/>
        </w:rPr>
      </w:pPr>
    </w:p>
    <w:p w14:paraId="380464A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1B954DF5" w14:textId="77777777" w:rsidR="00FE4764" w:rsidRPr="00FE4764" w:rsidRDefault="00FE4764" w:rsidP="00FE4764">
      <w:pPr>
        <w:bidi/>
        <w:rPr>
          <w:rFonts w:cs="David" w:hint="cs"/>
          <w:rtl/>
        </w:rPr>
      </w:pPr>
    </w:p>
    <w:p w14:paraId="49DC5ED5" w14:textId="77777777" w:rsidR="00FE4764" w:rsidRPr="00FE4764" w:rsidRDefault="00FE4764" w:rsidP="00FE4764">
      <w:pPr>
        <w:bidi/>
        <w:rPr>
          <w:rFonts w:cs="David" w:hint="cs"/>
          <w:rtl/>
        </w:rPr>
      </w:pPr>
      <w:r w:rsidRPr="00FE4764">
        <w:rPr>
          <w:rFonts w:cs="David" w:hint="cs"/>
          <w:rtl/>
        </w:rPr>
        <w:tab/>
        <w:t>סליחה, אני באמצע דבריי. זו שערורייה. מילא לקואליציה, אבל לי?</w:t>
      </w:r>
    </w:p>
    <w:p w14:paraId="262EFF60"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7407D239" w14:textId="77777777" w:rsidR="00FE4764" w:rsidRPr="00FE4764" w:rsidRDefault="00FE4764" w:rsidP="00FE4764">
      <w:pPr>
        <w:bidi/>
        <w:rPr>
          <w:rFonts w:cs="David" w:hint="cs"/>
          <w:rtl/>
        </w:rPr>
      </w:pPr>
    </w:p>
    <w:p w14:paraId="6B18D86E" w14:textId="77777777" w:rsidR="00FE4764" w:rsidRPr="00FE4764" w:rsidRDefault="00FE4764" w:rsidP="00FE4764">
      <w:pPr>
        <w:bidi/>
        <w:rPr>
          <w:rFonts w:cs="David" w:hint="cs"/>
          <w:rtl/>
        </w:rPr>
      </w:pPr>
      <w:r w:rsidRPr="00FE4764">
        <w:rPr>
          <w:rFonts w:cs="David" w:hint="cs"/>
          <w:rtl/>
        </w:rPr>
        <w:tab/>
        <w:t>אתה מפריע לחברת הכנסת אברהם-</w:t>
      </w:r>
      <w:proofErr w:type="spellStart"/>
      <w:r w:rsidRPr="00FE4764">
        <w:rPr>
          <w:rFonts w:cs="David" w:hint="cs"/>
          <w:rtl/>
        </w:rPr>
        <w:t>בלילא</w:t>
      </w:r>
      <w:proofErr w:type="spellEnd"/>
      <w:r w:rsidRPr="00FE4764">
        <w:rPr>
          <w:rFonts w:cs="David" w:hint="cs"/>
          <w:rtl/>
        </w:rPr>
        <w:t xml:space="preserve"> לדבר. חברת הכנסת אברהם-</w:t>
      </w:r>
      <w:proofErr w:type="spellStart"/>
      <w:r w:rsidRPr="00FE4764">
        <w:rPr>
          <w:rFonts w:cs="David" w:hint="cs"/>
          <w:rtl/>
        </w:rPr>
        <w:t>בלילא</w:t>
      </w:r>
      <w:proofErr w:type="spellEnd"/>
      <w:r w:rsidRPr="00FE4764">
        <w:rPr>
          <w:rFonts w:cs="David" w:hint="cs"/>
          <w:rtl/>
        </w:rPr>
        <w:t>, בבקשה.</w:t>
      </w:r>
    </w:p>
    <w:p w14:paraId="3333DA64" w14:textId="77777777" w:rsidR="00FE4764" w:rsidRPr="00FE4764" w:rsidRDefault="00FE4764" w:rsidP="00FE4764">
      <w:pPr>
        <w:bidi/>
        <w:rPr>
          <w:rFonts w:cs="David" w:hint="cs"/>
          <w:rtl/>
        </w:rPr>
      </w:pPr>
    </w:p>
    <w:p w14:paraId="674DED7E" w14:textId="77777777" w:rsidR="00FE4764" w:rsidRPr="00FE4764" w:rsidRDefault="00FE4764" w:rsidP="00FE4764">
      <w:pPr>
        <w:bidi/>
        <w:rPr>
          <w:rFonts w:cs="David" w:hint="cs"/>
          <w:u w:val="single"/>
          <w:rtl/>
        </w:rPr>
      </w:pPr>
      <w:r w:rsidRPr="00FE4764">
        <w:rPr>
          <w:rFonts w:cs="David" w:hint="cs"/>
          <w:u w:val="single"/>
          <w:rtl/>
        </w:rPr>
        <w:t>אחמד טיבי:</w:t>
      </w:r>
    </w:p>
    <w:p w14:paraId="339CD956" w14:textId="77777777" w:rsidR="00FE4764" w:rsidRPr="00FE4764" w:rsidRDefault="00FE4764" w:rsidP="00FE4764">
      <w:pPr>
        <w:bidi/>
        <w:rPr>
          <w:rFonts w:cs="David" w:hint="cs"/>
          <w:rtl/>
        </w:rPr>
      </w:pPr>
    </w:p>
    <w:p w14:paraId="234A7490" w14:textId="77777777" w:rsidR="00FE4764" w:rsidRPr="00FE4764" w:rsidRDefault="00FE4764" w:rsidP="00FE4764">
      <w:pPr>
        <w:bidi/>
        <w:rPr>
          <w:rFonts w:cs="David" w:hint="cs"/>
          <w:rtl/>
        </w:rPr>
      </w:pPr>
      <w:r w:rsidRPr="00FE4764">
        <w:rPr>
          <w:rFonts w:cs="David" w:hint="cs"/>
          <w:rtl/>
        </w:rPr>
        <w:tab/>
        <w:t xml:space="preserve">דרך אגב, למי שלא שם לב זו </w:t>
      </w:r>
      <w:proofErr w:type="spellStart"/>
      <w:r w:rsidRPr="00FE4764">
        <w:rPr>
          <w:rFonts w:cs="David" w:hint="cs"/>
          <w:rtl/>
        </w:rPr>
        <w:t>היתה</w:t>
      </w:r>
      <w:proofErr w:type="spellEnd"/>
      <w:r w:rsidRPr="00FE4764">
        <w:rPr>
          <w:rFonts w:cs="David" w:hint="cs"/>
          <w:rtl/>
        </w:rPr>
        <w:t xml:space="preserve"> נזיפה.</w:t>
      </w:r>
    </w:p>
    <w:p w14:paraId="7A667440" w14:textId="77777777" w:rsidR="00FE4764" w:rsidRPr="00FE4764" w:rsidRDefault="00FE4764" w:rsidP="00FE4764">
      <w:pPr>
        <w:bidi/>
        <w:rPr>
          <w:rFonts w:cs="David" w:hint="cs"/>
          <w:rtl/>
        </w:rPr>
      </w:pPr>
    </w:p>
    <w:p w14:paraId="4786C77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189E0E33" w14:textId="77777777" w:rsidR="00FE4764" w:rsidRPr="00FE4764" w:rsidRDefault="00FE4764" w:rsidP="00FE4764">
      <w:pPr>
        <w:bidi/>
        <w:rPr>
          <w:rFonts w:cs="David" w:hint="cs"/>
          <w:rtl/>
        </w:rPr>
      </w:pPr>
    </w:p>
    <w:p w14:paraId="02936D55" w14:textId="77777777" w:rsidR="00FE4764" w:rsidRPr="00FE4764" w:rsidRDefault="00FE4764" w:rsidP="00FE4764">
      <w:pPr>
        <w:bidi/>
        <w:rPr>
          <w:rFonts w:cs="David" w:hint="cs"/>
          <w:rtl/>
        </w:rPr>
      </w:pPr>
      <w:r w:rsidRPr="00FE4764">
        <w:rPr>
          <w:rFonts w:cs="David" w:hint="cs"/>
          <w:rtl/>
        </w:rPr>
        <w:tab/>
        <w:t xml:space="preserve">אני לא אמלא כאן את תפקידי כחברת-כנסת מהאופוזיציה ואנסה להעביר את הצעתו של חבר-הכנסת דב </w:t>
      </w:r>
      <w:proofErr w:type="spellStart"/>
      <w:r w:rsidRPr="00FE4764">
        <w:rPr>
          <w:rFonts w:cs="David" w:hint="cs"/>
          <w:rtl/>
        </w:rPr>
        <w:t>חנין</w:t>
      </w:r>
      <w:proofErr w:type="spellEnd"/>
      <w:r w:rsidRPr="00FE4764">
        <w:rPr>
          <w:rFonts w:cs="David" w:hint="cs"/>
          <w:rtl/>
        </w:rPr>
        <w:t xml:space="preserve">, אלא אביא את נימוקיה של נשיאות הכנסת. נשיאות הכנסת בחרה אתמול נושאים שעל סדר-היום, וביניהם גם </w:t>
      </w:r>
      <w:proofErr w:type="spellStart"/>
      <w:r w:rsidRPr="00FE4764">
        <w:rPr>
          <w:rFonts w:cs="David" w:hint="cs"/>
          <w:rtl/>
        </w:rPr>
        <w:t>היתה</w:t>
      </w:r>
      <w:proofErr w:type="spellEnd"/>
      <w:r w:rsidRPr="00FE4764">
        <w:rPr>
          <w:rFonts w:cs="David" w:hint="cs"/>
          <w:rtl/>
        </w:rPr>
        <w:t xml:space="preserve"> מחלוקת באשר לסוגיית נסיעתו של ראש הממשלה לפגישה עם </w:t>
      </w:r>
      <w:proofErr w:type="spellStart"/>
      <w:r w:rsidRPr="00FE4764">
        <w:rPr>
          <w:rFonts w:cs="David" w:hint="cs"/>
          <w:rtl/>
        </w:rPr>
        <w:t>אובמה</w:t>
      </w:r>
      <w:proofErr w:type="spellEnd"/>
      <w:r w:rsidRPr="00FE4764">
        <w:rPr>
          <w:rFonts w:cs="David" w:hint="cs"/>
          <w:rtl/>
        </w:rPr>
        <w:t xml:space="preserve"> שבה כמעט כל סיעות הבית הציעו לדבר בנושא. מדובר ב-5-6 הצעות לסדר אשר אישרנו אותן אתמול, וכמות חברי-הכנסת אשר נרשמה לדיון בכל אחת מההצעות לסדר היא רבה. זה נכון שבשבוע שעבר סדר יומה של הכנסת היה די מרווח וניתן היה להכניס עוד נושאים בסדר-היום, אבל, היושב-ראש, בשבוע הזה הכנסת מתחילה גם בחקיקה פרטית והיא דנה בהצעות חוק שחל עליהן דין רציפות במטרה לבוא ולאשרן. כך שזמנה של הכנסת דווקא השבוע, כדי לאפשר לחבר-הכנסת דב </w:t>
      </w:r>
      <w:proofErr w:type="spellStart"/>
      <w:r w:rsidRPr="00FE4764">
        <w:rPr>
          <w:rFonts w:cs="David" w:hint="cs"/>
          <w:rtl/>
        </w:rPr>
        <w:t>חנין</w:t>
      </w:r>
      <w:proofErr w:type="spellEnd"/>
      <w:r w:rsidRPr="00FE4764">
        <w:rPr>
          <w:rFonts w:cs="David" w:hint="cs"/>
          <w:rtl/>
        </w:rPr>
        <w:t xml:space="preserve"> ו/או חברי-כנסת אחרים אשר ירצו לדבר בעניין, הוא די לחוץ. אני לא מטילה ספק בנושא לכשעצמו. אני חושבת שוועדת הכנסת לא יכולה לקבל את הערעור הזה.</w:t>
      </w:r>
    </w:p>
    <w:p w14:paraId="6CD60F32" w14:textId="77777777" w:rsidR="00FE4764" w:rsidRPr="00FE4764" w:rsidRDefault="00FE4764" w:rsidP="00FE4764">
      <w:pPr>
        <w:bidi/>
        <w:rPr>
          <w:rFonts w:cs="David" w:hint="cs"/>
          <w:rtl/>
        </w:rPr>
      </w:pPr>
    </w:p>
    <w:p w14:paraId="6B11EFA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A236EE0" w14:textId="77777777" w:rsidR="00FE4764" w:rsidRPr="00FE4764" w:rsidRDefault="00FE4764" w:rsidP="00FE4764">
      <w:pPr>
        <w:bidi/>
        <w:rPr>
          <w:rFonts w:cs="David" w:hint="cs"/>
          <w:rtl/>
        </w:rPr>
      </w:pPr>
    </w:p>
    <w:p w14:paraId="2C614A70" w14:textId="77777777" w:rsidR="00FE4764" w:rsidRPr="00FE4764" w:rsidRDefault="00FE4764" w:rsidP="00FE4764">
      <w:pPr>
        <w:bidi/>
        <w:rPr>
          <w:rFonts w:cs="David" w:hint="cs"/>
          <w:rtl/>
        </w:rPr>
      </w:pPr>
      <w:r w:rsidRPr="00FE4764">
        <w:rPr>
          <w:rFonts w:cs="David" w:hint="cs"/>
          <w:rtl/>
        </w:rPr>
        <w:tab/>
        <w:t>תודה לסגנית יושב-ראש הכנסת.</w:t>
      </w:r>
    </w:p>
    <w:p w14:paraId="2B7173F8" w14:textId="77777777" w:rsidR="00FE4764" w:rsidRPr="00FE4764" w:rsidRDefault="00FE4764" w:rsidP="00FE4764">
      <w:pPr>
        <w:bidi/>
        <w:rPr>
          <w:rFonts w:cs="David" w:hint="cs"/>
          <w:rtl/>
        </w:rPr>
      </w:pPr>
    </w:p>
    <w:p w14:paraId="3A7ABD4C" w14:textId="77777777" w:rsidR="00FE4764" w:rsidRPr="00FE4764" w:rsidRDefault="00FE4764" w:rsidP="00FE4764">
      <w:pPr>
        <w:bidi/>
        <w:rPr>
          <w:rFonts w:cs="David" w:hint="cs"/>
          <w:rtl/>
        </w:rPr>
      </w:pPr>
      <w:r w:rsidRPr="00FE4764">
        <w:rPr>
          <w:rFonts w:cs="David" w:hint="cs"/>
          <w:rtl/>
        </w:rPr>
        <w:tab/>
        <w:t xml:space="preserve">אני מביא להצבעה את בקשת חבר-הכנסת </w:t>
      </w:r>
      <w:proofErr w:type="spellStart"/>
      <w:r w:rsidRPr="00FE4764">
        <w:rPr>
          <w:rFonts w:cs="David" w:hint="cs"/>
          <w:rtl/>
        </w:rPr>
        <w:t>חנין</w:t>
      </w:r>
      <w:proofErr w:type="spellEnd"/>
      <w:r w:rsidRPr="00FE4764">
        <w:rPr>
          <w:rFonts w:cs="David" w:hint="cs"/>
          <w:rtl/>
        </w:rPr>
        <w:t xml:space="preserve"> לערעור. מי בעד הערעור? מי נגד?</w:t>
      </w:r>
    </w:p>
    <w:p w14:paraId="11BCDC09" w14:textId="77777777" w:rsidR="00FE4764" w:rsidRPr="00FE4764" w:rsidRDefault="00FE4764" w:rsidP="00FE4764">
      <w:pPr>
        <w:bidi/>
        <w:rPr>
          <w:rFonts w:cs="David" w:hint="cs"/>
          <w:rtl/>
        </w:rPr>
      </w:pPr>
    </w:p>
    <w:p w14:paraId="15520D6E" w14:textId="77777777" w:rsidR="00FE4764" w:rsidRPr="00FE4764" w:rsidRDefault="00FE4764" w:rsidP="00FE4764">
      <w:pPr>
        <w:bidi/>
        <w:jc w:val="center"/>
        <w:rPr>
          <w:rFonts w:cs="David" w:hint="cs"/>
          <w:b/>
          <w:bCs/>
          <w:rtl/>
        </w:rPr>
      </w:pPr>
      <w:r w:rsidRPr="00FE4764">
        <w:rPr>
          <w:rFonts w:cs="David" w:hint="cs"/>
          <w:b/>
          <w:bCs/>
          <w:rtl/>
        </w:rPr>
        <w:t>ה צ ב ע ה</w:t>
      </w:r>
    </w:p>
    <w:p w14:paraId="07D9E55E" w14:textId="77777777" w:rsidR="00FE4764" w:rsidRPr="00FE4764" w:rsidRDefault="00FE4764" w:rsidP="00FE4764">
      <w:pPr>
        <w:bidi/>
        <w:jc w:val="center"/>
        <w:rPr>
          <w:rFonts w:cs="David" w:hint="cs"/>
          <w:rtl/>
        </w:rPr>
      </w:pPr>
    </w:p>
    <w:p w14:paraId="4D4107A9" w14:textId="77777777" w:rsidR="00FE4764" w:rsidRPr="00FE4764" w:rsidRDefault="00FE4764" w:rsidP="00FE4764">
      <w:pPr>
        <w:bidi/>
        <w:jc w:val="center"/>
        <w:rPr>
          <w:rFonts w:cs="David" w:hint="cs"/>
          <w:rtl/>
        </w:rPr>
      </w:pPr>
      <w:r w:rsidRPr="00FE4764">
        <w:rPr>
          <w:rFonts w:cs="David" w:hint="cs"/>
          <w:rtl/>
        </w:rPr>
        <w:t>בעד - 1</w:t>
      </w:r>
    </w:p>
    <w:p w14:paraId="52CFC74B" w14:textId="77777777" w:rsidR="00FE4764" w:rsidRPr="00FE4764" w:rsidRDefault="00FE4764" w:rsidP="00FE4764">
      <w:pPr>
        <w:bidi/>
        <w:jc w:val="center"/>
        <w:rPr>
          <w:rFonts w:cs="David" w:hint="cs"/>
          <w:rtl/>
        </w:rPr>
      </w:pPr>
      <w:r w:rsidRPr="00FE4764">
        <w:rPr>
          <w:rFonts w:cs="David" w:hint="cs"/>
          <w:rtl/>
        </w:rPr>
        <w:t>נגד - 11</w:t>
      </w:r>
    </w:p>
    <w:p w14:paraId="081D6D7A" w14:textId="77777777" w:rsidR="00FE4764" w:rsidRPr="00FE4764" w:rsidRDefault="00FE4764" w:rsidP="00FE4764">
      <w:pPr>
        <w:bidi/>
        <w:jc w:val="center"/>
        <w:rPr>
          <w:rFonts w:cs="David" w:hint="cs"/>
          <w:rtl/>
        </w:rPr>
      </w:pPr>
      <w:r w:rsidRPr="00FE4764">
        <w:rPr>
          <w:rFonts w:cs="David" w:hint="cs"/>
          <w:rtl/>
        </w:rPr>
        <w:t xml:space="preserve">ערעורו של חבר הכנסת דב </w:t>
      </w:r>
      <w:proofErr w:type="spellStart"/>
      <w:r w:rsidRPr="00FE4764">
        <w:rPr>
          <w:rFonts w:cs="David" w:hint="cs"/>
          <w:rtl/>
        </w:rPr>
        <w:t>חנין</w:t>
      </w:r>
      <w:proofErr w:type="spellEnd"/>
      <w:r w:rsidRPr="00FE4764">
        <w:rPr>
          <w:rFonts w:cs="David" w:hint="cs"/>
          <w:rtl/>
        </w:rPr>
        <w:t xml:space="preserve"> על החלטת יו"ר הכנסת והסגנים שלא לאשר דחיפות הצעות לסדר-היום לא נתקבלה.</w:t>
      </w:r>
    </w:p>
    <w:p w14:paraId="6BFDA401" w14:textId="77777777" w:rsidR="00FE4764" w:rsidRPr="00FE4764" w:rsidRDefault="00FE4764" w:rsidP="00FE4764">
      <w:pPr>
        <w:bidi/>
        <w:rPr>
          <w:rFonts w:cs="David" w:hint="cs"/>
          <w:rtl/>
        </w:rPr>
      </w:pPr>
    </w:p>
    <w:p w14:paraId="7C89AD86" w14:textId="77777777" w:rsidR="00FE4764" w:rsidRPr="00FE4764" w:rsidRDefault="00FE4764" w:rsidP="00FE4764">
      <w:pPr>
        <w:bidi/>
        <w:rPr>
          <w:rFonts w:cs="David" w:hint="cs"/>
          <w:rtl/>
        </w:rPr>
      </w:pPr>
    </w:p>
    <w:p w14:paraId="48D2F4ED"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00AFCB1" w14:textId="77777777" w:rsidR="00FE4764" w:rsidRPr="00FE4764" w:rsidRDefault="00FE4764" w:rsidP="00FE4764">
      <w:pPr>
        <w:bidi/>
        <w:rPr>
          <w:rFonts w:cs="David" w:hint="cs"/>
          <w:rtl/>
        </w:rPr>
      </w:pPr>
    </w:p>
    <w:p w14:paraId="208CEEEA" w14:textId="77777777" w:rsidR="00FE4764" w:rsidRPr="00FE4764" w:rsidRDefault="00FE4764" w:rsidP="00FE4764">
      <w:pPr>
        <w:bidi/>
        <w:rPr>
          <w:rFonts w:cs="David" w:hint="cs"/>
          <w:rtl/>
        </w:rPr>
      </w:pPr>
      <w:r w:rsidRPr="00FE4764">
        <w:rPr>
          <w:rFonts w:cs="David" w:hint="cs"/>
          <w:rtl/>
        </w:rPr>
        <w:tab/>
        <w:t>יש פה את חברת-הכנסת אברהם-</w:t>
      </w:r>
      <w:proofErr w:type="spellStart"/>
      <w:r w:rsidRPr="00FE4764">
        <w:rPr>
          <w:rFonts w:cs="David" w:hint="cs"/>
          <w:rtl/>
        </w:rPr>
        <w:t>בלילא</w:t>
      </w:r>
      <w:proofErr w:type="spellEnd"/>
      <w:r w:rsidRPr="00FE4764">
        <w:rPr>
          <w:rFonts w:cs="David" w:hint="cs"/>
          <w:rtl/>
        </w:rPr>
        <w:t xml:space="preserve"> שהיא בעלת זכות הצבעה.</w:t>
      </w:r>
    </w:p>
    <w:p w14:paraId="59B64DF7" w14:textId="77777777" w:rsidR="00FE4764" w:rsidRPr="00FE4764" w:rsidRDefault="00FE4764" w:rsidP="00FE4764">
      <w:pPr>
        <w:bidi/>
        <w:rPr>
          <w:rFonts w:cs="David" w:hint="cs"/>
          <w:rtl/>
        </w:rPr>
      </w:pPr>
    </w:p>
    <w:p w14:paraId="41D9D718"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D1D8FCE" w14:textId="77777777" w:rsidR="00FE4764" w:rsidRPr="00FE4764" w:rsidRDefault="00FE4764" w:rsidP="00FE4764">
      <w:pPr>
        <w:bidi/>
        <w:rPr>
          <w:rFonts w:cs="David" w:hint="cs"/>
          <w:u w:val="single"/>
          <w:rtl/>
        </w:rPr>
      </w:pPr>
    </w:p>
    <w:p w14:paraId="5222B4BE" w14:textId="77777777" w:rsidR="00FE4764" w:rsidRPr="00FE4764" w:rsidRDefault="00FE4764" w:rsidP="00FE4764">
      <w:pPr>
        <w:bidi/>
        <w:rPr>
          <w:rFonts w:cs="David" w:hint="cs"/>
          <w:rtl/>
        </w:rPr>
      </w:pPr>
      <w:r w:rsidRPr="00FE4764">
        <w:rPr>
          <w:rFonts w:cs="David" w:hint="cs"/>
          <w:rtl/>
        </w:rPr>
        <w:tab/>
        <w:t>אני לא מצביעה. אני בנשיאות.</w:t>
      </w:r>
    </w:p>
    <w:p w14:paraId="187CADE0" w14:textId="77777777" w:rsidR="00FE4764" w:rsidRPr="00FE4764" w:rsidRDefault="00FE4764" w:rsidP="00FE4764">
      <w:pPr>
        <w:bidi/>
        <w:rPr>
          <w:rFonts w:cs="David" w:hint="cs"/>
          <w:rtl/>
        </w:rPr>
      </w:pPr>
    </w:p>
    <w:p w14:paraId="02271D7B" w14:textId="77777777" w:rsidR="00FE4764" w:rsidRPr="00FE4764" w:rsidRDefault="00FE4764" w:rsidP="00FE4764">
      <w:pPr>
        <w:bidi/>
        <w:rPr>
          <w:rFonts w:cs="David" w:hint="cs"/>
          <w:u w:val="single"/>
          <w:rtl/>
        </w:rPr>
      </w:pPr>
      <w:r w:rsidRPr="00FE4764">
        <w:rPr>
          <w:rFonts w:cs="David" w:hint="cs"/>
          <w:u w:val="single"/>
          <w:rtl/>
        </w:rPr>
        <w:t>אתי בן-יוסף:</w:t>
      </w:r>
    </w:p>
    <w:p w14:paraId="31A2A684" w14:textId="77777777" w:rsidR="00FE4764" w:rsidRPr="00FE4764" w:rsidRDefault="00FE4764" w:rsidP="00FE4764">
      <w:pPr>
        <w:bidi/>
        <w:rPr>
          <w:rFonts w:cs="David" w:hint="cs"/>
          <w:rtl/>
        </w:rPr>
      </w:pPr>
    </w:p>
    <w:p w14:paraId="47DADD96" w14:textId="77777777" w:rsidR="00FE4764" w:rsidRPr="00FE4764" w:rsidRDefault="00FE4764" w:rsidP="00FE4764">
      <w:pPr>
        <w:bidi/>
        <w:rPr>
          <w:rFonts w:cs="David" w:hint="cs"/>
          <w:rtl/>
        </w:rPr>
      </w:pPr>
      <w:r w:rsidRPr="00FE4764">
        <w:rPr>
          <w:rFonts w:cs="David" w:hint="cs"/>
          <w:rtl/>
        </w:rPr>
        <w:tab/>
        <w:t>בעד - אחד.</w:t>
      </w:r>
    </w:p>
    <w:p w14:paraId="3273A6D9" w14:textId="77777777" w:rsidR="00FE4764" w:rsidRPr="00FE4764" w:rsidRDefault="00FE4764" w:rsidP="00FE4764">
      <w:pPr>
        <w:bidi/>
        <w:rPr>
          <w:rFonts w:cs="David" w:hint="cs"/>
          <w:rtl/>
        </w:rPr>
      </w:pPr>
    </w:p>
    <w:p w14:paraId="19D4A721"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E1C5DBB" w14:textId="77777777" w:rsidR="00FE4764" w:rsidRPr="00FE4764" w:rsidRDefault="00FE4764" w:rsidP="00FE4764">
      <w:pPr>
        <w:bidi/>
        <w:rPr>
          <w:rFonts w:cs="David" w:hint="cs"/>
          <w:rtl/>
        </w:rPr>
      </w:pPr>
    </w:p>
    <w:p w14:paraId="71448002" w14:textId="77777777" w:rsidR="00FE4764" w:rsidRPr="00FE4764" w:rsidRDefault="00FE4764" w:rsidP="00FE4764">
      <w:pPr>
        <w:bidi/>
        <w:rPr>
          <w:rFonts w:cs="David" w:hint="cs"/>
          <w:rtl/>
        </w:rPr>
      </w:pPr>
      <w:r w:rsidRPr="00FE4764">
        <w:rPr>
          <w:rFonts w:cs="David" w:hint="cs"/>
          <w:rtl/>
        </w:rPr>
        <w:tab/>
        <w:t>בעד הערעור - אחד. הערעור לא התקבל.</w:t>
      </w:r>
    </w:p>
    <w:p w14:paraId="6BEFCBF4" w14:textId="77777777" w:rsidR="00FE4764" w:rsidRPr="00FE4764" w:rsidRDefault="00FE4764" w:rsidP="00FE4764">
      <w:pPr>
        <w:bidi/>
        <w:rPr>
          <w:rFonts w:cs="David" w:hint="cs"/>
          <w:rtl/>
        </w:rPr>
      </w:pPr>
    </w:p>
    <w:p w14:paraId="697039F6" w14:textId="77777777" w:rsidR="00FE4764" w:rsidRPr="00FE4764" w:rsidRDefault="00FE4764" w:rsidP="00FE4764">
      <w:pPr>
        <w:bidi/>
        <w:jc w:val="center"/>
        <w:rPr>
          <w:rFonts w:cs="David" w:hint="cs"/>
          <w:b/>
          <w:bCs/>
          <w:u w:val="single"/>
          <w:rtl/>
        </w:rPr>
      </w:pPr>
      <w:r w:rsidRPr="00FE4764">
        <w:rPr>
          <w:rFonts w:cs="David"/>
          <w:rtl/>
        </w:rPr>
        <w:br w:type="page"/>
      </w:r>
      <w:r w:rsidRPr="00FE4764">
        <w:rPr>
          <w:rFonts w:cs="David" w:hint="cs"/>
          <w:b/>
          <w:bCs/>
          <w:u w:val="single"/>
          <w:rtl/>
        </w:rPr>
        <w:t>הצעה לתיקון תקנון הכנסת בעניין כהונת סגני שרים בוועדות הכנסת</w:t>
      </w:r>
    </w:p>
    <w:p w14:paraId="116C88FB" w14:textId="77777777" w:rsidR="00FE4764" w:rsidRPr="00FE4764" w:rsidRDefault="00FE4764" w:rsidP="00FE4764">
      <w:pPr>
        <w:bidi/>
        <w:rPr>
          <w:rFonts w:cs="David" w:hint="cs"/>
          <w:rtl/>
        </w:rPr>
      </w:pPr>
    </w:p>
    <w:p w14:paraId="0BCFCD45" w14:textId="77777777" w:rsidR="00FE4764" w:rsidRPr="00FE4764" w:rsidRDefault="00FE4764" w:rsidP="00FE4764">
      <w:pPr>
        <w:bidi/>
        <w:rPr>
          <w:rFonts w:cs="David" w:hint="cs"/>
          <w:rtl/>
        </w:rPr>
      </w:pPr>
    </w:p>
    <w:p w14:paraId="3E027981" w14:textId="77777777" w:rsidR="00FE4764" w:rsidRPr="00FE4764" w:rsidRDefault="00FE4764" w:rsidP="00FE4764">
      <w:pPr>
        <w:bidi/>
        <w:rPr>
          <w:rFonts w:cs="David" w:hint="cs"/>
          <w:rtl/>
        </w:rPr>
      </w:pPr>
    </w:p>
    <w:p w14:paraId="7FFC0E7E"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3C506AA" w14:textId="77777777" w:rsidR="00FE4764" w:rsidRPr="00FE4764" w:rsidRDefault="00FE4764" w:rsidP="00FE4764">
      <w:pPr>
        <w:bidi/>
        <w:rPr>
          <w:rFonts w:cs="David" w:hint="cs"/>
          <w:rtl/>
        </w:rPr>
      </w:pPr>
    </w:p>
    <w:p w14:paraId="389D6A38" w14:textId="77777777" w:rsidR="00FE4764" w:rsidRPr="00FE4764" w:rsidRDefault="00FE4764" w:rsidP="00FE4764">
      <w:pPr>
        <w:bidi/>
        <w:rPr>
          <w:rFonts w:cs="David" w:hint="cs"/>
          <w:rtl/>
        </w:rPr>
      </w:pPr>
      <w:r w:rsidRPr="00FE4764">
        <w:rPr>
          <w:rFonts w:cs="David" w:hint="cs"/>
          <w:rtl/>
        </w:rPr>
        <w:tab/>
        <w:t>הסעיף השני על סדר-היום הוא כידוע: הצעה לתיקון תקנון הכנסת בעניין כהונת בעניין כהונת סגני שרים בוועדות הכנסת - הצבעה.</w:t>
      </w:r>
    </w:p>
    <w:p w14:paraId="0A00C49B" w14:textId="77777777" w:rsidR="00FE4764" w:rsidRPr="00FE4764" w:rsidRDefault="00FE4764" w:rsidP="00FE4764">
      <w:pPr>
        <w:bidi/>
        <w:rPr>
          <w:rFonts w:cs="David" w:hint="cs"/>
          <w:rtl/>
        </w:rPr>
      </w:pPr>
    </w:p>
    <w:p w14:paraId="5A83351D"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76998C53" w14:textId="77777777" w:rsidR="00FE4764" w:rsidRPr="00FE4764" w:rsidRDefault="00FE4764" w:rsidP="00FE4764">
      <w:pPr>
        <w:bidi/>
        <w:rPr>
          <w:rFonts w:cs="David" w:hint="cs"/>
          <w:rtl/>
        </w:rPr>
      </w:pPr>
    </w:p>
    <w:p w14:paraId="7BA9307A" w14:textId="77777777" w:rsidR="00FE4764" w:rsidRPr="00FE4764" w:rsidRDefault="00FE4764" w:rsidP="00FE4764">
      <w:pPr>
        <w:bidi/>
        <w:rPr>
          <w:rFonts w:cs="David" w:hint="cs"/>
          <w:rtl/>
        </w:rPr>
      </w:pPr>
      <w:r w:rsidRPr="00FE4764">
        <w:rPr>
          <w:rFonts w:cs="David" w:hint="cs"/>
          <w:rtl/>
        </w:rPr>
        <w:tab/>
        <w:t>לפני ההצבעה אני רוצה הצעה לסדר.</w:t>
      </w:r>
    </w:p>
    <w:p w14:paraId="24B5C0EB" w14:textId="77777777" w:rsidR="00FE4764" w:rsidRPr="00FE4764" w:rsidRDefault="00FE4764" w:rsidP="00FE4764">
      <w:pPr>
        <w:bidi/>
        <w:rPr>
          <w:rFonts w:cs="David" w:hint="cs"/>
          <w:rtl/>
        </w:rPr>
      </w:pPr>
    </w:p>
    <w:p w14:paraId="6BB6AFF1"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A888FB5" w14:textId="77777777" w:rsidR="00FE4764" w:rsidRPr="00FE4764" w:rsidRDefault="00FE4764" w:rsidP="00FE4764">
      <w:pPr>
        <w:bidi/>
        <w:rPr>
          <w:rFonts w:cs="David" w:hint="cs"/>
          <w:rtl/>
        </w:rPr>
      </w:pPr>
    </w:p>
    <w:p w14:paraId="43FE06F8" w14:textId="77777777" w:rsidR="00FE4764" w:rsidRPr="00FE4764" w:rsidRDefault="00FE4764" w:rsidP="00FE4764">
      <w:pPr>
        <w:bidi/>
        <w:rPr>
          <w:rFonts w:cs="David" w:hint="cs"/>
          <w:rtl/>
        </w:rPr>
      </w:pPr>
      <w:r w:rsidRPr="00FE4764">
        <w:rPr>
          <w:rFonts w:cs="David" w:hint="cs"/>
          <w:rtl/>
        </w:rPr>
        <w:tab/>
        <w:t xml:space="preserve">הדיון הסתיים בשבוע שעבר. </w:t>
      </w:r>
      <w:proofErr w:type="spellStart"/>
      <w:r w:rsidRPr="00FE4764">
        <w:rPr>
          <w:rFonts w:cs="David" w:hint="cs"/>
          <w:rtl/>
        </w:rPr>
        <w:t>היתה</w:t>
      </w:r>
      <w:proofErr w:type="spellEnd"/>
      <w:r w:rsidRPr="00FE4764">
        <w:rPr>
          <w:rFonts w:cs="David" w:hint="cs"/>
          <w:rtl/>
        </w:rPr>
        <w:t xml:space="preserve"> בקשה להתייעצות סיעתית לפני ההצבעה, ונעניתי לבקשה הזאת. אנו מגיעים לבקשה. יש הצעה לסדר, ואאפשר הצעה לסדר אחת. בבקשה.</w:t>
      </w:r>
    </w:p>
    <w:p w14:paraId="035E275F" w14:textId="77777777" w:rsidR="00FE4764" w:rsidRPr="00FE4764" w:rsidRDefault="00FE4764" w:rsidP="00FE4764">
      <w:pPr>
        <w:bidi/>
        <w:rPr>
          <w:rFonts w:cs="David" w:hint="cs"/>
          <w:rtl/>
        </w:rPr>
      </w:pPr>
    </w:p>
    <w:p w14:paraId="4E1921BB"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352FE1F2" w14:textId="77777777" w:rsidR="00FE4764" w:rsidRPr="00FE4764" w:rsidRDefault="00FE4764" w:rsidP="00FE4764">
      <w:pPr>
        <w:bidi/>
        <w:rPr>
          <w:rFonts w:cs="David" w:hint="cs"/>
          <w:rtl/>
        </w:rPr>
      </w:pPr>
    </w:p>
    <w:p w14:paraId="08FBC0AF" w14:textId="77777777" w:rsidR="00FE4764" w:rsidRPr="00FE4764" w:rsidRDefault="00FE4764" w:rsidP="00FE4764">
      <w:pPr>
        <w:bidi/>
        <w:rPr>
          <w:rFonts w:cs="David" w:hint="cs"/>
          <w:rtl/>
        </w:rPr>
      </w:pPr>
      <w:r w:rsidRPr="00FE4764">
        <w:rPr>
          <w:rFonts w:cs="David" w:hint="cs"/>
          <w:rtl/>
        </w:rPr>
        <w:tab/>
        <w:t>היושב-ראש, אני חושבת שכל המהלך שנעשה כאן, גם בהיבט הזה שכפי שאתה ציינת שהתבקשה התייעצות קואליציונית - בוא ונודה על האמת: בשבוע שעבר לא היה לך רוב, ולא הבאת את זה להצבעה.</w:t>
      </w:r>
    </w:p>
    <w:p w14:paraId="3D1B9CCB" w14:textId="77777777" w:rsidR="00FE4764" w:rsidRPr="00FE4764" w:rsidRDefault="00FE4764" w:rsidP="00FE4764">
      <w:pPr>
        <w:bidi/>
        <w:rPr>
          <w:rFonts w:cs="David" w:hint="cs"/>
          <w:rtl/>
        </w:rPr>
      </w:pPr>
    </w:p>
    <w:p w14:paraId="675AD97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35542CF" w14:textId="77777777" w:rsidR="00FE4764" w:rsidRPr="00FE4764" w:rsidRDefault="00FE4764" w:rsidP="00FE4764">
      <w:pPr>
        <w:bidi/>
        <w:rPr>
          <w:rFonts w:cs="David" w:hint="cs"/>
          <w:rtl/>
        </w:rPr>
      </w:pPr>
    </w:p>
    <w:p w14:paraId="18F0C8DB" w14:textId="77777777" w:rsidR="00FE4764" w:rsidRPr="00FE4764" w:rsidRDefault="00FE4764" w:rsidP="00FE4764">
      <w:pPr>
        <w:bidi/>
        <w:rPr>
          <w:rFonts w:cs="David" w:hint="cs"/>
          <w:rtl/>
        </w:rPr>
      </w:pPr>
      <w:r w:rsidRPr="00FE4764">
        <w:rPr>
          <w:rFonts w:cs="David" w:hint="cs"/>
          <w:rtl/>
        </w:rPr>
        <w:tab/>
        <w:t>היה לי, אבל לא חשוב.</w:t>
      </w:r>
    </w:p>
    <w:p w14:paraId="6856423D" w14:textId="77777777" w:rsidR="00FE4764" w:rsidRPr="00FE4764" w:rsidRDefault="00FE4764" w:rsidP="00FE4764">
      <w:pPr>
        <w:bidi/>
        <w:rPr>
          <w:rFonts w:cs="David" w:hint="cs"/>
          <w:rtl/>
        </w:rPr>
      </w:pPr>
    </w:p>
    <w:p w14:paraId="5037FF57"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0F4B9D00" w14:textId="77777777" w:rsidR="00FE4764" w:rsidRPr="00FE4764" w:rsidRDefault="00FE4764" w:rsidP="00FE4764">
      <w:pPr>
        <w:bidi/>
        <w:rPr>
          <w:rFonts w:cs="David" w:hint="cs"/>
          <w:rtl/>
        </w:rPr>
      </w:pPr>
    </w:p>
    <w:p w14:paraId="62D2CE28" w14:textId="77777777" w:rsidR="00FE4764" w:rsidRPr="00FE4764" w:rsidRDefault="00FE4764" w:rsidP="00FE4764">
      <w:pPr>
        <w:bidi/>
        <w:rPr>
          <w:rFonts w:cs="David" w:hint="cs"/>
          <w:rtl/>
        </w:rPr>
      </w:pPr>
      <w:r w:rsidRPr="00FE4764">
        <w:rPr>
          <w:rFonts w:cs="David" w:hint="cs"/>
          <w:rtl/>
        </w:rPr>
        <w:tab/>
        <w:t>מעבר לזה, אני חושבת שכל אחד מחברי הקואליציה כאן חש אי-נוחות די מופגנת באשר לסוגיה הזאת.</w:t>
      </w:r>
    </w:p>
    <w:p w14:paraId="4C3BC779" w14:textId="77777777" w:rsidR="00FE4764" w:rsidRPr="00FE4764" w:rsidRDefault="00FE4764" w:rsidP="00FE4764">
      <w:pPr>
        <w:bidi/>
        <w:rPr>
          <w:rFonts w:cs="David" w:hint="cs"/>
          <w:rtl/>
        </w:rPr>
      </w:pPr>
    </w:p>
    <w:p w14:paraId="2C6038DC"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27229D7" w14:textId="77777777" w:rsidR="00FE4764" w:rsidRPr="00FE4764" w:rsidRDefault="00FE4764" w:rsidP="00FE4764">
      <w:pPr>
        <w:bidi/>
        <w:rPr>
          <w:rFonts w:cs="David" w:hint="cs"/>
          <w:rtl/>
        </w:rPr>
      </w:pPr>
    </w:p>
    <w:p w14:paraId="70BBCF61" w14:textId="77777777" w:rsidR="00FE4764" w:rsidRPr="00FE4764" w:rsidRDefault="00FE4764" w:rsidP="00FE4764">
      <w:pPr>
        <w:bidi/>
        <w:rPr>
          <w:rFonts w:cs="David" w:hint="cs"/>
          <w:rtl/>
        </w:rPr>
      </w:pPr>
      <w:r w:rsidRPr="00FE4764">
        <w:rPr>
          <w:rFonts w:cs="David" w:hint="cs"/>
          <w:rtl/>
        </w:rPr>
        <w:tab/>
        <w:t>זו הצעה לסדר.</w:t>
      </w:r>
    </w:p>
    <w:p w14:paraId="700FB7DF" w14:textId="77777777" w:rsidR="00FE4764" w:rsidRPr="00FE4764" w:rsidRDefault="00FE4764" w:rsidP="00FE4764">
      <w:pPr>
        <w:bidi/>
        <w:rPr>
          <w:rFonts w:cs="David" w:hint="cs"/>
          <w:rtl/>
        </w:rPr>
      </w:pPr>
    </w:p>
    <w:p w14:paraId="260DCBB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7A4C0B81" w14:textId="77777777" w:rsidR="00FE4764" w:rsidRPr="00FE4764" w:rsidRDefault="00FE4764" w:rsidP="00FE4764">
      <w:pPr>
        <w:bidi/>
        <w:rPr>
          <w:rFonts w:cs="David" w:hint="cs"/>
          <w:rtl/>
        </w:rPr>
      </w:pPr>
    </w:p>
    <w:p w14:paraId="52625BA2" w14:textId="77777777" w:rsidR="00FE4764" w:rsidRPr="00FE4764" w:rsidRDefault="00FE4764" w:rsidP="00FE4764">
      <w:pPr>
        <w:bidi/>
        <w:rPr>
          <w:rFonts w:cs="David" w:hint="cs"/>
          <w:rtl/>
        </w:rPr>
      </w:pPr>
      <w:r w:rsidRPr="00FE4764">
        <w:rPr>
          <w:rFonts w:cs="David" w:hint="cs"/>
          <w:rtl/>
        </w:rPr>
        <w:tab/>
        <w:t>זו הצעה לסדר. לא סיימתי. אל תגביל אותי. האם אתה רוצה להגביל אותי? נקום כולנו ונלך, כי אתה גם סותם פיות.</w:t>
      </w:r>
    </w:p>
    <w:p w14:paraId="226234CA" w14:textId="77777777" w:rsidR="00FE4764" w:rsidRPr="00FE4764" w:rsidRDefault="00FE4764" w:rsidP="00FE4764">
      <w:pPr>
        <w:bidi/>
        <w:rPr>
          <w:rFonts w:cs="David" w:hint="cs"/>
          <w:rtl/>
        </w:rPr>
      </w:pPr>
    </w:p>
    <w:p w14:paraId="2C8FE22E"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6E4CC6A" w14:textId="77777777" w:rsidR="00FE4764" w:rsidRPr="00FE4764" w:rsidRDefault="00FE4764" w:rsidP="00FE4764">
      <w:pPr>
        <w:bidi/>
        <w:rPr>
          <w:rFonts w:cs="David" w:hint="cs"/>
          <w:rtl/>
        </w:rPr>
      </w:pPr>
    </w:p>
    <w:p w14:paraId="3282BFD9" w14:textId="77777777" w:rsidR="00FE4764" w:rsidRPr="00FE4764" w:rsidRDefault="00FE4764" w:rsidP="00FE4764">
      <w:pPr>
        <w:bidi/>
        <w:rPr>
          <w:rFonts w:cs="David" w:hint="cs"/>
          <w:rtl/>
        </w:rPr>
      </w:pPr>
      <w:r w:rsidRPr="00FE4764">
        <w:rPr>
          <w:rFonts w:cs="David" w:hint="cs"/>
          <w:rtl/>
        </w:rPr>
        <w:tab/>
      </w:r>
      <w:proofErr w:type="spellStart"/>
      <w:r w:rsidRPr="00FE4764">
        <w:rPr>
          <w:rFonts w:cs="David" w:hint="cs"/>
          <w:rtl/>
        </w:rPr>
        <w:t>אוקיי</w:t>
      </w:r>
      <w:proofErr w:type="spellEnd"/>
      <w:r w:rsidRPr="00FE4764">
        <w:rPr>
          <w:rFonts w:cs="David" w:hint="cs"/>
          <w:rtl/>
        </w:rPr>
        <w:t>, בבקשה.</w:t>
      </w:r>
    </w:p>
    <w:p w14:paraId="5D06AA4B" w14:textId="77777777" w:rsidR="00FE4764" w:rsidRPr="00FE4764" w:rsidRDefault="00FE4764" w:rsidP="00FE4764">
      <w:pPr>
        <w:bidi/>
        <w:rPr>
          <w:rFonts w:cs="David" w:hint="cs"/>
          <w:rtl/>
        </w:rPr>
      </w:pPr>
    </w:p>
    <w:p w14:paraId="63BFDD81"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52A18B08" w14:textId="77777777" w:rsidR="00FE4764" w:rsidRPr="00FE4764" w:rsidRDefault="00FE4764" w:rsidP="00FE4764">
      <w:pPr>
        <w:bidi/>
        <w:rPr>
          <w:rFonts w:cs="David" w:hint="cs"/>
          <w:rtl/>
        </w:rPr>
      </w:pPr>
    </w:p>
    <w:p w14:paraId="1A5FA4B3" w14:textId="77777777" w:rsidR="00FE4764" w:rsidRPr="00FE4764" w:rsidRDefault="00FE4764" w:rsidP="00FE4764">
      <w:pPr>
        <w:bidi/>
        <w:rPr>
          <w:rFonts w:cs="David" w:hint="cs"/>
          <w:rtl/>
        </w:rPr>
      </w:pPr>
      <w:r w:rsidRPr="00FE4764">
        <w:rPr>
          <w:rFonts w:cs="David" w:hint="cs"/>
          <w:rtl/>
        </w:rPr>
        <w:tab/>
        <w:t>האם אתה רוצה לסגור?</w:t>
      </w:r>
    </w:p>
    <w:p w14:paraId="623E24FE" w14:textId="77777777" w:rsidR="00FE4764" w:rsidRPr="00FE4764" w:rsidRDefault="00FE4764" w:rsidP="00FE4764">
      <w:pPr>
        <w:bidi/>
        <w:rPr>
          <w:rFonts w:cs="David" w:hint="cs"/>
          <w:rtl/>
        </w:rPr>
      </w:pPr>
    </w:p>
    <w:p w14:paraId="051E066F" w14:textId="77777777" w:rsidR="00FE4764" w:rsidRPr="00FE4764" w:rsidRDefault="00FE4764" w:rsidP="00FE4764">
      <w:pPr>
        <w:bidi/>
        <w:rPr>
          <w:rFonts w:cs="David" w:hint="cs"/>
          <w:u w:val="single"/>
          <w:rtl/>
        </w:rPr>
      </w:pPr>
      <w:r w:rsidRPr="00FE4764">
        <w:rPr>
          <w:rFonts w:cs="David" w:hint="cs"/>
          <w:u w:val="single"/>
          <w:rtl/>
        </w:rPr>
        <w:t>יואל חסון:</w:t>
      </w:r>
    </w:p>
    <w:p w14:paraId="6BE981D9" w14:textId="77777777" w:rsidR="00FE4764" w:rsidRPr="00FE4764" w:rsidRDefault="00FE4764" w:rsidP="00FE4764">
      <w:pPr>
        <w:bidi/>
        <w:rPr>
          <w:rFonts w:cs="David" w:hint="cs"/>
          <w:rtl/>
        </w:rPr>
      </w:pPr>
    </w:p>
    <w:p w14:paraId="78276481" w14:textId="77777777" w:rsidR="00FE4764" w:rsidRPr="00FE4764" w:rsidRDefault="00FE4764" w:rsidP="00FE4764">
      <w:pPr>
        <w:bidi/>
        <w:rPr>
          <w:rFonts w:cs="David" w:hint="cs"/>
          <w:rtl/>
        </w:rPr>
      </w:pPr>
      <w:r w:rsidRPr="00FE4764">
        <w:rPr>
          <w:rFonts w:cs="David" w:hint="cs"/>
          <w:rtl/>
        </w:rPr>
        <w:tab/>
        <w:t>אתה סותם פיות.</w:t>
      </w:r>
    </w:p>
    <w:p w14:paraId="1A47A0AD"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8EBD168" w14:textId="77777777" w:rsidR="00FE4764" w:rsidRPr="00FE4764" w:rsidRDefault="00FE4764" w:rsidP="00FE4764">
      <w:pPr>
        <w:bidi/>
        <w:rPr>
          <w:rFonts w:cs="David" w:hint="cs"/>
          <w:rtl/>
        </w:rPr>
      </w:pPr>
    </w:p>
    <w:p w14:paraId="19CD6457" w14:textId="77777777" w:rsidR="00FE4764" w:rsidRPr="00FE4764" w:rsidRDefault="00FE4764" w:rsidP="00FE4764">
      <w:pPr>
        <w:bidi/>
        <w:rPr>
          <w:rFonts w:cs="David" w:hint="cs"/>
          <w:rtl/>
        </w:rPr>
      </w:pPr>
      <w:r w:rsidRPr="00FE4764">
        <w:rPr>
          <w:rFonts w:cs="David" w:hint="cs"/>
          <w:rtl/>
        </w:rPr>
        <w:tab/>
        <w:t xml:space="preserve">לא הייתי חייב לאפשר הצעה לסדר, </w:t>
      </w:r>
      <w:proofErr w:type="spellStart"/>
      <w:r w:rsidRPr="00FE4764">
        <w:rPr>
          <w:rFonts w:cs="David" w:hint="cs"/>
          <w:rtl/>
        </w:rPr>
        <w:t>ואיפשרתי</w:t>
      </w:r>
      <w:proofErr w:type="spellEnd"/>
      <w:r w:rsidRPr="00FE4764">
        <w:rPr>
          <w:rFonts w:cs="David" w:hint="cs"/>
          <w:rtl/>
        </w:rPr>
        <w:t xml:space="preserve"> הצעה לסדר.</w:t>
      </w:r>
    </w:p>
    <w:p w14:paraId="778F241C" w14:textId="77777777" w:rsidR="00FE4764" w:rsidRPr="00FE4764" w:rsidRDefault="00FE4764" w:rsidP="00FE4764">
      <w:pPr>
        <w:bidi/>
        <w:rPr>
          <w:rFonts w:cs="David" w:hint="cs"/>
          <w:rtl/>
        </w:rPr>
      </w:pPr>
    </w:p>
    <w:p w14:paraId="4969437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664D8797" w14:textId="77777777" w:rsidR="00FE4764" w:rsidRPr="00FE4764" w:rsidRDefault="00FE4764" w:rsidP="00FE4764">
      <w:pPr>
        <w:bidi/>
        <w:rPr>
          <w:rFonts w:cs="David" w:hint="cs"/>
          <w:rtl/>
        </w:rPr>
      </w:pPr>
    </w:p>
    <w:p w14:paraId="47578C83" w14:textId="77777777" w:rsidR="00FE4764" w:rsidRPr="00FE4764" w:rsidRDefault="00FE4764" w:rsidP="00FE4764">
      <w:pPr>
        <w:bidi/>
        <w:rPr>
          <w:rFonts w:cs="David" w:hint="cs"/>
          <w:rtl/>
        </w:rPr>
      </w:pPr>
      <w:r w:rsidRPr="00FE4764">
        <w:rPr>
          <w:rFonts w:cs="David" w:hint="cs"/>
          <w:rtl/>
        </w:rPr>
        <w:tab/>
        <w:t>אתה יכול לסתום פיות?</w:t>
      </w:r>
    </w:p>
    <w:p w14:paraId="04B66392" w14:textId="77777777" w:rsidR="00FE4764" w:rsidRPr="00FE4764" w:rsidRDefault="00FE4764" w:rsidP="00FE4764">
      <w:pPr>
        <w:bidi/>
        <w:rPr>
          <w:rFonts w:cs="David" w:hint="cs"/>
          <w:rtl/>
        </w:rPr>
      </w:pPr>
    </w:p>
    <w:p w14:paraId="641693AE"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12C6A87" w14:textId="77777777" w:rsidR="00FE4764" w:rsidRPr="00FE4764" w:rsidRDefault="00FE4764" w:rsidP="00FE4764">
      <w:pPr>
        <w:bidi/>
        <w:rPr>
          <w:rFonts w:cs="David" w:hint="cs"/>
          <w:rtl/>
        </w:rPr>
      </w:pPr>
    </w:p>
    <w:p w14:paraId="2FFFA199" w14:textId="77777777" w:rsidR="00FE4764" w:rsidRPr="00FE4764" w:rsidRDefault="00FE4764" w:rsidP="00FE4764">
      <w:pPr>
        <w:bidi/>
        <w:rPr>
          <w:rFonts w:cs="David" w:hint="cs"/>
          <w:rtl/>
        </w:rPr>
      </w:pPr>
      <w:r w:rsidRPr="00FE4764">
        <w:rPr>
          <w:rFonts w:cs="David" w:hint="cs"/>
          <w:rtl/>
        </w:rPr>
        <w:tab/>
        <w:t>בבקשה תציעי מהי ההצעה לסדר. כרגע, את נואמת לגופו של עניין. לגופו של עניין, הדיון הסתיים.</w:t>
      </w:r>
    </w:p>
    <w:p w14:paraId="7CE73B47" w14:textId="77777777" w:rsidR="00FE4764" w:rsidRPr="00FE4764" w:rsidRDefault="00FE4764" w:rsidP="00FE4764">
      <w:pPr>
        <w:bidi/>
        <w:rPr>
          <w:rFonts w:cs="David" w:hint="cs"/>
          <w:rtl/>
        </w:rPr>
      </w:pPr>
    </w:p>
    <w:p w14:paraId="4DDA04AF" w14:textId="77777777" w:rsidR="00FE4764" w:rsidRPr="00FE4764" w:rsidRDefault="00FE4764" w:rsidP="00FE4764">
      <w:pPr>
        <w:bidi/>
        <w:rPr>
          <w:rFonts w:cs="David" w:hint="cs"/>
          <w:u w:val="single"/>
          <w:rtl/>
        </w:rPr>
      </w:pPr>
      <w:r w:rsidRPr="00FE4764">
        <w:rPr>
          <w:rFonts w:cs="David" w:hint="cs"/>
          <w:u w:val="single"/>
          <w:rtl/>
        </w:rPr>
        <w:t>יואל חסון:</w:t>
      </w:r>
    </w:p>
    <w:p w14:paraId="3FF28B03" w14:textId="77777777" w:rsidR="00FE4764" w:rsidRPr="00FE4764" w:rsidRDefault="00FE4764" w:rsidP="00FE4764">
      <w:pPr>
        <w:bidi/>
        <w:rPr>
          <w:rFonts w:cs="David" w:hint="cs"/>
          <w:rtl/>
        </w:rPr>
      </w:pPr>
    </w:p>
    <w:p w14:paraId="56CBB8F9" w14:textId="77777777" w:rsidR="00FE4764" w:rsidRPr="00FE4764" w:rsidRDefault="00FE4764" w:rsidP="00FE4764">
      <w:pPr>
        <w:bidi/>
        <w:rPr>
          <w:rFonts w:cs="David" w:hint="cs"/>
          <w:rtl/>
        </w:rPr>
      </w:pPr>
      <w:r w:rsidRPr="00FE4764">
        <w:rPr>
          <w:rFonts w:cs="David" w:hint="cs"/>
          <w:rtl/>
        </w:rPr>
        <w:tab/>
        <w:t>הוא לא הסתיים. לא לסתום פיות פה.</w:t>
      </w:r>
    </w:p>
    <w:p w14:paraId="6083FBDA" w14:textId="77777777" w:rsidR="00FE4764" w:rsidRPr="00FE4764" w:rsidRDefault="00FE4764" w:rsidP="00FE4764">
      <w:pPr>
        <w:bidi/>
        <w:rPr>
          <w:rFonts w:cs="David" w:hint="cs"/>
          <w:rtl/>
        </w:rPr>
      </w:pPr>
    </w:p>
    <w:p w14:paraId="4261BA67"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3A38E3F3" w14:textId="77777777" w:rsidR="00FE4764" w:rsidRPr="00FE4764" w:rsidRDefault="00FE4764" w:rsidP="00FE4764">
      <w:pPr>
        <w:bidi/>
        <w:rPr>
          <w:rFonts w:cs="David" w:hint="cs"/>
          <w:rtl/>
        </w:rPr>
      </w:pPr>
    </w:p>
    <w:p w14:paraId="338DB5A6" w14:textId="77777777" w:rsidR="00FE4764" w:rsidRPr="00FE4764" w:rsidRDefault="00FE4764" w:rsidP="00FE4764">
      <w:pPr>
        <w:bidi/>
        <w:rPr>
          <w:rFonts w:cs="David" w:hint="cs"/>
          <w:rtl/>
        </w:rPr>
      </w:pPr>
      <w:r w:rsidRPr="00FE4764">
        <w:rPr>
          <w:rFonts w:cs="David" w:hint="cs"/>
          <w:rtl/>
        </w:rPr>
        <w:tab/>
        <w:t xml:space="preserve">אדוני, זה לא רק לגופו של עניין. זה על אופן ההתנהלות. עד אתמול בשעה 18:00 בערב לא היה סדר-יום לוועדה הזאת. אתה יודע מה? בשעה 18:00 בערב, כאשר שוחחתי עם יושב-ראש הכנסת באשר לסוגיה הזאת של לנסות ולהביא זאת כמחטף - זו </w:t>
      </w:r>
      <w:proofErr w:type="spellStart"/>
      <w:r w:rsidRPr="00FE4764">
        <w:rPr>
          <w:rFonts w:cs="David" w:hint="cs"/>
          <w:rtl/>
        </w:rPr>
        <w:t>שערוריה</w:t>
      </w:r>
      <w:proofErr w:type="spellEnd"/>
      <w:r w:rsidRPr="00FE4764">
        <w:rPr>
          <w:rFonts w:cs="David" w:hint="cs"/>
          <w:rtl/>
        </w:rPr>
        <w:t xml:space="preserve"> לגבי ההתנהלות, אבל ראינו את ההתנהלות בנושא התקציב--</w:t>
      </w:r>
    </w:p>
    <w:p w14:paraId="5E7E6902" w14:textId="77777777" w:rsidR="00FE4764" w:rsidRPr="00FE4764" w:rsidRDefault="00FE4764" w:rsidP="00FE4764">
      <w:pPr>
        <w:bidi/>
        <w:rPr>
          <w:rFonts w:cs="David" w:hint="cs"/>
          <w:rtl/>
        </w:rPr>
      </w:pPr>
    </w:p>
    <w:p w14:paraId="328F6B69"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3187462" w14:textId="77777777" w:rsidR="00FE4764" w:rsidRPr="00FE4764" w:rsidRDefault="00FE4764" w:rsidP="00FE4764">
      <w:pPr>
        <w:bidi/>
        <w:rPr>
          <w:rFonts w:cs="David" w:hint="cs"/>
          <w:rtl/>
        </w:rPr>
      </w:pPr>
    </w:p>
    <w:p w14:paraId="1C35BA41" w14:textId="77777777" w:rsidR="00FE4764" w:rsidRPr="00FE4764" w:rsidRDefault="00FE4764" w:rsidP="00FE4764">
      <w:pPr>
        <w:bidi/>
        <w:rPr>
          <w:rFonts w:cs="David" w:hint="cs"/>
          <w:rtl/>
        </w:rPr>
      </w:pPr>
      <w:r w:rsidRPr="00FE4764">
        <w:rPr>
          <w:rFonts w:cs="David" w:hint="cs"/>
          <w:rtl/>
        </w:rPr>
        <w:tab/>
        <w:t>אני הודעתי בשבוע שעבר שתתקיים הצבעה השבוע.</w:t>
      </w:r>
    </w:p>
    <w:p w14:paraId="5437239B" w14:textId="77777777" w:rsidR="00FE4764" w:rsidRPr="00FE4764" w:rsidRDefault="00FE4764" w:rsidP="00FE4764">
      <w:pPr>
        <w:bidi/>
        <w:rPr>
          <w:rFonts w:cs="David" w:hint="cs"/>
          <w:rtl/>
        </w:rPr>
      </w:pPr>
    </w:p>
    <w:p w14:paraId="625DE2E6"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46D6797B" w14:textId="77777777" w:rsidR="00FE4764" w:rsidRPr="00FE4764" w:rsidRDefault="00FE4764" w:rsidP="00FE4764">
      <w:pPr>
        <w:bidi/>
        <w:rPr>
          <w:rFonts w:cs="David" w:hint="cs"/>
          <w:rtl/>
        </w:rPr>
      </w:pPr>
    </w:p>
    <w:p w14:paraId="2CFF3B0D" w14:textId="77777777" w:rsidR="00FE4764" w:rsidRPr="00FE4764" w:rsidRDefault="00FE4764" w:rsidP="00FE4764">
      <w:pPr>
        <w:bidi/>
        <w:rPr>
          <w:rFonts w:cs="David" w:hint="cs"/>
          <w:rtl/>
        </w:rPr>
      </w:pPr>
      <w:r w:rsidRPr="00FE4764">
        <w:rPr>
          <w:rFonts w:cs="David" w:hint="cs"/>
          <w:rtl/>
        </w:rPr>
        <w:tab/>
        <w:t>--וראינו את ההתנהלות בנושא הקואליציה. אני אומר לך את הדבר הבא: שוחחתי עם מרבית חברי הקואליציה. כאשר אתה בא ומנסה להכפיף את הפטיש הקואליציוני שלך בסוגיות של הסכמים קואליציוניים --</w:t>
      </w:r>
    </w:p>
    <w:p w14:paraId="5689339E" w14:textId="77777777" w:rsidR="00FE4764" w:rsidRPr="00FE4764" w:rsidRDefault="00FE4764" w:rsidP="00FE4764">
      <w:pPr>
        <w:bidi/>
        <w:rPr>
          <w:rFonts w:cs="David" w:hint="cs"/>
          <w:rtl/>
        </w:rPr>
      </w:pPr>
    </w:p>
    <w:p w14:paraId="688E22B1"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FD5C887" w14:textId="77777777" w:rsidR="00FE4764" w:rsidRPr="00FE4764" w:rsidRDefault="00FE4764" w:rsidP="00FE4764">
      <w:pPr>
        <w:bidi/>
        <w:rPr>
          <w:rFonts w:cs="David" w:hint="cs"/>
          <w:rtl/>
        </w:rPr>
      </w:pPr>
    </w:p>
    <w:p w14:paraId="377AAFEC" w14:textId="77777777" w:rsidR="00FE4764" w:rsidRPr="00FE4764" w:rsidRDefault="00FE4764" w:rsidP="00FE4764">
      <w:pPr>
        <w:bidi/>
        <w:rPr>
          <w:rFonts w:cs="David" w:hint="cs"/>
          <w:rtl/>
        </w:rPr>
      </w:pPr>
      <w:r w:rsidRPr="00FE4764">
        <w:rPr>
          <w:rFonts w:cs="David" w:hint="cs"/>
          <w:rtl/>
        </w:rPr>
        <w:tab/>
        <w:t>חברת-הכנסת רוחמה אברהם-</w:t>
      </w:r>
      <w:proofErr w:type="spellStart"/>
      <w:r w:rsidRPr="00FE4764">
        <w:rPr>
          <w:rFonts w:cs="David" w:hint="cs"/>
          <w:rtl/>
        </w:rPr>
        <w:t>בלילא</w:t>
      </w:r>
      <w:proofErr w:type="spellEnd"/>
      <w:r w:rsidRPr="00FE4764">
        <w:rPr>
          <w:rFonts w:cs="David" w:hint="cs"/>
          <w:rtl/>
        </w:rPr>
        <w:t>, זו הצעה לסדר.</w:t>
      </w:r>
    </w:p>
    <w:p w14:paraId="78BBB225" w14:textId="77777777" w:rsidR="00FE4764" w:rsidRPr="00FE4764" w:rsidRDefault="00FE4764" w:rsidP="00FE4764">
      <w:pPr>
        <w:bidi/>
        <w:rPr>
          <w:rFonts w:cs="David" w:hint="cs"/>
          <w:rtl/>
        </w:rPr>
      </w:pPr>
    </w:p>
    <w:p w14:paraId="53AE253C"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AD748EF" w14:textId="77777777" w:rsidR="00FE4764" w:rsidRPr="00FE4764" w:rsidRDefault="00FE4764" w:rsidP="00FE4764">
      <w:pPr>
        <w:bidi/>
        <w:rPr>
          <w:rFonts w:cs="David" w:hint="cs"/>
          <w:rtl/>
        </w:rPr>
      </w:pPr>
    </w:p>
    <w:p w14:paraId="1015E65F" w14:textId="77777777" w:rsidR="00FE4764" w:rsidRPr="00FE4764" w:rsidRDefault="00FE4764" w:rsidP="00FE4764">
      <w:pPr>
        <w:bidi/>
        <w:rPr>
          <w:rFonts w:cs="David" w:hint="cs"/>
          <w:rtl/>
        </w:rPr>
      </w:pPr>
      <w:r w:rsidRPr="00FE4764">
        <w:rPr>
          <w:rFonts w:cs="David" w:hint="cs"/>
          <w:rtl/>
        </w:rPr>
        <w:tab/>
        <w:t>אני לא סיימתי. אל תפריע לי.</w:t>
      </w:r>
    </w:p>
    <w:p w14:paraId="3333936B" w14:textId="77777777" w:rsidR="00FE4764" w:rsidRPr="00FE4764" w:rsidRDefault="00FE4764" w:rsidP="00FE4764">
      <w:pPr>
        <w:bidi/>
        <w:rPr>
          <w:rFonts w:cs="David" w:hint="cs"/>
          <w:rtl/>
        </w:rPr>
      </w:pPr>
    </w:p>
    <w:p w14:paraId="5CAB3F98"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0B38E40" w14:textId="77777777" w:rsidR="00FE4764" w:rsidRPr="00FE4764" w:rsidRDefault="00FE4764" w:rsidP="00FE4764">
      <w:pPr>
        <w:bidi/>
        <w:rPr>
          <w:rFonts w:cs="David" w:hint="cs"/>
          <w:rtl/>
        </w:rPr>
      </w:pPr>
    </w:p>
    <w:p w14:paraId="7364F388" w14:textId="77777777" w:rsidR="00FE4764" w:rsidRPr="00FE4764" w:rsidRDefault="00FE4764" w:rsidP="00FE4764">
      <w:pPr>
        <w:bidi/>
        <w:rPr>
          <w:rFonts w:cs="David" w:hint="cs"/>
          <w:rtl/>
        </w:rPr>
      </w:pPr>
      <w:r w:rsidRPr="00FE4764">
        <w:rPr>
          <w:rFonts w:cs="David" w:hint="cs"/>
          <w:rtl/>
        </w:rPr>
        <w:tab/>
        <w:t>אני כן אפריע לך. את לא תדברי בלי הגבלת זמן. גברתי, סליחה.</w:t>
      </w:r>
    </w:p>
    <w:p w14:paraId="02DF90C9" w14:textId="77777777" w:rsidR="00FE4764" w:rsidRPr="00FE4764" w:rsidRDefault="00FE4764" w:rsidP="00FE4764">
      <w:pPr>
        <w:bidi/>
        <w:rPr>
          <w:rFonts w:cs="David" w:hint="cs"/>
          <w:rtl/>
        </w:rPr>
      </w:pPr>
    </w:p>
    <w:p w14:paraId="55C2238B"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13DA7201" w14:textId="77777777" w:rsidR="00FE4764" w:rsidRPr="00FE4764" w:rsidRDefault="00FE4764" w:rsidP="00FE4764">
      <w:pPr>
        <w:bidi/>
        <w:rPr>
          <w:rFonts w:cs="David" w:hint="cs"/>
          <w:rtl/>
        </w:rPr>
      </w:pPr>
    </w:p>
    <w:p w14:paraId="3E544710" w14:textId="77777777" w:rsidR="00FE4764" w:rsidRPr="00FE4764" w:rsidRDefault="00FE4764" w:rsidP="00FE4764">
      <w:pPr>
        <w:bidi/>
        <w:rPr>
          <w:rFonts w:cs="David" w:hint="cs"/>
          <w:rtl/>
        </w:rPr>
      </w:pPr>
      <w:r w:rsidRPr="00FE4764">
        <w:rPr>
          <w:rFonts w:cs="David" w:hint="cs"/>
          <w:rtl/>
        </w:rPr>
        <w:tab/>
        <w:t xml:space="preserve">--בסוגיות של חוקי יסוד, בסוגיות של חקיקה פרטית וחקיקה ממשלתית, כל אחד מחברי הבית הזה שקשור לקואליציה </w:t>
      </w:r>
      <w:proofErr w:type="spellStart"/>
      <w:r w:rsidRPr="00FE4764">
        <w:rPr>
          <w:rFonts w:cs="David" w:hint="cs"/>
          <w:rtl/>
        </w:rPr>
        <w:t>מחוייב</w:t>
      </w:r>
      <w:proofErr w:type="spellEnd"/>
      <w:r w:rsidRPr="00FE4764">
        <w:rPr>
          <w:rFonts w:cs="David" w:hint="cs"/>
          <w:rtl/>
        </w:rPr>
        <w:t>.</w:t>
      </w:r>
    </w:p>
    <w:p w14:paraId="4236FB37" w14:textId="77777777" w:rsidR="00FE4764" w:rsidRPr="00FE4764" w:rsidRDefault="00FE4764" w:rsidP="00FE4764">
      <w:pPr>
        <w:bidi/>
        <w:rPr>
          <w:rFonts w:cs="David" w:hint="cs"/>
          <w:rtl/>
        </w:rPr>
      </w:pPr>
    </w:p>
    <w:p w14:paraId="525054FB"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ED8FF84" w14:textId="77777777" w:rsidR="00FE4764" w:rsidRPr="00FE4764" w:rsidRDefault="00FE4764" w:rsidP="00FE4764">
      <w:pPr>
        <w:bidi/>
        <w:rPr>
          <w:rFonts w:cs="David" w:hint="cs"/>
          <w:rtl/>
        </w:rPr>
      </w:pPr>
    </w:p>
    <w:p w14:paraId="15CF5F18" w14:textId="77777777" w:rsidR="00FE4764" w:rsidRPr="00FE4764" w:rsidRDefault="00FE4764" w:rsidP="00FE4764">
      <w:pPr>
        <w:bidi/>
        <w:rPr>
          <w:rFonts w:cs="David" w:hint="cs"/>
          <w:rtl/>
        </w:rPr>
      </w:pPr>
      <w:r w:rsidRPr="00FE4764">
        <w:rPr>
          <w:rFonts w:cs="David" w:hint="cs"/>
          <w:rtl/>
        </w:rPr>
        <w:tab/>
        <w:t>תודה רבה. מהי ההצעה לסדר שלךְ?</w:t>
      </w:r>
    </w:p>
    <w:p w14:paraId="4F7FE42C" w14:textId="77777777" w:rsidR="00FE4764" w:rsidRPr="00FE4764" w:rsidRDefault="00FE4764" w:rsidP="00FE4764">
      <w:pPr>
        <w:bidi/>
        <w:rPr>
          <w:rFonts w:cs="David" w:hint="cs"/>
          <w:u w:val="single"/>
          <w:rtl/>
        </w:rPr>
      </w:pPr>
      <w:r w:rsidRPr="00FE4764">
        <w:rPr>
          <w:rFonts w:cs="David"/>
          <w:u w:val="single"/>
          <w:rtl/>
        </w:rPr>
        <w:br w:type="page"/>
      </w: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78615E9F" w14:textId="77777777" w:rsidR="00FE4764" w:rsidRPr="00FE4764" w:rsidRDefault="00FE4764" w:rsidP="00FE4764">
      <w:pPr>
        <w:bidi/>
        <w:rPr>
          <w:rFonts w:cs="David" w:hint="cs"/>
          <w:rtl/>
        </w:rPr>
      </w:pPr>
    </w:p>
    <w:p w14:paraId="4A77F684" w14:textId="77777777" w:rsidR="00FE4764" w:rsidRPr="00FE4764" w:rsidRDefault="00FE4764" w:rsidP="00FE4764">
      <w:pPr>
        <w:bidi/>
        <w:rPr>
          <w:rFonts w:cs="David" w:hint="cs"/>
          <w:rtl/>
        </w:rPr>
      </w:pPr>
      <w:r w:rsidRPr="00FE4764">
        <w:rPr>
          <w:rFonts w:cs="David" w:hint="cs"/>
          <w:rtl/>
        </w:rPr>
        <w:tab/>
        <w:t>אני מציעה ומבקשת ממך, בכל לשון של בקשה, כי אנו נמשיך עם זה הלאה. כאשר אני רואה את חוסר השביעות של היועצת המשפטית כאשר היא אמרה שהמצב הרצוי הוא זה שסגני שרים לא יוכלו להשתתף בוועדה בכל מקרה, אני מציעה את הדבר הבא: נלך איתך עד הסוף - בואו ונאפשר גם לנהגים של סגני שרים להשתתף בוועדות.</w:t>
      </w:r>
    </w:p>
    <w:p w14:paraId="7739106C" w14:textId="77777777" w:rsidR="00FE4764" w:rsidRPr="00FE4764" w:rsidRDefault="00FE4764" w:rsidP="00FE4764">
      <w:pPr>
        <w:bidi/>
        <w:rPr>
          <w:rFonts w:cs="David" w:hint="cs"/>
          <w:rtl/>
        </w:rPr>
      </w:pPr>
    </w:p>
    <w:p w14:paraId="633803B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76F315FC" w14:textId="77777777" w:rsidR="00FE4764" w:rsidRPr="00FE4764" w:rsidRDefault="00FE4764" w:rsidP="00FE4764">
      <w:pPr>
        <w:bidi/>
        <w:rPr>
          <w:rFonts w:cs="David" w:hint="cs"/>
          <w:rtl/>
        </w:rPr>
      </w:pPr>
    </w:p>
    <w:p w14:paraId="669F5F94" w14:textId="77777777" w:rsidR="00FE4764" w:rsidRPr="00FE4764" w:rsidRDefault="00FE4764" w:rsidP="00FE4764">
      <w:pPr>
        <w:bidi/>
        <w:rPr>
          <w:rFonts w:cs="David" w:hint="cs"/>
          <w:rtl/>
        </w:rPr>
      </w:pPr>
      <w:r w:rsidRPr="00FE4764">
        <w:rPr>
          <w:rFonts w:cs="David" w:hint="cs"/>
          <w:rtl/>
        </w:rPr>
        <w:tab/>
        <w:t>הבנתי. תודה רבה.</w:t>
      </w:r>
    </w:p>
    <w:p w14:paraId="0B229480" w14:textId="77777777" w:rsidR="00FE4764" w:rsidRPr="00FE4764" w:rsidRDefault="00FE4764" w:rsidP="00FE4764">
      <w:pPr>
        <w:bidi/>
        <w:rPr>
          <w:rFonts w:cs="David" w:hint="cs"/>
          <w:rtl/>
        </w:rPr>
      </w:pPr>
    </w:p>
    <w:p w14:paraId="48A79CE9" w14:textId="77777777" w:rsidR="00FE4764" w:rsidRPr="00FE4764" w:rsidRDefault="00FE4764" w:rsidP="00FE4764">
      <w:pPr>
        <w:bidi/>
        <w:rPr>
          <w:rFonts w:cs="David" w:hint="cs"/>
          <w:u w:val="single"/>
          <w:rtl/>
        </w:rPr>
      </w:pPr>
      <w:r w:rsidRPr="00FE4764">
        <w:rPr>
          <w:rFonts w:cs="David" w:hint="cs"/>
          <w:u w:val="single"/>
          <w:rtl/>
        </w:rPr>
        <w:t>אחמד טיבי:</w:t>
      </w:r>
    </w:p>
    <w:p w14:paraId="613B6924" w14:textId="77777777" w:rsidR="00FE4764" w:rsidRPr="00FE4764" w:rsidRDefault="00FE4764" w:rsidP="00FE4764">
      <w:pPr>
        <w:bidi/>
        <w:rPr>
          <w:rFonts w:cs="David" w:hint="cs"/>
          <w:rtl/>
        </w:rPr>
      </w:pPr>
    </w:p>
    <w:p w14:paraId="3F3D6365" w14:textId="77777777" w:rsidR="00FE4764" w:rsidRPr="00FE4764" w:rsidRDefault="00FE4764" w:rsidP="00FE4764">
      <w:pPr>
        <w:bidi/>
        <w:rPr>
          <w:rFonts w:cs="David" w:hint="cs"/>
          <w:rtl/>
        </w:rPr>
      </w:pPr>
      <w:r w:rsidRPr="00FE4764">
        <w:rPr>
          <w:rFonts w:cs="David" w:hint="cs"/>
          <w:rtl/>
        </w:rPr>
        <w:tab/>
        <w:t>יש כאלה שהיו נהגים- - -</w:t>
      </w:r>
    </w:p>
    <w:p w14:paraId="311AE0F3" w14:textId="77777777" w:rsidR="00FE4764" w:rsidRPr="00FE4764" w:rsidRDefault="00FE4764" w:rsidP="00FE4764">
      <w:pPr>
        <w:bidi/>
        <w:rPr>
          <w:rFonts w:cs="David" w:hint="cs"/>
          <w:rtl/>
        </w:rPr>
      </w:pPr>
    </w:p>
    <w:p w14:paraId="6F349A26"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00A95C5" w14:textId="77777777" w:rsidR="00FE4764" w:rsidRPr="00FE4764" w:rsidRDefault="00FE4764" w:rsidP="00FE4764">
      <w:pPr>
        <w:bidi/>
        <w:rPr>
          <w:rFonts w:cs="David" w:hint="cs"/>
          <w:rtl/>
        </w:rPr>
      </w:pPr>
    </w:p>
    <w:p w14:paraId="41208B0C" w14:textId="77777777" w:rsidR="00FE4764" w:rsidRPr="00FE4764" w:rsidRDefault="00FE4764" w:rsidP="00FE4764">
      <w:pPr>
        <w:bidi/>
        <w:rPr>
          <w:rFonts w:cs="David" w:hint="cs"/>
          <w:rtl/>
        </w:rPr>
      </w:pPr>
      <w:r w:rsidRPr="00FE4764">
        <w:rPr>
          <w:rFonts w:cs="David" w:hint="cs"/>
          <w:rtl/>
        </w:rPr>
        <w:tab/>
        <w:t>אני מציעה ופונה אליך.</w:t>
      </w:r>
    </w:p>
    <w:p w14:paraId="18831517" w14:textId="77777777" w:rsidR="00FE4764" w:rsidRPr="00FE4764" w:rsidRDefault="00FE4764" w:rsidP="00FE4764">
      <w:pPr>
        <w:bidi/>
        <w:rPr>
          <w:rFonts w:cs="David" w:hint="cs"/>
          <w:rtl/>
        </w:rPr>
      </w:pPr>
    </w:p>
    <w:p w14:paraId="77CCE300"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A2D7A6E" w14:textId="77777777" w:rsidR="00FE4764" w:rsidRPr="00FE4764" w:rsidRDefault="00FE4764" w:rsidP="00FE4764">
      <w:pPr>
        <w:bidi/>
        <w:rPr>
          <w:rFonts w:cs="David" w:hint="cs"/>
          <w:rtl/>
        </w:rPr>
      </w:pPr>
    </w:p>
    <w:p w14:paraId="0DBE7228" w14:textId="77777777" w:rsidR="00FE4764" w:rsidRPr="00FE4764" w:rsidRDefault="00FE4764" w:rsidP="00FE4764">
      <w:pPr>
        <w:bidi/>
        <w:rPr>
          <w:rFonts w:cs="David" w:hint="cs"/>
          <w:rtl/>
        </w:rPr>
      </w:pPr>
      <w:r w:rsidRPr="00FE4764">
        <w:rPr>
          <w:rFonts w:cs="David" w:hint="cs"/>
          <w:rtl/>
        </w:rPr>
        <w:tab/>
        <w:t>ההצעה לסדר נרשמה בפרוטוקול. חברת-הכנסת אברהם-</w:t>
      </w:r>
      <w:proofErr w:type="spellStart"/>
      <w:r w:rsidRPr="00FE4764">
        <w:rPr>
          <w:rFonts w:cs="David" w:hint="cs"/>
          <w:rtl/>
        </w:rPr>
        <w:t>בלילא</w:t>
      </w:r>
      <w:proofErr w:type="spellEnd"/>
      <w:r w:rsidRPr="00FE4764">
        <w:rPr>
          <w:rFonts w:cs="David" w:hint="cs"/>
          <w:rtl/>
        </w:rPr>
        <w:t>.</w:t>
      </w:r>
    </w:p>
    <w:p w14:paraId="5E2E11BE" w14:textId="77777777" w:rsidR="00FE4764" w:rsidRPr="00FE4764" w:rsidRDefault="00FE4764" w:rsidP="00FE4764">
      <w:pPr>
        <w:bidi/>
        <w:rPr>
          <w:rFonts w:cs="David" w:hint="cs"/>
          <w:rtl/>
        </w:rPr>
      </w:pPr>
    </w:p>
    <w:p w14:paraId="286B7C1E" w14:textId="77777777" w:rsidR="00FE4764" w:rsidRPr="00FE4764" w:rsidRDefault="00FE4764" w:rsidP="00FE4764">
      <w:pPr>
        <w:bidi/>
        <w:rPr>
          <w:rFonts w:cs="David" w:hint="cs"/>
          <w:u w:val="single"/>
          <w:rtl/>
        </w:rPr>
      </w:pPr>
      <w:r w:rsidRPr="00FE4764">
        <w:rPr>
          <w:rFonts w:cs="David" w:hint="cs"/>
          <w:u w:val="single"/>
          <w:rtl/>
        </w:rPr>
        <w:t>נסים זאב:</w:t>
      </w:r>
    </w:p>
    <w:p w14:paraId="3E85596C" w14:textId="77777777" w:rsidR="00FE4764" w:rsidRPr="00FE4764" w:rsidRDefault="00FE4764" w:rsidP="00FE4764">
      <w:pPr>
        <w:bidi/>
        <w:rPr>
          <w:rFonts w:cs="David" w:hint="cs"/>
          <w:rtl/>
        </w:rPr>
      </w:pPr>
    </w:p>
    <w:p w14:paraId="1CC46BDD" w14:textId="77777777" w:rsidR="00FE4764" w:rsidRPr="00FE4764" w:rsidRDefault="00FE4764" w:rsidP="00FE4764">
      <w:pPr>
        <w:bidi/>
        <w:rPr>
          <w:rFonts w:cs="David" w:hint="cs"/>
          <w:rtl/>
        </w:rPr>
      </w:pPr>
      <w:r w:rsidRPr="00FE4764">
        <w:rPr>
          <w:rFonts w:cs="David" w:hint="cs"/>
          <w:rtl/>
        </w:rPr>
        <w:tab/>
        <w:t>מהי ההצעה? שהנהגים יכולים להצביע?</w:t>
      </w:r>
    </w:p>
    <w:p w14:paraId="366AB8C7" w14:textId="77777777" w:rsidR="00FE4764" w:rsidRPr="00FE4764" w:rsidRDefault="00FE4764" w:rsidP="00FE4764">
      <w:pPr>
        <w:bidi/>
        <w:rPr>
          <w:rFonts w:cs="David" w:hint="cs"/>
          <w:rtl/>
        </w:rPr>
      </w:pPr>
    </w:p>
    <w:p w14:paraId="373F8CAD"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1C048F48" w14:textId="77777777" w:rsidR="00FE4764" w:rsidRPr="00FE4764" w:rsidRDefault="00FE4764" w:rsidP="00FE4764">
      <w:pPr>
        <w:bidi/>
        <w:rPr>
          <w:rFonts w:cs="David" w:hint="cs"/>
          <w:rtl/>
        </w:rPr>
      </w:pPr>
    </w:p>
    <w:p w14:paraId="75F98D1A" w14:textId="77777777" w:rsidR="00FE4764" w:rsidRPr="00FE4764" w:rsidRDefault="00FE4764" w:rsidP="00FE4764">
      <w:pPr>
        <w:bidi/>
        <w:rPr>
          <w:rFonts w:cs="David" w:hint="cs"/>
          <w:rtl/>
        </w:rPr>
      </w:pPr>
      <w:r w:rsidRPr="00FE4764">
        <w:rPr>
          <w:rFonts w:cs="David" w:hint="cs"/>
          <w:rtl/>
        </w:rPr>
        <w:tab/>
        <w:t xml:space="preserve">ההצעה לסדר היא כזו; אני פונה ליושב-ראש ואני מציעה את הדבר הבא: אל תצביע. תקיים דיון ציבורי. תביא לכאן את פרופסור </w:t>
      </w:r>
      <w:proofErr w:type="spellStart"/>
      <w:r w:rsidRPr="00FE4764">
        <w:rPr>
          <w:rFonts w:cs="David" w:hint="cs"/>
          <w:rtl/>
        </w:rPr>
        <w:t>סוזי</w:t>
      </w:r>
      <w:proofErr w:type="spellEnd"/>
      <w:r w:rsidRPr="00FE4764">
        <w:rPr>
          <w:rFonts w:cs="David" w:hint="cs"/>
          <w:rtl/>
        </w:rPr>
        <w:t xml:space="preserve"> נבות ואת היועץ המשפטי לכנסת צבי ענבר. תביא לכאן אנשים שדנו בסוגיית התקנון. חכה עוד שבוע. אל תלך עם זה עם כל הכוח.</w:t>
      </w:r>
    </w:p>
    <w:p w14:paraId="01A71762" w14:textId="77777777" w:rsidR="00FE4764" w:rsidRPr="00FE4764" w:rsidRDefault="00FE4764" w:rsidP="00FE4764">
      <w:pPr>
        <w:bidi/>
        <w:rPr>
          <w:rFonts w:cs="David" w:hint="cs"/>
          <w:rtl/>
        </w:rPr>
      </w:pPr>
    </w:p>
    <w:p w14:paraId="0238C4AD"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6DDCB8F" w14:textId="77777777" w:rsidR="00FE4764" w:rsidRPr="00FE4764" w:rsidRDefault="00FE4764" w:rsidP="00FE4764">
      <w:pPr>
        <w:bidi/>
        <w:rPr>
          <w:rFonts w:cs="David" w:hint="cs"/>
          <w:rtl/>
        </w:rPr>
      </w:pPr>
    </w:p>
    <w:p w14:paraId="15D70075" w14:textId="77777777" w:rsidR="00FE4764" w:rsidRPr="00FE4764" w:rsidRDefault="00FE4764" w:rsidP="00FE4764">
      <w:pPr>
        <w:bidi/>
        <w:rPr>
          <w:rFonts w:cs="David" w:hint="cs"/>
          <w:rtl/>
        </w:rPr>
      </w:pPr>
      <w:r w:rsidRPr="00FE4764">
        <w:rPr>
          <w:rFonts w:cs="David" w:hint="cs"/>
          <w:rtl/>
        </w:rPr>
        <w:tab/>
        <w:t>תודה.</w:t>
      </w:r>
    </w:p>
    <w:p w14:paraId="74394904" w14:textId="77777777" w:rsidR="00FE4764" w:rsidRPr="00FE4764" w:rsidRDefault="00FE4764" w:rsidP="00FE4764">
      <w:pPr>
        <w:bidi/>
        <w:rPr>
          <w:rFonts w:cs="David" w:hint="cs"/>
          <w:rtl/>
        </w:rPr>
      </w:pPr>
    </w:p>
    <w:p w14:paraId="54B3075A" w14:textId="77777777" w:rsidR="00FE4764" w:rsidRPr="00FE4764" w:rsidRDefault="00FE4764" w:rsidP="00FE4764">
      <w:pPr>
        <w:bidi/>
        <w:rPr>
          <w:rFonts w:cs="David" w:hint="cs"/>
          <w:u w:val="single"/>
          <w:rtl/>
        </w:rPr>
      </w:pPr>
      <w:r w:rsidRPr="00FE4764">
        <w:rPr>
          <w:rFonts w:cs="David" w:hint="cs"/>
          <w:u w:val="single"/>
          <w:rtl/>
        </w:rPr>
        <w:t>נסים זאב:</w:t>
      </w:r>
    </w:p>
    <w:p w14:paraId="732DECEC" w14:textId="77777777" w:rsidR="00FE4764" w:rsidRPr="00FE4764" w:rsidRDefault="00FE4764" w:rsidP="00FE4764">
      <w:pPr>
        <w:bidi/>
        <w:rPr>
          <w:rFonts w:cs="David" w:hint="cs"/>
          <w:rtl/>
        </w:rPr>
      </w:pPr>
    </w:p>
    <w:p w14:paraId="43E702C9" w14:textId="77777777" w:rsidR="00FE4764" w:rsidRPr="00FE4764" w:rsidRDefault="00FE4764" w:rsidP="00FE4764">
      <w:pPr>
        <w:bidi/>
        <w:rPr>
          <w:rFonts w:cs="David" w:hint="cs"/>
          <w:rtl/>
        </w:rPr>
      </w:pPr>
      <w:r w:rsidRPr="00FE4764">
        <w:rPr>
          <w:rFonts w:cs="David" w:hint="cs"/>
          <w:rtl/>
        </w:rPr>
        <w:tab/>
        <w:t>היושב-ראש, יש לי הצעה לסדר - לקיים הצבעה עכשיו.</w:t>
      </w:r>
    </w:p>
    <w:p w14:paraId="1062A5F9" w14:textId="77777777" w:rsidR="00FE4764" w:rsidRPr="00FE4764" w:rsidRDefault="00FE4764" w:rsidP="00FE4764">
      <w:pPr>
        <w:bidi/>
        <w:rPr>
          <w:rFonts w:cs="David" w:hint="cs"/>
          <w:rtl/>
        </w:rPr>
      </w:pPr>
    </w:p>
    <w:p w14:paraId="338609D7" w14:textId="77777777" w:rsidR="00FE4764" w:rsidRPr="00FE4764" w:rsidRDefault="00FE4764" w:rsidP="00FE4764">
      <w:pPr>
        <w:bidi/>
        <w:rPr>
          <w:rFonts w:cs="David" w:hint="cs"/>
          <w:u w:val="single"/>
          <w:rtl/>
        </w:rPr>
      </w:pPr>
      <w:r w:rsidRPr="00FE4764">
        <w:rPr>
          <w:rFonts w:cs="David" w:hint="cs"/>
          <w:u w:val="single"/>
          <w:rtl/>
        </w:rPr>
        <w:t xml:space="preserve">זבולון </w:t>
      </w:r>
      <w:proofErr w:type="spellStart"/>
      <w:r w:rsidRPr="00FE4764">
        <w:rPr>
          <w:rFonts w:cs="David" w:hint="cs"/>
          <w:u w:val="single"/>
          <w:rtl/>
        </w:rPr>
        <w:t>אורלב</w:t>
      </w:r>
      <w:proofErr w:type="spellEnd"/>
      <w:r w:rsidRPr="00FE4764">
        <w:rPr>
          <w:rFonts w:cs="David" w:hint="cs"/>
          <w:u w:val="single"/>
          <w:rtl/>
        </w:rPr>
        <w:t>:</w:t>
      </w:r>
    </w:p>
    <w:p w14:paraId="3834426A" w14:textId="77777777" w:rsidR="00FE4764" w:rsidRPr="00FE4764" w:rsidRDefault="00FE4764" w:rsidP="00FE4764">
      <w:pPr>
        <w:bidi/>
        <w:rPr>
          <w:rFonts w:cs="David" w:hint="cs"/>
          <w:rtl/>
        </w:rPr>
      </w:pPr>
    </w:p>
    <w:p w14:paraId="47E4B705" w14:textId="77777777" w:rsidR="00FE4764" w:rsidRPr="00FE4764" w:rsidRDefault="00FE4764" w:rsidP="00FE4764">
      <w:pPr>
        <w:bidi/>
        <w:rPr>
          <w:rFonts w:cs="David" w:hint="cs"/>
          <w:rtl/>
        </w:rPr>
      </w:pPr>
      <w:r w:rsidRPr="00FE4764">
        <w:rPr>
          <w:rFonts w:cs="David" w:hint="cs"/>
          <w:rtl/>
        </w:rPr>
        <w:tab/>
        <w:t>חבר-הכנסת נסים זאב, תעשה טובה.</w:t>
      </w:r>
    </w:p>
    <w:p w14:paraId="2C4E24D7" w14:textId="77777777" w:rsidR="00FE4764" w:rsidRPr="00FE4764" w:rsidRDefault="00FE4764" w:rsidP="00FE4764">
      <w:pPr>
        <w:bidi/>
        <w:rPr>
          <w:rFonts w:cs="David" w:hint="cs"/>
          <w:rtl/>
        </w:rPr>
      </w:pPr>
    </w:p>
    <w:p w14:paraId="4CE826C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124252B" w14:textId="77777777" w:rsidR="00FE4764" w:rsidRPr="00FE4764" w:rsidRDefault="00FE4764" w:rsidP="00FE4764">
      <w:pPr>
        <w:bidi/>
        <w:rPr>
          <w:rFonts w:cs="David" w:hint="cs"/>
          <w:rtl/>
        </w:rPr>
      </w:pPr>
    </w:p>
    <w:p w14:paraId="62B28EAD" w14:textId="77777777" w:rsidR="00FE4764" w:rsidRPr="00FE4764" w:rsidRDefault="00FE4764" w:rsidP="00FE4764">
      <w:pPr>
        <w:bidi/>
        <w:rPr>
          <w:rFonts w:cs="David" w:hint="cs"/>
          <w:rtl/>
        </w:rPr>
      </w:pPr>
      <w:r w:rsidRPr="00FE4764">
        <w:rPr>
          <w:rFonts w:cs="David" w:hint="cs"/>
          <w:rtl/>
        </w:rPr>
        <w:tab/>
        <w:t>לפני שאני עושה הצבעה, ארבל אסטרחן, בבקשה קראי עוד פעם את הסעיף.</w:t>
      </w:r>
    </w:p>
    <w:p w14:paraId="77187B8E" w14:textId="77777777" w:rsidR="00FE4764" w:rsidRPr="00FE4764" w:rsidRDefault="00FE4764" w:rsidP="00FE4764">
      <w:pPr>
        <w:bidi/>
        <w:rPr>
          <w:rFonts w:cs="David" w:hint="cs"/>
          <w:rtl/>
        </w:rPr>
      </w:pPr>
    </w:p>
    <w:p w14:paraId="0148F3CC"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66BD7A4D" w14:textId="77777777" w:rsidR="00FE4764" w:rsidRPr="00FE4764" w:rsidRDefault="00FE4764" w:rsidP="00FE4764">
      <w:pPr>
        <w:bidi/>
        <w:rPr>
          <w:rFonts w:cs="David" w:hint="cs"/>
          <w:rtl/>
        </w:rPr>
      </w:pPr>
    </w:p>
    <w:p w14:paraId="0E09C7B9" w14:textId="77777777" w:rsidR="00FE4764" w:rsidRPr="00FE4764" w:rsidRDefault="00FE4764" w:rsidP="00FE4764">
      <w:pPr>
        <w:bidi/>
        <w:rPr>
          <w:rFonts w:cs="David" w:hint="cs"/>
          <w:rtl/>
        </w:rPr>
      </w:pPr>
      <w:r w:rsidRPr="00FE4764">
        <w:rPr>
          <w:rFonts w:cs="David" w:hint="cs"/>
          <w:rtl/>
        </w:rPr>
        <w:tab/>
        <w:t>חבר-הכנסת נסים זאב, היום אתה בקואליציה ומחר אתה באופוזיציה, וזה דווקא יזיק.</w:t>
      </w:r>
    </w:p>
    <w:p w14:paraId="283FCACB"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נסים זאב:</w:t>
      </w:r>
    </w:p>
    <w:p w14:paraId="32538545" w14:textId="77777777" w:rsidR="00FE4764" w:rsidRPr="00FE4764" w:rsidRDefault="00FE4764" w:rsidP="00FE4764">
      <w:pPr>
        <w:bidi/>
        <w:rPr>
          <w:rFonts w:cs="David" w:hint="cs"/>
          <w:rtl/>
        </w:rPr>
      </w:pPr>
    </w:p>
    <w:p w14:paraId="492C7265" w14:textId="77777777" w:rsidR="00FE4764" w:rsidRPr="00FE4764" w:rsidRDefault="00FE4764" w:rsidP="00FE4764">
      <w:pPr>
        <w:bidi/>
        <w:rPr>
          <w:rFonts w:cs="David" w:hint="cs"/>
          <w:rtl/>
        </w:rPr>
      </w:pPr>
      <w:r w:rsidRPr="00FE4764">
        <w:rPr>
          <w:rFonts w:cs="David" w:hint="cs"/>
          <w:rtl/>
        </w:rPr>
        <w:tab/>
        <w:t>מה זה קשור?</w:t>
      </w:r>
    </w:p>
    <w:p w14:paraId="492D6DB9" w14:textId="77777777" w:rsidR="00FE4764" w:rsidRPr="00FE4764" w:rsidRDefault="00FE4764" w:rsidP="00FE4764">
      <w:pPr>
        <w:bidi/>
        <w:rPr>
          <w:rFonts w:cs="David" w:hint="cs"/>
          <w:rtl/>
        </w:rPr>
      </w:pPr>
    </w:p>
    <w:p w14:paraId="6ED734A9"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10C2B28" w14:textId="77777777" w:rsidR="00FE4764" w:rsidRPr="00FE4764" w:rsidRDefault="00FE4764" w:rsidP="00FE4764">
      <w:pPr>
        <w:bidi/>
        <w:rPr>
          <w:rFonts w:cs="David" w:hint="cs"/>
          <w:rtl/>
        </w:rPr>
      </w:pPr>
    </w:p>
    <w:p w14:paraId="5AE08FCC" w14:textId="77777777" w:rsidR="00FE4764" w:rsidRPr="00FE4764" w:rsidRDefault="00FE4764" w:rsidP="00FE4764">
      <w:pPr>
        <w:bidi/>
        <w:rPr>
          <w:rFonts w:cs="David" w:hint="cs"/>
          <w:rtl/>
        </w:rPr>
      </w:pPr>
      <w:r w:rsidRPr="00FE4764">
        <w:rPr>
          <w:rFonts w:cs="David" w:hint="cs"/>
          <w:rtl/>
        </w:rPr>
        <w:tab/>
        <w:t>לנו יש סיכוי לחזור לשלטון הרבה יותר ממה שאתה חושב.</w:t>
      </w:r>
    </w:p>
    <w:p w14:paraId="73F95F05" w14:textId="77777777" w:rsidR="00FE4764" w:rsidRPr="00FE4764" w:rsidRDefault="00FE4764" w:rsidP="00FE4764">
      <w:pPr>
        <w:bidi/>
        <w:rPr>
          <w:rFonts w:cs="David" w:hint="cs"/>
          <w:rtl/>
        </w:rPr>
      </w:pPr>
    </w:p>
    <w:p w14:paraId="40BF41D2"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44CEAA3" w14:textId="77777777" w:rsidR="00FE4764" w:rsidRPr="00FE4764" w:rsidRDefault="00FE4764" w:rsidP="00FE4764">
      <w:pPr>
        <w:bidi/>
        <w:rPr>
          <w:rFonts w:cs="David" w:hint="cs"/>
          <w:rtl/>
        </w:rPr>
      </w:pPr>
    </w:p>
    <w:p w14:paraId="15D21E6C" w14:textId="77777777" w:rsidR="00FE4764" w:rsidRPr="00FE4764" w:rsidRDefault="00FE4764" w:rsidP="00FE4764">
      <w:pPr>
        <w:bidi/>
        <w:rPr>
          <w:rFonts w:cs="David" w:hint="cs"/>
          <w:rtl/>
        </w:rPr>
      </w:pPr>
      <w:r w:rsidRPr="00FE4764">
        <w:rPr>
          <w:rFonts w:cs="David" w:hint="cs"/>
          <w:rtl/>
        </w:rPr>
        <w:tab/>
        <w:t>חברת-הכנסת רוחמה אברהם-</w:t>
      </w:r>
      <w:proofErr w:type="spellStart"/>
      <w:r w:rsidRPr="00FE4764">
        <w:rPr>
          <w:rFonts w:cs="David" w:hint="cs"/>
          <w:rtl/>
        </w:rPr>
        <w:t>בלילא</w:t>
      </w:r>
      <w:proofErr w:type="spellEnd"/>
      <w:r w:rsidRPr="00FE4764">
        <w:rPr>
          <w:rFonts w:cs="David" w:hint="cs"/>
          <w:rtl/>
        </w:rPr>
        <w:t>, זכות הדיבור הסתיימה. חברת-הכנסת רוחמה אברהם-</w:t>
      </w:r>
      <w:proofErr w:type="spellStart"/>
      <w:r w:rsidRPr="00FE4764">
        <w:rPr>
          <w:rFonts w:cs="David" w:hint="cs"/>
          <w:rtl/>
        </w:rPr>
        <w:t>בלילא</w:t>
      </w:r>
      <w:proofErr w:type="spellEnd"/>
      <w:r w:rsidRPr="00FE4764">
        <w:rPr>
          <w:rFonts w:cs="David" w:hint="cs"/>
          <w:rtl/>
        </w:rPr>
        <w:t>, אני קורא אותך לסדר פעם ראשונה.</w:t>
      </w:r>
    </w:p>
    <w:p w14:paraId="38E5D958" w14:textId="77777777" w:rsidR="00FE4764" w:rsidRPr="00FE4764" w:rsidRDefault="00FE4764" w:rsidP="00FE4764">
      <w:pPr>
        <w:bidi/>
        <w:rPr>
          <w:rFonts w:cs="David" w:hint="cs"/>
          <w:rtl/>
        </w:rPr>
      </w:pPr>
    </w:p>
    <w:p w14:paraId="64CFE314" w14:textId="77777777" w:rsidR="00FE4764" w:rsidRPr="00FE4764" w:rsidRDefault="00FE4764" w:rsidP="00FE4764">
      <w:pPr>
        <w:bidi/>
        <w:rPr>
          <w:rFonts w:cs="David" w:hint="cs"/>
          <w:u w:val="single"/>
          <w:rtl/>
        </w:rPr>
      </w:pPr>
      <w:r w:rsidRPr="00FE4764">
        <w:rPr>
          <w:rFonts w:cs="David" w:hint="cs"/>
          <w:u w:val="single"/>
          <w:rtl/>
        </w:rPr>
        <w:t>יואל חסון:</w:t>
      </w:r>
    </w:p>
    <w:p w14:paraId="16475581" w14:textId="77777777" w:rsidR="00FE4764" w:rsidRPr="00FE4764" w:rsidRDefault="00FE4764" w:rsidP="00FE4764">
      <w:pPr>
        <w:bidi/>
        <w:rPr>
          <w:rFonts w:cs="David" w:hint="cs"/>
          <w:rtl/>
        </w:rPr>
      </w:pPr>
    </w:p>
    <w:p w14:paraId="49A7E42B" w14:textId="77777777" w:rsidR="00FE4764" w:rsidRPr="00FE4764" w:rsidRDefault="00FE4764" w:rsidP="00FE4764">
      <w:pPr>
        <w:bidi/>
        <w:rPr>
          <w:rFonts w:cs="David" w:hint="cs"/>
          <w:rtl/>
        </w:rPr>
      </w:pPr>
      <w:r w:rsidRPr="00FE4764">
        <w:rPr>
          <w:rFonts w:cs="David" w:hint="cs"/>
          <w:rtl/>
        </w:rPr>
        <w:tab/>
        <w:t>יש לי הצעה לסדר.</w:t>
      </w:r>
    </w:p>
    <w:p w14:paraId="48E92933" w14:textId="77777777" w:rsidR="00FE4764" w:rsidRPr="00FE4764" w:rsidRDefault="00FE4764" w:rsidP="00FE4764">
      <w:pPr>
        <w:bidi/>
        <w:rPr>
          <w:rFonts w:cs="David" w:hint="cs"/>
          <w:rtl/>
        </w:rPr>
      </w:pPr>
    </w:p>
    <w:p w14:paraId="33DE72B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77E4244E" w14:textId="77777777" w:rsidR="00FE4764" w:rsidRPr="00FE4764" w:rsidRDefault="00FE4764" w:rsidP="00FE4764">
      <w:pPr>
        <w:bidi/>
        <w:rPr>
          <w:rFonts w:cs="David" w:hint="cs"/>
          <w:rtl/>
        </w:rPr>
      </w:pPr>
    </w:p>
    <w:p w14:paraId="0651C345" w14:textId="77777777" w:rsidR="00FE4764" w:rsidRPr="00FE4764" w:rsidRDefault="00FE4764" w:rsidP="00FE4764">
      <w:pPr>
        <w:bidi/>
        <w:rPr>
          <w:rFonts w:cs="David" w:hint="cs"/>
          <w:rtl/>
        </w:rPr>
      </w:pPr>
      <w:r w:rsidRPr="00FE4764">
        <w:rPr>
          <w:rFonts w:cs="David" w:hint="cs"/>
          <w:rtl/>
        </w:rPr>
        <w:tab/>
        <w:t>אין הצעות לסדר.</w:t>
      </w:r>
    </w:p>
    <w:p w14:paraId="09BCD628" w14:textId="77777777" w:rsidR="00FE4764" w:rsidRPr="00FE4764" w:rsidRDefault="00FE4764" w:rsidP="00FE4764">
      <w:pPr>
        <w:bidi/>
        <w:rPr>
          <w:rFonts w:cs="David" w:hint="cs"/>
          <w:rtl/>
        </w:rPr>
      </w:pPr>
    </w:p>
    <w:p w14:paraId="2C7076D4" w14:textId="77777777" w:rsidR="00FE4764" w:rsidRPr="00FE4764" w:rsidRDefault="00FE4764" w:rsidP="00FE4764">
      <w:pPr>
        <w:bidi/>
        <w:rPr>
          <w:rFonts w:cs="David" w:hint="cs"/>
          <w:u w:val="single"/>
          <w:rtl/>
        </w:rPr>
      </w:pPr>
      <w:r w:rsidRPr="00FE4764">
        <w:rPr>
          <w:rFonts w:cs="David" w:hint="cs"/>
          <w:u w:val="single"/>
          <w:rtl/>
        </w:rPr>
        <w:t>יואל חסון:</w:t>
      </w:r>
    </w:p>
    <w:p w14:paraId="718B62A1" w14:textId="77777777" w:rsidR="00FE4764" w:rsidRPr="00FE4764" w:rsidRDefault="00FE4764" w:rsidP="00FE4764">
      <w:pPr>
        <w:bidi/>
        <w:rPr>
          <w:rFonts w:cs="David" w:hint="cs"/>
          <w:rtl/>
        </w:rPr>
      </w:pPr>
    </w:p>
    <w:p w14:paraId="0B539C7F" w14:textId="77777777" w:rsidR="00FE4764" w:rsidRPr="00FE4764" w:rsidRDefault="00FE4764" w:rsidP="00FE4764">
      <w:pPr>
        <w:bidi/>
        <w:rPr>
          <w:rFonts w:cs="David" w:hint="cs"/>
          <w:rtl/>
        </w:rPr>
      </w:pPr>
      <w:r w:rsidRPr="00FE4764">
        <w:rPr>
          <w:rFonts w:cs="David" w:hint="cs"/>
          <w:rtl/>
        </w:rPr>
        <w:tab/>
        <w:t>אדוני, מדוע הסתרת את חוות הדעת של התנועה לאיכות השלטון? מדוע אתה לא מדבר עליה? מדוע אתה לא דן עליה? למה אתה מסתיר אותה?</w:t>
      </w:r>
    </w:p>
    <w:p w14:paraId="21A77E18" w14:textId="77777777" w:rsidR="00FE4764" w:rsidRPr="00FE4764" w:rsidRDefault="00FE4764" w:rsidP="00FE4764">
      <w:pPr>
        <w:bidi/>
        <w:rPr>
          <w:rFonts w:cs="David" w:hint="cs"/>
          <w:rtl/>
        </w:rPr>
      </w:pPr>
    </w:p>
    <w:p w14:paraId="319D1CE9" w14:textId="77777777" w:rsidR="00FE4764" w:rsidRPr="00FE4764" w:rsidRDefault="00FE4764" w:rsidP="00FE4764">
      <w:pPr>
        <w:bidi/>
        <w:rPr>
          <w:rFonts w:cs="David" w:hint="cs"/>
          <w:u w:val="single"/>
          <w:rtl/>
        </w:rPr>
      </w:pPr>
      <w:r w:rsidRPr="00FE4764">
        <w:rPr>
          <w:rFonts w:cs="David" w:hint="cs"/>
          <w:u w:val="single"/>
          <w:rtl/>
        </w:rPr>
        <w:t xml:space="preserve">דני </w:t>
      </w:r>
      <w:proofErr w:type="spellStart"/>
      <w:r w:rsidRPr="00FE4764">
        <w:rPr>
          <w:rFonts w:cs="David" w:hint="cs"/>
          <w:u w:val="single"/>
          <w:rtl/>
        </w:rPr>
        <w:t>דנון</w:t>
      </w:r>
      <w:proofErr w:type="spellEnd"/>
      <w:r w:rsidRPr="00FE4764">
        <w:rPr>
          <w:rFonts w:cs="David" w:hint="cs"/>
          <w:u w:val="single"/>
          <w:rtl/>
        </w:rPr>
        <w:t>:</w:t>
      </w:r>
    </w:p>
    <w:p w14:paraId="736AE757" w14:textId="77777777" w:rsidR="00FE4764" w:rsidRPr="00FE4764" w:rsidRDefault="00FE4764" w:rsidP="00FE4764">
      <w:pPr>
        <w:bidi/>
        <w:rPr>
          <w:rFonts w:cs="David" w:hint="cs"/>
          <w:rtl/>
        </w:rPr>
      </w:pPr>
    </w:p>
    <w:p w14:paraId="6739E67F" w14:textId="77777777" w:rsidR="00FE4764" w:rsidRPr="00FE4764" w:rsidRDefault="00FE4764" w:rsidP="00FE4764">
      <w:pPr>
        <w:bidi/>
        <w:rPr>
          <w:rFonts w:cs="David" w:hint="cs"/>
          <w:rtl/>
        </w:rPr>
      </w:pPr>
      <w:r w:rsidRPr="00FE4764">
        <w:rPr>
          <w:rFonts w:cs="David" w:hint="cs"/>
          <w:rtl/>
        </w:rPr>
        <w:tab/>
        <w:t>למה? היא פה.</w:t>
      </w:r>
    </w:p>
    <w:p w14:paraId="334C7393" w14:textId="77777777" w:rsidR="00FE4764" w:rsidRPr="00FE4764" w:rsidRDefault="00FE4764" w:rsidP="00FE4764">
      <w:pPr>
        <w:bidi/>
        <w:rPr>
          <w:rFonts w:cs="David" w:hint="cs"/>
          <w:rtl/>
        </w:rPr>
      </w:pPr>
    </w:p>
    <w:p w14:paraId="16FA954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63DE4EB" w14:textId="77777777" w:rsidR="00FE4764" w:rsidRPr="00FE4764" w:rsidRDefault="00FE4764" w:rsidP="00FE4764">
      <w:pPr>
        <w:bidi/>
        <w:rPr>
          <w:rFonts w:cs="David" w:hint="cs"/>
          <w:rtl/>
        </w:rPr>
      </w:pPr>
    </w:p>
    <w:p w14:paraId="2F83C538" w14:textId="77777777" w:rsidR="00FE4764" w:rsidRPr="00FE4764" w:rsidRDefault="00FE4764" w:rsidP="00FE4764">
      <w:pPr>
        <w:bidi/>
        <w:rPr>
          <w:rFonts w:cs="David" w:hint="cs"/>
          <w:rtl/>
        </w:rPr>
      </w:pPr>
      <w:r w:rsidRPr="00FE4764">
        <w:rPr>
          <w:rFonts w:cs="David" w:hint="cs"/>
          <w:rtl/>
        </w:rPr>
        <w:tab/>
        <w:t>חוות הדעת הזאת ביוזמתי נשלחה אליכם. חוות הדעת הזאת ביוזמתי הונחה על שולחנכם.</w:t>
      </w:r>
    </w:p>
    <w:p w14:paraId="6D31B182" w14:textId="77777777" w:rsidR="00FE4764" w:rsidRPr="00FE4764" w:rsidRDefault="00FE4764" w:rsidP="00FE4764">
      <w:pPr>
        <w:bidi/>
        <w:rPr>
          <w:rFonts w:cs="David" w:hint="cs"/>
          <w:rtl/>
        </w:rPr>
      </w:pPr>
    </w:p>
    <w:p w14:paraId="2673C2F6" w14:textId="77777777" w:rsidR="00FE4764" w:rsidRPr="00FE4764" w:rsidRDefault="00FE4764" w:rsidP="00FE4764">
      <w:pPr>
        <w:bidi/>
        <w:rPr>
          <w:rFonts w:cs="David" w:hint="cs"/>
          <w:u w:val="single"/>
          <w:rtl/>
        </w:rPr>
      </w:pPr>
      <w:r w:rsidRPr="00FE4764">
        <w:rPr>
          <w:rFonts w:cs="David" w:hint="cs"/>
          <w:u w:val="single"/>
          <w:rtl/>
        </w:rPr>
        <w:t>יואל חסון:</w:t>
      </w:r>
    </w:p>
    <w:p w14:paraId="420B1F39" w14:textId="77777777" w:rsidR="00FE4764" w:rsidRPr="00FE4764" w:rsidRDefault="00FE4764" w:rsidP="00FE4764">
      <w:pPr>
        <w:bidi/>
        <w:rPr>
          <w:rFonts w:cs="David" w:hint="cs"/>
          <w:rtl/>
        </w:rPr>
      </w:pPr>
    </w:p>
    <w:p w14:paraId="3FB9AEF7" w14:textId="77777777" w:rsidR="00FE4764" w:rsidRPr="00FE4764" w:rsidRDefault="00FE4764" w:rsidP="00FE4764">
      <w:pPr>
        <w:bidi/>
        <w:rPr>
          <w:rFonts w:cs="David" w:hint="cs"/>
          <w:rtl/>
        </w:rPr>
      </w:pPr>
      <w:r w:rsidRPr="00FE4764">
        <w:rPr>
          <w:rFonts w:cs="David" w:hint="cs"/>
          <w:rtl/>
        </w:rPr>
        <w:tab/>
        <w:t>אם כך, בוא ותקרא אותה. בוא ותראה מהי חוות הדעת הזאת. אדוני היושב ראש, בוא ותקרא את חוות הדעת הזאת.</w:t>
      </w:r>
    </w:p>
    <w:p w14:paraId="517A0ABA" w14:textId="77777777" w:rsidR="00FE4764" w:rsidRPr="00FE4764" w:rsidRDefault="00FE4764" w:rsidP="00FE4764">
      <w:pPr>
        <w:bidi/>
        <w:rPr>
          <w:rFonts w:cs="David" w:hint="cs"/>
          <w:rtl/>
        </w:rPr>
      </w:pPr>
    </w:p>
    <w:p w14:paraId="51FA68F8"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E99E569" w14:textId="77777777" w:rsidR="00FE4764" w:rsidRPr="00FE4764" w:rsidRDefault="00FE4764" w:rsidP="00FE4764">
      <w:pPr>
        <w:bidi/>
        <w:rPr>
          <w:rFonts w:cs="David" w:hint="cs"/>
          <w:rtl/>
        </w:rPr>
      </w:pPr>
    </w:p>
    <w:p w14:paraId="4102B587" w14:textId="77777777" w:rsidR="00FE4764" w:rsidRPr="00FE4764" w:rsidRDefault="00FE4764" w:rsidP="00FE4764">
      <w:pPr>
        <w:bidi/>
        <w:rPr>
          <w:rFonts w:cs="David" w:hint="cs"/>
          <w:rtl/>
        </w:rPr>
      </w:pPr>
      <w:r w:rsidRPr="00FE4764">
        <w:rPr>
          <w:rFonts w:cs="David" w:hint="cs"/>
          <w:rtl/>
        </w:rPr>
        <w:tab/>
        <w:t>בוודאי שקראתי. אחרת, לא הייתי שולח אותה אליכם. אני חושב שחשוב לכם לקרוא את זה לפני ההצבעה, כמו שאני קראתי כמו כולם.</w:t>
      </w:r>
    </w:p>
    <w:p w14:paraId="1FFAC15B" w14:textId="77777777" w:rsidR="00FE4764" w:rsidRPr="00FE4764" w:rsidRDefault="00FE4764" w:rsidP="00FE4764">
      <w:pPr>
        <w:bidi/>
        <w:rPr>
          <w:rFonts w:cs="David" w:hint="cs"/>
          <w:u w:val="single"/>
          <w:rtl/>
        </w:rPr>
      </w:pPr>
    </w:p>
    <w:p w14:paraId="71D87435" w14:textId="77777777" w:rsidR="00FE4764" w:rsidRPr="00FE4764" w:rsidRDefault="00FE4764" w:rsidP="00FE4764">
      <w:pPr>
        <w:bidi/>
        <w:rPr>
          <w:rFonts w:cs="David" w:hint="cs"/>
          <w:u w:val="single"/>
          <w:rtl/>
        </w:rPr>
      </w:pPr>
      <w:r w:rsidRPr="00FE4764">
        <w:rPr>
          <w:rFonts w:cs="David" w:hint="cs"/>
          <w:u w:val="single"/>
          <w:rtl/>
        </w:rPr>
        <w:t>יואל חסון:</w:t>
      </w:r>
    </w:p>
    <w:p w14:paraId="17EEFF48" w14:textId="77777777" w:rsidR="00FE4764" w:rsidRPr="00FE4764" w:rsidRDefault="00FE4764" w:rsidP="00FE4764">
      <w:pPr>
        <w:bidi/>
        <w:rPr>
          <w:rFonts w:cs="David" w:hint="cs"/>
          <w:rtl/>
        </w:rPr>
      </w:pPr>
    </w:p>
    <w:p w14:paraId="46C42188" w14:textId="77777777" w:rsidR="00FE4764" w:rsidRPr="00FE4764" w:rsidRDefault="00FE4764" w:rsidP="00FE4764">
      <w:pPr>
        <w:bidi/>
        <w:rPr>
          <w:rFonts w:cs="David" w:hint="cs"/>
          <w:rtl/>
        </w:rPr>
      </w:pPr>
      <w:r w:rsidRPr="00FE4764">
        <w:rPr>
          <w:rFonts w:cs="David" w:hint="cs"/>
          <w:rtl/>
        </w:rPr>
        <w:tab/>
        <w:t>תשמרו על הבית הזה. אתם משפילים את הבית הזה.</w:t>
      </w:r>
    </w:p>
    <w:p w14:paraId="6D4736F8" w14:textId="77777777" w:rsidR="00FE4764" w:rsidRPr="00FE4764" w:rsidRDefault="00FE4764" w:rsidP="00FE4764">
      <w:pPr>
        <w:bidi/>
        <w:rPr>
          <w:rFonts w:cs="David" w:hint="cs"/>
          <w:rtl/>
        </w:rPr>
      </w:pPr>
    </w:p>
    <w:p w14:paraId="6014BCC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169A3146" w14:textId="77777777" w:rsidR="00FE4764" w:rsidRPr="00FE4764" w:rsidRDefault="00FE4764" w:rsidP="00FE4764">
      <w:pPr>
        <w:bidi/>
        <w:rPr>
          <w:rFonts w:cs="David" w:hint="cs"/>
          <w:rtl/>
        </w:rPr>
      </w:pPr>
    </w:p>
    <w:p w14:paraId="34611941" w14:textId="77777777" w:rsidR="00FE4764" w:rsidRPr="00FE4764" w:rsidRDefault="00FE4764" w:rsidP="00FE4764">
      <w:pPr>
        <w:bidi/>
        <w:rPr>
          <w:rFonts w:cs="David" w:hint="cs"/>
          <w:rtl/>
        </w:rPr>
      </w:pPr>
      <w:r w:rsidRPr="00FE4764">
        <w:rPr>
          <w:rFonts w:cs="David" w:hint="cs"/>
          <w:rtl/>
        </w:rPr>
        <w:tab/>
        <w:t>חבר הכנסת נסים זאב, האם אתה קראת את חוות הדעת?</w:t>
      </w:r>
    </w:p>
    <w:p w14:paraId="0C12AFC1"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נסים זאב:</w:t>
      </w:r>
    </w:p>
    <w:p w14:paraId="43ED2A1F" w14:textId="77777777" w:rsidR="00FE4764" w:rsidRPr="00FE4764" w:rsidRDefault="00FE4764" w:rsidP="00FE4764">
      <w:pPr>
        <w:bidi/>
        <w:rPr>
          <w:rFonts w:cs="David" w:hint="cs"/>
          <w:rtl/>
        </w:rPr>
      </w:pPr>
    </w:p>
    <w:p w14:paraId="7C75CB23" w14:textId="77777777" w:rsidR="00FE4764" w:rsidRPr="00FE4764" w:rsidRDefault="00FE4764" w:rsidP="00FE4764">
      <w:pPr>
        <w:bidi/>
        <w:rPr>
          <w:rFonts w:cs="David" w:hint="cs"/>
          <w:rtl/>
        </w:rPr>
      </w:pPr>
      <w:r w:rsidRPr="00FE4764">
        <w:rPr>
          <w:rFonts w:cs="David" w:hint="cs"/>
          <w:rtl/>
        </w:rPr>
        <w:tab/>
        <w:t>אני מעדיף לא לקרוא. אני יודע מה דעתם.</w:t>
      </w:r>
    </w:p>
    <w:p w14:paraId="4DFF02C9" w14:textId="77777777" w:rsidR="00FE4764" w:rsidRPr="00FE4764" w:rsidRDefault="00FE4764" w:rsidP="00FE4764">
      <w:pPr>
        <w:bidi/>
        <w:rPr>
          <w:rFonts w:cs="David" w:hint="cs"/>
          <w:rtl/>
        </w:rPr>
      </w:pPr>
    </w:p>
    <w:p w14:paraId="4B1AC9A3"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DB64C47" w14:textId="77777777" w:rsidR="00FE4764" w:rsidRPr="00FE4764" w:rsidRDefault="00FE4764" w:rsidP="00FE4764">
      <w:pPr>
        <w:bidi/>
        <w:rPr>
          <w:rFonts w:cs="David" w:hint="cs"/>
          <w:rtl/>
        </w:rPr>
      </w:pPr>
    </w:p>
    <w:p w14:paraId="3599265F" w14:textId="77777777" w:rsidR="00FE4764" w:rsidRPr="00FE4764" w:rsidRDefault="00FE4764" w:rsidP="00FE4764">
      <w:pPr>
        <w:bidi/>
        <w:rPr>
          <w:rFonts w:cs="David" w:hint="cs"/>
          <w:rtl/>
        </w:rPr>
      </w:pPr>
      <w:r w:rsidRPr="00FE4764">
        <w:rPr>
          <w:rFonts w:cs="David" w:hint="cs"/>
          <w:rtl/>
        </w:rPr>
        <w:tab/>
        <w:t>חבר הכנסת נסים זאב, כרגע היועצת המשפטית מקריאה.</w:t>
      </w:r>
    </w:p>
    <w:p w14:paraId="4F61D78A" w14:textId="77777777" w:rsidR="00FE4764" w:rsidRPr="00FE4764" w:rsidRDefault="00FE4764" w:rsidP="00FE4764">
      <w:pPr>
        <w:bidi/>
        <w:rPr>
          <w:rFonts w:cs="David" w:hint="cs"/>
          <w:rtl/>
        </w:rPr>
      </w:pPr>
    </w:p>
    <w:p w14:paraId="7796987B"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67648E3C" w14:textId="77777777" w:rsidR="00FE4764" w:rsidRPr="00FE4764" w:rsidRDefault="00FE4764" w:rsidP="00FE4764">
      <w:pPr>
        <w:bidi/>
        <w:rPr>
          <w:rFonts w:cs="David" w:hint="cs"/>
          <w:rtl/>
        </w:rPr>
      </w:pPr>
    </w:p>
    <w:p w14:paraId="17B16ED6" w14:textId="77777777" w:rsidR="00FE4764" w:rsidRPr="00FE4764" w:rsidRDefault="00FE4764" w:rsidP="00FE4764">
      <w:pPr>
        <w:bidi/>
        <w:rPr>
          <w:rFonts w:cs="David" w:hint="cs"/>
          <w:rtl/>
        </w:rPr>
      </w:pPr>
      <w:r w:rsidRPr="00FE4764">
        <w:rPr>
          <w:rFonts w:cs="David" w:hint="cs"/>
          <w:rtl/>
        </w:rPr>
        <w:tab/>
        <w:t>דני, האם אתה קראת את חוות הדעת הזאת? האם אתה יודע על מה מדובר?</w:t>
      </w:r>
    </w:p>
    <w:p w14:paraId="0CF5D5D2" w14:textId="77777777" w:rsidR="00FE4764" w:rsidRPr="00FE4764" w:rsidRDefault="00FE4764" w:rsidP="00FE4764">
      <w:pPr>
        <w:bidi/>
        <w:rPr>
          <w:rFonts w:cs="David" w:hint="cs"/>
          <w:rtl/>
        </w:rPr>
      </w:pPr>
    </w:p>
    <w:p w14:paraId="4E18971B"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2069BB08" w14:textId="77777777" w:rsidR="00FE4764" w:rsidRPr="00FE4764" w:rsidRDefault="00FE4764" w:rsidP="00FE4764">
      <w:pPr>
        <w:bidi/>
        <w:rPr>
          <w:rFonts w:cs="David" w:hint="cs"/>
          <w:rtl/>
        </w:rPr>
      </w:pPr>
    </w:p>
    <w:p w14:paraId="1338DBAE" w14:textId="77777777" w:rsidR="00FE4764" w:rsidRPr="00FE4764" w:rsidRDefault="00FE4764" w:rsidP="00FE4764">
      <w:pPr>
        <w:bidi/>
        <w:rPr>
          <w:rFonts w:cs="David" w:hint="cs"/>
          <w:rtl/>
        </w:rPr>
      </w:pPr>
      <w:r w:rsidRPr="00FE4764">
        <w:rPr>
          <w:rFonts w:cs="David" w:hint="cs"/>
          <w:rtl/>
        </w:rPr>
        <w:tab/>
        <w:t>חבר הכנסת בן-סימון, האם קראת?</w:t>
      </w:r>
    </w:p>
    <w:p w14:paraId="0750576A" w14:textId="77777777" w:rsidR="00FE4764" w:rsidRPr="00FE4764" w:rsidRDefault="00FE4764" w:rsidP="00FE4764">
      <w:pPr>
        <w:bidi/>
        <w:rPr>
          <w:rFonts w:cs="David" w:hint="cs"/>
          <w:rtl/>
        </w:rPr>
      </w:pPr>
    </w:p>
    <w:p w14:paraId="30362FA3"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29CE478C" w14:textId="77777777" w:rsidR="00FE4764" w:rsidRPr="00FE4764" w:rsidRDefault="00FE4764" w:rsidP="00FE4764">
      <w:pPr>
        <w:bidi/>
        <w:rPr>
          <w:rFonts w:cs="David" w:hint="cs"/>
          <w:rtl/>
        </w:rPr>
      </w:pPr>
    </w:p>
    <w:p w14:paraId="699B9CB3" w14:textId="77777777" w:rsidR="00FE4764" w:rsidRPr="00FE4764" w:rsidRDefault="00FE4764" w:rsidP="00FE4764">
      <w:pPr>
        <w:bidi/>
        <w:rPr>
          <w:rFonts w:cs="David" w:hint="cs"/>
          <w:rtl/>
        </w:rPr>
      </w:pPr>
      <w:r w:rsidRPr="00FE4764">
        <w:rPr>
          <w:rFonts w:cs="David" w:hint="cs"/>
          <w:rtl/>
        </w:rPr>
        <w:tab/>
        <w:t xml:space="preserve">חבר-הכנסת </w:t>
      </w:r>
      <w:proofErr w:type="spellStart"/>
      <w:r w:rsidRPr="00FE4764">
        <w:rPr>
          <w:rFonts w:cs="David" w:hint="cs"/>
          <w:rtl/>
        </w:rPr>
        <w:t>מיכאלי</w:t>
      </w:r>
      <w:proofErr w:type="spellEnd"/>
      <w:r w:rsidRPr="00FE4764">
        <w:rPr>
          <w:rFonts w:cs="David" w:hint="cs"/>
          <w:rtl/>
        </w:rPr>
        <w:t>, האם אתה קראת את חוות הדעת?</w:t>
      </w:r>
    </w:p>
    <w:p w14:paraId="11D76CE0" w14:textId="77777777" w:rsidR="00FE4764" w:rsidRPr="00FE4764" w:rsidRDefault="00FE4764" w:rsidP="00FE4764">
      <w:pPr>
        <w:bidi/>
        <w:rPr>
          <w:rFonts w:cs="David" w:hint="cs"/>
          <w:rtl/>
        </w:rPr>
      </w:pPr>
    </w:p>
    <w:p w14:paraId="10788BCB" w14:textId="77777777" w:rsidR="00FE4764" w:rsidRPr="00FE4764" w:rsidRDefault="00FE4764" w:rsidP="00FE4764">
      <w:pPr>
        <w:bidi/>
        <w:rPr>
          <w:rFonts w:cs="David" w:hint="cs"/>
          <w:u w:val="single"/>
          <w:rtl/>
        </w:rPr>
      </w:pPr>
      <w:smartTag w:uri="urn:schemas-microsoft-com:office:smarttags" w:element="PersonName">
        <w:r w:rsidRPr="00FE4764">
          <w:rPr>
            <w:rFonts w:cs="David" w:hint="cs"/>
            <w:u w:val="single"/>
            <w:rtl/>
          </w:rPr>
          <w:t xml:space="preserve">אברהם </w:t>
        </w:r>
        <w:proofErr w:type="spellStart"/>
        <w:r w:rsidRPr="00FE4764">
          <w:rPr>
            <w:rFonts w:cs="David" w:hint="cs"/>
            <w:u w:val="single"/>
            <w:rtl/>
          </w:rPr>
          <w:t>מיכאלי</w:t>
        </w:r>
      </w:smartTag>
      <w:proofErr w:type="spellEnd"/>
      <w:r w:rsidRPr="00FE4764">
        <w:rPr>
          <w:rFonts w:cs="David" w:hint="cs"/>
          <w:u w:val="single"/>
          <w:rtl/>
        </w:rPr>
        <w:t>:</w:t>
      </w:r>
    </w:p>
    <w:p w14:paraId="7B97A9FB" w14:textId="77777777" w:rsidR="00FE4764" w:rsidRPr="00FE4764" w:rsidRDefault="00FE4764" w:rsidP="00FE4764">
      <w:pPr>
        <w:bidi/>
        <w:rPr>
          <w:rFonts w:cs="David" w:hint="cs"/>
          <w:rtl/>
        </w:rPr>
      </w:pPr>
    </w:p>
    <w:p w14:paraId="04610E14" w14:textId="77777777" w:rsidR="00FE4764" w:rsidRPr="00FE4764" w:rsidRDefault="00FE4764" w:rsidP="00FE4764">
      <w:pPr>
        <w:bidi/>
        <w:rPr>
          <w:rFonts w:cs="David" w:hint="cs"/>
          <w:rtl/>
        </w:rPr>
      </w:pPr>
      <w:r w:rsidRPr="00FE4764">
        <w:rPr>
          <w:rFonts w:cs="David" w:hint="cs"/>
          <w:rtl/>
        </w:rPr>
        <w:tab/>
        <w:t>יש הרבה חוות דעת.</w:t>
      </w:r>
    </w:p>
    <w:p w14:paraId="1A65CD8A" w14:textId="77777777" w:rsidR="00FE4764" w:rsidRPr="00FE4764" w:rsidRDefault="00FE4764" w:rsidP="00FE4764">
      <w:pPr>
        <w:bidi/>
        <w:rPr>
          <w:rFonts w:cs="David" w:hint="cs"/>
          <w:rtl/>
        </w:rPr>
      </w:pPr>
    </w:p>
    <w:p w14:paraId="4E8AEA6B" w14:textId="77777777" w:rsidR="00FE4764" w:rsidRPr="00FE4764" w:rsidRDefault="00FE4764" w:rsidP="00FE4764">
      <w:pPr>
        <w:bidi/>
        <w:rPr>
          <w:rFonts w:cs="David" w:hint="cs"/>
          <w:u w:val="single"/>
          <w:rtl/>
        </w:rPr>
      </w:pPr>
      <w:r w:rsidRPr="00FE4764">
        <w:rPr>
          <w:rFonts w:cs="David" w:hint="cs"/>
          <w:u w:val="single"/>
          <w:rtl/>
        </w:rPr>
        <w:t>דניאל בן-סימון:</w:t>
      </w:r>
    </w:p>
    <w:p w14:paraId="424FE90E" w14:textId="77777777" w:rsidR="00FE4764" w:rsidRPr="00FE4764" w:rsidRDefault="00FE4764" w:rsidP="00FE4764">
      <w:pPr>
        <w:bidi/>
        <w:rPr>
          <w:rFonts w:cs="David" w:hint="cs"/>
          <w:rtl/>
        </w:rPr>
      </w:pPr>
    </w:p>
    <w:p w14:paraId="0EACA44B" w14:textId="77777777" w:rsidR="00FE4764" w:rsidRPr="00FE4764" w:rsidRDefault="00FE4764" w:rsidP="00FE4764">
      <w:pPr>
        <w:bidi/>
        <w:rPr>
          <w:rFonts w:cs="David" w:hint="cs"/>
          <w:rtl/>
        </w:rPr>
      </w:pPr>
      <w:r w:rsidRPr="00FE4764">
        <w:rPr>
          <w:rFonts w:cs="David" w:hint="cs"/>
          <w:rtl/>
        </w:rPr>
        <w:tab/>
        <w:t>אני בתענית דיבור.</w:t>
      </w:r>
    </w:p>
    <w:p w14:paraId="10277B6F" w14:textId="77777777" w:rsidR="00FE4764" w:rsidRPr="00FE4764" w:rsidRDefault="00FE4764" w:rsidP="00FE4764">
      <w:pPr>
        <w:bidi/>
        <w:rPr>
          <w:rFonts w:cs="David" w:hint="cs"/>
          <w:rtl/>
        </w:rPr>
      </w:pPr>
    </w:p>
    <w:p w14:paraId="55B70EEA" w14:textId="77777777" w:rsidR="00FE4764" w:rsidRPr="00FE4764" w:rsidRDefault="00FE4764" w:rsidP="00FE4764">
      <w:pPr>
        <w:bidi/>
        <w:rPr>
          <w:rFonts w:cs="David" w:hint="cs"/>
          <w:u w:val="single"/>
          <w:rtl/>
        </w:rPr>
      </w:pPr>
      <w:r w:rsidRPr="00FE4764">
        <w:rPr>
          <w:rFonts w:cs="David" w:hint="cs"/>
          <w:u w:val="single"/>
          <w:rtl/>
        </w:rPr>
        <w:t>ארבל אסטרחן:</w:t>
      </w:r>
    </w:p>
    <w:p w14:paraId="6AC40CAF" w14:textId="77777777" w:rsidR="00FE4764" w:rsidRPr="00FE4764" w:rsidRDefault="00FE4764" w:rsidP="00FE4764">
      <w:pPr>
        <w:bidi/>
        <w:rPr>
          <w:rFonts w:cs="David" w:hint="cs"/>
          <w:rtl/>
        </w:rPr>
      </w:pPr>
    </w:p>
    <w:p w14:paraId="7E278211" w14:textId="77777777" w:rsidR="00FE4764" w:rsidRPr="00FE4764" w:rsidRDefault="00FE4764" w:rsidP="00FE4764">
      <w:pPr>
        <w:bidi/>
        <w:rPr>
          <w:rFonts w:cs="David" w:hint="cs"/>
          <w:rtl/>
        </w:rPr>
      </w:pPr>
      <w:r w:rsidRPr="00FE4764">
        <w:rPr>
          <w:rFonts w:cs="David" w:hint="cs"/>
          <w:rtl/>
        </w:rPr>
        <w:tab/>
        <w:t>בסעיף 9(ג) לתקנון הכנסת קובע היום: "שר או סגן שר לא יכהן כחבר בוועדה מוועדות הכנסת או כממלא מקום של חבר ועדה".</w:t>
      </w:r>
    </w:p>
    <w:p w14:paraId="4CB5C6FA" w14:textId="77777777" w:rsidR="00FE4764" w:rsidRPr="00FE4764" w:rsidRDefault="00FE4764" w:rsidP="00FE4764">
      <w:pPr>
        <w:bidi/>
        <w:rPr>
          <w:rFonts w:cs="David" w:hint="cs"/>
          <w:rtl/>
        </w:rPr>
      </w:pPr>
    </w:p>
    <w:p w14:paraId="749F47F3" w14:textId="77777777" w:rsidR="00FE4764" w:rsidRPr="00FE4764" w:rsidRDefault="00FE4764" w:rsidP="00FE4764">
      <w:pPr>
        <w:bidi/>
        <w:rPr>
          <w:rFonts w:cs="David" w:hint="cs"/>
          <w:u w:val="single"/>
          <w:rtl/>
        </w:rPr>
      </w:pPr>
      <w:r w:rsidRPr="00FE4764">
        <w:rPr>
          <w:rFonts w:cs="David" w:hint="cs"/>
          <w:u w:val="single"/>
          <w:rtl/>
        </w:rPr>
        <w:t>דניאל בן-סימון:</w:t>
      </w:r>
    </w:p>
    <w:p w14:paraId="1D981B08" w14:textId="77777777" w:rsidR="00FE4764" w:rsidRPr="00FE4764" w:rsidRDefault="00FE4764" w:rsidP="00FE4764">
      <w:pPr>
        <w:bidi/>
        <w:rPr>
          <w:rFonts w:cs="David" w:hint="cs"/>
          <w:rtl/>
        </w:rPr>
      </w:pPr>
    </w:p>
    <w:p w14:paraId="6F51CF28" w14:textId="77777777" w:rsidR="00FE4764" w:rsidRPr="00FE4764" w:rsidRDefault="00FE4764" w:rsidP="00FE4764">
      <w:pPr>
        <w:bidi/>
        <w:rPr>
          <w:rFonts w:cs="David" w:hint="cs"/>
          <w:rtl/>
        </w:rPr>
      </w:pPr>
      <w:r w:rsidRPr="00FE4764">
        <w:rPr>
          <w:rFonts w:cs="David" w:hint="cs"/>
          <w:rtl/>
        </w:rPr>
        <w:tab/>
        <w:t>אני מבקש, עם כל האהבה שלי, - - -</w:t>
      </w:r>
    </w:p>
    <w:p w14:paraId="308515C9" w14:textId="77777777" w:rsidR="00FE4764" w:rsidRPr="00FE4764" w:rsidRDefault="00FE4764" w:rsidP="00FE4764">
      <w:pPr>
        <w:bidi/>
        <w:rPr>
          <w:rFonts w:cs="David" w:hint="cs"/>
          <w:rtl/>
        </w:rPr>
      </w:pPr>
    </w:p>
    <w:p w14:paraId="7CA19B5B"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5ED1DC01" w14:textId="77777777" w:rsidR="00FE4764" w:rsidRPr="00FE4764" w:rsidRDefault="00FE4764" w:rsidP="00FE4764">
      <w:pPr>
        <w:bidi/>
        <w:rPr>
          <w:rFonts w:cs="David" w:hint="cs"/>
          <w:rtl/>
        </w:rPr>
      </w:pPr>
    </w:p>
    <w:p w14:paraId="33F20C93" w14:textId="77777777" w:rsidR="00FE4764" w:rsidRPr="00FE4764" w:rsidRDefault="00FE4764" w:rsidP="00FE4764">
      <w:pPr>
        <w:bidi/>
        <w:rPr>
          <w:rFonts w:cs="David" w:hint="cs"/>
          <w:rtl/>
        </w:rPr>
      </w:pPr>
      <w:r w:rsidRPr="00FE4764">
        <w:rPr>
          <w:rFonts w:cs="David" w:hint="cs"/>
          <w:rtl/>
        </w:rPr>
        <w:tab/>
        <w:t>אבל, אתה מרים יד כדי להצביע.</w:t>
      </w:r>
    </w:p>
    <w:p w14:paraId="67D920B1" w14:textId="77777777" w:rsidR="00FE4764" w:rsidRPr="00FE4764" w:rsidRDefault="00FE4764" w:rsidP="00FE4764">
      <w:pPr>
        <w:bidi/>
        <w:rPr>
          <w:rFonts w:cs="David" w:hint="cs"/>
          <w:rtl/>
        </w:rPr>
      </w:pPr>
    </w:p>
    <w:p w14:paraId="0FC81679" w14:textId="77777777" w:rsidR="00FE4764" w:rsidRPr="00FE4764" w:rsidRDefault="00FE4764" w:rsidP="00FE4764">
      <w:pPr>
        <w:bidi/>
        <w:rPr>
          <w:rFonts w:cs="David" w:hint="cs"/>
          <w:u w:val="single"/>
          <w:rtl/>
        </w:rPr>
      </w:pPr>
      <w:r w:rsidRPr="00FE4764">
        <w:rPr>
          <w:rFonts w:cs="David" w:hint="cs"/>
          <w:u w:val="single"/>
          <w:rtl/>
        </w:rPr>
        <w:t>יואל חסון:</w:t>
      </w:r>
    </w:p>
    <w:p w14:paraId="0A12D037" w14:textId="77777777" w:rsidR="00FE4764" w:rsidRPr="00FE4764" w:rsidRDefault="00FE4764" w:rsidP="00FE4764">
      <w:pPr>
        <w:bidi/>
        <w:rPr>
          <w:rFonts w:cs="David" w:hint="cs"/>
          <w:rtl/>
        </w:rPr>
      </w:pPr>
    </w:p>
    <w:p w14:paraId="0ECA808F" w14:textId="77777777" w:rsidR="00FE4764" w:rsidRPr="00FE4764" w:rsidRDefault="00FE4764" w:rsidP="00FE4764">
      <w:pPr>
        <w:bidi/>
        <w:rPr>
          <w:rFonts w:cs="David" w:hint="cs"/>
          <w:rtl/>
        </w:rPr>
      </w:pPr>
      <w:r w:rsidRPr="00FE4764">
        <w:rPr>
          <w:rFonts w:cs="David" w:hint="cs"/>
          <w:rtl/>
        </w:rPr>
        <w:tab/>
        <w:t>איך אתה מרים יד?- - -</w:t>
      </w:r>
    </w:p>
    <w:p w14:paraId="09B2B8BB" w14:textId="77777777" w:rsidR="00FE4764" w:rsidRPr="00FE4764" w:rsidRDefault="00FE4764" w:rsidP="00FE4764">
      <w:pPr>
        <w:bidi/>
        <w:rPr>
          <w:rFonts w:cs="David" w:hint="cs"/>
          <w:rtl/>
        </w:rPr>
      </w:pPr>
    </w:p>
    <w:p w14:paraId="28659C0D"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D206873" w14:textId="77777777" w:rsidR="00FE4764" w:rsidRPr="00FE4764" w:rsidRDefault="00FE4764" w:rsidP="00FE4764">
      <w:pPr>
        <w:bidi/>
        <w:rPr>
          <w:rFonts w:cs="David" w:hint="cs"/>
          <w:rtl/>
        </w:rPr>
      </w:pPr>
    </w:p>
    <w:p w14:paraId="3F53F9CA" w14:textId="77777777" w:rsidR="00FE4764" w:rsidRPr="00FE4764" w:rsidRDefault="00FE4764" w:rsidP="00FE4764">
      <w:pPr>
        <w:bidi/>
        <w:rPr>
          <w:rFonts w:cs="David" w:hint="cs"/>
          <w:rtl/>
        </w:rPr>
      </w:pPr>
      <w:r w:rsidRPr="00FE4764">
        <w:rPr>
          <w:rFonts w:cs="David" w:hint="cs"/>
          <w:rtl/>
        </w:rPr>
        <w:tab/>
        <w:t>אני מבקש שקט. כרגע היועצת המשפטית מדברת.</w:t>
      </w:r>
    </w:p>
    <w:p w14:paraId="13A29772" w14:textId="77777777" w:rsidR="00FE4764" w:rsidRPr="00FE4764" w:rsidRDefault="00FE4764" w:rsidP="00FE4764">
      <w:pPr>
        <w:bidi/>
        <w:rPr>
          <w:rFonts w:cs="David" w:hint="cs"/>
          <w:u w:val="single"/>
          <w:rtl/>
        </w:rPr>
      </w:pPr>
    </w:p>
    <w:p w14:paraId="5F98BAD1" w14:textId="77777777" w:rsidR="00FE4764" w:rsidRPr="00FE4764" w:rsidRDefault="00FE4764" w:rsidP="00FE4764">
      <w:pPr>
        <w:bidi/>
        <w:rPr>
          <w:rFonts w:cs="David" w:hint="cs"/>
          <w:u w:val="single"/>
          <w:rtl/>
        </w:rPr>
      </w:pPr>
      <w:r w:rsidRPr="00FE4764">
        <w:rPr>
          <w:rFonts w:cs="David" w:hint="cs"/>
          <w:u w:val="single"/>
          <w:rtl/>
        </w:rPr>
        <w:t>יואל חסון:</w:t>
      </w:r>
    </w:p>
    <w:p w14:paraId="0143CBEE" w14:textId="77777777" w:rsidR="00FE4764" w:rsidRPr="00FE4764" w:rsidRDefault="00FE4764" w:rsidP="00FE4764">
      <w:pPr>
        <w:bidi/>
        <w:rPr>
          <w:rFonts w:cs="David" w:hint="cs"/>
          <w:rtl/>
        </w:rPr>
      </w:pPr>
    </w:p>
    <w:p w14:paraId="20F3216F" w14:textId="77777777" w:rsidR="00FE4764" w:rsidRPr="00FE4764" w:rsidRDefault="00FE4764" w:rsidP="00FE4764">
      <w:pPr>
        <w:bidi/>
        <w:rPr>
          <w:rFonts w:cs="David" w:hint="cs"/>
          <w:rtl/>
        </w:rPr>
      </w:pPr>
      <w:r w:rsidRPr="00FE4764">
        <w:rPr>
          <w:rFonts w:cs="David" w:hint="cs"/>
          <w:rtl/>
        </w:rPr>
        <w:tab/>
        <w:t>איך אתה מרים יד?</w:t>
      </w:r>
    </w:p>
    <w:p w14:paraId="2A566D1A" w14:textId="77777777" w:rsidR="00FE4764" w:rsidRPr="00FE4764" w:rsidRDefault="00FE4764" w:rsidP="00FE4764">
      <w:pPr>
        <w:bidi/>
        <w:rPr>
          <w:rFonts w:cs="David" w:hint="cs"/>
          <w:u w:val="single"/>
          <w:rtl/>
        </w:rPr>
      </w:pPr>
      <w:r w:rsidRPr="00FE4764">
        <w:rPr>
          <w:rFonts w:cs="David"/>
          <w:u w:val="single"/>
          <w:rtl/>
        </w:rPr>
        <w:br w:type="page"/>
      </w: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50A45240" w14:textId="77777777" w:rsidR="00FE4764" w:rsidRPr="00FE4764" w:rsidRDefault="00FE4764" w:rsidP="00FE4764">
      <w:pPr>
        <w:bidi/>
        <w:rPr>
          <w:rFonts w:cs="David" w:hint="cs"/>
          <w:rtl/>
        </w:rPr>
      </w:pPr>
    </w:p>
    <w:p w14:paraId="4AF4549A" w14:textId="77777777" w:rsidR="00FE4764" w:rsidRPr="00FE4764" w:rsidRDefault="00FE4764" w:rsidP="00FE4764">
      <w:pPr>
        <w:bidi/>
        <w:rPr>
          <w:rFonts w:cs="David" w:hint="cs"/>
          <w:rtl/>
        </w:rPr>
      </w:pPr>
      <w:r w:rsidRPr="00FE4764">
        <w:rPr>
          <w:rFonts w:cs="David" w:hint="cs"/>
          <w:rtl/>
        </w:rPr>
        <w:tab/>
        <w:t>- - -</w:t>
      </w:r>
    </w:p>
    <w:p w14:paraId="1A5E76F5" w14:textId="77777777" w:rsidR="00FE4764" w:rsidRPr="00FE4764" w:rsidRDefault="00FE4764" w:rsidP="00FE4764">
      <w:pPr>
        <w:bidi/>
        <w:rPr>
          <w:rFonts w:cs="David" w:hint="cs"/>
          <w:rtl/>
        </w:rPr>
      </w:pPr>
    </w:p>
    <w:p w14:paraId="350654C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EEED325" w14:textId="77777777" w:rsidR="00FE4764" w:rsidRPr="00FE4764" w:rsidRDefault="00FE4764" w:rsidP="00FE4764">
      <w:pPr>
        <w:bidi/>
        <w:rPr>
          <w:rFonts w:cs="David" w:hint="cs"/>
          <w:rtl/>
        </w:rPr>
      </w:pPr>
    </w:p>
    <w:p w14:paraId="3B271A84" w14:textId="77777777" w:rsidR="00FE4764" w:rsidRPr="00FE4764" w:rsidRDefault="00FE4764" w:rsidP="00FE4764">
      <w:pPr>
        <w:bidi/>
        <w:rPr>
          <w:rFonts w:cs="David" w:hint="cs"/>
          <w:rtl/>
        </w:rPr>
      </w:pPr>
      <w:r w:rsidRPr="00FE4764">
        <w:rPr>
          <w:rFonts w:cs="David" w:hint="cs"/>
          <w:rtl/>
        </w:rPr>
        <w:tab/>
        <w:t>חבר-הכנסת יואל חסון, אני קורא אותך לסדר פעם ראשונה.</w:t>
      </w:r>
    </w:p>
    <w:p w14:paraId="66311F41" w14:textId="77777777" w:rsidR="00FE4764" w:rsidRPr="00FE4764" w:rsidRDefault="00FE4764" w:rsidP="00FE4764">
      <w:pPr>
        <w:bidi/>
        <w:rPr>
          <w:rFonts w:cs="David" w:hint="cs"/>
          <w:rtl/>
        </w:rPr>
      </w:pPr>
    </w:p>
    <w:p w14:paraId="0588F0A3" w14:textId="77777777" w:rsidR="00FE4764" w:rsidRPr="00FE4764" w:rsidRDefault="00FE4764" w:rsidP="00FE4764">
      <w:pPr>
        <w:bidi/>
        <w:rPr>
          <w:rFonts w:cs="David" w:hint="cs"/>
          <w:rtl/>
        </w:rPr>
      </w:pPr>
      <w:r w:rsidRPr="00FE4764">
        <w:rPr>
          <w:rFonts w:cs="David" w:hint="cs"/>
          <w:rtl/>
        </w:rPr>
        <w:tab/>
        <w:t xml:space="preserve">חבר-הכנסת </w:t>
      </w:r>
      <w:proofErr w:type="spellStart"/>
      <w:r w:rsidRPr="00FE4764">
        <w:rPr>
          <w:rFonts w:cs="David" w:hint="cs"/>
          <w:rtl/>
        </w:rPr>
        <w:t>אפללו</w:t>
      </w:r>
      <w:proofErr w:type="spellEnd"/>
      <w:r w:rsidRPr="00FE4764">
        <w:rPr>
          <w:rFonts w:cs="David" w:hint="cs"/>
          <w:rtl/>
        </w:rPr>
        <w:t>, אני קורא אותך לסדר פעם ראשונה.</w:t>
      </w:r>
    </w:p>
    <w:p w14:paraId="71843F88" w14:textId="77777777" w:rsidR="00FE4764" w:rsidRPr="00FE4764" w:rsidRDefault="00FE4764" w:rsidP="00FE4764">
      <w:pPr>
        <w:bidi/>
        <w:rPr>
          <w:rFonts w:cs="David" w:hint="cs"/>
          <w:rtl/>
        </w:rPr>
      </w:pPr>
    </w:p>
    <w:p w14:paraId="79862596" w14:textId="77777777" w:rsidR="00FE4764" w:rsidRPr="00FE4764" w:rsidRDefault="00FE4764" w:rsidP="00FE4764">
      <w:pPr>
        <w:bidi/>
        <w:rPr>
          <w:rFonts w:cs="David" w:hint="cs"/>
          <w:u w:val="single"/>
          <w:rtl/>
        </w:rPr>
      </w:pPr>
      <w:r w:rsidRPr="00FE4764">
        <w:rPr>
          <w:rFonts w:cs="David" w:hint="cs"/>
          <w:u w:val="single"/>
          <w:rtl/>
        </w:rPr>
        <w:t>קריאות:</w:t>
      </w:r>
    </w:p>
    <w:p w14:paraId="2A5CDBF6" w14:textId="77777777" w:rsidR="00FE4764" w:rsidRPr="00FE4764" w:rsidRDefault="00FE4764" w:rsidP="00FE4764">
      <w:pPr>
        <w:bidi/>
        <w:rPr>
          <w:rFonts w:cs="David" w:hint="cs"/>
          <w:rtl/>
        </w:rPr>
      </w:pPr>
    </w:p>
    <w:p w14:paraId="476F3892" w14:textId="77777777" w:rsidR="00FE4764" w:rsidRPr="00FE4764" w:rsidRDefault="00FE4764" w:rsidP="00FE4764">
      <w:pPr>
        <w:bidi/>
        <w:rPr>
          <w:rFonts w:cs="David" w:hint="cs"/>
          <w:rtl/>
        </w:rPr>
      </w:pPr>
      <w:r w:rsidRPr="00FE4764">
        <w:rPr>
          <w:rFonts w:cs="David" w:hint="cs"/>
          <w:rtl/>
        </w:rPr>
        <w:tab/>
        <w:t>- - -</w:t>
      </w:r>
    </w:p>
    <w:p w14:paraId="10DA0877" w14:textId="77777777" w:rsidR="00FE4764" w:rsidRPr="00FE4764" w:rsidRDefault="00FE4764" w:rsidP="00FE4764">
      <w:pPr>
        <w:bidi/>
        <w:rPr>
          <w:rFonts w:cs="David" w:hint="cs"/>
          <w:rtl/>
        </w:rPr>
      </w:pPr>
    </w:p>
    <w:p w14:paraId="1783856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2BA0FDBC" w14:textId="77777777" w:rsidR="00FE4764" w:rsidRPr="00FE4764" w:rsidRDefault="00FE4764" w:rsidP="00FE4764">
      <w:pPr>
        <w:bidi/>
        <w:rPr>
          <w:rFonts w:cs="David" w:hint="cs"/>
          <w:rtl/>
        </w:rPr>
      </w:pPr>
    </w:p>
    <w:p w14:paraId="5A32D5CF" w14:textId="77777777" w:rsidR="00FE4764" w:rsidRPr="00FE4764" w:rsidRDefault="00FE4764" w:rsidP="00FE4764">
      <w:pPr>
        <w:bidi/>
        <w:rPr>
          <w:rFonts w:cs="David" w:hint="cs"/>
          <w:rtl/>
        </w:rPr>
      </w:pPr>
      <w:r w:rsidRPr="00FE4764">
        <w:rPr>
          <w:rFonts w:cs="David" w:hint="cs"/>
          <w:rtl/>
        </w:rPr>
        <w:tab/>
        <w:t>אדוני, מה? אתה לא מתבייש בעצמך?</w:t>
      </w:r>
    </w:p>
    <w:p w14:paraId="6B414F19" w14:textId="77777777" w:rsidR="00FE4764" w:rsidRPr="00FE4764" w:rsidRDefault="00FE4764" w:rsidP="00FE4764">
      <w:pPr>
        <w:bidi/>
        <w:rPr>
          <w:rFonts w:cs="David" w:hint="cs"/>
          <w:rtl/>
        </w:rPr>
      </w:pPr>
    </w:p>
    <w:p w14:paraId="4384574F"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47165AD3" w14:textId="77777777" w:rsidR="00FE4764" w:rsidRPr="00FE4764" w:rsidRDefault="00FE4764" w:rsidP="00FE4764">
      <w:pPr>
        <w:bidi/>
        <w:rPr>
          <w:rFonts w:cs="David" w:hint="cs"/>
          <w:rtl/>
        </w:rPr>
      </w:pPr>
    </w:p>
    <w:p w14:paraId="3FA7246C" w14:textId="77777777" w:rsidR="00FE4764" w:rsidRPr="00FE4764" w:rsidRDefault="00FE4764" w:rsidP="00FE4764">
      <w:pPr>
        <w:bidi/>
        <w:rPr>
          <w:rFonts w:cs="David" w:hint="cs"/>
          <w:rtl/>
        </w:rPr>
      </w:pPr>
      <w:r w:rsidRPr="00FE4764">
        <w:rPr>
          <w:rFonts w:cs="David" w:hint="cs"/>
          <w:rtl/>
        </w:rPr>
        <w:tab/>
        <w:t>איפה הראִיה הביקורתית?</w:t>
      </w:r>
    </w:p>
    <w:p w14:paraId="0A2D1FED" w14:textId="77777777" w:rsidR="00FE4764" w:rsidRPr="00FE4764" w:rsidRDefault="00FE4764" w:rsidP="00FE4764">
      <w:pPr>
        <w:bidi/>
        <w:rPr>
          <w:rFonts w:cs="David" w:hint="cs"/>
          <w:rtl/>
        </w:rPr>
      </w:pPr>
    </w:p>
    <w:p w14:paraId="002E6EA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10581FA4" w14:textId="77777777" w:rsidR="00FE4764" w:rsidRPr="00FE4764" w:rsidRDefault="00FE4764" w:rsidP="00FE4764">
      <w:pPr>
        <w:bidi/>
        <w:rPr>
          <w:rFonts w:cs="David" w:hint="cs"/>
          <w:rtl/>
        </w:rPr>
      </w:pPr>
    </w:p>
    <w:p w14:paraId="1FC28CAE" w14:textId="77777777" w:rsidR="00FE4764" w:rsidRPr="00FE4764" w:rsidRDefault="00FE4764" w:rsidP="00FE4764">
      <w:pPr>
        <w:bidi/>
        <w:rPr>
          <w:rFonts w:cs="David" w:hint="cs"/>
          <w:rtl/>
        </w:rPr>
      </w:pPr>
      <w:r w:rsidRPr="00FE4764">
        <w:rPr>
          <w:rFonts w:cs="David" w:hint="cs"/>
          <w:rtl/>
        </w:rPr>
        <w:tab/>
        <w:t xml:space="preserve">חברת-הכנסת </w:t>
      </w:r>
      <w:proofErr w:type="spellStart"/>
      <w:r w:rsidRPr="00FE4764">
        <w:rPr>
          <w:rFonts w:cs="David" w:hint="cs"/>
          <w:rtl/>
        </w:rPr>
        <w:t>זוארץ</w:t>
      </w:r>
      <w:proofErr w:type="spellEnd"/>
      <w:r w:rsidRPr="00FE4764">
        <w:rPr>
          <w:rFonts w:cs="David" w:hint="cs"/>
          <w:rtl/>
        </w:rPr>
        <w:t>, אני קורא אותך לסדר פעם ראשונה.</w:t>
      </w:r>
    </w:p>
    <w:p w14:paraId="059BB69A" w14:textId="77777777" w:rsidR="00FE4764" w:rsidRPr="00FE4764" w:rsidRDefault="00FE4764" w:rsidP="00FE4764">
      <w:pPr>
        <w:bidi/>
        <w:rPr>
          <w:rFonts w:cs="David" w:hint="cs"/>
          <w:rtl/>
        </w:rPr>
      </w:pPr>
    </w:p>
    <w:p w14:paraId="41B8F143" w14:textId="77777777" w:rsidR="00FE4764" w:rsidRPr="00FE4764" w:rsidRDefault="00FE4764" w:rsidP="00FE4764">
      <w:pPr>
        <w:bidi/>
        <w:rPr>
          <w:rFonts w:cs="David" w:hint="cs"/>
          <w:rtl/>
        </w:rPr>
      </w:pPr>
      <w:r w:rsidRPr="00FE4764">
        <w:rPr>
          <w:rFonts w:cs="David" w:hint="cs"/>
          <w:rtl/>
        </w:rPr>
        <w:tab/>
        <w:t>כרגע, היועצת המשפטית קוראת את הסעיף. ארבל אסטרחן, בבקשה.</w:t>
      </w:r>
    </w:p>
    <w:p w14:paraId="6F0C5D78" w14:textId="77777777" w:rsidR="00FE4764" w:rsidRPr="00FE4764" w:rsidRDefault="00FE4764" w:rsidP="00FE4764">
      <w:pPr>
        <w:bidi/>
        <w:rPr>
          <w:rFonts w:cs="David" w:hint="cs"/>
          <w:rtl/>
        </w:rPr>
      </w:pPr>
    </w:p>
    <w:p w14:paraId="486AC565"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432396D2" w14:textId="77777777" w:rsidR="00FE4764" w:rsidRPr="00FE4764" w:rsidRDefault="00FE4764" w:rsidP="00FE4764">
      <w:pPr>
        <w:bidi/>
        <w:rPr>
          <w:rFonts w:cs="David" w:hint="cs"/>
          <w:rtl/>
        </w:rPr>
      </w:pPr>
    </w:p>
    <w:p w14:paraId="475DDC0B" w14:textId="77777777" w:rsidR="00FE4764" w:rsidRPr="00FE4764" w:rsidRDefault="00FE4764" w:rsidP="00FE4764">
      <w:pPr>
        <w:bidi/>
        <w:rPr>
          <w:rFonts w:cs="David" w:hint="cs"/>
          <w:rtl/>
        </w:rPr>
      </w:pPr>
      <w:r w:rsidRPr="00FE4764">
        <w:rPr>
          <w:rFonts w:cs="David" w:hint="cs"/>
          <w:rtl/>
        </w:rPr>
        <w:tab/>
        <w:t>איך אתה יכול לעשות את זה?</w:t>
      </w:r>
    </w:p>
    <w:p w14:paraId="76CF5F18" w14:textId="77777777" w:rsidR="00FE4764" w:rsidRPr="00FE4764" w:rsidRDefault="00FE4764" w:rsidP="00FE4764">
      <w:pPr>
        <w:bidi/>
        <w:rPr>
          <w:rFonts w:cs="David" w:hint="cs"/>
          <w:rtl/>
        </w:rPr>
      </w:pPr>
    </w:p>
    <w:p w14:paraId="0C801867" w14:textId="77777777" w:rsidR="00FE4764" w:rsidRPr="00FE4764" w:rsidRDefault="00FE4764" w:rsidP="00FE4764">
      <w:pPr>
        <w:bidi/>
        <w:rPr>
          <w:rFonts w:cs="David" w:hint="cs"/>
          <w:u w:val="single"/>
          <w:rtl/>
        </w:rPr>
      </w:pPr>
      <w:r w:rsidRPr="00FE4764">
        <w:rPr>
          <w:rFonts w:cs="David" w:hint="cs"/>
          <w:u w:val="single"/>
          <w:rtl/>
        </w:rPr>
        <w:t>יואל חסון:</w:t>
      </w:r>
    </w:p>
    <w:p w14:paraId="2934E47C" w14:textId="77777777" w:rsidR="00FE4764" w:rsidRPr="00FE4764" w:rsidRDefault="00FE4764" w:rsidP="00FE4764">
      <w:pPr>
        <w:bidi/>
        <w:rPr>
          <w:rFonts w:cs="David" w:hint="cs"/>
          <w:rtl/>
        </w:rPr>
      </w:pPr>
    </w:p>
    <w:p w14:paraId="6D2E444F" w14:textId="77777777" w:rsidR="00FE4764" w:rsidRPr="00FE4764" w:rsidRDefault="00FE4764" w:rsidP="00FE4764">
      <w:pPr>
        <w:bidi/>
        <w:rPr>
          <w:rFonts w:cs="David" w:hint="cs"/>
          <w:rtl/>
        </w:rPr>
      </w:pPr>
      <w:r w:rsidRPr="00FE4764">
        <w:rPr>
          <w:rFonts w:cs="David" w:hint="cs"/>
          <w:rtl/>
        </w:rPr>
        <w:tab/>
        <w:t>הבית הזה מושפל על ידךָ. אתה משפיל את בית המחוקקים.</w:t>
      </w:r>
    </w:p>
    <w:p w14:paraId="22FF6DAE" w14:textId="77777777" w:rsidR="00FE4764" w:rsidRPr="00FE4764" w:rsidRDefault="00FE4764" w:rsidP="00FE4764">
      <w:pPr>
        <w:bidi/>
        <w:rPr>
          <w:rFonts w:cs="David" w:hint="cs"/>
          <w:rtl/>
        </w:rPr>
      </w:pPr>
    </w:p>
    <w:p w14:paraId="3C1F841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01BB5C2" w14:textId="77777777" w:rsidR="00FE4764" w:rsidRPr="00FE4764" w:rsidRDefault="00FE4764" w:rsidP="00FE4764">
      <w:pPr>
        <w:bidi/>
        <w:rPr>
          <w:rFonts w:cs="David" w:hint="cs"/>
          <w:rtl/>
        </w:rPr>
      </w:pPr>
    </w:p>
    <w:p w14:paraId="6218A4EC" w14:textId="77777777" w:rsidR="00FE4764" w:rsidRPr="00FE4764" w:rsidRDefault="00FE4764" w:rsidP="00FE4764">
      <w:pPr>
        <w:bidi/>
        <w:rPr>
          <w:rFonts w:cs="David" w:hint="cs"/>
          <w:rtl/>
        </w:rPr>
      </w:pPr>
      <w:r w:rsidRPr="00FE4764">
        <w:rPr>
          <w:rFonts w:cs="David" w:hint="cs"/>
          <w:rtl/>
        </w:rPr>
        <w:tab/>
        <w:t>חבר-הכנסת חסון, אני קורא אותך לסדר פעם שניה.</w:t>
      </w:r>
    </w:p>
    <w:p w14:paraId="667BDC95" w14:textId="77777777" w:rsidR="00FE4764" w:rsidRPr="00FE4764" w:rsidRDefault="00FE4764" w:rsidP="00FE4764">
      <w:pPr>
        <w:bidi/>
        <w:rPr>
          <w:rFonts w:cs="David" w:hint="cs"/>
          <w:rtl/>
        </w:rPr>
      </w:pPr>
    </w:p>
    <w:p w14:paraId="38CA1AB8"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3C6FCF79" w14:textId="77777777" w:rsidR="00FE4764" w:rsidRPr="00FE4764" w:rsidRDefault="00FE4764" w:rsidP="00FE4764">
      <w:pPr>
        <w:bidi/>
        <w:rPr>
          <w:rFonts w:cs="David" w:hint="cs"/>
          <w:rtl/>
        </w:rPr>
      </w:pPr>
    </w:p>
    <w:p w14:paraId="28772B80" w14:textId="77777777" w:rsidR="00FE4764" w:rsidRPr="00FE4764" w:rsidRDefault="00FE4764" w:rsidP="00FE4764">
      <w:pPr>
        <w:bidi/>
        <w:rPr>
          <w:rFonts w:cs="David" w:hint="cs"/>
          <w:rtl/>
        </w:rPr>
      </w:pPr>
      <w:r w:rsidRPr="00FE4764">
        <w:rPr>
          <w:rFonts w:cs="David" w:hint="cs"/>
          <w:rtl/>
        </w:rPr>
        <w:tab/>
        <w:t>אל תצביע.</w:t>
      </w:r>
    </w:p>
    <w:p w14:paraId="7ECC9F78" w14:textId="77777777" w:rsidR="00FE4764" w:rsidRPr="00FE4764" w:rsidRDefault="00FE4764" w:rsidP="00FE4764">
      <w:pPr>
        <w:bidi/>
        <w:rPr>
          <w:rFonts w:cs="David" w:hint="cs"/>
          <w:rtl/>
        </w:rPr>
      </w:pPr>
    </w:p>
    <w:p w14:paraId="0B0EB3DC"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E16BCBD" w14:textId="77777777" w:rsidR="00FE4764" w:rsidRPr="00FE4764" w:rsidRDefault="00FE4764" w:rsidP="00FE4764">
      <w:pPr>
        <w:bidi/>
        <w:rPr>
          <w:rFonts w:cs="David" w:hint="cs"/>
          <w:rtl/>
        </w:rPr>
      </w:pPr>
    </w:p>
    <w:p w14:paraId="595372E1" w14:textId="77777777" w:rsidR="00FE4764" w:rsidRPr="00FE4764" w:rsidRDefault="00FE4764" w:rsidP="00FE4764">
      <w:pPr>
        <w:bidi/>
        <w:rPr>
          <w:rFonts w:cs="David" w:hint="cs"/>
          <w:rtl/>
        </w:rPr>
      </w:pPr>
      <w:r w:rsidRPr="00FE4764">
        <w:rPr>
          <w:rFonts w:cs="David" w:hint="cs"/>
          <w:rtl/>
        </w:rPr>
        <w:tab/>
        <w:t>כרגע, היועצת המשפטית מדברת.</w:t>
      </w:r>
    </w:p>
    <w:p w14:paraId="716B01DE" w14:textId="77777777" w:rsidR="00FE4764" w:rsidRPr="00FE4764" w:rsidRDefault="00FE4764" w:rsidP="00FE4764">
      <w:pPr>
        <w:bidi/>
        <w:rPr>
          <w:rFonts w:cs="David" w:hint="cs"/>
          <w:rtl/>
        </w:rPr>
      </w:pPr>
    </w:p>
    <w:p w14:paraId="3133A393" w14:textId="77777777" w:rsidR="00FE4764" w:rsidRPr="00FE4764" w:rsidRDefault="00FE4764" w:rsidP="00FE4764">
      <w:pPr>
        <w:bidi/>
        <w:rPr>
          <w:rFonts w:cs="David" w:hint="cs"/>
          <w:u w:val="single"/>
          <w:rtl/>
        </w:rPr>
      </w:pPr>
      <w:r w:rsidRPr="00FE4764">
        <w:rPr>
          <w:rFonts w:cs="David" w:hint="cs"/>
          <w:u w:val="single"/>
          <w:rtl/>
        </w:rPr>
        <w:t>יואל חסון:</w:t>
      </w:r>
    </w:p>
    <w:p w14:paraId="2517170B" w14:textId="77777777" w:rsidR="00FE4764" w:rsidRPr="00FE4764" w:rsidRDefault="00FE4764" w:rsidP="00FE4764">
      <w:pPr>
        <w:bidi/>
        <w:rPr>
          <w:rFonts w:cs="David" w:hint="cs"/>
          <w:rtl/>
        </w:rPr>
      </w:pPr>
    </w:p>
    <w:p w14:paraId="01DBD645" w14:textId="77777777" w:rsidR="00FE4764" w:rsidRPr="00FE4764" w:rsidRDefault="00FE4764" w:rsidP="00FE4764">
      <w:pPr>
        <w:bidi/>
        <w:rPr>
          <w:rFonts w:cs="David" w:hint="cs"/>
          <w:rtl/>
        </w:rPr>
      </w:pPr>
      <w:r w:rsidRPr="00FE4764">
        <w:rPr>
          <w:rFonts w:cs="David" w:hint="cs"/>
          <w:rtl/>
        </w:rPr>
        <w:tab/>
        <w:t>מה זה משנה? אתה לא מקשיב לה.</w:t>
      </w:r>
    </w:p>
    <w:p w14:paraId="69B7BD4D"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8E62192" w14:textId="77777777" w:rsidR="00FE4764" w:rsidRPr="00FE4764" w:rsidRDefault="00FE4764" w:rsidP="00FE4764">
      <w:pPr>
        <w:bidi/>
        <w:rPr>
          <w:rFonts w:cs="David" w:hint="cs"/>
          <w:rtl/>
        </w:rPr>
      </w:pPr>
    </w:p>
    <w:p w14:paraId="3FA2AC6A" w14:textId="77777777" w:rsidR="00FE4764" w:rsidRPr="00FE4764" w:rsidRDefault="00FE4764" w:rsidP="00FE4764">
      <w:pPr>
        <w:bidi/>
        <w:rPr>
          <w:rFonts w:cs="David" w:hint="cs"/>
          <w:rtl/>
        </w:rPr>
      </w:pPr>
      <w:r w:rsidRPr="00FE4764">
        <w:rPr>
          <w:rFonts w:cs="David" w:hint="cs"/>
          <w:rtl/>
        </w:rPr>
        <w:tab/>
        <w:t>חבר-הכנסת חסון, אני קורא אותך לסדר פעם שלישית.</w:t>
      </w:r>
    </w:p>
    <w:p w14:paraId="5EBD3832" w14:textId="77777777" w:rsidR="00FE4764" w:rsidRPr="00FE4764" w:rsidRDefault="00FE4764" w:rsidP="00FE4764">
      <w:pPr>
        <w:bidi/>
        <w:rPr>
          <w:rFonts w:cs="David" w:hint="cs"/>
          <w:rtl/>
        </w:rPr>
      </w:pPr>
    </w:p>
    <w:p w14:paraId="1C21C04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55D9ABF8" w14:textId="77777777" w:rsidR="00FE4764" w:rsidRPr="00FE4764" w:rsidRDefault="00FE4764" w:rsidP="00FE4764">
      <w:pPr>
        <w:bidi/>
        <w:rPr>
          <w:rFonts w:cs="David" w:hint="cs"/>
          <w:rtl/>
        </w:rPr>
      </w:pPr>
    </w:p>
    <w:p w14:paraId="1AA73CEF" w14:textId="77777777" w:rsidR="00FE4764" w:rsidRPr="00FE4764" w:rsidRDefault="00FE4764" w:rsidP="00FE4764">
      <w:pPr>
        <w:bidi/>
        <w:rPr>
          <w:rFonts w:cs="David" w:hint="cs"/>
          <w:rtl/>
        </w:rPr>
      </w:pPr>
      <w:r w:rsidRPr="00FE4764">
        <w:rPr>
          <w:rFonts w:cs="David" w:hint="cs"/>
          <w:rtl/>
        </w:rPr>
        <w:tab/>
        <w:t>תאמין לי, שאני אומר לך את זה באהבה.</w:t>
      </w:r>
    </w:p>
    <w:p w14:paraId="1CD96F9F" w14:textId="77777777" w:rsidR="00FE4764" w:rsidRPr="00FE4764" w:rsidRDefault="00FE4764" w:rsidP="00FE4764">
      <w:pPr>
        <w:bidi/>
        <w:rPr>
          <w:rFonts w:cs="David" w:hint="cs"/>
          <w:rtl/>
        </w:rPr>
      </w:pPr>
    </w:p>
    <w:p w14:paraId="5C9BF596"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62958A0" w14:textId="77777777" w:rsidR="00FE4764" w:rsidRPr="00FE4764" w:rsidRDefault="00FE4764" w:rsidP="00FE4764">
      <w:pPr>
        <w:bidi/>
        <w:rPr>
          <w:rFonts w:cs="David" w:hint="cs"/>
          <w:rtl/>
        </w:rPr>
      </w:pPr>
    </w:p>
    <w:p w14:paraId="5B39E9DC" w14:textId="77777777" w:rsidR="00FE4764" w:rsidRPr="00FE4764" w:rsidRDefault="00FE4764" w:rsidP="00FE4764">
      <w:pPr>
        <w:bidi/>
        <w:rPr>
          <w:rFonts w:cs="David" w:hint="cs"/>
          <w:rtl/>
        </w:rPr>
      </w:pPr>
      <w:r w:rsidRPr="00FE4764">
        <w:rPr>
          <w:rFonts w:cs="David" w:hint="cs"/>
          <w:rtl/>
        </w:rPr>
        <w:tab/>
        <w:t>יכול להיות.</w:t>
      </w:r>
    </w:p>
    <w:p w14:paraId="57CD80CD" w14:textId="77777777" w:rsidR="00FE4764" w:rsidRPr="00FE4764" w:rsidRDefault="00FE4764" w:rsidP="00FE4764">
      <w:pPr>
        <w:bidi/>
        <w:rPr>
          <w:rFonts w:cs="David" w:hint="cs"/>
          <w:rtl/>
        </w:rPr>
      </w:pPr>
    </w:p>
    <w:p w14:paraId="01D31730" w14:textId="77777777" w:rsidR="00FE4764" w:rsidRPr="00FE4764" w:rsidRDefault="00FE4764" w:rsidP="00FE4764">
      <w:pPr>
        <w:bidi/>
        <w:rPr>
          <w:rFonts w:cs="David" w:hint="cs"/>
          <w:rtl/>
        </w:rPr>
      </w:pPr>
      <w:r w:rsidRPr="00FE4764">
        <w:rPr>
          <w:rFonts w:cs="David" w:hint="cs"/>
          <w:rtl/>
        </w:rPr>
        <w:tab/>
        <w:t>בבקשה, הסדרנים.</w:t>
      </w:r>
    </w:p>
    <w:p w14:paraId="1A2D3055" w14:textId="77777777" w:rsidR="00FE4764" w:rsidRPr="00FE4764" w:rsidRDefault="00FE4764" w:rsidP="00FE4764">
      <w:pPr>
        <w:bidi/>
        <w:rPr>
          <w:rFonts w:cs="David" w:hint="cs"/>
          <w:rtl/>
        </w:rPr>
      </w:pPr>
    </w:p>
    <w:p w14:paraId="52A3E095" w14:textId="77777777" w:rsidR="00FE4764" w:rsidRPr="00FE4764" w:rsidRDefault="00FE4764" w:rsidP="00FE4764">
      <w:pPr>
        <w:bidi/>
        <w:rPr>
          <w:rFonts w:cs="David" w:hint="cs"/>
          <w:u w:val="single"/>
          <w:rtl/>
        </w:rPr>
      </w:pPr>
      <w:r w:rsidRPr="00FE4764">
        <w:rPr>
          <w:rFonts w:cs="David" w:hint="cs"/>
          <w:u w:val="single"/>
          <w:rtl/>
        </w:rPr>
        <w:t>יואל חסון:</w:t>
      </w:r>
    </w:p>
    <w:p w14:paraId="73EB8B58" w14:textId="77777777" w:rsidR="00FE4764" w:rsidRPr="00FE4764" w:rsidRDefault="00FE4764" w:rsidP="00FE4764">
      <w:pPr>
        <w:bidi/>
        <w:rPr>
          <w:rFonts w:cs="David" w:hint="cs"/>
          <w:rtl/>
        </w:rPr>
      </w:pPr>
    </w:p>
    <w:p w14:paraId="2E4D994B" w14:textId="77777777" w:rsidR="00FE4764" w:rsidRPr="00FE4764" w:rsidRDefault="00FE4764" w:rsidP="00FE4764">
      <w:pPr>
        <w:bidi/>
        <w:rPr>
          <w:rFonts w:cs="David" w:hint="cs"/>
          <w:rtl/>
        </w:rPr>
      </w:pPr>
      <w:r w:rsidRPr="00FE4764">
        <w:rPr>
          <w:rFonts w:cs="David" w:hint="cs"/>
          <w:rtl/>
        </w:rPr>
        <w:tab/>
        <w:t>האם אני הבעיה שלך?!</w:t>
      </w:r>
    </w:p>
    <w:p w14:paraId="71FEA27E" w14:textId="77777777" w:rsidR="00FE4764" w:rsidRPr="00FE4764" w:rsidRDefault="00FE4764" w:rsidP="00FE4764">
      <w:pPr>
        <w:bidi/>
        <w:rPr>
          <w:rFonts w:cs="David" w:hint="cs"/>
          <w:rtl/>
        </w:rPr>
      </w:pPr>
    </w:p>
    <w:p w14:paraId="50ACAA38" w14:textId="77777777" w:rsidR="00FE4764" w:rsidRPr="00FE4764" w:rsidRDefault="00FE4764" w:rsidP="00FE4764">
      <w:pPr>
        <w:bidi/>
        <w:rPr>
          <w:rFonts w:cs="David" w:hint="cs"/>
          <w:u w:val="single"/>
          <w:rtl/>
        </w:rPr>
      </w:pPr>
      <w:r w:rsidRPr="00FE4764">
        <w:rPr>
          <w:rFonts w:cs="David" w:hint="cs"/>
          <w:u w:val="single"/>
          <w:rtl/>
        </w:rPr>
        <w:t>דניאל בן-סימון:</w:t>
      </w:r>
    </w:p>
    <w:p w14:paraId="0B0AF64C" w14:textId="77777777" w:rsidR="00FE4764" w:rsidRPr="00FE4764" w:rsidRDefault="00FE4764" w:rsidP="00FE4764">
      <w:pPr>
        <w:bidi/>
        <w:rPr>
          <w:rFonts w:cs="David" w:hint="cs"/>
          <w:rtl/>
        </w:rPr>
      </w:pPr>
    </w:p>
    <w:p w14:paraId="3E976DD1" w14:textId="77777777" w:rsidR="00FE4764" w:rsidRPr="00FE4764" w:rsidRDefault="00FE4764" w:rsidP="00FE4764">
      <w:pPr>
        <w:bidi/>
        <w:rPr>
          <w:rFonts w:cs="David" w:hint="cs"/>
          <w:rtl/>
        </w:rPr>
      </w:pPr>
      <w:r w:rsidRPr="00FE4764">
        <w:rPr>
          <w:rFonts w:cs="David" w:hint="cs"/>
          <w:rtl/>
        </w:rPr>
        <w:tab/>
        <w:t>- - -</w:t>
      </w:r>
      <w:r w:rsidRPr="00FE4764">
        <w:rPr>
          <w:rFonts w:cs="David" w:hint="cs"/>
          <w:rtl/>
        </w:rPr>
        <w:tab/>
      </w:r>
    </w:p>
    <w:p w14:paraId="525CCB35" w14:textId="77777777" w:rsidR="00FE4764" w:rsidRPr="00FE4764" w:rsidRDefault="00FE4764" w:rsidP="00FE4764">
      <w:pPr>
        <w:bidi/>
        <w:rPr>
          <w:rFonts w:cs="David" w:hint="cs"/>
          <w:rtl/>
        </w:rPr>
      </w:pPr>
    </w:p>
    <w:p w14:paraId="4CEC99C1"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2BD3515D" w14:textId="77777777" w:rsidR="00FE4764" w:rsidRPr="00FE4764" w:rsidRDefault="00FE4764" w:rsidP="00FE4764">
      <w:pPr>
        <w:bidi/>
        <w:rPr>
          <w:rFonts w:cs="David" w:hint="cs"/>
          <w:rtl/>
        </w:rPr>
      </w:pPr>
    </w:p>
    <w:p w14:paraId="64E524DD" w14:textId="77777777" w:rsidR="00FE4764" w:rsidRPr="00FE4764" w:rsidRDefault="00FE4764" w:rsidP="00FE4764">
      <w:pPr>
        <w:bidi/>
        <w:rPr>
          <w:rFonts w:cs="David" w:hint="cs"/>
          <w:rtl/>
        </w:rPr>
      </w:pPr>
      <w:r w:rsidRPr="00FE4764">
        <w:rPr>
          <w:rFonts w:cs="David" w:hint="cs"/>
          <w:rtl/>
        </w:rPr>
        <w:tab/>
        <w:t>תעשה את זה.</w:t>
      </w:r>
    </w:p>
    <w:p w14:paraId="45C42872" w14:textId="77777777" w:rsidR="00FE4764" w:rsidRPr="00FE4764" w:rsidRDefault="00FE4764" w:rsidP="00FE4764">
      <w:pPr>
        <w:bidi/>
        <w:rPr>
          <w:rFonts w:cs="David" w:hint="cs"/>
          <w:rtl/>
        </w:rPr>
      </w:pPr>
    </w:p>
    <w:p w14:paraId="1150886A" w14:textId="77777777" w:rsidR="00FE4764" w:rsidRPr="00FE4764" w:rsidRDefault="00FE4764" w:rsidP="00FE4764">
      <w:pPr>
        <w:bidi/>
        <w:rPr>
          <w:rFonts w:cs="David" w:hint="cs"/>
          <w:u w:val="single"/>
          <w:rtl/>
        </w:rPr>
      </w:pPr>
      <w:r w:rsidRPr="00FE4764">
        <w:rPr>
          <w:rFonts w:cs="David" w:hint="cs"/>
          <w:u w:val="single"/>
          <w:rtl/>
        </w:rPr>
        <w:t>יואל חסון:</w:t>
      </w:r>
    </w:p>
    <w:p w14:paraId="598E0CAB" w14:textId="77777777" w:rsidR="00FE4764" w:rsidRPr="00FE4764" w:rsidRDefault="00FE4764" w:rsidP="00FE4764">
      <w:pPr>
        <w:bidi/>
        <w:rPr>
          <w:rFonts w:cs="David" w:hint="cs"/>
          <w:rtl/>
        </w:rPr>
      </w:pPr>
    </w:p>
    <w:p w14:paraId="3988E4DF" w14:textId="77777777" w:rsidR="00FE4764" w:rsidRPr="00FE4764" w:rsidRDefault="00FE4764" w:rsidP="00FE4764">
      <w:pPr>
        <w:bidi/>
        <w:rPr>
          <w:rFonts w:cs="David" w:hint="cs"/>
          <w:rtl/>
        </w:rPr>
      </w:pPr>
      <w:r w:rsidRPr="00FE4764">
        <w:rPr>
          <w:rFonts w:cs="David" w:hint="cs"/>
          <w:rtl/>
        </w:rPr>
        <w:tab/>
        <w:t>- - -</w:t>
      </w:r>
    </w:p>
    <w:p w14:paraId="53C1164D" w14:textId="77777777" w:rsidR="00FE4764" w:rsidRPr="00FE4764" w:rsidRDefault="00FE4764" w:rsidP="00FE4764">
      <w:pPr>
        <w:bidi/>
        <w:rPr>
          <w:rFonts w:cs="David" w:hint="cs"/>
          <w:rtl/>
        </w:rPr>
      </w:pPr>
    </w:p>
    <w:p w14:paraId="31817944"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F15F1C1" w14:textId="77777777" w:rsidR="00FE4764" w:rsidRPr="00FE4764" w:rsidRDefault="00FE4764" w:rsidP="00FE4764">
      <w:pPr>
        <w:bidi/>
        <w:rPr>
          <w:rFonts w:cs="David" w:hint="cs"/>
          <w:rtl/>
        </w:rPr>
      </w:pPr>
    </w:p>
    <w:p w14:paraId="17E860F7" w14:textId="77777777" w:rsidR="00FE4764" w:rsidRPr="00FE4764" w:rsidRDefault="00FE4764" w:rsidP="00FE4764">
      <w:pPr>
        <w:bidi/>
        <w:rPr>
          <w:rFonts w:cs="David" w:hint="cs"/>
          <w:rtl/>
        </w:rPr>
      </w:pPr>
      <w:r w:rsidRPr="00FE4764">
        <w:rPr>
          <w:rFonts w:cs="David" w:hint="cs"/>
          <w:rtl/>
        </w:rPr>
        <w:tab/>
        <w:t>הסדרנים, בבקשה. תאפשרו ליועצת המשפטית לעשות את מלאכתה.</w:t>
      </w:r>
    </w:p>
    <w:p w14:paraId="48DCB421" w14:textId="77777777" w:rsidR="00FE4764" w:rsidRPr="00FE4764" w:rsidRDefault="00FE4764" w:rsidP="00FE4764">
      <w:pPr>
        <w:bidi/>
        <w:rPr>
          <w:rFonts w:cs="David" w:hint="cs"/>
          <w:rtl/>
        </w:rPr>
      </w:pPr>
    </w:p>
    <w:p w14:paraId="55F72C01" w14:textId="77777777" w:rsidR="00FE4764" w:rsidRPr="00FE4764" w:rsidRDefault="00FE4764" w:rsidP="00FE4764">
      <w:pPr>
        <w:bidi/>
        <w:rPr>
          <w:rFonts w:cs="David" w:hint="cs"/>
          <w:u w:val="single"/>
          <w:rtl/>
        </w:rPr>
      </w:pPr>
      <w:r w:rsidRPr="00FE4764">
        <w:rPr>
          <w:rFonts w:cs="David" w:hint="cs"/>
          <w:u w:val="single"/>
          <w:rtl/>
        </w:rPr>
        <w:t>קריאות:</w:t>
      </w:r>
    </w:p>
    <w:p w14:paraId="06601049" w14:textId="77777777" w:rsidR="00FE4764" w:rsidRPr="00FE4764" w:rsidRDefault="00FE4764" w:rsidP="00FE4764">
      <w:pPr>
        <w:bidi/>
        <w:rPr>
          <w:rFonts w:cs="David" w:hint="cs"/>
          <w:rtl/>
        </w:rPr>
      </w:pPr>
    </w:p>
    <w:p w14:paraId="2E5D85E8" w14:textId="77777777" w:rsidR="00FE4764" w:rsidRPr="00FE4764" w:rsidRDefault="00FE4764" w:rsidP="00FE4764">
      <w:pPr>
        <w:bidi/>
        <w:rPr>
          <w:rFonts w:cs="David" w:hint="cs"/>
          <w:rtl/>
        </w:rPr>
      </w:pPr>
      <w:r w:rsidRPr="00FE4764">
        <w:rPr>
          <w:rFonts w:cs="David" w:hint="cs"/>
          <w:rtl/>
        </w:rPr>
        <w:tab/>
        <w:t>- - -</w:t>
      </w:r>
    </w:p>
    <w:p w14:paraId="54E6D066" w14:textId="77777777" w:rsidR="00FE4764" w:rsidRPr="00FE4764" w:rsidRDefault="00FE4764" w:rsidP="00FE4764">
      <w:pPr>
        <w:bidi/>
        <w:rPr>
          <w:rFonts w:cs="David" w:hint="cs"/>
          <w:rtl/>
        </w:rPr>
      </w:pPr>
    </w:p>
    <w:p w14:paraId="35D5BEF5"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640B980A" w14:textId="77777777" w:rsidR="00FE4764" w:rsidRPr="00FE4764" w:rsidRDefault="00FE4764" w:rsidP="00FE4764">
      <w:pPr>
        <w:bidi/>
        <w:rPr>
          <w:rFonts w:cs="David" w:hint="cs"/>
          <w:rtl/>
        </w:rPr>
      </w:pPr>
    </w:p>
    <w:p w14:paraId="2BD4AC13" w14:textId="77777777" w:rsidR="00FE4764" w:rsidRPr="00FE4764" w:rsidRDefault="00FE4764" w:rsidP="00FE4764">
      <w:pPr>
        <w:bidi/>
        <w:rPr>
          <w:rFonts w:cs="David" w:hint="cs"/>
          <w:rtl/>
        </w:rPr>
      </w:pPr>
      <w:r w:rsidRPr="00FE4764">
        <w:rPr>
          <w:rFonts w:cs="David" w:hint="cs"/>
          <w:rtl/>
        </w:rPr>
        <w:tab/>
        <w:t>אבל, תבין את זה אתה.</w:t>
      </w:r>
    </w:p>
    <w:p w14:paraId="18DA12B9" w14:textId="77777777" w:rsidR="00FE4764" w:rsidRPr="00FE4764" w:rsidRDefault="00FE4764" w:rsidP="00FE4764">
      <w:pPr>
        <w:bidi/>
        <w:rPr>
          <w:rFonts w:cs="David" w:hint="cs"/>
          <w:rtl/>
        </w:rPr>
      </w:pPr>
    </w:p>
    <w:p w14:paraId="010CF111"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888D2F1" w14:textId="77777777" w:rsidR="00FE4764" w:rsidRPr="00FE4764" w:rsidRDefault="00FE4764" w:rsidP="00FE4764">
      <w:pPr>
        <w:bidi/>
        <w:rPr>
          <w:rFonts w:cs="David" w:hint="cs"/>
          <w:rtl/>
        </w:rPr>
      </w:pPr>
    </w:p>
    <w:p w14:paraId="6411697A" w14:textId="77777777" w:rsidR="00FE4764" w:rsidRPr="00FE4764" w:rsidRDefault="00FE4764" w:rsidP="00FE4764">
      <w:pPr>
        <w:bidi/>
        <w:rPr>
          <w:rFonts w:cs="David" w:hint="cs"/>
          <w:rtl/>
        </w:rPr>
      </w:pPr>
      <w:r w:rsidRPr="00FE4764">
        <w:rPr>
          <w:rFonts w:cs="David" w:hint="cs"/>
          <w:rtl/>
        </w:rPr>
        <w:tab/>
        <w:t xml:space="preserve">חבר-הכנסת </w:t>
      </w:r>
      <w:proofErr w:type="spellStart"/>
      <w:r w:rsidRPr="00FE4764">
        <w:rPr>
          <w:rFonts w:cs="David" w:hint="cs"/>
          <w:rtl/>
        </w:rPr>
        <w:t>אפללו</w:t>
      </w:r>
      <w:proofErr w:type="spellEnd"/>
      <w:r w:rsidRPr="00FE4764">
        <w:rPr>
          <w:rFonts w:cs="David" w:hint="cs"/>
          <w:rtl/>
        </w:rPr>
        <w:t>, אני קורא אותך לסדר פעם שניה.</w:t>
      </w:r>
    </w:p>
    <w:p w14:paraId="0B085147" w14:textId="77777777" w:rsidR="00FE4764" w:rsidRPr="00FE4764" w:rsidRDefault="00FE4764" w:rsidP="00FE4764">
      <w:pPr>
        <w:bidi/>
        <w:rPr>
          <w:rFonts w:cs="David" w:hint="cs"/>
          <w:rtl/>
        </w:rPr>
      </w:pPr>
    </w:p>
    <w:p w14:paraId="5922D01B" w14:textId="77777777" w:rsidR="00FE4764" w:rsidRPr="00FE4764" w:rsidRDefault="00FE4764" w:rsidP="00FE4764">
      <w:pPr>
        <w:bidi/>
        <w:rPr>
          <w:rFonts w:cs="David" w:hint="cs"/>
          <w:u w:val="single"/>
          <w:rtl/>
        </w:rPr>
      </w:pPr>
      <w:r w:rsidRPr="00FE4764">
        <w:rPr>
          <w:rFonts w:cs="David" w:hint="cs"/>
          <w:u w:val="single"/>
          <w:rtl/>
        </w:rPr>
        <w:t>יואל חסון:</w:t>
      </w:r>
    </w:p>
    <w:p w14:paraId="2796884E" w14:textId="77777777" w:rsidR="00FE4764" w:rsidRPr="00FE4764" w:rsidRDefault="00FE4764" w:rsidP="00FE4764">
      <w:pPr>
        <w:bidi/>
        <w:rPr>
          <w:rFonts w:cs="David" w:hint="cs"/>
          <w:rtl/>
        </w:rPr>
      </w:pPr>
    </w:p>
    <w:p w14:paraId="54F7F2C6" w14:textId="77777777" w:rsidR="00FE4764" w:rsidRPr="00FE4764" w:rsidRDefault="00FE4764" w:rsidP="00FE4764">
      <w:pPr>
        <w:bidi/>
        <w:rPr>
          <w:rFonts w:cs="David" w:hint="cs"/>
          <w:rtl/>
        </w:rPr>
      </w:pPr>
      <w:r w:rsidRPr="00FE4764">
        <w:rPr>
          <w:rFonts w:cs="David" w:hint="cs"/>
          <w:rtl/>
        </w:rPr>
        <w:tab/>
        <w:t>אתה הפכת את המקום הזה למרכז הליכוד.</w:t>
      </w:r>
    </w:p>
    <w:p w14:paraId="472978FC" w14:textId="77777777" w:rsidR="00FE4764" w:rsidRPr="00FE4764" w:rsidRDefault="00FE4764" w:rsidP="00FE4764">
      <w:pPr>
        <w:bidi/>
        <w:rPr>
          <w:rFonts w:cs="David" w:hint="cs"/>
          <w:rtl/>
        </w:rPr>
      </w:pPr>
    </w:p>
    <w:p w14:paraId="1D133A5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5B1A01B" w14:textId="77777777" w:rsidR="00FE4764" w:rsidRPr="00FE4764" w:rsidRDefault="00FE4764" w:rsidP="00FE4764">
      <w:pPr>
        <w:bidi/>
        <w:rPr>
          <w:rFonts w:cs="David" w:hint="cs"/>
          <w:rtl/>
        </w:rPr>
      </w:pPr>
    </w:p>
    <w:p w14:paraId="0A57DB64" w14:textId="77777777" w:rsidR="00FE4764" w:rsidRPr="00FE4764" w:rsidRDefault="00FE4764" w:rsidP="00FE4764">
      <w:pPr>
        <w:bidi/>
        <w:rPr>
          <w:rFonts w:cs="David" w:hint="cs"/>
          <w:rtl/>
        </w:rPr>
      </w:pPr>
      <w:r w:rsidRPr="00FE4764">
        <w:rPr>
          <w:rFonts w:cs="David" w:hint="cs"/>
          <w:rtl/>
        </w:rPr>
        <w:tab/>
        <w:t>אבל, תאפשר ליועצת המשפטית לומר את דברה. הסדרנים, בבקשה.</w:t>
      </w:r>
    </w:p>
    <w:p w14:paraId="67884BEA"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נסים זאב:</w:t>
      </w:r>
    </w:p>
    <w:p w14:paraId="72D53FDF" w14:textId="77777777" w:rsidR="00FE4764" w:rsidRPr="00FE4764" w:rsidRDefault="00FE4764" w:rsidP="00FE4764">
      <w:pPr>
        <w:bidi/>
        <w:rPr>
          <w:rFonts w:cs="David" w:hint="cs"/>
          <w:rtl/>
        </w:rPr>
      </w:pPr>
    </w:p>
    <w:p w14:paraId="7A00557B" w14:textId="77777777" w:rsidR="00FE4764" w:rsidRPr="00FE4764" w:rsidRDefault="00FE4764" w:rsidP="00FE4764">
      <w:pPr>
        <w:bidi/>
        <w:rPr>
          <w:rFonts w:cs="David" w:hint="cs"/>
          <w:rtl/>
        </w:rPr>
      </w:pPr>
      <w:r w:rsidRPr="00FE4764">
        <w:rPr>
          <w:rFonts w:cs="David" w:hint="cs"/>
          <w:rtl/>
        </w:rPr>
        <w:tab/>
        <w:t>מה זה פה? טרור פוליטי? כל אחד מרים פה את קולו.</w:t>
      </w:r>
    </w:p>
    <w:p w14:paraId="79DC391B" w14:textId="77777777" w:rsidR="00FE4764" w:rsidRPr="00FE4764" w:rsidRDefault="00FE4764" w:rsidP="00FE4764">
      <w:pPr>
        <w:bidi/>
        <w:rPr>
          <w:rFonts w:cs="David" w:hint="cs"/>
          <w:rtl/>
        </w:rPr>
      </w:pPr>
    </w:p>
    <w:p w14:paraId="1087B088" w14:textId="77777777" w:rsidR="00FE4764" w:rsidRPr="00FE4764" w:rsidRDefault="00FE4764" w:rsidP="00FE4764">
      <w:pPr>
        <w:bidi/>
        <w:rPr>
          <w:rFonts w:cs="David" w:hint="cs"/>
          <w:u w:val="single"/>
          <w:rtl/>
        </w:rPr>
      </w:pPr>
      <w:r w:rsidRPr="00FE4764">
        <w:rPr>
          <w:rFonts w:cs="David" w:hint="cs"/>
          <w:u w:val="single"/>
          <w:rtl/>
        </w:rPr>
        <w:t>דובר:</w:t>
      </w:r>
    </w:p>
    <w:p w14:paraId="408BFE4A" w14:textId="77777777" w:rsidR="00FE4764" w:rsidRPr="00FE4764" w:rsidRDefault="00FE4764" w:rsidP="00FE4764">
      <w:pPr>
        <w:bidi/>
        <w:rPr>
          <w:rFonts w:cs="David" w:hint="cs"/>
          <w:rtl/>
        </w:rPr>
      </w:pPr>
    </w:p>
    <w:p w14:paraId="55A72F27" w14:textId="77777777" w:rsidR="00FE4764" w:rsidRPr="00FE4764" w:rsidRDefault="00FE4764" w:rsidP="00FE4764">
      <w:pPr>
        <w:bidi/>
        <w:rPr>
          <w:rFonts w:cs="David" w:hint="cs"/>
          <w:rtl/>
        </w:rPr>
      </w:pPr>
      <w:r w:rsidRPr="00FE4764">
        <w:rPr>
          <w:rFonts w:cs="David" w:hint="cs"/>
          <w:rtl/>
        </w:rPr>
        <w:tab/>
        <w:t>מחאה. מחאה.</w:t>
      </w:r>
    </w:p>
    <w:p w14:paraId="09C8D5F2" w14:textId="77777777" w:rsidR="00FE4764" w:rsidRPr="00FE4764" w:rsidRDefault="00FE4764" w:rsidP="00FE4764">
      <w:pPr>
        <w:bidi/>
        <w:rPr>
          <w:rFonts w:cs="David" w:hint="cs"/>
          <w:rtl/>
        </w:rPr>
      </w:pPr>
    </w:p>
    <w:p w14:paraId="78C4522B"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1E9130BD" w14:textId="77777777" w:rsidR="00FE4764" w:rsidRPr="00FE4764" w:rsidRDefault="00FE4764" w:rsidP="00FE4764">
      <w:pPr>
        <w:bidi/>
        <w:rPr>
          <w:rFonts w:cs="David" w:hint="cs"/>
          <w:rtl/>
        </w:rPr>
      </w:pPr>
    </w:p>
    <w:p w14:paraId="4307728A" w14:textId="77777777" w:rsidR="00FE4764" w:rsidRPr="00FE4764" w:rsidRDefault="00FE4764" w:rsidP="00FE4764">
      <w:pPr>
        <w:bidi/>
        <w:rPr>
          <w:rFonts w:cs="David" w:hint="cs"/>
          <w:rtl/>
        </w:rPr>
      </w:pPr>
      <w:r w:rsidRPr="00FE4764">
        <w:rPr>
          <w:rFonts w:cs="David" w:hint="cs"/>
          <w:rtl/>
        </w:rPr>
        <w:tab/>
        <w:t>תתבייש.</w:t>
      </w:r>
    </w:p>
    <w:p w14:paraId="0FC1F499" w14:textId="77777777" w:rsidR="00FE4764" w:rsidRPr="00FE4764" w:rsidRDefault="00FE4764" w:rsidP="00FE4764">
      <w:pPr>
        <w:bidi/>
        <w:rPr>
          <w:rFonts w:cs="David" w:hint="cs"/>
          <w:rtl/>
        </w:rPr>
      </w:pPr>
    </w:p>
    <w:p w14:paraId="1ED14A9B"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E27D88D" w14:textId="77777777" w:rsidR="00FE4764" w:rsidRPr="00FE4764" w:rsidRDefault="00FE4764" w:rsidP="00FE4764">
      <w:pPr>
        <w:bidi/>
        <w:rPr>
          <w:rFonts w:cs="David" w:hint="cs"/>
          <w:rtl/>
        </w:rPr>
      </w:pPr>
    </w:p>
    <w:p w14:paraId="39AB7490" w14:textId="77777777" w:rsidR="00FE4764" w:rsidRPr="00FE4764" w:rsidRDefault="00FE4764" w:rsidP="00FE4764">
      <w:pPr>
        <w:bidi/>
        <w:rPr>
          <w:rFonts w:cs="David" w:hint="cs"/>
          <w:rtl/>
        </w:rPr>
      </w:pPr>
      <w:r w:rsidRPr="00FE4764">
        <w:rPr>
          <w:rFonts w:cs="David" w:hint="cs"/>
          <w:rtl/>
        </w:rPr>
        <w:tab/>
        <w:t>חבר-הכנסת נסים זאב, היועצת המשפטית מקריאה. מי שרוצה להקשיב - יקשיב, ומי שלא רוצה להקשיב ליועצת המשפטית - - -</w:t>
      </w:r>
    </w:p>
    <w:p w14:paraId="01A37BE7" w14:textId="77777777" w:rsidR="00FE4764" w:rsidRPr="00FE4764" w:rsidRDefault="00FE4764" w:rsidP="00FE4764">
      <w:pPr>
        <w:bidi/>
        <w:rPr>
          <w:rFonts w:cs="David" w:hint="cs"/>
          <w:rtl/>
        </w:rPr>
      </w:pPr>
    </w:p>
    <w:p w14:paraId="77D4FA3F"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40913EF8" w14:textId="77777777" w:rsidR="00FE4764" w:rsidRPr="00FE4764" w:rsidRDefault="00FE4764" w:rsidP="00FE4764">
      <w:pPr>
        <w:bidi/>
        <w:rPr>
          <w:rFonts w:cs="David" w:hint="cs"/>
          <w:rtl/>
        </w:rPr>
      </w:pPr>
    </w:p>
    <w:p w14:paraId="1F298DAE" w14:textId="77777777" w:rsidR="00FE4764" w:rsidRPr="00FE4764" w:rsidRDefault="00FE4764" w:rsidP="00FE4764">
      <w:pPr>
        <w:bidi/>
        <w:rPr>
          <w:rFonts w:cs="David" w:hint="cs"/>
          <w:rtl/>
        </w:rPr>
      </w:pPr>
      <w:r w:rsidRPr="00FE4764">
        <w:rPr>
          <w:rFonts w:cs="David" w:hint="cs"/>
          <w:rtl/>
        </w:rPr>
        <w:tab/>
        <w:t>לך עם המצפון. - - -</w:t>
      </w:r>
    </w:p>
    <w:p w14:paraId="182D2108" w14:textId="77777777" w:rsidR="00FE4764" w:rsidRPr="00FE4764" w:rsidRDefault="00FE4764" w:rsidP="00FE4764">
      <w:pPr>
        <w:bidi/>
        <w:rPr>
          <w:rFonts w:cs="David" w:hint="cs"/>
          <w:rtl/>
        </w:rPr>
      </w:pPr>
    </w:p>
    <w:p w14:paraId="1658FB10"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6EA44F67" w14:textId="77777777" w:rsidR="00FE4764" w:rsidRPr="00FE4764" w:rsidRDefault="00FE4764" w:rsidP="00FE4764">
      <w:pPr>
        <w:bidi/>
        <w:rPr>
          <w:rFonts w:cs="David" w:hint="cs"/>
          <w:rtl/>
        </w:rPr>
      </w:pPr>
    </w:p>
    <w:p w14:paraId="30872445" w14:textId="77777777" w:rsidR="00FE4764" w:rsidRPr="00FE4764" w:rsidRDefault="00FE4764" w:rsidP="00FE4764">
      <w:pPr>
        <w:bidi/>
        <w:rPr>
          <w:rFonts w:cs="David" w:hint="cs"/>
          <w:rtl/>
        </w:rPr>
      </w:pPr>
      <w:r w:rsidRPr="00FE4764">
        <w:rPr>
          <w:rFonts w:cs="David" w:hint="cs"/>
          <w:rtl/>
        </w:rPr>
        <w:tab/>
        <w:t>זה התפקיד שלכם. אתה לא רוצה לקרוא - - -</w:t>
      </w:r>
    </w:p>
    <w:p w14:paraId="4B873CAA" w14:textId="77777777" w:rsidR="00FE4764" w:rsidRPr="00FE4764" w:rsidRDefault="00FE4764" w:rsidP="00FE4764">
      <w:pPr>
        <w:bidi/>
        <w:rPr>
          <w:rFonts w:cs="David" w:hint="cs"/>
          <w:rtl/>
        </w:rPr>
      </w:pPr>
    </w:p>
    <w:p w14:paraId="1E2F182E"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0FBF6F0F" w14:textId="77777777" w:rsidR="00FE4764" w:rsidRPr="00FE4764" w:rsidRDefault="00FE4764" w:rsidP="00FE4764">
      <w:pPr>
        <w:bidi/>
        <w:rPr>
          <w:rFonts w:cs="David" w:hint="cs"/>
          <w:u w:val="single"/>
          <w:rtl/>
        </w:rPr>
      </w:pPr>
    </w:p>
    <w:p w14:paraId="3E145DD4" w14:textId="77777777" w:rsidR="00FE4764" w:rsidRPr="00FE4764" w:rsidRDefault="00FE4764" w:rsidP="00FE4764">
      <w:pPr>
        <w:bidi/>
        <w:rPr>
          <w:rFonts w:cs="David" w:hint="cs"/>
          <w:rtl/>
        </w:rPr>
      </w:pPr>
      <w:r w:rsidRPr="00FE4764">
        <w:rPr>
          <w:rFonts w:cs="David" w:hint="cs"/>
          <w:rtl/>
        </w:rPr>
        <w:tab/>
        <w:t>זו פוליטיקה של- - -  תתעלה קצת על עצמך. תהיה עיתונאי.</w:t>
      </w:r>
    </w:p>
    <w:p w14:paraId="2E605D84" w14:textId="77777777" w:rsidR="00FE4764" w:rsidRPr="00FE4764" w:rsidRDefault="00FE4764" w:rsidP="00FE4764">
      <w:pPr>
        <w:bidi/>
        <w:rPr>
          <w:rFonts w:cs="David" w:hint="cs"/>
          <w:rtl/>
        </w:rPr>
      </w:pPr>
    </w:p>
    <w:p w14:paraId="41F06014" w14:textId="77777777" w:rsidR="00FE4764" w:rsidRPr="00FE4764" w:rsidRDefault="00FE4764" w:rsidP="00FE4764">
      <w:pPr>
        <w:bidi/>
        <w:rPr>
          <w:rFonts w:cs="David" w:hint="cs"/>
          <w:u w:val="single"/>
          <w:rtl/>
        </w:rPr>
      </w:pPr>
      <w:r w:rsidRPr="00FE4764">
        <w:rPr>
          <w:rFonts w:cs="David" w:hint="cs"/>
          <w:u w:val="single"/>
          <w:rtl/>
        </w:rPr>
        <w:t>ארבל אסטרחן:</w:t>
      </w:r>
    </w:p>
    <w:p w14:paraId="3DA2B1E9" w14:textId="77777777" w:rsidR="00FE4764" w:rsidRPr="00FE4764" w:rsidRDefault="00FE4764" w:rsidP="00FE4764">
      <w:pPr>
        <w:bidi/>
        <w:rPr>
          <w:rFonts w:cs="David" w:hint="cs"/>
          <w:rtl/>
        </w:rPr>
      </w:pPr>
    </w:p>
    <w:p w14:paraId="25901EE6" w14:textId="77777777" w:rsidR="00FE4764" w:rsidRPr="00FE4764" w:rsidRDefault="00FE4764" w:rsidP="00FE4764">
      <w:pPr>
        <w:bidi/>
        <w:rPr>
          <w:rFonts w:cs="David" w:hint="cs"/>
          <w:rtl/>
        </w:rPr>
      </w:pPr>
      <w:r w:rsidRPr="00FE4764">
        <w:rPr>
          <w:rFonts w:cs="David" w:hint="cs"/>
          <w:rtl/>
        </w:rPr>
        <w:tab/>
        <w:t>סעיף 9(ג) לתקנון הכנסת קובע: "שר או סגן שר לא יכהן כחבר בוועדה מוועדות הכנסת או ממלא מקום של חבר ועדה". מוצע למחוק את המלים "או סגן שר" בסעיף 9(ג).</w:t>
      </w:r>
    </w:p>
    <w:p w14:paraId="24FE1C92" w14:textId="77777777" w:rsidR="00FE4764" w:rsidRPr="00FE4764" w:rsidRDefault="00FE4764" w:rsidP="00FE4764">
      <w:pPr>
        <w:bidi/>
        <w:rPr>
          <w:rFonts w:cs="David" w:hint="cs"/>
          <w:rtl/>
        </w:rPr>
      </w:pPr>
    </w:p>
    <w:p w14:paraId="439ADDA9" w14:textId="77777777" w:rsidR="00FE4764" w:rsidRPr="00FE4764" w:rsidRDefault="00FE4764" w:rsidP="00FE4764">
      <w:pPr>
        <w:bidi/>
        <w:rPr>
          <w:rFonts w:cs="David" w:hint="cs"/>
          <w:u w:val="single"/>
          <w:rtl/>
        </w:rPr>
      </w:pPr>
      <w:r w:rsidRPr="00FE4764">
        <w:rPr>
          <w:rFonts w:cs="David" w:hint="cs"/>
          <w:u w:val="single"/>
          <w:rtl/>
        </w:rPr>
        <w:t>נסים זאב:</w:t>
      </w:r>
    </w:p>
    <w:p w14:paraId="27368752" w14:textId="77777777" w:rsidR="00FE4764" w:rsidRPr="00FE4764" w:rsidRDefault="00FE4764" w:rsidP="00FE4764">
      <w:pPr>
        <w:bidi/>
        <w:rPr>
          <w:rFonts w:cs="David" w:hint="cs"/>
          <w:rtl/>
        </w:rPr>
      </w:pPr>
    </w:p>
    <w:p w14:paraId="71F20FFB" w14:textId="77777777" w:rsidR="00FE4764" w:rsidRPr="00FE4764" w:rsidRDefault="00FE4764" w:rsidP="00FE4764">
      <w:pPr>
        <w:bidi/>
        <w:rPr>
          <w:rFonts w:cs="David" w:hint="cs"/>
          <w:rtl/>
        </w:rPr>
      </w:pPr>
      <w:r w:rsidRPr="00FE4764">
        <w:rPr>
          <w:rFonts w:cs="David" w:hint="cs"/>
          <w:rtl/>
        </w:rPr>
        <w:tab/>
        <w:t>לא שומעים אותה.</w:t>
      </w:r>
    </w:p>
    <w:p w14:paraId="6E5BFD0D" w14:textId="77777777" w:rsidR="00FE4764" w:rsidRPr="00FE4764" w:rsidRDefault="00FE4764" w:rsidP="00FE4764">
      <w:pPr>
        <w:bidi/>
        <w:rPr>
          <w:rFonts w:cs="David" w:hint="cs"/>
          <w:rtl/>
        </w:rPr>
      </w:pPr>
    </w:p>
    <w:p w14:paraId="5A07D91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7A1FA9C1" w14:textId="77777777" w:rsidR="00FE4764" w:rsidRPr="00FE4764" w:rsidRDefault="00FE4764" w:rsidP="00FE4764">
      <w:pPr>
        <w:bidi/>
        <w:rPr>
          <w:rFonts w:cs="David" w:hint="cs"/>
          <w:rtl/>
        </w:rPr>
      </w:pPr>
    </w:p>
    <w:p w14:paraId="2BC05AFC" w14:textId="77777777" w:rsidR="00FE4764" w:rsidRPr="00FE4764" w:rsidRDefault="00FE4764" w:rsidP="00FE4764">
      <w:pPr>
        <w:bidi/>
        <w:rPr>
          <w:rFonts w:cs="David" w:hint="cs"/>
          <w:rtl/>
        </w:rPr>
      </w:pPr>
      <w:r w:rsidRPr="00FE4764">
        <w:rPr>
          <w:rFonts w:cs="David" w:hint="cs"/>
          <w:rtl/>
        </w:rPr>
        <w:tab/>
        <w:t>איך אתה יכול להרשות את הדבר הזה? אני לא מאמין.</w:t>
      </w:r>
    </w:p>
    <w:p w14:paraId="0D6F316B" w14:textId="77777777" w:rsidR="00FE4764" w:rsidRPr="00FE4764" w:rsidRDefault="00FE4764" w:rsidP="00FE4764">
      <w:pPr>
        <w:bidi/>
        <w:rPr>
          <w:rFonts w:cs="David" w:hint="cs"/>
          <w:rtl/>
        </w:rPr>
      </w:pPr>
    </w:p>
    <w:p w14:paraId="7DC78E5D"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6BAD8456" w14:textId="77777777" w:rsidR="00FE4764" w:rsidRPr="00FE4764" w:rsidRDefault="00FE4764" w:rsidP="00FE4764">
      <w:pPr>
        <w:bidi/>
        <w:rPr>
          <w:rFonts w:cs="David" w:hint="cs"/>
          <w:rtl/>
        </w:rPr>
      </w:pPr>
    </w:p>
    <w:p w14:paraId="7ABACF80" w14:textId="77777777" w:rsidR="00FE4764" w:rsidRPr="00FE4764" w:rsidRDefault="00FE4764" w:rsidP="00FE4764">
      <w:pPr>
        <w:bidi/>
        <w:rPr>
          <w:rFonts w:cs="David" w:hint="cs"/>
          <w:rtl/>
        </w:rPr>
      </w:pPr>
      <w:r w:rsidRPr="00FE4764">
        <w:rPr>
          <w:rFonts w:cs="David" w:hint="cs"/>
          <w:rtl/>
        </w:rPr>
        <w:tab/>
        <w:t>אדוני היושב-ראש, האם אתה מקיים הצבעה היום בכל מקרה?</w:t>
      </w:r>
    </w:p>
    <w:p w14:paraId="6BB74FDE" w14:textId="77777777" w:rsidR="00FE4764" w:rsidRPr="00FE4764" w:rsidRDefault="00FE4764" w:rsidP="00FE4764">
      <w:pPr>
        <w:bidi/>
        <w:rPr>
          <w:rFonts w:cs="David" w:hint="cs"/>
          <w:rtl/>
        </w:rPr>
      </w:pPr>
    </w:p>
    <w:p w14:paraId="727FE6E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2FCA952C" w14:textId="77777777" w:rsidR="00FE4764" w:rsidRPr="00FE4764" w:rsidRDefault="00FE4764" w:rsidP="00FE4764">
      <w:pPr>
        <w:bidi/>
        <w:rPr>
          <w:rFonts w:cs="David" w:hint="cs"/>
          <w:rtl/>
        </w:rPr>
      </w:pPr>
    </w:p>
    <w:p w14:paraId="09C97DB2" w14:textId="77777777" w:rsidR="00FE4764" w:rsidRPr="00FE4764" w:rsidRDefault="00FE4764" w:rsidP="00FE4764">
      <w:pPr>
        <w:bidi/>
        <w:rPr>
          <w:rFonts w:cs="David" w:hint="cs"/>
          <w:rtl/>
        </w:rPr>
      </w:pPr>
      <w:r w:rsidRPr="00FE4764">
        <w:rPr>
          <w:rFonts w:cs="David" w:hint="cs"/>
          <w:rtl/>
        </w:rPr>
        <w:tab/>
        <w:t>כן.</w:t>
      </w:r>
    </w:p>
    <w:p w14:paraId="11E7DECC" w14:textId="77777777" w:rsidR="00FE4764" w:rsidRPr="00FE4764" w:rsidRDefault="00FE4764" w:rsidP="00FE4764">
      <w:pPr>
        <w:bidi/>
        <w:rPr>
          <w:rFonts w:cs="David" w:hint="cs"/>
          <w:rtl/>
        </w:rPr>
      </w:pPr>
    </w:p>
    <w:p w14:paraId="075AF661"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47AA988A" w14:textId="77777777" w:rsidR="00FE4764" w:rsidRPr="00FE4764" w:rsidRDefault="00FE4764" w:rsidP="00FE4764">
      <w:pPr>
        <w:bidi/>
        <w:rPr>
          <w:rFonts w:cs="David" w:hint="cs"/>
          <w:rtl/>
        </w:rPr>
      </w:pPr>
    </w:p>
    <w:p w14:paraId="76AAD3E6" w14:textId="77777777" w:rsidR="00FE4764" w:rsidRPr="00FE4764" w:rsidRDefault="00FE4764" w:rsidP="00FE4764">
      <w:pPr>
        <w:bidi/>
        <w:rPr>
          <w:rFonts w:cs="David" w:hint="cs"/>
          <w:rtl/>
        </w:rPr>
      </w:pPr>
      <w:r w:rsidRPr="00FE4764">
        <w:rPr>
          <w:rFonts w:cs="David" w:hint="cs"/>
          <w:rtl/>
        </w:rPr>
        <w:tab/>
        <w:t>אנו לא מצביעים.</w:t>
      </w:r>
    </w:p>
    <w:p w14:paraId="129022BB"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דובר:</w:t>
      </w:r>
    </w:p>
    <w:p w14:paraId="3E91234B" w14:textId="77777777" w:rsidR="00FE4764" w:rsidRPr="00FE4764" w:rsidRDefault="00FE4764" w:rsidP="00FE4764">
      <w:pPr>
        <w:bidi/>
        <w:rPr>
          <w:rFonts w:cs="David" w:hint="cs"/>
          <w:rtl/>
        </w:rPr>
      </w:pPr>
    </w:p>
    <w:p w14:paraId="6103D966" w14:textId="77777777" w:rsidR="00FE4764" w:rsidRPr="00FE4764" w:rsidRDefault="00FE4764" w:rsidP="00FE4764">
      <w:pPr>
        <w:bidi/>
        <w:rPr>
          <w:rFonts w:cs="David" w:hint="cs"/>
          <w:rtl/>
        </w:rPr>
      </w:pPr>
      <w:r w:rsidRPr="00FE4764">
        <w:rPr>
          <w:rFonts w:cs="David" w:hint="cs"/>
          <w:rtl/>
        </w:rPr>
        <w:tab/>
        <w:t>האם אפשר לשמוע את היועצת המשפטית?</w:t>
      </w:r>
    </w:p>
    <w:p w14:paraId="6BB80022" w14:textId="77777777" w:rsidR="00FE4764" w:rsidRPr="00FE4764" w:rsidRDefault="00FE4764" w:rsidP="00FE4764">
      <w:pPr>
        <w:bidi/>
        <w:rPr>
          <w:rFonts w:cs="David" w:hint="cs"/>
          <w:rtl/>
        </w:rPr>
      </w:pPr>
    </w:p>
    <w:p w14:paraId="0CEA0FA4" w14:textId="77777777" w:rsidR="00FE4764" w:rsidRPr="00FE4764" w:rsidRDefault="00FE4764" w:rsidP="00FE4764">
      <w:pPr>
        <w:bidi/>
        <w:rPr>
          <w:rFonts w:cs="David" w:hint="cs"/>
          <w:u w:val="single"/>
          <w:rtl/>
        </w:rPr>
      </w:pPr>
      <w:r w:rsidRPr="00FE4764">
        <w:rPr>
          <w:rFonts w:cs="David" w:hint="cs"/>
          <w:u w:val="single"/>
          <w:rtl/>
        </w:rPr>
        <w:t>ארבל אסטרחן:</w:t>
      </w:r>
    </w:p>
    <w:p w14:paraId="0A66C0A7" w14:textId="77777777" w:rsidR="00FE4764" w:rsidRPr="00FE4764" w:rsidRDefault="00FE4764" w:rsidP="00FE4764">
      <w:pPr>
        <w:bidi/>
        <w:rPr>
          <w:rFonts w:cs="David" w:hint="cs"/>
          <w:rtl/>
        </w:rPr>
      </w:pPr>
    </w:p>
    <w:p w14:paraId="22F97161" w14:textId="77777777" w:rsidR="00FE4764" w:rsidRPr="00FE4764" w:rsidRDefault="00FE4764" w:rsidP="00FE4764">
      <w:pPr>
        <w:bidi/>
        <w:rPr>
          <w:rFonts w:cs="David" w:hint="cs"/>
          <w:rtl/>
        </w:rPr>
      </w:pPr>
      <w:r w:rsidRPr="00FE4764">
        <w:rPr>
          <w:rFonts w:cs="David" w:hint="cs"/>
          <w:rtl/>
        </w:rPr>
        <w:tab/>
        <w:t>כמו כן, מדובר על הוספת סעיף (ד).</w:t>
      </w:r>
    </w:p>
    <w:p w14:paraId="567F5E3E" w14:textId="77777777" w:rsidR="00FE4764" w:rsidRPr="00FE4764" w:rsidRDefault="00FE4764" w:rsidP="00FE4764">
      <w:pPr>
        <w:bidi/>
        <w:rPr>
          <w:rFonts w:cs="David" w:hint="cs"/>
          <w:rtl/>
        </w:rPr>
      </w:pPr>
    </w:p>
    <w:p w14:paraId="6F4F5FB7"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5317DE99" w14:textId="77777777" w:rsidR="00FE4764" w:rsidRPr="00FE4764" w:rsidRDefault="00FE4764" w:rsidP="00FE4764">
      <w:pPr>
        <w:bidi/>
        <w:rPr>
          <w:rFonts w:cs="David" w:hint="cs"/>
          <w:rtl/>
        </w:rPr>
      </w:pPr>
    </w:p>
    <w:p w14:paraId="55C37BCE" w14:textId="77777777" w:rsidR="00FE4764" w:rsidRPr="00FE4764" w:rsidRDefault="00FE4764" w:rsidP="00FE4764">
      <w:pPr>
        <w:bidi/>
        <w:rPr>
          <w:rFonts w:cs="David" w:hint="cs"/>
          <w:rtl/>
        </w:rPr>
      </w:pPr>
      <w:r w:rsidRPr="00FE4764">
        <w:rPr>
          <w:rFonts w:cs="David" w:hint="cs"/>
          <w:rtl/>
        </w:rPr>
        <w:tab/>
        <w:t xml:space="preserve">חבר-הכנסת אלי </w:t>
      </w:r>
      <w:proofErr w:type="spellStart"/>
      <w:r w:rsidRPr="00FE4764">
        <w:rPr>
          <w:rFonts w:cs="David" w:hint="cs"/>
          <w:rtl/>
        </w:rPr>
        <w:t>אפללו</w:t>
      </w:r>
      <w:proofErr w:type="spellEnd"/>
      <w:r w:rsidRPr="00FE4764">
        <w:rPr>
          <w:rFonts w:cs="David" w:hint="cs"/>
          <w:rtl/>
        </w:rPr>
        <w:t>, בכל מקרה, הוא עושה הצבעה. האופוזיציה לא תהיה בהצבעה הזאת. אנו נקום ונלך.</w:t>
      </w:r>
    </w:p>
    <w:p w14:paraId="47718113" w14:textId="77777777" w:rsidR="00FE4764" w:rsidRPr="00FE4764" w:rsidRDefault="00FE4764" w:rsidP="00FE4764">
      <w:pPr>
        <w:bidi/>
        <w:rPr>
          <w:rFonts w:cs="David" w:hint="cs"/>
          <w:rtl/>
        </w:rPr>
      </w:pPr>
    </w:p>
    <w:p w14:paraId="68719DAD"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69BAE5A3" w14:textId="77777777" w:rsidR="00FE4764" w:rsidRPr="00FE4764" w:rsidRDefault="00FE4764" w:rsidP="00FE4764">
      <w:pPr>
        <w:bidi/>
        <w:rPr>
          <w:rFonts w:cs="David" w:hint="cs"/>
          <w:rtl/>
        </w:rPr>
      </w:pPr>
    </w:p>
    <w:p w14:paraId="42089EB8" w14:textId="77777777" w:rsidR="00FE4764" w:rsidRPr="00FE4764" w:rsidRDefault="00FE4764" w:rsidP="00FE4764">
      <w:pPr>
        <w:bidi/>
        <w:rPr>
          <w:rFonts w:cs="David" w:hint="cs"/>
          <w:rtl/>
        </w:rPr>
      </w:pPr>
      <w:r w:rsidRPr="00FE4764">
        <w:rPr>
          <w:rFonts w:cs="David" w:hint="cs"/>
          <w:rtl/>
        </w:rPr>
        <w:tab/>
        <w:t>זה לטמון את הראש בחול.</w:t>
      </w:r>
    </w:p>
    <w:p w14:paraId="5FBDC006" w14:textId="77777777" w:rsidR="00FE4764" w:rsidRPr="00FE4764" w:rsidRDefault="00FE4764" w:rsidP="00FE4764">
      <w:pPr>
        <w:bidi/>
        <w:rPr>
          <w:rFonts w:cs="David" w:hint="cs"/>
          <w:rtl/>
        </w:rPr>
      </w:pPr>
    </w:p>
    <w:p w14:paraId="0D7C957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7F7E2C7F" w14:textId="77777777" w:rsidR="00FE4764" w:rsidRPr="00FE4764" w:rsidRDefault="00FE4764" w:rsidP="00FE4764">
      <w:pPr>
        <w:bidi/>
        <w:rPr>
          <w:rFonts w:cs="David" w:hint="cs"/>
          <w:rtl/>
        </w:rPr>
      </w:pPr>
    </w:p>
    <w:p w14:paraId="267E0E88" w14:textId="77777777" w:rsidR="00FE4764" w:rsidRPr="00FE4764" w:rsidRDefault="00FE4764" w:rsidP="00FE4764">
      <w:pPr>
        <w:bidi/>
        <w:rPr>
          <w:rFonts w:cs="David" w:hint="cs"/>
          <w:rtl/>
        </w:rPr>
      </w:pPr>
      <w:r w:rsidRPr="00FE4764">
        <w:rPr>
          <w:rFonts w:cs="David" w:hint="cs"/>
          <w:rtl/>
        </w:rPr>
        <w:tab/>
        <w:t>חבר-הכנסת בן-סימון, זה על המצפון שלך. תצביע.</w:t>
      </w:r>
    </w:p>
    <w:p w14:paraId="4D003DC3" w14:textId="77777777" w:rsidR="00FE4764" w:rsidRPr="00FE4764" w:rsidRDefault="00FE4764" w:rsidP="00FE4764">
      <w:pPr>
        <w:bidi/>
        <w:rPr>
          <w:rFonts w:cs="David" w:hint="cs"/>
          <w:rtl/>
        </w:rPr>
      </w:pPr>
    </w:p>
    <w:p w14:paraId="1D4E5130"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608D4EC4" w14:textId="77777777" w:rsidR="00FE4764" w:rsidRPr="00FE4764" w:rsidRDefault="00FE4764" w:rsidP="00FE4764">
      <w:pPr>
        <w:bidi/>
        <w:rPr>
          <w:rFonts w:cs="David" w:hint="cs"/>
          <w:rtl/>
        </w:rPr>
      </w:pPr>
    </w:p>
    <w:p w14:paraId="2813951D" w14:textId="77777777" w:rsidR="00FE4764" w:rsidRPr="00FE4764" w:rsidRDefault="00FE4764" w:rsidP="00FE4764">
      <w:pPr>
        <w:bidi/>
        <w:rPr>
          <w:rFonts w:cs="David" w:hint="cs"/>
          <w:rtl/>
        </w:rPr>
      </w:pPr>
      <w:r w:rsidRPr="00FE4764">
        <w:rPr>
          <w:rFonts w:cs="David" w:hint="cs"/>
          <w:rtl/>
        </w:rPr>
        <w:tab/>
        <w:t>אנו לא ניתן לך לערער את מעמדה של הכנסת.</w:t>
      </w:r>
    </w:p>
    <w:p w14:paraId="124C4032" w14:textId="77777777" w:rsidR="00FE4764" w:rsidRPr="00FE4764" w:rsidRDefault="00FE4764" w:rsidP="00FE4764">
      <w:pPr>
        <w:bidi/>
        <w:rPr>
          <w:rFonts w:cs="David" w:hint="cs"/>
          <w:rtl/>
        </w:rPr>
      </w:pPr>
    </w:p>
    <w:p w14:paraId="12477CA8"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B85FF3D" w14:textId="77777777" w:rsidR="00FE4764" w:rsidRPr="00FE4764" w:rsidRDefault="00FE4764" w:rsidP="00FE4764">
      <w:pPr>
        <w:bidi/>
        <w:rPr>
          <w:rFonts w:cs="David" w:hint="cs"/>
          <w:rtl/>
        </w:rPr>
      </w:pPr>
    </w:p>
    <w:p w14:paraId="3E9DA891" w14:textId="77777777" w:rsidR="00FE4764" w:rsidRPr="00FE4764" w:rsidRDefault="00FE4764" w:rsidP="00FE4764">
      <w:pPr>
        <w:bidi/>
        <w:rPr>
          <w:rFonts w:cs="David" w:hint="cs"/>
          <w:rtl/>
        </w:rPr>
      </w:pPr>
      <w:r w:rsidRPr="00FE4764">
        <w:rPr>
          <w:rFonts w:cs="David" w:hint="cs"/>
          <w:rtl/>
        </w:rPr>
        <w:tab/>
        <w:t>תודה רבה. ארבל אסטרחן, בבקשה תקריאי.</w:t>
      </w:r>
    </w:p>
    <w:p w14:paraId="4158A19C" w14:textId="77777777" w:rsidR="00FE4764" w:rsidRPr="00FE4764" w:rsidRDefault="00FE4764" w:rsidP="00FE4764">
      <w:pPr>
        <w:bidi/>
        <w:rPr>
          <w:rFonts w:cs="David" w:hint="cs"/>
          <w:rtl/>
        </w:rPr>
      </w:pPr>
    </w:p>
    <w:p w14:paraId="003CBCD6"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35250515" w14:textId="77777777" w:rsidR="00FE4764" w:rsidRPr="00FE4764" w:rsidRDefault="00FE4764" w:rsidP="00FE4764">
      <w:pPr>
        <w:bidi/>
        <w:rPr>
          <w:rFonts w:cs="David" w:hint="cs"/>
          <w:rtl/>
        </w:rPr>
      </w:pPr>
    </w:p>
    <w:p w14:paraId="6840B7F7" w14:textId="77777777" w:rsidR="00FE4764" w:rsidRPr="00FE4764" w:rsidRDefault="00FE4764" w:rsidP="00FE4764">
      <w:pPr>
        <w:bidi/>
        <w:rPr>
          <w:rFonts w:cs="David" w:hint="cs"/>
          <w:rtl/>
        </w:rPr>
      </w:pPr>
      <w:r w:rsidRPr="00FE4764">
        <w:rPr>
          <w:rFonts w:cs="David" w:hint="cs"/>
          <w:rtl/>
        </w:rPr>
        <w:tab/>
        <w:t>חבר-הכנסת בן-סימון, תצביע. אני רוצה לראות איך אתה מצביע.</w:t>
      </w:r>
    </w:p>
    <w:p w14:paraId="15DE75F2" w14:textId="77777777" w:rsidR="00FE4764" w:rsidRPr="00FE4764" w:rsidRDefault="00FE4764" w:rsidP="00FE4764">
      <w:pPr>
        <w:bidi/>
        <w:rPr>
          <w:rFonts w:cs="David" w:hint="cs"/>
          <w:rtl/>
        </w:rPr>
      </w:pPr>
    </w:p>
    <w:p w14:paraId="125F7805" w14:textId="77777777" w:rsidR="00FE4764" w:rsidRPr="00FE4764" w:rsidRDefault="00FE4764" w:rsidP="00FE4764">
      <w:pPr>
        <w:bidi/>
        <w:rPr>
          <w:rFonts w:cs="David" w:hint="cs"/>
          <w:u w:val="single"/>
          <w:rtl/>
        </w:rPr>
      </w:pPr>
      <w:r w:rsidRPr="00FE4764">
        <w:rPr>
          <w:rFonts w:cs="David" w:hint="cs"/>
          <w:u w:val="single"/>
          <w:rtl/>
        </w:rPr>
        <w:t>קריאות:</w:t>
      </w:r>
    </w:p>
    <w:p w14:paraId="738C06A5" w14:textId="77777777" w:rsidR="00FE4764" w:rsidRPr="00FE4764" w:rsidRDefault="00FE4764" w:rsidP="00FE4764">
      <w:pPr>
        <w:bidi/>
        <w:rPr>
          <w:rFonts w:cs="David" w:hint="cs"/>
          <w:rtl/>
        </w:rPr>
      </w:pPr>
    </w:p>
    <w:p w14:paraId="5DE7D5EF" w14:textId="77777777" w:rsidR="00FE4764" w:rsidRPr="00FE4764" w:rsidRDefault="00FE4764" w:rsidP="00FE4764">
      <w:pPr>
        <w:bidi/>
        <w:rPr>
          <w:rFonts w:cs="David" w:hint="cs"/>
          <w:rtl/>
        </w:rPr>
      </w:pPr>
      <w:r w:rsidRPr="00FE4764">
        <w:rPr>
          <w:rFonts w:cs="David" w:hint="cs"/>
          <w:rtl/>
        </w:rPr>
        <w:tab/>
        <w:t>- - -</w:t>
      </w:r>
    </w:p>
    <w:p w14:paraId="2207248B" w14:textId="77777777" w:rsidR="00FE4764" w:rsidRPr="00FE4764" w:rsidRDefault="00FE4764" w:rsidP="00FE4764">
      <w:pPr>
        <w:bidi/>
        <w:rPr>
          <w:rFonts w:cs="David" w:hint="cs"/>
          <w:rtl/>
        </w:rPr>
      </w:pPr>
    </w:p>
    <w:p w14:paraId="07119F7F"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4A208B0D" w14:textId="77777777" w:rsidR="00FE4764" w:rsidRPr="00FE4764" w:rsidRDefault="00FE4764" w:rsidP="00FE4764">
      <w:pPr>
        <w:bidi/>
        <w:rPr>
          <w:rFonts w:cs="David" w:hint="cs"/>
          <w:rtl/>
        </w:rPr>
      </w:pPr>
    </w:p>
    <w:p w14:paraId="5D83493D" w14:textId="77777777" w:rsidR="00FE4764" w:rsidRPr="00FE4764" w:rsidRDefault="00FE4764" w:rsidP="00FE4764">
      <w:pPr>
        <w:bidi/>
        <w:rPr>
          <w:rFonts w:cs="David" w:hint="cs"/>
          <w:rtl/>
        </w:rPr>
      </w:pPr>
      <w:r w:rsidRPr="00FE4764">
        <w:rPr>
          <w:rFonts w:cs="David" w:hint="cs"/>
          <w:rtl/>
        </w:rPr>
        <w:tab/>
        <w:t>הוא עם המצפון שלו. הוא נלחם עם המצפון שלו.</w:t>
      </w:r>
    </w:p>
    <w:p w14:paraId="109D88FF" w14:textId="77777777" w:rsidR="00FE4764" w:rsidRPr="00FE4764" w:rsidRDefault="00FE4764" w:rsidP="00FE4764">
      <w:pPr>
        <w:bidi/>
        <w:rPr>
          <w:rFonts w:cs="David" w:hint="cs"/>
          <w:rtl/>
        </w:rPr>
      </w:pPr>
    </w:p>
    <w:p w14:paraId="069D5E54" w14:textId="77777777" w:rsidR="00FE4764" w:rsidRPr="00FE4764" w:rsidRDefault="00FE4764" w:rsidP="00FE4764">
      <w:pPr>
        <w:bidi/>
        <w:rPr>
          <w:rFonts w:cs="David" w:hint="cs"/>
          <w:u w:val="single"/>
          <w:rtl/>
        </w:rPr>
      </w:pPr>
      <w:r w:rsidRPr="00FE4764">
        <w:rPr>
          <w:rFonts w:cs="David" w:hint="cs"/>
          <w:u w:val="single"/>
          <w:rtl/>
        </w:rPr>
        <w:t>דובר:</w:t>
      </w:r>
    </w:p>
    <w:p w14:paraId="5E387F20" w14:textId="77777777" w:rsidR="00FE4764" w:rsidRPr="00FE4764" w:rsidRDefault="00FE4764" w:rsidP="00FE4764">
      <w:pPr>
        <w:bidi/>
        <w:rPr>
          <w:rFonts w:cs="David" w:hint="cs"/>
          <w:rtl/>
        </w:rPr>
      </w:pPr>
    </w:p>
    <w:p w14:paraId="3871DAD2" w14:textId="77777777" w:rsidR="00FE4764" w:rsidRPr="00FE4764" w:rsidRDefault="00FE4764" w:rsidP="00FE4764">
      <w:pPr>
        <w:bidi/>
        <w:rPr>
          <w:rFonts w:cs="David" w:hint="cs"/>
          <w:rtl/>
        </w:rPr>
      </w:pPr>
      <w:r w:rsidRPr="00FE4764">
        <w:rPr>
          <w:rFonts w:cs="David" w:hint="cs"/>
          <w:rtl/>
        </w:rPr>
        <w:tab/>
        <w:t xml:space="preserve">חבר-הכנסת אלי </w:t>
      </w:r>
      <w:proofErr w:type="spellStart"/>
      <w:r w:rsidRPr="00FE4764">
        <w:rPr>
          <w:rFonts w:cs="David" w:hint="cs"/>
          <w:rtl/>
        </w:rPr>
        <w:t>אפללו</w:t>
      </w:r>
      <w:proofErr w:type="spellEnd"/>
      <w:r w:rsidRPr="00FE4764">
        <w:rPr>
          <w:rFonts w:cs="David" w:hint="cs"/>
          <w:rtl/>
        </w:rPr>
        <w:t>, אתה מפריע.</w:t>
      </w:r>
    </w:p>
    <w:p w14:paraId="02E48F39" w14:textId="77777777" w:rsidR="00FE4764" w:rsidRPr="00FE4764" w:rsidRDefault="00FE4764" w:rsidP="00FE4764">
      <w:pPr>
        <w:bidi/>
        <w:rPr>
          <w:rFonts w:cs="David" w:hint="cs"/>
          <w:rtl/>
        </w:rPr>
      </w:pPr>
    </w:p>
    <w:p w14:paraId="15572486"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4B20DF9B" w14:textId="77777777" w:rsidR="00FE4764" w:rsidRPr="00FE4764" w:rsidRDefault="00FE4764" w:rsidP="00FE4764">
      <w:pPr>
        <w:bidi/>
        <w:rPr>
          <w:rFonts w:cs="David" w:hint="cs"/>
          <w:rtl/>
        </w:rPr>
      </w:pPr>
    </w:p>
    <w:p w14:paraId="472F0D42" w14:textId="77777777" w:rsidR="00FE4764" w:rsidRPr="00FE4764" w:rsidRDefault="00FE4764" w:rsidP="00FE4764">
      <w:pPr>
        <w:bidi/>
        <w:rPr>
          <w:rFonts w:cs="David" w:hint="cs"/>
          <w:rtl/>
        </w:rPr>
      </w:pPr>
      <w:r w:rsidRPr="00FE4764">
        <w:rPr>
          <w:rFonts w:cs="David" w:hint="cs"/>
          <w:rtl/>
        </w:rPr>
        <w:tab/>
        <w:t>אתם לא רוצים להשתתף בהצבעה - זו זכותכם. אם אתם רוצים להצביע נגד - זו זכותכם הדמוקרטית. אבל, כרגע, ארבל אסטרחן, מקריאה.</w:t>
      </w:r>
    </w:p>
    <w:p w14:paraId="731C6F8B" w14:textId="77777777" w:rsidR="00FE4764" w:rsidRPr="00FE4764" w:rsidRDefault="00FE4764" w:rsidP="00FE4764">
      <w:pPr>
        <w:bidi/>
        <w:rPr>
          <w:rFonts w:cs="David" w:hint="cs"/>
          <w:rtl/>
        </w:rPr>
      </w:pPr>
    </w:p>
    <w:p w14:paraId="24F02E25" w14:textId="77777777" w:rsidR="00FE4764" w:rsidRPr="00FE4764" w:rsidRDefault="00FE4764" w:rsidP="00FE4764">
      <w:pPr>
        <w:bidi/>
        <w:rPr>
          <w:rFonts w:cs="David" w:hint="cs"/>
          <w:u w:val="single"/>
          <w:rtl/>
        </w:rPr>
      </w:pPr>
      <w:r w:rsidRPr="00FE4764">
        <w:rPr>
          <w:rFonts w:cs="David" w:hint="cs"/>
          <w:u w:val="single"/>
          <w:rtl/>
        </w:rPr>
        <w:t>יואל חסון:</w:t>
      </w:r>
    </w:p>
    <w:p w14:paraId="2D2704A7" w14:textId="77777777" w:rsidR="00FE4764" w:rsidRPr="00FE4764" w:rsidRDefault="00FE4764" w:rsidP="00FE4764">
      <w:pPr>
        <w:bidi/>
        <w:rPr>
          <w:rFonts w:cs="David" w:hint="cs"/>
          <w:rtl/>
        </w:rPr>
      </w:pPr>
    </w:p>
    <w:p w14:paraId="4CEA51E2" w14:textId="77777777" w:rsidR="00FE4764" w:rsidRPr="00FE4764" w:rsidRDefault="00FE4764" w:rsidP="00FE4764">
      <w:pPr>
        <w:bidi/>
        <w:rPr>
          <w:rFonts w:cs="David" w:hint="cs"/>
          <w:rtl/>
        </w:rPr>
      </w:pPr>
      <w:r w:rsidRPr="00FE4764">
        <w:rPr>
          <w:rFonts w:cs="David" w:hint="cs"/>
          <w:rtl/>
        </w:rPr>
        <w:tab/>
        <w:t>- - -</w:t>
      </w:r>
      <w:r w:rsidRPr="00FE4764">
        <w:rPr>
          <w:rFonts w:cs="David" w:hint="cs"/>
          <w:rtl/>
        </w:rPr>
        <w:tab/>
      </w:r>
    </w:p>
    <w:p w14:paraId="5454356D"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D9266C5" w14:textId="77777777" w:rsidR="00FE4764" w:rsidRPr="00FE4764" w:rsidRDefault="00FE4764" w:rsidP="00FE4764">
      <w:pPr>
        <w:bidi/>
        <w:rPr>
          <w:rFonts w:cs="David" w:hint="cs"/>
          <w:rtl/>
        </w:rPr>
      </w:pPr>
    </w:p>
    <w:p w14:paraId="347D7B0B" w14:textId="77777777" w:rsidR="00FE4764" w:rsidRPr="00FE4764" w:rsidRDefault="00FE4764" w:rsidP="00FE4764">
      <w:pPr>
        <w:bidi/>
        <w:rPr>
          <w:rFonts w:cs="David" w:hint="cs"/>
          <w:rtl/>
        </w:rPr>
      </w:pPr>
      <w:r w:rsidRPr="00FE4764">
        <w:rPr>
          <w:rFonts w:cs="David" w:hint="cs"/>
          <w:rtl/>
        </w:rPr>
        <w:tab/>
        <w:t>חבר-הכנסת יואל חסון, נדמה לי שקראתי אותך לסדר פעם שלישית. איפה הסדרנים?</w:t>
      </w:r>
    </w:p>
    <w:p w14:paraId="4CE628EA" w14:textId="77777777" w:rsidR="00FE4764" w:rsidRPr="00FE4764" w:rsidRDefault="00FE4764" w:rsidP="00FE4764">
      <w:pPr>
        <w:bidi/>
        <w:rPr>
          <w:rFonts w:cs="David" w:hint="cs"/>
          <w:rtl/>
        </w:rPr>
      </w:pPr>
    </w:p>
    <w:p w14:paraId="34BC83A2"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3F12A389" w14:textId="77777777" w:rsidR="00FE4764" w:rsidRPr="00FE4764" w:rsidRDefault="00FE4764" w:rsidP="00FE4764">
      <w:pPr>
        <w:bidi/>
        <w:rPr>
          <w:rFonts w:cs="David" w:hint="cs"/>
          <w:rtl/>
        </w:rPr>
      </w:pPr>
    </w:p>
    <w:p w14:paraId="491895C3" w14:textId="77777777" w:rsidR="00FE4764" w:rsidRPr="00FE4764" w:rsidRDefault="00FE4764" w:rsidP="00FE4764">
      <w:pPr>
        <w:bidi/>
        <w:rPr>
          <w:rFonts w:cs="David" w:hint="cs"/>
          <w:rtl/>
        </w:rPr>
      </w:pPr>
      <w:r w:rsidRPr="00FE4764">
        <w:rPr>
          <w:rFonts w:cs="David" w:hint="cs"/>
          <w:rtl/>
        </w:rPr>
        <w:tab/>
        <w:t>הציבור צריך לדעת.</w:t>
      </w:r>
    </w:p>
    <w:p w14:paraId="4F362F42" w14:textId="77777777" w:rsidR="00FE4764" w:rsidRPr="00FE4764" w:rsidRDefault="00FE4764" w:rsidP="00FE4764">
      <w:pPr>
        <w:bidi/>
        <w:rPr>
          <w:rFonts w:cs="David" w:hint="cs"/>
          <w:rtl/>
        </w:rPr>
      </w:pPr>
    </w:p>
    <w:p w14:paraId="6CBFD383" w14:textId="77777777" w:rsidR="00FE4764" w:rsidRPr="00FE4764" w:rsidRDefault="00FE4764" w:rsidP="00FE4764">
      <w:pPr>
        <w:bidi/>
        <w:rPr>
          <w:rFonts w:cs="David" w:hint="cs"/>
          <w:u w:val="single"/>
          <w:rtl/>
        </w:rPr>
      </w:pPr>
      <w:r w:rsidRPr="00FE4764">
        <w:rPr>
          <w:rFonts w:cs="David" w:hint="cs"/>
          <w:u w:val="single"/>
          <w:rtl/>
        </w:rPr>
        <w:t>נסים זאב:</w:t>
      </w:r>
    </w:p>
    <w:p w14:paraId="16222EF2" w14:textId="77777777" w:rsidR="00FE4764" w:rsidRPr="00FE4764" w:rsidRDefault="00FE4764" w:rsidP="00FE4764">
      <w:pPr>
        <w:bidi/>
        <w:rPr>
          <w:rFonts w:cs="David" w:hint="cs"/>
          <w:rtl/>
        </w:rPr>
      </w:pPr>
    </w:p>
    <w:p w14:paraId="386FB230" w14:textId="77777777" w:rsidR="00FE4764" w:rsidRPr="00FE4764" w:rsidRDefault="00FE4764" w:rsidP="00FE4764">
      <w:pPr>
        <w:bidi/>
        <w:rPr>
          <w:rFonts w:cs="David" w:hint="cs"/>
          <w:rtl/>
        </w:rPr>
      </w:pPr>
      <w:r w:rsidRPr="00FE4764">
        <w:rPr>
          <w:rFonts w:cs="David" w:hint="cs"/>
          <w:rtl/>
        </w:rPr>
        <w:tab/>
        <w:t>מה שלא נראה לכם - תמיד תצאו החוצה.</w:t>
      </w:r>
    </w:p>
    <w:p w14:paraId="30139EB9" w14:textId="77777777" w:rsidR="00FE4764" w:rsidRPr="00FE4764" w:rsidRDefault="00FE4764" w:rsidP="00FE4764">
      <w:pPr>
        <w:bidi/>
        <w:rPr>
          <w:rFonts w:cs="David" w:hint="cs"/>
          <w:rtl/>
        </w:rPr>
      </w:pPr>
    </w:p>
    <w:p w14:paraId="7BBCFD63"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1C51CB88" w14:textId="77777777" w:rsidR="00FE4764" w:rsidRPr="00FE4764" w:rsidRDefault="00FE4764" w:rsidP="00FE4764">
      <w:pPr>
        <w:bidi/>
        <w:rPr>
          <w:rFonts w:cs="David" w:hint="cs"/>
          <w:rtl/>
        </w:rPr>
      </w:pPr>
    </w:p>
    <w:p w14:paraId="08F9F0F5" w14:textId="77777777" w:rsidR="00FE4764" w:rsidRPr="00FE4764" w:rsidRDefault="00FE4764" w:rsidP="00FE4764">
      <w:pPr>
        <w:bidi/>
        <w:rPr>
          <w:rFonts w:cs="David" w:hint="cs"/>
          <w:rtl/>
        </w:rPr>
      </w:pPr>
      <w:r w:rsidRPr="00FE4764">
        <w:rPr>
          <w:rFonts w:cs="David" w:hint="cs"/>
          <w:rtl/>
        </w:rPr>
        <w:tab/>
        <w:t>הסדרנים, בבקשה. נדמה לי שקראתי לחבר-הכנסת יואל חסון פעם שלישית.</w:t>
      </w:r>
    </w:p>
    <w:p w14:paraId="779DA498" w14:textId="77777777" w:rsidR="00FE4764" w:rsidRPr="00FE4764" w:rsidRDefault="00FE4764" w:rsidP="00FE4764">
      <w:pPr>
        <w:bidi/>
        <w:rPr>
          <w:rFonts w:cs="David" w:hint="cs"/>
          <w:rtl/>
        </w:rPr>
      </w:pPr>
    </w:p>
    <w:p w14:paraId="75C040E5" w14:textId="77777777" w:rsidR="00FE4764" w:rsidRPr="00FE4764" w:rsidRDefault="00FE4764" w:rsidP="00FE4764">
      <w:pPr>
        <w:bidi/>
        <w:rPr>
          <w:rFonts w:cs="David" w:hint="cs"/>
          <w:rtl/>
        </w:rPr>
      </w:pPr>
      <w:r w:rsidRPr="00FE4764">
        <w:rPr>
          <w:rFonts w:cs="David" w:hint="cs"/>
          <w:rtl/>
        </w:rPr>
        <w:tab/>
        <w:t>ארבל אסטרחן, בבקשה.</w:t>
      </w:r>
    </w:p>
    <w:p w14:paraId="6B867DC3" w14:textId="77777777" w:rsidR="00FE4764" w:rsidRPr="00FE4764" w:rsidRDefault="00FE4764" w:rsidP="00FE4764">
      <w:pPr>
        <w:bidi/>
        <w:rPr>
          <w:rFonts w:cs="David" w:hint="cs"/>
          <w:rtl/>
        </w:rPr>
      </w:pPr>
    </w:p>
    <w:p w14:paraId="21938353"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3321C6C4" w14:textId="77777777" w:rsidR="00FE4764" w:rsidRPr="00FE4764" w:rsidRDefault="00FE4764" w:rsidP="00FE4764">
      <w:pPr>
        <w:bidi/>
        <w:rPr>
          <w:rFonts w:cs="David" w:hint="cs"/>
          <w:rtl/>
        </w:rPr>
      </w:pPr>
    </w:p>
    <w:p w14:paraId="31D32F36" w14:textId="77777777" w:rsidR="00FE4764" w:rsidRPr="00FE4764" w:rsidRDefault="00FE4764" w:rsidP="00FE4764">
      <w:pPr>
        <w:bidi/>
        <w:rPr>
          <w:rFonts w:cs="David" w:hint="cs"/>
          <w:rtl/>
        </w:rPr>
      </w:pPr>
      <w:r w:rsidRPr="00FE4764">
        <w:rPr>
          <w:rFonts w:cs="David" w:hint="cs"/>
          <w:rtl/>
        </w:rPr>
        <w:tab/>
        <w:t>נשמע את היועצת המשפטית ונכבד אותה.</w:t>
      </w:r>
    </w:p>
    <w:p w14:paraId="0DC6F493" w14:textId="77777777" w:rsidR="00FE4764" w:rsidRPr="00FE4764" w:rsidRDefault="00FE4764" w:rsidP="00FE4764">
      <w:pPr>
        <w:bidi/>
        <w:rPr>
          <w:rFonts w:cs="David" w:hint="cs"/>
          <w:rtl/>
        </w:rPr>
      </w:pPr>
    </w:p>
    <w:p w14:paraId="24A16998" w14:textId="77777777" w:rsidR="00FE4764" w:rsidRPr="00FE4764" w:rsidRDefault="00FE4764" w:rsidP="00FE4764">
      <w:pPr>
        <w:bidi/>
        <w:rPr>
          <w:rFonts w:cs="David" w:hint="cs"/>
          <w:u w:val="single"/>
          <w:rtl/>
        </w:rPr>
      </w:pPr>
      <w:r w:rsidRPr="00FE4764">
        <w:rPr>
          <w:rFonts w:cs="David" w:hint="cs"/>
          <w:u w:val="single"/>
          <w:rtl/>
        </w:rPr>
        <w:t>ארבל אסטרחן:</w:t>
      </w:r>
    </w:p>
    <w:p w14:paraId="5F5CBCEA" w14:textId="77777777" w:rsidR="00FE4764" w:rsidRPr="00FE4764" w:rsidRDefault="00FE4764" w:rsidP="00FE4764">
      <w:pPr>
        <w:bidi/>
        <w:rPr>
          <w:rFonts w:cs="David" w:hint="cs"/>
          <w:rtl/>
        </w:rPr>
      </w:pPr>
    </w:p>
    <w:p w14:paraId="03C84EE7" w14:textId="77777777" w:rsidR="00FE4764" w:rsidRPr="00FE4764" w:rsidRDefault="00FE4764" w:rsidP="00FE4764">
      <w:pPr>
        <w:bidi/>
        <w:rPr>
          <w:rFonts w:cs="David" w:hint="cs"/>
          <w:rtl/>
        </w:rPr>
      </w:pPr>
      <w:r w:rsidRPr="00FE4764">
        <w:rPr>
          <w:rFonts w:cs="David" w:hint="cs"/>
          <w:rtl/>
        </w:rPr>
        <w:tab/>
        <w:t xml:space="preserve">מוצע למחוק את המלים "או סגן שר" מסעיף 9(ג) לתקנון, ולהוסיף סעיף קטן (ד) שיקבע כך: "(1) סגן שר לא יכהן כאחד מאלה: (א) יושב ראש ועדה או ועדת משנה; (ב) חבר בוועדת הכספים או בוועדה לענייני ביקורת המדינה או ממלא מקום בהן לפי סעיף 9א או </w:t>
      </w:r>
      <w:proofErr w:type="spellStart"/>
      <w:r w:rsidRPr="00FE4764">
        <w:rPr>
          <w:rFonts w:cs="David" w:hint="cs"/>
          <w:rtl/>
        </w:rPr>
        <w:t>9ב</w:t>
      </w:r>
      <w:proofErr w:type="spellEnd"/>
      <w:r w:rsidRPr="00FE4764">
        <w:rPr>
          <w:rFonts w:cs="David" w:hint="cs"/>
          <w:rtl/>
        </w:rPr>
        <w:t>; (ג) חבר או ממלא מקום בוועדה שענייני משרדו נדונים בה.  (2) סגן שר לא ישתתף, כחבר ועדה או כממלא מקום בה, בישיבת ועדה הדנה בנושא שהוא מענייני משרדו.".</w:t>
      </w:r>
    </w:p>
    <w:p w14:paraId="3687AAFE" w14:textId="77777777" w:rsidR="00FE4764" w:rsidRPr="00FE4764" w:rsidRDefault="00FE4764" w:rsidP="00FE4764">
      <w:pPr>
        <w:bidi/>
        <w:rPr>
          <w:rFonts w:cs="David" w:hint="cs"/>
          <w:rtl/>
        </w:rPr>
      </w:pPr>
    </w:p>
    <w:p w14:paraId="0DB79929"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77B66ED" w14:textId="77777777" w:rsidR="00FE4764" w:rsidRPr="00FE4764" w:rsidRDefault="00FE4764" w:rsidP="00FE4764">
      <w:pPr>
        <w:bidi/>
        <w:rPr>
          <w:rFonts w:cs="David" w:hint="cs"/>
          <w:rtl/>
        </w:rPr>
      </w:pPr>
    </w:p>
    <w:p w14:paraId="3428724E" w14:textId="77777777" w:rsidR="00FE4764" w:rsidRPr="00FE4764" w:rsidRDefault="00FE4764" w:rsidP="00FE4764">
      <w:pPr>
        <w:bidi/>
        <w:rPr>
          <w:rFonts w:cs="David" w:hint="cs"/>
          <w:rtl/>
        </w:rPr>
      </w:pPr>
      <w:r w:rsidRPr="00FE4764">
        <w:rPr>
          <w:rFonts w:cs="David" w:hint="cs"/>
          <w:rtl/>
        </w:rPr>
        <w:tab/>
        <w:t>תודה רבה. אני מביא את ההצעה הזאת להצבעה.</w:t>
      </w:r>
    </w:p>
    <w:p w14:paraId="0EB5FCDF" w14:textId="77777777" w:rsidR="00FE4764" w:rsidRPr="00FE4764" w:rsidRDefault="00FE4764" w:rsidP="00FE4764">
      <w:pPr>
        <w:bidi/>
        <w:rPr>
          <w:rFonts w:cs="David" w:hint="cs"/>
          <w:rtl/>
        </w:rPr>
      </w:pPr>
    </w:p>
    <w:p w14:paraId="76B2A504"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3E717886" w14:textId="77777777" w:rsidR="00FE4764" w:rsidRPr="00FE4764" w:rsidRDefault="00FE4764" w:rsidP="00FE4764">
      <w:pPr>
        <w:bidi/>
        <w:rPr>
          <w:rFonts w:cs="David" w:hint="cs"/>
          <w:rtl/>
        </w:rPr>
      </w:pPr>
    </w:p>
    <w:p w14:paraId="22298014" w14:textId="77777777" w:rsidR="00FE4764" w:rsidRPr="00FE4764" w:rsidRDefault="00FE4764" w:rsidP="00FE4764">
      <w:pPr>
        <w:bidi/>
        <w:rPr>
          <w:rFonts w:cs="David" w:hint="cs"/>
          <w:rtl/>
        </w:rPr>
      </w:pPr>
      <w:r w:rsidRPr="00FE4764">
        <w:rPr>
          <w:rFonts w:cs="David" w:hint="cs"/>
          <w:rtl/>
        </w:rPr>
        <w:tab/>
        <w:t>איזה - - -</w:t>
      </w:r>
    </w:p>
    <w:p w14:paraId="2D23391D" w14:textId="77777777" w:rsidR="00FE4764" w:rsidRPr="00FE4764" w:rsidRDefault="00FE4764" w:rsidP="00FE4764">
      <w:pPr>
        <w:bidi/>
        <w:rPr>
          <w:rFonts w:cs="David" w:hint="cs"/>
          <w:rtl/>
        </w:rPr>
      </w:pPr>
    </w:p>
    <w:p w14:paraId="3B52C9B4"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7210D2C2" w14:textId="77777777" w:rsidR="00FE4764" w:rsidRPr="00FE4764" w:rsidRDefault="00FE4764" w:rsidP="00FE4764">
      <w:pPr>
        <w:bidi/>
        <w:rPr>
          <w:rFonts w:cs="David" w:hint="cs"/>
          <w:rtl/>
        </w:rPr>
      </w:pPr>
    </w:p>
    <w:p w14:paraId="0A724A8D" w14:textId="77777777" w:rsidR="00FE4764" w:rsidRPr="00FE4764" w:rsidRDefault="00FE4764" w:rsidP="00FE4764">
      <w:pPr>
        <w:bidi/>
        <w:rPr>
          <w:rFonts w:cs="David" w:hint="cs"/>
          <w:rtl/>
        </w:rPr>
      </w:pPr>
      <w:r w:rsidRPr="00FE4764">
        <w:rPr>
          <w:rFonts w:cs="David" w:hint="cs"/>
          <w:rtl/>
        </w:rPr>
        <w:tab/>
        <w:t>אלו תפקידים יש לסגני שרים?</w:t>
      </w:r>
    </w:p>
    <w:p w14:paraId="5DA2B041" w14:textId="77777777" w:rsidR="00FE4764" w:rsidRPr="00FE4764" w:rsidRDefault="00FE4764" w:rsidP="00FE4764">
      <w:pPr>
        <w:bidi/>
        <w:rPr>
          <w:rFonts w:cs="David" w:hint="cs"/>
          <w:rtl/>
        </w:rPr>
      </w:pPr>
    </w:p>
    <w:p w14:paraId="45508DD2"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E5D93D2" w14:textId="77777777" w:rsidR="00FE4764" w:rsidRPr="00FE4764" w:rsidRDefault="00FE4764" w:rsidP="00FE4764">
      <w:pPr>
        <w:bidi/>
        <w:rPr>
          <w:rFonts w:cs="David" w:hint="cs"/>
          <w:rtl/>
        </w:rPr>
      </w:pPr>
    </w:p>
    <w:p w14:paraId="26FCB3A9" w14:textId="77777777" w:rsidR="00FE4764" w:rsidRPr="00FE4764" w:rsidRDefault="00FE4764" w:rsidP="00FE4764">
      <w:pPr>
        <w:bidi/>
        <w:rPr>
          <w:rFonts w:cs="David" w:hint="cs"/>
          <w:rtl/>
        </w:rPr>
      </w:pPr>
      <w:r w:rsidRPr="00FE4764">
        <w:rPr>
          <w:rFonts w:cs="David" w:hint="cs"/>
          <w:rtl/>
        </w:rPr>
        <w:tab/>
        <w:t>כרגע אנו בתהליך ההצבעה. מי בעד ההצעה?</w:t>
      </w:r>
    </w:p>
    <w:p w14:paraId="4785221A" w14:textId="77777777" w:rsidR="00FE4764" w:rsidRPr="00FE4764" w:rsidRDefault="00FE4764" w:rsidP="00FE4764">
      <w:pPr>
        <w:bidi/>
        <w:rPr>
          <w:rFonts w:cs="David" w:hint="cs"/>
          <w:rtl/>
        </w:rPr>
      </w:pPr>
    </w:p>
    <w:p w14:paraId="597A12C4" w14:textId="77777777" w:rsidR="00FE4764" w:rsidRPr="00FE4764" w:rsidRDefault="00FE4764" w:rsidP="00FE4764">
      <w:pPr>
        <w:bidi/>
        <w:rPr>
          <w:rFonts w:cs="David" w:hint="cs"/>
          <w:u w:val="single"/>
          <w:rtl/>
        </w:rPr>
      </w:pPr>
      <w:r w:rsidRPr="00FE4764">
        <w:rPr>
          <w:rFonts w:cs="David" w:hint="cs"/>
          <w:u w:val="single"/>
          <w:rtl/>
        </w:rPr>
        <w:t>רוחמה אברהם-</w:t>
      </w:r>
      <w:proofErr w:type="spellStart"/>
      <w:r w:rsidRPr="00FE4764">
        <w:rPr>
          <w:rFonts w:cs="David" w:hint="cs"/>
          <w:u w:val="single"/>
          <w:rtl/>
        </w:rPr>
        <w:t>בלילא</w:t>
      </w:r>
      <w:proofErr w:type="spellEnd"/>
      <w:r w:rsidRPr="00FE4764">
        <w:rPr>
          <w:rFonts w:cs="David" w:hint="cs"/>
          <w:u w:val="single"/>
          <w:rtl/>
        </w:rPr>
        <w:t>:</w:t>
      </w:r>
    </w:p>
    <w:p w14:paraId="3B2EC271" w14:textId="77777777" w:rsidR="00FE4764" w:rsidRPr="00FE4764" w:rsidRDefault="00FE4764" w:rsidP="00FE4764">
      <w:pPr>
        <w:bidi/>
        <w:rPr>
          <w:rFonts w:cs="David" w:hint="cs"/>
          <w:rtl/>
        </w:rPr>
      </w:pPr>
    </w:p>
    <w:p w14:paraId="0BE64FB5" w14:textId="77777777" w:rsidR="00FE4764" w:rsidRPr="00FE4764" w:rsidRDefault="00FE4764" w:rsidP="00FE4764">
      <w:pPr>
        <w:bidi/>
        <w:rPr>
          <w:rFonts w:cs="David" w:hint="cs"/>
          <w:rtl/>
        </w:rPr>
      </w:pPr>
      <w:r w:rsidRPr="00FE4764">
        <w:rPr>
          <w:rFonts w:cs="David" w:hint="cs"/>
          <w:rtl/>
        </w:rPr>
        <w:tab/>
      </w:r>
      <w:proofErr w:type="spellStart"/>
      <w:r w:rsidRPr="00FE4764">
        <w:rPr>
          <w:rFonts w:cs="David" w:hint="cs"/>
          <w:rtl/>
        </w:rPr>
        <w:t>מכיון</w:t>
      </w:r>
      <w:proofErr w:type="spellEnd"/>
      <w:r w:rsidRPr="00FE4764">
        <w:rPr>
          <w:rFonts w:cs="David" w:hint="cs"/>
          <w:rtl/>
        </w:rPr>
        <w:t xml:space="preserve"> שמרכז הליכוד לא הגיע לכנסת, אנו לא משתתפים בהצבעה. תודה רבה.</w:t>
      </w:r>
    </w:p>
    <w:p w14:paraId="1D8C8063" w14:textId="77777777" w:rsidR="00FE4764" w:rsidRPr="00FE4764" w:rsidRDefault="00FE4764" w:rsidP="00FE4764">
      <w:pPr>
        <w:bidi/>
        <w:rPr>
          <w:rFonts w:cs="David" w:hint="cs"/>
          <w:rtl/>
        </w:rPr>
      </w:pPr>
    </w:p>
    <w:p w14:paraId="32262132"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7BD43CB9" w14:textId="77777777" w:rsidR="00FE4764" w:rsidRPr="00FE4764" w:rsidRDefault="00FE4764" w:rsidP="00FE4764">
      <w:pPr>
        <w:bidi/>
        <w:rPr>
          <w:rFonts w:cs="David" w:hint="cs"/>
          <w:rtl/>
        </w:rPr>
      </w:pPr>
    </w:p>
    <w:p w14:paraId="182A82F1" w14:textId="77777777" w:rsidR="00FE4764" w:rsidRPr="00FE4764" w:rsidRDefault="00FE4764" w:rsidP="00FE4764">
      <w:pPr>
        <w:bidi/>
        <w:rPr>
          <w:rFonts w:cs="David" w:hint="cs"/>
          <w:rtl/>
        </w:rPr>
      </w:pPr>
      <w:r w:rsidRPr="00FE4764">
        <w:rPr>
          <w:rFonts w:cs="David" w:hint="cs"/>
          <w:rtl/>
        </w:rPr>
        <w:tab/>
        <w:t>חבר-הכנסת יריב לוין, זו בושה.</w:t>
      </w:r>
    </w:p>
    <w:p w14:paraId="31EE033C" w14:textId="77777777" w:rsidR="00FE4764" w:rsidRPr="00FE4764" w:rsidRDefault="00FE4764" w:rsidP="00FE4764">
      <w:pPr>
        <w:bidi/>
        <w:rPr>
          <w:rFonts w:cs="David" w:hint="cs"/>
          <w:u w:val="single"/>
          <w:rtl/>
        </w:rPr>
      </w:pPr>
      <w:r w:rsidRPr="00FE4764">
        <w:rPr>
          <w:rFonts w:cs="David"/>
          <w:rtl/>
        </w:rPr>
        <w:br w:type="page"/>
      </w: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12FEEAAB" w14:textId="77777777" w:rsidR="00FE4764" w:rsidRPr="00FE4764" w:rsidRDefault="00FE4764" w:rsidP="00FE4764">
      <w:pPr>
        <w:bidi/>
        <w:rPr>
          <w:rFonts w:cs="David" w:hint="cs"/>
          <w:rtl/>
        </w:rPr>
      </w:pPr>
    </w:p>
    <w:p w14:paraId="587D5BBD" w14:textId="77777777" w:rsidR="00FE4764" w:rsidRPr="00FE4764" w:rsidRDefault="00FE4764" w:rsidP="00FE4764">
      <w:pPr>
        <w:bidi/>
        <w:rPr>
          <w:rFonts w:cs="David" w:hint="cs"/>
          <w:rtl/>
        </w:rPr>
      </w:pPr>
      <w:r w:rsidRPr="00FE4764">
        <w:rPr>
          <w:rFonts w:cs="David" w:hint="cs"/>
          <w:rtl/>
        </w:rPr>
        <w:tab/>
        <w:t>זו הדיקטטורה של מרכז הליכוד. כך זה נראה.</w:t>
      </w:r>
    </w:p>
    <w:p w14:paraId="5C3555A6" w14:textId="77777777" w:rsidR="00FE4764" w:rsidRPr="00FE4764" w:rsidRDefault="00FE4764" w:rsidP="00FE4764">
      <w:pPr>
        <w:bidi/>
        <w:rPr>
          <w:rFonts w:cs="David" w:hint="cs"/>
          <w:rtl/>
        </w:rPr>
      </w:pPr>
    </w:p>
    <w:p w14:paraId="0523A20B"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430C2037" w14:textId="77777777" w:rsidR="00FE4764" w:rsidRPr="00FE4764" w:rsidRDefault="00FE4764" w:rsidP="00FE4764">
      <w:pPr>
        <w:bidi/>
        <w:rPr>
          <w:rFonts w:cs="David" w:hint="cs"/>
          <w:rtl/>
        </w:rPr>
      </w:pPr>
    </w:p>
    <w:p w14:paraId="433CBBDE" w14:textId="77777777" w:rsidR="00FE4764" w:rsidRPr="00FE4764" w:rsidRDefault="00FE4764" w:rsidP="00FE4764">
      <w:pPr>
        <w:bidi/>
        <w:rPr>
          <w:rFonts w:cs="David" w:hint="cs"/>
          <w:rtl/>
        </w:rPr>
      </w:pPr>
      <w:r w:rsidRPr="00FE4764">
        <w:rPr>
          <w:rFonts w:cs="David" w:hint="cs"/>
          <w:rtl/>
        </w:rPr>
        <w:tab/>
        <w:t>אתה מרים אצבע. הרמת אצבע. זה המצפון שלו.</w:t>
      </w:r>
    </w:p>
    <w:p w14:paraId="0BFFFDFB" w14:textId="77777777" w:rsidR="00FE4764" w:rsidRPr="00FE4764" w:rsidRDefault="00FE4764" w:rsidP="00FE4764">
      <w:pPr>
        <w:bidi/>
        <w:rPr>
          <w:rFonts w:cs="David" w:hint="cs"/>
          <w:rtl/>
        </w:rPr>
      </w:pPr>
    </w:p>
    <w:p w14:paraId="76BF40D9" w14:textId="77777777" w:rsidR="00FE4764" w:rsidRPr="00FE4764" w:rsidRDefault="00FE4764" w:rsidP="00FE4764">
      <w:pPr>
        <w:bidi/>
        <w:jc w:val="center"/>
        <w:rPr>
          <w:rFonts w:cs="David" w:hint="cs"/>
          <w:b/>
          <w:bCs/>
          <w:rtl/>
        </w:rPr>
      </w:pPr>
      <w:r w:rsidRPr="00FE4764">
        <w:rPr>
          <w:rFonts w:cs="David" w:hint="cs"/>
          <w:b/>
          <w:bCs/>
          <w:rtl/>
        </w:rPr>
        <w:t>ה צ ב ע ה</w:t>
      </w:r>
    </w:p>
    <w:p w14:paraId="2227CDA7" w14:textId="77777777" w:rsidR="00FE4764" w:rsidRPr="00FE4764" w:rsidRDefault="00FE4764" w:rsidP="00FE4764">
      <w:pPr>
        <w:bidi/>
        <w:jc w:val="center"/>
        <w:rPr>
          <w:rFonts w:cs="David" w:hint="cs"/>
          <w:rtl/>
        </w:rPr>
      </w:pPr>
    </w:p>
    <w:p w14:paraId="6C094D37" w14:textId="77777777" w:rsidR="00FE4764" w:rsidRPr="00FE4764" w:rsidRDefault="00FE4764" w:rsidP="00FE4764">
      <w:pPr>
        <w:bidi/>
        <w:jc w:val="center"/>
        <w:rPr>
          <w:rFonts w:cs="David" w:hint="cs"/>
          <w:rtl/>
        </w:rPr>
      </w:pPr>
      <w:r w:rsidRPr="00FE4764">
        <w:rPr>
          <w:rFonts w:cs="David" w:hint="cs"/>
          <w:rtl/>
        </w:rPr>
        <w:t>בעד - 9</w:t>
      </w:r>
    </w:p>
    <w:p w14:paraId="3BE4371C" w14:textId="77777777" w:rsidR="00FE4764" w:rsidRPr="00FE4764" w:rsidRDefault="00FE4764" w:rsidP="00FE4764">
      <w:pPr>
        <w:bidi/>
        <w:jc w:val="center"/>
        <w:rPr>
          <w:rFonts w:cs="David" w:hint="cs"/>
          <w:rtl/>
        </w:rPr>
      </w:pPr>
      <w:r w:rsidRPr="00FE4764">
        <w:rPr>
          <w:rFonts w:cs="David" w:hint="cs"/>
          <w:rtl/>
        </w:rPr>
        <w:t>נגד - אין</w:t>
      </w:r>
    </w:p>
    <w:p w14:paraId="3D22F807" w14:textId="77777777" w:rsidR="00FE4764" w:rsidRPr="00FE4764" w:rsidRDefault="00FE4764" w:rsidP="00FE4764">
      <w:pPr>
        <w:bidi/>
        <w:jc w:val="center"/>
        <w:rPr>
          <w:rFonts w:cs="David" w:hint="cs"/>
          <w:rtl/>
        </w:rPr>
      </w:pPr>
      <w:r w:rsidRPr="00FE4764">
        <w:rPr>
          <w:rFonts w:cs="David" w:hint="cs"/>
          <w:rtl/>
        </w:rPr>
        <w:t>נמנעים - אין</w:t>
      </w:r>
    </w:p>
    <w:p w14:paraId="0191E9A2" w14:textId="77777777" w:rsidR="00FE4764" w:rsidRPr="00FE4764" w:rsidRDefault="00FE4764" w:rsidP="00FE4764">
      <w:pPr>
        <w:bidi/>
        <w:jc w:val="center"/>
        <w:rPr>
          <w:rFonts w:cs="David" w:hint="cs"/>
          <w:rtl/>
        </w:rPr>
      </w:pPr>
      <w:r w:rsidRPr="00FE4764">
        <w:rPr>
          <w:rFonts w:cs="David" w:hint="cs"/>
          <w:rtl/>
        </w:rPr>
        <w:t>ההצעה לתיקון תקנון הכנסת בעניין כהונת סגני שרים בוועדות הכנסת נתקבלה.</w:t>
      </w:r>
    </w:p>
    <w:p w14:paraId="55BC8B18" w14:textId="77777777" w:rsidR="00FE4764" w:rsidRPr="00FE4764" w:rsidRDefault="00FE4764" w:rsidP="00FE4764">
      <w:pPr>
        <w:bidi/>
        <w:rPr>
          <w:rFonts w:cs="David" w:hint="cs"/>
          <w:rtl/>
        </w:rPr>
      </w:pPr>
    </w:p>
    <w:p w14:paraId="3D310E1B"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1DF706D0" w14:textId="77777777" w:rsidR="00FE4764" w:rsidRPr="00FE4764" w:rsidRDefault="00FE4764" w:rsidP="00FE4764">
      <w:pPr>
        <w:bidi/>
        <w:rPr>
          <w:rFonts w:cs="David" w:hint="cs"/>
          <w:rtl/>
        </w:rPr>
      </w:pPr>
    </w:p>
    <w:p w14:paraId="28CD2DB5" w14:textId="77777777" w:rsidR="00FE4764" w:rsidRPr="00FE4764" w:rsidRDefault="00FE4764" w:rsidP="00FE4764">
      <w:pPr>
        <w:bidi/>
        <w:rPr>
          <w:rFonts w:cs="David" w:hint="cs"/>
          <w:rtl/>
        </w:rPr>
      </w:pPr>
      <w:r w:rsidRPr="00FE4764">
        <w:rPr>
          <w:rFonts w:cs="David" w:hint="cs"/>
          <w:rtl/>
        </w:rPr>
        <w:tab/>
        <w:t>בעד - 9. מי נגד?</w:t>
      </w:r>
    </w:p>
    <w:p w14:paraId="625F51EB" w14:textId="77777777" w:rsidR="00FE4764" w:rsidRPr="00FE4764" w:rsidRDefault="00FE4764" w:rsidP="00FE4764">
      <w:pPr>
        <w:bidi/>
        <w:rPr>
          <w:rFonts w:cs="David" w:hint="cs"/>
          <w:rtl/>
        </w:rPr>
      </w:pPr>
    </w:p>
    <w:p w14:paraId="7DD6840D" w14:textId="77777777" w:rsidR="00FE4764" w:rsidRPr="00FE4764" w:rsidRDefault="00FE4764" w:rsidP="00FE4764">
      <w:pPr>
        <w:bidi/>
        <w:rPr>
          <w:rFonts w:cs="David" w:hint="cs"/>
          <w:u w:val="single"/>
          <w:rtl/>
        </w:rPr>
      </w:pPr>
      <w:r w:rsidRPr="00FE4764">
        <w:rPr>
          <w:rFonts w:cs="David" w:hint="cs"/>
          <w:u w:val="single"/>
          <w:rtl/>
        </w:rPr>
        <w:t xml:space="preserve">מנחם אליעזר </w:t>
      </w:r>
      <w:proofErr w:type="spellStart"/>
      <w:r w:rsidRPr="00FE4764">
        <w:rPr>
          <w:rFonts w:cs="David" w:hint="cs"/>
          <w:u w:val="single"/>
          <w:rtl/>
        </w:rPr>
        <w:t>מוזס</w:t>
      </w:r>
      <w:proofErr w:type="spellEnd"/>
      <w:r w:rsidRPr="00FE4764">
        <w:rPr>
          <w:rFonts w:cs="David" w:hint="cs"/>
          <w:u w:val="single"/>
          <w:rtl/>
        </w:rPr>
        <w:t>:</w:t>
      </w:r>
    </w:p>
    <w:p w14:paraId="2994E534" w14:textId="77777777" w:rsidR="00FE4764" w:rsidRPr="00FE4764" w:rsidRDefault="00FE4764" w:rsidP="00FE4764">
      <w:pPr>
        <w:bidi/>
        <w:rPr>
          <w:rFonts w:cs="David" w:hint="cs"/>
          <w:rtl/>
        </w:rPr>
      </w:pPr>
    </w:p>
    <w:p w14:paraId="5029C6BE" w14:textId="77777777" w:rsidR="00FE4764" w:rsidRPr="00FE4764" w:rsidRDefault="00FE4764" w:rsidP="00FE4764">
      <w:pPr>
        <w:bidi/>
        <w:rPr>
          <w:rFonts w:cs="David" w:hint="cs"/>
          <w:rtl/>
        </w:rPr>
      </w:pPr>
      <w:r w:rsidRPr="00FE4764">
        <w:rPr>
          <w:rFonts w:cs="David" w:hint="cs"/>
          <w:rtl/>
        </w:rPr>
        <w:tab/>
        <w:t>אין.</w:t>
      </w:r>
    </w:p>
    <w:p w14:paraId="6DBA5278" w14:textId="77777777" w:rsidR="00FE4764" w:rsidRPr="00FE4764" w:rsidRDefault="00FE4764" w:rsidP="00FE4764">
      <w:pPr>
        <w:bidi/>
        <w:rPr>
          <w:rFonts w:cs="David" w:hint="cs"/>
          <w:rtl/>
        </w:rPr>
      </w:pPr>
    </w:p>
    <w:p w14:paraId="1FFAB191" w14:textId="77777777" w:rsidR="00FE4764" w:rsidRPr="00FE4764" w:rsidRDefault="00FE4764" w:rsidP="00FE4764">
      <w:pPr>
        <w:bidi/>
        <w:rPr>
          <w:rFonts w:cs="David" w:hint="cs"/>
          <w:u w:val="single"/>
          <w:rtl/>
        </w:rPr>
      </w:pPr>
      <w:r w:rsidRPr="00FE4764">
        <w:rPr>
          <w:rFonts w:cs="David" w:hint="cs"/>
          <w:u w:val="single"/>
          <w:rtl/>
        </w:rPr>
        <w:t xml:space="preserve">אלי </w:t>
      </w:r>
      <w:proofErr w:type="spellStart"/>
      <w:r w:rsidRPr="00FE4764">
        <w:rPr>
          <w:rFonts w:cs="David" w:hint="cs"/>
          <w:u w:val="single"/>
          <w:rtl/>
        </w:rPr>
        <w:t>אפללו</w:t>
      </w:r>
      <w:proofErr w:type="spellEnd"/>
      <w:r w:rsidRPr="00FE4764">
        <w:rPr>
          <w:rFonts w:cs="David" w:hint="cs"/>
          <w:u w:val="single"/>
          <w:rtl/>
        </w:rPr>
        <w:t>:</w:t>
      </w:r>
    </w:p>
    <w:p w14:paraId="6F7AD7C6" w14:textId="77777777" w:rsidR="00FE4764" w:rsidRPr="00FE4764" w:rsidRDefault="00FE4764" w:rsidP="00FE4764">
      <w:pPr>
        <w:bidi/>
        <w:rPr>
          <w:rFonts w:cs="David" w:hint="cs"/>
          <w:rtl/>
        </w:rPr>
      </w:pPr>
    </w:p>
    <w:p w14:paraId="56B4A770" w14:textId="77777777" w:rsidR="00FE4764" w:rsidRPr="00FE4764" w:rsidRDefault="00FE4764" w:rsidP="00FE4764">
      <w:pPr>
        <w:bidi/>
        <w:rPr>
          <w:rFonts w:cs="David" w:hint="cs"/>
          <w:rtl/>
        </w:rPr>
      </w:pPr>
      <w:r w:rsidRPr="00FE4764">
        <w:rPr>
          <w:rFonts w:cs="David" w:hint="cs"/>
          <w:rtl/>
        </w:rPr>
        <w:tab/>
        <w:t>איפה חבר-הכנסת בן-סימון?</w:t>
      </w:r>
    </w:p>
    <w:p w14:paraId="6B884BBA" w14:textId="77777777" w:rsidR="00FE4764" w:rsidRPr="00FE4764" w:rsidRDefault="00FE4764" w:rsidP="00FE4764">
      <w:pPr>
        <w:bidi/>
        <w:rPr>
          <w:rFonts w:cs="David" w:hint="cs"/>
          <w:rtl/>
        </w:rPr>
      </w:pPr>
    </w:p>
    <w:p w14:paraId="66CE08D1"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93529A6" w14:textId="77777777" w:rsidR="00FE4764" w:rsidRPr="00FE4764" w:rsidRDefault="00FE4764" w:rsidP="00FE4764">
      <w:pPr>
        <w:bidi/>
        <w:rPr>
          <w:rFonts w:cs="David" w:hint="cs"/>
          <w:rtl/>
        </w:rPr>
      </w:pPr>
    </w:p>
    <w:p w14:paraId="578B721C" w14:textId="77777777" w:rsidR="00FE4764" w:rsidRPr="00FE4764" w:rsidRDefault="00FE4764" w:rsidP="00FE4764">
      <w:pPr>
        <w:bidi/>
        <w:rPr>
          <w:rFonts w:cs="David" w:hint="cs"/>
          <w:rtl/>
        </w:rPr>
      </w:pPr>
      <w:r w:rsidRPr="00FE4764">
        <w:rPr>
          <w:rFonts w:cs="David" w:hint="cs"/>
          <w:rtl/>
        </w:rPr>
        <w:tab/>
        <w:t>מי נמנע? ההצעה נתקבלה. תודה רבה.</w:t>
      </w:r>
    </w:p>
    <w:p w14:paraId="1BA58DD7" w14:textId="77777777" w:rsidR="00FE4764" w:rsidRPr="00FE4764" w:rsidRDefault="00FE4764" w:rsidP="00FE4764">
      <w:pPr>
        <w:bidi/>
        <w:rPr>
          <w:rFonts w:cs="David" w:hint="cs"/>
          <w:rtl/>
        </w:rPr>
      </w:pPr>
    </w:p>
    <w:p w14:paraId="393F39A3" w14:textId="77777777" w:rsidR="00FE4764" w:rsidRPr="00FE4764" w:rsidRDefault="00FE4764" w:rsidP="00FE4764">
      <w:pPr>
        <w:bidi/>
        <w:rPr>
          <w:rFonts w:cs="David" w:hint="cs"/>
          <w:u w:val="single"/>
          <w:rtl/>
        </w:rPr>
      </w:pPr>
      <w:r w:rsidRPr="00FE4764">
        <w:rPr>
          <w:rFonts w:cs="David" w:hint="cs"/>
          <w:u w:val="single"/>
          <w:rtl/>
        </w:rPr>
        <w:t>דניאל בן-סימון:</w:t>
      </w:r>
    </w:p>
    <w:p w14:paraId="4992F576" w14:textId="77777777" w:rsidR="00FE4764" w:rsidRPr="00FE4764" w:rsidRDefault="00FE4764" w:rsidP="00FE4764">
      <w:pPr>
        <w:bidi/>
        <w:rPr>
          <w:rFonts w:cs="David" w:hint="cs"/>
          <w:rtl/>
        </w:rPr>
      </w:pPr>
    </w:p>
    <w:p w14:paraId="25DF8224" w14:textId="77777777" w:rsidR="00FE4764" w:rsidRPr="00FE4764" w:rsidRDefault="00FE4764" w:rsidP="00FE4764">
      <w:pPr>
        <w:bidi/>
        <w:rPr>
          <w:rFonts w:cs="David" w:hint="cs"/>
          <w:rtl/>
        </w:rPr>
      </w:pPr>
      <w:r w:rsidRPr="00FE4764">
        <w:rPr>
          <w:rFonts w:cs="David" w:hint="cs"/>
          <w:rtl/>
        </w:rPr>
        <w:tab/>
        <w:t>- - -</w:t>
      </w:r>
    </w:p>
    <w:p w14:paraId="0A90637E" w14:textId="77777777" w:rsidR="00FE4764" w:rsidRPr="00FE4764" w:rsidRDefault="00FE4764" w:rsidP="00FE4764">
      <w:pPr>
        <w:bidi/>
        <w:rPr>
          <w:rFonts w:cs="David" w:hint="cs"/>
          <w:rtl/>
        </w:rPr>
      </w:pPr>
    </w:p>
    <w:p w14:paraId="60458607" w14:textId="77777777" w:rsidR="00FE4764" w:rsidRPr="00FE4764" w:rsidRDefault="00FE4764" w:rsidP="00FE4764">
      <w:pPr>
        <w:bidi/>
        <w:rPr>
          <w:rFonts w:cs="David" w:hint="cs"/>
          <w:u w:val="single"/>
          <w:rtl/>
        </w:rPr>
      </w:pPr>
      <w:r w:rsidRPr="00FE4764">
        <w:rPr>
          <w:rFonts w:cs="David" w:hint="cs"/>
          <w:u w:val="single"/>
          <w:rtl/>
        </w:rPr>
        <w:t>דובר:</w:t>
      </w:r>
    </w:p>
    <w:p w14:paraId="6633AFA7" w14:textId="77777777" w:rsidR="00FE4764" w:rsidRPr="00FE4764" w:rsidRDefault="00FE4764" w:rsidP="00FE4764">
      <w:pPr>
        <w:bidi/>
        <w:rPr>
          <w:rFonts w:cs="David" w:hint="cs"/>
          <w:rtl/>
        </w:rPr>
      </w:pPr>
      <w:r w:rsidRPr="00FE4764">
        <w:rPr>
          <w:rFonts w:cs="David" w:hint="cs"/>
          <w:rtl/>
        </w:rPr>
        <w:tab/>
      </w:r>
    </w:p>
    <w:p w14:paraId="67E69632" w14:textId="77777777" w:rsidR="00FE4764" w:rsidRPr="00FE4764" w:rsidRDefault="00FE4764" w:rsidP="00FE4764">
      <w:pPr>
        <w:bidi/>
        <w:rPr>
          <w:rFonts w:cs="David" w:hint="cs"/>
          <w:rtl/>
        </w:rPr>
      </w:pPr>
      <w:r w:rsidRPr="00FE4764">
        <w:rPr>
          <w:rFonts w:cs="David" w:hint="cs"/>
          <w:rtl/>
        </w:rPr>
        <w:tab/>
        <w:t>היושב-ראש, אני מציע: כל פעם שאין להם רוב - שייצאו. אני מציע לאמץ את הנוהל הזה. יחסכו לנו הרבה זמן.</w:t>
      </w:r>
    </w:p>
    <w:p w14:paraId="141CF806" w14:textId="77777777" w:rsidR="00FE4764" w:rsidRPr="00FE4764" w:rsidRDefault="00FE4764" w:rsidP="00FE4764">
      <w:pPr>
        <w:bidi/>
        <w:rPr>
          <w:rFonts w:cs="David" w:hint="cs"/>
          <w:rtl/>
        </w:rPr>
      </w:pPr>
    </w:p>
    <w:p w14:paraId="3663BB52" w14:textId="77777777" w:rsidR="00FE4764" w:rsidRPr="00FE4764" w:rsidRDefault="00FE4764" w:rsidP="00FE4764">
      <w:pPr>
        <w:bidi/>
        <w:rPr>
          <w:rFonts w:cs="David" w:hint="cs"/>
          <w:u w:val="single"/>
          <w:rtl/>
        </w:rPr>
      </w:pPr>
      <w:r w:rsidRPr="00FE4764">
        <w:rPr>
          <w:rFonts w:cs="David" w:hint="cs"/>
          <w:u w:val="single"/>
          <w:rtl/>
        </w:rPr>
        <w:t xml:space="preserve">אורית </w:t>
      </w:r>
      <w:proofErr w:type="spellStart"/>
      <w:r w:rsidRPr="00FE4764">
        <w:rPr>
          <w:rFonts w:cs="David" w:hint="cs"/>
          <w:u w:val="single"/>
          <w:rtl/>
        </w:rPr>
        <w:t>זוארץ</w:t>
      </w:r>
      <w:proofErr w:type="spellEnd"/>
      <w:r w:rsidRPr="00FE4764">
        <w:rPr>
          <w:rFonts w:cs="David" w:hint="cs"/>
          <w:u w:val="single"/>
          <w:rtl/>
        </w:rPr>
        <w:t>:</w:t>
      </w:r>
    </w:p>
    <w:p w14:paraId="2B161B06" w14:textId="77777777" w:rsidR="00FE4764" w:rsidRPr="00FE4764" w:rsidRDefault="00FE4764" w:rsidP="00FE4764">
      <w:pPr>
        <w:bidi/>
        <w:rPr>
          <w:rFonts w:cs="David" w:hint="cs"/>
          <w:rtl/>
        </w:rPr>
      </w:pPr>
    </w:p>
    <w:p w14:paraId="0A176DAE" w14:textId="77777777" w:rsidR="00FE4764" w:rsidRPr="00FE4764" w:rsidRDefault="00FE4764" w:rsidP="00FE4764">
      <w:pPr>
        <w:bidi/>
        <w:rPr>
          <w:rFonts w:cs="David" w:hint="cs"/>
          <w:rtl/>
        </w:rPr>
      </w:pPr>
      <w:r w:rsidRPr="00FE4764">
        <w:rPr>
          <w:rFonts w:cs="David" w:hint="cs"/>
          <w:rtl/>
        </w:rPr>
        <w:tab/>
        <w:t>- - -</w:t>
      </w:r>
    </w:p>
    <w:p w14:paraId="3FD75E0A" w14:textId="77777777" w:rsidR="00FE4764" w:rsidRPr="00FE4764" w:rsidRDefault="00FE4764" w:rsidP="00FE4764">
      <w:pPr>
        <w:bidi/>
        <w:rPr>
          <w:rFonts w:cs="David" w:hint="cs"/>
          <w:rtl/>
        </w:rPr>
      </w:pPr>
    </w:p>
    <w:p w14:paraId="443F7774" w14:textId="77777777" w:rsidR="00FE4764" w:rsidRPr="00FE4764" w:rsidRDefault="00FE4764" w:rsidP="00FE4764">
      <w:pPr>
        <w:bidi/>
        <w:rPr>
          <w:rFonts w:cs="David" w:hint="cs"/>
          <w:u w:val="single"/>
          <w:rtl/>
        </w:rPr>
      </w:pPr>
      <w:r w:rsidRPr="00FE4764">
        <w:rPr>
          <w:rFonts w:cs="David" w:hint="cs"/>
          <w:u w:val="single"/>
          <w:rtl/>
        </w:rPr>
        <w:t>קריאות:</w:t>
      </w:r>
    </w:p>
    <w:p w14:paraId="51D68477" w14:textId="77777777" w:rsidR="00FE4764" w:rsidRPr="00FE4764" w:rsidRDefault="00FE4764" w:rsidP="00FE4764">
      <w:pPr>
        <w:bidi/>
        <w:rPr>
          <w:rFonts w:cs="David" w:hint="cs"/>
          <w:rtl/>
        </w:rPr>
      </w:pPr>
    </w:p>
    <w:p w14:paraId="2DA4B594" w14:textId="77777777" w:rsidR="00FE4764" w:rsidRPr="00FE4764" w:rsidRDefault="00FE4764" w:rsidP="00FE4764">
      <w:pPr>
        <w:bidi/>
        <w:rPr>
          <w:rFonts w:cs="David" w:hint="cs"/>
          <w:rtl/>
        </w:rPr>
      </w:pPr>
      <w:r w:rsidRPr="00FE4764">
        <w:rPr>
          <w:rFonts w:cs="David" w:hint="cs"/>
          <w:rtl/>
        </w:rPr>
        <w:tab/>
        <w:t>- - -</w:t>
      </w:r>
    </w:p>
    <w:p w14:paraId="22D6BB45" w14:textId="77777777" w:rsidR="00FE4764" w:rsidRPr="00FE4764" w:rsidRDefault="00FE4764" w:rsidP="00FE4764">
      <w:pPr>
        <w:bidi/>
        <w:rPr>
          <w:rFonts w:cs="David" w:hint="cs"/>
          <w:rtl/>
        </w:rPr>
      </w:pPr>
    </w:p>
    <w:p w14:paraId="22DB0B01" w14:textId="77777777" w:rsidR="00FE4764" w:rsidRPr="00FE4764" w:rsidRDefault="00FE4764" w:rsidP="00FE4764">
      <w:pPr>
        <w:bidi/>
        <w:rPr>
          <w:rFonts w:cs="David" w:hint="cs"/>
          <w:rtl/>
        </w:rPr>
      </w:pPr>
      <w:r w:rsidRPr="00FE4764">
        <w:rPr>
          <w:rFonts w:cs="David" w:hint="cs"/>
          <w:rtl/>
        </w:rPr>
        <w:tab/>
        <w:t>(חה"כ רוחמה אברהם-</w:t>
      </w:r>
      <w:proofErr w:type="spellStart"/>
      <w:r w:rsidRPr="00FE4764">
        <w:rPr>
          <w:rFonts w:cs="David" w:hint="cs"/>
          <w:rtl/>
        </w:rPr>
        <w:t>בלילא</w:t>
      </w:r>
      <w:proofErr w:type="spellEnd"/>
      <w:r w:rsidRPr="00FE4764">
        <w:rPr>
          <w:rFonts w:cs="David" w:hint="cs"/>
          <w:rtl/>
        </w:rPr>
        <w:t xml:space="preserve">, אלי </w:t>
      </w:r>
      <w:proofErr w:type="spellStart"/>
      <w:r w:rsidRPr="00FE4764">
        <w:rPr>
          <w:rFonts w:cs="David" w:hint="cs"/>
          <w:rtl/>
        </w:rPr>
        <w:t>אפללו</w:t>
      </w:r>
      <w:proofErr w:type="spellEnd"/>
      <w:r w:rsidRPr="00FE4764">
        <w:rPr>
          <w:rFonts w:cs="David" w:hint="cs"/>
          <w:rtl/>
        </w:rPr>
        <w:t xml:space="preserve">, אורית </w:t>
      </w:r>
      <w:proofErr w:type="spellStart"/>
      <w:r w:rsidRPr="00FE4764">
        <w:rPr>
          <w:rFonts w:cs="David" w:hint="cs"/>
          <w:rtl/>
        </w:rPr>
        <w:t>זוארץ</w:t>
      </w:r>
      <w:proofErr w:type="spellEnd"/>
      <w:r w:rsidRPr="00FE4764">
        <w:rPr>
          <w:rFonts w:cs="David" w:hint="cs"/>
          <w:rtl/>
        </w:rPr>
        <w:t>, נחמן שי ויואל חסון יוצאים מחדר הישיבות.)</w:t>
      </w:r>
    </w:p>
    <w:p w14:paraId="4841DD09" w14:textId="77777777" w:rsidR="00FE4764" w:rsidRPr="00FE4764" w:rsidRDefault="00FE4764" w:rsidP="00FE4764">
      <w:pPr>
        <w:bidi/>
        <w:rPr>
          <w:rFonts w:cs="David" w:hint="cs"/>
          <w:rtl/>
        </w:rPr>
      </w:pPr>
    </w:p>
    <w:p w14:paraId="21C97A8A" w14:textId="77777777" w:rsidR="00FE4764" w:rsidRPr="00FE4764" w:rsidRDefault="00FE4764" w:rsidP="00FE4764">
      <w:pPr>
        <w:bidi/>
        <w:rPr>
          <w:rFonts w:cs="David" w:hint="cs"/>
          <w:u w:val="single"/>
          <w:rtl/>
        </w:rPr>
      </w:pPr>
      <w:r w:rsidRPr="00FE4764">
        <w:rPr>
          <w:rFonts w:cs="David" w:hint="cs"/>
          <w:u w:val="single"/>
          <w:rtl/>
        </w:rPr>
        <w:t xml:space="preserve">זבולון </w:t>
      </w:r>
      <w:proofErr w:type="spellStart"/>
      <w:r w:rsidRPr="00FE4764">
        <w:rPr>
          <w:rFonts w:cs="David" w:hint="cs"/>
          <w:u w:val="single"/>
          <w:rtl/>
        </w:rPr>
        <w:t>אורלב</w:t>
      </w:r>
      <w:proofErr w:type="spellEnd"/>
      <w:r w:rsidRPr="00FE4764">
        <w:rPr>
          <w:rFonts w:cs="David" w:hint="cs"/>
          <w:u w:val="single"/>
          <w:rtl/>
        </w:rPr>
        <w:t>:</w:t>
      </w:r>
    </w:p>
    <w:p w14:paraId="496EB28F" w14:textId="77777777" w:rsidR="00FE4764" w:rsidRPr="00FE4764" w:rsidRDefault="00FE4764" w:rsidP="00FE4764">
      <w:pPr>
        <w:bidi/>
        <w:rPr>
          <w:rFonts w:cs="David" w:hint="cs"/>
          <w:rtl/>
        </w:rPr>
      </w:pPr>
    </w:p>
    <w:p w14:paraId="36C4FB28" w14:textId="77777777" w:rsidR="00FE4764" w:rsidRPr="00FE4764" w:rsidRDefault="00FE4764" w:rsidP="00FE4764">
      <w:pPr>
        <w:bidi/>
        <w:rPr>
          <w:rFonts w:cs="David" w:hint="cs"/>
          <w:rtl/>
        </w:rPr>
      </w:pPr>
      <w:r w:rsidRPr="00FE4764">
        <w:rPr>
          <w:rFonts w:cs="David" w:hint="cs"/>
          <w:rtl/>
        </w:rPr>
        <w:tab/>
        <w:t>למה רק נהגי שרים?- - -</w:t>
      </w:r>
    </w:p>
    <w:p w14:paraId="3DE3F3E4" w14:textId="77777777" w:rsidR="00FE4764" w:rsidRPr="00FE4764" w:rsidRDefault="00FE4764" w:rsidP="00FE4764">
      <w:pPr>
        <w:bidi/>
        <w:jc w:val="center"/>
        <w:rPr>
          <w:rFonts w:cs="David" w:hint="cs"/>
          <w:b/>
          <w:bCs/>
          <w:u w:val="single"/>
          <w:rtl/>
        </w:rPr>
      </w:pPr>
      <w:r w:rsidRPr="00FE4764">
        <w:rPr>
          <w:rFonts w:cs="David"/>
          <w:rtl/>
        </w:rPr>
        <w:br w:type="page"/>
      </w:r>
      <w:r w:rsidRPr="00FE4764">
        <w:rPr>
          <w:rFonts w:cs="David" w:hint="cs"/>
          <w:b/>
          <w:bCs/>
          <w:u w:val="single"/>
          <w:rtl/>
        </w:rPr>
        <w:t>קביעת ועדה לדיון בהצעת חוק שהייה שלא כדין (איסור סיוע) (הוראות שעה)</w:t>
      </w:r>
    </w:p>
    <w:p w14:paraId="6D103ACE" w14:textId="77777777" w:rsidR="00FE4764" w:rsidRPr="00FE4764" w:rsidRDefault="00FE4764" w:rsidP="00FE4764">
      <w:pPr>
        <w:bidi/>
        <w:jc w:val="center"/>
        <w:rPr>
          <w:rFonts w:cs="David" w:hint="cs"/>
          <w:b/>
          <w:bCs/>
          <w:u w:val="single"/>
          <w:rtl/>
        </w:rPr>
      </w:pPr>
      <w:r w:rsidRPr="00FE4764">
        <w:rPr>
          <w:rFonts w:cs="David" w:hint="cs"/>
          <w:b/>
          <w:bCs/>
          <w:u w:val="single"/>
          <w:rtl/>
        </w:rPr>
        <w:t xml:space="preserve">(תיקון מס' 12), </w:t>
      </w:r>
      <w:proofErr w:type="spellStart"/>
      <w:r w:rsidRPr="00FE4764">
        <w:rPr>
          <w:rFonts w:cs="David" w:hint="cs"/>
          <w:b/>
          <w:bCs/>
          <w:u w:val="single"/>
          <w:rtl/>
        </w:rPr>
        <w:t>התשס"ט</w:t>
      </w:r>
      <w:proofErr w:type="spellEnd"/>
      <w:r w:rsidRPr="00FE4764">
        <w:rPr>
          <w:rFonts w:cs="David" w:hint="cs"/>
          <w:b/>
          <w:bCs/>
          <w:u w:val="single"/>
          <w:rtl/>
        </w:rPr>
        <w:t>-2009 (מ/427)</w:t>
      </w:r>
    </w:p>
    <w:p w14:paraId="22ACEDE5" w14:textId="77777777" w:rsidR="00FE4764" w:rsidRPr="00FE4764" w:rsidRDefault="00FE4764" w:rsidP="00FE4764">
      <w:pPr>
        <w:bidi/>
        <w:rPr>
          <w:rFonts w:cs="David" w:hint="cs"/>
          <w:rtl/>
        </w:rPr>
      </w:pPr>
    </w:p>
    <w:p w14:paraId="5F2F23CF" w14:textId="77777777" w:rsidR="00FE4764" w:rsidRPr="00FE4764" w:rsidRDefault="00FE4764" w:rsidP="00FE4764">
      <w:pPr>
        <w:bidi/>
        <w:rPr>
          <w:rFonts w:cs="David" w:hint="cs"/>
          <w:rtl/>
        </w:rPr>
      </w:pPr>
    </w:p>
    <w:p w14:paraId="2E7DB031" w14:textId="77777777" w:rsidR="00FE4764" w:rsidRPr="00FE4764" w:rsidRDefault="00FE4764" w:rsidP="00FE4764">
      <w:pPr>
        <w:bidi/>
        <w:rPr>
          <w:rFonts w:cs="David" w:hint="cs"/>
          <w:rtl/>
        </w:rPr>
      </w:pPr>
    </w:p>
    <w:p w14:paraId="26DD022C"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07A91892" w14:textId="77777777" w:rsidR="00FE4764" w:rsidRPr="00FE4764" w:rsidRDefault="00FE4764" w:rsidP="00FE4764">
      <w:pPr>
        <w:bidi/>
        <w:rPr>
          <w:rFonts w:cs="David" w:hint="cs"/>
          <w:rtl/>
        </w:rPr>
      </w:pPr>
    </w:p>
    <w:p w14:paraId="7D20508F" w14:textId="77777777" w:rsidR="00FE4764" w:rsidRPr="00FE4764" w:rsidRDefault="00FE4764" w:rsidP="00FE4764">
      <w:pPr>
        <w:bidi/>
        <w:rPr>
          <w:rFonts w:cs="David" w:hint="cs"/>
          <w:rtl/>
        </w:rPr>
      </w:pPr>
      <w:r w:rsidRPr="00FE4764">
        <w:rPr>
          <w:rFonts w:cs="David" w:hint="cs"/>
          <w:rtl/>
        </w:rPr>
        <w:tab/>
        <w:t>יש סעיף שלישי על סדר-היום: פטור מחובת הנחה.</w:t>
      </w:r>
    </w:p>
    <w:p w14:paraId="5BBF6EA4" w14:textId="77777777" w:rsidR="00FE4764" w:rsidRPr="00FE4764" w:rsidRDefault="00FE4764" w:rsidP="00FE4764">
      <w:pPr>
        <w:bidi/>
        <w:rPr>
          <w:rFonts w:cs="David" w:hint="cs"/>
          <w:rtl/>
        </w:rPr>
      </w:pPr>
    </w:p>
    <w:p w14:paraId="5A046A9C" w14:textId="77777777" w:rsidR="00FE4764" w:rsidRPr="00FE4764" w:rsidRDefault="00FE4764" w:rsidP="00FE4764">
      <w:pPr>
        <w:bidi/>
        <w:rPr>
          <w:rFonts w:cs="David" w:hint="cs"/>
          <w:u w:val="single"/>
          <w:rtl/>
        </w:rPr>
      </w:pPr>
      <w:r w:rsidRPr="00FE4764">
        <w:rPr>
          <w:rFonts w:cs="David" w:hint="cs"/>
          <w:u w:val="single"/>
          <w:rtl/>
        </w:rPr>
        <w:t>אתי בן-יוסף:</w:t>
      </w:r>
    </w:p>
    <w:p w14:paraId="767AC520" w14:textId="77777777" w:rsidR="00FE4764" w:rsidRPr="00FE4764" w:rsidRDefault="00FE4764" w:rsidP="00FE4764">
      <w:pPr>
        <w:bidi/>
        <w:rPr>
          <w:rFonts w:cs="David" w:hint="cs"/>
          <w:rtl/>
        </w:rPr>
      </w:pPr>
    </w:p>
    <w:p w14:paraId="5EE95063" w14:textId="77777777" w:rsidR="00FE4764" w:rsidRPr="00FE4764" w:rsidRDefault="00FE4764" w:rsidP="00FE4764">
      <w:pPr>
        <w:bidi/>
        <w:rPr>
          <w:rFonts w:cs="David" w:hint="cs"/>
          <w:rtl/>
        </w:rPr>
      </w:pPr>
      <w:r w:rsidRPr="00FE4764">
        <w:rPr>
          <w:rFonts w:cs="David" w:hint="cs"/>
          <w:rtl/>
        </w:rPr>
        <w:tab/>
        <w:t>לפני כן, יש נושא של קביעת ועדה.</w:t>
      </w:r>
    </w:p>
    <w:p w14:paraId="37BDD83B" w14:textId="77777777" w:rsidR="00FE4764" w:rsidRPr="00FE4764" w:rsidRDefault="00FE4764" w:rsidP="00FE4764">
      <w:pPr>
        <w:bidi/>
        <w:rPr>
          <w:rFonts w:cs="David" w:hint="cs"/>
          <w:rtl/>
        </w:rPr>
      </w:pPr>
    </w:p>
    <w:p w14:paraId="091D295A"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EC813F9" w14:textId="77777777" w:rsidR="00FE4764" w:rsidRPr="00FE4764" w:rsidRDefault="00FE4764" w:rsidP="00FE4764">
      <w:pPr>
        <w:bidi/>
        <w:rPr>
          <w:rFonts w:cs="David" w:hint="cs"/>
          <w:rtl/>
        </w:rPr>
      </w:pPr>
    </w:p>
    <w:p w14:paraId="1CB30CBA" w14:textId="77777777" w:rsidR="00FE4764" w:rsidRPr="00FE4764" w:rsidRDefault="00FE4764" w:rsidP="00FE4764">
      <w:pPr>
        <w:bidi/>
        <w:rPr>
          <w:rFonts w:cs="David" w:hint="cs"/>
          <w:rtl/>
        </w:rPr>
      </w:pPr>
      <w:r w:rsidRPr="00FE4764">
        <w:rPr>
          <w:rFonts w:cs="David" w:hint="cs"/>
          <w:rtl/>
        </w:rPr>
        <w:tab/>
        <w:t>זה קביעת ועדה ופטור מחובת הנחה להצעת חוק. מדובר בקביעת ועדה לדיון בהצעת חוק שהייה שלא כדין (איסור סיוע).</w:t>
      </w:r>
    </w:p>
    <w:p w14:paraId="1BFC0A2C" w14:textId="77777777" w:rsidR="00FE4764" w:rsidRPr="00FE4764" w:rsidRDefault="00FE4764" w:rsidP="00FE4764">
      <w:pPr>
        <w:bidi/>
        <w:rPr>
          <w:rFonts w:cs="David" w:hint="cs"/>
          <w:rtl/>
        </w:rPr>
      </w:pPr>
    </w:p>
    <w:p w14:paraId="2F1F0237" w14:textId="77777777" w:rsidR="00FE4764" w:rsidRPr="00FE4764" w:rsidRDefault="00FE4764" w:rsidP="00FE4764">
      <w:pPr>
        <w:bidi/>
        <w:rPr>
          <w:rFonts w:cs="David" w:hint="cs"/>
          <w:u w:val="single"/>
          <w:rtl/>
        </w:rPr>
      </w:pPr>
      <w:r w:rsidRPr="00FE4764">
        <w:rPr>
          <w:rFonts w:cs="David" w:hint="cs"/>
          <w:u w:val="single"/>
          <w:rtl/>
        </w:rPr>
        <w:t>דובר:</w:t>
      </w:r>
    </w:p>
    <w:p w14:paraId="53A4D5B7" w14:textId="77777777" w:rsidR="00FE4764" w:rsidRPr="00FE4764" w:rsidRDefault="00FE4764" w:rsidP="00FE4764">
      <w:pPr>
        <w:bidi/>
        <w:rPr>
          <w:rFonts w:cs="David" w:hint="cs"/>
          <w:rtl/>
        </w:rPr>
      </w:pPr>
    </w:p>
    <w:p w14:paraId="75A7B03C" w14:textId="77777777" w:rsidR="00FE4764" w:rsidRPr="00FE4764" w:rsidRDefault="00FE4764" w:rsidP="00FE4764">
      <w:pPr>
        <w:bidi/>
        <w:rPr>
          <w:rFonts w:cs="David" w:hint="cs"/>
          <w:rtl/>
        </w:rPr>
      </w:pPr>
      <w:r w:rsidRPr="00FE4764">
        <w:rPr>
          <w:rFonts w:cs="David" w:hint="cs"/>
          <w:rtl/>
        </w:rPr>
        <w:tab/>
        <w:t xml:space="preserve">חבר-הכנסת </w:t>
      </w:r>
      <w:proofErr w:type="spellStart"/>
      <w:r w:rsidRPr="00FE4764">
        <w:rPr>
          <w:rFonts w:cs="David" w:hint="cs"/>
          <w:rtl/>
        </w:rPr>
        <w:t>מיכאלי</w:t>
      </w:r>
      <w:proofErr w:type="spellEnd"/>
      <w:r w:rsidRPr="00FE4764">
        <w:rPr>
          <w:rFonts w:cs="David" w:hint="cs"/>
          <w:rtl/>
        </w:rPr>
        <w:t>, אני מציע שהם יתרגלו למצב הקיים.</w:t>
      </w:r>
    </w:p>
    <w:p w14:paraId="3D20D712" w14:textId="77777777" w:rsidR="00FE4764" w:rsidRPr="00FE4764" w:rsidRDefault="00FE4764" w:rsidP="00FE4764">
      <w:pPr>
        <w:bidi/>
        <w:rPr>
          <w:rFonts w:cs="David" w:hint="cs"/>
          <w:rtl/>
        </w:rPr>
      </w:pPr>
    </w:p>
    <w:p w14:paraId="2FE7AF52" w14:textId="77777777" w:rsidR="00FE4764" w:rsidRPr="00FE4764" w:rsidRDefault="00FE4764" w:rsidP="00FE4764">
      <w:pPr>
        <w:bidi/>
        <w:rPr>
          <w:rFonts w:cs="David" w:hint="cs"/>
          <w:u w:val="single"/>
          <w:rtl/>
        </w:rPr>
      </w:pPr>
      <w:smartTag w:uri="urn:schemas-microsoft-com:office:smarttags" w:element="PersonName">
        <w:r w:rsidRPr="00FE4764">
          <w:rPr>
            <w:rFonts w:cs="David" w:hint="cs"/>
            <w:u w:val="single"/>
            <w:rtl/>
          </w:rPr>
          <w:t xml:space="preserve">אברהם </w:t>
        </w:r>
        <w:proofErr w:type="spellStart"/>
        <w:r w:rsidRPr="00FE4764">
          <w:rPr>
            <w:rFonts w:cs="David" w:hint="cs"/>
            <w:u w:val="single"/>
            <w:rtl/>
          </w:rPr>
          <w:t>מיכאלי</w:t>
        </w:r>
      </w:smartTag>
      <w:proofErr w:type="spellEnd"/>
      <w:r w:rsidRPr="00FE4764">
        <w:rPr>
          <w:rFonts w:cs="David" w:hint="cs"/>
          <w:u w:val="single"/>
          <w:rtl/>
        </w:rPr>
        <w:t>:</w:t>
      </w:r>
    </w:p>
    <w:p w14:paraId="663DB833" w14:textId="77777777" w:rsidR="00FE4764" w:rsidRPr="00FE4764" w:rsidRDefault="00FE4764" w:rsidP="00FE4764">
      <w:pPr>
        <w:bidi/>
        <w:rPr>
          <w:rFonts w:cs="David" w:hint="cs"/>
          <w:rtl/>
        </w:rPr>
      </w:pPr>
    </w:p>
    <w:p w14:paraId="68D06D71" w14:textId="77777777" w:rsidR="00FE4764" w:rsidRPr="00FE4764" w:rsidRDefault="00FE4764" w:rsidP="00FE4764">
      <w:pPr>
        <w:bidi/>
        <w:rPr>
          <w:rFonts w:cs="David" w:hint="cs"/>
          <w:rtl/>
        </w:rPr>
      </w:pPr>
      <w:r w:rsidRPr="00FE4764">
        <w:rPr>
          <w:rFonts w:cs="David" w:hint="cs"/>
          <w:rtl/>
        </w:rPr>
        <w:tab/>
        <w:t>האופוזיציה התפטרה. עכשיו, יהיה פה שקט. האופוזיציה כבר לא קיימת.</w:t>
      </w:r>
    </w:p>
    <w:p w14:paraId="1F037DFE" w14:textId="77777777" w:rsidR="00FE4764" w:rsidRPr="00FE4764" w:rsidRDefault="00FE4764" w:rsidP="00FE4764">
      <w:pPr>
        <w:bidi/>
        <w:rPr>
          <w:rFonts w:cs="David" w:hint="cs"/>
          <w:rtl/>
        </w:rPr>
      </w:pPr>
    </w:p>
    <w:p w14:paraId="64052900"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502D9E4" w14:textId="77777777" w:rsidR="00FE4764" w:rsidRPr="00FE4764" w:rsidRDefault="00FE4764" w:rsidP="00FE4764">
      <w:pPr>
        <w:bidi/>
        <w:rPr>
          <w:rFonts w:cs="David" w:hint="cs"/>
          <w:rtl/>
        </w:rPr>
      </w:pPr>
    </w:p>
    <w:p w14:paraId="496DC117" w14:textId="77777777" w:rsidR="00FE4764" w:rsidRPr="00FE4764" w:rsidRDefault="00FE4764" w:rsidP="00FE4764">
      <w:pPr>
        <w:bidi/>
        <w:rPr>
          <w:rFonts w:cs="David" w:hint="cs"/>
          <w:rtl/>
        </w:rPr>
      </w:pPr>
      <w:r w:rsidRPr="00FE4764">
        <w:rPr>
          <w:rFonts w:cs="David" w:hint="cs"/>
          <w:rtl/>
        </w:rPr>
        <w:tab/>
        <w:t>האופוזיציה תחזור מתי שהיא תרצה, ואנו נגן על זכותה.</w:t>
      </w:r>
    </w:p>
    <w:p w14:paraId="12957137" w14:textId="77777777" w:rsidR="00FE4764" w:rsidRPr="00FE4764" w:rsidRDefault="00FE4764" w:rsidP="00FE4764">
      <w:pPr>
        <w:bidi/>
        <w:rPr>
          <w:rFonts w:cs="David" w:hint="cs"/>
          <w:rtl/>
        </w:rPr>
      </w:pPr>
    </w:p>
    <w:p w14:paraId="0A250700" w14:textId="77777777" w:rsidR="00FE4764" w:rsidRPr="00FE4764" w:rsidRDefault="00FE4764" w:rsidP="00FE4764">
      <w:pPr>
        <w:bidi/>
        <w:rPr>
          <w:rFonts w:cs="David" w:hint="cs"/>
          <w:u w:val="single"/>
          <w:rtl/>
        </w:rPr>
      </w:pPr>
      <w:r w:rsidRPr="00FE4764">
        <w:rPr>
          <w:rFonts w:cs="David" w:hint="cs"/>
          <w:u w:val="single"/>
          <w:rtl/>
        </w:rPr>
        <w:t xml:space="preserve">זבולון </w:t>
      </w:r>
      <w:proofErr w:type="spellStart"/>
      <w:r w:rsidRPr="00FE4764">
        <w:rPr>
          <w:rFonts w:cs="David" w:hint="cs"/>
          <w:u w:val="single"/>
          <w:rtl/>
        </w:rPr>
        <w:t>אורלב</w:t>
      </w:r>
      <w:proofErr w:type="spellEnd"/>
      <w:r w:rsidRPr="00FE4764">
        <w:rPr>
          <w:rFonts w:cs="David" w:hint="cs"/>
          <w:u w:val="single"/>
          <w:rtl/>
        </w:rPr>
        <w:t>:</w:t>
      </w:r>
    </w:p>
    <w:p w14:paraId="498A516F" w14:textId="77777777" w:rsidR="00FE4764" w:rsidRPr="00FE4764" w:rsidRDefault="00FE4764" w:rsidP="00FE4764">
      <w:pPr>
        <w:bidi/>
        <w:rPr>
          <w:rFonts w:cs="David" w:hint="cs"/>
          <w:rtl/>
        </w:rPr>
      </w:pPr>
    </w:p>
    <w:p w14:paraId="5A62DF45" w14:textId="77777777" w:rsidR="00FE4764" w:rsidRPr="00FE4764" w:rsidRDefault="00FE4764" w:rsidP="00FE4764">
      <w:pPr>
        <w:bidi/>
        <w:rPr>
          <w:rFonts w:cs="David" w:hint="cs"/>
          <w:rtl/>
        </w:rPr>
      </w:pPr>
      <w:r w:rsidRPr="00FE4764">
        <w:rPr>
          <w:rFonts w:cs="David" w:hint="cs"/>
          <w:rtl/>
        </w:rPr>
        <w:tab/>
        <w:t>- - - הצבעה.</w:t>
      </w:r>
    </w:p>
    <w:p w14:paraId="1E1C5301" w14:textId="77777777" w:rsidR="00FE4764" w:rsidRPr="00FE4764" w:rsidRDefault="00FE4764" w:rsidP="00FE4764">
      <w:pPr>
        <w:bidi/>
        <w:rPr>
          <w:rFonts w:cs="David" w:hint="cs"/>
          <w:rtl/>
        </w:rPr>
      </w:pPr>
    </w:p>
    <w:p w14:paraId="3FA90748"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2893EA8" w14:textId="77777777" w:rsidR="00FE4764" w:rsidRPr="00FE4764" w:rsidRDefault="00FE4764" w:rsidP="00FE4764">
      <w:pPr>
        <w:bidi/>
        <w:rPr>
          <w:rFonts w:cs="David" w:hint="cs"/>
          <w:rtl/>
        </w:rPr>
      </w:pPr>
    </w:p>
    <w:p w14:paraId="76358347" w14:textId="77777777" w:rsidR="00FE4764" w:rsidRPr="00FE4764" w:rsidRDefault="00FE4764" w:rsidP="00FE4764">
      <w:pPr>
        <w:bidi/>
        <w:rPr>
          <w:rFonts w:cs="David" w:hint="cs"/>
          <w:rtl/>
        </w:rPr>
      </w:pPr>
      <w:r w:rsidRPr="00FE4764">
        <w:rPr>
          <w:rFonts w:cs="David" w:hint="cs"/>
          <w:rtl/>
        </w:rPr>
        <w:tab/>
        <w:t xml:space="preserve">אני מביא את הנושא להצבעה. מדובר בקביעת ועדה לדיון בהצעת חוק שהייה שלא כדין (איסור סיוע) (הוראות שעה) (תיקון מס' 12), </w:t>
      </w:r>
      <w:proofErr w:type="spellStart"/>
      <w:r w:rsidRPr="00FE4764">
        <w:rPr>
          <w:rFonts w:cs="David" w:hint="cs"/>
          <w:rtl/>
        </w:rPr>
        <w:t>התשס"ט</w:t>
      </w:r>
      <w:proofErr w:type="spellEnd"/>
      <w:r w:rsidRPr="00FE4764">
        <w:rPr>
          <w:rFonts w:cs="David" w:hint="cs"/>
          <w:rtl/>
        </w:rPr>
        <w:t>-2009 - הצעת חוק ממשלתית מספר 427. במליאה נשמעו הצעות להעביר את הצעת החוק: לפי בקשת השר - לו</w:t>
      </w:r>
      <w:smartTag w:uri="urn:schemas-microsoft-com:office:smarttags" w:element="PersonName">
        <w:r w:rsidRPr="00FE4764">
          <w:rPr>
            <w:rFonts w:cs="David" w:hint="cs"/>
            <w:rtl/>
          </w:rPr>
          <w:t>ועדת הפנים</w:t>
        </w:r>
      </w:smartTag>
      <w:r w:rsidRPr="00FE4764">
        <w:rPr>
          <w:rFonts w:cs="David" w:hint="cs"/>
          <w:rtl/>
        </w:rPr>
        <w:t xml:space="preserve"> והגנת הסביבה. העמדה השניה שהושמעה היא להעביר זאת לוועדת החוקה, חוק ומשפט. העמדה השלישית היא להעביר זאת לוועדת החוץ והביטחון.</w:t>
      </w:r>
    </w:p>
    <w:p w14:paraId="7DFA293C" w14:textId="77777777" w:rsidR="00FE4764" w:rsidRPr="00FE4764" w:rsidRDefault="00FE4764" w:rsidP="00FE4764">
      <w:pPr>
        <w:bidi/>
        <w:rPr>
          <w:rFonts w:cs="David" w:hint="cs"/>
          <w:rtl/>
        </w:rPr>
      </w:pPr>
    </w:p>
    <w:p w14:paraId="010CD91D" w14:textId="77777777" w:rsidR="00FE4764" w:rsidRPr="00FE4764" w:rsidRDefault="00FE4764" w:rsidP="00FE4764">
      <w:pPr>
        <w:bidi/>
        <w:rPr>
          <w:rFonts w:cs="David" w:hint="cs"/>
          <w:u w:val="single"/>
          <w:rtl/>
        </w:rPr>
      </w:pPr>
      <w:r w:rsidRPr="00FE4764">
        <w:rPr>
          <w:rFonts w:cs="David" w:hint="cs"/>
          <w:u w:val="single"/>
          <w:rtl/>
        </w:rPr>
        <w:t>ארבל אסטרחן:</w:t>
      </w:r>
    </w:p>
    <w:p w14:paraId="64F1D9D1" w14:textId="77777777" w:rsidR="00FE4764" w:rsidRPr="00FE4764" w:rsidRDefault="00FE4764" w:rsidP="00FE4764">
      <w:pPr>
        <w:bidi/>
        <w:rPr>
          <w:rFonts w:cs="David" w:hint="cs"/>
          <w:rtl/>
        </w:rPr>
      </w:pPr>
    </w:p>
    <w:p w14:paraId="2D3E0E2E" w14:textId="77777777" w:rsidR="00FE4764" w:rsidRPr="00FE4764" w:rsidRDefault="00FE4764" w:rsidP="00FE4764">
      <w:pPr>
        <w:bidi/>
        <w:rPr>
          <w:rFonts w:cs="David" w:hint="cs"/>
          <w:rtl/>
        </w:rPr>
      </w:pPr>
      <w:r w:rsidRPr="00FE4764">
        <w:rPr>
          <w:rFonts w:cs="David" w:hint="cs"/>
          <w:rtl/>
        </w:rPr>
        <w:tab/>
        <w:t xml:space="preserve">העמדה שלנו היא: </w:t>
      </w:r>
      <w:smartTag w:uri="urn:schemas-microsoft-com:office:smarttags" w:element="PersonName">
        <w:r w:rsidRPr="00FE4764">
          <w:rPr>
            <w:rFonts w:cs="David" w:hint="cs"/>
            <w:rtl/>
          </w:rPr>
          <w:t>ועדת הפנים</w:t>
        </w:r>
      </w:smartTag>
      <w:r w:rsidRPr="00FE4764">
        <w:rPr>
          <w:rFonts w:cs="David" w:hint="cs"/>
          <w:rtl/>
        </w:rPr>
        <w:t>.</w:t>
      </w:r>
    </w:p>
    <w:p w14:paraId="40B2C531" w14:textId="77777777" w:rsidR="00FE4764" w:rsidRPr="00FE4764" w:rsidRDefault="00FE4764" w:rsidP="00FE4764">
      <w:pPr>
        <w:bidi/>
        <w:rPr>
          <w:rFonts w:cs="David" w:hint="cs"/>
          <w:rtl/>
        </w:rPr>
      </w:pPr>
    </w:p>
    <w:p w14:paraId="2543B169"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30F9BCFF" w14:textId="77777777" w:rsidR="00FE4764" w:rsidRPr="00FE4764" w:rsidRDefault="00FE4764" w:rsidP="00FE4764">
      <w:pPr>
        <w:bidi/>
        <w:rPr>
          <w:rFonts w:cs="David" w:hint="cs"/>
          <w:rtl/>
        </w:rPr>
      </w:pPr>
    </w:p>
    <w:p w14:paraId="77D450C9" w14:textId="77777777" w:rsidR="00FE4764" w:rsidRPr="00FE4764" w:rsidRDefault="00FE4764" w:rsidP="00FE4764">
      <w:pPr>
        <w:bidi/>
        <w:rPr>
          <w:rFonts w:cs="David" w:hint="cs"/>
          <w:rtl/>
        </w:rPr>
      </w:pPr>
      <w:r w:rsidRPr="00FE4764">
        <w:rPr>
          <w:rFonts w:cs="David" w:hint="cs"/>
          <w:rtl/>
        </w:rPr>
        <w:tab/>
        <w:t xml:space="preserve">שתי הוועדות, ראשי הוועדות, הודיעו שהן לא מעוניינות בהצעה. השר ביקש את </w:t>
      </w:r>
      <w:smartTag w:uri="urn:schemas-microsoft-com:office:smarttags" w:element="PersonName">
        <w:r w:rsidRPr="00FE4764">
          <w:rPr>
            <w:rFonts w:cs="David" w:hint="cs"/>
            <w:rtl/>
          </w:rPr>
          <w:t>ועדת הפנים</w:t>
        </w:r>
      </w:smartTag>
      <w:r w:rsidRPr="00FE4764">
        <w:rPr>
          <w:rFonts w:cs="David" w:hint="cs"/>
          <w:rtl/>
        </w:rPr>
        <w:t>.</w:t>
      </w:r>
    </w:p>
    <w:p w14:paraId="272C1A2B" w14:textId="77777777" w:rsidR="00FE4764" w:rsidRPr="00FE4764" w:rsidRDefault="00FE4764" w:rsidP="00FE4764">
      <w:pPr>
        <w:bidi/>
        <w:rPr>
          <w:rFonts w:cs="David" w:hint="cs"/>
          <w:rtl/>
        </w:rPr>
      </w:pPr>
    </w:p>
    <w:p w14:paraId="61F4B3DE" w14:textId="77777777" w:rsidR="00FE4764" w:rsidRPr="00FE4764" w:rsidRDefault="00FE4764" w:rsidP="00FE4764">
      <w:pPr>
        <w:bidi/>
        <w:rPr>
          <w:rFonts w:cs="David" w:hint="cs"/>
          <w:rtl/>
        </w:rPr>
      </w:pPr>
      <w:r w:rsidRPr="00FE4764">
        <w:rPr>
          <w:rFonts w:cs="David" w:hint="cs"/>
          <w:rtl/>
        </w:rPr>
        <w:tab/>
        <w:t>מי בעד לאשר את בקשת השר להעביר זאת לו</w:t>
      </w:r>
      <w:smartTag w:uri="urn:schemas-microsoft-com:office:smarttags" w:element="PersonName">
        <w:r w:rsidRPr="00FE4764">
          <w:rPr>
            <w:rFonts w:cs="David" w:hint="cs"/>
            <w:rtl/>
          </w:rPr>
          <w:t>ועדת הפנים</w:t>
        </w:r>
      </w:smartTag>
      <w:r w:rsidRPr="00FE4764">
        <w:rPr>
          <w:rFonts w:cs="David" w:hint="cs"/>
          <w:rtl/>
        </w:rPr>
        <w:t>? מי נגד? מי נמנע? חברי הכנסת, אנו בהצבעה.</w:t>
      </w:r>
    </w:p>
    <w:p w14:paraId="03A53A19" w14:textId="77777777" w:rsidR="00FE4764" w:rsidRPr="00FE4764" w:rsidRDefault="00FE4764" w:rsidP="00FE4764">
      <w:pPr>
        <w:bidi/>
        <w:rPr>
          <w:rFonts w:cs="David" w:hint="cs"/>
          <w:rtl/>
        </w:rPr>
      </w:pPr>
      <w:r w:rsidRPr="00FE4764">
        <w:rPr>
          <w:rFonts w:cs="David"/>
          <w:rtl/>
        </w:rPr>
        <w:br w:type="page"/>
      </w:r>
    </w:p>
    <w:p w14:paraId="74B27A84" w14:textId="77777777" w:rsidR="00FE4764" w:rsidRPr="00FE4764" w:rsidRDefault="00FE4764" w:rsidP="00FE4764">
      <w:pPr>
        <w:bidi/>
        <w:jc w:val="center"/>
        <w:rPr>
          <w:rFonts w:cs="David" w:hint="cs"/>
          <w:b/>
          <w:bCs/>
          <w:rtl/>
        </w:rPr>
      </w:pPr>
      <w:r w:rsidRPr="00FE4764">
        <w:rPr>
          <w:rFonts w:cs="David" w:hint="cs"/>
          <w:b/>
          <w:bCs/>
          <w:rtl/>
        </w:rPr>
        <w:t>ה צ ב ע ה</w:t>
      </w:r>
    </w:p>
    <w:p w14:paraId="7E1304F2" w14:textId="77777777" w:rsidR="00FE4764" w:rsidRPr="00FE4764" w:rsidRDefault="00FE4764" w:rsidP="00FE4764">
      <w:pPr>
        <w:bidi/>
        <w:jc w:val="center"/>
        <w:rPr>
          <w:rFonts w:cs="David" w:hint="cs"/>
          <w:rtl/>
        </w:rPr>
      </w:pPr>
    </w:p>
    <w:p w14:paraId="3AB1C6CE" w14:textId="77777777" w:rsidR="00FE4764" w:rsidRPr="00FE4764" w:rsidRDefault="00FE4764" w:rsidP="00FE4764">
      <w:pPr>
        <w:bidi/>
        <w:jc w:val="center"/>
        <w:rPr>
          <w:rFonts w:cs="David" w:hint="cs"/>
          <w:rtl/>
        </w:rPr>
      </w:pPr>
      <w:r w:rsidRPr="00FE4764">
        <w:rPr>
          <w:rFonts w:cs="David" w:hint="cs"/>
          <w:rtl/>
        </w:rPr>
        <w:t>בעד - 7</w:t>
      </w:r>
    </w:p>
    <w:p w14:paraId="51248F4C" w14:textId="77777777" w:rsidR="00FE4764" w:rsidRPr="00FE4764" w:rsidRDefault="00FE4764" w:rsidP="00FE4764">
      <w:pPr>
        <w:bidi/>
        <w:jc w:val="center"/>
        <w:rPr>
          <w:rFonts w:cs="David" w:hint="cs"/>
          <w:rtl/>
        </w:rPr>
      </w:pPr>
      <w:r w:rsidRPr="00FE4764">
        <w:rPr>
          <w:rFonts w:cs="David" w:hint="cs"/>
          <w:rtl/>
        </w:rPr>
        <w:t>נגד - אין</w:t>
      </w:r>
    </w:p>
    <w:p w14:paraId="029A34E0" w14:textId="77777777" w:rsidR="00FE4764" w:rsidRPr="00FE4764" w:rsidRDefault="00FE4764" w:rsidP="00FE4764">
      <w:pPr>
        <w:bidi/>
        <w:jc w:val="center"/>
        <w:rPr>
          <w:rFonts w:cs="David" w:hint="cs"/>
          <w:rtl/>
        </w:rPr>
      </w:pPr>
      <w:r w:rsidRPr="00FE4764">
        <w:rPr>
          <w:rFonts w:cs="David" w:hint="cs"/>
          <w:rtl/>
        </w:rPr>
        <w:t>נמנעים - אין</w:t>
      </w:r>
    </w:p>
    <w:p w14:paraId="70EB15D1" w14:textId="77777777" w:rsidR="00FE4764" w:rsidRPr="00FE4764" w:rsidRDefault="00FE4764" w:rsidP="00FE4764">
      <w:pPr>
        <w:bidi/>
        <w:jc w:val="center"/>
        <w:rPr>
          <w:rFonts w:cs="David" w:hint="cs"/>
          <w:rtl/>
        </w:rPr>
      </w:pPr>
      <w:r w:rsidRPr="00FE4764">
        <w:rPr>
          <w:rFonts w:cs="David" w:hint="cs"/>
          <w:rtl/>
        </w:rPr>
        <w:t xml:space="preserve">ההצעה להעביר את הצעת חוק שהייה שלא כדין (איסור סיוע) (הוראות שעה) (תיקון מס' 12), </w:t>
      </w:r>
      <w:proofErr w:type="spellStart"/>
      <w:r w:rsidRPr="00FE4764">
        <w:rPr>
          <w:rFonts w:cs="David" w:hint="cs"/>
          <w:rtl/>
        </w:rPr>
        <w:t>התשס"ט</w:t>
      </w:r>
      <w:proofErr w:type="spellEnd"/>
      <w:r w:rsidRPr="00FE4764">
        <w:rPr>
          <w:rFonts w:cs="David" w:hint="cs"/>
          <w:rtl/>
        </w:rPr>
        <w:t>-2009, לו</w:t>
      </w:r>
      <w:smartTag w:uri="urn:schemas-microsoft-com:office:smarttags" w:element="PersonName">
        <w:r w:rsidRPr="00FE4764">
          <w:rPr>
            <w:rFonts w:cs="David" w:hint="cs"/>
            <w:rtl/>
          </w:rPr>
          <w:t>ועדת הפנים</w:t>
        </w:r>
      </w:smartTag>
      <w:r w:rsidRPr="00FE4764">
        <w:rPr>
          <w:rFonts w:cs="David" w:hint="cs"/>
          <w:rtl/>
        </w:rPr>
        <w:t xml:space="preserve"> והגנת הסביבה נתקבלה.</w:t>
      </w:r>
    </w:p>
    <w:p w14:paraId="05B0E5B9" w14:textId="77777777" w:rsidR="00FE4764" w:rsidRPr="00FE4764" w:rsidRDefault="00FE4764" w:rsidP="00FE4764">
      <w:pPr>
        <w:bidi/>
        <w:rPr>
          <w:rFonts w:cs="David" w:hint="cs"/>
          <w:rtl/>
        </w:rPr>
      </w:pPr>
    </w:p>
    <w:p w14:paraId="6E6998E3" w14:textId="77777777" w:rsidR="00FE4764" w:rsidRPr="00FE4764" w:rsidRDefault="00FE4764" w:rsidP="00FE4764">
      <w:pPr>
        <w:bidi/>
        <w:rPr>
          <w:rFonts w:cs="David" w:hint="cs"/>
          <w:rtl/>
        </w:rPr>
      </w:pPr>
    </w:p>
    <w:p w14:paraId="641B1C85"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7F22156C" w14:textId="77777777" w:rsidR="00FE4764" w:rsidRPr="00FE4764" w:rsidRDefault="00FE4764" w:rsidP="00FE4764">
      <w:pPr>
        <w:bidi/>
        <w:rPr>
          <w:rFonts w:cs="David" w:hint="cs"/>
          <w:rtl/>
        </w:rPr>
      </w:pPr>
    </w:p>
    <w:p w14:paraId="599CBAC8" w14:textId="77777777" w:rsidR="00FE4764" w:rsidRPr="00FE4764" w:rsidRDefault="00FE4764" w:rsidP="00FE4764">
      <w:pPr>
        <w:bidi/>
        <w:rPr>
          <w:rFonts w:cs="David" w:hint="cs"/>
          <w:rtl/>
        </w:rPr>
      </w:pPr>
      <w:r w:rsidRPr="00FE4764">
        <w:rPr>
          <w:rFonts w:cs="David" w:hint="cs"/>
          <w:rtl/>
        </w:rPr>
        <w:tab/>
        <w:t>זה אושר.</w:t>
      </w:r>
    </w:p>
    <w:p w14:paraId="6CB66FE2" w14:textId="77777777" w:rsidR="00FE4764" w:rsidRDefault="00FE4764" w:rsidP="00FE4764">
      <w:pPr>
        <w:bidi/>
        <w:jc w:val="center"/>
        <w:rPr>
          <w:rFonts w:cs="David" w:hint="cs"/>
          <w:b/>
          <w:bCs/>
          <w:u w:val="single"/>
          <w:rtl/>
        </w:rPr>
      </w:pPr>
      <w:r w:rsidRPr="00FE4764">
        <w:rPr>
          <w:rFonts w:cs="David"/>
          <w:rtl/>
        </w:rPr>
        <w:br w:type="page"/>
      </w:r>
    </w:p>
    <w:p w14:paraId="2DEF1A27" w14:textId="77777777" w:rsidR="00FE4764" w:rsidRDefault="00FE4764" w:rsidP="00FE4764">
      <w:pPr>
        <w:bidi/>
        <w:jc w:val="center"/>
        <w:rPr>
          <w:rFonts w:cs="David" w:hint="cs"/>
          <w:b/>
          <w:bCs/>
          <w:u w:val="single"/>
          <w:rtl/>
        </w:rPr>
      </w:pPr>
    </w:p>
    <w:p w14:paraId="48CB171E" w14:textId="77777777" w:rsidR="00FE4764" w:rsidRDefault="00FE4764" w:rsidP="00FE4764">
      <w:pPr>
        <w:bidi/>
        <w:jc w:val="center"/>
        <w:rPr>
          <w:rFonts w:cs="David" w:hint="cs"/>
          <w:b/>
          <w:bCs/>
          <w:u w:val="single"/>
          <w:rtl/>
        </w:rPr>
      </w:pPr>
    </w:p>
    <w:p w14:paraId="3242C8A5" w14:textId="77777777" w:rsidR="00FE4764" w:rsidRPr="00FE4764" w:rsidRDefault="00FE4764" w:rsidP="00FE4764">
      <w:pPr>
        <w:bidi/>
        <w:jc w:val="center"/>
        <w:rPr>
          <w:rFonts w:cs="David" w:hint="cs"/>
          <w:b/>
          <w:bCs/>
          <w:u w:val="single"/>
          <w:rtl/>
        </w:rPr>
      </w:pPr>
      <w:r w:rsidRPr="00FE4764">
        <w:rPr>
          <w:rFonts w:cs="David" w:hint="cs"/>
          <w:b/>
          <w:bCs/>
          <w:u w:val="single"/>
          <w:rtl/>
        </w:rPr>
        <w:t>בקשת הממשלה להקדמת הדיון בהצעת חוק שהייה שלא כדין (איסור סיוע) (הוראות שעה)</w:t>
      </w:r>
    </w:p>
    <w:p w14:paraId="47182740" w14:textId="77777777" w:rsidR="00FE4764" w:rsidRPr="00FE4764" w:rsidRDefault="00FE4764" w:rsidP="00FE4764">
      <w:pPr>
        <w:bidi/>
        <w:jc w:val="center"/>
        <w:rPr>
          <w:rFonts w:cs="David" w:hint="cs"/>
          <w:b/>
          <w:bCs/>
          <w:u w:val="single"/>
          <w:rtl/>
        </w:rPr>
      </w:pPr>
      <w:r w:rsidRPr="00FE4764">
        <w:rPr>
          <w:rFonts w:cs="David" w:hint="cs"/>
          <w:b/>
          <w:bCs/>
          <w:u w:val="single"/>
          <w:rtl/>
        </w:rPr>
        <w:t xml:space="preserve">(תיקון מס' 12), </w:t>
      </w:r>
      <w:proofErr w:type="spellStart"/>
      <w:r w:rsidRPr="00FE4764">
        <w:rPr>
          <w:rFonts w:cs="David" w:hint="cs"/>
          <w:b/>
          <w:bCs/>
          <w:u w:val="single"/>
          <w:rtl/>
        </w:rPr>
        <w:t>התשס"ט</w:t>
      </w:r>
      <w:proofErr w:type="spellEnd"/>
      <w:r w:rsidRPr="00FE4764">
        <w:rPr>
          <w:rFonts w:cs="David" w:hint="cs"/>
          <w:b/>
          <w:bCs/>
          <w:u w:val="single"/>
          <w:rtl/>
        </w:rPr>
        <w:t>-2009 (מ/427), לפני הקריאה השניה והקריאה השלישית</w:t>
      </w:r>
    </w:p>
    <w:p w14:paraId="04A69CC4" w14:textId="77777777" w:rsidR="00FE4764" w:rsidRPr="00FE4764" w:rsidRDefault="00FE4764" w:rsidP="00FE4764">
      <w:pPr>
        <w:bidi/>
        <w:rPr>
          <w:rFonts w:cs="David" w:hint="cs"/>
          <w:rtl/>
        </w:rPr>
      </w:pPr>
    </w:p>
    <w:p w14:paraId="06D8CEDE" w14:textId="77777777" w:rsidR="00FE4764" w:rsidRPr="00FE4764" w:rsidRDefault="00FE4764" w:rsidP="00FE4764">
      <w:pPr>
        <w:bidi/>
        <w:rPr>
          <w:rFonts w:cs="David" w:hint="cs"/>
          <w:rtl/>
        </w:rPr>
      </w:pPr>
    </w:p>
    <w:p w14:paraId="4684CEF3" w14:textId="77777777" w:rsidR="00FE4764" w:rsidRPr="00FE4764" w:rsidRDefault="00FE4764" w:rsidP="00FE4764">
      <w:pPr>
        <w:bidi/>
        <w:rPr>
          <w:rFonts w:cs="David" w:hint="cs"/>
          <w:rtl/>
        </w:rPr>
      </w:pPr>
    </w:p>
    <w:p w14:paraId="700411DF"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672E90CB" w14:textId="77777777" w:rsidR="00FE4764" w:rsidRPr="00FE4764" w:rsidRDefault="00FE4764" w:rsidP="00FE4764">
      <w:pPr>
        <w:bidi/>
        <w:rPr>
          <w:rFonts w:cs="David" w:hint="cs"/>
          <w:rtl/>
        </w:rPr>
      </w:pPr>
    </w:p>
    <w:p w14:paraId="0075B476" w14:textId="77777777" w:rsidR="00FE4764" w:rsidRPr="00FE4764" w:rsidRDefault="00FE4764" w:rsidP="00FE4764">
      <w:pPr>
        <w:bidi/>
        <w:rPr>
          <w:rFonts w:cs="David" w:hint="cs"/>
          <w:rtl/>
        </w:rPr>
      </w:pPr>
      <w:r w:rsidRPr="00FE4764">
        <w:rPr>
          <w:rFonts w:cs="David" w:hint="cs"/>
          <w:rtl/>
        </w:rPr>
        <w:tab/>
        <w:t xml:space="preserve">הממשלה ביקשה פטור מחובת הנחה על הצעת החוק הזאת - הצעת חוק שהייה שלא כדין (איסור סיוע) (הוראות שעה) (תיקון מס' 12), </w:t>
      </w:r>
      <w:proofErr w:type="spellStart"/>
      <w:r w:rsidRPr="00FE4764">
        <w:rPr>
          <w:rFonts w:cs="David" w:hint="cs"/>
          <w:rtl/>
        </w:rPr>
        <w:t>התשס"ט</w:t>
      </w:r>
      <w:proofErr w:type="spellEnd"/>
      <w:r w:rsidRPr="00FE4764">
        <w:rPr>
          <w:rFonts w:cs="David" w:hint="cs"/>
          <w:rtl/>
        </w:rPr>
        <w:t>-2009 - היות ומדובר בהוראת שעה שתוקפה יפוג בשבוע הבאה.</w:t>
      </w:r>
    </w:p>
    <w:p w14:paraId="3E98B7E2" w14:textId="77777777" w:rsidR="00FE4764" w:rsidRPr="00FE4764" w:rsidRDefault="00FE4764" w:rsidP="00FE4764">
      <w:pPr>
        <w:bidi/>
        <w:rPr>
          <w:rFonts w:cs="David" w:hint="cs"/>
          <w:rtl/>
        </w:rPr>
      </w:pPr>
    </w:p>
    <w:p w14:paraId="03D3289B" w14:textId="77777777" w:rsidR="00FE4764" w:rsidRPr="00FE4764" w:rsidRDefault="00FE4764" w:rsidP="00FE4764">
      <w:pPr>
        <w:bidi/>
        <w:rPr>
          <w:rFonts w:cs="David" w:hint="cs"/>
          <w:rtl/>
        </w:rPr>
      </w:pPr>
      <w:r w:rsidRPr="00FE4764">
        <w:rPr>
          <w:rFonts w:cs="David" w:hint="cs"/>
          <w:rtl/>
        </w:rPr>
        <w:tab/>
        <w:t>מי בעד לאפשר פטור מחובת ההנחה לקראת קריאה שניה וקריאה שלישית לאחר הדיון בהנחה? מי בעד ההצעה? מי נגד? מי נמנע?</w:t>
      </w:r>
    </w:p>
    <w:p w14:paraId="56C97688" w14:textId="77777777" w:rsidR="00FE4764" w:rsidRPr="00FE4764" w:rsidRDefault="00FE4764" w:rsidP="00FE4764">
      <w:pPr>
        <w:bidi/>
        <w:rPr>
          <w:rFonts w:cs="David" w:hint="cs"/>
          <w:rtl/>
        </w:rPr>
      </w:pPr>
    </w:p>
    <w:p w14:paraId="09D53067" w14:textId="77777777" w:rsidR="00FE4764" w:rsidRPr="00FE4764" w:rsidRDefault="00FE4764" w:rsidP="00FE4764">
      <w:pPr>
        <w:bidi/>
        <w:jc w:val="center"/>
        <w:rPr>
          <w:rFonts w:cs="David" w:hint="cs"/>
          <w:b/>
          <w:bCs/>
          <w:rtl/>
        </w:rPr>
      </w:pPr>
      <w:r w:rsidRPr="00FE4764">
        <w:rPr>
          <w:rFonts w:cs="David" w:hint="cs"/>
          <w:b/>
          <w:bCs/>
          <w:rtl/>
        </w:rPr>
        <w:t>ה צ ב ע ה</w:t>
      </w:r>
    </w:p>
    <w:p w14:paraId="52AE8F99" w14:textId="77777777" w:rsidR="00FE4764" w:rsidRPr="00FE4764" w:rsidRDefault="00FE4764" w:rsidP="00FE4764">
      <w:pPr>
        <w:bidi/>
        <w:jc w:val="center"/>
        <w:rPr>
          <w:rFonts w:cs="David" w:hint="cs"/>
          <w:rtl/>
        </w:rPr>
      </w:pPr>
    </w:p>
    <w:p w14:paraId="0DC7B28F" w14:textId="77777777" w:rsidR="00FE4764" w:rsidRPr="00FE4764" w:rsidRDefault="00FE4764" w:rsidP="00FE4764">
      <w:pPr>
        <w:bidi/>
        <w:jc w:val="center"/>
        <w:rPr>
          <w:rFonts w:cs="David" w:hint="cs"/>
          <w:rtl/>
        </w:rPr>
      </w:pPr>
      <w:r w:rsidRPr="00FE4764">
        <w:rPr>
          <w:rFonts w:cs="David" w:hint="cs"/>
          <w:rtl/>
        </w:rPr>
        <w:t>בעד - 8</w:t>
      </w:r>
    </w:p>
    <w:p w14:paraId="4119C07C" w14:textId="77777777" w:rsidR="00FE4764" w:rsidRPr="00FE4764" w:rsidRDefault="00FE4764" w:rsidP="00FE4764">
      <w:pPr>
        <w:bidi/>
        <w:jc w:val="center"/>
        <w:rPr>
          <w:rFonts w:cs="David" w:hint="cs"/>
          <w:rtl/>
        </w:rPr>
      </w:pPr>
      <w:r w:rsidRPr="00FE4764">
        <w:rPr>
          <w:rFonts w:cs="David" w:hint="cs"/>
          <w:rtl/>
        </w:rPr>
        <w:t>נגד - אין</w:t>
      </w:r>
    </w:p>
    <w:p w14:paraId="13FA3927" w14:textId="77777777" w:rsidR="00FE4764" w:rsidRPr="00FE4764" w:rsidRDefault="00FE4764" w:rsidP="00FE4764">
      <w:pPr>
        <w:bidi/>
        <w:jc w:val="center"/>
        <w:rPr>
          <w:rFonts w:cs="David" w:hint="cs"/>
          <w:rtl/>
        </w:rPr>
      </w:pPr>
      <w:r w:rsidRPr="00FE4764">
        <w:rPr>
          <w:rFonts w:cs="David" w:hint="cs"/>
          <w:rtl/>
        </w:rPr>
        <w:t>נמנעים - אין</w:t>
      </w:r>
    </w:p>
    <w:p w14:paraId="016F5A6C" w14:textId="77777777" w:rsidR="00FE4764" w:rsidRPr="00FE4764" w:rsidRDefault="00FE4764" w:rsidP="00FE4764">
      <w:pPr>
        <w:bidi/>
        <w:jc w:val="center"/>
        <w:rPr>
          <w:rFonts w:cs="David" w:hint="cs"/>
          <w:rtl/>
        </w:rPr>
      </w:pPr>
      <w:r w:rsidRPr="00FE4764">
        <w:rPr>
          <w:rFonts w:cs="David" w:hint="cs"/>
          <w:rtl/>
        </w:rPr>
        <w:t>בקשת הממשלה להקדמת הדיון בהצעת חוק שהייה שלא כדין (איסור סיוע) (הוראות שעה)</w:t>
      </w:r>
      <w:r w:rsidRPr="00FE4764">
        <w:rPr>
          <w:rFonts w:cs="David"/>
          <w:rtl/>
        </w:rPr>
        <w:br/>
      </w:r>
      <w:r w:rsidRPr="00FE4764">
        <w:rPr>
          <w:rFonts w:cs="David" w:hint="cs"/>
          <w:rtl/>
        </w:rPr>
        <w:t xml:space="preserve">(תיקון מס' 12), </w:t>
      </w:r>
      <w:proofErr w:type="spellStart"/>
      <w:r w:rsidRPr="00FE4764">
        <w:rPr>
          <w:rFonts w:cs="David" w:hint="cs"/>
          <w:rtl/>
        </w:rPr>
        <w:t>התשס"ט</w:t>
      </w:r>
      <w:proofErr w:type="spellEnd"/>
      <w:r w:rsidRPr="00FE4764">
        <w:rPr>
          <w:rFonts w:cs="David" w:hint="cs"/>
          <w:rtl/>
        </w:rPr>
        <w:t>-2009, נתקבלה.</w:t>
      </w:r>
    </w:p>
    <w:p w14:paraId="27EC9F20" w14:textId="77777777" w:rsidR="00FE4764" w:rsidRPr="00FE4764" w:rsidRDefault="00FE4764" w:rsidP="00FE4764">
      <w:pPr>
        <w:bidi/>
        <w:rPr>
          <w:rFonts w:cs="David" w:hint="cs"/>
          <w:rtl/>
        </w:rPr>
      </w:pPr>
    </w:p>
    <w:p w14:paraId="3BA169D1" w14:textId="77777777" w:rsidR="00FE4764" w:rsidRPr="00FE4764" w:rsidRDefault="00FE4764" w:rsidP="00FE4764">
      <w:pPr>
        <w:bidi/>
        <w:rPr>
          <w:rFonts w:cs="David" w:hint="cs"/>
          <w:rtl/>
        </w:rPr>
      </w:pPr>
    </w:p>
    <w:p w14:paraId="3A653814" w14:textId="77777777" w:rsidR="00FE4764" w:rsidRPr="00FE4764" w:rsidRDefault="00FE4764" w:rsidP="00FE4764">
      <w:pPr>
        <w:bidi/>
        <w:rPr>
          <w:rFonts w:cs="David" w:hint="cs"/>
          <w:u w:val="single"/>
          <w:rtl/>
        </w:rPr>
      </w:pPr>
      <w:r w:rsidRPr="00FE4764">
        <w:rPr>
          <w:rFonts w:cs="David" w:hint="cs"/>
          <w:u w:val="single"/>
          <w:rtl/>
        </w:rPr>
        <w:t xml:space="preserve">היו"ר זאב </w:t>
      </w:r>
      <w:proofErr w:type="spellStart"/>
      <w:r w:rsidRPr="00FE4764">
        <w:rPr>
          <w:rFonts w:cs="David" w:hint="cs"/>
          <w:u w:val="single"/>
          <w:rtl/>
        </w:rPr>
        <w:t>אלקין</w:t>
      </w:r>
      <w:proofErr w:type="spellEnd"/>
      <w:r w:rsidRPr="00FE4764">
        <w:rPr>
          <w:rFonts w:cs="David" w:hint="cs"/>
          <w:u w:val="single"/>
          <w:rtl/>
        </w:rPr>
        <w:t>:</w:t>
      </w:r>
    </w:p>
    <w:p w14:paraId="58251B73" w14:textId="77777777" w:rsidR="00FE4764" w:rsidRPr="00FE4764" w:rsidRDefault="00FE4764" w:rsidP="00FE4764">
      <w:pPr>
        <w:bidi/>
        <w:rPr>
          <w:rFonts w:cs="David" w:hint="cs"/>
          <w:rtl/>
        </w:rPr>
      </w:pPr>
    </w:p>
    <w:p w14:paraId="229AEFDC" w14:textId="77777777" w:rsidR="00FE4764" w:rsidRPr="00FE4764" w:rsidRDefault="00FE4764" w:rsidP="00FE4764">
      <w:pPr>
        <w:bidi/>
        <w:rPr>
          <w:rFonts w:cs="David" w:hint="cs"/>
          <w:rtl/>
        </w:rPr>
      </w:pPr>
      <w:r w:rsidRPr="00FE4764">
        <w:rPr>
          <w:rFonts w:cs="David" w:hint="cs"/>
          <w:rtl/>
        </w:rPr>
        <w:tab/>
        <w:t>בקשת הממשלה אושרה.</w:t>
      </w:r>
    </w:p>
    <w:p w14:paraId="2CF07FAC" w14:textId="77777777" w:rsidR="00FE4764" w:rsidRPr="00FE4764" w:rsidRDefault="00FE4764" w:rsidP="00FE4764">
      <w:pPr>
        <w:bidi/>
        <w:rPr>
          <w:rFonts w:cs="David" w:hint="cs"/>
          <w:rtl/>
        </w:rPr>
      </w:pPr>
    </w:p>
    <w:p w14:paraId="215EBE88" w14:textId="77777777" w:rsidR="00FE4764" w:rsidRPr="00FE4764" w:rsidRDefault="00FE4764" w:rsidP="00FE4764">
      <w:pPr>
        <w:bidi/>
        <w:rPr>
          <w:rFonts w:cs="David" w:hint="cs"/>
          <w:rtl/>
        </w:rPr>
      </w:pPr>
      <w:r w:rsidRPr="00FE4764">
        <w:rPr>
          <w:rFonts w:cs="David" w:hint="cs"/>
          <w:rtl/>
        </w:rPr>
        <w:tab/>
        <w:t>תודה רבה. תם סדר-היום.</w:t>
      </w:r>
    </w:p>
    <w:p w14:paraId="4AC0211A" w14:textId="77777777" w:rsidR="00FE4764" w:rsidRPr="00FE4764" w:rsidRDefault="00FE4764" w:rsidP="00FE4764">
      <w:pPr>
        <w:bidi/>
        <w:rPr>
          <w:rFonts w:cs="David" w:hint="cs"/>
          <w:rtl/>
        </w:rPr>
      </w:pPr>
    </w:p>
    <w:p w14:paraId="47C2B70A" w14:textId="77777777" w:rsidR="00FE4764" w:rsidRPr="00FE4764" w:rsidRDefault="00FE4764" w:rsidP="00FE4764">
      <w:pPr>
        <w:bidi/>
        <w:rPr>
          <w:rFonts w:cs="David" w:hint="cs"/>
          <w:rtl/>
        </w:rPr>
      </w:pPr>
      <w:r w:rsidRPr="00FE4764">
        <w:rPr>
          <w:rFonts w:cs="David" w:hint="cs"/>
          <w:rtl/>
        </w:rPr>
        <w:tab/>
        <w:t>הישיבה נעולה.</w:t>
      </w:r>
    </w:p>
    <w:p w14:paraId="13F4D73F" w14:textId="77777777" w:rsidR="00FE4764" w:rsidRPr="00FE4764" w:rsidRDefault="00FE4764" w:rsidP="00FE4764">
      <w:pPr>
        <w:bidi/>
        <w:rPr>
          <w:rFonts w:cs="David" w:hint="cs"/>
          <w:rtl/>
        </w:rPr>
      </w:pPr>
    </w:p>
    <w:p w14:paraId="32F252D8" w14:textId="77777777" w:rsidR="00FE4764" w:rsidRDefault="00FE4764" w:rsidP="00FE4764">
      <w:pPr>
        <w:bidi/>
        <w:rPr>
          <w:rFonts w:cs="David" w:hint="cs"/>
          <w:rtl/>
        </w:rPr>
      </w:pPr>
    </w:p>
    <w:p w14:paraId="156102D6" w14:textId="77777777" w:rsidR="00FE4764" w:rsidRDefault="00FE4764" w:rsidP="00FE4764">
      <w:pPr>
        <w:bidi/>
        <w:rPr>
          <w:rFonts w:cs="David" w:hint="cs"/>
          <w:rtl/>
        </w:rPr>
      </w:pPr>
    </w:p>
    <w:p w14:paraId="45B68177" w14:textId="77777777" w:rsidR="00FE4764" w:rsidRDefault="00FE4764" w:rsidP="00FE4764">
      <w:pPr>
        <w:bidi/>
        <w:rPr>
          <w:rFonts w:cs="David" w:hint="cs"/>
          <w:rtl/>
        </w:rPr>
      </w:pPr>
    </w:p>
    <w:p w14:paraId="05919524" w14:textId="77777777" w:rsidR="00FE4764" w:rsidRPr="00FE4764" w:rsidRDefault="00FE4764" w:rsidP="00FE4764">
      <w:pPr>
        <w:bidi/>
        <w:rPr>
          <w:rFonts w:cs="David" w:hint="cs"/>
          <w:rtl/>
        </w:rPr>
      </w:pPr>
    </w:p>
    <w:p w14:paraId="3D133090" w14:textId="77777777" w:rsidR="00FE4764" w:rsidRPr="00FE4764" w:rsidRDefault="00FE4764" w:rsidP="00FE4764">
      <w:pPr>
        <w:bidi/>
        <w:rPr>
          <w:rFonts w:cs="David" w:hint="cs"/>
          <w:b/>
          <w:bCs/>
          <w:u w:val="single"/>
          <w:rtl/>
        </w:rPr>
      </w:pPr>
      <w:r w:rsidRPr="00FE4764">
        <w:rPr>
          <w:rFonts w:cs="David" w:hint="cs"/>
          <w:rtl/>
        </w:rPr>
        <w:tab/>
      </w:r>
      <w:r w:rsidRPr="00FE4764">
        <w:rPr>
          <w:rFonts w:cs="David" w:hint="cs"/>
          <w:b/>
          <w:bCs/>
          <w:u w:val="single"/>
          <w:rtl/>
        </w:rPr>
        <w:t>הישיבה ננעלה בשעה  11:24.</w:t>
      </w:r>
    </w:p>
    <w:p w14:paraId="243ADDC7" w14:textId="77777777" w:rsidR="00552A80" w:rsidRPr="00FE4764" w:rsidRDefault="00552A80" w:rsidP="00FE4764">
      <w:pPr>
        <w:bidi/>
        <w:rPr>
          <w:rFonts w:cs="David"/>
        </w:rPr>
      </w:pPr>
    </w:p>
    <w:sectPr w:rsidR="00552A80" w:rsidRPr="00FE4764" w:rsidSect="00FE476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30B1" w14:textId="77777777" w:rsidR="00FE4764" w:rsidRDefault="00FE4764">
      <w:r>
        <w:separator/>
      </w:r>
    </w:p>
  </w:endnote>
  <w:endnote w:type="continuationSeparator" w:id="0">
    <w:p w14:paraId="5BA2F12B" w14:textId="77777777" w:rsidR="00FE4764" w:rsidRDefault="00FE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F07E" w14:textId="77777777" w:rsidR="00FE4764" w:rsidRDefault="00FE4764">
      <w:r>
        <w:separator/>
      </w:r>
    </w:p>
  </w:footnote>
  <w:footnote w:type="continuationSeparator" w:id="0">
    <w:p w14:paraId="66897959" w14:textId="77777777" w:rsidR="00FE4764" w:rsidRDefault="00FE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A9CB" w14:textId="77777777" w:rsidR="00FE4764" w:rsidRDefault="00FE476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14:paraId="468CC70F" w14:textId="77777777" w:rsidR="00FE4764" w:rsidRDefault="00FE4764">
    <w:pPr>
      <w:pStyle w:val="Header"/>
      <w:ind w:right="360"/>
      <w:jc w:val="both"/>
      <w:rPr>
        <w:rtl/>
      </w:rPr>
    </w:pPr>
  </w:p>
  <w:p w14:paraId="21BD5D06" w14:textId="77777777" w:rsidR="00FE4764" w:rsidRDefault="00FE4764"/>
  <w:p w14:paraId="78A66919" w14:textId="77777777" w:rsidR="00FE4764" w:rsidRDefault="00FE4764"/>
  <w:p w14:paraId="231ACD95" w14:textId="77777777" w:rsidR="00FE4764" w:rsidRDefault="00FE4764"/>
  <w:p w14:paraId="564D9D60" w14:textId="77777777" w:rsidR="00FE4764" w:rsidRDefault="00FE4764"/>
  <w:p w14:paraId="7A9B5A51" w14:textId="77777777" w:rsidR="00FE4764" w:rsidRDefault="00FE4764"/>
  <w:p w14:paraId="34E4CB97" w14:textId="77777777" w:rsidR="00FE4764" w:rsidRDefault="00FE4764"/>
  <w:p w14:paraId="48632491" w14:textId="77777777" w:rsidR="00FE4764" w:rsidRDefault="00FE4764"/>
  <w:p w14:paraId="1E7E97CF" w14:textId="77777777" w:rsidR="00FE4764" w:rsidRDefault="00FE4764"/>
  <w:p w14:paraId="79929E76" w14:textId="77777777" w:rsidR="00FE4764" w:rsidRDefault="00FE47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C91D" w14:textId="77777777" w:rsidR="00FE4764" w:rsidRDefault="00FE476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19</w:t>
    </w:r>
    <w:r>
      <w:rPr>
        <w:rStyle w:val="PageNumber"/>
        <w:rtl/>
      </w:rPr>
      <w:fldChar w:fldCharType="end"/>
    </w:r>
  </w:p>
  <w:p w14:paraId="67F322EB" w14:textId="77777777" w:rsidR="00FE4764" w:rsidRDefault="00FE4764" w:rsidP="00FE4764">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3858פרוטוקול_ישיבת_ועדה.doc"/>
    <w:docVar w:name="StartMode" w:val="3"/>
  </w:docVars>
  <w:rsids>
    <w:rsidRoot w:val="0093406C"/>
    <w:rsid w:val="00552A80"/>
    <w:rsid w:val="0093406C"/>
    <w:rsid w:val="00965806"/>
    <w:rsid w:val="00C82E4C"/>
    <w:rsid w:val="00DF75F6"/>
    <w:rsid w:val="00FE4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3A67856"/>
  <w15:chartTrackingRefBased/>
  <w15:docId w15:val="{C8E12BF0-2EA0-4B58-806D-E72130BF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E4764"/>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FE4764"/>
    <w:pPr>
      <w:keepNext/>
      <w:overflowPunct w:val="0"/>
      <w:autoSpaceDE w:val="0"/>
      <w:autoSpaceDN w:val="0"/>
      <w:bidi/>
      <w:adjustRightInd w:val="0"/>
      <w:jc w:val="center"/>
      <w:textAlignment w:val="baseline"/>
      <w:outlineLvl w:val="6"/>
    </w:pPr>
    <w:rPr>
      <w:rFonts w:cs="David"/>
      <w:b/>
      <w:bCs/>
      <w:sz w:val="22"/>
      <w:lang w:eastAsia="he-IL"/>
    </w:rPr>
  </w:style>
  <w:style w:type="paragraph" w:styleId="Heading9">
    <w:name w:val="heading 9"/>
    <w:basedOn w:val="Normal"/>
    <w:next w:val="Normal"/>
    <w:qFormat/>
    <w:rsid w:val="00FE4764"/>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E476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E4764"/>
  </w:style>
  <w:style w:type="paragraph" w:styleId="Footer">
    <w:name w:val="footer"/>
    <w:basedOn w:val="Normal"/>
    <w:rsid w:val="00FE4764"/>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2802</Words>
  <Characters>15978</Characters>
  <Application>Microsoft Office Word</Application>
  <DocSecurity>0</DocSecurity>
  <Lines>133</Lines>
  <Paragraphs>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