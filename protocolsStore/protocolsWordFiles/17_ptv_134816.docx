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4643" w14:textId="77777777" w:rsidR="00EF5B69" w:rsidRPr="00EF5B69" w:rsidRDefault="00EF5B69" w:rsidP="00EF5B69">
      <w:pPr>
        <w:pStyle w:val="Heading5"/>
        <w:rPr>
          <w:b/>
          <w:bCs/>
          <w:sz w:val="24"/>
          <w:rtl/>
        </w:rPr>
      </w:pPr>
      <w:r w:rsidRPr="00EF5B69">
        <w:rPr>
          <w:b/>
          <w:bCs/>
          <w:sz w:val="24"/>
          <w:rtl/>
        </w:rPr>
        <w:t xml:space="preserve">הכנסת </w:t>
      </w:r>
      <w:r w:rsidRPr="00EF5B69">
        <w:rPr>
          <w:rFonts w:hint="cs"/>
          <w:b/>
          <w:bCs/>
          <w:sz w:val="24"/>
          <w:rtl/>
        </w:rPr>
        <w:t>השבע-עשרה</w:t>
      </w:r>
      <w:r w:rsidRPr="00EF5B69">
        <w:rPr>
          <w:b/>
          <w:bCs/>
          <w:sz w:val="24"/>
          <w:rtl/>
        </w:rPr>
        <w:tab/>
      </w:r>
      <w:r w:rsidRPr="00EF5B69">
        <w:rPr>
          <w:b/>
          <w:bCs/>
          <w:sz w:val="24"/>
          <w:rtl/>
        </w:rPr>
        <w:tab/>
      </w:r>
      <w:r w:rsidRPr="00EF5B69">
        <w:rPr>
          <w:b/>
          <w:bCs/>
          <w:sz w:val="24"/>
          <w:rtl/>
        </w:rPr>
        <w:tab/>
      </w:r>
      <w:r w:rsidRPr="00EF5B69">
        <w:rPr>
          <w:b/>
          <w:bCs/>
          <w:sz w:val="24"/>
          <w:rtl/>
        </w:rPr>
        <w:tab/>
      </w:r>
      <w:r w:rsidRPr="00EF5B69">
        <w:rPr>
          <w:b/>
          <w:bCs/>
          <w:sz w:val="24"/>
          <w:rtl/>
        </w:rPr>
        <w:tab/>
        <w:t>נוסח לא מתוקן</w:t>
      </w:r>
    </w:p>
    <w:p w14:paraId="7B08764B" w14:textId="77777777" w:rsidR="00EF5B69" w:rsidRPr="00EF5B69" w:rsidRDefault="00EF5B69" w:rsidP="00EF5B69">
      <w:pPr>
        <w:bidi/>
        <w:jc w:val="both"/>
        <w:rPr>
          <w:rFonts w:cs="David" w:hint="cs"/>
          <w:b/>
          <w:bCs/>
          <w:rtl/>
        </w:rPr>
      </w:pPr>
      <w:r w:rsidRPr="00EF5B69">
        <w:rPr>
          <w:rFonts w:cs="David"/>
          <w:b/>
          <w:bCs/>
          <w:rtl/>
        </w:rPr>
        <w:t xml:space="preserve">מושב </w:t>
      </w:r>
      <w:r w:rsidRPr="00EF5B69">
        <w:rPr>
          <w:rFonts w:cs="David" w:hint="cs"/>
          <w:b/>
          <w:bCs/>
          <w:rtl/>
        </w:rPr>
        <w:t>שלישי</w:t>
      </w:r>
    </w:p>
    <w:p w14:paraId="0EAF0220" w14:textId="77777777" w:rsidR="00EF5B69" w:rsidRPr="00EF5B69" w:rsidRDefault="00EF5B69" w:rsidP="00EF5B69">
      <w:pPr>
        <w:bidi/>
        <w:jc w:val="both"/>
        <w:rPr>
          <w:rFonts w:cs="David"/>
          <w:b/>
          <w:bCs/>
          <w:rtl/>
        </w:rPr>
      </w:pPr>
    </w:p>
    <w:p w14:paraId="6AF1483C" w14:textId="77777777" w:rsidR="00EF5B69" w:rsidRPr="00EF5B69" w:rsidRDefault="00EF5B69" w:rsidP="00EF5B69">
      <w:pPr>
        <w:bidi/>
        <w:jc w:val="both"/>
        <w:rPr>
          <w:rFonts w:cs="David"/>
          <w:b/>
          <w:bCs/>
          <w:rtl/>
        </w:rPr>
      </w:pPr>
    </w:p>
    <w:p w14:paraId="456D11FE" w14:textId="77777777" w:rsidR="00EF5B69" w:rsidRPr="00EF5B69" w:rsidRDefault="00EF5B69" w:rsidP="00EF5B69">
      <w:pPr>
        <w:bidi/>
        <w:jc w:val="both"/>
        <w:rPr>
          <w:rFonts w:cs="David"/>
          <w:b/>
          <w:bCs/>
          <w:rtl/>
        </w:rPr>
      </w:pPr>
    </w:p>
    <w:p w14:paraId="04582235" w14:textId="77777777" w:rsidR="00EF5B69" w:rsidRPr="00EF5B69" w:rsidRDefault="00EF5B69" w:rsidP="00EF5B69">
      <w:pPr>
        <w:bidi/>
        <w:jc w:val="both"/>
        <w:rPr>
          <w:rFonts w:cs="David"/>
          <w:b/>
          <w:bCs/>
          <w:rtl/>
        </w:rPr>
      </w:pPr>
    </w:p>
    <w:p w14:paraId="4424F211" w14:textId="77777777" w:rsidR="00EF5B69" w:rsidRPr="00EF5B69" w:rsidRDefault="00EF5B69" w:rsidP="00EF5B69">
      <w:pPr>
        <w:bidi/>
        <w:jc w:val="center"/>
        <w:rPr>
          <w:rFonts w:cs="David" w:hint="cs"/>
          <w:b/>
          <w:bCs/>
          <w:rtl/>
        </w:rPr>
      </w:pPr>
      <w:r w:rsidRPr="00EF5B69">
        <w:rPr>
          <w:rFonts w:cs="David"/>
          <w:b/>
          <w:bCs/>
          <w:rtl/>
        </w:rPr>
        <w:t>פרוטוקול מס'</w:t>
      </w:r>
      <w:r w:rsidRPr="00EF5B69">
        <w:rPr>
          <w:rFonts w:cs="David" w:hint="cs"/>
          <w:b/>
          <w:bCs/>
          <w:rtl/>
        </w:rPr>
        <w:t xml:space="preserve"> 164</w:t>
      </w:r>
    </w:p>
    <w:p w14:paraId="58675376" w14:textId="77777777" w:rsidR="00EF5B69" w:rsidRPr="00EF5B69" w:rsidRDefault="00EF5B69" w:rsidP="00EF5B69">
      <w:pPr>
        <w:bidi/>
        <w:jc w:val="center"/>
        <w:rPr>
          <w:rFonts w:cs="David" w:hint="cs"/>
          <w:b/>
          <w:bCs/>
          <w:rtl/>
        </w:rPr>
      </w:pPr>
      <w:r w:rsidRPr="00EF5B69">
        <w:rPr>
          <w:rFonts w:cs="David" w:hint="cs"/>
          <w:b/>
          <w:bCs/>
          <w:rtl/>
        </w:rPr>
        <w:t>מישיבת משותפת של ועדת הכנסת עם ועדת האתיקה וחברי הוועדה להכנת כללי האתיקה בראשות פרופ' יצחק זמיר</w:t>
      </w:r>
    </w:p>
    <w:p w14:paraId="0EF9B52E" w14:textId="77777777" w:rsidR="00EF5B69" w:rsidRPr="00EF5B69" w:rsidRDefault="00EF5B69" w:rsidP="00EF5B69">
      <w:pPr>
        <w:bidi/>
        <w:jc w:val="center"/>
        <w:rPr>
          <w:rFonts w:cs="David"/>
          <w:b/>
          <w:bCs/>
          <w:u w:val="single"/>
          <w:rtl/>
        </w:rPr>
      </w:pPr>
      <w:r w:rsidRPr="00EF5B69">
        <w:rPr>
          <w:rFonts w:cs="David" w:hint="cs"/>
          <w:b/>
          <w:bCs/>
          <w:u w:val="single"/>
          <w:rtl/>
        </w:rPr>
        <w:t xml:space="preserve">יום שלישי, ג' בכסלו </w:t>
      </w:r>
      <w:proofErr w:type="spellStart"/>
      <w:r w:rsidRPr="00EF5B69">
        <w:rPr>
          <w:rFonts w:cs="David" w:hint="cs"/>
          <w:b/>
          <w:bCs/>
          <w:u w:val="single"/>
          <w:rtl/>
        </w:rPr>
        <w:t>התשס"ח</w:t>
      </w:r>
      <w:proofErr w:type="spellEnd"/>
      <w:r w:rsidRPr="00EF5B69">
        <w:rPr>
          <w:rFonts w:cs="David" w:hint="cs"/>
          <w:b/>
          <w:bCs/>
          <w:u w:val="single"/>
          <w:rtl/>
        </w:rPr>
        <w:t xml:space="preserve"> (13.11.2007),  בשעה 14:00</w:t>
      </w:r>
    </w:p>
    <w:p w14:paraId="1CA85AFD" w14:textId="77777777" w:rsidR="00EF5B69" w:rsidRPr="00EF5B69" w:rsidRDefault="00EF5B69" w:rsidP="00EF5B69">
      <w:pPr>
        <w:bidi/>
        <w:jc w:val="both"/>
        <w:rPr>
          <w:rFonts w:cs="David"/>
          <w:b/>
          <w:bCs/>
          <w:rtl/>
        </w:rPr>
      </w:pPr>
    </w:p>
    <w:p w14:paraId="01B75502" w14:textId="77777777" w:rsidR="00EF5B69" w:rsidRPr="00EF5B69" w:rsidRDefault="00EF5B69" w:rsidP="00EF5B69">
      <w:pPr>
        <w:bidi/>
        <w:jc w:val="both"/>
        <w:rPr>
          <w:rFonts w:cs="David"/>
          <w:b/>
          <w:bCs/>
          <w:rtl/>
        </w:rPr>
      </w:pPr>
    </w:p>
    <w:p w14:paraId="7144F0EF" w14:textId="77777777" w:rsidR="00EF5B69" w:rsidRPr="00EF5B69" w:rsidRDefault="00EF5B69" w:rsidP="00EF5B69">
      <w:pPr>
        <w:tabs>
          <w:tab w:val="left" w:pos="1221"/>
        </w:tabs>
        <w:bidi/>
        <w:jc w:val="both"/>
        <w:rPr>
          <w:rFonts w:cs="David" w:hint="cs"/>
          <w:b/>
          <w:bCs/>
          <w:u w:val="single"/>
          <w:rtl/>
        </w:rPr>
      </w:pPr>
    </w:p>
    <w:p w14:paraId="7CDBFE67" w14:textId="77777777" w:rsidR="00EF5B69" w:rsidRPr="00EF5B69" w:rsidRDefault="00EF5B69" w:rsidP="00EF5B69">
      <w:pPr>
        <w:tabs>
          <w:tab w:val="left" w:pos="1221"/>
        </w:tabs>
        <w:bidi/>
        <w:jc w:val="both"/>
        <w:rPr>
          <w:rFonts w:cs="David" w:hint="cs"/>
          <w:rtl/>
        </w:rPr>
      </w:pPr>
      <w:r w:rsidRPr="00EF5B69">
        <w:rPr>
          <w:rFonts w:cs="David"/>
          <w:b/>
          <w:bCs/>
          <w:u w:val="single"/>
          <w:rtl/>
        </w:rPr>
        <w:t>סדר היום</w:t>
      </w:r>
      <w:r w:rsidRPr="00EF5B69">
        <w:rPr>
          <w:rFonts w:cs="David"/>
          <w:rtl/>
        </w:rPr>
        <w:t>:</w:t>
      </w:r>
      <w:r w:rsidRPr="00EF5B69">
        <w:rPr>
          <w:rFonts w:cs="David" w:hint="cs"/>
          <w:b/>
          <w:bCs/>
          <w:rtl/>
        </w:rPr>
        <w:t xml:space="preserve"> </w:t>
      </w:r>
      <w:r w:rsidRPr="00EF5B69">
        <w:rPr>
          <w:rFonts w:cs="David" w:hint="cs"/>
          <w:rtl/>
        </w:rPr>
        <w:t xml:space="preserve">המשך דיון בדוח הוועדה הציבורית להכנת כללי האתיקה לחברי הכנסת. פרק ו' </w:t>
      </w:r>
      <w:r w:rsidRPr="00EF5B69">
        <w:rPr>
          <w:rFonts w:cs="David"/>
          <w:rtl/>
        </w:rPr>
        <w:t>–</w:t>
      </w:r>
      <w:r w:rsidRPr="00EF5B69">
        <w:rPr>
          <w:rFonts w:cs="David" w:hint="cs"/>
          <w:rtl/>
        </w:rPr>
        <w:t xml:space="preserve"> הקשר עם הציבור, החל מסעיף 27 ואילך. </w:t>
      </w:r>
    </w:p>
    <w:p w14:paraId="1EBBB6D2" w14:textId="77777777" w:rsidR="00EF5B69" w:rsidRPr="00EF5B69" w:rsidRDefault="00EF5B69" w:rsidP="00EF5B69">
      <w:pPr>
        <w:bidi/>
        <w:jc w:val="both"/>
        <w:rPr>
          <w:rFonts w:cs="David" w:hint="cs"/>
          <w:rtl/>
        </w:rPr>
      </w:pPr>
    </w:p>
    <w:p w14:paraId="22616471" w14:textId="77777777" w:rsidR="00EF5B69" w:rsidRPr="00EF5B69" w:rsidRDefault="00EF5B69" w:rsidP="00EF5B69">
      <w:pPr>
        <w:bidi/>
        <w:jc w:val="both"/>
        <w:rPr>
          <w:rFonts w:cs="David" w:hint="cs"/>
          <w:rtl/>
        </w:rPr>
      </w:pPr>
    </w:p>
    <w:p w14:paraId="0D5707D7" w14:textId="77777777" w:rsidR="00EF5B69" w:rsidRPr="00EF5B69" w:rsidRDefault="00EF5B69" w:rsidP="00EF5B69">
      <w:pPr>
        <w:bidi/>
        <w:jc w:val="both"/>
        <w:rPr>
          <w:rFonts w:cs="David"/>
          <w:rtl/>
        </w:rPr>
      </w:pPr>
    </w:p>
    <w:p w14:paraId="5ED46CD7" w14:textId="77777777" w:rsidR="00EF5B69" w:rsidRPr="00EF5B69" w:rsidRDefault="00EF5B69" w:rsidP="00EF5B69">
      <w:pPr>
        <w:bidi/>
        <w:jc w:val="both"/>
        <w:rPr>
          <w:rFonts w:cs="David"/>
          <w:b/>
          <w:bCs/>
          <w:u w:val="single"/>
          <w:rtl/>
        </w:rPr>
      </w:pPr>
      <w:r w:rsidRPr="00EF5B69">
        <w:rPr>
          <w:rFonts w:cs="David"/>
          <w:b/>
          <w:bCs/>
          <w:u w:val="single"/>
          <w:rtl/>
        </w:rPr>
        <w:t>נכחו</w:t>
      </w:r>
      <w:r w:rsidRPr="00EF5B69">
        <w:rPr>
          <w:rFonts w:cs="David"/>
          <w:rtl/>
        </w:rPr>
        <w:t>:</w:t>
      </w:r>
    </w:p>
    <w:p w14:paraId="1660549E" w14:textId="77777777" w:rsidR="00EF5B69" w:rsidRPr="00EF5B69" w:rsidRDefault="00EF5B69" w:rsidP="00EF5B69">
      <w:pPr>
        <w:bidi/>
        <w:jc w:val="both"/>
        <w:rPr>
          <w:rFonts w:cs="David"/>
          <w:rtl/>
        </w:rPr>
      </w:pPr>
    </w:p>
    <w:p w14:paraId="089AE314" w14:textId="77777777" w:rsidR="00EF5B69" w:rsidRPr="00EF5B69" w:rsidRDefault="00EF5B69" w:rsidP="00EF5B69">
      <w:pPr>
        <w:tabs>
          <w:tab w:val="left" w:pos="1788"/>
        </w:tabs>
        <w:bidi/>
        <w:jc w:val="both"/>
        <w:rPr>
          <w:rFonts w:cs="David"/>
          <w:rtl/>
        </w:rPr>
      </w:pPr>
      <w:r w:rsidRPr="00EF5B69">
        <w:rPr>
          <w:rFonts w:cs="David"/>
          <w:b/>
          <w:bCs/>
          <w:u w:val="single"/>
          <w:rtl/>
        </w:rPr>
        <w:t>חברי הוועדה</w:t>
      </w:r>
      <w:r w:rsidRPr="00EF5B69">
        <w:rPr>
          <w:rFonts w:cs="David"/>
          <w:rtl/>
        </w:rPr>
        <w:t>:</w:t>
      </w:r>
    </w:p>
    <w:p w14:paraId="39063A27" w14:textId="77777777" w:rsidR="00EF5B69" w:rsidRPr="00EF5B69" w:rsidRDefault="00EF5B69" w:rsidP="00EF5B69">
      <w:pPr>
        <w:bidi/>
        <w:jc w:val="both"/>
        <w:rPr>
          <w:rFonts w:cs="David" w:hint="cs"/>
          <w:rtl/>
        </w:rPr>
      </w:pPr>
      <w:r w:rsidRPr="00EF5B69">
        <w:rPr>
          <w:rFonts w:cs="David" w:hint="cs"/>
          <w:rtl/>
        </w:rPr>
        <w:t xml:space="preserve">דוד טל </w:t>
      </w:r>
      <w:r w:rsidRPr="00EF5B69">
        <w:rPr>
          <w:rFonts w:cs="David"/>
          <w:rtl/>
        </w:rPr>
        <w:t>–</w:t>
      </w:r>
      <w:r w:rsidRPr="00EF5B69">
        <w:rPr>
          <w:rFonts w:cs="David" w:hint="cs"/>
          <w:rtl/>
        </w:rPr>
        <w:t xml:space="preserve"> היו"ר</w:t>
      </w:r>
    </w:p>
    <w:p w14:paraId="3EF1B360" w14:textId="77777777" w:rsidR="00EF5B69" w:rsidRPr="00EF5B69" w:rsidRDefault="00EF5B69" w:rsidP="00EF5B69">
      <w:pPr>
        <w:bidi/>
        <w:jc w:val="both"/>
        <w:rPr>
          <w:rFonts w:cs="David" w:hint="cs"/>
          <w:rtl/>
        </w:rPr>
      </w:pPr>
      <w:r w:rsidRPr="00EF5B69">
        <w:rPr>
          <w:rFonts w:cs="David" w:hint="cs"/>
          <w:rtl/>
        </w:rPr>
        <w:t>רונית תירוש</w:t>
      </w:r>
    </w:p>
    <w:p w14:paraId="597B2F1C" w14:textId="77777777" w:rsidR="00EF5B69" w:rsidRPr="00EF5B69" w:rsidRDefault="00EF5B69" w:rsidP="00EF5B69">
      <w:pPr>
        <w:bidi/>
        <w:jc w:val="both"/>
        <w:rPr>
          <w:rFonts w:cs="David" w:hint="cs"/>
          <w:rtl/>
        </w:rPr>
      </w:pPr>
      <w:r w:rsidRPr="00EF5B69">
        <w:rPr>
          <w:rFonts w:cs="David" w:hint="cs"/>
          <w:rtl/>
        </w:rPr>
        <w:t>גדעון סער</w:t>
      </w:r>
    </w:p>
    <w:p w14:paraId="65CB18B7" w14:textId="77777777" w:rsidR="00EF5B69" w:rsidRPr="00EF5B69" w:rsidRDefault="00EF5B69" w:rsidP="00EF5B69">
      <w:pPr>
        <w:bidi/>
        <w:jc w:val="both"/>
        <w:rPr>
          <w:rFonts w:cs="David"/>
          <w:rtl/>
        </w:rPr>
      </w:pPr>
    </w:p>
    <w:p w14:paraId="3B8012A0" w14:textId="77777777" w:rsidR="00EF5B69" w:rsidRPr="00EF5B69" w:rsidRDefault="00EF5B69" w:rsidP="00EF5B69">
      <w:pPr>
        <w:tabs>
          <w:tab w:val="left" w:pos="1788"/>
          <w:tab w:val="left" w:pos="3631"/>
        </w:tabs>
        <w:bidi/>
        <w:jc w:val="both"/>
        <w:rPr>
          <w:rFonts w:cs="David" w:hint="cs"/>
          <w:b/>
          <w:bCs/>
          <w:u w:val="single"/>
          <w:rtl/>
        </w:rPr>
      </w:pPr>
    </w:p>
    <w:p w14:paraId="3B575E6A" w14:textId="77777777" w:rsidR="00EF5B69" w:rsidRPr="00EF5B69" w:rsidRDefault="00EF5B69" w:rsidP="00EF5B69">
      <w:pPr>
        <w:tabs>
          <w:tab w:val="left" w:pos="1788"/>
          <w:tab w:val="left" w:pos="3631"/>
        </w:tabs>
        <w:bidi/>
        <w:jc w:val="both"/>
        <w:rPr>
          <w:rFonts w:cs="David" w:hint="cs"/>
          <w:b/>
          <w:bCs/>
          <w:u w:val="single"/>
          <w:rtl/>
        </w:rPr>
      </w:pPr>
    </w:p>
    <w:p w14:paraId="21CDDDA1" w14:textId="77777777" w:rsidR="00EF5B69" w:rsidRPr="00EF5B69" w:rsidRDefault="00EF5B69" w:rsidP="00EF5B69">
      <w:pPr>
        <w:tabs>
          <w:tab w:val="left" w:pos="1788"/>
          <w:tab w:val="left" w:pos="3631"/>
        </w:tabs>
        <w:bidi/>
        <w:jc w:val="both"/>
        <w:rPr>
          <w:rFonts w:cs="David" w:hint="cs"/>
          <w:b/>
          <w:bCs/>
          <w:u w:val="single"/>
          <w:rtl/>
        </w:rPr>
      </w:pPr>
    </w:p>
    <w:p w14:paraId="71BC2A26" w14:textId="77777777" w:rsidR="00EF5B69" w:rsidRPr="00EF5B69" w:rsidRDefault="00EF5B69" w:rsidP="00EF5B69">
      <w:pPr>
        <w:tabs>
          <w:tab w:val="left" w:pos="1788"/>
          <w:tab w:val="left" w:pos="3631"/>
        </w:tabs>
        <w:bidi/>
        <w:jc w:val="both"/>
        <w:rPr>
          <w:rFonts w:cs="David" w:hint="cs"/>
          <w:rtl/>
        </w:rPr>
      </w:pPr>
      <w:r w:rsidRPr="00EF5B69">
        <w:rPr>
          <w:rFonts w:cs="David"/>
          <w:b/>
          <w:bCs/>
          <w:u w:val="single"/>
          <w:rtl/>
        </w:rPr>
        <w:t>מוזמנים</w:t>
      </w:r>
      <w:r w:rsidRPr="00EF5B69">
        <w:rPr>
          <w:rFonts w:cs="David"/>
          <w:rtl/>
        </w:rPr>
        <w:t>:</w:t>
      </w:r>
    </w:p>
    <w:p w14:paraId="5AA9EAA4" w14:textId="77777777" w:rsidR="00EF5B69" w:rsidRPr="00EF5B69" w:rsidRDefault="00EF5B69" w:rsidP="00EF5B69">
      <w:pPr>
        <w:bidi/>
        <w:jc w:val="both"/>
        <w:rPr>
          <w:rFonts w:cs="David" w:hint="cs"/>
          <w:rtl/>
        </w:rPr>
      </w:pPr>
      <w:r w:rsidRPr="00EF5B69">
        <w:rPr>
          <w:rFonts w:cs="David" w:hint="cs"/>
          <w:rtl/>
        </w:rPr>
        <w:t xml:space="preserve">פרופ' </w:t>
      </w:r>
      <w:proofErr w:type="spellStart"/>
      <w:r w:rsidRPr="00EF5B69">
        <w:rPr>
          <w:rFonts w:cs="David" w:hint="cs"/>
          <w:rtl/>
        </w:rPr>
        <w:t>אסא</w:t>
      </w:r>
      <w:proofErr w:type="spellEnd"/>
      <w:r w:rsidRPr="00EF5B69">
        <w:rPr>
          <w:rFonts w:cs="David" w:hint="cs"/>
          <w:rtl/>
        </w:rPr>
        <w:t xml:space="preserve"> כשר</w:t>
      </w:r>
    </w:p>
    <w:p w14:paraId="439B72B7" w14:textId="77777777" w:rsidR="00EF5B69" w:rsidRPr="00EF5B69" w:rsidRDefault="00EF5B69" w:rsidP="00EF5B69">
      <w:pPr>
        <w:bidi/>
        <w:jc w:val="both"/>
        <w:rPr>
          <w:rFonts w:cs="David" w:hint="cs"/>
          <w:rtl/>
        </w:rPr>
      </w:pPr>
      <w:r w:rsidRPr="00EF5B69">
        <w:rPr>
          <w:rFonts w:cs="David" w:hint="cs"/>
          <w:rtl/>
        </w:rPr>
        <w:t xml:space="preserve">עו"ד חיים </w:t>
      </w:r>
      <w:proofErr w:type="spellStart"/>
      <w:r w:rsidRPr="00EF5B69">
        <w:rPr>
          <w:rFonts w:cs="David" w:hint="cs"/>
          <w:rtl/>
        </w:rPr>
        <w:t>קורפו</w:t>
      </w:r>
      <w:proofErr w:type="spellEnd"/>
    </w:p>
    <w:p w14:paraId="3D8CA7DA" w14:textId="77777777" w:rsidR="00EF5B69" w:rsidRPr="00EF5B69" w:rsidRDefault="00EF5B69" w:rsidP="00EF5B69">
      <w:pPr>
        <w:bidi/>
        <w:jc w:val="both"/>
        <w:rPr>
          <w:rFonts w:cs="David"/>
          <w:rtl/>
        </w:rPr>
      </w:pPr>
    </w:p>
    <w:p w14:paraId="58103A13" w14:textId="77777777" w:rsidR="00EF5B69" w:rsidRPr="00EF5B69" w:rsidRDefault="00EF5B69" w:rsidP="00EF5B69">
      <w:pPr>
        <w:bidi/>
        <w:jc w:val="both"/>
        <w:rPr>
          <w:rFonts w:cs="David" w:hint="cs"/>
          <w:rtl/>
        </w:rPr>
      </w:pPr>
    </w:p>
    <w:p w14:paraId="0190C99E" w14:textId="77777777" w:rsidR="00EF5B69" w:rsidRPr="00EF5B69" w:rsidRDefault="00EF5B69" w:rsidP="00EF5B69">
      <w:pPr>
        <w:bidi/>
        <w:jc w:val="both"/>
        <w:rPr>
          <w:rFonts w:cs="David" w:hint="cs"/>
          <w:rtl/>
        </w:rPr>
      </w:pPr>
    </w:p>
    <w:p w14:paraId="2A93564A" w14:textId="77777777" w:rsidR="00EF5B69" w:rsidRPr="00EF5B69" w:rsidRDefault="00EF5B69" w:rsidP="00EF5B69">
      <w:pPr>
        <w:bidi/>
        <w:jc w:val="both"/>
        <w:rPr>
          <w:rFonts w:cs="David" w:hint="cs"/>
          <w:rtl/>
        </w:rPr>
      </w:pPr>
    </w:p>
    <w:p w14:paraId="71622EF2" w14:textId="77777777" w:rsidR="00EF5B69" w:rsidRPr="00EF5B69" w:rsidRDefault="00EF5B69" w:rsidP="00EF5B69">
      <w:pPr>
        <w:bidi/>
        <w:jc w:val="both"/>
        <w:rPr>
          <w:rFonts w:cs="David" w:hint="cs"/>
          <w:rtl/>
        </w:rPr>
      </w:pPr>
    </w:p>
    <w:p w14:paraId="5EAFEBFE" w14:textId="77777777" w:rsidR="00EF5B69" w:rsidRPr="00EF5B69" w:rsidRDefault="00EF5B69" w:rsidP="00EF5B69">
      <w:pPr>
        <w:bidi/>
        <w:jc w:val="both"/>
        <w:rPr>
          <w:rFonts w:cs="David" w:hint="cs"/>
          <w:rtl/>
        </w:rPr>
      </w:pPr>
    </w:p>
    <w:p w14:paraId="1DFD4B10" w14:textId="77777777" w:rsidR="00EF5B69" w:rsidRPr="00EF5B69" w:rsidRDefault="00EF5B69" w:rsidP="00EF5B69">
      <w:pPr>
        <w:bidi/>
        <w:jc w:val="both"/>
        <w:rPr>
          <w:rFonts w:cs="David" w:hint="cs"/>
          <w:rtl/>
        </w:rPr>
      </w:pPr>
    </w:p>
    <w:p w14:paraId="19356BD9" w14:textId="77777777" w:rsidR="00EF5B69" w:rsidRPr="00EF5B69" w:rsidRDefault="00EF5B69" w:rsidP="00EF5B69">
      <w:pPr>
        <w:bidi/>
        <w:jc w:val="both"/>
        <w:rPr>
          <w:rFonts w:cs="David" w:hint="cs"/>
          <w:rtl/>
        </w:rPr>
      </w:pPr>
    </w:p>
    <w:p w14:paraId="31771ECD" w14:textId="77777777" w:rsidR="00EF5B69" w:rsidRPr="00EF5B69" w:rsidRDefault="00EF5B69" w:rsidP="00EF5B69">
      <w:pPr>
        <w:bidi/>
        <w:jc w:val="both"/>
        <w:rPr>
          <w:rFonts w:cs="David" w:hint="cs"/>
          <w:rtl/>
        </w:rPr>
      </w:pPr>
    </w:p>
    <w:p w14:paraId="41E57670" w14:textId="77777777" w:rsidR="00EF5B69" w:rsidRPr="00EF5B69" w:rsidRDefault="00EF5B69" w:rsidP="00EF5B69">
      <w:pPr>
        <w:tabs>
          <w:tab w:val="left" w:pos="1930"/>
        </w:tabs>
        <w:bidi/>
        <w:jc w:val="both"/>
        <w:rPr>
          <w:rFonts w:cs="David" w:hint="cs"/>
          <w:rtl/>
        </w:rPr>
      </w:pPr>
      <w:r w:rsidRPr="00EF5B69">
        <w:rPr>
          <w:rFonts w:cs="David"/>
          <w:b/>
          <w:bCs/>
          <w:u w:val="single"/>
          <w:rtl/>
        </w:rPr>
        <w:t>י</w:t>
      </w:r>
      <w:r w:rsidRPr="00EF5B69">
        <w:rPr>
          <w:rFonts w:cs="David" w:hint="cs"/>
          <w:b/>
          <w:bCs/>
          <w:u w:val="single"/>
          <w:rtl/>
        </w:rPr>
        <w:t>יעוץ משפטי</w:t>
      </w:r>
      <w:r w:rsidRPr="00EF5B69">
        <w:rPr>
          <w:rFonts w:cs="David"/>
          <w:b/>
          <w:bCs/>
          <w:u w:val="single"/>
          <w:rtl/>
        </w:rPr>
        <w:t>:</w:t>
      </w:r>
      <w:r w:rsidRPr="00EF5B69">
        <w:rPr>
          <w:rFonts w:cs="David" w:hint="cs"/>
          <w:rtl/>
        </w:rPr>
        <w:t xml:space="preserve"> ארבל </w:t>
      </w:r>
      <w:proofErr w:type="spellStart"/>
      <w:r w:rsidRPr="00EF5B69">
        <w:rPr>
          <w:rFonts w:cs="David" w:hint="cs"/>
          <w:rtl/>
        </w:rPr>
        <w:t>אסטרחן</w:t>
      </w:r>
      <w:proofErr w:type="spellEnd"/>
    </w:p>
    <w:p w14:paraId="1AFD89F8" w14:textId="77777777" w:rsidR="00EF5B69" w:rsidRPr="00EF5B69" w:rsidRDefault="00EF5B69" w:rsidP="00EF5B69">
      <w:pPr>
        <w:bidi/>
        <w:jc w:val="both"/>
        <w:rPr>
          <w:rFonts w:cs="David"/>
          <w:rtl/>
        </w:rPr>
      </w:pPr>
    </w:p>
    <w:p w14:paraId="0BA2BC6C" w14:textId="77777777" w:rsidR="00EF5B69" w:rsidRPr="00EF5B69" w:rsidRDefault="00EF5B69" w:rsidP="00EF5B69">
      <w:pPr>
        <w:tabs>
          <w:tab w:val="left" w:pos="1930"/>
        </w:tabs>
        <w:bidi/>
        <w:jc w:val="both"/>
        <w:rPr>
          <w:rFonts w:cs="David" w:hint="cs"/>
          <w:rtl/>
        </w:rPr>
      </w:pPr>
      <w:r w:rsidRPr="00EF5B69">
        <w:rPr>
          <w:rFonts w:cs="David"/>
          <w:b/>
          <w:bCs/>
          <w:u w:val="single"/>
          <w:rtl/>
        </w:rPr>
        <w:t>מנהלת הוועדה</w:t>
      </w:r>
      <w:r w:rsidRPr="00EF5B69">
        <w:rPr>
          <w:rFonts w:cs="David"/>
          <w:rtl/>
        </w:rPr>
        <w:t>:</w:t>
      </w:r>
      <w:r w:rsidRPr="00EF5B69">
        <w:rPr>
          <w:rFonts w:cs="David" w:hint="cs"/>
          <w:b/>
          <w:bCs/>
          <w:rtl/>
        </w:rPr>
        <w:t xml:space="preserve"> </w:t>
      </w:r>
      <w:r w:rsidRPr="00EF5B69">
        <w:rPr>
          <w:rFonts w:cs="David" w:hint="cs"/>
          <w:rtl/>
        </w:rPr>
        <w:t>אתי בן יוסף</w:t>
      </w:r>
    </w:p>
    <w:p w14:paraId="7D234017" w14:textId="77777777" w:rsidR="00EF5B69" w:rsidRPr="00EF5B69" w:rsidRDefault="00EF5B69" w:rsidP="00EF5B69">
      <w:pPr>
        <w:bidi/>
        <w:jc w:val="both"/>
        <w:rPr>
          <w:rFonts w:cs="David"/>
          <w:rtl/>
        </w:rPr>
      </w:pPr>
    </w:p>
    <w:p w14:paraId="4C5EAFC9" w14:textId="77777777" w:rsidR="00EF5B69" w:rsidRPr="00EF5B69" w:rsidRDefault="00EF5B69" w:rsidP="00EF5B69">
      <w:pPr>
        <w:tabs>
          <w:tab w:val="left" w:pos="1930"/>
        </w:tabs>
        <w:bidi/>
        <w:jc w:val="both"/>
        <w:rPr>
          <w:rFonts w:cs="David" w:hint="cs"/>
          <w:rtl/>
        </w:rPr>
      </w:pPr>
      <w:r w:rsidRPr="00EF5B69">
        <w:rPr>
          <w:rFonts w:cs="David" w:hint="cs"/>
          <w:b/>
          <w:bCs/>
          <w:u w:val="single"/>
          <w:rtl/>
        </w:rPr>
        <w:t>רשמת פרלמנטרית</w:t>
      </w:r>
      <w:r w:rsidRPr="00EF5B69">
        <w:rPr>
          <w:rFonts w:cs="David"/>
          <w:rtl/>
        </w:rPr>
        <w:t>:</w:t>
      </w:r>
      <w:r w:rsidRPr="00EF5B69">
        <w:rPr>
          <w:rFonts w:cs="David" w:hint="cs"/>
          <w:rtl/>
        </w:rPr>
        <w:t xml:space="preserve"> </w:t>
      </w:r>
      <w:proofErr w:type="spellStart"/>
      <w:r w:rsidRPr="00EF5B69">
        <w:rPr>
          <w:rFonts w:cs="David" w:hint="cs"/>
          <w:rtl/>
        </w:rPr>
        <w:t>מיטל</w:t>
      </w:r>
      <w:proofErr w:type="spellEnd"/>
      <w:r w:rsidRPr="00EF5B69">
        <w:rPr>
          <w:rFonts w:cs="David" w:hint="cs"/>
          <w:rtl/>
        </w:rPr>
        <w:t xml:space="preserve"> בר שלום</w:t>
      </w:r>
    </w:p>
    <w:p w14:paraId="678A8E8E" w14:textId="77777777" w:rsidR="00EF5B69" w:rsidRPr="00EF5B69" w:rsidRDefault="00EF5B69" w:rsidP="00EF5B69">
      <w:pPr>
        <w:bidi/>
        <w:jc w:val="both"/>
        <w:rPr>
          <w:rFonts w:cs="David" w:hint="cs"/>
          <w:b/>
          <w:bCs/>
          <w:rtl/>
        </w:rPr>
      </w:pPr>
    </w:p>
    <w:p w14:paraId="498BC3F0" w14:textId="77777777" w:rsidR="00EF5B69" w:rsidRPr="00EF5B69" w:rsidRDefault="00EF5B69" w:rsidP="00EF5B69">
      <w:pPr>
        <w:pStyle w:val="Heading5"/>
        <w:rPr>
          <w:rFonts w:hint="cs"/>
          <w:sz w:val="24"/>
          <w:rtl/>
        </w:rPr>
      </w:pPr>
    </w:p>
    <w:p w14:paraId="11E8ACAD" w14:textId="77777777" w:rsidR="00EF5B69" w:rsidRPr="00EF5B69" w:rsidRDefault="00EF5B69" w:rsidP="00EF5B69">
      <w:pPr>
        <w:pStyle w:val="Heading5"/>
        <w:rPr>
          <w:sz w:val="24"/>
          <w:rtl/>
        </w:rPr>
      </w:pPr>
      <w:r w:rsidRPr="00EF5B69">
        <w:rPr>
          <w:sz w:val="24"/>
          <w:rtl/>
        </w:rPr>
        <w:t xml:space="preserve"> </w:t>
      </w:r>
    </w:p>
    <w:p w14:paraId="26351E33" w14:textId="77777777" w:rsidR="00EF5B69" w:rsidRPr="00EF5B69" w:rsidRDefault="00EF5B69" w:rsidP="00EF5B69">
      <w:pPr>
        <w:bidi/>
        <w:jc w:val="both"/>
        <w:rPr>
          <w:rFonts w:cs="David" w:hint="cs"/>
          <w:rtl/>
        </w:rPr>
      </w:pPr>
    </w:p>
    <w:p w14:paraId="5ED44A97" w14:textId="77777777" w:rsidR="00EF5B69" w:rsidRPr="00EF5B69" w:rsidRDefault="00EF5B69" w:rsidP="00EF5B69">
      <w:pPr>
        <w:tabs>
          <w:tab w:val="left" w:pos="1221"/>
        </w:tabs>
        <w:bidi/>
        <w:jc w:val="center"/>
        <w:rPr>
          <w:rFonts w:cs="David" w:hint="cs"/>
          <w:b/>
          <w:bCs/>
          <w:u w:val="single"/>
          <w:rtl/>
        </w:rPr>
      </w:pPr>
      <w:r w:rsidRPr="00EF5B69">
        <w:rPr>
          <w:rFonts w:cs="David"/>
          <w:rtl/>
        </w:rPr>
        <w:br w:type="page"/>
      </w:r>
      <w:r w:rsidRPr="00EF5B69">
        <w:rPr>
          <w:rFonts w:cs="David" w:hint="cs"/>
          <w:b/>
          <w:bCs/>
          <w:u w:val="single"/>
          <w:rtl/>
        </w:rPr>
        <w:lastRenderedPageBreak/>
        <w:t xml:space="preserve">המשך דיון בדוח הוועדה הציבורית להכנת כללי האתיקה לחברי הכנסת. פרק ו' </w:t>
      </w:r>
      <w:r w:rsidRPr="00EF5B69">
        <w:rPr>
          <w:rFonts w:cs="David"/>
          <w:b/>
          <w:bCs/>
          <w:u w:val="single"/>
          <w:rtl/>
        </w:rPr>
        <w:t>–</w:t>
      </w:r>
      <w:r w:rsidRPr="00EF5B69">
        <w:rPr>
          <w:rFonts w:cs="David" w:hint="cs"/>
          <w:b/>
          <w:bCs/>
          <w:u w:val="single"/>
          <w:rtl/>
        </w:rPr>
        <w:t xml:space="preserve"> הקשר עם הציבור, החל מסעיף 27 ואילך.</w:t>
      </w:r>
    </w:p>
    <w:p w14:paraId="113E6850" w14:textId="77777777" w:rsidR="00EF5B69" w:rsidRPr="00EF5B69" w:rsidRDefault="00EF5B69" w:rsidP="00EF5B69">
      <w:pPr>
        <w:bidi/>
        <w:jc w:val="both"/>
        <w:rPr>
          <w:rFonts w:cs="David" w:hint="cs"/>
          <w:b/>
          <w:bCs/>
          <w:u w:val="single"/>
          <w:rtl/>
        </w:rPr>
      </w:pPr>
    </w:p>
    <w:p w14:paraId="2234764B"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51AADBAF" w14:textId="77777777" w:rsidR="00EF5B69" w:rsidRPr="00EF5B69" w:rsidRDefault="00EF5B69" w:rsidP="00EF5B69">
      <w:pPr>
        <w:bidi/>
        <w:jc w:val="both"/>
        <w:rPr>
          <w:rFonts w:cs="David" w:hint="cs"/>
          <w:rtl/>
        </w:rPr>
      </w:pPr>
    </w:p>
    <w:p w14:paraId="22BAAA82" w14:textId="77777777" w:rsidR="00EF5B69" w:rsidRPr="00EF5B69" w:rsidRDefault="00EF5B69" w:rsidP="00EF5B69">
      <w:pPr>
        <w:bidi/>
        <w:ind w:firstLine="567"/>
        <w:jc w:val="both"/>
        <w:rPr>
          <w:rFonts w:cs="David" w:hint="cs"/>
          <w:rtl/>
        </w:rPr>
      </w:pPr>
      <w:r w:rsidRPr="00EF5B69">
        <w:rPr>
          <w:rFonts w:cs="David" w:hint="cs"/>
          <w:rtl/>
        </w:rPr>
        <w:t xml:space="preserve">שלום, אני פותח את ישיבת הוועדה. אנחנו הגענו לסעיף 28, השתתפות בפעילות חיצונית: </w:t>
      </w:r>
    </w:p>
    <w:p w14:paraId="6E2C0036" w14:textId="77777777" w:rsidR="00EF5B69" w:rsidRPr="00EF5B69" w:rsidRDefault="00EF5B69" w:rsidP="00EF5B69">
      <w:pPr>
        <w:numPr>
          <w:ilvl w:val="0"/>
          <w:numId w:val="2"/>
        </w:numPr>
        <w:overflowPunct w:val="0"/>
        <w:autoSpaceDE w:val="0"/>
        <w:autoSpaceDN w:val="0"/>
        <w:bidi/>
        <w:adjustRightInd w:val="0"/>
        <w:ind w:right="0"/>
        <w:jc w:val="both"/>
        <w:textAlignment w:val="baseline"/>
        <w:rPr>
          <w:rFonts w:cs="David" w:hint="cs"/>
          <w:rtl/>
        </w:rPr>
      </w:pPr>
      <w:r w:rsidRPr="00EF5B69">
        <w:rPr>
          <w:rFonts w:cs="David" w:hint="cs"/>
          <w:rtl/>
        </w:rPr>
        <w:t>חבר הכנסת לא ישתתף בפעילות מטעם גוף עסקי, ולא ייתן חסות לפעילות כאמור, שמטרתה קידום עסקים או פרסומת עסקית.</w:t>
      </w:r>
    </w:p>
    <w:p w14:paraId="2911004B" w14:textId="77777777" w:rsidR="00EF5B69" w:rsidRPr="00EF5B69" w:rsidRDefault="00EF5B69" w:rsidP="00EF5B69">
      <w:pPr>
        <w:numPr>
          <w:ilvl w:val="0"/>
          <w:numId w:val="2"/>
        </w:numPr>
        <w:overflowPunct w:val="0"/>
        <w:autoSpaceDE w:val="0"/>
        <w:autoSpaceDN w:val="0"/>
        <w:bidi/>
        <w:adjustRightInd w:val="0"/>
        <w:ind w:right="0"/>
        <w:jc w:val="both"/>
        <w:textAlignment w:val="baseline"/>
        <w:rPr>
          <w:rFonts w:cs="David" w:hint="cs"/>
        </w:rPr>
      </w:pPr>
      <w:r w:rsidRPr="00EF5B69">
        <w:rPr>
          <w:rFonts w:cs="David" w:hint="cs"/>
          <w:rtl/>
        </w:rPr>
        <w:t>חבר הכנסת לא ייתן חסות לפרסום חומר בעל אופי עסקי או לאירוע בעל אופי עסקי, אם הוא ממומן באופן מלא או חלקי על ידי גוף עסקי, ולא יסייע לפרסום או לאירוע כאמור.</w:t>
      </w:r>
    </w:p>
    <w:p w14:paraId="0C450DA6" w14:textId="77777777" w:rsidR="00EF5B69" w:rsidRPr="00EF5B69" w:rsidRDefault="00EF5B69" w:rsidP="00EF5B69">
      <w:pPr>
        <w:numPr>
          <w:ilvl w:val="0"/>
          <w:numId w:val="2"/>
        </w:numPr>
        <w:overflowPunct w:val="0"/>
        <w:autoSpaceDE w:val="0"/>
        <w:autoSpaceDN w:val="0"/>
        <w:bidi/>
        <w:adjustRightInd w:val="0"/>
        <w:ind w:right="0"/>
        <w:jc w:val="both"/>
        <w:textAlignment w:val="baseline"/>
        <w:rPr>
          <w:rFonts w:cs="David" w:hint="cs"/>
          <w:rtl/>
        </w:rPr>
      </w:pPr>
      <w:r w:rsidRPr="00EF5B69">
        <w:rPr>
          <w:rFonts w:cs="David" w:hint="cs"/>
          <w:rtl/>
        </w:rPr>
        <w:t xml:space="preserve">חבר הכנסת לא ישתתף בפעילות של גוף ציבורי, ולא ייתן חסות לפעילות כאמור, אם נראה כי יהיה בכך משום הפרה או תמיכה בהפרה של החוק או הפרה של כללים אלה.  </w:t>
      </w:r>
    </w:p>
    <w:p w14:paraId="502948F5" w14:textId="77777777" w:rsidR="00EF5B69" w:rsidRPr="00EF5B69" w:rsidRDefault="00EF5B69" w:rsidP="00EF5B69">
      <w:pPr>
        <w:bidi/>
        <w:ind w:firstLine="567"/>
        <w:jc w:val="both"/>
        <w:rPr>
          <w:rFonts w:cs="David" w:hint="cs"/>
          <w:rtl/>
        </w:rPr>
      </w:pPr>
    </w:p>
    <w:p w14:paraId="5AE0CCEC"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7D22657A" w14:textId="77777777" w:rsidR="00EF5B69" w:rsidRPr="00EF5B69" w:rsidRDefault="00EF5B69" w:rsidP="00EF5B69">
      <w:pPr>
        <w:bidi/>
        <w:ind w:firstLine="567"/>
        <w:jc w:val="both"/>
        <w:rPr>
          <w:rFonts w:cs="David" w:hint="cs"/>
          <w:rtl/>
        </w:rPr>
      </w:pPr>
    </w:p>
    <w:p w14:paraId="2B9C012B" w14:textId="77777777" w:rsidR="00EF5B69" w:rsidRPr="00EF5B69" w:rsidRDefault="00EF5B69" w:rsidP="00EF5B69">
      <w:pPr>
        <w:bidi/>
        <w:ind w:firstLine="567"/>
        <w:jc w:val="both"/>
        <w:rPr>
          <w:rFonts w:cs="David" w:hint="cs"/>
          <w:rtl/>
        </w:rPr>
      </w:pPr>
      <w:r w:rsidRPr="00EF5B69">
        <w:rPr>
          <w:rFonts w:cs="David" w:hint="cs"/>
          <w:rtl/>
        </w:rPr>
        <w:t xml:space="preserve">סעיף א' מדבר על פעילות, קמפיין ולא משהו חד פעמי. סעיף ב' מדבר על משהו חד פעמי, אירוע או חומר מסוים. הרעיון הוא שחבר כנסת לא צריך להופיע כמקדם עסקים של בנק מסוים או חברה עסקית אחרת. כשהפעילות או הפעולה היא למטרה עסקית, לקידום עסקים או לפרסומת, זה אסור. אם חברה תנהל יום עיון בשאלות ציבוריות, זה בסדר. נניח שחברת טבע תנהל יום עיון על סל הבריאות וחבר כנסת ירצה להשתתף ולהגיד מה דעתו על סל הבריאות, זה בסדר. </w:t>
      </w:r>
    </w:p>
    <w:p w14:paraId="1AE58E3D" w14:textId="77777777" w:rsidR="00EF5B69" w:rsidRPr="00EF5B69" w:rsidRDefault="00EF5B69" w:rsidP="00EF5B69">
      <w:pPr>
        <w:bidi/>
        <w:jc w:val="both"/>
        <w:rPr>
          <w:rFonts w:cs="David" w:hint="cs"/>
          <w:rtl/>
        </w:rPr>
      </w:pPr>
    </w:p>
    <w:p w14:paraId="738E75CD"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3B4A29CA" w14:textId="77777777" w:rsidR="00EF5B69" w:rsidRPr="00EF5B69" w:rsidRDefault="00EF5B69" w:rsidP="00EF5B69">
      <w:pPr>
        <w:bidi/>
        <w:jc w:val="both"/>
        <w:rPr>
          <w:rFonts w:cs="David" w:hint="cs"/>
          <w:rtl/>
        </w:rPr>
      </w:pPr>
    </w:p>
    <w:p w14:paraId="27320F03" w14:textId="77777777" w:rsidR="00EF5B69" w:rsidRPr="00EF5B69" w:rsidRDefault="00EF5B69" w:rsidP="00EF5B69">
      <w:pPr>
        <w:bidi/>
        <w:ind w:firstLine="567"/>
        <w:jc w:val="both"/>
        <w:rPr>
          <w:rFonts w:cs="David" w:hint="cs"/>
          <w:rtl/>
        </w:rPr>
      </w:pPr>
      <w:r w:rsidRPr="00EF5B69">
        <w:rPr>
          <w:rFonts w:cs="David" w:hint="cs"/>
          <w:rtl/>
        </w:rPr>
        <w:t xml:space="preserve">אני נתתי חסות, בתוקף תפקידי כיו"ר אגודה פרלמנטארית ישראל-תוניסיה, לאירוע לעדה התוניסאית. מאחורי זה יש משהו עסקי. מי שמארגן את זה הוא בא בדברים עם בית מלון והוא מוכר כרטיסים, נותן חדרים ובסופו של יום הוא יקטוף קופון, עמלה או שכר. </w:t>
      </w:r>
    </w:p>
    <w:p w14:paraId="4676BDC2" w14:textId="77777777" w:rsidR="00EF5B69" w:rsidRPr="00EF5B69" w:rsidRDefault="00EF5B69" w:rsidP="00EF5B69">
      <w:pPr>
        <w:bidi/>
        <w:jc w:val="both"/>
        <w:rPr>
          <w:rFonts w:cs="David" w:hint="cs"/>
          <w:rtl/>
        </w:rPr>
      </w:pPr>
    </w:p>
    <w:p w14:paraId="545A82E2"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2F5BF5EA" w14:textId="77777777" w:rsidR="00EF5B69" w:rsidRPr="00EF5B69" w:rsidRDefault="00EF5B69" w:rsidP="00EF5B69">
      <w:pPr>
        <w:bidi/>
        <w:jc w:val="both"/>
        <w:rPr>
          <w:rFonts w:cs="David" w:hint="cs"/>
          <w:rtl/>
        </w:rPr>
      </w:pPr>
    </w:p>
    <w:p w14:paraId="75F5D55E" w14:textId="77777777" w:rsidR="00EF5B69" w:rsidRPr="00EF5B69" w:rsidRDefault="00EF5B69" w:rsidP="00EF5B69">
      <w:pPr>
        <w:bidi/>
        <w:ind w:firstLine="567"/>
        <w:jc w:val="both"/>
        <w:rPr>
          <w:rFonts w:cs="David" w:hint="cs"/>
          <w:rtl/>
        </w:rPr>
      </w:pPr>
      <w:r w:rsidRPr="00EF5B69">
        <w:rPr>
          <w:rFonts w:cs="David" w:hint="cs"/>
          <w:rtl/>
        </w:rPr>
        <w:t xml:space="preserve">אם זה כינוס של יוצאי תוניס, אז זה לא למטרות עסקיות. סעיף ב' מדבר על כך שזה ממומן באופן מלא או חלקי על ידי גוף עסקי. כלומר, אם בכל אופן הסיפור כולו לובש את האופי של קידום עסקים, זה לא בסדר. </w:t>
      </w:r>
    </w:p>
    <w:p w14:paraId="73075C4D" w14:textId="77777777" w:rsidR="00EF5B69" w:rsidRPr="00EF5B69" w:rsidRDefault="00EF5B69" w:rsidP="00EF5B69">
      <w:pPr>
        <w:bidi/>
        <w:jc w:val="both"/>
        <w:rPr>
          <w:rFonts w:cs="David" w:hint="cs"/>
          <w:rtl/>
        </w:rPr>
      </w:pPr>
    </w:p>
    <w:p w14:paraId="7C6CD833"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76AF21D2" w14:textId="77777777" w:rsidR="00EF5B69" w:rsidRPr="00EF5B69" w:rsidRDefault="00EF5B69" w:rsidP="00EF5B69">
      <w:pPr>
        <w:bidi/>
        <w:jc w:val="both"/>
        <w:rPr>
          <w:rFonts w:cs="David" w:hint="cs"/>
          <w:rtl/>
        </w:rPr>
      </w:pPr>
    </w:p>
    <w:p w14:paraId="37B17AE3" w14:textId="77777777" w:rsidR="00EF5B69" w:rsidRPr="00EF5B69" w:rsidRDefault="00EF5B69" w:rsidP="00EF5B69">
      <w:pPr>
        <w:bidi/>
        <w:ind w:firstLine="567"/>
        <w:jc w:val="both"/>
        <w:rPr>
          <w:rFonts w:cs="David" w:hint="cs"/>
          <w:rtl/>
        </w:rPr>
      </w:pPr>
      <w:r w:rsidRPr="00EF5B69">
        <w:rPr>
          <w:rFonts w:cs="David" w:hint="cs"/>
          <w:rtl/>
        </w:rPr>
        <w:t>האם אני יכול לומר שאני נותן את חסותי לעניין הזה?</w:t>
      </w:r>
    </w:p>
    <w:p w14:paraId="2EC42B36" w14:textId="77777777" w:rsidR="00EF5B69" w:rsidRPr="00EF5B69" w:rsidRDefault="00EF5B69" w:rsidP="00EF5B69">
      <w:pPr>
        <w:bidi/>
        <w:jc w:val="both"/>
        <w:rPr>
          <w:rFonts w:cs="David" w:hint="cs"/>
          <w:rtl/>
        </w:rPr>
      </w:pPr>
    </w:p>
    <w:p w14:paraId="36BA7ACE" w14:textId="77777777" w:rsidR="00EF5B69" w:rsidRPr="00EF5B69" w:rsidRDefault="00EF5B69" w:rsidP="00EF5B69">
      <w:pPr>
        <w:bidi/>
        <w:jc w:val="both"/>
        <w:rPr>
          <w:rFonts w:cs="David" w:hint="cs"/>
          <w:rtl/>
        </w:rPr>
      </w:pPr>
      <w:r w:rsidRPr="00EF5B69">
        <w:rPr>
          <w:rFonts w:cs="David" w:hint="cs"/>
          <w:u w:val="single"/>
          <w:rtl/>
        </w:rPr>
        <w:t>גדעון סער:</w:t>
      </w:r>
    </w:p>
    <w:p w14:paraId="2B05EF8D" w14:textId="77777777" w:rsidR="00EF5B69" w:rsidRPr="00EF5B69" w:rsidRDefault="00EF5B69" w:rsidP="00EF5B69">
      <w:pPr>
        <w:bidi/>
        <w:jc w:val="both"/>
        <w:rPr>
          <w:rFonts w:cs="David" w:hint="cs"/>
          <w:rtl/>
        </w:rPr>
      </w:pPr>
    </w:p>
    <w:p w14:paraId="1DC3CF56" w14:textId="77777777" w:rsidR="00EF5B69" w:rsidRPr="00EF5B69" w:rsidRDefault="00EF5B69" w:rsidP="00EF5B69">
      <w:pPr>
        <w:bidi/>
        <w:ind w:firstLine="567"/>
        <w:jc w:val="both"/>
        <w:rPr>
          <w:rFonts w:cs="David" w:hint="cs"/>
          <w:rtl/>
        </w:rPr>
      </w:pPr>
      <w:r w:rsidRPr="00EF5B69">
        <w:rPr>
          <w:rFonts w:cs="David" w:hint="cs"/>
          <w:rtl/>
        </w:rPr>
        <w:t xml:space="preserve">אני חושב שההגדרה: "לא ישתתף בפעילות" זו הגדרה רחבה. בפעילות הרבה פעמים נכנסים דברים הומניטאריים. </w:t>
      </w:r>
    </w:p>
    <w:p w14:paraId="7BF5EB48" w14:textId="77777777" w:rsidR="00EF5B69" w:rsidRPr="00EF5B69" w:rsidRDefault="00EF5B69" w:rsidP="00EF5B69">
      <w:pPr>
        <w:bidi/>
        <w:jc w:val="both"/>
        <w:rPr>
          <w:rFonts w:cs="David" w:hint="cs"/>
          <w:rtl/>
        </w:rPr>
      </w:pPr>
    </w:p>
    <w:p w14:paraId="24502F94"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333E1583" w14:textId="77777777" w:rsidR="00EF5B69" w:rsidRPr="00EF5B69" w:rsidRDefault="00EF5B69" w:rsidP="00EF5B69">
      <w:pPr>
        <w:bidi/>
        <w:jc w:val="both"/>
        <w:rPr>
          <w:rFonts w:cs="David" w:hint="cs"/>
          <w:rtl/>
        </w:rPr>
      </w:pPr>
    </w:p>
    <w:p w14:paraId="6FCC06C6" w14:textId="77777777" w:rsidR="00EF5B69" w:rsidRPr="00EF5B69" w:rsidRDefault="00EF5B69" w:rsidP="00EF5B69">
      <w:pPr>
        <w:bidi/>
        <w:ind w:firstLine="567"/>
        <w:jc w:val="both"/>
        <w:rPr>
          <w:rFonts w:cs="David" w:hint="cs"/>
          <w:rtl/>
        </w:rPr>
      </w:pPr>
      <w:r w:rsidRPr="00EF5B69">
        <w:rPr>
          <w:rFonts w:cs="David" w:hint="cs"/>
          <w:rtl/>
        </w:rPr>
        <w:t>הם הזדקקו לי, כי ברגע שיש חסות של חבר כנסת המשרדים הממשלתיים הרלוונטיים מאפשרים לתת אשרת כניסה לזמרים ושחקנים תוניסאים לארץ. אם לא תהיה חסות שלי, לא יכניסו אותם לארץ.</w:t>
      </w:r>
    </w:p>
    <w:p w14:paraId="012CBF03" w14:textId="77777777" w:rsidR="00EF5B69" w:rsidRPr="00EF5B69" w:rsidRDefault="00EF5B69" w:rsidP="00EF5B69">
      <w:pPr>
        <w:bidi/>
        <w:jc w:val="both"/>
        <w:rPr>
          <w:rFonts w:cs="David" w:hint="cs"/>
          <w:rtl/>
        </w:rPr>
      </w:pPr>
    </w:p>
    <w:p w14:paraId="2CA88AEA"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r w:rsidRPr="00EF5B69">
        <w:rPr>
          <w:rFonts w:cs="David" w:hint="cs"/>
          <w:rtl/>
        </w:rPr>
        <w:t xml:space="preserve"> </w:t>
      </w:r>
    </w:p>
    <w:p w14:paraId="58E60F05" w14:textId="77777777" w:rsidR="00EF5B69" w:rsidRPr="00EF5B69" w:rsidRDefault="00EF5B69" w:rsidP="00EF5B69">
      <w:pPr>
        <w:bidi/>
        <w:jc w:val="both"/>
        <w:rPr>
          <w:rFonts w:cs="David" w:hint="cs"/>
          <w:rtl/>
        </w:rPr>
      </w:pPr>
      <w:r w:rsidRPr="00EF5B69">
        <w:rPr>
          <w:rFonts w:cs="David" w:hint="cs"/>
          <w:rtl/>
        </w:rPr>
        <w:tab/>
      </w:r>
    </w:p>
    <w:p w14:paraId="0CDB1A42" w14:textId="77777777" w:rsidR="00EF5B69" w:rsidRPr="00EF5B69" w:rsidRDefault="00EF5B69" w:rsidP="00EF5B69">
      <w:pPr>
        <w:bidi/>
        <w:ind w:firstLine="567"/>
        <w:jc w:val="both"/>
        <w:rPr>
          <w:rFonts w:cs="David" w:hint="cs"/>
          <w:rtl/>
        </w:rPr>
      </w:pPr>
      <w:r w:rsidRPr="00EF5B69">
        <w:rPr>
          <w:rFonts w:cs="David" w:hint="cs"/>
          <w:rtl/>
        </w:rPr>
        <w:t xml:space="preserve">זו לא פעילות עסקית. אם אתה מקיים פעילויות למטרות תרבותיות, ליחסים בינלאומיים, למטרות טיפוח מורשת של קבוצה או עדה מסוימת, זה בסדר גמור. </w:t>
      </w:r>
    </w:p>
    <w:p w14:paraId="4C8B1344" w14:textId="77777777" w:rsidR="00EF5B69" w:rsidRPr="00EF5B69" w:rsidRDefault="00EF5B69" w:rsidP="00EF5B69">
      <w:pPr>
        <w:bidi/>
        <w:jc w:val="both"/>
        <w:rPr>
          <w:rFonts w:cs="David" w:hint="cs"/>
          <w:rtl/>
        </w:rPr>
      </w:pPr>
      <w:r>
        <w:rPr>
          <w:rFonts w:cs="David"/>
          <w:rtl/>
        </w:rPr>
        <w:br w:type="page"/>
      </w:r>
    </w:p>
    <w:p w14:paraId="0E6F07E0"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548DCCA1" w14:textId="77777777" w:rsidR="00EF5B69" w:rsidRPr="00EF5B69" w:rsidRDefault="00EF5B69" w:rsidP="00EF5B69">
      <w:pPr>
        <w:bidi/>
        <w:jc w:val="both"/>
        <w:rPr>
          <w:rFonts w:cs="David" w:hint="cs"/>
          <w:rtl/>
        </w:rPr>
      </w:pPr>
    </w:p>
    <w:p w14:paraId="5EF0156D" w14:textId="77777777" w:rsidR="00EF5B69" w:rsidRPr="00EF5B69" w:rsidRDefault="00EF5B69" w:rsidP="00EF5B69">
      <w:pPr>
        <w:bidi/>
        <w:jc w:val="both"/>
        <w:rPr>
          <w:rFonts w:cs="David" w:hint="cs"/>
          <w:rtl/>
        </w:rPr>
      </w:pPr>
      <w:r w:rsidRPr="00EF5B69">
        <w:rPr>
          <w:rFonts w:cs="David" w:hint="cs"/>
          <w:rtl/>
        </w:rPr>
        <w:tab/>
        <w:t>אבל חלק מזה זה כן עסקי.</w:t>
      </w:r>
    </w:p>
    <w:p w14:paraId="3B72E7BD" w14:textId="77777777" w:rsidR="00EF5B69" w:rsidRPr="00EF5B69" w:rsidRDefault="00EF5B69" w:rsidP="00EF5B69">
      <w:pPr>
        <w:bidi/>
        <w:jc w:val="both"/>
        <w:rPr>
          <w:rFonts w:cs="David" w:hint="cs"/>
          <w:rtl/>
        </w:rPr>
      </w:pPr>
    </w:p>
    <w:p w14:paraId="42312224"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71F788CE" w14:textId="77777777" w:rsidR="00EF5B69" w:rsidRPr="00EF5B69" w:rsidRDefault="00EF5B69" w:rsidP="00EF5B69">
      <w:pPr>
        <w:bidi/>
        <w:jc w:val="both"/>
        <w:rPr>
          <w:rFonts w:cs="David" w:hint="cs"/>
          <w:rtl/>
        </w:rPr>
      </w:pPr>
    </w:p>
    <w:p w14:paraId="40483CD9" w14:textId="77777777" w:rsidR="00EF5B69" w:rsidRPr="00EF5B69" w:rsidRDefault="00EF5B69" w:rsidP="00EF5B69">
      <w:pPr>
        <w:bidi/>
        <w:ind w:firstLine="567"/>
        <w:jc w:val="both"/>
        <w:rPr>
          <w:rFonts w:cs="David" w:hint="cs"/>
          <w:rtl/>
        </w:rPr>
      </w:pPr>
      <w:r w:rsidRPr="00EF5B69">
        <w:rPr>
          <w:rFonts w:cs="David" w:hint="cs"/>
          <w:rtl/>
        </w:rPr>
        <w:t xml:space="preserve">כאשר אתה נותן חסות לאירוע כולו, אתה אומר שזה מקובל עליך, שאתה קונה את החתול בשק, מה שקורה זה בחסותי. כיוון שיש גוף עסקי, אתה לא רוצה להיות מאחורי מה שגוף עסקי עושה. לגוף עסקי יש כל מיני  מטרות של קידום עסקים. </w:t>
      </w:r>
    </w:p>
    <w:p w14:paraId="2E532DF8" w14:textId="77777777" w:rsidR="00EF5B69" w:rsidRPr="00EF5B69" w:rsidRDefault="00EF5B69" w:rsidP="00EF5B69">
      <w:pPr>
        <w:bidi/>
        <w:jc w:val="both"/>
        <w:rPr>
          <w:rFonts w:cs="David" w:hint="cs"/>
          <w:rtl/>
        </w:rPr>
      </w:pPr>
    </w:p>
    <w:p w14:paraId="48175477" w14:textId="77777777" w:rsidR="00EF5B69" w:rsidRPr="00EF5B69" w:rsidRDefault="00EF5B69" w:rsidP="00EF5B69">
      <w:pPr>
        <w:bidi/>
        <w:jc w:val="both"/>
        <w:rPr>
          <w:rFonts w:cs="David" w:hint="cs"/>
          <w:rtl/>
        </w:rPr>
      </w:pPr>
      <w:r w:rsidRPr="00EF5B69">
        <w:rPr>
          <w:rFonts w:cs="David" w:hint="cs"/>
          <w:u w:val="single"/>
          <w:rtl/>
        </w:rPr>
        <w:t>גדעון סער:</w:t>
      </w:r>
    </w:p>
    <w:p w14:paraId="42103D1C" w14:textId="77777777" w:rsidR="00EF5B69" w:rsidRPr="00EF5B69" w:rsidRDefault="00EF5B69" w:rsidP="00EF5B69">
      <w:pPr>
        <w:bidi/>
        <w:jc w:val="both"/>
        <w:rPr>
          <w:rFonts w:cs="David" w:hint="cs"/>
          <w:rtl/>
        </w:rPr>
      </w:pPr>
    </w:p>
    <w:p w14:paraId="040539E3" w14:textId="77777777" w:rsidR="00EF5B69" w:rsidRPr="00EF5B69" w:rsidRDefault="00EF5B69" w:rsidP="00EF5B69">
      <w:pPr>
        <w:bidi/>
        <w:ind w:firstLine="567"/>
        <w:jc w:val="both"/>
        <w:rPr>
          <w:rFonts w:cs="David" w:hint="cs"/>
          <w:rtl/>
        </w:rPr>
      </w:pPr>
      <w:r w:rsidRPr="00EF5B69">
        <w:rPr>
          <w:rFonts w:cs="David" w:hint="cs"/>
          <w:rtl/>
        </w:rPr>
        <w:t xml:space="preserve">מה קורה אם עושים קונצרט למען פליטי </w:t>
      </w:r>
      <w:proofErr w:type="spellStart"/>
      <w:r w:rsidRPr="00EF5B69">
        <w:rPr>
          <w:rFonts w:cs="David" w:hint="cs"/>
          <w:rtl/>
        </w:rPr>
        <w:t>דרפור</w:t>
      </w:r>
      <w:proofErr w:type="spellEnd"/>
      <w:r w:rsidRPr="00EF5B69">
        <w:rPr>
          <w:rFonts w:cs="David" w:hint="cs"/>
          <w:rtl/>
        </w:rPr>
        <w:t>, שנותנים לו חסות חברות מסחריות, אנשי ציבור ואנשי רוח? האם רק חברי הכנסת צריכים להדיר רגליהם ולא לתת חסות.</w:t>
      </w:r>
    </w:p>
    <w:p w14:paraId="578A5D5B" w14:textId="77777777" w:rsidR="00EF5B69" w:rsidRPr="00EF5B69" w:rsidRDefault="00EF5B69" w:rsidP="00EF5B69">
      <w:pPr>
        <w:bidi/>
        <w:jc w:val="both"/>
        <w:rPr>
          <w:rFonts w:cs="David" w:hint="cs"/>
          <w:rtl/>
        </w:rPr>
      </w:pPr>
    </w:p>
    <w:p w14:paraId="722C461F"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278AF9D7" w14:textId="77777777" w:rsidR="00EF5B69" w:rsidRPr="00EF5B69" w:rsidRDefault="00EF5B69" w:rsidP="00EF5B69">
      <w:pPr>
        <w:bidi/>
        <w:jc w:val="both"/>
        <w:rPr>
          <w:rFonts w:cs="David" w:hint="cs"/>
          <w:rtl/>
        </w:rPr>
      </w:pPr>
    </w:p>
    <w:p w14:paraId="199F7A36" w14:textId="77777777" w:rsidR="00EF5B69" w:rsidRPr="00EF5B69" w:rsidRDefault="00EF5B69" w:rsidP="00EF5B69">
      <w:pPr>
        <w:bidi/>
        <w:jc w:val="both"/>
        <w:rPr>
          <w:rFonts w:cs="David" w:hint="cs"/>
          <w:rtl/>
        </w:rPr>
      </w:pPr>
      <w:r w:rsidRPr="00EF5B69">
        <w:rPr>
          <w:rFonts w:cs="David" w:hint="cs"/>
          <w:rtl/>
        </w:rPr>
        <w:tab/>
        <w:t>האם זה אירוע בעל אופי עסקי?</w:t>
      </w:r>
    </w:p>
    <w:p w14:paraId="16201993" w14:textId="77777777" w:rsidR="00EF5B69" w:rsidRPr="00EF5B69" w:rsidRDefault="00EF5B69" w:rsidP="00EF5B69">
      <w:pPr>
        <w:bidi/>
        <w:jc w:val="both"/>
        <w:rPr>
          <w:rFonts w:cs="David" w:hint="cs"/>
          <w:rtl/>
        </w:rPr>
      </w:pPr>
    </w:p>
    <w:p w14:paraId="6881D977" w14:textId="77777777" w:rsidR="00EF5B69" w:rsidRPr="00EF5B69" w:rsidRDefault="00EF5B69" w:rsidP="00EF5B69">
      <w:pPr>
        <w:bidi/>
        <w:jc w:val="both"/>
        <w:rPr>
          <w:rFonts w:cs="David" w:hint="cs"/>
          <w:rtl/>
        </w:rPr>
      </w:pPr>
      <w:r w:rsidRPr="00EF5B69">
        <w:rPr>
          <w:rFonts w:cs="David" w:hint="cs"/>
          <w:u w:val="single"/>
          <w:rtl/>
        </w:rPr>
        <w:t>גדעון סער:</w:t>
      </w:r>
      <w:r w:rsidRPr="00EF5B69">
        <w:rPr>
          <w:rFonts w:cs="David" w:hint="cs"/>
          <w:rtl/>
        </w:rPr>
        <w:t xml:space="preserve"> </w:t>
      </w:r>
    </w:p>
    <w:p w14:paraId="5880ABDB" w14:textId="77777777" w:rsidR="00EF5B69" w:rsidRPr="00EF5B69" w:rsidRDefault="00EF5B69" w:rsidP="00EF5B69">
      <w:pPr>
        <w:bidi/>
        <w:jc w:val="both"/>
        <w:rPr>
          <w:rFonts w:cs="David" w:hint="cs"/>
          <w:rtl/>
        </w:rPr>
      </w:pPr>
    </w:p>
    <w:p w14:paraId="5B4DD38A" w14:textId="77777777" w:rsidR="00EF5B69" w:rsidRPr="00EF5B69" w:rsidRDefault="00EF5B69" w:rsidP="00EF5B69">
      <w:pPr>
        <w:bidi/>
        <w:ind w:firstLine="567"/>
        <w:jc w:val="both"/>
        <w:rPr>
          <w:rFonts w:cs="David" w:hint="cs"/>
          <w:rtl/>
        </w:rPr>
      </w:pPr>
      <w:r w:rsidRPr="00EF5B69">
        <w:rPr>
          <w:rFonts w:cs="David" w:hint="cs"/>
          <w:rtl/>
        </w:rPr>
        <w:t xml:space="preserve">הרישא רחבה מדי. </w:t>
      </w:r>
    </w:p>
    <w:p w14:paraId="53B92CF3" w14:textId="77777777" w:rsidR="00EF5B69" w:rsidRPr="00EF5B69" w:rsidRDefault="00EF5B69" w:rsidP="00EF5B69">
      <w:pPr>
        <w:bidi/>
        <w:jc w:val="both"/>
        <w:rPr>
          <w:rFonts w:cs="David" w:hint="cs"/>
          <w:rtl/>
        </w:rPr>
      </w:pPr>
    </w:p>
    <w:p w14:paraId="01FE3BA0"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11421855" w14:textId="77777777" w:rsidR="00EF5B69" w:rsidRPr="00EF5B69" w:rsidRDefault="00EF5B69" w:rsidP="00EF5B69">
      <w:pPr>
        <w:bidi/>
        <w:jc w:val="both"/>
        <w:rPr>
          <w:rFonts w:cs="David" w:hint="cs"/>
          <w:rtl/>
        </w:rPr>
      </w:pPr>
    </w:p>
    <w:p w14:paraId="2FAC38FE" w14:textId="77777777" w:rsidR="00EF5B69" w:rsidRPr="00EF5B69" w:rsidRDefault="00EF5B69" w:rsidP="00EF5B69">
      <w:pPr>
        <w:bidi/>
        <w:ind w:firstLine="567"/>
        <w:jc w:val="both"/>
        <w:rPr>
          <w:rFonts w:cs="David" w:hint="cs"/>
          <w:rtl/>
        </w:rPr>
      </w:pPr>
      <w:r w:rsidRPr="00EF5B69">
        <w:rPr>
          <w:rFonts w:cs="David" w:hint="cs"/>
          <w:rtl/>
        </w:rPr>
        <w:t xml:space="preserve">הסיפא חלה גם על הרישא. פעילות מטעם גוף עסקי וחסות לפעילות כזו </w:t>
      </w:r>
      <w:r w:rsidRPr="00EF5B69">
        <w:rPr>
          <w:rFonts w:cs="David"/>
          <w:rtl/>
        </w:rPr>
        <w:t>–</w:t>
      </w:r>
      <w:r w:rsidRPr="00EF5B69">
        <w:rPr>
          <w:rFonts w:cs="David" w:hint="cs"/>
          <w:rtl/>
        </w:rPr>
        <w:t xml:space="preserve"> זו פעילות שמטרתה קידום עסקים ופרסומת. </w:t>
      </w:r>
    </w:p>
    <w:p w14:paraId="7D133705" w14:textId="77777777" w:rsidR="00EF5B69" w:rsidRPr="00EF5B69" w:rsidRDefault="00EF5B69" w:rsidP="00EF5B69">
      <w:pPr>
        <w:bidi/>
        <w:jc w:val="both"/>
        <w:rPr>
          <w:rFonts w:cs="David" w:hint="cs"/>
          <w:rtl/>
        </w:rPr>
      </w:pPr>
    </w:p>
    <w:p w14:paraId="6532B758" w14:textId="77777777" w:rsidR="00EF5B69" w:rsidRPr="00EF5B69" w:rsidRDefault="00EF5B69" w:rsidP="00EF5B69">
      <w:pPr>
        <w:bidi/>
        <w:jc w:val="both"/>
        <w:rPr>
          <w:rFonts w:cs="David" w:hint="cs"/>
          <w:rtl/>
        </w:rPr>
      </w:pPr>
      <w:r w:rsidRPr="00EF5B69">
        <w:rPr>
          <w:rFonts w:cs="David" w:hint="cs"/>
          <w:u w:val="single"/>
          <w:rtl/>
        </w:rPr>
        <w:t>גדעון סער:</w:t>
      </w:r>
    </w:p>
    <w:p w14:paraId="65B0A6F9" w14:textId="77777777" w:rsidR="00EF5B69" w:rsidRPr="00EF5B69" w:rsidRDefault="00EF5B69" w:rsidP="00EF5B69">
      <w:pPr>
        <w:bidi/>
        <w:jc w:val="both"/>
        <w:rPr>
          <w:rFonts w:cs="David" w:hint="cs"/>
          <w:rtl/>
        </w:rPr>
      </w:pPr>
    </w:p>
    <w:p w14:paraId="45028FE6" w14:textId="77777777" w:rsidR="00EF5B69" w:rsidRPr="00EF5B69" w:rsidRDefault="00EF5B69" w:rsidP="00EF5B69">
      <w:pPr>
        <w:bidi/>
        <w:jc w:val="both"/>
        <w:rPr>
          <w:rFonts w:cs="David" w:hint="cs"/>
          <w:rtl/>
        </w:rPr>
      </w:pPr>
      <w:r w:rsidRPr="00EF5B69">
        <w:rPr>
          <w:rFonts w:cs="David" w:hint="cs"/>
          <w:rtl/>
        </w:rPr>
        <w:tab/>
        <w:t>צריך לומר: בפעילות שתכליתה...</w:t>
      </w:r>
    </w:p>
    <w:p w14:paraId="0E57448C" w14:textId="77777777" w:rsidR="00EF5B69" w:rsidRPr="00EF5B69" w:rsidRDefault="00EF5B69" w:rsidP="00EF5B69">
      <w:pPr>
        <w:bidi/>
        <w:jc w:val="both"/>
        <w:rPr>
          <w:rFonts w:cs="David" w:hint="cs"/>
          <w:rtl/>
        </w:rPr>
      </w:pPr>
    </w:p>
    <w:p w14:paraId="44ED681B"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62BFA4F4" w14:textId="77777777" w:rsidR="00EF5B69" w:rsidRPr="00EF5B69" w:rsidRDefault="00EF5B69" w:rsidP="00EF5B69">
      <w:pPr>
        <w:bidi/>
        <w:jc w:val="both"/>
        <w:rPr>
          <w:rFonts w:cs="David" w:hint="cs"/>
          <w:rtl/>
        </w:rPr>
      </w:pPr>
    </w:p>
    <w:p w14:paraId="6D2819FA" w14:textId="77777777" w:rsidR="00EF5B69" w:rsidRPr="00EF5B69" w:rsidRDefault="00EF5B69" w:rsidP="00EF5B69">
      <w:pPr>
        <w:bidi/>
        <w:jc w:val="both"/>
        <w:rPr>
          <w:rFonts w:cs="David" w:hint="cs"/>
          <w:rtl/>
        </w:rPr>
      </w:pPr>
      <w:r w:rsidRPr="00EF5B69">
        <w:rPr>
          <w:rFonts w:cs="David" w:hint="cs"/>
          <w:rtl/>
        </w:rPr>
        <w:tab/>
        <w:t xml:space="preserve">זאת הכוונה. </w:t>
      </w:r>
    </w:p>
    <w:p w14:paraId="367976E5" w14:textId="77777777" w:rsidR="00EF5B69" w:rsidRPr="00EF5B69" w:rsidRDefault="00EF5B69" w:rsidP="00EF5B69">
      <w:pPr>
        <w:bidi/>
        <w:jc w:val="both"/>
        <w:rPr>
          <w:rFonts w:cs="David" w:hint="cs"/>
          <w:rtl/>
        </w:rPr>
      </w:pPr>
    </w:p>
    <w:p w14:paraId="6CD2F865"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74902649" w14:textId="77777777" w:rsidR="00EF5B69" w:rsidRPr="00EF5B69" w:rsidRDefault="00EF5B69" w:rsidP="00EF5B69">
      <w:pPr>
        <w:bidi/>
        <w:jc w:val="both"/>
        <w:rPr>
          <w:rFonts w:cs="David" w:hint="cs"/>
          <w:rtl/>
        </w:rPr>
      </w:pPr>
    </w:p>
    <w:p w14:paraId="5919B86D" w14:textId="77777777" w:rsidR="00EF5B69" w:rsidRPr="00EF5B69" w:rsidRDefault="00EF5B69" w:rsidP="00EF5B69">
      <w:pPr>
        <w:bidi/>
        <w:ind w:firstLine="567"/>
        <w:jc w:val="both"/>
        <w:rPr>
          <w:rFonts w:cs="David" w:hint="cs"/>
          <w:rtl/>
        </w:rPr>
      </w:pPr>
      <w:r w:rsidRPr="00EF5B69">
        <w:rPr>
          <w:rFonts w:cs="David" w:hint="cs"/>
          <w:rtl/>
        </w:rPr>
        <w:t xml:space="preserve">אתה יכול לומר שזו הכוונה, ואני יכול לומר שהכוונה היא להשריש את תרבות יהדות תוניס בקרב הדור הצעיר. </w:t>
      </w:r>
    </w:p>
    <w:p w14:paraId="4AC51BD1" w14:textId="77777777" w:rsidR="00EF5B69" w:rsidRPr="00EF5B69" w:rsidRDefault="00EF5B69" w:rsidP="00EF5B69">
      <w:pPr>
        <w:bidi/>
        <w:jc w:val="both"/>
        <w:rPr>
          <w:rFonts w:cs="David" w:hint="cs"/>
          <w:rtl/>
        </w:rPr>
      </w:pPr>
    </w:p>
    <w:p w14:paraId="06C90230"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68659612" w14:textId="77777777" w:rsidR="00EF5B69" w:rsidRPr="00EF5B69" w:rsidRDefault="00EF5B69" w:rsidP="00EF5B69">
      <w:pPr>
        <w:bidi/>
        <w:jc w:val="both"/>
        <w:rPr>
          <w:rFonts w:cs="David" w:hint="cs"/>
          <w:rtl/>
        </w:rPr>
      </w:pPr>
    </w:p>
    <w:p w14:paraId="1C3B17F1" w14:textId="77777777" w:rsidR="00EF5B69" w:rsidRPr="00EF5B69" w:rsidRDefault="00EF5B69" w:rsidP="00EF5B69">
      <w:pPr>
        <w:bidi/>
        <w:ind w:firstLine="567"/>
        <w:jc w:val="both"/>
        <w:rPr>
          <w:rFonts w:cs="David" w:hint="cs"/>
          <w:rtl/>
        </w:rPr>
      </w:pPr>
      <w:r w:rsidRPr="00EF5B69">
        <w:rPr>
          <w:rFonts w:cs="David" w:hint="cs"/>
          <w:rtl/>
        </w:rPr>
        <w:t xml:space="preserve">זה בסדר גמור. זו לא פעילות עסקית. </w:t>
      </w:r>
    </w:p>
    <w:p w14:paraId="22124581" w14:textId="77777777" w:rsidR="00EF5B69" w:rsidRPr="00EF5B69" w:rsidRDefault="00EF5B69" w:rsidP="00EF5B69">
      <w:pPr>
        <w:bidi/>
        <w:jc w:val="both"/>
        <w:rPr>
          <w:rFonts w:cs="David" w:hint="cs"/>
          <w:rtl/>
        </w:rPr>
      </w:pPr>
    </w:p>
    <w:p w14:paraId="32012E3F"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7257EC31" w14:textId="77777777" w:rsidR="00EF5B69" w:rsidRPr="00EF5B69" w:rsidRDefault="00EF5B69" w:rsidP="00EF5B69">
      <w:pPr>
        <w:bidi/>
        <w:jc w:val="both"/>
        <w:rPr>
          <w:rFonts w:cs="David" w:hint="cs"/>
          <w:rtl/>
        </w:rPr>
      </w:pPr>
    </w:p>
    <w:p w14:paraId="320D14AE" w14:textId="77777777" w:rsidR="00EF5B69" w:rsidRPr="00EF5B69" w:rsidRDefault="00EF5B69" w:rsidP="00EF5B69">
      <w:pPr>
        <w:bidi/>
        <w:ind w:firstLine="567"/>
        <w:jc w:val="both"/>
        <w:rPr>
          <w:rFonts w:cs="David" w:hint="cs"/>
          <w:rtl/>
        </w:rPr>
      </w:pPr>
      <w:r w:rsidRPr="00EF5B69">
        <w:rPr>
          <w:rFonts w:cs="David" w:hint="cs"/>
          <w:rtl/>
        </w:rPr>
        <w:t xml:space="preserve">אבל יש שילוב של הרחבת אופקים לנוער הצעירים וסממן עסקי. אותו אדם שמארגן את זה ימכור חדרים בבית מלון, ימכור כרטיסי כניסה וירוויח מזה. בסופו של יום הוא ירוויח מזה. </w:t>
      </w:r>
    </w:p>
    <w:p w14:paraId="3ADF1ADF" w14:textId="77777777" w:rsidR="00EF5B69" w:rsidRPr="00EF5B69" w:rsidRDefault="00EF5B69" w:rsidP="00EF5B69">
      <w:pPr>
        <w:bidi/>
        <w:jc w:val="both"/>
        <w:rPr>
          <w:rFonts w:cs="David" w:hint="cs"/>
          <w:rtl/>
        </w:rPr>
      </w:pPr>
    </w:p>
    <w:p w14:paraId="1C16B7AD" w14:textId="77777777" w:rsidR="00EF5B69" w:rsidRPr="00EF5B69" w:rsidRDefault="00EF5B69" w:rsidP="00EF5B69">
      <w:pPr>
        <w:bidi/>
        <w:jc w:val="both"/>
        <w:rPr>
          <w:rFonts w:cs="David" w:hint="cs"/>
          <w:u w:val="single"/>
          <w:rtl/>
        </w:rPr>
      </w:pPr>
    </w:p>
    <w:p w14:paraId="2E913972"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14559CD7" w14:textId="77777777" w:rsidR="00EF5B69" w:rsidRPr="00EF5B69" w:rsidRDefault="00EF5B69" w:rsidP="00EF5B69">
      <w:pPr>
        <w:bidi/>
        <w:jc w:val="both"/>
        <w:rPr>
          <w:rFonts w:cs="David" w:hint="cs"/>
          <w:rtl/>
        </w:rPr>
      </w:pPr>
    </w:p>
    <w:p w14:paraId="336E9017" w14:textId="77777777" w:rsidR="00EF5B69" w:rsidRPr="00EF5B69" w:rsidRDefault="00EF5B69" w:rsidP="00EF5B69">
      <w:pPr>
        <w:bidi/>
        <w:ind w:firstLine="567"/>
        <w:jc w:val="both"/>
        <w:rPr>
          <w:rFonts w:cs="David" w:hint="cs"/>
          <w:rtl/>
        </w:rPr>
      </w:pPr>
      <w:r w:rsidRPr="00EF5B69">
        <w:rPr>
          <w:rFonts w:cs="David" w:hint="cs"/>
          <w:rtl/>
        </w:rPr>
        <w:t xml:space="preserve">בואו נפריד בין סעיף א' לסעיף ב'. הדוגמאות שנותנים פה הן דוגמאות של פעילות לגיטימית של חבר כנסת ואין שום סיבה שלא לאפשר אותה. במקרים האלה המטרה של הפעילות היא לא קידום עסקים או פרסומת אישית. כאשר מדובר על מימון מלא או חלקי על ידי גוף עסקי </w:t>
      </w:r>
      <w:r w:rsidRPr="00EF5B69">
        <w:rPr>
          <w:rFonts w:cs="David"/>
          <w:rtl/>
        </w:rPr>
        <w:t>–</w:t>
      </w:r>
      <w:r w:rsidRPr="00EF5B69">
        <w:rPr>
          <w:rFonts w:cs="David" w:hint="cs"/>
          <w:rtl/>
        </w:rPr>
        <w:t xml:space="preserve"> שזה מתייחס לדוגמאות שהעליתם בהקשר של תוניס או בהקשר של </w:t>
      </w:r>
      <w:proofErr w:type="spellStart"/>
      <w:r w:rsidRPr="00EF5B69">
        <w:rPr>
          <w:rFonts w:cs="David" w:hint="cs"/>
          <w:rtl/>
        </w:rPr>
        <w:t>דרפור</w:t>
      </w:r>
      <w:proofErr w:type="spellEnd"/>
      <w:r w:rsidRPr="00EF5B69">
        <w:rPr>
          <w:rFonts w:cs="David" w:hint="cs"/>
          <w:rtl/>
        </w:rPr>
        <w:t xml:space="preserve"> - שם חבר הכנסת יכול להשתתף, יכול לנאום, יכול לברך, יכול סתם לשבת ולכבד את המקום, אבל הוא לא לתת חסות לכל האירוע. בחסות הוא נותן גושפנקה שלו לכל האירוע, ולכל האירוע יש גם היבטים עסקיים. </w:t>
      </w:r>
    </w:p>
    <w:p w14:paraId="339A8DBC" w14:textId="77777777" w:rsidR="00EF5B69" w:rsidRPr="00EF5B69" w:rsidRDefault="00EF5B69" w:rsidP="00EF5B69">
      <w:pPr>
        <w:bidi/>
        <w:jc w:val="both"/>
        <w:rPr>
          <w:rFonts w:cs="David" w:hint="cs"/>
          <w:rtl/>
        </w:rPr>
      </w:pPr>
    </w:p>
    <w:p w14:paraId="4B3C34CC"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5FC2453B" w14:textId="77777777" w:rsidR="00EF5B69" w:rsidRPr="00EF5B69" w:rsidRDefault="00EF5B69" w:rsidP="00EF5B69">
      <w:pPr>
        <w:bidi/>
        <w:jc w:val="both"/>
        <w:rPr>
          <w:rFonts w:cs="David" w:hint="cs"/>
          <w:rtl/>
        </w:rPr>
      </w:pPr>
    </w:p>
    <w:p w14:paraId="3AE6E172" w14:textId="77777777" w:rsidR="00EF5B69" w:rsidRPr="00EF5B69" w:rsidRDefault="00EF5B69" w:rsidP="00EF5B69">
      <w:pPr>
        <w:bidi/>
        <w:jc w:val="both"/>
        <w:rPr>
          <w:rFonts w:cs="David" w:hint="cs"/>
          <w:rtl/>
        </w:rPr>
      </w:pPr>
      <w:r w:rsidRPr="00EF5B69">
        <w:rPr>
          <w:rFonts w:cs="David" w:hint="cs"/>
          <w:rtl/>
        </w:rPr>
        <w:tab/>
        <w:t xml:space="preserve">סעיף ב' מדבר על אירוע בעל אופי עסקי, והדוגמאות שהועלו פה לא מתייחסים לאירועים בעלי אופי עסקי. </w:t>
      </w:r>
    </w:p>
    <w:p w14:paraId="4663934D" w14:textId="77777777" w:rsidR="00EF5B69" w:rsidRPr="00EF5B69" w:rsidRDefault="00EF5B69" w:rsidP="00EF5B69">
      <w:pPr>
        <w:bidi/>
        <w:jc w:val="both"/>
        <w:rPr>
          <w:rFonts w:cs="David" w:hint="cs"/>
          <w:rtl/>
        </w:rPr>
      </w:pPr>
    </w:p>
    <w:p w14:paraId="7516D659"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082A0B52" w14:textId="77777777" w:rsidR="00EF5B69" w:rsidRPr="00EF5B69" w:rsidRDefault="00EF5B69" w:rsidP="00EF5B69">
      <w:pPr>
        <w:bidi/>
        <w:jc w:val="both"/>
        <w:rPr>
          <w:rFonts w:cs="David" w:hint="cs"/>
          <w:rtl/>
        </w:rPr>
      </w:pPr>
    </w:p>
    <w:p w14:paraId="50010D59" w14:textId="77777777" w:rsidR="00EF5B69" w:rsidRPr="00EF5B69" w:rsidRDefault="00EF5B69" w:rsidP="00EF5B69">
      <w:pPr>
        <w:bidi/>
        <w:jc w:val="both"/>
        <w:rPr>
          <w:rFonts w:cs="David" w:hint="cs"/>
          <w:rtl/>
        </w:rPr>
      </w:pPr>
      <w:r w:rsidRPr="00EF5B69">
        <w:rPr>
          <w:rFonts w:cs="David" w:hint="cs"/>
          <w:rtl/>
        </w:rPr>
        <w:tab/>
        <w:t xml:space="preserve">לפי מה  שכתוב כאן, אתה מדיר את רגליי מכל מיני אירועים כאלה ואחרים, שהתכלית של חלקם היא ראויה. אני חושב, שזה תלוי מהי העוצמה העסקית אל מול העוצמה התרבותית. </w:t>
      </w:r>
    </w:p>
    <w:p w14:paraId="5369F0E3" w14:textId="77777777" w:rsidR="00EF5B69" w:rsidRPr="00EF5B69" w:rsidRDefault="00EF5B69" w:rsidP="00EF5B69">
      <w:pPr>
        <w:bidi/>
        <w:jc w:val="both"/>
        <w:rPr>
          <w:rFonts w:cs="David" w:hint="cs"/>
          <w:rtl/>
        </w:rPr>
      </w:pPr>
      <w:r w:rsidRPr="00EF5B69">
        <w:rPr>
          <w:rFonts w:cs="David" w:hint="cs"/>
          <w:rtl/>
        </w:rPr>
        <w:t xml:space="preserve">הדוגמאות האלה הם לא אירועים בעלי אופי עסקי. </w:t>
      </w:r>
    </w:p>
    <w:p w14:paraId="224B2156" w14:textId="77777777" w:rsidR="00EF5B69" w:rsidRPr="00EF5B69" w:rsidRDefault="00EF5B69" w:rsidP="00EF5B69">
      <w:pPr>
        <w:bidi/>
        <w:jc w:val="both"/>
        <w:rPr>
          <w:rFonts w:cs="David" w:hint="cs"/>
          <w:rtl/>
        </w:rPr>
      </w:pPr>
    </w:p>
    <w:p w14:paraId="374AB729" w14:textId="77777777" w:rsidR="00EF5B69" w:rsidRPr="00EF5B69" w:rsidRDefault="00EF5B69" w:rsidP="00EF5B69">
      <w:pPr>
        <w:bidi/>
        <w:jc w:val="both"/>
        <w:rPr>
          <w:rFonts w:cs="David" w:hint="cs"/>
          <w:rtl/>
        </w:rPr>
      </w:pPr>
      <w:r w:rsidRPr="00EF5B69">
        <w:rPr>
          <w:rFonts w:cs="David" w:hint="cs"/>
          <w:u w:val="single"/>
          <w:rtl/>
        </w:rPr>
        <w:t>גדעון סער:</w:t>
      </w:r>
    </w:p>
    <w:p w14:paraId="48616E58" w14:textId="77777777" w:rsidR="00EF5B69" w:rsidRPr="00EF5B69" w:rsidRDefault="00EF5B69" w:rsidP="00EF5B69">
      <w:pPr>
        <w:bidi/>
        <w:jc w:val="both"/>
        <w:rPr>
          <w:rFonts w:cs="David" w:hint="cs"/>
          <w:rtl/>
        </w:rPr>
      </w:pPr>
    </w:p>
    <w:p w14:paraId="5CD306A0" w14:textId="77777777" w:rsidR="00EF5B69" w:rsidRPr="00EF5B69" w:rsidRDefault="00EF5B69" w:rsidP="00EF5B69">
      <w:pPr>
        <w:bidi/>
        <w:ind w:firstLine="567"/>
        <w:jc w:val="both"/>
        <w:rPr>
          <w:rFonts w:cs="David" w:hint="cs"/>
          <w:rtl/>
        </w:rPr>
      </w:pPr>
      <w:r w:rsidRPr="00EF5B69">
        <w:rPr>
          <w:rFonts w:cs="David" w:hint="cs"/>
          <w:rtl/>
        </w:rPr>
        <w:t xml:space="preserve">אנו חיים בעולם שיש בו ערוב של הדברים. אני בכל שנה משתתף בכינוס ביפו של המרכז לפגיעות תקיפה מינית. </w:t>
      </w:r>
    </w:p>
    <w:p w14:paraId="26B20E1B" w14:textId="77777777" w:rsidR="00EF5B69" w:rsidRPr="00EF5B69" w:rsidRDefault="00EF5B69" w:rsidP="00EF5B69">
      <w:pPr>
        <w:bidi/>
        <w:ind w:firstLine="567"/>
        <w:jc w:val="both"/>
        <w:rPr>
          <w:rFonts w:cs="David" w:hint="cs"/>
          <w:rtl/>
        </w:rPr>
      </w:pPr>
    </w:p>
    <w:p w14:paraId="17D3DD74"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35E37519" w14:textId="77777777" w:rsidR="00EF5B69" w:rsidRPr="00EF5B69" w:rsidRDefault="00EF5B69" w:rsidP="00EF5B69">
      <w:pPr>
        <w:bidi/>
        <w:jc w:val="both"/>
        <w:rPr>
          <w:rFonts w:cs="David" w:hint="cs"/>
          <w:rtl/>
        </w:rPr>
      </w:pPr>
    </w:p>
    <w:p w14:paraId="720FFE45" w14:textId="77777777" w:rsidR="00EF5B69" w:rsidRPr="00EF5B69" w:rsidRDefault="00EF5B69" w:rsidP="00EF5B69">
      <w:pPr>
        <w:bidi/>
        <w:jc w:val="both"/>
        <w:rPr>
          <w:rFonts w:cs="David" w:hint="cs"/>
          <w:rtl/>
        </w:rPr>
      </w:pPr>
      <w:r w:rsidRPr="00EF5B69">
        <w:rPr>
          <w:rFonts w:cs="David" w:hint="cs"/>
          <w:rtl/>
        </w:rPr>
        <w:tab/>
        <w:t xml:space="preserve">עם זה אין בעיה. מדובר רק על אירוע בעל אופי עסקי. </w:t>
      </w:r>
    </w:p>
    <w:p w14:paraId="6A9A9420" w14:textId="77777777" w:rsidR="00EF5B69" w:rsidRPr="00EF5B69" w:rsidRDefault="00EF5B69" w:rsidP="00EF5B69">
      <w:pPr>
        <w:bidi/>
        <w:jc w:val="both"/>
        <w:rPr>
          <w:rFonts w:cs="David" w:hint="cs"/>
          <w:rtl/>
        </w:rPr>
      </w:pPr>
    </w:p>
    <w:p w14:paraId="47318197" w14:textId="77777777" w:rsidR="00EF5B69" w:rsidRPr="00EF5B69" w:rsidRDefault="00EF5B69" w:rsidP="00EF5B69">
      <w:pPr>
        <w:bidi/>
        <w:jc w:val="both"/>
        <w:rPr>
          <w:rFonts w:cs="David" w:hint="cs"/>
          <w:rtl/>
        </w:rPr>
      </w:pPr>
      <w:r w:rsidRPr="00EF5B69">
        <w:rPr>
          <w:rFonts w:cs="David" w:hint="cs"/>
          <w:u w:val="single"/>
          <w:rtl/>
        </w:rPr>
        <w:t>גדעון סער:</w:t>
      </w:r>
    </w:p>
    <w:p w14:paraId="51456242" w14:textId="77777777" w:rsidR="00EF5B69" w:rsidRPr="00EF5B69" w:rsidRDefault="00EF5B69" w:rsidP="00EF5B69">
      <w:pPr>
        <w:bidi/>
        <w:ind w:firstLine="567"/>
        <w:jc w:val="both"/>
        <w:rPr>
          <w:rFonts w:cs="David" w:hint="cs"/>
          <w:rtl/>
        </w:rPr>
      </w:pPr>
    </w:p>
    <w:p w14:paraId="6DD76719" w14:textId="77777777" w:rsidR="00EF5B69" w:rsidRPr="00EF5B69" w:rsidRDefault="00EF5B69" w:rsidP="00EF5B69">
      <w:pPr>
        <w:bidi/>
        <w:ind w:firstLine="567"/>
        <w:jc w:val="both"/>
        <w:rPr>
          <w:rFonts w:cs="David" w:hint="cs"/>
          <w:rtl/>
        </w:rPr>
      </w:pPr>
      <w:r w:rsidRPr="00EF5B69">
        <w:rPr>
          <w:rFonts w:cs="David" w:hint="cs"/>
          <w:rtl/>
        </w:rPr>
        <w:t xml:space="preserve">הבעיה שלי היא עם המילים: פעילות מטעם גוף עסקי. הרבה פעמים הגופים העסקיים האלה מממנים אירוע שהמטרה שלו היא מטרה ציבורית. </w:t>
      </w:r>
    </w:p>
    <w:p w14:paraId="7B9B2436" w14:textId="77777777" w:rsidR="00EF5B69" w:rsidRPr="00EF5B69" w:rsidRDefault="00EF5B69" w:rsidP="00EF5B69">
      <w:pPr>
        <w:bidi/>
        <w:ind w:firstLine="567"/>
        <w:jc w:val="both"/>
        <w:rPr>
          <w:rFonts w:cs="David" w:hint="cs"/>
          <w:rtl/>
        </w:rPr>
      </w:pPr>
    </w:p>
    <w:p w14:paraId="09C92ED2"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0615E3DE" w14:textId="77777777" w:rsidR="00EF5B69" w:rsidRPr="00EF5B69" w:rsidRDefault="00EF5B69" w:rsidP="00EF5B69">
      <w:pPr>
        <w:bidi/>
        <w:jc w:val="both"/>
        <w:rPr>
          <w:rFonts w:cs="David" w:hint="cs"/>
          <w:rtl/>
        </w:rPr>
      </w:pPr>
    </w:p>
    <w:p w14:paraId="10D36A42" w14:textId="77777777" w:rsidR="00EF5B69" w:rsidRPr="00EF5B69" w:rsidRDefault="00EF5B69" w:rsidP="00EF5B69">
      <w:pPr>
        <w:bidi/>
        <w:ind w:firstLine="567"/>
        <w:jc w:val="both"/>
        <w:rPr>
          <w:rFonts w:cs="David" w:hint="cs"/>
          <w:rtl/>
        </w:rPr>
      </w:pPr>
      <w:r w:rsidRPr="00EF5B69">
        <w:rPr>
          <w:rFonts w:cs="David" w:hint="cs"/>
          <w:rtl/>
        </w:rPr>
        <w:t xml:space="preserve">לכן, הסיפא מדברת על קידום עסקים או פרסומת עסקית. </w:t>
      </w:r>
    </w:p>
    <w:p w14:paraId="19A018B5" w14:textId="77777777" w:rsidR="00EF5B69" w:rsidRPr="00EF5B69" w:rsidRDefault="00EF5B69" w:rsidP="00EF5B69">
      <w:pPr>
        <w:bidi/>
        <w:ind w:firstLine="567"/>
        <w:jc w:val="both"/>
        <w:rPr>
          <w:rFonts w:cs="David" w:hint="cs"/>
          <w:rtl/>
        </w:rPr>
      </w:pPr>
    </w:p>
    <w:p w14:paraId="2DE08A1B" w14:textId="77777777" w:rsidR="00EF5B69" w:rsidRPr="00EF5B69" w:rsidRDefault="00EF5B69" w:rsidP="00EF5B69">
      <w:pPr>
        <w:bidi/>
        <w:jc w:val="both"/>
        <w:rPr>
          <w:rFonts w:cs="David" w:hint="cs"/>
          <w:rtl/>
        </w:rPr>
      </w:pPr>
      <w:r w:rsidRPr="00EF5B69">
        <w:rPr>
          <w:rFonts w:cs="David" w:hint="cs"/>
          <w:u w:val="single"/>
          <w:rtl/>
        </w:rPr>
        <w:t>גדעון סער:</w:t>
      </w:r>
    </w:p>
    <w:p w14:paraId="1A1F0A0C" w14:textId="77777777" w:rsidR="00EF5B69" w:rsidRPr="00EF5B69" w:rsidRDefault="00EF5B69" w:rsidP="00EF5B69">
      <w:pPr>
        <w:bidi/>
        <w:jc w:val="both"/>
        <w:rPr>
          <w:rFonts w:cs="David" w:hint="cs"/>
          <w:rtl/>
        </w:rPr>
      </w:pPr>
    </w:p>
    <w:p w14:paraId="33D138D7" w14:textId="77777777" w:rsidR="00EF5B69" w:rsidRPr="00EF5B69" w:rsidRDefault="00EF5B69" w:rsidP="00EF5B69">
      <w:pPr>
        <w:bidi/>
        <w:jc w:val="both"/>
        <w:rPr>
          <w:rFonts w:cs="David" w:hint="cs"/>
          <w:rtl/>
        </w:rPr>
      </w:pPr>
      <w:r w:rsidRPr="00EF5B69">
        <w:rPr>
          <w:rFonts w:cs="David" w:hint="cs"/>
          <w:rtl/>
        </w:rPr>
        <w:tab/>
        <w:t xml:space="preserve">אבל יש ו' החיבור באופן שאפשר להבין את הרישא כעומדת בפני עצמה. </w:t>
      </w:r>
    </w:p>
    <w:p w14:paraId="7C7E58B5" w14:textId="77777777" w:rsidR="00EF5B69" w:rsidRPr="00EF5B69" w:rsidRDefault="00EF5B69" w:rsidP="00EF5B69">
      <w:pPr>
        <w:bidi/>
        <w:jc w:val="both"/>
        <w:rPr>
          <w:rFonts w:cs="David" w:hint="cs"/>
          <w:rtl/>
        </w:rPr>
      </w:pPr>
    </w:p>
    <w:p w14:paraId="161E1855"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1B984308" w14:textId="77777777" w:rsidR="00EF5B69" w:rsidRPr="00EF5B69" w:rsidRDefault="00EF5B69" w:rsidP="00EF5B69">
      <w:pPr>
        <w:bidi/>
        <w:jc w:val="both"/>
        <w:rPr>
          <w:rFonts w:cs="David" w:hint="cs"/>
          <w:rtl/>
        </w:rPr>
      </w:pPr>
    </w:p>
    <w:p w14:paraId="3B504EB1" w14:textId="77777777" w:rsidR="00EF5B69" w:rsidRPr="00EF5B69" w:rsidRDefault="00EF5B69" w:rsidP="00EF5B69">
      <w:pPr>
        <w:bidi/>
        <w:ind w:firstLine="567"/>
        <w:jc w:val="both"/>
        <w:rPr>
          <w:rFonts w:cs="David" w:hint="cs"/>
          <w:rtl/>
        </w:rPr>
      </w:pPr>
      <w:r w:rsidRPr="00EF5B69">
        <w:rPr>
          <w:rFonts w:cs="David" w:hint="cs"/>
          <w:rtl/>
        </w:rPr>
        <w:t xml:space="preserve">הכוונה ברישא והסיפא היא שהמטרה חלה על הכל. </w:t>
      </w:r>
    </w:p>
    <w:p w14:paraId="12E7AC67" w14:textId="77777777" w:rsidR="00EF5B69" w:rsidRPr="00EF5B69" w:rsidRDefault="00EF5B69" w:rsidP="00EF5B69">
      <w:pPr>
        <w:bidi/>
        <w:jc w:val="both"/>
        <w:rPr>
          <w:rFonts w:cs="David" w:hint="cs"/>
          <w:rtl/>
        </w:rPr>
      </w:pPr>
    </w:p>
    <w:p w14:paraId="5CCDA590" w14:textId="77777777" w:rsidR="00EF5B69" w:rsidRPr="00EF5B69" w:rsidRDefault="00EF5B69" w:rsidP="00EF5B69">
      <w:pPr>
        <w:bidi/>
        <w:jc w:val="both"/>
        <w:rPr>
          <w:rFonts w:cs="David" w:hint="cs"/>
          <w:rtl/>
        </w:rPr>
      </w:pPr>
      <w:r w:rsidRPr="00EF5B69">
        <w:rPr>
          <w:rFonts w:cs="David" w:hint="cs"/>
          <w:u w:val="single"/>
          <w:rtl/>
        </w:rPr>
        <w:t>גדעון סער:</w:t>
      </w:r>
    </w:p>
    <w:p w14:paraId="58555D5A" w14:textId="77777777" w:rsidR="00EF5B69" w:rsidRPr="00EF5B69" w:rsidRDefault="00EF5B69" w:rsidP="00EF5B69">
      <w:pPr>
        <w:bidi/>
        <w:jc w:val="both"/>
        <w:rPr>
          <w:rFonts w:cs="David" w:hint="cs"/>
          <w:rtl/>
        </w:rPr>
      </w:pPr>
    </w:p>
    <w:p w14:paraId="5DEB2FF1" w14:textId="77777777" w:rsidR="00EF5B69" w:rsidRPr="00EF5B69" w:rsidRDefault="00EF5B69" w:rsidP="00EF5B69">
      <w:pPr>
        <w:bidi/>
        <w:jc w:val="both"/>
        <w:rPr>
          <w:rFonts w:cs="David" w:hint="cs"/>
          <w:rtl/>
        </w:rPr>
      </w:pPr>
      <w:r w:rsidRPr="00EF5B69">
        <w:rPr>
          <w:rFonts w:cs="David" w:hint="cs"/>
          <w:rtl/>
        </w:rPr>
        <w:tab/>
        <w:t xml:space="preserve">זה מקובל עלי. </w:t>
      </w:r>
    </w:p>
    <w:p w14:paraId="229B201F" w14:textId="77777777" w:rsidR="00EF5B69" w:rsidRPr="00EF5B69" w:rsidRDefault="00EF5B69" w:rsidP="00EF5B69">
      <w:pPr>
        <w:bidi/>
        <w:jc w:val="both"/>
        <w:rPr>
          <w:rFonts w:cs="David" w:hint="cs"/>
          <w:rtl/>
        </w:rPr>
      </w:pPr>
    </w:p>
    <w:p w14:paraId="342C0A7F"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189B7DAF" w14:textId="77777777" w:rsidR="00EF5B69" w:rsidRPr="00EF5B69" w:rsidRDefault="00EF5B69" w:rsidP="00EF5B69">
      <w:pPr>
        <w:bidi/>
        <w:jc w:val="both"/>
        <w:rPr>
          <w:rFonts w:cs="David" w:hint="cs"/>
          <w:rtl/>
        </w:rPr>
      </w:pPr>
    </w:p>
    <w:p w14:paraId="20316A5C" w14:textId="77777777" w:rsidR="00EF5B69" w:rsidRPr="00EF5B69" w:rsidRDefault="00EF5B69" w:rsidP="00EF5B69">
      <w:pPr>
        <w:bidi/>
        <w:ind w:firstLine="567"/>
        <w:jc w:val="both"/>
        <w:rPr>
          <w:rFonts w:cs="David" w:hint="cs"/>
          <w:rtl/>
        </w:rPr>
      </w:pPr>
      <w:r w:rsidRPr="00EF5B69">
        <w:rPr>
          <w:rFonts w:cs="David" w:hint="cs"/>
          <w:rtl/>
        </w:rPr>
        <w:t xml:space="preserve">השאלה היא, האם המטרה המוצהרת של אותו חבר כנסת שהולך לאירוע מסוים היא קידום עסקי, או לתת את הגושפנקה לפיתוח ועידוד התרבות. </w:t>
      </w:r>
    </w:p>
    <w:p w14:paraId="22C9FF59" w14:textId="77777777" w:rsidR="00EF5B69" w:rsidRPr="00EF5B69" w:rsidRDefault="00EF5B69" w:rsidP="00EF5B69">
      <w:pPr>
        <w:bidi/>
        <w:jc w:val="both"/>
        <w:rPr>
          <w:rFonts w:cs="David" w:hint="cs"/>
          <w:rtl/>
        </w:rPr>
      </w:pPr>
    </w:p>
    <w:p w14:paraId="3A55CE74"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08DDF8CF" w14:textId="77777777" w:rsidR="00EF5B69" w:rsidRPr="00EF5B69" w:rsidRDefault="00EF5B69" w:rsidP="00EF5B69">
      <w:pPr>
        <w:bidi/>
        <w:jc w:val="both"/>
        <w:rPr>
          <w:rFonts w:cs="David" w:hint="cs"/>
          <w:rtl/>
        </w:rPr>
      </w:pPr>
    </w:p>
    <w:p w14:paraId="469EC74F" w14:textId="77777777" w:rsidR="00EF5B69" w:rsidRPr="00EF5B69" w:rsidRDefault="00EF5B69" w:rsidP="00EF5B69">
      <w:pPr>
        <w:bidi/>
        <w:ind w:firstLine="567"/>
        <w:jc w:val="both"/>
        <w:rPr>
          <w:rFonts w:cs="David" w:hint="cs"/>
          <w:rtl/>
        </w:rPr>
      </w:pPr>
      <w:r w:rsidRPr="00EF5B69">
        <w:rPr>
          <w:rFonts w:cs="David" w:hint="cs"/>
          <w:rtl/>
        </w:rPr>
        <w:t xml:space="preserve">כדי שלא תהיה אי הבנה אפשר לתקן את סעיף א' ולומר ברישא: פעילות מטעם גוף עסקי שמטרתה קידום עסקים או פרסומת עסקית. בסעיף ב' צריך להגיד: פרסום באירוע בעל אופי שבעיקרו הוא עסקי. </w:t>
      </w:r>
    </w:p>
    <w:p w14:paraId="5450FEAF" w14:textId="77777777" w:rsidR="00EF5B69" w:rsidRPr="00EF5B69" w:rsidRDefault="00EF5B69" w:rsidP="00EF5B69">
      <w:pPr>
        <w:bidi/>
        <w:jc w:val="both"/>
        <w:rPr>
          <w:rFonts w:cs="David" w:hint="cs"/>
          <w:rtl/>
        </w:rPr>
      </w:pPr>
      <w:r>
        <w:rPr>
          <w:rFonts w:cs="David"/>
          <w:rtl/>
        </w:rPr>
        <w:br w:type="page"/>
      </w:r>
    </w:p>
    <w:p w14:paraId="42476960"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48A24DA2" w14:textId="77777777" w:rsidR="00EF5B69" w:rsidRPr="00EF5B69" w:rsidRDefault="00EF5B69" w:rsidP="00EF5B69">
      <w:pPr>
        <w:bidi/>
        <w:jc w:val="both"/>
        <w:rPr>
          <w:rFonts w:cs="David" w:hint="cs"/>
          <w:rtl/>
        </w:rPr>
      </w:pPr>
    </w:p>
    <w:p w14:paraId="15891DD1" w14:textId="77777777" w:rsidR="00EF5B69" w:rsidRPr="00EF5B69" w:rsidRDefault="00EF5B69" w:rsidP="00EF5B69">
      <w:pPr>
        <w:bidi/>
        <w:ind w:firstLine="567"/>
        <w:jc w:val="both"/>
        <w:rPr>
          <w:rFonts w:cs="David" w:hint="cs"/>
          <w:rtl/>
        </w:rPr>
      </w:pPr>
      <w:r w:rsidRPr="00EF5B69">
        <w:rPr>
          <w:rFonts w:cs="David" w:hint="cs"/>
          <w:rtl/>
        </w:rPr>
        <w:t xml:space="preserve">עם זה אפשר לחיות. </w:t>
      </w:r>
    </w:p>
    <w:p w14:paraId="484985DC" w14:textId="77777777" w:rsidR="00EF5B69" w:rsidRPr="00EF5B69" w:rsidRDefault="00EF5B69" w:rsidP="00EF5B69">
      <w:pPr>
        <w:bidi/>
        <w:jc w:val="both"/>
        <w:rPr>
          <w:rFonts w:cs="David" w:hint="cs"/>
          <w:rtl/>
        </w:rPr>
      </w:pPr>
    </w:p>
    <w:p w14:paraId="47A125D5" w14:textId="77777777" w:rsidR="00EF5B69" w:rsidRPr="00EF5B69" w:rsidRDefault="00EF5B69" w:rsidP="00EF5B69">
      <w:pPr>
        <w:bidi/>
        <w:jc w:val="both"/>
        <w:rPr>
          <w:rFonts w:cs="David" w:hint="cs"/>
          <w:rtl/>
        </w:rPr>
      </w:pPr>
      <w:r w:rsidRPr="00EF5B69">
        <w:rPr>
          <w:rFonts w:cs="David" w:hint="cs"/>
          <w:u w:val="single"/>
          <w:rtl/>
        </w:rPr>
        <w:t>גדעון סער:</w:t>
      </w:r>
    </w:p>
    <w:p w14:paraId="0C353F36" w14:textId="77777777" w:rsidR="00EF5B69" w:rsidRPr="00EF5B69" w:rsidRDefault="00EF5B69" w:rsidP="00EF5B69">
      <w:pPr>
        <w:bidi/>
        <w:jc w:val="both"/>
        <w:rPr>
          <w:rFonts w:cs="David" w:hint="cs"/>
          <w:rtl/>
        </w:rPr>
      </w:pPr>
    </w:p>
    <w:p w14:paraId="71C6C47E" w14:textId="77777777" w:rsidR="00EF5B69" w:rsidRPr="00EF5B69" w:rsidRDefault="00EF5B69" w:rsidP="00EF5B69">
      <w:pPr>
        <w:bidi/>
        <w:ind w:firstLine="567"/>
        <w:jc w:val="both"/>
        <w:rPr>
          <w:rFonts w:cs="David" w:hint="cs"/>
          <w:rtl/>
        </w:rPr>
      </w:pPr>
      <w:r w:rsidRPr="00EF5B69">
        <w:rPr>
          <w:rFonts w:cs="David" w:hint="cs"/>
          <w:rtl/>
        </w:rPr>
        <w:t>מה קורה, אם חבר שלי פותח משרד לעורכי דין, מקיים אירוע, שאחת ממטרתו היא לקדם את העסק שלו. האם אסור לי ללכת לאירוע כזה?</w:t>
      </w:r>
    </w:p>
    <w:p w14:paraId="716D19B8" w14:textId="77777777" w:rsidR="00EF5B69" w:rsidRPr="00EF5B69" w:rsidRDefault="00EF5B69" w:rsidP="00EF5B69">
      <w:pPr>
        <w:bidi/>
        <w:jc w:val="both"/>
        <w:rPr>
          <w:rFonts w:cs="David" w:hint="cs"/>
          <w:rtl/>
        </w:rPr>
      </w:pPr>
    </w:p>
    <w:p w14:paraId="0180A31B"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3EFDEEA4" w14:textId="77777777" w:rsidR="00EF5B69" w:rsidRPr="00EF5B69" w:rsidRDefault="00EF5B69" w:rsidP="00EF5B69">
      <w:pPr>
        <w:bidi/>
        <w:jc w:val="both"/>
        <w:rPr>
          <w:rFonts w:cs="David" w:hint="cs"/>
          <w:rtl/>
        </w:rPr>
      </w:pPr>
    </w:p>
    <w:p w14:paraId="2EB8ED63" w14:textId="77777777" w:rsidR="00EF5B69" w:rsidRPr="00EF5B69" w:rsidRDefault="00EF5B69" w:rsidP="00EF5B69">
      <w:pPr>
        <w:bidi/>
        <w:jc w:val="both"/>
        <w:rPr>
          <w:rFonts w:cs="David" w:hint="cs"/>
          <w:rtl/>
        </w:rPr>
      </w:pPr>
      <w:r w:rsidRPr="00EF5B69">
        <w:rPr>
          <w:rFonts w:cs="David" w:hint="cs"/>
          <w:rtl/>
        </w:rPr>
        <w:tab/>
        <w:t xml:space="preserve">אם יהיה כתוב שהאירוע יהיה בחסותו של חה"כ גדעון סער, זה אסור. </w:t>
      </w:r>
    </w:p>
    <w:p w14:paraId="0777ABCF" w14:textId="77777777" w:rsidR="00EF5B69" w:rsidRPr="00EF5B69" w:rsidRDefault="00EF5B69" w:rsidP="00EF5B69">
      <w:pPr>
        <w:bidi/>
        <w:jc w:val="both"/>
        <w:rPr>
          <w:rFonts w:cs="David" w:hint="cs"/>
          <w:rtl/>
        </w:rPr>
      </w:pPr>
    </w:p>
    <w:p w14:paraId="1506EA8F" w14:textId="77777777" w:rsidR="00EF5B69" w:rsidRPr="00EF5B69" w:rsidRDefault="00EF5B69" w:rsidP="00EF5B69">
      <w:pPr>
        <w:bidi/>
        <w:jc w:val="both"/>
        <w:rPr>
          <w:rFonts w:cs="David" w:hint="cs"/>
          <w:rtl/>
        </w:rPr>
      </w:pPr>
      <w:r w:rsidRPr="00EF5B69">
        <w:rPr>
          <w:rFonts w:cs="David" w:hint="cs"/>
          <w:u w:val="single"/>
          <w:rtl/>
        </w:rPr>
        <w:t>גדעון סער:</w:t>
      </w:r>
    </w:p>
    <w:p w14:paraId="456138EE" w14:textId="77777777" w:rsidR="00EF5B69" w:rsidRPr="00EF5B69" w:rsidRDefault="00EF5B69" w:rsidP="00EF5B69">
      <w:pPr>
        <w:bidi/>
        <w:jc w:val="both"/>
        <w:rPr>
          <w:rFonts w:cs="David" w:hint="cs"/>
          <w:rtl/>
        </w:rPr>
      </w:pPr>
    </w:p>
    <w:p w14:paraId="3DD1D927" w14:textId="77777777" w:rsidR="00EF5B69" w:rsidRPr="00EF5B69" w:rsidRDefault="00EF5B69" w:rsidP="00EF5B69">
      <w:pPr>
        <w:bidi/>
        <w:jc w:val="both"/>
        <w:rPr>
          <w:rFonts w:cs="David" w:hint="cs"/>
          <w:rtl/>
        </w:rPr>
      </w:pPr>
      <w:r w:rsidRPr="00EF5B69">
        <w:rPr>
          <w:rFonts w:cs="David" w:hint="cs"/>
          <w:rtl/>
        </w:rPr>
        <w:tab/>
        <w:t xml:space="preserve">אני שואל, האם אסור לי להשתתף באירוע כזה. </w:t>
      </w:r>
    </w:p>
    <w:p w14:paraId="36848D14" w14:textId="77777777" w:rsidR="00EF5B69" w:rsidRPr="00EF5B69" w:rsidRDefault="00EF5B69" w:rsidP="00EF5B69">
      <w:pPr>
        <w:bidi/>
        <w:jc w:val="both"/>
        <w:rPr>
          <w:rFonts w:cs="David" w:hint="cs"/>
          <w:rtl/>
        </w:rPr>
      </w:pPr>
    </w:p>
    <w:p w14:paraId="1624FEED"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24548897" w14:textId="77777777" w:rsidR="00EF5B69" w:rsidRPr="00EF5B69" w:rsidRDefault="00EF5B69" w:rsidP="00EF5B69">
      <w:pPr>
        <w:bidi/>
        <w:jc w:val="both"/>
        <w:rPr>
          <w:rFonts w:cs="David" w:hint="cs"/>
          <w:rtl/>
        </w:rPr>
      </w:pPr>
    </w:p>
    <w:p w14:paraId="5A08CF10" w14:textId="77777777" w:rsidR="00EF5B69" w:rsidRPr="00EF5B69" w:rsidRDefault="00EF5B69" w:rsidP="00EF5B69">
      <w:pPr>
        <w:bidi/>
        <w:ind w:firstLine="567"/>
        <w:jc w:val="both"/>
        <w:rPr>
          <w:rFonts w:cs="David" w:hint="cs"/>
          <w:rtl/>
        </w:rPr>
      </w:pPr>
      <w:r w:rsidRPr="00EF5B69">
        <w:rPr>
          <w:rFonts w:cs="David" w:hint="cs"/>
          <w:rtl/>
        </w:rPr>
        <w:t xml:space="preserve">פעילות זה עניין מתמשך, זה לא אירוע. הכוונה היא לקמפיין שלם. אירוע חד פעמי נכנס לסעיף ב', ואז מותר לך להשתתף. </w:t>
      </w:r>
    </w:p>
    <w:p w14:paraId="1EFC7A39" w14:textId="77777777" w:rsidR="00EF5B69" w:rsidRPr="00EF5B69" w:rsidRDefault="00EF5B69" w:rsidP="00EF5B69">
      <w:pPr>
        <w:bidi/>
        <w:jc w:val="both"/>
        <w:rPr>
          <w:rFonts w:cs="David" w:hint="cs"/>
          <w:rtl/>
        </w:rPr>
      </w:pPr>
    </w:p>
    <w:p w14:paraId="56E99547"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5A10A3F3" w14:textId="77777777" w:rsidR="00EF5B69" w:rsidRPr="00EF5B69" w:rsidRDefault="00EF5B69" w:rsidP="00EF5B69">
      <w:pPr>
        <w:bidi/>
        <w:jc w:val="both"/>
        <w:rPr>
          <w:rFonts w:cs="David" w:hint="cs"/>
          <w:rtl/>
        </w:rPr>
      </w:pPr>
    </w:p>
    <w:p w14:paraId="4B6E9557" w14:textId="77777777" w:rsidR="00EF5B69" w:rsidRPr="00EF5B69" w:rsidRDefault="00EF5B69" w:rsidP="00EF5B69">
      <w:pPr>
        <w:bidi/>
        <w:jc w:val="both"/>
        <w:rPr>
          <w:rFonts w:cs="David" w:hint="cs"/>
          <w:rtl/>
        </w:rPr>
      </w:pPr>
      <w:r w:rsidRPr="00EF5B69">
        <w:rPr>
          <w:rFonts w:cs="David" w:hint="cs"/>
          <w:rtl/>
        </w:rPr>
        <w:tab/>
        <w:t xml:space="preserve">אז פתרת גם את העניין של אירוע לעדה התוניסאית. </w:t>
      </w:r>
    </w:p>
    <w:p w14:paraId="6C64124E" w14:textId="77777777" w:rsidR="00EF5B69" w:rsidRPr="00EF5B69" w:rsidRDefault="00EF5B69" w:rsidP="00EF5B69">
      <w:pPr>
        <w:bidi/>
        <w:jc w:val="both"/>
        <w:rPr>
          <w:rFonts w:cs="David" w:hint="cs"/>
          <w:rtl/>
        </w:rPr>
      </w:pPr>
    </w:p>
    <w:p w14:paraId="561F2329"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0394BA3C" w14:textId="77777777" w:rsidR="00EF5B69" w:rsidRPr="00EF5B69" w:rsidRDefault="00EF5B69" w:rsidP="00EF5B69">
      <w:pPr>
        <w:bidi/>
        <w:jc w:val="both"/>
        <w:rPr>
          <w:rFonts w:cs="David" w:hint="cs"/>
          <w:rtl/>
        </w:rPr>
      </w:pPr>
    </w:p>
    <w:p w14:paraId="7BB93735" w14:textId="77777777" w:rsidR="00EF5B69" w:rsidRPr="00EF5B69" w:rsidRDefault="00EF5B69" w:rsidP="00EF5B69">
      <w:pPr>
        <w:bidi/>
        <w:ind w:firstLine="567"/>
        <w:jc w:val="both"/>
        <w:rPr>
          <w:rFonts w:cs="David" w:hint="cs"/>
          <w:rtl/>
        </w:rPr>
      </w:pPr>
      <w:r w:rsidRPr="00EF5B69">
        <w:rPr>
          <w:rFonts w:cs="David" w:hint="cs"/>
          <w:rtl/>
        </w:rPr>
        <w:t>מה קורה כאשר מייקרוסופט מקיימת כנס לקוחות, ומזמינה חבר כנסת להרצות שם?</w:t>
      </w:r>
    </w:p>
    <w:p w14:paraId="0B87DAED" w14:textId="77777777" w:rsidR="00EF5B69" w:rsidRPr="00EF5B69" w:rsidRDefault="00EF5B69" w:rsidP="00EF5B69">
      <w:pPr>
        <w:bidi/>
        <w:ind w:firstLine="567"/>
        <w:jc w:val="both"/>
        <w:rPr>
          <w:rFonts w:cs="David" w:hint="cs"/>
          <w:rtl/>
        </w:rPr>
      </w:pPr>
    </w:p>
    <w:p w14:paraId="75E67483"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2510AB32" w14:textId="77777777" w:rsidR="00EF5B69" w:rsidRPr="00EF5B69" w:rsidRDefault="00EF5B69" w:rsidP="00EF5B69">
      <w:pPr>
        <w:bidi/>
        <w:ind w:firstLine="567"/>
        <w:jc w:val="both"/>
        <w:rPr>
          <w:rFonts w:cs="David" w:hint="cs"/>
          <w:rtl/>
        </w:rPr>
      </w:pPr>
    </w:p>
    <w:p w14:paraId="0B845C55" w14:textId="77777777" w:rsidR="00EF5B69" w:rsidRPr="00EF5B69" w:rsidRDefault="00EF5B69" w:rsidP="00EF5B69">
      <w:pPr>
        <w:bidi/>
        <w:ind w:firstLine="567"/>
        <w:jc w:val="both"/>
        <w:rPr>
          <w:rFonts w:cs="David" w:hint="cs"/>
          <w:rtl/>
        </w:rPr>
      </w:pPr>
      <w:r w:rsidRPr="00EF5B69">
        <w:rPr>
          <w:rFonts w:cs="David" w:hint="cs"/>
          <w:rtl/>
        </w:rPr>
        <w:t xml:space="preserve">פרופ' כשר נתן דוגמא דומה קודם, שחברת טבע מזמינה חבר כנסת להרצות בנושא בריאות. </w:t>
      </w:r>
    </w:p>
    <w:p w14:paraId="6FD6E113" w14:textId="77777777" w:rsidR="00EF5B69" w:rsidRPr="00EF5B69" w:rsidRDefault="00EF5B69" w:rsidP="00EF5B69">
      <w:pPr>
        <w:bidi/>
        <w:ind w:firstLine="567"/>
        <w:jc w:val="both"/>
        <w:rPr>
          <w:rFonts w:cs="David" w:hint="cs"/>
          <w:rtl/>
        </w:rPr>
      </w:pPr>
    </w:p>
    <w:p w14:paraId="21857896"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186FCE83" w14:textId="77777777" w:rsidR="00EF5B69" w:rsidRPr="00EF5B69" w:rsidRDefault="00EF5B69" w:rsidP="00EF5B69">
      <w:pPr>
        <w:bidi/>
        <w:ind w:firstLine="567"/>
        <w:jc w:val="both"/>
        <w:rPr>
          <w:rFonts w:cs="David" w:hint="cs"/>
          <w:rtl/>
        </w:rPr>
      </w:pPr>
    </w:p>
    <w:p w14:paraId="14523E07" w14:textId="77777777" w:rsidR="00EF5B69" w:rsidRPr="00EF5B69" w:rsidRDefault="00EF5B69" w:rsidP="00EF5B69">
      <w:pPr>
        <w:bidi/>
        <w:ind w:firstLine="567"/>
        <w:jc w:val="both"/>
        <w:rPr>
          <w:rFonts w:cs="David" w:hint="cs"/>
          <w:rtl/>
        </w:rPr>
      </w:pPr>
      <w:r w:rsidRPr="00EF5B69">
        <w:rPr>
          <w:rFonts w:cs="David" w:hint="cs"/>
          <w:rtl/>
        </w:rPr>
        <w:t xml:space="preserve"> זה בסדר גמור. </w:t>
      </w:r>
    </w:p>
    <w:p w14:paraId="32223C21" w14:textId="77777777" w:rsidR="00EF5B69" w:rsidRPr="00EF5B69" w:rsidRDefault="00EF5B69" w:rsidP="00EF5B69">
      <w:pPr>
        <w:bidi/>
        <w:ind w:firstLine="567"/>
        <w:jc w:val="both"/>
        <w:rPr>
          <w:rFonts w:cs="David" w:hint="cs"/>
          <w:rtl/>
        </w:rPr>
      </w:pPr>
    </w:p>
    <w:p w14:paraId="6669908F"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7ADB9E3B" w14:textId="77777777" w:rsidR="00EF5B69" w:rsidRPr="00EF5B69" w:rsidRDefault="00EF5B69" w:rsidP="00EF5B69">
      <w:pPr>
        <w:bidi/>
        <w:jc w:val="both"/>
        <w:rPr>
          <w:rFonts w:cs="David" w:hint="cs"/>
          <w:rtl/>
        </w:rPr>
      </w:pPr>
    </w:p>
    <w:p w14:paraId="565226EE" w14:textId="77777777" w:rsidR="00EF5B69" w:rsidRPr="00EF5B69" w:rsidRDefault="00EF5B69" w:rsidP="00EF5B69">
      <w:pPr>
        <w:bidi/>
        <w:jc w:val="both"/>
        <w:rPr>
          <w:rFonts w:cs="David" w:hint="cs"/>
          <w:rtl/>
        </w:rPr>
      </w:pPr>
      <w:r w:rsidRPr="00EF5B69">
        <w:rPr>
          <w:rFonts w:cs="David" w:hint="cs"/>
          <w:rtl/>
        </w:rPr>
        <w:tab/>
        <w:t>האם יש הבדל בגלל שזו חברת טבע וזו חברת מייקרוסופט?</w:t>
      </w:r>
    </w:p>
    <w:p w14:paraId="28AC6F13" w14:textId="77777777" w:rsidR="00EF5B69" w:rsidRPr="00EF5B69" w:rsidRDefault="00EF5B69" w:rsidP="00EF5B69">
      <w:pPr>
        <w:bidi/>
        <w:jc w:val="both"/>
        <w:rPr>
          <w:rFonts w:cs="David" w:hint="cs"/>
          <w:rtl/>
        </w:rPr>
      </w:pPr>
    </w:p>
    <w:p w14:paraId="7A2DF3FB"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4FF5DA58" w14:textId="77777777" w:rsidR="00EF5B69" w:rsidRPr="00EF5B69" w:rsidRDefault="00EF5B69" w:rsidP="00EF5B69">
      <w:pPr>
        <w:bidi/>
        <w:jc w:val="both"/>
        <w:rPr>
          <w:rFonts w:cs="David" w:hint="cs"/>
          <w:rtl/>
        </w:rPr>
      </w:pPr>
    </w:p>
    <w:p w14:paraId="25C64D0B" w14:textId="77777777" w:rsidR="00EF5B69" w:rsidRPr="00EF5B69" w:rsidRDefault="00EF5B69" w:rsidP="00EF5B69">
      <w:pPr>
        <w:bidi/>
        <w:jc w:val="both"/>
        <w:rPr>
          <w:rFonts w:cs="David" w:hint="cs"/>
          <w:rtl/>
        </w:rPr>
      </w:pPr>
      <w:r w:rsidRPr="00EF5B69">
        <w:rPr>
          <w:rFonts w:cs="David" w:hint="cs"/>
          <w:rtl/>
        </w:rPr>
        <w:tab/>
        <w:t xml:space="preserve">לא, זה אותו דבר. </w:t>
      </w:r>
    </w:p>
    <w:p w14:paraId="43866820" w14:textId="77777777" w:rsidR="00EF5B69" w:rsidRPr="00EF5B69" w:rsidRDefault="00EF5B69" w:rsidP="00EF5B69">
      <w:pPr>
        <w:bidi/>
        <w:jc w:val="both"/>
        <w:rPr>
          <w:rFonts w:cs="David" w:hint="cs"/>
          <w:rtl/>
        </w:rPr>
      </w:pPr>
    </w:p>
    <w:p w14:paraId="16557842" w14:textId="77777777" w:rsidR="00EF5B69" w:rsidRPr="00EF5B69" w:rsidRDefault="00EF5B69" w:rsidP="00EF5B69">
      <w:pPr>
        <w:bidi/>
        <w:jc w:val="both"/>
        <w:rPr>
          <w:rFonts w:cs="David" w:hint="cs"/>
          <w:u w:val="single"/>
          <w:rtl/>
        </w:rPr>
      </w:pPr>
    </w:p>
    <w:p w14:paraId="67F32D47"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771CEA8F" w14:textId="77777777" w:rsidR="00EF5B69" w:rsidRPr="00EF5B69" w:rsidRDefault="00EF5B69" w:rsidP="00EF5B69">
      <w:pPr>
        <w:bidi/>
        <w:jc w:val="both"/>
        <w:rPr>
          <w:rFonts w:cs="David" w:hint="cs"/>
          <w:rtl/>
        </w:rPr>
      </w:pPr>
    </w:p>
    <w:p w14:paraId="2B5F7420" w14:textId="77777777" w:rsidR="00EF5B69" w:rsidRPr="00EF5B69" w:rsidRDefault="00EF5B69" w:rsidP="00EF5B69">
      <w:pPr>
        <w:bidi/>
        <w:jc w:val="both"/>
        <w:rPr>
          <w:rFonts w:cs="David" w:hint="cs"/>
          <w:rtl/>
        </w:rPr>
      </w:pPr>
      <w:r w:rsidRPr="00EF5B69">
        <w:rPr>
          <w:rFonts w:cs="David" w:hint="cs"/>
          <w:rtl/>
        </w:rPr>
        <w:tab/>
        <w:t xml:space="preserve">אז פרופ' כשר מאשר את זה. הוא אמר שזה נכון לעשות את זה. </w:t>
      </w:r>
    </w:p>
    <w:p w14:paraId="07F6B2FD" w14:textId="77777777" w:rsidR="00EF5B69" w:rsidRPr="00EF5B69" w:rsidRDefault="00EF5B69" w:rsidP="00EF5B69">
      <w:pPr>
        <w:bidi/>
        <w:jc w:val="both"/>
        <w:rPr>
          <w:rFonts w:cs="David" w:hint="cs"/>
          <w:rtl/>
        </w:rPr>
      </w:pPr>
    </w:p>
    <w:p w14:paraId="1E3D52B4"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319A7F1C" w14:textId="77777777" w:rsidR="00EF5B69" w:rsidRPr="00EF5B69" w:rsidRDefault="00EF5B69" w:rsidP="00EF5B69">
      <w:pPr>
        <w:bidi/>
        <w:jc w:val="both"/>
        <w:rPr>
          <w:rFonts w:cs="David" w:hint="cs"/>
          <w:rtl/>
        </w:rPr>
      </w:pPr>
    </w:p>
    <w:p w14:paraId="0F0B2619" w14:textId="77777777" w:rsidR="00EF5B69" w:rsidRPr="00EF5B69" w:rsidRDefault="00EF5B69" w:rsidP="00EF5B69">
      <w:pPr>
        <w:bidi/>
        <w:jc w:val="both"/>
        <w:rPr>
          <w:rFonts w:cs="David" w:hint="cs"/>
          <w:rtl/>
        </w:rPr>
      </w:pPr>
      <w:r w:rsidRPr="00EF5B69">
        <w:rPr>
          <w:rFonts w:cs="David" w:hint="cs"/>
          <w:rtl/>
        </w:rPr>
        <w:tab/>
        <w:t xml:space="preserve">אם יש עיון בנושא האינטרנט מטעם מייקרוסופט, זה בסדר גמור שיהיו שם חברי כנסת. </w:t>
      </w:r>
    </w:p>
    <w:p w14:paraId="39C14727" w14:textId="77777777" w:rsidR="00EF5B69" w:rsidRPr="00EF5B69" w:rsidRDefault="00EF5B69" w:rsidP="00EF5B69">
      <w:pPr>
        <w:bidi/>
        <w:jc w:val="both"/>
        <w:rPr>
          <w:rFonts w:cs="David" w:hint="cs"/>
          <w:rtl/>
        </w:rPr>
      </w:pPr>
      <w:r>
        <w:rPr>
          <w:rFonts w:cs="David"/>
          <w:rtl/>
        </w:rPr>
        <w:br w:type="page"/>
      </w:r>
    </w:p>
    <w:p w14:paraId="46D3743E"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391F3688" w14:textId="77777777" w:rsidR="00EF5B69" w:rsidRPr="00EF5B69" w:rsidRDefault="00EF5B69" w:rsidP="00EF5B69">
      <w:pPr>
        <w:bidi/>
        <w:jc w:val="both"/>
        <w:rPr>
          <w:rFonts w:cs="David" w:hint="cs"/>
          <w:rtl/>
        </w:rPr>
      </w:pPr>
    </w:p>
    <w:p w14:paraId="7D7BC83C" w14:textId="77777777" w:rsidR="00EF5B69" w:rsidRPr="00EF5B69" w:rsidRDefault="00EF5B69" w:rsidP="00EF5B69">
      <w:pPr>
        <w:bidi/>
        <w:jc w:val="both"/>
        <w:rPr>
          <w:rFonts w:cs="David" w:hint="cs"/>
          <w:rtl/>
        </w:rPr>
      </w:pPr>
      <w:r w:rsidRPr="00EF5B69">
        <w:rPr>
          <w:rFonts w:cs="David" w:hint="cs"/>
          <w:rtl/>
        </w:rPr>
        <w:tab/>
        <w:t xml:space="preserve">ואם זה יום עיון שהוא ללקוחות הפוטנציאליים והיא מפרסמת שישתתפו חברי כנסת, אז חברי הכנסת פה נותנים חסות. </w:t>
      </w:r>
    </w:p>
    <w:p w14:paraId="10BD94EB" w14:textId="77777777" w:rsidR="00EF5B69" w:rsidRPr="00EF5B69" w:rsidRDefault="00EF5B69" w:rsidP="00EF5B69">
      <w:pPr>
        <w:bidi/>
        <w:jc w:val="both"/>
        <w:rPr>
          <w:rFonts w:cs="David" w:hint="cs"/>
          <w:rtl/>
        </w:rPr>
      </w:pPr>
    </w:p>
    <w:p w14:paraId="5406BD3B"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219673AD" w14:textId="77777777" w:rsidR="00EF5B69" w:rsidRPr="00EF5B69" w:rsidRDefault="00EF5B69" w:rsidP="00EF5B69">
      <w:pPr>
        <w:bidi/>
        <w:jc w:val="both"/>
        <w:rPr>
          <w:rFonts w:cs="David" w:hint="cs"/>
          <w:rtl/>
        </w:rPr>
      </w:pPr>
      <w:r w:rsidRPr="00EF5B69">
        <w:rPr>
          <w:rFonts w:cs="David" w:hint="cs"/>
          <w:rtl/>
        </w:rPr>
        <w:tab/>
      </w:r>
    </w:p>
    <w:p w14:paraId="23E07543" w14:textId="77777777" w:rsidR="00EF5B69" w:rsidRPr="00EF5B69" w:rsidRDefault="00EF5B69" w:rsidP="00EF5B69">
      <w:pPr>
        <w:bidi/>
        <w:jc w:val="both"/>
        <w:rPr>
          <w:rFonts w:cs="David" w:hint="cs"/>
          <w:rtl/>
        </w:rPr>
      </w:pPr>
      <w:r w:rsidRPr="00EF5B69">
        <w:rPr>
          <w:rFonts w:cs="David" w:hint="cs"/>
          <w:rtl/>
        </w:rPr>
        <w:tab/>
        <w:t xml:space="preserve">אז זה אירוע שהוא בעיקרו עסקי. </w:t>
      </w:r>
    </w:p>
    <w:p w14:paraId="74FF54C4" w14:textId="77777777" w:rsidR="00EF5B69" w:rsidRPr="00EF5B69" w:rsidRDefault="00EF5B69" w:rsidP="00EF5B69">
      <w:pPr>
        <w:bidi/>
        <w:jc w:val="both"/>
        <w:rPr>
          <w:rFonts w:cs="David" w:hint="cs"/>
          <w:rtl/>
        </w:rPr>
      </w:pPr>
    </w:p>
    <w:p w14:paraId="0263E3B6" w14:textId="77777777" w:rsidR="00EF5B69" w:rsidRPr="00EF5B69" w:rsidRDefault="00EF5B69" w:rsidP="00EF5B69">
      <w:pPr>
        <w:bidi/>
        <w:jc w:val="both"/>
        <w:rPr>
          <w:rFonts w:cs="David" w:hint="cs"/>
          <w:rtl/>
        </w:rPr>
      </w:pPr>
      <w:r w:rsidRPr="00EF5B69">
        <w:rPr>
          <w:rFonts w:cs="David" w:hint="cs"/>
          <w:u w:val="single"/>
          <w:rtl/>
        </w:rPr>
        <w:t>גדעון סער:</w:t>
      </w:r>
    </w:p>
    <w:p w14:paraId="4D235E03" w14:textId="77777777" w:rsidR="00EF5B69" w:rsidRPr="00EF5B69" w:rsidRDefault="00EF5B69" w:rsidP="00EF5B69">
      <w:pPr>
        <w:bidi/>
        <w:jc w:val="both"/>
        <w:rPr>
          <w:rFonts w:cs="David" w:hint="cs"/>
          <w:rtl/>
        </w:rPr>
      </w:pPr>
    </w:p>
    <w:p w14:paraId="60DA68F7" w14:textId="77777777" w:rsidR="00EF5B69" w:rsidRPr="00EF5B69" w:rsidRDefault="00EF5B69" w:rsidP="00EF5B69">
      <w:pPr>
        <w:bidi/>
        <w:ind w:firstLine="567"/>
        <w:jc w:val="both"/>
        <w:rPr>
          <w:rFonts w:cs="David" w:hint="cs"/>
          <w:rtl/>
        </w:rPr>
      </w:pPr>
      <w:r w:rsidRPr="00EF5B69">
        <w:rPr>
          <w:rFonts w:cs="David" w:hint="cs"/>
          <w:rtl/>
        </w:rPr>
        <w:t xml:space="preserve">אני עכשיו הוזמנתי להנחות פנל באירוע שארגנה חברת </w:t>
      </w:r>
      <w:proofErr w:type="spellStart"/>
      <w:r w:rsidRPr="00EF5B69">
        <w:rPr>
          <w:rFonts w:cs="David" w:hint="cs"/>
          <w:rtl/>
        </w:rPr>
        <w:t>אינטל</w:t>
      </w:r>
      <w:proofErr w:type="spellEnd"/>
      <w:r w:rsidRPr="00EF5B69">
        <w:rPr>
          <w:rFonts w:cs="David" w:hint="cs"/>
          <w:rtl/>
        </w:rPr>
        <w:t xml:space="preserve"> בנושא "נשים בטכנולוגיה".</w:t>
      </w:r>
    </w:p>
    <w:p w14:paraId="35F9AE56" w14:textId="77777777" w:rsidR="00EF5B69" w:rsidRPr="00EF5B69" w:rsidRDefault="00EF5B69" w:rsidP="00EF5B69">
      <w:pPr>
        <w:bidi/>
        <w:jc w:val="both"/>
        <w:rPr>
          <w:rFonts w:cs="David" w:hint="cs"/>
          <w:rtl/>
        </w:rPr>
      </w:pPr>
    </w:p>
    <w:p w14:paraId="46A1F494"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4E30BBB7" w14:textId="77777777" w:rsidR="00EF5B69" w:rsidRPr="00EF5B69" w:rsidRDefault="00EF5B69" w:rsidP="00EF5B69">
      <w:pPr>
        <w:bidi/>
        <w:jc w:val="both"/>
        <w:rPr>
          <w:rFonts w:cs="David" w:hint="cs"/>
          <w:rtl/>
        </w:rPr>
      </w:pPr>
    </w:p>
    <w:p w14:paraId="3E9E2F2D" w14:textId="77777777" w:rsidR="00EF5B69" w:rsidRPr="00EF5B69" w:rsidRDefault="00EF5B69" w:rsidP="00EF5B69">
      <w:pPr>
        <w:bidi/>
        <w:ind w:firstLine="567"/>
        <w:jc w:val="both"/>
        <w:rPr>
          <w:rFonts w:cs="David" w:hint="cs"/>
          <w:rtl/>
        </w:rPr>
      </w:pPr>
      <w:r w:rsidRPr="00EF5B69">
        <w:rPr>
          <w:rFonts w:cs="David" w:hint="cs"/>
          <w:rtl/>
        </w:rPr>
        <w:t>מי הקהל?</w:t>
      </w:r>
    </w:p>
    <w:p w14:paraId="5584A711" w14:textId="77777777" w:rsidR="00EF5B69" w:rsidRPr="00EF5B69" w:rsidRDefault="00EF5B69" w:rsidP="00EF5B69">
      <w:pPr>
        <w:bidi/>
        <w:jc w:val="both"/>
        <w:rPr>
          <w:rFonts w:cs="David" w:hint="cs"/>
          <w:rtl/>
        </w:rPr>
      </w:pPr>
    </w:p>
    <w:p w14:paraId="5D0A0939" w14:textId="77777777" w:rsidR="00EF5B69" w:rsidRPr="00EF5B69" w:rsidRDefault="00EF5B69" w:rsidP="00EF5B69">
      <w:pPr>
        <w:bidi/>
        <w:jc w:val="both"/>
        <w:rPr>
          <w:rFonts w:cs="David" w:hint="cs"/>
          <w:rtl/>
        </w:rPr>
      </w:pPr>
      <w:r w:rsidRPr="00EF5B69">
        <w:rPr>
          <w:rFonts w:cs="David" w:hint="cs"/>
          <w:u w:val="single"/>
          <w:rtl/>
        </w:rPr>
        <w:t>גדעון סער:</w:t>
      </w:r>
    </w:p>
    <w:p w14:paraId="6510A593" w14:textId="77777777" w:rsidR="00EF5B69" w:rsidRPr="00EF5B69" w:rsidRDefault="00EF5B69" w:rsidP="00EF5B69">
      <w:pPr>
        <w:bidi/>
        <w:jc w:val="both"/>
        <w:rPr>
          <w:rFonts w:cs="David" w:hint="cs"/>
          <w:rtl/>
        </w:rPr>
      </w:pPr>
    </w:p>
    <w:p w14:paraId="4AACD863" w14:textId="77777777" w:rsidR="00EF5B69" w:rsidRPr="00EF5B69" w:rsidRDefault="00EF5B69" w:rsidP="00EF5B69">
      <w:pPr>
        <w:bidi/>
        <w:ind w:firstLine="567"/>
        <w:jc w:val="both"/>
        <w:rPr>
          <w:rFonts w:cs="David" w:hint="cs"/>
          <w:rtl/>
        </w:rPr>
      </w:pPr>
      <w:r w:rsidRPr="00EF5B69">
        <w:rPr>
          <w:rFonts w:cs="David" w:hint="cs"/>
          <w:rtl/>
        </w:rPr>
        <w:t xml:space="preserve">זה היה שיתוף של משרד החינוך </w:t>
      </w:r>
      <w:proofErr w:type="spellStart"/>
      <w:r w:rsidRPr="00EF5B69">
        <w:rPr>
          <w:rFonts w:cs="David" w:hint="cs"/>
          <w:rtl/>
        </w:rPr>
        <w:t>ואינטל</w:t>
      </w:r>
      <w:proofErr w:type="spellEnd"/>
      <w:r w:rsidRPr="00EF5B69">
        <w:rPr>
          <w:rFonts w:cs="David" w:hint="cs"/>
          <w:rtl/>
        </w:rPr>
        <w:t xml:space="preserve">. הקהל היה ממערכת החינוך. ברגע </w:t>
      </w:r>
      <w:proofErr w:type="spellStart"/>
      <w:r w:rsidRPr="00EF5B69">
        <w:rPr>
          <w:rFonts w:cs="David" w:hint="cs"/>
          <w:rtl/>
        </w:rPr>
        <w:t>שאינטל</w:t>
      </w:r>
      <w:proofErr w:type="spellEnd"/>
      <w:r w:rsidRPr="00EF5B69">
        <w:rPr>
          <w:rFonts w:cs="David" w:hint="cs"/>
          <w:rtl/>
        </w:rPr>
        <w:t xml:space="preserve"> היה שותף, היה לי ספק, פניתי ללשכה המשפטית, והלשכה המשפטית אישרה את זה. </w:t>
      </w:r>
    </w:p>
    <w:p w14:paraId="63F61B97" w14:textId="77777777" w:rsidR="00EF5B69" w:rsidRPr="00EF5B69" w:rsidRDefault="00EF5B69" w:rsidP="00EF5B69">
      <w:pPr>
        <w:bidi/>
        <w:ind w:firstLine="567"/>
        <w:jc w:val="both"/>
        <w:rPr>
          <w:rFonts w:cs="David" w:hint="cs"/>
          <w:rtl/>
        </w:rPr>
      </w:pPr>
    </w:p>
    <w:p w14:paraId="738D5096"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0F597771" w14:textId="77777777" w:rsidR="00EF5B69" w:rsidRPr="00EF5B69" w:rsidRDefault="00EF5B69" w:rsidP="00EF5B69">
      <w:pPr>
        <w:bidi/>
        <w:jc w:val="both"/>
        <w:rPr>
          <w:rFonts w:cs="David" w:hint="cs"/>
          <w:rtl/>
        </w:rPr>
      </w:pPr>
    </w:p>
    <w:p w14:paraId="7647E1B8" w14:textId="77777777" w:rsidR="00EF5B69" w:rsidRPr="00EF5B69" w:rsidRDefault="00EF5B69" w:rsidP="00EF5B69">
      <w:pPr>
        <w:bidi/>
        <w:jc w:val="both"/>
        <w:rPr>
          <w:rFonts w:cs="David" w:hint="cs"/>
          <w:rtl/>
        </w:rPr>
      </w:pPr>
      <w:r w:rsidRPr="00EF5B69">
        <w:rPr>
          <w:rFonts w:cs="David" w:hint="cs"/>
          <w:rtl/>
        </w:rPr>
        <w:tab/>
        <w:t xml:space="preserve">בגלל השיתוף עם משרד החינוך. </w:t>
      </w:r>
    </w:p>
    <w:p w14:paraId="3EAB4E79" w14:textId="77777777" w:rsidR="00EF5B69" w:rsidRPr="00EF5B69" w:rsidRDefault="00EF5B69" w:rsidP="00EF5B69">
      <w:pPr>
        <w:bidi/>
        <w:jc w:val="both"/>
        <w:rPr>
          <w:rFonts w:cs="David" w:hint="cs"/>
          <w:rtl/>
        </w:rPr>
      </w:pPr>
    </w:p>
    <w:p w14:paraId="4CEE50E5" w14:textId="77777777" w:rsidR="00EF5B69" w:rsidRPr="00EF5B69" w:rsidRDefault="00EF5B69" w:rsidP="00EF5B69">
      <w:pPr>
        <w:bidi/>
        <w:jc w:val="both"/>
        <w:rPr>
          <w:rFonts w:cs="David" w:hint="cs"/>
          <w:rtl/>
        </w:rPr>
      </w:pPr>
      <w:r w:rsidRPr="00EF5B69">
        <w:rPr>
          <w:rFonts w:cs="David" w:hint="cs"/>
          <w:u w:val="single"/>
          <w:rtl/>
        </w:rPr>
        <w:t>גדעון סער:</w:t>
      </w:r>
    </w:p>
    <w:p w14:paraId="6DA25255" w14:textId="77777777" w:rsidR="00EF5B69" w:rsidRPr="00EF5B69" w:rsidRDefault="00EF5B69" w:rsidP="00EF5B69">
      <w:pPr>
        <w:bidi/>
        <w:jc w:val="both"/>
        <w:rPr>
          <w:rFonts w:cs="David" w:hint="cs"/>
          <w:rtl/>
        </w:rPr>
      </w:pPr>
    </w:p>
    <w:p w14:paraId="073D6B5D" w14:textId="77777777" w:rsidR="00EF5B69" w:rsidRPr="00EF5B69" w:rsidRDefault="00EF5B69" w:rsidP="00EF5B69">
      <w:pPr>
        <w:bidi/>
        <w:jc w:val="both"/>
        <w:rPr>
          <w:rFonts w:cs="David" w:hint="cs"/>
          <w:rtl/>
        </w:rPr>
      </w:pPr>
      <w:r w:rsidRPr="00EF5B69">
        <w:rPr>
          <w:rFonts w:cs="David" w:hint="cs"/>
          <w:rtl/>
        </w:rPr>
        <w:tab/>
        <w:t xml:space="preserve">אני תמיד שואל כאשר יש לי ספק, אבל גם אם משרד החינוך לא היה וזה היה רק ביוזמת </w:t>
      </w:r>
      <w:proofErr w:type="spellStart"/>
      <w:r w:rsidRPr="00EF5B69">
        <w:rPr>
          <w:rFonts w:cs="David" w:hint="cs"/>
          <w:rtl/>
        </w:rPr>
        <w:t>אינטל</w:t>
      </w:r>
      <w:proofErr w:type="spellEnd"/>
      <w:r w:rsidRPr="00EF5B69">
        <w:rPr>
          <w:rFonts w:cs="David" w:hint="cs"/>
          <w:rtl/>
        </w:rPr>
        <w:t>, כאשר הנושא היה פנל בנושא נשים וטכנולוגיה, לא הייתי חושב שאני לא צריך להשתתף. אני לא מקדם את המוצרים שלהם. הם נותנים חסות לנושא עם מימד ציבורי או מימד רעיוני.</w:t>
      </w:r>
    </w:p>
    <w:p w14:paraId="5A4C723A" w14:textId="77777777" w:rsidR="00EF5B69" w:rsidRPr="00EF5B69" w:rsidRDefault="00EF5B69" w:rsidP="00EF5B69">
      <w:pPr>
        <w:bidi/>
        <w:jc w:val="both"/>
        <w:rPr>
          <w:rFonts w:cs="David" w:hint="cs"/>
          <w:rtl/>
        </w:rPr>
      </w:pPr>
    </w:p>
    <w:p w14:paraId="41C6F1B0"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0832C5E2" w14:textId="77777777" w:rsidR="00EF5B69" w:rsidRPr="00EF5B69" w:rsidRDefault="00EF5B69" w:rsidP="00EF5B69">
      <w:pPr>
        <w:bidi/>
        <w:jc w:val="both"/>
        <w:rPr>
          <w:rFonts w:cs="David" w:hint="cs"/>
          <w:rtl/>
        </w:rPr>
      </w:pPr>
    </w:p>
    <w:p w14:paraId="1EDE1385" w14:textId="77777777" w:rsidR="00EF5B69" w:rsidRPr="00EF5B69" w:rsidRDefault="00EF5B69" w:rsidP="00EF5B69">
      <w:pPr>
        <w:bidi/>
        <w:jc w:val="both"/>
        <w:rPr>
          <w:rFonts w:cs="David" w:hint="cs"/>
          <w:rtl/>
        </w:rPr>
      </w:pPr>
      <w:r w:rsidRPr="00EF5B69">
        <w:rPr>
          <w:rFonts w:cs="David" w:hint="cs"/>
          <w:rtl/>
        </w:rPr>
        <w:tab/>
        <w:t xml:space="preserve">אבל זה עלול להיכנס למסגרת של סעיף ב', ולכן צריך להבהיר את זה. </w:t>
      </w:r>
    </w:p>
    <w:p w14:paraId="489F936F" w14:textId="77777777" w:rsidR="00EF5B69" w:rsidRPr="00EF5B69" w:rsidRDefault="00EF5B69" w:rsidP="00EF5B69">
      <w:pPr>
        <w:bidi/>
        <w:jc w:val="both"/>
        <w:rPr>
          <w:rFonts w:cs="David" w:hint="cs"/>
          <w:rtl/>
        </w:rPr>
      </w:pPr>
    </w:p>
    <w:p w14:paraId="2CE7D30E" w14:textId="77777777" w:rsidR="00EF5B69" w:rsidRPr="00EF5B69" w:rsidRDefault="00EF5B69" w:rsidP="00EF5B69">
      <w:pPr>
        <w:bidi/>
        <w:jc w:val="both"/>
        <w:rPr>
          <w:rFonts w:cs="David" w:hint="cs"/>
          <w:rtl/>
        </w:rPr>
      </w:pPr>
      <w:r w:rsidRPr="00EF5B69">
        <w:rPr>
          <w:rFonts w:cs="David" w:hint="cs"/>
          <w:u w:val="single"/>
          <w:rtl/>
        </w:rPr>
        <w:t>גדעון סער:</w:t>
      </w:r>
    </w:p>
    <w:p w14:paraId="54988FBC" w14:textId="77777777" w:rsidR="00EF5B69" w:rsidRPr="00EF5B69" w:rsidRDefault="00EF5B69" w:rsidP="00EF5B69">
      <w:pPr>
        <w:bidi/>
        <w:jc w:val="both"/>
        <w:rPr>
          <w:rFonts w:cs="David" w:hint="cs"/>
          <w:rtl/>
        </w:rPr>
      </w:pPr>
    </w:p>
    <w:p w14:paraId="7BCEFC5B" w14:textId="77777777" w:rsidR="00EF5B69" w:rsidRPr="00EF5B69" w:rsidRDefault="00EF5B69" w:rsidP="00EF5B69">
      <w:pPr>
        <w:bidi/>
        <w:ind w:firstLine="567"/>
        <w:jc w:val="both"/>
        <w:rPr>
          <w:rFonts w:cs="David" w:hint="cs"/>
          <w:rtl/>
        </w:rPr>
      </w:pPr>
      <w:r w:rsidRPr="00EF5B69">
        <w:rPr>
          <w:rFonts w:cs="David" w:hint="cs"/>
          <w:rtl/>
        </w:rPr>
        <w:t xml:space="preserve">חברות מסחריות הן במידה מסוימת נהנות מזה שהן מקדמות עניין ציבורי. אם הן מקדמות דברים בעלי אופי ציבורי ולא את המוצרים שלהם, אנחנו לא צריכים להדיר את רגלינו משם. </w:t>
      </w:r>
    </w:p>
    <w:p w14:paraId="4EB41FD3" w14:textId="77777777" w:rsidR="00EF5B69" w:rsidRPr="00EF5B69" w:rsidRDefault="00EF5B69" w:rsidP="00EF5B69">
      <w:pPr>
        <w:bidi/>
        <w:jc w:val="both"/>
        <w:rPr>
          <w:rFonts w:cs="David" w:hint="cs"/>
          <w:rtl/>
        </w:rPr>
      </w:pPr>
    </w:p>
    <w:p w14:paraId="6F35C9BA"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7D88C9DF" w14:textId="77777777" w:rsidR="00EF5B69" w:rsidRPr="00EF5B69" w:rsidRDefault="00EF5B69" w:rsidP="00EF5B69">
      <w:pPr>
        <w:bidi/>
        <w:jc w:val="both"/>
        <w:rPr>
          <w:rFonts w:cs="David" w:hint="cs"/>
          <w:rtl/>
        </w:rPr>
      </w:pPr>
    </w:p>
    <w:p w14:paraId="03B56009" w14:textId="77777777" w:rsidR="00EF5B69" w:rsidRPr="00EF5B69" w:rsidRDefault="00EF5B69" w:rsidP="00EF5B69">
      <w:pPr>
        <w:bidi/>
        <w:ind w:firstLine="567"/>
        <w:jc w:val="both"/>
        <w:rPr>
          <w:rFonts w:cs="David" w:hint="cs"/>
          <w:rtl/>
        </w:rPr>
      </w:pPr>
      <w:r w:rsidRPr="00EF5B69">
        <w:rPr>
          <w:rFonts w:cs="David" w:hint="cs"/>
          <w:rtl/>
        </w:rPr>
        <w:t>אני חושב שאנחנו מקצינים כאן. אני מאוד חושש, שהגבול יהיה מאוד דק. עלול להיווצר מצב בו כמה חברי כנסת ימעדו. יש לי הרשום שאנו מקצינים מדי. אנחנו צריכים ליצור משהו סביר. אם אני רק הולך לקדם נושא עסקי, ברור לכולם שזה לא נכון, לא ראוי ולא מתאים. אתם אומרים לי, שבמקרה שהציג גדעון היות ומשרד החינוך היה שותף זה היה בסדר. אני חושב, שאם זה לא אתי לגבי, גם לא אתי שמשרד החינוך ייתן שם חסות.</w:t>
      </w:r>
    </w:p>
    <w:p w14:paraId="6031DBA9" w14:textId="77777777" w:rsidR="00EF5B69" w:rsidRPr="00EF5B69" w:rsidRDefault="00EF5B69" w:rsidP="00EF5B69">
      <w:pPr>
        <w:bidi/>
        <w:ind w:firstLine="567"/>
        <w:jc w:val="both"/>
        <w:rPr>
          <w:rFonts w:cs="David" w:hint="cs"/>
          <w:rtl/>
        </w:rPr>
      </w:pPr>
    </w:p>
    <w:p w14:paraId="73C4CA8B"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5F9B22C4" w14:textId="77777777" w:rsidR="00EF5B69" w:rsidRPr="00EF5B69" w:rsidRDefault="00EF5B69" w:rsidP="00EF5B69">
      <w:pPr>
        <w:bidi/>
        <w:jc w:val="both"/>
        <w:rPr>
          <w:rFonts w:cs="David" w:hint="cs"/>
          <w:rtl/>
        </w:rPr>
      </w:pPr>
    </w:p>
    <w:p w14:paraId="5D91A52C" w14:textId="77777777" w:rsidR="00EF5B69" w:rsidRPr="00EF5B69" w:rsidRDefault="00EF5B69" w:rsidP="00EF5B69">
      <w:pPr>
        <w:bidi/>
        <w:ind w:firstLine="567"/>
        <w:jc w:val="both"/>
        <w:rPr>
          <w:rFonts w:cs="David" w:hint="cs"/>
          <w:rtl/>
        </w:rPr>
      </w:pPr>
      <w:r w:rsidRPr="00EF5B69">
        <w:rPr>
          <w:rFonts w:cs="David" w:hint="cs"/>
          <w:rtl/>
        </w:rPr>
        <w:t xml:space="preserve">גם אם משרד החינוך לא היה נותן חסות, באירוע כזה שיש לו פנל שמתעסק בנשים בתעשייה, וחבר הכנסת סער בתוקף תפקידו בכנסת משתתף בפנל, זה בסדר. </w:t>
      </w:r>
    </w:p>
    <w:p w14:paraId="377A7F5F" w14:textId="77777777" w:rsidR="00EF5B69" w:rsidRPr="00EF5B69" w:rsidRDefault="00EF5B69" w:rsidP="00EF5B69">
      <w:pPr>
        <w:bidi/>
        <w:jc w:val="both"/>
        <w:rPr>
          <w:rFonts w:cs="David" w:hint="cs"/>
          <w:rtl/>
        </w:rPr>
      </w:pPr>
      <w:r>
        <w:rPr>
          <w:rFonts w:cs="David"/>
          <w:rtl/>
        </w:rPr>
        <w:br w:type="page"/>
      </w:r>
    </w:p>
    <w:p w14:paraId="7175390C"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391A83E3" w14:textId="77777777" w:rsidR="00EF5B69" w:rsidRPr="00EF5B69" w:rsidRDefault="00EF5B69" w:rsidP="00EF5B69">
      <w:pPr>
        <w:bidi/>
        <w:jc w:val="both"/>
        <w:rPr>
          <w:rFonts w:cs="David" w:hint="cs"/>
          <w:rtl/>
        </w:rPr>
      </w:pPr>
    </w:p>
    <w:p w14:paraId="49425F20" w14:textId="77777777" w:rsidR="00EF5B69" w:rsidRPr="00EF5B69" w:rsidRDefault="00EF5B69" w:rsidP="00EF5B69">
      <w:pPr>
        <w:bidi/>
        <w:ind w:firstLine="567"/>
        <w:jc w:val="both"/>
        <w:rPr>
          <w:rFonts w:cs="David" w:hint="cs"/>
          <w:rtl/>
        </w:rPr>
      </w:pPr>
      <w:r w:rsidRPr="00EF5B69">
        <w:rPr>
          <w:rFonts w:cs="David" w:hint="cs"/>
          <w:rtl/>
        </w:rPr>
        <w:t>הוא במקרה יו"ר הוועדה לקידום מעמד האישה. אני לא חבר בוועדה לקידום מעמד האישה. האם אני יכול להשתתף בפנל הזה?</w:t>
      </w:r>
    </w:p>
    <w:p w14:paraId="1248294B" w14:textId="77777777" w:rsidR="00EF5B69" w:rsidRPr="00EF5B69" w:rsidRDefault="00EF5B69" w:rsidP="00EF5B69">
      <w:pPr>
        <w:bidi/>
        <w:jc w:val="both"/>
        <w:rPr>
          <w:rFonts w:cs="David" w:hint="cs"/>
          <w:rtl/>
        </w:rPr>
      </w:pPr>
    </w:p>
    <w:p w14:paraId="7564CD7A"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372BBA1B" w14:textId="77777777" w:rsidR="00EF5B69" w:rsidRPr="00EF5B69" w:rsidRDefault="00EF5B69" w:rsidP="00EF5B69">
      <w:pPr>
        <w:bidi/>
        <w:jc w:val="both"/>
        <w:rPr>
          <w:rFonts w:cs="David" w:hint="cs"/>
          <w:rtl/>
        </w:rPr>
      </w:pPr>
    </w:p>
    <w:p w14:paraId="238F7028" w14:textId="77777777" w:rsidR="00EF5B69" w:rsidRPr="00EF5B69" w:rsidRDefault="00EF5B69" w:rsidP="00EF5B69">
      <w:pPr>
        <w:bidi/>
        <w:ind w:firstLine="567"/>
        <w:jc w:val="both"/>
        <w:rPr>
          <w:rFonts w:cs="David" w:hint="cs"/>
          <w:rtl/>
        </w:rPr>
      </w:pPr>
      <w:r w:rsidRPr="00EF5B69">
        <w:rPr>
          <w:rFonts w:cs="David" w:hint="cs"/>
          <w:rtl/>
        </w:rPr>
        <w:t xml:space="preserve">כן, כי הפנל הזה הוא בעניין ציבורי. אתה לא נותן חסות. </w:t>
      </w:r>
    </w:p>
    <w:p w14:paraId="50CE79E9" w14:textId="77777777" w:rsidR="00EF5B69" w:rsidRPr="00EF5B69" w:rsidRDefault="00EF5B69" w:rsidP="00EF5B69">
      <w:pPr>
        <w:bidi/>
        <w:jc w:val="both"/>
        <w:rPr>
          <w:rFonts w:cs="David" w:hint="cs"/>
          <w:rtl/>
        </w:rPr>
      </w:pPr>
    </w:p>
    <w:p w14:paraId="1C27AF25"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3976ED91" w14:textId="77777777" w:rsidR="00EF5B69" w:rsidRPr="00EF5B69" w:rsidRDefault="00EF5B69" w:rsidP="00EF5B69">
      <w:pPr>
        <w:bidi/>
        <w:jc w:val="both"/>
        <w:rPr>
          <w:rFonts w:cs="David" w:hint="cs"/>
          <w:rtl/>
        </w:rPr>
      </w:pPr>
    </w:p>
    <w:p w14:paraId="2284A653" w14:textId="77777777" w:rsidR="00EF5B69" w:rsidRPr="00EF5B69" w:rsidRDefault="00EF5B69" w:rsidP="00EF5B69">
      <w:pPr>
        <w:bidi/>
        <w:jc w:val="both"/>
        <w:rPr>
          <w:rFonts w:cs="David" w:hint="cs"/>
          <w:rtl/>
        </w:rPr>
      </w:pPr>
      <w:r w:rsidRPr="00EF5B69">
        <w:rPr>
          <w:rFonts w:cs="David" w:hint="cs"/>
          <w:rtl/>
        </w:rPr>
        <w:tab/>
        <w:t xml:space="preserve">ההסברים שאתה נותן עכשיו הם די מניחים את הדעת, אבל אני חושש  שהפרשנות שמישהו אחר יכול לתת לנושא הזה תהיה קיצונית. גדעון שאל גם, מה עשויים האזרחים להפיק מחברות כאלה ואחרות. כל חברת תרופות משקיעה הרבה מאוד במחקר כדי למצוא מזור לחולים כאלה ואחרים, ובסופו של יום הם ירוויחו מזה. השאלה היא, האם או מעורבים בדיאלוג ובפנל כזה וכזה, כאשר אף אחת מהחברות הללו לא עושה את זה לשם שמים אבל יש תרומה אזרחית לדבר הזה. </w:t>
      </w:r>
    </w:p>
    <w:p w14:paraId="55ED7F0A" w14:textId="77777777" w:rsidR="00EF5B69" w:rsidRPr="00EF5B69" w:rsidRDefault="00EF5B69" w:rsidP="00EF5B69">
      <w:pPr>
        <w:bidi/>
        <w:jc w:val="both"/>
        <w:rPr>
          <w:rFonts w:cs="David" w:hint="cs"/>
          <w:rtl/>
        </w:rPr>
      </w:pPr>
    </w:p>
    <w:p w14:paraId="132F8804"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2181ABB7" w14:textId="77777777" w:rsidR="00EF5B69" w:rsidRPr="00EF5B69" w:rsidRDefault="00EF5B69" w:rsidP="00EF5B69">
      <w:pPr>
        <w:bidi/>
        <w:jc w:val="both"/>
        <w:rPr>
          <w:rFonts w:cs="David" w:hint="cs"/>
          <w:rtl/>
        </w:rPr>
      </w:pPr>
    </w:p>
    <w:p w14:paraId="06A5500B" w14:textId="77777777" w:rsidR="00EF5B69" w:rsidRPr="00EF5B69" w:rsidRDefault="00EF5B69" w:rsidP="00EF5B69">
      <w:pPr>
        <w:bidi/>
        <w:ind w:firstLine="567"/>
        <w:jc w:val="both"/>
        <w:rPr>
          <w:rFonts w:cs="David" w:hint="cs"/>
          <w:rtl/>
        </w:rPr>
      </w:pPr>
      <w:r w:rsidRPr="00EF5B69">
        <w:rPr>
          <w:rFonts w:cs="David" w:hint="cs"/>
          <w:rtl/>
        </w:rPr>
        <w:t xml:space="preserve">זה מנהג שהולך ומשתרש בעולם העסקים. לחברות יש תרומה לקהילה, והן מחפשות דרך גם דרך פעילות ייחודית לתרום לקהילה. רוב החברות הגדולות עושות את זה, וזה טוב מאוד. כאשר מדובר על קטע שניתן לבודד אותו, כמו יום עיון של טבע על סל הבריאות, או יום עיון של </w:t>
      </w:r>
      <w:proofErr w:type="spellStart"/>
      <w:r w:rsidRPr="00EF5B69">
        <w:rPr>
          <w:rFonts w:cs="David" w:hint="cs"/>
          <w:rtl/>
        </w:rPr>
        <w:t>אינטל</w:t>
      </w:r>
      <w:proofErr w:type="spellEnd"/>
      <w:r w:rsidRPr="00EF5B69">
        <w:rPr>
          <w:rFonts w:cs="David" w:hint="cs"/>
          <w:rtl/>
        </w:rPr>
        <w:t xml:space="preserve"> בנושא נשים בתעשיית </w:t>
      </w:r>
      <w:proofErr w:type="spellStart"/>
      <w:r w:rsidRPr="00EF5B69">
        <w:rPr>
          <w:rFonts w:cs="David" w:hint="cs"/>
          <w:rtl/>
        </w:rPr>
        <w:t>ההייטק</w:t>
      </w:r>
      <w:proofErr w:type="spellEnd"/>
      <w:r w:rsidRPr="00EF5B69">
        <w:rPr>
          <w:rFonts w:cs="David" w:hint="cs"/>
          <w:rtl/>
        </w:rPr>
        <w:t xml:space="preserve">, זה בסדר. אלה דברים שמטרתם העיקרית המיידית היא לא עסקית אלא ציבורית. זו תרומה לקהילה ולא תרומה לעסקים, ולכן זה לגיטימי. אם נגיד: "אירוע בעל אופי שעיקרו עסקי", אז אנו משאירים את הפתח הזה לאירועים שהם לא עסקיים, ואז חברי הכנסת יכולים להשתתף. </w:t>
      </w:r>
    </w:p>
    <w:p w14:paraId="0EFC7131" w14:textId="77777777" w:rsidR="00EF5B69" w:rsidRPr="00EF5B69" w:rsidRDefault="00EF5B69" w:rsidP="00EF5B69">
      <w:pPr>
        <w:bidi/>
        <w:jc w:val="both"/>
        <w:rPr>
          <w:rFonts w:cs="David" w:hint="cs"/>
          <w:rtl/>
        </w:rPr>
      </w:pPr>
    </w:p>
    <w:p w14:paraId="058F2B50"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607D4C9D" w14:textId="77777777" w:rsidR="00EF5B69" w:rsidRPr="00EF5B69" w:rsidRDefault="00EF5B69" w:rsidP="00EF5B69">
      <w:pPr>
        <w:bidi/>
        <w:jc w:val="both"/>
        <w:rPr>
          <w:rFonts w:cs="David" w:hint="cs"/>
          <w:rtl/>
        </w:rPr>
      </w:pPr>
    </w:p>
    <w:p w14:paraId="41F117D9" w14:textId="77777777" w:rsidR="00EF5B69" w:rsidRPr="00EF5B69" w:rsidRDefault="00EF5B69" w:rsidP="00EF5B69">
      <w:pPr>
        <w:bidi/>
        <w:ind w:firstLine="567"/>
        <w:jc w:val="both"/>
        <w:rPr>
          <w:rFonts w:cs="David" w:hint="cs"/>
          <w:rtl/>
        </w:rPr>
      </w:pPr>
      <w:r w:rsidRPr="00EF5B69">
        <w:rPr>
          <w:rFonts w:cs="David" w:hint="cs"/>
          <w:rtl/>
        </w:rPr>
        <w:t xml:space="preserve">בזמנו בארה"ב חוקק "חוק ברי", שדאג שהממשל בארצות הברית לא יוציא מכרזים מחוץ לארצות הברית וידאג שהם יישארו בתוך המדינה שלו. אני העתקתי את החוק הזה. </w:t>
      </w:r>
      <w:proofErr w:type="spellStart"/>
      <w:r w:rsidRPr="00EF5B69">
        <w:rPr>
          <w:rFonts w:cs="David" w:hint="cs"/>
          <w:rtl/>
        </w:rPr>
        <w:t>היתה</w:t>
      </w:r>
      <w:proofErr w:type="spellEnd"/>
      <w:r w:rsidRPr="00EF5B69">
        <w:rPr>
          <w:rFonts w:cs="David" w:hint="cs"/>
          <w:rtl/>
        </w:rPr>
        <w:t xml:space="preserve"> תקופה שמדינת ישראל </w:t>
      </w:r>
      <w:proofErr w:type="spellStart"/>
      <w:r w:rsidRPr="00EF5B69">
        <w:rPr>
          <w:rFonts w:cs="David" w:hint="cs"/>
          <w:rtl/>
        </w:rPr>
        <w:t>היתה</w:t>
      </w:r>
      <w:proofErr w:type="spellEnd"/>
      <w:r w:rsidRPr="00EF5B69">
        <w:rPr>
          <w:rFonts w:cs="David" w:hint="cs"/>
          <w:rtl/>
        </w:rPr>
        <w:t xml:space="preserve"> צריכה לרכוש בדולרים שהיא קיבלה רק מארה"ב. נוצר מצב שמדינת ישראל התחילה לרכוש דברים כמו שמן ונעליים. אני התקוממתי נגד זה, משום שלאט-לאט נסגרו בקריית מלכי מפעלים של נעליים, עורות ושמן. אפשר לומר שאני מייצג כאן חלק מהתעשייה של הלוו-</w:t>
      </w:r>
      <w:proofErr w:type="spellStart"/>
      <w:r w:rsidRPr="00EF5B69">
        <w:rPr>
          <w:rFonts w:cs="David" w:hint="cs"/>
          <w:rtl/>
        </w:rPr>
        <w:t>טייק</w:t>
      </w:r>
      <w:proofErr w:type="spellEnd"/>
      <w:r w:rsidRPr="00EF5B69">
        <w:rPr>
          <w:rFonts w:cs="David" w:hint="cs"/>
          <w:rtl/>
        </w:rPr>
        <w:t xml:space="preserve"> הישראלית. זה אפילו יותר מדי עמוק בפנים.</w:t>
      </w:r>
    </w:p>
    <w:p w14:paraId="592CC07D" w14:textId="77777777" w:rsidR="00EF5B69" w:rsidRPr="00EF5B69" w:rsidRDefault="00EF5B69" w:rsidP="00EF5B69">
      <w:pPr>
        <w:bidi/>
        <w:jc w:val="both"/>
        <w:rPr>
          <w:rFonts w:cs="David" w:hint="cs"/>
          <w:rtl/>
        </w:rPr>
      </w:pPr>
    </w:p>
    <w:p w14:paraId="24E16164"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7561F4F8" w14:textId="77777777" w:rsidR="00EF5B69" w:rsidRPr="00EF5B69" w:rsidRDefault="00EF5B69" w:rsidP="00EF5B69">
      <w:pPr>
        <w:bidi/>
        <w:jc w:val="both"/>
        <w:rPr>
          <w:rFonts w:cs="David" w:hint="cs"/>
          <w:rtl/>
        </w:rPr>
      </w:pPr>
    </w:p>
    <w:p w14:paraId="49FFBE69" w14:textId="77777777" w:rsidR="00EF5B69" w:rsidRPr="00EF5B69" w:rsidRDefault="00EF5B69" w:rsidP="00EF5B69">
      <w:pPr>
        <w:bidi/>
        <w:ind w:firstLine="567"/>
        <w:jc w:val="both"/>
        <w:rPr>
          <w:rFonts w:cs="David" w:hint="cs"/>
          <w:rtl/>
        </w:rPr>
      </w:pPr>
      <w:r w:rsidRPr="00EF5B69">
        <w:rPr>
          <w:rFonts w:cs="David" w:hint="cs"/>
          <w:rtl/>
        </w:rPr>
        <w:t xml:space="preserve">הבעיה לכאורה, היא שחבר הכנסת מקדם את העסקים של מפעל בקריית מלאכי שנסגר בגלל ההסדרים הללו. </w:t>
      </w:r>
    </w:p>
    <w:p w14:paraId="7338A6C5" w14:textId="77777777" w:rsidR="00EF5B69" w:rsidRPr="00EF5B69" w:rsidRDefault="00EF5B69" w:rsidP="00EF5B69">
      <w:pPr>
        <w:bidi/>
        <w:jc w:val="both"/>
        <w:rPr>
          <w:rFonts w:cs="David" w:hint="cs"/>
          <w:rtl/>
        </w:rPr>
      </w:pPr>
    </w:p>
    <w:p w14:paraId="5F62D198"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6D0FA223" w14:textId="77777777" w:rsidR="00EF5B69" w:rsidRPr="00EF5B69" w:rsidRDefault="00EF5B69" w:rsidP="00EF5B69">
      <w:pPr>
        <w:bidi/>
        <w:jc w:val="both"/>
        <w:rPr>
          <w:rFonts w:cs="David" w:hint="cs"/>
          <w:rtl/>
        </w:rPr>
      </w:pPr>
    </w:p>
    <w:p w14:paraId="0BCC0477" w14:textId="77777777" w:rsidR="00EF5B69" w:rsidRPr="00EF5B69" w:rsidRDefault="00EF5B69" w:rsidP="00EF5B69">
      <w:pPr>
        <w:bidi/>
        <w:ind w:firstLine="567"/>
        <w:jc w:val="both"/>
        <w:rPr>
          <w:rFonts w:cs="David" w:hint="cs"/>
          <w:rtl/>
        </w:rPr>
      </w:pPr>
      <w:r w:rsidRPr="00EF5B69">
        <w:rPr>
          <w:rFonts w:cs="David" w:hint="cs"/>
          <w:rtl/>
        </w:rPr>
        <w:t>מה קורה אם יש כנס של איגוד התעשיינים או הסוחרים טרום חקיקה, ואני משתתף בכנס ומביע את השקפת עולמי, שצריך להשאיר את זה כאן כדי למנוע אבטלה,  האם זה סביר ובסדר?</w:t>
      </w:r>
    </w:p>
    <w:p w14:paraId="2CD40480" w14:textId="77777777" w:rsidR="00EF5B69" w:rsidRPr="00EF5B69" w:rsidRDefault="00EF5B69" w:rsidP="00EF5B69">
      <w:pPr>
        <w:bidi/>
        <w:jc w:val="both"/>
        <w:rPr>
          <w:rFonts w:cs="David" w:hint="cs"/>
          <w:rtl/>
        </w:rPr>
      </w:pPr>
    </w:p>
    <w:p w14:paraId="5CBD6FF9"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6A7D9C9D" w14:textId="77777777" w:rsidR="00EF5B69" w:rsidRPr="00EF5B69" w:rsidRDefault="00EF5B69" w:rsidP="00EF5B69">
      <w:pPr>
        <w:bidi/>
        <w:jc w:val="both"/>
        <w:rPr>
          <w:rFonts w:cs="David" w:hint="cs"/>
          <w:rtl/>
        </w:rPr>
      </w:pPr>
    </w:p>
    <w:p w14:paraId="6FEE2838" w14:textId="77777777" w:rsidR="00EF5B69" w:rsidRPr="00EF5B69" w:rsidRDefault="00EF5B69" w:rsidP="00EF5B69">
      <w:pPr>
        <w:bidi/>
        <w:ind w:firstLine="567"/>
        <w:jc w:val="both"/>
        <w:rPr>
          <w:rFonts w:cs="David" w:hint="cs"/>
          <w:rtl/>
        </w:rPr>
      </w:pPr>
      <w:r w:rsidRPr="00EF5B69">
        <w:rPr>
          <w:rFonts w:cs="David" w:hint="cs"/>
          <w:rtl/>
        </w:rPr>
        <w:t xml:space="preserve">אני חושבת, שכדאי שנוסיף סעיף מפורש לגבי הרצאות. </w:t>
      </w:r>
    </w:p>
    <w:p w14:paraId="1E89EFD8" w14:textId="77777777" w:rsidR="00EF5B69" w:rsidRPr="00EF5B69" w:rsidRDefault="00EF5B69" w:rsidP="00EF5B69">
      <w:pPr>
        <w:bidi/>
        <w:jc w:val="both"/>
        <w:rPr>
          <w:rFonts w:cs="David" w:hint="cs"/>
          <w:rtl/>
        </w:rPr>
      </w:pPr>
    </w:p>
    <w:p w14:paraId="2CC302EB"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5053B5DB" w14:textId="77777777" w:rsidR="00EF5B69" w:rsidRPr="00EF5B69" w:rsidRDefault="00EF5B69" w:rsidP="00EF5B69">
      <w:pPr>
        <w:bidi/>
        <w:jc w:val="both"/>
        <w:rPr>
          <w:rFonts w:cs="David" w:hint="cs"/>
          <w:rtl/>
        </w:rPr>
      </w:pPr>
    </w:p>
    <w:p w14:paraId="36746D26" w14:textId="77777777" w:rsidR="00EF5B69" w:rsidRPr="00EF5B69" w:rsidRDefault="00EF5B69" w:rsidP="00EF5B69">
      <w:pPr>
        <w:bidi/>
        <w:ind w:firstLine="567"/>
        <w:jc w:val="both"/>
        <w:rPr>
          <w:rFonts w:cs="David" w:hint="cs"/>
          <w:rtl/>
        </w:rPr>
      </w:pPr>
      <w:r w:rsidRPr="00EF5B69">
        <w:rPr>
          <w:rFonts w:cs="David" w:hint="cs"/>
          <w:rtl/>
        </w:rPr>
        <w:t xml:space="preserve">המטרה של ההשתתפות שלך היא לא קידום עסקים, אלא חיזוק התעשייה הישראלית, חיזוק הכלכלה הישראלית, שאלה הן מטרות לגיטימיות. אתה לא מתעניין במפעל מסוים, אלא בתופעה שמפעלים סובלים בגלל חוק. יכול להיות שכדאי להגיד: "שלא מטרתה קידום עסקים או פרסומת עסקית ספציפית". אם אתה רוצה לעזור לתעשייה הישראלית שתתפתח, זה בסדר. </w:t>
      </w:r>
    </w:p>
    <w:p w14:paraId="2B8C156F" w14:textId="77777777" w:rsidR="00EF5B69" w:rsidRPr="00EF5B69" w:rsidRDefault="00EF5B69" w:rsidP="00EF5B69">
      <w:pPr>
        <w:bidi/>
        <w:jc w:val="both"/>
        <w:rPr>
          <w:rFonts w:cs="David" w:hint="cs"/>
          <w:rtl/>
        </w:rPr>
      </w:pPr>
    </w:p>
    <w:p w14:paraId="381F19DE"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1C302B9F" w14:textId="77777777" w:rsidR="00EF5B69" w:rsidRPr="00EF5B69" w:rsidRDefault="00EF5B69" w:rsidP="00EF5B69">
      <w:pPr>
        <w:bidi/>
        <w:jc w:val="both"/>
        <w:rPr>
          <w:rFonts w:cs="David" w:hint="cs"/>
          <w:rtl/>
        </w:rPr>
      </w:pPr>
    </w:p>
    <w:p w14:paraId="7F0641A8" w14:textId="77777777" w:rsidR="00EF5B69" w:rsidRPr="00EF5B69" w:rsidRDefault="00EF5B69" w:rsidP="00EF5B69">
      <w:pPr>
        <w:bidi/>
        <w:ind w:firstLine="567"/>
        <w:jc w:val="both"/>
        <w:rPr>
          <w:rFonts w:cs="David" w:hint="cs"/>
          <w:rtl/>
        </w:rPr>
      </w:pPr>
      <w:r w:rsidRPr="00EF5B69">
        <w:rPr>
          <w:rFonts w:cs="David" w:hint="cs"/>
          <w:rtl/>
        </w:rPr>
        <w:t xml:space="preserve">בסופו של יום, אלוף ירון, מנכ"ל משרד הביטחון, חתם איתי ועם הסוחרים והתחייב בשם צה"ל להחזיר 80% ממה שהם הוציאו החוצה למדינת ישראל. בכל אופן, אני קידמתי את העסקים של אותן חברות. הוא חתם איתי. </w:t>
      </w:r>
    </w:p>
    <w:p w14:paraId="2E11D480" w14:textId="77777777" w:rsidR="00EF5B69" w:rsidRPr="00EF5B69" w:rsidRDefault="00EF5B69" w:rsidP="00EF5B69">
      <w:pPr>
        <w:bidi/>
        <w:ind w:firstLine="567"/>
        <w:jc w:val="both"/>
        <w:rPr>
          <w:rFonts w:cs="David" w:hint="cs"/>
          <w:rtl/>
        </w:rPr>
      </w:pPr>
    </w:p>
    <w:p w14:paraId="7D11FFBF"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368D4D01" w14:textId="77777777" w:rsidR="00EF5B69" w:rsidRPr="00EF5B69" w:rsidRDefault="00EF5B69" w:rsidP="00EF5B69">
      <w:pPr>
        <w:bidi/>
        <w:jc w:val="both"/>
        <w:rPr>
          <w:rFonts w:cs="David" w:hint="cs"/>
          <w:rtl/>
        </w:rPr>
      </w:pPr>
    </w:p>
    <w:p w14:paraId="65CFFAB3" w14:textId="77777777" w:rsidR="00EF5B69" w:rsidRPr="00EF5B69" w:rsidRDefault="00EF5B69" w:rsidP="00EF5B69">
      <w:pPr>
        <w:bidi/>
        <w:jc w:val="both"/>
        <w:rPr>
          <w:rFonts w:cs="David" w:hint="cs"/>
          <w:rtl/>
        </w:rPr>
      </w:pPr>
      <w:r w:rsidRPr="00EF5B69">
        <w:rPr>
          <w:rFonts w:cs="David" w:hint="cs"/>
          <w:rtl/>
        </w:rPr>
        <w:tab/>
        <w:t xml:space="preserve">לא קידמת את העסקים שלהן. קידמת את התעשייה הישראלית בשביל החברה הישראלית. </w:t>
      </w:r>
    </w:p>
    <w:p w14:paraId="76D18EF9" w14:textId="77777777" w:rsidR="00EF5B69" w:rsidRPr="00EF5B69" w:rsidRDefault="00EF5B69" w:rsidP="00EF5B69">
      <w:pPr>
        <w:bidi/>
        <w:jc w:val="both"/>
        <w:rPr>
          <w:rFonts w:cs="David" w:hint="cs"/>
          <w:rtl/>
        </w:rPr>
      </w:pPr>
    </w:p>
    <w:p w14:paraId="6066E083"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65BFFDBE" w14:textId="77777777" w:rsidR="00EF5B69" w:rsidRPr="00EF5B69" w:rsidRDefault="00EF5B69" w:rsidP="00EF5B69">
      <w:pPr>
        <w:bidi/>
        <w:jc w:val="both"/>
        <w:rPr>
          <w:rFonts w:cs="David" w:hint="cs"/>
          <w:rtl/>
        </w:rPr>
      </w:pPr>
    </w:p>
    <w:p w14:paraId="11766168" w14:textId="77777777" w:rsidR="00EF5B69" w:rsidRPr="00EF5B69" w:rsidRDefault="00EF5B69" w:rsidP="00EF5B69">
      <w:pPr>
        <w:bidi/>
        <w:jc w:val="both"/>
        <w:rPr>
          <w:rFonts w:cs="David" w:hint="cs"/>
          <w:rtl/>
        </w:rPr>
      </w:pPr>
      <w:r w:rsidRPr="00EF5B69">
        <w:rPr>
          <w:rFonts w:cs="David" w:hint="cs"/>
          <w:rtl/>
        </w:rPr>
        <w:tab/>
        <w:t>כשזה יקרה לי אני אקח אותך כעו"ד.</w:t>
      </w:r>
    </w:p>
    <w:p w14:paraId="05837E2B" w14:textId="77777777" w:rsidR="00EF5B69" w:rsidRPr="00EF5B69" w:rsidRDefault="00EF5B69" w:rsidP="00EF5B69">
      <w:pPr>
        <w:bidi/>
        <w:jc w:val="both"/>
        <w:rPr>
          <w:rFonts w:cs="David" w:hint="cs"/>
          <w:rtl/>
        </w:rPr>
      </w:pPr>
    </w:p>
    <w:p w14:paraId="208BF19E"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33C10481" w14:textId="77777777" w:rsidR="00EF5B69" w:rsidRPr="00EF5B69" w:rsidRDefault="00EF5B69" w:rsidP="00EF5B69">
      <w:pPr>
        <w:bidi/>
        <w:ind w:firstLine="567"/>
        <w:jc w:val="both"/>
        <w:rPr>
          <w:rFonts w:cs="David" w:hint="cs"/>
          <w:rtl/>
        </w:rPr>
      </w:pPr>
    </w:p>
    <w:p w14:paraId="0ED694FE" w14:textId="77777777" w:rsidR="00EF5B69" w:rsidRPr="00EF5B69" w:rsidRDefault="00EF5B69" w:rsidP="00EF5B69">
      <w:pPr>
        <w:bidi/>
        <w:ind w:firstLine="567"/>
        <w:jc w:val="both"/>
        <w:rPr>
          <w:rFonts w:cs="David" w:hint="cs"/>
          <w:rtl/>
        </w:rPr>
      </w:pPr>
      <w:r w:rsidRPr="00EF5B69">
        <w:rPr>
          <w:rFonts w:cs="David" w:hint="cs"/>
          <w:rtl/>
        </w:rPr>
        <w:t xml:space="preserve">אפשר להגיד: "קידום עסקים ספציפי או פרסומת עסקית ספציפית. אם אתה רוצה לקדם את </w:t>
      </w:r>
      <w:proofErr w:type="spellStart"/>
      <w:r w:rsidRPr="00EF5B69">
        <w:rPr>
          <w:rFonts w:cs="David" w:hint="cs"/>
          <w:rtl/>
        </w:rPr>
        <w:t>ההיי</w:t>
      </w:r>
      <w:proofErr w:type="spellEnd"/>
      <w:r w:rsidRPr="00EF5B69">
        <w:rPr>
          <w:rFonts w:cs="David" w:hint="cs"/>
          <w:rtl/>
        </w:rPr>
        <w:t xml:space="preserve"> </w:t>
      </w:r>
      <w:proofErr w:type="spellStart"/>
      <w:r w:rsidRPr="00EF5B69">
        <w:rPr>
          <w:rFonts w:cs="David" w:hint="cs"/>
          <w:rtl/>
        </w:rPr>
        <w:t>טק</w:t>
      </w:r>
      <w:proofErr w:type="spellEnd"/>
      <w:r w:rsidRPr="00EF5B69">
        <w:rPr>
          <w:rFonts w:cs="David" w:hint="cs"/>
          <w:rtl/>
        </w:rPr>
        <w:t xml:space="preserve"> בישראל ואתה רוצה שעמק הסיליקון יהיה פה ולא שם, זו מטרה לגיטימית של חברי כנסת. </w:t>
      </w:r>
    </w:p>
    <w:p w14:paraId="591E9CBA" w14:textId="77777777" w:rsidR="00EF5B69" w:rsidRPr="00EF5B69" w:rsidRDefault="00EF5B69" w:rsidP="00EF5B69">
      <w:pPr>
        <w:bidi/>
        <w:jc w:val="both"/>
        <w:rPr>
          <w:rFonts w:cs="David" w:hint="cs"/>
          <w:rtl/>
        </w:rPr>
      </w:pPr>
    </w:p>
    <w:p w14:paraId="066F7E37"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7E49B402" w14:textId="77777777" w:rsidR="00EF5B69" w:rsidRPr="00EF5B69" w:rsidRDefault="00EF5B69" w:rsidP="00EF5B69">
      <w:pPr>
        <w:bidi/>
        <w:jc w:val="both"/>
        <w:rPr>
          <w:rFonts w:cs="David" w:hint="cs"/>
          <w:rtl/>
        </w:rPr>
      </w:pPr>
    </w:p>
    <w:p w14:paraId="6C8B9B1F" w14:textId="77777777" w:rsidR="00EF5B69" w:rsidRPr="00EF5B69" w:rsidRDefault="00EF5B69" w:rsidP="00EF5B69">
      <w:pPr>
        <w:bidi/>
        <w:jc w:val="both"/>
        <w:rPr>
          <w:rFonts w:cs="David" w:hint="cs"/>
          <w:rtl/>
        </w:rPr>
      </w:pPr>
      <w:r w:rsidRPr="00EF5B69">
        <w:rPr>
          <w:rFonts w:cs="David" w:hint="cs"/>
          <w:rtl/>
        </w:rPr>
        <w:tab/>
        <w:t xml:space="preserve">אבל בעקיפין יהיו כמה חברות שייהנו מאוד מזה. </w:t>
      </w:r>
    </w:p>
    <w:p w14:paraId="42CAF1C4" w14:textId="77777777" w:rsidR="00EF5B69" w:rsidRPr="00EF5B69" w:rsidRDefault="00EF5B69" w:rsidP="00EF5B69">
      <w:pPr>
        <w:bidi/>
        <w:jc w:val="both"/>
        <w:rPr>
          <w:rFonts w:cs="David" w:hint="cs"/>
          <w:rtl/>
        </w:rPr>
      </w:pPr>
    </w:p>
    <w:p w14:paraId="7EA9CFA1"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538F551D" w14:textId="77777777" w:rsidR="00EF5B69" w:rsidRPr="00EF5B69" w:rsidRDefault="00EF5B69" w:rsidP="00EF5B69">
      <w:pPr>
        <w:bidi/>
        <w:jc w:val="both"/>
        <w:rPr>
          <w:rFonts w:cs="David" w:hint="cs"/>
          <w:rtl/>
        </w:rPr>
      </w:pPr>
    </w:p>
    <w:p w14:paraId="3CC11CAA" w14:textId="77777777" w:rsidR="00EF5B69" w:rsidRPr="00EF5B69" w:rsidRDefault="00EF5B69" w:rsidP="00EF5B69">
      <w:pPr>
        <w:bidi/>
        <w:jc w:val="both"/>
        <w:rPr>
          <w:rFonts w:cs="David" w:hint="cs"/>
          <w:rtl/>
        </w:rPr>
      </w:pPr>
      <w:r w:rsidRPr="00EF5B69">
        <w:rPr>
          <w:rFonts w:cs="David" w:hint="cs"/>
          <w:rtl/>
        </w:rPr>
        <w:tab/>
        <w:t xml:space="preserve">נכון, אבל זה בסדר. </w:t>
      </w:r>
    </w:p>
    <w:p w14:paraId="57758B82" w14:textId="77777777" w:rsidR="00EF5B69" w:rsidRPr="00EF5B69" w:rsidRDefault="00EF5B69" w:rsidP="00EF5B69">
      <w:pPr>
        <w:bidi/>
        <w:jc w:val="both"/>
        <w:rPr>
          <w:rFonts w:cs="David" w:hint="cs"/>
          <w:rtl/>
        </w:rPr>
      </w:pPr>
    </w:p>
    <w:p w14:paraId="5375EDB1"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6E2C759E" w14:textId="77777777" w:rsidR="00EF5B69" w:rsidRPr="00EF5B69" w:rsidRDefault="00EF5B69" w:rsidP="00EF5B69">
      <w:pPr>
        <w:bidi/>
        <w:jc w:val="both"/>
        <w:rPr>
          <w:rFonts w:cs="David" w:hint="cs"/>
          <w:rtl/>
        </w:rPr>
      </w:pPr>
    </w:p>
    <w:p w14:paraId="3AA911D4" w14:textId="77777777" w:rsidR="00EF5B69" w:rsidRPr="00EF5B69" w:rsidRDefault="00EF5B69" w:rsidP="00EF5B69">
      <w:pPr>
        <w:bidi/>
        <w:ind w:firstLine="567"/>
        <w:jc w:val="both"/>
        <w:rPr>
          <w:rFonts w:cs="David" w:hint="cs"/>
          <w:rtl/>
        </w:rPr>
      </w:pPr>
      <w:r w:rsidRPr="00EF5B69">
        <w:rPr>
          <w:rFonts w:cs="David" w:hint="cs"/>
          <w:rtl/>
        </w:rPr>
        <w:t>אני רוצה לתת דוגמא קיצונית. נניח שחברה עושה כנס לקוחות, שמטרתו המוצהרת היא גיוס לקוחות, אבל מזמינה חבר כנסת להרצות על משהו כללי בתחום של אותה חברה. הכנס הוא עסקי ומטרתו עסקית. האם במצב כזה ראוי שחבר הכנסת ישתתף? אני מנסה לחשוב איפה הגבול. יכול להיות שלגבי הרצאה, היות וזה קורה כל כך הרבה ואנחנו לא רוצים שתהיינה שאלות, אפשר להגדיר זאת.</w:t>
      </w:r>
    </w:p>
    <w:p w14:paraId="031DCD5B" w14:textId="77777777" w:rsidR="00EF5B69" w:rsidRPr="00EF5B69" w:rsidRDefault="00EF5B69" w:rsidP="00EF5B69">
      <w:pPr>
        <w:bidi/>
        <w:jc w:val="both"/>
        <w:rPr>
          <w:rFonts w:cs="David" w:hint="cs"/>
          <w:rtl/>
        </w:rPr>
      </w:pPr>
    </w:p>
    <w:p w14:paraId="295BDFA5"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449F90A4" w14:textId="77777777" w:rsidR="00EF5B69" w:rsidRPr="00EF5B69" w:rsidRDefault="00EF5B69" w:rsidP="00EF5B69">
      <w:pPr>
        <w:bidi/>
        <w:jc w:val="both"/>
        <w:rPr>
          <w:rFonts w:cs="David" w:hint="cs"/>
          <w:rtl/>
        </w:rPr>
      </w:pPr>
    </w:p>
    <w:p w14:paraId="387CA9F0" w14:textId="77777777" w:rsidR="00EF5B69" w:rsidRPr="00EF5B69" w:rsidRDefault="00EF5B69" w:rsidP="00EF5B69">
      <w:pPr>
        <w:bidi/>
        <w:ind w:firstLine="567"/>
        <w:jc w:val="both"/>
        <w:rPr>
          <w:rFonts w:cs="David" w:hint="cs"/>
          <w:rtl/>
        </w:rPr>
      </w:pPr>
      <w:r w:rsidRPr="00EF5B69">
        <w:rPr>
          <w:rFonts w:cs="David" w:hint="cs"/>
          <w:rtl/>
        </w:rPr>
        <w:t xml:space="preserve">באותה מידה יכול להיות שכאן כדאי לצמצם את זה, ולא להרחיב את זה כך שכולנו ניפול. יש דקויות כאלה שחבר הכנסת הסביר והנורמאלי יחשוב פעמיים אם זה כן או לא, יבוא ליועץ המשפטי וישאל אם זה נכון או לא. יכול להיות שאחרים יחשבו שזה כלום. אנחנו בעצם שמים מכשול בפני עיוור. </w:t>
      </w:r>
    </w:p>
    <w:p w14:paraId="2190252B" w14:textId="77777777" w:rsidR="00EF5B69" w:rsidRPr="00EF5B69" w:rsidRDefault="00EF5B69" w:rsidP="00EF5B69">
      <w:pPr>
        <w:bidi/>
        <w:jc w:val="both"/>
        <w:rPr>
          <w:rFonts w:cs="David" w:hint="cs"/>
          <w:rtl/>
        </w:rPr>
      </w:pPr>
    </w:p>
    <w:p w14:paraId="31EEB950"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2E4811F9" w14:textId="77777777" w:rsidR="00EF5B69" w:rsidRPr="00EF5B69" w:rsidRDefault="00EF5B69" w:rsidP="00EF5B69">
      <w:pPr>
        <w:bidi/>
        <w:jc w:val="both"/>
        <w:rPr>
          <w:rFonts w:cs="David" w:hint="cs"/>
          <w:rtl/>
        </w:rPr>
      </w:pPr>
    </w:p>
    <w:p w14:paraId="1DE6441E" w14:textId="77777777" w:rsidR="00EF5B69" w:rsidRPr="00EF5B69" w:rsidRDefault="00EF5B69" w:rsidP="00EF5B69">
      <w:pPr>
        <w:bidi/>
        <w:jc w:val="both"/>
        <w:rPr>
          <w:rFonts w:cs="David" w:hint="cs"/>
          <w:rtl/>
        </w:rPr>
      </w:pPr>
      <w:r w:rsidRPr="00EF5B69">
        <w:rPr>
          <w:rFonts w:cs="David" w:hint="cs"/>
          <w:rtl/>
        </w:rPr>
        <w:tab/>
        <w:t xml:space="preserve">אם אנו נבהיר כמה שיותר, השאלות יישארו בשוליים. קודם כל צריך להבין, מהי הנורמה שאתם מעוניינים שתהיה בנושא הזה של הרצאות. </w:t>
      </w:r>
    </w:p>
    <w:p w14:paraId="25CFF164" w14:textId="77777777" w:rsidR="00EF5B69" w:rsidRPr="00EF5B69" w:rsidRDefault="00EF5B69" w:rsidP="00EF5B69">
      <w:pPr>
        <w:bidi/>
        <w:jc w:val="both"/>
        <w:rPr>
          <w:rFonts w:cs="David" w:hint="cs"/>
          <w:rtl/>
        </w:rPr>
      </w:pPr>
    </w:p>
    <w:p w14:paraId="356C4F89" w14:textId="77777777" w:rsidR="00EF5B69" w:rsidRPr="00EF5B69" w:rsidRDefault="00EF5B69" w:rsidP="00EF5B69">
      <w:pPr>
        <w:bidi/>
        <w:jc w:val="both"/>
        <w:rPr>
          <w:rFonts w:cs="David" w:hint="cs"/>
          <w:rtl/>
        </w:rPr>
      </w:pPr>
      <w:r w:rsidRPr="00EF5B69">
        <w:rPr>
          <w:rFonts w:cs="David" w:hint="cs"/>
          <w:u w:val="single"/>
          <w:rtl/>
        </w:rPr>
        <w:t>גדעון סער:</w:t>
      </w:r>
    </w:p>
    <w:p w14:paraId="17341C2E" w14:textId="77777777" w:rsidR="00EF5B69" w:rsidRPr="00EF5B69" w:rsidRDefault="00EF5B69" w:rsidP="00EF5B69">
      <w:pPr>
        <w:bidi/>
        <w:jc w:val="both"/>
        <w:rPr>
          <w:rFonts w:cs="David" w:hint="cs"/>
          <w:rtl/>
        </w:rPr>
      </w:pPr>
    </w:p>
    <w:p w14:paraId="4529C948" w14:textId="77777777" w:rsidR="00EF5B69" w:rsidRPr="00EF5B69" w:rsidRDefault="00EF5B69" w:rsidP="00EF5B69">
      <w:pPr>
        <w:bidi/>
        <w:jc w:val="both"/>
        <w:rPr>
          <w:rFonts w:cs="David" w:hint="cs"/>
          <w:rtl/>
        </w:rPr>
      </w:pPr>
      <w:r w:rsidRPr="00EF5B69">
        <w:rPr>
          <w:rFonts w:cs="David" w:hint="cs"/>
          <w:rtl/>
        </w:rPr>
        <w:tab/>
        <w:t xml:space="preserve">אני לא ראיתי סעיף המתייחס להרצאות. </w:t>
      </w:r>
    </w:p>
    <w:p w14:paraId="6F1BAE50" w14:textId="77777777" w:rsidR="00EF5B69" w:rsidRPr="00EF5B69" w:rsidRDefault="00EF5B69" w:rsidP="00EF5B69">
      <w:pPr>
        <w:bidi/>
        <w:jc w:val="both"/>
        <w:rPr>
          <w:rFonts w:cs="David" w:hint="cs"/>
          <w:rtl/>
        </w:rPr>
      </w:pPr>
    </w:p>
    <w:p w14:paraId="13FB2721"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2518DE67" w14:textId="77777777" w:rsidR="00EF5B69" w:rsidRPr="00EF5B69" w:rsidRDefault="00EF5B69" w:rsidP="00EF5B69">
      <w:pPr>
        <w:bidi/>
        <w:jc w:val="both"/>
        <w:rPr>
          <w:rFonts w:cs="David" w:hint="cs"/>
          <w:rtl/>
        </w:rPr>
      </w:pPr>
    </w:p>
    <w:p w14:paraId="4618DED9" w14:textId="77777777" w:rsidR="00EF5B69" w:rsidRPr="00EF5B69" w:rsidRDefault="00EF5B69" w:rsidP="00EF5B69">
      <w:pPr>
        <w:bidi/>
        <w:jc w:val="both"/>
        <w:rPr>
          <w:rFonts w:cs="David" w:hint="cs"/>
          <w:rtl/>
        </w:rPr>
      </w:pPr>
      <w:r w:rsidRPr="00EF5B69">
        <w:rPr>
          <w:rFonts w:cs="David" w:hint="cs"/>
          <w:rtl/>
        </w:rPr>
        <w:tab/>
        <w:t>הסעיף המדבר על השתתפות בפעילות. נניח שחברה מסחרית מקיימת כנס עסקי ללקוחות פוטנציאליים. האם ראוי שחבר כנסת ישתתף בכזה כנס?</w:t>
      </w:r>
    </w:p>
    <w:p w14:paraId="432A04F9" w14:textId="77777777" w:rsidR="00EF5B69" w:rsidRPr="00EF5B69" w:rsidRDefault="00EF5B69" w:rsidP="00EF5B69">
      <w:pPr>
        <w:bidi/>
        <w:jc w:val="both"/>
        <w:rPr>
          <w:rFonts w:cs="David" w:hint="cs"/>
          <w:rtl/>
        </w:rPr>
      </w:pPr>
    </w:p>
    <w:p w14:paraId="3E0D8BA4"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28B2DB7C" w14:textId="77777777" w:rsidR="00EF5B69" w:rsidRPr="00EF5B69" w:rsidRDefault="00EF5B69" w:rsidP="00EF5B69">
      <w:pPr>
        <w:bidi/>
        <w:jc w:val="both"/>
        <w:rPr>
          <w:rFonts w:cs="David" w:hint="cs"/>
          <w:rtl/>
        </w:rPr>
      </w:pPr>
    </w:p>
    <w:p w14:paraId="709AF3C5" w14:textId="77777777" w:rsidR="00EF5B69" w:rsidRPr="00EF5B69" w:rsidRDefault="00EF5B69" w:rsidP="00EF5B69">
      <w:pPr>
        <w:bidi/>
        <w:ind w:firstLine="567"/>
        <w:jc w:val="both"/>
        <w:rPr>
          <w:rFonts w:cs="David" w:hint="cs"/>
          <w:rtl/>
        </w:rPr>
      </w:pPr>
      <w:r w:rsidRPr="00EF5B69">
        <w:rPr>
          <w:rFonts w:cs="David" w:hint="cs"/>
          <w:rtl/>
        </w:rPr>
        <w:t xml:space="preserve">אם המטרה היא קידום עסקים, התשובה היא לא. </w:t>
      </w:r>
    </w:p>
    <w:p w14:paraId="0386B09A" w14:textId="77777777" w:rsidR="00EF5B69" w:rsidRPr="00EF5B69" w:rsidRDefault="00EF5B69" w:rsidP="00EF5B69">
      <w:pPr>
        <w:bidi/>
        <w:jc w:val="both"/>
        <w:rPr>
          <w:rFonts w:cs="David" w:hint="cs"/>
          <w:rtl/>
        </w:rPr>
      </w:pPr>
    </w:p>
    <w:p w14:paraId="6131A3F0" w14:textId="77777777" w:rsidR="00EF5B69" w:rsidRPr="00EF5B69" w:rsidRDefault="00EF5B69" w:rsidP="00EF5B69">
      <w:pPr>
        <w:bidi/>
        <w:jc w:val="both"/>
        <w:rPr>
          <w:rFonts w:cs="David" w:hint="cs"/>
          <w:rtl/>
        </w:rPr>
      </w:pPr>
      <w:r w:rsidRPr="00EF5B69">
        <w:rPr>
          <w:rFonts w:cs="David" w:hint="cs"/>
          <w:u w:val="single"/>
          <w:rtl/>
        </w:rPr>
        <w:t>גדעון סער:</w:t>
      </w:r>
    </w:p>
    <w:p w14:paraId="486B1D88" w14:textId="77777777" w:rsidR="00EF5B69" w:rsidRPr="00EF5B69" w:rsidRDefault="00EF5B69" w:rsidP="00EF5B69">
      <w:pPr>
        <w:bidi/>
        <w:jc w:val="both"/>
        <w:rPr>
          <w:rFonts w:cs="David" w:hint="cs"/>
          <w:rtl/>
        </w:rPr>
      </w:pPr>
    </w:p>
    <w:p w14:paraId="5058C119" w14:textId="77777777" w:rsidR="00EF5B69" w:rsidRPr="00EF5B69" w:rsidRDefault="00EF5B69" w:rsidP="00EF5B69">
      <w:pPr>
        <w:bidi/>
        <w:jc w:val="both"/>
        <w:rPr>
          <w:rFonts w:cs="David" w:hint="cs"/>
          <w:rtl/>
        </w:rPr>
      </w:pPr>
      <w:r w:rsidRPr="00EF5B69">
        <w:rPr>
          <w:rFonts w:cs="David" w:hint="cs"/>
          <w:rtl/>
        </w:rPr>
        <w:tab/>
        <w:t xml:space="preserve">המבחן הוא התכלית. השאלה היא, מהו המרכיב העיקרי של האירוע. קודם דיברנו על אירוע הפתיחה במשרד לעורכי דין. אני לא יודע איך אנו מאבחנים את זה עכשיו. שם יש ממד אישי מסוים. אם מדובר באירוע של חברה עסקית שהתכלית שלו מסחרית, חברי כנסת לא צריכים להשתתף בו. </w:t>
      </w:r>
    </w:p>
    <w:p w14:paraId="77F4BBFD" w14:textId="77777777" w:rsidR="00EF5B69" w:rsidRPr="00EF5B69" w:rsidRDefault="00EF5B69" w:rsidP="00EF5B69">
      <w:pPr>
        <w:bidi/>
        <w:jc w:val="both"/>
        <w:rPr>
          <w:rFonts w:cs="David" w:hint="cs"/>
          <w:rtl/>
        </w:rPr>
      </w:pPr>
    </w:p>
    <w:p w14:paraId="02DCC5EF"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6AA22063" w14:textId="77777777" w:rsidR="00EF5B69" w:rsidRPr="00EF5B69" w:rsidRDefault="00EF5B69" w:rsidP="00EF5B69">
      <w:pPr>
        <w:bidi/>
        <w:jc w:val="both"/>
        <w:rPr>
          <w:rFonts w:cs="David" w:hint="cs"/>
          <w:rtl/>
        </w:rPr>
      </w:pPr>
    </w:p>
    <w:p w14:paraId="68C16981" w14:textId="77777777" w:rsidR="00EF5B69" w:rsidRPr="00EF5B69" w:rsidRDefault="00EF5B69" w:rsidP="00EF5B69">
      <w:pPr>
        <w:bidi/>
        <w:jc w:val="both"/>
        <w:rPr>
          <w:rFonts w:cs="David" w:hint="cs"/>
          <w:rtl/>
        </w:rPr>
      </w:pPr>
      <w:r w:rsidRPr="00EF5B69">
        <w:rPr>
          <w:rFonts w:cs="David" w:hint="cs"/>
          <w:rtl/>
        </w:rPr>
        <w:tab/>
        <w:t xml:space="preserve">אבל ההרצאה היא אותה הרצאה על קידום נשים </w:t>
      </w:r>
      <w:proofErr w:type="spellStart"/>
      <w:r w:rsidRPr="00EF5B69">
        <w:rPr>
          <w:rFonts w:cs="David" w:hint="cs"/>
          <w:rtl/>
        </w:rPr>
        <w:t>בהיי</w:t>
      </w:r>
      <w:proofErr w:type="spellEnd"/>
      <w:r w:rsidRPr="00EF5B69">
        <w:rPr>
          <w:rFonts w:cs="David" w:hint="cs"/>
          <w:rtl/>
        </w:rPr>
        <w:t xml:space="preserve"> </w:t>
      </w:r>
      <w:proofErr w:type="spellStart"/>
      <w:r w:rsidRPr="00EF5B69">
        <w:rPr>
          <w:rFonts w:cs="David" w:hint="cs"/>
          <w:rtl/>
        </w:rPr>
        <w:t>טק</w:t>
      </w:r>
      <w:proofErr w:type="spellEnd"/>
      <w:r w:rsidRPr="00EF5B69">
        <w:rPr>
          <w:rFonts w:cs="David" w:hint="cs"/>
          <w:rtl/>
        </w:rPr>
        <w:t xml:space="preserve">. </w:t>
      </w:r>
    </w:p>
    <w:p w14:paraId="5EF96E27" w14:textId="77777777" w:rsidR="00EF5B69" w:rsidRPr="00EF5B69" w:rsidRDefault="00EF5B69" w:rsidP="00EF5B69">
      <w:pPr>
        <w:bidi/>
        <w:jc w:val="both"/>
        <w:rPr>
          <w:rFonts w:cs="David" w:hint="cs"/>
          <w:rtl/>
        </w:rPr>
      </w:pPr>
    </w:p>
    <w:p w14:paraId="2203A46A" w14:textId="77777777" w:rsidR="00EF5B69" w:rsidRPr="00EF5B69" w:rsidRDefault="00EF5B69" w:rsidP="00EF5B69">
      <w:pPr>
        <w:bidi/>
        <w:jc w:val="both"/>
        <w:rPr>
          <w:rFonts w:cs="David" w:hint="cs"/>
          <w:rtl/>
        </w:rPr>
      </w:pPr>
      <w:r w:rsidRPr="00EF5B69">
        <w:rPr>
          <w:rFonts w:cs="David" w:hint="cs"/>
          <w:u w:val="single"/>
          <w:rtl/>
        </w:rPr>
        <w:t>גדעון סער:</w:t>
      </w:r>
    </w:p>
    <w:p w14:paraId="00C72C9C" w14:textId="77777777" w:rsidR="00EF5B69" w:rsidRPr="00EF5B69" w:rsidRDefault="00EF5B69" w:rsidP="00EF5B69">
      <w:pPr>
        <w:bidi/>
        <w:jc w:val="both"/>
        <w:rPr>
          <w:rFonts w:cs="David" w:hint="cs"/>
          <w:rtl/>
        </w:rPr>
      </w:pPr>
    </w:p>
    <w:p w14:paraId="740715B1" w14:textId="77777777" w:rsidR="00EF5B69" w:rsidRPr="00EF5B69" w:rsidRDefault="00EF5B69" w:rsidP="00EF5B69">
      <w:pPr>
        <w:bidi/>
        <w:ind w:firstLine="567"/>
        <w:jc w:val="both"/>
        <w:rPr>
          <w:rFonts w:cs="David" w:hint="cs"/>
          <w:rtl/>
        </w:rPr>
      </w:pPr>
      <w:r w:rsidRPr="00EF5B69">
        <w:rPr>
          <w:rFonts w:cs="David" w:hint="cs"/>
          <w:rtl/>
        </w:rPr>
        <w:t>בתוך אירוע עסקי עם לקוחות?</w:t>
      </w:r>
    </w:p>
    <w:p w14:paraId="4ED809E8" w14:textId="77777777" w:rsidR="00EF5B69" w:rsidRPr="00EF5B69" w:rsidRDefault="00EF5B69" w:rsidP="00EF5B69">
      <w:pPr>
        <w:bidi/>
        <w:jc w:val="both"/>
        <w:rPr>
          <w:rFonts w:cs="David" w:hint="cs"/>
          <w:rtl/>
        </w:rPr>
      </w:pPr>
    </w:p>
    <w:p w14:paraId="5100F028"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2C0A176F" w14:textId="77777777" w:rsidR="00EF5B69" w:rsidRPr="00EF5B69" w:rsidRDefault="00EF5B69" w:rsidP="00EF5B69">
      <w:pPr>
        <w:bidi/>
        <w:jc w:val="both"/>
        <w:rPr>
          <w:rFonts w:cs="David" w:hint="cs"/>
          <w:rtl/>
        </w:rPr>
      </w:pPr>
    </w:p>
    <w:p w14:paraId="1A31BC31" w14:textId="77777777" w:rsidR="00EF5B69" w:rsidRPr="00EF5B69" w:rsidRDefault="00EF5B69" w:rsidP="00EF5B69">
      <w:pPr>
        <w:bidi/>
        <w:ind w:firstLine="567"/>
        <w:jc w:val="both"/>
        <w:rPr>
          <w:rFonts w:cs="David" w:hint="cs"/>
          <w:rtl/>
        </w:rPr>
      </w:pPr>
      <w:r w:rsidRPr="00EF5B69">
        <w:rPr>
          <w:rFonts w:cs="David" w:hint="cs"/>
          <w:rtl/>
        </w:rPr>
        <w:t xml:space="preserve">כן. </w:t>
      </w:r>
    </w:p>
    <w:p w14:paraId="010D667E" w14:textId="77777777" w:rsidR="00EF5B69" w:rsidRPr="00EF5B69" w:rsidRDefault="00EF5B69" w:rsidP="00EF5B69">
      <w:pPr>
        <w:bidi/>
        <w:jc w:val="both"/>
        <w:rPr>
          <w:rFonts w:cs="David" w:hint="cs"/>
          <w:rtl/>
        </w:rPr>
      </w:pPr>
    </w:p>
    <w:p w14:paraId="7A219635" w14:textId="77777777" w:rsidR="00EF5B69" w:rsidRPr="00EF5B69" w:rsidRDefault="00EF5B69" w:rsidP="00EF5B69">
      <w:pPr>
        <w:bidi/>
        <w:jc w:val="both"/>
        <w:rPr>
          <w:rFonts w:cs="David" w:hint="cs"/>
          <w:rtl/>
        </w:rPr>
      </w:pPr>
      <w:r w:rsidRPr="00EF5B69">
        <w:rPr>
          <w:rFonts w:cs="David" w:hint="cs"/>
          <w:u w:val="single"/>
          <w:rtl/>
        </w:rPr>
        <w:t>גדעון סער:</w:t>
      </w:r>
    </w:p>
    <w:p w14:paraId="758C766C" w14:textId="77777777" w:rsidR="00EF5B69" w:rsidRPr="00EF5B69" w:rsidRDefault="00EF5B69" w:rsidP="00EF5B69">
      <w:pPr>
        <w:bidi/>
        <w:jc w:val="both"/>
        <w:rPr>
          <w:rFonts w:cs="David" w:hint="cs"/>
          <w:rtl/>
        </w:rPr>
      </w:pPr>
    </w:p>
    <w:p w14:paraId="28A80CB0" w14:textId="77777777" w:rsidR="00EF5B69" w:rsidRPr="00EF5B69" w:rsidRDefault="00EF5B69" w:rsidP="00EF5B69">
      <w:pPr>
        <w:bidi/>
        <w:ind w:firstLine="567"/>
        <w:jc w:val="both"/>
        <w:rPr>
          <w:rFonts w:cs="David" w:hint="cs"/>
          <w:rtl/>
        </w:rPr>
      </w:pPr>
      <w:r w:rsidRPr="00EF5B69">
        <w:rPr>
          <w:rFonts w:cs="David" w:hint="cs"/>
          <w:rtl/>
        </w:rPr>
        <w:t>מה קורה אם אני בא להרצות על קידום מעמד האישה במייקרוסופט?</w:t>
      </w:r>
    </w:p>
    <w:p w14:paraId="51FB94BA" w14:textId="77777777" w:rsidR="00EF5B69" w:rsidRPr="00EF5B69" w:rsidRDefault="00EF5B69" w:rsidP="00EF5B69">
      <w:pPr>
        <w:bidi/>
        <w:jc w:val="both"/>
        <w:rPr>
          <w:rFonts w:cs="David" w:hint="cs"/>
          <w:rtl/>
        </w:rPr>
      </w:pPr>
    </w:p>
    <w:p w14:paraId="3B8586C7"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0C9046A7" w14:textId="77777777" w:rsidR="00EF5B69" w:rsidRPr="00EF5B69" w:rsidRDefault="00EF5B69" w:rsidP="00EF5B69">
      <w:pPr>
        <w:bidi/>
        <w:jc w:val="both"/>
        <w:rPr>
          <w:rFonts w:cs="David" w:hint="cs"/>
          <w:rtl/>
        </w:rPr>
      </w:pPr>
    </w:p>
    <w:p w14:paraId="15F33DA7" w14:textId="77777777" w:rsidR="00EF5B69" w:rsidRPr="00EF5B69" w:rsidRDefault="00EF5B69" w:rsidP="00EF5B69">
      <w:pPr>
        <w:bidi/>
        <w:jc w:val="both"/>
        <w:rPr>
          <w:rFonts w:cs="David" w:hint="cs"/>
          <w:rtl/>
        </w:rPr>
      </w:pPr>
      <w:r w:rsidRPr="00EF5B69">
        <w:rPr>
          <w:rFonts w:cs="David" w:hint="cs"/>
          <w:rtl/>
        </w:rPr>
        <w:tab/>
        <w:t>בפרסום שלהם יהיה כתוב שמשתתף חה"כ סער.</w:t>
      </w:r>
    </w:p>
    <w:p w14:paraId="2F90E000" w14:textId="77777777" w:rsidR="00EF5B69" w:rsidRPr="00EF5B69" w:rsidRDefault="00EF5B69" w:rsidP="00EF5B69">
      <w:pPr>
        <w:bidi/>
        <w:jc w:val="both"/>
        <w:rPr>
          <w:rFonts w:cs="David" w:hint="cs"/>
          <w:rtl/>
        </w:rPr>
      </w:pPr>
    </w:p>
    <w:p w14:paraId="63EE198B"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4056D684" w14:textId="77777777" w:rsidR="00EF5B69" w:rsidRPr="00EF5B69" w:rsidRDefault="00EF5B69" w:rsidP="00EF5B69">
      <w:pPr>
        <w:bidi/>
        <w:jc w:val="both"/>
        <w:rPr>
          <w:rFonts w:cs="David" w:hint="cs"/>
          <w:rtl/>
        </w:rPr>
      </w:pPr>
    </w:p>
    <w:p w14:paraId="5E706ACE" w14:textId="77777777" w:rsidR="00EF5B69" w:rsidRPr="00EF5B69" w:rsidRDefault="00EF5B69" w:rsidP="00EF5B69">
      <w:pPr>
        <w:bidi/>
        <w:ind w:firstLine="567"/>
        <w:jc w:val="both"/>
        <w:rPr>
          <w:rFonts w:cs="David" w:hint="cs"/>
          <w:rtl/>
        </w:rPr>
      </w:pPr>
      <w:r w:rsidRPr="00EF5B69">
        <w:rPr>
          <w:rFonts w:cs="David" w:hint="cs"/>
          <w:rtl/>
        </w:rPr>
        <w:t xml:space="preserve">זה לא יעבוד בצורה כזו, שמייקרוסופט יגיד: אני עושה כנס כדי למשוך לקוחות. מייקרוסופט יקיים כנס למען מטרה ציבורית, ובעקיפין הוא ימשוך אליו גם לקוחות. זו לא תהיה המטרה הישירה של האירוע הזה. </w:t>
      </w:r>
    </w:p>
    <w:p w14:paraId="19BE4D69" w14:textId="77777777" w:rsidR="00EF5B69" w:rsidRPr="00EF5B69" w:rsidRDefault="00EF5B69" w:rsidP="00EF5B69">
      <w:pPr>
        <w:bidi/>
        <w:jc w:val="both"/>
        <w:rPr>
          <w:rFonts w:cs="David" w:hint="cs"/>
          <w:rtl/>
        </w:rPr>
      </w:pPr>
    </w:p>
    <w:p w14:paraId="34AC7030" w14:textId="77777777" w:rsidR="00EF5B69" w:rsidRPr="00EF5B69" w:rsidRDefault="00EF5B69" w:rsidP="00EF5B69">
      <w:pPr>
        <w:bidi/>
        <w:jc w:val="both"/>
        <w:rPr>
          <w:rFonts w:cs="David" w:hint="cs"/>
          <w:rtl/>
        </w:rPr>
      </w:pPr>
    </w:p>
    <w:p w14:paraId="5658C05F" w14:textId="77777777" w:rsidR="00EF5B69" w:rsidRPr="00EF5B69" w:rsidRDefault="00EF5B69" w:rsidP="00EF5B69">
      <w:pPr>
        <w:bidi/>
        <w:jc w:val="both"/>
        <w:rPr>
          <w:rFonts w:cs="David" w:hint="cs"/>
          <w:rtl/>
        </w:rPr>
      </w:pPr>
    </w:p>
    <w:p w14:paraId="25D8DBAC" w14:textId="77777777" w:rsidR="00EF5B69" w:rsidRPr="00EF5B69" w:rsidRDefault="00EF5B69" w:rsidP="00EF5B69">
      <w:pPr>
        <w:bidi/>
        <w:jc w:val="both"/>
        <w:rPr>
          <w:rFonts w:cs="David" w:hint="cs"/>
          <w:rtl/>
        </w:rPr>
      </w:pPr>
    </w:p>
    <w:p w14:paraId="0B702330"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6802A9C6" w14:textId="77777777" w:rsidR="00EF5B69" w:rsidRPr="00EF5B69" w:rsidRDefault="00EF5B69" w:rsidP="00EF5B69">
      <w:pPr>
        <w:bidi/>
        <w:jc w:val="both"/>
        <w:rPr>
          <w:rFonts w:cs="David" w:hint="cs"/>
          <w:rtl/>
        </w:rPr>
      </w:pPr>
    </w:p>
    <w:p w14:paraId="4937F9C1" w14:textId="77777777" w:rsidR="00EF5B69" w:rsidRPr="00EF5B69" w:rsidRDefault="00EF5B69" w:rsidP="00EF5B69">
      <w:pPr>
        <w:bidi/>
        <w:ind w:firstLine="567"/>
        <w:jc w:val="both"/>
        <w:rPr>
          <w:rFonts w:cs="David" w:hint="cs"/>
          <w:rtl/>
        </w:rPr>
      </w:pPr>
      <w:r w:rsidRPr="00EF5B69">
        <w:rPr>
          <w:rFonts w:cs="David" w:hint="cs"/>
          <w:rtl/>
        </w:rPr>
        <w:t xml:space="preserve">אני רוצה להשתדל לא להכשיל חברי כנסת, מפני שיש הרבה מאוד חברי כנסת עם כוונות טובות מאוד. השאלה היא, מי קובע את העוצמה ואת עיקר הנושא, האם המטרה </w:t>
      </w:r>
      <w:proofErr w:type="spellStart"/>
      <w:r w:rsidRPr="00EF5B69">
        <w:rPr>
          <w:rFonts w:cs="David" w:hint="cs"/>
          <w:rtl/>
        </w:rPr>
        <w:t>היתה</w:t>
      </w:r>
      <w:proofErr w:type="spellEnd"/>
      <w:r w:rsidRPr="00EF5B69">
        <w:rPr>
          <w:rFonts w:cs="David" w:hint="cs"/>
          <w:rtl/>
        </w:rPr>
        <w:t xml:space="preserve"> עסקית נטו או שהיו עוד מטרות אחרות. </w:t>
      </w:r>
    </w:p>
    <w:p w14:paraId="03753F61" w14:textId="77777777" w:rsidR="00EF5B69" w:rsidRPr="00EF5B69" w:rsidRDefault="00EF5B69" w:rsidP="00EF5B69">
      <w:pPr>
        <w:bidi/>
        <w:jc w:val="both"/>
        <w:rPr>
          <w:rFonts w:cs="David" w:hint="cs"/>
          <w:rtl/>
        </w:rPr>
      </w:pPr>
    </w:p>
    <w:p w14:paraId="440D0CAF" w14:textId="77777777" w:rsidR="00EF5B69" w:rsidRPr="00EF5B69" w:rsidRDefault="00EF5B69" w:rsidP="00EF5B69">
      <w:pPr>
        <w:bidi/>
        <w:jc w:val="both"/>
        <w:rPr>
          <w:rFonts w:cs="David" w:hint="cs"/>
          <w:rtl/>
        </w:rPr>
      </w:pPr>
      <w:r w:rsidRPr="00EF5B69">
        <w:rPr>
          <w:rFonts w:cs="David" w:hint="cs"/>
          <w:u w:val="single"/>
          <w:rtl/>
        </w:rPr>
        <w:t>גדעון סער:</w:t>
      </w:r>
    </w:p>
    <w:p w14:paraId="43AC6200" w14:textId="77777777" w:rsidR="00EF5B69" w:rsidRPr="00EF5B69" w:rsidRDefault="00EF5B69" w:rsidP="00EF5B69">
      <w:pPr>
        <w:bidi/>
        <w:jc w:val="both"/>
        <w:rPr>
          <w:rFonts w:cs="David" w:hint="cs"/>
          <w:rtl/>
        </w:rPr>
      </w:pPr>
    </w:p>
    <w:p w14:paraId="47387E54" w14:textId="77777777" w:rsidR="00EF5B69" w:rsidRPr="00EF5B69" w:rsidRDefault="00EF5B69" w:rsidP="00EF5B69">
      <w:pPr>
        <w:bidi/>
        <w:ind w:firstLine="567"/>
        <w:jc w:val="both"/>
        <w:rPr>
          <w:rFonts w:cs="David" w:hint="cs"/>
          <w:rtl/>
        </w:rPr>
      </w:pPr>
      <w:r w:rsidRPr="00EF5B69">
        <w:rPr>
          <w:rFonts w:cs="David" w:hint="cs"/>
          <w:rtl/>
        </w:rPr>
        <w:t xml:space="preserve">לפי דעתי צריך לנסח את הכלל בכיוון ההוא. אפשר לכתוב, שאם יהיה ספק אפשר יהיה לפנות לוועדה שנקבע. </w:t>
      </w:r>
    </w:p>
    <w:p w14:paraId="5D533EAC" w14:textId="77777777" w:rsidR="00EF5B69" w:rsidRPr="00EF5B69" w:rsidRDefault="00EF5B69" w:rsidP="00EF5B69">
      <w:pPr>
        <w:bidi/>
        <w:jc w:val="both"/>
        <w:rPr>
          <w:rFonts w:cs="David" w:hint="cs"/>
          <w:rtl/>
        </w:rPr>
      </w:pPr>
    </w:p>
    <w:p w14:paraId="5D982460"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30B85330" w14:textId="77777777" w:rsidR="00EF5B69" w:rsidRPr="00EF5B69" w:rsidRDefault="00EF5B69" w:rsidP="00EF5B69">
      <w:pPr>
        <w:bidi/>
        <w:jc w:val="both"/>
        <w:rPr>
          <w:rFonts w:cs="David" w:hint="cs"/>
          <w:rtl/>
        </w:rPr>
      </w:pPr>
    </w:p>
    <w:p w14:paraId="2A5C29E3" w14:textId="77777777" w:rsidR="00EF5B69" w:rsidRPr="00EF5B69" w:rsidRDefault="00EF5B69" w:rsidP="00EF5B69">
      <w:pPr>
        <w:bidi/>
        <w:ind w:firstLine="567"/>
        <w:jc w:val="both"/>
        <w:rPr>
          <w:rFonts w:cs="David" w:hint="cs"/>
          <w:rtl/>
        </w:rPr>
      </w:pPr>
      <w:r w:rsidRPr="00EF5B69">
        <w:rPr>
          <w:rFonts w:cs="David" w:hint="cs"/>
          <w:rtl/>
        </w:rPr>
        <w:t xml:space="preserve">הטוב ביותר הוא ששואלים. </w:t>
      </w:r>
    </w:p>
    <w:p w14:paraId="2CBFADF3" w14:textId="77777777" w:rsidR="00EF5B69" w:rsidRPr="00EF5B69" w:rsidRDefault="00EF5B69" w:rsidP="00EF5B69">
      <w:pPr>
        <w:bidi/>
        <w:jc w:val="both"/>
        <w:rPr>
          <w:rFonts w:cs="David" w:hint="cs"/>
          <w:rtl/>
        </w:rPr>
      </w:pPr>
      <w:r>
        <w:rPr>
          <w:rFonts w:cs="David"/>
          <w:rtl/>
        </w:rPr>
        <w:br w:type="page"/>
      </w:r>
    </w:p>
    <w:p w14:paraId="50811DDD"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04639848" w14:textId="77777777" w:rsidR="00EF5B69" w:rsidRPr="00EF5B69" w:rsidRDefault="00EF5B69" w:rsidP="00EF5B69">
      <w:pPr>
        <w:bidi/>
        <w:jc w:val="both"/>
        <w:rPr>
          <w:rFonts w:cs="David" w:hint="cs"/>
          <w:rtl/>
        </w:rPr>
      </w:pPr>
    </w:p>
    <w:p w14:paraId="7BD5B255" w14:textId="77777777" w:rsidR="00EF5B69" w:rsidRPr="00EF5B69" w:rsidRDefault="00EF5B69" w:rsidP="00EF5B69">
      <w:pPr>
        <w:bidi/>
        <w:ind w:firstLine="567"/>
        <w:jc w:val="both"/>
        <w:rPr>
          <w:rFonts w:cs="David" w:hint="cs"/>
          <w:rtl/>
        </w:rPr>
      </w:pPr>
      <w:r w:rsidRPr="00EF5B69">
        <w:rPr>
          <w:rFonts w:cs="David" w:hint="cs"/>
          <w:rtl/>
        </w:rPr>
        <w:t>אפשר לומר בסעיף (א) "והכל אם  מטרתה העיקרית של אותה פעילות"..</w:t>
      </w:r>
    </w:p>
    <w:p w14:paraId="50275F37" w14:textId="77777777" w:rsidR="00EF5B69" w:rsidRPr="00EF5B69" w:rsidRDefault="00EF5B69" w:rsidP="00EF5B69">
      <w:pPr>
        <w:bidi/>
        <w:jc w:val="both"/>
        <w:rPr>
          <w:rFonts w:cs="David" w:hint="cs"/>
          <w:rtl/>
        </w:rPr>
      </w:pPr>
    </w:p>
    <w:p w14:paraId="117C9008"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72AE4E95" w14:textId="77777777" w:rsidR="00EF5B69" w:rsidRPr="00EF5B69" w:rsidRDefault="00EF5B69" w:rsidP="00EF5B69">
      <w:pPr>
        <w:bidi/>
        <w:jc w:val="both"/>
        <w:rPr>
          <w:rFonts w:cs="David" w:hint="cs"/>
          <w:rtl/>
        </w:rPr>
      </w:pPr>
    </w:p>
    <w:p w14:paraId="24099581" w14:textId="77777777" w:rsidR="00EF5B69" w:rsidRPr="00EF5B69" w:rsidRDefault="00EF5B69" w:rsidP="00EF5B69">
      <w:pPr>
        <w:bidi/>
        <w:ind w:firstLine="567"/>
        <w:jc w:val="both"/>
        <w:rPr>
          <w:rFonts w:cs="David" w:hint="cs"/>
          <w:rtl/>
        </w:rPr>
      </w:pPr>
      <w:r w:rsidRPr="00EF5B69">
        <w:rPr>
          <w:rFonts w:cs="David" w:hint="cs"/>
          <w:rtl/>
        </w:rPr>
        <w:t xml:space="preserve">צריך להגיד: "קידום עסקים ספציפי ופרסומת עסקית ספציפית". </w:t>
      </w:r>
    </w:p>
    <w:p w14:paraId="1EB93495" w14:textId="77777777" w:rsidR="00EF5B69" w:rsidRPr="00EF5B69" w:rsidRDefault="00EF5B69" w:rsidP="00EF5B69">
      <w:pPr>
        <w:bidi/>
        <w:jc w:val="both"/>
        <w:rPr>
          <w:rFonts w:cs="David" w:hint="cs"/>
          <w:rtl/>
        </w:rPr>
      </w:pPr>
    </w:p>
    <w:p w14:paraId="4222ECE1"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50E648C8" w14:textId="77777777" w:rsidR="00EF5B69" w:rsidRPr="00EF5B69" w:rsidRDefault="00EF5B69" w:rsidP="00EF5B69">
      <w:pPr>
        <w:bidi/>
        <w:jc w:val="both"/>
        <w:rPr>
          <w:rFonts w:cs="David" w:hint="cs"/>
          <w:rtl/>
        </w:rPr>
      </w:pPr>
    </w:p>
    <w:p w14:paraId="2D8300B7" w14:textId="77777777" w:rsidR="00EF5B69" w:rsidRPr="00EF5B69" w:rsidRDefault="00EF5B69" w:rsidP="00EF5B69">
      <w:pPr>
        <w:bidi/>
        <w:jc w:val="both"/>
        <w:rPr>
          <w:rFonts w:cs="David" w:hint="cs"/>
          <w:rtl/>
        </w:rPr>
      </w:pPr>
      <w:r w:rsidRPr="00EF5B69">
        <w:rPr>
          <w:rFonts w:cs="David" w:hint="cs"/>
          <w:rtl/>
        </w:rPr>
        <w:tab/>
        <w:t>נכון. כך כל חבר כנסת יידע שכאשר הוא הולך לקדם עסקים ספציפית, זה אסור בתכלית.</w:t>
      </w:r>
    </w:p>
    <w:p w14:paraId="15BF4114" w14:textId="77777777" w:rsidR="00EF5B69" w:rsidRPr="00EF5B69" w:rsidRDefault="00EF5B69" w:rsidP="00EF5B69">
      <w:pPr>
        <w:bidi/>
        <w:jc w:val="both"/>
        <w:rPr>
          <w:rFonts w:cs="David" w:hint="cs"/>
          <w:rtl/>
        </w:rPr>
      </w:pPr>
    </w:p>
    <w:p w14:paraId="65305283"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09DA58EA" w14:textId="77777777" w:rsidR="00EF5B69" w:rsidRPr="00EF5B69" w:rsidRDefault="00EF5B69" w:rsidP="00EF5B69">
      <w:pPr>
        <w:bidi/>
        <w:jc w:val="both"/>
        <w:rPr>
          <w:rFonts w:cs="David" w:hint="cs"/>
          <w:rtl/>
        </w:rPr>
      </w:pPr>
    </w:p>
    <w:p w14:paraId="1891BD03" w14:textId="77777777" w:rsidR="00EF5B69" w:rsidRPr="00EF5B69" w:rsidRDefault="00EF5B69" w:rsidP="00EF5B69">
      <w:pPr>
        <w:bidi/>
        <w:ind w:firstLine="567"/>
        <w:jc w:val="both"/>
        <w:rPr>
          <w:rFonts w:cs="David" w:hint="cs"/>
          <w:rtl/>
        </w:rPr>
      </w:pPr>
      <w:r w:rsidRPr="00EF5B69">
        <w:rPr>
          <w:rFonts w:cs="David" w:hint="cs"/>
          <w:rtl/>
        </w:rPr>
        <w:t>האם נגיד: "מטרתה העיקרית של אותה פעילות..."?</w:t>
      </w:r>
    </w:p>
    <w:p w14:paraId="2A0CD1D1" w14:textId="77777777" w:rsidR="00EF5B69" w:rsidRPr="00EF5B69" w:rsidRDefault="00EF5B69" w:rsidP="00EF5B69">
      <w:pPr>
        <w:bidi/>
        <w:jc w:val="both"/>
        <w:rPr>
          <w:rFonts w:cs="David" w:hint="cs"/>
          <w:rtl/>
        </w:rPr>
      </w:pPr>
    </w:p>
    <w:p w14:paraId="48D9FB78"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6D90FB70" w14:textId="77777777" w:rsidR="00EF5B69" w:rsidRPr="00EF5B69" w:rsidRDefault="00EF5B69" w:rsidP="00EF5B69">
      <w:pPr>
        <w:bidi/>
        <w:jc w:val="both"/>
        <w:rPr>
          <w:rFonts w:cs="David" w:hint="cs"/>
          <w:rtl/>
        </w:rPr>
      </w:pPr>
    </w:p>
    <w:p w14:paraId="6E0AF783" w14:textId="77777777" w:rsidR="00EF5B69" w:rsidRPr="00EF5B69" w:rsidRDefault="00EF5B69" w:rsidP="00EF5B69">
      <w:pPr>
        <w:bidi/>
        <w:jc w:val="both"/>
        <w:rPr>
          <w:rFonts w:cs="David" w:hint="cs"/>
          <w:rtl/>
        </w:rPr>
      </w:pPr>
      <w:r w:rsidRPr="00EF5B69">
        <w:rPr>
          <w:rFonts w:cs="David" w:hint="cs"/>
          <w:rtl/>
        </w:rPr>
        <w:tab/>
        <w:t xml:space="preserve">כן. </w:t>
      </w:r>
    </w:p>
    <w:p w14:paraId="35C6584C" w14:textId="77777777" w:rsidR="00EF5B69" w:rsidRPr="00EF5B69" w:rsidRDefault="00EF5B69" w:rsidP="00EF5B69">
      <w:pPr>
        <w:bidi/>
        <w:ind w:firstLine="567"/>
        <w:jc w:val="both"/>
        <w:rPr>
          <w:rFonts w:cs="David" w:hint="cs"/>
          <w:rtl/>
        </w:rPr>
      </w:pPr>
    </w:p>
    <w:p w14:paraId="15363141"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5B0C55B1" w14:textId="77777777" w:rsidR="00EF5B69" w:rsidRPr="00EF5B69" w:rsidRDefault="00EF5B69" w:rsidP="00EF5B69">
      <w:pPr>
        <w:bidi/>
        <w:jc w:val="both"/>
        <w:rPr>
          <w:rFonts w:cs="David" w:hint="cs"/>
          <w:rtl/>
        </w:rPr>
      </w:pPr>
    </w:p>
    <w:p w14:paraId="0340414B" w14:textId="77777777" w:rsidR="00EF5B69" w:rsidRPr="00EF5B69" w:rsidRDefault="00EF5B69" w:rsidP="00EF5B69">
      <w:pPr>
        <w:bidi/>
        <w:ind w:firstLine="567"/>
        <w:jc w:val="both"/>
        <w:rPr>
          <w:rFonts w:cs="David" w:hint="cs"/>
          <w:rtl/>
        </w:rPr>
      </w:pPr>
      <w:r w:rsidRPr="00EF5B69">
        <w:rPr>
          <w:rFonts w:cs="David" w:hint="cs"/>
          <w:rtl/>
        </w:rPr>
        <w:t>אנחנו נגיד: "חבר הכנסת לא ישתתף בפעילות מטעם גוף עסקי, ולא ייתן חסות לפעילות כאמור, והכל אם מטרתה העיקרית של אותה פעילות קידום עסקים מסוימים או פרסומת לעסקים מסוימים". האם להבהיר שהשתתף בפעילות זה כולל הרצאה, או שזה ברור?</w:t>
      </w:r>
    </w:p>
    <w:p w14:paraId="5315937E" w14:textId="77777777" w:rsidR="00EF5B69" w:rsidRPr="00EF5B69" w:rsidRDefault="00EF5B69" w:rsidP="00EF5B69">
      <w:pPr>
        <w:bidi/>
        <w:jc w:val="both"/>
        <w:rPr>
          <w:rFonts w:cs="David" w:hint="cs"/>
          <w:rtl/>
        </w:rPr>
      </w:pPr>
    </w:p>
    <w:p w14:paraId="7DC819EB"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009758B7" w14:textId="77777777" w:rsidR="00EF5B69" w:rsidRPr="00EF5B69" w:rsidRDefault="00EF5B69" w:rsidP="00EF5B69">
      <w:pPr>
        <w:bidi/>
        <w:jc w:val="both"/>
        <w:rPr>
          <w:rFonts w:cs="David" w:hint="cs"/>
          <w:rtl/>
        </w:rPr>
      </w:pPr>
    </w:p>
    <w:p w14:paraId="49332033" w14:textId="77777777" w:rsidR="00EF5B69" w:rsidRPr="00EF5B69" w:rsidRDefault="00EF5B69" w:rsidP="00EF5B69">
      <w:pPr>
        <w:bidi/>
        <w:jc w:val="both"/>
        <w:rPr>
          <w:rFonts w:cs="David" w:hint="cs"/>
          <w:rtl/>
        </w:rPr>
      </w:pPr>
      <w:r w:rsidRPr="00EF5B69">
        <w:rPr>
          <w:rFonts w:cs="David" w:hint="cs"/>
          <w:rtl/>
        </w:rPr>
        <w:tab/>
        <w:t xml:space="preserve">זה ברור. חה"כ סער, האם התיקון הוא בסדר? </w:t>
      </w:r>
    </w:p>
    <w:p w14:paraId="49671573" w14:textId="77777777" w:rsidR="00EF5B69" w:rsidRPr="00EF5B69" w:rsidRDefault="00EF5B69" w:rsidP="00EF5B69">
      <w:pPr>
        <w:bidi/>
        <w:jc w:val="both"/>
        <w:rPr>
          <w:rFonts w:cs="David" w:hint="cs"/>
          <w:rtl/>
        </w:rPr>
      </w:pPr>
    </w:p>
    <w:p w14:paraId="12AEC8AD" w14:textId="77777777" w:rsidR="00EF5B69" w:rsidRPr="00EF5B69" w:rsidRDefault="00EF5B69" w:rsidP="00EF5B69">
      <w:pPr>
        <w:bidi/>
        <w:jc w:val="both"/>
        <w:rPr>
          <w:rFonts w:cs="David" w:hint="cs"/>
          <w:rtl/>
        </w:rPr>
      </w:pPr>
      <w:r w:rsidRPr="00EF5B69">
        <w:rPr>
          <w:rFonts w:cs="David" w:hint="cs"/>
          <w:u w:val="single"/>
          <w:rtl/>
        </w:rPr>
        <w:t>גדעון סער:</w:t>
      </w:r>
    </w:p>
    <w:p w14:paraId="56555DE7" w14:textId="77777777" w:rsidR="00EF5B69" w:rsidRPr="00EF5B69" w:rsidRDefault="00EF5B69" w:rsidP="00EF5B69">
      <w:pPr>
        <w:bidi/>
        <w:jc w:val="both"/>
        <w:rPr>
          <w:rFonts w:cs="David" w:hint="cs"/>
          <w:rtl/>
        </w:rPr>
      </w:pPr>
    </w:p>
    <w:p w14:paraId="24004495" w14:textId="77777777" w:rsidR="00EF5B69" w:rsidRPr="00EF5B69" w:rsidRDefault="00EF5B69" w:rsidP="00EF5B69">
      <w:pPr>
        <w:bidi/>
        <w:jc w:val="both"/>
        <w:rPr>
          <w:rFonts w:cs="David" w:hint="cs"/>
          <w:rtl/>
        </w:rPr>
      </w:pPr>
      <w:r w:rsidRPr="00EF5B69">
        <w:rPr>
          <w:rFonts w:cs="David" w:hint="cs"/>
          <w:rtl/>
        </w:rPr>
        <w:tab/>
        <w:t xml:space="preserve">בסדר גמור. </w:t>
      </w:r>
    </w:p>
    <w:p w14:paraId="3953BD8E" w14:textId="77777777" w:rsidR="00EF5B69" w:rsidRPr="00EF5B69" w:rsidRDefault="00EF5B69" w:rsidP="00EF5B69">
      <w:pPr>
        <w:bidi/>
        <w:jc w:val="both"/>
        <w:rPr>
          <w:rFonts w:cs="David" w:hint="cs"/>
          <w:rtl/>
        </w:rPr>
      </w:pPr>
    </w:p>
    <w:p w14:paraId="5C9BB79E"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5CE009BB" w14:textId="77777777" w:rsidR="00EF5B69" w:rsidRPr="00EF5B69" w:rsidRDefault="00EF5B69" w:rsidP="00EF5B69">
      <w:pPr>
        <w:bidi/>
        <w:jc w:val="both"/>
        <w:rPr>
          <w:rFonts w:cs="David" w:hint="cs"/>
          <w:rtl/>
        </w:rPr>
      </w:pPr>
    </w:p>
    <w:p w14:paraId="19E222E7" w14:textId="77777777" w:rsidR="00EF5B69" w:rsidRPr="00EF5B69" w:rsidRDefault="00EF5B69" w:rsidP="00EF5B69">
      <w:pPr>
        <w:bidi/>
        <w:jc w:val="both"/>
        <w:rPr>
          <w:rFonts w:cs="David" w:hint="cs"/>
          <w:rtl/>
        </w:rPr>
      </w:pPr>
      <w:r w:rsidRPr="00EF5B69">
        <w:rPr>
          <w:rFonts w:cs="David" w:hint="cs"/>
          <w:rtl/>
        </w:rPr>
        <w:tab/>
        <w:t>סעיף ב' יאמר: "לא התייחסות לפרסום חומר שעיקרו בעל אופי עסקי או לאירוע שעיקרו בעל אופי עסקי, אם הוא ימומן באופן מלא או חלקי על ידי גוף עסקי".</w:t>
      </w:r>
    </w:p>
    <w:p w14:paraId="1361B4D6" w14:textId="77777777" w:rsidR="00EF5B69" w:rsidRPr="00EF5B69" w:rsidRDefault="00EF5B69" w:rsidP="00EF5B69">
      <w:pPr>
        <w:bidi/>
        <w:jc w:val="both"/>
        <w:rPr>
          <w:rFonts w:cs="David" w:hint="cs"/>
          <w:rtl/>
        </w:rPr>
      </w:pPr>
    </w:p>
    <w:p w14:paraId="26634312"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4910CE66" w14:textId="77777777" w:rsidR="00EF5B69" w:rsidRPr="00EF5B69" w:rsidRDefault="00EF5B69" w:rsidP="00EF5B69">
      <w:pPr>
        <w:bidi/>
        <w:jc w:val="both"/>
        <w:rPr>
          <w:rFonts w:cs="David" w:hint="cs"/>
          <w:rtl/>
        </w:rPr>
      </w:pPr>
    </w:p>
    <w:p w14:paraId="24CAF620" w14:textId="77777777" w:rsidR="00EF5B69" w:rsidRPr="00EF5B69" w:rsidRDefault="00EF5B69" w:rsidP="00EF5B69">
      <w:pPr>
        <w:bidi/>
        <w:jc w:val="both"/>
        <w:rPr>
          <w:rFonts w:cs="David" w:hint="cs"/>
          <w:rtl/>
        </w:rPr>
      </w:pPr>
      <w:r w:rsidRPr="00EF5B69">
        <w:rPr>
          <w:rFonts w:cs="David" w:hint="cs"/>
          <w:rtl/>
        </w:rPr>
        <w:tab/>
        <w:t xml:space="preserve">אנחנו עוברים לסעיף 28ג: "חבר כנסת לא ישתתף בפעילות של גוף ציבורי ולא ייתן חסות לפעילות כאמור, אם נראה כי יהיה בכך משום הפרה או תמיכה בהפרה של החוק או הפרה של כללים אלה". יש בעיה עם זה. לדוגמא אני רוצה לקחת את השטחים המשוחררים. נניח שכמה חברי כנסת מהימין נמצאים בעצרת כזו או אחרת במאחז כזה או אחר שהיו צריכים להוריד אותו, שהוא לא חוקי. את אומרת שאסור להם להשתתף בעצרת. </w:t>
      </w:r>
    </w:p>
    <w:p w14:paraId="1950DFA7" w14:textId="77777777" w:rsidR="00EF5B69" w:rsidRPr="00EF5B69" w:rsidRDefault="00EF5B69" w:rsidP="00EF5B69">
      <w:pPr>
        <w:bidi/>
        <w:jc w:val="both"/>
        <w:rPr>
          <w:rFonts w:cs="David" w:hint="cs"/>
          <w:rtl/>
        </w:rPr>
      </w:pPr>
    </w:p>
    <w:p w14:paraId="4EA0BBB8"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074E6893" w14:textId="77777777" w:rsidR="00EF5B69" w:rsidRPr="00EF5B69" w:rsidRDefault="00EF5B69" w:rsidP="00EF5B69">
      <w:pPr>
        <w:bidi/>
        <w:jc w:val="both"/>
        <w:rPr>
          <w:rFonts w:cs="David" w:hint="cs"/>
          <w:rtl/>
        </w:rPr>
      </w:pPr>
    </w:p>
    <w:p w14:paraId="660E8400" w14:textId="77777777" w:rsidR="00EF5B69" w:rsidRPr="00EF5B69" w:rsidRDefault="00EF5B69" w:rsidP="00EF5B69">
      <w:pPr>
        <w:bidi/>
        <w:jc w:val="both"/>
        <w:rPr>
          <w:rFonts w:cs="David" w:hint="cs"/>
          <w:rtl/>
        </w:rPr>
      </w:pPr>
      <w:r w:rsidRPr="00EF5B69">
        <w:rPr>
          <w:rFonts w:cs="David" w:hint="cs"/>
          <w:rtl/>
        </w:rPr>
        <w:tab/>
        <w:t>לא זה מה שמדובר.</w:t>
      </w:r>
    </w:p>
    <w:p w14:paraId="55EAE178" w14:textId="77777777" w:rsidR="00EF5B69" w:rsidRPr="00EF5B69" w:rsidRDefault="00EF5B69" w:rsidP="00EF5B69">
      <w:pPr>
        <w:bidi/>
        <w:jc w:val="both"/>
        <w:rPr>
          <w:rFonts w:cs="David" w:hint="cs"/>
          <w:rtl/>
        </w:rPr>
      </w:pPr>
    </w:p>
    <w:p w14:paraId="2ED8A0E5"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47A14509" w14:textId="77777777" w:rsidR="00EF5B69" w:rsidRPr="00EF5B69" w:rsidRDefault="00EF5B69" w:rsidP="00EF5B69">
      <w:pPr>
        <w:bidi/>
        <w:jc w:val="both"/>
        <w:rPr>
          <w:rFonts w:cs="David" w:hint="cs"/>
          <w:rtl/>
        </w:rPr>
      </w:pPr>
    </w:p>
    <w:p w14:paraId="10E24DED" w14:textId="77777777" w:rsidR="00EF5B69" w:rsidRPr="00EF5B69" w:rsidRDefault="00EF5B69" w:rsidP="00EF5B69">
      <w:pPr>
        <w:bidi/>
        <w:jc w:val="both"/>
        <w:rPr>
          <w:rFonts w:cs="David" w:hint="cs"/>
          <w:rtl/>
        </w:rPr>
      </w:pPr>
      <w:r w:rsidRPr="00EF5B69">
        <w:rPr>
          <w:rFonts w:cs="David" w:hint="cs"/>
          <w:rtl/>
        </w:rPr>
        <w:tab/>
        <w:t xml:space="preserve">למה קשה לך להגיד כן. זו </w:t>
      </w:r>
      <w:proofErr w:type="spellStart"/>
      <w:r w:rsidRPr="00EF5B69">
        <w:rPr>
          <w:rFonts w:cs="David" w:hint="cs"/>
          <w:rtl/>
        </w:rPr>
        <w:t>היתה</w:t>
      </w:r>
      <w:proofErr w:type="spellEnd"/>
      <w:r w:rsidRPr="00EF5B69">
        <w:rPr>
          <w:rFonts w:cs="David" w:hint="cs"/>
          <w:rtl/>
        </w:rPr>
        <w:t xml:space="preserve"> כוונת הוועדה. תחשוב על ארגון "זו ארצנו", שבמטרות המוגדרות שלו דיבר על פעילות בניגוד לחוק. זה ארגון שרוצה להפגין בשאלות מסוימות על ידי כך שהוא מפר את החוק.  לא ייתכן שיהיו שם חברי כנסת, שנותנים חסות לפעילות הארגון. </w:t>
      </w:r>
    </w:p>
    <w:p w14:paraId="54D446E7" w14:textId="77777777" w:rsidR="00EF5B69" w:rsidRPr="00EF5B69" w:rsidRDefault="00EF5B69" w:rsidP="00EF5B69">
      <w:pPr>
        <w:bidi/>
        <w:jc w:val="both"/>
        <w:rPr>
          <w:rFonts w:cs="David" w:hint="cs"/>
          <w:rtl/>
        </w:rPr>
      </w:pPr>
    </w:p>
    <w:p w14:paraId="6EB0E288"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12EF7AB6" w14:textId="77777777" w:rsidR="00EF5B69" w:rsidRPr="00EF5B69" w:rsidRDefault="00EF5B69" w:rsidP="00EF5B69">
      <w:pPr>
        <w:bidi/>
        <w:jc w:val="both"/>
        <w:rPr>
          <w:rFonts w:cs="David" w:hint="cs"/>
          <w:rtl/>
        </w:rPr>
      </w:pPr>
    </w:p>
    <w:p w14:paraId="084362F9" w14:textId="77777777" w:rsidR="00EF5B69" w:rsidRPr="00EF5B69" w:rsidRDefault="00EF5B69" w:rsidP="00EF5B69">
      <w:pPr>
        <w:bidi/>
        <w:jc w:val="both"/>
        <w:rPr>
          <w:rFonts w:cs="David" w:hint="cs"/>
          <w:rtl/>
        </w:rPr>
      </w:pPr>
      <w:r w:rsidRPr="00EF5B69">
        <w:rPr>
          <w:rFonts w:cs="David" w:hint="cs"/>
          <w:rtl/>
        </w:rPr>
        <w:tab/>
        <w:t xml:space="preserve">לא מדברים על החסות אלא על השתתפות. </w:t>
      </w:r>
    </w:p>
    <w:p w14:paraId="1C38AF8B" w14:textId="77777777" w:rsidR="00EF5B69" w:rsidRPr="00EF5B69" w:rsidRDefault="00EF5B69" w:rsidP="00EF5B69">
      <w:pPr>
        <w:bidi/>
        <w:jc w:val="both"/>
        <w:rPr>
          <w:rFonts w:cs="David" w:hint="cs"/>
          <w:rtl/>
        </w:rPr>
      </w:pPr>
    </w:p>
    <w:p w14:paraId="45B32D1B"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05D634D6" w14:textId="77777777" w:rsidR="00EF5B69" w:rsidRPr="00EF5B69" w:rsidRDefault="00EF5B69" w:rsidP="00EF5B69">
      <w:pPr>
        <w:bidi/>
        <w:jc w:val="both"/>
        <w:rPr>
          <w:rFonts w:cs="David" w:hint="cs"/>
          <w:rtl/>
        </w:rPr>
      </w:pPr>
    </w:p>
    <w:p w14:paraId="05B5A8EC" w14:textId="77777777" w:rsidR="00EF5B69" w:rsidRPr="00EF5B69" w:rsidRDefault="00EF5B69" w:rsidP="00EF5B69">
      <w:pPr>
        <w:bidi/>
        <w:ind w:firstLine="567"/>
        <w:jc w:val="both"/>
        <w:rPr>
          <w:rFonts w:cs="David" w:hint="cs"/>
          <w:rtl/>
        </w:rPr>
      </w:pPr>
      <w:r w:rsidRPr="00EF5B69">
        <w:rPr>
          <w:rFonts w:cs="David" w:hint="cs"/>
          <w:rtl/>
        </w:rPr>
        <w:t xml:space="preserve">לא ייתכן שחבר כנסת ישתתף בפעילות של ארגון, שעל דגלו חורט שהוא רוצה לעבור על החוק. </w:t>
      </w:r>
    </w:p>
    <w:p w14:paraId="251E1B89" w14:textId="77777777" w:rsidR="00EF5B69" w:rsidRPr="00EF5B69" w:rsidRDefault="00EF5B69" w:rsidP="00EF5B69">
      <w:pPr>
        <w:bidi/>
        <w:ind w:firstLine="567"/>
        <w:jc w:val="both"/>
        <w:rPr>
          <w:rFonts w:cs="David" w:hint="cs"/>
          <w:rtl/>
        </w:rPr>
      </w:pPr>
    </w:p>
    <w:p w14:paraId="0F131A49"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6AE408E1" w14:textId="77777777" w:rsidR="00EF5B69" w:rsidRPr="00EF5B69" w:rsidRDefault="00EF5B69" w:rsidP="00EF5B69">
      <w:pPr>
        <w:bidi/>
        <w:jc w:val="both"/>
        <w:rPr>
          <w:rFonts w:cs="David" w:hint="cs"/>
          <w:rtl/>
        </w:rPr>
      </w:pPr>
    </w:p>
    <w:p w14:paraId="49359FF1" w14:textId="77777777" w:rsidR="00EF5B69" w:rsidRPr="00EF5B69" w:rsidRDefault="00EF5B69" w:rsidP="00EF5B69">
      <w:pPr>
        <w:bidi/>
        <w:ind w:firstLine="567"/>
        <w:jc w:val="both"/>
        <w:rPr>
          <w:rFonts w:cs="David" w:hint="cs"/>
          <w:rtl/>
        </w:rPr>
      </w:pPr>
      <w:r w:rsidRPr="00EF5B69">
        <w:rPr>
          <w:rFonts w:cs="David" w:hint="cs"/>
          <w:rtl/>
        </w:rPr>
        <w:t>ואם לא חרוט על הדגל שלו שהוא רוצה לעבור על החוק, אבל עדיין בפעילות שהם עושים יש משום עבירה על החוק?</w:t>
      </w:r>
    </w:p>
    <w:p w14:paraId="2945B24D" w14:textId="77777777" w:rsidR="00EF5B69" w:rsidRPr="00EF5B69" w:rsidRDefault="00EF5B69" w:rsidP="00EF5B69">
      <w:pPr>
        <w:bidi/>
        <w:jc w:val="both"/>
        <w:rPr>
          <w:rFonts w:cs="David" w:hint="cs"/>
          <w:rtl/>
        </w:rPr>
      </w:pPr>
    </w:p>
    <w:p w14:paraId="71D5EDF7"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r w:rsidRPr="00EF5B69">
        <w:rPr>
          <w:rFonts w:cs="David" w:hint="cs"/>
          <w:rtl/>
        </w:rPr>
        <w:t xml:space="preserve"> </w:t>
      </w:r>
    </w:p>
    <w:p w14:paraId="37170D33" w14:textId="77777777" w:rsidR="00EF5B69" w:rsidRPr="00EF5B69" w:rsidRDefault="00EF5B69" w:rsidP="00EF5B69">
      <w:pPr>
        <w:bidi/>
        <w:jc w:val="both"/>
        <w:rPr>
          <w:rFonts w:cs="David" w:hint="cs"/>
          <w:rtl/>
        </w:rPr>
      </w:pPr>
    </w:p>
    <w:p w14:paraId="0A6229BC" w14:textId="77777777" w:rsidR="00EF5B69" w:rsidRPr="00EF5B69" w:rsidRDefault="00EF5B69" w:rsidP="00EF5B69">
      <w:pPr>
        <w:bidi/>
        <w:ind w:firstLine="567"/>
        <w:jc w:val="both"/>
        <w:rPr>
          <w:rFonts w:cs="David" w:hint="cs"/>
          <w:rtl/>
        </w:rPr>
      </w:pPr>
      <w:r w:rsidRPr="00EF5B69">
        <w:rPr>
          <w:rFonts w:cs="David" w:hint="cs"/>
          <w:rtl/>
        </w:rPr>
        <w:t xml:space="preserve">אז זה צריך להתפרש בצורה של איך אדם סביר יראה את זה שחבר כנסת נמצא באיזשהו מקום, בו יש 100 אנשים שמתנהגים בצורה חוקית ו-2-3 שמתנהגים בצורה לא חוקית. אז זה לא ייחשב כאילו הוא תומך ב-2-3 אנשים האלה. </w:t>
      </w:r>
    </w:p>
    <w:p w14:paraId="72E7BA5B" w14:textId="77777777" w:rsidR="00EF5B69" w:rsidRPr="00EF5B69" w:rsidRDefault="00EF5B69" w:rsidP="00EF5B69">
      <w:pPr>
        <w:bidi/>
        <w:jc w:val="both"/>
        <w:rPr>
          <w:rFonts w:cs="David" w:hint="cs"/>
          <w:rtl/>
        </w:rPr>
      </w:pPr>
    </w:p>
    <w:p w14:paraId="3EE52394"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7792BB9B" w14:textId="77777777" w:rsidR="00EF5B69" w:rsidRPr="00EF5B69" w:rsidRDefault="00EF5B69" w:rsidP="00EF5B69">
      <w:pPr>
        <w:bidi/>
        <w:jc w:val="both"/>
        <w:rPr>
          <w:rFonts w:cs="David" w:hint="cs"/>
          <w:rtl/>
        </w:rPr>
      </w:pPr>
    </w:p>
    <w:p w14:paraId="53341727" w14:textId="77777777" w:rsidR="00EF5B69" w:rsidRPr="00EF5B69" w:rsidRDefault="00EF5B69" w:rsidP="00EF5B69">
      <w:pPr>
        <w:bidi/>
        <w:jc w:val="both"/>
        <w:rPr>
          <w:rFonts w:cs="David" w:hint="cs"/>
          <w:rtl/>
        </w:rPr>
      </w:pPr>
      <w:r w:rsidRPr="00EF5B69">
        <w:rPr>
          <w:rFonts w:cs="David" w:hint="cs"/>
          <w:rtl/>
        </w:rPr>
        <w:tab/>
        <w:t>ואם רק 2-3 יתנהגו בצורה חוקית ו-100 לא יתנהגו בצורה חוקית?</w:t>
      </w:r>
    </w:p>
    <w:p w14:paraId="10691819" w14:textId="77777777" w:rsidR="00EF5B69" w:rsidRPr="00EF5B69" w:rsidRDefault="00EF5B69" w:rsidP="00EF5B69">
      <w:pPr>
        <w:bidi/>
        <w:jc w:val="both"/>
        <w:rPr>
          <w:rFonts w:cs="David" w:hint="cs"/>
          <w:rtl/>
        </w:rPr>
      </w:pPr>
    </w:p>
    <w:p w14:paraId="2ACE4443"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461D7543" w14:textId="77777777" w:rsidR="00EF5B69" w:rsidRPr="00EF5B69" w:rsidRDefault="00EF5B69" w:rsidP="00EF5B69">
      <w:pPr>
        <w:bidi/>
        <w:jc w:val="both"/>
        <w:rPr>
          <w:rFonts w:cs="David" w:hint="cs"/>
          <w:rtl/>
        </w:rPr>
      </w:pPr>
    </w:p>
    <w:p w14:paraId="73286AA5" w14:textId="77777777" w:rsidR="00EF5B69" w:rsidRPr="00EF5B69" w:rsidRDefault="00EF5B69" w:rsidP="00EF5B69">
      <w:pPr>
        <w:bidi/>
        <w:jc w:val="both"/>
        <w:rPr>
          <w:rFonts w:cs="David" w:hint="cs"/>
          <w:rtl/>
        </w:rPr>
      </w:pPr>
      <w:r w:rsidRPr="00EF5B69">
        <w:rPr>
          <w:rFonts w:cs="David" w:hint="cs"/>
          <w:rtl/>
        </w:rPr>
        <w:tab/>
        <w:t xml:space="preserve">אז זה כן נראה שהוא תומך בזה. </w:t>
      </w:r>
    </w:p>
    <w:p w14:paraId="70903DF0" w14:textId="77777777" w:rsidR="00EF5B69" w:rsidRPr="00EF5B69" w:rsidRDefault="00EF5B69" w:rsidP="00EF5B69">
      <w:pPr>
        <w:bidi/>
        <w:jc w:val="both"/>
        <w:rPr>
          <w:rFonts w:cs="David" w:hint="cs"/>
          <w:rtl/>
        </w:rPr>
      </w:pPr>
    </w:p>
    <w:p w14:paraId="68A52615"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22B2E440" w14:textId="77777777" w:rsidR="00EF5B69" w:rsidRPr="00EF5B69" w:rsidRDefault="00EF5B69" w:rsidP="00EF5B69">
      <w:pPr>
        <w:bidi/>
        <w:jc w:val="both"/>
        <w:rPr>
          <w:rFonts w:cs="David" w:hint="cs"/>
          <w:rtl/>
        </w:rPr>
      </w:pPr>
    </w:p>
    <w:p w14:paraId="43EB1EF3" w14:textId="77777777" w:rsidR="00EF5B69" w:rsidRPr="00EF5B69" w:rsidRDefault="00EF5B69" w:rsidP="00EF5B69">
      <w:pPr>
        <w:bidi/>
        <w:ind w:firstLine="567"/>
        <w:jc w:val="both"/>
        <w:rPr>
          <w:rFonts w:cs="David" w:hint="cs"/>
          <w:rtl/>
        </w:rPr>
      </w:pPr>
      <w:r w:rsidRPr="00EF5B69">
        <w:rPr>
          <w:rFonts w:cs="David" w:hint="cs"/>
          <w:rtl/>
        </w:rPr>
        <w:t xml:space="preserve">אני לא בוחן כליות ולב. לפני שאני מגיע לעצרת כזו, אני לא יודע מהי האווירה שתהיה שם, אני לא יודע כמה פורעי חוק יהיו שם וכמה שומרי חוק יהיו שם. אני הגעתי לשם מתוך כוונת תחילה, לא רציתי שתהיה הפרה על החוק, אבל רבו העוברים על החוק. </w:t>
      </w:r>
    </w:p>
    <w:p w14:paraId="2E0F36DB" w14:textId="77777777" w:rsidR="00EF5B69" w:rsidRPr="00EF5B69" w:rsidRDefault="00EF5B69" w:rsidP="00EF5B69">
      <w:pPr>
        <w:bidi/>
        <w:jc w:val="both"/>
        <w:rPr>
          <w:rFonts w:cs="David" w:hint="cs"/>
          <w:rtl/>
        </w:rPr>
      </w:pPr>
    </w:p>
    <w:p w14:paraId="18B83C96" w14:textId="77777777" w:rsidR="00EF5B69" w:rsidRPr="00EF5B69" w:rsidRDefault="00EF5B69" w:rsidP="00EF5B69">
      <w:pPr>
        <w:bidi/>
        <w:jc w:val="both"/>
        <w:rPr>
          <w:rFonts w:cs="David" w:hint="cs"/>
          <w:u w:val="single"/>
          <w:rtl/>
        </w:rPr>
      </w:pPr>
    </w:p>
    <w:p w14:paraId="6EF915D7" w14:textId="77777777" w:rsidR="00EF5B69" w:rsidRPr="00EF5B69" w:rsidRDefault="00EF5B69" w:rsidP="00EF5B69">
      <w:pPr>
        <w:bidi/>
        <w:jc w:val="both"/>
        <w:rPr>
          <w:rFonts w:cs="David" w:hint="cs"/>
          <w:u w:val="single"/>
          <w:rtl/>
        </w:rPr>
      </w:pPr>
    </w:p>
    <w:p w14:paraId="64C7C0A8"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5E36C811" w14:textId="77777777" w:rsidR="00EF5B69" w:rsidRPr="00EF5B69" w:rsidRDefault="00EF5B69" w:rsidP="00EF5B69">
      <w:pPr>
        <w:bidi/>
        <w:jc w:val="both"/>
        <w:rPr>
          <w:rFonts w:cs="David" w:hint="cs"/>
          <w:rtl/>
        </w:rPr>
      </w:pPr>
    </w:p>
    <w:p w14:paraId="76A6289D" w14:textId="77777777" w:rsidR="00EF5B69" w:rsidRPr="00EF5B69" w:rsidRDefault="00EF5B69" w:rsidP="00EF5B69">
      <w:pPr>
        <w:bidi/>
        <w:ind w:firstLine="567"/>
        <w:jc w:val="both"/>
        <w:rPr>
          <w:rFonts w:cs="David" w:hint="cs"/>
          <w:rtl/>
        </w:rPr>
      </w:pPr>
      <w:r w:rsidRPr="00EF5B69">
        <w:rPr>
          <w:rFonts w:cs="David" w:hint="cs"/>
          <w:rtl/>
        </w:rPr>
        <w:t xml:space="preserve">אז אתה צריך ללכת משם. אם הלכת בלי לדעת, זה בסדר גמור. אם ראיתי כי הכל נראה כהפרת חוק ואתה מצטלם ביחד איתם, זה נראה כאילו אתה תומך בהפרת חוק. </w:t>
      </w:r>
    </w:p>
    <w:p w14:paraId="5F70F336" w14:textId="77777777" w:rsidR="00EF5B69" w:rsidRPr="00EF5B69" w:rsidRDefault="00EF5B69" w:rsidP="00EF5B69">
      <w:pPr>
        <w:bidi/>
        <w:jc w:val="both"/>
        <w:rPr>
          <w:rFonts w:cs="David" w:hint="cs"/>
          <w:rtl/>
        </w:rPr>
      </w:pPr>
    </w:p>
    <w:p w14:paraId="0B2F5947"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r w:rsidRPr="00EF5B69">
        <w:rPr>
          <w:rFonts w:cs="David" w:hint="cs"/>
          <w:rtl/>
        </w:rPr>
        <w:t xml:space="preserve"> </w:t>
      </w:r>
    </w:p>
    <w:p w14:paraId="3280B988" w14:textId="77777777" w:rsidR="00EF5B69" w:rsidRPr="00EF5B69" w:rsidRDefault="00EF5B69" w:rsidP="00EF5B69">
      <w:pPr>
        <w:bidi/>
        <w:jc w:val="both"/>
        <w:rPr>
          <w:rFonts w:cs="David" w:hint="cs"/>
          <w:rtl/>
        </w:rPr>
      </w:pPr>
    </w:p>
    <w:p w14:paraId="0F5A6DDA" w14:textId="77777777" w:rsidR="00EF5B69" w:rsidRPr="00EF5B69" w:rsidRDefault="00EF5B69" w:rsidP="00EF5B69">
      <w:pPr>
        <w:bidi/>
        <w:ind w:firstLine="567"/>
        <w:jc w:val="both"/>
        <w:rPr>
          <w:rFonts w:cs="David" w:hint="cs"/>
          <w:rtl/>
        </w:rPr>
      </w:pPr>
      <w:r w:rsidRPr="00EF5B69">
        <w:rPr>
          <w:rFonts w:cs="David" w:hint="cs"/>
          <w:rtl/>
        </w:rPr>
        <w:t xml:space="preserve">ואז זו תהיה עבירה אתית, שהסנקציה שלה היא "נו </w:t>
      </w:r>
      <w:proofErr w:type="spellStart"/>
      <w:r w:rsidRPr="00EF5B69">
        <w:rPr>
          <w:rFonts w:cs="David" w:hint="cs"/>
          <w:rtl/>
        </w:rPr>
        <w:t>נו</w:t>
      </w:r>
      <w:proofErr w:type="spellEnd"/>
      <w:r w:rsidRPr="00EF5B69">
        <w:rPr>
          <w:rFonts w:cs="David" w:hint="cs"/>
          <w:rtl/>
        </w:rPr>
        <w:t xml:space="preserve"> </w:t>
      </w:r>
      <w:proofErr w:type="spellStart"/>
      <w:r w:rsidRPr="00EF5B69">
        <w:rPr>
          <w:rFonts w:cs="David" w:hint="cs"/>
          <w:rtl/>
        </w:rPr>
        <w:t>נו</w:t>
      </w:r>
      <w:proofErr w:type="spellEnd"/>
      <w:r w:rsidRPr="00EF5B69">
        <w:rPr>
          <w:rFonts w:cs="David" w:hint="cs"/>
          <w:rtl/>
        </w:rPr>
        <w:t>".</w:t>
      </w:r>
    </w:p>
    <w:p w14:paraId="1B34F6B3" w14:textId="77777777" w:rsidR="00EF5B69" w:rsidRPr="00EF5B69" w:rsidRDefault="00EF5B69" w:rsidP="00EF5B69">
      <w:pPr>
        <w:bidi/>
        <w:jc w:val="both"/>
        <w:rPr>
          <w:rFonts w:cs="David" w:hint="cs"/>
          <w:rtl/>
        </w:rPr>
      </w:pPr>
    </w:p>
    <w:p w14:paraId="59E8F4D6"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59059E57" w14:textId="77777777" w:rsidR="00EF5B69" w:rsidRPr="00EF5B69" w:rsidRDefault="00EF5B69" w:rsidP="00EF5B69">
      <w:pPr>
        <w:bidi/>
        <w:jc w:val="both"/>
        <w:rPr>
          <w:rFonts w:cs="David" w:hint="cs"/>
          <w:rtl/>
        </w:rPr>
      </w:pPr>
    </w:p>
    <w:p w14:paraId="47985F53" w14:textId="77777777" w:rsidR="00EF5B69" w:rsidRPr="00EF5B69" w:rsidRDefault="00EF5B69" w:rsidP="00EF5B69">
      <w:pPr>
        <w:bidi/>
        <w:ind w:firstLine="567"/>
        <w:jc w:val="both"/>
        <w:rPr>
          <w:rFonts w:cs="David" w:hint="cs"/>
          <w:rtl/>
        </w:rPr>
      </w:pPr>
      <w:r w:rsidRPr="00EF5B69">
        <w:rPr>
          <w:rFonts w:cs="David" w:hint="cs"/>
          <w:rtl/>
        </w:rPr>
        <w:t xml:space="preserve">נכון. </w:t>
      </w:r>
    </w:p>
    <w:p w14:paraId="3B8DC653" w14:textId="77777777" w:rsidR="00EF5B69" w:rsidRPr="00EF5B69" w:rsidRDefault="00EF5B69" w:rsidP="00EF5B69">
      <w:pPr>
        <w:bidi/>
        <w:jc w:val="both"/>
        <w:rPr>
          <w:rFonts w:cs="David" w:hint="cs"/>
          <w:rtl/>
        </w:rPr>
      </w:pPr>
    </w:p>
    <w:p w14:paraId="48FE2974"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59893609" w14:textId="77777777" w:rsidR="00EF5B69" w:rsidRPr="00EF5B69" w:rsidRDefault="00EF5B69" w:rsidP="00EF5B69">
      <w:pPr>
        <w:bidi/>
        <w:jc w:val="both"/>
        <w:rPr>
          <w:rFonts w:cs="David" w:hint="cs"/>
          <w:rtl/>
        </w:rPr>
      </w:pPr>
    </w:p>
    <w:p w14:paraId="7FEACA83" w14:textId="77777777" w:rsidR="00EF5B69" w:rsidRPr="00EF5B69" w:rsidRDefault="00EF5B69" w:rsidP="00EF5B69">
      <w:pPr>
        <w:bidi/>
        <w:ind w:firstLine="567"/>
        <w:jc w:val="both"/>
        <w:rPr>
          <w:rFonts w:cs="David" w:hint="cs"/>
          <w:rtl/>
        </w:rPr>
      </w:pPr>
      <w:r w:rsidRPr="00EF5B69">
        <w:rPr>
          <w:rFonts w:cs="David" w:hint="cs"/>
          <w:rtl/>
        </w:rPr>
        <w:t xml:space="preserve">אני בעד שתהיה סנקציה יותר רצינית לגבי חברי הכנסת. חברי הכנסת יאמרו: אני אלך לשם, זו תהיה עבירה אתית, וזה בסדר. אני מרוקן את כל הנייר הזה מתוכן. לעומת זאת, אצל ציבור הפעילים שלו הוא קיבל את כל הקרדיט. </w:t>
      </w:r>
    </w:p>
    <w:p w14:paraId="6D67FC39" w14:textId="77777777" w:rsidR="00EF5B69" w:rsidRPr="00EF5B69" w:rsidRDefault="00EF5B69" w:rsidP="00EF5B69">
      <w:pPr>
        <w:bidi/>
        <w:ind w:firstLine="567"/>
        <w:jc w:val="both"/>
        <w:rPr>
          <w:rFonts w:cs="David" w:hint="cs"/>
          <w:rtl/>
        </w:rPr>
      </w:pPr>
    </w:p>
    <w:p w14:paraId="494401A1"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50FF5F1E" w14:textId="77777777" w:rsidR="00EF5B69" w:rsidRPr="00EF5B69" w:rsidRDefault="00EF5B69" w:rsidP="00EF5B69">
      <w:pPr>
        <w:bidi/>
        <w:jc w:val="both"/>
        <w:rPr>
          <w:rFonts w:cs="David" w:hint="cs"/>
          <w:rtl/>
        </w:rPr>
      </w:pPr>
    </w:p>
    <w:p w14:paraId="6FF0F5BC" w14:textId="77777777" w:rsidR="00EF5B69" w:rsidRPr="00EF5B69" w:rsidRDefault="00EF5B69" w:rsidP="00EF5B69">
      <w:pPr>
        <w:bidi/>
        <w:jc w:val="both"/>
        <w:rPr>
          <w:rFonts w:cs="David" w:hint="cs"/>
          <w:rtl/>
        </w:rPr>
      </w:pPr>
      <w:r w:rsidRPr="00EF5B69">
        <w:rPr>
          <w:rFonts w:cs="David" w:hint="cs"/>
          <w:rtl/>
        </w:rPr>
        <w:tab/>
        <w:t>לוועדת אתיקה יש מגוון אמצעים שהיא יכולה להפעיל .</w:t>
      </w:r>
    </w:p>
    <w:p w14:paraId="0A102676" w14:textId="77777777" w:rsidR="00EF5B69" w:rsidRPr="00EF5B69" w:rsidRDefault="00EF5B69" w:rsidP="00EF5B69">
      <w:pPr>
        <w:bidi/>
        <w:jc w:val="both"/>
        <w:rPr>
          <w:rFonts w:cs="David" w:hint="cs"/>
          <w:rtl/>
        </w:rPr>
      </w:pPr>
    </w:p>
    <w:p w14:paraId="28A02568"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22C7C486" w14:textId="77777777" w:rsidR="00EF5B69" w:rsidRPr="00EF5B69" w:rsidRDefault="00EF5B69" w:rsidP="00EF5B69">
      <w:pPr>
        <w:bidi/>
        <w:jc w:val="both"/>
        <w:rPr>
          <w:rFonts w:cs="David" w:hint="cs"/>
          <w:rtl/>
        </w:rPr>
      </w:pPr>
    </w:p>
    <w:p w14:paraId="64CB15EE" w14:textId="77777777" w:rsidR="00EF5B69" w:rsidRPr="00EF5B69" w:rsidRDefault="00EF5B69" w:rsidP="00EF5B69">
      <w:pPr>
        <w:bidi/>
        <w:ind w:firstLine="567"/>
        <w:jc w:val="both"/>
        <w:rPr>
          <w:rFonts w:cs="David" w:hint="cs"/>
          <w:rtl/>
        </w:rPr>
      </w:pPr>
      <w:r w:rsidRPr="00EF5B69">
        <w:rPr>
          <w:rFonts w:cs="David" w:hint="cs"/>
          <w:rtl/>
        </w:rPr>
        <w:t>זה דומה לזה שמי שמפר את חוק שעות מנוחה. הוא יודע שהוא יקבל קנס של 250 שקלים, אבל אם הוא ישאיר את העסק פתוח הוא ירוויח באותו יום 5,000 שקלים. שווה לו לשלם 250 שקלים קנס.</w:t>
      </w:r>
    </w:p>
    <w:p w14:paraId="5E152FB7" w14:textId="77777777" w:rsidR="00EF5B69" w:rsidRPr="00EF5B69" w:rsidRDefault="00EF5B69" w:rsidP="00EF5B69">
      <w:pPr>
        <w:bidi/>
        <w:jc w:val="both"/>
        <w:rPr>
          <w:rFonts w:cs="David" w:hint="cs"/>
          <w:rtl/>
        </w:rPr>
      </w:pPr>
    </w:p>
    <w:p w14:paraId="6DD45AAA"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06A72E23" w14:textId="77777777" w:rsidR="00EF5B69" w:rsidRPr="00EF5B69" w:rsidRDefault="00EF5B69" w:rsidP="00EF5B69">
      <w:pPr>
        <w:bidi/>
        <w:jc w:val="both"/>
        <w:rPr>
          <w:rFonts w:cs="David" w:hint="cs"/>
          <w:rtl/>
        </w:rPr>
      </w:pPr>
    </w:p>
    <w:p w14:paraId="56A1AA4A" w14:textId="77777777" w:rsidR="00EF5B69" w:rsidRPr="00EF5B69" w:rsidRDefault="00EF5B69" w:rsidP="00EF5B69">
      <w:pPr>
        <w:bidi/>
        <w:ind w:firstLine="567"/>
        <w:jc w:val="both"/>
        <w:rPr>
          <w:rFonts w:cs="David" w:hint="cs"/>
          <w:rtl/>
        </w:rPr>
      </w:pPr>
      <w:r w:rsidRPr="00EF5B69">
        <w:rPr>
          <w:rFonts w:cs="David" w:hint="cs"/>
          <w:rtl/>
        </w:rPr>
        <w:t xml:space="preserve">אני חושב, שהסנקציה פה תוכל להיות הרחקה לתקופה משמעותית מישיבות הכנסת ומעבודת החקיקה. אתה לא יכול בבוקר לתמוך בהפרות החוק, ואחרי הצוהריים לחוקק חוקים חדשים שהאזרחים אמורים לשמור עליהם. יהיו סנקציות. </w:t>
      </w:r>
    </w:p>
    <w:p w14:paraId="130EADDB" w14:textId="77777777" w:rsidR="00EF5B69" w:rsidRPr="00EF5B69" w:rsidRDefault="00EF5B69" w:rsidP="00EF5B69">
      <w:pPr>
        <w:bidi/>
        <w:jc w:val="both"/>
        <w:rPr>
          <w:rFonts w:cs="David" w:hint="cs"/>
          <w:rtl/>
        </w:rPr>
      </w:pPr>
    </w:p>
    <w:p w14:paraId="35305D49"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1B77923D" w14:textId="77777777" w:rsidR="00EF5B69" w:rsidRPr="00EF5B69" w:rsidRDefault="00EF5B69" w:rsidP="00EF5B69">
      <w:pPr>
        <w:bidi/>
        <w:ind w:firstLine="567"/>
        <w:jc w:val="both"/>
        <w:rPr>
          <w:rFonts w:cs="David" w:hint="cs"/>
          <w:rtl/>
        </w:rPr>
      </w:pPr>
    </w:p>
    <w:p w14:paraId="5531E408" w14:textId="77777777" w:rsidR="00EF5B69" w:rsidRPr="00EF5B69" w:rsidRDefault="00EF5B69" w:rsidP="00EF5B69">
      <w:pPr>
        <w:bidi/>
        <w:ind w:firstLine="567"/>
        <w:jc w:val="both"/>
        <w:rPr>
          <w:rFonts w:cs="David" w:hint="cs"/>
          <w:rtl/>
        </w:rPr>
      </w:pPr>
      <w:r w:rsidRPr="00EF5B69">
        <w:rPr>
          <w:rFonts w:cs="David" w:hint="cs"/>
          <w:rtl/>
        </w:rPr>
        <w:t xml:space="preserve">בסעיף הערכים נקבע, כי חבר כנסת יקפיד לקיים את דיני המדינה ויפעל לקדם את עיקרון שלטון החוק. כלומר, לא דווקא פה רצו להכניס את העניין של השתתפות בפעילות לא חוקית. העיקרון, הוא שחבר הכנסת חייב לשמור על חוק המדינה. </w:t>
      </w:r>
    </w:p>
    <w:p w14:paraId="7605F7BF" w14:textId="77777777" w:rsidR="00EF5B69" w:rsidRPr="00EF5B69" w:rsidRDefault="00EF5B69" w:rsidP="00EF5B69">
      <w:pPr>
        <w:bidi/>
        <w:jc w:val="both"/>
        <w:rPr>
          <w:rFonts w:cs="David" w:hint="cs"/>
          <w:rtl/>
        </w:rPr>
      </w:pPr>
    </w:p>
    <w:p w14:paraId="5DFE495B" w14:textId="77777777" w:rsidR="00EF5B69" w:rsidRPr="00EF5B69" w:rsidRDefault="00EF5B69" w:rsidP="00EF5B69">
      <w:pPr>
        <w:bidi/>
        <w:jc w:val="both"/>
        <w:rPr>
          <w:rFonts w:cs="David" w:hint="cs"/>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7F510258" w14:textId="77777777" w:rsidR="00EF5B69" w:rsidRPr="00EF5B69" w:rsidRDefault="00EF5B69" w:rsidP="00EF5B69">
      <w:pPr>
        <w:bidi/>
        <w:jc w:val="both"/>
        <w:rPr>
          <w:rFonts w:cs="David" w:hint="cs"/>
          <w:rtl/>
        </w:rPr>
      </w:pPr>
    </w:p>
    <w:p w14:paraId="61D3E573" w14:textId="77777777" w:rsidR="00EF5B69" w:rsidRPr="00EF5B69" w:rsidRDefault="00EF5B69" w:rsidP="00EF5B69">
      <w:pPr>
        <w:bidi/>
        <w:jc w:val="both"/>
        <w:rPr>
          <w:rFonts w:cs="David" w:hint="cs"/>
          <w:rtl/>
        </w:rPr>
      </w:pPr>
      <w:r w:rsidRPr="00EF5B69">
        <w:rPr>
          <w:rFonts w:cs="David" w:hint="cs"/>
          <w:rtl/>
        </w:rPr>
        <w:tab/>
        <w:t xml:space="preserve">אולי נוציא את המילים "אם נראה", מפני שזה באמת משאיר את העניין בספק. </w:t>
      </w:r>
    </w:p>
    <w:p w14:paraId="191653CE" w14:textId="77777777" w:rsidR="00EF5B69" w:rsidRPr="00EF5B69" w:rsidRDefault="00EF5B69" w:rsidP="00EF5B69">
      <w:pPr>
        <w:bidi/>
        <w:jc w:val="both"/>
        <w:rPr>
          <w:rFonts w:cs="David" w:hint="cs"/>
          <w:rtl/>
        </w:rPr>
      </w:pPr>
    </w:p>
    <w:p w14:paraId="0899D650"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10BF71B0" w14:textId="77777777" w:rsidR="00EF5B69" w:rsidRPr="00EF5B69" w:rsidRDefault="00EF5B69" w:rsidP="00EF5B69">
      <w:pPr>
        <w:bidi/>
        <w:jc w:val="both"/>
        <w:rPr>
          <w:rFonts w:cs="David" w:hint="cs"/>
          <w:rtl/>
        </w:rPr>
      </w:pPr>
    </w:p>
    <w:p w14:paraId="1B793060" w14:textId="77777777" w:rsidR="00EF5B69" w:rsidRPr="00EF5B69" w:rsidRDefault="00EF5B69" w:rsidP="00EF5B69">
      <w:pPr>
        <w:bidi/>
        <w:ind w:firstLine="567"/>
        <w:jc w:val="both"/>
        <w:rPr>
          <w:rFonts w:cs="David" w:hint="cs"/>
          <w:rtl/>
        </w:rPr>
      </w:pPr>
      <w:r w:rsidRPr="00EF5B69">
        <w:rPr>
          <w:rFonts w:cs="David" w:hint="cs"/>
          <w:rtl/>
        </w:rPr>
        <w:t xml:space="preserve">מראית העין היא חשובה. לא צריך בירור של עו"ד. </w:t>
      </w:r>
    </w:p>
    <w:p w14:paraId="134198A3" w14:textId="77777777" w:rsidR="00EF5B69" w:rsidRPr="00EF5B69" w:rsidRDefault="00EF5B69" w:rsidP="00EF5B69">
      <w:pPr>
        <w:bidi/>
        <w:jc w:val="both"/>
        <w:rPr>
          <w:rFonts w:cs="David" w:hint="cs"/>
          <w:rtl/>
        </w:rPr>
      </w:pPr>
    </w:p>
    <w:p w14:paraId="56895CD0" w14:textId="77777777" w:rsidR="00EF5B69" w:rsidRPr="00EF5B69" w:rsidRDefault="00EF5B69" w:rsidP="00EF5B69">
      <w:pPr>
        <w:bidi/>
        <w:jc w:val="both"/>
        <w:rPr>
          <w:rFonts w:cs="David" w:hint="cs"/>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6EBA68DB" w14:textId="77777777" w:rsidR="00EF5B69" w:rsidRPr="00EF5B69" w:rsidRDefault="00EF5B69" w:rsidP="00EF5B69">
      <w:pPr>
        <w:bidi/>
        <w:jc w:val="both"/>
        <w:rPr>
          <w:rFonts w:cs="David" w:hint="cs"/>
          <w:rtl/>
        </w:rPr>
      </w:pPr>
    </w:p>
    <w:p w14:paraId="00559CD6" w14:textId="77777777" w:rsidR="00EF5B69" w:rsidRPr="00EF5B69" w:rsidRDefault="00EF5B69" w:rsidP="00EF5B69">
      <w:pPr>
        <w:bidi/>
        <w:ind w:firstLine="567"/>
        <w:jc w:val="both"/>
        <w:rPr>
          <w:rFonts w:cs="David" w:hint="cs"/>
          <w:rtl/>
        </w:rPr>
      </w:pPr>
      <w:r w:rsidRPr="00EF5B69">
        <w:rPr>
          <w:rFonts w:cs="David" w:hint="cs"/>
          <w:rtl/>
        </w:rPr>
        <w:t>אבל יהיו לזה פרושים שונים. בנקודה הזו אפשר לוותר על המילה "נראה".</w:t>
      </w:r>
    </w:p>
    <w:p w14:paraId="6F6E7A35" w14:textId="77777777" w:rsidR="00EF5B69" w:rsidRPr="00EF5B69" w:rsidRDefault="00EF5B69" w:rsidP="00EF5B69">
      <w:pPr>
        <w:bidi/>
        <w:ind w:firstLine="567"/>
        <w:jc w:val="both"/>
        <w:rPr>
          <w:rFonts w:cs="David" w:hint="cs"/>
          <w:rtl/>
        </w:rPr>
      </w:pPr>
    </w:p>
    <w:p w14:paraId="7C53337F" w14:textId="77777777" w:rsidR="00EF5B69" w:rsidRPr="00EF5B69" w:rsidRDefault="00EF5B69" w:rsidP="00EF5B69">
      <w:pPr>
        <w:bidi/>
        <w:jc w:val="both"/>
        <w:rPr>
          <w:rFonts w:cs="David" w:hint="cs"/>
          <w:u w:val="single"/>
          <w:rtl/>
        </w:rPr>
      </w:pPr>
    </w:p>
    <w:p w14:paraId="1EEB7B1C"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4ADEB145" w14:textId="77777777" w:rsidR="00EF5B69" w:rsidRPr="00EF5B69" w:rsidRDefault="00EF5B69" w:rsidP="00EF5B69">
      <w:pPr>
        <w:bidi/>
        <w:jc w:val="both"/>
        <w:rPr>
          <w:rFonts w:cs="David" w:hint="cs"/>
          <w:rtl/>
        </w:rPr>
      </w:pPr>
    </w:p>
    <w:p w14:paraId="5C438493" w14:textId="77777777" w:rsidR="00EF5B69" w:rsidRPr="00EF5B69" w:rsidRDefault="00EF5B69" w:rsidP="00EF5B69">
      <w:pPr>
        <w:bidi/>
        <w:ind w:firstLine="567"/>
        <w:jc w:val="both"/>
        <w:rPr>
          <w:rFonts w:cs="David" w:hint="cs"/>
          <w:rtl/>
        </w:rPr>
      </w:pPr>
      <w:r w:rsidRPr="00EF5B69">
        <w:rPr>
          <w:rFonts w:cs="David" w:hint="cs"/>
          <w:rtl/>
        </w:rPr>
        <w:t xml:space="preserve">זה גם אומר, שאם אתה חושב שיש שם הפרת חוק אל תלך לשם. </w:t>
      </w:r>
    </w:p>
    <w:p w14:paraId="2541D372" w14:textId="77777777" w:rsidR="00EF5B69" w:rsidRPr="00EF5B69" w:rsidRDefault="00EF5B69" w:rsidP="00EF5B69">
      <w:pPr>
        <w:bidi/>
        <w:ind w:firstLine="567"/>
        <w:jc w:val="both"/>
        <w:rPr>
          <w:rFonts w:cs="David" w:hint="cs"/>
          <w:rtl/>
        </w:rPr>
      </w:pPr>
    </w:p>
    <w:p w14:paraId="6959804C" w14:textId="77777777" w:rsidR="00EF5B69" w:rsidRPr="00EF5B69" w:rsidRDefault="00EF5B69" w:rsidP="00EF5B69">
      <w:pPr>
        <w:bidi/>
        <w:jc w:val="both"/>
        <w:rPr>
          <w:rFonts w:cs="David" w:hint="cs"/>
          <w:rtl/>
        </w:rPr>
      </w:pPr>
      <w:r w:rsidRPr="00EF5B69">
        <w:rPr>
          <w:rFonts w:cs="David" w:hint="cs"/>
          <w:u w:val="single"/>
          <w:rtl/>
        </w:rPr>
        <w:t>גדעון סער:</w:t>
      </w:r>
    </w:p>
    <w:p w14:paraId="299BD32E" w14:textId="77777777" w:rsidR="00EF5B69" w:rsidRPr="00EF5B69" w:rsidRDefault="00EF5B69" w:rsidP="00EF5B69">
      <w:pPr>
        <w:bidi/>
        <w:jc w:val="both"/>
        <w:rPr>
          <w:rFonts w:cs="David" w:hint="cs"/>
          <w:rtl/>
        </w:rPr>
      </w:pPr>
    </w:p>
    <w:p w14:paraId="5A0150F2" w14:textId="77777777" w:rsidR="00EF5B69" w:rsidRPr="00EF5B69" w:rsidRDefault="00EF5B69" w:rsidP="00EF5B69">
      <w:pPr>
        <w:bidi/>
        <w:ind w:firstLine="567"/>
        <w:jc w:val="both"/>
        <w:rPr>
          <w:rFonts w:cs="David" w:hint="cs"/>
          <w:rtl/>
        </w:rPr>
      </w:pPr>
      <w:r w:rsidRPr="00EF5B69">
        <w:rPr>
          <w:rFonts w:cs="David" w:hint="cs"/>
          <w:rtl/>
        </w:rPr>
        <w:t>מה זו הפרה של כללים בהשתתפות בגוף ציבורי?</w:t>
      </w:r>
    </w:p>
    <w:p w14:paraId="7F8B2775" w14:textId="77777777" w:rsidR="00EF5B69" w:rsidRPr="00EF5B69" w:rsidRDefault="00EF5B69" w:rsidP="00EF5B69">
      <w:pPr>
        <w:bidi/>
        <w:jc w:val="both"/>
        <w:rPr>
          <w:rFonts w:cs="David" w:hint="cs"/>
          <w:rtl/>
        </w:rPr>
      </w:pPr>
    </w:p>
    <w:p w14:paraId="1875A1A7"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73C737BE" w14:textId="77777777" w:rsidR="00EF5B69" w:rsidRPr="00EF5B69" w:rsidRDefault="00EF5B69" w:rsidP="00EF5B69">
      <w:pPr>
        <w:bidi/>
        <w:jc w:val="both"/>
        <w:rPr>
          <w:rFonts w:cs="David" w:hint="cs"/>
          <w:rtl/>
        </w:rPr>
      </w:pPr>
    </w:p>
    <w:p w14:paraId="3CB25714" w14:textId="77777777" w:rsidR="00EF5B69" w:rsidRPr="00EF5B69" w:rsidRDefault="00EF5B69" w:rsidP="00EF5B69">
      <w:pPr>
        <w:bidi/>
        <w:ind w:firstLine="567"/>
        <w:jc w:val="both"/>
        <w:rPr>
          <w:rFonts w:cs="David" w:hint="cs"/>
          <w:rtl/>
        </w:rPr>
      </w:pPr>
      <w:r w:rsidRPr="00EF5B69">
        <w:rPr>
          <w:rFonts w:cs="David" w:hint="cs"/>
          <w:rtl/>
        </w:rPr>
        <w:t xml:space="preserve">בהרבה מקומות באתיקה אנחנו מרחיבים לתחומי מראית העין. מדובר על אימון הציבור בכנסת. אימון הציבור נובע ממה שהאדם חושב שהוא רואה. </w:t>
      </w:r>
    </w:p>
    <w:p w14:paraId="20C37934" w14:textId="77777777" w:rsidR="00EF5B69" w:rsidRPr="00EF5B69" w:rsidRDefault="00EF5B69" w:rsidP="00EF5B69">
      <w:pPr>
        <w:bidi/>
        <w:ind w:firstLine="567"/>
        <w:jc w:val="both"/>
        <w:rPr>
          <w:rFonts w:cs="David" w:hint="cs"/>
          <w:rtl/>
        </w:rPr>
      </w:pPr>
    </w:p>
    <w:p w14:paraId="060D78B1"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4DDBC5A3" w14:textId="77777777" w:rsidR="00EF5B69" w:rsidRPr="00EF5B69" w:rsidRDefault="00EF5B69" w:rsidP="00EF5B69">
      <w:pPr>
        <w:bidi/>
        <w:jc w:val="both"/>
        <w:rPr>
          <w:rFonts w:cs="David" w:hint="cs"/>
          <w:rtl/>
        </w:rPr>
      </w:pPr>
    </w:p>
    <w:p w14:paraId="0339E5EB" w14:textId="77777777" w:rsidR="00EF5B69" w:rsidRPr="00EF5B69" w:rsidRDefault="00EF5B69" w:rsidP="00EF5B69">
      <w:pPr>
        <w:bidi/>
        <w:ind w:firstLine="567"/>
        <w:jc w:val="both"/>
        <w:rPr>
          <w:rFonts w:cs="David" w:hint="cs"/>
          <w:rtl/>
        </w:rPr>
      </w:pPr>
      <w:r w:rsidRPr="00EF5B69">
        <w:rPr>
          <w:rFonts w:cs="David" w:hint="cs"/>
          <w:rtl/>
        </w:rPr>
        <w:t xml:space="preserve">זה תלוי איך התקשורת תציג את זה. אם התקשורת תציג את זה בצורה חיובית, זה יהיה אחרת. </w:t>
      </w:r>
    </w:p>
    <w:p w14:paraId="5F362AD5" w14:textId="77777777" w:rsidR="00EF5B69" w:rsidRPr="00EF5B69" w:rsidRDefault="00EF5B69" w:rsidP="00EF5B69">
      <w:pPr>
        <w:bidi/>
        <w:ind w:firstLine="567"/>
        <w:jc w:val="both"/>
        <w:rPr>
          <w:rFonts w:cs="David" w:hint="cs"/>
          <w:rtl/>
        </w:rPr>
      </w:pPr>
    </w:p>
    <w:p w14:paraId="3C160BA4"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34C97064" w14:textId="77777777" w:rsidR="00EF5B69" w:rsidRPr="00EF5B69" w:rsidRDefault="00EF5B69" w:rsidP="00EF5B69">
      <w:pPr>
        <w:bidi/>
        <w:jc w:val="both"/>
        <w:rPr>
          <w:rFonts w:cs="David" w:hint="cs"/>
          <w:rtl/>
        </w:rPr>
      </w:pPr>
    </w:p>
    <w:p w14:paraId="2EE96FB1" w14:textId="77777777" w:rsidR="00EF5B69" w:rsidRPr="00EF5B69" w:rsidRDefault="00EF5B69" w:rsidP="00EF5B69">
      <w:pPr>
        <w:bidi/>
        <w:ind w:firstLine="567"/>
        <w:jc w:val="both"/>
        <w:rPr>
          <w:rFonts w:cs="David" w:hint="cs"/>
          <w:rtl/>
        </w:rPr>
      </w:pPr>
      <w:r w:rsidRPr="00EF5B69">
        <w:rPr>
          <w:rFonts w:cs="David" w:hint="cs"/>
          <w:rtl/>
        </w:rPr>
        <w:t xml:space="preserve">התקשורת היא אדם סביר שמחפש פגמים, בשעה שאדם סביר יכול לא לחפש פגמים, ולפעמים לראות אותם ולפעמים לא לראות אותם. אם בן אדם סביר שלא מחפש פגמים יראה בזה בכל זאת פגם, כי זה יצטייר בעיניו כפגם למרות שבאמת אין שם פגם, זה כבר פסול. יכול להיות, שזו לא עבירה על החוק אבל זה כך מצטייר. </w:t>
      </w:r>
    </w:p>
    <w:p w14:paraId="4C6E9817" w14:textId="77777777" w:rsidR="00EF5B69" w:rsidRPr="00EF5B69" w:rsidRDefault="00EF5B69" w:rsidP="00EF5B69">
      <w:pPr>
        <w:bidi/>
        <w:jc w:val="both"/>
        <w:rPr>
          <w:rFonts w:cs="David" w:hint="cs"/>
          <w:rtl/>
        </w:rPr>
      </w:pPr>
      <w:r>
        <w:rPr>
          <w:rFonts w:cs="David"/>
          <w:rtl/>
        </w:rPr>
        <w:br w:type="page"/>
      </w:r>
    </w:p>
    <w:p w14:paraId="49CD8C70" w14:textId="77777777" w:rsidR="00EF5B69" w:rsidRPr="00EF5B69" w:rsidRDefault="00EF5B69" w:rsidP="00EF5B69">
      <w:pPr>
        <w:bidi/>
        <w:jc w:val="both"/>
        <w:rPr>
          <w:rFonts w:cs="David" w:hint="cs"/>
          <w:rtl/>
        </w:rPr>
      </w:pPr>
      <w:r w:rsidRPr="00EF5B69">
        <w:rPr>
          <w:rFonts w:cs="David" w:hint="cs"/>
          <w:u w:val="single"/>
          <w:rtl/>
        </w:rPr>
        <w:t>גדעון סער:</w:t>
      </w:r>
    </w:p>
    <w:p w14:paraId="6D91759C" w14:textId="77777777" w:rsidR="00EF5B69" w:rsidRPr="00EF5B69" w:rsidRDefault="00EF5B69" w:rsidP="00EF5B69">
      <w:pPr>
        <w:bidi/>
        <w:jc w:val="both"/>
        <w:rPr>
          <w:rFonts w:cs="David" w:hint="cs"/>
          <w:rtl/>
        </w:rPr>
      </w:pPr>
    </w:p>
    <w:p w14:paraId="0059C21C" w14:textId="77777777" w:rsidR="00EF5B69" w:rsidRPr="00EF5B69" w:rsidRDefault="00EF5B69" w:rsidP="00EF5B69">
      <w:pPr>
        <w:bidi/>
        <w:jc w:val="both"/>
        <w:rPr>
          <w:rFonts w:cs="David" w:hint="cs"/>
          <w:rtl/>
        </w:rPr>
      </w:pPr>
      <w:r w:rsidRPr="00EF5B69">
        <w:rPr>
          <w:rFonts w:cs="David" w:hint="cs"/>
          <w:rtl/>
        </w:rPr>
        <w:tab/>
        <w:t>אתם יכולים לתת דוגמא של הפרה בגוף ציבורי?</w:t>
      </w:r>
    </w:p>
    <w:p w14:paraId="0E7856F6" w14:textId="77777777" w:rsidR="00EF5B69" w:rsidRPr="00EF5B69" w:rsidRDefault="00EF5B69" w:rsidP="00EF5B69">
      <w:pPr>
        <w:bidi/>
        <w:jc w:val="both"/>
        <w:rPr>
          <w:rFonts w:cs="David" w:hint="cs"/>
          <w:rtl/>
        </w:rPr>
      </w:pPr>
    </w:p>
    <w:p w14:paraId="39ACC3FB"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33E74743" w14:textId="77777777" w:rsidR="00EF5B69" w:rsidRPr="00EF5B69" w:rsidRDefault="00EF5B69" w:rsidP="00EF5B69">
      <w:pPr>
        <w:bidi/>
        <w:jc w:val="both"/>
        <w:rPr>
          <w:rFonts w:cs="David" w:hint="cs"/>
          <w:rtl/>
        </w:rPr>
      </w:pPr>
    </w:p>
    <w:p w14:paraId="4AA5A18B" w14:textId="77777777" w:rsidR="00EF5B69" w:rsidRPr="00EF5B69" w:rsidRDefault="00EF5B69" w:rsidP="00EF5B69">
      <w:pPr>
        <w:bidi/>
        <w:jc w:val="both"/>
        <w:rPr>
          <w:rFonts w:cs="David" w:hint="cs"/>
          <w:rtl/>
        </w:rPr>
      </w:pPr>
      <w:r w:rsidRPr="00EF5B69">
        <w:rPr>
          <w:rFonts w:cs="David" w:hint="cs"/>
          <w:rtl/>
        </w:rPr>
        <w:tab/>
        <w:t>נתתי דוגמא של ארגון "זו ארצנו", ארגון שבמצע שלו אמר שפעולות ההפגנה שלו תהיינה כרוכות בהפרה של החוק. במקרה כזה לתת חסות לגוף כזה, זה לא בסדר.</w:t>
      </w:r>
    </w:p>
    <w:p w14:paraId="4F3320EB" w14:textId="77777777" w:rsidR="00EF5B69" w:rsidRPr="00EF5B69" w:rsidRDefault="00EF5B69" w:rsidP="00EF5B69">
      <w:pPr>
        <w:bidi/>
        <w:jc w:val="both"/>
        <w:rPr>
          <w:rFonts w:cs="David" w:hint="cs"/>
          <w:rtl/>
        </w:rPr>
      </w:pPr>
    </w:p>
    <w:p w14:paraId="7782C5E3" w14:textId="77777777" w:rsidR="00EF5B69" w:rsidRPr="00EF5B69" w:rsidRDefault="00EF5B69" w:rsidP="00EF5B69">
      <w:pPr>
        <w:bidi/>
        <w:jc w:val="both"/>
        <w:rPr>
          <w:rFonts w:cs="David" w:hint="cs"/>
          <w:rtl/>
        </w:rPr>
      </w:pPr>
      <w:r w:rsidRPr="00EF5B69">
        <w:rPr>
          <w:rFonts w:cs="David" w:hint="cs"/>
          <w:u w:val="single"/>
          <w:rtl/>
        </w:rPr>
        <w:t>גדעון סער:</w:t>
      </w:r>
    </w:p>
    <w:p w14:paraId="6EEE9298" w14:textId="77777777" w:rsidR="00EF5B69" w:rsidRPr="00EF5B69" w:rsidRDefault="00EF5B69" w:rsidP="00EF5B69">
      <w:pPr>
        <w:bidi/>
        <w:jc w:val="both"/>
        <w:rPr>
          <w:rFonts w:cs="David" w:hint="cs"/>
          <w:rtl/>
        </w:rPr>
      </w:pPr>
    </w:p>
    <w:p w14:paraId="517AB83F" w14:textId="77777777" w:rsidR="00EF5B69" w:rsidRPr="00EF5B69" w:rsidRDefault="00EF5B69" w:rsidP="00EF5B69">
      <w:pPr>
        <w:bidi/>
        <w:ind w:firstLine="567"/>
        <w:jc w:val="both"/>
        <w:rPr>
          <w:rFonts w:cs="David" w:hint="cs"/>
          <w:rtl/>
        </w:rPr>
      </w:pPr>
      <w:r w:rsidRPr="00EF5B69">
        <w:rPr>
          <w:rFonts w:cs="David" w:hint="cs"/>
          <w:rtl/>
        </w:rPr>
        <w:t xml:space="preserve">מה זו חסות? זה גוף ציבורי. אי אפשר ללכת על סעיף כזה, כי זה יורד לשורש החסינות. אתה תוכל להגיד לי </w:t>
      </w:r>
      <w:proofErr w:type="spellStart"/>
      <w:r w:rsidRPr="00EF5B69">
        <w:rPr>
          <w:rFonts w:cs="David" w:hint="cs"/>
          <w:rtl/>
        </w:rPr>
        <w:t>שעמונה</w:t>
      </w:r>
      <w:proofErr w:type="spellEnd"/>
      <w:r w:rsidRPr="00EF5B69">
        <w:rPr>
          <w:rFonts w:cs="David" w:hint="cs"/>
          <w:rtl/>
        </w:rPr>
        <w:t xml:space="preserve"> היא מאחז בלתי חוקי, ול</w:t>
      </w:r>
      <w:smartTag w:uri="urn:schemas-microsoft-com:office:smarttags" w:element="PersonName">
        <w:r w:rsidRPr="00EF5B69">
          <w:rPr>
            <w:rFonts w:cs="David" w:hint="cs"/>
            <w:rtl/>
          </w:rPr>
          <w:t>אפי איתם</w:t>
        </w:r>
      </w:smartTag>
      <w:r w:rsidRPr="00EF5B69">
        <w:rPr>
          <w:rFonts w:cs="David" w:hint="cs"/>
          <w:rtl/>
        </w:rPr>
        <w:t xml:space="preserve"> אסור להיות שם. לא יקום ולא יהיה. </w:t>
      </w:r>
    </w:p>
    <w:p w14:paraId="6BFB196F" w14:textId="77777777" w:rsidR="00EF5B69" w:rsidRPr="00EF5B69" w:rsidRDefault="00EF5B69" w:rsidP="00EF5B69">
      <w:pPr>
        <w:bidi/>
        <w:jc w:val="both"/>
        <w:rPr>
          <w:rFonts w:cs="David" w:hint="cs"/>
          <w:rtl/>
        </w:rPr>
      </w:pPr>
    </w:p>
    <w:p w14:paraId="1B0B9B48"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2750D89F" w14:textId="77777777" w:rsidR="00EF5B69" w:rsidRPr="00EF5B69" w:rsidRDefault="00EF5B69" w:rsidP="00EF5B69">
      <w:pPr>
        <w:bidi/>
        <w:jc w:val="both"/>
        <w:rPr>
          <w:rFonts w:cs="David" w:hint="cs"/>
          <w:rtl/>
        </w:rPr>
      </w:pPr>
    </w:p>
    <w:p w14:paraId="63931FD4" w14:textId="77777777" w:rsidR="00EF5B69" w:rsidRPr="00EF5B69" w:rsidRDefault="00EF5B69" w:rsidP="00EF5B69">
      <w:pPr>
        <w:bidi/>
        <w:ind w:firstLine="567"/>
        <w:jc w:val="both"/>
        <w:rPr>
          <w:rFonts w:cs="David" w:hint="cs"/>
          <w:rtl/>
        </w:rPr>
      </w:pPr>
      <w:r w:rsidRPr="00EF5B69">
        <w:rPr>
          <w:rFonts w:cs="David" w:hint="cs"/>
          <w:rtl/>
        </w:rPr>
        <w:t>זו דוגמא שנתתי כאשר יצאת, גדעון.</w:t>
      </w:r>
    </w:p>
    <w:p w14:paraId="1E390094" w14:textId="77777777" w:rsidR="00EF5B69" w:rsidRPr="00EF5B69" w:rsidRDefault="00EF5B69" w:rsidP="00EF5B69">
      <w:pPr>
        <w:bidi/>
        <w:ind w:firstLine="567"/>
        <w:jc w:val="both"/>
        <w:rPr>
          <w:rFonts w:cs="David" w:hint="cs"/>
          <w:rtl/>
        </w:rPr>
      </w:pPr>
    </w:p>
    <w:p w14:paraId="0BD7EB36" w14:textId="77777777" w:rsidR="00EF5B69" w:rsidRPr="00EF5B69" w:rsidRDefault="00EF5B69" w:rsidP="00EF5B69">
      <w:pPr>
        <w:bidi/>
        <w:jc w:val="both"/>
        <w:rPr>
          <w:rFonts w:cs="David" w:hint="cs"/>
          <w:rtl/>
        </w:rPr>
      </w:pPr>
      <w:r w:rsidRPr="00EF5B69">
        <w:rPr>
          <w:rFonts w:cs="David" w:hint="cs"/>
          <w:u w:val="single"/>
          <w:rtl/>
        </w:rPr>
        <w:t>גדעון סער:</w:t>
      </w:r>
    </w:p>
    <w:p w14:paraId="756727FE" w14:textId="77777777" w:rsidR="00EF5B69" w:rsidRPr="00EF5B69" w:rsidRDefault="00EF5B69" w:rsidP="00EF5B69">
      <w:pPr>
        <w:bidi/>
        <w:ind w:firstLine="567"/>
        <w:jc w:val="both"/>
        <w:rPr>
          <w:rFonts w:cs="David" w:hint="cs"/>
          <w:rtl/>
        </w:rPr>
      </w:pPr>
    </w:p>
    <w:p w14:paraId="11763004" w14:textId="77777777" w:rsidR="00EF5B69" w:rsidRPr="00EF5B69" w:rsidRDefault="00EF5B69" w:rsidP="00EF5B69">
      <w:pPr>
        <w:bidi/>
        <w:ind w:firstLine="567"/>
        <w:jc w:val="both"/>
        <w:rPr>
          <w:rFonts w:cs="David" w:hint="cs"/>
          <w:rtl/>
        </w:rPr>
      </w:pPr>
      <w:r w:rsidRPr="00EF5B69">
        <w:rPr>
          <w:rFonts w:cs="David" w:hint="cs"/>
          <w:rtl/>
        </w:rPr>
        <w:t xml:space="preserve">אם חבר הכנסת עובר על החוק, שיעמידו אותו לדין. בכל הפגנות הסטודנטים שאני ורונית תירוש הלכנו אליהן לאחרונה, ידענו שיש שלב שבו סטודנטים מפרים את החוק, הם יורדים לכבישים ומתעמתים עם השוטרים. יחד עם זאת, חשבנו שנושא ועדת </w:t>
      </w:r>
      <w:proofErr w:type="spellStart"/>
      <w:r w:rsidRPr="00EF5B69">
        <w:rPr>
          <w:rFonts w:cs="David" w:hint="cs"/>
          <w:rtl/>
        </w:rPr>
        <w:t>וינוגרד</w:t>
      </w:r>
      <w:proofErr w:type="spellEnd"/>
      <w:r w:rsidRPr="00EF5B69">
        <w:rPr>
          <w:rFonts w:cs="David" w:hint="cs"/>
          <w:rtl/>
        </w:rPr>
        <w:t xml:space="preserve"> הוא נושא חמור ביותר, שעלינו להשמיע בו את קולנו כחלק מתפקידנו בהפגנות הסטודנטים. אנחנו לא התעמתנו עם שוטרים ולא הפרנו את החוק. </w:t>
      </w:r>
    </w:p>
    <w:p w14:paraId="7E1CBCED" w14:textId="77777777" w:rsidR="00EF5B69" w:rsidRPr="00EF5B69" w:rsidRDefault="00EF5B69" w:rsidP="00EF5B69">
      <w:pPr>
        <w:bidi/>
        <w:jc w:val="both"/>
        <w:rPr>
          <w:rFonts w:cs="David" w:hint="cs"/>
          <w:rtl/>
        </w:rPr>
      </w:pPr>
    </w:p>
    <w:p w14:paraId="2F88C822"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2D7299E4" w14:textId="77777777" w:rsidR="00EF5B69" w:rsidRPr="00EF5B69" w:rsidRDefault="00EF5B69" w:rsidP="00EF5B69">
      <w:pPr>
        <w:bidi/>
        <w:jc w:val="both"/>
        <w:rPr>
          <w:rFonts w:cs="David" w:hint="cs"/>
          <w:rtl/>
        </w:rPr>
      </w:pPr>
    </w:p>
    <w:p w14:paraId="20869BFE" w14:textId="77777777" w:rsidR="00EF5B69" w:rsidRPr="00EF5B69" w:rsidRDefault="00EF5B69" w:rsidP="00EF5B69">
      <w:pPr>
        <w:bidi/>
        <w:jc w:val="both"/>
        <w:rPr>
          <w:rFonts w:cs="David" w:hint="cs"/>
          <w:rtl/>
        </w:rPr>
      </w:pPr>
      <w:r w:rsidRPr="00EF5B69">
        <w:rPr>
          <w:rFonts w:cs="David" w:hint="cs"/>
          <w:rtl/>
        </w:rPr>
        <w:tab/>
        <w:t>הסעיף אומר, שברגע שהייתם שם זה לא בסדר.</w:t>
      </w:r>
    </w:p>
    <w:p w14:paraId="671B22C8" w14:textId="77777777" w:rsidR="00EF5B69" w:rsidRPr="00EF5B69" w:rsidRDefault="00EF5B69" w:rsidP="00EF5B69">
      <w:pPr>
        <w:bidi/>
        <w:jc w:val="both"/>
        <w:rPr>
          <w:rFonts w:cs="David" w:hint="cs"/>
          <w:rtl/>
        </w:rPr>
      </w:pPr>
    </w:p>
    <w:p w14:paraId="171245C0" w14:textId="77777777" w:rsidR="00EF5B69" w:rsidRPr="00EF5B69" w:rsidRDefault="00EF5B69" w:rsidP="00EF5B69">
      <w:pPr>
        <w:bidi/>
        <w:jc w:val="both"/>
        <w:rPr>
          <w:rFonts w:cs="David" w:hint="cs"/>
          <w:rtl/>
        </w:rPr>
      </w:pPr>
      <w:r w:rsidRPr="00EF5B69">
        <w:rPr>
          <w:rFonts w:cs="David" w:hint="cs"/>
          <w:u w:val="single"/>
          <w:rtl/>
        </w:rPr>
        <w:t>גדעון סער:</w:t>
      </w:r>
    </w:p>
    <w:p w14:paraId="330A8A3A" w14:textId="77777777" w:rsidR="00EF5B69" w:rsidRPr="00EF5B69" w:rsidRDefault="00EF5B69" w:rsidP="00EF5B69">
      <w:pPr>
        <w:bidi/>
        <w:jc w:val="both"/>
        <w:rPr>
          <w:rFonts w:cs="David" w:hint="cs"/>
          <w:rtl/>
        </w:rPr>
      </w:pPr>
    </w:p>
    <w:p w14:paraId="3665A4BE" w14:textId="77777777" w:rsidR="00EF5B69" w:rsidRPr="00EF5B69" w:rsidRDefault="00EF5B69" w:rsidP="00EF5B69">
      <w:pPr>
        <w:bidi/>
        <w:ind w:firstLine="567"/>
        <w:jc w:val="both"/>
        <w:rPr>
          <w:rFonts w:cs="David" w:hint="cs"/>
          <w:rtl/>
        </w:rPr>
      </w:pPr>
      <w:r w:rsidRPr="00EF5B69">
        <w:rPr>
          <w:rFonts w:cs="David" w:hint="cs"/>
          <w:rtl/>
        </w:rPr>
        <w:t xml:space="preserve">לכן אני אומר, שהמשמעות היא פגיעה במימד הציבורי המובהק ביותר של פעילות חברי כנסת. אני נגד עבריינות אידיאולוגית, ואני לא חושב שיש הצדקה לעבריינות אידיאולוגית. עם זאת, כאשר אתה הולך לאירוע, להפגנה, אתה לא יכול לקחת אחריות על סמך התקדימים של הפעילות של אותו גוף. אגב, בהפגנה של הסטודנטים ההתנהגות של המשטרה </w:t>
      </w:r>
      <w:proofErr w:type="spellStart"/>
      <w:r w:rsidRPr="00EF5B69">
        <w:rPr>
          <w:rFonts w:cs="David" w:hint="cs"/>
          <w:rtl/>
        </w:rPr>
        <w:t>היתה</w:t>
      </w:r>
      <w:proofErr w:type="spellEnd"/>
      <w:r w:rsidRPr="00EF5B69">
        <w:rPr>
          <w:rFonts w:cs="David" w:hint="cs"/>
          <w:rtl/>
        </w:rPr>
        <w:t xml:space="preserve"> מזעזעת, כאילו אין עבריינות במדינה וצריך לטפל רק בסטודנטים. אמרתי לעצמי, כי החשש שמא מישהו יפר את החוק אחר כך לא צריך למנוע ממני להביע את דעתי בנושא הסטודנטים.</w:t>
      </w:r>
    </w:p>
    <w:p w14:paraId="746DE669" w14:textId="77777777" w:rsidR="00EF5B69" w:rsidRPr="00EF5B69" w:rsidRDefault="00EF5B69" w:rsidP="00EF5B69">
      <w:pPr>
        <w:bidi/>
        <w:jc w:val="both"/>
        <w:rPr>
          <w:rFonts w:cs="David" w:hint="cs"/>
          <w:rtl/>
        </w:rPr>
      </w:pPr>
    </w:p>
    <w:p w14:paraId="372D3EBC"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5DCC7E0C" w14:textId="77777777" w:rsidR="00EF5B69" w:rsidRPr="00EF5B69" w:rsidRDefault="00EF5B69" w:rsidP="00EF5B69">
      <w:pPr>
        <w:bidi/>
        <w:jc w:val="both"/>
        <w:rPr>
          <w:rFonts w:cs="David" w:hint="cs"/>
          <w:rtl/>
        </w:rPr>
      </w:pPr>
    </w:p>
    <w:p w14:paraId="090C84B4" w14:textId="77777777" w:rsidR="00EF5B69" w:rsidRPr="00EF5B69" w:rsidRDefault="00EF5B69" w:rsidP="00EF5B69">
      <w:pPr>
        <w:bidi/>
        <w:ind w:firstLine="567"/>
        <w:jc w:val="both"/>
        <w:rPr>
          <w:rFonts w:cs="David" w:hint="cs"/>
          <w:rtl/>
        </w:rPr>
      </w:pPr>
      <w:r w:rsidRPr="00EF5B69">
        <w:rPr>
          <w:rFonts w:cs="David" w:hint="cs"/>
          <w:rtl/>
        </w:rPr>
        <w:t xml:space="preserve">הסעיף הזה לא צריך להפריע לך להיות שם אם מישהו שם מפר את החוק. כאן מדובר על מצב בו נראה כאילו אתה תומך בהפרה הזו. </w:t>
      </w:r>
    </w:p>
    <w:p w14:paraId="404BA7E9" w14:textId="77777777" w:rsidR="00EF5B69" w:rsidRPr="00EF5B69" w:rsidRDefault="00EF5B69" w:rsidP="00EF5B69">
      <w:pPr>
        <w:bidi/>
        <w:jc w:val="both"/>
        <w:rPr>
          <w:rFonts w:cs="David" w:hint="cs"/>
          <w:rtl/>
        </w:rPr>
      </w:pPr>
    </w:p>
    <w:p w14:paraId="31756A2A" w14:textId="77777777" w:rsidR="00EF5B69" w:rsidRPr="00EF5B69" w:rsidRDefault="00EF5B69" w:rsidP="00EF5B69">
      <w:pPr>
        <w:bidi/>
        <w:jc w:val="both"/>
        <w:rPr>
          <w:rFonts w:cs="David" w:hint="cs"/>
          <w:rtl/>
        </w:rPr>
      </w:pPr>
      <w:r w:rsidRPr="00EF5B69">
        <w:rPr>
          <w:rFonts w:cs="David" w:hint="cs"/>
          <w:u w:val="single"/>
          <w:rtl/>
        </w:rPr>
        <w:t>גדעון סער:</w:t>
      </w:r>
    </w:p>
    <w:p w14:paraId="0076A2E8" w14:textId="77777777" w:rsidR="00EF5B69" w:rsidRPr="00EF5B69" w:rsidRDefault="00EF5B69" w:rsidP="00EF5B69">
      <w:pPr>
        <w:bidi/>
        <w:jc w:val="both"/>
        <w:rPr>
          <w:rFonts w:cs="David" w:hint="cs"/>
          <w:rtl/>
        </w:rPr>
      </w:pPr>
    </w:p>
    <w:p w14:paraId="625442FF" w14:textId="77777777" w:rsidR="00EF5B69" w:rsidRPr="00EF5B69" w:rsidRDefault="00EF5B69" w:rsidP="00EF5B69">
      <w:pPr>
        <w:bidi/>
        <w:jc w:val="both"/>
        <w:rPr>
          <w:rFonts w:cs="David" w:hint="cs"/>
          <w:rtl/>
        </w:rPr>
      </w:pPr>
      <w:r w:rsidRPr="00EF5B69">
        <w:rPr>
          <w:rFonts w:cs="David" w:hint="cs"/>
          <w:rtl/>
        </w:rPr>
        <w:tab/>
        <w:t xml:space="preserve">מה זה נראה שאני תומך בהפרה? אם אני אומר שאני תומך, זה נכנס לפקודת מניעת טרור סעיף </w:t>
      </w:r>
      <w:proofErr w:type="spellStart"/>
      <w:r w:rsidRPr="00EF5B69">
        <w:rPr>
          <w:rFonts w:cs="David" w:hint="cs"/>
          <w:rtl/>
        </w:rPr>
        <w:t>4א</w:t>
      </w:r>
      <w:proofErr w:type="spellEnd"/>
      <w:r w:rsidRPr="00EF5B69">
        <w:rPr>
          <w:rFonts w:cs="David" w:hint="cs"/>
          <w:rtl/>
        </w:rPr>
        <w:t xml:space="preserve">. מי שמתבטא באופן שיש בו שבח, הזדהות או תמיכה במעשה אלימות, הוא מבצע עבירה על פי החוק. החוקים במדינת ישראל מבחינת היקף הפגיעה בחופש הביטוי, הם כמעט הכי רחבים שיש. ההגדרה: "שנראה שיש בזה הפרה" היא הגדרה אמורפית. </w:t>
      </w:r>
    </w:p>
    <w:p w14:paraId="559B0AA0" w14:textId="77777777" w:rsidR="00EF5B69" w:rsidRPr="00EF5B69" w:rsidRDefault="00EF5B69" w:rsidP="00EF5B69">
      <w:pPr>
        <w:bidi/>
        <w:jc w:val="both"/>
        <w:rPr>
          <w:rFonts w:cs="David" w:hint="cs"/>
          <w:rtl/>
        </w:rPr>
      </w:pPr>
    </w:p>
    <w:p w14:paraId="37F38733"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149678A9" w14:textId="77777777" w:rsidR="00EF5B69" w:rsidRPr="00EF5B69" w:rsidRDefault="00EF5B69" w:rsidP="00EF5B69">
      <w:pPr>
        <w:bidi/>
        <w:jc w:val="both"/>
        <w:rPr>
          <w:rFonts w:cs="David" w:hint="cs"/>
          <w:rtl/>
        </w:rPr>
      </w:pPr>
    </w:p>
    <w:p w14:paraId="6B9FA9A8" w14:textId="77777777" w:rsidR="00EF5B69" w:rsidRPr="00EF5B69" w:rsidRDefault="00EF5B69" w:rsidP="00EF5B69">
      <w:pPr>
        <w:bidi/>
        <w:jc w:val="both"/>
        <w:rPr>
          <w:rFonts w:cs="David" w:hint="cs"/>
          <w:rtl/>
        </w:rPr>
      </w:pPr>
      <w:r w:rsidRPr="00EF5B69">
        <w:rPr>
          <w:rFonts w:cs="David" w:hint="cs"/>
          <w:rtl/>
        </w:rPr>
        <w:tab/>
        <w:t xml:space="preserve">ההגדרות הן פשוטות. אם כל ההפגנה הזו של הסטודנטים מתבצעת על הכביש, חוסמת את הכניסה </w:t>
      </w:r>
      <w:proofErr w:type="spellStart"/>
      <w:r w:rsidRPr="00EF5B69">
        <w:rPr>
          <w:rFonts w:cs="David" w:hint="cs"/>
          <w:rtl/>
        </w:rPr>
        <w:t>לאיכילוב</w:t>
      </w:r>
      <w:proofErr w:type="spellEnd"/>
      <w:r w:rsidRPr="00EF5B69">
        <w:rPr>
          <w:rFonts w:cs="David" w:hint="cs"/>
          <w:rtl/>
        </w:rPr>
        <w:t xml:space="preserve"> ואתה נמצא יחד איתם על הכביש, זה נראה כאילו אתה תומך בהפרת החוק. </w:t>
      </w:r>
    </w:p>
    <w:p w14:paraId="673C900F" w14:textId="77777777" w:rsidR="00EF5B69" w:rsidRPr="00EF5B69" w:rsidRDefault="00EF5B69" w:rsidP="00EF5B69">
      <w:pPr>
        <w:bidi/>
        <w:jc w:val="both"/>
        <w:rPr>
          <w:rFonts w:cs="David" w:hint="cs"/>
          <w:rtl/>
        </w:rPr>
      </w:pPr>
    </w:p>
    <w:p w14:paraId="196F7D5F" w14:textId="77777777" w:rsidR="00EF5B69" w:rsidRPr="00EF5B69" w:rsidRDefault="00EF5B69" w:rsidP="00EF5B69">
      <w:pPr>
        <w:bidi/>
        <w:jc w:val="both"/>
        <w:rPr>
          <w:rFonts w:cs="David" w:hint="cs"/>
          <w:rtl/>
        </w:rPr>
      </w:pPr>
      <w:r w:rsidRPr="00EF5B69">
        <w:rPr>
          <w:rFonts w:cs="David" w:hint="cs"/>
          <w:u w:val="single"/>
          <w:rtl/>
        </w:rPr>
        <w:t>גדעון סער:</w:t>
      </w:r>
    </w:p>
    <w:p w14:paraId="65296AE5" w14:textId="77777777" w:rsidR="00EF5B69" w:rsidRPr="00EF5B69" w:rsidRDefault="00EF5B69" w:rsidP="00EF5B69">
      <w:pPr>
        <w:bidi/>
        <w:jc w:val="both"/>
        <w:rPr>
          <w:rFonts w:cs="David" w:hint="cs"/>
          <w:rtl/>
        </w:rPr>
      </w:pPr>
    </w:p>
    <w:p w14:paraId="00F6B4AD" w14:textId="77777777" w:rsidR="00EF5B69" w:rsidRPr="00EF5B69" w:rsidRDefault="00EF5B69" w:rsidP="00EF5B69">
      <w:pPr>
        <w:bidi/>
        <w:ind w:firstLine="567"/>
        <w:jc w:val="both"/>
        <w:rPr>
          <w:rFonts w:cs="David" w:hint="cs"/>
          <w:rtl/>
        </w:rPr>
      </w:pPr>
      <w:r w:rsidRPr="00EF5B69">
        <w:rPr>
          <w:rFonts w:cs="David" w:hint="cs"/>
          <w:rtl/>
        </w:rPr>
        <w:t xml:space="preserve">אני מאוד לא אהבתי את זה שחברי כנסת נכבדים ביותר חסמו כבישים בקדנציה הזו. לא עלה בדעתי אף פעם, לא בחיים הציבוריים שלי ולא לפני זה, לעשות דבר כזה. </w:t>
      </w:r>
    </w:p>
    <w:p w14:paraId="137E1064" w14:textId="77777777" w:rsidR="00EF5B69" w:rsidRPr="00EF5B69" w:rsidRDefault="00EF5B69" w:rsidP="00EF5B69">
      <w:pPr>
        <w:bidi/>
        <w:ind w:firstLine="567"/>
        <w:jc w:val="both"/>
        <w:rPr>
          <w:rFonts w:cs="David" w:hint="cs"/>
          <w:rtl/>
        </w:rPr>
      </w:pPr>
    </w:p>
    <w:p w14:paraId="66478100"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602CDCF0" w14:textId="77777777" w:rsidR="00EF5B69" w:rsidRPr="00EF5B69" w:rsidRDefault="00EF5B69" w:rsidP="00EF5B69">
      <w:pPr>
        <w:bidi/>
        <w:jc w:val="both"/>
        <w:rPr>
          <w:rFonts w:cs="David" w:hint="cs"/>
          <w:rtl/>
        </w:rPr>
      </w:pPr>
    </w:p>
    <w:p w14:paraId="3424D5FB" w14:textId="77777777" w:rsidR="00EF5B69" w:rsidRPr="00EF5B69" w:rsidRDefault="00EF5B69" w:rsidP="00EF5B69">
      <w:pPr>
        <w:bidi/>
        <w:jc w:val="both"/>
        <w:rPr>
          <w:rFonts w:cs="David" w:hint="cs"/>
          <w:rtl/>
        </w:rPr>
      </w:pPr>
      <w:r w:rsidRPr="00EF5B69">
        <w:rPr>
          <w:rFonts w:cs="David" w:hint="cs"/>
          <w:rtl/>
        </w:rPr>
        <w:tab/>
        <w:t>זו עבירה אתית.</w:t>
      </w:r>
    </w:p>
    <w:p w14:paraId="0431BC27" w14:textId="77777777" w:rsidR="00EF5B69" w:rsidRPr="00EF5B69" w:rsidRDefault="00EF5B69" w:rsidP="00EF5B69">
      <w:pPr>
        <w:bidi/>
        <w:jc w:val="both"/>
        <w:rPr>
          <w:rFonts w:cs="David" w:hint="cs"/>
          <w:rtl/>
        </w:rPr>
      </w:pPr>
    </w:p>
    <w:p w14:paraId="030BDFF7" w14:textId="77777777" w:rsidR="00EF5B69" w:rsidRPr="00EF5B69" w:rsidRDefault="00EF5B69" w:rsidP="00EF5B69">
      <w:pPr>
        <w:bidi/>
        <w:jc w:val="both"/>
        <w:rPr>
          <w:rFonts w:cs="David" w:hint="cs"/>
          <w:rtl/>
        </w:rPr>
      </w:pPr>
      <w:r w:rsidRPr="00EF5B69">
        <w:rPr>
          <w:rFonts w:cs="David" w:hint="cs"/>
          <w:u w:val="single"/>
          <w:rtl/>
        </w:rPr>
        <w:t>גדעון סער:</w:t>
      </w:r>
    </w:p>
    <w:p w14:paraId="799BB841" w14:textId="77777777" w:rsidR="00EF5B69" w:rsidRPr="00EF5B69" w:rsidRDefault="00EF5B69" w:rsidP="00EF5B69">
      <w:pPr>
        <w:bidi/>
        <w:jc w:val="both"/>
        <w:rPr>
          <w:rFonts w:cs="David" w:hint="cs"/>
          <w:rtl/>
        </w:rPr>
      </w:pPr>
    </w:p>
    <w:p w14:paraId="65F8984A" w14:textId="77777777" w:rsidR="00EF5B69" w:rsidRPr="00EF5B69" w:rsidRDefault="00EF5B69" w:rsidP="00EF5B69">
      <w:pPr>
        <w:bidi/>
        <w:ind w:firstLine="567"/>
        <w:jc w:val="both"/>
        <w:rPr>
          <w:rFonts w:cs="David" w:hint="cs"/>
          <w:rtl/>
        </w:rPr>
      </w:pPr>
      <w:r w:rsidRPr="00EF5B69">
        <w:rPr>
          <w:rFonts w:cs="David" w:hint="cs"/>
          <w:rtl/>
        </w:rPr>
        <w:t xml:space="preserve">לעבירה אתית יש הרבה סלים. כאשר את אומרת "פעילות ציבורית", והחלק השני של ההגדרה אומר: "נראה כי יש תמיכה בהפרה של חוק או של כללים", זה שלייקס על חגורה. </w:t>
      </w:r>
    </w:p>
    <w:p w14:paraId="0CF73769" w14:textId="77777777" w:rsidR="00EF5B69" w:rsidRPr="00EF5B69" w:rsidRDefault="00EF5B69" w:rsidP="00EF5B69">
      <w:pPr>
        <w:bidi/>
        <w:jc w:val="both"/>
        <w:rPr>
          <w:rFonts w:cs="David" w:hint="cs"/>
          <w:rtl/>
        </w:rPr>
      </w:pPr>
    </w:p>
    <w:p w14:paraId="03157989"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69E42DB2" w14:textId="77777777" w:rsidR="00EF5B69" w:rsidRPr="00EF5B69" w:rsidRDefault="00EF5B69" w:rsidP="00EF5B69">
      <w:pPr>
        <w:bidi/>
        <w:jc w:val="both"/>
        <w:rPr>
          <w:rFonts w:cs="David" w:hint="cs"/>
          <w:rtl/>
        </w:rPr>
      </w:pPr>
    </w:p>
    <w:p w14:paraId="71B9F6F5" w14:textId="77777777" w:rsidR="00EF5B69" w:rsidRPr="00EF5B69" w:rsidRDefault="00EF5B69" w:rsidP="00EF5B69">
      <w:pPr>
        <w:bidi/>
        <w:ind w:firstLine="567"/>
        <w:jc w:val="both"/>
        <w:rPr>
          <w:rFonts w:cs="David" w:hint="cs"/>
          <w:rtl/>
        </w:rPr>
      </w:pPr>
      <w:r w:rsidRPr="00EF5B69">
        <w:rPr>
          <w:rFonts w:cs="David" w:hint="cs"/>
          <w:rtl/>
        </w:rPr>
        <w:t xml:space="preserve">הרעיון פה היה, להבדיל מהסעיפים הקודמים שדיברו על גוף עסקי, להגיד שכאשר מדובר בגוף ציבורי זה מותר אבל צריך להיזהר שלא תהיה תמיכה בפעילות עבריינית. </w:t>
      </w:r>
    </w:p>
    <w:p w14:paraId="0643F810" w14:textId="77777777" w:rsidR="00EF5B69" w:rsidRPr="00EF5B69" w:rsidRDefault="00EF5B69" w:rsidP="00EF5B69">
      <w:pPr>
        <w:bidi/>
        <w:jc w:val="both"/>
        <w:rPr>
          <w:rFonts w:cs="David" w:hint="cs"/>
          <w:rtl/>
        </w:rPr>
      </w:pPr>
    </w:p>
    <w:p w14:paraId="78903661" w14:textId="77777777" w:rsidR="00EF5B69" w:rsidRPr="00EF5B69" w:rsidRDefault="00EF5B69" w:rsidP="00EF5B69">
      <w:pPr>
        <w:bidi/>
        <w:jc w:val="both"/>
        <w:rPr>
          <w:rFonts w:cs="David" w:hint="cs"/>
          <w:rtl/>
        </w:rPr>
      </w:pPr>
      <w:r w:rsidRPr="00EF5B69">
        <w:rPr>
          <w:rFonts w:cs="David" w:hint="cs"/>
          <w:u w:val="single"/>
          <w:rtl/>
        </w:rPr>
        <w:t>רונית תירוש:</w:t>
      </w:r>
      <w:r w:rsidRPr="00EF5B69">
        <w:rPr>
          <w:rFonts w:cs="David" w:hint="cs"/>
          <w:rtl/>
        </w:rPr>
        <w:t xml:space="preserve"> </w:t>
      </w:r>
    </w:p>
    <w:p w14:paraId="4F832CC3" w14:textId="77777777" w:rsidR="00EF5B69" w:rsidRPr="00EF5B69" w:rsidRDefault="00EF5B69" w:rsidP="00EF5B69">
      <w:pPr>
        <w:bidi/>
        <w:jc w:val="both"/>
        <w:rPr>
          <w:rFonts w:cs="David" w:hint="cs"/>
          <w:rtl/>
        </w:rPr>
      </w:pPr>
    </w:p>
    <w:p w14:paraId="765902B0" w14:textId="77777777" w:rsidR="00EF5B69" w:rsidRPr="00EF5B69" w:rsidRDefault="00EF5B69" w:rsidP="00EF5B69">
      <w:pPr>
        <w:bidi/>
        <w:ind w:firstLine="567"/>
        <w:jc w:val="both"/>
        <w:rPr>
          <w:rFonts w:cs="David" w:hint="cs"/>
          <w:rtl/>
        </w:rPr>
      </w:pPr>
      <w:r w:rsidRPr="00EF5B69">
        <w:rPr>
          <w:rFonts w:cs="David" w:hint="cs"/>
          <w:rtl/>
        </w:rPr>
        <w:t>הוא תומך בהם ולא בפעילות שלהם. הוא תומך ברעיון שהם יוצאים להיאבק עליו, ולא בצורת המאבק.</w:t>
      </w:r>
    </w:p>
    <w:p w14:paraId="4FC90F93" w14:textId="77777777" w:rsidR="00EF5B69" w:rsidRPr="00EF5B69" w:rsidRDefault="00EF5B69" w:rsidP="00EF5B69">
      <w:pPr>
        <w:bidi/>
        <w:jc w:val="both"/>
        <w:rPr>
          <w:rFonts w:cs="David" w:hint="cs"/>
          <w:rtl/>
        </w:rPr>
      </w:pPr>
    </w:p>
    <w:p w14:paraId="6F675B22"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6B20144C" w14:textId="77777777" w:rsidR="00EF5B69" w:rsidRPr="00EF5B69" w:rsidRDefault="00EF5B69" w:rsidP="00EF5B69">
      <w:pPr>
        <w:bidi/>
        <w:jc w:val="both"/>
        <w:rPr>
          <w:rFonts w:cs="David" w:hint="cs"/>
          <w:rtl/>
        </w:rPr>
      </w:pPr>
    </w:p>
    <w:p w14:paraId="48B785A5" w14:textId="77777777" w:rsidR="00EF5B69" w:rsidRPr="00EF5B69" w:rsidRDefault="00EF5B69" w:rsidP="00EF5B69">
      <w:pPr>
        <w:bidi/>
        <w:ind w:firstLine="567"/>
        <w:jc w:val="both"/>
        <w:rPr>
          <w:rFonts w:cs="David" w:hint="cs"/>
          <w:rtl/>
        </w:rPr>
      </w:pPr>
      <w:r w:rsidRPr="00EF5B69">
        <w:rPr>
          <w:rFonts w:cs="David" w:hint="cs"/>
          <w:rtl/>
        </w:rPr>
        <w:t>השאלה היא, מה אני בתור אדם תמים שרואה את הצילום של הפעילות הזו חושב.</w:t>
      </w:r>
    </w:p>
    <w:p w14:paraId="438EE348" w14:textId="77777777" w:rsidR="00EF5B69" w:rsidRPr="00EF5B69" w:rsidRDefault="00EF5B69" w:rsidP="00EF5B69">
      <w:pPr>
        <w:bidi/>
        <w:jc w:val="both"/>
        <w:rPr>
          <w:rFonts w:cs="David" w:hint="cs"/>
          <w:rtl/>
        </w:rPr>
      </w:pPr>
    </w:p>
    <w:p w14:paraId="5BB220EA" w14:textId="77777777" w:rsidR="00EF5B69" w:rsidRPr="00EF5B69" w:rsidRDefault="00EF5B69" w:rsidP="00EF5B69">
      <w:pPr>
        <w:bidi/>
        <w:jc w:val="both"/>
        <w:rPr>
          <w:rFonts w:cs="David" w:hint="cs"/>
          <w:rtl/>
        </w:rPr>
      </w:pPr>
      <w:r w:rsidRPr="00EF5B69">
        <w:rPr>
          <w:rFonts w:cs="David" w:hint="cs"/>
          <w:u w:val="single"/>
          <w:rtl/>
        </w:rPr>
        <w:t>גדעון סער:</w:t>
      </w:r>
      <w:r w:rsidRPr="00EF5B69">
        <w:rPr>
          <w:rFonts w:cs="David" w:hint="cs"/>
          <w:rtl/>
        </w:rPr>
        <w:t xml:space="preserve"> </w:t>
      </w:r>
    </w:p>
    <w:p w14:paraId="5BA59017" w14:textId="77777777" w:rsidR="00EF5B69" w:rsidRPr="00EF5B69" w:rsidRDefault="00EF5B69" w:rsidP="00EF5B69">
      <w:pPr>
        <w:bidi/>
        <w:jc w:val="both"/>
        <w:rPr>
          <w:rFonts w:cs="David" w:hint="cs"/>
          <w:rtl/>
        </w:rPr>
      </w:pPr>
    </w:p>
    <w:p w14:paraId="7995AF73" w14:textId="77777777" w:rsidR="00EF5B69" w:rsidRPr="00EF5B69" w:rsidRDefault="00EF5B69" w:rsidP="00EF5B69">
      <w:pPr>
        <w:bidi/>
        <w:ind w:firstLine="567"/>
        <w:jc w:val="both"/>
        <w:rPr>
          <w:rFonts w:cs="David" w:hint="cs"/>
          <w:rtl/>
        </w:rPr>
      </w:pPr>
      <w:r w:rsidRPr="00EF5B69">
        <w:rPr>
          <w:rFonts w:cs="David" w:hint="cs"/>
          <w:rtl/>
        </w:rPr>
        <w:t>יש כאלה שהתנגדו להסכמי אוסלו, כי הם חשבו שהם הסכמים גרועים. יש כאלה שירדו לגוש קטיף ואמרו לאנשי גוף קטיף: התקבלה החלטה דמוקרטית בכנסת ואתם צריכים לציית לה. בכל זאת היו כאלה שהפרו את החוק. איך הם הפרו את החוק? בעצם זה שהם נשארו בבתים אחרי ה-15 באוגוסט.  האם משום כך אני יכול לומר, שלא יהיו חברי כנסת בגוש קטיף אחרי ה-15 באוגוסט כי בזה יהיה מסר עקיף שהם מעודדים את אותם אלה שנשארים מחוץ לחוק? אני חושב, שזה מאוד מסוכן להתעסק עם דברים כאלה. אני חושב, שחברי הכנסת צריכים להיות זהירים בפעילות שלהם.</w:t>
      </w:r>
    </w:p>
    <w:p w14:paraId="7E78BA98" w14:textId="77777777" w:rsidR="00EF5B69" w:rsidRPr="00EF5B69" w:rsidRDefault="00EF5B69" w:rsidP="00EF5B69">
      <w:pPr>
        <w:bidi/>
        <w:jc w:val="both"/>
        <w:rPr>
          <w:rFonts w:cs="David" w:hint="cs"/>
          <w:rtl/>
        </w:rPr>
      </w:pPr>
    </w:p>
    <w:p w14:paraId="789B681B"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7CF5BCA1" w14:textId="77777777" w:rsidR="00EF5B69" w:rsidRPr="00EF5B69" w:rsidRDefault="00EF5B69" w:rsidP="00EF5B69">
      <w:pPr>
        <w:bidi/>
        <w:jc w:val="both"/>
        <w:rPr>
          <w:rFonts w:cs="David" w:hint="cs"/>
          <w:rtl/>
        </w:rPr>
      </w:pPr>
    </w:p>
    <w:p w14:paraId="7A52712F" w14:textId="77777777" w:rsidR="00EF5B69" w:rsidRPr="00EF5B69" w:rsidRDefault="00EF5B69" w:rsidP="00EF5B69">
      <w:pPr>
        <w:bidi/>
        <w:jc w:val="both"/>
        <w:rPr>
          <w:rFonts w:cs="David" w:hint="cs"/>
          <w:rtl/>
        </w:rPr>
      </w:pPr>
      <w:r w:rsidRPr="00EF5B69">
        <w:rPr>
          <w:rFonts w:cs="David" w:hint="cs"/>
          <w:rtl/>
        </w:rPr>
        <w:tab/>
        <w:t xml:space="preserve">אני חושב שהפירוש של סעיף (ג) הוא שאם מישהו בא לגוש קטיף ועודד את האנשים האלה להישאר, לא לעלות על האוטובוסים ולהתעמת עם המשטרה והצבא, הוא עובר על החוק האתי. </w:t>
      </w:r>
    </w:p>
    <w:p w14:paraId="47CD0C4A" w14:textId="77777777" w:rsidR="00EF5B69" w:rsidRPr="00EF5B69" w:rsidRDefault="00EF5B69" w:rsidP="00EF5B69">
      <w:pPr>
        <w:bidi/>
        <w:jc w:val="both"/>
        <w:rPr>
          <w:rFonts w:cs="David" w:hint="cs"/>
          <w:rtl/>
        </w:rPr>
      </w:pPr>
    </w:p>
    <w:p w14:paraId="205D423C" w14:textId="77777777" w:rsidR="00EF5B69" w:rsidRPr="00EF5B69" w:rsidRDefault="00EF5B69" w:rsidP="00EF5B69">
      <w:pPr>
        <w:bidi/>
        <w:jc w:val="both"/>
        <w:rPr>
          <w:rFonts w:cs="David" w:hint="cs"/>
          <w:rtl/>
        </w:rPr>
      </w:pPr>
      <w:r w:rsidRPr="00EF5B69">
        <w:rPr>
          <w:rFonts w:cs="David" w:hint="cs"/>
          <w:u w:val="single"/>
          <w:rtl/>
        </w:rPr>
        <w:t>גדעון סער:</w:t>
      </w:r>
    </w:p>
    <w:p w14:paraId="34C2B8FC" w14:textId="77777777" w:rsidR="00EF5B69" w:rsidRPr="00EF5B69" w:rsidRDefault="00EF5B69" w:rsidP="00EF5B69">
      <w:pPr>
        <w:bidi/>
        <w:jc w:val="both"/>
        <w:rPr>
          <w:rFonts w:cs="David" w:hint="cs"/>
          <w:rtl/>
        </w:rPr>
      </w:pPr>
    </w:p>
    <w:p w14:paraId="2D3F7670" w14:textId="77777777" w:rsidR="00EF5B69" w:rsidRPr="00EF5B69" w:rsidRDefault="00EF5B69" w:rsidP="00EF5B69">
      <w:pPr>
        <w:bidi/>
        <w:jc w:val="both"/>
        <w:rPr>
          <w:rFonts w:cs="David" w:hint="cs"/>
          <w:rtl/>
        </w:rPr>
      </w:pPr>
      <w:r w:rsidRPr="00EF5B69">
        <w:rPr>
          <w:rFonts w:cs="David" w:hint="cs"/>
          <w:rtl/>
        </w:rPr>
        <w:tab/>
        <w:t xml:space="preserve">בהגדרה כתוב: שהוא השתתף בפעילות של גוף ציבורי. השאלה היא, האם נראה שיש בזה משום הפרה או תמיכה בהפרה, היא שאלה פרשנית. בהגדרה כתוב: השתתפות בפעילות של גוף ציבורי, וזה לא מספיק בשביל להפוך זאת לעבירה אתית. </w:t>
      </w:r>
    </w:p>
    <w:p w14:paraId="76AF66D3" w14:textId="77777777" w:rsidR="00EF5B69" w:rsidRPr="00EF5B69" w:rsidRDefault="00EF5B69" w:rsidP="00EF5B69">
      <w:pPr>
        <w:bidi/>
        <w:jc w:val="both"/>
        <w:rPr>
          <w:rFonts w:cs="David" w:hint="cs"/>
          <w:rtl/>
        </w:rPr>
      </w:pPr>
    </w:p>
    <w:p w14:paraId="42089913"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5EE54172" w14:textId="77777777" w:rsidR="00EF5B69" w:rsidRPr="00EF5B69" w:rsidRDefault="00EF5B69" w:rsidP="00EF5B69">
      <w:pPr>
        <w:bidi/>
        <w:jc w:val="both"/>
        <w:rPr>
          <w:rFonts w:cs="David" w:hint="cs"/>
          <w:rtl/>
        </w:rPr>
      </w:pPr>
    </w:p>
    <w:p w14:paraId="1C0CA090" w14:textId="77777777" w:rsidR="00EF5B69" w:rsidRPr="00EF5B69" w:rsidRDefault="00EF5B69" w:rsidP="00EF5B69">
      <w:pPr>
        <w:bidi/>
        <w:ind w:firstLine="567"/>
        <w:jc w:val="both"/>
        <w:rPr>
          <w:rFonts w:cs="David" w:hint="cs"/>
          <w:rtl/>
        </w:rPr>
      </w:pPr>
      <w:r w:rsidRPr="00EF5B69">
        <w:rPr>
          <w:rFonts w:cs="David" w:hint="cs"/>
          <w:rtl/>
        </w:rPr>
        <w:t xml:space="preserve">אם מישהו רק היה שם ולא נראה כי הוא תומך בפעולה שהיא נגד על החוק, אז הוא לא עבר על סעיף (ג). אם הוא לקח חלק ואמר: אל תעלו לאוטובוסים, תישארו בתוך בית הכנסת, תתעמתו עם השוטרים, אז הוא עבר על החוק. </w:t>
      </w:r>
    </w:p>
    <w:p w14:paraId="2B78683D" w14:textId="77777777" w:rsidR="00EF5B69" w:rsidRPr="00EF5B69" w:rsidRDefault="00EF5B69" w:rsidP="00EF5B69">
      <w:pPr>
        <w:bidi/>
        <w:jc w:val="both"/>
        <w:rPr>
          <w:rFonts w:cs="David" w:hint="cs"/>
          <w:rtl/>
        </w:rPr>
      </w:pPr>
      <w:r>
        <w:rPr>
          <w:rFonts w:cs="David"/>
          <w:rtl/>
        </w:rPr>
        <w:br w:type="page"/>
      </w:r>
    </w:p>
    <w:p w14:paraId="4543C147" w14:textId="77777777" w:rsidR="00EF5B69" w:rsidRPr="00EF5B69" w:rsidRDefault="00EF5B69" w:rsidP="00EF5B69">
      <w:pPr>
        <w:bidi/>
        <w:jc w:val="both"/>
        <w:rPr>
          <w:rFonts w:cs="David" w:hint="cs"/>
          <w:rtl/>
        </w:rPr>
      </w:pPr>
      <w:r w:rsidRPr="00EF5B69">
        <w:rPr>
          <w:rFonts w:cs="David" w:hint="cs"/>
          <w:u w:val="single"/>
          <w:rtl/>
        </w:rPr>
        <w:t>גדעון סער:</w:t>
      </w:r>
    </w:p>
    <w:p w14:paraId="535AA7D2" w14:textId="77777777" w:rsidR="00EF5B69" w:rsidRPr="00EF5B69" w:rsidRDefault="00EF5B69" w:rsidP="00EF5B69">
      <w:pPr>
        <w:bidi/>
        <w:jc w:val="both"/>
        <w:rPr>
          <w:rFonts w:cs="David" w:hint="cs"/>
          <w:rtl/>
        </w:rPr>
      </w:pPr>
    </w:p>
    <w:p w14:paraId="57E4F3C3" w14:textId="77777777" w:rsidR="00EF5B69" w:rsidRPr="00EF5B69" w:rsidRDefault="00EF5B69" w:rsidP="00EF5B69">
      <w:pPr>
        <w:bidi/>
        <w:ind w:firstLine="567"/>
        <w:jc w:val="both"/>
        <w:rPr>
          <w:rFonts w:cs="David" w:hint="cs"/>
          <w:rtl/>
        </w:rPr>
      </w:pPr>
      <w:r w:rsidRPr="00EF5B69">
        <w:rPr>
          <w:rFonts w:cs="David" w:hint="cs"/>
          <w:rtl/>
        </w:rPr>
        <w:t xml:space="preserve">אז תכניסו סעיף כזה ותאמרו: חבר כנסת לא יקרא להפרת חוק. יכול להיות שיש בזה צורך. יש סעיפים כאלה בחוק העונשין. יש סעיפים של הפרת חובה חוקית והסתה להפרת חובה חוקית. יש לזה מענה במישור הפלילי, ויכול להיות שצריך לעשות את זה גם במישור האתי. </w:t>
      </w:r>
    </w:p>
    <w:p w14:paraId="05685CD4" w14:textId="77777777" w:rsidR="00EF5B69" w:rsidRPr="00EF5B69" w:rsidRDefault="00EF5B69" w:rsidP="00EF5B69">
      <w:pPr>
        <w:bidi/>
        <w:jc w:val="both"/>
        <w:rPr>
          <w:rFonts w:cs="David" w:hint="cs"/>
          <w:rtl/>
        </w:rPr>
      </w:pPr>
    </w:p>
    <w:p w14:paraId="0FBDF474" w14:textId="77777777" w:rsidR="00EF5B69" w:rsidRPr="00EF5B69" w:rsidRDefault="00EF5B69" w:rsidP="00EF5B69">
      <w:pPr>
        <w:bidi/>
        <w:jc w:val="both"/>
        <w:rPr>
          <w:rFonts w:cs="David" w:hint="cs"/>
          <w:rtl/>
        </w:rPr>
      </w:pPr>
      <w:r w:rsidRPr="00EF5B69">
        <w:rPr>
          <w:rFonts w:cs="David" w:hint="cs"/>
          <w:u w:val="single"/>
          <w:rtl/>
        </w:rPr>
        <w:t>רונית תירוש:</w:t>
      </w:r>
    </w:p>
    <w:p w14:paraId="0557CBE7" w14:textId="77777777" w:rsidR="00EF5B69" w:rsidRPr="00EF5B69" w:rsidRDefault="00EF5B69" w:rsidP="00EF5B69">
      <w:pPr>
        <w:bidi/>
        <w:jc w:val="both"/>
        <w:rPr>
          <w:rFonts w:cs="David" w:hint="cs"/>
          <w:rtl/>
        </w:rPr>
      </w:pPr>
    </w:p>
    <w:p w14:paraId="14361485" w14:textId="77777777" w:rsidR="00EF5B69" w:rsidRPr="00EF5B69" w:rsidRDefault="00EF5B69" w:rsidP="00EF5B69">
      <w:pPr>
        <w:bidi/>
        <w:ind w:firstLine="567"/>
        <w:jc w:val="both"/>
        <w:rPr>
          <w:rFonts w:cs="David" w:hint="cs"/>
          <w:rtl/>
        </w:rPr>
      </w:pPr>
      <w:r w:rsidRPr="00EF5B69">
        <w:rPr>
          <w:rFonts w:cs="David" w:hint="cs"/>
          <w:rtl/>
        </w:rPr>
        <w:t xml:space="preserve">פרופ' </w:t>
      </w:r>
      <w:proofErr w:type="spellStart"/>
      <w:r w:rsidRPr="00EF5B69">
        <w:rPr>
          <w:rFonts w:cs="David" w:hint="cs"/>
          <w:rtl/>
        </w:rPr>
        <w:t>אסא</w:t>
      </w:r>
      <w:proofErr w:type="spellEnd"/>
      <w:r w:rsidRPr="00EF5B69">
        <w:rPr>
          <w:rFonts w:cs="David" w:hint="cs"/>
          <w:rtl/>
        </w:rPr>
        <w:t xml:space="preserve"> כשר דיבר על פעילות אקטיבית שמפירה חוק, ולא על זה מדובר. מהניסוח מובן כי אין הכוונה להפרה אקטיבית, אלא משהו הרבה יותר קשה, עצם ההשתתפות שלי בפעילות של גוף שהוא מפר את החוק. אני עומדת מהצד. אם הדוגמא היא של הפרה אקטיבית, זה לא הניסוח המתאים. לגבי הפרה אקטיבית אנו מסכימים. צריך לשנות את הניסוח. </w:t>
      </w:r>
    </w:p>
    <w:p w14:paraId="79BDDD3F" w14:textId="77777777" w:rsidR="00EF5B69" w:rsidRPr="00EF5B69" w:rsidRDefault="00EF5B69" w:rsidP="00EF5B69">
      <w:pPr>
        <w:bidi/>
        <w:jc w:val="both"/>
        <w:rPr>
          <w:rFonts w:cs="David" w:hint="cs"/>
          <w:rtl/>
        </w:rPr>
      </w:pPr>
    </w:p>
    <w:p w14:paraId="03DDBD2A"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r w:rsidRPr="00EF5B69">
        <w:rPr>
          <w:rFonts w:cs="David" w:hint="cs"/>
          <w:rtl/>
        </w:rPr>
        <w:t xml:space="preserve"> </w:t>
      </w:r>
    </w:p>
    <w:p w14:paraId="6CAEB0B9" w14:textId="77777777" w:rsidR="00EF5B69" w:rsidRPr="00EF5B69" w:rsidRDefault="00EF5B69" w:rsidP="00EF5B69">
      <w:pPr>
        <w:bidi/>
        <w:jc w:val="both"/>
        <w:rPr>
          <w:rFonts w:cs="David" w:hint="cs"/>
          <w:rtl/>
        </w:rPr>
      </w:pPr>
    </w:p>
    <w:p w14:paraId="04BE9974" w14:textId="77777777" w:rsidR="00EF5B69" w:rsidRPr="00EF5B69" w:rsidRDefault="00EF5B69" w:rsidP="00EF5B69">
      <w:pPr>
        <w:bidi/>
        <w:ind w:firstLine="567"/>
        <w:jc w:val="both"/>
        <w:rPr>
          <w:rFonts w:cs="David" w:hint="cs"/>
          <w:rtl/>
        </w:rPr>
      </w:pPr>
      <w:r w:rsidRPr="00EF5B69">
        <w:rPr>
          <w:rFonts w:cs="David" w:hint="cs"/>
          <w:rtl/>
        </w:rPr>
        <w:t>אנו מאשרים סעיף 28(א) ו-(ב). את סעיף (ג) אנו לא מאשרים. אנו עוברים לסעיף 29: "חבר הכנסת לא יגלה מידע שנמסר לו בתוקף מילוי תפקידו כחבר הכנסת ושגילויו אסור על פי כל דין".</w:t>
      </w:r>
    </w:p>
    <w:p w14:paraId="1F11AE84" w14:textId="77777777" w:rsidR="00EF5B69" w:rsidRPr="00EF5B69" w:rsidRDefault="00EF5B69" w:rsidP="00EF5B69">
      <w:pPr>
        <w:bidi/>
        <w:jc w:val="both"/>
        <w:rPr>
          <w:rFonts w:cs="David" w:hint="cs"/>
          <w:rtl/>
        </w:rPr>
      </w:pPr>
    </w:p>
    <w:p w14:paraId="0460BA59" w14:textId="77777777" w:rsidR="00EF5B69" w:rsidRPr="00EF5B69" w:rsidRDefault="00EF5B69" w:rsidP="00EF5B69">
      <w:pPr>
        <w:bidi/>
        <w:jc w:val="both"/>
        <w:rPr>
          <w:rFonts w:cs="David" w:hint="cs"/>
          <w:rtl/>
        </w:rPr>
      </w:pPr>
      <w:r w:rsidRPr="00EF5B69">
        <w:rPr>
          <w:rFonts w:cs="David" w:hint="cs"/>
          <w:u w:val="single"/>
          <w:rtl/>
        </w:rPr>
        <w:t>גדעון סער:</w:t>
      </w:r>
    </w:p>
    <w:p w14:paraId="0DD9AB3F" w14:textId="77777777" w:rsidR="00EF5B69" w:rsidRPr="00EF5B69" w:rsidRDefault="00EF5B69" w:rsidP="00EF5B69">
      <w:pPr>
        <w:bidi/>
        <w:jc w:val="both"/>
        <w:rPr>
          <w:rFonts w:cs="David" w:hint="cs"/>
          <w:rtl/>
        </w:rPr>
      </w:pPr>
    </w:p>
    <w:p w14:paraId="728B4B3A" w14:textId="77777777" w:rsidR="00EF5B69" w:rsidRPr="00EF5B69" w:rsidRDefault="00EF5B69" w:rsidP="00EF5B69">
      <w:pPr>
        <w:bidi/>
        <w:jc w:val="both"/>
        <w:rPr>
          <w:rFonts w:cs="David" w:hint="cs"/>
          <w:rtl/>
        </w:rPr>
      </w:pPr>
      <w:r w:rsidRPr="00EF5B69">
        <w:rPr>
          <w:rFonts w:cs="David" w:hint="cs"/>
          <w:rtl/>
        </w:rPr>
        <w:tab/>
        <w:t>האם יש כזה סעיף בקוד האתי הנוכחי?</w:t>
      </w:r>
    </w:p>
    <w:p w14:paraId="64D1EAE0" w14:textId="77777777" w:rsidR="00EF5B69" w:rsidRPr="00EF5B69" w:rsidRDefault="00EF5B69" w:rsidP="00EF5B69">
      <w:pPr>
        <w:bidi/>
        <w:jc w:val="both"/>
        <w:rPr>
          <w:rFonts w:cs="David" w:hint="cs"/>
          <w:rtl/>
        </w:rPr>
      </w:pPr>
    </w:p>
    <w:p w14:paraId="642C887C"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1B7CF995" w14:textId="77777777" w:rsidR="00EF5B69" w:rsidRPr="00EF5B69" w:rsidRDefault="00EF5B69" w:rsidP="00EF5B69">
      <w:pPr>
        <w:bidi/>
        <w:jc w:val="both"/>
        <w:rPr>
          <w:rFonts w:cs="David" w:hint="cs"/>
          <w:rtl/>
        </w:rPr>
      </w:pPr>
    </w:p>
    <w:p w14:paraId="247F7843" w14:textId="77777777" w:rsidR="00EF5B69" w:rsidRPr="00EF5B69" w:rsidRDefault="00EF5B69" w:rsidP="00EF5B69">
      <w:pPr>
        <w:bidi/>
        <w:ind w:firstLine="567"/>
        <w:jc w:val="both"/>
        <w:rPr>
          <w:rFonts w:cs="David" w:hint="cs"/>
          <w:rtl/>
        </w:rPr>
      </w:pPr>
      <w:r w:rsidRPr="00EF5B69">
        <w:rPr>
          <w:rFonts w:cs="David" w:hint="cs"/>
          <w:rtl/>
        </w:rPr>
        <w:t xml:space="preserve">לא. </w:t>
      </w:r>
    </w:p>
    <w:p w14:paraId="49355F7B" w14:textId="77777777" w:rsidR="00EF5B69" w:rsidRPr="00EF5B69" w:rsidRDefault="00EF5B69" w:rsidP="00EF5B69">
      <w:pPr>
        <w:bidi/>
        <w:jc w:val="both"/>
        <w:rPr>
          <w:rFonts w:cs="David" w:hint="cs"/>
          <w:rtl/>
        </w:rPr>
      </w:pPr>
    </w:p>
    <w:p w14:paraId="1F9CD3EB" w14:textId="77777777" w:rsidR="00EF5B69" w:rsidRPr="00EF5B69" w:rsidRDefault="00EF5B69" w:rsidP="00EF5B69">
      <w:pPr>
        <w:bidi/>
        <w:jc w:val="both"/>
        <w:rPr>
          <w:rFonts w:cs="David" w:hint="cs"/>
          <w:rtl/>
        </w:rPr>
      </w:pPr>
      <w:r w:rsidRPr="00EF5B69">
        <w:rPr>
          <w:rFonts w:cs="David" w:hint="cs"/>
          <w:u w:val="single"/>
          <w:rtl/>
        </w:rPr>
        <w:t>גדעון סער:</w:t>
      </w:r>
    </w:p>
    <w:p w14:paraId="5E7A96DE" w14:textId="77777777" w:rsidR="00EF5B69" w:rsidRPr="00EF5B69" w:rsidRDefault="00EF5B69" w:rsidP="00EF5B69">
      <w:pPr>
        <w:bidi/>
        <w:jc w:val="both"/>
        <w:rPr>
          <w:rFonts w:cs="David" w:hint="cs"/>
          <w:rtl/>
        </w:rPr>
      </w:pPr>
    </w:p>
    <w:p w14:paraId="1FFA9AD7" w14:textId="77777777" w:rsidR="00EF5B69" w:rsidRPr="00EF5B69" w:rsidRDefault="00EF5B69" w:rsidP="00EF5B69">
      <w:pPr>
        <w:bidi/>
        <w:ind w:firstLine="567"/>
        <w:jc w:val="both"/>
        <w:rPr>
          <w:rFonts w:cs="David" w:hint="cs"/>
          <w:rtl/>
        </w:rPr>
      </w:pPr>
      <w:r w:rsidRPr="00EF5B69">
        <w:rPr>
          <w:rFonts w:cs="David" w:hint="cs"/>
          <w:rtl/>
        </w:rPr>
        <w:t>אז מה התכלית, חוץ מזה שאני יכול למסור לשחר אילן משהו?</w:t>
      </w:r>
    </w:p>
    <w:p w14:paraId="6C12FBED" w14:textId="77777777" w:rsidR="00EF5B69" w:rsidRPr="00EF5B69" w:rsidRDefault="00EF5B69" w:rsidP="00EF5B69">
      <w:pPr>
        <w:bidi/>
        <w:ind w:firstLine="567"/>
        <w:jc w:val="both"/>
        <w:rPr>
          <w:rFonts w:cs="David" w:hint="cs"/>
          <w:rtl/>
        </w:rPr>
      </w:pPr>
    </w:p>
    <w:p w14:paraId="2F579A6D"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4ECC0DA8" w14:textId="77777777" w:rsidR="00EF5B69" w:rsidRPr="00EF5B69" w:rsidRDefault="00EF5B69" w:rsidP="00EF5B69">
      <w:pPr>
        <w:bidi/>
        <w:jc w:val="both"/>
        <w:rPr>
          <w:rFonts w:cs="David" w:hint="cs"/>
          <w:rtl/>
        </w:rPr>
      </w:pPr>
    </w:p>
    <w:p w14:paraId="0534B981" w14:textId="77777777" w:rsidR="00EF5B69" w:rsidRPr="00EF5B69" w:rsidRDefault="00EF5B69" w:rsidP="00EF5B69">
      <w:pPr>
        <w:bidi/>
        <w:ind w:firstLine="567"/>
        <w:jc w:val="both"/>
        <w:rPr>
          <w:rFonts w:cs="David" w:hint="cs"/>
          <w:rtl/>
        </w:rPr>
      </w:pPr>
      <w:r w:rsidRPr="00EF5B69">
        <w:rPr>
          <w:rFonts w:cs="David" w:hint="cs"/>
          <w:rtl/>
        </w:rPr>
        <w:t xml:space="preserve">הרעיון היה שיש מקרים שבהם מגיעים לחברי כנסת מידע חסוי, כמו מידע שנמסר בוועדה חסויה, בוועדת חוץ וביטחון. </w:t>
      </w:r>
    </w:p>
    <w:p w14:paraId="52BD4AAD" w14:textId="77777777" w:rsidR="00EF5B69" w:rsidRPr="00EF5B69" w:rsidRDefault="00EF5B69" w:rsidP="00EF5B69">
      <w:pPr>
        <w:bidi/>
        <w:jc w:val="both"/>
        <w:rPr>
          <w:rFonts w:cs="David" w:hint="cs"/>
          <w:rtl/>
        </w:rPr>
      </w:pPr>
    </w:p>
    <w:p w14:paraId="42E6AD42" w14:textId="77777777" w:rsidR="00EF5B69" w:rsidRPr="00EF5B69" w:rsidRDefault="00EF5B69" w:rsidP="00EF5B69">
      <w:pPr>
        <w:bidi/>
        <w:jc w:val="both"/>
        <w:rPr>
          <w:rFonts w:cs="David" w:hint="cs"/>
          <w:rtl/>
        </w:rPr>
      </w:pPr>
      <w:r w:rsidRPr="00EF5B69">
        <w:rPr>
          <w:rFonts w:cs="David" w:hint="cs"/>
          <w:u w:val="single"/>
          <w:rtl/>
        </w:rPr>
        <w:t>רונית תירוש:</w:t>
      </w:r>
    </w:p>
    <w:p w14:paraId="269191B9" w14:textId="77777777" w:rsidR="00EF5B69" w:rsidRPr="00EF5B69" w:rsidRDefault="00EF5B69" w:rsidP="00EF5B69">
      <w:pPr>
        <w:bidi/>
        <w:jc w:val="both"/>
        <w:rPr>
          <w:rFonts w:cs="David" w:hint="cs"/>
          <w:rtl/>
        </w:rPr>
      </w:pPr>
    </w:p>
    <w:p w14:paraId="39902A64" w14:textId="77777777" w:rsidR="00EF5B69" w:rsidRPr="00EF5B69" w:rsidRDefault="00EF5B69" w:rsidP="00EF5B69">
      <w:pPr>
        <w:bidi/>
        <w:jc w:val="both"/>
        <w:rPr>
          <w:rFonts w:cs="David" w:hint="cs"/>
          <w:rtl/>
        </w:rPr>
      </w:pPr>
      <w:r w:rsidRPr="00EF5B69">
        <w:rPr>
          <w:rFonts w:cs="David" w:hint="cs"/>
          <w:rtl/>
        </w:rPr>
        <w:tab/>
        <w:t>לא כתוב מידע חסוי. כתוב: "מידע שנמסר לו בתוקף מילוי תפקידו".</w:t>
      </w:r>
    </w:p>
    <w:p w14:paraId="6AB72367" w14:textId="77777777" w:rsidR="00EF5B69" w:rsidRPr="00EF5B69" w:rsidRDefault="00EF5B69" w:rsidP="00EF5B69">
      <w:pPr>
        <w:bidi/>
        <w:jc w:val="both"/>
        <w:rPr>
          <w:rFonts w:cs="David" w:hint="cs"/>
          <w:rtl/>
        </w:rPr>
      </w:pPr>
    </w:p>
    <w:p w14:paraId="0ED627E6"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48C5513C" w14:textId="77777777" w:rsidR="00EF5B69" w:rsidRPr="00EF5B69" w:rsidRDefault="00EF5B69" w:rsidP="00EF5B69">
      <w:pPr>
        <w:bidi/>
        <w:jc w:val="both"/>
        <w:rPr>
          <w:rFonts w:cs="David" w:hint="cs"/>
          <w:rtl/>
        </w:rPr>
      </w:pPr>
    </w:p>
    <w:p w14:paraId="54CA4ADB" w14:textId="77777777" w:rsidR="00EF5B69" w:rsidRPr="00EF5B69" w:rsidRDefault="00EF5B69" w:rsidP="00EF5B69">
      <w:pPr>
        <w:bidi/>
        <w:jc w:val="both"/>
        <w:rPr>
          <w:rFonts w:cs="David" w:hint="cs"/>
          <w:rtl/>
        </w:rPr>
      </w:pPr>
      <w:r w:rsidRPr="00EF5B69">
        <w:rPr>
          <w:rFonts w:cs="David" w:hint="cs"/>
          <w:rtl/>
        </w:rPr>
        <w:tab/>
        <w:t xml:space="preserve">נניח שמגיעה אליי האזנת סתר שלא נעשתה כדין. </w:t>
      </w:r>
    </w:p>
    <w:p w14:paraId="6FA68826" w14:textId="77777777" w:rsidR="00EF5B69" w:rsidRPr="00EF5B69" w:rsidRDefault="00EF5B69" w:rsidP="00EF5B69">
      <w:pPr>
        <w:bidi/>
        <w:jc w:val="both"/>
        <w:rPr>
          <w:rFonts w:cs="David" w:hint="cs"/>
          <w:rtl/>
        </w:rPr>
      </w:pPr>
    </w:p>
    <w:p w14:paraId="62C21CC7" w14:textId="77777777" w:rsidR="00EF5B69" w:rsidRPr="00EF5B69" w:rsidRDefault="00EF5B69" w:rsidP="00EF5B69">
      <w:pPr>
        <w:bidi/>
        <w:jc w:val="both"/>
        <w:rPr>
          <w:rFonts w:cs="David" w:hint="cs"/>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4BD6EB9D" w14:textId="77777777" w:rsidR="00EF5B69" w:rsidRPr="00EF5B69" w:rsidRDefault="00EF5B69" w:rsidP="00EF5B69">
      <w:pPr>
        <w:bidi/>
        <w:jc w:val="both"/>
        <w:rPr>
          <w:rFonts w:cs="David" w:hint="cs"/>
          <w:rtl/>
        </w:rPr>
      </w:pPr>
    </w:p>
    <w:p w14:paraId="0F19C067" w14:textId="77777777" w:rsidR="00EF5B69" w:rsidRPr="00EF5B69" w:rsidRDefault="00EF5B69" w:rsidP="00EF5B69">
      <w:pPr>
        <w:bidi/>
        <w:ind w:firstLine="567"/>
        <w:jc w:val="both"/>
        <w:rPr>
          <w:rFonts w:cs="David" w:hint="cs"/>
          <w:rtl/>
        </w:rPr>
      </w:pPr>
      <w:r w:rsidRPr="00EF5B69">
        <w:rPr>
          <w:rFonts w:cs="David" w:hint="cs"/>
          <w:rtl/>
        </w:rPr>
        <w:t xml:space="preserve">בזה אנו ממסדים את ההדלפות. </w:t>
      </w:r>
    </w:p>
    <w:p w14:paraId="69F6E524" w14:textId="77777777" w:rsidR="00EF5B69" w:rsidRPr="00EF5B69" w:rsidRDefault="00EF5B69" w:rsidP="00EF5B69">
      <w:pPr>
        <w:bidi/>
        <w:jc w:val="both"/>
        <w:rPr>
          <w:rFonts w:cs="David" w:hint="cs"/>
          <w:rtl/>
        </w:rPr>
      </w:pPr>
    </w:p>
    <w:p w14:paraId="3FC178FC"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7C4B2C64" w14:textId="77777777" w:rsidR="00EF5B69" w:rsidRPr="00EF5B69" w:rsidRDefault="00EF5B69" w:rsidP="00EF5B69">
      <w:pPr>
        <w:bidi/>
        <w:jc w:val="both"/>
        <w:rPr>
          <w:rFonts w:cs="David" w:hint="cs"/>
          <w:rtl/>
        </w:rPr>
      </w:pPr>
    </w:p>
    <w:p w14:paraId="6AF2F827" w14:textId="77777777" w:rsidR="00EF5B69" w:rsidRPr="00EF5B69" w:rsidRDefault="00EF5B69" w:rsidP="00EF5B69">
      <w:pPr>
        <w:bidi/>
        <w:ind w:firstLine="567"/>
        <w:jc w:val="both"/>
        <w:rPr>
          <w:rFonts w:cs="David" w:hint="cs"/>
          <w:rtl/>
        </w:rPr>
      </w:pPr>
      <w:r w:rsidRPr="00EF5B69">
        <w:rPr>
          <w:rFonts w:cs="David" w:hint="cs"/>
          <w:rtl/>
        </w:rPr>
        <w:t xml:space="preserve">אם מגיע אליך מידע, בדרך כלל אתה יכול לגלות אותו. </w:t>
      </w:r>
    </w:p>
    <w:p w14:paraId="0626EBE1" w14:textId="77777777" w:rsidR="00EF5B69" w:rsidRPr="00EF5B69" w:rsidRDefault="00EF5B69" w:rsidP="00EF5B69">
      <w:pPr>
        <w:bidi/>
        <w:ind w:firstLine="567"/>
        <w:jc w:val="both"/>
        <w:rPr>
          <w:rFonts w:cs="David" w:hint="cs"/>
          <w:rtl/>
        </w:rPr>
      </w:pPr>
    </w:p>
    <w:p w14:paraId="1E33C605"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434078E5" w14:textId="77777777" w:rsidR="00EF5B69" w:rsidRPr="00EF5B69" w:rsidRDefault="00EF5B69" w:rsidP="00EF5B69">
      <w:pPr>
        <w:bidi/>
        <w:ind w:firstLine="567"/>
        <w:jc w:val="both"/>
        <w:rPr>
          <w:rFonts w:cs="David" w:hint="cs"/>
          <w:rtl/>
        </w:rPr>
      </w:pPr>
    </w:p>
    <w:p w14:paraId="1B6AC32F" w14:textId="77777777" w:rsidR="00EF5B69" w:rsidRPr="00EF5B69" w:rsidRDefault="00EF5B69" w:rsidP="00EF5B69">
      <w:pPr>
        <w:bidi/>
        <w:ind w:firstLine="567"/>
        <w:jc w:val="both"/>
        <w:rPr>
          <w:rFonts w:cs="David" w:hint="cs"/>
          <w:rtl/>
        </w:rPr>
      </w:pPr>
      <w:r w:rsidRPr="00EF5B69">
        <w:rPr>
          <w:rFonts w:cs="David" w:hint="cs"/>
          <w:rtl/>
        </w:rPr>
        <w:t>האם אסור לי להוציא מידע שנחשפתי אליו בכנסת?</w:t>
      </w:r>
    </w:p>
    <w:p w14:paraId="69CE9B51" w14:textId="77777777" w:rsidR="00EF5B69" w:rsidRDefault="00EF5B69" w:rsidP="00EF5B69">
      <w:pPr>
        <w:bidi/>
        <w:jc w:val="both"/>
        <w:rPr>
          <w:rFonts w:cs="David" w:hint="cs"/>
          <w:rtl/>
        </w:rPr>
      </w:pPr>
    </w:p>
    <w:p w14:paraId="362969F0" w14:textId="77777777" w:rsidR="00EF5B69" w:rsidRDefault="00EF5B69" w:rsidP="00EF5B69">
      <w:pPr>
        <w:bidi/>
        <w:jc w:val="both"/>
        <w:rPr>
          <w:rFonts w:cs="David" w:hint="cs"/>
          <w:rtl/>
        </w:rPr>
      </w:pPr>
    </w:p>
    <w:p w14:paraId="6DD1EB29" w14:textId="77777777" w:rsidR="00EF5B69" w:rsidRPr="00EF5B69" w:rsidRDefault="00EF5B69" w:rsidP="00EF5B69">
      <w:pPr>
        <w:bidi/>
        <w:jc w:val="both"/>
        <w:rPr>
          <w:rFonts w:cs="David" w:hint="cs"/>
          <w:rtl/>
        </w:rPr>
      </w:pPr>
      <w:r>
        <w:rPr>
          <w:rFonts w:cs="David"/>
          <w:rtl/>
        </w:rPr>
        <w:br w:type="page"/>
      </w: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29376EF8" w14:textId="77777777" w:rsidR="00EF5B69" w:rsidRPr="00EF5B69" w:rsidRDefault="00EF5B69" w:rsidP="00EF5B69">
      <w:pPr>
        <w:bidi/>
        <w:jc w:val="both"/>
        <w:rPr>
          <w:rFonts w:cs="David" w:hint="cs"/>
          <w:rtl/>
        </w:rPr>
      </w:pPr>
    </w:p>
    <w:p w14:paraId="4EA8E94C" w14:textId="77777777" w:rsidR="00EF5B69" w:rsidRPr="00EF5B69" w:rsidRDefault="00EF5B69" w:rsidP="00EF5B69">
      <w:pPr>
        <w:bidi/>
        <w:ind w:firstLine="567"/>
        <w:jc w:val="both"/>
        <w:rPr>
          <w:rFonts w:cs="David" w:hint="cs"/>
          <w:rtl/>
        </w:rPr>
      </w:pPr>
      <w:r w:rsidRPr="00EF5B69">
        <w:rPr>
          <w:rFonts w:cs="David" w:hint="cs"/>
          <w:rtl/>
        </w:rPr>
        <w:t>מידע שגילויו אסור.</w:t>
      </w:r>
    </w:p>
    <w:p w14:paraId="410AF435" w14:textId="77777777" w:rsidR="00EF5B69" w:rsidRPr="00EF5B69" w:rsidRDefault="00EF5B69" w:rsidP="00EF5B69">
      <w:pPr>
        <w:bidi/>
        <w:ind w:firstLine="567"/>
        <w:jc w:val="both"/>
        <w:rPr>
          <w:rFonts w:cs="David" w:hint="cs"/>
          <w:rtl/>
        </w:rPr>
      </w:pPr>
    </w:p>
    <w:p w14:paraId="5C4768CC" w14:textId="77777777" w:rsidR="00EF5B69" w:rsidRPr="00EF5B69" w:rsidRDefault="00EF5B69" w:rsidP="00EF5B69">
      <w:pPr>
        <w:bidi/>
        <w:jc w:val="both"/>
        <w:rPr>
          <w:rFonts w:cs="David" w:hint="cs"/>
          <w:rtl/>
        </w:rPr>
      </w:pPr>
      <w:r w:rsidRPr="00EF5B69">
        <w:rPr>
          <w:rFonts w:cs="David" w:hint="cs"/>
          <w:u w:val="single"/>
          <w:rtl/>
        </w:rPr>
        <w:t>רונית תירוש:</w:t>
      </w:r>
    </w:p>
    <w:p w14:paraId="3A8C4841" w14:textId="77777777" w:rsidR="00EF5B69" w:rsidRPr="00EF5B69" w:rsidRDefault="00EF5B69" w:rsidP="00EF5B69">
      <w:pPr>
        <w:bidi/>
        <w:jc w:val="both"/>
        <w:rPr>
          <w:rFonts w:cs="David" w:hint="cs"/>
          <w:rtl/>
        </w:rPr>
      </w:pPr>
      <w:r w:rsidRPr="00EF5B69">
        <w:rPr>
          <w:rFonts w:cs="David" w:hint="cs"/>
          <w:rtl/>
        </w:rPr>
        <w:tab/>
      </w:r>
    </w:p>
    <w:p w14:paraId="32BCBFE7" w14:textId="77777777" w:rsidR="00EF5B69" w:rsidRPr="00EF5B69" w:rsidRDefault="00EF5B69" w:rsidP="00EF5B69">
      <w:pPr>
        <w:bidi/>
        <w:jc w:val="both"/>
        <w:rPr>
          <w:rFonts w:cs="David" w:hint="cs"/>
          <w:rtl/>
        </w:rPr>
      </w:pPr>
      <w:r w:rsidRPr="00EF5B69">
        <w:rPr>
          <w:rFonts w:cs="David" w:hint="cs"/>
          <w:rtl/>
        </w:rPr>
        <w:tab/>
        <w:t>אז זה מידע חסוי.</w:t>
      </w:r>
    </w:p>
    <w:p w14:paraId="0E1AD60A" w14:textId="77777777" w:rsidR="00EF5B69" w:rsidRPr="00EF5B69" w:rsidRDefault="00EF5B69" w:rsidP="00EF5B69">
      <w:pPr>
        <w:bidi/>
        <w:jc w:val="both"/>
        <w:rPr>
          <w:rFonts w:cs="David" w:hint="cs"/>
          <w:rtl/>
        </w:rPr>
      </w:pPr>
    </w:p>
    <w:p w14:paraId="3691FE4C"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19D57A16" w14:textId="77777777" w:rsidR="00EF5B69" w:rsidRPr="00EF5B69" w:rsidRDefault="00EF5B69" w:rsidP="00EF5B69">
      <w:pPr>
        <w:bidi/>
        <w:jc w:val="both"/>
        <w:rPr>
          <w:rFonts w:cs="David" w:hint="cs"/>
          <w:rtl/>
        </w:rPr>
      </w:pPr>
    </w:p>
    <w:p w14:paraId="2DB9549E" w14:textId="77777777" w:rsidR="00EF5B69" w:rsidRPr="00EF5B69" w:rsidRDefault="00EF5B69" w:rsidP="00EF5B69">
      <w:pPr>
        <w:bidi/>
        <w:jc w:val="both"/>
        <w:rPr>
          <w:rFonts w:cs="David" w:hint="cs"/>
          <w:rtl/>
        </w:rPr>
      </w:pPr>
      <w:r w:rsidRPr="00EF5B69">
        <w:rPr>
          <w:rFonts w:cs="David" w:hint="cs"/>
          <w:rtl/>
        </w:rPr>
        <w:tab/>
        <w:t xml:space="preserve">אנו מדברים על ועדה לשירותים חשאיים, ולא על ועדת הכנסת או ועדת הכספים, אלא אם מכריזים שהישיבה היא סגורה ואז ברור שהיא חסויה. </w:t>
      </w:r>
    </w:p>
    <w:p w14:paraId="39EFF4D6" w14:textId="77777777" w:rsidR="00EF5B69" w:rsidRPr="00EF5B69" w:rsidRDefault="00EF5B69" w:rsidP="00EF5B69">
      <w:pPr>
        <w:bidi/>
        <w:jc w:val="both"/>
        <w:rPr>
          <w:rFonts w:cs="David" w:hint="cs"/>
          <w:rtl/>
        </w:rPr>
      </w:pPr>
    </w:p>
    <w:p w14:paraId="45907B80"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52DEBB76" w14:textId="77777777" w:rsidR="00EF5B69" w:rsidRPr="00EF5B69" w:rsidRDefault="00EF5B69" w:rsidP="00EF5B69">
      <w:pPr>
        <w:bidi/>
        <w:ind w:firstLine="567"/>
        <w:jc w:val="both"/>
        <w:rPr>
          <w:rFonts w:cs="David" w:hint="cs"/>
          <w:rtl/>
        </w:rPr>
      </w:pPr>
    </w:p>
    <w:p w14:paraId="45CA6F2A" w14:textId="77777777" w:rsidR="00EF5B69" w:rsidRPr="00EF5B69" w:rsidRDefault="00EF5B69" w:rsidP="00EF5B69">
      <w:pPr>
        <w:bidi/>
        <w:ind w:firstLine="567"/>
        <w:jc w:val="both"/>
        <w:rPr>
          <w:rFonts w:cs="David" w:hint="cs"/>
          <w:rtl/>
        </w:rPr>
      </w:pPr>
      <w:r w:rsidRPr="00EF5B69">
        <w:rPr>
          <w:rFonts w:cs="David" w:hint="cs"/>
          <w:rtl/>
        </w:rPr>
        <w:t xml:space="preserve">נכון, יש ישיבות שהן חסויות. </w:t>
      </w:r>
    </w:p>
    <w:p w14:paraId="02177B2C" w14:textId="77777777" w:rsidR="00EF5B69" w:rsidRPr="00EF5B69" w:rsidRDefault="00EF5B69" w:rsidP="00EF5B69">
      <w:pPr>
        <w:bidi/>
        <w:ind w:firstLine="567"/>
        <w:jc w:val="both"/>
        <w:rPr>
          <w:rFonts w:cs="David" w:hint="cs"/>
          <w:rtl/>
        </w:rPr>
      </w:pPr>
    </w:p>
    <w:p w14:paraId="59DD0373" w14:textId="77777777" w:rsidR="00EF5B69" w:rsidRPr="00EF5B69" w:rsidRDefault="00EF5B69" w:rsidP="00EF5B69">
      <w:pPr>
        <w:bidi/>
        <w:jc w:val="both"/>
        <w:rPr>
          <w:rFonts w:cs="David" w:hint="cs"/>
          <w:rtl/>
        </w:rPr>
      </w:pPr>
      <w:r w:rsidRPr="00EF5B69">
        <w:rPr>
          <w:rFonts w:cs="David" w:hint="cs"/>
          <w:u w:val="single"/>
          <w:rtl/>
        </w:rPr>
        <w:t>גדעון סער:</w:t>
      </w:r>
    </w:p>
    <w:p w14:paraId="0EDA4307" w14:textId="77777777" w:rsidR="00EF5B69" w:rsidRPr="00EF5B69" w:rsidRDefault="00EF5B69" w:rsidP="00EF5B69">
      <w:pPr>
        <w:bidi/>
        <w:jc w:val="both"/>
        <w:rPr>
          <w:rFonts w:cs="David" w:hint="cs"/>
          <w:rtl/>
        </w:rPr>
      </w:pPr>
    </w:p>
    <w:p w14:paraId="664A0B67" w14:textId="77777777" w:rsidR="00EF5B69" w:rsidRPr="00EF5B69" w:rsidRDefault="00EF5B69" w:rsidP="00EF5B69">
      <w:pPr>
        <w:bidi/>
        <w:ind w:firstLine="567"/>
        <w:jc w:val="both"/>
        <w:rPr>
          <w:rFonts w:cs="David" w:hint="cs"/>
          <w:rtl/>
        </w:rPr>
      </w:pPr>
      <w:r w:rsidRPr="00EF5B69">
        <w:rPr>
          <w:rFonts w:cs="David" w:hint="cs"/>
          <w:rtl/>
        </w:rPr>
        <w:t xml:space="preserve">השאלה הזו היא שאלה מאוד מעניינית. זה אגב מסמך </w:t>
      </w:r>
      <w:proofErr w:type="spellStart"/>
      <w:r w:rsidRPr="00EF5B69">
        <w:rPr>
          <w:rFonts w:cs="David" w:hint="cs"/>
          <w:rtl/>
        </w:rPr>
        <w:t>שטאוברג</w:t>
      </w:r>
      <w:proofErr w:type="spellEnd"/>
      <w:r w:rsidRPr="00EF5B69">
        <w:rPr>
          <w:rFonts w:cs="David" w:hint="cs"/>
          <w:rtl/>
        </w:rPr>
        <w:t>.</w:t>
      </w:r>
    </w:p>
    <w:p w14:paraId="41A46089" w14:textId="77777777" w:rsidR="00EF5B69" w:rsidRPr="00EF5B69" w:rsidRDefault="00EF5B69" w:rsidP="00EF5B69">
      <w:pPr>
        <w:bidi/>
        <w:ind w:firstLine="567"/>
        <w:jc w:val="both"/>
        <w:rPr>
          <w:rFonts w:cs="David" w:hint="cs"/>
          <w:rtl/>
        </w:rPr>
      </w:pPr>
    </w:p>
    <w:p w14:paraId="5A1833BF"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6D860744" w14:textId="77777777" w:rsidR="00EF5B69" w:rsidRPr="00EF5B69" w:rsidRDefault="00EF5B69" w:rsidP="00EF5B69">
      <w:pPr>
        <w:bidi/>
        <w:jc w:val="both"/>
        <w:rPr>
          <w:rFonts w:cs="David" w:hint="cs"/>
          <w:rtl/>
        </w:rPr>
      </w:pPr>
    </w:p>
    <w:p w14:paraId="49D1B696" w14:textId="77777777" w:rsidR="00EF5B69" w:rsidRPr="00EF5B69" w:rsidRDefault="00EF5B69" w:rsidP="00EF5B69">
      <w:pPr>
        <w:bidi/>
        <w:jc w:val="both"/>
        <w:rPr>
          <w:rFonts w:cs="David" w:hint="cs"/>
          <w:rtl/>
        </w:rPr>
      </w:pPr>
      <w:r w:rsidRPr="00EF5B69">
        <w:rPr>
          <w:rFonts w:cs="David" w:hint="cs"/>
          <w:rtl/>
        </w:rPr>
        <w:tab/>
        <w:t xml:space="preserve">זה נזכר בדברי הסבר. זה מקרה שחבר הכנסת מעל דוכן הכנסת קרא מסמך, שלא היה ספק שהוא סודי. בית המשפט קבע שבאותן נסיבות יש חסינות. יכול להיות שבנסיבות אחרות לא תהיה חסינות. </w:t>
      </w:r>
    </w:p>
    <w:p w14:paraId="0D566E23" w14:textId="77777777" w:rsidR="00EF5B69" w:rsidRPr="00EF5B69" w:rsidRDefault="00EF5B69" w:rsidP="00EF5B69">
      <w:pPr>
        <w:bidi/>
        <w:jc w:val="both"/>
        <w:rPr>
          <w:rFonts w:cs="David" w:hint="cs"/>
          <w:rtl/>
        </w:rPr>
      </w:pPr>
    </w:p>
    <w:p w14:paraId="47CBFFCB"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7820E8BB" w14:textId="77777777" w:rsidR="00EF5B69" w:rsidRPr="00EF5B69" w:rsidRDefault="00EF5B69" w:rsidP="00EF5B69">
      <w:pPr>
        <w:bidi/>
        <w:jc w:val="both"/>
        <w:rPr>
          <w:rFonts w:cs="David" w:hint="cs"/>
          <w:rtl/>
        </w:rPr>
      </w:pPr>
    </w:p>
    <w:p w14:paraId="218D53E8" w14:textId="77777777" w:rsidR="00EF5B69" w:rsidRPr="00EF5B69" w:rsidRDefault="00EF5B69" w:rsidP="00EF5B69">
      <w:pPr>
        <w:bidi/>
        <w:jc w:val="both"/>
        <w:rPr>
          <w:rFonts w:cs="David" w:hint="cs"/>
          <w:rtl/>
        </w:rPr>
      </w:pPr>
      <w:r w:rsidRPr="00EF5B69">
        <w:rPr>
          <w:rFonts w:cs="David" w:hint="cs"/>
          <w:rtl/>
        </w:rPr>
        <w:tab/>
        <w:t>אם בית משפט קבע שיש חסינות, מי לנו יותר מבית המשפט?</w:t>
      </w:r>
    </w:p>
    <w:p w14:paraId="45D8BC6E" w14:textId="77777777" w:rsidR="00EF5B69" w:rsidRPr="00EF5B69" w:rsidRDefault="00EF5B69" w:rsidP="00EF5B69">
      <w:pPr>
        <w:bidi/>
        <w:jc w:val="both"/>
        <w:rPr>
          <w:rFonts w:cs="David" w:hint="cs"/>
          <w:rtl/>
        </w:rPr>
      </w:pPr>
    </w:p>
    <w:p w14:paraId="26C196F0"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6BC839E5" w14:textId="77777777" w:rsidR="00EF5B69" w:rsidRPr="00EF5B69" w:rsidRDefault="00EF5B69" w:rsidP="00EF5B69">
      <w:pPr>
        <w:bidi/>
        <w:jc w:val="both"/>
        <w:rPr>
          <w:rFonts w:cs="David" w:hint="cs"/>
          <w:rtl/>
        </w:rPr>
      </w:pPr>
    </w:p>
    <w:p w14:paraId="7B61F5AE" w14:textId="77777777" w:rsidR="00EF5B69" w:rsidRPr="00EF5B69" w:rsidRDefault="00EF5B69" w:rsidP="00EF5B69">
      <w:pPr>
        <w:bidi/>
        <w:jc w:val="both"/>
        <w:rPr>
          <w:rFonts w:cs="David" w:hint="cs"/>
          <w:rtl/>
        </w:rPr>
      </w:pPr>
      <w:r w:rsidRPr="00EF5B69">
        <w:rPr>
          <w:rFonts w:cs="David" w:hint="cs"/>
          <w:rtl/>
        </w:rPr>
        <w:tab/>
        <w:t xml:space="preserve">יכול להיות שאי אפשר יהיה להעמיד לדין. החסינות אומרת שיש עבירה ואי אפשר להעמיד לדין. בהחלט יכול להיות שתהיה הפרה אתית. במקרה של </w:t>
      </w:r>
      <w:proofErr w:type="spellStart"/>
      <w:r w:rsidRPr="00EF5B69">
        <w:rPr>
          <w:rFonts w:cs="David" w:hint="cs"/>
          <w:rtl/>
        </w:rPr>
        <w:t>שטאוברג</w:t>
      </w:r>
      <w:proofErr w:type="spellEnd"/>
      <w:r w:rsidRPr="00EF5B69">
        <w:rPr>
          <w:rFonts w:cs="David" w:hint="cs"/>
          <w:rtl/>
        </w:rPr>
        <w:t xml:space="preserve"> עלה חבר כנסת על הדוכן וחבר כנסת אחר אמר שאין מסמך, ולכן אותו חברה כנסת שלף את המסמך. בית המשפט אמר שאם אותו חבר כנסת שחשף את המסמך היה מתכוון כבר בבוקר לעשות זאת, הוא היה יכול לעמוד לדין. </w:t>
      </w:r>
    </w:p>
    <w:p w14:paraId="781B1F33" w14:textId="77777777" w:rsidR="00EF5B69" w:rsidRPr="00EF5B69" w:rsidRDefault="00EF5B69" w:rsidP="00EF5B69">
      <w:pPr>
        <w:bidi/>
        <w:jc w:val="both"/>
        <w:rPr>
          <w:rFonts w:cs="David" w:hint="cs"/>
          <w:rtl/>
        </w:rPr>
      </w:pPr>
    </w:p>
    <w:p w14:paraId="4388E5A2"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75DE464C" w14:textId="77777777" w:rsidR="00EF5B69" w:rsidRPr="00EF5B69" w:rsidRDefault="00EF5B69" w:rsidP="00EF5B69">
      <w:pPr>
        <w:bidi/>
        <w:jc w:val="both"/>
        <w:rPr>
          <w:rFonts w:cs="David" w:hint="cs"/>
          <w:rtl/>
        </w:rPr>
      </w:pPr>
    </w:p>
    <w:p w14:paraId="6B3BD8A1" w14:textId="77777777" w:rsidR="00EF5B69" w:rsidRPr="00EF5B69" w:rsidRDefault="00EF5B69" w:rsidP="00EF5B69">
      <w:pPr>
        <w:bidi/>
        <w:jc w:val="both"/>
        <w:rPr>
          <w:rFonts w:cs="David" w:hint="cs"/>
          <w:rtl/>
        </w:rPr>
      </w:pPr>
      <w:r w:rsidRPr="00EF5B69">
        <w:rPr>
          <w:rFonts w:cs="David" w:hint="cs"/>
          <w:rtl/>
        </w:rPr>
        <w:tab/>
        <w:t xml:space="preserve">ואז לא </w:t>
      </w:r>
      <w:proofErr w:type="spellStart"/>
      <w:r w:rsidRPr="00EF5B69">
        <w:rPr>
          <w:rFonts w:cs="David" w:hint="cs"/>
          <w:rtl/>
        </w:rPr>
        <w:t>היתה</w:t>
      </w:r>
      <w:proofErr w:type="spellEnd"/>
      <w:r w:rsidRPr="00EF5B69">
        <w:rPr>
          <w:rFonts w:cs="David" w:hint="cs"/>
          <w:rtl/>
        </w:rPr>
        <w:t xml:space="preserve"> עומדת לו החסינות.</w:t>
      </w:r>
    </w:p>
    <w:p w14:paraId="71F27E9D" w14:textId="77777777" w:rsidR="00EF5B69" w:rsidRPr="00EF5B69" w:rsidRDefault="00EF5B69" w:rsidP="00EF5B69">
      <w:pPr>
        <w:bidi/>
        <w:jc w:val="both"/>
        <w:rPr>
          <w:rFonts w:cs="David" w:hint="cs"/>
          <w:rtl/>
        </w:rPr>
      </w:pPr>
    </w:p>
    <w:p w14:paraId="7EF03D0D"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61630AD7" w14:textId="77777777" w:rsidR="00EF5B69" w:rsidRPr="00EF5B69" w:rsidRDefault="00EF5B69" w:rsidP="00EF5B69">
      <w:pPr>
        <w:bidi/>
        <w:jc w:val="both"/>
        <w:rPr>
          <w:rFonts w:cs="David" w:hint="cs"/>
          <w:rtl/>
        </w:rPr>
      </w:pPr>
    </w:p>
    <w:p w14:paraId="2FA3C255" w14:textId="77777777" w:rsidR="00EF5B69" w:rsidRPr="00EF5B69" w:rsidRDefault="00EF5B69" w:rsidP="00EF5B69">
      <w:pPr>
        <w:bidi/>
        <w:jc w:val="both"/>
        <w:rPr>
          <w:rFonts w:cs="David" w:hint="cs"/>
          <w:rtl/>
        </w:rPr>
      </w:pPr>
      <w:r w:rsidRPr="00EF5B69">
        <w:rPr>
          <w:rFonts w:cs="David" w:hint="cs"/>
          <w:rtl/>
        </w:rPr>
        <w:tab/>
        <w:t xml:space="preserve">נכון. </w:t>
      </w:r>
    </w:p>
    <w:p w14:paraId="386303C2" w14:textId="77777777" w:rsidR="00EF5B69" w:rsidRPr="00EF5B69" w:rsidRDefault="00EF5B69" w:rsidP="00EF5B69">
      <w:pPr>
        <w:bidi/>
        <w:jc w:val="both"/>
        <w:rPr>
          <w:rFonts w:cs="David" w:hint="cs"/>
          <w:rtl/>
        </w:rPr>
      </w:pPr>
    </w:p>
    <w:p w14:paraId="4993EAE4" w14:textId="77777777" w:rsidR="00EF5B69" w:rsidRPr="00EF5B69" w:rsidRDefault="00EF5B69" w:rsidP="00EF5B69">
      <w:pPr>
        <w:bidi/>
        <w:jc w:val="both"/>
        <w:rPr>
          <w:rFonts w:cs="David" w:hint="cs"/>
          <w:rtl/>
        </w:rPr>
      </w:pPr>
      <w:r w:rsidRPr="00EF5B69">
        <w:rPr>
          <w:rFonts w:cs="David" w:hint="cs"/>
          <w:u w:val="single"/>
          <w:rtl/>
        </w:rPr>
        <w:t>גדעון סער:</w:t>
      </w:r>
    </w:p>
    <w:p w14:paraId="4AA6F642" w14:textId="77777777" w:rsidR="00EF5B69" w:rsidRPr="00EF5B69" w:rsidRDefault="00EF5B69" w:rsidP="00EF5B69">
      <w:pPr>
        <w:bidi/>
        <w:jc w:val="both"/>
        <w:rPr>
          <w:rFonts w:cs="David" w:hint="cs"/>
          <w:rtl/>
        </w:rPr>
      </w:pPr>
    </w:p>
    <w:p w14:paraId="02421C1F" w14:textId="77777777" w:rsidR="00EF5B69" w:rsidRPr="00EF5B69" w:rsidRDefault="00EF5B69" w:rsidP="00EF5B69">
      <w:pPr>
        <w:bidi/>
        <w:ind w:firstLine="567"/>
        <w:jc w:val="both"/>
        <w:rPr>
          <w:rFonts w:cs="David" w:hint="cs"/>
          <w:rtl/>
        </w:rPr>
      </w:pPr>
      <w:r w:rsidRPr="00EF5B69">
        <w:rPr>
          <w:rFonts w:cs="David" w:hint="cs"/>
          <w:rtl/>
        </w:rPr>
        <w:t xml:space="preserve">לדעתי, כאשר אנו דנים אנו צריכים להגיד מהן החובות, מהם סעיפי החיקוק הרלוונטיים כי אנו מצפים גם מחבר הכנסת שיידע ממה הוא צריך להיזהר. אני מאוד שמרני בנושא של סודות מדינה, כי יש לי צריבה מהזמן שהייתי מזכיר ממשלה. כאשר שר מדליף מישיבת ממשלה, הוא גם מגלה מידע שגילויו אסור על פי דין כי היחידי שמותר לו להגיד מה היה בישיבת הממשלה זה מזכיר הממשלה. </w:t>
      </w:r>
    </w:p>
    <w:p w14:paraId="3D3D7215" w14:textId="77777777" w:rsidR="00EF5B69" w:rsidRPr="00EF5B69" w:rsidRDefault="00EF5B69" w:rsidP="00EF5B69">
      <w:pPr>
        <w:bidi/>
        <w:jc w:val="both"/>
        <w:rPr>
          <w:rFonts w:cs="David" w:hint="cs"/>
          <w:rtl/>
        </w:rPr>
      </w:pPr>
    </w:p>
    <w:p w14:paraId="794E5889"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4DA7667F" w14:textId="77777777" w:rsidR="00EF5B69" w:rsidRPr="00EF5B69" w:rsidRDefault="00EF5B69" w:rsidP="00EF5B69">
      <w:pPr>
        <w:bidi/>
        <w:jc w:val="both"/>
        <w:rPr>
          <w:rFonts w:cs="David" w:hint="cs"/>
          <w:rtl/>
        </w:rPr>
      </w:pPr>
    </w:p>
    <w:p w14:paraId="2A13F12D" w14:textId="77777777" w:rsidR="00EF5B69" w:rsidRPr="00EF5B69" w:rsidRDefault="00EF5B69" w:rsidP="00EF5B69">
      <w:pPr>
        <w:bidi/>
        <w:ind w:firstLine="567"/>
        <w:jc w:val="both"/>
        <w:rPr>
          <w:rFonts w:cs="David" w:hint="cs"/>
          <w:rtl/>
        </w:rPr>
      </w:pPr>
      <w:r w:rsidRPr="00EF5B69">
        <w:rPr>
          <w:rFonts w:cs="David" w:hint="cs"/>
          <w:rtl/>
        </w:rPr>
        <w:t>האם מה שמותר למזכיר ממשלה אסור לשרים שהם חברי כנסת?</w:t>
      </w:r>
    </w:p>
    <w:p w14:paraId="5A18196C" w14:textId="77777777" w:rsidR="00EF5B69" w:rsidRPr="00EF5B69" w:rsidRDefault="00EF5B69" w:rsidP="00EF5B69">
      <w:pPr>
        <w:bidi/>
        <w:jc w:val="both"/>
        <w:rPr>
          <w:rFonts w:cs="David" w:hint="cs"/>
          <w:rtl/>
        </w:rPr>
      </w:pPr>
    </w:p>
    <w:p w14:paraId="69942869" w14:textId="77777777" w:rsidR="00EF5B69" w:rsidRPr="00EF5B69" w:rsidRDefault="00EF5B69" w:rsidP="00EF5B69">
      <w:pPr>
        <w:bidi/>
        <w:jc w:val="both"/>
        <w:rPr>
          <w:rFonts w:cs="David" w:hint="cs"/>
          <w:rtl/>
        </w:rPr>
      </w:pPr>
      <w:r w:rsidRPr="00EF5B69">
        <w:rPr>
          <w:rFonts w:cs="David" w:hint="cs"/>
          <w:u w:val="single"/>
          <w:rtl/>
        </w:rPr>
        <w:t>גדעון סער:</w:t>
      </w:r>
    </w:p>
    <w:p w14:paraId="73DF3EB9" w14:textId="77777777" w:rsidR="00EF5B69" w:rsidRPr="00EF5B69" w:rsidRDefault="00EF5B69" w:rsidP="00EF5B69">
      <w:pPr>
        <w:bidi/>
        <w:jc w:val="both"/>
        <w:rPr>
          <w:rFonts w:cs="David" w:hint="cs"/>
          <w:rtl/>
        </w:rPr>
      </w:pPr>
    </w:p>
    <w:p w14:paraId="567645B4" w14:textId="77777777" w:rsidR="00EF5B69" w:rsidRPr="00EF5B69" w:rsidRDefault="00EF5B69" w:rsidP="00EF5B69">
      <w:pPr>
        <w:bidi/>
        <w:ind w:firstLine="567"/>
        <w:jc w:val="both"/>
        <w:rPr>
          <w:rFonts w:cs="David" w:hint="cs"/>
          <w:rtl/>
        </w:rPr>
      </w:pPr>
      <w:r w:rsidRPr="00EF5B69">
        <w:rPr>
          <w:rFonts w:cs="David" w:hint="cs"/>
          <w:rtl/>
        </w:rPr>
        <w:t xml:space="preserve">כן. </w:t>
      </w:r>
    </w:p>
    <w:p w14:paraId="125CE608" w14:textId="77777777" w:rsidR="00EF5B69" w:rsidRPr="00EF5B69" w:rsidRDefault="00EF5B69" w:rsidP="00EF5B69">
      <w:pPr>
        <w:bidi/>
        <w:ind w:firstLine="567"/>
        <w:jc w:val="both"/>
        <w:rPr>
          <w:rFonts w:cs="David" w:hint="cs"/>
          <w:rtl/>
        </w:rPr>
      </w:pPr>
    </w:p>
    <w:p w14:paraId="10F17A01"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1AE23B94" w14:textId="77777777" w:rsidR="00EF5B69" w:rsidRPr="00EF5B69" w:rsidRDefault="00EF5B69" w:rsidP="00EF5B69">
      <w:pPr>
        <w:bidi/>
        <w:jc w:val="both"/>
        <w:rPr>
          <w:rFonts w:cs="David" w:hint="cs"/>
          <w:rtl/>
        </w:rPr>
      </w:pPr>
    </w:p>
    <w:p w14:paraId="74144D9E" w14:textId="77777777" w:rsidR="00EF5B69" w:rsidRPr="00EF5B69" w:rsidRDefault="00EF5B69" w:rsidP="00EF5B69">
      <w:pPr>
        <w:bidi/>
        <w:jc w:val="both"/>
        <w:rPr>
          <w:rFonts w:cs="David" w:hint="cs"/>
          <w:rtl/>
        </w:rPr>
      </w:pPr>
      <w:r w:rsidRPr="00EF5B69">
        <w:rPr>
          <w:rFonts w:cs="David" w:hint="cs"/>
          <w:rtl/>
        </w:rPr>
        <w:tab/>
        <w:t xml:space="preserve">כלומר, כל ישיבת ממשלה היא סגורה. </w:t>
      </w:r>
    </w:p>
    <w:p w14:paraId="49F290B9" w14:textId="77777777" w:rsidR="00EF5B69" w:rsidRPr="00EF5B69" w:rsidRDefault="00EF5B69" w:rsidP="00EF5B69">
      <w:pPr>
        <w:bidi/>
        <w:jc w:val="both"/>
        <w:rPr>
          <w:rFonts w:cs="David" w:hint="cs"/>
          <w:rtl/>
        </w:rPr>
      </w:pPr>
    </w:p>
    <w:p w14:paraId="79A6D974" w14:textId="77777777" w:rsidR="00EF5B69" w:rsidRPr="00EF5B69" w:rsidRDefault="00EF5B69" w:rsidP="00EF5B69">
      <w:pPr>
        <w:bidi/>
        <w:jc w:val="both"/>
        <w:rPr>
          <w:rFonts w:cs="David" w:hint="cs"/>
          <w:rtl/>
        </w:rPr>
      </w:pPr>
      <w:r w:rsidRPr="00EF5B69">
        <w:rPr>
          <w:rFonts w:cs="David" w:hint="cs"/>
          <w:u w:val="single"/>
          <w:rtl/>
        </w:rPr>
        <w:t>גדעון סער:</w:t>
      </w:r>
    </w:p>
    <w:p w14:paraId="10F12597" w14:textId="77777777" w:rsidR="00EF5B69" w:rsidRPr="00EF5B69" w:rsidRDefault="00EF5B69" w:rsidP="00EF5B69">
      <w:pPr>
        <w:bidi/>
        <w:jc w:val="both"/>
        <w:rPr>
          <w:rFonts w:cs="David" w:hint="cs"/>
          <w:rtl/>
        </w:rPr>
      </w:pPr>
    </w:p>
    <w:p w14:paraId="0E3BBB72" w14:textId="77777777" w:rsidR="00EF5B69" w:rsidRPr="00EF5B69" w:rsidRDefault="00EF5B69" w:rsidP="00EF5B69">
      <w:pPr>
        <w:bidi/>
        <w:jc w:val="both"/>
        <w:rPr>
          <w:rFonts w:cs="David" w:hint="cs"/>
          <w:rtl/>
        </w:rPr>
      </w:pPr>
      <w:r w:rsidRPr="00EF5B69">
        <w:rPr>
          <w:rFonts w:cs="David" w:hint="cs"/>
          <w:rtl/>
        </w:rPr>
        <w:tab/>
        <w:t xml:space="preserve">כל ישיבת ממשלה היא סודית. הפרוטוקולים של ישיבת ממשלה הם סודיים. שר יכול לעיין בסטנוגרמה של ישיבת הממשלה רק בממשלה. הוא לא יכול להוציא אותה אפילו. גילויה אסור במשך 40 שנה, גם אם זה לא בתחום הביטחוני, אלא אם כן מזכיר הממשלה מאשר זאת. מי שמוסמך להתיר פרסום מישיבת ממשלה הוא מזכיר הממשלה. זה נשמע </w:t>
      </w:r>
      <w:proofErr w:type="spellStart"/>
      <w:r w:rsidRPr="00EF5B69">
        <w:rPr>
          <w:rFonts w:cs="David" w:hint="cs"/>
          <w:rtl/>
        </w:rPr>
        <w:t>אנרכרוניסטי</w:t>
      </w:r>
      <w:proofErr w:type="spellEnd"/>
      <w:r w:rsidRPr="00EF5B69">
        <w:rPr>
          <w:rFonts w:cs="David" w:hint="cs"/>
          <w:rtl/>
        </w:rPr>
        <w:t>, אבל זה החוק.</w:t>
      </w:r>
    </w:p>
    <w:p w14:paraId="2492B0A0" w14:textId="77777777" w:rsidR="00EF5B69" w:rsidRPr="00EF5B69" w:rsidRDefault="00EF5B69" w:rsidP="00EF5B69">
      <w:pPr>
        <w:bidi/>
        <w:jc w:val="both"/>
        <w:rPr>
          <w:rFonts w:cs="David" w:hint="cs"/>
          <w:rtl/>
        </w:rPr>
      </w:pPr>
    </w:p>
    <w:p w14:paraId="2A8EA40C" w14:textId="77777777" w:rsidR="00EF5B69" w:rsidRPr="00EF5B69" w:rsidRDefault="00EF5B69" w:rsidP="00EF5B69">
      <w:pPr>
        <w:bidi/>
        <w:jc w:val="both"/>
        <w:rPr>
          <w:rFonts w:cs="David" w:hint="cs"/>
          <w:rtl/>
        </w:rPr>
      </w:pPr>
    </w:p>
    <w:p w14:paraId="3D38237F" w14:textId="77777777" w:rsidR="00EF5B69" w:rsidRPr="00EF5B69" w:rsidRDefault="00EF5B69" w:rsidP="00EF5B69">
      <w:pPr>
        <w:bidi/>
        <w:jc w:val="both"/>
        <w:rPr>
          <w:rFonts w:cs="David" w:hint="cs"/>
          <w:rtl/>
        </w:rPr>
      </w:pPr>
      <w:r w:rsidRPr="00EF5B69">
        <w:rPr>
          <w:rFonts w:cs="David" w:hint="cs"/>
          <w:u w:val="single"/>
          <w:rtl/>
        </w:rPr>
        <w:t>גדעון סער:</w:t>
      </w:r>
    </w:p>
    <w:p w14:paraId="2DB68F63" w14:textId="77777777" w:rsidR="00EF5B69" w:rsidRPr="00EF5B69" w:rsidRDefault="00EF5B69" w:rsidP="00EF5B69">
      <w:pPr>
        <w:bidi/>
        <w:jc w:val="both"/>
        <w:rPr>
          <w:rFonts w:cs="David" w:hint="cs"/>
          <w:rtl/>
        </w:rPr>
      </w:pPr>
    </w:p>
    <w:p w14:paraId="4FA7910C" w14:textId="77777777" w:rsidR="00EF5B69" w:rsidRPr="00EF5B69" w:rsidRDefault="00EF5B69" w:rsidP="00EF5B69">
      <w:pPr>
        <w:bidi/>
        <w:ind w:firstLine="567"/>
        <w:jc w:val="both"/>
        <w:rPr>
          <w:rFonts w:cs="David" w:hint="cs"/>
          <w:rtl/>
        </w:rPr>
      </w:pPr>
      <w:r w:rsidRPr="00EF5B69">
        <w:rPr>
          <w:rFonts w:cs="David" w:hint="cs"/>
          <w:rtl/>
        </w:rPr>
        <w:t xml:space="preserve">השאלה שאנחנו צריכים לשאול את עצמנו, היא מה קורה אם חבר כנסת מקבל איזשהו מידע - שאין צל של ספק שאם עובדי הציבור היה מגלה אותו הוא היה עובר עבירה </w:t>
      </w:r>
      <w:r w:rsidRPr="00EF5B69">
        <w:rPr>
          <w:rFonts w:cs="David"/>
          <w:rtl/>
        </w:rPr>
        <w:t>–</w:t>
      </w:r>
      <w:r w:rsidRPr="00EF5B69">
        <w:rPr>
          <w:rFonts w:cs="David" w:hint="cs"/>
          <w:rtl/>
        </w:rPr>
        <w:t xml:space="preserve"> שקשור למילוי תפקידו המדיני והוא חושב שהוא צריך להתריע מפני אסון גדול? בסך הכל הוא נהנה מסעיף נוסף שעובד הציבור לא נהנה ממנו, כי לו יש חסינות מגילוי אותו מידע שהגיע אליו עקב מילוי תפקידו. האם אנו חושבים שחבר הכנסת דינו כדין פקיד? אני חושב, שזה לא פשוט.</w:t>
      </w:r>
    </w:p>
    <w:p w14:paraId="6A744928" w14:textId="77777777" w:rsidR="00EF5B69" w:rsidRPr="00EF5B69" w:rsidRDefault="00EF5B69" w:rsidP="00EF5B69">
      <w:pPr>
        <w:bidi/>
        <w:jc w:val="both"/>
        <w:rPr>
          <w:rFonts w:cs="David" w:hint="cs"/>
          <w:rtl/>
        </w:rPr>
      </w:pPr>
    </w:p>
    <w:p w14:paraId="0A276E88"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25C81992" w14:textId="77777777" w:rsidR="00EF5B69" w:rsidRPr="00EF5B69" w:rsidRDefault="00EF5B69" w:rsidP="00EF5B69">
      <w:pPr>
        <w:bidi/>
        <w:jc w:val="both"/>
        <w:rPr>
          <w:rFonts w:cs="David" w:hint="cs"/>
          <w:rtl/>
        </w:rPr>
      </w:pPr>
    </w:p>
    <w:p w14:paraId="0889B86E" w14:textId="77777777" w:rsidR="00EF5B69" w:rsidRPr="00EF5B69" w:rsidRDefault="00EF5B69" w:rsidP="00EF5B69">
      <w:pPr>
        <w:bidi/>
        <w:jc w:val="both"/>
        <w:rPr>
          <w:rFonts w:cs="David" w:hint="cs"/>
          <w:rtl/>
        </w:rPr>
      </w:pPr>
      <w:r w:rsidRPr="00EF5B69">
        <w:rPr>
          <w:rFonts w:cs="David" w:hint="cs"/>
          <w:rtl/>
        </w:rPr>
        <w:tab/>
        <w:t>אומרים פה שזו עלולה להיות עבירה אתית.</w:t>
      </w:r>
    </w:p>
    <w:p w14:paraId="267504E4" w14:textId="77777777" w:rsidR="00EF5B69" w:rsidRPr="00EF5B69" w:rsidRDefault="00EF5B69" w:rsidP="00EF5B69">
      <w:pPr>
        <w:bidi/>
        <w:jc w:val="both"/>
        <w:rPr>
          <w:rFonts w:cs="David" w:hint="cs"/>
          <w:rtl/>
        </w:rPr>
      </w:pPr>
    </w:p>
    <w:p w14:paraId="724969C1"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056B0388" w14:textId="77777777" w:rsidR="00EF5B69" w:rsidRPr="00EF5B69" w:rsidRDefault="00EF5B69" w:rsidP="00EF5B69">
      <w:pPr>
        <w:bidi/>
        <w:jc w:val="both"/>
        <w:rPr>
          <w:rFonts w:cs="David" w:hint="cs"/>
          <w:rtl/>
        </w:rPr>
      </w:pPr>
    </w:p>
    <w:p w14:paraId="757339F7" w14:textId="77777777" w:rsidR="00EF5B69" w:rsidRPr="00EF5B69" w:rsidRDefault="00EF5B69" w:rsidP="00EF5B69">
      <w:pPr>
        <w:bidi/>
        <w:jc w:val="both"/>
        <w:rPr>
          <w:rFonts w:cs="David" w:hint="cs"/>
          <w:rtl/>
        </w:rPr>
      </w:pPr>
      <w:r w:rsidRPr="00EF5B69">
        <w:rPr>
          <w:rFonts w:cs="David" w:hint="cs"/>
          <w:rtl/>
        </w:rPr>
        <w:tab/>
        <w:t xml:space="preserve">מה זה עלול? או שזו עבירה או שזו לא עבירה. את אומרת שזאת עבירה אתית. </w:t>
      </w:r>
    </w:p>
    <w:p w14:paraId="6083B675" w14:textId="77777777" w:rsidR="00EF5B69" w:rsidRPr="00EF5B69" w:rsidRDefault="00EF5B69" w:rsidP="00EF5B69">
      <w:pPr>
        <w:bidi/>
        <w:jc w:val="both"/>
        <w:rPr>
          <w:rFonts w:cs="David" w:hint="cs"/>
          <w:rtl/>
        </w:rPr>
      </w:pPr>
    </w:p>
    <w:p w14:paraId="37FB9EEA"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4B0C4CE0" w14:textId="77777777" w:rsidR="00EF5B69" w:rsidRPr="00EF5B69" w:rsidRDefault="00EF5B69" w:rsidP="00EF5B69">
      <w:pPr>
        <w:bidi/>
        <w:jc w:val="both"/>
        <w:rPr>
          <w:rFonts w:cs="David" w:hint="cs"/>
          <w:rtl/>
        </w:rPr>
      </w:pPr>
    </w:p>
    <w:p w14:paraId="31EE0D5C" w14:textId="77777777" w:rsidR="00EF5B69" w:rsidRPr="00EF5B69" w:rsidRDefault="00EF5B69" w:rsidP="00EF5B69">
      <w:pPr>
        <w:bidi/>
        <w:jc w:val="both"/>
        <w:rPr>
          <w:rFonts w:cs="David" w:hint="cs"/>
          <w:rtl/>
        </w:rPr>
      </w:pPr>
      <w:r w:rsidRPr="00EF5B69">
        <w:rPr>
          <w:rFonts w:cs="David" w:hint="cs"/>
          <w:rtl/>
        </w:rPr>
        <w:tab/>
        <w:t xml:space="preserve">זו עבירה אתית, שוועדת האתיקה תצטרך לדון בה. </w:t>
      </w:r>
    </w:p>
    <w:p w14:paraId="1483500D" w14:textId="77777777" w:rsidR="00EF5B69" w:rsidRPr="00EF5B69" w:rsidRDefault="00EF5B69" w:rsidP="00EF5B69">
      <w:pPr>
        <w:bidi/>
        <w:jc w:val="both"/>
        <w:rPr>
          <w:rFonts w:cs="David" w:hint="cs"/>
          <w:rtl/>
        </w:rPr>
      </w:pPr>
    </w:p>
    <w:p w14:paraId="0CA2BD18" w14:textId="77777777" w:rsidR="00EF5B69" w:rsidRPr="00EF5B69" w:rsidRDefault="00EF5B69" w:rsidP="00EF5B69">
      <w:pPr>
        <w:bidi/>
        <w:jc w:val="both"/>
        <w:rPr>
          <w:rFonts w:cs="David" w:hint="cs"/>
          <w:rtl/>
        </w:rPr>
      </w:pPr>
      <w:r w:rsidRPr="00EF5B69">
        <w:rPr>
          <w:rFonts w:cs="David" w:hint="cs"/>
          <w:u w:val="single"/>
          <w:rtl/>
        </w:rPr>
        <w:t>גדעון סער:</w:t>
      </w:r>
    </w:p>
    <w:p w14:paraId="5A3D084D" w14:textId="77777777" w:rsidR="00EF5B69" w:rsidRPr="00EF5B69" w:rsidRDefault="00EF5B69" w:rsidP="00EF5B69">
      <w:pPr>
        <w:bidi/>
        <w:jc w:val="both"/>
        <w:rPr>
          <w:rFonts w:cs="David" w:hint="cs"/>
          <w:rtl/>
        </w:rPr>
      </w:pPr>
    </w:p>
    <w:p w14:paraId="72744FDB" w14:textId="77777777" w:rsidR="00EF5B69" w:rsidRPr="00EF5B69" w:rsidRDefault="00EF5B69" w:rsidP="00EF5B69">
      <w:pPr>
        <w:bidi/>
        <w:ind w:firstLine="567"/>
        <w:jc w:val="both"/>
        <w:rPr>
          <w:rFonts w:cs="David" w:hint="cs"/>
          <w:rtl/>
        </w:rPr>
      </w:pPr>
      <w:r w:rsidRPr="00EF5B69">
        <w:rPr>
          <w:rFonts w:cs="David" w:hint="cs"/>
          <w:rtl/>
        </w:rPr>
        <w:t xml:space="preserve">נגיד </w:t>
      </w:r>
      <w:proofErr w:type="spellStart"/>
      <w:r w:rsidRPr="00EF5B69">
        <w:rPr>
          <w:rFonts w:cs="David" w:hint="cs"/>
          <w:rtl/>
        </w:rPr>
        <w:t>שאולמרט</w:t>
      </w:r>
      <w:proofErr w:type="spellEnd"/>
      <w:r w:rsidRPr="00EF5B69">
        <w:rPr>
          <w:rFonts w:cs="David" w:hint="cs"/>
          <w:rtl/>
        </w:rPr>
        <w:t xml:space="preserve"> אמר בישיבת חוץ וביטחון: "אני </w:t>
      </w:r>
      <w:proofErr w:type="spellStart"/>
      <w:r w:rsidRPr="00EF5B69">
        <w:rPr>
          <w:rFonts w:cs="David" w:hint="cs"/>
          <w:rtl/>
        </w:rPr>
        <w:t>באנאפוליס</w:t>
      </w:r>
      <w:proofErr w:type="spellEnd"/>
      <w:r w:rsidRPr="00EF5B69">
        <w:rPr>
          <w:rFonts w:cs="David" w:hint="cs"/>
          <w:rtl/>
        </w:rPr>
        <w:t xml:space="preserve"> אחלק את ירושלים". דיוני ועדת חוץ וביטחון הם דיונים סודיים, אשר גילוי תוכנם הוא אסור. </w:t>
      </w:r>
    </w:p>
    <w:p w14:paraId="7328753F" w14:textId="77777777" w:rsidR="00EF5B69" w:rsidRPr="00EF5B69" w:rsidRDefault="00EF5B69" w:rsidP="00EF5B69">
      <w:pPr>
        <w:bidi/>
        <w:jc w:val="both"/>
        <w:rPr>
          <w:rFonts w:cs="David" w:hint="cs"/>
          <w:rtl/>
        </w:rPr>
      </w:pPr>
    </w:p>
    <w:p w14:paraId="7226F948"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5C3621B0" w14:textId="77777777" w:rsidR="00EF5B69" w:rsidRPr="00EF5B69" w:rsidRDefault="00EF5B69" w:rsidP="00EF5B69">
      <w:pPr>
        <w:bidi/>
        <w:jc w:val="both"/>
        <w:rPr>
          <w:rFonts w:cs="David" w:hint="cs"/>
          <w:rtl/>
        </w:rPr>
      </w:pPr>
    </w:p>
    <w:p w14:paraId="23B73162" w14:textId="77777777" w:rsidR="00EF5B69" w:rsidRPr="00EF5B69" w:rsidRDefault="00EF5B69" w:rsidP="00EF5B69">
      <w:pPr>
        <w:bidi/>
        <w:jc w:val="both"/>
        <w:rPr>
          <w:rFonts w:cs="David" w:hint="cs"/>
          <w:rtl/>
        </w:rPr>
      </w:pPr>
      <w:r w:rsidRPr="00EF5B69">
        <w:rPr>
          <w:rFonts w:cs="David" w:hint="cs"/>
          <w:rtl/>
        </w:rPr>
        <w:tab/>
        <w:t>ואתה חושב שחלוקת ירושלים תגרום להרבה מאוד קורבנות בעתיד.</w:t>
      </w:r>
    </w:p>
    <w:p w14:paraId="45EE4B47" w14:textId="77777777" w:rsidR="00EF5B69" w:rsidRPr="00EF5B69" w:rsidRDefault="00EF5B69" w:rsidP="00EF5B69">
      <w:pPr>
        <w:bidi/>
        <w:jc w:val="both"/>
        <w:rPr>
          <w:rFonts w:cs="David" w:hint="cs"/>
          <w:rtl/>
        </w:rPr>
      </w:pPr>
    </w:p>
    <w:p w14:paraId="61CAB1FE" w14:textId="77777777" w:rsidR="00EF5B69" w:rsidRPr="00EF5B69" w:rsidRDefault="00EF5B69" w:rsidP="00EF5B69">
      <w:pPr>
        <w:bidi/>
        <w:jc w:val="both"/>
        <w:rPr>
          <w:rFonts w:cs="David" w:hint="cs"/>
          <w:rtl/>
        </w:rPr>
      </w:pPr>
      <w:r w:rsidRPr="00EF5B69">
        <w:rPr>
          <w:rFonts w:cs="David" w:hint="cs"/>
          <w:u w:val="single"/>
          <w:rtl/>
        </w:rPr>
        <w:t>גדעון סער:</w:t>
      </w:r>
    </w:p>
    <w:p w14:paraId="381B36E3" w14:textId="77777777" w:rsidR="00EF5B69" w:rsidRPr="00EF5B69" w:rsidRDefault="00EF5B69" w:rsidP="00EF5B69">
      <w:pPr>
        <w:bidi/>
        <w:jc w:val="both"/>
        <w:rPr>
          <w:rFonts w:cs="David" w:hint="cs"/>
          <w:rtl/>
        </w:rPr>
      </w:pPr>
    </w:p>
    <w:p w14:paraId="07158599" w14:textId="77777777" w:rsidR="00EF5B69" w:rsidRPr="00EF5B69" w:rsidRDefault="00EF5B69" w:rsidP="00EF5B69">
      <w:pPr>
        <w:bidi/>
        <w:ind w:firstLine="567"/>
        <w:jc w:val="both"/>
        <w:rPr>
          <w:rFonts w:cs="David" w:hint="cs"/>
          <w:rtl/>
        </w:rPr>
      </w:pPr>
      <w:r w:rsidRPr="00EF5B69">
        <w:rPr>
          <w:rFonts w:cs="David" w:hint="cs"/>
          <w:rtl/>
        </w:rPr>
        <w:t xml:space="preserve">אני חושב, שזכותו של הציבור לדעת </w:t>
      </w:r>
      <w:proofErr w:type="spellStart"/>
      <w:r w:rsidRPr="00EF5B69">
        <w:rPr>
          <w:rFonts w:cs="David" w:hint="cs"/>
          <w:rtl/>
        </w:rPr>
        <w:t>שבאנאפוליס</w:t>
      </w:r>
      <w:proofErr w:type="spellEnd"/>
      <w:r w:rsidRPr="00EF5B69">
        <w:rPr>
          <w:rFonts w:cs="David" w:hint="cs"/>
          <w:rtl/>
        </w:rPr>
        <w:t xml:space="preserve"> ראש הממשלה מתכוון לחלק את ירושלים. התגלגלה לידי זכות כשליח הציבור שהמידע הזה הובא לידיעתי, ואני מחויב למסור את זה לציבור. אני לא עושה פה עבירה אתית, אלא אני ממלא את תפקידי. </w:t>
      </w:r>
    </w:p>
    <w:p w14:paraId="5FB2FDF8" w14:textId="77777777" w:rsidR="00EF5B69" w:rsidRPr="00EF5B69" w:rsidRDefault="00EF5B69" w:rsidP="00EF5B69">
      <w:pPr>
        <w:bidi/>
        <w:ind w:firstLine="567"/>
        <w:jc w:val="both"/>
        <w:rPr>
          <w:rFonts w:cs="David" w:hint="cs"/>
          <w:rtl/>
        </w:rPr>
      </w:pPr>
    </w:p>
    <w:p w14:paraId="70C6068E" w14:textId="77777777" w:rsidR="00EF5B69" w:rsidRPr="00EF5B69" w:rsidRDefault="00EF5B69" w:rsidP="00EF5B69">
      <w:pPr>
        <w:bidi/>
        <w:jc w:val="both"/>
        <w:rPr>
          <w:rFonts w:cs="David" w:hint="cs"/>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77F67243" w14:textId="77777777" w:rsidR="00EF5B69" w:rsidRPr="00EF5B69" w:rsidRDefault="00EF5B69" w:rsidP="00EF5B69">
      <w:pPr>
        <w:bidi/>
        <w:jc w:val="both"/>
        <w:rPr>
          <w:rFonts w:cs="David" w:hint="cs"/>
          <w:rtl/>
        </w:rPr>
      </w:pPr>
    </w:p>
    <w:p w14:paraId="448A7E22" w14:textId="77777777" w:rsidR="00EF5B69" w:rsidRPr="00EF5B69" w:rsidRDefault="00EF5B69" w:rsidP="00EF5B69">
      <w:pPr>
        <w:bidi/>
        <w:jc w:val="both"/>
        <w:rPr>
          <w:rFonts w:cs="David" w:hint="cs"/>
          <w:rtl/>
        </w:rPr>
      </w:pPr>
      <w:r w:rsidRPr="00EF5B69">
        <w:rPr>
          <w:rFonts w:cs="David" w:hint="cs"/>
          <w:rtl/>
        </w:rPr>
        <w:tab/>
        <w:t>זה לא בין הכלים של  מילוי תפקידך.</w:t>
      </w:r>
    </w:p>
    <w:p w14:paraId="1015B9B1" w14:textId="77777777" w:rsidR="00EF5B69" w:rsidRPr="00EF5B69" w:rsidRDefault="00EF5B69" w:rsidP="00EF5B69">
      <w:pPr>
        <w:bidi/>
        <w:jc w:val="both"/>
        <w:rPr>
          <w:rFonts w:cs="David" w:hint="cs"/>
          <w:rtl/>
        </w:rPr>
      </w:pPr>
      <w:r>
        <w:rPr>
          <w:rFonts w:cs="David"/>
          <w:rtl/>
        </w:rPr>
        <w:br w:type="page"/>
      </w:r>
    </w:p>
    <w:p w14:paraId="2C817EE3" w14:textId="77777777" w:rsidR="00EF5B69" w:rsidRPr="00EF5B69" w:rsidRDefault="00EF5B69" w:rsidP="00EF5B69">
      <w:pPr>
        <w:bidi/>
        <w:jc w:val="both"/>
        <w:rPr>
          <w:rFonts w:cs="David" w:hint="cs"/>
          <w:rtl/>
        </w:rPr>
      </w:pPr>
      <w:r w:rsidRPr="00EF5B69">
        <w:rPr>
          <w:rFonts w:cs="David" w:hint="cs"/>
          <w:u w:val="single"/>
          <w:rtl/>
        </w:rPr>
        <w:t>גדעון סער:</w:t>
      </w:r>
    </w:p>
    <w:p w14:paraId="7EED9E28" w14:textId="77777777" w:rsidR="00EF5B69" w:rsidRPr="00EF5B69" w:rsidRDefault="00EF5B69" w:rsidP="00EF5B69">
      <w:pPr>
        <w:bidi/>
        <w:jc w:val="both"/>
        <w:rPr>
          <w:rFonts w:cs="David" w:hint="cs"/>
          <w:rtl/>
        </w:rPr>
      </w:pPr>
    </w:p>
    <w:p w14:paraId="7CD9609C" w14:textId="77777777" w:rsidR="00EF5B69" w:rsidRPr="00EF5B69" w:rsidRDefault="00EF5B69" w:rsidP="00EF5B69">
      <w:pPr>
        <w:bidi/>
        <w:jc w:val="both"/>
        <w:rPr>
          <w:rFonts w:cs="David" w:hint="cs"/>
          <w:rtl/>
        </w:rPr>
      </w:pPr>
      <w:r w:rsidRPr="00EF5B69">
        <w:rPr>
          <w:rFonts w:cs="David" w:hint="cs"/>
          <w:rtl/>
        </w:rPr>
        <w:tab/>
        <w:t>למה? אני חבר הוועדה, ובוועדה נאמרו הדברים האלה. נתתי דוגמא קיצונית כדי לסבר את האוזן. אין ספק, שזה היה דולף תוך שנייה, אבל אני לא חושב שמי שהיה מדליף או אומר שזה מה שראש הממשלה אמר, עשה דבר לא נכון.  בגילוי המידע הוא פעל עקב מילוי התפקיד.</w:t>
      </w:r>
    </w:p>
    <w:p w14:paraId="3A5C3915" w14:textId="77777777" w:rsidR="00EF5B69" w:rsidRPr="00EF5B69" w:rsidRDefault="00EF5B69" w:rsidP="00EF5B69">
      <w:pPr>
        <w:bidi/>
        <w:jc w:val="both"/>
        <w:rPr>
          <w:rFonts w:cs="David" w:hint="cs"/>
          <w:rtl/>
        </w:rPr>
      </w:pPr>
    </w:p>
    <w:p w14:paraId="7F06B091" w14:textId="77777777" w:rsidR="00EF5B69" w:rsidRPr="00EF5B69" w:rsidRDefault="00EF5B69" w:rsidP="00EF5B69">
      <w:pPr>
        <w:bidi/>
        <w:jc w:val="both"/>
        <w:rPr>
          <w:rFonts w:cs="David" w:hint="cs"/>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3EB0B7FE" w14:textId="77777777" w:rsidR="00EF5B69" w:rsidRPr="00EF5B69" w:rsidRDefault="00EF5B69" w:rsidP="00EF5B69">
      <w:pPr>
        <w:bidi/>
        <w:jc w:val="both"/>
        <w:rPr>
          <w:rFonts w:cs="David" w:hint="cs"/>
          <w:rtl/>
        </w:rPr>
      </w:pPr>
    </w:p>
    <w:p w14:paraId="1C8F54EE" w14:textId="77777777" w:rsidR="00EF5B69" w:rsidRPr="00EF5B69" w:rsidRDefault="00EF5B69" w:rsidP="00EF5B69">
      <w:pPr>
        <w:bidi/>
        <w:jc w:val="both"/>
        <w:rPr>
          <w:rFonts w:cs="David" w:hint="cs"/>
          <w:rtl/>
        </w:rPr>
      </w:pPr>
      <w:r w:rsidRPr="00EF5B69">
        <w:rPr>
          <w:rFonts w:cs="David" w:hint="cs"/>
          <w:rtl/>
        </w:rPr>
        <w:tab/>
        <w:t xml:space="preserve">יחשוב על כך כל חבר כנסת אם זה טוב או רע. </w:t>
      </w:r>
    </w:p>
    <w:p w14:paraId="41B9F724" w14:textId="77777777" w:rsidR="00EF5B69" w:rsidRPr="00EF5B69" w:rsidRDefault="00EF5B69" w:rsidP="00EF5B69">
      <w:pPr>
        <w:bidi/>
        <w:jc w:val="both"/>
        <w:rPr>
          <w:rFonts w:cs="David" w:hint="cs"/>
          <w:rtl/>
        </w:rPr>
      </w:pPr>
    </w:p>
    <w:p w14:paraId="164B0143" w14:textId="77777777" w:rsidR="00EF5B69" w:rsidRPr="00EF5B69" w:rsidRDefault="00EF5B69" w:rsidP="00EF5B69">
      <w:pPr>
        <w:bidi/>
        <w:jc w:val="both"/>
        <w:rPr>
          <w:rFonts w:cs="David" w:hint="cs"/>
          <w:rtl/>
        </w:rPr>
      </w:pPr>
      <w:r w:rsidRPr="00EF5B69">
        <w:rPr>
          <w:rFonts w:cs="David" w:hint="cs"/>
          <w:u w:val="single"/>
          <w:rtl/>
        </w:rPr>
        <w:t>גדעון סער:</w:t>
      </w:r>
    </w:p>
    <w:p w14:paraId="567C315E" w14:textId="77777777" w:rsidR="00EF5B69" w:rsidRPr="00EF5B69" w:rsidRDefault="00EF5B69" w:rsidP="00EF5B69">
      <w:pPr>
        <w:bidi/>
        <w:jc w:val="both"/>
        <w:rPr>
          <w:rFonts w:cs="David" w:hint="cs"/>
          <w:rtl/>
        </w:rPr>
      </w:pPr>
    </w:p>
    <w:p w14:paraId="757ECEAB" w14:textId="77777777" w:rsidR="00EF5B69" w:rsidRPr="00EF5B69" w:rsidRDefault="00EF5B69" w:rsidP="00EF5B69">
      <w:pPr>
        <w:bidi/>
        <w:jc w:val="both"/>
        <w:rPr>
          <w:rFonts w:cs="David" w:hint="cs"/>
          <w:rtl/>
        </w:rPr>
      </w:pPr>
      <w:r w:rsidRPr="00EF5B69">
        <w:rPr>
          <w:rFonts w:cs="David" w:hint="cs"/>
          <w:rtl/>
        </w:rPr>
        <w:tab/>
        <w:t xml:space="preserve">אבל אנו מגדירים עכשיו בהגדרה רחבה כי הדבר הזה הוא עבירה אתית. </w:t>
      </w:r>
    </w:p>
    <w:p w14:paraId="1CCB6910" w14:textId="77777777" w:rsidR="00EF5B69" w:rsidRPr="00EF5B69" w:rsidRDefault="00EF5B69" w:rsidP="00EF5B69">
      <w:pPr>
        <w:bidi/>
        <w:jc w:val="both"/>
        <w:rPr>
          <w:rFonts w:cs="David" w:hint="cs"/>
          <w:rtl/>
        </w:rPr>
      </w:pPr>
    </w:p>
    <w:p w14:paraId="428A56DD" w14:textId="77777777" w:rsidR="00EF5B69" w:rsidRPr="00EF5B69" w:rsidRDefault="00EF5B69" w:rsidP="00EF5B69">
      <w:pPr>
        <w:bidi/>
        <w:jc w:val="both"/>
        <w:rPr>
          <w:rFonts w:cs="David" w:hint="cs"/>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50334423" w14:textId="77777777" w:rsidR="00EF5B69" w:rsidRPr="00EF5B69" w:rsidRDefault="00EF5B69" w:rsidP="00EF5B69">
      <w:pPr>
        <w:bidi/>
        <w:jc w:val="both"/>
        <w:rPr>
          <w:rFonts w:cs="David" w:hint="cs"/>
          <w:rtl/>
        </w:rPr>
      </w:pPr>
    </w:p>
    <w:p w14:paraId="59C9C31D" w14:textId="77777777" w:rsidR="00EF5B69" w:rsidRPr="00EF5B69" w:rsidRDefault="00EF5B69" w:rsidP="00EF5B69">
      <w:pPr>
        <w:bidi/>
        <w:jc w:val="both"/>
        <w:rPr>
          <w:rFonts w:cs="David" w:hint="cs"/>
          <w:rtl/>
        </w:rPr>
      </w:pPr>
      <w:r w:rsidRPr="00EF5B69">
        <w:rPr>
          <w:rFonts w:cs="David" w:hint="cs"/>
          <w:rtl/>
        </w:rPr>
        <w:tab/>
        <w:t xml:space="preserve">החלטת הרוב היא ההגדרה הנכונה. </w:t>
      </w:r>
    </w:p>
    <w:p w14:paraId="2C4F058E" w14:textId="77777777" w:rsidR="00EF5B69" w:rsidRPr="00EF5B69" w:rsidRDefault="00EF5B69" w:rsidP="00EF5B69">
      <w:pPr>
        <w:bidi/>
        <w:jc w:val="both"/>
        <w:rPr>
          <w:rFonts w:cs="David" w:hint="cs"/>
          <w:rtl/>
        </w:rPr>
      </w:pPr>
    </w:p>
    <w:p w14:paraId="6E94E024" w14:textId="77777777" w:rsidR="00EF5B69" w:rsidRPr="00EF5B69" w:rsidRDefault="00EF5B69" w:rsidP="00EF5B69">
      <w:pPr>
        <w:bidi/>
        <w:jc w:val="both"/>
        <w:rPr>
          <w:rFonts w:cs="David" w:hint="cs"/>
          <w:rtl/>
        </w:rPr>
      </w:pPr>
      <w:r w:rsidRPr="00EF5B69">
        <w:rPr>
          <w:rFonts w:cs="David" w:hint="cs"/>
          <w:u w:val="single"/>
          <w:rtl/>
        </w:rPr>
        <w:t>גדעון סער:</w:t>
      </w:r>
    </w:p>
    <w:p w14:paraId="6067B0D3" w14:textId="77777777" w:rsidR="00EF5B69" w:rsidRPr="00EF5B69" w:rsidRDefault="00EF5B69" w:rsidP="00EF5B69">
      <w:pPr>
        <w:bidi/>
        <w:jc w:val="both"/>
        <w:rPr>
          <w:rFonts w:cs="David" w:hint="cs"/>
          <w:rtl/>
        </w:rPr>
      </w:pPr>
    </w:p>
    <w:p w14:paraId="04F7704A" w14:textId="77777777" w:rsidR="00EF5B69" w:rsidRPr="00EF5B69" w:rsidRDefault="00EF5B69" w:rsidP="00EF5B69">
      <w:pPr>
        <w:bidi/>
        <w:jc w:val="both"/>
        <w:rPr>
          <w:rFonts w:cs="David" w:hint="cs"/>
          <w:rtl/>
        </w:rPr>
      </w:pPr>
      <w:r w:rsidRPr="00EF5B69">
        <w:rPr>
          <w:rFonts w:cs="David" w:hint="cs"/>
          <w:rtl/>
        </w:rPr>
        <w:tab/>
        <w:t>מה זה רוב?</w:t>
      </w:r>
    </w:p>
    <w:p w14:paraId="239B6DFF" w14:textId="77777777" w:rsidR="00EF5B69" w:rsidRPr="00EF5B69" w:rsidRDefault="00EF5B69" w:rsidP="00EF5B69">
      <w:pPr>
        <w:bidi/>
        <w:jc w:val="both"/>
        <w:rPr>
          <w:rFonts w:cs="David" w:hint="cs"/>
          <w:rtl/>
        </w:rPr>
      </w:pPr>
    </w:p>
    <w:p w14:paraId="1CD7A26F"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177F4B27" w14:textId="77777777" w:rsidR="00EF5B69" w:rsidRPr="00EF5B69" w:rsidRDefault="00EF5B69" w:rsidP="00EF5B69">
      <w:pPr>
        <w:bidi/>
        <w:jc w:val="both"/>
        <w:rPr>
          <w:rFonts w:cs="David" w:hint="cs"/>
          <w:rtl/>
        </w:rPr>
      </w:pPr>
    </w:p>
    <w:p w14:paraId="0972CDF2" w14:textId="77777777" w:rsidR="00EF5B69" w:rsidRPr="00EF5B69" w:rsidRDefault="00EF5B69" w:rsidP="00EF5B69">
      <w:pPr>
        <w:bidi/>
        <w:ind w:firstLine="567"/>
        <w:jc w:val="both"/>
        <w:rPr>
          <w:rFonts w:cs="David" w:hint="cs"/>
          <w:rtl/>
        </w:rPr>
      </w:pPr>
      <w:r w:rsidRPr="00EF5B69">
        <w:rPr>
          <w:rFonts w:cs="David" w:hint="cs"/>
          <w:rtl/>
        </w:rPr>
        <w:t>אני חושב שהדוגמא של חבר הכנסת סער יש בה משהו משכנע. לכן, אולי צריך להגיד: חבר הכנסת לא יגלה, פרט לנסיבות חריגות של מילוי תפקידו. חה"כ סער נתן דוגמא של משהו שהוא מתנגד לו, ולכן הוא צריך לגלות את זה.</w:t>
      </w:r>
    </w:p>
    <w:p w14:paraId="145367ED" w14:textId="77777777" w:rsidR="00EF5B69" w:rsidRPr="00EF5B69" w:rsidRDefault="00EF5B69" w:rsidP="00EF5B69">
      <w:pPr>
        <w:bidi/>
        <w:jc w:val="both"/>
        <w:rPr>
          <w:rFonts w:cs="David" w:hint="cs"/>
          <w:rtl/>
        </w:rPr>
      </w:pPr>
    </w:p>
    <w:p w14:paraId="5EC6AC9D" w14:textId="77777777" w:rsidR="00EF5B69" w:rsidRPr="00EF5B69" w:rsidRDefault="00EF5B69" w:rsidP="00EF5B69">
      <w:pPr>
        <w:bidi/>
        <w:jc w:val="both"/>
        <w:rPr>
          <w:rFonts w:cs="David" w:hint="cs"/>
          <w:rtl/>
        </w:rPr>
      </w:pPr>
      <w:r w:rsidRPr="00EF5B69">
        <w:rPr>
          <w:rFonts w:cs="David" w:hint="cs"/>
          <w:u w:val="single"/>
          <w:rtl/>
        </w:rPr>
        <w:t>גדעון סער:</w:t>
      </w:r>
      <w:r w:rsidRPr="00EF5B69">
        <w:rPr>
          <w:rFonts w:cs="David" w:hint="cs"/>
          <w:rtl/>
        </w:rPr>
        <w:t xml:space="preserve"> </w:t>
      </w:r>
    </w:p>
    <w:p w14:paraId="06D8E1C0" w14:textId="77777777" w:rsidR="00EF5B69" w:rsidRPr="00EF5B69" w:rsidRDefault="00EF5B69" w:rsidP="00EF5B69">
      <w:pPr>
        <w:bidi/>
        <w:jc w:val="both"/>
        <w:rPr>
          <w:rFonts w:cs="David" w:hint="cs"/>
          <w:rtl/>
        </w:rPr>
      </w:pPr>
    </w:p>
    <w:p w14:paraId="495926A4" w14:textId="77777777" w:rsidR="00EF5B69" w:rsidRPr="00EF5B69" w:rsidRDefault="00EF5B69" w:rsidP="00EF5B69">
      <w:pPr>
        <w:bidi/>
        <w:ind w:firstLine="567"/>
        <w:jc w:val="both"/>
        <w:rPr>
          <w:rFonts w:cs="David" w:hint="cs"/>
          <w:rtl/>
        </w:rPr>
      </w:pPr>
      <w:r w:rsidRPr="00EF5B69">
        <w:rPr>
          <w:rFonts w:cs="David" w:hint="cs"/>
          <w:rtl/>
        </w:rPr>
        <w:t xml:space="preserve">גם אם  אני תומך בזה. </w:t>
      </w:r>
    </w:p>
    <w:p w14:paraId="7C2C3BA3" w14:textId="77777777" w:rsidR="00EF5B69" w:rsidRPr="00EF5B69" w:rsidRDefault="00EF5B69" w:rsidP="00EF5B69">
      <w:pPr>
        <w:bidi/>
        <w:jc w:val="both"/>
        <w:rPr>
          <w:rFonts w:cs="David" w:hint="cs"/>
          <w:rtl/>
        </w:rPr>
      </w:pPr>
    </w:p>
    <w:p w14:paraId="47F8E928"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331570A2" w14:textId="77777777" w:rsidR="00EF5B69" w:rsidRPr="00EF5B69" w:rsidRDefault="00EF5B69" w:rsidP="00EF5B69">
      <w:pPr>
        <w:bidi/>
        <w:jc w:val="both"/>
        <w:rPr>
          <w:rFonts w:cs="David" w:hint="cs"/>
          <w:rtl/>
        </w:rPr>
      </w:pPr>
    </w:p>
    <w:p w14:paraId="588ECD2B" w14:textId="77777777" w:rsidR="00EF5B69" w:rsidRPr="00EF5B69" w:rsidRDefault="00EF5B69" w:rsidP="00EF5B69">
      <w:pPr>
        <w:bidi/>
        <w:ind w:firstLine="567"/>
        <w:jc w:val="both"/>
        <w:rPr>
          <w:rFonts w:cs="David" w:hint="cs"/>
          <w:rtl/>
        </w:rPr>
      </w:pPr>
      <w:r w:rsidRPr="00EF5B69">
        <w:rPr>
          <w:rFonts w:cs="David" w:hint="cs"/>
          <w:rtl/>
        </w:rPr>
        <w:t xml:space="preserve">בנסיבות חריגות לצורך מילוי תפקידו, חבר כנסת יכול לעשות את זה. </w:t>
      </w:r>
    </w:p>
    <w:p w14:paraId="7961CE0C" w14:textId="77777777" w:rsidR="00EF5B69" w:rsidRPr="00EF5B69" w:rsidRDefault="00EF5B69" w:rsidP="00EF5B69">
      <w:pPr>
        <w:bidi/>
        <w:ind w:firstLine="567"/>
        <w:jc w:val="both"/>
        <w:rPr>
          <w:rFonts w:cs="David" w:hint="cs"/>
          <w:rtl/>
        </w:rPr>
      </w:pPr>
    </w:p>
    <w:p w14:paraId="382AA3FC"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56E1DDAD" w14:textId="77777777" w:rsidR="00EF5B69" w:rsidRPr="00EF5B69" w:rsidRDefault="00EF5B69" w:rsidP="00EF5B69">
      <w:pPr>
        <w:bidi/>
        <w:ind w:firstLine="567"/>
        <w:jc w:val="both"/>
        <w:rPr>
          <w:rFonts w:cs="David" w:hint="cs"/>
          <w:rtl/>
        </w:rPr>
      </w:pPr>
    </w:p>
    <w:p w14:paraId="32021B9A" w14:textId="77777777" w:rsidR="00EF5B69" w:rsidRPr="00EF5B69" w:rsidRDefault="00EF5B69" w:rsidP="00EF5B69">
      <w:pPr>
        <w:bidi/>
        <w:ind w:firstLine="567"/>
        <w:jc w:val="both"/>
        <w:rPr>
          <w:rFonts w:cs="David" w:hint="cs"/>
          <w:rtl/>
        </w:rPr>
      </w:pPr>
      <w:r w:rsidRPr="00EF5B69">
        <w:rPr>
          <w:rFonts w:cs="David" w:hint="cs"/>
          <w:rtl/>
        </w:rPr>
        <w:t xml:space="preserve">אבל אני יכול לומר שכל דבר הוא לצורך מילוי תפקידי. </w:t>
      </w:r>
    </w:p>
    <w:p w14:paraId="15E9B00D" w14:textId="77777777" w:rsidR="00EF5B69" w:rsidRPr="00EF5B69" w:rsidRDefault="00EF5B69" w:rsidP="00EF5B69">
      <w:pPr>
        <w:bidi/>
        <w:ind w:firstLine="567"/>
        <w:jc w:val="both"/>
        <w:rPr>
          <w:rFonts w:cs="David" w:hint="cs"/>
          <w:rtl/>
        </w:rPr>
      </w:pPr>
    </w:p>
    <w:p w14:paraId="411392AD"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26EEDA48" w14:textId="77777777" w:rsidR="00EF5B69" w:rsidRPr="00EF5B69" w:rsidRDefault="00EF5B69" w:rsidP="00EF5B69">
      <w:pPr>
        <w:bidi/>
        <w:jc w:val="both"/>
        <w:rPr>
          <w:rFonts w:cs="David" w:hint="cs"/>
          <w:rtl/>
        </w:rPr>
      </w:pPr>
    </w:p>
    <w:p w14:paraId="3438B10F" w14:textId="77777777" w:rsidR="00EF5B69" w:rsidRPr="00EF5B69" w:rsidRDefault="00EF5B69" w:rsidP="00EF5B69">
      <w:pPr>
        <w:bidi/>
        <w:jc w:val="both"/>
        <w:rPr>
          <w:rFonts w:cs="David" w:hint="cs"/>
          <w:rtl/>
        </w:rPr>
      </w:pPr>
      <w:r w:rsidRPr="00EF5B69">
        <w:rPr>
          <w:rFonts w:cs="David" w:hint="cs"/>
          <w:rtl/>
        </w:rPr>
        <w:tab/>
        <w:t xml:space="preserve">לכן אני מדבר על נסיבות חריגות. ועדת האתיקה תחליט אז אם הנסיבות האלה היו חריגות או לא. </w:t>
      </w:r>
    </w:p>
    <w:p w14:paraId="7DED4910" w14:textId="77777777" w:rsidR="00EF5B69" w:rsidRPr="00EF5B69" w:rsidRDefault="00EF5B69" w:rsidP="00EF5B69">
      <w:pPr>
        <w:bidi/>
        <w:jc w:val="both"/>
        <w:rPr>
          <w:rFonts w:cs="David" w:hint="cs"/>
          <w:rtl/>
        </w:rPr>
      </w:pPr>
    </w:p>
    <w:p w14:paraId="1318E8FF"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3DAF2D9E" w14:textId="77777777" w:rsidR="00EF5B69" w:rsidRPr="00EF5B69" w:rsidRDefault="00EF5B69" w:rsidP="00EF5B69">
      <w:pPr>
        <w:bidi/>
        <w:ind w:firstLine="567"/>
        <w:jc w:val="both"/>
        <w:rPr>
          <w:rFonts w:cs="David" w:hint="cs"/>
          <w:rtl/>
        </w:rPr>
      </w:pPr>
    </w:p>
    <w:p w14:paraId="0475DBF8" w14:textId="77777777" w:rsidR="00EF5B69" w:rsidRPr="00EF5B69" w:rsidRDefault="00EF5B69" w:rsidP="00EF5B69">
      <w:pPr>
        <w:bidi/>
        <w:ind w:firstLine="567"/>
        <w:jc w:val="both"/>
        <w:rPr>
          <w:rFonts w:cs="David" w:hint="cs"/>
          <w:rtl/>
        </w:rPr>
      </w:pPr>
      <w:r w:rsidRPr="00EF5B69">
        <w:rPr>
          <w:rFonts w:cs="David" w:hint="cs"/>
          <w:rtl/>
        </w:rPr>
        <w:t xml:space="preserve">אני חושש מאוד מהסעיפים הללו. אני מרגיש, כי לחברי הכנסת כמעט לא נותר דבר ואנו הולכים ומצמצמים את תחום ההתנהלות שלהם. </w:t>
      </w:r>
    </w:p>
    <w:p w14:paraId="38847D34" w14:textId="77777777" w:rsidR="00EF5B69" w:rsidRPr="00EF5B69" w:rsidRDefault="00EF5B69" w:rsidP="00EF5B69">
      <w:pPr>
        <w:bidi/>
        <w:jc w:val="both"/>
        <w:rPr>
          <w:rFonts w:cs="David" w:hint="cs"/>
          <w:rtl/>
        </w:rPr>
      </w:pPr>
    </w:p>
    <w:p w14:paraId="4DC41200"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75F3693B" w14:textId="77777777" w:rsidR="00EF5B69" w:rsidRPr="00EF5B69" w:rsidRDefault="00EF5B69" w:rsidP="00EF5B69">
      <w:pPr>
        <w:bidi/>
        <w:jc w:val="both"/>
        <w:rPr>
          <w:rFonts w:cs="David" w:hint="cs"/>
          <w:rtl/>
        </w:rPr>
      </w:pPr>
    </w:p>
    <w:p w14:paraId="1618F778" w14:textId="77777777" w:rsidR="00EF5B69" w:rsidRPr="00EF5B69" w:rsidRDefault="00EF5B69" w:rsidP="00EF5B69">
      <w:pPr>
        <w:bidi/>
        <w:ind w:firstLine="567"/>
        <w:jc w:val="both"/>
        <w:rPr>
          <w:rFonts w:cs="David" w:hint="cs"/>
          <w:rtl/>
        </w:rPr>
      </w:pPr>
      <w:r w:rsidRPr="00EF5B69">
        <w:rPr>
          <w:rFonts w:cs="David" w:hint="cs"/>
          <w:rtl/>
        </w:rPr>
        <w:t xml:space="preserve">צריך לשים לב שאנו מדברים על: גילויו אסור על פי כל דין. אנחנו רק מוסיפים היבט אתי. על פי הדין אסור לו למסור את המידע. אם הוא מוסר את המידע בנסיבות של </w:t>
      </w:r>
      <w:proofErr w:type="spellStart"/>
      <w:r w:rsidRPr="00EF5B69">
        <w:rPr>
          <w:rFonts w:cs="David" w:hint="cs"/>
          <w:rtl/>
        </w:rPr>
        <w:t>שטאובר</w:t>
      </w:r>
      <w:proofErr w:type="spellEnd"/>
      <w:r w:rsidRPr="00EF5B69">
        <w:rPr>
          <w:rFonts w:cs="David" w:hint="cs"/>
          <w:rtl/>
        </w:rPr>
        <w:t xml:space="preserve"> על דוכן ובית המשפט אישר את זה, אז בסדר. בנסיבות שאסור על פי דין בכל מקרה והוא עושה זאת בכל זאת בתוקף נסיבות חריגות הקשורות למילוי תפקידו, אז זו לא צריכה להיות בעיה אתית. </w:t>
      </w:r>
    </w:p>
    <w:p w14:paraId="56DA73F5" w14:textId="77777777" w:rsidR="00EF5B69" w:rsidRPr="00EF5B69" w:rsidRDefault="00EF5B69" w:rsidP="00EF5B69">
      <w:pPr>
        <w:bidi/>
        <w:jc w:val="both"/>
        <w:rPr>
          <w:rFonts w:cs="David" w:hint="cs"/>
          <w:rtl/>
        </w:rPr>
      </w:pPr>
    </w:p>
    <w:p w14:paraId="159F7525"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r w:rsidRPr="00EF5B69">
        <w:rPr>
          <w:rFonts w:cs="David" w:hint="cs"/>
          <w:rtl/>
        </w:rPr>
        <w:t xml:space="preserve"> </w:t>
      </w:r>
    </w:p>
    <w:p w14:paraId="215DB894" w14:textId="77777777" w:rsidR="00EF5B69" w:rsidRPr="00EF5B69" w:rsidRDefault="00EF5B69" w:rsidP="00EF5B69">
      <w:pPr>
        <w:bidi/>
        <w:jc w:val="both"/>
        <w:rPr>
          <w:rFonts w:cs="David" w:hint="cs"/>
          <w:rtl/>
        </w:rPr>
      </w:pPr>
    </w:p>
    <w:p w14:paraId="237EB8B8" w14:textId="77777777" w:rsidR="00EF5B69" w:rsidRPr="00EF5B69" w:rsidRDefault="00EF5B69" w:rsidP="00EF5B69">
      <w:pPr>
        <w:bidi/>
        <w:ind w:firstLine="567"/>
        <w:jc w:val="both"/>
        <w:rPr>
          <w:rFonts w:cs="David" w:hint="cs"/>
          <w:rtl/>
        </w:rPr>
      </w:pPr>
      <w:r w:rsidRPr="00EF5B69">
        <w:rPr>
          <w:rFonts w:cs="David" w:hint="cs"/>
          <w:rtl/>
        </w:rPr>
        <w:t>לאחרונה גיליתי שבוועדת חוץ וביטחון מחתימים את חברי הכנסת על טופס איסור גילוי. הבנתי שיש עוד ישיבות משנה חסויות של ועדות אחרות, ששם גם כן יש טופס כזה.</w:t>
      </w:r>
    </w:p>
    <w:p w14:paraId="4F81321A" w14:textId="77777777" w:rsidR="00EF5B69" w:rsidRPr="00EF5B69" w:rsidRDefault="00EF5B69" w:rsidP="00EF5B69">
      <w:pPr>
        <w:bidi/>
        <w:jc w:val="both"/>
        <w:rPr>
          <w:rFonts w:cs="David" w:hint="cs"/>
          <w:rtl/>
        </w:rPr>
      </w:pPr>
    </w:p>
    <w:p w14:paraId="2A6BDF52" w14:textId="77777777" w:rsidR="00EF5B69" w:rsidRPr="00EF5B69" w:rsidRDefault="00EF5B69" w:rsidP="00EF5B69">
      <w:pPr>
        <w:bidi/>
        <w:jc w:val="both"/>
        <w:rPr>
          <w:rFonts w:cs="David" w:hint="cs"/>
          <w:rtl/>
        </w:rPr>
      </w:pPr>
      <w:r w:rsidRPr="00EF5B69">
        <w:rPr>
          <w:rFonts w:cs="David" w:hint="cs"/>
          <w:u w:val="single"/>
          <w:rtl/>
        </w:rPr>
        <w:t>גדעון סער:</w:t>
      </w:r>
    </w:p>
    <w:p w14:paraId="07631865" w14:textId="77777777" w:rsidR="00EF5B69" w:rsidRPr="00EF5B69" w:rsidRDefault="00EF5B69" w:rsidP="00EF5B69">
      <w:pPr>
        <w:bidi/>
        <w:jc w:val="both"/>
        <w:rPr>
          <w:rFonts w:cs="David" w:hint="cs"/>
          <w:rtl/>
        </w:rPr>
      </w:pPr>
    </w:p>
    <w:p w14:paraId="7FAB98BA" w14:textId="77777777" w:rsidR="00EF5B69" w:rsidRPr="00EF5B69" w:rsidRDefault="00EF5B69" w:rsidP="00EF5B69">
      <w:pPr>
        <w:bidi/>
        <w:jc w:val="both"/>
        <w:rPr>
          <w:rFonts w:cs="David" w:hint="cs"/>
          <w:rtl/>
        </w:rPr>
      </w:pPr>
      <w:r w:rsidRPr="00EF5B69">
        <w:rPr>
          <w:rFonts w:cs="David" w:hint="cs"/>
          <w:rtl/>
        </w:rPr>
        <w:tab/>
        <w:t>ועדות משנה זה דבר אחר. בוועדת חוץ וביטחון אני לא יודע אל איזה טופס מחתימים את חברי הכנסת, אבל כאשר הם מגיעים אחר כך לישיבות הסיעות הם מעדכנים את הסיעות מה דיבר ראש הממשלה בנושא המדיני. האם עולה על הדעת, שהסיעות יכולות לקיים דיון מדיני בלי זה?</w:t>
      </w:r>
    </w:p>
    <w:p w14:paraId="750F270E" w14:textId="77777777" w:rsidR="00EF5B69" w:rsidRPr="00EF5B69" w:rsidRDefault="00EF5B69" w:rsidP="00EF5B69">
      <w:pPr>
        <w:bidi/>
        <w:jc w:val="both"/>
        <w:rPr>
          <w:rFonts w:cs="David" w:hint="cs"/>
          <w:rtl/>
        </w:rPr>
      </w:pPr>
    </w:p>
    <w:p w14:paraId="615A3E4B"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5E14A6F9" w14:textId="77777777" w:rsidR="00EF5B69" w:rsidRPr="00EF5B69" w:rsidRDefault="00EF5B69" w:rsidP="00EF5B69">
      <w:pPr>
        <w:bidi/>
        <w:jc w:val="both"/>
        <w:rPr>
          <w:rFonts w:cs="David" w:hint="cs"/>
          <w:rtl/>
        </w:rPr>
      </w:pPr>
    </w:p>
    <w:p w14:paraId="59569597" w14:textId="77777777" w:rsidR="00EF5B69" w:rsidRPr="00EF5B69" w:rsidRDefault="00EF5B69" w:rsidP="00EF5B69">
      <w:pPr>
        <w:bidi/>
        <w:jc w:val="both"/>
        <w:rPr>
          <w:rFonts w:cs="David" w:hint="cs"/>
          <w:rtl/>
        </w:rPr>
      </w:pPr>
      <w:r w:rsidRPr="00EF5B69">
        <w:rPr>
          <w:rFonts w:cs="David" w:hint="cs"/>
          <w:rtl/>
        </w:rPr>
        <w:tab/>
        <w:t xml:space="preserve">אבל אחר כך יש גם תדרוך לכתבים. </w:t>
      </w:r>
    </w:p>
    <w:p w14:paraId="69B5BAB6" w14:textId="77777777" w:rsidR="00EF5B69" w:rsidRPr="00EF5B69" w:rsidRDefault="00EF5B69" w:rsidP="00EF5B69">
      <w:pPr>
        <w:bidi/>
        <w:jc w:val="both"/>
        <w:rPr>
          <w:rFonts w:cs="David" w:hint="cs"/>
          <w:rtl/>
        </w:rPr>
      </w:pPr>
    </w:p>
    <w:p w14:paraId="7BC8D7CB" w14:textId="77777777" w:rsidR="00EF5B69" w:rsidRPr="00EF5B69" w:rsidRDefault="00EF5B69" w:rsidP="00EF5B69">
      <w:pPr>
        <w:bidi/>
        <w:jc w:val="both"/>
        <w:rPr>
          <w:rFonts w:cs="David" w:hint="cs"/>
          <w:rtl/>
        </w:rPr>
      </w:pPr>
      <w:r w:rsidRPr="00EF5B69">
        <w:rPr>
          <w:rFonts w:cs="David" w:hint="cs"/>
          <w:u w:val="single"/>
          <w:rtl/>
        </w:rPr>
        <w:t>גדעון סער:</w:t>
      </w:r>
    </w:p>
    <w:p w14:paraId="630B745D" w14:textId="77777777" w:rsidR="00EF5B69" w:rsidRPr="00EF5B69" w:rsidRDefault="00EF5B69" w:rsidP="00EF5B69">
      <w:pPr>
        <w:bidi/>
        <w:jc w:val="both"/>
        <w:rPr>
          <w:rFonts w:cs="David" w:hint="cs"/>
          <w:rtl/>
        </w:rPr>
      </w:pPr>
    </w:p>
    <w:p w14:paraId="497C0A19" w14:textId="77777777" w:rsidR="00EF5B69" w:rsidRPr="00EF5B69" w:rsidRDefault="00EF5B69" w:rsidP="00EF5B69">
      <w:pPr>
        <w:bidi/>
        <w:jc w:val="both"/>
        <w:rPr>
          <w:rFonts w:cs="David" w:hint="cs"/>
          <w:rtl/>
        </w:rPr>
      </w:pPr>
      <w:r w:rsidRPr="00EF5B69">
        <w:rPr>
          <w:rFonts w:cs="David" w:hint="cs"/>
          <w:rtl/>
        </w:rPr>
        <w:tab/>
        <w:t xml:space="preserve">אבל אני לא יודע אם הם בודקים מה היה בתדרוך, מה אמר דובר הכנסת, האם הם יכולים לחרוג ממה שדובר הכנסת אמר. אנחנו לא מדברים על סודות מדינה. ההיסטוריה הוכיחה, שהיו דברים שחברי הכנסת כולל מוועדת חוץ וביטחון ערבו בהם, דברים בעלי אופי מבצעי. ועדת חוץ וביטחון גם עוסקת בנושאים מדיניים. זה נכון שהדין לא עושה הבחנה בין שני הדברים האלה.  </w:t>
      </w:r>
    </w:p>
    <w:p w14:paraId="369C33A7" w14:textId="77777777" w:rsidR="00EF5B69" w:rsidRPr="00EF5B69" w:rsidRDefault="00EF5B69" w:rsidP="00EF5B69">
      <w:pPr>
        <w:bidi/>
        <w:jc w:val="both"/>
        <w:rPr>
          <w:rFonts w:cs="David" w:hint="cs"/>
          <w:rtl/>
        </w:rPr>
      </w:pPr>
    </w:p>
    <w:p w14:paraId="21766DF4"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5764ECC6" w14:textId="77777777" w:rsidR="00EF5B69" w:rsidRPr="00EF5B69" w:rsidRDefault="00EF5B69" w:rsidP="00EF5B69">
      <w:pPr>
        <w:bidi/>
        <w:jc w:val="both"/>
        <w:rPr>
          <w:rFonts w:cs="David" w:hint="cs"/>
          <w:rtl/>
        </w:rPr>
      </w:pPr>
    </w:p>
    <w:p w14:paraId="55DC5E8A" w14:textId="77777777" w:rsidR="00EF5B69" w:rsidRPr="00EF5B69" w:rsidRDefault="00EF5B69" w:rsidP="00EF5B69">
      <w:pPr>
        <w:bidi/>
        <w:jc w:val="both"/>
        <w:rPr>
          <w:rFonts w:cs="David" w:hint="cs"/>
          <w:rtl/>
        </w:rPr>
      </w:pPr>
      <w:r w:rsidRPr="00EF5B69">
        <w:rPr>
          <w:rFonts w:cs="David" w:hint="cs"/>
          <w:rtl/>
        </w:rPr>
        <w:tab/>
        <w:t xml:space="preserve">השאלה היא, האם הסעיף הזה לא יהיה אות מתה בספר האתיקה. </w:t>
      </w:r>
    </w:p>
    <w:p w14:paraId="0223C295" w14:textId="77777777" w:rsidR="00EF5B69" w:rsidRPr="00EF5B69" w:rsidRDefault="00EF5B69" w:rsidP="00EF5B69">
      <w:pPr>
        <w:bidi/>
        <w:jc w:val="both"/>
        <w:rPr>
          <w:rFonts w:cs="David" w:hint="cs"/>
          <w:rtl/>
        </w:rPr>
      </w:pPr>
    </w:p>
    <w:p w14:paraId="30EC7791" w14:textId="77777777" w:rsidR="00EF5B69" w:rsidRPr="00EF5B69" w:rsidRDefault="00EF5B69" w:rsidP="00EF5B69">
      <w:pPr>
        <w:bidi/>
        <w:jc w:val="both"/>
        <w:rPr>
          <w:rFonts w:cs="David" w:hint="cs"/>
          <w:rtl/>
        </w:rPr>
      </w:pPr>
      <w:r w:rsidRPr="00EF5B69">
        <w:rPr>
          <w:rFonts w:cs="David" w:hint="cs"/>
          <w:u w:val="single"/>
          <w:rtl/>
        </w:rPr>
        <w:t>גדעון סער:</w:t>
      </w:r>
    </w:p>
    <w:p w14:paraId="7AB3BA4F" w14:textId="77777777" w:rsidR="00EF5B69" w:rsidRPr="00EF5B69" w:rsidRDefault="00EF5B69" w:rsidP="00EF5B69">
      <w:pPr>
        <w:bidi/>
        <w:jc w:val="both"/>
        <w:rPr>
          <w:rFonts w:cs="David" w:hint="cs"/>
          <w:rtl/>
        </w:rPr>
      </w:pPr>
    </w:p>
    <w:p w14:paraId="5BFF683A" w14:textId="77777777" w:rsidR="00EF5B69" w:rsidRPr="00EF5B69" w:rsidRDefault="00EF5B69" w:rsidP="00EF5B69">
      <w:pPr>
        <w:bidi/>
        <w:ind w:firstLine="567"/>
        <w:jc w:val="both"/>
        <w:rPr>
          <w:rFonts w:cs="David" w:hint="cs"/>
          <w:rtl/>
        </w:rPr>
      </w:pPr>
      <w:r w:rsidRPr="00EF5B69">
        <w:rPr>
          <w:rFonts w:cs="David" w:hint="cs"/>
          <w:rtl/>
        </w:rPr>
        <w:t xml:space="preserve">אני מציע, שלישיבה הבאה נקבל רשימה מהלשכה המשפטית של כל הוראות הדין שאוסרות מסירת מידע. תנו לנו פרספקטיבה לדיון הזה. </w:t>
      </w:r>
    </w:p>
    <w:p w14:paraId="704E58E7" w14:textId="77777777" w:rsidR="00EF5B69" w:rsidRPr="00EF5B69" w:rsidRDefault="00EF5B69" w:rsidP="00EF5B69">
      <w:pPr>
        <w:bidi/>
        <w:ind w:firstLine="567"/>
        <w:jc w:val="both"/>
        <w:rPr>
          <w:rFonts w:cs="David" w:hint="cs"/>
          <w:rtl/>
        </w:rPr>
      </w:pPr>
    </w:p>
    <w:p w14:paraId="08B57BF9"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3561C238" w14:textId="77777777" w:rsidR="00EF5B69" w:rsidRPr="00EF5B69" w:rsidRDefault="00EF5B69" w:rsidP="00EF5B69">
      <w:pPr>
        <w:bidi/>
        <w:jc w:val="both"/>
        <w:rPr>
          <w:rFonts w:cs="David" w:hint="cs"/>
          <w:rtl/>
        </w:rPr>
      </w:pPr>
    </w:p>
    <w:p w14:paraId="0264B21E" w14:textId="77777777" w:rsidR="00EF5B69" w:rsidRPr="00EF5B69" w:rsidRDefault="00EF5B69" w:rsidP="00EF5B69">
      <w:pPr>
        <w:bidi/>
        <w:jc w:val="both"/>
        <w:rPr>
          <w:rFonts w:cs="David" w:hint="cs"/>
          <w:rtl/>
        </w:rPr>
      </w:pPr>
      <w:r w:rsidRPr="00EF5B69">
        <w:rPr>
          <w:rFonts w:cs="David" w:hint="cs"/>
          <w:rtl/>
        </w:rPr>
        <w:tab/>
        <w:t xml:space="preserve">אנו עוברים לסעיף 30: </w:t>
      </w:r>
    </w:p>
    <w:p w14:paraId="6C11DF38" w14:textId="77777777" w:rsidR="00EF5B69" w:rsidRPr="00EF5B69" w:rsidRDefault="00EF5B69" w:rsidP="00EF5B69">
      <w:pPr>
        <w:numPr>
          <w:ilvl w:val="0"/>
          <w:numId w:val="1"/>
        </w:numPr>
        <w:overflowPunct w:val="0"/>
        <w:autoSpaceDE w:val="0"/>
        <w:autoSpaceDN w:val="0"/>
        <w:bidi/>
        <w:adjustRightInd w:val="0"/>
        <w:ind w:right="0"/>
        <w:jc w:val="both"/>
        <w:textAlignment w:val="baseline"/>
        <w:rPr>
          <w:rFonts w:cs="David" w:hint="cs"/>
          <w:rtl/>
        </w:rPr>
      </w:pPr>
      <w:r w:rsidRPr="00EF5B69">
        <w:rPr>
          <w:rFonts w:cs="David" w:hint="cs"/>
          <w:rtl/>
        </w:rPr>
        <w:t xml:space="preserve">בסעיף זה, "מנהל כללי" </w:t>
      </w:r>
      <w:r w:rsidRPr="00EF5B69">
        <w:rPr>
          <w:rFonts w:cs="David"/>
          <w:rtl/>
        </w:rPr>
        <w:t>–</w:t>
      </w:r>
      <w:r w:rsidRPr="00EF5B69">
        <w:rPr>
          <w:rFonts w:cs="David" w:hint="cs"/>
          <w:rtl/>
        </w:rPr>
        <w:t xml:space="preserve"> לרבות בעל משרה מקבילה למשרת מנהל כללי.</w:t>
      </w:r>
    </w:p>
    <w:p w14:paraId="04AD5BA4" w14:textId="77777777" w:rsidR="00EF5B69" w:rsidRPr="00EF5B69" w:rsidRDefault="00EF5B69" w:rsidP="00EF5B69">
      <w:pPr>
        <w:numPr>
          <w:ilvl w:val="0"/>
          <w:numId w:val="1"/>
        </w:numPr>
        <w:overflowPunct w:val="0"/>
        <w:autoSpaceDE w:val="0"/>
        <w:autoSpaceDN w:val="0"/>
        <w:bidi/>
        <w:adjustRightInd w:val="0"/>
        <w:ind w:right="0"/>
        <w:jc w:val="both"/>
        <w:textAlignment w:val="baseline"/>
        <w:rPr>
          <w:rFonts w:cs="David" w:hint="cs"/>
        </w:rPr>
      </w:pPr>
      <w:r w:rsidRPr="00EF5B69">
        <w:rPr>
          <w:rFonts w:cs="David" w:hint="cs"/>
          <w:rtl/>
        </w:rPr>
        <w:t xml:space="preserve">לבר הכנסת המבקש לפעול אצל רשות ציבורית למען גוף או אדם מסוים, יפנה בבקשה מנומקת בכתב אל המנהל הכללי של הרשות הציבורית, או אל עובד הרשות הציבורית עם העתק למנהל הכללי.במסגרת הפנייה, חבר הכנסת ייתן דעתו גם לשאלה, האם מדובר בתופעה רווחת, שראוי להפנות אליה את תשומת הלב של הרשות הציבורית במגמה לשפר את המצב באופן כללי. </w:t>
      </w:r>
    </w:p>
    <w:p w14:paraId="09A1432D" w14:textId="77777777" w:rsidR="00EF5B69" w:rsidRPr="00EF5B69" w:rsidRDefault="00EF5B69" w:rsidP="00EF5B69">
      <w:pPr>
        <w:numPr>
          <w:ilvl w:val="0"/>
          <w:numId w:val="1"/>
        </w:numPr>
        <w:overflowPunct w:val="0"/>
        <w:autoSpaceDE w:val="0"/>
        <w:autoSpaceDN w:val="0"/>
        <w:bidi/>
        <w:adjustRightInd w:val="0"/>
        <w:ind w:right="0"/>
        <w:jc w:val="both"/>
        <w:textAlignment w:val="baseline"/>
        <w:rPr>
          <w:rFonts w:cs="David" w:hint="cs"/>
        </w:rPr>
      </w:pPr>
      <w:r w:rsidRPr="00EF5B69">
        <w:rPr>
          <w:rFonts w:cs="David" w:hint="cs"/>
          <w:rtl/>
        </w:rPr>
        <w:t>על אף האמור בסעיף קטן (ב), חבר הכנסת לא י תערב אצל רשות ציבורית בעניינים אלה-</w:t>
      </w:r>
    </w:p>
    <w:p w14:paraId="0A9AC95A" w14:textId="77777777" w:rsidR="00EF5B69" w:rsidRPr="00EF5B69" w:rsidRDefault="00EF5B69" w:rsidP="00EF5B69">
      <w:pPr>
        <w:numPr>
          <w:ilvl w:val="1"/>
          <w:numId w:val="1"/>
        </w:numPr>
        <w:overflowPunct w:val="0"/>
        <w:autoSpaceDE w:val="0"/>
        <w:autoSpaceDN w:val="0"/>
        <w:bidi/>
        <w:adjustRightInd w:val="0"/>
        <w:ind w:right="0"/>
        <w:jc w:val="both"/>
        <w:textAlignment w:val="baseline"/>
        <w:rPr>
          <w:rFonts w:cs="David" w:hint="cs"/>
          <w:rtl/>
        </w:rPr>
      </w:pPr>
      <w:r w:rsidRPr="00EF5B69">
        <w:rPr>
          <w:rFonts w:cs="David" w:hint="cs"/>
          <w:rtl/>
        </w:rPr>
        <w:t>הליך פלילי בעניינו של גוף או אדם מסוים, או כל הליך אחר התלוי ועומד בפני ערכאה שיפוטית.</w:t>
      </w:r>
    </w:p>
    <w:p w14:paraId="6F2B376B" w14:textId="77777777" w:rsidR="00EF5B69" w:rsidRPr="00EF5B69" w:rsidRDefault="00EF5B69" w:rsidP="00EF5B69">
      <w:pPr>
        <w:numPr>
          <w:ilvl w:val="1"/>
          <w:numId w:val="1"/>
        </w:numPr>
        <w:overflowPunct w:val="0"/>
        <w:autoSpaceDE w:val="0"/>
        <w:autoSpaceDN w:val="0"/>
        <w:bidi/>
        <w:adjustRightInd w:val="0"/>
        <w:ind w:right="0"/>
        <w:jc w:val="both"/>
        <w:textAlignment w:val="baseline"/>
        <w:rPr>
          <w:rFonts w:cs="David" w:hint="cs"/>
        </w:rPr>
      </w:pPr>
      <w:r w:rsidRPr="00EF5B69">
        <w:rPr>
          <w:rFonts w:cs="David" w:hint="cs"/>
          <w:rtl/>
        </w:rPr>
        <w:t xml:space="preserve">מכרז מטעם רשות ציבורית לביצוע עסקה בטובין או במקרקעין, או לביצוע עבודה או לרכישת שירותים. </w:t>
      </w:r>
    </w:p>
    <w:p w14:paraId="67F9E6C6" w14:textId="77777777" w:rsidR="00EF5B69" w:rsidRPr="00EF5B69" w:rsidRDefault="00EF5B69" w:rsidP="00EF5B69">
      <w:pPr>
        <w:numPr>
          <w:ilvl w:val="1"/>
          <w:numId w:val="1"/>
        </w:numPr>
        <w:overflowPunct w:val="0"/>
        <w:autoSpaceDE w:val="0"/>
        <w:autoSpaceDN w:val="0"/>
        <w:bidi/>
        <w:adjustRightInd w:val="0"/>
        <w:ind w:right="0"/>
        <w:jc w:val="both"/>
        <w:textAlignment w:val="baseline"/>
        <w:rPr>
          <w:rFonts w:cs="David" w:hint="cs"/>
        </w:rPr>
      </w:pPr>
      <w:r w:rsidRPr="00EF5B69">
        <w:rPr>
          <w:rFonts w:cs="David" w:hint="cs"/>
          <w:rtl/>
        </w:rPr>
        <w:t>קבלת זיכיון, רישיון או היתר.</w:t>
      </w:r>
    </w:p>
    <w:p w14:paraId="79173123" w14:textId="77777777" w:rsidR="00EF5B69" w:rsidRPr="00EF5B69" w:rsidRDefault="00EF5B69" w:rsidP="00EF5B69">
      <w:pPr>
        <w:numPr>
          <w:ilvl w:val="1"/>
          <w:numId w:val="1"/>
        </w:numPr>
        <w:overflowPunct w:val="0"/>
        <w:autoSpaceDE w:val="0"/>
        <w:autoSpaceDN w:val="0"/>
        <w:bidi/>
        <w:adjustRightInd w:val="0"/>
        <w:ind w:right="0"/>
        <w:jc w:val="both"/>
        <w:textAlignment w:val="baseline"/>
        <w:rPr>
          <w:rFonts w:cs="David" w:hint="cs"/>
        </w:rPr>
      </w:pPr>
      <w:r w:rsidRPr="00EF5B69">
        <w:rPr>
          <w:rFonts w:cs="David" w:hint="cs"/>
          <w:rtl/>
        </w:rPr>
        <w:t xml:space="preserve">קבלת תמיכה כספית או טובת הנאה עסקית אחרת. </w:t>
      </w:r>
    </w:p>
    <w:p w14:paraId="09C50B8C" w14:textId="77777777" w:rsidR="00EF5B69" w:rsidRPr="00EF5B69" w:rsidRDefault="00EF5B69" w:rsidP="00EF5B69">
      <w:pPr>
        <w:numPr>
          <w:ilvl w:val="1"/>
          <w:numId w:val="1"/>
        </w:numPr>
        <w:overflowPunct w:val="0"/>
        <w:autoSpaceDE w:val="0"/>
        <w:autoSpaceDN w:val="0"/>
        <w:bidi/>
        <w:adjustRightInd w:val="0"/>
        <w:ind w:right="0"/>
        <w:jc w:val="both"/>
        <w:textAlignment w:val="baseline"/>
        <w:rPr>
          <w:rFonts w:cs="David" w:hint="cs"/>
        </w:rPr>
      </w:pPr>
      <w:r w:rsidRPr="00EF5B69">
        <w:rPr>
          <w:rFonts w:cs="David" w:hint="cs"/>
          <w:rtl/>
        </w:rPr>
        <w:t>הליך למינוי אדם למשרה ברשות ציבורית, למעט מכתב המלצה המתבסס על קשר עבודה אישי.</w:t>
      </w:r>
    </w:p>
    <w:p w14:paraId="6758A8D6" w14:textId="77777777" w:rsidR="00EF5B69" w:rsidRPr="00EF5B69" w:rsidRDefault="00EF5B69" w:rsidP="00EF5B69">
      <w:pPr>
        <w:bidi/>
        <w:jc w:val="both"/>
        <w:rPr>
          <w:rFonts w:cs="David" w:hint="cs"/>
          <w:rtl/>
        </w:rPr>
      </w:pPr>
    </w:p>
    <w:p w14:paraId="4F5215AC"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r w:rsidRPr="00EF5B69">
        <w:rPr>
          <w:rFonts w:cs="David" w:hint="cs"/>
          <w:rtl/>
        </w:rPr>
        <w:t xml:space="preserve"> </w:t>
      </w:r>
    </w:p>
    <w:p w14:paraId="1B1651F6" w14:textId="77777777" w:rsidR="00EF5B69" w:rsidRPr="00EF5B69" w:rsidRDefault="00EF5B69" w:rsidP="00EF5B69">
      <w:pPr>
        <w:bidi/>
        <w:ind w:firstLine="567"/>
        <w:jc w:val="both"/>
        <w:rPr>
          <w:rFonts w:cs="David" w:hint="cs"/>
          <w:rtl/>
        </w:rPr>
      </w:pPr>
    </w:p>
    <w:p w14:paraId="4253021D" w14:textId="77777777" w:rsidR="00EF5B69" w:rsidRPr="00EF5B69" w:rsidRDefault="00EF5B69" w:rsidP="00EF5B69">
      <w:pPr>
        <w:bidi/>
        <w:ind w:firstLine="567"/>
        <w:jc w:val="both"/>
        <w:rPr>
          <w:rFonts w:cs="David" w:hint="cs"/>
          <w:rtl/>
        </w:rPr>
      </w:pPr>
      <w:r w:rsidRPr="00EF5B69">
        <w:rPr>
          <w:rFonts w:cs="David" w:hint="cs"/>
          <w:rtl/>
        </w:rPr>
        <w:t xml:space="preserve">בשלב הראשון של הכנת הטיוטה, חשבנו בוועדה שהתופעה שחבר כנסת מקבל פנייה מאחד מבוחריו בעניין ספציפי והוא בא בדברים עם פקיד באחד מהמשרדים כדי לפתור את הבעיה, זה יוצר רושם של השגת דבר הודות למעמד הפוליטי של חבר הכנסת. אמנם זה עוזר לאזרח, זה יכול להוציא פקק ולגרום לזירוז הטיפול, אבל יש בזה בעייתיות. אמרו לנו שזו גזירה שחברי הכנסת לא יכולים לעמוד בה, כי חלק גדול מהפעילות שלהם במסגרת תפקידם זה לעסוק בפניות כאלה. לכן, הוספנו כמה דרישות. </w:t>
      </w:r>
    </w:p>
    <w:p w14:paraId="0584F1C6" w14:textId="77777777" w:rsidR="00EF5B69" w:rsidRPr="00EF5B69" w:rsidRDefault="00EF5B69" w:rsidP="00EF5B69">
      <w:pPr>
        <w:bidi/>
        <w:ind w:firstLine="567"/>
        <w:jc w:val="both"/>
        <w:rPr>
          <w:rFonts w:cs="David" w:hint="cs"/>
          <w:rtl/>
        </w:rPr>
      </w:pPr>
    </w:p>
    <w:p w14:paraId="583BE73C" w14:textId="77777777" w:rsidR="00EF5B69" w:rsidRPr="00EF5B69" w:rsidRDefault="00EF5B69" w:rsidP="00EF5B69">
      <w:pPr>
        <w:bidi/>
        <w:ind w:firstLine="567"/>
        <w:jc w:val="both"/>
        <w:rPr>
          <w:rFonts w:cs="David" w:hint="cs"/>
          <w:rtl/>
        </w:rPr>
      </w:pPr>
      <w:r w:rsidRPr="00EF5B69">
        <w:rPr>
          <w:rFonts w:cs="David" w:hint="cs"/>
          <w:rtl/>
        </w:rPr>
        <w:t xml:space="preserve">ביקשנו שזה ייעשה בפניה בכתב עם העתק למנהל הכללי, כדי שתהיה איזו בקרה על הפעולות האלה. שנית, ביקשנו שכאשר חבר כנסת פונה בשם אדם מסוים, יש לבדוק האם מדובר בתופעה ולא רק בסיפור של אותו פלוני. לכן, הכתובת היא המנכ"ל שיוכל להתעסק בתופעה הכללית. </w:t>
      </w:r>
    </w:p>
    <w:p w14:paraId="0D22CC61" w14:textId="77777777" w:rsidR="00EF5B69" w:rsidRPr="00EF5B69" w:rsidRDefault="00EF5B69" w:rsidP="00EF5B69">
      <w:pPr>
        <w:bidi/>
        <w:jc w:val="both"/>
        <w:rPr>
          <w:rFonts w:cs="David" w:hint="cs"/>
          <w:rtl/>
        </w:rPr>
      </w:pPr>
    </w:p>
    <w:p w14:paraId="0B076814"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36307BA4" w14:textId="77777777" w:rsidR="00EF5B69" w:rsidRPr="00EF5B69" w:rsidRDefault="00EF5B69" w:rsidP="00EF5B69">
      <w:pPr>
        <w:bidi/>
        <w:jc w:val="both"/>
        <w:rPr>
          <w:rFonts w:cs="David" w:hint="cs"/>
          <w:rtl/>
        </w:rPr>
      </w:pPr>
    </w:p>
    <w:p w14:paraId="7D041B24" w14:textId="77777777" w:rsidR="00EF5B69" w:rsidRPr="00EF5B69" w:rsidRDefault="00EF5B69" w:rsidP="00EF5B69">
      <w:pPr>
        <w:bidi/>
        <w:jc w:val="both"/>
        <w:rPr>
          <w:rFonts w:cs="David" w:hint="cs"/>
          <w:rtl/>
        </w:rPr>
      </w:pPr>
      <w:r w:rsidRPr="00EF5B69">
        <w:rPr>
          <w:rFonts w:cs="David" w:hint="cs"/>
          <w:rtl/>
        </w:rPr>
        <w:tab/>
        <w:t>ואם לא מדובר בתופעה כללית אלא בבעיה אישית של אדם?</w:t>
      </w:r>
    </w:p>
    <w:p w14:paraId="219228BE" w14:textId="77777777" w:rsidR="00EF5B69" w:rsidRPr="00EF5B69" w:rsidRDefault="00EF5B69" w:rsidP="00EF5B69">
      <w:pPr>
        <w:bidi/>
        <w:jc w:val="both"/>
        <w:rPr>
          <w:rFonts w:cs="David" w:hint="cs"/>
          <w:rtl/>
        </w:rPr>
      </w:pPr>
    </w:p>
    <w:p w14:paraId="7F31D3D1"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3597EE1D" w14:textId="77777777" w:rsidR="00EF5B69" w:rsidRPr="00EF5B69" w:rsidRDefault="00EF5B69" w:rsidP="00EF5B69">
      <w:pPr>
        <w:bidi/>
        <w:jc w:val="both"/>
        <w:rPr>
          <w:rFonts w:cs="David" w:hint="cs"/>
          <w:rtl/>
        </w:rPr>
      </w:pPr>
    </w:p>
    <w:p w14:paraId="2096ABAC" w14:textId="77777777" w:rsidR="00EF5B69" w:rsidRPr="00EF5B69" w:rsidRDefault="00EF5B69" w:rsidP="00EF5B69">
      <w:pPr>
        <w:bidi/>
        <w:jc w:val="both"/>
        <w:rPr>
          <w:rFonts w:cs="David" w:hint="cs"/>
          <w:rtl/>
        </w:rPr>
      </w:pPr>
      <w:r w:rsidRPr="00EF5B69">
        <w:rPr>
          <w:rFonts w:cs="David" w:hint="cs"/>
          <w:rtl/>
        </w:rPr>
        <w:tab/>
        <w:t xml:space="preserve">אז אתה פטור מהתעסקות באופי הכללי של התופעה הזו. אתה פונה בכתב עם העתק למנכ"ל, וזה בסדר. </w:t>
      </w:r>
    </w:p>
    <w:p w14:paraId="4F44B6DB" w14:textId="77777777" w:rsidR="00EF5B69" w:rsidRPr="00EF5B69" w:rsidRDefault="00EF5B69" w:rsidP="00EF5B69">
      <w:pPr>
        <w:bidi/>
        <w:jc w:val="both"/>
        <w:rPr>
          <w:rFonts w:cs="David" w:hint="cs"/>
          <w:rtl/>
        </w:rPr>
      </w:pPr>
    </w:p>
    <w:p w14:paraId="1A27D371"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04E74E67" w14:textId="77777777" w:rsidR="00EF5B69" w:rsidRPr="00EF5B69" w:rsidRDefault="00EF5B69" w:rsidP="00EF5B69">
      <w:pPr>
        <w:bidi/>
        <w:jc w:val="both"/>
        <w:rPr>
          <w:rFonts w:cs="David" w:hint="cs"/>
          <w:rtl/>
        </w:rPr>
      </w:pPr>
    </w:p>
    <w:p w14:paraId="38B7694F" w14:textId="77777777" w:rsidR="00EF5B69" w:rsidRPr="00EF5B69" w:rsidRDefault="00EF5B69" w:rsidP="00EF5B69">
      <w:pPr>
        <w:bidi/>
        <w:jc w:val="both"/>
        <w:rPr>
          <w:rFonts w:cs="David" w:hint="cs"/>
          <w:rtl/>
        </w:rPr>
      </w:pPr>
      <w:r w:rsidRPr="00EF5B69">
        <w:rPr>
          <w:rFonts w:cs="David" w:hint="cs"/>
          <w:rtl/>
        </w:rPr>
        <w:tab/>
        <w:t xml:space="preserve">אני מרגיש ממש לחוץ מזה. אני מרגיש שלוקחים ממני את כל התפקידים שלי. יש לי משרד לפניות הציבור, שהכנסת הזו משלמת עבורו. אני נתקל בתופעות בהן אנשים לא מקבלים תרופות בגלל שהן לא בסל הבריאות, אני נתקל בבעיות של  משכנתאות שלא שולמו בגלל שהאנשים פוטרו מהעבודה. במקרים כאלה ייתכן ויש לי צורך לפנות למנהל בנק למשכנתאות שיבדוק פריסה של התשלומים. אני מרגיש שזה חלק ממהות התפקיד שלי, ואתם מנסים לרוקן את זה. אני אומר לכם בכנות, כי בא לי לדחות את כל הדוח הזה. אני רואה שאתם הולכים ומצרים את פעולותיו של חבר הכנסת. </w:t>
      </w:r>
    </w:p>
    <w:p w14:paraId="6F4FD5C3" w14:textId="77777777" w:rsidR="00EF5B69" w:rsidRPr="00EF5B69" w:rsidRDefault="00EF5B69" w:rsidP="00EF5B69">
      <w:pPr>
        <w:bidi/>
        <w:jc w:val="both"/>
        <w:rPr>
          <w:rFonts w:cs="David" w:hint="cs"/>
          <w:rtl/>
        </w:rPr>
      </w:pPr>
    </w:p>
    <w:p w14:paraId="64C8806A" w14:textId="77777777" w:rsidR="00EF5B69" w:rsidRPr="00EF5B69" w:rsidRDefault="00EF5B69" w:rsidP="00EF5B69">
      <w:pPr>
        <w:bidi/>
        <w:jc w:val="both"/>
        <w:rPr>
          <w:rFonts w:cs="David" w:hint="cs"/>
          <w:rtl/>
        </w:rPr>
      </w:pPr>
      <w:r w:rsidRPr="00EF5B69">
        <w:rPr>
          <w:rFonts w:cs="David" w:hint="cs"/>
          <w:u w:val="single"/>
          <w:rtl/>
        </w:rPr>
        <w:t>גדעון סער:</w:t>
      </w:r>
    </w:p>
    <w:p w14:paraId="7AF355F8" w14:textId="77777777" w:rsidR="00EF5B69" w:rsidRPr="00EF5B69" w:rsidRDefault="00EF5B69" w:rsidP="00EF5B69">
      <w:pPr>
        <w:bidi/>
        <w:jc w:val="both"/>
        <w:rPr>
          <w:rFonts w:cs="David" w:hint="cs"/>
          <w:rtl/>
        </w:rPr>
      </w:pPr>
    </w:p>
    <w:p w14:paraId="643607C6" w14:textId="77777777" w:rsidR="00EF5B69" w:rsidRPr="00EF5B69" w:rsidRDefault="00EF5B69" w:rsidP="00EF5B69">
      <w:pPr>
        <w:bidi/>
        <w:jc w:val="both"/>
        <w:rPr>
          <w:rFonts w:cs="David" w:hint="cs"/>
          <w:rtl/>
        </w:rPr>
      </w:pPr>
      <w:r w:rsidRPr="00EF5B69">
        <w:rPr>
          <w:rFonts w:cs="David" w:hint="cs"/>
          <w:rtl/>
        </w:rPr>
        <w:tab/>
        <w:t xml:space="preserve">זה לא פוגע בחבר הכנסת. זה פוגע באזרחים. </w:t>
      </w:r>
    </w:p>
    <w:p w14:paraId="07D51A5D" w14:textId="77777777" w:rsidR="00EF5B69" w:rsidRPr="00EF5B69" w:rsidRDefault="00EF5B69" w:rsidP="00EF5B69">
      <w:pPr>
        <w:bidi/>
        <w:jc w:val="both"/>
        <w:rPr>
          <w:rFonts w:cs="David" w:hint="cs"/>
          <w:rtl/>
        </w:rPr>
      </w:pPr>
    </w:p>
    <w:p w14:paraId="156116B0"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48B01A8E" w14:textId="77777777" w:rsidR="00EF5B69" w:rsidRPr="00EF5B69" w:rsidRDefault="00EF5B69" w:rsidP="00EF5B69">
      <w:pPr>
        <w:bidi/>
        <w:jc w:val="both"/>
        <w:rPr>
          <w:rFonts w:cs="David" w:hint="cs"/>
          <w:rtl/>
        </w:rPr>
      </w:pPr>
    </w:p>
    <w:p w14:paraId="26F79167" w14:textId="77777777" w:rsidR="00EF5B69" w:rsidRPr="00EF5B69" w:rsidRDefault="00EF5B69" w:rsidP="00EF5B69">
      <w:pPr>
        <w:bidi/>
        <w:jc w:val="both"/>
        <w:rPr>
          <w:rFonts w:cs="David" w:hint="cs"/>
          <w:rtl/>
        </w:rPr>
      </w:pPr>
      <w:r w:rsidRPr="00EF5B69">
        <w:rPr>
          <w:rFonts w:cs="David" w:hint="cs"/>
          <w:rtl/>
        </w:rPr>
        <w:tab/>
        <w:t xml:space="preserve">יש לי תפקיד לפתור בעיות של אזרחים. </w:t>
      </w:r>
    </w:p>
    <w:p w14:paraId="0291F1C4" w14:textId="77777777" w:rsidR="00EF5B69" w:rsidRPr="00EF5B69" w:rsidRDefault="00EF5B69" w:rsidP="00EF5B69">
      <w:pPr>
        <w:bidi/>
        <w:jc w:val="both"/>
        <w:rPr>
          <w:rFonts w:cs="David" w:hint="cs"/>
          <w:rtl/>
        </w:rPr>
      </w:pPr>
    </w:p>
    <w:p w14:paraId="33F49B69" w14:textId="77777777" w:rsidR="00EF5B69" w:rsidRPr="00EF5B69" w:rsidRDefault="00EF5B69" w:rsidP="00EF5B69">
      <w:pPr>
        <w:bidi/>
        <w:jc w:val="both"/>
        <w:rPr>
          <w:rFonts w:cs="David" w:hint="cs"/>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49FACF42" w14:textId="77777777" w:rsidR="00EF5B69" w:rsidRPr="00EF5B69" w:rsidRDefault="00EF5B69" w:rsidP="00EF5B69">
      <w:pPr>
        <w:bidi/>
        <w:jc w:val="both"/>
        <w:rPr>
          <w:rFonts w:cs="David" w:hint="cs"/>
          <w:rtl/>
        </w:rPr>
      </w:pPr>
    </w:p>
    <w:p w14:paraId="35EDE5BA" w14:textId="77777777" w:rsidR="00EF5B69" w:rsidRPr="00EF5B69" w:rsidRDefault="00EF5B69" w:rsidP="00EF5B69">
      <w:pPr>
        <w:bidi/>
        <w:ind w:firstLine="567"/>
        <w:jc w:val="both"/>
        <w:rPr>
          <w:rFonts w:cs="David" w:hint="cs"/>
          <w:rtl/>
        </w:rPr>
      </w:pPr>
      <w:r w:rsidRPr="00EF5B69">
        <w:rPr>
          <w:rFonts w:cs="David" w:hint="cs"/>
          <w:rtl/>
        </w:rPr>
        <w:t xml:space="preserve">אתה לא צריך לפתור בעיות אישיות. </w:t>
      </w:r>
    </w:p>
    <w:p w14:paraId="0292E6BE" w14:textId="77777777" w:rsidR="00EF5B69" w:rsidRPr="00EF5B69" w:rsidRDefault="00EF5B69" w:rsidP="00EF5B69">
      <w:pPr>
        <w:bidi/>
        <w:jc w:val="both"/>
        <w:rPr>
          <w:rFonts w:cs="David" w:hint="cs"/>
          <w:rtl/>
        </w:rPr>
      </w:pPr>
    </w:p>
    <w:p w14:paraId="58AAB627"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281AD9AD" w14:textId="77777777" w:rsidR="00EF5B69" w:rsidRPr="00EF5B69" w:rsidRDefault="00EF5B69" w:rsidP="00EF5B69">
      <w:pPr>
        <w:bidi/>
        <w:jc w:val="both"/>
        <w:rPr>
          <w:rFonts w:cs="David" w:hint="cs"/>
          <w:rtl/>
        </w:rPr>
      </w:pPr>
    </w:p>
    <w:p w14:paraId="291D94B8" w14:textId="77777777" w:rsidR="00EF5B69" w:rsidRPr="00EF5B69" w:rsidRDefault="00EF5B69" w:rsidP="00EF5B69">
      <w:pPr>
        <w:bidi/>
        <w:ind w:firstLine="567"/>
        <w:jc w:val="both"/>
        <w:rPr>
          <w:rFonts w:cs="David" w:hint="cs"/>
          <w:rtl/>
        </w:rPr>
      </w:pPr>
      <w:r w:rsidRPr="00EF5B69">
        <w:rPr>
          <w:rFonts w:cs="David" w:hint="cs"/>
          <w:rtl/>
        </w:rPr>
        <w:t xml:space="preserve">אני צריך. אני צריך להיות קשוב לרחשי לב הציבור. </w:t>
      </w:r>
    </w:p>
    <w:p w14:paraId="6EDF2CA2" w14:textId="77777777" w:rsidR="00EF5B69" w:rsidRPr="00EF5B69" w:rsidRDefault="00EF5B69" w:rsidP="00EF5B69">
      <w:pPr>
        <w:bidi/>
        <w:ind w:firstLine="567"/>
        <w:jc w:val="both"/>
        <w:rPr>
          <w:rFonts w:cs="David" w:hint="cs"/>
          <w:rtl/>
        </w:rPr>
      </w:pPr>
    </w:p>
    <w:p w14:paraId="02C0423C" w14:textId="77777777" w:rsidR="00EF5B69" w:rsidRPr="00EF5B69" w:rsidRDefault="00EF5B69" w:rsidP="00EF5B69">
      <w:pPr>
        <w:bidi/>
        <w:jc w:val="both"/>
        <w:rPr>
          <w:rFonts w:cs="David" w:hint="cs"/>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24B9A32F" w14:textId="77777777" w:rsidR="00EF5B69" w:rsidRPr="00EF5B69" w:rsidRDefault="00EF5B69" w:rsidP="00EF5B69">
      <w:pPr>
        <w:bidi/>
        <w:jc w:val="both"/>
        <w:rPr>
          <w:rFonts w:cs="David" w:hint="cs"/>
          <w:rtl/>
        </w:rPr>
      </w:pPr>
    </w:p>
    <w:p w14:paraId="00B5FC13" w14:textId="77777777" w:rsidR="00EF5B69" w:rsidRPr="00EF5B69" w:rsidRDefault="00EF5B69" w:rsidP="00EF5B69">
      <w:pPr>
        <w:bidi/>
        <w:jc w:val="both"/>
        <w:rPr>
          <w:rFonts w:cs="David" w:hint="cs"/>
          <w:rtl/>
        </w:rPr>
      </w:pPr>
      <w:r w:rsidRPr="00EF5B69">
        <w:rPr>
          <w:rFonts w:cs="David" w:hint="cs"/>
          <w:rtl/>
        </w:rPr>
        <w:tab/>
        <w:t>אתה לא צריך לפתור בעיות אישיות.</w:t>
      </w:r>
    </w:p>
    <w:p w14:paraId="60941FA5" w14:textId="77777777" w:rsidR="00EF5B69" w:rsidRPr="00EF5B69" w:rsidRDefault="00EF5B69" w:rsidP="00EF5B69">
      <w:pPr>
        <w:bidi/>
        <w:jc w:val="both"/>
        <w:rPr>
          <w:rFonts w:cs="David" w:hint="cs"/>
          <w:rtl/>
        </w:rPr>
      </w:pPr>
    </w:p>
    <w:p w14:paraId="2D8EE65E"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5E2878E4" w14:textId="77777777" w:rsidR="00EF5B69" w:rsidRPr="00EF5B69" w:rsidRDefault="00EF5B69" w:rsidP="00EF5B69">
      <w:pPr>
        <w:bidi/>
        <w:ind w:firstLine="567"/>
        <w:jc w:val="both"/>
        <w:rPr>
          <w:rFonts w:cs="David" w:hint="cs"/>
          <w:rtl/>
        </w:rPr>
      </w:pPr>
    </w:p>
    <w:p w14:paraId="51B2AD60" w14:textId="77777777" w:rsidR="00EF5B69" w:rsidRPr="00EF5B69" w:rsidRDefault="00EF5B69" w:rsidP="00EF5B69">
      <w:pPr>
        <w:bidi/>
        <w:ind w:firstLine="567"/>
        <w:jc w:val="both"/>
        <w:rPr>
          <w:rFonts w:cs="David" w:hint="cs"/>
          <w:rtl/>
        </w:rPr>
      </w:pPr>
      <w:r w:rsidRPr="00EF5B69">
        <w:rPr>
          <w:rFonts w:cs="David" w:hint="cs"/>
          <w:rtl/>
        </w:rPr>
        <w:t>למה לא?</w:t>
      </w:r>
    </w:p>
    <w:p w14:paraId="4EB220F4" w14:textId="77777777" w:rsidR="00EF5B69" w:rsidRPr="00EF5B69" w:rsidRDefault="00EF5B69" w:rsidP="00EF5B69">
      <w:pPr>
        <w:bidi/>
        <w:jc w:val="both"/>
        <w:rPr>
          <w:rFonts w:cs="David" w:hint="cs"/>
          <w:rtl/>
        </w:rPr>
      </w:pPr>
    </w:p>
    <w:p w14:paraId="22A70BC1" w14:textId="77777777" w:rsidR="00EF5B69" w:rsidRPr="00EF5B69" w:rsidRDefault="00EF5B69" w:rsidP="00EF5B69">
      <w:pPr>
        <w:bidi/>
        <w:jc w:val="both"/>
        <w:rPr>
          <w:rFonts w:cs="David" w:hint="cs"/>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7D7AC027" w14:textId="77777777" w:rsidR="00EF5B69" w:rsidRPr="00EF5B69" w:rsidRDefault="00EF5B69" w:rsidP="00EF5B69">
      <w:pPr>
        <w:bidi/>
        <w:jc w:val="both"/>
        <w:rPr>
          <w:rFonts w:cs="David" w:hint="cs"/>
          <w:rtl/>
        </w:rPr>
      </w:pPr>
    </w:p>
    <w:p w14:paraId="692A9E96" w14:textId="77777777" w:rsidR="00EF5B69" w:rsidRPr="00EF5B69" w:rsidRDefault="00EF5B69" w:rsidP="00EF5B69">
      <w:pPr>
        <w:bidi/>
        <w:jc w:val="both"/>
        <w:rPr>
          <w:rFonts w:cs="David" w:hint="cs"/>
          <w:rtl/>
        </w:rPr>
      </w:pPr>
      <w:r w:rsidRPr="00EF5B69">
        <w:rPr>
          <w:rFonts w:cs="David" w:hint="cs"/>
          <w:rtl/>
        </w:rPr>
        <w:tab/>
        <w:t xml:space="preserve">אתה צריך לפתור בעיות, אבל לא בעיות אישיות. </w:t>
      </w:r>
    </w:p>
    <w:p w14:paraId="2312DB9A" w14:textId="77777777" w:rsidR="00EF5B69" w:rsidRPr="00EF5B69" w:rsidRDefault="00EF5B69" w:rsidP="00EF5B69">
      <w:pPr>
        <w:bidi/>
        <w:jc w:val="both"/>
        <w:rPr>
          <w:rFonts w:cs="David" w:hint="cs"/>
          <w:rtl/>
        </w:rPr>
      </w:pPr>
      <w:r>
        <w:rPr>
          <w:rFonts w:cs="David"/>
          <w:rtl/>
        </w:rPr>
        <w:br w:type="page"/>
      </w:r>
    </w:p>
    <w:p w14:paraId="257F6722"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23A44212" w14:textId="77777777" w:rsidR="00EF5B69" w:rsidRPr="00EF5B69" w:rsidRDefault="00EF5B69" w:rsidP="00EF5B69">
      <w:pPr>
        <w:bidi/>
        <w:jc w:val="both"/>
        <w:rPr>
          <w:rFonts w:cs="David" w:hint="cs"/>
          <w:rtl/>
        </w:rPr>
      </w:pPr>
    </w:p>
    <w:p w14:paraId="6F876149" w14:textId="77777777" w:rsidR="00EF5B69" w:rsidRPr="00EF5B69" w:rsidRDefault="00EF5B69" w:rsidP="00EF5B69">
      <w:pPr>
        <w:bidi/>
        <w:ind w:firstLine="567"/>
        <w:jc w:val="both"/>
        <w:rPr>
          <w:rFonts w:cs="David" w:hint="cs"/>
          <w:rtl/>
        </w:rPr>
      </w:pPr>
      <w:r w:rsidRPr="00EF5B69">
        <w:rPr>
          <w:rFonts w:cs="David" w:hint="cs"/>
          <w:rtl/>
        </w:rPr>
        <w:t xml:space="preserve">אבל לעיתים בעיה אישית היא בעיה רווחת בקרב גדול של הציבור. </w:t>
      </w:r>
    </w:p>
    <w:p w14:paraId="37AC28ED" w14:textId="77777777" w:rsidR="00EF5B69" w:rsidRPr="00EF5B69" w:rsidRDefault="00EF5B69" w:rsidP="00EF5B69">
      <w:pPr>
        <w:bidi/>
        <w:jc w:val="both"/>
        <w:rPr>
          <w:rFonts w:cs="David" w:hint="cs"/>
          <w:rtl/>
        </w:rPr>
      </w:pPr>
    </w:p>
    <w:p w14:paraId="62AAEC3B" w14:textId="77777777" w:rsidR="00EF5B69" w:rsidRPr="00EF5B69" w:rsidRDefault="00EF5B69" w:rsidP="00EF5B69">
      <w:pPr>
        <w:bidi/>
        <w:jc w:val="both"/>
        <w:rPr>
          <w:rFonts w:cs="David" w:hint="cs"/>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52356EFF" w14:textId="77777777" w:rsidR="00EF5B69" w:rsidRPr="00EF5B69" w:rsidRDefault="00EF5B69" w:rsidP="00EF5B69">
      <w:pPr>
        <w:bidi/>
        <w:jc w:val="both"/>
        <w:rPr>
          <w:rFonts w:cs="David" w:hint="cs"/>
          <w:rtl/>
        </w:rPr>
      </w:pPr>
    </w:p>
    <w:p w14:paraId="66F00520" w14:textId="77777777" w:rsidR="00EF5B69" w:rsidRPr="00EF5B69" w:rsidRDefault="00EF5B69" w:rsidP="00EF5B69">
      <w:pPr>
        <w:bidi/>
        <w:jc w:val="both"/>
        <w:rPr>
          <w:rFonts w:cs="David" w:hint="cs"/>
          <w:rtl/>
        </w:rPr>
      </w:pPr>
      <w:r w:rsidRPr="00EF5B69">
        <w:rPr>
          <w:rFonts w:cs="David" w:hint="cs"/>
          <w:rtl/>
        </w:rPr>
        <w:tab/>
        <w:t>אם זו בעיה רווחת, מותר לך לטפל בה. יש לך כלים לטפל בבעיות, כמו הצעה לסדר יום.</w:t>
      </w:r>
    </w:p>
    <w:p w14:paraId="21018A52" w14:textId="77777777" w:rsidR="00EF5B69" w:rsidRPr="00EF5B69" w:rsidRDefault="00EF5B69" w:rsidP="00EF5B69">
      <w:pPr>
        <w:bidi/>
        <w:jc w:val="both"/>
        <w:rPr>
          <w:rFonts w:cs="David" w:hint="cs"/>
          <w:rtl/>
        </w:rPr>
      </w:pPr>
    </w:p>
    <w:p w14:paraId="532442A1"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311D0856" w14:textId="77777777" w:rsidR="00EF5B69" w:rsidRPr="00EF5B69" w:rsidRDefault="00EF5B69" w:rsidP="00EF5B69">
      <w:pPr>
        <w:bidi/>
        <w:jc w:val="both"/>
        <w:rPr>
          <w:rFonts w:cs="David" w:hint="cs"/>
          <w:rtl/>
        </w:rPr>
      </w:pPr>
    </w:p>
    <w:p w14:paraId="41D589A8" w14:textId="77777777" w:rsidR="00EF5B69" w:rsidRPr="00EF5B69" w:rsidRDefault="00EF5B69" w:rsidP="00EF5B69">
      <w:pPr>
        <w:bidi/>
        <w:jc w:val="both"/>
        <w:rPr>
          <w:rFonts w:cs="David" w:hint="cs"/>
          <w:rtl/>
        </w:rPr>
      </w:pPr>
      <w:r w:rsidRPr="00EF5B69">
        <w:rPr>
          <w:rFonts w:cs="David" w:hint="cs"/>
          <w:rtl/>
        </w:rPr>
        <w:tab/>
        <w:t xml:space="preserve">אני הייתי גם שר בישראל וגם חבר כנסת. האם אתה יודע מהו פרק הזמן להעביר חוק בישראל? שנה. אחרי שנה, באחת מוחקים לי את כל החוק במסגרת חוק ההסדרים. אני רוצה להיות פרקטי. </w:t>
      </w:r>
    </w:p>
    <w:p w14:paraId="380ED7A3" w14:textId="77777777" w:rsidR="00EF5B69" w:rsidRPr="00EF5B69" w:rsidRDefault="00EF5B69" w:rsidP="00EF5B69">
      <w:pPr>
        <w:bidi/>
        <w:jc w:val="both"/>
        <w:rPr>
          <w:rFonts w:cs="David" w:hint="cs"/>
          <w:rtl/>
        </w:rPr>
      </w:pPr>
    </w:p>
    <w:p w14:paraId="2C734762" w14:textId="77777777" w:rsidR="00EF5B69" w:rsidRPr="00EF5B69" w:rsidRDefault="00EF5B69" w:rsidP="00EF5B69">
      <w:pPr>
        <w:bidi/>
        <w:jc w:val="both"/>
        <w:rPr>
          <w:rFonts w:cs="David" w:hint="cs"/>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5D8632CC" w14:textId="77777777" w:rsidR="00EF5B69" w:rsidRPr="00EF5B69" w:rsidRDefault="00EF5B69" w:rsidP="00EF5B69">
      <w:pPr>
        <w:bidi/>
        <w:jc w:val="both"/>
        <w:rPr>
          <w:rFonts w:cs="David" w:hint="cs"/>
          <w:rtl/>
        </w:rPr>
      </w:pPr>
    </w:p>
    <w:p w14:paraId="00579ECB" w14:textId="77777777" w:rsidR="00EF5B69" w:rsidRPr="00EF5B69" w:rsidRDefault="00EF5B69" w:rsidP="00EF5B69">
      <w:pPr>
        <w:bidi/>
        <w:ind w:firstLine="567"/>
        <w:jc w:val="both"/>
        <w:rPr>
          <w:rFonts w:cs="David" w:hint="cs"/>
          <w:rtl/>
        </w:rPr>
      </w:pPr>
      <w:r w:rsidRPr="00EF5B69">
        <w:rPr>
          <w:rFonts w:cs="David" w:hint="cs"/>
          <w:rtl/>
        </w:rPr>
        <w:t xml:space="preserve">מר </w:t>
      </w:r>
      <w:proofErr w:type="spellStart"/>
      <w:r w:rsidRPr="00EF5B69">
        <w:rPr>
          <w:rFonts w:cs="David" w:hint="cs"/>
          <w:rtl/>
        </w:rPr>
        <w:t>אסא</w:t>
      </w:r>
      <w:proofErr w:type="spellEnd"/>
      <w:r w:rsidRPr="00EF5B69">
        <w:rPr>
          <w:rFonts w:cs="David" w:hint="cs"/>
          <w:rtl/>
        </w:rPr>
        <w:t xml:space="preserve"> סיפר על השתלשלות העניינים בהצעת החוק הזו. אני הייתי הקיצוני ביותר, מפני שזה החוק היחידי שהוא לטובתם של חברי הכנסת. את זה אומר אדם שבילה פה שנים רבות מאוד. גם מבחינת פעילותו של הכנסת וגם מבחינת ההתדרדרות, זה אחד הגורמים. אין לחבר הכנסת מה לעשות בטיפול אישי. יש לו כלים איך לפעול: הוא יכול לפנות לשר, שאילתא בעל פה, שאילתא בכתב, הצעה לסדר יום, הצעת חוק וכו'. כל הכלים האלה עומדים לרשותו. לא צריך להרים טלפון לפקיד ולסדר למישהו משהו. זה מדרדר את חברי הכנסת ומוציא אותם מעבודתם העיקרית שלהם.</w:t>
      </w:r>
    </w:p>
    <w:p w14:paraId="3C738DB0" w14:textId="77777777" w:rsidR="00EF5B69" w:rsidRPr="00EF5B69" w:rsidRDefault="00EF5B69" w:rsidP="00EF5B69">
      <w:pPr>
        <w:bidi/>
        <w:jc w:val="both"/>
        <w:rPr>
          <w:rFonts w:cs="David" w:hint="cs"/>
          <w:rtl/>
        </w:rPr>
      </w:pPr>
    </w:p>
    <w:p w14:paraId="380F7EC4"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457F07A9" w14:textId="77777777" w:rsidR="00EF5B69" w:rsidRPr="00EF5B69" w:rsidRDefault="00EF5B69" w:rsidP="00EF5B69">
      <w:pPr>
        <w:bidi/>
        <w:jc w:val="both"/>
        <w:rPr>
          <w:rFonts w:cs="David" w:hint="cs"/>
          <w:rtl/>
        </w:rPr>
      </w:pPr>
    </w:p>
    <w:p w14:paraId="3555ABCC" w14:textId="77777777" w:rsidR="00EF5B69" w:rsidRPr="00EF5B69" w:rsidRDefault="00EF5B69" w:rsidP="00EF5B69">
      <w:pPr>
        <w:bidi/>
        <w:ind w:firstLine="567"/>
        <w:jc w:val="both"/>
        <w:rPr>
          <w:rFonts w:cs="David" w:hint="cs"/>
          <w:rtl/>
        </w:rPr>
      </w:pPr>
      <w:r w:rsidRPr="00EF5B69">
        <w:rPr>
          <w:rFonts w:cs="David" w:hint="cs"/>
          <w:rtl/>
        </w:rPr>
        <w:t>מהי עבודתו העיקרית של חבר הכנסת?</w:t>
      </w:r>
    </w:p>
    <w:p w14:paraId="32AC7CF0" w14:textId="77777777" w:rsidR="00EF5B69" w:rsidRPr="00EF5B69" w:rsidRDefault="00EF5B69" w:rsidP="00EF5B69">
      <w:pPr>
        <w:bidi/>
        <w:jc w:val="both"/>
        <w:rPr>
          <w:rFonts w:cs="David" w:hint="cs"/>
          <w:rtl/>
        </w:rPr>
      </w:pPr>
    </w:p>
    <w:p w14:paraId="1E41D623" w14:textId="77777777" w:rsidR="00EF5B69" w:rsidRPr="00EF5B69" w:rsidRDefault="00EF5B69" w:rsidP="00EF5B69">
      <w:pPr>
        <w:bidi/>
        <w:jc w:val="both"/>
        <w:rPr>
          <w:rFonts w:cs="David" w:hint="cs"/>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5EC0B31C" w14:textId="77777777" w:rsidR="00EF5B69" w:rsidRPr="00EF5B69" w:rsidRDefault="00EF5B69" w:rsidP="00EF5B69">
      <w:pPr>
        <w:bidi/>
        <w:jc w:val="both"/>
        <w:rPr>
          <w:rFonts w:cs="David" w:hint="cs"/>
          <w:rtl/>
        </w:rPr>
      </w:pPr>
    </w:p>
    <w:p w14:paraId="21A4346E" w14:textId="77777777" w:rsidR="00EF5B69" w:rsidRPr="00EF5B69" w:rsidRDefault="00EF5B69" w:rsidP="00EF5B69">
      <w:pPr>
        <w:bidi/>
        <w:ind w:firstLine="567"/>
        <w:jc w:val="both"/>
        <w:rPr>
          <w:rFonts w:cs="David" w:hint="cs"/>
          <w:rtl/>
        </w:rPr>
      </w:pPr>
      <w:r w:rsidRPr="00EF5B69">
        <w:rPr>
          <w:rFonts w:cs="David" w:hint="cs"/>
          <w:rtl/>
        </w:rPr>
        <w:t xml:space="preserve">חקיקה. </w:t>
      </w:r>
    </w:p>
    <w:p w14:paraId="337C3215" w14:textId="77777777" w:rsidR="00EF5B69" w:rsidRPr="00EF5B69" w:rsidRDefault="00EF5B69" w:rsidP="00EF5B69">
      <w:pPr>
        <w:bidi/>
        <w:jc w:val="both"/>
        <w:rPr>
          <w:rFonts w:cs="David" w:hint="cs"/>
          <w:rtl/>
        </w:rPr>
      </w:pPr>
    </w:p>
    <w:p w14:paraId="3E9A2C77"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3BA8AD18" w14:textId="77777777" w:rsidR="00EF5B69" w:rsidRPr="00EF5B69" w:rsidRDefault="00EF5B69" w:rsidP="00EF5B69">
      <w:pPr>
        <w:bidi/>
        <w:jc w:val="both"/>
        <w:rPr>
          <w:rFonts w:cs="David" w:hint="cs"/>
          <w:rtl/>
        </w:rPr>
      </w:pPr>
    </w:p>
    <w:p w14:paraId="51053FB8" w14:textId="77777777" w:rsidR="00EF5B69" w:rsidRPr="00EF5B69" w:rsidRDefault="00EF5B69" w:rsidP="00EF5B69">
      <w:pPr>
        <w:bidi/>
        <w:jc w:val="both"/>
        <w:rPr>
          <w:rFonts w:cs="David" w:hint="cs"/>
          <w:rtl/>
        </w:rPr>
      </w:pPr>
      <w:r w:rsidRPr="00EF5B69">
        <w:rPr>
          <w:rFonts w:cs="David" w:hint="cs"/>
          <w:rtl/>
        </w:rPr>
        <w:tab/>
        <w:t xml:space="preserve">אי אפשר לחוקק. </w:t>
      </w:r>
    </w:p>
    <w:p w14:paraId="516A530E" w14:textId="77777777" w:rsidR="00EF5B69" w:rsidRPr="00EF5B69" w:rsidRDefault="00EF5B69" w:rsidP="00EF5B69">
      <w:pPr>
        <w:bidi/>
        <w:jc w:val="both"/>
        <w:rPr>
          <w:rFonts w:cs="David" w:hint="cs"/>
          <w:rtl/>
        </w:rPr>
      </w:pPr>
    </w:p>
    <w:p w14:paraId="7701186C" w14:textId="77777777" w:rsidR="00EF5B69" w:rsidRPr="00EF5B69" w:rsidRDefault="00EF5B69" w:rsidP="00EF5B69">
      <w:pPr>
        <w:bidi/>
        <w:jc w:val="both"/>
        <w:rPr>
          <w:rFonts w:cs="David" w:hint="cs"/>
          <w:u w:val="single"/>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0012ED5C" w14:textId="77777777" w:rsidR="00EF5B69" w:rsidRPr="00EF5B69" w:rsidRDefault="00EF5B69" w:rsidP="00EF5B69">
      <w:pPr>
        <w:bidi/>
        <w:jc w:val="both"/>
        <w:rPr>
          <w:rFonts w:cs="David" w:hint="cs"/>
          <w:rtl/>
        </w:rPr>
      </w:pPr>
    </w:p>
    <w:p w14:paraId="71289B4A" w14:textId="77777777" w:rsidR="00EF5B69" w:rsidRPr="00EF5B69" w:rsidRDefault="00EF5B69" w:rsidP="00EF5B69">
      <w:pPr>
        <w:bidi/>
        <w:jc w:val="both"/>
        <w:rPr>
          <w:rFonts w:cs="David" w:hint="cs"/>
          <w:rtl/>
        </w:rPr>
      </w:pPr>
      <w:r w:rsidRPr="00EF5B69">
        <w:rPr>
          <w:rFonts w:cs="David" w:hint="cs"/>
          <w:rtl/>
        </w:rPr>
        <w:tab/>
        <w:t>אם תהיה תשומת לב, זה יהיה אפשרי.</w:t>
      </w:r>
    </w:p>
    <w:p w14:paraId="3DDA60EB" w14:textId="77777777" w:rsidR="00EF5B69" w:rsidRPr="00EF5B69" w:rsidRDefault="00EF5B69" w:rsidP="00EF5B69">
      <w:pPr>
        <w:bidi/>
        <w:jc w:val="both"/>
        <w:rPr>
          <w:rFonts w:cs="David" w:hint="cs"/>
          <w:rtl/>
        </w:rPr>
      </w:pPr>
    </w:p>
    <w:p w14:paraId="7DC4E25F" w14:textId="77777777" w:rsidR="00EF5B69" w:rsidRPr="00EF5B69" w:rsidRDefault="00EF5B69" w:rsidP="00EF5B69">
      <w:pPr>
        <w:bidi/>
        <w:jc w:val="both"/>
        <w:rPr>
          <w:rFonts w:cs="David" w:hint="cs"/>
          <w:u w:val="single"/>
          <w:rtl/>
        </w:rPr>
      </w:pPr>
      <w:r w:rsidRPr="00EF5B69">
        <w:rPr>
          <w:rFonts w:cs="David" w:hint="cs"/>
          <w:u w:val="single"/>
          <w:rtl/>
        </w:rPr>
        <w:t>גדעון סער:</w:t>
      </w:r>
    </w:p>
    <w:p w14:paraId="052D4FE6" w14:textId="77777777" w:rsidR="00EF5B69" w:rsidRPr="00EF5B69" w:rsidRDefault="00EF5B69" w:rsidP="00EF5B69">
      <w:pPr>
        <w:bidi/>
        <w:jc w:val="both"/>
        <w:rPr>
          <w:rFonts w:cs="David" w:hint="cs"/>
          <w:rtl/>
        </w:rPr>
      </w:pPr>
    </w:p>
    <w:p w14:paraId="365EE7EC" w14:textId="77777777" w:rsidR="00EF5B69" w:rsidRPr="00EF5B69" w:rsidRDefault="00EF5B69" w:rsidP="00EF5B69">
      <w:pPr>
        <w:bidi/>
        <w:jc w:val="both"/>
        <w:rPr>
          <w:rFonts w:cs="David" w:hint="cs"/>
          <w:rtl/>
        </w:rPr>
      </w:pPr>
      <w:r w:rsidRPr="00EF5B69">
        <w:rPr>
          <w:rFonts w:cs="David" w:hint="cs"/>
          <w:rtl/>
        </w:rPr>
        <w:tab/>
        <w:t xml:space="preserve">חיים </w:t>
      </w:r>
      <w:proofErr w:type="spellStart"/>
      <w:r w:rsidRPr="00EF5B69">
        <w:rPr>
          <w:rFonts w:cs="David" w:hint="cs"/>
          <w:rtl/>
        </w:rPr>
        <w:t>קורפו</w:t>
      </w:r>
      <w:proofErr w:type="spellEnd"/>
      <w:r w:rsidRPr="00EF5B69">
        <w:rPr>
          <w:rFonts w:cs="David" w:hint="cs"/>
          <w:rtl/>
        </w:rPr>
        <w:t xml:space="preserve"> צודק בדבר אחד, שעיקר העבודה של חבר הכנסת צריכה להיות כללית, בראיה רחבה, בקביעת נורמות, ולא טיפול בבעיות פרטניות. אם אתה כל היום עוסק בבעיות פרטניות, אתה לא יכול לעסוק בתפקיד שלך. לא כך חשבה הוועדה על הקוד האתי. הגישה של הוועדה </w:t>
      </w:r>
      <w:proofErr w:type="spellStart"/>
      <w:r w:rsidRPr="00EF5B69">
        <w:rPr>
          <w:rFonts w:cs="David" w:hint="cs"/>
          <w:rtl/>
        </w:rPr>
        <w:t>היתה</w:t>
      </w:r>
      <w:proofErr w:type="spellEnd"/>
      <w:r w:rsidRPr="00EF5B69">
        <w:rPr>
          <w:rFonts w:cs="David" w:hint="cs"/>
          <w:rtl/>
        </w:rPr>
        <w:t xml:space="preserve"> שונה לחלוטין. בישיבה הקודמת התייחסנו לזה שצריך לתת מענה לפנייה אישית, למכתב אישי ושם אנו צריכים לטפל ואנו מוגבלים בלוח הזמנים. כלומר, הוועדה לקוד אתי יצאה מנקודת הנחה שעלינו לטפל בבעיות אישיות. מנקודת ההנחה הזו אני אצא עכשיו.</w:t>
      </w:r>
    </w:p>
    <w:p w14:paraId="71F41981" w14:textId="77777777" w:rsidR="00EF5B69" w:rsidRPr="00EF5B69" w:rsidRDefault="00EF5B69" w:rsidP="00EF5B69">
      <w:pPr>
        <w:bidi/>
        <w:jc w:val="both"/>
        <w:rPr>
          <w:rFonts w:cs="David" w:hint="cs"/>
          <w:rtl/>
        </w:rPr>
      </w:pPr>
    </w:p>
    <w:p w14:paraId="3C8362B9" w14:textId="77777777" w:rsidR="00EF5B69" w:rsidRPr="00EF5B69" w:rsidRDefault="00EF5B69" w:rsidP="00EF5B69">
      <w:pPr>
        <w:bidi/>
        <w:ind w:firstLine="567"/>
        <w:jc w:val="both"/>
        <w:rPr>
          <w:rFonts w:cs="David" w:hint="cs"/>
          <w:rtl/>
        </w:rPr>
      </w:pPr>
      <w:r w:rsidRPr="00EF5B69">
        <w:rPr>
          <w:rFonts w:cs="David" w:hint="cs"/>
          <w:rtl/>
        </w:rPr>
        <w:t xml:space="preserve">פנתה אלי אישה מוכה, שבעלה שולח עבריינים לאיים עליה שהוא ירצח אותה. היא מבוהלת. תאמין לי, שאפשר להזיז את המערכות. </w:t>
      </w:r>
    </w:p>
    <w:p w14:paraId="176F2C99" w14:textId="77777777" w:rsidR="00EF5B69" w:rsidRPr="00EF5B69" w:rsidRDefault="00EF5B69" w:rsidP="00EF5B69">
      <w:pPr>
        <w:bidi/>
        <w:jc w:val="both"/>
        <w:rPr>
          <w:rFonts w:cs="David" w:hint="cs"/>
          <w:rtl/>
        </w:rPr>
      </w:pPr>
    </w:p>
    <w:p w14:paraId="1F0EB7CF" w14:textId="77777777" w:rsidR="00EF5B69" w:rsidRPr="00EF5B69" w:rsidRDefault="00EF5B69" w:rsidP="00EF5B69">
      <w:pPr>
        <w:bidi/>
        <w:jc w:val="both"/>
        <w:rPr>
          <w:rFonts w:cs="David" w:hint="cs"/>
          <w:u w:val="single"/>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12AE4BF4" w14:textId="77777777" w:rsidR="00EF5B69" w:rsidRPr="00EF5B69" w:rsidRDefault="00EF5B69" w:rsidP="00EF5B69">
      <w:pPr>
        <w:bidi/>
        <w:jc w:val="both"/>
        <w:rPr>
          <w:rFonts w:cs="David" w:hint="cs"/>
          <w:rtl/>
        </w:rPr>
      </w:pPr>
    </w:p>
    <w:p w14:paraId="43A49B9E" w14:textId="77777777" w:rsidR="00EF5B69" w:rsidRPr="00EF5B69" w:rsidRDefault="00EF5B69" w:rsidP="00EF5B69">
      <w:pPr>
        <w:bidi/>
        <w:ind w:firstLine="567"/>
        <w:jc w:val="both"/>
        <w:rPr>
          <w:rFonts w:cs="David" w:hint="cs"/>
          <w:rtl/>
        </w:rPr>
      </w:pPr>
      <w:r w:rsidRPr="00EF5B69">
        <w:rPr>
          <w:rFonts w:cs="David" w:hint="cs"/>
          <w:rtl/>
        </w:rPr>
        <w:t xml:space="preserve">דרך הצעות סדר ליום. </w:t>
      </w:r>
    </w:p>
    <w:p w14:paraId="1CF2DD48" w14:textId="77777777" w:rsidR="00EF5B69" w:rsidRPr="00EF5B69" w:rsidRDefault="00EF5B69" w:rsidP="00EF5B69">
      <w:pPr>
        <w:bidi/>
        <w:jc w:val="both"/>
        <w:rPr>
          <w:rFonts w:cs="David" w:hint="cs"/>
          <w:rtl/>
        </w:rPr>
      </w:pPr>
      <w:r>
        <w:rPr>
          <w:rFonts w:cs="David"/>
          <w:rtl/>
        </w:rPr>
        <w:br w:type="page"/>
      </w:r>
    </w:p>
    <w:p w14:paraId="2C1FE7AD" w14:textId="77777777" w:rsidR="00EF5B69" w:rsidRPr="00EF5B69" w:rsidRDefault="00EF5B69" w:rsidP="00EF5B69">
      <w:pPr>
        <w:bidi/>
        <w:jc w:val="both"/>
        <w:rPr>
          <w:rFonts w:cs="David" w:hint="cs"/>
          <w:rtl/>
        </w:rPr>
      </w:pPr>
      <w:r w:rsidRPr="00EF5B69">
        <w:rPr>
          <w:rFonts w:cs="David" w:hint="cs"/>
          <w:u w:val="single"/>
          <w:rtl/>
        </w:rPr>
        <w:t>גדעון סער:</w:t>
      </w:r>
    </w:p>
    <w:p w14:paraId="5F07AD7D" w14:textId="77777777" w:rsidR="00EF5B69" w:rsidRPr="00EF5B69" w:rsidRDefault="00EF5B69" w:rsidP="00EF5B69">
      <w:pPr>
        <w:bidi/>
        <w:jc w:val="both"/>
        <w:rPr>
          <w:rFonts w:cs="David" w:hint="cs"/>
          <w:rtl/>
        </w:rPr>
      </w:pPr>
    </w:p>
    <w:p w14:paraId="449785DA" w14:textId="77777777" w:rsidR="00EF5B69" w:rsidRPr="00EF5B69" w:rsidRDefault="00EF5B69" w:rsidP="00EF5B69">
      <w:pPr>
        <w:bidi/>
        <w:ind w:firstLine="567"/>
        <w:jc w:val="both"/>
        <w:rPr>
          <w:rFonts w:cs="David" w:hint="cs"/>
          <w:rtl/>
        </w:rPr>
      </w:pPr>
      <w:r w:rsidRPr="00EF5B69">
        <w:rPr>
          <w:rFonts w:cs="David" w:hint="cs"/>
          <w:rtl/>
        </w:rPr>
        <w:t xml:space="preserve">אין לזה שום משקל. אני מכיר את הדברים האלה גם מתפקידים משפטיים. במקרים אחרים אפשר לצאת לחופשה ולרצוח את האישה בחופשה בזמן שמחכים לתשובה לשאילתא. יש מקרים קשים ביותר של אזרחים שסובלים, והם פונים למי שהם רואים בו כתובת. אני מקבל הרבה פניות של אמהות חד הוריות, של נשים מוכות, וזה בגלל שאני עומד בראש ועדה מסוימת. </w:t>
      </w:r>
    </w:p>
    <w:p w14:paraId="03F6D630" w14:textId="77777777" w:rsidR="00EF5B69" w:rsidRPr="00EF5B69" w:rsidRDefault="00EF5B69" w:rsidP="00EF5B69">
      <w:pPr>
        <w:bidi/>
        <w:jc w:val="both"/>
        <w:rPr>
          <w:rFonts w:cs="David" w:hint="cs"/>
          <w:rtl/>
        </w:rPr>
      </w:pPr>
    </w:p>
    <w:p w14:paraId="2F83A8AF" w14:textId="77777777" w:rsidR="00EF5B69" w:rsidRPr="00EF5B69" w:rsidRDefault="00EF5B69" w:rsidP="00EF5B69">
      <w:pPr>
        <w:bidi/>
        <w:jc w:val="both"/>
        <w:rPr>
          <w:rFonts w:cs="David" w:hint="cs"/>
          <w:u w:val="single"/>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68EB12B8" w14:textId="77777777" w:rsidR="00EF5B69" w:rsidRPr="00EF5B69" w:rsidRDefault="00EF5B69" w:rsidP="00EF5B69">
      <w:pPr>
        <w:bidi/>
        <w:jc w:val="both"/>
        <w:rPr>
          <w:rFonts w:cs="David" w:hint="cs"/>
          <w:rtl/>
        </w:rPr>
      </w:pPr>
    </w:p>
    <w:p w14:paraId="1D3A122F" w14:textId="77777777" w:rsidR="00EF5B69" w:rsidRPr="00EF5B69" w:rsidRDefault="00EF5B69" w:rsidP="00EF5B69">
      <w:pPr>
        <w:bidi/>
        <w:ind w:firstLine="567"/>
        <w:jc w:val="both"/>
        <w:rPr>
          <w:rFonts w:cs="David" w:hint="cs"/>
          <w:rtl/>
        </w:rPr>
      </w:pPr>
      <w:r w:rsidRPr="00EF5B69">
        <w:rPr>
          <w:rFonts w:cs="David" w:hint="cs"/>
          <w:rtl/>
        </w:rPr>
        <w:t>ואם שמעת את זה בטלוויזיה אתה פטור מלטפל בזה?</w:t>
      </w:r>
    </w:p>
    <w:p w14:paraId="57D859C8" w14:textId="77777777" w:rsidR="00EF5B69" w:rsidRPr="00EF5B69" w:rsidRDefault="00EF5B69" w:rsidP="00EF5B69">
      <w:pPr>
        <w:bidi/>
        <w:jc w:val="both"/>
        <w:rPr>
          <w:rFonts w:cs="David" w:hint="cs"/>
          <w:rtl/>
        </w:rPr>
      </w:pPr>
    </w:p>
    <w:p w14:paraId="21F93D27" w14:textId="77777777" w:rsidR="00EF5B69" w:rsidRPr="00EF5B69" w:rsidRDefault="00EF5B69" w:rsidP="00EF5B69">
      <w:pPr>
        <w:bidi/>
        <w:jc w:val="both"/>
        <w:rPr>
          <w:rFonts w:cs="David" w:hint="cs"/>
          <w:rtl/>
        </w:rPr>
      </w:pPr>
      <w:r w:rsidRPr="00EF5B69">
        <w:rPr>
          <w:rFonts w:cs="David" w:hint="cs"/>
          <w:u w:val="single"/>
          <w:rtl/>
        </w:rPr>
        <w:t>גדעון סער:</w:t>
      </w:r>
    </w:p>
    <w:p w14:paraId="71ABBF6E" w14:textId="77777777" w:rsidR="00EF5B69" w:rsidRPr="00EF5B69" w:rsidRDefault="00EF5B69" w:rsidP="00EF5B69">
      <w:pPr>
        <w:bidi/>
        <w:jc w:val="both"/>
        <w:rPr>
          <w:rFonts w:cs="David" w:hint="cs"/>
          <w:rtl/>
        </w:rPr>
      </w:pPr>
    </w:p>
    <w:p w14:paraId="64DBDCFD" w14:textId="77777777" w:rsidR="00EF5B69" w:rsidRPr="00EF5B69" w:rsidRDefault="00EF5B69" w:rsidP="00EF5B69">
      <w:pPr>
        <w:bidi/>
        <w:jc w:val="both"/>
        <w:rPr>
          <w:rFonts w:cs="David" w:hint="cs"/>
          <w:rtl/>
        </w:rPr>
      </w:pPr>
      <w:r w:rsidRPr="00EF5B69">
        <w:rPr>
          <w:rFonts w:cs="David" w:hint="cs"/>
          <w:rtl/>
        </w:rPr>
        <w:tab/>
        <w:t xml:space="preserve">בטח שאני אטפל. </w:t>
      </w:r>
    </w:p>
    <w:p w14:paraId="61B9C3D4" w14:textId="77777777" w:rsidR="00EF5B69" w:rsidRPr="00EF5B69" w:rsidRDefault="00EF5B69" w:rsidP="00EF5B69">
      <w:pPr>
        <w:bidi/>
        <w:jc w:val="both"/>
        <w:rPr>
          <w:rFonts w:cs="David" w:hint="cs"/>
          <w:rtl/>
        </w:rPr>
      </w:pPr>
    </w:p>
    <w:p w14:paraId="2E9A87C4" w14:textId="77777777" w:rsidR="00EF5B69" w:rsidRPr="00EF5B69" w:rsidRDefault="00EF5B69" w:rsidP="00EF5B69">
      <w:pPr>
        <w:bidi/>
        <w:jc w:val="both"/>
        <w:rPr>
          <w:rFonts w:cs="David" w:hint="cs"/>
          <w:u w:val="single"/>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79572552" w14:textId="77777777" w:rsidR="00EF5B69" w:rsidRPr="00EF5B69" w:rsidRDefault="00EF5B69" w:rsidP="00EF5B69">
      <w:pPr>
        <w:bidi/>
        <w:jc w:val="both"/>
        <w:rPr>
          <w:rFonts w:cs="David" w:hint="cs"/>
          <w:rtl/>
        </w:rPr>
      </w:pPr>
    </w:p>
    <w:p w14:paraId="1F3FA0B2" w14:textId="77777777" w:rsidR="00EF5B69" w:rsidRPr="00EF5B69" w:rsidRDefault="00EF5B69" w:rsidP="00EF5B69">
      <w:pPr>
        <w:bidi/>
        <w:jc w:val="both"/>
        <w:rPr>
          <w:rFonts w:cs="David" w:hint="cs"/>
          <w:rtl/>
        </w:rPr>
      </w:pPr>
      <w:r w:rsidRPr="00EF5B69">
        <w:rPr>
          <w:rFonts w:cs="David" w:hint="cs"/>
          <w:rtl/>
        </w:rPr>
        <w:tab/>
        <w:t>איך תטפל בזה?</w:t>
      </w:r>
    </w:p>
    <w:p w14:paraId="67048156" w14:textId="77777777" w:rsidR="00EF5B69" w:rsidRPr="00EF5B69" w:rsidRDefault="00EF5B69" w:rsidP="00EF5B69">
      <w:pPr>
        <w:bidi/>
        <w:jc w:val="both"/>
        <w:rPr>
          <w:rFonts w:cs="David" w:hint="cs"/>
          <w:rtl/>
        </w:rPr>
      </w:pPr>
    </w:p>
    <w:p w14:paraId="32E2B4AF" w14:textId="77777777" w:rsidR="00EF5B69" w:rsidRPr="00EF5B69" w:rsidRDefault="00EF5B69" w:rsidP="00EF5B69">
      <w:pPr>
        <w:bidi/>
        <w:jc w:val="both"/>
        <w:rPr>
          <w:rFonts w:cs="David" w:hint="cs"/>
          <w:rtl/>
        </w:rPr>
      </w:pPr>
      <w:r w:rsidRPr="00EF5B69">
        <w:rPr>
          <w:rFonts w:cs="David" w:hint="cs"/>
          <w:u w:val="single"/>
          <w:rtl/>
        </w:rPr>
        <w:t>גדעון סער:</w:t>
      </w:r>
    </w:p>
    <w:p w14:paraId="3E3A5B64" w14:textId="77777777" w:rsidR="00EF5B69" w:rsidRPr="00EF5B69" w:rsidRDefault="00EF5B69" w:rsidP="00EF5B69">
      <w:pPr>
        <w:bidi/>
        <w:jc w:val="both"/>
        <w:rPr>
          <w:rFonts w:cs="David" w:hint="cs"/>
          <w:rtl/>
        </w:rPr>
      </w:pPr>
    </w:p>
    <w:p w14:paraId="5FD0DF8C" w14:textId="77777777" w:rsidR="00EF5B69" w:rsidRPr="00EF5B69" w:rsidRDefault="00EF5B69" w:rsidP="00EF5B69">
      <w:pPr>
        <w:bidi/>
        <w:ind w:firstLine="567"/>
        <w:jc w:val="both"/>
        <w:rPr>
          <w:rFonts w:cs="David" w:hint="cs"/>
          <w:rtl/>
        </w:rPr>
      </w:pPr>
      <w:r w:rsidRPr="00EF5B69">
        <w:rPr>
          <w:rFonts w:cs="David" w:hint="cs"/>
          <w:rtl/>
        </w:rPr>
        <w:t xml:space="preserve">אני מקיים דיונים כללים בהשתתפות נציגי משרדים, אבל מה קורה שפונה אלי אישה שאומרת שהולכים לרצוח אותה? </w:t>
      </w:r>
    </w:p>
    <w:p w14:paraId="6B1CDDFD" w14:textId="77777777" w:rsidR="00EF5B69" w:rsidRPr="00EF5B69" w:rsidRDefault="00EF5B69" w:rsidP="00EF5B69">
      <w:pPr>
        <w:bidi/>
        <w:jc w:val="both"/>
        <w:rPr>
          <w:rFonts w:cs="David" w:hint="cs"/>
          <w:rtl/>
        </w:rPr>
      </w:pPr>
    </w:p>
    <w:p w14:paraId="4D7D34D6" w14:textId="77777777" w:rsidR="00EF5B69" w:rsidRPr="00EF5B69" w:rsidRDefault="00EF5B69" w:rsidP="00EF5B69">
      <w:pPr>
        <w:bidi/>
        <w:jc w:val="both"/>
        <w:rPr>
          <w:rFonts w:cs="David" w:hint="cs"/>
          <w:u w:val="single"/>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5760CE62" w14:textId="77777777" w:rsidR="00EF5B69" w:rsidRPr="00EF5B69" w:rsidRDefault="00EF5B69" w:rsidP="00EF5B69">
      <w:pPr>
        <w:bidi/>
        <w:jc w:val="both"/>
        <w:rPr>
          <w:rFonts w:cs="David" w:hint="cs"/>
          <w:rtl/>
        </w:rPr>
      </w:pPr>
    </w:p>
    <w:p w14:paraId="37DA5ADF" w14:textId="77777777" w:rsidR="00EF5B69" w:rsidRPr="00EF5B69" w:rsidRDefault="00EF5B69" w:rsidP="00EF5B69">
      <w:pPr>
        <w:bidi/>
        <w:ind w:firstLine="567"/>
        <w:jc w:val="both"/>
        <w:rPr>
          <w:rFonts w:cs="David" w:hint="cs"/>
          <w:rtl/>
        </w:rPr>
      </w:pPr>
      <w:r w:rsidRPr="00EF5B69">
        <w:rPr>
          <w:rFonts w:cs="David" w:hint="cs"/>
          <w:rtl/>
        </w:rPr>
        <w:t xml:space="preserve">תעלה את זה לסדר היום. </w:t>
      </w:r>
    </w:p>
    <w:p w14:paraId="4EDCEB9C" w14:textId="77777777" w:rsidR="00EF5B69" w:rsidRPr="00EF5B69" w:rsidRDefault="00EF5B69" w:rsidP="00EF5B69">
      <w:pPr>
        <w:bidi/>
        <w:jc w:val="both"/>
        <w:rPr>
          <w:rFonts w:cs="David" w:hint="cs"/>
          <w:rtl/>
        </w:rPr>
      </w:pPr>
    </w:p>
    <w:p w14:paraId="0C47AE45"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34F54470" w14:textId="77777777" w:rsidR="00EF5B69" w:rsidRPr="00EF5B69" w:rsidRDefault="00EF5B69" w:rsidP="00EF5B69">
      <w:pPr>
        <w:bidi/>
        <w:jc w:val="both"/>
        <w:rPr>
          <w:rFonts w:cs="David" w:hint="cs"/>
          <w:rtl/>
        </w:rPr>
      </w:pPr>
    </w:p>
    <w:p w14:paraId="404F5F71" w14:textId="77777777" w:rsidR="00EF5B69" w:rsidRPr="00EF5B69" w:rsidRDefault="00EF5B69" w:rsidP="00EF5B69">
      <w:pPr>
        <w:bidi/>
        <w:ind w:firstLine="567"/>
        <w:jc w:val="both"/>
        <w:rPr>
          <w:rFonts w:cs="David" w:hint="cs"/>
          <w:rtl/>
        </w:rPr>
      </w:pPr>
      <w:r w:rsidRPr="00EF5B69">
        <w:rPr>
          <w:rFonts w:cs="David" w:hint="cs"/>
          <w:rtl/>
        </w:rPr>
        <w:t xml:space="preserve">אתה יודע שזה לא רציני. </w:t>
      </w:r>
    </w:p>
    <w:p w14:paraId="400D5B53" w14:textId="77777777" w:rsidR="00EF5B69" w:rsidRPr="00EF5B69" w:rsidRDefault="00EF5B69" w:rsidP="00EF5B69">
      <w:pPr>
        <w:bidi/>
        <w:jc w:val="both"/>
        <w:rPr>
          <w:rFonts w:cs="David" w:hint="cs"/>
          <w:rtl/>
        </w:rPr>
      </w:pPr>
    </w:p>
    <w:p w14:paraId="5B7560DC" w14:textId="77777777" w:rsidR="00EF5B69" w:rsidRPr="00EF5B69" w:rsidRDefault="00EF5B69" w:rsidP="00EF5B69">
      <w:pPr>
        <w:bidi/>
        <w:jc w:val="both"/>
        <w:rPr>
          <w:rFonts w:cs="David" w:hint="cs"/>
          <w:rtl/>
        </w:rPr>
      </w:pPr>
      <w:r w:rsidRPr="00EF5B69">
        <w:rPr>
          <w:rFonts w:cs="David" w:hint="cs"/>
          <w:u w:val="single"/>
          <w:rtl/>
        </w:rPr>
        <w:t>גדעון סער:</w:t>
      </w:r>
    </w:p>
    <w:p w14:paraId="4111AC5E" w14:textId="77777777" w:rsidR="00EF5B69" w:rsidRPr="00EF5B69" w:rsidRDefault="00EF5B69" w:rsidP="00EF5B69">
      <w:pPr>
        <w:bidi/>
        <w:jc w:val="both"/>
        <w:rPr>
          <w:rFonts w:cs="David" w:hint="cs"/>
          <w:rtl/>
        </w:rPr>
      </w:pPr>
    </w:p>
    <w:p w14:paraId="5E0E60D2" w14:textId="77777777" w:rsidR="00EF5B69" w:rsidRPr="00EF5B69" w:rsidRDefault="00EF5B69" w:rsidP="00EF5B69">
      <w:pPr>
        <w:bidi/>
        <w:ind w:firstLine="567"/>
        <w:jc w:val="both"/>
        <w:rPr>
          <w:rFonts w:cs="David" w:hint="cs"/>
          <w:rtl/>
        </w:rPr>
      </w:pPr>
      <w:r w:rsidRPr="00EF5B69">
        <w:rPr>
          <w:rFonts w:cs="David" w:hint="cs"/>
          <w:rtl/>
        </w:rPr>
        <w:t xml:space="preserve">אני חושב, שתפקידי לפנות למפקח הכללי, לא למנכ"ל המשרד לביטחון פנים. </w:t>
      </w:r>
    </w:p>
    <w:p w14:paraId="68A54DD9" w14:textId="77777777" w:rsidR="00EF5B69" w:rsidRPr="00EF5B69" w:rsidRDefault="00EF5B69" w:rsidP="00EF5B69">
      <w:pPr>
        <w:bidi/>
        <w:jc w:val="both"/>
        <w:rPr>
          <w:rFonts w:cs="David" w:hint="cs"/>
          <w:rtl/>
        </w:rPr>
      </w:pPr>
    </w:p>
    <w:p w14:paraId="28A87DD0"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62EF5154" w14:textId="77777777" w:rsidR="00EF5B69" w:rsidRPr="00EF5B69" w:rsidRDefault="00EF5B69" w:rsidP="00EF5B69">
      <w:pPr>
        <w:bidi/>
        <w:jc w:val="both"/>
        <w:rPr>
          <w:rFonts w:cs="David" w:hint="cs"/>
          <w:rtl/>
        </w:rPr>
      </w:pPr>
    </w:p>
    <w:p w14:paraId="120FE945" w14:textId="77777777" w:rsidR="00EF5B69" w:rsidRPr="00EF5B69" w:rsidRDefault="00EF5B69" w:rsidP="00EF5B69">
      <w:pPr>
        <w:bidi/>
        <w:ind w:firstLine="567"/>
        <w:jc w:val="both"/>
        <w:rPr>
          <w:rFonts w:cs="David" w:hint="cs"/>
          <w:rtl/>
        </w:rPr>
      </w:pPr>
      <w:r w:rsidRPr="00EF5B69">
        <w:rPr>
          <w:rFonts w:cs="David" w:hint="cs"/>
          <w:rtl/>
        </w:rPr>
        <w:t>כתוב: למנכ"ל או לעובד עם העתק למנכ"ל.</w:t>
      </w:r>
    </w:p>
    <w:p w14:paraId="0774C92C" w14:textId="77777777" w:rsidR="00EF5B69" w:rsidRPr="00EF5B69" w:rsidRDefault="00EF5B69" w:rsidP="00EF5B69">
      <w:pPr>
        <w:bidi/>
        <w:jc w:val="both"/>
        <w:rPr>
          <w:rFonts w:cs="David" w:hint="cs"/>
          <w:rtl/>
        </w:rPr>
      </w:pPr>
    </w:p>
    <w:p w14:paraId="26564CF1" w14:textId="77777777" w:rsidR="00EF5B69" w:rsidRPr="00EF5B69" w:rsidRDefault="00EF5B69" w:rsidP="00EF5B69">
      <w:pPr>
        <w:bidi/>
        <w:jc w:val="both"/>
        <w:rPr>
          <w:rFonts w:cs="David" w:hint="cs"/>
          <w:rtl/>
        </w:rPr>
      </w:pPr>
      <w:r w:rsidRPr="00EF5B69">
        <w:rPr>
          <w:rFonts w:cs="David" w:hint="cs"/>
          <w:u w:val="single"/>
          <w:rtl/>
        </w:rPr>
        <w:t>גדעון סער:</w:t>
      </w:r>
    </w:p>
    <w:p w14:paraId="57D2769E" w14:textId="77777777" w:rsidR="00EF5B69" w:rsidRPr="00EF5B69" w:rsidRDefault="00EF5B69" w:rsidP="00EF5B69">
      <w:pPr>
        <w:bidi/>
        <w:jc w:val="both"/>
        <w:rPr>
          <w:rFonts w:cs="David" w:hint="cs"/>
          <w:rtl/>
        </w:rPr>
      </w:pPr>
    </w:p>
    <w:p w14:paraId="401D66A9" w14:textId="77777777" w:rsidR="00EF5B69" w:rsidRPr="00EF5B69" w:rsidRDefault="00EF5B69" w:rsidP="00EF5B69">
      <w:pPr>
        <w:bidi/>
        <w:ind w:firstLine="567"/>
        <w:jc w:val="both"/>
        <w:rPr>
          <w:rFonts w:cs="David" w:hint="cs"/>
          <w:rtl/>
        </w:rPr>
      </w:pPr>
      <w:r w:rsidRPr="00EF5B69">
        <w:rPr>
          <w:rFonts w:cs="David" w:hint="cs"/>
          <w:rtl/>
        </w:rPr>
        <w:t xml:space="preserve">התשובה שאתה מקבל היא: העברנו את פנייתך למחוז צפון. אתה צריך להתחיל לרוץ אחרי מחוז צפון. </w:t>
      </w:r>
    </w:p>
    <w:p w14:paraId="42F84460" w14:textId="77777777" w:rsidR="00EF5B69" w:rsidRPr="00EF5B69" w:rsidRDefault="00EF5B69" w:rsidP="00EF5B69">
      <w:pPr>
        <w:bidi/>
        <w:ind w:firstLine="567"/>
        <w:jc w:val="both"/>
        <w:rPr>
          <w:rFonts w:cs="David" w:hint="cs"/>
          <w:rtl/>
        </w:rPr>
      </w:pPr>
    </w:p>
    <w:p w14:paraId="4963EEB1"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19C8D1A6" w14:textId="77777777" w:rsidR="00EF5B69" w:rsidRPr="00EF5B69" w:rsidRDefault="00EF5B69" w:rsidP="00EF5B69">
      <w:pPr>
        <w:bidi/>
        <w:jc w:val="both"/>
        <w:rPr>
          <w:rFonts w:cs="David" w:hint="cs"/>
          <w:rtl/>
        </w:rPr>
      </w:pPr>
    </w:p>
    <w:p w14:paraId="481F7C82" w14:textId="77777777" w:rsidR="00EF5B69" w:rsidRPr="00EF5B69" w:rsidRDefault="00EF5B69" w:rsidP="00EF5B69">
      <w:pPr>
        <w:bidi/>
        <w:jc w:val="both"/>
        <w:rPr>
          <w:rFonts w:cs="David" w:hint="cs"/>
          <w:rtl/>
        </w:rPr>
      </w:pPr>
      <w:r w:rsidRPr="00EF5B69">
        <w:rPr>
          <w:rFonts w:cs="David" w:hint="cs"/>
          <w:rtl/>
        </w:rPr>
        <w:tab/>
        <w:t xml:space="preserve">לכן כתוב שאפשר לפנות ישירות לפקיד. </w:t>
      </w:r>
    </w:p>
    <w:p w14:paraId="7AF871B2" w14:textId="77777777" w:rsidR="00EF5B69" w:rsidRPr="00EF5B69" w:rsidRDefault="00EF5B69" w:rsidP="00EF5B69">
      <w:pPr>
        <w:bidi/>
        <w:jc w:val="both"/>
        <w:rPr>
          <w:rFonts w:cs="David" w:hint="cs"/>
          <w:rtl/>
        </w:rPr>
      </w:pPr>
    </w:p>
    <w:p w14:paraId="282EBE24" w14:textId="77777777" w:rsidR="00EF5B69" w:rsidRPr="00EF5B69" w:rsidRDefault="00EF5B69" w:rsidP="00EF5B69">
      <w:pPr>
        <w:bidi/>
        <w:jc w:val="both"/>
        <w:rPr>
          <w:rFonts w:cs="David" w:hint="cs"/>
          <w:rtl/>
        </w:rPr>
      </w:pPr>
      <w:r w:rsidRPr="00EF5B69">
        <w:rPr>
          <w:rFonts w:cs="David" w:hint="cs"/>
          <w:u w:val="single"/>
          <w:rtl/>
        </w:rPr>
        <w:t>גדעון סער:</w:t>
      </w:r>
    </w:p>
    <w:p w14:paraId="244123F3" w14:textId="77777777" w:rsidR="00EF5B69" w:rsidRPr="00EF5B69" w:rsidRDefault="00EF5B69" w:rsidP="00EF5B69">
      <w:pPr>
        <w:bidi/>
        <w:ind w:firstLine="567"/>
        <w:jc w:val="both"/>
        <w:rPr>
          <w:rFonts w:cs="David" w:hint="cs"/>
          <w:rtl/>
        </w:rPr>
      </w:pPr>
    </w:p>
    <w:p w14:paraId="720CF5F2" w14:textId="77777777" w:rsidR="00EF5B69" w:rsidRPr="00EF5B69" w:rsidRDefault="00EF5B69" w:rsidP="00EF5B69">
      <w:pPr>
        <w:bidi/>
        <w:ind w:firstLine="567"/>
        <w:jc w:val="both"/>
        <w:rPr>
          <w:rFonts w:cs="David" w:hint="cs"/>
          <w:rtl/>
        </w:rPr>
      </w:pPr>
      <w:r w:rsidRPr="00EF5B69">
        <w:rPr>
          <w:rFonts w:cs="David" w:hint="cs"/>
          <w:rtl/>
        </w:rPr>
        <w:t xml:space="preserve">הסעיף השני הוא נכון: אי התערבות בהליכים פליליים, אי התערבות במכרזים ויתר הדברים שיוצא מהם כסף. טיפול במצוקות של אנשים הוא חשוב מאוד. את הדברים האלה אתה מקבל מכל מני נדכאים שאין להם כתובת אחרת. לא לכולם אתה יכול לעזור. לפעמים אני אומר שאני לא יכול להתערב. אני עונה כך במקרים שאומרים לי: תפנה לנשיא. </w:t>
      </w:r>
    </w:p>
    <w:p w14:paraId="7644287E" w14:textId="77777777" w:rsidR="00EF5B69" w:rsidRPr="00EF5B69" w:rsidRDefault="00EF5B69" w:rsidP="00EF5B69">
      <w:pPr>
        <w:bidi/>
        <w:jc w:val="both"/>
        <w:rPr>
          <w:rFonts w:cs="David" w:hint="cs"/>
          <w:rtl/>
        </w:rPr>
      </w:pPr>
      <w:r>
        <w:rPr>
          <w:rFonts w:cs="David"/>
          <w:rtl/>
        </w:rPr>
        <w:br w:type="page"/>
      </w:r>
    </w:p>
    <w:p w14:paraId="2FD2530D" w14:textId="77777777" w:rsidR="00EF5B69" w:rsidRPr="00EF5B69" w:rsidRDefault="00EF5B69" w:rsidP="00EF5B69">
      <w:pPr>
        <w:bidi/>
        <w:jc w:val="both"/>
        <w:rPr>
          <w:rFonts w:cs="David" w:hint="cs"/>
          <w:u w:val="single"/>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32C8D524" w14:textId="77777777" w:rsidR="00EF5B69" w:rsidRPr="00EF5B69" w:rsidRDefault="00EF5B69" w:rsidP="00EF5B69">
      <w:pPr>
        <w:bidi/>
        <w:jc w:val="both"/>
        <w:rPr>
          <w:rFonts w:cs="David" w:hint="cs"/>
          <w:rtl/>
        </w:rPr>
      </w:pPr>
    </w:p>
    <w:p w14:paraId="5DA5A17D" w14:textId="77777777" w:rsidR="00EF5B69" w:rsidRPr="00EF5B69" w:rsidRDefault="00EF5B69" w:rsidP="00EF5B69">
      <w:pPr>
        <w:bidi/>
        <w:ind w:firstLine="567"/>
        <w:jc w:val="both"/>
        <w:rPr>
          <w:rFonts w:cs="David" w:hint="cs"/>
          <w:rtl/>
        </w:rPr>
      </w:pPr>
      <w:r w:rsidRPr="00EF5B69">
        <w:rPr>
          <w:rFonts w:cs="David" w:hint="cs"/>
          <w:rtl/>
        </w:rPr>
        <w:t>לא יותר נעים לך להגיד: "אסור לי".</w:t>
      </w:r>
    </w:p>
    <w:p w14:paraId="36312954" w14:textId="77777777" w:rsidR="00EF5B69" w:rsidRPr="00EF5B69" w:rsidRDefault="00EF5B69" w:rsidP="00EF5B69">
      <w:pPr>
        <w:bidi/>
        <w:jc w:val="both"/>
        <w:rPr>
          <w:rFonts w:cs="David" w:hint="cs"/>
          <w:rtl/>
        </w:rPr>
      </w:pPr>
    </w:p>
    <w:p w14:paraId="170B4B18" w14:textId="77777777" w:rsidR="00EF5B69" w:rsidRPr="00EF5B69" w:rsidRDefault="00EF5B69" w:rsidP="00EF5B69">
      <w:pPr>
        <w:bidi/>
        <w:jc w:val="both"/>
        <w:rPr>
          <w:rFonts w:cs="David" w:hint="cs"/>
          <w:rtl/>
        </w:rPr>
      </w:pPr>
      <w:r w:rsidRPr="00EF5B69">
        <w:rPr>
          <w:rFonts w:cs="David" w:hint="cs"/>
          <w:u w:val="single"/>
          <w:rtl/>
        </w:rPr>
        <w:t>גדעון סער:</w:t>
      </w:r>
    </w:p>
    <w:p w14:paraId="274C8773" w14:textId="77777777" w:rsidR="00EF5B69" w:rsidRPr="00EF5B69" w:rsidRDefault="00EF5B69" w:rsidP="00EF5B69">
      <w:pPr>
        <w:bidi/>
        <w:jc w:val="both"/>
        <w:rPr>
          <w:rFonts w:cs="David" w:hint="cs"/>
          <w:rtl/>
        </w:rPr>
      </w:pPr>
    </w:p>
    <w:p w14:paraId="3DF5154D" w14:textId="77777777" w:rsidR="00EF5B69" w:rsidRPr="00EF5B69" w:rsidRDefault="00EF5B69" w:rsidP="00EF5B69">
      <w:pPr>
        <w:bidi/>
        <w:jc w:val="both"/>
        <w:rPr>
          <w:rFonts w:cs="David" w:hint="cs"/>
          <w:rtl/>
        </w:rPr>
      </w:pPr>
      <w:r w:rsidRPr="00EF5B69">
        <w:rPr>
          <w:rFonts w:cs="David" w:hint="cs"/>
          <w:rtl/>
        </w:rPr>
        <w:tab/>
        <w:t xml:space="preserve">לא. </w:t>
      </w:r>
    </w:p>
    <w:p w14:paraId="7E3F1298" w14:textId="77777777" w:rsidR="00EF5B69" w:rsidRPr="00EF5B69" w:rsidRDefault="00EF5B69" w:rsidP="00EF5B69">
      <w:pPr>
        <w:bidi/>
        <w:jc w:val="both"/>
        <w:rPr>
          <w:rFonts w:cs="David" w:hint="cs"/>
          <w:rtl/>
        </w:rPr>
      </w:pPr>
    </w:p>
    <w:p w14:paraId="54B95970"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65A90037" w14:textId="77777777" w:rsidR="00EF5B69" w:rsidRPr="00EF5B69" w:rsidRDefault="00EF5B69" w:rsidP="00EF5B69">
      <w:pPr>
        <w:bidi/>
        <w:jc w:val="both"/>
        <w:rPr>
          <w:rFonts w:cs="David" w:hint="cs"/>
          <w:rtl/>
        </w:rPr>
      </w:pPr>
    </w:p>
    <w:p w14:paraId="1F7A38B7" w14:textId="77777777" w:rsidR="00EF5B69" w:rsidRPr="00EF5B69" w:rsidRDefault="00EF5B69" w:rsidP="00EF5B69">
      <w:pPr>
        <w:bidi/>
        <w:ind w:firstLine="567"/>
        <w:jc w:val="both"/>
        <w:rPr>
          <w:rFonts w:cs="David" w:hint="cs"/>
          <w:rtl/>
        </w:rPr>
      </w:pPr>
      <w:r w:rsidRPr="00EF5B69">
        <w:rPr>
          <w:rFonts w:cs="David" w:hint="cs"/>
          <w:rtl/>
        </w:rPr>
        <w:t xml:space="preserve">ממש לא. אני מתקומם נגד הדברים האלה. </w:t>
      </w:r>
    </w:p>
    <w:p w14:paraId="2EDE8C30" w14:textId="77777777" w:rsidR="00EF5B69" w:rsidRPr="00EF5B69" w:rsidRDefault="00EF5B69" w:rsidP="00EF5B69">
      <w:pPr>
        <w:bidi/>
        <w:jc w:val="both"/>
        <w:rPr>
          <w:rFonts w:cs="David" w:hint="cs"/>
          <w:rtl/>
        </w:rPr>
      </w:pPr>
    </w:p>
    <w:p w14:paraId="2AB4E0C2" w14:textId="77777777" w:rsidR="00EF5B69" w:rsidRPr="00EF5B69" w:rsidRDefault="00EF5B69" w:rsidP="00EF5B69">
      <w:pPr>
        <w:bidi/>
        <w:jc w:val="both"/>
        <w:rPr>
          <w:rFonts w:cs="David" w:hint="cs"/>
          <w:rtl/>
        </w:rPr>
      </w:pPr>
      <w:r w:rsidRPr="00EF5B69">
        <w:rPr>
          <w:rFonts w:cs="David" w:hint="cs"/>
          <w:u w:val="single"/>
          <w:rtl/>
        </w:rPr>
        <w:t>גדעון סער:</w:t>
      </w:r>
    </w:p>
    <w:p w14:paraId="781F4BB7" w14:textId="77777777" w:rsidR="00EF5B69" w:rsidRPr="00EF5B69" w:rsidRDefault="00EF5B69" w:rsidP="00EF5B69">
      <w:pPr>
        <w:bidi/>
        <w:jc w:val="both"/>
        <w:rPr>
          <w:rFonts w:cs="David" w:hint="cs"/>
          <w:rtl/>
        </w:rPr>
      </w:pPr>
    </w:p>
    <w:p w14:paraId="63A89221" w14:textId="77777777" w:rsidR="00EF5B69" w:rsidRPr="00EF5B69" w:rsidRDefault="00EF5B69" w:rsidP="00EF5B69">
      <w:pPr>
        <w:bidi/>
        <w:jc w:val="both"/>
        <w:rPr>
          <w:rFonts w:cs="David" w:hint="cs"/>
          <w:rtl/>
        </w:rPr>
      </w:pPr>
      <w:r w:rsidRPr="00EF5B69">
        <w:rPr>
          <w:rFonts w:cs="David" w:hint="cs"/>
          <w:rtl/>
        </w:rPr>
        <w:tab/>
        <w:t xml:space="preserve">אם אומרים לי: תפנה לנשיא ותבקש חנינה בשמי כי נגרם לי עוול, אני אומר לאותו אדם שיפנה לבתי משפט. אני לא אהיה פלטפורמה שלו. יש פניות שאתה צריך לטפל בהן. זה הקשר עם הציבור. </w:t>
      </w:r>
    </w:p>
    <w:p w14:paraId="54FAF67F" w14:textId="77777777" w:rsidR="00EF5B69" w:rsidRPr="00EF5B69" w:rsidRDefault="00EF5B69" w:rsidP="00EF5B69">
      <w:pPr>
        <w:bidi/>
        <w:jc w:val="both"/>
        <w:rPr>
          <w:rFonts w:cs="David" w:hint="cs"/>
          <w:rtl/>
        </w:rPr>
      </w:pPr>
    </w:p>
    <w:p w14:paraId="3ACF3F4D"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3BBC4CA8" w14:textId="77777777" w:rsidR="00EF5B69" w:rsidRPr="00EF5B69" w:rsidRDefault="00EF5B69" w:rsidP="00EF5B69">
      <w:pPr>
        <w:bidi/>
        <w:jc w:val="both"/>
        <w:rPr>
          <w:rFonts w:cs="David" w:hint="cs"/>
          <w:rtl/>
        </w:rPr>
      </w:pPr>
    </w:p>
    <w:p w14:paraId="41D5A126" w14:textId="77777777" w:rsidR="00EF5B69" w:rsidRPr="00EF5B69" w:rsidRDefault="00EF5B69" w:rsidP="00EF5B69">
      <w:pPr>
        <w:bidi/>
        <w:jc w:val="both"/>
        <w:rPr>
          <w:rFonts w:cs="David" w:hint="cs"/>
          <w:rtl/>
        </w:rPr>
      </w:pPr>
      <w:r w:rsidRPr="00EF5B69">
        <w:rPr>
          <w:rFonts w:cs="David" w:hint="cs"/>
          <w:rtl/>
        </w:rPr>
        <w:tab/>
        <w:t xml:space="preserve">סעיף ב' לא מפריע לך. </w:t>
      </w:r>
    </w:p>
    <w:p w14:paraId="3B93F9A9" w14:textId="77777777" w:rsidR="00EF5B69" w:rsidRPr="00EF5B69" w:rsidRDefault="00EF5B69" w:rsidP="00EF5B69">
      <w:pPr>
        <w:bidi/>
        <w:jc w:val="both"/>
        <w:rPr>
          <w:rFonts w:cs="David" w:hint="cs"/>
          <w:rtl/>
        </w:rPr>
      </w:pPr>
    </w:p>
    <w:p w14:paraId="36DD8D7B"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6C896D4A" w14:textId="77777777" w:rsidR="00EF5B69" w:rsidRPr="00EF5B69" w:rsidRDefault="00EF5B69" w:rsidP="00EF5B69">
      <w:pPr>
        <w:bidi/>
        <w:jc w:val="both"/>
        <w:rPr>
          <w:rFonts w:cs="David" w:hint="cs"/>
          <w:rtl/>
        </w:rPr>
      </w:pPr>
    </w:p>
    <w:p w14:paraId="6F32A644" w14:textId="77777777" w:rsidR="00EF5B69" w:rsidRPr="00EF5B69" w:rsidRDefault="00EF5B69" w:rsidP="00EF5B69">
      <w:pPr>
        <w:bidi/>
        <w:jc w:val="both"/>
        <w:rPr>
          <w:rFonts w:cs="David" w:hint="cs"/>
          <w:rtl/>
        </w:rPr>
      </w:pPr>
      <w:r w:rsidRPr="00EF5B69">
        <w:rPr>
          <w:rFonts w:cs="David" w:hint="cs"/>
          <w:rtl/>
        </w:rPr>
        <w:tab/>
        <w:t xml:space="preserve">גם עלי מקובל שאסור לחבר כנסת להתערב בכל הנוגע למכרזים.  </w:t>
      </w:r>
    </w:p>
    <w:p w14:paraId="05217E9C" w14:textId="77777777" w:rsidR="00EF5B69" w:rsidRPr="00EF5B69" w:rsidRDefault="00EF5B69" w:rsidP="00EF5B69">
      <w:pPr>
        <w:bidi/>
        <w:jc w:val="both"/>
        <w:rPr>
          <w:rFonts w:cs="David" w:hint="cs"/>
          <w:rtl/>
        </w:rPr>
      </w:pPr>
    </w:p>
    <w:p w14:paraId="7102DC8B" w14:textId="77777777" w:rsidR="00EF5B69" w:rsidRPr="00EF5B69" w:rsidRDefault="00EF5B69" w:rsidP="00EF5B69">
      <w:pPr>
        <w:bidi/>
        <w:jc w:val="both"/>
        <w:rPr>
          <w:rFonts w:cs="David" w:hint="cs"/>
          <w:u w:val="single"/>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15D3B157" w14:textId="77777777" w:rsidR="00EF5B69" w:rsidRPr="00EF5B69" w:rsidRDefault="00EF5B69" w:rsidP="00EF5B69">
      <w:pPr>
        <w:bidi/>
        <w:jc w:val="both"/>
        <w:rPr>
          <w:rFonts w:cs="David" w:hint="cs"/>
          <w:rtl/>
        </w:rPr>
      </w:pPr>
    </w:p>
    <w:p w14:paraId="75471F5C" w14:textId="77777777" w:rsidR="00EF5B69" w:rsidRPr="00EF5B69" w:rsidRDefault="00EF5B69" w:rsidP="00EF5B69">
      <w:pPr>
        <w:bidi/>
        <w:ind w:firstLine="567"/>
        <w:jc w:val="both"/>
        <w:rPr>
          <w:rFonts w:cs="David" w:hint="cs"/>
          <w:rtl/>
        </w:rPr>
      </w:pPr>
      <w:r w:rsidRPr="00EF5B69">
        <w:rPr>
          <w:rFonts w:cs="David" w:hint="cs"/>
          <w:rtl/>
        </w:rPr>
        <w:t xml:space="preserve">אתה לא יכול לקבוע תחומים. </w:t>
      </w:r>
    </w:p>
    <w:p w14:paraId="448AF492" w14:textId="77777777" w:rsidR="00EF5B69" w:rsidRPr="00EF5B69" w:rsidRDefault="00EF5B69" w:rsidP="00EF5B69">
      <w:pPr>
        <w:bidi/>
        <w:jc w:val="both"/>
        <w:rPr>
          <w:rFonts w:cs="David" w:hint="cs"/>
          <w:rtl/>
        </w:rPr>
      </w:pPr>
    </w:p>
    <w:p w14:paraId="21D57176"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146E8F57" w14:textId="77777777" w:rsidR="00EF5B69" w:rsidRPr="00EF5B69" w:rsidRDefault="00EF5B69" w:rsidP="00EF5B69">
      <w:pPr>
        <w:bidi/>
        <w:jc w:val="both"/>
        <w:rPr>
          <w:rFonts w:cs="David" w:hint="cs"/>
          <w:rtl/>
        </w:rPr>
      </w:pPr>
    </w:p>
    <w:p w14:paraId="707DBD6A" w14:textId="77777777" w:rsidR="00EF5B69" w:rsidRPr="00EF5B69" w:rsidRDefault="00EF5B69" w:rsidP="00EF5B69">
      <w:pPr>
        <w:bidi/>
        <w:ind w:firstLine="567"/>
        <w:jc w:val="both"/>
        <w:rPr>
          <w:rFonts w:cs="David" w:hint="cs"/>
          <w:rtl/>
        </w:rPr>
      </w:pPr>
      <w:r w:rsidRPr="00EF5B69">
        <w:rPr>
          <w:rFonts w:cs="David" w:hint="cs"/>
          <w:rtl/>
        </w:rPr>
        <w:t xml:space="preserve">אז נוריד את הכל. אני לא רוצה שתצמצם לי את תחום הפעולה שלי. </w:t>
      </w:r>
    </w:p>
    <w:p w14:paraId="22D89048" w14:textId="77777777" w:rsidR="00EF5B69" w:rsidRPr="00EF5B69" w:rsidRDefault="00EF5B69" w:rsidP="00EF5B69">
      <w:pPr>
        <w:bidi/>
        <w:jc w:val="both"/>
        <w:rPr>
          <w:rFonts w:cs="David" w:hint="cs"/>
          <w:rtl/>
        </w:rPr>
      </w:pPr>
    </w:p>
    <w:p w14:paraId="6923EEE6" w14:textId="77777777" w:rsidR="00EF5B69" w:rsidRPr="00EF5B69" w:rsidRDefault="00EF5B69" w:rsidP="00EF5B69">
      <w:pPr>
        <w:bidi/>
        <w:jc w:val="both"/>
        <w:rPr>
          <w:rFonts w:cs="David" w:hint="cs"/>
          <w:rtl/>
        </w:rPr>
      </w:pPr>
      <w:r w:rsidRPr="00EF5B69">
        <w:rPr>
          <w:rFonts w:cs="David" w:hint="cs"/>
          <w:u w:val="single"/>
          <w:rtl/>
        </w:rPr>
        <w:t>גדעון סער:</w:t>
      </w:r>
    </w:p>
    <w:p w14:paraId="2290D81B" w14:textId="77777777" w:rsidR="00EF5B69" w:rsidRPr="00EF5B69" w:rsidRDefault="00EF5B69" w:rsidP="00EF5B69">
      <w:pPr>
        <w:bidi/>
        <w:jc w:val="both"/>
        <w:rPr>
          <w:rFonts w:cs="David" w:hint="cs"/>
          <w:rtl/>
        </w:rPr>
      </w:pPr>
    </w:p>
    <w:p w14:paraId="29BF4286" w14:textId="77777777" w:rsidR="00EF5B69" w:rsidRPr="00EF5B69" w:rsidRDefault="00EF5B69" w:rsidP="00EF5B69">
      <w:pPr>
        <w:bidi/>
        <w:jc w:val="both"/>
        <w:rPr>
          <w:rFonts w:cs="David" w:hint="cs"/>
          <w:rtl/>
        </w:rPr>
      </w:pPr>
      <w:r w:rsidRPr="00EF5B69">
        <w:rPr>
          <w:rFonts w:cs="David" w:hint="cs"/>
          <w:rtl/>
        </w:rPr>
        <w:tab/>
        <w:t xml:space="preserve">יש כל מיני אנשים שיש להם בעיות במשרד הפנים. </w:t>
      </w:r>
    </w:p>
    <w:p w14:paraId="2967E9CB" w14:textId="77777777" w:rsidR="00EF5B69" w:rsidRPr="00EF5B69" w:rsidRDefault="00EF5B69" w:rsidP="00EF5B69">
      <w:pPr>
        <w:bidi/>
        <w:jc w:val="both"/>
        <w:rPr>
          <w:rFonts w:cs="David" w:hint="cs"/>
          <w:rtl/>
        </w:rPr>
      </w:pPr>
    </w:p>
    <w:p w14:paraId="1280E5CB"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75FC5670" w14:textId="77777777" w:rsidR="00EF5B69" w:rsidRPr="00EF5B69" w:rsidRDefault="00EF5B69" w:rsidP="00EF5B69">
      <w:pPr>
        <w:bidi/>
        <w:jc w:val="both"/>
        <w:rPr>
          <w:rFonts w:cs="David" w:hint="cs"/>
          <w:rtl/>
        </w:rPr>
      </w:pPr>
    </w:p>
    <w:p w14:paraId="6C8D01A4" w14:textId="77777777" w:rsidR="00EF5B69" w:rsidRPr="00EF5B69" w:rsidRDefault="00EF5B69" w:rsidP="00EF5B69">
      <w:pPr>
        <w:bidi/>
        <w:ind w:firstLine="567"/>
        <w:jc w:val="both"/>
        <w:rPr>
          <w:rFonts w:cs="David" w:hint="cs"/>
          <w:rtl/>
        </w:rPr>
      </w:pPr>
      <w:r w:rsidRPr="00EF5B69">
        <w:rPr>
          <w:rFonts w:cs="David" w:hint="cs"/>
          <w:rtl/>
        </w:rPr>
        <w:t xml:space="preserve">אני רוצה להעיד על מקרה שהיה לי לפני מספר שנים. אני גר בראשון לציון. קיבלתי טלפון ממישהו מראשון לציון, שסיפר לי שבאים לפנות זקן ערירי בן 90 מביתו היות וילדיו הפסיקו לשלם את המשכנתא. זה היה ביום רביעי, ומהכנסת טסתי לשם. הגעתי וראיתי שם ניידת משטרה, מגן דוד אדום ומשאית לפינוי התכולה. נכנסתי, ניסיתי לברר מה קרה, והתברר שהילדים לא שילמו. השאלה היא, האם להוציא את הדברים ולזרוק אותו לרחוב, או שאני אוכל להרים טלפון לעורך דין שמייצג את בנק המשכנתאות, שיעצור את רוע הגזירה ויאפשר שלא להוציא אותו מהדירה עד אשר יימצא הפתרון לסגירת החובות האלה. </w:t>
      </w:r>
    </w:p>
    <w:p w14:paraId="7884F3A0" w14:textId="77777777" w:rsidR="00EF5B69" w:rsidRPr="00EF5B69" w:rsidRDefault="00EF5B69" w:rsidP="00EF5B69">
      <w:pPr>
        <w:bidi/>
        <w:ind w:firstLine="567"/>
        <w:jc w:val="both"/>
        <w:rPr>
          <w:rFonts w:cs="David" w:hint="cs"/>
          <w:rtl/>
        </w:rPr>
      </w:pPr>
    </w:p>
    <w:p w14:paraId="1F83357E" w14:textId="77777777" w:rsidR="00EF5B69" w:rsidRPr="00EF5B69" w:rsidRDefault="00EF5B69" w:rsidP="00EF5B69">
      <w:pPr>
        <w:bidi/>
        <w:jc w:val="both"/>
        <w:rPr>
          <w:rFonts w:cs="David" w:hint="cs"/>
          <w:u w:val="single"/>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07A7D9B3" w14:textId="77777777" w:rsidR="00EF5B69" w:rsidRPr="00EF5B69" w:rsidRDefault="00EF5B69" w:rsidP="00EF5B69">
      <w:pPr>
        <w:bidi/>
        <w:jc w:val="both"/>
        <w:rPr>
          <w:rFonts w:cs="David" w:hint="cs"/>
          <w:rtl/>
        </w:rPr>
      </w:pPr>
    </w:p>
    <w:p w14:paraId="4D5760F9" w14:textId="77777777" w:rsidR="00EF5B69" w:rsidRPr="00EF5B69" w:rsidRDefault="00EF5B69" w:rsidP="00EF5B69">
      <w:pPr>
        <w:bidi/>
        <w:jc w:val="both"/>
        <w:rPr>
          <w:rFonts w:cs="David" w:hint="cs"/>
          <w:rtl/>
        </w:rPr>
      </w:pPr>
      <w:r w:rsidRPr="00EF5B69">
        <w:rPr>
          <w:rFonts w:cs="David" w:hint="cs"/>
          <w:rtl/>
        </w:rPr>
        <w:tab/>
        <w:t>האם דיון במליאת הכנסת לא יגיע לתוצאה כזו?</w:t>
      </w:r>
    </w:p>
    <w:p w14:paraId="2C300C19" w14:textId="77777777" w:rsidR="00EF5B69" w:rsidRPr="00EF5B69" w:rsidRDefault="00EF5B69" w:rsidP="00EF5B69">
      <w:pPr>
        <w:bidi/>
        <w:jc w:val="both"/>
        <w:rPr>
          <w:rFonts w:cs="David" w:hint="cs"/>
          <w:rtl/>
        </w:rPr>
      </w:pPr>
    </w:p>
    <w:p w14:paraId="4A4CD42D"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0074ABED" w14:textId="77777777" w:rsidR="00EF5B69" w:rsidRPr="00EF5B69" w:rsidRDefault="00EF5B69" w:rsidP="00EF5B69">
      <w:pPr>
        <w:bidi/>
        <w:jc w:val="both"/>
        <w:rPr>
          <w:rFonts w:cs="David" w:hint="cs"/>
          <w:rtl/>
        </w:rPr>
      </w:pPr>
    </w:p>
    <w:p w14:paraId="16F453F4" w14:textId="77777777" w:rsidR="00EF5B69" w:rsidRPr="00EF5B69" w:rsidRDefault="00EF5B69" w:rsidP="00EF5B69">
      <w:pPr>
        <w:bidi/>
        <w:ind w:firstLine="567"/>
        <w:jc w:val="both"/>
        <w:rPr>
          <w:rFonts w:cs="David" w:hint="cs"/>
          <w:rtl/>
        </w:rPr>
      </w:pPr>
      <w:r w:rsidRPr="00EF5B69">
        <w:rPr>
          <w:rFonts w:cs="David" w:hint="cs"/>
          <w:rtl/>
        </w:rPr>
        <w:t>עמדו לפנות אותו לרחוב, והדיון שלי היה מתקיים בעוד יום או בעוד שבוע. מה זה היה עוזר לאותו אדם? אם לא הייתי מגיע לשם, האדם היה נזרק לרחוב. אני נותן לך את הדוגמא הזו כדי להסביר לך שלא הצעה לסדר, לא שאילתא, לא דיון בכנסת ואפילו לא ערוב השר הרלוונטי היו עוזרים פה. עמדתי שם ולא נתתי לפנות אותו. אתה יכול להגיד שלי, ששיבשתי את פעולות המשטרה כי היה לה צו לפנות אותו. אני חשבתי, שזה לא נכון לפנות אותו בזמן שלא מוצו כל ההליכים. לאחר שדיברתי עם עורכי הדין, האדם הזה נשאר שם בגלל שנתנו לו עוד פרק זמן כדי שיימצא פתרון. בסוף מצאו פתרון, אחרת היו זורקים את האדם בן 90 לרחוב. יש דברים שצריכים לטפל בהם מיידית. שום שאילתא, שום הצעה לסדר ושום הצעת חוק לא יעזרו במקרה הזה.</w:t>
      </w:r>
    </w:p>
    <w:p w14:paraId="36457B9A" w14:textId="77777777" w:rsidR="00EF5B69" w:rsidRPr="00EF5B69" w:rsidRDefault="00EF5B69" w:rsidP="00EF5B69">
      <w:pPr>
        <w:bidi/>
        <w:jc w:val="both"/>
        <w:rPr>
          <w:rFonts w:cs="David" w:hint="cs"/>
          <w:rtl/>
        </w:rPr>
      </w:pPr>
    </w:p>
    <w:p w14:paraId="22A39E9F"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7A09097B" w14:textId="77777777" w:rsidR="00EF5B69" w:rsidRPr="00EF5B69" w:rsidRDefault="00EF5B69" w:rsidP="00EF5B69">
      <w:pPr>
        <w:bidi/>
        <w:jc w:val="both"/>
        <w:rPr>
          <w:rFonts w:cs="David" w:hint="cs"/>
          <w:rtl/>
        </w:rPr>
      </w:pPr>
    </w:p>
    <w:p w14:paraId="47BDBE13" w14:textId="77777777" w:rsidR="00EF5B69" w:rsidRPr="00EF5B69" w:rsidRDefault="00EF5B69" w:rsidP="00EF5B69">
      <w:pPr>
        <w:bidi/>
        <w:ind w:firstLine="567"/>
        <w:jc w:val="both"/>
        <w:rPr>
          <w:rFonts w:cs="David" w:hint="cs"/>
          <w:rtl/>
        </w:rPr>
      </w:pPr>
      <w:r w:rsidRPr="00EF5B69">
        <w:rPr>
          <w:rFonts w:cs="David" w:hint="cs"/>
          <w:rtl/>
        </w:rPr>
        <w:t xml:space="preserve">אני חושב שנהגת נכון לפי התפיסה שלי בנוגע לאתיקה של חברי הכנסת, אבל לא נהגת בניגוד למה שאנו מציעים כאן. הרעיון הוא, לגרום לזה שיהיה מסמך כתוב שעבר ממך לאנשים הרלוונטיים, המנכ"ל או פקיד מסוים והמנכ"ל. המנכ"ל קיים לצורך בקרה כדי לראות האם זו תופעה רווחת שצריך לטפל בה.  גם כאשר אתה הלכת והגעת לאן שצריך, עדיין היה טוב אם היה מסמך שהיה עובר ממך לעובד הרשות הציבורית הרלוונטית, שמתעד את הסיפור הזה ומאפשר לעובד ולמנכ"ל לטפל בזה גם ברמה כללית. כל מה שאתם אומרים ניתן לעשות. הסעיף הזה והצורה שבה הוא מנוסח לא מפריע לזה בכלל. </w:t>
      </w:r>
    </w:p>
    <w:p w14:paraId="5531CB9F" w14:textId="77777777" w:rsidR="00EF5B69" w:rsidRPr="00EF5B69" w:rsidRDefault="00EF5B69" w:rsidP="00EF5B69">
      <w:pPr>
        <w:bidi/>
        <w:jc w:val="both"/>
        <w:rPr>
          <w:rFonts w:cs="David" w:hint="cs"/>
          <w:rtl/>
        </w:rPr>
      </w:pPr>
    </w:p>
    <w:p w14:paraId="725D821A"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08551C81" w14:textId="77777777" w:rsidR="00EF5B69" w:rsidRPr="00EF5B69" w:rsidRDefault="00EF5B69" w:rsidP="00EF5B69">
      <w:pPr>
        <w:bidi/>
        <w:jc w:val="both"/>
        <w:rPr>
          <w:rFonts w:cs="David" w:hint="cs"/>
          <w:rtl/>
        </w:rPr>
      </w:pPr>
    </w:p>
    <w:p w14:paraId="44333A7C" w14:textId="77777777" w:rsidR="00EF5B69" w:rsidRPr="00EF5B69" w:rsidRDefault="00EF5B69" w:rsidP="00EF5B69">
      <w:pPr>
        <w:bidi/>
        <w:jc w:val="both"/>
        <w:rPr>
          <w:rFonts w:cs="David" w:hint="cs"/>
          <w:rtl/>
        </w:rPr>
      </w:pPr>
      <w:r w:rsidRPr="00EF5B69">
        <w:rPr>
          <w:rFonts w:cs="David" w:hint="cs"/>
          <w:rtl/>
        </w:rPr>
        <w:tab/>
        <w:t xml:space="preserve">אני לא משפטן, אבל אם גדעון יגיד לי שזה מכסה את המקרים האלה זה יהיה בסדר. </w:t>
      </w:r>
    </w:p>
    <w:p w14:paraId="7C5774AB" w14:textId="77777777" w:rsidR="00EF5B69" w:rsidRPr="00EF5B69" w:rsidRDefault="00EF5B69" w:rsidP="00EF5B69">
      <w:pPr>
        <w:bidi/>
        <w:jc w:val="both"/>
        <w:rPr>
          <w:rFonts w:cs="David" w:hint="cs"/>
          <w:rtl/>
        </w:rPr>
      </w:pPr>
    </w:p>
    <w:p w14:paraId="4223CB38" w14:textId="77777777" w:rsidR="00EF5B69" w:rsidRPr="00EF5B69" w:rsidRDefault="00EF5B69" w:rsidP="00EF5B69">
      <w:pPr>
        <w:bidi/>
        <w:jc w:val="both"/>
        <w:rPr>
          <w:rFonts w:cs="David" w:hint="cs"/>
          <w:rtl/>
        </w:rPr>
      </w:pPr>
      <w:r w:rsidRPr="00EF5B69">
        <w:rPr>
          <w:rFonts w:cs="David" w:hint="cs"/>
          <w:u w:val="single"/>
          <w:rtl/>
        </w:rPr>
        <w:t>גדעון סער:</w:t>
      </w:r>
    </w:p>
    <w:p w14:paraId="7237EA00" w14:textId="77777777" w:rsidR="00EF5B69" w:rsidRPr="00EF5B69" w:rsidRDefault="00EF5B69" w:rsidP="00EF5B69">
      <w:pPr>
        <w:bidi/>
        <w:jc w:val="both"/>
        <w:rPr>
          <w:rFonts w:cs="David" w:hint="cs"/>
          <w:rtl/>
        </w:rPr>
      </w:pPr>
    </w:p>
    <w:p w14:paraId="6618E6DA" w14:textId="77777777" w:rsidR="00EF5B69" w:rsidRPr="00EF5B69" w:rsidRDefault="00EF5B69" w:rsidP="00EF5B69">
      <w:pPr>
        <w:bidi/>
        <w:ind w:firstLine="567"/>
        <w:jc w:val="both"/>
        <w:rPr>
          <w:rFonts w:cs="David" w:hint="cs"/>
          <w:rtl/>
        </w:rPr>
      </w:pPr>
      <w:r w:rsidRPr="00EF5B69">
        <w:rPr>
          <w:rFonts w:cs="David" w:hint="cs"/>
          <w:rtl/>
        </w:rPr>
        <w:t>אני חושב, שהניסוח פה הוא קיצוני. סעיף (ב) נראה לי קיצוני. אתם לא מכבידים עלינו אלא על האזרחים. אם אתם קושרים את הידיים והרגליים של חברי הכנסת, אז הם לא יתקשרו. הם יקבלו את אותה המשכורת.</w:t>
      </w:r>
    </w:p>
    <w:p w14:paraId="645D25EA" w14:textId="77777777" w:rsidR="00EF5B69" w:rsidRPr="00EF5B69" w:rsidRDefault="00EF5B69" w:rsidP="00EF5B69">
      <w:pPr>
        <w:bidi/>
        <w:jc w:val="both"/>
        <w:rPr>
          <w:rFonts w:cs="David" w:hint="cs"/>
          <w:rtl/>
        </w:rPr>
      </w:pPr>
    </w:p>
    <w:p w14:paraId="64847159"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47FD6063" w14:textId="77777777" w:rsidR="00EF5B69" w:rsidRPr="00EF5B69" w:rsidRDefault="00EF5B69" w:rsidP="00EF5B69">
      <w:pPr>
        <w:bidi/>
        <w:jc w:val="both"/>
        <w:rPr>
          <w:rFonts w:cs="David" w:hint="cs"/>
          <w:rtl/>
        </w:rPr>
      </w:pPr>
    </w:p>
    <w:p w14:paraId="5E6795DF" w14:textId="77777777" w:rsidR="00EF5B69" w:rsidRPr="00EF5B69" w:rsidRDefault="00EF5B69" w:rsidP="00EF5B69">
      <w:pPr>
        <w:bidi/>
        <w:ind w:firstLine="567"/>
        <w:jc w:val="both"/>
        <w:rPr>
          <w:rFonts w:cs="David" w:hint="cs"/>
          <w:rtl/>
        </w:rPr>
      </w:pPr>
      <w:r w:rsidRPr="00EF5B69">
        <w:rPr>
          <w:rFonts w:cs="David" w:hint="cs"/>
          <w:rtl/>
        </w:rPr>
        <w:t>האם הקושי הוא לפנות בכתב?</w:t>
      </w:r>
    </w:p>
    <w:p w14:paraId="46ED7908" w14:textId="77777777" w:rsidR="00EF5B69" w:rsidRPr="00EF5B69" w:rsidRDefault="00EF5B69" w:rsidP="00EF5B69">
      <w:pPr>
        <w:bidi/>
        <w:jc w:val="both"/>
        <w:rPr>
          <w:rFonts w:cs="David" w:hint="cs"/>
          <w:rtl/>
        </w:rPr>
      </w:pPr>
    </w:p>
    <w:p w14:paraId="1F490CC3" w14:textId="77777777" w:rsidR="00EF5B69" w:rsidRPr="00EF5B69" w:rsidRDefault="00EF5B69" w:rsidP="00EF5B69">
      <w:pPr>
        <w:bidi/>
        <w:jc w:val="both"/>
        <w:rPr>
          <w:rFonts w:cs="David" w:hint="cs"/>
          <w:rtl/>
        </w:rPr>
      </w:pPr>
      <w:r w:rsidRPr="00EF5B69">
        <w:rPr>
          <w:rFonts w:cs="David" w:hint="cs"/>
          <w:u w:val="single"/>
          <w:rtl/>
        </w:rPr>
        <w:t>גדעון סער:</w:t>
      </w:r>
      <w:r w:rsidRPr="00EF5B69">
        <w:rPr>
          <w:rFonts w:cs="David" w:hint="cs"/>
          <w:rtl/>
        </w:rPr>
        <w:t xml:space="preserve"> </w:t>
      </w:r>
    </w:p>
    <w:p w14:paraId="507B5B0C" w14:textId="77777777" w:rsidR="00EF5B69" w:rsidRPr="00EF5B69" w:rsidRDefault="00EF5B69" w:rsidP="00EF5B69">
      <w:pPr>
        <w:bidi/>
        <w:jc w:val="both"/>
        <w:rPr>
          <w:rFonts w:cs="David" w:hint="cs"/>
          <w:rtl/>
        </w:rPr>
      </w:pPr>
    </w:p>
    <w:p w14:paraId="2760BCC5" w14:textId="77777777" w:rsidR="00EF5B69" w:rsidRPr="00EF5B69" w:rsidRDefault="00EF5B69" w:rsidP="00EF5B69">
      <w:pPr>
        <w:bidi/>
        <w:ind w:firstLine="567"/>
        <w:jc w:val="both"/>
        <w:rPr>
          <w:rFonts w:cs="David" w:hint="cs"/>
          <w:rtl/>
        </w:rPr>
      </w:pPr>
      <w:r w:rsidRPr="00EF5B69">
        <w:rPr>
          <w:rFonts w:cs="David" w:hint="cs"/>
          <w:rtl/>
        </w:rPr>
        <w:t>אני לא חושב שצריך לפנות למנהל הכללי.</w:t>
      </w:r>
    </w:p>
    <w:p w14:paraId="45368A23" w14:textId="77777777" w:rsidR="00EF5B69" w:rsidRPr="00EF5B69" w:rsidRDefault="00EF5B69" w:rsidP="00EF5B69">
      <w:pPr>
        <w:bidi/>
        <w:jc w:val="both"/>
        <w:rPr>
          <w:rFonts w:cs="David" w:hint="cs"/>
          <w:rtl/>
        </w:rPr>
      </w:pPr>
    </w:p>
    <w:p w14:paraId="585E3FDF"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32C54214" w14:textId="77777777" w:rsidR="00EF5B69" w:rsidRPr="00EF5B69" w:rsidRDefault="00EF5B69" w:rsidP="00EF5B69">
      <w:pPr>
        <w:bidi/>
        <w:jc w:val="both"/>
        <w:rPr>
          <w:rFonts w:cs="David" w:hint="cs"/>
          <w:rtl/>
        </w:rPr>
      </w:pPr>
    </w:p>
    <w:p w14:paraId="5484BA9A" w14:textId="77777777" w:rsidR="00EF5B69" w:rsidRPr="00EF5B69" w:rsidRDefault="00EF5B69" w:rsidP="00EF5B69">
      <w:pPr>
        <w:bidi/>
        <w:ind w:firstLine="567"/>
        <w:jc w:val="both"/>
        <w:rPr>
          <w:rFonts w:cs="David" w:hint="cs"/>
          <w:rtl/>
        </w:rPr>
      </w:pPr>
      <w:r w:rsidRPr="00EF5B69">
        <w:rPr>
          <w:rFonts w:cs="David" w:hint="cs"/>
          <w:rtl/>
        </w:rPr>
        <w:t xml:space="preserve">או לעובד עם העתק למנהל. הרעיון היה, שראוי שמי שעומד בראש הגוף יידע איזה חברי כנסת פונים לפקידים. </w:t>
      </w:r>
    </w:p>
    <w:p w14:paraId="02F78EC6" w14:textId="77777777" w:rsidR="00EF5B69" w:rsidRPr="00EF5B69" w:rsidRDefault="00EF5B69" w:rsidP="00EF5B69">
      <w:pPr>
        <w:bidi/>
        <w:jc w:val="both"/>
        <w:rPr>
          <w:rFonts w:cs="David" w:hint="cs"/>
          <w:rtl/>
        </w:rPr>
      </w:pPr>
    </w:p>
    <w:p w14:paraId="6E2CF9D3"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4E7900D3" w14:textId="77777777" w:rsidR="00EF5B69" w:rsidRPr="00EF5B69" w:rsidRDefault="00EF5B69" w:rsidP="00EF5B69">
      <w:pPr>
        <w:bidi/>
        <w:jc w:val="both"/>
        <w:rPr>
          <w:rFonts w:cs="David" w:hint="cs"/>
          <w:rtl/>
        </w:rPr>
      </w:pPr>
    </w:p>
    <w:p w14:paraId="13218216" w14:textId="77777777" w:rsidR="00EF5B69" w:rsidRPr="00EF5B69" w:rsidRDefault="00EF5B69" w:rsidP="00EF5B69">
      <w:pPr>
        <w:bidi/>
        <w:ind w:firstLine="567"/>
        <w:jc w:val="both"/>
        <w:rPr>
          <w:rFonts w:cs="David" w:hint="cs"/>
          <w:rtl/>
        </w:rPr>
      </w:pPr>
      <w:r w:rsidRPr="00EF5B69">
        <w:rPr>
          <w:rFonts w:cs="David" w:hint="cs"/>
          <w:rtl/>
        </w:rPr>
        <w:t xml:space="preserve">אני יודע שבמשרד הפנים יש גוף שלו מדווחים כאשר חבר כנסת מסוים התערב למען אדם מסוים. זה בסדר שהם ידווחו על כך, אבל זה לא נכון שאני לא אוכל לבוא בדברים עם מנהל מחוז כזה או אחר. </w:t>
      </w:r>
    </w:p>
    <w:p w14:paraId="07883AE5" w14:textId="77777777" w:rsidR="00EF5B69" w:rsidRPr="00EF5B69" w:rsidRDefault="00EF5B69" w:rsidP="00EF5B69">
      <w:pPr>
        <w:bidi/>
        <w:jc w:val="both"/>
        <w:rPr>
          <w:rFonts w:cs="David" w:hint="cs"/>
          <w:rtl/>
        </w:rPr>
      </w:pPr>
    </w:p>
    <w:p w14:paraId="10481FD0" w14:textId="77777777" w:rsidR="00EF5B69" w:rsidRPr="00EF5B69" w:rsidRDefault="00EF5B69" w:rsidP="00EF5B69">
      <w:pPr>
        <w:bidi/>
        <w:jc w:val="both"/>
        <w:rPr>
          <w:rFonts w:cs="David" w:hint="cs"/>
          <w:u w:val="single"/>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39F92004" w14:textId="77777777" w:rsidR="00EF5B69" w:rsidRPr="00EF5B69" w:rsidRDefault="00EF5B69" w:rsidP="00EF5B69">
      <w:pPr>
        <w:bidi/>
        <w:jc w:val="both"/>
        <w:rPr>
          <w:rFonts w:cs="David" w:hint="cs"/>
          <w:rtl/>
        </w:rPr>
      </w:pPr>
    </w:p>
    <w:p w14:paraId="254E0ECC" w14:textId="77777777" w:rsidR="00EF5B69" w:rsidRPr="00EF5B69" w:rsidRDefault="00EF5B69" w:rsidP="00EF5B69">
      <w:pPr>
        <w:bidi/>
        <w:ind w:firstLine="567"/>
        <w:jc w:val="both"/>
        <w:rPr>
          <w:rFonts w:cs="David" w:hint="cs"/>
          <w:rtl/>
        </w:rPr>
      </w:pPr>
      <w:r w:rsidRPr="00EF5B69">
        <w:rPr>
          <w:rFonts w:cs="David" w:hint="cs"/>
          <w:rtl/>
        </w:rPr>
        <w:t>למה לפי דעתך הם מדווחים?</w:t>
      </w:r>
    </w:p>
    <w:p w14:paraId="3E9A7DAE" w14:textId="77777777" w:rsidR="00EF5B69" w:rsidRPr="00EF5B69" w:rsidRDefault="00EF5B69" w:rsidP="00EF5B69">
      <w:pPr>
        <w:bidi/>
        <w:jc w:val="both"/>
        <w:rPr>
          <w:rFonts w:cs="David" w:hint="cs"/>
          <w:rtl/>
        </w:rPr>
      </w:pPr>
    </w:p>
    <w:p w14:paraId="47D44052"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34B467E6" w14:textId="77777777" w:rsidR="00EF5B69" w:rsidRPr="00EF5B69" w:rsidRDefault="00EF5B69" w:rsidP="00EF5B69">
      <w:pPr>
        <w:bidi/>
        <w:jc w:val="both"/>
        <w:rPr>
          <w:rFonts w:cs="David" w:hint="cs"/>
          <w:rtl/>
        </w:rPr>
      </w:pPr>
    </w:p>
    <w:p w14:paraId="0802C1CB" w14:textId="77777777" w:rsidR="00EF5B69" w:rsidRPr="00EF5B69" w:rsidRDefault="00EF5B69" w:rsidP="00EF5B69">
      <w:pPr>
        <w:bidi/>
        <w:ind w:firstLine="567"/>
        <w:jc w:val="both"/>
        <w:rPr>
          <w:rFonts w:cs="David" w:hint="cs"/>
          <w:rtl/>
        </w:rPr>
      </w:pPr>
      <w:r w:rsidRPr="00EF5B69">
        <w:rPr>
          <w:rFonts w:cs="David" w:hint="cs"/>
          <w:rtl/>
        </w:rPr>
        <w:t xml:space="preserve">אני חושב שזה טוב שהם ידווחו, כדי שתהיה להם בקרה האם כתוצאה מההתערבות הזו של חבר הכנסת היה מעבר לעניין הציבורי איזה עניין יותר אישי, לדאוג לעושרו, לנטרל אותו, להקל עליו יתר על המידה. </w:t>
      </w:r>
    </w:p>
    <w:p w14:paraId="6CD1370D" w14:textId="77777777" w:rsidR="00EF5B69" w:rsidRPr="00EF5B69" w:rsidRDefault="00EF5B69" w:rsidP="00EF5B69">
      <w:pPr>
        <w:bidi/>
        <w:jc w:val="both"/>
        <w:rPr>
          <w:rFonts w:cs="David" w:hint="cs"/>
          <w:rtl/>
        </w:rPr>
      </w:pPr>
    </w:p>
    <w:p w14:paraId="3139D14E" w14:textId="77777777" w:rsidR="00EF5B69" w:rsidRPr="00EF5B69" w:rsidRDefault="00EF5B69" w:rsidP="00EF5B69">
      <w:pPr>
        <w:bidi/>
        <w:jc w:val="both"/>
        <w:rPr>
          <w:rFonts w:cs="David" w:hint="cs"/>
          <w:u w:val="single"/>
          <w:rtl/>
        </w:rPr>
      </w:pPr>
      <w:r>
        <w:rPr>
          <w:rFonts w:cs="David"/>
          <w:u w:val="single"/>
          <w:rtl/>
        </w:rPr>
        <w:br w:type="page"/>
      </w:r>
    </w:p>
    <w:p w14:paraId="121F6040" w14:textId="77777777" w:rsidR="00EF5B69" w:rsidRPr="00EF5B69" w:rsidRDefault="00EF5B69" w:rsidP="00EF5B69">
      <w:pPr>
        <w:bidi/>
        <w:jc w:val="both"/>
        <w:rPr>
          <w:rFonts w:cs="David" w:hint="cs"/>
          <w:rtl/>
        </w:rPr>
      </w:pPr>
      <w:r w:rsidRPr="00EF5B69">
        <w:rPr>
          <w:rFonts w:cs="David" w:hint="cs"/>
          <w:u w:val="single"/>
          <w:rtl/>
        </w:rPr>
        <w:t>גדעון סער:</w:t>
      </w:r>
    </w:p>
    <w:p w14:paraId="58BC3298" w14:textId="77777777" w:rsidR="00EF5B69" w:rsidRPr="00EF5B69" w:rsidRDefault="00EF5B69" w:rsidP="00EF5B69">
      <w:pPr>
        <w:bidi/>
        <w:jc w:val="both"/>
        <w:rPr>
          <w:rFonts w:cs="David" w:hint="cs"/>
          <w:rtl/>
        </w:rPr>
      </w:pPr>
    </w:p>
    <w:p w14:paraId="46EDC5AA" w14:textId="77777777" w:rsidR="00EF5B69" w:rsidRPr="00EF5B69" w:rsidRDefault="00EF5B69" w:rsidP="00EF5B69">
      <w:pPr>
        <w:bidi/>
        <w:ind w:firstLine="567"/>
        <w:jc w:val="both"/>
        <w:rPr>
          <w:rFonts w:cs="David" w:hint="cs"/>
          <w:rtl/>
        </w:rPr>
      </w:pPr>
      <w:r w:rsidRPr="00EF5B69">
        <w:rPr>
          <w:rFonts w:cs="David" w:hint="cs"/>
          <w:rtl/>
        </w:rPr>
        <w:t xml:space="preserve">אני חושב שצריך להכניס סייג שאומר: "ככל הניתן בנסיבות העניין". הבקשה צריכה להיות בכתב ככל הניתן, אבל יש מקרים שאין לך צורך בהנמקה מהטעם שאתה מצרף פנייה שמדברת בעד עצמה. ההנמקות נמצאות בפנייה. אני לא מנסח מחדש ואומר, מה נכון ומה לא נכון. בשני הסייגים האלה זה לא מפריע לי. אני חושב, שהמנכ"ל זו משרת אימון אישית וזה הגורם היותר קרוב לדרג הפוליטי במשרד. אם אני פונה לאיש ציבור כלשהו, אין לי חשש שהפנייה הזו תהיה חשופה למנכ"ל או לשר. </w:t>
      </w:r>
    </w:p>
    <w:p w14:paraId="2AC4D96F" w14:textId="77777777" w:rsidR="00EF5B69" w:rsidRPr="00EF5B69" w:rsidRDefault="00EF5B69" w:rsidP="00EF5B69">
      <w:pPr>
        <w:bidi/>
        <w:jc w:val="both"/>
        <w:rPr>
          <w:rFonts w:cs="David" w:hint="cs"/>
          <w:rtl/>
        </w:rPr>
      </w:pPr>
    </w:p>
    <w:p w14:paraId="5CD64686"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235C5C4C" w14:textId="77777777" w:rsidR="00EF5B69" w:rsidRPr="00EF5B69" w:rsidRDefault="00EF5B69" w:rsidP="00EF5B69">
      <w:pPr>
        <w:bidi/>
        <w:jc w:val="both"/>
        <w:rPr>
          <w:rFonts w:cs="David" w:hint="cs"/>
          <w:rtl/>
        </w:rPr>
      </w:pPr>
    </w:p>
    <w:p w14:paraId="294D8C61" w14:textId="77777777" w:rsidR="00EF5B69" w:rsidRPr="00EF5B69" w:rsidRDefault="00EF5B69" w:rsidP="00EF5B69">
      <w:pPr>
        <w:bidi/>
        <w:jc w:val="both"/>
        <w:rPr>
          <w:rFonts w:cs="David" w:hint="cs"/>
          <w:rtl/>
        </w:rPr>
      </w:pPr>
      <w:r w:rsidRPr="00EF5B69">
        <w:rPr>
          <w:rFonts w:cs="David" w:hint="cs"/>
          <w:rtl/>
        </w:rPr>
        <w:tab/>
        <w:t xml:space="preserve">אפשר לומר: ככל הניתן בנסיבות העניין. </w:t>
      </w:r>
    </w:p>
    <w:p w14:paraId="1F0F24A1" w14:textId="77777777" w:rsidR="00EF5B69" w:rsidRPr="00EF5B69" w:rsidRDefault="00EF5B69" w:rsidP="00EF5B69">
      <w:pPr>
        <w:bidi/>
        <w:jc w:val="both"/>
        <w:rPr>
          <w:rFonts w:cs="David" w:hint="cs"/>
          <w:rtl/>
        </w:rPr>
      </w:pPr>
    </w:p>
    <w:p w14:paraId="22FD0197" w14:textId="77777777" w:rsidR="00EF5B69" w:rsidRPr="00EF5B69" w:rsidRDefault="00EF5B69" w:rsidP="00EF5B69">
      <w:pPr>
        <w:bidi/>
        <w:jc w:val="both"/>
        <w:rPr>
          <w:rFonts w:cs="David" w:hint="cs"/>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5F32D42C" w14:textId="77777777" w:rsidR="00EF5B69" w:rsidRPr="00EF5B69" w:rsidRDefault="00EF5B69" w:rsidP="00EF5B69">
      <w:pPr>
        <w:bidi/>
        <w:jc w:val="both"/>
        <w:rPr>
          <w:rFonts w:cs="David" w:hint="cs"/>
          <w:rtl/>
        </w:rPr>
      </w:pPr>
    </w:p>
    <w:p w14:paraId="3C027F6A" w14:textId="77777777" w:rsidR="00EF5B69" w:rsidRPr="00EF5B69" w:rsidRDefault="00EF5B69" w:rsidP="00EF5B69">
      <w:pPr>
        <w:bidi/>
        <w:ind w:firstLine="567"/>
        <w:jc w:val="both"/>
        <w:rPr>
          <w:rFonts w:cs="David" w:hint="cs"/>
          <w:rtl/>
        </w:rPr>
      </w:pPr>
      <w:r w:rsidRPr="00EF5B69">
        <w:rPr>
          <w:rFonts w:cs="David" w:hint="cs"/>
          <w:rtl/>
        </w:rPr>
        <w:t xml:space="preserve">אין מניעה להוסיף את זה. </w:t>
      </w:r>
    </w:p>
    <w:p w14:paraId="46DEE0C5" w14:textId="77777777" w:rsidR="00EF5B69" w:rsidRPr="00EF5B69" w:rsidRDefault="00EF5B69" w:rsidP="00EF5B69">
      <w:pPr>
        <w:bidi/>
        <w:jc w:val="both"/>
        <w:rPr>
          <w:rFonts w:cs="David" w:hint="cs"/>
          <w:rtl/>
        </w:rPr>
      </w:pPr>
    </w:p>
    <w:p w14:paraId="6F61C88B" w14:textId="77777777" w:rsidR="00EF5B69" w:rsidRPr="00EF5B69" w:rsidRDefault="00EF5B69" w:rsidP="00EF5B69">
      <w:pPr>
        <w:bidi/>
        <w:jc w:val="both"/>
        <w:rPr>
          <w:rFonts w:cs="David" w:hint="cs"/>
          <w:rtl/>
        </w:rPr>
      </w:pPr>
      <w:r w:rsidRPr="00EF5B69">
        <w:rPr>
          <w:rFonts w:cs="David" w:hint="cs"/>
          <w:u w:val="single"/>
          <w:rtl/>
        </w:rPr>
        <w:t>היו</w:t>
      </w:r>
      <w:r w:rsidRPr="00EF5B69">
        <w:rPr>
          <w:rFonts w:cs="David"/>
          <w:u w:val="single"/>
          <w:rtl/>
        </w:rPr>
        <w:t>"</w:t>
      </w:r>
      <w:r w:rsidRPr="00EF5B69">
        <w:rPr>
          <w:rFonts w:cs="David" w:hint="cs"/>
          <w:u w:val="single"/>
          <w:rtl/>
        </w:rPr>
        <w:t>ר דוד טל:</w:t>
      </w:r>
    </w:p>
    <w:p w14:paraId="15577AAE" w14:textId="77777777" w:rsidR="00EF5B69" w:rsidRPr="00EF5B69" w:rsidRDefault="00EF5B69" w:rsidP="00EF5B69">
      <w:pPr>
        <w:bidi/>
        <w:jc w:val="both"/>
        <w:rPr>
          <w:rFonts w:cs="David" w:hint="cs"/>
          <w:rtl/>
        </w:rPr>
      </w:pPr>
    </w:p>
    <w:p w14:paraId="580A1431" w14:textId="77777777" w:rsidR="00EF5B69" w:rsidRPr="00EF5B69" w:rsidRDefault="00EF5B69" w:rsidP="00EF5B69">
      <w:pPr>
        <w:bidi/>
        <w:jc w:val="both"/>
        <w:rPr>
          <w:rFonts w:cs="David" w:hint="cs"/>
          <w:rtl/>
        </w:rPr>
      </w:pPr>
      <w:r w:rsidRPr="00EF5B69">
        <w:rPr>
          <w:rFonts w:cs="David" w:hint="cs"/>
          <w:rtl/>
        </w:rPr>
        <w:tab/>
        <w:t xml:space="preserve">אני חושב שאפשר לפרש את זה בצורה קיצונית. </w:t>
      </w:r>
    </w:p>
    <w:p w14:paraId="15B5715F" w14:textId="77777777" w:rsidR="00EF5B69" w:rsidRPr="00EF5B69" w:rsidRDefault="00EF5B69" w:rsidP="00EF5B69">
      <w:pPr>
        <w:bidi/>
        <w:jc w:val="both"/>
        <w:rPr>
          <w:rFonts w:cs="David" w:hint="cs"/>
          <w:rtl/>
        </w:rPr>
      </w:pPr>
    </w:p>
    <w:p w14:paraId="6CCB0D9E" w14:textId="77777777" w:rsidR="00EF5B69" w:rsidRPr="00EF5B69" w:rsidRDefault="00EF5B69" w:rsidP="00EF5B69">
      <w:pPr>
        <w:bidi/>
        <w:jc w:val="both"/>
        <w:rPr>
          <w:rFonts w:cs="David" w:hint="cs"/>
          <w:rtl/>
        </w:rPr>
      </w:pPr>
      <w:r w:rsidRPr="00EF5B69">
        <w:rPr>
          <w:rFonts w:cs="David" w:hint="cs"/>
          <w:u w:val="single"/>
          <w:rtl/>
        </w:rPr>
        <w:t>רונית תירוש:</w:t>
      </w:r>
    </w:p>
    <w:p w14:paraId="44D66ADF" w14:textId="77777777" w:rsidR="00EF5B69" w:rsidRPr="00EF5B69" w:rsidRDefault="00EF5B69" w:rsidP="00EF5B69">
      <w:pPr>
        <w:bidi/>
        <w:jc w:val="both"/>
        <w:rPr>
          <w:rFonts w:cs="David" w:hint="cs"/>
          <w:rtl/>
        </w:rPr>
      </w:pPr>
    </w:p>
    <w:p w14:paraId="70CECC3E" w14:textId="77777777" w:rsidR="00EF5B69" w:rsidRPr="00EF5B69" w:rsidRDefault="00EF5B69" w:rsidP="00EF5B69">
      <w:pPr>
        <w:bidi/>
        <w:jc w:val="both"/>
        <w:rPr>
          <w:rFonts w:cs="David" w:hint="cs"/>
          <w:rtl/>
        </w:rPr>
      </w:pPr>
      <w:r w:rsidRPr="00EF5B69">
        <w:rPr>
          <w:rFonts w:cs="David" w:hint="cs"/>
          <w:rtl/>
        </w:rPr>
        <w:tab/>
        <w:t xml:space="preserve">אני מוצאת עצמי ככתובת לנושאי חינוך. אני מקבלת הרבה פניות, ואף פעם לא שאלתי למי הצבעת. אני מנצלת את ההיכרות שיש לי עם אנשי השטח הרלוונטיים. אני בטוחה, שהפנייה שלי תעשה להם משהו, ואני מודעת לזה ואני מנצלת את זה כי אני מרגישה שאני עושה טוב לעם ישראל. אם תאסרו עלינו לעשות זאת, יתפנה לי המון זמן.  אני לא יודעת אם הוא יוקדש דווקא לחקיקה, כי גם לחקיקה אני מוצאת את הזמן שלה. אם אני מקבלת כמה פניות באותו עניין ומדובר בנושא שהוא בגדר תופעה, אני הופכת את זה להצעה דחופה לסדר. </w:t>
      </w:r>
    </w:p>
    <w:p w14:paraId="487E618E" w14:textId="77777777" w:rsidR="00EF5B69" w:rsidRPr="00EF5B69" w:rsidRDefault="00EF5B69" w:rsidP="00EF5B69">
      <w:pPr>
        <w:bidi/>
        <w:jc w:val="both"/>
        <w:rPr>
          <w:rFonts w:cs="David" w:hint="cs"/>
          <w:rtl/>
        </w:rPr>
      </w:pPr>
    </w:p>
    <w:p w14:paraId="33716851" w14:textId="77777777" w:rsidR="00EF5B69" w:rsidRPr="00EF5B69" w:rsidRDefault="00EF5B69" w:rsidP="00EF5B69">
      <w:pPr>
        <w:bidi/>
        <w:jc w:val="both"/>
        <w:rPr>
          <w:rFonts w:cs="David" w:hint="cs"/>
          <w:rtl/>
        </w:rPr>
      </w:pPr>
      <w:proofErr w:type="spellStart"/>
      <w:r w:rsidRPr="00EF5B69">
        <w:rPr>
          <w:rFonts w:cs="David" w:hint="cs"/>
          <w:u w:val="single"/>
          <w:rtl/>
        </w:rPr>
        <w:t>אסא</w:t>
      </w:r>
      <w:proofErr w:type="spellEnd"/>
      <w:r w:rsidRPr="00EF5B69">
        <w:rPr>
          <w:rFonts w:cs="David" w:hint="cs"/>
          <w:u w:val="single"/>
          <w:rtl/>
        </w:rPr>
        <w:t xml:space="preserve"> כשר:</w:t>
      </w:r>
    </w:p>
    <w:p w14:paraId="20BBBC33" w14:textId="77777777" w:rsidR="00EF5B69" w:rsidRPr="00EF5B69" w:rsidRDefault="00EF5B69" w:rsidP="00EF5B69">
      <w:pPr>
        <w:bidi/>
        <w:jc w:val="both"/>
        <w:rPr>
          <w:rFonts w:cs="David" w:hint="cs"/>
          <w:rtl/>
        </w:rPr>
      </w:pPr>
    </w:p>
    <w:p w14:paraId="5D2FC306" w14:textId="77777777" w:rsidR="00EF5B69" w:rsidRPr="00EF5B69" w:rsidRDefault="00EF5B69" w:rsidP="00EF5B69">
      <w:pPr>
        <w:bidi/>
        <w:ind w:firstLine="567"/>
        <w:jc w:val="both"/>
        <w:rPr>
          <w:rFonts w:cs="David" w:hint="cs"/>
          <w:rtl/>
        </w:rPr>
      </w:pPr>
      <w:r w:rsidRPr="00EF5B69">
        <w:rPr>
          <w:rFonts w:cs="David" w:hint="cs"/>
          <w:rtl/>
        </w:rPr>
        <w:t xml:space="preserve">דווקא בגלל שהיית מנכ"ל משרד את יכולה להעריך, האם פנייה מסוימת משקפת משהו פרטני או שזו תופעה. </w:t>
      </w:r>
    </w:p>
    <w:p w14:paraId="0C59967F" w14:textId="77777777" w:rsidR="00EF5B69" w:rsidRPr="00EF5B69" w:rsidRDefault="00EF5B69" w:rsidP="00EF5B69">
      <w:pPr>
        <w:bidi/>
        <w:jc w:val="both"/>
        <w:rPr>
          <w:rFonts w:cs="David" w:hint="cs"/>
          <w:rtl/>
        </w:rPr>
      </w:pPr>
    </w:p>
    <w:p w14:paraId="63EF4D64" w14:textId="77777777" w:rsidR="00EF5B69" w:rsidRPr="00EF5B69" w:rsidRDefault="00EF5B69" w:rsidP="00EF5B69">
      <w:pPr>
        <w:bidi/>
        <w:jc w:val="both"/>
        <w:rPr>
          <w:rFonts w:cs="David" w:hint="cs"/>
          <w:rtl/>
        </w:rPr>
      </w:pPr>
      <w:r w:rsidRPr="00EF5B69">
        <w:rPr>
          <w:rFonts w:cs="David" w:hint="cs"/>
          <w:u w:val="single"/>
          <w:rtl/>
        </w:rPr>
        <w:t>גדעון סער:</w:t>
      </w:r>
    </w:p>
    <w:p w14:paraId="6E78EB90" w14:textId="77777777" w:rsidR="00EF5B69" w:rsidRPr="00EF5B69" w:rsidRDefault="00EF5B69" w:rsidP="00EF5B69">
      <w:pPr>
        <w:bidi/>
        <w:jc w:val="both"/>
        <w:rPr>
          <w:rFonts w:cs="David" w:hint="cs"/>
          <w:rtl/>
        </w:rPr>
      </w:pPr>
    </w:p>
    <w:p w14:paraId="2FF1E548" w14:textId="77777777" w:rsidR="00EF5B69" w:rsidRPr="00EF5B69" w:rsidRDefault="00EF5B69" w:rsidP="00EF5B69">
      <w:pPr>
        <w:bidi/>
        <w:ind w:firstLine="567"/>
        <w:jc w:val="both"/>
        <w:rPr>
          <w:rFonts w:cs="David" w:hint="cs"/>
          <w:rtl/>
        </w:rPr>
      </w:pPr>
      <w:r w:rsidRPr="00EF5B69">
        <w:rPr>
          <w:rFonts w:cs="David" w:hint="cs"/>
          <w:rtl/>
        </w:rPr>
        <w:t>דווקא בתופעה צריכה לטפל הרשות הרלוונטית. אם הרישא מתקיימת, מי צריך את הסיפא? האם אני צריך להיות במקום המדינה?</w:t>
      </w:r>
    </w:p>
    <w:p w14:paraId="6DF5B945" w14:textId="77777777" w:rsidR="00EF5B69" w:rsidRPr="00EF5B69" w:rsidRDefault="00EF5B69" w:rsidP="00EF5B69">
      <w:pPr>
        <w:bidi/>
        <w:jc w:val="both"/>
        <w:rPr>
          <w:rFonts w:cs="David" w:hint="cs"/>
          <w:rtl/>
        </w:rPr>
      </w:pPr>
    </w:p>
    <w:p w14:paraId="06D17C2A" w14:textId="77777777" w:rsidR="00EF5B69" w:rsidRPr="00EF5B69" w:rsidRDefault="00EF5B69" w:rsidP="00EF5B69">
      <w:pPr>
        <w:bidi/>
        <w:jc w:val="both"/>
        <w:rPr>
          <w:rFonts w:cs="David" w:hint="cs"/>
          <w:u w:val="single"/>
          <w:rtl/>
        </w:rPr>
      </w:pPr>
      <w:proofErr w:type="spellStart"/>
      <w:r w:rsidRPr="00EF5B69">
        <w:rPr>
          <w:rFonts w:cs="David" w:hint="cs"/>
          <w:u w:val="single"/>
          <w:rtl/>
        </w:rPr>
        <w:t>אסא</w:t>
      </w:r>
      <w:proofErr w:type="spellEnd"/>
      <w:r w:rsidRPr="00EF5B69">
        <w:rPr>
          <w:rFonts w:cs="David" w:hint="cs"/>
          <w:u w:val="single"/>
          <w:rtl/>
        </w:rPr>
        <w:t xml:space="preserve"> כשר:</w:t>
      </w:r>
    </w:p>
    <w:p w14:paraId="2D95008B" w14:textId="77777777" w:rsidR="00EF5B69" w:rsidRPr="00EF5B69" w:rsidRDefault="00EF5B69" w:rsidP="00EF5B69">
      <w:pPr>
        <w:bidi/>
        <w:jc w:val="both"/>
        <w:rPr>
          <w:rFonts w:cs="David" w:hint="cs"/>
          <w:rtl/>
        </w:rPr>
      </w:pPr>
    </w:p>
    <w:p w14:paraId="4842B18F" w14:textId="77777777" w:rsidR="00EF5B69" w:rsidRPr="00EF5B69" w:rsidRDefault="00EF5B69" w:rsidP="00EF5B69">
      <w:pPr>
        <w:bidi/>
        <w:jc w:val="both"/>
        <w:rPr>
          <w:rFonts w:cs="David" w:hint="cs"/>
          <w:rtl/>
        </w:rPr>
      </w:pPr>
      <w:r w:rsidRPr="00EF5B69">
        <w:rPr>
          <w:rFonts w:cs="David" w:hint="cs"/>
          <w:rtl/>
        </w:rPr>
        <w:tab/>
        <w:t>אם זו תופעה רווחת, אז צריך לטפל בה ברמת הכנסת וגם ברמת המנכ"ל.</w:t>
      </w:r>
    </w:p>
    <w:p w14:paraId="41A2855A" w14:textId="77777777" w:rsidR="00EF5B69" w:rsidRPr="00EF5B69" w:rsidRDefault="00EF5B69" w:rsidP="00EF5B69">
      <w:pPr>
        <w:bidi/>
        <w:jc w:val="both"/>
        <w:rPr>
          <w:rFonts w:cs="David" w:hint="cs"/>
          <w:rtl/>
        </w:rPr>
      </w:pPr>
    </w:p>
    <w:p w14:paraId="12E2B5B3" w14:textId="77777777" w:rsidR="00EF5B69" w:rsidRPr="00EF5B69" w:rsidRDefault="00EF5B69" w:rsidP="00EF5B69">
      <w:pPr>
        <w:bidi/>
        <w:jc w:val="both"/>
        <w:rPr>
          <w:rFonts w:cs="David" w:hint="cs"/>
          <w:rtl/>
        </w:rPr>
      </w:pPr>
      <w:r w:rsidRPr="00EF5B69">
        <w:rPr>
          <w:rFonts w:cs="David" w:hint="cs"/>
          <w:u w:val="single"/>
          <w:rtl/>
        </w:rPr>
        <w:t>רונית תירוש:</w:t>
      </w:r>
    </w:p>
    <w:p w14:paraId="1E614C00" w14:textId="77777777" w:rsidR="00EF5B69" w:rsidRPr="00EF5B69" w:rsidRDefault="00EF5B69" w:rsidP="00EF5B69">
      <w:pPr>
        <w:bidi/>
        <w:jc w:val="both"/>
        <w:rPr>
          <w:rFonts w:cs="David" w:hint="cs"/>
          <w:rtl/>
        </w:rPr>
      </w:pPr>
    </w:p>
    <w:p w14:paraId="15AD69C7" w14:textId="77777777" w:rsidR="00EF5B69" w:rsidRPr="00EF5B69" w:rsidRDefault="00EF5B69" w:rsidP="00EF5B69">
      <w:pPr>
        <w:bidi/>
        <w:ind w:firstLine="567"/>
        <w:jc w:val="both"/>
        <w:rPr>
          <w:rFonts w:cs="David" w:hint="cs"/>
          <w:rtl/>
        </w:rPr>
      </w:pPr>
      <w:r w:rsidRPr="00EF5B69">
        <w:rPr>
          <w:rFonts w:cs="David" w:hint="cs"/>
          <w:rtl/>
        </w:rPr>
        <w:t>אם זו תופעה, אני מוצאת את עצמי מול מנכ"ל. הניסוח פה לא מתייחס רק לתופעה רווחת.</w:t>
      </w:r>
    </w:p>
    <w:p w14:paraId="38BFBF99" w14:textId="77777777" w:rsidR="00EF5B69" w:rsidRPr="00EF5B69" w:rsidRDefault="00EF5B69" w:rsidP="00EF5B69">
      <w:pPr>
        <w:bidi/>
        <w:jc w:val="both"/>
        <w:rPr>
          <w:rFonts w:cs="David" w:hint="cs"/>
          <w:rtl/>
        </w:rPr>
      </w:pPr>
    </w:p>
    <w:p w14:paraId="2F263549" w14:textId="77777777" w:rsidR="00EF5B69" w:rsidRPr="00EF5B69" w:rsidRDefault="00EF5B69" w:rsidP="00EF5B69">
      <w:pPr>
        <w:bidi/>
        <w:jc w:val="both"/>
        <w:rPr>
          <w:rFonts w:cs="David" w:hint="cs"/>
          <w:u w:val="single"/>
          <w:rtl/>
        </w:rPr>
      </w:pPr>
      <w:r w:rsidRPr="00EF5B69">
        <w:rPr>
          <w:rFonts w:cs="David" w:hint="cs"/>
          <w:u w:val="single"/>
          <w:rtl/>
        </w:rPr>
        <w:t>היו"ר דוד טל:</w:t>
      </w:r>
    </w:p>
    <w:p w14:paraId="67D71027" w14:textId="77777777" w:rsidR="00EF5B69" w:rsidRPr="00EF5B69" w:rsidRDefault="00EF5B69" w:rsidP="00EF5B69">
      <w:pPr>
        <w:bidi/>
        <w:jc w:val="both"/>
        <w:rPr>
          <w:rFonts w:cs="David" w:hint="cs"/>
          <w:rtl/>
        </w:rPr>
      </w:pPr>
      <w:r w:rsidRPr="00EF5B69">
        <w:rPr>
          <w:rFonts w:cs="David" w:hint="cs"/>
          <w:rtl/>
        </w:rPr>
        <w:t xml:space="preserve"> </w:t>
      </w:r>
    </w:p>
    <w:p w14:paraId="409391D1" w14:textId="77777777" w:rsidR="00EF5B69" w:rsidRPr="00EF5B69" w:rsidRDefault="00EF5B69" w:rsidP="00EF5B69">
      <w:pPr>
        <w:bidi/>
        <w:ind w:firstLine="567"/>
        <w:jc w:val="both"/>
        <w:rPr>
          <w:rFonts w:cs="David" w:hint="cs"/>
          <w:rtl/>
        </w:rPr>
      </w:pPr>
      <w:r w:rsidRPr="00EF5B69">
        <w:rPr>
          <w:rFonts w:cs="David" w:hint="cs"/>
          <w:rtl/>
        </w:rPr>
        <w:t>אני רוצה לשאול אותך, רונית, אם אני ועוד כמה חברי כנסת שולחים לך פנייה, מה ייצא מזה?</w:t>
      </w:r>
    </w:p>
    <w:p w14:paraId="784DDD1C" w14:textId="77777777" w:rsidR="00EF5B69" w:rsidRPr="00EF5B69" w:rsidRDefault="00EF5B69" w:rsidP="00EF5B69">
      <w:pPr>
        <w:bidi/>
        <w:jc w:val="both"/>
        <w:rPr>
          <w:rFonts w:cs="David" w:hint="cs"/>
          <w:rtl/>
        </w:rPr>
      </w:pPr>
    </w:p>
    <w:p w14:paraId="5E28615F" w14:textId="77777777" w:rsidR="00EF5B69" w:rsidRPr="00EF5B69" w:rsidRDefault="00EF5B69" w:rsidP="00EF5B69">
      <w:pPr>
        <w:bidi/>
        <w:jc w:val="both"/>
        <w:rPr>
          <w:rFonts w:cs="David" w:hint="cs"/>
          <w:rtl/>
        </w:rPr>
      </w:pPr>
    </w:p>
    <w:p w14:paraId="4E2C706C" w14:textId="77777777" w:rsidR="00EF5B69" w:rsidRPr="00EF5B69" w:rsidRDefault="00EF5B69" w:rsidP="00EF5B69">
      <w:pPr>
        <w:bidi/>
        <w:jc w:val="both"/>
        <w:rPr>
          <w:rFonts w:cs="David" w:hint="cs"/>
          <w:rtl/>
        </w:rPr>
      </w:pPr>
      <w:r>
        <w:rPr>
          <w:rFonts w:cs="David"/>
          <w:rtl/>
        </w:rPr>
        <w:br w:type="page"/>
      </w:r>
    </w:p>
    <w:p w14:paraId="19E1C331" w14:textId="77777777" w:rsidR="00EF5B69" w:rsidRPr="00EF5B69" w:rsidRDefault="00EF5B69" w:rsidP="00EF5B69">
      <w:pPr>
        <w:bidi/>
        <w:jc w:val="both"/>
        <w:rPr>
          <w:rFonts w:cs="David" w:hint="cs"/>
          <w:u w:val="single"/>
          <w:rtl/>
        </w:rPr>
      </w:pPr>
      <w:r w:rsidRPr="00EF5B69">
        <w:rPr>
          <w:rFonts w:cs="David" w:hint="cs"/>
          <w:u w:val="single"/>
          <w:rtl/>
        </w:rPr>
        <w:t>רונית תירוש:</w:t>
      </w:r>
    </w:p>
    <w:p w14:paraId="0509EE1E" w14:textId="77777777" w:rsidR="00EF5B69" w:rsidRPr="00EF5B69" w:rsidRDefault="00EF5B69" w:rsidP="00EF5B69">
      <w:pPr>
        <w:bidi/>
        <w:jc w:val="both"/>
        <w:rPr>
          <w:rFonts w:cs="David" w:hint="cs"/>
          <w:rtl/>
        </w:rPr>
      </w:pPr>
    </w:p>
    <w:p w14:paraId="6900BB07" w14:textId="77777777" w:rsidR="00EF5B69" w:rsidRPr="00EF5B69" w:rsidRDefault="00EF5B69" w:rsidP="00EF5B69">
      <w:pPr>
        <w:bidi/>
        <w:jc w:val="both"/>
        <w:rPr>
          <w:rFonts w:cs="David" w:hint="cs"/>
          <w:rtl/>
        </w:rPr>
      </w:pPr>
      <w:r w:rsidRPr="00EF5B69">
        <w:rPr>
          <w:rFonts w:cs="David" w:hint="cs"/>
          <w:rtl/>
        </w:rPr>
        <w:tab/>
        <w:t>אני לא אצא מזה.</w:t>
      </w:r>
    </w:p>
    <w:p w14:paraId="5C13FC58" w14:textId="77777777" w:rsidR="00EF5B69" w:rsidRPr="00EF5B69" w:rsidRDefault="00EF5B69" w:rsidP="00EF5B69">
      <w:pPr>
        <w:bidi/>
        <w:jc w:val="both"/>
        <w:rPr>
          <w:rFonts w:cs="David" w:hint="cs"/>
          <w:rtl/>
        </w:rPr>
      </w:pPr>
    </w:p>
    <w:p w14:paraId="05C49F07" w14:textId="77777777" w:rsidR="00EF5B69" w:rsidRPr="00EF5B69" w:rsidRDefault="00EF5B69" w:rsidP="00EF5B69">
      <w:pPr>
        <w:bidi/>
        <w:jc w:val="both"/>
        <w:rPr>
          <w:rFonts w:cs="David" w:hint="cs"/>
          <w:u w:val="single"/>
          <w:rtl/>
        </w:rPr>
      </w:pPr>
      <w:r w:rsidRPr="00EF5B69">
        <w:rPr>
          <w:rFonts w:cs="David" w:hint="cs"/>
          <w:u w:val="single"/>
          <w:rtl/>
        </w:rPr>
        <w:t>היו"ר דוד טל:</w:t>
      </w:r>
    </w:p>
    <w:p w14:paraId="631587F6" w14:textId="77777777" w:rsidR="00EF5B69" w:rsidRPr="00EF5B69" w:rsidRDefault="00EF5B69" w:rsidP="00EF5B69">
      <w:pPr>
        <w:bidi/>
        <w:jc w:val="both"/>
        <w:rPr>
          <w:rFonts w:cs="David" w:hint="cs"/>
          <w:rtl/>
        </w:rPr>
      </w:pPr>
    </w:p>
    <w:p w14:paraId="4C0DDFF4" w14:textId="77777777" w:rsidR="00EF5B69" w:rsidRPr="00EF5B69" w:rsidRDefault="00EF5B69" w:rsidP="00EF5B69">
      <w:pPr>
        <w:bidi/>
        <w:jc w:val="both"/>
        <w:rPr>
          <w:rFonts w:cs="David" w:hint="cs"/>
          <w:rtl/>
        </w:rPr>
      </w:pPr>
      <w:r w:rsidRPr="00EF5B69">
        <w:rPr>
          <w:rFonts w:cs="David" w:hint="cs"/>
          <w:rtl/>
        </w:rPr>
        <w:tab/>
        <w:t xml:space="preserve">זה טוב אולי להרגיע את המצפון, אבל דבר לא ייצא מזה. </w:t>
      </w:r>
    </w:p>
    <w:p w14:paraId="4B556995" w14:textId="77777777" w:rsidR="00EF5B69" w:rsidRPr="00EF5B69" w:rsidRDefault="00EF5B69" w:rsidP="00EF5B69">
      <w:pPr>
        <w:bidi/>
        <w:jc w:val="both"/>
        <w:rPr>
          <w:rFonts w:cs="David" w:hint="cs"/>
          <w:rtl/>
        </w:rPr>
      </w:pPr>
    </w:p>
    <w:p w14:paraId="26C06015" w14:textId="77777777" w:rsidR="00EF5B69" w:rsidRPr="00EF5B69" w:rsidRDefault="00EF5B69" w:rsidP="00EF5B69">
      <w:pPr>
        <w:bidi/>
        <w:jc w:val="both"/>
        <w:rPr>
          <w:rFonts w:cs="David" w:hint="cs"/>
          <w:u w:val="single"/>
          <w:rtl/>
        </w:rPr>
      </w:pPr>
      <w:r w:rsidRPr="00EF5B69">
        <w:rPr>
          <w:rFonts w:cs="David" w:hint="cs"/>
          <w:u w:val="single"/>
          <w:rtl/>
        </w:rPr>
        <w:t>רונית תירוש:</w:t>
      </w:r>
    </w:p>
    <w:p w14:paraId="3D32CF22" w14:textId="77777777" w:rsidR="00EF5B69" w:rsidRPr="00EF5B69" w:rsidRDefault="00EF5B69" w:rsidP="00EF5B69">
      <w:pPr>
        <w:bidi/>
        <w:jc w:val="both"/>
        <w:rPr>
          <w:rFonts w:cs="David" w:hint="cs"/>
          <w:rtl/>
        </w:rPr>
      </w:pPr>
    </w:p>
    <w:p w14:paraId="61412C75" w14:textId="77777777" w:rsidR="00EF5B69" w:rsidRPr="00EF5B69" w:rsidRDefault="00EF5B69" w:rsidP="00EF5B69">
      <w:pPr>
        <w:bidi/>
        <w:ind w:firstLine="567"/>
        <w:jc w:val="both"/>
        <w:rPr>
          <w:rFonts w:cs="David" w:hint="cs"/>
          <w:rtl/>
        </w:rPr>
      </w:pPr>
      <w:r w:rsidRPr="00EF5B69">
        <w:rPr>
          <w:rFonts w:cs="David" w:hint="cs"/>
          <w:rtl/>
        </w:rPr>
        <w:t xml:space="preserve">הפקידות תשמח לדווח למנכ"ל שיש חברי כנסת שמטרידים אותה בעניינים שנראים מאוד אישיים. יש מנגנוני הגנה כנגד תופעות כאלה. </w:t>
      </w:r>
    </w:p>
    <w:p w14:paraId="1C536DEE" w14:textId="77777777" w:rsidR="00EF5B69" w:rsidRPr="00EF5B69" w:rsidRDefault="00EF5B69" w:rsidP="00EF5B69">
      <w:pPr>
        <w:bidi/>
        <w:jc w:val="both"/>
        <w:rPr>
          <w:rFonts w:cs="David" w:hint="cs"/>
          <w:rtl/>
        </w:rPr>
      </w:pPr>
    </w:p>
    <w:p w14:paraId="47AD0CBE" w14:textId="77777777" w:rsidR="00EF5B69" w:rsidRPr="00EF5B69" w:rsidRDefault="00EF5B69" w:rsidP="00EF5B69">
      <w:pPr>
        <w:bidi/>
        <w:jc w:val="both"/>
        <w:rPr>
          <w:rFonts w:cs="David" w:hint="cs"/>
          <w:rtl/>
        </w:rPr>
      </w:pPr>
      <w:r w:rsidRPr="00EF5B69">
        <w:rPr>
          <w:rFonts w:cs="David" w:hint="cs"/>
          <w:u w:val="single"/>
          <w:rtl/>
        </w:rPr>
        <w:t>גדעון סער:</w:t>
      </w:r>
    </w:p>
    <w:p w14:paraId="54CEA139" w14:textId="77777777" w:rsidR="00EF5B69" w:rsidRPr="00EF5B69" w:rsidRDefault="00EF5B69" w:rsidP="00EF5B69">
      <w:pPr>
        <w:bidi/>
        <w:jc w:val="both"/>
        <w:rPr>
          <w:rFonts w:cs="David" w:hint="cs"/>
          <w:rtl/>
        </w:rPr>
      </w:pPr>
    </w:p>
    <w:p w14:paraId="160BFD7F" w14:textId="77777777" w:rsidR="00EF5B69" w:rsidRPr="00EF5B69" w:rsidRDefault="00EF5B69" w:rsidP="00EF5B69">
      <w:pPr>
        <w:bidi/>
        <w:ind w:firstLine="567"/>
        <w:jc w:val="both"/>
        <w:rPr>
          <w:rFonts w:cs="David" w:hint="cs"/>
          <w:rtl/>
        </w:rPr>
      </w:pPr>
      <w:r w:rsidRPr="00EF5B69">
        <w:rPr>
          <w:rFonts w:cs="David" w:hint="cs"/>
          <w:rtl/>
        </w:rPr>
        <w:t xml:space="preserve">כאשר חבר כנסת מתערב זה מלחיץ, כי מחר הוא יכול להשתמש בכלים שהציע חיים </w:t>
      </w:r>
      <w:proofErr w:type="spellStart"/>
      <w:r w:rsidRPr="00EF5B69">
        <w:rPr>
          <w:rFonts w:cs="David" w:hint="cs"/>
          <w:rtl/>
        </w:rPr>
        <w:t>קורפו</w:t>
      </w:r>
      <w:proofErr w:type="spellEnd"/>
      <w:r w:rsidRPr="00EF5B69">
        <w:rPr>
          <w:rFonts w:cs="David" w:hint="cs"/>
          <w:rtl/>
        </w:rPr>
        <w:t xml:space="preserve">. אם האישה תירצח, הם לא יוכלו להגיד שהכתובת לא </w:t>
      </w:r>
      <w:proofErr w:type="spellStart"/>
      <w:r w:rsidRPr="00EF5B69">
        <w:rPr>
          <w:rFonts w:cs="David" w:hint="cs"/>
          <w:rtl/>
        </w:rPr>
        <w:t>היתה</w:t>
      </w:r>
      <w:proofErr w:type="spellEnd"/>
      <w:r w:rsidRPr="00EF5B69">
        <w:rPr>
          <w:rFonts w:cs="David" w:hint="cs"/>
          <w:rtl/>
        </w:rPr>
        <w:t xml:space="preserve"> על הקיר. </w:t>
      </w:r>
    </w:p>
    <w:p w14:paraId="6508B94A" w14:textId="77777777" w:rsidR="00EF5B69" w:rsidRPr="00EF5B69" w:rsidRDefault="00EF5B69" w:rsidP="00EF5B69">
      <w:pPr>
        <w:bidi/>
        <w:jc w:val="both"/>
        <w:rPr>
          <w:rFonts w:cs="David" w:hint="cs"/>
          <w:rtl/>
        </w:rPr>
      </w:pPr>
    </w:p>
    <w:p w14:paraId="1AB94904" w14:textId="77777777" w:rsidR="00EF5B69" w:rsidRPr="00EF5B69" w:rsidRDefault="00EF5B69" w:rsidP="00EF5B69">
      <w:pPr>
        <w:bidi/>
        <w:jc w:val="both"/>
        <w:rPr>
          <w:rFonts w:cs="David" w:hint="cs"/>
          <w:u w:val="single"/>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5132DEF7" w14:textId="77777777" w:rsidR="00EF5B69" w:rsidRPr="00EF5B69" w:rsidRDefault="00EF5B69" w:rsidP="00EF5B69">
      <w:pPr>
        <w:bidi/>
        <w:jc w:val="both"/>
        <w:rPr>
          <w:rFonts w:cs="David" w:hint="cs"/>
          <w:rtl/>
        </w:rPr>
      </w:pPr>
    </w:p>
    <w:p w14:paraId="27A092A2" w14:textId="77777777" w:rsidR="00EF5B69" w:rsidRPr="00EF5B69" w:rsidRDefault="00EF5B69" w:rsidP="00EF5B69">
      <w:pPr>
        <w:bidi/>
        <w:jc w:val="both"/>
        <w:rPr>
          <w:rFonts w:cs="David" w:hint="cs"/>
          <w:rtl/>
        </w:rPr>
      </w:pPr>
      <w:r w:rsidRPr="00EF5B69">
        <w:rPr>
          <w:rFonts w:cs="David" w:hint="cs"/>
          <w:rtl/>
        </w:rPr>
        <w:tab/>
        <w:t xml:space="preserve">לא תמיד פקיד יודע מה לעשות עם זה. חבר הכנסת פונה ומבקש להזיז נייר מסוים למעלה. </w:t>
      </w:r>
    </w:p>
    <w:p w14:paraId="56260FB7" w14:textId="77777777" w:rsidR="00EF5B69" w:rsidRPr="00EF5B69" w:rsidRDefault="00EF5B69" w:rsidP="00EF5B69">
      <w:pPr>
        <w:bidi/>
        <w:jc w:val="both"/>
        <w:rPr>
          <w:rFonts w:cs="David" w:hint="cs"/>
          <w:rtl/>
        </w:rPr>
      </w:pPr>
    </w:p>
    <w:p w14:paraId="0D35C889" w14:textId="77777777" w:rsidR="00EF5B69" w:rsidRPr="00EF5B69" w:rsidRDefault="00EF5B69" w:rsidP="00EF5B69">
      <w:pPr>
        <w:bidi/>
        <w:jc w:val="both"/>
        <w:rPr>
          <w:rFonts w:cs="David" w:hint="cs"/>
          <w:u w:val="single"/>
          <w:rtl/>
        </w:rPr>
      </w:pPr>
      <w:r w:rsidRPr="00EF5B69">
        <w:rPr>
          <w:rFonts w:cs="David" w:hint="cs"/>
          <w:u w:val="single"/>
          <w:rtl/>
        </w:rPr>
        <w:t>רונית תירוש:</w:t>
      </w:r>
    </w:p>
    <w:p w14:paraId="635AD635" w14:textId="77777777" w:rsidR="00EF5B69" w:rsidRPr="00EF5B69" w:rsidRDefault="00EF5B69" w:rsidP="00EF5B69">
      <w:pPr>
        <w:bidi/>
        <w:jc w:val="both"/>
        <w:rPr>
          <w:rFonts w:cs="David" w:hint="cs"/>
          <w:rtl/>
        </w:rPr>
      </w:pPr>
    </w:p>
    <w:p w14:paraId="2ED89010" w14:textId="77777777" w:rsidR="00EF5B69" w:rsidRPr="00EF5B69" w:rsidRDefault="00EF5B69" w:rsidP="00EF5B69">
      <w:pPr>
        <w:bidi/>
        <w:jc w:val="both"/>
        <w:rPr>
          <w:rFonts w:cs="David" w:hint="cs"/>
          <w:rtl/>
        </w:rPr>
      </w:pPr>
      <w:r w:rsidRPr="00EF5B69">
        <w:rPr>
          <w:rFonts w:cs="David" w:hint="cs"/>
          <w:rtl/>
        </w:rPr>
        <w:tab/>
        <w:t xml:space="preserve">אני לא נותנת הנחיות כאלה. אני מעלה את הבעיה. </w:t>
      </w:r>
    </w:p>
    <w:p w14:paraId="451B835D" w14:textId="77777777" w:rsidR="00EF5B69" w:rsidRPr="00EF5B69" w:rsidRDefault="00EF5B69" w:rsidP="00EF5B69">
      <w:pPr>
        <w:bidi/>
        <w:jc w:val="both"/>
        <w:rPr>
          <w:rFonts w:cs="David" w:hint="cs"/>
          <w:rtl/>
        </w:rPr>
      </w:pPr>
    </w:p>
    <w:p w14:paraId="4B8B608D" w14:textId="77777777" w:rsidR="00EF5B69" w:rsidRPr="00EF5B69" w:rsidRDefault="00EF5B69" w:rsidP="00EF5B69">
      <w:pPr>
        <w:bidi/>
        <w:jc w:val="both"/>
        <w:rPr>
          <w:rFonts w:cs="David" w:hint="cs"/>
          <w:rtl/>
        </w:rPr>
      </w:pPr>
      <w:r w:rsidRPr="00EF5B69">
        <w:rPr>
          <w:rFonts w:cs="David" w:hint="cs"/>
          <w:u w:val="single"/>
          <w:rtl/>
        </w:rPr>
        <w:t>גדעון סער:</w:t>
      </w:r>
    </w:p>
    <w:p w14:paraId="3D03CBED" w14:textId="77777777" w:rsidR="00EF5B69" w:rsidRPr="00EF5B69" w:rsidRDefault="00EF5B69" w:rsidP="00EF5B69">
      <w:pPr>
        <w:bidi/>
        <w:jc w:val="both"/>
        <w:rPr>
          <w:rFonts w:cs="David" w:hint="cs"/>
          <w:rtl/>
        </w:rPr>
      </w:pPr>
    </w:p>
    <w:p w14:paraId="55B3209B" w14:textId="77777777" w:rsidR="00EF5B69" w:rsidRPr="00EF5B69" w:rsidRDefault="00EF5B69" w:rsidP="00EF5B69">
      <w:pPr>
        <w:bidi/>
        <w:jc w:val="both"/>
        <w:rPr>
          <w:rFonts w:cs="David" w:hint="cs"/>
          <w:rtl/>
        </w:rPr>
      </w:pPr>
      <w:r w:rsidRPr="00EF5B69">
        <w:rPr>
          <w:rFonts w:cs="David" w:hint="cs"/>
          <w:rtl/>
        </w:rPr>
        <w:tab/>
        <w:t xml:space="preserve">אנחנו לא פונים לפקידים זוטר, אלא למנהל מנהל אוכלוסין, למפכ"ל המשטרה, לפרקליט המדינה. השבוע פניתי למנכ"ל </w:t>
      </w:r>
      <w:proofErr w:type="spellStart"/>
      <w:r w:rsidRPr="00EF5B69">
        <w:rPr>
          <w:rFonts w:cs="David" w:hint="cs"/>
          <w:rtl/>
        </w:rPr>
        <w:t>עמידר</w:t>
      </w:r>
      <w:proofErr w:type="spellEnd"/>
      <w:r w:rsidRPr="00EF5B69">
        <w:rPr>
          <w:rFonts w:cs="David" w:hint="cs"/>
          <w:rtl/>
        </w:rPr>
        <w:t xml:space="preserve"> לגבי מישהי שזרקו אותה מהבית ואמרו שאפשר למצוא לה דיור חלופי, ולא מצאו לה דיור חלופי. </w:t>
      </w:r>
    </w:p>
    <w:p w14:paraId="53F6CE85" w14:textId="77777777" w:rsidR="00EF5B69" w:rsidRPr="00EF5B69" w:rsidRDefault="00EF5B69" w:rsidP="00EF5B69">
      <w:pPr>
        <w:bidi/>
        <w:jc w:val="both"/>
        <w:rPr>
          <w:rFonts w:cs="David" w:hint="cs"/>
          <w:u w:val="single"/>
          <w:rtl/>
        </w:rPr>
      </w:pPr>
      <w:r w:rsidRPr="00EF5B69">
        <w:rPr>
          <w:rFonts w:cs="David" w:hint="cs"/>
          <w:u w:val="single"/>
          <w:rtl/>
        </w:rPr>
        <w:t>היו"ר דוד טל:</w:t>
      </w:r>
    </w:p>
    <w:p w14:paraId="3E5DB9F4" w14:textId="77777777" w:rsidR="00EF5B69" w:rsidRPr="00EF5B69" w:rsidRDefault="00EF5B69" w:rsidP="00EF5B69">
      <w:pPr>
        <w:bidi/>
        <w:jc w:val="both"/>
        <w:rPr>
          <w:rFonts w:cs="David" w:hint="cs"/>
          <w:rtl/>
        </w:rPr>
      </w:pPr>
    </w:p>
    <w:p w14:paraId="2CB3A63A" w14:textId="77777777" w:rsidR="00EF5B69" w:rsidRPr="00EF5B69" w:rsidRDefault="00EF5B69" w:rsidP="00EF5B69">
      <w:pPr>
        <w:bidi/>
        <w:jc w:val="both"/>
        <w:rPr>
          <w:rFonts w:cs="David" w:hint="cs"/>
          <w:rtl/>
        </w:rPr>
      </w:pPr>
      <w:r w:rsidRPr="00EF5B69">
        <w:rPr>
          <w:rFonts w:cs="David" w:hint="cs"/>
          <w:rtl/>
        </w:rPr>
        <w:tab/>
        <w:t xml:space="preserve">מר </w:t>
      </w:r>
      <w:proofErr w:type="spellStart"/>
      <w:r w:rsidRPr="00EF5B69">
        <w:rPr>
          <w:rFonts w:cs="David" w:hint="cs"/>
          <w:rtl/>
        </w:rPr>
        <w:t>קורפו</w:t>
      </w:r>
      <w:proofErr w:type="spellEnd"/>
      <w:r w:rsidRPr="00EF5B69">
        <w:rPr>
          <w:rFonts w:cs="David" w:hint="cs"/>
          <w:rtl/>
        </w:rPr>
        <w:t>, האם זה לא התפקיד שלו לעסוק בזה?</w:t>
      </w:r>
    </w:p>
    <w:p w14:paraId="02FCB7B8" w14:textId="77777777" w:rsidR="00EF5B69" w:rsidRPr="00EF5B69" w:rsidRDefault="00EF5B69" w:rsidP="00EF5B69">
      <w:pPr>
        <w:bidi/>
        <w:jc w:val="both"/>
        <w:rPr>
          <w:rFonts w:cs="David" w:hint="cs"/>
          <w:rtl/>
        </w:rPr>
      </w:pPr>
    </w:p>
    <w:p w14:paraId="3420CD9C" w14:textId="77777777" w:rsidR="00EF5B69" w:rsidRPr="00EF5B69" w:rsidRDefault="00EF5B69" w:rsidP="00EF5B69">
      <w:pPr>
        <w:bidi/>
        <w:jc w:val="both"/>
        <w:rPr>
          <w:rFonts w:cs="David" w:hint="cs"/>
          <w:u w:val="single"/>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697CA340" w14:textId="77777777" w:rsidR="00EF5B69" w:rsidRPr="00EF5B69" w:rsidRDefault="00EF5B69" w:rsidP="00EF5B69">
      <w:pPr>
        <w:bidi/>
        <w:jc w:val="both"/>
        <w:rPr>
          <w:rFonts w:cs="David" w:hint="cs"/>
          <w:rtl/>
        </w:rPr>
      </w:pPr>
    </w:p>
    <w:p w14:paraId="6D8FCD53" w14:textId="77777777" w:rsidR="00EF5B69" w:rsidRPr="00EF5B69" w:rsidRDefault="00EF5B69" w:rsidP="00EF5B69">
      <w:pPr>
        <w:bidi/>
        <w:jc w:val="both"/>
        <w:rPr>
          <w:rFonts w:cs="David" w:hint="cs"/>
          <w:rtl/>
        </w:rPr>
      </w:pPr>
      <w:r w:rsidRPr="00EF5B69">
        <w:rPr>
          <w:rFonts w:cs="David" w:hint="cs"/>
          <w:rtl/>
        </w:rPr>
        <w:tab/>
        <w:t xml:space="preserve">תחליטו מה שתרצו. </w:t>
      </w:r>
    </w:p>
    <w:p w14:paraId="40C4EBC1" w14:textId="77777777" w:rsidR="00EF5B69" w:rsidRPr="00EF5B69" w:rsidRDefault="00EF5B69" w:rsidP="00EF5B69">
      <w:pPr>
        <w:bidi/>
        <w:jc w:val="both"/>
        <w:rPr>
          <w:rFonts w:cs="David" w:hint="cs"/>
          <w:u w:val="single"/>
          <w:rtl/>
        </w:rPr>
      </w:pPr>
      <w:r w:rsidRPr="00EF5B69">
        <w:rPr>
          <w:rFonts w:cs="David" w:hint="cs"/>
          <w:u w:val="single"/>
          <w:rtl/>
        </w:rPr>
        <w:t>היו"ר דוד טל:</w:t>
      </w:r>
    </w:p>
    <w:p w14:paraId="5D9515AA" w14:textId="77777777" w:rsidR="00EF5B69" w:rsidRPr="00EF5B69" w:rsidRDefault="00EF5B69" w:rsidP="00EF5B69">
      <w:pPr>
        <w:bidi/>
        <w:jc w:val="both"/>
        <w:rPr>
          <w:rFonts w:cs="David" w:hint="cs"/>
          <w:rtl/>
        </w:rPr>
      </w:pPr>
    </w:p>
    <w:p w14:paraId="3B6D10B2" w14:textId="77777777" w:rsidR="00EF5B69" w:rsidRPr="00EF5B69" w:rsidRDefault="00EF5B69" w:rsidP="00EF5B69">
      <w:pPr>
        <w:bidi/>
        <w:jc w:val="both"/>
        <w:rPr>
          <w:rFonts w:cs="David" w:hint="cs"/>
          <w:rtl/>
        </w:rPr>
      </w:pPr>
      <w:r w:rsidRPr="00EF5B69">
        <w:rPr>
          <w:rFonts w:cs="David" w:hint="cs"/>
          <w:rtl/>
        </w:rPr>
        <w:tab/>
        <w:t>מכל מלמדיי השכלתי, וממך כאשר היית שר תחבורה יותר מכולם. אנו מביאים דוגמאות הקיימות היום. אני לא יודע מה היה לפני 30 שנה.</w:t>
      </w:r>
    </w:p>
    <w:p w14:paraId="622652C1" w14:textId="77777777" w:rsidR="00EF5B69" w:rsidRPr="00EF5B69" w:rsidRDefault="00EF5B69" w:rsidP="00EF5B69">
      <w:pPr>
        <w:bidi/>
        <w:jc w:val="both"/>
        <w:rPr>
          <w:rFonts w:cs="David" w:hint="cs"/>
          <w:rtl/>
        </w:rPr>
      </w:pPr>
    </w:p>
    <w:p w14:paraId="7341AB00" w14:textId="77777777" w:rsidR="00EF5B69" w:rsidRPr="00EF5B69" w:rsidRDefault="00EF5B69" w:rsidP="00EF5B69">
      <w:pPr>
        <w:bidi/>
        <w:jc w:val="both"/>
        <w:rPr>
          <w:rFonts w:cs="David" w:hint="cs"/>
          <w:u w:val="single"/>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394A06A0" w14:textId="77777777" w:rsidR="00EF5B69" w:rsidRPr="00EF5B69" w:rsidRDefault="00EF5B69" w:rsidP="00EF5B69">
      <w:pPr>
        <w:bidi/>
        <w:jc w:val="both"/>
        <w:rPr>
          <w:rFonts w:cs="David" w:hint="cs"/>
          <w:rtl/>
        </w:rPr>
      </w:pPr>
    </w:p>
    <w:p w14:paraId="67ED0A0E" w14:textId="77777777" w:rsidR="00EF5B69" w:rsidRPr="00EF5B69" w:rsidRDefault="00EF5B69" w:rsidP="00EF5B69">
      <w:pPr>
        <w:bidi/>
        <w:ind w:firstLine="567"/>
        <w:jc w:val="both"/>
        <w:rPr>
          <w:rFonts w:cs="David" w:hint="cs"/>
          <w:rtl/>
        </w:rPr>
      </w:pPr>
      <w:r w:rsidRPr="00EF5B69">
        <w:rPr>
          <w:rFonts w:cs="David" w:hint="cs"/>
          <w:rtl/>
        </w:rPr>
        <w:t>כל הדוגמאות האלה היו בעבר. חבר כנסת רוצה לפנות למישהו שהוא מכיר.</w:t>
      </w:r>
    </w:p>
    <w:p w14:paraId="0BA7A470" w14:textId="77777777" w:rsidR="00EF5B69" w:rsidRPr="00EF5B69" w:rsidRDefault="00EF5B69" w:rsidP="00EF5B69">
      <w:pPr>
        <w:bidi/>
        <w:ind w:firstLine="567"/>
        <w:jc w:val="both"/>
        <w:rPr>
          <w:rFonts w:cs="David" w:hint="cs"/>
          <w:rtl/>
        </w:rPr>
      </w:pPr>
    </w:p>
    <w:p w14:paraId="395C1F00" w14:textId="77777777" w:rsidR="00EF5B69" w:rsidRPr="00EF5B69" w:rsidRDefault="00EF5B69" w:rsidP="00EF5B69">
      <w:pPr>
        <w:bidi/>
        <w:jc w:val="both"/>
        <w:rPr>
          <w:rFonts w:cs="David" w:hint="cs"/>
          <w:rtl/>
        </w:rPr>
      </w:pPr>
      <w:r w:rsidRPr="00EF5B69">
        <w:rPr>
          <w:rFonts w:cs="David" w:hint="cs"/>
          <w:u w:val="single"/>
          <w:rtl/>
        </w:rPr>
        <w:t>גדעון סער:</w:t>
      </w:r>
    </w:p>
    <w:p w14:paraId="1E1E1353" w14:textId="77777777" w:rsidR="00EF5B69" w:rsidRPr="00EF5B69" w:rsidRDefault="00EF5B69" w:rsidP="00EF5B69">
      <w:pPr>
        <w:bidi/>
        <w:jc w:val="both"/>
        <w:rPr>
          <w:rFonts w:cs="David" w:hint="cs"/>
          <w:rtl/>
        </w:rPr>
      </w:pPr>
    </w:p>
    <w:p w14:paraId="02D82635" w14:textId="77777777" w:rsidR="00EF5B69" w:rsidRPr="00EF5B69" w:rsidRDefault="00EF5B69" w:rsidP="00EF5B69">
      <w:pPr>
        <w:bidi/>
        <w:jc w:val="both"/>
        <w:rPr>
          <w:rFonts w:cs="David" w:hint="cs"/>
          <w:rtl/>
        </w:rPr>
      </w:pPr>
      <w:r w:rsidRPr="00EF5B69">
        <w:rPr>
          <w:rFonts w:cs="David" w:hint="cs"/>
          <w:rtl/>
        </w:rPr>
        <w:tab/>
        <w:t xml:space="preserve">לא. </w:t>
      </w:r>
    </w:p>
    <w:p w14:paraId="393E6492" w14:textId="77777777" w:rsidR="00EF5B69" w:rsidRPr="00EF5B69" w:rsidRDefault="00EF5B69" w:rsidP="00EF5B69">
      <w:pPr>
        <w:bidi/>
        <w:jc w:val="both"/>
        <w:rPr>
          <w:rFonts w:cs="David" w:hint="cs"/>
          <w:u w:val="single"/>
          <w:rtl/>
        </w:rPr>
      </w:pPr>
    </w:p>
    <w:p w14:paraId="29A4FA0D" w14:textId="77777777" w:rsidR="00EF5B69" w:rsidRPr="00EF5B69" w:rsidRDefault="00EF5B69" w:rsidP="00EF5B69">
      <w:pPr>
        <w:bidi/>
        <w:jc w:val="both"/>
        <w:rPr>
          <w:rFonts w:cs="David" w:hint="cs"/>
          <w:u w:val="single"/>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39199A5E" w14:textId="77777777" w:rsidR="00EF5B69" w:rsidRPr="00EF5B69" w:rsidRDefault="00EF5B69" w:rsidP="00EF5B69">
      <w:pPr>
        <w:bidi/>
        <w:jc w:val="both"/>
        <w:rPr>
          <w:rFonts w:cs="David" w:hint="cs"/>
          <w:rtl/>
        </w:rPr>
      </w:pPr>
    </w:p>
    <w:p w14:paraId="2643D33A" w14:textId="77777777" w:rsidR="00EF5B69" w:rsidRPr="00EF5B69" w:rsidRDefault="00EF5B69" w:rsidP="00EF5B69">
      <w:pPr>
        <w:bidi/>
        <w:ind w:firstLine="567"/>
        <w:jc w:val="both"/>
        <w:rPr>
          <w:rFonts w:cs="David" w:hint="cs"/>
          <w:rtl/>
        </w:rPr>
      </w:pPr>
      <w:r w:rsidRPr="00EF5B69">
        <w:rPr>
          <w:rFonts w:cs="David" w:hint="cs"/>
          <w:rtl/>
        </w:rPr>
        <w:t xml:space="preserve"> אתה לא תפנה לאדם זר. </w:t>
      </w:r>
    </w:p>
    <w:p w14:paraId="130B3210" w14:textId="77777777" w:rsidR="00EF5B69" w:rsidRDefault="00EF5B69" w:rsidP="00EF5B69">
      <w:pPr>
        <w:bidi/>
        <w:jc w:val="both"/>
        <w:rPr>
          <w:rFonts w:cs="David" w:hint="cs"/>
          <w:rtl/>
        </w:rPr>
      </w:pPr>
      <w:r>
        <w:rPr>
          <w:rFonts w:cs="David"/>
          <w:rtl/>
        </w:rPr>
        <w:br w:type="page"/>
      </w:r>
    </w:p>
    <w:p w14:paraId="2F8C490F" w14:textId="77777777" w:rsidR="00EF5B69" w:rsidRPr="00EF5B69" w:rsidRDefault="00EF5B69" w:rsidP="00EF5B69">
      <w:pPr>
        <w:bidi/>
        <w:jc w:val="both"/>
        <w:rPr>
          <w:rFonts w:cs="David" w:hint="cs"/>
          <w:rtl/>
        </w:rPr>
      </w:pPr>
    </w:p>
    <w:p w14:paraId="33DB9599" w14:textId="77777777" w:rsidR="00EF5B69" w:rsidRPr="00EF5B69" w:rsidRDefault="00EF5B69" w:rsidP="00EF5B69">
      <w:pPr>
        <w:bidi/>
        <w:jc w:val="both"/>
        <w:rPr>
          <w:rFonts w:cs="David" w:hint="cs"/>
          <w:rtl/>
        </w:rPr>
      </w:pPr>
      <w:r w:rsidRPr="00EF5B69">
        <w:rPr>
          <w:rFonts w:cs="David" w:hint="cs"/>
          <w:u w:val="single"/>
          <w:rtl/>
        </w:rPr>
        <w:t>גדעון סער:</w:t>
      </w:r>
    </w:p>
    <w:p w14:paraId="0A06DD8F" w14:textId="77777777" w:rsidR="00EF5B69" w:rsidRPr="00EF5B69" w:rsidRDefault="00EF5B69" w:rsidP="00EF5B69">
      <w:pPr>
        <w:bidi/>
        <w:jc w:val="both"/>
        <w:rPr>
          <w:rFonts w:cs="David" w:hint="cs"/>
          <w:rtl/>
        </w:rPr>
      </w:pPr>
    </w:p>
    <w:p w14:paraId="446E7BA9" w14:textId="77777777" w:rsidR="00EF5B69" w:rsidRPr="00EF5B69" w:rsidRDefault="00EF5B69" w:rsidP="00EF5B69">
      <w:pPr>
        <w:bidi/>
        <w:ind w:firstLine="567"/>
        <w:jc w:val="both"/>
        <w:rPr>
          <w:rFonts w:cs="David" w:hint="cs"/>
          <w:rtl/>
        </w:rPr>
      </w:pPr>
      <w:r w:rsidRPr="00EF5B69">
        <w:rPr>
          <w:rFonts w:cs="David" w:hint="cs"/>
          <w:rtl/>
        </w:rPr>
        <w:t xml:space="preserve">האם אני מכיר את מפכ"ל המשטרה? עד היום לא ראיתי אותו. </w:t>
      </w:r>
    </w:p>
    <w:p w14:paraId="5D8ACB86" w14:textId="77777777" w:rsidR="00EF5B69" w:rsidRPr="00EF5B69" w:rsidRDefault="00EF5B69" w:rsidP="00EF5B69">
      <w:pPr>
        <w:bidi/>
        <w:ind w:firstLine="567"/>
        <w:jc w:val="both"/>
        <w:rPr>
          <w:rFonts w:cs="David" w:hint="cs"/>
          <w:rtl/>
        </w:rPr>
      </w:pPr>
    </w:p>
    <w:p w14:paraId="30AEB84F" w14:textId="77777777" w:rsidR="00EF5B69" w:rsidRPr="00EF5B69" w:rsidRDefault="00EF5B69" w:rsidP="00EF5B69">
      <w:pPr>
        <w:bidi/>
        <w:jc w:val="both"/>
        <w:rPr>
          <w:rFonts w:cs="David" w:hint="cs"/>
          <w:u w:val="single"/>
          <w:rtl/>
        </w:rPr>
      </w:pPr>
      <w:r w:rsidRPr="00EF5B69">
        <w:rPr>
          <w:rFonts w:cs="David" w:hint="cs"/>
          <w:u w:val="single"/>
          <w:rtl/>
        </w:rPr>
        <w:t xml:space="preserve">חיים </w:t>
      </w:r>
      <w:proofErr w:type="spellStart"/>
      <w:r w:rsidRPr="00EF5B69">
        <w:rPr>
          <w:rFonts w:cs="David" w:hint="cs"/>
          <w:u w:val="single"/>
          <w:rtl/>
        </w:rPr>
        <w:t>קורפו</w:t>
      </w:r>
      <w:proofErr w:type="spellEnd"/>
      <w:r w:rsidRPr="00EF5B69">
        <w:rPr>
          <w:rFonts w:cs="David" w:hint="cs"/>
          <w:u w:val="single"/>
          <w:rtl/>
        </w:rPr>
        <w:t>:</w:t>
      </w:r>
    </w:p>
    <w:p w14:paraId="39E1865E" w14:textId="77777777" w:rsidR="00EF5B69" w:rsidRPr="00EF5B69" w:rsidRDefault="00EF5B69" w:rsidP="00EF5B69">
      <w:pPr>
        <w:bidi/>
        <w:jc w:val="both"/>
        <w:rPr>
          <w:rFonts w:cs="David" w:hint="cs"/>
          <w:rtl/>
        </w:rPr>
      </w:pPr>
    </w:p>
    <w:p w14:paraId="1BEC8B8F" w14:textId="77777777" w:rsidR="00EF5B69" w:rsidRPr="00EF5B69" w:rsidRDefault="00EF5B69" w:rsidP="00EF5B69">
      <w:pPr>
        <w:bidi/>
        <w:jc w:val="both"/>
        <w:rPr>
          <w:rFonts w:cs="David" w:hint="cs"/>
          <w:rtl/>
        </w:rPr>
      </w:pPr>
      <w:r w:rsidRPr="00EF5B69">
        <w:rPr>
          <w:rFonts w:cs="David" w:hint="cs"/>
          <w:rtl/>
        </w:rPr>
        <w:tab/>
        <w:t>כאשר תפנה לאדם זר, תראה שהוא עיקש ואי אפשר לעשות שום דבר.</w:t>
      </w:r>
    </w:p>
    <w:p w14:paraId="5CB2A465" w14:textId="77777777" w:rsidR="00EF5B69" w:rsidRPr="00EF5B69" w:rsidRDefault="00EF5B69" w:rsidP="00EF5B69">
      <w:pPr>
        <w:bidi/>
        <w:jc w:val="both"/>
        <w:rPr>
          <w:rFonts w:cs="David" w:hint="cs"/>
          <w:rtl/>
        </w:rPr>
      </w:pPr>
    </w:p>
    <w:p w14:paraId="4C59A06A" w14:textId="77777777" w:rsidR="00EF5B69" w:rsidRPr="00EF5B69" w:rsidRDefault="00EF5B69" w:rsidP="00EF5B69">
      <w:pPr>
        <w:bidi/>
        <w:jc w:val="both"/>
        <w:rPr>
          <w:rFonts w:cs="David" w:hint="cs"/>
          <w:rtl/>
        </w:rPr>
      </w:pPr>
      <w:r w:rsidRPr="00EF5B69">
        <w:rPr>
          <w:rFonts w:cs="David" w:hint="cs"/>
          <w:u w:val="single"/>
          <w:rtl/>
        </w:rPr>
        <w:t>גדעון סער:</w:t>
      </w:r>
    </w:p>
    <w:p w14:paraId="256BE7AA" w14:textId="77777777" w:rsidR="00EF5B69" w:rsidRPr="00EF5B69" w:rsidRDefault="00EF5B69" w:rsidP="00EF5B69">
      <w:pPr>
        <w:bidi/>
        <w:ind w:firstLine="567"/>
        <w:jc w:val="both"/>
        <w:rPr>
          <w:rFonts w:cs="David" w:hint="cs"/>
          <w:rtl/>
        </w:rPr>
      </w:pPr>
    </w:p>
    <w:p w14:paraId="37A3207A" w14:textId="77777777" w:rsidR="00EF5B69" w:rsidRPr="00EF5B69" w:rsidRDefault="00EF5B69" w:rsidP="00EF5B69">
      <w:pPr>
        <w:bidi/>
        <w:ind w:firstLine="567"/>
        <w:jc w:val="both"/>
        <w:rPr>
          <w:rFonts w:cs="David" w:hint="cs"/>
          <w:rtl/>
        </w:rPr>
      </w:pPr>
      <w:r w:rsidRPr="00EF5B69">
        <w:rPr>
          <w:rFonts w:cs="David" w:hint="cs"/>
          <w:rtl/>
        </w:rPr>
        <w:t xml:space="preserve">מר </w:t>
      </w:r>
      <w:proofErr w:type="spellStart"/>
      <w:r w:rsidRPr="00EF5B69">
        <w:rPr>
          <w:rFonts w:cs="David" w:hint="cs"/>
          <w:rtl/>
        </w:rPr>
        <w:t>קורפו</w:t>
      </w:r>
      <w:proofErr w:type="spellEnd"/>
      <w:r w:rsidRPr="00EF5B69">
        <w:rPr>
          <w:rFonts w:cs="David" w:hint="cs"/>
          <w:rtl/>
        </w:rPr>
        <w:t xml:space="preserve"> צודק בזה שאם הפרקטיקה הופכת להיות 60%-80% טיפול בפניות ציבור, זה לא בסדר. </w:t>
      </w:r>
    </w:p>
    <w:p w14:paraId="0821B93F" w14:textId="77777777" w:rsidR="00EF5B69" w:rsidRPr="00EF5B69" w:rsidRDefault="00EF5B69" w:rsidP="00EF5B69">
      <w:pPr>
        <w:bidi/>
        <w:jc w:val="both"/>
        <w:rPr>
          <w:rFonts w:cs="David" w:hint="cs"/>
          <w:rtl/>
        </w:rPr>
      </w:pPr>
    </w:p>
    <w:p w14:paraId="10CC5FF6" w14:textId="77777777" w:rsidR="00EF5B69" w:rsidRPr="00EF5B69" w:rsidRDefault="00EF5B69" w:rsidP="00EF5B69">
      <w:pPr>
        <w:bidi/>
        <w:jc w:val="both"/>
        <w:rPr>
          <w:rFonts w:cs="David" w:hint="cs"/>
          <w:u w:val="single"/>
          <w:rtl/>
        </w:rPr>
      </w:pPr>
      <w:r w:rsidRPr="00EF5B69">
        <w:rPr>
          <w:rFonts w:cs="David" w:hint="cs"/>
          <w:u w:val="single"/>
          <w:rtl/>
        </w:rPr>
        <w:t>היו"ר דוד טל:</w:t>
      </w:r>
    </w:p>
    <w:p w14:paraId="0B8A0B14" w14:textId="77777777" w:rsidR="00EF5B69" w:rsidRPr="00EF5B69" w:rsidRDefault="00EF5B69" w:rsidP="00EF5B69">
      <w:pPr>
        <w:bidi/>
        <w:jc w:val="both"/>
        <w:rPr>
          <w:rFonts w:cs="David" w:hint="cs"/>
          <w:rtl/>
        </w:rPr>
      </w:pPr>
    </w:p>
    <w:p w14:paraId="49D7C645" w14:textId="77777777" w:rsidR="00EF5B69" w:rsidRPr="00EF5B69" w:rsidRDefault="00EF5B69" w:rsidP="00EF5B69">
      <w:pPr>
        <w:bidi/>
        <w:jc w:val="both"/>
        <w:rPr>
          <w:rFonts w:cs="David" w:hint="cs"/>
          <w:rtl/>
        </w:rPr>
      </w:pPr>
      <w:r w:rsidRPr="00EF5B69">
        <w:rPr>
          <w:rFonts w:cs="David" w:hint="cs"/>
          <w:rtl/>
        </w:rPr>
        <w:tab/>
        <w:t xml:space="preserve">זה לא מה שקורה. יש לנו יומיים בשבוע שמוקדשים לפניות הציבור, יום ראשון ויום חמישי. אגב, מר </w:t>
      </w:r>
      <w:proofErr w:type="spellStart"/>
      <w:r w:rsidRPr="00EF5B69">
        <w:rPr>
          <w:rFonts w:cs="David" w:hint="cs"/>
          <w:rtl/>
        </w:rPr>
        <w:t>קורפו</w:t>
      </w:r>
      <w:proofErr w:type="spellEnd"/>
      <w:r w:rsidRPr="00EF5B69">
        <w:rPr>
          <w:rFonts w:cs="David" w:hint="cs"/>
          <w:rtl/>
        </w:rPr>
        <w:t xml:space="preserve">, מאז מרכזי המפלגות זה התחיל להתדרדר. כאשר </w:t>
      </w:r>
      <w:proofErr w:type="spellStart"/>
      <w:r w:rsidRPr="00EF5B69">
        <w:rPr>
          <w:rFonts w:cs="David" w:hint="cs"/>
          <w:rtl/>
        </w:rPr>
        <w:t>היתה</w:t>
      </w:r>
      <w:proofErr w:type="spellEnd"/>
      <w:r w:rsidRPr="00EF5B69">
        <w:rPr>
          <w:rFonts w:cs="David" w:hint="cs"/>
          <w:rtl/>
        </w:rPr>
        <w:t xml:space="preserve"> ועדת מינויים במפא"י זה פחות קרה. </w:t>
      </w:r>
    </w:p>
    <w:p w14:paraId="75DE3442" w14:textId="77777777" w:rsidR="00EF5B69" w:rsidRPr="00EF5B69" w:rsidRDefault="00EF5B69" w:rsidP="00EF5B69">
      <w:pPr>
        <w:bidi/>
        <w:jc w:val="both"/>
        <w:rPr>
          <w:rFonts w:cs="David" w:hint="cs"/>
          <w:rtl/>
        </w:rPr>
      </w:pPr>
    </w:p>
    <w:p w14:paraId="6887B718" w14:textId="77777777" w:rsidR="00EF5B69" w:rsidRPr="00EF5B69" w:rsidRDefault="00EF5B69" w:rsidP="00EF5B69">
      <w:pPr>
        <w:bidi/>
        <w:jc w:val="both"/>
        <w:rPr>
          <w:rFonts w:cs="David" w:hint="cs"/>
          <w:u w:val="single"/>
          <w:rtl/>
        </w:rPr>
      </w:pPr>
      <w:r w:rsidRPr="00EF5B69">
        <w:rPr>
          <w:rFonts w:cs="David" w:hint="cs"/>
          <w:u w:val="single"/>
          <w:rtl/>
        </w:rPr>
        <w:t>רונית תירוש:</w:t>
      </w:r>
    </w:p>
    <w:p w14:paraId="3987FBF2" w14:textId="77777777" w:rsidR="00EF5B69" w:rsidRPr="00EF5B69" w:rsidRDefault="00EF5B69" w:rsidP="00EF5B69">
      <w:pPr>
        <w:bidi/>
        <w:jc w:val="both"/>
        <w:rPr>
          <w:rFonts w:cs="David" w:hint="cs"/>
          <w:rtl/>
        </w:rPr>
      </w:pPr>
    </w:p>
    <w:p w14:paraId="30D93FCB" w14:textId="77777777" w:rsidR="00EF5B69" w:rsidRPr="00EF5B69" w:rsidRDefault="00EF5B69" w:rsidP="00EF5B69">
      <w:pPr>
        <w:bidi/>
        <w:jc w:val="both"/>
        <w:rPr>
          <w:rFonts w:cs="David" w:hint="cs"/>
          <w:rtl/>
        </w:rPr>
      </w:pPr>
      <w:r w:rsidRPr="00EF5B69">
        <w:rPr>
          <w:rFonts w:cs="David" w:hint="cs"/>
          <w:rtl/>
        </w:rPr>
        <w:tab/>
        <w:t xml:space="preserve">במרבית המקרים הפניות שלנו נועדו כדי לקצר הליכים בירוקרטיים. פנייה למנכ"ל לא תקצר את ההליכים. פנייה לאדם הרלוונטי, ככל שאנו יודעים מי הוא, טובה יותר. למנכ"ל יהיה את הזמן שלו. הוא יעביר פתק, ייקח שבוע עד שיקראו אותו ודבקים לא יתקדמו. </w:t>
      </w:r>
    </w:p>
    <w:p w14:paraId="19711029" w14:textId="77777777" w:rsidR="00EF5B69" w:rsidRPr="00EF5B69" w:rsidRDefault="00EF5B69" w:rsidP="00EF5B69">
      <w:pPr>
        <w:bidi/>
        <w:jc w:val="both"/>
        <w:rPr>
          <w:rFonts w:cs="David" w:hint="cs"/>
          <w:rtl/>
        </w:rPr>
      </w:pPr>
    </w:p>
    <w:p w14:paraId="2185BE54" w14:textId="77777777" w:rsidR="00EF5B69" w:rsidRPr="00EF5B69" w:rsidRDefault="00EF5B69" w:rsidP="00EF5B69">
      <w:pPr>
        <w:bidi/>
        <w:jc w:val="both"/>
        <w:rPr>
          <w:rFonts w:cs="David" w:hint="cs"/>
          <w:u w:val="single"/>
          <w:rtl/>
        </w:rPr>
      </w:pPr>
      <w:r w:rsidRPr="00EF5B69">
        <w:rPr>
          <w:rFonts w:cs="David" w:hint="cs"/>
          <w:u w:val="single"/>
          <w:rtl/>
        </w:rPr>
        <w:t>היו"ר דוד טל:</w:t>
      </w:r>
    </w:p>
    <w:p w14:paraId="22E3504B" w14:textId="77777777" w:rsidR="00EF5B69" w:rsidRPr="00EF5B69" w:rsidRDefault="00EF5B69" w:rsidP="00EF5B69">
      <w:pPr>
        <w:bidi/>
        <w:jc w:val="both"/>
        <w:rPr>
          <w:rFonts w:cs="David" w:hint="cs"/>
          <w:rtl/>
        </w:rPr>
      </w:pPr>
    </w:p>
    <w:p w14:paraId="058C146F" w14:textId="77777777" w:rsidR="00EF5B69" w:rsidRPr="00EF5B69" w:rsidRDefault="00EF5B69" w:rsidP="00EF5B69">
      <w:pPr>
        <w:bidi/>
        <w:ind w:firstLine="567"/>
        <w:jc w:val="both"/>
        <w:rPr>
          <w:rFonts w:cs="David" w:hint="cs"/>
          <w:rtl/>
        </w:rPr>
      </w:pPr>
      <w:r w:rsidRPr="00EF5B69">
        <w:rPr>
          <w:rFonts w:cs="David" w:hint="cs"/>
          <w:rtl/>
        </w:rPr>
        <w:t xml:space="preserve">את סעיף (ב) נשאיר בינתיים. </w:t>
      </w:r>
    </w:p>
    <w:p w14:paraId="69F888DD" w14:textId="77777777" w:rsidR="00EF5B69" w:rsidRPr="00EF5B69" w:rsidRDefault="00EF5B69" w:rsidP="00EF5B69">
      <w:pPr>
        <w:bidi/>
        <w:jc w:val="both"/>
        <w:rPr>
          <w:rFonts w:cs="David" w:hint="cs"/>
          <w:u w:val="single"/>
          <w:rtl/>
        </w:rPr>
      </w:pPr>
    </w:p>
    <w:p w14:paraId="7EA77C5E" w14:textId="77777777" w:rsidR="00EF5B69" w:rsidRPr="00EF5B69" w:rsidRDefault="00EF5B69" w:rsidP="00EF5B69">
      <w:pPr>
        <w:bidi/>
        <w:jc w:val="both"/>
        <w:rPr>
          <w:rFonts w:cs="David" w:hint="cs"/>
          <w:u w:val="single"/>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7A5B2C8A" w14:textId="77777777" w:rsidR="00EF5B69" w:rsidRPr="00EF5B69" w:rsidRDefault="00EF5B69" w:rsidP="00EF5B69">
      <w:pPr>
        <w:bidi/>
        <w:jc w:val="both"/>
        <w:rPr>
          <w:rFonts w:cs="David" w:hint="cs"/>
          <w:rtl/>
        </w:rPr>
      </w:pPr>
    </w:p>
    <w:p w14:paraId="16C896DB" w14:textId="77777777" w:rsidR="00EF5B69" w:rsidRPr="00EF5B69" w:rsidRDefault="00EF5B69" w:rsidP="00EF5B69">
      <w:pPr>
        <w:bidi/>
        <w:ind w:firstLine="567"/>
        <w:jc w:val="both"/>
        <w:rPr>
          <w:rFonts w:cs="David" w:hint="cs"/>
          <w:rtl/>
        </w:rPr>
      </w:pPr>
      <w:r w:rsidRPr="00EF5B69">
        <w:rPr>
          <w:rFonts w:cs="David" w:hint="cs"/>
          <w:rtl/>
        </w:rPr>
        <w:t xml:space="preserve">אבל </w:t>
      </w:r>
      <w:proofErr w:type="spellStart"/>
      <w:r w:rsidRPr="00EF5B69">
        <w:rPr>
          <w:rFonts w:cs="David" w:hint="cs"/>
          <w:rtl/>
        </w:rPr>
        <w:t>היתה</w:t>
      </w:r>
      <w:proofErr w:type="spellEnd"/>
      <w:r w:rsidRPr="00EF5B69">
        <w:rPr>
          <w:rFonts w:cs="David" w:hint="cs"/>
          <w:rtl/>
        </w:rPr>
        <w:t xml:space="preserve"> הצעה של חה"כ סער. יש פה שלושה סייגים: הכתב, העתק למנכ"ל והסיפא שחבר הכנסת ייתן דעתו גם בשאלה, האם מדובר בתופעה רווחת. </w:t>
      </w:r>
    </w:p>
    <w:p w14:paraId="2850189E" w14:textId="77777777" w:rsidR="00EF5B69" w:rsidRPr="00EF5B69" w:rsidRDefault="00EF5B69" w:rsidP="00EF5B69">
      <w:pPr>
        <w:bidi/>
        <w:jc w:val="both"/>
        <w:rPr>
          <w:rFonts w:cs="David" w:hint="cs"/>
          <w:rtl/>
        </w:rPr>
      </w:pPr>
    </w:p>
    <w:p w14:paraId="23CD1CB3" w14:textId="77777777" w:rsidR="00EF5B69" w:rsidRPr="00EF5B69" w:rsidRDefault="00EF5B69" w:rsidP="00EF5B69">
      <w:pPr>
        <w:bidi/>
        <w:jc w:val="both"/>
        <w:rPr>
          <w:rFonts w:cs="David" w:hint="cs"/>
          <w:rtl/>
        </w:rPr>
      </w:pPr>
      <w:r w:rsidRPr="00EF5B69">
        <w:rPr>
          <w:rFonts w:cs="David" w:hint="cs"/>
          <w:u w:val="single"/>
          <w:rtl/>
        </w:rPr>
        <w:t>גדעון סער:</w:t>
      </w:r>
    </w:p>
    <w:p w14:paraId="0ED2B474" w14:textId="77777777" w:rsidR="00EF5B69" w:rsidRPr="00EF5B69" w:rsidRDefault="00EF5B69" w:rsidP="00EF5B69">
      <w:pPr>
        <w:bidi/>
        <w:jc w:val="both"/>
        <w:rPr>
          <w:rFonts w:cs="David" w:hint="cs"/>
          <w:rtl/>
        </w:rPr>
      </w:pPr>
    </w:p>
    <w:p w14:paraId="44618D2C" w14:textId="77777777" w:rsidR="00EF5B69" w:rsidRPr="00EF5B69" w:rsidRDefault="00EF5B69" w:rsidP="00EF5B69">
      <w:pPr>
        <w:bidi/>
        <w:ind w:firstLine="567"/>
        <w:jc w:val="both"/>
        <w:rPr>
          <w:rFonts w:cs="David" w:hint="cs"/>
          <w:rtl/>
        </w:rPr>
      </w:pPr>
      <w:r w:rsidRPr="00EF5B69">
        <w:rPr>
          <w:rFonts w:cs="David" w:hint="cs"/>
          <w:rtl/>
        </w:rPr>
        <w:t xml:space="preserve">אני חושב, שצריך לומר: "בקשה בכתב" ולא "בקשה מנומקת". בדרך כלל אתה לא צריך לנמק. בדרך כלל אתה מצרף פנייה של מישהו שהוא כבר מנמק את העניין שבגללו אתה פונה. אתה יכול לעשות את זה בכתב ככל הניתן. </w:t>
      </w:r>
    </w:p>
    <w:p w14:paraId="6D71B250" w14:textId="77777777" w:rsidR="00EF5B69" w:rsidRPr="00EF5B69" w:rsidRDefault="00EF5B69" w:rsidP="00EF5B69">
      <w:pPr>
        <w:bidi/>
        <w:jc w:val="both"/>
        <w:rPr>
          <w:rFonts w:cs="David" w:hint="cs"/>
          <w:rtl/>
        </w:rPr>
      </w:pPr>
    </w:p>
    <w:p w14:paraId="3DD2A564" w14:textId="77777777" w:rsidR="00EF5B69" w:rsidRPr="00EF5B69" w:rsidRDefault="00EF5B69" w:rsidP="00EF5B69">
      <w:pPr>
        <w:bidi/>
        <w:jc w:val="both"/>
        <w:rPr>
          <w:rFonts w:cs="David" w:hint="cs"/>
          <w:u w:val="single"/>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551FD0C2" w14:textId="77777777" w:rsidR="00EF5B69" w:rsidRPr="00EF5B69" w:rsidRDefault="00EF5B69" w:rsidP="00EF5B69">
      <w:pPr>
        <w:bidi/>
        <w:jc w:val="both"/>
        <w:rPr>
          <w:rFonts w:cs="David" w:hint="cs"/>
          <w:rtl/>
        </w:rPr>
      </w:pPr>
    </w:p>
    <w:p w14:paraId="40987DBD" w14:textId="77777777" w:rsidR="00EF5B69" w:rsidRPr="00EF5B69" w:rsidRDefault="00EF5B69" w:rsidP="00EF5B69">
      <w:pPr>
        <w:bidi/>
        <w:ind w:firstLine="567"/>
        <w:jc w:val="both"/>
        <w:rPr>
          <w:rFonts w:cs="David" w:hint="cs"/>
          <w:rtl/>
        </w:rPr>
      </w:pPr>
      <w:r w:rsidRPr="00EF5B69">
        <w:rPr>
          <w:rFonts w:cs="David" w:hint="cs"/>
          <w:rtl/>
        </w:rPr>
        <w:t xml:space="preserve">אפשר להגיד את זה. </w:t>
      </w:r>
    </w:p>
    <w:p w14:paraId="351C9EA4" w14:textId="77777777" w:rsidR="00EF5B69" w:rsidRPr="00EF5B69" w:rsidRDefault="00EF5B69" w:rsidP="00EF5B69">
      <w:pPr>
        <w:bidi/>
        <w:jc w:val="both"/>
        <w:rPr>
          <w:rFonts w:cs="David" w:hint="cs"/>
          <w:rtl/>
        </w:rPr>
      </w:pPr>
    </w:p>
    <w:p w14:paraId="25FED165" w14:textId="77777777" w:rsidR="00EF5B69" w:rsidRPr="00EF5B69" w:rsidRDefault="00EF5B69" w:rsidP="00EF5B69">
      <w:pPr>
        <w:bidi/>
        <w:jc w:val="both"/>
        <w:rPr>
          <w:rFonts w:cs="David" w:hint="cs"/>
          <w:u w:val="single"/>
          <w:rtl/>
        </w:rPr>
      </w:pPr>
      <w:r w:rsidRPr="00EF5B69">
        <w:rPr>
          <w:rFonts w:cs="David" w:hint="cs"/>
          <w:u w:val="single"/>
          <w:rtl/>
        </w:rPr>
        <w:t>היו"ר דוד טל:</w:t>
      </w:r>
    </w:p>
    <w:p w14:paraId="3BB3E509" w14:textId="77777777" w:rsidR="00EF5B69" w:rsidRPr="00EF5B69" w:rsidRDefault="00EF5B69" w:rsidP="00EF5B69">
      <w:pPr>
        <w:bidi/>
        <w:jc w:val="both"/>
        <w:rPr>
          <w:rFonts w:cs="David" w:hint="cs"/>
          <w:rtl/>
        </w:rPr>
      </w:pPr>
    </w:p>
    <w:p w14:paraId="7F665FD6" w14:textId="77777777" w:rsidR="00EF5B69" w:rsidRPr="00EF5B69" w:rsidRDefault="00EF5B69" w:rsidP="00EF5B69">
      <w:pPr>
        <w:bidi/>
        <w:ind w:firstLine="567"/>
        <w:jc w:val="both"/>
        <w:rPr>
          <w:rFonts w:cs="David" w:hint="cs"/>
          <w:rtl/>
        </w:rPr>
      </w:pPr>
      <w:r w:rsidRPr="00EF5B69">
        <w:rPr>
          <w:rFonts w:cs="David" w:hint="cs"/>
          <w:rtl/>
        </w:rPr>
        <w:t xml:space="preserve">אני הייתי רוצה להשאיר את סעיף (ב) כמצריך עיון, כדי לשמוע גם את דעתם של חברי כנסת אחרים. נעבור לסעיף (ג). </w:t>
      </w:r>
    </w:p>
    <w:p w14:paraId="15777F38" w14:textId="77777777" w:rsidR="00EF5B69" w:rsidRPr="00EF5B69" w:rsidRDefault="00EF5B69" w:rsidP="00EF5B69">
      <w:pPr>
        <w:bidi/>
        <w:jc w:val="both"/>
        <w:rPr>
          <w:rFonts w:cs="David" w:hint="cs"/>
          <w:rtl/>
        </w:rPr>
      </w:pPr>
    </w:p>
    <w:p w14:paraId="24583F2B" w14:textId="77777777" w:rsidR="00EF5B69" w:rsidRPr="00EF5B69" w:rsidRDefault="00EF5B69" w:rsidP="00EF5B69">
      <w:pPr>
        <w:bidi/>
        <w:jc w:val="both"/>
        <w:rPr>
          <w:rFonts w:cs="David" w:hint="cs"/>
          <w:u w:val="single"/>
          <w:rtl/>
        </w:rPr>
      </w:pPr>
    </w:p>
    <w:p w14:paraId="687C1475" w14:textId="77777777" w:rsidR="00EF5B69" w:rsidRPr="00EF5B69" w:rsidRDefault="00EF5B69" w:rsidP="00EF5B69">
      <w:pPr>
        <w:bidi/>
        <w:jc w:val="both"/>
        <w:rPr>
          <w:rFonts w:cs="David" w:hint="cs"/>
          <w:u w:val="single"/>
          <w:rtl/>
        </w:rPr>
      </w:pPr>
      <w:r w:rsidRPr="00EF5B69">
        <w:rPr>
          <w:rFonts w:cs="David" w:hint="cs"/>
          <w:u w:val="single"/>
          <w:rtl/>
        </w:rPr>
        <w:t>רונית תירוש:</w:t>
      </w:r>
    </w:p>
    <w:p w14:paraId="7B29C369" w14:textId="77777777" w:rsidR="00EF5B69" w:rsidRPr="00EF5B69" w:rsidRDefault="00EF5B69" w:rsidP="00EF5B69">
      <w:pPr>
        <w:bidi/>
        <w:jc w:val="both"/>
        <w:rPr>
          <w:rFonts w:cs="David" w:hint="cs"/>
          <w:rtl/>
        </w:rPr>
      </w:pPr>
      <w:r w:rsidRPr="00EF5B69">
        <w:rPr>
          <w:rFonts w:cs="David" w:hint="cs"/>
          <w:rtl/>
        </w:rPr>
        <w:tab/>
      </w:r>
    </w:p>
    <w:p w14:paraId="0C3A9D77" w14:textId="77777777" w:rsidR="00EF5B69" w:rsidRPr="00EF5B69" w:rsidRDefault="00EF5B69" w:rsidP="00EF5B69">
      <w:pPr>
        <w:bidi/>
        <w:jc w:val="both"/>
        <w:rPr>
          <w:rFonts w:cs="David" w:hint="cs"/>
          <w:rtl/>
        </w:rPr>
      </w:pPr>
      <w:r w:rsidRPr="00EF5B69">
        <w:rPr>
          <w:rFonts w:cs="David" w:hint="cs"/>
          <w:rtl/>
        </w:rPr>
        <w:tab/>
        <w:t xml:space="preserve">הסעיף מקובל עלי. </w:t>
      </w:r>
    </w:p>
    <w:p w14:paraId="3FB79DB2" w14:textId="77777777" w:rsidR="00EF5B69" w:rsidRPr="00EF5B69" w:rsidRDefault="00EF5B69" w:rsidP="00EF5B69">
      <w:pPr>
        <w:bidi/>
        <w:jc w:val="both"/>
        <w:rPr>
          <w:rFonts w:cs="David" w:hint="cs"/>
          <w:rtl/>
        </w:rPr>
      </w:pPr>
      <w:r>
        <w:rPr>
          <w:rFonts w:cs="David"/>
          <w:rtl/>
        </w:rPr>
        <w:br w:type="page"/>
      </w:r>
    </w:p>
    <w:p w14:paraId="022989BD" w14:textId="77777777" w:rsidR="00EF5B69" w:rsidRPr="00EF5B69" w:rsidRDefault="00EF5B69" w:rsidP="00EF5B69">
      <w:pPr>
        <w:bidi/>
        <w:jc w:val="both"/>
        <w:rPr>
          <w:rFonts w:cs="David" w:hint="cs"/>
          <w:rtl/>
        </w:rPr>
      </w:pPr>
      <w:r w:rsidRPr="00EF5B69">
        <w:rPr>
          <w:rFonts w:cs="David" w:hint="cs"/>
          <w:u w:val="single"/>
          <w:rtl/>
        </w:rPr>
        <w:t>גדעון סער:</w:t>
      </w:r>
    </w:p>
    <w:p w14:paraId="0E95C37F" w14:textId="77777777" w:rsidR="00EF5B69" w:rsidRPr="00EF5B69" w:rsidRDefault="00EF5B69" w:rsidP="00EF5B69">
      <w:pPr>
        <w:bidi/>
        <w:jc w:val="both"/>
        <w:rPr>
          <w:rFonts w:cs="David" w:hint="cs"/>
          <w:rtl/>
        </w:rPr>
      </w:pPr>
    </w:p>
    <w:p w14:paraId="22799C95" w14:textId="77777777" w:rsidR="00EF5B69" w:rsidRPr="00EF5B69" w:rsidRDefault="00EF5B69" w:rsidP="00EF5B69">
      <w:pPr>
        <w:bidi/>
        <w:ind w:firstLine="567"/>
        <w:jc w:val="both"/>
        <w:rPr>
          <w:rFonts w:cs="David" w:hint="cs"/>
          <w:rtl/>
        </w:rPr>
      </w:pPr>
      <w:r w:rsidRPr="00EF5B69">
        <w:rPr>
          <w:rFonts w:cs="David" w:hint="cs"/>
          <w:rtl/>
        </w:rPr>
        <w:t xml:space="preserve">סעיף (1) הוא סעיף מצוין. אני שואל, מה קורה במקרים הנדונים בבג"צ? גם בהם אתה לא מתערב אצל רשות ציבורית. </w:t>
      </w:r>
    </w:p>
    <w:p w14:paraId="2E78C883" w14:textId="77777777" w:rsidR="00EF5B69" w:rsidRPr="00EF5B69" w:rsidRDefault="00EF5B69" w:rsidP="00EF5B69">
      <w:pPr>
        <w:bidi/>
        <w:ind w:firstLine="567"/>
        <w:jc w:val="both"/>
        <w:rPr>
          <w:rFonts w:cs="David" w:hint="cs"/>
          <w:rtl/>
        </w:rPr>
      </w:pPr>
    </w:p>
    <w:p w14:paraId="6AB10EE5" w14:textId="77777777" w:rsidR="00EF5B69" w:rsidRPr="00EF5B69" w:rsidRDefault="00EF5B69" w:rsidP="00EF5B69">
      <w:pPr>
        <w:bidi/>
        <w:jc w:val="both"/>
        <w:rPr>
          <w:rFonts w:cs="David" w:hint="cs"/>
          <w:u w:val="single"/>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25956812" w14:textId="77777777" w:rsidR="00EF5B69" w:rsidRPr="00EF5B69" w:rsidRDefault="00EF5B69" w:rsidP="00EF5B69">
      <w:pPr>
        <w:bidi/>
        <w:jc w:val="both"/>
        <w:rPr>
          <w:rFonts w:cs="David" w:hint="cs"/>
          <w:rtl/>
        </w:rPr>
      </w:pPr>
    </w:p>
    <w:p w14:paraId="6FC63E32" w14:textId="77777777" w:rsidR="00EF5B69" w:rsidRPr="00EF5B69" w:rsidRDefault="00EF5B69" w:rsidP="00EF5B69">
      <w:pPr>
        <w:bidi/>
        <w:jc w:val="both"/>
        <w:rPr>
          <w:rFonts w:cs="David" w:hint="cs"/>
          <w:rtl/>
        </w:rPr>
      </w:pPr>
      <w:r w:rsidRPr="00EF5B69">
        <w:rPr>
          <w:rFonts w:cs="David" w:hint="cs"/>
          <w:rtl/>
        </w:rPr>
        <w:tab/>
        <w:t xml:space="preserve">מדובר ברשות ציבורית מוגדרת. </w:t>
      </w:r>
    </w:p>
    <w:p w14:paraId="234D0531" w14:textId="77777777" w:rsidR="00EF5B69" w:rsidRPr="00EF5B69" w:rsidRDefault="00EF5B69" w:rsidP="00EF5B69">
      <w:pPr>
        <w:bidi/>
        <w:jc w:val="both"/>
        <w:rPr>
          <w:rFonts w:cs="David" w:hint="cs"/>
          <w:rtl/>
        </w:rPr>
      </w:pPr>
    </w:p>
    <w:p w14:paraId="5CCCFA8C" w14:textId="77777777" w:rsidR="00EF5B69" w:rsidRPr="00EF5B69" w:rsidRDefault="00EF5B69" w:rsidP="00EF5B69">
      <w:pPr>
        <w:bidi/>
        <w:jc w:val="both"/>
        <w:rPr>
          <w:rFonts w:cs="David" w:hint="cs"/>
          <w:rtl/>
        </w:rPr>
      </w:pPr>
      <w:r w:rsidRPr="00EF5B69">
        <w:rPr>
          <w:rFonts w:cs="David" w:hint="cs"/>
          <w:u w:val="single"/>
          <w:rtl/>
        </w:rPr>
        <w:t>גדעון סער:</w:t>
      </w:r>
    </w:p>
    <w:p w14:paraId="3EB4AD38" w14:textId="77777777" w:rsidR="00EF5B69" w:rsidRPr="00EF5B69" w:rsidRDefault="00EF5B69" w:rsidP="00EF5B69">
      <w:pPr>
        <w:bidi/>
        <w:jc w:val="both"/>
        <w:rPr>
          <w:rFonts w:cs="David" w:hint="cs"/>
          <w:rtl/>
        </w:rPr>
      </w:pPr>
    </w:p>
    <w:p w14:paraId="34660773" w14:textId="77777777" w:rsidR="00EF5B69" w:rsidRPr="00EF5B69" w:rsidRDefault="00EF5B69" w:rsidP="00EF5B69">
      <w:pPr>
        <w:bidi/>
        <w:ind w:firstLine="567"/>
        <w:jc w:val="both"/>
        <w:rPr>
          <w:rFonts w:cs="David" w:hint="cs"/>
          <w:rtl/>
        </w:rPr>
      </w:pPr>
      <w:r w:rsidRPr="00EF5B69">
        <w:rPr>
          <w:rFonts w:cs="David" w:hint="cs"/>
          <w:rtl/>
        </w:rPr>
        <w:t>אני עכשיו אתן לך 10 דוגמאות שזה כן ככה. נניח שיש בג"צ על המאחזים. האם אתה לא פונה בנושא המאחזים לרשויות?</w:t>
      </w:r>
    </w:p>
    <w:p w14:paraId="493892E7" w14:textId="77777777" w:rsidR="00EF5B69" w:rsidRPr="00EF5B69" w:rsidRDefault="00EF5B69" w:rsidP="00EF5B69">
      <w:pPr>
        <w:bidi/>
        <w:jc w:val="both"/>
        <w:rPr>
          <w:rFonts w:cs="David" w:hint="cs"/>
          <w:rtl/>
        </w:rPr>
      </w:pPr>
    </w:p>
    <w:p w14:paraId="1A6896BD" w14:textId="77777777" w:rsidR="00EF5B69" w:rsidRPr="00EF5B69" w:rsidRDefault="00EF5B69" w:rsidP="00EF5B69">
      <w:pPr>
        <w:bidi/>
        <w:jc w:val="both"/>
        <w:rPr>
          <w:rFonts w:cs="David" w:hint="cs"/>
          <w:u w:val="single"/>
          <w:rtl/>
        </w:rPr>
      </w:pPr>
      <w:proofErr w:type="spellStart"/>
      <w:r w:rsidRPr="00EF5B69">
        <w:rPr>
          <w:rFonts w:cs="David" w:hint="cs"/>
          <w:u w:val="single"/>
          <w:rtl/>
        </w:rPr>
        <w:t>אסא</w:t>
      </w:r>
      <w:proofErr w:type="spellEnd"/>
      <w:r w:rsidRPr="00EF5B69">
        <w:rPr>
          <w:rFonts w:cs="David" w:hint="cs"/>
          <w:u w:val="single"/>
          <w:rtl/>
        </w:rPr>
        <w:t xml:space="preserve"> כשר:</w:t>
      </w:r>
    </w:p>
    <w:p w14:paraId="396B9CF0" w14:textId="77777777" w:rsidR="00EF5B69" w:rsidRPr="00EF5B69" w:rsidRDefault="00EF5B69" w:rsidP="00EF5B69">
      <w:pPr>
        <w:bidi/>
        <w:jc w:val="both"/>
        <w:rPr>
          <w:rFonts w:cs="David" w:hint="cs"/>
          <w:rtl/>
        </w:rPr>
      </w:pPr>
    </w:p>
    <w:p w14:paraId="70707994" w14:textId="77777777" w:rsidR="00EF5B69" w:rsidRPr="00EF5B69" w:rsidRDefault="00EF5B69" w:rsidP="00EF5B69">
      <w:pPr>
        <w:bidi/>
        <w:jc w:val="both"/>
        <w:rPr>
          <w:rFonts w:cs="David" w:hint="cs"/>
          <w:rtl/>
        </w:rPr>
      </w:pPr>
      <w:r w:rsidRPr="00EF5B69">
        <w:rPr>
          <w:rFonts w:cs="David" w:hint="cs"/>
          <w:rtl/>
        </w:rPr>
        <w:tab/>
        <w:t>במקום "הליך אחר" צריך להגיד "הליך אזרחי".</w:t>
      </w:r>
    </w:p>
    <w:p w14:paraId="25F50D2A" w14:textId="77777777" w:rsidR="00EF5B69" w:rsidRPr="00EF5B69" w:rsidRDefault="00EF5B69" w:rsidP="00EF5B69">
      <w:pPr>
        <w:bidi/>
        <w:jc w:val="both"/>
        <w:rPr>
          <w:rFonts w:cs="David" w:hint="cs"/>
          <w:rtl/>
        </w:rPr>
      </w:pPr>
    </w:p>
    <w:p w14:paraId="4506DB66" w14:textId="77777777" w:rsidR="00EF5B69" w:rsidRPr="00EF5B69" w:rsidRDefault="00EF5B69" w:rsidP="00EF5B69">
      <w:pPr>
        <w:bidi/>
        <w:jc w:val="both"/>
        <w:rPr>
          <w:rFonts w:cs="David" w:hint="cs"/>
          <w:rtl/>
        </w:rPr>
      </w:pPr>
      <w:r w:rsidRPr="00EF5B69">
        <w:rPr>
          <w:rFonts w:cs="David" w:hint="cs"/>
          <w:u w:val="single"/>
          <w:rtl/>
        </w:rPr>
        <w:t>גדעון סער:</w:t>
      </w:r>
    </w:p>
    <w:p w14:paraId="331BBB69" w14:textId="77777777" w:rsidR="00EF5B69" w:rsidRPr="00EF5B69" w:rsidRDefault="00EF5B69" w:rsidP="00EF5B69">
      <w:pPr>
        <w:bidi/>
        <w:jc w:val="both"/>
        <w:rPr>
          <w:rFonts w:cs="David" w:hint="cs"/>
          <w:rtl/>
        </w:rPr>
      </w:pPr>
    </w:p>
    <w:p w14:paraId="49F17F70" w14:textId="77777777" w:rsidR="00EF5B69" w:rsidRPr="00EF5B69" w:rsidRDefault="00EF5B69" w:rsidP="00EF5B69">
      <w:pPr>
        <w:bidi/>
        <w:ind w:firstLine="567"/>
        <w:jc w:val="both"/>
        <w:rPr>
          <w:rFonts w:cs="David" w:hint="cs"/>
          <w:rtl/>
        </w:rPr>
      </w:pPr>
      <w:r w:rsidRPr="00EF5B69">
        <w:rPr>
          <w:rFonts w:cs="David" w:hint="cs"/>
          <w:rtl/>
        </w:rPr>
        <w:t xml:space="preserve">מקובל עלי. סעיף (2) זה ודאי נכון. סעיף (3) בוודאי נכון. סעיף (4) מעלה שאלה של תמיכה בגופים ציבוריים. מדובר על קבלת תמיכה כספית או טובת הנאה עסקית אחרת. </w:t>
      </w:r>
    </w:p>
    <w:p w14:paraId="50B2D2CA" w14:textId="77777777" w:rsidR="00EF5B69" w:rsidRPr="00EF5B69" w:rsidRDefault="00EF5B69" w:rsidP="00EF5B69">
      <w:pPr>
        <w:bidi/>
        <w:ind w:firstLine="567"/>
        <w:jc w:val="both"/>
        <w:rPr>
          <w:rFonts w:cs="David" w:hint="cs"/>
          <w:rtl/>
        </w:rPr>
      </w:pPr>
    </w:p>
    <w:p w14:paraId="774D66D2" w14:textId="77777777" w:rsidR="00EF5B69" w:rsidRPr="00EF5B69" w:rsidRDefault="00EF5B69" w:rsidP="00EF5B69">
      <w:pPr>
        <w:bidi/>
        <w:jc w:val="both"/>
        <w:rPr>
          <w:rFonts w:cs="David" w:hint="cs"/>
          <w:u w:val="single"/>
          <w:rtl/>
        </w:rPr>
      </w:pPr>
      <w:r w:rsidRPr="00EF5B69">
        <w:rPr>
          <w:rFonts w:cs="David" w:hint="cs"/>
          <w:u w:val="single"/>
          <w:rtl/>
        </w:rPr>
        <w:t>היו"ר דוד טל:</w:t>
      </w:r>
    </w:p>
    <w:p w14:paraId="6F6E8584" w14:textId="77777777" w:rsidR="00EF5B69" w:rsidRPr="00EF5B69" w:rsidRDefault="00EF5B69" w:rsidP="00EF5B69">
      <w:pPr>
        <w:bidi/>
        <w:jc w:val="both"/>
        <w:rPr>
          <w:rFonts w:cs="David" w:hint="cs"/>
          <w:rtl/>
        </w:rPr>
      </w:pPr>
    </w:p>
    <w:p w14:paraId="7E050346" w14:textId="77777777" w:rsidR="00EF5B69" w:rsidRPr="00EF5B69" w:rsidRDefault="00EF5B69" w:rsidP="00EF5B69">
      <w:pPr>
        <w:bidi/>
        <w:jc w:val="both"/>
        <w:rPr>
          <w:rFonts w:cs="David" w:hint="cs"/>
          <w:rtl/>
        </w:rPr>
      </w:pPr>
      <w:r w:rsidRPr="00EF5B69">
        <w:rPr>
          <w:rFonts w:cs="David" w:hint="cs"/>
          <w:rtl/>
        </w:rPr>
        <w:tab/>
        <w:t xml:space="preserve">מעבר למה שקבוע בחוק. </w:t>
      </w:r>
    </w:p>
    <w:p w14:paraId="215B8B0B" w14:textId="77777777" w:rsidR="00EF5B69" w:rsidRPr="00EF5B69" w:rsidRDefault="00EF5B69" w:rsidP="00EF5B69">
      <w:pPr>
        <w:bidi/>
        <w:jc w:val="both"/>
        <w:rPr>
          <w:rFonts w:cs="David" w:hint="cs"/>
          <w:rtl/>
        </w:rPr>
      </w:pPr>
    </w:p>
    <w:p w14:paraId="4FF1ED27" w14:textId="77777777" w:rsidR="00EF5B69" w:rsidRPr="00EF5B69" w:rsidRDefault="00EF5B69" w:rsidP="00EF5B69">
      <w:pPr>
        <w:bidi/>
        <w:jc w:val="both"/>
        <w:rPr>
          <w:rFonts w:cs="David" w:hint="cs"/>
          <w:rtl/>
        </w:rPr>
      </w:pPr>
      <w:r w:rsidRPr="00EF5B69">
        <w:rPr>
          <w:rFonts w:cs="David" w:hint="cs"/>
          <w:u w:val="single"/>
          <w:rtl/>
        </w:rPr>
        <w:t>גדעון סער:</w:t>
      </w:r>
    </w:p>
    <w:p w14:paraId="0F23C7F0" w14:textId="77777777" w:rsidR="00EF5B69" w:rsidRPr="00EF5B69" w:rsidRDefault="00EF5B69" w:rsidP="00EF5B69">
      <w:pPr>
        <w:bidi/>
        <w:jc w:val="both"/>
        <w:rPr>
          <w:rFonts w:cs="David" w:hint="cs"/>
          <w:rtl/>
        </w:rPr>
      </w:pPr>
    </w:p>
    <w:p w14:paraId="6ABA02B3" w14:textId="77777777" w:rsidR="00EF5B69" w:rsidRPr="00EF5B69" w:rsidRDefault="00EF5B69" w:rsidP="00EF5B69">
      <w:pPr>
        <w:bidi/>
        <w:ind w:firstLine="567"/>
        <w:jc w:val="both"/>
        <w:rPr>
          <w:rFonts w:cs="David" w:hint="cs"/>
          <w:rtl/>
        </w:rPr>
      </w:pPr>
      <w:r w:rsidRPr="00EF5B69">
        <w:rPr>
          <w:rFonts w:cs="David" w:hint="cs"/>
          <w:rtl/>
        </w:rPr>
        <w:t>אם פונים אליך סטודנטים שרוצים מלגה ואתה שולח אותם לברית יוצאי בוכרה?</w:t>
      </w:r>
    </w:p>
    <w:p w14:paraId="7D0675EC" w14:textId="77777777" w:rsidR="00EF5B69" w:rsidRPr="00EF5B69" w:rsidRDefault="00EF5B69" w:rsidP="00EF5B69">
      <w:pPr>
        <w:bidi/>
        <w:jc w:val="both"/>
        <w:rPr>
          <w:rFonts w:cs="David" w:hint="cs"/>
          <w:u w:val="single"/>
          <w:rtl/>
        </w:rPr>
      </w:pPr>
    </w:p>
    <w:p w14:paraId="7BE6EA53" w14:textId="77777777" w:rsidR="00EF5B69" w:rsidRPr="00EF5B69" w:rsidRDefault="00EF5B69" w:rsidP="00EF5B69">
      <w:pPr>
        <w:bidi/>
        <w:jc w:val="both"/>
        <w:rPr>
          <w:rFonts w:cs="David" w:hint="cs"/>
          <w:u w:val="single"/>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64B85B46" w14:textId="77777777" w:rsidR="00EF5B69" w:rsidRPr="00EF5B69" w:rsidRDefault="00EF5B69" w:rsidP="00EF5B69">
      <w:pPr>
        <w:bidi/>
        <w:jc w:val="both"/>
        <w:rPr>
          <w:rFonts w:cs="David" w:hint="cs"/>
          <w:rtl/>
        </w:rPr>
      </w:pPr>
    </w:p>
    <w:p w14:paraId="0F9286A4" w14:textId="77777777" w:rsidR="00EF5B69" w:rsidRPr="00EF5B69" w:rsidRDefault="00EF5B69" w:rsidP="00EF5B69">
      <w:pPr>
        <w:bidi/>
        <w:jc w:val="both"/>
        <w:rPr>
          <w:rFonts w:cs="David" w:hint="cs"/>
          <w:rtl/>
        </w:rPr>
      </w:pPr>
      <w:r w:rsidRPr="00EF5B69">
        <w:rPr>
          <w:rFonts w:cs="David" w:hint="cs"/>
          <w:rtl/>
        </w:rPr>
        <w:tab/>
        <w:t xml:space="preserve">זו לא רשות ציבורית. יש לנו הגדרה לרשות ציבורית: משרד ממשלתי, רשות מקומית, תאגיד שהוקם על פי חוק, חברה ממשלתית או חברה עירונית וחברת בת.  </w:t>
      </w:r>
    </w:p>
    <w:p w14:paraId="0343FEE0" w14:textId="77777777" w:rsidR="00EF5B69" w:rsidRPr="00EF5B69" w:rsidRDefault="00EF5B69" w:rsidP="00EF5B69">
      <w:pPr>
        <w:bidi/>
        <w:jc w:val="both"/>
        <w:rPr>
          <w:rFonts w:cs="David" w:hint="cs"/>
          <w:u w:val="single"/>
          <w:rtl/>
        </w:rPr>
      </w:pPr>
    </w:p>
    <w:p w14:paraId="62957AD0" w14:textId="77777777" w:rsidR="00EF5B69" w:rsidRPr="00EF5B69" w:rsidRDefault="00EF5B69" w:rsidP="00EF5B69">
      <w:pPr>
        <w:bidi/>
        <w:jc w:val="both"/>
        <w:rPr>
          <w:rFonts w:cs="David" w:hint="cs"/>
          <w:rtl/>
        </w:rPr>
      </w:pPr>
      <w:r w:rsidRPr="00EF5B69">
        <w:rPr>
          <w:rFonts w:cs="David" w:hint="cs"/>
          <w:u w:val="single"/>
          <w:rtl/>
        </w:rPr>
        <w:t>גדעון סער:</w:t>
      </w:r>
    </w:p>
    <w:p w14:paraId="1B957A8C" w14:textId="77777777" w:rsidR="00EF5B69" w:rsidRPr="00EF5B69" w:rsidRDefault="00EF5B69" w:rsidP="00EF5B69">
      <w:pPr>
        <w:bidi/>
        <w:jc w:val="both"/>
        <w:rPr>
          <w:rFonts w:cs="David" w:hint="cs"/>
          <w:rtl/>
        </w:rPr>
      </w:pPr>
    </w:p>
    <w:p w14:paraId="508B1670" w14:textId="77777777" w:rsidR="00EF5B69" w:rsidRPr="00EF5B69" w:rsidRDefault="00EF5B69" w:rsidP="00EF5B69">
      <w:pPr>
        <w:bidi/>
        <w:ind w:firstLine="567"/>
        <w:jc w:val="both"/>
        <w:rPr>
          <w:rFonts w:cs="David" w:hint="cs"/>
          <w:rtl/>
        </w:rPr>
      </w:pPr>
      <w:r w:rsidRPr="00EF5B69">
        <w:rPr>
          <w:rFonts w:cs="David" w:hint="cs"/>
          <w:rtl/>
        </w:rPr>
        <w:t>מה לגבי ישיבות? האם חשבתם על כל האפשרויות?</w:t>
      </w:r>
    </w:p>
    <w:p w14:paraId="02E8AEC4" w14:textId="77777777" w:rsidR="00EF5B69" w:rsidRPr="00EF5B69" w:rsidRDefault="00EF5B69" w:rsidP="00EF5B69">
      <w:pPr>
        <w:bidi/>
        <w:jc w:val="both"/>
        <w:rPr>
          <w:rFonts w:cs="David" w:hint="cs"/>
          <w:rtl/>
        </w:rPr>
      </w:pPr>
    </w:p>
    <w:p w14:paraId="33855425" w14:textId="77777777" w:rsidR="00EF5B69" w:rsidRPr="00EF5B69" w:rsidRDefault="00EF5B69" w:rsidP="00EF5B69">
      <w:pPr>
        <w:bidi/>
        <w:jc w:val="both"/>
        <w:rPr>
          <w:rFonts w:cs="David" w:hint="cs"/>
          <w:u w:val="single"/>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1CF9D91A" w14:textId="77777777" w:rsidR="00EF5B69" w:rsidRPr="00EF5B69" w:rsidRDefault="00EF5B69" w:rsidP="00EF5B69">
      <w:pPr>
        <w:bidi/>
        <w:jc w:val="both"/>
        <w:rPr>
          <w:rFonts w:cs="David" w:hint="cs"/>
          <w:rtl/>
        </w:rPr>
      </w:pPr>
    </w:p>
    <w:p w14:paraId="380A73C4" w14:textId="77777777" w:rsidR="00EF5B69" w:rsidRPr="00EF5B69" w:rsidRDefault="00EF5B69" w:rsidP="00EF5B69">
      <w:pPr>
        <w:bidi/>
        <w:ind w:firstLine="567"/>
        <w:jc w:val="both"/>
        <w:rPr>
          <w:rFonts w:cs="David" w:hint="cs"/>
          <w:rtl/>
        </w:rPr>
      </w:pPr>
      <w:r w:rsidRPr="00EF5B69">
        <w:rPr>
          <w:rFonts w:cs="David" w:hint="cs"/>
          <w:rtl/>
        </w:rPr>
        <w:t>האם אתה תפנה למשרד החינוך כדי לתת תמיכה כספית למישהו?</w:t>
      </w:r>
    </w:p>
    <w:p w14:paraId="0407FE53" w14:textId="77777777" w:rsidR="00EF5B69" w:rsidRPr="00EF5B69" w:rsidRDefault="00EF5B69" w:rsidP="00EF5B69">
      <w:pPr>
        <w:bidi/>
        <w:jc w:val="both"/>
        <w:rPr>
          <w:rFonts w:cs="David" w:hint="cs"/>
          <w:rtl/>
        </w:rPr>
      </w:pPr>
    </w:p>
    <w:p w14:paraId="41B45AA5" w14:textId="77777777" w:rsidR="00EF5B69" w:rsidRPr="00EF5B69" w:rsidRDefault="00EF5B69" w:rsidP="00EF5B69">
      <w:pPr>
        <w:bidi/>
        <w:jc w:val="both"/>
        <w:rPr>
          <w:rFonts w:cs="David" w:hint="cs"/>
          <w:u w:val="single"/>
          <w:rtl/>
        </w:rPr>
      </w:pPr>
      <w:r w:rsidRPr="00EF5B69">
        <w:rPr>
          <w:rFonts w:cs="David" w:hint="cs"/>
          <w:u w:val="single"/>
          <w:rtl/>
        </w:rPr>
        <w:t>היו"ר דוד טל:</w:t>
      </w:r>
    </w:p>
    <w:p w14:paraId="3F063107" w14:textId="77777777" w:rsidR="00EF5B69" w:rsidRPr="00EF5B69" w:rsidRDefault="00EF5B69" w:rsidP="00EF5B69">
      <w:pPr>
        <w:bidi/>
        <w:jc w:val="both"/>
        <w:rPr>
          <w:rFonts w:cs="David" w:hint="cs"/>
          <w:rtl/>
        </w:rPr>
      </w:pPr>
    </w:p>
    <w:p w14:paraId="6B939F26" w14:textId="77777777" w:rsidR="00EF5B69" w:rsidRPr="00EF5B69" w:rsidRDefault="00EF5B69" w:rsidP="00EF5B69">
      <w:pPr>
        <w:bidi/>
        <w:jc w:val="both"/>
        <w:rPr>
          <w:rFonts w:cs="David" w:hint="cs"/>
          <w:rtl/>
        </w:rPr>
      </w:pPr>
      <w:r w:rsidRPr="00EF5B69">
        <w:rPr>
          <w:rFonts w:cs="David" w:hint="cs"/>
          <w:rtl/>
        </w:rPr>
        <w:tab/>
        <w:t>יכול להיות שכן. אם יסתבר לי שרונית תירוש בתוקף תפקידה כמנכ"לית הקצתה משאבים לליטאים או החסידים באגודת ישראל, ואני סבור שבאותה מידה היא צריכה להקצות את אותם תקציבים לאנשי ש"ס.</w:t>
      </w:r>
    </w:p>
    <w:p w14:paraId="194D6B32" w14:textId="77777777" w:rsidR="00EF5B69" w:rsidRPr="00EF5B69" w:rsidRDefault="00EF5B69" w:rsidP="00EF5B69">
      <w:pPr>
        <w:bidi/>
        <w:jc w:val="both"/>
        <w:rPr>
          <w:rFonts w:cs="David" w:hint="cs"/>
          <w:rtl/>
        </w:rPr>
      </w:pPr>
    </w:p>
    <w:p w14:paraId="4A161057" w14:textId="77777777" w:rsidR="00EF5B69" w:rsidRPr="00EF5B69" w:rsidRDefault="00EF5B69" w:rsidP="00EF5B69">
      <w:pPr>
        <w:bidi/>
        <w:jc w:val="both"/>
        <w:rPr>
          <w:rFonts w:cs="David" w:hint="cs"/>
          <w:u w:val="single"/>
          <w:rtl/>
        </w:rPr>
      </w:pPr>
      <w:r w:rsidRPr="00EF5B69">
        <w:rPr>
          <w:rFonts w:cs="David" w:hint="cs"/>
          <w:u w:val="single"/>
          <w:rtl/>
        </w:rPr>
        <w:t>רונית תירוש:</w:t>
      </w:r>
    </w:p>
    <w:p w14:paraId="4B7DB5C4" w14:textId="77777777" w:rsidR="00EF5B69" w:rsidRPr="00EF5B69" w:rsidRDefault="00EF5B69" w:rsidP="00EF5B69">
      <w:pPr>
        <w:bidi/>
        <w:jc w:val="both"/>
        <w:rPr>
          <w:rFonts w:cs="David" w:hint="cs"/>
          <w:rtl/>
        </w:rPr>
      </w:pPr>
    </w:p>
    <w:p w14:paraId="30B30A14" w14:textId="77777777" w:rsidR="00EF5B69" w:rsidRPr="00EF5B69" w:rsidRDefault="00EF5B69" w:rsidP="00EF5B69">
      <w:pPr>
        <w:bidi/>
        <w:ind w:firstLine="567"/>
        <w:jc w:val="both"/>
        <w:rPr>
          <w:rFonts w:cs="David" w:hint="cs"/>
          <w:rtl/>
        </w:rPr>
      </w:pPr>
      <w:r w:rsidRPr="00EF5B69">
        <w:rPr>
          <w:rFonts w:cs="David" w:hint="cs"/>
          <w:rtl/>
        </w:rPr>
        <w:t xml:space="preserve">זה מתאים לשאילתא לשר. מדובר פה על מדיניות של משרד שלם. </w:t>
      </w:r>
    </w:p>
    <w:p w14:paraId="5F966DFE" w14:textId="77777777" w:rsidR="00EF5B69" w:rsidRPr="00EF5B69" w:rsidRDefault="00EF5B69" w:rsidP="00EF5B69">
      <w:pPr>
        <w:bidi/>
        <w:jc w:val="both"/>
        <w:rPr>
          <w:rFonts w:cs="David" w:hint="cs"/>
          <w:u w:val="single"/>
          <w:rtl/>
        </w:rPr>
      </w:pPr>
      <w:r>
        <w:rPr>
          <w:rFonts w:cs="David"/>
          <w:rtl/>
        </w:rPr>
        <w:br w:type="page"/>
      </w:r>
      <w:proofErr w:type="spellStart"/>
      <w:r w:rsidRPr="00EF5B69">
        <w:rPr>
          <w:rFonts w:cs="David" w:hint="cs"/>
          <w:u w:val="single"/>
          <w:rtl/>
        </w:rPr>
        <w:t>אסא</w:t>
      </w:r>
      <w:proofErr w:type="spellEnd"/>
      <w:r w:rsidRPr="00EF5B69">
        <w:rPr>
          <w:rFonts w:cs="David" w:hint="cs"/>
          <w:u w:val="single"/>
          <w:rtl/>
        </w:rPr>
        <w:t xml:space="preserve"> כשר:</w:t>
      </w:r>
    </w:p>
    <w:p w14:paraId="2906831D" w14:textId="77777777" w:rsidR="00EF5B69" w:rsidRPr="00EF5B69" w:rsidRDefault="00EF5B69" w:rsidP="00EF5B69">
      <w:pPr>
        <w:bidi/>
        <w:jc w:val="both"/>
        <w:rPr>
          <w:rFonts w:cs="David" w:hint="cs"/>
          <w:rtl/>
        </w:rPr>
      </w:pPr>
    </w:p>
    <w:p w14:paraId="79E0C134" w14:textId="77777777" w:rsidR="00EF5B69" w:rsidRPr="00EF5B69" w:rsidRDefault="00EF5B69" w:rsidP="00EF5B69">
      <w:pPr>
        <w:bidi/>
        <w:ind w:firstLine="567"/>
        <w:jc w:val="both"/>
        <w:rPr>
          <w:rFonts w:cs="David" w:hint="cs"/>
          <w:rtl/>
        </w:rPr>
      </w:pPr>
      <w:r w:rsidRPr="00EF5B69">
        <w:rPr>
          <w:rFonts w:cs="David" w:hint="cs"/>
          <w:rtl/>
        </w:rPr>
        <w:t xml:space="preserve">כל הסיפור פה הוא עסקי. זה להתערב לרשות ציבורית כדי שמישהו יקבל כסף למטרות עסקיות. </w:t>
      </w:r>
    </w:p>
    <w:p w14:paraId="3E60E7A5" w14:textId="77777777" w:rsidR="00EF5B69" w:rsidRPr="00EF5B69" w:rsidRDefault="00EF5B69" w:rsidP="00EF5B69">
      <w:pPr>
        <w:bidi/>
        <w:jc w:val="both"/>
        <w:rPr>
          <w:rFonts w:cs="David" w:hint="cs"/>
          <w:rtl/>
        </w:rPr>
      </w:pPr>
    </w:p>
    <w:p w14:paraId="26A3733E" w14:textId="77777777" w:rsidR="00EF5B69" w:rsidRPr="00EF5B69" w:rsidRDefault="00EF5B69" w:rsidP="00EF5B69">
      <w:pPr>
        <w:bidi/>
        <w:jc w:val="both"/>
        <w:rPr>
          <w:rFonts w:cs="David" w:hint="cs"/>
          <w:u w:val="single"/>
          <w:rtl/>
        </w:rPr>
      </w:pPr>
      <w:r w:rsidRPr="00EF5B69">
        <w:rPr>
          <w:rFonts w:cs="David" w:hint="cs"/>
          <w:u w:val="single"/>
          <w:rtl/>
        </w:rPr>
        <w:t>היו"ר דוד טל:</w:t>
      </w:r>
    </w:p>
    <w:p w14:paraId="6788E43E" w14:textId="77777777" w:rsidR="00EF5B69" w:rsidRPr="00EF5B69" w:rsidRDefault="00EF5B69" w:rsidP="00EF5B69">
      <w:pPr>
        <w:bidi/>
        <w:jc w:val="both"/>
        <w:rPr>
          <w:rFonts w:cs="David" w:hint="cs"/>
          <w:rtl/>
        </w:rPr>
      </w:pPr>
    </w:p>
    <w:p w14:paraId="09A90CBF" w14:textId="77777777" w:rsidR="00EF5B69" w:rsidRPr="00EF5B69" w:rsidRDefault="00EF5B69" w:rsidP="00EF5B69">
      <w:pPr>
        <w:bidi/>
        <w:ind w:firstLine="567"/>
        <w:jc w:val="both"/>
        <w:rPr>
          <w:rFonts w:cs="David" w:hint="cs"/>
          <w:rtl/>
        </w:rPr>
      </w:pPr>
      <w:r w:rsidRPr="00EF5B69">
        <w:rPr>
          <w:rFonts w:cs="David" w:hint="cs"/>
          <w:rtl/>
        </w:rPr>
        <w:t>האם אתה מכיר רשות ציבורית שנותנת הטבות כספיות? אם זה קיים, אני רוצה לשמוע. איזו רשות ציבורית נותנת תמיכות כספיות?</w:t>
      </w:r>
    </w:p>
    <w:p w14:paraId="355AB648" w14:textId="77777777" w:rsidR="00EF5B69" w:rsidRPr="00EF5B69" w:rsidRDefault="00EF5B69" w:rsidP="00EF5B69">
      <w:pPr>
        <w:bidi/>
        <w:jc w:val="both"/>
        <w:rPr>
          <w:rFonts w:cs="David" w:hint="cs"/>
          <w:rtl/>
        </w:rPr>
      </w:pPr>
    </w:p>
    <w:p w14:paraId="740FB927" w14:textId="77777777" w:rsidR="00EF5B69" w:rsidRPr="00EF5B69" w:rsidRDefault="00EF5B69" w:rsidP="00EF5B69">
      <w:pPr>
        <w:bidi/>
        <w:jc w:val="both"/>
        <w:rPr>
          <w:rFonts w:cs="David" w:hint="cs"/>
          <w:u w:val="single"/>
          <w:rtl/>
        </w:rPr>
      </w:pPr>
      <w:r w:rsidRPr="00EF5B69">
        <w:rPr>
          <w:rFonts w:cs="David" w:hint="cs"/>
          <w:u w:val="single"/>
          <w:rtl/>
        </w:rPr>
        <w:t>רונית תירוש:</w:t>
      </w:r>
    </w:p>
    <w:p w14:paraId="1A3EF492" w14:textId="77777777" w:rsidR="00EF5B69" w:rsidRPr="00EF5B69" w:rsidRDefault="00EF5B69" w:rsidP="00EF5B69">
      <w:pPr>
        <w:bidi/>
        <w:jc w:val="both"/>
        <w:rPr>
          <w:rFonts w:cs="David" w:hint="cs"/>
          <w:rtl/>
        </w:rPr>
      </w:pPr>
    </w:p>
    <w:p w14:paraId="7C3951FD" w14:textId="77777777" w:rsidR="00EF5B69" w:rsidRPr="00EF5B69" w:rsidRDefault="00EF5B69" w:rsidP="00EF5B69">
      <w:pPr>
        <w:bidi/>
        <w:jc w:val="both"/>
        <w:rPr>
          <w:rFonts w:cs="David" w:hint="cs"/>
          <w:rtl/>
        </w:rPr>
      </w:pPr>
      <w:r w:rsidRPr="00EF5B69">
        <w:rPr>
          <w:rFonts w:cs="David" w:hint="cs"/>
          <w:rtl/>
        </w:rPr>
        <w:tab/>
        <w:t xml:space="preserve">הרשות לעסקים קטנים. </w:t>
      </w:r>
    </w:p>
    <w:p w14:paraId="3E0B45A8" w14:textId="77777777" w:rsidR="00EF5B69" w:rsidRPr="00EF5B69" w:rsidRDefault="00EF5B69" w:rsidP="00EF5B69">
      <w:pPr>
        <w:bidi/>
        <w:jc w:val="both"/>
        <w:rPr>
          <w:rFonts w:cs="David" w:hint="cs"/>
          <w:rtl/>
        </w:rPr>
      </w:pPr>
    </w:p>
    <w:p w14:paraId="517C037D" w14:textId="77777777" w:rsidR="00EF5B69" w:rsidRPr="00EF5B69" w:rsidRDefault="00EF5B69" w:rsidP="00EF5B69">
      <w:pPr>
        <w:bidi/>
        <w:jc w:val="both"/>
        <w:rPr>
          <w:rFonts w:cs="David" w:hint="cs"/>
          <w:rtl/>
        </w:rPr>
      </w:pPr>
      <w:r w:rsidRPr="00EF5B69">
        <w:rPr>
          <w:rFonts w:cs="David" w:hint="cs"/>
          <w:u w:val="single"/>
          <w:rtl/>
        </w:rPr>
        <w:t>גדעון סער:</w:t>
      </w:r>
    </w:p>
    <w:p w14:paraId="1D9EBADD" w14:textId="77777777" w:rsidR="00EF5B69" w:rsidRPr="00EF5B69" w:rsidRDefault="00EF5B69" w:rsidP="00EF5B69">
      <w:pPr>
        <w:bidi/>
        <w:jc w:val="both"/>
        <w:rPr>
          <w:rFonts w:cs="David" w:hint="cs"/>
          <w:rtl/>
        </w:rPr>
      </w:pPr>
    </w:p>
    <w:p w14:paraId="6D736BB3" w14:textId="77777777" w:rsidR="00EF5B69" w:rsidRPr="00EF5B69" w:rsidRDefault="00EF5B69" w:rsidP="00EF5B69">
      <w:pPr>
        <w:bidi/>
        <w:jc w:val="both"/>
        <w:rPr>
          <w:rFonts w:cs="David" w:hint="cs"/>
          <w:rtl/>
        </w:rPr>
      </w:pPr>
      <w:r w:rsidRPr="00EF5B69">
        <w:rPr>
          <w:rFonts w:cs="David" w:hint="cs"/>
          <w:rtl/>
        </w:rPr>
        <w:tab/>
        <w:t xml:space="preserve">אני מסכים עם הסעיף המדבר על טובת הנאה עסקית. לגבי קבלת תמיכה כספית, אני חולק. יש גופים ציבוריים שעוסקים במטרות ציבוריות, שמקבלים תמיכה כספית. </w:t>
      </w:r>
    </w:p>
    <w:p w14:paraId="7FF7B3CD" w14:textId="77777777" w:rsidR="00EF5B69" w:rsidRPr="00EF5B69" w:rsidRDefault="00EF5B69" w:rsidP="00EF5B69">
      <w:pPr>
        <w:bidi/>
        <w:jc w:val="both"/>
        <w:rPr>
          <w:rFonts w:cs="David" w:hint="cs"/>
          <w:rtl/>
        </w:rPr>
      </w:pPr>
    </w:p>
    <w:p w14:paraId="5CB9B063" w14:textId="77777777" w:rsidR="00EF5B69" w:rsidRPr="00EF5B69" w:rsidRDefault="00EF5B69" w:rsidP="00EF5B69">
      <w:pPr>
        <w:bidi/>
        <w:jc w:val="both"/>
        <w:rPr>
          <w:rFonts w:cs="David" w:hint="cs"/>
          <w:u w:val="single"/>
          <w:rtl/>
        </w:rPr>
      </w:pPr>
      <w:proofErr w:type="spellStart"/>
      <w:r w:rsidRPr="00EF5B69">
        <w:rPr>
          <w:rFonts w:cs="David" w:hint="cs"/>
          <w:u w:val="single"/>
          <w:rtl/>
        </w:rPr>
        <w:t>אסא</w:t>
      </w:r>
      <w:proofErr w:type="spellEnd"/>
      <w:r w:rsidRPr="00EF5B69">
        <w:rPr>
          <w:rFonts w:cs="David" w:hint="cs"/>
          <w:u w:val="single"/>
          <w:rtl/>
        </w:rPr>
        <w:t xml:space="preserve"> כשר:</w:t>
      </w:r>
    </w:p>
    <w:p w14:paraId="5AB0BBFA" w14:textId="77777777" w:rsidR="00EF5B69" w:rsidRPr="00EF5B69" w:rsidRDefault="00EF5B69" w:rsidP="00EF5B69">
      <w:pPr>
        <w:bidi/>
        <w:jc w:val="both"/>
        <w:rPr>
          <w:rFonts w:cs="David" w:hint="cs"/>
          <w:rtl/>
        </w:rPr>
      </w:pPr>
    </w:p>
    <w:p w14:paraId="492842E2" w14:textId="77777777" w:rsidR="00EF5B69" w:rsidRPr="00EF5B69" w:rsidRDefault="00EF5B69" w:rsidP="00EF5B69">
      <w:pPr>
        <w:bidi/>
        <w:jc w:val="both"/>
        <w:rPr>
          <w:rFonts w:cs="David" w:hint="cs"/>
          <w:rtl/>
        </w:rPr>
      </w:pPr>
      <w:r w:rsidRPr="00EF5B69">
        <w:rPr>
          <w:rFonts w:cs="David" w:hint="cs"/>
          <w:rtl/>
        </w:rPr>
        <w:tab/>
        <w:t xml:space="preserve">הכוונה היא לעסקי. </w:t>
      </w:r>
    </w:p>
    <w:p w14:paraId="289AA282" w14:textId="77777777" w:rsidR="00EF5B69" w:rsidRPr="00EF5B69" w:rsidRDefault="00EF5B69" w:rsidP="00EF5B69">
      <w:pPr>
        <w:bidi/>
        <w:jc w:val="both"/>
        <w:rPr>
          <w:rFonts w:cs="David" w:hint="cs"/>
          <w:rtl/>
        </w:rPr>
      </w:pPr>
    </w:p>
    <w:p w14:paraId="4F5916DD" w14:textId="77777777" w:rsidR="00EF5B69" w:rsidRPr="00EF5B69" w:rsidRDefault="00EF5B69" w:rsidP="00EF5B69">
      <w:pPr>
        <w:bidi/>
        <w:jc w:val="both"/>
        <w:rPr>
          <w:rFonts w:cs="David" w:hint="cs"/>
          <w:rtl/>
        </w:rPr>
      </w:pPr>
      <w:r w:rsidRPr="00EF5B69">
        <w:rPr>
          <w:rFonts w:cs="David" w:hint="cs"/>
          <w:u w:val="single"/>
          <w:rtl/>
        </w:rPr>
        <w:t>גדעון סער:</w:t>
      </w:r>
    </w:p>
    <w:p w14:paraId="27CEFA9F" w14:textId="77777777" w:rsidR="00EF5B69" w:rsidRPr="00EF5B69" w:rsidRDefault="00EF5B69" w:rsidP="00EF5B69">
      <w:pPr>
        <w:bidi/>
        <w:jc w:val="both"/>
        <w:rPr>
          <w:rFonts w:cs="David" w:hint="cs"/>
          <w:rtl/>
        </w:rPr>
      </w:pPr>
    </w:p>
    <w:p w14:paraId="4A717389" w14:textId="77777777" w:rsidR="00EF5B69" w:rsidRPr="00EF5B69" w:rsidRDefault="00EF5B69" w:rsidP="00EF5B69">
      <w:pPr>
        <w:bidi/>
        <w:jc w:val="both"/>
        <w:rPr>
          <w:rFonts w:cs="David" w:hint="cs"/>
          <w:rtl/>
        </w:rPr>
      </w:pPr>
      <w:r w:rsidRPr="00EF5B69">
        <w:rPr>
          <w:rFonts w:cs="David" w:hint="cs"/>
          <w:rtl/>
        </w:rPr>
        <w:tab/>
        <w:t>אז תכתוב בסיפא: טובת הנאה עסקית.</w:t>
      </w:r>
    </w:p>
    <w:p w14:paraId="7D6A3D6F" w14:textId="77777777" w:rsidR="00EF5B69" w:rsidRPr="00EF5B69" w:rsidRDefault="00EF5B69" w:rsidP="00EF5B69">
      <w:pPr>
        <w:bidi/>
        <w:jc w:val="both"/>
        <w:rPr>
          <w:rFonts w:cs="David" w:hint="cs"/>
          <w:u w:val="single"/>
          <w:rtl/>
        </w:rPr>
      </w:pPr>
    </w:p>
    <w:p w14:paraId="6FC3D663" w14:textId="77777777" w:rsidR="00EF5B69" w:rsidRPr="00EF5B69" w:rsidRDefault="00EF5B69" w:rsidP="00EF5B69">
      <w:pPr>
        <w:bidi/>
        <w:jc w:val="both"/>
        <w:rPr>
          <w:rFonts w:cs="David" w:hint="cs"/>
          <w:u w:val="single"/>
          <w:rtl/>
        </w:rPr>
      </w:pPr>
      <w:proofErr w:type="spellStart"/>
      <w:r w:rsidRPr="00EF5B69">
        <w:rPr>
          <w:rFonts w:cs="David" w:hint="cs"/>
          <w:u w:val="single"/>
          <w:rtl/>
        </w:rPr>
        <w:t>אסא</w:t>
      </w:r>
      <w:proofErr w:type="spellEnd"/>
      <w:r w:rsidRPr="00EF5B69">
        <w:rPr>
          <w:rFonts w:cs="David" w:hint="cs"/>
          <w:u w:val="single"/>
          <w:rtl/>
        </w:rPr>
        <w:t xml:space="preserve"> כשר:</w:t>
      </w:r>
    </w:p>
    <w:p w14:paraId="470498F6" w14:textId="77777777" w:rsidR="00EF5B69" w:rsidRPr="00EF5B69" w:rsidRDefault="00EF5B69" w:rsidP="00EF5B69">
      <w:pPr>
        <w:bidi/>
        <w:jc w:val="both"/>
        <w:rPr>
          <w:rFonts w:cs="David" w:hint="cs"/>
          <w:rtl/>
        </w:rPr>
      </w:pPr>
    </w:p>
    <w:p w14:paraId="166CFF18" w14:textId="77777777" w:rsidR="00EF5B69" w:rsidRPr="00EF5B69" w:rsidRDefault="00EF5B69" w:rsidP="00EF5B69">
      <w:pPr>
        <w:bidi/>
        <w:ind w:firstLine="567"/>
        <w:jc w:val="both"/>
        <w:rPr>
          <w:rFonts w:cs="David" w:hint="cs"/>
          <w:rtl/>
        </w:rPr>
      </w:pPr>
      <w:r w:rsidRPr="00EF5B69">
        <w:rPr>
          <w:rFonts w:cs="David" w:hint="cs"/>
          <w:rtl/>
        </w:rPr>
        <w:t>זו יכולה להיות תמיכה כספית למטרות עסקיות, וזו יכולה להיות טובת הנאה אחרת למטרות עסקיות, כמו רשיון.</w:t>
      </w:r>
    </w:p>
    <w:p w14:paraId="6E82FA82" w14:textId="77777777" w:rsidR="00EF5B69" w:rsidRPr="00EF5B69" w:rsidRDefault="00EF5B69" w:rsidP="00EF5B69">
      <w:pPr>
        <w:bidi/>
        <w:jc w:val="both"/>
        <w:rPr>
          <w:rFonts w:cs="David" w:hint="cs"/>
          <w:rtl/>
        </w:rPr>
      </w:pPr>
    </w:p>
    <w:p w14:paraId="31D12F4F" w14:textId="77777777" w:rsidR="00EF5B69" w:rsidRPr="00EF5B69" w:rsidRDefault="00EF5B69" w:rsidP="00EF5B69">
      <w:pPr>
        <w:bidi/>
        <w:jc w:val="both"/>
        <w:rPr>
          <w:rFonts w:cs="David" w:hint="cs"/>
          <w:rtl/>
        </w:rPr>
      </w:pPr>
      <w:r w:rsidRPr="00EF5B69">
        <w:rPr>
          <w:rFonts w:cs="David" w:hint="cs"/>
          <w:u w:val="single"/>
          <w:rtl/>
        </w:rPr>
        <w:t>גדעון סער:</w:t>
      </w:r>
    </w:p>
    <w:p w14:paraId="4110BAB2" w14:textId="77777777" w:rsidR="00EF5B69" w:rsidRPr="00EF5B69" w:rsidRDefault="00EF5B69" w:rsidP="00EF5B69">
      <w:pPr>
        <w:bidi/>
        <w:jc w:val="both"/>
        <w:rPr>
          <w:rFonts w:cs="David" w:hint="cs"/>
          <w:rtl/>
        </w:rPr>
      </w:pPr>
    </w:p>
    <w:p w14:paraId="39D72611" w14:textId="77777777" w:rsidR="00EF5B69" w:rsidRPr="00EF5B69" w:rsidRDefault="00EF5B69" w:rsidP="00EF5B69">
      <w:pPr>
        <w:bidi/>
        <w:ind w:firstLine="567"/>
        <w:jc w:val="both"/>
        <w:rPr>
          <w:rFonts w:cs="David" w:hint="cs"/>
          <w:rtl/>
        </w:rPr>
      </w:pPr>
      <w:r w:rsidRPr="00EF5B69">
        <w:rPr>
          <w:rFonts w:cs="David" w:hint="cs"/>
          <w:rtl/>
        </w:rPr>
        <w:t xml:space="preserve">אני אתן לך דוגמא. נניח שאתה חבר ועדת כספים, והם הקצו סכום מסוים בתקציב משרד ממשלתי מסוים לתמיכות בעמותות מסוג מסוים, שנותנות שיעורי דת תורניים. </w:t>
      </w:r>
    </w:p>
    <w:p w14:paraId="0DDC2721" w14:textId="77777777" w:rsidR="00EF5B69" w:rsidRPr="00EF5B69" w:rsidRDefault="00EF5B69" w:rsidP="00EF5B69">
      <w:pPr>
        <w:bidi/>
        <w:jc w:val="both"/>
        <w:rPr>
          <w:rFonts w:cs="David" w:hint="cs"/>
          <w:u w:val="single"/>
          <w:rtl/>
        </w:rPr>
      </w:pPr>
    </w:p>
    <w:p w14:paraId="51D5E55E" w14:textId="77777777" w:rsidR="00EF5B69" w:rsidRPr="00EF5B69" w:rsidRDefault="00EF5B69" w:rsidP="00EF5B69">
      <w:pPr>
        <w:bidi/>
        <w:jc w:val="both"/>
        <w:rPr>
          <w:rFonts w:cs="David" w:hint="cs"/>
          <w:u w:val="single"/>
          <w:rtl/>
        </w:rPr>
      </w:pPr>
      <w:proofErr w:type="spellStart"/>
      <w:r w:rsidRPr="00EF5B69">
        <w:rPr>
          <w:rFonts w:cs="David" w:hint="cs"/>
          <w:u w:val="single"/>
          <w:rtl/>
        </w:rPr>
        <w:t>אסא</w:t>
      </w:r>
      <w:proofErr w:type="spellEnd"/>
      <w:r w:rsidRPr="00EF5B69">
        <w:rPr>
          <w:rFonts w:cs="David" w:hint="cs"/>
          <w:u w:val="single"/>
          <w:rtl/>
        </w:rPr>
        <w:t xml:space="preserve"> כשר:</w:t>
      </w:r>
    </w:p>
    <w:p w14:paraId="15CD32D3" w14:textId="77777777" w:rsidR="00EF5B69" w:rsidRPr="00EF5B69" w:rsidRDefault="00EF5B69" w:rsidP="00EF5B69">
      <w:pPr>
        <w:bidi/>
        <w:jc w:val="both"/>
        <w:rPr>
          <w:rFonts w:cs="David" w:hint="cs"/>
          <w:rtl/>
        </w:rPr>
      </w:pPr>
    </w:p>
    <w:p w14:paraId="7C237CCD" w14:textId="77777777" w:rsidR="00EF5B69" w:rsidRPr="00EF5B69" w:rsidRDefault="00EF5B69" w:rsidP="00EF5B69">
      <w:pPr>
        <w:bidi/>
        <w:jc w:val="both"/>
        <w:rPr>
          <w:rFonts w:cs="David" w:hint="cs"/>
          <w:rtl/>
        </w:rPr>
      </w:pPr>
      <w:r w:rsidRPr="00EF5B69">
        <w:rPr>
          <w:rFonts w:cs="David" w:hint="cs"/>
          <w:rtl/>
        </w:rPr>
        <w:tab/>
        <w:t xml:space="preserve">אבל עמותות זה לא עסקי. </w:t>
      </w:r>
    </w:p>
    <w:p w14:paraId="7877AE7E" w14:textId="77777777" w:rsidR="00EF5B69" w:rsidRPr="00EF5B69" w:rsidRDefault="00EF5B69" w:rsidP="00EF5B69">
      <w:pPr>
        <w:bidi/>
        <w:jc w:val="both"/>
        <w:rPr>
          <w:rFonts w:cs="David" w:hint="cs"/>
          <w:rtl/>
        </w:rPr>
      </w:pPr>
    </w:p>
    <w:p w14:paraId="226E18E1" w14:textId="77777777" w:rsidR="00EF5B69" w:rsidRPr="00EF5B69" w:rsidRDefault="00EF5B69" w:rsidP="00EF5B69">
      <w:pPr>
        <w:bidi/>
        <w:jc w:val="both"/>
        <w:rPr>
          <w:rFonts w:cs="David" w:hint="cs"/>
          <w:rtl/>
        </w:rPr>
      </w:pPr>
      <w:r w:rsidRPr="00EF5B69">
        <w:rPr>
          <w:rFonts w:cs="David" w:hint="cs"/>
          <w:u w:val="single"/>
          <w:rtl/>
        </w:rPr>
        <w:t>גדעון סער:</w:t>
      </w:r>
    </w:p>
    <w:p w14:paraId="74BD2203" w14:textId="77777777" w:rsidR="00EF5B69" w:rsidRPr="00EF5B69" w:rsidRDefault="00EF5B69" w:rsidP="00EF5B69">
      <w:pPr>
        <w:bidi/>
        <w:jc w:val="both"/>
        <w:rPr>
          <w:rFonts w:cs="David" w:hint="cs"/>
          <w:rtl/>
        </w:rPr>
      </w:pPr>
    </w:p>
    <w:p w14:paraId="16CEC8B9" w14:textId="77777777" w:rsidR="00EF5B69" w:rsidRPr="00EF5B69" w:rsidRDefault="00EF5B69" w:rsidP="00EF5B69">
      <w:pPr>
        <w:bidi/>
        <w:jc w:val="both"/>
        <w:rPr>
          <w:rFonts w:cs="David" w:hint="cs"/>
          <w:rtl/>
        </w:rPr>
      </w:pPr>
      <w:r w:rsidRPr="00EF5B69">
        <w:rPr>
          <w:rFonts w:cs="David" w:hint="cs"/>
          <w:rtl/>
        </w:rPr>
        <w:tab/>
        <w:t xml:space="preserve">אבל כתוב: קבלת תמיכה כספית. בחודש נובמבר עדיין לא בוצע התקציב, ואתה חושש שכל אותן עמותות שעוסקות בתמיכה תורנית לא יקבלו זאת, ולכן אתה מתערב אצל רשות ציבורית בעניין שהוא קבלת תמיכה כספית. </w:t>
      </w:r>
    </w:p>
    <w:p w14:paraId="15F72FF6" w14:textId="77777777" w:rsidR="00EF5B69" w:rsidRPr="00EF5B69" w:rsidRDefault="00EF5B69" w:rsidP="00EF5B69">
      <w:pPr>
        <w:bidi/>
        <w:jc w:val="both"/>
        <w:rPr>
          <w:rFonts w:cs="David" w:hint="cs"/>
          <w:rtl/>
        </w:rPr>
      </w:pPr>
    </w:p>
    <w:p w14:paraId="46F7A02C" w14:textId="77777777" w:rsidR="00EF5B69" w:rsidRPr="00EF5B69" w:rsidRDefault="00EF5B69" w:rsidP="00EF5B69">
      <w:pPr>
        <w:bidi/>
        <w:jc w:val="both"/>
        <w:rPr>
          <w:rFonts w:cs="David" w:hint="cs"/>
          <w:u w:val="single"/>
          <w:rtl/>
        </w:rPr>
      </w:pPr>
      <w:proofErr w:type="spellStart"/>
      <w:r w:rsidRPr="00EF5B69">
        <w:rPr>
          <w:rFonts w:cs="David" w:hint="cs"/>
          <w:u w:val="single"/>
          <w:rtl/>
        </w:rPr>
        <w:t>אסא</w:t>
      </w:r>
      <w:proofErr w:type="spellEnd"/>
      <w:r w:rsidRPr="00EF5B69">
        <w:rPr>
          <w:rFonts w:cs="David" w:hint="cs"/>
          <w:u w:val="single"/>
          <w:rtl/>
        </w:rPr>
        <w:t xml:space="preserve"> כשר:</w:t>
      </w:r>
    </w:p>
    <w:p w14:paraId="24C88D7B" w14:textId="77777777" w:rsidR="00EF5B69" w:rsidRPr="00EF5B69" w:rsidRDefault="00EF5B69" w:rsidP="00EF5B69">
      <w:pPr>
        <w:bidi/>
        <w:jc w:val="both"/>
        <w:rPr>
          <w:rFonts w:cs="David" w:hint="cs"/>
          <w:rtl/>
        </w:rPr>
      </w:pPr>
    </w:p>
    <w:p w14:paraId="3CE864D3" w14:textId="77777777" w:rsidR="00EF5B69" w:rsidRPr="00EF5B69" w:rsidRDefault="00EF5B69" w:rsidP="00EF5B69">
      <w:pPr>
        <w:bidi/>
        <w:jc w:val="both"/>
        <w:rPr>
          <w:rFonts w:cs="David" w:hint="cs"/>
          <w:rtl/>
        </w:rPr>
      </w:pPr>
      <w:r w:rsidRPr="00EF5B69">
        <w:rPr>
          <w:rFonts w:cs="David" w:hint="cs"/>
          <w:rtl/>
        </w:rPr>
        <w:tab/>
        <w:t xml:space="preserve">זה לא מנוסח טוב. כל הרעיון הוא עסקי. אתה יכול לתת פטור ממסים וכל מיני הקלות שהן טובות הנאה, ואתה יכול לתת כסף. </w:t>
      </w:r>
    </w:p>
    <w:p w14:paraId="3A70D4E2" w14:textId="77777777" w:rsidR="00EF5B69" w:rsidRPr="00EF5B69" w:rsidRDefault="00EF5B69" w:rsidP="00EF5B69">
      <w:pPr>
        <w:bidi/>
        <w:jc w:val="both"/>
        <w:rPr>
          <w:rFonts w:cs="David" w:hint="cs"/>
          <w:rtl/>
        </w:rPr>
      </w:pPr>
    </w:p>
    <w:p w14:paraId="15A3C0F7" w14:textId="77777777" w:rsidR="00EF5B69" w:rsidRPr="00EF5B69" w:rsidRDefault="00EF5B69" w:rsidP="00EF5B69">
      <w:pPr>
        <w:bidi/>
        <w:jc w:val="both"/>
        <w:rPr>
          <w:rFonts w:cs="David" w:hint="cs"/>
          <w:u w:val="single"/>
          <w:rtl/>
        </w:rPr>
      </w:pPr>
      <w:r w:rsidRPr="00EF5B69">
        <w:rPr>
          <w:rFonts w:cs="David" w:hint="cs"/>
          <w:u w:val="single"/>
          <w:rtl/>
        </w:rPr>
        <w:t>היו"ר דוד טל:</w:t>
      </w:r>
    </w:p>
    <w:p w14:paraId="462E758F" w14:textId="77777777" w:rsidR="00EF5B69" w:rsidRPr="00EF5B69" w:rsidRDefault="00EF5B69" w:rsidP="00EF5B69">
      <w:pPr>
        <w:bidi/>
        <w:jc w:val="both"/>
        <w:rPr>
          <w:rFonts w:cs="David" w:hint="cs"/>
          <w:rtl/>
        </w:rPr>
      </w:pPr>
    </w:p>
    <w:p w14:paraId="7F60C0C4" w14:textId="77777777" w:rsidR="00EF5B69" w:rsidRPr="00EF5B69" w:rsidRDefault="00EF5B69" w:rsidP="00EF5B69">
      <w:pPr>
        <w:bidi/>
        <w:ind w:firstLine="567"/>
        <w:jc w:val="both"/>
        <w:rPr>
          <w:rFonts w:cs="David" w:hint="cs"/>
          <w:rtl/>
        </w:rPr>
      </w:pPr>
      <w:r w:rsidRPr="00EF5B69">
        <w:rPr>
          <w:rFonts w:cs="David" w:hint="cs"/>
          <w:rtl/>
        </w:rPr>
        <w:t xml:space="preserve">הכוונה שלכם טובה, אבל זה בעייתי כפי שזה כתוב. </w:t>
      </w:r>
    </w:p>
    <w:p w14:paraId="3DD02CE5" w14:textId="77777777" w:rsidR="00EF5B69" w:rsidRPr="00EF5B69" w:rsidRDefault="00EF5B69" w:rsidP="00EF5B69">
      <w:pPr>
        <w:bidi/>
        <w:jc w:val="both"/>
        <w:rPr>
          <w:rFonts w:cs="David" w:hint="cs"/>
          <w:u w:val="single"/>
          <w:rtl/>
        </w:rPr>
      </w:pPr>
      <w:r>
        <w:rPr>
          <w:rFonts w:cs="David"/>
          <w:rtl/>
        </w:rPr>
        <w:br w:type="page"/>
      </w:r>
      <w:proofErr w:type="spellStart"/>
      <w:r w:rsidRPr="00EF5B69">
        <w:rPr>
          <w:rFonts w:cs="David" w:hint="cs"/>
          <w:u w:val="single"/>
          <w:rtl/>
        </w:rPr>
        <w:t>אסא</w:t>
      </w:r>
      <w:proofErr w:type="spellEnd"/>
      <w:r w:rsidRPr="00EF5B69">
        <w:rPr>
          <w:rFonts w:cs="David" w:hint="cs"/>
          <w:u w:val="single"/>
          <w:rtl/>
        </w:rPr>
        <w:t xml:space="preserve"> כשר:</w:t>
      </w:r>
    </w:p>
    <w:p w14:paraId="7657133F" w14:textId="77777777" w:rsidR="00EF5B69" w:rsidRPr="00EF5B69" w:rsidRDefault="00EF5B69" w:rsidP="00EF5B69">
      <w:pPr>
        <w:bidi/>
        <w:jc w:val="both"/>
        <w:rPr>
          <w:rFonts w:cs="David" w:hint="cs"/>
          <w:rtl/>
        </w:rPr>
      </w:pPr>
    </w:p>
    <w:p w14:paraId="058A51B9" w14:textId="77777777" w:rsidR="00EF5B69" w:rsidRPr="00EF5B69" w:rsidRDefault="00EF5B69" w:rsidP="00EF5B69">
      <w:pPr>
        <w:bidi/>
        <w:ind w:firstLine="567"/>
        <w:jc w:val="both"/>
        <w:rPr>
          <w:rFonts w:cs="David" w:hint="cs"/>
          <w:rtl/>
        </w:rPr>
      </w:pPr>
      <w:r w:rsidRPr="00EF5B69">
        <w:rPr>
          <w:rFonts w:cs="David" w:hint="cs"/>
          <w:rtl/>
        </w:rPr>
        <w:t xml:space="preserve">אתה יכול לומר: קבלת תמיכה כספית או טובת הנאה אחרת, הכל למטרות עסקיות. </w:t>
      </w:r>
    </w:p>
    <w:p w14:paraId="266DE72C" w14:textId="77777777" w:rsidR="00EF5B69" w:rsidRPr="00EF5B69" w:rsidRDefault="00EF5B69" w:rsidP="00EF5B69">
      <w:pPr>
        <w:bidi/>
        <w:jc w:val="both"/>
        <w:rPr>
          <w:rFonts w:cs="David" w:hint="cs"/>
          <w:rtl/>
        </w:rPr>
      </w:pPr>
    </w:p>
    <w:p w14:paraId="614A48F7" w14:textId="77777777" w:rsidR="00EF5B69" w:rsidRPr="00EF5B69" w:rsidRDefault="00EF5B69" w:rsidP="00EF5B69">
      <w:pPr>
        <w:bidi/>
        <w:jc w:val="both"/>
        <w:rPr>
          <w:rFonts w:cs="David" w:hint="cs"/>
          <w:rtl/>
        </w:rPr>
      </w:pPr>
      <w:r w:rsidRPr="00EF5B69">
        <w:rPr>
          <w:rFonts w:cs="David" w:hint="cs"/>
          <w:u w:val="single"/>
          <w:rtl/>
        </w:rPr>
        <w:t>גדעון סער:</w:t>
      </w:r>
    </w:p>
    <w:p w14:paraId="79DE1E98" w14:textId="77777777" w:rsidR="00EF5B69" w:rsidRPr="00EF5B69" w:rsidRDefault="00EF5B69" w:rsidP="00EF5B69">
      <w:pPr>
        <w:bidi/>
        <w:jc w:val="both"/>
        <w:rPr>
          <w:rFonts w:cs="David" w:hint="cs"/>
          <w:rtl/>
        </w:rPr>
      </w:pPr>
    </w:p>
    <w:p w14:paraId="59489884" w14:textId="77777777" w:rsidR="00EF5B69" w:rsidRPr="00EF5B69" w:rsidRDefault="00EF5B69" w:rsidP="00EF5B69">
      <w:pPr>
        <w:bidi/>
        <w:jc w:val="both"/>
        <w:rPr>
          <w:rFonts w:cs="David" w:hint="cs"/>
          <w:rtl/>
        </w:rPr>
      </w:pPr>
      <w:r w:rsidRPr="00EF5B69">
        <w:rPr>
          <w:rFonts w:cs="David" w:hint="cs"/>
          <w:rtl/>
        </w:rPr>
        <w:tab/>
        <w:t xml:space="preserve">טובת הנאה כספית זה כולל את הכל. אתה יכול לומר: תמיכה כספית בגורם עסקי, או טובת הנאה עסקית אחרת. </w:t>
      </w:r>
    </w:p>
    <w:p w14:paraId="510FDDFD" w14:textId="77777777" w:rsidR="00EF5B69" w:rsidRPr="00EF5B69" w:rsidRDefault="00EF5B69" w:rsidP="00EF5B69">
      <w:pPr>
        <w:bidi/>
        <w:jc w:val="both"/>
        <w:rPr>
          <w:rFonts w:cs="David" w:hint="cs"/>
          <w:rtl/>
        </w:rPr>
      </w:pPr>
    </w:p>
    <w:p w14:paraId="68C40B2C" w14:textId="77777777" w:rsidR="00EF5B69" w:rsidRPr="00EF5B69" w:rsidRDefault="00EF5B69" w:rsidP="00EF5B69">
      <w:pPr>
        <w:bidi/>
        <w:jc w:val="both"/>
        <w:rPr>
          <w:rFonts w:cs="David" w:hint="cs"/>
          <w:u w:val="single"/>
          <w:rtl/>
        </w:rPr>
      </w:pPr>
      <w:r w:rsidRPr="00EF5B69">
        <w:rPr>
          <w:rFonts w:cs="David" w:hint="cs"/>
          <w:u w:val="single"/>
          <w:rtl/>
        </w:rPr>
        <w:t>היו"ר דוד טל:</w:t>
      </w:r>
    </w:p>
    <w:p w14:paraId="43ED9623" w14:textId="77777777" w:rsidR="00EF5B69" w:rsidRPr="00EF5B69" w:rsidRDefault="00EF5B69" w:rsidP="00EF5B69">
      <w:pPr>
        <w:bidi/>
        <w:jc w:val="both"/>
        <w:rPr>
          <w:rFonts w:cs="David" w:hint="cs"/>
          <w:rtl/>
        </w:rPr>
      </w:pPr>
    </w:p>
    <w:p w14:paraId="0CA59FEC" w14:textId="77777777" w:rsidR="00EF5B69" w:rsidRPr="00EF5B69" w:rsidRDefault="00EF5B69" w:rsidP="00EF5B69">
      <w:pPr>
        <w:bidi/>
        <w:jc w:val="both"/>
        <w:rPr>
          <w:rFonts w:cs="David" w:hint="cs"/>
          <w:rtl/>
        </w:rPr>
      </w:pPr>
      <w:r w:rsidRPr="00EF5B69">
        <w:rPr>
          <w:rFonts w:cs="David" w:hint="cs"/>
          <w:rtl/>
        </w:rPr>
        <w:t xml:space="preserve">אם זו </w:t>
      </w:r>
      <w:proofErr w:type="spellStart"/>
      <w:r w:rsidRPr="00EF5B69">
        <w:rPr>
          <w:rFonts w:cs="David" w:hint="cs"/>
          <w:rtl/>
        </w:rPr>
        <w:t>היתה</w:t>
      </w:r>
      <w:proofErr w:type="spellEnd"/>
      <w:r w:rsidRPr="00EF5B69">
        <w:rPr>
          <w:rFonts w:cs="David" w:hint="cs"/>
          <w:rtl/>
        </w:rPr>
        <w:t xml:space="preserve"> הכוונה, אז היועצת המשפטית תנסח זאת כך. </w:t>
      </w:r>
    </w:p>
    <w:p w14:paraId="48F4E718" w14:textId="77777777" w:rsidR="00EF5B69" w:rsidRPr="00EF5B69" w:rsidRDefault="00EF5B69" w:rsidP="00EF5B69">
      <w:pPr>
        <w:bidi/>
        <w:jc w:val="both"/>
        <w:rPr>
          <w:rFonts w:cs="David" w:hint="cs"/>
          <w:rtl/>
        </w:rPr>
      </w:pPr>
    </w:p>
    <w:p w14:paraId="76524CB2" w14:textId="77777777" w:rsidR="00EF5B69" w:rsidRPr="00EF5B69" w:rsidRDefault="00EF5B69" w:rsidP="00EF5B69">
      <w:pPr>
        <w:bidi/>
        <w:jc w:val="both"/>
        <w:rPr>
          <w:rFonts w:cs="David" w:hint="cs"/>
          <w:u w:val="single"/>
          <w:rtl/>
        </w:rPr>
      </w:pPr>
      <w:r w:rsidRPr="00EF5B69">
        <w:rPr>
          <w:rFonts w:cs="David" w:hint="cs"/>
          <w:u w:val="single"/>
          <w:rtl/>
        </w:rPr>
        <w:t xml:space="preserve">ארבל </w:t>
      </w:r>
      <w:proofErr w:type="spellStart"/>
      <w:r w:rsidRPr="00EF5B69">
        <w:rPr>
          <w:rFonts w:cs="David" w:hint="cs"/>
          <w:u w:val="single"/>
          <w:rtl/>
        </w:rPr>
        <w:t>אסטרחן</w:t>
      </w:r>
      <w:proofErr w:type="spellEnd"/>
      <w:r w:rsidRPr="00EF5B69">
        <w:rPr>
          <w:rFonts w:cs="David" w:hint="cs"/>
          <w:u w:val="single"/>
          <w:rtl/>
        </w:rPr>
        <w:t>:</w:t>
      </w:r>
    </w:p>
    <w:p w14:paraId="4E5545B8" w14:textId="77777777" w:rsidR="00EF5B69" w:rsidRPr="00EF5B69" w:rsidRDefault="00EF5B69" w:rsidP="00EF5B69">
      <w:pPr>
        <w:bidi/>
        <w:jc w:val="both"/>
        <w:rPr>
          <w:rFonts w:cs="David" w:hint="cs"/>
          <w:rtl/>
        </w:rPr>
      </w:pPr>
    </w:p>
    <w:p w14:paraId="386083D4" w14:textId="77777777" w:rsidR="00EF5B69" w:rsidRPr="00EF5B69" w:rsidRDefault="00EF5B69" w:rsidP="00EF5B69">
      <w:pPr>
        <w:bidi/>
        <w:ind w:firstLine="567"/>
        <w:jc w:val="both"/>
        <w:rPr>
          <w:rFonts w:cs="David" w:hint="cs"/>
          <w:rtl/>
        </w:rPr>
      </w:pPr>
      <w:r w:rsidRPr="00EF5B69">
        <w:rPr>
          <w:rFonts w:cs="David" w:hint="cs"/>
          <w:rtl/>
        </w:rPr>
        <w:t xml:space="preserve">אנחנו נאמר: "קבלת תמיכה כספית בגורם עסקי, או טובת הנאה עסקית אחרת". </w:t>
      </w:r>
    </w:p>
    <w:p w14:paraId="69AE29A4" w14:textId="77777777" w:rsidR="00EF5B69" w:rsidRPr="00EF5B69" w:rsidRDefault="00EF5B69" w:rsidP="00EF5B69">
      <w:pPr>
        <w:bidi/>
        <w:jc w:val="both"/>
        <w:rPr>
          <w:rFonts w:cs="David" w:hint="cs"/>
          <w:rtl/>
        </w:rPr>
      </w:pPr>
    </w:p>
    <w:p w14:paraId="5980594F" w14:textId="77777777" w:rsidR="00EF5B69" w:rsidRPr="00EF5B69" w:rsidRDefault="00EF5B69" w:rsidP="00EF5B69">
      <w:pPr>
        <w:bidi/>
        <w:jc w:val="both"/>
        <w:rPr>
          <w:rFonts w:cs="David" w:hint="cs"/>
          <w:u w:val="single"/>
          <w:rtl/>
        </w:rPr>
      </w:pPr>
      <w:r w:rsidRPr="00EF5B69">
        <w:rPr>
          <w:rFonts w:cs="David" w:hint="cs"/>
          <w:u w:val="single"/>
          <w:rtl/>
        </w:rPr>
        <w:t>היו"ר דוד טל:</w:t>
      </w:r>
    </w:p>
    <w:p w14:paraId="2BEF18A6" w14:textId="77777777" w:rsidR="00EF5B69" w:rsidRPr="00EF5B69" w:rsidRDefault="00EF5B69" w:rsidP="00EF5B69">
      <w:pPr>
        <w:bidi/>
        <w:jc w:val="both"/>
        <w:rPr>
          <w:rFonts w:cs="David" w:hint="cs"/>
          <w:rtl/>
        </w:rPr>
      </w:pPr>
    </w:p>
    <w:p w14:paraId="0E914FD4" w14:textId="77777777" w:rsidR="00EF5B69" w:rsidRPr="00EF5B69" w:rsidRDefault="00EF5B69" w:rsidP="00EF5B69">
      <w:pPr>
        <w:bidi/>
        <w:jc w:val="both"/>
        <w:rPr>
          <w:rFonts w:cs="David" w:hint="cs"/>
          <w:rtl/>
        </w:rPr>
      </w:pPr>
      <w:r w:rsidRPr="00EF5B69">
        <w:rPr>
          <w:rFonts w:cs="David" w:hint="cs"/>
          <w:rtl/>
        </w:rPr>
        <w:tab/>
        <w:t xml:space="preserve">כל המלכ"רים לא נופלים פה. </w:t>
      </w:r>
    </w:p>
    <w:p w14:paraId="77B04257" w14:textId="77777777" w:rsidR="00EF5B69" w:rsidRPr="00EF5B69" w:rsidRDefault="00EF5B69" w:rsidP="00EF5B69">
      <w:pPr>
        <w:bidi/>
        <w:jc w:val="both"/>
        <w:rPr>
          <w:rFonts w:cs="David" w:hint="cs"/>
          <w:u w:val="single"/>
          <w:rtl/>
        </w:rPr>
      </w:pPr>
    </w:p>
    <w:p w14:paraId="3FEE0B00" w14:textId="77777777" w:rsidR="00EF5B69" w:rsidRPr="00EF5B69" w:rsidRDefault="00EF5B69" w:rsidP="00EF5B69">
      <w:pPr>
        <w:bidi/>
        <w:jc w:val="both"/>
        <w:rPr>
          <w:rFonts w:cs="David" w:hint="cs"/>
          <w:rtl/>
        </w:rPr>
      </w:pPr>
      <w:r w:rsidRPr="00EF5B69">
        <w:rPr>
          <w:rFonts w:cs="David" w:hint="cs"/>
          <w:u w:val="single"/>
          <w:rtl/>
        </w:rPr>
        <w:t>גדעון סער:</w:t>
      </w:r>
    </w:p>
    <w:p w14:paraId="2A28E188" w14:textId="77777777" w:rsidR="00EF5B69" w:rsidRPr="00EF5B69" w:rsidRDefault="00EF5B69" w:rsidP="00EF5B69">
      <w:pPr>
        <w:bidi/>
        <w:jc w:val="both"/>
        <w:rPr>
          <w:rFonts w:cs="David" w:hint="cs"/>
          <w:rtl/>
        </w:rPr>
      </w:pPr>
    </w:p>
    <w:p w14:paraId="7D60F2C6" w14:textId="77777777" w:rsidR="00EF5B69" w:rsidRPr="00EF5B69" w:rsidRDefault="00EF5B69" w:rsidP="00EF5B69">
      <w:pPr>
        <w:bidi/>
        <w:jc w:val="both"/>
        <w:rPr>
          <w:rFonts w:cs="David" w:hint="cs"/>
          <w:rtl/>
        </w:rPr>
      </w:pPr>
      <w:r w:rsidRPr="00EF5B69">
        <w:rPr>
          <w:rFonts w:cs="David" w:hint="cs"/>
          <w:rtl/>
        </w:rPr>
        <w:tab/>
        <w:t xml:space="preserve">מוסד ללא כוונת רווח הוא לא מוסד עסקי. </w:t>
      </w:r>
    </w:p>
    <w:p w14:paraId="0B4E8401" w14:textId="77777777" w:rsidR="00EF5B69" w:rsidRPr="00EF5B69" w:rsidRDefault="00EF5B69" w:rsidP="00EF5B69">
      <w:pPr>
        <w:bidi/>
        <w:jc w:val="both"/>
        <w:rPr>
          <w:rFonts w:cs="David" w:hint="cs"/>
          <w:rtl/>
        </w:rPr>
      </w:pPr>
    </w:p>
    <w:p w14:paraId="5E2AC765" w14:textId="77777777" w:rsidR="00EF5B69" w:rsidRPr="00EF5B69" w:rsidRDefault="00EF5B69" w:rsidP="00EF5B69">
      <w:pPr>
        <w:bidi/>
        <w:jc w:val="both"/>
        <w:rPr>
          <w:rFonts w:cs="David" w:hint="cs"/>
          <w:u w:val="single"/>
          <w:rtl/>
        </w:rPr>
      </w:pPr>
      <w:r w:rsidRPr="00EF5B69">
        <w:rPr>
          <w:rFonts w:cs="David" w:hint="cs"/>
          <w:u w:val="single"/>
          <w:rtl/>
        </w:rPr>
        <w:t>היו"ר דוד טל:</w:t>
      </w:r>
    </w:p>
    <w:p w14:paraId="2A304DE7" w14:textId="77777777" w:rsidR="00EF5B69" w:rsidRPr="00EF5B69" w:rsidRDefault="00EF5B69" w:rsidP="00EF5B69">
      <w:pPr>
        <w:bidi/>
        <w:jc w:val="both"/>
        <w:rPr>
          <w:rFonts w:cs="David" w:hint="cs"/>
          <w:rtl/>
        </w:rPr>
      </w:pPr>
    </w:p>
    <w:p w14:paraId="1A295317" w14:textId="77777777" w:rsidR="00EF5B69" w:rsidRPr="00EF5B69" w:rsidRDefault="00EF5B69" w:rsidP="00EF5B69">
      <w:pPr>
        <w:bidi/>
        <w:jc w:val="both"/>
        <w:rPr>
          <w:rFonts w:cs="David" w:hint="cs"/>
          <w:rtl/>
        </w:rPr>
      </w:pPr>
      <w:r w:rsidRPr="00EF5B69">
        <w:rPr>
          <w:rFonts w:cs="David" w:hint="cs"/>
          <w:rtl/>
        </w:rPr>
        <w:tab/>
        <w:t xml:space="preserve">אבל יש הרבה מלכ"רים שיודעים למשוך מלמעלה משכורות ותקציבים. אני מציע שנסיים פה. הכל עד סעיף 30(ג)(4) מאושר. תודה רבה, הישיבה נעולה. </w:t>
      </w:r>
    </w:p>
    <w:p w14:paraId="3E65475D" w14:textId="77777777" w:rsidR="00EF5B69" w:rsidRPr="00EF5B69" w:rsidRDefault="00EF5B69" w:rsidP="00EF5B69">
      <w:pPr>
        <w:bidi/>
        <w:jc w:val="both"/>
        <w:rPr>
          <w:rFonts w:cs="David" w:hint="cs"/>
          <w:rtl/>
        </w:rPr>
      </w:pPr>
    </w:p>
    <w:p w14:paraId="4E6F827E" w14:textId="77777777" w:rsidR="00EF5B69" w:rsidRPr="00EF5B69" w:rsidRDefault="00EF5B69" w:rsidP="00EF5B69">
      <w:pPr>
        <w:pStyle w:val="Heading8"/>
        <w:rPr>
          <w:rFonts w:hint="cs"/>
          <w:sz w:val="24"/>
          <w:rtl/>
        </w:rPr>
      </w:pPr>
      <w:r w:rsidRPr="00EF5B69">
        <w:rPr>
          <w:rFonts w:hint="cs"/>
          <w:sz w:val="24"/>
          <w:rtl/>
        </w:rPr>
        <w:t>הישיבה ננעלה בשעה 15:30</w:t>
      </w:r>
    </w:p>
    <w:p w14:paraId="26EDEF18" w14:textId="77777777" w:rsidR="00EF5B69" w:rsidRPr="00EF5B69" w:rsidRDefault="00EF5B69" w:rsidP="00EF5B69">
      <w:pPr>
        <w:bidi/>
        <w:jc w:val="both"/>
        <w:rPr>
          <w:rFonts w:cs="David"/>
          <w:rtl/>
        </w:rPr>
      </w:pPr>
    </w:p>
    <w:p w14:paraId="10FA44F6" w14:textId="77777777" w:rsidR="00552A80" w:rsidRPr="00EF5B69" w:rsidRDefault="00552A80" w:rsidP="00EF5B69">
      <w:pPr>
        <w:bidi/>
        <w:jc w:val="both"/>
        <w:rPr>
          <w:rFonts w:cs="David"/>
        </w:rPr>
      </w:pPr>
    </w:p>
    <w:sectPr w:rsidR="00552A80" w:rsidRPr="00EF5B69" w:rsidSect="00EF5B69">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9B108" w14:textId="77777777" w:rsidR="00EF5B69" w:rsidRDefault="00EF5B69">
      <w:r>
        <w:separator/>
      </w:r>
    </w:p>
  </w:endnote>
  <w:endnote w:type="continuationSeparator" w:id="0">
    <w:p w14:paraId="5692731F" w14:textId="77777777" w:rsidR="00EF5B69" w:rsidRDefault="00EF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451A7" w14:textId="77777777" w:rsidR="00EF5B69" w:rsidRDefault="00EF5B69">
      <w:r>
        <w:separator/>
      </w:r>
    </w:p>
  </w:footnote>
  <w:footnote w:type="continuationSeparator" w:id="0">
    <w:p w14:paraId="1FE2CDD9" w14:textId="77777777" w:rsidR="00EF5B69" w:rsidRDefault="00EF5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6FB8" w14:textId="77777777" w:rsidR="00EF5B69" w:rsidRDefault="00EF5B6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8F3DE40" w14:textId="77777777" w:rsidR="00EF5B69" w:rsidRDefault="00EF5B69">
    <w:pPr>
      <w:pStyle w:val="Header"/>
      <w:ind w:right="360"/>
      <w:jc w:val="both"/>
      <w:rPr>
        <w:rtl/>
      </w:rPr>
    </w:pPr>
  </w:p>
  <w:p w14:paraId="6EA2398E" w14:textId="77777777" w:rsidR="00EF5B69" w:rsidRDefault="00EF5B69"/>
  <w:p w14:paraId="6086E389" w14:textId="77777777" w:rsidR="00EF5B69" w:rsidRDefault="00EF5B69"/>
  <w:p w14:paraId="31D3EECA" w14:textId="77777777" w:rsidR="00EF5B69" w:rsidRDefault="00EF5B69"/>
  <w:p w14:paraId="2A7C8411" w14:textId="77777777" w:rsidR="00EF5B69" w:rsidRDefault="00EF5B69"/>
  <w:p w14:paraId="05E33B00" w14:textId="77777777" w:rsidR="00EF5B69" w:rsidRDefault="00EF5B69"/>
  <w:p w14:paraId="795B12AA" w14:textId="77777777" w:rsidR="00EF5B69" w:rsidRDefault="00EF5B69"/>
  <w:p w14:paraId="35E7EF48" w14:textId="77777777" w:rsidR="00EF5B69" w:rsidRDefault="00EF5B69"/>
  <w:p w14:paraId="1DD369CF" w14:textId="77777777" w:rsidR="00EF5B69" w:rsidRDefault="00EF5B69"/>
  <w:p w14:paraId="528EFD12" w14:textId="77777777" w:rsidR="00EF5B69" w:rsidRDefault="00EF5B6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A2E4" w14:textId="77777777" w:rsidR="00EF5B69" w:rsidRDefault="00EF5B6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30</w:t>
    </w:r>
    <w:r>
      <w:rPr>
        <w:rStyle w:val="PageNumber"/>
        <w:rtl/>
      </w:rPr>
      <w:fldChar w:fldCharType="end"/>
    </w:r>
  </w:p>
  <w:p w14:paraId="47A4FCF0" w14:textId="77777777" w:rsidR="00EF5B69" w:rsidRDefault="00EF5B69">
    <w:pPr>
      <w:pStyle w:val="Header"/>
      <w:ind w:right="360"/>
      <w:jc w:val="both"/>
      <w:rPr>
        <w:rStyle w:val="PageNumber"/>
        <w:rFonts w:hint="cs"/>
        <w:rtl/>
      </w:rPr>
    </w:pPr>
    <w:r>
      <w:rPr>
        <w:rtl/>
      </w:rPr>
      <w:t>ועדת</w:t>
    </w:r>
    <w:r>
      <w:rPr>
        <w:rStyle w:val="PageNumber"/>
        <w:rFonts w:hint="cs"/>
        <w:rtl/>
      </w:rPr>
      <w:t xml:space="preserve"> הכנסת</w:t>
    </w:r>
  </w:p>
  <w:p w14:paraId="1F88638C" w14:textId="77777777" w:rsidR="00EF5B69" w:rsidRDefault="00EF5B69">
    <w:pPr>
      <w:pStyle w:val="Header"/>
      <w:ind w:right="360"/>
      <w:jc w:val="both"/>
      <w:rPr>
        <w:rStyle w:val="PageNumber"/>
        <w:rFonts w:hint="cs"/>
        <w:rtl/>
      </w:rPr>
    </w:pPr>
    <w:r>
      <w:rPr>
        <w:rStyle w:val="PageNumber"/>
        <w:rFonts w:hint="cs"/>
        <w:rtl/>
      </w:rPr>
      <w:t>13.11.2007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54585"/>
    <w:multiLevelType w:val="hybridMultilevel"/>
    <w:tmpl w:val="8EFE2164"/>
    <w:lvl w:ilvl="0" w:tplc="A5D6ADF6">
      <w:start w:val="1"/>
      <w:numFmt w:val="hebrew1"/>
      <w:lvlText w:val="(%1)"/>
      <w:lvlJc w:val="left"/>
      <w:pPr>
        <w:tabs>
          <w:tab w:val="num" w:pos="720"/>
        </w:tabs>
        <w:ind w:left="720" w:right="720" w:hanging="360"/>
      </w:pPr>
      <w:rPr>
        <w:rFonts w:hint="default"/>
      </w:rPr>
    </w:lvl>
    <w:lvl w:ilvl="1" w:tplc="829627EE">
      <w:start w:val="1"/>
      <w:numFmt w:val="decimal"/>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30CC49B0"/>
    <w:multiLevelType w:val="hybridMultilevel"/>
    <w:tmpl w:val="6C465784"/>
    <w:lvl w:ilvl="0" w:tplc="A3F6A264">
      <w:start w:val="1"/>
      <w:numFmt w:val="hebrew1"/>
      <w:lvlText w:val="(%1)"/>
      <w:lvlJc w:val="left"/>
      <w:pPr>
        <w:tabs>
          <w:tab w:val="num" w:pos="1482"/>
        </w:tabs>
        <w:ind w:left="1482" w:right="1482" w:hanging="915"/>
      </w:pPr>
      <w:rPr>
        <w:rFonts w:hint="default"/>
      </w:rPr>
    </w:lvl>
    <w:lvl w:ilvl="1" w:tplc="04090019" w:tentative="1">
      <w:start w:val="1"/>
      <w:numFmt w:val="lowerLetter"/>
      <w:lvlText w:val="%2."/>
      <w:lvlJc w:val="left"/>
      <w:pPr>
        <w:tabs>
          <w:tab w:val="num" w:pos="1647"/>
        </w:tabs>
        <w:ind w:left="1647" w:right="1647" w:hanging="360"/>
      </w:pPr>
    </w:lvl>
    <w:lvl w:ilvl="2" w:tplc="0409001B" w:tentative="1">
      <w:start w:val="1"/>
      <w:numFmt w:val="lowerRoman"/>
      <w:lvlText w:val="%3."/>
      <w:lvlJc w:val="right"/>
      <w:pPr>
        <w:tabs>
          <w:tab w:val="num" w:pos="2367"/>
        </w:tabs>
        <w:ind w:left="2367" w:right="2367" w:hanging="180"/>
      </w:pPr>
    </w:lvl>
    <w:lvl w:ilvl="3" w:tplc="0409000F" w:tentative="1">
      <w:start w:val="1"/>
      <w:numFmt w:val="decimal"/>
      <w:lvlText w:val="%4."/>
      <w:lvlJc w:val="left"/>
      <w:pPr>
        <w:tabs>
          <w:tab w:val="num" w:pos="3087"/>
        </w:tabs>
        <w:ind w:left="3087" w:right="3087" w:hanging="360"/>
      </w:pPr>
    </w:lvl>
    <w:lvl w:ilvl="4" w:tplc="04090019" w:tentative="1">
      <w:start w:val="1"/>
      <w:numFmt w:val="lowerLetter"/>
      <w:lvlText w:val="%5."/>
      <w:lvlJc w:val="left"/>
      <w:pPr>
        <w:tabs>
          <w:tab w:val="num" w:pos="3807"/>
        </w:tabs>
        <w:ind w:left="3807" w:right="3807" w:hanging="360"/>
      </w:pPr>
    </w:lvl>
    <w:lvl w:ilvl="5" w:tplc="0409001B" w:tentative="1">
      <w:start w:val="1"/>
      <w:numFmt w:val="lowerRoman"/>
      <w:lvlText w:val="%6."/>
      <w:lvlJc w:val="right"/>
      <w:pPr>
        <w:tabs>
          <w:tab w:val="num" w:pos="4527"/>
        </w:tabs>
        <w:ind w:left="4527" w:right="4527" w:hanging="180"/>
      </w:pPr>
    </w:lvl>
    <w:lvl w:ilvl="6" w:tplc="0409000F" w:tentative="1">
      <w:start w:val="1"/>
      <w:numFmt w:val="decimal"/>
      <w:lvlText w:val="%7."/>
      <w:lvlJc w:val="left"/>
      <w:pPr>
        <w:tabs>
          <w:tab w:val="num" w:pos="5247"/>
        </w:tabs>
        <w:ind w:left="5247" w:right="5247" w:hanging="360"/>
      </w:pPr>
    </w:lvl>
    <w:lvl w:ilvl="7" w:tplc="04090019" w:tentative="1">
      <w:start w:val="1"/>
      <w:numFmt w:val="lowerLetter"/>
      <w:lvlText w:val="%8."/>
      <w:lvlJc w:val="left"/>
      <w:pPr>
        <w:tabs>
          <w:tab w:val="num" w:pos="5967"/>
        </w:tabs>
        <w:ind w:left="5967" w:right="5967" w:hanging="360"/>
      </w:pPr>
    </w:lvl>
    <w:lvl w:ilvl="8" w:tplc="0409001B" w:tentative="1">
      <w:start w:val="1"/>
      <w:numFmt w:val="lowerRoman"/>
      <w:lvlText w:val="%9."/>
      <w:lvlJc w:val="right"/>
      <w:pPr>
        <w:tabs>
          <w:tab w:val="num" w:pos="6687"/>
        </w:tabs>
        <w:ind w:left="6687" w:right="6687" w:hanging="180"/>
      </w:pPr>
    </w:lvl>
  </w:abstractNum>
  <w:num w:numId="1" w16cid:durableId="406149208">
    <w:abstractNumId w:val="0"/>
  </w:num>
  <w:num w:numId="2" w16cid:durableId="1728260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1915פרוטוקול_ישיבת_ועדה.doc"/>
    <w:docVar w:name="StartMode" w:val="3"/>
  </w:docVars>
  <w:rsids>
    <w:rsidRoot w:val="008A2906"/>
    <w:rsid w:val="00552A80"/>
    <w:rsid w:val="008A2906"/>
    <w:rsid w:val="0095093D"/>
    <w:rsid w:val="00965806"/>
    <w:rsid w:val="00D66EF8"/>
    <w:rsid w:val="00EF5B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91F4384"/>
  <w15:chartTrackingRefBased/>
  <w15:docId w15:val="{35D36809-513C-442A-B13B-497864EA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EF5B69"/>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EF5B69"/>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EF5B69"/>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EF5B69"/>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EF5B69"/>
    <w:pPr>
      <w:keepNext/>
      <w:overflowPunct w:val="0"/>
      <w:autoSpaceDE w:val="0"/>
      <w:autoSpaceDN w:val="0"/>
      <w:bidi/>
      <w:adjustRightInd w:val="0"/>
      <w:jc w:val="both"/>
      <w:textAlignment w:val="baseline"/>
      <w:outlineLvl w:val="7"/>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F5B69"/>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EF5B6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EF5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6433</Words>
  <Characters>36673</Characters>
  <Application>Microsoft Office Word</Application>
  <DocSecurity>0</DocSecurity>
  <Lines>305</Lines>
  <Paragraphs>86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