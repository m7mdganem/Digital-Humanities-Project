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61EA" w14:textId="77777777" w:rsidR="008E1A49" w:rsidRPr="008E1A49" w:rsidRDefault="008E1A49" w:rsidP="008E1A49">
      <w:pPr>
        <w:bidi/>
        <w:jc w:val="both"/>
        <w:rPr>
          <w:rFonts w:cs="David" w:hint="cs"/>
          <w:b/>
          <w:bCs/>
          <w:rtl/>
        </w:rPr>
      </w:pPr>
    </w:p>
    <w:p w14:paraId="0D0C1C63" w14:textId="77777777" w:rsidR="008E1A49" w:rsidRPr="008E1A49" w:rsidRDefault="008E1A49" w:rsidP="008E1A49">
      <w:pPr>
        <w:bidi/>
        <w:jc w:val="both"/>
        <w:rPr>
          <w:rFonts w:cs="David" w:hint="cs"/>
          <w:b/>
          <w:bCs/>
          <w:rtl/>
        </w:rPr>
      </w:pPr>
      <w:r w:rsidRPr="008E1A49">
        <w:rPr>
          <w:rFonts w:cs="David" w:hint="cs"/>
          <w:b/>
          <w:bCs/>
          <w:rtl/>
        </w:rPr>
        <w:t>הכנסת השבע-עשרה                                                                                      נוסח לא מתוקן</w:t>
      </w:r>
    </w:p>
    <w:p w14:paraId="24A9B54B" w14:textId="77777777" w:rsidR="008E1A49" w:rsidRPr="008E1A49" w:rsidRDefault="008E1A49" w:rsidP="008E1A49">
      <w:pPr>
        <w:bidi/>
        <w:jc w:val="both"/>
        <w:rPr>
          <w:rFonts w:cs="David" w:hint="cs"/>
          <w:b/>
          <w:bCs/>
          <w:rtl/>
        </w:rPr>
      </w:pPr>
      <w:r w:rsidRPr="008E1A49">
        <w:rPr>
          <w:rFonts w:cs="David" w:hint="cs"/>
          <w:b/>
          <w:bCs/>
          <w:rtl/>
        </w:rPr>
        <w:t>מושב שלישי</w:t>
      </w:r>
    </w:p>
    <w:p w14:paraId="1D9CC1FC" w14:textId="77777777" w:rsidR="008E1A49" w:rsidRPr="008E1A49" w:rsidRDefault="008E1A49" w:rsidP="008E1A49">
      <w:pPr>
        <w:bidi/>
        <w:jc w:val="both"/>
        <w:rPr>
          <w:rFonts w:cs="David" w:hint="cs"/>
          <w:b/>
          <w:bCs/>
          <w:rtl/>
        </w:rPr>
      </w:pPr>
    </w:p>
    <w:p w14:paraId="21CA9BD1" w14:textId="77777777" w:rsidR="008E1A49" w:rsidRPr="008E1A49" w:rsidRDefault="008E1A49" w:rsidP="008E1A49">
      <w:pPr>
        <w:bidi/>
        <w:jc w:val="both"/>
        <w:rPr>
          <w:rFonts w:cs="David" w:hint="cs"/>
          <w:rtl/>
        </w:rPr>
      </w:pPr>
    </w:p>
    <w:p w14:paraId="74C86E66" w14:textId="77777777" w:rsidR="008E1A49" w:rsidRPr="008E1A49" w:rsidRDefault="008E1A49" w:rsidP="008E1A49">
      <w:pPr>
        <w:bidi/>
        <w:jc w:val="both"/>
        <w:rPr>
          <w:rFonts w:cs="David" w:hint="cs"/>
          <w:rtl/>
        </w:rPr>
      </w:pPr>
    </w:p>
    <w:p w14:paraId="48403837" w14:textId="77777777" w:rsidR="008E1A49" w:rsidRPr="008E1A49" w:rsidRDefault="008E1A49" w:rsidP="008E1A49">
      <w:pPr>
        <w:bidi/>
        <w:jc w:val="center"/>
        <w:rPr>
          <w:rFonts w:cs="David"/>
          <w:b/>
          <w:bCs/>
          <w:rtl/>
        </w:rPr>
      </w:pPr>
      <w:r w:rsidRPr="008E1A49">
        <w:rPr>
          <w:rFonts w:cs="David" w:hint="cs"/>
          <w:b/>
          <w:bCs/>
          <w:rtl/>
        </w:rPr>
        <w:t xml:space="preserve">פרוטוקול מס' </w:t>
      </w:r>
      <w:r w:rsidRPr="008E1A49">
        <w:rPr>
          <w:rFonts w:cs="David"/>
          <w:b/>
          <w:bCs/>
        </w:rPr>
        <w:t xml:space="preserve"> 260</w:t>
      </w:r>
    </w:p>
    <w:p w14:paraId="62B964E1" w14:textId="77777777" w:rsidR="008E1A49" w:rsidRPr="008E1A49" w:rsidRDefault="008E1A49" w:rsidP="008E1A49">
      <w:pPr>
        <w:bidi/>
        <w:jc w:val="center"/>
        <w:rPr>
          <w:rFonts w:cs="David" w:hint="cs"/>
          <w:b/>
          <w:bCs/>
          <w:rtl/>
        </w:rPr>
      </w:pPr>
      <w:r w:rsidRPr="008E1A49">
        <w:rPr>
          <w:rFonts w:cs="David" w:hint="cs"/>
          <w:b/>
          <w:bCs/>
          <w:rtl/>
        </w:rPr>
        <w:t>מישיבת ועדת הכנסת</w:t>
      </w:r>
    </w:p>
    <w:p w14:paraId="7D5FEFD7" w14:textId="77777777" w:rsidR="008E1A49" w:rsidRPr="008E1A49" w:rsidRDefault="008E1A49" w:rsidP="008E1A49">
      <w:pPr>
        <w:bidi/>
        <w:jc w:val="center"/>
        <w:rPr>
          <w:rFonts w:cs="David" w:hint="cs"/>
          <w:u w:val="single"/>
          <w:rtl/>
        </w:rPr>
      </w:pPr>
      <w:r w:rsidRPr="008E1A49">
        <w:rPr>
          <w:rFonts w:cs="David" w:hint="cs"/>
          <w:b/>
          <w:bCs/>
          <w:u w:val="single"/>
          <w:rtl/>
        </w:rPr>
        <w:t xml:space="preserve">יום שלישי, כ"ו בתמוז, </w:t>
      </w:r>
      <w:proofErr w:type="spellStart"/>
      <w:r w:rsidRPr="008E1A49">
        <w:rPr>
          <w:rFonts w:cs="David" w:hint="cs"/>
          <w:b/>
          <w:bCs/>
          <w:u w:val="single"/>
          <w:rtl/>
        </w:rPr>
        <w:t>התשס"ח</w:t>
      </w:r>
      <w:proofErr w:type="spellEnd"/>
      <w:r w:rsidRPr="008E1A49">
        <w:rPr>
          <w:rFonts w:cs="David" w:hint="cs"/>
          <w:b/>
          <w:bCs/>
          <w:u w:val="single"/>
          <w:rtl/>
        </w:rPr>
        <w:t>, (29.07.2008), בשעה 09:30</w:t>
      </w:r>
    </w:p>
    <w:p w14:paraId="6480FEB8" w14:textId="77777777" w:rsidR="008E1A49" w:rsidRPr="008E1A49" w:rsidRDefault="008E1A49" w:rsidP="008E1A49">
      <w:pPr>
        <w:bidi/>
        <w:jc w:val="both"/>
        <w:rPr>
          <w:rFonts w:cs="David" w:hint="cs"/>
          <w:b/>
          <w:bCs/>
          <w:u w:val="single"/>
          <w:rtl/>
        </w:rPr>
      </w:pPr>
    </w:p>
    <w:p w14:paraId="43B8BD2C" w14:textId="77777777" w:rsidR="008E1A49" w:rsidRPr="008E1A49" w:rsidRDefault="008E1A49" w:rsidP="008E1A49">
      <w:pPr>
        <w:bidi/>
        <w:jc w:val="both"/>
        <w:rPr>
          <w:rFonts w:cs="David" w:hint="cs"/>
          <w:b/>
          <w:bCs/>
          <w:u w:val="single"/>
          <w:rtl/>
        </w:rPr>
      </w:pPr>
    </w:p>
    <w:p w14:paraId="213E2325" w14:textId="77777777" w:rsidR="008E1A49" w:rsidRPr="008E1A49" w:rsidRDefault="008E1A49" w:rsidP="008E1A49">
      <w:pPr>
        <w:bidi/>
        <w:jc w:val="both"/>
        <w:rPr>
          <w:rFonts w:cs="David" w:hint="cs"/>
          <w:rtl/>
        </w:rPr>
      </w:pPr>
      <w:r w:rsidRPr="008E1A49">
        <w:rPr>
          <w:rFonts w:cs="David" w:hint="cs"/>
          <w:b/>
          <w:bCs/>
          <w:u w:val="single"/>
          <w:rtl/>
        </w:rPr>
        <w:t>סדר-היום:</w:t>
      </w:r>
      <w:r w:rsidRPr="008E1A49">
        <w:rPr>
          <w:rFonts w:cs="David" w:hint="cs"/>
          <w:rtl/>
        </w:rPr>
        <w:t xml:space="preserve"> </w:t>
      </w:r>
      <w:r w:rsidRPr="008E1A49">
        <w:rPr>
          <w:rFonts w:cs="David" w:hint="cs"/>
          <w:rtl/>
        </w:rPr>
        <w:tab/>
      </w:r>
    </w:p>
    <w:p w14:paraId="67D6F3F8" w14:textId="77777777" w:rsidR="008E1A49" w:rsidRPr="008E1A49" w:rsidRDefault="008E1A49" w:rsidP="008E1A49">
      <w:pPr>
        <w:bidi/>
        <w:jc w:val="both"/>
        <w:rPr>
          <w:rFonts w:cs="David" w:hint="cs"/>
          <w:rtl/>
        </w:rPr>
      </w:pPr>
    </w:p>
    <w:p w14:paraId="3C5A4D68" w14:textId="77777777" w:rsidR="008E1A49" w:rsidRPr="008E1A49" w:rsidRDefault="008E1A49" w:rsidP="008E1A49">
      <w:pPr>
        <w:numPr>
          <w:ilvl w:val="0"/>
          <w:numId w:val="1"/>
        </w:numPr>
        <w:bidi/>
        <w:jc w:val="both"/>
        <w:rPr>
          <w:rFonts w:cs="David" w:hint="cs"/>
          <w:b/>
          <w:bCs/>
          <w:rtl/>
        </w:rPr>
      </w:pPr>
      <w:r w:rsidRPr="008E1A49">
        <w:rPr>
          <w:rFonts w:cs="David" w:hint="cs"/>
          <w:b/>
          <w:bCs/>
          <w:rtl/>
        </w:rPr>
        <w:t>עבודת הוועדות בפגרה.</w:t>
      </w:r>
    </w:p>
    <w:p w14:paraId="6F58603A" w14:textId="77777777" w:rsidR="008E1A49" w:rsidRPr="008E1A49" w:rsidRDefault="008E1A49" w:rsidP="008E1A49">
      <w:pPr>
        <w:numPr>
          <w:ilvl w:val="0"/>
          <w:numId w:val="1"/>
        </w:numPr>
        <w:bidi/>
        <w:jc w:val="both"/>
        <w:rPr>
          <w:rFonts w:cs="David" w:hint="cs"/>
          <w:b/>
          <w:bCs/>
        </w:rPr>
      </w:pPr>
      <w:r w:rsidRPr="008E1A49">
        <w:rPr>
          <w:rFonts w:cs="David" w:hint="cs"/>
          <w:b/>
          <w:bCs/>
          <w:rtl/>
        </w:rPr>
        <w:t>חילופי אישים בראשות ועדות:</w:t>
      </w:r>
    </w:p>
    <w:p w14:paraId="2C707BEB" w14:textId="77777777" w:rsidR="008E1A49" w:rsidRPr="008E1A49" w:rsidRDefault="008E1A49" w:rsidP="008E1A49">
      <w:pPr>
        <w:numPr>
          <w:ilvl w:val="1"/>
          <w:numId w:val="1"/>
        </w:numPr>
        <w:bidi/>
        <w:jc w:val="both"/>
        <w:rPr>
          <w:rFonts w:cs="David" w:hint="cs"/>
          <w:b/>
          <w:bCs/>
          <w:rtl/>
        </w:rPr>
      </w:pPr>
      <w:r w:rsidRPr="008E1A49">
        <w:rPr>
          <w:rFonts w:cs="David" w:hint="cs"/>
          <w:b/>
          <w:bCs/>
          <w:rtl/>
        </w:rPr>
        <w:t>הוועדה לענייני ביקורת המדינה</w:t>
      </w:r>
    </w:p>
    <w:p w14:paraId="724EC11B" w14:textId="77777777" w:rsidR="008E1A49" w:rsidRPr="008E1A49" w:rsidRDefault="008E1A49" w:rsidP="008E1A49">
      <w:pPr>
        <w:numPr>
          <w:ilvl w:val="1"/>
          <w:numId w:val="1"/>
        </w:numPr>
        <w:bidi/>
        <w:jc w:val="both"/>
        <w:rPr>
          <w:rFonts w:cs="David" w:hint="cs"/>
          <w:b/>
          <w:bCs/>
        </w:rPr>
      </w:pPr>
      <w:r w:rsidRPr="008E1A49">
        <w:rPr>
          <w:rFonts w:cs="David" w:hint="cs"/>
          <w:b/>
          <w:bCs/>
          <w:rtl/>
        </w:rPr>
        <w:t>ועדת הכלכלה</w:t>
      </w:r>
    </w:p>
    <w:p w14:paraId="525327BD" w14:textId="77777777" w:rsidR="008E1A49" w:rsidRPr="008E1A49" w:rsidRDefault="008E1A49" w:rsidP="008E1A49">
      <w:pPr>
        <w:numPr>
          <w:ilvl w:val="1"/>
          <w:numId w:val="1"/>
        </w:numPr>
        <w:bidi/>
        <w:jc w:val="both"/>
        <w:rPr>
          <w:rFonts w:cs="David" w:hint="cs"/>
          <w:b/>
          <w:bCs/>
        </w:rPr>
      </w:pPr>
      <w:r w:rsidRPr="008E1A49">
        <w:rPr>
          <w:rFonts w:cs="David" w:hint="cs"/>
          <w:b/>
          <w:bCs/>
          <w:rtl/>
        </w:rPr>
        <w:t>ועדת המדע והטכנולוגיה</w:t>
      </w:r>
    </w:p>
    <w:p w14:paraId="5B284C1C" w14:textId="77777777" w:rsidR="008E1A49" w:rsidRPr="008E1A49" w:rsidRDefault="008E1A49" w:rsidP="008E1A49">
      <w:pPr>
        <w:numPr>
          <w:ilvl w:val="1"/>
          <w:numId w:val="1"/>
        </w:numPr>
        <w:bidi/>
        <w:jc w:val="both"/>
        <w:rPr>
          <w:rFonts w:cs="David" w:hint="cs"/>
          <w:b/>
          <w:bCs/>
        </w:rPr>
      </w:pPr>
      <w:r w:rsidRPr="008E1A49">
        <w:rPr>
          <w:rFonts w:cs="David" w:hint="cs"/>
          <w:b/>
          <w:bCs/>
          <w:rtl/>
        </w:rPr>
        <w:t>הוועדה המיוחדת לפניות הציבור.</w:t>
      </w:r>
    </w:p>
    <w:p w14:paraId="33FCAED5" w14:textId="77777777" w:rsidR="008E1A49" w:rsidRPr="008E1A49" w:rsidRDefault="008E1A49" w:rsidP="008E1A49">
      <w:pPr>
        <w:bidi/>
        <w:ind w:left="720"/>
        <w:jc w:val="both"/>
        <w:rPr>
          <w:rFonts w:cs="David" w:hint="cs"/>
          <w:b/>
          <w:bCs/>
          <w:rtl/>
        </w:rPr>
      </w:pPr>
    </w:p>
    <w:p w14:paraId="7FCBE0FD" w14:textId="77777777" w:rsidR="008E1A49" w:rsidRPr="008E1A49" w:rsidRDefault="008E1A49" w:rsidP="008E1A49">
      <w:pPr>
        <w:numPr>
          <w:ilvl w:val="0"/>
          <w:numId w:val="1"/>
        </w:numPr>
        <w:bidi/>
        <w:jc w:val="both"/>
        <w:rPr>
          <w:rFonts w:cs="David" w:hint="cs"/>
          <w:b/>
          <w:bCs/>
          <w:rtl/>
        </w:rPr>
      </w:pPr>
      <w:r w:rsidRPr="008E1A49">
        <w:rPr>
          <w:rFonts w:cs="David" w:hint="cs"/>
          <w:b/>
          <w:bCs/>
          <w:rtl/>
        </w:rPr>
        <w:t>קביעת ועדות לדיון בהצעות החוק הבאות:</w:t>
      </w:r>
    </w:p>
    <w:p w14:paraId="4B835247"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חובת המכרזים (תיקון </w:t>
      </w:r>
      <w:r w:rsidRPr="008E1A49">
        <w:rPr>
          <w:rFonts w:cs="David"/>
          <w:b/>
          <w:bCs/>
          <w:rtl/>
        </w:rPr>
        <w:t>–</w:t>
      </w:r>
      <w:r w:rsidRPr="008E1A49">
        <w:rPr>
          <w:rFonts w:cs="David" w:hint="cs"/>
          <w:b/>
          <w:bCs/>
          <w:rtl/>
        </w:rPr>
        <w:t xml:space="preserve"> העדפת טובין ותאגידים בעלי תו תקן ירוק), </w:t>
      </w:r>
      <w:proofErr w:type="spellStart"/>
      <w:r w:rsidRPr="008E1A49">
        <w:rPr>
          <w:rFonts w:cs="David" w:hint="cs"/>
          <w:b/>
          <w:bCs/>
          <w:rtl/>
        </w:rPr>
        <w:t>התשס"ח</w:t>
      </w:r>
      <w:proofErr w:type="spellEnd"/>
      <w:r w:rsidRPr="008E1A49">
        <w:rPr>
          <w:rFonts w:cs="David" w:hint="cs"/>
          <w:b/>
          <w:bCs/>
          <w:rtl/>
        </w:rPr>
        <w:t xml:space="preserve">-2008 </w:t>
      </w:r>
      <w:r w:rsidRPr="008E1A49">
        <w:rPr>
          <w:rFonts w:cs="David"/>
          <w:b/>
          <w:bCs/>
          <w:rtl/>
        </w:rPr>
        <w:t>–</w:t>
      </w:r>
      <w:r w:rsidRPr="008E1A49">
        <w:rPr>
          <w:rFonts w:cs="David" w:hint="cs"/>
          <w:b/>
          <w:bCs/>
          <w:rtl/>
        </w:rPr>
        <w:t xml:space="preserve"> של חברי הכנסת גדעון סער ואופיר פינס פז (פ/3671/17).</w:t>
      </w:r>
    </w:p>
    <w:p w14:paraId="07F85E1D"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הכשרות המשפטית והאפוטרופסות (תיקון </w:t>
      </w:r>
      <w:r w:rsidRPr="008E1A49">
        <w:rPr>
          <w:rFonts w:cs="David"/>
          <w:b/>
          <w:bCs/>
          <w:rtl/>
        </w:rPr>
        <w:t>–</w:t>
      </w:r>
      <w:r w:rsidRPr="008E1A49">
        <w:rPr>
          <w:rFonts w:cs="David" w:hint="cs"/>
          <w:b/>
          <w:bCs/>
          <w:rtl/>
        </w:rPr>
        <w:t xml:space="preserve"> זכות קטין לקשר עם סבו וסבתו), </w:t>
      </w:r>
      <w:proofErr w:type="spellStart"/>
      <w:r w:rsidRPr="008E1A49">
        <w:rPr>
          <w:rFonts w:cs="David" w:hint="cs"/>
          <w:b/>
          <w:bCs/>
          <w:rtl/>
        </w:rPr>
        <w:t>התשס"ז</w:t>
      </w:r>
      <w:proofErr w:type="spellEnd"/>
      <w:r w:rsidRPr="008E1A49">
        <w:rPr>
          <w:rFonts w:cs="David" w:hint="cs"/>
          <w:b/>
          <w:bCs/>
          <w:rtl/>
        </w:rPr>
        <w:t xml:space="preserve">-2008 </w:t>
      </w:r>
      <w:r w:rsidRPr="008E1A49">
        <w:rPr>
          <w:rFonts w:cs="David"/>
          <w:b/>
          <w:bCs/>
          <w:rtl/>
        </w:rPr>
        <w:t>–</w:t>
      </w:r>
      <w:r w:rsidRPr="008E1A49">
        <w:rPr>
          <w:rFonts w:cs="David" w:hint="cs"/>
          <w:b/>
          <w:bCs/>
          <w:rtl/>
        </w:rPr>
        <w:t xml:space="preserve"> של חברת הכנסת שרה מרום שלו וקבוצת חברי כנסת (פ/2294/17). </w:t>
      </w:r>
    </w:p>
    <w:p w14:paraId="5E3F3CB9"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הכשרות המשפטית והאפוטרופסות (תיקון </w:t>
      </w:r>
      <w:r w:rsidRPr="008E1A49">
        <w:rPr>
          <w:rFonts w:cs="David"/>
          <w:b/>
          <w:bCs/>
          <w:rtl/>
        </w:rPr>
        <w:t>–</w:t>
      </w:r>
      <w:r w:rsidRPr="008E1A49">
        <w:rPr>
          <w:rFonts w:cs="David" w:hint="cs"/>
          <w:b/>
          <w:bCs/>
          <w:rtl/>
        </w:rPr>
        <w:t xml:space="preserve"> זכות קטין לקשר עם קרוביו), </w:t>
      </w:r>
      <w:proofErr w:type="spellStart"/>
      <w:r w:rsidRPr="008E1A49">
        <w:rPr>
          <w:rFonts w:cs="David" w:hint="cs"/>
          <w:b/>
          <w:bCs/>
          <w:rtl/>
        </w:rPr>
        <w:t>התשס"ז</w:t>
      </w:r>
      <w:proofErr w:type="spellEnd"/>
      <w:r w:rsidRPr="008E1A49">
        <w:rPr>
          <w:rFonts w:cs="David" w:hint="cs"/>
          <w:b/>
          <w:bCs/>
          <w:rtl/>
        </w:rPr>
        <w:t xml:space="preserve">-2008 </w:t>
      </w:r>
      <w:r w:rsidRPr="008E1A49">
        <w:rPr>
          <w:rFonts w:cs="David"/>
          <w:b/>
          <w:bCs/>
          <w:rtl/>
        </w:rPr>
        <w:t>–</w:t>
      </w:r>
      <w:r w:rsidRPr="008E1A49">
        <w:rPr>
          <w:rFonts w:cs="David" w:hint="cs"/>
          <w:b/>
          <w:bCs/>
          <w:rtl/>
        </w:rPr>
        <w:t xml:space="preserve"> של חברת הכנסת אורית נוקד שלו וקבוצת חברי כנסת (פ/3445/17). </w:t>
      </w:r>
    </w:p>
    <w:p w14:paraId="3B097C45"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הכשרות המשפטית והאפוטרופסות (תיקון </w:t>
      </w:r>
      <w:r w:rsidRPr="008E1A49">
        <w:rPr>
          <w:rFonts w:cs="David"/>
          <w:b/>
          <w:bCs/>
          <w:rtl/>
        </w:rPr>
        <w:t>–</w:t>
      </w:r>
      <w:r w:rsidRPr="008E1A49">
        <w:rPr>
          <w:rFonts w:cs="David" w:hint="cs"/>
          <w:b/>
          <w:bCs/>
          <w:rtl/>
        </w:rPr>
        <w:t xml:space="preserve"> זכות קטין לקשר עם קרוביו), </w:t>
      </w:r>
      <w:proofErr w:type="spellStart"/>
      <w:r w:rsidRPr="008E1A49">
        <w:rPr>
          <w:rFonts w:cs="David" w:hint="cs"/>
          <w:b/>
          <w:bCs/>
          <w:rtl/>
        </w:rPr>
        <w:t>התשס"ח</w:t>
      </w:r>
      <w:proofErr w:type="spellEnd"/>
      <w:r w:rsidRPr="008E1A49">
        <w:rPr>
          <w:rFonts w:cs="David" w:hint="cs"/>
          <w:b/>
          <w:bCs/>
          <w:rtl/>
        </w:rPr>
        <w:t xml:space="preserve">-2007, של חבר הכנסת יצחק גלנטי וקבוצת חברי כנסת (פ/2591/17). </w:t>
      </w:r>
    </w:p>
    <w:p w14:paraId="75F12E97"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לעידוד השקעות הון (תיקון </w:t>
      </w:r>
      <w:r w:rsidRPr="008E1A49">
        <w:rPr>
          <w:rFonts w:cs="David"/>
          <w:b/>
          <w:bCs/>
          <w:rtl/>
        </w:rPr>
        <w:t>–</w:t>
      </w:r>
      <w:r w:rsidRPr="008E1A49">
        <w:rPr>
          <w:rFonts w:cs="David" w:hint="cs"/>
          <w:b/>
          <w:bCs/>
          <w:rtl/>
        </w:rPr>
        <w:t xml:space="preserve"> חידוש ההקלות במס), </w:t>
      </w:r>
      <w:proofErr w:type="spellStart"/>
      <w:r w:rsidRPr="008E1A49">
        <w:rPr>
          <w:rFonts w:cs="David" w:hint="cs"/>
          <w:b/>
          <w:bCs/>
          <w:rtl/>
        </w:rPr>
        <w:t>התשס"ח</w:t>
      </w:r>
      <w:proofErr w:type="spellEnd"/>
      <w:r w:rsidRPr="008E1A49">
        <w:rPr>
          <w:rFonts w:cs="David" w:hint="cs"/>
          <w:b/>
          <w:bCs/>
          <w:rtl/>
        </w:rPr>
        <w:t xml:space="preserve">-2008, של חבר הכנסת משה כחלון (פ/3656/17). </w:t>
      </w:r>
    </w:p>
    <w:p w14:paraId="40955AA8"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איסור מימון מופעי תרבות וספורט בהשתתפות משתמטים, </w:t>
      </w:r>
      <w:proofErr w:type="spellStart"/>
      <w:r w:rsidRPr="008E1A49">
        <w:rPr>
          <w:rFonts w:cs="David" w:hint="cs"/>
          <w:b/>
          <w:bCs/>
          <w:rtl/>
        </w:rPr>
        <w:t>התשס"ח</w:t>
      </w:r>
      <w:proofErr w:type="spellEnd"/>
      <w:r w:rsidRPr="008E1A49">
        <w:rPr>
          <w:rFonts w:cs="David" w:hint="cs"/>
          <w:b/>
          <w:bCs/>
          <w:rtl/>
        </w:rPr>
        <w:t xml:space="preserve">-2007 </w:t>
      </w:r>
      <w:r w:rsidRPr="008E1A49">
        <w:rPr>
          <w:rFonts w:cs="David"/>
          <w:b/>
          <w:bCs/>
          <w:rtl/>
        </w:rPr>
        <w:t>–</w:t>
      </w:r>
      <w:r w:rsidRPr="008E1A49">
        <w:rPr>
          <w:rFonts w:cs="David" w:hint="cs"/>
          <w:b/>
          <w:bCs/>
          <w:rtl/>
        </w:rPr>
        <w:t xml:space="preserve"> של חבר הכנסת ישראל חסון (פ/2965/17)</w:t>
      </w:r>
    </w:p>
    <w:p w14:paraId="3CC3A5FD"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סל שירותים נוספים בחינוך, </w:t>
      </w:r>
      <w:proofErr w:type="spellStart"/>
      <w:r w:rsidRPr="008E1A49">
        <w:rPr>
          <w:rFonts w:cs="David" w:hint="cs"/>
          <w:b/>
          <w:bCs/>
          <w:rtl/>
        </w:rPr>
        <w:t>התשס"ח</w:t>
      </w:r>
      <w:proofErr w:type="spellEnd"/>
      <w:r w:rsidRPr="008E1A49">
        <w:rPr>
          <w:rFonts w:cs="David" w:hint="cs"/>
          <w:b/>
          <w:bCs/>
          <w:rtl/>
        </w:rPr>
        <w:t xml:space="preserve">-2008 </w:t>
      </w:r>
      <w:r w:rsidRPr="008E1A49">
        <w:rPr>
          <w:rFonts w:cs="David"/>
          <w:b/>
          <w:bCs/>
          <w:rtl/>
        </w:rPr>
        <w:t>–</w:t>
      </w:r>
      <w:r w:rsidRPr="008E1A49">
        <w:rPr>
          <w:rFonts w:cs="David" w:hint="cs"/>
          <w:b/>
          <w:bCs/>
          <w:rtl/>
        </w:rPr>
        <w:t xml:space="preserve"> של חבר הכנסת אורי אריאל וקבוצת חברי הכנסת (פ/3828/17).</w:t>
      </w:r>
    </w:p>
    <w:p w14:paraId="38C3B546"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מתן הטבות והנחות למקבלי פנסיה (תיקוני חקיקה), </w:t>
      </w:r>
      <w:proofErr w:type="spellStart"/>
      <w:r w:rsidRPr="008E1A49">
        <w:rPr>
          <w:rFonts w:cs="David" w:hint="cs"/>
          <w:b/>
          <w:bCs/>
          <w:rtl/>
        </w:rPr>
        <w:t>התשס"ח</w:t>
      </w:r>
      <w:proofErr w:type="spellEnd"/>
      <w:r w:rsidRPr="008E1A49">
        <w:rPr>
          <w:rFonts w:cs="David" w:hint="cs"/>
          <w:b/>
          <w:bCs/>
          <w:rtl/>
        </w:rPr>
        <w:t>-2008, של חברי הכנסת חיים כץ ומרינה סולודקין (פ/3607/17).</w:t>
      </w:r>
    </w:p>
    <w:p w14:paraId="470E1A84"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חוק-יסוד: הממשלה (תיקון </w:t>
      </w:r>
      <w:r w:rsidRPr="008E1A49">
        <w:rPr>
          <w:rFonts w:cs="David"/>
          <w:b/>
          <w:bCs/>
          <w:rtl/>
        </w:rPr>
        <w:t>–</w:t>
      </w:r>
      <w:r w:rsidRPr="008E1A49">
        <w:rPr>
          <w:rFonts w:cs="David" w:hint="cs"/>
          <w:b/>
          <w:bCs/>
          <w:rtl/>
        </w:rPr>
        <w:t xml:space="preserve"> הכרזת נבצרות ראש הממשלה), של חברי הכנסת זבולון אורלב ויוסי ביילין (פ/3837/17).</w:t>
      </w:r>
    </w:p>
    <w:p w14:paraId="031C1CDD"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העונשין (תיקון </w:t>
      </w:r>
      <w:r w:rsidRPr="008E1A49">
        <w:rPr>
          <w:rFonts w:cs="David"/>
          <w:b/>
          <w:bCs/>
          <w:rtl/>
        </w:rPr>
        <w:t>–</w:t>
      </w:r>
      <w:r w:rsidRPr="008E1A49">
        <w:rPr>
          <w:rFonts w:cs="David" w:hint="cs"/>
          <w:b/>
          <w:bCs/>
          <w:rtl/>
        </w:rPr>
        <w:t xml:space="preserve"> תקיפת מאבטח), </w:t>
      </w:r>
      <w:proofErr w:type="spellStart"/>
      <w:r w:rsidRPr="008E1A49">
        <w:rPr>
          <w:rFonts w:cs="David" w:hint="cs"/>
          <w:b/>
          <w:bCs/>
          <w:rtl/>
        </w:rPr>
        <w:t>התשס"ח</w:t>
      </w:r>
      <w:proofErr w:type="spellEnd"/>
      <w:r w:rsidRPr="008E1A49">
        <w:rPr>
          <w:rFonts w:cs="David" w:hint="cs"/>
          <w:b/>
          <w:bCs/>
          <w:rtl/>
        </w:rPr>
        <w:t>-2008, של חבר הכנסת ניסן סלומינסקי (פ/3286/17).</w:t>
      </w:r>
    </w:p>
    <w:p w14:paraId="688BF4C4" w14:textId="77777777" w:rsidR="008E1A49" w:rsidRPr="008E1A49" w:rsidRDefault="008E1A49" w:rsidP="008E1A49">
      <w:pPr>
        <w:numPr>
          <w:ilvl w:val="1"/>
          <w:numId w:val="1"/>
        </w:numPr>
        <w:bidi/>
        <w:jc w:val="both"/>
        <w:rPr>
          <w:rFonts w:cs="David" w:hint="cs"/>
          <w:b/>
          <w:bCs/>
        </w:rPr>
      </w:pPr>
      <w:r w:rsidRPr="008E1A49">
        <w:rPr>
          <w:rFonts w:cs="David"/>
          <w:b/>
          <w:bCs/>
          <w:highlight w:val="lightGray"/>
        </w:rPr>
        <w:br w:type="page"/>
      </w:r>
      <w:r w:rsidRPr="008E1A49">
        <w:rPr>
          <w:rFonts w:cs="David" w:hint="cs"/>
          <w:b/>
          <w:bCs/>
          <w:rtl/>
        </w:rPr>
        <w:lastRenderedPageBreak/>
        <w:t xml:space="preserve">הצעת חוק לתיקון פקודת מס הכנסה (אנשים עם מוגבלויות), </w:t>
      </w:r>
      <w:proofErr w:type="spellStart"/>
      <w:r w:rsidRPr="008E1A49">
        <w:rPr>
          <w:rFonts w:cs="David" w:hint="cs"/>
          <w:b/>
          <w:bCs/>
          <w:rtl/>
        </w:rPr>
        <w:t>התשס"ח</w:t>
      </w:r>
      <w:proofErr w:type="spellEnd"/>
      <w:r w:rsidRPr="008E1A49">
        <w:rPr>
          <w:rFonts w:cs="David" w:hint="cs"/>
          <w:b/>
          <w:bCs/>
          <w:rtl/>
        </w:rPr>
        <w:t>-2008, של חבר הכנסת דב חנין וקבוצת חברי הכנסת (פ/3346/17).</w:t>
      </w:r>
    </w:p>
    <w:p w14:paraId="5C3A0308" w14:textId="77777777" w:rsidR="008E1A49" w:rsidRPr="008E1A49" w:rsidRDefault="008E1A49" w:rsidP="008E1A49">
      <w:pPr>
        <w:numPr>
          <w:ilvl w:val="1"/>
          <w:numId w:val="1"/>
        </w:numPr>
        <w:bidi/>
        <w:jc w:val="both"/>
        <w:rPr>
          <w:rFonts w:cs="David" w:hint="cs"/>
          <w:b/>
          <w:bCs/>
        </w:rPr>
      </w:pPr>
      <w:r w:rsidRPr="008E1A49">
        <w:rPr>
          <w:rFonts w:cs="David" w:hint="cs"/>
          <w:b/>
          <w:bCs/>
          <w:rtl/>
        </w:rPr>
        <w:t xml:space="preserve">הצעת חוק סדר הדין הפלילי (סמכויות אכיפה </w:t>
      </w:r>
      <w:r w:rsidRPr="008E1A49">
        <w:rPr>
          <w:rFonts w:cs="David"/>
          <w:b/>
          <w:bCs/>
          <w:rtl/>
        </w:rPr>
        <w:t>–</w:t>
      </w:r>
      <w:r w:rsidRPr="008E1A49">
        <w:rPr>
          <w:rFonts w:cs="David" w:hint="cs"/>
          <w:b/>
          <w:bCs/>
          <w:rtl/>
        </w:rPr>
        <w:t xml:space="preserve"> מעצרים), (תיקון </w:t>
      </w:r>
      <w:r w:rsidRPr="008E1A49">
        <w:rPr>
          <w:rFonts w:cs="David"/>
          <w:b/>
          <w:bCs/>
          <w:rtl/>
        </w:rPr>
        <w:t>–</w:t>
      </w:r>
      <w:r w:rsidRPr="008E1A49">
        <w:rPr>
          <w:rFonts w:cs="David" w:hint="cs"/>
          <w:b/>
          <w:bCs/>
          <w:rtl/>
        </w:rPr>
        <w:t xml:space="preserve"> הארכת מעצר במקרה הרשעה), </w:t>
      </w:r>
      <w:proofErr w:type="spellStart"/>
      <w:r w:rsidRPr="008E1A49">
        <w:rPr>
          <w:rFonts w:cs="David" w:hint="cs"/>
          <w:b/>
          <w:bCs/>
          <w:rtl/>
        </w:rPr>
        <w:t>התשס"ח</w:t>
      </w:r>
      <w:proofErr w:type="spellEnd"/>
      <w:r w:rsidRPr="008E1A49">
        <w:rPr>
          <w:rFonts w:cs="David" w:hint="cs"/>
          <w:b/>
          <w:bCs/>
          <w:rtl/>
        </w:rPr>
        <w:t>-2008, של חבר הכנסת יצחק אהרונוביץ (פ/3428/17).</w:t>
      </w:r>
    </w:p>
    <w:p w14:paraId="3893361A" w14:textId="77777777" w:rsidR="008E1A49" w:rsidRPr="008E1A49" w:rsidRDefault="008E1A49" w:rsidP="008E1A49">
      <w:pPr>
        <w:numPr>
          <w:ilvl w:val="1"/>
          <w:numId w:val="1"/>
        </w:numPr>
        <w:bidi/>
        <w:jc w:val="both"/>
        <w:rPr>
          <w:rFonts w:cs="David"/>
          <w:b/>
          <w:bCs/>
        </w:rPr>
      </w:pPr>
      <w:r w:rsidRPr="008E1A49">
        <w:rPr>
          <w:rFonts w:cs="David" w:hint="cs"/>
          <w:b/>
          <w:bCs/>
          <w:rtl/>
        </w:rPr>
        <w:t xml:space="preserve">הצעת חוק צער בעלי חיים (ניסויים בבעלי חיים) (תיקון </w:t>
      </w:r>
      <w:r w:rsidRPr="008E1A49">
        <w:rPr>
          <w:rFonts w:cs="David"/>
          <w:b/>
          <w:bCs/>
          <w:rtl/>
        </w:rPr>
        <w:t>–</w:t>
      </w:r>
      <w:r w:rsidRPr="008E1A49">
        <w:rPr>
          <w:rFonts w:cs="David" w:hint="cs"/>
          <w:b/>
          <w:bCs/>
          <w:rtl/>
        </w:rPr>
        <w:t xml:space="preserve"> הוספת ארגונים למען חולים למועצה), </w:t>
      </w:r>
      <w:proofErr w:type="spellStart"/>
      <w:r w:rsidRPr="008E1A49">
        <w:rPr>
          <w:rFonts w:cs="David" w:hint="cs"/>
          <w:b/>
          <w:bCs/>
          <w:rtl/>
        </w:rPr>
        <w:t>התשס"ח</w:t>
      </w:r>
      <w:proofErr w:type="spellEnd"/>
      <w:r w:rsidRPr="008E1A49">
        <w:rPr>
          <w:rFonts w:cs="David" w:hint="cs"/>
          <w:b/>
          <w:bCs/>
          <w:rtl/>
        </w:rPr>
        <w:t xml:space="preserve">-2008, של חבר הכנסת מנחם בן-ששון (פ/3383/17). </w:t>
      </w:r>
    </w:p>
    <w:p w14:paraId="028F6861" w14:textId="77777777" w:rsidR="008E1A49" w:rsidRPr="008E1A49" w:rsidRDefault="008E1A49" w:rsidP="008E1A49">
      <w:pPr>
        <w:numPr>
          <w:ilvl w:val="0"/>
          <w:numId w:val="1"/>
        </w:numPr>
        <w:bidi/>
        <w:jc w:val="both"/>
        <w:rPr>
          <w:rFonts w:cs="David" w:hint="cs"/>
          <w:b/>
          <w:bCs/>
          <w:rtl/>
        </w:rPr>
      </w:pPr>
      <w:r w:rsidRPr="008E1A49">
        <w:rPr>
          <w:rFonts w:cs="David" w:hint="cs"/>
          <w:b/>
          <w:bCs/>
          <w:rtl/>
        </w:rPr>
        <w:t xml:space="preserve">קביעת ועדה לדיון בהצעה לסדר-היום בנושא: "התגברות פעילות נגד החוק של הכתות והמיסיון בישראל", של חבר הכנסת יעקב כהן. </w:t>
      </w:r>
    </w:p>
    <w:p w14:paraId="52A3F80D" w14:textId="77777777" w:rsidR="008E1A49" w:rsidRPr="008E1A49" w:rsidRDefault="00D15306" w:rsidP="008E1A49">
      <w:pPr>
        <w:numPr>
          <w:ilvl w:val="0"/>
          <w:numId w:val="1"/>
        </w:numPr>
        <w:bidi/>
        <w:jc w:val="both"/>
        <w:rPr>
          <w:rFonts w:cs="David" w:hint="cs"/>
          <w:b/>
          <w:bCs/>
          <w:rtl/>
        </w:rPr>
      </w:pPr>
      <w:r>
        <w:rPr>
          <w:rFonts w:cs="David" w:hint="cs"/>
          <w:b/>
          <w:bCs/>
          <w:rtl/>
        </w:rPr>
        <w:t xml:space="preserve">בקשת יו"ר ועדת החוץ </w:t>
      </w:r>
      <w:proofErr w:type="spellStart"/>
      <w:r>
        <w:rPr>
          <w:rFonts w:cs="David" w:hint="cs"/>
          <w:b/>
          <w:bCs/>
          <w:rtl/>
        </w:rPr>
        <w:t>והבטחון</w:t>
      </w:r>
      <w:proofErr w:type="spellEnd"/>
      <w:r>
        <w:rPr>
          <w:rFonts w:cs="David" w:hint="cs"/>
          <w:b/>
          <w:bCs/>
          <w:rtl/>
        </w:rPr>
        <w:t xml:space="preserve"> להקדמת הדיון בהצעת חוק, לפני הקריאה </w:t>
      </w:r>
      <w:proofErr w:type="spellStart"/>
      <w:r>
        <w:rPr>
          <w:rFonts w:cs="David" w:hint="cs"/>
          <w:b/>
          <w:bCs/>
          <w:rtl/>
        </w:rPr>
        <w:t>השניה</w:t>
      </w:r>
      <w:proofErr w:type="spellEnd"/>
      <w:r>
        <w:rPr>
          <w:rFonts w:cs="David" w:hint="cs"/>
          <w:b/>
          <w:bCs/>
          <w:rtl/>
        </w:rPr>
        <w:t xml:space="preserve"> והשלישית.</w:t>
      </w:r>
    </w:p>
    <w:p w14:paraId="776FE802" w14:textId="77777777" w:rsidR="008E1A49" w:rsidRPr="008E1A49" w:rsidRDefault="008E1A49" w:rsidP="008E1A49">
      <w:pPr>
        <w:bidi/>
        <w:jc w:val="both"/>
        <w:rPr>
          <w:rFonts w:cs="David" w:hint="cs"/>
          <w:b/>
          <w:bCs/>
          <w:rtl/>
        </w:rPr>
      </w:pPr>
    </w:p>
    <w:p w14:paraId="1B248B0A" w14:textId="77777777" w:rsidR="008E1A49" w:rsidRPr="008E1A49" w:rsidRDefault="008E1A49" w:rsidP="008E1A49">
      <w:pPr>
        <w:bidi/>
        <w:jc w:val="both"/>
        <w:rPr>
          <w:rFonts w:cs="David" w:hint="cs"/>
          <w:b/>
          <w:bCs/>
          <w:rtl/>
        </w:rPr>
      </w:pPr>
    </w:p>
    <w:p w14:paraId="63F6D147" w14:textId="77777777" w:rsidR="008E1A49" w:rsidRPr="008E1A49" w:rsidRDefault="008E1A49" w:rsidP="008E1A49">
      <w:pPr>
        <w:bidi/>
        <w:jc w:val="both"/>
        <w:rPr>
          <w:rFonts w:cs="David" w:hint="cs"/>
          <w:b/>
          <w:bCs/>
          <w:u w:val="single"/>
          <w:rtl/>
        </w:rPr>
      </w:pPr>
      <w:r w:rsidRPr="008E1A49">
        <w:rPr>
          <w:rFonts w:cs="David" w:hint="cs"/>
          <w:b/>
          <w:bCs/>
          <w:u w:val="single"/>
          <w:rtl/>
        </w:rPr>
        <w:t>נוכחים:</w:t>
      </w:r>
    </w:p>
    <w:p w14:paraId="0EC7780C" w14:textId="77777777" w:rsidR="008E1A49" w:rsidRPr="008E1A49" w:rsidRDefault="008E1A49" w:rsidP="008E1A49">
      <w:pPr>
        <w:bidi/>
        <w:jc w:val="both"/>
        <w:rPr>
          <w:rFonts w:cs="David" w:hint="cs"/>
          <w:b/>
          <w:bCs/>
          <w:u w:val="single"/>
          <w:rtl/>
        </w:rPr>
      </w:pPr>
    </w:p>
    <w:p w14:paraId="15552361" w14:textId="77777777" w:rsidR="008E1A49" w:rsidRPr="008E1A49" w:rsidRDefault="008E1A49" w:rsidP="008E1A49">
      <w:pPr>
        <w:bidi/>
        <w:jc w:val="both"/>
        <w:rPr>
          <w:rFonts w:cs="David" w:hint="cs"/>
          <w:b/>
          <w:bCs/>
          <w:u w:val="single"/>
          <w:rtl/>
        </w:rPr>
      </w:pPr>
      <w:r w:rsidRPr="008E1A49">
        <w:rPr>
          <w:rFonts w:cs="David" w:hint="cs"/>
          <w:b/>
          <w:bCs/>
          <w:u w:val="single"/>
          <w:rtl/>
        </w:rPr>
        <w:t>חברי הוועדה:</w:t>
      </w:r>
    </w:p>
    <w:p w14:paraId="7E3AEA7F" w14:textId="77777777" w:rsidR="008E1A49" w:rsidRPr="008E1A49" w:rsidRDefault="008E1A49" w:rsidP="008E1A49">
      <w:pPr>
        <w:bidi/>
        <w:jc w:val="both"/>
        <w:rPr>
          <w:rFonts w:cs="David" w:hint="cs"/>
          <w:rtl/>
        </w:rPr>
      </w:pPr>
      <w:r w:rsidRPr="008E1A49">
        <w:rPr>
          <w:rFonts w:cs="David" w:hint="cs"/>
          <w:rtl/>
        </w:rPr>
        <w:t xml:space="preserve">דוד טל </w:t>
      </w:r>
      <w:r w:rsidRPr="008E1A49">
        <w:rPr>
          <w:rFonts w:cs="David"/>
          <w:rtl/>
        </w:rPr>
        <w:t>–</w:t>
      </w:r>
      <w:r w:rsidRPr="008E1A49">
        <w:rPr>
          <w:rFonts w:cs="David" w:hint="cs"/>
          <w:rtl/>
        </w:rPr>
        <w:t xml:space="preserve"> היו"ר</w:t>
      </w:r>
    </w:p>
    <w:p w14:paraId="3542F50F" w14:textId="77777777" w:rsidR="008E1A49" w:rsidRPr="008E1A49" w:rsidRDefault="008E1A49" w:rsidP="008E1A49">
      <w:pPr>
        <w:bidi/>
        <w:jc w:val="both"/>
        <w:rPr>
          <w:rFonts w:cs="David" w:hint="cs"/>
          <w:rtl/>
        </w:rPr>
      </w:pPr>
      <w:r w:rsidRPr="008E1A49">
        <w:rPr>
          <w:rFonts w:cs="David" w:hint="cs"/>
          <w:rtl/>
        </w:rPr>
        <w:t xml:space="preserve">רוברט </w:t>
      </w:r>
      <w:proofErr w:type="spellStart"/>
      <w:r w:rsidRPr="008E1A49">
        <w:rPr>
          <w:rFonts w:cs="David" w:hint="cs"/>
          <w:rtl/>
        </w:rPr>
        <w:t>אילטוב</w:t>
      </w:r>
      <w:proofErr w:type="spellEnd"/>
    </w:p>
    <w:p w14:paraId="64C02214" w14:textId="77777777" w:rsidR="008E1A49" w:rsidRPr="008E1A49" w:rsidRDefault="008E1A49" w:rsidP="008E1A49">
      <w:pPr>
        <w:bidi/>
        <w:jc w:val="both"/>
        <w:rPr>
          <w:rFonts w:cs="David" w:hint="cs"/>
          <w:rtl/>
        </w:rPr>
      </w:pPr>
      <w:r w:rsidRPr="008E1A49">
        <w:rPr>
          <w:rFonts w:cs="David" w:hint="cs"/>
          <w:rtl/>
        </w:rPr>
        <w:t>יואל-יולי אדלשטיין</w:t>
      </w:r>
    </w:p>
    <w:p w14:paraId="39E84D1B" w14:textId="77777777" w:rsidR="008E1A49" w:rsidRPr="008E1A49" w:rsidRDefault="008E1A49" w:rsidP="008E1A49">
      <w:pPr>
        <w:bidi/>
        <w:jc w:val="both"/>
        <w:rPr>
          <w:rFonts w:cs="David" w:hint="cs"/>
          <w:rtl/>
        </w:rPr>
      </w:pPr>
      <w:r w:rsidRPr="008E1A49">
        <w:rPr>
          <w:rFonts w:cs="David" w:hint="cs"/>
          <w:rtl/>
        </w:rPr>
        <w:t>אורי אריאל</w:t>
      </w:r>
    </w:p>
    <w:p w14:paraId="1FE2D79B" w14:textId="77777777" w:rsidR="008E1A49" w:rsidRPr="008E1A49" w:rsidRDefault="008E1A49" w:rsidP="008E1A49">
      <w:pPr>
        <w:bidi/>
        <w:jc w:val="both"/>
        <w:rPr>
          <w:rFonts w:cs="David" w:hint="cs"/>
          <w:rtl/>
        </w:rPr>
      </w:pPr>
      <w:r w:rsidRPr="008E1A49">
        <w:rPr>
          <w:rFonts w:cs="David" w:hint="cs"/>
          <w:rtl/>
        </w:rPr>
        <w:t>זהבה גלאון</w:t>
      </w:r>
    </w:p>
    <w:p w14:paraId="5C762422" w14:textId="77777777" w:rsidR="008E1A49" w:rsidRPr="008E1A49" w:rsidRDefault="008E1A49" w:rsidP="008E1A49">
      <w:pPr>
        <w:bidi/>
        <w:jc w:val="both"/>
        <w:rPr>
          <w:rFonts w:cs="David" w:hint="cs"/>
          <w:rtl/>
        </w:rPr>
      </w:pPr>
      <w:r w:rsidRPr="008E1A49">
        <w:rPr>
          <w:rFonts w:cs="David" w:hint="cs"/>
          <w:rtl/>
        </w:rPr>
        <w:t>יצחק גלנטי</w:t>
      </w:r>
    </w:p>
    <w:p w14:paraId="3B55097D" w14:textId="77777777" w:rsidR="008E1A49" w:rsidRPr="008E1A49" w:rsidRDefault="008E1A49" w:rsidP="008E1A49">
      <w:pPr>
        <w:bidi/>
        <w:jc w:val="both"/>
        <w:rPr>
          <w:rFonts w:cs="David" w:hint="cs"/>
          <w:rtl/>
        </w:rPr>
      </w:pPr>
      <w:r w:rsidRPr="008E1A49">
        <w:rPr>
          <w:rFonts w:cs="David" w:hint="cs"/>
          <w:rtl/>
        </w:rPr>
        <w:t>נסים זאב</w:t>
      </w:r>
    </w:p>
    <w:p w14:paraId="4859D1C8" w14:textId="77777777" w:rsidR="008E1A49" w:rsidRPr="008E1A49" w:rsidRDefault="008E1A49" w:rsidP="008E1A49">
      <w:pPr>
        <w:bidi/>
        <w:jc w:val="both"/>
        <w:rPr>
          <w:rFonts w:cs="David" w:hint="cs"/>
          <w:rtl/>
        </w:rPr>
      </w:pPr>
      <w:proofErr w:type="spellStart"/>
      <w:r w:rsidRPr="008E1A49">
        <w:rPr>
          <w:rFonts w:cs="David" w:hint="cs"/>
          <w:rtl/>
        </w:rPr>
        <w:t>נאדיה</w:t>
      </w:r>
      <w:proofErr w:type="spellEnd"/>
      <w:r w:rsidRPr="008E1A49">
        <w:rPr>
          <w:rFonts w:cs="David" w:hint="cs"/>
          <w:rtl/>
        </w:rPr>
        <w:t xml:space="preserve"> חילו</w:t>
      </w:r>
    </w:p>
    <w:p w14:paraId="38D1C989" w14:textId="77777777" w:rsidR="008E1A49" w:rsidRPr="008E1A49" w:rsidRDefault="008E1A49" w:rsidP="008E1A49">
      <w:pPr>
        <w:bidi/>
        <w:jc w:val="both"/>
        <w:rPr>
          <w:rFonts w:cs="David" w:hint="cs"/>
          <w:rtl/>
        </w:rPr>
      </w:pPr>
      <w:r w:rsidRPr="008E1A49">
        <w:rPr>
          <w:rFonts w:cs="David" w:hint="cs"/>
          <w:rtl/>
        </w:rPr>
        <w:t>יואל חסון</w:t>
      </w:r>
    </w:p>
    <w:p w14:paraId="632D6B7A" w14:textId="77777777" w:rsidR="008E1A49" w:rsidRPr="008E1A49" w:rsidRDefault="008E1A49" w:rsidP="008E1A49">
      <w:pPr>
        <w:bidi/>
        <w:jc w:val="both"/>
        <w:rPr>
          <w:rFonts w:cs="David" w:hint="cs"/>
          <w:rtl/>
        </w:rPr>
      </w:pPr>
      <w:r w:rsidRPr="008E1A49">
        <w:rPr>
          <w:rFonts w:cs="David" w:hint="cs"/>
          <w:rtl/>
        </w:rPr>
        <w:t>שלמה מולה</w:t>
      </w:r>
    </w:p>
    <w:p w14:paraId="608117F0" w14:textId="77777777" w:rsidR="008E1A49" w:rsidRPr="008E1A49" w:rsidRDefault="008E1A49" w:rsidP="008E1A49">
      <w:pPr>
        <w:bidi/>
        <w:jc w:val="both"/>
        <w:rPr>
          <w:rFonts w:cs="David" w:hint="cs"/>
          <w:rtl/>
        </w:rPr>
      </w:pPr>
      <w:r w:rsidRPr="008E1A49">
        <w:rPr>
          <w:rFonts w:cs="David" w:hint="cs"/>
          <w:rtl/>
        </w:rPr>
        <w:t>גדעון סער</w:t>
      </w:r>
    </w:p>
    <w:p w14:paraId="53802C40" w14:textId="77777777" w:rsidR="008E1A49" w:rsidRPr="008E1A49" w:rsidRDefault="008E1A49" w:rsidP="008E1A49">
      <w:pPr>
        <w:bidi/>
        <w:jc w:val="both"/>
        <w:rPr>
          <w:rFonts w:cs="David" w:hint="cs"/>
          <w:rtl/>
        </w:rPr>
      </w:pPr>
    </w:p>
    <w:p w14:paraId="772E79D3" w14:textId="77777777" w:rsidR="008E1A49" w:rsidRPr="008E1A49" w:rsidRDefault="008E1A49" w:rsidP="008E1A49">
      <w:pPr>
        <w:bidi/>
        <w:jc w:val="both"/>
        <w:rPr>
          <w:rFonts w:cs="David" w:hint="cs"/>
          <w:b/>
          <w:bCs/>
          <w:rtl/>
        </w:rPr>
      </w:pPr>
      <w:r w:rsidRPr="008E1A49">
        <w:rPr>
          <w:rFonts w:cs="David" w:hint="cs"/>
          <w:b/>
          <w:bCs/>
          <w:u w:val="single"/>
          <w:rtl/>
        </w:rPr>
        <w:t>מוזמנים:</w:t>
      </w:r>
    </w:p>
    <w:p w14:paraId="4D04870B" w14:textId="77777777" w:rsidR="008E1A49" w:rsidRPr="008E1A49" w:rsidRDefault="008E1A49" w:rsidP="008E1A49">
      <w:pPr>
        <w:bidi/>
        <w:jc w:val="both"/>
        <w:rPr>
          <w:rFonts w:cs="David" w:hint="cs"/>
          <w:rtl/>
        </w:rPr>
      </w:pPr>
      <w:r w:rsidRPr="008E1A49">
        <w:rPr>
          <w:rFonts w:cs="David" w:hint="cs"/>
          <w:rtl/>
        </w:rPr>
        <w:t>חה"כ זבולון אורלב</w:t>
      </w:r>
    </w:p>
    <w:p w14:paraId="41BD8058" w14:textId="77777777" w:rsidR="008E1A49" w:rsidRPr="008E1A49" w:rsidRDefault="008E1A49" w:rsidP="008E1A49">
      <w:pPr>
        <w:bidi/>
        <w:jc w:val="both"/>
        <w:rPr>
          <w:rFonts w:cs="David" w:hint="cs"/>
          <w:rtl/>
        </w:rPr>
      </w:pPr>
      <w:r w:rsidRPr="008E1A49">
        <w:rPr>
          <w:rFonts w:cs="David" w:hint="cs"/>
          <w:rtl/>
        </w:rPr>
        <w:t>חה"כ מיכאל איתן</w:t>
      </w:r>
    </w:p>
    <w:p w14:paraId="1DF19786" w14:textId="77777777" w:rsidR="008E1A49" w:rsidRPr="008E1A49" w:rsidRDefault="008E1A49" w:rsidP="008E1A49">
      <w:pPr>
        <w:bidi/>
        <w:jc w:val="both"/>
        <w:rPr>
          <w:rFonts w:cs="David" w:hint="cs"/>
          <w:rtl/>
        </w:rPr>
      </w:pPr>
      <w:r w:rsidRPr="008E1A49">
        <w:rPr>
          <w:rFonts w:cs="David" w:hint="cs"/>
          <w:rtl/>
        </w:rPr>
        <w:t>חה"כ משה גפני</w:t>
      </w:r>
    </w:p>
    <w:p w14:paraId="584EA434" w14:textId="77777777" w:rsidR="008E1A49" w:rsidRPr="008E1A49" w:rsidRDefault="008E1A49" w:rsidP="008E1A49">
      <w:pPr>
        <w:bidi/>
        <w:jc w:val="both"/>
        <w:rPr>
          <w:rFonts w:cs="David" w:hint="cs"/>
          <w:rtl/>
        </w:rPr>
      </w:pPr>
      <w:r w:rsidRPr="008E1A49">
        <w:rPr>
          <w:rFonts w:cs="David" w:hint="cs"/>
          <w:rtl/>
        </w:rPr>
        <w:t>חה"כ יצחק זיו</w:t>
      </w:r>
    </w:p>
    <w:p w14:paraId="5BFE4564" w14:textId="77777777" w:rsidR="008E1A49" w:rsidRPr="008E1A49" w:rsidRDefault="008E1A49" w:rsidP="008E1A49">
      <w:pPr>
        <w:bidi/>
        <w:jc w:val="both"/>
        <w:rPr>
          <w:rFonts w:cs="David" w:hint="cs"/>
          <w:rtl/>
        </w:rPr>
      </w:pPr>
      <w:r w:rsidRPr="008E1A49">
        <w:rPr>
          <w:rFonts w:cs="David" w:hint="cs"/>
          <w:rtl/>
        </w:rPr>
        <w:t>חה"כ אלכס מילר</w:t>
      </w:r>
    </w:p>
    <w:p w14:paraId="44B8F9C0" w14:textId="77777777" w:rsidR="008E1A49" w:rsidRPr="008E1A49" w:rsidRDefault="008E1A49" w:rsidP="008E1A49">
      <w:pPr>
        <w:bidi/>
        <w:jc w:val="both"/>
        <w:rPr>
          <w:rFonts w:cs="David" w:hint="cs"/>
          <w:rtl/>
        </w:rPr>
      </w:pPr>
      <w:r w:rsidRPr="008E1A49">
        <w:rPr>
          <w:rFonts w:cs="David" w:hint="cs"/>
          <w:rtl/>
        </w:rPr>
        <w:t>חה"כ מרינה סולודקין</w:t>
      </w:r>
    </w:p>
    <w:p w14:paraId="07520E39" w14:textId="77777777" w:rsidR="008E1A49" w:rsidRPr="008E1A49" w:rsidRDefault="008E1A49" w:rsidP="008E1A49">
      <w:pPr>
        <w:tabs>
          <w:tab w:val="left" w:pos="1726"/>
        </w:tabs>
        <w:bidi/>
        <w:jc w:val="both"/>
        <w:rPr>
          <w:rFonts w:cs="David" w:hint="cs"/>
          <w:rtl/>
        </w:rPr>
      </w:pPr>
      <w:r w:rsidRPr="008E1A49">
        <w:rPr>
          <w:rFonts w:cs="David" w:hint="cs"/>
          <w:rtl/>
        </w:rPr>
        <w:t>חה"כ ניסן סלומינסקי</w:t>
      </w:r>
    </w:p>
    <w:p w14:paraId="71F86184" w14:textId="77777777" w:rsidR="008E1A49" w:rsidRPr="008E1A49" w:rsidRDefault="008E1A49" w:rsidP="008E1A49">
      <w:pPr>
        <w:tabs>
          <w:tab w:val="left" w:pos="1726"/>
        </w:tabs>
        <w:bidi/>
        <w:jc w:val="both"/>
        <w:rPr>
          <w:rFonts w:cs="David" w:hint="cs"/>
          <w:rtl/>
        </w:rPr>
      </w:pPr>
      <w:r w:rsidRPr="008E1A49">
        <w:rPr>
          <w:rFonts w:cs="David"/>
          <w:rtl/>
        </w:rPr>
        <w:tab/>
      </w:r>
    </w:p>
    <w:p w14:paraId="60C209B9" w14:textId="77777777" w:rsidR="008E1A49" w:rsidRPr="008E1A49" w:rsidRDefault="008E1A49" w:rsidP="008E1A49">
      <w:pPr>
        <w:bidi/>
        <w:jc w:val="both"/>
        <w:rPr>
          <w:rFonts w:cs="David" w:hint="cs"/>
          <w:rtl/>
        </w:rPr>
      </w:pPr>
      <w:r w:rsidRPr="008E1A49">
        <w:rPr>
          <w:rFonts w:cs="David" w:hint="cs"/>
          <w:rtl/>
        </w:rPr>
        <w:t xml:space="preserve">איל ינון </w:t>
      </w:r>
      <w:r w:rsidRPr="008E1A49">
        <w:rPr>
          <w:rFonts w:cs="David"/>
          <w:rtl/>
        </w:rPr>
        <w:t>–</w:t>
      </w:r>
      <w:r w:rsidRPr="008E1A49">
        <w:rPr>
          <w:rFonts w:cs="David" w:hint="cs"/>
          <w:rtl/>
        </w:rPr>
        <w:t xml:space="preserve"> מזכיר הכנסת</w:t>
      </w:r>
    </w:p>
    <w:p w14:paraId="0EFBF951" w14:textId="77777777" w:rsidR="008E1A49" w:rsidRPr="008E1A49" w:rsidRDefault="008E1A49" w:rsidP="008E1A49">
      <w:pPr>
        <w:bidi/>
        <w:jc w:val="both"/>
        <w:rPr>
          <w:rFonts w:cs="David" w:hint="cs"/>
          <w:rtl/>
        </w:rPr>
      </w:pPr>
      <w:r w:rsidRPr="008E1A49">
        <w:rPr>
          <w:rFonts w:cs="David" w:hint="cs"/>
          <w:rtl/>
        </w:rPr>
        <w:t xml:space="preserve">ירדנה </w:t>
      </w:r>
      <w:proofErr w:type="spellStart"/>
      <w:r w:rsidRPr="008E1A49">
        <w:rPr>
          <w:rFonts w:cs="David" w:hint="cs"/>
          <w:rtl/>
        </w:rPr>
        <w:t>מלר</w:t>
      </w:r>
      <w:proofErr w:type="spellEnd"/>
      <w:r w:rsidRPr="008E1A49">
        <w:rPr>
          <w:rFonts w:cs="David" w:hint="cs"/>
          <w:rtl/>
        </w:rPr>
        <w:t>-</w:t>
      </w:r>
      <w:proofErr w:type="spellStart"/>
      <w:r w:rsidRPr="008E1A49">
        <w:rPr>
          <w:rFonts w:cs="David" w:hint="cs"/>
          <w:rtl/>
        </w:rPr>
        <w:t>הורביץ</w:t>
      </w:r>
      <w:proofErr w:type="spellEnd"/>
      <w:r w:rsidRPr="008E1A49">
        <w:rPr>
          <w:rFonts w:cs="David" w:hint="cs"/>
          <w:rtl/>
        </w:rPr>
        <w:t xml:space="preserve"> </w:t>
      </w:r>
      <w:r w:rsidRPr="008E1A49">
        <w:rPr>
          <w:rFonts w:cs="David"/>
          <w:rtl/>
        </w:rPr>
        <w:t>–</w:t>
      </w:r>
      <w:r w:rsidRPr="008E1A49">
        <w:rPr>
          <w:rFonts w:cs="David" w:hint="cs"/>
          <w:rtl/>
        </w:rPr>
        <w:t xml:space="preserve"> סגנית מזכיר הכנסת</w:t>
      </w:r>
    </w:p>
    <w:p w14:paraId="73985C9C" w14:textId="77777777" w:rsidR="008E1A49" w:rsidRPr="008E1A49" w:rsidRDefault="008E1A49" w:rsidP="008E1A49">
      <w:pPr>
        <w:bidi/>
        <w:jc w:val="both"/>
        <w:rPr>
          <w:rFonts w:cs="David" w:hint="cs"/>
          <w:rtl/>
        </w:rPr>
      </w:pPr>
    </w:p>
    <w:p w14:paraId="3725B1C0" w14:textId="77777777" w:rsidR="008E1A49" w:rsidRPr="008E1A49" w:rsidRDefault="008E1A49" w:rsidP="008E1A49">
      <w:pPr>
        <w:bidi/>
        <w:jc w:val="both"/>
        <w:rPr>
          <w:rFonts w:cs="David" w:hint="cs"/>
          <w:rtl/>
        </w:rPr>
      </w:pPr>
      <w:r w:rsidRPr="008E1A49">
        <w:rPr>
          <w:rFonts w:cs="David" w:hint="cs"/>
          <w:rtl/>
        </w:rPr>
        <w:t xml:space="preserve">ד"ר פרץ סגל </w:t>
      </w:r>
      <w:r w:rsidRPr="008E1A49">
        <w:rPr>
          <w:rFonts w:cs="David"/>
          <w:rtl/>
        </w:rPr>
        <w:t>–</w:t>
      </w:r>
      <w:r w:rsidRPr="008E1A49">
        <w:rPr>
          <w:rFonts w:cs="David" w:hint="cs"/>
          <w:rtl/>
        </w:rPr>
        <w:t xml:space="preserve"> משרד המשפטים</w:t>
      </w:r>
    </w:p>
    <w:p w14:paraId="3C20EDF0" w14:textId="77777777" w:rsidR="008E1A49" w:rsidRPr="008E1A49" w:rsidRDefault="008E1A49" w:rsidP="008E1A49">
      <w:pPr>
        <w:bidi/>
        <w:jc w:val="both"/>
        <w:rPr>
          <w:rFonts w:cs="David" w:hint="cs"/>
          <w:rtl/>
        </w:rPr>
      </w:pPr>
    </w:p>
    <w:p w14:paraId="5654EC33" w14:textId="77777777" w:rsidR="008E1A49" w:rsidRPr="008E1A49" w:rsidRDefault="008E1A49" w:rsidP="008E1A49">
      <w:pPr>
        <w:bidi/>
        <w:jc w:val="both"/>
        <w:rPr>
          <w:rFonts w:cs="David" w:hint="cs"/>
          <w:rtl/>
        </w:rPr>
      </w:pPr>
    </w:p>
    <w:p w14:paraId="12F63C78" w14:textId="77777777" w:rsidR="008E1A49" w:rsidRPr="008E1A49" w:rsidRDefault="008E1A49" w:rsidP="008E1A49">
      <w:pPr>
        <w:bidi/>
        <w:jc w:val="both"/>
        <w:rPr>
          <w:rFonts w:cs="David" w:hint="cs"/>
          <w:b/>
          <w:bCs/>
          <w:u w:val="single"/>
          <w:rtl/>
        </w:rPr>
      </w:pPr>
      <w:r w:rsidRPr="008E1A49">
        <w:rPr>
          <w:rFonts w:cs="David" w:hint="cs"/>
          <w:b/>
          <w:bCs/>
          <w:u w:val="single"/>
          <w:rtl/>
        </w:rPr>
        <w:t>יועצת משפטית:</w:t>
      </w:r>
      <w:r w:rsidRPr="008E1A49">
        <w:rPr>
          <w:rFonts w:cs="David" w:hint="cs"/>
          <w:rtl/>
        </w:rPr>
        <w:t xml:space="preserve">  עו"ד ארבל אסטרחן</w:t>
      </w:r>
    </w:p>
    <w:p w14:paraId="0B7A7634" w14:textId="77777777" w:rsidR="008E1A49" w:rsidRPr="008E1A49" w:rsidRDefault="008E1A49" w:rsidP="008E1A49">
      <w:pPr>
        <w:bidi/>
        <w:jc w:val="both"/>
        <w:rPr>
          <w:rFonts w:cs="David" w:hint="cs"/>
          <w:b/>
          <w:bCs/>
          <w:u w:val="single"/>
          <w:rtl/>
        </w:rPr>
      </w:pPr>
    </w:p>
    <w:p w14:paraId="74155B9D" w14:textId="77777777" w:rsidR="008E1A49" w:rsidRPr="008E1A49" w:rsidRDefault="008E1A49" w:rsidP="008E1A49">
      <w:pPr>
        <w:bidi/>
        <w:jc w:val="both"/>
        <w:rPr>
          <w:rFonts w:cs="David" w:hint="cs"/>
          <w:rtl/>
        </w:rPr>
      </w:pPr>
      <w:r w:rsidRPr="008E1A49">
        <w:rPr>
          <w:rFonts w:cs="David" w:hint="cs"/>
          <w:b/>
          <w:bCs/>
          <w:u w:val="single"/>
          <w:rtl/>
        </w:rPr>
        <w:t>מנהלת הוועדה:</w:t>
      </w:r>
      <w:r w:rsidRPr="008E1A49">
        <w:rPr>
          <w:rFonts w:cs="David" w:hint="cs"/>
          <w:b/>
          <w:bCs/>
          <w:rtl/>
        </w:rPr>
        <w:tab/>
      </w:r>
      <w:r w:rsidRPr="008E1A49">
        <w:rPr>
          <w:rFonts w:cs="David" w:hint="cs"/>
          <w:rtl/>
        </w:rPr>
        <w:t>אתי בן-יוסף</w:t>
      </w:r>
      <w:r w:rsidRPr="008E1A49">
        <w:rPr>
          <w:rFonts w:cs="David" w:hint="cs"/>
          <w:b/>
          <w:bCs/>
          <w:rtl/>
        </w:rPr>
        <w:t xml:space="preserve">         </w:t>
      </w:r>
    </w:p>
    <w:p w14:paraId="7268951C" w14:textId="77777777" w:rsidR="008E1A49" w:rsidRPr="008E1A49" w:rsidRDefault="008E1A49" w:rsidP="008E1A49">
      <w:pPr>
        <w:bidi/>
        <w:jc w:val="both"/>
        <w:rPr>
          <w:rFonts w:cs="David" w:hint="cs"/>
          <w:b/>
          <w:bCs/>
          <w:rtl/>
        </w:rPr>
      </w:pPr>
    </w:p>
    <w:p w14:paraId="312D55C6" w14:textId="77777777" w:rsidR="008E1A49" w:rsidRPr="008E1A49" w:rsidRDefault="008E1A49" w:rsidP="008E1A49">
      <w:pPr>
        <w:bidi/>
        <w:jc w:val="both"/>
        <w:rPr>
          <w:rFonts w:cs="David" w:hint="cs"/>
          <w:rtl/>
        </w:rPr>
      </w:pPr>
      <w:r w:rsidRPr="008E1A49">
        <w:rPr>
          <w:rFonts w:cs="David" w:hint="cs"/>
          <w:b/>
          <w:bCs/>
          <w:u w:val="single"/>
          <w:rtl/>
        </w:rPr>
        <w:t xml:space="preserve">רשמת </w:t>
      </w:r>
      <w:proofErr w:type="spellStart"/>
      <w:r w:rsidRPr="008E1A49">
        <w:rPr>
          <w:rFonts w:cs="David" w:hint="cs"/>
          <w:b/>
          <w:bCs/>
          <w:u w:val="single"/>
          <w:rtl/>
        </w:rPr>
        <w:t>פרלמנטרית</w:t>
      </w:r>
      <w:proofErr w:type="spellEnd"/>
      <w:r w:rsidRPr="008E1A49">
        <w:rPr>
          <w:rFonts w:cs="David" w:hint="cs"/>
          <w:b/>
          <w:bCs/>
          <w:u w:val="single"/>
          <w:rtl/>
        </w:rPr>
        <w:t>:</w:t>
      </w:r>
      <w:r w:rsidRPr="008E1A49">
        <w:rPr>
          <w:rFonts w:cs="David" w:hint="cs"/>
          <w:b/>
          <w:bCs/>
          <w:rtl/>
        </w:rPr>
        <w:tab/>
      </w:r>
      <w:r w:rsidRPr="008E1A49">
        <w:rPr>
          <w:rFonts w:cs="David" w:hint="cs"/>
          <w:rtl/>
        </w:rPr>
        <w:t>אתי אפלבוים</w:t>
      </w:r>
    </w:p>
    <w:p w14:paraId="3340577C" w14:textId="77777777" w:rsidR="008E1A49" w:rsidRPr="008E1A49" w:rsidRDefault="008E1A49" w:rsidP="008E1A49">
      <w:pPr>
        <w:bidi/>
        <w:jc w:val="both"/>
        <w:rPr>
          <w:rFonts w:cs="David" w:hint="cs"/>
          <w:b/>
          <w:bCs/>
          <w:u w:val="single"/>
          <w:rtl/>
        </w:rPr>
      </w:pPr>
    </w:p>
    <w:p w14:paraId="4668FF9F" w14:textId="77777777" w:rsidR="008E1A49" w:rsidRPr="008E1A49" w:rsidRDefault="008E1A49" w:rsidP="008E1A49">
      <w:pPr>
        <w:bidi/>
        <w:jc w:val="both"/>
        <w:rPr>
          <w:rFonts w:cs="David" w:hint="cs"/>
          <w:rtl/>
        </w:rPr>
      </w:pPr>
    </w:p>
    <w:p w14:paraId="45234CDB" w14:textId="77777777" w:rsidR="008E1A49" w:rsidRPr="008E1A49" w:rsidRDefault="008E1A49" w:rsidP="008E1A49">
      <w:pPr>
        <w:bidi/>
        <w:jc w:val="both"/>
        <w:rPr>
          <w:rFonts w:cs="David" w:hint="cs"/>
          <w:rtl/>
        </w:rPr>
      </w:pPr>
    </w:p>
    <w:p w14:paraId="76483C15" w14:textId="77777777" w:rsidR="008E1A49" w:rsidRPr="008E1A49" w:rsidRDefault="008E1A49" w:rsidP="008E1A49">
      <w:pPr>
        <w:bidi/>
        <w:jc w:val="both"/>
        <w:rPr>
          <w:rFonts w:cs="David" w:hint="cs"/>
          <w:rtl/>
        </w:rPr>
      </w:pPr>
    </w:p>
    <w:p w14:paraId="4C35D941" w14:textId="77777777" w:rsidR="008E1A49" w:rsidRPr="008E1A49" w:rsidRDefault="008E1A49" w:rsidP="008E1A49">
      <w:pPr>
        <w:bidi/>
        <w:jc w:val="both"/>
        <w:rPr>
          <w:rFonts w:cs="David" w:hint="cs"/>
          <w:rtl/>
        </w:rPr>
      </w:pPr>
    </w:p>
    <w:p w14:paraId="48DC748B" w14:textId="77777777" w:rsidR="008E1A49" w:rsidRPr="008E1A49" w:rsidRDefault="008E1A49" w:rsidP="008E1A49">
      <w:pPr>
        <w:bidi/>
        <w:jc w:val="both"/>
        <w:rPr>
          <w:rFonts w:cs="David" w:hint="cs"/>
          <w:rtl/>
        </w:rPr>
      </w:pPr>
    </w:p>
    <w:p w14:paraId="4C6FE1D8" w14:textId="77777777" w:rsidR="008E1A49" w:rsidRPr="008E1A49" w:rsidRDefault="008E1A49" w:rsidP="008E1A49">
      <w:pPr>
        <w:bidi/>
        <w:jc w:val="both"/>
        <w:rPr>
          <w:rFonts w:cs="David" w:hint="cs"/>
          <w:rtl/>
        </w:rPr>
      </w:pPr>
    </w:p>
    <w:p w14:paraId="7B380424" w14:textId="77777777" w:rsidR="008E1A49" w:rsidRPr="008E1A49" w:rsidRDefault="008E1A49" w:rsidP="008E1A49">
      <w:pPr>
        <w:bidi/>
        <w:jc w:val="both"/>
        <w:rPr>
          <w:rFonts w:cs="David" w:hint="cs"/>
          <w:rtl/>
        </w:rPr>
      </w:pPr>
    </w:p>
    <w:p w14:paraId="2F03CFC4" w14:textId="77777777" w:rsidR="008E1A49" w:rsidRPr="008E1A49" w:rsidRDefault="008E1A49" w:rsidP="008E1A49">
      <w:pPr>
        <w:bidi/>
        <w:jc w:val="both"/>
        <w:rPr>
          <w:rFonts w:cs="David" w:hint="cs"/>
          <w:rtl/>
        </w:rPr>
      </w:pPr>
    </w:p>
    <w:p w14:paraId="40466141" w14:textId="77777777" w:rsidR="008E1A49" w:rsidRPr="008E1A49" w:rsidRDefault="008E1A49" w:rsidP="008E1A49">
      <w:pPr>
        <w:bidi/>
        <w:jc w:val="both"/>
        <w:rPr>
          <w:rFonts w:cs="David" w:hint="cs"/>
          <w:rtl/>
        </w:rPr>
      </w:pPr>
    </w:p>
    <w:p w14:paraId="670DC64A" w14:textId="77777777" w:rsidR="008E1A49" w:rsidRPr="008E1A49" w:rsidRDefault="008E1A49" w:rsidP="008E1A49">
      <w:pPr>
        <w:bidi/>
        <w:jc w:val="both"/>
        <w:rPr>
          <w:rFonts w:cs="David" w:hint="cs"/>
          <w:rtl/>
        </w:rPr>
      </w:pPr>
    </w:p>
    <w:p w14:paraId="167CF042" w14:textId="77777777" w:rsidR="008E1A49" w:rsidRPr="008E1A49" w:rsidRDefault="008E1A49" w:rsidP="008E1A49">
      <w:pPr>
        <w:numPr>
          <w:ilvl w:val="0"/>
          <w:numId w:val="2"/>
        </w:numPr>
        <w:bidi/>
        <w:jc w:val="center"/>
        <w:rPr>
          <w:rFonts w:cs="David" w:hint="cs"/>
          <w:b/>
          <w:bCs/>
          <w:u w:val="single"/>
          <w:rtl/>
        </w:rPr>
      </w:pPr>
      <w:r w:rsidRPr="008E1A49">
        <w:rPr>
          <w:rFonts w:cs="David" w:hint="cs"/>
          <w:b/>
          <w:bCs/>
          <w:u w:val="single"/>
          <w:rtl/>
        </w:rPr>
        <w:t>עבודת הוועדות בפגרה</w:t>
      </w:r>
    </w:p>
    <w:p w14:paraId="5219D29E" w14:textId="77777777" w:rsidR="008E1A49" w:rsidRPr="008E1A49" w:rsidRDefault="008E1A49" w:rsidP="008E1A49">
      <w:pPr>
        <w:bidi/>
        <w:jc w:val="both"/>
        <w:rPr>
          <w:rFonts w:cs="David" w:hint="cs"/>
          <w:rtl/>
        </w:rPr>
      </w:pPr>
    </w:p>
    <w:p w14:paraId="43B1CB8B"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16DA6CAA" w14:textId="77777777" w:rsidR="008E1A49" w:rsidRPr="008E1A49" w:rsidRDefault="008E1A49" w:rsidP="008E1A49">
      <w:pPr>
        <w:bidi/>
        <w:jc w:val="both"/>
        <w:rPr>
          <w:rFonts w:cs="David" w:hint="cs"/>
          <w:u w:val="single"/>
          <w:rtl/>
        </w:rPr>
      </w:pPr>
    </w:p>
    <w:p w14:paraId="54876F14" w14:textId="77777777" w:rsidR="008E1A49" w:rsidRPr="008E1A49" w:rsidRDefault="008E1A49" w:rsidP="008E1A49">
      <w:pPr>
        <w:bidi/>
        <w:ind w:firstLine="720"/>
        <w:jc w:val="both"/>
        <w:rPr>
          <w:rFonts w:cs="David" w:hint="cs"/>
          <w:rtl/>
        </w:rPr>
      </w:pPr>
      <w:r w:rsidRPr="008E1A49">
        <w:rPr>
          <w:rFonts w:cs="David" w:hint="cs"/>
          <w:rtl/>
        </w:rPr>
        <w:t xml:space="preserve">בוקר טוב. אני פותח את ישיבת ועדת הכנסת. על סדר יומנו הרבה נושאים. אני מבקש להתייחס בקצרה. הנושא הראשון על סדר היום: עבודת הוועדות בפגרה. בזמנו נהגנו לאשר לחוקה לחוץ ולביטחון לעבוד בצורה חופשית וליתר הוועדות אישרנו 9 ישיבות. </w:t>
      </w:r>
    </w:p>
    <w:p w14:paraId="6ABD2A61" w14:textId="77777777" w:rsidR="008E1A49" w:rsidRPr="008E1A49" w:rsidRDefault="008E1A49" w:rsidP="008E1A49">
      <w:pPr>
        <w:bidi/>
        <w:jc w:val="both"/>
        <w:rPr>
          <w:rFonts w:cs="David" w:hint="cs"/>
          <w:rtl/>
        </w:rPr>
      </w:pPr>
    </w:p>
    <w:p w14:paraId="760FBC74"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54BD9996" w14:textId="77777777" w:rsidR="008E1A49" w:rsidRPr="008E1A49" w:rsidRDefault="008E1A49" w:rsidP="008E1A49">
      <w:pPr>
        <w:bidi/>
        <w:jc w:val="both"/>
        <w:rPr>
          <w:rFonts w:cs="David" w:hint="cs"/>
          <w:rtl/>
        </w:rPr>
      </w:pPr>
    </w:p>
    <w:p w14:paraId="08B9FB9E" w14:textId="77777777" w:rsidR="008E1A49" w:rsidRPr="008E1A49" w:rsidRDefault="008E1A49" w:rsidP="008E1A49">
      <w:pPr>
        <w:bidi/>
        <w:ind w:firstLine="720"/>
        <w:jc w:val="both"/>
        <w:rPr>
          <w:rFonts w:cs="David" w:hint="cs"/>
          <w:rtl/>
        </w:rPr>
      </w:pPr>
      <w:r w:rsidRPr="008E1A49">
        <w:rPr>
          <w:rFonts w:cs="David" w:hint="cs"/>
          <w:rtl/>
        </w:rPr>
        <w:t xml:space="preserve">אדוני היושב ראש, בוקר טוב. אני רוצה לציין, בניגוד לרושם שהתקבל בדברי, ועדת החוקה עובדת ברצינות רבה ובחריצות רבה. </w:t>
      </w:r>
    </w:p>
    <w:p w14:paraId="61F693FE" w14:textId="77777777" w:rsidR="008E1A49" w:rsidRPr="008E1A49" w:rsidRDefault="008E1A49" w:rsidP="008E1A49">
      <w:pPr>
        <w:bidi/>
        <w:jc w:val="both"/>
        <w:rPr>
          <w:rFonts w:cs="David" w:hint="cs"/>
          <w:rtl/>
        </w:rPr>
      </w:pPr>
    </w:p>
    <w:p w14:paraId="4B986EEF" w14:textId="77777777" w:rsidR="008E1A49" w:rsidRPr="008E1A49" w:rsidRDefault="008E1A49" w:rsidP="008E1A49">
      <w:pPr>
        <w:bidi/>
        <w:jc w:val="both"/>
        <w:rPr>
          <w:rFonts w:cs="David" w:hint="cs"/>
          <w:rtl/>
        </w:rPr>
      </w:pPr>
      <w:r w:rsidRPr="008E1A49">
        <w:rPr>
          <w:rFonts w:cs="David" w:hint="cs"/>
          <w:u w:val="single"/>
          <w:rtl/>
        </w:rPr>
        <w:t>גדעון סער:</w:t>
      </w:r>
    </w:p>
    <w:p w14:paraId="31E4A3BD" w14:textId="77777777" w:rsidR="008E1A49" w:rsidRPr="008E1A49" w:rsidRDefault="008E1A49" w:rsidP="008E1A49">
      <w:pPr>
        <w:bidi/>
        <w:jc w:val="both"/>
        <w:rPr>
          <w:rFonts w:cs="David" w:hint="cs"/>
          <w:rtl/>
        </w:rPr>
      </w:pPr>
    </w:p>
    <w:p w14:paraId="2B6A4621" w14:textId="77777777" w:rsidR="008E1A49" w:rsidRPr="008E1A49" w:rsidRDefault="008E1A49" w:rsidP="008E1A49">
      <w:pPr>
        <w:bidi/>
        <w:jc w:val="both"/>
        <w:rPr>
          <w:rFonts w:cs="David" w:hint="cs"/>
          <w:rtl/>
        </w:rPr>
      </w:pPr>
      <w:r w:rsidRPr="008E1A49">
        <w:rPr>
          <w:rFonts w:cs="David" w:hint="cs"/>
          <w:rtl/>
        </w:rPr>
        <w:tab/>
        <w:t xml:space="preserve">אמרת דברים ראויים, פעם אחת יצא לך טוב. </w:t>
      </w:r>
    </w:p>
    <w:p w14:paraId="271129DF" w14:textId="77777777" w:rsidR="008E1A49" w:rsidRPr="008E1A49" w:rsidRDefault="008E1A49" w:rsidP="008E1A49">
      <w:pPr>
        <w:bidi/>
        <w:jc w:val="both"/>
        <w:rPr>
          <w:rFonts w:cs="David" w:hint="cs"/>
          <w:rtl/>
        </w:rPr>
      </w:pPr>
    </w:p>
    <w:p w14:paraId="5880073C" w14:textId="77777777" w:rsidR="008E1A49" w:rsidRPr="008E1A49" w:rsidRDefault="008E1A49" w:rsidP="008E1A49">
      <w:pPr>
        <w:bidi/>
        <w:jc w:val="both"/>
        <w:rPr>
          <w:rFonts w:cs="David" w:hint="cs"/>
          <w:u w:val="single"/>
          <w:rtl/>
        </w:rPr>
      </w:pPr>
      <w:r w:rsidRPr="008E1A49">
        <w:rPr>
          <w:rFonts w:cs="David" w:hint="cs"/>
          <w:u w:val="single"/>
          <w:rtl/>
        </w:rPr>
        <w:t>משה שרוני:</w:t>
      </w:r>
    </w:p>
    <w:p w14:paraId="42A25D9E" w14:textId="77777777" w:rsidR="008E1A49" w:rsidRPr="008E1A49" w:rsidRDefault="008E1A49" w:rsidP="008E1A49">
      <w:pPr>
        <w:bidi/>
        <w:jc w:val="both"/>
        <w:rPr>
          <w:rFonts w:cs="David" w:hint="cs"/>
          <w:u w:val="single"/>
          <w:rtl/>
        </w:rPr>
      </w:pPr>
    </w:p>
    <w:p w14:paraId="69EE418D" w14:textId="77777777" w:rsidR="008E1A49" w:rsidRPr="008E1A49" w:rsidRDefault="008E1A49" w:rsidP="008E1A49">
      <w:pPr>
        <w:bidi/>
        <w:jc w:val="both"/>
        <w:rPr>
          <w:rFonts w:cs="David" w:hint="cs"/>
          <w:rtl/>
        </w:rPr>
      </w:pPr>
      <w:r w:rsidRPr="008E1A49">
        <w:rPr>
          <w:rFonts w:cs="David" w:hint="cs"/>
          <w:rtl/>
        </w:rPr>
        <w:tab/>
        <w:t xml:space="preserve">הוא רוצה להתנצל. </w:t>
      </w:r>
    </w:p>
    <w:p w14:paraId="74559F2D" w14:textId="77777777" w:rsidR="008E1A49" w:rsidRPr="008E1A49" w:rsidRDefault="008E1A49" w:rsidP="008E1A49">
      <w:pPr>
        <w:bidi/>
        <w:jc w:val="both"/>
        <w:rPr>
          <w:rFonts w:cs="David" w:hint="cs"/>
          <w:rtl/>
        </w:rPr>
      </w:pPr>
    </w:p>
    <w:p w14:paraId="13C88334"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E5E0D21" w14:textId="77777777" w:rsidR="008E1A49" w:rsidRPr="008E1A49" w:rsidRDefault="008E1A49" w:rsidP="008E1A49">
      <w:pPr>
        <w:bidi/>
        <w:jc w:val="both"/>
        <w:rPr>
          <w:rFonts w:cs="David" w:hint="cs"/>
          <w:rtl/>
        </w:rPr>
      </w:pPr>
    </w:p>
    <w:p w14:paraId="492A570C" w14:textId="77777777" w:rsidR="008E1A49" w:rsidRPr="008E1A49" w:rsidRDefault="008E1A49" w:rsidP="008E1A49">
      <w:pPr>
        <w:bidi/>
        <w:jc w:val="both"/>
        <w:rPr>
          <w:rFonts w:cs="David" w:hint="cs"/>
          <w:rtl/>
        </w:rPr>
      </w:pPr>
      <w:r w:rsidRPr="008E1A49">
        <w:rPr>
          <w:rFonts w:cs="David" w:hint="cs"/>
          <w:rtl/>
        </w:rPr>
        <w:tab/>
        <w:t xml:space="preserve">הוא לא צריך להתנצל על שום דבר. אתה יכול, אתה לא חייב. </w:t>
      </w:r>
    </w:p>
    <w:p w14:paraId="785A39B4" w14:textId="77777777" w:rsidR="008E1A49" w:rsidRPr="008E1A49" w:rsidRDefault="008E1A49" w:rsidP="008E1A49">
      <w:pPr>
        <w:bidi/>
        <w:jc w:val="both"/>
        <w:rPr>
          <w:rFonts w:cs="David" w:hint="cs"/>
          <w:u w:val="single"/>
          <w:rtl/>
        </w:rPr>
      </w:pPr>
    </w:p>
    <w:p w14:paraId="3864A022"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07600801" w14:textId="77777777" w:rsidR="008E1A49" w:rsidRPr="008E1A49" w:rsidRDefault="008E1A49" w:rsidP="008E1A49">
      <w:pPr>
        <w:bidi/>
        <w:jc w:val="both"/>
        <w:rPr>
          <w:rFonts w:cs="David" w:hint="cs"/>
          <w:rtl/>
        </w:rPr>
      </w:pPr>
    </w:p>
    <w:p w14:paraId="0A1FC511" w14:textId="77777777" w:rsidR="008E1A49" w:rsidRPr="008E1A49" w:rsidRDefault="008E1A49" w:rsidP="008E1A49">
      <w:pPr>
        <w:bidi/>
        <w:jc w:val="both"/>
        <w:rPr>
          <w:rFonts w:cs="David" w:hint="cs"/>
          <w:rtl/>
        </w:rPr>
      </w:pPr>
      <w:r w:rsidRPr="008E1A49">
        <w:rPr>
          <w:rFonts w:cs="David" w:hint="cs"/>
          <w:rtl/>
        </w:rPr>
        <w:tab/>
        <w:t xml:space="preserve">אני כן חייב ואני אומר לך מדוע. בניגוד לרושם שהתקבל אתמול, הוועדה עובדת בחריצות ואין ויכוח לגבי העניין הזה. הטענות שהיו לי אתמול, ויש לי גם היום, שהיא פשוט ועדה לא ממלכתית ונוהגת באופן לא ראוי, עושה סלקטיביות בחוקים, מה היא כן מקדמת ומה לא. לגבי צוות הוועדה, הם עושים את עבודתם. </w:t>
      </w:r>
    </w:p>
    <w:p w14:paraId="7FD7C136" w14:textId="77777777" w:rsidR="008E1A49" w:rsidRPr="008E1A49" w:rsidRDefault="008E1A49" w:rsidP="008E1A49">
      <w:pPr>
        <w:bidi/>
        <w:jc w:val="both"/>
        <w:rPr>
          <w:rFonts w:cs="David" w:hint="cs"/>
          <w:rtl/>
        </w:rPr>
      </w:pPr>
    </w:p>
    <w:p w14:paraId="131C42FC" w14:textId="77777777" w:rsidR="008E1A49" w:rsidRPr="008E1A49" w:rsidRDefault="008E1A49" w:rsidP="008E1A49">
      <w:pPr>
        <w:bidi/>
        <w:ind w:firstLine="720"/>
        <w:jc w:val="both"/>
        <w:rPr>
          <w:rFonts w:cs="David" w:hint="cs"/>
          <w:rtl/>
        </w:rPr>
      </w:pPr>
      <w:r w:rsidRPr="008E1A49">
        <w:rPr>
          <w:rFonts w:cs="David" w:hint="cs"/>
          <w:rtl/>
        </w:rPr>
        <w:t xml:space="preserve">אני לא מסכים בשום פנים ואופן לאשר לוועדת החוקה בפגרה לעבוד כמו שהיא רוצה. אם רוצים לאפשר להם לעבוד על חוקים, אני מבקש שזה יהיה מסודר. </w:t>
      </w:r>
    </w:p>
    <w:p w14:paraId="3E427585" w14:textId="77777777" w:rsidR="008E1A49" w:rsidRPr="008E1A49" w:rsidRDefault="008E1A49" w:rsidP="008E1A49">
      <w:pPr>
        <w:bidi/>
        <w:jc w:val="both"/>
        <w:rPr>
          <w:rFonts w:cs="David" w:hint="cs"/>
          <w:rtl/>
        </w:rPr>
      </w:pPr>
    </w:p>
    <w:p w14:paraId="16A33D18" w14:textId="77777777" w:rsidR="008E1A49" w:rsidRPr="008E1A49" w:rsidRDefault="008E1A49" w:rsidP="008E1A49">
      <w:pPr>
        <w:bidi/>
        <w:ind w:firstLine="720"/>
        <w:jc w:val="both"/>
        <w:rPr>
          <w:rFonts w:cs="David" w:hint="cs"/>
          <w:rtl/>
        </w:rPr>
      </w:pPr>
      <w:r w:rsidRPr="008E1A49">
        <w:rPr>
          <w:rFonts w:cs="David" w:hint="cs"/>
          <w:rtl/>
        </w:rPr>
        <w:t xml:space="preserve">מה קרה בפגרה הקודמת? אתה מקבל מהיום להיום הזמנה לישיבה חשובה שמבחינתך היא קריטית. אני נמצא בבני ברק ואחר נמצא באילת ואתה מקבל הזמנה חשובה. עד שאתה מקבל את ההודעה הדיון עבר. אני לא אומר לא לאפשר להם לעבוד. אבל לא תהיה אפשרות לוועדת החוקה, היות ועוסקים בפגרה ואין מליאה שצריך לרוץ עם הצעת חוק, כל ההזמנות לישיבות ועדת החוקה יהיו שבוע קודם. </w:t>
      </w:r>
    </w:p>
    <w:p w14:paraId="0F6B8A07" w14:textId="77777777" w:rsidR="008E1A49" w:rsidRPr="008E1A49" w:rsidRDefault="008E1A49" w:rsidP="008E1A49">
      <w:pPr>
        <w:bidi/>
        <w:jc w:val="both"/>
        <w:rPr>
          <w:rFonts w:cs="David" w:hint="cs"/>
          <w:rtl/>
        </w:rPr>
      </w:pPr>
    </w:p>
    <w:p w14:paraId="2B9AECE3" w14:textId="77777777" w:rsidR="008E1A49" w:rsidRPr="008E1A49" w:rsidRDefault="008E1A49" w:rsidP="008E1A49">
      <w:pPr>
        <w:bidi/>
        <w:jc w:val="both"/>
        <w:rPr>
          <w:rFonts w:cs="David" w:hint="cs"/>
          <w:u w:val="single"/>
          <w:rtl/>
        </w:rPr>
      </w:pPr>
      <w:r w:rsidRPr="008E1A49">
        <w:rPr>
          <w:rFonts w:cs="David" w:hint="cs"/>
          <w:u w:val="single"/>
          <w:rtl/>
        </w:rPr>
        <w:t>משה שרוני:</w:t>
      </w:r>
    </w:p>
    <w:p w14:paraId="717E78BC" w14:textId="77777777" w:rsidR="008E1A49" w:rsidRPr="008E1A49" w:rsidRDefault="008E1A49" w:rsidP="008E1A49">
      <w:pPr>
        <w:bidi/>
        <w:jc w:val="both"/>
        <w:rPr>
          <w:rFonts w:cs="David" w:hint="cs"/>
          <w:rtl/>
        </w:rPr>
      </w:pPr>
    </w:p>
    <w:p w14:paraId="1BEAADF3" w14:textId="77777777" w:rsidR="008E1A49" w:rsidRPr="008E1A49" w:rsidRDefault="008E1A49" w:rsidP="008E1A49">
      <w:pPr>
        <w:bidi/>
        <w:ind w:firstLine="720"/>
        <w:jc w:val="both"/>
        <w:rPr>
          <w:rFonts w:cs="David" w:hint="cs"/>
          <w:rtl/>
        </w:rPr>
      </w:pPr>
      <w:r w:rsidRPr="008E1A49">
        <w:rPr>
          <w:rFonts w:cs="David" w:hint="cs"/>
          <w:rtl/>
        </w:rPr>
        <w:t xml:space="preserve">לא, 48 שעות. </w:t>
      </w:r>
    </w:p>
    <w:p w14:paraId="151FFB40" w14:textId="77777777" w:rsidR="008E1A49" w:rsidRPr="008E1A49" w:rsidRDefault="008E1A49" w:rsidP="008E1A49">
      <w:pPr>
        <w:bidi/>
        <w:jc w:val="both"/>
        <w:rPr>
          <w:rFonts w:cs="David" w:hint="cs"/>
          <w:rtl/>
        </w:rPr>
      </w:pPr>
    </w:p>
    <w:p w14:paraId="06F69408"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3C9998D9" w14:textId="77777777" w:rsidR="008E1A49" w:rsidRPr="008E1A49" w:rsidRDefault="008E1A49" w:rsidP="008E1A49">
      <w:pPr>
        <w:bidi/>
        <w:jc w:val="both"/>
        <w:rPr>
          <w:rFonts w:cs="David" w:hint="cs"/>
          <w:u w:val="single"/>
          <w:rtl/>
        </w:rPr>
      </w:pPr>
    </w:p>
    <w:p w14:paraId="6B89A189" w14:textId="77777777" w:rsidR="008E1A49" w:rsidRPr="008E1A49" w:rsidRDefault="008E1A49" w:rsidP="008E1A49">
      <w:pPr>
        <w:bidi/>
        <w:jc w:val="both"/>
        <w:rPr>
          <w:rFonts w:cs="David" w:hint="cs"/>
          <w:rtl/>
        </w:rPr>
      </w:pPr>
      <w:r w:rsidRPr="008E1A49">
        <w:rPr>
          <w:rFonts w:cs="David" w:hint="cs"/>
          <w:rtl/>
        </w:rPr>
        <w:tab/>
        <w:t>למה 48 שעות?</w:t>
      </w:r>
    </w:p>
    <w:p w14:paraId="1A06E368" w14:textId="77777777" w:rsidR="008E1A49" w:rsidRPr="008E1A49" w:rsidRDefault="008E1A49" w:rsidP="008E1A49">
      <w:pPr>
        <w:bidi/>
        <w:jc w:val="both"/>
        <w:rPr>
          <w:rFonts w:cs="David" w:hint="cs"/>
          <w:rtl/>
        </w:rPr>
      </w:pPr>
    </w:p>
    <w:p w14:paraId="154ED025"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0B93DA3C" w14:textId="77777777" w:rsidR="008E1A49" w:rsidRPr="008E1A49" w:rsidRDefault="008E1A49" w:rsidP="008E1A49">
      <w:pPr>
        <w:bidi/>
        <w:jc w:val="both"/>
        <w:rPr>
          <w:rFonts w:cs="David" w:hint="cs"/>
          <w:rtl/>
        </w:rPr>
      </w:pPr>
    </w:p>
    <w:p w14:paraId="4227EB84" w14:textId="77777777" w:rsidR="008E1A49" w:rsidRPr="008E1A49" w:rsidRDefault="008E1A49" w:rsidP="008E1A49">
      <w:pPr>
        <w:bidi/>
        <w:ind w:firstLine="720"/>
        <w:jc w:val="both"/>
        <w:rPr>
          <w:rFonts w:cs="David" w:hint="cs"/>
          <w:rtl/>
        </w:rPr>
      </w:pPr>
      <w:r w:rsidRPr="008E1A49">
        <w:rPr>
          <w:rFonts w:cs="David" w:hint="cs"/>
          <w:rtl/>
        </w:rPr>
        <w:t xml:space="preserve">גפני, גם אם אני אאפשר לוועדת חוקה לקיים רק 9 ישיבות, אפשר לקבוע מהיום למחר. </w:t>
      </w:r>
    </w:p>
    <w:p w14:paraId="1082F7E1" w14:textId="77777777" w:rsidR="008E1A49" w:rsidRPr="008E1A49" w:rsidRDefault="008E1A49" w:rsidP="008E1A49">
      <w:pPr>
        <w:bidi/>
        <w:jc w:val="both"/>
        <w:rPr>
          <w:rFonts w:cs="David" w:hint="cs"/>
          <w:rtl/>
        </w:rPr>
      </w:pPr>
      <w:r w:rsidRPr="008E1A49">
        <w:rPr>
          <w:rFonts w:cs="David"/>
          <w:rtl/>
        </w:rPr>
        <w:br w:type="page"/>
      </w:r>
    </w:p>
    <w:p w14:paraId="0B6C2CD0"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4FFFD245" w14:textId="77777777" w:rsidR="008E1A49" w:rsidRPr="008E1A49" w:rsidRDefault="008E1A49" w:rsidP="008E1A49">
      <w:pPr>
        <w:bidi/>
        <w:jc w:val="both"/>
        <w:rPr>
          <w:rFonts w:cs="David" w:hint="cs"/>
          <w:rtl/>
        </w:rPr>
      </w:pPr>
    </w:p>
    <w:p w14:paraId="24328F70" w14:textId="77777777" w:rsidR="008E1A49" w:rsidRPr="008E1A49" w:rsidRDefault="008E1A49" w:rsidP="008E1A49">
      <w:pPr>
        <w:bidi/>
        <w:jc w:val="both"/>
        <w:rPr>
          <w:rFonts w:cs="David" w:hint="cs"/>
          <w:rtl/>
        </w:rPr>
      </w:pPr>
      <w:r w:rsidRPr="008E1A49">
        <w:rPr>
          <w:rFonts w:cs="David" w:hint="cs"/>
          <w:rtl/>
        </w:rPr>
        <w:tab/>
        <w:t xml:space="preserve">אז אני מבקש שלא. </w:t>
      </w:r>
      <w:r w:rsidRPr="008E1A49">
        <w:rPr>
          <w:rFonts w:cs="David" w:hint="cs"/>
          <w:rtl/>
        </w:rPr>
        <w:tab/>
      </w:r>
    </w:p>
    <w:p w14:paraId="42B58485" w14:textId="77777777" w:rsidR="008E1A49" w:rsidRPr="008E1A49" w:rsidRDefault="008E1A49" w:rsidP="008E1A49">
      <w:pPr>
        <w:bidi/>
        <w:jc w:val="both"/>
        <w:rPr>
          <w:rFonts w:cs="David" w:hint="cs"/>
          <w:rtl/>
        </w:rPr>
      </w:pPr>
    </w:p>
    <w:p w14:paraId="48A9AB12"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3014B9B1" w14:textId="77777777" w:rsidR="008E1A49" w:rsidRPr="008E1A49" w:rsidRDefault="008E1A49" w:rsidP="008E1A49">
      <w:pPr>
        <w:bidi/>
        <w:jc w:val="both"/>
        <w:rPr>
          <w:rFonts w:cs="David" w:hint="cs"/>
          <w:rtl/>
        </w:rPr>
      </w:pPr>
    </w:p>
    <w:p w14:paraId="26248136" w14:textId="77777777" w:rsidR="008E1A49" w:rsidRPr="008E1A49" w:rsidRDefault="008E1A49" w:rsidP="008E1A49">
      <w:pPr>
        <w:bidi/>
        <w:ind w:firstLine="720"/>
        <w:jc w:val="both"/>
        <w:rPr>
          <w:rFonts w:cs="David" w:hint="cs"/>
          <w:rtl/>
        </w:rPr>
      </w:pPr>
      <w:r w:rsidRPr="008E1A49">
        <w:rPr>
          <w:rFonts w:cs="David" w:hint="cs"/>
          <w:rtl/>
        </w:rPr>
        <w:t xml:space="preserve">אני רוצה התייחסויות. אדוני רוצה 48 שעות או יותר? </w:t>
      </w:r>
    </w:p>
    <w:p w14:paraId="617DBA26" w14:textId="77777777" w:rsidR="008E1A49" w:rsidRPr="008E1A49" w:rsidRDefault="008E1A49" w:rsidP="008E1A49">
      <w:pPr>
        <w:bidi/>
        <w:jc w:val="both"/>
        <w:rPr>
          <w:rFonts w:cs="David" w:hint="cs"/>
          <w:rtl/>
        </w:rPr>
      </w:pPr>
    </w:p>
    <w:p w14:paraId="2F5B3339"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58C8EF5E" w14:textId="77777777" w:rsidR="008E1A49" w:rsidRPr="008E1A49" w:rsidRDefault="008E1A49" w:rsidP="008E1A49">
      <w:pPr>
        <w:bidi/>
        <w:jc w:val="both"/>
        <w:rPr>
          <w:rFonts w:cs="David" w:hint="cs"/>
          <w:rtl/>
        </w:rPr>
      </w:pPr>
    </w:p>
    <w:p w14:paraId="2F93C4F0" w14:textId="77777777" w:rsidR="008E1A49" w:rsidRPr="008E1A49" w:rsidRDefault="008E1A49" w:rsidP="008E1A49">
      <w:pPr>
        <w:bidi/>
        <w:jc w:val="both"/>
        <w:rPr>
          <w:rFonts w:cs="David" w:hint="cs"/>
          <w:rtl/>
        </w:rPr>
      </w:pPr>
      <w:r w:rsidRPr="008E1A49">
        <w:rPr>
          <w:rFonts w:cs="David" w:hint="cs"/>
          <w:rtl/>
        </w:rPr>
        <w:tab/>
        <w:t xml:space="preserve">אני רוצה יותר, זאת פגרה. </w:t>
      </w:r>
    </w:p>
    <w:p w14:paraId="52F6F238" w14:textId="77777777" w:rsidR="008E1A49" w:rsidRPr="008E1A49" w:rsidRDefault="008E1A49" w:rsidP="008E1A49">
      <w:pPr>
        <w:bidi/>
        <w:jc w:val="both"/>
        <w:rPr>
          <w:rFonts w:cs="David" w:hint="cs"/>
          <w:rtl/>
        </w:rPr>
      </w:pPr>
    </w:p>
    <w:p w14:paraId="66B72FAC"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1CACD7D1" w14:textId="77777777" w:rsidR="008E1A49" w:rsidRPr="008E1A49" w:rsidRDefault="008E1A49" w:rsidP="008E1A49">
      <w:pPr>
        <w:bidi/>
        <w:jc w:val="both"/>
        <w:rPr>
          <w:rFonts w:cs="David" w:hint="cs"/>
          <w:rtl/>
        </w:rPr>
      </w:pPr>
    </w:p>
    <w:p w14:paraId="2DE029D8" w14:textId="77777777" w:rsidR="008E1A49" w:rsidRPr="008E1A49" w:rsidRDefault="008E1A49" w:rsidP="008E1A49">
      <w:pPr>
        <w:bidi/>
        <w:jc w:val="both"/>
        <w:rPr>
          <w:rFonts w:cs="David" w:hint="cs"/>
          <w:rtl/>
        </w:rPr>
      </w:pPr>
      <w:r w:rsidRPr="008E1A49">
        <w:rPr>
          <w:rFonts w:cs="David" w:hint="cs"/>
          <w:rtl/>
        </w:rPr>
        <w:tab/>
        <w:t>אני רוצה לשמוע התייחסות של חברי הוועדה. 3 ימים זה סביר?</w:t>
      </w:r>
    </w:p>
    <w:p w14:paraId="0BB210CC" w14:textId="77777777" w:rsidR="008E1A49" w:rsidRPr="008E1A49" w:rsidRDefault="008E1A49" w:rsidP="008E1A49">
      <w:pPr>
        <w:bidi/>
        <w:jc w:val="both"/>
        <w:rPr>
          <w:rFonts w:cs="David" w:hint="cs"/>
          <w:rtl/>
        </w:rPr>
      </w:pPr>
    </w:p>
    <w:p w14:paraId="493B26F8" w14:textId="77777777" w:rsidR="008E1A49" w:rsidRPr="008E1A49" w:rsidRDefault="008E1A49" w:rsidP="008E1A49">
      <w:pPr>
        <w:bidi/>
        <w:jc w:val="both"/>
        <w:rPr>
          <w:rFonts w:cs="David" w:hint="cs"/>
          <w:rtl/>
        </w:rPr>
      </w:pPr>
      <w:r w:rsidRPr="008E1A49">
        <w:rPr>
          <w:rFonts w:cs="David" w:hint="cs"/>
          <w:u w:val="single"/>
          <w:rtl/>
        </w:rPr>
        <w:t>מיכאל איתן</w:t>
      </w:r>
      <w:r w:rsidRPr="008E1A49">
        <w:rPr>
          <w:rFonts w:cs="David" w:hint="cs"/>
          <w:rtl/>
        </w:rPr>
        <w:t>:</w:t>
      </w:r>
    </w:p>
    <w:p w14:paraId="7D52CF28" w14:textId="77777777" w:rsidR="008E1A49" w:rsidRPr="008E1A49" w:rsidRDefault="008E1A49" w:rsidP="008E1A49">
      <w:pPr>
        <w:bidi/>
        <w:jc w:val="both"/>
        <w:rPr>
          <w:rFonts w:cs="David" w:hint="cs"/>
          <w:rtl/>
        </w:rPr>
      </w:pPr>
    </w:p>
    <w:p w14:paraId="6CE23447" w14:textId="77777777" w:rsidR="008E1A49" w:rsidRPr="008E1A49" w:rsidRDefault="008E1A49" w:rsidP="008E1A49">
      <w:pPr>
        <w:bidi/>
        <w:ind w:firstLine="720"/>
        <w:jc w:val="both"/>
        <w:rPr>
          <w:rFonts w:cs="David" w:hint="cs"/>
          <w:rtl/>
        </w:rPr>
      </w:pPr>
      <w:r w:rsidRPr="008E1A49">
        <w:rPr>
          <w:rFonts w:cs="David" w:hint="cs"/>
          <w:rtl/>
        </w:rPr>
        <w:t>יש לי רעיון למחשבה. בגדול, אסור לומר שהכנסת יוצאת לפגרה כי חברי הכנסת ממשיכים לעבוד. מליאת הכנסת יוצאת לפגרה והכנסת צריכה להמשיך לעבוד וחברי הכנסת מקבלים משכורות מגיע להם חודש חופשה בשנה ולא יותר מזה.</w:t>
      </w:r>
    </w:p>
    <w:p w14:paraId="3CFC86A6" w14:textId="77777777" w:rsidR="008E1A49" w:rsidRPr="008E1A49" w:rsidRDefault="008E1A49" w:rsidP="008E1A49">
      <w:pPr>
        <w:bidi/>
        <w:ind w:firstLine="720"/>
        <w:jc w:val="both"/>
        <w:rPr>
          <w:rFonts w:cs="David" w:hint="cs"/>
          <w:rtl/>
        </w:rPr>
      </w:pPr>
    </w:p>
    <w:p w14:paraId="3EC655B6"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59D304ED" w14:textId="77777777" w:rsidR="008E1A49" w:rsidRPr="008E1A49" w:rsidRDefault="008E1A49" w:rsidP="008E1A49">
      <w:pPr>
        <w:bidi/>
        <w:ind w:firstLine="720"/>
        <w:jc w:val="both"/>
        <w:rPr>
          <w:rFonts w:cs="David" w:hint="cs"/>
          <w:rtl/>
        </w:rPr>
      </w:pPr>
    </w:p>
    <w:p w14:paraId="0F70E1D3" w14:textId="77777777" w:rsidR="008E1A49" w:rsidRPr="008E1A49" w:rsidRDefault="008E1A49" w:rsidP="008E1A49">
      <w:pPr>
        <w:bidi/>
        <w:ind w:firstLine="720"/>
        <w:jc w:val="both"/>
        <w:rPr>
          <w:rFonts w:cs="David" w:hint="cs"/>
          <w:rtl/>
        </w:rPr>
      </w:pPr>
      <w:r w:rsidRPr="008E1A49">
        <w:rPr>
          <w:rFonts w:cs="David" w:hint="cs"/>
          <w:rtl/>
        </w:rPr>
        <w:t xml:space="preserve">24 יום. </w:t>
      </w:r>
    </w:p>
    <w:p w14:paraId="78941A70" w14:textId="77777777" w:rsidR="008E1A49" w:rsidRPr="008E1A49" w:rsidRDefault="008E1A49" w:rsidP="008E1A49">
      <w:pPr>
        <w:bidi/>
        <w:jc w:val="both"/>
        <w:rPr>
          <w:rFonts w:cs="David" w:hint="cs"/>
          <w:rtl/>
        </w:rPr>
      </w:pPr>
    </w:p>
    <w:p w14:paraId="64C74321" w14:textId="77777777" w:rsidR="008E1A49" w:rsidRPr="008E1A49" w:rsidRDefault="008E1A49" w:rsidP="008E1A49">
      <w:pPr>
        <w:bidi/>
        <w:jc w:val="both"/>
        <w:rPr>
          <w:rFonts w:cs="David" w:hint="cs"/>
          <w:u w:val="single"/>
          <w:rtl/>
        </w:rPr>
      </w:pPr>
      <w:r w:rsidRPr="008E1A49">
        <w:rPr>
          <w:rFonts w:cs="David" w:hint="cs"/>
          <w:u w:val="single"/>
          <w:rtl/>
        </w:rPr>
        <w:t>מיכאל איתן:</w:t>
      </w:r>
    </w:p>
    <w:p w14:paraId="4B674059" w14:textId="77777777" w:rsidR="008E1A49" w:rsidRPr="008E1A49" w:rsidRDefault="008E1A49" w:rsidP="008E1A49">
      <w:pPr>
        <w:bidi/>
        <w:jc w:val="both"/>
        <w:rPr>
          <w:rFonts w:cs="David" w:hint="cs"/>
          <w:u w:val="single"/>
          <w:rtl/>
        </w:rPr>
      </w:pPr>
    </w:p>
    <w:p w14:paraId="531C7DBB" w14:textId="77777777" w:rsidR="008E1A49" w:rsidRPr="008E1A49" w:rsidRDefault="008E1A49" w:rsidP="008E1A49">
      <w:pPr>
        <w:bidi/>
        <w:ind w:firstLine="720"/>
        <w:jc w:val="both"/>
        <w:rPr>
          <w:rFonts w:cs="David" w:hint="cs"/>
          <w:rtl/>
        </w:rPr>
      </w:pPr>
      <w:r w:rsidRPr="008E1A49">
        <w:rPr>
          <w:rFonts w:cs="David" w:hint="cs"/>
          <w:rtl/>
        </w:rPr>
        <w:t>נראה לי, בגלל כל מיני מניפולציות שעושים עם ישיבות בפגרה, עליהן מתלונן חבר הכנסת גפני, יכול להיות שצריך לקבוע 24 יום שבהם אין דיוני ועדות ומעבר לזה לאפשר את המשך העבודה של הוועדות ולומר שהוועדות מתכנסות ללא הגבלה. זה ימנע את המניפולציות. ידעו מראש לתכנן. כך עובדת הכנסת בישראל. אנחנו משלמים מחיר כבד על זה שאומרים שכל הזמן אנחנו בפגרה. אנחנו לא בפגרה, וגם מהדיון הזה אנחנו לא צריכים לצאת בתחושה שחברי הכנסת לא עושים כלום.</w:t>
      </w:r>
    </w:p>
    <w:p w14:paraId="07106241" w14:textId="77777777" w:rsidR="008E1A49" w:rsidRPr="008E1A49" w:rsidRDefault="008E1A49" w:rsidP="008E1A49">
      <w:pPr>
        <w:bidi/>
        <w:jc w:val="both"/>
        <w:rPr>
          <w:rFonts w:cs="David" w:hint="cs"/>
          <w:rtl/>
        </w:rPr>
      </w:pPr>
    </w:p>
    <w:p w14:paraId="1A95F9A2" w14:textId="77777777" w:rsidR="008E1A49" w:rsidRPr="008E1A49" w:rsidRDefault="008E1A49" w:rsidP="008E1A49">
      <w:pPr>
        <w:bidi/>
        <w:ind w:firstLine="720"/>
        <w:jc w:val="both"/>
        <w:rPr>
          <w:rFonts w:cs="David" w:hint="cs"/>
          <w:rtl/>
        </w:rPr>
      </w:pPr>
      <w:r w:rsidRPr="008E1A49">
        <w:rPr>
          <w:rFonts w:cs="David" w:hint="cs"/>
          <w:rtl/>
        </w:rPr>
        <w:t xml:space="preserve">אגב, אם יש שתיים או שלוש ועדות אז חברי הכנסת באים לכאן יותר מפעם אחת. </w:t>
      </w:r>
    </w:p>
    <w:p w14:paraId="0696812A" w14:textId="77777777" w:rsidR="008E1A49" w:rsidRPr="008E1A49" w:rsidRDefault="008E1A49" w:rsidP="008E1A49">
      <w:pPr>
        <w:bidi/>
        <w:jc w:val="both"/>
        <w:rPr>
          <w:rFonts w:cs="David" w:hint="cs"/>
          <w:rtl/>
        </w:rPr>
      </w:pPr>
    </w:p>
    <w:p w14:paraId="56E5DC68"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4B456BCE" w14:textId="77777777" w:rsidR="008E1A49" w:rsidRPr="008E1A49" w:rsidRDefault="008E1A49" w:rsidP="008E1A49">
      <w:pPr>
        <w:bidi/>
        <w:jc w:val="both"/>
        <w:rPr>
          <w:rFonts w:cs="David" w:hint="cs"/>
          <w:rtl/>
        </w:rPr>
      </w:pPr>
    </w:p>
    <w:p w14:paraId="41459880" w14:textId="77777777" w:rsidR="008E1A49" w:rsidRPr="008E1A49" w:rsidRDefault="008E1A49" w:rsidP="008E1A49">
      <w:pPr>
        <w:bidi/>
        <w:jc w:val="both"/>
        <w:rPr>
          <w:rFonts w:cs="David" w:hint="cs"/>
          <w:rtl/>
        </w:rPr>
      </w:pPr>
      <w:r w:rsidRPr="008E1A49">
        <w:rPr>
          <w:rFonts w:cs="David" w:hint="cs"/>
          <w:rtl/>
        </w:rPr>
        <w:tab/>
        <w:t xml:space="preserve">אני רק אומר שיודיעו מראש ושיהיה סדר יום מתוכנן. </w:t>
      </w:r>
    </w:p>
    <w:p w14:paraId="25F83819" w14:textId="77777777" w:rsidR="008E1A49" w:rsidRPr="008E1A49" w:rsidRDefault="008E1A49" w:rsidP="008E1A49">
      <w:pPr>
        <w:bidi/>
        <w:jc w:val="both"/>
        <w:rPr>
          <w:rFonts w:cs="David" w:hint="cs"/>
          <w:rtl/>
        </w:rPr>
      </w:pPr>
      <w:r w:rsidRPr="008E1A49">
        <w:rPr>
          <w:rFonts w:cs="David" w:hint="cs"/>
          <w:rtl/>
        </w:rPr>
        <w:tab/>
      </w:r>
    </w:p>
    <w:p w14:paraId="3E8CE981"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3EE6CC36" w14:textId="77777777" w:rsidR="008E1A49" w:rsidRPr="008E1A49" w:rsidRDefault="008E1A49" w:rsidP="008E1A49">
      <w:pPr>
        <w:bidi/>
        <w:jc w:val="both"/>
        <w:rPr>
          <w:rFonts w:cs="David" w:hint="cs"/>
          <w:rtl/>
        </w:rPr>
      </w:pPr>
    </w:p>
    <w:p w14:paraId="3734FEFF" w14:textId="77777777" w:rsidR="008E1A49" w:rsidRPr="008E1A49" w:rsidRDefault="008E1A49" w:rsidP="008E1A49">
      <w:pPr>
        <w:bidi/>
        <w:ind w:firstLine="720"/>
        <w:jc w:val="both"/>
        <w:rPr>
          <w:rFonts w:cs="David" w:hint="cs"/>
          <w:rtl/>
        </w:rPr>
      </w:pPr>
      <w:r w:rsidRPr="008E1A49">
        <w:rPr>
          <w:rFonts w:cs="David" w:hint="cs"/>
          <w:rtl/>
        </w:rPr>
        <w:t xml:space="preserve">בהמשך לדברים שאמרת אתמול שוחחתי עם יושב ראש הוועדה. אני חושב שהדברים יבואו על תיקונם. כפי שאמרת, הוועדה באמת עמוסה, יש לה הרבה חוקים. הוועדה הזאת מפנה הרבה מאוד חוקים וגם היום תראה שהרבה מאוד חוקים יעברו לוועדת החוקה. </w:t>
      </w:r>
    </w:p>
    <w:p w14:paraId="07274C24" w14:textId="77777777" w:rsidR="008E1A49" w:rsidRPr="008E1A49" w:rsidRDefault="008E1A49" w:rsidP="008E1A49">
      <w:pPr>
        <w:bidi/>
        <w:jc w:val="both"/>
        <w:rPr>
          <w:rFonts w:cs="David" w:hint="cs"/>
          <w:rtl/>
        </w:rPr>
      </w:pPr>
    </w:p>
    <w:p w14:paraId="09A0A9D8"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73A06FC0" w14:textId="77777777" w:rsidR="008E1A49" w:rsidRPr="008E1A49" w:rsidRDefault="008E1A49" w:rsidP="008E1A49">
      <w:pPr>
        <w:bidi/>
        <w:jc w:val="both"/>
        <w:rPr>
          <w:rFonts w:cs="David" w:hint="cs"/>
          <w:rtl/>
        </w:rPr>
      </w:pPr>
    </w:p>
    <w:p w14:paraId="6CEC0000" w14:textId="77777777" w:rsidR="008E1A49" w:rsidRPr="008E1A49" w:rsidRDefault="008E1A49" w:rsidP="008E1A49">
      <w:pPr>
        <w:bidi/>
        <w:jc w:val="both"/>
        <w:rPr>
          <w:rFonts w:cs="David" w:hint="cs"/>
          <w:rtl/>
        </w:rPr>
      </w:pPr>
      <w:r w:rsidRPr="008E1A49">
        <w:rPr>
          <w:rFonts w:cs="David" w:hint="cs"/>
          <w:rtl/>
        </w:rPr>
        <w:tab/>
        <w:t xml:space="preserve">אמרתי שוועדת החוקה עובדת בחריצות רבה. אני בכלל לא בעד פגרה. אני מוכן לעבוד גם בחודש הזה. </w:t>
      </w:r>
    </w:p>
    <w:p w14:paraId="34C8E587" w14:textId="77777777" w:rsidR="008E1A49" w:rsidRPr="008E1A49" w:rsidRDefault="008E1A49" w:rsidP="008E1A49">
      <w:pPr>
        <w:bidi/>
        <w:jc w:val="both"/>
        <w:rPr>
          <w:rFonts w:cs="David" w:hint="cs"/>
          <w:rtl/>
        </w:rPr>
      </w:pPr>
    </w:p>
    <w:p w14:paraId="1A1A4AAE"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7DAFB87E" w14:textId="77777777" w:rsidR="008E1A49" w:rsidRPr="008E1A49" w:rsidRDefault="008E1A49" w:rsidP="008E1A49">
      <w:pPr>
        <w:bidi/>
        <w:jc w:val="both"/>
        <w:rPr>
          <w:rFonts w:cs="David" w:hint="cs"/>
          <w:rtl/>
        </w:rPr>
      </w:pPr>
    </w:p>
    <w:p w14:paraId="5945BE52" w14:textId="77777777" w:rsidR="008E1A49" w:rsidRPr="008E1A49" w:rsidRDefault="008E1A49" w:rsidP="008E1A49">
      <w:pPr>
        <w:bidi/>
        <w:jc w:val="both"/>
        <w:rPr>
          <w:rFonts w:cs="David" w:hint="cs"/>
          <w:rtl/>
        </w:rPr>
      </w:pPr>
      <w:r w:rsidRPr="008E1A49">
        <w:rPr>
          <w:rFonts w:cs="David" w:hint="cs"/>
          <w:rtl/>
        </w:rPr>
        <w:tab/>
        <w:t xml:space="preserve">אנחנו לא בפגרה אנחנו בעבודה. </w:t>
      </w:r>
    </w:p>
    <w:p w14:paraId="63A33610" w14:textId="77777777" w:rsidR="008E1A49" w:rsidRPr="008E1A49" w:rsidRDefault="008E1A49" w:rsidP="008E1A49">
      <w:pPr>
        <w:bidi/>
        <w:jc w:val="both"/>
        <w:rPr>
          <w:rFonts w:cs="David" w:hint="cs"/>
          <w:rtl/>
        </w:rPr>
      </w:pPr>
      <w:r w:rsidRPr="008E1A49">
        <w:rPr>
          <w:rFonts w:cs="David"/>
          <w:rtl/>
        </w:rPr>
        <w:br w:type="page"/>
      </w:r>
    </w:p>
    <w:p w14:paraId="075E01B2"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3C73C322" w14:textId="77777777" w:rsidR="008E1A49" w:rsidRPr="008E1A49" w:rsidRDefault="008E1A49" w:rsidP="008E1A49">
      <w:pPr>
        <w:bidi/>
        <w:jc w:val="both"/>
        <w:rPr>
          <w:rFonts w:cs="David" w:hint="cs"/>
          <w:u w:val="single"/>
          <w:rtl/>
        </w:rPr>
      </w:pPr>
    </w:p>
    <w:p w14:paraId="4011D567" w14:textId="77777777" w:rsidR="008E1A49" w:rsidRPr="008E1A49" w:rsidRDefault="008E1A49" w:rsidP="008E1A49">
      <w:pPr>
        <w:bidi/>
        <w:jc w:val="both"/>
        <w:rPr>
          <w:rFonts w:cs="David" w:hint="cs"/>
          <w:rtl/>
        </w:rPr>
      </w:pPr>
      <w:r w:rsidRPr="008E1A49">
        <w:rPr>
          <w:rFonts w:cs="David" w:hint="cs"/>
          <w:rtl/>
        </w:rPr>
        <w:tab/>
        <w:t xml:space="preserve">בעבודה, אבל שיהיה מתוכנן. </w:t>
      </w:r>
    </w:p>
    <w:p w14:paraId="0734B965" w14:textId="77777777" w:rsidR="008E1A49" w:rsidRPr="008E1A49" w:rsidRDefault="008E1A49" w:rsidP="008E1A49">
      <w:pPr>
        <w:bidi/>
        <w:jc w:val="both"/>
        <w:rPr>
          <w:rFonts w:cs="David" w:hint="cs"/>
          <w:rtl/>
        </w:rPr>
      </w:pPr>
    </w:p>
    <w:p w14:paraId="0CB91D87" w14:textId="77777777" w:rsidR="008E1A49" w:rsidRPr="008E1A49" w:rsidRDefault="008E1A49" w:rsidP="008E1A49">
      <w:pPr>
        <w:bidi/>
        <w:jc w:val="both"/>
        <w:rPr>
          <w:rFonts w:cs="David" w:hint="cs"/>
          <w:u w:val="single"/>
          <w:rtl/>
        </w:rPr>
      </w:pPr>
      <w:r w:rsidRPr="008E1A49">
        <w:rPr>
          <w:rFonts w:cs="David" w:hint="cs"/>
          <w:u w:val="single"/>
          <w:rtl/>
        </w:rPr>
        <w:t>משה שרוני:</w:t>
      </w:r>
    </w:p>
    <w:p w14:paraId="34AE829C" w14:textId="77777777" w:rsidR="008E1A49" w:rsidRPr="008E1A49" w:rsidRDefault="008E1A49" w:rsidP="008E1A49">
      <w:pPr>
        <w:bidi/>
        <w:jc w:val="both"/>
        <w:rPr>
          <w:rFonts w:cs="David" w:hint="cs"/>
          <w:u w:val="single"/>
          <w:rtl/>
        </w:rPr>
      </w:pPr>
    </w:p>
    <w:p w14:paraId="25D567DA" w14:textId="77777777" w:rsidR="008E1A49" w:rsidRPr="008E1A49" w:rsidRDefault="008E1A49" w:rsidP="008E1A49">
      <w:pPr>
        <w:bidi/>
        <w:ind w:firstLine="720"/>
        <w:jc w:val="both"/>
        <w:rPr>
          <w:rFonts w:cs="David" w:hint="cs"/>
          <w:rtl/>
        </w:rPr>
      </w:pPr>
      <w:r w:rsidRPr="008E1A49">
        <w:rPr>
          <w:rFonts w:cs="David" w:hint="cs"/>
          <w:rtl/>
        </w:rPr>
        <w:t xml:space="preserve">אני חושב שזה לא נכון לומר שהכנסת בפגרה. אני מתפלא שבמשך 60 שנה לא חשבו על כך. אני חושב שהמונח הנכון הוא שהמליאה יוצאת לפגרה ולא חברי הכנסת. </w:t>
      </w:r>
    </w:p>
    <w:p w14:paraId="06FDCD1F" w14:textId="77777777" w:rsidR="008E1A49" w:rsidRPr="008E1A49" w:rsidRDefault="008E1A49" w:rsidP="008E1A49">
      <w:pPr>
        <w:bidi/>
        <w:jc w:val="both"/>
        <w:rPr>
          <w:rFonts w:cs="David" w:hint="cs"/>
          <w:rtl/>
        </w:rPr>
      </w:pPr>
    </w:p>
    <w:p w14:paraId="51B2D735" w14:textId="77777777" w:rsidR="008E1A49" w:rsidRPr="008E1A49" w:rsidRDefault="008E1A49" w:rsidP="008E1A49">
      <w:pPr>
        <w:bidi/>
        <w:jc w:val="both"/>
        <w:rPr>
          <w:rFonts w:cs="David" w:hint="cs"/>
          <w:rtl/>
        </w:rPr>
      </w:pPr>
      <w:r w:rsidRPr="008E1A49">
        <w:rPr>
          <w:rFonts w:cs="David" w:hint="cs"/>
          <w:u w:val="single"/>
          <w:rtl/>
        </w:rPr>
        <w:t>אורי אריאל</w:t>
      </w:r>
      <w:r w:rsidRPr="008E1A49">
        <w:rPr>
          <w:rFonts w:cs="David" w:hint="cs"/>
          <w:rtl/>
        </w:rPr>
        <w:t>:</w:t>
      </w:r>
    </w:p>
    <w:p w14:paraId="54F6E7E4" w14:textId="77777777" w:rsidR="008E1A49" w:rsidRPr="008E1A49" w:rsidRDefault="008E1A49" w:rsidP="008E1A49">
      <w:pPr>
        <w:bidi/>
        <w:jc w:val="both"/>
        <w:rPr>
          <w:rFonts w:cs="David" w:hint="cs"/>
          <w:rtl/>
        </w:rPr>
      </w:pPr>
    </w:p>
    <w:p w14:paraId="1F2AF54A" w14:textId="77777777" w:rsidR="008E1A49" w:rsidRPr="008E1A49" w:rsidRDefault="008E1A49" w:rsidP="008E1A49">
      <w:pPr>
        <w:bidi/>
        <w:ind w:firstLine="720"/>
        <w:jc w:val="both"/>
        <w:rPr>
          <w:rFonts w:cs="David" w:hint="cs"/>
          <w:rtl/>
        </w:rPr>
      </w:pPr>
      <w:r w:rsidRPr="008E1A49">
        <w:rPr>
          <w:rFonts w:cs="David" w:hint="cs"/>
          <w:rtl/>
        </w:rPr>
        <w:t xml:space="preserve">ראשית צריך להודיע לפחות 3 ימים מראש. זה סביר ולא צריך יותר. אפשר להתארגן ב-3 ימים ולא בכל דיון מצביעים. </w:t>
      </w:r>
    </w:p>
    <w:p w14:paraId="4E10DB18" w14:textId="77777777" w:rsidR="008E1A49" w:rsidRPr="008E1A49" w:rsidRDefault="008E1A49" w:rsidP="008E1A49">
      <w:pPr>
        <w:bidi/>
        <w:jc w:val="both"/>
        <w:rPr>
          <w:rFonts w:cs="David" w:hint="cs"/>
          <w:rtl/>
        </w:rPr>
      </w:pPr>
    </w:p>
    <w:p w14:paraId="77B1FEEF" w14:textId="77777777" w:rsidR="008E1A49" w:rsidRPr="008E1A49" w:rsidRDefault="008E1A49" w:rsidP="008E1A49">
      <w:pPr>
        <w:bidi/>
        <w:ind w:firstLine="720"/>
        <w:jc w:val="both"/>
        <w:rPr>
          <w:rFonts w:cs="David" w:hint="cs"/>
          <w:rtl/>
        </w:rPr>
      </w:pPr>
      <w:r w:rsidRPr="008E1A49">
        <w:rPr>
          <w:rFonts w:cs="David" w:hint="cs"/>
          <w:rtl/>
        </w:rPr>
        <w:t xml:space="preserve">שנית, אני לא מציע להגביל את הוועדות בתשע ישיבות. כולם מסבירים שהכנסת לא יוצאת לפגרה. אני לא חושב שזה צריך להיות באותו קצב  אבל אפשר המינימום זה שתי ישיבות בשבוע. גם בישיבות הקיימות לא מופיעים בדיוק 17 איש בחדר של מנהל הישיבה. יש הרבה חוקים בקנה שנמצאים בוועדות. אני לא חושב שצריך להגביל את הוועדות. </w:t>
      </w:r>
    </w:p>
    <w:p w14:paraId="028E0127" w14:textId="77777777" w:rsidR="008E1A49" w:rsidRPr="008E1A49" w:rsidRDefault="008E1A49" w:rsidP="008E1A49">
      <w:pPr>
        <w:bidi/>
        <w:jc w:val="both"/>
        <w:rPr>
          <w:rFonts w:cs="David" w:hint="cs"/>
          <w:rtl/>
        </w:rPr>
      </w:pPr>
    </w:p>
    <w:p w14:paraId="1CCEDF0E" w14:textId="77777777" w:rsidR="008E1A49" w:rsidRPr="008E1A49" w:rsidRDefault="008E1A49" w:rsidP="008E1A49">
      <w:pPr>
        <w:bidi/>
        <w:jc w:val="both"/>
        <w:rPr>
          <w:rFonts w:cs="David" w:hint="cs"/>
          <w:u w:val="single"/>
          <w:rtl/>
        </w:rPr>
      </w:pPr>
      <w:r w:rsidRPr="008E1A49">
        <w:rPr>
          <w:rFonts w:cs="David" w:hint="cs"/>
          <w:u w:val="single"/>
          <w:rtl/>
        </w:rPr>
        <w:t>מיכאל איתן:</w:t>
      </w:r>
    </w:p>
    <w:p w14:paraId="474FE42B" w14:textId="77777777" w:rsidR="008E1A49" w:rsidRPr="008E1A49" w:rsidRDefault="008E1A49" w:rsidP="008E1A49">
      <w:pPr>
        <w:bidi/>
        <w:jc w:val="both"/>
        <w:rPr>
          <w:rFonts w:cs="David" w:hint="cs"/>
          <w:u w:val="single"/>
          <w:rtl/>
        </w:rPr>
      </w:pPr>
    </w:p>
    <w:p w14:paraId="5EF12C6C" w14:textId="77777777" w:rsidR="008E1A49" w:rsidRPr="008E1A49" w:rsidRDefault="008E1A49" w:rsidP="008E1A49">
      <w:pPr>
        <w:bidi/>
        <w:ind w:firstLine="720"/>
        <w:jc w:val="both"/>
        <w:rPr>
          <w:rFonts w:cs="David" w:hint="cs"/>
          <w:rtl/>
        </w:rPr>
      </w:pPr>
      <w:r w:rsidRPr="008E1A49">
        <w:rPr>
          <w:rFonts w:cs="David" w:hint="cs"/>
          <w:rtl/>
        </w:rPr>
        <w:t>למה ההגבלה?</w:t>
      </w:r>
    </w:p>
    <w:p w14:paraId="65420D2A" w14:textId="77777777" w:rsidR="008E1A49" w:rsidRPr="008E1A49" w:rsidRDefault="008E1A49" w:rsidP="008E1A49">
      <w:pPr>
        <w:bidi/>
        <w:jc w:val="both"/>
        <w:rPr>
          <w:rFonts w:cs="David" w:hint="cs"/>
          <w:rtl/>
        </w:rPr>
      </w:pPr>
    </w:p>
    <w:p w14:paraId="31FFED9C"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424B3BFC" w14:textId="77777777" w:rsidR="008E1A49" w:rsidRPr="008E1A49" w:rsidRDefault="008E1A49" w:rsidP="008E1A49">
      <w:pPr>
        <w:bidi/>
        <w:jc w:val="both"/>
        <w:rPr>
          <w:rFonts w:cs="David" w:hint="cs"/>
          <w:rtl/>
        </w:rPr>
      </w:pPr>
    </w:p>
    <w:p w14:paraId="5B4902DE" w14:textId="77777777" w:rsidR="008E1A49" w:rsidRPr="008E1A49" w:rsidRDefault="008E1A49" w:rsidP="008E1A49">
      <w:pPr>
        <w:bidi/>
        <w:ind w:firstLine="720"/>
        <w:jc w:val="both"/>
        <w:rPr>
          <w:rFonts w:cs="David" w:hint="cs"/>
          <w:rtl/>
        </w:rPr>
      </w:pPr>
      <w:r w:rsidRPr="008E1A49">
        <w:rPr>
          <w:rFonts w:cs="David" w:hint="cs"/>
          <w:rtl/>
        </w:rPr>
        <w:t xml:space="preserve">אני אסביר את ההגבלה. </w:t>
      </w:r>
    </w:p>
    <w:p w14:paraId="1AFFF410" w14:textId="77777777" w:rsidR="008E1A49" w:rsidRPr="008E1A49" w:rsidRDefault="008E1A49" w:rsidP="008E1A49">
      <w:pPr>
        <w:bidi/>
        <w:jc w:val="both"/>
        <w:rPr>
          <w:rFonts w:cs="David" w:hint="cs"/>
          <w:rtl/>
        </w:rPr>
      </w:pPr>
    </w:p>
    <w:p w14:paraId="6842D57D" w14:textId="77777777" w:rsidR="008E1A49" w:rsidRPr="008E1A49" w:rsidRDefault="008E1A49" w:rsidP="008E1A49">
      <w:pPr>
        <w:bidi/>
        <w:jc w:val="both"/>
        <w:rPr>
          <w:rFonts w:cs="David" w:hint="cs"/>
          <w:u w:val="single"/>
          <w:rtl/>
        </w:rPr>
      </w:pPr>
      <w:r w:rsidRPr="008E1A49">
        <w:rPr>
          <w:rFonts w:cs="David" w:hint="cs"/>
          <w:u w:val="single"/>
          <w:rtl/>
        </w:rPr>
        <w:t>אורי אריאל:</w:t>
      </w:r>
    </w:p>
    <w:p w14:paraId="670507C8" w14:textId="77777777" w:rsidR="008E1A49" w:rsidRPr="008E1A49" w:rsidRDefault="008E1A49" w:rsidP="008E1A49">
      <w:pPr>
        <w:bidi/>
        <w:jc w:val="both"/>
        <w:rPr>
          <w:rFonts w:cs="David" w:hint="cs"/>
          <w:rtl/>
        </w:rPr>
      </w:pPr>
    </w:p>
    <w:p w14:paraId="470868A9" w14:textId="77777777" w:rsidR="008E1A49" w:rsidRPr="008E1A49" w:rsidRDefault="008E1A49" w:rsidP="008E1A49">
      <w:pPr>
        <w:bidi/>
        <w:ind w:firstLine="720"/>
        <w:jc w:val="both"/>
        <w:rPr>
          <w:rFonts w:cs="David" w:hint="cs"/>
          <w:rtl/>
        </w:rPr>
      </w:pPr>
      <w:r w:rsidRPr="008E1A49">
        <w:rPr>
          <w:rFonts w:cs="David" w:hint="cs"/>
          <w:rtl/>
        </w:rPr>
        <w:t>אני פונה לחברי הבית להוריד את ההגבלה הזאת ולסמוך על יושבי ראש הוועדות שמה שבאמת לא דחוף יידון פעם אחרת, אבל כל השאר ייכנס למסלול של עבודה. אפשר להכין לוח זמנים מראש בתאום עם האנשים. לכן אני מציע להוריד את ההגבלה, ואם לא, לעשות את זה 18 ישיבות. זה אומר שתהיה ישיבה וחצי בשבוע. אנחנו ב-12 שבועות שהמליאה לא עובדת.</w:t>
      </w:r>
    </w:p>
    <w:p w14:paraId="28A3EF8A" w14:textId="77777777" w:rsidR="008E1A49" w:rsidRPr="008E1A49" w:rsidRDefault="008E1A49" w:rsidP="008E1A49">
      <w:pPr>
        <w:bidi/>
        <w:jc w:val="both"/>
        <w:rPr>
          <w:rFonts w:cs="David" w:hint="cs"/>
          <w:rtl/>
        </w:rPr>
      </w:pPr>
    </w:p>
    <w:p w14:paraId="34295A4C"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3179F54B" w14:textId="77777777" w:rsidR="008E1A49" w:rsidRPr="008E1A49" w:rsidRDefault="008E1A49" w:rsidP="008E1A49">
      <w:pPr>
        <w:bidi/>
        <w:jc w:val="both"/>
        <w:rPr>
          <w:rFonts w:cs="David" w:hint="cs"/>
          <w:rtl/>
        </w:rPr>
      </w:pPr>
    </w:p>
    <w:p w14:paraId="2EC4165D" w14:textId="77777777" w:rsidR="008E1A49" w:rsidRPr="008E1A49" w:rsidRDefault="008E1A49" w:rsidP="008E1A49">
      <w:pPr>
        <w:bidi/>
        <w:ind w:firstLine="720"/>
        <w:jc w:val="both"/>
        <w:rPr>
          <w:rFonts w:cs="David" w:hint="cs"/>
          <w:rtl/>
        </w:rPr>
      </w:pPr>
      <w:r w:rsidRPr="008E1A49">
        <w:rPr>
          <w:rFonts w:cs="David" w:hint="cs"/>
          <w:rtl/>
        </w:rPr>
        <w:t>לכנס וועדה זה אומר להחזיק גם את כל כוח האדם מסביב. אם אני מכנס ועדה אז המיזוג צריך להיות מופעל, צריכים להיות סדרנים ואנשי משמר וכל מה שצריך. אני ממשיך לשמוע את דעתם של החברים.</w:t>
      </w:r>
    </w:p>
    <w:p w14:paraId="339AB8A4" w14:textId="77777777" w:rsidR="008E1A49" w:rsidRPr="008E1A49" w:rsidRDefault="008E1A49" w:rsidP="008E1A49">
      <w:pPr>
        <w:bidi/>
        <w:jc w:val="both"/>
        <w:rPr>
          <w:rFonts w:cs="David" w:hint="cs"/>
          <w:rtl/>
        </w:rPr>
      </w:pPr>
    </w:p>
    <w:p w14:paraId="51AA30A9" w14:textId="77777777" w:rsidR="008E1A49" w:rsidRPr="008E1A49" w:rsidRDefault="008E1A49" w:rsidP="008E1A49">
      <w:pPr>
        <w:bidi/>
        <w:jc w:val="both"/>
        <w:rPr>
          <w:rFonts w:cs="David" w:hint="cs"/>
          <w:u w:val="single"/>
          <w:rtl/>
        </w:rPr>
      </w:pPr>
      <w:r w:rsidRPr="008E1A49">
        <w:rPr>
          <w:rFonts w:cs="David" w:hint="cs"/>
          <w:u w:val="single"/>
          <w:rtl/>
        </w:rPr>
        <w:t>נסים זאב:</w:t>
      </w:r>
    </w:p>
    <w:p w14:paraId="0919AF5F" w14:textId="77777777" w:rsidR="008E1A49" w:rsidRPr="008E1A49" w:rsidRDefault="008E1A49" w:rsidP="008E1A49">
      <w:pPr>
        <w:bidi/>
        <w:jc w:val="both"/>
        <w:rPr>
          <w:rFonts w:cs="David" w:hint="cs"/>
          <w:rtl/>
        </w:rPr>
      </w:pPr>
    </w:p>
    <w:p w14:paraId="3969792C" w14:textId="77777777" w:rsidR="008E1A49" w:rsidRPr="008E1A49" w:rsidRDefault="008E1A49" w:rsidP="008E1A49">
      <w:pPr>
        <w:bidi/>
        <w:jc w:val="both"/>
        <w:rPr>
          <w:rFonts w:cs="David" w:hint="cs"/>
          <w:rtl/>
        </w:rPr>
      </w:pPr>
      <w:r w:rsidRPr="008E1A49">
        <w:rPr>
          <w:rFonts w:cs="David" w:hint="cs"/>
          <w:rtl/>
        </w:rPr>
        <w:tab/>
        <w:t xml:space="preserve">למעשה אנחנו נמצאים בפיגור ולא בפגרה. אנחנו בפיגור של עבודה. אני חושב שאנחנו נמצאים במצב חרום ואסור להגביל. אני אומר שצריך להיות תיאום בין הוועדות ולפחות שבועיים כן צריכים לתת פרק זמן שבו לא יהיו ועדות בכלל, לפחות שבועיים. </w:t>
      </w:r>
    </w:p>
    <w:p w14:paraId="1E5A6687" w14:textId="77777777" w:rsidR="008E1A49" w:rsidRPr="008E1A49" w:rsidRDefault="008E1A49" w:rsidP="008E1A49">
      <w:pPr>
        <w:bidi/>
        <w:jc w:val="both"/>
        <w:rPr>
          <w:rFonts w:cs="David" w:hint="cs"/>
          <w:rtl/>
        </w:rPr>
      </w:pPr>
    </w:p>
    <w:p w14:paraId="0D1BFED8" w14:textId="77777777" w:rsidR="008E1A49" w:rsidRPr="008E1A49" w:rsidRDefault="008E1A49" w:rsidP="008E1A49">
      <w:pPr>
        <w:bidi/>
        <w:ind w:firstLine="720"/>
        <w:jc w:val="both"/>
        <w:rPr>
          <w:rFonts w:cs="David" w:hint="cs"/>
          <w:rtl/>
        </w:rPr>
      </w:pPr>
      <w:r w:rsidRPr="008E1A49">
        <w:rPr>
          <w:rFonts w:cs="David" w:hint="cs"/>
          <w:rtl/>
        </w:rPr>
        <w:t xml:space="preserve">דבר נוסף, למה אי אפשר שיהיה תיאום בין הוועדות? יכול להיות שאדוני יעשה ישיבה ביום ראשון וועדת חוקה תעשה ישיבה ביום שלישי. כדאי שיהיה תיאום לגבי לוח הזמנים. </w:t>
      </w:r>
    </w:p>
    <w:p w14:paraId="060C67FC" w14:textId="77777777" w:rsidR="008E1A49" w:rsidRPr="008E1A49" w:rsidRDefault="008E1A49" w:rsidP="008E1A49">
      <w:pPr>
        <w:bidi/>
        <w:jc w:val="both"/>
        <w:rPr>
          <w:rFonts w:cs="David" w:hint="cs"/>
          <w:rtl/>
        </w:rPr>
      </w:pPr>
    </w:p>
    <w:p w14:paraId="24FDD4EA"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38DDC87C" w14:textId="77777777" w:rsidR="008E1A49" w:rsidRPr="008E1A49" w:rsidRDefault="008E1A49" w:rsidP="008E1A49">
      <w:pPr>
        <w:bidi/>
        <w:jc w:val="both"/>
        <w:rPr>
          <w:rFonts w:cs="David" w:hint="cs"/>
          <w:rtl/>
        </w:rPr>
      </w:pPr>
    </w:p>
    <w:p w14:paraId="2F610EB8" w14:textId="77777777" w:rsidR="008E1A49" w:rsidRPr="008E1A49" w:rsidRDefault="008E1A49" w:rsidP="008E1A49">
      <w:pPr>
        <w:bidi/>
        <w:ind w:firstLine="720"/>
        <w:jc w:val="both"/>
        <w:rPr>
          <w:rFonts w:cs="David" w:hint="cs"/>
          <w:rtl/>
        </w:rPr>
      </w:pPr>
      <w:r w:rsidRPr="008E1A49">
        <w:rPr>
          <w:rFonts w:cs="David" w:hint="cs"/>
          <w:rtl/>
        </w:rPr>
        <w:t xml:space="preserve">בדרך כלל יש תיאום. </w:t>
      </w:r>
    </w:p>
    <w:p w14:paraId="397E823C" w14:textId="77777777" w:rsidR="008E1A49" w:rsidRPr="008E1A49" w:rsidRDefault="008E1A49" w:rsidP="008E1A49">
      <w:pPr>
        <w:bidi/>
        <w:ind w:firstLine="720"/>
        <w:jc w:val="both"/>
        <w:rPr>
          <w:rFonts w:cs="David" w:hint="cs"/>
          <w:rtl/>
        </w:rPr>
      </w:pPr>
    </w:p>
    <w:p w14:paraId="45570606" w14:textId="77777777" w:rsidR="008E1A49" w:rsidRPr="008E1A49" w:rsidRDefault="008E1A49" w:rsidP="008E1A49">
      <w:pPr>
        <w:bidi/>
        <w:jc w:val="both"/>
        <w:rPr>
          <w:rFonts w:cs="David" w:hint="cs"/>
          <w:u w:val="single"/>
          <w:rtl/>
        </w:rPr>
      </w:pPr>
      <w:r w:rsidRPr="008E1A49">
        <w:rPr>
          <w:rFonts w:cs="David" w:hint="cs"/>
          <w:u w:val="single"/>
          <w:rtl/>
        </w:rPr>
        <w:t>נסים זאב:</w:t>
      </w:r>
    </w:p>
    <w:p w14:paraId="368EDFEF" w14:textId="77777777" w:rsidR="008E1A49" w:rsidRPr="008E1A49" w:rsidRDefault="008E1A49" w:rsidP="008E1A49">
      <w:pPr>
        <w:bidi/>
        <w:jc w:val="both"/>
        <w:rPr>
          <w:rFonts w:cs="David" w:hint="cs"/>
          <w:u w:val="single"/>
          <w:rtl/>
        </w:rPr>
      </w:pPr>
    </w:p>
    <w:p w14:paraId="22319FCE" w14:textId="77777777" w:rsidR="008E1A49" w:rsidRPr="008E1A49" w:rsidRDefault="008E1A49" w:rsidP="008E1A49">
      <w:pPr>
        <w:bidi/>
        <w:jc w:val="both"/>
        <w:rPr>
          <w:rFonts w:cs="David" w:hint="cs"/>
          <w:rtl/>
        </w:rPr>
      </w:pPr>
      <w:r w:rsidRPr="008E1A49">
        <w:rPr>
          <w:rFonts w:cs="David" w:hint="cs"/>
          <w:rtl/>
        </w:rPr>
        <w:tab/>
        <w:t xml:space="preserve">כדאי שיהיה תיאום לגבי לוח הזמנים. </w:t>
      </w:r>
    </w:p>
    <w:p w14:paraId="64CC5C5A" w14:textId="77777777" w:rsidR="008E1A49" w:rsidRPr="008E1A49" w:rsidRDefault="008E1A49" w:rsidP="008E1A49">
      <w:pPr>
        <w:bidi/>
        <w:jc w:val="both"/>
        <w:rPr>
          <w:rFonts w:cs="David" w:hint="cs"/>
          <w:rtl/>
        </w:rPr>
      </w:pPr>
    </w:p>
    <w:p w14:paraId="0EFFE395"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9CA7A6A" w14:textId="77777777" w:rsidR="008E1A49" w:rsidRPr="008E1A49" w:rsidRDefault="008E1A49" w:rsidP="008E1A49">
      <w:pPr>
        <w:bidi/>
        <w:ind w:firstLine="720"/>
        <w:jc w:val="both"/>
        <w:rPr>
          <w:rFonts w:cs="David" w:hint="cs"/>
          <w:rtl/>
        </w:rPr>
      </w:pPr>
    </w:p>
    <w:p w14:paraId="37C6D939" w14:textId="77777777" w:rsidR="008E1A49" w:rsidRPr="008E1A49" w:rsidRDefault="008E1A49" w:rsidP="008E1A49">
      <w:pPr>
        <w:bidi/>
        <w:ind w:firstLine="720"/>
        <w:jc w:val="both"/>
        <w:rPr>
          <w:rFonts w:cs="David" w:hint="cs"/>
          <w:rtl/>
        </w:rPr>
      </w:pPr>
      <w:r w:rsidRPr="008E1A49">
        <w:rPr>
          <w:rFonts w:cs="David" w:hint="cs"/>
          <w:rtl/>
        </w:rPr>
        <w:t xml:space="preserve">חבר הכנסת גפני, אתה צודק. ביום חמישי לא נוכל לשבת היות וביום חמישי יעשו פה שיפוצים לביטחונם של חברי הכנסת. </w:t>
      </w:r>
    </w:p>
    <w:p w14:paraId="628839B2" w14:textId="77777777" w:rsidR="008E1A49" w:rsidRPr="008E1A49" w:rsidRDefault="008E1A49" w:rsidP="008E1A49">
      <w:pPr>
        <w:bidi/>
        <w:jc w:val="both"/>
        <w:rPr>
          <w:rFonts w:cs="David" w:hint="cs"/>
          <w:rtl/>
        </w:rPr>
      </w:pPr>
    </w:p>
    <w:p w14:paraId="1F1A4146" w14:textId="77777777" w:rsidR="008E1A49" w:rsidRPr="008E1A49" w:rsidRDefault="008E1A49" w:rsidP="008E1A49">
      <w:pPr>
        <w:bidi/>
        <w:jc w:val="both"/>
        <w:rPr>
          <w:rFonts w:cs="David" w:hint="cs"/>
          <w:u w:val="single"/>
          <w:rtl/>
        </w:rPr>
      </w:pPr>
      <w:r w:rsidRPr="008E1A49">
        <w:rPr>
          <w:rFonts w:cs="David" w:hint="cs"/>
          <w:u w:val="single"/>
          <w:rtl/>
        </w:rPr>
        <w:t>נסים זאב:</w:t>
      </w:r>
    </w:p>
    <w:p w14:paraId="4D46EB94" w14:textId="77777777" w:rsidR="008E1A49" w:rsidRPr="008E1A49" w:rsidRDefault="008E1A49" w:rsidP="008E1A49">
      <w:pPr>
        <w:bidi/>
        <w:jc w:val="both"/>
        <w:rPr>
          <w:rFonts w:cs="David" w:hint="cs"/>
          <w:rtl/>
        </w:rPr>
      </w:pPr>
    </w:p>
    <w:p w14:paraId="34C85BBE" w14:textId="77777777" w:rsidR="008E1A49" w:rsidRPr="008E1A49" w:rsidRDefault="008E1A49" w:rsidP="008E1A49">
      <w:pPr>
        <w:bidi/>
        <w:jc w:val="both"/>
        <w:rPr>
          <w:rFonts w:cs="David" w:hint="cs"/>
          <w:rtl/>
        </w:rPr>
      </w:pPr>
      <w:r w:rsidRPr="008E1A49">
        <w:rPr>
          <w:rFonts w:cs="David" w:hint="cs"/>
          <w:rtl/>
        </w:rPr>
        <w:tab/>
        <w:t xml:space="preserve">גם לרכז את דיוני הוועדות מבחינת סדר היום של הוועדה. אם יש נושא אחד או שניים רצוי לעשות את זה באותו יום וגם שיהיה תיאום בין הוועדות עד כמה שזה ניתן. </w:t>
      </w:r>
    </w:p>
    <w:p w14:paraId="05744CBD" w14:textId="77777777" w:rsidR="008E1A49" w:rsidRPr="008E1A49" w:rsidRDefault="008E1A49" w:rsidP="008E1A49">
      <w:pPr>
        <w:bidi/>
        <w:jc w:val="both"/>
        <w:rPr>
          <w:rFonts w:cs="David" w:hint="cs"/>
          <w:rtl/>
        </w:rPr>
      </w:pPr>
    </w:p>
    <w:p w14:paraId="59B0916D" w14:textId="77777777" w:rsidR="008E1A49" w:rsidRPr="008E1A49" w:rsidRDefault="008E1A49" w:rsidP="008E1A49">
      <w:pPr>
        <w:bidi/>
        <w:jc w:val="both"/>
        <w:rPr>
          <w:rFonts w:cs="David" w:hint="cs"/>
          <w:rtl/>
        </w:rPr>
      </w:pPr>
      <w:proofErr w:type="spellStart"/>
      <w:r w:rsidRPr="008E1A49">
        <w:rPr>
          <w:rFonts w:cs="David" w:hint="cs"/>
          <w:u w:val="single"/>
          <w:rtl/>
        </w:rPr>
        <w:t>נאדיה</w:t>
      </w:r>
      <w:proofErr w:type="spellEnd"/>
      <w:r w:rsidRPr="008E1A49">
        <w:rPr>
          <w:rFonts w:cs="David" w:hint="cs"/>
          <w:u w:val="single"/>
          <w:rtl/>
        </w:rPr>
        <w:t xml:space="preserve"> חילו</w:t>
      </w:r>
      <w:r w:rsidRPr="008E1A49">
        <w:rPr>
          <w:rFonts w:cs="David" w:hint="cs"/>
          <w:rtl/>
        </w:rPr>
        <w:t>:</w:t>
      </w:r>
    </w:p>
    <w:p w14:paraId="65C7E739" w14:textId="77777777" w:rsidR="008E1A49" w:rsidRPr="008E1A49" w:rsidRDefault="008E1A49" w:rsidP="008E1A49">
      <w:pPr>
        <w:bidi/>
        <w:jc w:val="both"/>
        <w:rPr>
          <w:rFonts w:cs="David" w:hint="cs"/>
          <w:rtl/>
        </w:rPr>
      </w:pPr>
    </w:p>
    <w:p w14:paraId="40FE73BD" w14:textId="77777777" w:rsidR="008E1A49" w:rsidRPr="008E1A49" w:rsidRDefault="008E1A49" w:rsidP="008E1A49">
      <w:pPr>
        <w:bidi/>
        <w:ind w:firstLine="720"/>
        <w:jc w:val="both"/>
        <w:rPr>
          <w:rFonts w:cs="David" w:hint="cs"/>
          <w:rtl/>
        </w:rPr>
      </w:pPr>
      <w:r w:rsidRPr="008E1A49">
        <w:rPr>
          <w:rFonts w:cs="David" w:hint="cs"/>
          <w:rtl/>
        </w:rPr>
        <w:t xml:space="preserve">אני חושבת שצריך להחליט על פרק זמן מסוים, לפחות שבועיים, של אי קיום ישיבות. אני לא רוצה להמליץ מתי, אבל צריך את זה. זה יעזור להתארגן. צריך לעשות את זה רוחבי. הכנסת, ככנסת אמורה להתארגן לשבועיים רצופים של חופשה כדי לאפשר לנו לעשות את העבודה וגם לתחום אותה מבחינת מסגרת. </w:t>
      </w:r>
    </w:p>
    <w:p w14:paraId="7CAAE110" w14:textId="77777777" w:rsidR="008E1A49" w:rsidRPr="008E1A49" w:rsidRDefault="008E1A49" w:rsidP="008E1A49">
      <w:pPr>
        <w:bidi/>
        <w:jc w:val="both"/>
        <w:rPr>
          <w:rFonts w:cs="David" w:hint="cs"/>
          <w:rtl/>
        </w:rPr>
      </w:pPr>
    </w:p>
    <w:p w14:paraId="428926FC" w14:textId="77777777" w:rsidR="008E1A49" w:rsidRPr="008E1A49" w:rsidRDefault="008E1A49" w:rsidP="008E1A49">
      <w:pPr>
        <w:bidi/>
        <w:ind w:firstLine="720"/>
        <w:jc w:val="both"/>
        <w:rPr>
          <w:rFonts w:cs="David" w:hint="cs"/>
          <w:rtl/>
        </w:rPr>
      </w:pPr>
      <w:r w:rsidRPr="008E1A49">
        <w:rPr>
          <w:rFonts w:cs="David" w:hint="cs"/>
          <w:rtl/>
        </w:rPr>
        <w:t xml:space="preserve">לגבי הדיונים. אני חושבת שצריך לתת פרק זמן לפחות של 48 שעות כדי להתארגן. אמנם אנחנו עובדים אבל ההתנהלות בפגרה קצת שונה והשוני הזה מצריך פרק זמן טיפה יותר ארוך כדי לדעת מתי הוועדות וגם כדי להגיע במידה ורוצים להשתתף בוועדות. </w:t>
      </w:r>
    </w:p>
    <w:p w14:paraId="22A97B46" w14:textId="77777777" w:rsidR="008E1A49" w:rsidRPr="008E1A49" w:rsidRDefault="008E1A49" w:rsidP="008E1A49">
      <w:pPr>
        <w:bidi/>
        <w:jc w:val="both"/>
        <w:rPr>
          <w:rFonts w:cs="David" w:hint="cs"/>
          <w:rtl/>
        </w:rPr>
      </w:pPr>
    </w:p>
    <w:p w14:paraId="5AEAEB38" w14:textId="77777777" w:rsidR="008E1A49" w:rsidRPr="008E1A49" w:rsidRDefault="008E1A49" w:rsidP="008E1A49">
      <w:pPr>
        <w:bidi/>
        <w:jc w:val="both"/>
        <w:rPr>
          <w:rFonts w:cs="David" w:hint="cs"/>
          <w:u w:val="single"/>
          <w:rtl/>
        </w:rPr>
      </w:pPr>
      <w:r w:rsidRPr="008E1A49">
        <w:rPr>
          <w:rFonts w:cs="David" w:hint="cs"/>
          <w:u w:val="single"/>
          <w:rtl/>
        </w:rPr>
        <w:t>מיקי איתן:</w:t>
      </w:r>
    </w:p>
    <w:p w14:paraId="014EA56E" w14:textId="77777777" w:rsidR="008E1A49" w:rsidRPr="008E1A49" w:rsidRDefault="008E1A49" w:rsidP="008E1A49">
      <w:pPr>
        <w:bidi/>
        <w:jc w:val="both"/>
        <w:rPr>
          <w:rFonts w:cs="David" w:hint="cs"/>
          <w:rtl/>
        </w:rPr>
      </w:pPr>
    </w:p>
    <w:p w14:paraId="412D1785" w14:textId="77777777" w:rsidR="008E1A49" w:rsidRPr="008E1A49" w:rsidRDefault="008E1A49" w:rsidP="008E1A49">
      <w:pPr>
        <w:bidi/>
        <w:ind w:firstLine="720"/>
        <w:jc w:val="both"/>
        <w:rPr>
          <w:rFonts w:cs="David" w:hint="cs"/>
          <w:rtl/>
        </w:rPr>
      </w:pPr>
      <w:r w:rsidRPr="008E1A49">
        <w:rPr>
          <w:rFonts w:cs="David" w:hint="cs"/>
          <w:rtl/>
        </w:rPr>
        <w:t xml:space="preserve">גם היום לוחות הזמנים הם שלושה ימים לפני כן. בסוף שבוע אנחנו יודעים מה יהיה בשבוע הבא. </w:t>
      </w:r>
    </w:p>
    <w:p w14:paraId="79EC29BF" w14:textId="77777777" w:rsidR="008E1A49" w:rsidRPr="008E1A49" w:rsidRDefault="008E1A49" w:rsidP="008E1A49">
      <w:pPr>
        <w:bidi/>
        <w:jc w:val="both"/>
        <w:rPr>
          <w:rFonts w:cs="David" w:hint="cs"/>
          <w:rtl/>
        </w:rPr>
      </w:pPr>
    </w:p>
    <w:p w14:paraId="740A8749" w14:textId="77777777" w:rsidR="008E1A49" w:rsidRPr="008E1A49" w:rsidRDefault="008E1A49" w:rsidP="008E1A49">
      <w:pPr>
        <w:bidi/>
        <w:jc w:val="both"/>
        <w:rPr>
          <w:rFonts w:cs="David" w:hint="cs"/>
          <w:u w:val="single"/>
          <w:rtl/>
        </w:rPr>
      </w:pPr>
      <w:proofErr w:type="spellStart"/>
      <w:r w:rsidRPr="008E1A49">
        <w:rPr>
          <w:rFonts w:cs="David" w:hint="cs"/>
          <w:u w:val="single"/>
          <w:rtl/>
        </w:rPr>
        <w:t>נאדיה</w:t>
      </w:r>
      <w:proofErr w:type="spellEnd"/>
      <w:r w:rsidRPr="008E1A49">
        <w:rPr>
          <w:rFonts w:cs="David" w:hint="cs"/>
          <w:u w:val="single"/>
          <w:rtl/>
        </w:rPr>
        <w:t xml:space="preserve"> חילו:</w:t>
      </w:r>
    </w:p>
    <w:p w14:paraId="52F4E1F2" w14:textId="77777777" w:rsidR="008E1A49" w:rsidRPr="008E1A49" w:rsidRDefault="008E1A49" w:rsidP="008E1A49">
      <w:pPr>
        <w:bidi/>
        <w:jc w:val="both"/>
        <w:rPr>
          <w:rFonts w:cs="David" w:hint="cs"/>
          <w:rtl/>
        </w:rPr>
      </w:pPr>
    </w:p>
    <w:p w14:paraId="178CE672" w14:textId="77777777" w:rsidR="008E1A49" w:rsidRPr="008E1A49" w:rsidRDefault="008E1A49" w:rsidP="008E1A49">
      <w:pPr>
        <w:bidi/>
        <w:ind w:firstLine="720"/>
        <w:jc w:val="both"/>
        <w:rPr>
          <w:rFonts w:cs="David" w:hint="cs"/>
          <w:rtl/>
        </w:rPr>
      </w:pPr>
      <w:r w:rsidRPr="008E1A49">
        <w:rPr>
          <w:rFonts w:cs="David" w:hint="cs"/>
          <w:rtl/>
        </w:rPr>
        <w:t>אני חושבת שצריך להשאיר בידי ראשי הוועדות את האוטונומיה וההחלטה לגבי האינטנסיביות של קיום הוועדות. יש ועדות יותר עמוסות ויושב ראש הוועדה מחליט. אני לא חושבת שצריך להגביל את מספר הישיבות מראש לכל ועדה. יש ועדות פחות אינטנסיביות ויש ועדות שדווקא ירצו דווקא בתקופה הזאת הן רוצות להקדיש את מלוא זמנן. לא צריך לקבוע סטנדרט קבוע לכל הוועדות.</w:t>
      </w:r>
    </w:p>
    <w:p w14:paraId="13715B9D" w14:textId="77777777" w:rsidR="008E1A49" w:rsidRPr="008E1A49" w:rsidRDefault="008E1A49" w:rsidP="008E1A49">
      <w:pPr>
        <w:bidi/>
        <w:jc w:val="both"/>
        <w:rPr>
          <w:rFonts w:cs="David" w:hint="cs"/>
          <w:u w:val="single"/>
          <w:rtl/>
        </w:rPr>
      </w:pPr>
    </w:p>
    <w:p w14:paraId="7ED45259" w14:textId="77777777" w:rsidR="008E1A49" w:rsidRPr="008E1A49" w:rsidRDefault="008E1A49" w:rsidP="008E1A49">
      <w:pPr>
        <w:bidi/>
        <w:jc w:val="both"/>
        <w:rPr>
          <w:rFonts w:cs="David" w:hint="cs"/>
          <w:rtl/>
        </w:rPr>
      </w:pPr>
      <w:r w:rsidRPr="008E1A49">
        <w:rPr>
          <w:rFonts w:cs="David" w:hint="cs"/>
          <w:u w:val="single"/>
          <w:rtl/>
        </w:rPr>
        <w:t>יצחק גלנטי</w:t>
      </w:r>
      <w:r w:rsidRPr="008E1A49">
        <w:rPr>
          <w:rFonts w:cs="David" w:hint="cs"/>
          <w:rtl/>
        </w:rPr>
        <w:t>:</w:t>
      </w:r>
    </w:p>
    <w:p w14:paraId="32682901" w14:textId="77777777" w:rsidR="008E1A49" w:rsidRPr="008E1A49" w:rsidRDefault="008E1A49" w:rsidP="008E1A49">
      <w:pPr>
        <w:bidi/>
        <w:jc w:val="both"/>
        <w:rPr>
          <w:rFonts w:cs="David" w:hint="cs"/>
          <w:rtl/>
        </w:rPr>
      </w:pPr>
    </w:p>
    <w:p w14:paraId="60F9CAD3" w14:textId="77777777" w:rsidR="008E1A49" w:rsidRPr="008E1A49" w:rsidRDefault="008E1A49" w:rsidP="008E1A49">
      <w:pPr>
        <w:bidi/>
        <w:ind w:firstLine="720"/>
        <w:jc w:val="both"/>
        <w:rPr>
          <w:rFonts w:cs="David" w:hint="cs"/>
          <w:rtl/>
        </w:rPr>
      </w:pPr>
      <w:r w:rsidRPr="008E1A49">
        <w:rPr>
          <w:rFonts w:cs="David" w:hint="cs"/>
          <w:rtl/>
        </w:rPr>
        <w:t xml:space="preserve">אני מתייחס למה שקורה אצלי בוועדה. הלחץ הוא עצום. מספר הישיבות השבועיות עובר את ה-10. אני משוכנע וסבור שאכן הוועדות צריכות להמשיך ולתפקד במהלך הפגרה. יחד עם זאת הייתי מציע שלכל ועדה תינתן האוטונומיה לקבוע עד 21 יום שבהם תהיה רצף של חופשה. </w:t>
      </w:r>
    </w:p>
    <w:p w14:paraId="69E6FB15" w14:textId="77777777" w:rsidR="008E1A49" w:rsidRPr="008E1A49" w:rsidRDefault="008E1A49" w:rsidP="008E1A49">
      <w:pPr>
        <w:bidi/>
        <w:jc w:val="both"/>
        <w:rPr>
          <w:rFonts w:cs="David" w:hint="cs"/>
          <w:rtl/>
        </w:rPr>
      </w:pPr>
    </w:p>
    <w:p w14:paraId="5D3B4D30" w14:textId="77777777" w:rsidR="008E1A49" w:rsidRPr="008E1A49" w:rsidRDefault="008E1A49" w:rsidP="008E1A49">
      <w:pPr>
        <w:bidi/>
        <w:jc w:val="both"/>
        <w:rPr>
          <w:rFonts w:cs="David" w:hint="cs"/>
          <w:u w:val="single"/>
          <w:rtl/>
        </w:rPr>
      </w:pPr>
      <w:r w:rsidRPr="008E1A49">
        <w:rPr>
          <w:rFonts w:cs="David" w:hint="cs"/>
          <w:u w:val="single"/>
          <w:rtl/>
        </w:rPr>
        <w:t>היו"ר מנחם בן-ששון:</w:t>
      </w:r>
    </w:p>
    <w:p w14:paraId="470D0E3E" w14:textId="77777777" w:rsidR="008E1A49" w:rsidRPr="008E1A49" w:rsidRDefault="008E1A49" w:rsidP="008E1A49">
      <w:pPr>
        <w:bidi/>
        <w:jc w:val="both"/>
        <w:rPr>
          <w:rFonts w:cs="David" w:hint="cs"/>
          <w:rtl/>
        </w:rPr>
      </w:pPr>
    </w:p>
    <w:p w14:paraId="5AE83843" w14:textId="77777777" w:rsidR="008E1A49" w:rsidRPr="008E1A49" w:rsidRDefault="008E1A49" w:rsidP="008E1A49">
      <w:pPr>
        <w:bidi/>
        <w:ind w:firstLine="720"/>
        <w:jc w:val="both"/>
        <w:rPr>
          <w:rFonts w:cs="David" w:hint="cs"/>
          <w:rtl/>
        </w:rPr>
      </w:pPr>
      <w:r w:rsidRPr="008E1A49">
        <w:rPr>
          <w:rFonts w:cs="David" w:hint="cs"/>
          <w:rtl/>
        </w:rPr>
        <w:t xml:space="preserve">תכנית העבודה של ועדת חוקה לחופש כבר מוכנה. החברים מקבלים סקיצה ערב הפגרה. נדמה לי שעכשיו יש לנו קצת יותר מ- 30 ישיבות. אם יהיו שינויים דחופים נודיע. </w:t>
      </w:r>
    </w:p>
    <w:p w14:paraId="19C35715" w14:textId="77777777" w:rsidR="008E1A49" w:rsidRPr="008E1A49" w:rsidRDefault="008E1A49" w:rsidP="008E1A49">
      <w:pPr>
        <w:bidi/>
        <w:jc w:val="both"/>
        <w:rPr>
          <w:rFonts w:cs="David" w:hint="cs"/>
          <w:rtl/>
        </w:rPr>
      </w:pPr>
    </w:p>
    <w:p w14:paraId="75F073F4" w14:textId="77777777" w:rsidR="008E1A49" w:rsidRPr="008E1A49" w:rsidRDefault="008E1A49" w:rsidP="008E1A49">
      <w:pPr>
        <w:bidi/>
        <w:ind w:firstLine="720"/>
        <w:jc w:val="both"/>
        <w:rPr>
          <w:rFonts w:cs="David" w:hint="cs"/>
          <w:rtl/>
        </w:rPr>
      </w:pPr>
      <w:r w:rsidRPr="008E1A49">
        <w:rPr>
          <w:rFonts w:cs="David" w:hint="cs"/>
          <w:rtl/>
        </w:rPr>
        <w:t xml:space="preserve">אני חושב שהפגרה היא זמן נהדר לעבוד על תקנות. לחלק מאיתנו יש ערימה גדולה של תקנות. אגב, הרבה פעמים חברים מגיעים יותר מאשר בימים רגילים כי אין עומס במליאה ועבודה מקבילה. </w:t>
      </w:r>
    </w:p>
    <w:p w14:paraId="249D41BE" w14:textId="77777777" w:rsidR="008E1A49" w:rsidRPr="008E1A49" w:rsidRDefault="008E1A49" w:rsidP="008E1A49">
      <w:pPr>
        <w:bidi/>
        <w:jc w:val="both"/>
        <w:rPr>
          <w:rFonts w:cs="David" w:hint="cs"/>
          <w:rtl/>
        </w:rPr>
      </w:pPr>
    </w:p>
    <w:p w14:paraId="3FEFD14B" w14:textId="77777777" w:rsidR="008E1A49" w:rsidRPr="008E1A49" w:rsidRDefault="008E1A49" w:rsidP="008E1A49">
      <w:pPr>
        <w:bidi/>
        <w:ind w:firstLine="720"/>
        <w:jc w:val="both"/>
        <w:rPr>
          <w:rFonts w:cs="David" w:hint="cs"/>
          <w:rtl/>
        </w:rPr>
      </w:pPr>
      <w:r w:rsidRPr="008E1A49">
        <w:rPr>
          <w:rFonts w:cs="David" w:hint="cs"/>
          <w:rtl/>
        </w:rPr>
        <w:t xml:space="preserve">הנקודה החשובה ביותר היא שאפשר לעבוד על רפורמות גדולות. אפשר לעבוד ברצף בוקר עד ערב. </w:t>
      </w:r>
    </w:p>
    <w:p w14:paraId="6E3CF7B8" w14:textId="77777777" w:rsidR="008E1A49" w:rsidRPr="008E1A49" w:rsidRDefault="008E1A49" w:rsidP="008E1A49">
      <w:pPr>
        <w:bidi/>
        <w:jc w:val="both"/>
        <w:rPr>
          <w:rFonts w:cs="David" w:hint="cs"/>
          <w:rtl/>
        </w:rPr>
      </w:pPr>
    </w:p>
    <w:p w14:paraId="33F84701" w14:textId="77777777" w:rsidR="008E1A49" w:rsidRPr="008E1A49" w:rsidRDefault="008E1A49" w:rsidP="008E1A49">
      <w:pPr>
        <w:bidi/>
        <w:jc w:val="both"/>
        <w:rPr>
          <w:rFonts w:cs="David" w:hint="cs"/>
          <w:rtl/>
        </w:rPr>
      </w:pPr>
      <w:r w:rsidRPr="008E1A49">
        <w:rPr>
          <w:rFonts w:cs="David" w:hint="cs"/>
          <w:u w:val="single"/>
          <w:rtl/>
        </w:rPr>
        <w:t>גדעון סער:</w:t>
      </w:r>
    </w:p>
    <w:p w14:paraId="56C8C043" w14:textId="77777777" w:rsidR="008E1A49" w:rsidRPr="008E1A49" w:rsidRDefault="008E1A49" w:rsidP="008E1A49">
      <w:pPr>
        <w:bidi/>
        <w:jc w:val="both"/>
        <w:rPr>
          <w:rFonts w:cs="David" w:hint="cs"/>
          <w:rtl/>
        </w:rPr>
      </w:pPr>
    </w:p>
    <w:p w14:paraId="6E84AE71" w14:textId="77777777" w:rsidR="008E1A49" w:rsidRPr="008E1A49" w:rsidRDefault="008E1A49" w:rsidP="008E1A49">
      <w:pPr>
        <w:bidi/>
        <w:ind w:firstLine="720"/>
        <w:jc w:val="both"/>
        <w:rPr>
          <w:rFonts w:cs="David" w:hint="cs"/>
          <w:rtl/>
        </w:rPr>
      </w:pPr>
      <w:r w:rsidRPr="008E1A49">
        <w:rPr>
          <w:rFonts w:cs="David" w:hint="cs"/>
          <w:rtl/>
        </w:rPr>
        <w:t>אתה רוצה להעביר רפורמות גדולות בפגרה?</w:t>
      </w:r>
    </w:p>
    <w:p w14:paraId="732518AA" w14:textId="77777777" w:rsidR="008E1A49" w:rsidRPr="008E1A49" w:rsidRDefault="008E1A49" w:rsidP="008E1A49">
      <w:pPr>
        <w:bidi/>
        <w:jc w:val="both"/>
        <w:rPr>
          <w:rFonts w:cs="David" w:hint="cs"/>
          <w:rtl/>
        </w:rPr>
      </w:pPr>
      <w:r w:rsidRPr="008E1A49">
        <w:rPr>
          <w:rFonts w:cs="David"/>
          <w:rtl/>
        </w:rPr>
        <w:br w:type="page"/>
      </w:r>
    </w:p>
    <w:p w14:paraId="71301616" w14:textId="77777777" w:rsidR="008E1A49" w:rsidRPr="008E1A49" w:rsidRDefault="008E1A49" w:rsidP="008E1A49">
      <w:pPr>
        <w:bidi/>
        <w:jc w:val="both"/>
        <w:rPr>
          <w:rFonts w:cs="David" w:hint="cs"/>
          <w:u w:val="single"/>
          <w:rtl/>
        </w:rPr>
      </w:pPr>
      <w:r w:rsidRPr="008E1A49">
        <w:rPr>
          <w:rFonts w:cs="David" w:hint="cs"/>
          <w:u w:val="single"/>
          <w:rtl/>
        </w:rPr>
        <w:t>מנחם בן-ששון:</w:t>
      </w:r>
    </w:p>
    <w:p w14:paraId="5CCC2C39" w14:textId="77777777" w:rsidR="008E1A49" w:rsidRPr="008E1A49" w:rsidRDefault="008E1A49" w:rsidP="008E1A49">
      <w:pPr>
        <w:bidi/>
        <w:jc w:val="both"/>
        <w:rPr>
          <w:rFonts w:cs="David" w:hint="cs"/>
          <w:rtl/>
        </w:rPr>
      </w:pPr>
    </w:p>
    <w:p w14:paraId="1FC965A5" w14:textId="77777777" w:rsidR="008E1A49" w:rsidRPr="008E1A49" w:rsidRDefault="008E1A49" w:rsidP="008E1A49">
      <w:pPr>
        <w:bidi/>
        <w:jc w:val="both"/>
        <w:rPr>
          <w:rFonts w:cs="David" w:hint="cs"/>
          <w:rtl/>
        </w:rPr>
      </w:pPr>
      <w:r w:rsidRPr="008E1A49">
        <w:rPr>
          <w:rFonts w:cs="David" w:hint="cs"/>
          <w:rtl/>
        </w:rPr>
        <w:tab/>
        <w:t xml:space="preserve">הספקנו הרבה בתיקונים בהכנה לקריאה. </w:t>
      </w:r>
    </w:p>
    <w:p w14:paraId="0C4D23BE" w14:textId="77777777" w:rsidR="008E1A49" w:rsidRPr="008E1A49" w:rsidRDefault="008E1A49" w:rsidP="008E1A49">
      <w:pPr>
        <w:bidi/>
        <w:jc w:val="both"/>
        <w:rPr>
          <w:rFonts w:cs="David" w:hint="cs"/>
          <w:rtl/>
        </w:rPr>
      </w:pPr>
    </w:p>
    <w:p w14:paraId="0660D75D" w14:textId="77777777" w:rsidR="008E1A49" w:rsidRPr="008E1A49" w:rsidRDefault="008E1A49" w:rsidP="008E1A49">
      <w:pPr>
        <w:bidi/>
        <w:jc w:val="both"/>
        <w:rPr>
          <w:rFonts w:cs="David" w:hint="cs"/>
          <w:u w:val="single"/>
          <w:rtl/>
        </w:rPr>
      </w:pPr>
      <w:r w:rsidRPr="008E1A49">
        <w:rPr>
          <w:rFonts w:cs="David" w:hint="cs"/>
          <w:u w:val="single"/>
          <w:rtl/>
        </w:rPr>
        <w:t>אלכס מילר:</w:t>
      </w:r>
    </w:p>
    <w:p w14:paraId="4C32CC1F" w14:textId="77777777" w:rsidR="008E1A49" w:rsidRPr="008E1A49" w:rsidRDefault="008E1A49" w:rsidP="008E1A49">
      <w:pPr>
        <w:bidi/>
        <w:jc w:val="both"/>
        <w:rPr>
          <w:rFonts w:cs="David" w:hint="cs"/>
          <w:rtl/>
        </w:rPr>
      </w:pPr>
    </w:p>
    <w:p w14:paraId="53CDAA16" w14:textId="77777777" w:rsidR="008E1A49" w:rsidRPr="008E1A49" w:rsidRDefault="008E1A49" w:rsidP="008E1A49">
      <w:pPr>
        <w:bidi/>
        <w:jc w:val="both"/>
        <w:rPr>
          <w:rFonts w:cs="David" w:hint="cs"/>
          <w:rtl/>
        </w:rPr>
      </w:pPr>
      <w:r w:rsidRPr="008E1A49">
        <w:rPr>
          <w:rFonts w:cs="David" w:hint="cs"/>
          <w:rtl/>
        </w:rPr>
        <w:tab/>
        <w:t xml:space="preserve">אדוני היושב ראש, אני לא חושב שאנחנו צריכים לקבוע לכל הוועדות מספר ישיבות קבוע. אני יכול לתת דוגמה של ועדת חינוך שצריכה לדון בנושאים של פתיחת שנת הלימודים בבתי הספר. אני בטוח שהם ירצו לעשות דיונים. במידה ותהיה דממה לא נוכל להיכנס. </w:t>
      </w:r>
    </w:p>
    <w:p w14:paraId="1402EC41" w14:textId="77777777" w:rsidR="008E1A49" w:rsidRPr="008E1A49" w:rsidRDefault="008E1A49" w:rsidP="008E1A49">
      <w:pPr>
        <w:bidi/>
        <w:jc w:val="both"/>
        <w:rPr>
          <w:rFonts w:cs="David" w:hint="cs"/>
          <w:rtl/>
        </w:rPr>
      </w:pPr>
    </w:p>
    <w:p w14:paraId="4F2E406B" w14:textId="77777777" w:rsidR="008E1A49" w:rsidRPr="008E1A49" w:rsidRDefault="008E1A49" w:rsidP="008E1A49">
      <w:pPr>
        <w:bidi/>
        <w:jc w:val="both"/>
        <w:rPr>
          <w:rFonts w:cs="David" w:hint="cs"/>
          <w:rtl/>
        </w:rPr>
      </w:pPr>
      <w:r w:rsidRPr="008E1A49">
        <w:rPr>
          <w:rFonts w:cs="David" w:hint="cs"/>
          <w:rtl/>
        </w:rPr>
        <w:tab/>
        <w:t xml:space="preserve">אני חושב שאפשר לשמוח על האינטליגנציה של ראשי הוועדות שהם יקבעו בעצמם את תקופת החופשה. אני מציע שלא נגביל כי ישנם נושאים בוערים וחשוב שהוועדות יתכנסו. </w:t>
      </w:r>
    </w:p>
    <w:p w14:paraId="3C6A3BA9" w14:textId="77777777" w:rsidR="008E1A49" w:rsidRPr="008E1A49" w:rsidRDefault="008E1A49" w:rsidP="008E1A49">
      <w:pPr>
        <w:bidi/>
        <w:jc w:val="both"/>
        <w:rPr>
          <w:rFonts w:cs="David" w:hint="cs"/>
          <w:rtl/>
        </w:rPr>
      </w:pPr>
    </w:p>
    <w:p w14:paraId="527FA6B9"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062BE95E" w14:textId="77777777" w:rsidR="008E1A49" w:rsidRPr="008E1A49" w:rsidRDefault="008E1A49" w:rsidP="008E1A49">
      <w:pPr>
        <w:bidi/>
        <w:jc w:val="both"/>
        <w:rPr>
          <w:rFonts w:cs="David" w:hint="cs"/>
          <w:rtl/>
        </w:rPr>
      </w:pPr>
    </w:p>
    <w:p w14:paraId="5DA46CAD" w14:textId="77777777" w:rsidR="008E1A49" w:rsidRPr="008E1A49" w:rsidRDefault="008E1A49" w:rsidP="008E1A49">
      <w:pPr>
        <w:bidi/>
        <w:ind w:firstLine="720"/>
        <w:jc w:val="both"/>
        <w:rPr>
          <w:rFonts w:cs="David"/>
          <w:rtl/>
        </w:rPr>
      </w:pPr>
      <w:r w:rsidRPr="008E1A49">
        <w:rPr>
          <w:rFonts w:cs="David" w:hint="cs"/>
          <w:rtl/>
        </w:rPr>
        <w:t xml:space="preserve">כרגע אני מוריד את זה מסדר היום. אני אנסה לעשות סינתזה של הדברים שנאמרו היום. מחר אביא הצעה ואני חושב שנוכל להתכנס. </w:t>
      </w:r>
    </w:p>
    <w:p w14:paraId="07EA052A" w14:textId="77777777" w:rsidR="008E1A49" w:rsidRPr="008E1A49" w:rsidRDefault="008E1A49" w:rsidP="008E1A49">
      <w:pPr>
        <w:numPr>
          <w:ilvl w:val="0"/>
          <w:numId w:val="2"/>
        </w:numPr>
        <w:bidi/>
        <w:jc w:val="center"/>
        <w:rPr>
          <w:rFonts w:cs="David" w:hint="cs"/>
          <w:b/>
          <w:bCs/>
          <w:u w:val="single"/>
        </w:rPr>
      </w:pPr>
      <w:r w:rsidRPr="008E1A49">
        <w:rPr>
          <w:rFonts w:cs="David"/>
          <w:rtl/>
        </w:rPr>
        <w:br w:type="page"/>
      </w:r>
      <w:r w:rsidRPr="008E1A49">
        <w:rPr>
          <w:rFonts w:cs="David" w:hint="cs"/>
          <w:b/>
          <w:bCs/>
          <w:u w:val="single"/>
          <w:rtl/>
        </w:rPr>
        <w:t>חילופי אישים בראשות ועדות:</w:t>
      </w:r>
    </w:p>
    <w:p w14:paraId="37D4C758" w14:textId="77777777" w:rsidR="008E1A49" w:rsidRPr="008E1A49" w:rsidRDefault="008E1A49" w:rsidP="008E1A49">
      <w:pPr>
        <w:numPr>
          <w:ilvl w:val="1"/>
          <w:numId w:val="2"/>
        </w:numPr>
        <w:bidi/>
        <w:jc w:val="center"/>
        <w:rPr>
          <w:rFonts w:cs="David" w:hint="cs"/>
          <w:b/>
          <w:bCs/>
          <w:u w:val="single"/>
          <w:rtl/>
        </w:rPr>
      </w:pPr>
      <w:r w:rsidRPr="008E1A49">
        <w:rPr>
          <w:rFonts w:cs="David" w:hint="cs"/>
          <w:b/>
          <w:bCs/>
          <w:u w:val="single"/>
          <w:rtl/>
        </w:rPr>
        <w:t>הוועדה לענייני ביקורת המדינה</w:t>
      </w:r>
    </w:p>
    <w:p w14:paraId="78F03F73" w14:textId="77777777" w:rsidR="008E1A49" w:rsidRPr="008E1A49" w:rsidRDefault="008E1A49" w:rsidP="008E1A49">
      <w:pPr>
        <w:numPr>
          <w:ilvl w:val="1"/>
          <w:numId w:val="2"/>
        </w:numPr>
        <w:bidi/>
        <w:jc w:val="center"/>
        <w:rPr>
          <w:rFonts w:cs="David" w:hint="cs"/>
          <w:b/>
          <w:bCs/>
          <w:u w:val="single"/>
        </w:rPr>
      </w:pPr>
      <w:r w:rsidRPr="008E1A49">
        <w:rPr>
          <w:rFonts w:cs="David" w:hint="cs"/>
          <w:b/>
          <w:bCs/>
          <w:u w:val="single"/>
          <w:rtl/>
        </w:rPr>
        <w:t>ועדת הכלכלה</w:t>
      </w:r>
    </w:p>
    <w:p w14:paraId="33BF1FBB" w14:textId="77777777" w:rsidR="008E1A49" w:rsidRPr="008E1A49" w:rsidRDefault="008E1A49" w:rsidP="008E1A49">
      <w:pPr>
        <w:numPr>
          <w:ilvl w:val="1"/>
          <w:numId w:val="2"/>
        </w:numPr>
        <w:bidi/>
        <w:jc w:val="center"/>
        <w:rPr>
          <w:rFonts w:cs="David" w:hint="cs"/>
          <w:b/>
          <w:bCs/>
          <w:u w:val="single"/>
        </w:rPr>
      </w:pPr>
      <w:r w:rsidRPr="008E1A49">
        <w:rPr>
          <w:rFonts w:cs="David" w:hint="cs"/>
          <w:b/>
          <w:bCs/>
          <w:u w:val="single"/>
          <w:rtl/>
        </w:rPr>
        <w:t>ועדת המדע והטכנולוגיה</w:t>
      </w:r>
    </w:p>
    <w:p w14:paraId="463113A3" w14:textId="77777777" w:rsidR="008E1A49" w:rsidRPr="008E1A49" w:rsidRDefault="008E1A49" w:rsidP="008E1A49">
      <w:pPr>
        <w:numPr>
          <w:ilvl w:val="1"/>
          <w:numId w:val="2"/>
        </w:numPr>
        <w:bidi/>
        <w:jc w:val="center"/>
        <w:rPr>
          <w:rFonts w:cs="David" w:hint="cs"/>
          <w:b/>
          <w:bCs/>
          <w:u w:val="single"/>
        </w:rPr>
      </w:pPr>
      <w:r w:rsidRPr="008E1A49">
        <w:rPr>
          <w:rFonts w:cs="David" w:hint="cs"/>
          <w:b/>
          <w:bCs/>
          <w:u w:val="single"/>
          <w:rtl/>
        </w:rPr>
        <w:t>הוועדה המיוחדת לפניות הציבור</w:t>
      </w:r>
    </w:p>
    <w:p w14:paraId="63CB31B9" w14:textId="77777777" w:rsidR="008E1A49" w:rsidRPr="008E1A49" w:rsidRDefault="008E1A49" w:rsidP="008E1A49">
      <w:pPr>
        <w:bidi/>
        <w:jc w:val="center"/>
        <w:rPr>
          <w:rFonts w:cs="David" w:hint="cs"/>
          <w:u w:val="single"/>
          <w:rtl/>
        </w:rPr>
      </w:pPr>
    </w:p>
    <w:p w14:paraId="053F7A6D"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6F485082" w14:textId="77777777" w:rsidR="008E1A49" w:rsidRPr="008E1A49" w:rsidRDefault="008E1A49" w:rsidP="008E1A49">
      <w:pPr>
        <w:bidi/>
        <w:jc w:val="both"/>
        <w:rPr>
          <w:rFonts w:cs="David" w:hint="cs"/>
          <w:rtl/>
        </w:rPr>
      </w:pPr>
    </w:p>
    <w:p w14:paraId="44456BCF" w14:textId="77777777" w:rsidR="008E1A49" w:rsidRPr="008E1A49" w:rsidRDefault="008E1A49" w:rsidP="008E1A49">
      <w:pPr>
        <w:bidi/>
        <w:ind w:firstLine="720"/>
        <w:jc w:val="both"/>
        <w:rPr>
          <w:rFonts w:cs="David" w:hint="cs"/>
          <w:rtl/>
        </w:rPr>
      </w:pPr>
      <w:r w:rsidRPr="008E1A49">
        <w:rPr>
          <w:rFonts w:cs="David" w:hint="cs"/>
          <w:rtl/>
        </w:rPr>
        <w:t>רבותיי, אנחנו אמורים לקיים חילופי אישים בוועדה לענייני ביקורת המדינה, בוועדת הכלכלה, בוועדת המדע והטכנולוגיה ובוועדה המיוחדת לפניות הציבור.</w:t>
      </w:r>
    </w:p>
    <w:p w14:paraId="3645C349" w14:textId="77777777" w:rsidR="008E1A49" w:rsidRPr="008E1A49" w:rsidRDefault="008E1A49" w:rsidP="008E1A49">
      <w:pPr>
        <w:bidi/>
        <w:jc w:val="both"/>
        <w:rPr>
          <w:rFonts w:cs="David" w:hint="cs"/>
          <w:rtl/>
        </w:rPr>
      </w:pPr>
    </w:p>
    <w:p w14:paraId="2D618E41"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129B1913" w14:textId="77777777" w:rsidR="008E1A49" w:rsidRPr="008E1A49" w:rsidRDefault="008E1A49" w:rsidP="008E1A49">
      <w:pPr>
        <w:bidi/>
        <w:jc w:val="both"/>
        <w:rPr>
          <w:rFonts w:cs="David" w:hint="cs"/>
          <w:u w:val="single"/>
          <w:rtl/>
        </w:rPr>
      </w:pPr>
    </w:p>
    <w:p w14:paraId="631DAFFD" w14:textId="77777777" w:rsidR="008E1A49" w:rsidRPr="008E1A49" w:rsidRDefault="008E1A49" w:rsidP="008E1A49">
      <w:pPr>
        <w:bidi/>
        <w:jc w:val="both"/>
        <w:rPr>
          <w:rFonts w:cs="David" w:hint="cs"/>
          <w:rtl/>
        </w:rPr>
      </w:pPr>
      <w:r w:rsidRPr="008E1A49">
        <w:rPr>
          <w:rFonts w:cs="David" w:hint="cs"/>
          <w:rtl/>
        </w:rPr>
        <w:tab/>
        <w:t xml:space="preserve">אני מבקש רשות דיבור בעניין הזה. </w:t>
      </w:r>
    </w:p>
    <w:p w14:paraId="04F55EB2" w14:textId="77777777" w:rsidR="008E1A49" w:rsidRPr="008E1A49" w:rsidRDefault="008E1A49" w:rsidP="008E1A49">
      <w:pPr>
        <w:bidi/>
        <w:jc w:val="both"/>
        <w:rPr>
          <w:rFonts w:cs="David" w:hint="cs"/>
          <w:rtl/>
        </w:rPr>
      </w:pPr>
    </w:p>
    <w:p w14:paraId="543E87B6"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7DE94208" w14:textId="77777777" w:rsidR="008E1A49" w:rsidRPr="008E1A49" w:rsidRDefault="008E1A49" w:rsidP="008E1A49">
      <w:pPr>
        <w:bidi/>
        <w:jc w:val="both"/>
        <w:rPr>
          <w:rFonts w:cs="David" w:hint="cs"/>
          <w:rtl/>
        </w:rPr>
      </w:pPr>
    </w:p>
    <w:p w14:paraId="789722D7" w14:textId="77777777" w:rsidR="008E1A49" w:rsidRPr="008E1A49" w:rsidRDefault="008E1A49" w:rsidP="008E1A49">
      <w:pPr>
        <w:bidi/>
        <w:ind w:firstLine="720"/>
        <w:jc w:val="both"/>
        <w:rPr>
          <w:rFonts w:cs="David" w:hint="cs"/>
          <w:rtl/>
        </w:rPr>
      </w:pPr>
      <w:r w:rsidRPr="008E1A49">
        <w:rPr>
          <w:rFonts w:cs="David" w:hint="cs"/>
          <w:rtl/>
        </w:rPr>
        <w:t xml:space="preserve">בבקשה. בוועדת ביקורת המדינה יחליף חבר הכנסת מיקי איתן את חבר הכנסת זבולון אורלב; בוועדת כלכלה, יחליף חבר הכנסת ישראל חסון את חבר הכנסת גלעד ארדן; בוועדת המדע והטכנולוגיה יחליף חבר כנסת זבולון אורלב את בני אלון; בוועדה המיוחדת לפניות הציבור יחליף חבר הכנסת בני אלון את חברת הכנסת סופה לנדבר. זה יכנס לתוקף ב-18.8. </w:t>
      </w:r>
    </w:p>
    <w:p w14:paraId="59208EB6" w14:textId="77777777" w:rsidR="008E1A49" w:rsidRPr="008E1A49" w:rsidRDefault="008E1A49" w:rsidP="008E1A49">
      <w:pPr>
        <w:bidi/>
        <w:jc w:val="both"/>
        <w:rPr>
          <w:rFonts w:cs="David" w:hint="cs"/>
          <w:rtl/>
        </w:rPr>
      </w:pPr>
    </w:p>
    <w:p w14:paraId="510FB8A7" w14:textId="77777777" w:rsidR="008E1A49" w:rsidRPr="008E1A49" w:rsidRDefault="008E1A49" w:rsidP="008E1A49">
      <w:pPr>
        <w:bidi/>
        <w:jc w:val="both"/>
        <w:rPr>
          <w:rFonts w:cs="David" w:hint="cs"/>
          <w:u w:val="single"/>
          <w:rtl/>
        </w:rPr>
      </w:pPr>
      <w:r w:rsidRPr="008E1A49">
        <w:rPr>
          <w:rFonts w:cs="David" w:hint="cs"/>
          <w:u w:val="single"/>
          <w:rtl/>
        </w:rPr>
        <w:t xml:space="preserve">רוברט </w:t>
      </w:r>
      <w:proofErr w:type="spellStart"/>
      <w:r w:rsidRPr="008E1A49">
        <w:rPr>
          <w:rFonts w:cs="David" w:hint="cs"/>
          <w:u w:val="single"/>
          <w:rtl/>
        </w:rPr>
        <w:t>אילטוב</w:t>
      </w:r>
      <w:proofErr w:type="spellEnd"/>
      <w:r w:rsidRPr="008E1A49">
        <w:rPr>
          <w:rFonts w:cs="David" w:hint="cs"/>
          <w:u w:val="single"/>
          <w:rtl/>
        </w:rPr>
        <w:t>:</w:t>
      </w:r>
    </w:p>
    <w:p w14:paraId="632BC505" w14:textId="77777777" w:rsidR="008E1A49" w:rsidRPr="008E1A49" w:rsidRDefault="008E1A49" w:rsidP="008E1A49">
      <w:pPr>
        <w:bidi/>
        <w:jc w:val="both"/>
        <w:rPr>
          <w:rFonts w:cs="David" w:hint="cs"/>
          <w:rtl/>
        </w:rPr>
      </w:pPr>
    </w:p>
    <w:p w14:paraId="21322F4E" w14:textId="77777777" w:rsidR="008E1A49" w:rsidRPr="008E1A49" w:rsidRDefault="008E1A49" w:rsidP="008E1A49">
      <w:pPr>
        <w:bidi/>
        <w:ind w:firstLine="720"/>
        <w:jc w:val="both"/>
        <w:rPr>
          <w:rFonts w:cs="David" w:hint="cs"/>
          <w:rtl/>
        </w:rPr>
      </w:pPr>
      <w:r w:rsidRPr="008E1A49">
        <w:rPr>
          <w:rFonts w:cs="David" w:hint="cs"/>
          <w:rtl/>
        </w:rPr>
        <w:t xml:space="preserve">מלבד ועדת פניות הציבור. </w:t>
      </w:r>
    </w:p>
    <w:p w14:paraId="1D4D78B0" w14:textId="77777777" w:rsidR="008E1A49" w:rsidRPr="008E1A49" w:rsidRDefault="008E1A49" w:rsidP="008E1A49">
      <w:pPr>
        <w:bidi/>
        <w:jc w:val="both"/>
        <w:rPr>
          <w:rFonts w:cs="David" w:hint="cs"/>
          <w:rtl/>
        </w:rPr>
      </w:pPr>
    </w:p>
    <w:p w14:paraId="401BB800"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026EBD75" w14:textId="77777777" w:rsidR="008E1A49" w:rsidRPr="008E1A49" w:rsidRDefault="008E1A49" w:rsidP="008E1A49">
      <w:pPr>
        <w:bidi/>
        <w:jc w:val="both"/>
        <w:rPr>
          <w:rFonts w:cs="David" w:hint="cs"/>
          <w:rtl/>
        </w:rPr>
      </w:pPr>
    </w:p>
    <w:p w14:paraId="6D66E2BB" w14:textId="77777777" w:rsidR="008E1A49" w:rsidRPr="008E1A49" w:rsidRDefault="008E1A49" w:rsidP="008E1A49">
      <w:pPr>
        <w:bidi/>
        <w:ind w:firstLine="720"/>
        <w:jc w:val="both"/>
        <w:rPr>
          <w:rFonts w:cs="David" w:hint="cs"/>
          <w:rtl/>
        </w:rPr>
      </w:pPr>
      <w:r w:rsidRPr="008E1A49">
        <w:rPr>
          <w:rFonts w:cs="David" w:hint="cs"/>
          <w:rtl/>
        </w:rPr>
        <w:t xml:space="preserve">תכף אתייחס. אלה יהיו החילופין. החילופין בוועדה לפניות הציבור תהיה בפברואר 2009 וכל השאר יהיו ב-18.8. אם יהיה צורך, אקבע תאריך ב-14 לחודש כדי לעשות את החילופין. אני מבקש שכולם יתכווננו לאותו יום ונעשה את החילופין. </w:t>
      </w:r>
    </w:p>
    <w:p w14:paraId="1F1506BD" w14:textId="77777777" w:rsidR="008E1A49" w:rsidRPr="008E1A49" w:rsidRDefault="008E1A49" w:rsidP="008E1A49">
      <w:pPr>
        <w:bidi/>
        <w:jc w:val="both"/>
        <w:rPr>
          <w:rFonts w:cs="David" w:hint="cs"/>
          <w:rtl/>
        </w:rPr>
      </w:pPr>
    </w:p>
    <w:p w14:paraId="04B0534F" w14:textId="77777777" w:rsidR="008E1A49" w:rsidRPr="008E1A49" w:rsidRDefault="008E1A49" w:rsidP="008E1A49">
      <w:pPr>
        <w:bidi/>
        <w:jc w:val="both"/>
        <w:rPr>
          <w:rFonts w:cs="David" w:hint="cs"/>
          <w:rtl/>
        </w:rPr>
      </w:pPr>
      <w:r w:rsidRPr="008E1A49">
        <w:rPr>
          <w:rFonts w:cs="David" w:hint="cs"/>
          <w:u w:val="single"/>
          <w:rtl/>
        </w:rPr>
        <w:t>היו"ר זבולון אורלב:</w:t>
      </w:r>
    </w:p>
    <w:p w14:paraId="7B78BE95" w14:textId="77777777" w:rsidR="008E1A49" w:rsidRPr="008E1A49" w:rsidRDefault="008E1A49" w:rsidP="008E1A49">
      <w:pPr>
        <w:bidi/>
        <w:jc w:val="both"/>
        <w:rPr>
          <w:rFonts w:cs="David" w:hint="cs"/>
          <w:rtl/>
        </w:rPr>
      </w:pPr>
      <w:r w:rsidRPr="008E1A49">
        <w:rPr>
          <w:rFonts w:cs="David" w:hint="cs"/>
          <w:rtl/>
        </w:rPr>
        <w:tab/>
      </w:r>
    </w:p>
    <w:p w14:paraId="623465DE" w14:textId="77777777" w:rsidR="008E1A49" w:rsidRPr="008E1A49" w:rsidRDefault="008E1A49" w:rsidP="008E1A49">
      <w:pPr>
        <w:bidi/>
        <w:ind w:firstLine="720"/>
        <w:jc w:val="both"/>
        <w:rPr>
          <w:rFonts w:cs="David" w:hint="cs"/>
          <w:rtl/>
        </w:rPr>
      </w:pPr>
      <w:r w:rsidRPr="008E1A49">
        <w:rPr>
          <w:rFonts w:cs="David" w:hint="cs"/>
          <w:rtl/>
        </w:rPr>
        <w:t>יש לנו בקשה שמנהלת הוועדה שלך תקבע באותו יום את השעות כי אחרת לא נסתדר.</w:t>
      </w:r>
    </w:p>
    <w:p w14:paraId="0F34ECB6" w14:textId="77777777" w:rsidR="008E1A49" w:rsidRPr="008E1A49" w:rsidRDefault="008E1A49" w:rsidP="008E1A49">
      <w:pPr>
        <w:bidi/>
        <w:jc w:val="both"/>
        <w:rPr>
          <w:rFonts w:cs="David" w:hint="cs"/>
          <w:rtl/>
        </w:rPr>
      </w:pPr>
    </w:p>
    <w:p w14:paraId="7C69CDA4"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02031062" w14:textId="77777777" w:rsidR="008E1A49" w:rsidRPr="008E1A49" w:rsidRDefault="008E1A49" w:rsidP="008E1A49">
      <w:pPr>
        <w:bidi/>
        <w:jc w:val="both"/>
        <w:rPr>
          <w:rFonts w:cs="David" w:hint="cs"/>
          <w:rtl/>
        </w:rPr>
      </w:pPr>
    </w:p>
    <w:p w14:paraId="4A982032" w14:textId="77777777" w:rsidR="008E1A49" w:rsidRPr="008E1A49" w:rsidRDefault="008E1A49" w:rsidP="008E1A49">
      <w:pPr>
        <w:bidi/>
        <w:ind w:firstLine="720"/>
        <w:jc w:val="both"/>
        <w:rPr>
          <w:rFonts w:cs="David" w:hint="cs"/>
          <w:rtl/>
        </w:rPr>
      </w:pPr>
      <w:r w:rsidRPr="008E1A49">
        <w:rPr>
          <w:rFonts w:cs="David" w:hint="cs"/>
          <w:rtl/>
        </w:rPr>
        <w:t xml:space="preserve">היא תקבע את זה בתאום עם מנהלות הוועדות האחרות. </w:t>
      </w:r>
    </w:p>
    <w:p w14:paraId="4917F888" w14:textId="77777777" w:rsidR="008E1A49" w:rsidRPr="008E1A49" w:rsidRDefault="008E1A49" w:rsidP="008E1A49">
      <w:pPr>
        <w:bidi/>
        <w:jc w:val="both"/>
        <w:rPr>
          <w:rFonts w:cs="David" w:hint="cs"/>
          <w:rtl/>
        </w:rPr>
      </w:pPr>
    </w:p>
    <w:p w14:paraId="37A64622" w14:textId="77777777" w:rsidR="008E1A49" w:rsidRPr="008E1A49" w:rsidRDefault="008E1A49" w:rsidP="008E1A49">
      <w:pPr>
        <w:bidi/>
        <w:jc w:val="both"/>
        <w:rPr>
          <w:rFonts w:cs="David" w:hint="cs"/>
          <w:u w:val="single"/>
          <w:rtl/>
        </w:rPr>
      </w:pPr>
      <w:r w:rsidRPr="008E1A49">
        <w:rPr>
          <w:rFonts w:cs="David" w:hint="cs"/>
          <w:u w:val="single"/>
          <w:rtl/>
        </w:rPr>
        <w:t xml:space="preserve">רוברט </w:t>
      </w:r>
      <w:proofErr w:type="spellStart"/>
      <w:r w:rsidRPr="008E1A49">
        <w:rPr>
          <w:rFonts w:cs="David" w:hint="cs"/>
          <w:u w:val="single"/>
          <w:rtl/>
        </w:rPr>
        <w:t>אילטוב</w:t>
      </w:r>
      <w:proofErr w:type="spellEnd"/>
      <w:r w:rsidRPr="008E1A49">
        <w:rPr>
          <w:rFonts w:cs="David" w:hint="cs"/>
          <w:u w:val="single"/>
          <w:rtl/>
        </w:rPr>
        <w:t>:</w:t>
      </w:r>
    </w:p>
    <w:p w14:paraId="00DD6032" w14:textId="77777777" w:rsidR="008E1A49" w:rsidRPr="008E1A49" w:rsidRDefault="008E1A49" w:rsidP="008E1A49">
      <w:pPr>
        <w:bidi/>
        <w:jc w:val="both"/>
        <w:rPr>
          <w:rFonts w:cs="David" w:hint="cs"/>
          <w:rtl/>
        </w:rPr>
      </w:pPr>
    </w:p>
    <w:p w14:paraId="47C00979" w14:textId="77777777" w:rsidR="008E1A49" w:rsidRPr="008E1A49" w:rsidRDefault="008E1A49" w:rsidP="008E1A49">
      <w:pPr>
        <w:bidi/>
        <w:ind w:firstLine="720"/>
        <w:jc w:val="both"/>
        <w:rPr>
          <w:rFonts w:cs="David" w:hint="cs"/>
          <w:rtl/>
        </w:rPr>
      </w:pPr>
      <w:r w:rsidRPr="008E1A49">
        <w:rPr>
          <w:rFonts w:cs="David" w:hint="cs"/>
          <w:rtl/>
        </w:rPr>
        <w:t xml:space="preserve">בנוגע לוועדה לפניות הציבור, הוסכם כי הוועדה תעבור לאיחוד הלאומי בעוד כחצי שנה. </w:t>
      </w:r>
    </w:p>
    <w:p w14:paraId="2D384059" w14:textId="77777777" w:rsidR="008E1A49" w:rsidRPr="008E1A49" w:rsidRDefault="008E1A49" w:rsidP="008E1A49">
      <w:pPr>
        <w:bidi/>
        <w:jc w:val="both"/>
        <w:rPr>
          <w:rFonts w:cs="David" w:hint="cs"/>
          <w:rtl/>
        </w:rPr>
      </w:pPr>
    </w:p>
    <w:p w14:paraId="62097005"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1F1B59EB" w14:textId="77777777" w:rsidR="008E1A49" w:rsidRPr="008E1A49" w:rsidRDefault="008E1A49" w:rsidP="008E1A49">
      <w:pPr>
        <w:bidi/>
        <w:jc w:val="both"/>
        <w:rPr>
          <w:rFonts w:cs="David" w:hint="cs"/>
          <w:rtl/>
        </w:rPr>
      </w:pPr>
    </w:p>
    <w:p w14:paraId="775547A3" w14:textId="77777777" w:rsidR="008E1A49" w:rsidRPr="008E1A49" w:rsidRDefault="008E1A49" w:rsidP="008E1A49">
      <w:pPr>
        <w:bidi/>
        <w:jc w:val="both"/>
        <w:rPr>
          <w:rFonts w:cs="David" w:hint="cs"/>
          <w:rtl/>
        </w:rPr>
      </w:pPr>
      <w:r w:rsidRPr="008E1A49">
        <w:rPr>
          <w:rFonts w:cs="David" w:hint="cs"/>
          <w:rtl/>
        </w:rPr>
        <w:tab/>
        <w:t xml:space="preserve">אדוני היושב ראש. אני מייצג סיעה של 6 חברים. אני חייב לומר שאני לא זוכר כנסת כזאת, שבה לסיעה אין שום תפקיד בכנסת כאילו שאנחנו - - - </w:t>
      </w:r>
    </w:p>
    <w:p w14:paraId="1DAA2C0E" w14:textId="77777777" w:rsidR="008E1A49" w:rsidRPr="008E1A49" w:rsidRDefault="008E1A49" w:rsidP="008E1A49">
      <w:pPr>
        <w:bidi/>
        <w:jc w:val="both"/>
        <w:rPr>
          <w:rFonts w:cs="David" w:hint="cs"/>
          <w:rtl/>
        </w:rPr>
      </w:pPr>
    </w:p>
    <w:p w14:paraId="2468E809" w14:textId="77777777" w:rsidR="008E1A49" w:rsidRPr="008E1A49" w:rsidRDefault="008E1A49" w:rsidP="008E1A49">
      <w:pPr>
        <w:bidi/>
        <w:jc w:val="both"/>
        <w:rPr>
          <w:rFonts w:cs="David" w:hint="cs"/>
          <w:rtl/>
        </w:rPr>
      </w:pPr>
      <w:r w:rsidRPr="008E1A49">
        <w:rPr>
          <w:rFonts w:cs="David" w:hint="cs"/>
          <w:u w:val="single"/>
          <w:rtl/>
        </w:rPr>
        <w:t>גדעון סער:</w:t>
      </w:r>
    </w:p>
    <w:p w14:paraId="679A57AA" w14:textId="77777777" w:rsidR="008E1A49" w:rsidRPr="008E1A49" w:rsidRDefault="008E1A49" w:rsidP="008E1A49">
      <w:pPr>
        <w:bidi/>
        <w:jc w:val="both"/>
        <w:rPr>
          <w:rFonts w:cs="David" w:hint="cs"/>
          <w:rtl/>
        </w:rPr>
      </w:pPr>
    </w:p>
    <w:p w14:paraId="27221004" w14:textId="77777777" w:rsidR="008E1A49" w:rsidRPr="008E1A49" w:rsidRDefault="008E1A49" w:rsidP="008E1A49">
      <w:pPr>
        <w:bidi/>
        <w:ind w:firstLine="720"/>
        <w:jc w:val="both"/>
        <w:rPr>
          <w:rFonts w:cs="David" w:hint="cs"/>
          <w:rtl/>
        </w:rPr>
      </w:pPr>
      <w:r w:rsidRPr="008E1A49">
        <w:rPr>
          <w:rFonts w:cs="David" w:hint="cs"/>
          <w:rtl/>
        </w:rPr>
        <w:t xml:space="preserve">תיזכר בקדנציה הקודמת. </w:t>
      </w:r>
    </w:p>
    <w:p w14:paraId="60CD3B93" w14:textId="77777777" w:rsidR="008E1A49" w:rsidRPr="008E1A49" w:rsidRDefault="008E1A49" w:rsidP="008E1A49">
      <w:pPr>
        <w:bidi/>
        <w:jc w:val="both"/>
        <w:rPr>
          <w:rFonts w:cs="David" w:hint="cs"/>
          <w:rtl/>
        </w:rPr>
      </w:pPr>
    </w:p>
    <w:p w14:paraId="3C73533D"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2F4D2706" w14:textId="77777777" w:rsidR="008E1A49" w:rsidRPr="008E1A49" w:rsidRDefault="008E1A49" w:rsidP="008E1A49">
      <w:pPr>
        <w:bidi/>
        <w:jc w:val="both"/>
        <w:rPr>
          <w:rFonts w:cs="David" w:hint="cs"/>
          <w:rtl/>
        </w:rPr>
      </w:pPr>
      <w:r w:rsidRPr="008E1A49">
        <w:rPr>
          <w:rFonts w:cs="David" w:hint="cs"/>
          <w:rtl/>
        </w:rPr>
        <w:tab/>
      </w:r>
    </w:p>
    <w:p w14:paraId="3DDEDF2E" w14:textId="77777777" w:rsidR="008E1A49" w:rsidRPr="008E1A49" w:rsidRDefault="008E1A49" w:rsidP="008E1A49">
      <w:pPr>
        <w:bidi/>
        <w:ind w:firstLine="720"/>
        <w:jc w:val="both"/>
        <w:rPr>
          <w:rFonts w:cs="David" w:hint="cs"/>
          <w:rtl/>
        </w:rPr>
      </w:pPr>
      <w:r w:rsidRPr="008E1A49">
        <w:rPr>
          <w:rFonts w:cs="David" w:hint="cs"/>
          <w:rtl/>
        </w:rPr>
        <w:t>איזה קדנציה קודמת? אתה רוצה שאני אגיד לך איזה תפקידים היו לנו?</w:t>
      </w:r>
    </w:p>
    <w:p w14:paraId="2A24C4EC" w14:textId="77777777" w:rsidR="008E1A49" w:rsidRPr="008E1A49" w:rsidRDefault="008E1A49" w:rsidP="008E1A49">
      <w:pPr>
        <w:bidi/>
        <w:jc w:val="both"/>
        <w:rPr>
          <w:rFonts w:cs="David" w:hint="cs"/>
          <w:rtl/>
        </w:rPr>
      </w:pPr>
    </w:p>
    <w:p w14:paraId="5FA36A13" w14:textId="77777777" w:rsidR="008E1A49" w:rsidRPr="008E1A49" w:rsidRDefault="008E1A49" w:rsidP="008E1A49">
      <w:pPr>
        <w:bidi/>
        <w:jc w:val="both"/>
        <w:rPr>
          <w:rFonts w:cs="David" w:hint="cs"/>
          <w:u w:val="single"/>
          <w:rtl/>
        </w:rPr>
      </w:pPr>
      <w:r w:rsidRPr="008E1A49">
        <w:rPr>
          <w:rFonts w:cs="David" w:hint="cs"/>
          <w:u w:val="single"/>
          <w:rtl/>
        </w:rPr>
        <w:t>משה שרוני:</w:t>
      </w:r>
    </w:p>
    <w:p w14:paraId="1B293AAA" w14:textId="77777777" w:rsidR="008E1A49" w:rsidRPr="008E1A49" w:rsidRDefault="008E1A49" w:rsidP="008E1A49">
      <w:pPr>
        <w:bidi/>
        <w:jc w:val="both"/>
        <w:rPr>
          <w:rFonts w:cs="David" w:hint="cs"/>
          <w:rtl/>
        </w:rPr>
      </w:pPr>
    </w:p>
    <w:p w14:paraId="17BC447B" w14:textId="77777777" w:rsidR="008E1A49" w:rsidRPr="008E1A49" w:rsidRDefault="008E1A49" w:rsidP="008E1A49">
      <w:pPr>
        <w:bidi/>
        <w:jc w:val="both"/>
        <w:rPr>
          <w:rFonts w:cs="David" w:hint="cs"/>
          <w:rtl/>
        </w:rPr>
      </w:pPr>
      <w:r w:rsidRPr="008E1A49">
        <w:rPr>
          <w:rFonts w:cs="David" w:hint="cs"/>
          <w:rtl/>
        </w:rPr>
        <w:tab/>
        <w:t xml:space="preserve">אין לכם תפקידים בגלל חילוקי דעות בין החרדים לליטאים. </w:t>
      </w:r>
    </w:p>
    <w:p w14:paraId="2C9BE96B" w14:textId="77777777" w:rsidR="008E1A49" w:rsidRPr="008E1A49" w:rsidRDefault="008E1A49" w:rsidP="008E1A49">
      <w:pPr>
        <w:bidi/>
        <w:jc w:val="both"/>
        <w:rPr>
          <w:rFonts w:cs="David" w:hint="cs"/>
          <w:rtl/>
        </w:rPr>
      </w:pPr>
    </w:p>
    <w:p w14:paraId="74567354"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339345F7" w14:textId="77777777" w:rsidR="008E1A49" w:rsidRPr="008E1A49" w:rsidRDefault="008E1A49" w:rsidP="008E1A49">
      <w:pPr>
        <w:bidi/>
        <w:jc w:val="both"/>
        <w:rPr>
          <w:rFonts w:cs="David" w:hint="cs"/>
          <w:rtl/>
        </w:rPr>
      </w:pPr>
    </w:p>
    <w:p w14:paraId="33EFF6AA" w14:textId="77777777" w:rsidR="008E1A49" w:rsidRPr="008E1A49" w:rsidRDefault="008E1A49" w:rsidP="008E1A49">
      <w:pPr>
        <w:bidi/>
        <w:ind w:firstLine="720"/>
        <w:jc w:val="both"/>
        <w:rPr>
          <w:rFonts w:cs="David" w:hint="cs"/>
          <w:rtl/>
        </w:rPr>
      </w:pPr>
      <w:r w:rsidRPr="008E1A49">
        <w:rPr>
          <w:rFonts w:cs="David" w:hint="cs"/>
          <w:rtl/>
        </w:rPr>
        <w:t xml:space="preserve">אני רוצה לומר לך אדוני יושב ראש ועדת הכנסת. הוועדה הזאת אחראית גם על הסדרים בבית וגם כאן  מתנהלת גם הוועדה המסדרת. אין לנו יושב ראש ועדה, אפילו יושב ראש ועדה שהיא איננה סטטוטורית. אין לנו שום יושב ראש ועדה, אין לנו סגן יושב ראש כנסת. </w:t>
      </w:r>
    </w:p>
    <w:p w14:paraId="17D69ABF" w14:textId="77777777" w:rsidR="008E1A49" w:rsidRPr="008E1A49" w:rsidRDefault="008E1A49" w:rsidP="008E1A49">
      <w:pPr>
        <w:bidi/>
        <w:jc w:val="both"/>
        <w:rPr>
          <w:rFonts w:cs="David" w:hint="cs"/>
          <w:rtl/>
        </w:rPr>
      </w:pPr>
    </w:p>
    <w:p w14:paraId="1EFB53B3"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2AC6CA5A" w14:textId="77777777" w:rsidR="008E1A49" w:rsidRPr="008E1A49" w:rsidRDefault="008E1A49" w:rsidP="008E1A49">
      <w:pPr>
        <w:bidi/>
        <w:jc w:val="both"/>
        <w:rPr>
          <w:rFonts w:cs="David" w:hint="cs"/>
          <w:rtl/>
        </w:rPr>
      </w:pPr>
    </w:p>
    <w:p w14:paraId="274DADBF" w14:textId="77777777" w:rsidR="008E1A49" w:rsidRPr="008E1A49" w:rsidRDefault="008E1A49" w:rsidP="008E1A49">
      <w:pPr>
        <w:bidi/>
        <w:jc w:val="both"/>
        <w:rPr>
          <w:rFonts w:cs="David" w:hint="cs"/>
          <w:rtl/>
        </w:rPr>
      </w:pPr>
      <w:r w:rsidRPr="008E1A49">
        <w:rPr>
          <w:rFonts w:cs="David" w:hint="cs"/>
          <w:rtl/>
        </w:rPr>
        <w:tab/>
        <w:t>מה אדוני מבקש ממני ואני יכול לעשות?</w:t>
      </w:r>
    </w:p>
    <w:p w14:paraId="6A0F4410" w14:textId="77777777" w:rsidR="008E1A49" w:rsidRPr="008E1A49" w:rsidRDefault="008E1A49" w:rsidP="008E1A49">
      <w:pPr>
        <w:bidi/>
        <w:jc w:val="both"/>
        <w:rPr>
          <w:rFonts w:cs="David" w:hint="cs"/>
          <w:rtl/>
        </w:rPr>
      </w:pPr>
    </w:p>
    <w:p w14:paraId="66B3052F"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7CDAC113" w14:textId="77777777" w:rsidR="008E1A49" w:rsidRPr="008E1A49" w:rsidRDefault="008E1A49" w:rsidP="008E1A49">
      <w:pPr>
        <w:bidi/>
        <w:jc w:val="both"/>
        <w:rPr>
          <w:rFonts w:cs="David" w:hint="cs"/>
          <w:rtl/>
        </w:rPr>
      </w:pPr>
    </w:p>
    <w:p w14:paraId="6F2DF068" w14:textId="77777777" w:rsidR="008E1A49" w:rsidRPr="008E1A49" w:rsidRDefault="008E1A49" w:rsidP="008E1A49">
      <w:pPr>
        <w:bidi/>
        <w:jc w:val="both"/>
        <w:rPr>
          <w:rFonts w:cs="David" w:hint="cs"/>
          <w:rtl/>
        </w:rPr>
      </w:pPr>
      <w:r w:rsidRPr="008E1A49">
        <w:rPr>
          <w:rFonts w:cs="David" w:hint="cs"/>
          <w:rtl/>
        </w:rPr>
        <w:tab/>
        <w:t xml:space="preserve">לעשות חלוקה מחדש של הוועדות. מה זה הדבר הזה? עם כל הכבוד, לא יכול להיות מצב כזה - - - </w:t>
      </w:r>
    </w:p>
    <w:p w14:paraId="506CC562" w14:textId="77777777" w:rsidR="008E1A49" w:rsidRPr="008E1A49" w:rsidRDefault="008E1A49" w:rsidP="008E1A49">
      <w:pPr>
        <w:bidi/>
        <w:jc w:val="both"/>
        <w:rPr>
          <w:rFonts w:cs="David" w:hint="cs"/>
          <w:rtl/>
        </w:rPr>
      </w:pPr>
    </w:p>
    <w:p w14:paraId="77DD2753"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7A3A9C7A" w14:textId="77777777" w:rsidR="008E1A49" w:rsidRPr="008E1A49" w:rsidRDefault="008E1A49" w:rsidP="008E1A49">
      <w:pPr>
        <w:bidi/>
        <w:jc w:val="both"/>
        <w:rPr>
          <w:rFonts w:cs="David" w:hint="cs"/>
          <w:rtl/>
        </w:rPr>
      </w:pPr>
    </w:p>
    <w:p w14:paraId="3591E1F1" w14:textId="77777777" w:rsidR="008E1A49" w:rsidRPr="008E1A49" w:rsidRDefault="008E1A49" w:rsidP="008E1A49">
      <w:pPr>
        <w:bidi/>
        <w:ind w:firstLine="720"/>
        <w:jc w:val="both"/>
        <w:rPr>
          <w:rFonts w:cs="David" w:hint="cs"/>
          <w:rtl/>
        </w:rPr>
      </w:pPr>
      <w:r w:rsidRPr="008E1A49">
        <w:rPr>
          <w:rFonts w:cs="David" w:hint="cs"/>
          <w:rtl/>
        </w:rPr>
        <w:t xml:space="preserve">חבר הכנסת גפני, </w:t>
      </w:r>
      <w:proofErr w:type="spellStart"/>
      <w:r w:rsidRPr="008E1A49">
        <w:rPr>
          <w:rFonts w:cs="David" w:hint="cs"/>
          <w:rtl/>
        </w:rPr>
        <w:t>היתה</w:t>
      </w:r>
      <w:proofErr w:type="spellEnd"/>
      <w:r w:rsidRPr="008E1A49">
        <w:rPr>
          <w:rFonts w:cs="David" w:hint="cs"/>
          <w:rtl/>
        </w:rPr>
        <w:t xml:space="preserve"> את הוועדה המסדרת. ועדת הכנסת היא בעצם המשכה של הוועדה המסדרת. היא קבעה מה שהיא קבעה. </w:t>
      </w:r>
    </w:p>
    <w:p w14:paraId="3895AA80" w14:textId="77777777" w:rsidR="008E1A49" w:rsidRPr="008E1A49" w:rsidRDefault="008E1A49" w:rsidP="008E1A49">
      <w:pPr>
        <w:bidi/>
        <w:jc w:val="both"/>
        <w:rPr>
          <w:rFonts w:cs="David" w:hint="cs"/>
          <w:rtl/>
        </w:rPr>
      </w:pPr>
    </w:p>
    <w:p w14:paraId="60BAC312"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77DA69D2" w14:textId="77777777" w:rsidR="008E1A49" w:rsidRPr="008E1A49" w:rsidRDefault="008E1A49" w:rsidP="008E1A49">
      <w:pPr>
        <w:bidi/>
        <w:jc w:val="both"/>
        <w:rPr>
          <w:rFonts w:cs="David" w:hint="cs"/>
          <w:u w:val="single"/>
          <w:rtl/>
        </w:rPr>
      </w:pPr>
    </w:p>
    <w:p w14:paraId="111A86CB" w14:textId="77777777" w:rsidR="008E1A49" w:rsidRPr="008E1A49" w:rsidRDefault="008E1A49" w:rsidP="008E1A49">
      <w:pPr>
        <w:bidi/>
        <w:jc w:val="both"/>
        <w:rPr>
          <w:rFonts w:cs="David" w:hint="cs"/>
          <w:rtl/>
        </w:rPr>
      </w:pPr>
      <w:r w:rsidRPr="008E1A49">
        <w:rPr>
          <w:rFonts w:cs="David" w:hint="cs"/>
          <w:rtl/>
        </w:rPr>
        <w:tab/>
        <w:t xml:space="preserve">הוועדה המסדרת לא נתנה ליהדות התורה יושב ראש ועדה מכיוון שאז - - - </w:t>
      </w:r>
    </w:p>
    <w:p w14:paraId="41B1C3A2" w14:textId="77777777" w:rsidR="008E1A49" w:rsidRPr="008E1A49" w:rsidRDefault="008E1A49" w:rsidP="008E1A49">
      <w:pPr>
        <w:bidi/>
        <w:jc w:val="both"/>
        <w:rPr>
          <w:rFonts w:cs="David" w:hint="cs"/>
          <w:rtl/>
        </w:rPr>
      </w:pPr>
    </w:p>
    <w:p w14:paraId="5BAAE5EE"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4643D19F" w14:textId="77777777" w:rsidR="008E1A49" w:rsidRPr="008E1A49" w:rsidRDefault="008E1A49" w:rsidP="008E1A49">
      <w:pPr>
        <w:bidi/>
        <w:jc w:val="both"/>
        <w:rPr>
          <w:rFonts w:cs="David" w:hint="cs"/>
          <w:rtl/>
        </w:rPr>
      </w:pPr>
    </w:p>
    <w:p w14:paraId="32CDABC3" w14:textId="77777777" w:rsidR="008E1A49" w:rsidRPr="008E1A49" w:rsidRDefault="008E1A49" w:rsidP="008E1A49">
      <w:pPr>
        <w:bidi/>
        <w:ind w:firstLine="720"/>
        <w:jc w:val="both"/>
        <w:rPr>
          <w:rFonts w:cs="David" w:hint="cs"/>
          <w:rtl/>
        </w:rPr>
      </w:pPr>
      <w:r w:rsidRPr="008E1A49">
        <w:rPr>
          <w:rFonts w:cs="David" w:hint="cs"/>
          <w:rtl/>
        </w:rPr>
        <w:t xml:space="preserve"> אני לא אוכל לפתוח את זה וזה לא יעבור כאן. </w:t>
      </w:r>
    </w:p>
    <w:p w14:paraId="17431A01" w14:textId="77777777" w:rsidR="008E1A49" w:rsidRPr="008E1A49" w:rsidRDefault="008E1A49" w:rsidP="008E1A49">
      <w:pPr>
        <w:bidi/>
        <w:jc w:val="both"/>
        <w:rPr>
          <w:rFonts w:cs="David" w:hint="cs"/>
          <w:rtl/>
        </w:rPr>
      </w:pPr>
    </w:p>
    <w:p w14:paraId="04495AC1"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0D2B4F0B" w14:textId="77777777" w:rsidR="008E1A49" w:rsidRPr="008E1A49" w:rsidRDefault="008E1A49" w:rsidP="008E1A49">
      <w:pPr>
        <w:bidi/>
        <w:jc w:val="both"/>
        <w:rPr>
          <w:rFonts w:cs="David" w:hint="cs"/>
          <w:rtl/>
        </w:rPr>
      </w:pPr>
    </w:p>
    <w:p w14:paraId="518423EC" w14:textId="77777777" w:rsidR="008E1A49" w:rsidRPr="008E1A49" w:rsidRDefault="008E1A49" w:rsidP="008E1A49">
      <w:pPr>
        <w:bidi/>
        <w:ind w:firstLine="720"/>
        <w:jc w:val="both"/>
        <w:rPr>
          <w:rFonts w:cs="David" w:hint="cs"/>
          <w:rtl/>
        </w:rPr>
      </w:pPr>
      <w:r w:rsidRPr="008E1A49">
        <w:rPr>
          <w:rFonts w:cs="David" w:hint="cs"/>
          <w:rtl/>
        </w:rPr>
        <w:t xml:space="preserve">מה אתה מציע לעשות? אם אנחנו מוחרמים אז שנדע את הסיבות. </w:t>
      </w:r>
    </w:p>
    <w:p w14:paraId="55630726" w14:textId="77777777" w:rsidR="008E1A49" w:rsidRPr="008E1A49" w:rsidRDefault="008E1A49" w:rsidP="008E1A49">
      <w:pPr>
        <w:bidi/>
        <w:jc w:val="both"/>
        <w:rPr>
          <w:rFonts w:cs="David" w:hint="cs"/>
          <w:rtl/>
        </w:rPr>
      </w:pPr>
    </w:p>
    <w:p w14:paraId="531624A8"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1389116F" w14:textId="77777777" w:rsidR="008E1A49" w:rsidRPr="008E1A49" w:rsidRDefault="008E1A49" w:rsidP="008E1A49">
      <w:pPr>
        <w:bidi/>
        <w:jc w:val="both"/>
        <w:rPr>
          <w:rFonts w:cs="David" w:hint="cs"/>
          <w:rtl/>
        </w:rPr>
      </w:pPr>
    </w:p>
    <w:p w14:paraId="0C6E7EFB" w14:textId="77777777" w:rsidR="008E1A49" w:rsidRPr="008E1A49" w:rsidRDefault="008E1A49" w:rsidP="008E1A49">
      <w:pPr>
        <w:bidi/>
        <w:ind w:firstLine="720"/>
        <w:jc w:val="both"/>
        <w:rPr>
          <w:rFonts w:cs="David" w:hint="cs"/>
          <w:rtl/>
        </w:rPr>
      </w:pPr>
      <w:r w:rsidRPr="008E1A49">
        <w:rPr>
          <w:rFonts w:cs="David" w:hint="cs"/>
          <w:rtl/>
        </w:rPr>
        <w:t xml:space="preserve">למען האיזון, את יושב ראש הוועדה לחקירה </w:t>
      </w:r>
      <w:proofErr w:type="spellStart"/>
      <w:r w:rsidRPr="008E1A49">
        <w:rPr>
          <w:rFonts w:cs="David" w:hint="cs"/>
          <w:rtl/>
        </w:rPr>
        <w:t>פרלמנטרית</w:t>
      </w:r>
      <w:proofErr w:type="spellEnd"/>
      <w:r w:rsidRPr="008E1A49">
        <w:rPr>
          <w:rFonts w:cs="David" w:hint="cs"/>
          <w:rtl/>
        </w:rPr>
        <w:t xml:space="preserve"> לנושא קבר </w:t>
      </w:r>
      <w:proofErr w:type="spellStart"/>
      <w:r w:rsidRPr="008E1A49">
        <w:rPr>
          <w:rFonts w:cs="David" w:hint="cs"/>
          <w:rtl/>
        </w:rPr>
        <w:t>הרשב"י</w:t>
      </w:r>
      <w:proofErr w:type="spellEnd"/>
      <w:r w:rsidRPr="008E1A49">
        <w:rPr>
          <w:rFonts w:cs="David" w:hint="cs"/>
          <w:rtl/>
        </w:rPr>
        <w:t xml:space="preserve"> נתתי, כמדומני, ליהדות התורה. זה היה פיצוי. </w:t>
      </w:r>
    </w:p>
    <w:p w14:paraId="060A2ABE" w14:textId="77777777" w:rsidR="008E1A49" w:rsidRPr="008E1A49" w:rsidRDefault="008E1A49" w:rsidP="008E1A49">
      <w:pPr>
        <w:bidi/>
        <w:ind w:firstLine="720"/>
        <w:jc w:val="both"/>
        <w:rPr>
          <w:rFonts w:cs="David" w:hint="cs"/>
          <w:rtl/>
        </w:rPr>
      </w:pPr>
    </w:p>
    <w:p w14:paraId="4F168068" w14:textId="77777777" w:rsidR="008E1A49" w:rsidRPr="008E1A49" w:rsidRDefault="008E1A49" w:rsidP="008E1A49">
      <w:pPr>
        <w:bidi/>
        <w:jc w:val="both"/>
        <w:rPr>
          <w:rFonts w:cs="David" w:hint="cs"/>
          <w:u w:val="single"/>
          <w:rtl/>
        </w:rPr>
      </w:pPr>
      <w:r w:rsidRPr="008E1A49">
        <w:rPr>
          <w:rFonts w:cs="David" w:hint="cs"/>
          <w:u w:val="single"/>
          <w:rtl/>
        </w:rPr>
        <w:t>מיכאל איתן:</w:t>
      </w:r>
    </w:p>
    <w:p w14:paraId="2D48F744" w14:textId="77777777" w:rsidR="008E1A49" w:rsidRPr="008E1A49" w:rsidRDefault="008E1A49" w:rsidP="008E1A49">
      <w:pPr>
        <w:bidi/>
        <w:jc w:val="both"/>
        <w:rPr>
          <w:rFonts w:cs="David" w:hint="cs"/>
          <w:u w:val="single"/>
          <w:rtl/>
        </w:rPr>
      </w:pPr>
    </w:p>
    <w:p w14:paraId="6342AB3E" w14:textId="77777777" w:rsidR="008E1A49" w:rsidRPr="008E1A49" w:rsidRDefault="008E1A49" w:rsidP="008E1A49">
      <w:pPr>
        <w:bidi/>
        <w:jc w:val="both"/>
        <w:rPr>
          <w:rFonts w:cs="David" w:hint="cs"/>
          <w:rtl/>
        </w:rPr>
      </w:pPr>
      <w:r w:rsidRPr="008E1A49">
        <w:rPr>
          <w:rFonts w:cs="David" w:hint="cs"/>
          <w:rtl/>
        </w:rPr>
        <w:tab/>
      </w:r>
      <w:proofErr w:type="spellStart"/>
      <w:r w:rsidRPr="008E1A49">
        <w:rPr>
          <w:rFonts w:cs="David" w:hint="cs"/>
          <w:rtl/>
        </w:rPr>
        <w:t>רשב"י</w:t>
      </w:r>
      <w:proofErr w:type="spellEnd"/>
      <w:r w:rsidRPr="008E1A49">
        <w:rPr>
          <w:rFonts w:cs="David" w:hint="cs"/>
          <w:rtl/>
        </w:rPr>
        <w:t xml:space="preserve"> זה מזערי?</w:t>
      </w:r>
    </w:p>
    <w:p w14:paraId="0FB04491" w14:textId="77777777" w:rsidR="008E1A49" w:rsidRPr="008E1A49" w:rsidRDefault="008E1A49" w:rsidP="008E1A49">
      <w:pPr>
        <w:bidi/>
        <w:jc w:val="both"/>
        <w:rPr>
          <w:rFonts w:cs="David" w:hint="cs"/>
          <w:rtl/>
        </w:rPr>
      </w:pPr>
    </w:p>
    <w:p w14:paraId="78431662"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40BEB825" w14:textId="77777777" w:rsidR="008E1A49" w:rsidRPr="008E1A49" w:rsidRDefault="008E1A49" w:rsidP="008E1A49">
      <w:pPr>
        <w:bidi/>
        <w:jc w:val="both"/>
        <w:rPr>
          <w:rFonts w:cs="David" w:hint="cs"/>
          <w:u w:val="single"/>
          <w:rtl/>
        </w:rPr>
      </w:pPr>
    </w:p>
    <w:p w14:paraId="6FAB37BC" w14:textId="77777777" w:rsidR="008E1A49" w:rsidRPr="008E1A49" w:rsidRDefault="008E1A49" w:rsidP="008E1A49">
      <w:pPr>
        <w:bidi/>
        <w:jc w:val="both"/>
        <w:rPr>
          <w:rFonts w:cs="David" w:hint="cs"/>
          <w:rtl/>
        </w:rPr>
      </w:pPr>
      <w:r w:rsidRPr="008E1A49">
        <w:rPr>
          <w:rFonts w:cs="David" w:hint="cs"/>
          <w:rtl/>
        </w:rPr>
        <w:tab/>
        <w:t>אחרי זה, ברצינות, מה התשובה?</w:t>
      </w:r>
    </w:p>
    <w:p w14:paraId="16860E67" w14:textId="77777777" w:rsidR="008E1A49" w:rsidRPr="008E1A49" w:rsidRDefault="008E1A49" w:rsidP="008E1A49">
      <w:pPr>
        <w:bidi/>
        <w:jc w:val="both"/>
        <w:rPr>
          <w:rFonts w:cs="David" w:hint="cs"/>
          <w:rtl/>
        </w:rPr>
      </w:pPr>
    </w:p>
    <w:p w14:paraId="2FE3367F"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3AAE7F01" w14:textId="77777777" w:rsidR="008E1A49" w:rsidRPr="008E1A49" w:rsidRDefault="008E1A49" w:rsidP="008E1A49">
      <w:pPr>
        <w:bidi/>
        <w:jc w:val="both"/>
        <w:rPr>
          <w:rFonts w:cs="David" w:hint="cs"/>
          <w:rtl/>
        </w:rPr>
      </w:pPr>
    </w:p>
    <w:p w14:paraId="534B0D2C" w14:textId="77777777" w:rsidR="008E1A49" w:rsidRPr="008E1A49" w:rsidRDefault="008E1A49" w:rsidP="008E1A49">
      <w:pPr>
        <w:bidi/>
        <w:ind w:firstLine="720"/>
        <w:jc w:val="both"/>
        <w:rPr>
          <w:rFonts w:cs="David" w:hint="cs"/>
          <w:rtl/>
        </w:rPr>
      </w:pPr>
      <w:r w:rsidRPr="008E1A49">
        <w:rPr>
          <w:rFonts w:cs="David" w:hint="cs"/>
          <w:rtl/>
        </w:rPr>
        <w:t>התשובה היא שידיי קצרו מלהושיע בנושא הזה. אתה יכול לבוא בדברים עם יואל חסון ולנסות לראות אולי הוא יהיה מוכן לתת לך ועדה אחרת. אני סבור שזה לא יהיה היות ולש"ס הם לא נתנו ואני מניח שגם לך הם לא יתנו.</w:t>
      </w:r>
    </w:p>
    <w:p w14:paraId="01453997" w14:textId="77777777" w:rsidR="008E1A49" w:rsidRPr="008E1A49" w:rsidRDefault="008E1A49" w:rsidP="008E1A49">
      <w:pPr>
        <w:bidi/>
        <w:jc w:val="both"/>
        <w:rPr>
          <w:rFonts w:cs="David" w:hint="cs"/>
          <w:rtl/>
        </w:rPr>
      </w:pPr>
    </w:p>
    <w:p w14:paraId="57BEF8D9" w14:textId="77777777" w:rsidR="008E1A49" w:rsidRPr="008E1A49" w:rsidRDefault="008E1A49" w:rsidP="008E1A49">
      <w:pPr>
        <w:bidi/>
        <w:jc w:val="both"/>
        <w:rPr>
          <w:rFonts w:cs="David" w:hint="cs"/>
          <w:u w:val="single"/>
          <w:rtl/>
        </w:rPr>
      </w:pPr>
      <w:r w:rsidRPr="008E1A49">
        <w:rPr>
          <w:rFonts w:cs="David" w:hint="cs"/>
          <w:u w:val="single"/>
          <w:rtl/>
        </w:rPr>
        <w:t>גדעון סער:</w:t>
      </w:r>
    </w:p>
    <w:p w14:paraId="545D7001" w14:textId="77777777" w:rsidR="008E1A49" w:rsidRPr="008E1A49" w:rsidRDefault="008E1A49" w:rsidP="008E1A49">
      <w:pPr>
        <w:bidi/>
        <w:jc w:val="both"/>
        <w:rPr>
          <w:rFonts w:cs="David" w:hint="cs"/>
          <w:rtl/>
        </w:rPr>
      </w:pPr>
    </w:p>
    <w:p w14:paraId="1F9EAD22" w14:textId="77777777" w:rsidR="008E1A49" w:rsidRPr="008E1A49" w:rsidRDefault="008E1A49" w:rsidP="008E1A49">
      <w:pPr>
        <w:bidi/>
        <w:jc w:val="both"/>
        <w:rPr>
          <w:rFonts w:cs="David" w:hint="cs"/>
          <w:rtl/>
        </w:rPr>
      </w:pPr>
      <w:r w:rsidRPr="008E1A49">
        <w:rPr>
          <w:rFonts w:cs="David" w:hint="cs"/>
          <w:rtl/>
        </w:rPr>
        <w:tab/>
        <w:t>תסיקו מסקנות.</w:t>
      </w:r>
    </w:p>
    <w:p w14:paraId="2564B1DE"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23085430" w14:textId="77777777" w:rsidR="008E1A49" w:rsidRPr="008E1A49" w:rsidRDefault="008E1A49" w:rsidP="008E1A49">
      <w:pPr>
        <w:bidi/>
        <w:jc w:val="both"/>
        <w:rPr>
          <w:rFonts w:cs="David" w:hint="cs"/>
          <w:rtl/>
        </w:rPr>
      </w:pPr>
      <w:r w:rsidRPr="008E1A49">
        <w:rPr>
          <w:rFonts w:cs="David" w:hint="cs"/>
          <w:rtl/>
        </w:rPr>
        <w:tab/>
      </w:r>
    </w:p>
    <w:p w14:paraId="1192744E" w14:textId="77777777" w:rsidR="008E1A49" w:rsidRPr="008E1A49" w:rsidRDefault="008E1A49" w:rsidP="008E1A49">
      <w:pPr>
        <w:bidi/>
        <w:ind w:firstLine="720"/>
        <w:jc w:val="both"/>
        <w:rPr>
          <w:rFonts w:cs="David" w:hint="cs"/>
          <w:rtl/>
        </w:rPr>
      </w:pPr>
      <w:r w:rsidRPr="008E1A49">
        <w:rPr>
          <w:rFonts w:cs="David" w:hint="cs"/>
          <w:rtl/>
        </w:rPr>
        <w:t xml:space="preserve">לש"ס יש 4 שרים. </w:t>
      </w:r>
    </w:p>
    <w:p w14:paraId="3A849706" w14:textId="77777777" w:rsidR="008E1A49" w:rsidRPr="008E1A49" w:rsidRDefault="008E1A49" w:rsidP="008E1A49">
      <w:pPr>
        <w:bidi/>
        <w:jc w:val="both"/>
        <w:rPr>
          <w:rFonts w:cs="David" w:hint="cs"/>
          <w:rtl/>
        </w:rPr>
      </w:pPr>
    </w:p>
    <w:p w14:paraId="0BA28DFC" w14:textId="77777777" w:rsidR="008E1A49" w:rsidRPr="008E1A49" w:rsidRDefault="008E1A49" w:rsidP="008E1A49">
      <w:pPr>
        <w:bidi/>
        <w:jc w:val="both"/>
        <w:rPr>
          <w:rFonts w:cs="David" w:hint="cs"/>
          <w:u w:val="single"/>
          <w:rtl/>
        </w:rPr>
      </w:pPr>
      <w:r w:rsidRPr="008E1A49">
        <w:rPr>
          <w:rFonts w:cs="David" w:hint="cs"/>
          <w:u w:val="single"/>
          <w:rtl/>
        </w:rPr>
        <w:t>יואל חסון:</w:t>
      </w:r>
    </w:p>
    <w:p w14:paraId="762DB6FD" w14:textId="77777777" w:rsidR="008E1A49" w:rsidRPr="008E1A49" w:rsidRDefault="008E1A49" w:rsidP="008E1A49">
      <w:pPr>
        <w:bidi/>
        <w:jc w:val="both"/>
        <w:rPr>
          <w:rFonts w:cs="David" w:hint="cs"/>
          <w:rtl/>
        </w:rPr>
      </w:pPr>
    </w:p>
    <w:p w14:paraId="52D1FBD3" w14:textId="77777777" w:rsidR="008E1A49" w:rsidRPr="008E1A49" w:rsidRDefault="008E1A49" w:rsidP="008E1A49">
      <w:pPr>
        <w:bidi/>
        <w:ind w:firstLine="720"/>
        <w:jc w:val="both"/>
        <w:rPr>
          <w:rFonts w:cs="David" w:hint="cs"/>
          <w:rtl/>
        </w:rPr>
      </w:pPr>
      <w:r w:rsidRPr="008E1A49">
        <w:rPr>
          <w:rFonts w:cs="David" w:hint="cs"/>
          <w:rtl/>
        </w:rPr>
        <w:t xml:space="preserve">גדעון, חבל שכך אתם מתייחסים לחבר שלכם באופוזיציה. </w:t>
      </w:r>
    </w:p>
    <w:p w14:paraId="5CB6A77D" w14:textId="77777777" w:rsidR="008E1A49" w:rsidRPr="008E1A49" w:rsidRDefault="008E1A49" w:rsidP="008E1A49">
      <w:pPr>
        <w:bidi/>
        <w:jc w:val="both"/>
        <w:rPr>
          <w:rFonts w:cs="David" w:hint="cs"/>
          <w:rtl/>
        </w:rPr>
      </w:pPr>
    </w:p>
    <w:p w14:paraId="66445E71"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67E814CD" w14:textId="77777777" w:rsidR="008E1A49" w:rsidRPr="008E1A49" w:rsidRDefault="008E1A49" w:rsidP="008E1A49">
      <w:pPr>
        <w:bidi/>
        <w:jc w:val="both"/>
        <w:rPr>
          <w:rFonts w:cs="David" w:hint="cs"/>
          <w:rtl/>
        </w:rPr>
      </w:pPr>
    </w:p>
    <w:p w14:paraId="4D72F110" w14:textId="77777777" w:rsidR="008E1A49" w:rsidRPr="008E1A49" w:rsidRDefault="008E1A49" w:rsidP="008E1A49">
      <w:pPr>
        <w:bidi/>
        <w:jc w:val="both"/>
        <w:rPr>
          <w:rFonts w:cs="David" w:hint="cs"/>
          <w:rtl/>
        </w:rPr>
      </w:pPr>
      <w:r w:rsidRPr="008E1A49">
        <w:rPr>
          <w:rFonts w:cs="David" w:hint="cs"/>
          <w:rtl/>
        </w:rPr>
        <w:tab/>
        <w:t xml:space="preserve">גפני, אני לא יכול לעזור לך. </w:t>
      </w:r>
    </w:p>
    <w:p w14:paraId="4D96BE91" w14:textId="77777777" w:rsidR="008E1A49" w:rsidRPr="008E1A49" w:rsidRDefault="008E1A49" w:rsidP="008E1A49">
      <w:pPr>
        <w:bidi/>
        <w:jc w:val="both"/>
        <w:rPr>
          <w:rFonts w:cs="David" w:hint="cs"/>
          <w:rtl/>
        </w:rPr>
      </w:pPr>
    </w:p>
    <w:p w14:paraId="2B198CA8" w14:textId="77777777" w:rsidR="008E1A49" w:rsidRPr="008E1A49" w:rsidRDefault="008E1A49" w:rsidP="008E1A49">
      <w:pPr>
        <w:bidi/>
        <w:jc w:val="both"/>
        <w:rPr>
          <w:rFonts w:cs="David" w:hint="cs"/>
          <w:u w:val="single"/>
          <w:rtl/>
        </w:rPr>
      </w:pPr>
      <w:r w:rsidRPr="008E1A49">
        <w:rPr>
          <w:rFonts w:cs="David" w:hint="cs"/>
          <w:u w:val="single"/>
          <w:rtl/>
        </w:rPr>
        <w:t>נסים זאב:</w:t>
      </w:r>
    </w:p>
    <w:p w14:paraId="0E35C38E" w14:textId="77777777" w:rsidR="008E1A49" w:rsidRPr="008E1A49" w:rsidRDefault="008E1A49" w:rsidP="008E1A49">
      <w:pPr>
        <w:bidi/>
        <w:jc w:val="both"/>
        <w:rPr>
          <w:rFonts w:cs="David" w:hint="cs"/>
          <w:rtl/>
        </w:rPr>
      </w:pPr>
    </w:p>
    <w:p w14:paraId="3F9BCCBE" w14:textId="77777777" w:rsidR="008E1A49" w:rsidRPr="008E1A49" w:rsidRDefault="008E1A49" w:rsidP="008E1A49">
      <w:pPr>
        <w:bidi/>
        <w:jc w:val="both"/>
        <w:rPr>
          <w:rFonts w:cs="David" w:hint="cs"/>
          <w:rtl/>
        </w:rPr>
      </w:pPr>
      <w:r w:rsidRPr="008E1A49">
        <w:rPr>
          <w:rFonts w:cs="David" w:hint="cs"/>
          <w:rtl/>
        </w:rPr>
        <w:tab/>
        <w:t>אדוני היושב ראש, מכיוון שאנחנו נמצאים במכירת סוף עונה ויושבי הראש מתחלפים. אדוני אולי שכח, אני יו"ר הוועדה למלחמה בנגע בסמים. זאת ועדה מאוד חשובה אבל הייתי מוכן לקבל, למשל, את הוועדה לביקורת המדינה.  אולי יש קוורום לבקשה שלי?</w:t>
      </w:r>
    </w:p>
    <w:p w14:paraId="570A6AAA" w14:textId="77777777" w:rsidR="008E1A49" w:rsidRPr="008E1A49" w:rsidRDefault="008E1A49" w:rsidP="008E1A49">
      <w:pPr>
        <w:bidi/>
        <w:jc w:val="both"/>
        <w:rPr>
          <w:rFonts w:cs="David" w:hint="cs"/>
          <w:rtl/>
        </w:rPr>
      </w:pPr>
    </w:p>
    <w:p w14:paraId="45AAED33"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495A9784" w14:textId="77777777" w:rsidR="008E1A49" w:rsidRPr="008E1A49" w:rsidRDefault="008E1A49" w:rsidP="008E1A49">
      <w:pPr>
        <w:bidi/>
        <w:jc w:val="both"/>
        <w:rPr>
          <w:rFonts w:cs="David" w:hint="cs"/>
          <w:rtl/>
        </w:rPr>
      </w:pPr>
    </w:p>
    <w:p w14:paraId="33738290" w14:textId="77777777" w:rsidR="008E1A49" w:rsidRPr="008E1A49" w:rsidRDefault="008E1A49" w:rsidP="008E1A49">
      <w:pPr>
        <w:bidi/>
        <w:ind w:firstLine="720"/>
        <w:jc w:val="both"/>
        <w:rPr>
          <w:rFonts w:cs="David" w:hint="cs"/>
          <w:rtl/>
        </w:rPr>
      </w:pPr>
      <w:r w:rsidRPr="008E1A49">
        <w:rPr>
          <w:rFonts w:cs="David" w:hint="cs"/>
          <w:rtl/>
        </w:rPr>
        <w:t xml:space="preserve">אני עובר להצבעה. מי בעד ההצעה שהעליתי ירים את ידו? </w:t>
      </w:r>
    </w:p>
    <w:p w14:paraId="71649F75" w14:textId="77777777" w:rsidR="008E1A49" w:rsidRPr="008E1A49" w:rsidRDefault="008E1A49" w:rsidP="008E1A49">
      <w:pPr>
        <w:bidi/>
        <w:ind w:firstLine="720"/>
        <w:jc w:val="both"/>
        <w:rPr>
          <w:rFonts w:cs="David" w:hint="cs"/>
          <w:rtl/>
        </w:rPr>
      </w:pPr>
    </w:p>
    <w:p w14:paraId="3C4640D8" w14:textId="77777777" w:rsidR="008E1A49" w:rsidRPr="008E1A49" w:rsidRDefault="008E1A49" w:rsidP="008E1A49">
      <w:pPr>
        <w:bidi/>
        <w:ind w:firstLine="720"/>
        <w:jc w:val="center"/>
        <w:rPr>
          <w:rFonts w:cs="David" w:hint="cs"/>
          <w:b/>
          <w:bCs/>
          <w:rtl/>
        </w:rPr>
      </w:pPr>
      <w:r w:rsidRPr="008E1A49">
        <w:rPr>
          <w:rFonts w:cs="David" w:hint="cs"/>
          <w:b/>
          <w:bCs/>
          <w:rtl/>
        </w:rPr>
        <w:t>הצבעה</w:t>
      </w:r>
    </w:p>
    <w:p w14:paraId="6E326353" w14:textId="77777777" w:rsidR="008E1A49" w:rsidRPr="008E1A49" w:rsidRDefault="008E1A49" w:rsidP="008E1A49">
      <w:pPr>
        <w:bidi/>
        <w:ind w:firstLine="720"/>
        <w:jc w:val="center"/>
        <w:rPr>
          <w:rFonts w:cs="David" w:hint="cs"/>
          <w:rtl/>
        </w:rPr>
      </w:pPr>
    </w:p>
    <w:p w14:paraId="1E196496" w14:textId="77777777" w:rsidR="008E1A49" w:rsidRPr="008E1A49" w:rsidRDefault="008E1A49" w:rsidP="008E1A49">
      <w:pPr>
        <w:bidi/>
        <w:ind w:firstLine="720"/>
        <w:jc w:val="center"/>
        <w:rPr>
          <w:rFonts w:cs="David" w:hint="cs"/>
          <w:rtl/>
        </w:rPr>
      </w:pPr>
      <w:r w:rsidRPr="008E1A49">
        <w:rPr>
          <w:rFonts w:cs="David" w:hint="cs"/>
          <w:rtl/>
        </w:rPr>
        <w:t xml:space="preserve">בעד </w:t>
      </w:r>
      <w:r w:rsidRPr="008E1A49">
        <w:rPr>
          <w:rFonts w:cs="David"/>
          <w:rtl/>
        </w:rPr>
        <w:t>–</w:t>
      </w:r>
      <w:r w:rsidRPr="008E1A49">
        <w:rPr>
          <w:rFonts w:cs="David" w:hint="cs"/>
          <w:rtl/>
        </w:rPr>
        <w:t xml:space="preserve"> רוב</w:t>
      </w:r>
    </w:p>
    <w:p w14:paraId="4F3484AA" w14:textId="77777777" w:rsidR="008E1A49" w:rsidRPr="008E1A49" w:rsidRDefault="008E1A49" w:rsidP="008E1A49">
      <w:pPr>
        <w:bidi/>
        <w:ind w:firstLine="720"/>
        <w:jc w:val="center"/>
        <w:rPr>
          <w:rFonts w:cs="David" w:hint="cs"/>
          <w:rtl/>
        </w:rPr>
      </w:pPr>
      <w:r w:rsidRPr="008E1A49">
        <w:rPr>
          <w:rFonts w:cs="David" w:hint="cs"/>
          <w:rtl/>
        </w:rPr>
        <w:t xml:space="preserve">נגד </w:t>
      </w:r>
      <w:r w:rsidRPr="008E1A49">
        <w:rPr>
          <w:rFonts w:cs="David"/>
          <w:rtl/>
        </w:rPr>
        <w:t>–</w:t>
      </w:r>
      <w:r w:rsidRPr="008E1A49">
        <w:rPr>
          <w:rFonts w:cs="David" w:hint="cs"/>
          <w:rtl/>
        </w:rPr>
        <w:t xml:space="preserve"> 1</w:t>
      </w:r>
    </w:p>
    <w:p w14:paraId="2CD2541D" w14:textId="77777777" w:rsidR="008E1A49" w:rsidRPr="008E1A49" w:rsidRDefault="008E1A49" w:rsidP="008E1A49">
      <w:pPr>
        <w:bidi/>
        <w:ind w:firstLine="720"/>
        <w:jc w:val="center"/>
        <w:rPr>
          <w:rFonts w:cs="David" w:hint="cs"/>
          <w:rtl/>
        </w:rPr>
      </w:pPr>
      <w:r w:rsidRPr="008E1A49">
        <w:rPr>
          <w:rFonts w:cs="David" w:hint="cs"/>
          <w:rtl/>
        </w:rPr>
        <w:t>נמנעים - אין</w:t>
      </w:r>
    </w:p>
    <w:p w14:paraId="1BF194A9" w14:textId="77777777" w:rsidR="008E1A49" w:rsidRPr="008E1A49" w:rsidRDefault="008E1A49" w:rsidP="008E1A49">
      <w:pPr>
        <w:bidi/>
        <w:jc w:val="center"/>
        <w:rPr>
          <w:rFonts w:cs="David" w:hint="cs"/>
          <w:rtl/>
        </w:rPr>
      </w:pPr>
    </w:p>
    <w:p w14:paraId="1DE0CCBF"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541B7B73" w14:textId="77777777" w:rsidR="008E1A49" w:rsidRPr="008E1A49" w:rsidRDefault="008E1A49" w:rsidP="008E1A49">
      <w:pPr>
        <w:bidi/>
        <w:jc w:val="both"/>
        <w:rPr>
          <w:rFonts w:cs="David" w:hint="cs"/>
          <w:u w:val="single"/>
          <w:rtl/>
        </w:rPr>
      </w:pPr>
    </w:p>
    <w:p w14:paraId="3D5BD03B" w14:textId="77777777" w:rsidR="008E1A49" w:rsidRPr="008E1A49" w:rsidRDefault="008E1A49" w:rsidP="008E1A49">
      <w:pPr>
        <w:bidi/>
        <w:jc w:val="both"/>
        <w:rPr>
          <w:rFonts w:cs="David" w:hint="cs"/>
          <w:rtl/>
        </w:rPr>
      </w:pPr>
      <w:r w:rsidRPr="008E1A49">
        <w:rPr>
          <w:rFonts w:cs="David" w:hint="cs"/>
          <w:rtl/>
        </w:rPr>
        <w:tab/>
        <w:t xml:space="preserve">אני רוצה שיירשם בפרוטוקול שהתנגדתי. </w:t>
      </w:r>
    </w:p>
    <w:p w14:paraId="06503F07" w14:textId="77777777" w:rsidR="008E1A49" w:rsidRPr="008E1A49" w:rsidRDefault="008E1A49" w:rsidP="008E1A49">
      <w:pPr>
        <w:bidi/>
        <w:jc w:val="both"/>
        <w:rPr>
          <w:rFonts w:cs="David" w:hint="cs"/>
          <w:rtl/>
        </w:rPr>
      </w:pPr>
    </w:p>
    <w:p w14:paraId="4F8EAFFB"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3002121E" w14:textId="77777777" w:rsidR="008E1A49" w:rsidRPr="008E1A49" w:rsidRDefault="008E1A49" w:rsidP="008E1A49">
      <w:pPr>
        <w:bidi/>
        <w:jc w:val="both"/>
        <w:rPr>
          <w:rFonts w:cs="David" w:hint="cs"/>
          <w:rtl/>
        </w:rPr>
      </w:pPr>
    </w:p>
    <w:p w14:paraId="5A7DCBE2" w14:textId="77777777" w:rsidR="008E1A49" w:rsidRPr="008E1A49" w:rsidRDefault="008E1A49" w:rsidP="008E1A49">
      <w:pPr>
        <w:bidi/>
        <w:ind w:firstLine="720"/>
        <w:jc w:val="both"/>
        <w:rPr>
          <w:rFonts w:cs="David" w:hint="cs"/>
          <w:rtl/>
        </w:rPr>
      </w:pPr>
      <w:r w:rsidRPr="008E1A49">
        <w:rPr>
          <w:rFonts w:cs="David" w:hint="cs"/>
          <w:rtl/>
        </w:rPr>
        <w:t>אשר על כן אני קובע שהחילופין יתבצעו כאמור ב-14.8 וזה יכנס לתוקף ב-18.8.</w:t>
      </w:r>
    </w:p>
    <w:p w14:paraId="270385C7" w14:textId="77777777" w:rsidR="008E1A49" w:rsidRPr="008E1A49" w:rsidRDefault="008E1A49" w:rsidP="008E1A49">
      <w:pPr>
        <w:bidi/>
        <w:jc w:val="both"/>
        <w:rPr>
          <w:rFonts w:cs="David" w:hint="cs"/>
          <w:rtl/>
        </w:rPr>
      </w:pPr>
      <w:r w:rsidRPr="008E1A49">
        <w:rPr>
          <w:rFonts w:cs="David"/>
          <w:rtl/>
        </w:rPr>
        <w:br w:type="page"/>
      </w:r>
    </w:p>
    <w:p w14:paraId="4D2FF39E" w14:textId="77777777" w:rsidR="008E1A49" w:rsidRPr="008E1A49" w:rsidRDefault="008E1A49" w:rsidP="008E1A49">
      <w:pPr>
        <w:bidi/>
        <w:jc w:val="center"/>
        <w:rPr>
          <w:rFonts w:cs="David" w:hint="cs"/>
          <w:b/>
          <w:bCs/>
          <w:u w:val="single"/>
          <w:rtl/>
        </w:rPr>
      </w:pPr>
      <w:r w:rsidRPr="008E1A49">
        <w:rPr>
          <w:rFonts w:cs="David" w:hint="cs"/>
          <w:b/>
          <w:bCs/>
          <w:u w:val="single"/>
          <w:rtl/>
        </w:rPr>
        <w:t>ג. קביעת ועדות לדיון בהצעות החוק הבאות:</w:t>
      </w:r>
    </w:p>
    <w:p w14:paraId="43A1C373" w14:textId="77777777" w:rsidR="008E1A49" w:rsidRPr="008E1A49" w:rsidRDefault="008E1A49" w:rsidP="008E1A49">
      <w:pPr>
        <w:bidi/>
        <w:jc w:val="center"/>
        <w:rPr>
          <w:rFonts w:cs="David" w:hint="cs"/>
          <w:b/>
          <w:bCs/>
          <w:u w:val="single"/>
          <w:rtl/>
        </w:rPr>
      </w:pPr>
    </w:p>
    <w:p w14:paraId="2FD3DE75" w14:textId="77777777" w:rsidR="008E1A49" w:rsidRPr="008E1A49" w:rsidRDefault="008E1A49" w:rsidP="008E1A49">
      <w:pPr>
        <w:bidi/>
        <w:jc w:val="both"/>
        <w:rPr>
          <w:rFonts w:cs="David" w:hint="cs"/>
          <w:rtl/>
        </w:rPr>
      </w:pPr>
    </w:p>
    <w:p w14:paraId="6E09F383" w14:textId="77777777" w:rsidR="008E1A49" w:rsidRPr="008E1A49" w:rsidRDefault="008E1A49" w:rsidP="008E1A49">
      <w:pPr>
        <w:bidi/>
        <w:ind w:left="720"/>
        <w:jc w:val="both"/>
        <w:rPr>
          <w:rFonts w:cs="David" w:hint="cs"/>
          <w:b/>
          <w:bCs/>
          <w:u w:val="single"/>
        </w:rPr>
      </w:pPr>
      <w:r w:rsidRPr="008E1A49">
        <w:rPr>
          <w:rFonts w:cs="David" w:hint="cs"/>
          <w:b/>
          <w:bCs/>
          <w:u w:val="single"/>
          <w:rtl/>
        </w:rPr>
        <w:t xml:space="preserve">הצעת חוק הכשרות המשפטית והאפוטרופסות (תיקון </w:t>
      </w:r>
      <w:r w:rsidRPr="008E1A49">
        <w:rPr>
          <w:rFonts w:cs="David"/>
          <w:b/>
          <w:bCs/>
          <w:u w:val="single"/>
          <w:rtl/>
        </w:rPr>
        <w:t>–</w:t>
      </w:r>
      <w:r w:rsidRPr="008E1A49">
        <w:rPr>
          <w:rFonts w:cs="David" w:hint="cs"/>
          <w:b/>
          <w:bCs/>
          <w:u w:val="single"/>
          <w:rtl/>
        </w:rPr>
        <w:t xml:space="preserve"> זכות קטין לקשר עם קרוביו), </w:t>
      </w:r>
      <w:proofErr w:type="spellStart"/>
      <w:r w:rsidRPr="008E1A49">
        <w:rPr>
          <w:rFonts w:cs="David" w:hint="cs"/>
          <w:b/>
          <w:bCs/>
          <w:u w:val="single"/>
          <w:rtl/>
        </w:rPr>
        <w:t>התשס"ז</w:t>
      </w:r>
      <w:proofErr w:type="spellEnd"/>
      <w:r w:rsidRPr="008E1A49">
        <w:rPr>
          <w:rFonts w:cs="David" w:hint="cs"/>
          <w:b/>
          <w:bCs/>
          <w:u w:val="single"/>
          <w:rtl/>
        </w:rPr>
        <w:t xml:space="preserve">-2008 </w:t>
      </w:r>
      <w:r w:rsidRPr="008E1A49">
        <w:rPr>
          <w:rFonts w:cs="David"/>
          <w:b/>
          <w:bCs/>
          <w:u w:val="single"/>
          <w:rtl/>
        </w:rPr>
        <w:t>–</w:t>
      </w:r>
      <w:r w:rsidRPr="008E1A49">
        <w:rPr>
          <w:rFonts w:cs="David" w:hint="cs"/>
          <w:b/>
          <w:bCs/>
          <w:u w:val="single"/>
          <w:rtl/>
        </w:rPr>
        <w:t xml:space="preserve"> של חברת הכנסת אורית נוקד שלו וקבוצת חברי כנסת (פ/3445/17)</w:t>
      </w:r>
    </w:p>
    <w:p w14:paraId="0ECFCD99" w14:textId="77777777" w:rsidR="008E1A49" w:rsidRPr="008E1A49" w:rsidRDefault="008E1A49" w:rsidP="008E1A49">
      <w:pPr>
        <w:bidi/>
        <w:jc w:val="both"/>
        <w:rPr>
          <w:rFonts w:cs="David" w:hint="cs"/>
          <w:rtl/>
        </w:rPr>
      </w:pPr>
    </w:p>
    <w:p w14:paraId="550F145D"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3E8D0CF3" w14:textId="77777777" w:rsidR="008E1A49" w:rsidRPr="008E1A49" w:rsidRDefault="008E1A49" w:rsidP="008E1A49">
      <w:pPr>
        <w:bidi/>
        <w:jc w:val="both"/>
        <w:rPr>
          <w:rFonts w:cs="David" w:hint="cs"/>
          <w:rtl/>
        </w:rPr>
      </w:pPr>
    </w:p>
    <w:p w14:paraId="4436A5F6" w14:textId="77777777" w:rsidR="008E1A49" w:rsidRPr="008E1A49" w:rsidRDefault="008E1A49" w:rsidP="008E1A49">
      <w:pPr>
        <w:bidi/>
        <w:ind w:firstLine="720"/>
        <w:jc w:val="both"/>
        <w:rPr>
          <w:rFonts w:cs="David" w:hint="cs"/>
          <w:rtl/>
        </w:rPr>
      </w:pPr>
      <w:r w:rsidRPr="008E1A49">
        <w:rPr>
          <w:rFonts w:cs="David" w:hint="cs"/>
          <w:rtl/>
        </w:rPr>
        <w:t xml:space="preserve">המלצת הלשכה המשפטית שלנו זה לוועדת החוקה. נשמעה הצעה להעביר את הצעת החוק לוועדת העבודה, הרווחה והבריאות. </w:t>
      </w:r>
    </w:p>
    <w:p w14:paraId="7F89A67B" w14:textId="77777777" w:rsidR="008E1A49" w:rsidRPr="008E1A49" w:rsidRDefault="008E1A49" w:rsidP="008E1A49">
      <w:pPr>
        <w:bidi/>
        <w:jc w:val="both"/>
        <w:rPr>
          <w:rFonts w:cs="David" w:hint="cs"/>
          <w:rtl/>
        </w:rPr>
      </w:pPr>
    </w:p>
    <w:p w14:paraId="5EC4ADE6" w14:textId="77777777" w:rsidR="008E1A49" w:rsidRPr="008E1A49" w:rsidRDefault="008E1A49" w:rsidP="008E1A49">
      <w:pPr>
        <w:bidi/>
        <w:jc w:val="both"/>
        <w:rPr>
          <w:rFonts w:cs="David" w:hint="cs"/>
          <w:u w:val="single"/>
          <w:rtl/>
        </w:rPr>
      </w:pPr>
      <w:r w:rsidRPr="008E1A49">
        <w:rPr>
          <w:rFonts w:cs="David" w:hint="cs"/>
          <w:u w:val="single"/>
          <w:rtl/>
        </w:rPr>
        <w:t>יצחק גלנטי:</w:t>
      </w:r>
    </w:p>
    <w:p w14:paraId="3A503C14" w14:textId="77777777" w:rsidR="008E1A49" w:rsidRPr="008E1A49" w:rsidRDefault="008E1A49" w:rsidP="008E1A49">
      <w:pPr>
        <w:bidi/>
        <w:jc w:val="both"/>
        <w:rPr>
          <w:rFonts w:cs="David" w:hint="cs"/>
          <w:rtl/>
        </w:rPr>
      </w:pPr>
    </w:p>
    <w:p w14:paraId="331D97D8" w14:textId="77777777" w:rsidR="008E1A49" w:rsidRPr="008E1A49" w:rsidRDefault="008E1A49" w:rsidP="008E1A49">
      <w:pPr>
        <w:bidi/>
        <w:ind w:firstLine="720"/>
        <w:jc w:val="both"/>
        <w:rPr>
          <w:rFonts w:cs="David" w:hint="cs"/>
          <w:rtl/>
        </w:rPr>
      </w:pPr>
      <w:r w:rsidRPr="008E1A49">
        <w:rPr>
          <w:rFonts w:cs="David" w:hint="cs"/>
          <w:rtl/>
        </w:rPr>
        <w:t xml:space="preserve">אני מבקש להעביר את זה לוועדת העבודה, הרווחה והבריאות, במיוחד לאור זה שקיבלתי יעוץ משפטי אצלי בוועדה. </w:t>
      </w:r>
    </w:p>
    <w:p w14:paraId="11570560" w14:textId="77777777" w:rsidR="008E1A49" w:rsidRPr="008E1A49" w:rsidRDefault="008E1A49" w:rsidP="008E1A49">
      <w:pPr>
        <w:bidi/>
        <w:jc w:val="both"/>
        <w:rPr>
          <w:rFonts w:cs="David" w:hint="cs"/>
          <w:rtl/>
        </w:rPr>
      </w:pPr>
    </w:p>
    <w:p w14:paraId="5275E76D" w14:textId="77777777" w:rsidR="008E1A49" w:rsidRPr="008E1A49" w:rsidRDefault="008E1A49" w:rsidP="008E1A49">
      <w:pPr>
        <w:bidi/>
        <w:jc w:val="both"/>
        <w:rPr>
          <w:rFonts w:cs="David" w:hint="cs"/>
          <w:rtl/>
        </w:rPr>
      </w:pPr>
      <w:r w:rsidRPr="008E1A49">
        <w:rPr>
          <w:rFonts w:cs="David" w:hint="cs"/>
          <w:u w:val="single"/>
          <w:rtl/>
        </w:rPr>
        <w:t>פרץ סגל</w:t>
      </w:r>
      <w:r w:rsidRPr="008E1A49">
        <w:rPr>
          <w:rFonts w:cs="David" w:hint="cs"/>
          <w:rtl/>
        </w:rPr>
        <w:t>:</w:t>
      </w:r>
    </w:p>
    <w:p w14:paraId="103C193E" w14:textId="77777777" w:rsidR="008E1A49" w:rsidRPr="008E1A49" w:rsidRDefault="008E1A49" w:rsidP="008E1A49">
      <w:pPr>
        <w:bidi/>
        <w:jc w:val="both"/>
        <w:rPr>
          <w:rFonts w:cs="David" w:hint="cs"/>
          <w:rtl/>
        </w:rPr>
      </w:pPr>
    </w:p>
    <w:p w14:paraId="6CA10E6D" w14:textId="77777777" w:rsidR="008E1A49" w:rsidRPr="008E1A49" w:rsidRDefault="008E1A49" w:rsidP="008E1A49">
      <w:pPr>
        <w:bidi/>
        <w:ind w:firstLine="720"/>
        <w:jc w:val="both"/>
        <w:rPr>
          <w:rFonts w:cs="David" w:hint="cs"/>
          <w:rtl/>
        </w:rPr>
      </w:pPr>
      <w:r w:rsidRPr="008E1A49">
        <w:rPr>
          <w:rFonts w:cs="David" w:hint="cs"/>
          <w:rtl/>
        </w:rPr>
        <w:t xml:space="preserve">הנושא הוא חוק הכשרות המשפטית והאפוטרופוס. זה דבר ראשון במעלה מבחינת מעמדו של הילד וזכויותיו. בדוח שהוגש לאחרונה לשר המשפטים על ידי ועדה שהוא הקים לעניין זכויות הילד בזמן הגירושין, ברשות פרופסור דן שמידט, מוצע להחליף את כל הפרק בחוק הכשרות כולל הסעיף הזה. הנושא במהותו הוא נושא משפטי בלבד. המקום הראוי לכך הוא בוועדת החוקה. לכן אנחנו מבקשים שזה יהיה בוועדת חוקה ולא בוועדת העבודה. </w:t>
      </w:r>
    </w:p>
    <w:p w14:paraId="79B3608F" w14:textId="77777777" w:rsidR="008E1A49" w:rsidRPr="008E1A49" w:rsidRDefault="008E1A49" w:rsidP="008E1A49">
      <w:pPr>
        <w:bidi/>
        <w:jc w:val="both"/>
        <w:rPr>
          <w:rFonts w:cs="David" w:hint="cs"/>
          <w:rtl/>
        </w:rPr>
      </w:pPr>
    </w:p>
    <w:p w14:paraId="718C3C9E" w14:textId="77777777" w:rsidR="008E1A49" w:rsidRPr="008E1A49" w:rsidRDefault="008E1A49" w:rsidP="008E1A49">
      <w:pPr>
        <w:bidi/>
        <w:jc w:val="both"/>
        <w:rPr>
          <w:rFonts w:cs="David" w:hint="cs"/>
          <w:rtl/>
        </w:rPr>
      </w:pPr>
      <w:proofErr w:type="spellStart"/>
      <w:r w:rsidRPr="008E1A49">
        <w:rPr>
          <w:rFonts w:cs="David" w:hint="cs"/>
          <w:u w:val="single"/>
          <w:rtl/>
        </w:rPr>
        <w:t>נאדיה</w:t>
      </w:r>
      <w:proofErr w:type="spellEnd"/>
      <w:r w:rsidRPr="008E1A49">
        <w:rPr>
          <w:rFonts w:cs="David" w:hint="cs"/>
          <w:u w:val="single"/>
          <w:rtl/>
        </w:rPr>
        <w:t xml:space="preserve"> חילו</w:t>
      </w:r>
      <w:r w:rsidRPr="008E1A49">
        <w:rPr>
          <w:rFonts w:cs="David" w:hint="cs"/>
          <w:rtl/>
        </w:rPr>
        <w:t>:</w:t>
      </w:r>
    </w:p>
    <w:p w14:paraId="2BFE5E2E" w14:textId="77777777" w:rsidR="008E1A49" w:rsidRPr="008E1A49" w:rsidRDefault="008E1A49" w:rsidP="008E1A49">
      <w:pPr>
        <w:bidi/>
        <w:jc w:val="both"/>
        <w:rPr>
          <w:rFonts w:cs="David" w:hint="cs"/>
          <w:rtl/>
        </w:rPr>
      </w:pPr>
    </w:p>
    <w:p w14:paraId="586FCA06" w14:textId="77777777" w:rsidR="008E1A49" w:rsidRPr="008E1A49" w:rsidRDefault="008E1A49" w:rsidP="008E1A49">
      <w:pPr>
        <w:bidi/>
        <w:ind w:firstLine="720"/>
        <w:jc w:val="both"/>
        <w:rPr>
          <w:rFonts w:cs="David" w:hint="cs"/>
          <w:rtl/>
        </w:rPr>
      </w:pPr>
      <w:r w:rsidRPr="008E1A49">
        <w:rPr>
          <w:rFonts w:cs="David" w:hint="cs"/>
          <w:rtl/>
        </w:rPr>
        <w:t xml:space="preserve">אני מבקשת זכויות הילד. </w:t>
      </w:r>
    </w:p>
    <w:p w14:paraId="53A634AD" w14:textId="77777777" w:rsidR="008E1A49" w:rsidRPr="008E1A49" w:rsidRDefault="008E1A49" w:rsidP="008E1A49">
      <w:pPr>
        <w:bidi/>
        <w:jc w:val="both"/>
        <w:rPr>
          <w:rFonts w:cs="David" w:hint="cs"/>
          <w:rtl/>
        </w:rPr>
      </w:pPr>
    </w:p>
    <w:p w14:paraId="2A3FAB4A"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679AF293" w14:textId="77777777" w:rsidR="008E1A49" w:rsidRPr="008E1A49" w:rsidRDefault="008E1A49" w:rsidP="008E1A49">
      <w:pPr>
        <w:bidi/>
        <w:jc w:val="both"/>
        <w:rPr>
          <w:rFonts w:cs="David" w:hint="cs"/>
          <w:rtl/>
        </w:rPr>
      </w:pPr>
    </w:p>
    <w:p w14:paraId="3E58D030" w14:textId="77777777" w:rsidR="008E1A49" w:rsidRPr="008E1A49" w:rsidRDefault="008E1A49" w:rsidP="008E1A49">
      <w:pPr>
        <w:bidi/>
        <w:jc w:val="both"/>
        <w:rPr>
          <w:rFonts w:cs="David" w:hint="cs"/>
          <w:rtl/>
        </w:rPr>
      </w:pPr>
      <w:r w:rsidRPr="008E1A49">
        <w:rPr>
          <w:rFonts w:cs="David" w:hint="cs"/>
          <w:rtl/>
        </w:rPr>
        <w:tab/>
        <w:t>הלשכה המשפטית אמרה שוועדת חוקה היא אכסניה מתאימה להצעת החוק.</w:t>
      </w:r>
    </w:p>
    <w:p w14:paraId="703792A8" w14:textId="77777777" w:rsidR="008E1A49" w:rsidRPr="008E1A49" w:rsidRDefault="008E1A49" w:rsidP="008E1A49">
      <w:pPr>
        <w:bidi/>
        <w:jc w:val="both"/>
        <w:rPr>
          <w:rFonts w:cs="David" w:hint="cs"/>
          <w:u w:val="single"/>
          <w:rtl/>
        </w:rPr>
      </w:pPr>
    </w:p>
    <w:p w14:paraId="1F023357" w14:textId="77777777" w:rsidR="008E1A49" w:rsidRPr="008E1A49" w:rsidRDefault="008E1A49" w:rsidP="008E1A49">
      <w:pPr>
        <w:bidi/>
        <w:jc w:val="both"/>
        <w:rPr>
          <w:rFonts w:cs="David" w:hint="cs"/>
          <w:u w:val="single"/>
          <w:rtl/>
        </w:rPr>
      </w:pPr>
      <w:r w:rsidRPr="008E1A49">
        <w:rPr>
          <w:rFonts w:cs="David" w:hint="cs"/>
          <w:u w:val="single"/>
          <w:rtl/>
        </w:rPr>
        <w:t>יצחק גלנטי:</w:t>
      </w:r>
    </w:p>
    <w:p w14:paraId="32785145" w14:textId="77777777" w:rsidR="008E1A49" w:rsidRPr="008E1A49" w:rsidRDefault="008E1A49" w:rsidP="008E1A49">
      <w:pPr>
        <w:bidi/>
        <w:jc w:val="both"/>
        <w:rPr>
          <w:rFonts w:cs="David" w:hint="cs"/>
          <w:rtl/>
        </w:rPr>
      </w:pPr>
    </w:p>
    <w:p w14:paraId="4CD2948A" w14:textId="77777777" w:rsidR="008E1A49" w:rsidRPr="008E1A49" w:rsidRDefault="008E1A49" w:rsidP="008E1A49">
      <w:pPr>
        <w:bidi/>
        <w:ind w:firstLine="720"/>
        <w:jc w:val="both"/>
        <w:rPr>
          <w:rFonts w:cs="David" w:hint="cs"/>
          <w:rtl/>
        </w:rPr>
      </w:pPr>
      <w:r w:rsidRPr="008E1A49">
        <w:rPr>
          <w:rFonts w:cs="David" w:hint="cs"/>
          <w:rtl/>
        </w:rPr>
        <w:t xml:space="preserve">חבר הכנסת בן-ששון אמר שהוא לא יריב איתי בנושא זה. </w:t>
      </w:r>
    </w:p>
    <w:p w14:paraId="45994F1E" w14:textId="77777777" w:rsidR="008E1A49" w:rsidRPr="008E1A49" w:rsidRDefault="008E1A49" w:rsidP="008E1A49">
      <w:pPr>
        <w:bidi/>
        <w:jc w:val="both"/>
        <w:rPr>
          <w:rFonts w:cs="David" w:hint="cs"/>
          <w:rtl/>
        </w:rPr>
      </w:pPr>
    </w:p>
    <w:p w14:paraId="257D1BB3"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4B9C67C9" w14:textId="77777777" w:rsidR="008E1A49" w:rsidRPr="008E1A49" w:rsidRDefault="008E1A49" w:rsidP="008E1A49">
      <w:pPr>
        <w:bidi/>
        <w:jc w:val="both"/>
        <w:rPr>
          <w:rFonts w:cs="David" w:hint="cs"/>
          <w:rtl/>
        </w:rPr>
      </w:pPr>
    </w:p>
    <w:p w14:paraId="4A4667FB" w14:textId="77777777" w:rsidR="008E1A49" w:rsidRPr="008E1A49" w:rsidRDefault="008E1A49" w:rsidP="008E1A49">
      <w:pPr>
        <w:bidi/>
        <w:ind w:firstLine="720"/>
        <w:jc w:val="both"/>
        <w:rPr>
          <w:rFonts w:cs="David" w:hint="cs"/>
          <w:rtl/>
        </w:rPr>
      </w:pPr>
      <w:r w:rsidRPr="008E1A49">
        <w:rPr>
          <w:rFonts w:cs="David" w:hint="cs"/>
          <w:rtl/>
        </w:rPr>
        <w:t xml:space="preserve">אנחנו עוברים להצבעה בין ועדת חוקה לבין ועדת עבודה לבין ועדה לזכויות הילד. הוועדה שתקבל יותר קולות, נעביר את זה אליה. </w:t>
      </w:r>
    </w:p>
    <w:p w14:paraId="0A0FD97C" w14:textId="77777777" w:rsidR="008E1A49" w:rsidRPr="008E1A49" w:rsidRDefault="008E1A49" w:rsidP="008E1A49">
      <w:pPr>
        <w:bidi/>
        <w:jc w:val="both"/>
        <w:rPr>
          <w:rFonts w:cs="David" w:hint="cs"/>
          <w:rtl/>
        </w:rPr>
      </w:pPr>
    </w:p>
    <w:p w14:paraId="1D172099" w14:textId="77777777" w:rsidR="008E1A49" w:rsidRPr="008E1A49" w:rsidRDefault="008E1A49" w:rsidP="008E1A49">
      <w:pPr>
        <w:bidi/>
        <w:ind w:firstLine="720"/>
        <w:jc w:val="both"/>
        <w:rPr>
          <w:rFonts w:cs="David" w:hint="cs"/>
          <w:rtl/>
        </w:rPr>
      </w:pPr>
      <w:r w:rsidRPr="008E1A49">
        <w:rPr>
          <w:rFonts w:cs="David" w:hint="cs"/>
          <w:rtl/>
        </w:rPr>
        <w:t>מי בעד ועדת חוקה?</w:t>
      </w:r>
    </w:p>
    <w:p w14:paraId="1B4A4A0D" w14:textId="77777777" w:rsidR="008E1A49" w:rsidRPr="008E1A49" w:rsidRDefault="008E1A49" w:rsidP="008E1A49">
      <w:pPr>
        <w:bidi/>
        <w:jc w:val="both"/>
        <w:rPr>
          <w:rFonts w:cs="David" w:hint="cs"/>
          <w:rtl/>
        </w:rPr>
      </w:pPr>
    </w:p>
    <w:p w14:paraId="0C079E9B" w14:textId="77777777" w:rsidR="008E1A49" w:rsidRPr="008E1A49" w:rsidRDefault="008E1A49" w:rsidP="008E1A49">
      <w:pPr>
        <w:bidi/>
        <w:jc w:val="center"/>
        <w:rPr>
          <w:rFonts w:cs="David" w:hint="cs"/>
          <w:b/>
          <w:bCs/>
          <w:rtl/>
        </w:rPr>
      </w:pPr>
      <w:r w:rsidRPr="008E1A49">
        <w:rPr>
          <w:rFonts w:cs="David" w:hint="cs"/>
          <w:b/>
          <w:bCs/>
          <w:rtl/>
        </w:rPr>
        <w:t>הצבעה</w:t>
      </w:r>
    </w:p>
    <w:p w14:paraId="1B5C5789" w14:textId="77777777" w:rsidR="008E1A49" w:rsidRPr="008E1A49" w:rsidRDefault="008E1A49" w:rsidP="008E1A49">
      <w:pPr>
        <w:bidi/>
        <w:jc w:val="center"/>
        <w:rPr>
          <w:rFonts w:cs="David" w:hint="cs"/>
          <w:rtl/>
        </w:rPr>
      </w:pPr>
    </w:p>
    <w:p w14:paraId="4096D13A" w14:textId="77777777" w:rsidR="008E1A49" w:rsidRPr="008E1A49" w:rsidRDefault="008E1A49" w:rsidP="008E1A49">
      <w:pPr>
        <w:bidi/>
        <w:jc w:val="center"/>
        <w:rPr>
          <w:rFonts w:cs="David" w:hint="cs"/>
          <w:rtl/>
        </w:rPr>
      </w:pPr>
      <w:r w:rsidRPr="008E1A49">
        <w:rPr>
          <w:rFonts w:cs="David" w:hint="cs"/>
          <w:rtl/>
        </w:rPr>
        <w:t>בעד ועדת חוקה חוק ומשפט - 6</w:t>
      </w:r>
    </w:p>
    <w:p w14:paraId="74E56938" w14:textId="77777777" w:rsidR="008E1A49" w:rsidRPr="008E1A49" w:rsidRDefault="008E1A49" w:rsidP="008E1A49">
      <w:pPr>
        <w:bidi/>
        <w:jc w:val="center"/>
        <w:rPr>
          <w:rFonts w:cs="David" w:hint="cs"/>
          <w:rtl/>
        </w:rPr>
      </w:pPr>
      <w:r w:rsidRPr="008E1A49">
        <w:rPr>
          <w:rFonts w:cs="David" w:hint="cs"/>
          <w:rtl/>
        </w:rPr>
        <w:t>בעד ועדת עבודה, הרווחה והבריאות - 4</w:t>
      </w:r>
    </w:p>
    <w:p w14:paraId="200290AB" w14:textId="77777777" w:rsidR="008E1A49" w:rsidRPr="008E1A49" w:rsidRDefault="008E1A49" w:rsidP="008E1A49">
      <w:pPr>
        <w:bidi/>
        <w:jc w:val="center"/>
        <w:rPr>
          <w:rFonts w:cs="David" w:hint="cs"/>
          <w:rtl/>
        </w:rPr>
      </w:pPr>
      <w:r w:rsidRPr="008E1A49">
        <w:rPr>
          <w:rFonts w:cs="David" w:hint="cs"/>
          <w:rtl/>
        </w:rPr>
        <w:t>בעד הוועדה לזכויות הילד - 1</w:t>
      </w:r>
    </w:p>
    <w:p w14:paraId="1D74A566" w14:textId="77777777" w:rsidR="008E1A49" w:rsidRPr="008E1A49" w:rsidRDefault="008E1A49" w:rsidP="008E1A49">
      <w:pPr>
        <w:bidi/>
        <w:jc w:val="center"/>
        <w:rPr>
          <w:rFonts w:cs="David" w:hint="cs"/>
          <w:rtl/>
        </w:rPr>
      </w:pPr>
      <w:r w:rsidRPr="008E1A49">
        <w:rPr>
          <w:rFonts w:cs="David" w:hint="cs"/>
          <w:rtl/>
        </w:rPr>
        <w:t>הנושא יועבר לוועדת חוקה חוק ומשפט.</w:t>
      </w:r>
    </w:p>
    <w:p w14:paraId="1EF9F327" w14:textId="77777777" w:rsidR="008E1A49" w:rsidRPr="008E1A49" w:rsidRDefault="008E1A49" w:rsidP="008E1A49">
      <w:pPr>
        <w:bidi/>
        <w:jc w:val="both"/>
        <w:rPr>
          <w:rFonts w:cs="David" w:hint="cs"/>
          <w:rtl/>
        </w:rPr>
      </w:pPr>
    </w:p>
    <w:p w14:paraId="75F1E260" w14:textId="77777777" w:rsidR="008E1A49" w:rsidRPr="008E1A49" w:rsidRDefault="008E1A49" w:rsidP="008E1A49">
      <w:pPr>
        <w:bidi/>
        <w:ind w:firstLine="720"/>
        <w:jc w:val="both"/>
        <w:rPr>
          <w:rFonts w:cs="David" w:hint="cs"/>
          <w:rtl/>
        </w:rPr>
      </w:pPr>
      <w:r w:rsidRPr="008E1A49">
        <w:rPr>
          <w:rFonts w:cs="David" w:hint="cs"/>
          <w:rtl/>
        </w:rPr>
        <w:t xml:space="preserve">לפרוטוקול, הצעות 2,3 ו-4 זהות ויעברו כולן לוועדת חוקה. </w:t>
      </w:r>
    </w:p>
    <w:p w14:paraId="5B867A74" w14:textId="77777777" w:rsidR="008E1A49" w:rsidRPr="008E1A49" w:rsidRDefault="008E1A49" w:rsidP="008E1A49">
      <w:pPr>
        <w:bidi/>
        <w:jc w:val="both"/>
        <w:rPr>
          <w:rFonts w:cs="David" w:hint="cs"/>
          <w:rtl/>
        </w:rPr>
      </w:pPr>
    </w:p>
    <w:p w14:paraId="51149E77" w14:textId="77777777" w:rsidR="008E1A49" w:rsidRPr="008E1A49" w:rsidRDefault="008E1A49" w:rsidP="008E1A49">
      <w:pPr>
        <w:bidi/>
        <w:ind w:left="1080"/>
        <w:jc w:val="center"/>
        <w:rPr>
          <w:rFonts w:cs="David" w:hint="cs"/>
          <w:b/>
          <w:bCs/>
          <w:u w:val="single"/>
        </w:rPr>
      </w:pPr>
      <w:r w:rsidRPr="008E1A49">
        <w:rPr>
          <w:rFonts w:cs="David"/>
          <w:rtl/>
        </w:rPr>
        <w:br w:type="page"/>
      </w:r>
      <w:r w:rsidRPr="008E1A49">
        <w:rPr>
          <w:rFonts w:cs="David" w:hint="cs"/>
          <w:b/>
          <w:bCs/>
          <w:u w:val="single"/>
          <w:rtl/>
        </w:rPr>
        <w:t xml:space="preserve">הצעת חוק חובת המכרזים (תיקון </w:t>
      </w:r>
      <w:r w:rsidRPr="008E1A49">
        <w:rPr>
          <w:rFonts w:cs="David"/>
          <w:b/>
          <w:bCs/>
          <w:u w:val="single"/>
          <w:rtl/>
        </w:rPr>
        <w:t>–</w:t>
      </w:r>
      <w:r w:rsidRPr="008E1A49">
        <w:rPr>
          <w:rFonts w:cs="David" w:hint="cs"/>
          <w:b/>
          <w:bCs/>
          <w:u w:val="single"/>
          <w:rtl/>
        </w:rPr>
        <w:t xml:space="preserve"> העדפת טובין ותאגידים בעלי תו תקן ירוק), </w:t>
      </w:r>
      <w:proofErr w:type="spellStart"/>
      <w:r w:rsidRPr="008E1A49">
        <w:rPr>
          <w:rFonts w:cs="David" w:hint="cs"/>
          <w:b/>
          <w:bCs/>
          <w:u w:val="single"/>
          <w:rtl/>
        </w:rPr>
        <w:t>התשס"ח</w:t>
      </w:r>
      <w:proofErr w:type="spellEnd"/>
      <w:r w:rsidRPr="008E1A49">
        <w:rPr>
          <w:rFonts w:cs="David" w:hint="cs"/>
          <w:b/>
          <w:bCs/>
          <w:u w:val="single"/>
          <w:rtl/>
        </w:rPr>
        <w:t xml:space="preserve">-2008 </w:t>
      </w:r>
      <w:r w:rsidRPr="008E1A49">
        <w:rPr>
          <w:rFonts w:cs="David"/>
          <w:b/>
          <w:bCs/>
          <w:u w:val="single"/>
          <w:rtl/>
        </w:rPr>
        <w:t>–</w:t>
      </w:r>
      <w:r w:rsidRPr="008E1A49">
        <w:rPr>
          <w:rFonts w:cs="David" w:hint="cs"/>
          <w:b/>
          <w:bCs/>
          <w:u w:val="single"/>
          <w:rtl/>
        </w:rPr>
        <w:t xml:space="preserve"> של חברי הכנסת גדעון סער ואופיר פינס פז (פ/3671/17)</w:t>
      </w:r>
    </w:p>
    <w:p w14:paraId="1F100B68" w14:textId="77777777" w:rsidR="008E1A49" w:rsidRPr="008E1A49" w:rsidRDefault="008E1A49" w:rsidP="008E1A49">
      <w:pPr>
        <w:bidi/>
        <w:jc w:val="center"/>
        <w:rPr>
          <w:rFonts w:cs="David" w:hint="cs"/>
          <w:u w:val="single"/>
          <w:rtl/>
        </w:rPr>
      </w:pPr>
    </w:p>
    <w:p w14:paraId="459255E5" w14:textId="77777777" w:rsidR="008E1A49" w:rsidRPr="008E1A49" w:rsidRDefault="008E1A49" w:rsidP="008E1A49">
      <w:pPr>
        <w:bidi/>
        <w:jc w:val="both"/>
        <w:rPr>
          <w:rFonts w:cs="David" w:hint="cs"/>
          <w:rtl/>
        </w:rPr>
      </w:pPr>
    </w:p>
    <w:p w14:paraId="19F6061D"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E554ACC" w14:textId="77777777" w:rsidR="008E1A49" w:rsidRPr="008E1A49" w:rsidRDefault="008E1A49" w:rsidP="008E1A49">
      <w:pPr>
        <w:bidi/>
        <w:jc w:val="both"/>
        <w:rPr>
          <w:rFonts w:cs="David" w:hint="cs"/>
          <w:rtl/>
        </w:rPr>
      </w:pPr>
    </w:p>
    <w:p w14:paraId="792339CA" w14:textId="77777777" w:rsidR="008E1A49" w:rsidRPr="008E1A49" w:rsidRDefault="008E1A49" w:rsidP="008E1A49">
      <w:pPr>
        <w:bidi/>
        <w:jc w:val="both"/>
        <w:rPr>
          <w:rFonts w:cs="David" w:hint="cs"/>
          <w:rtl/>
        </w:rPr>
      </w:pPr>
      <w:r w:rsidRPr="008E1A49">
        <w:rPr>
          <w:rFonts w:cs="David" w:hint="cs"/>
          <w:rtl/>
        </w:rPr>
        <w:tab/>
        <w:t xml:space="preserve">אנחנו עוברים להצעת חוק חובת המכרזים, של חברי הכנסת אופיר פינס וגדעון סער. חבר הכנסת סער, בבקשה. </w:t>
      </w:r>
    </w:p>
    <w:p w14:paraId="576CF7BD" w14:textId="77777777" w:rsidR="008E1A49" w:rsidRPr="008E1A49" w:rsidRDefault="008E1A49" w:rsidP="008E1A49">
      <w:pPr>
        <w:bidi/>
        <w:jc w:val="both"/>
        <w:rPr>
          <w:rFonts w:cs="David" w:hint="cs"/>
          <w:rtl/>
        </w:rPr>
      </w:pPr>
    </w:p>
    <w:p w14:paraId="0A68E328" w14:textId="77777777" w:rsidR="008E1A49" w:rsidRPr="008E1A49" w:rsidRDefault="008E1A49" w:rsidP="008E1A49">
      <w:pPr>
        <w:bidi/>
        <w:jc w:val="both"/>
        <w:rPr>
          <w:rFonts w:cs="David" w:hint="cs"/>
          <w:rtl/>
        </w:rPr>
      </w:pPr>
      <w:r w:rsidRPr="008E1A49">
        <w:rPr>
          <w:rFonts w:cs="David" w:hint="cs"/>
          <w:u w:val="single"/>
          <w:rtl/>
        </w:rPr>
        <w:t>גדעון סער:</w:t>
      </w:r>
    </w:p>
    <w:p w14:paraId="74DF32AB" w14:textId="77777777" w:rsidR="008E1A49" w:rsidRPr="008E1A49" w:rsidRDefault="008E1A49" w:rsidP="008E1A49">
      <w:pPr>
        <w:bidi/>
        <w:jc w:val="both"/>
        <w:rPr>
          <w:rFonts w:cs="David" w:hint="cs"/>
          <w:rtl/>
        </w:rPr>
      </w:pPr>
    </w:p>
    <w:p w14:paraId="31A7D2B7" w14:textId="77777777" w:rsidR="008E1A49" w:rsidRPr="008E1A49" w:rsidRDefault="008E1A49" w:rsidP="008E1A49">
      <w:pPr>
        <w:bidi/>
        <w:ind w:firstLine="720"/>
        <w:jc w:val="both"/>
        <w:rPr>
          <w:rFonts w:cs="David" w:hint="cs"/>
          <w:rtl/>
        </w:rPr>
      </w:pPr>
      <w:r w:rsidRPr="008E1A49">
        <w:rPr>
          <w:rFonts w:cs="David" w:hint="cs"/>
          <w:rtl/>
        </w:rPr>
        <w:t>ההצעה יכלה ללכת לוועדת החוקה, שברגיל דנה בנושא של מכרזים. אבל, באותה מידה היא יכולה ללכת לוועדת הפנים כי במהותה היא הצעה ירוקה. היא באה לקבוע סטנדרט בנושא של איכות סביבה בדומה למדינות אחרות בעולם, שמקובל בהן תו תקן ירוק, שהוא יהיה מרכיב בנושא העדפה במכרזים. ועדת הפנים היא ועדת פנים והגנת הסביבה. אין לי בעיה להעביר את זה לוועדת הכלכלה אבל באופי הנושא זה יותר מתאים לוועדת הפנים כי היא עוסקת בחוקים הסביבתיים בכנסת.</w:t>
      </w:r>
    </w:p>
    <w:p w14:paraId="0E4B956B" w14:textId="77777777" w:rsidR="008E1A49" w:rsidRPr="008E1A49" w:rsidRDefault="008E1A49" w:rsidP="008E1A49">
      <w:pPr>
        <w:bidi/>
        <w:jc w:val="both"/>
        <w:rPr>
          <w:rFonts w:cs="David" w:hint="cs"/>
          <w:rtl/>
        </w:rPr>
      </w:pPr>
    </w:p>
    <w:p w14:paraId="04AFE2AC"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6A9787D2" w14:textId="77777777" w:rsidR="008E1A49" w:rsidRPr="008E1A49" w:rsidRDefault="008E1A49" w:rsidP="008E1A49">
      <w:pPr>
        <w:bidi/>
        <w:jc w:val="both"/>
        <w:rPr>
          <w:rFonts w:cs="David" w:hint="cs"/>
          <w:rtl/>
        </w:rPr>
      </w:pPr>
    </w:p>
    <w:p w14:paraId="52426AFD" w14:textId="77777777" w:rsidR="008E1A49" w:rsidRPr="008E1A49" w:rsidRDefault="008E1A49" w:rsidP="008E1A49">
      <w:pPr>
        <w:bidi/>
        <w:ind w:firstLine="720"/>
        <w:jc w:val="both"/>
        <w:rPr>
          <w:rFonts w:cs="David" w:hint="cs"/>
          <w:rtl/>
        </w:rPr>
      </w:pPr>
      <w:r w:rsidRPr="008E1A49">
        <w:rPr>
          <w:rFonts w:cs="David" w:hint="cs"/>
          <w:rtl/>
        </w:rPr>
        <w:t xml:space="preserve">הצעת הלשכה המשפטית זה להעביר לוועדת החוקה. </w:t>
      </w:r>
    </w:p>
    <w:p w14:paraId="590F54BC" w14:textId="77777777" w:rsidR="008E1A49" w:rsidRPr="008E1A49" w:rsidRDefault="008E1A49" w:rsidP="008E1A49">
      <w:pPr>
        <w:bidi/>
        <w:jc w:val="both"/>
        <w:rPr>
          <w:rFonts w:cs="David" w:hint="cs"/>
          <w:rtl/>
        </w:rPr>
      </w:pPr>
    </w:p>
    <w:p w14:paraId="3C328E8F" w14:textId="77777777" w:rsidR="008E1A49" w:rsidRPr="008E1A49" w:rsidRDefault="008E1A49" w:rsidP="008E1A49">
      <w:pPr>
        <w:bidi/>
        <w:jc w:val="both"/>
        <w:rPr>
          <w:rFonts w:cs="David" w:hint="cs"/>
          <w:u w:val="single"/>
          <w:rtl/>
        </w:rPr>
      </w:pPr>
      <w:r w:rsidRPr="008E1A49">
        <w:rPr>
          <w:rFonts w:cs="David" w:hint="cs"/>
          <w:u w:val="single"/>
          <w:rtl/>
        </w:rPr>
        <w:t>מנחם בן-ששון:</w:t>
      </w:r>
    </w:p>
    <w:p w14:paraId="7A93CAC1" w14:textId="77777777" w:rsidR="008E1A49" w:rsidRPr="008E1A49" w:rsidRDefault="008E1A49" w:rsidP="008E1A49">
      <w:pPr>
        <w:bidi/>
        <w:jc w:val="both"/>
        <w:rPr>
          <w:rFonts w:cs="David" w:hint="cs"/>
          <w:rtl/>
        </w:rPr>
      </w:pPr>
    </w:p>
    <w:p w14:paraId="12D640E8" w14:textId="77777777" w:rsidR="008E1A49" w:rsidRPr="008E1A49" w:rsidRDefault="008E1A49" w:rsidP="008E1A49">
      <w:pPr>
        <w:bidi/>
        <w:ind w:firstLine="720"/>
        <w:jc w:val="both"/>
        <w:rPr>
          <w:rFonts w:cs="David" w:hint="cs"/>
          <w:rtl/>
        </w:rPr>
      </w:pPr>
      <w:r w:rsidRPr="008E1A49">
        <w:rPr>
          <w:rFonts w:cs="David" w:hint="cs"/>
          <w:rtl/>
        </w:rPr>
        <w:t xml:space="preserve">עכשיו אנחנו בעיצומם של דיונים בתקנות המכרזים בשלושה נושאים: תקנות המכרזים הגדולה של משרד האוצר, תקנות המכרזים של שלי שאתמול העברנו ב-60 נגד 23 ותקנות מכרזים שנוגעות לכלל המערכות. זה כל כך טבעי שזה יהיה אצלנו. זה נכנס לתוך הדיון. זה יהיה לא אחיד אם זה לא יעבור לוועדת החוקה. </w:t>
      </w:r>
    </w:p>
    <w:p w14:paraId="4084C23F" w14:textId="77777777" w:rsidR="008E1A49" w:rsidRPr="008E1A49" w:rsidRDefault="008E1A49" w:rsidP="008E1A49">
      <w:pPr>
        <w:bidi/>
        <w:jc w:val="both"/>
        <w:rPr>
          <w:rFonts w:cs="David" w:hint="cs"/>
          <w:rtl/>
        </w:rPr>
      </w:pPr>
    </w:p>
    <w:p w14:paraId="401CCD0B"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2BF2F6E3" w14:textId="77777777" w:rsidR="008E1A49" w:rsidRPr="008E1A49" w:rsidRDefault="008E1A49" w:rsidP="008E1A49">
      <w:pPr>
        <w:bidi/>
        <w:jc w:val="both"/>
        <w:rPr>
          <w:rFonts w:cs="David" w:hint="cs"/>
          <w:rtl/>
        </w:rPr>
      </w:pPr>
    </w:p>
    <w:p w14:paraId="22F63EC7" w14:textId="77777777" w:rsidR="008E1A49" w:rsidRPr="008E1A49" w:rsidRDefault="008E1A49" w:rsidP="008E1A49">
      <w:pPr>
        <w:bidi/>
        <w:ind w:firstLine="720"/>
        <w:jc w:val="both"/>
        <w:rPr>
          <w:rFonts w:cs="David" w:hint="cs"/>
          <w:rtl/>
        </w:rPr>
      </w:pPr>
      <w:r w:rsidRPr="008E1A49">
        <w:rPr>
          <w:rFonts w:cs="David" w:hint="cs"/>
          <w:rtl/>
        </w:rPr>
        <w:t>נצביע בין ועדת חוקה לבין ועדת הפנים.</w:t>
      </w:r>
    </w:p>
    <w:p w14:paraId="5BD329BD" w14:textId="77777777" w:rsidR="008E1A49" w:rsidRPr="008E1A49" w:rsidRDefault="008E1A49" w:rsidP="008E1A49">
      <w:pPr>
        <w:bidi/>
        <w:jc w:val="both"/>
        <w:rPr>
          <w:rFonts w:cs="David" w:hint="cs"/>
          <w:rtl/>
        </w:rPr>
      </w:pPr>
    </w:p>
    <w:p w14:paraId="4EF52282" w14:textId="77777777" w:rsidR="008E1A49" w:rsidRPr="008E1A49" w:rsidRDefault="008E1A49" w:rsidP="008E1A49">
      <w:pPr>
        <w:bidi/>
        <w:ind w:firstLine="720"/>
        <w:jc w:val="both"/>
        <w:rPr>
          <w:rFonts w:cs="David" w:hint="cs"/>
          <w:rtl/>
        </w:rPr>
      </w:pPr>
      <w:r w:rsidRPr="008E1A49">
        <w:rPr>
          <w:rFonts w:cs="David" w:hint="cs"/>
          <w:rtl/>
        </w:rPr>
        <w:t>מי בעד העברת הנושא לוועדת החוקה:</w:t>
      </w:r>
    </w:p>
    <w:p w14:paraId="2D39AFD1" w14:textId="77777777" w:rsidR="008E1A49" w:rsidRPr="008E1A49" w:rsidRDefault="008E1A49" w:rsidP="008E1A49">
      <w:pPr>
        <w:bidi/>
        <w:jc w:val="both"/>
        <w:rPr>
          <w:rFonts w:cs="David" w:hint="cs"/>
          <w:rtl/>
        </w:rPr>
      </w:pPr>
    </w:p>
    <w:p w14:paraId="191AAF8F" w14:textId="77777777" w:rsidR="008E1A49" w:rsidRPr="008E1A49" w:rsidRDefault="008E1A49" w:rsidP="008E1A49">
      <w:pPr>
        <w:bidi/>
        <w:jc w:val="center"/>
        <w:rPr>
          <w:rFonts w:cs="David" w:hint="cs"/>
          <w:b/>
          <w:bCs/>
          <w:rtl/>
        </w:rPr>
      </w:pPr>
      <w:r w:rsidRPr="008E1A49">
        <w:rPr>
          <w:rFonts w:cs="David" w:hint="cs"/>
          <w:b/>
          <w:bCs/>
          <w:rtl/>
        </w:rPr>
        <w:t>הצבעה</w:t>
      </w:r>
    </w:p>
    <w:p w14:paraId="2FCDB121" w14:textId="77777777" w:rsidR="008E1A49" w:rsidRPr="008E1A49" w:rsidRDefault="008E1A49" w:rsidP="008E1A49">
      <w:pPr>
        <w:bidi/>
        <w:jc w:val="center"/>
        <w:rPr>
          <w:rFonts w:cs="David" w:hint="cs"/>
          <w:rtl/>
        </w:rPr>
      </w:pPr>
    </w:p>
    <w:p w14:paraId="011110F7" w14:textId="77777777" w:rsidR="008E1A49" w:rsidRPr="008E1A49" w:rsidRDefault="008E1A49" w:rsidP="008E1A49">
      <w:pPr>
        <w:bidi/>
        <w:jc w:val="center"/>
        <w:rPr>
          <w:rFonts w:cs="David" w:hint="cs"/>
          <w:rtl/>
        </w:rPr>
      </w:pPr>
      <w:r w:rsidRPr="008E1A49">
        <w:rPr>
          <w:rFonts w:cs="David" w:hint="cs"/>
          <w:rtl/>
        </w:rPr>
        <w:t>בעד ועדת החוקה חוק ומשפט - 3</w:t>
      </w:r>
    </w:p>
    <w:p w14:paraId="06C47C45" w14:textId="77777777" w:rsidR="008E1A49" w:rsidRPr="008E1A49" w:rsidRDefault="008E1A49" w:rsidP="008E1A49">
      <w:pPr>
        <w:bidi/>
        <w:jc w:val="center"/>
        <w:rPr>
          <w:rFonts w:cs="David" w:hint="cs"/>
          <w:rtl/>
        </w:rPr>
      </w:pPr>
      <w:r w:rsidRPr="008E1A49">
        <w:rPr>
          <w:rFonts w:cs="David" w:hint="cs"/>
          <w:rtl/>
        </w:rPr>
        <w:t>בעד ועדת פנים והגנת הסביבה - 6</w:t>
      </w:r>
    </w:p>
    <w:p w14:paraId="3AE020CF" w14:textId="77777777" w:rsidR="008E1A49" w:rsidRPr="008E1A49" w:rsidRDefault="008E1A49" w:rsidP="008E1A49">
      <w:pPr>
        <w:bidi/>
        <w:jc w:val="center"/>
        <w:rPr>
          <w:rFonts w:cs="David" w:hint="cs"/>
          <w:rtl/>
        </w:rPr>
      </w:pPr>
      <w:r w:rsidRPr="008E1A49">
        <w:rPr>
          <w:rFonts w:cs="David" w:hint="cs"/>
          <w:rtl/>
        </w:rPr>
        <w:t xml:space="preserve">נמנעים </w:t>
      </w:r>
      <w:r w:rsidRPr="008E1A49">
        <w:rPr>
          <w:rFonts w:cs="David"/>
          <w:rtl/>
        </w:rPr>
        <w:t>–</w:t>
      </w:r>
      <w:r w:rsidRPr="008E1A49">
        <w:rPr>
          <w:rFonts w:cs="David" w:hint="cs"/>
          <w:rtl/>
        </w:rPr>
        <w:t xml:space="preserve"> אין</w:t>
      </w:r>
    </w:p>
    <w:p w14:paraId="43577DF4" w14:textId="77777777" w:rsidR="008E1A49" w:rsidRPr="008E1A49" w:rsidRDefault="008E1A49" w:rsidP="008E1A49">
      <w:pPr>
        <w:bidi/>
        <w:jc w:val="both"/>
        <w:rPr>
          <w:rFonts w:cs="David" w:hint="cs"/>
          <w:rtl/>
        </w:rPr>
      </w:pPr>
    </w:p>
    <w:p w14:paraId="0E87C638"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9CC1E40" w14:textId="77777777" w:rsidR="008E1A49" w:rsidRPr="008E1A49" w:rsidRDefault="008E1A49" w:rsidP="008E1A49">
      <w:pPr>
        <w:bidi/>
        <w:jc w:val="both"/>
        <w:rPr>
          <w:rFonts w:cs="David" w:hint="cs"/>
          <w:rtl/>
        </w:rPr>
      </w:pPr>
    </w:p>
    <w:p w14:paraId="76B130CC" w14:textId="77777777" w:rsidR="008E1A49" w:rsidRPr="008E1A49" w:rsidRDefault="008E1A49" w:rsidP="008E1A49">
      <w:pPr>
        <w:bidi/>
        <w:ind w:firstLine="720"/>
        <w:jc w:val="both"/>
        <w:rPr>
          <w:rFonts w:cs="David" w:hint="cs"/>
          <w:rtl/>
        </w:rPr>
      </w:pPr>
      <w:r w:rsidRPr="008E1A49">
        <w:rPr>
          <w:rFonts w:cs="David" w:hint="cs"/>
          <w:rtl/>
        </w:rPr>
        <w:t xml:space="preserve">אשר על כן זה יעבור לוועדת הפנים. </w:t>
      </w:r>
    </w:p>
    <w:p w14:paraId="06AA011E" w14:textId="77777777" w:rsidR="008E1A49" w:rsidRPr="008E1A49" w:rsidRDefault="008E1A49" w:rsidP="008E1A49">
      <w:pPr>
        <w:bidi/>
        <w:jc w:val="both"/>
        <w:rPr>
          <w:rFonts w:cs="David" w:hint="cs"/>
          <w:rtl/>
        </w:rPr>
      </w:pPr>
    </w:p>
    <w:p w14:paraId="42F98AE1" w14:textId="77777777" w:rsidR="008E1A49" w:rsidRPr="008E1A49" w:rsidRDefault="008E1A49" w:rsidP="008E1A49">
      <w:pPr>
        <w:bidi/>
        <w:ind w:left="720"/>
        <w:jc w:val="center"/>
        <w:rPr>
          <w:rFonts w:cs="David" w:hint="cs"/>
          <w:b/>
          <w:bCs/>
          <w:u w:val="single"/>
        </w:rPr>
      </w:pPr>
      <w:r w:rsidRPr="008E1A49">
        <w:rPr>
          <w:rFonts w:cs="David"/>
          <w:rtl/>
        </w:rPr>
        <w:br w:type="page"/>
      </w:r>
      <w:r w:rsidRPr="008E1A49">
        <w:rPr>
          <w:rFonts w:cs="David" w:hint="cs"/>
          <w:b/>
          <w:bCs/>
          <w:u w:val="single"/>
          <w:rtl/>
        </w:rPr>
        <w:t xml:space="preserve">הצעת חוק לעידוד השקעות הון (תיקון </w:t>
      </w:r>
      <w:r w:rsidRPr="008E1A49">
        <w:rPr>
          <w:rFonts w:cs="David"/>
          <w:b/>
          <w:bCs/>
          <w:u w:val="single"/>
          <w:rtl/>
        </w:rPr>
        <w:t>–</w:t>
      </w:r>
      <w:r w:rsidRPr="008E1A49">
        <w:rPr>
          <w:rFonts w:cs="David" w:hint="cs"/>
          <w:b/>
          <w:bCs/>
          <w:u w:val="single"/>
          <w:rtl/>
        </w:rPr>
        <w:t xml:space="preserve"> חידוש ההקלות במס), </w:t>
      </w:r>
      <w:proofErr w:type="spellStart"/>
      <w:r w:rsidRPr="008E1A49">
        <w:rPr>
          <w:rFonts w:cs="David" w:hint="cs"/>
          <w:b/>
          <w:bCs/>
          <w:u w:val="single"/>
          <w:rtl/>
        </w:rPr>
        <w:t>התשס"ח</w:t>
      </w:r>
      <w:proofErr w:type="spellEnd"/>
      <w:r w:rsidRPr="008E1A49">
        <w:rPr>
          <w:rFonts w:cs="David" w:hint="cs"/>
          <w:b/>
          <w:bCs/>
          <w:u w:val="single"/>
          <w:rtl/>
        </w:rPr>
        <w:t>-2008, של חבר הכנסת משה כחלון (פ/3656/17)</w:t>
      </w:r>
    </w:p>
    <w:p w14:paraId="7A51AF4E" w14:textId="77777777" w:rsidR="008E1A49" w:rsidRPr="008E1A49" w:rsidRDefault="008E1A49" w:rsidP="008E1A49">
      <w:pPr>
        <w:bidi/>
        <w:rPr>
          <w:rFonts w:cs="David" w:hint="cs"/>
          <w:u w:val="single"/>
          <w:rtl/>
        </w:rPr>
      </w:pPr>
    </w:p>
    <w:p w14:paraId="2ABF2DD0"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34D3C63" w14:textId="77777777" w:rsidR="008E1A49" w:rsidRPr="008E1A49" w:rsidRDefault="008E1A49" w:rsidP="008E1A49">
      <w:pPr>
        <w:bidi/>
        <w:rPr>
          <w:rFonts w:cs="David" w:hint="cs"/>
          <w:u w:val="single"/>
          <w:rtl/>
        </w:rPr>
      </w:pPr>
    </w:p>
    <w:p w14:paraId="451261CE" w14:textId="77777777" w:rsidR="008E1A49" w:rsidRPr="008E1A49" w:rsidRDefault="008E1A49" w:rsidP="008E1A49">
      <w:pPr>
        <w:bidi/>
        <w:rPr>
          <w:rFonts w:cs="David" w:hint="cs"/>
          <w:rtl/>
        </w:rPr>
      </w:pPr>
      <w:r w:rsidRPr="008E1A49">
        <w:rPr>
          <w:rFonts w:cs="David" w:hint="cs"/>
          <w:rtl/>
        </w:rPr>
        <w:tab/>
        <w:t xml:space="preserve">אנחנו עוברים להצעת חוק לעידוד השקעות הון של חבר הכנסת כחלון. </w:t>
      </w:r>
    </w:p>
    <w:p w14:paraId="6D3EEC62" w14:textId="77777777" w:rsidR="008E1A49" w:rsidRPr="008E1A49" w:rsidRDefault="008E1A49" w:rsidP="008E1A49">
      <w:pPr>
        <w:bidi/>
        <w:rPr>
          <w:rFonts w:cs="David" w:hint="cs"/>
          <w:rtl/>
        </w:rPr>
      </w:pPr>
      <w:r w:rsidRPr="008E1A49">
        <w:rPr>
          <w:rFonts w:cs="David" w:hint="cs"/>
          <w:rtl/>
        </w:rPr>
        <w:tab/>
        <w:t xml:space="preserve">המלצת הלשכה המשפטית היא להעביר את הצעת החוק לוועדת הכספים. נשמעה הצעה לוועדת כלכלה. </w:t>
      </w:r>
    </w:p>
    <w:p w14:paraId="21FF6690" w14:textId="77777777" w:rsidR="008E1A49" w:rsidRPr="008E1A49" w:rsidRDefault="008E1A49" w:rsidP="008E1A49">
      <w:pPr>
        <w:bidi/>
        <w:jc w:val="both"/>
        <w:rPr>
          <w:rFonts w:cs="David" w:hint="cs"/>
          <w:rtl/>
        </w:rPr>
      </w:pPr>
    </w:p>
    <w:p w14:paraId="5E0E58A2" w14:textId="77777777" w:rsidR="008E1A49" w:rsidRPr="008E1A49" w:rsidRDefault="008E1A49" w:rsidP="008E1A49">
      <w:pPr>
        <w:bidi/>
        <w:ind w:firstLine="720"/>
        <w:jc w:val="both"/>
        <w:rPr>
          <w:rFonts w:cs="David" w:hint="cs"/>
          <w:rtl/>
        </w:rPr>
      </w:pPr>
      <w:r w:rsidRPr="008E1A49">
        <w:rPr>
          <w:rFonts w:cs="David" w:hint="cs"/>
          <w:rtl/>
        </w:rPr>
        <w:t>מי בעד העברת הנושא לוועדת הכלכלה?</w:t>
      </w:r>
    </w:p>
    <w:p w14:paraId="676B3323" w14:textId="77777777" w:rsidR="008E1A49" w:rsidRPr="008E1A49" w:rsidRDefault="008E1A49" w:rsidP="008E1A49">
      <w:pPr>
        <w:bidi/>
        <w:jc w:val="both"/>
        <w:rPr>
          <w:rFonts w:cs="David" w:hint="cs"/>
          <w:rtl/>
        </w:rPr>
      </w:pPr>
    </w:p>
    <w:p w14:paraId="1695C253" w14:textId="77777777" w:rsidR="008E1A49" w:rsidRPr="008E1A49" w:rsidRDefault="008E1A49" w:rsidP="008E1A49">
      <w:pPr>
        <w:bidi/>
        <w:jc w:val="center"/>
        <w:rPr>
          <w:rFonts w:cs="David" w:hint="cs"/>
          <w:b/>
          <w:bCs/>
          <w:rtl/>
        </w:rPr>
      </w:pPr>
      <w:r w:rsidRPr="008E1A49">
        <w:rPr>
          <w:rFonts w:cs="David" w:hint="cs"/>
          <w:b/>
          <w:bCs/>
          <w:rtl/>
        </w:rPr>
        <w:t>הצבעה</w:t>
      </w:r>
    </w:p>
    <w:p w14:paraId="0A4CA041" w14:textId="77777777" w:rsidR="008E1A49" w:rsidRPr="008E1A49" w:rsidRDefault="008E1A49" w:rsidP="008E1A49">
      <w:pPr>
        <w:bidi/>
        <w:jc w:val="center"/>
        <w:rPr>
          <w:rFonts w:cs="David" w:hint="cs"/>
          <w:rtl/>
        </w:rPr>
      </w:pPr>
    </w:p>
    <w:p w14:paraId="38AC96A2" w14:textId="77777777" w:rsidR="008E1A49" w:rsidRPr="008E1A49" w:rsidRDefault="008E1A49" w:rsidP="008E1A49">
      <w:pPr>
        <w:bidi/>
        <w:jc w:val="center"/>
        <w:rPr>
          <w:rFonts w:cs="David" w:hint="cs"/>
          <w:rtl/>
        </w:rPr>
      </w:pPr>
      <w:r w:rsidRPr="008E1A49">
        <w:rPr>
          <w:rFonts w:cs="David" w:hint="cs"/>
          <w:rtl/>
        </w:rPr>
        <w:t xml:space="preserve">בעד ועדת הכלכלה </w:t>
      </w:r>
      <w:r w:rsidRPr="008E1A49">
        <w:rPr>
          <w:rFonts w:cs="David"/>
          <w:rtl/>
        </w:rPr>
        <w:t>–</w:t>
      </w:r>
      <w:r w:rsidRPr="008E1A49">
        <w:rPr>
          <w:rFonts w:cs="David" w:hint="cs"/>
          <w:rtl/>
        </w:rPr>
        <w:t xml:space="preserve"> 6</w:t>
      </w:r>
    </w:p>
    <w:p w14:paraId="501BA775" w14:textId="77777777" w:rsidR="008E1A49" w:rsidRPr="008E1A49" w:rsidRDefault="008E1A49" w:rsidP="008E1A49">
      <w:pPr>
        <w:bidi/>
        <w:jc w:val="center"/>
        <w:rPr>
          <w:rFonts w:cs="David" w:hint="cs"/>
          <w:rtl/>
        </w:rPr>
      </w:pPr>
      <w:r w:rsidRPr="008E1A49">
        <w:rPr>
          <w:rFonts w:cs="David" w:hint="cs"/>
          <w:rtl/>
        </w:rPr>
        <w:t xml:space="preserve">בעד ועדת הכספים </w:t>
      </w:r>
      <w:r w:rsidRPr="008E1A49">
        <w:rPr>
          <w:rFonts w:cs="David"/>
          <w:rtl/>
        </w:rPr>
        <w:t>–</w:t>
      </w:r>
      <w:r w:rsidRPr="008E1A49">
        <w:rPr>
          <w:rFonts w:cs="David" w:hint="cs"/>
          <w:rtl/>
        </w:rPr>
        <w:t xml:space="preserve"> 1</w:t>
      </w:r>
    </w:p>
    <w:p w14:paraId="4FF40ED7" w14:textId="77777777" w:rsidR="008E1A49" w:rsidRPr="008E1A49" w:rsidRDefault="008E1A49" w:rsidP="008E1A49">
      <w:pPr>
        <w:bidi/>
        <w:jc w:val="center"/>
        <w:rPr>
          <w:rFonts w:cs="David" w:hint="cs"/>
          <w:rtl/>
        </w:rPr>
      </w:pPr>
      <w:r w:rsidRPr="008E1A49">
        <w:rPr>
          <w:rFonts w:cs="David" w:hint="cs"/>
          <w:rtl/>
        </w:rPr>
        <w:t xml:space="preserve">נמנעים </w:t>
      </w:r>
      <w:r w:rsidRPr="008E1A49">
        <w:rPr>
          <w:rFonts w:cs="David"/>
          <w:rtl/>
        </w:rPr>
        <w:t>–</w:t>
      </w:r>
      <w:r w:rsidRPr="008E1A49">
        <w:rPr>
          <w:rFonts w:cs="David" w:hint="cs"/>
          <w:rtl/>
        </w:rPr>
        <w:t>אין</w:t>
      </w:r>
    </w:p>
    <w:p w14:paraId="60EA380D" w14:textId="77777777" w:rsidR="008E1A49" w:rsidRPr="008E1A49" w:rsidRDefault="008E1A49" w:rsidP="008E1A49">
      <w:pPr>
        <w:bidi/>
        <w:jc w:val="both"/>
        <w:rPr>
          <w:rFonts w:cs="David" w:hint="cs"/>
          <w:rtl/>
        </w:rPr>
      </w:pPr>
    </w:p>
    <w:p w14:paraId="147544C9"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71DC825F" w14:textId="77777777" w:rsidR="008E1A49" w:rsidRPr="008E1A49" w:rsidRDefault="008E1A49" w:rsidP="008E1A49">
      <w:pPr>
        <w:bidi/>
        <w:jc w:val="both"/>
        <w:rPr>
          <w:rFonts w:cs="David" w:hint="cs"/>
          <w:rtl/>
        </w:rPr>
      </w:pPr>
      <w:r w:rsidRPr="008E1A49">
        <w:rPr>
          <w:rFonts w:cs="David" w:hint="cs"/>
          <w:rtl/>
        </w:rPr>
        <w:tab/>
      </w:r>
    </w:p>
    <w:p w14:paraId="33826EEC" w14:textId="77777777" w:rsidR="008E1A49" w:rsidRPr="008E1A49" w:rsidRDefault="008E1A49" w:rsidP="008E1A49">
      <w:pPr>
        <w:bidi/>
        <w:ind w:firstLine="720"/>
        <w:jc w:val="both"/>
        <w:rPr>
          <w:rFonts w:cs="David" w:hint="cs"/>
          <w:rtl/>
        </w:rPr>
      </w:pPr>
      <w:r w:rsidRPr="008E1A49">
        <w:rPr>
          <w:rFonts w:cs="David" w:hint="cs"/>
          <w:rtl/>
        </w:rPr>
        <w:t>זה יעבור לוועדת הכלכלה</w:t>
      </w:r>
    </w:p>
    <w:p w14:paraId="2DE629AE" w14:textId="77777777" w:rsidR="008E1A49" w:rsidRPr="008E1A49" w:rsidRDefault="008E1A49" w:rsidP="008E1A49">
      <w:pPr>
        <w:bidi/>
        <w:jc w:val="center"/>
        <w:rPr>
          <w:rFonts w:cs="David" w:hint="cs"/>
          <w:b/>
          <w:bCs/>
          <w:u w:val="single"/>
        </w:rPr>
      </w:pPr>
      <w:r w:rsidRPr="008E1A49">
        <w:rPr>
          <w:rFonts w:cs="David"/>
          <w:rtl/>
        </w:rPr>
        <w:br w:type="page"/>
      </w:r>
      <w:r w:rsidRPr="008E1A49">
        <w:rPr>
          <w:rFonts w:cs="David" w:hint="cs"/>
          <w:b/>
          <w:bCs/>
          <w:u w:val="single"/>
          <w:rtl/>
        </w:rPr>
        <w:t xml:space="preserve">הצעת חוק איסור מימון מופעי תרבות וספורט בהשתתפות משתמטים, </w:t>
      </w:r>
      <w:proofErr w:type="spellStart"/>
      <w:r w:rsidRPr="008E1A49">
        <w:rPr>
          <w:rFonts w:cs="David" w:hint="cs"/>
          <w:b/>
          <w:bCs/>
          <w:u w:val="single"/>
          <w:rtl/>
        </w:rPr>
        <w:t>התשס"ח</w:t>
      </w:r>
      <w:proofErr w:type="spellEnd"/>
      <w:r w:rsidRPr="008E1A49">
        <w:rPr>
          <w:rFonts w:cs="David" w:hint="cs"/>
          <w:b/>
          <w:bCs/>
          <w:u w:val="single"/>
          <w:rtl/>
        </w:rPr>
        <w:t xml:space="preserve">-2007 </w:t>
      </w:r>
      <w:r w:rsidRPr="008E1A49">
        <w:rPr>
          <w:rFonts w:cs="David"/>
          <w:b/>
          <w:bCs/>
          <w:u w:val="single"/>
          <w:rtl/>
        </w:rPr>
        <w:t>–</w:t>
      </w:r>
      <w:r w:rsidRPr="008E1A49">
        <w:rPr>
          <w:rFonts w:cs="David" w:hint="cs"/>
          <w:b/>
          <w:bCs/>
          <w:u w:val="single"/>
          <w:rtl/>
        </w:rPr>
        <w:t xml:space="preserve"> של חבר הכנסת ישראל חסון (פ/2965/17)</w:t>
      </w:r>
    </w:p>
    <w:p w14:paraId="71D9B8CC" w14:textId="77777777" w:rsidR="008E1A49" w:rsidRPr="008E1A49" w:rsidRDefault="008E1A49" w:rsidP="008E1A49">
      <w:pPr>
        <w:bidi/>
        <w:jc w:val="both"/>
        <w:rPr>
          <w:rFonts w:cs="David" w:hint="cs"/>
          <w:rtl/>
        </w:rPr>
      </w:pPr>
    </w:p>
    <w:p w14:paraId="489359FA"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57EFAD00" w14:textId="77777777" w:rsidR="008E1A49" w:rsidRPr="008E1A49" w:rsidRDefault="008E1A49" w:rsidP="008E1A49">
      <w:pPr>
        <w:bidi/>
        <w:jc w:val="both"/>
        <w:rPr>
          <w:rFonts w:cs="David" w:hint="cs"/>
          <w:rtl/>
        </w:rPr>
      </w:pPr>
    </w:p>
    <w:p w14:paraId="20CCC965" w14:textId="77777777" w:rsidR="008E1A49" w:rsidRPr="008E1A49" w:rsidRDefault="008E1A49" w:rsidP="008E1A49">
      <w:pPr>
        <w:bidi/>
        <w:ind w:firstLine="720"/>
        <w:jc w:val="both"/>
        <w:rPr>
          <w:rFonts w:cs="David" w:hint="cs"/>
          <w:rtl/>
        </w:rPr>
      </w:pPr>
      <w:r w:rsidRPr="008E1A49">
        <w:rPr>
          <w:rFonts w:cs="David" w:hint="cs"/>
          <w:rtl/>
        </w:rPr>
        <w:t xml:space="preserve">הצעת חוק איסור מימון מופעי תרבות וספורט בהשתתפות משתמטים של חבר הכנסת חסון.. ההמלצה של הלשכה משפטית חינוך. נשמעה הצעה להעביר את הצעת החוק לוועדת הכלכלה. </w:t>
      </w:r>
    </w:p>
    <w:p w14:paraId="6B56ECD9" w14:textId="77777777" w:rsidR="008E1A49" w:rsidRPr="008E1A49" w:rsidRDefault="008E1A49" w:rsidP="008E1A49">
      <w:pPr>
        <w:bidi/>
        <w:jc w:val="both"/>
        <w:rPr>
          <w:rFonts w:cs="David" w:hint="cs"/>
          <w:rtl/>
        </w:rPr>
      </w:pPr>
    </w:p>
    <w:p w14:paraId="00C933C7" w14:textId="77777777" w:rsidR="008E1A49" w:rsidRPr="008E1A49" w:rsidRDefault="008E1A49" w:rsidP="008E1A49">
      <w:pPr>
        <w:bidi/>
        <w:ind w:firstLine="720"/>
        <w:jc w:val="both"/>
        <w:rPr>
          <w:rFonts w:cs="David" w:hint="cs"/>
          <w:rtl/>
        </w:rPr>
      </w:pPr>
      <w:r w:rsidRPr="008E1A49">
        <w:rPr>
          <w:rFonts w:cs="David" w:hint="cs"/>
          <w:rtl/>
        </w:rPr>
        <w:t xml:space="preserve">מי בעד העברת הנושא לוועדת חינוך? </w:t>
      </w:r>
    </w:p>
    <w:p w14:paraId="41D3FEFB" w14:textId="77777777" w:rsidR="008E1A49" w:rsidRPr="008E1A49" w:rsidRDefault="008E1A49" w:rsidP="008E1A49">
      <w:pPr>
        <w:bidi/>
        <w:ind w:firstLine="720"/>
        <w:jc w:val="both"/>
        <w:rPr>
          <w:rFonts w:cs="David" w:hint="cs"/>
          <w:rtl/>
        </w:rPr>
      </w:pPr>
    </w:p>
    <w:p w14:paraId="7CE9CB08" w14:textId="77777777" w:rsidR="008E1A49" w:rsidRPr="008E1A49" w:rsidRDefault="008E1A49" w:rsidP="008E1A49">
      <w:pPr>
        <w:bidi/>
        <w:jc w:val="center"/>
        <w:rPr>
          <w:rFonts w:cs="David" w:hint="cs"/>
          <w:b/>
          <w:bCs/>
          <w:rtl/>
        </w:rPr>
      </w:pPr>
      <w:r w:rsidRPr="008E1A49">
        <w:rPr>
          <w:rFonts w:cs="David" w:hint="cs"/>
          <w:b/>
          <w:bCs/>
          <w:rtl/>
        </w:rPr>
        <w:t>הצבעה</w:t>
      </w:r>
    </w:p>
    <w:p w14:paraId="301EF422" w14:textId="77777777" w:rsidR="008E1A49" w:rsidRPr="008E1A49" w:rsidRDefault="008E1A49" w:rsidP="008E1A49">
      <w:pPr>
        <w:bidi/>
        <w:jc w:val="center"/>
        <w:rPr>
          <w:rFonts w:cs="David" w:hint="cs"/>
          <w:rtl/>
        </w:rPr>
      </w:pPr>
    </w:p>
    <w:p w14:paraId="2E888A81" w14:textId="77777777" w:rsidR="008E1A49" w:rsidRPr="008E1A49" w:rsidRDefault="008E1A49" w:rsidP="008E1A49">
      <w:pPr>
        <w:bidi/>
        <w:jc w:val="center"/>
        <w:rPr>
          <w:rFonts w:cs="David" w:hint="cs"/>
          <w:rtl/>
        </w:rPr>
      </w:pPr>
      <w:r w:rsidRPr="008E1A49">
        <w:rPr>
          <w:rFonts w:cs="David" w:hint="cs"/>
          <w:rtl/>
        </w:rPr>
        <w:t xml:space="preserve">בעד ועדת חינוך </w:t>
      </w:r>
      <w:r w:rsidRPr="008E1A49">
        <w:rPr>
          <w:rFonts w:cs="David"/>
          <w:rtl/>
        </w:rPr>
        <w:t>–</w:t>
      </w:r>
      <w:r w:rsidRPr="008E1A49">
        <w:rPr>
          <w:rFonts w:cs="David" w:hint="cs"/>
          <w:rtl/>
        </w:rPr>
        <w:t xml:space="preserve"> רוב</w:t>
      </w:r>
    </w:p>
    <w:p w14:paraId="47363BA6" w14:textId="77777777" w:rsidR="008E1A49" w:rsidRPr="008E1A49" w:rsidRDefault="008E1A49" w:rsidP="008E1A49">
      <w:pPr>
        <w:bidi/>
        <w:jc w:val="center"/>
        <w:rPr>
          <w:rFonts w:cs="David" w:hint="cs"/>
          <w:rtl/>
        </w:rPr>
      </w:pPr>
      <w:r w:rsidRPr="008E1A49">
        <w:rPr>
          <w:rFonts w:cs="David" w:hint="cs"/>
          <w:rtl/>
        </w:rPr>
        <w:t xml:space="preserve">בעד ועדת כלכלה </w:t>
      </w:r>
      <w:r w:rsidRPr="008E1A49">
        <w:rPr>
          <w:rFonts w:cs="David"/>
          <w:rtl/>
        </w:rPr>
        <w:t>–</w:t>
      </w:r>
      <w:r w:rsidRPr="008E1A49">
        <w:rPr>
          <w:rFonts w:cs="David" w:hint="cs"/>
          <w:rtl/>
        </w:rPr>
        <w:t xml:space="preserve"> מיעוט</w:t>
      </w:r>
    </w:p>
    <w:p w14:paraId="069B1F68" w14:textId="77777777" w:rsidR="008E1A49" w:rsidRPr="008E1A49" w:rsidRDefault="008E1A49" w:rsidP="008E1A49">
      <w:pPr>
        <w:bidi/>
        <w:jc w:val="center"/>
        <w:rPr>
          <w:rFonts w:cs="David" w:hint="cs"/>
          <w:rtl/>
        </w:rPr>
      </w:pPr>
      <w:r w:rsidRPr="008E1A49">
        <w:rPr>
          <w:rFonts w:cs="David" w:hint="cs"/>
          <w:rtl/>
        </w:rPr>
        <w:t xml:space="preserve">נמנעים </w:t>
      </w:r>
      <w:r w:rsidRPr="008E1A49">
        <w:rPr>
          <w:rFonts w:cs="David"/>
          <w:rtl/>
        </w:rPr>
        <w:t>–</w:t>
      </w:r>
      <w:r w:rsidRPr="008E1A49">
        <w:rPr>
          <w:rFonts w:cs="David" w:hint="cs"/>
          <w:rtl/>
        </w:rPr>
        <w:t xml:space="preserve"> אין.</w:t>
      </w:r>
    </w:p>
    <w:p w14:paraId="081092EE" w14:textId="77777777" w:rsidR="008E1A49" w:rsidRPr="008E1A49" w:rsidRDefault="008E1A49" w:rsidP="008E1A49">
      <w:pPr>
        <w:bidi/>
        <w:jc w:val="center"/>
        <w:rPr>
          <w:rFonts w:cs="David" w:hint="cs"/>
          <w:rtl/>
        </w:rPr>
      </w:pPr>
    </w:p>
    <w:p w14:paraId="7EE16623"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281836F7" w14:textId="77777777" w:rsidR="008E1A49" w:rsidRPr="008E1A49" w:rsidRDefault="008E1A49" w:rsidP="008E1A49">
      <w:pPr>
        <w:bidi/>
        <w:jc w:val="both"/>
        <w:rPr>
          <w:rFonts w:cs="David" w:hint="cs"/>
          <w:rtl/>
        </w:rPr>
      </w:pPr>
    </w:p>
    <w:p w14:paraId="44016B16" w14:textId="77777777" w:rsidR="008E1A49" w:rsidRPr="008E1A49" w:rsidRDefault="008E1A49" w:rsidP="008E1A49">
      <w:pPr>
        <w:bidi/>
        <w:jc w:val="both"/>
        <w:rPr>
          <w:rFonts w:cs="David" w:hint="cs"/>
          <w:rtl/>
        </w:rPr>
      </w:pPr>
      <w:r w:rsidRPr="008E1A49">
        <w:rPr>
          <w:rFonts w:cs="David" w:hint="cs"/>
          <w:rtl/>
        </w:rPr>
        <w:tab/>
        <w:t xml:space="preserve">תודה, זה יעבור לוועדת החינוך. </w:t>
      </w:r>
    </w:p>
    <w:p w14:paraId="0575FE2B" w14:textId="77777777" w:rsidR="008E1A49" w:rsidRPr="008E1A49" w:rsidRDefault="008E1A49" w:rsidP="008E1A49">
      <w:pPr>
        <w:bidi/>
        <w:jc w:val="center"/>
        <w:rPr>
          <w:rFonts w:cs="David" w:hint="cs"/>
          <w:b/>
          <w:bCs/>
          <w:u w:val="single"/>
        </w:rPr>
      </w:pPr>
      <w:r w:rsidRPr="008E1A49">
        <w:rPr>
          <w:rFonts w:cs="David"/>
          <w:rtl/>
        </w:rPr>
        <w:br w:type="page"/>
      </w:r>
      <w:r w:rsidRPr="008E1A49">
        <w:rPr>
          <w:rFonts w:cs="David" w:hint="cs"/>
          <w:b/>
          <w:bCs/>
          <w:u w:val="single"/>
          <w:rtl/>
        </w:rPr>
        <w:t xml:space="preserve">הצעת חוק סל שירותים נוספים בחינוך, </w:t>
      </w:r>
      <w:proofErr w:type="spellStart"/>
      <w:r w:rsidRPr="008E1A49">
        <w:rPr>
          <w:rFonts w:cs="David" w:hint="cs"/>
          <w:b/>
          <w:bCs/>
          <w:u w:val="single"/>
          <w:rtl/>
        </w:rPr>
        <w:t>התשס"ח</w:t>
      </w:r>
      <w:proofErr w:type="spellEnd"/>
      <w:r w:rsidRPr="008E1A49">
        <w:rPr>
          <w:rFonts w:cs="David" w:hint="cs"/>
          <w:b/>
          <w:bCs/>
          <w:u w:val="single"/>
          <w:rtl/>
        </w:rPr>
        <w:t xml:space="preserve">-2008 </w:t>
      </w:r>
      <w:r w:rsidRPr="008E1A49">
        <w:rPr>
          <w:rFonts w:cs="David"/>
          <w:b/>
          <w:bCs/>
          <w:u w:val="single"/>
          <w:rtl/>
        </w:rPr>
        <w:t>–</w:t>
      </w:r>
      <w:r w:rsidRPr="008E1A49">
        <w:rPr>
          <w:rFonts w:cs="David" w:hint="cs"/>
          <w:b/>
          <w:bCs/>
          <w:u w:val="single"/>
          <w:rtl/>
        </w:rPr>
        <w:t xml:space="preserve"> של חבר הכנסת אורי אריאל וקבוצת חברי הכנסת (פ/3828/17)</w:t>
      </w:r>
    </w:p>
    <w:p w14:paraId="1AA45C90" w14:textId="77777777" w:rsidR="008E1A49" w:rsidRPr="008E1A49" w:rsidRDefault="008E1A49" w:rsidP="008E1A49">
      <w:pPr>
        <w:bidi/>
        <w:jc w:val="both"/>
        <w:rPr>
          <w:rFonts w:cs="David" w:hint="cs"/>
          <w:rtl/>
        </w:rPr>
      </w:pPr>
    </w:p>
    <w:p w14:paraId="2E7FC8D8"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7748D9B6" w14:textId="77777777" w:rsidR="008E1A49" w:rsidRPr="008E1A49" w:rsidRDefault="008E1A49" w:rsidP="008E1A49">
      <w:pPr>
        <w:bidi/>
        <w:jc w:val="both"/>
        <w:rPr>
          <w:rFonts w:cs="David" w:hint="cs"/>
          <w:rtl/>
        </w:rPr>
      </w:pPr>
    </w:p>
    <w:p w14:paraId="40D513C1" w14:textId="77777777" w:rsidR="008E1A49" w:rsidRPr="008E1A49" w:rsidRDefault="008E1A49" w:rsidP="008E1A49">
      <w:pPr>
        <w:bidi/>
        <w:ind w:firstLine="720"/>
        <w:jc w:val="both"/>
        <w:rPr>
          <w:rFonts w:cs="David" w:hint="cs"/>
          <w:rtl/>
        </w:rPr>
      </w:pPr>
      <w:r w:rsidRPr="008E1A49">
        <w:rPr>
          <w:rFonts w:cs="David" w:hint="cs"/>
          <w:rtl/>
        </w:rPr>
        <w:t xml:space="preserve">הצעת חוק סל שירותים נוספים בחינוך של חבר הכנסת אורי אריאל. ההמלצה של הלשכה המשפטית, ועדת חינוך. נשמעה הצעה להעביר את הנושא לוועדת כלכלה. </w:t>
      </w:r>
    </w:p>
    <w:p w14:paraId="496397AC" w14:textId="77777777" w:rsidR="008E1A49" w:rsidRPr="008E1A49" w:rsidRDefault="008E1A49" w:rsidP="008E1A49">
      <w:pPr>
        <w:bidi/>
        <w:jc w:val="both"/>
        <w:rPr>
          <w:rFonts w:cs="David" w:hint="cs"/>
          <w:rtl/>
        </w:rPr>
      </w:pPr>
    </w:p>
    <w:p w14:paraId="0CBE830B" w14:textId="77777777" w:rsidR="008E1A49" w:rsidRPr="008E1A49" w:rsidRDefault="008E1A49" w:rsidP="008E1A49">
      <w:pPr>
        <w:bidi/>
        <w:ind w:firstLine="720"/>
        <w:jc w:val="both"/>
        <w:rPr>
          <w:rFonts w:cs="David" w:hint="cs"/>
          <w:rtl/>
        </w:rPr>
      </w:pPr>
      <w:r w:rsidRPr="008E1A49">
        <w:rPr>
          <w:rFonts w:cs="David" w:hint="cs"/>
          <w:rtl/>
        </w:rPr>
        <w:t xml:space="preserve">גם יו"ר ועדת כלכלה מסר שהנושא שייך לוועדת החינוך. אני מציע שנשאיר את זה בוועדת החינוך . </w:t>
      </w:r>
    </w:p>
    <w:p w14:paraId="03B60382" w14:textId="77777777" w:rsidR="008E1A49" w:rsidRPr="008E1A49" w:rsidRDefault="008E1A49" w:rsidP="008E1A49">
      <w:pPr>
        <w:bidi/>
        <w:jc w:val="both"/>
        <w:rPr>
          <w:rFonts w:cs="David" w:hint="cs"/>
          <w:rtl/>
        </w:rPr>
      </w:pPr>
    </w:p>
    <w:p w14:paraId="78B142C7" w14:textId="77777777" w:rsidR="008E1A49" w:rsidRPr="008E1A49" w:rsidRDefault="008E1A49" w:rsidP="008E1A49">
      <w:pPr>
        <w:bidi/>
        <w:ind w:firstLine="720"/>
        <w:jc w:val="both"/>
        <w:rPr>
          <w:rFonts w:cs="David" w:hint="cs"/>
          <w:rtl/>
        </w:rPr>
      </w:pPr>
      <w:r w:rsidRPr="008E1A49">
        <w:rPr>
          <w:rFonts w:cs="David" w:hint="cs"/>
          <w:rtl/>
        </w:rPr>
        <w:t xml:space="preserve">מי בעד העברת הנושא לוועדת החינוך? </w:t>
      </w:r>
    </w:p>
    <w:p w14:paraId="435BC11B" w14:textId="77777777" w:rsidR="008E1A49" w:rsidRPr="008E1A49" w:rsidRDefault="008E1A49" w:rsidP="008E1A49">
      <w:pPr>
        <w:bidi/>
        <w:ind w:firstLine="720"/>
        <w:jc w:val="both"/>
        <w:rPr>
          <w:rFonts w:cs="David" w:hint="cs"/>
          <w:rtl/>
        </w:rPr>
      </w:pPr>
    </w:p>
    <w:p w14:paraId="320C098B" w14:textId="77777777" w:rsidR="008E1A49" w:rsidRPr="008E1A49" w:rsidRDefault="008E1A49" w:rsidP="008E1A49">
      <w:pPr>
        <w:bidi/>
        <w:jc w:val="center"/>
        <w:rPr>
          <w:rFonts w:cs="David" w:hint="cs"/>
          <w:b/>
          <w:bCs/>
          <w:rtl/>
        </w:rPr>
      </w:pPr>
      <w:r w:rsidRPr="008E1A49">
        <w:rPr>
          <w:rFonts w:cs="David" w:hint="cs"/>
          <w:b/>
          <w:bCs/>
          <w:rtl/>
        </w:rPr>
        <w:t>הצבעה</w:t>
      </w:r>
    </w:p>
    <w:p w14:paraId="12D6E015" w14:textId="77777777" w:rsidR="008E1A49" w:rsidRPr="008E1A49" w:rsidRDefault="008E1A49" w:rsidP="008E1A49">
      <w:pPr>
        <w:bidi/>
        <w:jc w:val="center"/>
        <w:rPr>
          <w:rFonts w:cs="David" w:hint="cs"/>
          <w:rtl/>
        </w:rPr>
      </w:pPr>
    </w:p>
    <w:p w14:paraId="585F3D26" w14:textId="77777777" w:rsidR="008E1A49" w:rsidRPr="008E1A49" w:rsidRDefault="008E1A49" w:rsidP="008E1A49">
      <w:pPr>
        <w:bidi/>
        <w:jc w:val="center"/>
        <w:rPr>
          <w:rFonts w:cs="David" w:hint="cs"/>
          <w:rtl/>
        </w:rPr>
      </w:pPr>
      <w:r w:rsidRPr="008E1A49">
        <w:rPr>
          <w:rFonts w:cs="David" w:hint="cs"/>
          <w:rtl/>
        </w:rPr>
        <w:t xml:space="preserve">בעד ועד חינוך </w:t>
      </w:r>
      <w:r w:rsidRPr="008E1A49">
        <w:rPr>
          <w:rFonts w:cs="David"/>
          <w:rtl/>
        </w:rPr>
        <w:t>–</w:t>
      </w:r>
      <w:r w:rsidRPr="008E1A49">
        <w:rPr>
          <w:rFonts w:cs="David" w:hint="cs"/>
          <w:rtl/>
        </w:rPr>
        <w:t xml:space="preserve"> רוב</w:t>
      </w:r>
    </w:p>
    <w:p w14:paraId="58B9CB7F" w14:textId="77777777" w:rsidR="008E1A49" w:rsidRPr="008E1A49" w:rsidRDefault="008E1A49" w:rsidP="008E1A49">
      <w:pPr>
        <w:bidi/>
        <w:jc w:val="center"/>
        <w:rPr>
          <w:rFonts w:cs="David" w:hint="cs"/>
          <w:rtl/>
        </w:rPr>
      </w:pPr>
      <w:r w:rsidRPr="008E1A49">
        <w:rPr>
          <w:rFonts w:cs="David" w:hint="cs"/>
          <w:rtl/>
        </w:rPr>
        <w:t xml:space="preserve">נגד </w:t>
      </w:r>
      <w:r w:rsidRPr="008E1A49">
        <w:rPr>
          <w:rFonts w:cs="David"/>
          <w:rtl/>
        </w:rPr>
        <w:t>–</w:t>
      </w:r>
      <w:r w:rsidRPr="008E1A49">
        <w:rPr>
          <w:rFonts w:cs="David" w:hint="cs"/>
          <w:rtl/>
        </w:rPr>
        <w:t xml:space="preserve"> אין</w:t>
      </w:r>
    </w:p>
    <w:p w14:paraId="6AC0A82B" w14:textId="77777777" w:rsidR="008E1A49" w:rsidRPr="008E1A49" w:rsidRDefault="008E1A49" w:rsidP="008E1A49">
      <w:pPr>
        <w:bidi/>
        <w:jc w:val="both"/>
        <w:rPr>
          <w:rFonts w:cs="David" w:hint="cs"/>
          <w:rtl/>
        </w:rPr>
      </w:pPr>
    </w:p>
    <w:p w14:paraId="7C005C13"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34D938AB" w14:textId="77777777" w:rsidR="008E1A49" w:rsidRPr="008E1A49" w:rsidRDefault="008E1A49" w:rsidP="008E1A49">
      <w:pPr>
        <w:bidi/>
        <w:jc w:val="both"/>
        <w:rPr>
          <w:rFonts w:cs="David" w:hint="cs"/>
          <w:rtl/>
        </w:rPr>
      </w:pPr>
    </w:p>
    <w:p w14:paraId="0C5FC407" w14:textId="77777777" w:rsidR="008E1A49" w:rsidRPr="008E1A49" w:rsidRDefault="008E1A49" w:rsidP="008E1A49">
      <w:pPr>
        <w:bidi/>
        <w:ind w:firstLine="720"/>
        <w:jc w:val="both"/>
        <w:rPr>
          <w:rFonts w:cs="David" w:hint="cs"/>
          <w:rtl/>
        </w:rPr>
      </w:pPr>
      <w:r w:rsidRPr="008E1A49">
        <w:rPr>
          <w:rFonts w:cs="David" w:hint="cs"/>
          <w:rtl/>
        </w:rPr>
        <w:t>הנושא יועבר לוועדת החינוך.</w:t>
      </w:r>
    </w:p>
    <w:p w14:paraId="50EFF418" w14:textId="77777777" w:rsidR="008E1A49" w:rsidRPr="008E1A49" w:rsidRDefault="008E1A49" w:rsidP="008E1A49">
      <w:pPr>
        <w:bidi/>
        <w:jc w:val="center"/>
        <w:rPr>
          <w:rFonts w:cs="David" w:hint="cs"/>
          <w:b/>
          <w:bCs/>
          <w:u w:val="single"/>
        </w:rPr>
      </w:pPr>
      <w:r w:rsidRPr="008E1A49">
        <w:rPr>
          <w:rFonts w:cs="David"/>
          <w:rtl/>
        </w:rPr>
        <w:br w:type="page"/>
      </w:r>
      <w:r w:rsidRPr="008E1A49">
        <w:rPr>
          <w:rFonts w:cs="David" w:hint="cs"/>
          <w:b/>
          <w:bCs/>
          <w:u w:val="single"/>
          <w:rtl/>
        </w:rPr>
        <w:t xml:space="preserve">הצעת חוק מתן הטבות והנחות למקבלי פנסיה (תיקוני חקיקה), </w:t>
      </w:r>
      <w:proofErr w:type="spellStart"/>
      <w:r w:rsidRPr="008E1A49">
        <w:rPr>
          <w:rFonts w:cs="David" w:hint="cs"/>
          <w:b/>
          <w:bCs/>
          <w:u w:val="single"/>
          <w:rtl/>
        </w:rPr>
        <w:t>התשס"ח</w:t>
      </w:r>
      <w:proofErr w:type="spellEnd"/>
      <w:r w:rsidRPr="008E1A49">
        <w:rPr>
          <w:rFonts w:cs="David" w:hint="cs"/>
          <w:b/>
          <w:bCs/>
          <w:u w:val="single"/>
          <w:rtl/>
        </w:rPr>
        <w:t>-2008, של חברי הכנסת חיים כץ ומרינה סולודקין (פ/3607/17)</w:t>
      </w:r>
    </w:p>
    <w:p w14:paraId="2074155C" w14:textId="77777777" w:rsidR="008E1A49" w:rsidRPr="008E1A49" w:rsidRDefault="008E1A49" w:rsidP="008E1A49">
      <w:pPr>
        <w:bidi/>
        <w:jc w:val="both"/>
        <w:rPr>
          <w:rFonts w:cs="David" w:hint="cs"/>
          <w:rtl/>
        </w:rPr>
      </w:pPr>
    </w:p>
    <w:p w14:paraId="20643FB1"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40EC37E7" w14:textId="77777777" w:rsidR="008E1A49" w:rsidRPr="008E1A49" w:rsidRDefault="008E1A49" w:rsidP="008E1A49">
      <w:pPr>
        <w:bidi/>
        <w:jc w:val="both"/>
        <w:rPr>
          <w:rFonts w:cs="David" w:hint="cs"/>
          <w:rtl/>
        </w:rPr>
      </w:pPr>
    </w:p>
    <w:p w14:paraId="41296126" w14:textId="77777777" w:rsidR="008E1A49" w:rsidRPr="008E1A49" w:rsidRDefault="008E1A49" w:rsidP="008E1A49">
      <w:pPr>
        <w:bidi/>
        <w:ind w:firstLine="720"/>
        <w:jc w:val="both"/>
        <w:rPr>
          <w:rFonts w:cs="David" w:hint="cs"/>
          <w:rtl/>
        </w:rPr>
      </w:pPr>
      <w:r w:rsidRPr="008E1A49">
        <w:rPr>
          <w:rFonts w:cs="David" w:hint="cs"/>
          <w:rtl/>
        </w:rPr>
        <w:t xml:space="preserve">הצעת חוק מתן הטבות והעדפות למקבלי פנסיה של חברי הכנסת כץ ומרינה סולודקין. המלצת הלשכה המשפטית להעביר את הצעת החוק לוועדת העבודה הרווחה והבריאות. נשמעה הצעה להעביר את הנושא לוועדת הכספים. </w:t>
      </w:r>
    </w:p>
    <w:p w14:paraId="6B80CC8A" w14:textId="77777777" w:rsidR="008E1A49" w:rsidRPr="008E1A49" w:rsidRDefault="008E1A49" w:rsidP="008E1A49">
      <w:pPr>
        <w:bidi/>
        <w:jc w:val="both"/>
        <w:rPr>
          <w:rFonts w:cs="David" w:hint="cs"/>
          <w:rtl/>
        </w:rPr>
      </w:pPr>
    </w:p>
    <w:p w14:paraId="4733ACE3" w14:textId="77777777" w:rsidR="008E1A49" w:rsidRPr="008E1A49" w:rsidRDefault="008E1A49" w:rsidP="008E1A49">
      <w:pPr>
        <w:bidi/>
        <w:jc w:val="both"/>
        <w:rPr>
          <w:rFonts w:cs="David" w:hint="cs"/>
          <w:u w:val="single"/>
          <w:rtl/>
        </w:rPr>
      </w:pPr>
      <w:r w:rsidRPr="008E1A49">
        <w:rPr>
          <w:rFonts w:cs="David" w:hint="cs"/>
          <w:u w:val="single"/>
          <w:rtl/>
        </w:rPr>
        <w:t>גדעון סער:</w:t>
      </w:r>
    </w:p>
    <w:p w14:paraId="247C69E4" w14:textId="77777777" w:rsidR="008E1A49" w:rsidRPr="008E1A49" w:rsidRDefault="008E1A49" w:rsidP="008E1A49">
      <w:pPr>
        <w:bidi/>
        <w:jc w:val="both"/>
        <w:rPr>
          <w:rFonts w:cs="David" w:hint="cs"/>
          <w:rtl/>
        </w:rPr>
      </w:pPr>
    </w:p>
    <w:p w14:paraId="53F7191B" w14:textId="77777777" w:rsidR="008E1A49" w:rsidRPr="008E1A49" w:rsidRDefault="008E1A49" w:rsidP="008E1A49">
      <w:pPr>
        <w:bidi/>
        <w:ind w:firstLine="720"/>
        <w:jc w:val="both"/>
        <w:rPr>
          <w:rFonts w:cs="David" w:hint="cs"/>
          <w:rtl/>
        </w:rPr>
      </w:pPr>
      <w:r w:rsidRPr="008E1A49">
        <w:rPr>
          <w:rFonts w:cs="David" w:hint="cs"/>
          <w:rtl/>
        </w:rPr>
        <w:t>אני מציע כלכלה.</w:t>
      </w:r>
    </w:p>
    <w:p w14:paraId="498B1360" w14:textId="77777777" w:rsidR="008E1A49" w:rsidRPr="008E1A49" w:rsidRDefault="008E1A49" w:rsidP="008E1A49">
      <w:pPr>
        <w:bidi/>
        <w:jc w:val="both"/>
        <w:rPr>
          <w:rFonts w:cs="David" w:hint="cs"/>
          <w:rtl/>
        </w:rPr>
      </w:pPr>
    </w:p>
    <w:p w14:paraId="7773194C"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159E6722" w14:textId="77777777" w:rsidR="008E1A49" w:rsidRPr="008E1A49" w:rsidRDefault="008E1A49" w:rsidP="008E1A49">
      <w:pPr>
        <w:bidi/>
        <w:jc w:val="both"/>
        <w:rPr>
          <w:rFonts w:cs="David" w:hint="cs"/>
          <w:rtl/>
        </w:rPr>
      </w:pPr>
    </w:p>
    <w:p w14:paraId="78E733D4" w14:textId="77777777" w:rsidR="008E1A49" w:rsidRPr="008E1A49" w:rsidRDefault="008E1A49" w:rsidP="008E1A49">
      <w:pPr>
        <w:bidi/>
        <w:jc w:val="both"/>
        <w:rPr>
          <w:rFonts w:cs="David" w:hint="cs"/>
          <w:rtl/>
        </w:rPr>
      </w:pPr>
      <w:r w:rsidRPr="008E1A49">
        <w:rPr>
          <w:rFonts w:cs="David" w:hint="cs"/>
          <w:rtl/>
        </w:rPr>
        <w:tab/>
        <w:t xml:space="preserve">יש 3 הצעות: ועדת העבודה, ועדת הכספים וועדת הכלכלה.  נצביע אחד לאחד. </w:t>
      </w:r>
    </w:p>
    <w:p w14:paraId="58BC39DC" w14:textId="77777777" w:rsidR="008E1A49" w:rsidRPr="008E1A49" w:rsidRDefault="008E1A49" w:rsidP="008E1A49">
      <w:pPr>
        <w:bidi/>
        <w:jc w:val="both"/>
        <w:rPr>
          <w:rFonts w:cs="David" w:hint="cs"/>
          <w:rtl/>
        </w:rPr>
      </w:pPr>
    </w:p>
    <w:p w14:paraId="480491DA" w14:textId="77777777" w:rsidR="008E1A49" w:rsidRPr="008E1A49" w:rsidRDefault="008E1A49" w:rsidP="008E1A49">
      <w:pPr>
        <w:bidi/>
        <w:ind w:firstLine="720"/>
        <w:jc w:val="both"/>
        <w:rPr>
          <w:rFonts w:cs="David" w:hint="cs"/>
          <w:rtl/>
        </w:rPr>
      </w:pPr>
      <w:r w:rsidRPr="008E1A49">
        <w:rPr>
          <w:rFonts w:cs="David" w:hint="cs"/>
          <w:rtl/>
        </w:rPr>
        <w:t>מי בעד כספים?</w:t>
      </w:r>
    </w:p>
    <w:p w14:paraId="725C255E" w14:textId="77777777" w:rsidR="008E1A49" w:rsidRPr="008E1A49" w:rsidRDefault="008E1A49" w:rsidP="008E1A49">
      <w:pPr>
        <w:bidi/>
        <w:jc w:val="both"/>
        <w:rPr>
          <w:rFonts w:cs="David" w:hint="cs"/>
          <w:rtl/>
        </w:rPr>
      </w:pPr>
    </w:p>
    <w:p w14:paraId="54128ACC" w14:textId="77777777" w:rsidR="008E1A49" w:rsidRPr="008E1A49" w:rsidRDefault="008E1A49" w:rsidP="008E1A49">
      <w:pPr>
        <w:bidi/>
        <w:jc w:val="center"/>
        <w:rPr>
          <w:rFonts w:cs="David" w:hint="cs"/>
          <w:b/>
          <w:bCs/>
          <w:rtl/>
        </w:rPr>
      </w:pPr>
      <w:r w:rsidRPr="008E1A49">
        <w:rPr>
          <w:rFonts w:cs="David" w:hint="cs"/>
          <w:b/>
          <w:bCs/>
          <w:rtl/>
        </w:rPr>
        <w:t>הצבעה</w:t>
      </w:r>
    </w:p>
    <w:p w14:paraId="6663937E" w14:textId="77777777" w:rsidR="008E1A49" w:rsidRPr="008E1A49" w:rsidRDefault="008E1A49" w:rsidP="008E1A49">
      <w:pPr>
        <w:bidi/>
        <w:jc w:val="center"/>
        <w:rPr>
          <w:rFonts w:cs="David" w:hint="cs"/>
          <w:rtl/>
        </w:rPr>
      </w:pPr>
    </w:p>
    <w:p w14:paraId="151E2B62" w14:textId="77777777" w:rsidR="008E1A49" w:rsidRPr="008E1A49" w:rsidRDefault="008E1A49" w:rsidP="008E1A49">
      <w:pPr>
        <w:bidi/>
        <w:jc w:val="center"/>
        <w:rPr>
          <w:rFonts w:cs="David" w:hint="cs"/>
          <w:rtl/>
        </w:rPr>
      </w:pPr>
      <w:r w:rsidRPr="008E1A49">
        <w:rPr>
          <w:rFonts w:cs="David" w:hint="cs"/>
          <w:rtl/>
        </w:rPr>
        <w:t xml:space="preserve">בעד ועדת כספים </w:t>
      </w:r>
      <w:r w:rsidRPr="008E1A49">
        <w:rPr>
          <w:rFonts w:cs="David"/>
          <w:rtl/>
        </w:rPr>
        <w:t>–</w:t>
      </w:r>
      <w:r w:rsidRPr="008E1A49">
        <w:rPr>
          <w:rFonts w:cs="David" w:hint="cs"/>
          <w:rtl/>
        </w:rPr>
        <w:t>מיעוט</w:t>
      </w:r>
    </w:p>
    <w:p w14:paraId="41730393" w14:textId="77777777" w:rsidR="008E1A49" w:rsidRPr="008E1A49" w:rsidRDefault="008E1A49" w:rsidP="008E1A49">
      <w:pPr>
        <w:bidi/>
        <w:jc w:val="center"/>
        <w:rPr>
          <w:rFonts w:cs="David" w:hint="cs"/>
          <w:rtl/>
        </w:rPr>
      </w:pPr>
      <w:r w:rsidRPr="008E1A49">
        <w:rPr>
          <w:rFonts w:cs="David" w:hint="cs"/>
          <w:rtl/>
        </w:rPr>
        <w:t xml:space="preserve">נגד </w:t>
      </w:r>
      <w:r w:rsidRPr="008E1A49">
        <w:rPr>
          <w:rFonts w:cs="David"/>
          <w:rtl/>
        </w:rPr>
        <w:t>–</w:t>
      </w:r>
      <w:r w:rsidRPr="008E1A49">
        <w:rPr>
          <w:rFonts w:cs="David" w:hint="cs"/>
          <w:rtl/>
        </w:rPr>
        <w:t xml:space="preserve"> רוב.</w:t>
      </w:r>
    </w:p>
    <w:p w14:paraId="745D0859" w14:textId="77777777" w:rsidR="008E1A49" w:rsidRPr="008E1A49" w:rsidRDefault="008E1A49" w:rsidP="008E1A49">
      <w:pPr>
        <w:bidi/>
        <w:jc w:val="both"/>
        <w:rPr>
          <w:rFonts w:cs="David" w:hint="cs"/>
          <w:rtl/>
        </w:rPr>
      </w:pPr>
    </w:p>
    <w:p w14:paraId="30163864"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5F7E2A1F" w14:textId="77777777" w:rsidR="008E1A49" w:rsidRPr="008E1A49" w:rsidRDefault="008E1A49" w:rsidP="008E1A49">
      <w:pPr>
        <w:bidi/>
        <w:jc w:val="both"/>
        <w:rPr>
          <w:rFonts w:cs="David" w:hint="cs"/>
          <w:rtl/>
        </w:rPr>
      </w:pPr>
    </w:p>
    <w:p w14:paraId="0622C048" w14:textId="77777777" w:rsidR="008E1A49" w:rsidRPr="008E1A49" w:rsidRDefault="008E1A49" w:rsidP="008E1A49">
      <w:pPr>
        <w:bidi/>
        <w:jc w:val="both"/>
        <w:rPr>
          <w:rFonts w:cs="David" w:hint="cs"/>
          <w:rtl/>
        </w:rPr>
      </w:pPr>
      <w:r w:rsidRPr="008E1A49">
        <w:rPr>
          <w:rFonts w:cs="David" w:hint="cs"/>
          <w:rtl/>
        </w:rPr>
        <w:tab/>
        <w:t>מי בעד ועדת כלכלה?</w:t>
      </w:r>
    </w:p>
    <w:p w14:paraId="7E373589" w14:textId="77777777" w:rsidR="008E1A49" w:rsidRPr="008E1A49" w:rsidRDefault="008E1A49" w:rsidP="008E1A49">
      <w:pPr>
        <w:bidi/>
        <w:jc w:val="both"/>
        <w:rPr>
          <w:rFonts w:cs="David" w:hint="cs"/>
          <w:rtl/>
        </w:rPr>
      </w:pPr>
    </w:p>
    <w:p w14:paraId="270DCF7E" w14:textId="77777777" w:rsidR="008E1A49" w:rsidRPr="008E1A49" w:rsidRDefault="008E1A49" w:rsidP="008E1A49">
      <w:pPr>
        <w:bidi/>
        <w:jc w:val="center"/>
        <w:rPr>
          <w:rFonts w:cs="David" w:hint="cs"/>
          <w:b/>
          <w:bCs/>
          <w:rtl/>
        </w:rPr>
      </w:pPr>
      <w:r w:rsidRPr="008E1A49">
        <w:rPr>
          <w:rFonts w:cs="David" w:hint="cs"/>
          <w:b/>
          <w:bCs/>
          <w:rtl/>
        </w:rPr>
        <w:t>הצבעה</w:t>
      </w:r>
    </w:p>
    <w:p w14:paraId="57DDDF07" w14:textId="77777777" w:rsidR="008E1A49" w:rsidRPr="008E1A49" w:rsidRDefault="008E1A49" w:rsidP="008E1A49">
      <w:pPr>
        <w:bidi/>
        <w:jc w:val="center"/>
        <w:rPr>
          <w:rFonts w:cs="David" w:hint="cs"/>
          <w:rtl/>
        </w:rPr>
      </w:pPr>
    </w:p>
    <w:p w14:paraId="75C1E99B" w14:textId="77777777" w:rsidR="008E1A49" w:rsidRPr="008E1A49" w:rsidRDefault="008E1A49" w:rsidP="008E1A49">
      <w:pPr>
        <w:bidi/>
        <w:jc w:val="center"/>
        <w:rPr>
          <w:rFonts w:cs="David" w:hint="cs"/>
          <w:rtl/>
        </w:rPr>
      </w:pPr>
      <w:r w:rsidRPr="008E1A49">
        <w:rPr>
          <w:rFonts w:cs="David" w:hint="cs"/>
          <w:rtl/>
        </w:rPr>
        <w:t xml:space="preserve">בעד ועדת כלכלה  </w:t>
      </w:r>
      <w:r w:rsidRPr="008E1A49">
        <w:rPr>
          <w:rFonts w:cs="David"/>
          <w:rtl/>
        </w:rPr>
        <w:t>–</w:t>
      </w:r>
      <w:r w:rsidRPr="008E1A49">
        <w:rPr>
          <w:rFonts w:cs="David" w:hint="cs"/>
          <w:rtl/>
        </w:rPr>
        <w:t xml:space="preserve"> 7</w:t>
      </w:r>
    </w:p>
    <w:p w14:paraId="2B2BC5E3" w14:textId="77777777" w:rsidR="008E1A49" w:rsidRPr="008E1A49" w:rsidRDefault="008E1A49" w:rsidP="008E1A49">
      <w:pPr>
        <w:bidi/>
        <w:jc w:val="center"/>
        <w:rPr>
          <w:rFonts w:cs="David" w:hint="cs"/>
          <w:rtl/>
        </w:rPr>
      </w:pPr>
      <w:r w:rsidRPr="008E1A49">
        <w:rPr>
          <w:rFonts w:cs="David" w:hint="cs"/>
          <w:rtl/>
        </w:rPr>
        <w:t xml:space="preserve">נגד </w:t>
      </w:r>
      <w:r w:rsidRPr="008E1A49">
        <w:rPr>
          <w:rFonts w:cs="David"/>
          <w:rtl/>
        </w:rPr>
        <w:t>–</w:t>
      </w:r>
      <w:r w:rsidRPr="008E1A49">
        <w:rPr>
          <w:rFonts w:cs="David" w:hint="cs"/>
          <w:rtl/>
        </w:rPr>
        <w:t xml:space="preserve"> מיעוט</w:t>
      </w:r>
    </w:p>
    <w:p w14:paraId="49536291" w14:textId="77777777" w:rsidR="008E1A49" w:rsidRPr="008E1A49" w:rsidRDefault="008E1A49" w:rsidP="008E1A49">
      <w:pPr>
        <w:bidi/>
        <w:jc w:val="both"/>
        <w:rPr>
          <w:rFonts w:cs="David" w:hint="cs"/>
          <w:rtl/>
        </w:rPr>
      </w:pPr>
    </w:p>
    <w:p w14:paraId="1EF92AFF"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57F335B4" w14:textId="77777777" w:rsidR="008E1A49" w:rsidRPr="008E1A49" w:rsidRDefault="008E1A49" w:rsidP="008E1A49">
      <w:pPr>
        <w:bidi/>
        <w:jc w:val="both"/>
        <w:rPr>
          <w:rFonts w:cs="David" w:hint="cs"/>
          <w:rtl/>
        </w:rPr>
      </w:pPr>
    </w:p>
    <w:p w14:paraId="286015A8" w14:textId="77777777" w:rsidR="008E1A49" w:rsidRPr="008E1A49" w:rsidRDefault="008E1A49" w:rsidP="008E1A49">
      <w:pPr>
        <w:bidi/>
        <w:jc w:val="both"/>
        <w:rPr>
          <w:rFonts w:cs="David" w:hint="cs"/>
          <w:rtl/>
        </w:rPr>
      </w:pPr>
      <w:r w:rsidRPr="008E1A49">
        <w:rPr>
          <w:rFonts w:cs="David" w:hint="cs"/>
          <w:rtl/>
        </w:rPr>
        <w:tab/>
        <w:t>מי בעד ועדת העבודה?</w:t>
      </w:r>
    </w:p>
    <w:p w14:paraId="092B8AA7" w14:textId="77777777" w:rsidR="008E1A49" w:rsidRPr="008E1A49" w:rsidRDefault="008E1A49" w:rsidP="008E1A49">
      <w:pPr>
        <w:bidi/>
        <w:jc w:val="both"/>
        <w:rPr>
          <w:rFonts w:cs="David" w:hint="cs"/>
          <w:rtl/>
        </w:rPr>
      </w:pPr>
    </w:p>
    <w:p w14:paraId="6672DA1E" w14:textId="77777777" w:rsidR="008E1A49" w:rsidRPr="008E1A49" w:rsidRDefault="008E1A49" w:rsidP="008E1A49">
      <w:pPr>
        <w:bidi/>
        <w:jc w:val="center"/>
        <w:rPr>
          <w:rFonts w:cs="David" w:hint="cs"/>
          <w:b/>
          <w:bCs/>
          <w:rtl/>
        </w:rPr>
      </w:pPr>
      <w:r w:rsidRPr="008E1A49">
        <w:rPr>
          <w:rFonts w:cs="David" w:hint="cs"/>
          <w:b/>
          <w:bCs/>
          <w:rtl/>
        </w:rPr>
        <w:t>הצבעה</w:t>
      </w:r>
    </w:p>
    <w:p w14:paraId="5F26AC9A" w14:textId="77777777" w:rsidR="008E1A49" w:rsidRPr="008E1A49" w:rsidRDefault="008E1A49" w:rsidP="008E1A49">
      <w:pPr>
        <w:bidi/>
        <w:jc w:val="center"/>
        <w:rPr>
          <w:rFonts w:cs="David" w:hint="cs"/>
          <w:rtl/>
        </w:rPr>
      </w:pPr>
    </w:p>
    <w:p w14:paraId="69B88BE0" w14:textId="77777777" w:rsidR="008E1A49" w:rsidRPr="008E1A49" w:rsidRDefault="008E1A49" w:rsidP="008E1A49">
      <w:pPr>
        <w:bidi/>
        <w:jc w:val="center"/>
        <w:rPr>
          <w:rFonts w:cs="David" w:hint="cs"/>
          <w:rtl/>
        </w:rPr>
      </w:pPr>
      <w:r w:rsidRPr="008E1A49">
        <w:rPr>
          <w:rFonts w:cs="David" w:hint="cs"/>
          <w:rtl/>
        </w:rPr>
        <w:t xml:space="preserve">בעד ועדת העבודה הרווחה והבריאות </w:t>
      </w:r>
      <w:r w:rsidRPr="008E1A49">
        <w:rPr>
          <w:rFonts w:cs="David"/>
          <w:rtl/>
        </w:rPr>
        <w:t>–</w:t>
      </w:r>
      <w:r w:rsidRPr="008E1A49">
        <w:rPr>
          <w:rFonts w:cs="David" w:hint="cs"/>
          <w:rtl/>
        </w:rPr>
        <w:t xml:space="preserve"> מיעוט</w:t>
      </w:r>
    </w:p>
    <w:p w14:paraId="67DAFAD9" w14:textId="77777777" w:rsidR="008E1A49" w:rsidRPr="008E1A49" w:rsidRDefault="008E1A49" w:rsidP="008E1A49">
      <w:pPr>
        <w:bidi/>
        <w:jc w:val="center"/>
        <w:rPr>
          <w:rFonts w:cs="David" w:hint="cs"/>
          <w:rtl/>
        </w:rPr>
      </w:pPr>
      <w:r w:rsidRPr="008E1A49">
        <w:rPr>
          <w:rFonts w:cs="David" w:hint="cs"/>
          <w:rtl/>
        </w:rPr>
        <w:t xml:space="preserve">נגד </w:t>
      </w:r>
      <w:r w:rsidRPr="008E1A49">
        <w:rPr>
          <w:rFonts w:cs="David"/>
          <w:rtl/>
        </w:rPr>
        <w:t>–</w:t>
      </w:r>
      <w:r w:rsidRPr="008E1A49">
        <w:rPr>
          <w:rFonts w:cs="David" w:hint="cs"/>
          <w:rtl/>
        </w:rPr>
        <w:t xml:space="preserve"> רוב</w:t>
      </w:r>
    </w:p>
    <w:p w14:paraId="56D634F1" w14:textId="77777777" w:rsidR="008E1A49" w:rsidRPr="008E1A49" w:rsidRDefault="008E1A49" w:rsidP="008E1A49">
      <w:pPr>
        <w:bidi/>
        <w:jc w:val="both"/>
        <w:rPr>
          <w:rFonts w:cs="David" w:hint="cs"/>
          <w:rtl/>
        </w:rPr>
      </w:pPr>
    </w:p>
    <w:p w14:paraId="72B9E0C8"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5FF153B0" w14:textId="77777777" w:rsidR="008E1A49" w:rsidRPr="008E1A49" w:rsidRDefault="008E1A49" w:rsidP="008E1A49">
      <w:pPr>
        <w:bidi/>
        <w:jc w:val="both"/>
        <w:rPr>
          <w:rFonts w:cs="David" w:hint="cs"/>
          <w:rtl/>
        </w:rPr>
      </w:pPr>
    </w:p>
    <w:p w14:paraId="48246AAB" w14:textId="77777777" w:rsidR="008E1A49" w:rsidRPr="008E1A49" w:rsidRDefault="008E1A49" w:rsidP="008E1A49">
      <w:pPr>
        <w:bidi/>
        <w:ind w:firstLine="720"/>
        <w:jc w:val="both"/>
        <w:rPr>
          <w:rFonts w:cs="David" w:hint="cs"/>
          <w:rtl/>
        </w:rPr>
      </w:pPr>
      <w:r w:rsidRPr="008E1A49">
        <w:rPr>
          <w:rFonts w:cs="David" w:hint="cs"/>
          <w:rtl/>
        </w:rPr>
        <w:t>הנושא יועבר לוועדת כלכלה.</w:t>
      </w:r>
    </w:p>
    <w:p w14:paraId="381CF2E5" w14:textId="77777777" w:rsidR="008E1A49" w:rsidRPr="008E1A49" w:rsidRDefault="008E1A49" w:rsidP="008E1A49">
      <w:pPr>
        <w:bidi/>
        <w:jc w:val="center"/>
        <w:rPr>
          <w:rFonts w:cs="David" w:hint="cs"/>
          <w:u w:val="single"/>
          <w:rtl/>
        </w:rPr>
      </w:pPr>
      <w:r w:rsidRPr="008E1A49">
        <w:rPr>
          <w:rFonts w:cs="David"/>
          <w:rtl/>
        </w:rPr>
        <w:br w:type="page"/>
      </w:r>
      <w:r w:rsidRPr="008E1A49">
        <w:rPr>
          <w:rFonts w:cs="David" w:hint="cs"/>
          <w:b/>
          <w:bCs/>
          <w:u w:val="single"/>
          <w:rtl/>
        </w:rPr>
        <w:t xml:space="preserve">הצעת חוק-יסוד: הממשלה (תיקון </w:t>
      </w:r>
      <w:r w:rsidRPr="008E1A49">
        <w:rPr>
          <w:rFonts w:cs="David"/>
          <w:b/>
          <w:bCs/>
          <w:u w:val="single"/>
          <w:rtl/>
        </w:rPr>
        <w:t>–</w:t>
      </w:r>
      <w:r w:rsidRPr="008E1A49">
        <w:rPr>
          <w:rFonts w:cs="David" w:hint="cs"/>
          <w:b/>
          <w:bCs/>
          <w:u w:val="single"/>
          <w:rtl/>
        </w:rPr>
        <w:t xml:space="preserve"> הכרזת נבצרות ראש הממשלה), של חברי הכנסת זבולון אורלב ויוסי ביילין (פ/3837/17)</w:t>
      </w:r>
    </w:p>
    <w:p w14:paraId="499F0DB0" w14:textId="77777777" w:rsidR="008E1A49" w:rsidRPr="008E1A49" w:rsidRDefault="008E1A49" w:rsidP="008E1A49">
      <w:pPr>
        <w:bidi/>
        <w:jc w:val="both"/>
        <w:rPr>
          <w:rFonts w:cs="David" w:hint="cs"/>
          <w:rtl/>
        </w:rPr>
      </w:pPr>
    </w:p>
    <w:p w14:paraId="75DCF240" w14:textId="77777777" w:rsidR="008E1A49" w:rsidRPr="008E1A49" w:rsidRDefault="008E1A49" w:rsidP="008E1A49">
      <w:pPr>
        <w:bidi/>
        <w:jc w:val="both"/>
        <w:rPr>
          <w:rFonts w:cs="David" w:hint="cs"/>
          <w:rtl/>
        </w:rPr>
      </w:pPr>
    </w:p>
    <w:p w14:paraId="38466EDF"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11830F7" w14:textId="77777777" w:rsidR="008E1A49" w:rsidRPr="008E1A49" w:rsidRDefault="008E1A49" w:rsidP="008E1A49">
      <w:pPr>
        <w:bidi/>
        <w:jc w:val="both"/>
        <w:rPr>
          <w:rFonts w:cs="David" w:hint="cs"/>
          <w:rtl/>
        </w:rPr>
      </w:pPr>
    </w:p>
    <w:p w14:paraId="181B1FF1" w14:textId="77777777" w:rsidR="008E1A49" w:rsidRPr="008E1A49" w:rsidRDefault="008E1A49" w:rsidP="008E1A49">
      <w:pPr>
        <w:bidi/>
        <w:ind w:firstLine="720"/>
        <w:jc w:val="both"/>
        <w:rPr>
          <w:rFonts w:cs="David" w:hint="cs"/>
          <w:rtl/>
        </w:rPr>
      </w:pPr>
      <w:r w:rsidRPr="008E1A49">
        <w:rPr>
          <w:rFonts w:cs="David" w:hint="cs"/>
          <w:rtl/>
        </w:rPr>
        <w:t xml:space="preserve">הצעת חוק יסוד הממשלה (תיקון </w:t>
      </w:r>
      <w:r w:rsidRPr="008E1A49">
        <w:rPr>
          <w:rFonts w:cs="David"/>
          <w:rtl/>
        </w:rPr>
        <w:t>–</w:t>
      </w:r>
      <w:r w:rsidRPr="008E1A49">
        <w:rPr>
          <w:rFonts w:cs="David" w:hint="cs"/>
          <w:rtl/>
        </w:rPr>
        <w:t xml:space="preserve"> הכרזת נבצרות ראש הממשלה), של חברי הכנסת זבולון אורלב ויוסי ביילין. המלצת הלשכה המשפטית שלנו, להעביר את הנושא הזה לוועדת החוקה. יושב ראש ועדת החוקה מבקש להעביר אליו את חוקי היסוד כי הם רק בוועדת החוקה. </w:t>
      </w:r>
    </w:p>
    <w:p w14:paraId="63A51A78" w14:textId="77777777" w:rsidR="008E1A49" w:rsidRPr="008E1A49" w:rsidRDefault="008E1A49" w:rsidP="008E1A49">
      <w:pPr>
        <w:bidi/>
        <w:jc w:val="both"/>
        <w:rPr>
          <w:rFonts w:cs="David" w:hint="cs"/>
          <w:rtl/>
        </w:rPr>
      </w:pPr>
    </w:p>
    <w:p w14:paraId="4FF56298" w14:textId="77777777" w:rsidR="008E1A49" w:rsidRPr="008E1A49" w:rsidRDefault="008E1A49" w:rsidP="008E1A49">
      <w:pPr>
        <w:bidi/>
        <w:jc w:val="both"/>
        <w:rPr>
          <w:rFonts w:cs="David" w:hint="cs"/>
          <w:rtl/>
        </w:rPr>
      </w:pPr>
      <w:r w:rsidRPr="008E1A49">
        <w:rPr>
          <w:rFonts w:cs="David" w:hint="cs"/>
          <w:u w:val="single"/>
          <w:rtl/>
        </w:rPr>
        <w:t>זבולון אורלב:</w:t>
      </w:r>
    </w:p>
    <w:p w14:paraId="13D44015" w14:textId="77777777" w:rsidR="008E1A49" w:rsidRPr="008E1A49" w:rsidRDefault="008E1A49" w:rsidP="008E1A49">
      <w:pPr>
        <w:bidi/>
        <w:jc w:val="both"/>
        <w:rPr>
          <w:rFonts w:cs="David" w:hint="cs"/>
          <w:rtl/>
        </w:rPr>
      </w:pPr>
      <w:r w:rsidRPr="008E1A49">
        <w:rPr>
          <w:rFonts w:cs="David" w:hint="cs"/>
          <w:rtl/>
        </w:rPr>
        <w:tab/>
      </w:r>
    </w:p>
    <w:p w14:paraId="50AB1775" w14:textId="77777777" w:rsidR="008E1A49" w:rsidRPr="008E1A49" w:rsidRDefault="008E1A49" w:rsidP="008E1A49">
      <w:pPr>
        <w:bidi/>
        <w:ind w:firstLine="720"/>
        <w:jc w:val="both"/>
        <w:rPr>
          <w:rFonts w:cs="David" w:hint="cs"/>
          <w:rtl/>
        </w:rPr>
      </w:pPr>
      <w:r w:rsidRPr="008E1A49">
        <w:rPr>
          <w:rFonts w:cs="David" w:hint="cs"/>
          <w:rtl/>
        </w:rPr>
        <w:t xml:space="preserve">ההצעה שלנו היא להעביר את החוק לוועדת הכנסת הואיל ומהותה של ההצעה זה להוסיף לכנסת סמכות להוציא ראש ממשלה לנבצרות. זה עניינה של הכנסת, למרות שטכנית זה חוק יסוד ממשלה. מהותית, מדובר בסמכות נוספת של הכנסת. </w:t>
      </w:r>
    </w:p>
    <w:p w14:paraId="4EAFB553" w14:textId="77777777" w:rsidR="008E1A49" w:rsidRPr="008E1A49" w:rsidRDefault="008E1A49" w:rsidP="008E1A49">
      <w:pPr>
        <w:bidi/>
        <w:ind w:firstLine="720"/>
        <w:jc w:val="both"/>
        <w:rPr>
          <w:rFonts w:cs="David" w:hint="cs"/>
          <w:rtl/>
        </w:rPr>
      </w:pPr>
    </w:p>
    <w:p w14:paraId="45CC187A" w14:textId="77777777" w:rsidR="008E1A49" w:rsidRPr="008E1A49" w:rsidRDefault="008E1A49" w:rsidP="008E1A49">
      <w:pPr>
        <w:bidi/>
        <w:jc w:val="both"/>
        <w:rPr>
          <w:rFonts w:cs="David" w:hint="cs"/>
          <w:u w:val="single"/>
          <w:rtl/>
        </w:rPr>
      </w:pPr>
      <w:r w:rsidRPr="008E1A49">
        <w:rPr>
          <w:rFonts w:cs="David" w:hint="cs"/>
          <w:u w:val="single"/>
          <w:rtl/>
        </w:rPr>
        <w:t>מנחם בן-ששון:</w:t>
      </w:r>
    </w:p>
    <w:p w14:paraId="41D3ECAB" w14:textId="77777777" w:rsidR="008E1A49" w:rsidRPr="008E1A49" w:rsidRDefault="008E1A49" w:rsidP="008E1A49">
      <w:pPr>
        <w:bidi/>
        <w:ind w:firstLine="720"/>
        <w:jc w:val="both"/>
        <w:rPr>
          <w:rFonts w:cs="David" w:hint="cs"/>
          <w:rtl/>
        </w:rPr>
      </w:pPr>
    </w:p>
    <w:p w14:paraId="7A2B289F" w14:textId="77777777" w:rsidR="008E1A49" w:rsidRPr="008E1A49" w:rsidRDefault="008E1A49" w:rsidP="008E1A49">
      <w:pPr>
        <w:bidi/>
        <w:ind w:firstLine="720"/>
        <w:jc w:val="both"/>
        <w:rPr>
          <w:rFonts w:cs="David" w:hint="cs"/>
          <w:rtl/>
        </w:rPr>
      </w:pPr>
      <w:r w:rsidRPr="008E1A49">
        <w:rPr>
          <w:rFonts w:cs="David" w:hint="cs"/>
          <w:rtl/>
        </w:rPr>
        <w:t xml:space="preserve">אני לא אתנגד שזה יהיה בוועדת חוקה. </w:t>
      </w:r>
    </w:p>
    <w:p w14:paraId="64C2470F" w14:textId="77777777" w:rsidR="008E1A49" w:rsidRPr="008E1A49" w:rsidRDefault="008E1A49" w:rsidP="008E1A49">
      <w:pPr>
        <w:bidi/>
        <w:ind w:firstLine="720"/>
        <w:jc w:val="both"/>
        <w:rPr>
          <w:rFonts w:cs="David" w:hint="cs"/>
          <w:rtl/>
        </w:rPr>
      </w:pPr>
    </w:p>
    <w:p w14:paraId="0C2CE87D" w14:textId="77777777" w:rsidR="008E1A49" w:rsidRPr="008E1A49" w:rsidRDefault="008E1A49" w:rsidP="008E1A49">
      <w:pPr>
        <w:bidi/>
        <w:jc w:val="both"/>
        <w:rPr>
          <w:rFonts w:cs="David" w:hint="cs"/>
          <w:u w:val="single"/>
          <w:rtl/>
        </w:rPr>
      </w:pPr>
      <w:r w:rsidRPr="008E1A49">
        <w:rPr>
          <w:rFonts w:cs="David" w:hint="cs"/>
          <w:u w:val="single"/>
          <w:rtl/>
        </w:rPr>
        <w:t>זבולון אורלב:</w:t>
      </w:r>
    </w:p>
    <w:p w14:paraId="31DFB550" w14:textId="77777777" w:rsidR="008E1A49" w:rsidRPr="008E1A49" w:rsidRDefault="008E1A49" w:rsidP="008E1A49">
      <w:pPr>
        <w:bidi/>
        <w:jc w:val="both"/>
        <w:rPr>
          <w:rFonts w:cs="David" w:hint="cs"/>
          <w:rtl/>
        </w:rPr>
      </w:pPr>
    </w:p>
    <w:p w14:paraId="6E3B96DA" w14:textId="77777777" w:rsidR="008E1A49" w:rsidRPr="008E1A49" w:rsidRDefault="008E1A49" w:rsidP="008E1A49">
      <w:pPr>
        <w:bidi/>
        <w:ind w:firstLine="720"/>
        <w:jc w:val="both"/>
        <w:rPr>
          <w:rFonts w:cs="David" w:hint="cs"/>
          <w:rtl/>
        </w:rPr>
      </w:pPr>
      <w:r w:rsidRPr="008E1A49">
        <w:rPr>
          <w:rFonts w:cs="David" w:hint="cs"/>
          <w:rtl/>
        </w:rPr>
        <w:t xml:space="preserve">ברשותך, עוד נימוק אחד. ידוע גם שוועדת החוקה עמוסה. </w:t>
      </w:r>
    </w:p>
    <w:p w14:paraId="7F170C66" w14:textId="77777777" w:rsidR="008E1A49" w:rsidRPr="008E1A49" w:rsidRDefault="008E1A49" w:rsidP="008E1A49">
      <w:pPr>
        <w:bidi/>
        <w:jc w:val="both"/>
        <w:rPr>
          <w:rFonts w:cs="David" w:hint="cs"/>
          <w:rtl/>
        </w:rPr>
      </w:pPr>
    </w:p>
    <w:p w14:paraId="324391C7" w14:textId="77777777" w:rsidR="008E1A49" w:rsidRPr="008E1A49" w:rsidRDefault="008E1A49" w:rsidP="008E1A49">
      <w:pPr>
        <w:bidi/>
        <w:jc w:val="both"/>
        <w:rPr>
          <w:rFonts w:cs="David" w:hint="cs"/>
          <w:rtl/>
        </w:rPr>
      </w:pPr>
      <w:r w:rsidRPr="008E1A49">
        <w:rPr>
          <w:rFonts w:cs="David" w:hint="cs"/>
          <w:u w:val="single"/>
          <w:rtl/>
        </w:rPr>
        <w:t>יואל חסון</w:t>
      </w:r>
      <w:r w:rsidRPr="008E1A49">
        <w:rPr>
          <w:rFonts w:cs="David" w:hint="cs"/>
          <w:rtl/>
        </w:rPr>
        <w:t>:</w:t>
      </w:r>
    </w:p>
    <w:p w14:paraId="653C4859" w14:textId="77777777" w:rsidR="008E1A49" w:rsidRPr="008E1A49" w:rsidRDefault="008E1A49" w:rsidP="008E1A49">
      <w:pPr>
        <w:bidi/>
        <w:jc w:val="both"/>
        <w:rPr>
          <w:rFonts w:cs="David" w:hint="cs"/>
          <w:rtl/>
        </w:rPr>
      </w:pPr>
    </w:p>
    <w:p w14:paraId="54B05BFE" w14:textId="77777777" w:rsidR="008E1A49" w:rsidRPr="008E1A49" w:rsidRDefault="008E1A49" w:rsidP="008E1A49">
      <w:pPr>
        <w:bidi/>
        <w:ind w:firstLine="720"/>
        <w:jc w:val="both"/>
        <w:rPr>
          <w:rFonts w:cs="David" w:hint="cs"/>
          <w:rtl/>
        </w:rPr>
      </w:pPr>
      <w:r w:rsidRPr="008E1A49">
        <w:rPr>
          <w:rFonts w:cs="David" w:hint="cs"/>
          <w:rtl/>
        </w:rPr>
        <w:t xml:space="preserve">ממתי זה שיקול? </w:t>
      </w:r>
    </w:p>
    <w:p w14:paraId="0CC5FB10" w14:textId="77777777" w:rsidR="008E1A49" w:rsidRPr="008E1A49" w:rsidRDefault="008E1A49" w:rsidP="008E1A49">
      <w:pPr>
        <w:bidi/>
        <w:jc w:val="both"/>
        <w:rPr>
          <w:rFonts w:cs="David" w:hint="cs"/>
          <w:rtl/>
        </w:rPr>
      </w:pPr>
    </w:p>
    <w:p w14:paraId="223D5BD9" w14:textId="77777777" w:rsidR="008E1A49" w:rsidRPr="008E1A49" w:rsidRDefault="008E1A49" w:rsidP="008E1A49">
      <w:pPr>
        <w:bidi/>
        <w:jc w:val="both"/>
        <w:rPr>
          <w:rFonts w:cs="David" w:hint="cs"/>
          <w:u w:val="single"/>
          <w:rtl/>
        </w:rPr>
      </w:pPr>
      <w:r w:rsidRPr="008E1A49">
        <w:rPr>
          <w:rFonts w:cs="David" w:hint="cs"/>
          <w:u w:val="single"/>
          <w:rtl/>
        </w:rPr>
        <w:t>משה שרוני:</w:t>
      </w:r>
    </w:p>
    <w:p w14:paraId="26F94ECD" w14:textId="77777777" w:rsidR="008E1A49" w:rsidRPr="008E1A49" w:rsidRDefault="008E1A49" w:rsidP="008E1A49">
      <w:pPr>
        <w:bidi/>
        <w:jc w:val="both"/>
        <w:rPr>
          <w:rFonts w:cs="David" w:hint="cs"/>
          <w:u w:val="single"/>
          <w:rtl/>
        </w:rPr>
      </w:pPr>
    </w:p>
    <w:p w14:paraId="4550E670" w14:textId="77777777" w:rsidR="008E1A49" w:rsidRPr="008E1A49" w:rsidRDefault="008E1A49" w:rsidP="008E1A49">
      <w:pPr>
        <w:bidi/>
        <w:jc w:val="both"/>
        <w:rPr>
          <w:rFonts w:cs="David" w:hint="cs"/>
          <w:rtl/>
        </w:rPr>
      </w:pPr>
      <w:r w:rsidRPr="008E1A49">
        <w:rPr>
          <w:rFonts w:cs="David" w:hint="cs"/>
          <w:rtl/>
        </w:rPr>
        <w:tab/>
        <w:t xml:space="preserve">אני חושב שהצעתו של חבר הכנסת אורלב היא צודקת בהחלט. </w:t>
      </w:r>
    </w:p>
    <w:p w14:paraId="4BA539F8" w14:textId="77777777" w:rsidR="008E1A49" w:rsidRPr="008E1A49" w:rsidRDefault="008E1A49" w:rsidP="008E1A49">
      <w:pPr>
        <w:bidi/>
        <w:jc w:val="both"/>
        <w:rPr>
          <w:rFonts w:cs="David" w:hint="cs"/>
          <w:rtl/>
        </w:rPr>
      </w:pPr>
    </w:p>
    <w:p w14:paraId="1CADAC6C" w14:textId="77777777" w:rsidR="008E1A49" w:rsidRPr="008E1A49" w:rsidRDefault="008E1A49" w:rsidP="008E1A49">
      <w:pPr>
        <w:bidi/>
        <w:jc w:val="both"/>
        <w:rPr>
          <w:rFonts w:cs="David" w:hint="cs"/>
          <w:rtl/>
        </w:rPr>
      </w:pPr>
      <w:r w:rsidRPr="008E1A49">
        <w:rPr>
          <w:rFonts w:cs="David" w:hint="cs"/>
          <w:u w:val="single"/>
          <w:rtl/>
        </w:rPr>
        <w:t>גדעון סער:</w:t>
      </w:r>
    </w:p>
    <w:p w14:paraId="4DBC7018" w14:textId="77777777" w:rsidR="008E1A49" w:rsidRPr="008E1A49" w:rsidRDefault="008E1A49" w:rsidP="008E1A49">
      <w:pPr>
        <w:bidi/>
        <w:jc w:val="both"/>
        <w:rPr>
          <w:rFonts w:cs="David" w:hint="cs"/>
          <w:rtl/>
        </w:rPr>
      </w:pPr>
    </w:p>
    <w:p w14:paraId="51251FC9" w14:textId="77777777" w:rsidR="008E1A49" w:rsidRPr="008E1A49" w:rsidRDefault="008E1A49" w:rsidP="008E1A49">
      <w:pPr>
        <w:bidi/>
        <w:ind w:firstLine="720"/>
        <w:jc w:val="both"/>
        <w:rPr>
          <w:rFonts w:cs="David" w:hint="cs"/>
          <w:rtl/>
        </w:rPr>
      </w:pPr>
      <w:r w:rsidRPr="008E1A49">
        <w:rPr>
          <w:rFonts w:cs="David" w:hint="cs"/>
          <w:rtl/>
        </w:rPr>
        <w:t>אדוני היושב ראש, עם כל הכבוד, זה לא נושא שהוא נושא שולי. תיקון לחוק יסוד הממשלה, אני לא מאמין שהיה אי פעם בתולדות הכנסת שחוק יסוד הכנסת לדורותיו ולצורותיו השונות היה בוועדה אחרת זולת ועדת חוקה חוק ומשפט. עם כל הכבוד, החוק הזה קיבל בוועדה הזאת פטור מחובת הנחה ועל הדרך הוא עבר במליאה. הוא חוק מאוד בעייתי. להוסיף לו בעייתיות נוספת ולא להעביר אותו לוועדת החוקה, לפי דעתי זאת טעות חמורה. אני מציע למציע, שהתקדם כברת דרך, ללכת בדרך יותר מרוסנת.</w:t>
      </w:r>
    </w:p>
    <w:p w14:paraId="18413E69" w14:textId="77777777" w:rsidR="008E1A49" w:rsidRPr="008E1A49" w:rsidRDefault="008E1A49" w:rsidP="008E1A49">
      <w:pPr>
        <w:bidi/>
        <w:jc w:val="both"/>
        <w:rPr>
          <w:rFonts w:cs="David" w:hint="cs"/>
          <w:rtl/>
        </w:rPr>
      </w:pPr>
    </w:p>
    <w:p w14:paraId="1A03F433" w14:textId="77777777" w:rsidR="008E1A49" w:rsidRPr="008E1A49" w:rsidRDefault="008E1A49" w:rsidP="008E1A49">
      <w:pPr>
        <w:bidi/>
        <w:jc w:val="both"/>
        <w:rPr>
          <w:rFonts w:cs="David" w:hint="cs"/>
          <w:u w:val="single"/>
          <w:rtl/>
        </w:rPr>
      </w:pPr>
      <w:r w:rsidRPr="008E1A49">
        <w:rPr>
          <w:rFonts w:cs="David" w:hint="cs"/>
          <w:u w:val="single"/>
          <w:rtl/>
        </w:rPr>
        <w:t>נסים זאב:</w:t>
      </w:r>
    </w:p>
    <w:p w14:paraId="24BC08E5" w14:textId="77777777" w:rsidR="008E1A49" w:rsidRPr="008E1A49" w:rsidRDefault="008E1A49" w:rsidP="008E1A49">
      <w:pPr>
        <w:bidi/>
        <w:jc w:val="both"/>
        <w:rPr>
          <w:rFonts w:cs="David" w:hint="cs"/>
          <w:rtl/>
        </w:rPr>
      </w:pPr>
    </w:p>
    <w:p w14:paraId="5CADEDCA" w14:textId="77777777" w:rsidR="008E1A49" w:rsidRPr="008E1A49" w:rsidRDefault="008E1A49" w:rsidP="008E1A49">
      <w:pPr>
        <w:bidi/>
        <w:jc w:val="both"/>
        <w:rPr>
          <w:rFonts w:cs="David" w:hint="cs"/>
          <w:rtl/>
        </w:rPr>
      </w:pPr>
      <w:r w:rsidRPr="008E1A49">
        <w:rPr>
          <w:rFonts w:cs="David" w:hint="cs"/>
          <w:rtl/>
        </w:rPr>
        <w:tab/>
        <w:t xml:space="preserve">לפי ההנחה שזה שייך לחברי הכנסת ושהם רוצים לקבוע את גורל ראש הממשלה </w:t>
      </w:r>
      <w:r w:rsidRPr="008E1A49">
        <w:rPr>
          <w:rFonts w:cs="David"/>
          <w:rtl/>
        </w:rPr>
        <w:t>–</w:t>
      </w:r>
      <w:r w:rsidRPr="008E1A49">
        <w:rPr>
          <w:rFonts w:cs="David" w:hint="cs"/>
          <w:rtl/>
        </w:rPr>
        <w:t xml:space="preserve"> כמעט אין חוק שלא שייך לכנסת. כל חוק שייך לכנסת. </w:t>
      </w:r>
    </w:p>
    <w:p w14:paraId="17884BDB" w14:textId="77777777" w:rsidR="008E1A49" w:rsidRPr="008E1A49" w:rsidRDefault="008E1A49" w:rsidP="008E1A49">
      <w:pPr>
        <w:bidi/>
        <w:jc w:val="both"/>
        <w:rPr>
          <w:rFonts w:cs="David" w:hint="cs"/>
          <w:rtl/>
        </w:rPr>
      </w:pPr>
    </w:p>
    <w:p w14:paraId="62D2D27E" w14:textId="77777777" w:rsidR="008E1A49" w:rsidRPr="008E1A49" w:rsidRDefault="008E1A49" w:rsidP="008E1A49">
      <w:pPr>
        <w:bidi/>
        <w:jc w:val="both"/>
        <w:rPr>
          <w:rFonts w:cs="David" w:hint="cs"/>
          <w:u w:val="single"/>
          <w:rtl/>
        </w:rPr>
      </w:pPr>
      <w:r w:rsidRPr="008E1A49">
        <w:rPr>
          <w:rFonts w:cs="David" w:hint="cs"/>
          <w:u w:val="single"/>
          <w:rtl/>
        </w:rPr>
        <w:t>מנחם בן-ששון:</w:t>
      </w:r>
    </w:p>
    <w:p w14:paraId="4CE225FB" w14:textId="77777777" w:rsidR="008E1A49" w:rsidRPr="008E1A49" w:rsidRDefault="008E1A49" w:rsidP="008E1A49">
      <w:pPr>
        <w:bidi/>
        <w:jc w:val="both"/>
        <w:rPr>
          <w:rFonts w:cs="David" w:hint="cs"/>
          <w:rtl/>
        </w:rPr>
      </w:pPr>
    </w:p>
    <w:p w14:paraId="1AD7F1D7" w14:textId="77777777" w:rsidR="008E1A49" w:rsidRPr="008E1A49" w:rsidRDefault="008E1A49" w:rsidP="008E1A49">
      <w:pPr>
        <w:bidi/>
        <w:ind w:firstLine="720"/>
        <w:jc w:val="both"/>
        <w:rPr>
          <w:rFonts w:cs="David" w:hint="cs"/>
          <w:rtl/>
        </w:rPr>
      </w:pPr>
      <w:r w:rsidRPr="008E1A49">
        <w:rPr>
          <w:rFonts w:cs="David" w:hint="cs"/>
          <w:rtl/>
        </w:rPr>
        <w:t xml:space="preserve">אני רוצה למסור גילוי נאות. ועדת חוקה עסקה בראשית המושב הנוכחי בדיוק בפרקים האלה בחוק יסוד הממשלה. </w:t>
      </w:r>
      <w:proofErr w:type="spellStart"/>
      <w:r w:rsidRPr="008E1A49">
        <w:rPr>
          <w:rFonts w:cs="David" w:hint="cs"/>
          <w:rtl/>
        </w:rPr>
        <w:t>היתה</w:t>
      </w:r>
      <w:proofErr w:type="spellEnd"/>
      <w:r w:rsidRPr="008E1A49">
        <w:rPr>
          <w:rFonts w:cs="David" w:hint="cs"/>
          <w:rtl/>
        </w:rPr>
        <w:t xml:space="preserve"> לנו טיוטה שעסקה בנבצרות. הדברים מתחברים.</w:t>
      </w:r>
    </w:p>
    <w:p w14:paraId="69658EE8" w14:textId="77777777" w:rsidR="008E1A49" w:rsidRPr="008E1A49" w:rsidRDefault="008E1A49" w:rsidP="008E1A49">
      <w:pPr>
        <w:bidi/>
        <w:jc w:val="both"/>
        <w:rPr>
          <w:rFonts w:cs="David" w:hint="cs"/>
          <w:rtl/>
        </w:rPr>
      </w:pPr>
      <w:r w:rsidRPr="008E1A49">
        <w:rPr>
          <w:rFonts w:cs="David"/>
          <w:rtl/>
        </w:rPr>
        <w:br w:type="page"/>
      </w:r>
    </w:p>
    <w:p w14:paraId="78285742"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3EA87E48" w14:textId="77777777" w:rsidR="008E1A49" w:rsidRPr="008E1A49" w:rsidRDefault="008E1A49" w:rsidP="008E1A49">
      <w:pPr>
        <w:bidi/>
        <w:jc w:val="both"/>
        <w:rPr>
          <w:rFonts w:cs="David" w:hint="cs"/>
          <w:rtl/>
        </w:rPr>
      </w:pPr>
    </w:p>
    <w:p w14:paraId="61015B02" w14:textId="77777777" w:rsidR="008E1A49" w:rsidRPr="008E1A49" w:rsidRDefault="008E1A49" w:rsidP="008E1A49">
      <w:pPr>
        <w:bidi/>
        <w:ind w:firstLine="720"/>
        <w:jc w:val="both"/>
        <w:rPr>
          <w:rFonts w:cs="David" w:hint="cs"/>
          <w:rtl/>
        </w:rPr>
      </w:pPr>
      <w:r w:rsidRPr="008E1A49">
        <w:rPr>
          <w:rFonts w:cs="David" w:hint="cs"/>
          <w:rtl/>
        </w:rPr>
        <w:t>אנחנו נצביע בין ועדת חוקה לבין ועדת הכנסת. מי בעד ועדת חוקה?</w:t>
      </w:r>
    </w:p>
    <w:p w14:paraId="0C0D472D" w14:textId="77777777" w:rsidR="008E1A49" w:rsidRPr="008E1A49" w:rsidRDefault="008E1A49" w:rsidP="008E1A49">
      <w:pPr>
        <w:bidi/>
        <w:ind w:firstLine="720"/>
        <w:jc w:val="both"/>
        <w:rPr>
          <w:rFonts w:cs="David" w:hint="cs"/>
          <w:rtl/>
        </w:rPr>
      </w:pPr>
    </w:p>
    <w:p w14:paraId="74704EF4" w14:textId="77777777" w:rsidR="008E1A49" w:rsidRPr="008E1A49" w:rsidRDefault="008E1A49" w:rsidP="008E1A49">
      <w:pPr>
        <w:bidi/>
        <w:jc w:val="center"/>
        <w:rPr>
          <w:rFonts w:cs="David" w:hint="cs"/>
          <w:b/>
          <w:bCs/>
          <w:rtl/>
        </w:rPr>
      </w:pPr>
      <w:r w:rsidRPr="008E1A49">
        <w:rPr>
          <w:rFonts w:cs="David" w:hint="cs"/>
          <w:b/>
          <w:bCs/>
          <w:rtl/>
        </w:rPr>
        <w:t>הצבעה</w:t>
      </w:r>
    </w:p>
    <w:p w14:paraId="1391DD08" w14:textId="77777777" w:rsidR="008E1A49" w:rsidRPr="008E1A49" w:rsidRDefault="008E1A49" w:rsidP="008E1A49">
      <w:pPr>
        <w:bidi/>
        <w:jc w:val="both"/>
        <w:rPr>
          <w:rFonts w:cs="David" w:hint="cs"/>
          <w:rtl/>
        </w:rPr>
      </w:pPr>
      <w:r w:rsidRPr="008E1A49">
        <w:rPr>
          <w:rFonts w:cs="David" w:hint="cs"/>
          <w:rtl/>
        </w:rPr>
        <w:t xml:space="preserve"> </w:t>
      </w:r>
    </w:p>
    <w:p w14:paraId="5DD92F15" w14:textId="77777777" w:rsidR="008E1A49" w:rsidRPr="008E1A49" w:rsidRDefault="008E1A49" w:rsidP="008E1A49">
      <w:pPr>
        <w:bidi/>
        <w:jc w:val="center"/>
        <w:rPr>
          <w:rFonts w:cs="David" w:hint="cs"/>
          <w:rtl/>
        </w:rPr>
      </w:pPr>
      <w:r w:rsidRPr="008E1A49">
        <w:rPr>
          <w:rFonts w:cs="David" w:hint="cs"/>
          <w:rtl/>
        </w:rPr>
        <w:t xml:space="preserve">בעד העברת הנושא לוועדת חוקה חוק ומשפט </w:t>
      </w:r>
      <w:r w:rsidRPr="008E1A49">
        <w:rPr>
          <w:rFonts w:cs="David"/>
          <w:rtl/>
        </w:rPr>
        <w:t>–</w:t>
      </w:r>
      <w:r w:rsidRPr="008E1A49">
        <w:rPr>
          <w:rFonts w:cs="David" w:hint="cs"/>
          <w:rtl/>
        </w:rPr>
        <w:t xml:space="preserve"> 7</w:t>
      </w:r>
    </w:p>
    <w:p w14:paraId="6FF014CA" w14:textId="77777777" w:rsidR="008E1A49" w:rsidRPr="008E1A49" w:rsidRDefault="008E1A49" w:rsidP="008E1A49">
      <w:pPr>
        <w:bidi/>
        <w:ind w:firstLine="720"/>
        <w:jc w:val="both"/>
        <w:rPr>
          <w:rFonts w:cs="David" w:hint="cs"/>
          <w:rtl/>
        </w:rPr>
      </w:pPr>
      <w:r w:rsidRPr="008E1A49">
        <w:rPr>
          <w:rFonts w:cs="David" w:hint="cs"/>
          <w:rtl/>
        </w:rPr>
        <w:t>מי בעד העברת הנושא לוועדת הכנסת?</w:t>
      </w:r>
    </w:p>
    <w:p w14:paraId="685A7341" w14:textId="77777777" w:rsidR="008E1A49" w:rsidRPr="008E1A49" w:rsidRDefault="008E1A49" w:rsidP="008E1A49">
      <w:pPr>
        <w:bidi/>
        <w:jc w:val="both"/>
        <w:rPr>
          <w:rFonts w:cs="David" w:hint="cs"/>
          <w:rtl/>
        </w:rPr>
      </w:pPr>
    </w:p>
    <w:p w14:paraId="710477C7" w14:textId="77777777" w:rsidR="008E1A49" w:rsidRPr="008E1A49" w:rsidRDefault="008E1A49" w:rsidP="008E1A49">
      <w:pPr>
        <w:bidi/>
        <w:jc w:val="both"/>
        <w:rPr>
          <w:rFonts w:cs="David" w:hint="cs"/>
          <w:rtl/>
        </w:rPr>
      </w:pPr>
    </w:p>
    <w:p w14:paraId="5373EE19" w14:textId="77777777" w:rsidR="008E1A49" w:rsidRPr="008E1A49" w:rsidRDefault="008E1A49" w:rsidP="008E1A49">
      <w:pPr>
        <w:bidi/>
        <w:jc w:val="center"/>
        <w:rPr>
          <w:rFonts w:cs="David" w:hint="cs"/>
          <w:b/>
          <w:bCs/>
          <w:rtl/>
        </w:rPr>
      </w:pPr>
      <w:r w:rsidRPr="008E1A49">
        <w:rPr>
          <w:rFonts w:cs="David" w:hint="cs"/>
          <w:b/>
          <w:bCs/>
          <w:rtl/>
        </w:rPr>
        <w:t>הצבעה</w:t>
      </w:r>
    </w:p>
    <w:p w14:paraId="21822900" w14:textId="77777777" w:rsidR="008E1A49" w:rsidRPr="008E1A49" w:rsidRDefault="008E1A49" w:rsidP="008E1A49">
      <w:pPr>
        <w:bidi/>
        <w:ind w:firstLine="720"/>
        <w:jc w:val="center"/>
        <w:rPr>
          <w:rFonts w:cs="David" w:hint="cs"/>
          <w:rtl/>
        </w:rPr>
      </w:pPr>
    </w:p>
    <w:p w14:paraId="196B9867" w14:textId="77777777" w:rsidR="008E1A49" w:rsidRPr="008E1A49" w:rsidRDefault="008E1A49" w:rsidP="008E1A49">
      <w:pPr>
        <w:bidi/>
        <w:ind w:firstLine="720"/>
        <w:jc w:val="center"/>
        <w:rPr>
          <w:rFonts w:cs="David" w:hint="cs"/>
          <w:rtl/>
        </w:rPr>
      </w:pPr>
      <w:r w:rsidRPr="008E1A49">
        <w:rPr>
          <w:rFonts w:cs="David" w:hint="cs"/>
          <w:rtl/>
        </w:rPr>
        <w:t xml:space="preserve">בעד העברת הנושא לוועדת הכנסת </w:t>
      </w:r>
      <w:r w:rsidRPr="008E1A49">
        <w:rPr>
          <w:rFonts w:cs="David"/>
          <w:rtl/>
        </w:rPr>
        <w:t>–</w:t>
      </w:r>
      <w:r w:rsidRPr="008E1A49">
        <w:rPr>
          <w:rFonts w:cs="David" w:hint="cs"/>
          <w:rtl/>
        </w:rPr>
        <w:t xml:space="preserve"> 3.</w:t>
      </w:r>
    </w:p>
    <w:p w14:paraId="4FC2721F" w14:textId="77777777" w:rsidR="008E1A49" w:rsidRPr="008E1A49" w:rsidRDefault="008E1A49" w:rsidP="008E1A49">
      <w:pPr>
        <w:bidi/>
        <w:jc w:val="center"/>
        <w:rPr>
          <w:rFonts w:cs="David" w:hint="cs"/>
          <w:rtl/>
        </w:rPr>
      </w:pPr>
    </w:p>
    <w:p w14:paraId="71A0ECC5"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45A835C8" w14:textId="77777777" w:rsidR="008E1A49" w:rsidRPr="008E1A49" w:rsidRDefault="008E1A49" w:rsidP="008E1A49">
      <w:pPr>
        <w:bidi/>
        <w:jc w:val="both"/>
        <w:rPr>
          <w:rFonts w:cs="David" w:hint="cs"/>
          <w:rtl/>
        </w:rPr>
      </w:pPr>
    </w:p>
    <w:p w14:paraId="61240901" w14:textId="77777777" w:rsidR="008E1A49" w:rsidRPr="008E1A49" w:rsidRDefault="008E1A49" w:rsidP="008E1A49">
      <w:pPr>
        <w:bidi/>
        <w:ind w:firstLine="720"/>
        <w:jc w:val="both"/>
        <w:rPr>
          <w:rFonts w:cs="David" w:hint="cs"/>
          <w:rtl/>
        </w:rPr>
      </w:pPr>
      <w:r w:rsidRPr="008E1A49">
        <w:rPr>
          <w:rFonts w:cs="David" w:hint="cs"/>
          <w:rtl/>
        </w:rPr>
        <w:t xml:space="preserve">זה יעבור לוועדת חוקה. </w:t>
      </w:r>
    </w:p>
    <w:p w14:paraId="3E7A52EA" w14:textId="77777777" w:rsidR="008E1A49" w:rsidRPr="008E1A49" w:rsidRDefault="008E1A49" w:rsidP="008E1A49">
      <w:pPr>
        <w:bidi/>
        <w:jc w:val="both"/>
        <w:rPr>
          <w:rFonts w:cs="David" w:hint="cs"/>
          <w:rtl/>
        </w:rPr>
      </w:pPr>
    </w:p>
    <w:p w14:paraId="75CBB5E5" w14:textId="77777777" w:rsidR="008E1A49" w:rsidRPr="008E1A49" w:rsidRDefault="008E1A49" w:rsidP="008E1A49">
      <w:pPr>
        <w:bidi/>
        <w:ind w:firstLine="720"/>
        <w:jc w:val="both"/>
        <w:rPr>
          <w:rFonts w:cs="David" w:hint="cs"/>
          <w:rtl/>
        </w:rPr>
      </w:pPr>
      <w:r w:rsidRPr="008E1A49">
        <w:rPr>
          <w:rFonts w:cs="David" w:hint="cs"/>
          <w:rtl/>
        </w:rPr>
        <w:t xml:space="preserve">אני לא יודעת אם שמו לב, היועצת המשפטית מעירה לי שהעברנו לוועדת הכלכלה את הצעת חוק מתן הטבות והנחות למקבלי פנסיה. </w:t>
      </w:r>
    </w:p>
    <w:p w14:paraId="230DF8B2" w14:textId="77777777" w:rsidR="008E1A49" w:rsidRPr="008E1A49" w:rsidRDefault="008E1A49" w:rsidP="008E1A49">
      <w:pPr>
        <w:bidi/>
        <w:ind w:firstLine="720"/>
        <w:jc w:val="both"/>
        <w:rPr>
          <w:rFonts w:cs="David" w:hint="cs"/>
          <w:rtl/>
        </w:rPr>
      </w:pPr>
    </w:p>
    <w:p w14:paraId="6A0A8AB8" w14:textId="77777777" w:rsidR="008E1A49" w:rsidRPr="008E1A49" w:rsidRDefault="008E1A49" w:rsidP="008E1A49">
      <w:pPr>
        <w:bidi/>
        <w:jc w:val="both"/>
        <w:rPr>
          <w:rFonts w:cs="David" w:hint="cs"/>
          <w:u w:val="single"/>
          <w:rtl/>
        </w:rPr>
      </w:pPr>
      <w:r w:rsidRPr="008E1A49">
        <w:rPr>
          <w:rFonts w:cs="David" w:hint="cs"/>
          <w:u w:val="single"/>
          <w:rtl/>
        </w:rPr>
        <w:t>ארבל אסטרחן:</w:t>
      </w:r>
    </w:p>
    <w:p w14:paraId="3178AEAE" w14:textId="77777777" w:rsidR="008E1A49" w:rsidRPr="008E1A49" w:rsidRDefault="008E1A49" w:rsidP="008E1A49">
      <w:pPr>
        <w:bidi/>
        <w:jc w:val="both"/>
        <w:rPr>
          <w:rFonts w:cs="David" w:hint="cs"/>
          <w:u w:val="single"/>
          <w:rtl/>
        </w:rPr>
      </w:pPr>
    </w:p>
    <w:p w14:paraId="7DD20A05" w14:textId="77777777" w:rsidR="008E1A49" w:rsidRPr="008E1A49" w:rsidRDefault="008E1A49" w:rsidP="008E1A49">
      <w:pPr>
        <w:bidi/>
        <w:jc w:val="both"/>
        <w:rPr>
          <w:rFonts w:cs="David" w:hint="cs"/>
          <w:rtl/>
        </w:rPr>
      </w:pPr>
      <w:r w:rsidRPr="008E1A49">
        <w:rPr>
          <w:rFonts w:cs="David" w:hint="cs"/>
          <w:rtl/>
        </w:rPr>
        <w:tab/>
        <w:t xml:space="preserve">זה שייך לחוק ביטוח בריאות ממלכתי וחוק האזרחים הוותיקים. </w:t>
      </w:r>
    </w:p>
    <w:p w14:paraId="7DD76696" w14:textId="77777777" w:rsidR="008E1A49" w:rsidRPr="008E1A49" w:rsidRDefault="008E1A49" w:rsidP="008E1A49">
      <w:pPr>
        <w:bidi/>
        <w:jc w:val="both"/>
        <w:rPr>
          <w:rFonts w:cs="David" w:hint="cs"/>
          <w:rtl/>
        </w:rPr>
      </w:pPr>
    </w:p>
    <w:p w14:paraId="4B878399" w14:textId="77777777" w:rsidR="008E1A49" w:rsidRPr="008E1A49" w:rsidRDefault="008E1A49" w:rsidP="008E1A49">
      <w:pPr>
        <w:bidi/>
        <w:jc w:val="both"/>
        <w:rPr>
          <w:rFonts w:cs="David" w:hint="cs"/>
          <w:u w:val="single"/>
          <w:rtl/>
        </w:rPr>
      </w:pPr>
      <w:r w:rsidRPr="008E1A49">
        <w:rPr>
          <w:rFonts w:cs="David" w:hint="cs"/>
          <w:u w:val="single"/>
          <w:rtl/>
        </w:rPr>
        <w:t>קריאה:</w:t>
      </w:r>
    </w:p>
    <w:p w14:paraId="28D06F35" w14:textId="77777777" w:rsidR="008E1A49" w:rsidRPr="008E1A49" w:rsidRDefault="008E1A49" w:rsidP="008E1A49">
      <w:pPr>
        <w:bidi/>
        <w:jc w:val="both"/>
        <w:rPr>
          <w:rFonts w:cs="David" w:hint="cs"/>
          <w:u w:val="single"/>
          <w:rtl/>
        </w:rPr>
      </w:pPr>
    </w:p>
    <w:p w14:paraId="5F4709F0" w14:textId="77777777" w:rsidR="008E1A49" w:rsidRPr="008E1A49" w:rsidRDefault="008E1A49" w:rsidP="008E1A49">
      <w:pPr>
        <w:bidi/>
        <w:jc w:val="both"/>
        <w:rPr>
          <w:rFonts w:cs="David" w:hint="cs"/>
          <w:rtl/>
        </w:rPr>
      </w:pPr>
      <w:r w:rsidRPr="008E1A49">
        <w:rPr>
          <w:rFonts w:cs="David" w:hint="cs"/>
          <w:rtl/>
        </w:rPr>
        <w:tab/>
        <w:t xml:space="preserve">אם מישהו רוצה שיבקש רביזיה. </w:t>
      </w:r>
    </w:p>
    <w:p w14:paraId="4355132E" w14:textId="77777777" w:rsidR="008E1A49" w:rsidRPr="008E1A49" w:rsidRDefault="008E1A49" w:rsidP="008E1A49">
      <w:pPr>
        <w:bidi/>
        <w:jc w:val="both"/>
        <w:rPr>
          <w:rFonts w:cs="David" w:hint="cs"/>
          <w:rtl/>
        </w:rPr>
      </w:pPr>
    </w:p>
    <w:p w14:paraId="31CDA121"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38AB4B87" w14:textId="77777777" w:rsidR="008E1A49" w:rsidRPr="008E1A49" w:rsidRDefault="008E1A49" w:rsidP="008E1A49">
      <w:pPr>
        <w:bidi/>
        <w:jc w:val="both"/>
        <w:rPr>
          <w:rFonts w:cs="David" w:hint="cs"/>
          <w:rtl/>
        </w:rPr>
      </w:pPr>
    </w:p>
    <w:p w14:paraId="1E7D3A09" w14:textId="77777777" w:rsidR="008E1A49" w:rsidRPr="008E1A49" w:rsidRDefault="008E1A49" w:rsidP="008E1A49">
      <w:pPr>
        <w:bidi/>
        <w:ind w:firstLine="720"/>
        <w:jc w:val="both"/>
        <w:rPr>
          <w:rFonts w:cs="David" w:hint="cs"/>
          <w:rtl/>
        </w:rPr>
      </w:pPr>
      <w:r w:rsidRPr="008E1A49">
        <w:rPr>
          <w:rFonts w:cs="David" w:hint="cs"/>
          <w:rtl/>
        </w:rPr>
        <w:t xml:space="preserve">השולחן הזה לא תמיד קובע את החוקים המתאימים לאכסניות המתאימות. השולחן הזה הוא שולחן פוליטי. אם מישהו ירצה רביזיה, יבקש רביזיה.  </w:t>
      </w:r>
    </w:p>
    <w:p w14:paraId="45282364" w14:textId="77777777" w:rsidR="008E1A49" w:rsidRPr="008E1A49" w:rsidRDefault="008E1A49" w:rsidP="008E1A49">
      <w:pPr>
        <w:bidi/>
        <w:jc w:val="both"/>
        <w:rPr>
          <w:rFonts w:cs="David" w:hint="cs"/>
          <w:rtl/>
        </w:rPr>
      </w:pPr>
    </w:p>
    <w:p w14:paraId="2FE28F0B" w14:textId="77777777" w:rsidR="008E1A49" w:rsidRPr="008E1A49" w:rsidRDefault="008E1A49" w:rsidP="008E1A49">
      <w:pPr>
        <w:bidi/>
        <w:jc w:val="both"/>
        <w:rPr>
          <w:rFonts w:cs="David" w:hint="cs"/>
          <w:u w:val="single"/>
          <w:rtl/>
        </w:rPr>
      </w:pPr>
      <w:r w:rsidRPr="008E1A49">
        <w:rPr>
          <w:rFonts w:cs="David" w:hint="cs"/>
          <w:u w:val="single"/>
          <w:rtl/>
        </w:rPr>
        <w:t>משה שרוני:</w:t>
      </w:r>
    </w:p>
    <w:p w14:paraId="21965910" w14:textId="77777777" w:rsidR="008E1A49" w:rsidRPr="008E1A49" w:rsidRDefault="008E1A49" w:rsidP="008E1A49">
      <w:pPr>
        <w:bidi/>
        <w:jc w:val="both"/>
        <w:rPr>
          <w:rFonts w:cs="David" w:hint="cs"/>
          <w:rtl/>
        </w:rPr>
      </w:pPr>
    </w:p>
    <w:p w14:paraId="1FE379E8" w14:textId="77777777" w:rsidR="008E1A49" w:rsidRPr="008E1A49" w:rsidRDefault="008E1A49" w:rsidP="008E1A49">
      <w:pPr>
        <w:bidi/>
        <w:ind w:firstLine="720"/>
        <w:jc w:val="both"/>
        <w:rPr>
          <w:rFonts w:cs="David" w:hint="cs"/>
          <w:rtl/>
        </w:rPr>
      </w:pPr>
      <w:r w:rsidRPr="008E1A49">
        <w:rPr>
          <w:rFonts w:cs="David" w:hint="cs"/>
          <w:rtl/>
        </w:rPr>
        <w:t xml:space="preserve">אני מבקש רביזיה. </w:t>
      </w:r>
    </w:p>
    <w:p w14:paraId="74C86A82" w14:textId="77777777" w:rsidR="008E1A49" w:rsidRPr="008E1A49" w:rsidRDefault="008E1A49" w:rsidP="008E1A49">
      <w:pPr>
        <w:bidi/>
        <w:jc w:val="center"/>
        <w:rPr>
          <w:rFonts w:cs="David" w:hint="cs"/>
          <w:b/>
          <w:bCs/>
          <w:u w:val="single"/>
        </w:rPr>
      </w:pPr>
      <w:r w:rsidRPr="008E1A49">
        <w:rPr>
          <w:rFonts w:cs="David"/>
          <w:rtl/>
        </w:rPr>
        <w:br w:type="page"/>
      </w:r>
      <w:r w:rsidRPr="008E1A49">
        <w:rPr>
          <w:rFonts w:cs="David" w:hint="cs"/>
          <w:b/>
          <w:bCs/>
          <w:u w:val="single"/>
          <w:rtl/>
        </w:rPr>
        <w:t xml:space="preserve">הצעת חוק העונשין (תיקון </w:t>
      </w:r>
      <w:r w:rsidRPr="008E1A49">
        <w:rPr>
          <w:rFonts w:cs="David"/>
          <w:b/>
          <w:bCs/>
          <w:u w:val="single"/>
          <w:rtl/>
        </w:rPr>
        <w:t>–</w:t>
      </w:r>
      <w:r w:rsidRPr="008E1A49">
        <w:rPr>
          <w:rFonts w:cs="David" w:hint="cs"/>
          <w:b/>
          <w:bCs/>
          <w:u w:val="single"/>
          <w:rtl/>
        </w:rPr>
        <w:t xml:space="preserve"> תקיפת מאבטח), </w:t>
      </w:r>
      <w:proofErr w:type="spellStart"/>
      <w:r w:rsidRPr="008E1A49">
        <w:rPr>
          <w:rFonts w:cs="David" w:hint="cs"/>
          <w:b/>
          <w:bCs/>
          <w:u w:val="single"/>
          <w:rtl/>
        </w:rPr>
        <w:t>התשס"ח</w:t>
      </w:r>
      <w:proofErr w:type="spellEnd"/>
      <w:r w:rsidRPr="008E1A49">
        <w:rPr>
          <w:rFonts w:cs="David" w:hint="cs"/>
          <w:b/>
          <w:bCs/>
          <w:u w:val="single"/>
          <w:rtl/>
        </w:rPr>
        <w:t>-2008, של חבר הכנסת ניסן סלומינסקי (פ/3286/17)</w:t>
      </w:r>
    </w:p>
    <w:p w14:paraId="47AAE407" w14:textId="77777777" w:rsidR="008E1A49" w:rsidRPr="008E1A49" w:rsidRDefault="008E1A49" w:rsidP="008E1A49">
      <w:pPr>
        <w:bidi/>
        <w:jc w:val="both"/>
        <w:rPr>
          <w:rFonts w:cs="David" w:hint="cs"/>
          <w:rtl/>
        </w:rPr>
      </w:pPr>
    </w:p>
    <w:p w14:paraId="01FAC27A"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C03854F" w14:textId="77777777" w:rsidR="008E1A49" w:rsidRPr="008E1A49" w:rsidRDefault="008E1A49" w:rsidP="008E1A49">
      <w:pPr>
        <w:bidi/>
        <w:jc w:val="both"/>
        <w:rPr>
          <w:rFonts w:cs="David" w:hint="cs"/>
          <w:rtl/>
        </w:rPr>
      </w:pPr>
    </w:p>
    <w:p w14:paraId="7E1DEA02" w14:textId="77777777" w:rsidR="008E1A49" w:rsidRPr="008E1A49" w:rsidRDefault="008E1A49" w:rsidP="008E1A49">
      <w:pPr>
        <w:bidi/>
        <w:ind w:firstLine="720"/>
        <w:jc w:val="both"/>
        <w:rPr>
          <w:rFonts w:cs="David" w:hint="cs"/>
          <w:rtl/>
        </w:rPr>
      </w:pPr>
      <w:r w:rsidRPr="008E1A49">
        <w:rPr>
          <w:rFonts w:cs="David" w:hint="cs"/>
          <w:rtl/>
        </w:rPr>
        <w:t xml:space="preserve">הצעת חוק העונשין (תיקון </w:t>
      </w:r>
      <w:r w:rsidRPr="008E1A49">
        <w:rPr>
          <w:rFonts w:cs="David"/>
          <w:rtl/>
        </w:rPr>
        <w:t>–</w:t>
      </w:r>
      <w:r w:rsidRPr="008E1A49">
        <w:rPr>
          <w:rFonts w:cs="David" w:hint="cs"/>
          <w:rtl/>
        </w:rPr>
        <w:t xml:space="preserve"> תקיפת מאבטח) של חבר הכנסת ניסן סלומינסקי. המלצת הלשכה המשפטית להעביר את הצעת החוק לוועדת חוקה. נשמעה הצעה לוועדת הפנים. </w:t>
      </w:r>
    </w:p>
    <w:p w14:paraId="5CA75C68" w14:textId="77777777" w:rsidR="008E1A49" w:rsidRPr="008E1A49" w:rsidRDefault="008E1A49" w:rsidP="008E1A49">
      <w:pPr>
        <w:bidi/>
        <w:jc w:val="both"/>
        <w:rPr>
          <w:rFonts w:cs="David" w:hint="cs"/>
          <w:rtl/>
        </w:rPr>
      </w:pPr>
    </w:p>
    <w:p w14:paraId="1B90DEEB" w14:textId="77777777" w:rsidR="008E1A49" w:rsidRPr="008E1A49" w:rsidRDefault="008E1A49" w:rsidP="008E1A49">
      <w:pPr>
        <w:bidi/>
        <w:jc w:val="both"/>
        <w:rPr>
          <w:rFonts w:cs="David" w:hint="cs"/>
          <w:u w:val="single"/>
          <w:rtl/>
        </w:rPr>
      </w:pPr>
      <w:r w:rsidRPr="008E1A49">
        <w:rPr>
          <w:rFonts w:cs="David" w:hint="cs"/>
          <w:u w:val="single"/>
          <w:rtl/>
        </w:rPr>
        <w:t>היו"ר מנחם בן-ששון:</w:t>
      </w:r>
    </w:p>
    <w:p w14:paraId="1FC4AEBF" w14:textId="77777777" w:rsidR="008E1A49" w:rsidRPr="008E1A49" w:rsidRDefault="008E1A49" w:rsidP="008E1A49">
      <w:pPr>
        <w:bidi/>
        <w:jc w:val="both"/>
        <w:rPr>
          <w:rFonts w:cs="David" w:hint="cs"/>
          <w:rtl/>
        </w:rPr>
      </w:pPr>
    </w:p>
    <w:p w14:paraId="577092E7" w14:textId="77777777" w:rsidR="008E1A49" w:rsidRPr="008E1A49" w:rsidRDefault="008E1A49" w:rsidP="008E1A49">
      <w:pPr>
        <w:bidi/>
        <w:ind w:firstLine="720"/>
        <w:jc w:val="both"/>
        <w:rPr>
          <w:rFonts w:cs="David" w:hint="cs"/>
          <w:rtl/>
        </w:rPr>
      </w:pPr>
      <w:r w:rsidRPr="008E1A49">
        <w:rPr>
          <w:rFonts w:cs="David" w:hint="cs"/>
          <w:rtl/>
        </w:rPr>
        <w:t>אני חוזר על דבריו של חבר הכנסת סער מהפעם הקודמת. בעונשים צריך לקבל תמונת רוחב. עונשים צריך לעשות בזיקה לעונשים. לקחת חוק ולבודד אותו למקום אחר, במקרה הזה עלול לגרום לדיסהרמוניה, שאחרי זה יוצר עולמות מטורפים בענישה.</w:t>
      </w:r>
    </w:p>
    <w:p w14:paraId="14C086A1" w14:textId="77777777" w:rsidR="008E1A49" w:rsidRPr="008E1A49" w:rsidRDefault="008E1A49" w:rsidP="008E1A49">
      <w:pPr>
        <w:bidi/>
        <w:jc w:val="both"/>
        <w:rPr>
          <w:rFonts w:cs="David" w:hint="cs"/>
          <w:rtl/>
        </w:rPr>
      </w:pPr>
    </w:p>
    <w:p w14:paraId="38F998BE" w14:textId="77777777" w:rsidR="008E1A49" w:rsidRPr="008E1A49" w:rsidRDefault="008E1A49" w:rsidP="008E1A49">
      <w:pPr>
        <w:bidi/>
        <w:jc w:val="both"/>
        <w:rPr>
          <w:rFonts w:cs="David" w:hint="cs"/>
          <w:u w:val="single"/>
          <w:rtl/>
        </w:rPr>
      </w:pPr>
      <w:r w:rsidRPr="008E1A49">
        <w:rPr>
          <w:rFonts w:cs="David" w:hint="cs"/>
          <w:u w:val="single"/>
          <w:rtl/>
        </w:rPr>
        <w:t>ניסן סלומינסקי:</w:t>
      </w:r>
    </w:p>
    <w:p w14:paraId="5A658B16" w14:textId="77777777" w:rsidR="008E1A49" w:rsidRPr="008E1A49" w:rsidRDefault="008E1A49" w:rsidP="008E1A49">
      <w:pPr>
        <w:bidi/>
        <w:jc w:val="both"/>
        <w:rPr>
          <w:rFonts w:cs="David" w:hint="cs"/>
          <w:rtl/>
        </w:rPr>
      </w:pPr>
    </w:p>
    <w:p w14:paraId="0495B193" w14:textId="77777777" w:rsidR="008E1A49" w:rsidRPr="008E1A49" w:rsidRDefault="008E1A49" w:rsidP="008E1A49">
      <w:pPr>
        <w:bidi/>
        <w:jc w:val="both"/>
        <w:rPr>
          <w:rFonts w:cs="David" w:hint="cs"/>
          <w:rtl/>
        </w:rPr>
      </w:pPr>
      <w:r w:rsidRPr="008E1A49">
        <w:rPr>
          <w:rFonts w:cs="David" w:hint="cs"/>
          <w:rtl/>
        </w:rPr>
        <w:tab/>
        <w:t xml:space="preserve">אני מציע או לוועדת העבודה או לוועדת הלפנים כי בדרך כלל הם עוסקים בתחום של המאבטחים. נכון שזה חוק עונשין אבל החכמה היא להסתכל בצורך במבט של פנים ולא בצורך של ועדת חוקה. לכן אני מציע ועדת פנים. </w:t>
      </w:r>
    </w:p>
    <w:p w14:paraId="7DC9FB10" w14:textId="77777777" w:rsidR="008E1A49" w:rsidRPr="008E1A49" w:rsidRDefault="008E1A49" w:rsidP="008E1A49">
      <w:pPr>
        <w:bidi/>
        <w:jc w:val="both"/>
        <w:rPr>
          <w:rFonts w:cs="David" w:hint="cs"/>
          <w:rtl/>
        </w:rPr>
      </w:pPr>
    </w:p>
    <w:p w14:paraId="48B18A86"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5E1C1E4E" w14:textId="77777777" w:rsidR="008E1A49" w:rsidRPr="008E1A49" w:rsidRDefault="008E1A49" w:rsidP="008E1A49">
      <w:pPr>
        <w:bidi/>
        <w:jc w:val="both"/>
        <w:rPr>
          <w:rFonts w:cs="David" w:hint="cs"/>
          <w:rtl/>
        </w:rPr>
      </w:pPr>
    </w:p>
    <w:p w14:paraId="77C37830" w14:textId="77777777" w:rsidR="008E1A49" w:rsidRPr="008E1A49" w:rsidRDefault="008E1A49" w:rsidP="008E1A49">
      <w:pPr>
        <w:bidi/>
        <w:jc w:val="both"/>
        <w:rPr>
          <w:rFonts w:cs="David" w:hint="cs"/>
          <w:rtl/>
        </w:rPr>
      </w:pPr>
      <w:r w:rsidRPr="008E1A49">
        <w:rPr>
          <w:rFonts w:cs="David" w:hint="cs"/>
          <w:rtl/>
        </w:rPr>
        <w:tab/>
        <w:t xml:space="preserve">אנחנו נצביע חוקה מול ועדת הפנים. </w:t>
      </w:r>
    </w:p>
    <w:p w14:paraId="20E6D22F" w14:textId="77777777" w:rsidR="008E1A49" w:rsidRPr="008E1A49" w:rsidRDefault="008E1A49" w:rsidP="008E1A49">
      <w:pPr>
        <w:bidi/>
        <w:jc w:val="both"/>
        <w:rPr>
          <w:rFonts w:cs="David" w:hint="cs"/>
          <w:rtl/>
        </w:rPr>
      </w:pPr>
    </w:p>
    <w:p w14:paraId="521A1B95" w14:textId="77777777" w:rsidR="008E1A49" w:rsidRPr="008E1A49" w:rsidRDefault="008E1A49" w:rsidP="008E1A49">
      <w:pPr>
        <w:bidi/>
        <w:jc w:val="center"/>
        <w:rPr>
          <w:rFonts w:cs="David" w:hint="cs"/>
          <w:b/>
          <w:bCs/>
          <w:rtl/>
        </w:rPr>
      </w:pPr>
      <w:r w:rsidRPr="008E1A49">
        <w:rPr>
          <w:rFonts w:cs="David" w:hint="cs"/>
          <w:b/>
          <w:bCs/>
          <w:rtl/>
        </w:rPr>
        <w:t>הצבעה</w:t>
      </w:r>
    </w:p>
    <w:p w14:paraId="4EA0FA0C" w14:textId="77777777" w:rsidR="008E1A49" w:rsidRPr="008E1A49" w:rsidRDefault="008E1A49" w:rsidP="008E1A49">
      <w:pPr>
        <w:bidi/>
        <w:jc w:val="center"/>
        <w:rPr>
          <w:rFonts w:cs="David" w:hint="cs"/>
          <w:rtl/>
        </w:rPr>
      </w:pPr>
    </w:p>
    <w:p w14:paraId="10A56CD0" w14:textId="77777777" w:rsidR="008E1A49" w:rsidRPr="008E1A49" w:rsidRDefault="008E1A49" w:rsidP="008E1A49">
      <w:pPr>
        <w:bidi/>
        <w:jc w:val="center"/>
        <w:rPr>
          <w:rFonts w:cs="David" w:hint="cs"/>
          <w:rtl/>
        </w:rPr>
      </w:pPr>
      <w:r w:rsidRPr="008E1A49">
        <w:rPr>
          <w:rFonts w:cs="David" w:hint="cs"/>
          <w:rtl/>
        </w:rPr>
        <w:t>בעד ועדת חוקה - רוב</w:t>
      </w:r>
    </w:p>
    <w:p w14:paraId="354C21DC" w14:textId="77777777" w:rsidR="008E1A49" w:rsidRPr="008E1A49" w:rsidRDefault="008E1A49" w:rsidP="008E1A49">
      <w:pPr>
        <w:bidi/>
        <w:jc w:val="center"/>
        <w:rPr>
          <w:rFonts w:cs="David" w:hint="cs"/>
          <w:rtl/>
        </w:rPr>
      </w:pPr>
      <w:r w:rsidRPr="008E1A49">
        <w:rPr>
          <w:rFonts w:cs="David" w:hint="cs"/>
          <w:rtl/>
        </w:rPr>
        <w:t xml:space="preserve">בעד ועדת פנים </w:t>
      </w:r>
      <w:r w:rsidRPr="008E1A49">
        <w:rPr>
          <w:rFonts w:cs="David"/>
          <w:rtl/>
        </w:rPr>
        <w:t>–</w:t>
      </w:r>
      <w:r w:rsidRPr="008E1A49">
        <w:rPr>
          <w:rFonts w:cs="David" w:hint="cs"/>
          <w:rtl/>
        </w:rPr>
        <w:t xml:space="preserve"> מיעוט</w:t>
      </w:r>
    </w:p>
    <w:p w14:paraId="44BBB489" w14:textId="77777777" w:rsidR="008E1A49" w:rsidRPr="008E1A49" w:rsidRDefault="008E1A49" w:rsidP="008E1A49">
      <w:pPr>
        <w:bidi/>
        <w:jc w:val="both"/>
        <w:rPr>
          <w:rFonts w:cs="David" w:hint="cs"/>
          <w:rtl/>
        </w:rPr>
      </w:pPr>
    </w:p>
    <w:p w14:paraId="7009CDC6"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4328153F" w14:textId="77777777" w:rsidR="008E1A49" w:rsidRPr="008E1A49" w:rsidRDefault="008E1A49" w:rsidP="008E1A49">
      <w:pPr>
        <w:bidi/>
        <w:rPr>
          <w:rFonts w:cs="David" w:hint="cs"/>
          <w:rtl/>
        </w:rPr>
      </w:pPr>
    </w:p>
    <w:p w14:paraId="73C3F683" w14:textId="77777777" w:rsidR="008E1A49" w:rsidRPr="008E1A49" w:rsidRDefault="008E1A49" w:rsidP="008E1A49">
      <w:pPr>
        <w:bidi/>
        <w:jc w:val="both"/>
        <w:rPr>
          <w:rFonts w:cs="David" w:hint="cs"/>
          <w:rtl/>
        </w:rPr>
      </w:pPr>
      <w:r w:rsidRPr="008E1A49">
        <w:rPr>
          <w:rFonts w:cs="David" w:hint="cs"/>
          <w:rtl/>
        </w:rPr>
        <w:tab/>
        <w:t xml:space="preserve">תודה. זה יעבור לוועדת החוקה. </w:t>
      </w:r>
    </w:p>
    <w:p w14:paraId="3FD4FD9F" w14:textId="77777777" w:rsidR="008E1A49" w:rsidRPr="008E1A49" w:rsidRDefault="008E1A49" w:rsidP="008E1A49">
      <w:pPr>
        <w:bidi/>
        <w:jc w:val="both"/>
        <w:rPr>
          <w:rFonts w:cs="David" w:hint="cs"/>
          <w:rtl/>
        </w:rPr>
      </w:pPr>
      <w:r w:rsidRPr="008E1A49">
        <w:rPr>
          <w:rFonts w:cs="David"/>
          <w:rtl/>
        </w:rPr>
        <w:br w:type="page"/>
      </w:r>
    </w:p>
    <w:p w14:paraId="69128451" w14:textId="77777777" w:rsidR="008E1A49" w:rsidRPr="008E1A49" w:rsidRDefault="008E1A49" w:rsidP="008E1A49">
      <w:pPr>
        <w:bidi/>
        <w:jc w:val="center"/>
        <w:rPr>
          <w:rFonts w:cs="David" w:hint="cs"/>
          <w:b/>
          <w:bCs/>
          <w:u w:val="single"/>
        </w:rPr>
      </w:pPr>
      <w:r w:rsidRPr="008E1A49">
        <w:rPr>
          <w:rFonts w:cs="David" w:hint="cs"/>
          <w:b/>
          <w:bCs/>
          <w:u w:val="single"/>
          <w:rtl/>
        </w:rPr>
        <w:t xml:space="preserve">הצעת חוק לתיקון פקודת מס הכנסה (אנשים עם מוגבלויות), </w:t>
      </w:r>
      <w:proofErr w:type="spellStart"/>
      <w:r w:rsidRPr="008E1A49">
        <w:rPr>
          <w:rFonts w:cs="David" w:hint="cs"/>
          <w:b/>
          <w:bCs/>
          <w:u w:val="single"/>
          <w:rtl/>
        </w:rPr>
        <w:t>התשס"ח</w:t>
      </w:r>
      <w:proofErr w:type="spellEnd"/>
      <w:r w:rsidRPr="008E1A49">
        <w:rPr>
          <w:rFonts w:cs="David" w:hint="cs"/>
          <w:b/>
          <w:bCs/>
          <w:u w:val="single"/>
          <w:rtl/>
        </w:rPr>
        <w:t>-2008, של חבר הכנסת דב חנין וקבוצת חברי הכנסת (פ/3346/17)</w:t>
      </w:r>
    </w:p>
    <w:p w14:paraId="066B032D" w14:textId="77777777" w:rsidR="008E1A49" w:rsidRPr="008E1A49" w:rsidRDefault="008E1A49" w:rsidP="008E1A49">
      <w:pPr>
        <w:bidi/>
        <w:jc w:val="both"/>
        <w:rPr>
          <w:rFonts w:cs="David" w:hint="cs"/>
          <w:rtl/>
        </w:rPr>
      </w:pPr>
    </w:p>
    <w:p w14:paraId="52659077"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1D640B23" w14:textId="77777777" w:rsidR="008E1A49" w:rsidRPr="008E1A49" w:rsidRDefault="008E1A49" w:rsidP="008E1A49">
      <w:pPr>
        <w:bidi/>
        <w:jc w:val="both"/>
        <w:rPr>
          <w:rFonts w:cs="David" w:hint="cs"/>
          <w:rtl/>
        </w:rPr>
      </w:pPr>
    </w:p>
    <w:p w14:paraId="220BF264" w14:textId="77777777" w:rsidR="008E1A49" w:rsidRPr="008E1A49" w:rsidRDefault="008E1A49" w:rsidP="008E1A49">
      <w:pPr>
        <w:bidi/>
        <w:ind w:firstLine="720"/>
        <w:jc w:val="both"/>
        <w:rPr>
          <w:rFonts w:cs="David" w:hint="cs"/>
          <w:rtl/>
        </w:rPr>
      </w:pPr>
      <w:r w:rsidRPr="008E1A49">
        <w:rPr>
          <w:rFonts w:cs="David" w:hint="cs"/>
          <w:rtl/>
        </w:rPr>
        <w:t xml:space="preserve">אנחנו עוברים להצעת חוק לתיקון פקודת מס הכנסה (אנשים עם מוגבלויות) של חבר הכנסת דב חנין וקבוצת חברי הכנסת. </w:t>
      </w:r>
    </w:p>
    <w:p w14:paraId="3F5EB467" w14:textId="77777777" w:rsidR="008E1A49" w:rsidRPr="008E1A49" w:rsidRDefault="008E1A49" w:rsidP="008E1A49">
      <w:pPr>
        <w:bidi/>
        <w:jc w:val="both"/>
        <w:rPr>
          <w:rFonts w:cs="David" w:hint="cs"/>
          <w:rtl/>
        </w:rPr>
      </w:pPr>
    </w:p>
    <w:p w14:paraId="2F3BB799" w14:textId="77777777" w:rsidR="008E1A49" w:rsidRPr="008E1A49" w:rsidRDefault="008E1A49" w:rsidP="008E1A49">
      <w:pPr>
        <w:bidi/>
        <w:ind w:firstLine="720"/>
        <w:jc w:val="both"/>
        <w:rPr>
          <w:rFonts w:cs="David" w:hint="cs"/>
          <w:rtl/>
        </w:rPr>
      </w:pPr>
      <w:r w:rsidRPr="008E1A49">
        <w:rPr>
          <w:rFonts w:cs="David" w:hint="cs"/>
          <w:rtl/>
        </w:rPr>
        <w:t xml:space="preserve">המלצת הלשכה המשפטית, להעביר לוועדת הכספים. נשמעה הצעה להעביר את ההצעה לוועדת חוקה. </w:t>
      </w:r>
    </w:p>
    <w:p w14:paraId="20FF3CCE" w14:textId="77777777" w:rsidR="008E1A49" w:rsidRPr="008E1A49" w:rsidRDefault="008E1A49" w:rsidP="008E1A49">
      <w:pPr>
        <w:bidi/>
        <w:jc w:val="both"/>
        <w:rPr>
          <w:rFonts w:cs="David" w:hint="cs"/>
          <w:rtl/>
        </w:rPr>
      </w:pPr>
    </w:p>
    <w:p w14:paraId="7ACC649A" w14:textId="77777777" w:rsidR="008E1A49" w:rsidRPr="008E1A49" w:rsidRDefault="008E1A49" w:rsidP="008E1A49">
      <w:pPr>
        <w:bidi/>
        <w:jc w:val="both"/>
        <w:rPr>
          <w:rFonts w:cs="David" w:hint="cs"/>
          <w:rtl/>
        </w:rPr>
      </w:pPr>
      <w:r w:rsidRPr="008E1A49">
        <w:rPr>
          <w:rFonts w:cs="David" w:hint="cs"/>
          <w:u w:val="single"/>
          <w:rtl/>
        </w:rPr>
        <w:t>גדעון סער:</w:t>
      </w:r>
    </w:p>
    <w:p w14:paraId="0E3C69E0" w14:textId="77777777" w:rsidR="008E1A49" w:rsidRPr="008E1A49" w:rsidRDefault="008E1A49" w:rsidP="008E1A49">
      <w:pPr>
        <w:bidi/>
        <w:jc w:val="both"/>
        <w:rPr>
          <w:rFonts w:cs="David" w:hint="cs"/>
          <w:rtl/>
        </w:rPr>
      </w:pPr>
    </w:p>
    <w:p w14:paraId="3EB668A7" w14:textId="77777777" w:rsidR="008E1A49" w:rsidRPr="008E1A49" w:rsidRDefault="008E1A49" w:rsidP="008E1A49">
      <w:pPr>
        <w:bidi/>
        <w:ind w:firstLine="720"/>
        <w:jc w:val="both"/>
        <w:rPr>
          <w:rFonts w:cs="David" w:hint="cs"/>
          <w:rtl/>
        </w:rPr>
      </w:pPr>
      <w:r w:rsidRPr="008E1A49">
        <w:rPr>
          <w:rFonts w:cs="David" w:hint="cs"/>
          <w:rtl/>
        </w:rPr>
        <w:t>מה מהות ההצעה? כי אנחנו העברנו חוק מאוד דומה לוועדת הכלכלה. תיקון לפקודת מס הכנסה בנושא הכרה בהוצאות</w:t>
      </w:r>
      <w:r w:rsidRPr="008E1A49">
        <w:rPr>
          <w:rFonts w:cs="David"/>
        </w:rPr>
        <w:t xml:space="preserve"> </w:t>
      </w:r>
      <w:r w:rsidRPr="008E1A49">
        <w:rPr>
          <w:rFonts w:cs="David" w:hint="cs"/>
          <w:rtl/>
        </w:rPr>
        <w:t xml:space="preserve"> הנגשה. אם החוק הוא באותו כיוון זה יכול ללכת לוועדת הכלכלה.</w:t>
      </w:r>
    </w:p>
    <w:p w14:paraId="76D9A3EF" w14:textId="77777777" w:rsidR="008E1A49" w:rsidRPr="008E1A49" w:rsidRDefault="008E1A49" w:rsidP="008E1A49">
      <w:pPr>
        <w:bidi/>
        <w:jc w:val="both"/>
        <w:rPr>
          <w:rFonts w:cs="David" w:hint="cs"/>
          <w:rtl/>
        </w:rPr>
      </w:pPr>
    </w:p>
    <w:p w14:paraId="1672FCCA" w14:textId="77777777" w:rsidR="008E1A49" w:rsidRPr="008E1A49" w:rsidRDefault="008E1A49" w:rsidP="008E1A49">
      <w:pPr>
        <w:bidi/>
        <w:jc w:val="both"/>
        <w:rPr>
          <w:rFonts w:cs="David" w:hint="cs"/>
          <w:u w:val="single"/>
          <w:rtl/>
        </w:rPr>
      </w:pPr>
      <w:r w:rsidRPr="008E1A49">
        <w:rPr>
          <w:rFonts w:cs="David" w:hint="cs"/>
          <w:u w:val="single"/>
          <w:rtl/>
        </w:rPr>
        <w:t>מנחם בן-ששון:</w:t>
      </w:r>
    </w:p>
    <w:p w14:paraId="545899B0" w14:textId="77777777" w:rsidR="008E1A49" w:rsidRPr="008E1A49" w:rsidRDefault="008E1A49" w:rsidP="008E1A49">
      <w:pPr>
        <w:bidi/>
        <w:jc w:val="both"/>
        <w:rPr>
          <w:rFonts w:cs="David" w:hint="cs"/>
          <w:rtl/>
        </w:rPr>
      </w:pPr>
    </w:p>
    <w:p w14:paraId="660CD9A4" w14:textId="77777777" w:rsidR="008E1A49" w:rsidRPr="008E1A49" w:rsidRDefault="008E1A49" w:rsidP="008E1A49">
      <w:pPr>
        <w:bidi/>
        <w:ind w:firstLine="720"/>
        <w:jc w:val="both"/>
        <w:rPr>
          <w:rFonts w:cs="David" w:hint="cs"/>
          <w:rtl/>
        </w:rPr>
      </w:pPr>
      <w:r w:rsidRPr="008E1A49">
        <w:rPr>
          <w:rFonts w:cs="David" w:hint="cs"/>
          <w:rtl/>
        </w:rPr>
        <w:t xml:space="preserve">אני מוריד את הבקשה להעביר לוועדת חוקה. </w:t>
      </w:r>
    </w:p>
    <w:p w14:paraId="16064737" w14:textId="77777777" w:rsidR="008E1A49" w:rsidRPr="008E1A49" w:rsidRDefault="008E1A49" w:rsidP="008E1A49">
      <w:pPr>
        <w:bidi/>
        <w:jc w:val="both"/>
        <w:rPr>
          <w:rFonts w:cs="David" w:hint="cs"/>
          <w:rtl/>
        </w:rPr>
      </w:pPr>
    </w:p>
    <w:p w14:paraId="09E6CC45"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76372AE3" w14:textId="77777777" w:rsidR="008E1A49" w:rsidRPr="008E1A49" w:rsidRDefault="008E1A49" w:rsidP="008E1A49">
      <w:pPr>
        <w:bidi/>
        <w:jc w:val="both"/>
        <w:rPr>
          <w:rFonts w:cs="David" w:hint="cs"/>
          <w:rtl/>
        </w:rPr>
      </w:pPr>
    </w:p>
    <w:p w14:paraId="3D752CAB" w14:textId="77777777" w:rsidR="008E1A49" w:rsidRPr="008E1A49" w:rsidRDefault="008E1A49" w:rsidP="008E1A49">
      <w:pPr>
        <w:bidi/>
        <w:jc w:val="both"/>
        <w:rPr>
          <w:rFonts w:cs="David" w:hint="cs"/>
          <w:rtl/>
        </w:rPr>
      </w:pPr>
      <w:r w:rsidRPr="008E1A49">
        <w:rPr>
          <w:rFonts w:cs="David" w:hint="cs"/>
          <w:rtl/>
        </w:rPr>
        <w:tab/>
        <w:t xml:space="preserve">זה יכול להיות או כספים או כלכלה. </w:t>
      </w:r>
    </w:p>
    <w:p w14:paraId="533F6CAB" w14:textId="77777777" w:rsidR="008E1A49" w:rsidRPr="008E1A49" w:rsidRDefault="008E1A49" w:rsidP="008E1A49">
      <w:pPr>
        <w:bidi/>
        <w:jc w:val="both"/>
        <w:rPr>
          <w:rFonts w:cs="David" w:hint="cs"/>
          <w:rtl/>
        </w:rPr>
      </w:pPr>
    </w:p>
    <w:p w14:paraId="4338C013" w14:textId="77777777" w:rsidR="008E1A49" w:rsidRPr="008E1A49" w:rsidRDefault="008E1A49" w:rsidP="008E1A49">
      <w:pPr>
        <w:bidi/>
        <w:jc w:val="both"/>
        <w:rPr>
          <w:rFonts w:cs="David" w:hint="cs"/>
          <w:rtl/>
        </w:rPr>
      </w:pPr>
      <w:r w:rsidRPr="008E1A49">
        <w:rPr>
          <w:rFonts w:cs="David" w:hint="cs"/>
          <w:u w:val="single"/>
          <w:rtl/>
        </w:rPr>
        <w:t>ארבל אסטרחן</w:t>
      </w:r>
      <w:r w:rsidRPr="008E1A49">
        <w:rPr>
          <w:rFonts w:cs="David" w:hint="cs"/>
          <w:rtl/>
        </w:rPr>
        <w:t>:</w:t>
      </w:r>
    </w:p>
    <w:p w14:paraId="732D7E94" w14:textId="77777777" w:rsidR="008E1A49" w:rsidRPr="008E1A49" w:rsidRDefault="008E1A49" w:rsidP="008E1A49">
      <w:pPr>
        <w:bidi/>
        <w:jc w:val="both"/>
        <w:rPr>
          <w:rFonts w:cs="David" w:hint="cs"/>
          <w:rtl/>
        </w:rPr>
      </w:pPr>
    </w:p>
    <w:p w14:paraId="335DE043" w14:textId="77777777" w:rsidR="008E1A49" w:rsidRPr="008E1A49" w:rsidRDefault="008E1A49" w:rsidP="008E1A49">
      <w:pPr>
        <w:bidi/>
        <w:ind w:firstLine="720"/>
        <w:jc w:val="both"/>
        <w:rPr>
          <w:rFonts w:cs="David" w:hint="cs"/>
          <w:rtl/>
        </w:rPr>
      </w:pPr>
      <w:r w:rsidRPr="008E1A49">
        <w:rPr>
          <w:rFonts w:cs="David" w:hint="cs"/>
          <w:rtl/>
        </w:rPr>
        <w:t xml:space="preserve">זה שינוי מינוחים בפקודת מס ההכנסה. </w:t>
      </w:r>
    </w:p>
    <w:p w14:paraId="337144C8" w14:textId="77777777" w:rsidR="008E1A49" w:rsidRPr="008E1A49" w:rsidRDefault="008E1A49" w:rsidP="008E1A49">
      <w:pPr>
        <w:bidi/>
        <w:ind w:firstLine="720"/>
        <w:jc w:val="both"/>
        <w:rPr>
          <w:rFonts w:cs="David" w:hint="cs"/>
          <w:rtl/>
        </w:rPr>
      </w:pPr>
    </w:p>
    <w:p w14:paraId="1B68695A"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F9E5A1F" w14:textId="77777777" w:rsidR="008E1A49" w:rsidRPr="008E1A49" w:rsidRDefault="008E1A49" w:rsidP="008E1A49">
      <w:pPr>
        <w:bidi/>
        <w:ind w:firstLine="720"/>
        <w:jc w:val="both"/>
        <w:rPr>
          <w:rFonts w:cs="David" w:hint="cs"/>
          <w:rtl/>
        </w:rPr>
      </w:pPr>
    </w:p>
    <w:p w14:paraId="48F4021F" w14:textId="77777777" w:rsidR="008E1A49" w:rsidRPr="008E1A49" w:rsidRDefault="008E1A49" w:rsidP="008E1A49">
      <w:pPr>
        <w:bidi/>
        <w:ind w:firstLine="720"/>
        <w:jc w:val="both"/>
        <w:rPr>
          <w:rFonts w:cs="David" w:hint="cs"/>
          <w:rtl/>
        </w:rPr>
      </w:pPr>
      <w:r w:rsidRPr="008E1A49">
        <w:rPr>
          <w:rFonts w:cs="David" w:hint="cs"/>
          <w:rtl/>
        </w:rPr>
        <w:t>מי בעד ועדת כספים:</w:t>
      </w:r>
    </w:p>
    <w:p w14:paraId="54023534" w14:textId="77777777" w:rsidR="008E1A49" w:rsidRPr="008E1A49" w:rsidRDefault="008E1A49" w:rsidP="008E1A49">
      <w:pPr>
        <w:bidi/>
        <w:jc w:val="both"/>
        <w:rPr>
          <w:rFonts w:cs="David" w:hint="cs"/>
          <w:rtl/>
        </w:rPr>
      </w:pPr>
    </w:p>
    <w:p w14:paraId="73BFF2D7" w14:textId="77777777" w:rsidR="008E1A49" w:rsidRPr="008E1A49" w:rsidRDefault="008E1A49" w:rsidP="008E1A49">
      <w:pPr>
        <w:bidi/>
        <w:jc w:val="center"/>
        <w:rPr>
          <w:rFonts w:cs="David" w:hint="cs"/>
          <w:b/>
          <w:bCs/>
          <w:rtl/>
        </w:rPr>
      </w:pPr>
      <w:r w:rsidRPr="008E1A49">
        <w:rPr>
          <w:rFonts w:cs="David" w:hint="cs"/>
          <w:b/>
          <w:bCs/>
          <w:rtl/>
        </w:rPr>
        <w:t>הצבעה</w:t>
      </w:r>
    </w:p>
    <w:p w14:paraId="25D411FA" w14:textId="77777777" w:rsidR="008E1A49" w:rsidRPr="008E1A49" w:rsidRDefault="008E1A49" w:rsidP="008E1A49">
      <w:pPr>
        <w:bidi/>
        <w:jc w:val="center"/>
        <w:rPr>
          <w:rFonts w:cs="David" w:hint="cs"/>
          <w:rtl/>
        </w:rPr>
      </w:pPr>
    </w:p>
    <w:p w14:paraId="53C25EA3" w14:textId="77777777" w:rsidR="008E1A49" w:rsidRPr="008E1A49" w:rsidRDefault="008E1A49" w:rsidP="008E1A49">
      <w:pPr>
        <w:bidi/>
        <w:jc w:val="center"/>
        <w:rPr>
          <w:rFonts w:cs="David" w:hint="cs"/>
          <w:rtl/>
        </w:rPr>
      </w:pPr>
      <w:r w:rsidRPr="008E1A49">
        <w:rPr>
          <w:rFonts w:cs="David" w:hint="cs"/>
          <w:rtl/>
        </w:rPr>
        <w:t xml:space="preserve">בעד העברת הנושא לוועדת הכספים </w:t>
      </w:r>
      <w:r w:rsidRPr="008E1A49">
        <w:rPr>
          <w:rFonts w:cs="David"/>
          <w:rtl/>
        </w:rPr>
        <w:t>–</w:t>
      </w:r>
      <w:r w:rsidRPr="008E1A49">
        <w:rPr>
          <w:rFonts w:cs="David" w:hint="cs"/>
          <w:rtl/>
        </w:rPr>
        <w:t xml:space="preserve"> רוב</w:t>
      </w:r>
    </w:p>
    <w:p w14:paraId="62B5839B" w14:textId="77777777" w:rsidR="008E1A49" w:rsidRPr="008E1A49" w:rsidRDefault="008E1A49" w:rsidP="008E1A49">
      <w:pPr>
        <w:bidi/>
        <w:jc w:val="center"/>
        <w:rPr>
          <w:rFonts w:cs="David" w:hint="cs"/>
          <w:rtl/>
        </w:rPr>
      </w:pPr>
      <w:r w:rsidRPr="008E1A49">
        <w:rPr>
          <w:rFonts w:cs="David" w:hint="cs"/>
          <w:rtl/>
        </w:rPr>
        <w:t xml:space="preserve">בעד העברת הנושא לוועדת כלכלה </w:t>
      </w:r>
      <w:r w:rsidRPr="008E1A49">
        <w:rPr>
          <w:rFonts w:cs="David"/>
          <w:rtl/>
        </w:rPr>
        <w:t>–</w:t>
      </w:r>
      <w:r w:rsidRPr="008E1A49">
        <w:rPr>
          <w:rFonts w:cs="David" w:hint="cs"/>
          <w:rtl/>
        </w:rPr>
        <w:t xml:space="preserve"> אין</w:t>
      </w:r>
    </w:p>
    <w:p w14:paraId="6886BCD4" w14:textId="77777777" w:rsidR="008E1A49" w:rsidRPr="008E1A49" w:rsidRDefault="008E1A49" w:rsidP="008E1A49">
      <w:pPr>
        <w:bidi/>
        <w:jc w:val="both"/>
        <w:rPr>
          <w:rFonts w:cs="David" w:hint="cs"/>
          <w:rtl/>
        </w:rPr>
      </w:pPr>
    </w:p>
    <w:p w14:paraId="140703F5"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6C2F99E7" w14:textId="77777777" w:rsidR="008E1A49" w:rsidRPr="008E1A49" w:rsidRDefault="008E1A49" w:rsidP="008E1A49">
      <w:pPr>
        <w:bidi/>
        <w:jc w:val="both"/>
        <w:rPr>
          <w:rFonts w:cs="David" w:hint="cs"/>
          <w:rtl/>
        </w:rPr>
      </w:pPr>
    </w:p>
    <w:p w14:paraId="79303331" w14:textId="77777777" w:rsidR="008E1A49" w:rsidRPr="008E1A49" w:rsidRDefault="008E1A49" w:rsidP="008E1A49">
      <w:pPr>
        <w:bidi/>
        <w:ind w:firstLine="720"/>
        <w:jc w:val="both"/>
        <w:rPr>
          <w:rFonts w:cs="David" w:hint="cs"/>
          <w:rtl/>
        </w:rPr>
      </w:pPr>
      <w:r w:rsidRPr="008E1A49">
        <w:rPr>
          <w:rFonts w:cs="David" w:hint="cs"/>
          <w:rtl/>
        </w:rPr>
        <w:t xml:space="preserve">זה יעבור לוועדת הכספים. </w:t>
      </w:r>
    </w:p>
    <w:p w14:paraId="4928DDCE" w14:textId="77777777" w:rsidR="008E1A49" w:rsidRPr="008E1A49" w:rsidRDefault="008E1A49" w:rsidP="008E1A49">
      <w:pPr>
        <w:bidi/>
        <w:jc w:val="center"/>
        <w:rPr>
          <w:rFonts w:cs="David" w:hint="cs"/>
          <w:b/>
          <w:bCs/>
          <w:u w:val="single"/>
        </w:rPr>
      </w:pPr>
      <w:r w:rsidRPr="008E1A49">
        <w:rPr>
          <w:rFonts w:cs="David"/>
          <w:rtl/>
        </w:rPr>
        <w:br w:type="page"/>
      </w:r>
      <w:r w:rsidRPr="008E1A49">
        <w:rPr>
          <w:rFonts w:cs="David" w:hint="cs"/>
          <w:b/>
          <w:bCs/>
          <w:u w:val="single"/>
          <w:rtl/>
        </w:rPr>
        <w:t xml:space="preserve">הצעת חוק סדר הדין הפלילי (סמכויות אכיפה </w:t>
      </w:r>
      <w:r w:rsidRPr="008E1A49">
        <w:rPr>
          <w:rFonts w:cs="David"/>
          <w:b/>
          <w:bCs/>
          <w:u w:val="single"/>
          <w:rtl/>
        </w:rPr>
        <w:t>–</w:t>
      </w:r>
      <w:r w:rsidRPr="008E1A49">
        <w:rPr>
          <w:rFonts w:cs="David" w:hint="cs"/>
          <w:b/>
          <w:bCs/>
          <w:u w:val="single"/>
          <w:rtl/>
        </w:rPr>
        <w:t xml:space="preserve"> מעצרים), (תיקון </w:t>
      </w:r>
      <w:r w:rsidRPr="008E1A49">
        <w:rPr>
          <w:rFonts w:cs="David"/>
          <w:b/>
          <w:bCs/>
          <w:u w:val="single"/>
          <w:rtl/>
        </w:rPr>
        <w:t>–</w:t>
      </w:r>
      <w:r w:rsidRPr="008E1A49">
        <w:rPr>
          <w:rFonts w:cs="David" w:hint="cs"/>
          <w:b/>
          <w:bCs/>
          <w:u w:val="single"/>
          <w:rtl/>
        </w:rPr>
        <w:t xml:space="preserve"> הארכת מעצר במקרה הרשעה), </w:t>
      </w:r>
      <w:proofErr w:type="spellStart"/>
      <w:r w:rsidRPr="008E1A49">
        <w:rPr>
          <w:rFonts w:cs="David" w:hint="cs"/>
          <w:b/>
          <w:bCs/>
          <w:u w:val="single"/>
          <w:rtl/>
        </w:rPr>
        <w:t>התשס"ח</w:t>
      </w:r>
      <w:proofErr w:type="spellEnd"/>
      <w:r w:rsidRPr="008E1A49">
        <w:rPr>
          <w:rFonts w:cs="David" w:hint="cs"/>
          <w:b/>
          <w:bCs/>
          <w:u w:val="single"/>
          <w:rtl/>
        </w:rPr>
        <w:t>-2008, של חבר הכנסת יצחק אהרונוביץ (פ/3428/17)</w:t>
      </w:r>
    </w:p>
    <w:p w14:paraId="3FD1FD2E" w14:textId="77777777" w:rsidR="008E1A49" w:rsidRPr="008E1A49" w:rsidRDefault="008E1A49" w:rsidP="008E1A49">
      <w:pPr>
        <w:bidi/>
        <w:jc w:val="both"/>
        <w:rPr>
          <w:rFonts w:cs="David" w:hint="cs"/>
          <w:rtl/>
        </w:rPr>
      </w:pPr>
    </w:p>
    <w:p w14:paraId="75EAA347"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4586C544" w14:textId="77777777" w:rsidR="008E1A49" w:rsidRPr="008E1A49" w:rsidRDefault="008E1A49" w:rsidP="008E1A49">
      <w:pPr>
        <w:bidi/>
        <w:jc w:val="both"/>
        <w:rPr>
          <w:rFonts w:cs="David" w:hint="cs"/>
          <w:rtl/>
        </w:rPr>
      </w:pPr>
    </w:p>
    <w:p w14:paraId="5E4A9FE3" w14:textId="77777777" w:rsidR="008E1A49" w:rsidRPr="008E1A49" w:rsidRDefault="008E1A49" w:rsidP="008E1A49">
      <w:pPr>
        <w:bidi/>
        <w:ind w:firstLine="720"/>
        <w:jc w:val="both"/>
        <w:rPr>
          <w:rFonts w:cs="David" w:hint="cs"/>
          <w:rtl/>
        </w:rPr>
      </w:pPr>
      <w:r w:rsidRPr="008E1A49">
        <w:rPr>
          <w:rFonts w:cs="David" w:hint="cs"/>
          <w:rtl/>
        </w:rPr>
        <w:t>הצעת חוק סדר הדין הפלילי (סמכויות אכיפה - מעצרים). המלצת הלשכה המשפטית להעביר לוועדת החוקה. נשמעה הצעה להעביר את הצעת החוק לוועדת הפנים והגנת הסביבה. יוזם הצעת החוק מבקש להעביר לוועדת כלכלה בשל עומס בוועדת החוקה. אנחנו נצביע בין ועדת חוקה לוועדת כלכלה.</w:t>
      </w:r>
    </w:p>
    <w:p w14:paraId="6FE4ADAA" w14:textId="77777777" w:rsidR="008E1A49" w:rsidRPr="008E1A49" w:rsidRDefault="008E1A49" w:rsidP="008E1A49">
      <w:pPr>
        <w:bidi/>
        <w:jc w:val="both"/>
        <w:rPr>
          <w:rFonts w:cs="David" w:hint="cs"/>
          <w:rtl/>
        </w:rPr>
      </w:pPr>
    </w:p>
    <w:p w14:paraId="32E749AC" w14:textId="77777777" w:rsidR="008E1A49" w:rsidRPr="008E1A49" w:rsidRDefault="008E1A49" w:rsidP="008E1A49">
      <w:pPr>
        <w:bidi/>
        <w:ind w:firstLine="720"/>
        <w:jc w:val="both"/>
        <w:rPr>
          <w:rFonts w:cs="David" w:hint="cs"/>
          <w:rtl/>
        </w:rPr>
      </w:pPr>
      <w:r w:rsidRPr="008E1A49">
        <w:rPr>
          <w:rFonts w:cs="David" w:hint="cs"/>
          <w:rtl/>
        </w:rPr>
        <w:t>מי בעד וועדת חוקה?</w:t>
      </w:r>
    </w:p>
    <w:p w14:paraId="6E020926" w14:textId="77777777" w:rsidR="008E1A49" w:rsidRPr="008E1A49" w:rsidRDefault="008E1A49" w:rsidP="008E1A49">
      <w:pPr>
        <w:bidi/>
        <w:ind w:firstLine="720"/>
        <w:jc w:val="both"/>
        <w:rPr>
          <w:rFonts w:cs="David" w:hint="cs"/>
          <w:rtl/>
        </w:rPr>
      </w:pPr>
    </w:p>
    <w:p w14:paraId="5F25E373" w14:textId="77777777" w:rsidR="008E1A49" w:rsidRPr="008E1A49" w:rsidRDefault="008E1A49" w:rsidP="008E1A49">
      <w:pPr>
        <w:bidi/>
        <w:jc w:val="center"/>
        <w:rPr>
          <w:rFonts w:cs="David" w:hint="cs"/>
          <w:b/>
          <w:bCs/>
          <w:rtl/>
        </w:rPr>
      </w:pPr>
      <w:r w:rsidRPr="008E1A49">
        <w:rPr>
          <w:rFonts w:cs="David" w:hint="cs"/>
          <w:b/>
          <w:bCs/>
          <w:rtl/>
        </w:rPr>
        <w:t>הצבעה</w:t>
      </w:r>
    </w:p>
    <w:p w14:paraId="4B939B4D" w14:textId="77777777" w:rsidR="008E1A49" w:rsidRPr="008E1A49" w:rsidRDefault="008E1A49" w:rsidP="008E1A49">
      <w:pPr>
        <w:bidi/>
        <w:jc w:val="center"/>
        <w:rPr>
          <w:rFonts w:cs="David" w:hint="cs"/>
          <w:rtl/>
        </w:rPr>
      </w:pPr>
    </w:p>
    <w:p w14:paraId="78B9C1B8" w14:textId="77777777" w:rsidR="008E1A49" w:rsidRPr="008E1A49" w:rsidRDefault="008E1A49" w:rsidP="008E1A49">
      <w:pPr>
        <w:bidi/>
        <w:jc w:val="center"/>
        <w:rPr>
          <w:rFonts w:cs="David" w:hint="cs"/>
          <w:rtl/>
        </w:rPr>
      </w:pPr>
      <w:r w:rsidRPr="008E1A49">
        <w:rPr>
          <w:rFonts w:cs="David" w:hint="cs"/>
          <w:rtl/>
        </w:rPr>
        <w:t xml:space="preserve">בעד העברת הנושא לוועדת חוקה חוק ומשפט </w:t>
      </w:r>
      <w:r w:rsidRPr="008E1A49">
        <w:rPr>
          <w:rFonts w:cs="David"/>
          <w:rtl/>
        </w:rPr>
        <w:t>–</w:t>
      </w:r>
      <w:r w:rsidRPr="008E1A49">
        <w:rPr>
          <w:rFonts w:cs="David" w:hint="cs"/>
          <w:rtl/>
        </w:rPr>
        <w:t xml:space="preserve"> 6</w:t>
      </w:r>
    </w:p>
    <w:p w14:paraId="0949AD81" w14:textId="77777777" w:rsidR="008E1A49" w:rsidRPr="008E1A49" w:rsidRDefault="008E1A49" w:rsidP="008E1A49">
      <w:pPr>
        <w:bidi/>
        <w:jc w:val="center"/>
        <w:rPr>
          <w:rFonts w:cs="David" w:hint="cs"/>
          <w:rtl/>
        </w:rPr>
      </w:pPr>
      <w:r w:rsidRPr="008E1A49">
        <w:rPr>
          <w:rFonts w:cs="David" w:hint="cs"/>
          <w:rtl/>
        </w:rPr>
        <w:t xml:space="preserve">בעד העברת הנושא לוועדת הכלכלה </w:t>
      </w:r>
      <w:r w:rsidRPr="008E1A49">
        <w:rPr>
          <w:rFonts w:cs="David"/>
          <w:rtl/>
        </w:rPr>
        <w:t>–</w:t>
      </w:r>
      <w:r w:rsidRPr="008E1A49">
        <w:rPr>
          <w:rFonts w:cs="David" w:hint="cs"/>
          <w:rtl/>
        </w:rPr>
        <w:t xml:space="preserve"> 4</w:t>
      </w:r>
    </w:p>
    <w:p w14:paraId="6A91D280" w14:textId="77777777" w:rsidR="008E1A49" w:rsidRPr="008E1A49" w:rsidRDefault="008E1A49" w:rsidP="008E1A49">
      <w:pPr>
        <w:bidi/>
        <w:rPr>
          <w:rFonts w:cs="David" w:hint="cs"/>
          <w:rtl/>
        </w:rPr>
      </w:pPr>
    </w:p>
    <w:p w14:paraId="774571E1" w14:textId="77777777" w:rsidR="008E1A49" w:rsidRPr="008E1A49" w:rsidRDefault="008E1A49" w:rsidP="008E1A49">
      <w:pPr>
        <w:bidi/>
        <w:rPr>
          <w:rFonts w:cs="David" w:hint="cs"/>
          <w:rtl/>
        </w:rPr>
      </w:pPr>
    </w:p>
    <w:p w14:paraId="3E2ECED5" w14:textId="77777777" w:rsidR="008E1A49" w:rsidRPr="008E1A49" w:rsidRDefault="008E1A49" w:rsidP="008E1A49">
      <w:pPr>
        <w:bidi/>
        <w:rPr>
          <w:rFonts w:cs="David" w:hint="cs"/>
          <w:u w:val="single"/>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24C1923B" w14:textId="77777777" w:rsidR="008E1A49" w:rsidRPr="008E1A49" w:rsidRDefault="008E1A49" w:rsidP="008E1A49">
      <w:pPr>
        <w:bidi/>
        <w:rPr>
          <w:rFonts w:cs="David" w:hint="cs"/>
          <w:u w:val="single"/>
          <w:rtl/>
        </w:rPr>
      </w:pPr>
    </w:p>
    <w:p w14:paraId="31139489" w14:textId="77777777" w:rsidR="008E1A49" w:rsidRPr="008E1A49" w:rsidRDefault="008E1A49" w:rsidP="008E1A49">
      <w:pPr>
        <w:bidi/>
        <w:rPr>
          <w:rFonts w:cs="David" w:hint="cs"/>
          <w:rtl/>
        </w:rPr>
      </w:pPr>
      <w:r w:rsidRPr="008E1A49">
        <w:rPr>
          <w:rFonts w:cs="David" w:hint="cs"/>
          <w:rtl/>
        </w:rPr>
        <w:tab/>
        <w:t>זה יעבור לוועדת החוקה חוק ומשפט.</w:t>
      </w:r>
    </w:p>
    <w:p w14:paraId="573620F6" w14:textId="77777777" w:rsidR="008E1A49" w:rsidRPr="008E1A49" w:rsidRDefault="008E1A49" w:rsidP="008E1A49">
      <w:pPr>
        <w:bidi/>
        <w:rPr>
          <w:rFonts w:cs="David" w:hint="cs"/>
          <w:rtl/>
        </w:rPr>
      </w:pPr>
      <w:r w:rsidRPr="008E1A49">
        <w:rPr>
          <w:rFonts w:cs="David"/>
          <w:rtl/>
        </w:rPr>
        <w:br w:type="page"/>
      </w:r>
    </w:p>
    <w:p w14:paraId="529B6B5C" w14:textId="77777777" w:rsidR="008E1A49" w:rsidRPr="008E1A49" w:rsidRDefault="008E1A49" w:rsidP="008E1A49">
      <w:pPr>
        <w:bidi/>
        <w:jc w:val="center"/>
        <w:rPr>
          <w:rFonts w:cs="David" w:hint="cs"/>
          <w:b/>
          <w:bCs/>
          <w:u w:val="single"/>
        </w:rPr>
      </w:pPr>
      <w:r w:rsidRPr="008E1A49">
        <w:rPr>
          <w:rFonts w:cs="David" w:hint="cs"/>
          <w:b/>
          <w:bCs/>
          <w:u w:val="single"/>
          <w:rtl/>
        </w:rPr>
        <w:t xml:space="preserve">הצעת חוק צער בעלי חיים (ניסויים בבעלי חיים) (תיקון </w:t>
      </w:r>
      <w:r w:rsidRPr="008E1A49">
        <w:rPr>
          <w:rFonts w:cs="David"/>
          <w:b/>
          <w:bCs/>
          <w:u w:val="single"/>
          <w:rtl/>
        </w:rPr>
        <w:t>–</w:t>
      </w:r>
      <w:r w:rsidRPr="008E1A49">
        <w:rPr>
          <w:rFonts w:cs="David" w:hint="cs"/>
          <w:b/>
          <w:bCs/>
          <w:u w:val="single"/>
          <w:rtl/>
        </w:rPr>
        <w:t xml:space="preserve"> הוספת ארגונים למען חולים למועצה), </w:t>
      </w:r>
      <w:proofErr w:type="spellStart"/>
      <w:r w:rsidRPr="008E1A49">
        <w:rPr>
          <w:rFonts w:cs="David" w:hint="cs"/>
          <w:b/>
          <w:bCs/>
          <w:u w:val="single"/>
          <w:rtl/>
        </w:rPr>
        <w:t>התשס"ח</w:t>
      </w:r>
      <w:proofErr w:type="spellEnd"/>
      <w:r w:rsidRPr="008E1A49">
        <w:rPr>
          <w:rFonts w:cs="David" w:hint="cs"/>
          <w:b/>
          <w:bCs/>
          <w:u w:val="single"/>
          <w:rtl/>
        </w:rPr>
        <w:t>-2008, של חבר הכנסת מנחם בן-ששון (פ/3383/17)</w:t>
      </w:r>
    </w:p>
    <w:p w14:paraId="2F729B23" w14:textId="77777777" w:rsidR="008E1A49" w:rsidRPr="008E1A49" w:rsidRDefault="008E1A49" w:rsidP="008E1A49">
      <w:pPr>
        <w:bidi/>
        <w:rPr>
          <w:rFonts w:cs="David" w:hint="cs"/>
          <w:rtl/>
        </w:rPr>
      </w:pPr>
    </w:p>
    <w:p w14:paraId="5AB66B13" w14:textId="77777777" w:rsidR="008E1A49" w:rsidRPr="008E1A49" w:rsidRDefault="008E1A49" w:rsidP="008E1A49">
      <w:pPr>
        <w:bidi/>
        <w:rPr>
          <w:rFonts w:cs="David" w:hint="cs"/>
          <w:rtl/>
        </w:rPr>
      </w:pPr>
    </w:p>
    <w:p w14:paraId="23369E2E"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15F223B" w14:textId="77777777" w:rsidR="008E1A49" w:rsidRPr="008E1A49" w:rsidRDefault="008E1A49" w:rsidP="008E1A49">
      <w:pPr>
        <w:bidi/>
        <w:rPr>
          <w:rFonts w:cs="David" w:hint="cs"/>
          <w:rtl/>
        </w:rPr>
      </w:pPr>
    </w:p>
    <w:p w14:paraId="39B0EAE8" w14:textId="77777777" w:rsidR="008E1A49" w:rsidRPr="008E1A49" w:rsidRDefault="008E1A49" w:rsidP="008E1A49">
      <w:pPr>
        <w:bidi/>
        <w:ind w:firstLine="720"/>
        <w:rPr>
          <w:rFonts w:cs="David" w:hint="cs"/>
          <w:rtl/>
        </w:rPr>
      </w:pPr>
      <w:r w:rsidRPr="008E1A49">
        <w:rPr>
          <w:rFonts w:cs="David" w:hint="cs"/>
          <w:rtl/>
        </w:rPr>
        <w:t>הצעת חוק צער בעלי חיים (ניסויים בבעלי חיים), של חבר הכנסת בן-ששון.</w:t>
      </w:r>
    </w:p>
    <w:p w14:paraId="533085F8" w14:textId="77777777" w:rsidR="008E1A49" w:rsidRPr="008E1A49" w:rsidRDefault="008E1A49" w:rsidP="008E1A49">
      <w:pPr>
        <w:bidi/>
        <w:jc w:val="both"/>
        <w:rPr>
          <w:rFonts w:cs="David" w:hint="cs"/>
          <w:rtl/>
        </w:rPr>
      </w:pPr>
    </w:p>
    <w:p w14:paraId="07906F89" w14:textId="77777777" w:rsidR="008E1A49" w:rsidRPr="008E1A49" w:rsidRDefault="008E1A49" w:rsidP="008E1A49">
      <w:pPr>
        <w:bidi/>
        <w:jc w:val="both"/>
        <w:rPr>
          <w:rFonts w:cs="David" w:hint="cs"/>
          <w:u w:val="single"/>
          <w:rtl/>
        </w:rPr>
      </w:pPr>
      <w:r w:rsidRPr="008E1A49">
        <w:rPr>
          <w:rFonts w:cs="David" w:hint="cs"/>
          <w:u w:val="single"/>
          <w:rtl/>
        </w:rPr>
        <w:t>מנחם בן-ששון:</w:t>
      </w:r>
    </w:p>
    <w:p w14:paraId="4B139896" w14:textId="77777777" w:rsidR="008E1A49" w:rsidRPr="008E1A49" w:rsidRDefault="008E1A49" w:rsidP="008E1A49">
      <w:pPr>
        <w:bidi/>
        <w:jc w:val="both"/>
        <w:rPr>
          <w:rFonts w:cs="David" w:hint="cs"/>
          <w:rtl/>
        </w:rPr>
      </w:pPr>
    </w:p>
    <w:p w14:paraId="49D186B6" w14:textId="77777777" w:rsidR="008E1A49" w:rsidRPr="008E1A49" w:rsidRDefault="008E1A49" w:rsidP="008E1A49">
      <w:pPr>
        <w:bidi/>
        <w:ind w:firstLine="720"/>
        <w:jc w:val="both"/>
        <w:rPr>
          <w:rFonts w:cs="David" w:hint="cs"/>
          <w:rtl/>
        </w:rPr>
      </w:pPr>
      <w:r w:rsidRPr="008E1A49">
        <w:rPr>
          <w:rFonts w:cs="David" w:hint="cs"/>
          <w:rtl/>
        </w:rPr>
        <w:t xml:space="preserve">אני רוצה להסביר למה אני רוצה את זה בוועדת מדע. </w:t>
      </w:r>
    </w:p>
    <w:p w14:paraId="0629D441" w14:textId="77777777" w:rsidR="008E1A49" w:rsidRPr="008E1A49" w:rsidRDefault="008E1A49" w:rsidP="008E1A49">
      <w:pPr>
        <w:bidi/>
        <w:jc w:val="both"/>
        <w:rPr>
          <w:rFonts w:cs="David" w:hint="cs"/>
          <w:rtl/>
        </w:rPr>
      </w:pPr>
    </w:p>
    <w:p w14:paraId="0DC076D1"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2B9AE20E" w14:textId="77777777" w:rsidR="008E1A49" w:rsidRPr="008E1A49" w:rsidRDefault="008E1A49" w:rsidP="008E1A49">
      <w:pPr>
        <w:bidi/>
        <w:jc w:val="both"/>
        <w:rPr>
          <w:rFonts w:cs="David" w:hint="cs"/>
          <w:rtl/>
        </w:rPr>
      </w:pPr>
    </w:p>
    <w:p w14:paraId="6FDEFA6A" w14:textId="77777777" w:rsidR="008E1A49" w:rsidRPr="008E1A49" w:rsidRDefault="008E1A49" w:rsidP="008E1A49">
      <w:pPr>
        <w:bidi/>
        <w:ind w:firstLine="720"/>
        <w:jc w:val="both"/>
        <w:rPr>
          <w:rFonts w:cs="David" w:hint="cs"/>
          <w:rtl/>
        </w:rPr>
      </w:pPr>
      <w:r w:rsidRPr="008E1A49">
        <w:rPr>
          <w:rFonts w:cs="David" w:hint="cs"/>
          <w:rtl/>
        </w:rPr>
        <w:t xml:space="preserve">המלצת הלשכה המשפטית היא לוועדת החינוך והתרבות.  </w:t>
      </w:r>
    </w:p>
    <w:p w14:paraId="5839B1B6" w14:textId="77777777" w:rsidR="008E1A49" w:rsidRPr="008E1A49" w:rsidRDefault="008E1A49" w:rsidP="008E1A49">
      <w:pPr>
        <w:bidi/>
        <w:jc w:val="both"/>
        <w:rPr>
          <w:rFonts w:cs="David" w:hint="cs"/>
          <w:rtl/>
        </w:rPr>
      </w:pPr>
    </w:p>
    <w:p w14:paraId="3863810A" w14:textId="77777777" w:rsidR="008E1A49" w:rsidRPr="008E1A49" w:rsidRDefault="008E1A49" w:rsidP="008E1A49">
      <w:pPr>
        <w:bidi/>
        <w:ind w:firstLine="720"/>
        <w:jc w:val="both"/>
        <w:rPr>
          <w:rFonts w:cs="David" w:hint="cs"/>
          <w:rtl/>
        </w:rPr>
      </w:pPr>
      <w:r w:rsidRPr="008E1A49">
        <w:rPr>
          <w:rFonts w:cs="David" w:hint="cs"/>
          <w:rtl/>
        </w:rPr>
        <w:t xml:space="preserve">יש ועדה משותפת לוועדת מדע וטכנולוגיה וועדת החינוך. </w:t>
      </w:r>
    </w:p>
    <w:p w14:paraId="5C5A2204" w14:textId="77777777" w:rsidR="008E1A49" w:rsidRPr="008E1A49" w:rsidRDefault="008E1A49" w:rsidP="008E1A49">
      <w:pPr>
        <w:bidi/>
        <w:ind w:firstLine="720"/>
        <w:jc w:val="both"/>
        <w:rPr>
          <w:rFonts w:cs="David" w:hint="cs"/>
          <w:rtl/>
        </w:rPr>
      </w:pPr>
    </w:p>
    <w:p w14:paraId="08D7D4F0" w14:textId="77777777" w:rsidR="008E1A49" w:rsidRPr="008E1A49" w:rsidRDefault="008E1A49" w:rsidP="008E1A49">
      <w:pPr>
        <w:bidi/>
        <w:jc w:val="both"/>
        <w:rPr>
          <w:rFonts w:cs="David" w:hint="cs"/>
          <w:rtl/>
        </w:rPr>
      </w:pPr>
      <w:r w:rsidRPr="008E1A49">
        <w:rPr>
          <w:rFonts w:cs="David" w:hint="cs"/>
          <w:u w:val="single"/>
          <w:rtl/>
        </w:rPr>
        <w:t>גדעון סער:</w:t>
      </w:r>
    </w:p>
    <w:p w14:paraId="5B10BABA" w14:textId="77777777" w:rsidR="008E1A49" w:rsidRPr="008E1A49" w:rsidRDefault="008E1A49" w:rsidP="008E1A49">
      <w:pPr>
        <w:bidi/>
        <w:ind w:firstLine="720"/>
        <w:jc w:val="both"/>
        <w:rPr>
          <w:rFonts w:cs="David" w:hint="cs"/>
          <w:rtl/>
        </w:rPr>
      </w:pPr>
    </w:p>
    <w:p w14:paraId="2BD84C9C" w14:textId="77777777" w:rsidR="008E1A49" w:rsidRPr="008E1A49" w:rsidRDefault="008E1A49" w:rsidP="008E1A49">
      <w:pPr>
        <w:bidi/>
        <w:ind w:firstLine="720"/>
        <w:jc w:val="both"/>
        <w:rPr>
          <w:rFonts w:cs="David" w:hint="cs"/>
          <w:rtl/>
        </w:rPr>
      </w:pPr>
      <w:r w:rsidRPr="008E1A49">
        <w:rPr>
          <w:rFonts w:cs="David" w:hint="cs"/>
          <w:rtl/>
        </w:rPr>
        <w:t xml:space="preserve">היא עוסקת בהצעות לסדר. </w:t>
      </w:r>
    </w:p>
    <w:p w14:paraId="23FFCAC0" w14:textId="77777777" w:rsidR="008E1A49" w:rsidRPr="008E1A49" w:rsidRDefault="008E1A49" w:rsidP="008E1A49">
      <w:pPr>
        <w:bidi/>
        <w:jc w:val="both"/>
        <w:rPr>
          <w:rFonts w:cs="David" w:hint="cs"/>
          <w:rtl/>
        </w:rPr>
      </w:pPr>
    </w:p>
    <w:p w14:paraId="2711E591" w14:textId="77777777" w:rsidR="008E1A49" w:rsidRPr="008E1A49" w:rsidRDefault="008E1A49" w:rsidP="008E1A49">
      <w:pPr>
        <w:bidi/>
        <w:jc w:val="both"/>
        <w:rPr>
          <w:rFonts w:cs="David" w:hint="cs"/>
          <w:rtl/>
        </w:rPr>
      </w:pPr>
      <w:r w:rsidRPr="008E1A49">
        <w:rPr>
          <w:rFonts w:cs="David" w:hint="cs"/>
          <w:u w:val="single"/>
          <w:rtl/>
        </w:rPr>
        <w:t>זבולון אורלב:</w:t>
      </w:r>
    </w:p>
    <w:p w14:paraId="74A0BFE4" w14:textId="77777777" w:rsidR="008E1A49" w:rsidRPr="008E1A49" w:rsidRDefault="008E1A49" w:rsidP="008E1A49">
      <w:pPr>
        <w:bidi/>
        <w:jc w:val="both"/>
        <w:rPr>
          <w:rFonts w:cs="David" w:hint="cs"/>
          <w:rtl/>
        </w:rPr>
      </w:pPr>
      <w:r w:rsidRPr="008E1A49">
        <w:rPr>
          <w:rFonts w:cs="David" w:hint="cs"/>
          <w:rtl/>
        </w:rPr>
        <w:tab/>
      </w:r>
    </w:p>
    <w:p w14:paraId="55EE9453" w14:textId="77777777" w:rsidR="008E1A49" w:rsidRPr="008E1A49" w:rsidRDefault="008E1A49" w:rsidP="008E1A49">
      <w:pPr>
        <w:bidi/>
        <w:ind w:firstLine="720"/>
        <w:jc w:val="both"/>
        <w:rPr>
          <w:rFonts w:cs="David" w:hint="cs"/>
          <w:rtl/>
        </w:rPr>
      </w:pPr>
      <w:r w:rsidRPr="008E1A49">
        <w:rPr>
          <w:rFonts w:cs="David" w:hint="cs"/>
          <w:rtl/>
        </w:rPr>
        <w:t xml:space="preserve">הכנסת וועדת הכנסת הקימו ועדה משותפת של ועדת מדע וועדת החינוך לטיפול ומעקב אחר חוק ניסויים בבעלי חיים. זה בדיוק מהותה של ההצעה ולכן, כחבר ועדת חינוך, אני מצטרף לבקשה שזה יועבר לוועדה המשותפת. </w:t>
      </w:r>
    </w:p>
    <w:p w14:paraId="3CBD0FCA" w14:textId="77777777" w:rsidR="008E1A49" w:rsidRPr="008E1A49" w:rsidRDefault="008E1A49" w:rsidP="008E1A49">
      <w:pPr>
        <w:bidi/>
        <w:jc w:val="both"/>
        <w:rPr>
          <w:rFonts w:cs="David" w:hint="cs"/>
          <w:rtl/>
        </w:rPr>
      </w:pPr>
    </w:p>
    <w:p w14:paraId="3C1397D8"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56B4FCAE" w14:textId="77777777" w:rsidR="008E1A49" w:rsidRPr="008E1A49" w:rsidRDefault="008E1A49" w:rsidP="008E1A49">
      <w:pPr>
        <w:bidi/>
        <w:jc w:val="both"/>
        <w:rPr>
          <w:rFonts w:cs="David" w:hint="cs"/>
          <w:rtl/>
        </w:rPr>
      </w:pPr>
    </w:p>
    <w:p w14:paraId="784E766D" w14:textId="77777777" w:rsidR="008E1A49" w:rsidRPr="008E1A49" w:rsidRDefault="008E1A49" w:rsidP="008E1A49">
      <w:pPr>
        <w:bidi/>
        <w:jc w:val="both"/>
        <w:rPr>
          <w:rFonts w:cs="David" w:hint="cs"/>
          <w:rtl/>
        </w:rPr>
      </w:pPr>
      <w:r w:rsidRPr="008E1A49">
        <w:rPr>
          <w:rFonts w:cs="David" w:hint="cs"/>
          <w:rtl/>
        </w:rPr>
        <w:tab/>
        <w:t>הצעה אחרת.</w:t>
      </w:r>
    </w:p>
    <w:p w14:paraId="75221DEB" w14:textId="77777777" w:rsidR="008E1A49" w:rsidRPr="008E1A49" w:rsidRDefault="008E1A49" w:rsidP="008E1A49">
      <w:pPr>
        <w:bidi/>
        <w:jc w:val="both"/>
        <w:rPr>
          <w:rFonts w:cs="David" w:hint="cs"/>
          <w:rtl/>
        </w:rPr>
      </w:pPr>
    </w:p>
    <w:p w14:paraId="38E2B6FC" w14:textId="77777777" w:rsidR="008E1A49" w:rsidRPr="008E1A49" w:rsidRDefault="008E1A49" w:rsidP="008E1A49">
      <w:pPr>
        <w:bidi/>
        <w:jc w:val="both"/>
        <w:rPr>
          <w:rFonts w:cs="David" w:hint="cs"/>
          <w:u w:val="single"/>
          <w:rtl/>
        </w:rPr>
      </w:pPr>
      <w:r w:rsidRPr="008E1A49">
        <w:rPr>
          <w:rFonts w:cs="David" w:hint="cs"/>
          <w:u w:val="single"/>
          <w:rtl/>
        </w:rPr>
        <w:t>מנחם בן-ששון:</w:t>
      </w:r>
    </w:p>
    <w:p w14:paraId="6C92A9B3" w14:textId="77777777" w:rsidR="008E1A49" w:rsidRPr="008E1A49" w:rsidRDefault="008E1A49" w:rsidP="008E1A49">
      <w:pPr>
        <w:bidi/>
        <w:jc w:val="both"/>
        <w:rPr>
          <w:rFonts w:cs="David" w:hint="cs"/>
          <w:rtl/>
        </w:rPr>
      </w:pPr>
    </w:p>
    <w:p w14:paraId="51853528" w14:textId="77777777" w:rsidR="008E1A49" w:rsidRPr="008E1A49" w:rsidRDefault="008E1A49" w:rsidP="008E1A49">
      <w:pPr>
        <w:bidi/>
        <w:ind w:firstLine="720"/>
        <w:jc w:val="both"/>
        <w:rPr>
          <w:rFonts w:cs="David" w:hint="cs"/>
          <w:rtl/>
        </w:rPr>
      </w:pPr>
      <w:r w:rsidRPr="008E1A49">
        <w:rPr>
          <w:rFonts w:cs="David" w:hint="cs"/>
          <w:rtl/>
        </w:rPr>
        <w:t>אני מבקש להוסיף לוועדה הזאת סמכות חקיקה. אם היא ועדה רק לענייני סדר יום - - -</w:t>
      </w:r>
    </w:p>
    <w:p w14:paraId="7E55268E" w14:textId="77777777" w:rsidR="008E1A49" w:rsidRPr="008E1A49" w:rsidRDefault="008E1A49" w:rsidP="008E1A49">
      <w:pPr>
        <w:bidi/>
        <w:jc w:val="both"/>
        <w:rPr>
          <w:rFonts w:cs="David" w:hint="cs"/>
          <w:rtl/>
        </w:rPr>
      </w:pPr>
    </w:p>
    <w:p w14:paraId="23B50C6D" w14:textId="77777777" w:rsidR="008E1A49" w:rsidRPr="008E1A49" w:rsidRDefault="008E1A49" w:rsidP="008E1A49">
      <w:pPr>
        <w:bidi/>
        <w:jc w:val="both"/>
        <w:rPr>
          <w:rFonts w:cs="David" w:hint="cs"/>
          <w:rtl/>
        </w:rPr>
      </w:pPr>
      <w:r w:rsidRPr="008E1A49">
        <w:rPr>
          <w:rFonts w:cs="David" w:hint="cs"/>
          <w:u w:val="single"/>
          <w:rtl/>
        </w:rPr>
        <w:t>ארבל אסטרחן</w:t>
      </w:r>
      <w:r w:rsidRPr="008E1A49">
        <w:rPr>
          <w:rFonts w:cs="David" w:hint="cs"/>
          <w:rtl/>
        </w:rPr>
        <w:t>:</w:t>
      </w:r>
    </w:p>
    <w:p w14:paraId="73AA685E" w14:textId="77777777" w:rsidR="008E1A49" w:rsidRPr="008E1A49" w:rsidRDefault="008E1A49" w:rsidP="008E1A49">
      <w:pPr>
        <w:bidi/>
        <w:jc w:val="both"/>
        <w:rPr>
          <w:rFonts w:cs="David" w:hint="cs"/>
          <w:rtl/>
        </w:rPr>
      </w:pPr>
    </w:p>
    <w:p w14:paraId="6B72D5E2" w14:textId="77777777" w:rsidR="008E1A49" w:rsidRPr="008E1A49" w:rsidRDefault="008E1A49" w:rsidP="008E1A49">
      <w:pPr>
        <w:bidi/>
        <w:ind w:firstLine="720"/>
        <w:jc w:val="both"/>
        <w:rPr>
          <w:rFonts w:cs="David" w:hint="cs"/>
          <w:rtl/>
        </w:rPr>
      </w:pPr>
      <w:r w:rsidRPr="008E1A49">
        <w:rPr>
          <w:rFonts w:cs="David" w:hint="cs"/>
          <w:rtl/>
        </w:rPr>
        <w:t xml:space="preserve">אם הצעת החוק תעבור אליה אז יש לה סמכות. </w:t>
      </w:r>
    </w:p>
    <w:p w14:paraId="2F842322" w14:textId="77777777" w:rsidR="008E1A49" w:rsidRPr="008E1A49" w:rsidRDefault="008E1A49" w:rsidP="008E1A49">
      <w:pPr>
        <w:bidi/>
        <w:jc w:val="both"/>
        <w:rPr>
          <w:rFonts w:cs="David" w:hint="cs"/>
          <w:rtl/>
        </w:rPr>
      </w:pPr>
    </w:p>
    <w:p w14:paraId="7B4495B5" w14:textId="77777777" w:rsidR="008E1A49" w:rsidRPr="008E1A49" w:rsidRDefault="008E1A49" w:rsidP="008E1A49">
      <w:pPr>
        <w:bidi/>
        <w:jc w:val="both"/>
        <w:rPr>
          <w:rFonts w:cs="David" w:hint="cs"/>
          <w:rtl/>
        </w:rPr>
      </w:pPr>
      <w:r w:rsidRPr="008E1A49">
        <w:rPr>
          <w:rFonts w:cs="David" w:hint="cs"/>
          <w:u w:val="single"/>
          <w:rtl/>
        </w:rPr>
        <w:t>גדעון סער:</w:t>
      </w:r>
    </w:p>
    <w:p w14:paraId="1130301A" w14:textId="77777777" w:rsidR="008E1A49" w:rsidRPr="008E1A49" w:rsidRDefault="008E1A49" w:rsidP="008E1A49">
      <w:pPr>
        <w:bidi/>
        <w:jc w:val="both"/>
        <w:rPr>
          <w:rFonts w:cs="David" w:hint="cs"/>
          <w:rtl/>
        </w:rPr>
      </w:pPr>
    </w:p>
    <w:p w14:paraId="00B205EE" w14:textId="77777777" w:rsidR="008E1A49" w:rsidRPr="008E1A49" w:rsidRDefault="008E1A49" w:rsidP="008E1A49">
      <w:pPr>
        <w:bidi/>
        <w:ind w:firstLine="720"/>
        <w:jc w:val="both"/>
        <w:rPr>
          <w:rFonts w:cs="David" w:hint="cs"/>
          <w:rtl/>
        </w:rPr>
      </w:pPr>
      <w:r w:rsidRPr="008E1A49">
        <w:rPr>
          <w:rFonts w:cs="David" w:hint="cs"/>
          <w:rtl/>
        </w:rPr>
        <w:t xml:space="preserve">אדוני היושב ראש. אין כאן דבר תמים אלא יש כאן דבר עם מניעים מאוד ברורים. נושא ניסויים בבעלי חיים,להיבטיהם השונים והחוקים השונים שנוגעים לזה, נדונו אך ורק בוועדת החינוך. הם מעולם לא נדונו בוועדה המשותפת. בוועדה המשותפת הזאת בסך </w:t>
      </w:r>
      <w:proofErr w:type="spellStart"/>
      <w:r w:rsidRPr="008E1A49">
        <w:rPr>
          <w:rFonts w:cs="David" w:hint="cs"/>
          <w:rtl/>
        </w:rPr>
        <w:t>הכל</w:t>
      </w:r>
      <w:proofErr w:type="spellEnd"/>
      <w:r w:rsidRPr="008E1A49">
        <w:rPr>
          <w:rFonts w:cs="David" w:hint="cs"/>
          <w:rtl/>
        </w:rPr>
        <w:t xml:space="preserve"> נדונו הצעות לסדר היום. </w:t>
      </w:r>
    </w:p>
    <w:p w14:paraId="489A1C94" w14:textId="77777777" w:rsidR="008E1A49" w:rsidRPr="008E1A49" w:rsidRDefault="008E1A49" w:rsidP="008E1A49">
      <w:pPr>
        <w:bidi/>
        <w:ind w:firstLine="720"/>
        <w:jc w:val="both"/>
        <w:rPr>
          <w:rFonts w:cs="David" w:hint="cs"/>
          <w:rtl/>
        </w:rPr>
      </w:pPr>
    </w:p>
    <w:p w14:paraId="5B473E8B" w14:textId="77777777" w:rsidR="008E1A49" w:rsidRPr="008E1A49" w:rsidRDefault="008E1A49" w:rsidP="008E1A49">
      <w:pPr>
        <w:bidi/>
        <w:ind w:firstLine="720"/>
        <w:jc w:val="both"/>
        <w:rPr>
          <w:rFonts w:cs="David" w:hint="cs"/>
          <w:rtl/>
        </w:rPr>
      </w:pPr>
      <w:r w:rsidRPr="008E1A49">
        <w:rPr>
          <w:rFonts w:cs="David" w:hint="cs"/>
          <w:rtl/>
        </w:rPr>
        <w:t xml:space="preserve">כרגע יש יושב ראש חדש לוועדת המדע, שבכובעו כחבר ועדת החינוך, הוא מציע ועדה משותפת. הוועדה הזאת עסקה אך ורק בהצעות לסדר. כמי ששתי הצעות שלו בנושא ניסויים בבעלי חיים נדונו בוועדת החינוך ועוד נושאים אחרים, מעולם לא נדונו בוועדה המשותפת הזאת, היא לא קנתה לה סמכות לדון בנושא הזה. </w:t>
      </w:r>
    </w:p>
    <w:p w14:paraId="57374B90" w14:textId="77777777" w:rsidR="008E1A49" w:rsidRPr="008E1A49" w:rsidRDefault="008E1A49" w:rsidP="008E1A49">
      <w:pPr>
        <w:bidi/>
        <w:ind w:firstLine="720"/>
        <w:jc w:val="both"/>
        <w:rPr>
          <w:rFonts w:cs="David" w:hint="cs"/>
          <w:rtl/>
        </w:rPr>
      </w:pPr>
    </w:p>
    <w:p w14:paraId="7F5AB0D2" w14:textId="77777777" w:rsidR="008E1A49" w:rsidRPr="008E1A49" w:rsidRDefault="008E1A49" w:rsidP="008E1A49">
      <w:pPr>
        <w:bidi/>
        <w:ind w:firstLine="720"/>
        <w:jc w:val="both"/>
        <w:rPr>
          <w:rFonts w:cs="David" w:hint="cs"/>
          <w:rtl/>
        </w:rPr>
      </w:pPr>
      <w:r w:rsidRPr="008E1A49">
        <w:rPr>
          <w:rFonts w:cs="David" w:hint="cs"/>
          <w:rtl/>
        </w:rPr>
        <w:t xml:space="preserve">זה לא תמים כי ההצעה של חבר הכנסת בן-ששון באה לשנות את האיזון במועצה לרעת הארגונים לזכויות בעלי חיים, בדיוק בכיוון ההפוך ממה שצריך להיות. לכן גם אין רצון שהיא תגיע לוועדת החינוך כי המטרה סומנה. עכשיו רצים עם המטרה לכיוון של החיצים. לכן אני מציע להשאיר את זה בוועדת החינוך. </w:t>
      </w:r>
    </w:p>
    <w:p w14:paraId="553E5C80" w14:textId="77777777" w:rsidR="008E1A49" w:rsidRPr="008E1A49" w:rsidRDefault="008E1A49" w:rsidP="008E1A49">
      <w:pPr>
        <w:bidi/>
        <w:jc w:val="both"/>
        <w:rPr>
          <w:rFonts w:cs="David" w:hint="cs"/>
          <w:rtl/>
        </w:rPr>
      </w:pPr>
    </w:p>
    <w:p w14:paraId="546F9036" w14:textId="77777777" w:rsidR="008E1A49" w:rsidRPr="008E1A49" w:rsidRDefault="008E1A49" w:rsidP="008E1A49">
      <w:pPr>
        <w:bidi/>
        <w:jc w:val="both"/>
        <w:rPr>
          <w:rFonts w:cs="David" w:hint="cs"/>
          <w:u w:val="single"/>
          <w:rtl/>
        </w:rPr>
      </w:pPr>
      <w:r w:rsidRPr="008E1A49">
        <w:rPr>
          <w:rFonts w:cs="David" w:hint="cs"/>
          <w:u w:val="single"/>
          <w:rtl/>
        </w:rPr>
        <w:t>נסים זאב:</w:t>
      </w:r>
    </w:p>
    <w:p w14:paraId="56FC4F2B" w14:textId="77777777" w:rsidR="008E1A49" w:rsidRPr="008E1A49" w:rsidRDefault="008E1A49" w:rsidP="008E1A49">
      <w:pPr>
        <w:bidi/>
        <w:jc w:val="both"/>
        <w:rPr>
          <w:rFonts w:cs="David" w:hint="cs"/>
          <w:rtl/>
        </w:rPr>
      </w:pPr>
    </w:p>
    <w:p w14:paraId="2875FF83" w14:textId="77777777" w:rsidR="008E1A49" w:rsidRPr="008E1A49" w:rsidRDefault="008E1A49" w:rsidP="008E1A49">
      <w:pPr>
        <w:bidi/>
        <w:jc w:val="both"/>
        <w:rPr>
          <w:rFonts w:cs="David" w:hint="cs"/>
          <w:rtl/>
        </w:rPr>
      </w:pPr>
      <w:r w:rsidRPr="008E1A49">
        <w:rPr>
          <w:rFonts w:cs="David" w:hint="cs"/>
          <w:rtl/>
        </w:rPr>
        <w:tab/>
        <w:t xml:space="preserve">אני אומר שיש חפיפה. רק אתמול דנו בוועדת המדע והטכנולוגיה בנושא של צער בלי חיים. השאלה איזה חוק של צער בעלי חיים. לכן אולי צריך לעשות סדר בדברים. </w:t>
      </w:r>
    </w:p>
    <w:p w14:paraId="51D804BA" w14:textId="77777777" w:rsidR="008E1A49" w:rsidRPr="008E1A49" w:rsidRDefault="008E1A49" w:rsidP="008E1A49">
      <w:pPr>
        <w:bidi/>
        <w:jc w:val="both"/>
        <w:rPr>
          <w:rFonts w:cs="David" w:hint="cs"/>
          <w:rtl/>
        </w:rPr>
      </w:pPr>
    </w:p>
    <w:p w14:paraId="673A3FFD"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40B5C6BE" w14:textId="77777777" w:rsidR="008E1A49" w:rsidRPr="008E1A49" w:rsidRDefault="008E1A49" w:rsidP="008E1A49">
      <w:pPr>
        <w:bidi/>
        <w:jc w:val="both"/>
        <w:rPr>
          <w:rFonts w:cs="David" w:hint="cs"/>
          <w:rtl/>
        </w:rPr>
      </w:pPr>
    </w:p>
    <w:p w14:paraId="18964E34" w14:textId="77777777" w:rsidR="008E1A49" w:rsidRPr="008E1A49" w:rsidRDefault="008E1A49" w:rsidP="008E1A49">
      <w:pPr>
        <w:bidi/>
        <w:jc w:val="both"/>
        <w:rPr>
          <w:rFonts w:cs="David" w:hint="cs"/>
          <w:rtl/>
        </w:rPr>
      </w:pPr>
      <w:r w:rsidRPr="008E1A49">
        <w:rPr>
          <w:rFonts w:cs="David" w:hint="cs"/>
          <w:rtl/>
        </w:rPr>
        <w:tab/>
        <w:t xml:space="preserve">אי אפשר. לפעמים עוסקים בבריאות של בעלי ולפעמים זה משהו אחר. </w:t>
      </w:r>
    </w:p>
    <w:p w14:paraId="5942D8F0" w14:textId="77777777" w:rsidR="008E1A49" w:rsidRPr="008E1A49" w:rsidRDefault="008E1A49" w:rsidP="008E1A49">
      <w:pPr>
        <w:bidi/>
        <w:jc w:val="both"/>
        <w:rPr>
          <w:rFonts w:cs="David" w:hint="cs"/>
          <w:u w:val="single"/>
          <w:rtl/>
        </w:rPr>
      </w:pPr>
    </w:p>
    <w:p w14:paraId="748943EE" w14:textId="77777777" w:rsidR="008E1A49" w:rsidRPr="008E1A49" w:rsidRDefault="008E1A49" w:rsidP="008E1A49">
      <w:pPr>
        <w:bidi/>
        <w:jc w:val="both"/>
        <w:rPr>
          <w:rFonts w:cs="David" w:hint="cs"/>
          <w:u w:val="single"/>
          <w:rtl/>
        </w:rPr>
      </w:pPr>
      <w:r w:rsidRPr="008E1A49">
        <w:rPr>
          <w:rFonts w:cs="David" w:hint="cs"/>
          <w:u w:val="single"/>
          <w:rtl/>
        </w:rPr>
        <w:t>נסים זאב:</w:t>
      </w:r>
    </w:p>
    <w:p w14:paraId="50FFEC02" w14:textId="77777777" w:rsidR="008E1A49" w:rsidRPr="008E1A49" w:rsidRDefault="008E1A49" w:rsidP="008E1A49">
      <w:pPr>
        <w:bidi/>
        <w:jc w:val="both"/>
        <w:rPr>
          <w:rFonts w:cs="David" w:hint="cs"/>
          <w:u w:val="single"/>
          <w:rtl/>
        </w:rPr>
      </w:pPr>
    </w:p>
    <w:p w14:paraId="050DEDF5" w14:textId="77777777" w:rsidR="008E1A49" w:rsidRPr="008E1A49" w:rsidRDefault="008E1A49" w:rsidP="008E1A49">
      <w:pPr>
        <w:bidi/>
        <w:ind w:firstLine="720"/>
        <w:jc w:val="both"/>
        <w:rPr>
          <w:rFonts w:cs="David" w:hint="cs"/>
          <w:rtl/>
        </w:rPr>
      </w:pPr>
      <w:r w:rsidRPr="008E1A49">
        <w:rPr>
          <w:rFonts w:cs="David" w:hint="cs"/>
          <w:rtl/>
        </w:rPr>
        <w:t xml:space="preserve">כאשר מתייחסים לבעלי החיים עצמם זה צריך להיות בוועדת המדע והטכנולוגיה. כאשר מתייחסים לאנשים שמתעללים בבעלי חיים, זה בוועדת חינוך. תעשה הפרדה בין שתי הוועדות או ועדה משותפת. </w:t>
      </w:r>
    </w:p>
    <w:p w14:paraId="026E92B2" w14:textId="77777777" w:rsidR="008E1A49" w:rsidRPr="008E1A49" w:rsidRDefault="008E1A49" w:rsidP="008E1A49">
      <w:pPr>
        <w:bidi/>
        <w:jc w:val="both"/>
        <w:rPr>
          <w:rFonts w:cs="David" w:hint="cs"/>
          <w:rtl/>
        </w:rPr>
      </w:pPr>
    </w:p>
    <w:p w14:paraId="66FE5D1A" w14:textId="77777777" w:rsidR="008E1A49" w:rsidRPr="008E1A49" w:rsidRDefault="008E1A49" w:rsidP="008E1A49">
      <w:pPr>
        <w:bidi/>
        <w:jc w:val="both"/>
        <w:rPr>
          <w:rFonts w:cs="David" w:hint="cs"/>
          <w:u w:val="single"/>
          <w:rtl/>
        </w:rPr>
      </w:pPr>
      <w:r w:rsidRPr="008E1A49">
        <w:rPr>
          <w:rFonts w:cs="David" w:hint="cs"/>
          <w:u w:val="single"/>
          <w:rtl/>
        </w:rPr>
        <w:t>מנחם בן-ששון:</w:t>
      </w:r>
    </w:p>
    <w:p w14:paraId="47468F41" w14:textId="77777777" w:rsidR="008E1A49" w:rsidRPr="008E1A49" w:rsidRDefault="008E1A49" w:rsidP="008E1A49">
      <w:pPr>
        <w:bidi/>
        <w:jc w:val="both"/>
        <w:rPr>
          <w:rFonts w:cs="David" w:hint="cs"/>
          <w:rtl/>
        </w:rPr>
      </w:pPr>
    </w:p>
    <w:p w14:paraId="78F2952A" w14:textId="77777777" w:rsidR="008E1A49" w:rsidRPr="008E1A49" w:rsidRDefault="008E1A49" w:rsidP="008E1A49">
      <w:pPr>
        <w:bidi/>
        <w:ind w:firstLine="720"/>
        <w:jc w:val="both"/>
        <w:rPr>
          <w:rFonts w:cs="David" w:hint="cs"/>
          <w:rtl/>
        </w:rPr>
      </w:pPr>
      <w:r w:rsidRPr="008E1A49">
        <w:rPr>
          <w:rFonts w:cs="David" w:hint="cs"/>
          <w:rtl/>
        </w:rPr>
        <w:t xml:space="preserve">אני רוצה לתקן את האינטרפרטציה של חבר הכנסת גדעון סער. זהו חוק בעד משפחות שנעזרות בתרופות. </w:t>
      </w:r>
    </w:p>
    <w:p w14:paraId="0D516353" w14:textId="77777777" w:rsidR="008E1A49" w:rsidRPr="008E1A49" w:rsidRDefault="008E1A49" w:rsidP="008E1A49">
      <w:pPr>
        <w:bidi/>
        <w:ind w:firstLine="720"/>
        <w:jc w:val="both"/>
        <w:rPr>
          <w:rFonts w:cs="David" w:hint="cs"/>
          <w:rtl/>
        </w:rPr>
      </w:pPr>
    </w:p>
    <w:p w14:paraId="065C0C65" w14:textId="77777777" w:rsidR="008E1A49" w:rsidRPr="008E1A49" w:rsidRDefault="008E1A49" w:rsidP="008E1A49">
      <w:pPr>
        <w:bidi/>
        <w:ind w:firstLine="720"/>
        <w:jc w:val="both"/>
        <w:rPr>
          <w:rFonts w:cs="David" w:hint="cs"/>
          <w:rtl/>
        </w:rPr>
      </w:pPr>
      <w:r w:rsidRPr="008E1A49">
        <w:rPr>
          <w:rFonts w:cs="David" w:hint="cs"/>
          <w:rtl/>
        </w:rPr>
        <w:t>אני תמיד מקבל, לכל אורך השנים, את הייעוץ של הייעוץ המשפטי של הכנסת ולכן מה  שיאמר הייעוץ המשפטי מקובל עלי. אני רק רואה את ההיגיון הרב בהצעתו של חבר הכנסת אורלב.</w:t>
      </w:r>
    </w:p>
    <w:p w14:paraId="14543CBC" w14:textId="77777777" w:rsidR="008E1A49" w:rsidRPr="008E1A49" w:rsidRDefault="008E1A49" w:rsidP="008E1A49">
      <w:pPr>
        <w:bidi/>
        <w:jc w:val="both"/>
        <w:rPr>
          <w:rFonts w:cs="David" w:hint="cs"/>
          <w:rtl/>
        </w:rPr>
      </w:pPr>
    </w:p>
    <w:p w14:paraId="7EAABB0E" w14:textId="77777777" w:rsidR="008E1A49" w:rsidRPr="008E1A49" w:rsidRDefault="008E1A49" w:rsidP="008E1A49">
      <w:pPr>
        <w:bidi/>
        <w:jc w:val="both"/>
        <w:rPr>
          <w:rFonts w:cs="David" w:hint="cs"/>
          <w:rtl/>
        </w:rPr>
      </w:pPr>
      <w:r w:rsidRPr="008E1A49">
        <w:rPr>
          <w:rFonts w:cs="David" w:hint="cs"/>
          <w:u w:val="single"/>
          <w:rtl/>
        </w:rPr>
        <w:t>יואל חסון</w:t>
      </w:r>
      <w:r w:rsidRPr="008E1A49">
        <w:rPr>
          <w:rFonts w:cs="David" w:hint="cs"/>
          <w:rtl/>
        </w:rPr>
        <w:t>:</w:t>
      </w:r>
    </w:p>
    <w:p w14:paraId="76D70237" w14:textId="77777777" w:rsidR="008E1A49" w:rsidRPr="008E1A49" w:rsidRDefault="008E1A49" w:rsidP="008E1A49">
      <w:pPr>
        <w:bidi/>
        <w:jc w:val="both"/>
        <w:rPr>
          <w:rFonts w:cs="David" w:hint="cs"/>
          <w:rtl/>
        </w:rPr>
      </w:pPr>
    </w:p>
    <w:p w14:paraId="317CFB2E" w14:textId="77777777" w:rsidR="008E1A49" w:rsidRPr="008E1A49" w:rsidRDefault="008E1A49" w:rsidP="008E1A49">
      <w:pPr>
        <w:bidi/>
        <w:ind w:firstLine="720"/>
        <w:jc w:val="both"/>
        <w:rPr>
          <w:rFonts w:cs="David" w:hint="cs"/>
          <w:rtl/>
        </w:rPr>
      </w:pPr>
      <w:r w:rsidRPr="008E1A49">
        <w:rPr>
          <w:rFonts w:cs="David" w:hint="cs"/>
          <w:rtl/>
        </w:rPr>
        <w:t>אני מסכים לדעתו של חבר הכנסת סער. אני חושב שההצעה הזאת צריכה ללכת לוועדת החינוך. בדרך כלל דנים בהצעות האלה בוועדת החינוך. אם ועדת החינוך תחליט להגדיר הגדרות אחרות, אז נקבל שם החלטה . כרגע זה צריך לעבור לוועדת החינוך.</w:t>
      </w:r>
    </w:p>
    <w:p w14:paraId="22BCEFA6" w14:textId="77777777" w:rsidR="008E1A49" w:rsidRPr="008E1A49" w:rsidRDefault="008E1A49" w:rsidP="008E1A49">
      <w:pPr>
        <w:bidi/>
        <w:jc w:val="both"/>
        <w:rPr>
          <w:rFonts w:cs="David" w:hint="cs"/>
          <w:rtl/>
        </w:rPr>
      </w:pPr>
    </w:p>
    <w:p w14:paraId="45428846" w14:textId="77777777" w:rsidR="008E1A49" w:rsidRPr="008E1A49" w:rsidRDefault="008E1A49" w:rsidP="008E1A49">
      <w:pPr>
        <w:bidi/>
        <w:jc w:val="both"/>
        <w:rPr>
          <w:rFonts w:cs="David" w:hint="cs"/>
          <w:rtl/>
        </w:rPr>
      </w:pPr>
      <w:r w:rsidRPr="008E1A49">
        <w:rPr>
          <w:rFonts w:cs="David" w:hint="cs"/>
          <w:u w:val="single"/>
          <w:rtl/>
        </w:rPr>
        <w:t>זבולון אורלב:</w:t>
      </w:r>
    </w:p>
    <w:p w14:paraId="2472BE85" w14:textId="77777777" w:rsidR="008E1A49" w:rsidRPr="008E1A49" w:rsidRDefault="008E1A49" w:rsidP="008E1A49">
      <w:pPr>
        <w:bidi/>
        <w:jc w:val="both"/>
        <w:rPr>
          <w:rFonts w:cs="David" w:hint="cs"/>
          <w:rtl/>
        </w:rPr>
      </w:pPr>
      <w:r w:rsidRPr="008E1A49">
        <w:rPr>
          <w:rFonts w:cs="David" w:hint="cs"/>
          <w:rtl/>
        </w:rPr>
        <w:tab/>
      </w:r>
    </w:p>
    <w:p w14:paraId="6103CD08" w14:textId="77777777" w:rsidR="008E1A49" w:rsidRPr="008E1A49" w:rsidRDefault="008E1A49" w:rsidP="008E1A49">
      <w:pPr>
        <w:bidi/>
        <w:ind w:firstLine="720"/>
        <w:jc w:val="both"/>
        <w:rPr>
          <w:rFonts w:cs="David" w:hint="cs"/>
          <w:rtl/>
        </w:rPr>
      </w:pPr>
      <w:r w:rsidRPr="008E1A49">
        <w:rPr>
          <w:rFonts w:cs="David" w:hint="cs"/>
          <w:rtl/>
        </w:rPr>
        <w:t>אני רוצה לומר שנכון שחוק ניסויים בבעלי חיים חוקק בוועדת החינוך, אבל בשעה שוועדת מדע וטכנולוגיה לא היה קיימת.</w:t>
      </w:r>
    </w:p>
    <w:p w14:paraId="69DD8824" w14:textId="77777777" w:rsidR="008E1A49" w:rsidRPr="008E1A49" w:rsidRDefault="008E1A49" w:rsidP="008E1A49">
      <w:pPr>
        <w:bidi/>
        <w:jc w:val="both"/>
        <w:rPr>
          <w:rFonts w:cs="David" w:hint="cs"/>
          <w:rtl/>
        </w:rPr>
      </w:pPr>
    </w:p>
    <w:p w14:paraId="72BCBDEB" w14:textId="77777777" w:rsidR="008E1A49" w:rsidRPr="008E1A49" w:rsidRDefault="008E1A49" w:rsidP="008E1A49">
      <w:pPr>
        <w:bidi/>
        <w:ind w:firstLine="720"/>
        <w:jc w:val="both"/>
        <w:rPr>
          <w:rFonts w:cs="David" w:hint="cs"/>
          <w:rtl/>
        </w:rPr>
      </w:pPr>
      <w:r w:rsidRPr="008E1A49">
        <w:rPr>
          <w:rFonts w:cs="David" w:hint="cs"/>
          <w:rtl/>
        </w:rPr>
        <w:t xml:space="preserve">שנית, חוק ניסויים רפואיים בבני אדם, גם לכך הוקמה ועדה משותפת שעוסקת בחקיקה, בין ועדת המדע לבין ועדת העבודה הרווחה והבריאות. יש כאן היבטים כאלה ויש כאן היבטים כאלה. כמו שעוסקים בניסויים רפואיים בבני אדם בוועדה משותפת, צריך גם את הנושא הזה לטפל בוועדה משותפת, כפי שהמליצה הלשכה המשפטית.  </w:t>
      </w:r>
    </w:p>
    <w:p w14:paraId="4DCECF57" w14:textId="77777777" w:rsidR="008E1A49" w:rsidRPr="008E1A49" w:rsidRDefault="008E1A49" w:rsidP="008E1A49">
      <w:pPr>
        <w:bidi/>
        <w:jc w:val="both"/>
        <w:rPr>
          <w:rFonts w:cs="David" w:hint="cs"/>
          <w:rtl/>
        </w:rPr>
      </w:pPr>
    </w:p>
    <w:p w14:paraId="11F516E6"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027C2450" w14:textId="77777777" w:rsidR="008E1A49" w:rsidRPr="008E1A49" w:rsidRDefault="008E1A49" w:rsidP="008E1A49">
      <w:pPr>
        <w:bidi/>
        <w:jc w:val="both"/>
        <w:rPr>
          <w:rFonts w:cs="David" w:hint="cs"/>
          <w:rtl/>
        </w:rPr>
      </w:pPr>
    </w:p>
    <w:p w14:paraId="6F89D1B9" w14:textId="77777777" w:rsidR="008E1A49" w:rsidRPr="008E1A49" w:rsidRDefault="008E1A49" w:rsidP="008E1A49">
      <w:pPr>
        <w:bidi/>
        <w:ind w:firstLine="720"/>
        <w:jc w:val="both"/>
        <w:rPr>
          <w:rFonts w:cs="David" w:hint="cs"/>
          <w:rtl/>
        </w:rPr>
      </w:pPr>
      <w:r w:rsidRPr="008E1A49">
        <w:rPr>
          <w:rFonts w:cs="David" w:hint="cs"/>
          <w:rtl/>
        </w:rPr>
        <w:t>נצביע בין ועדה משותפת לבין הצעתו של חבר הכנסת סער לחינוך.</w:t>
      </w:r>
    </w:p>
    <w:p w14:paraId="153F9D0C" w14:textId="77777777" w:rsidR="008E1A49" w:rsidRPr="008E1A49" w:rsidRDefault="008E1A49" w:rsidP="008E1A49">
      <w:pPr>
        <w:bidi/>
        <w:jc w:val="both"/>
        <w:rPr>
          <w:rFonts w:cs="David" w:hint="cs"/>
          <w:rtl/>
        </w:rPr>
      </w:pPr>
    </w:p>
    <w:p w14:paraId="4478A30F" w14:textId="77777777" w:rsidR="008E1A49" w:rsidRPr="008E1A49" w:rsidRDefault="008E1A49" w:rsidP="008E1A49">
      <w:pPr>
        <w:bidi/>
        <w:jc w:val="center"/>
        <w:rPr>
          <w:rFonts w:cs="David" w:hint="cs"/>
          <w:b/>
          <w:bCs/>
          <w:rtl/>
        </w:rPr>
      </w:pPr>
      <w:r w:rsidRPr="008E1A49">
        <w:rPr>
          <w:rFonts w:cs="David" w:hint="cs"/>
          <w:b/>
          <w:bCs/>
          <w:rtl/>
        </w:rPr>
        <w:t>הצבעה</w:t>
      </w:r>
    </w:p>
    <w:p w14:paraId="63145E26" w14:textId="77777777" w:rsidR="008E1A49" w:rsidRPr="008E1A49" w:rsidRDefault="008E1A49" w:rsidP="008E1A49">
      <w:pPr>
        <w:bidi/>
        <w:jc w:val="center"/>
        <w:rPr>
          <w:rFonts w:cs="David" w:hint="cs"/>
          <w:rtl/>
        </w:rPr>
      </w:pPr>
    </w:p>
    <w:p w14:paraId="1F6CC0A2" w14:textId="77777777" w:rsidR="008E1A49" w:rsidRPr="008E1A49" w:rsidRDefault="008E1A49" w:rsidP="008E1A49">
      <w:pPr>
        <w:bidi/>
        <w:jc w:val="center"/>
        <w:rPr>
          <w:rFonts w:cs="David" w:hint="cs"/>
          <w:rtl/>
        </w:rPr>
      </w:pPr>
      <w:r w:rsidRPr="008E1A49">
        <w:rPr>
          <w:rFonts w:cs="David" w:hint="cs"/>
          <w:rtl/>
        </w:rPr>
        <w:t>בעד  העברת הנושא לוועדה משותפת - 5</w:t>
      </w:r>
    </w:p>
    <w:p w14:paraId="2A26BEC0" w14:textId="77777777" w:rsidR="008E1A49" w:rsidRPr="008E1A49" w:rsidRDefault="008E1A49" w:rsidP="008E1A49">
      <w:pPr>
        <w:bidi/>
        <w:jc w:val="center"/>
        <w:rPr>
          <w:rFonts w:cs="David" w:hint="cs"/>
          <w:rtl/>
        </w:rPr>
      </w:pPr>
      <w:r w:rsidRPr="008E1A49">
        <w:rPr>
          <w:rFonts w:cs="David" w:hint="cs"/>
          <w:rtl/>
        </w:rPr>
        <w:t>בעד העברת הנושא לוועדת החינוך - 6</w:t>
      </w:r>
    </w:p>
    <w:p w14:paraId="2B70928F" w14:textId="77777777" w:rsidR="008E1A49" w:rsidRPr="008E1A49" w:rsidRDefault="008E1A49" w:rsidP="008E1A49">
      <w:pPr>
        <w:bidi/>
        <w:jc w:val="both"/>
        <w:rPr>
          <w:rFonts w:cs="David" w:hint="cs"/>
          <w:rtl/>
        </w:rPr>
      </w:pPr>
    </w:p>
    <w:p w14:paraId="18B34461"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3052FB35" w14:textId="77777777" w:rsidR="008E1A49" w:rsidRPr="008E1A49" w:rsidRDefault="008E1A49" w:rsidP="008E1A49">
      <w:pPr>
        <w:bidi/>
        <w:jc w:val="both"/>
        <w:rPr>
          <w:rFonts w:cs="David" w:hint="cs"/>
          <w:rtl/>
        </w:rPr>
      </w:pPr>
    </w:p>
    <w:p w14:paraId="7A7BDC0B" w14:textId="77777777" w:rsidR="008E1A49" w:rsidRPr="008E1A49" w:rsidRDefault="008E1A49" w:rsidP="008E1A49">
      <w:pPr>
        <w:bidi/>
        <w:ind w:firstLine="720"/>
        <w:jc w:val="both"/>
        <w:rPr>
          <w:rFonts w:cs="David" w:hint="cs"/>
          <w:rtl/>
        </w:rPr>
      </w:pPr>
      <w:r w:rsidRPr="008E1A49">
        <w:rPr>
          <w:rFonts w:cs="David" w:hint="cs"/>
          <w:rtl/>
        </w:rPr>
        <w:t>זה יעבור לוועדת חינוך.</w:t>
      </w:r>
    </w:p>
    <w:p w14:paraId="7CB5903F" w14:textId="77777777" w:rsidR="008E1A49" w:rsidRPr="008E1A49" w:rsidRDefault="008E1A49" w:rsidP="008E1A49">
      <w:pPr>
        <w:bidi/>
        <w:jc w:val="center"/>
        <w:rPr>
          <w:rFonts w:cs="David" w:hint="cs"/>
          <w:u w:val="single"/>
          <w:rtl/>
        </w:rPr>
      </w:pPr>
      <w:r w:rsidRPr="008E1A49">
        <w:rPr>
          <w:rFonts w:cs="David"/>
          <w:rtl/>
        </w:rPr>
        <w:br w:type="page"/>
      </w:r>
      <w:r w:rsidRPr="008E1A49">
        <w:rPr>
          <w:rFonts w:cs="David" w:hint="cs"/>
          <w:u w:val="single"/>
          <w:rtl/>
        </w:rPr>
        <w:t xml:space="preserve">ד. </w:t>
      </w:r>
      <w:r w:rsidRPr="008E1A49">
        <w:rPr>
          <w:rFonts w:cs="David" w:hint="cs"/>
          <w:b/>
          <w:bCs/>
          <w:u w:val="single"/>
          <w:rtl/>
        </w:rPr>
        <w:t>קביעת ועדה לדיון בהצעה לסדר-היום בנושא: "התגברות פעילות נגד החוק של הכתות והמיסיון בישראל", של חבר הכנסת יעקב כהן</w:t>
      </w:r>
    </w:p>
    <w:p w14:paraId="5C6BC3A3" w14:textId="77777777" w:rsidR="008E1A49" w:rsidRPr="008E1A49" w:rsidRDefault="008E1A49" w:rsidP="008E1A49">
      <w:pPr>
        <w:bidi/>
        <w:jc w:val="both"/>
        <w:rPr>
          <w:rFonts w:cs="David" w:hint="cs"/>
          <w:rtl/>
        </w:rPr>
      </w:pPr>
    </w:p>
    <w:p w14:paraId="2D3D1CB5" w14:textId="77777777" w:rsidR="008E1A49" w:rsidRPr="008E1A49" w:rsidRDefault="008E1A49" w:rsidP="008E1A49">
      <w:pPr>
        <w:bidi/>
        <w:jc w:val="both"/>
        <w:rPr>
          <w:rFonts w:cs="David" w:hint="cs"/>
          <w:rtl/>
        </w:rPr>
      </w:pPr>
    </w:p>
    <w:p w14:paraId="1C831317"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6B8009D5" w14:textId="77777777" w:rsidR="008E1A49" w:rsidRPr="008E1A49" w:rsidRDefault="008E1A49" w:rsidP="008E1A49">
      <w:pPr>
        <w:bidi/>
        <w:jc w:val="both"/>
        <w:rPr>
          <w:rFonts w:cs="David" w:hint="cs"/>
          <w:rtl/>
        </w:rPr>
      </w:pPr>
    </w:p>
    <w:p w14:paraId="2A061E3A" w14:textId="77777777" w:rsidR="008E1A49" w:rsidRPr="008E1A49" w:rsidRDefault="008E1A49" w:rsidP="008E1A49">
      <w:pPr>
        <w:bidi/>
        <w:jc w:val="both"/>
        <w:rPr>
          <w:rFonts w:cs="David" w:hint="cs"/>
          <w:rtl/>
        </w:rPr>
      </w:pPr>
      <w:r w:rsidRPr="008E1A49">
        <w:rPr>
          <w:rFonts w:cs="David" w:hint="cs"/>
          <w:rtl/>
        </w:rPr>
        <w:tab/>
        <w:t>אנחנו עוברים לדיון בקביעת ועדה לדיון בהצעה לסדר-היום בנושא: התגברות פעילות נגד החוק של הכתות והמיסיון בישראל. גפני, מה אתה מציע?</w:t>
      </w:r>
    </w:p>
    <w:p w14:paraId="47C255A3" w14:textId="77777777" w:rsidR="008E1A49" w:rsidRPr="008E1A49" w:rsidRDefault="008E1A49" w:rsidP="008E1A49">
      <w:pPr>
        <w:bidi/>
        <w:jc w:val="both"/>
        <w:rPr>
          <w:rFonts w:cs="David" w:hint="cs"/>
          <w:rtl/>
        </w:rPr>
      </w:pPr>
    </w:p>
    <w:p w14:paraId="055C1B65"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3993A89D" w14:textId="77777777" w:rsidR="008E1A49" w:rsidRPr="008E1A49" w:rsidRDefault="008E1A49" w:rsidP="008E1A49">
      <w:pPr>
        <w:bidi/>
        <w:jc w:val="both"/>
        <w:rPr>
          <w:rFonts w:cs="David" w:hint="cs"/>
          <w:rtl/>
        </w:rPr>
      </w:pPr>
    </w:p>
    <w:p w14:paraId="70B86E57" w14:textId="77777777" w:rsidR="008E1A49" w:rsidRPr="008E1A49" w:rsidRDefault="008E1A49" w:rsidP="008E1A49">
      <w:pPr>
        <w:bidi/>
        <w:ind w:firstLine="720"/>
        <w:jc w:val="both"/>
        <w:rPr>
          <w:rFonts w:cs="David" w:hint="cs"/>
          <w:rtl/>
        </w:rPr>
      </w:pPr>
      <w:r w:rsidRPr="008E1A49">
        <w:rPr>
          <w:rFonts w:cs="David" w:hint="cs"/>
          <w:rtl/>
        </w:rPr>
        <w:t xml:space="preserve">ועדת פנים. </w:t>
      </w:r>
    </w:p>
    <w:p w14:paraId="6E6E019B" w14:textId="77777777" w:rsidR="008E1A49" w:rsidRPr="008E1A49" w:rsidRDefault="008E1A49" w:rsidP="008E1A49">
      <w:pPr>
        <w:bidi/>
        <w:ind w:firstLine="720"/>
        <w:jc w:val="both"/>
        <w:rPr>
          <w:rFonts w:cs="David" w:hint="cs"/>
          <w:rtl/>
        </w:rPr>
      </w:pPr>
    </w:p>
    <w:p w14:paraId="0D4076D8"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7D1C06B8" w14:textId="77777777" w:rsidR="008E1A49" w:rsidRPr="008E1A49" w:rsidRDefault="008E1A49" w:rsidP="008E1A49">
      <w:pPr>
        <w:bidi/>
        <w:jc w:val="both"/>
        <w:rPr>
          <w:rFonts w:cs="David" w:hint="cs"/>
          <w:rtl/>
        </w:rPr>
      </w:pPr>
    </w:p>
    <w:p w14:paraId="373AC146" w14:textId="77777777" w:rsidR="008E1A49" w:rsidRPr="008E1A49" w:rsidRDefault="008E1A49" w:rsidP="008E1A49">
      <w:pPr>
        <w:bidi/>
        <w:jc w:val="both"/>
        <w:rPr>
          <w:rFonts w:cs="David" w:hint="cs"/>
          <w:rtl/>
        </w:rPr>
      </w:pPr>
      <w:r w:rsidRPr="008E1A49">
        <w:rPr>
          <w:rFonts w:cs="David" w:hint="cs"/>
          <w:rtl/>
        </w:rPr>
        <w:tab/>
        <w:t>מי בעד ועדת הפנים.</w:t>
      </w:r>
    </w:p>
    <w:p w14:paraId="64155ACB" w14:textId="77777777" w:rsidR="008E1A49" w:rsidRPr="008E1A49" w:rsidRDefault="008E1A49" w:rsidP="008E1A49">
      <w:pPr>
        <w:bidi/>
        <w:jc w:val="both"/>
        <w:rPr>
          <w:rFonts w:cs="David" w:hint="cs"/>
          <w:rtl/>
        </w:rPr>
      </w:pPr>
    </w:p>
    <w:p w14:paraId="2248F8B6" w14:textId="77777777" w:rsidR="008E1A49" w:rsidRPr="008E1A49" w:rsidRDefault="008E1A49" w:rsidP="008E1A49">
      <w:pPr>
        <w:bidi/>
        <w:jc w:val="center"/>
        <w:rPr>
          <w:rFonts w:cs="David" w:hint="cs"/>
          <w:b/>
          <w:bCs/>
          <w:rtl/>
        </w:rPr>
      </w:pPr>
      <w:r w:rsidRPr="008E1A49">
        <w:rPr>
          <w:rFonts w:cs="David" w:hint="cs"/>
          <w:b/>
          <w:bCs/>
          <w:rtl/>
        </w:rPr>
        <w:t>הצבעה</w:t>
      </w:r>
    </w:p>
    <w:p w14:paraId="647A2539" w14:textId="77777777" w:rsidR="008E1A49" w:rsidRPr="008E1A49" w:rsidRDefault="008E1A49" w:rsidP="008E1A49">
      <w:pPr>
        <w:bidi/>
        <w:jc w:val="center"/>
        <w:rPr>
          <w:rFonts w:cs="David" w:hint="cs"/>
          <w:rtl/>
        </w:rPr>
      </w:pPr>
    </w:p>
    <w:p w14:paraId="3CF2E402" w14:textId="77777777" w:rsidR="008E1A49" w:rsidRPr="008E1A49" w:rsidRDefault="008E1A49" w:rsidP="008E1A49">
      <w:pPr>
        <w:bidi/>
        <w:jc w:val="center"/>
        <w:rPr>
          <w:rFonts w:cs="David" w:hint="cs"/>
          <w:rtl/>
        </w:rPr>
      </w:pPr>
      <w:r w:rsidRPr="008E1A49">
        <w:rPr>
          <w:rFonts w:cs="David" w:hint="cs"/>
          <w:rtl/>
        </w:rPr>
        <w:t xml:space="preserve">בעד העברת הנושא לוועדת הפנים והגנת הסביבה </w:t>
      </w:r>
      <w:r w:rsidRPr="008E1A49">
        <w:rPr>
          <w:rFonts w:cs="David"/>
          <w:rtl/>
        </w:rPr>
        <w:t>–</w:t>
      </w:r>
      <w:r w:rsidRPr="008E1A49">
        <w:rPr>
          <w:rFonts w:cs="David" w:hint="cs"/>
          <w:rtl/>
        </w:rPr>
        <w:t xml:space="preserve"> רוב</w:t>
      </w:r>
    </w:p>
    <w:p w14:paraId="4D21F492" w14:textId="77777777" w:rsidR="008E1A49" w:rsidRPr="008E1A49" w:rsidRDefault="008E1A49" w:rsidP="008E1A49">
      <w:pPr>
        <w:bidi/>
        <w:jc w:val="center"/>
        <w:rPr>
          <w:rFonts w:cs="David" w:hint="cs"/>
          <w:rtl/>
        </w:rPr>
      </w:pPr>
      <w:r w:rsidRPr="008E1A49">
        <w:rPr>
          <w:rFonts w:cs="David" w:hint="cs"/>
          <w:rtl/>
        </w:rPr>
        <w:t xml:space="preserve">נגד </w:t>
      </w:r>
      <w:r w:rsidRPr="008E1A49">
        <w:rPr>
          <w:rFonts w:cs="David"/>
          <w:rtl/>
        </w:rPr>
        <w:t>–</w:t>
      </w:r>
      <w:r w:rsidRPr="008E1A49">
        <w:rPr>
          <w:rFonts w:cs="David" w:hint="cs"/>
          <w:rtl/>
        </w:rPr>
        <w:t xml:space="preserve"> אין</w:t>
      </w:r>
    </w:p>
    <w:p w14:paraId="2AB068B2" w14:textId="77777777" w:rsidR="008E1A49" w:rsidRPr="008E1A49" w:rsidRDefault="008E1A49" w:rsidP="008E1A49">
      <w:pPr>
        <w:bidi/>
        <w:jc w:val="both"/>
        <w:rPr>
          <w:rFonts w:cs="David" w:hint="cs"/>
          <w:rtl/>
        </w:rPr>
      </w:pPr>
    </w:p>
    <w:p w14:paraId="4CAD3E78" w14:textId="77777777" w:rsidR="008E1A49" w:rsidRPr="008E1A49" w:rsidRDefault="008E1A49" w:rsidP="008E1A49">
      <w:pPr>
        <w:bidi/>
        <w:jc w:val="both"/>
        <w:rPr>
          <w:rFonts w:cs="David" w:hint="cs"/>
          <w:rtl/>
        </w:rPr>
      </w:pPr>
    </w:p>
    <w:p w14:paraId="2D425836"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653EE88E" w14:textId="77777777" w:rsidR="008E1A49" w:rsidRPr="008E1A49" w:rsidRDefault="008E1A49" w:rsidP="008E1A49">
      <w:pPr>
        <w:bidi/>
        <w:jc w:val="both"/>
        <w:rPr>
          <w:rFonts w:cs="David" w:hint="cs"/>
          <w:rtl/>
        </w:rPr>
      </w:pPr>
    </w:p>
    <w:p w14:paraId="396C80BA" w14:textId="77777777" w:rsidR="008E1A49" w:rsidRPr="008E1A49" w:rsidRDefault="008E1A49" w:rsidP="008E1A49">
      <w:pPr>
        <w:bidi/>
        <w:ind w:firstLine="720"/>
        <w:jc w:val="both"/>
        <w:rPr>
          <w:rFonts w:cs="David"/>
          <w:rtl/>
        </w:rPr>
      </w:pPr>
      <w:r w:rsidRPr="008E1A49">
        <w:rPr>
          <w:rFonts w:cs="David" w:hint="cs"/>
          <w:rtl/>
        </w:rPr>
        <w:t>זה יעבור לוועדת הפנים.</w:t>
      </w:r>
    </w:p>
    <w:p w14:paraId="1293440D" w14:textId="77777777" w:rsidR="008E1A49" w:rsidRPr="008E1A49" w:rsidRDefault="008E1A49" w:rsidP="008E1A49">
      <w:pPr>
        <w:bidi/>
        <w:jc w:val="both"/>
        <w:rPr>
          <w:rFonts w:cs="David" w:hint="cs"/>
          <w:rtl/>
        </w:rPr>
      </w:pPr>
    </w:p>
    <w:p w14:paraId="36A67074"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2A34E1CB" w14:textId="77777777" w:rsidR="008E1A49" w:rsidRPr="008E1A49" w:rsidRDefault="008E1A49" w:rsidP="008E1A49">
      <w:pPr>
        <w:bidi/>
        <w:jc w:val="both"/>
        <w:rPr>
          <w:rFonts w:cs="David" w:hint="cs"/>
          <w:u w:val="single"/>
          <w:rtl/>
        </w:rPr>
      </w:pPr>
    </w:p>
    <w:p w14:paraId="49C6DF72" w14:textId="77777777" w:rsidR="008E1A49" w:rsidRPr="008E1A49" w:rsidRDefault="008E1A49" w:rsidP="008E1A49">
      <w:pPr>
        <w:bidi/>
        <w:ind w:firstLine="720"/>
        <w:jc w:val="both"/>
        <w:rPr>
          <w:rFonts w:cs="David" w:hint="cs"/>
          <w:rtl/>
        </w:rPr>
      </w:pPr>
      <w:r w:rsidRPr="008E1A49">
        <w:rPr>
          <w:rFonts w:cs="David" w:hint="cs"/>
          <w:rtl/>
        </w:rPr>
        <w:t xml:space="preserve">יש לי שאלה. היות וחבר הכנסת כהן מתפטר ובמקומו בא חבר כנסת חדש, האם הנושא הזה עובר אליו.  </w:t>
      </w:r>
    </w:p>
    <w:p w14:paraId="6D76E2D1" w14:textId="77777777" w:rsidR="008E1A49" w:rsidRPr="008E1A49" w:rsidRDefault="008E1A49" w:rsidP="008E1A49">
      <w:pPr>
        <w:bidi/>
        <w:jc w:val="both"/>
        <w:rPr>
          <w:rFonts w:cs="David" w:hint="cs"/>
          <w:rtl/>
        </w:rPr>
      </w:pPr>
    </w:p>
    <w:p w14:paraId="04E853EE"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5FE8896E" w14:textId="77777777" w:rsidR="008E1A49" w:rsidRPr="008E1A49" w:rsidRDefault="008E1A49" w:rsidP="008E1A49">
      <w:pPr>
        <w:bidi/>
        <w:jc w:val="both"/>
        <w:rPr>
          <w:rFonts w:cs="David" w:hint="cs"/>
          <w:rtl/>
        </w:rPr>
      </w:pPr>
    </w:p>
    <w:p w14:paraId="76ED3519" w14:textId="77777777" w:rsidR="008E1A49" w:rsidRPr="008E1A49" w:rsidRDefault="008E1A49" w:rsidP="008E1A49">
      <w:pPr>
        <w:bidi/>
        <w:ind w:firstLine="720"/>
        <w:jc w:val="both"/>
        <w:rPr>
          <w:rFonts w:cs="David" w:hint="cs"/>
          <w:rtl/>
        </w:rPr>
      </w:pPr>
      <w:r w:rsidRPr="008E1A49">
        <w:rPr>
          <w:rFonts w:cs="David" w:hint="cs"/>
          <w:rtl/>
        </w:rPr>
        <w:t xml:space="preserve">זאת שאלה טובה. אני חושב שהוא לא יכול להעביר את זה הלאה. אנחנו מנסים לתקן את התקנון לגבי חוקים אבל אולי שווה לתקן גם בנושא הזה. </w:t>
      </w:r>
    </w:p>
    <w:p w14:paraId="051AEEC1" w14:textId="77777777" w:rsidR="008E1A49" w:rsidRPr="008E1A49" w:rsidRDefault="008E1A49" w:rsidP="008E1A49">
      <w:pPr>
        <w:bidi/>
        <w:ind w:firstLine="720"/>
        <w:jc w:val="both"/>
        <w:rPr>
          <w:rFonts w:cs="David" w:hint="cs"/>
          <w:rtl/>
        </w:rPr>
      </w:pPr>
    </w:p>
    <w:p w14:paraId="75462087" w14:textId="77777777" w:rsidR="008E1A49" w:rsidRPr="008E1A49" w:rsidRDefault="008E1A49" w:rsidP="008E1A49">
      <w:pPr>
        <w:bidi/>
        <w:jc w:val="both"/>
        <w:rPr>
          <w:rFonts w:cs="David" w:hint="cs"/>
          <w:u w:val="single"/>
          <w:rtl/>
        </w:rPr>
      </w:pPr>
      <w:r w:rsidRPr="008E1A49">
        <w:rPr>
          <w:rFonts w:cs="David" w:hint="cs"/>
          <w:u w:val="single"/>
          <w:rtl/>
        </w:rPr>
        <w:t>משה גפני:</w:t>
      </w:r>
    </w:p>
    <w:p w14:paraId="1E5AC0A6" w14:textId="77777777" w:rsidR="008E1A49" w:rsidRPr="008E1A49" w:rsidRDefault="008E1A49" w:rsidP="008E1A49">
      <w:pPr>
        <w:bidi/>
        <w:jc w:val="both"/>
        <w:rPr>
          <w:rFonts w:cs="David" w:hint="cs"/>
          <w:u w:val="single"/>
          <w:rtl/>
        </w:rPr>
      </w:pPr>
    </w:p>
    <w:p w14:paraId="1A9D5F79" w14:textId="77777777" w:rsidR="008E1A49" w:rsidRPr="008E1A49" w:rsidRDefault="008E1A49" w:rsidP="008E1A49">
      <w:pPr>
        <w:bidi/>
        <w:jc w:val="both"/>
        <w:rPr>
          <w:rFonts w:cs="David" w:hint="cs"/>
          <w:rtl/>
        </w:rPr>
      </w:pPr>
      <w:r w:rsidRPr="008E1A49">
        <w:rPr>
          <w:rFonts w:cs="David" w:hint="cs"/>
          <w:rtl/>
        </w:rPr>
        <w:tab/>
        <w:t>ארבל אמרה שלא?</w:t>
      </w:r>
    </w:p>
    <w:p w14:paraId="22645D28" w14:textId="77777777" w:rsidR="008E1A49" w:rsidRPr="008E1A49" w:rsidRDefault="008E1A49" w:rsidP="008E1A49">
      <w:pPr>
        <w:bidi/>
        <w:jc w:val="both"/>
        <w:rPr>
          <w:rFonts w:cs="David" w:hint="cs"/>
          <w:rtl/>
        </w:rPr>
      </w:pPr>
    </w:p>
    <w:p w14:paraId="7F5683D8"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350CFE24" w14:textId="77777777" w:rsidR="008E1A49" w:rsidRPr="008E1A49" w:rsidRDefault="008E1A49" w:rsidP="008E1A49">
      <w:pPr>
        <w:bidi/>
        <w:jc w:val="both"/>
        <w:rPr>
          <w:rFonts w:cs="David" w:hint="cs"/>
          <w:rtl/>
        </w:rPr>
      </w:pPr>
    </w:p>
    <w:p w14:paraId="4E7E6A8B" w14:textId="77777777" w:rsidR="008E1A49" w:rsidRPr="008E1A49" w:rsidRDefault="008E1A49" w:rsidP="008E1A49">
      <w:pPr>
        <w:bidi/>
        <w:jc w:val="both"/>
        <w:rPr>
          <w:rFonts w:cs="David" w:hint="cs"/>
          <w:rtl/>
        </w:rPr>
      </w:pPr>
      <w:r w:rsidRPr="008E1A49">
        <w:rPr>
          <w:rFonts w:cs="David" w:hint="cs"/>
          <w:rtl/>
        </w:rPr>
        <w:tab/>
        <w:t xml:space="preserve">היא לא אמרה שלא. אני אמרתי שאני חושב שלא. </w:t>
      </w:r>
    </w:p>
    <w:p w14:paraId="62CA2A90" w14:textId="77777777" w:rsidR="008E1A49" w:rsidRPr="008E1A49" w:rsidRDefault="008E1A49" w:rsidP="008E1A49">
      <w:pPr>
        <w:bidi/>
        <w:jc w:val="both"/>
        <w:rPr>
          <w:rFonts w:cs="David" w:hint="cs"/>
          <w:rtl/>
        </w:rPr>
      </w:pPr>
    </w:p>
    <w:p w14:paraId="00CFCEE0" w14:textId="77777777" w:rsidR="008E1A49" w:rsidRPr="008E1A49" w:rsidRDefault="008E1A49" w:rsidP="008E1A49">
      <w:pPr>
        <w:bidi/>
        <w:jc w:val="both"/>
        <w:rPr>
          <w:rFonts w:cs="David" w:hint="cs"/>
          <w:rtl/>
        </w:rPr>
      </w:pPr>
    </w:p>
    <w:p w14:paraId="3F4024D1" w14:textId="77777777" w:rsidR="008E1A49" w:rsidRPr="008E1A49" w:rsidRDefault="008E1A49" w:rsidP="008E1A49">
      <w:pPr>
        <w:bidi/>
        <w:jc w:val="both"/>
        <w:rPr>
          <w:rFonts w:cs="David" w:hint="cs"/>
          <w:rtl/>
        </w:rPr>
      </w:pPr>
    </w:p>
    <w:p w14:paraId="1AD13DAC" w14:textId="77777777" w:rsidR="008E1A49" w:rsidRPr="008E1A49" w:rsidRDefault="008E1A49" w:rsidP="008E1A49">
      <w:pPr>
        <w:bidi/>
        <w:ind w:left="720" w:firstLine="720"/>
        <w:jc w:val="both"/>
        <w:rPr>
          <w:rFonts w:cs="David" w:hint="cs"/>
          <w:rtl/>
        </w:rPr>
      </w:pPr>
      <w:r w:rsidRPr="008E1A49">
        <w:rPr>
          <w:rFonts w:cs="David"/>
          <w:rtl/>
        </w:rPr>
        <w:br w:type="page"/>
      </w:r>
      <w:r w:rsidRPr="008E1A49">
        <w:rPr>
          <w:rFonts w:cs="David" w:hint="cs"/>
          <w:rtl/>
        </w:rPr>
        <w:t xml:space="preserve"> </w:t>
      </w:r>
    </w:p>
    <w:p w14:paraId="6837A2F5" w14:textId="77777777" w:rsidR="008E1A49" w:rsidRPr="008E1A49" w:rsidRDefault="008E1A49" w:rsidP="008E1A49">
      <w:pPr>
        <w:bidi/>
        <w:jc w:val="both"/>
        <w:rPr>
          <w:rFonts w:cs="David" w:hint="cs"/>
          <w:rtl/>
        </w:rPr>
      </w:pPr>
    </w:p>
    <w:p w14:paraId="3973890A" w14:textId="77777777" w:rsidR="008E1A49" w:rsidRPr="008E1A49" w:rsidRDefault="008E1A49" w:rsidP="008E1A49">
      <w:pPr>
        <w:bidi/>
        <w:jc w:val="both"/>
        <w:rPr>
          <w:rFonts w:cs="David" w:hint="cs"/>
          <w:rtl/>
        </w:rPr>
      </w:pPr>
    </w:p>
    <w:p w14:paraId="205D1E06"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2F559A68" w14:textId="77777777" w:rsidR="008E1A49" w:rsidRPr="008E1A49" w:rsidRDefault="008E1A49" w:rsidP="008E1A49">
      <w:pPr>
        <w:bidi/>
        <w:jc w:val="both"/>
        <w:rPr>
          <w:rFonts w:cs="David" w:hint="cs"/>
          <w:rtl/>
        </w:rPr>
      </w:pPr>
    </w:p>
    <w:p w14:paraId="0211538A" w14:textId="77777777" w:rsidR="008E1A49" w:rsidRPr="008E1A49" w:rsidRDefault="008E1A49" w:rsidP="008E1A49">
      <w:pPr>
        <w:bidi/>
        <w:ind w:firstLine="720"/>
        <w:jc w:val="both"/>
        <w:rPr>
          <w:rFonts w:cs="David" w:hint="cs"/>
          <w:rtl/>
        </w:rPr>
      </w:pPr>
      <w:r w:rsidRPr="008E1A49">
        <w:rPr>
          <w:rFonts w:cs="David" w:hint="cs"/>
          <w:rtl/>
        </w:rPr>
        <w:t xml:space="preserve">רבותי, אנחנו מצביעים כרגע על הרביזיה על הצעת חוק הפנסיה של חיים כץ ומרינה סולודקין. כאמור העברנו את זה לוועדת הכלכלה והתבקשה פה רביזיה. מי בעד הרביזיה ירים את ידו? </w:t>
      </w:r>
    </w:p>
    <w:p w14:paraId="6DBE7ABF" w14:textId="77777777" w:rsidR="008E1A49" w:rsidRPr="008E1A49" w:rsidRDefault="008E1A49" w:rsidP="008E1A49">
      <w:pPr>
        <w:bidi/>
        <w:jc w:val="both"/>
        <w:rPr>
          <w:rFonts w:cs="David" w:hint="cs"/>
          <w:rtl/>
        </w:rPr>
      </w:pPr>
    </w:p>
    <w:p w14:paraId="3F77D246" w14:textId="77777777" w:rsidR="008E1A49" w:rsidRPr="008E1A49" w:rsidRDefault="008E1A49" w:rsidP="008E1A49">
      <w:pPr>
        <w:bidi/>
        <w:jc w:val="center"/>
        <w:rPr>
          <w:rFonts w:cs="David" w:hint="cs"/>
          <w:b/>
          <w:bCs/>
          <w:rtl/>
        </w:rPr>
      </w:pPr>
      <w:r w:rsidRPr="008E1A49">
        <w:rPr>
          <w:rFonts w:cs="David" w:hint="cs"/>
          <w:b/>
          <w:bCs/>
          <w:rtl/>
        </w:rPr>
        <w:t>הצבעה</w:t>
      </w:r>
    </w:p>
    <w:p w14:paraId="72CA8C96" w14:textId="77777777" w:rsidR="008E1A49" w:rsidRPr="008E1A49" w:rsidRDefault="008E1A49" w:rsidP="008E1A49">
      <w:pPr>
        <w:bidi/>
        <w:jc w:val="center"/>
        <w:rPr>
          <w:rFonts w:cs="David" w:hint="cs"/>
          <w:rtl/>
        </w:rPr>
      </w:pPr>
    </w:p>
    <w:p w14:paraId="5F80496E" w14:textId="77777777" w:rsidR="008E1A49" w:rsidRPr="008E1A49" w:rsidRDefault="008E1A49" w:rsidP="008E1A49">
      <w:pPr>
        <w:bidi/>
        <w:jc w:val="center"/>
        <w:rPr>
          <w:rFonts w:cs="David" w:hint="cs"/>
          <w:rtl/>
        </w:rPr>
      </w:pPr>
      <w:r w:rsidRPr="008E1A49">
        <w:rPr>
          <w:rFonts w:cs="David" w:hint="cs"/>
          <w:rtl/>
        </w:rPr>
        <w:t xml:space="preserve">בעד הרביזיה </w:t>
      </w:r>
      <w:r w:rsidRPr="008E1A49">
        <w:rPr>
          <w:rFonts w:cs="David"/>
          <w:rtl/>
        </w:rPr>
        <w:t>–</w:t>
      </w:r>
      <w:r w:rsidRPr="008E1A49">
        <w:rPr>
          <w:rFonts w:cs="David" w:hint="cs"/>
          <w:rtl/>
        </w:rPr>
        <w:t xml:space="preserve"> 1</w:t>
      </w:r>
    </w:p>
    <w:p w14:paraId="578DF360" w14:textId="77777777" w:rsidR="008E1A49" w:rsidRPr="008E1A49" w:rsidRDefault="008E1A49" w:rsidP="008E1A49">
      <w:pPr>
        <w:bidi/>
        <w:jc w:val="center"/>
        <w:rPr>
          <w:rFonts w:cs="David" w:hint="cs"/>
          <w:rtl/>
        </w:rPr>
      </w:pPr>
      <w:r w:rsidRPr="008E1A49">
        <w:rPr>
          <w:rFonts w:cs="David" w:hint="cs"/>
          <w:rtl/>
        </w:rPr>
        <w:t xml:space="preserve">נגד הרביזיה </w:t>
      </w:r>
      <w:r w:rsidRPr="008E1A49">
        <w:rPr>
          <w:rFonts w:cs="David"/>
          <w:rtl/>
        </w:rPr>
        <w:t>–</w:t>
      </w:r>
      <w:r w:rsidRPr="008E1A49">
        <w:rPr>
          <w:rFonts w:cs="David" w:hint="cs"/>
          <w:rtl/>
        </w:rPr>
        <w:t xml:space="preserve"> רוב</w:t>
      </w:r>
    </w:p>
    <w:p w14:paraId="7BBE91B9" w14:textId="77777777" w:rsidR="008E1A49" w:rsidRPr="008E1A49" w:rsidRDefault="008E1A49" w:rsidP="008E1A49">
      <w:pPr>
        <w:bidi/>
        <w:jc w:val="both"/>
        <w:rPr>
          <w:rFonts w:cs="David" w:hint="cs"/>
          <w:rtl/>
        </w:rPr>
      </w:pPr>
    </w:p>
    <w:p w14:paraId="58E95CF8"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BA06C31" w14:textId="77777777" w:rsidR="008E1A49" w:rsidRPr="008E1A49" w:rsidRDefault="008E1A49" w:rsidP="008E1A49">
      <w:pPr>
        <w:bidi/>
        <w:jc w:val="both"/>
        <w:rPr>
          <w:rFonts w:cs="David" w:hint="cs"/>
          <w:rtl/>
        </w:rPr>
      </w:pPr>
    </w:p>
    <w:p w14:paraId="24633BF7" w14:textId="77777777" w:rsidR="008E1A49" w:rsidRPr="008E1A49" w:rsidRDefault="008E1A49" w:rsidP="008E1A49">
      <w:pPr>
        <w:bidi/>
        <w:ind w:firstLine="720"/>
        <w:jc w:val="both"/>
        <w:rPr>
          <w:rFonts w:cs="David" w:hint="cs"/>
          <w:rtl/>
        </w:rPr>
      </w:pPr>
      <w:r w:rsidRPr="008E1A49">
        <w:rPr>
          <w:rFonts w:cs="David" w:hint="cs"/>
          <w:rtl/>
        </w:rPr>
        <w:t xml:space="preserve">הרביזיה לא התקבלה. </w:t>
      </w:r>
    </w:p>
    <w:p w14:paraId="0E0033FF" w14:textId="77777777" w:rsidR="008E1A49" w:rsidRPr="008E1A49" w:rsidRDefault="008E1A49" w:rsidP="008E1A49">
      <w:pPr>
        <w:bidi/>
        <w:jc w:val="both"/>
        <w:rPr>
          <w:rFonts w:cs="David" w:hint="cs"/>
          <w:rtl/>
        </w:rPr>
      </w:pPr>
    </w:p>
    <w:p w14:paraId="38D77921" w14:textId="77777777" w:rsidR="008E1A49" w:rsidRPr="008E1A49" w:rsidRDefault="008E1A49" w:rsidP="008E1A49">
      <w:pPr>
        <w:bidi/>
        <w:ind w:firstLine="720"/>
        <w:jc w:val="both"/>
        <w:rPr>
          <w:rFonts w:cs="David" w:hint="cs"/>
          <w:rtl/>
        </w:rPr>
      </w:pPr>
      <w:r w:rsidRPr="008E1A49">
        <w:rPr>
          <w:rFonts w:cs="David" w:hint="cs"/>
          <w:rtl/>
        </w:rPr>
        <w:t xml:space="preserve">אני רוצה להודיע לכם שכנראה נשוב היום ונתכנס בהצעת חוק ביטול איחוד הרשויות. יש קצת בעיה. </w:t>
      </w:r>
    </w:p>
    <w:p w14:paraId="3D4EC95F" w14:textId="77777777" w:rsidR="008E1A49" w:rsidRPr="008E1A49" w:rsidRDefault="008E1A49" w:rsidP="008E1A49">
      <w:pPr>
        <w:bidi/>
        <w:jc w:val="both"/>
        <w:rPr>
          <w:rFonts w:cs="David" w:hint="cs"/>
          <w:rtl/>
        </w:rPr>
      </w:pPr>
    </w:p>
    <w:p w14:paraId="129007F3" w14:textId="77777777" w:rsidR="008E1A49" w:rsidRPr="008E1A49" w:rsidRDefault="008E1A49" w:rsidP="008E1A49">
      <w:pPr>
        <w:bidi/>
        <w:jc w:val="both"/>
        <w:rPr>
          <w:rFonts w:cs="David" w:hint="cs"/>
          <w:u w:val="single"/>
          <w:rtl/>
        </w:rPr>
      </w:pPr>
      <w:r w:rsidRPr="008E1A49">
        <w:rPr>
          <w:rFonts w:cs="David" w:hint="cs"/>
          <w:u w:val="single"/>
          <w:rtl/>
        </w:rPr>
        <w:t>משה שרוני:</w:t>
      </w:r>
    </w:p>
    <w:p w14:paraId="3A8D9EDD" w14:textId="77777777" w:rsidR="008E1A49" w:rsidRPr="008E1A49" w:rsidRDefault="008E1A49" w:rsidP="008E1A49">
      <w:pPr>
        <w:bidi/>
        <w:jc w:val="both"/>
        <w:rPr>
          <w:rFonts w:cs="David" w:hint="cs"/>
          <w:u w:val="single"/>
          <w:rtl/>
        </w:rPr>
      </w:pPr>
    </w:p>
    <w:p w14:paraId="661456DB" w14:textId="77777777" w:rsidR="008E1A49" w:rsidRPr="008E1A49" w:rsidRDefault="008E1A49" w:rsidP="008E1A49">
      <w:pPr>
        <w:bidi/>
        <w:jc w:val="both"/>
        <w:rPr>
          <w:rFonts w:cs="David" w:hint="cs"/>
          <w:rtl/>
        </w:rPr>
      </w:pPr>
      <w:r w:rsidRPr="008E1A49">
        <w:rPr>
          <w:rFonts w:cs="David" w:hint="cs"/>
          <w:rtl/>
        </w:rPr>
        <w:tab/>
        <w:t xml:space="preserve">יש לחץ כבד של הקואליציה. </w:t>
      </w:r>
    </w:p>
    <w:p w14:paraId="3554EFD8" w14:textId="77777777" w:rsidR="008E1A49" w:rsidRDefault="008E1A49" w:rsidP="008E1A49">
      <w:pPr>
        <w:bidi/>
        <w:jc w:val="both"/>
        <w:rPr>
          <w:rFonts w:cs="David" w:hint="cs"/>
          <w:rtl/>
        </w:rPr>
      </w:pPr>
    </w:p>
    <w:p w14:paraId="1681F49B" w14:textId="77777777" w:rsidR="00D15306" w:rsidRDefault="00D15306" w:rsidP="00D15306">
      <w:pPr>
        <w:bidi/>
        <w:jc w:val="both"/>
        <w:rPr>
          <w:rFonts w:cs="David" w:hint="cs"/>
          <w:rtl/>
        </w:rPr>
      </w:pPr>
    </w:p>
    <w:p w14:paraId="1291AE8F" w14:textId="77777777" w:rsidR="00D15306" w:rsidRDefault="00D15306" w:rsidP="00D15306">
      <w:pPr>
        <w:bidi/>
        <w:jc w:val="center"/>
        <w:rPr>
          <w:rFonts w:cs="David" w:hint="cs"/>
          <w:b/>
          <w:bCs/>
          <w:u w:val="single"/>
          <w:rtl/>
        </w:rPr>
      </w:pPr>
      <w:r w:rsidRPr="00D15306">
        <w:rPr>
          <w:rFonts w:cs="David" w:hint="cs"/>
          <w:b/>
          <w:bCs/>
          <w:u w:val="single"/>
          <w:rtl/>
        </w:rPr>
        <w:t>ה. בקשת יו"ר ועדת החוץ והביטחון להקדמת הדיון בהצעת חוק,</w:t>
      </w:r>
    </w:p>
    <w:p w14:paraId="79E26C07" w14:textId="77777777" w:rsidR="00D15306" w:rsidRPr="00D15306" w:rsidRDefault="00D15306" w:rsidP="00D15306">
      <w:pPr>
        <w:bidi/>
        <w:jc w:val="center"/>
        <w:rPr>
          <w:rFonts w:cs="David" w:hint="cs"/>
          <w:b/>
          <w:bCs/>
          <w:u w:val="single"/>
          <w:rtl/>
        </w:rPr>
      </w:pPr>
      <w:r w:rsidRPr="00D15306">
        <w:rPr>
          <w:rFonts w:cs="David" w:hint="cs"/>
          <w:b/>
          <w:bCs/>
          <w:u w:val="single"/>
          <w:rtl/>
        </w:rPr>
        <w:t xml:space="preserve">לפני הקריאה </w:t>
      </w:r>
      <w:proofErr w:type="spellStart"/>
      <w:r w:rsidRPr="00D15306">
        <w:rPr>
          <w:rFonts w:cs="David" w:hint="cs"/>
          <w:b/>
          <w:bCs/>
          <w:u w:val="single"/>
          <w:rtl/>
        </w:rPr>
        <w:t>השניה</w:t>
      </w:r>
      <w:proofErr w:type="spellEnd"/>
      <w:r w:rsidRPr="00D15306">
        <w:rPr>
          <w:rFonts w:cs="David" w:hint="cs"/>
          <w:b/>
          <w:bCs/>
          <w:u w:val="single"/>
          <w:rtl/>
        </w:rPr>
        <w:t xml:space="preserve"> והשלישית</w:t>
      </w:r>
    </w:p>
    <w:p w14:paraId="7E573EB4" w14:textId="77777777" w:rsidR="00D15306" w:rsidRDefault="00D15306" w:rsidP="008E1A49">
      <w:pPr>
        <w:bidi/>
        <w:rPr>
          <w:rFonts w:cs="David" w:hint="cs"/>
          <w:u w:val="single"/>
          <w:rtl/>
        </w:rPr>
      </w:pPr>
    </w:p>
    <w:p w14:paraId="740D6A76" w14:textId="77777777" w:rsidR="00D15306" w:rsidRDefault="00D15306" w:rsidP="00D15306">
      <w:pPr>
        <w:bidi/>
        <w:rPr>
          <w:rFonts w:cs="David" w:hint="cs"/>
          <w:u w:val="single"/>
          <w:rtl/>
        </w:rPr>
      </w:pPr>
    </w:p>
    <w:p w14:paraId="41BA2070" w14:textId="77777777" w:rsidR="008E1A49" w:rsidRPr="008E1A49" w:rsidRDefault="008E1A49" w:rsidP="00D15306">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1C7B2E00" w14:textId="77777777" w:rsidR="008E1A49" w:rsidRPr="008E1A49" w:rsidRDefault="008E1A49" w:rsidP="008E1A49">
      <w:pPr>
        <w:bidi/>
        <w:jc w:val="both"/>
        <w:rPr>
          <w:rFonts w:cs="David" w:hint="cs"/>
          <w:rtl/>
        </w:rPr>
      </w:pPr>
    </w:p>
    <w:p w14:paraId="3CA06A27" w14:textId="77777777" w:rsidR="008E1A49" w:rsidRPr="008E1A49" w:rsidRDefault="008E1A49" w:rsidP="008E1A49">
      <w:pPr>
        <w:bidi/>
        <w:jc w:val="both"/>
        <w:rPr>
          <w:rFonts w:cs="David" w:hint="cs"/>
          <w:rtl/>
        </w:rPr>
      </w:pPr>
      <w:r w:rsidRPr="008E1A49">
        <w:rPr>
          <w:rFonts w:cs="David" w:hint="cs"/>
          <w:rtl/>
        </w:rPr>
        <w:tab/>
        <w:t>יש בקשת יושב ראש ועדת החוץ והביטחון להקדמת הדיון בהצעת חוק כליאתם של לוחמים בלתי חוקיים. מי בעד לפטור את יושב ראש ועדת חוץ וביטחון?</w:t>
      </w:r>
    </w:p>
    <w:p w14:paraId="71151DD3" w14:textId="77777777" w:rsidR="008E1A49" w:rsidRPr="008E1A49" w:rsidRDefault="008E1A49" w:rsidP="008E1A49">
      <w:pPr>
        <w:bidi/>
        <w:jc w:val="both"/>
        <w:rPr>
          <w:rFonts w:cs="David" w:hint="cs"/>
          <w:rtl/>
        </w:rPr>
      </w:pPr>
    </w:p>
    <w:p w14:paraId="522628AE" w14:textId="77777777" w:rsidR="008E1A49" w:rsidRPr="008E1A49" w:rsidRDefault="008E1A49" w:rsidP="008E1A49">
      <w:pPr>
        <w:bidi/>
        <w:jc w:val="center"/>
        <w:rPr>
          <w:rFonts w:cs="David" w:hint="cs"/>
          <w:b/>
          <w:bCs/>
          <w:rtl/>
        </w:rPr>
      </w:pPr>
      <w:r w:rsidRPr="008E1A49">
        <w:rPr>
          <w:rFonts w:cs="David" w:hint="cs"/>
          <w:b/>
          <w:bCs/>
          <w:rtl/>
        </w:rPr>
        <w:t>הצבעה</w:t>
      </w:r>
    </w:p>
    <w:p w14:paraId="1CF36CF6" w14:textId="77777777" w:rsidR="008E1A49" w:rsidRPr="008E1A49" w:rsidRDefault="008E1A49" w:rsidP="008E1A49">
      <w:pPr>
        <w:bidi/>
        <w:jc w:val="center"/>
        <w:rPr>
          <w:rFonts w:cs="David" w:hint="cs"/>
          <w:rtl/>
        </w:rPr>
      </w:pPr>
    </w:p>
    <w:p w14:paraId="41A7D35D" w14:textId="77777777" w:rsidR="008E1A49" w:rsidRPr="008E1A49" w:rsidRDefault="008E1A49" w:rsidP="008E1A49">
      <w:pPr>
        <w:bidi/>
        <w:jc w:val="center"/>
        <w:rPr>
          <w:rFonts w:cs="David" w:hint="cs"/>
          <w:rtl/>
        </w:rPr>
      </w:pPr>
      <w:r w:rsidRPr="008E1A49">
        <w:rPr>
          <w:rFonts w:cs="David" w:hint="cs"/>
          <w:rtl/>
        </w:rPr>
        <w:t xml:space="preserve">בעד </w:t>
      </w:r>
      <w:r w:rsidRPr="008E1A49">
        <w:rPr>
          <w:rFonts w:cs="David"/>
          <w:rtl/>
        </w:rPr>
        <w:t>–</w:t>
      </w:r>
      <w:r w:rsidRPr="008E1A49">
        <w:rPr>
          <w:rFonts w:cs="David" w:hint="cs"/>
          <w:rtl/>
        </w:rPr>
        <w:t xml:space="preserve"> רוב</w:t>
      </w:r>
    </w:p>
    <w:p w14:paraId="5E6460E3" w14:textId="77777777" w:rsidR="008E1A49" w:rsidRPr="008E1A49" w:rsidRDefault="008E1A49" w:rsidP="008E1A49">
      <w:pPr>
        <w:bidi/>
        <w:jc w:val="center"/>
        <w:rPr>
          <w:rFonts w:cs="David" w:hint="cs"/>
          <w:rtl/>
        </w:rPr>
      </w:pPr>
      <w:r w:rsidRPr="008E1A49">
        <w:rPr>
          <w:rFonts w:cs="David" w:hint="cs"/>
          <w:rtl/>
        </w:rPr>
        <w:t xml:space="preserve">נגד </w:t>
      </w:r>
      <w:r w:rsidRPr="008E1A49">
        <w:rPr>
          <w:rFonts w:cs="David"/>
          <w:rtl/>
        </w:rPr>
        <w:t>–</w:t>
      </w:r>
      <w:r w:rsidRPr="008E1A49">
        <w:rPr>
          <w:rFonts w:cs="David" w:hint="cs"/>
          <w:rtl/>
        </w:rPr>
        <w:t xml:space="preserve"> אין</w:t>
      </w:r>
    </w:p>
    <w:p w14:paraId="4BE5D6F4" w14:textId="77777777" w:rsidR="008E1A49" w:rsidRPr="008E1A49" w:rsidRDefault="008E1A49" w:rsidP="008E1A49">
      <w:pPr>
        <w:bidi/>
        <w:jc w:val="center"/>
        <w:rPr>
          <w:rFonts w:cs="David" w:hint="cs"/>
          <w:rtl/>
        </w:rPr>
      </w:pPr>
      <w:r w:rsidRPr="008E1A49">
        <w:rPr>
          <w:rFonts w:cs="David" w:hint="cs"/>
          <w:rtl/>
        </w:rPr>
        <w:t xml:space="preserve">נמנעים </w:t>
      </w:r>
      <w:r w:rsidRPr="008E1A49">
        <w:rPr>
          <w:rFonts w:cs="David"/>
          <w:rtl/>
        </w:rPr>
        <w:t>–</w:t>
      </w:r>
      <w:r w:rsidRPr="008E1A49">
        <w:rPr>
          <w:rFonts w:cs="David" w:hint="cs"/>
          <w:rtl/>
        </w:rPr>
        <w:t xml:space="preserve"> אין</w:t>
      </w:r>
    </w:p>
    <w:p w14:paraId="4B743D76" w14:textId="77777777" w:rsidR="008E1A49" w:rsidRPr="008E1A49" w:rsidRDefault="008E1A49" w:rsidP="008E1A49">
      <w:pPr>
        <w:bidi/>
        <w:jc w:val="center"/>
        <w:rPr>
          <w:rFonts w:cs="David" w:hint="cs"/>
          <w:rtl/>
        </w:rPr>
      </w:pPr>
    </w:p>
    <w:p w14:paraId="4566A425" w14:textId="77777777" w:rsidR="008E1A49" w:rsidRPr="008E1A49" w:rsidRDefault="008E1A49" w:rsidP="008E1A49">
      <w:pPr>
        <w:bidi/>
        <w:rPr>
          <w:rFonts w:cs="David" w:hint="cs"/>
          <w:rtl/>
        </w:rPr>
      </w:pPr>
      <w:proofErr w:type="spellStart"/>
      <w:r w:rsidRPr="008E1A49">
        <w:rPr>
          <w:rFonts w:cs="David" w:hint="cs"/>
          <w:u w:val="single"/>
          <w:rtl/>
        </w:rPr>
        <w:t>היו</w:t>
      </w:r>
      <w:r w:rsidRPr="008E1A49">
        <w:rPr>
          <w:rFonts w:cs="David"/>
          <w:u w:val="single"/>
          <w:rtl/>
        </w:rPr>
        <w:t>”</w:t>
      </w:r>
      <w:r w:rsidRPr="008E1A49">
        <w:rPr>
          <w:rFonts w:cs="David" w:hint="cs"/>
          <w:u w:val="single"/>
          <w:rtl/>
        </w:rPr>
        <w:t>ר</w:t>
      </w:r>
      <w:proofErr w:type="spellEnd"/>
      <w:r w:rsidRPr="008E1A49">
        <w:rPr>
          <w:rFonts w:cs="David" w:hint="cs"/>
          <w:u w:val="single"/>
          <w:rtl/>
        </w:rPr>
        <w:t xml:space="preserve"> דוד טל:</w:t>
      </w:r>
    </w:p>
    <w:p w14:paraId="0DB3F5D6" w14:textId="77777777" w:rsidR="008E1A49" w:rsidRPr="008E1A49" w:rsidRDefault="008E1A49" w:rsidP="008E1A49">
      <w:pPr>
        <w:bidi/>
        <w:jc w:val="center"/>
        <w:rPr>
          <w:rFonts w:cs="David" w:hint="cs"/>
          <w:rtl/>
        </w:rPr>
      </w:pPr>
    </w:p>
    <w:p w14:paraId="4BEAD6C7" w14:textId="77777777" w:rsidR="008E1A49" w:rsidRPr="008E1A49" w:rsidRDefault="008E1A49" w:rsidP="008E1A49">
      <w:pPr>
        <w:bidi/>
        <w:jc w:val="both"/>
        <w:rPr>
          <w:rFonts w:cs="David" w:hint="cs"/>
          <w:rtl/>
        </w:rPr>
      </w:pPr>
      <w:r w:rsidRPr="008E1A49">
        <w:rPr>
          <w:rFonts w:cs="David" w:hint="cs"/>
          <w:rtl/>
        </w:rPr>
        <w:tab/>
        <w:t xml:space="preserve">אשר על כן, הבקשה לפטור התקבלה. </w:t>
      </w:r>
    </w:p>
    <w:p w14:paraId="0B3E6770" w14:textId="77777777" w:rsidR="008E1A49" w:rsidRPr="008E1A49" w:rsidRDefault="008E1A49" w:rsidP="008E1A49">
      <w:pPr>
        <w:bidi/>
        <w:jc w:val="both"/>
        <w:rPr>
          <w:rFonts w:cs="David" w:hint="cs"/>
          <w:rtl/>
        </w:rPr>
      </w:pPr>
    </w:p>
    <w:p w14:paraId="7412F0AD" w14:textId="77777777" w:rsidR="008E1A49" w:rsidRPr="008E1A49" w:rsidRDefault="008E1A49" w:rsidP="008E1A49">
      <w:pPr>
        <w:bidi/>
        <w:jc w:val="both"/>
        <w:rPr>
          <w:rFonts w:cs="David" w:hint="cs"/>
          <w:u w:val="single"/>
          <w:rtl/>
        </w:rPr>
      </w:pPr>
      <w:r w:rsidRPr="008E1A49">
        <w:rPr>
          <w:rFonts w:cs="David" w:hint="cs"/>
          <w:u w:val="single"/>
          <w:rtl/>
        </w:rPr>
        <w:t>נסים זאב:</w:t>
      </w:r>
    </w:p>
    <w:p w14:paraId="15A81782" w14:textId="77777777" w:rsidR="008E1A49" w:rsidRPr="008E1A49" w:rsidRDefault="008E1A49" w:rsidP="008E1A49">
      <w:pPr>
        <w:bidi/>
        <w:jc w:val="both"/>
        <w:rPr>
          <w:rFonts w:cs="David" w:hint="cs"/>
          <w:rtl/>
        </w:rPr>
      </w:pPr>
    </w:p>
    <w:p w14:paraId="6C9A970A" w14:textId="77777777" w:rsidR="008E1A49" w:rsidRPr="008E1A49" w:rsidRDefault="008E1A49" w:rsidP="008E1A49">
      <w:pPr>
        <w:bidi/>
        <w:ind w:firstLine="720"/>
        <w:jc w:val="both"/>
        <w:rPr>
          <w:rFonts w:cs="David" w:hint="cs"/>
          <w:rtl/>
        </w:rPr>
      </w:pPr>
      <w:r w:rsidRPr="008E1A49">
        <w:rPr>
          <w:rFonts w:cs="David" w:hint="cs"/>
          <w:rtl/>
        </w:rPr>
        <w:t xml:space="preserve">מה עם בקשתי לגבי הצעת החוק שלי שזה ידון בוועדת הסמים ולא בוועדת כלכלה? </w:t>
      </w:r>
    </w:p>
    <w:p w14:paraId="01A1390C" w14:textId="77777777" w:rsidR="008E1A49" w:rsidRPr="008E1A49" w:rsidRDefault="008E1A49" w:rsidP="008E1A49">
      <w:pPr>
        <w:bidi/>
        <w:jc w:val="both"/>
        <w:rPr>
          <w:rFonts w:cs="David" w:hint="cs"/>
          <w:u w:val="single"/>
          <w:rtl/>
        </w:rPr>
      </w:pPr>
    </w:p>
    <w:p w14:paraId="21162FBE" w14:textId="77777777" w:rsidR="008E1A49" w:rsidRPr="008E1A49" w:rsidRDefault="008E1A49" w:rsidP="008E1A49">
      <w:pPr>
        <w:bidi/>
        <w:jc w:val="both"/>
        <w:rPr>
          <w:rFonts w:cs="David" w:hint="cs"/>
          <w:rtl/>
        </w:rPr>
      </w:pPr>
      <w:r w:rsidRPr="008E1A49">
        <w:rPr>
          <w:rFonts w:cs="David" w:hint="cs"/>
          <w:u w:val="single"/>
          <w:rtl/>
        </w:rPr>
        <w:t>אתי בן-יוסף</w:t>
      </w:r>
      <w:r w:rsidRPr="008E1A49">
        <w:rPr>
          <w:rFonts w:cs="David" w:hint="cs"/>
          <w:rtl/>
        </w:rPr>
        <w:t>:</w:t>
      </w:r>
    </w:p>
    <w:p w14:paraId="6B325035" w14:textId="77777777" w:rsidR="008E1A49" w:rsidRPr="008E1A49" w:rsidRDefault="008E1A49" w:rsidP="008E1A49">
      <w:pPr>
        <w:bidi/>
        <w:jc w:val="both"/>
        <w:rPr>
          <w:rFonts w:cs="David" w:hint="cs"/>
          <w:rtl/>
        </w:rPr>
      </w:pPr>
    </w:p>
    <w:p w14:paraId="043BF1D6" w14:textId="77777777" w:rsidR="008E1A49" w:rsidRPr="008E1A49" w:rsidRDefault="008E1A49" w:rsidP="008E1A49">
      <w:pPr>
        <w:bidi/>
        <w:ind w:firstLine="720"/>
        <w:jc w:val="both"/>
        <w:rPr>
          <w:rFonts w:cs="David" w:hint="cs"/>
          <w:rtl/>
        </w:rPr>
      </w:pPr>
      <w:r w:rsidRPr="008E1A49">
        <w:rPr>
          <w:rFonts w:cs="David" w:hint="cs"/>
          <w:rtl/>
        </w:rPr>
        <w:t xml:space="preserve">לא אמרו לנו דבר על זה. </w:t>
      </w:r>
    </w:p>
    <w:p w14:paraId="0AB96242" w14:textId="77777777" w:rsidR="008E1A49" w:rsidRPr="008E1A49" w:rsidRDefault="008E1A49" w:rsidP="008E1A49">
      <w:pPr>
        <w:bidi/>
        <w:jc w:val="both"/>
        <w:rPr>
          <w:rFonts w:cs="David" w:hint="cs"/>
          <w:rtl/>
        </w:rPr>
      </w:pPr>
    </w:p>
    <w:p w14:paraId="04FB2458" w14:textId="77777777" w:rsidR="008E1A49" w:rsidRPr="008E1A49" w:rsidRDefault="008E1A49" w:rsidP="008E1A49">
      <w:pPr>
        <w:bidi/>
        <w:jc w:val="both"/>
        <w:rPr>
          <w:rFonts w:cs="David" w:hint="cs"/>
          <w:u w:val="single"/>
          <w:rtl/>
        </w:rPr>
      </w:pPr>
      <w:r w:rsidRPr="008E1A49">
        <w:rPr>
          <w:rFonts w:cs="David" w:hint="cs"/>
          <w:u w:val="single"/>
          <w:rtl/>
        </w:rPr>
        <w:t>היו"ר דוד טל:</w:t>
      </w:r>
    </w:p>
    <w:p w14:paraId="31ADF772" w14:textId="77777777" w:rsidR="008E1A49" w:rsidRPr="008E1A49" w:rsidRDefault="008E1A49" w:rsidP="008E1A49">
      <w:pPr>
        <w:bidi/>
        <w:jc w:val="both"/>
        <w:rPr>
          <w:rFonts w:cs="David" w:hint="cs"/>
          <w:rtl/>
        </w:rPr>
      </w:pPr>
    </w:p>
    <w:p w14:paraId="79FAA215" w14:textId="77777777" w:rsidR="008E1A49" w:rsidRPr="008E1A49" w:rsidRDefault="008E1A49" w:rsidP="008E1A49">
      <w:pPr>
        <w:bidi/>
        <w:ind w:firstLine="720"/>
        <w:jc w:val="both"/>
        <w:rPr>
          <w:rFonts w:cs="David" w:hint="cs"/>
          <w:rtl/>
        </w:rPr>
      </w:pPr>
      <w:r w:rsidRPr="008E1A49">
        <w:rPr>
          <w:rFonts w:cs="David" w:hint="cs"/>
          <w:rtl/>
        </w:rPr>
        <w:t xml:space="preserve">תהיה איתי בקשר, נעלה את זה מחר. אם נתכנס היום תעביר אלי את זה. </w:t>
      </w:r>
    </w:p>
    <w:p w14:paraId="1F28FF62" w14:textId="77777777" w:rsidR="008E1A49" w:rsidRPr="008E1A49" w:rsidRDefault="008E1A49" w:rsidP="008E1A49">
      <w:pPr>
        <w:bidi/>
        <w:jc w:val="both"/>
        <w:rPr>
          <w:rFonts w:cs="David" w:hint="cs"/>
          <w:rtl/>
        </w:rPr>
      </w:pPr>
    </w:p>
    <w:p w14:paraId="02DA20E8" w14:textId="77777777" w:rsidR="008E1A49" w:rsidRPr="008E1A49" w:rsidRDefault="008E1A49" w:rsidP="008E1A49">
      <w:pPr>
        <w:bidi/>
        <w:jc w:val="both"/>
        <w:rPr>
          <w:rFonts w:cs="David" w:hint="cs"/>
          <w:rtl/>
        </w:rPr>
      </w:pPr>
      <w:r w:rsidRPr="008E1A49">
        <w:rPr>
          <w:rFonts w:cs="David" w:hint="cs"/>
          <w:rtl/>
        </w:rPr>
        <w:tab/>
        <w:t xml:space="preserve">תודה רבה, הישיבה נעולה. </w:t>
      </w:r>
    </w:p>
    <w:p w14:paraId="052D10A5" w14:textId="77777777" w:rsidR="008E1A49" w:rsidRPr="008E1A49" w:rsidRDefault="008E1A49" w:rsidP="008E1A49">
      <w:pPr>
        <w:bidi/>
        <w:jc w:val="both"/>
        <w:rPr>
          <w:rFonts w:cs="David" w:hint="cs"/>
          <w:rtl/>
        </w:rPr>
      </w:pPr>
    </w:p>
    <w:p w14:paraId="2CE42B70" w14:textId="77777777" w:rsidR="008E1A49" w:rsidRPr="008E1A49" w:rsidRDefault="008E1A49" w:rsidP="008E1A49">
      <w:pPr>
        <w:bidi/>
        <w:jc w:val="both"/>
        <w:rPr>
          <w:rFonts w:cs="David" w:hint="cs"/>
          <w:b/>
          <w:bCs/>
          <w:rtl/>
        </w:rPr>
      </w:pPr>
    </w:p>
    <w:p w14:paraId="48633993" w14:textId="77777777" w:rsidR="00552A80" w:rsidRPr="008E1A49" w:rsidRDefault="008E1A49" w:rsidP="008E1A49">
      <w:pPr>
        <w:bidi/>
        <w:jc w:val="both"/>
        <w:rPr>
          <w:rFonts w:cs="David"/>
        </w:rPr>
      </w:pPr>
      <w:r w:rsidRPr="008E1A49">
        <w:rPr>
          <w:rFonts w:cs="David" w:hint="cs"/>
          <w:b/>
          <w:bCs/>
          <w:rtl/>
        </w:rPr>
        <w:t>הישיבה ננעלה בשעה 10:30.</w:t>
      </w:r>
    </w:p>
    <w:sectPr w:rsidR="00552A80" w:rsidRPr="008E1A49" w:rsidSect="008E1A4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8991" w14:textId="77777777" w:rsidR="00C949D7" w:rsidRDefault="00C949D7">
      <w:r>
        <w:separator/>
      </w:r>
    </w:p>
  </w:endnote>
  <w:endnote w:type="continuationSeparator" w:id="0">
    <w:p w14:paraId="353C9CA3" w14:textId="77777777" w:rsidR="00C949D7" w:rsidRDefault="00C9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9B73" w14:textId="77777777" w:rsidR="00C949D7" w:rsidRDefault="00C949D7">
      <w:r>
        <w:separator/>
      </w:r>
    </w:p>
  </w:footnote>
  <w:footnote w:type="continuationSeparator" w:id="0">
    <w:p w14:paraId="015B78E5" w14:textId="77777777" w:rsidR="00C949D7" w:rsidRDefault="00C94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51E2" w14:textId="77777777" w:rsidR="00C949D7" w:rsidRDefault="00C949D7" w:rsidP="008E1A4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EC94F0C" w14:textId="77777777" w:rsidR="00C949D7" w:rsidRDefault="00C949D7" w:rsidP="008E1A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D198" w14:textId="77777777" w:rsidR="00C949D7" w:rsidRDefault="00C949D7" w:rsidP="008E1A4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D15306">
      <w:rPr>
        <w:rStyle w:val="PageNumber"/>
        <w:noProof/>
        <w:rtl/>
      </w:rPr>
      <w:t>2</w:t>
    </w:r>
    <w:r>
      <w:rPr>
        <w:rStyle w:val="PageNumber"/>
        <w:rtl/>
      </w:rPr>
      <w:fldChar w:fldCharType="end"/>
    </w:r>
  </w:p>
  <w:p w14:paraId="5F6B9806" w14:textId="77777777" w:rsidR="00C949D7" w:rsidRPr="00B844A5" w:rsidRDefault="00C949D7" w:rsidP="008E1A49">
    <w:pPr>
      <w:pStyle w:val="Header"/>
      <w:ind w:right="360"/>
      <w:rPr>
        <w:rFonts w:cs="David" w:hint="cs"/>
        <w:rtl/>
      </w:rPr>
    </w:pPr>
    <w:r>
      <w:rPr>
        <w:rFonts w:cs="David" w:hint="cs"/>
        <w:rtl/>
      </w:rPr>
      <w:t>ועדת הכנסת</w:t>
    </w:r>
  </w:p>
  <w:p w14:paraId="3DB3F5EC" w14:textId="77777777" w:rsidR="00C949D7" w:rsidRPr="00B844A5" w:rsidRDefault="00C949D7">
    <w:pPr>
      <w:pStyle w:val="Header"/>
      <w:rPr>
        <w:rFonts w:cs="David" w:hint="cs"/>
      </w:rPr>
    </w:pPr>
    <w:r w:rsidRPr="00B844A5">
      <w:rPr>
        <w:rFonts w:cs="David" w:hint="cs"/>
        <w:rtl/>
      </w:rPr>
      <w:t>29/07/2008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47ECD"/>
    <w:multiLevelType w:val="hybridMultilevel"/>
    <w:tmpl w:val="868654FE"/>
    <w:lvl w:ilvl="0" w:tplc="B2AE4356">
      <w:start w:val="1"/>
      <w:numFmt w:val="hebrew1"/>
      <w:lvlText w:val="%1."/>
      <w:lvlJc w:val="left"/>
      <w:pPr>
        <w:tabs>
          <w:tab w:val="num" w:pos="720"/>
        </w:tabs>
        <w:ind w:left="720" w:hanging="360"/>
      </w:pPr>
      <w:rPr>
        <w:rFonts w:hint="default"/>
      </w:rPr>
    </w:lvl>
    <w:lvl w:ilvl="1" w:tplc="06CC22C6">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765F79"/>
    <w:multiLevelType w:val="hybridMultilevel"/>
    <w:tmpl w:val="B41E674A"/>
    <w:lvl w:ilvl="0" w:tplc="51685CD2">
      <w:start w:val="1"/>
      <w:numFmt w:val="hebrew1"/>
      <w:lvlText w:val="%1."/>
      <w:lvlJc w:val="left"/>
      <w:pPr>
        <w:tabs>
          <w:tab w:val="num" w:pos="720"/>
        </w:tabs>
        <w:ind w:left="720" w:hanging="360"/>
      </w:pPr>
      <w:rPr>
        <w:rFonts w:hint="default"/>
      </w:rPr>
    </w:lvl>
    <w:lvl w:ilvl="1" w:tplc="0D20FDB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4291338">
    <w:abstractNumId w:val="1"/>
  </w:num>
  <w:num w:numId="2" w16cid:durableId="202670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5039פרוטוקול_ישיבת_ועדה.doc"/>
    <w:docVar w:name="StartMode" w:val="3"/>
  </w:docVars>
  <w:rsids>
    <w:rsidRoot w:val="00996A9A"/>
    <w:rsid w:val="004049AF"/>
    <w:rsid w:val="00552A80"/>
    <w:rsid w:val="005E0642"/>
    <w:rsid w:val="008E1A49"/>
    <w:rsid w:val="00965806"/>
    <w:rsid w:val="00996A9A"/>
    <w:rsid w:val="00C949D7"/>
    <w:rsid w:val="00D153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943F73"/>
  <w15:chartTrackingRefBased/>
  <w15:docId w15:val="{D6D1CA45-EB77-4768-AC28-0C962A7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E1A49"/>
    <w:pPr>
      <w:tabs>
        <w:tab w:val="center" w:pos="4320"/>
        <w:tab w:val="right" w:pos="8640"/>
      </w:tabs>
      <w:bidi/>
    </w:pPr>
  </w:style>
  <w:style w:type="paragraph" w:styleId="Footer">
    <w:name w:val="footer"/>
    <w:basedOn w:val="Normal"/>
    <w:rsid w:val="008E1A49"/>
    <w:pPr>
      <w:tabs>
        <w:tab w:val="center" w:pos="4320"/>
        <w:tab w:val="right" w:pos="8640"/>
      </w:tabs>
      <w:bidi/>
    </w:pPr>
  </w:style>
  <w:style w:type="character" w:styleId="PageNumber">
    <w:name w:val="page number"/>
    <w:basedOn w:val="DefaultParagraphFont"/>
    <w:rsid w:val="008E1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4034</Words>
  <Characters>22997</Characters>
  <Application>Microsoft Office Word</Application>
  <DocSecurity>0</DocSecurity>
  <Lines>191</Lines>
  <Paragraphs>53</Paragraphs>
  <ScaleCrop>false</ScaleCrop>
  <HeadingPairs>
    <vt:vector size="2" baseType="variant">
      <vt:variant>
        <vt:lpstr>שם</vt:lpstr>
      </vt:variant>
      <vt:variant>
        <vt:i4>1</vt:i4>
      </vt:variant>
    </vt:vector>
  </HeadingPairs>
  <TitlesOfParts>
    <vt:vector size="1" baseType="lpstr">
      <vt:lpstr>הכנסת השבע-עשרה                                                                                      נוסח לא מתוקן</vt:lpstr>
    </vt:vector>
  </TitlesOfParts>
  <Company>Liraz</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                                                                                      נוסח לא מתוקן</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