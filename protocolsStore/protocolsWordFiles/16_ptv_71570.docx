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4AA79" w14:textId="77777777" w:rsidR="00000000" w:rsidRDefault="00157F62">
      <w:pPr>
        <w:bidi/>
        <w:rPr>
          <w:rFonts w:cs="David"/>
          <w:b/>
          <w:bCs/>
          <w:rtl/>
        </w:rPr>
      </w:pPr>
      <w:r>
        <w:rPr>
          <w:rFonts w:cs="David"/>
          <w:b/>
          <w:bCs/>
          <w:rtl/>
        </w:rPr>
        <w:t xml:space="preserve">הכנסת </w:t>
      </w:r>
      <w:r>
        <w:rPr>
          <w:rFonts w:cs="David" w:hint="cs"/>
          <w:b/>
          <w:bCs/>
          <w:rtl/>
        </w:rPr>
        <w:t>השש-עשרה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b/>
          <w:bCs/>
          <w:rtl/>
        </w:rPr>
        <w:tab/>
        <w:t>נוסח לא מתוקן</w:t>
      </w:r>
    </w:p>
    <w:p w14:paraId="63FCB6C0" w14:textId="77777777" w:rsidR="00000000" w:rsidRDefault="00157F62">
      <w:pPr>
        <w:bidi/>
        <w:rPr>
          <w:rFonts w:cs="David" w:hint="cs"/>
          <w:b/>
          <w:bCs/>
          <w:rtl/>
        </w:rPr>
      </w:pPr>
      <w:r>
        <w:rPr>
          <w:rFonts w:cs="David"/>
          <w:b/>
          <w:bCs/>
          <w:rtl/>
        </w:rPr>
        <w:t xml:space="preserve">מושב </w:t>
      </w:r>
      <w:r>
        <w:rPr>
          <w:rFonts w:cs="David" w:hint="cs"/>
          <w:b/>
          <w:bCs/>
          <w:rtl/>
        </w:rPr>
        <w:t>רביעי</w:t>
      </w:r>
    </w:p>
    <w:p w14:paraId="70FBD8EF" w14:textId="77777777" w:rsidR="00000000" w:rsidRDefault="00157F62">
      <w:pPr>
        <w:bidi/>
        <w:rPr>
          <w:rFonts w:cs="David" w:hint="cs"/>
          <w:b/>
          <w:bCs/>
          <w:rtl/>
        </w:rPr>
      </w:pPr>
    </w:p>
    <w:p w14:paraId="08BE4C54" w14:textId="77777777" w:rsidR="00000000" w:rsidRDefault="00157F62">
      <w:pPr>
        <w:bidi/>
        <w:rPr>
          <w:rFonts w:cs="David" w:hint="cs"/>
          <w:b/>
          <w:bCs/>
          <w:rtl/>
        </w:rPr>
      </w:pPr>
    </w:p>
    <w:p w14:paraId="0782DD9A" w14:textId="77777777" w:rsidR="00000000" w:rsidRDefault="00157F62">
      <w:pPr>
        <w:bidi/>
        <w:rPr>
          <w:rFonts w:cs="David" w:hint="cs"/>
          <w:b/>
          <w:bCs/>
          <w:rtl/>
        </w:rPr>
      </w:pPr>
    </w:p>
    <w:p w14:paraId="427C216E" w14:textId="77777777" w:rsidR="00000000" w:rsidRDefault="00157F62">
      <w:pPr>
        <w:pStyle w:val="Heading1"/>
        <w:jc w:val="center"/>
        <w:rPr>
          <w:rFonts w:cs="David" w:hint="cs"/>
          <w:b/>
          <w:bCs/>
          <w:rtl/>
        </w:rPr>
      </w:pPr>
      <w:r>
        <w:rPr>
          <w:rFonts w:cs="David"/>
          <w:b/>
          <w:bCs/>
          <w:rtl/>
        </w:rPr>
        <w:t>פרוטוקול מס'</w:t>
      </w:r>
      <w:r>
        <w:rPr>
          <w:rFonts w:cs="David" w:hint="cs"/>
          <w:b/>
          <w:bCs/>
          <w:rtl/>
        </w:rPr>
        <w:t xml:space="preserve"> 268</w:t>
      </w:r>
    </w:p>
    <w:p w14:paraId="2F1B538D" w14:textId="77777777" w:rsidR="00000000" w:rsidRDefault="00157F62">
      <w:pPr>
        <w:pStyle w:val="Heading4"/>
        <w:rPr>
          <w:rFonts w:hint="cs"/>
          <w:rtl/>
        </w:rPr>
      </w:pPr>
      <w:r>
        <w:rPr>
          <w:rFonts w:hint="cs"/>
          <w:rtl/>
        </w:rPr>
        <w:t>מישיבת ועדת הכנסת</w:t>
      </w:r>
    </w:p>
    <w:p w14:paraId="466112DA" w14:textId="77777777" w:rsidR="00000000" w:rsidRDefault="00157F62">
      <w:pPr>
        <w:pStyle w:val="Heading5"/>
        <w:rPr>
          <w:rFonts w:hint="cs"/>
          <w:rtl/>
        </w:rPr>
      </w:pPr>
      <w:r>
        <w:rPr>
          <w:rFonts w:hint="cs"/>
          <w:rtl/>
        </w:rPr>
        <w:t>יום שני, י"ב בחשוון תשס"ו, 14 בנובמבר 2005, שעה 10:00</w:t>
      </w:r>
    </w:p>
    <w:p w14:paraId="151D0BBE" w14:textId="77777777" w:rsidR="00000000" w:rsidRDefault="00157F62">
      <w:pPr>
        <w:bidi/>
        <w:rPr>
          <w:rFonts w:cs="David"/>
          <w:rtl/>
        </w:rPr>
      </w:pPr>
    </w:p>
    <w:p w14:paraId="165823A2" w14:textId="77777777" w:rsidR="00000000" w:rsidRDefault="00157F62">
      <w:pPr>
        <w:bidi/>
        <w:rPr>
          <w:rFonts w:cs="David" w:hint="cs"/>
          <w:b/>
          <w:bCs/>
          <w:u w:val="single"/>
          <w:rtl/>
        </w:rPr>
      </w:pPr>
    </w:p>
    <w:p w14:paraId="4E5BCCC0" w14:textId="77777777" w:rsidR="00000000" w:rsidRDefault="00157F62">
      <w:pPr>
        <w:bidi/>
        <w:rPr>
          <w:rFonts w:cs="David" w:hint="cs"/>
          <w:rtl/>
        </w:rPr>
      </w:pPr>
      <w:r>
        <w:rPr>
          <w:rFonts w:cs="David" w:hint="cs"/>
          <w:b/>
          <w:bCs/>
          <w:u w:val="single"/>
          <w:rtl/>
        </w:rPr>
        <w:t>סדר היום:</w:t>
      </w:r>
      <w:r>
        <w:rPr>
          <w:rFonts w:cs="David" w:hint="cs"/>
          <w:rtl/>
        </w:rPr>
        <w:tab/>
      </w:r>
    </w:p>
    <w:p w14:paraId="32CAC5DB" w14:textId="77777777" w:rsidR="00000000" w:rsidRDefault="00157F62">
      <w:pPr>
        <w:bidi/>
        <w:rPr>
          <w:rFonts w:cs="David" w:hint="cs"/>
          <w:rtl/>
        </w:rPr>
      </w:pPr>
    </w:p>
    <w:p w14:paraId="28152FD0" w14:textId="77777777" w:rsidR="00000000" w:rsidRDefault="00157F62">
      <w:pPr>
        <w:bidi/>
        <w:rPr>
          <w:rFonts w:cs="David" w:hint="cs"/>
          <w:rtl/>
        </w:rPr>
      </w:pPr>
      <w:r>
        <w:rPr>
          <w:rFonts w:cs="David" w:hint="cs"/>
          <w:rtl/>
        </w:rPr>
        <w:t>1. המלצת ועדת הכנסת לחילופין בראשות הוועדה המיוחדת למאבק בנגע הסמים.</w:t>
      </w:r>
    </w:p>
    <w:p w14:paraId="4FD7FC74" w14:textId="77777777" w:rsidR="00000000" w:rsidRDefault="00157F62">
      <w:pPr>
        <w:bidi/>
        <w:ind w:left="209" w:hanging="209"/>
        <w:rPr>
          <w:rFonts w:cs="David" w:hint="cs"/>
          <w:rtl/>
        </w:rPr>
      </w:pPr>
      <w:r>
        <w:rPr>
          <w:rFonts w:cs="David" w:hint="cs"/>
          <w:rtl/>
        </w:rPr>
        <w:t>2. הצעה לתיקון סעיף 85 לתקנון הכנסת</w:t>
      </w:r>
      <w:r>
        <w:rPr>
          <w:rFonts w:cs="David" w:hint="cs"/>
          <w:rtl/>
        </w:rPr>
        <w:t xml:space="preserve"> - בדבר ערעורים על החלטת יושב ראש הכנסת והסגנים שלא לאשר דחיפות הצעות לסדר היום. </w:t>
      </w:r>
    </w:p>
    <w:p w14:paraId="2BFCC954" w14:textId="77777777" w:rsidR="00000000" w:rsidRDefault="00157F62">
      <w:pPr>
        <w:bidi/>
        <w:rPr>
          <w:rFonts w:cs="David" w:hint="cs"/>
          <w:rtl/>
        </w:rPr>
      </w:pPr>
      <w:r>
        <w:rPr>
          <w:rFonts w:cs="David" w:hint="cs"/>
          <w:rtl/>
        </w:rPr>
        <w:t>3. קביעת ועדות לדיון בהצעות החוק הבאות:</w:t>
      </w:r>
    </w:p>
    <w:p w14:paraId="1BC47788" w14:textId="77777777" w:rsidR="00000000" w:rsidRDefault="00157F62">
      <w:pPr>
        <w:bidi/>
        <w:ind w:left="569" w:hanging="360"/>
        <w:rPr>
          <w:rFonts w:cs="David" w:hint="cs"/>
          <w:rtl/>
        </w:rPr>
      </w:pPr>
      <w:r>
        <w:rPr>
          <w:rFonts w:cs="David" w:hint="cs"/>
          <w:rtl/>
        </w:rPr>
        <w:t>א. הצעת חוק סדר הדין הפלילי (סמכויות אכיפה - מעצרים)(עצור שאינו תושב החשוד    בעבירות ביטחון - הוראת שעה), התשס"ו-2005 (מ/206).</w:t>
      </w:r>
    </w:p>
    <w:p w14:paraId="5B2A51FB" w14:textId="77777777" w:rsidR="00000000" w:rsidRDefault="00157F62">
      <w:pPr>
        <w:bidi/>
        <w:ind w:left="569" w:hanging="360"/>
        <w:rPr>
          <w:rFonts w:cs="David" w:hint="cs"/>
          <w:rtl/>
        </w:rPr>
      </w:pPr>
      <w:r>
        <w:rPr>
          <w:rFonts w:cs="David" w:hint="cs"/>
          <w:rtl/>
        </w:rPr>
        <w:t>ב. הצע</w:t>
      </w:r>
      <w:r>
        <w:rPr>
          <w:rFonts w:cs="David" w:hint="cs"/>
          <w:rtl/>
        </w:rPr>
        <w:t>ת חוק עונש מאסר שגזר בית משפט צבאי בחבל עזה (הוראות מעבר), התשס"ו-2005 (מ/206).</w:t>
      </w:r>
    </w:p>
    <w:p w14:paraId="0197DF28" w14:textId="77777777" w:rsidR="00000000" w:rsidRDefault="00157F62">
      <w:pPr>
        <w:bidi/>
        <w:ind w:left="569" w:hanging="360"/>
        <w:rPr>
          <w:rFonts w:cs="David" w:hint="cs"/>
          <w:rtl/>
        </w:rPr>
      </w:pPr>
      <w:r>
        <w:rPr>
          <w:rFonts w:cs="David" w:hint="cs"/>
          <w:rtl/>
        </w:rPr>
        <w:t>ג. הצעת חוק נפגעי פוליו, התשס"ה-2005, של חברי הכנסת עזמי בשארה וקבוצת חברי כנסת (פ/3435).</w:t>
      </w:r>
    </w:p>
    <w:p w14:paraId="3A58B442" w14:textId="77777777" w:rsidR="00000000" w:rsidRDefault="00157F62">
      <w:pPr>
        <w:bidi/>
        <w:ind w:left="569" w:hanging="360"/>
        <w:rPr>
          <w:rFonts w:cs="David" w:hint="cs"/>
          <w:rtl/>
        </w:rPr>
      </w:pPr>
      <w:r>
        <w:rPr>
          <w:rFonts w:cs="David" w:hint="cs"/>
          <w:rtl/>
        </w:rPr>
        <w:t>ד. הצעת חוק נפגעי פוליו, התשס"ה-2005, של חבר הכנסת אליעזר כהן (פ/3339).</w:t>
      </w:r>
    </w:p>
    <w:p w14:paraId="780820B1" w14:textId="77777777" w:rsidR="00000000" w:rsidRDefault="00157F62">
      <w:pPr>
        <w:bidi/>
        <w:ind w:left="569" w:hanging="360"/>
        <w:rPr>
          <w:rFonts w:cs="David" w:hint="cs"/>
          <w:rtl/>
        </w:rPr>
      </w:pPr>
      <w:r>
        <w:rPr>
          <w:rFonts w:cs="David" w:hint="cs"/>
          <w:rtl/>
        </w:rPr>
        <w:t>ה. הצעת חוק צע</w:t>
      </w:r>
      <w:r>
        <w:rPr>
          <w:rFonts w:cs="David" w:hint="cs"/>
          <w:rtl/>
        </w:rPr>
        <w:t>ר בעלי חיים (ניסויים בבעלי חיים)(תיקון - הרכב המועצה לניסויים בבעלי חיים), התשס"ה-2005 - של חברי הכנסת יוסי שריד וקבוצת חברי כנסת. (פ/3786).</w:t>
      </w:r>
    </w:p>
    <w:p w14:paraId="6ADB0E00" w14:textId="77777777" w:rsidR="00000000" w:rsidRDefault="00157F62">
      <w:pPr>
        <w:bidi/>
        <w:rPr>
          <w:rFonts w:cs="David" w:hint="cs"/>
          <w:rtl/>
        </w:rPr>
      </w:pPr>
      <w:r>
        <w:rPr>
          <w:rFonts w:cs="David" w:hint="cs"/>
          <w:rtl/>
        </w:rPr>
        <w:tab/>
      </w:r>
    </w:p>
    <w:p w14:paraId="70B4FED2" w14:textId="77777777" w:rsidR="00000000" w:rsidRDefault="00157F62">
      <w:pPr>
        <w:bidi/>
        <w:rPr>
          <w:rFonts w:cs="David"/>
          <w:b/>
          <w:bCs/>
          <w:u w:val="single"/>
          <w:rtl/>
        </w:rPr>
      </w:pPr>
      <w:r>
        <w:rPr>
          <w:rFonts w:cs="David"/>
          <w:b/>
          <w:bCs/>
          <w:u w:val="single"/>
          <w:rtl/>
        </w:rPr>
        <w:t>נכחו:</w:t>
      </w:r>
    </w:p>
    <w:p w14:paraId="6AA0C2FC" w14:textId="77777777" w:rsidR="00000000" w:rsidRDefault="00157F62">
      <w:pPr>
        <w:bidi/>
        <w:rPr>
          <w:rFonts w:cs="David"/>
          <w:b/>
          <w:bCs/>
          <w:u w:val="single"/>
          <w:rtl/>
        </w:rPr>
      </w:pPr>
    </w:p>
    <w:p w14:paraId="346531C3" w14:textId="77777777" w:rsidR="00000000" w:rsidRDefault="00157F62">
      <w:pPr>
        <w:bidi/>
        <w:rPr>
          <w:rFonts w:cs="David" w:hint="cs"/>
          <w:rtl/>
        </w:rPr>
      </w:pPr>
      <w:r>
        <w:rPr>
          <w:rFonts w:cs="David"/>
          <w:b/>
          <w:bCs/>
          <w:u w:val="single"/>
          <w:rtl/>
        </w:rPr>
        <w:t>חברי הוועדה</w:t>
      </w:r>
      <w:r>
        <w:rPr>
          <w:rFonts w:cs="David"/>
          <w:rtl/>
        </w:rPr>
        <w:t>:</w:t>
      </w:r>
      <w:r>
        <w:rPr>
          <w:rFonts w:cs="David" w:hint="cs"/>
          <w:rtl/>
        </w:rPr>
        <w:tab/>
      </w:r>
    </w:p>
    <w:p w14:paraId="2932D51E" w14:textId="77777777" w:rsidR="00000000" w:rsidRDefault="00157F62">
      <w:pPr>
        <w:bidi/>
        <w:rPr>
          <w:rFonts w:cs="David" w:hint="cs"/>
          <w:rtl/>
        </w:rPr>
      </w:pPr>
      <w:r>
        <w:rPr>
          <w:rFonts w:cs="David" w:hint="cs"/>
          <w:rtl/>
        </w:rPr>
        <w:t>רוני בר-און - היו"ר</w:t>
      </w:r>
    </w:p>
    <w:p w14:paraId="1E269A1F" w14:textId="77777777" w:rsidR="00000000" w:rsidRDefault="00157F62">
      <w:pPr>
        <w:bidi/>
        <w:rPr>
          <w:rFonts w:cs="David" w:hint="cs"/>
          <w:rtl/>
        </w:rPr>
      </w:pPr>
      <w:r>
        <w:rPr>
          <w:rFonts w:cs="David" w:hint="cs"/>
          <w:rtl/>
        </w:rPr>
        <w:t>יולי-יואל אדלשטיין</w:t>
      </w:r>
    </w:p>
    <w:p w14:paraId="49F34FE8" w14:textId="77777777" w:rsidR="00000000" w:rsidRDefault="00157F62">
      <w:pPr>
        <w:bidi/>
        <w:rPr>
          <w:rFonts w:cs="David" w:hint="cs"/>
          <w:rtl/>
        </w:rPr>
      </w:pPr>
      <w:r>
        <w:rPr>
          <w:rFonts w:cs="David" w:hint="cs"/>
          <w:rtl/>
        </w:rPr>
        <w:t>גלעד ארדן</w:t>
      </w:r>
    </w:p>
    <w:p w14:paraId="164D5D69" w14:textId="77777777" w:rsidR="00000000" w:rsidRDefault="00157F62">
      <w:pPr>
        <w:bidi/>
        <w:rPr>
          <w:rFonts w:cs="David" w:hint="cs"/>
          <w:rtl/>
        </w:rPr>
      </w:pPr>
      <w:r>
        <w:rPr>
          <w:rFonts w:cs="David" w:hint="cs"/>
          <w:rtl/>
        </w:rPr>
        <w:t>דניאל בנלולו</w:t>
      </w:r>
    </w:p>
    <w:p w14:paraId="31054EBA" w14:textId="77777777" w:rsidR="00000000" w:rsidRDefault="00157F62">
      <w:pPr>
        <w:bidi/>
        <w:rPr>
          <w:rFonts w:cs="David" w:hint="cs"/>
          <w:rtl/>
        </w:rPr>
      </w:pPr>
      <w:r>
        <w:rPr>
          <w:rFonts w:cs="David" w:hint="cs"/>
          <w:rtl/>
        </w:rPr>
        <w:t>רוני בריזון</w:t>
      </w:r>
    </w:p>
    <w:p w14:paraId="33A9F749" w14:textId="77777777" w:rsidR="00000000" w:rsidRDefault="00157F62">
      <w:pPr>
        <w:bidi/>
        <w:rPr>
          <w:rFonts w:cs="David" w:hint="cs"/>
          <w:rtl/>
        </w:rPr>
      </w:pPr>
      <w:r>
        <w:rPr>
          <w:rFonts w:cs="David" w:hint="cs"/>
          <w:rtl/>
        </w:rPr>
        <w:t>זהבה גלאון</w:t>
      </w:r>
    </w:p>
    <w:p w14:paraId="1A806A76" w14:textId="77777777" w:rsidR="00000000" w:rsidRDefault="00157F62">
      <w:pPr>
        <w:bidi/>
        <w:rPr>
          <w:rFonts w:cs="David" w:hint="cs"/>
          <w:rtl/>
        </w:rPr>
      </w:pPr>
      <w:r>
        <w:rPr>
          <w:rFonts w:cs="David" w:hint="cs"/>
          <w:rtl/>
        </w:rPr>
        <w:t>ג'מאל ז</w:t>
      </w:r>
      <w:r>
        <w:rPr>
          <w:rFonts w:cs="David" w:hint="cs"/>
          <w:rtl/>
        </w:rPr>
        <w:t>חאלקה</w:t>
      </w:r>
    </w:p>
    <w:p w14:paraId="4B80FA85" w14:textId="77777777" w:rsidR="00000000" w:rsidRDefault="00157F62">
      <w:pPr>
        <w:bidi/>
        <w:rPr>
          <w:rFonts w:cs="David" w:hint="cs"/>
          <w:rtl/>
        </w:rPr>
      </w:pPr>
      <w:r>
        <w:rPr>
          <w:rFonts w:cs="David" w:hint="cs"/>
          <w:rtl/>
        </w:rPr>
        <w:t>רשף חן</w:t>
      </w:r>
    </w:p>
    <w:p w14:paraId="2E17AF5D" w14:textId="77777777" w:rsidR="00000000" w:rsidRDefault="00157F62">
      <w:pPr>
        <w:bidi/>
        <w:rPr>
          <w:rFonts w:cs="David" w:hint="cs"/>
          <w:rtl/>
        </w:rPr>
      </w:pPr>
      <w:r>
        <w:rPr>
          <w:rFonts w:cs="David" w:hint="cs"/>
          <w:rtl/>
        </w:rPr>
        <w:t>אהוד יתום</w:t>
      </w:r>
    </w:p>
    <w:p w14:paraId="5DAF3D9A" w14:textId="77777777" w:rsidR="00000000" w:rsidRDefault="00157F62">
      <w:pPr>
        <w:bidi/>
        <w:rPr>
          <w:rFonts w:cs="David" w:hint="cs"/>
          <w:rtl/>
        </w:rPr>
      </w:pPr>
      <w:r>
        <w:rPr>
          <w:rFonts w:cs="David" w:hint="cs"/>
          <w:rtl/>
        </w:rPr>
        <w:t>יצחק כהן</w:t>
      </w:r>
    </w:p>
    <w:p w14:paraId="26DB2D57" w14:textId="77777777" w:rsidR="00000000" w:rsidRDefault="00157F62">
      <w:pPr>
        <w:bidi/>
        <w:rPr>
          <w:rFonts w:cs="David" w:hint="cs"/>
          <w:rtl/>
        </w:rPr>
      </w:pPr>
      <w:r>
        <w:rPr>
          <w:rFonts w:cs="David" w:hint="cs"/>
          <w:rtl/>
        </w:rPr>
        <w:t>אפרים סנה</w:t>
      </w:r>
    </w:p>
    <w:p w14:paraId="416727C4" w14:textId="77777777" w:rsidR="00000000" w:rsidRDefault="00157F62">
      <w:pPr>
        <w:bidi/>
        <w:rPr>
          <w:rFonts w:cs="David" w:hint="cs"/>
          <w:rtl/>
        </w:rPr>
      </w:pPr>
      <w:r>
        <w:rPr>
          <w:rFonts w:cs="David" w:hint="cs"/>
          <w:rtl/>
        </w:rPr>
        <w:t>גדעון סער</w:t>
      </w:r>
    </w:p>
    <w:p w14:paraId="2D6D56C8" w14:textId="77777777" w:rsidR="00000000" w:rsidRDefault="00157F62">
      <w:pPr>
        <w:bidi/>
        <w:rPr>
          <w:rFonts w:cs="David" w:hint="cs"/>
          <w:rtl/>
        </w:rPr>
      </w:pPr>
      <w:r>
        <w:rPr>
          <w:rFonts w:cs="David" w:hint="cs"/>
          <w:rtl/>
        </w:rPr>
        <w:t>אברהם פורז</w:t>
      </w:r>
    </w:p>
    <w:p w14:paraId="56A7028F" w14:textId="77777777" w:rsidR="00000000" w:rsidRDefault="00157F62">
      <w:pPr>
        <w:bidi/>
        <w:rPr>
          <w:rFonts w:cs="David" w:hint="cs"/>
          <w:rtl/>
        </w:rPr>
      </w:pPr>
      <w:r>
        <w:rPr>
          <w:rFonts w:cs="David" w:hint="cs"/>
          <w:rtl/>
        </w:rPr>
        <w:t>מאיר פרוש</w:t>
      </w:r>
    </w:p>
    <w:p w14:paraId="601A01DD" w14:textId="77777777" w:rsidR="00000000" w:rsidRDefault="00157F62">
      <w:pPr>
        <w:bidi/>
        <w:rPr>
          <w:rFonts w:cs="David" w:hint="cs"/>
          <w:rtl/>
        </w:rPr>
      </w:pPr>
      <w:r>
        <w:rPr>
          <w:rFonts w:cs="David" w:hint="cs"/>
          <w:rtl/>
        </w:rPr>
        <w:t>מיכאל רצון</w:t>
      </w:r>
    </w:p>
    <w:p w14:paraId="60C653EC" w14:textId="77777777" w:rsidR="00000000" w:rsidRDefault="00157F62">
      <w:pPr>
        <w:bidi/>
        <w:rPr>
          <w:rFonts w:cs="David" w:hint="cs"/>
          <w:rtl/>
        </w:rPr>
      </w:pPr>
      <w:r>
        <w:rPr>
          <w:rFonts w:cs="David" w:hint="cs"/>
          <w:rtl/>
        </w:rPr>
        <w:t>עמרי שרון</w:t>
      </w:r>
    </w:p>
    <w:p w14:paraId="338E805E" w14:textId="77777777" w:rsidR="00000000" w:rsidRDefault="00157F62">
      <w:pPr>
        <w:bidi/>
        <w:rPr>
          <w:rFonts w:cs="David" w:hint="cs"/>
          <w:rtl/>
        </w:rPr>
      </w:pPr>
    </w:p>
    <w:p w14:paraId="7CDF64BF" w14:textId="77777777" w:rsidR="00000000" w:rsidRDefault="00157F62">
      <w:pPr>
        <w:bidi/>
        <w:rPr>
          <w:rFonts w:cs="David" w:hint="cs"/>
          <w:rtl/>
        </w:rPr>
      </w:pPr>
      <w:r>
        <w:rPr>
          <w:rFonts w:cs="David" w:hint="cs"/>
          <w:rtl/>
        </w:rPr>
        <w:t>מזכיר הכנסת אריה האן</w:t>
      </w:r>
    </w:p>
    <w:p w14:paraId="2128E1FC" w14:textId="77777777" w:rsidR="00000000" w:rsidRDefault="00157F62">
      <w:pPr>
        <w:bidi/>
        <w:rPr>
          <w:rFonts w:cs="David" w:hint="cs"/>
          <w:rtl/>
        </w:rPr>
      </w:pPr>
      <w:r>
        <w:rPr>
          <w:rFonts w:cs="David" w:hint="cs"/>
          <w:rtl/>
        </w:rPr>
        <w:t xml:space="preserve">סגן מזכיר הכנסת דוד לב </w:t>
      </w:r>
    </w:p>
    <w:p w14:paraId="387237EB" w14:textId="77777777" w:rsidR="00000000" w:rsidRDefault="00157F62">
      <w:pPr>
        <w:bidi/>
        <w:rPr>
          <w:rFonts w:cs="David" w:hint="cs"/>
          <w:rtl/>
        </w:rPr>
      </w:pPr>
      <w:r>
        <w:rPr>
          <w:rFonts w:cs="David" w:hint="cs"/>
          <w:rtl/>
        </w:rPr>
        <w:t>סגנית מזכיר הכנסת ירדנה מלר-הורוביץ</w:t>
      </w:r>
    </w:p>
    <w:p w14:paraId="10D81521" w14:textId="77777777" w:rsidR="00000000" w:rsidRDefault="00157F62">
      <w:pPr>
        <w:bidi/>
        <w:rPr>
          <w:rFonts w:cs="David" w:hint="cs"/>
          <w:rtl/>
        </w:rPr>
      </w:pPr>
    </w:p>
    <w:p w14:paraId="4CAF55E6" w14:textId="77777777" w:rsidR="00000000" w:rsidRDefault="00157F62">
      <w:pPr>
        <w:bidi/>
        <w:rPr>
          <w:rFonts w:cs="David" w:hint="cs"/>
          <w:rtl/>
        </w:rPr>
      </w:pPr>
      <w:r>
        <w:rPr>
          <w:rFonts w:cs="David" w:hint="cs"/>
          <w:rtl/>
        </w:rPr>
        <w:tab/>
      </w:r>
      <w:r>
        <w:rPr>
          <w:rFonts w:cs="David" w:hint="cs"/>
          <w:rtl/>
        </w:rPr>
        <w:tab/>
      </w:r>
      <w:r>
        <w:rPr>
          <w:rFonts w:cs="David" w:hint="cs"/>
          <w:rtl/>
        </w:rPr>
        <w:tab/>
      </w:r>
    </w:p>
    <w:p w14:paraId="7D7F3A42" w14:textId="77777777" w:rsidR="00000000" w:rsidRDefault="00157F62">
      <w:pPr>
        <w:bidi/>
        <w:rPr>
          <w:rFonts w:cs="David" w:hint="cs"/>
          <w:rtl/>
        </w:rPr>
      </w:pPr>
      <w:r>
        <w:rPr>
          <w:rFonts w:cs="David"/>
          <w:b/>
          <w:bCs/>
          <w:u w:val="single"/>
          <w:rtl/>
        </w:rPr>
        <w:t>מוזמנים</w:t>
      </w:r>
      <w:r>
        <w:rPr>
          <w:rFonts w:cs="David"/>
          <w:rtl/>
        </w:rPr>
        <w:t>:</w:t>
      </w:r>
      <w:r>
        <w:rPr>
          <w:rFonts w:cs="David"/>
          <w:rtl/>
        </w:rPr>
        <w:tab/>
      </w:r>
      <w:r>
        <w:rPr>
          <w:rFonts w:cs="David" w:hint="cs"/>
          <w:rtl/>
        </w:rPr>
        <w:tab/>
      </w:r>
    </w:p>
    <w:p w14:paraId="14EAF0C9" w14:textId="77777777" w:rsidR="00000000" w:rsidRDefault="00157F62">
      <w:pPr>
        <w:bidi/>
        <w:rPr>
          <w:rFonts w:cs="David" w:hint="cs"/>
          <w:rtl/>
        </w:rPr>
      </w:pPr>
      <w:r>
        <w:rPr>
          <w:rFonts w:cs="David" w:hint="cs"/>
          <w:rtl/>
        </w:rPr>
        <w:t>יושב ראש הכנסת ראובן ריבלין</w:t>
      </w:r>
    </w:p>
    <w:p w14:paraId="14241DC6" w14:textId="77777777" w:rsidR="00000000" w:rsidRDefault="00157F62">
      <w:pPr>
        <w:bidi/>
        <w:rPr>
          <w:rFonts w:cs="David" w:hint="cs"/>
          <w:rtl/>
        </w:rPr>
      </w:pPr>
      <w:r>
        <w:rPr>
          <w:rFonts w:cs="David" w:hint="cs"/>
          <w:rtl/>
        </w:rPr>
        <w:t>חה"כ מיכאל איתן - יו"ר ועדת החוקה, ח</w:t>
      </w:r>
      <w:r>
        <w:rPr>
          <w:rFonts w:cs="David" w:hint="cs"/>
          <w:rtl/>
        </w:rPr>
        <w:t>וק ומשפט</w:t>
      </w:r>
    </w:p>
    <w:p w14:paraId="4896E4BC" w14:textId="77777777" w:rsidR="00000000" w:rsidRDefault="00157F62">
      <w:pPr>
        <w:bidi/>
        <w:rPr>
          <w:rFonts w:cs="David" w:hint="cs"/>
          <w:rtl/>
        </w:rPr>
      </w:pPr>
      <w:r>
        <w:rPr>
          <w:rFonts w:cs="David" w:hint="cs"/>
          <w:rtl/>
        </w:rPr>
        <w:t>חה"כ אליעזר כהן</w:t>
      </w:r>
    </w:p>
    <w:p w14:paraId="5FD1D5CA" w14:textId="77777777" w:rsidR="00000000" w:rsidRDefault="00157F62">
      <w:pPr>
        <w:bidi/>
        <w:rPr>
          <w:rFonts w:cs="David" w:hint="cs"/>
          <w:rtl/>
        </w:rPr>
      </w:pPr>
      <w:r>
        <w:rPr>
          <w:rFonts w:cs="David" w:hint="cs"/>
          <w:rtl/>
        </w:rPr>
        <w:t>חה"כ לאה נס - יו"ר ועדת המדע והטכנולוגיה</w:t>
      </w:r>
    </w:p>
    <w:p w14:paraId="100389E4" w14:textId="77777777" w:rsidR="00000000" w:rsidRDefault="00157F62">
      <w:pPr>
        <w:bidi/>
        <w:rPr>
          <w:rFonts w:cs="David" w:hint="cs"/>
          <w:rtl/>
        </w:rPr>
      </w:pPr>
      <w:r>
        <w:rPr>
          <w:rFonts w:cs="David" w:hint="cs"/>
          <w:rtl/>
        </w:rPr>
        <w:t>חה"כ אברהם פורז</w:t>
      </w:r>
    </w:p>
    <w:p w14:paraId="72CDABB1" w14:textId="77777777" w:rsidR="00000000" w:rsidRDefault="00157F62">
      <w:pPr>
        <w:bidi/>
        <w:rPr>
          <w:rFonts w:cs="David" w:hint="cs"/>
          <w:rtl/>
        </w:rPr>
      </w:pPr>
      <w:r>
        <w:rPr>
          <w:rFonts w:cs="David" w:hint="cs"/>
          <w:rtl/>
        </w:rPr>
        <w:t>ג'ודי וסרמן - יועצת משפטית של ועדת העבודה, הרווחה והבריאות</w:t>
      </w:r>
    </w:p>
    <w:p w14:paraId="5740AA86" w14:textId="77777777" w:rsidR="00000000" w:rsidRDefault="00157F62">
      <w:pPr>
        <w:bidi/>
        <w:rPr>
          <w:rFonts w:cs="David" w:hint="cs"/>
          <w:rtl/>
        </w:rPr>
      </w:pPr>
      <w:r>
        <w:rPr>
          <w:rFonts w:cs="David" w:hint="cs"/>
          <w:rtl/>
        </w:rPr>
        <w:t>רחל גוטליב - משרד המשפטים</w:t>
      </w:r>
    </w:p>
    <w:p w14:paraId="66DAAF05" w14:textId="77777777" w:rsidR="00000000" w:rsidRDefault="00157F62">
      <w:pPr>
        <w:bidi/>
        <w:rPr>
          <w:rFonts w:cs="David" w:hint="cs"/>
          <w:rtl/>
        </w:rPr>
      </w:pPr>
      <w:r>
        <w:rPr>
          <w:rFonts w:cs="David" w:hint="cs"/>
          <w:rtl/>
        </w:rPr>
        <w:lastRenderedPageBreak/>
        <w:t>פרחיה בן-זקן - ועד הפעולה של ארגוני הנכים</w:t>
      </w:r>
    </w:p>
    <w:p w14:paraId="6E793292" w14:textId="77777777" w:rsidR="00000000" w:rsidRDefault="00157F62">
      <w:pPr>
        <w:bidi/>
        <w:rPr>
          <w:rFonts w:cs="David" w:hint="cs"/>
          <w:rtl/>
        </w:rPr>
      </w:pPr>
      <w:r>
        <w:rPr>
          <w:rFonts w:cs="David" w:hint="cs"/>
          <w:rtl/>
        </w:rPr>
        <w:t>יהודה דורון - ועד הפעולה של ארגוני הנכים</w:t>
      </w:r>
    </w:p>
    <w:p w14:paraId="3A96107D" w14:textId="77777777" w:rsidR="00000000" w:rsidRDefault="00157F62">
      <w:pPr>
        <w:bidi/>
        <w:rPr>
          <w:rFonts w:cs="David" w:hint="cs"/>
          <w:rtl/>
        </w:rPr>
      </w:pPr>
      <w:r>
        <w:rPr>
          <w:rFonts w:cs="David" w:hint="cs"/>
          <w:rtl/>
        </w:rPr>
        <w:tab/>
      </w:r>
      <w:r>
        <w:rPr>
          <w:rFonts w:cs="David" w:hint="cs"/>
          <w:rtl/>
        </w:rPr>
        <w:tab/>
      </w:r>
      <w:r>
        <w:rPr>
          <w:rFonts w:cs="David" w:hint="cs"/>
          <w:rtl/>
        </w:rPr>
        <w:tab/>
      </w:r>
    </w:p>
    <w:p w14:paraId="2A035238" w14:textId="77777777" w:rsidR="00000000" w:rsidRDefault="00157F62">
      <w:pPr>
        <w:bidi/>
        <w:rPr>
          <w:rFonts w:cs="David" w:hint="cs"/>
          <w:rtl/>
        </w:rPr>
      </w:pPr>
    </w:p>
    <w:p w14:paraId="5C75FAC5" w14:textId="77777777" w:rsidR="00000000" w:rsidRDefault="00157F62">
      <w:pPr>
        <w:bidi/>
        <w:rPr>
          <w:rFonts w:cs="David" w:hint="cs"/>
          <w:b/>
          <w:bCs/>
          <w:u w:val="single"/>
          <w:rtl/>
        </w:rPr>
      </w:pPr>
    </w:p>
    <w:p w14:paraId="35223BE5" w14:textId="77777777" w:rsidR="00000000" w:rsidRDefault="00157F62">
      <w:pPr>
        <w:bidi/>
        <w:rPr>
          <w:rFonts w:cs="David"/>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rtl/>
        </w:rPr>
        <w:t>:</w:t>
      </w:r>
      <w:r>
        <w:rPr>
          <w:rFonts w:cs="David" w:hint="cs"/>
          <w:rtl/>
        </w:rPr>
        <w:tab/>
        <w:t>ארבל אסטרחן</w:t>
      </w:r>
      <w:r>
        <w:rPr>
          <w:rFonts w:cs="David"/>
          <w:rtl/>
        </w:rPr>
        <w:tab/>
      </w:r>
    </w:p>
    <w:p w14:paraId="7D60A258" w14:textId="77777777" w:rsidR="00000000" w:rsidRDefault="00157F62">
      <w:pPr>
        <w:bidi/>
        <w:rPr>
          <w:rFonts w:cs="David"/>
          <w:rtl/>
        </w:rPr>
      </w:pPr>
    </w:p>
    <w:p w14:paraId="7F410838" w14:textId="77777777" w:rsidR="00000000" w:rsidRDefault="00157F62">
      <w:pPr>
        <w:bidi/>
        <w:rPr>
          <w:rFonts w:cs="David" w:hint="cs"/>
          <w:b/>
          <w:bCs/>
          <w:u w:val="single"/>
          <w:rtl/>
        </w:rPr>
      </w:pPr>
    </w:p>
    <w:p w14:paraId="7CE54F17" w14:textId="77777777" w:rsidR="00000000" w:rsidRDefault="00157F62">
      <w:pPr>
        <w:bidi/>
        <w:rPr>
          <w:rFonts w:cs="David" w:hint="cs"/>
          <w:b/>
          <w:bCs/>
          <w:u w:val="single"/>
          <w:rtl/>
        </w:rPr>
      </w:pPr>
      <w:r>
        <w:rPr>
          <w:rFonts w:cs="David"/>
          <w:b/>
          <w:bCs/>
          <w:u w:val="single"/>
          <w:rtl/>
        </w:rPr>
        <w:t>מנהלת הוועדה</w:t>
      </w:r>
      <w:r>
        <w:rPr>
          <w:rFonts w:cs="David"/>
          <w:rtl/>
        </w:rPr>
        <w:t>:</w:t>
      </w:r>
      <w:r>
        <w:rPr>
          <w:rFonts w:cs="David" w:hint="cs"/>
          <w:rtl/>
        </w:rPr>
        <w:tab/>
      </w:r>
      <w:r>
        <w:rPr>
          <w:rFonts w:cs="David" w:hint="cs"/>
          <w:rtl/>
        </w:rPr>
        <w:tab/>
        <w:t>אתי בן-יוסף</w:t>
      </w:r>
    </w:p>
    <w:p w14:paraId="04182437" w14:textId="77777777" w:rsidR="00000000" w:rsidRDefault="00157F62">
      <w:pPr>
        <w:bidi/>
        <w:rPr>
          <w:rFonts w:cs="David"/>
          <w:b/>
          <w:bCs/>
          <w:u w:val="single"/>
          <w:rtl/>
        </w:rPr>
      </w:pPr>
    </w:p>
    <w:p w14:paraId="2D31F306" w14:textId="77777777" w:rsidR="00000000" w:rsidRDefault="00157F62">
      <w:pPr>
        <w:bidi/>
        <w:rPr>
          <w:rFonts w:cs="David" w:hint="cs"/>
          <w:b/>
          <w:bCs/>
          <w:u w:val="single"/>
          <w:rtl/>
        </w:rPr>
      </w:pPr>
    </w:p>
    <w:p w14:paraId="70450AFD" w14:textId="77777777" w:rsidR="00000000" w:rsidRDefault="00157F62">
      <w:pPr>
        <w:bidi/>
        <w:rPr>
          <w:rFonts w:cs="David"/>
          <w:rtl/>
        </w:rPr>
      </w:pPr>
      <w:r>
        <w:rPr>
          <w:rFonts w:cs="David"/>
          <w:b/>
          <w:bCs/>
          <w:u w:val="single"/>
          <w:rtl/>
        </w:rPr>
        <w:t>קצרנית</w:t>
      </w:r>
      <w:r>
        <w:rPr>
          <w:rFonts w:cs="David"/>
          <w:rtl/>
        </w:rPr>
        <w:t>:</w:t>
      </w:r>
      <w:r>
        <w:rPr>
          <w:rFonts w:cs="David" w:hint="cs"/>
          <w:rtl/>
        </w:rPr>
        <w:tab/>
      </w:r>
      <w:r>
        <w:rPr>
          <w:rFonts w:cs="David" w:hint="cs"/>
          <w:rtl/>
        </w:rPr>
        <w:tab/>
        <w:t>הילה לוי</w:t>
      </w:r>
    </w:p>
    <w:p w14:paraId="23C375A3" w14:textId="77777777" w:rsidR="00000000" w:rsidRDefault="00157F62">
      <w:pPr>
        <w:bidi/>
        <w:jc w:val="center"/>
        <w:rPr>
          <w:rFonts w:cs="David" w:hint="cs"/>
          <w:b/>
          <w:bCs/>
          <w:u w:val="single"/>
          <w:rtl/>
        </w:rPr>
      </w:pPr>
      <w:r>
        <w:rPr>
          <w:rFonts w:cs="David"/>
          <w:rtl/>
        </w:rPr>
        <w:br w:type="page"/>
      </w:r>
      <w:r>
        <w:rPr>
          <w:rFonts w:cs="David" w:hint="cs"/>
          <w:b/>
          <w:bCs/>
          <w:rtl/>
        </w:rPr>
        <w:lastRenderedPageBreak/>
        <w:t xml:space="preserve">1. </w:t>
      </w:r>
      <w:r>
        <w:rPr>
          <w:rFonts w:cs="David" w:hint="cs"/>
          <w:b/>
          <w:bCs/>
          <w:u w:val="single"/>
          <w:rtl/>
        </w:rPr>
        <w:t>המלצת ועדת הכנסת לחילופין בראשות הוועד המיוחדת למאבק בנגע הסמים.</w:t>
      </w:r>
      <w:r>
        <w:rPr>
          <w:rFonts w:cs="David" w:hint="cs"/>
          <w:b/>
          <w:bCs/>
          <w:rtl/>
        </w:rPr>
        <w:t xml:space="preserve"> </w:t>
      </w:r>
    </w:p>
    <w:p w14:paraId="1C84AD15" w14:textId="77777777" w:rsidR="00000000" w:rsidRDefault="00157F62">
      <w:pPr>
        <w:pStyle w:val="Heading6"/>
        <w:rPr>
          <w:rFonts w:hint="cs"/>
          <w:rtl/>
        </w:rPr>
      </w:pPr>
    </w:p>
    <w:p w14:paraId="28F0C151" w14:textId="77777777" w:rsidR="00000000" w:rsidRDefault="00157F62">
      <w:pPr>
        <w:bidi/>
        <w:rPr>
          <w:rFonts w:cs="David" w:hint="cs"/>
          <w:u w:val="single"/>
          <w:rtl/>
        </w:rPr>
      </w:pPr>
      <w:r>
        <w:rPr>
          <w:rFonts w:cs="David" w:hint="cs"/>
          <w:u w:val="single"/>
          <w:rtl/>
        </w:rPr>
        <w:t>היו"ר רוני בר-און:</w:t>
      </w:r>
    </w:p>
    <w:p w14:paraId="37350D3A" w14:textId="77777777" w:rsidR="00000000" w:rsidRDefault="00157F62">
      <w:pPr>
        <w:bidi/>
        <w:rPr>
          <w:rFonts w:cs="David" w:hint="cs"/>
          <w:u w:val="single"/>
          <w:rtl/>
        </w:rPr>
      </w:pPr>
    </w:p>
    <w:p w14:paraId="09494AE2" w14:textId="77777777" w:rsidR="00000000" w:rsidRDefault="00157F62">
      <w:pPr>
        <w:pStyle w:val="BodyText"/>
        <w:rPr>
          <w:rFonts w:hint="cs"/>
          <w:rtl/>
        </w:rPr>
      </w:pPr>
      <w:r>
        <w:rPr>
          <w:rFonts w:hint="cs"/>
          <w:rtl/>
        </w:rPr>
        <w:tab/>
        <w:t>בוקר טוב, אני פותח את ישיבת ועדת הכנסת מס' 268. הנושא הראשון על סדר היום הוא: המלצת ועדת</w:t>
      </w:r>
      <w:r>
        <w:rPr>
          <w:rFonts w:hint="cs"/>
          <w:rtl/>
        </w:rPr>
        <w:t xml:space="preserve"> הכנסת לחילופין לראשות הוועדה המיוחדת למאבק בנגע הסמים. כותב לי יצחק כהן כי הם מבקשים, על פי הסיכום בוועדה המסדרת מיום 4 במרס כי נציג שס יכהן בראשות הוועדה למאבק בנגע הסמים. בהתאם לסעיף 10(א), ועדה קבועה בוחרת לה יושב ראש מבין חבריה לפי המלצת ועדת הכנסת. </w:t>
      </w:r>
    </w:p>
    <w:p w14:paraId="5BCA674A" w14:textId="77777777" w:rsidR="00000000" w:rsidRDefault="00157F62">
      <w:pPr>
        <w:pStyle w:val="BodyText"/>
        <w:rPr>
          <w:rFonts w:hint="cs"/>
          <w:rtl/>
        </w:rPr>
      </w:pPr>
    </w:p>
    <w:p w14:paraId="7EE95BA5" w14:textId="77777777" w:rsidR="00000000" w:rsidRDefault="00157F62">
      <w:pPr>
        <w:pStyle w:val="BodyText"/>
        <w:rPr>
          <w:rFonts w:hint="cs"/>
          <w:u w:val="single"/>
          <w:rtl/>
        </w:rPr>
      </w:pPr>
      <w:r>
        <w:rPr>
          <w:rFonts w:hint="cs"/>
          <w:u w:val="single"/>
          <w:rtl/>
        </w:rPr>
        <w:t>ארבל אסטרחן:</w:t>
      </w:r>
    </w:p>
    <w:p w14:paraId="596DBA02" w14:textId="77777777" w:rsidR="00000000" w:rsidRDefault="00157F62">
      <w:pPr>
        <w:pStyle w:val="BodyText"/>
        <w:rPr>
          <w:rFonts w:hint="cs"/>
          <w:u w:val="single"/>
          <w:rtl/>
        </w:rPr>
      </w:pPr>
    </w:p>
    <w:p w14:paraId="6185BC4F" w14:textId="77777777" w:rsidR="00000000" w:rsidRDefault="00157F62">
      <w:pPr>
        <w:pStyle w:val="BodyText"/>
        <w:rPr>
          <w:rFonts w:hint="cs"/>
          <w:rtl/>
        </w:rPr>
      </w:pPr>
      <w:r>
        <w:rPr>
          <w:rFonts w:hint="cs"/>
          <w:rtl/>
        </w:rPr>
        <w:tab/>
        <w:t xml:space="preserve">זה חל גם על ועדות מיוחדות. </w:t>
      </w:r>
    </w:p>
    <w:p w14:paraId="62961DE1" w14:textId="77777777" w:rsidR="00000000" w:rsidRDefault="00157F62">
      <w:pPr>
        <w:pStyle w:val="BodyText"/>
        <w:rPr>
          <w:rFonts w:hint="cs"/>
          <w:rtl/>
        </w:rPr>
      </w:pPr>
    </w:p>
    <w:p w14:paraId="34053241" w14:textId="77777777" w:rsidR="00000000" w:rsidRDefault="00157F62">
      <w:pPr>
        <w:bidi/>
        <w:rPr>
          <w:rFonts w:cs="David" w:hint="cs"/>
          <w:u w:val="single"/>
          <w:rtl/>
        </w:rPr>
      </w:pPr>
      <w:r>
        <w:rPr>
          <w:rFonts w:cs="David" w:hint="cs"/>
          <w:u w:val="single"/>
          <w:rtl/>
        </w:rPr>
        <w:t>היו"ר רוני בר-און:</w:t>
      </w:r>
    </w:p>
    <w:p w14:paraId="4665C892" w14:textId="77777777" w:rsidR="00000000" w:rsidRDefault="00157F62">
      <w:pPr>
        <w:pStyle w:val="BodyText"/>
        <w:rPr>
          <w:rFonts w:hint="cs"/>
          <w:rtl/>
        </w:rPr>
      </w:pPr>
    </w:p>
    <w:p w14:paraId="49CC6487" w14:textId="77777777" w:rsidR="00000000" w:rsidRDefault="00157F62">
      <w:pPr>
        <w:pStyle w:val="BodyText"/>
        <w:rPr>
          <w:rFonts w:hint="cs"/>
          <w:rtl/>
        </w:rPr>
      </w:pPr>
      <w:r>
        <w:rPr>
          <w:rFonts w:hint="cs"/>
          <w:rtl/>
        </w:rPr>
        <w:tab/>
        <w:t>נציג שס בוועדה למאבק בנגע הסמים הוא חבר הכנסת נסים זאב ובהתאם לבקשת שס, בהסכמת יושב ראש הקואליציה, אני מציע לוועדת הכנסת להמליץ בפני הוועדה למאבק בנגע הסמים למנות את חבר הכנסת נסים זאב ליושב</w:t>
      </w:r>
      <w:r>
        <w:rPr>
          <w:rFonts w:hint="cs"/>
          <w:rtl/>
        </w:rPr>
        <w:t xml:space="preserve"> ראש הוועדה. </w:t>
      </w:r>
    </w:p>
    <w:p w14:paraId="41396091" w14:textId="77777777" w:rsidR="00000000" w:rsidRDefault="00157F62">
      <w:pPr>
        <w:pStyle w:val="BodyText"/>
        <w:rPr>
          <w:rFonts w:hint="cs"/>
          <w:rtl/>
        </w:rPr>
      </w:pPr>
    </w:p>
    <w:p w14:paraId="513A6621" w14:textId="77777777" w:rsidR="00000000" w:rsidRDefault="00157F62">
      <w:pPr>
        <w:pStyle w:val="BodyText"/>
        <w:rPr>
          <w:rFonts w:hint="cs"/>
          <w:u w:val="single"/>
          <w:rtl/>
        </w:rPr>
      </w:pPr>
      <w:r>
        <w:rPr>
          <w:rFonts w:hint="cs"/>
          <w:u w:val="single"/>
          <w:rtl/>
        </w:rPr>
        <w:t>גדעון סער:</w:t>
      </w:r>
    </w:p>
    <w:p w14:paraId="486CD675" w14:textId="77777777" w:rsidR="00000000" w:rsidRDefault="00157F62">
      <w:pPr>
        <w:pStyle w:val="BodyText"/>
        <w:rPr>
          <w:rFonts w:hint="cs"/>
          <w:u w:val="single"/>
          <w:rtl/>
        </w:rPr>
      </w:pPr>
    </w:p>
    <w:p w14:paraId="126C1183" w14:textId="77777777" w:rsidR="00000000" w:rsidRDefault="00157F62">
      <w:pPr>
        <w:pStyle w:val="BodyText"/>
        <w:rPr>
          <w:rFonts w:hint="cs"/>
          <w:rtl/>
        </w:rPr>
      </w:pPr>
      <w:r>
        <w:rPr>
          <w:rFonts w:hint="cs"/>
          <w:rtl/>
        </w:rPr>
        <w:tab/>
        <w:t>זאת החלטת סיעת ש"ס?</w:t>
      </w:r>
    </w:p>
    <w:p w14:paraId="56E87B3F" w14:textId="77777777" w:rsidR="00000000" w:rsidRDefault="00157F62">
      <w:pPr>
        <w:pStyle w:val="BodyText"/>
        <w:rPr>
          <w:rFonts w:hint="cs"/>
          <w:rtl/>
        </w:rPr>
      </w:pPr>
    </w:p>
    <w:p w14:paraId="2FCD039E" w14:textId="77777777" w:rsidR="00000000" w:rsidRDefault="00157F62">
      <w:pPr>
        <w:bidi/>
        <w:rPr>
          <w:rFonts w:cs="David" w:hint="cs"/>
          <w:u w:val="single"/>
          <w:rtl/>
        </w:rPr>
      </w:pPr>
      <w:r>
        <w:rPr>
          <w:rFonts w:cs="David" w:hint="cs"/>
          <w:u w:val="single"/>
          <w:rtl/>
        </w:rPr>
        <w:t>יצחק כהן:</w:t>
      </w:r>
    </w:p>
    <w:p w14:paraId="6710952B" w14:textId="77777777" w:rsidR="00000000" w:rsidRDefault="00157F62">
      <w:pPr>
        <w:bidi/>
        <w:rPr>
          <w:rFonts w:cs="David" w:hint="cs"/>
          <w:u w:val="single"/>
          <w:rtl/>
        </w:rPr>
      </w:pPr>
    </w:p>
    <w:p w14:paraId="02378B7C" w14:textId="77777777" w:rsidR="00000000" w:rsidRDefault="00157F62">
      <w:pPr>
        <w:pStyle w:val="BodyText"/>
        <w:rPr>
          <w:rFonts w:hint="cs"/>
          <w:rtl/>
        </w:rPr>
      </w:pPr>
      <w:r>
        <w:rPr>
          <w:rFonts w:hint="cs"/>
          <w:rtl/>
        </w:rPr>
        <w:tab/>
        <w:t xml:space="preserve"> במקביל ביקשתי להחליף את החברים. יאיר פרץ יחליף את נסים זאב בוועדה.</w:t>
      </w:r>
    </w:p>
    <w:p w14:paraId="27EEC700" w14:textId="77777777" w:rsidR="00000000" w:rsidRDefault="00157F62">
      <w:pPr>
        <w:pStyle w:val="BodyText"/>
        <w:rPr>
          <w:rFonts w:hint="cs"/>
          <w:rtl/>
        </w:rPr>
      </w:pPr>
    </w:p>
    <w:p w14:paraId="0E551243" w14:textId="77777777" w:rsidR="00000000" w:rsidRDefault="00157F62">
      <w:pPr>
        <w:bidi/>
        <w:rPr>
          <w:rFonts w:cs="David" w:hint="cs"/>
          <w:u w:val="single"/>
          <w:rtl/>
        </w:rPr>
      </w:pPr>
      <w:r>
        <w:rPr>
          <w:rFonts w:cs="David" w:hint="cs"/>
          <w:u w:val="single"/>
          <w:rtl/>
        </w:rPr>
        <w:t>היו"ר רוני בר-און:</w:t>
      </w:r>
    </w:p>
    <w:p w14:paraId="70AA54DA" w14:textId="77777777" w:rsidR="00000000" w:rsidRDefault="00157F62">
      <w:pPr>
        <w:pStyle w:val="BodyText"/>
        <w:rPr>
          <w:rFonts w:hint="cs"/>
          <w:rtl/>
        </w:rPr>
      </w:pPr>
    </w:p>
    <w:p w14:paraId="51861818" w14:textId="77777777" w:rsidR="00000000" w:rsidRDefault="00157F62">
      <w:pPr>
        <w:pStyle w:val="BodyText"/>
        <w:rPr>
          <w:rFonts w:hint="cs"/>
          <w:rtl/>
        </w:rPr>
      </w:pPr>
      <w:r>
        <w:rPr>
          <w:rFonts w:hint="cs"/>
          <w:rtl/>
        </w:rPr>
        <w:tab/>
        <w:t xml:space="preserve">זה טרם בוצע. </w:t>
      </w:r>
    </w:p>
    <w:p w14:paraId="205735F3" w14:textId="77777777" w:rsidR="00000000" w:rsidRDefault="00157F62">
      <w:pPr>
        <w:pStyle w:val="BodyText"/>
        <w:rPr>
          <w:rFonts w:hint="cs"/>
          <w:rtl/>
        </w:rPr>
      </w:pPr>
    </w:p>
    <w:p w14:paraId="4CBD6DF7" w14:textId="77777777" w:rsidR="00000000" w:rsidRDefault="00157F62">
      <w:pPr>
        <w:pStyle w:val="BodyText"/>
        <w:rPr>
          <w:rFonts w:hint="cs"/>
          <w:u w:val="single"/>
          <w:rtl/>
        </w:rPr>
      </w:pPr>
      <w:r>
        <w:rPr>
          <w:rFonts w:hint="cs"/>
          <w:u w:val="single"/>
          <w:rtl/>
        </w:rPr>
        <w:t>גדעון סער:</w:t>
      </w:r>
    </w:p>
    <w:p w14:paraId="1A306989" w14:textId="77777777" w:rsidR="00000000" w:rsidRDefault="00157F62">
      <w:pPr>
        <w:pStyle w:val="BodyText"/>
        <w:rPr>
          <w:rFonts w:hint="cs"/>
          <w:rtl/>
        </w:rPr>
      </w:pPr>
    </w:p>
    <w:p w14:paraId="4E4D6737" w14:textId="77777777" w:rsidR="00000000" w:rsidRDefault="00157F62">
      <w:pPr>
        <w:pStyle w:val="BodyText"/>
        <w:rPr>
          <w:rFonts w:hint="cs"/>
          <w:rtl/>
        </w:rPr>
      </w:pPr>
      <w:r>
        <w:rPr>
          <w:rFonts w:hint="cs"/>
          <w:rtl/>
        </w:rPr>
        <w:tab/>
        <w:t xml:space="preserve">איך הוא יכול להחליף אותו ושהוא יהיה יושב ראש? יכול להיות שאדם שאינו חבר יהיה </w:t>
      </w:r>
      <w:r>
        <w:rPr>
          <w:rFonts w:hint="cs"/>
          <w:rtl/>
        </w:rPr>
        <w:t>יושב ראש?</w:t>
      </w:r>
    </w:p>
    <w:p w14:paraId="0A7D7689" w14:textId="77777777" w:rsidR="00000000" w:rsidRDefault="00157F62">
      <w:pPr>
        <w:pStyle w:val="BodyText"/>
        <w:rPr>
          <w:rFonts w:hint="cs"/>
          <w:rtl/>
        </w:rPr>
      </w:pPr>
    </w:p>
    <w:p w14:paraId="0A39192D" w14:textId="77777777" w:rsidR="00000000" w:rsidRDefault="00157F62">
      <w:pPr>
        <w:bidi/>
        <w:rPr>
          <w:rFonts w:cs="David" w:hint="cs"/>
          <w:u w:val="single"/>
          <w:rtl/>
        </w:rPr>
      </w:pPr>
      <w:r>
        <w:rPr>
          <w:rFonts w:cs="David" w:hint="cs"/>
          <w:u w:val="single"/>
          <w:rtl/>
        </w:rPr>
        <w:t>יצחק כהן:</w:t>
      </w:r>
    </w:p>
    <w:p w14:paraId="4B8777B0" w14:textId="77777777" w:rsidR="00000000" w:rsidRDefault="00157F62">
      <w:pPr>
        <w:bidi/>
        <w:rPr>
          <w:rFonts w:cs="David" w:hint="cs"/>
          <w:u w:val="single"/>
          <w:rtl/>
        </w:rPr>
      </w:pPr>
    </w:p>
    <w:p w14:paraId="27077873" w14:textId="77777777" w:rsidR="00000000" w:rsidRDefault="00157F62">
      <w:pPr>
        <w:pStyle w:val="BodyText"/>
        <w:rPr>
          <w:rFonts w:hint="cs"/>
          <w:rtl/>
        </w:rPr>
      </w:pPr>
      <w:r>
        <w:rPr>
          <w:rFonts w:hint="cs"/>
          <w:rtl/>
        </w:rPr>
        <w:tab/>
        <w:t xml:space="preserve"> במקביל.</w:t>
      </w:r>
    </w:p>
    <w:p w14:paraId="64A4A1A0" w14:textId="77777777" w:rsidR="00000000" w:rsidRDefault="00157F62">
      <w:pPr>
        <w:pStyle w:val="BodyText"/>
        <w:rPr>
          <w:rFonts w:hint="cs"/>
          <w:rtl/>
        </w:rPr>
      </w:pPr>
    </w:p>
    <w:p w14:paraId="1AD96CC4" w14:textId="77777777" w:rsidR="00000000" w:rsidRDefault="00157F62">
      <w:pPr>
        <w:pStyle w:val="BodyText"/>
        <w:rPr>
          <w:rFonts w:hint="cs"/>
          <w:u w:val="single"/>
          <w:rtl/>
        </w:rPr>
      </w:pPr>
      <w:r>
        <w:rPr>
          <w:rFonts w:hint="cs"/>
          <w:u w:val="single"/>
          <w:rtl/>
        </w:rPr>
        <w:t>גדעון סער:</w:t>
      </w:r>
    </w:p>
    <w:p w14:paraId="222E556D" w14:textId="77777777" w:rsidR="00000000" w:rsidRDefault="00157F62">
      <w:pPr>
        <w:pStyle w:val="BodyText"/>
        <w:rPr>
          <w:rFonts w:hint="cs"/>
          <w:rtl/>
        </w:rPr>
      </w:pPr>
    </w:p>
    <w:p w14:paraId="668FEF3E" w14:textId="77777777" w:rsidR="00000000" w:rsidRDefault="00157F62">
      <w:pPr>
        <w:pStyle w:val="BodyText"/>
        <w:rPr>
          <w:rFonts w:hint="cs"/>
          <w:rtl/>
        </w:rPr>
      </w:pPr>
      <w:r>
        <w:rPr>
          <w:rFonts w:hint="cs"/>
          <w:rtl/>
        </w:rPr>
        <w:tab/>
        <w:t xml:space="preserve">אתה מחליף ובוחר אדם שאינו חבר ועדה להיות יושב ראש? אני לומד דברים חדשים. </w:t>
      </w:r>
    </w:p>
    <w:p w14:paraId="3ADA03A7" w14:textId="77777777" w:rsidR="00000000" w:rsidRDefault="00157F62">
      <w:pPr>
        <w:pStyle w:val="BodyText"/>
        <w:rPr>
          <w:rFonts w:hint="cs"/>
          <w:rtl/>
        </w:rPr>
      </w:pPr>
    </w:p>
    <w:p w14:paraId="58CAE73F" w14:textId="77777777" w:rsidR="00000000" w:rsidRDefault="00157F62">
      <w:pPr>
        <w:bidi/>
        <w:rPr>
          <w:rFonts w:cs="David" w:hint="cs"/>
          <w:u w:val="single"/>
          <w:rtl/>
        </w:rPr>
      </w:pPr>
      <w:r>
        <w:rPr>
          <w:rFonts w:cs="David" w:hint="cs"/>
          <w:u w:val="single"/>
          <w:rtl/>
        </w:rPr>
        <w:t>יצחק כהן:</w:t>
      </w:r>
    </w:p>
    <w:p w14:paraId="7B1643F5" w14:textId="77777777" w:rsidR="00000000" w:rsidRDefault="00157F62">
      <w:pPr>
        <w:bidi/>
        <w:rPr>
          <w:rFonts w:cs="David" w:hint="cs"/>
          <w:u w:val="single"/>
          <w:rtl/>
        </w:rPr>
      </w:pPr>
    </w:p>
    <w:p w14:paraId="203A19AC" w14:textId="77777777" w:rsidR="00000000" w:rsidRDefault="00157F62">
      <w:pPr>
        <w:pStyle w:val="BodyText"/>
        <w:rPr>
          <w:rFonts w:hint="cs"/>
          <w:rtl/>
        </w:rPr>
      </w:pPr>
      <w:r>
        <w:rPr>
          <w:rFonts w:hint="cs"/>
          <w:rtl/>
        </w:rPr>
        <w:tab/>
        <w:t>היושב ראש יודע שמונחת לפניו בקשה?</w:t>
      </w:r>
    </w:p>
    <w:p w14:paraId="6FF7A523" w14:textId="77777777" w:rsidR="00000000" w:rsidRDefault="00157F62">
      <w:pPr>
        <w:pStyle w:val="BodyText"/>
        <w:rPr>
          <w:rFonts w:hint="cs"/>
          <w:rtl/>
        </w:rPr>
      </w:pPr>
    </w:p>
    <w:p w14:paraId="0A871EC3" w14:textId="77777777" w:rsidR="00000000" w:rsidRDefault="00157F62">
      <w:pPr>
        <w:bidi/>
        <w:rPr>
          <w:rFonts w:cs="David" w:hint="cs"/>
          <w:u w:val="single"/>
          <w:rtl/>
        </w:rPr>
      </w:pPr>
      <w:r>
        <w:rPr>
          <w:rFonts w:cs="David" w:hint="cs"/>
          <w:u w:val="single"/>
          <w:rtl/>
        </w:rPr>
        <w:t>היו"ר רוני בר-און:</w:t>
      </w:r>
    </w:p>
    <w:p w14:paraId="7CB3D9CE" w14:textId="77777777" w:rsidR="00000000" w:rsidRDefault="00157F62">
      <w:pPr>
        <w:pStyle w:val="BodyText"/>
        <w:rPr>
          <w:rFonts w:hint="cs"/>
          <w:rtl/>
        </w:rPr>
      </w:pPr>
    </w:p>
    <w:p w14:paraId="1AB7B22B" w14:textId="77777777" w:rsidR="00000000" w:rsidRDefault="00157F62">
      <w:pPr>
        <w:pStyle w:val="BodyText"/>
        <w:rPr>
          <w:rFonts w:hint="cs"/>
          <w:rtl/>
        </w:rPr>
      </w:pPr>
      <w:r>
        <w:rPr>
          <w:rFonts w:hint="cs"/>
          <w:rtl/>
        </w:rPr>
        <w:tab/>
        <w:t xml:space="preserve">כן, אבל טרם בוצע. </w:t>
      </w:r>
    </w:p>
    <w:p w14:paraId="143AD8B1" w14:textId="77777777" w:rsidR="00000000" w:rsidRDefault="00157F62">
      <w:pPr>
        <w:pStyle w:val="BodyText"/>
        <w:rPr>
          <w:rFonts w:hint="cs"/>
          <w:rtl/>
        </w:rPr>
      </w:pPr>
    </w:p>
    <w:p w14:paraId="3097B334" w14:textId="77777777" w:rsidR="00000000" w:rsidRDefault="00157F62">
      <w:pPr>
        <w:bidi/>
        <w:rPr>
          <w:rFonts w:cs="David"/>
          <w:u w:val="single"/>
          <w:rtl/>
        </w:rPr>
      </w:pPr>
      <w:r>
        <w:rPr>
          <w:rFonts w:cs="David"/>
          <w:u w:val="single"/>
          <w:rtl/>
        </w:rPr>
        <w:br w:type="page"/>
        <w:t>זהבה גלאון:</w:t>
      </w:r>
    </w:p>
    <w:p w14:paraId="46C28E82" w14:textId="77777777" w:rsidR="00000000" w:rsidRDefault="00157F62">
      <w:pPr>
        <w:bidi/>
        <w:rPr>
          <w:rFonts w:cs="David"/>
          <w:u w:val="single"/>
          <w:rtl/>
        </w:rPr>
      </w:pPr>
    </w:p>
    <w:p w14:paraId="30E1E90B" w14:textId="77777777" w:rsidR="00000000" w:rsidRDefault="00157F62">
      <w:pPr>
        <w:pStyle w:val="BodyText"/>
        <w:rPr>
          <w:rFonts w:hint="cs"/>
          <w:rtl/>
        </w:rPr>
      </w:pPr>
      <w:r>
        <w:rPr>
          <w:rtl/>
        </w:rPr>
        <w:tab/>
      </w:r>
      <w:r>
        <w:rPr>
          <w:rFonts w:hint="cs"/>
          <w:rtl/>
        </w:rPr>
        <w:t xml:space="preserve"> קודם כל נבחר אותו כחבר. </w:t>
      </w:r>
    </w:p>
    <w:p w14:paraId="65B62056" w14:textId="77777777" w:rsidR="00000000" w:rsidRDefault="00157F62">
      <w:pPr>
        <w:pStyle w:val="BodyText"/>
        <w:rPr>
          <w:rFonts w:hint="cs"/>
          <w:rtl/>
        </w:rPr>
      </w:pPr>
    </w:p>
    <w:p w14:paraId="17037F2D" w14:textId="77777777" w:rsidR="00000000" w:rsidRDefault="00157F62">
      <w:pPr>
        <w:bidi/>
        <w:rPr>
          <w:rFonts w:cs="David" w:hint="cs"/>
          <w:u w:val="single"/>
          <w:rtl/>
        </w:rPr>
      </w:pPr>
      <w:r>
        <w:rPr>
          <w:rFonts w:cs="David" w:hint="cs"/>
          <w:u w:val="single"/>
          <w:rtl/>
        </w:rPr>
        <w:t>היו"ר</w:t>
      </w:r>
      <w:r>
        <w:rPr>
          <w:rFonts w:cs="David" w:hint="cs"/>
          <w:u w:val="single"/>
          <w:rtl/>
        </w:rPr>
        <w:t xml:space="preserve"> רוני בר-און:</w:t>
      </w:r>
    </w:p>
    <w:p w14:paraId="7C32A574" w14:textId="77777777" w:rsidR="00000000" w:rsidRDefault="00157F62">
      <w:pPr>
        <w:pStyle w:val="BodyText"/>
        <w:rPr>
          <w:rFonts w:hint="cs"/>
          <w:rtl/>
        </w:rPr>
      </w:pPr>
    </w:p>
    <w:p w14:paraId="3E02579D" w14:textId="77777777" w:rsidR="00000000" w:rsidRDefault="00157F62">
      <w:pPr>
        <w:pStyle w:val="BodyText"/>
        <w:rPr>
          <w:rFonts w:hint="cs"/>
          <w:rtl/>
        </w:rPr>
      </w:pPr>
      <w:r>
        <w:rPr>
          <w:rFonts w:hint="cs"/>
          <w:rtl/>
        </w:rPr>
        <w:tab/>
        <w:t xml:space="preserve">הבחירה כחבר היא במליאה ולא בוועדת הכנסת. את החברים בוחרת הסיעה וזה הופך קונסטיטוטיבי כשאני מוסר הודעה על כך במליאה. חבר הכנסת סער, בבקשה. יאיר פרץ לא חבר בוועדה. </w:t>
      </w:r>
    </w:p>
    <w:p w14:paraId="7AE80144" w14:textId="77777777" w:rsidR="00000000" w:rsidRDefault="00157F62">
      <w:pPr>
        <w:pStyle w:val="BodyText"/>
        <w:rPr>
          <w:rFonts w:hint="cs"/>
          <w:rtl/>
        </w:rPr>
      </w:pPr>
    </w:p>
    <w:p w14:paraId="318588BD" w14:textId="77777777" w:rsidR="00000000" w:rsidRDefault="00157F62">
      <w:pPr>
        <w:bidi/>
        <w:rPr>
          <w:rFonts w:cs="David"/>
          <w:u w:val="single"/>
          <w:rtl/>
        </w:rPr>
      </w:pPr>
      <w:r>
        <w:rPr>
          <w:rFonts w:cs="David"/>
          <w:u w:val="single"/>
          <w:rtl/>
        </w:rPr>
        <w:t>זהבה גלאון:</w:t>
      </w:r>
    </w:p>
    <w:p w14:paraId="6ADB7806" w14:textId="77777777" w:rsidR="00000000" w:rsidRDefault="00157F62">
      <w:pPr>
        <w:bidi/>
        <w:rPr>
          <w:rFonts w:cs="David"/>
          <w:u w:val="single"/>
          <w:rtl/>
        </w:rPr>
      </w:pPr>
    </w:p>
    <w:p w14:paraId="00987552" w14:textId="77777777" w:rsidR="00000000" w:rsidRDefault="00157F62">
      <w:pPr>
        <w:pStyle w:val="BodyText"/>
        <w:rPr>
          <w:rFonts w:hint="cs"/>
          <w:rtl/>
        </w:rPr>
      </w:pPr>
      <w:r>
        <w:rPr>
          <w:rtl/>
        </w:rPr>
        <w:tab/>
      </w:r>
      <w:r>
        <w:rPr>
          <w:rFonts w:hint="cs"/>
          <w:rtl/>
        </w:rPr>
        <w:t xml:space="preserve"> תעשה חילופי גברי בוועדה, היום אחר הצהריים תודיע במליאה ומחר ה</w:t>
      </w:r>
      <w:r>
        <w:rPr>
          <w:rFonts w:hint="cs"/>
          <w:rtl/>
        </w:rPr>
        <w:t xml:space="preserve">וא יביא את היושב ראש. </w:t>
      </w:r>
    </w:p>
    <w:p w14:paraId="73D97712" w14:textId="77777777" w:rsidR="00000000" w:rsidRDefault="00157F62">
      <w:pPr>
        <w:pStyle w:val="BodyText"/>
        <w:rPr>
          <w:rFonts w:hint="cs"/>
          <w:rtl/>
        </w:rPr>
      </w:pPr>
    </w:p>
    <w:p w14:paraId="78B9D4CA" w14:textId="77777777" w:rsidR="00000000" w:rsidRDefault="00157F62">
      <w:pPr>
        <w:bidi/>
        <w:rPr>
          <w:rFonts w:cs="David" w:hint="cs"/>
          <w:u w:val="single"/>
          <w:rtl/>
        </w:rPr>
      </w:pPr>
      <w:r>
        <w:rPr>
          <w:rFonts w:cs="David" w:hint="cs"/>
          <w:u w:val="single"/>
          <w:rtl/>
        </w:rPr>
        <w:t>היו"ר רוני בר-און:</w:t>
      </w:r>
    </w:p>
    <w:p w14:paraId="0C253A4E" w14:textId="77777777" w:rsidR="00000000" w:rsidRDefault="00157F62">
      <w:pPr>
        <w:pStyle w:val="BodyText"/>
        <w:rPr>
          <w:rFonts w:hint="cs"/>
          <w:rtl/>
        </w:rPr>
      </w:pPr>
    </w:p>
    <w:p w14:paraId="0B3A6BA0" w14:textId="77777777" w:rsidR="00000000" w:rsidRDefault="00157F62">
      <w:pPr>
        <w:pStyle w:val="BodyText"/>
        <w:rPr>
          <w:rFonts w:hint="cs"/>
          <w:rtl/>
        </w:rPr>
      </w:pPr>
      <w:r>
        <w:rPr>
          <w:rFonts w:hint="cs"/>
          <w:rtl/>
        </w:rPr>
        <w:tab/>
        <w:t xml:space="preserve">אני לא אעשה פעמיים חילופי גברי. זה טקס עם יושב ראש הכנסת, בשביל מה צריך לעשות את זה? אנחנו נודיע במליאה, אחר כך נביא לוועדה ואז נביא לוועדה למאבק בנגע הסמים. </w:t>
      </w:r>
    </w:p>
    <w:p w14:paraId="5B3F8FD2" w14:textId="77777777" w:rsidR="00000000" w:rsidRDefault="00157F62">
      <w:pPr>
        <w:pStyle w:val="BodyText"/>
        <w:jc w:val="center"/>
        <w:rPr>
          <w:rFonts w:hint="cs"/>
          <w:b/>
          <w:bCs/>
          <w:rtl/>
        </w:rPr>
      </w:pPr>
      <w:r>
        <w:rPr>
          <w:rtl/>
        </w:rPr>
        <w:br w:type="page"/>
      </w:r>
      <w:r>
        <w:rPr>
          <w:rFonts w:hint="cs"/>
          <w:b/>
          <w:bCs/>
          <w:rtl/>
        </w:rPr>
        <w:t xml:space="preserve">2. הצעה לתיקון סעיף 85 לתקנון הכנסת - בדבר ערעורים </w:t>
      </w:r>
      <w:r>
        <w:rPr>
          <w:rFonts w:hint="cs"/>
          <w:b/>
          <w:bCs/>
          <w:rtl/>
        </w:rPr>
        <w:t>על החלטות</w:t>
      </w:r>
    </w:p>
    <w:p w14:paraId="307D5C0F" w14:textId="77777777" w:rsidR="00000000" w:rsidRDefault="00157F62">
      <w:pPr>
        <w:pStyle w:val="BodyText"/>
        <w:jc w:val="center"/>
        <w:rPr>
          <w:rFonts w:hint="cs"/>
          <w:b/>
          <w:bCs/>
          <w:u w:val="single"/>
          <w:rtl/>
        </w:rPr>
      </w:pPr>
      <w:r>
        <w:rPr>
          <w:rFonts w:hint="cs"/>
          <w:b/>
          <w:bCs/>
          <w:u w:val="single"/>
          <w:rtl/>
        </w:rPr>
        <w:t xml:space="preserve"> יושב ראש הכנסת והסגנים שלא לאשר דחיפות הצעות לסדר היום.</w:t>
      </w:r>
    </w:p>
    <w:p w14:paraId="54416D16" w14:textId="77777777" w:rsidR="00000000" w:rsidRDefault="00157F62">
      <w:pPr>
        <w:pStyle w:val="BodyText"/>
        <w:rPr>
          <w:rFonts w:hint="cs"/>
          <w:b/>
          <w:bCs/>
          <w:u w:val="single"/>
          <w:rtl/>
        </w:rPr>
      </w:pPr>
    </w:p>
    <w:p w14:paraId="6D02C353" w14:textId="77777777" w:rsidR="00000000" w:rsidRDefault="00157F62">
      <w:pPr>
        <w:bidi/>
        <w:rPr>
          <w:rFonts w:cs="David" w:hint="cs"/>
          <w:u w:val="single"/>
          <w:rtl/>
        </w:rPr>
      </w:pPr>
      <w:r>
        <w:rPr>
          <w:rFonts w:cs="David" w:hint="cs"/>
          <w:u w:val="single"/>
          <w:rtl/>
        </w:rPr>
        <w:t>היו"ר רוני בר-און:</w:t>
      </w:r>
    </w:p>
    <w:p w14:paraId="1E0C3B4B" w14:textId="77777777" w:rsidR="00000000" w:rsidRDefault="00157F62">
      <w:pPr>
        <w:pStyle w:val="BodyText"/>
        <w:rPr>
          <w:rFonts w:hint="cs"/>
          <w:rtl/>
        </w:rPr>
      </w:pPr>
    </w:p>
    <w:p w14:paraId="564B74B3" w14:textId="77777777" w:rsidR="00000000" w:rsidRDefault="00157F62">
      <w:pPr>
        <w:pStyle w:val="BodyText"/>
        <w:rPr>
          <w:rFonts w:hint="cs"/>
          <w:rtl/>
        </w:rPr>
      </w:pPr>
      <w:r>
        <w:rPr>
          <w:rFonts w:hint="cs"/>
          <w:rtl/>
        </w:rPr>
        <w:tab/>
        <w:t xml:space="preserve">אני מחליף את סדר היום. אנחנו מקדמים בברכה את יושב ראש הכנסת. </w:t>
      </w:r>
    </w:p>
    <w:p w14:paraId="27C8E9AB" w14:textId="77777777" w:rsidR="00000000" w:rsidRDefault="00157F62">
      <w:pPr>
        <w:pStyle w:val="BodyText"/>
        <w:rPr>
          <w:rFonts w:hint="cs"/>
          <w:rtl/>
        </w:rPr>
      </w:pPr>
    </w:p>
    <w:p w14:paraId="61B91B83" w14:textId="77777777" w:rsidR="00000000" w:rsidRDefault="00157F62">
      <w:pPr>
        <w:pStyle w:val="BodyText"/>
        <w:rPr>
          <w:rFonts w:hint="cs"/>
          <w:u w:val="single"/>
          <w:rtl/>
        </w:rPr>
      </w:pPr>
      <w:r>
        <w:rPr>
          <w:rFonts w:hint="cs"/>
          <w:u w:val="single"/>
          <w:rtl/>
        </w:rPr>
        <w:t>גדעון סער:</w:t>
      </w:r>
    </w:p>
    <w:p w14:paraId="15615AFE" w14:textId="77777777" w:rsidR="00000000" w:rsidRDefault="00157F62">
      <w:pPr>
        <w:pStyle w:val="BodyText"/>
        <w:rPr>
          <w:rFonts w:hint="cs"/>
          <w:rtl/>
        </w:rPr>
      </w:pPr>
    </w:p>
    <w:p w14:paraId="52EC730D" w14:textId="77777777" w:rsidR="00000000" w:rsidRDefault="00157F62">
      <w:pPr>
        <w:pStyle w:val="BodyText"/>
        <w:rPr>
          <w:rFonts w:hint="cs"/>
          <w:rtl/>
        </w:rPr>
      </w:pPr>
      <w:r>
        <w:rPr>
          <w:rFonts w:hint="cs"/>
          <w:rtl/>
        </w:rPr>
        <w:tab/>
        <w:t>למה אתה מחליף את סדר היום?</w:t>
      </w:r>
    </w:p>
    <w:p w14:paraId="54069D14" w14:textId="77777777" w:rsidR="00000000" w:rsidRDefault="00157F62">
      <w:pPr>
        <w:pStyle w:val="BodyText"/>
        <w:rPr>
          <w:rFonts w:hint="cs"/>
          <w:rtl/>
        </w:rPr>
      </w:pPr>
    </w:p>
    <w:p w14:paraId="1CC4DC90" w14:textId="77777777" w:rsidR="00000000" w:rsidRDefault="00157F62">
      <w:pPr>
        <w:bidi/>
        <w:rPr>
          <w:rFonts w:cs="David" w:hint="cs"/>
          <w:u w:val="single"/>
          <w:rtl/>
        </w:rPr>
      </w:pPr>
      <w:r>
        <w:rPr>
          <w:rFonts w:cs="David" w:hint="cs"/>
          <w:u w:val="single"/>
          <w:rtl/>
        </w:rPr>
        <w:t>היו"ר רוני בר-און:</w:t>
      </w:r>
    </w:p>
    <w:p w14:paraId="474E410D" w14:textId="77777777" w:rsidR="00000000" w:rsidRDefault="00157F62">
      <w:pPr>
        <w:pStyle w:val="BodyText"/>
        <w:rPr>
          <w:rFonts w:hint="cs"/>
          <w:rtl/>
        </w:rPr>
      </w:pPr>
    </w:p>
    <w:p w14:paraId="2022672B" w14:textId="77777777" w:rsidR="00000000" w:rsidRDefault="00157F62">
      <w:pPr>
        <w:pStyle w:val="BodyText"/>
        <w:rPr>
          <w:rFonts w:hint="cs"/>
          <w:rtl/>
        </w:rPr>
      </w:pPr>
      <w:r>
        <w:rPr>
          <w:rFonts w:hint="cs"/>
          <w:rtl/>
        </w:rPr>
        <w:tab/>
        <w:t>כי יושב ראש הכנסת בא לעניין שאני לא רוצה ל</w:t>
      </w:r>
      <w:r>
        <w:rPr>
          <w:rFonts w:hint="cs"/>
          <w:rtl/>
        </w:rPr>
        <w:t xml:space="preserve">עכב. אנחנו מחליפים את סדר היום ואנחנו מעלים הצעה לתיקון תקנון הכנסת. </w:t>
      </w:r>
    </w:p>
    <w:p w14:paraId="62DC8F1F" w14:textId="77777777" w:rsidR="00000000" w:rsidRDefault="00157F62">
      <w:pPr>
        <w:pStyle w:val="BodyText"/>
        <w:rPr>
          <w:rFonts w:hint="cs"/>
          <w:rtl/>
        </w:rPr>
      </w:pPr>
    </w:p>
    <w:p w14:paraId="426B826F" w14:textId="77777777" w:rsidR="00000000" w:rsidRDefault="00157F62">
      <w:pPr>
        <w:pStyle w:val="BodyText"/>
        <w:rPr>
          <w:rFonts w:hint="cs"/>
          <w:u w:val="single"/>
          <w:rtl/>
        </w:rPr>
      </w:pPr>
      <w:r>
        <w:rPr>
          <w:rFonts w:hint="cs"/>
          <w:u w:val="single"/>
          <w:rtl/>
        </w:rPr>
        <w:t>גדעון סער:</w:t>
      </w:r>
    </w:p>
    <w:p w14:paraId="3177C4ED" w14:textId="77777777" w:rsidR="00000000" w:rsidRDefault="00157F62">
      <w:pPr>
        <w:pStyle w:val="BodyText"/>
        <w:rPr>
          <w:rFonts w:hint="cs"/>
          <w:rtl/>
        </w:rPr>
      </w:pPr>
    </w:p>
    <w:p w14:paraId="5ACA8173" w14:textId="77777777" w:rsidR="00000000" w:rsidRDefault="00157F62">
      <w:pPr>
        <w:pStyle w:val="BodyText"/>
        <w:rPr>
          <w:rFonts w:hint="cs"/>
          <w:rtl/>
        </w:rPr>
      </w:pPr>
      <w:r>
        <w:rPr>
          <w:rFonts w:hint="cs"/>
          <w:rtl/>
        </w:rPr>
        <w:tab/>
        <w:t xml:space="preserve">למה זה דחוף? אני ביקשתי את זה. </w:t>
      </w:r>
    </w:p>
    <w:p w14:paraId="25D51250" w14:textId="77777777" w:rsidR="00000000" w:rsidRDefault="00157F62">
      <w:pPr>
        <w:pStyle w:val="BodyText"/>
        <w:rPr>
          <w:rFonts w:hint="cs"/>
          <w:rtl/>
        </w:rPr>
      </w:pPr>
    </w:p>
    <w:p w14:paraId="7A2C525D" w14:textId="77777777" w:rsidR="00000000" w:rsidRDefault="00157F62">
      <w:pPr>
        <w:bidi/>
        <w:rPr>
          <w:rFonts w:cs="David" w:hint="cs"/>
          <w:u w:val="single"/>
          <w:rtl/>
        </w:rPr>
      </w:pPr>
      <w:r>
        <w:rPr>
          <w:rFonts w:cs="David" w:hint="cs"/>
          <w:u w:val="single"/>
          <w:rtl/>
        </w:rPr>
        <w:t>היו"ר רוני בר-און:</w:t>
      </w:r>
    </w:p>
    <w:p w14:paraId="1160A8AF" w14:textId="77777777" w:rsidR="00000000" w:rsidRDefault="00157F62">
      <w:pPr>
        <w:pStyle w:val="BodyText"/>
        <w:rPr>
          <w:rFonts w:hint="cs"/>
          <w:rtl/>
        </w:rPr>
      </w:pPr>
    </w:p>
    <w:p w14:paraId="4433EE75" w14:textId="77777777" w:rsidR="00000000" w:rsidRDefault="00157F62">
      <w:pPr>
        <w:pStyle w:val="BodyText"/>
        <w:rPr>
          <w:rFonts w:hint="cs"/>
          <w:rtl/>
        </w:rPr>
      </w:pPr>
      <w:r>
        <w:rPr>
          <w:rFonts w:hint="cs"/>
          <w:rtl/>
        </w:rPr>
        <w:tab/>
        <w:t xml:space="preserve">אני מחליף את סדר היום ואנחנו דנים כרגע בהצעה לתיקון תקנון הכנסת. </w:t>
      </w:r>
    </w:p>
    <w:p w14:paraId="174FD0C7" w14:textId="77777777" w:rsidR="00000000" w:rsidRDefault="00157F62">
      <w:pPr>
        <w:pStyle w:val="BodyText"/>
        <w:rPr>
          <w:rFonts w:hint="cs"/>
          <w:rtl/>
        </w:rPr>
      </w:pPr>
    </w:p>
    <w:p w14:paraId="6C0926B3" w14:textId="77777777" w:rsidR="00000000" w:rsidRDefault="00157F62">
      <w:pPr>
        <w:pStyle w:val="BodyText"/>
        <w:rPr>
          <w:rFonts w:hint="cs"/>
          <w:u w:val="single"/>
          <w:rtl/>
        </w:rPr>
      </w:pPr>
      <w:r>
        <w:rPr>
          <w:rFonts w:hint="cs"/>
          <w:u w:val="single"/>
          <w:rtl/>
        </w:rPr>
        <w:t>גדעון סער:</w:t>
      </w:r>
    </w:p>
    <w:p w14:paraId="361E9B03" w14:textId="77777777" w:rsidR="00000000" w:rsidRDefault="00157F62">
      <w:pPr>
        <w:pStyle w:val="BodyText"/>
        <w:rPr>
          <w:rFonts w:hint="cs"/>
          <w:rtl/>
        </w:rPr>
      </w:pPr>
    </w:p>
    <w:p w14:paraId="4F2D90D7" w14:textId="77777777" w:rsidR="00000000" w:rsidRDefault="00157F62">
      <w:pPr>
        <w:pStyle w:val="BodyText"/>
        <w:rPr>
          <w:rFonts w:hint="cs"/>
          <w:rtl/>
        </w:rPr>
      </w:pPr>
      <w:r>
        <w:rPr>
          <w:rFonts w:hint="cs"/>
          <w:rtl/>
        </w:rPr>
        <w:tab/>
        <w:t>סדר היום הוא המלצה? אתה יכול לשנות אות</w:t>
      </w:r>
      <w:r>
        <w:rPr>
          <w:rFonts w:hint="cs"/>
          <w:rtl/>
        </w:rPr>
        <w:t>ו כל הזמן?</w:t>
      </w:r>
    </w:p>
    <w:p w14:paraId="221A5E46" w14:textId="77777777" w:rsidR="00000000" w:rsidRDefault="00157F62">
      <w:pPr>
        <w:pStyle w:val="BodyText"/>
        <w:rPr>
          <w:rFonts w:hint="cs"/>
          <w:rtl/>
        </w:rPr>
      </w:pPr>
    </w:p>
    <w:p w14:paraId="689F78EC" w14:textId="77777777" w:rsidR="00000000" w:rsidRDefault="00157F62">
      <w:pPr>
        <w:bidi/>
        <w:rPr>
          <w:rFonts w:cs="David" w:hint="cs"/>
          <w:u w:val="single"/>
          <w:rtl/>
        </w:rPr>
      </w:pPr>
      <w:r>
        <w:rPr>
          <w:rFonts w:cs="David" w:hint="cs"/>
          <w:u w:val="single"/>
          <w:rtl/>
        </w:rPr>
        <w:t>היו"ר רוני בר-און:</w:t>
      </w:r>
    </w:p>
    <w:p w14:paraId="48EED93D" w14:textId="77777777" w:rsidR="00000000" w:rsidRDefault="00157F62">
      <w:pPr>
        <w:pStyle w:val="BodyText"/>
        <w:rPr>
          <w:rFonts w:hint="cs"/>
          <w:rtl/>
        </w:rPr>
      </w:pPr>
    </w:p>
    <w:p w14:paraId="0E10DB65" w14:textId="77777777" w:rsidR="00000000" w:rsidRDefault="00157F62">
      <w:pPr>
        <w:pStyle w:val="BodyText"/>
        <w:rPr>
          <w:rFonts w:hint="cs"/>
          <w:rtl/>
        </w:rPr>
      </w:pPr>
      <w:r>
        <w:rPr>
          <w:rFonts w:hint="cs"/>
          <w:rtl/>
        </w:rPr>
        <w:tab/>
        <w:t xml:space="preserve">אני משנה את הדיון בסדר היום. המסקנות שעולות מהדיונים בערעורים על כך שלא מאשרים הצעות דחופות הן כמה וכמה: </w:t>
      </w:r>
    </w:p>
    <w:p w14:paraId="37BD6A30" w14:textId="77777777" w:rsidR="00000000" w:rsidRDefault="00157F62">
      <w:pPr>
        <w:pStyle w:val="BodyText"/>
        <w:rPr>
          <w:rFonts w:hint="cs"/>
          <w:rtl/>
        </w:rPr>
      </w:pPr>
    </w:p>
    <w:p w14:paraId="789F8BA0" w14:textId="77777777" w:rsidR="00000000" w:rsidRDefault="00157F62">
      <w:pPr>
        <w:pStyle w:val="BodyText"/>
        <w:ind w:firstLine="567"/>
        <w:rPr>
          <w:rFonts w:hint="cs"/>
          <w:rtl/>
        </w:rPr>
      </w:pPr>
      <w:r>
        <w:rPr>
          <w:rFonts w:hint="cs"/>
          <w:rtl/>
        </w:rPr>
        <w:t>1. לא צריך להטריד את לשכת היושב ראש כי ממילא - אני לא רוצה להגיד את הביטוי הזה - זהו צינור להעביר את הנושא לוועדת הכ</w:t>
      </w:r>
      <w:r>
        <w:rPr>
          <w:rFonts w:hint="cs"/>
          <w:rtl/>
        </w:rPr>
        <w:t xml:space="preserve">נסת. אם כך, ההצעה הראשונה היא שהערעור יוגש ישירות לוועדת הכנסת ולא יטרידו את היושב ראש בקריאת כל הערעורים שהפכו לתופעה. </w:t>
      </w:r>
    </w:p>
    <w:p w14:paraId="1BBC7150" w14:textId="77777777" w:rsidR="00000000" w:rsidRDefault="00157F62">
      <w:pPr>
        <w:pStyle w:val="BodyText"/>
        <w:ind w:firstLine="567"/>
        <w:rPr>
          <w:rFonts w:hint="cs"/>
          <w:rtl/>
        </w:rPr>
      </w:pPr>
    </w:p>
    <w:p w14:paraId="2753CB07" w14:textId="77777777" w:rsidR="00000000" w:rsidRDefault="00157F62">
      <w:pPr>
        <w:pStyle w:val="BodyText"/>
        <w:ind w:firstLine="567"/>
        <w:rPr>
          <w:rFonts w:hint="cs"/>
          <w:rtl/>
        </w:rPr>
      </w:pPr>
      <w:r>
        <w:rPr>
          <w:rFonts w:hint="cs"/>
          <w:rtl/>
        </w:rPr>
        <w:t>2. הזילות שבה מתייחס חבר הכנסת המערער לוועדת הכנסת. הוא מגיש את הערעור, זה כל כך חשוב לו אבל הוא לא בא לוועדת הכנסת. הוא מקיים שיחת טל</w:t>
      </w:r>
      <w:r>
        <w:rPr>
          <w:rFonts w:hint="cs"/>
          <w:rtl/>
        </w:rPr>
        <w:t xml:space="preserve">פון, נותן יפוי כוח חתום או לא חתום, בא לכאן מישהו שממילא עבר בסביבה וטוען את הערעור. אנחנו אומרים שמי שרוצה לערער ומי שרוצה שסדר היום של הכנסת, לאחר דיון בנשיאות, יחרוג ממה שקבעה הנשיאות, יתכבד, יופיע כאן ויטען את הערעור בעצמו אלא אם נבצר ממנו כתוצאה מכוח </w:t>
      </w:r>
      <w:r>
        <w:rPr>
          <w:rFonts w:hint="cs"/>
          <w:rtl/>
        </w:rPr>
        <w:t xml:space="preserve">עליון ואז הוא יכול להסתייע בחבר אחר באמצעות יפוי כוח. </w:t>
      </w:r>
    </w:p>
    <w:p w14:paraId="54A09186" w14:textId="77777777" w:rsidR="00000000" w:rsidRDefault="00157F62">
      <w:pPr>
        <w:pStyle w:val="BodyText"/>
        <w:ind w:firstLine="567"/>
        <w:rPr>
          <w:rFonts w:hint="cs"/>
          <w:rtl/>
        </w:rPr>
      </w:pPr>
    </w:p>
    <w:p w14:paraId="2EFBB48C" w14:textId="77777777" w:rsidR="00000000" w:rsidRDefault="00157F62">
      <w:pPr>
        <w:pStyle w:val="BodyText"/>
        <w:ind w:firstLine="567"/>
        <w:rPr>
          <w:rFonts w:hint="cs"/>
          <w:rtl/>
        </w:rPr>
      </w:pPr>
      <w:r>
        <w:rPr>
          <w:rFonts w:hint="cs"/>
          <w:rtl/>
        </w:rPr>
        <w:t xml:space="preserve">3. ערעור אחד מזכה מייד את כל ה-7,8, או 13 שהגישו איתו. אנחנו אומרים שאם הנושא כל כך חשוב כדי לחרוג מהחלטת הנשיאות, די אם יעלה אחד, יטען את העניין, השר ישיב והכנסת תקבל את החלטה. מכיוון שבדרך כלל מגיש </w:t>
      </w:r>
      <w:r>
        <w:rPr>
          <w:rFonts w:hint="cs"/>
          <w:rtl/>
        </w:rPr>
        <w:t xml:space="preserve">יותר מאחד, הראשון שיגיש, הערעור שלו יידון. אם הערעור התקבל, רק ההצעה הזאת תישמע וכל היתר יכולים לבקש מחבר הכנסת לומר את הדברים בשמם. 4. מי שמערער או מי שמייצג אותו לא משתתף בהצבעה כי הוא נוגע בדבר. </w:t>
      </w:r>
    </w:p>
    <w:p w14:paraId="094A23CC" w14:textId="77777777" w:rsidR="00000000" w:rsidRDefault="00157F62">
      <w:pPr>
        <w:pStyle w:val="BodyText"/>
        <w:rPr>
          <w:rFonts w:hint="cs"/>
          <w:rtl/>
        </w:rPr>
      </w:pPr>
    </w:p>
    <w:p w14:paraId="7C4C00C7" w14:textId="77777777" w:rsidR="00000000" w:rsidRDefault="00157F62">
      <w:pPr>
        <w:pStyle w:val="BodyText"/>
        <w:rPr>
          <w:rFonts w:hint="cs"/>
          <w:u w:val="single"/>
          <w:rtl/>
        </w:rPr>
      </w:pPr>
      <w:r>
        <w:rPr>
          <w:rFonts w:hint="cs"/>
          <w:u w:val="single"/>
          <w:rtl/>
        </w:rPr>
        <w:t>ארבל אסטרחן:</w:t>
      </w:r>
    </w:p>
    <w:p w14:paraId="0AC6D0ED" w14:textId="77777777" w:rsidR="00000000" w:rsidRDefault="00157F62">
      <w:pPr>
        <w:pStyle w:val="BodyText"/>
        <w:rPr>
          <w:rFonts w:hint="cs"/>
          <w:rtl/>
        </w:rPr>
      </w:pPr>
    </w:p>
    <w:p w14:paraId="0849C6AE" w14:textId="77777777" w:rsidR="00000000" w:rsidRDefault="00157F62">
      <w:pPr>
        <w:pStyle w:val="BodyText"/>
        <w:rPr>
          <w:rFonts w:hint="cs"/>
          <w:rtl/>
        </w:rPr>
      </w:pPr>
      <w:r>
        <w:rPr>
          <w:rFonts w:hint="cs"/>
          <w:rtl/>
        </w:rPr>
        <w:tab/>
        <w:t xml:space="preserve">זה קיים היום בכוכבית. </w:t>
      </w:r>
    </w:p>
    <w:p w14:paraId="1157A5A1" w14:textId="77777777" w:rsidR="00000000" w:rsidRDefault="00157F62">
      <w:pPr>
        <w:pStyle w:val="BodyText"/>
        <w:rPr>
          <w:rFonts w:hint="cs"/>
          <w:rtl/>
        </w:rPr>
      </w:pPr>
    </w:p>
    <w:p w14:paraId="6A79CF9A" w14:textId="77777777" w:rsidR="00000000" w:rsidRDefault="00157F62">
      <w:pPr>
        <w:bidi/>
        <w:rPr>
          <w:rFonts w:cs="David" w:hint="cs"/>
          <w:u w:val="single"/>
          <w:rtl/>
        </w:rPr>
      </w:pPr>
      <w:r>
        <w:rPr>
          <w:rFonts w:cs="David"/>
          <w:u w:val="single"/>
          <w:rtl/>
        </w:rPr>
        <w:br w:type="page"/>
      </w:r>
      <w:r>
        <w:rPr>
          <w:rFonts w:cs="David" w:hint="cs"/>
          <w:u w:val="single"/>
          <w:rtl/>
        </w:rPr>
        <w:t>היו"ר רוני בר-או</w:t>
      </w:r>
      <w:r>
        <w:rPr>
          <w:rFonts w:cs="David" w:hint="cs"/>
          <w:u w:val="single"/>
          <w:rtl/>
        </w:rPr>
        <w:t>ן:</w:t>
      </w:r>
    </w:p>
    <w:p w14:paraId="5E1E3709" w14:textId="77777777" w:rsidR="00000000" w:rsidRDefault="00157F62">
      <w:pPr>
        <w:pStyle w:val="BodyText"/>
        <w:rPr>
          <w:rFonts w:hint="cs"/>
          <w:rtl/>
        </w:rPr>
      </w:pPr>
    </w:p>
    <w:p w14:paraId="48324A48" w14:textId="77777777" w:rsidR="00000000" w:rsidRDefault="00157F62">
      <w:pPr>
        <w:pStyle w:val="BodyText"/>
        <w:rPr>
          <w:rFonts w:hint="cs"/>
          <w:rtl/>
        </w:rPr>
      </w:pPr>
      <w:r>
        <w:rPr>
          <w:rFonts w:hint="cs"/>
          <w:rtl/>
        </w:rPr>
        <w:tab/>
        <w:t>היום זה קיים בכוכבית ואנחנו מעלים את הכוכבית לתקנון. אדוני היושב ראש, יש לך מה להרחיב בעניין?</w:t>
      </w:r>
    </w:p>
    <w:p w14:paraId="4C588937" w14:textId="77777777" w:rsidR="00000000" w:rsidRDefault="00157F62">
      <w:pPr>
        <w:pStyle w:val="BodyText"/>
        <w:rPr>
          <w:rFonts w:hint="cs"/>
          <w:rtl/>
        </w:rPr>
      </w:pPr>
    </w:p>
    <w:p w14:paraId="7B94F3BF" w14:textId="77777777" w:rsidR="00000000" w:rsidRDefault="00157F62">
      <w:pPr>
        <w:bidi/>
        <w:rPr>
          <w:rFonts w:cs="David" w:hint="cs"/>
          <w:u w:val="single"/>
          <w:rtl/>
        </w:rPr>
      </w:pPr>
      <w:r>
        <w:rPr>
          <w:rFonts w:cs="David" w:hint="cs"/>
          <w:u w:val="single"/>
          <w:rtl/>
        </w:rPr>
        <w:t>יושב ראש הכנסת ראובן ריבלין:</w:t>
      </w:r>
    </w:p>
    <w:p w14:paraId="1C57CE64" w14:textId="77777777" w:rsidR="00000000" w:rsidRDefault="00157F62">
      <w:pPr>
        <w:bidi/>
        <w:rPr>
          <w:rFonts w:cs="David" w:hint="cs"/>
          <w:u w:val="single"/>
          <w:rtl/>
        </w:rPr>
      </w:pPr>
    </w:p>
    <w:p w14:paraId="6F958A4C" w14:textId="77777777" w:rsidR="00000000" w:rsidRDefault="00157F62">
      <w:pPr>
        <w:pStyle w:val="BodyText2"/>
        <w:jc w:val="both"/>
        <w:rPr>
          <w:rFonts w:hint="cs"/>
          <w:rtl/>
        </w:rPr>
      </w:pPr>
      <w:r>
        <w:rPr>
          <w:rFonts w:hint="cs"/>
          <w:rtl/>
        </w:rPr>
        <w:tab/>
        <w:t>כן, אני רוצה להוסיף מספר דברים לידיעת כל חברי ועדת הכנסת, שכן הדבר הזה הוא דבר שעבודת הכנסת תלויה בו במידה רבה. בכל שבוע מקבל</w:t>
      </w:r>
      <w:r>
        <w:rPr>
          <w:rFonts w:hint="cs"/>
          <w:rtl/>
        </w:rPr>
        <w:t>ת נשיאות הכנסת כשישים הצעות דחופות. שישים הצעות דחופות מחייבות אותנו בשיקול דעת ואנחנו צריכים לברור. עד תחילת הקדנציה הזאת התבקשנו לסנן ולהעדיף חמש הצעות מתוך כל ההצעות והיום אנחנו מגיעים כבר לשש הצעות. בשיקול דעת רב ומתוך העדפה אנחנו באים וקובעים על פי כל</w:t>
      </w:r>
      <w:r>
        <w:rPr>
          <w:rFonts w:hint="cs"/>
          <w:rtl/>
        </w:rPr>
        <w:t xml:space="preserve"> השיקולים שעומדים לנגד עינינו - היו הצעות אחרות לפני כן, יש דיונים בוועדות באותו זמן וכו' וכו'. אנחנו בוררים את העניין, מביאים אותו בפני הוועדה לבקשה לדחיית ערערים כאלה ואחרים. </w:t>
      </w:r>
    </w:p>
    <w:p w14:paraId="56E779BF" w14:textId="77777777" w:rsidR="00000000" w:rsidRDefault="00157F62">
      <w:pPr>
        <w:pStyle w:val="BodyText2"/>
        <w:jc w:val="both"/>
        <w:rPr>
          <w:rFonts w:hint="cs"/>
          <w:rtl/>
        </w:rPr>
      </w:pPr>
    </w:p>
    <w:p w14:paraId="09368336" w14:textId="77777777" w:rsidR="00000000" w:rsidRDefault="00157F62">
      <w:pPr>
        <w:pStyle w:val="BodyText2"/>
        <w:ind w:firstLine="567"/>
        <w:jc w:val="both"/>
        <w:rPr>
          <w:rFonts w:hint="cs"/>
          <w:rtl/>
        </w:rPr>
      </w:pPr>
      <w:r>
        <w:rPr>
          <w:rFonts w:hint="cs"/>
          <w:rtl/>
        </w:rPr>
        <w:t>עד היום הערעור הוגש אליי ואני ממליץ האם ועדת הכנסת תשמע אותו כפורום לשמיעת ער</w:t>
      </w:r>
      <w:r>
        <w:rPr>
          <w:rFonts w:hint="cs"/>
          <w:rtl/>
        </w:rPr>
        <w:t>עורים. עד היום לא פסלתי אף ערעור להגשה למעט אחד, שהיה בלתי מתקבל על הדעת לחלוטין, מתריס ולכן לא קיבלתי אותו. לכן אני חושב שצודק יושב ראש ועדת הכנסת וההצעה הזאת היא הצעה ראויה. לאחר שהחלטתי, הנשיאות גמרה את מלאכתה ואין צורך לערער בפני הגוף שהחליט על שיקוליו</w:t>
      </w:r>
      <w:r>
        <w:rPr>
          <w:rFonts w:hint="cs"/>
          <w:rtl/>
        </w:rPr>
        <w:t xml:space="preserve">. צריך לזכור תמיד שההצעות הנוספות נשמעות כאשר המליאה ריקה וכמעט והחברים לא נותנים את דעתם. לפחות הפורום שקיבל את הערעור יישב באולם כאשר נשמעת הבקשה, שכן אם הוא סבר שהדבר כל כך חשוב עד כדי קבלת ערעור, לפחות יישב על מנת לשמוע את החברים המביאים את דברם. </w:t>
      </w:r>
    </w:p>
    <w:p w14:paraId="0B545489" w14:textId="77777777" w:rsidR="00000000" w:rsidRDefault="00157F62">
      <w:pPr>
        <w:pStyle w:val="BodyText2"/>
        <w:jc w:val="both"/>
        <w:rPr>
          <w:rFonts w:hint="cs"/>
          <w:rtl/>
        </w:rPr>
      </w:pPr>
    </w:p>
    <w:p w14:paraId="3D3BBBCD" w14:textId="77777777" w:rsidR="00000000" w:rsidRDefault="00157F62">
      <w:pPr>
        <w:pStyle w:val="BodyText2"/>
        <w:jc w:val="both"/>
        <w:rPr>
          <w:rFonts w:hint="cs"/>
          <w:rtl/>
        </w:rPr>
      </w:pPr>
      <w:r>
        <w:rPr>
          <w:rFonts w:hint="cs"/>
          <w:rtl/>
        </w:rPr>
        <w:tab/>
        <w:t>אנ</w:t>
      </w:r>
      <w:r>
        <w:rPr>
          <w:rFonts w:hint="cs"/>
          <w:rtl/>
        </w:rPr>
        <w:t>י מבקש שהכנסת תדון בנושא אישורי שרים - האם הכנסת צריכה, רשאית ומחויבת לדון באישור כל שר ושר באופן נפרד או כמקשה אחת לא כאשר הממשלה מוצגת. בשבוע שעבר היה לי צורך להכריע אחרי מספר פעמים שהובא הדבר לדיון. ההכרעה היתה במידה לא מעטה בניגוד לדעת היועץ המשפטי ואנ</w:t>
      </w:r>
      <w:r>
        <w:rPr>
          <w:rFonts w:hint="cs"/>
          <w:rtl/>
        </w:rPr>
        <w:t xml:space="preserve">י חושב שרצוי שתקיים דיון בנושא הזה. </w:t>
      </w:r>
    </w:p>
    <w:p w14:paraId="37A06B82" w14:textId="77777777" w:rsidR="00000000" w:rsidRDefault="00157F62">
      <w:pPr>
        <w:pStyle w:val="BodyText2"/>
        <w:jc w:val="both"/>
        <w:rPr>
          <w:rFonts w:hint="cs"/>
          <w:rtl/>
        </w:rPr>
      </w:pPr>
    </w:p>
    <w:p w14:paraId="2049315F" w14:textId="77777777" w:rsidR="00000000" w:rsidRDefault="00157F62">
      <w:pPr>
        <w:pStyle w:val="BodyText2"/>
        <w:jc w:val="both"/>
        <w:rPr>
          <w:rFonts w:hint="cs"/>
          <w:rtl/>
        </w:rPr>
      </w:pPr>
      <w:r>
        <w:rPr>
          <w:rFonts w:hint="cs"/>
          <w:rtl/>
        </w:rPr>
        <w:tab/>
        <w:t xml:space="preserve">דיון שני שאני חושב שצריך לקיים הוא אותו נושא שעלה על סדר היום בעיתון 'הארץ' והוא האפשרות לכל חבר כנסת לבקש יום אירוע אחד בשנה. </w:t>
      </w:r>
    </w:p>
    <w:p w14:paraId="32F7C681" w14:textId="77777777" w:rsidR="00000000" w:rsidRDefault="00157F62">
      <w:pPr>
        <w:pStyle w:val="BodyText2"/>
        <w:jc w:val="both"/>
        <w:rPr>
          <w:rFonts w:hint="cs"/>
          <w:rtl/>
        </w:rPr>
      </w:pPr>
    </w:p>
    <w:p w14:paraId="66871728" w14:textId="77777777" w:rsidR="00000000" w:rsidRDefault="00157F62">
      <w:pPr>
        <w:bidi/>
        <w:rPr>
          <w:rFonts w:cs="David" w:hint="cs"/>
          <w:u w:val="single"/>
          <w:rtl/>
        </w:rPr>
      </w:pPr>
      <w:r>
        <w:rPr>
          <w:rFonts w:cs="David" w:hint="cs"/>
          <w:u w:val="single"/>
          <w:rtl/>
        </w:rPr>
        <w:t>היו"ר רוני בר-און:</w:t>
      </w:r>
    </w:p>
    <w:p w14:paraId="679040A1" w14:textId="77777777" w:rsidR="00000000" w:rsidRDefault="00157F62">
      <w:pPr>
        <w:pStyle w:val="BodyText2"/>
        <w:jc w:val="both"/>
        <w:rPr>
          <w:rFonts w:hint="cs"/>
          <w:rtl/>
        </w:rPr>
      </w:pPr>
    </w:p>
    <w:p w14:paraId="240C5E4B" w14:textId="77777777" w:rsidR="00000000" w:rsidRDefault="00157F62">
      <w:pPr>
        <w:pStyle w:val="BodyText2"/>
        <w:jc w:val="both"/>
        <w:rPr>
          <w:rFonts w:hint="cs"/>
          <w:rtl/>
        </w:rPr>
      </w:pPr>
      <w:r>
        <w:rPr>
          <w:rFonts w:hint="cs"/>
          <w:rtl/>
        </w:rPr>
        <w:tab/>
        <w:t xml:space="preserve">אתה פותח עכשיו דיון של שעתיים. </w:t>
      </w:r>
    </w:p>
    <w:p w14:paraId="098A3C1D" w14:textId="77777777" w:rsidR="00000000" w:rsidRDefault="00157F62">
      <w:pPr>
        <w:pStyle w:val="BodyText2"/>
        <w:jc w:val="both"/>
        <w:rPr>
          <w:rFonts w:hint="cs"/>
          <w:rtl/>
        </w:rPr>
      </w:pPr>
    </w:p>
    <w:p w14:paraId="1730E859" w14:textId="77777777" w:rsidR="00000000" w:rsidRDefault="00157F62">
      <w:pPr>
        <w:bidi/>
        <w:rPr>
          <w:rFonts w:cs="David" w:hint="cs"/>
          <w:u w:val="single"/>
          <w:rtl/>
        </w:rPr>
      </w:pPr>
      <w:r>
        <w:rPr>
          <w:rFonts w:cs="David" w:hint="cs"/>
          <w:u w:val="single"/>
          <w:rtl/>
        </w:rPr>
        <w:t>יושב ראש הכנסת ראובן ריבלין:</w:t>
      </w:r>
    </w:p>
    <w:p w14:paraId="4A4E6091" w14:textId="77777777" w:rsidR="00000000" w:rsidRDefault="00157F62">
      <w:pPr>
        <w:bidi/>
        <w:rPr>
          <w:rFonts w:cs="David" w:hint="cs"/>
          <w:u w:val="single"/>
          <w:rtl/>
        </w:rPr>
      </w:pPr>
    </w:p>
    <w:p w14:paraId="3BDB8A65" w14:textId="77777777" w:rsidR="00000000" w:rsidRDefault="00157F62">
      <w:pPr>
        <w:bidi/>
        <w:rPr>
          <w:rFonts w:cs="David" w:hint="cs"/>
          <w:rtl/>
        </w:rPr>
      </w:pPr>
      <w:r>
        <w:rPr>
          <w:rFonts w:cs="David" w:hint="cs"/>
          <w:rtl/>
        </w:rPr>
        <w:tab/>
        <w:t>לא.</w:t>
      </w:r>
      <w:r>
        <w:rPr>
          <w:rFonts w:cs="David" w:hint="cs"/>
          <w:rtl/>
        </w:rPr>
        <w:t xml:space="preserve"> אני רק אומר שאלה עוד דברים שצריך לעשות לפני שהכנסת מתפזרת. למען הסדר הטוב, פעמים רבות מתפצלות סיעות וראוי שנקבע את ההנחה כבר מעכשיו. כאשר סיעות מתפצלות, גם הנושאים הטכנים-מנהלתיים צריכים להיות בחוזה עצמו. למשל, יושב ראש סיעה חדשה מבקש ממני חדר מיוחד. אין </w:t>
      </w:r>
      <w:r>
        <w:rPr>
          <w:rFonts w:cs="David" w:hint="cs"/>
          <w:rtl/>
        </w:rPr>
        <w:t>לנו חדרים. כאשר ועדת הסידורים בכנסת קבעה את כל חלוקת החדרים בין הסיעות השונות...</w:t>
      </w:r>
    </w:p>
    <w:p w14:paraId="705917DC" w14:textId="77777777" w:rsidR="00000000" w:rsidRDefault="00157F62">
      <w:pPr>
        <w:bidi/>
        <w:rPr>
          <w:rFonts w:cs="David" w:hint="cs"/>
          <w:rtl/>
        </w:rPr>
      </w:pPr>
    </w:p>
    <w:p w14:paraId="24F54497" w14:textId="77777777" w:rsidR="00000000" w:rsidRDefault="00157F62">
      <w:pPr>
        <w:pStyle w:val="BodyText"/>
        <w:rPr>
          <w:rFonts w:hint="cs"/>
          <w:u w:val="single"/>
          <w:rtl/>
        </w:rPr>
      </w:pPr>
      <w:r>
        <w:rPr>
          <w:rFonts w:hint="cs"/>
          <w:u w:val="single"/>
          <w:rtl/>
        </w:rPr>
        <w:t>גדעון סער:</w:t>
      </w:r>
    </w:p>
    <w:p w14:paraId="70551D75" w14:textId="77777777" w:rsidR="00000000" w:rsidRDefault="00157F62">
      <w:pPr>
        <w:bidi/>
        <w:rPr>
          <w:rFonts w:cs="David" w:hint="cs"/>
          <w:rtl/>
        </w:rPr>
      </w:pPr>
    </w:p>
    <w:p w14:paraId="0C581216" w14:textId="77777777" w:rsidR="00000000" w:rsidRDefault="00157F62">
      <w:pPr>
        <w:bidi/>
        <w:rPr>
          <w:rFonts w:cs="David" w:hint="cs"/>
          <w:rtl/>
        </w:rPr>
      </w:pPr>
      <w:r>
        <w:rPr>
          <w:rFonts w:cs="David" w:hint="cs"/>
          <w:rtl/>
        </w:rPr>
        <w:tab/>
        <w:t xml:space="preserve">אדוני היושב ראש, יש ודאי עוד כמה נושאים שאפשר לדון בהם. </w:t>
      </w:r>
    </w:p>
    <w:p w14:paraId="29BA7DC8" w14:textId="77777777" w:rsidR="00000000" w:rsidRDefault="00157F62">
      <w:pPr>
        <w:bidi/>
        <w:rPr>
          <w:rFonts w:cs="David" w:hint="cs"/>
          <w:rtl/>
        </w:rPr>
      </w:pPr>
    </w:p>
    <w:p w14:paraId="72782670" w14:textId="77777777" w:rsidR="00000000" w:rsidRDefault="00157F62">
      <w:pPr>
        <w:bidi/>
        <w:rPr>
          <w:rFonts w:cs="David" w:hint="cs"/>
          <w:u w:val="single"/>
          <w:rtl/>
        </w:rPr>
      </w:pPr>
      <w:r>
        <w:rPr>
          <w:rFonts w:cs="David" w:hint="cs"/>
          <w:u w:val="single"/>
          <w:rtl/>
        </w:rPr>
        <w:t>היו"ר רוני בר-און:</w:t>
      </w:r>
    </w:p>
    <w:p w14:paraId="06678D27" w14:textId="77777777" w:rsidR="00000000" w:rsidRDefault="00157F62">
      <w:pPr>
        <w:bidi/>
        <w:rPr>
          <w:rFonts w:cs="David" w:hint="cs"/>
          <w:rtl/>
        </w:rPr>
      </w:pPr>
    </w:p>
    <w:p w14:paraId="4D9ECB63" w14:textId="77777777" w:rsidR="00000000" w:rsidRDefault="00157F62">
      <w:pPr>
        <w:bidi/>
        <w:rPr>
          <w:rFonts w:cs="David" w:hint="cs"/>
          <w:rtl/>
        </w:rPr>
      </w:pPr>
      <w:r>
        <w:rPr>
          <w:rFonts w:cs="David" w:hint="cs"/>
          <w:rtl/>
        </w:rPr>
        <w:tab/>
        <w:t xml:space="preserve">אני פותר לך את הבעיה. תן לכל אחד מהם את החדר של ועדת הכנסת - אחד לפריצקי, את השני </w:t>
      </w:r>
      <w:r>
        <w:rPr>
          <w:rFonts w:cs="David" w:hint="cs"/>
          <w:rtl/>
        </w:rPr>
        <w:t xml:space="preserve">לנודלמן ואת השלישי לדוד טל. אני אשב בחצר. </w:t>
      </w:r>
    </w:p>
    <w:p w14:paraId="5FED73F9" w14:textId="77777777" w:rsidR="00000000" w:rsidRDefault="00157F62">
      <w:pPr>
        <w:bidi/>
        <w:rPr>
          <w:rFonts w:cs="David" w:hint="cs"/>
          <w:rtl/>
        </w:rPr>
      </w:pPr>
    </w:p>
    <w:p w14:paraId="3386FD96" w14:textId="77777777" w:rsidR="00000000" w:rsidRDefault="00157F62">
      <w:pPr>
        <w:bidi/>
        <w:rPr>
          <w:rFonts w:cs="David" w:hint="cs"/>
          <w:u w:val="single"/>
          <w:rtl/>
        </w:rPr>
      </w:pPr>
      <w:r>
        <w:rPr>
          <w:rFonts w:cs="David"/>
          <w:u w:val="single"/>
          <w:rtl/>
        </w:rPr>
        <w:br w:type="page"/>
      </w:r>
      <w:r>
        <w:rPr>
          <w:rFonts w:cs="David" w:hint="cs"/>
          <w:u w:val="single"/>
          <w:rtl/>
        </w:rPr>
        <w:t>יושב ראש הכנסת ראובן ריבלין:</w:t>
      </w:r>
    </w:p>
    <w:p w14:paraId="5CBB2D12" w14:textId="77777777" w:rsidR="00000000" w:rsidRDefault="00157F62">
      <w:pPr>
        <w:pStyle w:val="Heading3"/>
        <w:rPr>
          <w:rFonts w:cs="David" w:hint="cs"/>
          <w:rtl/>
        </w:rPr>
      </w:pPr>
    </w:p>
    <w:p w14:paraId="13BCF39E" w14:textId="77777777" w:rsidR="00000000" w:rsidRDefault="00157F62">
      <w:pPr>
        <w:bidi/>
        <w:rPr>
          <w:rFonts w:cs="David" w:hint="cs"/>
          <w:rtl/>
        </w:rPr>
      </w:pPr>
      <w:r>
        <w:rPr>
          <w:rFonts w:cs="David" w:hint="cs"/>
          <w:rtl/>
        </w:rPr>
        <w:tab/>
        <w:t xml:space="preserve">ברשותכם, אני חושב שהגיעה העת לקבוע בתקנון הכנסת שהסיעות הפוליטיות והמפלגות הפוליטיות לא יקיימו ימי בחירה וימי ועידה בימים בהם פועלת הכנסת. יש ימי ראשון וחמישי ולא יכול להיות שכ-20 </w:t>
      </w:r>
      <w:r>
        <w:rPr>
          <w:rFonts w:cs="David" w:hint="cs"/>
          <w:rtl/>
        </w:rPr>
        <w:t xml:space="preserve">ישיבות כנסת יתערערו בגלל מרכזים של מפלגות שונות. </w:t>
      </w:r>
    </w:p>
    <w:p w14:paraId="52DAB356" w14:textId="77777777" w:rsidR="00000000" w:rsidRDefault="00157F62">
      <w:pPr>
        <w:bidi/>
        <w:rPr>
          <w:rFonts w:cs="David" w:hint="cs"/>
          <w:rtl/>
        </w:rPr>
      </w:pPr>
    </w:p>
    <w:p w14:paraId="2B1EDA43" w14:textId="77777777" w:rsidR="00000000" w:rsidRDefault="00157F62">
      <w:pPr>
        <w:bidi/>
        <w:rPr>
          <w:rFonts w:cs="David" w:hint="cs"/>
          <w:u w:val="single"/>
          <w:rtl/>
        </w:rPr>
      </w:pPr>
      <w:r>
        <w:rPr>
          <w:rFonts w:cs="David" w:hint="cs"/>
          <w:u w:val="single"/>
          <w:rtl/>
        </w:rPr>
        <w:t>היו"ר רוני בר-און:</w:t>
      </w:r>
    </w:p>
    <w:p w14:paraId="59A80505" w14:textId="77777777" w:rsidR="00000000" w:rsidRDefault="00157F62">
      <w:pPr>
        <w:bidi/>
        <w:rPr>
          <w:rFonts w:cs="David" w:hint="cs"/>
          <w:rtl/>
        </w:rPr>
      </w:pPr>
    </w:p>
    <w:p w14:paraId="1DD57200" w14:textId="77777777" w:rsidR="00000000" w:rsidRDefault="00157F62">
      <w:pPr>
        <w:bidi/>
        <w:rPr>
          <w:rFonts w:cs="David" w:hint="cs"/>
          <w:rtl/>
        </w:rPr>
      </w:pPr>
      <w:r>
        <w:rPr>
          <w:rFonts w:cs="David" w:hint="cs"/>
          <w:rtl/>
        </w:rPr>
        <w:tab/>
        <w:t>אדוני היושב ראש, תודה רבה לך על הדברים האלה. חברים, כל הדברים שאמר יושב ראש הכנסת חשובים ואנחנו נקיים בהם דיון. בכל הכבוד, אני מבקש כרגע לא להתייחס אליהם כי הבטחתי שהדיון יהיה קצרה. אר</w:t>
      </w:r>
      <w:r>
        <w:rPr>
          <w:rFonts w:cs="David" w:hint="cs"/>
          <w:rtl/>
        </w:rPr>
        <w:t xml:space="preserve">בל, בבקשה. אין מה להוסיף כי הדברים ברורים. </w:t>
      </w:r>
    </w:p>
    <w:p w14:paraId="20833408" w14:textId="77777777" w:rsidR="00000000" w:rsidRDefault="00157F62">
      <w:pPr>
        <w:bidi/>
        <w:rPr>
          <w:rFonts w:cs="David" w:hint="cs"/>
          <w:rtl/>
        </w:rPr>
      </w:pPr>
    </w:p>
    <w:p w14:paraId="646FDC10" w14:textId="77777777" w:rsidR="00000000" w:rsidRDefault="00157F62">
      <w:pPr>
        <w:pStyle w:val="BodyText"/>
        <w:rPr>
          <w:rFonts w:hint="cs"/>
          <w:u w:val="single"/>
          <w:rtl/>
        </w:rPr>
      </w:pPr>
      <w:r>
        <w:rPr>
          <w:rFonts w:hint="cs"/>
          <w:u w:val="single"/>
          <w:rtl/>
        </w:rPr>
        <w:t>ארבל אסטרחן:</w:t>
      </w:r>
    </w:p>
    <w:p w14:paraId="325A44C1" w14:textId="77777777" w:rsidR="00000000" w:rsidRDefault="00157F62">
      <w:pPr>
        <w:bidi/>
        <w:rPr>
          <w:rFonts w:cs="David" w:hint="cs"/>
          <w:rtl/>
        </w:rPr>
      </w:pPr>
    </w:p>
    <w:p w14:paraId="4C0C6C04" w14:textId="77777777" w:rsidR="00000000" w:rsidRDefault="00157F62">
      <w:pPr>
        <w:bidi/>
        <w:rPr>
          <w:rFonts w:cs="David" w:hint="cs"/>
          <w:rtl/>
        </w:rPr>
      </w:pPr>
      <w:r>
        <w:rPr>
          <w:rFonts w:cs="David" w:hint="cs"/>
          <w:rtl/>
        </w:rPr>
        <w:tab/>
        <w:t>בנוסח שהציע היושב ראש כתוב שאם חבר כנסת נעדר יראוהו כמי שזנח את ערעורו, ואולם אם קבעה ועדת הכנסת כי נבצר ממנו להשתתף מסיבות שאינן תלויות בו כתוצאה מכוח עליון.</w:t>
      </w:r>
    </w:p>
    <w:p w14:paraId="1398AF5F" w14:textId="77777777" w:rsidR="00000000" w:rsidRDefault="00157F62">
      <w:pPr>
        <w:bidi/>
        <w:rPr>
          <w:rFonts w:cs="David" w:hint="cs"/>
          <w:rtl/>
        </w:rPr>
      </w:pPr>
    </w:p>
    <w:p w14:paraId="638C81C9" w14:textId="77777777" w:rsidR="00000000" w:rsidRDefault="00157F62">
      <w:pPr>
        <w:bidi/>
        <w:rPr>
          <w:rFonts w:cs="David" w:hint="cs"/>
          <w:u w:val="single"/>
          <w:rtl/>
        </w:rPr>
      </w:pPr>
      <w:r>
        <w:rPr>
          <w:rFonts w:cs="David" w:hint="cs"/>
          <w:u w:val="single"/>
          <w:rtl/>
        </w:rPr>
        <w:t>היו"ר רוני בר-און:</w:t>
      </w:r>
    </w:p>
    <w:p w14:paraId="205BF7A7" w14:textId="77777777" w:rsidR="00000000" w:rsidRDefault="00157F62">
      <w:pPr>
        <w:bidi/>
        <w:rPr>
          <w:rFonts w:cs="David" w:hint="cs"/>
          <w:rtl/>
        </w:rPr>
      </w:pPr>
    </w:p>
    <w:p w14:paraId="03389046" w14:textId="77777777" w:rsidR="00000000" w:rsidRDefault="00157F62">
      <w:pPr>
        <w:bidi/>
        <w:rPr>
          <w:rFonts w:cs="David" w:hint="cs"/>
          <w:rtl/>
        </w:rPr>
      </w:pPr>
      <w:r>
        <w:rPr>
          <w:rFonts w:cs="David" w:hint="cs"/>
          <w:rtl/>
        </w:rPr>
        <w:tab/>
        <w:t>תמחקי את המילים</w:t>
      </w:r>
      <w:r>
        <w:rPr>
          <w:rFonts w:cs="David" w:hint="cs"/>
          <w:rtl/>
        </w:rPr>
        <w:t xml:space="preserve"> כוח עליון. </w:t>
      </w:r>
    </w:p>
    <w:p w14:paraId="2C036F4C" w14:textId="77777777" w:rsidR="00000000" w:rsidRDefault="00157F62">
      <w:pPr>
        <w:bidi/>
        <w:rPr>
          <w:rFonts w:cs="David" w:hint="cs"/>
          <w:rtl/>
        </w:rPr>
      </w:pPr>
    </w:p>
    <w:p w14:paraId="1AD19459" w14:textId="77777777" w:rsidR="00000000" w:rsidRDefault="00157F62">
      <w:pPr>
        <w:pStyle w:val="BodyText"/>
        <w:rPr>
          <w:rFonts w:hint="cs"/>
          <w:u w:val="single"/>
          <w:rtl/>
        </w:rPr>
      </w:pPr>
      <w:r>
        <w:rPr>
          <w:rFonts w:hint="cs"/>
          <w:u w:val="single"/>
          <w:rtl/>
        </w:rPr>
        <w:t>ארבל אסטרחן:</w:t>
      </w:r>
    </w:p>
    <w:p w14:paraId="7534EDB9" w14:textId="77777777" w:rsidR="00000000" w:rsidRDefault="00157F62">
      <w:pPr>
        <w:bidi/>
        <w:rPr>
          <w:rFonts w:cs="David" w:hint="cs"/>
          <w:rtl/>
        </w:rPr>
      </w:pPr>
    </w:p>
    <w:p w14:paraId="0A90D8C8" w14:textId="77777777" w:rsidR="00000000" w:rsidRDefault="00157F62">
      <w:pPr>
        <w:bidi/>
        <w:rPr>
          <w:rFonts w:cs="David" w:hint="cs"/>
          <w:rtl/>
        </w:rPr>
      </w:pPr>
      <w:r>
        <w:rPr>
          <w:rFonts w:cs="David" w:hint="cs"/>
          <w:rtl/>
        </w:rPr>
        <w:tab/>
        <w:t>המונח נבצר להשתתף כתוב בהקשר אחר לתקנון ושם נאמר: "נבצר ממנו להשתתף באותה ישיבה מסיבה רפואית או מסיבה מוצדקת אחרת".</w:t>
      </w:r>
    </w:p>
    <w:p w14:paraId="71D92CD2" w14:textId="77777777" w:rsidR="00000000" w:rsidRDefault="00157F62">
      <w:pPr>
        <w:bidi/>
        <w:rPr>
          <w:rFonts w:cs="David" w:hint="cs"/>
          <w:rtl/>
        </w:rPr>
      </w:pPr>
    </w:p>
    <w:p w14:paraId="33996F06" w14:textId="77777777" w:rsidR="00000000" w:rsidRDefault="00157F62">
      <w:pPr>
        <w:bidi/>
        <w:rPr>
          <w:rFonts w:cs="David" w:hint="cs"/>
          <w:u w:val="single"/>
          <w:rtl/>
        </w:rPr>
      </w:pPr>
      <w:r>
        <w:rPr>
          <w:rFonts w:cs="David" w:hint="cs"/>
          <w:u w:val="single"/>
          <w:rtl/>
        </w:rPr>
        <w:t>היו"ר רוני בר-און:</w:t>
      </w:r>
    </w:p>
    <w:p w14:paraId="2045010A" w14:textId="77777777" w:rsidR="00000000" w:rsidRDefault="00157F62">
      <w:pPr>
        <w:bidi/>
        <w:rPr>
          <w:rFonts w:cs="David" w:hint="cs"/>
          <w:rtl/>
        </w:rPr>
      </w:pPr>
    </w:p>
    <w:p w14:paraId="12459788" w14:textId="77777777" w:rsidR="00000000" w:rsidRDefault="00157F62">
      <w:pPr>
        <w:bidi/>
        <w:rPr>
          <w:rFonts w:cs="David" w:hint="cs"/>
          <w:rtl/>
        </w:rPr>
      </w:pPr>
      <w:r>
        <w:rPr>
          <w:rFonts w:cs="David" w:hint="cs"/>
          <w:rtl/>
        </w:rPr>
        <w:tab/>
        <w:t xml:space="preserve">מצוין, הנוסח הזה בסדר. </w:t>
      </w:r>
    </w:p>
    <w:p w14:paraId="12D2E70B" w14:textId="77777777" w:rsidR="00000000" w:rsidRDefault="00157F62">
      <w:pPr>
        <w:bidi/>
        <w:rPr>
          <w:rFonts w:cs="David" w:hint="cs"/>
          <w:rtl/>
        </w:rPr>
      </w:pPr>
    </w:p>
    <w:p w14:paraId="3FF65209" w14:textId="77777777" w:rsidR="00000000" w:rsidRDefault="00157F62">
      <w:pPr>
        <w:pStyle w:val="BodyText"/>
        <w:rPr>
          <w:rFonts w:hint="cs"/>
          <w:u w:val="single"/>
          <w:rtl/>
        </w:rPr>
      </w:pPr>
      <w:r>
        <w:rPr>
          <w:rFonts w:hint="cs"/>
          <w:u w:val="single"/>
          <w:rtl/>
        </w:rPr>
        <w:t>ארבל אסטרחן:</w:t>
      </w:r>
    </w:p>
    <w:p w14:paraId="67B5F038" w14:textId="77777777" w:rsidR="00000000" w:rsidRDefault="00157F62">
      <w:pPr>
        <w:bidi/>
        <w:rPr>
          <w:rFonts w:cs="David" w:hint="cs"/>
          <w:rtl/>
        </w:rPr>
      </w:pPr>
    </w:p>
    <w:p w14:paraId="49CD8316" w14:textId="77777777" w:rsidR="00000000" w:rsidRDefault="00157F62">
      <w:pPr>
        <w:bidi/>
        <w:rPr>
          <w:rFonts w:cs="David" w:hint="cs"/>
          <w:rtl/>
        </w:rPr>
      </w:pPr>
      <w:r>
        <w:rPr>
          <w:rFonts w:cs="David" w:hint="cs"/>
          <w:rtl/>
        </w:rPr>
        <w:tab/>
        <w:t xml:space="preserve">אם כך גם נוסח זה יופיע כאן. דבר נוסף - כתוב היום </w:t>
      </w:r>
      <w:r>
        <w:rPr>
          <w:rFonts w:cs="David" w:hint="cs"/>
          <w:rtl/>
        </w:rPr>
        <w:t>שאם הוא נעדר יראוהו כמי שזנח ורק הראשון שהגיש בנושא, ערעורו יידון. מה קורה אם שניים יגישו באותו נושא?</w:t>
      </w:r>
    </w:p>
    <w:p w14:paraId="6C2ACEA9" w14:textId="77777777" w:rsidR="00000000" w:rsidRDefault="00157F62">
      <w:pPr>
        <w:bidi/>
        <w:rPr>
          <w:rFonts w:cs="David" w:hint="cs"/>
          <w:rtl/>
        </w:rPr>
      </w:pPr>
    </w:p>
    <w:p w14:paraId="41472A45" w14:textId="77777777" w:rsidR="00000000" w:rsidRDefault="00157F62">
      <w:pPr>
        <w:bidi/>
        <w:rPr>
          <w:rFonts w:cs="David" w:hint="cs"/>
          <w:u w:val="single"/>
          <w:rtl/>
        </w:rPr>
      </w:pPr>
      <w:r>
        <w:rPr>
          <w:rFonts w:cs="David" w:hint="cs"/>
          <w:u w:val="single"/>
          <w:rtl/>
        </w:rPr>
        <w:t>היו"ר רוני בר-און:</w:t>
      </w:r>
    </w:p>
    <w:p w14:paraId="622D8317" w14:textId="77777777" w:rsidR="00000000" w:rsidRDefault="00157F62">
      <w:pPr>
        <w:bidi/>
        <w:rPr>
          <w:rFonts w:cs="David" w:hint="cs"/>
          <w:rtl/>
        </w:rPr>
      </w:pPr>
    </w:p>
    <w:p w14:paraId="070AE406" w14:textId="77777777" w:rsidR="00000000" w:rsidRDefault="00157F62">
      <w:pPr>
        <w:bidi/>
        <w:rPr>
          <w:rFonts w:cs="David" w:hint="cs"/>
          <w:rtl/>
        </w:rPr>
      </w:pPr>
      <w:r>
        <w:rPr>
          <w:rFonts w:cs="David" w:hint="cs"/>
          <w:rtl/>
        </w:rPr>
        <w:tab/>
        <w:t xml:space="preserve">אם הראשון לא בא, השאר נופלים איתו. </w:t>
      </w:r>
    </w:p>
    <w:p w14:paraId="47DA656A" w14:textId="77777777" w:rsidR="00000000" w:rsidRDefault="00157F62">
      <w:pPr>
        <w:bidi/>
        <w:rPr>
          <w:rFonts w:cs="David" w:hint="cs"/>
          <w:rtl/>
        </w:rPr>
      </w:pPr>
    </w:p>
    <w:p w14:paraId="207165EE" w14:textId="77777777" w:rsidR="00000000" w:rsidRDefault="00157F62">
      <w:pPr>
        <w:pStyle w:val="BodyText"/>
        <w:rPr>
          <w:rFonts w:hint="cs"/>
          <w:u w:val="single"/>
          <w:rtl/>
        </w:rPr>
      </w:pPr>
      <w:r>
        <w:rPr>
          <w:rFonts w:hint="cs"/>
          <w:u w:val="single"/>
          <w:rtl/>
        </w:rPr>
        <w:t>ארבל אסטרחן:</w:t>
      </w:r>
    </w:p>
    <w:p w14:paraId="39602DCF" w14:textId="77777777" w:rsidR="00000000" w:rsidRDefault="00157F62">
      <w:pPr>
        <w:bidi/>
        <w:rPr>
          <w:rFonts w:cs="David" w:hint="cs"/>
          <w:rtl/>
        </w:rPr>
      </w:pPr>
    </w:p>
    <w:p w14:paraId="39CA2994" w14:textId="77777777" w:rsidR="00000000" w:rsidRDefault="00157F62">
      <w:pPr>
        <w:bidi/>
        <w:rPr>
          <w:rFonts w:cs="David" w:hint="cs"/>
          <w:rtl/>
        </w:rPr>
      </w:pPr>
      <w:r>
        <w:rPr>
          <w:rFonts w:cs="David" w:hint="cs"/>
          <w:rtl/>
        </w:rPr>
        <w:tab/>
        <w:t xml:space="preserve">כך הוא יכול למנוע מאחרים להגיש ערעור. </w:t>
      </w:r>
    </w:p>
    <w:p w14:paraId="1BA9E244" w14:textId="77777777" w:rsidR="00000000" w:rsidRDefault="00157F62">
      <w:pPr>
        <w:bidi/>
        <w:rPr>
          <w:rFonts w:cs="David" w:hint="cs"/>
          <w:rtl/>
        </w:rPr>
      </w:pPr>
    </w:p>
    <w:p w14:paraId="5F5A19D3" w14:textId="77777777" w:rsidR="00000000" w:rsidRDefault="00157F62">
      <w:pPr>
        <w:pStyle w:val="BodyText"/>
        <w:rPr>
          <w:rFonts w:hint="cs"/>
          <w:u w:val="single"/>
          <w:rtl/>
        </w:rPr>
      </w:pPr>
      <w:r>
        <w:rPr>
          <w:rFonts w:hint="cs"/>
          <w:u w:val="single"/>
          <w:rtl/>
        </w:rPr>
        <w:t>גדעון סער:</w:t>
      </w:r>
    </w:p>
    <w:p w14:paraId="1E9DACAA" w14:textId="77777777" w:rsidR="00000000" w:rsidRDefault="00157F62">
      <w:pPr>
        <w:bidi/>
        <w:rPr>
          <w:rFonts w:cs="David" w:hint="cs"/>
          <w:rtl/>
        </w:rPr>
      </w:pPr>
    </w:p>
    <w:p w14:paraId="21F5B6A6" w14:textId="77777777" w:rsidR="00000000" w:rsidRDefault="00157F62">
      <w:pPr>
        <w:bidi/>
        <w:rPr>
          <w:rFonts w:cs="David" w:hint="cs"/>
          <w:rtl/>
        </w:rPr>
      </w:pPr>
      <w:r>
        <w:rPr>
          <w:rFonts w:cs="David" w:hint="cs"/>
          <w:rtl/>
        </w:rPr>
        <w:tab/>
        <w:t>ואם הוא עובר ההחלטה שלו חלה</w:t>
      </w:r>
      <w:r>
        <w:rPr>
          <w:rFonts w:cs="David" w:hint="cs"/>
          <w:rtl/>
        </w:rPr>
        <w:t xml:space="preserve"> על כולם?</w:t>
      </w:r>
    </w:p>
    <w:p w14:paraId="6A6CBD51" w14:textId="77777777" w:rsidR="00000000" w:rsidRDefault="00157F62">
      <w:pPr>
        <w:bidi/>
        <w:rPr>
          <w:rFonts w:cs="David" w:hint="cs"/>
          <w:rtl/>
        </w:rPr>
      </w:pPr>
    </w:p>
    <w:p w14:paraId="68A7C369" w14:textId="77777777" w:rsidR="00000000" w:rsidRDefault="00157F62">
      <w:pPr>
        <w:bidi/>
        <w:rPr>
          <w:rFonts w:cs="David" w:hint="cs"/>
          <w:u w:val="single"/>
          <w:rtl/>
        </w:rPr>
      </w:pPr>
      <w:r>
        <w:rPr>
          <w:rFonts w:cs="David" w:hint="cs"/>
          <w:u w:val="single"/>
          <w:rtl/>
        </w:rPr>
        <w:t>היו"ר רוני בר-און:</w:t>
      </w:r>
    </w:p>
    <w:p w14:paraId="07007E12" w14:textId="77777777" w:rsidR="00000000" w:rsidRDefault="00157F62">
      <w:pPr>
        <w:bidi/>
        <w:rPr>
          <w:rFonts w:cs="David" w:hint="cs"/>
          <w:rtl/>
        </w:rPr>
      </w:pPr>
    </w:p>
    <w:p w14:paraId="38F133BC" w14:textId="77777777" w:rsidR="00000000" w:rsidRDefault="00157F62">
      <w:pPr>
        <w:bidi/>
        <w:rPr>
          <w:rFonts w:cs="David" w:hint="cs"/>
          <w:rtl/>
        </w:rPr>
      </w:pPr>
      <w:r>
        <w:rPr>
          <w:rFonts w:cs="David" w:hint="cs"/>
          <w:rtl/>
        </w:rPr>
        <w:tab/>
        <w:t xml:space="preserve">לא. בדרך כלל ערעור בא עם עוד 12 חברי כנסת. אם זה נושא חשוב, ידבר אחד וכל השאר ישמעו וייהנו. אם הוא לא בא, זה מת. </w:t>
      </w:r>
    </w:p>
    <w:p w14:paraId="185A79CF" w14:textId="77777777" w:rsidR="00000000" w:rsidRDefault="00157F62">
      <w:pPr>
        <w:bidi/>
        <w:rPr>
          <w:rFonts w:cs="David" w:hint="cs"/>
          <w:rtl/>
        </w:rPr>
      </w:pPr>
    </w:p>
    <w:p w14:paraId="61FFAAC0" w14:textId="77777777" w:rsidR="00000000" w:rsidRDefault="00157F62">
      <w:pPr>
        <w:bidi/>
        <w:rPr>
          <w:rFonts w:cs="David"/>
          <w:u w:val="single"/>
          <w:rtl/>
        </w:rPr>
      </w:pPr>
      <w:r>
        <w:rPr>
          <w:rFonts w:cs="David"/>
          <w:u w:val="single"/>
          <w:rtl/>
        </w:rPr>
        <w:br w:type="page"/>
        <w:t>אברהם פורז:</w:t>
      </w:r>
    </w:p>
    <w:p w14:paraId="28467C91" w14:textId="77777777" w:rsidR="00000000" w:rsidRDefault="00157F62">
      <w:pPr>
        <w:bidi/>
        <w:rPr>
          <w:rFonts w:cs="David"/>
          <w:u w:val="single"/>
          <w:rtl/>
        </w:rPr>
      </w:pPr>
    </w:p>
    <w:p w14:paraId="332580F9" w14:textId="77777777" w:rsidR="00000000" w:rsidRDefault="00157F62">
      <w:pPr>
        <w:bidi/>
        <w:rPr>
          <w:rFonts w:cs="David" w:hint="cs"/>
          <w:rtl/>
        </w:rPr>
      </w:pPr>
      <w:r>
        <w:rPr>
          <w:rFonts w:cs="David"/>
          <w:rtl/>
        </w:rPr>
        <w:tab/>
      </w:r>
      <w:r>
        <w:rPr>
          <w:rFonts w:cs="David" w:hint="cs"/>
          <w:rtl/>
        </w:rPr>
        <w:t xml:space="preserve"> אם הוא לא בא, צריך לתת למישהו אחר. </w:t>
      </w:r>
    </w:p>
    <w:p w14:paraId="40D19012" w14:textId="77777777" w:rsidR="00000000" w:rsidRDefault="00157F62">
      <w:pPr>
        <w:bidi/>
        <w:rPr>
          <w:rFonts w:cs="David" w:hint="cs"/>
          <w:rtl/>
        </w:rPr>
      </w:pPr>
    </w:p>
    <w:p w14:paraId="4290E48C" w14:textId="77777777" w:rsidR="00000000" w:rsidRDefault="00157F62">
      <w:pPr>
        <w:bidi/>
        <w:rPr>
          <w:rFonts w:cs="David" w:hint="cs"/>
          <w:u w:val="single"/>
          <w:rtl/>
        </w:rPr>
      </w:pPr>
      <w:r>
        <w:rPr>
          <w:rFonts w:cs="David" w:hint="cs"/>
          <w:u w:val="single"/>
          <w:rtl/>
        </w:rPr>
        <w:t>היו"ר רוני בר-און:</w:t>
      </w:r>
    </w:p>
    <w:p w14:paraId="4B9C98D0" w14:textId="77777777" w:rsidR="00000000" w:rsidRDefault="00157F62">
      <w:pPr>
        <w:bidi/>
        <w:rPr>
          <w:rFonts w:cs="David" w:hint="cs"/>
          <w:rtl/>
        </w:rPr>
      </w:pPr>
    </w:p>
    <w:p w14:paraId="519F481E" w14:textId="77777777" w:rsidR="00000000" w:rsidRDefault="00157F62">
      <w:pPr>
        <w:bidi/>
        <w:rPr>
          <w:rFonts w:cs="David" w:hint="cs"/>
          <w:rtl/>
        </w:rPr>
      </w:pPr>
      <w:r>
        <w:rPr>
          <w:rFonts w:cs="David" w:hint="cs"/>
          <w:rtl/>
        </w:rPr>
        <w:tab/>
        <w:t xml:space="preserve">בסדר, הבא בתור אחריו. </w:t>
      </w:r>
    </w:p>
    <w:p w14:paraId="669E7798" w14:textId="77777777" w:rsidR="00000000" w:rsidRDefault="00157F62">
      <w:pPr>
        <w:bidi/>
        <w:rPr>
          <w:rFonts w:cs="David" w:hint="cs"/>
          <w:rtl/>
        </w:rPr>
      </w:pPr>
    </w:p>
    <w:p w14:paraId="685EF41C" w14:textId="77777777" w:rsidR="00000000" w:rsidRDefault="00157F62">
      <w:pPr>
        <w:bidi/>
        <w:rPr>
          <w:rFonts w:cs="David"/>
          <w:u w:val="single"/>
          <w:rtl/>
        </w:rPr>
      </w:pPr>
      <w:r>
        <w:rPr>
          <w:rFonts w:cs="David"/>
          <w:u w:val="single"/>
          <w:rtl/>
        </w:rPr>
        <w:t>זהבה גלאון:</w:t>
      </w:r>
    </w:p>
    <w:p w14:paraId="1DC7B39C" w14:textId="77777777" w:rsidR="00000000" w:rsidRDefault="00157F62">
      <w:pPr>
        <w:bidi/>
        <w:rPr>
          <w:rFonts w:cs="David"/>
          <w:u w:val="single"/>
          <w:rtl/>
        </w:rPr>
      </w:pPr>
    </w:p>
    <w:p w14:paraId="11422E8F" w14:textId="77777777" w:rsidR="00000000" w:rsidRDefault="00157F62">
      <w:pPr>
        <w:bidi/>
        <w:rPr>
          <w:rFonts w:cs="David" w:hint="cs"/>
          <w:rtl/>
        </w:rPr>
      </w:pPr>
      <w:r>
        <w:rPr>
          <w:rFonts w:cs="David"/>
          <w:rtl/>
        </w:rPr>
        <w:tab/>
      </w:r>
      <w:r>
        <w:rPr>
          <w:rFonts w:cs="David" w:hint="cs"/>
          <w:rtl/>
        </w:rPr>
        <w:t xml:space="preserve"> אדוני היושב ראש, בכל נושא חשוב יהיה דובר אחד והוא תמיד יהיה מהקואליציה. כשאנחנו מדברים על דיבור עם החמאס, למיקי איתן יש עמדה אחת ולי יש עמדה אחרת. איך אפשר לומר שהראשון משקף את כל השאר? זה ממש לא הגיוני. </w:t>
      </w:r>
    </w:p>
    <w:p w14:paraId="3300D0FB" w14:textId="77777777" w:rsidR="00000000" w:rsidRDefault="00157F62">
      <w:pPr>
        <w:bidi/>
        <w:rPr>
          <w:rFonts w:cs="David" w:hint="cs"/>
          <w:rtl/>
        </w:rPr>
      </w:pPr>
    </w:p>
    <w:p w14:paraId="415E0D64" w14:textId="77777777" w:rsidR="00000000" w:rsidRDefault="00157F62">
      <w:pPr>
        <w:bidi/>
        <w:rPr>
          <w:rFonts w:cs="David"/>
          <w:u w:val="single"/>
          <w:rtl/>
        </w:rPr>
      </w:pPr>
      <w:r>
        <w:rPr>
          <w:rFonts w:cs="David"/>
          <w:u w:val="single"/>
          <w:rtl/>
        </w:rPr>
        <w:t>יולי-יואל אדלשטיין:</w:t>
      </w:r>
    </w:p>
    <w:p w14:paraId="503497DC" w14:textId="77777777" w:rsidR="00000000" w:rsidRDefault="00157F62">
      <w:pPr>
        <w:bidi/>
        <w:rPr>
          <w:rFonts w:cs="David"/>
          <w:u w:val="single"/>
          <w:rtl/>
        </w:rPr>
      </w:pPr>
    </w:p>
    <w:p w14:paraId="0CB2A74B" w14:textId="77777777" w:rsidR="00000000" w:rsidRDefault="00157F62">
      <w:pPr>
        <w:bidi/>
        <w:rPr>
          <w:rFonts w:cs="David" w:hint="cs"/>
          <w:rtl/>
        </w:rPr>
      </w:pPr>
      <w:r>
        <w:rPr>
          <w:rFonts w:cs="David"/>
          <w:rtl/>
        </w:rPr>
        <w:tab/>
      </w:r>
      <w:r>
        <w:rPr>
          <w:rFonts w:cs="David" w:hint="cs"/>
          <w:rtl/>
        </w:rPr>
        <w:t xml:space="preserve"> תזדרזי להגיש את הערעור.</w:t>
      </w:r>
      <w:r>
        <w:rPr>
          <w:rFonts w:cs="David" w:hint="cs"/>
          <w:rtl/>
        </w:rPr>
        <w:t xml:space="preserve"> </w:t>
      </w:r>
    </w:p>
    <w:p w14:paraId="3CC8AFF4" w14:textId="77777777" w:rsidR="00000000" w:rsidRDefault="00157F62">
      <w:pPr>
        <w:bidi/>
        <w:rPr>
          <w:rFonts w:cs="David" w:hint="cs"/>
          <w:rtl/>
        </w:rPr>
      </w:pPr>
    </w:p>
    <w:p w14:paraId="7A12F6F5" w14:textId="77777777" w:rsidR="00000000" w:rsidRDefault="00157F62">
      <w:pPr>
        <w:bidi/>
        <w:rPr>
          <w:rFonts w:cs="David"/>
          <w:u w:val="single"/>
          <w:rtl/>
        </w:rPr>
      </w:pPr>
      <w:r>
        <w:rPr>
          <w:rFonts w:cs="David"/>
          <w:u w:val="single"/>
          <w:rtl/>
        </w:rPr>
        <w:t>זהבה גלאון:</w:t>
      </w:r>
    </w:p>
    <w:p w14:paraId="4499149B" w14:textId="77777777" w:rsidR="00000000" w:rsidRDefault="00157F62">
      <w:pPr>
        <w:bidi/>
        <w:rPr>
          <w:rFonts w:cs="David"/>
          <w:u w:val="single"/>
          <w:rtl/>
        </w:rPr>
      </w:pPr>
    </w:p>
    <w:p w14:paraId="3FB86509" w14:textId="77777777" w:rsidR="00000000" w:rsidRDefault="00157F62">
      <w:pPr>
        <w:bidi/>
        <w:rPr>
          <w:rFonts w:cs="David" w:hint="cs"/>
          <w:rtl/>
        </w:rPr>
      </w:pPr>
      <w:r>
        <w:rPr>
          <w:rFonts w:cs="David"/>
          <w:rtl/>
        </w:rPr>
        <w:tab/>
      </w:r>
      <w:r>
        <w:rPr>
          <w:rFonts w:cs="David" w:hint="cs"/>
          <w:rtl/>
        </w:rPr>
        <w:t xml:space="preserve"> במקרה כזה עדיף לבטל את מוסד הערעורים. אדוני היושב ראש, אני חושבת שהתיקון היחיד שאפשר לקבל בהצעה שמונחת לפנינו יהיה סעיף (א). יש משהו לא הגיוני בתפיסה של עבודת הכנסת. אולי בכלל לא צריך הצעות לדיון? אולי ידבר רק אדם אחד, שישקף את דעת השליט </w:t>
      </w:r>
      <w:r>
        <w:rPr>
          <w:rFonts w:cs="David" w:hint="cs"/>
          <w:rtl/>
        </w:rPr>
        <w:t>באותה עת? לא צריך הצעות ולא צריך ערעורים. מה ההגיון? אנשים ממפלגות שונות מגישים הצעה כי זה חשוב להם. הנשיאות החליטה שהיא לא מקבלת אותה ואין לי ספק שהיה לה שיקול דעת. הכנסת הסמיכה חבורת אנשים, שהם מייצגי סיעות בבית הזה, להיות הנציגים שלהם כאן בוועדה. אני חב</w:t>
      </w:r>
      <w:r>
        <w:rPr>
          <w:rFonts w:cs="David" w:hint="cs"/>
          <w:rtl/>
        </w:rPr>
        <w:t>רה בוועדת הכנסת ואני מייצגת את יוסי שריד בתוקף תפקידי בוועדת הכנסת. אני יכולה לייצג את ההצעה שלו, אני יכולה לערער במקומו, אני יכולה להצביע במקומו וכו'. אם הערעור שלו מתקבל וגם ליולי אדלשטיין היה ערעור באותו נושא, גם יולי אדלשטיין צריך לדבר כי הוא ויוסי שרי</w:t>
      </w:r>
      <w:r>
        <w:rPr>
          <w:rFonts w:cs="David" w:hint="cs"/>
          <w:rtl/>
        </w:rPr>
        <w:t>ד לא יגידו אותו הדבר. אחרת זה לא הגיוני ואפשר לבטל את מוסד ההצעות לסדר ואת מוסד הערעורים. אחד ידבר?</w:t>
      </w:r>
    </w:p>
    <w:p w14:paraId="2008E53C" w14:textId="77777777" w:rsidR="00000000" w:rsidRDefault="00157F62">
      <w:pPr>
        <w:bidi/>
        <w:rPr>
          <w:rFonts w:cs="David" w:hint="cs"/>
          <w:rtl/>
        </w:rPr>
      </w:pPr>
    </w:p>
    <w:p w14:paraId="104EF5E8" w14:textId="77777777" w:rsidR="00000000" w:rsidRDefault="00157F62">
      <w:pPr>
        <w:bidi/>
        <w:rPr>
          <w:rFonts w:cs="David" w:hint="cs"/>
          <w:u w:val="single"/>
          <w:rtl/>
        </w:rPr>
      </w:pPr>
      <w:r>
        <w:rPr>
          <w:rFonts w:cs="David" w:hint="cs"/>
          <w:u w:val="single"/>
          <w:rtl/>
        </w:rPr>
        <w:t>היו"ר רוני בר-און:</w:t>
      </w:r>
    </w:p>
    <w:p w14:paraId="403C8738" w14:textId="77777777" w:rsidR="00000000" w:rsidRDefault="00157F62">
      <w:pPr>
        <w:bidi/>
        <w:rPr>
          <w:rFonts w:cs="David" w:hint="cs"/>
          <w:rtl/>
        </w:rPr>
      </w:pPr>
    </w:p>
    <w:p w14:paraId="6D1C4330" w14:textId="77777777" w:rsidR="00000000" w:rsidRDefault="00157F62">
      <w:pPr>
        <w:bidi/>
        <w:rPr>
          <w:rFonts w:cs="David" w:hint="cs"/>
          <w:rtl/>
        </w:rPr>
      </w:pPr>
      <w:r>
        <w:rPr>
          <w:rFonts w:cs="David" w:hint="cs"/>
          <w:rtl/>
        </w:rPr>
        <w:tab/>
        <w:t>אני מתלבט בעניין הערעורים ומדבר על כך עם היושב ראש ועם חברים אחרים כבר לא מעט זמן. זהו לקח של כמעט שלוש שנות עבודה. אני אומר לך שיש זי</w:t>
      </w:r>
      <w:r>
        <w:rPr>
          <w:rFonts w:cs="David" w:hint="cs"/>
          <w:rtl/>
        </w:rPr>
        <w:t>לות במוסד הערעורים, כל אחד מגיש את הערעור כלאחר יד בשיטת "מצליח", הם נדונים ביום שלישי בבוקר, שהוא לא יום פעילות עמוס ואני אומר לך שחלק גדול משיקול הדעת שאני  מפעיל אם לקבל ערעור או לדחות אותו, לבד מהעניין שיש בהצעה, הוא איך אני משפיע על סדר היום. אם אני ר</w:t>
      </w:r>
      <w:r>
        <w:rPr>
          <w:rFonts w:cs="David" w:hint="cs"/>
          <w:rtl/>
        </w:rPr>
        <w:t xml:space="preserve">ואה שזה ערעור שעומד בפני עצמו עם עוד הצעה אחת, הדעת יותר קלה, אבל אם זה ערעור שבעקבותיו זה גורם למכפיל של שלוש דקות כפול 12 אנשים, כל ערעור כזה מוסיף שעה וחצי-שעתיים נוספות לסדר היום, כאשר לכל ערעור כזה ישנה גם הצעה אחרת. </w:t>
      </w:r>
    </w:p>
    <w:p w14:paraId="704A6C17" w14:textId="77777777" w:rsidR="00000000" w:rsidRDefault="00157F62">
      <w:pPr>
        <w:bidi/>
        <w:rPr>
          <w:rFonts w:cs="David" w:hint="cs"/>
          <w:rtl/>
        </w:rPr>
      </w:pPr>
    </w:p>
    <w:p w14:paraId="72219EAC" w14:textId="77777777" w:rsidR="00000000" w:rsidRDefault="00157F62">
      <w:pPr>
        <w:bidi/>
        <w:rPr>
          <w:rFonts w:cs="David" w:hint="cs"/>
          <w:rtl/>
        </w:rPr>
      </w:pPr>
      <w:r>
        <w:rPr>
          <w:rFonts w:cs="David" w:hint="cs"/>
          <w:rtl/>
        </w:rPr>
        <w:tab/>
        <w:t xml:space="preserve">אני מוכן לשקול שאם התקבל ערעור </w:t>
      </w:r>
      <w:r>
        <w:rPr>
          <w:rFonts w:cs="David" w:hint="cs"/>
          <w:rtl/>
        </w:rPr>
        <w:t xml:space="preserve">אחד של הקואליציה, יהיה ערעור נוסף גם לראשון בתור מהאופוזיציה ואם התקבל ערעור של האופוזיציה, יהיה הראשון בתור של הקואליציה. </w:t>
      </w:r>
    </w:p>
    <w:p w14:paraId="0ED1111E" w14:textId="77777777" w:rsidR="00000000" w:rsidRDefault="00157F62">
      <w:pPr>
        <w:bidi/>
        <w:rPr>
          <w:rFonts w:cs="David" w:hint="cs"/>
          <w:rtl/>
        </w:rPr>
      </w:pPr>
    </w:p>
    <w:p w14:paraId="058A5D48" w14:textId="77777777" w:rsidR="00000000" w:rsidRDefault="00157F62">
      <w:pPr>
        <w:bidi/>
        <w:rPr>
          <w:rFonts w:cs="David"/>
          <w:u w:val="single"/>
          <w:rtl/>
        </w:rPr>
      </w:pPr>
      <w:r>
        <w:rPr>
          <w:rFonts w:cs="David"/>
          <w:u w:val="single"/>
          <w:rtl/>
        </w:rPr>
        <w:t>זהבה גלאון:</w:t>
      </w:r>
    </w:p>
    <w:p w14:paraId="28293B2B" w14:textId="77777777" w:rsidR="00000000" w:rsidRDefault="00157F62">
      <w:pPr>
        <w:bidi/>
        <w:rPr>
          <w:rFonts w:cs="David"/>
          <w:u w:val="single"/>
          <w:rtl/>
        </w:rPr>
      </w:pPr>
    </w:p>
    <w:p w14:paraId="50CFBA4F" w14:textId="77777777" w:rsidR="00000000" w:rsidRDefault="00157F62">
      <w:pPr>
        <w:bidi/>
        <w:rPr>
          <w:rFonts w:cs="David" w:hint="cs"/>
          <w:rtl/>
        </w:rPr>
      </w:pPr>
      <w:r>
        <w:rPr>
          <w:rFonts w:cs="David"/>
          <w:rtl/>
        </w:rPr>
        <w:tab/>
      </w:r>
      <w:r>
        <w:rPr>
          <w:rFonts w:cs="David" w:hint="cs"/>
          <w:rtl/>
        </w:rPr>
        <w:t xml:space="preserve"> אתה לא פותר בזה את הבעיה. </w:t>
      </w:r>
    </w:p>
    <w:p w14:paraId="4C2B52CC" w14:textId="77777777" w:rsidR="00000000" w:rsidRDefault="00157F62">
      <w:pPr>
        <w:bidi/>
        <w:rPr>
          <w:rFonts w:cs="David" w:hint="cs"/>
          <w:rtl/>
        </w:rPr>
      </w:pPr>
    </w:p>
    <w:p w14:paraId="35143DBE" w14:textId="77777777" w:rsidR="00000000" w:rsidRDefault="00157F62">
      <w:pPr>
        <w:bidi/>
        <w:rPr>
          <w:rFonts w:cs="David"/>
          <w:u w:val="single"/>
          <w:rtl/>
        </w:rPr>
      </w:pPr>
      <w:r>
        <w:rPr>
          <w:rFonts w:cs="David"/>
          <w:u w:val="single"/>
          <w:rtl/>
        </w:rPr>
        <w:t>מיכאל איתן:</w:t>
      </w:r>
    </w:p>
    <w:p w14:paraId="64916F7F" w14:textId="77777777" w:rsidR="00000000" w:rsidRDefault="00157F62">
      <w:pPr>
        <w:bidi/>
        <w:rPr>
          <w:rFonts w:cs="David"/>
          <w:u w:val="single"/>
          <w:rtl/>
        </w:rPr>
      </w:pPr>
    </w:p>
    <w:p w14:paraId="3A6F544C" w14:textId="77777777" w:rsidR="00000000" w:rsidRDefault="00157F62">
      <w:pPr>
        <w:bidi/>
        <w:rPr>
          <w:rFonts w:cs="David" w:hint="cs"/>
          <w:rtl/>
        </w:rPr>
      </w:pPr>
      <w:r>
        <w:rPr>
          <w:rFonts w:cs="David"/>
          <w:rtl/>
        </w:rPr>
        <w:tab/>
      </w:r>
      <w:r>
        <w:rPr>
          <w:rFonts w:cs="David" w:hint="cs"/>
          <w:rtl/>
        </w:rPr>
        <w:t xml:space="preserve"> כל נושא ההצעות הדחופות והערעורים צריך לעבור רביזיה. </w:t>
      </w:r>
    </w:p>
    <w:p w14:paraId="5C01B66F" w14:textId="77777777" w:rsidR="00000000" w:rsidRDefault="00157F62">
      <w:pPr>
        <w:pStyle w:val="BodyText"/>
        <w:rPr>
          <w:rFonts w:hint="cs"/>
          <w:rtl/>
        </w:rPr>
      </w:pPr>
    </w:p>
    <w:p w14:paraId="48C09D76" w14:textId="77777777" w:rsidR="00000000" w:rsidRDefault="00157F62">
      <w:pPr>
        <w:bidi/>
        <w:rPr>
          <w:rFonts w:cs="David"/>
          <w:u w:val="single"/>
          <w:rtl/>
        </w:rPr>
      </w:pPr>
      <w:r>
        <w:rPr>
          <w:rFonts w:cs="David"/>
          <w:u w:val="single"/>
          <w:rtl/>
        </w:rPr>
        <w:br w:type="page"/>
        <w:t>זהבה גלאון:</w:t>
      </w:r>
    </w:p>
    <w:p w14:paraId="2065893E" w14:textId="77777777" w:rsidR="00000000" w:rsidRDefault="00157F62">
      <w:pPr>
        <w:bidi/>
        <w:rPr>
          <w:rFonts w:cs="David"/>
          <w:u w:val="single"/>
          <w:rtl/>
        </w:rPr>
      </w:pPr>
    </w:p>
    <w:p w14:paraId="724ECD09" w14:textId="77777777" w:rsidR="00000000" w:rsidRDefault="00157F62">
      <w:pPr>
        <w:pStyle w:val="BodyText"/>
        <w:rPr>
          <w:rFonts w:hint="cs"/>
          <w:rtl/>
        </w:rPr>
      </w:pPr>
      <w:r>
        <w:rPr>
          <w:rtl/>
        </w:rPr>
        <w:tab/>
      </w:r>
      <w:r>
        <w:rPr>
          <w:rFonts w:hint="cs"/>
          <w:rtl/>
        </w:rPr>
        <w:t xml:space="preserve"> גדע</w:t>
      </w:r>
      <w:r>
        <w:rPr>
          <w:rFonts w:hint="cs"/>
          <w:rtl/>
        </w:rPr>
        <w:t xml:space="preserve">ון הוא יושב ראש הקואליציה ותיאורטית - גם מעשית הוא עושה את זה מצוין - הוא יכול להביא את הקואליציה ולהפיל את כל הערעורים. </w:t>
      </w:r>
    </w:p>
    <w:p w14:paraId="541CD757" w14:textId="77777777" w:rsidR="00000000" w:rsidRDefault="00157F62">
      <w:pPr>
        <w:pStyle w:val="BodyText"/>
        <w:rPr>
          <w:rFonts w:hint="cs"/>
          <w:rtl/>
        </w:rPr>
      </w:pPr>
    </w:p>
    <w:p w14:paraId="717E1538" w14:textId="77777777" w:rsidR="00000000" w:rsidRDefault="00157F62">
      <w:pPr>
        <w:bidi/>
        <w:rPr>
          <w:rFonts w:cs="David" w:hint="cs"/>
          <w:u w:val="single"/>
          <w:rtl/>
        </w:rPr>
      </w:pPr>
      <w:r>
        <w:rPr>
          <w:rFonts w:cs="David" w:hint="cs"/>
          <w:u w:val="single"/>
          <w:rtl/>
        </w:rPr>
        <w:t>היו"ר רוני בר-און:</w:t>
      </w:r>
    </w:p>
    <w:p w14:paraId="0D0105C6" w14:textId="77777777" w:rsidR="00000000" w:rsidRDefault="00157F62">
      <w:pPr>
        <w:pStyle w:val="BodyText"/>
        <w:rPr>
          <w:rFonts w:hint="cs"/>
          <w:rtl/>
        </w:rPr>
      </w:pPr>
    </w:p>
    <w:p w14:paraId="7B473D4A" w14:textId="77777777" w:rsidR="00000000" w:rsidRDefault="00157F62">
      <w:pPr>
        <w:pStyle w:val="BodyText"/>
        <w:rPr>
          <w:rFonts w:hint="cs"/>
          <w:rtl/>
        </w:rPr>
      </w:pPr>
      <w:r>
        <w:rPr>
          <w:rFonts w:hint="cs"/>
          <w:rtl/>
        </w:rPr>
        <w:tab/>
        <w:t xml:space="preserve">הערעורים נופלים כי אנחנו משתדלים להמעיט מלהתערב בעבודת הנשיאות. הנשיאות יודעת כמה זמן זה עולה לה, הנשיאות יודעת </w:t>
      </w:r>
      <w:r>
        <w:rPr>
          <w:rFonts w:hint="cs"/>
          <w:rtl/>
        </w:rPr>
        <w:t xml:space="preserve">איך נראה המשך סדר היום ולי יש בעיה להתערב בעבודת הנשיאות. אם באים אליי בעניין עצרת האו"ם בנושא יום השואה, אני נוטה לקבל את זה. אני אומר לך שאם היו 13 הצעות בעניין הזה, הייתי חושב פעמיים. מכיוון שהיו ארבע הצעות, קיבלתי. </w:t>
      </w:r>
    </w:p>
    <w:p w14:paraId="77074135" w14:textId="77777777" w:rsidR="00000000" w:rsidRDefault="00157F62">
      <w:pPr>
        <w:pStyle w:val="BodyText"/>
        <w:rPr>
          <w:rFonts w:hint="cs"/>
          <w:rtl/>
        </w:rPr>
      </w:pPr>
    </w:p>
    <w:p w14:paraId="6C5D7BDF" w14:textId="77777777" w:rsidR="00000000" w:rsidRDefault="00157F62">
      <w:pPr>
        <w:pStyle w:val="BodyText"/>
        <w:rPr>
          <w:rFonts w:hint="cs"/>
          <w:u w:val="single"/>
          <w:rtl/>
        </w:rPr>
      </w:pPr>
      <w:r>
        <w:rPr>
          <w:rFonts w:hint="cs"/>
          <w:u w:val="single"/>
          <w:rtl/>
        </w:rPr>
        <w:t>גדעון סער:</w:t>
      </w:r>
    </w:p>
    <w:p w14:paraId="59661053" w14:textId="77777777" w:rsidR="00000000" w:rsidRDefault="00157F62">
      <w:pPr>
        <w:pStyle w:val="BodyText"/>
        <w:rPr>
          <w:rFonts w:hint="cs"/>
          <w:rtl/>
        </w:rPr>
      </w:pPr>
    </w:p>
    <w:p w14:paraId="3B8D12CD" w14:textId="77777777" w:rsidR="00000000" w:rsidRDefault="00157F62">
      <w:pPr>
        <w:pStyle w:val="BodyText"/>
        <w:rPr>
          <w:rFonts w:hint="cs"/>
          <w:rtl/>
        </w:rPr>
      </w:pPr>
      <w:r>
        <w:rPr>
          <w:rFonts w:hint="cs"/>
          <w:rtl/>
        </w:rPr>
        <w:tab/>
        <w:t>אדוני היושב ראש, בישיב</w:t>
      </w:r>
      <w:r>
        <w:rPr>
          <w:rFonts w:hint="cs"/>
          <w:rtl/>
        </w:rPr>
        <w:t xml:space="preserve">ת הוועדה ביום שלישי שעבר העליתי את הסוגיה שדנה בנושא: ייצוג על ידי אחר, ואני אתייחס לזה מייד כי אני חושב שבסוגיה זו כן צריך שינוי. אני מקבל את מה שאומרת חברת הכנסת גלאון לגבי הגבלה לדובר אחד. לדעתי זאת החלטה מרחיקת לכת מכיוון שיש נושאים קונטרוורסאליים ולא </w:t>
      </w:r>
      <w:r>
        <w:rPr>
          <w:rFonts w:hint="cs"/>
          <w:rtl/>
        </w:rPr>
        <w:t xml:space="preserve">הוגן שעמדה אחת תישמע ועמדה אחרת לא תישמע. </w:t>
      </w:r>
    </w:p>
    <w:p w14:paraId="2E17035D" w14:textId="77777777" w:rsidR="00000000" w:rsidRDefault="00157F62">
      <w:pPr>
        <w:pStyle w:val="BodyText"/>
        <w:rPr>
          <w:rFonts w:hint="cs"/>
          <w:rtl/>
        </w:rPr>
      </w:pPr>
    </w:p>
    <w:p w14:paraId="43E8C5CD" w14:textId="77777777" w:rsidR="00000000" w:rsidRDefault="00157F62">
      <w:pPr>
        <w:bidi/>
        <w:rPr>
          <w:rFonts w:cs="David" w:hint="cs"/>
          <w:u w:val="single"/>
          <w:rtl/>
        </w:rPr>
      </w:pPr>
      <w:r>
        <w:rPr>
          <w:rFonts w:cs="David" w:hint="cs"/>
          <w:u w:val="single"/>
          <w:rtl/>
        </w:rPr>
        <w:t>היו"ר רוני בר-און:</w:t>
      </w:r>
    </w:p>
    <w:p w14:paraId="53F91A18" w14:textId="77777777" w:rsidR="00000000" w:rsidRDefault="00157F62">
      <w:pPr>
        <w:pStyle w:val="BodyText"/>
        <w:rPr>
          <w:rFonts w:hint="cs"/>
          <w:rtl/>
        </w:rPr>
      </w:pPr>
    </w:p>
    <w:p w14:paraId="166AF5A5" w14:textId="77777777" w:rsidR="00000000" w:rsidRDefault="00157F62">
      <w:pPr>
        <w:pStyle w:val="BodyText"/>
        <w:rPr>
          <w:rFonts w:hint="cs"/>
          <w:rtl/>
        </w:rPr>
      </w:pPr>
      <w:r>
        <w:rPr>
          <w:rFonts w:hint="cs"/>
          <w:rtl/>
        </w:rPr>
        <w:tab/>
        <w:t>ואם הולכים לפתרון שהצעתי - אחד מהקואליציה ואחד מהאופוזיציה?</w:t>
      </w:r>
    </w:p>
    <w:p w14:paraId="205E7623" w14:textId="77777777" w:rsidR="00000000" w:rsidRDefault="00157F62">
      <w:pPr>
        <w:pStyle w:val="BodyText"/>
        <w:rPr>
          <w:rFonts w:hint="cs"/>
          <w:rtl/>
        </w:rPr>
      </w:pPr>
    </w:p>
    <w:p w14:paraId="62E6E338" w14:textId="77777777" w:rsidR="00000000" w:rsidRDefault="00157F62">
      <w:pPr>
        <w:bidi/>
        <w:rPr>
          <w:rFonts w:cs="David"/>
          <w:u w:val="single"/>
          <w:rtl/>
        </w:rPr>
      </w:pPr>
      <w:r>
        <w:rPr>
          <w:rFonts w:cs="David"/>
          <w:u w:val="single"/>
          <w:rtl/>
        </w:rPr>
        <w:t>מיכאל איתן:</w:t>
      </w:r>
    </w:p>
    <w:p w14:paraId="4EA7D8A0" w14:textId="77777777" w:rsidR="00000000" w:rsidRDefault="00157F62">
      <w:pPr>
        <w:bidi/>
        <w:rPr>
          <w:rFonts w:cs="David"/>
          <w:u w:val="single"/>
          <w:rtl/>
        </w:rPr>
      </w:pPr>
    </w:p>
    <w:p w14:paraId="182E4094" w14:textId="77777777" w:rsidR="00000000" w:rsidRDefault="00157F62">
      <w:pPr>
        <w:pStyle w:val="BodyText"/>
        <w:rPr>
          <w:rFonts w:hint="cs"/>
          <w:rtl/>
        </w:rPr>
      </w:pPr>
      <w:r>
        <w:rPr>
          <w:rtl/>
        </w:rPr>
        <w:tab/>
      </w:r>
      <w:r>
        <w:rPr>
          <w:rFonts w:hint="cs"/>
          <w:rtl/>
        </w:rPr>
        <w:t xml:space="preserve">יש שלוש אופוזיציות. </w:t>
      </w:r>
    </w:p>
    <w:p w14:paraId="4170280F" w14:textId="77777777" w:rsidR="00000000" w:rsidRDefault="00157F62">
      <w:pPr>
        <w:pStyle w:val="BodyText"/>
        <w:rPr>
          <w:rFonts w:hint="cs"/>
          <w:rtl/>
        </w:rPr>
      </w:pPr>
    </w:p>
    <w:p w14:paraId="06BDAD6E" w14:textId="77777777" w:rsidR="00000000" w:rsidRDefault="00157F62">
      <w:pPr>
        <w:bidi/>
        <w:rPr>
          <w:rFonts w:cs="David"/>
          <w:u w:val="single"/>
          <w:rtl/>
        </w:rPr>
      </w:pPr>
      <w:r>
        <w:rPr>
          <w:rFonts w:cs="David"/>
          <w:u w:val="single"/>
          <w:rtl/>
        </w:rPr>
        <w:t>זהבה גלאון:</w:t>
      </w:r>
    </w:p>
    <w:p w14:paraId="35B3109B" w14:textId="77777777" w:rsidR="00000000" w:rsidRDefault="00157F62">
      <w:pPr>
        <w:bidi/>
        <w:rPr>
          <w:rFonts w:cs="David"/>
          <w:u w:val="single"/>
          <w:rtl/>
        </w:rPr>
      </w:pPr>
    </w:p>
    <w:p w14:paraId="3190D444" w14:textId="77777777" w:rsidR="00000000" w:rsidRDefault="00157F62">
      <w:pPr>
        <w:pStyle w:val="BodyText"/>
        <w:rPr>
          <w:rFonts w:hint="cs"/>
          <w:rtl/>
        </w:rPr>
      </w:pPr>
      <w:r>
        <w:rPr>
          <w:rtl/>
        </w:rPr>
        <w:tab/>
      </w:r>
      <w:r>
        <w:rPr>
          <w:rFonts w:hint="cs"/>
          <w:rtl/>
        </w:rPr>
        <w:t xml:space="preserve"> צבי הנדל משקף את דעתי?</w:t>
      </w:r>
    </w:p>
    <w:p w14:paraId="1C2BF2E5" w14:textId="77777777" w:rsidR="00000000" w:rsidRDefault="00157F62">
      <w:pPr>
        <w:pStyle w:val="BodyText"/>
        <w:rPr>
          <w:rFonts w:hint="cs"/>
          <w:rtl/>
        </w:rPr>
      </w:pPr>
    </w:p>
    <w:p w14:paraId="5D120BE3" w14:textId="77777777" w:rsidR="00000000" w:rsidRDefault="00157F62">
      <w:pPr>
        <w:pStyle w:val="BodyText"/>
        <w:rPr>
          <w:rFonts w:hint="cs"/>
          <w:u w:val="single"/>
          <w:rtl/>
        </w:rPr>
      </w:pPr>
      <w:r>
        <w:rPr>
          <w:rFonts w:hint="cs"/>
          <w:u w:val="single"/>
          <w:rtl/>
        </w:rPr>
        <w:t>גדעון סער:</w:t>
      </w:r>
    </w:p>
    <w:p w14:paraId="185EF55C" w14:textId="77777777" w:rsidR="00000000" w:rsidRDefault="00157F62">
      <w:pPr>
        <w:pStyle w:val="BodyText"/>
        <w:rPr>
          <w:rFonts w:hint="cs"/>
          <w:rtl/>
        </w:rPr>
      </w:pPr>
    </w:p>
    <w:p w14:paraId="0DF7817F" w14:textId="77777777" w:rsidR="00000000" w:rsidRDefault="00157F62">
      <w:pPr>
        <w:pStyle w:val="BodyText"/>
        <w:rPr>
          <w:rFonts w:hint="cs"/>
          <w:rtl/>
        </w:rPr>
      </w:pPr>
      <w:r>
        <w:rPr>
          <w:rFonts w:hint="cs"/>
          <w:rtl/>
        </w:rPr>
        <w:tab/>
        <w:t xml:space="preserve">בנושא דת ומדינה יש כמה דיעות באופוזיציה. </w:t>
      </w:r>
    </w:p>
    <w:p w14:paraId="6B2FAC04" w14:textId="77777777" w:rsidR="00000000" w:rsidRDefault="00157F62">
      <w:pPr>
        <w:pStyle w:val="BodyText"/>
        <w:rPr>
          <w:rFonts w:hint="cs"/>
          <w:rtl/>
        </w:rPr>
      </w:pPr>
    </w:p>
    <w:p w14:paraId="1EE70F37" w14:textId="77777777" w:rsidR="00000000" w:rsidRDefault="00157F62">
      <w:pPr>
        <w:bidi/>
        <w:rPr>
          <w:rFonts w:cs="David" w:hint="cs"/>
          <w:u w:val="single"/>
          <w:rtl/>
        </w:rPr>
      </w:pPr>
      <w:r>
        <w:rPr>
          <w:rFonts w:cs="David" w:hint="cs"/>
          <w:u w:val="single"/>
          <w:rtl/>
        </w:rPr>
        <w:t>היו"ר רוני בר-און:</w:t>
      </w:r>
    </w:p>
    <w:p w14:paraId="213F6AE7" w14:textId="77777777" w:rsidR="00000000" w:rsidRDefault="00157F62">
      <w:pPr>
        <w:pStyle w:val="BodyText"/>
        <w:rPr>
          <w:rFonts w:hint="cs"/>
          <w:rtl/>
        </w:rPr>
      </w:pPr>
    </w:p>
    <w:p w14:paraId="18F4E30E" w14:textId="77777777" w:rsidR="00000000" w:rsidRDefault="00157F62">
      <w:pPr>
        <w:pStyle w:val="BodyText"/>
        <w:rPr>
          <w:rFonts w:hint="cs"/>
          <w:rtl/>
        </w:rPr>
      </w:pPr>
      <w:r>
        <w:rPr>
          <w:rFonts w:hint="cs"/>
          <w:rtl/>
        </w:rPr>
        <w:tab/>
        <w:t xml:space="preserve">אם זה היה חשוב כל כך לאותה קונטרוורסיה, למה לא הגשת ערעור? גדעון סער סבר שהעובדה שהפילו את ההצעה הדחופה שלו מצדיקה מאמץ והגשת ערעור, אבל את זהבה גלאון זה לא עניין, למה היא צריכה לזכות מההפקר? קיבלתי את דעתכם, רק אלה שהגישו מתקבלים. </w:t>
      </w:r>
    </w:p>
    <w:p w14:paraId="05B76057" w14:textId="77777777" w:rsidR="00000000" w:rsidRDefault="00157F62">
      <w:pPr>
        <w:pStyle w:val="BodyText"/>
        <w:rPr>
          <w:rFonts w:hint="cs"/>
          <w:rtl/>
        </w:rPr>
      </w:pPr>
    </w:p>
    <w:p w14:paraId="66F78B52" w14:textId="77777777" w:rsidR="00000000" w:rsidRDefault="00157F62">
      <w:pPr>
        <w:pStyle w:val="BodyText"/>
        <w:rPr>
          <w:rFonts w:hint="cs"/>
          <w:u w:val="single"/>
          <w:rtl/>
        </w:rPr>
      </w:pPr>
      <w:r>
        <w:rPr>
          <w:rFonts w:hint="cs"/>
          <w:u w:val="single"/>
          <w:rtl/>
        </w:rPr>
        <w:t>גדעון סער:</w:t>
      </w:r>
    </w:p>
    <w:p w14:paraId="41A8BEF4" w14:textId="77777777" w:rsidR="00000000" w:rsidRDefault="00157F62">
      <w:pPr>
        <w:pStyle w:val="BodyText"/>
        <w:rPr>
          <w:rFonts w:hint="cs"/>
          <w:rtl/>
        </w:rPr>
      </w:pPr>
    </w:p>
    <w:p w14:paraId="01B25B47" w14:textId="77777777" w:rsidR="00000000" w:rsidRDefault="00157F62">
      <w:pPr>
        <w:pStyle w:val="BodyText"/>
        <w:rPr>
          <w:rFonts w:hint="cs"/>
          <w:rtl/>
        </w:rPr>
      </w:pPr>
      <w:r>
        <w:rPr>
          <w:rFonts w:hint="cs"/>
          <w:rtl/>
        </w:rPr>
        <w:tab/>
        <w:t xml:space="preserve">הערעורים הפכו לזילות ואנשים לא באים ומנמקים את הערעורים שלהם. קורה מצב שבו אדם אומר: זה סופר-דחוף עד כדי כך שהנשיאות שגתה בשיקול דעתה והוא לא טורח להגיע לוועדה. אני בין הבודדים שמגיעים הנה ביום שלישי ואני כמעט לא זוכר מתי בא המערער בעצמו. אני </w:t>
      </w:r>
      <w:r>
        <w:rPr>
          <w:rFonts w:hint="cs"/>
          <w:rtl/>
        </w:rPr>
        <w:t xml:space="preserve">חושב שזאת אינדיקציה ואדם צריך לבוא ולשכנע. אם הוא לא יכול, ייצגו אותו, אבל זאת לא צריכה להיות הנורמה. </w:t>
      </w:r>
    </w:p>
    <w:p w14:paraId="326474F5" w14:textId="77777777" w:rsidR="00000000" w:rsidRDefault="00157F62">
      <w:pPr>
        <w:pStyle w:val="BodyText"/>
        <w:rPr>
          <w:rFonts w:hint="cs"/>
          <w:rtl/>
        </w:rPr>
      </w:pPr>
    </w:p>
    <w:p w14:paraId="52E79D64" w14:textId="77777777" w:rsidR="00000000" w:rsidRDefault="00157F62">
      <w:pPr>
        <w:bidi/>
        <w:rPr>
          <w:rFonts w:cs="David"/>
          <w:u w:val="single"/>
          <w:rtl/>
        </w:rPr>
      </w:pPr>
      <w:r>
        <w:rPr>
          <w:rFonts w:cs="David"/>
          <w:u w:val="single"/>
          <w:rtl/>
        </w:rPr>
        <w:t>מיכאל איתן:</w:t>
      </w:r>
    </w:p>
    <w:p w14:paraId="1A8DF3A0" w14:textId="77777777" w:rsidR="00000000" w:rsidRDefault="00157F62">
      <w:pPr>
        <w:bidi/>
        <w:rPr>
          <w:rFonts w:cs="David"/>
          <w:u w:val="single"/>
          <w:rtl/>
        </w:rPr>
      </w:pPr>
    </w:p>
    <w:p w14:paraId="52C802FC" w14:textId="77777777" w:rsidR="00000000" w:rsidRDefault="00157F62">
      <w:pPr>
        <w:pStyle w:val="BodyText"/>
        <w:rPr>
          <w:rFonts w:hint="cs"/>
          <w:rtl/>
        </w:rPr>
      </w:pPr>
      <w:r>
        <w:rPr>
          <w:rtl/>
        </w:rPr>
        <w:tab/>
      </w:r>
      <w:r>
        <w:rPr>
          <w:rFonts w:hint="cs"/>
          <w:rtl/>
        </w:rPr>
        <w:t xml:space="preserve"> ואם הוא לא יכול לבוא באותו יום, השמיים יפלו?</w:t>
      </w:r>
    </w:p>
    <w:p w14:paraId="5E2770C9" w14:textId="77777777" w:rsidR="00000000" w:rsidRDefault="00157F62">
      <w:pPr>
        <w:pStyle w:val="BodyText"/>
        <w:rPr>
          <w:rFonts w:hint="cs"/>
          <w:rtl/>
        </w:rPr>
      </w:pPr>
    </w:p>
    <w:p w14:paraId="2A1EB6CC" w14:textId="77777777" w:rsidR="00000000" w:rsidRDefault="00157F62">
      <w:pPr>
        <w:pStyle w:val="BodyText"/>
        <w:rPr>
          <w:rFonts w:hint="cs"/>
          <w:u w:val="single"/>
          <w:rtl/>
        </w:rPr>
      </w:pPr>
      <w:r>
        <w:rPr>
          <w:u w:val="single"/>
          <w:rtl/>
        </w:rPr>
        <w:br w:type="page"/>
      </w:r>
      <w:r>
        <w:rPr>
          <w:rFonts w:hint="cs"/>
          <w:u w:val="single"/>
          <w:rtl/>
        </w:rPr>
        <w:t>גדעון סער:</w:t>
      </w:r>
    </w:p>
    <w:p w14:paraId="77577989" w14:textId="77777777" w:rsidR="00000000" w:rsidRDefault="00157F62">
      <w:pPr>
        <w:pStyle w:val="BodyText"/>
        <w:rPr>
          <w:rFonts w:hint="cs"/>
          <w:rtl/>
        </w:rPr>
      </w:pPr>
    </w:p>
    <w:p w14:paraId="71DE7D45" w14:textId="77777777" w:rsidR="00000000" w:rsidRDefault="00157F62">
      <w:pPr>
        <w:pStyle w:val="BodyText"/>
        <w:rPr>
          <w:rFonts w:hint="cs"/>
          <w:rtl/>
        </w:rPr>
      </w:pPr>
      <w:r>
        <w:rPr>
          <w:rFonts w:hint="cs"/>
          <w:rtl/>
        </w:rPr>
        <w:tab/>
        <w:t xml:space="preserve">לא, אבל הערעור שלו לא יידון. </w:t>
      </w:r>
    </w:p>
    <w:p w14:paraId="7F78ADAF" w14:textId="77777777" w:rsidR="00000000" w:rsidRDefault="00157F62">
      <w:pPr>
        <w:pStyle w:val="BodyText"/>
        <w:rPr>
          <w:rFonts w:hint="cs"/>
          <w:rtl/>
        </w:rPr>
      </w:pPr>
    </w:p>
    <w:p w14:paraId="53AC08E3" w14:textId="77777777" w:rsidR="00000000" w:rsidRDefault="00157F62">
      <w:pPr>
        <w:bidi/>
        <w:rPr>
          <w:rFonts w:cs="David" w:hint="cs"/>
          <w:u w:val="single"/>
          <w:rtl/>
        </w:rPr>
      </w:pPr>
      <w:r>
        <w:rPr>
          <w:rFonts w:cs="David" w:hint="cs"/>
          <w:u w:val="single"/>
          <w:rtl/>
        </w:rPr>
        <w:t>היו"ר רוני בר-און:</w:t>
      </w:r>
    </w:p>
    <w:p w14:paraId="09DDBF1D" w14:textId="77777777" w:rsidR="00000000" w:rsidRDefault="00157F62">
      <w:pPr>
        <w:pStyle w:val="BodyText"/>
        <w:rPr>
          <w:rFonts w:hint="cs"/>
          <w:rtl/>
        </w:rPr>
      </w:pPr>
    </w:p>
    <w:p w14:paraId="1AF97C6D" w14:textId="77777777" w:rsidR="00000000" w:rsidRDefault="00157F62">
      <w:pPr>
        <w:pStyle w:val="BodyText"/>
        <w:rPr>
          <w:rFonts w:hint="cs"/>
          <w:rtl/>
        </w:rPr>
      </w:pPr>
      <w:r>
        <w:rPr>
          <w:rFonts w:hint="cs"/>
          <w:rtl/>
        </w:rPr>
        <w:tab/>
        <w:t>אף אחד לא אמר שהשמיים יפל</w:t>
      </w:r>
      <w:r>
        <w:rPr>
          <w:rFonts w:hint="cs"/>
          <w:rtl/>
        </w:rPr>
        <w:t xml:space="preserve">ו אבל אנחנו חיים את המציאות הזאת ואני אומר לך ששניים מתוך ארבעה לא באים הנה. </w:t>
      </w:r>
    </w:p>
    <w:p w14:paraId="7027209C" w14:textId="77777777" w:rsidR="00000000" w:rsidRDefault="00157F62">
      <w:pPr>
        <w:pStyle w:val="BodyText"/>
        <w:rPr>
          <w:rFonts w:hint="cs"/>
          <w:rtl/>
        </w:rPr>
      </w:pPr>
    </w:p>
    <w:p w14:paraId="281AF7A9" w14:textId="77777777" w:rsidR="00000000" w:rsidRDefault="00157F62">
      <w:pPr>
        <w:bidi/>
        <w:rPr>
          <w:rFonts w:cs="David"/>
          <w:u w:val="single"/>
          <w:rtl/>
        </w:rPr>
      </w:pPr>
      <w:r>
        <w:rPr>
          <w:rFonts w:cs="David"/>
          <w:u w:val="single"/>
          <w:rtl/>
        </w:rPr>
        <w:t>מיכאל איתן:</w:t>
      </w:r>
    </w:p>
    <w:p w14:paraId="2D9BD2F5" w14:textId="77777777" w:rsidR="00000000" w:rsidRDefault="00157F62">
      <w:pPr>
        <w:bidi/>
        <w:rPr>
          <w:rFonts w:cs="David"/>
          <w:u w:val="single"/>
          <w:rtl/>
        </w:rPr>
      </w:pPr>
    </w:p>
    <w:p w14:paraId="4DF8BC32" w14:textId="77777777" w:rsidR="00000000" w:rsidRDefault="00157F62">
      <w:pPr>
        <w:pStyle w:val="BodyText"/>
        <w:rPr>
          <w:rFonts w:hint="cs"/>
          <w:rtl/>
        </w:rPr>
      </w:pPr>
      <w:r>
        <w:rPr>
          <w:rtl/>
        </w:rPr>
        <w:tab/>
      </w:r>
      <w:r>
        <w:rPr>
          <w:rFonts w:hint="cs"/>
          <w:rtl/>
        </w:rPr>
        <w:t xml:space="preserve"> הנושא שאנחנו דנים בו איננו פגיעה מהותית. </w:t>
      </w:r>
    </w:p>
    <w:p w14:paraId="5A58B709" w14:textId="77777777" w:rsidR="00000000" w:rsidRDefault="00157F62">
      <w:pPr>
        <w:pStyle w:val="BodyText"/>
        <w:rPr>
          <w:rFonts w:hint="cs"/>
          <w:rtl/>
        </w:rPr>
      </w:pPr>
    </w:p>
    <w:p w14:paraId="1872AB30" w14:textId="77777777" w:rsidR="00000000" w:rsidRDefault="00157F62">
      <w:pPr>
        <w:bidi/>
        <w:rPr>
          <w:rFonts w:cs="David" w:hint="cs"/>
          <w:u w:val="single"/>
          <w:rtl/>
        </w:rPr>
      </w:pPr>
      <w:r>
        <w:rPr>
          <w:rFonts w:cs="David" w:hint="cs"/>
          <w:u w:val="single"/>
          <w:rtl/>
        </w:rPr>
        <w:t>היו"ר רוני בר-און:</w:t>
      </w:r>
    </w:p>
    <w:p w14:paraId="021E1EE4" w14:textId="77777777" w:rsidR="00000000" w:rsidRDefault="00157F62">
      <w:pPr>
        <w:pStyle w:val="BodyText"/>
        <w:rPr>
          <w:rFonts w:hint="cs"/>
          <w:rtl/>
        </w:rPr>
      </w:pPr>
    </w:p>
    <w:p w14:paraId="5893CB1F" w14:textId="77777777" w:rsidR="00000000" w:rsidRDefault="00157F62">
      <w:pPr>
        <w:pStyle w:val="BodyText"/>
        <w:rPr>
          <w:rFonts w:hint="cs"/>
          <w:rtl/>
        </w:rPr>
      </w:pPr>
      <w:r>
        <w:rPr>
          <w:rFonts w:hint="cs"/>
          <w:rtl/>
        </w:rPr>
        <w:tab/>
        <w:t>אני לא מוכן לכנס את הוועדה אם אנשים לא באים. העולה מהמקובץ הוא שאנחנו מתקנים את כל הדברים כפי שהצע</w:t>
      </w:r>
      <w:r>
        <w:rPr>
          <w:rFonts w:hint="cs"/>
          <w:rtl/>
        </w:rPr>
        <w:t xml:space="preserve">תי. לגבי השאלה מי נכנס תחת כנפי הערעור שמתקבל, רק אלה שגם הגישו ערעור ועניין יפוי הכוח כמוצע כאן. נא להצביע. </w:t>
      </w:r>
    </w:p>
    <w:p w14:paraId="38E44A3E" w14:textId="77777777" w:rsidR="00000000" w:rsidRDefault="00157F62">
      <w:pPr>
        <w:pStyle w:val="BodyText"/>
        <w:rPr>
          <w:rFonts w:hint="cs"/>
          <w:rtl/>
        </w:rPr>
      </w:pPr>
    </w:p>
    <w:p w14:paraId="2900FF2C" w14:textId="77777777" w:rsidR="00000000" w:rsidRDefault="00157F62">
      <w:pPr>
        <w:pStyle w:val="BodyText"/>
        <w:jc w:val="center"/>
        <w:rPr>
          <w:rFonts w:hint="cs"/>
          <w:u w:val="single"/>
          <w:rtl/>
        </w:rPr>
      </w:pPr>
      <w:r>
        <w:rPr>
          <w:rFonts w:hint="cs"/>
          <w:u w:val="single"/>
          <w:rtl/>
        </w:rPr>
        <w:t>הצבעה</w:t>
      </w:r>
    </w:p>
    <w:p w14:paraId="2649FBE0" w14:textId="77777777" w:rsidR="00000000" w:rsidRDefault="00157F62">
      <w:pPr>
        <w:pStyle w:val="BodyText"/>
        <w:jc w:val="center"/>
        <w:rPr>
          <w:rFonts w:hint="cs"/>
          <w:rtl/>
        </w:rPr>
      </w:pPr>
    </w:p>
    <w:p w14:paraId="7F507F63" w14:textId="77777777" w:rsidR="00000000" w:rsidRDefault="00157F62">
      <w:pPr>
        <w:pStyle w:val="BodyText"/>
        <w:jc w:val="center"/>
        <w:rPr>
          <w:rFonts w:hint="cs"/>
          <w:rtl/>
        </w:rPr>
      </w:pPr>
      <w:r>
        <w:rPr>
          <w:rFonts w:hint="cs"/>
          <w:rtl/>
        </w:rPr>
        <w:t>בעד ההצעה - פה אחד</w:t>
      </w:r>
    </w:p>
    <w:p w14:paraId="4E33EFF3" w14:textId="77777777" w:rsidR="00000000" w:rsidRDefault="00157F62">
      <w:pPr>
        <w:pStyle w:val="BodyText"/>
        <w:jc w:val="center"/>
        <w:rPr>
          <w:rFonts w:hint="cs"/>
          <w:rtl/>
        </w:rPr>
      </w:pPr>
      <w:r>
        <w:rPr>
          <w:rFonts w:hint="cs"/>
          <w:rtl/>
        </w:rPr>
        <w:t>נגד - אין</w:t>
      </w:r>
    </w:p>
    <w:p w14:paraId="39892833" w14:textId="77777777" w:rsidR="00000000" w:rsidRDefault="00157F62">
      <w:pPr>
        <w:pStyle w:val="BodyText"/>
        <w:jc w:val="center"/>
        <w:rPr>
          <w:rFonts w:hint="cs"/>
          <w:rtl/>
        </w:rPr>
      </w:pPr>
      <w:r>
        <w:rPr>
          <w:rFonts w:hint="cs"/>
          <w:rtl/>
        </w:rPr>
        <w:t>נמנעים - אין</w:t>
      </w:r>
    </w:p>
    <w:p w14:paraId="5DD80E15" w14:textId="77777777" w:rsidR="00000000" w:rsidRDefault="00157F62">
      <w:pPr>
        <w:pStyle w:val="BodyText"/>
        <w:jc w:val="center"/>
        <w:rPr>
          <w:rFonts w:hint="cs"/>
          <w:rtl/>
        </w:rPr>
      </w:pPr>
      <w:r>
        <w:rPr>
          <w:rFonts w:hint="cs"/>
          <w:rtl/>
        </w:rPr>
        <w:t xml:space="preserve">ההצעה נתקבלה. </w:t>
      </w:r>
    </w:p>
    <w:p w14:paraId="44A12880" w14:textId="77777777" w:rsidR="00000000" w:rsidRDefault="00157F62">
      <w:pPr>
        <w:pStyle w:val="BodyText"/>
        <w:rPr>
          <w:rFonts w:hint="cs"/>
          <w:rtl/>
        </w:rPr>
      </w:pPr>
    </w:p>
    <w:p w14:paraId="759B8D6A" w14:textId="77777777" w:rsidR="00000000" w:rsidRDefault="00157F62">
      <w:pPr>
        <w:bidi/>
        <w:rPr>
          <w:rFonts w:cs="David" w:hint="cs"/>
          <w:u w:val="single"/>
          <w:rtl/>
        </w:rPr>
      </w:pPr>
      <w:r>
        <w:rPr>
          <w:rFonts w:cs="David" w:hint="cs"/>
          <w:u w:val="single"/>
          <w:rtl/>
        </w:rPr>
        <w:t>היו"ר רוני בר-און:</w:t>
      </w:r>
    </w:p>
    <w:p w14:paraId="6B8D1052" w14:textId="77777777" w:rsidR="00000000" w:rsidRDefault="00157F62">
      <w:pPr>
        <w:pStyle w:val="BodyText"/>
        <w:rPr>
          <w:rFonts w:hint="cs"/>
          <w:rtl/>
        </w:rPr>
      </w:pPr>
    </w:p>
    <w:p w14:paraId="1DB7FA86" w14:textId="77777777" w:rsidR="00000000" w:rsidRDefault="00157F62">
      <w:pPr>
        <w:pStyle w:val="BodyText"/>
        <w:rPr>
          <w:rFonts w:hint="cs"/>
          <w:rtl/>
        </w:rPr>
      </w:pPr>
      <w:r>
        <w:rPr>
          <w:rFonts w:hint="cs"/>
          <w:rtl/>
        </w:rPr>
        <w:tab/>
        <w:t xml:space="preserve">תודה. ההצעה התקבלה פה אחד. </w:t>
      </w:r>
    </w:p>
    <w:p w14:paraId="3612AD57" w14:textId="77777777" w:rsidR="00000000" w:rsidRDefault="00157F62">
      <w:pPr>
        <w:pStyle w:val="BodyText"/>
        <w:rPr>
          <w:rFonts w:hint="cs"/>
          <w:rtl/>
        </w:rPr>
      </w:pPr>
    </w:p>
    <w:p w14:paraId="0590A119" w14:textId="77777777" w:rsidR="00000000" w:rsidRDefault="00157F62">
      <w:pPr>
        <w:pStyle w:val="BodyText"/>
        <w:rPr>
          <w:rFonts w:hint="cs"/>
          <w:u w:val="single"/>
          <w:rtl/>
        </w:rPr>
      </w:pPr>
      <w:r>
        <w:rPr>
          <w:rFonts w:hint="cs"/>
          <w:u w:val="single"/>
          <w:rtl/>
        </w:rPr>
        <w:t>ארבל אסטרחן:</w:t>
      </w:r>
    </w:p>
    <w:p w14:paraId="1881024B" w14:textId="77777777" w:rsidR="00000000" w:rsidRDefault="00157F62">
      <w:pPr>
        <w:pStyle w:val="BodyText"/>
        <w:rPr>
          <w:rFonts w:hint="cs"/>
          <w:rtl/>
        </w:rPr>
      </w:pPr>
    </w:p>
    <w:p w14:paraId="2841B24B" w14:textId="77777777" w:rsidR="00000000" w:rsidRDefault="00157F62">
      <w:pPr>
        <w:pStyle w:val="BodyText"/>
        <w:rPr>
          <w:rFonts w:hint="cs"/>
          <w:rtl/>
        </w:rPr>
      </w:pPr>
      <w:r>
        <w:rPr>
          <w:rFonts w:hint="cs"/>
          <w:rtl/>
        </w:rPr>
        <w:tab/>
        <w:t>אדם שהגיש ערעור</w:t>
      </w:r>
      <w:r>
        <w:rPr>
          <w:rFonts w:hint="cs"/>
          <w:rtl/>
        </w:rPr>
        <w:t xml:space="preserve"> בכתב ולא נכח פה, זה יחול עליו?</w:t>
      </w:r>
    </w:p>
    <w:p w14:paraId="7B619FD0" w14:textId="77777777" w:rsidR="00000000" w:rsidRDefault="00157F62">
      <w:pPr>
        <w:pStyle w:val="BodyText"/>
        <w:rPr>
          <w:rFonts w:hint="cs"/>
          <w:rtl/>
        </w:rPr>
      </w:pPr>
    </w:p>
    <w:p w14:paraId="6B3CF415" w14:textId="77777777" w:rsidR="00000000" w:rsidRDefault="00157F62">
      <w:pPr>
        <w:bidi/>
        <w:rPr>
          <w:rFonts w:cs="David" w:hint="cs"/>
          <w:u w:val="single"/>
          <w:rtl/>
        </w:rPr>
      </w:pPr>
      <w:r>
        <w:rPr>
          <w:rFonts w:cs="David" w:hint="cs"/>
          <w:u w:val="single"/>
          <w:rtl/>
        </w:rPr>
        <w:t>היו"ר רוני בר-און:</w:t>
      </w:r>
    </w:p>
    <w:p w14:paraId="1C6CBDD8" w14:textId="77777777" w:rsidR="00000000" w:rsidRDefault="00157F62">
      <w:pPr>
        <w:pStyle w:val="BodyText"/>
        <w:rPr>
          <w:rFonts w:hint="cs"/>
          <w:rtl/>
        </w:rPr>
      </w:pPr>
    </w:p>
    <w:p w14:paraId="12BBD6D2" w14:textId="77777777" w:rsidR="00000000" w:rsidRDefault="00157F62">
      <w:pPr>
        <w:pStyle w:val="BodyText"/>
        <w:rPr>
          <w:rFonts w:hint="cs"/>
          <w:rtl/>
        </w:rPr>
      </w:pPr>
      <w:r>
        <w:rPr>
          <w:rFonts w:hint="cs"/>
          <w:rtl/>
        </w:rPr>
        <w:tab/>
        <w:t xml:space="preserve">הגיש ערעור בכתב וערעור של מישהו אחר נשמע והתקבל, הוא נכנס לאותו מסלול. תודה רבה. </w:t>
      </w:r>
    </w:p>
    <w:p w14:paraId="4B2CF77A" w14:textId="77777777" w:rsidR="00000000" w:rsidRDefault="00157F62">
      <w:pPr>
        <w:pStyle w:val="BodyText"/>
        <w:rPr>
          <w:rFonts w:hint="cs"/>
          <w:rtl/>
        </w:rPr>
      </w:pPr>
    </w:p>
    <w:p w14:paraId="171EDE36" w14:textId="77777777" w:rsidR="00000000" w:rsidRDefault="00157F62">
      <w:pPr>
        <w:pStyle w:val="BodyText"/>
        <w:jc w:val="center"/>
        <w:rPr>
          <w:rFonts w:hint="cs"/>
          <w:b/>
          <w:bCs/>
          <w:u w:val="single"/>
          <w:rtl/>
        </w:rPr>
      </w:pPr>
      <w:r>
        <w:rPr>
          <w:rtl/>
        </w:rPr>
        <w:br w:type="page"/>
      </w:r>
      <w:r>
        <w:rPr>
          <w:rFonts w:hint="cs"/>
          <w:b/>
          <w:bCs/>
          <w:u w:val="single"/>
          <w:rtl/>
        </w:rPr>
        <w:t>3. קביעת ועדות לדיון בהצעות החוק הבאות:</w:t>
      </w:r>
    </w:p>
    <w:p w14:paraId="163F7DC2" w14:textId="77777777" w:rsidR="00000000" w:rsidRDefault="00157F62">
      <w:pPr>
        <w:pStyle w:val="BodyText"/>
        <w:rPr>
          <w:rFonts w:hint="cs"/>
          <w:b/>
          <w:bCs/>
          <w:u w:val="single"/>
          <w:rtl/>
        </w:rPr>
      </w:pPr>
    </w:p>
    <w:p w14:paraId="1CC84189" w14:textId="77777777" w:rsidR="00000000" w:rsidRDefault="00157F62">
      <w:pPr>
        <w:pStyle w:val="BodyText"/>
        <w:rPr>
          <w:rFonts w:hint="cs"/>
          <w:rtl/>
        </w:rPr>
      </w:pPr>
      <w:r>
        <w:rPr>
          <w:rFonts w:hint="cs"/>
          <w:rtl/>
        </w:rPr>
        <w:tab/>
        <w:t>1. הצעת חוק סדר הדין הפלילי (סמכויות אכיפה - מעצרים)(עצור שאינו תושב החשוד ב</w:t>
      </w:r>
      <w:r>
        <w:rPr>
          <w:rFonts w:hint="cs"/>
          <w:rtl/>
        </w:rPr>
        <w:t>עבירות ביטחון - הוראת שעה), התשס"ו-2005 (מ/206).</w:t>
      </w:r>
    </w:p>
    <w:p w14:paraId="4986F83D" w14:textId="77777777" w:rsidR="00000000" w:rsidRDefault="00157F62">
      <w:pPr>
        <w:pStyle w:val="BodyText"/>
        <w:rPr>
          <w:rFonts w:hint="cs"/>
          <w:rtl/>
        </w:rPr>
      </w:pPr>
    </w:p>
    <w:p w14:paraId="59EE2356" w14:textId="77777777" w:rsidR="00000000" w:rsidRDefault="00157F62">
      <w:pPr>
        <w:pStyle w:val="BodyText"/>
        <w:rPr>
          <w:rFonts w:hint="cs"/>
          <w:rtl/>
        </w:rPr>
      </w:pPr>
      <w:r>
        <w:rPr>
          <w:rFonts w:hint="cs"/>
          <w:rtl/>
        </w:rPr>
        <w:tab/>
        <w:t>2. הצעת חוק עונש מאסר שגזר בית משפט צבאי בחבל עזה (הוראות מעבר), התשס"ו-2005 (מ/206).</w:t>
      </w:r>
    </w:p>
    <w:p w14:paraId="1FCE78A7" w14:textId="77777777" w:rsidR="00000000" w:rsidRDefault="00157F62">
      <w:pPr>
        <w:pStyle w:val="BodyText"/>
        <w:rPr>
          <w:rFonts w:hint="cs"/>
          <w:rtl/>
        </w:rPr>
      </w:pPr>
    </w:p>
    <w:p w14:paraId="4EF77369" w14:textId="77777777" w:rsidR="00000000" w:rsidRDefault="00157F62">
      <w:pPr>
        <w:pStyle w:val="BodyText"/>
        <w:rPr>
          <w:rFonts w:hint="cs"/>
          <w:rtl/>
        </w:rPr>
      </w:pPr>
      <w:r>
        <w:rPr>
          <w:rFonts w:hint="cs"/>
          <w:rtl/>
        </w:rPr>
        <w:tab/>
        <w:t>3. הצעת חוק נפגעי פוליו, התשס"ה-2005, של חבר הכנסת עזמי בשארה וקבוצת חברי כנסת (פ/3435).</w:t>
      </w:r>
      <w:r>
        <w:rPr>
          <w:rFonts w:hint="cs"/>
          <w:rtl/>
        </w:rPr>
        <w:tab/>
      </w:r>
    </w:p>
    <w:p w14:paraId="06136DB2" w14:textId="77777777" w:rsidR="00000000" w:rsidRDefault="00157F62">
      <w:pPr>
        <w:pStyle w:val="BodyText"/>
        <w:rPr>
          <w:rFonts w:hint="cs"/>
          <w:rtl/>
        </w:rPr>
      </w:pPr>
    </w:p>
    <w:p w14:paraId="32640461" w14:textId="77777777" w:rsidR="00000000" w:rsidRDefault="00157F62">
      <w:pPr>
        <w:pStyle w:val="BodyText"/>
        <w:rPr>
          <w:rFonts w:hint="cs"/>
          <w:rtl/>
        </w:rPr>
      </w:pPr>
      <w:r>
        <w:rPr>
          <w:rFonts w:hint="cs"/>
          <w:rtl/>
        </w:rPr>
        <w:tab/>
        <w:t xml:space="preserve">4. הצעת חוק נפגעי פוליו, </w:t>
      </w:r>
      <w:r>
        <w:rPr>
          <w:rFonts w:hint="cs"/>
          <w:rtl/>
        </w:rPr>
        <w:t xml:space="preserve">התשס"ה-2005, של חבר הכנסת אליעזר כהן (פ/3339). </w:t>
      </w:r>
    </w:p>
    <w:p w14:paraId="4208D85A" w14:textId="77777777" w:rsidR="00000000" w:rsidRDefault="00157F62">
      <w:pPr>
        <w:pStyle w:val="BodyText"/>
        <w:rPr>
          <w:rFonts w:hint="cs"/>
          <w:rtl/>
        </w:rPr>
      </w:pPr>
    </w:p>
    <w:p w14:paraId="6860C9BD" w14:textId="77777777" w:rsidR="00000000" w:rsidRDefault="00157F62">
      <w:pPr>
        <w:pStyle w:val="BodyText"/>
        <w:rPr>
          <w:rFonts w:hint="cs"/>
          <w:rtl/>
        </w:rPr>
      </w:pPr>
      <w:r>
        <w:rPr>
          <w:rFonts w:hint="cs"/>
          <w:rtl/>
        </w:rPr>
        <w:tab/>
        <w:t xml:space="preserve">5. הצעת חוק צער בעלי חיים (ניסויים בבעלי חיים)(תיקון - הרכב המועצה לניסויים בבעלי חיים), התשס"ה-2005, של חבר הכנסת יוסי שריד וקבוצת חברי כנסת (פ/3786). </w:t>
      </w:r>
    </w:p>
    <w:p w14:paraId="642837B7" w14:textId="77777777" w:rsidR="00000000" w:rsidRDefault="00157F62">
      <w:pPr>
        <w:pStyle w:val="BodyText"/>
        <w:rPr>
          <w:rFonts w:hint="cs"/>
          <w:rtl/>
        </w:rPr>
      </w:pPr>
    </w:p>
    <w:p w14:paraId="75EE626F" w14:textId="77777777" w:rsidR="00000000" w:rsidRDefault="00157F62">
      <w:pPr>
        <w:bidi/>
        <w:rPr>
          <w:rFonts w:cs="David" w:hint="cs"/>
          <w:u w:val="single"/>
          <w:rtl/>
        </w:rPr>
      </w:pPr>
      <w:r>
        <w:rPr>
          <w:rFonts w:cs="David" w:hint="cs"/>
          <w:u w:val="single"/>
          <w:rtl/>
        </w:rPr>
        <w:t>היו"ר רוני בר-און:</w:t>
      </w:r>
    </w:p>
    <w:p w14:paraId="55433F4C" w14:textId="77777777" w:rsidR="00000000" w:rsidRDefault="00157F62">
      <w:pPr>
        <w:pStyle w:val="BodyText"/>
        <w:rPr>
          <w:rFonts w:hint="cs"/>
          <w:rtl/>
        </w:rPr>
      </w:pPr>
    </w:p>
    <w:p w14:paraId="0FE033EF" w14:textId="77777777" w:rsidR="00000000" w:rsidRDefault="00157F62">
      <w:pPr>
        <w:pStyle w:val="BodyText"/>
        <w:rPr>
          <w:rFonts w:hint="cs"/>
          <w:rtl/>
        </w:rPr>
      </w:pPr>
      <w:r>
        <w:rPr>
          <w:rFonts w:hint="cs"/>
          <w:rtl/>
        </w:rPr>
        <w:tab/>
        <w:t>אנחנו עוברים לדיון בקביעת ועדות</w:t>
      </w:r>
      <w:r>
        <w:rPr>
          <w:rFonts w:hint="cs"/>
          <w:rtl/>
        </w:rPr>
        <w:t xml:space="preserve"> לדיון בהצעות החוק הבאות: הצעת חוק סדר הדין הפלילי (סמכויות אכיפה - מעצרים)(עצור שאינו תושב החשוד בעבירות ביטחון - הוראת שעה), התשס"ו-2005 (מ/206) ובהצעת חוק עונש מאסר שגזר בית משפט צבאי בחבל עזה (הוראות מעבר), התשס"ו-2005 (מ/206). מיקי, מה אתה מבקש?</w:t>
      </w:r>
    </w:p>
    <w:p w14:paraId="27350BD4" w14:textId="77777777" w:rsidR="00000000" w:rsidRDefault="00157F62">
      <w:pPr>
        <w:pStyle w:val="BodyText"/>
        <w:rPr>
          <w:rFonts w:hint="cs"/>
          <w:rtl/>
        </w:rPr>
      </w:pPr>
    </w:p>
    <w:p w14:paraId="391379BD" w14:textId="77777777" w:rsidR="00000000" w:rsidRDefault="00157F62">
      <w:pPr>
        <w:bidi/>
        <w:rPr>
          <w:rFonts w:cs="David"/>
          <w:u w:val="single"/>
          <w:rtl/>
        </w:rPr>
      </w:pPr>
      <w:r>
        <w:rPr>
          <w:rFonts w:cs="David"/>
          <w:u w:val="single"/>
          <w:rtl/>
        </w:rPr>
        <w:t>מיכא</w:t>
      </w:r>
      <w:r>
        <w:rPr>
          <w:rFonts w:cs="David"/>
          <w:u w:val="single"/>
          <w:rtl/>
        </w:rPr>
        <w:t>ל איתן:</w:t>
      </w:r>
    </w:p>
    <w:p w14:paraId="3B322A91" w14:textId="77777777" w:rsidR="00000000" w:rsidRDefault="00157F62">
      <w:pPr>
        <w:bidi/>
        <w:rPr>
          <w:rFonts w:cs="David"/>
          <w:u w:val="single"/>
          <w:rtl/>
        </w:rPr>
      </w:pPr>
    </w:p>
    <w:p w14:paraId="0E97CD87" w14:textId="77777777" w:rsidR="00000000" w:rsidRDefault="00157F62">
      <w:pPr>
        <w:pStyle w:val="BodyText"/>
        <w:rPr>
          <w:rFonts w:hint="cs"/>
          <w:rtl/>
        </w:rPr>
      </w:pPr>
      <w:r>
        <w:rPr>
          <w:rtl/>
        </w:rPr>
        <w:tab/>
      </w:r>
      <w:r>
        <w:rPr>
          <w:rFonts w:hint="cs"/>
          <w:rtl/>
        </w:rPr>
        <w:t>אני מבקש להשאיר את הצעת חוק סדר הדין הפלילי להשאיר בוועדה החוקה ואת הצעת חוק עונש מאסר שגזר בית משפט צבאי בחבל עזה להעביר לוועדת החוץ והביטחון. אני לא חושב שמישהו מאיתנו רואה לנכון שבמדינה דמוקרטית הוראות שנוגעות לסדר הדין הפלילי יחוקקו בוועדת הח</w:t>
      </w:r>
      <w:r>
        <w:rPr>
          <w:rFonts w:hint="cs"/>
          <w:rtl/>
        </w:rPr>
        <w:t>וץ והביטחון, זהו אבסורד בהתגלמותו. בהצעת החוק השנייה מדובר בבית משפט צבאי.</w:t>
      </w:r>
    </w:p>
    <w:p w14:paraId="70B46724" w14:textId="77777777" w:rsidR="00000000" w:rsidRDefault="00157F62">
      <w:pPr>
        <w:pStyle w:val="BodyText"/>
        <w:rPr>
          <w:rFonts w:hint="cs"/>
          <w:rtl/>
        </w:rPr>
      </w:pPr>
    </w:p>
    <w:p w14:paraId="53E5CBA2" w14:textId="77777777" w:rsidR="00000000" w:rsidRDefault="00157F62">
      <w:pPr>
        <w:bidi/>
        <w:rPr>
          <w:rFonts w:cs="David" w:hint="cs"/>
          <w:u w:val="single"/>
          <w:rtl/>
        </w:rPr>
      </w:pPr>
      <w:r>
        <w:rPr>
          <w:rFonts w:cs="David" w:hint="cs"/>
          <w:u w:val="single"/>
          <w:rtl/>
        </w:rPr>
        <w:t>היו"ר רוני בר-און:</w:t>
      </w:r>
    </w:p>
    <w:p w14:paraId="31C1F3EC" w14:textId="77777777" w:rsidR="00000000" w:rsidRDefault="00157F62">
      <w:pPr>
        <w:pStyle w:val="BodyText"/>
        <w:rPr>
          <w:rFonts w:hint="cs"/>
          <w:rtl/>
        </w:rPr>
      </w:pPr>
    </w:p>
    <w:p w14:paraId="78B7780D" w14:textId="77777777" w:rsidR="00000000" w:rsidRDefault="00157F62">
      <w:pPr>
        <w:pStyle w:val="BodyText"/>
        <w:rPr>
          <w:rFonts w:hint="cs"/>
          <w:rtl/>
        </w:rPr>
      </w:pPr>
      <w:r>
        <w:rPr>
          <w:rFonts w:hint="cs"/>
          <w:rtl/>
        </w:rPr>
        <w:tab/>
        <w:t>אבל העניין הוא משפט ולא צבא. זה בניגוד לעמדת הממשלה ועוזר שרת המשפטים מסר לי ששרת המשפטים תומכת במכתבך ומאשרת ששתי ההצעות תידונה בוועדת החוקה ורק סעיף מיוחד...</w:t>
      </w:r>
    </w:p>
    <w:p w14:paraId="31858A54" w14:textId="77777777" w:rsidR="00000000" w:rsidRDefault="00157F62">
      <w:pPr>
        <w:pStyle w:val="BodyText"/>
        <w:rPr>
          <w:rFonts w:hint="cs"/>
          <w:rtl/>
        </w:rPr>
      </w:pPr>
    </w:p>
    <w:p w14:paraId="6B1878E0" w14:textId="77777777" w:rsidR="00000000" w:rsidRDefault="00157F62">
      <w:pPr>
        <w:bidi/>
        <w:rPr>
          <w:rFonts w:cs="David"/>
          <w:u w:val="single"/>
          <w:rtl/>
        </w:rPr>
      </w:pPr>
      <w:r>
        <w:rPr>
          <w:rFonts w:cs="David"/>
          <w:u w:val="single"/>
          <w:rtl/>
        </w:rPr>
        <w:t>מיכאל איתן:</w:t>
      </w:r>
    </w:p>
    <w:p w14:paraId="24E22AB4" w14:textId="77777777" w:rsidR="00000000" w:rsidRDefault="00157F62">
      <w:pPr>
        <w:bidi/>
        <w:rPr>
          <w:rFonts w:cs="David"/>
          <w:u w:val="single"/>
          <w:rtl/>
        </w:rPr>
      </w:pPr>
    </w:p>
    <w:p w14:paraId="138D02A7" w14:textId="77777777" w:rsidR="00000000" w:rsidRDefault="00157F62">
      <w:pPr>
        <w:pStyle w:val="BodyText"/>
        <w:rPr>
          <w:rFonts w:hint="cs"/>
          <w:rtl/>
        </w:rPr>
      </w:pPr>
      <w:r>
        <w:rPr>
          <w:rtl/>
        </w:rPr>
        <w:tab/>
      </w:r>
      <w:r>
        <w:rPr>
          <w:rFonts w:hint="cs"/>
          <w:rtl/>
        </w:rPr>
        <w:t>מי יעשה את זה? כולכם אומרים לי לעשות את זה ואחר כך אני צריך לשבת כאן עד שתיים בלילה. הייתי מוכן להעביר גם את הצעת החוק הראשונה לוועדת החוץ והביטחון, אבל אני לא יכול. לא ראוי לי שאני ארשה שזה ידון בוועדת החוץ והביטחון, אבל את ההצעה השנייה כן</w:t>
      </w:r>
      <w:r>
        <w:rPr>
          <w:rFonts w:hint="cs"/>
          <w:rtl/>
        </w:rPr>
        <w:t xml:space="preserve">. </w:t>
      </w:r>
    </w:p>
    <w:p w14:paraId="23AB6A2E" w14:textId="77777777" w:rsidR="00000000" w:rsidRDefault="00157F62">
      <w:pPr>
        <w:pStyle w:val="BodyText"/>
        <w:rPr>
          <w:rFonts w:hint="cs"/>
          <w:rtl/>
        </w:rPr>
      </w:pPr>
    </w:p>
    <w:p w14:paraId="02153251" w14:textId="77777777" w:rsidR="00000000" w:rsidRDefault="00157F62">
      <w:pPr>
        <w:pStyle w:val="BodyText"/>
        <w:rPr>
          <w:rFonts w:hint="cs"/>
          <w:u w:val="single"/>
          <w:rtl/>
        </w:rPr>
      </w:pPr>
      <w:r>
        <w:rPr>
          <w:rFonts w:hint="cs"/>
          <w:u w:val="single"/>
          <w:rtl/>
        </w:rPr>
        <w:t>גדעון סער:</w:t>
      </w:r>
    </w:p>
    <w:p w14:paraId="02380B78" w14:textId="77777777" w:rsidR="00000000" w:rsidRDefault="00157F62">
      <w:pPr>
        <w:pStyle w:val="BodyText"/>
        <w:rPr>
          <w:rFonts w:hint="cs"/>
          <w:rtl/>
        </w:rPr>
      </w:pPr>
    </w:p>
    <w:p w14:paraId="3B1CBD5C" w14:textId="77777777" w:rsidR="00000000" w:rsidRDefault="00157F62">
      <w:pPr>
        <w:pStyle w:val="BodyText"/>
        <w:rPr>
          <w:rFonts w:hint="cs"/>
          <w:rtl/>
        </w:rPr>
      </w:pPr>
      <w:r>
        <w:rPr>
          <w:rFonts w:hint="cs"/>
          <w:rtl/>
        </w:rPr>
        <w:tab/>
        <w:t xml:space="preserve">אני חושב שיש להיעתר לבקשתו. </w:t>
      </w:r>
    </w:p>
    <w:p w14:paraId="589936D3" w14:textId="77777777" w:rsidR="00000000" w:rsidRDefault="00157F62">
      <w:pPr>
        <w:pStyle w:val="BodyText"/>
        <w:rPr>
          <w:rFonts w:hint="cs"/>
          <w:rtl/>
        </w:rPr>
      </w:pPr>
    </w:p>
    <w:p w14:paraId="08D92EFF" w14:textId="77777777" w:rsidR="00000000" w:rsidRDefault="00157F62">
      <w:pPr>
        <w:bidi/>
        <w:rPr>
          <w:rFonts w:cs="David" w:hint="cs"/>
          <w:u w:val="single"/>
          <w:rtl/>
        </w:rPr>
      </w:pPr>
      <w:r>
        <w:rPr>
          <w:rFonts w:cs="David" w:hint="cs"/>
          <w:u w:val="single"/>
          <w:rtl/>
        </w:rPr>
        <w:t>היו"ר רוני בר-און:</w:t>
      </w:r>
    </w:p>
    <w:p w14:paraId="0EECA729" w14:textId="77777777" w:rsidR="00000000" w:rsidRDefault="00157F62">
      <w:pPr>
        <w:pStyle w:val="BodyText"/>
        <w:rPr>
          <w:rFonts w:hint="cs"/>
          <w:rtl/>
        </w:rPr>
      </w:pPr>
    </w:p>
    <w:p w14:paraId="27D57E0D" w14:textId="77777777" w:rsidR="00000000" w:rsidRDefault="00157F62">
      <w:pPr>
        <w:pStyle w:val="BodyText"/>
        <w:rPr>
          <w:rFonts w:hint="cs"/>
          <w:rtl/>
        </w:rPr>
      </w:pPr>
      <w:r>
        <w:rPr>
          <w:rFonts w:hint="cs"/>
          <w:rtl/>
        </w:rPr>
        <w:tab/>
        <w:t xml:space="preserve">אני  מודיע לך מה עמדת המשרד. השרה ציפי לבני תומכת במכתב שלך ומאשרת כי שתי הצעות החוק תידונה בוועדת החוקה, אולם סעיף מסוים בסמכויות אכיפה - מעצרים, יידון בנפרד בישיבה בדלתיים סגורות. בנוגע </w:t>
      </w:r>
      <w:r>
        <w:rPr>
          <w:rFonts w:hint="cs"/>
          <w:rtl/>
        </w:rPr>
        <w:t xml:space="preserve">להצעת חוק עונש מאסר שגזר בית משפט צבאי בחבל עזה, השרה לבני ביקשה להעביר את הצעת החוק לדיון בוועדת החוקה, חוק ומשפט. </w:t>
      </w:r>
    </w:p>
    <w:p w14:paraId="44518E5E" w14:textId="77777777" w:rsidR="00000000" w:rsidRDefault="00157F62">
      <w:pPr>
        <w:pStyle w:val="BodyText"/>
        <w:rPr>
          <w:rFonts w:hint="cs"/>
          <w:rtl/>
        </w:rPr>
      </w:pPr>
    </w:p>
    <w:p w14:paraId="07CF773B" w14:textId="77777777" w:rsidR="00000000" w:rsidRDefault="00157F62">
      <w:pPr>
        <w:bidi/>
        <w:rPr>
          <w:rFonts w:cs="David"/>
          <w:u w:val="single"/>
          <w:rtl/>
        </w:rPr>
      </w:pPr>
      <w:r>
        <w:rPr>
          <w:rFonts w:cs="David"/>
          <w:u w:val="single"/>
          <w:rtl/>
        </w:rPr>
        <w:br w:type="page"/>
        <w:t>מיכאל איתן:</w:t>
      </w:r>
    </w:p>
    <w:p w14:paraId="3D1DC60F" w14:textId="77777777" w:rsidR="00000000" w:rsidRDefault="00157F62">
      <w:pPr>
        <w:bidi/>
        <w:rPr>
          <w:rFonts w:cs="David"/>
          <w:u w:val="single"/>
          <w:rtl/>
        </w:rPr>
      </w:pPr>
    </w:p>
    <w:p w14:paraId="3A440D0F" w14:textId="77777777" w:rsidR="00000000" w:rsidRDefault="00157F62">
      <w:pPr>
        <w:pStyle w:val="BodyText"/>
        <w:rPr>
          <w:rFonts w:hint="cs"/>
          <w:rtl/>
        </w:rPr>
      </w:pPr>
      <w:r>
        <w:rPr>
          <w:rtl/>
        </w:rPr>
        <w:tab/>
      </w:r>
      <w:r>
        <w:rPr>
          <w:rFonts w:hint="cs"/>
          <w:rtl/>
        </w:rPr>
        <w:t>השרה לבני שינתה את דעתה. בחנו את העניין ואני אומר פעם נוספת, שבאיזון שצריך להיות בין העומס שמוטל על הוועדה לבין החובות של ה</w:t>
      </w:r>
      <w:r>
        <w:rPr>
          <w:rFonts w:hint="cs"/>
          <w:rtl/>
        </w:rPr>
        <w:t xml:space="preserve">וועדה, שמהם היא לא יכולה להתחמק, עמדנו על כך שחוק סדר הדין הפלילי ידון בוועדת החוקה, חוק ומשפט כי זה לא ראוי להיות נדון בוועדת החוץ והביטחון. בכל מה שנוגע לבתי דין צבאיים, אני מודה שזה גם היה צריך להיות נדון בוועדת החוקה, אבל אני  מבקש להעביר את הנושא הזה </w:t>
      </w:r>
      <w:r>
        <w:rPr>
          <w:rFonts w:hint="cs"/>
          <w:rtl/>
        </w:rPr>
        <w:t xml:space="preserve">לוועדת החוץ והביטחון. אם תכפו עליי, אני אקח ואעשה את זה ולא אתחמק מזה. </w:t>
      </w:r>
    </w:p>
    <w:p w14:paraId="5FB5C998" w14:textId="77777777" w:rsidR="00000000" w:rsidRDefault="00157F62">
      <w:pPr>
        <w:pStyle w:val="BodyText"/>
        <w:rPr>
          <w:rFonts w:hint="cs"/>
          <w:rtl/>
        </w:rPr>
      </w:pPr>
    </w:p>
    <w:p w14:paraId="5C03C18E" w14:textId="77777777" w:rsidR="00000000" w:rsidRDefault="00157F62">
      <w:pPr>
        <w:bidi/>
        <w:rPr>
          <w:rFonts w:cs="David"/>
          <w:u w:val="single"/>
          <w:rtl/>
        </w:rPr>
      </w:pPr>
      <w:r>
        <w:rPr>
          <w:rFonts w:cs="David"/>
          <w:u w:val="single"/>
          <w:rtl/>
        </w:rPr>
        <w:t>זהבה גלאון:</w:t>
      </w:r>
    </w:p>
    <w:p w14:paraId="17254FA9" w14:textId="77777777" w:rsidR="00000000" w:rsidRDefault="00157F62">
      <w:pPr>
        <w:bidi/>
        <w:rPr>
          <w:rFonts w:cs="David"/>
          <w:u w:val="single"/>
          <w:rtl/>
        </w:rPr>
      </w:pPr>
    </w:p>
    <w:p w14:paraId="0D6DCF87" w14:textId="77777777" w:rsidR="00000000" w:rsidRDefault="00157F62">
      <w:pPr>
        <w:pStyle w:val="BodyText"/>
        <w:rPr>
          <w:rFonts w:hint="cs"/>
          <w:rtl/>
        </w:rPr>
      </w:pPr>
      <w:r>
        <w:rPr>
          <w:rtl/>
        </w:rPr>
        <w:tab/>
      </w:r>
      <w:r>
        <w:rPr>
          <w:rFonts w:hint="cs"/>
          <w:rtl/>
        </w:rPr>
        <w:t xml:space="preserve"> אדוני היושב ראש, ליבי ליבי עם יושב ראש ועדת החוקה, אבל הצעת הפיצול שהוא מציע לא הגיונית ולכן מן הדין ששתי ההצעות האלה תידונה בוועדת החוקה בניהולו של חבר הכנסת איתן. הוא</w:t>
      </w:r>
      <w:r>
        <w:rPr>
          <w:rFonts w:hint="cs"/>
          <w:rtl/>
        </w:rPr>
        <w:t xml:space="preserve"> יכול להסמיך ועדות משנה ואני מעדיפה שהוא יסמיך ועדת משנה בתוך ועדת החוקה לדון בהצעה השנייה. </w:t>
      </w:r>
    </w:p>
    <w:p w14:paraId="48BF2C4F" w14:textId="77777777" w:rsidR="00000000" w:rsidRDefault="00157F62">
      <w:pPr>
        <w:pStyle w:val="BodyText"/>
        <w:rPr>
          <w:rFonts w:hint="cs"/>
          <w:rtl/>
        </w:rPr>
      </w:pPr>
    </w:p>
    <w:p w14:paraId="6913AA5D" w14:textId="77777777" w:rsidR="00000000" w:rsidRDefault="00157F62">
      <w:pPr>
        <w:pStyle w:val="BodyText"/>
        <w:rPr>
          <w:rFonts w:hint="cs"/>
          <w:u w:val="single"/>
          <w:rtl/>
        </w:rPr>
      </w:pPr>
      <w:r>
        <w:rPr>
          <w:rFonts w:hint="cs"/>
          <w:u w:val="single"/>
          <w:rtl/>
        </w:rPr>
        <w:t>גדעון סער:</w:t>
      </w:r>
    </w:p>
    <w:p w14:paraId="327B9F8E" w14:textId="77777777" w:rsidR="00000000" w:rsidRDefault="00157F62">
      <w:pPr>
        <w:pStyle w:val="BodyText"/>
        <w:rPr>
          <w:rFonts w:hint="cs"/>
          <w:rtl/>
        </w:rPr>
      </w:pPr>
    </w:p>
    <w:p w14:paraId="4BA4E865" w14:textId="77777777" w:rsidR="00000000" w:rsidRDefault="00157F62">
      <w:pPr>
        <w:pStyle w:val="BodyText"/>
        <w:rPr>
          <w:rFonts w:hint="cs"/>
          <w:rtl/>
        </w:rPr>
      </w:pPr>
      <w:r>
        <w:rPr>
          <w:rFonts w:hint="cs"/>
          <w:rtl/>
        </w:rPr>
        <w:tab/>
        <w:t xml:space="preserve">אני תומך בעמדת יושב ראש ועדת החוקה. </w:t>
      </w:r>
    </w:p>
    <w:p w14:paraId="1074546B" w14:textId="77777777" w:rsidR="00000000" w:rsidRDefault="00157F62">
      <w:pPr>
        <w:pStyle w:val="BodyText"/>
        <w:rPr>
          <w:rFonts w:hint="cs"/>
          <w:rtl/>
        </w:rPr>
      </w:pPr>
    </w:p>
    <w:p w14:paraId="59D74BA9" w14:textId="77777777" w:rsidR="00000000" w:rsidRDefault="00157F62">
      <w:pPr>
        <w:bidi/>
        <w:rPr>
          <w:rFonts w:cs="David" w:hint="cs"/>
          <w:u w:val="single"/>
          <w:rtl/>
        </w:rPr>
      </w:pPr>
      <w:r>
        <w:rPr>
          <w:rFonts w:cs="David" w:hint="cs"/>
          <w:u w:val="single"/>
          <w:rtl/>
        </w:rPr>
        <w:t>היו"ר רוני בר-און:</w:t>
      </w:r>
    </w:p>
    <w:p w14:paraId="337E747A" w14:textId="77777777" w:rsidR="00000000" w:rsidRDefault="00157F62">
      <w:pPr>
        <w:pStyle w:val="BodyText"/>
        <w:rPr>
          <w:rFonts w:hint="cs"/>
          <w:rtl/>
        </w:rPr>
      </w:pPr>
    </w:p>
    <w:p w14:paraId="15473D3F" w14:textId="77777777" w:rsidR="00000000" w:rsidRDefault="00157F62">
      <w:pPr>
        <w:pStyle w:val="BodyText"/>
        <w:rPr>
          <w:rFonts w:hint="cs"/>
          <w:rtl/>
        </w:rPr>
      </w:pPr>
      <w:r>
        <w:rPr>
          <w:rFonts w:hint="cs"/>
          <w:rtl/>
        </w:rPr>
        <w:tab/>
        <w:t>תודה. אנחנו עוברים להצבעה. מי בעד עמדת יושב ראש ועדת החוקה להעביר את הצעת חוק עונש מאסר שג</w:t>
      </w:r>
      <w:r>
        <w:rPr>
          <w:rFonts w:hint="cs"/>
          <w:rtl/>
        </w:rPr>
        <w:t>זר בית משפט צבאי בחבל עזה לוועדת החוץ והביטחון?</w:t>
      </w:r>
    </w:p>
    <w:p w14:paraId="690553F4" w14:textId="77777777" w:rsidR="00000000" w:rsidRDefault="00157F62">
      <w:pPr>
        <w:pStyle w:val="BodyText"/>
        <w:rPr>
          <w:rFonts w:hint="cs"/>
          <w:rtl/>
        </w:rPr>
      </w:pPr>
    </w:p>
    <w:p w14:paraId="0C72AF14" w14:textId="77777777" w:rsidR="00000000" w:rsidRDefault="00157F62">
      <w:pPr>
        <w:pStyle w:val="BodyText"/>
        <w:jc w:val="center"/>
        <w:rPr>
          <w:rFonts w:hint="cs"/>
          <w:u w:val="single"/>
          <w:rtl/>
        </w:rPr>
      </w:pPr>
      <w:r>
        <w:rPr>
          <w:rFonts w:hint="cs"/>
          <w:u w:val="single"/>
          <w:rtl/>
        </w:rPr>
        <w:t>הצבעה</w:t>
      </w:r>
    </w:p>
    <w:p w14:paraId="26B35A46" w14:textId="77777777" w:rsidR="00000000" w:rsidRDefault="00157F62">
      <w:pPr>
        <w:pStyle w:val="BodyText"/>
        <w:jc w:val="center"/>
        <w:rPr>
          <w:rFonts w:hint="cs"/>
          <w:rtl/>
        </w:rPr>
      </w:pPr>
    </w:p>
    <w:p w14:paraId="499AF842" w14:textId="77777777" w:rsidR="00000000" w:rsidRDefault="00157F62">
      <w:pPr>
        <w:pStyle w:val="BodyText"/>
        <w:jc w:val="center"/>
        <w:rPr>
          <w:rFonts w:hint="cs"/>
          <w:rtl/>
        </w:rPr>
      </w:pPr>
      <w:r>
        <w:rPr>
          <w:rFonts w:hint="cs"/>
          <w:rtl/>
        </w:rPr>
        <w:t>בעד ההצעה - רוב</w:t>
      </w:r>
    </w:p>
    <w:p w14:paraId="5932EB18" w14:textId="77777777" w:rsidR="00000000" w:rsidRDefault="00157F62">
      <w:pPr>
        <w:pStyle w:val="BodyText"/>
        <w:jc w:val="center"/>
        <w:rPr>
          <w:rFonts w:hint="cs"/>
          <w:rtl/>
        </w:rPr>
      </w:pPr>
      <w:r>
        <w:rPr>
          <w:rFonts w:hint="cs"/>
          <w:rtl/>
        </w:rPr>
        <w:t>נגד- 1</w:t>
      </w:r>
    </w:p>
    <w:p w14:paraId="1171DFDF" w14:textId="77777777" w:rsidR="00000000" w:rsidRDefault="00157F62">
      <w:pPr>
        <w:pStyle w:val="BodyText"/>
        <w:jc w:val="center"/>
        <w:rPr>
          <w:rFonts w:hint="cs"/>
          <w:rtl/>
        </w:rPr>
      </w:pPr>
      <w:r>
        <w:rPr>
          <w:rFonts w:hint="cs"/>
          <w:rtl/>
        </w:rPr>
        <w:t>נמנע - 1</w:t>
      </w:r>
    </w:p>
    <w:p w14:paraId="58A633EB" w14:textId="77777777" w:rsidR="00000000" w:rsidRDefault="00157F62">
      <w:pPr>
        <w:pStyle w:val="BodyText"/>
        <w:jc w:val="center"/>
        <w:rPr>
          <w:rFonts w:hint="cs"/>
          <w:rtl/>
        </w:rPr>
      </w:pPr>
      <w:r>
        <w:rPr>
          <w:rFonts w:hint="cs"/>
          <w:rtl/>
        </w:rPr>
        <w:t xml:space="preserve">ההצעה לדון בהצעת חוק עונש מאסר שגזר בית משפט צבאי בחבל עזה (הוראות מעבר), </w:t>
      </w:r>
    </w:p>
    <w:p w14:paraId="7B22AA44" w14:textId="77777777" w:rsidR="00000000" w:rsidRDefault="00157F62">
      <w:pPr>
        <w:pStyle w:val="BodyText"/>
        <w:jc w:val="center"/>
        <w:rPr>
          <w:rFonts w:hint="cs"/>
          <w:rtl/>
        </w:rPr>
      </w:pPr>
      <w:r>
        <w:rPr>
          <w:rFonts w:hint="cs"/>
          <w:rtl/>
        </w:rPr>
        <w:t>התשס"ו-2005, בוועדת החוץ והביטחון נתקבלה.</w:t>
      </w:r>
    </w:p>
    <w:p w14:paraId="7BEAE21E" w14:textId="77777777" w:rsidR="00000000" w:rsidRDefault="00157F62">
      <w:pPr>
        <w:pStyle w:val="BodyText"/>
        <w:rPr>
          <w:rFonts w:hint="cs"/>
          <w:rtl/>
        </w:rPr>
      </w:pPr>
    </w:p>
    <w:p w14:paraId="7CF19CFE" w14:textId="77777777" w:rsidR="00000000" w:rsidRDefault="00157F62">
      <w:pPr>
        <w:bidi/>
        <w:rPr>
          <w:rFonts w:cs="David" w:hint="cs"/>
          <w:u w:val="single"/>
          <w:rtl/>
        </w:rPr>
      </w:pPr>
      <w:r>
        <w:rPr>
          <w:rFonts w:cs="David" w:hint="cs"/>
          <w:u w:val="single"/>
          <w:rtl/>
        </w:rPr>
        <w:t>היו"ר רוני בר-און:</w:t>
      </w:r>
    </w:p>
    <w:p w14:paraId="5C20C577" w14:textId="77777777" w:rsidR="00000000" w:rsidRDefault="00157F62">
      <w:pPr>
        <w:pStyle w:val="BodyText"/>
        <w:rPr>
          <w:rFonts w:hint="cs"/>
          <w:rtl/>
        </w:rPr>
      </w:pPr>
    </w:p>
    <w:p w14:paraId="7044568C" w14:textId="77777777" w:rsidR="00000000" w:rsidRDefault="00157F62">
      <w:pPr>
        <w:pStyle w:val="BodyText"/>
        <w:rPr>
          <w:rFonts w:hint="cs"/>
          <w:rtl/>
        </w:rPr>
      </w:pPr>
      <w:r>
        <w:rPr>
          <w:rFonts w:hint="cs"/>
          <w:rtl/>
        </w:rPr>
        <w:tab/>
        <w:t>רוב בעד, 1 מתנגד ו-1 נמנע. אם</w:t>
      </w:r>
      <w:r>
        <w:rPr>
          <w:rFonts w:hint="cs"/>
          <w:rtl/>
        </w:rPr>
        <w:t xml:space="preserve"> כך, הצעת חוק עונש מאסר שגזר בית משפט צבאי בחבל עזה (הוראות מעבר), התשס"ו-2005, תידון בוועדת החוץ והביטחון. אנחנו עוברים להצבעה על העברת הצעת חוק סדר הדין הפלילי (סמכויות אכיפה - מעצרים)(עצור שאינו תושב החשוד בעבירות ביטחון - הוראת שעה), התשס"ו-2005, לוועד</w:t>
      </w:r>
      <w:r>
        <w:rPr>
          <w:rFonts w:hint="cs"/>
          <w:rtl/>
        </w:rPr>
        <w:t xml:space="preserve">ת החוקה, חוק ומשפט. נא להצביע. </w:t>
      </w:r>
    </w:p>
    <w:p w14:paraId="08B91D6B" w14:textId="77777777" w:rsidR="00000000" w:rsidRDefault="00157F62">
      <w:pPr>
        <w:pStyle w:val="BodyText"/>
        <w:rPr>
          <w:rFonts w:hint="cs"/>
          <w:rtl/>
        </w:rPr>
      </w:pPr>
    </w:p>
    <w:p w14:paraId="40AA3C5B" w14:textId="77777777" w:rsidR="00000000" w:rsidRDefault="00157F62">
      <w:pPr>
        <w:pStyle w:val="BodyText"/>
        <w:jc w:val="center"/>
        <w:rPr>
          <w:rFonts w:hint="cs"/>
          <w:u w:val="single"/>
          <w:rtl/>
        </w:rPr>
      </w:pPr>
      <w:r>
        <w:rPr>
          <w:rFonts w:hint="cs"/>
          <w:u w:val="single"/>
          <w:rtl/>
        </w:rPr>
        <w:t>הצבעה</w:t>
      </w:r>
    </w:p>
    <w:p w14:paraId="5DDA4885" w14:textId="77777777" w:rsidR="00000000" w:rsidRDefault="00157F62">
      <w:pPr>
        <w:pStyle w:val="BodyText"/>
        <w:jc w:val="center"/>
        <w:rPr>
          <w:rFonts w:hint="cs"/>
          <w:rtl/>
        </w:rPr>
      </w:pPr>
    </w:p>
    <w:p w14:paraId="1A1D11E0" w14:textId="77777777" w:rsidR="00000000" w:rsidRDefault="00157F62">
      <w:pPr>
        <w:pStyle w:val="BodyText"/>
        <w:jc w:val="center"/>
        <w:rPr>
          <w:rFonts w:hint="cs"/>
          <w:rtl/>
        </w:rPr>
      </w:pPr>
      <w:r>
        <w:rPr>
          <w:rFonts w:hint="cs"/>
          <w:rtl/>
        </w:rPr>
        <w:t>בעד ההצעה - רוב</w:t>
      </w:r>
    </w:p>
    <w:p w14:paraId="68438601" w14:textId="77777777" w:rsidR="00000000" w:rsidRDefault="00157F62">
      <w:pPr>
        <w:pStyle w:val="BodyText"/>
        <w:jc w:val="center"/>
        <w:rPr>
          <w:rFonts w:hint="cs"/>
          <w:rtl/>
        </w:rPr>
      </w:pPr>
      <w:r>
        <w:rPr>
          <w:rFonts w:hint="cs"/>
          <w:rtl/>
        </w:rPr>
        <w:t>נגד - אין</w:t>
      </w:r>
    </w:p>
    <w:p w14:paraId="0178C715" w14:textId="77777777" w:rsidR="00000000" w:rsidRDefault="00157F62">
      <w:pPr>
        <w:pStyle w:val="BodyText"/>
        <w:jc w:val="center"/>
        <w:rPr>
          <w:rFonts w:hint="cs"/>
          <w:rtl/>
        </w:rPr>
      </w:pPr>
      <w:r>
        <w:rPr>
          <w:rFonts w:hint="cs"/>
          <w:rtl/>
        </w:rPr>
        <w:t>נמנעים - אין</w:t>
      </w:r>
    </w:p>
    <w:p w14:paraId="117A27A1" w14:textId="77777777" w:rsidR="00000000" w:rsidRDefault="00157F62">
      <w:pPr>
        <w:pStyle w:val="BodyText"/>
        <w:jc w:val="center"/>
        <w:rPr>
          <w:rFonts w:hint="cs"/>
          <w:rtl/>
        </w:rPr>
      </w:pPr>
      <w:r>
        <w:rPr>
          <w:rFonts w:hint="cs"/>
          <w:rtl/>
        </w:rPr>
        <w:t>ההצעה לדון בהצעת חוק סדר הדין הפלילי (סמכויות אכיפה - מעצרים)(עצור שאינו תושב החשוד בעבירות ביטחון - הוראת שעה), התשס"ו-2005 בוועדת החוקה, חוק ומשפט נתקבלה.</w:t>
      </w:r>
    </w:p>
    <w:p w14:paraId="164F0B68" w14:textId="77777777" w:rsidR="00000000" w:rsidRDefault="00157F62">
      <w:pPr>
        <w:pStyle w:val="BodyText"/>
        <w:rPr>
          <w:rFonts w:hint="cs"/>
          <w:rtl/>
        </w:rPr>
      </w:pPr>
    </w:p>
    <w:p w14:paraId="7175516F" w14:textId="77777777" w:rsidR="00000000" w:rsidRDefault="00157F62">
      <w:pPr>
        <w:bidi/>
        <w:rPr>
          <w:rFonts w:cs="David" w:hint="cs"/>
          <w:u w:val="single"/>
          <w:rtl/>
        </w:rPr>
      </w:pPr>
      <w:r>
        <w:rPr>
          <w:rFonts w:cs="David" w:hint="cs"/>
          <w:u w:val="single"/>
          <w:rtl/>
        </w:rPr>
        <w:t>היו"ר רוני בר-און:</w:t>
      </w:r>
    </w:p>
    <w:p w14:paraId="3CC1FDCE" w14:textId="77777777" w:rsidR="00000000" w:rsidRDefault="00157F62">
      <w:pPr>
        <w:pStyle w:val="BodyText"/>
        <w:rPr>
          <w:rFonts w:hint="cs"/>
          <w:rtl/>
        </w:rPr>
      </w:pPr>
    </w:p>
    <w:p w14:paraId="7932AE69" w14:textId="77777777" w:rsidR="00000000" w:rsidRDefault="00157F62">
      <w:pPr>
        <w:pStyle w:val="BodyText"/>
        <w:rPr>
          <w:rFonts w:hint="cs"/>
          <w:rtl/>
        </w:rPr>
      </w:pPr>
      <w:r>
        <w:rPr>
          <w:rFonts w:hint="cs"/>
          <w:rtl/>
        </w:rPr>
        <w:tab/>
        <w:t xml:space="preserve">רוב בעד, אין מתנגדים ואין נמנעים. מיקי, אני מפנה את תשומת ליבך לכך שלפי בקשת השרה ציפי לבני, היא מבקשת לדון בו בדלתיים סגורות. </w:t>
      </w:r>
    </w:p>
    <w:p w14:paraId="2859E589" w14:textId="77777777" w:rsidR="00000000" w:rsidRDefault="00157F62">
      <w:pPr>
        <w:pStyle w:val="BodyText"/>
        <w:rPr>
          <w:rFonts w:hint="cs"/>
          <w:rtl/>
        </w:rPr>
      </w:pPr>
    </w:p>
    <w:p w14:paraId="1BC7881F" w14:textId="77777777" w:rsidR="00000000" w:rsidRDefault="00157F62">
      <w:pPr>
        <w:pStyle w:val="BodyText"/>
        <w:rPr>
          <w:rFonts w:hint="cs"/>
          <w:u w:val="single"/>
          <w:rtl/>
        </w:rPr>
      </w:pPr>
      <w:r>
        <w:rPr>
          <w:b/>
          <w:bCs/>
          <w:rtl/>
        </w:rPr>
        <w:br w:type="page"/>
      </w:r>
      <w:r>
        <w:rPr>
          <w:rFonts w:hint="cs"/>
          <w:u w:val="single"/>
          <w:rtl/>
        </w:rPr>
        <w:t>היו"ר רוני בר-און:</w:t>
      </w:r>
    </w:p>
    <w:p w14:paraId="50BDCE73" w14:textId="77777777" w:rsidR="00000000" w:rsidRDefault="00157F62">
      <w:pPr>
        <w:pStyle w:val="BodyText"/>
        <w:rPr>
          <w:rFonts w:hint="cs"/>
          <w:rtl/>
        </w:rPr>
      </w:pPr>
    </w:p>
    <w:p w14:paraId="1CA5ECAB" w14:textId="77777777" w:rsidR="00000000" w:rsidRDefault="00157F62">
      <w:pPr>
        <w:pStyle w:val="BodyText"/>
        <w:rPr>
          <w:rFonts w:hint="cs"/>
          <w:rtl/>
        </w:rPr>
      </w:pPr>
      <w:r>
        <w:rPr>
          <w:rFonts w:hint="cs"/>
          <w:rtl/>
        </w:rPr>
        <w:tab/>
        <w:t>אנחנו דנים בהצעת חוק נפגעי פוליו, התשס"ה-2005, של חברי הכנסת עזמי בשארה וקבוצת חברי כנסת (פ/3435) ובהצע</w:t>
      </w:r>
      <w:r>
        <w:rPr>
          <w:rFonts w:hint="cs"/>
          <w:rtl/>
        </w:rPr>
        <w:t>ת חוק נפגעי פוליו, התשס"ה-2005, של חבר הכנסת אליעזר כהן (פ/3339). נשמעו הצעות להעביר את הצעת החוק של עזמי בשארה לוועדת העבודה, הרווחה והבריאות או לוועדת הכספים. בעניין הצעת החוק של אליעזר כהן לא נשמעה כל הצעה, אבל חברי הכנסת שאול יהלום והמציע מבקשים להעביר</w:t>
      </w:r>
      <w:r>
        <w:rPr>
          <w:rFonts w:hint="cs"/>
          <w:rtl/>
        </w:rPr>
        <w:t xml:space="preserve"> אותה לדיון בוועדת העבודה, הרווחה והבריאות. ב-9 באוגוסט השנה החלטנו לדחות את הדיון עד לאחר שיושב ראש הקואליציה, חבר הכנסת גדעון סער, יבוא בדברים עם יושבי ראש הנוגעים בעניין והגורמים הרלוונטיים האחרים. חבר הכנסת אליעזר כהן נתן את הסכמתו להעביר את הצעת החוק </w:t>
      </w:r>
      <w:r>
        <w:rPr>
          <w:rFonts w:hint="cs"/>
          <w:rtl/>
        </w:rPr>
        <w:t xml:space="preserve">לוועדת הכספים. באופן חריג, גם מכיוון שהעניין עוכב וגם מכיוון שהדברים נוגעים לאנשים האלה באופן ישיר, הזמנתי לכאן לפי בקשתה את הגב' פרחיה בן-זקן מארגון הנכים. בבקשה גברתי. </w:t>
      </w:r>
    </w:p>
    <w:p w14:paraId="24751C43" w14:textId="77777777" w:rsidR="00000000" w:rsidRDefault="00157F62">
      <w:pPr>
        <w:pStyle w:val="BodyText"/>
        <w:rPr>
          <w:rFonts w:hint="cs"/>
          <w:rtl/>
        </w:rPr>
      </w:pPr>
    </w:p>
    <w:p w14:paraId="3BC9FC66" w14:textId="77777777" w:rsidR="00000000" w:rsidRDefault="00157F62">
      <w:pPr>
        <w:pStyle w:val="BodyText"/>
        <w:rPr>
          <w:rFonts w:hint="cs"/>
          <w:rtl/>
        </w:rPr>
      </w:pPr>
      <w:r>
        <w:rPr>
          <w:rFonts w:hint="cs"/>
          <w:u w:val="single"/>
          <w:rtl/>
        </w:rPr>
        <w:t>פרחיה בן-זקן:</w:t>
      </w:r>
    </w:p>
    <w:p w14:paraId="4EE4A886" w14:textId="77777777" w:rsidR="00000000" w:rsidRDefault="00157F62">
      <w:pPr>
        <w:pStyle w:val="BodyText"/>
        <w:rPr>
          <w:rFonts w:hint="cs"/>
          <w:rtl/>
        </w:rPr>
      </w:pPr>
    </w:p>
    <w:p w14:paraId="352203DB" w14:textId="77777777" w:rsidR="00000000" w:rsidRDefault="00157F62">
      <w:pPr>
        <w:pStyle w:val="BodyText"/>
        <w:rPr>
          <w:rFonts w:hint="cs"/>
          <w:rtl/>
        </w:rPr>
      </w:pPr>
      <w:r>
        <w:rPr>
          <w:rFonts w:hint="cs"/>
          <w:rtl/>
        </w:rPr>
        <w:tab/>
        <w:t xml:space="preserve">אני מבקשת שדורון יהודה, יושב ראש העמותה, ידבר. </w:t>
      </w:r>
    </w:p>
    <w:p w14:paraId="74FAC6F7" w14:textId="77777777" w:rsidR="00000000" w:rsidRDefault="00157F62">
      <w:pPr>
        <w:pStyle w:val="BodyText"/>
        <w:rPr>
          <w:rFonts w:hint="cs"/>
          <w:rtl/>
        </w:rPr>
      </w:pPr>
    </w:p>
    <w:p w14:paraId="53AFECD6" w14:textId="77777777" w:rsidR="00000000" w:rsidRDefault="00157F62">
      <w:pPr>
        <w:pStyle w:val="BodyText"/>
        <w:rPr>
          <w:rFonts w:hint="cs"/>
          <w:rtl/>
        </w:rPr>
      </w:pPr>
      <w:r>
        <w:rPr>
          <w:rFonts w:hint="cs"/>
          <w:u w:val="single"/>
          <w:rtl/>
        </w:rPr>
        <w:t>יהודה דורון:</w:t>
      </w:r>
    </w:p>
    <w:p w14:paraId="1F1DB85E" w14:textId="77777777" w:rsidR="00000000" w:rsidRDefault="00157F62">
      <w:pPr>
        <w:pStyle w:val="BodyText"/>
        <w:rPr>
          <w:rFonts w:hint="cs"/>
          <w:rtl/>
        </w:rPr>
      </w:pPr>
    </w:p>
    <w:p w14:paraId="5236B3D5" w14:textId="77777777" w:rsidR="00000000" w:rsidRDefault="00157F62">
      <w:pPr>
        <w:pStyle w:val="BodyText"/>
        <w:rPr>
          <w:rFonts w:hint="cs"/>
          <w:rtl/>
        </w:rPr>
      </w:pPr>
      <w:r>
        <w:rPr>
          <w:rFonts w:hint="cs"/>
          <w:rtl/>
        </w:rPr>
        <w:tab/>
        <w:t xml:space="preserve">זאת </w:t>
      </w:r>
      <w:r>
        <w:rPr>
          <w:rFonts w:hint="cs"/>
          <w:rtl/>
        </w:rPr>
        <w:t>פעם שלישית שאנחנו מגישים את הצעת החוק הזאת. הכנסת מתפזרת, החוק נופל ואנחנו צריכים להגיש אותו כל פעם מחדש. הייתי מאד מקווה שנזדרז להעביר מהר את החוק וגם בוועדות הוא יידון מהר, על מנת שהוא יידון בקריאה ראשונה לפחות. כך נדע שגם אם הולכים לפיזור הכנסת, בכנסת ה</w:t>
      </w:r>
      <w:r>
        <w:rPr>
          <w:rFonts w:hint="cs"/>
          <w:rtl/>
        </w:rPr>
        <w:t xml:space="preserve">באה נוכל להעביר את זה הלאה ולא להתחיל מבראשית. אנחנו מציעים להעביר את הצעת החוק לוועדת העבודה והרווחה. </w:t>
      </w:r>
    </w:p>
    <w:p w14:paraId="179DC960" w14:textId="77777777" w:rsidR="00000000" w:rsidRDefault="00157F62">
      <w:pPr>
        <w:pStyle w:val="BodyText"/>
        <w:rPr>
          <w:rFonts w:hint="cs"/>
          <w:rtl/>
        </w:rPr>
      </w:pPr>
    </w:p>
    <w:p w14:paraId="1B4316EF" w14:textId="77777777" w:rsidR="00000000" w:rsidRDefault="00157F62">
      <w:pPr>
        <w:bidi/>
        <w:rPr>
          <w:rFonts w:cs="David" w:hint="cs"/>
          <w:u w:val="single"/>
          <w:rtl/>
        </w:rPr>
      </w:pPr>
      <w:r>
        <w:rPr>
          <w:rFonts w:cs="David" w:hint="cs"/>
          <w:u w:val="single"/>
          <w:rtl/>
        </w:rPr>
        <w:t>היו"ר רוני בר-און:</w:t>
      </w:r>
    </w:p>
    <w:p w14:paraId="77D384FF" w14:textId="77777777" w:rsidR="00000000" w:rsidRDefault="00157F62">
      <w:pPr>
        <w:pStyle w:val="BodyText"/>
        <w:rPr>
          <w:rFonts w:hint="cs"/>
          <w:rtl/>
        </w:rPr>
      </w:pPr>
    </w:p>
    <w:p w14:paraId="08A210FE" w14:textId="77777777" w:rsidR="00000000" w:rsidRDefault="00157F62">
      <w:pPr>
        <w:pStyle w:val="BodyText"/>
        <w:rPr>
          <w:rFonts w:hint="cs"/>
          <w:rtl/>
        </w:rPr>
      </w:pPr>
      <w:r>
        <w:rPr>
          <w:rFonts w:hint="cs"/>
          <w:rtl/>
        </w:rPr>
        <w:tab/>
        <w:t xml:space="preserve">תודה. הגב' ג'ודי וסרמן, היועצת המשפטית של ועדת העבודה, הרווחה והבריאות, בבקשה. </w:t>
      </w:r>
    </w:p>
    <w:p w14:paraId="4C72988B" w14:textId="77777777" w:rsidR="00000000" w:rsidRDefault="00157F62">
      <w:pPr>
        <w:pStyle w:val="BodyText"/>
        <w:rPr>
          <w:rFonts w:hint="cs"/>
          <w:rtl/>
        </w:rPr>
      </w:pPr>
    </w:p>
    <w:p w14:paraId="6352F625" w14:textId="77777777" w:rsidR="00000000" w:rsidRDefault="00157F62">
      <w:pPr>
        <w:pStyle w:val="BodyText"/>
        <w:rPr>
          <w:rFonts w:hint="cs"/>
          <w:rtl/>
        </w:rPr>
      </w:pPr>
      <w:r>
        <w:rPr>
          <w:rFonts w:hint="cs"/>
          <w:u w:val="single"/>
          <w:rtl/>
        </w:rPr>
        <w:t>ג'ודי וסרמן:</w:t>
      </w:r>
    </w:p>
    <w:p w14:paraId="00B9C7A1" w14:textId="77777777" w:rsidR="00000000" w:rsidRDefault="00157F62">
      <w:pPr>
        <w:pStyle w:val="BodyText"/>
        <w:rPr>
          <w:rFonts w:hint="cs"/>
          <w:rtl/>
        </w:rPr>
      </w:pPr>
    </w:p>
    <w:p w14:paraId="722C2B53" w14:textId="77777777" w:rsidR="00000000" w:rsidRDefault="00157F62">
      <w:pPr>
        <w:pStyle w:val="BodyText"/>
        <w:rPr>
          <w:rFonts w:hint="cs"/>
          <w:rtl/>
        </w:rPr>
      </w:pPr>
      <w:r>
        <w:rPr>
          <w:rFonts w:hint="cs"/>
          <w:rtl/>
        </w:rPr>
        <w:tab/>
        <w:t>חבר הכנסת חיים כץ מתנצל שהוא לא יו</w:t>
      </w:r>
      <w:r>
        <w:rPr>
          <w:rFonts w:hint="cs"/>
          <w:rtl/>
        </w:rPr>
        <w:t xml:space="preserve">כל להיות פה וביקש שאני אופיע. יש בפני הוועדה מכתב של היושב ראש הקודם, חבר הכנסת שאול יהלום, להעביר את הנושא לוועדת העבודה, הרווחה והבריאות. שתי הצעות החוק עניינן מתן פיצויים לנפגעי פוליו, כאשר ישנם ניואנסים שונים לשתי ההצעות, אבל עיקרם של ההצעות הוא קביעת </w:t>
      </w:r>
      <w:r>
        <w:rPr>
          <w:rFonts w:hint="cs"/>
          <w:rtl/>
        </w:rPr>
        <w:t xml:space="preserve">שיעורי הנכות של האנשים שנפגעו מהפוליו על ידי ועדה רפואית בתשלום גמלאות חודשיות, פיצוי חד פעמי. בהצעת חוק 3435 מדובר על ועדה רפואית של הביטוח הלאומי, תשלומים שייעשו על ידי המוסד לביטוח לאומי. אם אנחנו מסתכלים על תקנון הכנסת, תחומי עניינם של הוועדות, אין אף </w:t>
      </w:r>
      <w:r>
        <w:rPr>
          <w:rFonts w:hint="cs"/>
          <w:rtl/>
        </w:rPr>
        <w:t>אלמנט שאינו רלוונטי לוועדת העבודה, הרווחה והבריאות. אנחנו מדברים בנושא בריאותי, בביטחון סוציאלי, בשיקום בנכים, בתשלומים, בגמלאות וכו'. אלה נושאים שנדונים כמעט מידי יום בוועדת העבודה, הרווחה והבריאות. ועדה זו מטפלת באין ספור חוקים הנוגעים לתשלומי גמלאות לאנ</w:t>
      </w:r>
      <w:r>
        <w:rPr>
          <w:rFonts w:hint="cs"/>
          <w:rtl/>
        </w:rPr>
        <w:t xml:space="preserve">שים עם מוגבלויות שונות ואין ספק שהוועדה המקצועית שדנה בדרך כלל בחוקים מהסוג הזה היא ועדת העבודה, הרווחה והבריאות. </w:t>
      </w:r>
    </w:p>
    <w:p w14:paraId="23870611" w14:textId="77777777" w:rsidR="00000000" w:rsidRDefault="00157F62">
      <w:pPr>
        <w:pStyle w:val="BodyText"/>
        <w:rPr>
          <w:rFonts w:hint="cs"/>
          <w:rtl/>
        </w:rPr>
      </w:pPr>
    </w:p>
    <w:p w14:paraId="0E008362" w14:textId="77777777" w:rsidR="00000000" w:rsidRDefault="00157F62">
      <w:pPr>
        <w:bidi/>
        <w:rPr>
          <w:rFonts w:cs="David" w:hint="cs"/>
          <w:u w:val="single"/>
          <w:rtl/>
        </w:rPr>
      </w:pPr>
      <w:r>
        <w:rPr>
          <w:rFonts w:cs="David" w:hint="cs"/>
          <w:u w:val="single"/>
          <w:rtl/>
        </w:rPr>
        <w:t>היו"ר רוני בר-און:</w:t>
      </w:r>
    </w:p>
    <w:p w14:paraId="44BD0BD6" w14:textId="77777777" w:rsidR="00000000" w:rsidRDefault="00157F62">
      <w:pPr>
        <w:pStyle w:val="BodyText"/>
        <w:rPr>
          <w:rFonts w:hint="cs"/>
          <w:rtl/>
        </w:rPr>
      </w:pPr>
    </w:p>
    <w:p w14:paraId="237BE44A" w14:textId="77777777" w:rsidR="00000000" w:rsidRDefault="00157F62">
      <w:pPr>
        <w:pStyle w:val="BodyText"/>
        <w:rPr>
          <w:rFonts w:hint="cs"/>
          <w:rtl/>
        </w:rPr>
      </w:pPr>
      <w:r>
        <w:rPr>
          <w:rFonts w:hint="cs"/>
          <w:rtl/>
        </w:rPr>
        <w:tab/>
        <w:t>תודה. חבר הכנסת אליעזר כהן, אתה מבקש שהצעת החוק תעבור לוועדת הכספים?</w:t>
      </w:r>
    </w:p>
    <w:p w14:paraId="62F1B2AA" w14:textId="77777777" w:rsidR="00000000" w:rsidRDefault="00157F62">
      <w:pPr>
        <w:pStyle w:val="BodyText"/>
        <w:rPr>
          <w:rFonts w:hint="cs"/>
          <w:rtl/>
        </w:rPr>
      </w:pPr>
    </w:p>
    <w:p w14:paraId="6D5FFE0B" w14:textId="77777777" w:rsidR="00000000" w:rsidRDefault="00157F62">
      <w:pPr>
        <w:bidi/>
        <w:rPr>
          <w:rFonts w:cs="David"/>
          <w:u w:val="single"/>
          <w:rtl/>
        </w:rPr>
      </w:pPr>
      <w:r>
        <w:rPr>
          <w:rFonts w:cs="David"/>
          <w:u w:val="single"/>
          <w:rtl/>
        </w:rPr>
        <w:t>אליעזר כהן:</w:t>
      </w:r>
    </w:p>
    <w:p w14:paraId="16A1E77B" w14:textId="77777777" w:rsidR="00000000" w:rsidRDefault="00157F62">
      <w:pPr>
        <w:bidi/>
        <w:rPr>
          <w:rFonts w:cs="David"/>
          <w:u w:val="single"/>
          <w:rtl/>
        </w:rPr>
      </w:pPr>
    </w:p>
    <w:p w14:paraId="5C3A1A58" w14:textId="77777777" w:rsidR="00000000" w:rsidRDefault="00157F62">
      <w:pPr>
        <w:pStyle w:val="BodyText"/>
        <w:rPr>
          <w:rFonts w:hint="cs"/>
          <w:rtl/>
        </w:rPr>
      </w:pPr>
      <w:r>
        <w:rPr>
          <w:rtl/>
        </w:rPr>
        <w:tab/>
      </w:r>
      <w:r>
        <w:rPr>
          <w:rFonts w:hint="cs"/>
          <w:rtl/>
        </w:rPr>
        <w:t xml:space="preserve"> כן. אני בהחלט מקבל את כל הטיעונים </w:t>
      </w:r>
      <w:r>
        <w:rPr>
          <w:rFonts w:hint="cs"/>
          <w:rtl/>
        </w:rPr>
        <w:t xml:space="preserve">של היועצת המשפטית וחבר הכנסת בשארה ואנוכי רצינו מלכתחילה שהנושא יידון בוועדת העבודה, אבל יש הפרשים עצומים בתקציבים ויושב ראש הקואליציה שכנע אותי שאם ההצעה לא תגיע לוועדת הכספים, היא לא תעבור. לכן אני מבקש שההצעה תעבור לוועדת הכספים. </w:t>
      </w:r>
    </w:p>
    <w:p w14:paraId="3C1198CE" w14:textId="77777777" w:rsidR="00000000" w:rsidRDefault="00157F62">
      <w:pPr>
        <w:pStyle w:val="BodyText"/>
        <w:rPr>
          <w:rFonts w:hint="cs"/>
          <w:rtl/>
        </w:rPr>
      </w:pPr>
    </w:p>
    <w:p w14:paraId="0A1FF3D3" w14:textId="77777777" w:rsidR="00000000" w:rsidRDefault="00157F62">
      <w:pPr>
        <w:bidi/>
        <w:rPr>
          <w:rFonts w:cs="David" w:hint="cs"/>
          <w:u w:val="single"/>
          <w:rtl/>
        </w:rPr>
      </w:pPr>
      <w:r>
        <w:rPr>
          <w:rFonts w:cs="David"/>
          <w:u w:val="single"/>
          <w:rtl/>
        </w:rPr>
        <w:br w:type="page"/>
      </w:r>
      <w:r>
        <w:rPr>
          <w:rFonts w:cs="David" w:hint="cs"/>
          <w:u w:val="single"/>
          <w:rtl/>
        </w:rPr>
        <w:t>היו"ר רוני בר-און:</w:t>
      </w:r>
    </w:p>
    <w:p w14:paraId="06D9A917" w14:textId="77777777" w:rsidR="00000000" w:rsidRDefault="00157F62">
      <w:pPr>
        <w:pStyle w:val="BodyText"/>
        <w:rPr>
          <w:rFonts w:hint="cs"/>
          <w:rtl/>
        </w:rPr>
      </w:pPr>
    </w:p>
    <w:p w14:paraId="67389D1D" w14:textId="77777777" w:rsidR="00000000" w:rsidRDefault="00157F62">
      <w:pPr>
        <w:pStyle w:val="BodyText"/>
        <w:rPr>
          <w:rFonts w:hint="cs"/>
          <w:rtl/>
        </w:rPr>
      </w:pPr>
      <w:r>
        <w:rPr>
          <w:rFonts w:hint="cs"/>
          <w:rtl/>
        </w:rPr>
        <w:tab/>
        <w:t xml:space="preserve">תודה רבה. חבר הכנסת זחאלקה, בשם חבר הכנסת בשארה, בבקשה. </w:t>
      </w:r>
    </w:p>
    <w:p w14:paraId="01F03F80" w14:textId="77777777" w:rsidR="00000000" w:rsidRDefault="00157F62">
      <w:pPr>
        <w:pStyle w:val="BodyText"/>
        <w:rPr>
          <w:rFonts w:hint="cs"/>
          <w:rtl/>
        </w:rPr>
      </w:pPr>
    </w:p>
    <w:p w14:paraId="78C0BC6E" w14:textId="77777777" w:rsidR="00000000" w:rsidRDefault="00157F62">
      <w:pPr>
        <w:pStyle w:val="BodyText"/>
        <w:rPr>
          <w:rFonts w:hint="cs"/>
          <w:rtl/>
        </w:rPr>
      </w:pPr>
      <w:r>
        <w:rPr>
          <w:rFonts w:hint="cs"/>
          <w:u w:val="single"/>
          <w:rtl/>
        </w:rPr>
        <w:t>ג'מאל זחאלקה:</w:t>
      </w:r>
    </w:p>
    <w:p w14:paraId="1509CB3E" w14:textId="77777777" w:rsidR="00000000" w:rsidRDefault="00157F62">
      <w:pPr>
        <w:pStyle w:val="BodyText"/>
        <w:rPr>
          <w:rFonts w:hint="cs"/>
          <w:rtl/>
        </w:rPr>
      </w:pPr>
    </w:p>
    <w:p w14:paraId="33C6B6B5" w14:textId="77777777" w:rsidR="00000000" w:rsidRDefault="00157F62">
      <w:pPr>
        <w:pStyle w:val="BodyText"/>
        <w:rPr>
          <w:rFonts w:hint="cs"/>
          <w:rtl/>
        </w:rPr>
      </w:pPr>
      <w:r>
        <w:rPr>
          <w:rFonts w:hint="cs"/>
          <w:rtl/>
        </w:rPr>
        <w:tab/>
        <w:t xml:space="preserve">העדיפות שלנו היא לוועדת העבודה, הרווחה  והבריאות, אבל אם אין ברירה, אנחנו נסכים. </w:t>
      </w:r>
    </w:p>
    <w:p w14:paraId="695C0588" w14:textId="77777777" w:rsidR="00000000" w:rsidRDefault="00157F62">
      <w:pPr>
        <w:pStyle w:val="BodyText"/>
        <w:rPr>
          <w:rFonts w:hint="cs"/>
          <w:rtl/>
        </w:rPr>
      </w:pPr>
    </w:p>
    <w:p w14:paraId="0A4D3310" w14:textId="77777777" w:rsidR="00000000" w:rsidRDefault="00157F62">
      <w:pPr>
        <w:bidi/>
        <w:rPr>
          <w:rFonts w:cs="David"/>
          <w:u w:val="single"/>
          <w:rtl/>
        </w:rPr>
      </w:pPr>
      <w:r>
        <w:rPr>
          <w:rFonts w:cs="David"/>
          <w:u w:val="single"/>
          <w:rtl/>
        </w:rPr>
        <w:t>אליעזר כהן:</w:t>
      </w:r>
    </w:p>
    <w:p w14:paraId="4EAC9B91" w14:textId="77777777" w:rsidR="00000000" w:rsidRDefault="00157F62">
      <w:pPr>
        <w:bidi/>
        <w:rPr>
          <w:rFonts w:cs="David"/>
          <w:u w:val="single"/>
          <w:rtl/>
        </w:rPr>
      </w:pPr>
    </w:p>
    <w:p w14:paraId="4ED8F0B4" w14:textId="77777777" w:rsidR="00000000" w:rsidRDefault="00157F62">
      <w:pPr>
        <w:pStyle w:val="BodyText"/>
        <w:rPr>
          <w:rFonts w:hint="cs"/>
          <w:rtl/>
        </w:rPr>
      </w:pPr>
      <w:r>
        <w:rPr>
          <w:rtl/>
        </w:rPr>
        <w:tab/>
      </w:r>
      <w:r>
        <w:rPr>
          <w:rFonts w:hint="cs"/>
          <w:rtl/>
        </w:rPr>
        <w:t xml:space="preserve"> אם הנושא היה נדון בוועדה משותפת, זה היה הכי טוב. </w:t>
      </w:r>
    </w:p>
    <w:p w14:paraId="7396F9DC" w14:textId="77777777" w:rsidR="00000000" w:rsidRDefault="00157F62">
      <w:pPr>
        <w:pStyle w:val="BodyText"/>
        <w:rPr>
          <w:rFonts w:hint="cs"/>
          <w:rtl/>
        </w:rPr>
      </w:pPr>
    </w:p>
    <w:p w14:paraId="01FC7046" w14:textId="77777777" w:rsidR="00000000" w:rsidRDefault="00157F62">
      <w:pPr>
        <w:pStyle w:val="BodyText"/>
        <w:rPr>
          <w:rFonts w:hint="cs"/>
          <w:rtl/>
        </w:rPr>
      </w:pPr>
      <w:r>
        <w:rPr>
          <w:rFonts w:hint="cs"/>
          <w:u w:val="single"/>
          <w:rtl/>
        </w:rPr>
        <w:t>ג'מאל זחאלקה:</w:t>
      </w:r>
    </w:p>
    <w:p w14:paraId="4C6BF0F1" w14:textId="77777777" w:rsidR="00000000" w:rsidRDefault="00157F62">
      <w:pPr>
        <w:pStyle w:val="BodyText"/>
        <w:rPr>
          <w:rFonts w:hint="cs"/>
          <w:rtl/>
        </w:rPr>
      </w:pPr>
    </w:p>
    <w:p w14:paraId="64071A47" w14:textId="77777777" w:rsidR="00000000" w:rsidRDefault="00157F62">
      <w:pPr>
        <w:pStyle w:val="BodyText"/>
        <w:rPr>
          <w:rFonts w:hint="cs"/>
          <w:rtl/>
        </w:rPr>
      </w:pPr>
      <w:r>
        <w:rPr>
          <w:rFonts w:hint="cs"/>
          <w:rtl/>
        </w:rPr>
        <w:tab/>
        <w:t>שתי הצעות החוק צ</w:t>
      </w:r>
      <w:r>
        <w:rPr>
          <w:rFonts w:hint="cs"/>
          <w:rtl/>
        </w:rPr>
        <w:t xml:space="preserve">ריכות להיות נדונות בוועדה אחת, אבל אני  מבקש להעביר את ההצעה לוועדת העבודה והרווחה. </w:t>
      </w:r>
    </w:p>
    <w:p w14:paraId="7F8806A2" w14:textId="77777777" w:rsidR="00000000" w:rsidRDefault="00157F62">
      <w:pPr>
        <w:pStyle w:val="BodyText"/>
        <w:rPr>
          <w:rFonts w:hint="cs"/>
          <w:rtl/>
        </w:rPr>
      </w:pPr>
    </w:p>
    <w:p w14:paraId="207363D3" w14:textId="77777777" w:rsidR="00000000" w:rsidRDefault="00157F62">
      <w:pPr>
        <w:pStyle w:val="BodyText"/>
        <w:rPr>
          <w:rFonts w:hint="cs"/>
          <w:u w:val="single"/>
          <w:rtl/>
        </w:rPr>
      </w:pPr>
      <w:r>
        <w:rPr>
          <w:rFonts w:hint="cs"/>
          <w:u w:val="single"/>
          <w:rtl/>
        </w:rPr>
        <w:t>גדעון סער:</w:t>
      </w:r>
    </w:p>
    <w:p w14:paraId="05C94995" w14:textId="77777777" w:rsidR="00000000" w:rsidRDefault="00157F62">
      <w:pPr>
        <w:pStyle w:val="BodyText"/>
        <w:rPr>
          <w:rFonts w:hint="cs"/>
          <w:rtl/>
        </w:rPr>
      </w:pPr>
    </w:p>
    <w:p w14:paraId="161887E3" w14:textId="77777777" w:rsidR="00000000" w:rsidRDefault="00157F62">
      <w:pPr>
        <w:pStyle w:val="BodyText"/>
        <w:rPr>
          <w:rFonts w:hint="cs"/>
          <w:rtl/>
        </w:rPr>
      </w:pPr>
      <w:r>
        <w:rPr>
          <w:rFonts w:hint="cs"/>
          <w:rtl/>
        </w:rPr>
        <w:tab/>
        <w:t>אני רוצה להסביר את הרקע. בשעתו, הממשלה התנגדה להצעת החוק ואני השתמשתי בסמכות שיש בידי תקנון עבודת הקואליציה לתת חופש הצבעה. כך עברה ההצעה בקריאה טרומית במליא</w:t>
      </w:r>
      <w:r>
        <w:rPr>
          <w:rFonts w:hint="cs"/>
          <w:rtl/>
        </w:rPr>
        <w:t xml:space="preserve">ה ממש בסוף המושב הקודם ובהסכמה רחבה. לגופו של עניין, ההיקף התקציבי של הצעת החוק מאד ניכר ואם הממשלה תתנגד - אני מקווה שנגיע להבנה לפיה היא לא תצטרך להתנגד - טעון רוב שאי אפשר יהיה לגייס בשלוש הקריאות הנותרות. לכן, סיכמנו שני דברים: ראשית, ישנו נסיון להגיע </w:t>
      </w:r>
      <w:r>
        <w:rPr>
          <w:rFonts w:hint="cs"/>
          <w:rtl/>
        </w:rPr>
        <w:t xml:space="preserve">להבנה עם משרד האוצר. </w:t>
      </w:r>
    </w:p>
    <w:p w14:paraId="4621D021" w14:textId="77777777" w:rsidR="00000000" w:rsidRDefault="00157F62">
      <w:pPr>
        <w:pStyle w:val="BodyText"/>
        <w:rPr>
          <w:rFonts w:hint="cs"/>
          <w:rtl/>
        </w:rPr>
      </w:pPr>
    </w:p>
    <w:p w14:paraId="1A3A5277" w14:textId="77777777" w:rsidR="00000000" w:rsidRDefault="00157F62">
      <w:pPr>
        <w:bidi/>
        <w:rPr>
          <w:rFonts w:cs="David" w:hint="cs"/>
          <w:u w:val="single"/>
          <w:rtl/>
        </w:rPr>
      </w:pPr>
      <w:r>
        <w:rPr>
          <w:rFonts w:cs="David" w:hint="cs"/>
          <w:u w:val="single"/>
          <w:rtl/>
        </w:rPr>
        <w:t>היו"ר רוני בר-און:</w:t>
      </w:r>
    </w:p>
    <w:p w14:paraId="4A7A55DA" w14:textId="77777777" w:rsidR="00000000" w:rsidRDefault="00157F62">
      <w:pPr>
        <w:pStyle w:val="BodyText"/>
        <w:rPr>
          <w:rFonts w:hint="cs"/>
          <w:rtl/>
        </w:rPr>
      </w:pPr>
    </w:p>
    <w:p w14:paraId="523C75FE" w14:textId="77777777" w:rsidR="00000000" w:rsidRDefault="00157F62">
      <w:pPr>
        <w:pStyle w:val="BodyText"/>
        <w:rPr>
          <w:rFonts w:hint="cs"/>
          <w:rtl/>
        </w:rPr>
      </w:pPr>
      <w:r>
        <w:rPr>
          <w:rFonts w:hint="cs"/>
          <w:rtl/>
        </w:rPr>
        <w:tab/>
        <w:t>מה גורם לך לחשוב שהממשלה לא תתנגד אם זה יידון בוועדת הכספים והיא כן תתנגד אם זה יידון בוועדת העבודה והרווחה?</w:t>
      </w:r>
    </w:p>
    <w:p w14:paraId="74877D64" w14:textId="77777777" w:rsidR="00000000" w:rsidRDefault="00157F62">
      <w:pPr>
        <w:pStyle w:val="BodyText"/>
        <w:rPr>
          <w:rFonts w:hint="cs"/>
          <w:rtl/>
        </w:rPr>
      </w:pPr>
    </w:p>
    <w:p w14:paraId="0CE269A8" w14:textId="77777777" w:rsidR="00000000" w:rsidRDefault="00157F62">
      <w:pPr>
        <w:pStyle w:val="BodyText"/>
        <w:rPr>
          <w:rFonts w:hint="cs"/>
          <w:u w:val="single"/>
          <w:rtl/>
        </w:rPr>
      </w:pPr>
      <w:r>
        <w:rPr>
          <w:rFonts w:hint="cs"/>
          <w:u w:val="single"/>
          <w:rtl/>
        </w:rPr>
        <w:t>גדעון סער:</w:t>
      </w:r>
    </w:p>
    <w:p w14:paraId="64FBFD1D" w14:textId="77777777" w:rsidR="00000000" w:rsidRDefault="00157F62">
      <w:pPr>
        <w:pStyle w:val="BodyText"/>
        <w:rPr>
          <w:rFonts w:hint="cs"/>
          <w:rtl/>
        </w:rPr>
      </w:pPr>
    </w:p>
    <w:p w14:paraId="322A2C62" w14:textId="77777777" w:rsidR="00000000" w:rsidRDefault="00157F62">
      <w:pPr>
        <w:pStyle w:val="BodyText"/>
        <w:rPr>
          <w:rFonts w:hint="cs"/>
          <w:rtl/>
        </w:rPr>
      </w:pPr>
      <w:r>
        <w:rPr>
          <w:rFonts w:hint="cs"/>
          <w:rtl/>
        </w:rPr>
        <w:tab/>
        <w:t>יש לנו עקרון, כקואליציה, שהצעות חוק עם עלות תקציבית, אנחנו מעבירים לוועדת הכספים. אנחנו ר</w:t>
      </w:r>
      <w:r>
        <w:rPr>
          <w:rFonts w:hint="cs"/>
          <w:rtl/>
        </w:rPr>
        <w:t xml:space="preserve">וצים להגיע להבנה על הכל, אבל אם לא נצליח, לא נצליח. </w:t>
      </w:r>
    </w:p>
    <w:p w14:paraId="16F58631" w14:textId="77777777" w:rsidR="00000000" w:rsidRDefault="00157F62">
      <w:pPr>
        <w:pStyle w:val="BodyText"/>
        <w:rPr>
          <w:rFonts w:hint="cs"/>
          <w:rtl/>
        </w:rPr>
      </w:pPr>
    </w:p>
    <w:p w14:paraId="6429D06D" w14:textId="77777777" w:rsidR="00000000" w:rsidRDefault="00157F62">
      <w:pPr>
        <w:bidi/>
        <w:rPr>
          <w:rFonts w:cs="David" w:hint="cs"/>
          <w:u w:val="single"/>
          <w:rtl/>
        </w:rPr>
      </w:pPr>
      <w:r>
        <w:rPr>
          <w:rFonts w:cs="David" w:hint="cs"/>
          <w:u w:val="single"/>
          <w:rtl/>
        </w:rPr>
        <w:t>היו"ר רוני בר-און:</w:t>
      </w:r>
    </w:p>
    <w:p w14:paraId="332DE281" w14:textId="77777777" w:rsidR="00000000" w:rsidRDefault="00157F62">
      <w:pPr>
        <w:pStyle w:val="BodyText"/>
        <w:rPr>
          <w:rFonts w:hint="cs"/>
          <w:rtl/>
        </w:rPr>
      </w:pPr>
    </w:p>
    <w:p w14:paraId="025740D7" w14:textId="77777777" w:rsidR="00000000" w:rsidRDefault="00157F62">
      <w:pPr>
        <w:pStyle w:val="BodyText"/>
        <w:rPr>
          <w:rFonts w:hint="cs"/>
          <w:rtl/>
        </w:rPr>
      </w:pPr>
      <w:r>
        <w:rPr>
          <w:rFonts w:hint="cs"/>
          <w:rtl/>
        </w:rPr>
        <w:tab/>
        <w:t>תודה. אנחנו עוברים להצבעה.</w:t>
      </w:r>
    </w:p>
    <w:p w14:paraId="685F20A4" w14:textId="77777777" w:rsidR="00000000" w:rsidRDefault="00157F62">
      <w:pPr>
        <w:pStyle w:val="BodyText"/>
        <w:rPr>
          <w:rFonts w:hint="cs"/>
          <w:rtl/>
        </w:rPr>
      </w:pPr>
    </w:p>
    <w:p w14:paraId="247417B0" w14:textId="77777777" w:rsidR="00000000" w:rsidRDefault="00157F62">
      <w:pPr>
        <w:pStyle w:val="BodyText"/>
        <w:jc w:val="center"/>
        <w:rPr>
          <w:rFonts w:hint="cs"/>
          <w:u w:val="single"/>
          <w:rtl/>
        </w:rPr>
      </w:pPr>
      <w:r>
        <w:rPr>
          <w:rFonts w:hint="cs"/>
          <w:u w:val="single"/>
          <w:rtl/>
        </w:rPr>
        <w:t>הצבעה</w:t>
      </w:r>
    </w:p>
    <w:p w14:paraId="14BD78D5" w14:textId="77777777" w:rsidR="00000000" w:rsidRDefault="00157F62">
      <w:pPr>
        <w:pStyle w:val="BodyText"/>
        <w:jc w:val="center"/>
        <w:rPr>
          <w:rFonts w:hint="cs"/>
          <w:rtl/>
        </w:rPr>
      </w:pPr>
    </w:p>
    <w:p w14:paraId="43D13834" w14:textId="77777777" w:rsidR="00000000" w:rsidRDefault="00157F62">
      <w:pPr>
        <w:pStyle w:val="BodyText"/>
        <w:jc w:val="center"/>
        <w:rPr>
          <w:rFonts w:hint="cs"/>
          <w:rtl/>
        </w:rPr>
      </w:pPr>
      <w:r>
        <w:rPr>
          <w:rFonts w:hint="cs"/>
          <w:rtl/>
        </w:rPr>
        <w:t>בעד ההצעה להעביר את הצעת החוק לדיון בוועדת הכספים - רוב</w:t>
      </w:r>
    </w:p>
    <w:p w14:paraId="4C65FEE7" w14:textId="77777777" w:rsidR="00000000" w:rsidRDefault="00157F62">
      <w:pPr>
        <w:pStyle w:val="BodyText"/>
        <w:jc w:val="center"/>
        <w:rPr>
          <w:rFonts w:hint="cs"/>
          <w:rtl/>
        </w:rPr>
      </w:pPr>
      <w:r>
        <w:rPr>
          <w:rFonts w:hint="cs"/>
          <w:rtl/>
        </w:rPr>
        <w:t>בעד ההצעה להעביר את הצעת החוק לדיון בוועדת העבודה, הרווחה והבריאות - מיעוט</w:t>
      </w:r>
    </w:p>
    <w:p w14:paraId="7FF0BFDA" w14:textId="77777777" w:rsidR="00000000" w:rsidRDefault="00157F62">
      <w:pPr>
        <w:pStyle w:val="BodyText"/>
        <w:jc w:val="center"/>
        <w:rPr>
          <w:rFonts w:hint="cs"/>
          <w:rtl/>
        </w:rPr>
      </w:pPr>
      <w:r>
        <w:rPr>
          <w:rFonts w:hint="cs"/>
          <w:rtl/>
        </w:rPr>
        <w:t>נמנעים - אין</w:t>
      </w:r>
    </w:p>
    <w:p w14:paraId="51FD0987" w14:textId="77777777" w:rsidR="00000000" w:rsidRDefault="00157F62">
      <w:pPr>
        <w:pStyle w:val="BodyText"/>
        <w:jc w:val="center"/>
        <w:rPr>
          <w:rFonts w:hint="cs"/>
          <w:rtl/>
        </w:rPr>
      </w:pPr>
      <w:r>
        <w:rPr>
          <w:rFonts w:hint="cs"/>
          <w:rtl/>
        </w:rPr>
        <w:t>הצ</w:t>
      </w:r>
      <w:r>
        <w:rPr>
          <w:rFonts w:hint="cs"/>
          <w:rtl/>
        </w:rPr>
        <w:t xml:space="preserve">עת חוק נפגעי פוליו, התשס"ה-2005 של חבר הכנסת עזמי בשארה וקבוצת חברי כנסת (פ/3435) והצעת חוק נפגעי פוליו, התשס"ה-2005, של חבר הכנסת אליעזר כהן (פ/3339) </w:t>
      </w:r>
    </w:p>
    <w:p w14:paraId="73635948" w14:textId="77777777" w:rsidR="00000000" w:rsidRDefault="00157F62">
      <w:pPr>
        <w:pStyle w:val="BodyText"/>
        <w:jc w:val="center"/>
        <w:rPr>
          <w:rFonts w:hint="cs"/>
          <w:rtl/>
        </w:rPr>
      </w:pPr>
      <w:r>
        <w:rPr>
          <w:rFonts w:hint="cs"/>
          <w:rtl/>
        </w:rPr>
        <w:t>יידונו בוועדת הכספים.</w:t>
      </w:r>
    </w:p>
    <w:p w14:paraId="456505CF" w14:textId="77777777" w:rsidR="00000000" w:rsidRDefault="00157F62">
      <w:pPr>
        <w:pStyle w:val="BodyText"/>
        <w:rPr>
          <w:rFonts w:hint="cs"/>
          <w:rtl/>
        </w:rPr>
      </w:pPr>
    </w:p>
    <w:p w14:paraId="4F9CAA58" w14:textId="77777777" w:rsidR="00000000" w:rsidRDefault="00157F62">
      <w:pPr>
        <w:bidi/>
        <w:rPr>
          <w:rFonts w:cs="David" w:hint="cs"/>
          <w:u w:val="single"/>
          <w:rtl/>
        </w:rPr>
      </w:pPr>
      <w:r>
        <w:rPr>
          <w:rFonts w:cs="David"/>
          <w:u w:val="single"/>
          <w:rtl/>
        </w:rPr>
        <w:br w:type="page"/>
      </w:r>
      <w:r>
        <w:rPr>
          <w:rFonts w:cs="David" w:hint="cs"/>
          <w:u w:val="single"/>
          <w:rtl/>
        </w:rPr>
        <w:t>היו"ר רוני בר-און:</w:t>
      </w:r>
    </w:p>
    <w:p w14:paraId="483FCB22" w14:textId="77777777" w:rsidR="00000000" w:rsidRDefault="00157F62">
      <w:pPr>
        <w:pStyle w:val="BodyText"/>
        <w:rPr>
          <w:rFonts w:hint="cs"/>
          <w:rtl/>
        </w:rPr>
      </w:pPr>
    </w:p>
    <w:p w14:paraId="5260B709" w14:textId="77777777" w:rsidR="00000000" w:rsidRDefault="00157F62">
      <w:pPr>
        <w:pStyle w:val="BodyText"/>
        <w:rPr>
          <w:rFonts w:hint="cs"/>
          <w:rtl/>
        </w:rPr>
      </w:pPr>
      <w:r>
        <w:rPr>
          <w:rFonts w:hint="cs"/>
          <w:rtl/>
        </w:rPr>
        <w:tab/>
        <w:t xml:space="preserve">ברוב ניכר החלטנו להעביר את הצעת החוק לדיון בוועדת הכספים. </w:t>
      </w:r>
    </w:p>
    <w:p w14:paraId="635AAC62" w14:textId="77777777" w:rsidR="00000000" w:rsidRDefault="00157F62">
      <w:pPr>
        <w:pStyle w:val="BodyText"/>
        <w:rPr>
          <w:rFonts w:hint="cs"/>
          <w:rtl/>
        </w:rPr>
      </w:pPr>
    </w:p>
    <w:p w14:paraId="28941CD2" w14:textId="77777777" w:rsidR="00000000" w:rsidRDefault="00157F62">
      <w:pPr>
        <w:pStyle w:val="BodyText"/>
        <w:rPr>
          <w:rFonts w:hint="cs"/>
          <w:rtl/>
        </w:rPr>
      </w:pPr>
      <w:r>
        <w:rPr>
          <w:rFonts w:hint="cs"/>
          <w:rtl/>
        </w:rPr>
        <w:tab/>
        <w:t>אנחנו עוברים לדיון בהצעת חוק צער בעלי חיים (ניסויים בבעלי חיים)(תיקון - הרכב המועצה לניסויים בבעלי חיים), התשס"ה-2005, של חבר הכנסת יוסי שריד וקבוצת חברי כנסת (פ/3786). נשמעו הצעות להעביר את הצעת החוק לוועדת החינוך, התרבות והספורט או לוועדת המדע והטכנולו</w:t>
      </w:r>
      <w:r>
        <w:rPr>
          <w:rFonts w:hint="cs"/>
          <w:rtl/>
        </w:rPr>
        <w:t xml:space="preserve">גיה. יושב ראש ועדת החינוך, התרבות והספורט מבקש להעביר את ההצעה לדיון בוועדה שלו והוא נמצא איתנו כאן. גם יושבת ראש ועדת המדע והטכנולוגיה מבקשת להעביר את ההצעה לוועדת המדע. היא צרפה מכתב ואנחנו מתכבדים בנוכחותה, ד"ר נס. חבר הכנסת פורז, בבקשה. </w:t>
      </w:r>
    </w:p>
    <w:p w14:paraId="5522695F" w14:textId="77777777" w:rsidR="00000000" w:rsidRDefault="00157F62">
      <w:pPr>
        <w:pStyle w:val="BodyText"/>
        <w:rPr>
          <w:rFonts w:hint="cs"/>
          <w:rtl/>
        </w:rPr>
      </w:pPr>
    </w:p>
    <w:p w14:paraId="24314D7C" w14:textId="77777777" w:rsidR="00000000" w:rsidRDefault="00157F62">
      <w:pPr>
        <w:bidi/>
        <w:rPr>
          <w:rFonts w:cs="David"/>
          <w:u w:val="single"/>
          <w:rtl/>
        </w:rPr>
      </w:pPr>
      <w:r>
        <w:rPr>
          <w:rFonts w:cs="David"/>
          <w:u w:val="single"/>
          <w:rtl/>
        </w:rPr>
        <w:t>אברהם פורז:</w:t>
      </w:r>
    </w:p>
    <w:p w14:paraId="12765E13" w14:textId="77777777" w:rsidR="00000000" w:rsidRDefault="00157F62">
      <w:pPr>
        <w:bidi/>
        <w:rPr>
          <w:rFonts w:cs="David"/>
          <w:u w:val="single"/>
          <w:rtl/>
        </w:rPr>
      </w:pPr>
    </w:p>
    <w:p w14:paraId="6203B214" w14:textId="77777777" w:rsidR="00000000" w:rsidRDefault="00157F62">
      <w:pPr>
        <w:pStyle w:val="BodyText"/>
        <w:rPr>
          <w:rFonts w:hint="cs"/>
          <w:rtl/>
        </w:rPr>
      </w:pPr>
      <w:r>
        <w:rPr>
          <w:rtl/>
        </w:rPr>
        <w:tab/>
      </w:r>
      <w:r>
        <w:rPr>
          <w:rFonts w:hint="cs"/>
          <w:rtl/>
        </w:rPr>
        <w:t xml:space="preserve"> אדוני היושב ראש, חוק צער בעלי חיים נחקק בוועדת החינוך והתרבות ומי שניהל את הישיבות של אותה ועדה היה אני, אמנם לפני עשור. מאז, כל תיקון בנושא צער בעלי חיים עבר לוועדת החינוך ואני חושב שזאת הוועדה המתאימה לעסוק בחקיקה של התיקון הזה. אין שום סיבה להעביר את </w:t>
      </w:r>
      <w:r>
        <w:rPr>
          <w:rFonts w:hint="cs"/>
          <w:rtl/>
        </w:rPr>
        <w:t xml:space="preserve">הנושא לוועדה אחרת. הוועדה התמחתה בחוק הזה ולכן ראוי שהוא יידון שם. </w:t>
      </w:r>
    </w:p>
    <w:p w14:paraId="42D3856D" w14:textId="77777777" w:rsidR="00000000" w:rsidRDefault="00157F62">
      <w:pPr>
        <w:pStyle w:val="BodyText"/>
        <w:rPr>
          <w:rFonts w:hint="cs"/>
          <w:rtl/>
        </w:rPr>
      </w:pPr>
    </w:p>
    <w:p w14:paraId="47B29079" w14:textId="77777777" w:rsidR="00000000" w:rsidRDefault="00157F62">
      <w:pPr>
        <w:bidi/>
        <w:rPr>
          <w:rFonts w:cs="David" w:hint="cs"/>
          <w:u w:val="single"/>
          <w:rtl/>
        </w:rPr>
      </w:pPr>
      <w:r>
        <w:rPr>
          <w:rFonts w:cs="David" w:hint="cs"/>
          <w:u w:val="single"/>
          <w:rtl/>
        </w:rPr>
        <w:t>היו"ר רוני בר-און:</w:t>
      </w:r>
    </w:p>
    <w:p w14:paraId="285D3EAF" w14:textId="77777777" w:rsidR="00000000" w:rsidRDefault="00157F62">
      <w:pPr>
        <w:pStyle w:val="BodyText"/>
        <w:rPr>
          <w:rFonts w:hint="cs"/>
          <w:rtl/>
        </w:rPr>
      </w:pPr>
    </w:p>
    <w:p w14:paraId="1C3A996A" w14:textId="77777777" w:rsidR="00000000" w:rsidRDefault="00157F62">
      <w:pPr>
        <w:pStyle w:val="BodyText"/>
        <w:rPr>
          <w:rFonts w:hint="cs"/>
          <w:rtl/>
        </w:rPr>
      </w:pPr>
      <w:r>
        <w:rPr>
          <w:rFonts w:hint="cs"/>
          <w:rtl/>
        </w:rPr>
        <w:tab/>
        <w:t xml:space="preserve">תודה רבה. חברת הכנסת ד"ר נס, בבקשה. </w:t>
      </w:r>
    </w:p>
    <w:p w14:paraId="0F1C492F" w14:textId="77777777" w:rsidR="00000000" w:rsidRDefault="00157F62">
      <w:pPr>
        <w:pStyle w:val="BodyText"/>
        <w:rPr>
          <w:rFonts w:hint="cs"/>
          <w:rtl/>
        </w:rPr>
      </w:pPr>
    </w:p>
    <w:p w14:paraId="4B30431A" w14:textId="77777777" w:rsidR="00000000" w:rsidRDefault="00157F62">
      <w:pPr>
        <w:pStyle w:val="BodyText"/>
        <w:rPr>
          <w:rFonts w:hint="cs"/>
          <w:rtl/>
        </w:rPr>
      </w:pPr>
      <w:r>
        <w:rPr>
          <w:rFonts w:hint="cs"/>
          <w:u w:val="single"/>
          <w:rtl/>
        </w:rPr>
        <w:t>לאה נס:</w:t>
      </w:r>
    </w:p>
    <w:p w14:paraId="158B0AAC" w14:textId="77777777" w:rsidR="00000000" w:rsidRDefault="00157F62">
      <w:pPr>
        <w:pStyle w:val="BodyText"/>
        <w:rPr>
          <w:rFonts w:hint="cs"/>
          <w:rtl/>
        </w:rPr>
      </w:pPr>
    </w:p>
    <w:p w14:paraId="1225343D" w14:textId="77777777" w:rsidR="00000000" w:rsidRDefault="00157F62">
      <w:pPr>
        <w:pStyle w:val="BodyText"/>
        <w:rPr>
          <w:rFonts w:hint="cs"/>
          <w:rtl/>
        </w:rPr>
      </w:pPr>
      <w:r>
        <w:rPr>
          <w:rFonts w:hint="cs"/>
          <w:rtl/>
        </w:rPr>
        <w:tab/>
        <w:t>תודה. צודק חבר הכנסת פורז, שהצעת החוק הזאת נחקקה בוועדת החינוך, אבל אז לא היתה ועדת מדע. היתה ועדת מדע במשרד המדע. הנו</w:t>
      </w:r>
      <w:r>
        <w:rPr>
          <w:rFonts w:hint="cs"/>
          <w:rtl/>
        </w:rPr>
        <w:t>שא הזה עוסק בניסויים בבעלי חיים, ניסויים במעבדות מחקר וכל נושא מעבדות המחקר הוא נושא שנדון בוועדת המדע. אני רוצה להוסיף ולומר שוועדת המדע הולכת לדון בחוק חדש שמונח על שולחנה, חוק ממשלתי בדבר ניסויים בבני אדם. אם ועדת המדע מסוגלת לדון בניסויים בבני אדם, ודא</w:t>
      </w:r>
      <w:r>
        <w:rPr>
          <w:rFonts w:hint="cs"/>
          <w:rtl/>
        </w:rPr>
        <w:t xml:space="preserve">י וודאי שהיא יכולה לדון בניסויים בבעלי חיים. מדע ופיתוח הם הנושאים שהוועדה הזאת עוסקת בהם. </w:t>
      </w:r>
    </w:p>
    <w:p w14:paraId="3851D423" w14:textId="77777777" w:rsidR="00000000" w:rsidRDefault="00157F62">
      <w:pPr>
        <w:pStyle w:val="BodyText"/>
        <w:rPr>
          <w:rFonts w:hint="cs"/>
          <w:rtl/>
        </w:rPr>
      </w:pPr>
    </w:p>
    <w:p w14:paraId="36442399" w14:textId="77777777" w:rsidR="00000000" w:rsidRDefault="00157F62">
      <w:pPr>
        <w:bidi/>
        <w:rPr>
          <w:rFonts w:cs="David" w:hint="cs"/>
          <w:u w:val="single"/>
          <w:rtl/>
        </w:rPr>
      </w:pPr>
      <w:r>
        <w:rPr>
          <w:rFonts w:cs="David" w:hint="cs"/>
          <w:u w:val="single"/>
          <w:rtl/>
        </w:rPr>
        <w:t>היו"ר רוני בר-און:</w:t>
      </w:r>
    </w:p>
    <w:p w14:paraId="6F167919" w14:textId="77777777" w:rsidR="00000000" w:rsidRDefault="00157F62">
      <w:pPr>
        <w:pStyle w:val="BodyText"/>
        <w:rPr>
          <w:rFonts w:hint="cs"/>
          <w:rtl/>
        </w:rPr>
      </w:pPr>
    </w:p>
    <w:p w14:paraId="4C30B017" w14:textId="77777777" w:rsidR="00000000" w:rsidRDefault="00157F62">
      <w:pPr>
        <w:pStyle w:val="BodyText"/>
        <w:rPr>
          <w:rFonts w:hint="cs"/>
          <w:rtl/>
        </w:rPr>
      </w:pPr>
      <w:r>
        <w:rPr>
          <w:rFonts w:hint="cs"/>
          <w:rtl/>
        </w:rPr>
        <w:tab/>
        <w:t xml:space="preserve">תודה רבה. חברת הכנסת גלאון בשם חבר הכנסת שריד, בבקשה. </w:t>
      </w:r>
    </w:p>
    <w:p w14:paraId="02E02D83" w14:textId="77777777" w:rsidR="00000000" w:rsidRDefault="00157F62">
      <w:pPr>
        <w:pStyle w:val="BodyText"/>
        <w:rPr>
          <w:rFonts w:hint="cs"/>
          <w:rtl/>
        </w:rPr>
      </w:pPr>
    </w:p>
    <w:p w14:paraId="6D3EB52E" w14:textId="77777777" w:rsidR="00000000" w:rsidRDefault="00157F62">
      <w:pPr>
        <w:bidi/>
        <w:rPr>
          <w:rFonts w:cs="David"/>
          <w:u w:val="single"/>
          <w:rtl/>
        </w:rPr>
      </w:pPr>
      <w:r>
        <w:rPr>
          <w:rFonts w:cs="David"/>
          <w:u w:val="single"/>
          <w:rtl/>
        </w:rPr>
        <w:t>זהבה גלאון:</w:t>
      </w:r>
    </w:p>
    <w:p w14:paraId="19B9A791" w14:textId="77777777" w:rsidR="00000000" w:rsidRDefault="00157F62">
      <w:pPr>
        <w:bidi/>
        <w:rPr>
          <w:rFonts w:cs="David"/>
          <w:u w:val="single"/>
          <w:rtl/>
        </w:rPr>
      </w:pPr>
    </w:p>
    <w:p w14:paraId="025E27D7" w14:textId="77777777" w:rsidR="00000000" w:rsidRDefault="00157F62">
      <w:pPr>
        <w:pStyle w:val="BodyText"/>
        <w:rPr>
          <w:rFonts w:hint="cs"/>
          <w:rtl/>
        </w:rPr>
      </w:pPr>
      <w:r>
        <w:rPr>
          <w:rtl/>
        </w:rPr>
        <w:tab/>
      </w:r>
      <w:r>
        <w:rPr>
          <w:rFonts w:hint="cs"/>
          <w:rtl/>
        </w:rPr>
        <w:t>תודה. אני מייצגת את בקשתו של חבר הכנסת שריד שהנושא יידון בוועדת החינוך מ</w:t>
      </w:r>
      <w:r>
        <w:rPr>
          <w:rFonts w:hint="cs"/>
          <w:rtl/>
        </w:rPr>
        <w:t xml:space="preserve">כל הטעמים שהשמיע קודם חבר הכנסת פורז, אבל אני חושבת שבמקרה הנדון צריך לבקש גם חוות דעת משפטית מהיועצת המשפטית של הוועדה בנושא. </w:t>
      </w:r>
    </w:p>
    <w:p w14:paraId="712B257D" w14:textId="77777777" w:rsidR="00000000" w:rsidRDefault="00157F62">
      <w:pPr>
        <w:pStyle w:val="BodyText"/>
        <w:rPr>
          <w:rFonts w:hint="cs"/>
          <w:rtl/>
        </w:rPr>
      </w:pPr>
    </w:p>
    <w:p w14:paraId="1F4A2A12" w14:textId="77777777" w:rsidR="00000000" w:rsidRDefault="00157F62">
      <w:pPr>
        <w:bidi/>
        <w:rPr>
          <w:rFonts w:cs="David" w:hint="cs"/>
          <w:u w:val="single"/>
          <w:rtl/>
        </w:rPr>
      </w:pPr>
      <w:r>
        <w:rPr>
          <w:rFonts w:cs="David" w:hint="cs"/>
          <w:u w:val="single"/>
          <w:rtl/>
        </w:rPr>
        <w:t>היו"ר רוני בר-און:</w:t>
      </w:r>
    </w:p>
    <w:p w14:paraId="7B3CB01B" w14:textId="77777777" w:rsidR="00000000" w:rsidRDefault="00157F62">
      <w:pPr>
        <w:pStyle w:val="BodyText"/>
        <w:rPr>
          <w:rFonts w:hint="cs"/>
          <w:rtl/>
        </w:rPr>
      </w:pPr>
    </w:p>
    <w:p w14:paraId="623CE528" w14:textId="77777777" w:rsidR="00000000" w:rsidRDefault="00157F62">
      <w:pPr>
        <w:pStyle w:val="BodyText"/>
        <w:rPr>
          <w:rFonts w:hint="cs"/>
          <w:rtl/>
        </w:rPr>
      </w:pPr>
      <w:r>
        <w:rPr>
          <w:rFonts w:hint="cs"/>
          <w:rtl/>
        </w:rPr>
        <w:tab/>
        <w:t xml:space="preserve">אין מניעה לקבל את חוות הדעת הזאת וכמובן שאין מניעה לכל אחד להצביע אחר כך כפי שהוא רוצה. </w:t>
      </w:r>
    </w:p>
    <w:p w14:paraId="5530185B" w14:textId="77777777" w:rsidR="00000000" w:rsidRDefault="00157F62">
      <w:pPr>
        <w:pStyle w:val="BodyText"/>
        <w:rPr>
          <w:rFonts w:hint="cs"/>
          <w:rtl/>
        </w:rPr>
      </w:pPr>
    </w:p>
    <w:p w14:paraId="31233952" w14:textId="77777777" w:rsidR="00000000" w:rsidRDefault="00157F62">
      <w:pPr>
        <w:bidi/>
        <w:rPr>
          <w:rFonts w:cs="David"/>
          <w:u w:val="single"/>
          <w:rtl/>
        </w:rPr>
      </w:pPr>
      <w:r>
        <w:rPr>
          <w:rFonts w:cs="David"/>
          <w:u w:val="single"/>
          <w:rtl/>
        </w:rPr>
        <w:t>זהבה גלאון:</w:t>
      </w:r>
    </w:p>
    <w:p w14:paraId="2F5AC599" w14:textId="77777777" w:rsidR="00000000" w:rsidRDefault="00157F62">
      <w:pPr>
        <w:bidi/>
        <w:rPr>
          <w:rFonts w:cs="David"/>
          <w:u w:val="single"/>
          <w:rtl/>
        </w:rPr>
      </w:pPr>
    </w:p>
    <w:p w14:paraId="485B4B02" w14:textId="77777777" w:rsidR="00000000" w:rsidRDefault="00157F62">
      <w:pPr>
        <w:pStyle w:val="BodyText"/>
        <w:rPr>
          <w:rFonts w:hint="cs"/>
          <w:rtl/>
        </w:rPr>
      </w:pPr>
      <w:r>
        <w:rPr>
          <w:rtl/>
        </w:rPr>
        <w:tab/>
      </w:r>
      <w:r>
        <w:rPr>
          <w:rFonts w:hint="cs"/>
          <w:rtl/>
        </w:rPr>
        <w:t xml:space="preserve"> ל</w:t>
      </w:r>
      <w:r>
        <w:rPr>
          <w:rFonts w:hint="cs"/>
          <w:rtl/>
        </w:rPr>
        <w:t xml:space="preserve">א זכור לי שאתה אומר את זה בנושאים אחרים. </w:t>
      </w:r>
    </w:p>
    <w:p w14:paraId="7159700E" w14:textId="77777777" w:rsidR="00000000" w:rsidRDefault="00157F62">
      <w:pPr>
        <w:pStyle w:val="BodyText"/>
        <w:rPr>
          <w:rFonts w:hint="cs"/>
          <w:rtl/>
        </w:rPr>
      </w:pPr>
    </w:p>
    <w:p w14:paraId="0F2CAB3F" w14:textId="77777777" w:rsidR="00000000" w:rsidRDefault="00157F62">
      <w:pPr>
        <w:bidi/>
        <w:rPr>
          <w:rFonts w:cs="David" w:hint="cs"/>
          <w:u w:val="single"/>
          <w:rtl/>
        </w:rPr>
      </w:pPr>
      <w:r>
        <w:rPr>
          <w:rFonts w:cs="David" w:hint="cs"/>
          <w:u w:val="single"/>
          <w:rtl/>
        </w:rPr>
        <w:t>היו"ר רוני בר-און:</w:t>
      </w:r>
    </w:p>
    <w:p w14:paraId="3FB24191" w14:textId="77777777" w:rsidR="00000000" w:rsidRDefault="00157F62">
      <w:pPr>
        <w:pStyle w:val="BodyText"/>
        <w:rPr>
          <w:rFonts w:hint="cs"/>
          <w:rtl/>
        </w:rPr>
      </w:pPr>
    </w:p>
    <w:p w14:paraId="348A1B90" w14:textId="77777777" w:rsidR="00000000" w:rsidRDefault="00157F62">
      <w:pPr>
        <w:pStyle w:val="BodyText"/>
        <w:rPr>
          <w:rFonts w:hint="cs"/>
          <w:rtl/>
        </w:rPr>
      </w:pPr>
      <w:r>
        <w:rPr>
          <w:rFonts w:hint="cs"/>
          <w:rtl/>
        </w:rPr>
        <w:tab/>
        <w:t xml:space="preserve">אני אומר את זה כל הזמן. </w:t>
      </w:r>
    </w:p>
    <w:p w14:paraId="31502C85" w14:textId="77777777" w:rsidR="00000000" w:rsidRDefault="00157F62">
      <w:pPr>
        <w:pStyle w:val="BodyText"/>
        <w:rPr>
          <w:rFonts w:hint="cs"/>
          <w:rtl/>
        </w:rPr>
      </w:pPr>
    </w:p>
    <w:p w14:paraId="6BC8AF8C" w14:textId="77777777" w:rsidR="00000000" w:rsidRDefault="00157F62">
      <w:pPr>
        <w:bidi/>
        <w:rPr>
          <w:rFonts w:cs="David"/>
          <w:u w:val="single"/>
          <w:rtl/>
        </w:rPr>
      </w:pPr>
      <w:r>
        <w:rPr>
          <w:rFonts w:cs="David"/>
          <w:u w:val="single"/>
          <w:rtl/>
        </w:rPr>
        <w:t>זהבה גלאון:</w:t>
      </w:r>
    </w:p>
    <w:p w14:paraId="0D0387C5" w14:textId="77777777" w:rsidR="00000000" w:rsidRDefault="00157F62">
      <w:pPr>
        <w:bidi/>
        <w:rPr>
          <w:rFonts w:cs="David"/>
          <w:u w:val="single"/>
          <w:rtl/>
        </w:rPr>
      </w:pPr>
    </w:p>
    <w:p w14:paraId="5B7C586C" w14:textId="77777777" w:rsidR="00000000" w:rsidRDefault="00157F62">
      <w:pPr>
        <w:pStyle w:val="BodyText"/>
        <w:rPr>
          <w:rFonts w:hint="cs"/>
          <w:rtl/>
        </w:rPr>
      </w:pPr>
      <w:r>
        <w:rPr>
          <w:rtl/>
        </w:rPr>
        <w:tab/>
      </w:r>
      <w:r>
        <w:rPr>
          <w:rFonts w:hint="cs"/>
          <w:rtl/>
        </w:rPr>
        <w:t xml:space="preserve"> סליחה, חשבתי שלחוות הדעת של היועצת המשפטית של הוועדה יש משקל מכריע. </w:t>
      </w:r>
    </w:p>
    <w:p w14:paraId="4C59087E" w14:textId="77777777" w:rsidR="00000000" w:rsidRDefault="00157F62">
      <w:pPr>
        <w:pStyle w:val="BodyText"/>
        <w:rPr>
          <w:rFonts w:hint="cs"/>
          <w:rtl/>
        </w:rPr>
      </w:pPr>
    </w:p>
    <w:p w14:paraId="0EA79AC6" w14:textId="77777777" w:rsidR="00000000" w:rsidRDefault="00157F62">
      <w:pPr>
        <w:bidi/>
        <w:rPr>
          <w:rFonts w:cs="David" w:hint="cs"/>
          <w:u w:val="single"/>
          <w:rtl/>
        </w:rPr>
      </w:pPr>
      <w:r>
        <w:rPr>
          <w:rFonts w:cs="David" w:hint="cs"/>
          <w:u w:val="single"/>
          <w:rtl/>
        </w:rPr>
        <w:t>היו"ר רוני בר-און:</w:t>
      </w:r>
    </w:p>
    <w:p w14:paraId="4EE95EF8" w14:textId="77777777" w:rsidR="00000000" w:rsidRDefault="00157F62">
      <w:pPr>
        <w:pStyle w:val="BodyText"/>
        <w:rPr>
          <w:rFonts w:hint="cs"/>
          <w:rtl/>
        </w:rPr>
      </w:pPr>
    </w:p>
    <w:p w14:paraId="69ED1D0B" w14:textId="77777777" w:rsidR="00000000" w:rsidRDefault="00157F62">
      <w:pPr>
        <w:pStyle w:val="BodyText"/>
        <w:rPr>
          <w:rFonts w:hint="cs"/>
          <w:rtl/>
        </w:rPr>
      </w:pPr>
      <w:r>
        <w:rPr>
          <w:rFonts w:hint="cs"/>
          <w:rtl/>
        </w:rPr>
        <w:tab/>
        <w:t xml:space="preserve">נכון, משקל מכריע על חבר הכנסת הספציפי שמרים את ידו כפי שהוא </w:t>
      </w:r>
      <w:r>
        <w:rPr>
          <w:rFonts w:hint="cs"/>
          <w:rtl/>
        </w:rPr>
        <w:t xml:space="preserve">מבין. יושב ראש הקואליציה, בבקשה. </w:t>
      </w:r>
    </w:p>
    <w:p w14:paraId="48801DBD" w14:textId="77777777" w:rsidR="00000000" w:rsidRDefault="00157F62">
      <w:pPr>
        <w:pStyle w:val="BodyText"/>
        <w:rPr>
          <w:rFonts w:hint="cs"/>
          <w:rtl/>
        </w:rPr>
      </w:pPr>
    </w:p>
    <w:p w14:paraId="7601C754" w14:textId="77777777" w:rsidR="00000000" w:rsidRDefault="00157F62">
      <w:pPr>
        <w:pStyle w:val="BodyText"/>
        <w:rPr>
          <w:rFonts w:hint="cs"/>
          <w:u w:val="single"/>
          <w:rtl/>
        </w:rPr>
      </w:pPr>
      <w:r>
        <w:rPr>
          <w:rFonts w:hint="cs"/>
          <w:u w:val="single"/>
          <w:rtl/>
        </w:rPr>
        <w:t>גדעון סער:</w:t>
      </w:r>
    </w:p>
    <w:p w14:paraId="3D48E265" w14:textId="77777777" w:rsidR="00000000" w:rsidRDefault="00157F62">
      <w:pPr>
        <w:pStyle w:val="BodyText"/>
        <w:rPr>
          <w:rFonts w:hint="cs"/>
          <w:rtl/>
        </w:rPr>
      </w:pPr>
    </w:p>
    <w:p w14:paraId="3022005A" w14:textId="77777777" w:rsidR="00000000" w:rsidRDefault="00157F62">
      <w:pPr>
        <w:pStyle w:val="BodyText"/>
        <w:rPr>
          <w:rFonts w:hint="cs"/>
          <w:rtl/>
        </w:rPr>
      </w:pPr>
      <w:r>
        <w:rPr>
          <w:rFonts w:hint="cs"/>
          <w:rtl/>
        </w:rPr>
        <w:tab/>
        <w:t>תודה. אני תומך בבקשת יושבת ראש ועדת המדע. לגופו של עניין, הבקשה שלה הגיונית מבחינת הנושא והקשר שלו הרבה יותר הדוק לתחום המדע מאשר לתחום החינוך. אמת, צדק חבר הכנסת פורז שאמר שבעבר הצעות מסוג זה נדונו בוועדת הח</w:t>
      </w:r>
      <w:r>
        <w:rPr>
          <w:rFonts w:hint="cs"/>
          <w:rtl/>
        </w:rPr>
        <w:t>ינוך ואפילו הצעות אחרות שנוגעות לחיות וכדומה, אבל אם אנחנו בוחנים את הדברים באופן ענייני, אפשר לומר שאם בנושא הזה לא תדון ועדת המדע, באיזה נושא היא כן תדון?</w:t>
      </w:r>
    </w:p>
    <w:p w14:paraId="2374575C" w14:textId="77777777" w:rsidR="00000000" w:rsidRDefault="00157F62">
      <w:pPr>
        <w:pStyle w:val="BodyText"/>
        <w:rPr>
          <w:rFonts w:hint="cs"/>
          <w:rtl/>
        </w:rPr>
      </w:pPr>
    </w:p>
    <w:p w14:paraId="41483605" w14:textId="77777777" w:rsidR="00000000" w:rsidRDefault="00157F62">
      <w:pPr>
        <w:bidi/>
        <w:rPr>
          <w:rFonts w:cs="David"/>
          <w:u w:val="single"/>
          <w:rtl/>
        </w:rPr>
      </w:pPr>
      <w:r>
        <w:rPr>
          <w:rFonts w:cs="David"/>
          <w:u w:val="single"/>
          <w:rtl/>
        </w:rPr>
        <w:t>אברהם פורז:</w:t>
      </w:r>
    </w:p>
    <w:p w14:paraId="0A4D303E" w14:textId="77777777" w:rsidR="00000000" w:rsidRDefault="00157F62">
      <w:pPr>
        <w:bidi/>
        <w:rPr>
          <w:rFonts w:cs="David"/>
          <w:u w:val="single"/>
          <w:rtl/>
        </w:rPr>
      </w:pPr>
    </w:p>
    <w:p w14:paraId="4E406681" w14:textId="77777777" w:rsidR="00000000" w:rsidRDefault="00157F62">
      <w:pPr>
        <w:pStyle w:val="BodyText"/>
        <w:rPr>
          <w:rFonts w:hint="cs"/>
          <w:rtl/>
        </w:rPr>
      </w:pPr>
      <w:r>
        <w:rPr>
          <w:rtl/>
        </w:rPr>
        <w:tab/>
      </w:r>
      <w:r>
        <w:rPr>
          <w:rFonts w:hint="cs"/>
          <w:rtl/>
        </w:rPr>
        <w:t xml:space="preserve"> מדובר בהרכב המועצה. </w:t>
      </w:r>
    </w:p>
    <w:p w14:paraId="17A9549B" w14:textId="77777777" w:rsidR="00000000" w:rsidRDefault="00157F62">
      <w:pPr>
        <w:pStyle w:val="BodyText"/>
        <w:rPr>
          <w:rFonts w:hint="cs"/>
          <w:rtl/>
        </w:rPr>
      </w:pPr>
    </w:p>
    <w:p w14:paraId="561F8DCE" w14:textId="77777777" w:rsidR="00000000" w:rsidRDefault="00157F62">
      <w:pPr>
        <w:bidi/>
        <w:rPr>
          <w:rFonts w:cs="David" w:hint="cs"/>
          <w:u w:val="single"/>
          <w:rtl/>
        </w:rPr>
      </w:pPr>
      <w:r>
        <w:rPr>
          <w:rFonts w:cs="David" w:hint="cs"/>
          <w:u w:val="single"/>
          <w:rtl/>
        </w:rPr>
        <w:t>היו"ר רוני בר-און:</w:t>
      </w:r>
    </w:p>
    <w:p w14:paraId="13900D54" w14:textId="77777777" w:rsidR="00000000" w:rsidRDefault="00157F62">
      <w:pPr>
        <w:pStyle w:val="BodyText"/>
        <w:rPr>
          <w:rFonts w:hint="cs"/>
          <w:rtl/>
        </w:rPr>
      </w:pPr>
    </w:p>
    <w:p w14:paraId="185BFBCD" w14:textId="77777777" w:rsidR="00000000" w:rsidRDefault="00157F62">
      <w:pPr>
        <w:pStyle w:val="BodyText"/>
        <w:rPr>
          <w:rFonts w:hint="cs"/>
          <w:rtl/>
        </w:rPr>
      </w:pPr>
      <w:r>
        <w:rPr>
          <w:rFonts w:hint="cs"/>
          <w:rtl/>
        </w:rPr>
        <w:tab/>
        <w:t xml:space="preserve">גברתי היועצת המשפטית, ברור לכל אחד ואחד </w:t>
      </w:r>
      <w:r>
        <w:rPr>
          <w:rFonts w:hint="cs"/>
          <w:rtl/>
        </w:rPr>
        <w:t xml:space="preserve">מאיתנו שמה שהיה פעם שם צריך להמשיך ולהיות נדון שם. אני רוצה שתתמקדי בשאלה שהעלתה יושבת ראש ועדת המדע והטכנולוגיה. אומרת ד"ר נס שכל עוד זה נדון שם, זה היה במצב שבו לא היתה לכנסת ועדת מדע וטכנולוגיה. </w:t>
      </w:r>
    </w:p>
    <w:p w14:paraId="1BD7A85D" w14:textId="77777777" w:rsidR="00000000" w:rsidRDefault="00157F62">
      <w:pPr>
        <w:pStyle w:val="BodyText"/>
        <w:rPr>
          <w:rFonts w:hint="cs"/>
          <w:rtl/>
        </w:rPr>
      </w:pPr>
    </w:p>
    <w:p w14:paraId="3B62B6CD" w14:textId="77777777" w:rsidR="00000000" w:rsidRDefault="00157F62">
      <w:pPr>
        <w:bidi/>
        <w:rPr>
          <w:rFonts w:cs="David"/>
          <w:u w:val="single"/>
          <w:rtl/>
        </w:rPr>
      </w:pPr>
      <w:r>
        <w:rPr>
          <w:rFonts w:cs="David"/>
          <w:u w:val="single"/>
          <w:rtl/>
        </w:rPr>
        <w:t>זהבה גלאון:</w:t>
      </w:r>
    </w:p>
    <w:p w14:paraId="550BA718" w14:textId="77777777" w:rsidR="00000000" w:rsidRDefault="00157F62">
      <w:pPr>
        <w:bidi/>
        <w:rPr>
          <w:rFonts w:cs="David"/>
          <w:u w:val="single"/>
          <w:rtl/>
        </w:rPr>
      </w:pPr>
    </w:p>
    <w:p w14:paraId="3B162EA4" w14:textId="77777777" w:rsidR="00000000" w:rsidRDefault="00157F62">
      <w:pPr>
        <w:pStyle w:val="BodyText"/>
        <w:rPr>
          <w:rFonts w:hint="cs"/>
          <w:rtl/>
        </w:rPr>
      </w:pPr>
      <w:r>
        <w:rPr>
          <w:rtl/>
        </w:rPr>
        <w:tab/>
      </w:r>
      <w:r>
        <w:rPr>
          <w:rFonts w:hint="cs"/>
          <w:rtl/>
        </w:rPr>
        <w:t xml:space="preserve"> אז כבר היתה ועדת מדע וטכנולוגיה. אני מתקנ</w:t>
      </w:r>
      <w:r>
        <w:rPr>
          <w:rFonts w:hint="cs"/>
          <w:rtl/>
        </w:rPr>
        <w:t xml:space="preserve">ת אותך. </w:t>
      </w:r>
    </w:p>
    <w:p w14:paraId="5D082B22" w14:textId="77777777" w:rsidR="00000000" w:rsidRDefault="00157F62">
      <w:pPr>
        <w:pStyle w:val="BodyText"/>
        <w:rPr>
          <w:rFonts w:hint="cs"/>
          <w:rtl/>
        </w:rPr>
      </w:pPr>
    </w:p>
    <w:p w14:paraId="1D6BA43A" w14:textId="77777777" w:rsidR="00000000" w:rsidRDefault="00157F62">
      <w:pPr>
        <w:bidi/>
        <w:rPr>
          <w:rFonts w:cs="David" w:hint="cs"/>
          <w:u w:val="single"/>
          <w:rtl/>
        </w:rPr>
      </w:pPr>
      <w:r>
        <w:rPr>
          <w:rFonts w:cs="David" w:hint="cs"/>
          <w:u w:val="single"/>
          <w:rtl/>
        </w:rPr>
        <w:t>היו"ר רוני בר-און:</w:t>
      </w:r>
    </w:p>
    <w:p w14:paraId="4587F5A0" w14:textId="77777777" w:rsidR="00000000" w:rsidRDefault="00157F62">
      <w:pPr>
        <w:pStyle w:val="BodyText"/>
        <w:rPr>
          <w:rFonts w:hint="cs"/>
          <w:rtl/>
        </w:rPr>
      </w:pPr>
    </w:p>
    <w:p w14:paraId="0BE6C994" w14:textId="77777777" w:rsidR="00000000" w:rsidRDefault="00157F62">
      <w:pPr>
        <w:pStyle w:val="BodyText"/>
        <w:rPr>
          <w:rFonts w:hint="cs"/>
          <w:rtl/>
        </w:rPr>
      </w:pPr>
      <w:r>
        <w:rPr>
          <w:rFonts w:hint="cs"/>
          <w:rtl/>
        </w:rPr>
        <w:tab/>
        <w:t>אני מאד מודה לך ומתקן אותך. אני מסכים עם כל מה שאמר פורז ואני לא חולק עליו. אני יודע שהייעוץ המשפטי אומר בדרך כלל שמה שהיה מסור פעם לוועדה, מטבע הדברים צריך להיות מסור הלאה לוועדה וכאן יש מקרה אנומלי. בין לבין נוסדה ועדת המדע</w:t>
      </w:r>
      <w:r>
        <w:rPr>
          <w:rFonts w:hint="cs"/>
          <w:rtl/>
        </w:rPr>
        <w:t xml:space="preserve"> והטכנולוגיה וכאשר מדובר על ניסויים, העניין אינו טיפול בבעלי חיים אלא הניסוי המדעי. אני מבקש ממך להתמקד בשאלה הזאת. </w:t>
      </w:r>
    </w:p>
    <w:p w14:paraId="2FCFED10" w14:textId="77777777" w:rsidR="00000000" w:rsidRDefault="00157F62">
      <w:pPr>
        <w:pStyle w:val="BodyText"/>
        <w:rPr>
          <w:rFonts w:hint="cs"/>
          <w:rtl/>
        </w:rPr>
      </w:pPr>
    </w:p>
    <w:p w14:paraId="56C63E6D" w14:textId="77777777" w:rsidR="00000000" w:rsidRDefault="00157F62">
      <w:pPr>
        <w:bidi/>
        <w:rPr>
          <w:rFonts w:cs="David"/>
          <w:u w:val="single"/>
          <w:rtl/>
        </w:rPr>
      </w:pPr>
      <w:r>
        <w:rPr>
          <w:rFonts w:cs="David"/>
          <w:u w:val="single"/>
          <w:rtl/>
        </w:rPr>
        <w:t>אברהם פורז:</w:t>
      </w:r>
    </w:p>
    <w:p w14:paraId="0E55BD9B" w14:textId="77777777" w:rsidR="00000000" w:rsidRDefault="00157F62">
      <w:pPr>
        <w:bidi/>
        <w:rPr>
          <w:rFonts w:cs="David"/>
          <w:u w:val="single"/>
          <w:rtl/>
        </w:rPr>
      </w:pPr>
    </w:p>
    <w:p w14:paraId="0A57AD44" w14:textId="77777777" w:rsidR="00000000" w:rsidRDefault="00157F62">
      <w:pPr>
        <w:pStyle w:val="BodyText"/>
        <w:rPr>
          <w:rFonts w:hint="cs"/>
          <w:rtl/>
        </w:rPr>
      </w:pPr>
      <w:r>
        <w:rPr>
          <w:rtl/>
        </w:rPr>
        <w:tab/>
      </w:r>
      <w:r>
        <w:rPr>
          <w:rFonts w:hint="cs"/>
          <w:rtl/>
        </w:rPr>
        <w:t xml:space="preserve"> מדובר בהרכב המועצה, איזה עניין מדעי זה?</w:t>
      </w:r>
    </w:p>
    <w:p w14:paraId="609EC7E4" w14:textId="77777777" w:rsidR="00000000" w:rsidRDefault="00157F62">
      <w:pPr>
        <w:pStyle w:val="BodyText"/>
        <w:rPr>
          <w:rFonts w:hint="cs"/>
          <w:rtl/>
        </w:rPr>
      </w:pPr>
    </w:p>
    <w:p w14:paraId="46676CE4" w14:textId="77777777" w:rsidR="00000000" w:rsidRDefault="00157F62">
      <w:pPr>
        <w:bidi/>
        <w:rPr>
          <w:rFonts w:cs="David" w:hint="cs"/>
          <w:u w:val="single"/>
          <w:rtl/>
        </w:rPr>
      </w:pPr>
      <w:r>
        <w:rPr>
          <w:rFonts w:cs="David" w:hint="cs"/>
          <w:u w:val="single"/>
          <w:rtl/>
        </w:rPr>
        <w:t>היו"ר רוני בר-און:</w:t>
      </w:r>
    </w:p>
    <w:p w14:paraId="08C9325C" w14:textId="77777777" w:rsidR="00000000" w:rsidRDefault="00157F62">
      <w:pPr>
        <w:pStyle w:val="BodyText"/>
        <w:rPr>
          <w:rFonts w:hint="cs"/>
          <w:rtl/>
        </w:rPr>
      </w:pPr>
    </w:p>
    <w:p w14:paraId="299DAA7F" w14:textId="77777777" w:rsidR="00000000" w:rsidRDefault="00157F62">
      <w:pPr>
        <w:pStyle w:val="BodyText"/>
        <w:rPr>
          <w:rFonts w:hint="cs"/>
          <w:rtl/>
        </w:rPr>
      </w:pPr>
      <w:r>
        <w:rPr>
          <w:rFonts w:hint="cs"/>
          <w:rtl/>
        </w:rPr>
        <w:tab/>
        <w:t xml:space="preserve">חבר הכנסת סער, אני מבקש ממך לא לדבר בטלפון. </w:t>
      </w:r>
    </w:p>
    <w:p w14:paraId="20A29105" w14:textId="77777777" w:rsidR="00000000" w:rsidRDefault="00157F62">
      <w:pPr>
        <w:pStyle w:val="BodyText"/>
        <w:rPr>
          <w:rFonts w:hint="cs"/>
          <w:rtl/>
        </w:rPr>
      </w:pPr>
    </w:p>
    <w:p w14:paraId="17A24037" w14:textId="77777777" w:rsidR="00000000" w:rsidRDefault="00157F62">
      <w:pPr>
        <w:pStyle w:val="BodyText"/>
        <w:rPr>
          <w:rFonts w:hint="cs"/>
          <w:u w:val="single"/>
          <w:rtl/>
        </w:rPr>
      </w:pPr>
      <w:r>
        <w:rPr>
          <w:rFonts w:hint="cs"/>
          <w:u w:val="single"/>
          <w:rtl/>
        </w:rPr>
        <w:t>גדעון סער:</w:t>
      </w:r>
    </w:p>
    <w:p w14:paraId="468637D3" w14:textId="77777777" w:rsidR="00000000" w:rsidRDefault="00157F62">
      <w:pPr>
        <w:pStyle w:val="BodyText"/>
        <w:rPr>
          <w:rFonts w:hint="cs"/>
          <w:rtl/>
        </w:rPr>
      </w:pPr>
    </w:p>
    <w:p w14:paraId="26187C2F" w14:textId="77777777" w:rsidR="00000000" w:rsidRDefault="00157F62">
      <w:pPr>
        <w:pStyle w:val="BodyText"/>
        <w:rPr>
          <w:rFonts w:hint="cs"/>
          <w:rtl/>
        </w:rPr>
      </w:pPr>
      <w:r>
        <w:rPr>
          <w:rFonts w:hint="cs"/>
          <w:rtl/>
        </w:rPr>
        <w:tab/>
        <w:t>אנ</w:t>
      </w:r>
      <w:r>
        <w:rPr>
          <w:rFonts w:hint="cs"/>
          <w:rtl/>
        </w:rPr>
        <w:t xml:space="preserve">י לא מדבר בטלפון בכלל, אדוני יביט ויראה שאני לא מדבר בטלפון. אני רק מקשיב להודעה בטלפון. </w:t>
      </w:r>
    </w:p>
    <w:p w14:paraId="1460EB72" w14:textId="77777777" w:rsidR="00000000" w:rsidRDefault="00157F62">
      <w:pPr>
        <w:pStyle w:val="BodyText"/>
        <w:rPr>
          <w:rFonts w:hint="cs"/>
          <w:rtl/>
        </w:rPr>
      </w:pPr>
    </w:p>
    <w:p w14:paraId="65353C1E" w14:textId="77777777" w:rsidR="00000000" w:rsidRDefault="00157F62">
      <w:pPr>
        <w:bidi/>
        <w:rPr>
          <w:rFonts w:cs="David" w:hint="cs"/>
          <w:u w:val="single"/>
          <w:rtl/>
        </w:rPr>
      </w:pPr>
      <w:r>
        <w:rPr>
          <w:rFonts w:cs="David"/>
          <w:u w:val="single"/>
          <w:rtl/>
        </w:rPr>
        <w:br w:type="page"/>
      </w:r>
      <w:r>
        <w:rPr>
          <w:rFonts w:cs="David" w:hint="cs"/>
          <w:u w:val="single"/>
          <w:rtl/>
        </w:rPr>
        <w:t>היו"ר רוני בר-און:</w:t>
      </w:r>
    </w:p>
    <w:p w14:paraId="46504495" w14:textId="77777777" w:rsidR="00000000" w:rsidRDefault="00157F62">
      <w:pPr>
        <w:pStyle w:val="BodyText"/>
        <w:rPr>
          <w:rFonts w:hint="cs"/>
          <w:rtl/>
        </w:rPr>
      </w:pPr>
    </w:p>
    <w:p w14:paraId="1063E15F" w14:textId="77777777" w:rsidR="00000000" w:rsidRDefault="00157F62">
      <w:pPr>
        <w:pStyle w:val="BodyText"/>
        <w:rPr>
          <w:rFonts w:hint="cs"/>
          <w:rtl/>
        </w:rPr>
      </w:pPr>
      <w:r>
        <w:rPr>
          <w:rFonts w:hint="cs"/>
          <w:rtl/>
        </w:rPr>
        <w:tab/>
        <w:t xml:space="preserve">אם כך אנחנו מכריזים על הפסקה עד שגדעון יסיים. </w:t>
      </w:r>
    </w:p>
    <w:p w14:paraId="62C9B9CC" w14:textId="77777777" w:rsidR="00000000" w:rsidRDefault="00157F62">
      <w:pPr>
        <w:pStyle w:val="BodyText"/>
        <w:rPr>
          <w:rFonts w:hint="cs"/>
          <w:u w:val="single"/>
          <w:rtl/>
        </w:rPr>
      </w:pPr>
      <w:r>
        <w:rPr>
          <w:rFonts w:hint="cs"/>
          <w:u w:val="single"/>
          <w:rtl/>
        </w:rPr>
        <w:t>גדעון סער:</w:t>
      </w:r>
    </w:p>
    <w:p w14:paraId="6FE9C177" w14:textId="77777777" w:rsidR="00000000" w:rsidRDefault="00157F62">
      <w:pPr>
        <w:pStyle w:val="BodyText"/>
        <w:rPr>
          <w:rFonts w:hint="cs"/>
          <w:rtl/>
        </w:rPr>
      </w:pPr>
    </w:p>
    <w:p w14:paraId="75AFE3D2" w14:textId="77777777" w:rsidR="00000000" w:rsidRDefault="00157F62">
      <w:pPr>
        <w:pStyle w:val="BodyText"/>
        <w:rPr>
          <w:rFonts w:hint="cs"/>
          <w:rtl/>
        </w:rPr>
      </w:pPr>
      <w:r>
        <w:rPr>
          <w:rFonts w:hint="cs"/>
          <w:rtl/>
        </w:rPr>
        <w:tab/>
        <w:t xml:space="preserve">אדוני יודע מה שהוא רוצה. אני מפסיק להשתגע כל פעם שאתה משתגע. </w:t>
      </w:r>
    </w:p>
    <w:p w14:paraId="77C3D736" w14:textId="77777777" w:rsidR="00000000" w:rsidRDefault="00157F62">
      <w:pPr>
        <w:pStyle w:val="BodyText"/>
        <w:rPr>
          <w:rFonts w:hint="cs"/>
          <w:rtl/>
        </w:rPr>
      </w:pPr>
    </w:p>
    <w:p w14:paraId="2F24306C" w14:textId="77777777" w:rsidR="00000000" w:rsidRDefault="00157F62">
      <w:pPr>
        <w:bidi/>
        <w:rPr>
          <w:rFonts w:cs="David" w:hint="cs"/>
          <w:u w:val="single"/>
          <w:rtl/>
        </w:rPr>
      </w:pPr>
      <w:r>
        <w:rPr>
          <w:rFonts w:cs="David" w:hint="cs"/>
          <w:u w:val="single"/>
          <w:rtl/>
        </w:rPr>
        <w:t>היו"ר רוני בר-און:</w:t>
      </w:r>
    </w:p>
    <w:p w14:paraId="1A62782D" w14:textId="77777777" w:rsidR="00000000" w:rsidRDefault="00157F62">
      <w:pPr>
        <w:pStyle w:val="BodyText"/>
        <w:rPr>
          <w:rFonts w:hint="cs"/>
          <w:rtl/>
        </w:rPr>
      </w:pPr>
    </w:p>
    <w:p w14:paraId="4EA92120" w14:textId="77777777" w:rsidR="00000000" w:rsidRDefault="00157F62">
      <w:pPr>
        <w:pStyle w:val="BodyText"/>
        <w:rPr>
          <w:rFonts w:hint="cs"/>
          <w:rtl/>
        </w:rPr>
      </w:pPr>
      <w:r>
        <w:rPr>
          <w:rFonts w:hint="cs"/>
          <w:rtl/>
        </w:rPr>
        <w:tab/>
        <w:t xml:space="preserve">אנחנו יוצאים להפסקה. </w:t>
      </w:r>
    </w:p>
    <w:p w14:paraId="4968AD1B" w14:textId="77777777" w:rsidR="00000000" w:rsidRDefault="00157F62">
      <w:pPr>
        <w:pStyle w:val="BodyText"/>
        <w:rPr>
          <w:rFonts w:hint="cs"/>
          <w:rtl/>
        </w:rPr>
      </w:pPr>
    </w:p>
    <w:p w14:paraId="4FC5AE8A" w14:textId="77777777" w:rsidR="00000000" w:rsidRDefault="00157F62">
      <w:pPr>
        <w:pStyle w:val="BodyText"/>
        <w:jc w:val="center"/>
        <w:rPr>
          <w:rFonts w:hint="cs"/>
          <w:rtl/>
        </w:rPr>
      </w:pPr>
      <w:r>
        <w:rPr>
          <w:rFonts w:hint="cs"/>
          <w:rtl/>
        </w:rPr>
        <w:t>(הפסקת הישיבה, שעה 10:50)</w:t>
      </w:r>
    </w:p>
    <w:p w14:paraId="6DC5B3C7" w14:textId="77777777" w:rsidR="00000000" w:rsidRDefault="00157F62">
      <w:pPr>
        <w:pStyle w:val="BodyText"/>
        <w:jc w:val="center"/>
        <w:rPr>
          <w:rFonts w:hint="cs"/>
          <w:rtl/>
        </w:rPr>
      </w:pPr>
      <w:r>
        <w:rPr>
          <w:rFonts w:hint="cs"/>
          <w:rtl/>
        </w:rPr>
        <w:t>(חידוש הישיבה, שעה 10:55)</w:t>
      </w:r>
    </w:p>
    <w:p w14:paraId="548EDCB7" w14:textId="77777777" w:rsidR="00000000" w:rsidRDefault="00157F62">
      <w:pPr>
        <w:pStyle w:val="BodyText"/>
        <w:rPr>
          <w:rFonts w:hint="cs"/>
          <w:rtl/>
        </w:rPr>
      </w:pPr>
    </w:p>
    <w:p w14:paraId="07B64967" w14:textId="77777777" w:rsidR="00000000" w:rsidRDefault="00157F62">
      <w:pPr>
        <w:bidi/>
        <w:rPr>
          <w:rFonts w:cs="David" w:hint="cs"/>
          <w:u w:val="single"/>
          <w:rtl/>
        </w:rPr>
      </w:pPr>
      <w:r>
        <w:rPr>
          <w:rFonts w:cs="David" w:hint="cs"/>
          <w:u w:val="single"/>
          <w:rtl/>
        </w:rPr>
        <w:t>היו"ר רוני בר-און:</w:t>
      </w:r>
    </w:p>
    <w:p w14:paraId="772A9DA0" w14:textId="77777777" w:rsidR="00000000" w:rsidRDefault="00157F62">
      <w:pPr>
        <w:pStyle w:val="BodyText"/>
        <w:rPr>
          <w:rFonts w:hint="cs"/>
          <w:rtl/>
        </w:rPr>
      </w:pPr>
    </w:p>
    <w:p w14:paraId="38EDFF95" w14:textId="77777777" w:rsidR="00000000" w:rsidRDefault="00157F62">
      <w:pPr>
        <w:pStyle w:val="BodyText"/>
        <w:rPr>
          <w:rFonts w:hint="cs"/>
          <w:rtl/>
        </w:rPr>
      </w:pPr>
      <w:r>
        <w:rPr>
          <w:rFonts w:hint="cs"/>
          <w:rtl/>
        </w:rPr>
        <w:tab/>
        <w:t>אני מחדש את הישיבה ואנחנו חוזרים לדיון. על פי התקנון, לא ייעשה שימוש בטלפון הסלולרי בציבור, עם אוזניה ובלי אוזניה. חבר הכנסת הבא שישתמש בטלפון אני אבקש ממנו ל</w:t>
      </w:r>
      <w:r>
        <w:rPr>
          <w:rFonts w:hint="cs"/>
          <w:rtl/>
        </w:rPr>
        <w:t xml:space="preserve">צאת. היועצת המשפטית, בבקשה. </w:t>
      </w:r>
    </w:p>
    <w:p w14:paraId="1D72C5BB" w14:textId="77777777" w:rsidR="00000000" w:rsidRDefault="00157F62">
      <w:pPr>
        <w:pStyle w:val="BodyText"/>
        <w:rPr>
          <w:rFonts w:hint="cs"/>
          <w:rtl/>
        </w:rPr>
      </w:pPr>
    </w:p>
    <w:p w14:paraId="57185F2A" w14:textId="77777777" w:rsidR="00000000" w:rsidRDefault="00157F62">
      <w:pPr>
        <w:pStyle w:val="BodyText"/>
        <w:rPr>
          <w:rFonts w:hint="cs"/>
          <w:u w:val="single"/>
          <w:rtl/>
        </w:rPr>
      </w:pPr>
      <w:r>
        <w:rPr>
          <w:rFonts w:hint="cs"/>
          <w:u w:val="single"/>
          <w:rtl/>
        </w:rPr>
        <w:t>ארבל אסטרחן:</w:t>
      </w:r>
    </w:p>
    <w:p w14:paraId="5D07ABFE" w14:textId="77777777" w:rsidR="00000000" w:rsidRDefault="00157F62">
      <w:pPr>
        <w:pStyle w:val="BodyText"/>
        <w:rPr>
          <w:rFonts w:hint="cs"/>
          <w:rtl/>
        </w:rPr>
      </w:pPr>
    </w:p>
    <w:p w14:paraId="0A5E1208" w14:textId="77777777" w:rsidR="00000000" w:rsidRDefault="00157F62">
      <w:pPr>
        <w:pStyle w:val="BodyText"/>
        <w:rPr>
          <w:rFonts w:hint="cs"/>
          <w:rtl/>
        </w:rPr>
      </w:pPr>
      <w:r>
        <w:rPr>
          <w:rFonts w:hint="cs"/>
          <w:rtl/>
        </w:rPr>
        <w:tab/>
        <w:t xml:space="preserve">זה אחד המקרים בהם אני מתלבטת בין שתי הוועדות שעליהן דובר כאן. מצד אחד, נושא צער בעלי חיים שייך לוועדת החינוך וגם נושא המחקר במוסדות להשכלה גבוהה שייך לוועדת החינוך, וזה עיקר המחקר, כי לגבי ועדת המדע כתוב בתקנון </w:t>
      </w:r>
      <w:r>
        <w:rPr>
          <w:rFonts w:hint="cs"/>
          <w:rtl/>
        </w:rPr>
        <w:t>במפורש "מחקר מדעי שלא במוסדות להשכלה גבוהה". מצד שני, נושא הניסויים יכול להתאים גם לוועדת המדע והטכנולוגיה ולא דווקא בגלל ששם נדון נושא הניסויים בבני אדם. זה נושא אחר וכאן מדובר על הרכב המועצה לעניין ניסויים בבעלי חיים. לכן נראה לי שוועדת החינוך קשורה לנוש</w:t>
      </w:r>
      <w:r>
        <w:rPr>
          <w:rFonts w:hint="cs"/>
          <w:rtl/>
        </w:rPr>
        <w:t xml:space="preserve">א הזה וגם ועדת המדע קשורה לנושא. </w:t>
      </w:r>
    </w:p>
    <w:p w14:paraId="55E67FD1" w14:textId="77777777" w:rsidR="00000000" w:rsidRDefault="00157F62">
      <w:pPr>
        <w:pStyle w:val="BodyText"/>
        <w:rPr>
          <w:rFonts w:hint="cs"/>
          <w:rtl/>
        </w:rPr>
      </w:pPr>
    </w:p>
    <w:p w14:paraId="06C256A3" w14:textId="77777777" w:rsidR="00000000" w:rsidRDefault="00157F62">
      <w:pPr>
        <w:bidi/>
        <w:rPr>
          <w:rFonts w:cs="David" w:hint="cs"/>
          <w:u w:val="single"/>
          <w:rtl/>
        </w:rPr>
      </w:pPr>
      <w:r>
        <w:rPr>
          <w:rFonts w:cs="David" w:hint="cs"/>
          <w:u w:val="single"/>
          <w:rtl/>
        </w:rPr>
        <w:t>היו"ר רוני בר-און:</w:t>
      </w:r>
    </w:p>
    <w:p w14:paraId="6882594B" w14:textId="77777777" w:rsidR="00000000" w:rsidRDefault="00157F62">
      <w:pPr>
        <w:pStyle w:val="BodyText"/>
        <w:rPr>
          <w:rFonts w:hint="cs"/>
          <w:rtl/>
        </w:rPr>
      </w:pPr>
    </w:p>
    <w:p w14:paraId="6BA88748" w14:textId="77777777" w:rsidR="00000000" w:rsidRDefault="00157F62">
      <w:pPr>
        <w:pStyle w:val="BodyText"/>
        <w:rPr>
          <w:rFonts w:hint="cs"/>
          <w:rtl/>
        </w:rPr>
      </w:pPr>
      <w:r>
        <w:rPr>
          <w:rFonts w:hint="cs"/>
          <w:rtl/>
        </w:rPr>
        <w:tab/>
        <w:t xml:space="preserve">תודה רבה. חוות הדעת מאד ברורה. אנחנו עוברים להצבעה. </w:t>
      </w:r>
    </w:p>
    <w:p w14:paraId="3B5ACAB8" w14:textId="77777777" w:rsidR="00000000" w:rsidRDefault="00157F62">
      <w:pPr>
        <w:pStyle w:val="BodyText"/>
        <w:rPr>
          <w:rFonts w:hint="cs"/>
          <w:rtl/>
        </w:rPr>
      </w:pPr>
    </w:p>
    <w:p w14:paraId="251FCE89" w14:textId="77777777" w:rsidR="00000000" w:rsidRDefault="00157F62">
      <w:pPr>
        <w:bidi/>
        <w:rPr>
          <w:rFonts w:cs="David"/>
          <w:u w:val="single"/>
          <w:rtl/>
        </w:rPr>
      </w:pPr>
      <w:r>
        <w:rPr>
          <w:rFonts w:cs="David"/>
          <w:u w:val="single"/>
          <w:rtl/>
        </w:rPr>
        <w:t>זהבה גלאון:</w:t>
      </w:r>
    </w:p>
    <w:p w14:paraId="50432181" w14:textId="77777777" w:rsidR="00000000" w:rsidRDefault="00157F62">
      <w:pPr>
        <w:bidi/>
        <w:rPr>
          <w:rFonts w:cs="David"/>
          <w:u w:val="single"/>
          <w:rtl/>
        </w:rPr>
      </w:pPr>
    </w:p>
    <w:p w14:paraId="3A69337F" w14:textId="77777777" w:rsidR="00000000" w:rsidRDefault="00157F62">
      <w:pPr>
        <w:pStyle w:val="BodyText"/>
        <w:rPr>
          <w:rFonts w:hint="cs"/>
          <w:rtl/>
        </w:rPr>
      </w:pPr>
      <w:r>
        <w:rPr>
          <w:rtl/>
        </w:rPr>
        <w:tab/>
      </w:r>
      <w:r>
        <w:rPr>
          <w:rFonts w:hint="cs"/>
          <w:rtl/>
        </w:rPr>
        <w:t xml:space="preserve">אני מבקשת התייעצות סיעתית לפני ההצבעה. </w:t>
      </w:r>
    </w:p>
    <w:p w14:paraId="70E95C9C" w14:textId="77777777" w:rsidR="00000000" w:rsidRDefault="00157F62">
      <w:pPr>
        <w:pStyle w:val="BodyText"/>
        <w:rPr>
          <w:rFonts w:hint="cs"/>
          <w:rtl/>
        </w:rPr>
      </w:pPr>
    </w:p>
    <w:p w14:paraId="4392C5D5" w14:textId="77777777" w:rsidR="00000000" w:rsidRDefault="00157F62">
      <w:pPr>
        <w:bidi/>
        <w:rPr>
          <w:rFonts w:cs="David" w:hint="cs"/>
          <w:u w:val="single"/>
          <w:rtl/>
        </w:rPr>
      </w:pPr>
      <w:r>
        <w:rPr>
          <w:rFonts w:cs="David" w:hint="cs"/>
          <w:u w:val="single"/>
          <w:rtl/>
        </w:rPr>
        <w:t>היו"ר רוני בר-און:</w:t>
      </w:r>
    </w:p>
    <w:p w14:paraId="70BC4B47" w14:textId="77777777" w:rsidR="00000000" w:rsidRDefault="00157F62">
      <w:pPr>
        <w:pStyle w:val="BodyText"/>
        <w:rPr>
          <w:rFonts w:hint="cs"/>
          <w:rtl/>
        </w:rPr>
      </w:pPr>
    </w:p>
    <w:p w14:paraId="02A0C6E7" w14:textId="77777777" w:rsidR="00000000" w:rsidRDefault="00157F62">
      <w:pPr>
        <w:pStyle w:val="BodyText"/>
        <w:rPr>
          <w:rFonts w:hint="cs"/>
          <w:rtl/>
        </w:rPr>
      </w:pPr>
      <w:r>
        <w:rPr>
          <w:rFonts w:hint="cs"/>
          <w:rtl/>
        </w:rPr>
        <w:tab/>
        <w:t>כמה זמן את צריכה?</w:t>
      </w:r>
    </w:p>
    <w:p w14:paraId="6CFB32CE" w14:textId="77777777" w:rsidR="00000000" w:rsidRDefault="00157F62">
      <w:pPr>
        <w:pStyle w:val="BodyText"/>
        <w:rPr>
          <w:rFonts w:hint="cs"/>
          <w:rtl/>
        </w:rPr>
      </w:pPr>
    </w:p>
    <w:p w14:paraId="7BD8ED17" w14:textId="77777777" w:rsidR="00000000" w:rsidRDefault="00157F62">
      <w:pPr>
        <w:bidi/>
        <w:rPr>
          <w:rFonts w:cs="David"/>
          <w:u w:val="single"/>
          <w:rtl/>
        </w:rPr>
      </w:pPr>
      <w:r>
        <w:rPr>
          <w:rFonts w:cs="David"/>
          <w:u w:val="single"/>
          <w:rtl/>
        </w:rPr>
        <w:t>זהבה גלאון:</w:t>
      </w:r>
    </w:p>
    <w:p w14:paraId="4C0C7D9F" w14:textId="77777777" w:rsidR="00000000" w:rsidRDefault="00157F62">
      <w:pPr>
        <w:bidi/>
        <w:rPr>
          <w:rFonts w:cs="David"/>
          <w:u w:val="single"/>
          <w:rtl/>
        </w:rPr>
      </w:pPr>
    </w:p>
    <w:p w14:paraId="163C16C1" w14:textId="77777777" w:rsidR="00000000" w:rsidRDefault="00157F62">
      <w:pPr>
        <w:pStyle w:val="BodyText"/>
        <w:rPr>
          <w:rFonts w:hint="cs"/>
          <w:rtl/>
        </w:rPr>
      </w:pPr>
      <w:r>
        <w:rPr>
          <w:rtl/>
        </w:rPr>
        <w:tab/>
      </w:r>
      <w:r>
        <w:rPr>
          <w:rFonts w:hint="cs"/>
          <w:rtl/>
        </w:rPr>
        <w:t xml:space="preserve"> עד מחר. יוסי לא פה, רן לא פה ואולי ה</w:t>
      </w:r>
      <w:r>
        <w:rPr>
          <w:rFonts w:hint="cs"/>
          <w:rtl/>
        </w:rPr>
        <w:t xml:space="preserve">וא ישקול את הנושא. </w:t>
      </w:r>
    </w:p>
    <w:p w14:paraId="1A41A35C" w14:textId="77777777" w:rsidR="00000000" w:rsidRDefault="00157F62">
      <w:pPr>
        <w:pStyle w:val="BodyText"/>
        <w:rPr>
          <w:rFonts w:hint="cs"/>
          <w:rtl/>
        </w:rPr>
      </w:pPr>
    </w:p>
    <w:p w14:paraId="6324D191" w14:textId="77777777" w:rsidR="00000000" w:rsidRDefault="00157F62">
      <w:pPr>
        <w:bidi/>
        <w:rPr>
          <w:rFonts w:cs="David" w:hint="cs"/>
          <w:u w:val="single"/>
          <w:rtl/>
        </w:rPr>
      </w:pPr>
      <w:r>
        <w:rPr>
          <w:rFonts w:cs="David" w:hint="cs"/>
          <w:u w:val="single"/>
          <w:rtl/>
        </w:rPr>
        <w:t>היו"ר רוני בר-און:</w:t>
      </w:r>
    </w:p>
    <w:p w14:paraId="16889D04" w14:textId="77777777" w:rsidR="00000000" w:rsidRDefault="00157F62">
      <w:pPr>
        <w:pStyle w:val="BodyText"/>
        <w:rPr>
          <w:rFonts w:hint="cs"/>
          <w:rtl/>
        </w:rPr>
      </w:pPr>
    </w:p>
    <w:p w14:paraId="11FC672A" w14:textId="77777777" w:rsidR="00000000" w:rsidRDefault="00157F62">
      <w:pPr>
        <w:pStyle w:val="BodyText"/>
        <w:rPr>
          <w:rFonts w:hint="cs"/>
          <w:rtl/>
        </w:rPr>
      </w:pPr>
      <w:r>
        <w:rPr>
          <w:rFonts w:hint="cs"/>
          <w:rtl/>
        </w:rPr>
        <w:tab/>
        <w:t xml:space="preserve">אני לא יכול. אני אתן לך זמן להתקשר אליו. </w:t>
      </w:r>
    </w:p>
    <w:p w14:paraId="1B0E7F64" w14:textId="77777777" w:rsidR="00000000" w:rsidRDefault="00157F62">
      <w:pPr>
        <w:pStyle w:val="BodyText"/>
        <w:rPr>
          <w:rFonts w:hint="cs"/>
          <w:rtl/>
        </w:rPr>
      </w:pPr>
    </w:p>
    <w:p w14:paraId="1639DD99" w14:textId="77777777" w:rsidR="00000000" w:rsidRDefault="00157F62">
      <w:pPr>
        <w:bidi/>
        <w:rPr>
          <w:rFonts w:cs="David"/>
          <w:u w:val="single"/>
          <w:rtl/>
        </w:rPr>
      </w:pPr>
      <w:r>
        <w:rPr>
          <w:rFonts w:cs="David"/>
          <w:u w:val="single"/>
          <w:rtl/>
        </w:rPr>
        <w:t>זהבה גלאון:</w:t>
      </w:r>
    </w:p>
    <w:p w14:paraId="44F6E7E3" w14:textId="77777777" w:rsidR="00000000" w:rsidRDefault="00157F62">
      <w:pPr>
        <w:bidi/>
        <w:rPr>
          <w:rFonts w:cs="David"/>
          <w:u w:val="single"/>
          <w:rtl/>
        </w:rPr>
      </w:pPr>
    </w:p>
    <w:p w14:paraId="4F2AB6DF" w14:textId="77777777" w:rsidR="00000000" w:rsidRDefault="00157F62">
      <w:pPr>
        <w:pStyle w:val="BodyText"/>
        <w:rPr>
          <w:rFonts w:hint="cs"/>
          <w:rtl/>
        </w:rPr>
      </w:pPr>
      <w:r>
        <w:rPr>
          <w:rtl/>
        </w:rPr>
        <w:tab/>
      </w:r>
      <w:r>
        <w:rPr>
          <w:rFonts w:hint="cs"/>
          <w:rtl/>
        </w:rPr>
        <w:t>זה לא צודק כי אם זה היה קואליציה...</w:t>
      </w:r>
    </w:p>
    <w:p w14:paraId="34B666D3" w14:textId="77777777" w:rsidR="00000000" w:rsidRDefault="00157F62">
      <w:pPr>
        <w:pStyle w:val="BodyText"/>
        <w:rPr>
          <w:rFonts w:hint="cs"/>
          <w:rtl/>
        </w:rPr>
      </w:pPr>
    </w:p>
    <w:p w14:paraId="54937003" w14:textId="77777777" w:rsidR="00000000" w:rsidRDefault="00157F62">
      <w:pPr>
        <w:bidi/>
        <w:rPr>
          <w:rFonts w:cs="David" w:hint="cs"/>
          <w:u w:val="single"/>
          <w:rtl/>
        </w:rPr>
      </w:pPr>
      <w:r>
        <w:rPr>
          <w:rFonts w:cs="David"/>
          <w:u w:val="single"/>
          <w:rtl/>
        </w:rPr>
        <w:br w:type="page"/>
      </w:r>
      <w:r>
        <w:rPr>
          <w:rFonts w:cs="David" w:hint="cs"/>
          <w:u w:val="single"/>
          <w:rtl/>
        </w:rPr>
        <w:t>היו"ר רוני בר-און:</w:t>
      </w:r>
    </w:p>
    <w:p w14:paraId="373D083E" w14:textId="77777777" w:rsidR="00000000" w:rsidRDefault="00157F62">
      <w:pPr>
        <w:pStyle w:val="BodyText"/>
        <w:rPr>
          <w:rFonts w:hint="cs"/>
          <w:rtl/>
        </w:rPr>
      </w:pPr>
    </w:p>
    <w:p w14:paraId="3B72149B" w14:textId="77777777" w:rsidR="00000000" w:rsidRDefault="00157F62">
      <w:pPr>
        <w:pStyle w:val="BodyText"/>
        <w:rPr>
          <w:rFonts w:hint="cs"/>
          <w:rtl/>
        </w:rPr>
      </w:pPr>
      <w:r>
        <w:rPr>
          <w:rFonts w:hint="cs"/>
          <w:rtl/>
        </w:rPr>
        <w:tab/>
        <w:t>אל תאשימי אותי באיפה ואיפה כי אני לא חושב שיש לך איזושהי סיבה להאשים אותי בזה. את רוצה התייעצות? א</w:t>
      </w:r>
      <w:r>
        <w:rPr>
          <w:rFonts w:hint="cs"/>
          <w:rtl/>
        </w:rPr>
        <w:t xml:space="preserve">ני אתן לך חמש-עשר דקות לדבר איתו בטלפון. </w:t>
      </w:r>
    </w:p>
    <w:p w14:paraId="228D4F3C" w14:textId="77777777" w:rsidR="00000000" w:rsidRDefault="00157F62">
      <w:pPr>
        <w:pStyle w:val="BodyText"/>
        <w:rPr>
          <w:rFonts w:hint="cs"/>
          <w:rtl/>
        </w:rPr>
      </w:pPr>
    </w:p>
    <w:p w14:paraId="22256ADE" w14:textId="77777777" w:rsidR="00000000" w:rsidRDefault="00157F62">
      <w:pPr>
        <w:bidi/>
        <w:rPr>
          <w:rFonts w:cs="David"/>
          <w:u w:val="single"/>
          <w:rtl/>
        </w:rPr>
      </w:pPr>
      <w:r>
        <w:rPr>
          <w:rFonts w:cs="David"/>
          <w:u w:val="single"/>
          <w:rtl/>
        </w:rPr>
        <w:t>זהבה גלאון:</w:t>
      </w:r>
    </w:p>
    <w:p w14:paraId="108197B9" w14:textId="77777777" w:rsidR="00000000" w:rsidRDefault="00157F62">
      <w:pPr>
        <w:bidi/>
        <w:rPr>
          <w:rFonts w:cs="David"/>
          <w:u w:val="single"/>
          <w:rtl/>
        </w:rPr>
      </w:pPr>
    </w:p>
    <w:p w14:paraId="56A65C36" w14:textId="77777777" w:rsidR="00000000" w:rsidRDefault="00157F62">
      <w:pPr>
        <w:pStyle w:val="BodyText"/>
        <w:rPr>
          <w:rFonts w:hint="cs"/>
          <w:rtl/>
        </w:rPr>
      </w:pPr>
      <w:r>
        <w:rPr>
          <w:rtl/>
        </w:rPr>
        <w:tab/>
      </w:r>
      <w:r>
        <w:rPr>
          <w:rFonts w:hint="cs"/>
          <w:rtl/>
        </w:rPr>
        <w:t xml:space="preserve"> הוא מרצה עכשיו בבית ספר בטקס לזכר רבין. </w:t>
      </w:r>
    </w:p>
    <w:p w14:paraId="472C72D0" w14:textId="77777777" w:rsidR="00000000" w:rsidRDefault="00157F62">
      <w:pPr>
        <w:pStyle w:val="BodyText"/>
        <w:rPr>
          <w:rFonts w:hint="cs"/>
          <w:rtl/>
        </w:rPr>
      </w:pPr>
    </w:p>
    <w:p w14:paraId="0F3D5E52" w14:textId="77777777" w:rsidR="00000000" w:rsidRDefault="00157F62">
      <w:pPr>
        <w:bidi/>
        <w:rPr>
          <w:rFonts w:cs="David" w:hint="cs"/>
          <w:u w:val="single"/>
          <w:rtl/>
        </w:rPr>
      </w:pPr>
      <w:r>
        <w:rPr>
          <w:rFonts w:cs="David" w:hint="cs"/>
          <w:u w:val="single"/>
          <w:rtl/>
        </w:rPr>
        <w:t>היו"ר רוני בר-און:</w:t>
      </w:r>
    </w:p>
    <w:p w14:paraId="40583194" w14:textId="77777777" w:rsidR="00000000" w:rsidRDefault="00157F62">
      <w:pPr>
        <w:pStyle w:val="BodyText"/>
        <w:rPr>
          <w:rFonts w:hint="cs"/>
          <w:rtl/>
        </w:rPr>
      </w:pPr>
    </w:p>
    <w:p w14:paraId="1272C0AD" w14:textId="77777777" w:rsidR="00000000" w:rsidRDefault="00157F62">
      <w:pPr>
        <w:pStyle w:val="BodyText"/>
        <w:rPr>
          <w:rFonts w:hint="cs"/>
          <w:rtl/>
        </w:rPr>
      </w:pPr>
      <w:r>
        <w:rPr>
          <w:rFonts w:hint="cs"/>
          <w:rtl/>
        </w:rPr>
        <w:tab/>
        <w:t>אנחנו נצביע. אם בהתייעצות הסיעתית שלך הוא יעמוד על שלו, ההצבעה היא הצבעה. אם הוא לא יעמוד על שלו, ודאי את תומכת גם בעמדת יושב ראש הקואל</w:t>
      </w:r>
      <w:r>
        <w:rPr>
          <w:rFonts w:hint="cs"/>
          <w:rtl/>
        </w:rPr>
        <w:t xml:space="preserve">יציה. אנחנו מצביעים עכשיו וחבר הכנסת שאליו יועבר הדיון, ד"ר לאה נס, או חבר הכנסת אברהם פורז, לא יתחילו בדיון לפני השבוע הבא. אם, כתוצאה מההתייעצות הסיעתית הזאת, תבקשי הצבעה חוזרת, נקיים אותה ביום רביעי. אני אודיע במליאה ביום רביעי. </w:t>
      </w:r>
    </w:p>
    <w:p w14:paraId="57567261" w14:textId="77777777" w:rsidR="00000000" w:rsidRDefault="00157F62">
      <w:pPr>
        <w:pStyle w:val="BodyText"/>
        <w:rPr>
          <w:rFonts w:hint="cs"/>
          <w:rtl/>
        </w:rPr>
      </w:pPr>
    </w:p>
    <w:p w14:paraId="2A6EE2A9" w14:textId="77777777" w:rsidR="00000000" w:rsidRDefault="00157F62">
      <w:pPr>
        <w:bidi/>
        <w:rPr>
          <w:rFonts w:cs="David"/>
          <w:u w:val="single"/>
          <w:rtl/>
        </w:rPr>
      </w:pPr>
      <w:r>
        <w:rPr>
          <w:rFonts w:cs="David"/>
          <w:u w:val="single"/>
          <w:rtl/>
        </w:rPr>
        <w:t>זהבה גלאון:</w:t>
      </w:r>
    </w:p>
    <w:p w14:paraId="7AFA24B0" w14:textId="77777777" w:rsidR="00000000" w:rsidRDefault="00157F62">
      <w:pPr>
        <w:bidi/>
        <w:rPr>
          <w:rFonts w:cs="David"/>
          <w:u w:val="single"/>
          <w:rtl/>
        </w:rPr>
      </w:pPr>
    </w:p>
    <w:p w14:paraId="695E7616" w14:textId="77777777" w:rsidR="00000000" w:rsidRDefault="00157F62">
      <w:pPr>
        <w:pStyle w:val="BodyText"/>
        <w:rPr>
          <w:rFonts w:hint="cs"/>
          <w:rtl/>
        </w:rPr>
      </w:pPr>
      <w:r>
        <w:rPr>
          <w:rtl/>
        </w:rPr>
        <w:tab/>
      </w:r>
      <w:r>
        <w:rPr>
          <w:rFonts w:hint="cs"/>
          <w:rtl/>
        </w:rPr>
        <w:t xml:space="preserve"> זה לא נ</w:t>
      </w:r>
      <w:r>
        <w:rPr>
          <w:rFonts w:hint="cs"/>
          <w:rtl/>
        </w:rPr>
        <w:t xml:space="preserve">ותן לי מענה, אדוני היושב ראש. </w:t>
      </w:r>
    </w:p>
    <w:p w14:paraId="67E51776" w14:textId="77777777" w:rsidR="00000000" w:rsidRDefault="00157F62">
      <w:pPr>
        <w:pStyle w:val="BodyText"/>
        <w:rPr>
          <w:rFonts w:hint="cs"/>
          <w:rtl/>
        </w:rPr>
      </w:pPr>
    </w:p>
    <w:p w14:paraId="5AC1F22B" w14:textId="77777777" w:rsidR="00000000" w:rsidRDefault="00157F62">
      <w:pPr>
        <w:pStyle w:val="BodyText"/>
        <w:rPr>
          <w:rFonts w:hint="cs"/>
          <w:u w:val="single"/>
          <w:rtl/>
        </w:rPr>
      </w:pPr>
      <w:r>
        <w:rPr>
          <w:rFonts w:hint="cs"/>
          <w:u w:val="single"/>
          <w:rtl/>
        </w:rPr>
        <w:t>גדעון סער:</w:t>
      </w:r>
    </w:p>
    <w:p w14:paraId="5D742F77" w14:textId="77777777" w:rsidR="00000000" w:rsidRDefault="00157F62">
      <w:pPr>
        <w:pStyle w:val="BodyText"/>
        <w:rPr>
          <w:rFonts w:hint="cs"/>
          <w:rtl/>
        </w:rPr>
      </w:pPr>
    </w:p>
    <w:p w14:paraId="4D4DCBE2" w14:textId="77777777" w:rsidR="00000000" w:rsidRDefault="00157F62">
      <w:pPr>
        <w:pStyle w:val="BodyText"/>
        <w:rPr>
          <w:rFonts w:hint="cs"/>
          <w:rtl/>
        </w:rPr>
      </w:pPr>
      <w:r>
        <w:rPr>
          <w:rFonts w:hint="cs"/>
          <w:rtl/>
        </w:rPr>
        <w:tab/>
        <w:t xml:space="preserve">אדוני היושב ראש, יש לי הצעה. מאחר והחוק הוא חוק של חבר הכנסת שריד מסיעתה של חברת הכנסת גלאון, והם רוצים לקיים התייעצות סיעתית, כלומר הם לא רואים בזה בהילות, לא הייתי רואה בזה בהילות, אבל גם לא להביא זאת לאיזשהו </w:t>
      </w:r>
      <w:r>
        <w:rPr>
          <w:rFonts w:hint="cs"/>
          <w:rtl/>
        </w:rPr>
        <w:t xml:space="preserve">מועד, שהוא מועד רנדומלי. אם הם רוצים להתייעץ עד יום שני הבא, אינני רואה כיצד העמדות בוועדה ישתנו עד עוד שבוע. </w:t>
      </w:r>
    </w:p>
    <w:p w14:paraId="3C938D45" w14:textId="77777777" w:rsidR="00000000" w:rsidRDefault="00157F62">
      <w:pPr>
        <w:pStyle w:val="BodyText"/>
        <w:rPr>
          <w:rFonts w:hint="cs"/>
          <w:rtl/>
        </w:rPr>
      </w:pPr>
    </w:p>
    <w:p w14:paraId="039F66B0" w14:textId="77777777" w:rsidR="00000000" w:rsidRDefault="00157F62">
      <w:pPr>
        <w:bidi/>
        <w:rPr>
          <w:rFonts w:cs="David"/>
          <w:u w:val="single"/>
          <w:rtl/>
        </w:rPr>
      </w:pPr>
      <w:r>
        <w:rPr>
          <w:rFonts w:cs="David"/>
          <w:u w:val="single"/>
          <w:rtl/>
        </w:rPr>
        <w:t>אברהם פורז:</w:t>
      </w:r>
    </w:p>
    <w:p w14:paraId="15332084" w14:textId="77777777" w:rsidR="00000000" w:rsidRDefault="00157F62">
      <w:pPr>
        <w:bidi/>
        <w:rPr>
          <w:rFonts w:cs="David"/>
          <w:u w:val="single"/>
          <w:rtl/>
        </w:rPr>
      </w:pPr>
    </w:p>
    <w:p w14:paraId="657332BB" w14:textId="77777777" w:rsidR="00000000" w:rsidRDefault="00157F62">
      <w:pPr>
        <w:pStyle w:val="BodyText"/>
        <w:rPr>
          <w:rFonts w:hint="cs"/>
          <w:rtl/>
        </w:rPr>
      </w:pPr>
      <w:r>
        <w:rPr>
          <w:rtl/>
        </w:rPr>
        <w:tab/>
      </w:r>
      <w:r>
        <w:rPr>
          <w:rFonts w:hint="cs"/>
          <w:rtl/>
        </w:rPr>
        <w:t xml:space="preserve"> עד יום שני הבא אפשר לגייס רוב להעביר את הנושא לוועדת החינוך. </w:t>
      </w:r>
    </w:p>
    <w:p w14:paraId="0F6E146A" w14:textId="77777777" w:rsidR="00000000" w:rsidRDefault="00157F62">
      <w:pPr>
        <w:pStyle w:val="BodyText"/>
        <w:rPr>
          <w:rFonts w:hint="cs"/>
          <w:rtl/>
        </w:rPr>
      </w:pPr>
    </w:p>
    <w:p w14:paraId="0D11F03E" w14:textId="77777777" w:rsidR="00000000" w:rsidRDefault="00157F62">
      <w:pPr>
        <w:bidi/>
        <w:rPr>
          <w:rFonts w:cs="David" w:hint="cs"/>
          <w:u w:val="single"/>
          <w:rtl/>
        </w:rPr>
      </w:pPr>
      <w:r>
        <w:rPr>
          <w:rFonts w:cs="David" w:hint="cs"/>
          <w:u w:val="single"/>
          <w:rtl/>
        </w:rPr>
        <w:t>היו"ר רוני בר-און:</w:t>
      </w:r>
    </w:p>
    <w:p w14:paraId="043A23D0" w14:textId="77777777" w:rsidR="00000000" w:rsidRDefault="00157F62">
      <w:pPr>
        <w:pStyle w:val="BodyText"/>
        <w:rPr>
          <w:rFonts w:hint="cs"/>
          <w:rtl/>
        </w:rPr>
      </w:pPr>
    </w:p>
    <w:p w14:paraId="457C9943" w14:textId="77777777" w:rsidR="00000000" w:rsidRDefault="00157F62">
      <w:pPr>
        <w:pStyle w:val="BodyText"/>
        <w:rPr>
          <w:rFonts w:hint="cs"/>
          <w:rtl/>
        </w:rPr>
      </w:pPr>
      <w:r>
        <w:rPr>
          <w:rFonts w:hint="cs"/>
          <w:rtl/>
        </w:rPr>
        <w:tab/>
        <w:t>חברת הכנסת נס, לאור האמירה הזאת תשקלי את עמדת</w:t>
      </w:r>
      <w:r>
        <w:rPr>
          <w:rFonts w:hint="cs"/>
          <w:rtl/>
        </w:rPr>
        <w:t xml:space="preserve">ך. </w:t>
      </w:r>
    </w:p>
    <w:p w14:paraId="581069BE" w14:textId="77777777" w:rsidR="00000000" w:rsidRDefault="00157F62">
      <w:pPr>
        <w:pStyle w:val="BodyText"/>
        <w:rPr>
          <w:rFonts w:hint="cs"/>
          <w:rtl/>
        </w:rPr>
      </w:pPr>
    </w:p>
    <w:p w14:paraId="08B58607" w14:textId="77777777" w:rsidR="00000000" w:rsidRDefault="00157F62">
      <w:pPr>
        <w:pStyle w:val="BodyText"/>
        <w:rPr>
          <w:rFonts w:hint="cs"/>
          <w:rtl/>
        </w:rPr>
      </w:pPr>
      <w:r>
        <w:rPr>
          <w:rFonts w:hint="cs"/>
          <w:u w:val="single"/>
          <w:rtl/>
        </w:rPr>
        <w:t>לאה נס:</w:t>
      </w:r>
    </w:p>
    <w:p w14:paraId="36E37284" w14:textId="77777777" w:rsidR="00000000" w:rsidRDefault="00157F62">
      <w:pPr>
        <w:pStyle w:val="BodyText"/>
        <w:rPr>
          <w:rFonts w:hint="cs"/>
          <w:rtl/>
        </w:rPr>
      </w:pPr>
    </w:p>
    <w:p w14:paraId="4EACFFBA" w14:textId="77777777" w:rsidR="00000000" w:rsidRDefault="00157F62">
      <w:pPr>
        <w:pStyle w:val="BodyText"/>
        <w:rPr>
          <w:rFonts w:hint="cs"/>
          <w:rtl/>
        </w:rPr>
      </w:pPr>
      <w:r>
        <w:rPr>
          <w:rFonts w:hint="cs"/>
          <w:rtl/>
        </w:rPr>
        <w:tab/>
        <w:t xml:space="preserve">אני מבקשת להצביע עכשיו. </w:t>
      </w:r>
    </w:p>
    <w:p w14:paraId="5DDB713D" w14:textId="77777777" w:rsidR="00000000" w:rsidRDefault="00157F62">
      <w:pPr>
        <w:pStyle w:val="BodyText"/>
        <w:rPr>
          <w:rFonts w:hint="cs"/>
          <w:rtl/>
        </w:rPr>
      </w:pPr>
    </w:p>
    <w:p w14:paraId="469415DD" w14:textId="77777777" w:rsidR="00000000" w:rsidRDefault="00157F62">
      <w:pPr>
        <w:bidi/>
        <w:rPr>
          <w:rFonts w:cs="David" w:hint="cs"/>
          <w:u w:val="single"/>
          <w:rtl/>
        </w:rPr>
      </w:pPr>
      <w:r>
        <w:rPr>
          <w:rFonts w:cs="David" w:hint="cs"/>
          <w:u w:val="single"/>
          <w:rtl/>
        </w:rPr>
        <w:t>היו"ר רוני בר-און:</w:t>
      </w:r>
    </w:p>
    <w:p w14:paraId="3A179DEC" w14:textId="77777777" w:rsidR="00000000" w:rsidRDefault="00157F62">
      <w:pPr>
        <w:pStyle w:val="BodyText"/>
        <w:rPr>
          <w:rFonts w:hint="cs"/>
          <w:rtl/>
        </w:rPr>
      </w:pPr>
    </w:p>
    <w:p w14:paraId="37122A05" w14:textId="77777777" w:rsidR="00000000" w:rsidRDefault="00157F62">
      <w:pPr>
        <w:pStyle w:val="BodyText"/>
        <w:rPr>
          <w:rFonts w:hint="cs"/>
          <w:rtl/>
        </w:rPr>
      </w:pPr>
      <w:r>
        <w:rPr>
          <w:rFonts w:hint="cs"/>
          <w:rtl/>
        </w:rPr>
        <w:tab/>
        <w:t>אנחנו עוברים להצבעה. אני מבטיח לך, זהבה, שאם תבואי באיזושהי טענה בעקבות ההתייעצות הסיעתית, אני אביא את הנושא להצבעה חוזרת. אני  מבטיח לך באופן אישי שאני לא מודיע על זה במליאה לפני יום שני הבא. א</w:t>
      </w:r>
      <w:r>
        <w:rPr>
          <w:rFonts w:hint="cs"/>
          <w:rtl/>
        </w:rPr>
        <w:t>נחנו עוברים להצבעה.</w:t>
      </w:r>
    </w:p>
    <w:p w14:paraId="4EE2E000" w14:textId="77777777" w:rsidR="00000000" w:rsidRDefault="00157F62">
      <w:pPr>
        <w:pStyle w:val="BodyText"/>
        <w:rPr>
          <w:rFonts w:hint="cs"/>
          <w:rtl/>
        </w:rPr>
      </w:pPr>
    </w:p>
    <w:p w14:paraId="70B84633" w14:textId="77777777" w:rsidR="00000000" w:rsidRDefault="00157F62">
      <w:pPr>
        <w:pStyle w:val="BodyText"/>
        <w:jc w:val="center"/>
        <w:rPr>
          <w:rFonts w:hint="cs"/>
          <w:u w:val="single"/>
          <w:rtl/>
        </w:rPr>
      </w:pPr>
      <w:r>
        <w:rPr>
          <w:rFonts w:hint="cs"/>
          <w:u w:val="single"/>
          <w:rtl/>
        </w:rPr>
        <w:t>הצבעה</w:t>
      </w:r>
    </w:p>
    <w:p w14:paraId="686A0970" w14:textId="77777777" w:rsidR="00000000" w:rsidRDefault="00157F62">
      <w:pPr>
        <w:pStyle w:val="BodyText"/>
        <w:jc w:val="center"/>
        <w:rPr>
          <w:rFonts w:hint="cs"/>
          <w:rtl/>
        </w:rPr>
      </w:pPr>
    </w:p>
    <w:p w14:paraId="46F8F1B7" w14:textId="77777777" w:rsidR="00000000" w:rsidRDefault="00157F62">
      <w:pPr>
        <w:pStyle w:val="BodyText"/>
        <w:jc w:val="center"/>
        <w:rPr>
          <w:rFonts w:hint="cs"/>
          <w:rtl/>
        </w:rPr>
      </w:pPr>
      <w:r>
        <w:rPr>
          <w:rFonts w:hint="cs"/>
          <w:rtl/>
        </w:rPr>
        <w:t>בעד העברת הנושא לדיון בוועדת החינוך, התרבות והספורט - 3</w:t>
      </w:r>
    </w:p>
    <w:p w14:paraId="575DE620" w14:textId="77777777" w:rsidR="00000000" w:rsidRDefault="00157F62">
      <w:pPr>
        <w:pStyle w:val="BodyText"/>
        <w:jc w:val="center"/>
        <w:rPr>
          <w:rFonts w:hint="cs"/>
          <w:rtl/>
        </w:rPr>
      </w:pPr>
      <w:r>
        <w:rPr>
          <w:rFonts w:hint="cs"/>
          <w:rtl/>
        </w:rPr>
        <w:t>בעד העברת הנושא לדיון בוועדת המדע והטכנולוגיה - 8</w:t>
      </w:r>
    </w:p>
    <w:p w14:paraId="48524200" w14:textId="77777777" w:rsidR="00000000" w:rsidRDefault="00157F62">
      <w:pPr>
        <w:pStyle w:val="BodyText"/>
        <w:jc w:val="center"/>
        <w:rPr>
          <w:rFonts w:hint="cs"/>
          <w:rtl/>
        </w:rPr>
      </w:pPr>
      <w:r>
        <w:rPr>
          <w:rFonts w:hint="cs"/>
          <w:rtl/>
        </w:rPr>
        <w:t>נמנעים - אין</w:t>
      </w:r>
    </w:p>
    <w:p w14:paraId="16BAD4D1" w14:textId="77777777" w:rsidR="00000000" w:rsidRDefault="00157F62">
      <w:pPr>
        <w:pStyle w:val="BodyText"/>
        <w:jc w:val="center"/>
        <w:rPr>
          <w:rFonts w:hint="cs"/>
          <w:rtl/>
        </w:rPr>
      </w:pPr>
      <w:r>
        <w:rPr>
          <w:rFonts w:hint="cs"/>
          <w:rtl/>
        </w:rPr>
        <w:t>ההצעה להעביר את הצעת חוק צער בעלי חיים (ניסויים בבעלי חיים)(תיקון - הרכב המועצה לניסויים בבעלי חיים), התשס"ה-</w:t>
      </w:r>
      <w:r>
        <w:rPr>
          <w:rFonts w:hint="cs"/>
          <w:rtl/>
        </w:rPr>
        <w:t>2005, לדיון בוועדת המדע והטכנולוגיה, נתקבלה.</w:t>
      </w:r>
    </w:p>
    <w:p w14:paraId="18830F19" w14:textId="77777777" w:rsidR="00000000" w:rsidRDefault="00157F62">
      <w:pPr>
        <w:pStyle w:val="BodyText"/>
        <w:rPr>
          <w:rFonts w:hint="cs"/>
          <w:rtl/>
        </w:rPr>
      </w:pPr>
    </w:p>
    <w:p w14:paraId="76E6FC42" w14:textId="77777777" w:rsidR="00000000" w:rsidRDefault="00157F62">
      <w:pPr>
        <w:bidi/>
        <w:rPr>
          <w:rFonts w:cs="David" w:hint="cs"/>
          <w:u w:val="single"/>
          <w:rtl/>
        </w:rPr>
      </w:pPr>
      <w:r>
        <w:rPr>
          <w:rFonts w:cs="David"/>
          <w:u w:val="single"/>
          <w:rtl/>
        </w:rPr>
        <w:br w:type="page"/>
      </w:r>
      <w:r>
        <w:rPr>
          <w:rFonts w:cs="David" w:hint="cs"/>
          <w:u w:val="single"/>
          <w:rtl/>
        </w:rPr>
        <w:t>היו"ר רוני בר-און:</w:t>
      </w:r>
    </w:p>
    <w:p w14:paraId="16686970" w14:textId="77777777" w:rsidR="00000000" w:rsidRDefault="00157F62">
      <w:pPr>
        <w:pStyle w:val="BodyText"/>
        <w:rPr>
          <w:rFonts w:hint="cs"/>
          <w:rtl/>
        </w:rPr>
      </w:pPr>
    </w:p>
    <w:p w14:paraId="3EA1B219" w14:textId="77777777" w:rsidR="00000000" w:rsidRDefault="00157F62">
      <w:pPr>
        <w:pStyle w:val="BodyText"/>
        <w:rPr>
          <w:rFonts w:hint="cs"/>
          <w:rtl/>
        </w:rPr>
      </w:pPr>
      <w:r>
        <w:rPr>
          <w:rFonts w:hint="cs"/>
          <w:rtl/>
        </w:rPr>
        <w:tab/>
        <w:t xml:space="preserve">ההצעה להעביר את הצעת החוק לדיון בוועדת המדע והטכנולוגיה נתקבלה. </w:t>
      </w:r>
    </w:p>
    <w:p w14:paraId="5C3A3CB3" w14:textId="77777777" w:rsidR="00000000" w:rsidRDefault="00157F62">
      <w:pPr>
        <w:pStyle w:val="BodyText"/>
        <w:rPr>
          <w:rFonts w:hint="cs"/>
          <w:rtl/>
        </w:rPr>
      </w:pPr>
    </w:p>
    <w:p w14:paraId="41379424" w14:textId="77777777" w:rsidR="00000000" w:rsidRDefault="00157F62">
      <w:pPr>
        <w:bidi/>
        <w:rPr>
          <w:rFonts w:cs="David"/>
          <w:u w:val="single"/>
          <w:rtl/>
        </w:rPr>
      </w:pPr>
      <w:r>
        <w:rPr>
          <w:rFonts w:cs="David"/>
          <w:u w:val="single"/>
          <w:rtl/>
        </w:rPr>
        <w:t>זהבה גלאון:</w:t>
      </w:r>
    </w:p>
    <w:p w14:paraId="0C3AFF40" w14:textId="77777777" w:rsidR="00000000" w:rsidRDefault="00157F62">
      <w:pPr>
        <w:bidi/>
        <w:rPr>
          <w:rFonts w:cs="David"/>
          <w:u w:val="single"/>
          <w:rtl/>
        </w:rPr>
      </w:pPr>
    </w:p>
    <w:p w14:paraId="4E5EE961" w14:textId="77777777" w:rsidR="00000000" w:rsidRDefault="00157F62">
      <w:pPr>
        <w:pStyle w:val="BodyText"/>
        <w:rPr>
          <w:rFonts w:hint="cs"/>
          <w:rtl/>
        </w:rPr>
      </w:pPr>
      <w:r>
        <w:rPr>
          <w:rtl/>
        </w:rPr>
        <w:tab/>
      </w:r>
      <w:r>
        <w:rPr>
          <w:rFonts w:hint="cs"/>
          <w:rtl/>
        </w:rPr>
        <w:t xml:space="preserve"> אני מבקשת רביזיה. </w:t>
      </w:r>
    </w:p>
    <w:p w14:paraId="2A2C11BF" w14:textId="77777777" w:rsidR="00000000" w:rsidRDefault="00157F62">
      <w:pPr>
        <w:pStyle w:val="BodyText"/>
        <w:rPr>
          <w:rFonts w:hint="cs"/>
          <w:rtl/>
        </w:rPr>
      </w:pPr>
    </w:p>
    <w:p w14:paraId="77B18840" w14:textId="77777777" w:rsidR="00000000" w:rsidRDefault="00157F62">
      <w:pPr>
        <w:bidi/>
        <w:rPr>
          <w:rFonts w:cs="David" w:hint="cs"/>
          <w:u w:val="single"/>
          <w:rtl/>
        </w:rPr>
      </w:pPr>
      <w:r>
        <w:rPr>
          <w:rFonts w:cs="David" w:hint="cs"/>
          <w:u w:val="single"/>
          <w:rtl/>
        </w:rPr>
        <w:t>היו"ר רוני בר-און:</w:t>
      </w:r>
    </w:p>
    <w:p w14:paraId="70C50478" w14:textId="77777777" w:rsidR="00000000" w:rsidRDefault="00157F62">
      <w:pPr>
        <w:pStyle w:val="BodyText"/>
        <w:rPr>
          <w:rFonts w:hint="cs"/>
          <w:rtl/>
        </w:rPr>
      </w:pPr>
    </w:p>
    <w:p w14:paraId="51496E4C" w14:textId="77777777" w:rsidR="00000000" w:rsidRDefault="00157F62">
      <w:pPr>
        <w:pStyle w:val="BodyText"/>
        <w:rPr>
          <w:rFonts w:hint="cs"/>
          <w:rtl/>
        </w:rPr>
      </w:pPr>
      <w:r>
        <w:rPr>
          <w:rFonts w:hint="cs"/>
          <w:rtl/>
        </w:rPr>
        <w:tab/>
        <w:t xml:space="preserve">רביזיה בעוד שלוש דקות. </w:t>
      </w:r>
    </w:p>
    <w:p w14:paraId="09193972" w14:textId="77777777" w:rsidR="00000000" w:rsidRDefault="00157F62">
      <w:pPr>
        <w:pStyle w:val="BodyText"/>
        <w:rPr>
          <w:rFonts w:hint="cs"/>
          <w:rtl/>
        </w:rPr>
      </w:pPr>
    </w:p>
    <w:p w14:paraId="27BD8A1B" w14:textId="77777777" w:rsidR="00000000" w:rsidRDefault="00157F62">
      <w:pPr>
        <w:bidi/>
        <w:rPr>
          <w:rFonts w:cs="David"/>
          <w:u w:val="single"/>
          <w:rtl/>
        </w:rPr>
      </w:pPr>
      <w:r>
        <w:rPr>
          <w:rFonts w:cs="David"/>
          <w:u w:val="single"/>
          <w:rtl/>
        </w:rPr>
        <w:t>זהבה גלאון:</w:t>
      </w:r>
    </w:p>
    <w:p w14:paraId="2D67F06C" w14:textId="77777777" w:rsidR="00000000" w:rsidRDefault="00157F62">
      <w:pPr>
        <w:bidi/>
        <w:rPr>
          <w:rFonts w:cs="David"/>
          <w:u w:val="single"/>
          <w:rtl/>
        </w:rPr>
      </w:pPr>
    </w:p>
    <w:p w14:paraId="077F2512" w14:textId="77777777" w:rsidR="00000000" w:rsidRDefault="00157F62">
      <w:pPr>
        <w:pStyle w:val="BodyText"/>
        <w:rPr>
          <w:rFonts w:hint="cs"/>
          <w:rtl/>
        </w:rPr>
      </w:pPr>
      <w:r>
        <w:rPr>
          <w:rtl/>
        </w:rPr>
        <w:tab/>
      </w:r>
      <w:r>
        <w:rPr>
          <w:rFonts w:hint="cs"/>
          <w:rtl/>
        </w:rPr>
        <w:t xml:space="preserve"> אני מוותרת על הרביזיה. </w:t>
      </w:r>
    </w:p>
    <w:p w14:paraId="33BDE21B" w14:textId="77777777" w:rsidR="00000000" w:rsidRDefault="00157F62">
      <w:pPr>
        <w:pStyle w:val="BodyText"/>
        <w:rPr>
          <w:rFonts w:hint="cs"/>
          <w:rtl/>
        </w:rPr>
      </w:pPr>
    </w:p>
    <w:p w14:paraId="1697F2FD" w14:textId="77777777" w:rsidR="00000000" w:rsidRDefault="00157F62">
      <w:pPr>
        <w:bidi/>
        <w:rPr>
          <w:rFonts w:cs="David" w:hint="cs"/>
          <w:u w:val="single"/>
          <w:rtl/>
        </w:rPr>
      </w:pPr>
      <w:r>
        <w:rPr>
          <w:rFonts w:cs="David" w:hint="cs"/>
          <w:u w:val="single"/>
          <w:rtl/>
        </w:rPr>
        <w:t>ה</w:t>
      </w:r>
      <w:r>
        <w:rPr>
          <w:rFonts w:cs="David" w:hint="cs"/>
          <w:u w:val="single"/>
          <w:rtl/>
        </w:rPr>
        <w:t>יו"ר רוני בר-און:</w:t>
      </w:r>
    </w:p>
    <w:p w14:paraId="5E518AD5" w14:textId="77777777" w:rsidR="00000000" w:rsidRDefault="00157F62">
      <w:pPr>
        <w:pStyle w:val="BodyText"/>
        <w:rPr>
          <w:rFonts w:hint="cs"/>
          <w:rtl/>
        </w:rPr>
      </w:pPr>
    </w:p>
    <w:p w14:paraId="7947ECAF" w14:textId="77777777" w:rsidR="00000000" w:rsidRDefault="00157F62">
      <w:pPr>
        <w:pStyle w:val="BodyText"/>
        <w:rPr>
          <w:rFonts w:hint="cs"/>
          <w:rtl/>
        </w:rPr>
      </w:pPr>
      <w:r>
        <w:rPr>
          <w:rFonts w:hint="cs"/>
          <w:rtl/>
        </w:rPr>
        <w:tab/>
        <w:t xml:space="preserve">תודה רבה, הישיבה נעולה. </w:t>
      </w:r>
    </w:p>
    <w:p w14:paraId="574FF793" w14:textId="77777777" w:rsidR="00000000" w:rsidRDefault="00157F62">
      <w:pPr>
        <w:pStyle w:val="BodyText"/>
        <w:rPr>
          <w:rFonts w:hint="cs"/>
          <w:rtl/>
        </w:rPr>
      </w:pPr>
    </w:p>
    <w:p w14:paraId="31D9A1F0" w14:textId="77777777" w:rsidR="00000000" w:rsidRDefault="00157F62">
      <w:pPr>
        <w:pStyle w:val="BodyText"/>
        <w:jc w:val="center"/>
        <w:rPr>
          <w:rFonts w:hint="cs"/>
          <w:b/>
          <w:bCs/>
          <w:u w:val="single"/>
          <w:rtl/>
        </w:rPr>
      </w:pPr>
    </w:p>
    <w:p w14:paraId="05263E5F" w14:textId="77777777" w:rsidR="00000000" w:rsidRDefault="00157F62">
      <w:pPr>
        <w:pStyle w:val="BodyText"/>
        <w:jc w:val="center"/>
        <w:rPr>
          <w:rFonts w:hint="cs"/>
          <w:b/>
          <w:bCs/>
          <w:u w:val="single"/>
          <w:rtl/>
        </w:rPr>
      </w:pPr>
    </w:p>
    <w:p w14:paraId="27336F3F" w14:textId="77777777" w:rsidR="00000000" w:rsidRDefault="00157F62">
      <w:pPr>
        <w:pStyle w:val="BodyText"/>
        <w:jc w:val="center"/>
        <w:rPr>
          <w:rFonts w:hint="cs"/>
          <w:b/>
          <w:bCs/>
          <w:u w:val="single"/>
          <w:rtl/>
        </w:rPr>
      </w:pPr>
      <w:r>
        <w:rPr>
          <w:rFonts w:hint="cs"/>
          <w:b/>
          <w:bCs/>
          <w:u w:val="single"/>
          <w:rtl/>
        </w:rPr>
        <w:t>הישיבה ננעלה בשעה 10:55.</w:t>
      </w:r>
    </w:p>
    <w:p w14:paraId="7B3F8838" w14:textId="77777777" w:rsidR="00000000" w:rsidRDefault="00157F62">
      <w:pPr>
        <w:bidi/>
        <w:rPr>
          <w:rFonts w:cs="David"/>
        </w:rPr>
      </w:pPr>
    </w:p>
    <w:p w14:paraId="4F59BF5C" w14:textId="77777777" w:rsidR="00000000" w:rsidRDefault="00157F62">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2DA53" w14:textId="77777777" w:rsidR="00000000" w:rsidRDefault="00157F62">
      <w:r>
        <w:separator/>
      </w:r>
    </w:p>
  </w:endnote>
  <w:endnote w:type="continuationSeparator" w:id="0">
    <w:p w14:paraId="280756C8" w14:textId="77777777" w:rsidR="00000000" w:rsidRDefault="0015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EFF5E" w14:textId="77777777" w:rsidR="00000000" w:rsidRDefault="00157F62">
      <w:r>
        <w:separator/>
      </w:r>
    </w:p>
  </w:footnote>
  <w:footnote w:type="continuationSeparator" w:id="0">
    <w:p w14:paraId="5BEEE089" w14:textId="77777777" w:rsidR="00000000" w:rsidRDefault="00157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EA11" w14:textId="77777777" w:rsidR="00000000" w:rsidRDefault="00157F62">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8646FCE" w14:textId="77777777" w:rsidR="00000000" w:rsidRDefault="00157F62">
    <w:pPr>
      <w:pStyle w:val="Header"/>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C30A4" w14:textId="77777777" w:rsidR="00000000" w:rsidRDefault="00157F62">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43B2F8C4" w14:textId="77777777" w:rsidR="00000000" w:rsidRDefault="00157F62">
    <w:pPr>
      <w:pStyle w:val="Header"/>
      <w:ind w:right="360"/>
      <w:rPr>
        <w:rFonts w:hint="cs"/>
        <w:rtl/>
      </w:rPr>
    </w:pPr>
    <w:r>
      <w:rPr>
        <w:rtl/>
      </w:rPr>
      <w:t>ועדת</w:t>
    </w:r>
    <w:r>
      <w:rPr>
        <w:rFonts w:hint="cs"/>
        <w:rtl/>
      </w:rPr>
      <w:t xml:space="preserve"> הכנסת</w:t>
    </w:r>
  </w:p>
  <w:p w14:paraId="43FE5457" w14:textId="77777777" w:rsidR="00000000" w:rsidRDefault="00157F62">
    <w:pPr>
      <w:pStyle w:val="Header"/>
      <w:ind w:right="360"/>
      <w:rPr>
        <w:rStyle w:val="PageNumber"/>
        <w:rFonts w:hint="cs"/>
        <w:rtl/>
      </w:rPr>
    </w:pPr>
    <w:r>
      <w:rPr>
        <w:rFonts w:hint="cs"/>
        <w:rtl/>
      </w:rPr>
      <w:t>14.11.2005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2464פרוטוקול_ישיבת_ועדה.doc"/>
    <w:docVar w:name="StartMode" w:val="3"/>
  </w:docVars>
  <w:rsids>
    <w:rsidRoot w:val="00157F62"/>
    <w:rsid w:val="00157F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4E9EA"/>
  <w15:chartTrackingRefBased/>
  <w15:docId w15:val="{7CF1A78E-2D7D-4D71-B794-838838DF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pPr>
      <w:keepNext/>
      <w:overflowPunct w:val="0"/>
      <w:autoSpaceDE w:val="0"/>
      <w:autoSpaceDN w:val="0"/>
      <w:bidi/>
      <w:adjustRightInd w:val="0"/>
      <w:jc w:val="center"/>
      <w:textAlignment w:val="baseline"/>
      <w:outlineLvl w:val="3"/>
    </w:pPr>
    <w:rPr>
      <w:rFonts w:cs="David"/>
      <w:b/>
      <w:bCs/>
      <w:sz w:val="22"/>
      <w:lang w:eastAsia="he-IL"/>
    </w:rPr>
  </w:style>
  <w:style w:type="paragraph" w:styleId="Heading5">
    <w:name w:val="heading 5"/>
    <w:basedOn w:val="Normal"/>
    <w:next w:val="Normal"/>
    <w:qFormat/>
    <w:pPr>
      <w:keepNext/>
      <w:overflowPunct w:val="0"/>
      <w:autoSpaceDE w:val="0"/>
      <w:autoSpaceDN w:val="0"/>
      <w:bidi/>
      <w:adjustRightInd w:val="0"/>
      <w:jc w:val="center"/>
      <w:textAlignment w:val="baseline"/>
      <w:outlineLvl w:val="4"/>
    </w:pPr>
    <w:rPr>
      <w:rFonts w:cs="David"/>
      <w:b/>
      <w:bCs/>
      <w:sz w:val="22"/>
      <w:u w:val="single"/>
      <w:lang w:eastAsia="he-IL"/>
    </w:rPr>
  </w:style>
  <w:style w:type="paragraph" w:styleId="Heading6">
    <w:name w:val="heading 6"/>
    <w:basedOn w:val="Normal"/>
    <w:next w:val="Normal"/>
    <w:qFormat/>
    <w:pPr>
      <w:keepNext/>
      <w:overflowPunct w:val="0"/>
      <w:autoSpaceDE w:val="0"/>
      <w:autoSpaceDN w:val="0"/>
      <w:bidi/>
      <w:adjustRightInd w:val="0"/>
      <w:textAlignment w:val="baseline"/>
      <w:outlineLvl w:val="5"/>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semiHidden/>
    <w:pPr>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4214</Words>
  <Characters>24021</Characters>
  <Application>Microsoft Office Word</Application>
  <DocSecurity>0</DocSecurity>
  <Lines>200</Lines>
  <Paragraphs>56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2022-07-09T13:20:00Z</dcterms:created>
  <dcterms:modified xsi:type="dcterms:W3CDTF">2022-07-09T13:20:00Z</dcterms:modified>
</cp:coreProperties>
</file>