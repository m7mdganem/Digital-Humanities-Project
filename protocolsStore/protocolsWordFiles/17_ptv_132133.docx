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F9A5" w14:textId="77777777" w:rsidR="00C76AC9" w:rsidRPr="00C76AC9" w:rsidRDefault="00C76AC9" w:rsidP="00C76AC9">
      <w:pPr>
        <w:pStyle w:val="Heading5"/>
        <w:rPr>
          <w:b/>
          <w:bCs/>
          <w:rtl/>
        </w:rPr>
      </w:pPr>
      <w:r w:rsidRPr="00C76AC9">
        <w:rPr>
          <w:b/>
          <w:bCs/>
          <w:rtl/>
        </w:rPr>
        <w:t xml:space="preserve">הכנסת </w:t>
      </w:r>
      <w:r w:rsidRPr="00C76AC9">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76AC9">
        <w:rPr>
          <w:b/>
          <w:bCs/>
          <w:rtl/>
        </w:rPr>
        <w:tab/>
        <w:t>נוסח לא מתוקן</w:t>
      </w:r>
    </w:p>
    <w:p w14:paraId="57950F99" w14:textId="77777777" w:rsidR="00C76AC9" w:rsidRPr="00C76AC9" w:rsidRDefault="00C76AC9" w:rsidP="00C76AC9">
      <w:pPr>
        <w:bidi/>
        <w:rPr>
          <w:rFonts w:cs="David" w:hint="cs"/>
          <w:b/>
          <w:bCs/>
          <w:rtl/>
        </w:rPr>
      </w:pPr>
      <w:r w:rsidRPr="00C76AC9">
        <w:rPr>
          <w:rFonts w:cs="David"/>
          <w:b/>
          <w:bCs/>
          <w:rtl/>
        </w:rPr>
        <w:t xml:space="preserve">מושב </w:t>
      </w:r>
      <w:r w:rsidRPr="00C76AC9">
        <w:rPr>
          <w:rFonts w:cs="David" w:hint="cs"/>
          <w:b/>
          <w:bCs/>
          <w:rtl/>
        </w:rPr>
        <w:t>ראשון</w:t>
      </w:r>
    </w:p>
    <w:p w14:paraId="0C844690" w14:textId="77777777" w:rsidR="00C76AC9" w:rsidRPr="00C76AC9" w:rsidRDefault="00C76AC9" w:rsidP="00C76AC9">
      <w:pPr>
        <w:bidi/>
        <w:rPr>
          <w:rFonts w:cs="David"/>
          <w:b/>
          <w:bCs/>
          <w:rtl/>
        </w:rPr>
      </w:pPr>
    </w:p>
    <w:p w14:paraId="4993BDF5" w14:textId="77777777" w:rsidR="00C76AC9" w:rsidRPr="00C76AC9" w:rsidRDefault="00C76AC9" w:rsidP="00C76AC9">
      <w:pPr>
        <w:bidi/>
        <w:rPr>
          <w:rFonts w:cs="David"/>
          <w:b/>
          <w:bCs/>
          <w:rtl/>
        </w:rPr>
      </w:pPr>
    </w:p>
    <w:p w14:paraId="43EB29F5" w14:textId="77777777" w:rsidR="00C76AC9" w:rsidRPr="00C76AC9" w:rsidRDefault="00C76AC9" w:rsidP="00C76AC9">
      <w:pPr>
        <w:bidi/>
        <w:rPr>
          <w:rFonts w:cs="David"/>
          <w:b/>
          <w:bCs/>
          <w:rtl/>
        </w:rPr>
      </w:pPr>
    </w:p>
    <w:p w14:paraId="2FB5808F" w14:textId="77777777" w:rsidR="00C76AC9" w:rsidRPr="00C76AC9" w:rsidRDefault="00C76AC9" w:rsidP="00C76AC9">
      <w:pPr>
        <w:bidi/>
        <w:rPr>
          <w:rFonts w:cs="David"/>
          <w:b/>
          <w:bCs/>
          <w:u w:val="single"/>
          <w:rtl/>
        </w:rPr>
      </w:pPr>
    </w:p>
    <w:p w14:paraId="6111BEA5" w14:textId="77777777" w:rsidR="00C76AC9" w:rsidRPr="00C76AC9" w:rsidRDefault="00C76AC9" w:rsidP="00C76AC9">
      <w:pPr>
        <w:pStyle w:val="Heading1"/>
        <w:jc w:val="center"/>
        <w:rPr>
          <w:rFonts w:cs="David" w:hint="cs"/>
          <w:b/>
          <w:bCs/>
          <w:rtl/>
        </w:rPr>
      </w:pPr>
      <w:r w:rsidRPr="00C76AC9">
        <w:rPr>
          <w:rFonts w:cs="David"/>
          <w:b/>
          <w:bCs/>
          <w:rtl/>
        </w:rPr>
        <w:t>פרוטוקול מס'</w:t>
      </w:r>
      <w:r w:rsidRPr="00C76AC9">
        <w:rPr>
          <w:rFonts w:cs="David" w:hint="cs"/>
          <w:b/>
          <w:bCs/>
          <w:rtl/>
        </w:rPr>
        <w:t xml:space="preserve"> 23</w:t>
      </w:r>
    </w:p>
    <w:p w14:paraId="00CBB1D6" w14:textId="77777777" w:rsidR="00C76AC9" w:rsidRPr="00C76AC9" w:rsidRDefault="00C76AC9" w:rsidP="00C76AC9">
      <w:pPr>
        <w:bidi/>
        <w:jc w:val="center"/>
        <w:rPr>
          <w:rFonts w:cs="David" w:hint="cs"/>
          <w:b/>
          <w:bCs/>
          <w:u w:val="single"/>
          <w:rtl/>
        </w:rPr>
      </w:pPr>
      <w:r w:rsidRPr="00C76AC9">
        <w:rPr>
          <w:rFonts w:cs="David" w:hint="cs"/>
          <w:b/>
          <w:bCs/>
          <w:u w:val="single"/>
          <w:rtl/>
        </w:rPr>
        <w:t>מישיבת ועדת הכנסת</w:t>
      </w:r>
    </w:p>
    <w:p w14:paraId="217215D1" w14:textId="77777777" w:rsidR="00C76AC9" w:rsidRPr="00C76AC9" w:rsidRDefault="00C76AC9" w:rsidP="00C76AC9">
      <w:pPr>
        <w:bidi/>
        <w:jc w:val="center"/>
        <w:rPr>
          <w:rFonts w:cs="David"/>
          <w:b/>
          <w:bCs/>
          <w:rtl/>
        </w:rPr>
      </w:pPr>
      <w:r w:rsidRPr="00C76AC9">
        <w:rPr>
          <w:rFonts w:cs="David" w:hint="cs"/>
          <w:b/>
          <w:bCs/>
          <w:u w:val="single"/>
          <w:rtl/>
        </w:rPr>
        <w:t>יום שני, י"ד בתמוז התשס"ו (10.07.2006), בשעה 10:00</w:t>
      </w:r>
    </w:p>
    <w:p w14:paraId="30BBB9CF" w14:textId="77777777" w:rsidR="00C76AC9" w:rsidRPr="00C76AC9" w:rsidRDefault="00C76AC9" w:rsidP="00C76AC9">
      <w:pPr>
        <w:bidi/>
        <w:rPr>
          <w:rFonts w:cs="David"/>
          <w:b/>
          <w:bCs/>
          <w:rtl/>
        </w:rPr>
      </w:pPr>
    </w:p>
    <w:p w14:paraId="2CD41919" w14:textId="77777777" w:rsidR="00C76AC9" w:rsidRPr="00C76AC9" w:rsidRDefault="00C76AC9" w:rsidP="00C76AC9">
      <w:pPr>
        <w:tabs>
          <w:tab w:val="left" w:pos="1221"/>
        </w:tabs>
        <w:bidi/>
        <w:rPr>
          <w:rFonts w:cs="David" w:hint="cs"/>
          <w:b/>
          <w:bCs/>
          <w:u w:val="single"/>
          <w:rtl/>
        </w:rPr>
      </w:pPr>
    </w:p>
    <w:p w14:paraId="5FD39C93" w14:textId="77777777" w:rsidR="00C76AC9" w:rsidRPr="00C76AC9" w:rsidRDefault="00C76AC9" w:rsidP="00C76AC9">
      <w:pPr>
        <w:tabs>
          <w:tab w:val="left" w:pos="1221"/>
        </w:tabs>
        <w:bidi/>
        <w:rPr>
          <w:rFonts w:cs="David" w:hint="cs"/>
          <w:rtl/>
        </w:rPr>
      </w:pPr>
      <w:r w:rsidRPr="00C76AC9">
        <w:rPr>
          <w:rFonts w:cs="David"/>
          <w:b/>
          <w:bCs/>
          <w:u w:val="single"/>
          <w:rtl/>
        </w:rPr>
        <w:t>סדר היום</w:t>
      </w:r>
      <w:r w:rsidRPr="00C76AC9">
        <w:rPr>
          <w:rFonts w:cs="David"/>
          <w:rtl/>
        </w:rPr>
        <w:t>:</w:t>
      </w:r>
      <w:r w:rsidRPr="00C76AC9">
        <w:rPr>
          <w:rFonts w:cs="David" w:hint="cs"/>
          <w:rtl/>
        </w:rPr>
        <w:t xml:space="preserve"> </w:t>
      </w:r>
    </w:p>
    <w:p w14:paraId="542A9658"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tl/>
        </w:rPr>
      </w:pPr>
      <w:r w:rsidRPr="00C76AC9">
        <w:rPr>
          <w:rFonts w:cs="David" w:hint="cs"/>
          <w:rtl/>
        </w:rPr>
        <w:t>קביעת מסגרת הדיון להצעות להביע אי אמון בממשלה</w:t>
      </w:r>
    </w:p>
    <w:p w14:paraId="00D69586"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Pr>
      </w:pPr>
      <w:r w:rsidRPr="00C76AC9">
        <w:rPr>
          <w:rFonts w:cs="David" w:hint="cs"/>
          <w:rtl/>
        </w:rPr>
        <w:t>הקמת הוועדה המיוחדת לבחינת בעיות העובדים הזרים, לפי סעיף 17 לתקנון הכנסת</w:t>
      </w:r>
    </w:p>
    <w:p w14:paraId="4332EA34"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Pr>
      </w:pPr>
      <w:r w:rsidRPr="00C76AC9">
        <w:rPr>
          <w:rFonts w:cs="David" w:hint="cs"/>
          <w:rtl/>
        </w:rPr>
        <w:t>קביעת הרכב הוועדה המשותפת של ועדת החוקה, חוק ומשפט וועדת החוץ והביטחון לסעיף 4(ה) לחוק האזנת סתר</w:t>
      </w:r>
    </w:p>
    <w:p w14:paraId="134FB366"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Pr>
      </w:pPr>
      <w:r w:rsidRPr="00C76AC9">
        <w:rPr>
          <w:rFonts w:cs="David" w:hint="cs"/>
          <w:rtl/>
        </w:rPr>
        <w:t xml:space="preserve">בקשת יו"ר ועדת החוקה, חוק ומשפט להעברת הצעת חוק חסינויות וזכויות (ארגונים בין לאומיים ומשלחות מיוחדות) (תיקון) התשס"ו </w:t>
      </w:r>
      <w:r w:rsidRPr="00C76AC9">
        <w:rPr>
          <w:rFonts w:cs="David"/>
          <w:rtl/>
        </w:rPr>
        <w:t>–</w:t>
      </w:r>
      <w:r w:rsidRPr="00C76AC9">
        <w:rPr>
          <w:rFonts w:cs="David" w:hint="cs"/>
          <w:rtl/>
        </w:rPr>
        <w:t xml:space="preserve"> 2006, מוועדת החוקה, חוק ומשפט לוועדת החוץ והביטחון. </w:t>
      </w:r>
    </w:p>
    <w:p w14:paraId="73A1FB36"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Pr>
      </w:pPr>
      <w:r w:rsidRPr="00C76AC9">
        <w:rPr>
          <w:rFonts w:cs="David" w:hint="cs"/>
          <w:rtl/>
        </w:rPr>
        <w:t xml:space="preserve">בקשת יו"ר ועדת העבודה, הרווחה והבריאות להעברת הצעת חוק שירות לאומי בהתנדבות לבנים (תיקוני חקיקה), התש"ו </w:t>
      </w:r>
      <w:r w:rsidRPr="00C76AC9">
        <w:rPr>
          <w:rFonts w:cs="David"/>
          <w:rtl/>
        </w:rPr>
        <w:t>–</w:t>
      </w:r>
      <w:r w:rsidRPr="00C76AC9">
        <w:rPr>
          <w:rFonts w:cs="David" w:hint="cs"/>
          <w:rtl/>
        </w:rPr>
        <w:t xml:space="preserve"> 2006, מוועדת החוץ והביטחון לדיון בוועדת העבודה, הרווחה והבריאות</w:t>
      </w:r>
    </w:p>
    <w:p w14:paraId="282F386F" w14:textId="77777777" w:rsidR="00C76AC9" w:rsidRPr="00C76AC9" w:rsidRDefault="00C76AC9" w:rsidP="00C76AC9">
      <w:pPr>
        <w:numPr>
          <w:ilvl w:val="0"/>
          <w:numId w:val="1"/>
        </w:numPr>
        <w:overflowPunct w:val="0"/>
        <w:autoSpaceDE w:val="0"/>
        <w:autoSpaceDN w:val="0"/>
        <w:bidi/>
        <w:adjustRightInd w:val="0"/>
        <w:jc w:val="both"/>
        <w:textAlignment w:val="baseline"/>
        <w:rPr>
          <w:rFonts w:cs="David" w:hint="cs"/>
        </w:rPr>
      </w:pPr>
      <w:r w:rsidRPr="00C76AC9">
        <w:rPr>
          <w:rFonts w:cs="David" w:hint="cs"/>
          <w:rtl/>
        </w:rPr>
        <w:t>שונות</w:t>
      </w:r>
    </w:p>
    <w:p w14:paraId="3694D0DE" w14:textId="77777777" w:rsidR="00C76AC9" w:rsidRPr="00C76AC9" w:rsidRDefault="00C76AC9" w:rsidP="00C76AC9">
      <w:pPr>
        <w:bidi/>
        <w:rPr>
          <w:rFonts w:cs="David" w:hint="cs"/>
          <w:rtl/>
        </w:rPr>
      </w:pPr>
    </w:p>
    <w:p w14:paraId="061DA6A0" w14:textId="77777777" w:rsidR="00C76AC9" w:rsidRPr="00C76AC9" w:rsidRDefault="00C76AC9" w:rsidP="00C76AC9">
      <w:pPr>
        <w:tabs>
          <w:tab w:val="left" w:pos="1788"/>
          <w:tab w:val="left" w:pos="3631"/>
        </w:tabs>
        <w:bidi/>
        <w:rPr>
          <w:rFonts w:cs="David" w:hint="cs"/>
          <w:rtl/>
        </w:rPr>
      </w:pPr>
      <w:r w:rsidRPr="00C76AC9">
        <w:rPr>
          <w:rFonts w:cs="David" w:hint="cs"/>
          <w:b/>
          <w:bCs/>
          <w:u w:val="single"/>
          <w:rtl/>
        </w:rPr>
        <w:t>חברי הוועדה</w:t>
      </w:r>
      <w:r w:rsidRPr="00C76AC9">
        <w:rPr>
          <w:rFonts w:cs="David"/>
          <w:rtl/>
        </w:rPr>
        <w:t>:</w:t>
      </w:r>
      <w:r w:rsidRPr="00C76AC9">
        <w:rPr>
          <w:rFonts w:cs="David" w:hint="cs"/>
          <w:rtl/>
        </w:rPr>
        <w:tab/>
        <w:t xml:space="preserve">רוחמה אברהם </w:t>
      </w:r>
      <w:r w:rsidRPr="00C76AC9">
        <w:rPr>
          <w:rFonts w:cs="David"/>
          <w:rtl/>
        </w:rPr>
        <w:t>–</w:t>
      </w:r>
      <w:r w:rsidRPr="00C76AC9">
        <w:rPr>
          <w:rFonts w:cs="David" w:hint="cs"/>
          <w:rtl/>
        </w:rPr>
        <w:t xml:space="preserve"> היו"ר</w:t>
      </w:r>
    </w:p>
    <w:p w14:paraId="3A8DF0A9" w14:textId="77777777" w:rsidR="00C76AC9" w:rsidRPr="00C76AC9" w:rsidRDefault="00C76AC9" w:rsidP="00C76AC9">
      <w:pPr>
        <w:tabs>
          <w:tab w:val="left" w:pos="1788"/>
          <w:tab w:val="left" w:pos="3631"/>
        </w:tabs>
        <w:bidi/>
        <w:rPr>
          <w:rFonts w:cs="David" w:hint="cs"/>
          <w:rtl/>
        </w:rPr>
      </w:pPr>
      <w:r w:rsidRPr="00C76AC9">
        <w:rPr>
          <w:rFonts w:cs="David" w:hint="cs"/>
          <w:rtl/>
        </w:rPr>
        <w:tab/>
        <w:t>גדעון סער</w:t>
      </w:r>
    </w:p>
    <w:p w14:paraId="7256677F" w14:textId="77777777" w:rsidR="00C76AC9" w:rsidRPr="00C76AC9" w:rsidRDefault="00C76AC9" w:rsidP="00C76AC9">
      <w:pPr>
        <w:tabs>
          <w:tab w:val="left" w:pos="1788"/>
          <w:tab w:val="left" w:pos="3631"/>
        </w:tabs>
        <w:bidi/>
        <w:rPr>
          <w:rFonts w:cs="David" w:hint="cs"/>
          <w:rtl/>
        </w:rPr>
      </w:pPr>
      <w:r w:rsidRPr="00C76AC9">
        <w:rPr>
          <w:rFonts w:cs="David" w:hint="cs"/>
          <w:rtl/>
        </w:rPr>
        <w:tab/>
        <w:t>ליה שמטוב</w:t>
      </w:r>
    </w:p>
    <w:p w14:paraId="77CD66BF" w14:textId="77777777" w:rsidR="00C76AC9" w:rsidRPr="00C76AC9" w:rsidRDefault="00C76AC9" w:rsidP="00C76AC9">
      <w:pPr>
        <w:tabs>
          <w:tab w:val="left" w:pos="1788"/>
          <w:tab w:val="left" w:pos="3631"/>
        </w:tabs>
        <w:bidi/>
        <w:rPr>
          <w:rFonts w:cs="David" w:hint="cs"/>
          <w:rtl/>
        </w:rPr>
      </w:pPr>
      <w:r w:rsidRPr="00C76AC9">
        <w:rPr>
          <w:rFonts w:cs="David" w:hint="cs"/>
          <w:rtl/>
        </w:rPr>
        <w:tab/>
        <w:t>אביגדור יצחקי</w:t>
      </w:r>
      <w:r w:rsidRPr="00C76AC9">
        <w:rPr>
          <w:rFonts w:cs="David" w:hint="cs"/>
          <w:rtl/>
        </w:rPr>
        <w:tab/>
      </w:r>
    </w:p>
    <w:p w14:paraId="1DEBB815" w14:textId="77777777" w:rsidR="00C76AC9" w:rsidRPr="00C76AC9" w:rsidRDefault="00C76AC9" w:rsidP="00C76AC9">
      <w:pPr>
        <w:tabs>
          <w:tab w:val="left" w:pos="1788"/>
          <w:tab w:val="left" w:pos="3631"/>
        </w:tabs>
        <w:bidi/>
        <w:rPr>
          <w:rFonts w:cs="David" w:hint="cs"/>
          <w:rtl/>
        </w:rPr>
      </w:pPr>
      <w:r w:rsidRPr="00C76AC9">
        <w:rPr>
          <w:rFonts w:cs="David" w:hint="cs"/>
          <w:rtl/>
        </w:rPr>
        <w:tab/>
        <w:t>אורי אריאל</w:t>
      </w:r>
    </w:p>
    <w:p w14:paraId="7701B97E" w14:textId="77777777" w:rsidR="00C76AC9" w:rsidRPr="00C76AC9" w:rsidRDefault="00C76AC9" w:rsidP="00C76AC9">
      <w:pPr>
        <w:tabs>
          <w:tab w:val="left" w:pos="1788"/>
          <w:tab w:val="left" w:pos="3631"/>
        </w:tabs>
        <w:bidi/>
        <w:rPr>
          <w:rFonts w:cs="David" w:hint="cs"/>
          <w:rtl/>
        </w:rPr>
      </w:pPr>
      <w:r w:rsidRPr="00C76AC9">
        <w:rPr>
          <w:rFonts w:cs="David" w:hint="cs"/>
          <w:rtl/>
        </w:rPr>
        <w:tab/>
        <w:t>יעקב מרגי</w:t>
      </w:r>
    </w:p>
    <w:p w14:paraId="18361C00" w14:textId="77777777" w:rsidR="00C76AC9" w:rsidRPr="00C76AC9" w:rsidRDefault="00C76AC9" w:rsidP="00C76AC9">
      <w:pPr>
        <w:tabs>
          <w:tab w:val="left" w:pos="1788"/>
          <w:tab w:val="left" w:pos="3631"/>
        </w:tabs>
        <w:bidi/>
        <w:rPr>
          <w:rFonts w:cs="David" w:hint="cs"/>
          <w:rtl/>
        </w:rPr>
      </w:pPr>
      <w:r w:rsidRPr="00C76AC9">
        <w:rPr>
          <w:rFonts w:cs="David" w:hint="cs"/>
          <w:rtl/>
        </w:rPr>
        <w:tab/>
        <w:t>אפרים סנה</w:t>
      </w:r>
    </w:p>
    <w:p w14:paraId="6EDCDDFA" w14:textId="77777777" w:rsidR="00C76AC9" w:rsidRPr="00C76AC9" w:rsidRDefault="00C76AC9" w:rsidP="00C76AC9">
      <w:pPr>
        <w:tabs>
          <w:tab w:val="left" w:pos="1788"/>
          <w:tab w:val="left" w:pos="3631"/>
        </w:tabs>
        <w:bidi/>
        <w:rPr>
          <w:rFonts w:cs="David" w:hint="cs"/>
          <w:rtl/>
        </w:rPr>
      </w:pPr>
      <w:r w:rsidRPr="00C76AC9">
        <w:rPr>
          <w:rFonts w:cs="David" w:hint="cs"/>
          <w:rtl/>
        </w:rPr>
        <w:tab/>
        <w:t>אסתרינה טרטמן</w:t>
      </w:r>
    </w:p>
    <w:p w14:paraId="2A3C9F95" w14:textId="77777777" w:rsidR="00C76AC9" w:rsidRPr="00C76AC9" w:rsidRDefault="00C76AC9" w:rsidP="00C76AC9">
      <w:pPr>
        <w:tabs>
          <w:tab w:val="left" w:pos="1788"/>
          <w:tab w:val="left" w:pos="3631"/>
        </w:tabs>
        <w:bidi/>
        <w:rPr>
          <w:rFonts w:cs="David" w:hint="cs"/>
          <w:rtl/>
        </w:rPr>
      </w:pPr>
      <w:r w:rsidRPr="00C76AC9">
        <w:rPr>
          <w:rFonts w:cs="David" w:hint="cs"/>
          <w:rtl/>
        </w:rPr>
        <w:tab/>
        <w:t>יואל חסון</w:t>
      </w:r>
    </w:p>
    <w:p w14:paraId="72C2CFFF" w14:textId="77777777" w:rsidR="00C76AC9" w:rsidRPr="00C76AC9" w:rsidRDefault="00C76AC9" w:rsidP="00C76AC9">
      <w:pPr>
        <w:tabs>
          <w:tab w:val="left" w:pos="1788"/>
          <w:tab w:val="left" w:pos="3631"/>
        </w:tabs>
        <w:bidi/>
        <w:rPr>
          <w:rFonts w:cs="David" w:hint="cs"/>
          <w:rtl/>
        </w:rPr>
      </w:pPr>
      <w:r w:rsidRPr="00C76AC9">
        <w:rPr>
          <w:rFonts w:cs="David" w:hint="cs"/>
          <w:rtl/>
        </w:rPr>
        <w:tab/>
      </w:r>
    </w:p>
    <w:p w14:paraId="36B264AB" w14:textId="77777777" w:rsidR="00C76AC9" w:rsidRPr="00C76AC9" w:rsidRDefault="00C76AC9" w:rsidP="00C76AC9">
      <w:pPr>
        <w:bidi/>
        <w:rPr>
          <w:rFonts w:cs="David" w:hint="cs"/>
          <w:b/>
          <w:bCs/>
          <w:u w:val="single"/>
          <w:rtl/>
        </w:rPr>
      </w:pPr>
      <w:r w:rsidRPr="00C76AC9">
        <w:rPr>
          <w:rFonts w:cs="David" w:hint="cs"/>
          <w:b/>
          <w:bCs/>
          <w:u w:val="single"/>
          <w:rtl/>
        </w:rPr>
        <w:t>מוזמנים:</w:t>
      </w:r>
      <w:r w:rsidRPr="00C76AC9">
        <w:rPr>
          <w:rFonts w:cs="David" w:hint="cs"/>
          <w:b/>
          <w:bCs/>
          <w:rtl/>
        </w:rPr>
        <w:tab/>
      </w:r>
      <w:r w:rsidRPr="00C76AC9">
        <w:rPr>
          <w:rFonts w:cs="David" w:hint="cs"/>
          <w:b/>
          <w:bCs/>
          <w:rtl/>
        </w:rPr>
        <w:tab/>
      </w:r>
      <w:r w:rsidRPr="00C76AC9">
        <w:rPr>
          <w:rFonts w:cs="David" w:hint="cs"/>
          <w:rtl/>
        </w:rPr>
        <w:t xml:space="preserve"> חה"כ משה גפני</w:t>
      </w:r>
    </w:p>
    <w:p w14:paraId="74CCD7D9" w14:textId="77777777" w:rsidR="00C76AC9" w:rsidRPr="00C76AC9" w:rsidRDefault="00C76AC9" w:rsidP="00C76AC9">
      <w:pPr>
        <w:tabs>
          <w:tab w:val="left" w:pos="1788"/>
          <w:tab w:val="left" w:pos="3631"/>
        </w:tabs>
        <w:bidi/>
        <w:rPr>
          <w:rFonts w:cs="David" w:hint="cs"/>
          <w:rtl/>
        </w:rPr>
      </w:pPr>
      <w:r w:rsidRPr="00C76AC9">
        <w:rPr>
          <w:rFonts w:cs="David" w:hint="cs"/>
          <w:rtl/>
        </w:rPr>
        <w:tab/>
        <w:t xml:space="preserve">חה"כ רן כהן </w:t>
      </w:r>
    </w:p>
    <w:p w14:paraId="718196F7" w14:textId="77777777" w:rsidR="00C76AC9" w:rsidRPr="00C76AC9" w:rsidRDefault="00C76AC9" w:rsidP="00C76AC9">
      <w:pPr>
        <w:tabs>
          <w:tab w:val="left" w:pos="1788"/>
          <w:tab w:val="left" w:pos="3631"/>
        </w:tabs>
        <w:bidi/>
        <w:rPr>
          <w:rFonts w:cs="David" w:hint="cs"/>
          <w:rtl/>
        </w:rPr>
      </w:pPr>
      <w:r w:rsidRPr="00C76AC9">
        <w:rPr>
          <w:rFonts w:cs="David" w:hint="cs"/>
          <w:rtl/>
        </w:rPr>
        <w:tab/>
        <w:t>ירדנה מלר</w:t>
      </w:r>
    </w:p>
    <w:p w14:paraId="13897ABE" w14:textId="77777777" w:rsidR="00C76AC9" w:rsidRPr="00C76AC9" w:rsidRDefault="00C76AC9" w:rsidP="00C76AC9">
      <w:pPr>
        <w:bidi/>
        <w:rPr>
          <w:rFonts w:cs="David" w:hint="cs"/>
          <w:rtl/>
        </w:rPr>
      </w:pPr>
      <w:r w:rsidRPr="00C76AC9">
        <w:rPr>
          <w:rFonts w:cs="David" w:hint="cs"/>
          <w:rtl/>
        </w:rPr>
        <w:tab/>
      </w:r>
      <w:r w:rsidRPr="00C76AC9">
        <w:rPr>
          <w:rFonts w:cs="David" w:hint="cs"/>
          <w:rtl/>
        </w:rPr>
        <w:tab/>
      </w:r>
      <w:r w:rsidRPr="00C76AC9">
        <w:rPr>
          <w:rFonts w:cs="David" w:hint="cs"/>
          <w:rtl/>
        </w:rPr>
        <w:tab/>
        <w:t xml:space="preserve"> אריה האן</w:t>
      </w:r>
    </w:p>
    <w:p w14:paraId="1C368BFD" w14:textId="77777777" w:rsidR="00C76AC9" w:rsidRPr="00C76AC9" w:rsidRDefault="00C76AC9" w:rsidP="00C76AC9">
      <w:pPr>
        <w:bidi/>
        <w:rPr>
          <w:rFonts w:cs="David" w:hint="cs"/>
          <w:rtl/>
        </w:rPr>
      </w:pPr>
    </w:p>
    <w:p w14:paraId="73A52EE4" w14:textId="77777777" w:rsidR="00C76AC9" w:rsidRPr="00C76AC9" w:rsidRDefault="00C76AC9" w:rsidP="00C76AC9">
      <w:pPr>
        <w:bidi/>
        <w:rPr>
          <w:rFonts w:cs="David" w:hint="cs"/>
          <w:rtl/>
        </w:rPr>
      </w:pPr>
    </w:p>
    <w:p w14:paraId="2304D3B2" w14:textId="77777777" w:rsidR="00C76AC9" w:rsidRPr="00C76AC9" w:rsidRDefault="00C76AC9" w:rsidP="00C76AC9">
      <w:pPr>
        <w:bidi/>
        <w:rPr>
          <w:rFonts w:cs="David" w:hint="cs"/>
          <w:rtl/>
        </w:rPr>
      </w:pPr>
    </w:p>
    <w:p w14:paraId="0B3A18AD" w14:textId="77777777" w:rsidR="00C76AC9" w:rsidRPr="00C76AC9" w:rsidRDefault="00C76AC9" w:rsidP="00C76AC9">
      <w:pPr>
        <w:bidi/>
        <w:rPr>
          <w:rFonts w:cs="David" w:hint="cs"/>
          <w:rtl/>
        </w:rPr>
      </w:pPr>
    </w:p>
    <w:p w14:paraId="4ED1637D" w14:textId="77777777" w:rsidR="00C76AC9" w:rsidRPr="00C76AC9" w:rsidRDefault="00C76AC9" w:rsidP="00C76AC9">
      <w:pPr>
        <w:bidi/>
        <w:rPr>
          <w:rFonts w:cs="David" w:hint="cs"/>
          <w:rtl/>
        </w:rPr>
      </w:pPr>
    </w:p>
    <w:p w14:paraId="51E2868E" w14:textId="77777777" w:rsidR="00C76AC9" w:rsidRPr="00C76AC9" w:rsidRDefault="00C76AC9" w:rsidP="00C76AC9">
      <w:pPr>
        <w:bidi/>
        <w:rPr>
          <w:rFonts w:cs="David" w:hint="cs"/>
          <w:rtl/>
        </w:rPr>
      </w:pPr>
      <w:r w:rsidRPr="00C76AC9">
        <w:rPr>
          <w:rFonts w:cs="David" w:hint="cs"/>
          <w:rtl/>
        </w:rPr>
        <w:tab/>
      </w:r>
      <w:r w:rsidRPr="00C76AC9">
        <w:rPr>
          <w:rFonts w:cs="David" w:hint="cs"/>
          <w:rtl/>
        </w:rPr>
        <w:tab/>
      </w:r>
      <w:r w:rsidRPr="00C76AC9">
        <w:rPr>
          <w:rFonts w:cs="David" w:hint="cs"/>
          <w:rtl/>
        </w:rPr>
        <w:tab/>
      </w:r>
    </w:p>
    <w:p w14:paraId="7A50CEBF" w14:textId="77777777" w:rsidR="00C76AC9" w:rsidRPr="00C76AC9" w:rsidRDefault="00C76AC9" w:rsidP="00C76AC9">
      <w:pPr>
        <w:bidi/>
        <w:rPr>
          <w:rFonts w:cs="David" w:hint="cs"/>
          <w:rtl/>
        </w:rPr>
      </w:pPr>
    </w:p>
    <w:p w14:paraId="09187B70" w14:textId="77777777" w:rsidR="00C76AC9" w:rsidRPr="00C76AC9" w:rsidRDefault="00C76AC9" w:rsidP="00C76AC9">
      <w:pPr>
        <w:tabs>
          <w:tab w:val="left" w:pos="1930"/>
        </w:tabs>
        <w:bidi/>
        <w:rPr>
          <w:rFonts w:cs="David" w:hint="cs"/>
          <w:rtl/>
        </w:rPr>
      </w:pPr>
      <w:r w:rsidRPr="00C76AC9">
        <w:rPr>
          <w:rFonts w:cs="David"/>
          <w:b/>
          <w:bCs/>
          <w:u w:val="single"/>
          <w:rtl/>
        </w:rPr>
        <w:t>יוע</w:t>
      </w:r>
      <w:r w:rsidRPr="00C76AC9">
        <w:rPr>
          <w:rFonts w:cs="David" w:hint="cs"/>
          <w:b/>
          <w:bCs/>
          <w:u w:val="single"/>
          <w:rtl/>
        </w:rPr>
        <w:t>צת</w:t>
      </w:r>
      <w:r w:rsidRPr="00C76AC9">
        <w:rPr>
          <w:rFonts w:cs="David"/>
          <w:b/>
          <w:bCs/>
          <w:u w:val="single"/>
          <w:rtl/>
        </w:rPr>
        <w:t xml:space="preserve"> משפטי</w:t>
      </w:r>
      <w:r w:rsidRPr="00C76AC9">
        <w:rPr>
          <w:rFonts w:cs="David" w:hint="cs"/>
          <w:b/>
          <w:bCs/>
          <w:u w:val="single"/>
          <w:rtl/>
        </w:rPr>
        <w:t>ת</w:t>
      </w:r>
      <w:r w:rsidRPr="00C76AC9">
        <w:rPr>
          <w:rFonts w:cs="David"/>
          <w:b/>
          <w:bCs/>
          <w:rtl/>
        </w:rPr>
        <w:t>:</w:t>
      </w:r>
      <w:r w:rsidRPr="00C76AC9">
        <w:rPr>
          <w:rFonts w:cs="David" w:hint="cs"/>
          <w:rtl/>
        </w:rPr>
        <w:t>ארבל אסטרחן</w:t>
      </w:r>
    </w:p>
    <w:p w14:paraId="0B442985" w14:textId="77777777" w:rsidR="00C76AC9" w:rsidRPr="00C76AC9" w:rsidRDefault="00C76AC9" w:rsidP="00C76AC9">
      <w:pPr>
        <w:bidi/>
        <w:rPr>
          <w:rFonts w:cs="David"/>
          <w:rtl/>
        </w:rPr>
      </w:pPr>
    </w:p>
    <w:p w14:paraId="50F97EC6" w14:textId="77777777" w:rsidR="00C76AC9" w:rsidRPr="00C76AC9" w:rsidRDefault="00C76AC9" w:rsidP="00C76AC9">
      <w:pPr>
        <w:tabs>
          <w:tab w:val="left" w:pos="1930"/>
        </w:tabs>
        <w:bidi/>
        <w:rPr>
          <w:rFonts w:cs="David" w:hint="cs"/>
          <w:b/>
          <w:bCs/>
          <w:rtl/>
        </w:rPr>
      </w:pPr>
      <w:r w:rsidRPr="00C76AC9">
        <w:rPr>
          <w:rFonts w:cs="David"/>
          <w:b/>
          <w:bCs/>
          <w:u w:val="single"/>
          <w:rtl/>
        </w:rPr>
        <w:t>מנהלת הוועדה</w:t>
      </w:r>
      <w:r w:rsidRPr="00C76AC9">
        <w:rPr>
          <w:rFonts w:cs="David"/>
          <w:rtl/>
        </w:rPr>
        <w:t>:</w:t>
      </w:r>
      <w:r w:rsidRPr="00C76AC9">
        <w:rPr>
          <w:rFonts w:cs="David" w:hint="cs"/>
          <w:rtl/>
        </w:rPr>
        <w:t>אתי בן יוסף</w:t>
      </w:r>
    </w:p>
    <w:p w14:paraId="0E815942" w14:textId="77777777" w:rsidR="00C76AC9" w:rsidRPr="00C76AC9" w:rsidRDefault="00C76AC9" w:rsidP="00C76AC9">
      <w:pPr>
        <w:tabs>
          <w:tab w:val="left" w:pos="1930"/>
        </w:tabs>
        <w:bidi/>
        <w:rPr>
          <w:rFonts w:cs="David" w:hint="cs"/>
          <w:b/>
          <w:bCs/>
          <w:u w:val="single"/>
          <w:rtl/>
        </w:rPr>
      </w:pPr>
    </w:p>
    <w:p w14:paraId="1349FEF6" w14:textId="77777777" w:rsidR="00C76AC9" w:rsidRPr="00C76AC9" w:rsidRDefault="00C76AC9" w:rsidP="00C76AC9">
      <w:pPr>
        <w:tabs>
          <w:tab w:val="left" w:pos="1930"/>
        </w:tabs>
        <w:bidi/>
        <w:rPr>
          <w:rFonts w:cs="David" w:hint="cs"/>
          <w:b/>
          <w:bCs/>
          <w:u w:val="single"/>
          <w:rtl/>
        </w:rPr>
      </w:pPr>
      <w:r w:rsidRPr="00C76AC9">
        <w:rPr>
          <w:rFonts w:cs="David" w:hint="cs"/>
          <w:b/>
          <w:bCs/>
          <w:u w:val="single"/>
          <w:rtl/>
        </w:rPr>
        <w:t>רשמת פרלמנטרית:</w:t>
      </w:r>
      <w:r w:rsidRPr="00C76AC9">
        <w:rPr>
          <w:rFonts w:cs="David" w:hint="cs"/>
          <w:rtl/>
        </w:rPr>
        <w:t xml:space="preserve"> מיטל בר שלום</w:t>
      </w:r>
    </w:p>
    <w:p w14:paraId="18C6EFDF" w14:textId="77777777" w:rsidR="00C76AC9" w:rsidRPr="00C76AC9" w:rsidRDefault="00C76AC9" w:rsidP="00C76AC9">
      <w:pPr>
        <w:tabs>
          <w:tab w:val="left" w:pos="1930"/>
        </w:tabs>
        <w:bidi/>
        <w:rPr>
          <w:rFonts w:cs="David" w:hint="cs"/>
          <w:rtl/>
        </w:rPr>
      </w:pPr>
    </w:p>
    <w:p w14:paraId="22ED02F3" w14:textId="77777777" w:rsidR="00C76AC9" w:rsidRPr="00C76AC9" w:rsidRDefault="00C76AC9" w:rsidP="00C76AC9">
      <w:pPr>
        <w:tabs>
          <w:tab w:val="left" w:pos="1930"/>
        </w:tabs>
        <w:bidi/>
        <w:rPr>
          <w:rFonts w:cs="David" w:hint="cs"/>
          <w:rtl/>
        </w:rPr>
      </w:pPr>
    </w:p>
    <w:p w14:paraId="7996DBF2" w14:textId="77777777" w:rsidR="00C76AC9" w:rsidRPr="00C76AC9" w:rsidRDefault="00C76AC9" w:rsidP="00C76AC9">
      <w:pPr>
        <w:tabs>
          <w:tab w:val="left" w:pos="1930"/>
        </w:tabs>
        <w:bidi/>
        <w:rPr>
          <w:rFonts w:cs="David" w:hint="cs"/>
          <w:rtl/>
        </w:rPr>
      </w:pPr>
    </w:p>
    <w:p w14:paraId="2B80D18B" w14:textId="77777777" w:rsidR="00C76AC9" w:rsidRPr="00C76AC9" w:rsidRDefault="00C76AC9" w:rsidP="00C76AC9">
      <w:pPr>
        <w:tabs>
          <w:tab w:val="left" w:pos="1930"/>
        </w:tabs>
        <w:bidi/>
        <w:rPr>
          <w:rFonts w:cs="David" w:hint="cs"/>
          <w:rtl/>
        </w:rPr>
      </w:pPr>
    </w:p>
    <w:p w14:paraId="07F39A71" w14:textId="77777777" w:rsidR="00C76AC9" w:rsidRPr="00C76AC9" w:rsidRDefault="00C76AC9" w:rsidP="00C76AC9">
      <w:pPr>
        <w:tabs>
          <w:tab w:val="left" w:pos="1930"/>
        </w:tabs>
        <w:bidi/>
        <w:rPr>
          <w:rFonts w:cs="David" w:hint="cs"/>
          <w:rtl/>
        </w:rPr>
      </w:pPr>
    </w:p>
    <w:p w14:paraId="27788578" w14:textId="77777777" w:rsidR="00C76AC9" w:rsidRPr="00C76AC9" w:rsidRDefault="00C76AC9" w:rsidP="00C76AC9">
      <w:pPr>
        <w:tabs>
          <w:tab w:val="left" w:pos="1930"/>
        </w:tabs>
        <w:bidi/>
        <w:rPr>
          <w:rFonts w:cs="David" w:hint="cs"/>
          <w:rtl/>
        </w:rPr>
      </w:pPr>
    </w:p>
    <w:p w14:paraId="55A50AB5" w14:textId="77777777" w:rsidR="00C76AC9" w:rsidRPr="00C76AC9" w:rsidRDefault="00C76AC9" w:rsidP="00C76AC9">
      <w:pPr>
        <w:bidi/>
        <w:jc w:val="center"/>
        <w:rPr>
          <w:rFonts w:cs="David" w:hint="cs"/>
          <w:b/>
          <w:bCs/>
          <w:u w:val="single"/>
          <w:rtl/>
        </w:rPr>
      </w:pPr>
      <w:r w:rsidRPr="00C76AC9">
        <w:rPr>
          <w:rFonts w:cs="David"/>
          <w:b/>
          <w:bCs/>
          <w:u w:val="single"/>
          <w:rtl/>
        </w:rPr>
        <w:br w:type="page"/>
      </w:r>
      <w:r w:rsidRPr="00C76AC9">
        <w:rPr>
          <w:rFonts w:cs="David" w:hint="cs"/>
          <w:b/>
          <w:bCs/>
          <w:u w:val="single"/>
          <w:rtl/>
        </w:rPr>
        <w:lastRenderedPageBreak/>
        <w:t>קביעת מסגרת הדיון להצעות להביע אי אמון בממשלה</w:t>
      </w:r>
    </w:p>
    <w:p w14:paraId="3798B1D9" w14:textId="77777777" w:rsidR="00C76AC9" w:rsidRPr="00C76AC9" w:rsidRDefault="00C76AC9" w:rsidP="00C76AC9">
      <w:pPr>
        <w:bidi/>
        <w:rPr>
          <w:rFonts w:cs="David" w:hint="cs"/>
          <w:u w:val="single"/>
          <w:rtl/>
        </w:rPr>
      </w:pPr>
    </w:p>
    <w:p w14:paraId="77EBA17A"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59EC8BF" w14:textId="77777777" w:rsidR="00C76AC9" w:rsidRPr="00C76AC9" w:rsidRDefault="00C76AC9" w:rsidP="00C76AC9">
      <w:pPr>
        <w:bidi/>
        <w:rPr>
          <w:rFonts w:cs="David" w:hint="cs"/>
          <w:rtl/>
        </w:rPr>
      </w:pPr>
    </w:p>
    <w:p w14:paraId="578811F0" w14:textId="77777777" w:rsidR="00C76AC9" w:rsidRPr="00C76AC9" w:rsidRDefault="00C76AC9" w:rsidP="00C76AC9">
      <w:pPr>
        <w:bidi/>
        <w:rPr>
          <w:rFonts w:cs="David" w:hint="cs"/>
          <w:rtl/>
        </w:rPr>
      </w:pPr>
      <w:r w:rsidRPr="00C76AC9">
        <w:rPr>
          <w:rFonts w:cs="David" w:hint="cs"/>
          <w:rtl/>
        </w:rPr>
        <w:tab/>
        <w:t xml:space="preserve">שלום, אני פותחת את ישיבת הוועדה. על סדר היום שלנו 7 הצעות אי אמון. אני מקריאה את הצעות האי אמון. ההצעה הראשונה היא של מפד"ל ויהדות התורה בנוגע למצעד הגאווה בעיר הקודש- ירושלים. המועמד להפיל את הממשלה הנו חה"כ בנימין אלון. </w:t>
      </w:r>
    </w:p>
    <w:p w14:paraId="1A251A21" w14:textId="77777777" w:rsidR="00C76AC9" w:rsidRPr="00C76AC9" w:rsidRDefault="00C76AC9" w:rsidP="00C76AC9">
      <w:pPr>
        <w:bidi/>
        <w:rPr>
          <w:rFonts w:cs="David" w:hint="cs"/>
          <w:rtl/>
        </w:rPr>
      </w:pPr>
    </w:p>
    <w:p w14:paraId="1C6813B8" w14:textId="77777777" w:rsidR="00C76AC9" w:rsidRPr="00C76AC9" w:rsidRDefault="00C76AC9" w:rsidP="00C76AC9">
      <w:pPr>
        <w:bidi/>
        <w:rPr>
          <w:rFonts w:cs="David" w:hint="cs"/>
          <w:rtl/>
        </w:rPr>
      </w:pPr>
      <w:r w:rsidRPr="00C76AC9">
        <w:rPr>
          <w:rFonts w:cs="David" w:hint="cs"/>
          <w:rtl/>
        </w:rPr>
        <w:tab/>
        <w:t xml:space="preserve">הנושא השני הוא ירי הקסאמים על אשקלון. המועמד להרכיב את הממשלה, הוא חה"כ בנימין נתניהו. </w:t>
      </w:r>
    </w:p>
    <w:p w14:paraId="5FC9485E" w14:textId="77777777" w:rsidR="00C76AC9" w:rsidRPr="00C76AC9" w:rsidRDefault="00C76AC9" w:rsidP="00C76AC9">
      <w:pPr>
        <w:bidi/>
        <w:rPr>
          <w:rFonts w:cs="David" w:hint="cs"/>
          <w:rtl/>
        </w:rPr>
      </w:pPr>
    </w:p>
    <w:p w14:paraId="47EA25C6" w14:textId="77777777" w:rsidR="00C76AC9" w:rsidRPr="00C76AC9" w:rsidRDefault="00C76AC9" w:rsidP="00C76AC9">
      <w:pPr>
        <w:bidi/>
        <w:rPr>
          <w:rFonts w:cs="David" w:hint="cs"/>
          <w:rtl/>
        </w:rPr>
      </w:pPr>
      <w:r w:rsidRPr="00C76AC9">
        <w:rPr>
          <w:rFonts w:cs="David" w:hint="cs"/>
          <w:rtl/>
        </w:rPr>
        <w:tab/>
        <w:t xml:space="preserve">הנושא השלישי, הוא ליקוי במערכת הסברה של ישראל, של ישראל ביתנו. המועמד להקים את הממשלה, הוא חה"כ אביגדור ליברמן. </w:t>
      </w:r>
    </w:p>
    <w:p w14:paraId="7CB7FEC8" w14:textId="77777777" w:rsidR="00C76AC9" w:rsidRPr="00C76AC9" w:rsidRDefault="00C76AC9" w:rsidP="00C76AC9">
      <w:pPr>
        <w:bidi/>
        <w:rPr>
          <w:rFonts w:cs="David" w:hint="cs"/>
          <w:rtl/>
        </w:rPr>
      </w:pPr>
    </w:p>
    <w:p w14:paraId="39B64767" w14:textId="77777777" w:rsidR="00C76AC9" w:rsidRPr="00C76AC9" w:rsidRDefault="00C76AC9" w:rsidP="00C76AC9">
      <w:pPr>
        <w:bidi/>
        <w:rPr>
          <w:rFonts w:cs="David" w:hint="cs"/>
          <w:rtl/>
        </w:rPr>
      </w:pPr>
      <w:r w:rsidRPr="00C76AC9">
        <w:rPr>
          <w:rFonts w:cs="David" w:hint="cs"/>
          <w:rtl/>
        </w:rPr>
        <w:tab/>
        <w:t>ההתנהלות בתחום המדיני, של מר"צ יחד. המועמד להקים את הממשלה, הוא חה"כ יוסי ביילין.</w:t>
      </w:r>
    </w:p>
    <w:p w14:paraId="20DE00ED" w14:textId="77777777" w:rsidR="00C76AC9" w:rsidRPr="00C76AC9" w:rsidRDefault="00C76AC9" w:rsidP="00C76AC9">
      <w:pPr>
        <w:bidi/>
        <w:rPr>
          <w:rFonts w:cs="David" w:hint="cs"/>
          <w:rtl/>
        </w:rPr>
      </w:pPr>
    </w:p>
    <w:p w14:paraId="7FD65B03" w14:textId="77777777" w:rsidR="00C76AC9" w:rsidRPr="00C76AC9" w:rsidRDefault="00C76AC9" w:rsidP="00C76AC9">
      <w:pPr>
        <w:bidi/>
        <w:rPr>
          <w:rFonts w:cs="David" w:hint="cs"/>
          <w:rtl/>
        </w:rPr>
      </w:pPr>
      <w:r w:rsidRPr="00C76AC9">
        <w:rPr>
          <w:rFonts w:cs="David" w:hint="cs"/>
          <w:rtl/>
        </w:rPr>
        <w:tab/>
        <w:t xml:space="preserve">הנושא החמישי, הוא מדיניות החברתית והכלכלית כלפי האוכלוסייה הערבית, של רע"מ- תע"ל. המועמד להרכיב את הממשלה הוא חה"כ אברהים צרצור. </w:t>
      </w:r>
    </w:p>
    <w:p w14:paraId="5D6E76E7" w14:textId="77777777" w:rsidR="00C76AC9" w:rsidRPr="00C76AC9" w:rsidRDefault="00C76AC9" w:rsidP="00C76AC9">
      <w:pPr>
        <w:bidi/>
        <w:rPr>
          <w:rFonts w:cs="David" w:hint="cs"/>
          <w:rtl/>
        </w:rPr>
      </w:pPr>
    </w:p>
    <w:p w14:paraId="71D45CA6" w14:textId="77777777" w:rsidR="00C76AC9" w:rsidRPr="00C76AC9" w:rsidRDefault="00C76AC9" w:rsidP="00C76AC9">
      <w:pPr>
        <w:bidi/>
        <w:rPr>
          <w:rFonts w:cs="David" w:hint="cs"/>
          <w:rtl/>
        </w:rPr>
      </w:pPr>
      <w:r w:rsidRPr="00C76AC9">
        <w:rPr>
          <w:rFonts w:cs="David" w:hint="cs"/>
          <w:rtl/>
        </w:rPr>
        <w:tab/>
        <w:t xml:space="preserve">הנושא השישי, מדיניותה כלפי האוכלוסייה הערבית והמשבר המתמשך ברשויות הערביות, של חד"ש. המועמד להרכיב את הממשלה, הוא חה"כ מוחמד ברכה. </w:t>
      </w:r>
    </w:p>
    <w:p w14:paraId="7AF3393F" w14:textId="77777777" w:rsidR="00C76AC9" w:rsidRPr="00C76AC9" w:rsidRDefault="00C76AC9" w:rsidP="00C76AC9">
      <w:pPr>
        <w:bidi/>
        <w:rPr>
          <w:rFonts w:cs="David" w:hint="cs"/>
          <w:rtl/>
        </w:rPr>
      </w:pPr>
    </w:p>
    <w:p w14:paraId="5FE82A49" w14:textId="77777777" w:rsidR="00C76AC9" w:rsidRPr="00C76AC9" w:rsidRDefault="00C76AC9" w:rsidP="00C76AC9">
      <w:pPr>
        <w:bidi/>
        <w:rPr>
          <w:rFonts w:cs="David" w:hint="cs"/>
          <w:rtl/>
        </w:rPr>
      </w:pPr>
      <w:r w:rsidRPr="00C76AC9">
        <w:rPr>
          <w:rFonts w:cs="David" w:hint="cs"/>
          <w:rtl/>
        </w:rPr>
        <w:tab/>
        <w:t xml:space="preserve">הנושא השישי, מדיניותה במישור החברתי, הכלכלי והמדיני, של בל"ד. המועמד להרכיב את הממשלה, הוא חבר הכנסת ג'מאל זחאלקה. </w:t>
      </w:r>
    </w:p>
    <w:p w14:paraId="68AB0ADC" w14:textId="77777777" w:rsidR="00C76AC9" w:rsidRPr="00C76AC9" w:rsidRDefault="00C76AC9" w:rsidP="00C76AC9">
      <w:pPr>
        <w:bidi/>
        <w:rPr>
          <w:rFonts w:cs="David" w:hint="cs"/>
          <w:rtl/>
        </w:rPr>
      </w:pPr>
    </w:p>
    <w:p w14:paraId="04CC79AF" w14:textId="77777777" w:rsidR="00C76AC9" w:rsidRPr="00C76AC9" w:rsidRDefault="00C76AC9" w:rsidP="00C76AC9">
      <w:pPr>
        <w:bidi/>
        <w:rPr>
          <w:rFonts w:cs="David" w:hint="cs"/>
          <w:rtl/>
        </w:rPr>
      </w:pPr>
      <w:r w:rsidRPr="00C76AC9">
        <w:rPr>
          <w:rFonts w:cs="David" w:hint="cs"/>
          <w:rtl/>
        </w:rPr>
        <w:tab/>
        <w:t>אנחנו מציעים 10 דקות להציג את הנושא ו-3 דקות לכל סיעה. מי בעד, מי נגד ומי נמנע?</w:t>
      </w:r>
    </w:p>
    <w:p w14:paraId="3364E74C" w14:textId="77777777" w:rsidR="00C76AC9" w:rsidRPr="00C76AC9" w:rsidRDefault="00C76AC9" w:rsidP="00C76AC9">
      <w:pPr>
        <w:bidi/>
        <w:rPr>
          <w:rFonts w:cs="David" w:hint="cs"/>
          <w:rtl/>
        </w:rPr>
      </w:pPr>
    </w:p>
    <w:p w14:paraId="410A1558" w14:textId="77777777" w:rsidR="00C76AC9" w:rsidRPr="00C76AC9" w:rsidRDefault="00C76AC9" w:rsidP="00C76AC9">
      <w:pPr>
        <w:bidi/>
        <w:rPr>
          <w:rFonts w:cs="David" w:hint="cs"/>
          <w:rtl/>
        </w:rPr>
      </w:pPr>
      <w:r w:rsidRPr="00C76AC9">
        <w:rPr>
          <w:rFonts w:cs="David" w:hint="cs"/>
          <w:rtl/>
        </w:rPr>
        <w:t>ה צ ב ע ה</w:t>
      </w:r>
    </w:p>
    <w:p w14:paraId="3AE1966E" w14:textId="77777777" w:rsidR="00C76AC9" w:rsidRPr="00C76AC9" w:rsidRDefault="00C76AC9" w:rsidP="00C76AC9">
      <w:pPr>
        <w:bidi/>
        <w:rPr>
          <w:rFonts w:cs="David" w:hint="cs"/>
          <w:rtl/>
        </w:rPr>
      </w:pPr>
    </w:p>
    <w:p w14:paraId="7B54BC0B" w14:textId="77777777" w:rsidR="00C76AC9" w:rsidRPr="00C76AC9" w:rsidRDefault="00C76AC9" w:rsidP="00C76AC9">
      <w:pPr>
        <w:bidi/>
        <w:rPr>
          <w:rFonts w:cs="David" w:hint="cs"/>
          <w:rtl/>
        </w:rPr>
      </w:pPr>
      <w:r w:rsidRPr="00C76AC9">
        <w:rPr>
          <w:rFonts w:cs="David" w:hint="cs"/>
          <w:rtl/>
        </w:rPr>
        <w:t xml:space="preserve">בעד </w:t>
      </w:r>
      <w:r w:rsidRPr="00C76AC9">
        <w:rPr>
          <w:rFonts w:cs="David"/>
          <w:rtl/>
        </w:rPr>
        <w:t>–</w:t>
      </w:r>
      <w:r w:rsidRPr="00C76AC9">
        <w:rPr>
          <w:rFonts w:cs="David" w:hint="cs"/>
          <w:rtl/>
        </w:rPr>
        <w:t xml:space="preserve">  כולם</w:t>
      </w:r>
    </w:p>
    <w:p w14:paraId="7CBEFA23" w14:textId="77777777" w:rsidR="00C76AC9" w:rsidRPr="00C76AC9" w:rsidRDefault="00C76AC9" w:rsidP="00C76AC9">
      <w:pPr>
        <w:bidi/>
        <w:rPr>
          <w:rFonts w:cs="David" w:hint="cs"/>
          <w:rtl/>
        </w:rPr>
      </w:pPr>
      <w:r w:rsidRPr="00C76AC9">
        <w:rPr>
          <w:rFonts w:cs="David" w:hint="cs"/>
          <w:rtl/>
        </w:rPr>
        <w:t xml:space="preserve">נגד </w:t>
      </w:r>
      <w:r w:rsidRPr="00C76AC9">
        <w:rPr>
          <w:rFonts w:cs="David"/>
          <w:rtl/>
        </w:rPr>
        <w:t>–</w:t>
      </w:r>
      <w:r w:rsidRPr="00C76AC9">
        <w:rPr>
          <w:rFonts w:cs="David" w:hint="cs"/>
          <w:rtl/>
        </w:rPr>
        <w:t xml:space="preserve"> אין</w:t>
      </w:r>
    </w:p>
    <w:p w14:paraId="458F1291" w14:textId="77777777" w:rsidR="00C76AC9" w:rsidRPr="00C76AC9" w:rsidRDefault="00C76AC9" w:rsidP="00C76AC9">
      <w:pPr>
        <w:bidi/>
        <w:rPr>
          <w:rFonts w:cs="David" w:hint="cs"/>
          <w:rtl/>
        </w:rPr>
      </w:pPr>
      <w:r w:rsidRPr="00C76AC9">
        <w:rPr>
          <w:rFonts w:cs="David" w:hint="cs"/>
          <w:rtl/>
        </w:rPr>
        <w:t>נמנע - אין</w:t>
      </w:r>
    </w:p>
    <w:p w14:paraId="1CC81646" w14:textId="77777777" w:rsidR="00C76AC9" w:rsidRPr="00C76AC9" w:rsidRDefault="00C76AC9" w:rsidP="00C76AC9">
      <w:pPr>
        <w:bidi/>
        <w:rPr>
          <w:rFonts w:cs="David" w:hint="cs"/>
          <w:rtl/>
        </w:rPr>
      </w:pPr>
    </w:p>
    <w:p w14:paraId="430B4DDA" w14:textId="77777777" w:rsidR="00C76AC9" w:rsidRPr="00C76AC9" w:rsidRDefault="00C76AC9" w:rsidP="00C76AC9">
      <w:pPr>
        <w:bidi/>
        <w:rPr>
          <w:rFonts w:cs="David" w:hint="cs"/>
          <w:rtl/>
        </w:rPr>
      </w:pPr>
    </w:p>
    <w:p w14:paraId="23B6768B" w14:textId="77777777" w:rsidR="00C76AC9" w:rsidRPr="00C76AC9" w:rsidRDefault="00C76AC9" w:rsidP="00C76AC9">
      <w:pPr>
        <w:bidi/>
        <w:rPr>
          <w:rFonts w:cs="David" w:hint="cs"/>
          <w:rtl/>
        </w:rPr>
      </w:pPr>
    </w:p>
    <w:p w14:paraId="29EE7DE0" w14:textId="77777777" w:rsidR="00C76AC9" w:rsidRPr="00C76AC9" w:rsidRDefault="00C76AC9" w:rsidP="00C76AC9">
      <w:pPr>
        <w:bidi/>
        <w:rPr>
          <w:rFonts w:cs="David" w:hint="cs"/>
          <w:rtl/>
        </w:rPr>
      </w:pPr>
    </w:p>
    <w:p w14:paraId="3D5FC9E0" w14:textId="77777777" w:rsidR="00C76AC9" w:rsidRPr="00C76AC9" w:rsidRDefault="00C76AC9" w:rsidP="00C76AC9">
      <w:pPr>
        <w:bidi/>
        <w:rPr>
          <w:rFonts w:cs="David" w:hint="cs"/>
          <w:rtl/>
        </w:rPr>
      </w:pPr>
    </w:p>
    <w:p w14:paraId="1ED06580" w14:textId="77777777" w:rsidR="00C76AC9" w:rsidRPr="00C76AC9" w:rsidRDefault="00C76AC9" w:rsidP="00C76AC9">
      <w:pPr>
        <w:bidi/>
        <w:rPr>
          <w:rFonts w:cs="David" w:hint="cs"/>
          <w:rtl/>
        </w:rPr>
      </w:pPr>
    </w:p>
    <w:p w14:paraId="3BD2B226" w14:textId="77777777" w:rsidR="00C76AC9" w:rsidRPr="00C76AC9" w:rsidRDefault="00C76AC9" w:rsidP="00C76AC9">
      <w:pPr>
        <w:bidi/>
        <w:rPr>
          <w:rFonts w:cs="David" w:hint="cs"/>
          <w:rtl/>
        </w:rPr>
      </w:pPr>
    </w:p>
    <w:p w14:paraId="1D091CB2" w14:textId="77777777" w:rsidR="00C76AC9" w:rsidRPr="00C76AC9" w:rsidRDefault="00C76AC9" w:rsidP="00C76AC9">
      <w:pPr>
        <w:bidi/>
        <w:rPr>
          <w:rFonts w:cs="David" w:hint="cs"/>
          <w:rtl/>
        </w:rPr>
      </w:pPr>
    </w:p>
    <w:p w14:paraId="019E97AF" w14:textId="77777777" w:rsidR="00C76AC9" w:rsidRPr="00C76AC9" w:rsidRDefault="00C76AC9" w:rsidP="00C76AC9">
      <w:pPr>
        <w:bidi/>
        <w:rPr>
          <w:rFonts w:cs="David" w:hint="cs"/>
          <w:rtl/>
        </w:rPr>
      </w:pPr>
    </w:p>
    <w:p w14:paraId="3C2DBED6" w14:textId="77777777" w:rsidR="00C76AC9" w:rsidRPr="00C76AC9" w:rsidRDefault="00C76AC9" w:rsidP="00C76AC9">
      <w:pPr>
        <w:bidi/>
        <w:rPr>
          <w:rFonts w:cs="David" w:hint="cs"/>
          <w:rtl/>
        </w:rPr>
      </w:pPr>
    </w:p>
    <w:p w14:paraId="41FEDC4E" w14:textId="77777777" w:rsidR="00C76AC9" w:rsidRPr="00C76AC9" w:rsidRDefault="00C76AC9" w:rsidP="00C76AC9">
      <w:pPr>
        <w:bidi/>
        <w:rPr>
          <w:rFonts w:cs="David" w:hint="cs"/>
          <w:rtl/>
        </w:rPr>
      </w:pPr>
    </w:p>
    <w:p w14:paraId="695662FE" w14:textId="77777777" w:rsidR="00C76AC9" w:rsidRPr="00C76AC9" w:rsidRDefault="00C76AC9" w:rsidP="00C76AC9">
      <w:pPr>
        <w:bidi/>
        <w:rPr>
          <w:rFonts w:cs="David" w:hint="cs"/>
          <w:rtl/>
        </w:rPr>
      </w:pPr>
    </w:p>
    <w:p w14:paraId="32208F21" w14:textId="77777777" w:rsidR="00C76AC9" w:rsidRPr="00C76AC9" w:rsidRDefault="00C76AC9" w:rsidP="00C76AC9">
      <w:pPr>
        <w:bidi/>
        <w:rPr>
          <w:rFonts w:cs="David" w:hint="cs"/>
          <w:rtl/>
        </w:rPr>
      </w:pPr>
    </w:p>
    <w:p w14:paraId="261FAB33" w14:textId="77777777" w:rsidR="00C76AC9" w:rsidRPr="00C76AC9" w:rsidRDefault="00C76AC9" w:rsidP="00C76AC9">
      <w:pPr>
        <w:bidi/>
        <w:rPr>
          <w:rFonts w:cs="David" w:hint="cs"/>
          <w:rtl/>
        </w:rPr>
      </w:pPr>
    </w:p>
    <w:p w14:paraId="27F77E93" w14:textId="77777777" w:rsidR="00C76AC9" w:rsidRPr="00C76AC9" w:rsidRDefault="00C76AC9" w:rsidP="00C76AC9">
      <w:pPr>
        <w:bidi/>
        <w:rPr>
          <w:rFonts w:cs="David" w:hint="cs"/>
          <w:rtl/>
        </w:rPr>
      </w:pPr>
    </w:p>
    <w:p w14:paraId="5CBF85F9" w14:textId="77777777" w:rsidR="00C76AC9" w:rsidRPr="00C76AC9" w:rsidRDefault="00C76AC9" w:rsidP="00C76AC9">
      <w:pPr>
        <w:bidi/>
        <w:rPr>
          <w:rFonts w:cs="David" w:hint="cs"/>
          <w:rtl/>
        </w:rPr>
      </w:pPr>
    </w:p>
    <w:p w14:paraId="3A83809E" w14:textId="77777777" w:rsidR="00C76AC9" w:rsidRPr="00C76AC9" w:rsidRDefault="00C76AC9" w:rsidP="00C76AC9">
      <w:pPr>
        <w:bidi/>
        <w:rPr>
          <w:rFonts w:cs="David" w:hint="cs"/>
          <w:rtl/>
        </w:rPr>
      </w:pPr>
    </w:p>
    <w:p w14:paraId="61E9FB19" w14:textId="77777777" w:rsidR="00C76AC9" w:rsidRPr="00C76AC9" w:rsidRDefault="00C76AC9" w:rsidP="00C76AC9">
      <w:pPr>
        <w:bidi/>
        <w:rPr>
          <w:rFonts w:cs="David" w:hint="cs"/>
          <w:rtl/>
        </w:rPr>
      </w:pPr>
    </w:p>
    <w:p w14:paraId="6852D5C8" w14:textId="77777777" w:rsidR="00C76AC9" w:rsidRPr="00C76AC9" w:rsidRDefault="00C76AC9" w:rsidP="00C76AC9">
      <w:pPr>
        <w:bidi/>
        <w:rPr>
          <w:rFonts w:cs="David" w:hint="cs"/>
          <w:rtl/>
        </w:rPr>
      </w:pPr>
    </w:p>
    <w:p w14:paraId="4CE0427B" w14:textId="77777777" w:rsidR="00C76AC9" w:rsidRPr="00C76AC9" w:rsidRDefault="00C76AC9" w:rsidP="00C76AC9">
      <w:pPr>
        <w:bidi/>
        <w:rPr>
          <w:rFonts w:cs="David" w:hint="cs"/>
          <w:rtl/>
        </w:rPr>
      </w:pPr>
    </w:p>
    <w:p w14:paraId="526346F1" w14:textId="77777777" w:rsidR="00C76AC9" w:rsidRPr="00C76AC9" w:rsidRDefault="00C76AC9" w:rsidP="00C76AC9">
      <w:pPr>
        <w:bidi/>
        <w:rPr>
          <w:rFonts w:cs="David" w:hint="cs"/>
          <w:rtl/>
        </w:rPr>
      </w:pPr>
    </w:p>
    <w:p w14:paraId="45A578B9" w14:textId="77777777" w:rsidR="00C76AC9" w:rsidRPr="00C76AC9" w:rsidRDefault="00C76AC9" w:rsidP="00C76AC9">
      <w:pPr>
        <w:bidi/>
        <w:rPr>
          <w:rFonts w:cs="David" w:hint="cs"/>
          <w:rtl/>
        </w:rPr>
      </w:pPr>
    </w:p>
    <w:p w14:paraId="78151DA1" w14:textId="77777777" w:rsidR="00C76AC9" w:rsidRPr="00C76AC9" w:rsidRDefault="00C76AC9" w:rsidP="00C76AC9">
      <w:pPr>
        <w:bidi/>
        <w:rPr>
          <w:rFonts w:cs="David" w:hint="cs"/>
          <w:rtl/>
        </w:rPr>
      </w:pPr>
    </w:p>
    <w:p w14:paraId="5D1EB42E" w14:textId="77777777" w:rsidR="00C76AC9" w:rsidRPr="00C76AC9" w:rsidRDefault="00C76AC9" w:rsidP="00C76AC9">
      <w:pPr>
        <w:bidi/>
        <w:rPr>
          <w:rFonts w:cs="David" w:hint="cs"/>
          <w:rtl/>
        </w:rPr>
      </w:pPr>
    </w:p>
    <w:p w14:paraId="7DF32AF0" w14:textId="77777777" w:rsidR="00C76AC9" w:rsidRPr="00C76AC9" w:rsidRDefault="00C76AC9" w:rsidP="00C76AC9">
      <w:pPr>
        <w:bidi/>
        <w:rPr>
          <w:rFonts w:cs="David" w:hint="cs"/>
          <w:rtl/>
        </w:rPr>
      </w:pPr>
    </w:p>
    <w:p w14:paraId="74C33E68" w14:textId="77777777" w:rsidR="00C76AC9" w:rsidRPr="00C76AC9" w:rsidRDefault="00C76AC9" w:rsidP="00C76AC9">
      <w:pPr>
        <w:bidi/>
        <w:jc w:val="center"/>
        <w:rPr>
          <w:rFonts w:cs="David" w:hint="cs"/>
          <w:b/>
          <w:bCs/>
          <w:u w:val="single"/>
          <w:rtl/>
        </w:rPr>
      </w:pPr>
      <w:r w:rsidRPr="00C76AC9">
        <w:rPr>
          <w:rFonts w:cs="David" w:hint="cs"/>
          <w:b/>
          <w:bCs/>
          <w:u w:val="single"/>
          <w:rtl/>
        </w:rPr>
        <w:t xml:space="preserve">הקמת הוועדה המיוחדת לבחינת בעיות העובדים הזרים </w:t>
      </w:r>
      <w:r w:rsidRPr="00C76AC9">
        <w:rPr>
          <w:rFonts w:cs="David"/>
          <w:b/>
          <w:bCs/>
          <w:u w:val="single"/>
          <w:rtl/>
        </w:rPr>
        <w:t>–</w:t>
      </w:r>
      <w:r w:rsidRPr="00C76AC9">
        <w:rPr>
          <w:rFonts w:cs="David" w:hint="cs"/>
          <w:b/>
          <w:bCs/>
          <w:u w:val="single"/>
          <w:rtl/>
        </w:rPr>
        <w:t xml:space="preserve"> לפי סעיף 17 לתקנון הכנסת</w:t>
      </w:r>
    </w:p>
    <w:p w14:paraId="013E1A7D" w14:textId="77777777" w:rsidR="00C76AC9" w:rsidRPr="00C76AC9" w:rsidRDefault="00C76AC9" w:rsidP="00C76AC9">
      <w:pPr>
        <w:bidi/>
        <w:rPr>
          <w:rFonts w:cs="David" w:hint="cs"/>
          <w:rtl/>
        </w:rPr>
      </w:pPr>
    </w:p>
    <w:p w14:paraId="468AE6E1"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59C82BCA" w14:textId="77777777" w:rsidR="00C76AC9" w:rsidRPr="00C76AC9" w:rsidRDefault="00C76AC9" w:rsidP="00C76AC9">
      <w:pPr>
        <w:bidi/>
        <w:rPr>
          <w:rFonts w:cs="David" w:hint="cs"/>
          <w:rtl/>
        </w:rPr>
      </w:pPr>
    </w:p>
    <w:p w14:paraId="6F44D8D2" w14:textId="77777777" w:rsidR="00C76AC9" w:rsidRPr="00C76AC9" w:rsidRDefault="00C76AC9" w:rsidP="00C76AC9">
      <w:pPr>
        <w:bidi/>
        <w:rPr>
          <w:rFonts w:cs="David" w:hint="cs"/>
          <w:rtl/>
        </w:rPr>
      </w:pPr>
      <w:r w:rsidRPr="00C76AC9">
        <w:rPr>
          <w:rFonts w:cs="David" w:hint="cs"/>
          <w:rtl/>
        </w:rPr>
        <w:tab/>
        <w:t>הנושא השני, הוא הקמת הוועדה לבחינת בעיות העובדים הזרים. לפי סעיף 17 לתקנון הכנסת סמכויות הוועדה הן: 1. בחינת התופעה רחבת ההיקף של העובדים הזרים בארץ. 2. פיקוח על העסקת עובדים זרים. 3. תנאי עובדתם של העובדים הזרים לרבות שכר, ביטוח לאומי, ביטוח בריאות והתנהגות המעסיקים. 4. התנהלוית הממשלה ביחס להעסקת עובדים זרים, עבודת משטרת ההגירה וטיפול בבעיות הקשורות להיתרי העסקה לעובדים. 5. השפעת העובדים הזרים על שוק העבודה והתעסוקה בישראל. 6. ההבחנה שבין עובדים זרים שהם חיוניים למטרות סיעוד, לבין עובדים זרים שאפשר להחליפם בעובדים ישראליים. 7. דרכי ההתנהגות ביחס לעובדים זרים בעת החזרתם לארצות מולדתם. 8. חקיקה שנוגעת לעובדים זרים.</w:t>
      </w:r>
    </w:p>
    <w:p w14:paraId="3F3ED478" w14:textId="77777777" w:rsidR="00C76AC9" w:rsidRPr="00C76AC9" w:rsidRDefault="00C76AC9" w:rsidP="00C76AC9">
      <w:pPr>
        <w:bidi/>
        <w:rPr>
          <w:rFonts w:cs="David" w:hint="cs"/>
          <w:rtl/>
        </w:rPr>
      </w:pPr>
    </w:p>
    <w:p w14:paraId="6869D3E3" w14:textId="77777777" w:rsidR="00C76AC9" w:rsidRPr="00C76AC9" w:rsidRDefault="00C76AC9" w:rsidP="00C76AC9">
      <w:pPr>
        <w:bidi/>
        <w:rPr>
          <w:rFonts w:cs="David" w:hint="cs"/>
          <w:rtl/>
        </w:rPr>
      </w:pPr>
      <w:r w:rsidRPr="00C76AC9">
        <w:rPr>
          <w:rFonts w:cs="David" w:hint="cs"/>
          <w:rtl/>
        </w:rPr>
        <w:tab/>
        <w:t xml:space="preserve"> הרכב הוועדה יהיה: הוועדה תהיה בת 15 חברי כנסת לסיעת קדימה 4 נציגים: עמירה דותן, דוד טל, עתניאל שנלר, שי חרמש. לסיעת העבודה- מימ"ד 3 נציגים. לסיעת יהדות התורה נציג אחד. לסיעת הליכוד 2 נציגים. אני מבקשת לקבל את השמות בהקדם. לסיעת ישראל ביתנו נציג אחד: סטס מיסז'ניקוב. לסיעת האיחוד הלאומי-מפד"ל נציג אחד: צבי הנדל. לסיעת גיל 2 נציגים: משה שרוני ושרה מרום-שלו. לסיעת מרצ נציג אחד: רן כהן. יו"ר הוועדה יהיה חה"כ רן כהן. מי בעד?</w:t>
      </w:r>
    </w:p>
    <w:p w14:paraId="3EF29291" w14:textId="77777777" w:rsidR="00C76AC9" w:rsidRPr="00C76AC9" w:rsidRDefault="00C76AC9" w:rsidP="00C76AC9">
      <w:pPr>
        <w:bidi/>
        <w:rPr>
          <w:rFonts w:cs="David" w:hint="cs"/>
          <w:rtl/>
        </w:rPr>
      </w:pPr>
    </w:p>
    <w:p w14:paraId="7AED9C1D" w14:textId="77777777" w:rsidR="00C76AC9" w:rsidRPr="00C76AC9" w:rsidRDefault="00C76AC9" w:rsidP="00C76AC9">
      <w:pPr>
        <w:bidi/>
        <w:rPr>
          <w:rFonts w:cs="David" w:hint="cs"/>
          <w:rtl/>
        </w:rPr>
      </w:pPr>
      <w:r w:rsidRPr="00C76AC9">
        <w:rPr>
          <w:rFonts w:cs="David" w:hint="cs"/>
          <w:rtl/>
        </w:rPr>
        <w:t>ה צ ב ע ה</w:t>
      </w:r>
    </w:p>
    <w:p w14:paraId="088B03C4" w14:textId="77777777" w:rsidR="00C76AC9" w:rsidRPr="00C76AC9" w:rsidRDefault="00C76AC9" w:rsidP="00C76AC9">
      <w:pPr>
        <w:bidi/>
        <w:rPr>
          <w:rFonts w:cs="David" w:hint="cs"/>
          <w:rtl/>
        </w:rPr>
      </w:pPr>
    </w:p>
    <w:p w14:paraId="581C3A29" w14:textId="77777777" w:rsidR="00C76AC9" w:rsidRPr="00C76AC9" w:rsidRDefault="00C76AC9" w:rsidP="00C76AC9">
      <w:pPr>
        <w:bidi/>
        <w:rPr>
          <w:rFonts w:cs="David" w:hint="cs"/>
          <w:rtl/>
        </w:rPr>
      </w:pPr>
      <w:r w:rsidRPr="00C76AC9">
        <w:rPr>
          <w:rFonts w:cs="David" w:hint="cs"/>
          <w:rtl/>
        </w:rPr>
        <w:t xml:space="preserve">בעד </w:t>
      </w:r>
      <w:r w:rsidRPr="00C76AC9">
        <w:rPr>
          <w:rFonts w:cs="David"/>
          <w:rtl/>
        </w:rPr>
        <w:t>–</w:t>
      </w:r>
      <w:r w:rsidRPr="00C76AC9">
        <w:rPr>
          <w:rFonts w:cs="David" w:hint="cs"/>
          <w:rtl/>
        </w:rPr>
        <w:t xml:space="preserve">  כולם</w:t>
      </w:r>
    </w:p>
    <w:p w14:paraId="4DF02D6E" w14:textId="77777777" w:rsidR="00C76AC9" w:rsidRPr="00C76AC9" w:rsidRDefault="00C76AC9" w:rsidP="00C76AC9">
      <w:pPr>
        <w:bidi/>
        <w:rPr>
          <w:rFonts w:cs="David" w:hint="cs"/>
          <w:rtl/>
        </w:rPr>
      </w:pPr>
      <w:r w:rsidRPr="00C76AC9">
        <w:rPr>
          <w:rFonts w:cs="David" w:hint="cs"/>
          <w:rtl/>
        </w:rPr>
        <w:t xml:space="preserve">נגד </w:t>
      </w:r>
      <w:r w:rsidRPr="00C76AC9">
        <w:rPr>
          <w:rFonts w:cs="David"/>
          <w:rtl/>
        </w:rPr>
        <w:t>–</w:t>
      </w:r>
      <w:r w:rsidRPr="00C76AC9">
        <w:rPr>
          <w:rFonts w:cs="David" w:hint="cs"/>
          <w:rtl/>
        </w:rPr>
        <w:t xml:space="preserve"> אין</w:t>
      </w:r>
    </w:p>
    <w:p w14:paraId="120BBC71" w14:textId="77777777" w:rsidR="00C76AC9" w:rsidRPr="00C76AC9" w:rsidRDefault="00C76AC9" w:rsidP="00C76AC9">
      <w:pPr>
        <w:bidi/>
        <w:rPr>
          <w:rFonts w:cs="David" w:hint="cs"/>
          <w:rtl/>
        </w:rPr>
      </w:pPr>
      <w:r w:rsidRPr="00C76AC9">
        <w:rPr>
          <w:rFonts w:cs="David" w:hint="cs"/>
          <w:rtl/>
        </w:rPr>
        <w:t>נמנעים - אין</w:t>
      </w:r>
    </w:p>
    <w:p w14:paraId="6748E89B" w14:textId="77777777" w:rsidR="00C76AC9" w:rsidRPr="00C76AC9" w:rsidRDefault="00C76AC9" w:rsidP="00C76AC9">
      <w:pPr>
        <w:bidi/>
        <w:rPr>
          <w:rFonts w:cs="David" w:hint="cs"/>
          <w:rtl/>
        </w:rPr>
      </w:pPr>
      <w:r w:rsidRPr="00C76AC9">
        <w:rPr>
          <w:rFonts w:cs="David" w:hint="cs"/>
          <w:rtl/>
        </w:rPr>
        <w:t xml:space="preserve"> </w:t>
      </w:r>
    </w:p>
    <w:p w14:paraId="73106CEE" w14:textId="77777777" w:rsidR="00C76AC9" w:rsidRPr="00C76AC9" w:rsidRDefault="00C76AC9" w:rsidP="00C76AC9">
      <w:pPr>
        <w:bidi/>
        <w:rPr>
          <w:rFonts w:cs="David" w:hint="cs"/>
          <w:rtl/>
        </w:rPr>
      </w:pPr>
    </w:p>
    <w:p w14:paraId="582FD282" w14:textId="77777777" w:rsidR="00C76AC9" w:rsidRPr="00C76AC9" w:rsidRDefault="00C76AC9" w:rsidP="00C76AC9">
      <w:pPr>
        <w:bidi/>
        <w:rPr>
          <w:rFonts w:cs="David" w:hint="cs"/>
          <w:u w:val="single"/>
          <w:rtl/>
        </w:rPr>
      </w:pPr>
      <w:r w:rsidRPr="00C76AC9">
        <w:rPr>
          <w:rFonts w:cs="David" w:hint="cs"/>
          <w:u w:val="single"/>
          <w:rtl/>
        </w:rPr>
        <w:t>רן כהן:</w:t>
      </w:r>
    </w:p>
    <w:p w14:paraId="3DAB9C5E" w14:textId="77777777" w:rsidR="00C76AC9" w:rsidRPr="00C76AC9" w:rsidRDefault="00C76AC9" w:rsidP="00C76AC9">
      <w:pPr>
        <w:bidi/>
        <w:rPr>
          <w:rFonts w:cs="David" w:hint="cs"/>
          <w:rtl/>
        </w:rPr>
      </w:pPr>
    </w:p>
    <w:p w14:paraId="7B9AA580" w14:textId="77777777" w:rsidR="00C76AC9" w:rsidRPr="00C76AC9" w:rsidRDefault="00C76AC9" w:rsidP="00C76AC9">
      <w:pPr>
        <w:bidi/>
        <w:rPr>
          <w:rFonts w:cs="David" w:hint="cs"/>
          <w:rtl/>
        </w:rPr>
      </w:pPr>
      <w:r w:rsidRPr="00C76AC9">
        <w:rPr>
          <w:rFonts w:cs="David" w:hint="cs"/>
          <w:rtl/>
        </w:rPr>
        <w:tab/>
        <w:t>תודה רבה.</w:t>
      </w:r>
    </w:p>
    <w:p w14:paraId="76CC1A28" w14:textId="77777777" w:rsidR="00C76AC9" w:rsidRPr="00C76AC9" w:rsidRDefault="00C76AC9" w:rsidP="00C76AC9">
      <w:pPr>
        <w:bidi/>
        <w:rPr>
          <w:rFonts w:cs="David" w:hint="cs"/>
          <w:rtl/>
        </w:rPr>
      </w:pPr>
    </w:p>
    <w:p w14:paraId="0F1457B6"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1A75993E" w14:textId="77777777" w:rsidR="00C76AC9" w:rsidRPr="00C76AC9" w:rsidRDefault="00C76AC9" w:rsidP="00C76AC9">
      <w:pPr>
        <w:bidi/>
        <w:rPr>
          <w:rFonts w:cs="David" w:hint="cs"/>
          <w:rtl/>
        </w:rPr>
      </w:pPr>
    </w:p>
    <w:p w14:paraId="2C8494E0" w14:textId="77777777" w:rsidR="00C76AC9" w:rsidRPr="00C76AC9" w:rsidRDefault="00C76AC9" w:rsidP="00C76AC9">
      <w:pPr>
        <w:bidi/>
        <w:rPr>
          <w:rFonts w:cs="David" w:hint="cs"/>
          <w:rtl/>
        </w:rPr>
      </w:pPr>
      <w:r w:rsidRPr="00C76AC9">
        <w:rPr>
          <w:rFonts w:cs="David" w:hint="cs"/>
          <w:rtl/>
        </w:rPr>
        <w:tab/>
        <w:t xml:space="preserve">אין על מה. מכיוון שזכיתי להיות בכמה ישיבות בכנסת הקודמת, שגם אז הייתי יו"ר הוועדה לעובדים זרים, אני בטוחה שאתה תמשיך להעלות את קרנה של הוועדה הזאת. תעלה את הבעיות הקשות הנוגעות לעובדים הזרים, שהם יכולים להיות השגרירים של מדינת ישראל. אנחנו יודעים כי אין יחס הולם כלפי אותם עובדים. אנחנו מקבלים דרך התקשורת דיווחים, כי הבעיות הן לא קלות. אני מאמינה, שאתה עם היכולות שלך תוכל להציף אותן ולפתור אותן. אני מאחלת לך בהצלחה בשם כל הוועדה. </w:t>
      </w:r>
    </w:p>
    <w:p w14:paraId="75501570" w14:textId="77777777" w:rsidR="00C76AC9" w:rsidRPr="00C76AC9" w:rsidRDefault="00C76AC9" w:rsidP="00C76AC9">
      <w:pPr>
        <w:bidi/>
        <w:rPr>
          <w:rFonts w:cs="David" w:hint="cs"/>
          <w:rtl/>
        </w:rPr>
      </w:pPr>
    </w:p>
    <w:p w14:paraId="1C534F25" w14:textId="77777777" w:rsidR="00C76AC9" w:rsidRPr="00C76AC9" w:rsidRDefault="00C76AC9" w:rsidP="00C76AC9">
      <w:pPr>
        <w:bidi/>
        <w:rPr>
          <w:rFonts w:cs="David" w:hint="cs"/>
          <w:u w:val="single"/>
          <w:rtl/>
        </w:rPr>
      </w:pPr>
      <w:r w:rsidRPr="00C76AC9">
        <w:rPr>
          <w:rFonts w:cs="David" w:hint="cs"/>
          <w:u w:val="single"/>
          <w:rtl/>
        </w:rPr>
        <w:t>רן כהן:</w:t>
      </w:r>
    </w:p>
    <w:p w14:paraId="430FEFD2" w14:textId="77777777" w:rsidR="00C76AC9" w:rsidRPr="00C76AC9" w:rsidRDefault="00C76AC9" w:rsidP="00C76AC9">
      <w:pPr>
        <w:bidi/>
        <w:rPr>
          <w:rFonts w:cs="David" w:hint="cs"/>
          <w:rtl/>
        </w:rPr>
      </w:pPr>
    </w:p>
    <w:p w14:paraId="557019AA" w14:textId="77777777" w:rsidR="00C76AC9" w:rsidRPr="00C76AC9" w:rsidRDefault="00C76AC9" w:rsidP="00C76AC9">
      <w:pPr>
        <w:bidi/>
        <w:rPr>
          <w:rFonts w:cs="David" w:hint="cs"/>
          <w:rtl/>
        </w:rPr>
      </w:pPr>
      <w:r w:rsidRPr="00C76AC9">
        <w:rPr>
          <w:rFonts w:cs="David" w:hint="cs"/>
          <w:rtl/>
        </w:rPr>
        <w:tab/>
        <w:t xml:space="preserve">אני מודה לך. אני אעשה כל מאמץ בכל הכיוונים עליהם הוועדה ממונה, במיוחד לגבי החלפתם בעובדים ישראלים, שזאת אחת ממטרות היעד החשובות ביותר, שלא לדבר על כל פניה דל מדינת ישראל דרך הסוגיה הזאת.  </w:t>
      </w:r>
    </w:p>
    <w:p w14:paraId="48956872" w14:textId="77777777" w:rsidR="00C76AC9" w:rsidRPr="00C76AC9" w:rsidRDefault="00C76AC9" w:rsidP="00C76AC9">
      <w:pPr>
        <w:bidi/>
        <w:rPr>
          <w:rFonts w:cs="David" w:hint="cs"/>
          <w:rtl/>
        </w:rPr>
      </w:pPr>
    </w:p>
    <w:p w14:paraId="26D4C784" w14:textId="77777777" w:rsidR="00C76AC9" w:rsidRPr="00C76AC9" w:rsidRDefault="00C76AC9" w:rsidP="00C76AC9">
      <w:pPr>
        <w:bidi/>
        <w:rPr>
          <w:rFonts w:cs="David" w:hint="cs"/>
          <w:u w:val="single"/>
          <w:rtl/>
        </w:rPr>
      </w:pPr>
      <w:r w:rsidRPr="00C76AC9">
        <w:rPr>
          <w:rFonts w:cs="David" w:hint="cs"/>
          <w:u w:val="single"/>
          <w:rtl/>
        </w:rPr>
        <w:t>אביגדור יצחקי:</w:t>
      </w:r>
    </w:p>
    <w:p w14:paraId="4BF6CE39" w14:textId="77777777" w:rsidR="00C76AC9" w:rsidRPr="00C76AC9" w:rsidRDefault="00C76AC9" w:rsidP="00C76AC9">
      <w:pPr>
        <w:bidi/>
        <w:rPr>
          <w:rFonts w:cs="David" w:hint="cs"/>
          <w:rtl/>
        </w:rPr>
      </w:pPr>
    </w:p>
    <w:p w14:paraId="56522E2F" w14:textId="77777777" w:rsidR="00C76AC9" w:rsidRPr="00C76AC9" w:rsidRDefault="00C76AC9" w:rsidP="00C76AC9">
      <w:pPr>
        <w:bidi/>
        <w:rPr>
          <w:rFonts w:cs="David" w:hint="cs"/>
          <w:rtl/>
        </w:rPr>
      </w:pPr>
      <w:r w:rsidRPr="00C76AC9">
        <w:rPr>
          <w:rFonts w:cs="David" w:hint="cs"/>
          <w:rtl/>
        </w:rPr>
        <w:tab/>
        <w:t xml:space="preserve">אני רוצה לאחל לחברי הטוב, רן כהן, הצלחה בתפקיד. אני חושב שהנושא של עובדים זרים, הוא נושא חשוב. יש לו השפעה ישירה על כלכלת מדינת ישראל. מצד שני, זה נושא הומניטרי, שהוא חשוב ביותר לגורלם של אנשים. צריך לעשות את המרב על מנת שיהיה סדר בהתנהגות של המעסיקים וחברות כאלה ואחרות שמביאות אותם. צריך לעשות המרב על מנת שיהיה סדר ושהמכסות הן אלה שיהיו הקובעות. </w:t>
      </w:r>
    </w:p>
    <w:p w14:paraId="29C293DF" w14:textId="77777777" w:rsidR="00C76AC9" w:rsidRPr="00C76AC9" w:rsidRDefault="00C76AC9" w:rsidP="00C76AC9">
      <w:pPr>
        <w:bidi/>
        <w:rPr>
          <w:rFonts w:cs="David" w:hint="cs"/>
          <w:rtl/>
        </w:rPr>
      </w:pPr>
    </w:p>
    <w:p w14:paraId="28AFA0D7" w14:textId="77777777" w:rsidR="00C76AC9" w:rsidRPr="00C76AC9" w:rsidRDefault="00C76AC9" w:rsidP="00C76AC9">
      <w:pPr>
        <w:bidi/>
        <w:ind w:firstLine="720"/>
        <w:rPr>
          <w:rFonts w:cs="David" w:hint="cs"/>
          <w:rtl/>
        </w:rPr>
      </w:pPr>
      <w:r w:rsidRPr="00C76AC9">
        <w:rPr>
          <w:rFonts w:cs="David" w:hint="cs"/>
          <w:rtl/>
        </w:rPr>
        <w:t xml:space="preserve">החקלאות במדינת ישראל, כרגע, לא יכולה להתקיים בלעדיהם. כל נושא הסיעוד יכול להתקיים בישראל ללא עובדים זרים. בשאר התחומים צריך לעשות המקסימום על מנת לקצץ ולהגיע למצב שבו ישראלים תופסים את מקומם. מה שאנחנו רואים בענף הבנייה לאחרונה, הוא שישראלים חוזרים לענף הבנייה. </w:t>
      </w:r>
    </w:p>
    <w:p w14:paraId="74BA0EE0" w14:textId="77777777" w:rsidR="00C76AC9" w:rsidRPr="00C76AC9" w:rsidRDefault="00C76AC9" w:rsidP="00C76AC9">
      <w:pPr>
        <w:bidi/>
        <w:ind w:firstLine="720"/>
        <w:rPr>
          <w:rFonts w:cs="David" w:hint="cs"/>
          <w:rtl/>
        </w:rPr>
      </w:pPr>
    </w:p>
    <w:p w14:paraId="20D99F1D" w14:textId="77777777" w:rsidR="00C76AC9" w:rsidRPr="00C76AC9" w:rsidRDefault="00C76AC9" w:rsidP="00C76AC9">
      <w:pPr>
        <w:bidi/>
        <w:ind w:firstLine="720"/>
        <w:rPr>
          <w:rFonts w:cs="David" w:hint="cs"/>
          <w:rtl/>
        </w:rPr>
      </w:pPr>
      <w:r w:rsidRPr="00C76AC9">
        <w:rPr>
          <w:rFonts w:cs="David" w:hint="cs"/>
          <w:rtl/>
        </w:rPr>
        <w:t>דבר נוסף, הוא שיש לנו הסכמי אופציות עם מדינות, שחלק מהעסקתן של חברות, בעיקר בנייה, משלים את הסכמי האופציות שלנו איתם. רוצה להדגיש צד הומניטרי של הדברים. הדבר אליו כיוונו הכנסת ושר הפנים לאחרונה, הוא תהליך נכון. מי שרוצה לקשור גורלו במדינת ישראל, צריך לאפשר לו זאת. אולי ביום מן הימים גם נצליח לגייר אותו. הקואליציה עשתה מחווה בעניין הזה. יש לי קולות מסיעת הגמלאים, אבל אנחנו נעמוד בהבטחתנו ונאפשר את זה, בעיקר בגלל ניסיונו של רן כהן והיכולת שלו לנהל את הדבר הזה בצורה הטובה ביותר.</w:t>
      </w:r>
    </w:p>
    <w:p w14:paraId="57B9D933" w14:textId="77777777" w:rsidR="00C76AC9" w:rsidRPr="00C76AC9" w:rsidRDefault="00C76AC9" w:rsidP="00C76AC9">
      <w:pPr>
        <w:bidi/>
        <w:rPr>
          <w:rFonts w:cs="David" w:hint="cs"/>
          <w:rtl/>
        </w:rPr>
      </w:pPr>
    </w:p>
    <w:p w14:paraId="0FCE662D" w14:textId="77777777" w:rsidR="00C76AC9" w:rsidRPr="00C76AC9" w:rsidRDefault="00C76AC9" w:rsidP="00C76AC9">
      <w:pPr>
        <w:bidi/>
        <w:rPr>
          <w:rFonts w:cs="David" w:hint="cs"/>
          <w:u w:val="single"/>
          <w:rtl/>
        </w:rPr>
      </w:pPr>
      <w:r w:rsidRPr="00C76AC9">
        <w:rPr>
          <w:rFonts w:cs="David" w:hint="cs"/>
          <w:u w:val="single"/>
          <w:rtl/>
        </w:rPr>
        <w:t>רן כהן:</w:t>
      </w:r>
    </w:p>
    <w:p w14:paraId="7C328E5B" w14:textId="77777777" w:rsidR="00C76AC9" w:rsidRPr="00C76AC9" w:rsidRDefault="00C76AC9" w:rsidP="00C76AC9">
      <w:pPr>
        <w:bidi/>
        <w:rPr>
          <w:rFonts w:cs="David" w:hint="cs"/>
          <w:rtl/>
        </w:rPr>
      </w:pPr>
    </w:p>
    <w:p w14:paraId="3A8C3A3C" w14:textId="77777777" w:rsidR="00C76AC9" w:rsidRPr="00C76AC9" w:rsidRDefault="00C76AC9" w:rsidP="00C76AC9">
      <w:pPr>
        <w:bidi/>
        <w:rPr>
          <w:rFonts w:cs="David" w:hint="cs"/>
          <w:rtl/>
        </w:rPr>
      </w:pPr>
      <w:r w:rsidRPr="00C76AC9">
        <w:rPr>
          <w:rFonts w:cs="David" w:hint="cs"/>
          <w:rtl/>
        </w:rPr>
        <w:tab/>
        <w:t>תודה רבה.</w:t>
      </w:r>
    </w:p>
    <w:p w14:paraId="30A2EF55" w14:textId="77777777" w:rsidR="00C76AC9" w:rsidRPr="00C76AC9" w:rsidRDefault="00C76AC9" w:rsidP="00C76AC9">
      <w:pPr>
        <w:bidi/>
        <w:rPr>
          <w:rFonts w:cs="David" w:hint="cs"/>
          <w:rtl/>
        </w:rPr>
      </w:pPr>
    </w:p>
    <w:p w14:paraId="75C45A0E" w14:textId="77777777" w:rsidR="00C76AC9" w:rsidRPr="00C76AC9" w:rsidRDefault="00C76AC9" w:rsidP="00C76AC9">
      <w:pPr>
        <w:bidi/>
        <w:rPr>
          <w:rFonts w:cs="David" w:hint="cs"/>
          <w:b/>
          <w:bCs/>
          <w:u w:val="single"/>
          <w:rtl/>
        </w:rPr>
      </w:pPr>
      <w:r w:rsidRPr="00C76AC9">
        <w:rPr>
          <w:rFonts w:cs="David"/>
          <w:b/>
          <w:bCs/>
          <w:u w:val="single"/>
          <w:rtl/>
        </w:rPr>
        <w:br w:type="page"/>
      </w:r>
      <w:r w:rsidRPr="00C76AC9">
        <w:rPr>
          <w:rFonts w:cs="David" w:hint="cs"/>
          <w:b/>
          <w:bCs/>
          <w:u w:val="single"/>
          <w:rtl/>
        </w:rPr>
        <w:t xml:space="preserve">קביעת הרכב הוועדה המשותפת של ועדת החוקה, חוק ומשפט וועדת החוץ והביטחון לסעיף 4(ה) לחוק האזנת הסתר. </w:t>
      </w:r>
    </w:p>
    <w:p w14:paraId="08BFC48C" w14:textId="77777777" w:rsidR="00C76AC9" w:rsidRPr="00C76AC9" w:rsidRDefault="00C76AC9" w:rsidP="00C76AC9">
      <w:pPr>
        <w:bidi/>
        <w:rPr>
          <w:rFonts w:cs="David" w:hint="cs"/>
          <w:rtl/>
        </w:rPr>
      </w:pPr>
    </w:p>
    <w:p w14:paraId="3FE3F345"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6F871B0" w14:textId="77777777" w:rsidR="00C76AC9" w:rsidRPr="00C76AC9" w:rsidRDefault="00C76AC9" w:rsidP="00C76AC9">
      <w:pPr>
        <w:bidi/>
        <w:rPr>
          <w:rFonts w:cs="David" w:hint="cs"/>
          <w:rtl/>
        </w:rPr>
      </w:pPr>
    </w:p>
    <w:p w14:paraId="242E3BB0" w14:textId="77777777" w:rsidR="00C76AC9" w:rsidRPr="00C76AC9" w:rsidRDefault="00C76AC9" w:rsidP="00C76AC9">
      <w:pPr>
        <w:bidi/>
        <w:rPr>
          <w:rFonts w:cs="David" w:hint="cs"/>
          <w:rtl/>
        </w:rPr>
      </w:pPr>
      <w:r w:rsidRPr="00C76AC9">
        <w:rPr>
          <w:rFonts w:cs="David" w:hint="cs"/>
          <w:rtl/>
        </w:rPr>
        <w:tab/>
        <w:t>סעיף 4 (ה) לחוק האזנת סתר קובע חובת דיווח שנתית לוועדה משותפת של ועדת החוקה, חוק ומשפט ושל ועדת החוץ והביטחון. להל"ן ההרכב המוצע, על דעת שני יושבי הראש. מטעם ועדת חוקה, חוק ומשפט יכהן חה"כ בן ששון כיו"ר, וחה"כ מתן וילנאי. מטעם ועדת חו"ב יכהנו חה"כ עתניאל שנלר וישראל חסון. צריכים להצביע. מי בעד?</w:t>
      </w:r>
    </w:p>
    <w:p w14:paraId="1CB4A51C" w14:textId="77777777" w:rsidR="00C76AC9" w:rsidRPr="00C76AC9" w:rsidRDefault="00C76AC9" w:rsidP="00C76AC9">
      <w:pPr>
        <w:bidi/>
        <w:rPr>
          <w:rFonts w:cs="David" w:hint="cs"/>
          <w:rtl/>
        </w:rPr>
      </w:pPr>
    </w:p>
    <w:p w14:paraId="592ED24D" w14:textId="77777777" w:rsidR="00C76AC9" w:rsidRPr="00C76AC9" w:rsidRDefault="00C76AC9" w:rsidP="00C76AC9">
      <w:pPr>
        <w:bidi/>
        <w:rPr>
          <w:rFonts w:cs="David" w:hint="cs"/>
          <w:u w:val="single"/>
          <w:rtl/>
        </w:rPr>
      </w:pPr>
      <w:r w:rsidRPr="00C76AC9">
        <w:rPr>
          <w:rFonts w:cs="David" w:hint="cs"/>
          <w:u w:val="single"/>
          <w:rtl/>
        </w:rPr>
        <w:t>גדעון סער:</w:t>
      </w:r>
    </w:p>
    <w:p w14:paraId="7446B779" w14:textId="77777777" w:rsidR="00C76AC9" w:rsidRPr="00C76AC9" w:rsidRDefault="00C76AC9" w:rsidP="00C76AC9">
      <w:pPr>
        <w:bidi/>
        <w:rPr>
          <w:rFonts w:cs="David" w:hint="cs"/>
          <w:rtl/>
        </w:rPr>
      </w:pPr>
    </w:p>
    <w:p w14:paraId="57F9A58D" w14:textId="77777777" w:rsidR="00C76AC9" w:rsidRPr="00C76AC9" w:rsidRDefault="00C76AC9" w:rsidP="00C76AC9">
      <w:pPr>
        <w:bidi/>
        <w:rPr>
          <w:rFonts w:cs="David" w:hint="cs"/>
          <w:rtl/>
        </w:rPr>
      </w:pPr>
      <w:r w:rsidRPr="00C76AC9">
        <w:rPr>
          <w:rFonts w:cs="David" w:hint="cs"/>
          <w:rtl/>
        </w:rPr>
        <w:tab/>
        <w:t xml:space="preserve">האם הסעיף קובע מספר מסוים של חברי ועדה? </w:t>
      </w:r>
    </w:p>
    <w:p w14:paraId="1F50F129" w14:textId="77777777" w:rsidR="00C76AC9" w:rsidRPr="00C76AC9" w:rsidRDefault="00C76AC9" w:rsidP="00C76AC9">
      <w:pPr>
        <w:bidi/>
        <w:rPr>
          <w:rFonts w:cs="David" w:hint="cs"/>
          <w:rtl/>
        </w:rPr>
      </w:pPr>
    </w:p>
    <w:p w14:paraId="7F406AB0"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6549D600" w14:textId="77777777" w:rsidR="00C76AC9" w:rsidRPr="00C76AC9" w:rsidRDefault="00C76AC9" w:rsidP="00C76AC9">
      <w:pPr>
        <w:bidi/>
        <w:rPr>
          <w:rFonts w:cs="David" w:hint="cs"/>
          <w:rtl/>
        </w:rPr>
      </w:pPr>
    </w:p>
    <w:p w14:paraId="5CA3A5C6" w14:textId="77777777" w:rsidR="00C76AC9" w:rsidRPr="00C76AC9" w:rsidRDefault="00C76AC9" w:rsidP="00C76AC9">
      <w:pPr>
        <w:bidi/>
        <w:rPr>
          <w:rFonts w:cs="David" w:hint="cs"/>
          <w:rtl/>
        </w:rPr>
      </w:pPr>
      <w:r w:rsidRPr="00C76AC9">
        <w:rPr>
          <w:rFonts w:cs="David" w:hint="cs"/>
          <w:rtl/>
        </w:rPr>
        <w:tab/>
        <w:t>לא.</w:t>
      </w:r>
    </w:p>
    <w:p w14:paraId="0D1B8CBA" w14:textId="77777777" w:rsidR="00C76AC9" w:rsidRPr="00C76AC9" w:rsidRDefault="00C76AC9" w:rsidP="00C76AC9">
      <w:pPr>
        <w:bidi/>
        <w:rPr>
          <w:rFonts w:cs="David" w:hint="cs"/>
          <w:rtl/>
        </w:rPr>
      </w:pPr>
    </w:p>
    <w:p w14:paraId="74F26F58" w14:textId="77777777" w:rsidR="00C76AC9" w:rsidRPr="00C76AC9" w:rsidRDefault="00C76AC9" w:rsidP="00C76AC9">
      <w:pPr>
        <w:bidi/>
        <w:rPr>
          <w:rFonts w:cs="David" w:hint="cs"/>
          <w:u w:val="single"/>
          <w:rtl/>
        </w:rPr>
      </w:pPr>
      <w:r w:rsidRPr="00C76AC9">
        <w:rPr>
          <w:rFonts w:cs="David" w:hint="cs"/>
          <w:u w:val="single"/>
          <w:rtl/>
        </w:rPr>
        <w:t>גדעון סער:</w:t>
      </w:r>
    </w:p>
    <w:p w14:paraId="13A67084" w14:textId="77777777" w:rsidR="00C76AC9" w:rsidRPr="00C76AC9" w:rsidRDefault="00C76AC9" w:rsidP="00C76AC9">
      <w:pPr>
        <w:bidi/>
        <w:rPr>
          <w:rFonts w:cs="David" w:hint="cs"/>
          <w:rtl/>
        </w:rPr>
      </w:pPr>
    </w:p>
    <w:p w14:paraId="73374101" w14:textId="77777777" w:rsidR="00C76AC9" w:rsidRPr="00C76AC9" w:rsidRDefault="00C76AC9" w:rsidP="00C76AC9">
      <w:pPr>
        <w:bidi/>
        <w:rPr>
          <w:rFonts w:cs="David" w:hint="cs"/>
          <w:rtl/>
        </w:rPr>
      </w:pPr>
      <w:r w:rsidRPr="00C76AC9">
        <w:rPr>
          <w:rFonts w:cs="David" w:hint="cs"/>
          <w:rtl/>
        </w:rPr>
        <w:tab/>
        <w:t xml:space="preserve">אני מבין, שהבקשה הוגשה על סמך עמדה של שני ראשי הוועדות, אבל תמיד הדברים האלה היו באים לתיאום קואליציה-אופוזיציה. אני חייב להגיד, שזאת פעם ראשונה שאני רואה את זה. </w:t>
      </w:r>
    </w:p>
    <w:p w14:paraId="29C5C763" w14:textId="77777777" w:rsidR="00C76AC9" w:rsidRPr="00C76AC9" w:rsidRDefault="00C76AC9" w:rsidP="00C76AC9">
      <w:pPr>
        <w:bidi/>
        <w:rPr>
          <w:rFonts w:cs="David" w:hint="cs"/>
          <w:rtl/>
        </w:rPr>
      </w:pPr>
    </w:p>
    <w:p w14:paraId="237EFCE7" w14:textId="77777777" w:rsidR="00C76AC9" w:rsidRPr="00C76AC9" w:rsidRDefault="00C76AC9" w:rsidP="00C76AC9">
      <w:pPr>
        <w:bidi/>
        <w:rPr>
          <w:rFonts w:cs="David" w:hint="cs"/>
          <w:u w:val="single"/>
          <w:rtl/>
        </w:rPr>
      </w:pPr>
      <w:r w:rsidRPr="00C76AC9">
        <w:rPr>
          <w:rFonts w:cs="David" w:hint="cs"/>
          <w:u w:val="single"/>
          <w:rtl/>
        </w:rPr>
        <w:t>אביגדור יצחקי:</w:t>
      </w:r>
    </w:p>
    <w:p w14:paraId="59B8FEE3" w14:textId="77777777" w:rsidR="00C76AC9" w:rsidRPr="00C76AC9" w:rsidRDefault="00C76AC9" w:rsidP="00C76AC9">
      <w:pPr>
        <w:bidi/>
        <w:rPr>
          <w:rFonts w:cs="David" w:hint="cs"/>
          <w:rtl/>
        </w:rPr>
      </w:pPr>
    </w:p>
    <w:p w14:paraId="2917238E" w14:textId="77777777" w:rsidR="00C76AC9" w:rsidRPr="00C76AC9" w:rsidRDefault="00C76AC9" w:rsidP="00C76AC9">
      <w:pPr>
        <w:bidi/>
        <w:rPr>
          <w:rFonts w:cs="David" w:hint="cs"/>
          <w:rtl/>
        </w:rPr>
      </w:pPr>
      <w:r w:rsidRPr="00C76AC9">
        <w:rPr>
          <w:rFonts w:cs="David" w:hint="cs"/>
          <w:rtl/>
        </w:rPr>
        <w:tab/>
        <w:t>לא תיאמו לא עם הקואליציה, לא עם האופוזיציה.</w:t>
      </w:r>
    </w:p>
    <w:p w14:paraId="77BBD74C" w14:textId="77777777" w:rsidR="00C76AC9" w:rsidRPr="00C76AC9" w:rsidRDefault="00C76AC9" w:rsidP="00C76AC9">
      <w:pPr>
        <w:bidi/>
        <w:rPr>
          <w:rFonts w:cs="David" w:hint="cs"/>
          <w:rtl/>
        </w:rPr>
      </w:pPr>
    </w:p>
    <w:p w14:paraId="7C3F8135"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B4CBF2C" w14:textId="77777777" w:rsidR="00C76AC9" w:rsidRPr="00C76AC9" w:rsidRDefault="00C76AC9" w:rsidP="00C76AC9">
      <w:pPr>
        <w:bidi/>
        <w:rPr>
          <w:rFonts w:cs="David" w:hint="cs"/>
          <w:rtl/>
        </w:rPr>
      </w:pPr>
    </w:p>
    <w:p w14:paraId="3A4ECAA2" w14:textId="77777777" w:rsidR="00C76AC9" w:rsidRPr="00C76AC9" w:rsidRDefault="00C76AC9" w:rsidP="00C76AC9">
      <w:pPr>
        <w:bidi/>
        <w:rPr>
          <w:rFonts w:cs="David" w:hint="cs"/>
          <w:rtl/>
        </w:rPr>
      </w:pPr>
      <w:r w:rsidRPr="00C76AC9">
        <w:rPr>
          <w:rFonts w:cs="David" w:hint="cs"/>
          <w:rtl/>
        </w:rPr>
        <w:tab/>
        <w:t xml:space="preserve">יש פה מכתב של יו"ר ועדת חוקה. </w:t>
      </w:r>
    </w:p>
    <w:p w14:paraId="7BC085E9" w14:textId="77777777" w:rsidR="00C76AC9" w:rsidRPr="00C76AC9" w:rsidRDefault="00C76AC9" w:rsidP="00C76AC9">
      <w:pPr>
        <w:bidi/>
        <w:rPr>
          <w:rFonts w:cs="David" w:hint="cs"/>
          <w:rtl/>
        </w:rPr>
      </w:pPr>
    </w:p>
    <w:p w14:paraId="23DE2C6A" w14:textId="77777777" w:rsidR="00C76AC9" w:rsidRPr="00C76AC9" w:rsidRDefault="00C76AC9" w:rsidP="00C76AC9">
      <w:pPr>
        <w:bidi/>
        <w:rPr>
          <w:rFonts w:cs="David" w:hint="cs"/>
          <w:u w:val="single"/>
          <w:rtl/>
        </w:rPr>
      </w:pPr>
      <w:r w:rsidRPr="00C76AC9">
        <w:rPr>
          <w:rFonts w:cs="David" w:hint="cs"/>
          <w:u w:val="single"/>
          <w:rtl/>
        </w:rPr>
        <w:t>גדעון סער:</w:t>
      </w:r>
    </w:p>
    <w:p w14:paraId="1D5AA039" w14:textId="77777777" w:rsidR="00C76AC9" w:rsidRPr="00C76AC9" w:rsidRDefault="00C76AC9" w:rsidP="00C76AC9">
      <w:pPr>
        <w:bidi/>
        <w:rPr>
          <w:rFonts w:cs="David" w:hint="cs"/>
          <w:rtl/>
        </w:rPr>
      </w:pPr>
    </w:p>
    <w:p w14:paraId="38C169A6" w14:textId="77777777" w:rsidR="00C76AC9" w:rsidRPr="00C76AC9" w:rsidRDefault="00C76AC9" w:rsidP="00C76AC9">
      <w:pPr>
        <w:bidi/>
        <w:rPr>
          <w:rFonts w:cs="David" w:hint="cs"/>
          <w:rtl/>
        </w:rPr>
      </w:pPr>
      <w:r w:rsidRPr="00C76AC9">
        <w:rPr>
          <w:rFonts w:cs="David" w:hint="cs"/>
          <w:rtl/>
        </w:rPr>
        <w:tab/>
        <w:t>אני מבקש שהות. האם אנחנו יודעים כמה חברים היו בוועדה בקדנציה הקודמת?</w:t>
      </w:r>
    </w:p>
    <w:p w14:paraId="6EFECEF5" w14:textId="77777777" w:rsidR="00C76AC9" w:rsidRPr="00C76AC9" w:rsidRDefault="00C76AC9" w:rsidP="00C76AC9">
      <w:pPr>
        <w:bidi/>
        <w:rPr>
          <w:rFonts w:cs="David" w:hint="cs"/>
          <w:rtl/>
        </w:rPr>
      </w:pPr>
    </w:p>
    <w:p w14:paraId="40567C0C" w14:textId="77777777" w:rsidR="00C76AC9" w:rsidRPr="00C76AC9" w:rsidRDefault="00C76AC9" w:rsidP="00C76AC9">
      <w:pPr>
        <w:bidi/>
        <w:rPr>
          <w:rFonts w:cs="David" w:hint="cs"/>
          <w:u w:val="single"/>
          <w:rtl/>
        </w:rPr>
      </w:pPr>
      <w:r w:rsidRPr="00C76AC9">
        <w:rPr>
          <w:rFonts w:cs="David" w:hint="cs"/>
          <w:u w:val="single"/>
          <w:rtl/>
        </w:rPr>
        <w:t>אורי אריאל:</w:t>
      </w:r>
    </w:p>
    <w:p w14:paraId="50E1B9B1" w14:textId="77777777" w:rsidR="00C76AC9" w:rsidRPr="00C76AC9" w:rsidRDefault="00C76AC9" w:rsidP="00C76AC9">
      <w:pPr>
        <w:bidi/>
        <w:rPr>
          <w:rFonts w:cs="David" w:hint="cs"/>
          <w:rtl/>
        </w:rPr>
      </w:pPr>
    </w:p>
    <w:p w14:paraId="7E9D9343" w14:textId="77777777" w:rsidR="00C76AC9" w:rsidRPr="00C76AC9" w:rsidRDefault="00C76AC9" w:rsidP="00C76AC9">
      <w:pPr>
        <w:bidi/>
        <w:rPr>
          <w:rFonts w:cs="David" w:hint="cs"/>
          <w:rtl/>
        </w:rPr>
      </w:pPr>
      <w:r w:rsidRPr="00C76AC9">
        <w:rPr>
          <w:rFonts w:cs="David" w:hint="cs"/>
          <w:rtl/>
        </w:rPr>
        <w:tab/>
        <w:t>אולי אפשר לדחות למחר, כדי שנוכל לברר את הדברים, ועל מנת שלא ייפגע משהו?</w:t>
      </w:r>
    </w:p>
    <w:p w14:paraId="7E277AFB" w14:textId="77777777" w:rsidR="00C76AC9" w:rsidRPr="00C76AC9" w:rsidRDefault="00C76AC9" w:rsidP="00C76AC9">
      <w:pPr>
        <w:bidi/>
        <w:rPr>
          <w:rFonts w:cs="David" w:hint="cs"/>
          <w:u w:val="single"/>
          <w:rtl/>
        </w:rPr>
      </w:pPr>
    </w:p>
    <w:p w14:paraId="4BA5E2F3" w14:textId="77777777" w:rsidR="00C76AC9" w:rsidRPr="00C76AC9" w:rsidRDefault="00C76AC9" w:rsidP="00C76AC9">
      <w:pPr>
        <w:bidi/>
        <w:rPr>
          <w:rFonts w:cs="David" w:hint="cs"/>
          <w:u w:val="single"/>
          <w:rtl/>
        </w:rPr>
      </w:pPr>
      <w:r w:rsidRPr="00C76AC9">
        <w:rPr>
          <w:rFonts w:cs="David" w:hint="cs"/>
          <w:u w:val="single"/>
          <w:rtl/>
        </w:rPr>
        <w:t>גדעון סער:</w:t>
      </w:r>
    </w:p>
    <w:p w14:paraId="3600502E" w14:textId="77777777" w:rsidR="00C76AC9" w:rsidRPr="00C76AC9" w:rsidRDefault="00C76AC9" w:rsidP="00C76AC9">
      <w:pPr>
        <w:bidi/>
        <w:rPr>
          <w:rFonts w:cs="David" w:hint="cs"/>
          <w:rtl/>
        </w:rPr>
      </w:pPr>
    </w:p>
    <w:p w14:paraId="4510CEA0" w14:textId="77777777" w:rsidR="00C76AC9" w:rsidRPr="00C76AC9" w:rsidRDefault="00C76AC9" w:rsidP="00C76AC9">
      <w:pPr>
        <w:bidi/>
        <w:rPr>
          <w:rFonts w:cs="David" w:hint="cs"/>
          <w:rtl/>
        </w:rPr>
      </w:pPr>
      <w:r w:rsidRPr="00C76AC9">
        <w:rPr>
          <w:rFonts w:cs="David" w:hint="cs"/>
          <w:rtl/>
        </w:rPr>
        <w:tab/>
        <w:t>אני מציע, שנדחה את זה למחר. נגלה כמה היו בקדנציה הקודמת. אם היה הרכב של 4 חברים, למרות שהדבר לא תואם, אני אציע לא להתנגד לבקשה ולא לנפח סתם את הוועדה. אם היה הרכב יותר רחב, זה אחרת.</w:t>
      </w:r>
    </w:p>
    <w:p w14:paraId="30D3A8C4" w14:textId="77777777" w:rsidR="00C76AC9" w:rsidRPr="00C76AC9" w:rsidRDefault="00C76AC9" w:rsidP="00C76AC9">
      <w:pPr>
        <w:bidi/>
        <w:rPr>
          <w:rFonts w:cs="David" w:hint="cs"/>
          <w:rtl/>
        </w:rPr>
      </w:pPr>
    </w:p>
    <w:p w14:paraId="42FE3C79"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E62BC8F" w14:textId="77777777" w:rsidR="00C76AC9" w:rsidRPr="00C76AC9" w:rsidRDefault="00C76AC9" w:rsidP="00C76AC9">
      <w:pPr>
        <w:bidi/>
        <w:rPr>
          <w:rFonts w:cs="David" w:hint="cs"/>
          <w:rtl/>
        </w:rPr>
      </w:pPr>
    </w:p>
    <w:p w14:paraId="1CE8822F" w14:textId="77777777" w:rsidR="00C76AC9" w:rsidRPr="00C76AC9" w:rsidRDefault="00C76AC9" w:rsidP="00C76AC9">
      <w:pPr>
        <w:bidi/>
        <w:rPr>
          <w:rFonts w:cs="David" w:hint="cs"/>
          <w:rtl/>
        </w:rPr>
      </w:pPr>
      <w:r w:rsidRPr="00C76AC9">
        <w:rPr>
          <w:rFonts w:cs="David" w:hint="cs"/>
          <w:rtl/>
        </w:rPr>
        <w:tab/>
        <w:t xml:space="preserve">עד שתינתן לנו תשובה, אנחנו נעבור לנושא הבא.  </w:t>
      </w:r>
    </w:p>
    <w:p w14:paraId="1ED6FC73" w14:textId="77777777" w:rsidR="00C76AC9" w:rsidRPr="00C76AC9" w:rsidRDefault="00C76AC9" w:rsidP="00C76AC9">
      <w:pPr>
        <w:bidi/>
        <w:rPr>
          <w:rFonts w:cs="David" w:hint="cs"/>
          <w:rtl/>
        </w:rPr>
      </w:pPr>
    </w:p>
    <w:p w14:paraId="389F842C" w14:textId="77777777" w:rsidR="00C76AC9" w:rsidRPr="00C76AC9" w:rsidRDefault="00C76AC9" w:rsidP="00C76AC9">
      <w:pPr>
        <w:bidi/>
        <w:rPr>
          <w:rFonts w:cs="David" w:hint="cs"/>
          <w:b/>
          <w:bCs/>
          <w:u w:val="single"/>
          <w:rtl/>
        </w:rPr>
      </w:pPr>
      <w:r w:rsidRPr="00C76AC9">
        <w:rPr>
          <w:rFonts w:cs="David"/>
          <w:rtl/>
        </w:rPr>
        <w:br w:type="page"/>
      </w:r>
      <w:r w:rsidRPr="00C76AC9">
        <w:rPr>
          <w:rFonts w:cs="David" w:hint="cs"/>
          <w:b/>
          <w:bCs/>
          <w:u w:val="single"/>
          <w:rtl/>
        </w:rPr>
        <w:t xml:space="preserve">בקשת יו"ר ועדת החוקה, חוק ומשפט להעברת הצעת חוק חסינויות וזכויות (ארגונים בין לאומיים ומשלחות מיוחדות) (תיקון) התשס"ו </w:t>
      </w:r>
      <w:r w:rsidRPr="00C76AC9">
        <w:rPr>
          <w:rFonts w:cs="David"/>
          <w:b/>
          <w:bCs/>
          <w:u w:val="single"/>
          <w:rtl/>
        </w:rPr>
        <w:t>–</w:t>
      </w:r>
      <w:r w:rsidRPr="00C76AC9">
        <w:rPr>
          <w:rFonts w:cs="David" w:hint="cs"/>
          <w:b/>
          <w:bCs/>
          <w:u w:val="single"/>
          <w:rtl/>
        </w:rPr>
        <w:t xml:space="preserve"> 2006, מוועדת חוקה, חוק ומשפט לוועדת החוץ והביטחון. </w:t>
      </w:r>
    </w:p>
    <w:p w14:paraId="5A9E4EE5" w14:textId="77777777" w:rsidR="00C76AC9" w:rsidRPr="00C76AC9" w:rsidRDefault="00C76AC9" w:rsidP="00C76AC9">
      <w:pPr>
        <w:bidi/>
        <w:rPr>
          <w:rFonts w:cs="David" w:hint="cs"/>
          <w:rtl/>
        </w:rPr>
      </w:pPr>
    </w:p>
    <w:p w14:paraId="064588E7"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34A1B400" w14:textId="77777777" w:rsidR="00C76AC9" w:rsidRPr="00C76AC9" w:rsidRDefault="00C76AC9" w:rsidP="00C76AC9">
      <w:pPr>
        <w:bidi/>
        <w:rPr>
          <w:rFonts w:cs="David" w:hint="cs"/>
          <w:rtl/>
        </w:rPr>
      </w:pPr>
    </w:p>
    <w:p w14:paraId="3A8332AD" w14:textId="77777777" w:rsidR="00C76AC9" w:rsidRPr="00C76AC9" w:rsidRDefault="00C76AC9" w:rsidP="00C76AC9">
      <w:pPr>
        <w:bidi/>
        <w:rPr>
          <w:rFonts w:cs="David" w:hint="cs"/>
          <w:rtl/>
        </w:rPr>
      </w:pPr>
      <w:r w:rsidRPr="00C76AC9">
        <w:rPr>
          <w:rFonts w:cs="David" w:hint="cs"/>
          <w:rtl/>
        </w:rPr>
        <w:tab/>
        <w:t xml:space="preserve">ביום ל' בסיוון התשס"ו, 26 ביוני 2006, מליאת הכנסת החליטה להחיל את דין הרציפות על הצעת החוק חסינויות וזכויות (ארגונים בין לאומיים ומשלחות מיוחדות) (תיקון) התשס"ו </w:t>
      </w:r>
      <w:r w:rsidRPr="00C76AC9">
        <w:rPr>
          <w:rFonts w:cs="David"/>
          <w:rtl/>
        </w:rPr>
        <w:t>–</w:t>
      </w:r>
      <w:r w:rsidRPr="00C76AC9">
        <w:rPr>
          <w:rFonts w:cs="David" w:hint="cs"/>
          <w:rtl/>
        </w:rPr>
        <w:t xml:space="preserve"> 2006, לוועדת חוקה, חוק ומשפט. יו"ר ועדת חוקה, חוק ומשפט, מבקש להעביר את הצעת החוק לדיון בוועדת החוץ והביטחון מאחר והתיקון המוצע לחוק עוסק בהענקת זכויות וחסינויות מסוימות לארגונים בין לאומיות ועובדיהם על פי אמנות בין לאומיות, שישראל היא צד להן. חוק זה הוכן לקריאה שנייה ושלישית על ידי ועדת החוץ והביטחון. השר הממונה על ביצוע החוק, הינו שר החוץ. </w:t>
      </w:r>
    </w:p>
    <w:p w14:paraId="563BE60C" w14:textId="77777777" w:rsidR="00C76AC9" w:rsidRPr="00C76AC9" w:rsidRDefault="00C76AC9" w:rsidP="00C76AC9">
      <w:pPr>
        <w:bidi/>
        <w:rPr>
          <w:rFonts w:cs="David" w:hint="cs"/>
          <w:rtl/>
        </w:rPr>
      </w:pPr>
    </w:p>
    <w:p w14:paraId="52F533F9" w14:textId="77777777" w:rsidR="00C76AC9" w:rsidRPr="00C76AC9" w:rsidRDefault="00C76AC9" w:rsidP="00C76AC9">
      <w:pPr>
        <w:bidi/>
        <w:ind w:firstLine="720"/>
        <w:rPr>
          <w:rFonts w:cs="David" w:hint="cs"/>
          <w:rtl/>
        </w:rPr>
      </w:pPr>
      <w:r w:rsidRPr="00C76AC9">
        <w:rPr>
          <w:rFonts w:cs="David" w:hint="cs"/>
          <w:rtl/>
        </w:rPr>
        <w:t>ועדת הכנסת ממליצה לכנסת, לשנות החלטתה ולהעביר את הצעת החוק מוועדת החוקה, חוק ומשפט לדיון בוועדת החו"ב. אני מוכרחה לומר, כי גם פה הגעתי להסכמה עם שני יושבי ראש הוועדות. אני מבקשת להצביע על הנושא. מי בעד.</w:t>
      </w:r>
      <w:r w:rsidRPr="00C76AC9">
        <w:rPr>
          <w:rFonts w:cs="David" w:hint="cs"/>
        </w:rPr>
        <w:t xml:space="preserve"> </w:t>
      </w:r>
      <w:r w:rsidRPr="00C76AC9">
        <w:rPr>
          <w:rFonts w:cs="David" w:hint="cs"/>
          <w:rtl/>
        </w:rPr>
        <w:t>מי נגד?</w:t>
      </w:r>
    </w:p>
    <w:p w14:paraId="23D7BA97" w14:textId="77777777" w:rsidR="00C76AC9" w:rsidRPr="00C76AC9" w:rsidRDefault="00C76AC9" w:rsidP="00C76AC9">
      <w:pPr>
        <w:bidi/>
        <w:ind w:firstLine="720"/>
        <w:rPr>
          <w:rFonts w:cs="David" w:hint="cs"/>
          <w:rtl/>
        </w:rPr>
      </w:pPr>
    </w:p>
    <w:p w14:paraId="261DF23F" w14:textId="77777777" w:rsidR="00C76AC9" w:rsidRPr="00C76AC9" w:rsidRDefault="00C76AC9" w:rsidP="00C76AC9">
      <w:pPr>
        <w:bidi/>
        <w:ind w:firstLine="720"/>
        <w:rPr>
          <w:rFonts w:cs="David" w:hint="cs"/>
          <w:rtl/>
        </w:rPr>
      </w:pPr>
      <w:r w:rsidRPr="00C76AC9">
        <w:rPr>
          <w:rFonts w:cs="David" w:hint="cs"/>
          <w:rtl/>
        </w:rPr>
        <w:t>ה צ ב ע ה</w:t>
      </w:r>
    </w:p>
    <w:p w14:paraId="65E327FC" w14:textId="77777777" w:rsidR="00C76AC9" w:rsidRPr="00C76AC9" w:rsidRDefault="00C76AC9" w:rsidP="00C76AC9">
      <w:pPr>
        <w:bidi/>
        <w:ind w:firstLine="720"/>
        <w:rPr>
          <w:rFonts w:cs="David" w:hint="cs"/>
          <w:rtl/>
        </w:rPr>
      </w:pPr>
    </w:p>
    <w:p w14:paraId="5681EB3A" w14:textId="77777777" w:rsidR="00C76AC9" w:rsidRPr="00C76AC9" w:rsidRDefault="00C76AC9" w:rsidP="00C76AC9">
      <w:pPr>
        <w:bidi/>
        <w:ind w:firstLine="720"/>
        <w:rPr>
          <w:rFonts w:cs="David" w:hint="cs"/>
          <w:rtl/>
        </w:rPr>
      </w:pPr>
      <w:r w:rsidRPr="00C76AC9">
        <w:rPr>
          <w:rFonts w:cs="David" w:hint="cs"/>
          <w:rtl/>
        </w:rPr>
        <w:t xml:space="preserve">בעד </w:t>
      </w:r>
      <w:r w:rsidRPr="00C76AC9">
        <w:rPr>
          <w:rFonts w:cs="David"/>
          <w:rtl/>
        </w:rPr>
        <w:t>–</w:t>
      </w:r>
      <w:r w:rsidRPr="00C76AC9">
        <w:rPr>
          <w:rFonts w:cs="David" w:hint="cs"/>
          <w:rtl/>
        </w:rPr>
        <w:t xml:space="preserve"> כולם</w:t>
      </w:r>
    </w:p>
    <w:p w14:paraId="5129F380" w14:textId="77777777" w:rsidR="00C76AC9" w:rsidRPr="00C76AC9" w:rsidRDefault="00C76AC9" w:rsidP="00C76AC9">
      <w:pPr>
        <w:bidi/>
        <w:ind w:firstLine="720"/>
        <w:rPr>
          <w:rFonts w:cs="David" w:hint="cs"/>
          <w:rtl/>
        </w:rPr>
      </w:pPr>
      <w:r w:rsidRPr="00C76AC9">
        <w:rPr>
          <w:rFonts w:cs="David" w:hint="cs"/>
          <w:rtl/>
        </w:rPr>
        <w:t xml:space="preserve">נגד </w:t>
      </w:r>
      <w:r w:rsidRPr="00C76AC9">
        <w:rPr>
          <w:rFonts w:cs="David"/>
          <w:rtl/>
        </w:rPr>
        <w:t>–</w:t>
      </w:r>
      <w:r w:rsidRPr="00C76AC9">
        <w:rPr>
          <w:rFonts w:cs="David" w:hint="cs"/>
          <w:rtl/>
        </w:rPr>
        <w:t xml:space="preserve"> אין</w:t>
      </w:r>
    </w:p>
    <w:p w14:paraId="516F50C3" w14:textId="77777777" w:rsidR="00C76AC9" w:rsidRPr="00C76AC9" w:rsidRDefault="00C76AC9" w:rsidP="00C76AC9">
      <w:pPr>
        <w:bidi/>
        <w:ind w:firstLine="720"/>
        <w:rPr>
          <w:rFonts w:cs="David" w:hint="cs"/>
          <w:rtl/>
        </w:rPr>
      </w:pPr>
      <w:r w:rsidRPr="00C76AC9">
        <w:rPr>
          <w:rFonts w:cs="David" w:hint="cs"/>
          <w:rtl/>
        </w:rPr>
        <w:t xml:space="preserve">נמנעים </w:t>
      </w:r>
      <w:r w:rsidRPr="00C76AC9">
        <w:rPr>
          <w:rFonts w:cs="David"/>
          <w:rtl/>
        </w:rPr>
        <w:t>–</w:t>
      </w:r>
      <w:r w:rsidRPr="00C76AC9">
        <w:rPr>
          <w:rFonts w:cs="David" w:hint="cs"/>
          <w:rtl/>
        </w:rPr>
        <w:t xml:space="preserve"> אין</w:t>
      </w:r>
    </w:p>
    <w:p w14:paraId="367A2BD2" w14:textId="77777777" w:rsidR="00C76AC9" w:rsidRPr="00C76AC9" w:rsidRDefault="00C76AC9" w:rsidP="00C76AC9">
      <w:pPr>
        <w:bidi/>
        <w:rPr>
          <w:rFonts w:cs="David" w:hint="cs"/>
          <w:rtl/>
        </w:rPr>
      </w:pPr>
    </w:p>
    <w:p w14:paraId="07EFEF1C"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1AB4B428" w14:textId="77777777" w:rsidR="00C76AC9" w:rsidRPr="00C76AC9" w:rsidRDefault="00C76AC9" w:rsidP="00C76AC9">
      <w:pPr>
        <w:bidi/>
        <w:rPr>
          <w:rFonts w:cs="David" w:hint="cs"/>
          <w:rtl/>
        </w:rPr>
      </w:pPr>
    </w:p>
    <w:p w14:paraId="217011BD" w14:textId="77777777" w:rsidR="00C76AC9" w:rsidRPr="00C76AC9" w:rsidRDefault="00C76AC9" w:rsidP="00C76AC9">
      <w:pPr>
        <w:bidi/>
        <w:ind w:firstLine="720"/>
        <w:rPr>
          <w:rFonts w:cs="David" w:hint="cs"/>
          <w:rtl/>
        </w:rPr>
      </w:pPr>
      <w:r w:rsidRPr="00C76AC9">
        <w:rPr>
          <w:rFonts w:cs="David" w:hint="cs"/>
          <w:rtl/>
        </w:rPr>
        <w:t>זה התקבל פה אחד. אורי, האם אתה הצבעת? אנחנו נצביע שוב.</w:t>
      </w:r>
    </w:p>
    <w:p w14:paraId="636543C5" w14:textId="77777777" w:rsidR="00C76AC9" w:rsidRPr="00C76AC9" w:rsidRDefault="00C76AC9" w:rsidP="00C76AC9">
      <w:pPr>
        <w:bidi/>
        <w:ind w:firstLine="720"/>
        <w:rPr>
          <w:rFonts w:cs="David" w:hint="cs"/>
          <w:rtl/>
        </w:rPr>
      </w:pPr>
    </w:p>
    <w:p w14:paraId="3EE5BAAD" w14:textId="77777777" w:rsidR="00C76AC9" w:rsidRPr="00C76AC9" w:rsidRDefault="00C76AC9" w:rsidP="00C76AC9">
      <w:pPr>
        <w:bidi/>
        <w:ind w:firstLine="720"/>
        <w:rPr>
          <w:rFonts w:cs="David" w:hint="cs"/>
          <w:rtl/>
        </w:rPr>
      </w:pPr>
      <w:r w:rsidRPr="00C76AC9">
        <w:rPr>
          <w:rFonts w:cs="David" w:hint="cs"/>
          <w:rtl/>
        </w:rPr>
        <w:t>ה צ ב ע ה</w:t>
      </w:r>
    </w:p>
    <w:p w14:paraId="0E375E16" w14:textId="77777777" w:rsidR="00C76AC9" w:rsidRPr="00C76AC9" w:rsidRDefault="00C76AC9" w:rsidP="00C76AC9">
      <w:pPr>
        <w:bidi/>
        <w:ind w:firstLine="720"/>
        <w:rPr>
          <w:rFonts w:cs="David" w:hint="cs"/>
          <w:rtl/>
        </w:rPr>
      </w:pPr>
    </w:p>
    <w:p w14:paraId="7D21204B" w14:textId="77777777" w:rsidR="00C76AC9" w:rsidRPr="00C76AC9" w:rsidRDefault="00C76AC9" w:rsidP="00C76AC9">
      <w:pPr>
        <w:bidi/>
        <w:ind w:firstLine="720"/>
        <w:rPr>
          <w:rFonts w:cs="David" w:hint="cs"/>
          <w:rtl/>
        </w:rPr>
      </w:pPr>
      <w:r w:rsidRPr="00C76AC9">
        <w:rPr>
          <w:rFonts w:cs="David" w:hint="cs"/>
          <w:rtl/>
        </w:rPr>
        <w:t xml:space="preserve">בעד </w:t>
      </w:r>
      <w:r w:rsidRPr="00C76AC9">
        <w:rPr>
          <w:rFonts w:cs="David"/>
          <w:rtl/>
        </w:rPr>
        <w:t>–</w:t>
      </w:r>
      <w:r w:rsidRPr="00C76AC9">
        <w:rPr>
          <w:rFonts w:cs="David" w:hint="cs"/>
          <w:rtl/>
        </w:rPr>
        <w:t xml:space="preserve"> כולם</w:t>
      </w:r>
    </w:p>
    <w:p w14:paraId="7AE0E730" w14:textId="77777777" w:rsidR="00C76AC9" w:rsidRPr="00C76AC9" w:rsidRDefault="00C76AC9" w:rsidP="00C76AC9">
      <w:pPr>
        <w:bidi/>
        <w:ind w:firstLine="720"/>
        <w:rPr>
          <w:rFonts w:cs="David" w:hint="cs"/>
          <w:rtl/>
        </w:rPr>
      </w:pPr>
      <w:r w:rsidRPr="00C76AC9">
        <w:rPr>
          <w:rFonts w:cs="David" w:hint="cs"/>
          <w:rtl/>
        </w:rPr>
        <w:t xml:space="preserve">נגד </w:t>
      </w:r>
      <w:r w:rsidRPr="00C76AC9">
        <w:rPr>
          <w:rFonts w:cs="David"/>
          <w:rtl/>
        </w:rPr>
        <w:t>–</w:t>
      </w:r>
      <w:r w:rsidRPr="00C76AC9">
        <w:rPr>
          <w:rFonts w:cs="David" w:hint="cs"/>
          <w:rtl/>
        </w:rPr>
        <w:t xml:space="preserve"> אין</w:t>
      </w:r>
    </w:p>
    <w:p w14:paraId="211205B7" w14:textId="77777777" w:rsidR="00C76AC9" w:rsidRPr="00C76AC9" w:rsidRDefault="00C76AC9" w:rsidP="00C76AC9">
      <w:pPr>
        <w:bidi/>
        <w:ind w:firstLine="720"/>
        <w:rPr>
          <w:rFonts w:cs="David" w:hint="cs"/>
          <w:rtl/>
        </w:rPr>
      </w:pPr>
      <w:r w:rsidRPr="00C76AC9">
        <w:rPr>
          <w:rFonts w:cs="David" w:hint="cs"/>
          <w:rtl/>
        </w:rPr>
        <w:t>נמנעים - אין</w:t>
      </w:r>
    </w:p>
    <w:p w14:paraId="4B71F8E6" w14:textId="77777777" w:rsidR="00C76AC9" w:rsidRPr="00C76AC9" w:rsidRDefault="00C76AC9" w:rsidP="00C76AC9">
      <w:pPr>
        <w:bidi/>
        <w:rPr>
          <w:rFonts w:cs="David" w:hint="cs"/>
          <w:rtl/>
        </w:rPr>
      </w:pPr>
    </w:p>
    <w:p w14:paraId="6E666AF7" w14:textId="77777777" w:rsidR="00C76AC9" w:rsidRPr="00C76AC9" w:rsidRDefault="00C76AC9" w:rsidP="00C76AC9">
      <w:pPr>
        <w:bidi/>
        <w:rPr>
          <w:rFonts w:cs="David" w:hint="cs"/>
          <w:rtl/>
        </w:rPr>
      </w:pPr>
    </w:p>
    <w:p w14:paraId="6A2276A5"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472E8DF4" w14:textId="77777777" w:rsidR="00C76AC9" w:rsidRPr="00C76AC9" w:rsidRDefault="00C76AC9" w:rsidP="00C76AC9">
      <w:pPr>
        <w:bidi/>
        <w:rPr>
          <w:rFonts w:cs="David" w:hint="cs"/>
          <w:rtl/>
        </w:rPr>
      </w:pPr>
    </w:p>
    <w:p w14:paraId="6008A6B3" w14:textId="77777777" w:rsidR="00C76AC9" w:rsidRPr="00C76AC9" w:rsidRDefault="00C76AC9" w:rsidP="00C76AC9">
      <w:pPr>
        <w:bidi/>
        <w:rPr>
          <w:rFonts w:cs="David" w:hint="cs"/>
          <w:rtl/>
        </w:rPr>
      </w:pPr>
      <w:r w:rsidRPr="00C76AC9">
        <w:rPr>
          <w:rFonts w:cs="David" w:hint="cs"/>
          <w:rtl/>
        </w:rPr>
        <w:tab/>
        <w:t xml:space="preserve">כדי לסבר את האוזן, בוועדה הקודמת היו 4 חברים. מטעם ועדת חו"ב היו שניים, חה"כ אהוד יתום ואילן לייבוביץ. מטעם ועדת חוקה, חוק ומשפט היו חה"כ מיכאל איתן ואופיר פינס. </w:t>
      </w:r>
    </w:p>
    <w:p w14:paraId="46F011CB" w14:textId="77777777" w:rsidR="00C76AC9" w:rsidRPr="00C76AC9" w:rsidRDefault="00C76AC9" w:rsidP="00C76AC9">
      <w:pPr>
        <w:bidi/>
        <w:rPr>
          <w:rFonts w:cs="David" w:hint="cs"/>
          <w:rtl/>
        </w:rPr>
      </w:pPr>
    </w:p>
    <w:p w14:paraId="02E780C0" w14:textId="77777777" w:rsidR="00C76AC9" w:rsidRPr="00C76AC9" w:rsidRDefault="00C76AC9" w:rsidP="00C76AC9">
      <w:pPr>
        <w:bidi/>
        <w:rPr>
          <w:rFonts w:cs="David" w:hint="cs"/>
          <w:rtl/>
        </w:rPr>
      </w:pPr>
      <w:r w:rsidRPr="00C76AC9">
        <w:rPr>
          <w:rFonts w:cs="David" w:hint="cs"/>
          <w:u w:val="single"/>
          <w:rtl/>
        </w:rPr>
        <w:t>גדעון סער:</w:t>
      </w:r>
    </w:p>
    <w:p w14:paraId="0642FDBA" w14:textId="77777777" w:rsidR="00C76AC9" w:rsidRPr="00C76AC9" w:rsidRDefault="00C76AC9" w:rsidP="00C76AC9">
      <w:pPr>
        <w:bidi/>
        <w:rPr>
          <w:rFonts w:cs="David" w:hint="cs"/>
          <w:rtl/>
        </w:rPr>
      </w:pPr>
    </w:p>
    <w:p w14:paraId="530C6FFC" w14:textId="77777777" w:rsidR="00C76AC9" w:rsidRPr="00C76AC9" w:rsidRDefault="00C76AC9" w:rsidP="00C76AC9">
      <w:pPr>
        <w:bidi/>
        <w:rPr>
          <w:rFonts w:cs="David" w:hint="cs"/>
          <w:rtl/>
        </w:rPr>
      </w:pPr>
      <w:r w:rsidRPr="00C76AC9">
        <w:rPr>
          <w:rFonts w:cs="David" w:hint="cs"/>
          <w:rtl/>
        </w:rPr>
        <w:tab/>
        <w:t>קשה לי, עם זה שמיקי איתן לא בוועדה. הנושא הזה הוא נושא פיקוחי בסופו של דבר. זה פיקוח על כל נושא האזנות הסתר.</w:t>
      </w:r>
    </w:p>
    <w:p w14:paraId="1F30F5D9" w14:textId="77777777" w:rsidR="00C76AC9" w:rsidRPr="00C76AC9" w:rsidRDefault="00C76AC9" w:rsidP="00C76AC9">
      <w:pPr>
        <w:bidi/>
        <w:rPr>
          <w:rFonts w:cs="David" w:hint="cs"/>
          <w:rtl/>
        </w:rPr>
      </w:pPr>
    </w:p>
    <w:p w14:paraId="3454522F"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1E1B270" w14:textId="77777777" w:rsidR="00C76AC9" w:rsidRPr="00C76AC9" w:rsidRDefault="00C76AC9" w:rsidP="00C76AC9">
      <w:pPr>
        <w:bidi/>
        <w:rPr>
          <w:rFonts w:cs="David" w:hint="cs"/>
          <w:rtl/>
        </w:rPr>
      </w:pPr>
    </w:p>
    <w:p w14:paraId="6A873299" w14:textId="77777777" w:rsidR="00C76AC9" w:rsidRPr="00C76AC9" w:rsidRDefault="00C76AC9" w:rsidP="00C76AC9">
      <w:pPr>
        <w:bidi/>
        <w:rPr>
          <w:rFonts w:cs="David" w:hint="cs"/>
          <w:rtl/>
        </w:rPr>
      </w:pPr>
      <w:r w:rsidRPr="00C76AC9">
        <w:rPr>
          <w:rFonts w:cs="David" w:hint="cs"/>
          <w:rtl/>
        </w:rPr>
        <w:tab/>
        <w:t>תנסה להגיע להסכמה עם אפרים.</w:t>
      </w:r>
    </w:p>
    <w:p w14:paraId="5FAD1576" w14:textId="77777777" w:rsidR="00C76AC9" w:rsidRPr="00C76AC9" w:rsidRDefault="00C76AC9" w:rsidP="00C76AC9">
      <w:pPr>
        <w:bidi/>
        <w:rPr>
          <w:rFonts w:cs="David" w:hint="cs"/>
          <w:rtl/>
        </w:rPr>
      </w:pPr>
    </w:p>
    <w:p w14:paraId="0E1D2FB4" w14:textId="77777777" w:rsidR="00C76AC9" w:rsidRPr="00C76AC9" w:rsidRDefault="00C76AC9" w:rsidP="00C76AC9">
      <w:pPr>
        <w:bidi/>
        <w:rPr>
          <w:rFonts w:cs="David" w:hint="cs"/>
          <w:rtl/>
        </w:rPr>
      </w:pPr>
      <w:r w:rsidRPr="00C76AC9">
        <w:rPr>
          <w:rFonts w:cs="David" w:hint="cs"/>
          <w:u w:val="single"/>
          <w:rtl/>
        </w:rPr>
        <w:t>גדעון סער:</w:t>
      </w:r>
    </w:p>
    <w:p w14:paraId="10BBCC15" w14:textId="77777777" w:rsidR="00C76AC9" w:rsidRPr="00C76AC9" w:rsidRDefault="00C76AC9" w:rsidP="00C76AC9">
      <w:pPr>
        <w:bidi/>
        <w:rPr>
          <w:rFonts w:cs="David" w:hint="cs"/>
          <w:rtl/>
        </w:rPr>
      </w:pPr>
    </w:p>
    <w:p w14:paraId="0F91043E" w14:textId="77777777" w:rsidR="00C76AC9" w:rsidRPr="00C76AC9" w:rsidRDefault="00C76AC9" w:rsidP="00C76AC9">
      <w:pPr>
        <w:bidi/>
        <w:rPr>
          <w:rFonts w:cs="David" w:hint="cs"/>
          <w:rtl/>
        </w:rPr>
      </w:pPr>
      <w:r w:rsidRPr="00C76AC9">
        <w:rPr>
          <w:rFonts w:cs="David" w:hint="cs"/>
          <w:rtl/>
        </w:rPr>
        <w:tab/>
        <w:t xml:space="preserve">אני לא רוצה לפגוע באנשים שנמצאים.  מיקי איתן הוא היחיד מחברי הוועדה הקודמת שנמצא פה עכשיו, כי אופיר פינס הוא שר. </w:t>
      </w:r>
    </w:p>
    <w:p w14:paraId="495C845B" w14:textId="77777777" w:rsidR="00C76AC9" w:rsidRPr="00C76AC9" w:rsidRDefault="00C76AC9" w:rsidP="00C76AC9">
      <w:pPr>
        <w:bidi/>
        <w:rPr>
          <w:rFonts w:cs="David" w:hint="cs"/>
          <w:rtl/>
        </w:rPr>
      </w:pPr>
    </w:p>
    <w:p w14:paraId="7D4E7BFC"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46F76616" w14:textId="77777777" w:rsidR="00C76AC9" w:rsidRPr="00C76AC9" w:rsidRDefault="00C76AC9" w:rsidP="00C76AC9">
      <w:pPr>
        <w:bidi/>
        <w:rPr>
          <w:rFonts w:cs="David" w:hint="cs"/>
          <w:rtl/>
        </w:rPr>
      </w:pPr>
    </w:p>
    <w:p w14:paraId="1C14376E" w14:textId="77777777" w:rsidR="00C76AC9" w:rsidRPr="00C76AC9" w:rsidRDefault="00C76AC9" w:rsidP="00C76AC9">
      <w:pPr>
        <w:bidi/>
        <w:rPr>
          <w:rFonts w:cs="David" w:hint="cs"/>
          <w:rtl/>
        </w:rPr>
      </w:pPr>
      <w:r w:rsidRPr="00C76AC9">
        <w:rPr>
          <w:rFonts w:cs="David" w:hint="cs"/>
          <w:rtl/>
        </w:rPr>
        <w:tab/>
        <w:t>אני אדבר עם יושבי ראש הוועדות, ואני אנסה להגיע איתם להסכמה. אולי נרחיב את הקוורום של הוועדה.</w:t>
      </w:r>
    </w:p>
    <w:p w14:paraId="4E9F3DD8" w14:textId="77777777" w:rsidR="00C76AC9" w:rsidRPr="00C76AC9" w:rsidRDefault="00C76AC9" w:rsidP="00C76AC9">
      <w:pPr>
        <w:bidi/>
        <w:rPr>
          <w:rFonts w:cs="David" w:hint="cs"/>
          <w:rtl/>
        </w:rPr>
      </w:pPr>
    </w:p>
    <w:p w14:paraId="4E145ADD" w14:textId="77777777" w:rsidR="00C76AC9" w:rsidRPr="00C76AC9" w:rsidRDefault="00C76AC9" w:rsidP="00C76AC9">
      <w:pPr>
        <w:bidi/>
        <w:rPr>
          <w:rFonts w:cs="David" w:hint="cs"/>
          <w:b/>
          <w:bCs/>
          <w:u w:val="single"/>
          <w:rtl/>
        </w:rPr>
      </w:pPr>
      <w:r w:rsidRPr="00C76AC9">
        <w:rPr>
          <w:rFonts w:cs="David" w:hint="cs"/>
          <w:b/>
          <w:bCs/>
          <w:u w:val="single"/>
          <w:rtl/>
        </w:rPr>
        <w:t>בקשת יו"ר ועדת העבודה להעברת הצעת חוק שירות לאומי בהתנדבות לבנים (תיקוני חקיקה), התשס"ו-2006, מוועדת חו"ב לדיון בוועדת העבודה, הרווחה והבריאות.</w:t>
      </w:r>
    </w:p>
    <w:p w14:paraId="7DEEB07D" w14:textId="77777777" w:rsidR="00C76AC9" w:rsidRPr="00C76AC9" w:rsidRDefault="00C76AC9" w:rsidP="00C76AC9">
      <w:pPr>
        <w:bidi/>
        <w:rPr>
          <w:rFonts w:cs="David" w:hint="cs"/>
          <w:rtl/>
        </w:rPr>
      </w:pPr>
    </w:p>
    <w:p w14:paraId="48F5B44E" w14:textId="77777777" w:rsidR="00C76AC9" w:rsidRPr="00C76AC9" w:rsidRDefault="00C76AC9" w:rsidP="00C76AC9">
      <w:pPr>
        <w:bidi/>
        <w:rPr>
          <w:rFonts w:cs="David" w:hint="cs"/>
          <w:rtl/>
        </w:rPr>
      </w:pPr>
      <w:r w:rsidRPr="00C76AC9">
        <w:rPr>
          <w:rFonts w:cs="David" w:hint="cs"/>
          <w:u w:val="single"/>
          <w:rtl/>
        </w:rPr>
        <w:t>גדעון סער:</w:t>
      </w:r>
    </w:p>
    <w:p w14:paraId="1512E8C8" w14:textId="77777777" w:rsidR="00C76AC9" w:rsidRPr="00C76AC9" w:rsidRDefault="00C76AC9" w:rsidP="00C76AC9">
      <w:pPr>
        <w:bidi/>
        <w:rPr>
          <w:rFonts w:cs="David" w:hint="cs"/>
          <w:rtl/>
        </w:rPr>
      </w:pPr>
    </w:p>
    <w:p w14:paraId="11790F56" w14:textId="77777777" w:rsidR="00C76AC9" w:rsidRPr="00C76AC9" w:rsidRDefault="00C76AC9" w:rsidP="00C76AC9">
      <w:pPr>
        <w:bidi/>
        <w:rPr>
          <w:rFonts w:cs="David" w:hint="cs"/>
          <w:rtl/>
        </w:rPr>
      </w:pPr>
      <w:r w:rsidRPr="00C76AC9">
        <w:rPr>
          <w:rFonts w:cs="David" w:hint="cs"/>
          <w:rtl/>
        </w:rPr>
        <w:tab/>
        <w:t>האם זה מקובל על צחי?</w:t>
      </w:r>
    </w:p>
    <w:p w14:paraId="6C4DFF13" w14:textId="77777777" w:rsidR="00C76AC9" w:rsidRPr="00C76AC9" w:rsidRDefault="00C76AC9" w:rsidP="00C76AC9">
      <w:pPr>
        <w:bidi/>
        <w:rPr>
          <w:rFonts w:cs="David" w:hint="cs"/>
          <w:rtl/>
        </w:rPr>
      </w:pPr>
    </w:p>
    <w:p w14:paraId="073F7BE2"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98049DF" w14:textId="77777777" w:rsidR="00C76AC9" w:rsidRPr="00C76AC9" w:rsidRDefault="00C76AC9" w:rsidP="00C76AC9">
      <w:pPr>
        <w:bidi/>
        <w:rPr>
          <w:rFonts w:cs="David" w:hint="cs"/>
          <w:rtl/>
        </w:rPr>
      </w:pPr>
    </w:p>
    <w:p w14:paraId="399EAF67" w14:textId="77777777" w:rsidR="00C76AC9" w:rsidRPr="00C76AC9" w:rsidRDefault="00C76AC9" w:rsidP="00C76AC9">
      <w:pPr>
        <w:bidi/>
        <w:rPr>
          <w:rFonts w:cs="David" w:hint="cs"/>
          <w:rtl/>
        </w:rPr>
      </w:pPr>
      <w:r w:rsidRPr="00C76AC9">
        <w:rPr>
          <w:rFonts w:cs="David" w:hint="cs"/>
          <w:rtl/>
        </w:rPr>
        <w:tab/>
        <w:t>מה?</w:t>
      </w:r>
    </w:p>
    <w:p w14:paraId="17BBCF86" w14:textId="77777777" w:rsidR="00C76AC9" w:rsidRPr="00C76AC9" w:rsidRDefault="00C76AC9" w:rsidP="00C76AC9">
      <w:pPr>
        <w:bidi/>
        <w:rPr>
          <w:rFonts w:cs="David" w:hint="cs"/>
          <w:rtl/>
        </w:rPr>
      </w:pPr>
    </w:p>
    <w:p w14:paraId="1B14F7A3" w14:textId="77777777" w:rsidR="00C76AC9" w:rsidRPr="00C76AC9" w:rsidRDefault="00C76AC9" w:rsidP="00C76AC9">
      <w:pPr>
        <w:bidi/>
        <w:rPr>
          <w:rFonts w:cs="David" w:hint="cs"/>
          <w:rtl/>
        </w:rPr>
      </w:pPr>
      <w:r w:rsidRPr="00C76AC9">
        <w:rPr>
          <w:rFonts w:cs="David" w:hint="cs"/>
          <w:u w:val="single"/>
          <w:rtl/>
        </w:rPr>
        <w:t>גדעון סער:</w:t>
      </w:r>
    </w:p>
    <w:p w14:paraId="0E6CE549" w14:textId="77777777" w:rsidR="00C76AC9" w:rsidRPr="00C76AC9" w:rsidRDefault="00C76AC9" w:rsidP="00C76AC9">
      <w:pPr>
        <w:bidi/>
        <w:rPr>
          <w:rFonts w:cs="David" w:hint="cs"/>
          <w:rtl/>
        </w:rPr>
      </w:pPr>
    </w:p>
    <w:p w14:paraId="02A4D66C" w14:textId="77777777" w:rsidR="00C76AC9" w:rsidRPr="00C76AC9" w:rsidRDefault="00C76AC9" w:rsidP="00C76AC9">
      <w:pPr>
        <w:bidi/>
        <w:rPr>
          <w:rFonts w:cs="David" w:hint="cs"/>
          <w:rtl/>
        </w:rPr>
      </w:pPr>
      <w:r w:rsidRPr="00C76AC9">
        <w:rPr>
          <w:rFonts w:cs="David" w:hint="cs"/>
          <w:rtl/>
        </w:rPr>
        <w:tab/>
        <w:t>ההצעה הזאת.</w:t>
      </w:r>
    </w:p>
    <w:p w14:paraId="08C2A9DB" w14:textId="77777777" w:rsidR="00C76AC9" w:rsidRPr="00C76AC9" w:rsidRDefault="00C76AC9" w:rsidP="00C76AC9">
      <w:pPr>
        <w:bidi/>
        <w:rPr>
          <w:rFonts w:cs="David" w:hint="cs"/>
          <w:rtl/>
        </w:rPr>
      </w:pPr>
    </w:p>
    <w:p w14:paraId="2EFAE804"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6AA3A76D" w14:textId="77777777" w:rsidR="00C76AC9" w:rsidRPr="00C76AC9" w:rsidRDefault="00C76AC9" w:rsidP="00C76AC9">
      <w:pPr>
        <w:bidi/>
        <w:rPr>
          <w:rFonts w:cs="David" w:hint="cs"/>
          <w:rtl/>
        </w:rPr>
      </w:pPr>
    </w:p>
    <w:p w14:paraId="235AE438" w14:textId="77777777" w:rsidR="00C76AC9" w:rsidRPr="00C76AC9" w:rsidRDefault="00C76AC9" w:rsidP="00C76AC9">
      <w:pPr>
        <w:bidi/>
        <w:rPr>
          <w:rFonts w:cs="David" w:hint="cs"/>
          <w:rtl/>
        </w:rPr>
      </w:pPr>
      <w:r w:rsidRPr="00C76AC9">
        <w:rPr>
          <w:rFonts w:cs="David" w:hint="cs"/>
          <w:rtl/>
        </w:rPr>
        <w:tab/>
        <w:t>אני מביאה  את הכל בהסכמה.</w:t>
      </w:r>
    </w:p>
    <w:p w14:paraId="70F1EB71" w14:textId="77777777" w:rsidR="00C76AC9" w:rsidRPr="00C76AC9" w:rsidRDefault="00C76AC9" w:rsidP="00C76AC9">
      <w:pPr>
        <w:bidi/>
        <w:rPr>
          <w:rFonts w:cs="David" w:hint="cs"/>
          <w:rtl/>
        </w:rPr>
      </w:pPr>
    </w:p>
    <w:p w14:paraId="0BE2499C" w14:textId="77777777" w:rsidR="00C76AC9" w:rsidRPr="00C76AC9" w:rsidRDefault="00C76AC9" w:rsidP="00C76AC9">
      <w:pPr>
        <w:bidi/>
        <w:rPr>
          <w:rFonts w:cs="David" w:hint="cs"/>
          <w:u w:val="single"/>
          <w:rtl/>
        </w:rPr>
      </w:pPr>
      <w:r w:rsidRPr="00C76AC9">
        <w:rPr>
          <w:rFonts w:cs="David" w:hint="cs"/>
          <w:u w:val="single"/>
          <w:rtl/>
        </w:rPr>
        <w:t>אפרים סנה:</w:t>
      </w:r>
    </w:p>
    <w:p w14:paraId="032EAD62" w14:textId="77777777" w:rsidR="00C76AC9" w:rsidRPr="00C76AC9" w:rsidRDefault="00C76AC9" w:rsidP="00C76AC9">
      <w:pPr>
        <w:bidi/>
        <w:rPr>
          <w:rFonts w:cs="David" w:hint="cs"/>
          <w:rtl/>
        </w:rPr>
      </w:pPr>
    </w:p>
    <w:p w14:paraId="30BE358F" w14:textId="77777777" w:rsidR="00C76AC9" w:rsidRPr="00C76AC9" w:rsidRDefault="00C76AC9" w:rsidP="00C76AC9">
      <w:pPr>
        <w:bidi/>
        <w:rPr>
          <w:rFonts w:cs="David" w:hint="cs"/>
          <w:rtl/>
        </w:rPr>
      </w:pPr>
      <w:r w:rsidRPr="00C76AC9">
        <w:rPr>
          <w:rFonts w:cs="David" w:hint="cs"/>
          <w:rtl/>
        </w:rPr>
        <w:tab/>
        <w:t xml:space="preserve">אני לא בטוח שעניינית זה נכון. </w:t>
      </w:r>
    </w:p>
    <w:p w14:paraId="0C198832" w14:textId="77777777" w:rsidR="00C76AC9" w:rsidRPr="00C76AC9" w:rsidRDefault="00C76AC9" w:rsidP="00C76AC9">
      <w:pPr>
        <w:bidi/>
        <w:rPr>
          <w:rFonts w:cs="David" w:hint="cs"/>
          <w:rtl/>
        </w:rPr>
      </w:pPr>
    </w:p>
    <w:p w14:paraId="4A8A9718" w14:textId="77777777" w:rsidR="00C76AC9" w:rsidRPr="00C76AC9" w:rsidRDefault="00C76AC9" w:rsidP="00C76AC9">
      <w:pPr>
        <w:bidi/>
        <w:rPr>
          <w:rFonts w:cs="David" w:hint="cs"/>
          <w:u w:val="single"/>
          <w:rtl/>
        </w:rPr>
      </w:pPr>
      <w:r w:rsidRPr="00C76AC9">
        <w:rPr>
          <w:rFonts w:cs="David" w:hint="cs"/>
          <w:u w:val="single"/>
          <w:rtl/>
        </w:rPr>
        <w:t>ארבל אסטרחן:</w:t>
      </w:r>
    </w:p>
    <w:p w14:paraId="41D33EA6" w14:textId="77777777" w:rsidR="00C76AC9" w:rsidRPr="00C76AC9" w:rsidRDefault="00C76AC9" w:rsidP="00C76AC9">
      <w:pPr>
        <w:bidi/>
        <w:rPr>
          <w:rFonts w:cs="David" w:hint="cs"/>
          <w:rtl/>
        </w:rPr>
      </w:pPr>
    </w:p>
    <w:p w14:paraId="6017325B" w14:textId="77777777" w:rsidR="00C76AC9" w:rsidRPr="00C76AC9" w:rsidRDefault="00C76AC9" w:rsidP="00C76AC9">
      <w:pPr>
        <w:bidi/>
        <w:rPr>
          <w:rFonts w:cs="David" w:hint="cs"/>
          <w:rtl/>
        </w:rPr>
      </w:pPr>
      <w:r w:rsidRPr="00C76AC9">
        <w:rPr>
          <w:rFonts w:cs="David" w:hint="cs"/>
          <w:rtl/>
        </w:rPr>
        <w:tab/>
        <w:t>כל ההוראות השעה שהיו בעבר נדונו בוועדת עבודה.</w:t>
      </w:r>
    </w:p>
    <w:p w14:paraId="74F3B4E8" w14:textId="77777777" w:rsidR="00C76AC9" w:rsidRPr="00C76AC9" w:rsidRDefault="00C76AC9" w:rsidP="00C76AC9">
      <w:pPr>
        <w:bidi/>
        <w:rPr>
          <w:rFonts w:cs="David" w:hint="cs"/>
          <w:rtl/>
        </w:rPr>
      </w:pPr>
    </w:p>
    <w:p w14:paraId="44701F0B"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1C63BF17" w14:textId="77777777" w:rsidR="00C76AC9" w:rsidRPr="00C76AC9" w:rsidRDefault="00C76AC9" w:rsidP="00C76AC9">
      <w:pPr>
        <w:bidi/>
        <w:rPr>
          <w:rFonts w:cs="David" w:hint="cs"/>
          <w:rtl/>
        </w:rPr>
      </w:pPr>
    </w:p>
    <w:p w14:paraId="39A6A3E2" w14:textId="77777777" w:rsidR="00C76AC9" w:rsidRPr="00C76AC9" w:rsidRDefault="00C76AC9" w:rsidP="00C76AC9">
      <w:pPr>
        <w:bidi/>
        <w:rPr>
          <w:rFonts w:cs="David" w:hint="cs"/>
          <w:rtl/>
        </w:rPr>
      </w:pPr>
      <w:r w:rsidRPr="00C76AC9">
        <w:rPr>
          <w:rFonts w:cs="David" w:hint="cs"/>
          <w:rtl/>
        </w:rPr>
        <w:tab/>
        <w:t xml:space="preserve">אם אני מביאה משהו לשולחן והוא לא דורש ויכוח, אז הכל מגיע בהסכמה. בינתיים, אתם רק צריכים להאזין. </w:t>
      </w:r>
    </w:p>
    <w:p w14:paraId="48E9D65D" w14:textId="77777777" w:rsidR="00C76AC9" w:rsidRPr="00C76AC9" w:rsidRDefault="00C76AC9" w:rsidP="00C76AC9">
      <w:pPr>
        <w:bidi/>
        <w:rPr>
          <w:rFonts w:cs="David" w:hint="cs"/>
          <w:rtl/>
        </w:rPr>
      </w:pPr>
    </w:p>
    <w:p w14:paraId="4DD18FA4" w14:textId="77777777" w:rsidR="00C76AC9" w:rsidRPr="00C76AC9" w:rsidRDefault="00C76AC9" w:rsidP="00C76AC9">
      <w:pPr>
        <w:bidi/>
        <w:rPr>
          <w:rFonts w:cs="David" w:hint="cs"/>
          <w:rtl/>
        </w:rPr>
      </w:pPr>
      <w:r w:rsidRPr="00C76AC9">
        <w:rPr>
          <w:rFonts w:cs="David" w:hint="cs"/>
          <w:u w:val="single"/>
          <w:rtl/>
        </w:rPr>
        <w:t>משה גפני:</w:t>
      </w:r>
    </w:p>
    <w:p w14:paraId="7B8068F5" w14:textId="77777777" w:rsidR="00C76AC9" w:rsidRPr="00C76AC9" w:rsidRDefault="00C76AC9" w:rsidP="00C76AC9">
      <w:pPr>
        <w:bidi/>
        <w:rPr>
          <w:rFonts w:cs="David" w:hint="cs"/>
          <w:rtl/>
        </w:rPr>
      </w:pPr>
    </w:p>
    <w:p w14:paraId="08476BCE" w14:textId="77777777" w:rsidR="00C76AC9" w:rsidRPr="00C76AC9" w:rsidRDefault="00C76AC9" w:rsidP="00C76AC9">
      <w:pPr>
        <w:bidi/>
        <w:rPr>
          <w:rFonts w:cs="David" w:hint="cs"/>
          <w:rtl/>
        </w:rPr>
      </w:pPr>
      <w:r w:rsidRPr="00C76AC9">
        <w:rPr>
          <w:rFonts w:cs="David" w:hint="cs"/>
          <w:rtl/>
        </w:rPr>
        <w:tab/>
        <w:t xml:space="preserve">אפשר לקרוא את החוק. </w:t>
      </w:r>
    </w:p>
    <w:p w14:paraId="36FF676C" w14:textId="77777777" w:rsidR="00C76AC9" w:rsidRPr="00C76AC9" w:rsidRDefault="00C76AC9" w:rsidP="00C76AC9">
      <w:pPr>
        <w:bidi/>
        <w:rPr>
          <w:rFonts w:cs="David" w:hint="cs"/>
          <w:rtl/>
        </w:rPr>
      </w:pPr>
    </w:p>
    <w:p w14:paraId="7F2F6CCD" w14:textId="77777777" w:rsidR="00C76AC9" w:rsidRPr="00C76AC9" w:rsidRDefault="00C76AC9" w:rsidP="00C76AC9">
      <w:pPr>
        <w:bidi/>
        <w:rPr>
          <w:rFonts w:cs="David" w:hint="cs"/>
          <w:rtl/>
        </w:rPr>
      </w:pPr>
      <w:r w:rsidRPr="00C76AC9">
        <w:rPr>
          <w:rFonts w:cs="David" w:hint="cs"/>
          <w:u w:val="single"/>
          <w:rtl/>
        </w:rPr>
        <w:t>גדעון סער:</w:t>
      </w:r>
    </w:p>
    <w:p w14:paraId="596DFB1E" w14:textId="77777777" w:rsidR="00C76AC9" w:rsidRPr="00C76AC9" w:rsidRDefault="00C76AC9" w:rsidP="00C76AC9">
      <w:pPr>
        <w:bidi/>
        <w:rPr>
          <w:rFonts w:cs="David" w:hint="cs"/>
          <w:rtl/>
        </w:rPr>
      </w:pPr>
    </w:p>
    <w:p w14:paraId="6B479778" w14:textId="77777777" w:rsidR="00C76AC9" w:rsidRPr="00C76AC9" w:rsidRDefault="00C76AC9" w:rsidP="00C76AC9">
      <w:pPr>
        <w:bidi/>
        <w:rPr>
          <w:rFonts w:cs="David" w:hint="cs"/>
          <w:rtl/>
        </w:rPr>
      </w:pPr>
      <w:r w:rsidRPr="00C76AC9">
        <w:rPr>
          <w:rFonts w:cs="David" w:hint="cs"/>
          <w:rtl/>
        </w:rPr>
        <w:tab/>
        <w:t>אני מתפלא על חה"כ גפני. זה עבר במליאה בשבוע שעבר. זה נושא כבד.</w:t>
      </w:r>
    </w:p>
    <w:p w14:paraId="348AD42D" w14:textId="77777777" w:rsidR="00C76AC9" w:rsidRPr="00C76AC9" w:rsidRDefault="00C76AC9" w:rsidP="00C76AC9">
      <w:pPr>
        <w:bidi/>
        <w:rPr>
          <w:rFonts w:cs="David" w:hint="cs"/>
          <w:rtl/>
        </w:rPr>
      </w:pPr>
    </w:p>
    <w:p w14:paraId="4CFA864F"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41FF54DF" w14:textId="77777777" w:rsidR="00C76AC9" w:rsidRPr="00C76AC9" w:rsidRDefault="00C76AC9" w:rsidP="00C76AC9">
      <w:pPr>
        <w:bidi/>
        <w:rPr>
          <w:rFonts w:cs="David" w:hint="cs"/>
          <w:rtl/>
        </w:rPr>
      </w:pPr>
    </w:p>
    <w:p w14:paraId="7B67D67C" w14:textId="77777777" w:rsidR="00C76AC9" w:rsidRPr="00C76AC9" w:rsidRDefault="00C76AC9" w:rsidP="00C76AC9">
      <w:pPr>
        <w:bidi/>
        <w:rPr>
          <w:rFonts w:cs="David" w:hint="cs"/>
          <w:rtl/>
        </w:rPr>
      </w:pPr>
      <w:r w:rsidRPr="00C76AC9">
        <w:rPr>
          <w:rFonts w:cs="David" w:hint="cs"/>
          <w:rtl/>
        </w:rPr>
        <w:tab/>
        <w:t xml:space="preserve">ביום ח' בתמוז התשס"ו, 4 ביולי 2006 החליטה הכנסת להעביר את הצעת חוק שירות לאומי בהתנדבות לבנים (תיקוני חקיקה), התשס"ו </w:t>
      </w:r>
      <w:r w:rsidRPr="00C76AC9">
        <w:rPr>
          <w:rFonts w:cs="David"/>
          <w:rtl/>
        </w:rPr>
        <w:t>–</w:t>
      </w:r>
      <w:r w:rsidRPr="00C76AC9">
        <w:rPr>
          <w:rFonts w:cs="David" w:hint="cs"/>
          <w:rtl/>
        </w:rPr>
        <w:t xml:space="preserve"> 2006, לדיון בוועדת החוץ והביטחון לשם הכנתה לקריאה שנייה ולקריאה שלישית. יו"ר ועדת העבודה, הרווחה והבריאות, מבקש להעביר את הצעת החוק לדיון בוועדת העבודה, הרווחה והבריאות. השר המתאם בין הממשלה לכנסת,  ביקש בסוף דבריו להעביר את הצעת החוק לדיון בוועדת העבודה, הרווחה והבריאות, ולא נשמעה הצעה אחרת. ראש ועדת חוץ וביטחון נתן הסכמתו להעברת הצעת החוק  לדיון בוועדת העבודה, הרווחה והבריאות. ועדת הכנסת ממליצה לכנסת לשנות החלטתה, ולהעביר את הצעת החוק מוועדת החוץ והביטחון, לדיון בוועדת העבודה, הרווחה והבריאות. זה היה בהסכמה.</w:t>
      </w:r>
    </w:p>
    <w:p w14:paraId="599C4D54" w14:textId="77777777" w:rsidR="00C76AC9" w:rsidRPr="00C76AC9" w:rsidRDefault="00C76AC9" w:rsidP="00C76AC9">
      <w:pPr>
        <w:bidi/>
        <w:rPr>
          <w:rFonts w:cs="David" w:hint="cs"/>
          <w:rtl/>
        </w:rPr>
      </w:pPr>
    </w:p>
    <w:p w14:paraId="5C4F7A23" w14:textId="77777777" w:rsidR="00C76AC9" w:rsidRPr="00C76AC9" w:rsidRDefault="00C76AC9" w:rsidP="00C76AC9">
      <w:pPr>
        <w:bidi/>
        <w:rPr>
          <w:rFonts w:cs="David" w:hint="cs"/>
          <w:rtl/>
        </w:rPr>
      </w:pPr>
      <w:r w:rsidRPr="00C76AC9">
        <w:rPr>
          <w:rFonts w:cs="David" w:hint="cs"/>
          <w:u w:val="single"/>
          <w:rtl/>
        </w:rPr>
        <w:t>אביגדור יצחקי:</w:t>
      </w:r>
    </w:p>
    <w:p w14:paraId="700D7CC2" w14:textId="77777777" w:rsidR="00C76AC9" w:rsidRPr="00C76AC9" w:rsidRDefault="00C76AC9" w:rsidP="00C76AC9">
      <w:pPr>
        <w:bidi/>
        <w:rPr>
          <w:rFonts w:cs="David" w:hint="cs"/>
          <w:rtl/>
        </w:rPr>
      </w:pPr>
    </w:p>
    <w:p w14:paraId="50781BD5" w14:textId="77777777" w:rsidR="00C76AC9" w:rsidRPr="00C76AC9" w:rsidRDefault="00C76AC9" w:rsidP="00C76AC9">
      <w:pPr>
        <w:bidi/>
        <w:rPr>
          <w:rFonts w:cs="David" w:hint="cs"/>
          <w:rtl/>
        </w:rPr>
      </w:pPr>
      <w:r w:rsidRPr="00C76AC9">
        <w:rPr>
          <w:rFonts w:cs="David" w:hint="cs"/>
          <w:rtl/>
        </w:rPr>
        <w:tab/>
        <w:t>אני חושב שכל הנושא של שירות לאומי, הוא לא רק של עבודה ורווחה. הוא נושא של תפיסת הנושא של שירות לאומי במדינת ישראל, גם של בנות וגם של בנים. זה משתלב יחד עם השאלה על אורך השירות של הבנים והבנות, ועם הרבה דברים אחרים. אנחנו יודעים שלשירות של בנות יש מכסות, כי הן קשורות לתקציב. כנ"ל לגבי שירות לאומי לבנים. צריך לשאול, האם זה כולל גם לא יהודים. כל הדברים האלה צריכים להיות בתפיסתם של צבא הגנה לישראל, של מדינת ישראל. צריך לראות, איך משתמשים באנשים האלה ומה עושים איתם. האם הולך רק למטרות אזרחיות, או האם זה הולך גם למטרות צבאיות. למרות שאני בעד לאשר את בקשת חה"כ שרוני, אני חושב שיש פה בעיה עניינית, שגם ועדת חו"ב צריכה להתייחס אליה במסגרת הראייה הכוללת של שירות נערים ונערות במדינת ישראל.</w:t>
      </w:r>
    </w:p>
    <w:p w14:paraId="2AD08FE0" w14:textId="77777777" w:rsidR="00C76AC9" w:rsidRPr="00C76AC9" w:rsidRDefault="00C76AC9" w:rsidP="00C76AC9">
      <w:pPr>
        <w:bidi/>
        <w:rPr>
          <w:rFonts w:cs="David" w:hint="cs"/>
          <w:rtl/>
        </w:rPr>
      </w:pPr>
    </w:p>
    <w:p w14:paraId="1E2C4185"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22DA4730" w14:textId="77777777" w:rsidR="00C76AC9" w:rsidRPr="00C76AC9" w:rsidRDefault="00C76AC9" w:rsidP="00C76AC9">
      <w:pPr>
        <w:bidi/>
        <w:rPr>
          <w:rFonts w:cs="David" w:hint="cs"/>
          <w:rtl/>
        </w:rPr>
      </w:pPr>
    </w:p>
    <w:p w14:paraId="2AE9B4EF" w14:textId="77777777" w:rsidR="00C76AC9" w:rsidRPr="00C76AC9" w:rsidRDefault="00C76AC9" w:rsidP="00C76AC9">
      <w:pPr>
        <w:bidi/>
        <w:rPr>
          <w:rFonts w:cs="David" w:hint="cs"/>
          <w:rtl/>
        </w:rPr>
      </w:pPr>
      <w:r w:rsidRPr="00C76AC9">
        <w:rPr>
          <w:rFonts w:cs="David" w:hint="cs"/>
          <w:rtl/>
        </w:rPr>
        <w:tab/>
        <w:t>האם אתה מציע שלא להצביע עכשיו?</w:t>
      </w:r>
    </w:p>
    <w:p w14:paraId="62CF0D03" w14:textId="77777777" w:rsidR="00C76AC9" w:rsidRPr="00C76AC9" w:rsidRDefault="00C76AC9" w:rsidP="00C76AC9">
      <w:pPr>
        <w:bidi/>
        <w:rPr>
          <w:rFonts w:cs="David" w:hint="cs"/>
          <w:rtl/>
        </w:rPr>
      </w:pPr>
    </w:p>
    <w:p w14:paraId="3C332446" w14:textId="77777777" w:rsidR="00C76AC9" w:rsidRPr="00C76AC9" w:rsidRDefault="00C76AC9" w:rsidP="00C76AC9">
      <w:pPr>
        <w:bidi/>
        <w:rPr>
          <w:rFonts w:cs="David" w:hint="cs"/>
          <w:rtl/>
        </w:rPr>
      </w:pPr>
      <w:r w:rsidRPr="00C76AC9">
        <w:rPr>
          <w:rFonts w:cs="David" w:hint="cs"/>
          <w:u w:val="single"/>
          <w:rtl/>
        </w:rPr>
        <w:t>אביגדור יצחקי:</w:t>
      </w:r>
    </w:p>
    <w:p w14:paraId="110378C2" w14:textId="77777777" w:rsidR="00C76AC9" w:rsidRPr="00C76AC9" w:rsidRDefault="00C76AC9" w:rsidP="00C76AC9">
      <w:pPr>
        <w:bidi/>
        <w:rPr>
          <w:rFonts w:cs="David" w:hint="cs"/>
          <w:rtl/>
        </w:rPr>
      </w:pPr>
    </w:p>
    <w:p w14:paraId="4D3C7076" w14:textId="77777777" w:rsidR="00C76AC9" w:rsidRPr="00C76AC9" w:rsidRDefault="00C76AC9" w:rsidP="00C76AC9">
      <w:pPr>
        <w:bidi/>
        <w:rPr>
          <w:rFonts w:cs="David" w:hint="cs"/>
          <w:rtl/>
        </w:rPr>
      </w:pPr>
      <w:r w:rsidRPr="00C76AC9">
        <w:rPr>
          <w:rFonts w:cs="David" w:hint="cs"/>
          <w:rtl/>
        </w:rPr>
        <w:tab/>
        <w:t>אני מציע, להביא את זה לוועדה משותפת.</w:t>
      </w:r>
    </w:p>
    <w:p w14:paraId="22B32B5F" w14:textId="77777777" w:rsidR="00C76AC9" w:rsidRPr="00C76AC9" w:rsidRDefault="00C76AC9" w:rsidP="00C76AC9">
      <w:pPr>
        <w:bidi/>
        <w:rPr>
          <w:rFonts w:cs="David" w:hint="cs"/>
          <w:rtl/>
        </w:rPr>
      </w:pPr>
    </w:p>
    <w:p w14:paraId="4E93A072"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107F1374" w14:textId="77777777" w:rsidR="00C76AC9" w:rsidRPr="00C76AC9" w:rsidRDefault="00C76AC9" w:rsidP="00C76AC9">
      <w:pPr>
        <w:bidi/>
        <w:rPr>
          <w:rFonts w:cs="David" w:hint="cs"/>
          <w:rtl/>
        </w:rPr>
      </w:pPr>
    </w:p>
    <w:p w14:paraId="7619FB0A" w14:textId="77777777" w:rsidR="00C76AC9" w:rsidRPr="00C76AC9" w:rsidRDefault="00C76AC9" w:rsidP="00C76AC9">
      <w:pPr>
        <w:bidi/>
        <w:rPr>
          <w:rFonts w:cs="David" w:hint="cs"/>
          <w:rtl/>
        </w:rPr>
      </w:pPr>
      <w:r w:rsidRPr="00C76AC9">
        <w:rPr>
          <w:rFonts w:cs="David" w:hint="cs"/>
          <w:rtl/>
        </w:rPr>
        <w:tab/>
        <w:t xml:space="preserve">אולי משותפת של חו"ב וועדת העבודה, הרווחה והבריאות. אני מציעה שבמהלך היום תנסה לדבר עם שני יושבי ראש הוועדות, ואנחנו נביא את זה להצבעה מחר. </w:t>
      </w:r>
    </w:p>
    <w:p w14:paraId="5DC0ADC9" w14:textId="77777777" w:rsidR="00C76AC9" w:rsidRPr="00C76AC9" w:rsidRDefault="00C76AC9" w:rsidP="00C76AC9">
      <w:pPr>
        <w:bidi/>
        <w:rPr>
          <w:rFonts w:cs="David" w:hint="cs"/>
          <w:rtl/>
        </w:rPr>
      </w:pPr>
    </w:p>
    <w:p w14:paraId="43D7DB4D" w14:textId="77777777" w:rsidR="00C76AC9" w:rsidRPr="00C76AC9" w:rsidRDefault="00C76AC9" w:rsidP="00C76AC9">
      <w:pPr>
        <w:bidi/>
        <w:rPr>
          <w:rFonts w:cs="David" w:hint="cs"/>
          <w:rtl/>
        </w:rPr>
      </w:pPr>
      <w:r w:rsidRPr="00C76AC9">
        <w:rPr>
          <w:rFonts w:cs="David" w:hint="cs"/>
          <w:u w:val="single"/>
          <w:rtl/>
        </w:rPr>
        <w:t>משה גפני:</w:t>
      </w:r>
    </w:p>
    <w:p w14:paraId="4B04E64C" w14:textId="77777777" w:rsidR="00C76AC9" w:rsidRPr="00C76AC9" w:rsidRDefault="00C76AC9" w:rsidP="00C76AC9">
      <w:pPr>
        <w:bidi/>
        <w:rPr>
          <w:rFonts w:cs="David" w:hint="cs"/>
          <w:rtl/>
        </w:rPr>
      </w:pPr>
    </w:p>
    <w:p w14:paraId="1603DCD6" w14:textId="77777777" w:rsidR="00C76AC9" w:rsidRPr="00C76AC9" w:rsidRDefault="00C76AC9" w:rsidP="00C76AC9">
      <w:pPr>
        <w:bidi/>
        <w:rPr>
          <w:rFonts w:cs="David" w:hint="cs"/>
          <w:rtl/>
        </w:rPr>
      </w:pPr>
      <w:r w:rsidRPr="00C76AC9">
        <w:rPr>
          <w:rFonts w:cs="David" w:hint="cs"/>
          <w:rtl/>
        </w:rPr>
        <w:tab/>
        <w:t>לא הבנתי את דבריו של אביגדור יצחקי. מה הקשר בין שירות לאומי של בנים ובנות לחוץ וביטחון?</w:t>
      </w:r>
    </w:p>
    <w:p w14:paraId="2D3BAE72" w14:textId="77777777" w:rsidR="00C76AC9" w:rsidRPr="00C76AC9" w:rsidRDefault="00C76AC9" w:rsidP="00C76AC9">
      <w:pPr>
        <w:bidi/>
        <w:rPr>
          <w:rFonts w:cs="David" w:hint="cs"/>
          <w:rtl/>
        </w:rPr>
      </w:pPr>
    </w:p>
    <w:p w14:paraId="65A027CC" w14:textId="77777777" w:rsidR="00C76AC9" w:rsidRPr="00C76AC9" w:rsidRDefault="00C76AC9" w:rsidP="00C76AC9">
      <w:pPr>
        <w:bidi/>
        <w:rPr>
          <w:rFonts w:cs="David" w:hint="cs"/>
          <w:rtl/>
        </w:rPr>
      </w:pPr>
      <w:r w:rsidRPr="00C76AC9">
        <w:rPr>
          <w:rFonts w:cs="David" w:hint="cs"/>
          <w:u w:val="single"/>
          <w:rtl/>
        </w:rPr>
        <w:t>אביגדור יצחקי:</w:t>
      </w:r>
    </w:p>
    <w:p w14:paraId="4C23BBE3" w14:textId="77777777" w:rsidR="00C76AC9" w:rsidRPr="00C76AC9" w:rsidRDefault="00C76AC9" w:rsidP="00C76AC9">
      <w:pPr>
        <w:bidi/>
        <w:rPr>
          <w:rFonts w:cs="David" w:hint="cs"/>
          <w:rtl/>
        </w:rPr>
      </w:pPr>
    </w:p>
    <w:p w14:paraId="11EBDA32" w14:textId="77777777" w:rsidR="00C76AC9" w:rsidRPr="00C76AC9" w:rsidRDefault="00C76AC9" w:rsidP="00C76AC9">
      <w:pPr>
        <w:bidi/>
        <w:rPr>
          <w:rFonts w:cs="David" w:hint="cs"/>
          <w:rtl/>
        </w:rPr>
      </w:pPr>
      <w:r w:rsidRPr="00C76AC9">
        <w:rPr>
          <w:rFonts w:cs="David" w:hint="cs"/>
          <w:rtl/>
        </w:rPr>
        <w:tab/>
        <w:t>אסביר אולי אחרי כן.</w:t>
      </w:r>
    </w:p>
    <w:p w14:paraId="201E64C4" w14:textId="77777777" w:rsidR="00C76AC9" w:rsidRPr="00C76AC9" w:rsidRDefault="00C76AC9" w:rsidP="00C76AC9">
      <w:pPr>
        <w:bidi/>
        <w:rPr>
          <w:rFonts w:cs="David" w:hint="cs"/>
          <w:rtl/>
        </w:rPr>
      </w:pPr>
    </w:p>
    <w:p w14:paraId="490C7A4F" w14:textId="77777777" w:rsidR="00C76AC9" w:rsidRPr="00C76AC9" w:rsidRDefault="00C76AC9" w:rsidP="00C76AC9">
      <w:pPr>
        <w:bidi/>
        <w:rPr>
          <w:rFonts w:cs="David" w:hint="cs"/>
          <w:rtl/>
        </w:rPr>
      </w:pPr>
      <w:r w:rsidRPr="00C76AC9">
        <w:rPr>
          <w:rFonts w:cs="David" w:hint="cs"/>
          <w:u w:val="single"/>
          <w:rtl/>
        </w:rPr>
        <w:t>משה גפני:</w:t>
      </w:r>
    </w:p>
    <w:p w14:paraId="7EBD10FF" w14:textId="77777777" w:rsidR="00C76AC9" w:rsidRPr="00C76AC9" w:rsidRDefault="00C76AC9" w:rsidP="00C76AC9">
      <w:pPr>
        <w:bidi/>
        <w:rPr>
          <w:rFonts w:cs="David" w:hint="cs"/>
          <w:rtl/>
        </w:rPr>
      </w:pPr>
    </w:p>
    <w:p w14:paraId="364200D8" w14:textId="77777777" w:rsidR="00C76AC9" w:rsidRPr="00C76AC9" w:rsidRDefault="00C76AC9" w:rsidP="00C76AC9">
      <w:pPr>
        <w:bidi/>
        <w:rPr>
          <w:rFonts w:cs="David" w:hint="cs"/>
          <w:rtl/>
        </w:rPr>
      </w:pPr>
      <w:r w:rsidRPr="00C76AC9">
        <w:rPr>
          <w:rFonts w:cs="David" w:hint="cs"/>
          <w:rtl/>
        </w:rPr>
        <w:tab/>
        <w:t>מה זה קשור לחוץ וביטחון? האם העניין הזה שייך לשרת החוץ?</w:t>
      </w:r>
    </w:p>
    <w:p w14:paraId="1D274233" w14:textId="77777777" w:rsidR="00C76AC9" w:rsidRPr="00C76AC9" w:rsidRDefault="00C76AC9" w:rsidP="00C76AC9">
      <w:pPr>
        <w:bidi/>
        <w:rPr>
          <w:rFonts w:cs="David" w:hint="cs"/>
          <w:rtl/>
        </w:rPr>
      </w:pPr>
    </w:p>
    <w:p w14:paraId="06236F4E" w14:textId="77777777" w:rsidR="00C76AC9" w:rsidRPr="00C76AC9" w:rsidRDefault="00C76AC9" w:rsidP="00C76AC9">
      <w:pPr>
        <w:bidi/>
        <w:rPr>
          <w:rFonts w:cs="David" w:hint="cs"/>
          <w:rtl/>
        </w:rPr>
      </w:pPr>
      <w:r w:rsidRPr="00C76AC9">
        <w:rPr>
          <w:rFonts w:cs="David" w:hint="cs"/>
          <w:u w:val="single"/>
          <w:rtl/>
        </w:rPr>
        <w:t>אביגדור יצחקי:</w:t>
      </w:r>
    </w:p>
    <w:p w14:paraId="1871AF79" w14:textId="77777777" w:rsidR="00C76AC9" w:rsidRPr="00C76AC9" w:rsidRDefault="00C76AC9" w:rsidP="00C76AC9">
      <w:pPr>
        <w:bidi/>
        <w:rPr>
          <w:rFonts w:cs="David" w:hint="cs"/>
          <w:rtl/>
        </w:rPr>
      </w:pPr>
    </w:p>
    <w:p w14:paraId="5C6567E8" w14:textId="77777777" w:rsidR="00C76AC9" w:rsidRPr="00C76AC9" w:rsidRDefault="00C76AC9" w:rsidP="00C76AC9">
      <w:pPr>
        <w:bidi/>
        <w:rPr>
          <w:rFonts w:cs="David" w:hint="cs"/>
          <w:rtl/>
        </w:rPr>
      </w:pPr>
      <w:r w:rsidRPr="00C76AC9">
        <w:rPr>
          <w:rFonts w:cs="David" w:hint="cs"/>
          <w:rtl/>
        </w:rPr>
        <w:tab/>
        <w:t>זה שייך לביטחון. זה שייך לתפיסה הכוללת של שירות של נערים ונערות. הנושא של שירות הוא ערך לאומי, לא חובה שמטילים על אנשים. לכן, צריך לדון במכלול הבעיה. יש הרבה מאוד בנים ובנות בישראל שלא משרתים בצה"ל, והם רוצים לבוא לידי ביטוי במסגרת של שירות לאומי. השאלה כמה אנחנו מאפשרים להם את זה ואיך אנחנו מאפשרים זאת. צריך לזכור,  שיש לזה גם היבט תקציבי. צריך לרואת הראייה הכוללת, איך מסתכלים על שירות של נערים ונערות?</w:t>
      </w:r>
    </w:p>
    <w:p w14:paraId="39501CE7" w14:textId="77777777" w:rsidR="00C76AC9" w:rsidRPr="00C76AC9" w:rsidRDefault="00C76AC9" w:rsidP="00C76AC9">
      <w:pPr>
        <w:bidi/>
        <w:rPr>
          <w:rFonts w:cs="David" w:hint="cs"/>
          <w:rtl/>
        </w:rPr>
      </w:pPr>
    </w:p>
    <w:p w14:paraId="517199CA" w14:textId="77777777" w:rsidR="00C76AC9" w:rsidRPr="00C76AC9" w:rsidRDefault="00C76AC9" w:rsidP="00C76AC9">
      <w:pPr>
        <w:bidi/>
        <w:rPr>
          <w:rFonts w:cs="David" w:hint="cs"/>
          <w:rtl/>
        </w:rPr>
      </w:pPr>
      <w:r w:rsidRPr="00C76AC9">
        <w:rPr>
          <w:rFonts w:cs="David" w:hint="cs"/>
          <w:u w:val="single"/>
          <w:rtl/>
        </w:rPr>
        <w:t>משה גפני:</w:t>
      </w:r>
    </w:p>
    <w:p w14:paraId="0E25CC5A" w14:textId="77777777" w:rsidR="00C76AC9" w:rsidRPr="00C76AC9" w:rsidRDefault="00C76AC9" w:rsidP="00C76AC9">
      <w:pPr>
        <w:bidi/>
        <w:rPr>
          <w:rFonts w:cs="David" w:hint="cs"/>
          <w:rtl/>
        </w:rPr>
      </w:pPr>
    </w:p>
    <w:p w14:paraId="5B1D56BC" w14:textId="77777777" w:rsidR="00C76AC9" w:rsidRPr="00C76AC9" w:rsidRDefault="00C76AC9" w:rsidP="00C76AC9">
      <w:pPr>
        <w:bidi/>
        <w:rPr>
          <w:rFonts w:cs="David" w:hint="cs"/>
          <w:rtl/>
        </w:rPr>
      </w:pPr>
      <w:r w:rsidRPr="00C76AC9">
        <w:rPr>
          <w:rFonts w:cs="David" w:hint="cs"/>
          <w:rtl/>
        </w:rPr>
        <w:tab/>
        <w:t>אז למה לא להעביר את זה לוועדת העבודה, הרווחה והבריאות, אלא אם כן יש לך בעיות עם היו"ר.</w:t>
      </w:r>
    </w:p>
    <w:p w14:paraId="0F95536D" w14:textId="77777777" w:rsidR="00C76AC9" w:rsidRPr="00C76AC9" w:rsidRDefault="00C76AC9" w:rsidP="00C76AC9">
      <w:pPr>
        <w:bidi/>
        <w:rPr>
          <w:rFonts w:cs="David" w:hint="cs"/>
          <w:rtl/>
        </w:rPr>
      </w:pPr>
    </w:p>
    <w:p w14:paraId="6EAE2A00" w14:textId="77777777" w:rsidR="00C76AC9" w:rsidRPr="00C76AC9" w:rsidRDefault="00C76AC9" w:rsidP="00C76AC9">
      <w:pPr>
        <w:bidi/>
        <w:rPr>
          <w:rFonts w:cs="David" w:hint="cs"/>
          <w:rtl/>
        </w:rPr>
      </w:pPr>
      <w:r w:rsidRPr="00C76AC9">
        <w:rPr>
          <w:rFonts w:cs="David" w:hint="cs"/>
          <w:u w:val="single"/>
          <w:rtl/>
        </w:rPr>
        <w:t>אביגדור יצחקי:</w:t>
      </w:r>
    </w:p>
    <w:p w14:paraId="2A8E450D" w14:textId="77777777" w:rsidR="00C76AC9" w:rsidRPr="00C76AC9" w:rsidRDefault="00C76AC9" w:rsidP="00C76AC9">
      <w:pPr>
        <w:bidi/>
        <w:rPr>
          <w:rFonts w:cs="David" w:hint="cs"/>
          <w:rtl/>
        </w:rPr>
      </w:pPr>
    </w:p>
    <w:p w14:paraId="2EFBD1B9" w14:textId="77777777" w:rsidR="00C76AC9" w:rsidRPr="00C76AC9" w:rsidRDefault="00C76AC9" w:rsidP="00C76AC9">
      <w:pPr>
        <w:bidi/>
        <w:ind w:firstLine="720"/>
        <w:rPr>
          <w:rFonts w:cs="David" w:hint="cs"/>
          <w:rtl/>
        </w:rPr>
      </w:pPr>
      <w:r w:rsidRPr="00C76AC9">
        <w:rPr>
          <w:rFonts w:cs="David" w:hint="cs"/>
          <w:rtl/>
        </w:rPr>
        <w:t>מי צריך לדון בנושא של משך השירות בצה"ל?</w:t>
      </w:r>
    </w:p>
    <w:p w14:paraId="0DA9836C" w14:textId="77777777" w:rsidR="00C76AC9" w:rsidRPr="00C76AC9" w:rsidRDefault="00C76AC9" w:rsidP="00C76AC9">
      <w:pPr>
        <w:bidi/>
        <w:rPr>
          <w:rFonts w:cs="David" w:hint="cs"/>
          <w:rtl/>
        </w:rPr>
      </w:pPr>
    </w:p>
    <w:p w14:paraId="3B237836" w14:textId="77777777" w:rsidR="00C76AC9" w:rsidRPr="00C76AC9" w:rsidRDefault="00C76AC9" w:rsidP="00C76AC9">
      <w:pPr>
        <w:bidi/>
        <w:rPr>
          <w:rFonts w:cs="David" w:hint="cs"/>
          <w:rtl/>
        </w:rPr>
      </w:pPr>
      <w:r w:rsidRPr="00C76AC9">
        <w:rPr>
          <w:rFonts w:cs="David" w:hint="cs"/>
          <w:u w:val="single"/>
          <w:rtl/>
        </w:rPr>
        <w:t>משה גפני:</w:t>
      </w:r>
    </w:p>
    <w:p w14:paraId="5AC78F60" w14:textId="77777777" w:rsidR="00C76AC9" w:rsidRPr="00C76AC9" w:rsidRDefault="00C76AC9" w:rsidP="00C76AC9">
      <w:pPr>
        <w:bidi/>
        <w:rPr>
          <w:rFonts w:cs="David" w:hint="cs"/>
          <w:rtl/>
        </w:rPr>
      </w:pPr>
    </w:p>
    <w:p w14:paraId="34D434F6" w14:textId="77777777" w:rsidR="00C76AC9" w:rsidRPr="00C76AC9" w:rsidRDefault="00C76AC9" w:rsidP="00C76AC9">
      <w:pPr>
        <w:bidi/>
        <w:rPr>
          <w:rFonts w:cs="David" w:hint="cs"/>
          <w:rtl/>
        </w:rPr>
      </w:pPr>
      <w:r w:rsidRPr="00C76AC9">
        <w:rPr>
          <w:rFonts w:cs="David" w:hint="cs"/>
          <w:rtl/>
        </w:rPr>
        <w:tab/>
        <w:t xml:space="preserve">ועדת חוץ וביטחון. </w:t>
      </w:r>
    </w:p>
    <w:p w14:paraId="4C008819" w14:textId="77777777" w:rsidR="00C76AC9" w:rsidRPr="00C76AC9" w:rsidRDefault="00C76AC9" w:rsidP="00C76AC9">
      <w:pPr>
        <w:bidi/>
        <w:rPr>
          <w:rFonts w:cs="David" w:hint="cs"/>
          <w:rtl/>
        </w:rPr>
      </w:pPr>
    </w:p>
    <w:p w14:paraId="4B7212E7" w14:textId="77777777" w:rsidR="00C76AC9" w:rsidRPr="00C76AC9" w:rsidRDefault="00C76AC9" w:rsidP="00C76AC9">
      <w:pPr>
        <w:bidi/>
        <w:rPr>
          <w:rFonts w:cs="David" w:hint="cs"/>
          <w:rtl/>
        </w:rPr>
      </w:pPr>
      <w:r w:rsidRPr="00C76AC9">
        <w:rPr>
          <w:rFonts w:cs="David" w:hint="cs"/>
          <w:u w:val="single"/>
          <w:rtl/>
        </w:rPr>
        <w:t>אביגדור יצחקי:</w:t>
      </w:r>
    </w:p>
    <w:p w14:paraId="724C105E" w14:textId="77777777" w:rsidR="00C76AC9" w:rsidRPr="00C76AC9" w:rsidRDefault="00C76AC9" w:rsidP="00C76AC9">
      <w:pPr>
        <w:bidi/>
        <w:rPr>
          <w:rFonts w:cs="David" w:hint="cs"/>
          <w:rtl/>
        </w:rPr>
      </w:pPr>
    </w:p>
    <w:p w14:paraId="6B1CC7ED" w14:textId="77777777" w:rsidR="00C76AC9" w:rsidRPr="00C76AC9" w:rsidRDefault="00C76AC9" w:rsidP="00C76AC9">
      <w:pPr>
        <w:bidi/>
        <w:ind w:firstLine="720"/>
        <w:rPr>
          <w:rFonts w:cs="David" w:hint="cs"/>
          <w:rtl/>
        </w:rPr>
      </w:pPr>
      <w:r w:rsidRPr="00C76AC9">
        <w:rPr>
          <w:rFonts w:cs="David" w:hint="cs"/>
          <w:rtl/>
        </w:rPr>
        <w:t>למה לא ועדת עבודה?</w:t>
      </w:r>
    </w:p>
    <w:p w14:paraId="4A2ED0F3" w14:textId="77777777" w:rsidR="00C76AC9" w:rsidRPr="00C76AC9" w:rsidRDefault="00C76AC9" w:rsidP="00C76AC9">
      <w:pPr>
        <w:bidi/>
        <w:rPr>
          <w:rFonts w:cs="David" w:hint="cs"/>
          <w:rtl/>
        </w:rPr>
      </w:pPr>
    </w:p>
    <w:p w14:paraId="0112CBE1" w14:textId="77777777" w:rsidR="00C76AC9" w:rsidRPr="00C76AC9" w:rsidRDefault="00C76AC9" w:rsidP="00C76AC9">
      <w:pPr>
        <w:bidi/>
        <w:rPr>
          <w:rFonts w:cs="David" w:hint="cs"/>
          <w:u w:val="single"/>
          <w:rtl/>
        </w:rPr>
      </w:pPr>
    </w:p>
    <w:p w14:paraId="492422CC" w14:textId="77777777" w:rsidR="00C76AC9" w:rsidRPr="00C76AC9" w:rsidRDefault="00C76AC9" w:rsidP="00C76AC9">
      <w:pPr>
        <w:bidi/>
        <w:rPr>
          <w:rFonts w:cs="David" w:hint="cs"/>
          <w:rtl/>
        </w:rPr>
      </w:pPr>
      <w:r w:rsidRPr="00C76AC9">
        <w:rPr>
          <w:rFonts w:cs="David" w:hint="cs"/>
          <w:u w:val="single"/>
          <w:rtl/>
        </w:rPr>
        <w:t>משה גפני:</w:t>
      </w:r>
    </w:p>
    <w:p w14:paraId="0A57BE76" w14:textId="77777777" w:rsidR="00C76AC9" w:rsidRPr="00C76AC9" w:rsidRDefault="00C76AC9" w:rsidP="00C76AC9">
      <w:pPr>
        <w:bidi/>
        <w:rPr>
          <w:rFonts w:cs="David" w:hint="cs"/>
          <w:rtl/>
        </w:rPr>
      </w:pPr>
    </w:p>
    <w:p w14:paraId="63326558" w14:textId="77777777" w:rsidR="00C76AC9" w:rsidRPr="00C76AC9" w:rsidRDefault="00C76AC9" w:rsidP="00C76AC9">
      <w:pPr>
        <w:bidi/>
        <w:rPr>
          <w:rFonts w:cs="David" w:hint="cs"/>
          <w:rtl/>
        </w:rPr>
      </w:pPr>
      <w:r w:rsidRPr="00C76AC9">
        <w:rPr>
          <w:rFonts w:cs="David" w:hint="cs"/>
          <w:rtl/>
        </w:rPr>
        <w:tab/>
        <w:t xml:space="preserve">מה זה שייך לוועדת העבודה והרווחה. זה שייך לנושא של ביטחון. </w:t>
      </w:r>
    </w:p>
    <w:p w14:paraId="1F66CED1" w14:textId="77777777" w:rsidR="00C76AC9" w:rsidRPr="00C76AC9" w:rsidRDefault="00C76AC9" w:rsidP="00C76AC9">
      <w:pPr>
        <w:bidi/>
        <w:rPr>
          <w:rFonts w:cs="David" w:hint="cs"/>
          <w:rtl/>
        </w:rPr>
      </w:pPr>
    </w:p>
    <w:p w14:paraId="4618E657"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44497D35" w14:textId="77777777" w:rsidR="00C76AC9" w:rsidRPr="00C76AC9" w:rsidRDefault="00C76AC9" w:rsidP="00C76AC9">
      <w:pPr>
        <w:bidi/>
        <w:rPr>
          <w:rFonts w:cs="David" w:hint="cs"/>
          <w:rtl/>
        </w:rPr>
      </w:pPr>
    </w:p>
    <w:p w14:paraId="52553FC8" w14:textId="77777777" w:rsidR="00C76AC9" w:rsidRPr="00C76AC9" w:rsidRDefault="00C76AC9" w:rsidP="00C76AC9">
      <w:pPr>
        <w:bidi/>
        <w:rPr>
          <w:rFonts w:cs="David" w:hint="cs"/>
          <w:rtl/>
        </w:rPr>
      </w:pPr>
      <w:r w:rsidRPr="00C76AC9">
        <w:rPr>
          <w:rFonts w:cs="David" w:hint="cs"/>
          <w:rtl/>
        </w:rPr>
        <w:tab/>
        <w:t>תודה.</w:t>
      </w:r>
    </w:p>
    <w:p w14:paraId="2B7CBA38" w14:textId="77777777" w:rsidR="00C76AC9" w:rsidRPr="00C76AC9" w:rsidRDefault="00C76AC9" w:rsidP="00C76AC9">
      <w:pPr>
        <w:bidi/>
        <w:rPr>
          <w:rFonts w:cs="David" w:hint="cs"/>
          <w:rtl/>
        </w:rPr>
      </w:pPr>
    </w:p>
    <w:p w14:paraId="6B00B2A9" w14:textId="77777777" w:rsidR="00C76AC9" w:rsidRPr="00C76AC9" w:rsidRDefault="00C76AC9" w:rsidP="00C76AC9">
      <w:pPr>
        <w:bidi/>
        <w:rPr>
          <w:rFonts w:cs="David" w:hint="cs"/>
          <w:rtl/>
        </w:rPr>
      </w:pPr>
      <w:r w:rsidRPr="00C76AC9">
        <w:rPr>
          <w:rFonts w:cs="David" w:hint="cs"/>
          <w:u w:val="single"/>
          <w:rtl/>
        </w:rPr>
        <w:t>אפרים סנה:</w:t>
      </w:r>
    </w:p>
    <w:p w14:paraId="14D2DFB4" w14:textId="77777777" w:rsidR="00C76AC9" w:rsidRPr="00C76AC9" w:rsidRDefault="00C76AC9" w:rsidP="00C76AC9">
      <w:pPr>
        <w:bidi/>
        <w:rPr>
          <w:rFonts w:cs="David" w:hint="cs"/>
          <w:rtl/>
        </w:rPr>
      </w:pPr>
    </w:p>
    <w:p w14:paraId="78DCBBDA" w14:textId="77777777" w:rsidR="00C76AC9" w:rsidRPr="00C76AC9" w:rsidRDefault="00C76AC9" w:rsidP="00C76AC9">
      <w:pPr>
        <w:bidi/>
        <w:rPr>
          <w:rFonts w:cs="David" w:hint="cs"/>
          <w:rtl/>
        </w:rPr>
      </w:pPr>
      <w:r w:rsidRPr="00C76AC9">
        <w:rPr>
          <w:rFonts w:cs="David" w:hint="cs"/>
          <w:rtl/>
        </w:rPr>
        <w:tab/>
        <w:t>המשמעות של כל מי שהולך בנתיב של שירות לאומי, זה חייל אחד פחות בצה"ל. יש לזה השלכות. אנחנו צריכים לבדוק שאנחנו לא פותחים פה אפיק להשתמטות. מטעמים האלה, אם זה לא באופן מלא בוועדת חו"ב, זה צריך להיות לפחות בוועדה משותפת.</w:t>
      </w:r>
    </w:p>
    <w:p w14:paraId="471F94A1" w14:textId="77777777" w:rsidR="00C76AC9" w:rsidRPr="00C76AC9" w:rsidRDefault="00C76AC9" w:rsidP="00C76AC9">
      <w:pPr>
        <w:bidi/>
        <w:rPr>
          <w:rFonts w:cs="David" w:hint="cs"/>
          <w:rtl/>
        </w:rPr>
      </w:pPr>
    </w:p>
    <w:p w14:paraId="2195B6D6"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0793FB20" w14:textId="77777777" w:rsidR="00C76AC9" w:rsidRPr="00C76AC9" w:rsidRDefault="00C76AC9" w:rsidP="00C76AC9">
      <w:pPr>
        <w:bidi/>
        <w:rPr>
          <w:rFonts w:cs="David" w:hint="cs"/>
          <w:rtl/>
        </w:rPr>
      </w:pPr>
    </w:p>
    <w:p w14:paraId="5315A3C3" w14:textId="77777777" w:rsidR="00C76AC9" w:rsidRPr="00C76AC9" w:rsidRDefault="00C76AC9" w:rsidP="00C76AC9">
      <w:pPr>
        <w:bidi/>
        <w:rPr>
          <w:rFonts w:cs="David" w:hint="cs"/>
          <w:rtl/>
        </w:rPr>
      </w:pPr>
      <w:r w:rsidRPr="00C76AC9">
        <w:rPr>
          <w:rFonts w:cs="David" w:hint="cs"/>
          <w:rtl/>
        </w:rPr>
        <w:tab/>
        <w:t>אני מביאה את הנושא הזה מחר.</w:t>
      </w:r>
    </w:p>
    <w:p w14:paraId="00383EF8" w14:textId="77777777" w:rsidR="00C76AC9" w:rsidRPr="00C76AC9" w:rsidRDefault="00C76AC9" w:rsidP="00C76AC9">
      <w:pPr>
        <w:bidi/>
        <w:rPr>
          <w:rFonts w:cs="David" w:hint="cs"/>
          <w:rtl/>
        </w:rPr>
      </w:pPr>
    </w:p>
    <w:p w14:paraId="08D45C61" w14:textId="77777777" w:rsidR="00C76AC9" w:rsidRPr="00C76AC9" w:rsidRDefault="00C76AC9" w:rsidP="00C76AC9">
      <w:pPr>
        <w:bidi/>
        <w:rPr>
          <w:rFonts w:cs="David" w:hint="cs"/>
          <w:rtl/>
        </w:rPr>
      </w:pPr>
      <w:r w:rsidRPr="00C76AC9">
        <w:rPr>
          <w:rFonts w:cs="David"/>
          <w:rtl/>
        </w:rPr>
        <w:br w:type="page"/>
      </w:r>
    </w:p>
    <w:p w14:paraId="55E8B620" w14:textId="77777777" w:rsidR="00C76AC9" w:rsidRPr="00C76AC9" w:rsidRDefault="00C76AC9" w:rsidP="00C76AC9">
      <w:pPr>
        <w:bidi/>
        <w:jc w:val="center"/>
        <w:rPr>
          <w:rFonts w:cs="David" w:hint="cs"/>
          <w:b/>
          <w:bCs/>
          <w:u w:val="single"/>
          <w:rtl/>
        </w:rPr>
      </w:pPr>
      <w:r w:rsidRPr="00C76AC9">
        <w:rPr>
          <w:rFonts w:cs="David" w:hint="cs"/>
          <w:b/>
          <w:bCs/>
          <w:u w:val="single"/>
          <w:rtl/>
        </w:rPr>
        <w:t>שונות</w:t>
      </w:r>
    </w:p>
    <w:p w14:paraId="5B9FDD61" w14:textId="77777777" w:rsidR="00C76AC9" w:rsidRPr="00C76AC9" w:rsidRDefault="00C76AC9" w:rsidP="00C76AC9">
      <w:pPr>
        <w:bidi/>
        <w:rPr>
          <w:rFonts w:cs="David" w:hint="cs"/>
          <w:rtl/>
        </w:rPr>
      </w:pPr>
    </w:p>
    <w:p w14:paraId="1EFCB525"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5FBE1D4A" w14:textId="77777777" w:rsidR="00C76AC9" w:rsidRPr="00C76AC9" w:rsidRDefault="00C76AC9" w:rsidP="00C76AC9">
      <w:pPr>
        <w:bidi/>
        <w:rPr>
          <w:rFonts w:cs="David" w:hint="cs"/>
          <w:rtl/>
        </w:rPr>
      </w:pPr>
    </w:p>
    <w:p w14:paraId="1B76795A" w14:textId="77777777" w:rsidR="00C76AC9" w:rsidRPr="00C76AC9" w:rsidRDefault="00C76AC9" w:rsidP="00C76AC9">
      <w:pPr>
        <w:bidi/>
        <w:rPr>
          <w:rFonts w:cs="David" w:hint="cs"/>
          <w:rtl/>
        </w:rPr>
      </w:pPr>
      <w:r w:rsidRPr="00C76AC9">
        <w:rPr>
          <w:rFonts w:cs="David" w:hint="cs"/>
          <w:rtl/>
        </w:rPr>
        <w:tab/>
        <w:t xml:space="preserve">האם יש למישהו משהו להוסיף בנושא שונות.  </w:t>
      </w:r>
    </w:p>
    <w:p w14:paraId="2B1A2087" w14:textId="77777777" w:rsidR="00C76AC9" w:rsidRPr="00C76AC9" w:rsidRDefault="00C76AC9" w:rsidP="00C76AC9">
      <w:pPr>
        <w:bidi/>
        <w:rPr>
          <w:rFonts w:cs="David" w:hint="cs"/>
          <w:rtl/>
        </w:rPr>
      </w:pPr>
    </w:p>
    <w:p w14:paraId="245EA2AD" w14:textId="77777777" w:rsidR="00C76AC9" w:rsidRPr="00C76AC9" w:rsidRDefault="00C76AC9" w:rsidP="00C76AC9">
      <w:pPr>
        <w:bidi/>
        <w:rPr>
          <w:rFonts w:cs="David" w:hint="cs"/>
          <w:rtl/>
        </w:rPr>
      </w:pPr>
      <w:r w:rsidRPr="00C76AC9">
        <w:rPr>
          <w:rFonts w:cs="David" w:hint="cs"/>
          <w:rtl/>
        </w:rPr>
        <w:t xml:space="preserve">משה </w:t>
      </w:r>
      <w:r w:rsidRPr="00C76AC9">
        <w:rPr>
          <w:rFonts w:cs="David" w:hint="cs"/>
          <w:u w:val="single"/>
          <w:rtl/>
        </w:rPr>
        <w:t>משה גפני:</w:t>
      </w:r>
    </w:p>
    <w:p w14:paraId="5D939333" w14:textId="77777777" w:rsidR="00C76AC9" w:rsidRPr="00C76AC9" w:rsidRDefault="00C76AC9" w:rsidP="00C76AC9">
      <w:pPr>
        <w:bidi/>
        <w:rPr>
          <w:rFonts w:cs="David" w:hint="cs"/>
          <w:rtl/>
        </w:rPr>
      </w:pPr>
    </w:p>
    <w:p w14:paraId="0182E8E4" w14:textId="77777777" w:rsidR="00C76AC9" w:rsidRPr="00C76AC9" w:rsidRDefault="00C76AC9" w:rsidP="00C76AC9">
      <w:pPr>
        <w:bidi/>
        <w:rPr>
          <w:rFonts w:cs="David" w:hint="cs"/>
          <w:rtl/>
        </w:rPr>
      </w:pPr>
      <w:r w:rsidRPr="00C76AC9">
        <w:rPr>
          <w:rFonts w:cs="David" w:hint="cs"/>
          <w:rtl/>
        </w:rPr>
        <w:tab/>
        <w:t>יש חוק של חה"כ טל ושלי על מועד פתיחת ישיבת הכנסת. היות והכנסת מתפזרת עוד שבוע. לדעתנו, זה צריך להיות נדון בוועדת הכנסת. האם תואילי בטובך להביא את זה עכשיו להחלטה, כדי שנוכל להשלים החקיקה עד סוף המושב? היות ושנינו לא בוועדה למינוי דיינים, יש לנו זמן להעביר חוקים.</w:t>
      </w:r>
    </w:p>
    <w:p w14:paraId="162D32BF" w14:textId="77777777" w:rsidR="00C76AC9" w:rsidRPr="00C76AC9" w:rsidRDefault="00C76AC9" w:rsidP="00C76AC9">
      <w:pPr>
        <w:bidi/>
        <w:rPr>
          <w:rFonts w:cs="David" w:hint="cs"/>
          <w:rtl/>
        </w:rPr>
      </w:pPr>
    </w:p>
    <w:p w14:paraId="5F007A8A"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3069EB78" w14:textId="77777777" w:rsidR="00C76AC9" w:rsidRPr="00C76AC9" w:rsidRDefault="00C76AC9" w:rsidP="00C76AC9">
      <w:pPr>
        <w:bidi/>
        <w:rPr>
          <w:rFonts w:cs="David" w:hint="cs"/>
          <w:rtl/>
        </w:rPr>
      </w:pPr>
    </w:p>
    <w:p w14:paraId="6A7B28F7" w14:textId="77777777" w:rsidR="00C76AC9" w:rsidRPr="00C76AC9" w:rsidRDefault="00C76AC9" w:rsidP="00C76AC9">
      <w:pPr>
        <w:bidi/>
        <w:rPr>
          <w:rFonts w:cs="David" w:hint="cs"/>
          <w:rtl/>
        </w:rPr>
      </w:pPr>
      <w:r w:rsidRPr="00C76AC9">
        <w:rPr>
          <w:rFonts w:cs="David" w:hint="cs"/>
          <w:rtl/>
        </w:rPr>
        <w:tab/>
        <w:t xml:space="preserve">קיבלתי את הבקשה גם מח"כ טל, ואני אעלה את זה על סדר היום מחר. היועצת המשפטית שואלת, מה זה דחוף. זה יופיע על סדר היום. </w:t>
      </w:r>
    </w:p>
    <w:p w14:paraId="11DF8BC9" w14:textId="77777777" w:rsidR="00C76AC9" w:rsidRPr="00C76AC9" w:rsidRDefault="00C76AC9" w:rsidP="00C76AC9">
      <w:pPr>
        <w:bidi/>
        <w:rPr>
          <w:rFonts w:cs="David" w:hint="cs"/>
          <w:rtl/>
        </w:rPr>
      </w:pPr>
    </w:p>
    <w:p w14:paraId="480261C1" w14:textId="77777777" w:rsidR="00C76AC9" w:rsidRPr="00C76AC9" w:rsidRDefault="00C76AC9" w:rsidP="00C76AC9">
      <w:pPr>
        <w:bidi/>
        <w:rPr>
          <w:rFonts w:cs="David" w:hint="cs"/>
          <w:rtl/>
        </w:rPr>
      </w:pPr>
      <w:r w:rsidRPr="00C76AC9">
        <w:rPr>
          <w:rFonts w:cs="David" w:hint="cs"/>
          <w:u w:val="single"/>
          <w:rtl/>
        </w:rPr>
        <w:t>משה גפני:</w:t>
      </w:r>
    </w:p>
    <w:p w14:paraId="1E6D0ABF" w14:textId="77777777" w:rsidR="00C76AC9" w:rsidRPr="00C76AC9" w:rsidRDefault="00C76AC9" w:rsidP="00C76AC9">
      <w:pPr>
        <w:bidi/>
        <w:rPr>
          <w:rFonts w:cs="David" w:hint="cs"/>
          <w:rtl/>
        </w:rPr>
      </w:pPr>
    </w:p>
    <w:p w14:paraId="58420EDD" w14:textId="77777777" w:rsidR="00C76AC9" w:rsidRPr="00C76AC9" w:rsidRDefault="00C76AC9" w:rsidP="00C76AC9">
      <w:pPr>
        <w:bidi/>
        <w:rPr>
          <w:rFonts w:cs="David" w:hint="cs"/>
          <w:rtl/>
        </w:rPr>
      </w:pPr>
      <w:r w:rsidRPr="00C76AC9">
        <w:rPr>
          <w:rFonts w:cs="David" w:hint="cs"/>
          <w:rtl/>
        </w:rPr>
        <w:tab/>
        <w:t xml:space="preserve">לא כך כך דרמטי, חשבתי שאם הכנסת תתפזר - - </w:t>
      </w:r>
    </w:p>
    <w:p w14:paraId="79410714" w14:textId="77777777" w:rsidR="00C76AC9" w:rsidRPr="00C76AC9" w:rsidRDefault="00C76AC9" w:rsidP="00C76AC9">
      <w:pPr>
        <w:bidi/>
        <w:rPr>
          <w:rFonts w:cs="David" w:hint="cs"/>
          <w:rtl/>
        </w:rPr>
      </w:pPr>
    </w:p>
    <w:p w14:paraId="4EB97F74" w14:textId="77777777" w:rsidR="00C76AC9" w:rsidRPr="00C76AC9" w:rsidRDefault="00C76AC9" w:rsidP="00C76AC9">
      <w:pPr>
        <w:bidi/>
        <w:rPr>
          <w:rFonts w:cs="David" w:hint="cs"/>
          <w:rtl/>
        </w:rPr>
      </w:pPr>
      <w:r w:rsidRPr="00C76AC9">
        <w:rPr>
          <w:rFonts w:cs="David" w:hint="cs"/>
          <w:u w:val="single"/>
          <w:rtl/>
        </w:rPr>
        <w:t>היו</w:t>
      </w:r>
      <w:r w:rsidRPr="00C76AC9">
        <w:rPr>
          <w:rFonts w:cs="David"/>
          <w:u w:val="single"/>
          <w:rtl/>
        </w:rPr>
        <w:t>"</w:t>
      </w:r>
      <w:r w:rsidRPr="00C76AC9">
        <w:rPr>
          <w:rFonts w:cs="David" w:hint="cs"/>
          <w:u w:val="single"/>
          <w:rtl/>
        </w:rPr>
        <w:t>ר רוחמה אברהם:</w:t>
      </w:r>
    </w:p>
    <w:p w14:paraId="3D5B6247" w14:textId="77777777" w:rsidR="00C76AC9" w:rsidRPr="00C76AC9" w:rsidRDefault="00C76AC9" w:rsidP="00C76AC9">
      <w:pPr>
        <w:bidi/>
        <w:rPr>
          <w:rFonts w:cs="David" w:hint="cs"/>
          <w:rtl/>
        </w:rPr>
      </w:pPr>
    </w:p>
    <w:p w14:paraId="75D60F2A" w14:textId="77777777" w:rsidR="00C76AC9" w:rsidRPr="00C76AC9" w:rsidRDefault="00C76AC9" w:rsidP="00C76AC9">
      <w:pPr>
        <w:bidi/>
        <w:rPr>
          <w:rFonts w:cs="David" w:hint="cs"/>
          <w:rtl/>
        </w:rPr>
      </w:pPr>
      <w:r w:rsidRPr="00C76AC9">
        <w:rPr>
          <w:rFonts w:cs="David" w:hint="cs"/>
          <w:rtl/>
        </w:rPr>
        <w:tab/>
        <w:t>האם זה בעקבות פגישתך עם ראש הממשלה אולמרט ביום חמישי?</w:t>
      </w:r>
    </w:p>
    <w:p w14:paraId="3010A223" w14:textId="77777777" w:rsidR="00C76AC9" w:rsidRPr="00C76AC9" w:rsidRDefault="00C76AC9" w:rsidP="00C76AC9">
      <w:pPr>
        <w:bidi/>
        <w:rPr>
          <w:rFonts w:cs="David" w:hint="cs"/>
          <w:rtl/>
        </w:rPr>
      </w:pPr>
    </w:p>
    <w:p w14:paraId="0928F781" w14:textId="77777777" w:rsidR="00C76AC9" w:rsidRPr="00C76AC9" w:rsidRDefault="00C76AC9" w:rsidP="00C76AC9">
      <w:pPr>
        <w:bidi/>
        <w:rPr>
          <w:rFonts w:cs="David" w:hint="cs"/>
          <w:rtl/>
        </w:rPr>
      </w:pPr>
      <w:r w:rsidRPr="00C76AC9">
        <w:rPr>
          <w:rFonts w:cs="David" w:hint="cs"/>
          <w:u w:val="single"/>
          <w:rtl/>
        </w:rPr>
        <w:t>משה גפני:</w:t>
      </w:r>
    </w:p>
    <w:p w14:paraId="03ABBABA" w14:textId="77777777" w:rsidR="00C76AC9" w:rsidRPr="00C76AC9" w:rsidRDefault="00C76AC9" w:rsidP="00C76AC9">
      <w:pPr>
        <w:bidi/>
        <w:rPr>
          <w:rFonts w:cs="David" w:hint="cs"/>
          <w:rtl/>
        </w:rPr>
      </w:pPr>
    </w:p>
    <w:p w14:paraId="6E272126" w14:textId="77777777" w:rsidR="00C76AC9" w:rsidRPr="00C76AC9" w:rsidRDefault="00C76AC9" w:rsidP="00C76AC9">
      <w:pPr>
        <w:bidi/>
        <w:rPr>
          <w:rFonts w:cs="David" w:hint="cs"/>
          <w:rtl/>
        </w:rPr>
      </w:pPr>
      <w:r w:rsidRPr="00C76AC9">
        <w:rPr>
          <w:rFonts w:cs="David" w:hint="cs"/>
          <w:rtl/>
        </w:rPr>
        <w:tab/>
        <w:t>הפגישה עם אולמרט זה בנוגע לדברים אחרים. המסקנה שלי, היא שיכול להיות שנגיע לבחירות.</w:t>
      </w:r>
    </w:p>
    <w:p w14:paraId="6E2F95C1" w14:textId="77777777" w:rsidR="00C76AC9" w:rsidRPr="00C76AC9" w:rsidRDefault="00C76AC9" w:rsidP="00C76AC9">
      <w:pPr>
        <w:bidi/>
        <w:rPr>
          <w:rFonts w:cs="David" w:hint="cs"/>
          <w:rtl/>
        </w:rPr>
      </w:pPr>
    </w:p>
    <w:p w14:paraId="3290FD22" w14:textId="77777777" w:rsidR="00C76AC9" w:rsidRPr="00C76AC9" w:rsidRDefault="00C76AC9" w:rsidP="00C76AC9">
      <w:pPr>
        <w:bidi/>
        <w:rPr>
          <w:rFonts w:cs="David" w:hint="cs"/>
          <w:rtl/>
        </w:rPr>
      </w:pPr>
      <w:r w:rsidRPr="00C76AC9">
        <w:rPr>
          <w:rFonts w:cs="David" w:hint="cs"/>
          <w:rtl/>
        </w:rPr>
        <w:t>סער:</w:t>
      </w:r>
    </w:p>
    <w:p w14:paraId="7F4BCA1A" w14:textId="77777777" w:rsidR="00C76AC9" w:rsidRPr="00C76AC9" w:rsidRDefault="00C76AC9" w:rsidP="00C76AC9">
      <w:pPr>
        <w:bidi/>
        <w:rPr>
          <w:rFonts w:cs="David" w:hint="cs"/>
          <w:rtl/>
        </w:rPr>
      </w:pPr>
    </w:p>
    <w:p w14:paraId="199555F6" w14:textId="77777777" w:rsidR="00C76AC9" w:rsidRPr="00C76AC9" w:rsidRDefault="00C76AC9" w:rsidP="00C76AC9">
      <w:pPr>
        <w:bidi/>
        <w:rPr>
          <w:rFonts w:cs="David" w:hint="cs"/>
          <w:rtl/>
        </w:rPr>
      </w:pPr>
      <w:r w:rsidRPr="00C76AC9">
        <w:rPr>
          <w:rFonts w:cs="David" w:hint="cs"/>
          <w:rtl/>
        </w:rPr>
        <w:tab/>
        <w:t>אני רוצה לציין, שרוב חברי הכנסת שהיו במשחק היו חברי סיעת הליכוד, וזה מרמז על ניצחונות עתידיים.</w:t>
      </w:r>
    </w:p>
    <w:p w14:paraId="110F846E" w14:textId="77777777" w:rsidR="00C76AC9" w:rsidRPr="00C76AC9" w:rsidRDefault="00C76AC9" w:rsidP="00C76AC9">
      <w:pPr>
        <w:bidi/>
        <w:rPr>
          <w:rFonts w:cs="David" w:hint="cs"/>
          <w:rtl/>
        </w:rPr>
      </w:pPr>
    </w:p>
    <w:p w14:paraId="1B581D12" w14:textId="77777777" w:rsidR="00C76AC9" w:rsidRPr="00C76AC9" w:rsidRDefault="00C76AC9" w:rsidP="00C76AC9">
      <w:pPr>
        <w:bidi/>
        <w:rPr>
          <w:rFonts w:cs="David" w:hint="cs"/>
          <w:rtl/>
        </w:rPr>
      </w:pPr>
      <w:r w:rsidRPr="00C76AC9">
        <w:rPr>
          <w:rFonts w:cs="David" w:hint="cs"/>
          <w:u w:val="single"/>
          <w:rtl/>
        </w:rPr>
        <w:t>אפרים סנה:</w:t>
      </w:r>
    </w:p>
    <w:p w14:paraId="1E5FFC5B" w14:textId="77777777" w:rsidR="00C76AC9" w:rsidRPr="00C76AC9" w:rsidRDefault="00C76AC9" w:rsidP="00C76AC9">
      <w:pPr>
        <w:bidi/>
        <w:rPr>
          <w:rFonts w:cs="David" w:hint="cs"/>
          <w:rtl/>
        </w:rPr>
      </w:pPr>
    </w:p>
    <w:p w14:paraId="6360E71A" w14:textId="77777777" w:rsidR="00C76AC9" w:rsidRPr="00C76AC9" w:rsidRDefault="00C76AC9" w:rsidP="00C76AC9">
      <w:pPr>
        <w:bidi/>
        <w:rPr>
          <w:rFonts w:cs="David" w:hint="cs"/>
          <w:rtl/>
        </w:rPr>
      </w:pPr>
      <w:r w:rsidRPr="00C76AC9">
        <w:rPr>
          <w:rFonts w:cs="David" w:hint="cs"/>
          <w:rtl/>
        </w:rPr>
        <w:tab/>
        <w:t>בראשותך יש בוועדה רוח טובה של עליצות. תופעה מבורכת בפרלמנט הישראלי.</w:t>
      </w:r>
    </w:p>
    <w:p w14:paraId="178ECB8E" w14:textId="77777777" w:rsidR="00C76AC9" w:rsidRPr="00C76AC9" w:rsidRDefault="00C76AC9" w:rsidP="00C76AC9">
      <w:pPr>
        <w:bidi/>
        <w:rPr>
          <w:rFonts w:cs="David" w:hint="cs"/>
          <w:rtl/>
        </w:rPr>
      </w:pPr>
    </w:p>
    <w:p w14:paraId="5C23CAC5" w14:textId="77777777" w:rsidR="00C76AC9" w:rsidRPr="00C76AC9" w:rsidRDefault="00C76AC9" w:rsidP="00C76AC9">
      <w:pPr>
        <w:bidi/>
        <w:rPr>
          <w:rFonts w:cs="David" w:hint="cs"/>
          <w:u w:val="single"/>
          <w:rtl/>
        </w:rPr>
      </w:pPr>
      <w:r w:rsidRPr="00C76AC9">
        <w:rPr>
          <w:rFonts w:cs="David" w:hint="cs"/>
          <w:u w:val="single"/>
          <w:rtl/>
        </w:rPr>
        <w:t>אביגדור יצחקי:</w:t>
      </w:r>
    </w:p>
    <w:p w14:paraId="6426CCA5" w14:textId="77777777" w:rsidR="00C76AC9" w:rsidRPr="00C76AC9" w:rsidRDefault="00C76AC9" w:rsidP="00C76AC9">
      <w:pPr>
        <w:bidi/>
        <w:rPr>
          <w:rFonts w:cs="David" w:hint="cs"/>
          <w:rtl/>
        </w:rPr>
      </w:pPr>
    </w:p>
    <w:p w14:paraId="3F85B10E" w14:textId="77777777" w:rsidR="00C76AC9" w:rsidRPr="00C76AC9" w:rsidRDefault="00C76AC9" w:rsidP="00C76AC9">
      <w:pPr>
        <w:bidi/>
        <w:rPr>
          <w:rFonts w:cs="David" w:hint="cs"/>
          <w:rtl/>
        </w:rPr>
      </w:pPr>
      <w:r w:rsidRPr="00C76AC9">
        <w:rPr>
          <w:rFonts w:cs="David" w:hint="cs"/>
          <w:rtl/>
        </w:rPr>
        <w:tab/>
        <w:t>בוא נמצא מילה אחרת, חיובית.</w:t>
      </w:r>
    </w:p>
    <w:p w14:paraId="06E63B22" w14:textId="77777777" w:rsidR="00C76AC9" w:rsidRPr="00C76AC9" w:rsidRDefault="00C76AC9" w:rsidP="00C76AC9">
      <w:pPr>
        <w:bidi/>
        <w:rPr>
          <w:rFonts w:cs="David" w:hint="cs"/>
          <w:rtl/>
        </w:rPr>
      </w:pPr>
    </w:p>
    <w:p w14:paraId="4977410C" w14:textId="77777777" w:rsidR="00C76AC9" w:rsidRPr="00C76AC9" w:rsidRDefault="00C76AC9" w:rsidP="00C76AC9">
      <w:pPr>
        <w:bidi/>
        <w:rPr>
          <w:rFonts w:cs="David" w:hint="cs"/>
          <w:u w:val="single"/>
          <w:rtl/>
        </w:rPr>
      </w:pPr>
      <w:r w:rsidRPr="00C76AC9">
        <w:rPr>
          <w:rFonts w:cs="David" w:hint="cs"/>
          <w:u w:val="single"/>
          <w:rtl/>
        </w:rPr>
        <w:t>אסתרינה טרטמן:</w:t>
      </w:r>
    </w:p>
    <w:p w14:paraId="7F073DF3" w14:textId="77777777" w:rsidR="00C76AC9" w:rsidRPr="00C76AC9" w:rsidRDefault="00C76AC9" w:rsidP="00C76AC9">
      <w:pPr>
        <w:bidi/>
        <w:rPr>
          <w:rFonts w:cs="David" w:hint="cs"/>
          <w:rtl/>
        </w:rPr>
      </w:pPr>
    </w:p>
    <w:p w14:paraId="53E09640" w14:textId="77777777" w:rsidR="00C76AC9" w:rsidRPr="00C76AC9" w:rsidRDefault="00C76AC9" w:rsidP="00C76AC9">
      <w:pPr>
        <w:bidi/>
        <w:rPr>
          <w:rFonts w:cs="David" w:hint="cs"/>
          <w:rtl/>
        </w:rPr>
      </w:pPr>
      <w:r w:rsidRPr="00C76AC9">
        <w:rPr>
          <w:rFonts w:cs="David" w:hint="cs"/>
          <w:rtl/>
        </w:rPr>
        <w:tab/>
        <w:t>יש בוועדה אווירה טובה.</w:t>
      </w:r>
    </w:p>
    <w:p w14:paraId="69F10291" w14:textId="77777777" w:rsidR="00C76AC9" w:rsidRPr="00C76AC9" w:rsidRDefault="00C76AC9" w:rsidP="00C76AC9">
      <w:pPr>
        <w:bidi/>
        <w:rPr>
          <w:rFonts w:cs="David" w:hint="cs"/>
          <w:rtl/>
        </w:rPr>
      </w:pPr>
    </w:p>
    <w:p w14:paraId="5DFC7567" w14:textId="77777777" w:rsidR="00C76AC9" w:rsidRPr="00C76AC9" w:rsidRDefault="00C76AC9" w:rsidP="00C76AC9">
      <w:pPr>
        <w:bidi/>
        <w:rPr>
          <w:rFonts w:cs="David" w:hint="cs"/>
          <w:u w:val="single"/>
          <w:rtl/>
        </w:rPr>
      </w:pPr>
      <w:r w:rsidRPr="00C76AC9">
        <w:rPr>
          <w:rFonts w:cs="David" w:hint="cs"/>
          <w:u w:val="single"/>
          <w:rtl/>
        </w:rPr>
        <w:t>הישיבה ננעלה בשעה 10:30.</w:t>
      </w:r>
    </w:p>
    <w:p w14:paraId="3930CC81" w14:textId="77777777" w:rsidR="00C76AC9" w:rsidRPr="00C76AC9" w:rsidRDefault="00C76AC9" w:rsidP="00C76AC9">
      <w:pPr>
        <w:bidi/>
        <w:rPr>
          <w:rFonts w:cs="David" w:hint="cs"/>
          <w:rtl/>
        </w:rPr>
      </w:pPr>
    </w:p>
    <w:p w14:paraId="202253C5" w14:textId="77777777" w:rsidR="00C76AC9" w:rsidRPr="00C76AC9" w:rsidRDefault="00C76AC9" w:rsidP="00C76AC9">
      <w:pPr>
        <w:bidi/>
        <w:rPr>
          <w:rFonts w:cs="David" w:hint="cs"/>
        </w:rPr>
      </w:pPr>
    </w:p>
    <w:p w14:paraId="5FF47D6A" w14:textId="77777777" w:rsidR="00C76AC9" w:rsidRPr="00C76AC9" w:rsidRDefault="00C76AC9" w:rsidP="00C76AC9">
      <w:pPr>
        <w:bidi/>
        <w:rPr>
          <w:rFonts w:cs="David" w:hint="cs"/>
          <w:rtl/>
        </w:rPr>
      </w:pPr>
    </w:p>
    <w:p w14:paraId="417C24F9" w14:textId="77777777" w:rsidR="00552A80" w:rsidRPr="00C76AC9" w:rsidRDefault="00552A80" w:rsidP="00C76AC9">
      <w:pPr>
        <w:bidi/>
        <w:rPr>
          <w:rFonts w:cs="David"/>
        </w:rPr>
      </w:pPr>
    </w:p>
    <w:sectPr w:rsidR="00552A80" w:rsidRPr="00C76AC9" w:rsidSect="00C76AC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9604" w14:textId="77777777" w:rsidR="00000000" w:rsidRDefault="00C31590">
      <w:r>
        <w:separator/>
      </w:r>
    </w:p>
  </w:endnote>
  <w:endnote w:type="continuationSeparator" w:id="0">
    <w:p w14:paraId="5B6427DF" w14:textId="77777777" w:rsidR="00000000" w:rsidRDefault="00C3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39A6" w14:textId="77777777" w:rsidR="00000000" w:rsidRDefault="00C31590">
      <w:r>
        <w:separator/>
      </w:r>
    </w:p>
  </w:footnote>
  <w:footnote w:type="continuationSeparator" w:id="0">
    <w:p w14:paraId="7EA4ED52" w14:textId="77777777" w:rsidR="00000000" w:rsidRDefault="00C31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197F" w14:textId="77777777" w:rsidR="00C76AC9" w:rsidRDefault="00C76AC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8A5E020" w14:textId="77777777" w:rsidR="00C76AC9" w:rsidRDefault="00C76AC9">
    <w:pPr>
      <w:pStyle w:val="Header"/>
      <w:ind w:right="360"/>
      <w:jc w:val="both"/>
      <w:rPr>
        <w:rtl/>
      </w:rPr>
    </w:pPr>
  </w:p>
  <w:p w14:paraId="7E93EDEF" w14:textId="77777777" w:rsidR="00C76AC9" w:rsidRDefault="00C76AC9"/>
  <w:p w14:paraId="0C1BE084" w14:textId="77777777" w:rsidR="00C76AC9" w:rsidRDefault="00C76AC9"/>
  <w:p w14:paraId="2480D0A4" w14:textId="77777777" w:rsidR="00C76AC9" w:rsidRDefault="00C76AC9"/>
  <w:p w14:paraId="7CD0EF41" w14:textId="77777777" w:rsidR="00C76AC9" w:rsidRDefault="00C76AC9"/>
  <w:p w14:paraId="76777BFC" w14:textId="77777777" w:rsidR="00C76AC9" w:rsidRDefault="00C76AC9"/>
  <w:p w14:paraId="60DC57A0" w14:textId="77777777" w:rsidR="00C76AC9" w:rsidRDefault="00C76AC9"/>
  <w:p w14:paraId="001A7051" w14:textId="77777777" w:rsidR="00C76AC9" w:rsidRDefault="00C76AC9"/>
  <w:p w14:paraId="11538914" w14:textId="77777777" w:rsidR="00C76AC9" w:rsidRDefault="00C76AC9"/>
  <w:p w14:paraId="4CBE79D7" w14:textId="77777777" w:rsidR="00C76AC9" w:rsidRDefault="00C76A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9B36" w14:textId="77777777" w:rsidR="00C76AC9" w:rsidRDefault="00C76AC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2A3507E" w14:textId="77777777" w:rsidR="00C76AC9" w:rsidRDefault="00C76AC9">
    <w:pPr>
      <w:pStyle w:val="Header"/>
      <w:ind w:right="360"/>
      <w:jc w:val="both"/>
      <w:rPr>
        <w:rStyle w:val="PageNumber"/>
        <w:rFonts w:hint="cs"/>
        <w:rtl/>
      </w:rPr>
    </w:pPr>
    <w:r>
      <w:rPr>
        <w:rtl/>
      </w:rPr>
      <w:t>ועדת</w:t>
    </w:r>
    <w:r>
      <w:rPr>
        <w:rStyle w:val="PageNumber"/>
        <w:rFonts w:hint="cs"/>
        <w:rtl/>
      </w:rPr>
      <w:t xml:space="preserve"> הכנסת</w:t>
    </w:r>
  </w:p>
  <w:p w14:paraId="3E53BE80" w14:textId="77777777" w:rsidR="00C76AC9" w:rsidRDefault="00C76AC9">
    <w:pPr>
      <w:pStyle w:val="Header"/>
      <w:ind w:right="360"/>
      <w:jc w:val="both"/>
      <w:rPr>
        <w:rStyle w:val="PageNumber"/>
        <w:rFonts w:hint="cs"/>
        <w:rtl/>
      </w:rPr>
    </w:pPr>
    <w:r>
      <w:rPr>
        <w:rStyle w:val="PageNumber"/>
        <w:rFonts w:hint="cs"/>
        <w:rtl/>
      </w:rPr>
      <w:t>10.07.2006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4F8D"/>
    <w:multiLevelType w:val="hybridMultilevel"/>
    <w:tmpl w:val="328A1ED4"/>
    <w:lvl w:ilvl="0" w:tplc="4676A93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679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4251פרוטוקול_ישיבת_ועדה.doc"/>
    <w:docVar w:name="StartMode" w:val="3"/>
  </w:docVars>
  <w:rsids>
    <w:rsidRoot w:val="002A48F8"/>
    <w:rsid w:val="002A48F8"/>
    <w:rsid w:val="00552A80"/>
    <w:rsid w:val="00965806"/>
    <w:rsid w:val="00C31590"/>
    <w:rsid w:val="00C43734"/>
    <w:rsid w:val="00C76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D67B4D"/>
  <w15:chartTrackingRefBased/>
  <w15:docId w15:val="{8DAFB47C-562F-41B2-BB81-5EF4DCA1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76AC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6AC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7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1874</Words>
  <Characters>10683</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