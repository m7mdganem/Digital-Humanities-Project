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02A13" w14:textId="77777777" w:rsidR="00AB5BB0" w:rsidRPr="00AB5BB0" w:rsidRDefault="00AB5BB0" w:rsidP="00AB5BB0">
      <w:pPr>
        <w:pStyle w:val="Heading5"/>
        <w:jc w:val="left"/>
        <w:rPr>
          <w:b/>
          <w:bCs/>
          <w:rtl/>
        </w:rPr>
      </w:pPr>
      <w:r w:rsidRPr="00AB5BB0">
        <w:rPr>
          <w:b/>
          <w:bCs/>
          <w:rtl/>
        </w:rPr>
        <w:t xml:space="preserve">הכנסת </w:t>
      </w:r>
      <w:r w:rsidRPr="00AB5BB0">
        <w:rPr>
          <w:rFonts w:hint="cs"/>
          <w:b/>
          <w:bCs/>
          <w:rtl/>
        </w:rPr>
        <w:t>השבע-עשרה</w:t>
      </w:r>
      <w:r w:rsidRPr="00AB5BB0">
        <w:rPr>
          <w:b/>
          <w:bCs/>
          <w:rtl/>
        </w:rPr>
        <w:tab/>
      </w:r>
      <w:r w:rsidRPr="00AB5BB0">
        <w:rPr>
          <w:b/>
          <w:bCs/>
          <w:rtl/>
        </w:rPr>
        <w:tab/>
      </w:r>
      <w:r w:rsidRPr="00AB5BB0">
        <w:rPr>
          <w:b/>
          <w:bCs/>
          <w:rtl/>
        </w:rPr>
        <w:tab/>
      </w:r>
      <w:r w:rsidRPr="00AB5BB0">
        <w:rPr>
          <w:b/>
          <w:bCs/>
          <w:rtl/>
        </w:rPr>
        <w:tab/>
      </w:r>
      <w:r w:rsidRPr="00AB5BB0">
        <w:rPr>
          <w:b/>
          <w:bCs/>
          <w:rtl/>
        </w:rPr>
        <w:tab/>
      </w:r>
      <w:r w:rsidRPr="00AB5BB0">
        <w:rPr>
          <w:b/>
          <w:bCs/>
          <w:rtl/>
        </w:rPr>
        <w:tab/>
      </w:r>
      <w:r w:rsidRPr="00AB5BB0">
        <w:rPr>
          <w:b/>
          <w:bCs/>
          <w:rtl/>
        </w:rPr>
        <w:tab/>
        <w:t>נוסח לא מתוקן</w:t>
      </w:r>
    </w:p>
    <w:p w14:paraId="3D3AE562" w14:textId="77777777" w:rsidR="00AB5BB0" w:rsidRPr="00AB5BB0" w:rsidRDefault="00AB5BB0" w:rsidP="00AB5BB0">
      <w:pPr>
        <w:bidi/>
        <w:rPr>
          <w:rFonts w:cs="David"/>
          <w:b/>
          <w:bCs/>
          <w:rtl/>
        </w:rPr>
      </w:pPr>
      <w:r w:rsidRPr="00AB5BB0">
        <w:rPr>
          <w:rFonts w:cs="David"/>
          <w:b/>
          <w:bCs/>
          <w:rtl/>
        </w:rPr>
        <w:t xml:space="preserve">מושב </w:t>
      </w:r>
      <w:r w:rsidRPr="00AB5BB0">
        <w:rPr>
          <w:rFonts w:cs="David" w:hint="cs"/>
          <w:b/>
          <w:bCs/>
          <w:rtl/>
        </w:rPr>
        <w:t>שני</w:t>
      </w:r>
    </w:p>
    <w:p w14:paraId="177EA936" w14:textId="77777777" w:rsidR="00AB5BB0" w:rsidRPr="00AB5BB0" w:rsidRDefault="00AB5BB0" w:rsidP="00AB5BB0">
      <w:pPr>
        <w:bidi/>
        <w:rPr>
          <w:rFonts w:cs="David"/>
          <w:b/>
          <w:bCs/>
          <w:rtl/>
        </w:rPr>
      </w:pPr>
    </w:p>
    <w:p w14:paraId="712E3077" w14:textId="77777777" w:rsidR="00AB5BB0" w:rsidRPr="00AB5BB0" w:rsidRDefault="00AB5BB0" w:rsidP="00AB5BB0">
      <w:pPr>
        <w:bidi/>
        <w:rPr>
          <w:rFonts w:cs="David"/>
          <w:b/>
          <w:bCs/>
          <w:rtl/>
        </w:rPr>
      </w:pPr>
    </w:p>
    <w:p w14:paraId="140639BF" w14:textId="77777777" w:rsidR="00AB5BB0" w:rsidRPr="00AB5BB0" w:rsidRDefault="00AB5BB0" w:rsidP="00AB5BB0">
      <w:pPr>
        <w:bidi/>
        <w:rPr>
          <w:rFonts w:cs="David"/>
          <w:b/>
          <w:bCs/>
          <w:rtl/>
        </w:rPr>
      </w:pPr>
    </w:p>
    <w:p w14:paraId="4DE2193F" w14:textId="77777777" w:rsidR="00AB5BB0" w:rsidRPr="00AB5BB0" w:rsidRDefault="00AB5BB0" w:rsidP="00AB5BB0">
      <w:pPr>
        <w:bidi/>
        <w:rPr>
          <w:rFonts w:cs="David"/>
          <w:b/>
          <w:bCs/>
          <w:rtl/>
        </w:rPr>
      </w:pPr>
    </w:p>
    <w:p w14:paraId="75EF5CF3" w14:textId="77777777" w:rsidR="00AB5BB0" w:rsidRPr="00AB5BB0" w:rsidRDefault="00AB5BB0" w:rsidP="00AB5BB0">
      <w:pPr>
        <w:bidi/>
        <w:jc w:val="center"/>
        <w:rPr>
          <w:rFonts w:cs="David" w:hint="cs"/>
          <w:b/>
          <w:bCs/>
          <w:rtl/>
        </w:rPr>
      </w:pPr>
      <w:r w:rsidRPr="00AB5BB0">
        <w:rPr>
          <w:rFonts w:cs="David"/>
          <w:b/>
          <w:bCs/>
          <w:rtl/>
        </w:rPr>
        <w:t>פרוטוקול מס'</w:t>
      </w:r>
      <w:r w:rsidRPr="00AB5BB0">
        <w:rPr>
          <w:rFonts w:cs="David" w:hint="cs"/>
          <w:b/>
          <w:bCs/>
          <w:rtl/>
        </w:rPr>
        <w:t xml:space="preserve"> 131</w:t>
      </w:r>
    </w:p>
    <w:p w14:paraId="7ACDD906" w14:textId="77777777" w:rsidR="00AB5BB0" w:rsidRPr="00AB5BB0" w:rsidRDefault="00AB5BB0" w:rsidP="00AB5BB0">
      <w:pPr>
        <w:bidi/>
        <w:jc w:val="center"/>
        <w:rPr>
          <w:rFonts w:cs="David" w:hint="cs"/>
          <w:b/>
          <w:bCs/>
          <w:rtl/>
        </w:rPr>
      </w:pPr>
      <w:r w:rsidRPr="00AB5BB0">
        <w:rPr>
          <w:rFonts w:cs="David" w:hint="cs"/>
          <w:b/>
          <w:bCs/>
          <w:rtl/>
        </w:rPr>
        <w:t>מישיבה  משותפת של ועדת הכנסת עם חברי ועדת האתיקה וחברי הוועדה להכנת כללי אתיקה לחברי הכנסת בראשות פרופ' יצחק זמיר</w:t>
      </w:r>
    </w:p>
    <w:p w14:paraId="460BBA09" w14:textId="77777777" w:rsidR="00AB5BB0" w:rsidRPr="00AB5BB0" w:rsidRDefault="00AB5BB0" w:rsidP="00A06F6F">
      <w:pPr>
        <w:bidi/>
        <w:jc w:val="center"/>
        <w:rPr>
          <w:rFonts w:cs="David" w:hint="cs"/>
          <w:b/>
          <w:bCs/>
          <w:u w:val="single"/>
          <w:rtl/>
        </w:rPr>
      </w:pPr>
      <w:r w:rsidRPr="00AB5BB0">
        <w:rPr>
          <w:rFonts w:cs="David" w:hint="cs"/>
          <w:b/>
          <w:bCs/>
          <w:u w:val="single"/>
          <w:rtl/>
        </w:rPr>
        <w:t xml:space="preserve">יום שלישי, י"ז בתמוז </w:t>
      </w:r>
      <w:proofErr w:type="spellStart"/>
      <w:r w:rsidRPr="00AB5BB0">
        <w:rPr>
          <w:rFonts w:cs="David" w:hint="cs"/>
          <w:b/>
          <w:bCs/>
          <w:u w:val="single"/>
          <w:rtl/>
        </w:rPr>
        <w:t>התשס"ז</w:t>
      </w:r>
      <w:proofErr w:type="spellEnd"/>
      <w:r w:rsidRPr="00AB5BB0">
        <w:rPr>
          <w:rFonts w:cs="David" w:hint="cs"/>
          <w:b/>
          <w:bCs/>
          <w:u w:val="single"/>
          <w:rtl/>
        </w:rPr>
        <w:t xml:space="preserve"> (3 ביו</w:t>
      </w:r>
      <w:r w:rsidR="00A06F6F">
        <w:rPr>
          <w:rFonts w:cs="David" w:hint="cs"/>
          <w:b/>
          <w:bCs/>
          <w:u w:val="single"/>
          <w:rtl/>
        </w:rPr>
        <w:t>לי</w:t>
      </w:r>
      <w:r w:rsidRPr="00AB5BB0">
        <w:rPr>
          <w:rFonts w:cs="David" w:hint="cs"/>
          <w:b/>
          <w:bCs/>
          <w:u w:val="single"/>
          <w:rtl/>
        </w:rPr>
        <w:t xml:space="preserve"> 2007), שעה 14:00</w:t>
      </w:r>
    </w:p>
    <w:p w14:paraId="4AECB2AD" w14:textId="77777777" w:rsidR="00AB5BB0" w:rsidRPr="00AB5BB0" w:rsidRDefault="00AB5BB0" w:rsidP="00AB5BB0">
      <w:pPr>
        <w:tabs>
          <w:tab w:val="left" w:pos="1221"/>
        </w:tabs>
        <w:bidi/>
        <w:rPr>
          <w:rFonts w:cs="David" w:hint="cs"/>
          <w:b/>
          <w:bCs/>
          <w:u w:val="single"/>
          <w:rtl/>
        </w:rPr>
      </w:pPr>
    </w:p>
    <w:p w14:paraId="758F74A8" w14:textId="77777777" w:rsidR="00AB5BB0" w:rsidRPr="00AB5BB0" w:rsidRDefault="00AB5BB0" w:rsidP="00AB5BB0">
      <w:pPr>
        <w:tabs>
          <w:tab w:val="left" w:pos="1221"/>
        </w:tabs>
        <w:bidi/>
        <w:rPr>
          <w:rFonts w:cs="David" w:hint="cs"/>
          <w:b/>
          <w:bCs/>
          <w:u w:val="single"/>
          <w:rtl/>
        </w:rPr>
      </w:pPr>
    </w:p>
    <w:p w14:paraId="1B7B3AC2" w14:textId="77777777" w:rsidR="00AB5BB0" w:rsidRPr="00AB5BB0" w:rsidRDefault="00AB5BB0" w:rsidP="00AB5BB0">
      <w:pPr>
        <w:tabs>
          <w:tab w:val="left" w:pos="1221"/>
        </w:tabs>
        <w:bidi/>
        <w:rPr>
          <w:rFonts w:cs="David" w:hint="cs"/>
          <w:b/>
          <w:bCs/>
          <w:u w:val="single"/>
          <w:rtl/>
        </w:rPr>
      </w:pPr>
    </w:p>
    <w:p w14:paraId="6189E357" w14:textId="77777777" w:rsidR="00AB5BB0" w:rsidRPr="00AB5BB0" w:rsidRDefault="00AB5BB0" w:rsidP="00AB5BB0">
      <w:pPr>
        <w:tabs>
          <w:tab w:val="left" w:pos="1221"/>
        </w:tabs>
        <w:bidi/>
        <w:rPr>
          <w:rFonts w:cs="David" w:hint="cs"/>
          <w:b/>
          <w:bCs/>
          <w:rtl/>
        </w:rPr>
      </w:pPr>
      <w:r w:rsidRPr="00AB5BB0">
        <w:rPr>
          <w:rFonts w:cs="David"/>
          <w:b/>
          <w:bCs/>
          <w:u w:val="single"/>
          <w:rtl/>
        </w:rPr>
        <w:t>סדר היום</w:t>
      </w:r>
      <w:r w:rsidRPr="00AB5BB0">
        <w:rPr>
          <w:rFonts w:cs="David"/>
          <w:rtl/>
        </w:rPr>
        <w:t>:</w:t>
      </w:r>
      <w:r w:rsidRPr="00AB5BB0">
        <w:rPr>
          <w:rFonts w:cs="David" w:hint="cs"/>
          <w:b/>
          <w:bCs/>
          <w:rtl/>
        </w:rPr>
        <w:tab/>
        <w:t xml:space="preserve">א. המשך דיון בדו"ח הוועדה הציבורית להכנת כללי האתיקה לחברי הכנסת </w:t>
      </w:r>
    </w:p>
    <w:p w14:paraId="01E369A9" w14:textId="77777777" w:rsidR="00AB5BB0" w:rsidRPr="00AB5BB0" w:rsidRDefault="00AB5BB0" w:rsidP="00AB5BB0">
      <w:pPr>
        <w:tabs>
          <w:tab w:val="left" w:pos="1221"/>
        </w:tabs>
        <w:bidi/>
        <w:rPr>
          <w:rFonts w:cs="David" w:hint="cs"/>
          <w:b/>
          <w:bCs/>
          <w:rtl/>
        </w:rPr>
      </w:pPr>
      <w:r w:rsidRPr="00AB5BB0">
        <w:rPr>
          <w:rFonts w:cs="David" w:hint="cs"/>
          <w:b/>
          <w:bCs/>
          <w:rtl/>
        </w:rPr>
        <w:t xml:space="preserve">                       חלק רביעי: </w:t>
      </w:r>
      <w:r w:rsidRPr="00AB5BB0">
        <w:rPr>
          <w:rFonts w:cs="David" w:hint="cs"/>
          <w:b/>
          <w:bCs/>
          <w:rtl/>
        </w:rPr>
        <w:tab/>
        <w:t xml:space="preserve">פרק ה' </w:t>
      </w:r>
      <w:r w:rsidRPr="00AB5BB0">
        <w:rPr>
          <w:rFonts w:cs="David"/>
          <w:b/>
          <w:bCs/>
          <w:rtl/>
        </w:rPr>
        <w:t>–</w:t>
      </w:r>
      <w:r w:rsidRPr="00AB5BB0">
        <w:rPr>
          <w:rFonts w:cs="David" w:hint="cs"/>
          <w:b/>
          <w:bCs/>
          <w:rtl/>
        </w:rPr>
        <w:t xml:space="preserve"> התנהגות הולמת </w:t>
      </w:r>
      <w:r w:rsidRPr="00AB5BB0">
        <w:rPr>
          <w:rFonts w:cs="David"/>
          <w:b/>
          <w:bCs/>
          <w:rtl/>
        </w:rPr>
        <w:t>–</w:t>
      </w:r>
      <w:r w:rsidRPr="00AB5BB0">
        <w:rPr>
          <w:rFonts w:cs="David" w:hint="cs"/>
          <w:b/>
          <w:bCs/>
          <w:rtl/>
        </w:rPr>
        <w:t xml:space="preserve"> המשך דיון.</w:t>
      </w:r>
    </w:p>
    <w:p w14:paraId="0C591ED6" w14:textId="77777777" w:rsidR="00AB5BB0" w:rsidRPr="00AB5BB0" w:rsidRDefault="00AB5BB0" w:rsidP="00AB5BB0">
      <w:pPr>
        <w:tabs>
          <w:tab w:val="left" w:pos="1221"/>
        </w:tabs>
        <w:bidi/>
        <w:rPr>
          <w:rFonts w:cs="David" w:hint="cs"/>
          <w:b/>
          <w:bCs/>
          <w:rtl/>
        </w:rPr>
      </w:pPr>
      <w:r w:rsidRPr="00AB5BB0">
        <w:rPr>
          <w:rFonts w:cs="David" w:hint="cs"/>
          <w:b/>
          <w:bCs/>
          <w:rtl/>
        </w:rPr>
        <w:tab/>
      </w:r>
      <w:r w:rsidRPr="00AB5BB0">
        <w:rPr>
          <w:rFonts w:cs="David" w:hint="cs"/>
          <w:b/>
          <w:bCs/>
          <w:rtl/>
        </w:rPr>
        <w:tab/>
      </w:r>
      <w:r w:rsidRPr="00AB5BB0">
        <w:rPr>
          <w:rFonts w:cs="David" w:hint="cs"/>
          <w:b/>
          <w:bCs/>
          <w:rtl/>
        </w:rPr>
        <w:tab/>
      </w:r>
      <w:r w:rsidRPr="00AB5BB0">
        <w:rPr>
          <w:rFonts w:cs="David" w:hint="cs"/>
          <w:b/>
          <w:bCs/>
          <w:rtl/>
        </w:rPr>
        <w:tab/>
        <w:t xml:space="preserve">פרק ו' </w:t>
      </w:r>
      <w:r w:rsidRPr="00AB5BB0">
        <w:rPr>
          <w:rFonts w:cs="David"/>
          <w:b/>
          <w:bCs/>
          <w:rtl/>
        </w:rPr>
        <w:t>–</w:t>
      </w:r>
      <w:r w:rsidRPr="00AB5BB0">
        <w:rPr>
          <w:rFonts w:cs="David" w:hint="cs"/>
          <w:b/>
          <w:bCs/>
          <w:rtl/>
        </w:rPr>
        <w:t xml:space="preserve"> הקשר עם הציבור.</w:t>
      </w:r>
    </w:p>
    <w:p w14:paraId="5200B230" w14:textId="77777777" w:rsidR="00AB5BB0" w:rsidRPr="00AB5BB0" w:rsidRDefault="00AB5BB0" w:rsidP="00AB5BB0">
      <w:pPr>
        <w:tabs>
          <w:tab w:val="left" w:pos="1221"/>
        </w:tabs>
        <w:bidi/>
        <w:rPr>
          <w:rFonts w:cs="David" w:hint="cs"/>
          <w:b/>
          <w:bCs/>
          <w:rtl/>
        </w:rPr>
      </w:pPr>
      <w:r w:rsidRPr="00AB5BB0">
        <w:rPr>
          <w:rFonts w:cs="David" w:hint="cs"/>
          <w:b/>
          <w:bCs/>
          <w:rtl/>
        </w:rPr>
        <w:tab/>
      </w:r>
      <w:r w:rsidRPr="00AB5BB0">
        <w:rPr>
          <w:rFonts w:cs="David" w:hint="cs"/>
          <w:b/>
          <w:bCs/>
          <w:rtl/>
        </w:rPr>
        <w:tab/>
      </w:r>
      <w:r w:rsidRPr="00AB5BB0">
        <w:rPr>
          <w:rFonts w:cs="David" w:hint="cs"/>
          <w:b/>
          <w:bCs/>
          <w:rtl/>
        </w:rPr>
        <w:tab/>
      </w:r>
      <w:r w:rsidRPr="00AB5BB0">
        <w:rPr>
          <w:rFonts w:cs="David" w:hint="cs"/>
          <w:b/>
          <w:bCs/>
          <w:rtl/>
        </w:rPr>
        <w:tab/>
        <w:t xml:space="preserve">פרק ז' </w:t>
      </w:r>
      <w:r w:rsidRPr="00AB5BB0">
        <w:rPr>
          <w:rFonts w:cs="David"/>
          <w:b/>
          <w:bCs/>
          <w:rtl/>
        </w:rPr>
        <w:t>–</w:t>
      </w:r>
      <w:r w:rsidRPr="00AB5BB0">
        <w:rPr>
          <w:rFonts w:cs="David" w:hint="cs"/>
          <w:b/>
          <w:bCs/>
          <w:rtl/>
        </w:rPr>
        <w:t xml:space="preserve"> עיסוק נוסף.</w:t>
      </w:r>
    </w:p>
    <w:p w14:paraId="7FC0BFFA" w14:textId="77777777" w:rsidR="00AB5BB0" w:rsidRPr="00AB5BB0" w:rsidRDefault="00AB5BB0" w:rsidP="00AB5BB0">
      <w:pPr>
        <w:bidi/>
        <w:rPr>
          <w:rFonts w:cs="David" w:hint="cs"/>
          <w:b/>
          <w:bCs/>
          <w:rtl/>
        </w:rPr>
      </w:pPr>
      <w:r w:rsidRPr="00AB5BB0">
        <w:rPr>
          <w:rFonts w:cs="David" w:hint="cs"/>
          <w:rtl/>
        </w:rPr>
        <w:tab/>
      </w:r>
      <w:r w:rsidRPr="00AB5BB0">
        <w:rPr>
          <w:rFonts w:cs="David" w:hint="cs"/>
          <w:rtl/>
        </w:rPr>
        <w:tab/>
        <w:t xml:space="preserve"> </w:t>
      </w:r>
      <w:r w:rsidRPr="00AB5BB0">
        <w:rPr>
          <w:rFonts w:cs="David" w:hint="cs"/>
          <w:b/>
          <w:bCs/>
          <w:rtl/>
        </w:rPr>
        <w:t>ב.</w:t>
      </w:r>
      <w:r w:rsidRPr="00AB5BB0">
        <w:rPr>
          <w:rFonts w:cs="David" w:hint="cs"/>
          <w:b/>
          <w:bCs/>
          <w:rtl/>
        </w:rPr>
        <w:tab/>
        <w:t>שונות.</w:t>
      </w:r>
    </w:p>
    <w:p w14:paraId="2091E7F6" w14:textId="77777777" w:rsidR="00AB5BB0" w:rsidRPr="00AB5BB0" w:rsidRDefault="00AB5BB0" w:rsidP="00AB5BB0">
      <w:pPr>
        <w:bidi/>
        <w:rPr>
          <w:rFonts w:cs="David"/>
          <w:rtl/>
        </w:rPr>
      </w:pPr>
    </w:p>
    <w:p w14:paraId="187C91E0" w14:textId="77777777" w:rsidR="00AB5BB0" w:rsidRPr="00AB5BB0" w:rsidRDefault="00AB5BB0" w:rsidP="00AB5BB0">
      <w:pPr>
        <w:bidi/>
        <w:rPr>
          <w:rFonts w:cs="David" w:hint="cs"/>
          <w:b/>
          <w:bCs/>
          <w:u w:val="single"/>
          <w:rtl/>
        </w:rPr>
      </w:pPr>
    </w:p>
    <w:p w14:paraId="7DF4F91E" w14:textId="77777777" w:rsidR="00AB5BB0" w:rsidRPr="00AB5BB0" w:rsidRDefault="00AB5BB0" w:rsidP="00AB5BB0">
      <w:pPr>
        <w:bidi/>
        <w:rPr>
          <w:rFonts w:cs="David" w:hint="cs"/>
          <w:b/>
          <w:bCs/>
          <w:u w:val="single"/>
          <w:rtl/>
        </w:rPr>
      </w:pPr>
    </w:p>
    <w:p w14:paraId="3A05DD53" w14:textId="77777777" w:rsidR="00AB5BB0" w:rsidRPr="00AB5BB0" w:rsidRDefault="00AB5BB0" w:rsidP="00AB5BB0">
      <w:pPr>
        <w:bidi/>
        <w:rPr>
          <w:rFonts w:cs="David"/>
          <w:b/>
          <w:bCs/>
          <w:u w:val="single"/>
          <w:rtl/>
        </w:rPr>
      </w:pPr>
      <w:r w:rsidRPr="00AB5BB0">
        <w:rPr>
          <w:rFonts w:cs="David"/>
          <w:b/>
          <w:bCs/>
          <w:u w:val="single"/>
          <w:rtl/>
        </w:rPr>
        <w:t>נכחו</w:t>
      </w:r>
      <w:r w:rsidRPr="00AB5BB0">
        <w:rPr>
          <w:rFonts w:cs="David"/>
          <w:rtl/>
        </w:rPr>
        <w:t>:</w:t>
      </w:r>
    </w:p>
    <w:p w14:paraId="0E088283" w14:textId="77777777" w:rsidR="00AB5BB0" w:rsidRPr="00AB5BB0" w:rsidRDefault="00AB5BB0" w:rsidP="00AB5BB0">
      <w:pPr>
        <w:bidi/>
        <w:rPr>
          <w:rFonts w:cs="David"/>
          <w:rtl/>
        </w:rPr>
      </w:pPr>
    </w:p>
    <w:p w14:paraId="77838865" w14:textId="77777777" w:rsidR="00AB5BB0" w:rsidRPr="00AB5BB0" w:rsidRDefault="00AB5BB0" w:rsidP="00AB5BB0">
      <w:pPr>
        <w:tabs>
          <w:tab w:val="left" w:pos="1788"/>
        </w:tabs>
        <w:bidi/>
        <w:rPr>
          <w:rFonts w:cs="David" w:hint="cs"/>
          <w:rtl/>
        </w:rPr>
      </w:pPr>
      <w:r w:rsidRPr="00AB5BB0">
        <w:rPr>
          <w:rFonts w:cs="David"/>
          <w:b/>
          <w:bCs/>
          <w:u w:val="single"/>
          <w:rtl/>
        </w:rPr>
        <w:t>חברי הוועדה</w:t>
      </w:r>
      <w:r w:rsidRPr="00AB5BB0">
        <w:rPr>
          <w:rFonts w:cs="David"/>
          <w:rtl/>
        </w:rPr>
        <w:t>:</w:t>
      </w:r>
      <w:r w:rsidRPr="00AB5BB0">
        <w:rPr>
          <w:rFonts w:cs="David" w:hint="cs"/>
          <w:rtl/>
        </w:rPr>
        <w:tab/>
        <w:t xml:space="preserve">רוחמה אברהם </w:t>
      </w:r>
      <w:proofErr w:type="spellStart"/>
      <w:r w:rsidRPr="00AB5BB0">
        <w:rPr>
          <w:rFonts w:cs="David" w:hint="cs"/>
          <w:rtl/>
        </w:rPr>
        <w:t>בלילא</w:t>
      </w:r>
      <w:proofErr w:type="spellEnd"/>
      <w:r w:rsidRPr="00AB5BB0">
        <w:rPr>
          <w:rFonts w:cs="David" w:hint="cs"/>
          <w:rtl/>
        </w:rPr>
        <w:t xml:space="preserve"> </w:t>
      </w:r>
      <w:r w:rsidRPr="00AB5BB0">
        <w:rPr>
          <w:rFonts w:cs="David"/>
          <w:rtl/>
        </w:rPr>
        <w:t>–</w:t>
      </w:r>
      <w:r w:rsidRPr="00AB5BB0">
        <w:rPr>
          <w:rFonts w:cs="David" w:hint="cs"/>
          <w:rtl/>
        </w:rPr>
        <w:t xml:space="preserve"> היו"ר</w:t>
      </w:r>
    </w:p>
    <w:p w14:paraId="0C147C5C" w14:textId="77777777" w:rsidR="00AB5BB0" w:rsidRPr="00AB5BB0" w:rsidRDefault="00AB5BB0" w:rsidP="00AB5BB0">
      <w:pPr>
        <w:tabs>
          <w:tab w:val="left" w:pos="1788"/>
        </w:tabs>
        <w:bidi/>
        <w:rPr>
          <w:rFonts w:cs="David" w:hint="cs"/>
          <w:rtl/>
        </w:rPr>
      </w:pPr>
      <w:r w:rsidRPr="00AB5BB0">
        <w:rPr>
          <w:rFonts w:cs="David" w:hint="cs"/>
          <w:rtl/>
        </w:rPr>
        <w:tab/>
        <w:t>קולט אביטל</w:t>
      </w:r>
    </w:p>
    <w:p w14:paraId="08F39E08" w14:textId="77777777" w:rsidR="00AB5BB0" w:rsidRPr="00AB5BB0" w:rsidRDefault="00AB5BB0" w:rsidP="00AB5BB0">
      <w:pPr>
        <w:tabs>
          <w:tab w:val="left" w:pos="1788"/>
        </w:tabs>
        <w:bidi/>
        <w:rPr>
          <w:rFonts w:cs="David" w:hint="cs"/>
          <w:rtl/>
        </w:rPr>
      </w:pPr>
      <w:r w:rsidRPr="00AB5BB0">
        <w:rPr>
          <w:rFonts w:cs="David" w:hint="cs"/>
          <w:rtl/>
        </w:rPr>
        <w:tab/>
        <w:t xml:space="preserve">יולי </w:t>
      </w:r>
      <w:proofErr w:type="spellStart"/>
      <w:r w:rsidRPr="00AB5BB0">
        <w:rPr>
          <w:rFonts w:cs="David" w:hint="cs"/>
          <w:rtl/>
        </w:rPr>
        <w:t>אדלשטיין</w:t>
      </w:r>
      <w:proofErr w:type="spellEnd"/>
    </w:p>
    <w:p w14:paraId="05024CC3" w14:textId="77777777" w:rsidR="00AB5BB0" w:rsidRPr="00AB5BB0" w:rsidRDefault="00AB5BB0" w:rsidP="00AB5BB0">
      <w:pPr>
        <w:bidi/>
        <w:rPr>
          <w:rFonts w:cs="David" w:hint="cs"/>
          <w:rtl/>
        </w:rPr>
      </w:pPr>
      <w:r w:rsidRPr="00AB5BB0">
        <w:rPr>
          <w:rFonts w:cs="David" w:hint="cs"/>
          <w:rtl/>
        </w:rPr>
        <w:tab/>
      </w:r>
      <w:r w:rsidRPr="00AB5BB0">
        <w:rPr>
          <w:rFonts w:cs="David" w:hint="cs"/>
          <w:rtl/>
        </w:rPr>
        <w:tab/>
        <w:t xml:space="preserve"> </w:t>
      </w:r>
      <w:r w:rsidRPr="00AB5BB0">
        <w:rPr>
          <w:rFonts w:cs="David" w:hint="cs"/>
          <w:rtl/>
        </w:rPr>
        <w:tab/>
        <w:t xml:space="preserve">  חיים אורון</w:t>
      </w:r>
    </w:p>
    <w:p w14:paraId="44477CA0" w14:textId="77777777" w:rsidR="00AB5BB0" w:rsidRPr="00AB5BB0" w:rsidRDefault="00AB5BB0" w:rsidP="00AB5BB0">
      <w:pPr>
        <w:bidi/>
        <w:ind w:left="1134" w:firstLine="567"/>
        <w:rPr>
          <w:rFonts w:cs="David" w:hint="cs"/>
          <w:rtl/>
        </w:rPr>
      </w:pPr>
      <w:r w:rsidRPr="00AB5BB0">
        <w:rPr>
          <w:rFonts w:cs="David" w:hint="cs"/>
          <w:rtl/>
        </w:rPr>
        <w:t xml:space="preserve">  עמי </w:t>
      </w:r>
      <w:proofErr w:type="spellStart"/>
      <w:r w:rsidRPr="00AB5BB0">
        <w:rPr>
          <w:rFonts w:cs="David" w:hint="cs"/>
          <w:rtl/>
        </w:rPr>
        <w:t>אילון</w:t>
      </w:r>
      <w:proofErr w:type="spellEnd"/>
      <w:r w:rsidRPr="00AB5BB0">
        <w:rPr>
          <w:rFonts w:cs="David" w:hint="cs"/>
          <w:rtl/>
        </w:rPr>
        <w:t xml:space="preserve"> </w:t>
      </w:r>
      <w:r w:rsidRPr="00AB5BB0">
        <w:rPr>
          <w:rFonts w:cs="David" w:hint="cs"/>
          <w:rtl/>
        </w:rPr>
        <w:tab/>
      </w:r>
    </w:p>
    <w:p w14:paraId="0584F147" w14:textId="77777777" w:rsidR="00AB5BB0" w:rsidRPr="00AB5BB0" w:rsidRDefault="00AB5BB0" w:rsidP="00AB5BB0">
      <w:pPr>
        <w:tabs>
          <w:tab w:val="left" w:pos="1788"/>
        </w:tabs>
        <w:bidi/>
        <w:rPr>
          <w:rFonts w:cs="David" w:hint="cs"/>
          <w:rtl/>
        </w:rPr>
      </w:pPr>
      <w:r w:rsidRPr="00AB5BB0">
        <w:rPr>
          <w:rFonts w:cs="David" w:hint="cs"/>
          <w:rtl/>
        </w:rPr>
        <w:tab/>
        <w:t>אורי אריאל</w:t>
      </w:r>
    </w:p>
    <w:p w14:paraId="5828DA87" w14:textId="77777777" w:rsidR="00AB5BB0" w:rsidRPr="00AB5BB0" w:rsidRDefault="00AB5BB0" w:rsidP="00AB5BB0">
      <w:pPr>
        <w:tabs>
          <w:tab w:val="left" w:pos="1788"/>
        </w:tabs>
        <w:bidi/>
        <w:rPr>
          <w:rFonts w:cs="David" w:hint="cs"/>
          <w:rtl/>
        </w:rPr>
      </w:pPr>
      <w:r w:rsidRPr="00AB5BB0">
        <w:rPr>
          <w:rFonts w:cs="David" w:hint="cs"/>
          <w:rtl/>
        </w:rPr>
        <w:tab/>
        <w:t>גדעון סער</w:t>
      </w:r>
    </w:p>
    <w:p w14:paraId="32544D8D" w14:textId="77777777" w:rsidR="00AB5BB0" w:rsidRPr="00AB5BB0" w:rsidRDefault="00AB5BB0" w:rsidP="00AB5BB0">
      <w:pPr>
        <w:tabs>
          <w:tab w:val="left" w:pos="1788"/>
        </w:tabs>
        <w:bidi/>
        <w:rPr>
          <w:rFonts w:cs="David" w:hint="cs"/>
          <w:rtl/>
        </w:rPr>
      </w:pPr>
      <w:r w:rsidRPr="00AB5BB0">
        <w:rPr>
          <w:rFonts w:cs="David" w:hint="cs"/>
          <w:rtl/>
        </w:rPr>
        <w:tab/>
        <w:t>ראובן ריבלין</w:t>
      </w:r>
    </w:p>
    <w:p w14:paraId="672FF243" w14:textId="77777777" w:rsidR="00AB5BB0" w:rsidRPr="00AB5BB0" w:rsidRDefault="00AB5BB0" w:rsidP="00AB5BB0">
      <w:pPr>
        <w:bidi/>
        <w:rPr>
          <w:rFonts w:cs="David"/>
          <w:rtl/>
        </w:rPr>
      </w:pPr>
    </w:p>
    <w:p w14:paraId="356DDE97" w14:textId="77777777" w:rsidR="00AB5BB0" w:rsidRPr="00AB5BB0" w:rsidRDefault="00AB5BB0" w:rsidP="00AB5BB0">
      <w:pPr>
        <w:bidi/>
        <w:rPr>
          <w:rFonts w:cs="David"/>
          <w:rtl/>
        </w:rPr>
      </w:pPr>
    </w:p>
    <w:p w14:paraId="5301100F" w14:textId="77777777" w:rsidR="00AB5BB0" w:rsidRPr="00AB5BB0" w:rsidRDefault="00AB5BB0" w:rsidP="00AB5BB0">
      <w:pPr>
        <w:tabs>
          <w:tab w:val="left" w:pos="1788"/>
          <w:tab w:val="left" w:pos="3631"/>
        </w:tabs>
        <w:bidi/>
        <w:rPr>
          <w:rFonts w:cs="David" w:hint="cs"/>
          <w:rtl/>
        </w:rPr>
      </w:pPr>
      <w:r w:rsidRPr="00AB5BB0">
        <w:rPr>
          <w:rFonts w:cs="David"/>
          <w:b/>
          <w:bCs/>
          <w:u w:val="single"/>
          <w:rtl/>
        </w:rPr>
        <w:t>מוזמנים</w:t>
      </w:r>
      <w:r w:rsidRPr="00AB5BB0">
        <w:rPr>
          <w:rFonts w:cs="David"/>
          <w:rtl/>
        </w:rPr>
        <w:t>:</w:t>
      </w:r>
      <w:r w:rsidRPr="00AB5BB0">
        <w:rPr>
          <w:rFonts w:cs="David" w:hint="cs"/>
          <w:rtl/>
        </w:rPr>
        <w:tab/>
        <w:t xml:space="preserve"> פרופסור </w:t>
      </w:r>
      <w:proofErr w:type="spellStart"/>
      <w:r w:rsidRPr="00AB5BB0">
        <w:rPr>
          <w:rFonts w:cs="David" w:hint="cs"/>
          <w:rtl/>
        </w:rPr>
        <w:t>אסא</w:t>
      </w:r>
      <w:proofErr w:type="spellEnd"/>
      <w:r w:rsidRPr="00AB5BB0">
        <w:rPr>
          <w:rFonts w:cs="David" w:hint="cs"/>
          <w:rtl/>
        </w:rPr>
        <w:t xml:space="preserve"> כשר</w:t>
      </w:r>
    </w:p>
    <w:p w14:paraId="6AD1FB0B" w14:textId="77777777" w:rsidR="00AB5BB0" w:rsidRPr="00AB5BB0" w:rsidRDefault="00AB5BB0" w:rsidP="00AB5BB0">
      <w:pPr>
        <w:bidi/>
        <w:rPr>
          <w:rFonts w:cs="David"/>
          <w:rtl/>
        </w:rPr>
      </w:pPr>
    </w:p>
    <w:p w14:paraId="1498CEE8" w14:textId="77777777" w:rsidR="00AB5BB0" w:rsidRPr="00AB5BB0" w:rsidRDefault="00AB5BB0" w:rsidP="00AB5BB0">
      <w:pPr>
        <w:bidi/>
        <w:rPr>
          <w:rFonts w:cs="David"/>
          <w:rtl/>
        </w:rPr>
      </w:pPr>
    </w:p>
    <w:p w14:paraId="45466223" w14:textId="77777777" w:rsidR="00AB5BB0" w:rsidRPr="00AB5BB0" w:rsidRDefault="00AB5BB0" w:rsidP="00AB5BB0">
      <w:pPr>
        <w:bidi/>
        <w:rPr>
          <w:rFonts w:cs="David"/>
          <w:rtl/>
        </w:rPr>
      </w:pPr>
    </w:p>
    <w:p w14:paraId="382FB9F9" w14:textId="77777777" w:rsidR="00AB5BB0" w:rsidRPr="00AB5BB0" w:rsidRDefault="00AB5BB0" w:rsidP="00AB5BB0">
      <w:pPr>
        <w:tabs>
          <w:tab w:val="left" w:pos="1930"/>
        </w:tabs>
        <w:bidi/>
        <w:rPr>
          <w:rFonts w:cs="David" w:hint="cs"/>
          <w:rtl/>
        </w:rPr>
      </w:pPr>
      <w:r w:rsidRPr="00AB5BB0">
        <w:rPr>
          <w:rFonts w:cs="David"/>
          <w:b/>
          <w:bCs/>
          <w:u w:val="single"/>
          <w:rtl/>
        </w:rPr>
        <w:t>י</w:t>
      </w:r>
      <w:r w:rsidRPr="00AB5BB0">
        <w:rPr>
          <w:rFonts w:cs="David" w:hint="cs"/>
          <w:b/>
          <w:bCs/>
          <w:u w:val="single"/>
          <w:rtl/>
        </w:rPr>
        <w:t>יעוץ משפטי</w:t>
      </w:r>
      <w:r w:rsidRPr="00AB5BB0">
        <w:rPr>
          <w:rFonts w:cs="David"/>
          <w:b/>
          <w:bCs/>
          <w:u w:val="single"/>
          <w:rtl/>
        </w:rPr>
        <w:t>:</w:t>
      </w:r>
      <w:r w:rsidRPr="00AB5BB0">
        <w:rPr>
          <w:rFonts w:cs="David" w:hint="cs"/>
          <w:rtl/>
        </w:rPr>
        <w:tab/>
        <w:t xml:space="preserve">ארבל </w:t>
      </w:r>
      <w:proofErr w:type="spellStart"/>
      <w:r w:rsidRPr="00AB5BB0">
        <w:rPr>
          <w:rFonts w:cs="David" w:hint="cs"/>
          <w:rtl/>
        </w:rPr>
        <w:t>אסטרחן</w:t>
      </w:r>
      <w:proofErr w:type="spellEnd"/>
    </w:p>
    <w:p w14:paraId="19FE5675" w14:textId="77777777" w:rsidR="00AB5BB0" w:rsidRPr="00AB5BB0" w:rsidRDefault="00AB5BB0" w:rsidP="00AB5BB0">
      <w:pPr>
        <w:tabs>
          <w:tab w:val="left" w:pos="1930"/>
        </w:tabs>
        <w:bidi/>
        <w:rPr>
          <w:rFonts w:cs="David" w:hint="cs"/>
          <w:rtl/>
        </w:rPr>
      </w:pPr>
      <w:r w:rsidRPr="00AB5BB0">
        <w:rPr>
          <w:rFonts w:cs="David" w:hint="cs"/>
          <w:rtl/>
        </w:rPr>
        <w:tab/>
        <w:t>דין לבנה - מתמחה</w:t>
      </w:r>
    </w:p>
    <w:p w14:paraId="4D47878B" w14:textId="77777777" w:rsidR="00AB5BB0" w:rsidRPr="00AB5BB0" w:rsidRDefault="00AB5BB0" w:rsidP="00AB5BB0">
      <w:pPr>
        <w:bidi/>
        <w:rPr>
          <w:rFonts w:cs="David"/>
          <w:rtl/>
        </w:rPr>
      </w:pPr>
    </w:p>
    <w:p w14:paraId="4C27AC72" w14:textId="77777777" w:rsidR="00AB5BB0" w:rsidRPr="00AB5BB0" w:rsidRDefault="00AB5BB0" w:rsidP="00AB5BB0">
      <w:pPr>
        <w:tabs>
          <w:tab w:val="left" w:pos="1930"/>
        </w:tabs>
        <w:bidi/>
        <w:rPr>
          <w:rFonts w:cs="David" w:hint="cs"/>
          <w:rtl/>
        </w:rPr>
      </w:pPr>
      <w:r w:rsidRPr="00AB5BB0">
        <w:rPr>
          <w:rFonts w:cs="David"/>
          <w:b/>
          <w:bCs/>
          <w:u w:val="single"/>
          <w:rtl/>
        </w:rPr>
        <w:t>מנהלת הוועדה</w:t>
      </w:r>
      <w:r w:rsidRPr="00AB5BB0">
        <w:rPr>
          <w:rFonts w:cs="David"/>
          <w:rtl/>
        </w:rPr>
        <w:t>:</w:t>
      </w:r>
      <w:r w:rsidRPr="00AB5BB0">
        <w:rPr>
          <w:rFonts w:cs="David" w:hint="cs"/>
          <w:b/>
          <w:bCs/>
          <w:rtl/>
        </w:rPr>
        <w:tab/>
      </w:r>
      <w:r w:rsidRPr="00AB5BB0">
        <w:rPr>
          <w:rFonts w:cs="David" w:hint="cs"/>
          <w:rtl/>
        </w:rPr>
        <w:t>אתי בן יוסף</w:t>
      </w:r>
    </w:p>
    <w:p w14:paraId="290F8029" w14:textId="77777777" w:rsidR="00AB5BB0" w:rsidRPr="00AB5BB0" w:rsidRDefault="00AB5BB0" w:rsidP="00AB5BB0">
      <w:pPr>
        <w:bidi/>
        <w:rPr>
          <w:rFonts w:cs="David"/>
          <w:rtl/>
        </w:rPr>
      </w:pPr>
    </w:p>
    <w:p w14:paraId="52B46A34" w14:textId="77777777" w:rsidR="00AB5BB0" w:rsidRPr="00AB5BB0" w:rsidRDefault="00AB5BB0" w:rsidP="00AB5BB0">
      <w:pPr>
        <w:tabs>
          <w:tab w:val="left" w:pos="1930"/>
        </w:tabs>
        <w:bidi/>
        <w:rPr>
          <w:rFonts w:cs="David" w:hint="cs"/>
          <w:rtl/>
        </w:rPr>
      </w:pPr>
      <w:r w:rsidRPr="00AB5BB0">
        <w:rPr>
          <w:rFonts w:cs="David" w:hint="cs"/>
          <w:b/>
          <w:bCs/>
          <w:u w:val="single"/>
          <w:rtl/>
        </w:rPr>
        <w:t>קצרנית פרלמנטרית</w:t>
      </w:r>
      <w:r w:rsidRPr="00AB5BB0">
        <w:rPr>
          <w:rFonts w:cs="David"/>
          <w:rtl/>
        </w:rPr>
        <w:t>:</w:t>
      </w:r>
      <w:r w:rsidRPr="00AB5BB0">
        <w:rPr>
          <w:rFonts w:cs="David" w:hint="cs"/>
          <w:rtl/>
        </w:rPr>
        <w:tab/>
      </w:r>
      <w:proofErr w:type="spellStart"/>
      <w:r w:rsidRPr="00AB5BB0">
        <w:rPr>
          <w:rFonts w:cs="David" w:hint="cs"/>
          <w:rtl/>
        </w:rPr>
        <w:t>רויטל</w:t>
      </w:r>
      <w:proofErr w:type="spellEnd"/>
      <w:r w:rsidRPr="00AB5BB0">
        <w:rPr>
          <w:rFonts w:cs="David" w:hint="cs"/>
          <w:rtl/>
        </w:rPr>
        <w:t xml:space="preserve"> יפרח</w:t>
      </w:r>
    </w:p>
    <w:p w14:paraId="6E5B2767" w14:textId="77777777" w:rsidR="00AB5BB0" w:rsidRPr="00AB5BB0" w:rsidRDefault="00AB5BB0" w:rsidP="00AB5BB0">
      <w:pPr>
        <w:bidi/>
        <w:rPr>
          <w:rFonts w:cs="David" w:hint="cs"/>
          <w:b/>
          <w:bCs/>
          <w:rtl/>
        </w:rPr>
      </w:pPr>
    </w:p>
    <w:p w14:paraId="3A038471" w14:textId="77777777" w:rsidR="00AB5BB0" w:rsidRPr="00AB5BB0" w:rsidRDefault="00AB5BB0" w:rsidP="00AB5BB0">
      <w:pPr>
        <w:pStyle w:val="Heading5"/>
        <w:jc w:val="left"/>
        <w:rPr>
          <w:rFonts w:hint="cs"/>
          <w:rtl/>
        </w:rPr>
      </w:pPr>
    </w:p>
    <w:p w14:paraId="33FCBDCA" w14:textId="77777777" w:rsidR="00AB5BB0" w:rsidRPr="00AB5BB0" w:rsidRDefault="00AB5BB0" w:rsidP="00AB5BB0">
      <w:pPr>
        <w:pStyle w:val="Heading5"/>
        <w:jc w:val="left"/>
        <w:rPr>
          <w:rtl/>
        </w:rPr>
      </w:pPr>
      <w:r w:rsidRPr="00AB5BB0">
        <w:rPr>
          <w:rtl/>
        </w:rPr>
        <w:t xml:space="preserve"> </w:t>
      </w:r>
    </w:p>
    <w:p w14:paraId="0209C6F4" w14:textId="77777777" w:rsidR="00AB5BB0" w:rsidRPr="00AB5BB0" w:rsidRDefault="00AB5BB0" w:rsidP="00AB5BB0">
      <w:pPr>
        <w:bidi/>
        <w:rPr>
          <w:rFonts w:cs="David" w:hint="cs"/>
          <w:rtl/>
        </w:rPr>
      </w:pPr>
    </w:p>
    <w:p w14:paraId="4C222694" w14:textId="77777777" w:rsidR="00AB5BB0" w:rsidRPr="00AB5BB0" w:rsidRDefault="00AB5BB0" w:rsidP="00AB5BB0">
      <w:pPr>
        <w:bidi/>
        <w:rPr>
          <w:rFonts w:cs="David" w:hint="cs"/>
          <w:rtl/>
        </w:rPr>
      </w:pPr>
      <w:r w:rsidRPr="00AB5BB0">
        <w:rPr>
          <w:rFonts w:cs="David"/>
          <w:rtl/>
        </w:rPr>
        <w:br w:type="page"/>
      </w:r>
    </w:p>
    <w:p w14:paraId="552ECE7D" w14:textId="77777777" w:rsidR="00AB5BB0" w:rsidRPr="00AB5BB0" w:rsidRDefault="00AB5BB0" w:rsidP="00AB5BB0">
      <w:pPr>
        <w:numPr>
          <w:ilvl w:val="0"/>
          <w:numId w:val="2"/>
        </w:numPr>
        <w:overflowPunct w:val="0"/>
        <w:autoSpaceDE w:val="0"/>
        <w:autoSpaceDN w:val="0"/>
        <w:bidi/>
        <w:adjustRightInd w:val="0"/>
        <w:jc w:val="center"/>
        <w:textAlignment w:val="baseline"/>
        <w:rPr>
          <w:rFonts w:cs="David" w:hint="cs"/>
          <w:b/>
          <w:bCs/>
          <w:u w:val="single"/>
          <w:rtl/>
        </w:rPr>
      </w:pPr>
      <w:r w:rsidRPr="00AB5BB0">
        <w:rPr>
          <w:rFonts w:cs="David" w:hint="cs"/>
          <w:b/>
          <w:bCs/>
          <w:u w:val="single"/>
          <w:rtl/>
        </w:rPr>
        <w:t xml:space="preserve">המשך דיון בדוח הוועדה הציבורית להכנת כללי האתיקה לחברי הכנסת </w:t>
      </w:r>
      <w:r w:rsidRPr="00AB5BB0">
        <w:rPr>
          <w:rFonts w:cs="David"/>
          <w:b/>
          <w:bCs/>
          <w:u w:val="single"/>
          <w:rtl/>
        </w:rPr>
        <w:t>–</w:t>
      </w:r>
      <w:r w:rsidRPr="00AB5BB0">
        <w:rPr>
          <w:rFonts w:cs="David" w:hint="cs"/>
          <w:b/>
          <w:bCs/>
          <w:u w:val="single"/>
          <w:rtl/>
        </w:rPr>
        <w:t xml:space="preserve"> חלק רביעי:</w:t>
      </w:r>
    </w:p>
    <w:p w14:paraId="7FB47044" w14:textId="77777777" w:rsidR="00AB5BB0" w:rsidRPr="00AB5BB0" w:rsidRDefault="00AB5BB0" w:rsidP="00AB5BB0">
      <w:pPr>
        <w:bidi/>
        <w:jc w:val="center"/>
        <w:rPr>
          <w:rFonts w:cs="David" w:hint="cs"/>
          <w:b/>
          <w:bCs/>
          <w:u w:val="single"/>
          <w:rtl/>
        </w:rPr>
      </w:pPr>
      <w:r w:rsidRPr="00AB5BB0">
        <w:rPr>
          <w:rFonts w:cs="David" w:hint="cs"/>
          <w:b/>
          <w:bCs/>
          <w:u w:val="single"/>
          <w:rtl/>
        </w:rPr>
        <w:t xml:space="preserve">פרק ה- התנהגות הולמת </w:t>
      </w:r>
      <w:r w:rsidRPr="00AB5BB0">
        <w:rPr>
          <w:rFonts w:cs="David"/>
          <w:b/>
          <w:bCs/>
          <w:u w:val="single"/>
          <w:rtl/>
        </w:rPr>
        <w:t>–</w:t>
      </w:r>
      <w:r w:rsidRPr="00AB5BB0">
        <w:rPr>
          <w:rFonts w:cs="David" w:hint="cs"/>
          <w:b/>
          <w:bCs/>
          <w:u w:val="single"/>
          <w:rtl/>
        </w:rPr>
        <w:t xml:space="preserve"> המשך דיון</w:t>
      </w:r>
    </w:p>
    <w:p w14:paraId="4843DF42" w14:textId="77777777" w:rsidR="00AB5BB0" w:rsidRPr="00AB5BB0" w:rsidRDefault="00AB5BB0" w:rsidP="00AB5BB0">
      <w:pPr>
        <w:bidi/>
        <w:jc w:val="center"/>
        <w:rPr>
          <w:rFonts w:cs="David" w:hint="cs"/>
          <w:b/>
          <w:bCs/>
          <w:u w:val="single"/>
          <w:rtl/>
        </w:rPr>
      </w:pPr>
      <w:r w:rsidRPr="00AB5BB0">
        <w:rPr>
          <w:rFonts w:cs="David" w:hint="cs"/>
          <w:b/>
          <w:bCs/>
          <w:u w:val="single"/>
          <w:rtl/>
        </w:rPr>
        <w:t xml:space="preserve">פרק ו' </w:t>
      </w:r>
      <w:r w:rsidRPr="00AB5BB0">
        <w:rPr>
          <w:rFonts w:cs="David"/>
          <w:b/>
          <w:bCs/>
          <w:u w:val="single"/>
          <w:rtl/>
        </w:rPr>
        <w:t>–</w:t>
      </w:r>
      <w:r w:rsidRPr="00AB5BB0">
        <w:rPr>
          <w:rFonts w:cs="David" w:hint="cs"/>
          <w:b/>
          <w:bCs/>
          <w:u w:val="single"/>
          <w:rtl/>
        </w:rPr>
        <w:t xml:space="preserve"> הקשר עם הציבור</w:t>
      </w:r>
    </w:p>
    <w:p w14:paraId="6ED8B8DF" w14:textId="77777777" w:rsidR="00AB5BB0" w:rsidRPr="00AB5BB0" w:rsidRDefault="00AB5BB0" w:rsidP="00AB5BB0">
      <w:pPr>
        <w:bidi/>
        <w:jc w:val="center"/>
        <w:rPr>
          <w:rFonts w:cs="David" w:hint="cs"/>
          <w:b/>
          <w:bCs/>
          <w:u w:val="single"/>
          <w:rtl/>
        </w:rPr>
      </w:pPr>
      <w:r w:rsidRPr="00AB5BB0">
        <w:rPr>
          <w:rFonts w:cs="David" w:hint="cs"/>
          <w:b/>
          <w:bCs/>
          <w:u w:val="single"/>
          <w:rtl/>
        </w:rPr>
        <w:t xml:space="preserve">פרק ז' </w:t>
      </w:r>
      <w:r w:rsidRPr="00AB5BB0">
        <w:rPr>
          <w:rFonts w:cs="David"/>
          <w:b/>
          <w:bCs/>
          <w:u w:val="single"/>
          <w:rtl/>
        </w:rPr>
        <w:t>–</w:t>
      </w:r>
      <w:r w:rsidRPr="00AB5BB0">
        <w:rPr>
          <w:rFonts w:cs="David" w:hint="cs"/>
          <w:b/>
          <w:bCs/>
          <w:u w:val="single"/>
          <w:rtl/>
        </w:rPr>
        <w:t xml:space="preserve"> עיסוק נוסף</w:t>
      </w:r>
    </w:p>
    <w:p w14:paraId="0B39314F" w14:textId="77777777" w:rsidR="00AB5BB0" w:rsidRPr="00AB5BB0" w:rsidRDefault="00AB5BB0" w:rsidP="00AB5BB0">
      <w:pPr>
        <w:bidi/>
        <w:rPr>
          <w:rFonts w:cs="David" w:hint="cs"/>
          <w:rtl/>
        </w:rPr>
      </w:pPr>
    </w:p>
    <w:p w14:paraId="2C256590" w14:textId="77777777" w:rsidR="00AB5BB0" w:rsidRPr="00AB5BB0" w:rsidRDefault="00AB5BB0" w:rsidP="00AB5BB0">
      <w:pPr>
        <w:bidi/>
        <w:rPr>
          <w:rFonts w:cs="David" w:hint="cs"/>
          <w:u w:val="single"/>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31B61231" w14:textId="77777777" w:rsidR="00AB5BB0" w:rsidRPr="00AB5BB0" w:rsidRDefault="00AB5BB0" w:rsidP="00AB5BB0">
      <w:pPr>
        <w:bidi/>
        <w:rPr>
          <w:rFonts w:cs="David" w:hint="cs"/>
          <w:rtl/>
        </w:rPr>
      </w:pPr>
    </w:p>
    <w:p w14:paraId="30E4A337" w14:textId="77777777" w:rsidR="00AB5BB0" w:rsidRPr="00AB5BB0" w:rsidRDefault="00AB5BB0" w:rsidP="00AB5BB0">
      <w:pPr>
        <w:bidi/>
        <w:rPr>
          <w:rFonts w:cs="David" w:hint="cs"/>
          <w:rtl/>
        </w:rPr>
      </w:pPr>
      <w:r w:rsidRPr="00AB5BB0">
        <w:rPr>
          <w:rFonts w:cs="David" w:hint="cs"/>
          <w:rtl/>
        </w:rPr>
        <w:tab/>
        <w:t xml:space="preserve">חבריי חברי הכנסת, פרופסור </w:t>
      </w:r>
      <w:proofErr w:type="spellStart"/>
      <w:r w:rsidRPr="00AB5BB0">
        <w:rPr>
          <w:rFonts w:cs="David" w:hint="cs"/>
          <w:rtl/>
        </w:rPr>
        <w:t>אסא</w:t>
      </w:r>
      <w:proofErr w:type="spellEnd"/>
      <w:r w:rsidRPr="00AB5BB0">
        <w:rPr>
          <w:rFonts w:cs="David" w:hint="cs"/>
          <w:rtl/>
        </w:rPr>
        <w:t xml:space="preserve"> כשר, יש לנו אורח, ואנחנו שמחים שאתה אתנו כאן. אתחיל, ברשותכם, עם פרק א' - מטרה וערכים, כדי לרענן את זיכרונכם. </w:t>
      </w:r>
      <w:proofErr w:type="spellStart"/>
      <w:r w:rsidRPr="00AB5BB0">
        <w:rPr>
          <w:rFonts w:cs="David" w:hint="cs"/>
          <w:rtl/>
        </w:rPr>
        <w:t>היתה</w:t>
      </w:r>
      <w:proofErr w:type="spellEnd"/>
      <w:r w:rsidRPr="00AB5BB0">
        <w:rPr>
          <w:rFonts w:cs="David" w:hint="cs"/>
          <w:rtl/>
        </w:rPr>
        <w:t xml:space="preserve"> הארה של פרופסור כשר לגבי סעיף 2(4), הסעיף שעליו הצבענו: "ישמור על כבוד הכנסת וכבוד חבריה, ינהג בדרך ההולמת את מעמדו כחבר הכנסת ויפעל לטיפוח אמון הציבור בכנסת;" פרופסור כשר מציע להחליף את צמד המלים "ישמור על" ולהוסיף את "יטפח את כבוד הכנסת וכבוד חבריה, ינהג בדרך ההולמת את מעמדו כחבר הכנסת ויפעל להגברת אמון הציבור בכנסת." המילה "הגברה" </w:t>
      </w:r>
      <w:proofErr w:type="spellStart"/>
      <w:r w:rsidRPr="00AB5BB0">
        <w:rPr>
          <w:rFonts w:cs="David" w:hint="cs"/>
          <w:rtl/>
        </w:rPr>
        <w:t>היתה</w:t>
      </w:r>
      <w:proofErr w:type="spellEnd"/>
      <w:r w:rsidRPr="00AB5BB0">
        <w:rPr>
          <w:rFonts w:cs="David" w:hint="cs"/>
          <w:rtl/>
        </w:rPr>
        <w:t xml:space="preserve"> מאוד חשובה גם לחלק נכבד מאוד מחבריה כנסת שהיו בדיון ולכן, רציתי לשאול אם יש לכם בעיה כדי שבמקום המילים "ישמור על כבוד הכנסת", בסעיף מטרה וערכים, ובדיון הקודם סיכמנו שנוסיף את "יטפח את כבוד הכנסת וכבוד חבריה, ינהג בדרך ההולמת את מעמדו כחבר הכסת ויפעל להגברת אמון הציבור בכנסת." למי יש הערה?</w:t>
      </w:r>
    </w:p>
    <w:p w14:paraId="4E563E69" w14:textId="77777777" w:rsidR="00AB5BB0" w:rsidRPr="00AB5BB0" w:rsidRDefault="00AB5BB0" w:rsidP="00AB5BB0">
      <w:pPr>
        <w:bidi/>
        <w:rPr>
          <w:rFonts w:cs="David" w:hint="cs"/>
          <w:rtl/>
        </w:rPr>
      </w:pPr>
    </w:p>
    <w:p w14:paraId="5DA51C48" w14:textId="77777777" w:rsidR="00AB5BB0" w:rsidRPr="00AB5BB0" w:rsidRDefault="00AB5BB0" w:rsidP="00AB5BB0">
      <w:pPr>
        <w:bidi/>
        <w:rPr>
          <w:rFonts w:cs="David" w:hint="cs"/>
          <w:u w:val="single"/>
          <w:rtl/>
        </w:rPr>
      </w:pPr>
      <w:r w:rsidRPr="00AB5BB0">
        <w:rPr>
          <w:rFonts w:cs="David" w:hint="cs"/>
          <w:u w:val="single"/>
          <w:rtl/>
        </w:rPr>
        <w:t>גדעון סער:</w:t>
      </w:r>
    </w:p>
    <w:p w14:paraId="223AE3B4" w14:textId="77777777" w:rsidR="00AB5BB0" w:rsidRPr="00AB5BB0" w:rsidRDefault="00AB5BB0" w:rsidP="00AB5BB0">
      <w:pPr>
        <w:bidi/>
        <w:rPr>
          <w:rFonts w:cs="David" w:hint="cs"/>
          <w:u w:val="single"/>
          <w:rtl/>
        </w:rPr>
      </w:pPr>
    </w:p>
    <w:p w14:paraId="483E394C" w14:textId="77777777" w:rsidR="00AB5BB0" w:rsidRPr="00AB5BB0" w:rsidRDefault="00AB5BB0" w:rsidP="00AB5BB0">
      <w:pPr>
        <w:bidi/>
        <w:rPr>
          <w:rFonts w:cs="David" w:hint="cs"/>
          <w:rtl/>
        </w:rPr>
      </w:pPr>
      <w:r w:rsidRPr="00AB5BB0">
        <w:rPr>
          <w:rFonts w:cs="David" w:hint="cs"/>
          <w:rtl/>
        </w:rPr>
        <w:tab/>
        <w:t>אני תומך ב"ישמור". המילה "יטפח" נראית לי מוזר. מה זה, גינה?</w:t>
      </w:r>
    </w:p>
    <w:p w14:paraId="1628E856" w14:textId="77777777" w:rsidR="00AB5BB0" w:rsidRPr="00AB5BB0" w:rsidRDefault="00AB5BB0" w:rsidP="00AB5BB0">
      <w:pPr>
        <w:bidi/>
        <w:rPr>
          <w:rFonts w:cs="David" w:hint="cs"/>
          <w:rtl/>
        </w:rPr>
      </w:pPr>
    </w:p>
    <w:p w14:paraId="3A65E8E9" w14:textId="77777777" w:rsidR="00AB5BB0" w:rsidRPr="00AB5BB0" w:rsidRDefault="00AB5BB0" w:rsidP="00AB5BB0">
      <w:pPr>
        <w:bidi/>
        <w:rPr>
          <w:rFonts w:cs="David" w:hint="cs"/>
          <w:rtl/>
        </w:rPr>
      </w:pPr>
      <w:r w:rsidRPr="00AB5BB0">
        <w:rPr>
          <w:rFonts w:cs="David" w:hint="cs"/>
          <w:u w:val="single"/>
          <w:rtl/>
        </w:rPr>
        <w:t xml:space="preserve">יולי </w:t>
      </w:r>
      <w:proofErr w:type="spellStart"/>
      <w:r w:rsidRPr="00AB5BB0">
        <w:rPr>
          <w:rFonts w:cs="David" w:hint="cs"/>
          <w:u w:val="single"/>
          <w:rtl/>
        </w:rPr>
        <w:t>אדלשטיין</w:t>
      </w:r>
      <w:proofErr w:type="spellEnd"/>
      <w:r w:rsidRPr="00AB5BB0">
        <w:rPr>
          <w:rFonts w:cs="David" w:hint="cs"/>
          <w:u w:val="single"/>
          <w:rtl/>
        </w:rPr>
        <w:t>:</w:t>
      </w:r>
    </w:p>
    <w:p w14:paraId="72A4F8ED" w14:textId="77777777" w:rsidR="00AB5BB0" w:rsidRPr="00AB5BB0" w:rsidRDefault="00AB5BB0" w:rsidP="00AB5BB0">
      <w:pPr>
        <w:bidi/>
        <w:rPr>
          <w:rFonts w:cs="David" w:hint="cs"/>
          <w:rtl/>
        </w:rPr>
      </w:pPr>
    </w:p>
    <w:p w14:paraId="3DEE8479" w14:textId="77777777" w:rsidR="00AB5BB0" w:rsidRPr="00AB5BB0" w:rsidRDefault="00AB5BB0" w:rsidP="00AB5BB0">
      <w:pPr>
        <w:bidi/>
        <w:ind w:firstLine="567"/>
        <w:rPr>
          <w:rFonts w:cs="David" w:hint="cs"/>
          <w:rtl/>
        </w:rPr>
      </w:pPr>
      <w:r w:rsidRPr="00AB5BB0">
        <w:rPr>
          <w:rFonts w:cs="David" w:hint="cs"/>
          <w:rtl/>
        </w:rPr>
        <w:t>אני דווקא בעד המהות של הצעתו לחילופין של פרופסור כשר אבל הבעיה שלי לשונית לגמרי עם המילה "יטפח" כי אני לא יודע מה הכוונה. עוד לא מצאתי את המילה המתאימה.</w:t>
      </w:r>
    </w:p>
    <w:p w14:paraId="025CF0D9" w14:textId="77777777" w:rsidR="00AB5BB0" w:rsidRPr="00AB5BB0" w:rsidRDefault="00AB5BB0" w:rsidP="00AB5BB0">
      <w:pPr>
        <w:bidi/>
        <w:rPr>
          <w:rFonts w:cs="David" w:hint="cs"/>
          <w:rtl/>
        </w:rPr>
      </w:pPr>
    </w:p>
    <w:p w14:paraId="429074F9" w14:textId="77777777" w:rsidR="00AB5BB0" w:rsidRPr="00AB5BB0" w:rsidRDefault="00AB5BB0" w:rsidP="00AB5BB0">
      <w:pPr>
        <w:bidi/>
        <w:rPr>
          <w:rFonts w:cs="David" w:hint="cs"/>
          <w:rtl/>
        </w:rPr>
      </w:pPr>
      <w:proofErr w:type="spellStart"/>
      <w:r w:rsidRPr="00AB5BB0">
        <w:rPr>
          <w:rFonts w:cs="David" w:hint="cs"/>
          <w:u w:val="single"/>
          <w:rtl/>
        </w:rPr>
        <w:t>אסא</w:t>
      </w:r>
      <w:proofErr w:type="spellEnd"/>
      <w:r w:rsidRPr="00AB5BB0">
        <w:rPr>
          <w:rFonts w:cs="David" w:hint="cs"/>
          <w:u w:val="single"/>
          <w:rtl/>
        </w:rPr>
        <w:t xml:space="preserve"> כשר:</w:t>
      </w:r>
    </w:p>
    <w:p w14:paraId="3AE43A85" w14:textId="77777777" w:rsidR="00AB5BB0" w:rsidRPr="00AB5BB0" w:rsidRDefault="00AB5BB0" w:rsidP="00AB5BB0">
      <w:pPr>
        <w:bidi/>
        <w:rPr>
          <w:rFonts w:cs="David" w:hint="cs"/>
          <w:rtl/>
        </w:rPr>
      </w:pPr>
    </w:p>
    <w:p w14:paraId="60A5C46D" w14:textId="77777777" w:rsidR="00AB5BB0" w:rsidRPr="00AB5BB0" w:rsidRDefault="00AB5BB0" w:rsidP="00AB5BB0">
      <w:pPr>
        <w:bidi/>
        <w:rPr>
          <w:rFonts w:cs="David" w:hint="cs"/>
          <w:rtl/>
        </w:rPr>
      </w:pPr>
      <w:r w:rsidRPr="00AB5BB0">
        <w:rPr>
          <w:rFonts w:cs="David" w:hint="cs"/>
          <w:rtl/>
        </w:rPr>
        <w:tab/>
        <w:t>ההבדל בין "ישמור" ל"יטפח" הוא ההבדל בין השלילי לחיובי. כשאתה אומר "ישמור על החוק" פירושו שלא יעבור עליו. אנחנו רוצים משהו יותר, שיעלה את קרנה של הכנסת. אם אתם רוצים להגיד "יעלה את קרנה של הכנסת", בבקשה.</w:t>
      </w:r>
    </w:p>
    <w:p w14:paraId="526D67B5" w14:textId="77777777" w:rsidR="00AB5BB0" w:rsidRPr="00AB5BB0" w:rsidRDefault="00AB5BB0" w:rsidP="00AB5BB0">
      <w:pPr>
        <w:bidi/>
        <w:rPr>
          <w:rFonts w:cs="David" w:hint="cs"/>
          <w:u w:val="single"/>
          <w:rtl/>
        </w:rPr>
      </w:pPr>
    </w:p>
    <w:p w14:paraId="4A3069FD" w14:textId="77777777" w:rsidR="00AB5BB0" w:rsidRPr="00AB5BB0" w:rsidRDefault="00AB5BB0" w:rsidP="00AB5BB0">
      <w:pPr>
        <w:bidi/>
        <w:rPr>
          <w:rFonts w:cs="David" w:hint="cs"/>
          <w:u w:val="single"/>
          <w:rtl/>
        </w:rPr>
      </w:pPr>
      <w:r w:rsidRPr="00AB5BB0">
        <w:rPr>
          <w:rFonts w:cs="David" w:hint="cs"/>
          <w:u w:val="single"/>
          <w:rtl/>
        </w:rPr>
        <w:t>גדעון סער:</w:t>
      </w:r>
    </w:p>
    <w:p w14:paraId="3E5EE394" w14:textId="77777777" w:rsidR="00AB5BB0" w:rsidRPr="00AB5BB0" w:rsidRDefault="00AB5BB0" w:rsidP="00AB5BB0">
      <w:pPr>
        <w:bidi/>
        <w:rPr>
          <w:rFonts w:cs="David" w:hint="cs"/>
          <w:u w:val="single"/>
          <w:rtl/>
        </w:rPr>
      </w:pPr>
    </w:p>
    <w:p w14:paraId="594D8858" w14:textId="77777777" w:rsidR="00AB5BB0" w:rsidRPr="00AB5BB0" w:rsidRDefault="00AB5BB0" w:rsidP="00AB5BB0">
      <w:pPr>
        <w:bidi/>
        <w:rPr>
          <w:rFonts w:cs="David" w:hint="cs"/>
          <w:rtl/>
        </w:rPr>
      </w:pPr>
      <w:r w:rsidRPr="00AB5BB0">
        <w:rPr>
          <w:rFonts w:cs="David" w:hint="cs"/>
          <w:rtl/>
        </w:rPr>
        <w:tab/>
        <w:t xml:space="preserve">אני מוכן שיהיה "ישמור על כבוד הכנסת ויפעל להעלאת קרנה בציבור". </w:t>
      </w:r>
    </w:p>
    <w:p w14:paraId="0E74812C" w14:textId="77777777" w:rsidR="00AB5BB0" w:rsidRPr="00AB5BB0" w:rsidRDefault="00AB5BB0" w:rsidP="00AB5BB0">
      <w:pPr>
        <w:bidi/>
        <w:rPr>
          <w:rFonts w:cs="David" w:hint="cs"/>
          <w:u w:val="single"/>
          <w:rtl/>
        </w:rPr>
      </w:pPr>
    </w:p>
    <w:p w14:paraId="268C295C" w14:textId="77777777" w:rsidR="00AB5BB0" w:rsidRPr="00AB5BB0" w:rsidRDefault="00AB5BB0" w:rsidP="00AB5BB0">
      <w:pPr>
        <w:bidi/>
        <w:rPr>
          <w:rFonts w:cs="David" w:hint="cs"/>
          <w:u w:val="single"/>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6A1B86FC" w14:textId="77777777" w:rsidR="00AB5BB0" w:rsidRPr="00AB5BB0" w:rsidRDefault="00AB5BB0" w:rsidP="00AB5BB0">
      <w:pPr>
        <w:bidi/>
        <w:rPr>
          <w:rFonts w:cs="David" w:hint="cs"/>
          <w:rtl/>
        </w:rPr>
      </w:pPr>
    </w:p>
    <w:p w14:paraId="3D166636" w14:textId="77777777" w:rsidR="00AB5BB0" w:rsidRPr="00AB5BB0" w:rsidRDefault="00AB5BB0" w:rsidP="00AB5BB0">
      <w:pPr>
        <w:bidi/>
        <w:rPr>
          <w:rFonts w:cs="David" w:hint="cs"/>
          <w:u w:val="single"/>
          <w:rtl/>
        </w:rPr>
      </w:pPr>
      <w:r w:rsidRPr="00AB5BB0">
        <w:rPr>
          <w:rFonts w:cs="David" w:hint="cs"/>
          <w:rtl/>
        </w:rPr>
        <w:tab/>
        <w:t>אבל יש לנו את זה: "יפעל להגברת אמון הציבור בכנסת".</w:t>
      </w:r>
    </w:p>
    <w:p w14:paraId="1F5BF857" w14:textId="77777777" w:rsidR="00AB5BB0" w:rsidRPr="00AB5BB0" w:rsidRDefault="00AB5BB0" w:rsidP="00AB5BB0">
      <w:pPr>
        <w:bidi/>
        <w:rPr>
          <w:rFonts w:cs="David" w:hint="cs"/>
          <w:u w:val="single"/>
          <w:rtl/>
        </w:rPr>
      </w:pPr>
    </w:p>
    <w:p w14:paraId="2652E977" w14:textId="77777777" w:rsidR="00AB5BB0" w:rsidRPr="00AB5BB0" w:rsidRDefault="00AB5BB0" w:rsidP="00AB5BB0">
      <w:pPr>
        <w:bidi/>
        <w:rPr>
          <w:rFonts w:cs="David" w:hint="cs"/>
          <w:u w:val="single"/>
          <w:rtl/>
        </w:rPr>
      </w:pPr>
      <w:r w:rsidRPr="00AB5BB0">
        <w:rPr>
          <w:rFonts w:cs="David" w:hint="cs"/>
          <w:u w:val="single"/>
          <w:rtl/>
        </w:rPr>
        <w:t>גדעון סער:</w:t>
      </w:r>
    </w:p>
    <w:p w14:paraId="55D33520" w14:textId="77777777" w:rsidR="00AB5BB0" w:rsidRPr="00AB5BB0" w:rsidRDefault="00AB5BB0" w:rsidP="00AB5BB0">
      <w:pPr>
        <w:bidi/>
        <w:rPr>
          <w:rFonts w:cs="David" w:hint="cs"/>
          <w:u w:val="single"/>
          <w:rtl/>
        </w:rPr>
      </w:pPr>
    </w:p>
    <w:p w14:paraId="22A9DDA0" w14:textId="77777777" w:rsidR="00AB5BB0" w:rsidRPr="00AB5BB0" w:rsidRDefault="00AB5BB0" w:rsidP="00AB5BB0">
      <w:pPr>
        <w:bidi/>
        <w:rPr>
          <w:rFonts w:cs="David" w:hint="cs"/>
          <w:rtl/>
        </w:rPr>
      </w:pPr>
      <w:r w:rsidRPr="00AB5BB0">
        <w:rPr>
          <w:rFonts w:cs="David" w:hint="cs"/>
          <w:rtl/>
        </w:rPr>
        <w:tab/>
        <w:t>אז למה צריך עוד משהו?</w:t>
      </w:r>
    </w:p>
    <w:p w14:paraId="69A80429" w14:textId="77777777" w:rsidR="00AB5BB0" w:rsidRPr="00AB5BB0" w:rsidRDefault="00AB5BB0" w:rsidP="00AB5BB0">
      <w:pPr>
        <w:bidi/>
        <w:rPr>
          <w:rFonts w:cs="David" w:hint="cs"/>
          <w:rtl/>
        </w:rPr>
      </w:pPr>
    </w:p>
    <w:p w14:paraId="6DB48C35" w14:textId="77777777" w:rsidR="00AB5BB0" w:rsidRPr="00AB5BB0" w:rsidRDefault="00AB5BB0" w:rsidP="00AB5BB0">
      <w:pPr>
        <w:bidi/>
        <w:rPr>
          <w:rFonts w:cs="David" w:hint="cs"/>
          <w:u w:val="single"/>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4273BC00" w14:textId="77777777" w:rsidR="00AB5BB0" w:rsidRPr="00AB5BB0" w:rsidRDefault="00AB5BB0" w:rsidP="00AB5BB0">
      <w:pPr>
        <w:bidi/>
        <w:rPr>
          <w:rFonts w:cs="David" w:hint="cs"/>
          <w:rtl/>
        </w:rPr>
      </w:pPr>
    </w:p>
    <w:p w14:paraId="6D001175" w14:textId="77777777" w:rsidR="00AB5BB0" w:rsidRPr="00AB5BB0" w:rsidRDefault="00AB5BB0" w:rsidP="00AB5BB0">
      <w:pPr>
        <w:bidi/>
        <w:rPr>
          <w:rFonts w:cs="David" w:hint="cs"/>
          <w:rtl/>
        </w:rPr>
      </w:pPr>
      <w:r w:rsidRPr="00AB5BB0">
        <w:rPr>
          <w:rFonts w:cs="David" w:hint="cs"/>
          <w:rtl/>
        </w:rPr>
        <w:tab/>
        <w:t>אז יהיה: "ישמור על כבוד הכנסת וכבוד חבריה, ינהג בדרך ההולמת את מעמדו כחבר הכנסת ויפעל להגברת אמון הציבור בכנסת".</w:t>
      </w:r>
    </w:p>
    <w:p w14:paraId="36AA9DF4" w14:textId="77777777" w:rsidR="00AB5BB0" w:rsidRPr="00AB5BB0" w:rsidRDefault="00AB5BB0" w:rsidP="00AB5BB0">
      <w:pPr>
        <w:bidi/>
        <w:rPr>
          <w:rFonts w:cs="David" w:hint="cs"/>
          <w:rtl/>
        </w:rPr>
      </w:pPr>
    </w:p>
    <w:p w14:paraId="4A7A7B92" w14:textId="77777777" w:rsidR="00AB5BB0" w:rsidRPr="00AB5BB0" w:rsidRDefault="00AB5BB0" w:rsidP="00AB5BB0">
      <w:pPr>
        <w:bidi/>
        <w:rPr>
          <w:rFonts w:cs="David" w:hint="cs"/>
          <w:rtl/>
        </w:rPr>
      </w:pPr>
      <w:r w:rsidRPr="00AB5BB0">
        <w:rPr>
          <w:rFonts w:cs="David" w:hint="cs"/>
          <w:u w:val="single"/>
          <w:rtl/>
        </w:rPr>
        <w:t xml:space="preserve">יולי </w:t>
      </w:r>
      <w:proofErr w:type="spellStart"/>
      <w:r w:rsidRPr="00AB5BB0">
        <w:rPr>
          <w:rFonts w:cs="David" w:hint="cs"/>
          <w:u w:val="single"/>
          <w:rtl/>
        </w:rPr>
        <w:t>אדלשטיין</w:t>
      </w:r>
      <w:proofErr w:type="spellEnd"/>
      <w:r w:rsidRPr="00AB5BB0">
        <w:rPr>
          <w:rFonts w:cs="David" w:hint="cs"/>
          <w:u w:val="single"/>
          <w:rtl/>
        </w:rPr>
        <w:t>:</w:t>
      </w:r>
    </w:p>
    <w:p w14:paraId="57E37963" w14:textId="77777777" w:rsidR="00AB5BB0" w:rsidRPr="00AB5BB0" w:rsidRDefault="00AB5BB0" w:rsidP="00AB5BB0">
      <w:pPr>
        <w:bidi/>
        <w:rPr>
          <w:rFonts w:cs="David" w:hint="cs"/>
          <w:rtl/>
        </w:rPr>
      </w:pPr>
    </w:p>
    <w:p w14:paraId="4CB4B3A4" w14:textId="77777777" w:rsidR="00AB5BB0" w:rsidRPr="00AB5BB0" w:rsidRDefault="00AB5BB0" w:rsidP="00AB5BB0">
      <w:pPr>
        <w:bidi/>
        <w:ind w:firstLine="567"/>
        <w:rPr>
          <w:rFonts w:cs="David" w:hint="cs"/>
          <w:rtl/>
        </w:rPr>
      </w:pPr>
      <w:r w:rsidRPr="00AB5BB0">
        <w:rPr>
          <w:rFonts w:cs="David" w:hint="cs"/>
          <w:rtl/>
        </w:rPr>
        <w:t>אבל לא "לטיפוח" אלא "להגברת..."</w:t>
      </w:r>
    </w:p>
    <w:p w14:paraId="4B5C6AE7" w14:textId="77777777" w:rsidR="00AB5BB0" w:rsidRPr="00AB5BB0" w:rsidRDefault="00AB5BB0" w:rsidP="00AB5BB0">
      <w:pPr>
        <w:bidi/>
        <w:rPr>
          <w:rFonts w:cs="David" w:hint="cs"/>
          <w:rtl/>
        </w:rPr>
      </w:pPr>
    </w:p>
    <w:p w14:paraId="337DEEF8" w14:textId="77777777" w:rsidR="00AB5BB0" w:rsidRPr="00AB5BB0" w:rsidRDefault="00AB5BB0" w:rsidP="00AB5BB0">
      <w:pPr>
        <w:bidi/>
        <w:rPr>
          <w:rFonts w:cs="David" w:hint="cs"/>
          <w:u w:val="single"/>
          <w:rtl/>
        </w:rPr>
      </w:pPr>
      <w:r w:rsidRPr="00AB5BB0">
        <w:rPr>
          <w:rFonts w:cs="David"/>
          <w:u w:val="single"/>
          <w:rtl/>
        </w:rPr>
        <w:br w:type="page"/>
      </w:r>
      <w:r w:rsidRPr="00AB5BB0">
        <w:rPr>
          <w:rFonts w:cs="David" w:hint="cs"/>
          <w:u w:val="single"/>
          <w:rtl/>
        </w:rPr>
        <w:lastRenderedPageBreak/>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01456BC7" w14:textId="77777777" w:rsidR="00AB5BB0" w:rsidRPr="00AB5BB0" w:rsidRDefault="00AB5BB0" w:rsidP="00AB5BB0">
      <w:pPr>
        <w:bidi/>
        <w:rPr>
          <w:rFonts w:cs="David" w:hint="cs"/>
          <w:rtl/>
        </w:rPr>
      </w:pPr>
    </w:p>
    <w:p w14:paraId="5F444FF0" w14:textId="77777777" w:rsidR="00AB5BB0" w:rsidRPr="00AB5BB0" w:rsidRDefault="00AB5BB0" w:rsidP="00AB5BB0">
      <w:pPr>
        <w:bidi/>
        <w:rPr>
          <w:rFonts w:cs="David" w:hint="cs"/>
          <w:rtl/>
        </w:rPr>
      </w:pPr>
      <w:r w:rsidRPr="00AB5BB0">
        <w:rPr>
          <w:rFonts w:cs="David" w:hint="cs"/>
          <w:rtl/>
        </w:rPr>
        <w:tab/>
        <w:t>אני עוברת להצבעה מי בעד, מי נגד?</w:t>
      </w:r>
    </w:p>
    <w:p w14:paraId="5ABB8F31" w14:textId="77777777" w:rsidR="00AB5BB0" w:rsidRPr="00AB5BB0" w:rsidRDefault="00AB5BB0" w:rsidP="00AB5BB0">
      <w:pPr>
        <w:bidi/>
        <w:rPr>
          <w:rFonts w:cs="David" w:hint="cs"/>
          <w:rtl/>
        </w:rPr>
      </w:pPr>
    </w:p>
    <w:p w14:paraId="68712A68" w14:textId="77777777" w:rsidR="00AB5BB0" w:rsidRPr="00AB5BB0" w:rsidRDefault="00AB5BB0" w:rsidP="00AB5BB0">
      <w:pPr>
        <w:bidi/>
        <w:rPr>
          <w:rFonts w:cs="David" w:hint="cs"/>
          <w:rtl/>
        </w:rPr>
      </w:pPr>
      <w:r w:rsidRPr="00AB5BB0">
        <w:rPr>
          <w:rFonts w:cs="David" w:hint="cs"/>
          <w:rtl/>
        </w:rPr>
        <w:tab/>
        <w:t xml:space="preserve">בעד </w:t>
      </w:r>
      <w:r w:rsidRPr="00AB5BB0">
        <w:rPr>
          <w:rFonts w:cs="David"/>
          <w:rtl/>
        </w:rPr>
        <w:t>–</w:t>
      </w:r>
      <w:r w:rsidRPr="00AB5BB0">
        <w:rPr>
          <w:rFonts w:cs="David" w:hint="cs"/>
          <w:rtl/>
        </w:rPr>
        <w:t xml:space="preserve"> 3</w:t>
      </w:r>
    </w:p>
    <w:p w14:paraId="5874CF4A" w14:textId="77777777" w:rsidR="00AB5BB0" w:rsidRPr="00AB5BB0" w:rsidRDefault="00AB5BB0" w:rsidP="00AB5BB0">
      <w:pPr>
        <w:bidi/>
        <w:rPr>
          <w:rFonts w:cs="David" w:hint="cs"/>
          <w:rtl/>
        </w:rPr>
      </w:pPr>
      <w:r w:rsidRPr="00AB5BB0">
        <w:rPr>
          <w:rFonts w:cs="David" w:hint="cs"/>
          <w:rtl/>
        </w:rPr>
        <w:tab/>
        <w:t xml:space="preserve">נגד </w:t>
      </w:r>
      <w:r w:rsidRPr="00AB5BB0">
        <w:rPr>
          <w:rFonts w:cs="David"/>
          <w:rtl/>
        </w:rPr>
        <w:t>–</w:t>
      </w:r>
      <w:r w:rsidRPr="00AB5BB0">
        <w:rPr>
          <w:rFonts w:cs="David" w:hint="cs"/>
          <w:rtl/>
        </w:rPr>
        <w:t xml:space="preserve"> אין</w:t>
      </w:r>
    </w:p>
    <w:p w14:paraId="14413F39" w14:textId="77777777" w:rsidR="00AB5BB0" w:rsidRPr="00AB5BB0" w:rsidRDefault="00AB5BB0" w:rsidP="00AB5BB0">
      <w:pPr>
        <w:bidi/>
        <w:rPr>
          <w:rFonts w:cs="David" w:hint="cs"/>
          <w:rtl/>
        </w:rPr>
      </w:pPr>
    </w:p>
    <w:p w14:paraId="2623326B" w14:textId="77777777" w:rsidR="00AB5BB0" w:rsidRPr="00AB5BB0" w:rsidRDefault="00AB5BB0" w:rsidP="00AB5BB0">
      <w:pPr>
        <w:bidi/>
        <w:rPr>
          <w:rFonts w:cs="David" w:hint="cs"/>
          <w:rtl/>
        </w:rPr>
      </w:pPr>
      <w:r w:rsidRPr="00AB5BB0">
        <w:rPr>
          <w:rFonts w:cs="David" w:hint="cs"/>
          <w:rtl/>
        </w:rPr>
        <w:tab/>
        <w:t>ההצעה נתקבלה.</w:t>
      </w:r>
      <w:r w:rsidRPr="00AB5BB0">
        <w:rPr>
          <w:rFonts w:cs="David" w:hint="cs"/>
          <w:rtl/>
        </w:rPr>
        <w:tab/>
      </w:r>
    </w:p>
    <w:p w14:paraId="2F51FC01" w14:textId="77777777" w:rsidR="00AB5BB0" w:rsidRPr="00AB5BB0" w:rsidRDefault="00AB5BB0" w:rsidP="00AB5BB0">
      <w:pPr>
        <w:bidi/>
        <w:rPr>
          <w:rFonts w:cs="David" w:hint="cs"/>
          <w:rtl/>
        </w:rPr>
      </w:pPr>
    </w:p>
    <w:p w14:paraId="773D70A0" w14:textId="77777777" w:rsidR="00AB5BB0" w:rsidRPr="00AB5BB0" w:rsidRDefault="00AB5BB0" w:rsidP="00AB5BB0">
      <w:pPr>
        <w:bidi/>
        <w:rPr>
          <w:rFonts w:cs="David" w:hint="cs"/>
          <w:rtl/>
        </w:rPr>
      </w:pPr>
      <w:r w:rsidRPr="00AB5BB0">
        <w:rPr>
          <w:rFonts w:cs="David" w:hint="cs"/>
          <w:rtl/>
        </w:rPr>
        <w:tab/>
        <w:t xml:space="preserve">אני עוברת לסעיף שבו עצרנו בפרק ה': התנהגות הולמת, סעיף 11 </w:t>
      </w:r>
      <w:r w:rsidRPr="00AB5BB0">
        <w:rPr>
          <w:rFonts w:cs="David"/>
          <w:rtl/>
        </w:rPr>
        <w:t>–</w:t>
      </w:r>
      <w:r w:rsidRPr="00AB5BB0">
        <w:rPr>
          <w:rFonts w:cs="David" w:hint="cs"/>
          <w:rtl/>
        </w:rPr>
        <w:t xml:space="preserve"> לבוש הולם. חברי הכנסת העלו פה דברים חשובים לגבי סעיף 10(ג) וברשותכם, אני מבקשת לעבור עליו ולהצביע. ארבל ישבה וחשבה והציעה לנו מספר חלופות, כאשר הויכוח העיקרי היה "לקיים את דיני המדינה" וכל אחד נתן את גרסתו.</w:t>
      </w:r>
    </w:p>
    <w:p w14:paraId="0B16A828" w14:textId="77777777" w:rsidR="00AB5BB0" w:rsidRPr="00AB5BB0" w:rsidRDefault="00AB5BB0" w:rsidP="00AB5BB0">
      <w:pPr>
        <w:bidi/>
        <w:rPr>
          <w:rFonts w:cs="David" w:hint="cs"/>
          <w:rtl/>
        </w:rPr>
      </w:pPr>
    </w:p>
    <w:p w14:paraId="7F3DCE16" w14:textId="77777777" w:rsidR="00AB5BB0" w:rsidRPr="00AB5BB0" w:rsidRDefault="00AB5BB0" w:rsidP="00AB5BB0">
      <w:pPr>
        <w:bidi/>
        <w:rPr>
          <w:rFonts w:cs="David" w:hint="cs"/>
          <w:rtl/>
        </w:rPr>
      </w:pPr>
      <w:r w:rsidRPr="00AB5BB0">
        <w:rPr>
          <w:rFonts w:cs="David" w:hint="cs"/>
          <w:u w:val="single"/>
          <w:rtl/>
        </w:rPr>
        <w:t xml:space="preserve">ארבל </w:t>
      </w:r>
      <w:proofErr w:type="spellStart"/>
      <w:r w:rsidRPr="00AB5BB0">
        <w:rPr>
          <w:rFonts w:cs="David" w:hint="cs"/>
          <w:u w:val="single"/>
          <w:rtl/>
        </w:rPr>
        <w:t>אסטרחן</w:t>
      </w:r>
      <w:proofErr w:type="spellEnd"/>
      <w:r w:rsidRPr="00AB5BB0">
        <w:rPr>
          <w:rFonts w:cs="David" w:hint="cs"/>
          <w:u w:val="single"/>
          <w:rtl/>
        </w:rPr>
        <w:t>:</w:t>
      </w:r>
    </w:p>
    <w:p w14:paraId="01180DBE" w14:textId="77777777" w:rsidR="00AB5BB0" w:rsidRPr="00AB5BB0" w:rsidRDefault="00AB5BB0" w:rsidP="00AB5BB0">
      <w:pPr>
        <w:bidi/>
        <w:rPr>
          <w:rFonts w:cs="David" w:hint="cs"/>
          <w:rtl/>
        </w:rPr>
      </w:pPr>
    </w:p>
    <w:p w14:paraId="12D3ED4B" w14:textId="77777777" w:rsidR="00AB5BB0" w:rsidRPr="00AB5BB0" w:rsidRDefault="00AB5BB0" w:rsidP="00AB5BB0">
      <w:pPr>
        <w:bidi/>
        <w:rPr>
          <w:rFonts w:cs="David" w:hint="cs"/>
          <w:rtl/>
        </w:rPr>
      </w:pPr>
      <w:r w:rsidRPr="00AB5BB0">
        <w:rPr>
          <w:rFonts w:cs="David" w:hint="cs"/>
          <w:rtl/>
        </w:rPr>
        <w:tab/>
        <w:t xml:space="preserve">בישיבה הקודמת דובר על ההצעה להוסיף את הסעיף שיגיד: חבר הכנסת יקפיד לקיים את דיני המדינה. בוועדה העלו חברים את החשש שבמצב כזה, כאשר הרעיון היה שכל עבירה על החוק מהווה הפרה אתית, אבל כמובן שבידי ועדת האתיקה קיים שיקול דעת רחב מאוד, האם לדון, האם לדחות על הסף, אם אח"כ זה מגיע לכדי תלונה, איזה עונשים להטיל וכולי. הרעיון היה שיהיה כלל שיגיד שעבירה על החוק נחשבת גם להפרה אתית. חברי הכנסת העלו חשש שזה יצר את צעדיה של ועדת האתיקה או שזה יתנגש עם החסינות, שלכאורה אומרת שמותר לחבר הכנסת להפר את החוק, למרות שזה לא בדיוק מה שהיא אומרת, כי הפסיקה אומרת שגם אם לעתים חבר כנסת לא יעמוד לדין, זה עדין לא אומר שמותר לו להפר את החוק. היה חשש שהעלה חבר הכנסת ריבלין, שאולי לחבר כנסת מותר לשנות את החוק אז אולי לא נכון להגיד שהוא יקפיד לקיים, וזה קצת בעייתי כי הוא חייב לקיים את החוק והוא כמובן יכול להציע לשנות אותו בכל עת. היו פה גם הצעות להגיד: שיקפיד למלא את דיני המדינה רק אם זה לא במילוי תפקידו אבל הוא חייב לקיים אותם גם לא במילוי תפקידו. ניסיתי להגיד: בין אם במילוי תפקידו ובין אם לאו או אולי להתייחס לא לקיום דיני המדינה אלא החוק, כי דינים זה כולל גם פסיקה, זה רחב יותר. בישיבה הקודמת העלה חברה הכנסת אורון את ההצעה למחוק את הסעיף בכלל. הנושא הזה נמצא בסעיף הערכים והכללים מפורשים לפי הערכים, וזה כבר נאמר. לכן אמר חבר הכנסת אורון, שאפשר להסתפק בסעיף הקודם שאומר שחבר הכנסת ינהג בדרך ההולמת את מעמדו, כאשר הסעיף הזה, כמו ייתר הסעיפים, יפורשו ברוח הערכים שמחייבים את חבר הכנסת להקפיד לקיים את דיני המדינה. זו </w:t>
      </w:r>
      <w:proofErr w:type="spellStart"/>
      <w:r w:rsidRPr="00AB5BB0">
        <w:rPr>
          <w:rFonts w:cs="David" w:hint="cs"/>
          <w:rtl/>
        </w:rPr>
        <w:t>היתה</w:t>
      </w:r>
      <w:proofErr w:type="spellEnd"/>
      <w:r w:rsidRPr="00AB5BB0">
        <w:rPr>
          <w:rFonts w:cs="David" w:hint="cs"/>
          <w:rtl/>
        </w:rPr>
        <w:t xml:space="preserve"> המחלוקת בישיבה הקודמת.</w:t>
      </w:r>
    </w:p>
    <w:p w14:paraId="674323B9" w14:textId="77777777" w:rsidR="00AB5BB0" w:rsidRPr="00AB5BB0" w:rsidRDefault="00AB5BB0" w:rsidP="00AB5BB0">
      <w:pPr>
        <w:bidi/>
        <w:rPr>
          <w:rFonts w:cs="David" w:hint="cs"/>
          <w:rtl/>
        </w:rPr>
      </w:pPr>
    </w:p>
    <w:p w14:paraId="15BE4E82" w14:textId="77777777" w:rsidR="00AB5BB0" w:rsidRPr="00AB5BB0" w:rsidRDefault="00AB5BB0" w:rsidP="00AB5BB0">
      <w:pPr>
        <w:bidi/>
        <w:rPr>
          <w:rFonts w:cs="David" w:hint="cs"/>
          <w:rtl/>
        </w:rPr>
      </w:pPr>
      <w:r w:rsidRPr="00AB5BB0">
        <w:rPr>
          <w:rFonts w:cs="David" w:hint="cs"/>
          <w:u w:val="single"/>
          <w:rtl/>
        </w:rPr>
        <w:t>חיים אורון:</w:t>
      </w:r>
    </w:p>
    <w:p w14:paraId="40D68860" w14:textId="77777777" w:rsidR="00AB5BB0" w:rsidRPr="00AB5BB0" w:rsidRDefault="00AB5BB0" w:rsidP="00AB5BB0">
      <w:pPr>
        <w:bidi/>
        <w:rPr>
          <w:rFonts w:cs="David" w:hint="cs"/>
          <w:rtl/>
        </w:rPr>
      </w:pPr>
    </w:p>
    <w:p w14:paraId="013A98BB" w14:textId="77777777" w:rsidR="00AB5BB0" w:rsidRPr="00AB5BB0" w:rsidRDefault="00AB5BB0" w:rsidP="00AB5BB0">
      <w:pPr>
        <w:bidi/>
        <w:ind w:firstLine="567"/>
        <w:rPr>
          <w:rFonts w:cs="David" w:hint="cs"/>
          <w:rtl/>
        </w:rPr>
      </w:pPr>
      <w:r w:rsidRPr="00AB5BB0">
        <w:rPr>
          <w:rFonts w:cs="David" w:hint="cs"/>
          <w:rtl/>
        </w:rPr>
        <w:t>לכן הבאתי את הדוגמא של סגירת כביש החוף ואמרתי הנה, למרות שזה לא כתוב, ועדת האתיקה פעלה במצב הקיים על בסיס ההנחה שהפרת חוק אינה הולמת חבר כנסת ולכן, במקרה זה היא פעלה ולא במקרים אחרים - -</w:t>
      </w:r>
    </w:p>
    <w:p w14:paraId="4001E6D8" w14:textId="77777777" w:rsidR="00AB5BB0" w:rsidRPr="00AB5BB0" w:rsidRDefault="00AB5BB0" w:rsidP="00AB5BB0">
      <w:pPr>
        <w:bidi/>
        <w:rPr>
          <w:rFonts w:cs="David" w:hint="cs"/>
          <w:rtl/>
        </w:rPr>
      </w:pPr>
    </w:p>
    <w:p w14:paraId="2401CD0E" w14:textId="77777777" w:rsidR="00AB5BB0" w:rsidRPr="00AB5BB0" w:rsidRDefault="00AB5BB0" w:rsidP="00AB5BB0">
      <w:pPr>
        <w:bidi/>
        <w:rPr>
          <w:rFonts w:cs="David"/>
          <w:rtl/>
        </w:rPr>
      </w:pPr>
      <w:r w:rsidRPr="00AB5BB0">
        <w:rPr>
          <w:rFonts w:cs="David" w:hint="eastAsia"/>
          <w:u w:val="single"/>
          <w:rtl/>
        </w:rPr>
        <w:t>אורי</w:t>
      </w:r>
      <w:r w:rsidRPr="00AB5BB0">
        <w:rPr>
          <w:rFonts w:cs="David"/>
          <w:u w:val="single"/>
          <w:rtl/>
        </w:rPr>
        <w:t xml:space="preserve"> אריאל:</w:t>
      </w:r>
    </w:p>
    <w:p w14:paraId="74245631" w14:textId="77777777" w:rsidR="00AB5BB0" w:rsidRPr="00AB5BB0" w:rsidRDefault="00AB5BB0" w:rsidP="00AB5BB0">
      <w:pPr>
        <w:bidi/>
        <w:rPr>
          <w:rFonts w:cs="David"/>
          <w:rtl/>
        </w:rPr>
      </w:pPr>
    </w:p>
    <w:p w14:paraId="310B9A46" w14:textId="77777777" w:rsidR="00AB5BB0" w:rsidRPr="00AB5BB0" w:rsidRDefault="00AB5BB0" w:rsidP="00AB5BB0">
      <w:pPr>
        <w:bidi/>
        <w:rPr>
          <w:rFonts w:cs="David" w:hint="cs"/>
          <w:rtl/>
        </w:rPr>
      </w:pPr>
      <w:r w:rsidRPr="00AB5BB0">
        <w:rPr>
          <w:rFonts w:cs="David"/>
          <w:rtl/>
        </w:rPr>
        <w:tab/>
      </w:r>
      <w:r w:rsidRPr="00AB5BB0">
        <w:rPr>
          <w:rFonts w:cs="David" w:hint="cs"/>
          <w:rtl/>
        </w:rPr>
        <w:t>מה ההבדל בן דינים לחוקים?</w:t>
      </w:r>
    </w:p>
    <w:p w14:paraId="252A4EAA" w14:textId="77777777" w:rsidR="00AB5BB0" w:rsidRPr="00AB5BB0" w:rsidRDefault="00AB5BB0" w:rsidP="00AB5BB0">
      <w:pPr>
        <w:bidi/>
        <w:rPr>
          <w:rFonts w:cs="David" w:hint="cs"/>
          <w:rtl/>
        </w:rPr>
      </w:pPr>
    </w:p>
    <w:p w14:paraId="6318A46D" w14:textId="77777777" w:rsidR="00AB5BB0" w:rsidRPr="00AB5BB0" w:rsidRDefault="00AB5BB0" w:rsidP="00AB5BB0">
      <w:pPr>
        <w:bidi/>
        <w:rPr>
          <w:rFonts w:cs="David" w:hint="cs"/>
          <w:rtl/>
        </w:rPr>
      </w:pPr>
      <w:r w:rsidRPr="00AB5BB0">
        <w:rPr>
          <w:rFonts w:cs="David" w:hint="cs"/>
          <w:u w:val="single"/>
          <w:rtl/>
        </w:rPr>
        <w:t xml:space="preserve">ארבל </w:t>
      </w:r>
      <w:proofErr w:type="spellStart"/>
      <w:r w:rsidRPr="00AB5BB0">
        <w:rPr>
          <w:rFonts w:cs="David" w:hint="cs"/>
          <w:u w:val="single"/>
          <w:rtl/>
        </w:rPr>
        <w:t>אסטרחן</w:t>
      </w:r>
      <w:proofErr w:type="spellEnd"/>
      <w:r w:rsidRPr="00AB5BB0">
        <w:rPr>
          <w:rFonts w:cs="David" w:hint="cs"/>
          <w:u w:val="single"/>
          <w:rtl/>
        </w:rPr>
        <w:t>:</w:t>
      </w:r>
    </w:p>
    <w:p w14:paraId="4368CD2D" w14:textId="77777777" w:rsidR="00AB5BB0" w:rsidRPr="00AB5BB0" w:rsidRDefault="00AB5BB0" w:rsidP="00AB5BB0">
      <w:pPr>
        <w:bidi/>
        <w:rPr>
          <w:rFonts w:cs="David" w:hint="cs"/>
          <w:rtl/>
        </w:rPr>
      </w:pPr>
    </w:p>
    <w:p w14:paraId="2694208D" w14:textId="77777777" w:rsidR="00AB5BB0" w:rsidRPr="00AB5BB0" w:rsidRDefault="00AB5BB0" w:rsidP="00AB5BB0">
      <w:pPr>
        <w:bidi/>
        <w:ind w:firstLine="567"/>
        <w:rPr>
          <w:rFonts w:cs="David" w:hint="cs"/>
          <w:rtl/>
        </w:rPr>
      </w:pPr>
      <w:r w:rsidRPr="00AB5BB0">
        <w:rPr>
          <w:rFonts w:cs="David" w:hint="cs"/>
          <w:rtl/>
        </w:rPr>
        <w:t>דינים זה רחב יותר, זה כולל גם פסיקה מחייבת ומפרשת את החוק בדרך מסוימת וזה גם מחייב. נכון שהסעיף הוא סעיף סל ואפשר היה להסתפק רק בו. בכל זאת, הכללים בנוסח שהציעה הוועדה הציבורית כן באים לפרוט פירוט רחב יותר, שאפשר יהיה לא ללכת  תמיד לסעיף הסל אלא ללכת לסעיפים ספציפיים.</w:t>
      </w:r>
    </w:p>
    <w:p w14:paraId="1BB1759A" w14:textId="77777777" w:rsidR="00AB5BB0" w:rsidRPr="00AB5BB0" w:rsidRDefault="00AB5BB0" w:rsidP="00AB5BB0">
      <w:pPr>
        <w:bidi/>
        <w:rPr>
          <w:rFonts w:cs="David" w:hint="cs"/>
          <w:rtl/>
        </w:rPr>
      </w:pPr>
    </w:p>
    <w:p w14:paraId="01F94727" w14:textId="77777777" w:rsidR="00AB5BB0" w:rsidRPr="00AB5BB0" w:rsidRDefault="00AB5BB0" w:rsidP="00AB5BB0">
      <w:pPr>
        <w:bidi/>
        <w:rPr>
          <w:rFonts w:cs="David" w:hint="cs"/>
          <w:rtl/>
        </w:rPr>
      </w:pPr>
      <w:proofErr w:type="spellStart"/>
      <w:r w:rsidRPr="00AB5BB0">
        <w:rPr>
          <w:rFonts w:cs="David" w:hint="cs"/>
          <w:u w:val="single"/>
          <w:rtl/>
        </w:rPr>
        <w:t>אסא</w:t>
      </w:r>
      <w:proofErr w:type="spellEnd"/>
      <w:r w:rsidRPr="00AB5BB0">
        <w:rPr>
          <w:rFonts w:cs="David" w:hint="cs"/>
          <w:u w:val="single"/>
          <w:rtl/>
        </w:rPr>
        <w:t xml:space="preserve"> כשר:</w:t>
      </w:r>
    </w:p>
    <w:p w14:paraId="532B4B1B" w14:textId="77777777" w:rsidR="00AB5BB0" w:rsidRPr="00AB5BB0" w:rsidRDefault="00AB5BB0" w:rsidP="00AB5BB0">
      <w:pPr>
        <w:bidi/>
        <w:rPr>
          <w:rFonts w:cs="David" w:hint="cs"/>
          <w:rtl/>
        </w:rPr>
      </w:pPr>
    </w:p>
    <w:p w14:paraId="3EED1D88" w14:textId="77777777" w:rsidR="00AB5BB0" w:rsidRPr="00AB5BB0" w:rsidRDefault="00AB5BB0" w:rsidP="00AB5BB0">
      <w:pPr>
        <w:bidi/>
        <w:ind w:firstLine="567"/>
        <w:rPr>
          <w:rFonts w:cs="David" w:hint="cs"/>
          <w:rtl/>
        </w:rPr>
      </w:pPr>
      <w:r w:rsidRPr="00AB5BB0">
        <w:rPr>
          <w:rFonts w:cs="David" w:hint="cs"/>
          <w:rtl/>
        </w:rPr>
        <w:t xml:space="preserve">נקודה מעשית </w:t>
      </w:r>
      <w:r w:rsidRPr="00AB5BB0">
        <w:rPr>
          <w:rFonts w:cs="David"/>
          <w:rtl/>
        </w:rPr>
        <w:t>–</w:t>
      </w:r>
      <w:r w:rsidRPr="00AB5BB0">
        <w:rPr>
          <w:rFonts w:cs="David" w:hint="cs"/>
          <w:rtl/>
        </w:rPr>
        <w:t xml:space="preserve"> ועדת האתיקה לא חוסכת לעצמה עבודה אם לא יהיה סעיף 10ג, מפני שכל נסיעה במהירות מופרזת של חבר כנסת, אזרח יוכל לפנות לוועדת האתיקה ולהגיד שזו דרך שאינה הולמת את מעמדו. כלומר, חיסכון מעשי לא יהיה מהמחיקה פה. </w:t>
      </w:r>
    </w:p>
    <w:p w14:paraId="2992C944" w14:textId="77777777" w:rsidR="00AB5BB0" w:rsidRPr="00AB5BB0" w:rsidRDefault="00AB5BB0" w:rsidP="00AB5BB0">
      <w:pPr>
        <w:bidi/>
        <w:ind w:firstLine="567"/>
        <w:rPr>
          <w:rFonts w:cs="David" w:hint="cs"/>
          <w:rtl/>
        </w:rPr>
      </w:pPr>
    </w:p>
    <w:p w14:paraId="7F400DE4" w14:textId="77777777" w:rsidR="00AB5BB0" w:rsidRPr="00AB5BB0" w:rsidRDefault="00AB5BB0" w:rsidP="00AB5BB0">
      <w:pPr>
        <w:bidi/>
        <w:ind w:firstLine="567"/>
        <w:rPr>
          <w:rFonts w:cs="David" w:hint="cs"/>
          <w:rtl/>
        </w:rPr>
      </w:pPr>
      <w:r w:rsidRPr="00AB5BB0">
        <w:rPr>
          <w:rFonts w:cs="David" w:hint="cs"/>
          <w:rtl/>
        </w:rPr>
        <w:t xml:space="preserve">ברמה העקרונית </w:t>
      </w:r>
      <w:r w:rsidRPr="00AB5BB0">
        <w:rPr>
          <w:rFonts w:cs="David"/>
          <w:rtl/>
        </w:rPr>
        <w:t>–</w:t>
      </w:r>
      <w:r w:rsidRPr="00AB5BB0">
        <w:rPr>
          <w:rFonts w:cs="David" w:hint="cs"/>
          <w:rtl/>
        </w:rPr>
        <w:t xml:space="preserve"> אני אזרח, אני רוצה לדעת מה היחס של גופים ושל בעלי תפקידים ממלכתיים אל החוק. אני פותח את הקוד האתי של השופטים, שהיום הוא בכוח הסמכה בחוק, ואני רואה את סעיף 7ב שאומר, שבכל מעשה הם יהיו מופת לשמירה על החוק. אני פותח את הקוד האתי של שמטרה, הם מדברים על </w:t>
      </w:r>
      <w:proofErr w:type="spellStart"/>
      <w:r w:rsidRPr="00AB5BB0">
        <w:rPr>
          <w:rFonts w:cs="David" w:hint="cs"/>
          <w:rtl/>
        </w:rPr>
        <w:t>הכל</w:t>
      </w:r>
      <w:proofErr w:type="spellEnd"/>
      <w:r w:rsidRPr="00AB5BB0">
        <w:rPr>
          <w:rFonts w:cs="David" w:hint="cs"/>
          <w:rtl/>
        </w:rPr>
        <w:t xml:space="preserve"> מתוך החוק וכך גם בקודים אתיים לא של גופים ממלכתיים אלא של רופאים ומהנדסים ומי שלא יהיה. המקום היחיד שאי אפשר למצוא משפט על החובה לשמור על החוק זה מהגוף שעוסק בחקיקה למען כל האזרחים וכל בעלי המקצועות. וזה לא מתקבל על הדעת. אני חושב שזה צריך להיות בועדת האתיקה גם בעבר וגם בהווה, יש לה שיקול דעת רחב והיא תדע מה לעשות אם יהיו תלונות שלא צריכות להיות כאלה שמציקות לחברי הכנסת.</w:t>
      </w:r>
    </w:p>
    <w:p w14:paraId="5761DC03" w14:textId="77777777" w:rsidR="00AB5BB0" w:rsidRPr="00AB5BB0" w:rsidRDefault="00AB5BB0" w:rsidP="00AB5BB0">
      <w:pPr>
        <w:bidi/>
        <w:rPr>
          <w:rFonts w:cs="David" w:hint="cs"/>
          <w:rtl/>
        </w:rPr>
      </w:pPr>
    </w:p>
    <w:p w14:paraId="6042466A" w14:textId="77777777" w:rsidR="00AB5BB0" w:rsidRPr="00AB5BB0" w:rsidRDefault="00AB5BB0" w:rsidP="00AB5BB0">
      <w:pPr>
        <w:bidi/>
        <w:rPr>
          <w:rFonts w:cs="David" w:hint="cs"/>
          <w:rtl/>
        </w:rPr>
      </w:pPr>
      <w:r w:rsidRPr="00AB5BB0">
        <w:rPr>
          <w:rFonts w:cs="David" w:hint="cs"/>
          <w:u w:val="single"/>
          <w:rtl/>
        </w:rPr>
        <w:t>חיים אורון:</w:t>
      </w:r>
    </w:p>
    <w:p w14:paraId="69943CDA" w14:textId="77777777" w:rsidR="00AB5BB0" w:rsidRPr="00AB5BB0" w:rsidRDefault="00AB5BB0" w:rsidP="00AB5BB0">
      <w:pPr>
        <w:bidi/>
        <w:rPr>
          <w:rFonts w:cs="David" w:hint="cs"/>
          <w:rtl/>
        </w:rPr>
      </w:pPr>
    </w:p>
    <w:p w14:paraId="76EF6A0F" w14:textId="77777777" w:rsidR="00AB5BB0" w:rsidRPr="00AB5BB0" w:rsidRDefault="00AB5BB0" w:rsidP="00AB5BB0">
      <w:pPr>
        <w:bidi/>
        <w:ind w:firstLine="567"/>
        <w:rPr>
          <w:rFonts w:cs="David" w:hint="cs"/>
          <w:rtl/>
        </w:rPr>
      </w:pPr>
      <w:r w:rsidRPr="00AB5BB0">
        <w:rPr>
          <w:rFonts w:cs="David" w:hint="cs"/>
          <w:rtl/>
        </w:rPr>
        <w:t xml:space="preserve">אבל </w:t>
      </w:r>
      <w:proofErr w:type="spellStart"/>
      <w:r w:rsidRPr="00AB5BB0">
        <w:rPr>
          <w:rFonts w:cs="David" w:hint="cs"/>
          <w:rtl/>
        </w:rPr>
        <w:t>אסא</w:t>
      </w:r>
      <w:proofErr w:type="spellEnd"/>
      <w:r w:rsidRPr="00AB5BB0">
        <w:rPr>
          <w:rFonts w:cs="David" w:hint="cs"/>
          <w:rtl/>
        </w:rPr>
        <w:t>, זה מופיע. להקפיד ולקיים... תוסיף פה כל מה שאתה רוצה. בסעיף זה יקפיד, יקיים, לעודד, לטפח. השאלה אם זה צריך להופיע מיד אחרי התנהגות שאינה הולמת. זו כל המחלוקת.</w:t>
      </w:r>
    </w:p>
    <w:p w14:paraId="59C4ACBF" w14:textId="77777777" w:rsidR="00AB5BB0" w:rsidRPr="00AB5BB0" w:rsidRDefault="00AB5BB0" w:rsidP="00AB5BB0">
      <w:pPr>
        <w:bidi/>
        <w:rPr>
          <w:rFonts w:cs="David" w:hint="cs"/>
          <w:rtl/>
        </w:rPr>
      </w:pPr>
    </w:p>
    <w:p w14:paraId="6923F96B" w14:textId="77777777" w:rsidR="00AB5BB0" w:rsidRPr="00AB5BB0" w:rsidRDefault="00AB5BB0" w:rsidP="00AB5BB0">
      <w:pPr>
        <w:bidi/>
        <w:rPr>
          <w:rFonts w:cs="David" w:hint="cs"/>
          <w:rtl/>
        </w:rPr>
      </w:pPr>
      <w:proofErr w:type="spellStart"/>
      <w:r w:rsidRPr="00AB5BB0">
        <w:rPr>
          <w:rFonts w:cs="David" w:hint="cs"/>
          <w:u w:val="single"/>
          <w:rtl/>
        </w:rPr>
        <w:t>אסא</w:t>
      </w:r>
      <w:proofErr w:type="spellEnd"/>
      <w:r w:rsidRPr="00AB5BB0">
        <w:rPr>
          <w:rFonts w:cs="David" w:hint="cs"/>
          <w:u w:val="single"/>
          <w:rtl/>
        </w:rPr>
        <w:t xml:space="preserve"> כשר:</w:t>
      </w:r>
    </w:p>
    <w:p w14:paraId="24247C80" w14:textId="77777777" w:rsidR="00AB5BB0" w:rsidRPr="00AB5BB0" w:rsidRDefault="00AB5BB0" w:rsidP="00AB5BB0">
      <w:pPr>
        <w:bidi/>
        <w:rPr>
          <w:rFonts w:cs="David" w:hint="cs"/>
          <w:rtl/>
        </w:rPr>
      </w:pPr>
    </w:p>
    <w:p w14:paraId="26C9134B" w14:textId="77777777" w:rsidR="00AB5BB0" w:rsidRPr="00AB5BB0" w:rsidRDefault="00AB5BB0" w:rsidP="00AB5BB0">
      <w:pPr>
        <w:bidi/>
        <w:ind w:firstLine="567"/>
        <w:rPr>
          <w:rFonts w:cs="David" w:hint="cs"/>
          <w:rtl/>
        </w:rPr>
      </w:pPr>
      <w:r w:rsidRPr="00AB5BB0">
        <w:rPr>
          <w:rFonts w:cs="David" w:hint="cs"/>
          <w:rtl/>
        </w:rPr>
        <w:t>ערכים הם לא תחליף לכללים.ערכים הם הבסיס של הכללים. במקום שאפשר לגזור נגזרות בצורת כללים מערכים, המסמך הזה עושה את זה, וזה מקום שמתבקש לגזור כלל כזה.</w:t>
      </w:r>
    </w:p>
    <w:p w14:paraId="0AF5E117" w14:textId="77777777" w:rsidR="00AB5BB0" w:rsidRPr="00AB5BB0" w:rsidRDefault="00AB5BB0" w:rsidP="00AB5BB0">
      <w:pPr>
        <w:bidi/>
        <w:rPr>
          <w:rFonts w:cs="David" w:hint="cs"/>
          <w:rtl/>
        </w:rPr>
      </w:pPr>
    </w:p>
    <w:p w14:paraId="15C8F5B7" w14:textId="77777777" w:rsidR="00AB5BB0" w:rsidRPr="00AB5BB0" w:rsidRDefault="00AB5BB0" w:rsidP="00AB5BB0">
      <w:pPr>
        <w:bidi/>
        <w:rPr>
          <w:rFonts w:cs="David" w:hint="cs"/>
          <w:rtl/>
        </w:rPr>
      </w:pPr>
      <w:r w:rsidRPr="00AB5BB0">
        <w:rPr>
          <w:rFonts w:cs="David" w:hint="cs"/>
          <w:u w:val="single"/>
          <w:rtl/>
        </w:rPr>
        <w:t>גדעון סער:</w:t>
      </w:r>
    </w:p>
    <w:p w14:paraId="59873676" w14:textId="77777777" w:rsidR="00AB5BB0" w:rsidRPr="00AB5BB0" w:rsidRDefault="00AB5BB0" w:rsidP="00AB5BB0">
      <w:pPr>
        <w:bidi/>
        <w:rPr>
          <w:rFonts w:cs="David" w:hint="cs"/>
          <w:rtl/>
        </w:rPr>
      </w:pPr>
    </w:p>
    <w:p w14:paraId="3341238F" w14:textId="77777777" w:rsidR="00AB5BB0" w:rsidRPr="00AB5BB0" w:rsidRDefault="00AB5BB0" w:rsidP="00AB5BB0">
      <w:pPr>
        <w:bidi/>
        <w:ind w:firstLine="567"/>
        <w:rPr>
          <w:rFonts w:cs="David" w:hint="cs"/>
          <w:rtl/>
        </w:rPr>
      </w:pPr>
      <w:r w:rsidRPr="00AB5BB0">
        <w:rPr>
          <w:rFonts w:cs="David" w:hint="cs"/>
          <w:rtl/>
        </w:rPr>
        <w:t xml:space="preserve">מה הנוסח המוצע? כי לי לא </w:t>
      </w:r>
      <w:proofErr w:type="spellStart"/>
      <w:r w:rsidRPr="00AB5BB0">
        <w:rPr>
          <w:rFonts w:cs="David" w:hint="cs"/>
          <w:rtl/>
        </w:rPr>
        <w:t>היתה</w:t>
      </w:r>
      <w:proofErr w:type="spellEnd"/>
      <w:r w:rsidRPr="00AB5BB0">
        <w:rPr>
          <w:rFonts w:cs="David" w:hint="cs"/>
          <w:rtl/>
        </w:rPr>
        <w:t xml:space="preserve"> בעיה עם המקור.</w:t>
      </w:r>
    </w:p>
    <w:p w14:paraId="64FE04DB" w14:textId="77777777" w:rsidR="00AB5BB0" w:rsidRPr="00AB5BB0" w:rsidRDefault="00AB5BB0" w:rsidP="00AB5BB0">
      <w:pPr>
        <w:bidi/>
        <w:rPr>
          <w:rFonts w:cs="David" w:hint="cs"/>
          <w:rtl/>
        </w:rPr>
      </w:pPr>
    </w:p>
    <w:p w14:paraId="000D3295" w14:textId="77777777" w:rsidR="00AB5BB0" w:rsidRPr="00AB5BB0" w:rsidRDefault="00AB5BB0" w:rsidP="00AB5BB0">
      <w:pPr>
        <w:bidi/>
        <w:rPr>
          <w:rFonts w:cs="David" w:hint="cs"/>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155A3C9F" w14:textId="77777777" w:rsidR="00AB5BB0" w:rsidRPr="00AB5BB0" w:rsidRDefault="00AB5BB0" w:rsidP="00AB5BB0">
      <w:pPr>
        <w:bidi/>
        <w:rPr>
          <w:rFonts w:cs="David" w:hint="cs"/>
          <w:rtl/>
        </w:rPr>
      </w:pPr>
    </w:p>
    <w:p w14:paraId="41D465F9" w14:textId="77777777" w:rsidR="00AB5BB0" w:rsidRPr="00AB5BB0" w:rsidRDefault="00AB5BB0" w:rsidP="00AB5BB0">
      <w:pPr>
        <w:bidi/>
        <w:ind w:firstLine="567"/>
        <w:rPr>
          <w:rFonts w:cs="David" w:hint="cs"/>
          <w:rtl/>
        </w:rPr>
      </w:pPr>
      <w:r w:rsidRPr="00AB5BB0">
        <w:rPr>
          <w:rFonts w:cs="David" w:hint="cs"/>
          <w:rtl/>
        </w:rPr>
        <w:t>חבר הכנסת אורון אומר שסעיף 10ג לא צריך להיות כאן. אני רוצה להביא להצבעה האם סעיף 10ג כן צריך להיות או לא, בנוסח שלו:חבר הכנסת יקפיד לקיים את דיני המדינה, כי ניסינו למצוא חלופות ואז היה יותר קשה.</w:t>
      </w:r>
    </w:p>
    <w:p w14:paraId="0C58CA29" w14:textId="77777777" w:rsidR="00AB5BB0" w:rsidRPr="00AB5BB0" w:rsidRDefault="00AB5BB0" w:rsidP="00AB5BB0">
      <w:pPr>
        <w:bidi/>
        <w:rPr>
          <w:rFonts w:cs="David" w:hint="cs"/>
          <w:rtl/>
        </w:rPr>
      </w:pPr>
    </w:p>
    <w:p w14:paraId="455039D9" w14:textId="77777777" w:rsidR="00AB5BB0" w:rsidRPr="00AB5BB0" w:rsidRDefault="00AB5BB0" w:rsidP="00AB5BB0">
      <w:pPr>
        <w:bidi/>
        <w:rPr>
          <w:rFonts w:cs="David" w:hint="cs"/>
          <w:rtl/>
        </w:rPr>
      </w:pPr>
      <w:r w:rsidRPr="00AB5BB0">
        <w:rPr>
          <w:rFonts w:cs="David" w:hint="cs"/>
          <w:u w:val="single"/>
          <w:rtl/>
        </w:rPr>
        <w:t>גדעון סער:</w:t>
      </w:r>
    </w:p>
    <w:p w14:paraId="31C80117" w14:textId="77777777" w:rsidR="00AB5BB0" w:rsidRPr="00AB5BB0" w:rsidRDefault="00AB5BB0" w:rsidP="00AB5BB0">
      <w:pPr>
        <w:bidi/>
        <w:rPr>
          <w:rFonts w:cs="David" w:hint="cs"/>
          <w:rtl/>
        </w:rPr>
      </w:pPr>
    </w:p>
    <w:p w14:paraId="60DE9F3A" w14:textId="77777777" w:rsidR="00AB5BB0" w:rsidRPr="00AB5BB0" w:rsidRDefault="00AB5BB0" w:rsidP="00AB5BB0">
      <w:pPr>
        <w:bidi/>
        <w:ind w:firstLine="567"/>
        <w:rPr>
          <w:rFonts w:cs="David" w:hint="cs"/>
          <w:rtl/>
        </w:rPr>
      </w:pPr>
      <w:r w:rsidRPr="00AB5BB0">
        <w:rPr>
          <w:rFonts w:cs="David" w:hint="cs"/>
          <w:rtl/>
        </w:rPr>
        <w:t>יש לכם בעיה עם "לשמור על דיני המדינה"? לי בעיה ללכת על הנוסח המקורי. כל הויכוח שהיה, אני לא מתחבר אליו. צריך לקיים את החוק. זה לא סותר את המוטיבציה לשנות את החוק.</w:t>
      </w:r>
    </w:p>
    <w:p w14:paraId="578F6609" w14:textId="77777777" w:rsidR="00AB5BB0" w:rsidRPr="00AB5BB0" w:rsidRDefault="00AB5BB0" w:rsidP="00AB5BB0">
      <w:pPr>
        <w:bidi/>
        <w:rPr>
          <w:rFonts w:cs="David" w:hint="cs"/>
          <w:rtl/>
        </w:rPr>
      </w:pPr>
    </w:p>
    <w:p w14:paraId="334A4BAD" w14:textId="77777777" w:rsidR="00AB5BB0" w:rsidRPr="00AB5BB0" w:rsidRDefault="00AB5BB0" w:rsidP="00AB5BB0">
      <w:pPr>
        <w:bidi/>
        <w:rPr>
          <w:rFonts w:cs="David" w:hint="cs"/>
          <w:rtl/>
        </w:rPr>
      </w:pPr>
      <w:r w:rsidRPr="00AB5BB0">
        <w:rPr>
          <w:rFonts w:cs="David" w:hint="cs"/>
          <w:u w:val="single"/>
          <w:rtl/>
        </w:rPr>
        <w:t xml:space="preserve">עמי </w:t>
      </w:r>
      <w:proofErr w:type="spellStart"/>
      <w:r w:rsidRPr="00AB5BB0">
        <w:rPr>
          <w:rFonts w:cs="David" w:hint="cs"/>
          <w:u w:val="single"/>
          <w:rtl/>
        </w:rPr>
        <w:t>אילון</w:t>
      </w:r>
      <w:proofErr w:type="spellEnd"/>
      <w:r w:rsidRPr="00AB5BB0">
        <w:rPr>
          <w:rFonts w:cs="David" w:hint="cs"/>
          <w:u w:val="single"/>
          <w:rtl/>
        </w:rPr>
        <w:t>:</w:t>
      </w:r>
    </w:p>
    <w:p w14:paraId="4445EE9C" w14:textId="77777777" w:rsidR="00AB5BB0" w:rsidRPr="00AB5BB0" w:rsidRDefault="00AB5BB0" w:rsidP="00AB5BB0">
      <w:pPr>
        <w:bidi/>
        <w:rPr>
          <w:rFonts w:cs="David" w:hint="cs"/>
          <w:rtl/>
        </w:rPr>
      </w:pPr>
    </w:p>
    <w:p w14:paraId="49DFAA71" w14:textId="77777777" w:rsidR="00AB5BB0" w:rsidRPr="00AB5BB0" w:rsidRDefault="00AB5BB0" w:rsidP="00AB5BB0">
      <w:pPr>
        <w:bidi/>
        <w:ind w:firstLine="567"/>
        <w:rPr>
          <w:rFonts w:cs="David" w:hint="cs"/>
          <w:rtl/>
        </w:rPr>
      </w:pPr>
      <w:r w:rsidRPr="00AB5BB0">
        <w:rPr>
          <w:rFonts w:cs="David" w:hint="cs"/>
          <w:rtl/>
        </w:rPr>
        <w:t>אילו לא היה חשוב לי לקיים את החוק, הייתי פחות מקפיד בלנסות לשנות אותו. אני מאוד מקבל את מה שאומר פרופסור כשר ואני חושב שאנחנו צריכים להיות ערים למה קורה אם אין. העובדה שבכל כך הרבה קודים אחרים זה קיים ומודגש, אנחנו לכאורה רואים רק את זה אבל מישהו אחר עלול פעם ... לכן, לי אין בעיה אם יהיה כתוב: חבר הכנסת יקפיד למלא את דיני המדינה.</w:t>
      </w:r>
    </w:p>
    <w:p w14:paraId="249A8DBD" w14:textId="77777777" w:rsidR="00AB5BB0" w:rsidRPr="00AB5BB0" w:rsidRDefault="00AB5BB0" w:rsidP="00AB5BB0">
      <w:pPr>
        <w:bidi/>
        <w:rPr>
          <w:rFonts w:cs="David" w:hint="cs"/>
          <w:rtl/>
        </w:rPr>
      </w:pPr>
    </w:p>
    <w:p w14:paraId="583C5996" w14:textId="77777777" w:rsidR="00AB5BB0" w:rsidRPr="00AB5BB0" w:rsidRDefault="00AB5BB0" w:rsidP="00AB5BB0">
      <w:pPr>
        <w:bidi/>
        <w:rPr>
          <w:rFonts w:cs="David" w:hint="cs"/>
          <w:rtl/>
        </w:rPr>
      </w:pPr>
      <w:r w:rsidRPr="00AB5BB0">
        <w:rPr>
          <w:rFonts w:cs="David" w:hint="cs"/>
          <w:u w:val="single"/>
          <w:rtl/>
        </w:rPr>
        <w:t>חיים אורון:</w:t>
      </w:r>
    </w:p>
    <w:p w14:paraId="1E45A5BD" w14:textId="77777777" w:rsidR="00AB5BB0" w:rsidRPr="00AB5BB0" w:rsidRDefault="00AB5BB0" w:rsidP="00AB5BB0">
      <w:pPr>
        <w:bidi/>
        <w:rPr>
          <w:rFonts w:cs="David" w:hint="cs"/>
          <w:rtl/>
        </w:rPr>
      </w:pPr>
    </w:p>
    <w:p w14:paraId="70F3F9C1" w14:textId="77777777" w:rsidR="00AB5BB0" w:rsidRPr="00AB5BB0" w:rsidRDefault="00AB5BB0" w:rsidP="00AB5BB0">
      <w:pPr>
        <w:bidi/>
        <w:ind w:firstLine="567"/>
        <w:rPr>
          <w:rFonts w:cs="David" w:hint="cs"/>
          <w:rtl/>
        </w:rPr>
      </w:pPr>
      <w:r w:rsidRPr="00AB5BB0">
        <w:rPr>
          <w:rFonts w:cs="David" w:hint="cs"/>
          <w:rtl/>
        </w:rPr>
        <w:t>בקוד שהוגש לנו זה לא היה.</w:t>
      </w:r>
    </w:p>
    <w:p w14:paraId="5AC166DC" w14:textId="77777777" w:rsidR="00AB5BB0" w:rsidRPr="00AB5BB0" w:rsidRDefault="00AB5BB0" w:rsidP="00AB5BB0">
      <w:pPr>
        <w:bidi/>
        <w:rPr>
          <w:rFonts w:cs="David" w:hint="cs"/>
          <w:rtl/>
        </w:rPr>
      </w:pPr>
    </w:p>
    <w:p w14:paraId="4893E89A" w14:textId="77777777" w:rsidR="00AB5BB0" w:rsidRPr="00AB5BB0" w:rsidRDefault="00AB5BB0" w:rsidP="00AB5BB0">
      <w:pPr>
        <w:bidi/>
        <w:rPr>
          <w:rFonts w:cs="David" w:hint="cs"/>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6D4F3E40" w14:textId="77777777" w:rsidR="00AB5BB0" w:rsidRPr="00AB5BB0" w:rsidRDefault="00AB5BB0" w:rsidP="00AB5BB0">
      <w:pPr>
        <w:bidi/>
        <w:rPr>
          <w:rFonts w:cs="David" w:hint="cs"/>
          <w:rtl/>
        </w:rPr>
      </w:pPr>
    </w:p>
    <w:p w14:paraId="14140315" w14:textId="77777777" w:rsidR="00AB5BB0" w:rsidRPr="00AB5BB0" w:rsidRDefault="00AB5BB0" w:rsidP="00AB5BB0">
      <w:pPr>
        <w:bidi/>
        <w:ind w:firstLine="567"/>
        <w:rPr>
          <w:rFonts w:cs="David" w:hint="cs"/>
          <w:rtl/>
        </w:rPr>
      </w:pPr>
      <w:r w:rsidRPr="00AB5BB0">
        <w:rPr>
          <w:rFonts w:cs="David" w:hint="cs"/>
          <w:rtl/>
        </w:rPr>
        <w:t>גם בנוסח שהיה אנחנו משמיטים ומוסיפים. יש למישהו עוד הערה?</w:t>
      </w:r>
    </w:p>
    <w:p w14:paraId="5EC6EA69" w14:textId="77777777" w:rsidR="00AB5BB0" w:rsidRPr="00AB5BB0" w:rsidRDefault="00AB5BB0" w:rsidP="00AB5BB0">
      <w:pPr>
        <w:bidi/>
        <w:rPr>
          <w:rFonts w:cs="David" w:hint="cs"/>
          <w:rtl/>
        </w:rPr>
      </w:pPr>
    </w:p>
    <w:p w14:paraId="101B9750" w14:textId="77777777" w:rsidR="00AB5BB0" w:rsidRPr="00AB5BB0" w:rsidRDefault="00AB5BB0" w:rsidP="00AB5BB0">
      <w:pPr>
        <w:bidi/>
        <w:rPr>
          <w:rFonts w:cs="David" w:hint="cs"/>
          <w:rtl/>
        </w:rPr>
      </w:pPr>
      <w:r w:rsidRPr="00AB5BB0">
        <w:rPr>
          <w:rFonts w:cs="David" w:hint="cs"/>
          <w:u w:val="single"/>
          <w:rtl/>
        </w:rPr>
        <w:t xml:space="preserve">יולי </w:t>
      </w:r>
      <w:proofErr w:type="spellStart"/>
      <w:r w:rsidRPr="00AB5BB0">
        <w:rPr>
          <w:rFonts w:cs="David" w:hint="cs"/>
          <w:u w:val="single"/>
          <w:rtl/>
        </w:rPr>
        <w:t>אדלשטיין</w:t>
      </w:r>
      <w:proofErr w:type="spellEnd"/>
      <w:r w:rsidRPr="00AB5BB0">
        <w:rPr>
          <w:rFonts w:cs="David" w:hint="cs"/>
          <w:u w:val="single"/>
          <w:rtl/>
        </w:rPr>
        <w:t>:</w:t>
      </w:r>
    </w:p>
    <w:p w14:paraId="0D889163" w14:textId="77777777" w:rsidR="00AB5BB0" w:rsidRPr="00AB5BB0" w:rsidRDefault="00AB5BB0" w:rsidP="00AB5BB0">
      <w:pPr>
        <w:bidi/>
        <w:rPr>
          <w:rFonts w:cs="David" w:hint="cs"/>
          <w:rtl/>
        </w:rPr>
      </w:pPr>
    </w:p>
    <w:p w14:paraId="4B3E34B8" w14:textId="77777777" w:rsidR="00AB5BB0" w:rsidRPr="00AB5BB0" w:rsidRDefault="00AB5BB0" w:rsidP="00AB5BB0">
      <w:pPr>
        <w:bidi/>
        <w:ind w:firstLine="567"/>
        <w:rPr>
          <w:rFonts w:cs="David" w:hint="cs"/>
          <w:rtl/>
        </w:rPr>
      </w:pPr>
      <w:r w:rsidRPr="00AB5BB0">
        <w:rPr>
          <w:rFonts w:cs="David" w:hint="cs"/>
          <w:rtl/>
        </w:rPr>
        <w:t>אנחנו עד עכשיו לא הורדנו דברים בהצבעות, אז אולי לא ניתן לזה תקדים.</w:t>
      </w:r>
    </w:p>
    <w:p w14:paraId="2C7941B3" w14:textId="77777777" w:rsidR="00AB5BB0" w:rsidRPr="00AB5BB0" w:rsidRDefault="00AB5BB0" w:rsidP="00AB5BB0">
      <w:pPr>
        <w:bidi/>
        <w:rPr>
          <w:rFonts w:cs="David" w:hint="cs"/>
          <w:rtl/>
        </w:rPr>
      </w:pPr>
    </w:p>
    <w:p w14:paraId="42DA351D" w14:textId="77777777" w:rsidR="00AB5BB0" w:rsidRPr="00AB5BB0" w:rsidRDefault="00AB5BB0" w:rsidP="00AB5BB0">
      <w:pPr>
        <w:bidi/>
        <w:rPr>
          <w:rFonts w:cs="David" w:hint="cs"/>
          <w:rtl/>
        </w:rPr>
      </w:pPr>
      <w:r w:rsidRPr="00AB5BB0">
        <w:rPr>
          <w:rFonts w:cs="David"/>
          <w:u w:val="single"/>
          <w:rtl/>
        </w:rPr>
        <w:br w:type="page"/>
      </w:r>
      <w:r w:rsidRPr="00AB5BB0">
        <w:rPr>
          <w:rFonts w:cs="David" w:hint="cs"/>
          <w:u w:val="single"/>
          <w:rtl/>
        </w:rPr>
        <w:t>חיים אורון:</w:t>
      </w:r>
    </w:p>
    <w:p w14:paraId="48345F25" w14:textId="77777777" w:rsidR="00AB5BB0" w:rsidRPr="00AB5BB0" w:rsidRDefault="00AB5BB0" w:rsidP="00AB5BB0">
      <w:pPr>
        <w:bidi/>
        <w:rPr>
          <w:rFonts w:cs="David" w:hint="cs"/>
          <w:rtl/>
        </w:rPr>
      </w:pPr>
    </w:p>
    <w:p w14:paraId="1C32DE78" w14:textId="77777777" w:rsidR="00AB5BB0" w:rsidRPr="00AB5BB0" w:rsidRDefault="00AB5BB0" w:rsidP="00AB5BB0">
      <w:pPr>
        <w:bidi/>
        <w:ind w:firstLine="567"/>
        <w:rPr>
          <w:rFonts w:cs="David" w:hint="cs"/>
          <w:rtl/>
        </w:rPr>
      </w:pPr>
      <w:proofErr w:type="spellStart"/>
      <w:r w:rsidRPr="00AB5BB0">
        <w:rPr>
          <w:rFonts w:cs="David" w:hint="cs"/>
          <w:rtl/>
        </w:rPr>
        <w:t>אסא</w:t>
      </w:r>
      <w:proofErr w:type="spellEnd"/>
      <w:r w:rsidRPr="00AB5BB0">
        <w:rPr>
          <w:rFonts w:cs="David" w:hint="cs"/>
          <w:rtl/>
        </w:rPr>
        <w:t xml:space="preserve"> נותן לזה כזה משקל. אמרתי שלפי הבנתי שמירת המחויבות של חבר הכנסת להקפיד על דיני המדינה מופיעה בערכים באופן מובהק. בטקסט המקורי לא הופיע "דיני המדינה". זה הוכנס משום שערכים לא מחייבים את ועדת האתיקה.</w:t>
      </w:r>
    </w:p>
    <w:p w14:paraId="668D54C5" w14:textId="77777777" w:rsidR="00AB5BB0" w:rsidRPr="00AB5BB0" w:rsidRDefault="00AB5BB0" w:rsidP="00AB5BB0">
      <w:pPr>
        <w:bidi/>
        <w:rPr>
          <w:rFonts w:cs="David" w:hint="cs"/>
          <w:rtl/>
        </w:rPr>
      </w:pPr>
    </w:p>
    <w:p w14:paraId="56F9E5BA" w14:textId="77777777" w:rsidR="00AB5BB0" w:rsidRPr="00AB5BB0" w:rsidRDefault="00AB5BB0" w:rsidP="00AB5BB0">
      <w:pPr>
        <w:bidi/>
        <w:rPr>
          <w:rFonts w:cs="David" w:hint="cs"/>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4BEEFA72" w14:textId="77777777" w:rsidR="00AB5BB0" w:rsidRPr="00AB5BB0" w:rsidRDefault="00AB5BB0" w:rsidP="00AB5BB0">
      <w:pPr>
        <w:bidi/>
        <w:rPr>
          <w:rFonts w:cs="David" w:hint="cs"/>
          <w:rtl/>
        </w:rPr>
      </w:pPr>
    </w:p>
    <w:p w14:paraId="2A0AB424" w14:textId="77777777" w:rsidR="00AB5BB0" w:rsidRPr="00AB5BB0" w:rsidRDefault="00AB5BB0" w:rsidP="00AB5BB0">
      <w:pPr>
        <w:bidi/>
        <w:ind w:firstLine="567"/>
        <w:rPr>
          <w:rFonts w:cs="David" w:hint="cs"/>
          <w:rtl/>
        </w:rPr>
      </w:pPr>
      <w:r w:rsidRPr="00AB5BB0">
        <w:rPr>
          <w:rFonts w:cs="David" w:hint="cs"/>
          <w:rtl/>
        </w:rPr>
        <w:t>לא, זה הוכנס בין היתר גם משום שדנו בסוגיה הזאת ואני לא זוכרת אם היית, בישיבה השנייה לא נכחת, ואז סיכמנו שכשנגיע לפרק ה', להתנהגות הולמת, נוסיף את זה. זה לא נולד סתם.</w:t>
      </w:r>
    </w:p>
    <w:p w14:paraId="77ADA2EA" w14:textId="77777777" w:rsidR="00AB5BB0" w:rsidRPr="00AB5BB0" w:rsidRDefault="00AB5BB0" w:rsidP="00AB5BB0">
      <w:pPr>
        <w:bidi/>
        <w:rPr>
          <w:rFonts w:cs="David" w:hint="cs"/>
          <w:rtl/>
        </w:rPr>
      </w:pPr>
    </w:p>
    <w:p w14:paraId="5B4FE30B" w14:textId="77777777" w:rsidR="00AB5BB0" w:rsidRPr="00AB5BB0" w:rsidRDefault="00AB5BB0" w:rsidP="00AB5BB0">
      <w:pPr>
        <w:bidi/>
        <w:rPr>
          <w:rFonts w:cs="David" w:hint="cs"/>
          <w:rtl/>
        </w:rPr>
      </w:pPr>
      <w:r w:rsidRPr="00AB5BB0">
        <w:rPr>
          <w:rFonts w:cs="David" w:hint="cs"/>
          <w:u w:val="single"/>
          <w:rtl/>
        </w:rPr>
        <w:t>חיים אורון:</w:t>
      </w:r>
    </w:p>
    <w:p w14:paraId="22C5F68A" w14:textId="77777777" w:rsidR="00AB5BB0" w:rsidRPr="00AB5BB0" w:rsidRDefault="00AB5BB0" w:rsidP="00AB5BB0">
      <w:pPr>
        <w:bidi/>
        <w:rPr>
          <w:rFonts w:cs="David" w:hint="cs"/>
          <w:rtl/>
        </w:rPr>
      </w:pPr>
    </w:p>
    <w:p w14:paraId="1F8FC1EF" w14:textId="77777777" w:rsidR="00AB5BB0" w:rsidRPr="00AB5BB0" w:rsidRDefault="00AB5BB0" w:rsidP="00AB5BB0">
      <w:pPr>
        <w:bidi/>
        <w:ind w:firstLine="567"/>
        <w:rPr>
          <w:rFonts w:cs="David" w:hint="cs"/>
          <w:rtl/>
        </w:rPr>
      </w:pPr>
      <w:r w:rsidRPr="00AB5BB0">
        <w:rPr>
          <w:rFonts w:cs="David" w:hint="cs"/>
          <w:rtl/>
        </w:rPr>
        <w:t>אבל זה לא ירד משם.</w:t>
      </w:r>
    </w:p>
    <w:p w14:paraId="690FB155" w14:textId="77777777" w:rsidR="00AB5BB0" w:rsidRPr="00AB5BB0" w:rsidRDefault="00AB5BB0" w:rsidP="00AB5BB0">
      <w:pPr>
        <w:bidi/>
        <w:rPr>
          <w:rFonts w:cs="David" w:hint="cs"/>
          <w:rtl/>
        </w:rPr>
      </w:pPr>
    </w:p>
    <w:p w14:paraId="1A12FCF9" w14:textId="77777777" w:rsidR="00AB5BB0" w:rsidRPr="00AB5BB0" w:rsidRDefault="00AB5BB0" w:rsidP="00AB5BB0">
      <w:pPr>
        <w:bidi/>
        <w:rPr>
          <w:rFonts w:cs="David" w:hint="cs"/>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657F8FEE" w14:textId="77777777" w:rsidR="00AB5BB0" w:rsidRPr="00AB5BB0" w:rsidRDefault="00AB5BB0" w:rsidP="00AB5BB0">
      <w:pPr>
        <w:bidi/>
        <w:rPr>
          <w:rFonts w:cs="David" w:hint="cs"/>
          <w:rtl/>
        </w:rPr>
      </w:pPr>
    </w:p>
    <w:p w14:paraId="69C1957E" w14:textId="77777777" w:rsidR="00AB5BB0" w:rsidRPr="00AB5BB0" w:rsidRDefault="00AB5BB0" w:rsidP="00AB5BB0">
      <w:pPr>
        <w:bidi/>
        <w:ind w:firstLine="567"/>
        <w:rPr>
          <w:rFonts w:cs="David" w:hint="cs"/>
          <w:rtl/>
        </w:rPr>
      </w:pPr>
      <w:r w:rsidRPr="00AB5BB0">
        <w:rPr>
          <w:rFonts w:cs="David" w:hint="cs"/>
          <w:rtl/>
        </w:rPr>
        <w:t>זה ירד משם. זה היה שם והיה לנו דיון בסוגיה הזאת.</w:t>
      </w:r>
    </w:p>
    <w:p w14:paraId="42910287" w14:textId="77777777" w:rsidR="00AB5BB0" w:rsidRPr="00AB5BB0" w:rsidRDefault="00AB5BB0" w:rsidP="00AB5BB0">
      <w:pPr>
        <w:bidi/>
        <w:rPr>
          <w:rFonts w:cs="David" w:hint="cs"/>
          <w:rtl/>
        </w:rPr>
      </w:pPr>
    </w:p>
    <w:p w14:paraId="501AC344" w14:textId="77777777" w:rsidR="00AB5BB0" w:rsidRPr="00AB5BB0" w:rsidRDefault="00AB5BB0" w:rsidP="00AB5BB0">
      <w:pPr>
        <w:bidi/>
        <w:rPr>
          <w:rFonts w:cs="David" w:hint="cs"/>
          <w:rtl/>
        </w:rPr>
      </w:pPr>
      <w:r w:rsidRPr="00AB5BB0">
        <w:rPr>
          <w:rFonts w:cs="David" w:hint="cs"/>
          <w:u w:val="single"/>
          <w:rtl/>
        </w:rPr>
        <w:t xml:space="preserve">ארבל </w:t>
      </w:r>
      <w:proofErr w:type="spellStart"/>
      <w:r w:rsidRPr="00AB5BB0">
        <w:rPr>
          <w:rFonts w:cs="David" w:hint="cs"/>
          <w:u w:val="single"/>
          <w:rtl/>
        </w:rPr>
        <w:t>אסטרחן</w:t>
      </w:r>
      <w:proofErr w:type="spellEnd"/>
      <w:r w:rsidRPr="00AB5BB0">
        <w:rPr>
          <w:rFonts w:cs="David" w:hint="cs"/>
          <w:u w:val="single"/>
          <w:rtl/>
        </w:rPr>
        <w:t>:</w:t>
      </w:r>
    </w:p>
    <w:p w14:paraId="2DC1F9D2" w14:textId="77777777" w:rsidR="00AB5BB0" w:rsidRPr="00AB5BB0" w:rsidRDefault="00AB5BB0" w:rsidP="00AB5BB0">
      <w:pPr>
        <w:bidi/>
        <w:rPr>
          <w:rFonts w:cs="David" w:hint="cs"/>
          <w:rtl/>
        </w:rPr>
      </w:pPr>
    </w:p>
    <w:p w14:paraId="0599B945" w14:textId="77777777" w:rsidR="00AB5BB0" w:rsidRPr="00AB5BB0" w:rsidRDefault="00AB5BB0" w:rsidP="00AB5BB0">
      <w:pPr>
        <w:bidi/>
        <w:ind w:firstLine="567"/>
        <w:rPr>
          <w:rFonts w:cs="David" w:hint="cs"/>
          <w:rtl/>
        </w:rPr>
      </w:pPr>
      <w:r w:rsidRPr="00AB5BB0">
        <w:rPr>
          <w:rFonts w:cs="David" w:hint="cs"/>
          <w:rtl/>
        </w:rPr>
        <w:t>בעמוד 4 סעיף 6 אמר במקור: "הפרת כללים אלה ובכלל זה פגיעה בערכים או אי קיום... עילה להגשת תלונה".</w:t>
      </w:r>
    </w:p>
    <w:p w14:paraId="75654695" w14:textId="77777777" w:rsidR="00AB5BB0" w:rsidRPr="00AB5BB0" w:rsidRDefault="00AB5BB0" w:rsidP="00AB5BB0">
      <w:pPr>
        <w:bidi/>
        <w:rPr>
          <w:rFonts w:cs="David" w:hint="cs"/>
          <w:rtl/>
        </w:rPr>
      </w:pPr>
    </w:p>
    <w:p w14:paraId="4951BD03" w14:textId="77777777" w:rsidR="00AB5BB0" w:rsidRPr="00AB5BB0" w:rsidRDefault="00AB5BB0" w:rsidP="00AB5BB0">
      <w:pPr>
        <w:bidi/>
        <w:rPr>
          <w:rFonts w:cs="David" w:hint="cs"/>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5FCCF1BB" w14:textId="77777777" w:rsidR="00AB5BB0" w:rsidRPr="00AB5BB0" w:rsidRDefault="00AB5BB0" w:rsidP="00AB5BB0">
      <w:pPr>
        <w:bidi/>
        <w:rPr>
          <w:rFonts w:cs="David" w:hint="cs"/>
          <w:rtl/>
        </w:rPr>
      </w:pPr>
    </w:p>
    <w:p w14:paraId="54628460" w14:textId="77777777" w:rsidR="00AB5BB0" w:rsidRPr="00AB5BB0" w:rsidRDefault="00AB5BB0" w:rsidP="00AB5BB0">
      <w:pPr>
        <w:bidi/>
        <w:ind w:firstLine="567"/>
        <w:rPr>
          <w:rFonts w:cs="David" w:hint="cs"/>
          <w:rtl/>
        </w:rPr>
      </w:pPr>
      <w:r w:rsidRPr="00AB5BB0">
        <w:rPr>
          <w:rFonts w:cs="David" w:hint="cs"/>
          <w:rtl/>
        </w:rPr>
        <w:t>ואז אמרנו מה זה ערכים וסיכמנו שנפרט את כל הסוגיה של ערכים.</w:t>
      </w:r>
    </w:p>
    <w:p w14:paraId="627D30DD" w14:textId="77777777" w:rsidR="00AB5BB0" w:rsidRPr="00AB5BB0" w:rsidRDefault="00AB5BB0" w:rsidP="00AB5BB0">
      <w:pPr>
        <w:bidi/>
        <w:rPr>
          <w:rFonts w:cs="David" w:hint="cs"/>
          <w:rtl/>
        </w:rPr>
      </w:pPr>
    </w:p>
    <w:p w14:paraId="77C86DE4" w14:textId="77777777" w:rsidR="00AB5BB0" w:rsidRPr="00AB5BB0" w:rsidRDefault="00AB5BB0" w:rsidP="00AB5BB0">
      <w:pPr>
        <w:bidi/>
        <w:rPr>
          <w:rFonts w:cs="David" w:hint="cs"/>
          <w:rtl/>
        </w:rPr>
      </w:pPr>
      <w:r w:rsidRPr="00AB5BB0">
        <w:rPr>
          <w:rFonts w:cs="David" w:hint="cs"/>
          <w:u w:val="single"/>
          <w:rtl/>
        </w:rPr>
        <w:t>גדעון סער:</w:t>
      </w:r>
    </w:p>
    <w:p w14:paraId="5F2CBB56" w14:textId="77777777" w:rsidR="00AB5BB0" w:rsidRPr="00AB5BB0" w:rsidRDefault="00AB5BB0" w:rsidP="00AB5BB0">
      <w:pPr>
        <w:bidi/>
        <w:rPr>
          <w:rFonts w:cs="David" w:hint="cs"/>
          <w:rtl/>
        </w:rPr>
      </w:pPr>
    </w:p>
    <w:p w14:paraId="521BC7A7" w14:textId="77777777" w:rsidR="00AB5BB0" w:rsidRPr="00AB5BB0" w:rsidRDefault="00AB5BB0" w:rsidP="00AB5BB0">
      <w:pPr>
        <w:bidi/>
        <w:ind w:firstLine="567"/>
        <w:rPr>
          <w:rFonts w:cs="David" w:hint="cs"/>
          <w:rtl/>
        </w:rPr>
      </w:pPr>
      <w:r w:rsidRPr="00AB5BB0">
        <w:rPr>
          <w:rFonts w:cs="David" w:hint="cs"/>
          <w:rtl/>
        </w:rPr>
        <w:t>מה הטקסט של הערכים?</w:t>
      </w:r>
    </w:p>
    <w:p w14:paraId="0EC743B6" w14:textId="77777777" w:rsidR="00AB5BB0" w:rsidRPr="00AB5BB0" w:rsidRDefault="00AB5BB0" w:rsidP="00AB5BB0">
      <w:pPr>
        <w:bidi/>
        <w:rPr>
          <w:rFonts w:cs="David" w:hint="cs"/>
          <w:rtl/>
        </w:rPr>
      </w:pPr>
    </w:p>
    <w:p w14:paraId="0D7D6221" w14:textId="77777777" w:rsidR="00AB5BB0" w:rsidRPr="00AB5BB0" w:rsidRDefault="00AB5BB0" w:rsidP="00AB5BB0">
      <w:pPr>
        <w:bidi/>
        <w:rPr>
          <w:rFonts w:cs="David" w:hint="cs"/>
          <w:rtl/>
        </w:rPr>
      </w:pPr>
      <w:r w:rsidRPr="00AB5BB0">
        <w:rPr>
          <w:rFonts w:cs="David" w:hint="cs"/>
          <w:u w:val="single"/>
          <w:rtl/>
        </w:rPr>
        <w:t xml:space="preserve">ארבל </w:t>
      </w:r>
      <w:proofErr w:type="spellStart"/>
      <w:r w:rsidRPr="00AB5BB0">
        <w:rPr>
          <w:rFonts w:cs="David" w:hint="cs"/>
          <w:u w:val="single"/>
          <w:rtl/>
        </w:rPr>
        <w:t>אסטרחן</w:t>
      </w:r>
      <w:proofErr w:type="spellEnd"/>
      <w:r w:rsidRPr="00AB5BB0">
        <w:rPr>
          <w:rFonts w:cs="David" w:hint="cs"/>
          <w:u w:val="single"/>
          <w:rtl/>
        </w:rPr>
        <w:t>:</w:t>
      </w:r>
    </w:p>
    <w:p w14:paraId="1E2A4AA1" w14:textId="77777777" w:rsidR="00AB5BB0" w:rsidRPr="00AB5BB0" w:rsidRDefault="00AB5BB0" w:rsidP="00AB5BB0">
      <w:pPr>
        <w:bidi/>
        <w:rPr>
          <w:rFonts w:cs="David" w:hint="cs"/>
          <w:rtl/>
        </w:rPr>
      </w:pPr>
    </w:p>
    <w:p w14:paraId="577DD6A2" w14:textId="77777777" w:rsidR="00AB5BB0" w:rsidRPr="00AB5BB0" w:rsidRDefault="00AB5BB0" w:rsidP="00AB5BB0">
      <w:pPr>
        <w:bidi/>
        <w:ind w:firstLine="567"/>
        <w:rPr>
          <w:rFonts w:cs="David" w:hint="cs"/>
          <w:rtl/>
        </w:rPr>
      </w:pPr>
      <w:r w:rsidRPr="00AB5BB0">
        <w:rPr>
          <w:rFonts w:cs="David" w:hint="cs"/>
          <w:rtl/>
        </w:rPr>
        <w:t>"יקפיד לקיים את דיני המדינה ויפעל לקדם את עיקרון שלטון החוק."</w:t>
      </w:r>
    </w:p>
    <w:p w14:paraId="119FDE05" w14:textId="77777777" w:rsidR="00AB5BB0" w:rsidRPr="00AB5BB0" w:rsidRDefault="00AB5BB0" w:rsidP="00AB5BB0">
      <w:pPr>
        <w:bidi/>
        <w:rPr>
          <w:rFonts w:cs="David" w:hint="cs"/>
          <w:rtl/>
        </w:rPr>
      </w:pPr>
    </w:p>
    <w:p w14:paraId="3D151F23" w14:textId="77777777" w:rsidR="00AB5BB0" w:rsidRPr="00AB5BB0" w:rsidRDefault="00AB5BB0" w:rsidP="00AB5BB0">
      <w:pPr>
        <w:bidi/>
        <w:rPr>
          <w:rFonts w:cs="David" w:hint="cs"/>
          <w:rtl/>
        </w:rPr>
      </w:pPr>
      <w:r w:rsidRPr="00AB5BB0">
        <w:rPr>
          <w:rFonts w:cs="David" w:hint="cs"/>
          <w:u w:val="single"/>
          <w:rtl/>
        </w:rPr>
        <w:t>גדעון סער:</w:t>
      </w:r>
    </w:p>
    <w:p w14:paraId="6E5859D4" w14:textId="77777777" w:rsidR="00AB5BB0" w:rsidRPr="00AB5BB0" w:rsidRDefault="00AB5BB0" w:rsidP="00AB5BB0">
      <w:pPr>
        <w:bidi/>
        <w:rPr>
          <w:rFonts w:cs="David" w:hint="cs"/>
          <w:rtl/>
        </w:rPr>
      </w:pPr>
    </w:p>
    <w:p w14:paraId="4E7B0B3B" w14:textId="77777777" w:rsidR="00AB5BB0" w:rsidRPr="00AB5BB0" w:rsidRDefault="00AB5BB0" w:rsidP="00AB5BB0">
      <w:pPr>
        <w:bidi/>
        <w:rPr>
          <w:rFonts w:cs="David" w:hint="cs"/>
          <w:rtl/>
        </w:rPr>
      </w:pPr>
      <w:r w:rsidRPr="00AB5BB0">
        <w:rPr>
          <w:rFonts w:cs="David" w:hint="cs"/>
          <w:rtl/>
        </w:rPr>
        <w:tab/>
        <w:t>אז מה הבעיה?</w:t>
      </w:r>
    </w:p>
    <w:p w14:paraId="616AC1F4" w14:textId="77777777" w:rsidR="00AB5BB0" w:rsidRPr="00AB5BB0" w:rsidRDefault="00AB5BB0" w:rsidP="00AB5BB0">
      <w:pPr>
        <w:bidi/>
        <w:rPr>
          <w:rFonts w:cs="David" w:hint="cs"/>
          <w:rtl/>
        </w:rPr>
      </w:pPr>
    </w:p>
    <w:p w14:paraId="579FA094" w14:textId="77777777" w:rsidR="00AB5BB0" w:rsidRPr="00AB5BB0" w:rsidRDefault="00AB5BB0" w:rsidP="00AB5BB0">
      <w:pPr>
        <w:bidi/>
        <w:rPr>
          <w:rFonts w:cs="David" w:hint="cs"/>
          <w:rtl/>
        </w:rPr>
      </w:pPr>
      <w:proofErr w:type="spellStart"/>
      <w:r w:rsidRPr="00AB5BB0">
        <w:rPr>
          <w:rFonts w:cs="David" w:hint="cs"/>
          <w:u w:val="single"/>
          <w:rtl/>
        </w:rPr>
        <w:t>אסא</w:t>
      </w:r>
      <w:proofErr w:type="spellEnd"/>
      <w:r w:rsidRPr="00AB5BB0">
        <w:rPr>
          <w:rFonts w:cs="David" w:hint="cs"/>
          <w:u w:val="single"/>
          <w:rtl/>
        </w:rPr>
        <w:t xml:space="preserve"> כשר:</w:t>
      </w:r>
    </w:p>
    <w:p w14:paraId="21E04009" w14:textId="77777777" w:rsidR="00AB5BB0" w:rsidRPr="00AB5BB0" w:rsidRDefault="00AB5BB0" w:rsidP="00AB5BB0">
      <w:pPr>
        <w:bidi/>
        <w:rPr>
          <w:rFonts w:cs="David" w:hint="cs"/>
          <w:rtl/>
        </w:rPr>
      </w:pPr>
    </w:p>
    <w:p w14:paraId="33054CD2" w14:textId="77777777" w:rsidR="00AB5BB0" w:rsidRPr="00AB5BB0" w:rsidRDefault="00AB5BB0" w:rsidP="00AB5BB0">
      <w:pPr>
        <w:bidi/>
        <w:ind w:firstLine="567"/>
        <w:rPr>
          <w:rFonts w:cs="David" w:hint="cs"/>
          <w:rtl/>
        </w:rPr>
      </w:pPr>
      <w:r w:rsidRPr="00AB5BB0">
        <w:rPr>
          <w:rFonts w:cs="David" w:hint="cs"/>
          <w:rtl/>
        </w:rPr>
        <w:t>אי אפשר לבוא לוועדת האתיקה על שום דבר, לפי מה שכתוב, כשזה רק ערכים. זה צריך להיות בכללים.</w:t>
      </w:r>
    </w:p>
    <w:p w14:paraId="6D60ECED" w14:textId="77777777" w:rsidR="00AB5BB0" w:rsidRPr="00AB5BB0" w:rsidRDefault="00AB5BB0" w:rsidP="00AB5BB0">
      <w:pPr>
        <w:bidi/>
        <w:rPr>
          <w:rFonts w:cs="David" w:hint="cs"/>
          <w:rtl/>
        </w:rPr>
      </w:pPr>
    </w:p>
    <w:p w14:paraId="3A6E3BBB" w14:textId="77777777" w:rsidR="00AB5BB0" w:rsidRPr="00AB5BB0" w:rsidRDefault="00AB5BB0" w:rsidP="00AB5BB0">
      <w:pPr>
        <w:bidi/>
        <w:rPr>
          <w:rFonts w:cs="David" w:hint="cs"/>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31F643AF" w14:textId="77777777" w:rsidR="00AB5BB0" w:rsidRPr="00AB5BB0" w:rsidRDefault="00AB5BB0" w:rsidP="00AB5BB0">
      <w:pPr>
        <w:bidi/>
        <w:rPr>
          <w:rFonts w:cs="David" w:hint="cs"/>
          <w:rtl/>
        </w:rPr>
      </w:pPr>
    </w:p>
    <w:p w14:paraId="4F8F66BE" w14:textId="77777777" w:rsidR="00AB5BB0" w:rsidRPr="00AB5BB0" w:rsidRDefault="00AB5BB0" w:rsidP="00AB5BB0">
      <w:pPr>
        <w:bidi/>
        <w:ind w:firstLine="567"/>
        <w:rPr>
          <w:rFonts w:cs="David" w:hint="cs"/>
          <w:rtl/>
        </w:rPr>
      </w:pPr>
      <w:r w:rsidRPr="00AB5BB0">
        <w:rPr>
          <w:rFonts w:cs="David" w:hint="cs"/>
          <w:rtl/>
        </w:rPr>
        <w:t>אתה עומד על דעתך להצביע, חבר הכנסת אורון?</w:t>
      </w:r>
    </w:p>
    <w:p w14:paraId="4B655C84" w14:textId="77777777" w:rsidR="00AB5BB0" w:rsidRPr="00AB5BB0" w:rsidRDefault="00AB5BB0" w:rsidP="00AB5BB0">
      <w:pPr>
        <w:bidi/>
        <w:rPr>
          <w:rFonts w:cs="David" w:hint="cs"/>
          <w:rtl/>
        </w:rPr>
      </w:pPr>
      <w:r w:rsidRPr="00AB5BB0">
        <w:rPr>
          <w:rFonts w:cs="David" w:hint="cs"/>
          <w:rtl/>
        </w:rPr>
        <w:tab/>
      </w:r>
    </w:p>
    <w:p w14:paraId="0A9B1776" w14:textId="77777777" w:rsidR="00AB5BB0" w:rsidRPr="00AB5BB0" w:rsidRDefault="00AB5BB0" w:rsidP="00AB5BB0">
      <w:pPr>
        <w:bidi/>
        <w:rPr>
          <w:rFonts w:cs="David" w:hint="cs"/>
          <w:rtl/>
        </w:rPr>
      </w:pPr>
      <w:r w:rsidRPr="00AB5BB0">
        <w:rPr>
          <w:rFonts w:cs="David" w:hint="cs"/>
          <w:u w:val="single"/>
          <w:rtl/>
        </w:rPr>
        <w:t>חיים אורון:</w:t>
      </w:r>
    </w:p>
    <w:p w14:paraId="7ADFC5BB" w14:textId="77777777" w:rsidR="00AB5BB0" w:rsidRPr="00AB5BB0" w:rsidRDefault="00AB5BB0" w:rsidP="00AB5BB0">
      <w:pPr>
        <w:bidi/>
        <w:rPr>
          <w:rFonts w:cs="David" w:hint="cs"/>
          <w:rtl/>
        </w:rPr>
      </w:pPr>
    </w:p>
    <w:p w14:paraId="75B19C27" w14:textId="77777777" w:rsidR="00AB5BB0" w:rsidRPr="00AB5BB0" w:rsidRDefault="00AB5BB0" w:rsidP="00AB5BB0">
      <w:pPr>
        <w:bidi/>
        <w:ind w:firstLine="567"/>
        <w:rPr>
          <w:rFonts w:cs="David" w:hint="cs"/>
          <w:rtl/>
        </w:rPr>
      </w:pPr>
      <w:r w:rsidRPr="00AB5BB0">
        <w:rPr>
          <w:rFonts w:cs="David" w:hint="cs"/>
          <w:rtl/>
        </w:rPr>
        <w:t xml:space="preserve">אני רוצה לנסות להסביר לחבר הכנסת </w:t>
      </w:r>
      <w:proofErr w:type="spellStart"/>
      <w:r w:rsidRPr="00AB5BB0">
        <w:rPr>
          <w:rFonts w:cs="David" w:hint="cs"/>
          <w:rtl/>
        </w:rPr>
        <w:t>אילון</w:t>
      </w:r>
      <w:proofErr w:type="spellEnd"/>
      <w:r w:rsidRPr="00AB5BB0">
        <w:rPr>
          <w:rFonts w:cs="David" w:hint="cs"/>
          <w:rtl/>
        </w:rPr>
        <w:t xml:space="preserve">: הנוסח שמופיע פה יוצר כמעט חיוב אוטומטי מוועדת האתיקה, בכל מקרה שחבר כנסת מפר חוק, לראות בזה גם עבירה אתית, גם אם היועץ המשפטי לממשלה החליט שלא לקבל את... למשל, בנסיעתו של </w:t>
      </w:r>
      <w:proofErr w:type="spellStart"/>
      <w:r w:rsidRPr="00AB5BB0">
        <w:rPr>
          <w:rFonts w:cs="David" w:hint="cs"/>
          <w:rtl/>
        </w:rPr>
        <w:t>עזמי</w:t>
      </w:r>
      <w:proofErr w:type="spellEnd"/>
      <w:r w:rsidRPr="00AB5BB0">
        <w:rPr>
          <w:rFonts w:cs="David" w:hint="cs"/>
          <w:rtl/>
        </w:rPr>
        <w:t xml:space="preserve"> בשארה לחו"ל, למשל בהשתתפותו של אלדד </w:t>
      </w:r>
      <w:proofErr w:type="spellStart"/>
      <w:r w:rsidRPr="00AB5BB0">
        <w:rPr>
          <w:rFonts w:cs="David" w:hint="cs"/>
          <w:rtl/>
        </w:rPr>
        <w:t>בעמונה</w:t>
      </w:r>
      <w:proofErr w:type="spellEnd"/>
      <w:r w:rsidRPr="00AB5BB0">
        <w:rPr>
          <w:rFonts w:cs="David" w:hint="cs"/>
          <w:rtl/>
        </w:rPr>
        <w:t xml:space="preserve"> או לחילופין, בהתנהגותו של </w:t>
      </w:r>
      <w:proofErr w:type="spellStart"/>
      <w:r w:rsidRPr="00AB5BB0">
        <w:rPr>
          <w:rFonts w:cs="David" w:hint="cs"/>
          <w:rtl/>
        </w:rPr>
        <w:t>סטס</w:t>
      </w:r>
      <w:proofErr w:type="spellEnd"/>
      <w:r w:rsidRPr="00AB5BB0">
        <w:rPr>
          <w:rFonts w:cs="David" w:hint="cs"/>
          <w:rtl/>
        </w:rPr>
        <w:t xml:space="preserve"> </w:t>
      </w:r>
      <w:proofErr w:type="spellStart"/>
      <w:r w:rsidRPr="00AB5BB0">
        <w:rPr>
          <w:rFonts w:cs="David" w:hint="cs"/>
          <w:rtl/>
        </w:rPr>
        <w:t>מיסז'ניקוב</w:t>
      </w:r>
      <w:proofErr w:type="spellEnd"/>
      <w:r w:rsidRPr="00AB5BB0">
        <w:rPr>
          <w:rFonts w:cs="David" w:hint="cs"/>
          <w:rtl/>
        </w:rPr>
        <w:t xml:space="preserve"> על כביש החוף. אני נותן לך 3 נושאים שעסקנו בהם בשנה האחרונה. אנחנו כן עסקנו </w:t>
      </w:r>
      <w:proofErr w:type="spellStart"/>
      <w:r w:rsidRPr="00AB5BB0">
        <w:rPr>
          <w:rFonts w:cs="David" w:hint="cs"/>
          <w:rtl/>
        </w:rPr>
        <w:t>בסטס</w:t>
      </w:r>
      <w:proofErr w:type="spellEnd"/>
      <w:r w:rsidRPr="00AB5BB0">
        <w:rPr>
          <w:rFonts w:cs="David" w:hint="cs"/>
          <w:rtl/>
        </w:rPr>
        <w:t xml:space="preserve"> </w:t>
      </w:r>
      <w:proofErr w:type="spellStart"/>
      <w:r w:rsidRPr="00AB5BB0">
        <w:rPr>
          <w:rFonts w:cs="David" w:hint="cs"/>
          <w:rtl/>
        </w:rPr>
        <w:t>מיסז'ניקוב</w:t>
      </w:r>
      <w:proofErr w:type="spellEnd"/>
      <w:r w:rsidRPr="00AB5BB0">
        <w:rPr>
          <w:rFonts w:cs="David" w:hint="cs"/>
          <w:rtl/>
        </w:rPr>
        <w:t xml:space="preserve"> על בסיס התנהגות שאינה הולמת והכרענו בהסכמת כולנו, שלא לדון בשני המקרים הנוספים משום שחשבנו - -</w:t>
      </w:r>
    </w:p>
    <w:p w14:paraId="39C082DF" w14:textId="77777777" w:rsidR="00AB5BB0" w:rsidRPr="00AB5BB0" w:rsidRDefault="00AB5BB0" w:rsidP="00AB5BB0">
      <w:pPr>
        <w:bidi/>
        <w:rPr>
          <w:rFonts w:cs="David" w:hint="cs"/>
          <w:rtl/>
        </w:rPr>
      </w:pPr>
    </w:p>
    <w:p w14:paraId="296984D9" w14:textId="77777777" w:rsidR="00AB5BB0" w:rsidRPr="00AB5BB0" w:rsidRDefault="00AB5BB0" w:rsidP="00AB5BB0">
      <w:pPr>
        <w:bidi/>
        <w:rPr>
          <w:rFonts w:cs="David" w:hint="cs"/>
          <w:rtl/>
        </w:rPr>
      </w:pPr>
      <w:r w:rsidRPr="00AB5BB0">
        <w:rPr>
          <w:rFonts w:cs="David" w:hint="cs"/>
          <w:u w:val="single"/>
          <w:rtl/>
        </w:rPr>
        <w:t xml:space="preserve">עמי </w:t>
      </w:r>
      <w:proofErr w:type="spellStart"/>
      <w:r w:rsidRPr="00AB5BB0">
        <w:rPr>
          <w:rFonts w:cs="David" w:hint="cs"/>
          <w:u w:val="single"/>
          <w:rtl/>
        </w:rPr>
        <w:t>אילון</w:t>
      </w:r>
      <w:proofErr w:type="spellEnd"/>
      <w:r w:rsidRPr="00AB5BB0">
        <w:rPr>
          <w:rFonts w:cs="David" w:hint="cs"/>
          <w:u w:val="single"/>
          <w:rtl/>
        </w:rPr>
        <w:t>:</w:t>
      </w:r>
    </w:p>
    <w:p w14:paraId="501A3885" w14:textId="77777777" w:rsidR="00AB5BB0" w:rsidRPr="00AB5BB0" w:rsidRDefault="00AB5BB0" w:rsidP="00AB5BB0">
      <w:pPr>
        <w:bidi/>
        <w:rPr>
          <w:rFonts w:cs="David" w:hint="cs"/>
          <w:rtl/>
        </w:rPr>
      </w:pPr>
    </w:p>
    <w:p w14:paraId="18F72F4B" w14:textId="77777777" w:rsidR="00AB5BB0" w:rsidRPr="00AB5BB0" w:rsidRDefault="00AB5BB0" w:rsidP="00AB5BB0">
      <w:pPr>
        <w:bidi/>
        <w:ind w:firstLine="567"/>
        <w:rPr>
          <w:rFonts w:cs="David" w:hint="cs"/>
          <w:rtl/>
        </w:rPr>
      </w:pPr>
      <w:r w:rsidRPr="00AB5BB0">
        <w:rPr>
          <w:rFonts w:cs="David" w:hint="cs"/>
          <w:rtl/>
        </w:rPr>
        <w:t>הוא חבר כנסת חדש והוא התבלבל.</w:t>
      </w:r>
    </w:p>
    <w:p w14:paraId="5DDE1614" w14:textId="77777777" w:rsidR="00AB5BB0" w:rsidRPr="00AB5BB0" w:rsidRDefault="00AB5BB0" w:rsidP="00AB5BB0">
      <w:pPr>
        <w:bidi/>
        <w:rPr>
          <w:rFonts w:cs="David" w:hint="cs"/>
          <w:rtl/>
        </w:rPr>
      </w:pPr>
    </w:p>
    <w:p w14:paraId="2C01E232" w14:textId="77777777" w:rsidR="00AB5BB0" w:rsidRPr="00AB5BB0" w:rsidRDefault="00AB5BB0" w:rsidP="00AB5BB0">
      <w:pPr>
        <w:bidi/>
        <w:rPr>
          <w:rFonts w:cs="David" w:hint="cs"/>
          <w:rtl/>
        </w:rPr>
      </w:pPr>
      <w:r w:rsidRPr="00AB5BB0">
        <w:rPr>
          <w:rFonts w:cs="David" w:hint="cs"/>
          <w:u w:val="single"/>
          <w:rtl/>
        </w:rPr>
        <w:t>חיים אורון:</w:t>
      </w:r>
    </w:p>
    <w:p w14:paraId="5F4F6557" w14:textId="77777777" w:rsidR="00AB5BB0" w:rsidRPr="00AB5BB0" w:rsidRDefault="00AB5BB0" w:rsidP="00AB5BB0">
      <w:pPr>
        <w:bidi/>
        <w:rPr>
          <w:rFonts w:cs="David" w:hint="cs"/>
          <w:rtl/>
        </w:rPr>
      </w:pPr>
    </w:p>
    <w:p w14:paraId="03EF97E5" w14:textId="77777777" w:rsidR="00AB5BB0" w:rsidRPr="00AB5BB0" w:rsidRDefault="00AB5BB0" w:rsidP="00AB5BB0">
      <w:pPr>
        <w:bidi/>
        <w:ind w:firstLine="567"/>
        <w:rPr>
          <w:rFonts w:cs="David" w:hint="cs"/>
          <w:rtl/>
        </w:rPr>
      </w:pPr>
      <w:r w:rsidRPr="00AB5BB0">
        <w:rPr>
          <w:rFonts w:cs="David" w:hint="cs"/>
          <w:rtl/>
        </w:rPr>
        <w:t>חשבנו שלא דנו בשני המקרים בצד האתי של העבירה הפלילית.</w:t>
      </w:r>
    </w:p>
    <w:p w14:paraId="19A2E524" w14:textId="77777777" w:rsidR="00AB5BB0" w:rsidRPr="00AB5BB0" w:rsidRDefault="00AB5BB0" w:rsidP="00AB5BB0">
      <w:pPr>
        <w:bidi/>
        <w:rPr>
          <w:rFonts w:cs="David" w:hint="cs"/>
          <w:rtl/>
        </w:rPr>
      </w:pPr>
    </w:p>
    <w:p w14:paraId="193D4B5B" w14:textId="77777777" w:rsidR="00AB5BB0" w:rsidRPr="00AB5BB0" w:rsidRDefault="00AB5BB0" w:rsidP="00AB5BB0">
      <w:pPr>
        <w:bidi/>
        <w:rPr>
          <w:rFonts w:cs="David" w:hint="cs"/>
          <w:rtl/>
        </w:rPr>
      </w:pPr>
      <w:r w:rsidRPr="00AB5BB0">
        <w:rPr>
          <w:rFonts w:cs="David" w:hint="cs"/>
          <w:u w:val="single"/>
          <w:rtl/>
        </w:rPr>
        <w:t>גדעון סער:</w:t>
      </w:r>
    </w:p>
    <w:p w14:paraId="5F809B27" w14:textId="77777777" w:rsidR="00AB5BB0" w:rsidRPr="00AB5BB0" w:rsidRDefault="00AB5BB0" w:rsidP="00AB5BB0">
      <w:pPr>
        <w:bidi/>
        <w:ind w:firstLine="567"/>
        <w:rPr>
          <w:rFonts w:cs="David" w:hint="cs"/>
          <w:rtl/>
        </w:rPr>
      </w:pPr>
    </w:p>
    <w:p w14:paraId="63CD10BD" w14:textId="77777777" w:rsidR="00AB5BB0" w:rsidRPr="00AB5BB0" w:rsidRDefault="00AB5BB0" w:rsidP="00AB5BB0">
      <w:pPr>
        <w:bidi/>
        <w:ind w:firstLine="567"/>
        <w:rPr>
          <w:rFonts w:cs="David" w:hint="cs"/>
          <w:rtl/>
        </w:rPr>
      </w:pPr>
      <w:r w:rsidRPr="00AB5BB0">
        <w:rPr>
          <w:rFonts w:cs="David" w:hint="cs"/>
          <w:rtl/>
        </w:rPr>
        <w:t xml:space="preserve">יש פה שאלה מעניינת כי מה אומר לנו </w:t>
      </w:r>
      <w:proofErr w:type="spellStart"/>
      <w:r w:rsidRPr="00AB5BB0">
        <w:rPr>
          <w:rFonts w:cs="David" w:hint="cs"/>
          <w:rtl/>
        </w:rPr>
        <w:t>ג'ומס</w:t>
      </w:r>
      <w:proofErr w:type="spellEnd"/>
      <w:r w:rsidRPr="00AB5BB0">
        <w:rPr>
          <w:rFonts w:cs="David" w:hint="cs"/>
          <w:rtl/>
        </w:rPr>
        <w:t>, ואני מתייחס לזה כמשפטן? אדם מסוים לא קיים את החוק. מי שהוסמך להחליט על זה - -</w:t>
      </w:r>
    </w:p>
    <w:p w14:paraId="4D08203D" w14:textId="77777777" w:rsidR="00AB5BB0" w:rsidRPr="00AB5BB0" w:rsidRDefault="00AB5BB0" w:rsidP="00AB5BB0">
      <w:pPr>
        <w:bidi/>
        <w:rPr>
          <w:rFonts w:cs="David" w:hint="cs"/>
          <w:rtl/>
        </w:rPr>
      </w:pPr>
    </w:p>
    <w:p w14:paraId="4BC9AE7C" w14:textId="77777777" w:rsidR="00AB5BB0" w:rsidRPr="00AB5BB0" w:rsidRDefault="00AB5BB0" w:rsidP="00AB5BB0">
      <w:pPr>
        <w:bidi/>
        <w:rPr>
          <w:rFonts w:cs="David" w:hint="cs"/>
          <w:rtl/>
        </w:rPr>
      </w:pPr>
      <w:r w:rsidRPr="00AB5BB0">
        <w:rPr>
          <w:rFonts w:cs="David" w:hint="cs"/>
          <w:u w:val="single"/>
          <w:rtl/>
        </w:rPr>
        <w:t xml:space="preserve">עמי </w:t>
      </w:r>
      <w:proofErr w:type="spellStart"/>
      <w:r w:rsidRPr="00AB5BB0">
        <w:rPr>
          <w:rFonts w:cs="David" w:hint="cs"/>
          <w:u w:val="single"/>
          <w:rtl/>
        </w:rPr>
        <w:t>אילון</w:t>
      </w:r>
      <w:proofErr w:type="spellEnd"/>
      <w:r w:rsidRPr="00AB5BB0">
        <w:rPr>
          <w:rFonts w:cs="David" w:hint="cs"/>
          <w:u w:val="single"/>
          <w:rtl/>
        </w:rPr>
        <w:t>:</w:t>
      </w:r>
    </w:p>
    <w:p w14:paraId="13379B39" w14:textId="77777777" w:rsidR="00AB5BB0" w:rsidRPr="00AB5BB0" w:rsidRDefault="00AB5BB0" w:rsidP="00AB5BB0">
      <w:pPr>
        <w:bidi/>
        <w:rPr>
          <w:rFonts w:cs="David" w:hint="cs"/>
          <w:rtl/>
        </w:rPr>
      </w:pPr>
    </w:p>
    <w:p w14:paraId="574A9AD2" w14:textId="77777777" w:rsidR="00AB5BB0" w:rsidRPr="00AB5BB0" w:rsidRDefault="00AB5BB0" w:rsidP="00AB5BB0">
      <w:pPr>
        <w:bidi/>
        <w:rPr>
          <w:rFonts w:cs="David" w:hint="cs"/>
          <w:rtl/>
        </w:rPr>
      </w:pPr>
      <w:r w:rsidRPr="00AB5BB0">
        <w:rPr>
          <w:rFonts w:cs="David" w:hint="cs"/>
          <w:rtl/>
        </w:rPr>
        <w:tab/>
        <w:t>תוך תפיסתו את התפקיד שאותו הוא ממלא.</w:t>
      </w:r>
    </w:p>
    <w:p w14:paraId="64223E35" w14:textId="77777777" w:rsidR="00AB5BB0" w:rsidRPr="00AB5BB0" w:rsidRDefault="00AB5BB0" w:rsidP="00AB5BB0">
      <w:pPr>
        <w:bidi/>
        <w:rPr>
          <w:rFonts w:cs="David" w:hint="cs"/>
          <w:rtl/>
        </w:rPr>
      </w:pPr>
    </w:p>
    <w:p w14:paraId="10B961E1" w14:textId="77777777" w:rsidR="00AB5BB0" w:rsidRPr="00AB5BB0" w:rsidRDefault="00AB5BB0" w:rsidP="00AB5BB0">
      <w:pPr>
        <w:bidi/>
        <w:rPr>
          <w:rFonts w:cs="David" w:hint="cs"/>
          <w:rtl/>
        </w:rPr>
      </w:pPr>
      <w:r w:rsidRPr="00AB5BB0">
        <w:rPr>
          <w:rFonts w:cs="David" w:hint="cs"/>
          <w:u w:val="single"/>
          <w:rtl/>
        </w:rPr>
        <w:t>גדעון סער:</w:t>
      </w:r>
    </w:p>
    <w:p w14:paraId="32ECBA6C" w14:textId="77777777" w:rsidR="00AB5BB0" w:rsidRPr="00AB5BB0" w:rsidRDefault="00AB5BB0" w:rsidP="00AB5BB0">
      <w:pPr>
        <w:bidi/>
        <w:rPr>
          <w:rFonts w:cs="David" w:hint="cs"/>
          <w:rtl/>
        </w:rPr>
      </w:pPr>
    </w:p>
    <w:p w14:paraId="3EB8983A" w14:textId="77777777" w:rsidR="00AB5BB0" w:rsidRPr="00AB5BB0" w:rsidRDefault="00AB5BB0" w:rsidP="00AB5BB0">
      <w:pPr>
        <w:bidi/>
        <w:ind w:firstLine="567"/>
        <w:rPr>
          <w:rFonts w:cs="David" w:hint="cs"/>
          <w:rtl/>
        </w:rPr>
      </w:pPr>
      <w:r w:rsidRPr="00AB5BB0">
        <w:rPr>
          <w:rFonts w:cs="David" w:hint="cs"/>
          <w:rtl/>
        </w:rPr>
        <w:t xml:space="preserve">בסדר. זה יכול להיות מסיבה כזאת או סיבה אחרת ואנחנו לא נכנסים כאן לדיפרנציאציה בין עבריינות אידיאולוגית לעבריינות אחרת ואני גם מתנגד לעבריינות אידיאולוגית לא פחות ואולי יותר מאשר לעבריינות אחרת. אדם מסוים לא קיים את החוק, לא התקיים לגביו הליך משפטי ולא הוכח שהוא קיים את החוק ואז, אתה נותן סמכות לטריבונל של חברי כנסת, מעין שיפוטי, לקבוע את </w:t>
      </w:r>
      <w:proofErr w:type="spellStart"/>
      <w:r w:rsidRPr="00AB5BB0">
        <w:rPr>
          <w:rFonts w:cs="David" w:hint="cs"/>
          <w:rtl/>
        </w:rPr>
        <w:t>הענין</w:t>
      </w:r>
      <w:proofErr w:type="spellEnd"/>
      <w:r w:rsidRPr="00AB5BB0">
        <w:rPr>
          <w:rFonts w:cs="David" w:hint="cs"/>
          <w:rtl/>
        </w:rPr>
        <w:t xml:space="preserve"> הזה שלא בהתאם לדיני הראיות המקובלות, אם הוא לא מועמד לדין.</w:t>
      </w:r>
    </w:p>
    <w:p w14:paraId="4AB4BE7D" w14:textId="77777777" w:rsidR="00AB5BB0" w:rsidRPr="00AB5BB0" w:rsidRDefault="00AB5BB0" w:rsidP="00AB5BB0">
      <w:pPr>
        <w:bidi/>
        <w:rPr>
          <w:rFonts w:cs="David" w:hint="cs"/>
          <w:rtl/>
        </w:rPr>
      </w:pPr>
    </w:p>
    <w:p w14:paraId="12FC9DF3" w14:textId="77777777" w:rsidR="00AB5BB0" w:rsidRPr="00AB5BB0" w:rsidRDefault="00AB5BB0" w:rsidP="00AB5BB0">
      <w:pPr>
        <w:bidi/>
        <w:rPr>
          <w:rFonts w:cs="David" w:hint="cs"/>
          <w:rtl/>
        </w:rPr>
      </w:pPr>
      <w:r w:rsidRPr="00AB5BB0">
        <w:rPr>
          <w:rFonts w:cs="David" w:hint="cs"/>
          <w:u w:val="single"/>
          <w:rtl/>
        </w:rPr>
        <w:t xml:space="preserve">ארבל </w:t>
      </w:r>
      <w:proofErr w:type="spellStart"/>
      <w:r w:rsidRPr="00AB5BB0">
        <w:rPr>
          <w:rFonts w:cs="David" w:hint="cs"/>
          <w:u w:val="single"/>
          <w:rtl/>
        </w:rPr>
        <w:t>אסטרחן</w:t>
      </w:r>
      <w:proofErr w:type="spellEnd"/>
      <w:r w:rsidRPr="00AB5BB0">
        <w:rPr>
          <w:rFonts w:cs="David" w:hint="cs"/>
          <w:u w:val="single"/>
          <w:rtl/>
        </w:rPr>
        <w:t>:</w:t>
      </w:r>
    </w:p>
    <w:p w14:paraId="00443345" w14:textId="77777777" w:rsidR="00AB5BB0" w:rsidRPr="00AB5BB0" w:rsidRDefault="00AB5BB0" w:rsidP="00AB5BB0">
      <w:pPr>
        <w:bidi/>
        <w:rPr>
          <w:rFonts w:cs="David" w:hint="cs"/>
          <w:rtl/>
        </w:rPr>
      </w:pPr>
    </w:p>
    <w:p w14:paraId="536F9630" w14:textId="77777777" w:rsidR="00AB5BB0" w:rsidRPr="00AB5BB0" w:rsidRDefault="00AB5BB0" w:rsidP="00AB5BB0">
      <w:pPr>
        <w:bidi/>
        <w:ind w:firstLine="567"/>
        <w:rPr>
          <w:rFonts w:cs="David" w:hint="cs"/>
          <w:rtl/>
        </w:rPr>
      </w:pPr>
      <w:r w:rsidRPr="00AB5BB0">
        <w:rPr>
          <w:rFonts w:cs="David" w:hint="cs"/>
          <w:rtl/>
        </w:rPr>
        <w:t>אם הוא לא הורשע באמת יכול להיות שהם לא יפעלו לפי הסעיף הזה אלא לפי סעיף אחר.</w:t>
      </w:r>
    </w:p>
    <w:p w14:paraId="7AE18B26" w14:textId="77777777" w:rsidR="00AB5BB0" w:rsidRPr="00AB5BB0" w:rsidRDefault="00AB5BB0" w:rsidP="00AB5BB0">
      <w:pPr>
        <w:bidi/>
        <w:rPr>
          <w:rFonts w:cs="David" w:hint="cs"/>
          <w:rtl/>
        </w:rPr>
      </w:pPr>
    </w:p>
    <w:p w14:paraId="39A4259E" w14:textId="77777777" w:rsidR="00AB5BB0" w:rsidRPr="00AB5BB0" w:rsidRDefault="00AB5BB0" w:rsidP="00AB5BB0">
      <w:pPr>
        <w:bidi/>
        <w:rPr>
          <w:rFonts w:cs="David" w:hint="cs"/>
          <w:rtl/>
        </w:rPr>
      </w:pPr>
      <w:r w:rsidRPr="00AB5BB0">
        <w:rPr>
          <w:rFonts w:cs="David" w:hint="cs"/>
          <w:u w:val="single"/>
          <w:rtl/>
        </w:rPr>
        <w:t>גדעון סער:</w:t>
      </w:r>
    </w:p>
    <w:p w14:paraId="6943FF21" w14:textId="77777777" w:rsidR="00AB5BB0" w:rsidRPr="00AB5BB0" w:rsidRDefault="00AB5BB0" w:rsidP="00AB5BB0">
      <w:pPr>
        <w:bidi/>
        <w:rPr>
          <w:rFonts w:cs="David" w:hint="cs"/>
          <w:rtl/>
        </w:rPr>
      </w:pPr>
    </w:p>
    <w:p w14:paraId="709F81EE" w14:textId="77777777" w:rsidR="00AB5BB0" w:rsidRPr="00AB5BB0" w:rsidRDefault="00AB5BB0" w:rsidP="00AB5BB0">
      <w:pPr>
        <w:bidi/>
        <w:ind w:firstLine="567"/>
        <w:rPr>
          <w:rFonts w:cs="David" w:hint="cs"/>
          <w:rtl/>
        </w:rPr>
      </w:pPr>
      <w:r w:rsidRPr="00AB5BB0">
        <w:rPr>
          <w:rFonts w:cs="David" w:hint="cs"/>
          <w:rtl/>
        </w:rPr>
        <w:t xml:space="preserve">עומדת שאלה האם פלוני עבר עבירה מסוימת או לא. הוא נמצא בהליך חקירה. באה ועדת האתיקה, דנה </w:t>
      </w:r>
      <w:proofErr w:type="spellStart"/>
      <w:r w:rsidRPr="00AB5BB0">
        <w:rPr>
          <w:rFonts w:cs="David" w:hint="cs"/>
          <w:rtl/>
        </w:rPr>
        <w:t>בענין</w:t>
      </w:r>
      <w:proofErr w:type="spellEnd"/>
      <w:r w:rsidRPr="00AB5BB0">
        <w:rPr>
          <w:rFonts w:cs="David" w:hint="cs"/>
          <w:rtl/>
        </w:rPr>
        <w:t xml:space="preserve"> וקובעת, בעוד הוא לא מיצה את זכויותיו כנחקר ונאשם, שהאיש עבר עבירה. אין פה בעייתיות?</w:t>
      </w:r>
    </w:p>
    <w:p w14:paraId="32488BB6" w14:textId="77777777" w:rsidR="00AB5BB0" w:rsidRPr="00AB5BB0" w:rsidRDefault="00AB5BB0" w:rsidP="00AB5BB0">
      <w:pPr>
        <w:bidi/>
        <w:rPr>
          <w:rFonts w:cs="David" w:hint="cs"/>
          <w:rtl/>
        </w:rPr>
      </w:pPr>
    </w:p>
    <w:p w14:paraId="24248F86" w14:textId="77777777" w:rsidR="00AB5BB0" w:rsidRPr="00AB5BB0" w:rsidRDefault="00AB5BB0" w:rsidP="00AB5BB0">
      <w:pPr>
        <w:bidi/>
        <w:rPr>
          <w:rFonts w:cs="David" w:hint="cs"/>
          <w:rtl/>
        </w:rPr>
      </w:pPr>
      <w:r w:rsidRPr="00AB5BB0">
        <w:rPr>
          <w:rFonts w:cs="David" w:hint="cs"/>
          <w:u w:val="single"/>
          <w:rtl/>
        </w:rPr>
        <w:t xml:space="preserve">ארבל </w:t>
      </w:r>
      <w:proofErr w:type="spellStart"/>
      <w:r w:rsidRPr="00AB5BB0">
        <w:rPr>
          <w:rFonts w:cs="David" w:hint="cs"/>
          <w:u w:val="single"/>
          <w:rtl/>
        </w:rPr>
        <w:t>אסטרחן</w:t>
      </w:r>
      <w:proofErr w:type="spellEnd"/>
      <w:r w:rsidRPr="00AB5BB0">
        <w:rPr>
          <w:rFonts w:cs="David" w:hint="cs"/>
          <w:u w:val="single"/>
          <w:rtl/>
        </w:rPr>
        <w:t>:</w:t>
      </w:r>
    </w:p>
    <w:p w14:paraId="29A2C952" w14:textId="77777777" w:rsidR="00AB5BB0" w:rsidRPr="00AB5BB0" w:rsidRDefault="00AB5BB0" w:rsidP="00AB5BB0">
      <w:pPr>
        <w:bidi/>
        <w:rPr>
          <w:rFonts w:cs="David" w:hint="cs"/>
          <w:rtl/>
        </w:rPr>
      </w:pPr>
    </w:p>
    <w:p w14:paraId="651206C2" w14:textId="77777777" w:rsidR="00AB5BB0" w:rsidRPr="00AB5BB0" w:rsidRDefault="00AB5BB0" w:rsidP="00AB5BB0">
      <w:pPr>
        <w:bidi/>
        <w:ind w:firstLine="567"/>
        <w:rPr>
          <w:rFonts w:cs="David" w:hint="cs"/>
          <w:rtl/>
        </w:rPr>
      </w:pPr>
      <w:r w:rsidRPr="00AB5BB0">
        <w:rPr>
          <w:rFonts w:cs="David" w:hint="cs"/>
          <w:rtl/>
        </w:rPr>
        <w:t>היו דברים מעולם, אפשר להזכיר את הנושא של יושבת הראש?</w:t>
      </w:r>
    </w:p>
    <w:p w14:paraId="7F9A349D" w14:textId="77777777" w:rsidR="00AB5BB0" w:rsidRPr="00AB5BB0" w:rsidRDefault="00AB5BB0" w:rsidP="00AB5BB0">
      <w:pPr>
        <w:bidi/>
        <w:rPr>
          <w:rFonts w:cs="David" w:hint="cs"/>
          <w:rtl/>
        </w:rPr>
      </w:pPr>
    </w:p>
    <w:p w14:paraId="59E159B4" w14:textId="77777777" w:rsidR="00AB5BB0" w:rsidRPr="00AB5BB0" w:rsidRDefault="00AB5BB0" w:rsidP="00AB5BB0">
      <w:pPr>
        <w:bidi/>
        <w:rPr>
          <w:rFonts w:cs="David" w:hint="cs"/>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353B332C" w14:textId="77777777" w:rsidR="00AB5BB0" w:rsidRPr="00AB5BB0" w:rsidRDefault="00AB5BB0" w:rsidP="00AB5BB0">
      <w:pPr>
        <w:bidi/>
        <w:rPr>
          <w:rFonts w:cs="David" w:hint="cs"/>
          <w:rtl/>
        </w:rPr>
      </w:pPr>
    </w:p>
    <w:p w14:paraId="3B26DE39" w14:textId="77777777" w:rsidR="00AB5BB0" w:rsidRPr="00AB5BB0" w:rsidRDefault="00AB5BB0" w:rsidP="00AB5BB0">
      <w:pPr>
        <w:bidi/>
        <w:ind w:firstLine="567"/>
        <w:rPr>
          <w:rFonts w:cs="David" w:hint="cs"/>
          <w:rtl/>
        </w:rPr>
      </w:pPr>
      <w:r w:rsidRPr="00AB5BB0">
        <w:rPr>
          <w:rFonts w:cs="David" w:hint="cs"/>
          <w:rtl/>
        </w:rPr>
        <w:t>החקירה הסתיימה תחת המלצה חד משמעית וזה נמצא אצל היועץ המשפטי לממשלה.</w:t>
      </w:r>
    </w:p>
    <w:p w14:paraId="5D28163C" w14:textId="77777777" w:rsidR="00AB5BB0" w:rsidRPr="00AB5BB0" w:rsidRDefault="00AB5BB0" w:rsidP="00AB5BB0">
      <w:pPr>
        <w:bidi/>
        <w:rPr>
          <w:rFonts w:cs="David" w:hint="cs"/>
          <w:rtl/>
        </w:rPr>
      </w:pPr>
    </w:p>
    <w:p w14:paraId="65E9DA5B" w14:textId="77777777" w:rsidR="00AB5BB0" w:rsidRPr="00AB5BB0" w:rsidRDefault="00AB5BB0" w:rsidP="00AB5BB0">
      <w:pPr>
        <w:bidi/>
        <w:rPr>
          <w:rFonts w:cs="David" w:hint="cs"/>
          <w:rtl/>
        </w:rPr>
      </w:pPr>
      <w:r w:rsidRPr="00AB5BB0">
        <w:rPr>
          <w:rFonts w:cs="David" w:hint="cs"/>
          <w:u w:val="single"/>
          <w:rtl/>
        </w:rPr>
        <w:t xml:space="preserve">עמי </w:t>
      </w:r>
      <w:proofErr w:type="spellStart"/>
      <w:r w:rsidRPr="00AB5BB0">
        <w:rPr>
          <w:rFonts w:cs="David" w:hint="cs"/>
          <w:u w:val="single"/>
          <w:rtl/>
        </w:rPr>
        <w:t>אילון</w:t>
      </w:r>
      <w:proofErr w:type="spellEnd"/>
      <w:r w:rsidRPr="00AB5BB0">
        <w:rPr>
          <w:rFonts w:cs="David" w:hint="cs"/>
          <w:u w:val="single"/>
          <w:rtl/>
        </w:rPr>
        <w:t>:</w:t>
      </w:r>
    </w:p>
    <w:p w14:paraId="576AB7BD" w14:textId="77777777" w:rsidR="00AB5BB0" w:rsidRPr="00AB5BB0" w:rsidRDefault="00AB5BB0" w:rsidP="00AB5BB0">
      <w:pPr>
        <w:bidi/>
        <w:rPr>
          <w:rFonts w:cs="David" w:hint="cs"/>
          <w:rtl/>
        </w:rPr>
      </w:pPr>
    </w:p>
    <w:p w14:paraId="3417AFF8" w14:textId="77777777" w:rsidR="00AB5BB0" w:rsidRPr="00AB5BB0" w:rsidRDefault="00AB5BB0" w:rsidP="00AB5BB0">
      <w:pPr>
        <w:bidi/>
        <w:ind w:firstLine="567"/>
        <w:rPr>
          <w:rFonts w:cs="David" w:hint="cs"/>
          <w:rtl/>
        </w:rPr>
      </w:pPr>
      <w:r w:rsidRPr="00AB5BB0">
        <w:rPr>
          <w:rFonts w:cs="David" w:hint="cs"/>
          <w:rtl/>
        </w:rPr>
        <w:t xml:space="preserve">אבל המקרה של </w:t>
      </w:r>
      <w:proofErr w:type="spellStart"/>
      <w:r w:rsidRPr="00AB5BB0">
        <w:rPr>
          <w:rFonts w:cs="David" w:hint="cs"/>
          <w:rtl/>
        </w:rPr>
        <w:t>מרציאנו</w:t>
      </w:r>
      <w:proofErr w:type="spellEnd"/>
      <w:r w:rsidRPr="00AB5BB0">
        <w:rPr>
          <w:rFonts w:cs="David" w:hint="cs"/>
          <w:rtl/>
        </w:rPr>
        <w:t xml:space="preserve"> יותר נכון כי שם בדיוק עלתה הסוגיה איך אנחנו דנים בזה - -</w:t>
      </w:r>
    </w:p>
    <w:p w14:paraId="0BC67C90" w14:textId="77777777" w:rsidR="00AB5BB0" w:rsidRPr="00AB5BB0" w:rsidRDefault="00AB5BB0" w:rsidP="00AB5BB0">
      <w:pPr>
        <w:bidi/>
        <w:rPr>
          <w:rFonts w:cs="David" w:hint="cs"/>
          <w:rtl/>
        </w:rPr>
      </w:pPr>
    </w:p>
    <w:p w14:paraId="58A54E05" w14:textId="77777777" w:rsidR="00AB5BB0" w:rsidRPr="00AB5BB0" w:rsidRDefault="00AB5BB0" w:rsidP="00AB5BB0">
      <w:pPr>
        <w:bidi/>
        <w:rPr>
          <w:rFonts w:cs="David" w:hint="cs"/>
          <w:rtl/>
        </w:rPr>
      </w:pPr>
      <w:r w:rsidRPr="00AB5BB0">
        <w:rPr>
          <w:rFonts w:cs="David" w:hint="cs"/>
          <w:u w:val="single"/>
          <w:rtl/>
        </w:rPr>
        <w:t xml:space="preserve">ארבל </w:t>
      </w:r>
      <w:proofErr w:type="spellStart"/>
      <w:r w:rsidRPr="00AB5BB0">
        <w:rPr>
          <w:rFonts w:cs="David" w:hint="cs"/>
          <w:u w:val="single"/>
          <w:rtl/>
        </w:rPr>
        <w:t>אסטרחן</w:t>
      </w:r>
      <w:proofErr w:type="spellEnd"/>
      <w:r w:rsidRPr="00AB5BB0">
        <w:rPr>
          <w:rFonts w:cs="David" w:hint="cs"/>
          <w:u w:val="single"/>
          <w:rtl/>
        </w:rPr>
        <w:t>:</w:t>
      </w:r>
    </w:p>
    <w:p w14:paraId="58AEE803" w14:textId="77777777" w:rsidR="00AB5BB0" w:rsidRPr="00AB5BB0" w:rsidRDefault="00AB5BB0" w:rsidP="00AB5BB0">
      <w:pPr>
        <w:bidi/>
        <w:rPr>
          <w:rFonts w:cs="David" w:hint="cs"/>
          <w:rtl/>
        </w:rPr>
      </w:pPr>
    </w:p>
    <w:p w14:paraId="49079EE5" w14:textId="77777777" w:rsidR="00AB5BB0" w:rsidRPr="00AB5BB0" w:rsidRDefault="00AB5BB0" w:rsidP="00AB5BB0">
      <w:pPr>
        <w:bidi/>
        <w:ind w:firstLine="567"/>
        <w:rPr>
          <w:rFonts w:cs="David" w:hint="cs"/>
          <w:rtl/>
        </w:rPr>
      </w:pPr>
      <w:r w:rsidRPr="00AB5BB0">
        <w:rPr>
          <w:rFonts w:cs="David" w:hint="cs"/>
          <w:rtl/>
        </w:rPr>
        <w:t xml:space="preserve">זו החשיבות של הערכאה האתית כי היועץ המשפטי הרבה פעמים יגיד: אני מסתפק במה שקבעה ועדת האתיקה. זה צריך להיות חשוב לחברי הכנסת. הם לא יכולים לקבוע באופן פוזיטיבי </w:t>
      </w:r>
      <w:proofErr w:type="spellStart"/>
      <w:r w:rsidRPr="00AB5BB0">
        <w:rPr>
          <w:rFonts w:cs="David" w:hint="cs"/>
          <w:rtl/>
        </w:rPr>
        <w:t>שהיתה</w:t>
      </w:r>
      <w:proofErr w:type="spellEnd"/>
      <w:r w:rsidRPr="00AB5BB0">
        <w:rPr>
          <w:rFonts w:cs="David" w:hint="cs"/>
          <w:rtl/>
        </w:rPr>
        <w:t xml:space="preserve"> פה עבירה פלילית.</w:t>
      </w:r>
    </w:p>
    <w:p w14:paraId="44678EEF" w14:textId="77777777" w:rsidR="00AB5BB0" w:rsidRPr="00AB5BB0" w:rsidRDefault="00AB5BB0" w:rsidP="00AB5BB0">
      <w:pPr>
        <w:bidi/>
        <w:rPr>
          <w:rFonts w:cs="David" w:hint="cs"/>
          <w:rtl/>
        </w:rPr>
      </w:pPr>
    </w:p>
    <w:p w14:paraId="53E33533" w14:textId="77777777" w:rsidR="00AB5BB0" w:rsidRPr="00AB5BB0" w:rsidRDefault="00AB5BB0" w:rsidP="00AB5BB0">
      <w:pPr>
        <w:bidi/>
        <w:rPr>
          <w:rFonts w:cs="David" w:hint="cs"/>
          <w:rtl/>
        </w:rPr>
      </w:pPr>
      <w:r w:rsidRPr="00AB5BB0">
        <w:rPr>
          <w:rFonts w:cs="David"/>
          <w:u w:val="single"/>
          <w:rtl/>
        </w:rPr>
        <w:br w:type="page"/>
      </w:r>
      <w:r w:rsidRPr="00AB5BB0">
        <w:rPr>
          <w:rFonts w:cs="David" w:hint="cs"/>
          <w:u w:val="single"/>
          <w:rtl/>
        </w:rPr>
        <w:t>גדעון סער:</w:t>
      </w:r>
    </w:p>
    <w:p w14:paraId="4E7CBF37" w14:textId="77777777" w:rsidR="00AB5BB0" w:rsidRPr="00AB5BB0" w:rsidRDefault="00AB5BB0" w:rsidP="00AB5BB0">
      <w:pPr>
        <w:bidi/>
        <w:rPr>
          <w:rFonts w:cs="David" w:hint="cs"/>
          <w:rtl/>
        </w:rPr>
      </w:pPr>
    </w:p>
    <w:p w14:paraId="22C08B15" w14:textId="77777777" w:rsidR="00AB5BB0" w:rsidRPr="00AB5BB0" w:rsidRDefault="00AB5BB0" w:rsidP="00AB5BB0">
      <w:pPr>
        <w:bidi/>
        <w:ind w:firstLine="567"/>
        <w:rPr>
          <w:rFonts w:cs="David" w:hint="cs"/>
          <w:rtl/>
        </w:rPr>
      </w:pPr>
      <w:r w:rsidRPr="00AB5BB0">
        <w:rPr>
          <w:rFonts w:cs="David" w:hint="cs"/>
          <w:rtl/>
        </w:rPr>
        <w:t>אני חושב שהסעיף הזה לא מפריע.</w:t>
      </w:r>
    </w:p>
    <w:p w14:paraId="4FA45FE6" w14:textId="77777777" w:rsidR="00AB5BB0" w:rsidRPr="00AB5BB0" w:rsidRDefault="00AB5BB0" w:rsidP="00AB5BB0">
      <w:pPr>
        <w:bidi/>
        <w:rPr>
          <w:rFonts w:cs="David" w:hint="cs"/>
          <w:rtl/>
        </w:rPr>
      </w:pPr>
    </w:p>
    <w:p w14:paraId="6FFFC807" w14:textId="77777777" w:rsidR="00AB5BB0" w:rsidRPr="00AB5BB0" w:rsidRDefault="00AB5BB0" w:rsidP="00AB5BB0">
      <w:pPr>
        <w:bidi/>
        <w:rPr>
          <w:rFonts w:cs="David" w:hint="cs"/>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42A9ADB4" w14:textId="77777777" w:rsidR="00AB5BB0" w:rsidRPr="00AB5BB0" w:rsidRDefault="00AB5BB0" w:rsidP="00AB5BB0">
      <w:pPr>
        <w:bidi/>
        <w:rPr>
          <w:rFonts w:cs="David" w:hint="cs"/>
          <w:rtl/>
        </w:rPr>
      </w:pPr>
    </w:p>
    <w:p w14:paraId="0279A14B" w14:textId="77777777" w:rsidR="00AB5BB0" w:rsidRPr="00AB5BB0" w:rsidRDefault="00AB5BB0" w:rsidP="00AB5BB0">
      <w:pPr>
        <w:bidi/>
        <w:ind w:firstLine="567"/>
        <w:rPr>
          <w:rFonts w:cs="David" w:hint="cs"/>
          <w:rtl/>
        </w:rPr>
      </w:pPr>
      <w:r w:rsidRPr="00AB5BB0">
        <w:rPr>
          <w:rFonts w:cs="David" w:hint="cs"/>
          <w:rtl/>
        </w:rPr>
        <w:t xml:space="preserve">דנו בזה מספיק. חבר הכנסת אורון, אתה מתעקש על זה שתהיה הצבעה? </w:t>
      </w:r>
    </w:p>
    <w:p w14:paraId="0F2D77FE" w14:textId="77777777" w:rsidR="00AB5BB0" w:rsidRPr="00AB5BB0" w:rsidRDefault="00AB5BB0" w:rsidP="00AB5BB0">
      <w:pPr>
        <w:bidi/>
        <w:ind w:firstLine="567"/>
        <w:rPr>
          <w:rFonts w:cs="David" w:hint="cs"/>
          <w:rtl/>
        </w:rPr>
      </w:pPr>
    </w:p>
    <w:p w14:paraId="5E60F229" w14:textId="77777777" w:rsidR="00AB5BB0" w:rsidRPr="00AB5BB0" w:rsidRDefault="00AB5BB0" w:rsidP="00AB5BB0">
      <w:pPr>
        <w:bidi/>
        <w:rPr>
          <w:rFonts w:cs="David" w:hint="cs"/>
          <w:rtl/>
        </w:rPr>
      </w:pPr>
      <w:r w:rsidRPr="00AB5BB0">
        <w:rPr>
          <w:rFonts w:cs="David" w:hint="cs"/>
          <w:u w:val="single"/>
          <w:rtl/>
        </w:rPr>
        <w:t>חיים אורון:</w:t>
      </w:r>
    </w:p>
    <w:p w14:paraId="48370A27" w14:textId="77777777" w:rsidR="00AB5BB0" w:rsidRPr="00AB5BB0" w:rsidRDefault="00AB5BB0" w:rsidP="00AB5BB0">
      <w:pPr>
        <w:bidi/>
        <w:rPr>
          <w:rFonts w:cs="David" w:hint="cs"/>
          <w:rtl/>
        </w:rPr>
      </w:pPr>
    </w:p>
    <w:p w14:paraId="028D4C4B" w14:textId="77777777" w:rsidR="00AB5BB0" w:rsidRPr="00AB5BB0" w:rsidRDefault="00AB5BB0" w:rsidP="00AB5BB0">
      <w:pPr>
        <w:bidi/>
        <w:rPr>
          <w:rFonts w:cs="David" w:hint="cs"/>
          <w:rtl/>
        </w:rPr>
      </w:pPr>
      <w:r w:rsidRPr="00AB5BB0">
        <w:rPr>
          <w:rFonts w:cs="David" w:hint="cs"/>
          <w:rtl/>
        </w:rPr>
        <w:tab/>
        <w:t>לא, - -</w:t>
      </w:r>
    </w:p>
    <w:p w14:paraId="01B48FB9" w14:textId="77777777" w:rsidR="00AB5BB0" w:rsidRPr="00AB5BB0" w:rsidRDefault="00AB5BB0" w:rsidP="00AB5BB0">
      <w:pPr>
        <w:bidi/>
        <w:rPr>
          <w:rFonts w:cs="David" w:hint="cs"/>
          <w:rtl/>
        </w:rPr>
      </w:pPr>
    </w:p>
    <w:p w14:paraId="06FA61B6" w14:textId="77777777" w:rsidR="00AB5BB0" w:rsidRPr="00AB5BB0" w:rsidRDefault="00AB5BB0" w:rsidP="00AB5BB0">
      <w:pPr>
        <w:bidi/>
        <w:rPr>
          <w:rFonts w:cs="David" w:hint="cs"/>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4E8341C1" w14:textId="77777777" w:rsidR="00AB5BB0" w:rsidRPr="00AB5BB0" w:rsidRDefault="00AB5BB0" w:rsidP="00AB5BB0">
      <w:pPr>
        <w:bidi/>
        <w:ind w:firstLine="567"/>
        <w:rPr>
          <w:rFonts w:cs="David" w:hint="cs"/>
          <w:rtl/>
        </w:rPr>
      </w:pPr>
    </w:p>
    <w:p w14:paraId="1C7E55A3" w14:textId="77777777" w:rsidR="00AB5BB0" w:rsidRPr="00AB5BB0" w:rsidRDefault="00AB5BB0" w:rsidP="00AB5BB0">
      <w:pPr>
        <w:bidi/>
        <w:ind w:firstLine="567"/>
        <w:rPr>
          <w:rFonts w:cs="David" w:hint="cs"/>
          <w:rtl/>
        </w:rPr>
      </w:pPr>
      <w:r w:rsidRPr="00AB5BB0">
        <w:rPr>
          <w:rFonts w:cs="David" w:hint="cs"/>
          <w:rtl/>
        </w:rPr>
        <w:t>אז אפשר לומר שקיבלנו את סעיף 10ג: "חבר הכנסת יקפיד לקיים את דיני המדינה."</w:t>
      </w:r>
    </w:p>
    <w:p w14:paraId="35A80B48" w14:textId="77777777" w:rsidR="00AB5BB0" w:rsidRPr="00AB5BB0" w:rsidRDefault="00AB5BB0" w:rsidP="00AB5BB0">
      <w:pPr>
        <w:bidi/>
        <w:rPr>
          <w:rFonts w:cs="David" w:hint="cs"/>
          <w:rtl/>
        </w:rPr>
      </w:pPr>
    </w:p>
    <w:p w14:paraId="0AC5A46C" w14:textId="77777777" w:rsidR="00AB5BB0" w:rsidRPr="00AB5BB0" w:rsidRDefault="00AB5BB0" w:rsidP="00AB5BB0">
      <w:pPr>
        <w:bidi/>
        <w:ind w:firstLine="567"/>
        <w:rPr>
          <w:rFonts w:cs="David" w:hint="cs"/>
          <w:rtl/>
        </w:rPr>
      </w:pPr>
      <w:r w:rsidRPr="00AB5BB0">
        <w:rPr>
          <w:rFonts w:cs="David" w:hint="cs"/>
          <w:rtl/>
        </w:rPr>
        <w:t>אני עוברת לסעיף 11, "לבוש הולם". גם פה היו חילוקי דעות ודיון נוקב וסוער ודיברו על זה בתקשורת. להזכירכם, נרשמו לדבר אז חבר הכנסת אריאל וחבר הכנסת סער. בבקשה, חבר הכנסת אריאל, האם להשאיר את זה, כן או לא.</w:t>
      </w:r>
    </w:p>
    <w:p w14:paraId="5B417FDA" w14:textId="77777777" w:rsidR="00AB5BB0" w:rsidRPr="00AB5BB0" w:rsidRDefault="00AB5BB0" w:rsidP="00AB5BB0">
      <w:pPr>
        <w:bidi/>
        <w:rPr>
          <w:rFonts w:cs="David" w:hint="cs"/>
          <w:rtl/>
        </w:rPr>
      </w:pPr>
    </w:p>
    <w:p w14:paraId="7AD2A602" w14:textId="77777777" w:rsidR="00AB5BB0" w:rsidRPr="00AB5BB0" w:rsidRDefault="00AB5BB0" w:rsidP="00AB5BB0">
      <w:pPr>
        <w:bidi/>
        <w:rPr>
          <w:rFonts w:cs="David" w:hint="cs"/>
          <w:rtl/>
        </w:rPr>
      </w:pPr>
      <w:r w:rsidRPr="00AB5BB0">
        <w:rPr>
          <w:rFonts w:cs="David" w:hint="cs"/>
          <w:u w:val="single"/>
          <w:rtl/>
        </w:rPr>
        <w:t>אורי אריאל:</w:t>
      </w:r>
    </w:p>
    <w:p w14:paraId="7E37966E" w14:textId="77777777" w:rsidR="00AB5BB0" w:rsidRPr="00AB5BB0" w:rsidRDefault="00AB5BB0" w:rsidP="00AB5BB0">
      <w:pPr>
        <w:bidi/>
        <w:rPr>
          <w:rFonts w:cs="David" w:hint="cs"/>
          <w:rtl/>
        </w:rPr>
      </w:pPr>
    </w:p>
    <w:p w14:paraId="3592F5F8" w14:textId="77777777" w:rsidR="00AB5BB0" w:rsidRPr="00AB5BB0" w:rsidRDefault="00AB5BB0" w:rsidP="00AB5BB0">
      <w:pPr>
        <w:bidi/>
        <w:ind w:firstLine="567"/>
        <w:rPr>
          <w:rFonts w:cs="David" w:hint="cs"/>
          <w:rtl/>
        </w:rPr>
      </w:pPr>
      <w:r w:rsidRPr="00AB5BB0">
        <w:rPr>
          <w:rFonts w:cs="David" w:hint="cs"/>
          <w:rtl/>
        </w:rPr>
        <w:t>מצידי, אפשר להוריד או להשאיר. אני חושב שצריך לכתוב משהו יותר כללי, אדם שמתנהג באופן הולם. אדם יכול להתלבש נורא יפה והוא ילך וירקק במסדרונות הכנסת. תעשו את זה יותר רחב.</w:t>
      </w:r>
    </w:p>
    <w:p w14:paraId="61F2F63F" w14:textId="77777777" w:rsidR="00AB5BB0" w:rsidRPr="00AB5BB0" w:rsidRDefault="00AB5BB0" w:rsidP="00AB5BB0">
      <w:pPr>
        <w:bidi/>
        <w:rPr>
          <w:rFonts w:cs="David" w:hint="cs"/>
          <w:rtl/>
        </w:rPr>
      </w:pPr>
    </w:p>
    <w:p w14:paraId="40DDAFD8" w14:textId="77777777" w:rsidR="00AB5BB0" w:rsidRPr="00AB5BB0" w:rsidRDefault="00AB5BB0" w:rsidP="00AB5BB0">
      <w:pPr>
        <w:bidi/>
        <w:rPr>
          <w:rFonts w:cs="David" w:hint="cs"/>
          <w:rtl/>
        </w:rPr>
      </w:pPr>
      <w:r w:rsidRPr="00AB5BB0">
        <w:rPr>
          <w:rFonts w:cs="David" w:hint="cs"/>
          <w:u w:val="single"/>
          <w:rtl/>
        </w:rPr>
        <w:t xml:space="preserve">ארבל </w:t>
      </w:r>
      <w:proofErr w:type="spellStart"/>
      <w:r w:rsidRPr="00AB5BB0">
        <w:rPr>
          <w:rFonts w:cs="David" w:hint="cs"/>
          <w:u w:val="single"/>
          <w:rtl/>
        </w:rPr>
        <w:t>אסטרחן</w:t>
      </w:r>
      <w:proofErr w:type="spellEnd"/>
      <w:r w:rsidRPr="00AB5BB0">
        <w:rPr>
          <w:rFonts w:cs="David" w:hint="cs"/>
          <w:u w:val="single"/>
          <w:rtl/>
        </w:rPr>
        <w:t>:</w:t>
      </w:r>
    </w:p>
    <w:p w14:paraId="13AFCCF6" w14:textId="77777777" w:rsidR="00AB5BB0" w:rsidRPr="00AB5BB0" w:rsidRDefault="00AB5BB0" w:rsidP="00AB5BB0">
      <w:pPr>
        <w:bidi/>
        <w:rPr>
          <w:rFonts w:cs="David" w:hint="cs"/>
          <w:rtl/>
        </w:rPr>
      </w:pPr>
    </w:p>
    <w:p w14:paraId="5A56A486" w14:textId="77777777" w:rsidR="00AB5BB0" w:rsidRPr="00AB5BB0" w:rsidRDefault="00AB5BB0" w:rsidP="00AB5BB0">
      <w:pPr>
        <w:bidi/>
        <w:rPr>
          <w:rFonts w:cs="David" w:hint="cs"/>
          <w:rtl/>
        </w:rPr>
      </w:pPr>
      <w:r w:rsidRPr="00AB5BB0">
        <w:rPr>
          <w:rFonts w:cs="David" w:hint="cs"/>
          <w:rtl/>
        </w:rPr>
        <w:tab/>
        <w:t>הוספנו את "דרך ההולמת את מעמדו".</w:t>
      </w:r>
    </w:p>
    <w:p w14:paraId="48F29A7F" w14:textId="77777777" w:rsidR="00AB5BB0" w:rsidRPr="00AB5BB0" w:rsidRDefault="00AB5BB0" w:rsidP="00AB5BB0">
      <w:pPr>
        <w:bidi/>
        <w:rPr>
          <w:rFonts w:cs="David" w:hint="cs"/>
          <w:u w:val="single"/>
          <w:rtl/>
        </w:rPr>
      </w:pPr>
    </w:p>
    <w:p w14:paraId="1E1DD09B" w14:textId="77777777" w:rsidR="00AB5BB0" w:rsidRPr="00AB5BB0" w:rsidRDefault="00AB5BB0" w:rsidP="00AB5BB0">
      <w:pPr>
        <w:bidi/>
        <w:rPr>
          <w:rFonts w:cs="David" w:hint="cs"/>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78D8954F" w14:textId="77777777" w:rsidR="00AB5BB0" w:rsidRPr="00AB5BB0" w:rsidRDefault="00AB5BB0" w:rsidP="00AB5BB0">
      <w:pPr>
        <w:bidi/>
        <w:rPr>
          <w:rFonts w:cs="David" w:hint="cs"/>
          <w:rtl/>
        </w:rPr>
      </w:pPr>
    </w:p>
    <w:p w14:paraId="27E4F116" w14:textId="77777777" w:rsidR="00AB5BB0" w:rsidRPr="00AB5BB0" w:rsidRDefault="00AB5BB0" w:rsidP="00AB5BB0">
      <w:pPr>
        <w:bidi/>
        <w:ind w:firstLine="567"/>
        <w:rPr>
          <w:rFonts w:cs="David" w:hint="cs"/>
          <w:rtl/>
        </w:rPr>
      </w:pPr>
      <w:r w:rsidRPr="00AB5BB0">
        <w:rPr>
          <w:rFonts w:cs="David" w:hint="cs"/>
          <w:rtl/>
        </w:rPr>
        <w:t>זה לא שייך להתנהגות. 10ב לא קשור ללבוש הולם. מה אתה מציע?</w:t>
      </w:r>
    </w:p>
    <w:p w14:paraId="1501965D" w14:textId="77777777" w:rsidR="00AB5BB0" w:rsidRPr="00AB5BB0" w:rsidRDefault="00AB5BB0" w:rsidP="00AB5BB0">
      <w:pPr>
        <w:bidi/>
        <w:rPr>
          <w:rFonts w:cs="David" w:hint="cs"/>
          <w:rtl/>
        </w:rPr>
      </w:pPr>
    </w:p>
    <w:p w14:paraId="78F21831" w14:textId="77777777" w:rsidR="00AB5BB0" w:rsidRPr="00AB5BB0" w:rsidRDefault="00AB5BB0" w:rsidP="00AB5BB0">
      <w:pPr>
        <w:bidi/>
        <w:rPr>
          <w:rFonts w:cs="David" w:hint="cs"/>
          <w:rtl/>
        </w:rPr>
      </w:pPr>
      <w:r w:rsidRPr="00AB5BB0">
        <w:rPr>
          <w:rFonts w:cs="David" w:hint="cs"/>
          <w:u w:val="single"/>
          <w:rtl/>
        </w:rPr>
        <w:t>אורי אריאל:</w:t>
      </w:r>
    </w:p>
    <w:p w14:paraId="7A9708A8" w14:textId="77777777" w:rsidR="00AB5BB0" w:rsidRPr="00AB5BB0" w:rsidRDefault="00AB5BB0" w:rsidP="00AB5BB0">
      <w:pPr>
        <w:bidi/>
        <w:rPr>
          <w:rFonts w:cs="David" w:hint="cs"/>
          <w:rtl/>
        </w:rPr>
      </w:pPr>
    </w:p>
    <w:p w14:paraId="0F3414CA" w14:textId="77777777" w:rsidR="00AB5BB0" w:rsidRPr="00AB5BB0" w:rsidRDefault="00AB5BB0" w:rsidP="00AB5BB0">
      <w:pPr>
        <w:bidi/>
        <w:ind w:firstLine="567"/>
        <w:rPr>
          <w:rFonts w:cs="David" w:hint="cs"/>
          <w:rtl/>
        </w:rPr>
      </w:pPr>
      <w:r w:rsidRPr="00AB5BB0">
        <w:rPr>
          <w:rFonts w:cs="David" w:hint="cs"/>
          <w:rtl/>
        </w:rPr>
        <w:t>אפשר לוותר על זה.</w:t>
      </w:r>
    </w:p>
    <w:p w14:paraId="5C0E3151" w14:textId="77777777" w:rsidR="00AB5BB0" w:rsidRPr="00AB5BB0" w:rsidRDefault="00AB5BB0" w:rsidP="00AB5BB0">
      <w:pPr>
        <w:bidi/>
        <w:rPr>
          <w:rFonts w:cs="David" w:hint="cs"/>
          <w:rtl/>
        </w:rPr>
      </w:pPr>
    </w:p>
    <w:p w14:paraId="2786E983" w14:textId="77777777" w:rsidR="00AB5BB0" w:rsidRPr="00AB5BB0" w:rsidRDefault="00AB5BB0" w:rsidP="00AB5BB0">
      <w:pPr>
        <w:bidi/>
        <w:rPr>
          <w:rFonts w:cs="David" w:hint="cs"/>
          <w:rtl/>
        </w:rPr>
      </w:pPr>
      <w:r w:rsidRPr="00AB5BB0">
        <w:rPr>
          <w:rFonts w:cs="David" w:hint="cs"/>
          <w:u w:val="single"/>
          <w:rtl/>
        </w:rPr>
        <w:t>חיים אורון:</w:t>
      </w:r>
    </w:p>
    <w:p w14:paraId="7DB90E71" w14:textId="77777777" w:rsidR="00AB5BB0" w:rsidRPr="00AB5BB0" w:rsidRDefault="00AB5BB0" w:rsidP="00AB5BB0">
      <w:pPr>
        <w:bidi/>
        <w:rPr>
          <w:rFonts w:cs="David" w:hint="cs"/>
          <w:rtl/>
        </w:rPr>
      </w:pPr>
    </w:p>
    <w:p w14:paraId="3F6C0CAC" w14:textId="77777777" w:rsidR="00AB5BB0" w:rsidRPr="00AB5BB0" w:rsidRDefault="00AB5BB0" w:rsidP="00AB5BB0">
      <w:pPr>
        <w:bidi/>
        <w:ind w:firstLine="567"/>
        <w:rPr>
          <w:rFonts w:cs="David" w:hint="cs"/>
          <w:rtl/>
        </w:rPr>
      </w:pPr>
      <w:r w:rsidRPr="00AB5BB0">
        <w:rPr>
          <w:rFonts w:cs="David" w:hint="cs"/>
          <w:rtl/>
        </w:rPr>
        <w:t>אני בעד להשאיר את הנושא.</w:t>
      </w:r>
    </w:p>
    <w:p w14:paraId="2F2EF3A2" w14:textId="77777777" w:rsidR="00AB5BB0" w:rsidRPr="00AB5BB0" w:rsidRDefault="00AB5BB0" w:rsidP="00AB5BB0">
      <w:pPr>
        <w:bidi/>
        <w:rPr>
          <w:rFonts w:cs="David" w:hint="cs"/>
          <w:rtl/>
        </w:rPr>
      </w:pPr>
    </w:p>
    <w:p w14:paraId="37455CD4" w14:textId="77777777" w:rsidR="00AB5BB0" w:rsidRPr="00AB5BB0" w:rsidRDefault="00AB5BB0" w:rsidP="00AB5BB0">
      <w:pPr>
        <w:bidi/>
        <w:rPr>
          <w:rFonts w:cs="David" w:hint="cs"/>
          <w:rtl/>
        </w:rPr>
      </w:pPr>
      <w:r w:rsidRPr="00AB5BB0">
        <w:rPr>
          <w:rFonts w:cs="David" w:hint="cs"/>
          <w:u w:val="single"/>
          <w:rtl/>
        </w:rPr>
        <w:t>גדעון סער:</w:t>
      </w:r>
    </w:p>
    <w:p w14:paraId="7B06F5B9" w14:textId="77777777" w:rsidR="00AB5BB0" w:rsidRPr="00AB5BB0" w:rsidRDefault="00AB5BB0" w:rsidP="00AB5BB0">
      <w:pPr>
        <w:bidi/>
        <w:rPr>
          <w:rFonts w:cs="David" w:hint="cs"/>
          <w:rtl/>
        </w:rPr>
      </w:pPr>
    </w:p>
    <w:p w14:paraId="550DA9B3" w14:textId="77777777" w:rsidR="00AB5BB0" w:rsidRPr="00AB5BB0" w:rsidRDefault="00AB5BB0" w:rsidP="00AB5BB0">
      <w:pPr>
        <w:bidi/>
        <w:ind w:firstLine="567"/>
        <w:rPr>
          <w:rFonts w:cs="David" w:hint="cs"/>
          <w:rtl/>
        </w:rPr>
      </w:pPr>
      <w:r w:rsidRPr="00AB5BB0">
        <w:rPr>
          <w:rFonts w:cs="David" w:hint="cs"/>
          <w:rtl/>
        </w:rPr>
        <w:t>אני בהחלט הכנתי דברים אבל אני מתמצת ואומר שאני תומך בקיום הסעיף.</w:t>
      </w:r>
    </w:p>
    <w:p w14:paraId="08341CA9" w14:textId="77777777" w:rsidR="00AB5BB0" w:rsidRPr="00AB5BB0" w:rsidRDefault="00AB5BB0" w:rsidP="00AB5BB0">
      <w:pPr>
        <w:bidi/>
        <w:rPr>
          <w:rFonts w:cs="David" w:hint="cs"/>
          <w:rtl/>
        </w:rPr>
      </w:pPr>
    </w:p>
    <w:p w14:paraId="523C30B2" w14:textId="77777777" w:rsidR="00AB5BB0" w:rsidRPr="00AB5BB0" w:rsidRDefault="00AB5BB0" w:rsidP="00AB5BB0">
      <w:pPr>
        <w:bidi/>
        <w:rPr>
          <w:rFonts w:cs="David" w:hint="cs"/>
          <w:rtl/>
        </w:rPr>
      </w:pPr>
      <w:r w:rsidRPr="00AB5BB0">
        <w:rPr>
          <w:rFonts w:cs="David" w:hint="cs"/>
          <w:u w:val="single"/>
          <w:rtl/>
        </w:rPr>
        <w:t>קולט אביטל:</w:t>
      </w:r>
    </w:p>
    <w:p w14:paraId="6A250A6F" w14:textId="77777777" w:rsidR="00AB5BB0" w:rsidRPr="00AB5BB0" w:rsidRDefault="00AB5BB0" w:rsidP="00AB5BB0">
      <w:pPr>
        <w:bidi/>
        <w:rPr>
          <w:rFonts w:cs="David" w:hint="cs"/>
          <w:rtl/>
        </w:rPr>
      </w:pPr>
      <w:r w:rsidRPr="00AB5BB0">
        <w:rPr>
          <w:rFonts w:cs="David" w:hint="cs"/>
          <w:rtl/>
        </w:rPr>
        <w:tab/>
      </w:r>
    </w:p>
    <w:p w14:paraId="2A0E2223" w14:textId="77777777" w:rsidR="00AB5BB0" w:rsidRPr="00AB5BB0" w:rsidRDefault="00AB5BB0" w:rsidP="00AB5BB0">
      <w:pPr>
        <w:bidi/>
        <w:ind w:firstLine="567"/>
        <w:rPr>
          <w:rFonts w:cs="David" w:hint="cs"/>
          <w:rtl/>
        </w:rPr>
      </w:pPr>
      <w:r w:rsidRPr="00AB5BB0">
        <w:rPr>
          <w:rFonts w:cs="David" w:hint="cs"/>
          <w:rtl/>
        </w:rPr>
        <w:t xml:space="preserve">אני גם תומכת בקיום הסעיף אבל אולי אפשר להגיע לדיון על זה אח"כ. חסר לי משהו </w:t>
      </w:r>
      <w:proofErr w:type="spellStart"/>
      <w:r w:rsidRPr="00AB5BB0">
        <w:rPr>
          <w:rFonts w:cs="David" w:hint="cs"/>
          <w:rtl/>
        </w:rPr>
        <w:t>בענין</w:t>
      </w:r>
      <w:proofErr w:type="spellEnd"/>
      <w:r w:rsidRPr="00AB5BB0">
        <w:rPr>
          <w:rFonts w:cs="David" w:hint="cs"/>
          <w:rtl/>
        </w:rPr>
        <w:t xml:space="preserve"> הזה כי אנחנו צריכים להתנהג בצורה הולמת בתוך משכן הכנסת וזה נכון. אבל הבעיה לגבי חלק מחברי הכנסת זה ההתנהגות גם מחוץ לבנין.</w:t>
      </w:r>
    </w:p>
    <w:p w14:paraId="7B405C12" w14:textId="77777777" w:rsidR="00AB5BB0" w:rsidRPr="00AB5BB0" w:rsidRDefault="00AB5BB0" w:rsidP="00AB5BB0">
      <w:pPr>
        <w:bidi/>
        <w:rPr>
          <w:rFonts w:cs="David" w:hint="cs"/>
          <w:rtl/>
        </w:rPr>
      </w:pPr>
    </w:p>
    <w:p w14:paraId="6F192A0E" w14:textId="77777777" w:rsidR="00AB5BB0" w:rsidRPr="00AB5BB0" w:rsidRDefault="00AB5BB0" w:rsidP="00AB5BB0">
      <w:pPr>
        <w:bidi/>
        <w:rPr>
          <w:rFonts w:cs="David" w:hint="cs"/>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336F3D51" w14:textId="77777777" w:rsidR="00AB5BB0" w:rsidRPr="00AB5BB0" w:rsidRDefault="00AB5BB0" w:rsidP="00AB5BB0">
      <w:pPr>
        <w:bidi/>
        <w:rPr>
          <w:rFonts w:cs="David" w:hint="cs"/>
          <w:rtl/>
        </w:rPr>
      </w:pPr>
    </w:p>
    <w:p w14:paraId="4D902B5C" w14:textId="77777777" w:rsidR="00AB5BB0" w:rsidRPr="00AB5BB0" w:rsidRDefault="00AB5BB0" w:rsidP="00AB5BB0">
      <w:pPr>
        <w:bidi/>
        <w:ind w:firstLine="567"/>
        <w:rPr>
          <w:rFonts w:cs="David" w:hint="cs"/>
          <w:rtl/>
        </w:rPr>
      </w:pPr>
      <w:r w:rsidRPr="00AB5BB0">
        <w:rPr>
          <w:rFonts w:cs="David" w:hint="cs"/>
          <w:rtl/>
        </w:rPr>
        <w:t>לא, אנחנו מדברים על לבוש ולשון הולמת בסעיף 11.</w:t>
      </w:r>
    </w:p>
    <w:p w14:paraId="2EDC4795" w14:textId="77777777" w:rsidR="00AB5BB0" w:rsidRPr="00AB5BB0" w:rsidRDefault="00AB5BB0" w:rsidP="00AB5BB0">
      <w:pPr>
        <w:bidi/>
        <w:rPr>
          <w:rFonts w:cs="David" w:hint="cs"/>
          <w:rtl/>
        </w:rPr>
      </w:pPr>
    </w:p>
    <w:p w14:paraId="53B2ECD4" w14:textId="77777777" w:rsidR="00AB5BB0" w:rsidRPr="00AB5BB0" w:rsidRDefault="00AB5BB0" w:rsidP="00AB5BB0">
      <w:pPr>
        <w:bidi/>
        <w:rPr>
          <w:rFonts w:cs="David" w:hint="cs"/>
          <w:rtl/>
        </w:rPr>
      </w:pPr>
      <w:r w:rsidRPr="00AB5BB0">
        <w:rPr>
          <w:rFonts w:cs="David"/>
          <w:u w:val="single"/>
          <w:rtl/>
        </w:rPr>
        <w:br w:type="page"/>
      </w:r>
      <w:r w:rsidRPr="00AB5BB0">
        <w:rPr>
          <w:rFonts w:cs="David" w:hint="cs"/>
          <w:u w:val="single"/>
          <w:rtl/>
        </w:rPr>
        <w:t>קולט אביטל:</w:t>
      </w:r>
    </w:p>
    <w:p w14:paraId="123468B8" w14:textId="77777777" w:rsidR="00AB5BB0" w:rsidRPr="00AB5BB0" w:rsidRDefault="00AB5BB0" w:rsidP="00AB5BB0">
      <w:pPr>
        <w:bidi/>
        <w:rPr>
          <w:rFonts w:cs="David" w:hint="cs"/>
          <w:rtl/>
        </w:rPr>
      </w:pPr>
    </w:p>
    <w:p w14:paraId="7FA21D4D" w14:textId="77777777" w:rsidR="00AB5BB0" w:rsidRPr="00AB5BB0" w:rsidRDefault="00AB5BB0" w:rsidP="00AB5BB0">
      <w:pPr>
        <w:bidi/>
        <w:ind w:firstLine="567"/>
        <w:rPr>
          <w:rFonts w:cs="David" w:hint="cs"/>
          <w:rtl/>
        </w:rPr>
      </w:pPr>
      <w:r w:rsidRPr="00AB5BB0">
        <w:rPr>
          <w:rFonts w:cs="David" w:hint="cs"/>
          <w:rtl/>
        </w:rPr>
        <w:t>יש אנשים שמנצלים את מעמדם כדי לדחוף את כולם הצידה ולא לעמוד בתור. יש כל מיני התנהגויות - -</w:t>
      </w:r>
    </w:p>
    <w:p w14:paraId="094B1799" w14:textId="77777777" w:rsidR="00AB5BB0" w:rsidRPr="00AB5BB0" w:rsidRDefault="00AB5BB0" w:rsidP="00AB5BB0">
      <w:pPr>
        <w:bidi/>
        <w:rPr>
          <w:rFonts w:cs="David" w:hint="cs"/>
          <w:rtl/>
        </w:rPr>
      </w:pPr>
    </w:p>
    <w:p w14:paraId="20D50F8B" w14:textId="77777777" w:rsidR="00AB5BB0" w:rsidRPr="00AB5BB0" w:rsidRDefault="00AB5BB0" w:rsidP="00AB5BB0">
      <w:pPr>
        <w:bidi/>
        <w:rPr>
          <w:rFonts w:cs="David" w:hint="cs"/>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28C1FB80" w14:textId="77777777" w:rsidR="00AB5BB0" w:rsidRPr="00AB5BB0" w:rsidRDefault="00AB5BB0" w:rsidP="00AB5BB0">
      <w:pPr>
        <w:bidi/>
        <w:ind w:firstLine="567"/>
        <w:rPr>
          <w:rFonts w:cs="David" w:hint="cs"/>
          <w:rtl/>
        </w:rPr>
      </w:pPr>
    </w:p>
    <w:p w14:paraId="34DA1339" w14:textId="77777777" w:rsidR="00AB5BB0" w:rsidRPr="00AB5BB0" w:rsidRDefault="00AB5BB0" w:rsidP="00AB5BB0">
      <w:pPr>
        <w:bidi/>
        <w:ind w:firstLine="567"/>
        <w:rPr>
          <w:rFonts w:cs="David" w:hint="cs"/>
          <w:rtl/>
        </w:rPr>
      </w:pPr>
      <w:r w:rsidRPr="00AB5BB0">
        <w:rPr>
          <w:rFonts w:cs="David" w:hint="cs"/>
          <w:rtl/>
        </w:rPr>
        <w:t>את סעיף 10ב קיבלנו, "חבר הכנסת ינהג בדרך ההולמת את מעמדו כחבר הכנסת." אנחנו נמצאים כרגע בסעיף 11, שהכותרת שלו היא "לבוש הולם".</w:t>
      </w:r>
    </w:p>
    <w:p w14:paraId="2D20549D" w14:textId="77777777" w:rsidR="00AB5BB0" w:rsidRPr="00AB5BB0" w:rsidRDefault="00AB5BB0" w:rsidP="00AB5BB0">
      <w:pPr>
        <w:bidi/>
        <w:rPr>
          <w:rFonts w:cs="David" w:hint="cs"/>
          <w:rtl/>
        </w:rPr>
      </w:pPr>
    </w:p>
    <w:p w14:paraId="4C5ADBE2" w14:textId="77777777" w:rsidR="00AB5BB0" w:rsidRPr="00AB5BB0" w:rsidRDefault="00AB5BB0" w:rsidP="00AB5BB0">
      <w:pPr>
        <w:bidi/>
        <w:rPr>
          <w:rFonts w:cs="David" w:hint="cs"/>
          <w:rtl/>
        </w:rPr>
      </w:pPr>
      <w:r w:rsidRPr="00AB5BB0">
        <w:rPr>
          <w:rFonts w:cs="David" w:hint="cs"/>
          <w:u w:val="single"/>
          <w:rtl/>
        </w:rPr>
        <w:t>קולט אביטל:</w:t>
      </w:r>
    </w:p>
    <w:p w14:paraId="54B24691" w14:textId="77777777" w:rsidR="00AB5BB0" w:rsidRPr="00AB5BB0" w:rsidRDefault="00AB5BB0" w:rsidP="00AB5BB0">
      <w:pPr>
        <w:bidi/>
        <w:rPr>
          <w:rFonts w:cs="David" w:hint="cs"/>
          <w:rtl/>
        </w:rPr>
      </w:pPr>
    </w:p>
    <w:p w14:paraId="5649FDDE" w14:textId="77777777" w:rsidR="00AB5BB0" w:rsidRPr="00AB5BB0" w:rsidRDefault="00AB5BB0" w:rsidP="00AB5BB0">
      <w:pPr>
        <w:bidi/>
        <w:ind w:firstLine="567"/>
        <w:rPr>
          <w:rFonts w:cs="David" w:hint="cs"/>
          <w:rtl/>
        </w:rPr>
      </w:pPr>
      <w:r w:rsidRPr="00AB5BB0">
        <w:rPr>
          <w:rFonts w:cs="David" w:hint="cs"/>
          <w:rtl/>
        </w:rPr>
        <w:t>אני חושבת שצריך להיות כתוב גם פה, שהוא לא ינצל את מעמדו.</w:t>
      </w:r>
    </w:p>
    <w:p w14:paraId="6F9D1BA4" w14:textId="77777777" w:rsidR="00AB5BB0" w:rsidRPr="00AB5BB0" w:rsidRDefault="00AB5BB0" w:rsidP="00AB5BB0">
      <w:pPr>
        <w:bidi/>
        <w:rPr>
          <w:rFonts w:cs="David" w:hint="cs"/>
          <w:rtl/>
        </w:rPr>
      </w:pPr>
    </w:p>
    <w:p w14:paraId="793A554A" w14:textId="77777777" w:rsidR="00AB5BB0" w:rsidRPr="00AB5BB0" w:rsidRDefault="00AB5BB0" w:rsidP="00AB5BB0">
      <w:pPr>
        <w:bidi/>
        <w:rPr>
          <w:rFonts w:cs="David" w:hint="cs"/>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4DE6FBAE" w14:textId="77777777" w:rsidR="00AB5BB0" w:rsidRPr="00AB5BB0" w:rsidRDefault="00AB5BB0" w:rsidP="00AB5BB0">
      <w:pPr>
        <w:bidi/>
        <w:rPr>
          <w:rFonts w:cs="David" w:hint="cs"/>
          <w:rtl/>
        </w:rPr>
      </w:pPr>
    </w:p>
    <w:p w14:paraId="31522F88" w14:textId="77777777" w:rsidR="00AB5BB0" w:rsidRPr="00AB5BB0" w:rsidRDefault="00AB5BB0" w:rsidP="00AB5BB0">
      <w:pPr>
        <w:bidi/>
        <w:ind w:firstLine="567"/>
        <w:rPr>
          <w:rFonts w:cs="David" w:hint="cs"/>
          <w:rtl/>
        </w:rPr>
      </w:pPr>
      <w:r w:rsidRPr="00AB5BB0">
        <w:rPr>
          <w:rFonts w:cs="David" w:hint="cs"/>
          <w:rtl/>
        </w:rPr>
        <w:t>אנחנו לא דנים על הנושא הזה. את רוצה לומר משהו לגבי סעיף 11?</w:t>
      </w:r>
    </w:p>
    <w:p w14:paraId="38F64EC5" w14:textId="77777777" w:rsidR="00AB5BB0" w:rsidRPr="00AB5BB0" w:rsidRDefault="00AB5BB0" w:rsidP="00AB5BB0">
      <w:pPr>
        <w:bidi/>
        <w:rPr>
          <w:rFonts w:cs="David" w:hint="cs"/>
          <w:rtl/>
        </w:rPr>
      </w:pPr>
    </w:p>
    <w:p w14:paraId="5C38B7A7" w14:textId="77777777" w:rsidR="00AB5BB0" w:rsidRPr="00AB5BB0" w:rsidRDefault="00AB5BB0" w:rsidP="00AB5BB0">
      <w:pPr>
        <w:bidi/>
        <w:rPr>
          <w:rFonts w:cs="David" w:hint="cs"/>
          <w:rtl/>
        </w:rPr>
      </w:pPr>
      <w:r w:rsidRPr="00AB5BB0">
        <w:rPr>
          <w:rFonts w:cs="David" w:hint="cs"/>
          <w:u w:val="single"/>
          <w:rtl/>
        </w:rPr>
        <w:t>קולט אביטל:</w:t>
      </w:r>
    </w:p>
    <w:p w14:paraId="06EA6494" w14:textId="77777777" w:rsidR="00AB5BB0" w:rsidRPr="00AB5BB0" w:rsidRDefault="00AB5BB0" w:rsidP="00AB5BB0">
      <w:pPr>
        <w:bidi/>
        <w:rPr>
          <w:rFonts w:cs="David" w:hint="cs"/>
          <w:rtl/>
        </w:rPr>
      </w:pPr>
    </w:p>
    <w:p w14:paraId="69212C3F" w14:textId="77777777" w:rsidR="00AB5BB0" w:rsidRPr="00AB5BB0" w:rsidRDefault="00AB5BB0" w:rsidP="00AB5BB0">
      <w:pPr>
        <w:bidi/>
        <w:ind w:firstLine="567"/>
        <w:rPr>
          <w:rFonts w:cs="David" w:hint="cs"/>
          <w:rtl/>
        </w:rPr>
      </w:pPr>
      <w:r w:rsidRPr="00AB5BB0">
        <w:rPr>
          <w:rFonts w:cs="David" w:hint="cs"/>
          <w:rtl/>
        </w:rPr>
        <w:t>זה בסדר לגבי סעיף 11.</w:t>
      </w:r>
    </w:p>
    <w:p w14:paraId="38AB6CB7" w14:textId="77777777" w:rsidR="00AB5BB0" w:rsidRPr="00AB5BB0" w:rsidRDefault="00AB5BB0" w:rsidP="00AB5BB0">
      <w:pPr>
        <w:bidi/>
        <w:rPr>
          <w:rFonts w:cs="David" w:hint="cs"/>
          <w:rtl/>
        </w:rPr>
      </w:pPr>
    </w:p>
    <w:p w14:paraId="23767DAD" w14:textId="77777777" w:rsidR="00AB5BB0" w:rsidRPr="00AB5BB0" w:rsidRDefault="00AB5BB0" w:rsidP="00AB5BB0">
      <w:pPr>
        <w:bidi/>
        <w:rPr>
          <w:rFonts w:cs="David" w:hint="cs"/>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13C01D7B" w14:textId="77777777" w:rsidR="00AB5BB0" w:rsidRPr="00AB5BB0" w:rsidRDefault="00AB5BB0" w:rsidP="00AB5BB0">
      <w:pPr>
        <w:bidi/>
        <w:rPr>
          <w:rFonts w:cs="David" w:hint="cs"/>
          <w:rtl/>
        </w:rPr>
      </w:pPr>
    </w:p>
    <w:p w14:paraId="4C37C409" w14:textId="77777777" w:rsidR="00AB5BB0" w:rsidRPr="00AB5BB0" w:rsidRDefault="00AB5BB0" w:rsidP="00AB5BB0">
      <w:pPr>
        <w:bidi/>
        <w:ind w:firstLine="567"/>
        <w:rPr>
          <w:rFonts w:cs="David" w:hint="cs"/>
          <w:rtl/>
        </w:rPr>
      </w:pPr>
      <w:r w:rsidRPr="00AB5BB0">
        <w:rPr>
          <w:rFonts w:cs="David" w:hint="cs"/>
          <w:rtl/>
        </w:rPr>
        <w:t>אני עוברת להצבעה על סעיף 11. מי בעד להשאיר אותו כפי שהוא, מי נגד?</w:t>
      </w:r>
    </w:p>
    <w:p w14:paraId="12686AA2" w14:textId="77777777" w:rsidR="00AB5BB0" w:rsidRPr="00AB5BB0" w:rsidRDefault="00AB5BB0" w:rsidP="00AB5BB0">
      <w:pPr>
        <w:bidi/>
        <w:rPr>
          <w:rFonts w:cs="David" w:hint="cs"/>
          <w:rtl/>
        </w:rPr>
      </w:pPr>
    </w:p>
    <w:p w14:paraId="4ACF88C4" w14:textId="77777777" w:rsidR="00AB5BB0" w:rsidRPr="00AB5BB0" w:rsidRDefault="00AB5BB0" w:rsidP="00AB5BB0">
      <w:pPr>
        <w:bidi/>
        <w:ind w:firstLine="567"/>
        <w:rPr>
          <w:rFonts w:cs="David" w:hint="cs"/>
          <w:rtl/>
        </w:rPr>
      </w:pPr>
      <w:r w:rsidRPr="00AB5BB0">
        <w:rPr>
          <w:rFonts w:cs="David" w:hint="cs"/>
          <w:rtl/>
        </w:rPr>
        <w:t xml:space="preserve">בעד </w:t>
      </w:r>
      <w:r w:rsidRPr="00AB5BB0">
        <w:rPr>
          <w:rFonts w:cs="David"/>
          <w:rtl/>
        </w:rPr>
        <w:t>–</w:t>
      </w:r>
      <w:r w:rsidRPr="00AB5BB0">
        <w:rPr>
          <w:rFonts w:cs="David" w:hint="cs"/>
          <w:rtl/>
        </w:rPr>
        <w:t xml:space="preserve"> 6</w:t>
      </w:r>
    </w:p>
    <w:p w14:paraId="16BE9EB9" w14:textId="77777777" w:rsidR="00AB5BB0" w:rsidRPr="00AB5BB0" w:rsidRDefault="00AB5BB0" w:rsidP="00AB5BB0">
      <w:pPr>
        <w:bidi/>
        <w:ind w:firstLine="567"/>
        <w:rPr>
          <w:rFonts w:cs="David" w:hint="cs"/>
          <w:rtl/>
        </w:rPr>
      </w:pPr>
      <w:r w:rsidRPr="00AB5BB0">
        <w:rPr>
          <w:rFonts w:cs="David" w:hint="cs"/>
          <w:rtl/>
        </w:rPr>
        <w:t>נגד - אין</w:t>
      </w:r>
    </w:p>
    <w:p w14:paraId="29DBD8AE" w14:textId="77777777" w:rsidR="00AB5BB0" w:rsidRPr="00AB5BB0" w:rsidRDefault="00AB5BB0" w:rsidP="00AB5BB0">
      <w:pPr>
        <w:bidi/>
        <w:rPr>
          <w:rFonts w:cs="David" w:hint="cs"/>
          <w:rtl/>
        </w:rPr>
      </w:pPr>
    </w:p>
    <w:p w14:paraId="72144AE6" w14:textId="77777777" w:rsidR="00AB5BB0" w:rsidRPr="00AB5BB0" w:rsidRDefault="00AB5BB0" w:rsidP="00AB5BB0">
      <w:pPr>
        <w:bidi/>
        <w:ind w:firstLine="567"/>
        <w:rPr>
          <w:rFonts w:cs="David" w:hint="cs"/>
          <w:rtl/>
        </w:rPr>
      </w:pPr>
      <w:r w:rsidRPr="00AB5BB0">
        <w:rPr>
          <w:rFonts w:cs="David" w:hint="cs"/>
          <w:rtl/>
        </w:rPr>
        <w:t>הסעיף התקבל פה אחד.</w:t>
      </w:r>
    </w:p>
    <w:p w14:paraId="0F8A4288" w14:textId="77777777" w:rsidR="00AB5BB0" w:rsidRPr="00AB5BB0" w:rsidRDefault="00AB5BB0" w:rsidP="00AB5BB0">
      <w:pPr>
        <w:bidi/>
        <w:rPr>
          <w:rFonts w:cs="David" w:hint="cs"/>
          <w:rtl/>
        </w:rPr>
      </w:pPr>
    </w:p>
    <w:p w14:paraId="46272150" w14:textId="77777777" w:rsidR="00AB5BB0" w:rsidRPr="00AB5BB0" w:rsidRDefault="00AB5BB0" w:rsidP="00AB5BB0">
      <w:pPr>
        <w:bidi/>
        <w:ind w:firstLine="567"/>
        <w:rPr>
          <w:rFonts w:cs="David" w:hint="cs"/>
          <w:rtl/>
        </w:rPr>
      </w:pPr>
      <w:r w:rsidRPr="00AB5BB0">
        <w:rPr>
          <w:rFonts w:cs="David" w:hint="cs"/>
          <w:rtl/>
        </w:rPr>
        <w:t xml:space="preserve">אני עוברת לסעיף 12 </w:t>
      </w:r>
      <w:r w:rsidRPr="00AB5BB0">
        <w:rPr>
          <w:rFonts w:cs="David"/>
          <w:rtl/>
        </w:rPr>
        <w:t>–</w:t>
      </w:r>
      <w:r w:rsidRPr="00AB5BB0">
        <w:rPr>
          <w:rFonts w:cs="David" w:hint="cs"/>
          <w:rtl/>
        </w:rPr>
        <w:t xml:space="preserve"> "לשון הולמת".</w:t>
      </w:r>
    </w:p>
    <w:p w14:paraId="6635E5F5" w14:textId="77777777" w:rsidR="00AB5BB0" w:rsidRPr="00AB5BB0" w:rsidRDefault="00AB5BB0" w:rsidP="00AB5BB0">
      <w:pPr>
        <w:bidi/>
        <w:rPr>
          <w:rFonts w:cs="David" w:hint="cs"/>
          <w:rtl/>
        </w:rPr>
      </w:pPr>
    </w:p>
    <w:p w14:paraId="3CC3D76C" w14:textId="77777777" w:rsidR="00AB5BB0" w:rsidRPr="00AB5BB0" w:rsidRDefault="00AB5BB0" w:rsidP="00AB5BB0">
      <w:pPr>
        <w:bidi/>
        <w:rPr>
          <w:rFonts w:cs="David" w:hint="cs"/>
          <w:rtl/>
        </w:rPr>
      </w:pPr>
      <w:r w:rsidRPr="00AB5BB0">
        <w:rPr>
          <w:rFonts w:cs="David" w:hint="cs"/>
          <w:u w:val="single"/>
          <w:rtl/>
        </w:rPr>
        <w:t xml:space="preserve">ארבל </w:t>
      </w:r>
      <w:proofErr w:type="spellStart"/>
      <w:r w:rsidRPr="00AB5BB0">
        <w:rPr>
          <w:rFonts w:cs="David" w:hint="cs"/>
          <w:u w:val="single"/>
          <w:rtl/>
        </w:rPr>
        <w:t>אסטרחן</w:t>
      </w:r>
      <w:proofErr w:type="spellEnd"/>
      <w:r w:rsidRPr="00AB5BB0">
        <w:rPr>
          <w:rFonts w:cs="David" w:hint="cs"/>
          <w:u w:val="single"/>
          <w:rtl/>
        </w:rPr>
        <w:t>:</w:t>
      </w:r>
    </w:p>
    <w:p w14:paraId="402C27E5" w14:textId="77777777" w:rsidR="00AB5BB0" w:rsidRPr="00AB5BB0" w:rsidRDefault="00AB5BB0" w:rsidP="00AB5BB0">
      <w:pPr>
        <w:bidi/>
        <w:rPr>
          <w:rFonts w:cs="David" w:hint="cs"/>
          <w:rtl/>
        </w:rPr>
      </w:pPr>
    </w:p>
    <w:p w14:paraId="790357FA" w14:textId="77777777" w:rsidR="00AB5BB0" w:rsidRPr="00AB5BB0" w:rsidRDefault="00AB5BB0" w:rsidP="00AB5BB0">
      <w:pPr>
        <w:bidi/>
        <w:ind w:firstLine="567"/>
        <w:rPr>
          <w:rFonts w:cs="David" w:hint="cs"/>
          <w:rtl/>
        </w:rPr>
      </w:pPr>
      <w:r w:rsidRPr="00AB5BB0">
        <w:rPr>
          <w:rFonts w:cs="David" w:hint="cs"/>
          <w:rtl/>
        </w:rPr>
        <w:t>הסעיף הזה מבוסס על החלטות רבות של ועדת האתיקה.</w:t>
      </w:r>
    </w:p>
    <w:p w14:paraId="1052FF38" w14:textId="77777777" w:rsidR="00AB5BB0" w:rsidRPr="00AB5BB0" w:rsidRDefault="00AB5BB0" w:rsidP="00AB5BB0">
      <w:pPr>
        <w:bidi/>
        <w:rPr>
          <w:rFonts w:cs="David" w:hint="cs"/>
          <w:rtl/>
        </w:rPr>
      </w:pPr>
    </w:p>
    <w:p w14:paraId="5B15C250" w14:textId="77777777" w:rsidR="00AB5BB0" w:rsidRPr="00AB5BB0" w:rsidRDefault="00AB5BB0" w:rsidP="00AB5BB0">
      <w:pPr>
        <w:bidi/>
        <w:rPr>
          <w:rFonts w:cs="David" w:hint="cs"/>
          <w:rtl/>
        </w:rPr>
      </w:pPr>
      <w:r w:rsidRPr="00AB5BB0">
        <w:rPr>
          <w:rFonts w:cs="David" w:hint="cs"/>
          <w:u w:val="single"/>
          <w:rtl/>
        </w:rPr>
        <w:t>גדעון סער:</w:t>
      </w:r>
    </w:p>
    <w:p w14:paraId="6CCC4F07" w14:textId="77777777" w:rsidR="00AB5BB0" w:rsidRPr="00AB5BB0" w:rsidRDefault="00AB5BB0" w:rsidP="00AB5BB0">
      <w:pPr>
        <w:bidi/>
        <w:rPr>
          <w:rFonts w:cs="David" w:hint="cs"/>
          <w:rtl/>
        </w:rPr>
      </w:pPr>
    </w:p>
    <w:p w14:paraId="7500A2D2" w14:textId="77777777" w:rsidR="00AB5BB0" w:rsidRPr="00AB5BB0" w:rsidRDefault="00AB5BB0" w:rsidP="00AB5BB0">
      <w:pPr>
        <w:bidi/>
        <w:ind w:firstLine="567"/>
        <w:rPr>
          <w:rFonts w:cs="David" w:hint="cs"/>
          <w:rtl/>
        </w:rPr>
      </w:pPr>
      <w:r w:rsidRPr="00AB5BB0">
        <w:rPr>
          <w:rFonts w:cs="David" w:hint="cs"/>
          <w:rtl/>
        </w:rPr>
        <w:t>יש לו זכר היום, בקוד הקיים?</w:t>
      </w:r>
    </w:p>
    <w:p w14:paraId="3473460E" w14:textId="77777777" w:rsidR="00AB5BB0" w:rsidRPr="00AB5BB0" w:rsidRDefault="00AB5BB0" w:rsidP="00AB5BB0">
      <w:pPr>
        <w:bidi/>
        <w:rPr>
          <w:rFonts w:cs="David" w:hint="cs"/>
          <w:rtl/>
        </w:rPr>
      </w:pPr>
    </w:p>
    <w:p w14:paraId="455352FD" w14:textId="77777777" w:rsidR="00AB5BB0" w:rsidRPr="00AB5BB0" w:rsidRDefault="00AB5BB0" w:rsidP="00AB5BB0">
      <w:pPr>
        <w:bidi/>
        <w:rPr>
          <w:rFonts w:cs="David" w:hint="cs"/>
          <w:rtl/>
        </w:rPr>
      </w:pPr>
      <w:r w:rsidRPr="00AB5BB0">
        <w:rPr>
          <w:rFonts w:cs="David" w:hint="cs"/>
          <w:u w:val="single"/>
          <w:rtl/>
        </w:rPr>
        <w:t xml:space="preserve">ארבל </w:t>
      </w:r>
      <w:proofErr w:type="spellStart"/>
      <w:r w:rsidRPr="00AB5BB0">
        <w:rPr>
          <w:rFonts w:cs="David" w:hint="cs"/>
          <w:u w:val="single"/>
          <w:rtl/>
        </w:rPr>
        <w:t>אסטרחן</w:t>
      </w:r>
      <w:proofErr w:type="spellEnd"/>
      <w:r w:rsidRPr="00AB5BB0">
        <w:rPr>
          <w:rFonts w:cs="David" w:hint="cs"/>
          <w:u w:val="single"/>
          <w:rtl/>
        </w:rPr>
        <w:t>:</w:t>
      </w:r>
    </w:p>
    <w:p w14:paraId="28A38DD3" w14:textId="77777777" w:rsidR="00AB5BB0" w:rsidRPr="00AB5BB0" w:rsidRDefault="00AB5BB0" w:rsidP="00AB5BB0">
      <w:pPr>
        <w:bidi/>
        <w:rPr>
          <w:rFonts w:cs="David" w:hint="cs"/>
          <w:rtl/>
        </w:rPr>
      </w:pPr>
    </w:p>
    <w:p w14:paraId="2584B04B" w14:textId="77777777" w:rsidR="00AB5BB0" w:rsidRPr="00AB5BB0" w:rsidRDefault="00AB5BB0" w:rsidP="00AB5BB0">
      <w:pPr>
        <w:bidi/>
        <w:ind w:firstLine="567"/>
        <w:rPr>
          <w:rFonts w:cs="David" w:hint="cs"/>
          <w:rtl/>
        </w:rPr>
      </w:pPr>
      <w:r w:rsidRPr="00AB5BB0">
        <w:rPr>
          <w:rFonts w:cs="David" w:hint="cs"/>
          <w:rtl/>
        </w:rPr>
        <w:t>לא, הקוד הקיים הוא מאוד מצומצם, אבל יש החלטות רבות שוועדת האתיקה קבעה שמתבקשים - -</w:t>
      </w:r>
    </w:p>
    <w:p w14:paraId="6E6C0283" w14:textId="77777777" w:rsidR="00AB5BB0" w:rsidRPr="00AB5BB0" w:rsidRDefault="00AB5BB0" w:rsidP="00AB5BB0">
      <w:pPr>
        <w:bidi/>
        <w:rPr>
          <w:rFonts w:cs="David" w:hint="cs"/>
          <w:rtl/>
        </w:rPr>
      </w:pPr>
    </w:p>
    <w:p w14:paraId="40A9508E" w14:textId="77777777" w:rsidR="00AB5BB0" w:rsidRPr="00AB5BB0" w:rsidRDefault="00AB5BB0" w:rsidP="00AB5BB0">
      <w:pPr>
        <w:bidi/>
        <w:rPr>
          <w:rFonts w:cs="David" w:hint="cs"/>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3A841FE4" w14:textId="77777777" w:rsidR="00AB5BB0" w:rsidRPr="00AB5BB0" w:rsidRDefault="00AB5BB0" w:rsidP="00AB5BB0">
      <w:pPr>
        <w:bidi/>
        <w:rPr>
          <w:rFonts w:cs="David" w:hint="cs"/>
          <w:rtl/>
        </w:rPr>
      </w:pPr>
    </w:p>
    <w:p w14:paraId="79C85287" w14:textId="77777777" w:rsidR="00AB5BB0" w:rsidRPr="00AB5BB0" w:rsidRDefault="00AB5BB0" w:rsidP="00AB5BB0">
      <w:pPr>
        <w:bidi/>
        <w:rPr>
          <w:rFonts w:cs="David" w:hint="cs"/>
          <w:rtl/>
        </w:rPr>
      </w:pPr>
      <w:r w:rsidRPr="00AB5BB0">
        <w:rPr>
          <w:rFonts w:cs="David" w:hint="cs"/>
          <w:rtl/>
        </w:rPr>
        <w:tab/>
        <w:t>אולי להחליף את "לשון הולמת" ל"שפה הולמת"?</w:t>
      </w:r>
    </w:p>
    <w:p w14:paraId="15130A0B" w14:textId="77777777" w:rsidR="00AB5BB0" w:rsidRPr="00AB5BB0" w:rsidRDefault="00AB5BB0" w:rsidP="00AB5BB0">
      <w:pPr>
        <w:bidi/>
        <w:rPr>
          <w:rFonts w:cs="David" w:hint="cs"/>
          <w:rtl/>
        </w:rPr>
      </w:pPr>
    </w:p>
    <w:p w14:paraId="16750B5C" w14:textId="77777777" w:rsidR="00AB5BB0" w:rsidRPr="00AB5BB0" w:rsidRDefault="00AB5BB0" w:rsidP="00AB5BB0">
      <w:pPr>
        <w:bidi/>
        <w:rPr>
          <w:rFonts w:cs="David" w:hint="cs"/>
          <w:rtl/>
        </w:rPr>
      </w:pPr>
      <w:r w:rsidRPr="00AB5BB0">
        <w:rPr>
          <w:rFonts w:cs="David" w:hint="cs"/>
          <w:u w:val="single"/>
          <w:rtl/>
        </w:rPr>
        <w:t xml:space="preserve">ארבל </w:t>
      </w:r>
      <w:proofErr w:type="spellStart"/>
      <w:r w:rsidRPr="00AB5BB0">
        <w:rPr>
          <w:rFonts w:cs="David" w:hint="cs"/>
          <w:u w:val="single"/>
          <w:rtl/>
        </w:rPr>
        <w:t>אסטרחן</w:t>
      </w:r>
      <w:proofErr w:type="spellEnd"/>
      <w:r w:rsidRPr="00AB5BB0">
        <w:rPr>
          <w:rFonts w:cs="David" w:hint="cs"/>
          <w:u w:val="single"/>
          <w:rtl/>
        </w:rPr>
        <w:t>:</w:t>
      </w:r>
    </w:p>
    <w:p w14:paraId="23418737" w14:textId="77777777" w:rsidR="00AB5BB0" w:rsidRPr="00AB5BB0" w:rsidRDefault="00AB5BB0" w:rsidP="00AB5BB0">
      <w:pPr>
        <w:bidi/>
        <w:rPr>
          <w:rFonts w:cs="David" w:hint="cs"/>
          <w:rtl/>
        </w:rPr>
      </w:pPr>
    </w:p>
    <w:p w14:paraId="23ED04B3" w14:textId="77777777" w:rsidR="00AB5BB0" w:rsidRPr="00AB5BB0" w:rsidRDefault="00AB5BB0" w:rsidP="00AB5BB0">
      <w:pPr>
        <w:bidi/>
        <w:ind w:firstLine="567"/>
        <w:rPr>
          <w:rFonts w:cs="David" w:hint="cs"/>
          <w:rtl/>
        </w:rPr>
      </w:pPr>
      <w:r w:rsidRPr="00AB5BB0">
        <w:rPr>
          <w:rFonts w:cs="David" w:hint="cs"/>
          <w:rtl/>
        </w:rPr>
        <w:t>ניסו בזמנו לעשות רשימה של ביטויים ובסוף נתנו כמה ביטויים כמו רוצח, נאצי וכולי.</w:t>
      </w:r>
    </w:p>
    <w:p w14:paraId="56DA17F3" w14:textId="77777777" w:rsidR="00AB5BB0" w:rsidRPr="00AB5BB0" w:rsidRDefault="00AB5BB0" w:rsidP="00AB5BB0">
      <w:pPr>
        <w:bidi/>
        <w:rPr>
          <w:rFonts w:cs="David" w:hint="cs"/>
          <w:rtl/>
        </w:rPr>
      </w:pPr>
    </w:p>
    <w:p w14:paraId="07D5A5B7" w14:textId="77777777" w:rsidR="00AB5BB0" w:rsidRPr="00AB5BB0" w:rsidRDefault="00AB5BB0" w:rsidP="00AB5BB0">
      <w:pPr>
        <w:bidi/>
        <w:rPr>
          <w:rFonts w:cs="David" w:hint="cs"/>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2A430831" w14:textId="77777777" w:rsidR="00AB5BB0" w:rsidRPr="00AB5BB0" w:rsidRDefault="00AB5BB0" w:rsidP="00AB5BB0">
      <w:pPr>
        <w:bidi/>
        <w:rPr>
          <w:rFonts w:cs="David" w:hint="cs"/>
          <w:rtl/>
        </w:rPr>
      </w:pPr>
    </w:p>
    <w:p w14:paraId="689E07CE" w14:textId="77777777" w:rsidR="00AB5BB0" w:rsidRPr="00AB5BB0" w:rsidRDefault="00AB5BB0" w:rsidP="00AB5BB0">
      <w:pPr>
        <w:bidi/>
        <w:ind w:firstLine="567"/>
        <w:rPr>
          <w:rFonts w:cs="David" w:hint="cs"/>
          <w:rtl/>
        </w:rPr>
      </w:pPr>
      <w:r w:rsidRPr="00AB5BB0">
        <w:rPr>
          <w:rFonts w:cs="David" w:hint="cs"/>
          <w:rtl/>
        </w:rPr>
        <w:t>אז שיהיה "לשון הולמת" או "שפה הולמת"?</w:t>
      </w:r>
    </w:p>
    <w:p w14:paraId="119E5908" w14:textId="77777777" w:rsidR="00AB5BB0" w:rsidRPr="00AB5BB0" w:rsidRDefault="00AB5BB0" w:rsidP="00AB5BB0">
      <w:pPr>
        <w:bidi/>
        <w:rPr>
          <w:rFonts w:cs="David" w:hint="cs"/>
          <w:rtl/>
        </w:rPr>
      </w:pPr>
      <w:r w:rsidRPr="00AB5BB0">
        <w:rPr>
          <w:rFonts w:cs="David" w:hint="cs"/>
          <w:rtl/>
        </w:rPr>
        <w:tab/>
      </w:r>
    </w:p>
    <w:p w14:paraId="02CA50AA" w14:textId="77777777" w:rsidR="00AB5BB0" w:rsidRPr="00AB5BB0" w:rsidRDefault="00AB5BB0" w:rsidP="00AB5BB0">
      <w:pPr>
        <w:bidi/>
        <w:rPr>
          <w:rFonts w:cs="David" w:hint="cs"/>
          <w:rtl/>
        </w:rPr>
      </w:pPr>
      <w:r w:rsidRPr="00AB5BB0">
        <w:rPr>
          <w:rFonts w:cs="David" w:hint="cs"/>
          <w:u w:val="single"/>
          <w:rtl/>
        </w:rPr>
        <w:t>גדעון סער:</w:t>
      </w:r>
    </w:p>
    <w:p w14:paraId="26854B8C" w14:textId="77777777" w:rsidR="00AB5BB0" w:rsidRPr="00AB5BB0" w:rsidRDefault="00AB5BB0" w:rsidP="00AB5BB0">
      <w:pPr>
        <w:bidi/>
        <w:rPr>
          <w:rFonts w:cs="David" w:hint="cs"/>
          <w:rtl/>
        </w:rPr>
      </w:pPr>
    </w:p>
    <w:p w14:paraId="62AFFFC5" w14:textId="77777777" w:rsidR="00AB5BB0" w:rsidRPr="00AB5BB0" w:rsidRDefault="00AB5BB0" w:rsidP="00AB5BB0">
      <w:pPr>
        <w:bidi/>
        <w:ind w:firstLine="567"/>
        <w:rPr>
          <w:rFonts w:cs="David" w:hint="cs"/>
          <w:rtl/>
        </w:rPr>
      </w:pPr>
      <w:r w:rsidRPr="00AB5BB0">
        <w:rPr>
          <w:rFonts w:cs="David" w:hint="cs"/>
          <w:rtl/>
        </w:rPr>
        <w:t>"שפה הולמת" זה בעייתי כי לרבים מחברי הכנסת אין מושג... אני מתכוון לשפת אם.</w:t>
      </w:r>
    </w:p>
    <w:p w14:paraId="14F4051B" w14:textId="77777777" w:rsidR="00AB5BB0" w:rsidRPr="00AB5BB0" w:rsidRDefault="00AB5BB0" w:rsidP="00AB5BB0">
      <w:pPr>
        <w:bidi/>
        <w:rPr>
          <w:rFonts w:cs="David" w:hint="cs"/>
          <w:rtl/>
        </w:rPr>
      </w:pPr>
    </w:p>
    <w:p w14:paraId="70749CCB" w14:textId="77777777" w:rsidR="00AB5BB0" w:rsidRPr="00AB5BB0" w:rsidRDefault="00AB5BB0" w:rsidP="00AB5BB0">
      <w:pPr>
        <w:bidi/>
        <w:rPr>
          <w:rFonts w:cs="David" w:hint="cs"/>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44B01C98" w14:textId="77777777" w:rsidR="00AB5BB0" w:rsidRPr="00AB5BB0" w:rsidRDefault="00AB5BB0" w:rsidP="00AB5BB0">
      <w:pPr>
        <w:bidi/>
        <w:rPr>
          <w:rFonts w:cs="David" w:hint="cs"/>
          <w:rtl/>
        </w:rPr>
      </w:pPr>
    </w:p>
    <w:p w14:paraId="3345CF02" w14:textId="77777777" w:rsidR="00AB5BB0" w:rsidRPr="00AB5BB0" w:rsidRDefault="00AB5BB0" w:rsidP="00AB5BB0">
      <w:pPr>
        <w:bidi/>
        <w:ind w:firstLine="567"/>
        <w:rPr>
          <w:rFonts w:cs="David" w:hint="cs"/>
          <w:rtl/>
        </w:rPr>
      </w:pPr>
      <w:r w:rsidRPr="00AB5BB0">
        <w:rPr>
          <w:rFonts w:cs="David" w:hint="cs"/>
          <w:rtl/>
        </w:rPr>
        <w:t>אני עוברת להצבעה.</w:t>
      </w:r>
    </w:p>
    <w:p w14:paraId="182346C3" w14:textId="77777777" w:rsidR="00AB5BB0" w:rsidRPr="00AB5BB0" w:rsidRDefault="00AB5BB0" w:rsidP="00AB5BB0">
      <w:pPr>
        <w:bidi/>
        <w:rPr>
          <w:rFonts w:cs="David" w:hint="cs"/>
          <w:rtl/>
        </w:rPr>
      </w:pPr>
    </w:p>
    <w:p w14:paraId="1C5E61D0" w14:textId="77777777" w:rsidR="00AB5BB0" w:rsidRPr="00AB5BB0" w:rsidRDefault="00AB5BB0" w:rsidP="00AB5BB0">
      <w:pPr>
        <w:bidi/>
        <w:rPr>
          <w:rFonts w:cs="David" w:hint="cs"/>
          <w:rtl/>
        </w:rPr>
      </w:pPr>
      <w:r w:rsidRPr="00AB5BB0">
        <w:rPr>
          <w:rFonts w:cs="David" w:hint="cs"/>
          <w:u w:val="single"/>
          <w:rtl/>
        </w:rPr>
        <w:t xml:space="preserve">עמי </w:t>
      </w:r>
      <w:proofErr w:type="spellStart"/>
      <w:r w:rsidRPr="00AB5BB0">
        <w:rPr>
          <w:rFonts w:cs="David" w:hint="cs"/>
          <w:u w:val="single"/>
          <w:rtl/>
        </w:rPr>
        <w:t>אילון</w:t>
      </w:r>
      <w:proofErr w:type="spellEnd"/>
      <w:r w:rsidRPr="00AB5BB0">
        <w:rPr>
          <w:rFonts w:cs="David" w:hint="cs"/>
          <w:u w:val="single"/>
          <w:rtl/>
        </w:rPr>
        <w:t>:</w:t>
      </w:r>
    </w:p>
    <w:p w14:paraId="6BDB1A2A" w14:textId="77777777" w:rsidR="00AB5BB0" w:rsidRPr="00AB5BB0" w:rsidRDefault="00AB5BB0" w:rsidP="00AB5BB0">
      <w:pPr>
        <w:bidi/>
        <w:rPr>
          <w:rFonts w:cs="David" w:hint="cs"/>
          <w:rtl/>
        </w:rPr>
      </w:pPr>
    </w:p>
    <w:p w14:paraId="4F87A08A" w14:textId="77777777" w:rsidR="00AB5BB0" w:rsidRPr="00AB5BB0" w:rsidRDefault="00AB5BB0" w:rsidP="00AB5BB0">
      <w:pPr>
        <w:bidi/>
        <w:ind w:firstLine="567"/>
        <w:rPr>
          <w:rFonts w:cs="David" w:hint="cs"/>
          <w:rtl/>
        </w:rPr>
      </w:pPr>
      <w:r w:rsidRPr="00AB5BB0">
        <w:rPr>
          <w:rFonts w:cs="David" w:hint="cs"/>
          <w:rtl/>
        </w:rPr>
        <w:t>בכוונה זה במשכן הכנסת? מחוץ למשכן הכנסת אין בעיה? אני מבין שיש דרישה מסוימת לשפה רהוטה במיוחד אבל לא צריך להבין מזה שמחוץ למשכן הכנסת הוא רשאי להתבטא אחרת.</w:t>
      </w:r>
    </w:p>
    <w:p w14:paraId="21269B89" w14:textId="77777777" w:rsidR="00AB5BB0" w:rsidRPr="00AB5BB0" w:rsidRDefault="00AB5BB0" w:rsidP="00AB5BB0">
      <w:pPr>
        <w:bidi/>
        <w:rPr>
          <w:rFonts w:cs="David" w:hint="cs"/>
          <w:rtl/>
        </w:rPr>
      </w:pPr>
    </w:p>
    <w:p w14:paraId="6129A298" w14:textId="77777777" w:rsidR="00AB5BB0" w:rsidRPr="00AB5BB0" w:rsidRDefault="00AB5BB0" w:rsidP="00AB5BB0">
      <w:pPr>
        <w:bidi/>
        <w:rPr>
          <w:rFonts w:cs="David" w:hint="cs"/>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154F9A88" w14:textId="77777777" w:rsidR="00AB5BB0" w:rsidRPr="00AB5BB0" w:rsidRDefault="00AB5BB0" w:rsidP="00AB5BB0">
      <w:pPr>
        <w:bidi/>
        <w:ind w:firstLine="567"/>
        <w:rPr>
          <w:rFonts w:cs="David" w:hint="cs"/>
          <w:rtl/>
        </w:rPr>
      </w:pPr>
    </w:p>
    <w:p w14:paraId="29E809CE" w14:textId="77777777" w:rsidR="00AB5BB0" w:rsidRPr="00AB5BB0" w:rsidRDefault="00AB5BB0" w:rsidP="00AB5BB0">
      <w:pPr>
        <w:bidi/>
        <w:ind w:firstLine="567"/>
        <w:rPr>
          <w:rFonts w:cs="David" w:hint="cs"/>
          <w:rtl/>
        </w:rPr>
      </w:pPr>
      <w:r w:rsidRPr="00AB5BB0">
        <w:rPr>
          <w:rFonts w:cs="David" w:hint="cs"/>
          <w:rtl/>
        </w:rPr>
        <w:t>אז אפשר לומר: יתבטא במשכן הכנסת ומחוצה לה...</w:t>
      </w:r>
    </w:p>
    <w:p w14:paraId="45CCF8BB" w14:textId="77777777" w:rsidR="00AB5BB0" w:rsidRPr="00AB5BB0" w:rsidRDefault="00AB5BB0" w:rsidP="00AB5BB0">
      <w:pPr>
        <w:bidi/>
        <w:rPr>
          <w:rFonts w:cs="David" w:hint="cs"/>
          <w:rtl/>
        </w:rPr>
      </w:pPr>
    </w:p>
    <w:p w14:paraId="636EF00E" w14:textId="77777777" w:rsidR="00AB5BB0" w:rsidRPr="00AB5BB0" w:rsidRDefault="00AB5BB0" w:rsidP="00AB5BB0">
      <w:pPr>
        <w:bidi/>
        <w:rPr>
          <w:rFonts w:cs="David" w:hint="cs"/>
          <w:rtl/>
        </w:rPr>
      </w:pPr>
      <w:r w:rsidRPr="00AB5BB0">
        <w:rPr>
          <w:rFonts w:cs="David" w:hint="cs"/>
          <w:u w:val="single"/>
          <w:rtl/>
        </w:rPr>
        <w:t xml:space="preserve">ארבל </w:t>
      </w:r>
      <w:proofErr w:type="spellStart"/>
      <w:r w:rsidRPr="00AB5BB0">
        <w:rPr>
          <w:rFonts w:cs="David" w:hint="cs"/>
          <w:u w:val="single"/>
          <w:rtl/>
        </w:rPr>
        <w:t>אסטרחן</w:t>
      </w:r>
      <w:proofErr w:type="spellEnd"/>
      <w:r w:rsidRPr="00AB5BB0">
        <w:rPr>
          <w:rFonts w:cs="David" w:hint="cs"/>
          <w:u w:val="single"/>
          <w:rtl/>
        </w:rPr>
        <w:t>:</w:t>
      </w:r>
    </w:p>
    <w:p w14:paraId="31FC25EC" w14:textId="77777777" w:rsidR="00AB5BB0" w:rsidRPr="00AB5BB0" w:rsidRDefault="00AB5BB0" w:rsidP="00AB5BB0">
      <w:pPr>
        <w:bidi/>
        <w:rPr>
          <w:rFonts w:cs="David" w:hint="cs"/>
          <w:rtl/>
        </w:rPr>
      </w:pPr>
    </w:p>
    <w:p w14:paraId="3147AA99" w14:textId="77777777" w:rsidR="00AB5BB0" w:rsidRPr="00AB5BB0" w:rsidRDefault="00AB5BB0" w:rsidP="00AB5BB0">
      <w:pPr>
        <w:bidi/>
        <w:ind w:firstLine="567"/>
        <w:rPr>
          <w:rFonts w:cs="David" w:hint="cs"/>
          <w:rtl/>
        </w:rPr>
      </w:pPr>
      <w:r w:rsidRPr="00AB5BB0">
        <w:rPr>
          <w:rFonts w:cs="David" w:hint="cs"/>
          <w:rtl/>
        </w:rPr>
        <w:t>כמו לבוש. הוועדה חשבה שיש מקום לעשות אבחנה - -</w:t>
      </w:r>
    </w:p>
    <w:p w14:paraId="25687D96" w14:textId="77777777" w:rsidR="00AB5BB0" w:rsidRPr="00AB5BB0" w:rsidRDefault="00AB5BB0" w:rsidP="00AB5BB0">
      <w:pPr>
        <w:bidi/>
        <w:rPr>
          <w:rFonts w:cs="David" w:hint="cs"/>
          <w:rtl/>
        </w:rPr>
      </w:pPr>
    </w:p>
    <w:p w14:paraId="34A69A57" w14:textId="77777777" w:rsidR="00AB5BB0" w:rsidRPr="00AB5BB0" w:rsidRDefault="00AB5BB0" w:rsidP="00AB5BB0">
      <w:pPr>
        <w:bidi/>
        <w:rPr>
          <w:rFonts w:cs="David" w:hint="cs"/>
          <w:rtl/>
        </w:rPr>
      </w:pPr>
      <w:r w:rsidRPr="00AB5BB0">
        <w:rPr>
          <w:rFonts w:cs="David" w:hint="cs"/>
          <w:u w:val="single"/>
          <w:rtl/>
        </w:rPr>
        <w:t>חיים אורון:</w:t>
      </w:r>
    </w:p>
    <w:p w14:paraId="767BD3F1" w14:textId="77777777" w:rsidR="00AB5BB0" w:rsidRPr="00AB5BB0" w:rsidRDefault="00AB5BB0" w:rsidP="00AB5BB0">
      <w:pPr>
        <w:bidi/>
        <w:rPr>
          <w:rFonts w:cs="David" w:hint="cs"/>
          <w:rtl/>
        </w:rPr>
      </w:pPr>
    </w:p>
    <w:p w14:paraId="077ECAAD" w14:textId="77777777" w:rsidR="00AB5BB0" w:rsidRPr="00AB5BB0" w:rsidRDefault="00AB5BB0" w:rsidP="00AB5BB0">
      <w:pPr>
        <w:bidi/>
        <w:rPr>
          <w:rFonts w:cs="David" w:hint="cs"/>
          <w:rtl/>
        </w:rPr>
      </w:pPr>
      <w:r w:rsidRPr="00AB5BB0">
        <w:rPr>
          <w:rFonts w:cs="David" w:hint="cs"/>
          <w:rtl/>
        </w:rPr>
        <w:tab/>
        <w:t>בלבוש אני מבין ובלשון אני לא מבין.</w:t>
      </w:r>
    </w:p>
    <w:p w14:paraId="263207B8" w14:textId="77777777" w:rsidR="00AB5BB0" w:rsidRPr="00AB5BB0" w:rsidRDefault="00AB5BB0" w:rsidP="00AB5BB0">
      <w:pPr>
        <w:bidi/>
        <w:rPr>
          <w:rFonts w:cs="David" w:hint="cs"/>
          <w:rtl/>
        </w:rPr>
      </w:pPr>
    </w:p>
    <w:p w14:paraId="685EF283" w14:textId="77777777" w:rsidR="00AB5BB0" w:rsidRPr="00AB5BB0" w:rsidRDefault="00AB5BB0" w:rsidP="00AB5BB0">
      <w:pPr>
        <w:bidi/>
        <w:rPr>
          <w:rFonts w:cs="David" w:hint="cs"/>
          <w:rtl/>
        </w:rPr>
      </w:pPr>
      <w:r w:rsidRPr="00AB5BB0">
        <w:rPr>
          <w:rFonts w:cs="David" w:hint="cs"/>
          <w:u w:val="single"/>
          <w:rtl/>
        </w:rPr>
        <w:t>גדעון סער:</w:t>
      </w:r>
    </w:p>
    <w:p w14:paraId="1D8A6F2C" w14:textId="77777777" w:rsidR="00AB5BB0" w:rsidRPr="00AB5BB0" w:rsidRDefault="00AB5BB0" w:rsidP="00AB5BB0">
      <w:pPr>
        <w:bidi/>
        <w:rPr>
          <w:rFonts w:cs="David" w:hint="cs"/>
          <w:rtl/>
        </w:rPr>
      </w:pPr>
    </w:p>
    <w:p w14:paraId="62D7ADD2" w14:textId="77777777" w:rsidR="00AB5BB0" w:rsidRPr="00AB5BB0" w:rsidRDefault="00AB5BB0" w:rsidP="00AB5BB0">
      <w:pPr>
        <w:bidi/>
        <w:ind w:firstLine="567"/>
        <w:rPr>
          <w:rFonts w:cs="David" w:hint="cs"/>
          <w:rtl/>
        </w:rPr>
      </w:pPr>
      <w:r w:rsidRPr="00AB5BB0">
        <w:rPr>
          <w:rFonts w:cs="David" w:hint="cs"/>
          <w:rtl/>
        </w:rPr>
        <w:t>למה? אם אני רואה משחק כדורגל ואני אדם מאוד נסער? לעומת זאת, באסיפת בחירות אני אומר דבר מסוים על מועמד אחר, אתה רוצה להביא את זה לשיפוט בוועדת האתיקה? כי באסיפות של הליכוד אני אומר דברים נוראים ואיומים. אני חושב שעל לשון - -</w:t>
      </w:r>
    </w:p>
    <w:p w14:paraId="07342C08" w14:textId="77777777" w:rsidR="00AB5BB0" w:rsidRPr="00AB5BB0" w:rsidRDefault="00AB5BB0" w:rsidP="00AB5BB0">
      <w:pPr>
        <w:bidi/>
        <w:rPr>
          <w:rFonts w:cs="David" w:hint="cs"/>
          <w:rtl/>
        </w:rPr>
      </w:pPr>
    </w:p>
    <w:p w14:paraId="7789E11B" w14:textId="77777777" w:rsidR="00AB5BB0" w:rsidRPr="00AB5BB0" w:rsidRDefault="00AB5BB0" w:rsidP="00AB5BB0">
      <w:pPr>
        <w:bidi/>
        <w:rPr>
          <w:rFonts w:cs="David" w:hint="cs"/>
          <w:rtl/>
        </w:rPr>
      </w:pPr>
      <w:r w:rsidRPr="00AB5BB0">
        <w:rPr>
          <w:rFonts w:cs="David" w:hint="cs"/>
          <w:u w:val="single"/>
          <w:rtl/>
        </w:rPr>
        <w:t>חיים אורון:</w:t>
      </w:r>
    </w:p>
    <w:p w14:paraId="7F8DBD78" w14:textId="77777777" w:rsidR="00AB5BB0" w:rsidRPr="00AB5BB0" w:rsidRDefault="00AB5BB0" w:rsidP="00AB5BB0">
      <w:pPr>
        <w:bidi/>
        <w:rPr>
          <w:rFonts w:cs="David" w:hint="cs"/>
          <w:rtl/>
        </w:rPr>
      </w:pPr>
    </w:p>
    <w:p w14:paraId="7BAA9DC0" w14:textId="77777777" w:rsidR="00AB5BB0" w:rsidRPr="00AB5BB0" w:rsidRDefault="00AB5BB0" w:rsidP="00AB5BB0">
      <w:pPr>
        <w:bidi/>
        <w:ind w:firstLine="567"/>
        <w:rPr>
          <w:rFonts w:cs="David" w:hint="cs"/>
          <w:rtl/>
        </w:rPr>
      </w:pPr>
      <w:r w:rsidRPr="00AB5BB0">
        <w:rPr>
          <w:rFonts w:cs="David" w:hint="cs"/>
          <w:rtl/>
        </w:rPr>
        <w:t>ההגבלה של הלשון במשכן הכנסת זה אומר שכשאני יוצא החוצה אני יכול להשתמש בשפה אחרת.</w:t>
      </w:r>
    </w:p>
    <w:p w14:paraId="5B72C403" w14:textId="77777777" w:rsidR="00AB5BB0" w:rsidRPr="00AB5BB0" w:rsidRDefault="00AB5BB0" w:rsidP="00AB5BB0">
      <w:pPr>
        <w:bidi/>
        <w:rPr>
          <w:rFonts w:cs="David" w:hint="cs"/>
          <w:rtl/>
        </w:rPr>
      </w:pPr>
    </w:p>
    <w:p w14:paraId="5CD68B44" w14:textId="77777777" w:rsidR="00AB5BB0" w:rsidRPr="00AB5BB0" w:rsidRDefault="00AB5BB0" w:rsidP="00AB5BB0">
      <w:pPr>
        <w:bidi/>
        <w:rPr>
          <w:rFonts w:cs="David" w:hint="cs"/>
          <w:rtl/>
        </w:rPr>
      </w:pPr>
      <w:r w:rsidRPr="00AB5BB0">
        <w:rPr>
          <w:rFonts w:cs="David" w:hint="cs"/>
          <w:u w:val="single"/>
          <w:rtl/>
        </w:rPr>
        <w:t xml:space="preserve">עמי </w:t>
      </w:r>
      <w:proofErr w:type="spellStart"/>
      <w:r w:rsidRPr="00AB5BB0">
        <w:rPr>
          <w:rFonts w:cs="David" w:hint="cs"/>
          <w:u w:val="single"/>
          <w:rtl/>
        </w:rPr>
        <w:t>אילון</w:t>
      </w:r>
      <w:proofErr w:type="spellEnd"/>
      <w:r w:rsidRPr="00AB5BB0">
        <w:rPr>
          <w:rFonts w:cs="David" w:hint="cs"/>
          <w:u w:val="single"/>
          <w:rtl/>
        </w:rPr>
        <w:t>:</w:t>
      </w:r>
    </w:p>
    <w:p w14:paraId="2DA9AA4A" w14:textId="77777777" w:rsidR="00AB5BB0" w:rsidRPr="00AB5BB0" w:rsidRDefault="00AB5BB0" w:rsidP="00AB5BB0">
      <w:pPr>
        <w:bidi/>
        <w:rPr>
          <w:rFonts w:cs="David" w:hint="cs"/>
          <w:rtl/>
        </w:rPr>
      </w:pPr>
    </w:p>
    <w:p w14:paraId="60F692A7" w14:textId="77777777" w:rsidR="00AB5BB0" w:rsidRPr="00AB5BB0" w:rsidRDefault="00AB5BB0" w:rsidP="00AB5BB0">
      <w:pPr>
        <w:bidi/>
        <w:ind w:firstLine="567"/>
        <w:rPr>
          <w:rFonts w:cs="David" w:hint="cs"/>
          <w:rtl/>
        </w:rPr>
      </w:pPr>
      <w:r w:rsidRPr="00AB5BB0">
        <w:rPr>
          <w:rFonts w:cs="David" w:hint="cs"/>
          <w:rtl/>
        </w:rPr>
        <w:t>אני מקבל שיש חשיבות מיוחדת למשכן הכנסת בעיקר משום שאני נזכר במה שאמרתי מחוץ למשכן והפרתי את הקוד, ואני מעדיף שזה יהיה במשכן בלבד.</w:t>
      </w:r>
    </w:p>
    <w:p w14:paraId="6E64EC3A" w14:textId="77777777" w:rsidR="00AB5BB0" w:rsidRPr="00AB5BB0" w:rsidRDefault="00AB5BB0" w:rsidP="00AB5BB0">
      <w:pPr>
        <w:bidi/>
        <w:rPr>
          <w:rFonts w:cs="David" w:hint="cs"/>
          <w:rtl/>
        </w:rPr>
      </w:pPr>
    </w:p>
    <w:p w14:paraId="30C76BED" w14:textId="77777777" w:rsidR="00AB5BB0" w:rsidRPr="00AB5BB0" w:rsidRDefault="00AB5BB0" w:rsidP="00AB5BB0">
      <w:pPr>
        <w:bidi/>
        <w:rPr>
          <w:rFonts w:cs="David" w:hint="cs"/>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6D842A80" w14:textId="77777777" w:rsidR="00AB5BB0" w:rsidRPr="00AB5BB0" w:rsidRDefault="00AB5BB0" w:rsidP="00AB5BB0">
      <w:pPr>
        <w:bidi/>
        <w:rPr>
          <w:rFonts w:cs="David" w:hint="cs"/>
          <w:rtl/>
        </w:rPr>
      </w:pPr>
    </w:p>
    <w:p w14:paraId="025F74AD" w14:textId="77777777" w:rsidR="00AB5BB0" w:rsidRPr="00AB5BB0" w:rsidRDefault="00AB5BB0" w:rsidP="00AB5BB0">
      <w:pPr>
        <w:bidi/>
        <w:ind w:firstLine="567"/>
        <w:rPr>
          <w:rFonts w:cs="David" w:hint="cs"/>
          <w:rtl/>
        </w:rPr>
      </w:pPr>
      <w:r w:rsidRPr="00AB5BB0">
        <w:rPr>
          <w:rFonts w:cs="David" w:hint="cs"/>
          <w:rtl/>
        </w:rPr>
        <w:t>מי בעד לאשר את הסעיף הזה?</w:t>
      </w:r>
    </w:p>
    <w:p w14:paraId="230BD436" w14:textId="77777777" w:rsidR="00AB5BB0" w:rsidRPr="00AB5BB0" w:rsidRDefault="00AB5BB0" w:rsidP="00AB5BB0">
      <w:pPr>
        <w:bidi/>
        <w:rPr>
          <w:rFonts w:cs="David" w:hint="cs"/>
          <w:rtl/>
        </w:rPr>
      </w:pPr>
    </w:p>
    <w:p w14:paraId="17D8DA6A" w14:textId="77777777" w:rsidR="00AB5BB0" w:rsidRPr="00AB5BB0" w:rsidRDefault="00AB5BB0" w:rsidP="00AB5BB0">
      <w:pPr>
        <w:bidi/>
        <w:ind w:firstLine="567"/>
        <w:rPr>
          <w:rFonts w:cs="David" w:hint="cs"/>
          <w:rtl/>
        </w:rPr>
      </w:pPr>
      <w:r w:rsidRPr="00AB5BB0">
        <w:rPr>
          <w:rFonts w:cs="David" w:hint="cs"/>
          <w:rtl/>
        </w:rPr>
        <w:t>סעיף 12 התקבל פה אחד.</w:t>
      </w:r>
    </w:p>
    <w:p w14:paraId="753FC0DD" w14:textId="77777777" w:rsidR="00AB5BB0" w:rsidRPr="00AB5BB0" w:rsidRDefault="00AB5BB0" w:rsidP="00AB5BB0">
      <w:pPr>
        <w:bidi/>
        <w:rPr>
          <w:rFonts w:cs="David" w:hint="cs"/>
          <w:rtl/>
        </w:rPr>
      </w:pPr>
    </w:p>
    <w:p w14:paraId="29D6CC82" w14:textId="77777777" w:rsidR="00AB5BB0" w:rsidRPr="00AB5BB0" w:rsidRDefault="00AB5BB0" w:rsidP="00AB5BB0">
      <w:pPr>
        <w:bidi/>
        <w:ind w:firstLine="567"/>
        <w:rPr>
          <w:rFonts w:cs="David" w:hint="cs"/>
          <w:rtl/>
        </w:rPr>
      </w:pPr>
      <w:r w:rsidRPr="00AB5BB0">
        <w:rPr>
          <w:rFonts w:cs="David" w:hint="cs"/>
          <w:rtl/>
        </w:rPr>
        <w:t xml:space="preserve">אנחנו עוברים לסעיף 13 </w:t>
      </w:r>
      <w:r w:rsidRPr="00AB5BB0">
        <w:rPr>
          <w:rFonts w:cs="David"/>
          <w:rtl/>
        </w:rPr>
        <w:t>–</w:t>
      </w:r>
      <w:r w:rsidRPr="00AB5BB0">
        <w:rPr>
          <w:rFonts w:cs="David" w:hint="cs"/>
          <w:rtl/>
        </w:rPr>
        <w:t xml:space="preserve"> "נימוס".</w:t>
      </w:r>
    </w:p>
    <w:p w14:paraId="30705232" w14:textId="77777777" w:rsidR="00AB5BB0" w:rsidRPr="00AB5BB0" w:rsidRDefault="00AB5BB0" w:rsidP="00AB5BB0">
      <w:pPr>
        <w:bidi/>
        <w:rPr>
          <w:rFonts w:cs="David" w:hint="cs"/>
          <w:rtl/>
        </w:rPr>
      </w:pPr>
    </w:p>
    <w:p w14:paraId="600E2021" w14:textId="77777777" w:rsidR="00AB5BB0" w:rsidRPr="00AB5BB0" w:rsidRDefault="00AB5BB0" w:rsidP="00AB5BB0">
      <w:pPr>
        <w:bidi/>
        <w:rPr>
          <w:rFonts w:cs="David" w:hint="cs"/>
          <w:rtl/>
        </w:rPr>
      </w:pPr>
      <w:r w:rsidRPr="00AB5BB0">
        <w:rPr>
          <w:rFonts w:cs="David" w:hint="cs"/>
          <w:u w:val="single"/>
          <w:rtl/>
        </w:rPr>
        <w:t xml:space="preserve">ארבל </w:t>
      </w:r>
      <w:proofErr w:type="spellStart"/>
      <w:r w:rsidRPr="00AB5BB0">
        <w:rPr>
          <w:rFonts w:cs="David" w:hint="cs"/>
          <w:u w:val="single"/>
          <w:rtl/>
        </w:rPr>
        <w:t>אסטרחן</w:t>
      </w:r>
      <w:proofErr w:type="spellEnd"/>
      <w:r w:rsidRPr="00AB5BB0">
        <w:rPr>
          <w:rFonts w:cs="David" w:hint="cs"/>
          <w:u w:val="single"/>
          <w:rtl/>
        </w:rPr>
        <w:t>:</w:t>
      </w:r>
    </w:p>
    <w:p w14:paraId="18F37545" w14:textId="77777777" w:rsidR="00AB5BB0" w:rsidRPr="00AB5BB0" w:rsidRDefault="00AB5BB0" w:rsidP="00AB5BB0">
      <w:pPr>
        <w:bidi/>
        <w:ind w:firstLine="567"/>
        <w:rPr>
          <w:rFonts w:cs="David" w:hint="cs"/>
          <w:rtl/>
        </w:rPr>
      </w:pPr>
    </w:p>
    <w:p w14:paraId="4EE6A564" w14:textId="77777777" w:rsidR="00AB5BB0" w:rsidRPr="00AB5BB0" w:rsidRDefault="00AB5BB0" w:rsidP="00AB5BB0">
      <w:pPr>
        <w:bidi/>
        <w:ind w:firstLine="567"/>
        <w:rPr>
          <w:rFonts w:cs="David" w:hint="cs"/>
          <w:rtl/>
        </w:rPr>
      </w:pPr>
      <w:r w:rsidRPr="00AB5BB0">
        <w:rPr>
          <w:rFonts w:cs="David" w:hint="cs"/>
          <w:rtl/>
        </w:rPr>
        <w:t>זה פיתוח של אותו נושא שאומר: "חבר הכנסת יתנהג במשכן הכנסת בנימוס ההולם את כבודה כנסת וכבוד חבריה, ובכלל זה יימנע משיבוש המהלך התקין של דיוני הכנסת." הסיפא מדברת על מקרים שהיו בעבר, שחברי כנסת התקהלו במליאה וכולי.</w:t>
      </w:r>
    </w:p>
    <w:p w14:paraId="0163D88E" w14:textId="77777777" w:rsidR="00AB5BB0" w:rsidRPr="00AB5BB0" w:rsidRDefault="00AB5BB0" w:rsidP="00AB5BB0">
      <w:pPr>
        <w:bidi/>
        <w:rPr>
          <w:rFonts w:cs="David" w:hint="cs"/>
          <w:rtl/>
        </w:rPr>
      </w:pPr>
    </w:p>
    <w:p w14:paraId="6E777049" w14:textId="77777777" w:rsidR="00AB5BB0" w:rsidRPr="00AB5BB0" w:rsidRDefault="00AB5BB0" w:rsidP="00AB5BB0">
      <w:pPr>
        <w:bidi/>
        <w:rPr>
          <w:rFonts w:cs="David" w:hint="cs"/>
          <w:rtl/>
        </w:rPr>
      </w:pPr>
      <w:r w:rsidRPr="00AB5BB0">
        <w:rPr>
          <w:rFonts w:cs="David"/>
          <w:u w:val="single"/>
          <w:rtl/>
        </w:rPr>
        <w:br w:type="page"/>
      </w:r>
      <w:r w:rsidRPr="00AB5BB0">
        <w:rPr>
          <w:rFonts w:cs="David" w:hint="cs"/>
          <w:u w:val="single"/>
          <w:rtl/>
        </w:rPr>
        <w:t>גדעון סער:</w:t>
      </w:r>
    </w:p>
    <w:p w14:paraId="771BA344" w14:textId="77777777" w:rsidR="00AB5BB0" w:rsidRPr="00AB5BB0" w:rsidRDefault="00AB5BB0" w:rsidP="00AB5BB0">
      <w:pPr>
        <w:bidi/>
        <w:rPr>
          <w:rFonts w:cs="David" w:hint="cs"/>
          <w:rtl/>
        </w:rPr>
      </w:pPr>
    </w:p>
    <w:p w14:paraId="7A537218" w14:textId="77777777" w:rsidR="00AB5BB0" w:rsidRPr="00AB5BB0" w:rsidRDefault="00AB5BB0" w:rsidP="00AB5BB0">
      <w:pPr>
        <w:bidi/>
        <w:ind w:firstLine="567"/>
        <w:rPr>
          <w:rFonts w:cs="David" w:hint="cs"/>
          <w:rtl/>
        </w:rPr>
      </w:pPr>
      <w:r w:rsidRPr="00AB5BB0">
        <w:rPr>
          <w:rFonts w:cs="David" w:hint="cs"/>
          <w:rtl/>
        </w:rPr>
        <w:t xml:space="preserve">אני תומך מאוד ברישא של סעיף 13, ומוטרד מאוד מהסיפא שלו. הנימוס הוא דבר מובן מאליו והוא צריך להיות. כשאתה מדבר על שיבוש המהלך התקין של דיוני הכנסת, אין לזה הגדרה. אני אגלה סוד לנציג הוועדה, שאנחנו אוהבים לעשות שימוש בדבר שנקרא פיליבסטר. אם אדוני היה נוכח בישיבה הקודמת של הוועדה, תבענו הצבעה שמית על כל ערעור וערעור והדבר הזה לגיטימי, לפי התקנון. לפי דעתי הוא לא שיבוש של המהלך התקין אבל אני חושש שיגידו על כל דבר שזה משבש. יגידו על פיליבסטר בדיוני התקציב שזה משבש. אי אפשר להכניס את זה תחת הכותרת "נימוס". זה דבר הזוי, מה הקשר? נימוס זה נימוס. מה זה שיבוש? הרי היושב ראש של הוועדה או הישיבה יכול להעיף כל חבר כנסת בכל </w:t>
      </w:r>
      <w:proofErr w:type="spellStart"/>
      <w:r w:rsidRPr="00AB5BB0">
        <w:rPr>
          <w:rFonts w:cs="David" w:hint="cs"/>
          <w:rtl/>
        </w:rPr>
        <w:t>שניה</w:t>
      </w:r>
      <w:proofErr w:type="spellEnd"/>
      <w:r w:rsidRPr="00AB5BB0">
        <w:rPr>
          <w:rFonts w:cs="David" w:hint="cs"/>
          <w:rtl/>
        </w:rPr>
        <w:t xml:space="preserve">. אז אם אני מדבר בנימוס, בלשון יפה לפי סעיף אחר ואני גם לבוש בלבוש הולם, אני מצוין ומעולה ומה הבעיה אתי? אם אני מפר את כל הכללים, שיושב הראש יעיף אותי החוצה. </w:t>
      </w:r>
    </w:p>
    <w:p w14:paraId="6E4CEF70" w14:textId="77777777" w:rsidR="00AB5BB0" w:rsidRPr="00AB5BB0" w:rsidRDefault="00AB5BB0" w:rsidP="00AB5BB0">
      <w:pPr>
        <w:bidi/>
        <w:rPr>
          <w:rFonts w:cs="David" w:hint="cs"/>
          <w:rtl/>
        </w:rPr>
      </w:pPr>
    </w:p>
    <w:p w14:paraId="188A8B1C" w14:textId="77777777" w:rsidR="00AB5BB0" w:rsidRPr="00AB5BB0" w:rsidRDefault="00AB5BB0" w:rsidP="00AB5BB0">
      <w:pPr>
        <w:bidi/>
        <w:rPr>
          <w:rFonts w:cs="David" w:hint="cs"/>
          <w:rtl/>
        </w:rPr>
      </w:pPr>
      <w:r w:rsidRPr="00AB5BB0">
        <w:rPr>
          <w:rFonts w:cs="David" w:hint="cs"/>
          <w:u w:val="single"/>
          <w:rtl/>
        </w:rPr>
        <w:t xml:space="preserve">ארבל </w:t>
      </w:r>
      <w:proofErr w:type="spellStart"/>
      <w:r w:rsidRPr="00AB5BB0">
        <w:rPr>
          <w:rFonts w:cs="David" w:hint="cs"/>
          <w:u w:val="single"/>
          <w:rtl/>
        </w:rPr>
        <w:t>אסטרחן</w:t>
      </w:r>
      <w:proofErr w:type="spellEnd"/>
      <w:r w:rsidRPr="00AB5BB0">
        <w:rPr>
          <w:rFonts w:cs="David" w:hint="cs"/>
          <w:u w:val="single"/>
          <w:rtl/>
        </w:rPr>
        <w:t>:</w:t>
      </w:r>
    </w:p>
    <w:p w14:paraId="1607688C" w14:textId="77777777" w:rsidR="00AB5BB0" w:rsidRPr="00AB5BB0" w:rsidRDefault="00AB5BB0" w:rsidP="00AB5BB0">
      <w:pPr>
        <w:bidi/>
        <w:rPr>
          <w:rFonts w:cs="David" w:hint="cs"/>
          <w:rtl/>
        </w:rPr>
      </w:pPr>
    </w:p>
    <w:p w14:paraId="35427F41" w14:textId="77777777" w:rsidR="00AB5BB0" w:rsidRPr="00AB5BB0" w:rsidRDefault="00AB5BB0" w:rsidP="00AB5BB0">
      <w:pPr>
        <w:bidi/>
        <w:ind w:firstLine="567"/>
        <w:rPr>
          <w:rFonts w:cs="David" w:hint="cs"/>
          <w:rtl/>
        </w:rPr>
      </w:pPr>
      <w:r w:rsidRPr="00AB5BB0">
        <w:rPr>
          <w:rFonts w:cs="David" w:hint="cs"/>
          <w:rtl/>
        </w:rPr>
        <w:t>היו שני מקרים - -</w:t>
      </w:r>
    </w:p>
    <w:p w14:paraId="5318A386" w14:textId="77777777" w:rsidR="00AB5BB0" w:rsidRPr="00AB5BB0" w:rsidRDefault="00AB5BB0" w:rsidP="00AB5BB0">
      <w:pPr>
        <w:bidi/>
        <w:rPr>
          <w:rFonts w:cs="David" w:hint="cs"/>
          <w:rtl/>
        </w:rPr>
      </w:pPr>
    </w:p>
    <w:p w14:paraId="73462D62" w14:textId="77777777" w:rsidR="00AB5BB0" w:rsidRPr="00AB5BB0" w:rsidRDefault="00AB5BB0" w:rsidP="00AB5BB0">
      <w:pPr>
        <w:bidi/>
        <w:rPr>
          <w:rFonts w:cs="David" w:hint="cs"/>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66480368" w14:textId="77777777" w:rsidR="00AB5BB0" w:rsidRPr="00AB5BB0" w:rsidRDefault="00AB5BB0" w:rsidP="00AB5BB0">
      <w:pPr>
        <w:bidi/>
        <w:rPr>
          <w:rFonts w:cs="David" w:hint="cs"/>
          <w:rtl/>
        </w:rPr>
      </w:pPr>
    </w:p>
    <w:p w14:paraId="73B7A1E4" w14:textId="77777777" w:rsidR="00AB5BB0" w:rsidRPr="00AB5BB0" w:rsidRDefault="00AB5BB0" w:rsidP="00AB5BB0">
      <w:pPr>
        <w:bidi/>
        <w:ind w:firstLine="567"/>
        <w:rPr>
          <w:rFonts w:cs="David" w:hint="cs"/>
          <w:rtl/>
        </w:rPr>
      </w:pPr>
      <w:r w:rsidRPr="00AB5BB0">
        <w:rPr>
          <w:rFonts w:cs="David" w:hint="cs"/>
          <w:rtl/>
        </w:rPr>
        <w:t>אי אפשר להגדיר את זה בהכללה כזו רחבה. ניתן להסתפק בזה: "חבר הכנסת יתנהג במשכן הכנסת בנימוס ההולם את כבוד הכנסת וכבוד חבריה".</w:t>
      </w:r>
    </w:p>
    <w:p w14:paraId="66CAA45B" w14:textId="77777777" w:rsidR="00AB5BB0" w:rsidRPr="00AB5BB0" w:rsidRDefault="00AB5BB0" w:rsidP="00AB5BB0">
      <w:pPr>
        <w:bidi/>
        <w:rPr>
          <w:rFonts w:cs="David" w:hint="cs"/>
          <w:rtl/>
        </w:rPr>
      </w:pPr>
    </w:p>
    <w:p w14:paraId="07103312" w14:textId="77777777" w:rsidR="00AB5BB0" w:rsidRPr="00AB5BB0" w:rsidRDefault="00AB5BB0" w:rsidP="00AB5BB0">
      <w:pPr>
        <w:bidi/>
        <w:rPr>
          <w:rFonts w:cs="David" w:hint="cs"/>
          <w:rtl/>
        </w:rPr>
      </w:pPr>
      <w:r w:rsidRPr="00AB5BB0">
        <w:rPr>
          <w:rFonts w:cs="David" w:hint="cs"/>
          <w:u w:val="single"/>
          <w:rtl/>
        </w:rPr>
        <w:t>ראובן ריבלין:</w:t>
      </w:r>
    </w:p>
    <w:p w14:paraId="1383DE42" w14:textId="77777777" w:rsidR="00AB5BB0" w:rsidRPr="00AB5BB0" w:rsidRDefault="00AB5BB0" w:rsidP="00AB5BB0">
      <w:pPr>
        <w:bidi/>
        <w:rPr>
          <w:rFonts w:cs="David" w:hint="cs"/>
          <w:rtl/>
        </w:rPr>
      </w:pPr>
    </w:p>
    <w:p w14:paraId="44F23D9A" w14:textId="77777777" w:rsidR="00AB5BB0" w:rsidRPr="00AB5BB0" w:rsidRDefault="00AB5BB0" w:rsidP="00AB5BB0">
      <w:pPr>
        <w:bidi/>
        <w:ind w:firstLine="567"/>
        <w:rPr>
          <w:rFonts w:cs="David" w:hint="cs"/>
          <w:rtl/>
        </w:rPr>
      </w:pPr>
      <w:r w:rsidRPr="00AB5BB0">
        <w:rPr>
          <w:rFonts w:cs="David" w:hint="cs"/>
          <w:rtl/>
        </w:rPr>
        <w:t xml:space="preserve">אני מצדד בדבריו של חבר הכנסת סער ומציע לוועדה לדון בנושא שיבוש מהלכי הכנסת בסעיף אחר לגמרי, אם בכלל צריך את הדבר הזה, משום שיש את האפשרות לנשיאות הכנסת בכל רגע לבוא ולנהל את הישיבה על ידי קריאה לסדר פעם ראשונה ופעם </w:t>
      </w:r>
      <w:proofErr w:type="spellStart"/>
      <w:r w:rsidRPr="00AB5BB0">
        <w:rPr>
          <w:rFonts w:cs="David" w:hint="cs"/>
          <w:rtl/>
        </w:rPr>
        <w:t>שניה</w:t>
      </w:r>
      <w:proofErr w:type="spellEnd"/>
      <w:r w:rsidRPr="00AB5BB0">
        <w:rPr>
          <w:rFonts w:cs="David" w:hint="cs"/>
          <w:rtl/>
        </w:rPr>
        <w:t xml:space="preserve"> ואפילו לבקש מוועדת האתיקה להביאו בפניה ולהתלונן על התנהגות שאינה הולמת. שיבוש מהלכי הכנסת זה דבר שנוגד את המהלך הרגיל של עבודת הכנסת, כי גם אם יהיה משבש ויוציא אותו יו"ר הישיבה מצד שמאל, מיד תבוא פעולת תגמול למחרת ויתחילו בקשות ודרישות לפעול באותה מידה. לכן כל נושא שיבוש מהלכי הכנסת יכולים להיות, כפי שציין זאת חבר הכנסת סער, ויהיו בבחינת שיבוש מהלכי הכנסת. אני מציע לא לערב דבר בדבר.</w:t>
      </w:r>
    </w:p>
    <w:p w14:paraId="1C321C8E" w14:textId="77777777" w:rsidR="00AB5BB0" w:rsidRPr="00AB5BB0" w:rsidRDefault="00AB5BB0" w:rsidP="00AB5BB0">
      <w:pPr>
        <w:bidi/>
        <w:rPr>
          <w:rFonts w:cs="David" w:hint="cs"/>
          <w:rtl/>
        </w:rPr>
      </w:pPr>
    </w:p>
    <w:p w14:paraId="497E44BC" w14:textId="77777777" w:rsidR="00AB5BB0" w:rsidRPr="00AB5BB0" w:rsidRDefault="00AB5BB0" w:rsidP="00AB5BB0">
      <w:pPr>
        <w:bidi/>
        <w:rPr>
          <w:rFonts w:cs="David" w:hint="cs"/>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0C1FAF46" w14:textId="77777777" w:rsidR="00AB5BB0" w:rsidRPr="00AB5BB0" w:rsidRDefault="00AB5BB0" w:rsidP="00AB5BB0">
      <w:pPr>
        <w:bidi/>
        <w:rPr>
          <w:rFonts w:cs="David" w:hint="cs"/>
          <w:rtl/>
        </w:rPr>
      </w:pPr>
    </w:p>
    <w:p w14:paraId="3693D524" w14:textId="77777777" w:rsidR="00AB5BB0" w:rsidRPr="00AB5BB0" w:rsidRDefault="00AB5BB0" w:rsidP="00AB5BB0">
      <w:pPr>
        <w:bidi/>
        <w:ind w:firstLine="567"/>
        <w:rPr>
          <w:rFonts w:cs="David" w:hint="cs"/>
          <w:rtl/>
        </w:rPr>
      </w:pPr>
      <w:r w:rsidRPr="00AB5BB0">
        <w:rPr>
          <w:rFonts w:cs="David" w:hint="cs"/>
          <w:rtl/>
        </w:rPr>
        <w:t>לכן, כפי שאמרתי, סעיף 13 יסתיים במילים "וכבוד חבריה".</w:t>
      </w:r>
    </w:p>
    <w:p w14:paraId="60648F35" w14:textId="77777777" w:rsidR="00AB5BB0" w:rsidRPr="00AB5BB0" w:rsidRDefault="00AB5BB0" w:rsidP="00AB5BB0">
      <w:pPr>
        <w:bidi/>
        <w:rPr>
          <w:rFonts w:cs="David" w:hint="cs"/>
          <w:rtl/>
        </w:rPr>
      </w:pPr>
    </w:p>
    <w:p w14:paraId="0CD6C8E3" w14:textId="77777777" w:rsidR="00AB5BB0" w:rsidRPr="00AB5BB0" w:rsidRDefault="00AB5BB0" w:rsidP="00AB5BB0">
      <w:pPr>
        <w:bidi/>
        <w:ind w:firstLine="567"/>
        <w:rPr>
          <w:rFonts w:cs="David" w:hint="cs"/>
          <w:rtl/>
        </w:rPr>
      </w:pPr>
      <w:r w:rsidRPr="00AB5BB0">
        <w:rPr>
          <w:rFonts w:cs="David" w:hint="cs"/>
          <w:rtl/>
        </w:rPr>
        <w:t>מי בעד, מי נגד?</w:t>
      </w:r>
    </w:p>
    <w:p w14:paraId="26E55DC5" w14:textId="77777777" w:rsidR="00AB5BB0" w:rsidRPr="00AB5BB0" w:rsidRDefault="00AB5BB0" w:rsidP="00AB5BB0">
      <w:pPr>
        <w:bidi/>
        <w:ind w:firstLine="567"/>
        <w:rPr>
          <w:rFonts w:cs="David" w:hint="cs"/>
          <w:rtl/>
        </w:rPr>
      </w:pPr>
    </w:p>
    <w:p w14:paraId="484B15F9" w14:textId="77777777" w:rsidR="00AB5BB0" w:rsidRPr="00AB5BB0" w:rsidRDefault="00AB5BB0" w:rsidP="00AB5BB0">
      <w:pPr>
        <w:bidi/>
        <w:ind w:firstLine="567"/>
        <w:rPr>
          <w:rFonts w:cs="David" w:hint="cs"/>
          <w:rtl/>
        </w:rPr>
      </w:pPr>
      <w:r w:rsidRPr="00AB5BB0">
        <w:rPr>
          <w:rFonts w:cs="David" w:hint="cs"/>
          <w:rtl/>
        </w:rPr>
        <w:t>הסעיף נתקבל פה אחד.</w:t>
      </w:r>
    </w:p>
    <w:p w14:paraId="0396CF45" w14:textId="77777777" w:rsidR="00AB5BB0" w:rsidRPr="00AB5BB0" w:rsidRDefault="00AB5BB0" w:rsidP="00AB5BB0">
      <w:pPr>
        <w:bidi/>
        <w:rPr>
          <w:rFonts w:cs="David" w:hint="cs"/>
          <w:rtl/>
        </w:rPr>
      </w:pPr>
    </w:p>
    <w:p w14:paraId="4B9A4D6D" w14:textId="77777777" w:rsidR="00AB5BB0" w:rsidRPr="00AB5BB0" w:rsidRDefault="00AB5BB0" w:rsidP="00AB5BB0">
      <w:pPr>
        <w:bidi/>
        <w:rPr>
          <w:rFonts w:cs="David" w:hint="cs"/>
          <w:rtl/>
        </w:rPr>
      </w:pPr>
      <w:proofErr w:type="spellStart"/>
      <w:r w:rsidRPr="00AB5BB0">
        <w:rPr>
          <w:rFonts w:cs="David" w:hint="cs"/>
          <w:u w:val="single"/>
          <w:rtl/>
        </w:rPr>
        <w:t>אסא</w:t>
      </w:r>
      <w:proofErr w:type="spellEnd"/>
      <w:r w:rsidRPr="00AB5BB0">
        <w:rPr>
          <w:rFonts w:cs="David" w:hint="cs"/>
          <w:u w:val="single"/>
          <w:rtl/>
        </w:rPr>
        <w:t xml:space="preserve"> כשר:</w:t>
      </w:r>
    </w:p>
    <w:p w14:paraId="799933BF" w14:textId="77777777" w:rsidR="00AB5BB0" w:rsidRPr="00AB5BB0" w:rsidRDefault="00AB5BB0" w:rsidP="00AB5BB0">
      <w:pPr>
        <w:bidi/>
        <w:rPr>
          <w:rFonts w:cs="David" w:hint="cs"/>
          <w:rtl/>
        </w:rPr>
      </w:pPr>
    </w:p>
    <w:p w14:paraId="05632ED6" w14:textId="77777777" w:rsidR="00AB5BB0" w:rsidRPr="00AB5BB0" w:rsidRDefault="00AB5BB0" w:rsidP="00AB5BB0">
      <w:pPr>
        <w:bidi/>
        <w:ind w:firstLine="567"/>
        <w:rPr>
          <w:rFonts w:cs="David" w:hint="cs"/>
          <w:rtl/>
        </w:rPr>
      </w:pPr>
      <w:r w:rsidRPr="00AB5BB0">
        <w:rPr>
          <w:rFonts w:cs="David" w:hint="cs"/>
          <w:rtl/>
        </w:rPr>
        <w:t xml:space="preserve">אנחנו לא התכוונו לפיליבסטר, לדעתנו זה לא נקרא שיבוש המהלך התקין אלא רק להתפרעות במליאה, כשיהיו חברי כנסת שיתפרעו ולא יתנו להמשיך את הישיבה - - </w:t>
      </w:r>
    </w:p>
    <w:p w14:paraId="49087260" w14:textId="77777777" w:rsidR="00AB5BB0" w:rsidRPr="00AB5BB0" w:rsidRDefault="00AB5BB0" w:rsidP="00AB5BB0">
      <w:pPr>
        <w:bidi/>
        <w:rPr>
          <w:rFonts w:cs="David" w:hint="cs"/>
          <w:rtl/>
        </w:rPr>
      </w:pPr>
    </w:p>
    <w:p w14:paraId="6418B446" w14:textId="77777777" w:rsidR="00AB5BB0" w:rsidRPr="00AB5BB0" w:rsidRDefault="00AB5BB0" w:rsidP="00AB5BB0">
      <w:pPr>
        <w:bidi/>
        <w:rPr>
          <w:rFonts w:cs="David" w:hint="cs"/>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22C8D4BF" w14:textId="77777777" w:rsidR="00AB5BB0" w:rsidRPr="00AB5BB0" w:rsidRDefault="00AB5BB0" w:rsidP="00AB5BB0">
      <w:pPr>
        <w:bidi/>
        <w:rPr>
          <w:rFonts w:cs="David" w:hint="cs"/>
          <w:rtl/>
        </w:rPr>
      </w:pPr>
    </w:p>
    <w:p w14:paraId="0D966BC5" w14:textId="77777777" w:rsidR="00AB5BB0" w:rsidRPr="00AB5BB0" w:rsidRDefault="00AB5BB0" w:rsidP="00AB5BB0">
      <w:pPr>
        <w:bidi/>
        <w:ind w:firstLine="567"/>
        <w:rPr>
          <w:rFonts w:cs="David" w:hint="cs"/>
          <w:rtl/>
        </w:rPr>
      </w:pPr>
      <w:r w:rsidRPr="00AB5BB0">
        <w:rPr>
          <w:rFonts w:cs="David" w:hint="cs"/>
          <w:rtl/>
        </w:rPr>
        <w:t>בשביל זה יש סדרנים.</w:t>
      </w:r>
    </w:p>
    <w:p w14:paraId="5EB129E0" w14:textId="77777777" w:rsidR="00AB5BB0" w:rsidRPr="00AB5BB0" w:rsidRDefault="00AB5BB0" w:rsidP="00AB5BB0">
      <w:pPr>
        <w:bidi/>
        <w:rPr>
          <w:rFonts w:cs="David" w:hint="cs"/>
          <w:rtl/>
        </w:rPr>
      </w:pPr>
    </w:p>
    <w:p w14:paraId="4DA050E3" w14:textId="77777777" w:rsidR="00AB5BB0" w:rsidRPr="00AB5BB0" w:rsidRDefault="00AB5BB0" w:rsidP="00AB5BB0">
      <w:pPr>
        <w:bidi/>
        <w:rPr>
          <w:rFonts w:cs="David" w:hint="cs"/>
          <w:rtl/>
        </w:rPr>
      </w:pPr>
      <w:r w:rsidRPr="00AB5BB0">
        <w:rPr>
          <w:rFonts w:cs="David" w:hint="cs"/>
          <w:u w:val="single"/>
          <w:rtl/>
        </w:rPr>
        <w:t>גדעון סער:</w:t>
      </w:r>
    </w:p>
    <w:p w14:paraId="1A4BFE7E" w14:textId="77777777" w:rsidR="00AB5BB0" w:rsidRPr="00AB5BB0" w:rsidRDefault="00AB5BB0" w:rsidP="00AB5BB0">
      <w:pPr>
        <w:bidi/>
        <w:rPr>
          <w:rFonts w:cs="David" w:hint="cs"/>
          <w:rtl/>
        </w:rPr>
      </w:pPr>
    </w:p>
    <w:p w14:paraId="706EDC12" w14:textId="77777777" w:rsidR="00AB5BB0" w:rsidRPr="00AB5BB0" w:rsidRDefault="00AB5BB0" w:rsidP="00AB5BB0">
      <w:pPr>
        <w:bidi/>
        <w:ind w:firstLine="567"/>
        <w:rPr>
          <w:rFonts w:cs="David" w:hint="cs"/>
          <w:rtl/>
        </w:rPr>
      </w:pPr>
      <w:r w:rsidRPr="00AB5BB0">
        <w:rPr>
          <w:rFonts w:cs="David" w:hint="cs"/>
          <w:rtl/>
        </w:rPr>
        <w:t>אני חושש מימים שבהם בכל קריאת ביניים יגידו שזה שיבוש המהלך התקין.</w:t>
      </w:r>
    </w:p>
    <w:p w14:paraId="67FD967F" w14:textId="77777777" w:rsidR="00AB5BB0" w:rsidRPr="00AB5BB0" w:rsidRDefault="00AB5BB0" w:rsidP="00AB5BB0">
      <w:pPr>
        <w:bidi/>
        <w:rPr>
          <w:rFonts w:cs="David" w:hint="cs"/>
          <w:rtl/>
        </w:rPr>
      </w:pPr>
    </w:p>
    <w:p w14:paraId="06837F00" w14:textId="77777777" w:rsidR="00AB5BB0" w:rsidRPr="00AB5BB0" w:rsidRDefault="00AB5BB0" w:rsidP="00AB5BB0">
      <w:pPr>
        <w:bidi/>
        <w:rPr>
          <w:rFonts w:cs="David" w:hint="cs"/>
          <w:rtl/>
        </w:rPr>
      </w:pPr>
      <w:r w:rsidRPr="00AB5BB0">
        <w:rPr>
          <w:rFonts w:cs="David" w:hint="cs"/>
          <w:u w:val="single"/>
          <w:rtl/>
        </w:rPr>
        <w:t>ראובן ריבלין:</w:t>
      </w:r>
    </w:p>
    <w:p w14:paraId="7DABD5F3" w14:textId="77777777" w:rsidR="00AB5BB0" w:rsidRPr="00AB5BB0" w:rsidRDefault="00AB5BB0" w:rsidP="00AB5BB0">
      <w:pPr>
        <w:bidi/>
        <w:rPr>
          <w:rFonts w:cs="David" w:hint="cs"/>
          <w:rtl/>
        </w:rPr>
      </w:pPr>
    </w:p>
    <w:p w14:paraId="443BB8E6" w14:textId="77777777" w:rsidR="00AB5BB0" w:rsidRPr="00AB5BB0" w:rsidRDefault="00AB5BB0" w:rsidP="00AB5BB0">
      <w:pPr>
        <w:bidi/>
        <w:ind w:firstLine="567"/>
        <w:rPr>
          <w:rFonts w:cs="David" w:hint="cs"/>
          <w:rtl/>
        </w:rPr>
      </w:pPr>
      <w:r w:rsidRPr="00AB5BB0">
        <w:rPr>
          <w:rFonts w:cs="David" w:hint="cs"/>
          <w:rtl/>
        </w:rPr>
        <w:t xml:space="preserve">זה </w:t>
      </w:r>
      <w:proofErr w:type="spellStart"/>
      <w:r w:rsidRPr="00AB5BB0">
        <w:rPr>
          <w:rFonts w:cs="David" w:hint="cs"/>
          <w:rtl/>
        </w:rPr>
        <w:t>הכל</w:t>
      </w:r>
      <w:proofErr w:type="spellEnd"/>
      <w:r w:rsidRPr="00AB5BB0">
        <w:rPr>
          <w:rFonts w:cs="David" w:hint="cs"/>
          <w:rtl/>
        </w:rPr>
        <w:t xml:space="preserve"> בעיני היו"ר, שכן היו"ר תמיד צודק. כשהוא לא צודק - -</w:t>
      </w:r>
    </w:p>
    <w:p w14:paraId="42311F81" w14:textId="77777777" w:rsidR="00AB5BB0" w:rsidRPr="00AB5BB0" w:rsidRDefault="00AB5BB0" w:rsidP="00AB5BB0">
      <w:pPr>
        <w:bidi/>
        <w:rPr>
          <w:rFonts w:cs="David" w:hint="cs"/>
          <w:rtl/>
        </w:rPr>
      </w:pPr>
    </w:p>
    <w:p w14:paraId="71926A6E" w14:textId="77777777" w:rsidR="00AB5BB0" w:rsidRPr="00AB5BB0" w:rsidRDefault="00AB5BB0" w:rsidP="00AB5BB0">
      <w:pPr>
        <w:bidi/>
        <w:rPr>
          <w:rFonts w:cs="David" w:hint="cs"/>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190A049C" w14:textId="77777777" w:rsidR="00AB5BB0" w:rsidRPr="00AB5BB0" w:rsidRDefault="00AB5BB0" w:rsidP="00AB5BB0">
      <w:pPr>
        <w:bidi/>
        <w:rPr>
          <w:rFonts w:cs="David" w:hint="cs"/>
          <w:rtl/>
        </w:rPr>
      </w:pPr>
    </w:p>
    <w:p w14:paraId="305F97E2" w14:textId="77777777" w:rsidR="00AB5BB0" w:rsidRPr="00AB5BB0" w:rsidRDefault="00AB5BB0" w:rsidP="00AB5BB0">
      <w:pPr>
        <w:bidi/>
        <w:ind w:firstLine="567"/>
        <w:rPr>
          <w:rFonts w:cs="David" w:hint="cs"/>
          <w:rtl/>
        </w:rPr>
      </w:pPr>
      <w:r w:rsidRPr="00AB5BB0">
        <w:rPr>
          <w:rFonts w:cs="David" w:hint="cs"/>
          <w:rtl/>
        </w:rPr>
        <w:t xml:space="preserve">אנחנו עוברים לסעיף 14 </w:t>
      </w:r>
      <w:r w:rsidRPr="00AB5BB0">
        <w:rPr>
          <w:rFonts w:cs="David"/>
          <w:rtl/>
        </w:rPr>
        <w:t>–</w:t>
      </w:r>
      <w:r w:rsidRPr="00AB5BB0">
        <w:rPr>
          <w:rFonts w:cs="David" w:hint="cs"/>
          <w:rtl/>
        </w:rPr>
        <w:t xml:space="preserve"> "כבוד לעובדים ולמוזמנים".</w:t>
      </w:r>
    </w:p>
    <w:p w14:paraId="5E529051" w14:textId="77777777" w:rsidR="00AB5BB0" w:rsidRPr="00AB5BB0" w:rsidRDefault="00AB5BB0" w:rsidP="00AB5BB0">
      <w:pPr>
        <w:bidi/>
        <w:rPr>
          <w:rFonts w:cs="David" w:hint="cs"/>
          <w:rtl/>
        </w:rPr>
      </w:pPr>
    </w:p>
    <w:p w14:paraId="20775DC0" w14:textId="77777777" w:rsidR="00AB5BB0" w:rsidRPr="00AB5BB0" w:rsidRDefault="00AB5BB0" w:rsidP="00AB5BB0">
      <w:pPr>
        <w:bidi/>
        <w:rPr>
          <w:rFonts w:cs="David" w:hint="cs"/>
          <w:rtl/>
        </w:rPr>
      </w:pPr>
      <w:r w:rsidRPr="00AB5BB0">
        <w:rPr>
          <w:rFonts w:cs="David" w:hint="cs"/>
          <w:u w:val="single"/>
          <w:rtl/>
        </w:rPr>
        <w:t xml:space="preserve">ארבל </w:t>
      </w:r>
      <w:proofErr w:type="spellStart"/>
      <w:r w:rsidRPr="00AB5BB0">
        <w:rPr>
          <w:rFonts w:cs="David" w:hint="cs"/>
          <w:u w:val="single"/>
          <w:rtl/>
        </w:rPr>
        <w:t>אסטרחן</w:t>
      </w:r>
      <w:proofErr w:type="spellEnd"/>
      <w:r w:rsidRPr="00AB5BB0">
        <w:rPr>
          <w:rFonts w:cs="David" w:hint="cs"/>
          <w:u w:val="single"/>
          <w:rtl/>
        </w:rPr>
        <w:t>:</w:t>
      </w:r>
    </w:p>
    <w:p w14:paraId="1E545EED" w14:textId="77777777" w:rsidR="00AB5BB0" w:rsidRPr="00AB5BB0" w:rsidRDefault="00AB5BB0" w:rsidP="00AB5BB0">
      <w:pPr>
        <w:bidi/>
        <w:rPr>
          <w:rFonts w:cs="David" w:hint="cs"/>
          <w:rtl/>
        </w:rPr>
      </w:pPr>
    </w:p>
    <w:p w14:paraId="25CA6B36" w14:textId="77777777" w:rsidR="00AB5BB0" w:rsidRPr="00AB5BB0" w:rsidRDefault="00AB5BB0" w:rsidP="00AB5BB0">
      <w:pPr>
        <w:bidi/>
        <w:rPr>
          <w:rFonts w:cs="David" w:hint="cs"/>
          <w:rtl/>
        </w:rPr>
      </w:pPr>
      <w:r w:rsidRPr="00AB5BB0">
        <w:rPr>
          <w:rFonts w:cs="David" w:hint="cs"/>
          <w:rtl/>
        </w:rPr>
        <w:tab/>
        <w:t>"חבר הכנסת ינהג בעובדי המשכן, וכן במוזמנים לכנסת או לוועדותיה ובאורחים אחרים, בכבוד ובהגינות."</w:t>
      </w:r>
    </w:p>
    <w:p w14:paraId="617FCA89" w14:textId="77777777" w:rsidR="00AB5BB0" w:rsidRPr="00AB5BB0" w:rsidRDefault="00AB5BB0" w:rsidP="00AB5BB0">
      <w:pPr>
        <w:bidi/>
        <w:rPr>
          <w:rFonts w:cs="David" w:hint="cs"/>
          <w:rtl/>
        </w:rPr>
      </w:pPr>
    </w:p>
    <w:p w14:paraId="7E89D464" w14:textId="77777777" w:rsidR="00AB5BB0" w:rsidRPr="00AB5BB0" w:rsidRDefault="00AB5BB0" w:rsidP="00AB5BB0">
      <w:pPr>
        <w:bidi/>
        <w:rPr>
          <w:rFonts w:cs="David" w:hint="cs"/>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08A5EC61" w14:textId="77777777" w:rsidR="00AB5BB0" w:rsidRPr="00AB5BB0" w:rsidRDefault="00AB5BB0" w:rsidP="00AB5BB0">
      <w:pPr>
        <w:bidi/>
        <w:rPr>
          <w:rFonts w:cs="David" w:hint="cs"/>
          <w:rtl/>
        </w:rPr>
      </w:pPr>
    </w:p>
    <w:p w14:paraId="6069F604" w14:textId="77777777" w:rsidR="00AB5BB0" w:rsidRPr="00AB5BB0" w:rsidRDefault="00AB5BB0" w:rsidP="00AB5BB0">
      <w:pPr>
        <w:bidi/>
        <w:ind w:firstLine="567"/>
        <w:rPr>
          <w:rFonts w:cs="David" w:hint="cs"/>
          <w:rtl/>
        </w:rPr>
      </w:pPr>
      <w:r w:rsidRPr="00AB5BB0">
        <w:rPr>
          <w:rFonts w:cs="David" w:hint="cs"/>
          <w:rtl/>
        </w:rPr>
        <w:t>מי בעד, מי נגד?</w:t>
      </w:r>
    </w:p>
    <w:p w14:paraId="5C0FDACF" w14:textId="77777777" w:rsidR="00AB5BB0" w:rsidRPr="00AB5BB0" w:rsidRDefault="00AB5BB0" w:rsidP="00AB5BB0">
      <w:pPr>
        <w:bidi/>
        <w:ind w:firstLine="567"/>
        <w:rPr>
          <w:rFonts w:cs="David" w:hint="cs"/>
          <w:rtl/>
        </w:rPr>
      </w:pPr>
    </w:p>
    <w:p w14:paraId="674A0B7E" w14:textId="77777777" w:rsidR="00AB5BB0" w:rsidRPr="00AB5BB0" w:rsidRDefault="00AB5BB0" w:rsidP="00AB5BB0">
      <w:pPr>
        <w:bidi/>
        <w:ind w:firstLine="567"/>
        <w:rPr>
          <w:rFonts w:cs="David" w:hint="cs"/>
          <w:rtl/>
        </w:rPr>
      </w:pPr>
      <w:r w:rsidRPr="00AB5BB0">
        <w:rPr>
          <w:rFonts w:cs="David" w:hint="cs"/>
          <w:rtl/>
        </w:rPr>
        <w:t>סעיף 14 אושר פה אחד.</w:t>
      </w:r>
    </w:p>
    <w:p w14:paraId="1EA7C7E1" w14:textId="77777777" w:rsidR="00AB5BB0" w:rsidRPr="00AB5BB0" w:rsidRDefault="00AB5BB0" w:rsidP="00AB5BB0">
      <w:pPr>
        <w:bidi/>
        <w:rPr>
          <w:rFonts w:cs="David" w:hint="cs"/>
          <w:rtl/>
        </w:rPr>
      </w:pPr>
    </w:p>
    <w:p w14:paraId="25ABB3D1" w14:textId="77777777" w:rsidR="00AB5BB0" w:rsidRPr="00AB5BB0" w:rsidRDefault="00AB5BB0" w:rsidP="00AB5BB0">
      <w:pPr>
        <w:bidi/>
        <w:ind w:firstLine="567"/>
        <w:rPr>
          <w:rFonts w:cs="David" w:hint="cs"/>
          <w:rtl/>
        </w:rPr>
      </w:pPr>
      <w:r w:rsidRPr="00AB5BB0">
        <w:rPr>
          <w:rFonts w:cs="David" w:hint="cs"/>
          <w:rtl/>
        </w:rPr>
        <w:t>אנחנו עוברים לסעיף 15, מילוי הוראות היו"ר.</w:t>
      </w:r>
    </w:p>
    <w:p w14:paraId="471E31CA" w14:textId="77777777" w:rsidR="00AB5BB0" w:rsidRPr="00AB5BB0" w:rsidRDefault="00AB5BB0" w:rsidP="00AB5BB0">
      <w:pPr>
        <w:bidi/>
        <w:rPr>
          <w:rFonts w:cs="David" w:hint="cs"/>
          <w:rtl/>
        </w:rPr>
      </w:pPr>
    </w:p>
    <w:p w14:paraId="6C68FC8E" w14:textId="77777777" w:rsidR="00AB5BB0" w:rsidRPr="00AB5BB0" w:rsidRDefault="00AB5BB0" w:rsidP="00AB5BB0">
      <w:pPr>
        <w:bidi/>
        <w:rPr>
          <w:rFonts w:cs="David" w:hint="cs"/>
          <w:rtl/>
        </w:rPr>
      </w:pPr>
      <w:r w:rsidRPr="00AB5BB0">
        <w:rPr>
          <w:rFonts w:cs="David" w:hint="cs"/>
          <w:u w:val="single"/>
          <w:rtl/>
        </w:rPr>
        <w:t xml:space="preserve">ארבל </w:t>
      </w:r>
      <w:proofErr w:type="spellStart"/>
      <w:r w:rsidRPr="00AB5BB0">
        <w:rPr>
          <w:rFonts w:cs="David" w:hint="cs"/>
          <w:u w:val="single"/>
          <w:rtl/>
        </w:rPr>
        <w:t>אסטרחן</w:t>
      </w:r>
      <w:proofErr w:type="spellEnd"/>
      <w:r w:rsidRPr="00AB5BB0">
        <w:rPr>
          <w:rFonts w:cs="David" w:hint="cs"/>
          <w:u w:val="single"/>
          <w:rtl/>
        </w:rPr>
        <w:t>:</w:t>
      </w:r>
    </w:p>
    <w:p w14:paraId="12ADBC30" w14:textId="77777777" w:rsidR="00AB5BB0" w:rsidRPr="00AB5BB0" w:rsidRDefault="00AB5BB0" w:rsidP="00AB5BB0">
      <w:pPr>
        <w:bidi/>
        <w:rPr>
          <w:rFonts w:cs="David" w:hint="cs"/>
          <w:rtl/>
        </w:rPr>
      </w:pPr>
    </w:p>
    <w:p w14:paraId="2E1946CB" w14:textId="77777777" w:rsidR="00AB5BB0" w:rsidRPr="00AB5BB0" w:rsidRDefault="00AB5BB0" w:rsidP="00AB5BB0">
      <w:pPr>
        <w:bidi/>
        <w:ind w:firstLine="567"/>
        <w:rPr>
          <w:rFonts w:cs="David" w:hint="cs"/>
          <w:rtl/>
        </w:rPr>
      </w:pPr>
      <w:r w:rsidRPr="00AB5BB0">
        <w:rPr>
          <w:rFonts w:cs="David" w:hint="cs"/>
          <w:rtl/>
        </w:rPr>
        <w:t>"חבר הכנסת ימלא אחר הנחיות והוראות יושב ראש הכנסת בכל הנוגע לסדר ולביטחון במשכן הכנסת, ובכלל זה בישיבות הכנסת, בנוגע לקיום תקנון הכנסת ובנוגע לעניינים אחרים הקשורים לניהול הכנסת, ובכלל זה אבטחת חבר הכנסת ואבטחת מידע."</w:t>
      </w:r>
    </w:p>
    <w:p w14:paraId="1ABDACEB" w14:textId="77777777" w:rsidR="00AB5BB0" w:rsidRPr="00AB5BB0" w:rsidRDefault="00AB5BB0" w:rsidP="00AB5BB0">
      <w:pPr>
        <w:bidi/>
        <w:rPr>
          <w:rFonts w:cs="David" w:hint="cs"/>
          <w:rtl/>
        </w:rPr>
      </w:pPr>
    </w:p>
    <w:p w14:paraId="799F7EAC" w14:textId="77777777" w:rsidR="00AB5BB0" w:rsidRPr="00AB5BB0" w:rsidRDefault="00AB5BB0" w:rsidP="00AB5BB0">
      <w:pPr>
        <w:bidi/>
        <w:ind w:firstLine="567"/>
        <w:rPr>
          <w:rFonts w:cs="David" w:hint="cs"/>
          <w:rtl/>
        </w:rPr>
      </w:pPr>
      <w:r w:rsidRPr="00AB5BB0">
        <w:rPr>
          <w:rFonts w:cs="David" w:hint="cs"/>
          <w:rtl/>
        </w:rPr>
        <w:t>יש היום כמה הוראות שקשורת לסמכויות יו"ר הכנסת בעניינים האלה. תקנון הכנסת קובע שאם יו"ר הכנסת ינהל את ענייני הכנסת, ייצג אותה גם מחוץ הכנסת, ישמור על כבודה, על סדר ישיבותיה וכולי. חוק משכן הכנסת קובע שיו"ר הכנסת רשאי לתת כל הוראה ולנקוט כל אמצעי הנראים לו דרושים לקיום הסדר והביטחון במשכן הכנסת. החוק נותן גם סמכויות לקצין הכנסת אבל לא ביחס לחברי הכנסת.</w:t>
      </w:r>
    </w:p>
    <w:p w14:paraId="76CB7B60" w14:textId="77777777" w:rsidR="00AB5BB0" w:rsidRPr="00AB5BB0" w:rsidRDefault="00AB5BB0" w:rsidP="00AB5BB0">
      <w:pPr>
        <w:bidi/>
        <w:rPr>
          <w:rFonts w:cs="David" w:hint="cs"/>
          <w:rtl/>
        </w:rPr>
      </w:pPr>
    </w:p>
    <w:p w14:paraId="77490B7B" w14:textId="77777777" w:rsidR="00AB5BB0" w:rsidRPr="00AB5BB0" w:rsidRDefault="00AB5BB0" w:rsidP="00AB5BB0">
      <w:pPr>
        <w:bidi/>
        <w:rPr>
          <w:rFonts w:cs="David" w:hint="cs"/>
          <w:rtl/>
        </w:rPr>
      </w:pPr>
      <w:r w:rsidRPr="00AB5BB0">
        <w:rPr>
          <w:rFonts w:cs="David" w:hint="cs"/>
          <w:u w:val="single"/>
          <w:rtl/>
        </w:rPr>
        <w:t>גדעון סער:</w:t>
      </w:r>
    </w:p>
    <w:p w14:paraId="484A6665" w14:textId="77777777" w:rsidR="00AB5BB0" w:rsidRPr="00AB5BB0" w:rsidRDefault="00AB5BB0" w:rsidP="00AB5BB0">
      <w:pPr>
        <w:bidi/>
        <w:rPr>
          <w:rFonts w:cs="David" w:hint="cs"/>
          <w:rtl/>
        </w:rPr>
      </w:pPr>
    </w:p>
    <w:p w14:paraId="6946FC24" w14:textId="77777777" w:rsidR="00AB5BB0" w:rsidRPr="00AB5BB0" w:rsidRDefault="00AB5BB0" w:rsidP="00AB5BB0">
      <w:pPr>
        <w:bidi/>
        <w:ind w:firstLine="567"/>
        <w:rPr>
          <w:rFonts w:cs="David" w:hint="cs"/>
          <w:rtl/>
        </w:rPr>
      </w:pPr>
      <w:r w:rsidRPr="00AB5BB0">
        <w:rPr>
          <w:rFonts w:cs="David" w:hint="cs"/>
          <w:rtl/>
        </w:rPr>
        <w:t>אבל פה את מדברת על ציות ולא על סמכויות היו"ר. זה סעיף שונה לגמרי.</w:t>
      </w:r>
    </w:p>
    <w:p w14:paraId="6343EDE8" w14:textId="77777777" w:rsidR="00AB5BB0" w:rsidRPr="00AB5BB0" w:rsidRDefault="00AB5BB0" w:rsidP="00AB5BB0">
      <w:pPr>
        <w:bidi/>
        <w:rPr>
          <w:rFonts w:cs="David" w:hint="cs"/>
          <w:rtl/>
        </w:rPr>
      </w:pPr>
    </w:p>
    <w:p w14:paraId="400ACEA6" w14:textId="77777777" w:rsidR="00AB5BB0" w:rsidRPr="00AB5BB0" w:rsidRDefault="00AB5BB0" w:rsidP="00AB5BB0">
      <w:pPr>
        <w:bidi/>
        <w:rPr>
          <w:rFonts w:cs="David" w:hint="cs"/>
          <w:rtl/>
        </w:rPr>
      </w:pPr>
      <w:r w:rsidRPr="00AB5BB0">
        <w:rPr>
          <w:rFonts w:cs="David" w:hint="cs"/>
          <w:u w:val="single"/>
          <w:rtl/>
        </w:rPr>
        <w:t xml:space="preserve">ארבל </w:t>
      </w:r>
      <w:proofErr w:type="spellStart"/>
      <w:r w:rsidRPr="00AB5BB0">
        <w:rPr>
          <w:rFonts w:cs="David" w:hint="cs"/>
          <w:u w:val="single"/>
          <w:rtl/>
        </w:rPr>
        <w:t>אסטרחן</w:t>
      </w:r>
      <w:proofErr w:type="spellEnd"/>
      <w:r w:rsidRPr="00AB5BB0">
        <w:rPr>
          <w:rFonts w:cs="David" w:hint="cs"/>
          <w:u w:val="single"/>
          <w:rtl/>
        </w:rPr>
        <w:t>:</w:t>
      </w:r>
    </w:p>
    <w:p w14:paraId="79A68952" w14:textId="77777777" w:rsidR="00AB5BB0" w:rsidRPr="00AB5BB0" w:rsidRDefault="00AB5BB0" w:rsidP="00AB5BB0">
      <w:pPr>
        <w:bidi/>
        <w:rPr>
          <w:rFonts w:cs="David" w:hint="cs"/>
          <w:rtl/>
        </w:rPr>
      </w:pPr>
    </w:p>
    <w:p w14:paraId="04EF18E3" w14:textId="77777777" w:rsidR="00AB5BB0" w:rsidRPr="00AB5BB0" w:rsidRDefault="00AB5BB0" w:rsidP="00AB5BB0">
      <w:pPr>
        <w:bidi/>
        <w:ind w:firstLine="567"/>
        <w:rPr>
          <w:rFonts w:cs="David" w:hint="cs"/>
          <w:rtl/>
        </w:rPr>
      </w:pPr>
      <w:r w:rsidRPr="00AB5BB0">
        <w:rPr>
          <w:rFonts w:cs="David" w:hint="cs"/>
          <w:rtl/>
        </w:rPr>
        <w:t>הוועדה רצתה לקבוע כלל אתי, שחבר הכנסת יהיה מחויב למלא אחר הוראות היו"ר.</w:t>
      </w:r>
    </w:p>
    <w:p w14:paraId="639A66F3" w14:textId="77777777" w:rsidR="00AB5BB0" w:rsidRPr="00AB5BB0" w:rsidRDefault="00AB5BB0" w:rsidP="00AB5BB0">
      <w:pPr>
        <w:bidi/>
        <w:rPr>
          <w:rFonts w:cs="David" w:hint="cs"/>
          <w:rtl/>
        </w:rPr>
      </w:pPr>
    </w:p>
    <w:p w14:paraId="356C51BE" w14:textId="77777777" w:rsidR="00AB5BB0" w:rsidRPr="00AB5BB0" w:rsidRDefault="00AB5BB0" w:rsidP="00AB5BB0">
      <w:pPr>
        <w:bidi/>
        <w:rPr>
          <w:rFonts w:cs="David" w:hint="cs"/>
          <w:rtl/>
        </w:rPr>
      </w:pPr>
      <w:r w:rsidRPr="00AB5BB0">
        <w:rPr>
          <w:rFonts w:cs="David" w:hint="cs"/>
          <w:u w:val="single"/>
          <w:rtl/>
        </w:rPr>
        <w:t>גדעון סער:</w:t>
      </w:r>
    </w:p>
    <w:p w14:paraId="1788BB38" w14:textId="77777777" w:rsidR="00AB5BB0" w:rsidRPr="00AB5BB0" w:rsidRDefault="00AB5BB0" w:rsidP="00AB5BB0">
      <w:pPr>
        <w:bidi/>
        <w:rPr>
          <w:rFonts w:cs="David" w:hint="cs"/>
          <w:rtl/>
        </w:rPr>
      </w:pPr>
    </w:p>
    <w:p w14:paraId="73831AF9" w14:textId="77777777" w:rsidR="00AB5BB0" w:rsidRPr="00AB5BB0" w:rsidRDefault="00AB5BB0" w:rsidP="00AB5BB0">
      <w:pPr>
        <w:bidi/>
        <w:ind w:firstLine="567"/>
        <w:rPr>
          <w:rFonts w:cs="David" w:hint="cs"/>
          <w:rtl/>
        </w:rPr>
      </w:pPr>
      <w:r w:rsidRPr="00AB5BB0">
        <w:rPr>
          <w:rFonts w:cs="David" w:hint="cs"/>
          <w:rtl/>
        </w:rPr>
        <w:t>האם הוועדה נתקלה במקרים שבהם סירבו לקיים את הוראות היו"ר בעבר?</w:t>
      </w:r>
    </w:p>
    <w:p w14:paraId="07AEB52D" w14:textId="77777777" w:rsidR="00AB5BB0" w:rsidRPr="00AB5BB0" w:rsidRDefault="00AB5BB0" w:rsidP="00AB5BB0">
      <w:pPr>
        <w:bidi/>
        <w:rPr>
          <w:rFonts w:cs="David" w:hint="cs"/>
          <w:rtl/>
        </w:rPr>
      </w:pPr>
    </w:p>
    <w:p w14:paraId="5469366B" w14:textId="77777777" w:rsidR="00AB5BB0" w:rsidRPr="00AB5BB0" w:rsidRDefault="00AB5BB0" w:rsidP="00AB5BB0">
      <w:pPr>
        <w:bidi/>
        <w:rPr>
          <w:rFonts w:cs="David" w:hint="cs"/>
          <w:rtl/>
        </w:rPr>
      </w:pPr>
      <w:proofErr w:type="spellStart"/>
      <w:r w:rsidRPr="00AB5BB0">
        <w:rPr>
          <w:rFonts w:cs="David" w:hint="cs"/>
          <w:u w:val="single"/>
          <w:rtl/>
        </w:rPr>
        <w:t>אסא</w:t>
      </w:r>
      <w:proofErr w:type="spellEnd"/>
      <w:r w:rsidRPr="00AB5BB0">
        <w:rPr>
          <w:rFonts w:cs="David" w:hint="cs"/>
          <w:u w:val="single"/>
          <w:rtl/>
        </w:rPr>
        <w:t xml:space="preserve"> כשר:</w:t>
      </w:r>
    </w:p>
    <w:p w14:paraId="6359941D" w14:textId="77777777" w:rsidR="00AB5BB0" w:rsidRPr="00AB5BB0" w:rsidRDefault="00AB5BB0" w:rsidP="00AB5BB0">
      <w:pPr>
        <w:bidi/>
        <w:rPr>
          <w:rFonts w:cs="David" w:hint="cs"/>
          <w:rtl/>
        </w:rPr>
      </w:pPr>
    </w:p>
    <w:p w14:paraId="7E94164A" w14:textId="77777777" w:rsidR="00AB5BB0" w:rsidRPr="00AB5BB0" w:rsidRDefault="00AB5BB0" w:rsidP="00AB5BB0">
      <w:pPr>
        <w:bidi/>
        <w:ind w:firstLine="567"/>
        <w:rPr>
          <w:rFonts w:cs="David" w:hint="cs"/>
          <w:rtl/>
        </w:rPr>
      </w:pPr>
      <w:r w:rsidRPr="00AB5BB0">
        <w:rPr>
          <w:rFonts w:cs="David" w:hint="cs"/>
          <w:rtl/>
        </w:rPr>
        <w:t xml:space="preserve">קצין הכנסת סיפר </w:t>
      </w:r>
      <w:proofErr w:type="spellStart"/>
      <w:r w:rsidRPr="00AB5BB0">
        <w:rPr>
          <w:rFonts w:cs="David" w:hint="cs"/>
          <w:rtl/>
        </w:rPr>
        <w:t>בענין</w:t>
      </w:r>
      <w:proofErr w:type="spellEnd"/>
      <w:r w:rsidRPr="00AB5BB0">
        <w:rPr>
          <w:rFonts w:cs="David" w:hint="cs"/>
          <w:rtl/>
        </w:rPr>
        <w:t xml:space="preserve"> אבטחת חברי הכנסת, שאנשים לא פעלו לפי ההנחיות שלו. אנחנו חשבנו שלא הוא צריך לתת הנחיות אלא לעשות זאת דרך היו"ר.</w:t>
      </w:r>
    </w:p>
    <w:p w14:paraId="12281B75" w14:textId="77777777" w:rsidR="00AB5BB0" w:rsidRPr="00AB5BB0" w:rsidRDefault="00AB5BB0" w:rsidP="00AB5BB0">
      <w:pPr>
        <w:bidi/>
        <w:rPr>
          <w:rFonts w:cs="David" w:hint="cs"/>
          <w:rtl/>
        </w:rPr>
      </w:pPr>
    </w:p>
    <w:p w14:paraId="27B213AC" w14:textId="77777777" w:rsidR="00AB5BB0" w:rsidRPr="00AB5BB0" w:rsidRDefault="00AB5BB0" w:rsidP="00AB5BB0">
      <w:pPr>
        <w:bidi/>
        <w:rPr>
          <w:rFonts w:cs="David" w:hint="cs"/>
          <w:rtl/>
        </w:rPr>
      </w:pPr>
      <w:r w:rsidRPr="00AB5BB0">
        <w:rPr>
          <w:rFonts w:cs="David" w:hint="cs"/>
          <w:u w:val="single"/>
          <w:rtl/>
        </w:rPr>
        <w:t>גדעון סער:</w:t>
      </w:r>
    </w:p>
    <w:p w14:paraId="75A981DA" w14:textId="77777777" w:rsidR="00AB5BB0" w:rsidRPr="00AB5BB0" w:rsidRDefault="00AB5BB0" w:rsidP="00AB5BB0">
      <w:pPr>
        <w:bidi/>
        <w:rPr>
          <w:rFonts w:cs="David" w:hint="cs"/>
          <w:rtl/>
        </w:rPr>
      </w:pPr>
    </w:p>
    <w:p w14:paraId="02E77645" w14:textId="77777777" w:rsidR="00AB5BB0" w:rsidRPr="00AB5BB0" w:rsidRDefault="00AB5BB0" w:rsidP="00AB5BB0">
      <w:pPr>
        <w:bidi/>
        <w:ind w:firstLine="567"/>
        <w:rPr>
          <w:rFonts w:cs="David" w:hint="cs"/>
          <w:rtl/>
        </w:rPr>
      </w:pPr>
      <w:r w:rsidRPr="00AB5BB0">
        <w:rPr>
          <w:rFonts w:cs="David" w:hint="cs"/>
          <w:rtl/>
        </w:rPr>
        <w:t>אבל זה לא תלונה של יו"ר אלא של קצין הכנסת.</w:t>
      </w:r>
    </w:p>
    <w:p w14:paraId="04B0E21A" w14:textId="77777777" w:rsidR="00AB5BB0" w:rsidRPr="00AB5BB0" w:rsidRDefault="00AB5BB0" w:rsidP="00AB5BB0">
      <w:pPr>
        <w:bidi/>
        <w:rPr>
          <w:rFonts w:cs="David" w:hint="cs"/>
          <w:rtl/>
        </w:rPr>
      </w:pPr>
    </w:p>
    <w:p w14:paraId="10DEB94C" w14:textId="77777777" w:rsidR="00AB5BB0" w:rsidRPr="00AB5BB0" w:rsidRDefault="00AB5BB0" w:rsidP="00AB5BB0">
      <w:pPr>
        <w:bidi/>
        <w:rPr>
          <w:rFonts w:cs="David" w:hint="cs"/>
          <w:rtl/>
        </w:rPr>
      </w:pPr>
      <w:r w:rsidRPr="00AB5BB0">
        <w:rPr>
          <w:rFonts w:cs="David" w:hint="cs"/>
          <w:u w:val="single"/>
          <w:rtl/>
        </w:rPr>
        <w:t>קולט אביטל:</w:t>
      </w:r>
    </w:p>
    <w:p w14:paraId="4B774568" w14:textId="77777777" w:rsidR="00AB5BB0" w:rsidRPr="00AB5BB0" w:rsidRDefault="00AB5BB0" w:rsidP="00AB5BB0">
      <w:pPr>
        <w:bidi/>
        <w:rPr>
          <w:rFonts w:cs="David" w:hint="cs"/>
          <w:rtl/>
        </w:rPr>
      </w:pPr>
    </w:p>
    <w:p w14:paraId="39AE8933" w14:textId="77777777" w:rsidR="00AB5BB0" w:rsidRPr="00AB5BB0" w:rsidRDefault="00AB5BB0" w:rsidP="00AB5BB0">
      <w:pPr>
        <w:bidi/>
        <w:ind w:firstLine="567"/>
        <w:rPr>
          <w:rFonts w:cs="David" w:hint="cs"/>
          <w:rtl/>
        </w:rPr>
      </w:pPr>
      <w:r w:rsidRPr="00AB5BB0">
        <w:rPr>
          <w:rFonts w:cs="David" w:hint="cs"/>
          <w:rtl/>
        </w:rPr>
        <w:t>זה לא משנה.</w:t>
      </w:r>
    </w:p>
    <w:p w14:paraId="77D24696" w14:textId="77777777" w:rsidR="00AB5BB0" w:rsidRPr="00AB5BB0" w:rsidRDefault="00AB5BB0" w:rsidP="00AB5BB0">
      <w:pPr>
        <w:bidi/>
        <w:rPr>
          <w:rFonts w:cs="David" w:hint="cs"/>
          <w:rtl/>
        </w:rPr>
      </w:pPr>
    </w:p>
    <w:p w14:paraId="58EAD942" w14:textId="77777777" w:rsidR="00AB5BB0" w:rsidRPr="00AB5BB0" w:rsidRDefault="00AB5BB0" w:rsidP="00AB5BB0">
      <w:pPr>
        <w:bidi/>
        <w:rPr>
          <w:rFonts w:cs="David" w:hint="cs"/>
          <w:rtl/>
        </w:rPr>
      </w:pPr>
      <w:r w:rsidRPr="00AB5BB0">
        <w:rPr>
          <w:rFonts w:cs="David" w:hint="cs"/>
          <w:u w:val="single"/>
          <w:rtl/>
        </w:rPr>
        <w:t xml:space="preserve">ארבל </w:t>
      </w:r>
      <w:proofErr w:type="spellStart"/>
      <w:r w:rsidRPr="00AB5BB0">
        <w:rPr>
          <w:rFonts w:cs="David" w:hint="cs"/>
          <w:u w:val="single"/>
          <w:rtl/>
        </w:rPr>
        <w:t>אסטרחן</w:t>
      </w:r>
      <w:proofErr w:type="spellEnd"/>
      <w:r w:rsidRPr="00AB5BB0">
        <w:rPr>
          <w:rFonts w:cs="David" w:hint="cs"/>
          <w:u w:val="single"/>
          <w:rtl/>
        </w:rPr>
        <w:t>:</w:t>
      </w:r>
    </w:p>
    <w:p w14:paraId="449DA10D" w14:textId="77777777" w:rsidR="00AB5BB0" w:rsidRPr="00AB5BB0" w:rsidRDefault="00AB5BB0" w:rsidP="00AB5BB0">
      <w:pPr>
        <w:bidi/>
        <w:rPr>
          <w:rFonts w:cs="David" w:hint="cs"/>
          <w:rtl/>
        </w:rPr>
      </w:pPr>
    </w:p>
    <w:p w14:paraId="6E385506" w14:textId="77777777" w:rsidR="00AB5BB0" w:rsidRPr="00AB5BB0" w:rsidRDefault="00AB5BB0" w:rsidP="00AB5BB0">
      <w:pPr>
        <w:bidi/>
        <w:ind w:firstLine="567"/>
        <w:rPr>
          <w:rFonts w:cs="David" w:hint="cs"/>
          <w:rtl/>
        </w:rPr>
      </w:pPr>
      <w:r w:rsidRPr="00AB5BB0">
        <w:rPr>
          <w:rFonts w:cs="David" w:hint="cs"/>
          <w:rtl/>
        </w:rPr>
        <w:t>היו"ר לא בא בבקשות לגבי הסעיף הזה.</w:t>
      </w:r>
    </w:p>
    <w:p w14:paraId="0222B734" w14:textId="77777777" w:rsidR="00AB5BB0" w:rsidRPr="00AB5BB0" w:rsidRDefault="00AB5BB0" w:rsidP="00AB5BB0">
      <w:pPr>
        <w:bidi/>
        <w:rPr>
          <w:rFonts w:cs="David" w:hint="cs"/>
          <w:rtl/>
        </w:rPr>
      </w:pPr>
    </w:p>
    <w:p w14:paraId="08DAE849" w14:textId="77777777" w:rsidR="00AB5BB0" w:rsidRPr="00AB5BB0" w:rsidRDefault="00AB5BB0" w:rsidP="00AB5BB0">
      <w:pPr>
        <w:bidi/>
        <w:rPr>
          <w:rFonts w:cs="David" w:hint="cs"/>
          <w:rtl/>
        </w:rPr>
      </w:pPr>
      <w:r w:rsidRPr="00AB5BB0">
        <w:rPr>
          <w:rFonts w:cs="David" w:hint="cs"/>
          <w:u w:val="single"/>
          <w:rtl/>
        </w:rPr>
        <w:t>גדעון סער:</w:t>
      </w:r>
    </w:p>
    <w:p w14:paraId="510DFA4F" w14:textId="77777777" w:rsidR="00AB5BB0" w:rsidRPr="00AB5BB0" w:rsidRDefault="00AB5BB0" w:rsidP="00AB5BB0">
      <w:pPr>
        <w:bidi/>
        <w:rPr>
          <w:rFonts w:cs="David" w:hint="cs"/>
          <w:rtl/>
        </w:rPr>
      </w:pPr>
    </w:p>
    <w:p w14:paraId="2048859A" w14:textId="77777777" w:rsidR="00AB5BB0" w:rsidRPr="00AB5BB0" w:rsidRDefault="00AB5BB0" w:rsidP="00AB5BB0">
      <w:pPr>
        <w:bidi/>
        <w:ind w:firstLine="567"/>
        <w:rPr>
          <w:rFonts w:cs="David" w:hint="cs"/>
          <w:rtl/>
        </w:rPr>
      </w:pPr>
      <w:r w:rsidRPr="00AB5BB0">
        <w:rPr>
          <w:rFonts w:cs="David" w:hint="cs"/>
          <w:rtl/>
        </w:rPr>
        <w:t xml:space="preserve">אני לא חושב שבתרבות הפוליטית שלנו יש מצב שבו היו"ר אומר משהו והדבר אינו מתבצע, לא במליאה ולא בוועדה. יכול להיות שמתווכחים אתו לפעמים. הסעיף, בסגנון שלו, שכותרתו: מילוי הוראות, מזכיר לי טרמינולוגיה של גופים אחרים שעמי </w:t>
      </w:r>
      <w:proofErr w:type="spellStart"/>
      <w:r w:rsidRPr="00AB5BB0">
        <w:rPr>
          <w:rFonts w:cs="David" w:hint="cs"/>
          <w:rtl/>
        </w:rPr>
        <w:t>אילון</w:t>
      </w:r>
      <w:proofErr w:type="spellEnd"/>
      <w:r w:rsidRPr="00AB5BB0">
        <w:rPr>
          <w:rFonts w:cs="David" w:hint="cs"/>
          <w:rtl/>
        </w:rPr>
        <w:t xml:space="preserve">, למשל, היה בהם הרבה שנים. אני בספק האם סעיף מילוי ההוראות הוא סעיף שמתאים לחיי הפרלמנט. פה נכרכים נושאים מסוגים וזנים שונים כמו אבטחת מידע, תקנון,  ניהול, אבטחה, סדר, </w:t>
      </w:r>
      <w:proofErr w:type="spellStart"/>
      <w:r w:rsidRPr="00AB5BB0">
        <w:rPr>
          <w:rFonts w:cs="David" w:hint="cs"/>
          <w:rtl/>
        </w:rPr>
        <w:t>הכל</w:t>
      </w:r>
      <w:proofErr w:type="spellEnd"/>
      <w:r w:rsidRPr="00AB5BB0">
        <w:rPr>
          <w:rFonts w:cs="David" w:hint="cs"/>
          <w:rtl/>
        </w:rPr>
        <w:t xml:space="preserve"> באותו סעיף כאשר הם אינם דומים אחד לשני. יכול להיות שקצין הכנסת היה מוטרד מנושא האבטחה וזה דבר מסוים אבל תקנון הכנסת, למשל, אם אני צריך לקיים את ההוראות ויושבת הראש מורה לי לקיים את ההוראה, יהיה לי קשה מאוד לשכנע אותה, בתיאוריה, כי יש כאן </w:t>
      </w:r>
      <w:proofErr w:type="spellStart"/>
      <w:r w:rsidRPr="00AB5BB0">
        <w:rPr>
          <w:rFonts w:cs="David" w:hint="cs"/>
          <w:rtl/>
        </w:rPr>
        <w:t>פרזומציה</w:t>
      </w:r>
      <w:proofErr w:type="spellEnd"/>
      <w:r w:rsidRPr="00AB5BB0">
        <w:rPr>
          <w:rFonts w:cs="David" w:hint="cs"/>
          <w:rtl/>
        </w:rPr>
        <w:t xml:space="preserve"> שאינה ניתנת לסתירה, שעמדת היו"ר </w:t>
      </w:r>
      <w:proofErr w:type="spellStart"/>
      <w:r w:rsidRPr="00AB5BB0">
        <w:rPr>
          <w:rFonts w:cs="David" w:hint="cs"/>
          <w:rtl/>
        </w:rPr>
        <w:t>לענין</w:t>
      </w:r>
      <w:proofErr w:type="spellEnd"/>
      <w:r w:rsidRPr="00AB5BB0">
        <w:rPr>
          <w:rFonts w:cs="David" w:hint="cs"/>
          <w:rtl/>
        </w:rPr>
        <w:t xml:space="preserve"> התקנון היא עמדה שלא ניתן לערער עליה כי היא העמדה  הנכונה. אבל נגיד שיש מצב שהוא לא כזה.</w:t>
      </w:r>
    </w:p>
    <w:p w14:paraId="193A387E" w14:textId="77777777" w:rsidR="00AB5BB0" w:rsidRPr="00AB5BB0" w:rsidRDefault="00AB5BB0" w:rsidP="00AB5BB0">
      <w:pPr>
        <w:bidi/>
        <w:rPr>
          <w:rFonts w:cs="David" w:hint="cs"/>
          <w:rtl/>
        </w:rPr>
      </w:pPr>
    </w:p>
    <w:p w14:paraId="6996018D" w14:textId="77777777" w:rsidR="00AB5BB0" w:rsidRPr="00AB5BB0" w:rsidRDefault="00AB5BB0" w:rsidP="00AB5BB0">
      <w:pPr>
        <w:bidi/>
        <w:rPr>
          <w:rFonts w:cs="David" w:hint="cs"/>
          <w:rtl/>
        </w:rPr>
      </w:pPr>
      <w:r w:rsidRPr="00AB5BB0">
        <w:rPr>
          <w:rFonts w:cs="David" w:hint="cs"/>
          <w:u w:val="single"/>
          <w:rtl/>
        </w:rPr>
        <w:t>ראובן ריבלין:</w:t>
      </w:r>
    </w:p>
    <w:p w14:paraId="3AC67EE0" w14:textId="77777777" w:rsidR="00AB5BB0" w:rsidRPr="00AB5BB0" w:rsidRDefault="00AB5BB0" w:rsidP="00AB5BB0">
      <w:pPr>
        <w:bidi/>
        <w:rPr>
          <w:rFonts w:cs="David" w:hint="cs"/>
          <w:rtl/>
        </w:rPr>
      </w:pPr>
    </w:p>
    <w:p w14:paraId="6BFE2C7E" w14:textId="77777777" w:rsidR="00AB5BB0" w:rsidRPr="00AB5BB0" w:rsidRDefault="00AB5BB0" w:rsidP="00AB5BB0">
      <w:pPr>
        <w:bidi/>
        <w:ind w:firstLine="567"/>
        <w:rPr>
          <w:rFonts w:cs="David" w:hint="cs"/>
          <w:rtl/>
        </w:rPr>
      </w:pPr>
      <w:r w:rsidRPr="00AB5BB0">
        <w:rPr>
          <w:rFonts w:cs="David" w:hint="cs"/>
          <w:rtl/>
        </w:rPr>
        <w:t>יש את ועדת הפירושים.</w:t>
      </w:r>
    </w:p>
    <w:p w14:paraId="10FDC4CE" w14:textId="77777777" w:rsidR="00AB5BB0" w:rsidRPr="00AB5BB0" w:rsidRDefault="00AB5BB0" w:rsidP="00AB5BB0">
      <w:pPr>
        <w:bidi/>
        <w:rPr>
          <w:rFonts w:cs="David" w:hint="cs"/>
          <w:rtl/>
        </w:rPr>
      </w:pPr>
    </w:p>
    <w:p w14:paraId="7273BD05" w14:textId="77777777" w:rsidR="00AB5BB0" w:rsidRPr="00AB5BB0" w:rsidRDefault="00AB5BB0" w:rsidP="00AB5BB0">
      <w:pPr>
        <w:bidi/>
        <w:rPr>
          <w:rFonts w:cs="David" w:hint="cs"/>
          <w:rtl/>
        </w:rPr>
      </w:pPr>
      <w:r w:rsidRPr="00AB5BB0">
        <w:rPr>
          <w:rFonts w:cs="David" w:hint="cs"/>
          <w:u w:val="single"/>
          <w:rtl/>
        </w:rPr>
        <w:t>גדעון סער:</w:t>
      </w:r>
    </w:p>
    <w:p w14:paraId="5D274CC5" w14:textId="77777777" w:rsidR="00AB5BB0" w:rsidRPr="00AB5BB0" w:rsidRDefault="00AB5BB0" w:rsidP="00AB5BB0">
      <w:pPr>
        <w:bidi/>
        <w:rPr>
          <w:rFonts w:cs="David" w:hint="cs"/>
          <w:rtl/>
        </w:rPr>
      </w:pPr>
    </w:p>
    <w:p w14:paraId="47B90765" w14:textId="77777777" w:rsidR="00AB5BB0" w:rsidRPr="00AB5BB0" w:rsidRDefault="00AB5BB0" w:rsidP="00AB5BB0">
      <w:pPr>
        <w:bidi/>
        <w:ind w:firstLine="567"/>
        <w:rPr>
          <w:rFonts w:cs="David" w:hint="cs"/>
          <w:rtl/>
        </w:rPr>
      </w:pPr>
      <w:r w:rsidRPr="00AB5BB0">
        <w:rPr>
          <w:rFonts w:cs="David" w:hint="cs"/>
          <w:rtl/>
        </w:rPr>
        <w:t xml:space="preserve">הסעיף הזה כורך הרבה מאוד דברים לא קשורים. הוא סעיף דרקוני ואני חושב שצריכים לעגן את הסמכויות, כפי שיש בתקנון הקיים. אינני רואה צורך בסעיף ציות להנחיות והוראות. </w:t>
      </w:r>
      <w:proofErr w:type="spellStart"/>
      <w:r w:rsidRPr="00AB5BB0">
        <w:rPr>
          <w:rFonts w:cs="David" w:hint="cs"/>
          <w:rtl/>
        </w:rPr>
        <w:t>בבכל</w:t>
      </w:r>
      <w:proofErr w:type="spellEnd"/>
      <w:r w:rsidRPr="00AB5BB0">
        <w:rPr>
          <w:rFonts w:cs="David" w:hint="cs"/>
          <w:rtl/>
        </w:rPr>
        <w:t xml:space="preserve"> זאת, יש פה בית של נבחרי ציבור ועובדה שהם נשמעים גם מבלי שאומרים להם, וזה קצת מרחיק לכת.</w:t>
      </w:r>
    </w:p>
    <w:p w14:paraId="205D81C3" w14:textId="77777777" w:rsidR="00AB5BB0" w:rsidRPr="00AB5BB0" w:rsidRDefault="00AB5BB0" w:rsidP="00AB5BB0">
      <w:pPr>
        <w:bidi/>
        <w:rPr>
          <w:rFonts w:cs="David" w:hint="cs"/>
          <w:rtl/>
        </w:rPr>
      </w:pPr>
    </w:p>
    <w:p w14:paraId="3E47E809" w14:textId="77777777" w:rsidR="00AB5BB0" w:rsidRPr="00AB5BB0" w:rsidRDefault="00AB5BB0" w:rsidP="00AB5BB0">
      <w:pPr>
        <w:bidi/>
        <w:rPr>
          <w:rFonts w:cs="David" w:hint="cs"/>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679D8512" w14:textId="77777777" w:rsidR="00AB5BB0" w:rsidRPr="00AB5BB0" w:rsidRDefault="00AB5BB0" w:rsidP="00AB5BB0">
      <w:pPr>
        <w:bidi/>
        <w:rPr>
          <w:rFonts w:cs="David" w:hint="cs"/>
          <w:rtl/>
        </w:rPr>
      </w:pPr>
    </w:p>
    <w:p w14:paraId="210701A5" w14:textId="77777777" w:rsidR="00AB5BB0" w:rsidRPr="00AB5BB0" w:rsidRDefault="00AB5BB0" w:rsidP="00AB5BB0">
      <w:pPr>
        <w:bidi/>
        <w:ind w:firstLine="567"/>
        <w:rPr>
          <w:rFonts w:cs="David" w:hint="cs"/>
          <w:rtl/>
        </w:rPr>
      </w:pPr>
      <w:r w:rsidRPr="00AB5BB0">
        <w:rPr>
          <w:rFonts w:cs="David" w:hint="cs"/>
          <w:rtl/>
        </w:rPr>
        <w:t>אתה מציע להוריד אותו?</w:t>
      </w:r>
    </w:p>
    <w:p w14:paraId="24D6E552" w14:textId="77777777" w:rsidR="00AB5BB0" w:rsidRPr="00AB5BB0" w:rsidRDefault="00AB5BB0" w:rsidP="00AB5BB0">
      <w:pPr>
        <w:bidi/>
        <w:rPr>
          <w:rFonts w:cs="David" w:hint="cs"/>
          <w:rtl/>
        </w:rPr>
      </w:pPr>
    </w:p>
    <w:p w14:paraId="63282E1D" w14:textId="77777777" w:rsidR="00AB5BB0" w:rsidRPr="00AB5BB0" w:rsidRDefault="00AB5BB0" w:rsidP="00AB5BB0">
      <w:pPr>
        <w:bidi/>
        <w:rPr>
          <w:rFonts w:cs="David" w:hint="cs"/>
          <w:rtl/>
        </w:rPr>
      </w:pPr>
      <w:r w:rsidRPr="00AB5BB0">
        <w:rPr>
          <w:rFonts w:cs="David" w:hint="cs"/>
          <w:u w:val="single"/>
          <w:rtl/>
        </w:rPr>
        <w:t>גדעון סער:</w:t>
      </w:r>
    </w:p>
    <w:p w14:paraId="177DF8A3" w14:textId="77777777" w:rsidR="00AB5BB0" w:rsidRPr="00AB5BB0" w:rsidRDefault="00AB5BB0" w:rsidP="00AB5BB0">
      <w:pPr>
        <w:bidi/>
        <w:rPr>
          <w:rFonts w:cs="David" w:hint="cs"/>
          <w:rtl/>
        </w:rPr>
      </w:pPr>
    </w:p>
    <w:p w14:paraId="56B8407B" w14:textId="77777777" w:rsidR="00AB5BB0" w:rsidRPr="00AB5BB0" w:rsidRDefault="00AB5BB0" w:rsidP="00AB5BB0">
      <w:pPr>
        <w:bidi/>
        <w:ind w:firstLine="567"/>
        <w:rPr>
          <w:rFonts w:cs="David" w:hint="cs"/>
          <w:rtl/>
        </w:rPr>
      </w:pPr>
      <w:r w:rsidRPr="00AB5BB0">
        <w:rPr>
          <w:rFonts w:cs="David" w:hint="cs"/>
          <w:rtl/>
        </w:rPr>
        <w:t>אינני יודע אם קיים נוסח היום שמעגן - -</w:t>
      </w:r>
    </w:p>
    <w:p w14:paraId="758EA285" w14:textId="77777777" w:rsidR="00AB5BB0" w:rsidRPr="00AB5BB0" w:rsidRDefault="00AB5BB0" w:rsidP="00AB5BB0">
      <w:pPr>
        <w:bidi/>
        <w:rPr>
          <w:rFonts w:cs="David" w:hint="cs"/>
          <w:rtl/>
        </w:rPr>
      </w:pPr>
    </w:p>
    <w:p w14:paraId="7BFDC179" w14:textId="77777777" w:rsidR="00AB5BB0" w:rsidRPr="00AB5BB0" w:rsidRDefault="00AB5BB0" w:rsidP="00AB5BB0">
      <w:pPr>
        <w:bidi/>
        <w:rPr>
          <w:rFonts w:cs="David" w:hint="cs"/>
          <w:rtl/>
        </w:rPr>
      </w:pPr>
      <w:r w:rsidRPr="00AB5BB0">
        <w:rPr>
          <w:rFonts w:cs="David" w:hint="cs"/>
          <w:u w:val="single"/>
          <w:rtl/>
        </w:rPr>
        <w:t xml:space="preserve">ארבל </w:t>
      </w:r>
      <w:proofErr w:type="spellStart"/>
      <w:r w:rsidRPr="00AB5BB0">
        <w:rPr>
          <w:rFonts w:cs="David" w:hint="cs"/>
          <w:u w:val="single"/>
          <w:rtl/>
        </w:rPr>
        <w:t>אסטרחן</w:t>
      </w:r>
      <w:proofErr w:type="spellEnd"/>
      <w:r w:rsidRPr="00AB5BB0">
        <w:rPr>
          <w:rFonts w:cs="David" w:hint="cs"/>
          <w:u w:val="single"/>
          <w:rtl/>
        </w:rPr>
        <w:t>:</w:t>
      </w:r>
    </w:p>
    <w:p w14:paraId="50F43438" w14:textId="77777777" w:rsidR="00AB5BB0" w:rsidRPr="00AB5BB0" w:rsidRDefault="00AB5BB0" w:rsidP="00AB5BB0">
      <w:pPr>
        <w:bidi/>
        <w:rPr>
          <w:rFonts w:cs="David" w:hint="cs"/>
          <w:rtl/>
        </w:rPr>
      </w:pPr>
    </w:p>
    <w:p w14:paraId="43842C86" w14:textId="77777777" w:rsidR="00AB5BB0" w:rsidRPr="00AB5BB0" w:rsidRDefault="00AB5BB0" w:rsidP="00AB5BB0">
      <w:pPr>
        <w:bidi/>
        <w:ind w:firstLine="567"/>
        <w:rPr>
          <w:rFonts w:cs="David" w:hint="cs"/>
          <w:rtl/>
        </w:rPr>
      </w:pPr>
      <w:r w:rsidRPr="00AB5BB0">
        <w:rPr>
          <w:rFonts w:cs="David" w:hint="cs"/>
          <w:rtl/>
        </w:rPr>
        <w:t>לא קיים.</w:t>
      </w:r>
    </w:p>
    <w:p w14:paraId="40ACE4E6" w14:textId="77777777" w:rsidR="00AB5BB0" w:rsidRPr="00AB5BB0" w:rsidRDefault="00AB5BB0" w:rsidP="00AB5BB0">
      <w:pPr>
        <w:bidi/>
        <w:rPr>
          <w:rFonts w:cs="David" w:hint="cs"/>
          <w:rtl/>
        </w:rPr>
      </w:pPr>
    </w:p>
    <w:p w14:paraId="43D62BB0" w14:textId="77777777" w:rsidR="00AB5BB0" w:rsidRPr="00AB5BB0" w:rsidRDefault="00AB5BB0" w:rsidP="00AB5BB0">
      <w:pPr>
        <w:bidi/>
        <w:rPr>
          <w:rFonts w:cs="David" w:hint="cs"/>
          <w:rtl/>
        </w:rPr>
      </w:pPr>
      <w:r w:rsidRPr="00AB5BB0">
        <w:rPr>
          <w:rFonts w:cs="David" w:hint="cs"/>
          <w:u w:val="single"/>
          <w:rtl/>
        </w:rPr>
        <w:t>גדעון סער:</w:t>
      </w:r>
    </w:p>
    <w:p w14:paraId="0A56DA81" w14:textId="77777777" w:rsidR="00AB5BB0" w:rsidRPr="00AB5BB0" w:rsidRDefault="00AB5BB0" w:rsidP="00AB5BB0">
      <w:pPr>
        <w:bidi/>
        <w:rPr>
          <w:rFonts w:cs="David" w:hint="cs"/>
          <w:rtl/>
        </w:rPr>
      </w:pPr>
    </w:p>
    <w:p w14:paraId="410938FE" w14:textId="77777777" w:rsidR="00AB5BB0" w:rsidRPr="00AB5BB0" w:rsidRDefault="00AB5BB0" w:rsidP="00AB5BB0">
      <w:pPr>
        <w:bidi/>
        <w:ind w:firstLine="567"/>
        <w:rPr>
          <w:rFonts w:cs="David" w:hint="cs"/>
          <w:rtl/>
        </w:rPr>
      </w:pPr>
      <w:r w:rsidRPr="00AB5BB0">
        <w:rPr>
          <w:rFonts w:cs="David" w:hint="cs"/>
          <w:rtl/>
        </w:rPr>
        <w:t>אין צורך כי תבוא שאלה מה עם סגן היו"ר, הרי הוא גם מנהל ישיבה. ואם סגן יו"ר אז למה לא יו"ר ועדה שמנהל ישיבה? הרי האחריות שלו גם היא לגבי הסדר וכולי. יוצא שאני מתחיל לבנות מבצרים סביב נושא התפקידים בכנסת, ואין לזה שום הצדקה.</w:t>
      </w:r>
    </w:p>
    <w:p w14:paraId="19DC2F9C" w14:textId="77777777" w:rsidR="00AB5BB0" w:rsidRPr="00AB5BB0" w:rsidRDefault="00AB5BB0" w:rsidP="00AB5BB0">
      <w:pPr>
        <w:bidi/>
        <w:rPr>
          <w:rFonts w:cs="David" w:hint="cs"/>
          <w:rtl/>
        </w:rPr>
      </w:pPr>
    </w:p>
    <w:p w14:paraId="2F1B2427" w14:textId="77777777" w:rsidR="00AB5BB0" w:rsidRPr="00AB5BB0" w:rsidRDefault="00AB5BB0" w:rsidP="00AB5BB0">
      <w:pPr>
        <w:bidi/>
        <w:rPr>
          <w:rFonts w:cs="David" w:hint="cs"/>
          <w:rtl/>
        </w:rPr>
      </w:pPr>
      <w:r w:rsidRPr="00AB5BB0">
        <w:rPr>
          <w:rFonts w:cs="David" w:hint="cs"/>
          <w:u w:val="single"/>
          <w:rtl/>
        </w:rPr>
        <w:t>חיים אורון:</w:t>
      </w:r>
    </w:p>
    <w:p w14:paraId="3F46B3A6" w14:textId="77777777" w:rsidR="00AB5BB0" w:rsidRPr="00AB5BB0" w:rsidRDefault="00AB5BB0" w:rsidP="00AB5BB0">
      <w:pPr>
        <w:bidi/>
        <w:rPr>
          <w:rFonts w:cs="David" w:hint="cs"/>
          <w:rtl/>
        </w:rPr>
      </w:pPr>
    </w:p>
    <w:p w14:paraId="1666CC16" w14:textId="77777777" w:rsidR="00AB5BB0" w:rsidRPr="00AB5BB0" w:rsidRDefault="00AB5BB0" w:rsidP="00AB5BB0">
      <w:pPr>
        <w:bidi/>
        <w:ind w:firstLine="567"/>
        <w:rPr>
          <w:rFonts w:cs="David" w:hint="cs"/>
          <w:rtl/>
        </w:rPr>
      </w:pPr>
      <w:r w:rsidRPr="00AB5BB0">
        <w:rPr>
          <w:rFonts w:cs="David" w:hint="cs"/>
          <w:rtl/>
        </w:rPr>
        <w:t xml:space="preserve">אני מסכים עם גדעון וחולק עליו. אני חושב שצריך סעיף כזה, אבל להוציא ממנו את נושא התקנון וניהול הישיבות כי הם מטופלים במקומות אחרים. אם ישנן הוראת שהיו"ר או מי מטעמו, לדוגמה: יש הוראה שאני צריך לדווח על זה שאני נוסע לחו"ל ולא דיווחתי ונוצרה תקלה. האם אפשרי שמישהו יגיד: תשמע, פגעת פגיעה אתית כי אתה צריך לדווח על כך או שאתה לא יכול לנסוע לשטחים בלי ליווי, ואתה בוחר לנסוע לשטחים בלי ליווי, ולזה התכוון קצין הכנסת לדעתי. לקחת על עצמך אחריות או כל מיני נהלים שאני לא מצליח לחשוב על כולם, שלא קשורים בחלק שמפריע לגדעון אלא יותר בתחומים של התנהלות, של מינהלה. לצורך </w:t>
      </w:r>
      <w:proofErr w:type="spellStart"/>
      <w:r w:rsidRPr="00AB5BB0">
        <w:rPr>
          <w:rFonts w:cs="David" w:hint="cs"/>
          <w:rtl/>
        </w:rPr>
        <w:t>הענין</w:t>
      </w:r>
      <w:proofErr w:type="spellEnd"/>
      <w:r w:rsidRPr="00AB5BB0">
        <w:rPr>
          <w:rFonts w:cs="David" w:hint="cs"/>
          <w:rtl/>
        </w:rPr>
        <w:t>, מתקבל נשיא מסוים והיו"ר מוציא הוראה שצריכים לבוא עם חליפות ופפיונים. אני מחליט לבוא כך, אז תהיה עילה למישהו לומר שזה לא העניין - -</w:t>
      </w:r>
    </w:p>
    <w:p w14:paraId="00B0273C" w14:textId="77777777" w:rsidR="00AB5BB0" w:rsidRPr="00AB5BB0" w:rsidRDefault="00AB5BB0" w:rsidP="00AB5BB0">
      <w:pPr>
        <w:bidi/>
        <w:rPr>
          <w:rFonts w:cs="David" w:hint="cs"/>
          <w:rtl/>
        </w:rPr>
      </w:pPr>
    </w:p>
    <w:p w14:paraId="00DDE7F7" w14:textId="77777777" w:rsidR="00AB5BB0" w:rsidRPr="00AB5BB0" w:rsidRDefault="00AB5BB0" w:rsidP="00AB5BB0">
      <w:pPr>
        <w:bidi/>
        <w:rPr>
          <w:rFonts w:cs="David" w:hint="cs"/>
          <w:rtl/>
        </w:rPr>
      </w:pPr>
      <w:r w:rsidRPr="00AB5BB0">
        <w:rPr>
          <w:rFonts w:cs="David" w:hint="cs"/>
          <w:u w:val="single"/>
          <w:rtl/>
        </w:rPr>
        <w:t>גדעון סער:</w:t>
      </w:r>
    </w:p>
    <w:p w14:paraId="5C18A6ED" w14:textId="77777777" w:rsidR="00AB5BB0" w:rsidRPr="00AB5BB0" w:rsidRDefault="00AB5BB0" w:rsidP="00AB5BB0">
      <w:pPr>
        <w:bidi/>
        <w:rPr>
          <w:rFonts w:cs="David" w:hint="cs"/>
          <w:rtl/>
        </w:rPr>
      </w:pPr>
    </w:p>
    <w:p w14:paraId="38C8C047" w14:textId="77777777" w:rsidR="00AB5BB0" w:rsidRPr="00AB5BB0" w:rsidRDefault="00AB5BB0" w:rsidP="00AB5BB0">
      <w:pPr>
        <w:bidi/>
        <w:ind w:firstLine="567"/>
        <w:rPr>
          <w:rFonts w:cs="David" w:hint="cs"/>
          <w:rtl/>
        </w:rPr>
      </w:pPr>
      <w:r w:rsidRPr="00AB5BB0">
        <w:rPr>
          <w:rFonts w:cs="David" w:hint="cs"/>
          <w:rtl/>
        </w:rPr>
        <w:t>זה לא גוף הירארכי.</w:t>
      </w:r>
    </w:p>
    <w:p w14:paraId="08853DC9" w14:textId="77777777" w:rsidR="00AB5BB0" w:rsidRPr="00AB5BB0" w:rsidRDefault="00AB5BB0" w:rsidP="00AB5BB0">
      <w:pPr>
        <w:bidi/>
        <w:rPr>
          <w:rFonts w:cs="David" w:hint="cs"/>
          <w:rtl/>
        </w:rPr>
      </w:pPr>
    </w:p>
    <w:p w14:paraId="7AA00143" w14:textId="77777777" w:rsidR="00AB5BB0" w:rsidRPr="00AB5BB0" w:rsidRDefault="00AB5BB0" w:rsidP="00AB5BB0">
      <w:pPr>
        <w:bidi/>
        <w:rPr>
          <w:rFonts w:cs="David" w:hint="cs"/>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675D5ED9" w14:textId="77777777" w:rsidR="00AB5BB0" w:rsidRPr="00AB5BB0" w:rsidRDefault="00AB5BB0" w:rsidP="00AB5BB0">
      <w:pPr>
        <w:bidi/>
        <w:rPr>
          <w:rFonts w:cs="David" w:hint="cs"/>
          <w:rtl/>
        </w:rPr>
      </w:pPr>
    </w:p>
    <w:p w14:paraId="040CA040" w14:textId="77777777" w:rsidR="00AB5BB0" w:rsidRPr="00AB5BB0" w:rsidRDefault="00AB5BB0" w:rsidP="00AB5BB0">
      <w:pPr>
        <w:bidi/>
        <w:ind w:firstLine="567"/>
        <w:rPr>
          <w:rFonts w:cs="David" w:hint="cs"/>
          <w:rtl/>
        </w:rPr>
      </w:pPr>
      <w:r w:rsidRPr="00AB5BB0">
        <w:rPr>
          <w:rFonts w:cs="David" w:hint="cs"/>
          <w:rtl/>
        </w:rPr>
        <w:t>אני מסכימה אתך.</w:t>
      </w:r>
    </w:p>
    <w:p w14:paraId="736C5C90" w14:textId="77777777" w:rsidR="00AB5BB0" w:rsidRPr="00AB5BB0" w:rsidRDefault="00AB5BB0" w:rsidP="00AB5BB0">
      <w:pPr>
        <w:bidi/>
        <w:rPr>
          <w:rFonts w:cs="David" w:hint="cs"/>
          <w:rtl/>
        </w:rPr>
      </w:pPr>
    </w:p>
    <w:p w14:paraId="1F27EBB0" w14:textId="77777777" w:rsidR="00AB5BB0" w:rsidRPr="00AB5BB0" w:rsidRDefault="00AB5BB0" w:rsidP="00AB5BB0">
      <w:pPr>
        <w:bidi/>
        <w:rPr>
          <w:rFonts w:cs="David" w:hint="cs"/>
          <w:rtl/>
        </w:rPr>
      </w:pPr>
      <w:r w:rsidRPr="00AB5BB0">
        <w:rPr>
          <w:rFonts w:cs="David" w:hint="cs"/>
          <w:u w:val="single"/>
          <w:rtl/>
        </w:rPr>
        <w:t>חיים אורון:</w:t>
      </w:r>
    </w:p>
    <w:p w14:paraId="59897DA7" w14:textId="77777777" w:rsidR="00AB5BB0" w:rsidRPr="00AB5BB0" w:rsidRDefault="00AB5BB0" w:rsidP="00AB5BB0">
      <w:pPr>
        <w:bidi/>
        <w:rPr>
          <w:rFonts w:cs="David" w:hint="cs"/>
          <w:rtl/>
        </w:rPr>
      </w:pPr>
    </w:p>
    <w:p w14:paraId="0AA64AC9" w14:textId="77777777" w:rsidR="00AB5BB0" w:rsidRPr="00AB5BB0" w:rsidRDefault="00AB5BB0" w:rsidP="00AB5BB0">
      <w:pPr>
        <w:bidi/>
        <w:ind w:firstLine="567"/>
        <w:rPr>
          <w:rFonts w:cs="David" w:hint="cs"/>
          <w:rtl/>
        </w:rPr>
      </w:pPr>
      <w:r w:rsidRPr="00AB5BB0">
        <w:rPr>
          <w:rFonts w:cs="David" w:hint="cs"/>
          <w:rtl/>
        </w:rPr>
        <w:t>אם יוציאו מפה את הנושא, כשאתה קורא את זה בפעם הראשונה, זה אומר שחובתך לקיים את כל הוראות יו"ר הכנסת, לא חשוב מה. היא תגיד את הדבר הלא הגיוני, לטעמי, ויש לה סמכות אבל יש מעמד אם אני אואשם בוועדת האתיקה על זה שהיא התנהגה כלפי לא בסדר, ואני אחשוב שהיו"ר היה לא בסדר, יש לי מעמד. לפי זה הוראה זה פקודה.</w:t>
      </w:r>
    </w:p>
    <w:p w14:paraId="288FAFB4" w14:textId="77777777" w:rsidR="00AB5BB0" w:rsidRPr="00AB5BB0" w:rsidRDefault="00AB5BB0" w:rsidP="00AB5BB0">
      <w:pPr>
        <w:bidi/>
        <w:rPr>
          <w:rFonts w:cs="David" w:hint="cs"/>
          <w:rtl/>
        </w:rPr>
      </w:pPr>
    </w:p>
    <w:p w14:paraId="2B544616" w14:textId="77777777" w:rsidR="00AB5BB0" w:rsidRPr="00AB5BB0" w:rsidRDefault="00AB5BB0" w:rsidP="00AB5BB0">
      <w:pPr>
        <w:bidi/>
        <w:rPr>
          <w:rFonts w:cs="David" w:hint="cs"/>
          <w:rtl/>
        </w:rPr>
      </w:pPr>
      <w:r w:rsidRPr="00AB5BB0">
        <w:rPr>
          <w:rFonts w:cs="David" w:hint="cs"/>
          <w:u w:val="single"/>
          <w:rtl/>
        </w:rPr>
        <w:t>ראובן ריבלין:</w:t>
      </w:r>
    </w:p>
    <w:p w14:paraId="5B118E96" w14:textId="77777777" w:rsidR="00AB5BB0" w:rsidRPr="00AB5BB0" w:rsidRDefault="00AB5BB0" w:rsidP="00AB5BB0">
      <w:pPr>
        <w:bidi/>
        <w:rPr>
          <w:rFonts w:cs="David" w:hint="cs"/>
          <w:rtl/>
        </w:rPr>
      </w:pPr>
    </w:p>
    <w:p w14:paraId="4B97ED1A" w14:textId="77777777" w:rsidR="00AB5BB0" w:rsidRPr="00AB5BB0" w:rsidRDefault="00AB5BB0" w:rsidP="00AB5BB0">
      <w:pPr>
        <w:bidi/>
        <w:ind w:firstLine="567"/>
        <w:rPr>
          <w:rFonts w:cs="David" w:hint="cs"/>
          <w:rtl/>
        </w:rPr>
      </w:pPr>
      <w:r w:rsidRPr="00AB5BB0">
        <w:rPr>
          <w:rFonts w:cs="David" w:hint="cs"/>
          <w:rtl/>
        </w:rPr>
        <w:t xml:space="preserve">אני חושב שסעיף 15, כפי שהוא נוסח, הוא במקומו, כולל התקנון וכולל כל דבר ואסביר לכם למה: טוב יעשו חברי הכנסת אם ידעו את מי הם בוחרים ליו"ר כנסת. </w:t>
      </w:r>
    </w:p>
    <w:p w14:paraId="1E6FEBC5" w14:textId="77777777" w:rsidR="00AB5BB0" w:rsidRPr="00AB5BB0" w:rsidRDefault="00AB5BB0" w:rsidP="00AB5BB0">
      <w:pPr>
        <w:bidi/>
        <w:ind w:firstLine="567"/>
        <w:rPr>
          <w:rFonts w:cs="David" w:hint="cs"/>
          <w:rtl/>
        </w:rPr>
      </w:pPr>
    </w:p>
    <w:p w14:paraId="46B49891" w14:textId="77777777" w:rsidR="00AB5BB0" w:rsidRPr="00AB5BB0" w:rsidRDefault="00AB5BB0" w:rsidP="00AB5BB0">
      <w:pPr>
        <w:bidi/>
        <w:rPr>
          <w:rFonts w:cs="David" w:hint="cs"/>
          <w:u w:val="single"/>
          <w:rtl/>
        </w:rPr>
      </w:pPr>
      <w:r w:rsidRPr="00AB5BB0">
        <w:rPr>
          <w:rFonts w:cs="David" w:hint="cs"/>
          <w:u w:val="single"/>
          <w:rtl/>
        </w:rPr>
        <w:t>גדעון סער:</w:t>
      </w:r>
    </w:p>
    <w:p w14:paraId="194DCEC4" w14:textId="77777777" w:rsidR="00AB5BB0" w:rsidRPr="00AB5BB0" w:rsidRDefault="00AB5BB0" w:rsidP="00AB5BB0">
      <w:pPr>
        <w:bidi/>
        <w:rPr>
          <w:rFonts w:cs="David" w:hint="cs"/>
          <w:u w:val="single"/>
          <w:rtl/>
        </w:rPr>
      </w:pPr>
    </w:p>
    <w:p w14:paraId="5901F1BE" w14:textId="77777777" w:rsidR="00AB5BB0" w:rsidRPr="00AB5BB0" w:rsidRDefault="00AB5BB0" w:rsidP="00AB5BB0">
      <w:pPr>
        <w:bidi/>
        <w:rPr>
          <w:rFonts w:cs="David" w:hint="cs"/>
          <w:rtl/>
        </w:rPr>
      </w:pPr>
      <w:r w:rsidRPr="00AB5BB0">
        <w:rPr>
          <w:rFonts w:cs="David" w:hint="cs"/>
          <w:rtl/>
        </w:rPr>
        <w:tab/>
        <w:t xml:space="preserve"> אי אפשר לבנות על זה, רובי.</w:t>
      </w:r>
    </w:p>
    <w:p w14:paraId="3AA3FD3C" w14:textId="77777777" w:rsidR="00AB5BB0" w:rsidRPr="00AB5BB0" w:rsidRDefault="00AB5BB0" w:rsidP="00AB5BB0">
      <w:pPr>
        <w:bidi/>
        <w:rPr>
          <w:rFonts w:cs="David" w:hint="cs"/>
          <w:rtl/>
        </w:rPr>
      </w:pPr>
    </w:p>
    <w:p w14:paraId="4036C043" w14:textId="77777777" w:rsidR="00AB5BB0" w:rsidRPr="00AB5BB0" w:rsidRDefault="00AB5BB0" w:rsidP="00AB5BB0">
      <w:pPr>
        <w:bidi/>
        <w:rPr>
          <w:rFonts w:cs="David" w:hint="cs"/>
          <w:rtl/>
        </w:rPr>
      </w:pPr>
      <w:r w:rsidRPr="00AB5BB0">
        <w:rPr>
          <w:rFonts w:cs="David" w:hint="cs"/>
          <w:u w:val="single"/>
          <w:rtl/>
        </w:rPr>
        <w:t>ראובן ריבלין:</w:t>
      </w:r>
    </w:p>
    <w:p w14:paraId="0F7A9F89" w14:textId="77777777" w:rsidR="00AB5BB0" w:rsidRPr="00AB5BB0" w:rsidRDefault="00AB5BB0" w:rsidP="00AB5BB0">
      <w:pPr>
        <w:bidi/>
        <w:rPr>
          <w:rFonts w:cs="David" w:hint="cs"/>
          <w:rtl/>
        </w:rPr>
      </w:pPr>
    </w:p>
    <w:p w14:paraId="6E471266" w14:textId="77777777" w:rsidR="00AB5BB0" w:rsidRPr="00AB5BB0" w:rsidRDefault="00AB5BB0" w:rsidP="00AB5BB0">
      <w:pPr>
        <w:bidi/>
        <w:rPr>
          <w:rFonts w:cs="David" w:hint="cs"/>
          <w:rtl/>
        </w:rPr>
      </w:pPr>
      <w:r w:rsidRPr="00AB5BB0">
        <w:rPr>
          <w:rFonts w:cs="David" w:hint="cs"/>
          <w:rtl/>
        </w:rPr>
        <w:tab/>
        <w:t xml:space="preserve">עד היום בחרנו מצוין. היו תקלות בכנסת כזאת או אחרת. אתם לא יודעים איזה מטלות יש ואיזה בעיות יש בקשר לכל הדברים שאנחנו מטפלים בהם. </w:t>
      </w:r>
      <w:proofErr w:type="spellStart"/>
      <w:r w:rsidRPr="00AB5BB0">
        <w:rPr>
          <w:rFonts w:cs="David" w:hint="cs"/>
          <w:rtl/>
        </w:rPr>
        <w:t>סבידור</w:t>
      </w:r>
      <w:proofErr w:type="spellEnd"/>
      <w:r w:rsidRPr="00AB5BB0">
        <w:rPr>
          <w:rFonts w:cs="David" w:hint="cs"/>
          <w:rtl/>
        </w:rPr>
        <w:t xml:space="preserve"> אמר שצריכים לבוא עם עניבות. היינו צריכים לערער על החלטתו בפני ועדת הכנסת ויש דרכים, כאשר יו"ר מצווה ומטיל מטלות או גזירות על חברי הכנסת, הם יודעים איך להתגונן. הם ימצאו את הפורום הנכון כיצד לסכל שיגיון או קפריזה מצד יו"ר כנסת. יש כל מיני דברים והוראות של כל מיני חברי כנסת יכולים באותו יום לא לראות את המכלול ולהתחכם. צריך להישמע להוראות ולהנחיות המנהלתיות. אני לא בטוח שמה שכתוב בסעיף 15 מתייחס לישיבות הכנסת.</w:t>
      </w:r>
    </w:p>
    <w:p w14:paraId="3799C5C5" w14:textId="77777777" w:rsidR="00AB5BB0" w:rsidRPr="00AB5BB0" w:rsidRDefault="00AB5BB0" w:rsidP="00AB5BB0">
      <w:pPr>
        <w:bidi/>
        <w:rPr>
          <w:rFonts w:cs="David" w:hint="cs"/>
          <w:rtl/>
        </w:rPr>
      </w:pPr>
    </w:p>
    <w:p w14:paraId="2144F401" w14:textId="77777777" w:rsidR="00AB5BB0" w:rsidRPr="00AB5BB0" w:rsidRDefault="00AB5BB0" w:rsidP="00AB5BB0">
      <w:pPr>
        <w:bidi/>
        <w:rPr>
          <w:rFonts w:cs="David" w:hint="cs"/>
          <w:rtl/>
        </w:rPr>
      </w:pPr>
      <w:r w:rsidRPr="00AB5BB0">
        <w:rPr>
          <w:rFonts w:cs="David" w:hint="cs"/>
          <w:u w:val="single"/>
          <w:rtl/>
        </w:rPr>
        <w:t>חיים אורון:</w:t>
      </w:r>
    </w:p>
    <w:p w14:paraId="6D51913E" w14:textId="77777777" w:rsidR="00AB5BB0" w:rsidRPr="00AB5BB0" w:rsidRDefault="00AB5BB0" w:rsidP="00AB5BB0">
      <w:pPr>
        <w:bidi/>
        <w:rPr>
          <w:rFonts w:cs="David" w:hint="cs"/>
          <w:rtl/>
        </w:rPr>
      </w:pPr>
    </w:p>
    <w:p w14:paraId="6D3DF148" w14:textId="77777777" w:rsidR="00AB5BB0" w:rsidRPr="00AB5BB0" w:rsidRDefault="00AB5BB0" w:rsidP="00AB5BB0">
      <w:pPr>
        <w:bidi/>
        <w:rPr>
          <w:rFonts w:cs="David" w:hint="cs"/>
          <w:rtl/>
        </w:rPr>
      </w:pPr>
      <w:r w:rsidRPr="00AB5BB0">
        <w:rPr>
          <w:rFonts w:cs="David" w:hint="cs"/>
          <w:rtl/>
        </w:rPr>
        <w:tab/>
        <w:t>בסדר, אתה בדעתנו.</w:t>
      </w:r>
    </w:p>
    <w:p w14:paraId="7C5E3770" w14:textId="77777777" w:rsidR="00AB5BB0" w:rsidRPr="00AB5BB0" w:rsidRDefault="00AB5BB0" w:rsidP="00AB5BB0">
      <w:pPr>
        <w:bidi/>
        <w:rPr>
          <w:rFonts w:cs="David" w:hint="cs"/>
          <w:rtl/>
        </w:rPr>
      </w:pPr>
    </w:p>
    <w:p w14:paraId="4581AD43" w14:textId="77777777" w:rsidR="00AB5BB0" w:rsidRPr="00AB5BB0" w:rsidRDefault="00AB5BB0" w:rsidP="00AB5BB0">
      <w:pPr>
        <w:bidi/>
        <w:rPr>
          <w:rFonts w:cs="David"/>
          <w:rtl/>
        </w:rPr>
      </w:pPr>
      <w:r w:rsidRPr="00AB5BB0">
        <w:rPr>
          <w:rFonts w:cs="David" w:hint="eastAsia"/>
          <w:u w:val="single"/>
          <w:rtl/>
        </w:rPr>
        <w:t>אורי</w:t>
      </w:r>
      <w:r w:rsidRPr="00AB5BB0">
        <w:rPr>
          <w:rFonts w:cs="David"/>
          <w:u w:val="single"/>
          <w:rtl/>
        </w:rPr>
        <w:t xml:space="preserve"> אריאל:</w:t>
      </w:r>
    </w:p>
    <w:p w14:paraId="1AE0BAA2" w14:textId="77777777" w:rsidR="00AB5BB0" w:rsidRPr="00AB5BB0" w:rsidRDefault="00AB5BB0" w:rsidP="00AB5BB0">
      <w:pPr>
        <w:bidi/>
        <w:rPr>
          <w:rFonts w:cs="David"/>
          <w:rtl/>
        </w:rPr>
      </w:pPr>
    </w:p>
    <w:p w14:paraId="3A64A3C8" w14:textId="77777777" w:rsidR="00AB5BB0" w:rsidRPr="00AB5BB0" w:rsidRDefault="00AB5BB0" w:rsidP="00AB5BB0">
      <w:pPr>
        <w:bidi/>
        <w:rPr>
          <w:rFonts w:cs="David" w:hint="cs"/>
          <w:rtl/>
        </w:rPr>
      </w:pPr>
      <w:r w:rsidRPr="00AB5BB0">
        <w:rPr>
          <w:rFonts w:cs="David"/>
          <w:rtl/>
        </w:rPr>
        <w:tab/>
      </w:r>
      <w:r w:rsidRPr="00AB5BB0">
        <w:rPr>
          <w:rFonts w:cs="David" w:hint="cs"/>
          <w:rtl/>
        </w:rPr>
        <w:t xml:space="preserve"> ובכלל זה בישיבות הכנסת.</w:t>
      </w:r>
    </w:p>
    <w:p w14:paraId="41EBFBB5" w14:textId="77777777" w:rsidR="00AB5BB0" w:rsidRPr="00AB5BB0" w:rsidRDefault="00AB5BB0" w:rsidP="00AB5BB0">
      <w:pPr>
        <w:bidi/>
        <w:rPr>
          <w:rFonts w:cs="David" w:hint="cs"/>
          <w:rtl/>
        </w:rPr>
      </w:pPr>
    </w:p>
    <w:p w14:paraId="1524369C" w14:textId="77777777" w:rsidR="00AB5BB0" w:rsidRPr="00AB5BB0" w:rsidRDefault="00AB5BB0" w:rsidP="00AB5BB0">
      <w:pPr>
        <w:bidi/>
        <w:rPr>
          <w:rFonts w:cs="David" w:hint="cs"/>
          <w:rtl/>
        </w:rPr>
      </w:pPr>
      <w:r w:rsidRPr="00AB5BB0">
        <w:rPr>
          <w:rFonts w:cs="David" w:hint="cs"/>
          <w:u w:val="single"/>
          <w:rtl/>
        </w:rPr>
        <w:t>ראובן ריבלין:</w:t>
      </w:r>
    </w:p>
    <w:p w14:paraId="294FA8B5" w14:textId="77777777" w:rsidR="00AB5BB0" w:rsidRPr="00AB5BB0" w:rsidRDefault="00AB5BB0" w:rsidP="00AB5BB0">
      <w:pPr>
        <w:bidi/>
        <w:rPr>
          <w:rFonts w:cs="David" w:hint="cs"/>
          <w:rtl/>
        </w:rPr>
      </w:pPr>
    </w:p>
    <w:p w14:paraId="7007FDC5" w14:textId="77777777" w:rsidR="00AB5BB0" w:rsidRPr="00AB5BB0" w:rsidRDefault="00AB5BB0" w:rsidP="00AB5BB0">
      <w:pPr>
        <w:bidi/>
        <w:rPr>
          <w:rFonts w:cs="David" w:hint="cs"/>
          <w:rtl/>
        </w:rPr>
      </w:pPr>
      <w:r w:rsidRPr="00AB5BB0">
        <w:rPr>
          <w:rFonts w:cs="David" w:hint="cs"/>
          <w:rtl/>
        </w:rPr>
        <w:tab/>
        <w:t>גם בישיבות הכנסת יש פעמים, ואתן דוגמה דמיונית: תארו לכם שיו"ר כנסת יושב ויש ראש סיעה, וזכר או נקבה לפי פקודת הפרשנות זה אותו דבר, שלא מפסיקים לפטפט במליאה ולהסתובב וללכת בצורה מכפירה ויו"ר הכנסת לא רוצה לפגוע בסיעה או באישיות בגלל מעמדה, בגלל מינה, בגלל דרגתה, בגלל ייחוסה, ולא אומר מילה. פתאום בא יו"ר כנסת ואומר לסדרנים, כל ח"כ שמדבר, תוציאו אותו החוצה או תעירו לו. כל יו"ר כנסת בסגנונו. אי אפשר לנהל את הדברים אלא על פי אותה ראיה ותפיסה שיו"ר הכנסת מבקש לעצב.</w:t>
      </w:r>
    </w:p>
    <w:p w14:paraId="7D9F5C7C" w14:textId="77777777" w:rsidR="00AB5BB0" w:rsidRPr="00AB5BB0" w:rsidRDefault="00AB5BB0" w:rsidP="00AB5BB0">
      <w:pPr>
        <w:bidi/>
        <w:rPr>
          <w:rFonts w:cs="David" w:hint="cs"/>
          <w:rtl/>
        </w:rPr>
      </w:pPr>
    </w:p>
    <w:p w14:paraId="65ABECDE" w14:textId="77777777" w:rsidR="00AB5BB0" w:rsidRPr="00AB5BB0" w:rsidRDefault="00AB5BB0" w:rsidP="00AB5BB0">
      <w:pPr>
        <w:bidi/>
        <w:rPr>
          <w:rFonts w:cs="David" w:hint="cs"/>
          <w:u w:val="single"/>
          <w:rtl/>
        </w:rPr>
      </w:pPr>
      <w:r w:rsidRPr="00AB5BB0">
        <w:rPr>
          <w:rFonts w:cs="David" w:hint="cs"/>
          <w:u w:val="single"/>
          <w:rtl/>
        </w:rPr>
        <w:t>גדעון סער:</w:t>
      </w:r>
    </w:p>
    <w:p w14:paraId="0FAAE92D" w14:textId="77777777" w:rsidR="00AB5BB0" w:rsidRPr="00AB5BB0" w:rsidRDefault="00AB5BB0" w:rsidP="00AB5BB0">
      <w:pPr>
        <w:bidi/>
        <w:rPr>
          <w:rFonts w:cs="David" w:hint="cs"/>
          <w:u w:val="single"/>
          <w:rtl/>
        </w:rPr>
      </w:pPr>
    </w:p>
    <w:p w14:paraId="2AC025BC" w14:textId="77777777" w:rsidR="00AB5BB0" w:rsidRPr="00AB5BB0" w:rsidRDefault="00AB5BB0" w:rsidP="00AB5BB0">
      <w:pPr>
        <w:bidi/>
        <w:rPr>
          <w:rFonts w:cs="David" w:hint="cs"/>
          <w:rtl/>
        </w:rPr>
      </w:pPr>
      <w:r w:rsidRPr="00AB5BB0">
        <w:rPr>
          <w:rFonts w:cs="David" w:hint="cs"/>
          <w:rtl/>
        </w:rPr>
        <w:tab/>
        <w:t>אין על זה מחלוקת.</w:t>
      </w:r>
    </w:p>
    <w:p w14:paraId="28747497" w14:textId="77777777" w:rsidR="00AB5BB0" w:rsidRPr="00AB5BB0" w:rsidRDefault="00AB5BB0" w:rsidP="00AB5BB0">
      <w:pPr>
        <w:bidi/>
        <w:rPr>
          <w:rFonts w:cs="David" w:hint="cs"/>
          <w:rtl/>
        </w:rPr>
      </w:pPr>
    </w:p>
    <w:p w14:paraId="16A98FC9" w14:textId="77777777" w:rsidR="00AB5BB0" w:rsidRPr="00AB5BB0" w:rsidRDefault="00AB5BB0" w:rsidP="00AB5BB0">
      <w:pPr>
        <w:bidi/>
        <w:rPr>
          <w:rFonts w:cs="David" w:hint="cs"/>
          <w:rtl/>
        </w:rPr>
      </w:pPr>
      <w:r w:rsidRPr="00AB5BB0">
        <w:rPr>
          <w:rFonts w:cs="David" w:hint="cs"/>
          <w:u w:val="single"/>
          <w:rtl/>
        </w:rPr>
        <w:t>ראובן ריבלין:</w:t>
      </w:r>
    </w:p>
    <w:p w14:paraId="01FDDE13" w14:textId="77777777" w:rsidR="00AB5BB0" w:rsidRPr="00AB5BB0" w:rsidRDefault="00AB5BB0" w:rsidP="00AB5BB0">
      <w:pPr>
        <w:bidi/>
        <w:rPr>
          <w:rFonts w:cs="David" w:hint="cs"/>
          <w:rtl/>
        </w:rPr>
      </w:pPr>
    </w:p>
    <w:p w14:paraId="033D4065" w14:textId="77777777" w:rsidR="00AB5BB0" w:rsidRPr="00AB5BB0" w:rsidRDefault="00AB5BB0" w:rsidP="00AB5BB0">
      <w:pPr>
        <w:bidi/>
        <w:rPr>
          <w:rFonts w:cs="David" w:hint="cs"/>
          <w:rtl/>
        </w:rPr>
      </w:pPr>
      <w:r w:rsidRPr="00AB5BB0">
        <w:rPr>
          <w:rFonts w:cs="David" w:hint="cs"/>
          <w:rtl/>
        </w:rPr>
        <w:tab/>
        <w:t>פעם זה היה הזוי לסגור דלתות. 3 דלתות יש לאולם המליאה כדי לאפשר לחברי הכנסת להיכנס על מנת להצביע. יכול יו"ר כנסת להחליט ש-4 מתוך 6 הוא סוגר. פתאום הוא אומר: אני מחליט ש-4 יהיו סגורות.</w:t>
      </w:r>
    </w:p>
    <w:p w14:paraId="5FDC0CBA" w14:textId="77777777" w:rsidR="00AB5BB0" w:rsidRPr="00AB5BB0" w:rsidRDefault="00AB5BB0" w:rsidP="00AB5BB0">
      <w:pPr>
        <w:bidi/>
        <w:rPr>
          <w:rFonts w:cs="David" w:hint="cs"/>
          <w:rtl/>
        </w:rPr>
      </w:pPr>
    </w:p>
    <w:p w14:paraId="17E12897" w14:textId="77777777" w:rsidR="00AB5BB0" w:rsidRPr="00AB5BB0" w:rsidRDefault="00AB5BB0" w:rsidP="00AB5BB0">
      <w:pPr>
        <w:bidi/>
        <w:rPr>
          <w:rFonts w:cs="David" w:hint="cs"/>
          <w:u w:val="single"/>
          <w:rtl/>
        </w:rPr>
      </w:pPr>
      <w:r w:rsidRPr="00AB5BB0">
        <w:rPr>
          <w:rFonts w:cs="David"/>
          <w:u w:val="single"/>
          <w:rtl/>
        </w:rPr>
        <w:br w:type="page"/>
      </w: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33DEDFB4" w14:textId="77777777" w:rsidR="00AB5BB0" w:rsidRPr="00AB5BB0" w:rsidRDefault="00AB5BB0" w:rsidP="00AB5BB0">
      <w:pPr>
        <w:bidi/>
        <w:rPr>
          <w:rFonts w:cs="David" w:hint="cs"/>
          <w:rtl/>
        </w:rPr>
      </w:pPr>
    </w:p>
    <w:p w14:paraId="0838D4BC" w14:textId="77777777" w:rsidR="00AB5BB0" w:rsidRPr="00AB5BB0" w:rsidRDefault="00AB5BB0" w:rsidP="00AB5BB0">
      <w:pPr>
        <w:bidi/>
        <w:ind w:firstLine="567"/>
        <w:rPr>
          <w:rFonts w:cs="David" w:hint="cs"/>
          <w:rtl/>
        </w:rPr>
      </w:pPr>
      <w:r w:rsidRPr="00AB5BB0">
        <w:rPr>
          <w:rFonts w:cs="David" w:hint="cs"/>
          <w:rtl/>
        </w:rPr>
        <w:t>זה לא דמיוני.</w:t>
      </w:r>
    </w:p>
    <w:p w14:paraId="0745E9B2" w14:textId="77777777" w:rsidR="00AB5BB0" w:rsidRPr="00AB5BB0" w:rsidRDefault="00AB5BB0" w:rsidP="00AB5BB0">
      <w:pPr>
        <w:bidi/>
        <w:rPr>
          <w:rFonts w:cs="David" w:hint="cs"/>
          <w:rtl/>
        </w:rPr>
      </w:pPr>
    </w:p>
    <w:p w14:paraId="20230A63" w14:textId="77777777" w:rsidR="00AB5BB0" w:rsidRPr="00AB5BB0" w:rsidRDefault="00AB5BB0" w:rsidP="00AB5BB0">
      <w:pPr>
        <w:bidi/>
        <w:rPr>
          <w:rFonts w:cs="David" w:hint="cs"/>
          <w:rtl/>
        </w:rPr>
      </w:pPr>
      <w:r w:rsidRPr="00AB5BB0">
        <w:rPr>
          <w:rFonts w:cs="David" w:hint="cs"/>
          <w:u w:val="single"/>
          <w:rtl/>
        </w:rPr>
        <w:t>ראובן ריבלין:</w:t>
      </w:r>
    </w:p>
    <w:p w14:paraId="7B523EB2" w14:textId="77777777" w:rsidR="00AB5BB0" w:rsidRPr="00AB5BB0" w:rsidRDefault="00AB5BB0" w:rsidP="00AB5BB0">
      <w:pPr>
        <w:bidi/>
        <w:rPr>
          <w:rFonts w:cs="David" w:hint="cs"/>
          <w:rtl/>
        </w:rPr>
      </w:pPr>
    </w:p>
    <w:p w14:paraId="1D3C1E7D" w14:textId="77777777" w:rsidR="00AB5BB0" w:rsidRPr="00AB5BB0" w:rsidRDefault="00AB5BB0" w:rsidP="00AB5BB0">
      <w:pPr>
        <w:bidi/>
        <w:rPr>
          <w:rFonts w:cs="David" w:hint="cs"/>
          <w:rtl/>
        </w:rPr>
      </w:pPr>
      <w:r w:rsidRPr="00AB5BB0">
        <w:rPr>
          <w:rFonts w:cs="David" w:hint="cs"/>
          <w:rtl/>
        </w:rPr>
        <w:tab/>
        <w:t>על דברים אלה יכולים חברי הכנסת לומר ליו"ר: הגזמת. לבוא לועדת הכנסת ולומר שהדברים לא מתקבלים על הדעת. אבל יש רגעים שבהם רואים את הניהול, בעיקר בניהול המנהלי של הכנסת. בישיבות הכנסת אני מסכים אבל התקנון כולל גם הוראות מנהליות.</w:t>
      </w:r>
    </w:p>
    <w:p w14:paraId="266A6393" w14:textId="77777777" w:rsidR="00AB5BB0" w:rsidRPr="00AB5BB0" w:rsidRDefault="00AB5BB0" w:rsidP="00AB5BB0">
      <w:pPr>
        <w:bidi/>
        <w:rPr>
          <w:rFonts w:cs="David" w:hint="cs"/>
          <w:rtl/>
        </w:rPr>
      </w:pPr>
    </w:p>
    <w:p w14:paraId="5A7AC0CA" w14:textId="77777777" w:rsidR="00AB5BB0" w:rsidRPr="00AB5BB0" w:rsidRDefault="00AB5BB0" w:rsidP="00AB5BB0">
      <w:pPr>
        <w:bidi/>
        <w:rPr>
          <w:rFonts w:cs="David" w:hint="cs"/>
          <w:rtl/>
        </w:rPr>
      </w:pPr>
      <w:r w:rsidRPr="00AB5BB0">
        <w:rPr>
          <w:rFonts w:cs="David" w:hint="cs"/>
          <w:u w:val="single"/>
          <w:rtl/>
        </w:rPr>
        <w:t>חיים אורון:</w:t>
      </w:r>
    </w:p>
    <w:p w14:paraId="3242DCAD" w14:textId="77777777" w:rsidR="00AB5BB0" w:rsidRPr="00AB5BB0" w:rsidRDefault="00AB5BB0" w:rsidP="00AB5BB0">
      <w:pPr>
        <w:bidi/>
        <w:rPr>
          <w:rFonts w:cs="David" w:hint="cs"/>
          <w:rtl/>
        </w:rPr>
      </w:pPr>
    </w:p>
    <w:p w14:paraId="4A18A3C7" w14:textId="77777777" w:rsidR="00AB5BB0" w:rsidRPr="00AB5BB0" w:rsidRDefault="00AB5BB0" w:rsidP="00AB5BB0">
      <w:pPr>
        <w:bidi/>
        <w:ind w:firstLine="567"/>
        <w:rPr>
          <w:rFonts w:cs="David" w:hint="cs"/>
          <w:rtl/>
        </w:rPr>
      </w:pPr>
      <w:r w:rsidRPr="00AB5BB0">
        <w:rPr>
          <w:rFonts w:cs="David" w:hint="cs"/>
          <w:rtl/>
        </w:rPr>
        <w:t>זה כתוב, אתה סתם מתעקש. "... ובכלל זה בישיבות הכנסת, בנוגע לקיום תקנון הכנסת ובנוגע לעניינים אחרים הקשורים לניהול הכנסת..."</w:t>
      </w:r>
    </w:p>
    <w:p w14:paraId="2E4FD559" w14:textId="77777777" w:rsidR="00AB5BB0" w:rsidRPr="00AB5BB0" w:rsidRDefault="00AB5BB0" w:rsidP="00AB5BB0">
      <w:pPr>
        <w:bidi/>
        <w:rPr>
          <w:rFonts w:cs="David" w:hint="cs"/>
          <w:rtl/>
        </w:rPr>
      </w:pPr>
    </w:p>
    <w:p w14:paraId="47B878D2" w14:textId="77777777" w:rsidR="00AB5BB0" w:rsidRPr="00AB5BB0" w:rsidRDefault="00AB5BB0" w:rsidP="00AB5BB0">
      <w:pPr>
        <w:bidi/>
        <w:rPr>
          <w:rFonts w:cs="David" w:hint="cs"/>
          <w:rtl/>
        </w:rPr>
      </w:pPr>
      <w:r w:rsidRPr="00AB5BB0">
        <w:rPr>
          <w:rFonts w:cs="David" w:hint="cs"/>
          <w:u w:val="single"/>
          <w:rtl/>
        </w:rPr>
        <w:t>ראובן ריבלין:</w:t>
      </w:r>
    </w:p>
    <w:p w14:paraId="0AFFE0B1" w14:textId="77777777" w:rsidR="00AB5BB0" w:rsidRPr="00AB5BB0" w:rsidRDefault="00AB5BB0" w:rsidP="00AB5BB0">
      <w:pPr>
        <w:bidi/>
        <w:rPr>
          <w:rFonts w:cs="David" w:hint="cs"/>
          <w:rtl/>
        </w:rPr>
      </w:pPr>
    </w:p>
    <w:p w14:paraId="155B95F5" w14:textId="77777777" w:rsidR="00AB5BB0" w:rsidRPr="00AB5BB0" w:rsidRDefault="00AB5BB0" w:rsidP="00AB5BB0">
      <w:pPr>
        <w:bidi/>
        <w:rPr>
          <w:rFonts w:cs="David" w:hint="cs"/>
          <w:rtl/>
        </w:rPr>
      </w:pPr>
      <w:r w:rsidRPr="00AB5BB0">
        <w:rPr>
          <w:rFonts w:cs="David" w:hint="cs"/>
          <w:rtl/>
        </w:rPr>
        <w:tab/>
        <w:t>ובכלל זה... את זה תוריד.</w:t>
      </w:r>
    </w:p>
    <w:p w14:paraId="75949F8F" w14:textId="77777777" w:rsidR="00AB5BB0" w:rsidRPr="00AB5BB0" w:rsidRDefault="00AB5BB0" w:rsidP="00AB5BB0">
      <w:pPr>
        <w:bidi/>
        <w:rPr>
          <w:rFonts w:cs="David" w:hint="cs"/>
          <w:rtl/>
        </w:rPr>
      </w:pPr>
    </w:p>
    <w:p w14:paraId="61BA1CB2" w14:textId="77777777" w:rsidR="00AB5BB0" w:rsidRPr="00AB5BB0" w:rsidRDefault="00AB5BB0" w:rsidP="00AB5BB0">
      <w:pPr>
        <w:bidi/>
        <w:rPr>
          <w:rFonts w:cs="David" w:hint="cs"/>
          <w:rtl/>
        </w:rPr>
      </w:pPr>
      <w:r w:rsidRPr="00AB5BB0">
        <w:rPr>
          <w:rFonts w:cs="David" w:hint="cs"/>
          <w:u w:val="single"/>
          <w:rtl/>
        </w:rPr>
        <w:t>חיים אורון:</w:t>
      </w:r>
    </w:p>
    <w:p w14:paraId="3BEBBA4C" w14:textId="77777777" w:rsidR="00AB5BB0" w:rsidRPr="00AB5BB0" w:rsidRDefault="00AB5BB0" w:rsidP="00AB5BB0">
      <w:pPr>
        <w:bidi/>
        <w:rPr>
          <w:rFonts w:cs="David" w:hint="cs"/>
          <w:rtl/>
        </w:rPr>
      </w:pPr>
    </w:p>
    <w:p w14:paraId="5D56C315" w14:textId="77777777" w:rsidR="00AB5BB0" w:rsidRPr="00AB5BB0" w:rsidRDefault="00AB5BB0" w:rsidP="00AB5BB0">
      <w:pPr>
        <w:bidi/>
        <w:ind w:firstLine="567"/>
        <w:rPr>
          <w:rFonts w:cs="David" w:hint="cs"/>
          <w:rtl/>
        </w:rPr>
      </w:pPr>
      <w:r w:rsidRPr="00AB5BB0">
        <w:rPr>
          <w:rFonts w:cs="David" w:hint="cs"/>
          <w:rtl/>
        </w:rPr>
        <w:t>לא ניהול הכנסת במליאה אלא במובן אדמיניסטרציה.</w:t>
      </w:r>
    </w:p>
    <w:p w14:paraId="6486F5C9" w14:textId="77777777" w:rsidR="00AB5BB0" w:rsidRPr="00AB5BB0" w:rsidRDefault="00AB5BB0" w:rsidP="00AB5BB0">
      <w:pPr>
        <w:bidi/>
        <w:rPr>
          <w:rFonts w:cs="David" w:hint="cs"/>
          <w:rtl/>
        </w:rPr>
      </w:pPr>
    </w:p>
    <w:p w14:paraId="28901536" w14:textId="77777777" w:rsidR="00AB5BB0" w:rsidRPr="00AB5BB0" w:rsidRDefault="00AB5BB0" w:rsidP="00AB5BB0">
      <w:pPr>
        <w:bidi/>
        <w:rPr>
          <w:rFonts w:cs="David" w:hint="cs"/>
          <w:u w:val="single"/>
          <w:rtl/>
        </w:rPr>
      </w:pPr>
      <w:r w:rsidRPr="00AB5BB0">
        <w:rPr>
          <w:rFonts w:cs="David" w:hint="cs"/>
          <w:u w:val="single"/>
          <w:rtl/>
        </w:rPr>
        <w:t>גדעון סער:</w:t>
      </w:r>
    </w:p>
    <w:p w14:paraId="3A8A6F64" w14:textId="77777777" w:rsidR="00AB5BB0" w:rsidRPr="00AB5BB0" w:rsidRDefault="00AB5BB0" w:rsidP="00AB5BB0">
      <w:pPr>
        <w:bidi/>
        <w:rPr>
          <w:rFonts w:cs="David" w:hint="cs"/>
          <w:u w:val="single"/>
          <w:rtl/>
        </w:rPr>
      </w:pPr>
    </w:p>
    <w:p w14:paraId="6BE020B3" w14:textId="77777777" w:rsidR="00AB5BB0" w:rsidRPr="00AB5BB0" w:rsidRDefault="00AB5BB0" w:rsidP="00AB5BB0">
      <w:pPr>
        <w:bidi/>
        <w:rPr>
          <w:rFonts w:cs="David" w:hint="cs"/>
          <w:rtl/>
        </w:rPr>
      </w:pPr>
      <w:r w:rsidRPr="00AB5BB0">
        <w:rPr>
          <w:rFonts w:cs="David" w:hint="cs"/>
          <w:rtl/>
        </w:rPr>
        <w:tab/>
        <w:t xml:space="preserve">מה זה רלוונטי? מישהו שואל אותי </w:t>
      </w:r>
      <w:proofErr w:type="spellStart"/>
      <w:r w:rsidRPr="00AB5BB0">
        <w:rPr>
          <w:rFonts w:cs="David" w:hint="cs"/>
          <w:rtl/>
        </w:rPr>
        <w:t>בענין</w:t>
      </w:r>
      <w:proofErr w:type="spellEnd"/>
      <w:r w:rsidRPr="00AB5BB0">
        <w:rPr>
          <w:rFonts w:cs="David" w:hint="cs"/>
          <w:rtl/>
        </w:rPr>
        <w:t xml:space="preserve"> ניהול הכנסת?</w:t>
      </w:r>
    </w:p>
    <w:p w14:paraId="105356E9" w14:textId="77777777" w:rsidR="00AB5BB0" w:rsidRPr="00AB5BB0" w:rsidRDefault="00AB5BB0" w:rsidP="00AB5BB0">
      <w:pPr>
        <w:bidi/>
        <w:rPr>
          <w:rFonts w:cs="David" w:hint="cs"/>
          <w:rtl/>
        </w:rPr>
      </w:pPr>
    </w:p>
    <w:p w14:paraId="6839E110" w14:textId="77777777" w:rsidR="00AB5BB0" w:rsidRPr="00AB5BB0" w:rsidRDefault="00AB5BB0" w:rsidP="00AB5BB0">
      <w:pPr>
        <w:bidi/>
        <w:rPr>
          <w:rFonts w:cs="David" w:hint="cs"/>
          <w:u w:val="single"/>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0F7C1A67" w14:textId="77777777" w:rsidR="00AB5BB0" w:rsidRPr="00AB5BB0" w:rsidRDefault="00AB5BB0" w:rsidP="00AB5BB0">
      <w:pPr>
        <w:bidi/>
        <w:rPr>
          <w:rFonts w:cs="David" w:hint="cs"/>
          <w:rtl/>
        </w:rPr>
      </w:pPr>
    </w:p>
    <w:p w14:paraId="270D9100" w14:textId="77777777" w:rsidR="00AB5BB0" w:rsidRPr="00AB5BB0" w:rsidRDefault="00AB5BB0" w:rsidP="00AB5BB0">
      <w:pPr>
        <w:bidi/>
        <w:rPr>
          <w:rFonts w:cs="David" w:hint="cs"/>
          <w:rtl/>
        </w:rPr>
      </w:pPr>
      <w:r w:rsidRPr="00AB5BB0">
        <w:rPr>
          <w:rFonts w:cs="David" w:hint="cs"/>
          <w:rtl/>
        </w:rPr>
        <w:tab/>
        <w:t>ההצעה כזאת: "חבר הכנסת ימלא אחר הנחיות והוראות יושב ראש הכנסת בכל הנוגע לסדר ולביטחון במשכן הכנסת, ובכלל זה אבטחת חברי הכנסת ואבטחת מידע."</w:t>
      </w:r>
    </w:p>
    <w:p w14:paraId="4E806D96" w14:textId="77777777" w:rsidR="00AB5BB0" w:rsidRPr="00AB5BB0" w:rsidRDefault="00AB5BB0" w:rsidP="00AB5BB0">
      <w:pPr>
        <w:bidi/>
        <w:rPr>
          <w:rFonts w:cs="David" w:hint="cs"/>
          <w:rtl/>
        </w:rPr>
      </w:pPr>
    </w:p>
    <w:p w14:paraId="2FF9035D" w14:textId="77777777" w:rsidR="00AB5BB0" w:rsidRPr="00AB5BB0" w:rsidRDefault="00AB5BB0" w:rsidP="00AB5BB0">
      <w:pPr>
        <w:bidi/>
        <w:rPr>
          <w:rFonts w:cs="David" w:hint="cs"/>
          <w:u w:val="single"/>
          <w:rtl/>
        </w:rPr>
      </w:pPr>
      <w:r w:rsidRPr="00AB5BB0">
        <w:rPr>
          <w:rFonts w:cs="David" w:hint="cs"/>
          <w:u w:val="single"/>
          <w:rtl/>
        </w:rPr>
        <w:t>גדעון סער:</w:t>
      </w:r>
    </w:p>
    <w:p w14:paraId="7F02C187" w14:textId="77777777" w:rsidR="00AB5BB0" w:rsidRPr="00AB5BB0" w:rsidRDefault="00AB5BB0" w:rsidP="00AB5BB0">
      <w:pPr>
        <w:bidi/>
        <w:rPr>
          <w:rFonts w:cs="David" w:hint="cs"/>
          <w:u w:val="single"/>
          <w:rtl/>
        </w:rPr>
      </w:pPr>
    </w:p>
    <w:p w14:paraId="27C74178" w14:textId="77777777" w:rsidR="00AB5BB0" w:rsidRPr="00AB5BB0" w:rsidRDefault="00AB5BB0" w:rsidP="00AB5BB0">
      <w:pPr>
        <w:bidi/>
        <w:rPr>
          <w:rFonts w:cs="David" w:hint="cs"/>
          <w:rtl/>
        </w:rPr>
      </w:pPr>
      <w:r w:rsidRPr="00AB5BB0">
        <w:rPr>
          <w:rFonts w:cs="David" w:hint="cs"/>
          <w:rtl/>
        </w:rPr>
        <w:tab/>
        <w:t>בסדר גמור. אני מבקש שבכותרת יהיה כתוב "הנחיות" ולא "הוראות".</w:t>
      </w:r>
    </w:p>
    <w:p w14:paraId="222761F3" w14:textId="77777777" w:rsidR="00AB5BB0" w:rsidRPr="00AB5BB0" w:rsidRDefault="00AB5BB0" w:rsidP="00AB5BB0">
      <w:pPr>
        <w:bidi/>
        <w:rPr>
          <w:rFonts w:cs="David" w:hint="cs"/>
          <w:rtl/>
        </w:rPr>
      </w:pPr>
    </w:p>
    <w:p w14:paraId="5BE57A72" w14:textId="77777777" w:rsidR="00AB5BB0" w:rsidRPr="00AB5BB0" w:rsidRDefault="00AB5BB0" w:rsidP="00AB5BB0">
      <w:pPr>
        <w:bidi/>
        <w:rPr>
          <w:rFonts w:cs="David" w:hint="cs"/>
          <w:rtl/>
        </w:rPr>
      </w:pPr>
      <w:proofErr w:type="spellStart"/>
      <w:r w:rsidRPr="00AB5BB0">
        <w:rPr>
          <w:rFonts w:cs="David" w:hint="cs"/>
          <w:u w:val="single"/>
          <w:rtl/>
        </w:rPr>
        <w:t>אסא</w:t>
      </w:r>
      <w:proofErr w:type="spellEnd"/>
      <w:r w:rsidRPr="00AB5BB0">
        <w:rPr>
          <w:rFonts w:cs="David" w:hint="cs"/>
          <w:u w:val="single"/>
          <w:rtl/>
        </w:rPr>
        <w:t xml:space="preserve"> כשר:</w:t>
      </w:r>
    </w:p>
    <w:p w14:paraId="0D975915" w14:textId="77777777" w:rsidR="00AB5BB0" w:rsidRPr="00AB5BB0" w:rsidRDefault="00AB5BB0" w:rsidP="00AB5BB0">
      <w:pPr>
        <w:bidi/>
        <w:rPr>
          <w:rFonts w:cs="David" w:hint="cs"/>
          <w:rtl/>
        </w:rPr>
      </w:pPr>
    </w:p>
    <w:p w14:paraId="0241432A" w14:textId="77777777" w:rsidR="00AB5BB0" w:rsidRPr="00AB5BB0" w:rsidRDefault="00AB5BB0" w:rsidP="00AB5BB0">
      <w:pPr>
        <w:bidi/>
        <w:ind w:firstLine="567"/>
        <w:rPr>
          <w:rFonts w:cs="David" w:hint="cs"/>
          <w:rtl/>
        </w:rPr>
      </w:pPr>
      <w:r w:rsidRPr="00AB5BB0">
        <w:rPr>
          <w:rFonts w:cs="David" w:hint="cs"/>
          <w:rtl/>
        </w:rPr>
        <w:t>אני רוצה להבהיר שהוועדה שלנו התחילה מסיפור אבטחת חבר הכנסת, מפני שזה אבטחת מעמדו בתור ח"כ. אנחנו לא רוצים ששום אזרח יפגע מפעילות טרור אבל אם חבר כנסת או שר נפגע, יש לזה מעמד אחר. לכן, אזרח יכול להגיד: אני עושה מה שאני רוצה במסגרת החוק. חבר כנסת או שר לא יכולים להגיד: אני עושה מה שאני רוצה, כי יש להם מעמד ממלכתי שהפגיעה בו היא מיוחדת. לכן חשבנו שצריך לגרום לזה שחבר כנסת ושר יקיימו את ההנחיות, אבל לא יכול להיות שהם יקיימו הנחיות של קצין הכנסת ולכן, זה חייב לבוא מהיו"ר.</w:t>
      </w:r>
    </w:p>
    <w:p w14:paraId="1CBA4F24" w14:textId="77777777" w:rsidR="00AB5BB0" w:rsidRPr="00AB5BB0" w:rsidRDefault="00AB5BB0" w:rsidP="00AB5BB0">
      <w:pPr>
        <w:bidi/>
        <w:rPr>
          <w:rFonts w:cs="David" w:hint="cs"/>
          <w:rtl/>
        </w:rPr>
      </w:pPr>
    </w:p>
    <w:p w14:paraId="327AEA5A" w14:textId="77777777" w:rsidR="00AB5BB0" w:rsidRPr="00AB5BB0" w:rsidRDefault="00AB5BB0" w:rsidP="00AB5BB0">
      <w:pPr>
        <w:bidi/>
        <w:rPr>
          <w:rFonts w:cs="David"/>
          <w:rtl/>
        </w:rPr>
      </w:pPr>
      <w:r w:rsidRPr="00AB5BB0">
        <w:rPr>
          <w:rFonts w:cs="David" w:hint="eastAsia"/>
          <w:u w:val="single"/>
          <w:rtl/>
        </w:rPr>
        <w:t>אורי</w:t>
      </w:r>
      <w:r w:rsidRPr="00AB5BB0">
        <w:rPr>
          <w:rFonts w:cs="David"/>
          <w:u w:val="single"/>
          <w:rtl/>
        </w:rPr>
        <w:t xml:space="preserve"> אריאל:</w:t>
      </w:r>
    </w:p>
    <w:p w14:paraId="307D5A1C" w14:textId="77777777" w:rsidR="00AB5BB0" w:rsidRPr="00AB5BB0" w:rsidRDefault="00AB5BB0" w:rsidP="00AB5BB0">
      <w:pPr>
        <w:bidi/>
        <w:rPr>
          <w:rFonts w:cs="David"/>
          <w:rtl/>
        </w:rPr>
      </w:pPr>
    </w:p>
    <w:p w14:paraId="53F6AEBA" w14:textId="77777777" w:rsidR="00AB5BB0" w:rsidRPr="00AB5BB0" w:rsidRDefault="00AB5BB0" w:rsidP="00AB5BB0">
      <w:pPr>
        <w:bidi/>
        <w:rPr>
          <w:rFonts w:cs="David" w:hint="cs"/>
          <w:rtl/>
        </w:rPr>
      </w:pPr>
      <w:r w:rsidRPr="00AB5BB0">
        <w:rPr>
          <w:rFonts w:cs="David"/>
          <w:rtl/>
        </w:rPr>
        <w:tab/>
      </w:r>
      <w:r w:rsidRPr="00AB5BB0">
        <w:rPr>
          <w:rFonts w:cs="David" w:hint="cs"/>
          <w:rtl/>
        </w:rPr>
        <w:t>אני לא בטוח שמדובר על אבטחת חברי כנסת מחוץ למשכן.</w:t>
      </w:r>
    </w:p>
    <w:p w14:paraId="3999E525" w14:textId="77777777" w:rsidR="00AB5BB0" w:rsidRPr="00AB5BB0" w:rsidRDefault="00AB5BB0" w:rsidP="00AB5BB0">
      <w:pPr>
        <w:bidi/>
        <w:rPr>
          <w:rFonts w:cs="David" w:hint="cs"/>
          <w:rtl/>
        </w:rPr>
      </w:pPr>
    </w:p>
    <w:p w14:paraId="5FF89288" w14:textId="77777777" w:rsidR="00AB5BB0" w:rsidRPr="00AB5BB0" w:rsidRDefault="00AB5BB0" w:rsidP="00AB5BB0">
      <w:pPr>
        <w:bidi/>
        <w:rPr>
          <w:rFonts w:cs="David" w:hint="cs"/>
          <w:u w:val="single"/>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5E1A604B" w14:textId="77777777" w:rsidR="00AB5BB0" w:rsidRPr="00AB5BB0" w:rsidRDefault="00AB5BB0" w:rsidP="00AB5BB0">
      <w:pPr>
        <w:bidi/>
        <w:rPr>
          <w:rFonts w:cs="David" w:hint="cs"/>
          <w:rtl/>
        </w:rPr>
      </w:pPr>
    </w:p>
    <w:p w14:paraId="34ED04DF" w14:textId="77777777" w:rsidR="00AB5BB0" w:rsidRPr="00AB5BB0" w:rsidRDefault="00AB5BB0" w:rsidP="00AB5BB0">
      <w:pPr>
        <w:bidi/>
        <w:rPr>
          <w:rFonts w:cs="David" w:hint="cs"/>
          <w:rtl/>
        </w:rPr>
      </w:pPr>
      <w:r w:rsidRPr="00AB5BB0">
        <w:rPr>
          <w:rFonts w:cs="David" w:hint="cs"/>
          <w:rtl/>
        </w:rPr>
        <w:tab/>
        <w:t>זה ברור. אני רוצה לעבור להצבעה. מי בעד, מי נגד?</w:t>
      </w:r>
    </w:p>
    <w:p w14:paraId="03E0C0DF" w14:textId="77777777" w:rsidR="00AB5BB0" w:rsidRPr="00AB5BB0" w:rsidRDefault="00AB5BB0" w:rsidP="00AB5BB0">
      <w:pPr>
        <w:bidi/>
        <w:rPr>
          <w:rFonts w:cs="David" w:hint="cs"/>
          <w:rtl/>
        </w:rPr>
      </w:pPr>
    </w:p>
    <w:p w14:paraId="6053E707" w14:textId="77777777" w:rsidR="00AB5BB0" w:rsidRPr="00AB5BB0" w:rsidRDefault="00AB5BB0" w:rsidP="00AB5BB0">
      <w:pPr>
        <w:bidi/>
        <w:ind w:firstLine="567"/>
        <w:rPr>
          <w:rFonts w:cs="David" w:hint="cs"/>
          <w:rtl/>
        </w:rPr>
      </w:pPr>
      <w:r w:rsidRPr="00AB5BB0">
        <w:rPr>
          <w:rFonts w:cs="David" w:hint="cs"/>
          <w:rtl/>
        </w:rPr>
        <w:t>סעיף 15 אושר פה אחד.</w:t>
      </w:r>
    </w:p>
    <w:p w14:paraId="0DD2E458" w14:textId="77777777" w:rsidR="00AB5BB0" w:rsidRPr="00AB5BB0" w:rsidRDefault="00AB5BB0" w:rsidP="00AB5BB0">
      <w:pPr>
        <w:bidi/>
        <w:rPr>
          <w:rFonts w:cs="David" w:hint="cs"/>
          <w:rtl/>
        </w:rPr>
      </w:pPr>
    </w:p>
    <w:p w14:paraId="6E8EAD8D" w14:textId="77777777" w:rsidR="00AB5BB0" w:rsidRPr="00AB5BB0" w:rsidRDefault="00AB5BB0" w:rsidP="00AB5BB0">
      <w:pPr>
        <w:bidi/>
        <w:ind w:firstLine="567"/>
        <w:rPr>
          <w:rFonts w:cs="David" w:hint="cs"/>
          <w:rtl/>
        </w:rPr>
      </w:pPr>
      <w:r w:rsidRPr="00AB5BB0">
        <w:rPr>
          <w:rFonts w:cs="David" w:hint="cs"/>
          <w:rtl/>
        </w:rPr>
        <w:t>אנחנו עוברים לסעיף 16.</w:t>
      </w:r>
    </w:p>
    <w:p w14:paraId="72A4F327" w14:textId="77777777" w:rsidR="00AB5BB0" w:rsidRPr="00AB5BB0" w:rsidRDefault="00AB5BB0" w:rsidP="00AB5BB0">
      <w:pPr>
        <w:bidi/>
        <w:rPr>
          <w:rFonts w:cs="David" w:hint="cs"/>
          <w:rtl/>
        </w:rPr>
      </w:pPr>
    </w:p>
    <w:p w14:paraId="3D1125F7" w14:textId="77777777" w:rsidR="00AB5BB0" w:rsidRPr="00AB5BB0" w:rsidRDefault="00AB5BB0" w:rsidP="00AB5BB0">
      <w:pPr>
        <w:bidi/>
        <w:rPr>
          <w:rFonts w:cs="David" w:hint="cs"/>
          <w:rtl/>
        </w:rPr>
      </w:pPr>
    </w:p>
    <w:p w14:paraId="55EA45E0" w14:textId="77777777" w:rsidR="00AB5BB0" w:rsidRPr="00AB5BB0" w:rsidRDefault="00AB5BB0" w:rsidP="00AB5BB0">
      <w:pPr>
        <w:bidi/>
        <w:rPr>
          <w:rFonts w:cs="David"/>
          <w:rtl/>
        </w:rPr>
      </w:pPr>
      <w:r w:rsidRPr="00AB5BB0">
        <w:rPr>
          <w:rFonts w:cs="David" w:hint="eastAsia"/>
          <w:u w:val="single"/>
          <w:rtl/>
        </w:rPr>
        <w:t>אורי</w:t>
      </w:r>
      <w:r w:rsidRPr="00AB5BB0">
        <w:rPr>
          <w:rFonts w:cs="David"/>
          <w:u w:val="single"/>
          <w:rtl/>
        </w:rPr>
        <w:t xml:space="preserve"> אריאל:</w:t>
      </w:r>
    </w:p>
    <w:p w14:paraId="178797B7" w14:textId="77777777" w:rsidR="00AB5BB0" w:rsidRPr="00AB5BB0" w:rsidRDefault="00AB5BB0" w:rsidP="00AB5BB0">
      <w:pPr>
        <w:bidi/>
        <w:rPr>
          <w:rFonts w:cs="David"/>
          <w:rtl/>
        </w:rPr>
      </w:pPr>
    </w:p>
    <w:p w14:paraId="47D40C31" w14:textId="77777777" w:rsidR="00AB5BB0" w:rsidRPr="00AB5BB0" w:rsidRDefault="00AB5BB0" w:rsidP="00AB5BB0">
      <w:pPr>
        <w:bidi/>
        <w:rPr>
          <w:rFonts w:cs="David" w:hint="cs"/>
          <w:rtl/>
        </w:rPr>
      </w:pPr>
      <w:r w:rsidRPr="00AB5BB0">
        <w:rPr>
          <w:rFonts w:cs="David"/>
          <w:rtl/>
        </w:rPr>
        <w:tab/>
      </w:r>
      <w:r w:rsidRPr="00AB5BB0">
        <w:rPr>
          <w:rFonts w:cs="David" w:hint="cs"/>
          <w:rtl/>
        </w:rPr>
        <w:t>סליחה, זה מאוד לא ברור. אתם עוסקים בזה וזה מאוד ברור לכם וכשאמרתם קצין הכנסת, ברור לכם על מה הוא דיבר. אדם מבחוץ שיקרא את זה לא יבין.</w:t>
      </w:r>
    </w:p>
    <w:p w14:paraId="2CE47CEF" w14:textId="77777777" w:rsidR="00AB5BB0" w:rsidRPr="00AB5BB0" w:rsidRDefault="00AB5BB0" w:rsidP="00AB5BB0">
      <w:pPr>
        <w:bidi/>
        <w:rPr>
          <w:rFonts w:cs="David" w:hint="cs"/>
          <w:rtl/>
        </w:rPr>
      </w:pPr>
    </w:p>
    <w:p w14:paraId="54999B17" w14:textId="77777777" w:rsidR="00AB5BB0" w:rsidRPr="00AB5BB0" w:rsidRDefault="00AB5BB0" w:rsidP="00AB5BB0">
      <w:pPr>
        <w:bidi/>
        <w:rPr>
          <w:rFonts w:cs="David" w:hint="cs"/>
          <w:u w:val="single"/>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23DF9906" w14:textId="77777777" w:rsidR="00AB5BB0" w:rsidRPr="00AB5BB0" w:rsidRDefault="00AB5BB0" w:rsidP="00AB5BB0">
      <w:pPr>
        <w:bidi/>
        <w:rPr>
          <w:rFonts w:cs="David" w:hint="cs"/>
          <w:rtl/>
        </w:rPr>
      </w:pPr>
    </w:p>
    <w:p w14:paraId="53FE4296" w14:textId="77777777" w:rsidR="00AB5BB0" w:rsidRPr="00AB5BB0" w:rsidRDefault="00AB5BB0" w:rsidP="00AB5BB0">
      <w:pPr>
        <w:bidi/>
        <w:rPr>
          <w:rFonts w:cs="David" w:hint="cs"/>
          <w:rtl/>
        </w:rPr>
      </w:pPr>
      <w:r w:rsidRPr="00AB5BB0">
        <w:rPr>
          <w:rFonts w:cs="David" w:hint="cs"/>
          <w:rtl/>
        </w:rPr>
        <w:tab/>
        <w:t xml:space="preserve">בסדר, אז נוסיף בסעיף 15, בסיפא: "בתוך </w:t>
      </w:r>
      <w:proofErr w:type="spellStart"/>
      <w:r w:rsidRPr="00AB5BB0">
        <w:rPr>
          <w:rFonts w:cs="David" w:hint="cs"/>
          <w:rtl/>
        </w:rPr>
        <w:t>הבנין</w:t>
      </w:r>
      <w:proofErr w:type="spellEnd"/>
      <w:r w:rsidRPr="00AB5BB0">
        <w:rPr>
          <w:rFonts w:cs="David" w:hint="cs"/>
          <w:rtl/>
        </w:rPr>
        <w:t xml:space="preserve"> ומחוצה לו."</w:t>
      </w:r>
    </w:p>
    <w:p w14:paraId="5C4D524D" w14:textId="77777777" w:rsidR="00AB5BB0" w:rsidRPr="00AB5BB0" w:rsidRDefault="00AB5BB0" w:rsidP="00AB5BB0">
      <w:pPr>
        <w:bidi/>
        <w:rPr>
          <w:rFonts w:cs="David" w:hint="cs"/>
          <w:rtl/>
        </w:rPr>
      </w:pPr>
    </w:p>
    <w:p w14:paraId="1D5B3DB3" w14:textId="77777777" w:rsidR="00AB5BB0" w:rsidRPr="00AB5BB0" w:rsidRDefault="00AB5BB0" w:rsidP="00AB5BB0">
      <w:pPr>
        <w:bidi/>
        <w:rPr>
          <w:rFonts w:cs="David" w:hint="cs"/>
          <w:rtl/>
        </w:rPr>
      </w:pPr>
      <w:r w:rsidRPr="00AB5BB0">
        <w:rPr>
          <w:rFonts w:cs="David" w:hint="cs"/>
          <w:rtl/>
        </w:rPr>
        <w:tab/>
        <w:t>אנחנו עוברים לסעיף 16.</w:t>
      </w:r>
    </w:p>
    <w:p w14:paraId="505ABAD1" w14:textId="77777777" w:rsidR="00AB5BB0" w:rsidRPr="00AB5BB0" w:rsidRDefault="00AB5BB0" w:rsidP="00AB5BB0">
      <w:pPr>
        <w:bidi/>
        <w:rPr>
          <w:rFonts w:cs="David" w:hint="cs"/>
          <w:rtl/>
        </w:rPr>
      </w:pPr>
    </w:p>
    <w:p w14:paraId="43BDC602" w14:textId="77777777" w:rsidR="00AB5BB0" w:rsidRPr="00AB5BB0" w:rsidRDefault="00AB5BB0" w:rsidP="00AB5BB0">
      <w:pPr>
        <w:bidi/>
        <w:rPr>
          <w:rFonts w:cs="David" w:hint="cs"/>
          <w:rtl/>
        </w:rPr>
      </w:pPr>
      <w:r w:rsidRPr="00AB5BB0">
        <w:rPr>
          <w:rFonts w:cs="David" w:hint="cs"/>
          <w:u w:val="single"/>
          <w:rtl/>
        </w:rPr>
        <w:t>קולט אביטל:</w:t>
      </w:r>
    </w:p>
    <w:p w14:paraId="62620BA6" w14:textId="77777777" w:rsidR="00AB5BB0" w:rsidRPr="00AB5BB0" w:rsidRDefault="00AB5BB0" w:rsidP="00AB5BB0">
      <w:pPr>
        <w:bidi/>
        <w:rPr>
          <w:rFonts w:cs="David" w:hint="cs"/>
          <w:rtl/>
        </w:rPr>
      </w:pPr>
    </w:p>
    <w:p w14:paraId="6665BFBC" w14:textId="77777777" w:rsidR="00AB5BB0" w:rsidRPr="00AB5BB0" w:rsidRDefault="00AB5BB0" w:rsidP="00AB5BB0">
      <w:pPr>
        <w:bidi/>
        <w:rPr>
          <w:rFonts w:cs="David" w:hint="cs"/>
          <w:rtl/>
        </w:rPr>
      </w:pPr>
      <w:r w:rsidRPr="00AB5BB0">
        <w:rPr>
          <w:rFonts w:cs="David" w:hint="cs"/>
          <w:rtl/>
        </w:rPr>
        <w:tab/>
        <w:t>למה הוא נחוץ בכלל?</w:t>
      </w:r>
    </w:p>
    <w:p w14:paraId="687986BB" w14:textId="77777777" w:rsidR="00AB5BB0" w:rsidRPr="00AB5BB0" w:rsidRDefault="00AB5BB0" w:rsidP="00AB5BB0">
      <w:pPr>
        <w:bidi/>
        <w:rPr>
          <w:rFonts w:cs="David" w:hint="cs"/>
          <w:rtl/>
        </w:rPr>
      </w:pPr>
    </w:p>
    <w:p w14:paraId="1932A24E" w14:textId="77777777" w:rsidR="00AB5BB0" w:rsidRPr="00AB5BB0" w:rsidRDefault="00AB5BB0" w:rsidP="00AB5BB0">
      <w:pPr>
        <w:bidi/>
        <w:rPr>
          <w:rFonts w:cs="David" w:hint="cs"/>
          <w:rtl/>
        </w:rPr>
      </w:pPr>
      <w:r w:rsidRPr="00AB5BB0">
        <w:rPr>
          <w:rFonts w:cs="David" w:hint="cs"/>
          <w:u w:val="single"/>
          <w:rtl/>
        </w:rPr>
        <w:t xml:space="preserve">ארבל </w:t>
      </w:r>
      <w:proofErr w:type="spellStart"/>
      <w:r w:rsidRPr="00AB5BB0">
        <w:rPr>
          <w:rFonts w:cs="David" w:hint="cs"/>
          <w:u w:val="single"/>
          <w:rtl/>
        </w:rPr>
        <w:t>אסטרחן</w:t>
      </w:r>
      <w:proofErr w:type="spellEnd"/>
      <w:r w:rsidRPr="00AB5BB0">
        <w:rPr>
          <w:rFonts w:cs="David" w:hint="cs"/>
          <w:u w:val="single"/>
          <w:rtl/>
        </w:rPr>
        <w:t>:</w:t>
      </w:r>
    </w:p>
    <w:p w14:paraId="4689532B" w14:textId="77777777" w:rsidR="00AB5BB0" w:rsidRPr="00AB5BB0" w:rsidRDefault="00AB5BB0" w:rsidP="00AB5BB0">
      <w:pPr>
        <w:bidi/>
        <w:rPr>
          <w:rFonts w:cs="David" w:hint="cs"/>
          <w:rtl/>
        </w:rPr>
      </w:pPr>
    </w:p>
    <w:p w14:paraId="1D486161" w14:textId="77777777" w:rsidR="00AB5BB0" w:rsidRPr="00AB5BB0" w:rsidRDefault="00AB5BB0" w:rsidP="00AB5BB0">
      <w:pPr>
        <w:bidi/>
        <w:rPr>
          <w:rFonts w:cs="David" w:hint="cs"/>
          <w:rtl/>
        </w:rPr>
      </w:pPr>
      <w:r w:rsidRPr="00AB5BB0">
        <w:rPr>
          <w:rFonts w:cs="David" w:hint="cs"/>
          <w:rtl/>
        </w:rPr>
        <w:tab/>
        <w:t xml:space="preserve">הסעיף הזה מבוסס על החלטה של ועדת האתיקה מהכנסת הקודמת </w:t>
      </w:r>
      <w:proofErr w:type="spellStart"/>
      <w:r w:rsidRPr="00AB5BB0">
        <w:rPr>
          <w:rFonts w:cs="David" w:hint="cs"/>
          <w:rtl/>
        </w:rPr>
        <w:t>שהיתה</w:t>
      </w:r>
      <w:proofErr w:type="spellEnd"/>
      <w:r w:rsidRPr="00AB5BB0">
        <w:rPr>
          <w:rFonts w:cs="David" w:hint="cs"/>
          <w:rtl/>
        </w:rPr>
        <w:t xml:space="preserve"> בעקבות קובלנה של חבר כנסת ריבלין, שהיה אז יו"ר הכנסת. היה מצב שבו מספר ח"כים עשו שימוש במכונות צילום באופן מאוד נרחב, שלא לצרכי עבודתם כח"כים. בעקבות כך קיבלה ועדת האתיקה החלטה שאקרא אותה: "בעקבות קובלנתו של חבר הכנסת ריבלין, יו"ר הכנסת, בעניינם של חברי כנסת שעשו שימוש נרחב במכונות הצילום של הכנסת לצורכי מפלגתם מבקשת ועדת האתיקה להבהיר כי מכונות הצילום המוצבות במשכן הכנסת מיועדות לשימושם של חברי הכנסת, עובדי הסיעות והעוזרים הפרלמנטרים לצורכי העבודה </w:t>
      </w:r>
      <w:proofErr w:type="spellStart"/>
      <w:r w:rsidRPr="00AB5BB0">
        <w:rPr>
          <w:rFonts w:cs="David" w:hint="cs"/>
          <w:rtl/>
        </w:rPr>
        <w:t>הפרלמנטרית</w:t>
      </w:r>
      <w:proofErr w:type="spellEnd"/>
      <w:r w:rsidRPr="00AB5BB0">
        <w:rPr>
          <w:rFonts w:cs="David" w:hint="cs"/>
          <w:rtl/>
        </w:rPr>
        <w:t xml:space="preserve"> בלבד. אין לעשות שימוש בציוד הכנסת בכלל ובמכונות הצילום בפרט לצרכים מפלגתיים, אישיים או אחרים." זו החלטה וכעת מוצע לעגן את זה בכללי האתיקה.</w:t>
      </w:r>
    </w:p>
    <w:p w14:paraId="7CCC8806" w14:textId="77777777" w:rsidR="00AB5BB0" w:rsidRPr="00AB5BB0" w:rsidRDefault="00AB5BB0" w:rsidP="00AB5BB0">
      <w:pPr>
        <w:bidi/>
        <w:rPr>
          <w:rFonts w:cs="David" w:hint="cs"/>
          <w:rtl/>
        </w:rPr>
      </w:pPr>
    </w:p>
    <w:p w14:paraId="4D8B3A73" w14:textId="77777777" w:rsidR="00AB5BB0" w:rsidRPr="00AB5BB0" w:rsidRDefault="00AB5BB0" w:rsidP="00AB5BB0">
      <w:pPr>
        <w:bidi/>
        <w:rPr>
          <w:rFonts w:cs="David" w:hint="cs"/>
          <w:rtl/>
        </w:rPr>
      </w:pPr>
      <w:r w:rsidRPr="00AB5BB0">
        <w:rPr>
          <w:rFonts w:cs="David" w:hint="cs"/>
          <w:u w:val="single"/>
          <w:rtl/>
        </w:rPr>
        <w:t>ראובן ריבלין:</w:t>
      </w:r>
    </w:p>
    <w:p w14:paraId="714E39BF" w14:textId="77777777" w:rsidR="00AB5BB0" w:rsidRPr="00AB5BB0" w:rsidRDefault="00AB5BB0" w:rsidP="00AB5BB0">
      <w:pPr>
        <w:bidi/>
        <w:rPr>
          <w:rFonts w:cs="David" w:hint="cs"/>
          <w:rtl/>
        </w:rPr>
      </w:pPr>
    </w:p>
    <w:p w14:paraId="610A4AC6" w14:textId="77777777" w:rsidR="00AB5BB0" w:rsidRPr="00AB5BB0" w:rsidRDefault="00AB5BB0" w:rsidP="00AB5BB0">
      <w:pPr>
        <w:bidi/>
        <w:rPr>
          <w:rFonts w:cs="David" w:hint="cs"/>
          <w:rtl/>
        </w:rPr>
      </w:pPr>
      <w:r w:rsidRPr="00AB5BB0">
        <w:rPr>
          <w:rFonts w:cs="David" w:hint="cs"/>
          <w:rtl/>
        </w:rPr>
        <w:tab/>
        <w:t>היו שני מקרים: האחד, שעוזרים פרלמנטרים היו עושים את כל העבודות האוניברסיטאיות שלהם כאן, בכנסת, ומשכפלים אותם. הדבר השני הוא שחבר כנסת היה פעיל לנושאי מפלגתו והוא החליט שמכונות הכנסת יהיו לצורך ההסברה של מפלגתו בכל מקום אפשרי, וזה היה מוגזם לחלוטין. היה חבר כנסת, ששמו שמור במערכת, שהיה משכפל מאות אלפי עמודים ביום על מנת להפיץ אותם בציבור. הוא היה מחלקת ההסברה של מפלגתו. זה שימוש בכנסת לדבר שהוא חורג וחריג לחלוטין.</w:t>
      </w:r>
    </w:p>
    <w:p w14:paraId="62E36778" w14:textId="77777777" w:rsidR="00AB5BB0" w:rsidRPr="00AB5BB0" w:rsidRDefault="00AB5BB0" w:rsidP="00AB5BB0">
      <w:pPr>
        <w:bidi/>
        <w:rPr>
          <w:rFonts w:cs="David" w:hint="cs"/>
          <w:rtl/>
        </w:rPr>
      </w:pPr>
    </w:p>
    <w:p w14:paraId="490542C1" w14:textId="77777777" w:rsidR="00AB5BB0" w:rsidRPr="00AB5BB0" w:rsidRDefault="00AB5BB0" w:rsidP="00AB5BB0">
      <w:pPr>
        <w:bidi/>
        <w:rPr>
          <w:rFonts w:cs="David" w:hint="cs"/>
          <w:u w:val="single"/>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69DECFFC" w14:textId="77777777" w:rsidR="00AB5BB0" w:rsidRPr="00AB5BB0" w:rsidRDefault="00AB5BB0" w:rsidP="00AB5BB0">
      <w:pPr>
        <w:bidi/>
        <w:rPr>
          <w:rFonts w:cs="David" w:hint="cs"/>
          <w:rtl/>
        </w:rPr>
      </w:pPr>
    </w:p>
    <w:p w14:paraId="23DDE9A4" w14:textId="77777777" w:rsidR="00AB5BB0" w:rsidRPr="00AB5BB0" w:rsidRDefault="00AB5BB0" w:rsidP="00AB5BB0">
      <w:pPr>
        <w:bidi/>
        <w:rPr>
          <w:rFonts w:cs="David" w:hint="cs"/>
          <w:rtl/>
        </w:rPr>
      </w:pPr>
      <w:r w:rsidRPr="00AB5BB0">
        <w:rPr>
          <w:rFonts w:cs="David" w:hint="cs"/>
          <w:rtl/>
        </w:rPr>
        <w:tab/>
        <w:t>אני מודה לך, אדוני.</w:t>
      </w:r>
    </w:p>
    <w:p w14:paraId="1358EC0F" w14:textId="77777777" w:rsidR="00AB5BB0" w:rsidRPr="00AB5BB0" w:rsidRDefault="00AB5BB0" w:rsidP="00AB5BB0">
      <w:pPr>
        <w:bidi/>
        <w:rPr>
          <w:rFonts w:cs="David" w:hint="cs"/>
          <w:rtl/>
        </w:rPr>
      </w:pPr>
    </w:p>
    <w:p w14:paraId="5564A6C2" w14:textId="77777777" w:rsidR="00AB5BB0" w:rsidRPr="00AB5BB0" w:rsidRDefault="00AB5BB0" w:rsidP="00AB5BB0">
      <w:pPr>
        <w:bidi/>
        <w:ind w:firstLine="567"/>
        <w:rPr>
          <w:rFonts w:cs="David" w:hint="cs"/>
          <w:rtl/>
        </w:rPr>
      </w:pPr>
      <w:r w:rsidRPr="00AB5BB0">
        <w:rPr>
          <w:rFonts w:cs="David" w:hint="cs"/>
          <w:rtl/>
        </w:rPr>
        <w:t>אנחנו עוברים להצבעה</w:t>
      </w:r>
      <w:r w:rsidRPr="00AB5BB0">
        <w:rPr>
          <w:rFonts w:cs="David" w:hint="cs"/>
        </w:rPr>
        <w:t xml:space="preserve"> </w:t>
      </w:r>
      <w:r w:rsidRPr="00AB5BB0">
        <w:rPr>
          <w:rFonts w:cs="David" w:hint="cs"/>
          <w:rtl/>
        </w:rPr>
        <w:t>. מי בעד, מי נגד?</w:t>
      </w:r>
    </w:p>
    <w:p w14:paraId="115E39DF" w14:textId="77777777" w:rsidR="00AB5BB0" w:rsidRPr="00AB5BB0" w:rsidRDefault="00AB5BB0" w:rsidP="00AB5BB0">
      <w:pPr>
        <w:bidi/>
        <w:rPr>
          <w:rFonts w:cs="David" w:hint="cs"/>
          <w:rtl/>
        </w:rPr>
      </w:pPr>
    </w:p>
    <w:p w14:paraId="66DEC7DF" w14:textId="77777777" w:rsidR="00AB5BB0" w:rsidRPr="00AB5BB0" w:rsidRDefault="00AB5BB0" w:rsidP="00AB5BB0">
      <w:pPr>
        <w:bidi/>
        <w:ind w:firstLine="567"/>
        <w:rPr>
          <w:rFonts w:cs="David" w:hint="cs"/>
          <w:rtl/>
        </w:rPr>
      </w:pPr>
      <w:r w:rsidRPr="00AB5BB0">
        <w:rPr>
          <w:rFonts w:cs="David" w:hint="cs"/>
          <w:rtl/>
        </w:rPr>
        <w:t>סעיף 16 אושר פה אחד.</w:t>
      </w:r>
    </w:p>
    <w:p w14:paraId="0BA6A822" w14:textId="77777777" w:rsidR="00AB5BB0" w:rsidRPr="00AB5BB0" w:rsidRDefault="00AB5BB0" w:rsidP="00AB5BB0">
      <w:pPr>
        <w:bidi/>
        <w:rPr>
          <w:rFonts w:cs="David" w:hint="cs"/>
          <w:rtl/>
        </w:rPr>
      </w:pPr>
    </w:p>
    <w:p w14:paraId="138CC5F8" w14:textId="77777777" w:rsidR="00AB5BB0" w:rsidRPr="00AB5BB0" w:rsidRDefault="00AB5BB0" w:rsidP="00AB5BB0">
      <w:pPr>
        <w:bidi/>
        <w:ind w:firstLine="567"/>
        <w:rPr>
          <w:rFonts w:cs="David" w:hint="cs"/>
          <w:rtl/>
        </w:rPr>
      </w:pPr>
      <w:r w:rsidRPr="00AB5BB0">
        <w:rPr>
          <w:rFonts w:cs="David" w:hint="cs"/>
          <w:rtl/>
        </w:rPr>
        <w:t>אנחנו עוברים לסעיף 17.</w:t>
      </w:r>
    </w:p>
    <w:p w14:paraId="1A93759E" w14:textId="77777777" w:rsidR="00AB5BB0" w:rsidRPr="00AB5BB0" w:rsidRDefault="00AB5BB0" w:rsidP="00AB5BB0">
      <w:pPr>
        <w:bidi/>
        <w:rPr>
          <w:rFonts w:cs="David" w:hint="cs"/>
          <w:rtl/>
        </w:rPr>
      </w:pPr>
    </w:p>
    <w:p w14:paraId="2613DC8E" w14:textId="77777777" w:rsidR="00AB5BB0" w:rsidRPr="00AB5BB0" w:rsidRDefault="00AB5BB0" w:rsidP="00AB5BB0">
      <w:pPr>
        <w:bidi/>
        <w:rPr>
          <w:rFonts w:cs="David" w:hint="cs"/>
          <w:rtl/>
        </w:rPr>
      </w:pPr>
      <w:r w:rsidRPr="00AB5BB0">
        <w:rPr>
          <w:rFonts w:cs="David" w:hint="cs"/>
          <w:u w:val="single"/>
          <w:rtl/>
        </w:rPr>
        <w:t xml:space="preserve">ארבל </w:t>
      </w:r>
      <w:proofErr w:type="spellStart"/>
      <w:r w:rsidRPr="00AB5BB0">
        <w:rPr>
          <w:rFonts w:cs="David" w:hint="cs"/>
          <w:u w:val="single"/>
          <w:rtl/>
        </w:rPr>
        <w:t>אסטרחן</w:t>
      </w:r>
      <w:proofErr w:type="spellEnd"/>
      <w:r w:rsidRPr="00AB5BB0">
        <w:rPr>
          <w:rFonts w:cs="David" w:hint="cs"/>
          <w:u w:val="single"/>
          <w:rtl/>
        </w:rPr>
        <w:t>:</w:t>
      </w:r>
    </w:p>
    <w:p w14:paraId="6301093A" w14:textId="77777777" w:rsidR="00AB5BB0" w:rsidRPr="00AB5BB0" w:rsidRDefault="00AB5BB0" w:rsidP="00AB5BB0">
      <w:pPr>
        <w:bidi/>
        <w:rPr>
          <w:rFonts w:cs="David" w:hint="cs"/>
          <w:rtl/>
        </w:rPr>
      </w:pPr>
    </w:p>
    <w:p w14:paraId="39CBE783" w14:textId="77777777" w:rsidR="00AB5BB0" w:rsidRPr="00AB5BB0" w:rsidRDefault="00AB5BB0" w:rsidP="00AB5BB0">
      <w:pPr>
        <w:bidi/>
        <w:ind w:firstLine="567"/>
        <w:rPr>
          <w:rFonts w:cs="David" w:hint="cs"/>
          <w:rtl/>
        </w:rPr>
      </w:pPr>
      <w:r w:rsidRPr="00AB5BB0">
        <w:rPr>
          <w:rFonts w:cs="David" w:hint="cs"/>
          <w:rtl/>
        </w:rPr>
        <w:t xml:space="preserve">כידוע, כל הנושא של העוזרים הפרלמנטרים, העסקתם ותנאיהם מוסדרים בהחלטת שכר חברי הכנסת בפרק גדול, שהתקבל בכנסת הקודמת בעקבות המלצות של ועדת </w:t>
      </w:r>
      <w:proofErr w:type="spellStart"/>
      <w:r w:rsidRPr="00AB5BB0">
        <w:rPr>
          <w:rFonts w:cs="David" w:hint="cs"/>
          <w:rtl/>
        </w:rPr>
        <w:t>גרונאו</w:t>
      </w:r>
      <w:proofErr w:type="spellEnd"/>
      <w:r w:rsidRPr="00AB5BB0">
        <w:rPr>
          <w:rFonts w:cs="David" w:hint="cs"/>
          <w:rtl/>
        </w:rPr>
        <w:t xml:space="preserve">. יש שם כמה עניינים שהוועדה סברה שמדובר בסוגיות שיש להן נקודה אתית ומן הראוי לכלול אותם בכללי האתיקה כדי שאם חבר הכנסת יפר אותם, אפשר יהיה לראות </w:t>
      </w:r>
      <w:proofErr w:type="spellStart"/>
      <w:r w:rsidRPr="00AB5BB0">
        <w:rPr>
          <w:rFonts w:cs="David" w:hint="cs"/>
          <w:rtl/>
        </w:rPr>
        <w:t>בענין</w:t>
      </w:r>
      <w:proofErr w:type="spellEnd"/>
      <w:r w:rsidRPr="00AB5BB0">
        <w:rPr>
          <w:rFonts w:cs="David" w:hint="cs"/>
          <w:rtl/>
        </w:rPr>
        <w:t xml:space="preserve"> הזה הפרה אתית וזה יחייב אותם גם מבחינה אתית. מדובר ב-3 נקודות של נושאים שנמצאים גם היום בהחלטת שכר חברי הכנסת. </w:t>
      </w:r>
      <w:proofErr w:type="spellStart"/>
      <w:r w:rsidRPr="00AB5BB0">
        <w:rPr>
          <w:rFonts w:cs="David" w:hint="cs"/>
          <w:rtl/>
        </w:rPr>
        <w:t>הענין</w:t>
      </w:r>
      <w:proofErr w:type="spellEnd"/>
      <w:r w:rsidRPr="00AB5BB0">
        <w:rPr>
          <w:rFonts w:cs="David" w:hint="cs"/>
          <w:rtl/>
        </w:rPr>
        <w:t xml:space="preserve"> הראשון הוא שחבר כנסת לא יעסיק עוזר שהוא קרוב משפחה שלו, וההגדרה היא רחבה למדי, כאשר "בן משפחה" מוגדר בסעיף ההגדרות: בן זוג, הורה, צאצא אח ובן זוג של כל אחד מאלה, לרבות בן משפחה כאמור עקב נישואין וכן כל קרוב משפחה שפרנסתו על חבר הכנסת.</w:t>
      </w:r>
    </w:p>
    <w:p w14:paraId="5E7D6694" w14:textId="77777777" w:rsidR="00AB5BB0" w:rsidRPr="00AB5BB0" w:rsidRDefault="00AB5BB0" w:rsidP="00AB5BB0">
      <w:pPr>
        <w:bidi/>
        <w:rPr>
          <w:rFonts w:cs="David" w:hint="cs"/>
          <w:rtl/>
        </w:rPr>
      </w:pPr>
    </w:p>
    <w:p w14:paraId="0BD51B61" w14:textId="77777777" w:rsidR="00AB5BB0" w:rsidRPr="00AB5BB0" w:rsidRDefault="00AB5BB0" w:rsidP="00AB5BB0">
      <w:pPr>
        <w:bidi/>
        <w:rPr>
          <w:rFonts w:cs="David" w:hint="cs"/>
          <w:rtl/>
        </w:rPr>
      </w:pPr>
      <w:r w:rsidRPr="00AB5BB0">
        <w:rPr>
          <w:rFonts w:cs="David" w:hint="cs"/>
          <w:u w:val="single"/>
          <w:rtl/>
        </w:rPr>
        <w:t xml:space="preserve">יולי </w:t>
      </w:r>
      <w:proofErr w:type="spellStart"/>
      <w:r w:rsidRPr="00AB5BB0">
        <w:rPr>
          <w:rFonts w:cs="David" w:hint="cs"/>
          <w:u w:val="single"/>
          <w:rtl/>
        </w:rPr>
        <w:t>אדלשטיין</w:t>
      </w:r>
      <w:proofErr w:type="spellEnd"/>
      <w:r w:rsidRPr="00AB5BB0">
        <w:rPr>
          <w:rFonts w:cs="David" w:hint="cs"/>
          <w:u w:val="single"/>
          <w:rtl/>
        </w:rPr>
        <w:t>:</w:t>
      </w:r>
    </w:p>
    <w:p w14:paraId="09880307" w14:textId="77777777" w:rsidR="00AB5BB0" w:rsidRPr="00AB5BB0" w:rsidRDefault="00AB5BB0" w:rsidP="00AB5BB0">
      <w:pPr>
        <w:bidi/>
        <w:rPr>
          <w:rFonts w:cs="David" w:hint="cs"/>
          <w:rtl/>
        </w:rPr>
      </w:pPr>
    </w:p>
    <w:p w14:paraId="41E8CC28" w14:textId="77777777" w:rsidR="00AB5BB0" w:rsidRPr="00AB5BB0" w:rsidRDefault="00AB5BB0" w:rsidP="00AB5BB0">
      <w:pPr>
        <w:bidi/>
        <w:ind w:firstLine="567"/>
        <w:rPr>
          <w:rFonts w:cs="David" w:hint="cs"/>
          <w:rtl/>
        </w:rPr>
      </w:pPr>
      <w:r w:rsidRPr="00AB5BB0">
        <w:rPr>
          <w:rFonts w:cs="David" w:hint="cs"/>
          <w:rtl/>
        </w:rPr>
        <w:t>איך הוא יעסיק אותם?</w:t>
      </w:r>
    </w:p>
    <w:p w14:paraId="1AECDF3E" w14:textId="77777777" w:rsidR="00AB5BB0" w:rsidRPr="00AB5BB0" w:rsidRDefault="00AB5BB0" w:rsidP="00AB5BB0">
      <w:pPr>
        <w:bidi/>
        <w:rPr>
          <w:rFonts w:cs="David" w:hint="cs"/>
          <w:rtl/>
        </w:rPr>
      </w:pPr>
    </w:p>
    <w:p w14:paraId="0C3D16A8" w14:textId="77777777" w:rsidR="00AB5BB0" w:rsidRPr="00AB5BB0" w:rsidRDefault="00AB5BB0" w:rsidP="00AB5BB0">
      <w:pPr>
        <w:bidi/>
        <w:rPr>
          <w:rFonts w:cs="David" w:hint="cs"/>
          <w:rtl/>
        </w:rPr>
      </w:pPr>
      <w:r w:rsidRPr="00AB5BB0">
        <w:rPr>
          <w:rFonts w:cs="David" w:hint="cs"/>
          <w:u w:val="single"/>
          <w:rtl/>
        </w:rPr>
        <w:t xml:space="preserve">ארבל </w:t>
      </w:r>
      <w:proofErr w:type="spellStart"/>
      <w:r w:rsidRPr="00AB5BB0">
        <w:rPr>
          <w:rFonts w:cs="David" w:hint="cs"/>
          <w:u w:val="single"/>
          <w:rtl/>
        </w:rPr>
        <w:t>אסטרחן</w:t>
      </w:r>
      <w:proofErr w:type="spellEnd"/>
      <w:r w:rsidRPr="00AB5BB0">
        <w:rPr>
          <w:rFonts w:cs="David" w:hint="cs"/>
          <w:u w:val="single"/>
          <w:rtl/>
        </w:rPr>
        <w:t>:</w:t>
      </w:r>
    </w:p>
    <w:p w14:paraId="1E9AE94D" w14:textId="77777777" w:rsidR="00AB5BB0" w:rsidRPr="00AB5BB0" w:rsidRDefault="00AB5BB0" w:rsidP="00AB5BB0">
      <w:pPr>
        <w:bidi/>
        <w:rPr>
          <w:rFonts w:cs="David" w:hint="cs"/>
          <w:rtl/>
        </w:rPr>
      </w:pPr>
    </w:p>
    <w:p w14:paraId="37F4E047" w14:textId="77777777" w:rsidR="00AB5BB0" w:rsidRPr="00AB5BB0" w:rsidRDefault="00AB5BB0" w:rsidP="00AB5BB0">
      <w:pPr>
        <w:bidi/>
        <w:ind w:firstLine="567"/>
        <w:rPr>
          <w:rFonts w:cs="David" w:hint="cs"/>
          <w:rtl/>
        </w:rPr>
      </w:pPr>
      <w:r w:rsidRPr="00AB5BB0">
        <w:rPr>
          <w:rFonts w:cs="David" w:hint="cs"/>
          <w:rtl/>
        </w:rPr>
        <w:t>הוא יעסיק את הבן שלו. בעבר, עד הכנסת ה-15 - -</w:t>
      </w:r>
    </w:p>
    <w:p w14:paraId="484CCB33" w14:textId="77777777" w:rsidR="00AB5BB0" w:rsidRPr="00AB5BB0" w:rsidRDefault="00AB5BB0" w:rsidP="00AB5BB0">
      <w:pPr>
        <w:bidi/>
        <w:ind w:firstLine="567"/>
        <w:rPr>
          <w:rFonts w:cs="David" w:hint="cs"/>
          <w:rtl/>
        </w:rPr>
      </w:pPr>
    </w:p>
    <w:p w14:paraId="451C4156" w14:textId="77777777" w:rsidR="00AB5BB0" w:rsidRPr="00AB5BB0" w:rsidRDefault="00AB5BB0" w:rsidP="00AB5BB0">
      <w:pPr>
        <w:bidi/>
        <w:rPr>
          <w:rFonts w:cs="David" w:hint="cs"/>
          <w:rtl/>
        </w:rPr>
      </w:pPr>
      <w:r w:rsidRPr="00AB5BB0">
        <w:rPr>
          <w:rFonts w:cs="David" w:hint="cs"/>
          <w:u w:val="single"/>
          <w:rtl/>
        </w:rPr>
        <w:t xml:space="preserve">יולי </w:t>
      </w:r>
      <w:proofErr w:type="spellStart"/>
      <w:r w:rsidRPr="00AB5BB0">
        <w:rPr>
          <w:rFonts w:cs="David" w:hint="cs"/>
          <w:u w:val="single"/>
          <w:rtl/>
        </w:rPr>
        <w:t>אדלשטיין</w:t>
      </w:r>
      <w:proofErr w:type="spellEnd"/>
      <w:r w:rsidRPr="00AB5BB0">
        <w:rPr>
          <w:rFonts w:cs="David" w:hint="cs"/>
          <w:u w:val="single"/>
          <w:rtl/>
        </w:rPr>
        <w:t>:</w:t>
      </w:r>
    </w:p>
    <w:p w14:paraId="680369F7" w14:textId="77777777" w:rsidR="00AB5BB0" w:rsidRPr="00AB5BB0" w:rsidRDefault="00AB5BB0" w:rsidP="00AB5BB0">
      <w:pPr>
        <w:bidi/>
        <w:rPr>
          <w:rFonts w:cs="David" w:hint="cs"/>
          <w:rtl/>
        </w:rPr>
      </w:pPr>
    </w:p>
    <w:p w14:paraId="66050DE2" w14:textId="77777777" w:rsidR="00AB5BB0" w:rsidRPr="00AB5BB0" w:rsidRDefault="00AB5BB0" w:rsidP="00AB5BB0">
      <w:pPr>
        <w:bidi/>
        <w:rPr>
          <w:rFonts w:cs="David" w:hint="cs"/>
          <w:rtl/>
        </w:rPr>
      </w:pPr>
      <w:r w:rsidRPr="00AB5BB0">
        <w:rPr>
          <w:rFonts w:cs="David" w:hint="cs"/>
          <w:rtl/>
        </w:rPr>
        <w:tab/>
        <w:t>אני זוכר אבל אני לא מבין איך זה יעבור את מנגנון הכנסת אם אני אעסיק את הבן שלי...</w:t>
      </w:r>
    </w:p>
    <w:p w14:paraId="6AF2792E" w14:textId="77777777" w:rsidR="00AB5BB0" w:rsidRPr="00AB5BB0" w:rsidRDefault="00AB5BB0" w:rsidP="00AB5BB0">
      <w:pPr>
        <w:bidi/>
        <w:rPr>
          <w:rFonts w:cs="David" w:hint="cs"/>
          <w:rtl/>
        </w:rPr>
      </w:pPr>
    </w:p>
    <w:p w14:paraId="731FD0FE" w14:textId="77777777" w:rsidR="00AB5BB0" w:rsidRPr="00AB5BB0" w:rsidRDefault="00AB5BB0" w:rsidP="00AB5BB0">
      <w:pPr>
        <w:bidi/>
        <w:rPr>
          <w:rFonts w:cs="David" w:hint="cs"/>
          <w:rtl/>
        </w:rPr>
      </w:pPr>
      <w:r w:rsidRPr="00AB5BB0">
        <w:rPr>
          <w:rFonts w:cs="David" w:hint="cs"/>
          <w:u w:val="single"/>
          <w:rtl/>
        </w:rPr>
        <w:t xml:space="preserve">ארבל </w:t>
      </w:r>
      <w:proofErr w:type="spellStart"/>
      <w:r w:rsidRPr="00AB5BB0">
        <w:rPr>
          <w:rFonts w:cs="David" w:hint="cs"/>
          <w:u w:val="single"/>
          <w:rtl/>
        </w:rPr>
        <w:t>אסטרחן</w:t>
      </w:r>
      <w:proofErr w:type="spellEnd"/>
      <w:r w:rsidRPr="00AB5BB0">
        <w:rPr>
          <w:rFonts w:cs="David" w:hint="cs"/>
          <w:u w:val="single"/>
          <w:rtl/>
        </w:rPr>
        <w:t>:</w:t>
      </w:r>
    </w:p>
    <w:p w14:paraId="26A1A712" w14:textId="77777777" w:rsidR="00AB5BB0" w:rsidRPr="00AB5BB0" w:rsidRDefault="00AB5BB0" w:rsidP="00AB5BB0">
      <w:pPr>
        <w:bidi/>
        <w:ind w:firstLine="567"/>
        <w:rPr>
          <w:rFonts w:cs="David" w:hint="cs"/>
          <w:rtl/>
        </w:rPr>
      </w:pPr>
    </w:p>
    <w:p w14:paraId="22932EB0" w14:textId="77777777" w:rsidR="00AB5BB0" w:rsidRPr="00AB5BB0" w:rsidRDefault="00AB5BB0" w:rsidP="00AB5BB0">
      <w:pPr>
        <w:bidi/>
        <w:ind w:firstLine="567"/>
        <w:rPr>
          <w:rFonts w:cs="David" w:hint="cs"/>
          <w:rtl/>
        </w:rPr>
      </w:pPr>
      <w:r w:rsidRPr="00AB5BB0">
        <w:rPr>
          <w:rFonts w:cs="David" w:hint="cs"/>
          <w:rtl/>
        </w:rPr>
        <w:t xml:space="preserve">אז קרה לפני מספר חודשים שחבר כנסת חתם שהאדם שהוא מעסיק אינו קרוב משפחה ובמקרה התברר שהוא אחיינו. רוצים להגיד פה שחבר כנסת שעשה כזה דבר לא רק שחשב הכנסת יגיד לו: אני לא משלם משכורת וצריך להפסיק את ההעסקה אלא אפשר לראות בזה הפרה אתית. </w:t>
      </w:r>
      <w:proofErr w:type="spellStart"/>
      <w:r w:rsidRPr="00AB5BB0">
        <w:rPr>
          <w:rFonts w:cs="David" w:hint="cs"/>
          <w:rtl/>
        </w:rPr>
        <w:t>הרציונאלים</w:t>
      </w:r>
      <w:proofErr w:type="spellEnd"/>
      <w:r w:rsidRPr="00AB5BB0">
        <w:rPr>
          <w:rFonts w:cs="David" w:hint="cs"/>
          <w:rtl/>
        </w:rPr>
        <w:t xml:space="preserve"> של זה ברורים. ועדת הכנסת קיבלה אותם בזמנו. חבר הכנסת יכול להעסיק כל אדם שהוא רוצה, תמרות שמדובר במשרה ציבורית וכספי ציבור, הרעיון הוא שלא יהיה הטבות לבני משפחה - -</w:t>
      </w:r>
    </w:p>
    <w:p w14:paraId="0372E4EA" w14:textId="77777777" w:rsidR="00AB5BB0" w:rsidRPr="00AB5BB0" w:rsidRDefault="00AB5BB0" w:rsidP="00AB5BB0">
      <w:pPr>
        <w:bidi/>
        <w:rPr>
          <w:rFonts w:cs="David" w:hint="cs"/>
          <w:rtl/>
        </w:rPr>
      </w:pPr>
    </w:p>
    <w:p w14:paraId="69C4A9B7" w14:textId="77777777" w:rsidR="00AB5BB0" w:rsidRPr="00AB5BB0" w:rsidRDefault="00AB5BB0" w:rsidP="00AB5BB0">
      <w:pPr>
        <w:bidi/>
        <w:rPr>
          <w:rFonts w:cs="David" w:hint="cs"/>
          <w:rtl/>
        </w:rPr>
      </w:pPr>
      <w:r w:rsidRPr="00AB5BB0">
        <w:rPr>
          <w:rFonts w:cs="David" w:hint="cs"/>
          <w:u w:val="single"/>
          <w:rtl/>
        </w:rPr>
        <w:t>קולט אביטל:</w:t>
      </w:r>
    </w:p>
    <w:p w14:paraId="38AFC0F9" w14:textId="77777777" w:rsidR="00AB5BB0" w:rsidRPr="00AB5BB0" w:rsidRDefault="00AB5BB0" w:rsidP="00AB5BB0">
      <w:pPr>
        <w:bidi/>
        <w:rPr>
          <w:rFonts w:cs="David" w:hint="cs"/>
          <w:rtl/>
        </w:rPr>
      </w:pPr>
    </w:p>
    <w:p w14:paraId="498AF516" w14:textId="77777777" w:rsidR="00AB5BB0" w:rsidRPr="00AB5BB0" w:rsidRDefault="00AB5BB0" w:rsidP="00AB5BB0">
      <w:pPr>
        <w:bidi/>
        <w:ind w:firstLine="567"/>
        <w:rPr>
          <w:rFonts w:cs="David" w:hint="cs"/>
          <w:rtl/>
        </w:rPr>
      </w:pPr>
      <w:r w:rsidRPr="00AB5BB0">
        <w:rPr>
          <w:rFonts w:cs="David" w:hint="cs"/>
          <w:rtl/>
        </w:rPr>
        <w:t>מה עם ידועה בציבור?</w:t>
      </w:r>
    </w:p>
    <w:p w14:paraId="72E924A8" w14:textId="77777777" w:rsidR="00AB5BB0" w:rsidRPr="00AB5BB0" w:rsidRDefault="00AB5BB0" w:rsidP="00AB5BB0">
      <w:pPr>
        <w:bidi/>
        <w:rPr>
          <w:rFonts w:cs="David" w:hint="cs"/>
          <w:rtl/>
        </w:rPr>
      </w:pPr>
    </w:p>
    <w:p w14:paraId="75302ECC" w14:textId="77777777" w:rsidR="00AB5BB0" w:rsidRPr="00AB5BB0" w:rsidRDefault="00AB5BB0" w:rsidP="00AB5BB0">
      <w:pPr>
        <w:bidi/>
        <w:rPr>
          <w:rFonts w:cs="David" w:hint="cs"/>
          <w:u w:val="single"/>
          <w:rtl/>
        </w:rPr>
      </w:pPr>
      <w:r w:rsidRPr="00AB5BB0">
        <w:rPr>
          <w:rFonts w:cs="David" w:hint="cs"/>
          <w:u w:val="single"/>
          <w:rtl/>
        </w:rPr>
        <w:t xml:space="preserve">ארבל </w:t>
      </w:r>
      <w:proofErr w:type="spellStart"/>
      <w:r w:rsidRPr="00AB5BB0">
        <w:rPr>
          <w:rFonts w:cs="David" w:hint="cs"/>
          <w:u w:val="single"/>
          <w:rtl/>
        </w:rPr>
        <w:t>אסטרחן</w:t>
      </w:r>
      <w:proofErr w:type="spellEnd"/>
      <w:r w:rsidRPr="00AB5BB0">
        <w:rPr>
          <w:rFonts w:cs="David" w:hint="cs"/>
          <w:u w:val="single"/>
          <w:rtl/>
        </w:rPr>
        <w:t>:</w:t>
      </w:r>
    </w:p>
    <w:p w14:paraId="54804C5B" w14:textId="77777777" w:rsidR="00AB5BB0" w:rsidRPr="00AB5BB0" w:rsidRDefault="00AB5BB0" w:rsidP="00AB5BB0">
      <w:pPr>
        <w:bidi/>
        <w:rPr>
          <w:rFonts w:cs="David" w:hint="cs"/>
          <w:rtl/>
        </w:rPr>
      </w:pPr>
    </w:p>
    <w:p w14:paraId="58FE2FD3" w14:textId="77777777" w:rsidR="00AB5BB0" w:rsidRPr="00AB5BB0" w:rsidRDefault="00AB5BB0" w:rsidP="00AB5BB0">
      <w:pPr>
        <w:bidi/>
        <w:rPr>
          <w:rFonts w:cs="David" w:hint="cs"/>
          <w:rtl/>
        </w:rPr>
      </w:pPr>
      <w:r w:rsidRPr="00AB5BB0">
        <w:rPr>
          <w:rFonts w:cs="David" w:hint="cs"/>
          <w:rtl/>
        </w:rPr>
        <w:tab/>
        <w:t>סעיף קטן (ב) מדבר על כך שחבר הכנסת יסתייע בעוזרים רק לצורך מילוי תפקידו כחבר כנסת. זה נמצא היום בהחלטת השכר וגם נשאלו בעבר שאלות בעניינים האלה. אפרט אם תרצו, אבל הרעיון ברור. סעיף קטן (ג) אומר: "חבר הכנסת ינחה את העוזרים הפרלמנטרים שלו ויפקח על עבודתם, כדי שימלאו את תפקידיהם על פי הדין ובהתאם לכללים אלה, בשינויים המחויבים." זה סעיף חדש שלא קיים היום בהחלטה. הרעיון הוא שהעוזרים עובדים פעמים רבות בשמו של חבר הכנסת והציבור מזהה אותם עם חבר הכנסת, ואמנם כללי האתיקה אינם חלים עליהם, אבל כשחבר כנסת נעזר בהם, הוא צריך להנחות אותם לפעול בהתאם לכללי האתיקה.</w:t>
      </w:r>
    </w:p>
    <w:p w14:paraId="2A7D99A8" w14:textId="77777777" w:rsidR="00AB5BB0" w:rsidRPr="00AB5BB0" w:rsidRDefault="00AB5BB0" w:rsidP="00AB5BB0">
      <w:pPr>
        <w:bidi/>
        <w:rPr>
          <w:rFonts w:cs="David" w:hint="cs"/>
          <w:rtl/>
        </w:rPr>
      </w:pPr>
    </w:p>
    <w:p w14:paraId="2F7C7A01" w14:textId="77777777" w:rsidR="00AB5BB0" w:rsidRPr="00AB5BB0" w:rsidRDefault="00AB5BB0" w:rsidP="00AB5BB0">
      <w:pPr>
        <w:bidi/>
        <w:rPr>
          <w:rFonts w:cs="David" w:hint="cs"/>
          <w:rtl/>
        </w:rPr>
      </w:pPr>
      <w:r w:rsidRPr="00AB5BB0">
        <w:rPr>
          <w:rFonts w:cs="David" w:hint="cs"/>
          <w:u w:val="single"/>
          <w:rtl/>
        </w:rPr>
        <w:t>קולט אביטל:</w:t>
      </w:r>
    </w:p>
    <w:p w14:paraId="55614623" w14:textId="77777777" w:rsidR="00AB5BB0" w:rsidRPr="00AB5BB0" w:rsidRDefault="00AB5BB0" w:rsidP="00AB5BB0">
      <w:pPr>
        <w:bidi/>
        <w:rPr>
          <w:rFonts w:cs="David" w:hint="cs"/>
          <w:rtl/>
        </w:rPr>
      </w:pPr>
    </w:p>
    <w:p w14:paraId="0FCC9B63" w14:textId="77777777" w:rsidR="00AB5BB0" w:rsidRPr="00AB5BB0" w:rsidRDefault="00AB5BB0" w:rsidP="00AB5BB0">
      <w:pPr>
        <w:bidi/>
        <w:ind w:firstLine="567"/>
        <w:rPr>
          <w:rFonts w:cs="David" w:hint="cs"/>
          <w:rtl/>
        </w:rPr>
      </w:pPr>
      <w:r w:rsidRPr="00AB5BB0">
        <w:rPr>
          <w:rFonts w:cs="David" w:hint="cs"/>
          <w:rtl/>
        </w:rPr>
        <w:t xml:space="preserve">אני רוצה לשאול שאלה: אם אני צריכה לקבוע תור ב"הדסה", לצורך </w:t>
      </w:r>
      <w:proofErr w:type="spellStart"/>
      <w:r w:rsidRPr="00AB5BB0">
        <w:rPr>
          <w:rFonts w:cs="David" w:hint="cs"/>
          <w:rtl/>
        </w:rPr>
        <w:t>הענין</w:t>
      </w:r>
      <w:proofErr w:type="spellEnd"/>
      <w:r w:rsidRPr="00AB5BB0">
        <w:rPr>
          <w:rFonts w:cs="David" w:hint="cs"/>
          <w:rtl/>
        </w:rPr>
        <w:t>, ואני אומרת - -</w:t>
      </w:r>
    </w:p>
    <w:p w14:paraId="3771E34E" w14:textId="77777777" w:rsidR="00AB5BB0" w:rsidRPr="00AB5BB0" w:rsidRDefault="00AB5BB0" w:rsidP="00AB5BB0">
      <w:pPr>
        <w:bidi/>
        <w:rPr>
          <w:rFonts w:cs="David" w:hint="cs"/>
          <w:rtl/>
        </w:rPr>
      </w:pPr>
    </w:p>
    <w:p w14:paraId="272A05F9" w14:textId="77777777" w:rsidR="00AB5BB0" w:rsidRPr="00AB5BB0" w:rsidRDefault="00AB5BB0" w:rsidP="00AB5BB0">
      <w:pPr>
        <w:bidi/>
        <w:rPr>
          <w:rFonts w:cs="David" w:hint="cs"/>
          <w:rtl/>
        </w:rPr>
      </w:pPr>
      <w:r w:rsidRPr="00AB5BB0">
        <w:rPr>
          <w:rFonts w:cs="David" w:hint="cs"/>
          <w:u w:val="single"/>
          <w:rtl/>
        </w:rPr>
        <w:t xml:space="preserve">ארבל </w:t>
      </w:r>
      <w:proofErr w:type="spellStart"/>
      <w:r w:rsidRPr="00AB5BB0">
        <w:rPr>
          <w:rFonts w:cs="David" w:hint="cs"/>
          <w:u w:val="single"/>
          <w:rtl/>
        </w:rPr>
        <w:t>אסטרחן</w:t>
      </w:r>
      <w:proofErr w:type="spellEnd"/>
      <w:r w:rsidRPr="00AB5BB0">
        <w:rPr>
          <w:rFonts w:cs="David" w:hint="cs"/>
          <w:u w:val="single"/>
          <w:rtl/>
        </w:rPr>
        <w:t>:</w:t>
      </w:r>
    </w:p>
    <w:p w14:paraId="1233E4BF" w14:textId="77777777" w:rsidR="00AB5BB0" w:rsidRPr="00AB5BB0" w:rsidRDefault="00AB5BB0" w:rsidP="00AB5BB0">
      <w:pPr>
        <w:bidi/>
        <w:rPr>
          <w:rFonts w:cs="David" w:hint="cs"/>
          <w:rtl/>
        </w:rPr>
      </w:pPr>
    </w:p>
    <w:p w14:paraId="6BDB2B35" w14:textId="77777777" w:rsidR="00AB5BB0" w:rsidRPr="00AB5BB0" w:rsidRDefault="00AB5BB0" w:rsidP="00AB5BB0">
      <w:pPr>
        <w:bidi/>
        <w:ind w:firstLine="567"/>
        <w:rPr>
          <w:rFonts w:cs="David" w:hint="cs"/>
          <w:rtl/>
        </w:rPr>
      </w:pPr>
      <w:proofErr w:type="spellStart"/>
      <w:r w:rsidRPr="00AB5BB0">
        <w:rPr>
          <w:rFonts w:cs="David" w:hint="cs"/>
          <w:rtl/>
        </w:rPr>
        <w:t>הכל</w:t>
      </w:r>
      <w:proofErr w:type="spellEnd"/>
      <w:r w:rsidRPr="00AB5BB0">
        <w:rPr>
          <w:rFonts w:cs="David" w:hint="cs"/>
          <w:rtl/>
        </w:rPr>
        <w:t xml:space="preserve"> </w:t>
      </w:r>
      <w:proofErr w:type="spellStart"/>
      <w:r w:rsidRPr="00AB5BB0">
        <w:rPr>
          <w:rFonts w:cs="David" w:hint="cs"/>
          <w:rtl/>
        </w:rPr>
        <w:t>ענין</w:t>
      </w:r>
      <w:proofErr w:type="spellEnd"/>
      <w:r w:rsidRPr="00AB5BB0">
        <w:rPr>
          <w:rFonts w:cs="David" w:hint="cs"/>
          <w:rtl/>
        </w:rPr>
        <w:t xml:space="preserve"> של מידה. אם את משכירה דירה ואת מפנה את כל השיחות לעוזר - -</w:t>
      </w:r>
    </w:p>
    <w:p w14:paraId="52157675" w14:textId="77777777" w:rsidR="00AB5BB0" w:rsidRPr="00AB5BB0" w:rsidRDefault="00AB5BB0" w:rsidP="00AB5BB0">
      <w:pPr>
        <w:bidi/>
        <w:rPr>
          <w:rFonts w:cs="David" w:hint="cs"/>
          <w:rtl/>
        </w:rPr>
      </w:pPr>
    </w:p>
    <w:p w14:paraId="1C6E370E" w14:textId="77777777" w:rsidR="00AB5BB0" w:rsidRPr="00AB5BB0" w:rsidRDefault="00AB5BB0" w:rsidP="00AB5BB0">
      <w:pPr>
        <w:bidi/>
        <w:rPr>
          <w:rFonts w:cs="David" w:hint="cs"/>
          <w:rtl/>
        </w:rPr>
      </w:pPr>
      <w:r w:rsidRPr="00AB5BB0">
        <w:rPr>
          <w:rFonts w:cs="David" w:hint="cs"/>
          <w:u w:val="single"/>
          <w:rtl/>
        </w:rPr>
        <w:t>ראובן ריבלין:</w:t>
      </w:r>
    </w:p>
    <w:p w14:paraId="4B42D1AD" w14:textId="77777777" w:rsidR="00AB5BB0" w:rsidRPr="00AB5BB0" w:rsidRDefault="00AB5BB0" w:rsidP="00AB5BB0">
      <w:pPr>
        <w:bidi/>
        <w:rPr>
          <w:rFonts w:cs="David" w:hint="cs"/>
          <w:rtl/>
        </w:rPr>
      </w:pPr>
    </w:p>
    <w:p w14:paraId="5D72BF86" w14:textId="77777777" w:rsidR="00AB5BB0" w:rsidRPr="00AB5BB0" w:rsidRDefault="00AB5BB0" w:rsidP="00AB5BB0">
      <w:pPr>
        <w:bidi/>
        <w:rPr>
          <w:rFonts w:cs="David" w:hint="cs"/>
          <w:rtl/>
        </w:rPr>
      </w:pPr>
      <w:r w:rsidRPr="00AB5BB0">
        <w:rPr>
          <w:rFonts w:cs="David" w:hint="cs"/>
          <w:rtl/>
        </w:rPr>
        <w:tab/>
        <w:t xml:space="preserve">בהמשך לשאלתה של חברת הכנסת אביטל, מה קורה אם אני צריך לקחת את הנכד שלי ובאותו רגע אני לא יכול לשבת בישיבה שכינסה יושבת ראש ועדת הכנסת בנושא האתיקה. אני אומר לעוזרי </w:t>
      </w:r>
      <w:proofErr w:type="spellStart"/>
      <w:r w:rsidRPr="00AB5BB0">
        <w:rPr>
          <w:rFonts w:cs="David" w:hint="cs"/>
          <w:rtl/>
        </w:rPr>
        <w:t>הפרלמנטרי</w:t>
      </w:r>
      <w:proofErr w:type="spellEnd"/>
      <w:r w:rsidRPr="00AB5BB0">
        <w:rPr>
          <w:rFonts w:cs="David" w:hint="cs"/>
          <w:rtl/>
        </w:rPr>
        <w:t>, שרשאי לנהוג באוטו שלי, בהתאם לכללי, סע וקח את הנכד שלי כדי שאוכל להמשיך לשבת בישיבה. האם זה דבר שחורג לצורך מילוי תפקידו או לא?</w:t>
      </w:r>
    </w:p>
    <w:p w14:paraId="162A642E" w14:textId="77777777" w:rsidR="00AB5BB0" w:rsidRPr="00AB5BB0" w:rsidRDefault="00AB5BB0" w:rsidP="00AB5BB0">
      <w:pPr>
        <w:bidi/>
        <w:rPr>
          <w:rFonts w:cs="David" w:hint="cs"/>
          <w:rtl/>
        </w:rPr>
      </w:pPr>
    </w:p>
    <w:p w14:paraId="7351ECC9" w14:textId="77777777" w:rsidR="00AB5BB0" w:rsidRPr="00AB5BB0" w:rsidRDefault="00AB5BB0" w:rsidP="00AB5BB0">
      <w:pPr>
        <w:bidi/>
        <w:rPr>
          <w:rFonts w:cs="David" w:hint="cs"/>
          <w:rtl/>
        </w:rPr>
      </w:pPr>
      <w:r w:rsidRPr="00AB5BB0">
        <w:rPr>
          <w:rFonts w:cs="David" w:hint="cs"/>
          <w:u w:val="single"/>
          <w:rtl/>
        </w:rPr>
        <w:t xml:space="preserve">ארבל </w:t>
      </w:r>
      <w:proofErr w:type="spellStart"/>
      <w:r w:rsidRPr="00AB5BB0">
        <w:rPr>
          <w:rFonts w:cs="David" w:hint="cs"/>
          <w:u w:val="single"/>
          <w:rtl/>
        </w:rPr>
        <w:t>אסטרחן</w:t>
      </w:r>
      <w:proofErr w:type="spellEnd"/>
      <w:r w:rsidRPr="00AB5BB0">
        <w:rPr>
          <w:rFonts w:cs="David" w:hint="cs"/>
          <w:u w:val="single"/>
          <w:rtl/>
        </w:rPr>
        <w:t>:</w:t>
      </w:r>
    </w:p>
    <w:p w14:paraId="28F5BE14" w14:textId="77777777" w:rsidR="00AB5BB0" w:rsidRPr="00AB5BB0" w:rsidRDefault="00AB5BB0" w:rsidP="00AB5BB0">
      <w:pPr>
        <w:bidi/>
        <w:rPr>
          <w:rFonts w:cs="David" w:hint="cs"/>
          <w:rtl/>
        </w:rPr>
      </w:pPr>
    </w:p>
    <w:p w14:paraId="7689BDD5" w14:textId="77777777" w:rsidR="00AB5BB0" w:rsidRPr="00AB5BB0" w:rsidRDefault="00AB5BB0" w:rsidP="00AB5BB0">
      <w:pPr>
        <w:bidi/>
        <w:ind w:firstLine="567"/>
        <w:rPr>
          <w:rFonts w:cs="David" w:hint="cs"/>
          <w:rtl/>
        </w:rPr>
      </w:pPr>
      <w:r w:rsidRPr="00AB5BB0">
        <w:rPr>
          <w:rFonts w:cs="David" w:hint="cs"/>
          <w:rtl/>
        </w:rPr>
        <w:t>במשך הזמן היו דיבורים על הרכב ועדת האתיקה, האם היא צריכה להיות מורכבת מחברי כנסת ואולי מאנשים חיצוניים. ועדת האתיקה מורכבת מחברי כנסת, הם מכירים את העבודה, את הצרכים והחובות של חברי הכנסת.</w:t>
      </w:r>
    </w:p>
    <w:p w14:paraId="1D4499E7" w14:textId="77777777" w:rsidR="00AB5BB0" w:rsidRPr="00AB5BB0" w:rsidRDefault="00AB5BB0" w:rsidP="00AB5BB0">
      <w:pPr>
        <w:bidi/>
        <w:rPr>
          <w:rFonts w:cs="David" w:hint="cs"/>
          <w:rtl/>
        </w:rPr>
      </w:pPr>
    </w:p>
    <w:p w14:paraId="6BD100C4" w14:textId="77777777" w:rsidR="00AB5BB0" w:rsidRPr="00AB5BB0" w:rsidRDefault="00AB5BB0" w:rsidP="00AB5BB0">
      <w:pPr>
        <w:bidi/>
        <w:rPr>
          <w:rFonts w:cs="David" w:hint="cs"/>
          <w:rtl/>
        </w:rPr>
      </w:pPr>
      <w:r w:rsidRPr="00AB5BB0">
        <w:rPr>
          <w:rFonts w:cs="David"/>
          <w:u w:val="single"/>
          <w:rtl/>
        </w:rPr>
        <w:br w:type="page"/>
      </w:r>
      <w:r w:rsidRPr="00AB5BB0">
        <w:rPr>
          <w:rFonts w:cs="David" w:hint="cs"/>
          <w:u w:val="single"/>
          <w:rtl/>
        </w:rPr>
        <w:t xml:space="preserve">עמי </w:t>
      </w:r>
      <w:proofErr w:type="spellStart"/>
      <w:r w:rsidRPr="00AB5BB0">
        <w:rPr>
          <w:rFonts w:cs="David" w:hint="cs"/>
          <w:u w:val="single"/>
          <w:rtl/>
        </w:rPr>
        <w:t>אילון</w:t>
      </w:r>
      <w:proofErr w:type="spellEnd"/>
      <w:r w:rsidRPr="00AB5BB0">
        <w:rPr>
          <w:rFonts w:cs="David" w:hint="cs"/>
          <w:u w:val="single"/>
          <w:rtl/>
        </w:rPr>
        <w:t>:</w:t>
      </w:r>
    </w:p>
    <w:p w14:paraId="4C1754D7" w14:textId="77777777" w:rsidR="00AB5BB0" w:rsidRPr="00AB5BB0" w:rsidRDefault="00AB5BB0" w:rsidP="00AB5BB0">
      <w:pPr>
        <w:bidi/>
        <w:ind w:firstLine="567"/>
        <w:rPr>
          <w:rFonts w:cs="David" w:hint="cs"/>
          <w:rtl/>
        </w:rPr>
      </w:pPr>
    </w:p>
    <w:p w14:paraId="361E9CD7" w14:textId="77777777" w:rsidR="00AB5BB0" w:rsidRPr="00AB5BB0" w:rsidRDefault="00AB5BB0" w:rsidP="00AB5BB0">
      <w:pPr>
        <w:bidi/>
        <w:ind w:firstLine="567"/>
        <w:rPr>
          <w:rFonts w:cs="David" w:hint="cs"/>
          <w:rtl/>
        </w:rPr>
      </w:pPr>
      <w:r w:rsidRPr="00AB5BB0">
        <w:rPr>
          <w:rFonts w:cs="David" w:hint="cs"/>
          <w:rtl/>
        </w:rPr>
        <w:t xml:space="preserve">לדעתי, זה חלק מהדיון של ועדת האתיקה. כשזה יגיע לוועדת האתיקה, כבוד חבר הכנסת ריבלין, אני אגיד לך שזה חורג מההבנה שלי ומה שמותר לעוזר </w:t>
      </w:r>
      <w:proofErr w:type="spellStart"/>
      <w:r w:rsidRPr="00AB5BB0">
        <w:rPr>
          <w:rFonts w:cs="David" w:hint="cs"/>
          <w:rtl/>
        </w:rPr>
        <w:t>פרלמנטרי</w:t>
      </w:r>
      <w:proofErr w:type="spellEnd"/>
      <w:r w:rsidRPr="00AB5BB0">
        <w:rPr>
          <w:rFonts w:cs="David" w:hint="cs"/>
          <w:rtl/>
        </w:rPr>
        <w:t xml:space="preserve"> לעשות. זאת דעתי.</w:t>
      </w:r>
    </w:p>
    <w:p w14:paraId="4F73AAB0" w14:textId="77777777" w:rsidR="00AB5BB0" w:rsidRPr="00AB5BB0" w:rsidRDefault="00AB5BB0" w:rsidP="00AB5BB0">
      <w:pPr>
        <w:bidi/>
        <w:rPr>
          <w:rFonts w:cs="David" w:hint="cs"/>
          <w:rtl/>
        </w:rPr>
      </w:pPr>
      <w:r w:rsidRPr="00AB5BB0">
        <w:rPr>
          <w:rFonts w:cs="David" w:hint="cs"/>
          <w:rtl/>
        </w:rPr>
        <w:tab/>
      </w:r>
    </w:p>
    <w:p w14:paraId="2367FFD3" w14:textId="77777777" w:rsidR="00AB5BB0" w:rsidRPr="00AB5BB0" w:rsidRDefault="00AB5BB0" w:rsidP="00AB5BB0">
      <w:pPr>
        <w:bidi/>
        <w:rPr>
          <w:rFonts w:cs="David" w:hint="cs"/>
          <w:u w:val="single"/>
          <w:rtl/>
        </w:rPr>
      </w:pPr>
      <w:r w:rsidRPr="00AB5BB0">
        <w:rPr>
          <w:rFonts w:cs="David" w:hint="cs"/>
          <w:u w:val="single"/>
          <w:rtl/>
        </w:rPr>
        <w:t>גדעון סער:</w:t>
      </w:r>
    </w:p>
    <w:p w14:paraId="67CE0BFB" w14:textId="77777777" w:rsidR="00AB5BB0" w:rsidRPr="00AB5BB0" w:rsidRDefault="00AB5BB0" w:rsidP="00AB5BB0">
      <w:pPr>
        <w:bidi/>
        <w:rPr>
          <w:rFonts w:cs="David" w:hint="cs"/>
          <w:u w:val="single"/>
          <w:rtl/>
        </w:rPr>
      </w:pPr>
    </w:p>
    <w:p w14:paraId="66AE7D37" w14:textId="77777777" w:rsidR="00AB5BB0" w:rsidRPr="00AB5BB0" w:rsidRDefault="00AB5BB0" w:rsidP="00AB5BB0">
      <w:pPr>
        <w:bidi/>
        <w:rPr>
          <w:rFonts w:cs="David" w:hint="cs"/>
          <w:rtl/>
        </w:rPr>
      </w:pPr>
      <w:r w:rsidRPr="00AB5BB0">
        <w:rPr>
          <w:rFonts w:cs="David" w:hint="cs"/>
          <w:rtl/>
        </w:rPr>
        <w:tab/>
        <w:t xml:space="preserve">אני רוצה להתייחס לשני סעיפים: סעיף 17(א), הוא בסדר ואין לי כל קושי אתו. לגבי סעיפים 17(ב) ו-(ג): איננו יכולים לקבוע דבר שלא נעמוד בו, ואני רואה בזה סכנה גדולה לקבוע דבר אשר הוא דבר שכל פעם שעולה כאן שאלה נאמר על ידי היועצת המשפטית שזה </w:t>
      </w:r>
      <w:proofErr w:type="spellStart"/>
      <w:r w:rsidRPr="00AB5BB0">
        <w:rPr>
          <w:rFonts w:cs="David" w:hint="cs"/>
          <w:rtl/>
        </w:rPr>
        <w:t>ענין</w:t>
      </w:r>
      <w:proofErr w:type="spellEnd"/>
      <w:r w:rsidRPr="00AB5BB0">
        <w:rPr>
          <w:rFonts w:cs="David" w:hint="cs"/>
          <w:rtl/>
        </w:rPr>
        <w:t xml:space="preserve"> של מידה. אם זה </w:t>
      </w:r>
      <w:proofErr w:type="spellStart"/>
      <w:r w:rsidRPr="00AB5BB0">
        <w:rPr>
          <w:rFonts w:cs="David" w:hint="cs"/>
          <w:rtl/>
        </w:rPr>
        <w:t>ענין</w:t>
      </w:r>
      <w:proofErr w:type="spellEnd"/>
      <w:r w:rsidRPr="00AB5BB0">
        <w:rPr>
          <w:rFonts w:cs="David" w:hint="cs"/>
          <w:rtl/>
        </w:rPr>
        <w:t xml:space="preserve"> של מידה, אני לא יכול להשתמש במילה "רק" שמופיעה בניסוח הסעיף. אני קובע שאין חבר כנסת אחד שאיננו משתמש בעוזר או בעוזרים הפרלמנטרים שלו גם לצרכים פוליטיים/מפלגתיים. אין חיה כזאת. </w:t>
      </w:r>
    </w:p>
    <w:p w14:paraId="4F068970" w14:textId="77777777" w:rsidR="00AB5BB0" w:rsidRPr="00AB5BB0" w:rsidRDefault="00AB5BB0" w:rsidP="00AB5BB0">
      <w:pPr>
        <w:bidi/>
        <w:rPr>
          <w:rFonts w:cs="David" w:hint="cs"/>
          <w:rtl/>
        </w:rPr>
      </w:pPr>
    </w:p>
    <w:p w14:paraId="48D35B17" w14:textId="77777777" w:rsidR="00AB5BB0" w:rsidRPr="00AB5BB0" w:rsidRDefault="00AB5BB0" w:rsidP="00AB5BB0">
      <w:pPr>
        <w:bidi/>
        <w:rPr>
          <w:rFonts w:cs="David" w:hint="cs"/>
          <w:u w:val="single"/>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6F5A4D2E" w14:textId="77777777" w:rsidR="00AB5BB0" w:rsidRPr="00AB5BB0" w:rsidRDefault="00AB5BB0" w:rsidP="00AB5BB0">
      <w:pPr>
        <w:bidi/>
        <w:rPr>
          <w:rFonts w:cs="David" w:hint="cs"/>
          <w:rtl/>
        </w:rPr>
      </w:pPr>
    </w:p>
    <w:p w14:paraId="764FD704" w14:textId="77777777" w:rsidR="00AB5BB0" w:rsidRPr="00AB5BB0" w:rsidRDefault="00AB5BB0" w:rsidP="00AB5BB0">
      <w:pPr>
        <w:bidi/>
        <w:rPr>
          <w:rFonts w:cs="David" w:hint="cs"/>
          <w:rtl/>
        </w:rPr>
      </w:pPr>
      <w:r w:rsidRPr="00AB5BB0">
        <w:rPr>
          <w:rFonts w:cs="David" w:hint="cs"/>
          <w:rtl/>
        </w:rPr>
        <w:tab/>
        <w:t>אבל לצורך מילוי תפקידו...</w:t>
      </w:r>
    </w:p>
    <w:p w14:paraId="6FF8B7A6" w14:textId="77777777" w:rsidR="00AB5BB0" w:rsidRPr="00AB5BB0" w:rsidRDefault="00AB5BB0" w:rsidP="00AB5BB0">
      <w:pPr>
        <w:bidi/>
        <w:rPr>
          <w:rFonts w:cs="David" w:hint="cs"/>
          <w:rtl/>
        </w:rPr>
      </w:pPr>
    </w:p>
    <w:p w14:paraId="33AA5D9B" w14:textId="77777777" w:rsidR="00AB5BB0" w:rsidRPr="00AB5BB0" w:rsidRDefault="00AB5BB0" w:rsidP="00AB5BB0">
      <w:pPr>
        <w:bidi/>
        <w:rPr>
          <w:rFonts w:cs="David" w:hint="cs"/>
          <w:u w:val="single"/>
          <w:rtl/>
        </w:rPr>
      </w:pPr>
      <w:r w:rsidRPr="00AB5BB0">
        <w:rPr>
          <w:rFonts w:cs="David" w:hint="cs"/>
          <w:u w:val="single"/>
          <w:rtl/>
        </w:rPr>
        <w:t>גדעון סער:</w:t>
      </w:r>
    </w:p>
    <w:p w14:paraId="29D5D85B" w14:textId="77777777" w:rsidR="00AB5BB0" w:rsidRPr="00AB5BB0" w:rsidRDefault="00AB5BB0" w:rsidP="00AB5BB0">
      <w:pPr>
        <w:bidi/>
        <w:rPr>
          <w:rFonts w:cs="David" w:hint="cs"/>
          <w:u w:val="single"/>
          <w:rtl/>
        </w:rPr>
      </w:pPr>
    </w:p>
    <w:p w14:paraId="0BD9D4C2" w14:textId="77777777" w:rsidR="00AB5BB0" w:rsidRPr="00AB5BB0" w:rsidRDefault="00AB5BB0" w:rsidP="00AB5BB0">
      <w:pPr>
        <w:bidi/>
        <w:rPr>
          <w:rFonts w:cs="David" w:hint="cs"/>
          <w:rtl/>
        </w:rPr>
      </w:pPr>
      <w:r w:rsidRPr="00AB5BB0">
        <w:rPr>
          <w:rFonts w:cs="David" w:hint="cs"/>
          <w:rtl/>
        </w:rPr>
        <w:tab/>
        <w:t xml:space="preserve"> זה כבר פרשנות, האם זה בתפקידו כחבר כנסת. כמו כן, העלה קודם רובי דבר שהוא בוודאי לא הכלל אבל הוא בהחלט יכול להיות. אני שולל את השימוש בעוזרים הפרלמנטרים לדבר אישי. יחד עם זאת, הם העוזרים, אתה נמצא בקלחת ובהחלט יכול להיות, כפי שאמרה היועצת המשפטית, במידה, שיש מקרים שבהם תקבל עזרה לא בגדר דברים שקראנו בעבר, כולל בקדנציה הקודמת - -</w:t>
      </w:r>
    </w:p>
    <w:p w14:paraId="3EC3C4B5" w14:textId="77777777" w:rsidR="00AB5BB0" w:rsidRPr="00AB5BB0" w:rsidRDefault="00AB5BB0" w:rsidP="00AB5BB0">
      <w:pPr>
        <w:bidi/>
        <w:rPr>
          <w:rFonts w:cs="David" w:hint="cs"/>
          <w:rtl/>
        </w:rPr>
      </w:pPr>
    </w:p>
    <w:p w14:paraId="775E305D" w14:textId="77777777" w:rsidR="00AB5BB0" w:rsidRPr="00AB5BB0" w:rsidRDefault="00AB5BB0" w:rsidP="00AB5BB0">
      <w:pPr>
        <w:bidi/>
        <w:rPr>
          <w:rFonts w:cs="David" w:hint="cs"/>
          <w:u w:val="single"/>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73724D1A" w14:textId="77777777" w:rsidR="00AB5BB0" w:rsidRPr="00AB5BB0" w:rsidRDefault="00AB5BB0" w:rsidP="00AB5BB0">
      <w:pPr>
        <w:bidi/>
        <w:rPr>
          <w:rFonts w:cs="David" w:hint="cs"/>
          <w:rtl/>
        </w:rPr>
      </w:pPr>
    </w:p>
    <w:p w14:paraId="0304DF40" w14:textId="77777777" w:rsidR="00AB5BB0" w:rsidRPr="00AB5BB0" w:rsidRDefault="00AB5BB0" w:rsidP="00AB5BB0">
      <w:pPr>
        <w:bidi/>
        <w:rPr>
          <w:rFonts w:cs="David" w:hint="cs"/>
          <w:rtl/>
        </w:rPr>
      </w:pPr>
      <w:r w:rsidRPr="00AB5BB0">
        <w:rPr>
          <w:rFonts w:cs="David" w:hint="cs"/>
          <w:rtl/>
        </w:rPr>
        <w:tab/>
        <w:t>אם זה נתון למידה, ואני לוקחת את הדוגמה של חברת הכנסת אביטל, שחבר כנסת ביקש שיקבעו לו תור ב"הדסה" וכעבור שנה אותו חבר כנסת מפטר את אותה מזכירה שממנה הוא ביקש, וזו יכולה להתלונן ולומר: זה לא פעם אחת, זה היה 20 פעמים שנתבקשתי לעשות כן. אז מה המידה הראויה?</w:t>
      </w:r>
    </w:p>
    <w:p w14:paraId="6CF55704" w14:textId="77777777" w:rsidR="00AB5BB0" w:rsidRPr="00AB5BB0" w:rsidRDefault="00AB5BB0" w:rsidP="00AB5BB0">
      <w:pPr>
        <w:bidi/>
        <w:rPr>
          <w:rFonts w:cs="David" w:hint="cs"/>
          <w:rtl/>
        </w:rPr>
      </w:pPr>
    </w:p>
    <w:p w14:paraId="1B181A36" w14:textId="77777777" w:rsidR="00AB5BB0" w:rsidRPr="00AB5BB0" w:rsidRDefault="00AB5BB0" w:rsidP="00AB5BB0">
      <w:pPr>
        <w:bidi/>
        <w:rPr>
          <w:rFonts w:cs="David" w:hint="cs"/>
          <w:rtl/>
        </w:rPr>
      </w:pPr>
      <w:r w:rsidRPr="00AB5BB0">
        <w:rPr>
          <w:rFonts w:cs="David" w:hint="cs"/>
          <w:u w:val="single"/>
          <w:rtl/>
        </w:rPr>
        <w:t xml:space="preserve">ארבל </w:t>
      </w:r>
      <w:proofErr w:type="spellStart"/>
      <w:r w:rsidRPr="00AB5BB0">
        <w:rPr>
          <w:rFonts w:cs="David" w:hint="cs"/>
          <w:u w:val="single"/>
          <w:rtl/>
        </w:rPr>
        <w:t>אסטרחן</w:t>
      </w:r>
      <w:proofErr w:type="spellEnd"/>
      <w:r w:rsidRPr="00AB5BB0">
        <w:rPr>
          <w:rFonts w:cs="David" w:hint="cs"/>
          <w:u w:val="single"/>
          <w:rtl/>
        </w:rPr>
        <w:t>:</w:t>
      </w:r>
    </w:p>
    <w:p w14:paraId="06B24770" w14:textId="77777777" w:rsidR="00AB5BB0" w:rsidRPr="00AB5BB0" w:rsidRDefault="00AB5BB0" w:rsidP="00AB5BB0">
      <w:pPr>
        <w:bidi/>
        <w:rPr>
          <w:rFonts w:cs="David" w:hint="cs"/>
          <w:rtl/>
        </w:rPr>
      </w:pPr>
    </w:p>
    <w:p w14:paraId="006B418C" w14:textId="77777777" w:rsidR="00AB5BB0" w:rsidRPr="00AB5BB0" w:rsidRDefault="00AB5BB0" w:rsidP="00AB5BB0">
      <w:pPr>
        <w:bidi/>
        <w:ind w:firstLine="567"/>
        <w:rPr>
          <w:rFonts w:cs="David" w:hint="cs"/>
          <w:rtl/>
        </w:rPr>
      </w:pPr>
      <w:r w:rsidRPr="00AB5BB0">
        <w:rPr>
          <w:rFonts w:cs="David" w:hint="cs"/>
          <w:rtl/>
        </w:rPr>
        <w:t>לקחת ילד מהגן, הוא לוקח פעם אחת או בכל יום הוא לוקח?</w:t>
      </w:r>
    </w:p>
    <w:p w14:paraId="2DBE51A1" w14:textId="77777777" w:rsidR="00AB5BB0" w:rsidRPr="00AB5BB0" w:rsidRDefault="00AB5BB0" w:rsidP="00AB5BB0">
      <w:pPr>
        <w:bidi/>
        <w:rPr>
          <w:rFonts w:cs="David" w:hint="cs"/>
          <w:rtl/>
        </w:rPr>
      </w:pPr>
    </w:p>
    <w:p w14:paraId="794E690C" w14:textId="77777777" w:rsidR="00AB5BB0" w:rsidRPr="00AB5BB0" w:rsidRDefault="00AB5BB0" w:rsidP="00AB5BB0">
      <w:pPr>
        <w:bidi/>
        <w:rPr>
          <w:rFonts w:cs="David" w:hint="cs"/>
          <w:rtl/>
        </w:rPr>
      </w:pPr>
      <w:r w:rsidRPr="00AB5BB0">
        <w:rPr>
          <w:rFonts w:cs="David" w:hint="cs"/>
          <w:u w:val="single"/>
          <w:rtl/>
        </w:rPr>
        <w:t>חיים אורון:</w:t>
      </w:r>
    </w:p>
    <w:p w14:paraId="5020FBB7" w14:textId="77777777" w:rsidR="00AB5BB0" w:rsidRPr="00AB5BB0" w:rsidRDefault="00AB5BB0" w:rsidP="00AB5BB0">
      <w:pPr>
        <w:bidi/>
        <w:rPr>
          <w:rFonts w:cs="David" w:hint="cs"/>
          <w:rtl/>
        </w:rPr>
      </w:pPr>
    </w:p>
    <w:p w14:paraId="1C657193" w14:textId="77777777" w:rsidR="00AB5BB0" w:rsidRPr="00AB5BB0" w:rsidRDefault="00AB5BB0" w:rsidP="00AB5BB0">
      <w:pPr>
        <w:bidi/>
        <w:rPr>
          <w:rFonts w:cs="David" w:hint="cs"/>
          <w:rtl/>
        </w:rPr>
      </w:pPr>
      <w:r w:rsidRPr="00AB5BB0">
        <w:rPr>
          <w:rFonts w:cs="David" w:hint="cs"/>
          <w:rtl/>
        </w:rPr>
        <w:tab/>
        <w:t>או שבכל פעם הוא נמצא במליאת הכנסת עד 12 בלילה והעוזר שלו בייבי-סיטר של הנכד שלו. לי יש מסקנה אחרת - -</w:t>
      </w:r>
    </w:p>
    <w:p w14:paraId="7AC2E2ED" w14:textId="77777777" w:rsidR="00AB5BB0" w:rsidRPr="00AB5BB0" w:rsidRDefault="00AB5BB0" w:rsidP="00AB5BB0">
      <w:pPr>
        <w:bidi/>
        <w:rPr>
          <w:rFonts w:cs="David" w:hint="cs"/>
          <w:rtl/>
        </w:rPr>
      </w:pPr>
    </w:p>
    <w:p w14:paraId="218885BA" w14:textId="77777777" w:rsidR="00AB5BB0" w:rsidRPr="00AB5BB0" w:rsidRDefault="00AB5BB0" w:rsidP="00AB5BB0">
      <w:pPr>
        <w:bidi/>
        <w:rPr>
          <w:rFonts w:cs="David" w:hint="cs"/>
          <w:u w:val="single"/>
          <w:rtl/>
        </w:rPr>
      </w:pPr>
      <w:r w:rsidRPr="00AB5BB0">
        <w:rPr>
          <w:rFonts w:cs="David" w:hint="cs"/>
          <w:u w:val="single"/>
          <w:rtl/>
        </w:rPr>
        <w:t>גדעון סער:</w:t>
      </w:r>
    </w:p>
    <w:p w14:paraId="0D7EEC24" w14:textId="77777777" w:rsidR="00AB5BB0" w:rsidRPr="00AB5BB0" w:rsidRDefault="00AB5BB0" w:rsidP="00AB5BB0">
      <w:pPr>
        <w:bidi/>
        <w:rPr>
          <w:rFonts w:cs="David" w:hint="cs"/>
          <w:u w:val="single"/>
          <w:rtl/>
        </w:rPr>
      </w:pPr>
    </w:p>
    <w:p w14:paraId="5935E410" w14:textId="77777777" w:rsidR="00AB5BB0" w:rsidRPr="00AB5BB0" w:rsidRDefault="00AB5BB0" w:rsidP="00AB5BB0">
      <w:pPr>
        <w:bidi/>
        <w:rPr>
          <w:rFonts w:cs="David" w:hint="cs"/>
          <w:rtl/>
        </w:rPr>
      </w:pPr>
      <w:r w:rsidRPr="00AB5BB0">
        <w:rPr>
          <w:rFonts w:cs="David" w:hint="cs"/>
          <w:rtl/>
        </w:rPr>
        <w:tab/>
        <w:t>לכן, אני אומר וחבר הכנסת ריבלין גילה לנו תוך כדי דבריו, שהעוזרים הפרלמנטרים מוסמכים לנהוג בכלי הרכב שלנו. לכן, אם אתם רוצים לבוא ולהעמיד את הסעיף, יש צורך להעמיד אותו בצורה שתואמת את המציאות, כפי שאנחנו מכירים אותה. אין לי כרגע נוסח אבל זו השורה התחתונה, וכמובן שזה צריך להיות דבר שלא מאפשר שימוש "מופקר" בעוזרים לצרכים פרטיים, לצרכים אישיים או לצרכים לא ציבוריים.</w:t>
      </w:r>
    </w:p>
    <w:p w14:paraId="037B227E" w14:textId="77777777" w:rsidR="00AB5BB0" w:rsidRPr="00AB5BB0" w:rsidRDefault="00AB5BB0" w:rsidP="00AB5BB0">
      <w:pPr>
        <w:bidi/>
        <w:rPr>
          <w:rFonts w:cs="David" w:hint="cs"/>
          <w:rtl/>
        </w:rPr>
      </w:pPr>
    </w:p>
    <w:p w14:paraId="25E6E5BC" w14:textId="77777777" w:rsidR="00AB5BB0" w:rsidRPr="00AB5BB0" w:rsidRDefault="00AB5BB0" w:rsidP="00AB5BB0">
      <w:pPr>
        <w:bidi/>
        <w:rPr>
          <w:rFonts w:cs="David" w:hint="cs"/>
          <w:rtl/>
        </w:rPr>
      </w:pPr>
      <w:r w:rsidRPr="00AB5BB0">
        <w:rPr>
          <w:rFonts w:cs="David" w:hint="cs"/>
          <w:u w:val="single"/>
          <w:rtl/>
        </w:rPr>
        <w:t>ראובן ריבלין:</w:t>
      </w:r>
    </w:p>
    <w:p w14:paraId="26082C59" w14:textId="77777777" w:rsidR="00AB5BB0" w:rsidRPr="00AB5BB0" w:rsidRDefault="00AB5BB0" w:rsidP="00AB5BB0">
      <w:pPr>
        <w:bidi/>
        <w:rPr>
          <w:rFonts w:cs="David" w:hint="cs"/>
          <w:rtl/>
        </w:rPr>
      </w:pPr>
    </w:p>
    <w:p w14:paraId="229A1E03" w14:textId="77777777" w:rsidR="00AB5BB0" w:rsidRPr="00AB5BB0" w:rsidRDefault="00AB5BB0" w:rsidP="00AB5BB0">
      <w:pPr>
        <w:bidi/>
        <w:rPr>
          <w:rFonts w:cs="David" w:hint="cs"/>
          <w:rtl/>
        </w:rPr>
      </w:pPr>
      <w:r w:rsidRPr="00AB5BB0">
        <w:rPr>
          <w:rFonts w:cs="David" w:hint="cs"/>
          <w:rtl/>
        </w:rPr>
        <w:tab/>
        <w:t xml:space="preserve">או לצורך שבו אתה אומר ש"הוא הולך לשם במקומי". אני מכיר את הנפשות היושבות פה, שבחיים לא יעלו זאת על דעתן אבל דעו לכם שסעיף 17(ב), לפחות מחצית מחברי הכנסת אני מעמיד לדין היום, בלי לדעת מה נעשה. אני מודיע לכם שמחצית מחברי </w:t>
      </w:r>
      <w:proofErr w:type="spellStart"/>
      <w:r w:rsidRPr="00AB5BB0">
        <w:rPr>
          <w:rFonts w:cs="David" w:hint="cs"/>
          <w:rtl/>
        </w:rPr>
        <w:t>הכסנת</w:t>
      </w:r>
      <w:proofErr w:type="spellEnd"/>
      <w:r w:rsidRPr="00AB5BB0">
        <w:rPr>
          <w:rFonts w:cs="David" w:hint="cs"/>
          <w:rtl/>
        </w:rPr>
        <w:t xml:space="preserve"> עוברים על סעיף זה. היה ח"כ שחשב שהוא יכול לתת לחברתו בחיים את האוטו שהועמד לרשותו על מנת לנהל מסחר שהיא עשתה כסוחרת מכירות.</w:t>
      </w:r>
    </w:p>
    <w:p w14:paraId="0D7E1E1A" w14:textId="77777777" w:rsidR="00AB5BB0" w:rsidRPr="00AB5BB0" w:rsidRDefault="00AB5BB0" w:rsidP="00AB5BB0">
      <w:pPr>
        <w:bidi/>
        <w:rPr>
          <w:rFonts w:cs="David" w:hint="cs"/>
          <w:rtl/>
        </w:rPr>
      </w:pPr>
    </w:p>
    <w:p w14:paraId="3A558A16" w14:textId="77777777" w:rsidR="00AB5BB0" w:rsidRPr="00AB5BB0" w:rsidRDefault="00AB5BB0" w:rsidP="00AB5BB0">
      <w:pPr>
        <w:bidi/>
        <w:rPr>
          <w:rFonts w:cs="David" w:hint="cs"/>
          <w:u w:val="single"/>
          <w:rtl/>
        </w:rPr>
      </w:pPr>
      <w:r w:rsidRPr="00AB5BB0">
        <w:rPr>
          <w:rFonts w:cs="David" w:hint="cs"/>
          <w:u w:val="single"/>
          <w:rtl/>
        </w:rPr>
        <w:t>גדעון סער:</w:t>
      </w:r>
    </w:p>
    <w:p w14:paraId="7E9F4222" w14:textId="77777777" w:rsidR="00AB5BB0" w:rsidRPr="00AB5BB0" w:rsidRDefault="00AB5BB0" w:rsidP="00AB5BB0">
      <w:pPr>
        <w:bidi/>
        <w:rPr>
          <w:rFonts w:cs="David" w:hint="cs"/>
          <w:u w:val="single"/>
          <w:rtl/>
        </w:rPr>
      </w:pPr>
    </w:p>
    <w:p w14:paraId="3EB911E1" w14:textId="77777777" w:rsidR="00AB5BB0" w:rsidRPr="00AB5BB0" w:rsidRDefault="00AB5BB0" w:rsidP="00AB5BB0">
      <w:pPr>
        <w:bidi/>
        <w:rPr>
          <w:rFonts w:cs="David" w:hint="cs"/>
          <w:rtl/>
        </w:rPr>
      </w:pPr>
      <w:r w:rsidRPr="00AB5BB0">
        <w:rPr>
          <w:rFonts w:cs="David" w:hint="cs"/>
          <w:rtl/>
        </w:rPr>
        <w:tab/>
        <w:t>ברור שזה דבר חמור ביותר.</w:t>
      </w:r>
    </w:p>
    <w:p w14:paraId="5CEFC492" w14:textId="77777777" w:rsidR="00AB5BB0" w:rsidRPr="00AB5BB0" w:rsidRDefault="00AB5BB0" w:rsidP="00AB5BB0">
      <w:pPr>
        <w:bidi/>
        <w:rPr>
          <w:rFonts w:cs="David" w:hint="cs"/>
          <w:rtl/>
        </w:rPr>
      </w:pPr>
    </w:p>
    <w:p w14:paraId="7554FB17" w14:textId="77777777" w:rsidR="00AB5BB0" w:rsidRPr="00AB5BB0" w:rsidRDefault="00AB5BB0" w:rsidP="00AB5BB0">
      <w:pPr>
        <w:bidi/>
        <w:rPr>
          <w:rFonts w:cs="David" w:hint="cs"/>
          <w:rtl/>
        </w:rPr>
      </w:pPr>
      <w:r w:rsidRPr="00AB5BB0">
        <w:rPr>
          <w:rFonts w:cs="David" w:hint="cs"/>
          <w:u w:val="single"/>
          <w:rtl/>
        </w:rPr>
        <w:t>ראובן ריבלין:</w:t>
      </w:r>
    </w:p>
    <w:p w14:paraId="58318A54" w14:textId="77777777" w:rsidR="00AB5BB0" w:rsidRPr="00AB5BB0" w:rsidRDefault="00AB5BB0" w:rsidP="00AB5BB0">
      <w:pPr>
        <w:bidi/>
        <w:rPr>
          <w:rFonts w:cs="David" w:hint="cs"/>
          <w:rtl/>
        </w:rPr>
      </w:pPr>
    </w:p>
    <w:p w14:paraId="7F94A4C9" w14:textId="77777777" w:rsidR="00AB5BB0" w:rsidRPr="00AB5BB0" w:rsidRDefault="00AB5BB0" w:rsidP="00AB5BB0">
      <w:pPr>
        <w:bidi/>
        <w:rPr>
          <w:rFonts w:cs="David" w:hint="cs"/>
          <w:rtl/>
        </w:rPr>
      </w:pPr>
      <w:r w:rsidRPr="00AB5BB0">
        <w:rPr>
          <w:rFonts w:cs="David" w:hint="cs"/>
          <w:rtl/>
        </w:rPr>
        <w:tab/>
        <w:t xml:space="preserve">זה </w:t>
      </w:r>
      <w:proofErr w:type="spellStart"/>
      <w:r w:rsidRPr="00AB5BB0">
        <w:rPr>
          <w:rFonts w:cs="David" w:hint="cs"/>
          <w:rtl/>
        </w:rPr>
        <w:t>הכל</w:t>
      </w:r>
      <w:proofErr w:type="spellEnd"/>
      <w:r w:rsidRPr="00AB5BB0">
        <w:rPr>
          <w:rFonts w:cs="David" w:hint="cs"/>
          <w:rtl/>
        </w:rPr>
        <w:t xml:space="preserve"> </w:t>
      </w:r>
      <w:proofErr w:type="spellStart"/>
      <w:r w:rsidRPr="00AB5BB0">
        <w:rPr>
          <w:rFonts w:cs="David" w:hint="cs"/>
          <w:rtl/>
        </w:rPr>
        <w:t>ענין</w:t>
      </w:r>
      <w:proofErr w:type="spellEnd"/>
      <w:r w:rsidRPr="00AB5BB0">
        <w:rPr>
          <w:rFonts w:cs="David" w:hint="cs"/>
          <w:rtl/>
        </w:rPr>
        <w:t xml:space="preserve"> של מידה.</w:t>
      </w:r>
    </w:p>
    <w:p w14:paraId="04829EEC" w14:textId="77777777" w:rsidR="00AB5BB0" w:rsidRPr="00AB5BB0" w:rsidRDefault="00AB5BB0" w:rsidP="00AB5BB0">
      <w:pPr>
        <w:bidi/>
        <w:rPr>
          <w:rFonts w:cs="David" w:hint="cs"/>
          <w:rtl/>
        </w:rPr>
      </w:pPr>
    </w:p>
    <w:p w14:paraId="2217666E" w14:textId="77777777" w:rsidR="00AB5BB0" w:rsidRPr="00AB5BB0" w:rsidRDefault="00AB5BB0" w:rsidP="00AB5BB0">
      <w:pPr>
        <w:bidi/>
        <w:rPr>
          <w:rFonts w:cs="David" w:hint="cs"/>
          <w:u w:val="single"/>
          <w:rtl/>
        </w:rPr>
      </w:pPr>
      <w:r w:rsidRPr="00AB5BB0">
        <w:rPr>
          <w:rFonts w:cs="David" w:hint="cs"/>
          <w:u w:val="single"/>
          <w:rtl/>
        </w:rPr>
        <w:t>גדעון סער:</w:t>
      </w:r>
    </w:p>
    <w:p w14:paraId="76C14141" w14:textId="77777777" w:rsidR="00AB5BB0" w:rsidRPr="00AB5BB0" w:rsidRDefault="00AB5BB0" w:rsidP="00AB5BB0">
      <w:pPr>
        <w:bidi/>
        <w:rPr>
          <w:rFonts w:cs="David" w:hint="cs"/>
          <w:u w:val="single"/>
          <w:rtl/>
        </w:rPr>
      </w:pPr>
    </w:p>
    <w:p w14:paraId="6EF15CC3" w14:textId="77777777" w:rsidR="00AB5BB0" w:rsidRPr="00AB5BB0" w:rsidRDefault="00AB5BB0" w:rsidP="00AB5BB0">
      <w:pPr>
        <w:bidi/>
        <w:rPr>
          <w:rFonts w:cs="David" w:hint="cs"/>
          <w:rtl/>
        </w:rPr>
      </w:pPr>
      <w:r w:rsidRPr="00AB5BB0">
        <w:rPr>
          <w:rFonts w:cs="David" w:hint="cs"/>
          <w:rtl/>
        </w:rPr>
        <w:tab/>
        <w:t>לגבי סעיף (ג), ההתלהבות שלי ממנו מצומצמת. אני צריך לפקח על עבודת העוזרים שלי ואני מודיע, שאינני יכול ואין בכוונתי לפקח כי אני לא מפקח. אני בקושי מפקח על העבודה של עצמי. אני מבקש מהם והם עושים עבודה פחות או יותר טובה. כמו כן, בוודאי שאינני מפקח אם הם מקיימים את החוק או לא מקיימים את החוק, שזה מה שנאמר פה.</w:t>
      </w:r>
    </w:p>
    <w:p w14:paraId="3C809250" w14:textId="77777777" w:rsidR="00AB5BB0" w:rsidRPr="00AB5BB0" w:rsidRDefault="00AB5BB0" w:rsidP="00AB5BB0">
      <w:pPr>
        <w:bidi/>
        <w:rPr>
          <w:rFonts w:cs="David" w:hint="cs"/>
          <w:rtl/>
        </w:rPr>
      </w:pPr>
    </w:p>
    <w:p w14:paraId="2B79C913" w14:textId="77777777" w:rsidR="00AB5BB0" w:rsidRPr="00AB5BB0" w:rsidRDefault="00AB5BB0" w:rsidP="00AB5BB0">
      <w:pPr>
        <w:bidi/>
        <w:rPr>
          <w:rFonts w:cs="David" w:hint="cs"/>
          <w:rtl/>
        </w:rPr>
      </w:pPr>
      <w:r w:rsidRPr="00AB5BB0">
        <w:rPr>
          <w:rFonts w:cs="David" w:hint="cs"/>
          <w:u w:val="single"/>
          <w:rtl/>
        </w:rPr>
        <w:t>קולט אביטל:</w:t>
      </w:r>
    </w:p>
    <w:p w14:paraId="7A23B8B6" w14:textId="77777777" w:rsidR="00AB5BB0" w:rsidRPr="00AB5BB0" w:rsidRDefault="00AB5BB0" w:rsidP="00AB5BB0">
      <w:pPr>
        <w:bidi/>
        <w:ind w:left="60"/>
        <w:rPr>
          <w:rFonts w:cs="David" w:hint="cs"/>
          <w:rtl/>
        </w:rPr>
      </w:pPr>
    </w:p>
    <w:p w14:paraId="47722404" w14:textId="77777777" w:rsidR="00AB5BB0" w:rsidRPr="00AB5BB0" w:rsidRDefault="00AB5BB0" w:rsidP="00AB5BB0">
      <w:pPr>
        <w:bidi/>
        <w:ind w:left="60" w:firstLine="507"/>
        <w:rPr>
          <w:rFonts w:cs="David" w:hint="cs"/>
          <w:rtl/>
        </w:rPr>
      </w:pPr>
      <w:r w:rsidRPr="00AB5BB0">
        <w:rPr>
          <w:rFonts w:cs="David" w:hint="cs"/>
          <w:rtl/>
        </w:rPr>
        <w:t>זה נכון שאתה לא יכול לפקח - -</w:t>
      </w:r>
    </w:p>
    <w:p w14:paraId="00DC77B6" w14:textId="77777777" w:rsidR="00AB5BB0" w:rsidRPr="00AB5BB0" w:rsidRDefault="00AB5BB0" w:rsidP="00AB5BB0">
      <w:pPr>
        <w:bidi/>
        <w:rPr>
          <w:rFonts w:cs="David" w:hint="cs"/>
          <w:rtl/>
        </w:rPr>
      </w:pPr>
    </w:p>
    <w:p w14:paraId="24E934D2" w14:textId="77777777" w:rsidR="00AB5BB0" w:rsidRPr="00AB5BB0" w:rsidRDefault="00AB5BB0" w:rsidP="00AB5BB0">
      <w:pPr>
        <w:bidi/>
        <w:rPr>
          <w:rFonts w:cs="David" w:hint="cs"/>
          <w:u w:val="single"/>
          <w:rtl/>
        </w:rPr>
      </w:pPr>
      <w:r w:rsidRPr="00AB5BB0">
        <w:rPr>
          <w:rFonts w:cs="David" w:hint="cs"/>
          <w:u w:val="single"/>
          <w:rtl/>
        </w:rPr>
        <w:t>גדעון סער:</w:t>
      </w:r>
    </w:p>
    <w:p w14:paraId="219C1C82" w14:textId="77777777" w:rsidR="00AB5BB0" w:rsidRPr="00AB5BB0" w:rsidRDefault="00AB5BB0" w:rsidP="00AB5BB0">
      <w:pPr>
        <w:bidi/>
        <w:rPr>
          <w:rFonts w:cs="David" w:hint="cs"/>
          <w:u w:val="single"/>
          <w:rtl/>
        </w:rPr>
      </w:pPr>
    </w:p>
    <w:p w14:paraId="7CFE5963" w14:textId="77777777" w:rsidR="00AB5BB0" w:rsidRPr="00AB5BB0" w:rsidRDefault="00AB5BB0" w:rsidP="00AB5BB0">
      <w:pPr>
        <w:bidi/>
        <w:rPr>
          <w:rFonts w:cs="David" w:hint="cs"/>
          <w:rtl/>
        </w:rPr>
      </w:pPr>
      <w:r w:rsidRPr="00AB5BB0">
        <w:rPr>
          <w:rFonts w:cs="David" w:hint="cs"/>
          <w:rtl/>
        </w:rPr>
        <w:tab/>
        <w:t>רבותי, אי אפשר להכניס סעיפים הזויים לחוק. אי אפשר להטיל חובות משמעת לאורך ולרוחב ולכל הכיוונים, לא צריכים את הסעיפים הענקיים האלה ואין בזה שום צורך, ואני גם לא בודק. כללי האתיקה לא חלים על העוזרים הפרלמנטרים אלא על חברי הכנסת. לכן זה כללים לחברי הכנסת ולא לעוזרים. צריך להעיף את כל סעיף (ג).</w:t>
      </w:r>
    </w:p>
    <w:p w14:paraId="44B82F53" w14:textId="77777777" w:rsidR="00AB5BB0" w:rsidRPr="00AB5BB0" w:rsidRDefault="00AB5BB0" w:rsidP="00AB5BB0">
      <w:pPr>
        <w:bidi/>
        <w:rPr>
          <w:rFonts w:cs="David" w:hint="cs"/>
          <w:rtl/>
        </w:rPr>
      </w:pPr>
    </w:p>
    <w:p w14:paraId="68FC6B3A" w14:textId="77777777" w:rsidR="00AB5BB0" w:rsidRPr="00AB5BB0" w:rsidRDefault="00AB5BB0" w:rsidP="00AB5BB0">
      <w:pPr>
        <w:bidi/>
        <w:rPr>
          <w:rFonts w:cs="David" w:hint="cs"/>
          <w:rtl/>
        </w:rPr>
      </w:pPr>
      <w:r w:rsidRPr="00AB5BB0">
        <w:rPr>
          <w:rFonts w:cs="David" w:hint="cs"/>
          <w:u w:val="single"/>
          <w:rtl/>
        </w:rPr>
        <w:t xml:space="preserve">יולי </w:t>
      </w:r>
      <w:proofErr w:type="spellStart"/>
      <w:r w:rsidRPr="00AB5BB0">
        <w:rPr>
          <w:rFonts w:cs="David" w:hint="cs"/>
          <w:u w:val="single"/>
          <w:rtl/>
        </w:rPr>
        <w:t>אדלשטיין</w:t>
      </w:r>
      <w:proofErr w:type="spellEnd"/>
      <w:r w:rsidRPr="00AB5BB0">
        <w:rPr>
          <w:rFonts w:cs="David" w:hint="cs"/>
          <w:u w:val="single"/>
          <w:rtl/>
        </w:rPr>
        <w:t>:</w:t>
      </w:r>
    </w:p>
    <w:p w14:paraId="36AA7560" w14:textId="77777777" w:rsidR="00AB5BB0" w:rsidRPr="00AB5BB0" w:rsidRDefault="00AB5BB0" w:rsidP="00AB5BB0">
      <w:pPr>
        <w:bidi/>
        <w:rPr>
          <w:rFonts w:cs="David" w:hint="cs"/>
          <w:rtl/>
        </w:rPr>
      </w:pPr>
    </w:p>
    <w:p w14:paraId="4465AD88" w14:textId="77777777" w:rsidR="00AB5BB0" w:rsidRPr="00AB5BB0" w:rsidRDefault="00AB5BB0" w:rsidP="00AB5BB0">
      <w:pPr>
        <w:bidi/>
        <w:ind w:firstLine="567"/>
        <w:rPr>
          <w:rFonts w:cs="David" w:hint="cs"/>
          <w:rtl/>
        </w:rPr>
      </w:pPr>
      <w:r w:rsidRPr="00AB5BB0">
        <w:rPr>
          <w:rFonts w:cs="David" w:hint="cs"/>
          <w:rtl/>
        </w:rPr>
        <w:t>לגבי סעיף 17(א), לא אפתיע אף אחד אם אין לי בעיה. הייתי קצת תמים ולא חשבתי שהצליחו פה לאחר קבלת התיקון להכניס, אבל אין שום בעיה. לגבי סעיף (ב), בלי להיכנס לדוגמאות ולהיות "</w:t>
      </w:r>
      <w:proofErr w:type="spellStart"/>
      <w:r w:rsidRPr="00AB5BB0">
        <w:rPr>
          <w:rFonts w:cs="David" w:hint="cs"/>
          <w:rtl/>
        </w:rPr>
        <w:t>אובר</w:t>
      </w:r>
      <w:proofErr w:type="spellEnd"/>
      <w:r w:rsidRPr="00AB5BB0">
        <w:rPr>
          <w:rFonts w:cs="David" w:hint="cs"/>
          <w:rtl/>
        </w:rPr>
        <w:t xml:space="preserve"> </w:t>
      </w:r>
      <w:proofErr w:type="spellStart"/>
      <w:r w:rsidRPr="00AB5BB0">
        <w:rPr>
          <w:rFonts w:cs="David" w:hint="cs"/>
          <w:rtl/>
        </w:rPr>
        <w:t>חוכם</w:t>
      </w:r>
      <w:proofErr w:type="spellEnd"/>
      <w:r w:rsidRPr="00AB5BB0">
        <w:rPr>
          <w:rFonts w:cs="David" w:hint="cs"/>
          <w:rtl/>
        </w:rPr>
        <w:t xml:space="preserve">", בצורה יותר מוחלטת מאשר בכל הדיונים אני חושב שאין מקום לסעיף כזה. אני חושש שאפשר להעמיד היום 100% מחברי הכנסת לדין היום בעקבות הפרקטיקה שקיימת, שאם סעיף כזה מתקבל, זה לא דוגמאות של בייבי-סיטר או הסעת נכדים או שטיפת רצפות בבית. הדוגמאות האלה הזויות לגמרי מבחינה פשוטה, שאם אח"כ עוזר מוציא דבר כזה, שביקשו ממנו לשטוף רצפות, הנזק הציבורי שנגרם לאותו חבר כנסת הוא יותר מ-10 ועדות אתיקה עם 100 החלטות. אבל מה שאני חושש כאן זה הקו הידוע של איסור שימוש בעוזרים לצרכים פוליטיים, וזה יתגלגל לעוזר שאסור לו לשבת באסיפת בחירות ליד חבר כנסת או ליד שולחן הנשיאות, כמו שנתקבל לגבי עוזרים שרים, וכן הלאה. </w:t>
      </w:r>
    </w:p>
    <w:p w14:paraId="0BBF0317" w14:textId="77777777" w:rsidR="00AB5BB0" w:rsidRPr="00AB5BB0" w:rsidRDefault="00AB5BB0" w:rsidP="00AB5BB0">
      <w:pPr>
        <w:bidi/>
        <w:rPr>
          <w:rFonts w:cs="David" w:hint="cs"/>
          <w:rtl/>
        </w:rPr>
      </w:pPr>
    </w:p>
    <w:p w14:paraId="39E6442D" w14:textId="77777777" w:rsidR="00AB5BB0" w:rsidRPr="00AB5BB0" w:rsidRDefault="00AB5BB0" w:rsidP="00AB5BB0">
      <w:pPr>
        <w:bidi/>
        <w:rPr>
          <w:rFonts w:cs="David" w:hint="cs"/>
          <w:rtl/>
        </w:rPr>
      </w:pPr>
      <w:r w:rsidRPr="00AB5BB0">
        <w:rPr>
          <w:rFonts w:cs="David" w:hint="cs"/>
          <w:u w:val="single"/>
          <w:rtl/>
        </w:rPr>
        <w:t xml:space="preserve">ארבל </w:t>
      </w:r>
      <w:proofErr w:type="spellStart"/>
      <w:r w:rsidRPr="00AB5BB0">
        <w:rPr>
          <w:rFonts w:cs="David" w:hint="cs"/>
          <w:u w:val="single"/>
          <w:rtl/>
        </w:rPr>
        <w:t>אסטרחן</w:t>
      </w:r>
      <w:proofErr w:type="spellEnd"/>
      <w:r w:rsidRPr="00AB5BB0">
        <w:rPr>
          <w:rFonts w:cs="David" w:hint="cs"/>
          <w:u w:val="single"/>
          <w:rtl/>
        </w:rPr>
        <w:t>:</w:t>
      </w:r>
    </w:p>
    <w:p w14:paraId="51D23C60" w14:textId="77777777" w:rsidR="00AB5BB0" w:rsidRPr="00AB5BB0" w:rsidRDefault="00AB5BB0" w:rsidP="00AB5BB0">
      <w:pPr>
        <w:bidi/>
        <w:ind w:firstLine="567"/>
        <w:rPr>
          <w:rFonts w:cs="David" w:hint="cs"/>
          <w:rtl/>
        </w:rPr>
      </w:pPr>
    </w:p>
    <w:p w14:paraId="09631A67" w14:textId="77777777" w:rsidR="00AB5BB0" w:rsidRPr="00AB5BB0" w:rsidRDefault="00AB5BB0" w:rsidP="00AB5BB0">
      <w:pPr>
        <w:bidi/>
        <w:ind w:firstLine="567"/>
        <w:rPr>
          <w:rFonts w:cs="David" w:hint="cs"/>
          <w:rtl/>
        </w:rPr>
      </w:pPr>
      <w:r w:rsidRPr="00AB5BB0">
        <w:rPr>
          <w:rFonts w:cs="David" w:hint="cs"/>
          <w:rtl/>
        </w:rPr>
        <w:t>עוזרי שרים הם עובדי המשרד.</w:t>
      </w:r>
    </w:p>
    <w:p w14:paraId="39F887A2" w14:textId="77777777" w:rsidR="00AB5BB0" w:rsidRPr="00AB5BB0" w:rsidRDefault="00AB5BB0" w:rsidP="00AB5BB0">
      <w:pPr>
        <w:bidi/>
        <w:rPr>
          <w:rFonts w:cs="David" w:hint="cs"/>
          <w:rtl/>
        </w:rPr>
      </w:pPr>
    </w:p>
    <w:p w14:paraId="0E781DC2" w14:textId="77777777" w:rsidR="00AB5BB0" w:rsidRPr="00AB5BB0" w:rsidRDefault="00AB5BB0" w:rsidP="00AB5BB0">
      <w:pPr>
        <w:bidi/>
        <w:rPr>
          <w:rFonts w:cs="David" w:hint="cs"/>
          <w:rtl/>
        </w:rPr>
      </w:pPr>
      <w:r w:rsidRPr="00AB5BB0">
        <w:rPr>
          <w:rFonts w:cs="David" w:hint="cs"/>
          <w:u w:val="single"/>
          <w:rtl/>
        </w:rPr>
        <w:t xml:space="preserve">יולי </w:t>
      </w:r>
      <w:proofErr w:type="spellStart"/>
      <w:r w:rsidRPr="00AB5BB0">
        <w:rPr>
          <w:rFonts w:cs="David" w:hint="cs"/>
          <w:u w:val="single"/>
          <w:rtl/>
        </w:rPr>
        <w:t>אדלשטיין</w:t>
      </w:r>
      <w:proofErr w:type="spellEnd"/>
      <w:r w:rsidRPr="00AB5BB0">
        <w:rPr>
          <w:rFonts w:cs="David" w:hint="cs"/>
          <w:u w:val="single"/>
          <w:rtl/>
        </w:rPr>
        <w:t>:</w:t>
      </w:r>
    </w:p>
    <w:p w14:paraId="311A4F07" w14:textId="77777777" w:rsidR="00AB5BB0" w:rsidRPr="00AB5BB0" w:rsidRDefault="00AB5BB0" w:rsidP="00AB5BB0">
      <w:pPr>
        <w:bidi/>
        <w:ind w:firstLine="567"/>
        <w:rPr>
          <w:rFonts w:cs="David" w:hint="cs"/>
          <w:rtl/>
        </w:rPr>
      </w:pPr>
    </w:p>
    <w:p w14:paraId="5956982F" w14:textId="77777777" w:rsidR="00AB5BB0" w:rsidRPr="00AB5BB0" w:rsidRDefault="00AB5BB0" w:rsidP="00AB5BB0">
      <w:pPr>
        <w:bidi/>
        <w:ind w:firstLine="567"/>
        <w:rPr>
          <w:rFonts w:cs="David" w:hint="cs"/>
          <w:rtl/>
        </w:rPr>
      </w:pPr>
      <w:r w:rsidRPr="00AB5BB0">
        <w:rPr>
          <w:rFonts w:cs="David" w:hint="cs"/>
          <w:rtl/>
        </w:rPr>
        <w:t>אנחנו, ה"תפרנים", יש לנו שני עוזרים ואני מבקש כאן - -</w:t>
      </w:r>
    </w:p>
    <w:p w14:paraId="6A191857" w14:textId="77777777" w:rsidR="00AB5BB0" w:rsidRPr="00AB5BB0" w:rsidRDefault="00AB5BB0" w:rsidP="00AB5BB0">
      <w:pPr>
        <w:bidi/>
        <w:rPr>
          <w:rFonts w:cs="David" w:hint="cs"/>
          <w:rtl/>
        </w:rPr>
      </w:pPr>
    </w:p>
    <w:p w14:paraId="5FC7B691" w14:textId="77777777" w:rsidR="00AB5BB0" w:rsidRPr="00AB5BB0" w:rsidRDefault="00AB5BB0" w:rsidP="00AB5BB0">
      <w:pPr>
        <w:bidi/>
        <w:rPr>
          <w:rFonts w:cs="David" w:hint="cs"/>
          <w:u w:val="single"/>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0BB3C746" w14:textId="77777777" w:rsidR="00AB5BB0" w:rsidRPr="00AB5BB0" w:rsidRDefault="00AB5BB0" w:rsidP="00AB5BB0">
      <w:pPr>
        <w:bidi/>
        <w:rPr>
          <w:rFonts w:cs="David" w:hint="cs"/>
          <w:rtl/>
        </w:rPr>
      </w:pPr>
    </w:p>
    <w:p w14:paraId="0AF07FCE" w14:textId="77777777" w:rsidR="00AB5BB0" w:rsidRPr="00AB5BB0" w:rsidRDefault="00AB5BB0" w:rsidP="00AB5BB0">
      <w:pPr>
        <w:bidi/>
        <w:rPr>
          <w:rFonts w:cs="David" w:hint="cs"/>
          <w:rtl/>
        </w:rPr>
      </w:pPr>
      <w:r w:rsidRPr="00AB5BB0">
        <w:rPr>
          <w:rFonts w:cs="David" w:hint="cs"/>
          <w:rtl/>
        </w:rPr>
        <w:tab/>
        <w:t xml:space="preserve">אני רוצה להאיר את עיניכם, שהנגזרת הזאת נלקחה מהחלטה בקובץ חיקוקים והחלטות בדבר משכורות וגמלאות לנושאי משרה ברשויות השלטון, בסעיף 40ד שאומר: "העוזר </w:t>
      </w:r>
      <w:proofErr w:type="spellStart"/>
      <w:r w:rsidRPr="00AB5BB0">
        <w:rPr>
          <w:rFonts w:cs="David" w:hint="cs"/>
          <w:rtl/>
        </w:rPr>
        <w:t>הפרלמנטרי</w:t>
      </w:r>
      <w:proofErr w:type="spellEnd"/>
      <w:r w:rsidRPr="00AB5BB0">
        <w:rPr>
          <w:rFonts w:cs="David" w:hint="cs"/>
          <w:rtl/>
        </w:rPr>
        <w:t xml:space="preserve"> יסייע לחבר הכנסת במילוי תפקידו בלבד ולא יועסק על ידו לצרכים אחרים."</w:t>
      </w:r>
    </w:p>
    <w:p w14:paraId="4763BE3A" w14:textId="77777777" w:rsidR="00AB5BB0" w:rsidRPr="00AB5BB0" w:rsidRDefault="00AB5BB0" w:rsidP="00AB5BB0">
      <w:pPr>
        <w:bidi/>
        <w:rPr>
          <w:rFonts w:cs="David" w:hint="cs"/>
          <w:rtl/>
        </w:rPr>
      </w:pPr>
    </w:p>
    <w:p w14:paraId="5885A058" w14:textId="77777777" w:rsidR="00AB5BB0" w:rsidRPr="00AB5BB0" w:rsidRDefault="00AB5BB0" w:rsidP="00AB5BB0">
      <w:pPr>
        <w:bidi/>
        <w:rPr>
          <w:rFonts w:cs="David" w:hint="cs"/>
          <w:rtl/>
        </w:rPr>
      </w:pPr>
      <w:r w:rsidRPr="00AB5BB0">
        <w:rPr>
          <w:rFonts w:cs="David" w:hint="cs"/>
          <w:u w:val="single"/>
          <w:rtl/>
        </w:rPr>
        <w:t xml:space="preserve">יולי </w:t>
      </w:r>
      <w:proofErr w:type="spellStart"/>
      <w:r w:rsidRPr="00AB5BB0">
        <w:rPr>
          <w:rFonts w:cs="David" w:hint="cs"/>
          <w:u w:val="single"/>
          <w:rtl/>
        </w:rPr>
        <w:t>אדלשטיין</w:t>
      </w:r>
      <w:proofErr w:type="spellEnd"/>
      <w:r w:rsidRPr="00AB5BB0">
        <w:rPr>
          <w:rFonts w:cs="David" w:hint="cs"/>
          <w:u w:val="single"/>
          <w:rtl/>
        </w:rPr>
        <w:t>:</w:t>
      </w:r>
    </w:p>
    <w:p w14:paraId="196531AE" w14:textId="77777777" w:rsidR="00AB5BB0" w:rsidRPr="00AB5BB0" w:rsidRDefault="00AB5BB0" w:rsidP="00AB5BB0">
      <w:pPr>
        <w:bidi/>
        <w:rPr>
          <w:rFonts w:cs="David" w:hint="cs"/>
          <w:rtl/>
        </w:rPr>
      </w:pPr>
    </w:p>
    <w:p w14:paraId="5A2F8E4A" w14:textId="77777777" w:rsidR="00AB5BB0" w:rsidRPr="00AB5BB0" w:rsidRDefault="00AB5BB0" w:rsidP="00AB5BB0">
      <w:pPr>
        <w:bidi/>
        <w:ind w:firstLine="567"/>
        <w:rPr>
          <w:rFonts w:cs="David" w:hint="cs"/>
          <w:rtl/>
        </w:rPr>
      </w:pPr>
      <w:r w:rsidRPr="00AB5BB0">
        <w:rPr>
          <w:rFonts w:cs="David" w:hint="cs"/>
          <w:rtl/>
        </w:rPr>
        <w:t>אנחנו כרגע בדיון על התקנון האתי וכאן, קטגורית, אני חושב שאין מקום לסעיף הזה כי אני, בעיני רוחי, רואה איך הסעיף הזה יתפתח ומי יגיש תלונות, ולמה אנחנו נתדרדר ונתגלגל בוועדת האתיקה. לגבי סעיף (ג), אני יותר מתון מחבר הכנסת סער. אני לא חושב שאין לו מקום כאן, אבל החובה היחידה שיש על חבר הכנסת היא אכן שחבר הכנסת ינחה את העוזרים הפרלמנטרים שלו כדי שינהלו את תפקידם על פי דין ובהתאם לכללים.</w:t>
      </w:r>
    </w:p>
    <w:p w14:paraId="6D72A1EB" w14:textId="77777777" w:rsidR="00AB5BB0" w:rsidRPr="00AB5BB0" w:rsidRDefault="00AB5BB0" w:rsidP="00AB5BB0">
      <w:pPr>
        <w:bidi/>
        <w:rPr>
          <w:rFonts w:cs="David" w:hint="cs"/>
          <w:rtl/>
        </w:rPr>
      </w:pPr>
    </w:p>
    <w:p w14:paraId="61BAA9EF" w14:textId="77777777" w:rsidR="00AB5BB0" w:rsidRPr="00AB5BB0" w:rsidRDefault="00AB5BB0" w:rsidP="00AB5BB0">
      <w:pPr>
        <w:bidi/>
        <w:rPr>
          <w:rFonts w:cs="David" w:hint="cs"/>
          <w:u w:val="single"/>
          <w:rtl/>
        </w:rPr>
      </w:pPr>
      <w:r w:rsidRPr="00AB5BB0">
        <w:rPr>
          <w:rFonts w:cs="David" w:hint="cs"/>
          <w:u w:val="single"/>
          <w:rtl/>
        </w:rPr>
        <w:t>גדעון סער:</w:t>
      </w:r>
    </w:p>
    <w:p w14:paraId="51160F83" w14:textId="77777777" w:rsidR="00AB5BB0" w:rsidRPr="00AB5BB0" w:rsidRDefault="00AB5BB0" w:rsidP="00AB5BB0">
      <w:pPr>
        <w:bidi/>
        <w:rPr>
          <w:rFonts w:cs="David" w:hint="cs"/>
          <w:u w:val="single"/>
          <w:rtl/>
        </w:rPr>
      </w:pPr>
    </w:p>
    <w:p w14:paraId="565DFEB0" w14:textId="77777777" w:rsidR="00AB5BB0" w:rsidRPr="00AB5BB0" w:rsidRDefault="00AB5BB0" w:rsidP="00AB5BB0">
      <w:pPr>
        <w:bidi/>
        <w:rPr>
          <w:rFonts w:cs="David" w:hint="cs"/>
          <w:rtl/>
        </w:rPr>
      </w:pPr>
      <w:r w:rsidRPr="00AB5BB0">
        <w:rPr>
          <w:rFonts w:cs="David" w:hint="cs"/>
          <w:rtl/>
        </w:rPr>
        <w:tab/>
        <w:t>הם גם צריכים ללמוד חוץ מחוקי המדינה גם את חוקי האתיקה שלך.</w:t>
      </w:r>
    </w:p>
    <w:p w14:paraId="6F008791" w14:textId="77777777" w:rsidR="00AB5BB0" w:rsidRPr="00AB5BB0" w:rsidRDefault="00AB5BB0" w:rsidP="00AB5BB0">
      <w:pPr>
        <w:bidi/>
        <w:rPr>
          <w:rFonts w:cs="David" w:hint="cs"/>
          <w:rtl/>
        </w:rPr>
      </w:pPr>
    </w:p>
    <w:p w14:paraId="025DB985" w14:textId="77777777" w:rsidR="00AB5BB0" w:rsidRPr="00AB5BB0" w:rsidRDefault="00AB5BB0" w:rsidP="00AB5BB0">
      <w:pPr>
        <w:bidi/>
        <w:rPr>
          <w:rFonts w:cs="David" w:hint="cs"/>
          <w:rtl/>
        </w:rPr>
      </w:pPr>
      <w:r w:rsidRPr="00AB5BB0">
        <w:rPr>
          <w:rFonts w:cs="David" w:hint="cs"/>
          <w:u w:val="single"/>
          <w:rtl/>
        </w:rPr>
        <w:t xml:space="preserve">יולי </w:t>
      </w:r>
      <w:proofErr w:type="spellStart"/>
      <w:r w:rsidRPr="00AB5BB0">
        <w:rPr>
          <w:rFonts w:cs="David" w:hint="cs"/>
          <w:u w:val="single"/>
          <w:rtl/>
        </w:rPr>
        <w:t>אדלשטיין</w:t>
      </w:r>
      <w:proofErr w:type="spellEnd"/>
      <w:r w:rsidRPr="00AB5BB0">
        <w:rPr>
          <w:rFonts w:cs="David" w:hint="cs"/>
          <w:u w:val="single"/>
          <w:rtl/>
        </w:rPr>
        <w:t>:</w:t>
      </w:r>
    </w:p>
    <w:p w14:paraId="60A2CFE6" w14:textId="77777777" w:rsidR="00AB5BB0" w:rsidRPr="00AB5BB0" w:rsidRDefault="00AB5BB0" w:rsidP="00AB5BB0">
      <w:pPr>
        <w:bidi/>
        <w:rPr>
          <w:rFonts w:cs="David" w:hint="cs"/>
          <w:rtl/>
        </w:rPr>
      </w:pPr>
    </w:p>
    <w:p w14:paraId="610E8751" w14:textId="77777777" w:rsidR="00AB5BB0" w:rsidRPr="00AB5BB0" w:rsidRDefault="00AB5BB0" w:rsidP="00AB5BB0">
      <w:pPr>
        <w:bidi/>
        <w:ind w:firstLine="567"/>
        <w:rPr>
          <w:rFonts w:cs="David" w:hint="cs"/>
          <w:rtl/>
        </w:rPr>
      </w:pPr>
      <w:r w:rsidRPr="00AB5BB0">
        <w:rPr>
          <w:rFonts w:cs="David" w:hint="cs"/>
          <w:rtl/>
        </w:rPr>
        <w:t>יש חובה על חבר הכנסת להנחות את העוזרים, שהם לא סתם קיבלו ג'וב להיות שליח פיצה.</w:t>
      </w:r>
    </w:p>
    <w:p w14:paraId="056A1A54" w14:textId="77777777" w:rsidR="00AB5BB0" w:rsidRPr="00AB5BB0" w:rsidRDefault="00AB5BB0" w:rsidP="00AB5BB0">
      <w:pPr>
        <w:bidi/>
        <w:rPr>
          <w:rFonts w:cs="David" w:hint="cs"/>
          <w:rtl/>
        </w:rPr>
      </w:pPr>
    </w:p>
    <w:p w14:paraId="5280AB35" w14:textId="77777777" w:rsidR="00AB5BB0" w:rsidRPr="00AB5BB0" w:rsidRDefault="00AB5BB0" w:rsidP="00AB5BB0">
      <w:pPr>
        <w:bidi/>
        <w:rPr>
          <w:rFonts w:cs="David" w:hint="cs"/>
          <w:u w:val="single"/>
          <w:rtl/>
        </w:rPr>
      </w:pPr>
      <w:r w:rsidRPr="00AB5BB0">
        <w:rPr>
          <w:rFonts w:cs="David" w:hint="cs"/>
          <w:u w:val="single"/>
          <w:rtl/>
        </w:rPr>
        <w:t>גדעון סער:</w:t>
      </w:r>
    </w:p>
    <w:p w14:paraId="2D34EDEA" w14:textId="77777777" w:rsidR="00AB5BB0" w:rsidRPr="00AB5BB0" w:rsidRDefault="00AB5BB0" w:rsidP="00AB5BB0">
      <w:pPr>
        <w:bidi/>
        <w:rPr>
          <w:rFonts w:cs="David" w:hint="cs"/>
          <w:u w:val="single"/>
          <w:rtl/>
        </w:rPr>
      </w:pPr>
    </w:p>
    <w:p w14:paraId="629805CB" w14:textId="77777777" w:rsidR="00AB5BB0" w:rsidRPr="00AB5BB0" w:rsidRDefault="00AB5BB0" w:rsidP="00AB5BB0">
      <w:pPr>
        <w:bidi/>
        <w:rPr>
          <w:rFonts w:cs="David" w:hint="cs"/>
          <w:rtl/>
        </w:rPr>
      </w:pPr>
      <w:r w:rsidRPr="00AB5BB0">
        <w:rPr>
          <w:rFonts w:cs="David" w:hint="cs"/>
          <w:rtl/>
        </w:rPr>
        <w:tab/>
        <w:t>אבל למה זה שייך לכללי האתיקה של חברי הכנסת?</w:t>
      </w:r>
    </w:p>
    <w:p w14:paraId="7D232A23" w14:textId="77777777" w:rsidR="00AB5BB0" w:rsidRPr="00AB5BB0" w:rsidRDefault="00AB5BB0" w:rsidP="00AB5BB0">
      <w:pPr>
        <w:bidi/>
        <w:rPr>
          <w:rFonts w:cs="David" w:hint="cs"/>
          <w:rtl/>
        </w:rPr>
      </w:pPr>
    </w:p>
    <w:p w14:paraId="49148869" w14:textId="77777777" w:rsidR="00AB5BB0" w:rsidRPr="00AB5BB0" w:rsidRDefault="00AB5BB0" w:rsidP="00AB5BB0">
      <w:pPr>
        <w:bidi/>
        <w:rPr>
          <w:rFonts w:cs="David" w:hint="cs"/>
          <w:rtl/>
        </w:rPr>
      </w:pPr>
      <w:r w:rsidRPr="00AB5BB0">
        <w:rPr>
          <w:rFonts w:cs="David" w:hint="cs"/>
          <w:u w:val="single"/>
          <w:rtl/>
        </w:rPr>
        <w:t xml:space="preserve">יולי </w:t>
      </w:r>
      <w:proofErr w:type="spellStart"/>
      <w:r w:rsidRPr="00AB5BB0">
        <w:rPr>
          <w:rFonts w:cs="David" w:hint="cs"/>
          <w:u w:val="single"/>
          <w:rtl/>
        </w:rPr>
        <w:t>אדלשטיין</w:t>
      </w:r>
      <w:proofErr w:type="spellEnd"/>
      <w:r w:rsidRPr="00AB5BB0">
        <w:rPr>
          <w:rFonts w:cs="David" w:hint="cs"/>
          <w:u w:val="single"/>
          <w:rtl/>
        </w:rPr>
        <w:t>:</w:t>
      </w:r>
    </w:p>
    <w:p w14:paraId="33C1FC30" w14:textId="77777777" w:rsidR="00AB5BB0" w:rsidRPr="00AB5BB0" w:rsidRDefault="00AB5BB0" w:rsidP="00AB5BB0">
      <w:pPr>
        <w:bidi/>
        <w:rPr>
          <w:rFonts w:cs="David" w:hint="cs"/>
          <w:rtl/>
        </w:rPr>
      </w:pPr>
    </w:p>
    <w:p w14:paraId="33F48153" w14:textId="77777777" w:rsidR="00AB5BB0" w:rsidRPr="00AB5BB0" w:rsidRDefault="00AB5BB0" w:rsidP="00AB5BB0">
      <w:pPr>
        <w:bidi/>
        <w:ind w:firstLine="567"/>
        <w:rPr>
          <w:rFonts w:cs="David" w:hint="cs"/>
          <w:rtl/>
        </w:rPr>
      </w:pPr>
      <w:r w:rsidRPr="00AB5BB0">
        <w:rPr>
          <w:rFonts w:cs="David" w:hint="cs"/>
          <w:rtl/>
        </w:rPr>
        <w:t>כי יש עליהם חובה להנחות אותם. מעבר לזה, לא פיקוח ולא מה הם עושים בזמנם החופשי ולא אם הם משתכרים בפאב או לא, זה לא יכול להיות מעניינו של חבר כנסת. שלא יעסיק אותם.</w:t>
      </w:r>
    </w:p>
    <w:p w14:paraId="4612165B" w14:textId="77777777" w:rsidR="00AB5BB0" w:rsidRPr="00AB5BB0" w:rsidRDefault="00AB5BB0" w:rsidP="00AB5BB0">
      <w:pPr>
        <w:bidi/>
        <w:rPr>
          <w:rFonts w:cs="David" w:hint="cs"/>
          <w:rtl/>
        </w:rPr>
      </w:pPr>
    </w:p>
    <w:p w14:paraId="3EF08CA8" w14:textId="77777777" w:rsidR="00AB5BB0" w:rsidRPr="00AB5BB0" w:rsidRDefault="00AB5BB0" w:rsidP="00AB5BB0">
      <w:pPr>
        <w:bidi/>
        <w:rPr>
          <w:rFonts w:cs="David" w:hint="cs"/>
          <w:u w:val="single"/>
          <w:rtl/>
        </w:rPr>
      </w:pPr>
      <w:r w:rsidRPr="00AB5BB0">
        <w:rPr>
          <w:rFonts w:cs="David" w:hint="cs"/>
          <w:u w:val="single"/>
          <w:rtl/>
        </w:rPr>
        <w:t>גדעון סער:</w:t>
      </w:r>
    </w:p>
    <w:p w14:paraId="2D50DC94" w14:textId="77777777" w:rsidR="00AB5BB0" w:rsidRPr="00AB5BB0" w:rsidRDefault="00AB5BB0" w:rsidP="00AB5BB0">
      <w:pPr>
        <w:bidi/>
        <w:rPr>
          <w:rFonts w:cs="David" w:hint="cs"/>
          <w:u w:val="single"/>
          <w:rtl/>
        </w:rPr>
      </w:pPr>
    </w:p>
    <w:p w14:paraId="122AE18D" w14:textId="77777777" w:rsidR="00AB5BB0" w:rsidRPr="00AB5BB0" w:rsidRDefault="00AB5BB0" w:rsidP="00AB5BB0">
      <w:pPr>
        <w:bidi/>
        <w:rPr>
          <w:rFonts w:cs="David" w:hint="cs"/>
          <w:rtl/>
        </w:rPr>
      </w:pPr>
      <w:r w:rsidRPr="00AB5BB0">
        <w:rPr>
          <w:rFonts w:cs="David" w:hint="cs"/>
          <w:rtl/>
        </w:rPr>
        <w:tab/>
        <w:t>אם כך, אני מודיע שאני אהיה בעד להרחיב את הסעיף ולבקש שתחול חובה דומה של פיקוח ושל הנחיה על כל עובד שכפוף לחברי הכנסת, כולל עובדים בוועדות או כל עובד אחר בכנסת, אם הולכים למגמה של הנחיה על כללי האתיקה, היא חייבת להיות רחבה ואחידה.</w:t>
      </w:r>
    </w:p>
    <w:p w14:paraId="121B9227" w14:textId="77777777" w:rsidR="00AB5BB0" w:rsidRPr="00AB5BB0" w:rsidRDefault="00AB5BB0" w:rsidP="00AB5BB0">
      <w:pPr>
        <w:bidi/>
        <w:rPr>
          <w:rFonts w:cs="David" w:hint="cs"/>
          <w:rtl/>
        </w:rPr>
      </w:pPr>
    </w:p>
    <w:p w14:paraId="46C290EC" w14:textId="77777777" w:rsidR="00AB5BB0" w:rsidRPr="00AB5BB0" w:rsidRDefault="00AB5BB0" w:rsidP="00AB5BB0">
      <w:pPr>
        <w:bidi/>
        <w:rPr>
          <w:rFonts w:cs="David" w:hint="cs"/>
          <w:rtl/>
        </w:rPr>
      </w:pPr>
      <w:r w:rsidRPr="00AB5BB0">
        <w:rPr>
          <w:rFonts w:cs="David" w:hint="cs"/>
          <w:u w:val="single"/>
          <w:rtl/>
        </w:rPr>
        <w:t>חיים אורון:</w:t>
      </w:r>
    </w:p>
    <w:p w14:paraId="313E94C3" w14:textId="77777777" w:rsidR="00AB5BB0" w:rsidRPr="00AB5BB0" w:rsidRDefault="00AB5BB0" w:rsidP="00AB5BB0">
      <w:pPr>
        <w:bidi/>
        <w:rPr>
          <w:rFonts w:cs="David" w:hint="cs"/>
          <w:rtl/>
        </w:rPr>
      </w:pPr>
    </w:p>
    <w:p w14:paraId="48DDCD50" w14:textId="77777777" w:rsidR="00AB5BB0" w:rsidRPr="00AB5BB0" w:rsidRDefault="00AB5BB0" w:rsidP="00AB5BB0">
      <w:pPr>
        <w:bidi/>
        <w:ind w:firstLine="567"/>
        <w:rPr>
          <w:rFonts w:cs="David" w:hint="cs"/>
          <w:rtl/>
        </w:rPr>
      </w:pPr>
      <w:r w:rsidRPr="00AB5BB0">
        <w:rPr>
          <w:rFonts w:cs="David" w:hint="cs"/>
          <w:rtl/>
        </w:rPr>
        <w:t xml:space="preserve">לגבי סעיף (א) אני כדעת רוב החברים פה. לגבי סעיף (ב), אני מציע להשאיר את הנורמות לפסיקה ולא לכתוב פה כי המשפט שמופיע פה הוא כמעט משפט ריק. אם יתברר שיש תופעה נפוצה או של יוצאים מן הכלל שתפגע במה שהתכוונו לכתוב פה, כי מה שכתוב פה לא אומר כלום. ואז, מצד אחד אומר רובי ריבלין שאפשר את כל 100 חברי הכנסת להביא לוועדת האתיקה בגלל זה ומצד שני, לא להביא אף אחד ועל ידי זה יכול היות מצב שבו... אני לא מצליח למצוא משפט יותר טוב אלא אם נכתוב פה ספר שלם מה מותר ומה אסור לחברי הכנסת לעשות עם העוזרים הפרלמנטרים שלהם כאשר די ברור שהגבול פה שונה מאשר במקרים אחרים. למשל, איפה נגמרת חובתי כחבר כנסת בכנסת או במפלגה או בפעילות הציבורית בנגב? כל אחד יביא את הדוגמאות שלו. אגב, יש עוזרים פרלמנטרים שהם לא במקרה מהקהילה הרוסית או הערבית כי מדובר בחבר כנסת רוסי או ערבי או קיבוצניק. הגבולות מטושטשים. אני בעד סעיף (ג) אבל הנקודה שחסרה לי בניסוח זה אחריותו של חבר הכנסת לעוזר </w:t>
      </w:r>
      <w:proofErr w:type="spellStart"/>
      <w:r w:rsidRPr="00AB5BB0">
        <w:rPr>
          <w:rFonts w:cs="David" w:hint="cs"/>
          <w:rtl/>
        </w:rPr>
        <w:t>הפרלמנטרי</w:t>
      </w:r>
      <w:proofErr w:type="spellEnd"/>
      <w:r w:rsidRPr="00AB5BB0">
        <w:rPr>
          <w:rFonts w:cs="David" w:hint="cs"/>
          <w:rtl/>
        </w:rPr>
        <w:t xml:space="preserve"> במובן שפעילותו כעוזר </w:t>
      </w:r>
      <w:proofErr w:type="spellStart"/>
      <w:r w:rsidRPr="00AB5BB0">
        <w:rPr>
          <w:rFonts w:cs="David" w:hint="cs"/>
          <w:rtl/>
        </w:rPr>
        <w:t>פרלמנטרי</w:t>
      </w:r>
      <w:proofErr w:type="spellEnd"/>
      <w:r w:rsidRPr="00AB5BB0">
        <w:rPr>
          <w:rFonts w:cs="David" w:hint="cs"/>
          <w:rtl/>
        </w:rPr>
        <w:t xml:space="preserve"> היא שליחו של אדם כמותו. צריך למצוא את הנוסח הנכון.</w:t>
      </w:r>
    </w:p>
    <w:p w14:paraId="001A530E" w14:textId="77777777" w:rsidR="00AB5BB0" w:rsidRPr="00AB5BB0" w:rsidRDefault="00AB5BB0" w:rsidP="00AB5BB0">
      <w:pPr>
        <w:bidi/>
        <w:rPr>
          <w:rFonts w:cs="David" w:hint="cs"/>
          <w:rtl/>
        </w:rPr>
      </w:pPr>
    </w:p>
    <w:p w14:paraId="0CF0DD29" w14:textId="77777777" w:rsidR="00AB5BB0" w:rsidRPr="00AB5BB0" w:rsidRDefault="00AB5BB0" w:rsidP="00AB5BB0">
      <w:pPr>
        <w:bidi/>
        <w:rPr>
          <w:rFonts w:cs="David" w:hint="cs"/>
          <w:u w:val="single"/>
          <w:rtl/>
        </w:rPr>
      </w:pPr>
      <w:r w:rsidRPr="00AB5BB0">
        <w:rPr>
          <w:rFonts w:cs="David" w:hint="cs"/>
          <w:u w:val="single"/>
          <w:rtl/>
        </w:rPr>
        <w:t>גדעון סער:</w:t>
      </w:r>
    </w:p>
    <w:p w14:paraId="0F6133A8" w14:textId="77777777" w:rsidR="00AB5BB0" w:rsidRPr="00AB5BB0" w:rsidRDefault="00AB5BB0" w:rsidP="00AB5BB0">
      <w:pPr>
        <w:bidi/>
        <w:rPr>
          <w:rFonts w:cs="David" w:hint="cs"/>
          <w:u w:val="single"/>
          <w:rtl/>
        </w:rPr>
      </w:pPr>
    </w:p>
    <w:p w14:paraId="1F077A02" w14:textId="77777777" w:rsidR="00AB5BB0" w:rsidRPr="00AB5BB0" w:rsidRDefault="00AB5BB0" w:rsidP="00AB5BB0">
      <w:pPr>
        <w:bidi/>
        <w:rPr>
          <w:rFonts w:cs="David" w:hint="cs"/>
          <w:rtl/>
        </w:rPr>
      </w:pPr>
      <w:r w:rsidRPr="00AB5BB0">
        <w:rPr>
          <w:rFonts w:cs="David" w:hint="cs"/>
          <w:rtl/>
        </w:rPr>
        <w:tab/>
        <w:t>איפה זה קיים בדין?</w:t>
      </w:r>
    </w:p>
    <w:p w14:paraId="7CE05BFA" w14:textId="77777777" w:rsidR="00AB5BB0" w:rsidRPr="00AB5BB0" w:rsidRDefault="00AB5BB0" w:rsidP="00AB5BB0">
      <w:pPr>
        <w:bidi/>
        <w:rPr>
          <w:rFonts w:cs="David" w:hint="cs"/>
          <w:rtl/>
        </w:rPr>
      </w:pPr>
    </w:p>
    <w:p w14:paraId="463585AF" w14:textId="77777777" w:rsidR="00AB5BB0" w:rsidRPr="00AB5BB0" w:rsidRDefault="00AB5BB0" w:rsidP="00AB5BB0">
      <w:pPr>
        <w:bidi/>
        <w:rPr>
          <w:rFonts w:cs="David" w:hint="cs"/>
          <w:rtl/>
        </w:rPr>
      </w:pPr>
      <w:r w:rsidRPr="00AB5BB0">
        <w:rPr>
          <w:rFonts w:cs="David" w:hint="cs"/>
          <w:u w:val="single"/>
          <w:rtl/>
        </w:rPr>
        <w:t>חיים אורון:</w:t>
      </w:r>
    </w:p>
    <w:p w14:paraId="0E56768D" w14:textId="77777777" w:rsidR="00AB5BB0" w:rsidRPr="00AB5BB0" w:rsidRDefault="00AB5BB0" w:rsidP="00AB5BB0">
      <w:pPr>
        <w:bidi/>
        <w:rPr>
          <w:rFonts w:cs="David" w:hint="cs"/>
          <w:rtl/>
        </w:rPr>
      </w:pPr>
    </w:p>
    <w:p w14:paraId="260EA8E2" w14:textId="77777777" w:rsidR="00AB5BB0" w:rsidRPr="00AB5BB0" w:rsidRDefault="00AB5BB0" w:rsidP="00AB5BB0">
      <w:pPr>
        <w:bidi/>
        <w:ind w:firstLine="567"/>
        <w:rPr>
          <w:rFonts w:cs="David" w:hint="cs"/>
          <w:rtl/>
        </w:rPr>
      </w:pPr>
      <w:r w:rsidRPr="00AB5BB0">
        <w:rPr>
          <w:rFonts w:cs="David" w:hint="cs"/>
          <w:rtl/>
        </w:rPr>
        <w:t xml:space="preserve">אני מתחיל לבדוק את הדברים מה"שסי" של הרכב ואחר כך מהדין. למה? כי לא יתכן שעוזר </w:t>
      </w:r>
      <w:proofErr w:type="spellStart"/>
      <w:r w:rsidRPr="00AB5BB0">
        <w:rPr>
          <w:rFonts w:cs="David" w:hint="cs"/>
          <w:rtl/>
        </w:rPr>
        <w:t>פרלמנטרי</w:t>
      </w:r>
      <w:proofErr w:type="spellEnd"/>
      <w:r w:rsidRPr="00AB5BB0">
        <w:rPr>
          <w:rFonts w:cs="David" w:hint="cs"/>
          <w:rtl/>
        </w:rPr>
        <w:t xml:space="preserve"> שלך עונה לאזרחים בשמך בעברית נוראית או בסגנון נוראי. העוזר שלי זה אני.</w:t>
      </w:r>
    </w:p>
    <w:p w14:paraId="1B71BFA5" w14:textId="77777777" w:rsidR="00AB5BB0" w:rsidRPr="00AB5BB0" w:rsidRDefault="00AB5BB0" w:rsidP="00AB5BB0">
      <w:pPr>
        <w:bidi/>
        <w:rPr>
          <w:rFonts w:cs="David" w:hint="cs"/>
          <w:rtl/>
        </w:rPr>
      </w:pPr>
    </w:p>
    <w:p w14:paraId="75D1D2BD" w14:textId="77777777" w:rsidR="00AB5BB0" w:rsidRPr="00AB5BB0" w:rsidRDefault="00AB5BB0" w:rsidP="00AB5BB0">
      <w:pPr>
        <w:bidi/>
        <w:rPr>
          <w:rFonts w:cs="David" w:hint="cs"/>
          <w:u w:val="single"/>
          <w:rtl/>
        </w:rPr>
      </w:pPr>
      <w:r w:rsidRPr="00AB5BB0">
        <w:rPr>
          <w:rFonts w:cs="David" w:hint="cs"/>
          <w:u w:val="single"/>
          <w:rtl/>
        </w:rPr>
        <w:t>גדעון סער:</w:t>
      </w:r>
    </w:p>
    <w:p w14:paraId="0D8E868A" w14:textId="77777777" w:rsidR="00AB5BB0" w:rsidRPr="00AB5BB0" w:rsidRDefault="00AB5BB0" w:rsidP="00AB5BB0">
      <w:pPr>
        <w:bidi/>
        <w:rPr>
          <w:rFonts w:cs="David" w:hint="cs"/>
          <w:u w:val="single"/>
          <w:rtl/>
        </w:rPr>
      </w:pPr>
    </w:p>
    <w:p w14:paraId="2FCC0293" w14:textId="77777777" w:rsidR="00AB5BB0" w:rsidRPr="00AB5BB0" w:rsidRDefault="00AB5BB0" w:rsidP="00AB5BB0">
      <w:pPr>
        <w:bidi/>
        <w:rPr>
          <w:rFonts w:cs="David" w:hint="cs"/>
          <w:rtl/>
        </w:rPr>
      </w:pPr>
      <w:r w:rsidRPr="00AB5BB0">
        <w:rPr>
          <w:rFonts w:cs="David" w:hint="cs"/>
          <w:rtl/>
        </w:rPr>
        <w:tab/>
        <w:t>אני המום לגמרי.</w:t>
      </w:r>
    </w:p>
    <w:p w14:paraId="408B7BD9" w14:textId="77777777" w:rsidR="00AB5BB0" w:rsidRPr="00AB5BB0" w:rsidRDefault="00AB5BB0" w:rsidP="00AB5BB0">
      <w:pPr>
        <w:bidi/>
        <w:rPr>
          <w:rFonts w:cs="David" w:hint="cs"/>
          <w:rtl/>
        </w:rPr>
      </w:pPr>
    </w:p>
    <w:p w14:paraId="421B0162" w14:textId="77777777" w:rsidR="00AB5BB0" w:rsidRPr="00AB5BB0" w:rsidRDefault="00AB5BB0" w:rsidP="00AB5BB0">
      <w:pPr>
        <w:bidi/>
        <w:rPr>
          <w:rFonts w:cs="David" w:hint="cs"/>
          <w:rtl/>
        </w:rPr>
      </w:pPr>
      <w:r w:rsidRPr="00AB5BB0">
        <w:rPr>
          <w:rFonts w:cs="David"/>
          <w:u w:val="single"/>
          <w:rtl/>
        </w:rPr>
        <w:br w:type="page"/>
      </w:r>
      <w:r w:rsidRPr="00AB5BB0">
        <w:rPr>
          <w:rFonts w:cs="David" w:hint="cs"/>
          <w:u w:val="single"/>
          <w:rtl/>
        </w:rPr>
        <w:t>חיים אורון:</w:t>
      </w:r>
    </w:p>
    <w:p w14:paraId="2110E65E" w14:textId="77777777" w:rsidR="00AB5BB0" w:rsidRPr="00AB5BB0" w:rsidRDefault="00AB5BB0" w:rsidP="00AB5BB0">
      <w:pPr>
        <w:bidi/>
        <w:rPr>
          <w:rFonts w:cs="David" w:hint="cs"/>
          <w:rtl/>
        </w:rPr>
      </w:pPr>
    </w:p>
    <w:p w14:paraId="20626EDB" w14:textId="77777777" w:rsidR="00AB5BB0" w:rsidRPr="00AB5BB0" w:rsidRDefault="00AB5BB0" w:rsidP="00AB5BB0">
      <w:pPr>
        <w:bidi/>
        <w:ind w:firstLine="567"/>
        <w:rPr>
          <w:rFonts w:cs="David" w:hint="cs"/>
          <w:rtl/>
        </w:rPr>
      </w:pPr>
      <w:r w:rsidRPr="00AB5BB0">
        <w:rPr>
          <w:rFonts w:cs="David" w:hint="cs"/>
          <w:rtl/>
        </w:rPr>
        <w:t xml:space="preserve">לי חסר בהקשר הזה, אני לא יודע מה זה "על פי דין". אם עוסקים פה בעוזרים הפרלמנטרים, אני חושב שצריך להגדיר אחריות מסוימת של חבר הכנסת על עבודתו של העוזר </w:t>
      </w:r>
      <w:proofErr w:type="spellStart"/>
      <w:r w:rsidRPr="00AB5BB0">
        <w:rPr>
          <w:rFonts w:cs="David" w:hint="cs"/>
          <w:rtl/>
        </w:rPr>
        <w:t>הפרלמנטרי</w:t>
      </w:r>
      <w:proofErr w:type="spellEnd"/>
      <w:r w:rsidRPr="00AB5BB0">
        <w:rPr>
          <w:rFonts w:cs="David" w:hint="cs"/>
          <w:rtl/>
        </w:rPr>
        <w:t xml:space="preserve"> לאו דווקא בהיבטים של נימוסים והליכות אלא בדברים היותר מהותיים. יש הרבה תחומים שהעוזר </w:t>
      </w:r>
      <w:proofErr w:type="spellStart"/>
      <w:r w:rsidRPr="00AB5BB0">
        <w:rPr>
          <w:rFonts w:cs="David" w:hint="cs"/>
          <w:rtl/>
        </w:rPr>
        <w:t>הפרלמנטרי</w:t>
      </w:r>
      <w:proofErr w:type="spellEnd"/>
      <w:r w:rsidRPr="00AB5BB0">
        <w:rPr>
          <w:rFonts w:cs="David" w:hint="cs"/>
          <w:rtl/>
        </w:rPr>
        <w:t xml:space="preserve"> פועל בשמך, ואתה צריך לקבל - -</w:t>
      </w:r>
    </w:p>
    <w:p w14:paraId="7B437EB4" w14:textId="77777777" w:rsidR="00AB5BB0" w:rsidRPr="00AB5BB0" w:rsidRDefault="00AB5BB0" w:rsidP="00AB5BB0">
      <w:pPr>
        <w:bidi/>
        <w:rPr>
          <w:rFonts w:cs="David" w:hint="cs"/>
          <w:rtl/>
        </w:rPr>
      </w:pPr>
    </w:p>
    <w:p w14:paraId="6760B39A" w14:textId="77777777" w:rsidR="00AB5BB0" w:rsidRPr="00AB5BB0" w:rsidRDefault="00AB5BB0" w:rsidP="00AB5BB0">
      <w:pPr>
        <w:bidi/>
        <w:rPr>
          <w:rFonts w:cs="David" w:hint="cs"/>
          <w:rtl/>
        </w:rPr>
      </w:pPr>
      <w:r w:rsidRPr="00AB5BB0">
        <w:rPr>
          <w:rFonts w:cs="David" w:hint="cs"/>
          <w:u w:val="single"/>
          <w:rtl/>
        </w:rPr>
        <w:t xml:space="preserve">יולי </w:t>
      </w:r>
      <w:proofErr w:type="spellStart"/>
      <w:r w:rsidRPr="00AB5BB0">
        <w:rPr>
          <w:rFonts w:cs="David" w:hint="cs"/>
          <w:u w:val="single"/>
          <w:rtl/>
        </w:rPr>
        <w:t>אדלשטיין</w:t>
      </w:r>
      <w:proofErr w:type="spellEnd"/>
      <w:r w:rsidRPr="00AB5BB0">
        <w:rPr>
          <w:rFonts w:cs="David" w:hint="cs"/>
          <w:u w:val="single"/>
          <w:rtl/>
        </w:rPr>
        <w:t>:</w:t>
      </w:r>
    </w:p>
    <w:p w14:paraId="03D710A9" w14:textId="77777777" w:rsidR="00AB5BB0" w:rsidRPr="00AB5BB0" w:rsidRDefault="00AB5BB0" w:rsidP="00AB5BB0">
      <w:pPr>
        <w:bidi/>
        <w:rPr>
          <w:rFonts w:cs="David" w:hint="cs"/>
          <w:rtl/>
        </w:rPr>
      </w:pPr>
    </w:p>
    <w:p w14:paraId="6CA6E494" w14:textId="77777777" w:rsidR="00AB5BB0" w:rsidRPr="00AB5BB0" w:rsidRDefault="00AB5BB0" w:rsidP="00AB5BB0">
      <w:pPr>
        <w:bidi/>
        <w:ind w:firstLine="567"/>
        <w:rPr>
          <w:rFonts w:cs="David" w:hint="cs"/>
          <w:rtl/>
        </w:rPr>
      </w:pPr>
      <w:r w:rsidRPr="00AB5BB0">
        <w:rPr>
          <w:rFonts w:cs="David" w:hint="cs"/>
          <w:rtl/>
        </w:rPr>
        <w:t>ואז הוא גורם לי נזק.</w:t>
      </w:r>
    </w:p>
    <w:p w14:paraId="599C0304" w14:textId="77777777" w:rsidR="00AB5BB0" w:rsidRPr="00AB5BB0" w:rsidRDefault="00AB5BB0" w:rsidP="00AB5BB0">
      <w:pPr>
        <w:bidi/>
        <w:rPr>
          <w:rFonts w:cs="David" w:hint="cs"/>
          <w:rtl/>
        </w:rPr>
      </w:pPr>
    </w:p>
    <w:p w14:paraId="512C9707" w14:textId="77777777" w:rsidR="00AB5BB0" w:rsidRPr="00AB5BB0" w:rsidRDefault="00AB5BB0" w:rsidP="00AB5BB0">
      <w:pPr>
        <w:bidi/>
        <w:rPr>
          <w:rFonts w:cs="David" w:hint="cs"/>
          <w:rtl/>
        </w:rPr>
      </w:pPr>
      <w:r w:rsidRPr="00AB5BB0">
        <w:rPr>
          <w:rFonts w:cs="David" w:hint="cs"/>
          <w:u w:val="single"/>
          <w:rtl/>
        </w:rPr>
        <w:t>חיים אורון:</w:t>
      </w:r>
    </w:p>
    <w:p w14:paraId="36AADAEF" w14:textId="77777777" w:rsidR="00AB5BB0" w:rsidRPr="00AB5BB0" w:rsidRDefault="00AB5BB0" w:rsidP="00AB5BB0">
      <w:pPr>
        <w:bidi/>
        <w:rPr>
          <w:rFonts w:cs="David" w:hint="cs"/>
          <w:rtl/>
        </w:rPr>
      </w:pPr>
    </w:p>
    <w:p w14:paraId="539DD22C" w14:textId="77777777" w:rsidR="00AB5BB0" w:rsidRPr="00AB5BB0" w:rsidRDefault="00AB5BB0" w:rsidP="00AB5BB0">
      <w:pPr>
        <w:bidi/>
        <w:ind w:firstLine="567"/>
        <w:rPr>
          <w:rFonts w:cs="David" w:hint="cs"/>
          <w:rtl/>
        </w:rPr>
      </w:pPr>
      <w:r w:rsidRPr="00AB5BB0">
        <w:rPr>
          <w:rFonts w:cs="David" w:hint="cs"/>
          <w:rtl/>
        </w:rPr>
        <w:t>לא, אתה צריך לקבל אחריות על מעשיו בהקשר הזה.</w:t>
      </w:r>
    </w:p>
    <w:p w14:paraId="6894C988" w14:textId="77777777" w:rsidR="00AB5BB0" w:rsidRPr="00AB5BB0" w:rsidRDefault="00AB5BB0" w:rsidP="00AB5BB0">
      <w:pPr>
        <w:bidi/>
        <w:rPr>
          <w:rFonts w:cs="David" w:hint="cs"/>
          <w:rtl/>
        </w:rPr>
      </w:pPr>
    </w:p>
    <w:p w14:paraId="2F0467A9" w14:textId="77777777" w:rsidR="00AB5BB0" w:rsidRPr="00AB5BB0" w:rsidRDefault="00AB5BB0" w:rsidP="00AB5BB0">
      <w:pPr>
        <w:bidi/>
        <w:rPr>
          <w:rFonts w:cs="David" w:hint="cs"/>
          <w:i/>
          <w:iCs/>
          <w:rtl/>
        </w:rPr>
      </w:pPr>
      <w:r w:rsidRPr="00AB5BB0">
        <w:rPr>
          <w:rFonts w:cs="David" w:hint="cs"/>
          <w:u w:val="single"/>
          <w:rtl/>
        </w:rPr>
        <w:t>קולט אביטל:</w:t>
      </w:r>
    </w:p>
    <w:p w14:paraId="57097E88" w14:textId="77777777" w:rsidR="00AB5BB0" w:rsidRPr="00AB5BB0" w:rsidRDefault="00AB5BB0" w:rsidP="00AB5BB0">
      <w:pPr>
        <w:bidi/>
        <w:rPr>
          <w:rFonts w:cs="David" w:hint="cs"/>
          <w:i/>
          <w:iCs/>
          <w:rtl/>
        </w:rPr>
      </w:pPr>
    </w:p>
    <w:p w14:paraId="224813D4" w14:textId="77777777" w:rsidR="00AB5BB0" w:rsidRPr="00AB5BB0" w:rsidRDefault="00AB5BB0" w:rsidP="00AB5BB0">
      <w:pPr>
        <w:bidi/>
        <w:rPr>
          <w:rFonts w:cs="David" w:hint="cs"/>
          <w:rtl/>
        </w:rPr>
      </w:pPr>
      <w:r w:rsidRPr="00AB5BB0">
        <w:rPr>
          <w:rFonts w:cs="David" w:hint="cs"/>
          <w:i/>
          <w:iCs/>
          <w:rtl/>
        </w:rPr>
        <w:tab/>
      </w:r>
      <w:r w:rsidRPr="00AB5BB0">
        <w:rPr>
          <w:rFonts w:cs="David" w:hint="cs"/>
          <w:rtl/>
        </w:rPr>
        <w:t>נכון.</w:t>
      </w:r>
      <w:r w:rsidRPr="00AB5BB0">
        <w:rPr>
          <w:rFonts w:cs="David" w:hint="cs"/>
          <w:i/>
          <w:iCs/>
          <w:rtl/>
        </w:rPr>
        <w:t xml:space="preserve"> </w:t>
      </w:r>
      <w:r w:rsidRPr="00AB5BB0">
        <w:rPr>
          <w:rFonts w:cs="David" w:hint="cs"/>
          <w:rtl/>
        </w:rPr>
        <w:t>אני אקח את זה מזווית אחרת: המגע של הציבור עם הכנסת הוא דרך העוזרים הפרלמנטרים לרוב. לא כולם מצליחים להגיע ישר לפלאפון שלי או לבית שלי, למרות שרובם עושים את זה, אבל חלק גדול מגיעים לעוזרים ולכן, ההתנהלות שלהם היא תדמית של הכנסת. לכן, נכון שצריך להיות סעיף שמדבר על האחריות שלנו עליהם אבל גם צריכה להיות דרישה לכללי התנהגות כאלה, שלא יביכו את חבר הכנסת ולא את הכנסת. אנחנו יכולים לשבת על חקיקה ימים ולילות כשמישהו יענה בחוצפה רבה ויטרוק טלפון ובזה גמרנו את הסיפור ולכן, יש מקום לסעיף הזה. דבר שני, יש לי תחושה של אי נוחות עם סעיף (ב) משום שלצורך מילוי תפקידו של חבר הכנסת אנחנו אף פעם לא הגדרנו מה זה "מילוי תפקידו". תפקידי גם יכול להיות שאני בא בשם ציבור מסוים והציבור גם מצפה ממני שאשרת אותו. חלק מהשירות הזה יכול להיחשב לעבודה פוליטית. אם פונה אלי פעיל מבית-שאן ומבקש את עזרתי ב"סוכנות היהודית" לגבי הרחבת הישוב שלו. אני פועלת בתום לב כי אני חושבת שזה נכון לתת את השירות הזה. מה זה נחשב, כמילוי תפקידי או לא?</w:t>
      </w:r>
    </w:p>
    <w:p w14:paraId="422D7F7C" w14:textId="77777777" w:rsidR="00AB5BB0" w:rsidRPr="00AB5BB0" w:rsidRDefault="00AB5BB0" w:rsidP="00AB5BB0">
      <w:pPr>
        <w:bidi/>
        <w:rPr>
          <w:rFonts w:cs="David" w:hint="cs"/>
          <w:rtl/>
        </w:rPr>
      </w:pPr>
    </w:p>
    <w:p w14:paraId="66809F39" w14:textId="77777777" w:rsidR="00AB5BB0" w:rsidRPr="00AB5BB0" w:rsidRDefault="00AB5BB0" w:rsidP="00AB5BB0">
      <w:pPr>
        <w:bidi/>
        <w:rPr>
          <w:rFonts w:cs="David" w:hint="cs"/>
          <w:rtl/>
        </w:rPr>
      </w:pPr>
      <w:r w:rsidRPr="00AB5BB0">
        <w:rPr>
          <w:rFonts w:cs="David" w:hint="cs"/>
          <w:u w:val="single"/>
          <w:rtl/>
        </w:rPr>
        <w:t xml:space="preserve">עמי </w:t>
      </w:r>
      <w:proofErr w:type="spellStart"/>
      <w:r w:rsidRPr="00AB5BB0">
        <w:rPr>
          <w:rFonts w:cs="David" w:hint="cs"/>
          <w:u w:val="single"/>
          <w:rtl/>
        </w:rPr>
        <w:t>אילון</w:t>
      </w:r>
      <w:proofErr w:type="spellEnd"/>
      <w:r w:rsidRPr="00AB5BB0">
        <w:rPr>
          <w:rFonts w:cs="David" w:hint="cs"/>
          <w:u w:val="single"/>
          <w:rtl/>
        </w:rPr>
        <w:t>:</w:t>
      </w:r>
    </w:p>
    <w:p w14:paraId="6F692C1D" w14:textId="77777777" w:rsidR="00AB5BB0" w:rsidRPr="00AB5BB0" w:rsidRDefault="00AB5BB0" w:rsidP="00AB5BB0">
      <w:pPr>
        <w:bidi/>
        <w:rPr>
          <w:rFonts w:cs="David" w:hint="cs"/>
          <w:rtl/>
        </w:rPr>
      </w:pPr>
    </w:p>
    <w:p w14:paraId="30CE4FA5" w14:textId="77777777" w:rsidR="00AB5BB0" w:rsidRPr="00AB5BB0" w:rsidRDefault="00AB5BB0" w:rsidP="00AB5BB0">
      <w:pPr>
        <w:bidi/>
        <w:rPr>
          <w:rFonts w:cs="David" w:hint="cs"/>
          <w:rtl/>
        </w:rPr>
      </w:pPr>
      <w:r w:rsidRPr="00AB5BB0">
        <w:rPr>
          <w:rFonts w:cs="David" w:hint="cs"/>
          <w:rtl/>
        </w:rPr>
        <w:tab/>
        <w:t xml:space="preserve">הדברים נאמרו רק לגבי סעיף (ב), ואם לא מרחיבים אותו יש לי בעיה. </w:t>
      </w:r>
      <w:proofErr w:type="spellStart"/>
      <w:r w:rsidRPr="00AB5BB0">
        <w:rPr>
          <w:rFonts w:cs="David" w:hint="cs"/>
          <w:rtl/>
        </w:rPr>
        <w:t>הענין</w:t>
      </w:r>
      <w:proofErr w:type="spellEnd"/>
      <w:r w:rsidRPr="00AB5BB0">
        <w:rPr>
          <w:rFonts w:cs="David" w:hint="cs"/>
          <w:rtl/>
        </w:rPr>
        <w:t xml:space="preserve"> של "תפקידו כחבר כנסת", הצורך להיבחר למשל, האם זה חלק מתפקידי או לא? אני לא יכול להיות חבר כנסת מבלי שאני עושה כמעט כל יום תפקידים על מנת להיבחר מחדש. </w:t>
      </w:r>
    </w:p>
    <w:p w14:paraId="75D23133" w14:textId="77777777" w:rsidR="00AB5BB0" w:rsidRPr="00AB5BB0" w:rsidRDefault="00AB5BB0" w:rsidP="00AB5BB0">
      <w:pPr>
        <w:bidi/>
        <w:rPr>
          <w:rFonts w:cs="David" w:hint="cs"/>
          <w:rtl/>
        </w:rPr>
      </w:pPr>
    </w:p>
    <w:p w14:paraId="1BB65D94" w14:textId="77777777" w:rsidR="00AB5BB0" w:rsidRPr="00AB5BB0" w:rsidRDefault="00AB5BB0" w:rsidP="00AB5BB0">
      <w:pPr>
        <w:bidi/>
        <w:rPr>
          <w:rFonts w:cs="David" w:hint="cs"/>
          <w:rtl/>
        </w:rPr>
      </w:pPr>
      <w:r w:rsidRPr="00AB5BB0">
        <w:rPr>
          <w:rFonts w:cs="David" w:hint="cs"/>
          <w:u w:val="single"/>
          <w:rtl/>
        </w:rPr>
        <w:t>ראובן ריבלין:</w:t>
      </w:r>
    </w:p>
    <w:p w14:paraId="3E30A78B" w14:textId="77777777" w:rsidR="00AB5BB0" w:rsidRPr="00AB5BB0" w:rsidRDefault="00AB5BB0" w:rsidP="00AB5BB0">
      <w:pPr>
        <w:bidi/>
        <w:rPr>
          <w:rFonts w:cs="David" w:hint="cs"/>
          <w:rtl/>
        </w:rPr>
      </w:pPr>
    </w:p>
    <w:p w14:paraId="6B9862D9" w14:textId="77777777" w:rsidR="00AB5BB0" w:rsidRPr="00AB5BB0" w:rsidRDefault="00AB5BB0" w:rsidP="00AB5BB0">
      <w:pPr>
        <w:bidi/>
        <w:rPr>
          <w:rFonts w:cs="David" w:hint="cs"/>
          <w:rtl/>
        </w:rPr>
      </w:pPr>
      <w:r w:rsidRPr="00AB5BB0">
        <w:rPr>
          <w:rFonts w:cs="David" w:hint="cs"/>
          <w:rtl/>
        </w:rPr>
        <w:tab/>
        <w:t xml:space="preserve"> אין ספק שזה חלק מתפקידך.</w:t>
      </w:r>
    </w:p>
    <w:p w14:paraId="5015197D" w14:textId="77777777" w:rsidR="00AB5BB0" w:rsidRPr="00AB5BB0" w:rsidRDefault="00AB5BB0" w:rsidP="00AB5BB0">
      <w:pPr>
        <w:bidi/>
        <w:rPr>
          <w:rFonts w:cs="David" w:hint="cs"/>
          <w:rtl/>
        </w:rPr>
      </w:pPr>
    </w:p>
    <w:p w14:paraId="547FB796" w14:textId="77777777" w:rsidR="00AB5BB0" w:rsidRPr="00AB5BB0" w:rsidRDefault="00AB5BB0" w:rsidP="00AB5BB0">
      <w:pPr>
        <w:bidi/>
        <w:rPr>
          <w:rFonts w:cs="David" w:hint="cs"/>
          <w:rtl/>
        </w:rPr>
      </w:pPr>
      <w:r w:rsidRPr="00AB5BB0">
        <w:rPr>
          <w:rFonts w:cs="David" w:hint="cs"/>
          <w:u w:val="single"/>
          <w:rtl/>
        </w:rPr>
        <w:t xml:space="preserve">עמי </w:t>
      </w:r>
      <w:proofErr w:type="spellStart"/>
      <w:r w:rsidRPr="00AB5BB0">
        <w:rPr>
          <w:rFonts w:cs="David" w:hint="cs"/>
          <w:u w:val="single"/>
          <w:rtl/>
        </w:rPr>
        <w:t>אילון</w:t>
      </w:r>
      <w:proofErr w:type="spellEnd"/>
      <w:r w:rsidRPr="00AB5BB0">
        <w:rPr>
          <w:rFonts w:cs="David" w:hint="cs"/>
          <w:u w:val="single"/>
          <w:rtl/>
        </w:rPr>
        <w:t>:</w:t>
      </w:r>
    </w:p>
    <w:p w14:paraId="42B2D3E7" w14:textId="77777777" w:rsidR="00AB5BB0" w:rsidRPr="00AB5BB0" w:rsidRDefault="00AB5BB0" w:rsidP="00AB5BB0">
      <w:pPr>
        <w:bidi/>
        <w:rPr>
          <w:rFonts w:cs="David" w:hint="cs"/>
          <w:rtl/>
        </w:rPr>
      </w:pPr>
    </w:p>
    <w:p w14:paraId="617819A9" w14:textId="77777777" w:rsidR="00AB5BB0" w:rsidRPr="00AB5BB0" w:rsidRDefault="00AB5BB0" w:rsidP="00AB5BB0">
      <w:pPr>
        <w:bidi/>
        <w:rPr>
          <w:rFonts w:cs="David" w:hint="cs"/>
          <w:rtl/>
        </w:rPr>
      </w:pPr>
      <w:r w:rsidRPr="00AB5BB0">
        <w:rPr>
          <w:rFonts w:cs="David" w:hint="cs"/>
          <w:rtl/>
        </w:rPr>
        <w:tab/>
        <w:t>אז יש מפלגות שזה פחות תקף, ואני מדבר עכשיו בתור אדם שנמצא 3 שנים בפוליטיקה וכבר עבר 3 פעמים פריימריס. אם הפרשנות הזאת מקובלת, זה נראה לי סביר כי מצד שני אני צריך לצמצם את זה אפילו אם אנחנו חושבים ש-50% מחברי הכנסת יעמדו לדין על פי פרשנות, זה לא שצריך לתת לזה יד. אני סומך על חבר הכנסת ריבלין שייחס את זה לעצמו רק על מנת לא לפגוע באחרים, הן לא מקובלות עלי. אי אפשר להניח שבגלל שזה המצב הקיים, עכשיו ניתן לזה לגיטימציה. לכן, צריך להיות סעיף כזה אם הפרשנות היא מרחיבה ופרט למילה "רק" הייתי משאיר את הסעיף.</w:t>
      </w:r>
    </w:p>
    <w:p w14:paraId="577D52F1" w14:textId="77777777" w:rsidR="00AB5BB0" w:rsidRPr="00AB5BB0" w:rsidRDefault="00AB5BB0" w:rsidP="00AB5BB0">
      <w:pPr>
        <w:bidi/>
        <w:rPr>
          <w:rFonts w:cs="David" w:hint="cs"/>
          <w:rtl/>
        </w:rPr>
      </w:pPr>
    </w:p>
    <w:p w14:paraId="7DE3CCA0" w14:textId="77777777" w:rsidR="00AB5BB0" w:rsidRPr="00AB5BB0" w:rsidRDefault="00AB5BB0" w:rsidP="00AB5BB0">
      <w:pPr>
        <w:bidi/>
        <w:rPr>
          <w:rFonts w:cs="David"/>
          <w:rtl/>
        </w:rPr>
      </w:pPr>
      <w:r w:rsidRPr="00AB5BB0">
        <w:rPr>
          <w:rFonts w:cs="David" w:hint="eastAsia"/>
          <w:u w:val="single"/>
          <w:rtl/>
        </w:rPr>
        <w:t>אורי</w:t>
      </w:r>
      <w:r w:rsidRPr="00AB5BB0">
        <w:rPr>
          <w:rFonts w:cs="David"/>
          <w:u w:val="single"/>
          <w:rtl/>
        </w:rPr>
        <w:t xml:space="preserve"> אריאל:</w:t>
      </w:r>
    </w:p>
    <w:p w14:paraId="272E179A" w14:textId="77777777" w:rsidR="00AB5BB0" w:rsidRPr="00AB5BB0" w:rsidRDefault="00AB5BB0" w:rsidP="00AB5BB0">
      <w:pPr>
        <w:bidi/>
        <w:rPr>
          <w:rFonts w:cs="David"/>
          <w:rtl/>
        </w:rPr>
      </w:pPr>
    </w:p>
    <w:p w14:paraId="2E4C43FE" w14:textId="77777777" w:rsidR="00AB5BB0" w:rsidRPr="00AB5BB0" w:rsidRDefault="00AB5BB0" w:rsidP="00AB5BB0">
      <w:pPr>
        <w:bidi/>
        <w:rPr>
          <w:rFonts w:cs="David" w:hint="cs"/>
          <w:rtl/>
        </w:rPr>
      </w:pPr>
      <w:r w:rsidRPr="00AB5BB0">
        <w:rPr>
          <w:rFonts w:cs="David"/>
          <w:rtl/>
        </w:rPr>
        <w:tab/>
      </w:r>
      <w:r w:rsidRPr="00AB5BB0">
        <w:rPr>
          <w:rFonts w:cs="David" w:hint="cs"/>
          <w:rtl/>
        </w:rPr>
        <w:t xml:space="preserve">אחרי ששמעתי את הדוברים הקודמים, השתכנעתי שצריך את סעיף (ב). אני חושב שהתשובה של ארבל </w:t>
      </w:r>
      <w:proofErr w:type="spellStart"/>
      <w:r w:rsidRPr="00AB5BB0">
        <w:rPr>
          <w:rFonts w:cs="David" w:hint="cs"/>
          <w:rtl/>
        </w:rPr>
        <w:t>היתה</w:t>
      </w:r>
      <w:proofErr w:type="spellEnd"/>
      <w:r w:rsidRPr="00AB5BB0">
        <w:rPr>
          <w:rFonts w:cs="David" w:hint="cs"/>
          <w:rtl/>
        </w:rPr>
        <w:t xml:space="preserve"> נכונה. יכול להיות שעכשיו יש אי-אמון ואני באוטו ואני תקוע ואני אומר לעוזר: תיקח את הילדים. זה בסדר לטעמי ואני לא חושב שאני מקל אבל הפרקטיקה בסוף היא שיש פה ועדת אתיקה. היו פה 2000 תלונות כמו שאתם מתארים? כל בוקר העוזרים אומרים: הוא אמר לי, הוא לא אמר לי? זה לא עובד ככה. אם יש תלונה - היא תתברר. אני בעד להשאיר את הסעיף הזה. אני מסכים עם ידידי עמי </w:t>
      </w:r>
      <w:proofErr w:type="spellStart"/>
      <w:r w:rsidRPr="00AB5BB0">
        <w:rPr>
          <w:rFonts w:cs="David" w:hint="cs"/>
          <w:rtl/>
        </w:rPr>
        <w:t>אילון</w:t>
      </w:r>
      <w:proofErr w:type="spellEnd"/>
      <w:r w:rsidRPr="00AB5BB0">
        <w:rPr>
          <w:rFonts w:cs="David" w:hint="cs"/>
          <w:rtl/>
        </w:rPr>
        <w:t xml:space="preserve"> שצריך להוריד את המילה "רק". סעיף כזה נותן הנחיה, כמו הרבה הנחיות פה, שלא קמים אתן בבוקר ובגללן מסתרקים או לא. יש אמירה כוללת של המסמך, של האמירה שמבהירה את הדברים.</w:t>
      </w:r>
    </w:p>
    <w:p w14:paraId="3ED920F8" w14:textId="77777777" w:rsidR="00AB5BB0" w:rsidRPr="00AB5BB0" w:rsidRDefault="00AB5BB0" w:rsidP="00AB5BB0">
      <w:pPr>
        <w:bidi/>
        <w:rPr>
          <w:rFonts w:cs="David" w:hint="cs"/>
          <w:rtl/>
        </w:rPr>
      </w:pPr>
    </w:p>
    <w:p w14:paraId="2AD29EB0" w14:textId="77777777" w:rsidR="00AB5BB0" w:rsidRPr="00AB5BB0" w:rsidRDefault="00AB5BB0" w:rsidP="00AB5BB0">
      <w:pPr>
        <w:bidi/>
        <w:ind w:firstLine="567"/>
        <w:rPr>
          <w:rFonts w:cs="David" w:hint="cs"/>
          <w:rtl/>
        </w:rPr>
      </w:pPr>
      <w:r w:rsidRPr="00AB5BB0">
        <w:rPr>
          <w:rFonts w:cs="David" w:hint="cs"/>
          <w:rtl/>
        </w:rPr>
        <w:t>לגבי סעיף (ג), אני חושב שהוא נכון. אני לא נכנס לניסוח ואני מסכים עם ההערה של חבר הכנסת אורון שיש פה אחריות. יולי, זה שזה פוגע בך, יכול להיות שיש חבר כנסת שחושב שאם העוזר שלו, כמוהו, מקלל, מה שהוא לא מחשיב כקללות רציניות, זה בסדר. אם ועדת האתיקה תקבל תלונה ועוד תלונה, היא תגיד לחבר הכנסת: זה העוזר שלך. אתה חבר הכנסת וזה כבוד הכנסת.</w:t>
      </w:r>
    </w:p>
    <w:p w14:paraId="6D1EA28C" w14:textId="77777777" w:rsidR="00AB5BB0" w:rsidRPr="00AB5BB0" w:rsidRDefault="00AB5BB0" w:rsidP="00AB5BB0">
      <w:pPr>
        <w:bidi/>
        <w:rPr>
          <w:rFonts w:cs="David" w:hint="cs"/>
          <w:rtl/>
        </w:rPr>
      </w:pPr>
    </w:p>
    <w:p w14:paraId="4B4EC22E" w14:textId="77777777" w:rsidR="00AB5BB0" w:rsidRPr="00AB5BB0" w:rsidRDefault="00AB5BB0" w:rsidP="00AB5BB0">
      <w:pPr>
        <w:bidi/>
        <w:rPr>
          <w:rFonts w:cs="David" w:hint="cs"/>
          <w:rtl/>
        </w:rPr>
      </w:pPr>
      <w:r w:rsidRPr="00AB5BB0">
        <w:rPr>
          <w:rFonts w:cs="David" w:hint="cs"/>
          <w:u w:val="single"/>
          <w:rtl/>
        </w:rPr>
        <w:t xml:space="preserve">יולי </w:t>
      </w:r>
      <w:proofErr w:type="spellStart"/>
      <w:r w:rsidRPr="00AB5BB0">
        <w:rPr>
          <w:rFonts w:cs="David" w:hint="cs"/>
          <w:u w:val="single"/>
          <w:rtl/>
        </w:rPr>
        <w:t>אדלשטיין</w:t>
      </w:r>
      <w:proofErr w:type="spellEnd"/>
      <w:r w:rsidRPr="00AB5BB0">
        <w:rPr>
          <w:rFonts w:cs="David" w:hint="cs"/>
          <w:u w:val="single"/>
          <w:rtl/>
        </w:rPr>
        <w:t>:</w:t>
      </w:r>
    </w:p>
    <w:p w14:paraId="277C3927" w14:textId="77777777" w:rsidR="00AB5BB0" w:rsidRPr="00AB5BB0" w:rsidRDefault="00AB5BB0" w:rsidP="00AB5BB0">
      <w:pPr>
        <w:bidi/>
        <w:rPr>
          <w:rFonts w:cs="David" w:hint="cs"/>
          <w:rtl/>
        </w:rPr>
      </w:pPr>
    </w:p>
    <w:p w14:paraId="63A949DC" w14:textId="77777777" w:rsidR="00AB5BB0" w:rsidRPr="00AB5BB0" w:rsidRDefault="00AB5BB0" w:rsidP="00AB5BB0">
      <w:pPr>
        <w:bidi/>
        <w:ind w:firstLine="567"/>
        <w:rPr>
          <w:rFonts w:cs="David" w:hint="cs"/>
          <w:rtl/>
        </w:rPr>
      </w:pPr>
      <w:r w:rsidRPr="00AB5BB0">
        <w:rPr>
          <w:rFonts w:cs="David" w:hint="cs"/>
          <w:rtl/>
        </w:rPr>
        <w:t>אני לא מבין. הגיעה תלונה ולקחתי עוזר חדש. קיבלתי עליו המלצות יוצאות מן הכלל - -</w:t>
      </w:r>
    </w:p>
    <w:p w14:paraId="70835BB4" w14:textId="77777777" w:rsidR="00AB5BB0" w:rsidRPr="00AB5BB0" w:rsidRDefault="00AB5BB0" w:rsidP="00AB5BB0">
      <w:pPr>
        <w:bidi/>
        <w:rPr>
          <w:rFonts w:cs="David" w:hint="cs"/>
          <w:rtl/>
        </w:rPr>
      </w:pPr>
    </w:p>
    <w:p w14:paraId="7A61FFF9" w14:textId="77777777" w:rsidR="00AB5BB0" w:rsidRPr="00AB5BB0" w:rsidRDefault="00AB5BB0" w:rsidP="00AB5BB0">
      <w:pPr>
        <w:bidi/>
        <w:rPr>
          <w:rFonts w:cs="David" w:hint="cs"/>
          <w:u w:val="single"/>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1CA5EFC4" w14:textId="77777777" w:rsidR="00AB5BB0" w:rsidRPr="00AB5BB0" w:rsidRDefault="00AB5BB0" w:rsidP="00AB5BB0">
      <w:pPr>
        <w:bidi/>
        <w:rPr>
          <w:rFonts w:cs="David" w:hint="cs"/>
          <w:rtl/>
        </w:rPr>
      </w:pPr>
    </w:p>
    <w:p w14:paraId="24EBF2DE" w14:textId="77777777" w:rsidR="00AB5BB0" w:rsidRPr="00AB5BB0" w:rsidRDefault="00AB5BB0" w:rsidP="00AB5BB0">
      <w:pPr>
        <w:bidi/>
        <w:rPr>
          <w:rFonts w:cs="David" w:hint="cs"/>
          <w:rtl/>
        </w:rPr>
      </w:pPr>
      <w:r w:rsidRPr="00AB5BB0">
        <w:rPr>
          <w:rFonts w:cs="David" w:hint="cs"/>
          <w:rtl/>
        </w:rPr>
        <w:tab/>
        <w:t>אני צריכה להיות אחראית למעשיו.</w:t>
      </w:r>
    </w:p>
    <w:p w14:paraId="0AD0FF20" w14:textId="77777777" w:rsidR="00AB5BB0" w:rsidRPr="00AB5BB0" w:rsidRDefault="00AB5BB0" w:rsidP="00AB5BB0">
      <w:pPr>
        <w:bidi/>
        <w:rPr>
          <w:rFonts w:cs="David" w:hint="cs"/>
          <w:rtl/>
        </w:rPr>
      </w:pPr>
    </w:p>
    <w:p w14:paraId="0ED82540" w14:textId="77777777" w:rsidR="00AB5BB0" w:rsidRPr="00AB5BB0" w:rsidRDefault="00AB5BB0" w:rsidP="00AB5BB0">
      <w:pPr>
        <w:bidi/>
        <w:rPr>
          <w:rFonts w:cs="David" w:hint="cs"/>
          <w:rtl/>
        </w:rPr>
      </w:pPr>
      <w:r w:rsidRPr="00AB5BB0">
        <w:rPr>
          <w:rFonts w:cs="David" w:hint="cs"/>
          <w:u w:val="single"/>
          <w:rtl/>
        </w:rPr>
        <w:t xml:space="preserve">יולי </w:t>
      </w:r>
      <w:proofErr w:type="spellStart"/>
      <w:r w:rsidRPr="00AB5BB0">
        <w:rPr>
          <w:rFonts w:cs="David" w:hint="cs"/>
          <w:u w:val="single"/>
          <w:rtl/>
        </w:rPr>
        <w:t>אדלשטיין</w:t>
      </w:r>
      <w:proofErr w:type="spellEnd"/>
      <w:r w:rsidRPr="00AB5BB0">
        <w:rPr>
          <w:rFonts w:cs="David" w:hint="cs"/>
          <w:u w:val="single"/>
          <w:rtl/>
        </w:rPr>
        <w:t>:</w:t>
      </w:r>
    </w:p>
    <w:p w14:paraId="1519CBB0" w14:textId="77777777" w:rsidR="00AB5BB0" w:rsidRPr="00AB5BB0" w:rsidRDefault="00AB5BB0" w:rsidP="00AB5BB0">
      <w:pPr>
        <w:bidi/>
        <w:rPr>
          <w:rFonts w:cs="David" w:hint="cs"/>
          <w:rtl/>
        </w:rPr>
      </w:pPr>
    </w:p>
    <w:p w14:paraId="19A7E4B3" w14:textId="77777777" w:rsidR="00AB5BB0" w:rsidRPr="00AB5BB0" w:rsidRDefault="00AB5BB0" w:rsidP="00AB5BB0">
      <w:pPr>
        <w:bidi/>
        <w:ind w:firstLine="567"/>
        <w:rPr>
          <w:rFonts w:cs="David" w:hint="cs"/>
          <w:rtl/>
        </w:rPr>
      </w:pPr>
      <w:r w:rsidRPr="00AB5BB0">
        <w:rPr>
          <w:rFonts w:cs="David" w:hint="cs"/>
          <w:rtl/>
        </w:rPr>
        <w:t xml:space="preserve">לגבי האחריות של חבר הכנסת אני לא מקל ראש. התלוננו עליו בוועדת האתיקה שהוא קילל. על המקום קראתי לו ואמרתי לו: ידידי, </w:t>
      </w:r>
      <w:proofErr w:type="spellStart"/>
      <w:r w:rsidRPr="00AB5BB0">
        <w:rPr>
          <w:rFonts w:cs="David" w:hint="cs"/>
          <w:rtl/>
        </w:rPr>
        <w:t>היתה</w:t>
      </w:r>
      <w:proofErr w:type="spellEnd"/>
      <w:r w:rsidRPr="00AB5BB0">
        <w:rPr>
          <w:rFonts w:cs="David" w:hint="cs"/>
          <w:rtl/>
        </w:rPr>
        <w:t xml:space="preserve"> זו השעה האחרונה שלך אתי ופיטרתי אותו, אבל אני עדין נושא באחריות.</w:t>
      </w:r>
    </w:p>
    <w:p w14:paraId="58FD5E9F" w14:textId="77777777" w:rsidR="00AB5BB0" w:rsidRPr="00AB5BB0" w:rsidRDefault="00AB5BB0" w:rsidP="00AB5BB0">
      <w:pPr>
        <w:bidi/>
        <w:rPr>
          <w:rFonts w:cs="David" w:hint="cs"/>
          <w:rtl/>
        </w:rPr>
      </w:pPr>
    </w:p>
    <w:p w14:paraId="0B23F16D" w14:textId="77777777" w:rsidR="00AB5BB0" w:rsidRPr="00AB5BB0" w:rsidRDefault="00AB5BB0" w:rsidP="00AB5BB0">
      <w:pPr>
        <w:bidi/>
        <w:rPr>
          <w:rFonts w:cs="David" w:hint="cs"/>
          <w:rtl/>
        </w:rPr>
      </w:pPr>
      <w:r w:rsidRPr="00AB5BB0">
        <w:rPr>
          <w:rFonts w:cs="David" w:hint="cs"/>
          <w:u w:val="single"/>
          <w:rtl/>
        </w:rPr>
        <w:t>חיים אורון:</w:t>
      </w:r>
    </w:p>
    <w:p w14:paraId="7CF19924" w14:textId="77777777" w:rsidR="00AB5BB0" w:rsidRPr="00AB5BB0" w:rsidRDefault="00AB5BB0" w:rsidP="00AB5BB0">
      <w:pPr>
        <w:bidi/>
        <w:rPr>
          <w:rFonts w:cs="David" w:hint="cs"/>
          <w:rtl/>
        </w:rPr>
      </w:pPr>
    </w:p>
    <w:p w14:paraId="5B8D0345" w14:textId="77777777" w:rsidR="00AB5BB0" w:rsidRPr="00AB5BB0" w:rsidRDefault="00AB5BB0" w:rsidP="00AB5BB0">
      <w:pPr>
        <w:bidi/>
        <w:ind w:firstLine="567"/>
        <w:rPr>
          <w:rFonts w:cs="David" w:hint="cs"/>
          <w:rtl/>
        </w:rPr>
      </w:pPr>
      <w:r w:rsidRPr="00AB5BB0">
        <w:rPr>
          <w:rFonts w:cs="David" w:hint="cs"/>
          <w:rtl/>
        </w:rPr>
        <w:t xml:space="preserve">אף אחד לא מגיש תלונה בוועדת האתיקה על העוזר </w:t>
      </w:r>
      <w:proofErr w:type="spellStart"/>
      <w:r w:rsidRPr="00AB5BB0">
        <w:rPr>
          <w:rFonts w:cs="David" w:hint="cs"/>
          <w:rtl/>
        </w:rPr>
        <w:t>הפרלמנטרי</w:t>
      </w:r>
      <w:proofErr w:type="spellEnd"/>
      <w:r w:rsidRPr="00AB5BB0">
        <w:rPr>
          <w:rFonts w:cs="David" w:hint="cs"/>
          <w:rtl/>
        </w:rPr>
        <w:t>. אבל אם יתברר שיש עוזר קבוע שכל הבית יודע שהוא - -</w:t>
      </w:r>
    </w:p>
    <w:p w14:paraId="4BC35E62" w14:textId="77777777" w:rsidR="00AB5BB0" w:rsidRPr="00AB5BB0" w:rsidRDefault="00AB5BB0" w:rsidP="00AB5BB0">
      <w:pPr>
        <w:bidi/>
        <w:rPr>
          <w:rFonts w:cs="David" w:hint="cs"/>
          <w:rtl/>
        </w:rPr>
      </w:pPr>
    </w:p>
    <w:p w14:paraId="2108BA28" w14:textId="77777777" w:rsidR="00AB5BB0" w:rsidRPr="00AB5BB0" w:rsidRDefault="00AB5BB0" w:rsidP="00AB5BB0">
      <w:pPr>
        <w:bidi/>
        <w:rPr>
          <w:rFonts w:cs="David" w:hint="cs"/>
          <w:u w:val="single"/>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66DA613A" w14:textId="77777777" w:rsidR="00AB5BB0" w:rsidRPr="00AB5BB0" w:rsidRDefault="00AB5BB0" w:rsidP="00AB5BB0">
      <w:pPr>
        <w:bidi/>
        <w:rPr>
          <w:rFonts w:cs="David" w:hint="cs"/>
          <w:rtl/>
        </w:rPr>
      </w:pPr>
    </w:p>
    <w:p w14:paraId="62D0DFF6" w14:textId="77777777" w:rsidR="00AB5BB0" w:rsidRPr="00AB5BB0" w:rsidRDefault="00AB5BB0" w:rsidP="00AB5BB0">
      <w:pPr>
        <w:bidi/>
        <w:rPr>
          <w:rFonts w:cs="David" w:hint="cs"/>
          <w:rtl/>
        </w:rPr>
      </w:pPr>
      <w:r w:rsidRPr="00AB5BB0">
        <w:rPr>
          <w:rFonts w:cs="David" w:hint="cs"/>
          <w:rtl/>
        </w:rPr>
        <w:tab/>
        <w:t>בואו נשמע את פרופסור כשר.</w:t>
      </w:r>
    </w:p>
    <w:p w14:paraId="022CBDCF" w14:textId="77777777" w:rsidR="00AB5BB0" w:rsidRPr="00AB5BB0" w:rsidRDefault="00AB5BB0" w:rsidP="00AB5BB0">
      <w:pPr>
        <w:bidi/>
        <w:rPr>
          <w:rFonts w:cs="David" w:hint="cs"/>
          <w:rtl/>
        </w:rPr>
      </w:pPr>
    </w:p>
    <w:p w14:paraId="097A4EB9" w14:textId="77777777" w:rsidR="00AB5BB0" w:rsidRPr="00AB5BB0" w:rsidRDefault="00AB5BB0" w:rsidP="00AB5BB0">
      <w:pPr>
        <w:bidi/>
        <w:rPr>
          <w:rFonts w:cs="David" w:hint="cs"/>
          <w:rtl/>
        </w:rPr>
      </w:pPr>
      <w:proofErr w:type="spellStart"/>
      <w:r w:rsidRPr="00AB5BB0">
        <w:rPr>
          <w:rFonts w:cs="David" w:hint="cs"/>
          <w:u w:val="single"/>
          <w:rtl/>
        </w:rPr>
        <w:t>אסא</w:t>
      </w:r>
      <w:proofErr w:type="spellEnd"/>
      <w:r w:rsidRPr="00AB5BB0">
        <w:rPr>
          <w:rFonts w:cs="David" w:hint="cs"/>
          <w:u w:val="single"/>
          <w:rtl/>
        </w:rPr>
        <w:t xml:space="preserve"> כשר:</w:t>
      </w:r>
    </w:p>
    <w:p w14:paraId="342ABC3E" w14:textId="77777777" w:rsidR="00AB5BB0" w:rsidRPr="00AB5BB0" w:rsidRDefault="00AB5BB0" w:rsidP="00AB5BB0">
      <w:pPr>
        <w:bidi/>
        <w:rPr>
          <w:rFonts w:cs="David" w:hint="cs"/>
          <w:rtl/>
        </w:rPr>
      </w:pPr>
    </w:p>
    <w:p w14:paraId="6684675C" w14:textId="77777777" w:rsidR="00AB5BB0" w:rsidRPr="00AB5BB0" w:rsidRDefault="00AB5BB0" w:rsidP="00AB5BB0">
      <w:pPr>
        <w:bidi/>
        <w:ind w:firstLine="567"/>
        <w:rPr>
          <w:rFonts w:cs="David" w:hint="cs"/>
          <w:rtl/>
        </w:rPr>
      </w:pPr>
      <w:r w:rsidRPr="00AB5BB0">
        <w:rPr>
          <w:rFonts w:cs="David" w:hint="cs"/>
          <w:rtl/>
        </w:rPr>
        <w:t xml:space="preserve">אני רוצה להציע לגבי סעיף (ב), במקום שיהיה כתוב "רק" שיהיה כתוב "באופן סביר", כמו שעשינו בסעיף 16: "חבר הכנסת יסתייע בעוזרים הפרלמנטרים שלו באופן סביר לצורך מילוי תפקידו כחבר הכנסת." </w:t>
      </w:r>
    </w:p>
    <w:p w14:paraId="007E2501" w14:textId="77777777" w:rsidR="00AB5BB0" w:rsidRPr="00AB5BB0" w:rsidRDefault="00AB5BB0" w:rsidP="00AB5BB0">
      <w:pPr>
        <w:bidi/>
        <w:rPr>
          <w:rFonts w:cs="David" w:hint="cs"/>
          <w:rtl/>
        </w:rPr>
      </w:pPr>
    </w:p>
    <w:p w14:paraId="025E5ACE" w14:textId="77777777" w:rsidR="00AB5BB0" w:rsidRPr="00AB5BB0" w:rsidRDefault="00AB5BB0" w:rsidP="00AB5BB0">
      <w:pPr>
        <w:bidi/>
        <w:ind w:firstLine="567"/>
        <w:rPr>
          <w:rFonts w:cs="David" w:hint="cs"/>
          <w:rtl/>
        </w:rPr>
      </w:pPr>
      <w:r w:rsidRPr="00AB5BB0">
        <w:rPr>
          <w:rFonts w:cs="David" w:hint="cs"/>
          <w:rtl/>
        </w:rPr>
        <w:t xml:space="preserve">לגבי סעיף (ג) </w:t>
      </w:r>
      <w:r w:rsidRPr="00AB5BB0">
        <w:rPr>
          <w:rFonts w:cs="David"/>
          <w:rtl/>
        </w:rPr>
        <w:t>–</w:t>
      </w:r>
      <w:r w:rsidRPr="00AB5BB0">
        <w:rPr>
          <w:rFonts w:cs="David" w:hint="cs"/>
          <w:rtl/>
        </w:rPr>
        <w:t xml:space="preserve"> בוועדה עמדנו במצב שאמרנו שבמצב האידיאלי יש אתיקה לעוזרים פרלמנטרים. הם קבוצה מסוימת של אנשים, יש פה 240 כאלה, זו קבוצה גדולה ואפשר לחשוב על הכללים שהם צריכים לפעול על פיהם, אבל אין דבר כזה היום. מן הראוי שיהיו. אם היו כללי אתיקה לעוזרים הפרלמנטרים, לא היה צריך את כל מה שיש בסעיף (ג). הסעיף הזה בא ממצב שהוא לא גמור. צריך לגרום שיהיו כללים לעוזרים הפרלמנטרים ואז אפשר להסתפק ב-(ג) שחבר הכנסת ינחה או יהיה אחראי או משהו אחר.</w:t>
      </w:r>
    </w:p>
    <w:p w14:paraId="78CE303B" w14:textId="77777777" w:rsidR="00AB5BB0" w:rsidRPr="00AB5BB0" w:rsidRDefault="00AB5BB0" w:rsidP="00AB5BB0">
      <w:pPr>
        <w:bidi/>
        <w:rPr>
          <w:rFonts w:cs="David" w:hint="cs"/>
          <w:u w:val="single"/>
          <w:rtl/>
        </w:rPr>
      </w:pPr>
    </w:p>
    <w:p w14:paraId="191D30E5" w14:textId="77777777" w:rsidR="00AB5BB0" w:rsidRPr="00AB5BB0" w:rsidRDefault="00AB5BB0" w:rsidP="00AB5BB0">
      <w:pPr>
        <w:bidi/>
        <w:rPr>
          <w:rFonts w:cs="David" w:hint="cs"/>
          <w:u w:val="single"/>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0FE98A40" w14:textId="77777777" w:rsidR="00AB5BB0" w:rsidRPr="00AB5BB0" w:rsidRDefault="00AB5BB0" w:rsidP="00AB5BB0">
      <w:pPr>
        <w:bidi/>
        <w:rPr>
          <w:rFonts w:cs="David" w:hint="cs"/>
          <w:rtl/>
        </w:rPr>
      </w:pPr>
    </w:p>
    <w:p w14:paraId="0D69708D" w14:textId="77777777" w:rsidR="00AB5BB0" w:rsidRPr="00AB5BB0" w:rsidRDefault="00AB5BB0" w:rsidP="00AB5BB0">
      <w:pPr>
        <w:bidi/>
        <w:rPr>
          <w:rFonts w:cs="David" w:hint="cs"/>
          <w:rtl/>
        </w:rPr>
      </w:pPr>
      <w:r w:rsidRPr="00AB5BB0">
        <w:rPr>
          <w:rFonts w:cs="David" w:hint="cs"/>
          <w:rtl/>
        </w:rPr>
        <w:tab/>
        <w:t>כל עוד אין כללים, אי אפשר לכתוב את זה.</w:t>
      </w:r>
    </w:p>
    <w:p w14:paraId="210F86A6" w14:textId="77777777" w:rsidR="00AB5BB0" w:rsidRPr="00AB5BB0" w:rsidRDefault="00AB5BB0" w:rsidP="00AB5BB0">
      <w:pPr>
        <w:bidi/>
        <w:rPr>
          <w:rFonts w:cs="David" w:hint="cs"/>
          <w:rtl/>
        </w:rPr>
      </w:pPr>
    </w:p>
    <w:p w14:paraId="6BAD5556" w14:textId="77777777" w:rsidR="00AB5BB0" w:rsidRPr="00AB5BB0" w:rsidRDefault="00AB5BB0" w:rsidP="00AB5BB0">
      <w:pPr>
        <w:bidi/>
        <w:rPr>
          <w:rFonts w:cs="David" w:hint="cs"/>
          <w:rtl/>
        </w:rPr>
      </w:pPr>
      <w:proofErr w:type="spellStart"/>
      <w:r w:rsidRPr="00AB5BB0">
        <w:rPr>
          <w:rFonts w:cs="David" w:hint="cs"/>
          <w:u w:val="single"/>
          <w:rtl/>
        </w:rPr>
        <w:t>אסא</w:t>
      </w:r>
      <w:proofErr w:type="spellEnd"/>
      <w:r w:rsidRPr="00AB5BB0">
        <w:rPr>
          <w:rFonts w:cs="David" w:hint="cs"/>
          <w:u w:val="single"/>
          <w:rtl/>
        </w:rPr>
        <w:t xml:space="preserve"> כשר:</w:t>
      </w:r>
    </w:p>
    <w:p w14:paraId="73AFA592" w14:textId="77777777" w:rsidR="00AB5BB0" w:rsidRPr="00AB5BB0" w:rsidRDefault="00AB5BB0" w:rsidP="00AB5BB0">
      <w:pPr>
        <w:bidi/>
        <w:rPr>
          <w:rFonts w:cs="David" w:hint="cs"/>
          <w:rtl/>
        </w:rPr>
      </w:pPr>
    </w:p>
    <w:p w14:paraId="346FD072" w14:textId="77777777" w:rsidR="00AB5BB0" w:rsidRPr="00AB5BB0" w:rsidRDefault="00AB5BB0" w:rsidP="00AB5BB0">
      <w:pPr>
        <w:bidi/>
        <w:ind w:firstLine="567"/>
        <w:rPr>
          <w:rFonts w:cs="David" w:hint="cs"/>
          <w:rtl/>
        </w:rPr>
      </w:pPr>
      <w:r w:rsidRPr="00AB5BB0">
        <w:rPr>
          <w:rFonts w:cs="David" w:hint="cs"/>
          <w:rtl/>
        </w:rPr>
        <w:t>מבחינת הרוח שישנה מאחורי הסעיף הזה, חבר הכנסת ינחה את העוזרים הפרלמנטרים שלו כדי שימלאו את תפקידיהם כראוי. זה מספיק.</w:t>
      </w:r>
    </w:p>
    <w:p w14:paraId="409C6960" w14:textId="77777777" w:rsidR="00AB5BB0" w:rsidRPr="00AB5BB0" w:rsidRDefault="00AB5BB0" w:rsidP="00AB5BB0">
      <w:pPr>
        <w:bidi/>
        <w:rPr>
          <w:rFonts w:cs="David" w:hint="cs"/>
          <w:rtl/>
        </w:rPr>
      </w:pPr>
    </w:p>
    <w:p w14:paraId="4B83580C" w14:textId="77777777" w:rsidR="00AB5BB0" w:rsidRPr="00AB5BB0" w:rsidRDefault="00AB5BB0" w:rsidP="00AB5BB0">
      <w:pPr>
        <w:bidi/>
        <w:rPr>
          <w:rFonts w:cs="David" w:hint="cs"/>
          <w:u w:val="single"/>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08D5ABD7" w14:textId="77777777" w:rsidR="00AB5BB0" w:rsidRPr="00AB5BB0" w:rsidRDefault="00AB5BB0" w:rsidP="00AB5BB0">
      <w:pPr>
        <w:bidi/>
        <w:rPr>
          <w:rFonts w:cs="David" w:hint="cs"/>
          <w:rtl/>
        </w:rPr>
      </w:pPr>
    </w:p>
    <w:p w14:paraId="082E04AA" w14:textId="77777777" w:rsidR="00AB5BB0" w:rsidRPr="00AB5BB0" w:rsidRDefault="00AB5BB0" w:rsidP="00AB5BB0">
      <w:pPr>
        <w:bidi/>
        <w:rPr>
          <w:rFonts w:cs="David" w:hint="cs"/>
          <w:rtl/>
        </w:rPr>
      </w:pPr>
      <w:r w:rsidRPr="00AB5BB0">
        <w:rPr>
          <w:rFonts w:cs="David" w:hint="cs"/>
          <w:rtl/>
        </w:rPr>
        <w:tab/>
        <w:t>גם אני בעד ההצעה של פרופסור כשר.</w:t>
      </w:r>
    </w:p>
    <w:p w14:paraId="6875B204" w14:textId="77777777" w:rsidR="00AB5BB0" w:rsidRPr="00AB5BB0" w:rsidRDefault="00AB5BB0" w:rsidP="00AB5BB0">
      <w:pPr>
        <w:bidi/>
        <w:rPr>
          <w:rFonts w:cs="David" w:hint="cs"/>
          <w:rtl/>
        </w:rPr>
      </w:pPr>
    </w:p>
    <w:p w14:paraId="063B2F81" w14:textId="77777777" w:rsidR="00AB5BB0" w:rsidRPr="00AB5BB0" w:rsidRDefault="00AB5BB0" w:rsidP="00AB5BB0">
      <w:pPr>
        <w:bidi/>
        <w:rPr>
          <w:rFonts w:cs="David" w:hint="cs"/>
          <w:rtl/>
        </w:rPr>
      </w:pPr>
      <w:r w:rsidRPr="00AB5BB0">
        <w:rPr>
          <w:rFonts w:cs="David" w:hint="cs"/>
          <w:u w:val="single"/>
          <w:rtl/>
        </w:rPr>
        <w:t xml:space="preserve">ארבל </w:t>
      </w:r>
      <w:proofErr w:type="spellStart"/>
      <w:r w:rsidRPr="00AB5BB0">
        <w:rPr>
          <w:rFonts w:cs="David" w:hint="cs"/>
          <w:u w:val="single"/>
          <w:rtl/>
        </w:rPr>
        <w:t>אסטרחן</w:t>
      </w:r>
      <w:proofErr w:type="spellEnd"/>
      <w:r w:rsidRPr="00AB5BB0">
        <w:rPr>
          <w:rFonts w:cs="David" w:hint="cs"/>
          <w:u w:val="single"/>
          <w:rtl/>
        </w:rPr>
        <w:t>:</w:t>
      </w:r>
    </w:p>
    <w:p w14:paraId="279A187E" w14:textId="77777777" w:rsidR="00AB5BB0" w:rsidRPr="00AB5BB0" w:rsidRDefault="00AB5BB0" w:rsidP="00AB5BB0">
      <w:pPr>
        <w:bidi/>
        <w:rPr>
          <w:rFonts w:cs="David" w:hint="cs"/>
          <w:rtl/>
        </w:rPr>
      </w:pPr>
    </w:p>
    <w:p w14:paraId="5DAA6F31" w14:textId="77777777" w:rsidR="00AB5BB0" w:rsidRPr="00AB5BB0" w:rsidRDefault="00AB5BB0" w:rsidP="00AB5BB0">
      <w:pPr>
        <w:bidi/>
        <w:ind w:firstLine="567"/>
        <w:rPr>
          <w:rFonts w:cs="David" w:hint="cs"/>
          <w:rtl/>
        </w:rPr>
      </w:pPr>
      <w:r w:rsidRPr="00AB5BB0">
        <w:rPr>
          <w:rFonts w:cs="David" w:hint="cs"/>
          <w:rtl/>
        </w:rPr>
        <w:t>הנוסח שסיכמנו הוא?</w:t>
      </w:r>
    </w:p>
    <w:p w14:paraId="6E788756" w14:textId="77777777" w:rsidR="00AB5BB0" w:rsidRPr="00AB5BB0" w:rsidRDefault="00AB5BB0" w:rsidP="00AB5BB0">
      <w:pPr>
        <w:bidi/>
        <w:rPr>
          <w:rFonts w:cs="David" w:hint="cs"/>
          <w:rtl/>
        </w:rPr>
      </w:pPr>
    </w:p>
    <w:p w14:paraId="20ECD499" w14:textId="77777777" w:rsidR="00AB5BB0" w:rsidRPr="00AB5BB0" w:rsidRDefault="00AB5BB0" w:rsidP="00AB5BB0">
      <w:pPr>
        <w:bidi/>
        <w:rPr>
          <w:rFonts w:cs="David" w:hint="cs"/>
          <w:u w:val="single"/>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38A4A9DB" w14:textId="77777777" w:rsidR="00AB5BB0" w:rsidRPr="00AB5BB0" w:rsidRDefault="00AB5BB0" w:rsidP="00AB5BB0">
      <w:pPr>
        <w:bidi/>
        <w:rPr>
          <w:rFonts w:cs="David" w:hint="cs"/>
          <w:rtl/>
        </w:rPr>
      </w:pPr>
    </w:p>
    <w:p w14:paraId="2014F9D9" w14:textId="77777777" w:rsidR="00AB5BB0" w:rsidRPr="00AB5BB0" w:rsidRDefault="00AB5BB0" w:rsidP="00AB5BB0">
      <w:pPr>
        <w:bidi/>
        <w:rPr>
          <w:rFonts w:cs="David" w:hint="cs"/>
          <w:rtl/>
        </w:rPr>
      </w:pPr>
      <w:r w:rsidRPr="00AB5BB0">
        <w:rPr>
          <w:rFonts w:cs="David" w:hint="cs"/>
          <w:rtl/>
        </w:rPr>
        <w:tab/>
        <w:t xml:space="preserve">סעיף (א) נשאר כמות שהוא. סעיף (ב) </w:t>
      </w:r>
      <w:r w:rsidRPr="00AB5BB0">
        <w:rPr>
          <w:rFonts w:cs="David"/>
          <w:rtl/>
        </w:rPr>
        <w:t>–</w:t>
      </w:r>
      <w:r w:rsidRPr="00AB5BB0">
        <w:rPr>
          <w:rFonts w:cs="David" w:hint="cs"/>
          <w:rtl/>
        </w:rPr>
        <w:t xml:space="preserve"> "חבר הכנסת יסתייע בעוזרים הפרלמנטרים שלו באופן סביר לצורך מילוי תפקידו כחבר כנסת. לגבי סעיף (ג) </w:t>
      </w:r>
      <w:r w:rsidRPr="00AB5BB0">
        <w:rPr>
          <w:rFonts w:cs="David"/>
          <w:rtl/>
        </w:rPr>
        <w:t>–</w:t>
      </w:r>
      <w:r w:rsidRPr="00AB5BB0">
        <w:rPr>
          <w:rFonts w:cs="David" w:hint="cs"/>
          <w:rtl/>
        </w:rPr>
        <w:t xml:space="preserve"> חבר הכנסת ינחה את העוזרים הפרלמנטרים שלו ויפקח על עבודתם - -</w:t>
      </w:r>
    </w:p>
    <w:p w14:paraId="5FC1B1A7" w14:textId="77777777" w:rsidR="00AB5BB0" w:rsidRPr="00AB5BB0" w:rsidRDefault="00AB5BB0" w:rsidP="00AB5BB0">
      <w:pPr>
        <w:bidi/>
        <w:rPr>
          <w:rFonts w:cs="David" w:hint="cs"/>
          <w:u w:val="single"/>
          <w:rtl/>
        </w:rPr>
      </w:pPr>
    </w:p>
    <w:p w14:paraId="24C939DF" w14:textId="77777777" w:rsidR="00AB5BB0" w:rsidRPr="00AB5BB0" w:rsidRDefault="00AB5BB0" w:rsidP="00AB5BB0">
      <w:pPr>
        <w:bidi/>
        <w:rPr>
          <w:rFonts w:cs="David" w:hint="cs"/>
          <w:u w:val="single"/>
          <w:rtl/>
        </w:rPr>
      </w:pPr>
      <w:r w:rsidRPr="00AB5BB0">
        <w:rPr>
          <w:rFonts w:cs="David" w:hint="cs"/>
          <w:u w:val="single"/>
          <w:rtl/>
        </w:rPr>
        <w:t>גדעון סער:</w:t>
      </w:r>
    </w:p>
    <w:p w14:paraId="56BDF08F" w14:textId="77777777" w:rsidR="00AB5BB0" w:rsidRPr="00AB5BB0" w:rsidRDefault="00AB5BB0" w:rsidP="00AB5BB0">
      <w:pPr>
        <w:bidi/>
        <w:rPr>
          <w:rFonts w:cs="David" w:hint="cs"/>
          <w:u w:val="single"/>
          <w:rtl/>
        </w:rPr>
      </w:pPr>
    </w:p>
    <w:p w14:paraId="4FC281E7" w14:textId="77777777" w:rsidR="00AB5BB0" w:rsidRPr="00AB5BB0" w:rsidRDefault="00AB5BB0" w:rsidP="00AB5BB0">
      <w:pPr>
        <w:bidi/>
        <w:rPr>
          <w:rFonts w:cs="David" w:hint="cs"/>
          <w:rtl/>
        </w:rPr>
      </w:pPr>
      <w:r w:rsidRPr="00AB5BB0">
        <w:rPr>
          <w:rFonts w:cs="David" w:hint="cs"/>
          <w:rtl/>
        </w:rPr>
        <w:tab/>
        <w:t xml:space="preserve">לא. אפשר לקיים דיון על הנושא הזה? </w:t>
      </w:r>
      <w:proofErr w:type="spellStart"/>
      <w:r w:rsidRPr="00AB5BB0">
        <w:rPr>
          <w:rFonts w:cs="David" w:hint="cs"/>
          <w:rtl/>
        </w:rPr>
        <w:t>היתה</w:t>
      </w:r>
      <w:proofErr w:type="spellEnd"/>
      <w:r w:rsidRPr="00AB5BB0">
        <w:rPr>
          <w:rFonts w:cs="David" w:hint="cs"/>
          <w:rtl/>
        </w:rPr>
        <w:t xml:space="preserve"> לי הסתייגות לגבי סעיף (ב).</w:t>
      </w:r>
    </w:p>
    <w:p w14:paraId="73FE6098" w14:textId="77777777" w:rsidR="00AB5BB0" w:rsidRPr="00AB5BB0" w:rsidRDefault="00AB5BB0" w:rsidP="00AB5BB0">
      <w:pPr>
        <w:bidi/>
        <w:rPr>
          <w:rFonts w:cs="David" w:hint="cs"/>
          <w:rtl/>
        </w:rPr>
      </w:pPr>
    </w:p>
    <w:p w14:paraId="00CC93B8" w14:textId="77777777" w:rsidR="00AB5BB0" w:rsidRPr="00AB5BB0" w:rsidRDefault="00AB5BB0" w:rsidP="00AB5BB0">
      <w:pPr>
        <w:bidi/>
        <w:rPr>
          <w:rFonts w:cs="David" w:hint="cs"/>
          <w:u w:val="single"/>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434BADEB" w14:textId="77777777" w:rsidR="00AB5BB0" w:rsidRPr="00AB5BB0" w:rsidRDefault="00AB5BB0" w:rsidP="00AB5BB0">
      <w:pPr>
        <w:bidi/>
        <w:rPr>
          <w:rFonts w:cs="David" w:hint="cs"/>
          <w:rtl/>
        </w:rPr>
      </w:pPr>
    </w:p>
    <w:p w14:paraId="495BF36D" w14:textId="77777777" w:rsidR="00AB5BB0" w:rsidRPr="00AB5BB0" w:rsidRDefault="00AB5BB0" w:rsidP="00AB5BB0">
      <w:pPr>
        <w:bidi/>
        <w:rPr>
          <w:rFonts w:cs="David" w:hint="cs"/>
          <w:rtl/>
        </w:rPr>
      </w:pPr>
      <w:r w:rsidRPr="00AB5BB0">
        <w:rPr>
          <w:rFonts w:cs="David" w:hint="cs"/>
          <w:rtl/>
        </w:rPr>
        <w:tab/>
        <w:t xml:space="preserve">כבר קיימנו ואני לא אחזור על זה. ההצעה שהתגבשה פה היא כזאת: חבר הכנסת ינחה את העוזרים </w:t>
      </w:r>
      <w:proofErr w:type="spellStart"/>
      <w:r w:rsidRPr="00AB5BB0">
        <w:rPr>
          <w:rFonts w:cs="David" w:hint="cs"/>
          <w:rtl/>
        </w:rPr>
        <w:t>הרפלמנטרים</w:t>
      </w:r>
      <w:proofErr w:type="spellEnd"/>
      <w:r w:rsidRPr="00AB5BB0">
        <w:rPr>
          <w:rFonts w:cs="David" w:hint="cs"/>
          <w:rtl/>
        </w:rPr>
        <w:t xml:space="preserve"> שלו כדי שמילאו את תפקידם כראוי. יש לך בעיה עם זה, חבר הכנסת סער?</w:t>
      </w:r>
    </w:p>
    <w:p w14:paraId="679686D8" w14:textId="77777777" w:rsidR="00AB5BB0" w:rsidRPr="00AB5BB0" w:rsidRDefault="00AB5BB0" w:rsidP="00AB5BB0">
      <w:pPr>
        <w:bidi/>
        <w:rPr>
          <w:rFonts w:cs="David" w:hint="cs"/>
          <w:rtl/>
        </w:rPr>
      </w:pPr>
    </w:p>
    <w:p w14:paraId="14BFFC0A" w14:textId="77777777" w:rsidR="00AB5BB0" w:rsidRPr="00AB5BB0" w:rsidRDefault="00AB5BB0" w:rsidP="00AB5BB0">
      <w:pPr>
        <w:bidi/>
        <w:rPr>
          <w:rFonts w:cs="David" w:hint="cs"/>
          <w:u w:val="single"/>
          <w:rtl/>
        </w:rPr>
      </w:pPr>
      <w:r w:rsidRPr="00AB5BB0">
        <w:rPr>
          <w:rFonts w:cs="David" w:hint="cs"/>
          <w:u w:val="single"/>
          <w:rtl/>
        </w:rPr>
        <w:t>גדעון סער:</w:t>
      </w:r>
    </w:p>
    <w:p w14:paraId="2434D0DE" w14:textId="77777777" w:rsidR="00AB5BB0" w:rsidRPr="00AB5BB0" w:rsidRDefault="00AB5BB0" w:rsidP="00AB5BB0">
      <w:pPr>
        <w:bidi/>
        <w:rPr>
          <w:rFonts w:cs="David" w:hint="cs"/>
          <w:u w:val="single"/>
          <w:rtl/>
        </w:rPr>
      </w:pPr>
    </w:p>
    <w:p w14:paraId="193DA832" w14:textId="77777777" w:rsidR="00AB5BB0" w:rsidRPr="00AB5BB0" w:rsidRDefault="00AB5BB0" w:rsidP="00AB5BB0">
      <w:pPr>
        <w:bidi/>
        <w:rPr>
          <w:rFonts w:cs="David" w:hint="cs"/>
          <w:rtl/>
        </w:rPr>
      </w:pPr>
      <w:r w:rsidRPr="00AB5BB0">
        <w:rPr>
          <w:rFonts w:cs="David" w:hint="cs"/>
          <w:rtl/>
        </w:rPr>
        <w:tab/>
        <w:t xml:space="preserve"> את מדברת על סעיף (ב)?</w:t>
      </w:r>
    </w:p>
    <w:p w14:paraId="6D6A4DF1" w14:textId="77777777" w:rsidR="00AB5BB0" w:rsidRPr="00AB5BB0" w:rsidRDefault="00AB5BB0" w:rsidP="00AB5BB0">
      <w:pPr>
        <w:bidi/>
        <w:rPr>
          <w:rFonts w:cs="David" w:hint="cs"/>
          <w:rtl/>
        </w:rPr>
      </w:pPr>
    </w:p>
    <w:p w14:paraId="223D1734" w14:textId="77777777" w:rsidR="00AB5BB0" w:rsidRPr="00AB5BB0" w:rsidRDefault="00AB5BB0" w:rsidP="00AB5BB0">
      <w:pPr>
        <w:bidi/>
        <w:rPr>
          <w:rFonts w:cs="David" w:hint="cs"/>
          <w:u w:val="single"/>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1CAFFB16" w14:textId="77777777" w:rsidR="00AB5BB0" w:rsidRPr="00AB5BB0" w:rsidRDefault="00AB5BB0" w:rsidP="00AB5BB0">
      <w:pPr>
        <w:bidi/>
        <w:rPr>
          <w:rFonts w:cs="David" w:hint="cs"/>
          <w:rtl/>
        </w:rPr>
      </w:pPr>
    </w:p>
    <w:p w14:paraId="264042A0" w14:textId="77777777" w:rsidR="00AB5BB0" w:rsidRPr="00AB5BB0" w:rsidRDefault="00AB5BB0" w:rsidP="00AB5BB0">
      <w:pPr>
        <w:bidi/>
        <w:rPr>
          <w:rFonts w:cs="David" w:hint="cs"/>
          <w:rtl/>
        </w:rPr>
      </w:pPr>
      <w:r w:rsidRPr="00AB5BB0">
        <w:rPr>
          <w:rFonts w:cs="David" w:hint="cs"/>
          <w:rtl/>
        </w:rPr>
        <w:tab/>
        <w:t>אני רוצה לעבור להצבעה. הגענו כבר לסעיף (ג).</w:t>
      </w:r>
    </w:p>
    <w:p w14:paraId="0A48C07B" w14:textId="77777777" w:rsidR="00AB5BB0" w:rsidRPr="00AB5BB0" w:rsidRDefault="00AB5BB0" w:rsidP="00AB5BB0">
      <w:pPr>
        <w:bidi/>
        <w:rPr>
          <w:rFonts w:cs="David" w:hint="cs"/>
          <w:rtl/>
        </w:rPr>
      </w:pPr>
    </w:p>
    <w:p w14:paraId="240CE5AF" w14:textId="77777777" w:rsidR="00AB5BB0" w:rsidRPr="00AB5BB0" w:rsidRDefault="00AB5BB0" w:rsidP="00AB5BB0">
      <w:pPr>
        <w:bidi/>
        <w:rPr>
          <w:rFonts w:cs="David" w:hint="cs"/>
          <w:u w:val="single"/>
          <w:rtl/>
        </w:rPr>
      </w:pPr>
      <w:r w:rsidRPr="00AB5BB0">
        <w:rPr>
          <w:rFonts w:cs="David" w:hint="cs"/>
          <w:u w:val="single"/>
          <w:rtl/>
        </w:rPr>
        <w:t>גדעון סער:</w:t>
      </w:r>
    </w:p>
    <w:p w14:paraId="1DD42A7E" w14:textId="77777777" w:rsidR="00AB5BB0" w:rsidRPr="00AB5BB0" w:rsidRDefault="00AB5BB0" w:rsidP="00AB5BB0">
      <w:pPr>
        <w:bidi/>
        <w:rPr>
          <w:rFonts w:cs="David" w:hint="cs"/>
          <w:rtl/>
        </w:rPr>
      </w:pPr>
    </w:p>
    <w:p w14:paraId="6F6ED4ED" w14:textId="77777777" w:rsidR="00AB5BB0" w:rsidRPr="00AB5BB0" w:rsidRDefault="00AB5BB0" w:rsidP="00AB5BB0">
      <w:pPr>
        <w:bidi/>
        <w:ind w:firstLine="567"/>
        <w:rPr>
          <w:rFonts w:cs="David" w:hint="cs"/>
          <w:rtl/>
        </w:rPr>
      </w:pPr>
      <w:r w:rsidRPr="00AB5BB0">
        <w:rPr>
          <w:rFonts w:cs="David" w:hint="cs"/>
          <w:rtl/>
        </w:rPr>
        <w:t xml:space="preserve">הנוסח שמוצע, דהיינו שמשתמש "באופן סביר", יכול על מנת לפתור את הקושיה הקודמת ליצור קושיה אחרת והיא: עוזר </w:t>
      </w:r>
      <w:proofErr w:type="spellStart"/>
      <w:r w:rsidRPr="00AB5BB0">
        <w:rPr>
          <w:rFonts w:cs="David" w:hint="cs"/>
          <w:rtl/>
        </w:rPr>
        <w:t>פרלמנטרי</w:t>
      </w:r>
      <w:proofErr w:type="spellEnd"/>
      <w:r w:rsidRPr="00AB5BB0">
        <w:rPr>
          <w:rFonts w:cs="David" w:hint="cs"/>
          <w:rtl/>
        </w:rPr>
        <w:t>, וזה בעיקר שלי, כי אני עובד מאוד קשה, עובד מבוקר עד לילה. הפרשן, כפי שיודעים היועצים המשפטיים, ברגע שיש טקסט הוא מנותק מכוונת המחוקק. זאת תורת הפרשנות המודרנית. הוא לא בודק יותר מדי מה היו הכוונות, הסוגיות והקשיים שעלו בפורום הנכבד הזה אלא הוא רואה באופן סביר. באופן סביר זה מ-9 עד 5? אני אומר לכם שבסופו של דבר אין שום בעיה, בכל דבר תכריע ועדת האתיקה. אבל לפי דעתי, כשאתה מעלה את סוגיית הסבירות בהקשר של הסתייעות או של העסקה, בהחלט יכול לעלות באופן לגיטימי השאלה האם זה היקף סביר או לא סביר.</w:t>
      </w:r>
    </w:p>
    <w:p w14:paraId="09EB67EF" w14:textId="77777777" w:rsidR="00AB5BB0" w:rsidRPr="00AB5BB0" w:rsidRDefault="00AB5BB0" w:rsidP="00AB5BB0">
      <w:pPr>
        <w:bidi/>
        <w:rPr>
          <w:rFonts w:cs="David" w:hint="cs"/>
          <w:rtl/>
        </w:rPr>
      </w:pPr>
    </w:p>
    <w:p w14:paraId="26FEFB97" w14:textId="77777777" w:rsidR="00AB5BB0" w:rsidRPr="00AB5BB0" w:rsidRDefault="00AB5BB0" w:rsidP="00AB5BB0">
      <w:pPr>
        <w:bidi/>
        <w:rPr>
          <w:rFonts w:cs="David"/>
          <w:rtl/>
        </w:rPr>
      </w:pPr>
      <w:r w:rsidRPr="00AB5BB0">
        <w:rPr>
          <w:rFonts w:cs="David" w:hint="eastAsia"/>
          <w:u w:val="single"/>
          <w:rtl/>
        </w:rPr>
        <w:t>אורי</w:t>
      </w:r>
      <w:r w:rsidRPr="00AB5BB0">
        <w:rPr>
          <w:rFonts w:cs="David"/>
          <w:u w:val="single"/>
          <w:rtl/>
        </w:rPr>
        <w:t xml:space="preserve"> אריאל:</w:t>
      </w:r>
    </w:p>
    <w:p w14:paraId="1F069970" w14:textId="77777777" w:rsidR="00AB5BB0" w:rsidRPr="00AB5BB0" w:rsidRDefault="00AB5BB0" w:rsidP="00AB5BB0">
      <w:pPr>
        <w:bidi/>
        <w:rPr>
          <w:rFonts w:cs="David"/>
          <w:rtl/>
        </w:rPr>
      </w:pPr>
    </w:p>
    <w:p w14:paraId="5B391F66" w14:textId="77777777" w:rsidR="00AB5BB0" w:rsidRPr="00AB5BB0" w:rsidRDefault="00AB5BB0" w:rsidP="00AB5BB0">
      <w:pPr>
        <w:bidi/>
        <w:rPr>
          <w:rFonts w:cs="David" w:hint="cs"/>
          <w:rtl/>
        </w:rPr>
      </w:pPr>
      <w:r w:rsidRPr="00AB5BB0">
        <w:rPr>
          <w:rFonts w:cs="David"/>
          <w:rtl/>
        </w:rPr>
        <w:tab/>
      </w:r>
      <w:r w:rsidRPr="00AB5BB0">
        <w:rPr>
          <w:rFonts w:cs="David" w:hint="cs"/>
          <w:rtl/>
        </w:rPr>
        <w:t>נניח. יכולה להיות תלונה כזאת.</w:t>
      </w:r>
    </w:p>
    <w:p w14:paraId="3976715C" w14:textId="77777777" w:rsidR="00AB5BB0" w:rsidRPr="00AB5BB0" w:rsidRDefault="00AB5BB0" w:rsidP="00AB5BB0">
      <w:pPr>
        <w:bidi/>
        <w:rPr>
          <w:rFonts w:cs="David" w:hint="cs"/>
          <w:rtl/>
        </w:rPr>
      </w:pPr>
    </w:p>
    <w:p w14:paraId="0FE7A014" w14:textId="77777777" w:rsidR="00AB5BB0" w:rsidRPr="00AB5BB0" w:rsidRDefault="00AB5BB0" w:rsidP="00AB5BB0">
      <w:pPr>
        <w:bidi/>
        <w:rPr>
          <w:rFonts w:cs="David" w:hint="cs"/>
          <w:u w:val="single"/>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43F4E7F2" w14:textId="77777777" w:rsidR="00AB5BB0" w:rsidRPr="00AB5BB0" w:rsidRDefault="00AB5BB0" w:rsidP="00AB5BB0">
      <w:pPr>
        <w:bidi/>
        <w:rPr>
          <w:rFonts w:cs="David" w:hint="cs"/>
          <w:rtl/>
        </w:rPr>
      </w:pPr>
    </w:p>
    <w:p w14:paraId="25731019" w14:textId="77777777" w:rsidR="00AB5BB0" w:rsidRPr="00AB5BB0" w:rsidRDefault="00AB5BB0" w:rsidP="00AB5BB0">
      <w:pPr>
        <w:bidi/>
        <w:rPr>
          <w:rFonts w:cs="David" w:hint="cs"/>
          <w:rtl/>
        </w:rPr>
      </w:pPr>
      <w:r w:rsidRPr="00AB5BB0">
        <w:rPr>
          <w:rFonts w:cs="David" w:hint="cs"/>
          <w:rtl/>
        </w:rPr>
        <w:tab/>
        <w:t>אז מה אתה מציע? חבר הכנסת יסתייע בעוזרים הפרלמנטרים שלו לצורך מילוי תפקידו כחבר הכנסת?</w:t>
      </w:r>
    </w:p>
    <w:p w14:paraId="4A3D591C" w14:textId="77777777" w:rsidR="00AB5BB0" w:rsidRPr="00AB5BB0" w:rsidRDefault="00AB5BB0" w:rsidP="00AB5BB0">
      <w:pPr>
        <w:bidi/>
        <w:rPr>
          <w:rFonts w:cs="David" w:hint="cs"/>
          <w:rtl/>
        </w:rPr>
      </w:pPr>
    </w:p>
    <w:p w14:paraId="2E9072B2" w14:textId="77777777" w:rsidR="00AB5BB0" w:rsidRPr="00AB5BB0" w:rsidRDefault="00AB5BB0" w:rsidP="00AB5BB0">
      <w:pPr>
        <w:bidi/>
        <w:rPr>
          <w:rFonts w:cs="David" w:hint="cs"/>
          <w:u w:val="single"/>
          <w:rtl/>
        </w:rPr>
      </w:pPr>
      <w:r w:rsidRPr="00AB5BB0">
        <w:rPr>
          <w:rFonts w:cs="David" w:hint="cs"/>
          <w:u w:val="single"/>
          <w:rtl/>
        </w:rPr>
        <w:t>גדעון סער:</w:t>
      </w:r>
    </w:p>
    <w:p w14:paraId="768CE33D" w14:textId="77777777" w:rsidR="00AB5BB0" w:rsidRPr="00AB5BB0" w:rsidRDefault="00AB5BB0" w:rsidP="00AB5BB0">
      <w:pPr>
        <w:bidi/>
        <w:rPr>
          <w:rFonts w:cs="David" w:hint="cs"/>
          <w:u w:val="single"/>
          <w:rtl/>
        </w:rPr>
      </w:pPr>
    </w:p>
    <w:p w14:paraId="15F68D6E" w14:textId="77777777" w:rsidR="00AB5BB0" w:rsidRPr="00AB5BB0" w:rsidRDefault="00AB5BB0" w:rsidP="00AB5BB0">
      <w:pPr>
        <w:bidi/>
        <w:rPr>
          <w:rFonts w:cs="David" w:hint="cs"/>
          <w:rtl/>
        </w:rPr>
      </w:pPr>
      <w:r w:rsidRPr="00AB5BB0">
        <w:rPr>
          <w:rFonts w:cs="David" w:hint="cs"/>
          <w:rtl/>
        </w:rPr>
        <w:tab/>
        <w:t xml:space="preserve">אני אומר "באופן סביר" היה דבר יותר טוב מהנוסח המקורי כי הוא בא לסייג את התפקידים שאמרנו לבר-פרלמנטרים ובצורה </w:t>
      </w:r>
      <w:proofErr w:type="spellStart"/>
      <w:r w:rsidRPr="00AB5BB0">
        <w:rPr>
          <w:rFonts w:cs="David" w:hint="cs"/>
          <w:rtl/>
        </w:rPr>
        <w:t>מידתית</w:t>
      </w:r>
      <w:proofErr w:type="spellEnd"/>
      <w:r w:rsidRPr="00AB5BB0">
        <w:rPr>
          <w:rFonts w:cs="David" w:hint="cs"/>
          <w:rtl/>
        </w:rPr>
        <w:t xml:space="preserve"> אנחנו יכולים להבין אותם. יחד עם זאת אני אומר שאינני יודע, יכול להיות שאנחנו צריכים לעשות עבודה לגבי גיבוש עמדה, אבל "באופן סביר" זה מונח כמותי. כשאנחנו אומרים בסעיף 16, בציוד הכנסת באופן סביר, אנחנו אומרים שהוא יכול לקיים שיחת טלפון אישית אחת הביתה, וזה עדין עושה שימוש ברכוש הכנסת באופן סביר. זה </w:t>
      </w:r>
      <w:proofErr w:type="spellStart"/>
      <w:r w:rsidRPr="00AB5BB0">
        <w:rPr>
          <w:rFonts w:cs="David" w:hint="cs"/>
          <w:rtl/>
        </w:rPr>
        <w:t>ענין</w:t>
      </w:r>
      <w:proofErr w:type="spellEnd"/>
      <w:r w:rsidRPr="00AB5BB0">
        <w:rPr>
          <w:rFonts w:cs="David" w:hint="cs"/>
          <w:rtl/>
        </w:rPr>
        <w:t xml:space="preserve"> כמותי. אבל אם הוא עושה 200 שיחות אישיות, זה דבר אחר. לכן, </w:t>
      </w:r>
      <w:proofErr w:type="spellStart"/>
      <w:r w:rsidRPr="00AB5BB0">
        <w:rPr>
          <w:rFonts w:cs="David" w:hint="cs"/>
          <w:rtl/>
        </w:rPr>
        <w:t>הענין</w:t>
      </w:r>
      <w:proofErr w:type="spellEnd"/>
      <w:r w:rsidRPr="00AB5BB0">
        <w:rPr>
          <w:rFonts w:cs="David" w:hint="cs"/>
          <w:rtl/>
        </w:rPr>
        <w:t xml:space="preserve"> הכמותי יכול להיות רלוונטי גם ל-17(ב).</w:t>
      </w:r>
    </w:p>
    <w:p w14:paraId="2E9C6897" w14:textId="77777777" w:rsidR="00AB5BB0" w:rsidRPr="00AB5BB0" w:rsidRDefault="00AB5BB0" w:rsidP="00AB5BB0">
      <w:pPr>
        <w:bidi/>
        <w:rPr>
          <w:rFonts w:cs="David" w:hint="cs"/>
          <w:rtl/>
        </w:rPr>
      </w:pPr>
    </w:p>
    <w:p w14:paraId="4165221A" w14:textId="77777777" w:rsidR="00AB5BB0" w:rsidRPr="00AB5BB0" w:rsidRDefault="00AB5BB0" w:rsidP="00AB5BB0">
      <w:pPr>
        <w:bidi/>
        <w:rPr>
          <w:rFonts w:cs="David" w:hint="cs"/>
          <w:u w:val="single"/>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5FDA1097" w14:textId="77777777" w:rsidR="00AB5BB0" w:rsidRPr="00AB5BB0" w:rsidRDefault="00AB5BB0" w:rsidP="00AB5BB0">
      <w:pPr>
        <w:bidi/>
        <w:rPr>
          <w:rFonts w:cs="David" w:hint="cs"/>
          <w:rtl/>
        </w:rPr>
      </w:pPr>
    </w:p>
    <w:p w14:paraId="4BBB6631" w14:textId="77777777" w:rsidR="00AB5BB0" w:rsidRPr="00AB5BB0" w:rsidRDefault="00AB5BB0" w:rsidP="00AB5BB0">
      <w:pPr>
        <w:bidi/>
        <w:rPr>
          <w:rFonts w:cs="David" w:hint="cs"/>
          <w:rtl/>
        </w:rPr>
      </w:pPr>
      <w:r w:rsidRPr="00AB5BB0">
        <w:rPr>
          <w:rFonts w:cs="David" w:hint="cs"/>
          <w:rtl/>
        </w:rPr>
        <w:tab/>
        <w:t>מה אתה מציע?</w:t>
      </w:r>
    </w:p>
    <w:p w14:paraId="6F4C50DF" w14:textId="77777777" w:rsidR="00AB5BB0" w:rsidRPr="00AB5BB0" w:rsidRDefault="00AB5BB0" w:rsidP="00AB5BB0">
      <w:pPr>
        <w:bidi/>
        <w:rPr>
          <w:rFonts w:cs="David" w:hint="cs"/>
          <w:rtl/>
        </w:rPr>
      </w:pPr>
    </w:p>
    <w:p w14:paraId="5DC76A81" w14:textId="77777777" w:rsidR="00AB5BB0" w:rsidRPr="00AB5BB0" w:rsidRDefault="00AB5BB0" w:rsidP="00AB5BB0">
      <w:pPr>
        <w:bidi/>
        <w:rPr>
          <w:rFonts w:cs="David" w:hint="cs"/>
          <w:u w:val="single"/>
          <w:rtl/>
        </w:rPr>
      </w:pPr>
      <w:r w:rsidRPr="00AB5BB0">
        <w:rPr>
          <w:rFonts w:cs="David" w:hint="cs"/>
          <w:u w:val="single"/>
          <w:rtl/>
        </w:rPr>
        <w:t>גדעון סער:</w:t>
      </w:r>
    </w:p>
    <w:p w14:paraId="464DBB7E" w14:textId="77777777" w:rsidR="00AB5BB0" w:rsidRPr="00AB5BB0" w:rsidRDefault="00AB5BB0" w:rsidP="00AB5BB0">
      <w:pPr>
        <w:bidi/>
        <w:rPr>
          <w:rFonts w:cs="David" w:hint="cs"/>
          <w:u w:val="single"/>
          <w:rtl/>
        </w:rPr>
      </w:pPr>
    </w:p>
    <w:p w14:paraId="2F1EA871" w14:textId="77777777" w:rsidR="00AB5BB0" w:rsidRPr="00AB5BB0" w:rsidRDefault="00AB5BB0" w:rsidP="00AB5BB0">
      <w:pPr>
        <w:bidi/>
        <w:rPr>
          <w:rFonts w:cs="David" w:hint="cs"/>
          <w:rtl/>
        </w:rPr>
      </w:pPr>
      <w:r w:rsidRPr="00AB5BB0">
        <w:rPr>
          <w:rFonts w:cs="David" w:hint="cs"/>
          <w:rtl/>
        </w:rPr>
        <w:tab/>
        <w:t>אין לי ברגע זה הצעה אלטרנטיבית.</w:t>
      </w:r>
    </w:p>
    <w:p w14:paraId="4630BE75" w14:textId="77777777" w:rsidR="00AB5BB0" w:rsidRPr="00AB5BB0" w:rsidRDefault="00AB5BB0" w:rsidP="00AB5BB0">
      <w:pPr>
        <w:bidi/>
        <w:rPr>
          <w:rFonts w:cs="David" w:hint="cs"/>
          <w:rtl/>
        </w:rPr>
      </w:pPr>
    </w:p>
    <w:p w14:paraId="57076C50" w14:textId="77777777" w:rsidR="00AB5BB0" w:rsidRPr="00AB5BB0" w:rsidRDefault="00AB5BB0" w:rsidP="00AB5BB0">
      <w:pPr>
        <w:bidi/>
        <w:rPr>
          <w:rFonts w:cs="David" w:hint="cs"/>
          <w:u w:val="single"/>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52D322C9" w14:textId="77777777" w:rsidR="00AB5BB0" w:rsidRPr="00AB5BB0" w:rsidRDefault="00AB5BB0" w:rsidP="00AB5BB0">
      <w:pPr>
        <w:bidi/>
        <w:rPr>
          <w:rFonts w:cs="David" w:hint="cs"/>
          <w:rtl/>
        </w:rPr>
      </w:pPr>
    </w:p>
    <w:p w14:paraId="08EA5E2D" w14:textId="77777777" w:rsidR="00AB5BB0" w:rsidRPr="00AB5BB0" w:rsidRDefault="00AB5BB0" w:rsidP="00AB5BB0">
      <w:pPr>
        <w:bidi/>
        <w:rPr>
          <w:rFonts w:cs="David" w:hint="cs"/>
          <w:rtl/>
        </w:rPr>
      </w:pPr>
      <w:r w:rsidRPr="00AB5BB0">
        <w:rPr>
          <w:rFonts w:cs="David" w:hint="cs"/>
          <w:rtl/>
        </w:rPr>
        <w:tab/>
        <w:t xml:space="preserve">עד עתה הגענו להסכמה, חבר הכנסת סער, ואני רוצה שהלך הרוח הזה ישמר וההצעה שהוצגה על ידי מרבית החברים היא להכניס את האופן </w:t>
      </w:r>
      <w:proofErr w:type="spellStart"/>
      <w:r w:rsidRPr="00AB5BB0">
        <w:rPr>
          <w:rFonts w:cs="David" w:hint="cs"/>
          <w:rtl/>
        </w:rPr>
        <w:t>המידתי</w:t>
      </w:r>
      <w:proofErr w:type="spellEnd"/>
      <w:r w:rsidRPr="00AB5BB0">
        <w:rPr>
          <w:rFonts w:cs="David" w:hint="cs"/>
          <w:rtl/>
        </w:rPr>
        <w:t xml:space="preserve"> בנוסח, כפי שאקריא בפניכם: "חבר הכנסת יסתייע בעוזרים הפרלמנטרים שלו לצורך מילוי תפקידו כחבר הכנסת באופן סביר." חבר הכנסת סער, האם אתה מקבל את דעת הרוב?</w:t>
      </w:r>
    </w:p>
    <w:p w14:paraId="222BA011" w14:textId="77777777" w:rsidR="00AB5BB0" w:rsidRPr="00AB5BB0" w:rsidRDefault="00AB5BB0" w:rsidP="00AB5BB0">
      <w:pPr>
        <w:bidi/>
        <w:rPr>
          <w:rFonts w:cs="David" w:hint="cs"/>
          <w:rtl/>
        </w:rPr>
      </w:pPr>
    </w:p>
    <w:p w14:paraId="7EA87D18" w14:textId="77777777" w:rsidR="00AB5BB0" w:rsidRPr="00AB5BB0" w:rsidRDefault="00AB5BB0" w:rsidP="00AB5BB0">
      <w:pPr>
        <w:bidi/>
        <w:rPr>
          <w:rFonts w:cs="David" w:hint="cs"/>
          <w:u w:val="single"/>
          <w:rtl/>
        </w:rPr>
      </w:pPr>
      <w:r w:rsidRPr="00AB5BB0">
        <w:rPr>
          <w:rFonts w:cs="David" w:hint="cs"/>
          <w:u w:val="single"/>
          <w:rtl/>
        </w:rPr>
        <w:t>גדעון סער:</w:t>
      </w:r>
    </w:p>
    <w:p w14:paraId="20D40884" w14:textId="77777777" w:rsidR="00AB5BB0" w:rsidRPr="00AB5BB0" w:rsidRDefault="00AB5BB0" w:rsidP="00AB5BB0">
      <w:pPr>
        <w:bidi/>
        <w:rPr>
          <w:rFonts w:cs="David" w:hint="cs"/>
          <w:u w:val="single"/>
          <w:rtl/>
        </w:rPr>
      </w:pPr>
    </w:p>
    <w:p w14:paraId="0157811B" w14:textId="77777777" w:rsidR="00AB5BB0" w:rsidRPr="00AB5BB0" w:rsidRDefault="00AB5BB0" w:rsidP="00AB5BB0">
      <w:pPr>
        <w:bidi/>
        <w:rPr>
          <w:rFonts w:cs="David" w:hint="cs"/>
          <w:rtl/>
        </w:rPr>
      </w:pPr>
      <w:r w:rsidRPr="00AB5BB0">
        <w:rPr>
          <w:rFonts w:cs="David" w:hint="cs"/>
          <w:rtl/>
        </w:rPr>
        <w:tab/>
        <w:t>אני מודע לזה שיש רוב אבל אינני יכול להצביע בעד נוסח שהוא בעייתי.</w:t>
      </w:r>
    </w:p>
    <w:p w14:paraId="1500916C" w14:textId="77777777" w:rsidR="00AB5BB0" w:rsidRPr="00AB5BB0" w:rsidRDefault="00AB5BB0" w:rsidP="00AB5BB0">
      <w:pPr>
        <w:bidi/>
        <w:rPr>
          <w:rFonts w:cs="David" w:hint="cs"/>
          <w:rtl/>
        </w:rPr>
      </w:pPr>
    </w:p>
    <w:p w14:paraId="51D7A0F2" w14:textId="77777777" w:rsidR="00AB5BB0" w:rsidRPr="00AB5BB0" w:rsidRDefault="00AB5BB0" w:rsidP="00AB5BB0">
      <w:pPr>
        <w:bidi/>
        <w:rPr>
          <w:rFonts w:cs="David" w:hint="cs"/>
          <w:rtl/>
        </w:rPr>
      </w:pPr>
      <w:r w:rsidRPr="00AB5BB0">
        <w:rPr>
          <w:rFonts w:cs="David" w:hint="cs"/>
          <w:u w:val="single"/>
          <w:rtl/>
        </w:rPr>
        <w:t>ראובן ריבלין:</w:t>
      </w:r>
    </w:p>
    <w:p w14:paraId="5846388B" w14:textId="77777777" w:rsidR="00AB5BB0" w:rsidRPr="00AB5BB0" w:rsidRDefault="00AB5BB0" w:rsidP="00AB5BB0">
      <w:pPr>
        <w:bidi/>
        <w:rPr>
          <w:rFonts w:cs="David" w:hint="cs"/>
          <w:rtl/>
        </w:rPr>
      </w:pPr>
    </w:p>
    <w:p w14:paraId="18F41FBD" w14:textId="77777777" w:rsidR="00AB5BB0" w:rsidRPr="00AB5BB0" w:rsidRDefault="00AB5BB0" w:rsidP="00AB5BB0">
      <w:pPr>
        <w:bidi/>
        <w:rPr>
          <w:rFonts w:cs="David" w:hint="cs"/>
          <w:rtl/>
        </w:rPr>
      </w:pPr>
      <w:r w:rsidRPr="00AB5BB0">
        <w:rPr>
          <w:rFonts w:cs="David" w:hint="cs"/>
          <w:rtl/>
        </w:rPr>
        <w:tab/>
        <w:t>המונח "סביר" הוא דבר שאי אפשר לכמת אותו בהגדרה משפטית. בתפילת האשכנזים, לפני תפילת מוסף ב"ימים נוראים", מתפלל שליח הציבור ואומר ומדבר על אשמותיו ואשמות עם ישראל ושוטח תחינתו לפניו "וקבל את תפילתי כתפילת זקן ורגיל, שזקנו מגודל וקולו ערב ומעורב בדעת עם הבריות". שמעתי שליחי ציבור שהקול שלהם היה זוועה, אבל בדעת עם הבריות הם חשבו שזה בסדר. זאת אומרת, דבר שמתקבל בדעת עם הבריות זה לא מונח משפטי. זה בדעת עם הבריות. אז נתן אורי אריאל דוגמה כשהיית בחוץ, שהוא נמצא במצב שהוא נמצא במצב של הצבעה מיוחדת במינה והוא רץ להצבעה ובאותו זמן הוא קבע עם הנכדים שלו שיביא אותם...</w:t>
      </w:r>
    </w:p>
    <w:p w14:paraId="68725712" w14:textId="77777777" w:rsidR="00AB5BB0" w:rsidRPr="00AB5BB0" w:rsidRDefault="00AB5BB0" w:rsidP="00AB5BB0">
      <w:pPr>
        <w:bidi/>
        <w:rPr>
          <w:rFonts w:cs="David" w:hint="cs"/>
          <w:rtl/>
        </w:rPr>
      </w:pPr>
    </w:p>
    <w:p w14:paraId="05833D56" w14:textId="77777777" w:rsidR="00AB5BB0" w:rsidRPr="00AB5BB0" w:rsidRDefault="00AB5BB0" w:rsidP="00AB5BB0">
      <w:pPr>
        <w:bidi/>
        <w:rPr>
          <w:rFonts w:cs="David" w:hint="cs"/>
          <w:u w:val="single"/>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16D4C005" w14:textId="77777777" w:rsidR="00AB5BB0" w:rsidRPr="00AB5BB0" w:rsidRDefault="00AB5BB0" w:rsidP="00AB5BB0">
      <w:pPr>
        <w:bidi/>
        <w:rPr>
          <w:rFonts w:cs="David" w:hint="cs"/>
          <w:rtl/>
        </w:rPr>
      </w:pPr>
    </w:p>
    <w:p w14:paraId="7AD746FF" w14:textId="77777777" w:rsidR="00AB5BB0" w:rsidRPr="00AB5BB0" w:rsidRDefault="00AB5BB0" w:rsidP="00AB5BB0">
      <w:pPr>
        <w:bidi/>
        <w:rPr>
          <w:rFonts w:cs="David" w:hint="cs"/>
          <w:rtl/>
        </w:rPr>
      </w:pPr>
      <w:r w:rsidRPr="00AB5BB0">
        <w:rPr>
          <w:rFonts w:cs="David" w:hint="cs"/>
          <w:rtl/>
        </w:rPr>
        <w:tab/>
        <w:t>נעבור להצבעה.</w:t>
      </w:r>
    </w:p>
    <w:p w14:paraId="2FCB93E8" w14:textId="77777777" w:rsidR="00AB5BB0" w:rsidRPr="00AB5BB0" w:rsidRDefault="00AB5BB0" w:rsidP="00AB5BB0">
      <w:pPr>
        <w:bidi/>
        <w:rPr>
          <w:rFonts w:cs="David" w:hint="cs"/>
          <w:rtl/>
        </w:rPr>
      </w:pPr>
    </w:p>
    <w:p w14:paraId="2FF5FB15" w14:textId="77777777" w:rsidR="00AB5BB0" w:rsidRPr="00AB5BB0" w:rsidRDefault="00AB5BB0" w:rsidP="00AB5BB0">
      <w:pPr>
        <w:bidi/>
        <w:rPr>
          <w:rFonts w:cs="David" w:hint="cs"/>
          <w:u w:val="single"/>
          <w:rtl/>
        </w:rPr>
      </w:pPr>
      <w:r w:rsidRPr="00AB5BB0">
        <w:rPr>
          <w:rFonts w:cs="David" w:hint="cs"/>
          <w:u w:val="single"/>
          <w:rtl/>
        </w:rPr>
        <w:t>גדעון סער:</w:t>
      </w:r>
    </w:p>
    <w:p w14:paraId="0AAE1944" w14:textId="77777777" w:rsidR="00AB5BB0" w:rsidRPr="00AB5BB0" w:rsidRDefault="00AB5BB0" w:rsidP="00AB5BB0">
      <w:pPr>
        <w:bidi/>
        <w:rPr>
          <w:rFonts w:cs="David" w:hint="cs"/>
          <w:u w:val="single"/>
          <w:rtl/>
        </w:rPr>
      </w:pPr>
    </w:p>
    <w:p w14:paraId="540C07DD" w14:textId="77777777" w:rsidR="00AB5BB0" w:rsidRPr="00AB5BB0" w:rsidRDefault="00AB5BB0" w:rsidP="00AB5BB0">
      <w:pPr>
        <w:bidi/>
        <w:rPr>
          <w:rFonts w:cs="David" w:hint="cs"/>
          <w:rtl/>
        </w:rPr>
      </w:pPr>
      <w:r w:rsidRPr="00AB5BB0">
        <w:rPr>
          <w:rFonts w:cs="David" w:hint="cs"/>
          <w:rtl/>
        </w:rPr>
        <w:tab/>
        <w:t xml:space="preserve">אני רוצה לשאול שאלה: מדוע את אותו סעיף שאתם תומכים בו, לא תצדדו בו </w:t>
      </w:r>
      <w:proofErr w:type="spellStart"/>
      <w:r w:rsidRPr="00AB5BB0">
        <w:rPr>
          <w:rFonts w:cs="David" w:hint="cs"/>
          <w:rtl/>
        </w:rPr>
        <w:t>לענין</w:t>
      </w:r>
      <w:proofErr w:type="spellEnd"/>
      <w:r w:rsidRPr="00AB5BB0">
        <w:rPr>
          <w:rFonts w:cs="David" w:hint="cs"/>
          <w:rtl/>
        </w:rPr>
        <w:t xml:space="preserve"> חוזה העסקה שמקיימת הכנסת מול העוזרים הפרלמנטרים?</w:t>
      </w:r>
    </w:p>
    <w:p w14:paraId="6C969208" w14:textId="77777777" w:rsidR="00AB5BB0" w:rsidRPr="00AB5BB0" w:rsidRDefault="00AB5BB0" w:rsidP="00AB5BB0">
      <w:pPr>
        <w:bidi/>
        <w:rPr>
          <w:rFonts w:cs="David" w:hint="cs"/>
          <w:rtl/>
        </w:rPr>
      </w:pPr>
    </w:p>
    <w:p w14:paraId="676D3A8F" w14:textId="77777777" w:rsidR="00AB5BB0" w:rsidRPr="00AB5BB0" w:rsidRDefault="00AB5BB0" w:rsidP="00AB5BB0">
      <w:pPr>
        <w:bidi/>
        <w:rPr>
          <w:rFonts w:cs="David" w:hint="cs"/>
          <w:rtl/>
        </w:rPr>
      </w:pPr>
      <w:r w:rsidRPr="00AB5BB0">
        <w:rPr>
          <w:rFonts w:cs="David" w:hint="cs"/>
          <w:u w:val="single"/>
          <w:rtl/>
        </w:rPr>
        <w:t xml:space="preserve">ארבל </w:t>
      </w:r>
      <w:proofErr w:type="spellStart"/>
      <w:r w:rsidRPr="00AB5BB0">
        <w:rPr>
          <w:rFonts w:cs="David" w:hint="cs"/>
          <w:u w:val="single"/>
          <w:rtl/>
        </w:rPr>
        <w:t>אסטרחן</w:t>
      </w:r>
      <w:proofErr w:type="spellEnd"/>
      <w:r w:rsidRPr="00AB5BB0">
        <w:rPr>
          <w:rFonts w:cs="David" w:hint="cs"/>
          <w:u w:val="single"/>
          <w:rtl/>
        </w:rPr>
        <w:t>:</w:t>
      </w:r>
    </w:p>
    <w:p w14:paraId="646C7150" w14:textId="77777777" w:rsidR="00AB5BB0" w:rsidRPr="00AB5BB0" w:rsidRDefault="00AB5BB0" w:rsidP="00AB5BB0">
      <w:pPr>
        <w:bidi/>
        <w:rPr>
          <w:rFonts w:cs="David" w:hint="cs"/>
          <w:rtl/>
        </w:rPr>
      </w:pPr>
    </w:p>
    <w:p w14:paraId="2F440373" w14:textId="77777777" w:rsidR="00AB5BB0" w:rsidRPr="00AB5BB0" w:rsidRDefault="00AB5BB0" w:rsidP="00AB5BB0">
      <w:pPr>
        <w:bidi/>
        <w:ind w:firstLine="567"/>
        <w:rPr>
          <w:rFonts w:cs="David" w:hint="cs"/>
          <w:rtl/>
        </w:rPr>
      </w:pPr>
      <w:r w:rsidRPr="00AB5BB0">
        <w:rPr>
          <w:rFonts w:cs="David" w:hint="cs"/>
          <w:rtl/>
        </w:rPr>
        <w:t>על חברי הכנסת יש חובות יותר כבדות מהעוזרים הפרלמנטרים. כל דיני המשמעת חלים עליהם.</w:t>
      </w:r>
    </w:p>
    <w:p w14:paraId="5F451024" w14:textId="77777777" w:rsidR="00AB5BB0" w:rsidRPr="00AB5BB0" w:rsidRDefault="00AB5BB0" w:rsidP="00AB5BB0">
      <w:pPr>
        <w:bidi/>
        <w:rPr>
          <w:rFonts w:cs="David" w:hint="cs"/>
          <w:rtl/>
        </w:rPr>
      </w:pPr>
    </w:p>
    <w:p w14:paraId="77892C36" w14:textId="77777777" w:rsidR="00AB5BB0" w:rsidRPr="00AB5BB0" w:rsidRDefault="00AB5BB0" w:rsidP="00AB5BB0">
      <w:pPr>
        <w:bidi/>
        <w:rPr>
          <w:rFonts w:cs="David" w:hint="cs"/>
          <w:i/>
          <w:iCs/>
          <w:rtl/>
        </w:rPr>
      </w:pPr>
      <w:r w:rsidRPr="00AB5BB0">
        <w:rPr>
          <w:rFonts w:cs="David" w:hint="cs"/>
          <w:u w:val="single"/>
          <w:rtl/>
        </w:rPr>
        <w:t>קולט אביטל:</w:t>
      </w:r>
    </w:p>
    <w:p w14:paraId="64720C7A" w14:textId="77777777" w:rsidR="00AB5BB0" w:rsidRPr="00AB5BB0" w:rsidRDefault="00AB5BB0" w:rsidP="00AB5BB0">
      <w:pPr>
        <w:bidi/>
        <w:rPr>
          <w:rFonts w:cs="David" w:hint="cs"/>
          <w:i/>
          <w:iCs/>
          <w:rtl/>
        </w:rPr>
      </w:pPr>
    </w:p>
    <w:p w14:paraId="06557DB7" w14:textId="77777777" w:rsidR="00AB5BB0" w:rsidRPr="00AB5BB0" w:rsidRDefault="00AB5BB0" w:rsidP="00AB5BB0">
      <w:pPr>
        <w:bidi/>
        <w:rPr>
          <w:rFonts w:cs="David" w:hint="cs"/>
          <w:rtl/>
        </w:rPr>
      </w:pPr>
      <w:r w:rsidRPr="00AB5BB0">
        <w:rPr>
          <w:rFonts w:cs="David" w:hint="cs"/>
          <w:i/>
          <w:iCs/>
          <w:rtl/>
        </w:rPr>
        <w:tab/>
      </w:r>
      <w:r w:rsidRPr="00AB5BB0">
        <w:rPr>
          <w:rFonts w:cs="David" w:hint="cs"/>
          <w:rtl/>
        </w:rPr>
        <w:t>במקו לכתוב: חבר הכנסת יסתייע באופן סביר בעוזרים הפרלמנטרים שלו, אני מבקשת ש"באופן סביר" יהיה בסוף המשפט.</w:t>
      </w:r>
    </w:p>
    <w:p w14:paraId="18C47D58" w14:textId="77777777" w:rsidR="00AB5BB0" w:rsidRPr="00AB5BB0" w:rsidRDefault="00AB5BB0" w:rsidP="00AB5BB0">
      <w:pPr>
        <w:bidi/>
        <w:rPr>
          <w:rFonts w:cs="David" w:hint="cs"/>
          <w:rtl/>
        </w:rPr>
      </w:pPr>
    </w:p>
    <w:p w14:paraId="450964B9" w14:textId="77777777" w:rsidR="00AB5BB0" w:rsidRPr="00AB5BB0" w:rsidRDefault="00AB5BB0" w:rsidP="00AB5BB0">
      <w:pPr>
        <w:bidi/>
        <w:rPr>
          <w:rFonts w:cs="David" w:hint="cs"/>
          <w:u w:val="single"/>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1469D930" w14:textId="77777777" w:rsidR="00AB5BB0" w:rsidRPr="00AB5BB0" w:rsidRDefault="00AB5BB0" w:rsidP="00AB5BB0">
      <w:pPr>
        <w:bidi/>
        <w:rPr>
          <w:rFonts w:cs="David" w:hint="cs"/>
          <w:rtl/>
        </w:rPr>
      </w:pPr>
    </w:p>
    <w:p w14:paraId="3BBDC0F5" w14:textId="77777777" w:rsidR="00AB5BB0" w:rsidRPr="00AB5BB0" w:rsidRDefault="00AB5BB0" w:rsidP="00AB5BB0">
      <w:pPr>
        <w:bidi/>
        <w:rPr>
          <w:rFonts w:cs="David" w:hint="cs"/>
          <w:rtl/>
        </w:rPr>
      </w:pPr>
      <w:r w:rsidRPr="00AB5BB0">
        <w:rPr>
          <w:rFonts w:cs="David" w:hint="cs"/>
          <w:rtl/>
        </w:rPr>
        <w:tab/>
        <w:t xml:space="preserve">כפי שהקראתי אותו. אני מקריאה שוב: חבר הכנסת ינחה את העוזרים הפרלמנטרים שלו כדי שימלאו את תפקידיהם כראוי. </w:t>
      </w:r>
    </w:p>
    <w:p w14:paraId="79A04B85" w14:textId="77777777" w:rsidR="00AB5BB0" w:rsidRPr="00AB5BB0" w:rsidRDefault="00AB5BB0" w:rsidP="00AB5BB0">
      <w:pPr>
        <w:bidi/>
        <w:rPr>
          <w:rFonts w:cs="David" w:hint="cs"/>
          <w:rtl/>
        </w:rPr>
      </w:pPr>
    </w:p>
    <w:p w14:paraId="157E2953" w14:textId="77777777" w:rsidR="00AB5BB0" w:rsidRPr="00AB5BB0" w:rsidRDefault="00AB5BB0" w:rsidP="00AB5BB0">
      <w:pPr>
        <w:bidi/>
        <w:ind w:firstLine="567"/>
        <w:rPr>
          <w:rFonts w:cs="David" w:hint="cs"/>
          <w:rtl/>
        </w:rPr>
      </w:pPr>
      <w:r w:rsidRPr="00AB5BB0">
        <w:rPr>
          <w:rFonts w:cs="David" w:hint="cs"/>
          <w:rtl/>
        </w:rPr>
        <w:t xml:space="preserve">אני רוצה לעבור להצבעה על סעיף 17 בכללותו, כפי שהצענו עם ההערות. </w:t>
      </w:r>
    </w:p>
    <w:p w14:paraId="2404204F" w14:textId="77777777" w:rsidR="00AB5BB0" w:rsidRPr="00AB5BB0" w:rsidRDefault="00AB5BB0" w:rsidP="00AB5BB0">
      <w:pPr>
        <w:bidi/>
        <w:rPr>
          <w:rFonts w:cs="David" w:hint="cs"/>
          <w:rtl/>
        </w:rPr>
      </w:pPr>
    </w:p>
    <w:p w14:paraId="4D58314B" w14:textId="77777777" w:rsidR="00AB5BB0" w:rsidRPr="00AB5BB0" w:rsidRDefault="00AB5BB0" w:rsidP="00AB5BB0">
      <w:pPr>
        <w:bidi/>
        <w:rPr>
          <w:rFonts w:cs="David" w:hint="cs"/>
          <w:u w:val="single"/>
          <w:rtl/>
        </w:rPr>
      </w:pPr>
      <w:r w:rsidRPr="00AB5BB0">
        <w:rPr>
          <w:rFonts w:cs="David" w:hint="cs"/>
          <w:u w:val="single"/>
          <w:rtl/>
        </w:rPr>
        <w:t>גדעון סער:</w:t>
      </w:r>
    </w:p>
    <w:p w14:paraId="4B67E5BC" w14:textId="77777777" w:rsidR="00AB5BB0" w:rsidRPr="00AB5BB0" w:rsidRDefault="00AB5BB0" w:rsidP="00AB5BB0">
      <w:pPr>
        <w:bidi/>
        <w:rPr>
          <w:rFonts w:cs="David" w:hint="cs"/>
          <w:u w:val="single"/>
          <w:rtl/>
        </w:rPr>
      </w:pPr>
    </w:p>
    <w:p w14:paraId="6BE52ED1" w14:textId="77777777" w:rsidR="00AB5BB0" w:rsidRPr="00AB5BB0" w:rsidRDefault="00AB5BB0" w:rsidP="00AB5BB0">
      <w:pPr>
        <w:bidi/>
        <w:rPr>
          <w:rFonts w:cs="David" w:hint="cs"/>
          <w:rtl/>
        </w:rPr>
      </w:pPr>
      <w:r w:rsidRPr="00AB5BB0">
        <w:rPr>
          <w:rFonts w:cs="David" w:hint="cs"/>
          <w:rtl/>
        </w:rPr>
        <w:tab/>
        <w:t>רגע, למה מצביעים על (ב) ו-(ג) ביחד?</w:t>
      </w:r>
    </w:p>
    <w:p w14:paraId="5241F9BE" w14:textId="77777777" w:rsidR="00AB5BB0" w:rsidRPr="00AB5BB0" w:rsidRDefault="00AB5BB0" w:rsidP="00AB5BB0">
      <w:pPr>
        <w:bidi/>
        <w:rPr>
          <w:rFonts w:cs="David" w:hint="cs"/>
          <w:rtl/>
        </w:rPr>
      </w:pPr>
    </w:p>
    <w:p w14:paraId="4816C491" w14:textId="77777777" w:rsidR="00AB5BB0" w:rsidRPr="00AB5BB0" w:rsidRDefault="00AB5BB0" w:rsidP="00AB5BB0">
      <w:pPr>
        <w:bidi/>
        <w:rPr>
          <w:rFonts w:cs="David" w:hint="cs"/>
          <w:u w:val="single"/>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2C7FC0A6" w14:textId="77777777" w:rsidR="00AB5BB0" w:rsidRPr="00AB5BB0" w:rsidRDefault="00AB5BB0" w:rsidP="00AB5BB0">
      <w:pPr>
        <w:bidi/>
        <w:rPr>
          <w:rFonts w:cs="David" w:hint="cs"/>
          <w:rtl/>
        </w:rPr>
      </w:pPr>
    </w:p>
    <w:p w14:paraId="3C0E6F34" w14:textId="77777777" w:rsidR="00AB5BB0" w:rsidRPr="00AB5BB0" w:rsidRDefault="00AB5BB0" w:rsidP="00AB5BB0">
      <w:pPr>
        <w:bidi/>
        <w:rPr>
          <w:rFonts w:cs="David" w:hint="cs"/>
          <w:rtl/>
        </w:rPr>
      </w:pPr>
      <w:r w:rsidRPr="00AB5BB0">
        <w:rPr>
          <w:rFonts w:cs="David" w:hint="cs"/>
          <w:rtl/>
        </w:rPr>
        <w:tab/>
        <w:t xml:space="preserve">נצביע אחד </w:t>
      </w:r>
      <w:proofErr w:type="spellStart"/>
      <w:r w:rsidRPr="00AB5BB0">
        <w:rPr>
          <w:rFonts w:cs="David" w:hint="cs"/>
          <w:rtl/>
        </w:rPr>
        <w:t>אחד</w:t>
      </w:r>
      <w:proofErr w:type="spellEnd"/>
      <w:r w:rsidRPr="00AB5BB0">
        <w:rPr>
          <w:rFonts w:cs="David" w:hint="cs"/>
          <w:rtl/>
        </w:rPr>
        <w:t xml:space="preserve">. </w:t>
      </w:r>
    </w:p>
    <w:p w14:paraId="10CD01FF" w14:textId="77777777" w:rsidR="00AB5BB0" w:rsidRPr="00AB5BB0" w:rsidRDefault="00AB5BB0" w:rsidP="00AB5BB0">
      <w:pPr>
        <w:bidi/>
        <w:rPr>
          <w:rFonts w:cs="David" w:hint="cs"/>
          <w:rtl/>
        </w:rPr>
      </w:pPr>
    </w:p>
    <w:p w14:paraId="23D260E4" w14:textId="77777777" w:rsidR="00AB5BB0" w:rsidRPr="00AB5BB0" w:rsidRDefault="00AB5BB0" w:rsidP="00AB5BB0">
      <w:pPr>
        <w:bidi/>
        <w:ind w:firstLine="567"/>
        <w:rPr>
          <w:rFonts w:cs="David" w:hint="cs"/>
          <w:rtl/>
        </w:rPr>
      </w:pPr>
      <w:r w:rsidRPr="00AB5BB0">
        <w:rPr>
          <w:rFonts w:cs="David" w:hint="cs"/>
          <w:rtl/>
        </w:rPr>
        <w:t>סעיף 17(א) - אושר.</w:t>
      </w:r>
    </w:p>
    <w:p w14:paraId="58DBC8B8" w14:textId="77777777" w:rsidR="00AB5BB0" w:rsidRPr="00AB5BB0" w:rsidRDefault="00AB5BB0" w:rsidP="00AB5BB0">
      <w:pPr>
        <w:bidi/>
        <w:ind w:firstLine="567"/>
        <w:rPr>
          <w:rFonts w:cs="David" w:hint="cs"/>
          <w:rtl/>
        </w:rPr>
      </w:pPr>
      <w:r w:rsidRPr="00AB5BB0">
        <w:rPr>
          <w:rFonts w:cs="David" w:hint="cs"/>
          <w:rtl/>
        </w:rPr>
        <w:t xml:space="preserve">סעיף 17(ב), כפי שהקראתי </w:t>
      </w:r>
      <w:r w:rsidRPr="00AB5BB0">
        <w:rPr>
          <w:rFonts w:cs="David"/>
          <w:rtl/>
        </w:rPr>
        <w:t>–</w:t>
      </w:r>
      <w:r w:rsidRPr="00AB5BB0">
        <w:rPr>
          <w:rFonts w:cs="David" w:hint="cs"/>
          <w:rtl/>
        </w:rPr>
        <w:t xml:space="preserve"> בעד </w:t>
      </w:r>
      <w:r w:rsidRPr="00AB5BB0">
        <w:rPr>
          <w:rFonts w:cs="David"/>
          <w:rtl/>
        </w:rPr>
        <w:t>–</w:t>
      </w:r>
      <w:r w:rsidRPr="00AB5BB0">
        <w:rPr>
          <w:rFonts w:cs="David" w:hint="cs"/>
          <w:rtl/>
        </w:rPr>
        <w:t xml:space="preserve"> 6, נגד </w:t>
      </w:r>
      <w:r w:rsidRPr="00AB5BB0">
        <w:rPr>
          <w:rFonts w:cs="David"/>
          <w:rtl/>
        </w:rPr>
        <w:t>–</w:t>
      </w:r>
      <w:r w:rsidRPr="00AB5BB0">
        <w:rPr>
          <w:rFonts w:cs="David" w:hint="cs"/>
          <w:rtl/>
        </w:rPr>
        <w:t xml:space="preserve"> 1, נמנע </w:t>
      </w:r>
      <w:r w:rsidRPr="00AB5BB0">
        <w:rPr>
          <w:rFonts w:cs="David"/>
          <w:rtl/>
        </w:rPr>
        <w:t>–</w:t>
      </w:r>
      <w:r w:rsidRPr="00AB5BB0">
        <w:rPr>
          <w:rFonts w:cs="David" w:hint="cs"/>
          <w:rtl/>
        </w:rPr>
        <w:t xml:space="preserve"> 1.</w:t>
      </w:r>
    </w:p>
    <w:p w14:paraId="02B01609" w14:textId="77777777" w:rsidR="00AB5BB0" w:rsidRPr="00AB5BB0" w:rsidRDefault="00AB5BB0" w:rsidP="00AB5BB0">
      <w:pPr>
        <w:bidi/>
        <w:rPr>
          <w:rFonts w:cs="David" w:hint="cs"/>
          <w:rtl/>
        </w:rPr>
      </w:pPr>
    </w:p>
    <w:p w14:paraId="384A0CEB" w14:textId="77777777" w:rsidR="00AB5BB0" w:rsidRPr="00AB5BB0" w:rsidRDefault="00AB5BB0" w:rsidP="00AB5BB0">
      <w:pPr>
        <w:bidi/>
        <w:rPr>
          <w:rFonts w:cs="David" w:hint="cs"/>
          <w:u w:val="single"/>
          <w:rtl/>
        </w:rPr>
      </w:pPr>
      <w:r w:rsidRPr="00AB5BB0">
        <w:rPr>
          <w:rFonts w:cs="David" w:hint="cs"/>
          <w:u w:val="single"/>
          <w:rtl/>
        </w:rPr>
        <w:t>גדעון סער:</w:t>
      </w:r>
    </w:p>
    <w:p w14:paraId="0BDE6F50" w14:textId="77777777" w:rsidR="00AB5BB0" w:rsidRPr="00AB5BB0" w:rsidRDefault="00AB5BB0" w:rsidP="00AB5BB0">
      <w:pPr>
        <w:bidi/>
        <w:rPr>
          <w:rFonts w:cs="David" w:hint="cs"/>
          <w:u w:val="single"/>
          <w:rtl/>
        </w:rPr>
      </w:pPr>
    </w:p>
    <w:p w14:paraId="6F6115AB" w14:textId="77777777" w:rsidR="00AB5BB0" w:rsidRPr="00AB5BB0" w:rsidRDefault="00AB5BB0" w:rsidP="00AB5BB0">
      <w:pPr>
        <w:bidi/>
        <w:rPr>
          <w:rFonts w:cs="David" w:hint="cs"/>
          <w:rtl/>
        </w:rPr>
      </w:pPr>
      <w:r w:rsidRPr="00AB5BB0">
        <w:rPr>
          <w:rFonts w:cs="David" w:hint="cs"/>
          <w:rtl/>
        </w:rPr>
        <w:tab/>
        <w:t>גברתי יכולה לחזור על הטקסט?</w:t>
      </w:r>
    </w:p>
    <w:p w14:paraId="7A893781" w14:textId="77777777" w:rsidR="00AB5BB0" w:rsidRPr="00AB5BB0" w:rsidRDefault="00AB5BB0" w:rsidP="00AB5BB0">
      <w:pPr>
        <w:bidi/>
        <w:rPr>
          <w:rFonts w:cs="David" w:hint="cs"/>
          <w:rtl/>
        </w:rPr>
      </w:pPr>
    </w:p>
    <w:p w14:paraId="7D234FC3" w14:textId="77777777" w:rsidR="00AB5BB0" w:rsidRPr="00AB5BB0" w:rsidRDefault="00AB5BB0" w:rsidP="00AB5BB0">
      <w:pPr>
        <w:bidi/>
        <w:rPr>
          <w:rFonts w:cs="David" w:hint="cs"/>
          <w:u w:val="single"/>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4EB7EE70" w14:textId="77777777" w:rsidR="00AB5BB0" w:rsidRPr="00AB5BB0" w:rsidRDefault="00AB5BB0" w:rsidP="00AB5BB0">
      <w:pPr>
        <w:bidi/>
        <w:rPr>
          <w:rFonts w:cs="David" w:hint="cs"/>
          <w:rtl/>
        </w:rPr>
      </w:pPr>
    </w:p>
    <w:p w14:paraId="01432F9C" w14:textId="77777777" w:rsidR="00AB5BB0" w:rsidRPr="00AB5BB0" w:rsidRDefault="00AB5BB0" w:rsidP="00AB5BB0">
      <w:pPr>
        <w:bidi/>
        <w:rPr>
          <w:rFonts w:cs="David" w:hint="cs"/>
          <w:rtl/>
        </w:rPr>
      </w:pPr>
      <w:r w:rsidRPr="00AB5BB0">
        <w:rPr>
          <w:rFonts w:cs="David" w:hint="cs"/>
          <w:rtl/>
        </w:rPr>
        <w:tab/>
        <w:t>"חבר הכנסת ינחה את העוזרים הפרלמנטרים שלו כדי שימלאו את תפקידיהם כראוי."</w:t>
      </w:r>
    </w:p>
    <w:p w14:paraId="09861CE3" w14:textId="77777777" w:rsidR="00AB5BB0" w:rsidRPr="00AB5BB0" w:rsidRDefault="00AB5BB0" w:rsidP="00AB5BB0">
      <w:pPr>
        <w:bidi/>
        <w:rPr>
          <w:rFonts w:cs="David" w:hint="cs"/>
          <w:rtl/>
        </w:rPr>
      </w:pPr>
    </w:p>
    <w:p w14:paraId="790EE031" w14:textId="77777777" w:rsidR="00AB5BB0" w:rsidRPr="00AB5BB0" w:rsidRDefault="00AB5BB0" w:rsidP="00AB5BB0">
      <w:pPr>
        <w:bidi/>
        <w:ind w:firstLine="567"/>
        <w:rPr>
          <w:rFonts w:cs="David" w:hint="cs"/>
          <w:rtl/>
        </w:rPr>
      </w:pPr>
      <w:r w:rsidRPr="00AB5BB0">
        <w:rPr>
          <w:rFonts w:cs="David" w:hint="cs"/>
          <w:rtl/>
        </w:rPr>
        <w:t xml:space="preserve">בעד </w:t>
      </w:r>
      <w:r w:rsidRPr="00AB5BB0">
        <w:rPr>
          <w:rFonts w:cs="David"/>
          <w:rtl/>
        </w:rPr>
        <w:t>–</w:t>
      </w:r>
      <w:r w:rsidRPr="00AB5BB0">
        <w:rPr>
          <w:rFonts w:cs="David" w:hint="cs"/>
          <w:rtl/>
        </w:rPr>
        <w:t xml:space="preserve">7 </w:t>
      </w:r>
    </w:p>
    <w:p w14:paraId="4ABBB831" w14:textId="77777777" w:rsidR="00AB5BB0" w:rsidRPr="00AB5BB0" w:rsidRDefault="00AB5BB0" w:rsidP="00AB5BB0">
      <w:pPr>
        <w:bidi/>
        <w:ind w:firstLine="567"/>
        <w:rPr>
          <w:rFonts w:cs="David" w:hint="cs"/>
          <w:rtl/>
        </w:rPr>
      </w:pPr>
      <w:r w:rsidRPr="00AB5BB0">
        <w:rPr>
          <w:rFonts w:cs="David" w:hint="cs"/>
          <w:rtl/>
        </w:rPr>
        <w:t xml:space="preserve">נגד </w:t>
      </w:r>
      <w:r w:rsidRPr="00AB5BB0">
        <w:rPr>
          <w:rFonts w:cs="David"/>
          <w:rtl/>
        </w:rPr>
        <w:t>–</w:t>
      </w:r>
      <w:r w:rsidRPr="00AB5BB0">
        <w:rPr>
          <w:rFonts w:cs="David" w:hint="cs"/>
          <w:rtl/>
        </w:rPr>
        <w:t xml:space="preserve"> 1</w:t>
      </w:r>
    </w:p>
    <w:p w14:paraId="1E95FFC0" w14:textId="77777777" w:rsidR="00AB5BB0" w:rsidRPr="00AB5BB0" w:rsidRDefault="00AB5BB0" w:rsidP="00AB5BB0">
      <w:pPr>
        <w:bidi/>
        <w:rPr>
          <w:rFonts w:cs="David" w:hint="cs"/>
          <w:rtl/>
        </w:rPr>
      </w:pPr>
      <w:r w:rsidRPr="00AB5BB0">
        <w:rPr>
          <w:rFonts w:cs="David" w:hint="cs"/>
          <w:rtl/>
        </w:rPr>
        <w:tab/>
        <w:t>נמנעים - אין</w:t>
      </w:r>
    </w:p>
    <w:p w14:paraId="7B813B51" w14:textId="77777777" w:rsidR="00AB5BB0" w:rsidRPr="00AB5BB0" w:rsidRDefault="00AB5BB0" w:rsidP="00AB5BB0">
      <w:pPr>
        <w:bidi/>
        <w:rPr>
          <w:rFonts w:cs="David" w:hint="cs"/>
          <w:rtl/>
        </w:rPr>
      </w:pPr>
    </w:p>
    <w:p w14:paraId="27CD9913" w14:textId="77777777" w:rsidR="00AB5BB0" w:rsidRPr="00AB5BB0" w:rsidRDefault="00AB5BB0" w:rsidP="00AB5BB0">
      <w:pPr>
        <w:bidi/>
        <w:ind w:firstLine="567"/>
        <w:rPr>
          <w:rFonts w:cs="David" w:hint="cs"/>
          <w:rtl/>
        </w:rPr>
      </w:pPr>
      <w:r w:rsidRPr="00AB5BB0">
        <w:rPr>
          <w:rFonts w:cs="David" w:hint="cs"/>
          <w:rtl/>
        </w:rPr>
        <w:t xml:space="preserve">אני עוברת לסעיף 18 </w:t>
      </w:r>
      <w:r w:rsidRPr="00AB5BB0">
        <w:rPr>
          <w:rFonts w:cs="David"/>
          <w:rtl/>
        </w:rPr>
        <w:t>–</w:t>
      </w:r>
      <w:r w:rsidRPr="00AB5BB0">
        <w:rPr>
          <w:rFonts w:cs="David" w:hint="cs"/>
          <w:rtl/>
        </w:rPr>
        <w:t xml:space="preserve"> שימוש בחסינות.</w:t>
      </w:r>
    </w:p>
    <w:p w14:paraId="1576311E" w14:textId="77777777" w:rsidR="00AB5BB0" w:rsidRPr="00AB5BB0" w:rsidRDefault="00AB5BB0" w:rsidP="00AB5BB0">
      <w:pPr>
        <w:bidi/>
        <w:rPr>
          <w:rFonts w:cs="David" w:hint="cs"/>
          <w:rtl/>
        </w:rPr>
      </w:pPr>
    </w:p>
    <w:p w14:paraId="7246FCC0" w14:textId="77777777" w:rsidR="00AB5BB0" w:rsidRPr="00AB5BB0" w:rsidRDefault="00AB5BB0" w:rsidP="00AB5BB0">
      <w:pPr>
        <w:bidi/>
        <w:rPr>
          <w:rFonts w:cs="David" w:hint="cs"/>
          <w:rtl/>
        </w:rPr>
      </w:pPr>
      <w:r w:rsidRPr="00AB5BB0">
        <w:rPr>
          <w:rFonts w:cs="David" w:hint="cs"/>
          <w:u w:val="single"/>
          <w:rtl/>
        </w:rPr>
        <w:t xml:space="preserve">ארבל </w:t>
      </w:r>
      <w:proofErr w:type="spellStart"/>
      <w:r w:rsidRPr="00AB5BB0">
        <w:rPr>
          <w:rFonts w:cs="David" w:hint="cs"/>
          <w:u w:val="single"/>
          <w:rtl/>
        </w:rPr>
        <w:t>אסטרחן</w:t>
      </w:r>
      <w:proofErr w:type="spellEnd"/>
      <w:r w:rsidRPr="00AB5BB0">
        <w:rPr>
          <w:rFonts w:cs="David" w:hint="cs"/>
          <w:u w:val="single"/>
          <w:rtl/>
        </w:rPr>
        <w:t>:</w:t>
      </w:r>
    </w:p>
    <w:p w14:paraId="285B3C13" w14:textId="77777777" w:rsidR="00AB5BB0" w:rsidRPr="00AB5BB0" w:rsidRDefault="00AB5BB0" w:rsidP="00AB5BB0">
      <w:pPr>
        <w:bidi/>
        <w:rPr>
          <w:rFonts w:cs="David" w:hint="cs"/>
          <w:rtl/>
        </w:rPr>
      </w:pPr>
    </w:p>
    <w:p w14:paraId="4F1C7526" w14:textId="77777777" w:rsidR="00AB5BB0" w:rsidRPr="00AB5BB0" w:rsidRDefault="00AB5BB0" w:rsidP="00AB5BB0">
      <w:pPr>
        <w:bidi/>
        <w:ind w:firstLine="567"/>
        <w:rPr>
          <w:rFonts w:cs="David" w:hint="cs"/>
          <w:rtl/>
        </w:rPr>
      </w:pPr>
      <w:r w:rsidRPr="00AB5BB0">
        <w:rPr>
          <w:rFonts w:cs="David" w:hint="cs"/>
          <w:rtl/>
        </w:rPr>
        <w:t xml:space="preserve">היום קובעים כללי האתיקה ש"חבר הכנסת יימנע משימוש בלתי ראוי בחסינויות ובזכויות המוקנות לו על פי דין כחבר הכנסת." </w:t>
      </w:r>
    </w:p>
    <w:p w14:paraId="11C72141" w14:textId="77777777" w:rsidR="00AB5BB0" w:rsidRPr="00AB5BB0" w:rsidRDefault="00AB5BB0" w:rsidP="00AB5BB0">
      <w:pPr>
        <w:bidi/>
        <w:rPr>
          <w:rFonts w:cs="David" w:hint="cs"/>
          <w:rtl/>
        </w:rPr>
      </w:pPr>
    </w:p>
    <w:p w14:paraId="1F53640D" w14:textId="77777777" w:rsidR="00AB5BB0" w:rsidRPr="00AB5BB0" w:rsidRDefault="00AB5BB0" w:rsidP="00AB5BB0">
      <w:pPr>
        <w:bidi/>
        <w:rPr>
          <w:rFonts w:cs="David" w:hint="cs"/>
          <w:u w:val="single"/>
          <w:rtl/>
        </w:rPr>
      </w:pPr>
      <w:r w:rsidRPr="00AB5BB0">
        <w:rPr>
          <w:rFonts w:cs="David" w:hint="cs"/>
          <w:u w:val="single"/>
          <w:rtl/>
        </w:rPr>
        <w:t>גדעון סער:</w:t>
      </w:r>
    </w:p>
    <w:p w14:paraId="5D320B5B" w14:textId="77777777" w:rsidR="00AB5BB0" w:rsidRPr="00AB5BB0" w:rsidRDefault="00AB5BB0" w:rsidP="00AB5BB0">
      <w:pPr>
        <w:bidi/>
        <w:rPr>
          <w:rFonts w:cs="David" w:hint="cs"/>
          <w:u w:val="single"/>
          <w:rtl/>
        </w:rPr>
      </w:pPr>
    </w:p>
    <w:p w14:paraId="63EA8A95" w14:textId="77777777" w:rsidR="00AB5BB0" w:rsidRPr="00AB5BB0" w:rsidRDefault="00AB5BB0" w:rsidP="00AB5BB0">
      <w:pPr>
        <w:bidi/>
        <w:rPr>
          <w:rFonts w:cs="David" w:hint="cs"/>
          <w:rtl/>
        </w:rPr>
      </w:pPr>
      <w:r w:rsidRPr="00AB5BB0">
        <w:rPr>
          <w:rFonts w:cs="David" w:hint="cs"/>
          <w:rtl/>
        </w:rPr>
        <w:tab/>
        <w:t xml:space="preserve"> זה קיים היום?</w:t>
      </w:r>
    </w:p>
    <w:p w14:paraId="37D35EE1" w14:textId="77777777" w:rsidR="00AB5BB0" w:rsidRPr="00AB5BB0" w:rsidRDefault="00AB5BB0" w:rsidP="00AB5BB0">
      <w:pPr>
        <w:bidi/>
        <w:rPr>
          <w:rFonts w:cs="David" w:hint="cs"/>
          <w:rtl/>
        </w:rPr>
      </w:pPr>
    </w:p>
    <w:p w14:paraId="42EBB508" w14:textId="77777777" w:rsidR="00AB5BB0" w:rsidRPr="00AB5BB0" w:rsidRDefault="00AB5BB0" w:rsidP="00AB5BB0">
      <w:pPr>
        <w:bidi/>
        <w:rPr>
          <w:rFonts w:cs="David" w:hint="cs"/>
          <w:rtl/>
        </w:rPr>
      </w:pPr>
      <w:r w:rsidRPr="00AB5BB0">
        <w:rPr>
          <w:rFonts w:cs="David" w:hint="cs"/>
          <w:u w:val="single"/>
          <w:rtl/>
        </w:rPr>
        <w:t xml:space="preserve">ארבל </w:t>
      </w:r>
      <w:proofErr w:type="spellStart"/>
      <w:r w:rsidRPr="00AB5BB0">
        <w:rPr>
          <w:rFonts w:cs="David" w:hint="cs"/>
          <w:u w:val="single"/>
          <w:rtl/>
        </w:rPr>
        <w:t>אסטרחן</w:t>
      </w:r>
      <w:proofErr w:type="spellEnd"/>
      <w:r w:rsidRPr="00AB5BB0">
        <w:rPr>
          <w:rFonts w:cs="David" w:hint="cs"/>
          <w:u w:val="single"/>
          <w:rtl/>
        </w:rPr>
        <w:t>:</w:t>
      </w:r>
    </w:p>
    <w:p w14:paraId="678CBED5" w14:textId="77777777" w:rsidR="00AB5BB0" w:rsidRPr="00AB5BB0" w:rsidRDefault="00AB5BB0" w:rsidP="00AB5BB0">
      <w:pPr>
        <w:bidi/>
        <w:rPr>
          <w:rFonts w:cs="David" w:hint="cs"/>
          <w:rtl/>
        </w:rPr>
      </w:pPr>
    </w:p>
    <w:p w14:paraId="1D81E3CC" w14:textId="77777777" w:rsidR="00AB5BB0" w:rsidRPr="00AB5BB0" w:rsidRDefault="00AB5BB0" w:rsidP="00AB5BB0">
      <w:pPr>
        <w:bidi/>
        <w:ind w:firstLine="567"/>
        <w:rPr>
          <w:rFonts w:cs="David" w:hint="cs"/>
          <w:rtl/>
        </w:rPr>
      </w:pPr>
      <w:r w:rsidRPr="00AB5BB0">
        <w:rPr>
          <w:rFonts w:cs="David" w:hint="cs"/>
          <w:rtl/>
        </w:rPr>
        <w:t>כן, הרעיון ברור.</w:t>
      </w:r>
    </w:p>
    <w:p w14:paraId="1B0CCA99" w14:textId="77777777" w:rsidR="00AB5BB0" w:rsidRPr="00AB5BB0" w:rsidRDefault="00AB5BB0" w:rsidP="00AB5BB0">
      <w:pPr>
        <w:bidi/>
        <w:rPr>
          <w:rFonts w:cs="David" w:hint="cs"/>
          <w:rtl/>
        </w:rPr>
      </w:pPr>
    </w:p>
    <w:p w14:paraId="54C51FFB" w14:textId="77777777" w:rsidR="00AB5BB0" w:rsidRPr="00AB5BB0" w:rsidRDefault="00AB5BB0" w:rsidP="00AB5BB0">
      <w:pPr>
        <w:bidi/>
        <w:rPr>
          <w:rFonts w:cs="David" w:hint="cs"/>
          <w:u w:val="single"/>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2968B634" w14:textId="77777777" w:rsidR="00AB5BB0" w:rsidRPr="00AB5BB0" w:rsidRDefault="00AB5BB0" w:rsidP="00AB5BB0">
      <w:pPr>
        <w:bidi/>
        <w:rPr>
          <w:rFonts w:cs="David" w:hint="cs"/>
          <w:rtl/>
        </w:rPr>
      </w:pPr>
    </w:p>
    <w:p w14:paraId="3122B073" w14:textId="77777777" w:rsidR="00AB5BB0" w:rsidRPr="00AB5BB0" w:rsidRDefault="00AB5BB0" w:rsidP="00AB5BB0">
      <w:pPr>
        <w:bidi/>
        <w:rPr>
          <w:rFonts w:cs="David" w:hint="cs"/>
          <w:rtl/>
        </w:rPr>
      </w:pPr>
      <w:r w:rsidRPr="00AB5BB0">
        <w:rPr>
          <w:rFonts w:cs="David" w:hint="cs"/>
          <w:rtl/>
        </w:rPr>
        <w:tab/>
        <w:t xml:space="preserve"> יש הערות?</w:t>
      </w:r>
    </w:p>
    <w:p w14:paraId="1AD7F12A" w14:textId="77777777" w:rsidR="00AB5BB0" w:rsidRPr="00AB5BB0" w:rsidRDefault="00AB5BB0" w:rsidP="00AB5BB0">
      <w:pPr>
        <w:bidi/>
        <w:rPr>
          <w:rFonts w:cs="David" w:hint="cs"/>
          <w:rtl/>
        </w:rPr>
      </w:pPr>
    </w:p>
    <w:p w14:paraId="694B9360" w14:textId="77777777" w:rsidR="00AB5BB0" w:rsidRPr="00AB5BB0" w:rsidRDefault="00AB5BB0" w:rsidP="00AB5BB0">
      <w:pPr>
        <w:bidi/>
        <w:ind w:firstLine="567"/>
        <w:rPr>
          <w:rFonts w:cs="David" w:hint="cs"/>
          <w:rtl/>
        </w:rPr>
      </w:pPr>
      <w:r w:rsidRPr="00AB5BB0">
        <w:rPr>
          <w:rFonts w:cs="David" w:hint="cs"/>
          <w:rtl/>
        </w:rPr>
        <w:t xml:space="preserve">בעד </w:t>
      </w:r>
      <w:r w:rsidRPr="00AB5BB0">
        <w:rPr>
          <w:rFonts w:cs="David"/>
          <w:rtl/>
        </w:rPr>
        <w:t>–</w:t>
      </w:r>
      <w:r w:rsidRPr="00AB5BB0">
        <w:rPr>
          <w:rFonts w:cs="David" w:hint="cs"/>
          <w:rtl/>
        </w:rPr>
        <w:t xml:space="preserve"> הרוב.</w:t>
      </w:r>
    </w:p>
    <w:p w14:paraId="1361AFC8" w14:textId="77777777" w:rsidR="00AB5BB0" w:rsidRPr="00AB5BB0" w:rsidRDefault="00AB5BB0" w:rsidP="00AB5BB0">
      <w:pPr>
        <w:bidi/>
        <w:ind w:firstLine="567"/>
        <w:rPr>
          <w:rFonts w:cs="David" w:hint="cs"/>
          <w:rtl/>
        </w:rPr>
      </w:pPr>
    </w:p>
    <w:p w14:paraId="25A14055" w14:textId="77777777" w:rsidR="00AB5BB0" w:rsidRPr="00AB5BB0" w:rsidRDefault="00AB5BB0" w:rsidP="00AB5BB0">
      <w:pPr>
        <w:bidi/>
        <w:ind w:firstLine="567"/>
        <w:rPr>
          <w:rFonts w:cs="David" w:hint="cs"/>
          <w:rtl/>
        </w:rPr>
      </w:pPr>
      <w:r w:rsidRPr="00AB5BB0">
        <w:rPr>
          <w:rFonts w:cs="David" w:hint="cs"/>
          <w:rtl/>
        </w:rPr>
        <w:t>הסעיף נתקבל פה אחד.</w:t>
      </w:r>
    </w:p>
    <w:p w14:paraId="362DCAF5" w14:textId="77777777" w:rsidR="00AB5BB0" w:rsidRPr="00AB5BB0" w:rsidRDefault="00AB5BB0" w:rsidP="00AB5BB0">
      <w:pPr>
        <w:bidi/>
        <w:ind w:firstLine="567"/>
        <w:rPr>
          <w:rFonts w:cs="David" w:hint="cs"/>
          <w:rtl/>
        </w:rPr>
      </w:pPr>
    </w:p>
    <w:p w14:paraId="15CFD6D3" w14:textId="77777777" w:rsidR="00AB5BB0" w:rsidRPr="00AB5BB0" w:rsidRDefault="00AB5BB0" w:rsidP="00AB5BB0">
      <w:pPr>
        <w:bidi/>
        <w:ind w:firstLine="567"/>
        <w:rPr>
          <w:rFonts w:cs="David" w:hint="cs"/>
          <w:rtl/>
        </w:rPr>
      </w:pPr>
      <w:r w:rsidRPr="00AB5BB0">
        <w:rPr>
          <w:rFonts w:cs="David" w:hint="cs"/>
          <w:rtl/>
        </w:rPr>
        <w:t>סעיף 19 הוא מורכב ורציני וכבד, האם במסגרת של 5 דקות אתה רוצה להציג אותו? אני אשמח מאוד.</w:t>
      </w:r>
    </w:p>
    <w:p w14:paraId="61710A82" w14:textId="77777777" w:rsidR="00AB5BB0" w:rsidRPr="00AB5BB0" w:rsidRDefault="00AB5BB0" w:rsidP="00AB5BB0">
      <w:pPr>
        <w:bidi/>
        <w:rPr>
          <w:rFonts w:cs="David" w:hint="cs"/>
          <w:rtl/>
        </w:rPr>
      </w:pPr>
    </w:p>
    <w:p w14:paraId="48ACFD5C" w14:textId="77777777" w:rsidR="00AB5BB0" w:rsidRPr="00AB5BB0" w:rsidRDefault="00AB5BB0" w:rsidP="00AB5BB0">
      <w:pPr>
        <w:bidi/>
        <w:rPr>
          <w:rFonts w:cs="David" w:hint="cs"/>
          <w:rtl/>
        </w:rPr>
      </w:pPr>
      <w:r w:rsidRPr="00AB5BB0">
        <w:rPr>
          <w:rFonts w:cs="David" w:hint="cs"/>
          <w:u w:val="single"/>
          <w:rtl/>
        </w:rPr>
        <w:t>ראובן ריבלין:</w:t>
      </w:r>
    </w:p>
    <w:p w14:paraId="2F808DFC" w14:textId="77777777" w:rsidR="00AB5BB0" w:rsidRPr="00AB5BB0" w:rsidRDefault="00AB5BB0" w:rsidP="00AB5BB0">
      <w:pPr>
        <w:bidi/>
        <w:rPr>
          <w:rFonts w:cs="David" w:hint="cs"/>
          <w:rtl/>
        </w:rPr>
      </w:pPr>
    </w:p>
    <w:p w14:paraId="71D3D509" w14:textId="77777777" w:rsidR="00AB5BB0" w:rsidRPr="00AB5BB0" w:rsidRDefault="00AB5BB0" w:rsidP="00AB5BB0">
      <w:pPr>
        <w:bidi/>
        <w:rPr>
          <w:rFonts w:cs="David" w:hint="cs"/>
          <w:rtl/>
        </w:rPr>
      </w:pPr>
      <w:r w:rsidRPr="00AB5BB0">
        <w:rPr>
          <w:rFonts w:cs="David" w:hint="cs"/>
          <w:rtl/>
        </w:rPr>
        <w:tab/>
        <w:t xml:space="preserve">חוק החסינות עומד בהיגיון שבו לחבר הכנסת צריכים לאפשר חופש פעולה כדי שיוכל למלא את תפקידו. לאזרח עומדת בלי שום קשר לזכות החסינות וליכולת של חבר הכנסת להשתמש בחסינותו כדי למלא את תפקידו, הזכות לשמור על זכות השתיקה אם האמירה שלו יכולה לשמש כנגדו לצורך הרשעתו במשפט פלילי. זכות השתיקה היא זכות יסודית בחוק הפלילי. השאלה הנשאלת היא האם זכות השתיקה יכולה לעמוד לנבחר ציבור שיש לו את הזכויות והפריבילגיות הניתנות עקב היותו נבחר ציבור בכך שמוקנות לו על פי חוק חסינות חברי הכנסת, אותה חסינות מהותית וחסינות </w:t>
      </w:r>
      <w:proofErr w:type="spellStart"/>
      <w:r w:rsidRPr="00AB5BB0">
        <w:rPr>
          <w:rFonts w:cs="David" w:hint="cs"/>
          <w:rtl/>
        </w:rPr>
        <w:t>דיונית</w:t>
      </w:r>
      <w:proofErr w:type="spellEnd"/>
      <w:r w:rsidRPr="00AB5BB0">
        <w:rPr>
          <w:rFonts w:cs="David" w:hint="cs"/>
          <w:rtl/>
        </w:rPr>
        <w:t xml:space="preserve">? חברי כנסת, כל שנות הכנסת, בכנסת לדורותיה, פעמים עמדו בפני חקירה שהמניעים או העצות המשפטיות שהם קיבלו הביאו אותם לידי כך שטענו בפני המשטרה שעומדת להם זכות השתיקה לפני הפללה ולכן, הם שומרים על זכות זאת. הדבר הזה גרם להרמת גבה אצל ציבור רחב ביותר שאמר כיצד יכול אדם שכל בחירתו מהווה שליחות, לבוא כשליח ולהתנהג או למעול באותה שליחות שאני שלחתי אותו. ואז חשבנו חבר הכנסת עמי איילון ואני, כאשר רבה ותכף הנוהג להשתמש בזכות השתיקה על ידי נבחרי ציבור שלהם יש חסינות ואמרנו, שאם אדם רוצה להיות חבר כנסת הוא צריך לענות על כל שאלה שהוא נשאל על ידי הרשויות, כאשר הוא נחשד בעבירה פלילית. לא יכול לבוא אדם שיש לו חסינות, ולפעמים היא מהותית או ברוב המקרים, ולעמוד בפני היכולת או להעמיד את המשטרה בפני עובדה שבה הוא לא רוצה להשיב תשובה, לדבר שהציבור מבקש את תשובתו בעליל. לא יכול נבחר ציבור ולהגיד "אני שומר על זכות השתיקה שכן היא עלולה להביא אותי למצב שבו אצטרך להשיב על כתב אישום, כתוצאה מכך שארשיע את עצמי". </w:t>
      </w:r>
    </w:p>
    <w:p w14:paraId="66A0A7F6" w14:textId="77777777" w:rsidR="00AB5BB0" w:rsidRPr="00AB5BB0" w:rsidRDefault="00AB5BB0" w:rsidP="00AB5BB0">
      <w:pPr>
        <w:bidi/>
        <w:rPr>
          <w:rFonts w:cs="David" w:hint="cs"/>
          <w:rtl/>
        </w:rPr>
      </w:pPr>
    </w:p>
    <w:p w14:paraId="3C588593" w14:textId="77777777" w:rsidR="00AB5BB0" w:rsidRPr="00AB5BB0" w:rsidRDefault="00AB5BB0" w:rsidP="00AB5BB0">
      <w:pPr>
        <w:bidi/>
        <w:ind w:firstLine="567"/>
        <w:rPr>
          <w:rFonts w:cs="David" w:hint="cs"/>
          <w:rtl/>
        </w:rPr>
      </w:pPr>
      <w:r w:rsidRPr="00AB5BB0">
        <w:rPr>
          <w:rFonts w:cs="David" w:hint="cs"/>
          <w:rtl/>
        </w:rPr>
        <w:t xml:space="preserve">אמרנו שנבחר ציבור צריך לבחור אחת משתיים: להיות נבחר ציבור ובכך להקנות לו את הזכות להשתמש בחסינות ואפילו לא להקנות, כי לנבחר ציבור עומדת החסינות או לענות על כל שאלות שהציבור דורש ממנו להשיב עליהן. לא יכול להיות מצב שבו איש ציבור החשוד בעבירה פלילית לא ייתן את התשובה: לא עשיתי או עשתי בנסיבות כאלה או אחרות. שלא יהיה לו מענה לשון לאותה החשדה ויאמר: אני שומר על זכות השתיקה. </w:t>
      </w:r>
      <w:proofErr w:type="spellStart"/>
      <w:r w:rsidRPr="00AB5BB0">
        <w:rPr>
          <w:rFonts w:cs="David" w:hint="cs"/>
          <w:rtl/>
        </w:rPr>
        <w:t>בענין</w:t>
      </w:r>
      <w:proofErr w:type="spellEnd"/>
      <w:r w:rsidRPr="00AB5BB0">
        <w:rPr>
          <w:rFonts w:cs="David" w:hint="cs"/>
          <w:rtl/>
        </w:rPr>
        <w:t xml:space="preserve"> זה, כמו שיש לחבר הכנסת את הזכות לטעון שיש לו חסינות מהותית ולכן הוא לא יכול לעמוד לדין משום שעשה זאת עקב ותוך כדי מילוי תפקידו, כך לא יכול להיות שהוא יגן על עצמו במצב שחרג בעליל ממילוי תפקידו על פי אשמה או שיש נגדו אשמה של חריגה בעליל מתפקידו ולשמור על זכות השתיקה.</w:t>
      </w:r>
    </w:p>
    <w:p w14:paraId="2B091FE3" w14:textId="77777777" w:rsidR="00AB5BB0" w:rsidRPr="00AB5BB0" w:rsidRDefault="00AB5BB0" w:rsidP="00AB5BB0">
      <w:pPr>
        <w:bidi/>
        <w:rPr>
          <w:rFonts w:cs="David" w:hint="cs"/>
          <w:rtl/>
        </w:rPr>
      </w:pPr>
    </w:p>
    <w:p w14:paraId="181905E2" w14:textId="77777777" w:rsidR="00AB5BB0" w:rsidRPr="00AB5BB0" w:rsidRDefault="00AB5BB0" w:rsidP="00AB5BB0">
      <w:pPr>
        <w:bidi/>
        <w:ind w:firstLine="567"/>
        <w:rPr>
          <w:rFonts w:cs="David" w:hint="cs"/>
          <w:rtl/>
        </w:rPr>
      </w:pPr>
      <w:r w:rsidRPr="00AB5BB0">
        <w:rPr>
          <w:rFonts w:cs="David" w:hint="cs"/>
          <w:rtl/>
        </w:rPr>
        <w:t>אנחנו הגשנו הצעת חוק שעומדת כרגע בפני דיון בוועדת החוקה. היא סופחה ונסמכה בכל מיני הצעות חוק אחרות וזה ייקח זמן. כאשר הופענו בפני ועדת האתיקה הצענו להם לקחת בחשבון ולתת את דעתם ולנסח כלל אתי שיאמר שחבר כנסת שיש לו את החסינות על פי חוק, לא יוכל לשמור על זכות השתיקה. הוא יהיה מחויב לענות תשובה ברורה ומלאה בהתאם לנסיבות על האשמה המוטחת כלפיו.</w:t>
      </w:r>
    </w:p>
    <w:p w14:paraId="13036E58" w14:textId="77777777" w:rsidR="00AB5BB0" w:rsidRPr="00AB5BB0" w:rsidRDefault="00AB5BB0" w:rsidP="00AB5BB0">
      <w:pPr>
        <w:bidi/>
        <w:rPr>
          <w:rFonts w:cs="David" w:hint="cs"/>
          <w:rtl/>
        </w:rPr>
      </w:pPr>
    </w:p>
    <w:p w14:paraId="05ACE523" w14:textId="77777777" w:rsidR="00AB5BB0" w:rsidRPr="00AB5BB0" w:rsidRDefault="00AB5BB0" w:rsidP="00AB5BB0">
      <w:pPr>
        <w:bidi/>
        <w:rPr>
          <w:rFonts w:cs="David" w:hint="cs"/>
          <w:u w:val="single"/>
          <w:rtl/>
        </w:rPr>
      </w:pPr>
      <w:r w:rsidRPr="00AB5BB0">
        <w:rPr>
          <w:rFonts w:cs="David" w:hint="cs"/>
          <w:u w:val="single"/>
          <w:rtl/>
        </w:rPr>
        <w:t xml:space="preserve">היו"ר רוחמה אברהם </w:t>
      </w:r>
      <w:proofErr w:type="spellStart"/>
      <w:r w:rsidRPr="00AB5BB0">
        <w:rPr>
          <w:rFonts w:cs="David" w:hint="cs"/>
          <w:u w:val="single"/>
          <w:rtl/>
        </w:rPr>
        <w:t>בלילא</w:t>
      </w:r>
      <w:proofErr w:type="spellEnd"/>
      <w:r w:rsidRPr="00AB5BB0">
        <w:rPr>
          <w:rFonts w:cs="David" w:hint="cs"/>
          <w:u w:val="single"/>
          <w:rtl/>
        </w:rPr>
        <w:t>:</w:t>
      </w:r>
    </w:p>
    <w:p w14:paraId="54DF27E9" w14:textId="77777777" w:rsidR="00AB5BB0" w:rsidRPr="00AB5BB0" w:rsidRDefault="00AB5BB0" w:rsidP="00AB5BB0">
      <w:pPr>
        <w:bidi/>
        <w:rPr>
          <w:rFonts w:cs="David" w:hint="cs"/>
          <w:rtl/>
        </w:rPr>
      </w:pPr>
    </w:p>
    <w:p w14:paraId="100AF854" w14:textId="77777777" w:rsidR="00AB5BB0" w:rsidRPr="00AB5BB0" w:rsidRDefault="00AB5BB0" w:rsidP="00AB5BB0">
      <w:pPr>
        <w:bidi/>
        <w:rPr>
          <w:rFonts w:cs="David" w:hint="cs"/>
          <w:rtl/>
        </w:rPr>
      </w:pPr>
      <w:r w:rsidRPr="00AB5BB0">
        <w:rPr>
          <w:rFonts w:cs="David" w:hint="cs"/>
          <w:rtl/>
        </w:rPr>
        <w:tab/>
        <w:t>אני מודה לך, אדוני. כאמור, אנחנו נתחיל עם הנושא בישיבה הבאה של הוועדה המשותפת. אני מודה לכולכם. הישיבה נעולה.</w:t>
      </w:r>
    </w:p>
    <w:p w14:paraId="0FE56A76" w14:textId="77777777" w:rsidR="00AB5BB0" w:rsidRPr="00AB5BB0" w:rsidRDefault="00AB5BB0" w:rsidP="00AB5BB0">
      <w:pPr>
        <w:bidi/>
        <w:rPr>
          <w:rFonts w:cs="David" w:hint="cs"/>
          <w:rtl/>
        </w:rPr>
      </w:pPr>
    </w:p>
    <w:p w14:paraId="6F31F054" w14:textId="77777777" w:rsidR="00552A80" w:rsidRPr="00AB5BB0" w:rsidRDefault="00AB5BB0" w:rsidP="00A06F6F">
      <w:pPr>
        <w:bidi/>
        <w:rPr>
          <w:rFonts w:cs="David"/>
        </w:rPr>
      </w:pPr>
      <w:r w:rsidRPr="00AB5BB0">
        <w:rPr>
          <w:rFonts w:cs="David" w:hint="cs"/>
          <w:rtl/>
        </w:rPr>
        <w:t>(הישיבה ננעלה בשעה 15:30)</w:t>
      </w:r>
    </w:p>
    <w:sectPr w:rsidR="00552A80" w:rsidRPr="00AB5BB0" w:rsidSect="00AB5BB0">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52BA7" w14:textId="77777777" w:rsidR="00A06F6F" w:rsidRDefault="00A06F6F">
      <w:r>
        <w:separator/>
      </w:r>
    </w:p>
  </w:endnote>
  <w:endnote w:type="continuationSeparator" w:id="0">
    <w:p w14:paraId="23B60A48" w14:textId="77777777" w:rsidR="00A06F6F" w:rsidRDefault="00A06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DC0F2" w14:textId="77777777" w:rsidR="00A06F6F" w:rsidRDefault="00A06F6F">
      <w:r>
        <w:separator/>
      </w:r>
    </w:p>
  </w:footnote>
  <w:footnote w:type="continuationSeparator" w:id="0">
    <w:p w14:paraId="60CB5180" w14:textId="77777777" w:rsidR="00A06F6F" w:rsidRDefault="00A06F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B5FC6" w14:textId="77777777" w:rsidR="00AB5BB0" w:rsidRDefault="00AB5BB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456168F" w14:textId="77777777" w:rsidR="00AB5BB0" w:rsidRDefault="00AB5BB0">
    <w:pPr>
      <w:pStyle w:val="Header"/>
      <w:ind w:right="360"/>
      <w:jc w:val="both"/>
      <w:rPr>
        <w:rtl/>
      </w:rPr>
    </w:pPr>
  </w:p>
  <w:p w14:paraId="75AC2770" w14:textId="77777777" w:rsidR="00AB5BB0" w:rsidRDefault="00AB5BB0"/>
  <w:p w14:paraId="6871FC6E" w14:textId="77777777" w:rsidR="00AB5BB0" w:rsidRDefault="00AB5BB0"/>
  <w:p w14:paraId="77EDF4D4" w14:textId="77777777" w:rsidR="00AB5BB0" w:rsidRDefault="00AB5BB0"/>
  <w:p w14:paraId="7ED6664B" w14:textId="77777777" w:rsidR="00AB5BB0" w:rsidRDefault="00AB5BB0"/>
  <w:p w14:paraId="021F4010" w14:textId="77777777" w:rsidR="00AB5BB0" w:rsidRDefault="00AB5BB0"/>
  <w:p w14:paraId="03E96030" w14:textId="77777777" w:rsidR="00AB5BB0" w:rsidRDefault="00AB5BB0"/>
  <w:p w14:paraId="2B1BB1A9" w14:textId="77777777" w:rsidR="00AB5BB0" w:rsidRDefault="00AB5BB0"/>
  <w:p w14:paraId="607B6EE9" w14:textId="77777777" w:rsidR="00AB5BB0" w:rsidRDefault="00AB5BB0"/>
  <w:p w14:paraId="7A5AB905" w14:textId="77777777" w:rsidR="00AB5BB0" w:rsidRDefault="00AB5BB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4036F" w14:textId="77777777" w:rsidR="00AB5BB0" w:rsidRDefault="00AB5BB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A06F6F">
      <w:rPr>
        <w:rStyle w:val="PageNumber"/>
        <w:noProof/>
        <w:rtl/>
      </w:rPr>
      <w:t>25</w:t>
    </w:r>
    <w:r>
      <w:rPr>
        <w:rStyle w:val="PageNumber"/>
        <w:rtl/>
      </w:rPr>
      <w:fldChar w:fldCharType="end"/>
    </w:r>
  </w:p>
  <w:p w14:paraId="68646F1F" w14:textId="77777777" w:rsidR="00AB5BB0" w:rsidRDefault="00AB5BB0" w:rsidP="00AB5BB0">
    <w:pPr>
      <w:pStyle w:val="Header"/>
      <w:ind w:right="360"/>
      <w:jc w:val="both"/>
      <w:rPr>
        <w:rStyle w:val="PageNumber"/>
        <w:rFonts w:hint="cs"/>
        <w:rtl/>
      </w:rPr>
    </w:pPr>
    <w:r>
      <w:rPr>
        <w:rStyle w:val="PageNumber"/>
        <w:rFonts w:hint="cs"/>
        <w:rtl/>
      </w:rPr>
      <w:t>ישיבה משותפת של ועדת הכנסת עם חברי ועדת האתיקה</w:t>
    </w:r>
  </w:p>
  <w:p w14:paraId="7007E222" w14:textId="77777777" w:rsidR="00AB5BB0" w:rsidRDefault="00AB5BB0" w:rsidP="00AB5BB0">
    <w:pPr>
      <w:pStyle w:val="Header"/>
      <w:ind w:right="360"/>
      <w:jc w:val="both"/>
      <w:rPr>
        <w:rStyle w:val="PageNumber"/>
        <w:rFonts w:hint="cs"/>
        <w:rtl/>
      </w:rPr>
    </w:pPr>
    <w:r>
      <w:rPr>
        <w:rStyle w:val="PageNumber"/>
        <w:rFonts w:hint="cs"/>
        <w:rtl/>
      </w:rPr>
      <w:t>וחברי הוועדה להכנת כלי אתיקה לחברי הכנסת</w:t>
    </w:r>
  </w:p>
  <w:p w14:paraId="797B2570" w14:textId="77777777" w:rsidR="00AB5BB0" w:rsidRDefault="00AB5BB0" w:rsidP="00AB5BB0">
    <w:pPr>
      <w:pStyle w:val="Header"/>
      <w:ind w:right="360"/>
      <w:jc w:val="both"/>
      <w:rPr>
        <w:rStyle w:val="PageNumber"/>
        <w:rFonts w:hint="cs"/>
        <w:rtl/>
      </w:rPr>
    </w:pPr>
    <w:r>
      <w:rPr>
        <w:rStyle w:val="PageNumber"/>
        <w:rFonts w:hint="cs"/>
        <w:rtl/>
      </w:rPr>
      <w:t>3.7.07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147FC"/>
    <w:multiLevelType w:val="hybridMultilevel"/>
    <w:tmpl w:val="D6DAECCA"/>
    <w:lvl w:ilvl="0" w:tplc="A046109E">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5882DC3"/>
    <w:multiLevelType w:val="hybridMultilevel"/>
    <w:tmpl w:val="C9D8FB46"/>
    <w:lvl w:ilvl="0" w:tplc="C40219C4">
      <w:numFmt w:val="bullet"/>
      <w:lvlText w:val="-"/>
      <w:lvlJc w:val="left"/>
      <w:pPr>
        <w:tabs>
          <w:tab w:val="num" w:pos="420"/>
        </w:tabs>
        <w:ind w:left="420" w:hanging="360"/>
      </w:pPr>
      <w:rPr>
        <w:rFonts w:ascii="Times New Roman" w:eastAsia="Times New Roman" w:hAnsi="Times New Roman" w:cs="David"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num w:numId="1" w16cid:durableId="1334065401">
    <w:abstractNumId w:val="1"/>
  </w:num>
  <w:num w:numId="2" w16cid:durableId="1956208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51481פרוטוקול_ישיבת_ועדה.doc"/>
    <w:docVar w:name="StartMode" w:val="3"/>
  </w:docVars>
  <w:rsids>
    <w:rsidRoot w:val="00240613"/>
    <w:rsid w:val="00240613"/>
    <w:rsid w:val="00552A80"/>
    <w:rsid w:val="008F64CA"/>
    <w:rsid w:val="00965806"/>
    <w:rsid w:val="00A06F6F"/>
    <w:rsid w:val="00A41F00"/>
    <w:rsid w:val="00AB5B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E52E6F2"/>
  <w15:chartTrackingRefBased/>
  <w15:docId w15:val="{3774842D-8975-4861-B05B-52FCD04A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AB5BB0"/>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AB5BB0"/>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AB5BB0"/>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AB5BB0"/>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B5BB0"/>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AB5BB0"/>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AB5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6659</Words>
  <Characters>37962</Characters>
  <Application>Microsoft Office Word</Application>
  <DocSecurity>0</DocSecurity>
  <Lines>316</Lines>
  <Paragraphs>89</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