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F62E" w14:textId="77777777" w:rsidR="00F0739C" w:rsidRPr="00F0739C" w:rsidRDefault="00F0739C" w:rsidP="00F0739C">
      <w:pPr>
        <w:pStyle w:val="Heading5"/>
        <w:jc w:val="left"/>
        <w:rPr>
          <w:b/>
          <w:bCs/>
          <w:rtl/>
        </w:rPr>
      </w:pPr>
      <w:r w:rsidRPr="00F0739C">
        <w:rPr>
          <w:b/>
          <w:bCs/>
          <w:rtl/>
        </w:rPr>
        <w:t xml:space="preserve">הכנסת </w:t>
      </w:r>
      <w:r w:rsidRPr="00F0739C">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F0739C">
        <w:rPr>
          <w:b/>
          <w:bCs/>
          <w:rtl/>
        </w:rPr>
        <w:tab/>
        <w:t>נוסח לא מתוקן</w:t>
      </w:r>
    </w:p>
    <w:p w14:paraId="0FFC08B3" w14:textId="77777777" w:rsidR="00F0739C" w:rsidRPr="00F0739C" w:rsidRDefault="00F0739C" w:rsidP="00F0739C">
      <w:pPr>
        <w:bidi/>
        <w:rPr>
          <w:rFonts w:cs="David"/>
          <w:b/>
          <w:bCs/>
          <w:rtl/>
        </w:rPr>
      </w:pPr>
      <w:r w:rsidRPr="00F0739C">
        <w:rPr>
          <w:rFonts w:cs="David"/>
          <w:b/>
          <w:bCs/>
          <w:rtl/>
        </w:rPr>
        <w:t xml:space="preserve">מושב </w:t>
      </w:r>
      <w:r w:rsidRPr="00F0739C">
        <w:rPr>
          <w:rFonts w:cs="David" w:hint="cs"/>
          <w:b/>
          <w:bCs/>
          <w:rtl/>
        </w:rPr>
        <w:t>ראשון</w:t>
      </w:r>
    </w:p>
    <w:p w14:paraId="52E6782B" w14:textId="77777777" w:rsidR="00F0739C" w:rsidRPr="00F0739C" w:rsidRDefault="00F0739C" w:rsidP="00F0739C">
      <w:pPr>
        <w:bidi/>
        <w:rPr>
          <w:rFonts w:cs="David"/>
          <w:b/>
          <w:bCs/>
          <w:rtl/>
        </w:rPr>
      </w:pPr>
    </w:p>
    <w:p w14:paraId="6E9CEBD9" w14:textId="77777777" w:rsidR="00F0739C" w:rsidRPr="00F0739C" w:rsidRDefault="00F0739C" w:rsidP="00F0739C">
      <w:pPr>
        <w:bidi/>
        <w:jc w:val="center"/>
        <w:rPr>
          <w:rFonts w:cs="David" w:hint="cs"/>
          <w:b/>
          <w:bCs/>
          <w:rtl/>
        </w:rPr>
      </w:pPr>
      <w:r w:rsidRPr="00F0739C">
        <w:rPr>
          <w:rFonts w:cs="David"/>
          <w:b/>
          <w:bCs/>
          <w:rtl/>
        </w:rPr>
        <w:t>פרוטוקול מס'</w:t>
      </w:r>
      <w:r w:rsidRPr="00F0739C">
        <w:rPr>
          <w:rFonts w:cs="David" w:hint="cs"/>
          <w:b/>
          <w:bCs/>
          <w:rtl/>
        </w:rPr>
        <w:t xml:space="preserve"> 31</w:t>
      </w:r>
    </w:p>
    <w:p w14:paraId="1510E90F" w14:textId="77777777" w:rsidR="00F0739C" w:rsidRPr="00F0739C" w:rsidRDefault="00F0739C" w:rsidP="00F0739C">
      <w:pPr>
        <w:bidi/>
        <w:jc w:val="center"/>
        <w:rPr>
          <w:rFonts w:cs="David" w:hint="cs"/>
          <w:b/>
          <w:bCs/>
          <w:rtl/>
        </w:rPr>
      </w:pPr>
      <w:r w:rsidRPr="00F0739C">
        <w:rPr>
          <w:rFonts w:cs="David" w:hint="cs"/>
          <w:b/>
          <w:bCs/>
          <w:rtl/>
        </w:rPr>
        <w:t>מישיבת ועדת הכנסת</w:t>
      </w:r>
    </w:p>
    <w:p w14:paraId="44C9966D" w14:textId="77777777" w:rsidR="00F0739C" w:rsidRPr="00F0739C" w:rsidRDefault="00F0739C" w:rsidP="00F0739C">
      <w:pPr>
        <w:bidi/>
        <w:jc w:val="center"/>
        <w:rPr>
          <w:rFonts w:cs="David" w:hint="cs"/>
          <w:b/>
          <w:bCs/>
          <w:u w:val="single"/>
          <w:rtl/>
        </w:rPr>
      </w:pPr>
      <w:r w:rsidRPr="00F0739C">
        <w:rPr>
          <w:rFonts w:cs="David" w:hint="cs"/>
          <w:b/>
          <w:bCs/>
          <w:u w:val="single"/>
          <w:rtl/>
        </w:rPr>
        <w:t>יום שני, ו' באב תשס"ו, 31.7.2006, שעה 10:00</w:t>
      </w:r>
    </w:p>
    <w:p w14:paraId="049CB35C" w14:textId="77777777" w:rsidR="00F0739C" w:rsidRPr="00F0739C" w:rsidRDefault="00F0739C" w:rsidP="00F0739C">
      <w:pPr>
        <w:tabs>
          <w:tab w:val="left" w:pos="1221"/>
        </w:tabs>
        <w:bidi/>
        <w:rPr>
          <w:rFonts w:cs="David" w:hint="cs"/>
          <w:b/>
          <w:bCs/>
          <w:rtl/>
        </w:rPr>
      </w:pPr>
      <w:r w:rsidRPr="00F0739C">
        <w:rPr>
          <w:rFonts w:cs="David"/>
          <w:b/>
          <w:bCs/>
          <w:u w:val="single"/>
          <w:rtl/>
        </w:rPr>
        <w:t>סדר היום</w:t>
      </w:r>
      <w:r w:rsidRPr="00F0739C">
        <w:rPr>
          <w:rFonts w:cs="David"/>
          <w:rtl/>
        </w:rPr>
        <w:t>:</w:t>
      </w:r>
    </w:p>
    <w:p w14:paraId="0A998925" w14:textId="77777777" w:rsidR="00F0739C" w:rsidRPr="00F0739C" w:rsidRDefault="00F0739C" w:rsidP="00F0739C">
      <w:pPr>
        <w:tabs>
          <w:tab w:val="left" w:pos="1221"/>
        </w:tabs>
        <w:bidi/>
        <w:rPr>
          <w:rFonts w:cs="David" w:hint="cs"/>
          <w:rtl/>
        </w:rPr>
      </w:pPr>
      <w:r w:rsidRPr="00F0739C">
        <w:rPr>
          <w:rFonts w:cs="David" w:hint="cs"/>
          <w:rtl/>
        </w:rPr>
        <w:t>בקשת הממשלה לקביעת מסגרת הדיון בנושא המצב בצפון מדינת ישראל ודרומה</w:t>
      </w:r>
    </w:p>
    <w:p w14:paraId="3F2F172D" w14:textId="77777777" w:rsidR="00F0739C" w:rsidRPr="00F0739C" w:rsidRDefault="00F0739C" w:rsidP="00F0739C">
      <w:pPr>
        <w:bidi/>
        <w:rPr>
          <w:rFonts w:cs="David"/>
          <w:rtl/>
        </w:rPr>
      </w:pPr>
    </w:p>
    <w:p w14:paraId="0C98DECF" w14:textId="77777777" w:rsidR="00F0739C" w:rsidRPr="00F0739C" w:rsidRDefault="00F0739C" w:rsidP="00F0739C">
      <w:pPr>
        <w:bidi/>
        <w:rPr>
          <w:rFonts w:cs="David"/>
          <w:b/>
          <w:bCs/>
          <w:u w:val="single"/>
          <w:rtl/>
        </w:rPr>
      </w:pPr>
      <w:r w:rsidRPr="00F0739C">
        <w:rPr>
          <w:rFonts w:cs="David"/>
          <w:b/>
          <w:bCs/>
          <w:u w:val="single"/>
          <w:rtl/>
        </w:rPr>
        <w:t>נכחו</w:t>
      </w:r>
      <w:r w:rsidRPr="00F0739C">
        <w:rPr>
          <w:rFonts w:cs="David"/>
          <w:rtl/>
        </w:rPr>
        <w:t>:</w:t>
      </w:r>
    </w:p>
    <w:p w14:paraId="5FA86D49" w14:textId="77777777" w:rsidR="00F0739C" w:rsidRPr="00F0739C" w:rsidRDefault="00F0739C" w:rsidP="00F0739C">
      <w:pPr>
        <w:tabs>
          <w:tab w:val="left" w:pos="1788"/>
        </w:tabs>
        <w:bidi/>
        <w:rPr>
          <w:rFonts w:cs="David"/>
          <w:rtl/>
        </w:rPr>
      </w:pPr>
      <w:r w:rsidRPr="00F0739C">
        <w:rPr>
          <w:rFonts w:cs="David"/>
          <w:b/>
          <w:bCs/>
          <w:u w:val="single"/>
          <w:rtl/>
        </w:rPr>
        <w:t>חברי הוועדה</w:t>
      </w:r>
      <w:r w:rsidRPr="00F0739C">
        <w:rPr>
          <w:rFonts w:cs="David"/>
          <w:rtl/>
        </w:rPr>
        <w:t>:</w:t>
      </w:r>
    </w:p>
    <w:p w14:paraId="5B756B4D" w14:textId="77777777" w:rsidR="00F0739C" w:rsidRPr="00F0739C" w:rsidRDefault="00F0739C" w:rsidP="00F0739C">
      <w:pPr>
        <w:bidi/>
        <w:rPr>
          <w:rFonts w:cs="David" w:hint="cs"/>
          <w:rtl/>
        </w:rPr>
      </w:pPr>
      <w:r w:rsidRPr="00F0739C">
        <w:rPr>
          <w:rFonts w:cs="David" w:hint="cs"/>
          <w:rtl/>
        </w:rPr>
        <w:t xml:space="preserve">רוחמה אברהם </w:t>
      </w:r>
      <w:r w:rsidRPr="00F0739C">
        <w:rPr>
          <w:rFonts w:cs="David"/>
          <w:rtl/>
        </w:rPr>
        <w:t>–</w:t>
      </w:r>
      <w:r w:rsidRPr="00F0739C">
        <w:rPr>
          <w:rFonts w:cs="David" w:hint="cs"/>
          <w:rtl/>
        </w:rPr>
        <w:t xml:space="preserve"> היו"ר</w:t>
      </w:r>
    </w:p>
    <w:p w14:paraId="42A24463" w14:textId="77777777" w:rsidR="00F0739C" w:rsidRPr="00F0739C" w:rsidRDefault="00F0739C" w:rsidP="00F0739C">
      <w:pPr>
        <w:bidi/>
        <w:rPr>
          <w:rFonts w:cs="David" w:hint="cs"/>
          <w:rtl/>
        </w:rPr>
      </w:pPr>
      <w:r w:rsidRPr="00F0739C">
        <w:rPr>
          <w:rFonts w:cs="David" w:hint="cs"/>
          <w:rtl/>
        </w:rPr>
        <w:t>קולט אביטל</w:t>
      </w:r>
    </w:p>
    <w:p w14:paraId="66265484" w14:textId="77777777" w:rsidR="00F0739C" w:rsidRPr="00F0739C" w:rsidRDefault="00F0739C" w:rsidP="00F0739C">
      <w:pPr>
        <w:bidi/>
        <w:rPr>
          <w:rFonts w:cs="David" w:hint="cs"/>
          <w:rtl/>
        </w:rPr>
      </w:pPr>
      <w:r w:rsidRPr="00F0739C">
        <w:rPr>
          <w:rFonts w:cs="David" w:hint="cs"/>
          <w:rtl/>
        </w:rPr>
        <w:t>דוד אזולאי</w:t>
      </w:r>
    </w:p>
    <w:p w14:paraId="678541E3" w14:textId="77777777" w:rsidR="00F0739C" w:rsidRPr="00F0739C" w:rsidRDefault="00F0739C" w:rsidP="00F0739C">
      <w:pPr>
        <w:bidi/>
        <w:rPr>
          <w:rFonts w:cs="David" w:hint="cs"/>
          <w:rtl/>
        </w:rPr>
      </w:pPr>
      <w:r w:rsidRPr="00F0739C">
        <w:rPr>
          <w:rFonts w:cs="David" w:hint="cs"/>
          <w:rtl/>
        </w:rPr>
        <w:t>גלעד ארדן</w:t>
      </w:r>
    </w:p>
    <w:p w14:paraId="7E3D9DEB" w14:textId="77777777" w:rsidR="00F0739C" w:rsidRPr="00F0739C" w:rsidRDefault="00F0739C" w:rsidP="00F0739C">
      <w:pPr>
        <w:bidi/>
        <w:rPr>
          <w:rFonts w:cs="David" w:hint="cs"/>
          <w:rtl/>
        </w:rPr>
      </w:pPr>
      <w:r w:rsidRPr="00F0739C">
        <w:rPr>
          <w:rFonts w:cs="David" w:hint="cs"/>
          <w:rtl/>
        </w:rPr>
        <w:t>אורי אריאל</w:t>
      </w:r>
    </w:p>
    <w:p w14:paraId="1CE03543" w14:textId="77777777" w:rsidR="00F0739C" w:rsidRPr="00F0739C" w:rsidRDefault="00F0739C" w:rsidP="00F0739C">
      <w:pPr>
        <w:bidi/>
        <w:rPr>
          <w:rFonts w:cs="David" w:hint="cs"/>
          <w:rtl/>
        </w:rPr>
      </w:pPr>
      <w:r w:rsidRPr="00F0739C">
        <w:rPr>
          <w:rFonts w:cs="David" w:hint="cs"/>
          <w:rtl/>
        </w:rPr>
        <w:t>מוחמד ברכה</w:t>
      </w:r>
    </w:p>
    <w:p w14:paraId="60680C9A" w14:textId="77777777" w:rsidR="00F0739C" w:rsidRPr="00F0739C" w:rsidRDefault="00F0739C" w:rsidP="00F0739C">
      <w:pPr>
        <w:bidi/>
        <w:rPr>
          <w:rFonts w:cs="David" w:hint="cs"/>
          <w:rtl/>
        </w:rPr>
      </w:pPr>
      <w:r w:rsidRPr="00F0739C">
        <w:rPr>
          <w:rFonts w:cs="David" w:hint="cs"/>
          <w:rtl/>
        </w:rPr>
        <w:t>אליהו גבאי</w:t>
      </w:r>
    </w:p>
    <w:p w14:paraId="12B851CE" w14:textId="77777777" w:rsidR="00F0739C" w:rsidRPr="00F0739C" w:rsidRDefault="00F0739C" w:rsidP="00F0739C">
      <w:pPr>
        <w:bidi/>
        <w:rPr>
          <w:rFonts w:cs="David" w:hint="cs"/>
          <w:rtl/>
        </w:rPr>
      </w:pPr>
      <w:r w:rsidRPr="00F0739C">
        <w:rPr>
          <w:rFonts w:cs="David" w:hint="cs"/>
          <w:rtl/>
        </w:rPr>
        <w:t>זהבה גלאון</w:t>
      </w:r>
    </w:p>
    <w:p w14:paraId="442707DB" w14:textId="77777777" w:rsidR="00F0739C" w:rsidRPr="00F0739C" w:rsidRDefault="00F0739C" w:rsidP="00F0739C">
      <w:pPr>
        <w:bidi/>
        <w:rPr>
          <w:rFonts w:cs="David" w:hint="cs"/>
          <w:rtl/>
        </w:rPr>
      </w:pPr>
      <w:r w:rsidRPr="00F0739C">
        <w:rPr>
          <w:rFonts w:cs="David" w:hint="cs"/>
          <w:rtl/>
        </w:rPr>
        <w:t>יצחק גלנטי</w:t>
      </w:r>
    </w:p>
    <w:p w14:paraId="286522FE" w14:textId="77777777" w:rsidR="00F0739C" w:rsidRPr="00F0739C" w:rsidRDefault="00F0739C" w:rsidP="00F0739C">
      <w:pPr>
        <w:bidi/>
        <w:rPr>
          <w:rFonts w:cs="David" w:hint="cs"/>
          <w:rtl/>
        </w:rPr>
      </w:pPr>
      <w:r w:rsidRPr="00F0739C">
        <w:rPr>
          <w:rFonts w:cs="David" w:hint="cs"/>
          <w:rtl/>
        </w:rPr>
        <w:t>נסים זאב</w:t>
      </w:r>
    </w:p>
    <w:p w14:paraId="4AFC3A39" w14:textId="77777777" w:rsidR="00F0739C" w:rsidRPr="00F0739C" w:rsidRDefault="00F0739C" w:rsidP="00F0739C">
      <w:pPr>
        <w:bidi/>
        <w:rPr>
          <w:rFonts w:cs="David" w:hint="cs"/>
          <w:rtl/>
        </w:rPr>
      </w:pPr>
      <w:r w:rsidRPr="00F0739C">
        <w:rPr>
          <w:rFonts w:cs="David" w:hint="cs"/>
          <w:rtl/>
        </w:rPr>
        <w:t>נאדיה חילו</w:t>
      </w:r>
    </w:p>
    <w:p w14:paraId="49526F47" w14:textId="77777777" w:rsidR="00F0739C" w:rsidRPr="00F0739C" w:rsidRDefault="00F0739C" w:rsidP="00F0739C">
      <w:pPr>
        <w:bidi/>
        <w:rPr>
          <w:rFonts w:cs="David" w:hint="cs"/>
          <w:rtl/>
        </w:rPr>
      </w:pPr>
      <w:r w:rsidRPr="00F0739C">
        <w:rPr>
          <w:rFonts w:cs="David" w:hint="cs"/>
          <w:rtl/>
        </w:rPr>
        <w:t>יואל חסון</w:t>
      </w:r>
    </w:p>
    <w:p w14:paraId="7A83D713" w14:textId="77777777" w:rsidR="00F0739C" w:rsidRPr="00F0739C" w:rsidRDefault="00F0739C" w:rsidP="00F0739C">
      <w:pPr>
        <w:bidi/>
        <w:rPr>
          <w:rFonts w:cs="David" w:hint="cs"/>
          <w:rtl/>
        </w:rPr>
      </w:pPr>
      <w:r w:rsidRPr="00F0739C">
        <w:rPr>
          <w:rFonts w:cs="David" w:hint="cs"/>
          <w:rtl/>
        </w:rPr>
        <w:t>שי חרמש</w:t>
      </w:r>
    </w:p>
    <w:p w14:paraId="2EDEDD67" w14:textId="77777777" w:rsidR="00F0739C" w:rsidRPr="00F0739C" w:rsidRDefault="00F0739C" w:rsidP="00F0739C">
      <w:pPr>
        <w:bidi/>
        <w:rPr>
          <w:rFonts w:cs="David" w:hint="cs"/>
          <w:rtl/>
        </w:rPr>
      </w:pPr>
      <w:r w:rsidRPr="00F0739C">
        <w:rPr>
          <w:rFonts w:cs="David" w:hint="cs"/>
          <w:rtl/>
        </w:rPr>
        <w:t>אחמד טיבי</w:t>
      </w:r>
    </w:p>
    <w:p w14:paraId="36E088AB" w14:textId="77777777" w:rsidR="00F0739C" w:rsidRPr="00F0739C" w:rsidRDefault="00F0739C" w:rsidP="00F0739C">
      <w:pPr>
        <w:bidi/>
        <w:rPr>
          <w:rFonts w:cs="David" w:hint="cs"/>
          <w:rtl/>
        </w:rPr>
      </w:pPr>
      <w:r w:rsidRPr="00F0739C">
        <w:rPr>
          <w:rFonts w:cs="David" w:hint="cs"/>
          <w:rtl/>
        </w:rPr>
        <w:t>אסתרינה טרטמן</w:t>
      </w:r>
    </w:p>
    <w:p w14:paraId="5EE7D033" w14:textId="77777777" w:rsidR="00F0739C" w:rsidRPr="00F0739C" w:rsidRDefault="00F0739C" w:rsidP="00F0739C">
      <w:pPr>
        <w:bidi/>
        <w:rPr>
          <w:rFonts w:cs="David" w:hint="cs"/>
          <w:rtl/>
        </w:rPr>
      </w:pPr>
      <w:r w:rsidRPr="00F0739C">
        <w:rPr>
          <w:rFonts w:cs="David" w:hint="cs"/>
          <w:rtl/>
        </w:rPr>
        <w:t>אביגדור יצחקי</w:t>
      </w:r>
    </w:p>
    <w:p w14:paraId="7E2B2AB0" w14:textId="77777777" w:rsidR="00F0739C" w:rsidRPr="00F0739C" w:rsidRDefault="00F0739C" w:rsidP="00F0739C">
      <w:pPr>
        <w:bidi/>
        <w:rPr>
          <w:rFonts w:cs="David" w:hint="cs"/>
          <w:rtl/>
        </w:rPr>
      </w:pPr>
      <w:r w:rsidRPr="00F0739C">
        <w:rPr>
          <w:rFonts w:cs="David" w:hint="cs"/>
          <w:rtl/>
        </w:rPr>
        <w:t>יעקב מרגי</w:t>
      </w:r>
    </w:p>
    <w:p w14:paraId="59118CEF" w14:textId="77777777" w:rsidR="00F0739C" w:rsidRPr="00F0739C" w:rsidRDefault="00F0739C" w:rsidP="00F0739C">
      <w:pPr>
        <w:bidi/>
        <w:rPr>
          <w:rFonts w:cs="David" w:hint="cs"/>
          <w:rtl/>
        </w:rPr>
      </w:pPr>
      <w:r w:rsidRPr="00F0739C">
        <w:rPr>
          <w:rFonts w:cs="David" w:hint="cs"/>
          <w:rtl/>
        </w:rPr>
        <w:t>יורם מרציאנו</w:t>
      </w:r>
    </w:p>
    <w:p w14:paraId="1158955A" w14:textId="77777777" w:rsidR="00F0739C" w:rsidRPr="00F0739C" w:rsidRDefault="00F0739C" w:rsidP="00F0739C">
      <w:pPr>
        <w:bidi/>
        <w:rPr>
          <w:rFonts w:cs="David" w:hint="cs"/>
          <w:rtl/>
        </w:rPr>
      </w:pPr>
      <w:r w:rsidRPr="00F0739C">
        <w:rPr>
          <w:rFonts w:cs="David" w:hint="cs"/>
          <w:rtl/>
        </w:rPr>
        <w:t>גדעון סער</w:t>
      </w:r>
    </w:p>
    <w:p w14:paraId="0E666016" w14:textId="77777777" w:rsidR="00F0739C" w:rsidRPr="00F0739C" w:rsidRDefault="00F0739C" w:rsidP="00F0739C">
      <w:pPr>
        <w:bidi/>
        <w:rPr>
          <w:rFonts w:cs="David" w:hint="cs"/>
          <w:rtl/>
        </w:rPr>
      </w:pPr>
      <w:r w:rsidRPr="00F0739C">
        <w:rPr>
          <w:rFonts w:cs="David" w:hint="cs"/>
          <w:rtl/>
        </w:rPr>
        <w:t>מאיר פרוש</w:t>
      </w:r>
    </w:p>
    <w:p w14:paraId="0880DCED" w14:textId="77777777" w:rsidR="00F0739C" w:rsidRPr="00F0739C" w:rsidRDefault="00F0739C" w:rsidP="00F0739C">
      <w:pPr>
        <w:bidi/>
        <w:rPr>
          <w:rFonts w:cs="David" w:hint="cs"/>
          <w:rtl/>
        </w:rPr>
      </w:pPr>
      <w:r w:rsidRPr="00F0739C">
        <w:rPr>
          <w:rFonts w:cs="David" w:hint="cs"/>
          <w:rtl/>
        </w:rPr>
        <w:t>ראובן ריבלין</w:t>
      </w:r>
    </w:p>
    <w:p w14:paraId="52A814A9" w14:textId="77777777" w:rsidR="00F0739C" w:rsidRPr="00F0739C" w:rsidRDefault="00F0739C" w:rsidP="00F0739C">
      <w:pPr>
        <w:bidi/>
        <w:rPr>
          <w:rFonts w:cs="David" w:hint="cs"/>
          <w:rtl/>
        </w:rPr>
      </w:pPr>
      <w:r w:rsidRPr="00F0739C">
        <w:rPr>
          <w:rFonts w:cs="David" w:hint="cs"/>
          <w:rtl/>
        </w:rPr>
        <w:t>משה שרוני</w:t>
      </w:r>
    </w:p>
    <w:p w14:paraId="152D89D0" w14:textId="77777777" w:rsidR="00F0739C" w:rsidRPr="00F0739C" w:rsidRDefault="00F0739C" w:rsidP="00F0739C">
      <w:pPr>
        <w:bidi/>
        <w:rPr>
          <w:rFonts w:cs="David"/>
          <w:rtl/>
        </w:rPr>
      </w:pPr>
    </w:p>
    <w:p w14:paraId="0F0CB20E" w14:textId="77777777" w:rsidR="00F0739C" w:rsidRPr="00F0739C" w:rsidRDefault="00F0739C" w:rsidP="00F0739C">
      <w:pPr>
        <w:tabs>
          <w:tab w:val="left" w:pos="1788"/>
          <w:tab w:val="left" w:pos="3631"/>
        </w:tabs>
        <w:bidi/>
        <w:rPr>
          <w:rFonts w:cs="David" w:hint="cs"/>
          <w:rtl/>
        </w:rPr>
      </w:pPr>
      <w:r w:rsidRPr="00F0739C">
        <w:rPr>
          <w:rFonts w:cs="David"/>
          <w:b/>
          <w:bCs/>
          <w:u w:val="single"/>
          <w:rtl/>
        </w:rPr>
        <w:t>מוזמנים</w:t>
      </w:r>
      <w:r w:rsidRPr="00F0739C">
        <w:rPr>
          <w:rFonts w:cs="David"/>
          <w:rtl/>
        </w:rPr>
        <w:t>:</w:t>
      </w:r>
    </w:p>
    <w:p w14:paraId="75176D1E" w14:textId="77777777" w:rsidR="00F0739C" w:rsidRPr="00F0739C" w:rsidRDefault="00F0739C" w:rsidP="00F0739C">
      <w:pPr>
        <w:bidi/>
        <w:rPr>
          <w:rFonts w:cs="David" w:hint="cs"/>
          <w:rtl/>
        </w:rPr>
      </w:pPr>
      <w:r w:rsidRPr="00F0739C">
        <w:rPr>
          <w:rFonts w:cs="David" w:hint="cs"/>
          <w:rtl/>
        </w:rPr>
        <w:t>חה"כ עמיחי אילון</w:t>
      </w:r>
    </w:p>
    <w:p w14:paraId="1EC21448" w14:textId="77777777" w:rsidR="00F0739C" w:rsidRPr="00F0739C" w:rsidRDefault="00F0739C" w:rsidP="00F0739C">
      <w:pPr>
        <w:bidi/>
        <w:rPr>
          <w:rFonts w:cs="David" w:hint="cs"/>
          <w:rtl/>
        </w:rPr>
      </w:pPr>
      <w:r w:rsidRPr="00F0739C">
        <w:rPr>
          <w:rFonts w:cs="David" w:hint="cs"/>
          <w:rtl/>
        </w:rPr>
        <w:t>חה"כ מנחם בן-ששון</w:t>
      </w:r>
    </w:p>
    <w:p w14:paraId="1690D5B7" w14:textId="77777777" w:rsidR="00F0739C" w:rsidRPr="00F0739C" w:rsidRDefault="00F0739C" w:rsidP="00F0739C">
      <w:pPr>
        <w:bidi/>
        <w:rPr>
          <w:rFonts w:cs="David" w:hint="cs"/>
          <w:rtl/>
        </w:rPr>
      </w:pPr>
      <w:r w:rsidRPr="00F0739C">
        <w:rPr>
          <w:rFonts w:cs="David" w:hint="cs"/>
          <w:rtl/>
        </w:rPr>
        <w:t>חה"כ מגלי והבה</w:t>
      </w:r>
    </w:p>
    <w:p w14:paraId="4D6392DD" w14:textId="77777777" w:rsidR="00F0739C" w:rsidRPr="00F0739C" w:rsidRDefault="00F0739C" w:rsidP="00F0739C">
      <w:pPr>
        <w:bidi/>
        <w:rPr>
          <w:rFonts w:cs="David" w:hint="cs"/>
          <w:rtl/>
        </w:rPr>
      </w:pPr>
      <w:r w:rsidRPr="00F0739C">
        <w:rPr>
          <w:rFonts w:cs="David" w:hint="cs"/>
          <w:rtl/>
        </w:rPr>
        <w:t>חה"כ גאלב מג'אדלה</w:t>
      </w:r>
    </w:p>
    <w:p w14:paraId="000609C5" w14:textId="77777777" w:rsidR="00F0739C" w:rsidRPr="00F0739C" w:rsidRDefault="00F0739C" w:rsidP="00F0739C">
      <w:pPr>
        <w:bidi/>
        <w:rPr>
          <w:rFonts w:cs="David" w:hint="cs"/>
          <w:rtl/>
        </w:rPr>
      </w:pPr>
      <w:r w:rsidRPr="00F0739C">
        <w:rPr>
          <w:rFonts w:cs="David" w:hint="cs"/>
          <w:rtl/>
        </w:rPr>
        <w:t xml:space="preserve">חה"כ אברהם מיכאלי </w:t>
      </w:r>
    </w:p>
    <w:p w14:paraId="02B18A1C" w14:textId="77777777" w:rsidR="00F0739C" w:rsidRPr="00F0739C" w:rsidRDefault="00F0739C" w:rsidP="00F0739C">
      <w:pPr>
        <w:bidi/>
        <w:rPr>
          <w:rFonts w:cs="David" w:hint="cs"/>
          <w:rtl/>
        </w:rPr>
      </w:pPr>
      <w:r w:rsidRPr="00F0739C">
        <w:rPr>
          <w:rFonts w:cs="David" w:hint="cs"/>
          <w:rtl/>
        </w:rPr>
        <w:t xml:space="preserve">יצחק שד"ר </w:t>
      </w:r>
      <w:r w:rsidRPr="00F0739C">
        <w:rPr>
          <w:rFonts w:cs="David" w:hint="cs"/>
          <w:rtl/>
        </w:rPr>
        <w:tab/>
      </w:r>
      <w:r w:rsidRPr="00F0739C">
        <w:rPr>
          <w:rFonts w:cs="David" w:hint="cs"/>
          <w:rtl/>
        </w:rPr>
        <w:tab/>
        <w:t>- קצין הכנסת</w:t>
      </w:r>
    </w:p>
    <w:p w14:paraId="700C08D8" w14:textId="77777777" w:rsidR="00F0739C" w:rsidRPr="00F0739C" w:rsidRDefault="00F0739C" w:rsidP="00F0739C">
      <w:pPr>
        <w:bidi/>
        <w:rPr>
          <w:rFonts w:cs="David" w:hint="cs"/>
          <w:rtl/>
        </w:rPr>
      </w:pPr>
      <w:r w:rsidRPr="00F0739C">
        <w:rPr>
          <w:rFonts w:cs="David" w:hint="cs"/>
          <w:rtl/>
        </w:rPr>
        <w:t>שגית אפיק</w:t>
      </w:r>
      <w:r w:rsidRPr="00F0739C">
        <w:rPr>
          <w:rFonts w:cs="David" w:hint="cs"/>
          <w:rtl/>
        </w:rPr>
        <w:tab/>
      </w:r>
      <w:r w:rsidRPr="00F0739C">
        <w:rPr>
          <w:rFonts w:cs="David" w:hint="cs"/>
          <w:rtl/>
        </w:rPr>
        <w:tab/>
        <w:t>- יועצת משפטית, ועדת הכספים</w:t>
      </w:r>
    </w:p>
    <w:p w14:paraId="18BC4891" w14:textId="77777777" w:rsidR="00F0739C" w:rsidRPr="00F0739C" w:rsidRDefault="00F0739C" w:rsidP="00F0739C">
      <w:pPr>
        <w:bidi/>
        <w:rPr>
          <w:rFonts w:cs="David" w:hint="cs"/>
          <w:rtl/>
        </w:rPr>
      </w:pPr>
      <w:r w:rsidRPr="00F0739C">
        <w:rPr>
          <w:rFonts w:cs="David" w:hint="cs"/>
          <w:rtl/>
        </w:rPr>
        <w:t>ג'ודי וסרמן</w:t>
      </w:r>
      <w:r w:rsidRPr="00F0739C">
        <w:rPr>
          <w:rFonts w:cs="David" w:hint="cs"/>
          <w:rtl/>
        </w:rPr>
        <w:tab/>
      </w:r>
      <w:r w:rsidRPr="00F0739C">
        <w:rPr>
          <w:rFonts w:cs="David" w:hint="cs"/>
          <w:rtl/>
        </w:rPr>
        <w:tab/>
        <w:t>- יועצת משפטית, ועדת העבודה, הרווחה והבריאות</w:t>
      </w:r>
    </w:p>
    <w:p w14:paraId="0A389AF3" w14:textId="77777777" w:rsidR="00F0739C" w:rsidRPr="00F0739C" w:rsidRDefault="00F0739C" w:rsidP="00F0739C">
      <w:pPr>
        <w:bidi/>
        <w:rPr>
          <w:rFonts w:cs="David" w:hint="cs"/>
          <w:rtl/>
        </w:rPr>
      </w:pPr>
      <w:r w:rsidRPr="00F0739C">
        <w:rPr>
          <w:rFonts w:cs="David" w:hint="cs"/>
          <w:rtl/>
        </w:rPr>
        <w:t xml:space="preserve">מרים פרנקל-שור </w:t>
      </w:r>
      <w:r w:rsidRPr="00F0739C">
        <w:rPr>
          <w:rFonts w:cs="David" w:hint="cs"/>
          <w:rtl/>
        </w:rPr>
        <w:tab/>
      </w:r>
      <w:r w:rsidRPr="00F0739C">
        <w:rPr>
          <w:rFonts w:cs="David"/>
          <w:rtl/>
        </w:rPr>
        <w:t>–</w:t>
      </w:r>
      <w:r w:rsidRPr="00F0739C">
        <w:rPr>
          <w:rFonts w:cs="David" w:hint="cs"/>
          <w:rtl/>
        </w:rPr>
        <w:t xml:space="preserve"> יועצת משפטית, ועדת הפנים ואיכות הסביבה</w:t>
      </w:r>
    </w:p>
    <w:p w14:paraId="389D1F90" w14:textId="77777777" w:rsidR="00F0739C" w:rsidRPr="00F0739C" w:rsidRDefault="00F0739C" w:rsidP="00F0739C">
      <w:pPr>
        <w:bidi/>
        <w:rPr>
          <w:rFonts w:cs="David" w:hint="cs"/>
          <w:rtl/>
        </w:rPr>
      </w:pPr>
      <w:r w:rsidRPr="00F0739C">
        <w:rPr>
          <w:rFonts w:cs="David" w:hint="cs"/>
          <w:rtl/>
        </w:rPr>
        <w:t>גאולה רזיאל</w:t>
      </w:r>
      <w:r w:rsidRPr="00F0739C">
        <w:rPr>
          <w:rFonts w:cs="David" w:hint="cs"/>
          <w:rtl/>
        </w:rPr>
        <w:tab/>
      </w:r>
      <w:r w:rsidRPr="00F0739C">
        <w:rPr>
          <w:rFonts w:cs="David" w:hint="cs"/>
          <w:rtl/>
        </w:rPr>
        <w:tab/>
        <w:t>- מנהלת לשכת מזכיר הכנסת</w:t>
      </w:r>
    </w:p>
    <w:p w14:paraId="7ED0B57E" w14:textId="77777777" w:rsidR="00F0739C" w:rsidRPr="00F0739C" w:rsidRDefault="00F0739C" w:rsidP="00F0739C">
      <w:pPr>
        <w:bidi/>
        <w:rPr>
          <w:rFonts w:cs="David" w:hint="cs"/>
          <w:rtl/>
        </w:rPr>
      </w:pPr>
      <w:r w:rsidRPr="00F0739C">
        <w:rPr>
          <w:rFonts w:cs="David" w:hint="cs"/>
          <w:rtl/>
        </w:rPr>
        <w:t>יפה שפירא</w:t>
      </w:r>
      <w:r w:rsidRPr="00F0739C">
        <w:rPr>
          <w:rFonts w:cs="David" w:hint="cs"/>
          <w:rtl/>
        </w:rPr>
        <w:tab/>
      </w:r>
      <w:r w:rsidRPr="00F0739C">
        <w:rPr>
          <w:rFonts w:cs="David" w:hint="cs"/>
          <w:rtl/>
        </w:rPr>
        <w:tab/>
        <w:t>- מנהלת ועדת הפנים ואיכות הסביבה</w:t>
      </w:r>
    </w:p>
    <w:p w14:paraId="27CFAF57" w14:textId="77777777" w:rsidR="00F0739C" w:rsidRPr="00F0739C" w:rsidRDefault="00F0739C" w:rsidP="00F0739C">
      <w:pPr>
        <w:bidi/>
        <w:rPr>
          <w:rFonts w:cs="David" w:hint="cs"/>
          <w:rtl/>
        </w:rPr>
      </w:pPr>
      <w:r w:rsidRPr="00F0739C">
        <w:rPr>
          <w:rFonts w:cs="David" w:hint="cs"/>
          <w:rtl/>
        </w:rPr>
        <w:t xml:space="preserve"> </w:t>
      </w:r>
    </w:p>
    <w:p w14:paraId="65866D27" w14:textId="77777777" w:rsidR="00F0739C" w:rsidRPr="00F0739C" w:rsidRDefault="00F0739C" w:rsidP="00F0739C">
      <w:pPr>
        <w:bidi/>
        <w:rPr>
          <w:rFonts w:cs="David" w:hint="cs"/>
          <w:rtl/>
        </w:rPr>
      </w:pPr>
      <w:r w:rsidRPr="00F0739C">
        <w:rPr>
          <w:rFonts w:cs="David" w:hint="cs"/>
          <w:b/>
          <w:bCs/>
          <w:u w:val="single"/>
          <w:rtl/>
        </w:rPr>
        <w:t>מזכיר הכנסת:</w:t>
      </w:r>
      <w:r w:rsidRPr="00F0739C">
        <w:rPr>
          <w:rFonts w:cs="David" w:hint="cs"/>
          <w:rtl/>
        </w:rPr>
        <w:tab/>
      </w:r>
      <w:r w:rsidRPr="00F0739C">
        <w:rPr>
          <w:rFonts w:cs="David" w:hint="cs"/>
          <w:rtl/>
        </w:rPr>
        <w:tab/>
      </w:r>
      <w:r w:rsidRPr="00F0739C">
        <w:rPr>
          <w:rFonts w:cs="David" w:hint="cs"/>
          <w:rtl/>
        </w:rPr>
        <w:tab/>
        <w:t>אריה האן</w:t>
      </w:r>
    </w:p>
    <w:p w14:paraId="7116551F" w14:textId="77777777" w:rsidR="00F0739C" w:rsidRPr="00F0739C" w:rsidRDefault="00F0739C" w:rsidP="00F0739C">
      <w:pPr>
        <w:bidi/>
        <w:rPr>
          <w:rFonts w:cs="David" w:hint="cs"/>
          <w:rtl/>
        </w:rPr>
      </w:pPr>
      <w:r w:rsidRPr="00F0739C">
        <w:rPr>
          <w:rFonts w:cs="David" w:hint="cs"/>
          <w:b/>
          <w:bCs/>
          <w:u w:val="single"/>
          <w:rtl/>
        </w:rPr>
        <w:t>סגן מזכיר הכנסת:</w:t>
      </w:r>
      <w:r w:rsidRPr="00F0739C">
        <w:rPr>
          <w:rFonts w:cs="David" w:hint="cs"/>
          <w:rtl/>
        </w:rPr>
        <w:tab/>
      </w:r>
      <w:r w:rsidRPr="00F0739C">
        <w:rPr>
          <w:rFonts w:cs="David" w:hint="cs"/>
          <w:rtl/>
        </w:rPr>
        <w:tab/>
      </w:r>
      <w:r w:rsidRPr="00F0739C">
        <w:rPr>
          <w:rFonts w:cs="David" w:hint="cs"/>
          <w:rtl/>
        </w:rPr>
        <w:tab/>
        <w:t>דוד לב</w:t>
      </w:r>
    </w:p>
    <w:p w14:paraId="00CC6BF2" w14:textId="77777777" w:rsidR="00F0739C" w:rsidRPr="00F0739C" w:rsidRDefault="00F0739C" w:rsidP="00F0739C">
      <w:pPr>
        <w:bidi/>
        <w:rPr>
          <w:rFonts w:cs="David" w:hint="cs"/>
          <w:rtl/>
        </w:rPr>
      </w:pPr>
      <w:r w:rsidRPr="00F0739C">
        <w:rPr>
          <w:rFonts w:cs="David" w:hint="cs"/>
          <w:b/>
          <w:bCs/>
          <w:u w:val="single"/>
          <w:rtl/>
        </w:rPr>
        <w:t>סגנית מזכיר הכנסת:</w:t>
      </w:r>
      <w:r w:rsidRPr="00F0739C">
        <w:rPr>
          <w:rFonts w:cs="David" w:hint="cs"/>
          <w:rtl/>
        </w:rPr>
        <w:tab/>
      </w:r>
      <w:r w:rsidRPr="00F0739C">
        <w:rPr>
          <w:rFonts w:cs="David" w:hint="cs"/>
          <w:rtl/>
        </w:rPr>
        <w:tab/>
        <w:t>ירדנה מלר-הורוביץ</w:t>
      </w:r>
    </w:p>
    <w:p w14:paraId="3D55C2C2" w14:textId="77777777" w:rsidR="00F0739C" w:rsidRPr="00F0739C" w:rsidRDefault="00F0739C" w:rsidP="00F0739C">
      <w:pPr>
        <w:tabs>
          <w:tab w:val="left" w:pos="1930"/>
        </w:tabs>
        <w:bidi/>
        <w:rPr>
          <w:rFonts w:cs="David" w:hint="cs"/>
          <w:rtl/>
        </w:rPr>
      </w:pPr>
      <w:r w:rsidRPr="00F0739C">
        <w:rPr>
          <w:rFonts w:cs="David" w:hint="cs"/>
          <w:b/>
          <w:bCs/>
          <w:u w:val="single"/>
          <w:rtl/>
        </w:rPr>
        <w:t>היועצת המשפטית של הכנסת:</w:t>
      </w:r>
      <w:r w:rsidRPr="00F0739C">
        <w:rPr>
          <w:rFonts w:cs="David" w:hint="cs"/>
          <w:rtl/>
        </w:rPr>
        <w:tab/>
        <w:t>נורית אלשטיין</w:t>
      </w:r>
    </w:p>
    <w:p w14:paraId="1E1D6DE3" w14:textId="77777777" w:rsidR="00F0739C" w:rsidRPr="00F0739C" w:rsidRDefault="00F0739C" w:rsidP="00F0739C">
      <w:pPr>
        <w:tabs>
          <w:tab w:val="left" w:pos="1930"/>
        </w:tabs>
        <w:bidi/>
        <w:rPr>
          <w:rFonts w:cs="David" w:hint="cs"/>
          <w:rtl/>
        </w:rPr>
      </w:pPr>
      <w:r w:rsidRPr="00F0739C">
        <w:rPr>
          <w:rFonts w:cs="David"/>
          <w:b/>
          <w:bCs/>
          <w:u w:val="single"/>
          <w:rtl/>
        </w:rPr>
        <w:t>יוע</w:t>
      </w:r>
      <w:r w:rsidRPr="00F0739C">
        <w:rPr>
          <w:rFonts w:cs="David" w:hint="cs"/>
          <w:b/>
          <w:bCs/>
          <w:u w:val="single"/>
          <w:rtl/>
        </w:rPr>
        <w:t>צת</w:t>
      </w:r>
      <w:r w:rsidRPr="00F0739C">
        <w:rPr>
          <w:rFonts w:cs="David"/>
          <w:b/>
          <w:bCs/>
          <w:u w:val="single"/>
          <w:rtl/>
        </w:rPr>
        <w:t xml:space="preserve"> משפטי</w:t>
      </w:r>
      <w:r w:rsidRPr="00F0739C">
        <w:rPr>
          <w:rFonts w:cs="David" w:hint="cs"/>
          <w:b/>
          <w:bCs/>
          <w:u w:val="single"/>
          <w:rtl/>
        </w:rPr>
        <w:t>ת</w:t>
      </w:r>
      <w:r w:rsidRPr="00F0739C">
        <w:rPr>
          <w:rFonts w:cs="David"/>
          <w:rtl/>
        </w:rPr>
        <w:t>:</w:t>
      </w:r>
      <w:r w:rsidRPr="00F0739C">
        <w:rPr>
          <w:rFonts w:cs="David" w:hint="cs"/>
          <w:rtl/>
        </w:rPr>
        <w:tab/>
      </w:r>
      <w:r w:rsidRPr="00F0739C">
        <w:rPr>
          <w:rFonts w:cs="David" w:hint="cs"/>
          <w:rtl/>
        </w:rPr>
        <w:tab/>
      </w:r>
      <w:r w:rsidRPr="00F0739C">
        <w:rPr>
          <w:rFonts w:cs="David" w:hint="cs"/>
          <w:rtl/>
        </w:rPr>
        <w:tab/>
        <w:t>ארבל אסטרחן</w:t>
      </w:r>
    </w:p>
    <w:p w14:paraId="6A0D617F" w14:textId="77777777" w:rsidR="00F0739C" w:rsidRPr="00F0739C" w:rsidRDefault="00F0739C" w:rsidP="00F0739C">
      <w:pPr>
        <w:tabs>
          <w:tab w:val="left" w:pos="1930"/>
        </w:tabs>
        <w:bidi/>
        <w:rPr>
          <w:rFonts w:cs="David" w:hint="cs"/>
          <w:b/>
          <w:bCs/>
          <w:rtl/>
        </w:rPr>
      </w:pPr>
      <w:r w:rsidRPr="00F0739C">
        <w:rPr>
          <w:rFonts w:cs="David" w:hint="cs"/>
          <w:b/>
          <w:bCs/>
          <w:u w:val="single"/>
          <w:rtl/>
        </w:rPr>
        <w:t xml:space="preserve">מ"מ </w:t>
      </w:r>
      <w:r w:rsidRPr="00F0739C">
        <w:rPr>
          <w:rFonts w:cs="David"/>
          <w:b/>
          <w:bCs/>
          <w:u w:val="single"/>
          <w:rtl/>
        </w:rPr>
        <w:t>מנהלת הוועדה</w:t>
      </w:r>
      <w:r w:rsidRPr="00F0739C">
        <w:rPr>
          <w:rFonts w:cs="David"/>
          <w:rtl/>
        </w:rPr>
        <w:t>:</w:t>
      </w:r>
      <w:r w:rsidRPr="00F0739C">
        <w:rPr>
          <w:rFonts w:cs="David" w:hint="cs"/>
          <w:rtl/>
        </w:rPr>
        <w:tab/>
      </w:r>
      <w:r w:rsidRPr="00F0739C">
        <w:rPr>
          <w:rFonts w:cs="David" w:hint="cs"/>
          <w:rtl/>
        </w:rPr>
        <w:tab/>
      </w:r>
      <w:r w:rsidRPr="00F0739C">
        <w:rPr>
          <w:rFonts w:cs="David" w:hint="cs"/>
          <w:rtl/>
        </w:rPr>
        <w:tab/>
        <w:t>נועה בירן</w:t>
      </w:r>
    </w:p>
    <w:p w14:paraId="1E6242A5" w14:textId="77777777" w:rsidR="00F0739C" w:rsidRPr="00F0739C" w:rsidRDefault="00F0739C" w:rsidP="00F0739C">
      <w:pPr>
        <w:tabs>
          <w:tab w:val="left" w:pos="1930"/>
        </w:tabs>
        <w:bidi/>
        <w:rPr>
          <w:rFonts w:cs="David" w:hint="cs"/>
          <w:rtl/>
        </w:rPr>
      </w:pPr>
      <w:r w:rsidRPr="00F0739C">
        <w:rPr>
          <w:rFonts w:cs="David" w:hint="cs"/>
          <w:b/>
          <w:bCs/>
          <w:u w:val="single"/>
          <w:rtl/>
        </w:rPr>
        <w:t>קצרנית</w:t>
      </w:r>
      <w:r w:rsidRPr="00F0739C">
        <w:rPr>
          <w:rFonts w:cs="David"/>
          <w:rtl/>
        </w:rPr>
        <w:t>:</w:t>
      </w:r>
      <w:r w:rsidRPr="00F0739C">
        <w:rPr>
          <w:rFonts w:cs="David" w:hint="cs"/>
          <w:rtl/>
        </w:rPr>
        <w:tab/>
      </w:r>
      <w:r w:rsidRPr="00F0739C">
        <w:rPr>
          <w:rFonts w:cs="David" w:hint="cs"/>
          <w:rtl/>
        </w:rPr>
        <w:tab/>
      </w:r>
      <w:r w:rsidRPr="00F0739C">
        <w:rPr>
          <w:rFonts w:cs="David" w:hint="cs"/>
          <w:rtl/>
        </w:rPr>
        <w:tab/>
        <w:t>טלי רם</w:t>
      </w:r>
      <w:r w:rsidRPr="00F0739C">
        <w:rPr>
          <w:rFonts w:cs="David" w:hint="cs"/>
          <w:rtl/>
        </w:rPr>
        <w:tab/>
      </w:r>
    </w:p>
    <w:p w14:paraId="3AA370EF" w14:textId="77777777" w:rsidR="00F0739C" w:rsidRPr="00F0739C" w:rsidRDefault="00F0739C" w:rsidP="00F0739C">
      <w:pPr>
        <w:bidi/>
        <w:rPr>
          <w:rFonts w:cs="David" w:hint="cs"/>
          <w:b/>
          <w:bCs/>
          <w:rtl/>
        </w:rPr>
      </w:pPr>
    </w:p>
    <w:p w14:paraId="2B30551F" w14:textId="77777777" w:rsidR="00F0739C" w:rsidRPr="00F0739C" w:rsidRDefault="00F0739C" w:rsidP="00F0739C">
      <w:pPr>
        <w:pStyle w:val="Heading5"/>
        <w:jc w:val="left"/>
        <w:rPr>
          <w:rtl/>
        </w:rPr>
      </w:pPr>
      <w:r w:rsidRPr="00F0739C">
        <w:rPr>
          <w:rtl/>
        </w:rPr>
        <w:t xml:space="preserve"> </w:t>
      </w:r>
    </w:p>
    <w:p w14:paraId="783E46FF" w14:textId="77777777" w:rsidR="00F0739C" w:rsidRPr="00F0739C" w:rsidRDefault="00F0739C" w:rsidP="00F0739C">
      <w:pPr>
        <w:bidi/>
        <w:rPr>
          <w:rFonts w:cs="David" w:hint="cs"/>
          <w:rtl/>
        </w:rPr>
      </w:pPr>
    </w:p>
    <w:p w14:paraId="0836A272" w14:textId="77777777" w:rsidR="00F0739C" w:rsidRPr="00F0739C" w:rsidRDefault="00F0739C" w:rsidP="00F0739C">
      <w:pPr>
        <w:bidi/>
        <w:jc w:val="center"/>
        <w:rPr>
          <w:rFonts w:cs="David" w:hint="cs"/>
          <w:b/>
          <w:bCs/>
          <w:u w:val="single"/>
          <w:rtl/>
        </w:rPr>
      </w:pPr>
      <w:r w:rsidRPr="00F0739C">
        <w:rPr>
          <w:rFonts w:cs="David"/>
          <w:rtl/>
        </w:rPr>
        <w:br w:type="page"/>
      </w:r>
      <w:r w:rsidRPr="00F0739C">
        <w:rPr>
          <w:rFonts w:cs="David" w:hint="cs"/>
          <w:b/>
          <w:bCs/>
          <w:u w:val="single"/>
          <w:rtl/>
        </w:rPr>
        <w:lastRenderedPageBreak/>
        <w:t>בקשת הממשלה לקביעת מסגרת הדיון בנושא המצב בצפון מדינת ישראל ודרומה</w:t>
      </w:r>
    </w:p>
    <w:p w14:paraId="3302A1FE" w14:textId="77777777" w:rsidR="00F0739C" w:rsidRPr="00F0739C" w:rsidRDefault="00F0739C" w:rsidP="00F0739C">
      <w:pPr>
        <w:bidi/>
        <w:jc w:val="center"/>
        <w:rPr>
          <w:rFonts w:cs="David" w:hint="cs"/>
          <w:b/>
          <w:bCs/>
          <w:u w:val="single"/>
          <w:rtl/>
        </w:rPr>
      </w:pPr>
    </w:p>
    <w:p w14:paraId="070D580E" w14:textId="77777777" w:rsidR="00F0739C" w:rsidRPr="00F0739C" w:rsidRDefault="00F0739C" w:rsidP="00F0739C">
      <w:pPr>
        <w:bidi/>
        <w:rPr>
          <w:rFonts w:cs="David" w:hint="cs"/>
          <w:rtl/>
        </w:rPr>
      </w:pPr>
      <w:r w:rsidRPr="00F0739C">
        <w:rPr>
          <w:rFonts w:cs="David" w:hint="cs"/>
          <w:u w:val="single"/>
          <w:rtl/>
        </w:rPr>
        <w:t>היו"ר רוחמה אברהם:</w:t>
      </w:r>
    </w:p>
    <w:p w14:paraId="25F7CF34" w14:textId="77777777" w:rsidR="00F0739C" w:rsidRPr="00F0739C" w:rsidRDefault="00F0739C" w:rsidP="00F0739C">
      <w:pPr>
        <w:bidi/>
        <w:rPr>
          <w:rFonts w:cs="David" w:hint="cs"/>
          <w:rtl/>
        </w:rPr>
      </w:pPr>
    </w:p>
    <w:p w14:paraId="2ED4C79F" w14:textId="77777777" w:rsidR="00F0739C" w:rsidRPr="00F0739C" w:rsidRDefault="00F0739C" w:rsidP="00F0739C">
      <w:pPr>
        <w:bidi/>
        <w:rPr>
          <w:rFonts w:cs="David" w:hint="cs"/>
          <w:rtl/>
        </w:rPr>
      </w:pPr>
      <w:r w:rsidRPr="00F0739C">
        <w:rPr>
          <w:rFonts w:cs="David" w:hint="cs"/>
          <w:rtl/>
        </w:rPr>
        <w:tab/>
        <w:t>בוקר טוב, חברי חברי הכנסת. אני שמחה לפתוח ישיבה נוספת של ועדת הכנסת מעט באיחור, ואני מתנצלת על כך.</w:t>
      </w:r>
    </w:p>
    <w:p w14:paraId="33FAEE69" w14:textId="77777777" w:rsidR="00F0739C" w:rsidRPr="00F0739C" w:rsidRDefault="00F0739C" w:rsidP="00F0739C">
      <w:pPr>
        <w:bidi/>
        <w:rPr>
          <w:rFonts w:cs="David" w:hint="cs"/>
          <w:rtl/>
        </w:rPr>
      </w:pPr>
    </w:p>
    <w:p w14:paraId="3C990F35" w14:textId="77777777" w:rsidR="00F0739C" w:rsidRPr="00F0739C" w:rsidRDefault="00F0739C" w:rsidP="00F0739C">
      <w:pPr>
        <w:bidi/>
        <w:rPr>
          <w:rFonts w:cs="David" w:hint="cs"/>
          <w:rtl/>
        </w:rPr>
      </w:pPr>
      <w:r w:rsidRPr="00F0739C">
        <w:rPr>
          <w:rFonts w:cs="David" w:hint="cs"/>
          <w:rtl/>
        </w:rPr>
        <w:tab/>
        <w:t xml:space="preserve">בשבוע שעבר, יושבת-ראש הכנסת דליה איציק שוחחה אתי ובעקבות כך שוחחתי עם כל ראשי סיעות הבית. הסוגיה היא שכל עוד המלחמה בצפון נמשכת, הועלה רעיון להמשיך ולקיים ישיבה של המליאה כל יום שלישי החל מהשעה 11:00, וזה היה על דעתם של כל ראשי סיעות הבית. </w:t>
      </w:r>
    </w:p>
    <w:p w14:paraId="56E92EA8" w14:textId="77777777" w:rsidR="00F0739C" w:rsidRPr="00F0739C" w:rsidRDefault="00F0739C" w:rsidP="00F0739C">
      <w:pPr>
        <w:bidi/>
        <w:rPr>
          <w:rFonts w:cs="David" w:hint="cs"/>
          <w:rtl/>
        </w:rPr>
      </w:pPr>
    </w:p>
    <w:p w14:paraId="4AAFCB08" w14:textId="77777777" w:rsidR="00F0739C" w:rsidRPr="00F0739C" w:rsidRDefault="00F0739C" w:rsidP="00F0739C">
      <w:pPr>
        <w:bidi/>
        <w:rPr>
          <w:rFonts w:cs="David" w:hint="cs"/>
          <w:rtl/>
        </w:rPr>
      </w:pPr>
      <w:r w:rsidRPr="00F0739C">
        <w:rPr>
          <w:rFonts w:cs="David" w:hint="cs"/>
          <w:rtl/>
        </w:rPr>
        <w:tab/>
        <w:t>היועצת המשפטית - מבחינת התקנון, אם אנחנו רוצים לאשר את זה, האם יש צורך לאשר זאת כל פעם מחדש או שניתן לומר שיש כוונה כזאת?</w:t>
      </w:r>
    </w:p>
    <w:p w14:paraId="550CD03D"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ארבל אסטרחן:</w:t>
      </w:r>
    </w:p>
    <w:p w14:paraId="679DA84C" w14:textId="77777777" w:rsidR="00F0739C" w:rsidRPr="00F0739C" w:rsidRDefault="00F0739C" w:rsidP="00F0739C">
      <w:pPr>
        <w:bidi/>
        <w:rPr>
          <w:rFonts w:cs="David" w:hint="cs"/>
          <w:rtl/>
        </w:rPr>
      </w:pPr>
    </w:p>
    <w:p w14:paraId="264E5A48" w14:textId="77777777" w:rsidR="00F0739C" w:rsidRPr="00F0739C" w:rsidRDefault="00F0739C" w:rsidP="00F0739C">
      <w:pPr>
        <w:bidi/>
        <w:rPr>
          <w:rFonts w:cs="David" w:hint="cs"/>
          <w:rtl/>
        </w:rPr>
      </w:pPr>
      <w:r w:rsidRPr="00F0739C">
        <w:rPr>
          <w:rFonts w:cs="David" w:hint="cs"/>
          <w:rtl/>
        </w:rPr>
        <w:tab/>
        <w:t xml:space="preserve">מי מבקש את אותו כינוס? </w:t>
      </w:r>
    </w:p>
    <w:p w14:paraId="26EA3A80"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02D2F8C6" w14:textId="77777777" w:rsidR="00F0739C" w:rsidRPr="00F0739C" w:rsidRDefault="00F0739C" w:rsidP="00F0739C">
      <w:pPr>
        <w:bidi/>
        <w:rPr>
          <w:rFonts w:cs="David" w:hint="cs"/>
          <w:rtl/>
        </w:rPr>
      </w:pPr>
    </w:p>
    <w:p w14:paraId="729E8736" w14:textId="77777777" w:rsidR="00F0739C" w:rsidRPr="00F0739C" w:rsidRDefault="00F0739C" w:rsidP="00F0739C">
      <w:pPr>
        <w:bidi/>
        <w:rPr>
          <w:rFonts w:cs="David" w:hint="cs"/>
          <w:rtl/>
        </w:rPr>
      </w:pPr>
      <w:r w:rsidRPr="00F0739C">
        <w:rPr>
          <w:rFonts w:cs="David" w:hint="cs"/>
          <w:rtl/>
        </w:rPr>
        <w:tab/>
        <w:t xml:space="preserve"> יושבת-ראש הכנסת. </w:t>
      </w:r>
    </w:p>
    <w:p w14:paraId="46B6272B"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ארבל אסטרחן:</w:t>
      </w:r>
    </w:p>
    <w:p w14:paraId="55097376" w14:textId="77777777" w:rsidR="00F0739C" w:rsidRPr="00F0739C" w:rsidRDefault="00F0739C" w:rsidP="00F0739C">
      <w:pPr>
        <w:bidi/>
        <w:rPr>
          <w:rFonts w:cs="David" w:hint="cs"/>
          <w:rtl/>
        </w:rPr>
      </w:pPr>
    </w:p>
    <w:p w14:paraId="669F63B6" w14:textId="77777777" w:rsidR="00F0739C" w:rsidRPr="00F0739C" w:rsidRDefault="00F0739C" w:rsidP="00F0739C">
      <w:pPr>
        <w:bidi/>
        <w:rPr>
          <w:rFonts w:cs="David" w:hint="cs"/>
          <w:rtl/>
        </w:rPr>
      </w:pPr>
      <w:r w:rsidRPr="00F0739C">
        <w:rPr>
          <w:rFonts w:cs="David" w:hint="cs"/>
          <w:rtl/>
        </w:rPr>
        <w:tab/>
        <w:t>ליושב-ראש אין סמכות לכנס את הכנסת בפגרה.</w:t>
      </w:r>
    </w:p>
    <w:p w14:paraId="0BC121E6"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0B3E33CC" w14:textId="77777777" w:rsidR="00F0739C" w:rsidRPr="00F0739C" w:rsidRDefault="00F0739C" w:rsidP="00F0739C">
      <w:pPr>
        <w:bidi/>
        <w:rPr>
          <w:rFonts w:cs="David" w:hint="cs"/>
          <w:u w:val="single"/>
          <w:rtl/>
        </w:rPr>
      </w:pPr>
    </w:p>
    <w:p w14:paraId="6C55D846" w14:textId="77777777" w:rsidR="00F0739C" w:rsidRPr="00F0739C" w:rsidRDefault="00F0739C" w:rsidP="00F0739C">
      <w:pPr>
        <w:bidi/>
        <w:rPr>
          <w:rFonts w:cs="David" w:hint="cs"/>
          <w:rtl/>
        </w:rPr>
      </w:pPr>
      <w:r w:rsidRPr="00F0739C">
        <w:rPr>
          <w:rFonts w:cs="David" w:hint="cs"/>
          <w:rtl/>
        </w:rPr>
        <w:tab/>
        <w:t xml:space="preserve"> ממילא יש חתימות כל שבוע.</w:t>
      </w:r>
    </w:p>
    <w:p w14:paraId="3456D3FE"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אריה האן:</w:t>
      </w:r>
    </w:p>
    <w:p w14:paraId="020F73BF" w14:textId="77777777" w:rsidR="00F0739C" w:rsidRPr="00F0739C" w:rsidRDefault="00F0739C" w:rsidP="00F0739C">
      <w:pPr>
        <w:bidi/>
        <w:rPr>
          <w:rFonts w:cs="David" w:hint="cs"/>
          <w:rtl/>
        </w:rPr>
      </w:pPr>
    </w:p>
    <w:p w14:paraId="25D809E8" w14:textId="77777777" w:rsidR="00F0739C" w:rsidRPr="00F0739C" w:rsidRDefault="00F0739C" w:rsidP="00F0739C">
      <w:pPr>
        <w:bidi/>
        <w:rPr>
          <w:rFonts w:cs="David" w:hint="cs"/>
          <w:rtl/>
        </w:rPr>
      </w:pPr>
      <w:r w:rsidRPr="00F0739C">
        <w:rPr>
          <w:rFonts w:cs="David" w:hint="cs"/>
          <w:rtl/>
        </w:rPr>
        <w:tab/>
        <w:t>למה שלא נקבע לפי סעיף 147?</w:t>
      </w:r>
    </w:p>
    <w:p w14:paraId="6C00C081"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ארבל אסטרחן:</w:t>
      </w:r>
    </w:p>
    <w:p w14:paraId="73E600AF" w14:textId="77777777" w:rsidR="00F0739C" w:rsidRPr="00F0739C" w:rsidRDefault="00F0739C" w:rsidP="00F0739C">
      <w:pPr>
        <w:bidi/>
        <w:rPr>
          <w:rFonts w:cs="David" w:hint="cs"/>
          <w:rtl/>
        </w:rPr>
      </w:pPr>
    </w:p>
    <w:p w14:paraId="59B52219" w14:textId="77777777" w:rsidR="00F0739C" w:rsidRPr="00F0739C" w:rsidRDefault="00F0739C" w:rsidP="00F0739C">
      <w:pPr>
        <w:bidi/>
        <w:rPr>
          <w:rFonts w:cs="David" w:hint="cs"/>
          <w:rtl/>
        </w:rPr>
      </w:pPr>
      <w:r w:rsidRPr="00F0739C">
        <w:rPr>
          <w:rFonts w:cs="David" w:hint="cs"/>
          <w:rtl/>
        </w:rPr>
        <w:tab/>
        <w:t>זה חוק. סעיף 147 לא יכול לסטות מהחוק.</w:t>
      </w:r>
    </w:p>
    <w:p w14:paraId="14EA01E9"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7057FF8A" w14:textId="77777777" w:rsidR="00F0739C" w:rsidRPr="00F0739C" w:rsidRDefault="00F0739C" w:rsidP="00F0739C">
      <w:pPr>
        <w:bidi/>
        <w:rPr>
          <w:rFonts w:cs="David" w:hint="cs"/>
          <w:rtl/>
        </w:rPr>
      </w:pPr>
    </w:p>
    <w:p w14:paraId="7AF33E4D" w14:textId="77777777" w:rsidR="00F0739C" w:rsidRPr="00F0739C" w:rsidRDefault="00F0739C" w:rsidP="00F0739C">
      <w:pPr>
        <w:bidi/>
        <w:rPr>
          <w:rFonts w:cs="David" w:hint="cs"/>
          <w:rtl/>
        </w:rPr>
      </w:pPr>
      <w:r w:rsidRPr="00F0739C">
        <w:rPr>
          <w:rFonts w:cs="David" w:hint="cs"/>
          <w:rtl/>
        </w:rPr>
        <w:tab/>
        <w:t xml:space="preserve"> אני מתייעצת אתכם. אפשר שכל שבוע אנחנו נתכנס - בוועדת הכנסת אנחנו ממילא עושים זאת </w:t>
      </w:r>
      <w:r w:rsidRPr="00F0739C">
        <w:rPr>
          <w:rFonts w:cs="David"/>
          <w:rtl/>
        </w:rPr>
        <w:t>–</w:t>
      </w:r>
      <w:r w:rsidRPr="00F0739C">
        <w:rPr>
          <w:rFonts w:cs="David" w:hint="cs"/>
          <w:rtl/>
        </w:rPr>
        <w:t xml:space="preserve"> ונאשר את הדיון, כך שהלך הרוחות יהיה שכל חברי הכנסת ידעו שמעכשיו עד להודעה חדשה, יתקיים כל יום שלישי דיון במליאה מהשעה 11:00.</w:t>
      </w:r>
    </w:p>
    <w:p w14:paraId="60AA02D6" w14:textId="77777777" w:rsidR="00F0739C" w:rsidRPr="00F0739C" w:rsidRDefault="00F0739C" w:rsidP="00F0739C">
      <w:pPr>
        <w:bidi/>
        <w:rPr>
          <w:rFonts w:cs="David" w:hint="cs"/>
          <w:rtl/>
        </w:rPr>
      </w:pPr>
    </w:p>
    <w:p w14:paraId="753BB71D" w14:textId="77777777" w:rsidR="00F0739C" w:rsidRPr="00F0739C" w:rsidRDefault="00F0739C" w:rsidP="00F0739C">
      <w:pPr>
        <w:bidi/>
        <w:rPr>
          <w:rFonts w:cs="David" w:hint="cs"/>
          <w:rtl/>
        </w:rPr>
      </w:pPr>
      <w:r w:rsidRPr="00F0739C">
        <w:rPr>
          <w:rFonts w:cs="David" w:hint="cs"/>
          <w:rtl/>
        </w:rPr>
        <w:tab/>
        <w:t xml:space="preserve">אם על-פי התקנון לא ניתן לעשות זאת </w:t>
      </w:r>
      <w:r w:rsidRPr="00F0739C">
        <w:rPr>
          <w:rFonts w:cs="David"/>
          <w:rtl/>
        </w:rPr>
        <w:t>–</w:t>
      </w:r>
      <w:r w:rsidRPr="00F0739C">
        <w:rPr>
          <w:rFonts w:cs="David" w:hint="cs"/>
          <w:rtl/>
        </w:rPr>
        <w:t xml:space="preserve"> אנחנו כל שבוע מחדש נאשר את זה.</w:t>
      </w:r>
    </w:p>
    <w:p w14:paraId="0EECB88B"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ארבל אסטרחן:</w:t>
      </w:r>
    </w:p>
    <w:p w14:paraId="2A705A47" w14:textId="77777777" w:rsidR="00F0739C" w:rsidRPr="00F0739C" w:rsidRDefault="00F0739C" w:rsidP="00F0739C">
      <w:pPr>
        <w:bidi/>
        <w:rPr>
          <w:rFonts w:cs="David" w:hint="cs"/>
          <w:rtl/>
        </w:rPr>
      </w:pPr>
    </w:p>
    <w:p w14:paraId="33442EF5" w14:textId="77777777" w:rsidR="00F0739C" w:rsidRPr="00F0739C" w:rsidRDefault="00F0739C" w:rsidP="00F0739C">
      <w:pPr>
        <w:bidi/>
        <w:rPr>
          <w:rFonts w:cs="David" w:hint="cs"/>
          <w:rtl/>
        </w:rPr>
      </w:pPr>
      <w:r w:rsidRPr="00F0739C">
        <w:rPr>
          <w:rFonts w:cs="David" w:hint="cs"/>
          <w:rtl/>
        </w:rPr>
        <w:tab/>
        <w:t xml:space="preserve">לא צריך את ועדת הכנסת. אפשר להסכים שהמליאה תתכנס כל יום שלישי, ובלבד שיהיו 25 חתימות. </w:t>
      </w:r>
    </w:p>
    <w:p w14:paraId="59CA4CB0" w14:textId="77777777" w:rsidR="00F0739C" w:rsidRPr="00F0739C" w:rsidRDefault="00F0739C" w:rsidP="00F0739C">
      <w:pPr>
        <w:bidi/>
        <w:rPr>
          <w:rFonts w:cs="David"/>
          <w:rtl/>
        </w:rPr>
      </w:pPr>
      <w:r w:rsidRPr="00F0739C">
        <w:rPr>
          <w:rFonts w:cs="David"/>
          <w:rtl/>
        </w:rPr>
        <w:br/>
      </w:r>
    </w:p>
    <w:p w14:paraId="40ECD40E" w14:textId="77777777" w:rsidR="00F0739C" w:rsidRPr="00F0739C" w:rsidRDefault="00F0739C" w:rsidP="00F0739C">
      <w:pPr>
        <w:bidi/>
        <w:rPr>
          <w:rFonts w:cs="David" w:hint="cs"/>
          <w:rtl/>
        </w:rPr>
      </w:pPr>
      <w:r w:rsidRPr="00F0739C">
        <w:rPr>
          <w:rFonts w:cs="David"/>
          <w:rtl/>
        </w:rPr>
        <w:br w:type="page"/>
      </w:r>
      <w:r w:rsidRPr="00F0739C">
        <w:rPr>
          <w:rFonts w:cs="David" w:hint="cs"/>
          <w:u w:val="single"/>
          <w:rtl/>
        </w:rPr>
        <w:lastRenderedPageBreak/>
        <w:t>אריה האן:</w:t>
      </w:r>
    </w:p>
    <w:p w14:paraId="588FE7F0" w14:textId="77777777" w:rsidR="00F0739C" w:rsidRPr="00F0739C" w:rsidRDefault="00F0739C" w:rsidP="00F0739C">
      <w:pPr>
        <w:bidi/>
        <w:rPr>
          <w:rFonts w:cs="David" w:hint="cs"/>
          <w:rtl/>
        </w:rPr>
      </w:pPr>
    </w:p>
    <w:p w14:paraId="23C1CDA3" w14:textId="77777777" w:rsidR="00F0739C" w:rsidRPr="00F0739C" w:rsidRDefault="00F0739C" w:rsidP="00F0739C">
      <w:pPr>
        <w:bidi/>
        <w:rPr>
          <w:rFonts w:cs="David" w:hint="cs"/>
          <w:rtl/>
        </w:rPr>
      </w:pPr>
      <w:r w:rsidRPr="00F0739C">
        <w:rPr>
          <w:rFonts w:cs="David" w:hint="cs"/>
          <w:rtl/>
        </w:rPr>
        <w:tab/>
        <w:t>אנחנו נדאג לקבל הודעת ממשלה.</w:t>
      </w:r>
    </w:p>
    <w:p w14:paraId="5CFAABD2"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ארבל אסטרחן:</w:t>
      </w:r>
    </w:p>
    <w:p w14:paraId="179E8DAE" w14:textId="77777777" w:rsidR="00F0739C" w:rsidRPr="00F0739C" w:rsidRDefault="00F0739C" w:rsidP="00F0739C">
      <w:pPr>
        <w:bidi/>
        <w:rPr>
          <w:rFonts w:cs="David" w:hint="cs"/>
          <w:rtl/>
        </w:rPr>
      </w:pPr>
    </w:p>
    <w:p w14:paraId="38ADFF63" w14:textId="77777777" w:rsidR="00F0739C" w:rsidRPr="00F0739C" w:rsidRDefault="00F0739C" w:rsidP="00F0739C">
      <w:pPr>
        <w:bidi/>
        <w:rPr>
          <w:rFonts w:cs="David" w:hint="cs"/>
          <w:rtl/>
        </w:rPr>
      </w:pPr>
      <w:r w:rsidRPr="00F0739C">
        <w:rPr>
          <w:rFonts w:cs="David" w:hint="cs"/>
          <w:rtl/>
        </w:rPr>
        <w:tab/>
        <w:t>הודעת ממשלה או 25 חתימות.</w:t>
      </w:r>
    </w:p>
    <w:p w14:paraId="062B5521"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476D9680" w14:textId="77777777" w:rsidR="00F0739C" w:rsidRPr="00F0739C" w:rsidRDefault="00F0739C" w:rsidP="00F0739C">
      <w:pPr>
        <w:bidi/>
        <w:rPr>
          <w:rFonts w:cs="David" w:hint="cs"/>
          <w:rtl/>
        </w:rPr>
      </w:pPr>
    </w:p>
    <w:p w14:paraId="5233793A" w14:textId="77777777" w:rsidR="00F0739C" w:rsidRPr="00F0739C" w:rsidRDefault="00F0739C" w:rsidP="00F0739C">
      <w:pPr>
        <w:bidi/>
        <w:rPr>
          <w:rFonts w:cs="David" w:hint="cs"/>
          <w:rtl/>
        </w:rPr>
      </w:pPr>
      <w:r w:rsidRPr="00F0739C">
        <w:rPr>
          <w:rFonts w:cs="David" w:hint="cs"/>
          <w:rtl/>
        </w:rPr>
        <w:tab/>
        <w:t xml:space="preserve">לחילופין, או שכל שבוע נקיים זאת פרוצדורלית, או שיונחו כל שבוע מראש 25 חתימות, או שהממשלה תבקש כל שבוע מחדש. זאת הפרוצדורה, אין פרוצדורה אחרת. </w:t>
      </w:r>
    </w:p>
    <w:p w14:paraId="1BBE7FE9"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763DDF50" w14:textId="77777777" w:rsidR="00F0739C" w:rsidRPr="00F0739C" w:rsidRDefault="00F0739C" w:rsidP="00F0739C">
      <w:pPr>
        <w:bidi/>
        <w:rPr>
          <w:rFonts w:cs="David" w:hint="cs"/>
          <w:u w:val="single"/>
          <w:rtl/>
        </w:rPr>
      </w:pPr>
    </w:p>
    <w:p w14:paraId="3EACFFD1" w14:textId="77777777" w:rsidR="00F0739C" w:rsidRPr="00F0739C" w:rsidRDefault="00F0739C" w:rsidP="00F0739C">
      <w:pPr>
        <w:bidi/>
        <w:rPr>
          <w:rFonts w:cs="David" w:hint="cs"/>
          <w:rtl/>
        </w:rPr>
      </w:pPr>
      <w:r w:rsidRPr="00F0739C">
        <w:rPr>
          <w:rFonts w:cs="David" w:hint="cs"/>
          <w:rtl/>
        </w:rPr>
        <w:tab/>
        <w:t xml:space="preserve">יש בהחלט בעיה חמורה. בוודאי שסמכות היושבת-ראש בפגרה לקבוע את עיתוי הכינוס, אבל אם כבר הכנסת מתכנסת, לא יכול להיות </w:t>
      </w:r>
      <w:r w:rsidRPr="00F0739C">
        <w:rPr>
          <w:rFonts w:cs="David"/>
          <w:rtl/>
        </w:rPr>
        <w:t>–</w:t>
      </w:r>
      <w:r w:rsidRPr="00F0739C">
        <w:rPr>
          <w:rFonts w:cs="David" w:hint="cs"/>
          <w:rtl/>
        </w:rPr>
        <w:t xml:space="preserve"> ואני אומר שוב: לא יכול להיות ש-25 חתימות שהוגשו לכנס את הכנסת בנושא מסוים, זה לא על סדר-היום.</w:t>
      </w:r>
    </w:p>
    <w:p w14:paraId="0DDEC33B"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מזכיר הכנסת אריה האן:</w:t>
      </w:r>
    </w:p>
    <w:p w14:paraId="35F45ACB" w14:textId="77777777" w:rsidR="00F0739C" w:rsidRPr="00F0739C" w:rsidRDefault="00F0739C" w:rsidP="00F0739C">
      <w:pPr>
        <w:bidi/>
        <w:rPr>
          <w:rFonts w:cs="David" w:hint="cs"/>
          <w:rtl/>
        </w:rPr>
      </w:pPr>
    </w:p>
    <w:p w14:paraId="7A4BE599" w14:textId="77777777" w:rsidR="00F0739C" w:rsidRPr="00F0739C" w:rsidRDefault="00F0739C" w:rsidP="00F0739C">
      <w:pPr>
        <w:bidi/>
        <w:rPr>
          <w:rFonts w:cs="David" w:hint="cs"/>
          <w:rtl/>
        </w:rPr>
      </w:pPr>
      <w:r w:rsidRPr="00F0739C">
        <w:rPr>
          <w:rFonts w:cs="David" w:hint="cs"/>
          <w:rtl/>
        </w:rPr>
        <w:tab/>
        <w:t>זה כן על סדר-היום.</w:t>
      </w:r>
    </w:p>
    <w:p w14:paraId="4CB42634"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362A6A0A" w14:textId="77777777" w:rsidR="00F0739C" w:rsidRPr="00F0739C" w:rsidRDefault="00F0739C" w:rsidP="00F0739C">
      <w:pPr>
        <w:bidi/>
        <w:rPr>
          <w:rFonts w:cs="David" w:hint="cs"/>
          <w:u w:val="single"/>
          <w:rtl/>
        </w:rPr>
      </w:pPr>
    </w:p>
    <w:p w14:paraId="1432D09C" w14:textId="77777777" w:rsidR="00F0739C" w:rsidRPr="00F0739C" w:rsidRDefault="00F0739C" w:rsidP="00F0739C">
      <w:pPr>
        <w:bidi/>
        <w:rPr>
          <w:rFonts w:cs="David" w:hint="cs"/>
          <w:rtl/>
        </w:rPr>
      </w:pPr>
      <w:r w:rsidRPr="00F0739C">
        <w:rPr>
          <w:rFonts w:cs="David" w:hint="cs"/>
          <w:rtl/>
        </w:rPr>
        <w:tab/>
        <w:t xml:space="preserve">זאת כבר פעם שנייה </w:t>
      </w:r>
      <w:r w:rsidRPr="00F0739C">
        <w:rPr>
          <w:rFonts w:cs="David"/>
          <w:rtl/>
        </w:rPr>
        <w:t>–</w:t>
      </w:r>
      <w:r w:rsidRPr="00F0739C">
        <w:rPr>
          <w:rFonts w:cs="David" w:hint="cs"/>
          <w:rtl/>
        </w:rPr>
        <w:t xml:space="preserve"> אלא אם כן מזכיר הכנסת יעדכן אותנו שהנושאים שהוגשו בשבוע שעבר בפרוצדורה הזאת, נמצאים כסעיף על סדר-יומה של הכנסת. </w:t>
      </w:r>
    </w:p>
    <w:p w14:paraId="7C79B561"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מזכיר הכנסת אריה האן:</w:t>
      </w:r>
    </w:p>
    <w:p w14:paraId="643039BB" w14:textId="77777777" w:rsidR="00F0739C" w:rsidRPr="00F0739C" w:rsidRDefault="00F0739C" w:rsidP="00F0739C">
      <w:pPr>
        <w:bidi/>
        <w:rPr>
          <w:rFonts w:cs="David" w:hint="cs"/>
          <w:rtl/>
        </w:rPr>
      </w:pPr>
    </w:p>
    <w:p w14:paraId="29239F90" w14:textId="77777777" w:rsidR="00F0739C" w:rsidRPr="00F0739C" w:rsidRDefault="00F0739C" w:rsidP="00F0739C">
      <w:pPr>
        <w:bidi/>
        <w:rPr>
          <w:rFonts w:cs="David" w:hint="cs"/>
          <w:rtl/>
        </w:rPr>
      </w:pPr>
      <w:r w:rsidRPr="00F0739C">
        <w:rPr>
          <w:rFonts w:cs="David" w:hint="cs"/>
          <w:rtl/>
        </w:rPr>
        <w:tab/>
        <w:t>כפי שסוכם בשבוע שעבר, אותו דבר ננהג השבוע.</w:t>
      </w:r>
    </w:p>
    <w:p w14:paraId="56AD2EFA"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4CF01A97" w14:textId="77777777" w:rsidR="00F0739C" w:rsidRPr="00F0739C" w:rsidRDefault="00F0739C" w:rsidP="00F0739C">
      <w:pPr>
        <w:bidi/>
        <w:rPr>
          <w:rFonts w:cs="David" w:hint="cs"/>
          <w:u w:val="single"/>
          <w:rtl/>
        </w:rPr>
      </w:pPr>
    </w:p>
    <w:p w14:paraId="3238F0AB" w14:textId="77777777" w:rsidR="00F0739C" w:rsidRPr="00F0739C" w:rsidRDefault="00F0739C" w:rsidP="00F0739C">
      <w:pPr>
        <w:bidi/>
        <w:rPr>
          <w:rFonts w:cs="David" w:hint="cs"/>
          <w:rtl/>
        </w:rPr>
      </w:pPr>
      <w:r w:rsidRPr="00F0739C">
        <w:rPr>
          <w:rFonts w:cs="David" w:hint="cs"/>
          <w:rtl/>
        </w:rPr>
        <w:tab/>
        <w:t xml:space="preserve"> מה זאת אומרת אותו דבר? האם שאלת את המציעים? האם פנית לחבר הכנסת מרציאנו, שאלת אותו אם הוא מסכים "לבלוע" את הנושא שלו בנושא אחר? </w:t>
      </w:r>
    </w:p>
    <w:p w14:paraId="4D75937B" w14:textId="77777777" w:rsidR="00F0739C" w:rsidRPr="00F0739C" w:rsidRDefault="00F0739C" w:rsidP="00F0739C">
      <w:pPr>
        <w:bidi/>
        <w:rPr>
          <w:rFonts w:cs="David" w:hint="cs"/>
          <w:rtl/>
        </w:rPr>
      </w:pPr>
    </w:p>
    <w:p w14:paraId="32A7BAD7" w14:textId="77777777" w:rsidR="00F0739C" w:rsidRPr="00F0739C" w:rsidRDefault="00F0739C" w:rsidP="00F0739C">
      <w:pPr>
        <w:bidi/>
        <w:rPr>
          <w:rFonts w:cs="David" w:hint="cs"/>
          <w:rtl/>
        </w:rPr>
      </w:pPr>
      <w:r w:rsidRPr="00F0739C">
        <w:rPr>
          <w:rFonts w:cs="David" w:hint="cs"/>
          <w:rtl/>
        </w:rPr>
        <w:tab/>
        <w:t xml:space="preserve">שר הביטחון מודיע הודעה </w:t>
      </w:r>
      <w:r w:rsidRPr="00F0739C">
        <w:rPr>
          <w:rFonts w:cs="David"/>
          <w:rtl/>
        </w:rPr>
        <w:t>–</w:t>
      </w:r>
      <w:r w:rsidRPr="00F0739C">
        <w:rPr>
          <w:rFonts w:cs="David" w:hint="cs"/>
          <w:rtl/>
        </w:rPr>
        <w:t xml:space="preserve"> זה חשוב מאוד, כדאי לראות את שר הביטחון מדי פעם, בעיקר בימים כאלה, ולא ראינו אותו.</w:t>
      </w:r>
    </w:p>
    <w:p w14:paraId="67B785D2" w14:textId="77777777" w:rsidR="00F0739C" w:rsidRPr="00F0739C" w:rsidRDefault="00F0739C" w:rsidP="00F0739C">
      <w:pPr>
        <w:bidi/>
        <w:rPr>
          <w:rFonts w:cs="David" w:hint="cs"/>
          <w:rtl/>
        </w:rPr>
      </w:pPr>
    </w:p>
    <w:p w14:paraId="0695C094" w14:textId="77777777" w:rsidR="00F0739C" w:rsidRPr="00F0739C" w:rsidRDefault="00F0739C" w:rsidP="00F0739C">
      <w:pPr>
        <w:bidi/>
        <w:rPr>
          <w:rFonts w:cs="David" w:hint="cs"/>
          <w:rtl/>
        </w:rPr>
      </w:pPr>
      <w:r w:rsidRPr="00F0739C">
        <w:rPr>
          <w:rFonts w:cs="David" w:hint="cs"/>
          <w:rtl/>
        </w:rPr>
        <w:tab/>
        <w:t>אבל, אין איזושהי סמכות מוקנית למזכירות או לגורם כלשהו אחר לבוא ולהגיד: אני "בולע" את 25 החתימות. זה נושא על סדר-יומה של הכנסת, אלא אם כן מציעים יבואו ויגידו שהם מוכנים לאחד זאת בנושא אחר.</w:t>
      </w:r>
    </w:p>
    <w:p w14:paraId="3A09A7D6" w14:textId="77777777" w:rsidR="00F0739C" w:rsidRPr="00F0739C" w:rsidRDefault="00F0739C" w:rsidP="00F0739C">
      <w:pPr>
        <w:pStyle w:val="Heading5"/>
        <w:jc w:val="left"/>
        <w:rPr>
          <w:rFonts w:hint="cs"/>
          <w:rtl/>
        </w:rPr>
      </w:pPr>
      <w:r w:rsidRPr="00F0739C">
        <w:rPr>
          <w:rtl/>
        </w:rPr>
        <w:br/>
      </w:r>
      <w:r w:rsidRPr="00F0739C">
        <w:rPr>
          <w:rFonts w:hint="cs"/>
          <w:u w:val="single"/>
          <w:rtl/>
        </w:rPr>
        <w:t>אביגדור יצחקי:</w:t>
      </w:r>
    </w:p>
    <w:p w14:paraId="1F788DD1" w14:textId="77777777" w:rsidR="00F0739C" w:rsidRPr="00F0739C" w:rsidRDefault="00F0739C" w:rsidP="00F0739C">
      <w:pPr>
        <w:pStyle w:val="Heading5"/>
        <w:jc w:val="left"/>
        <w:rPr>
          <w:rFonts w:hint="cs"/>
          <w:rtl/>
        </w:rPr>
      </w:pPr>
    </w:p>
    <w:p w14:paraId="6EE552EE" w14:textId="77777777" w:rsidR="00F0739C" w:rsidRPr="00F0739C" w:rsidRDefault="00F0739C" w:rsidP="00F0739C">
      <w:pPr>
        <w:bidi/>
        <w:rPr>
          <w:rFonts w:cs="David" w:hint="cs"/>
          <w:rtl/>
        </w:rPr>
      </w:pPr>
      <w:r w:rsidRPr="00F0739C">
        <w:rPr>
          <w:rFonts w:cs="David" w:hint="cs"/>
          <w:rtl/>
        </w:rPr>
        <w:tab/>
        <w:t>מה היה הנושא?</w:t>
      </w:r>
    </w:p>
    <w:p w14:paraId="6EAB63A7"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401AECC9" w14:textId="77777777" w:rsidR="00F0739C" w:rsidRPr="00F0739C" w:rsidRDefault="00F0739C" w:rsidP="00F0739C">
      <w:pPr>
        <w:bidi/>
        <w:rPr>
          <w:rFonts w:cs="David" w:hint="cs"/>
          <w:u w:val="single"/>
          <w:rtl/>
        </w:rPr>
      </w:pPr>
    </w:p>
    <w:p w14:paraId="63FAC33E" w14:textId="77777777" w:rsidR="00F0739C" w:rsidRPr="00F0739C" w:rsidRDefault="00F0739C" w:rsidP="00F0739C">
      <w:pPr>
        <w:bidi/>
        <w:rPr>
          <w:rFonts w:cs="David" w:hint="cs"/>
          <w:rtl/>
        </w:rPr>
      </w:pPr>
      <w:r w:rsidRPr="00F0739C">
        <w:rPr>
          <w:rFonts w:cs="David" w:hint="cs"/>
          <w:rtl/>
        </w:rPr>
        <w:tab/>
        <w:t>היו נושאים שונים, דווקא לא של סיעת הליכוד.</w:t>
      </w:r>
    </w:p>
    <w:p w14:paraId="262114C4" w14:textId="77777777" w:rsidR="00F0739C" w:rsidRPr="00F0739C" w:rsidRDefault="00F0739C" w:rsidP="00F0739C">
      <w:pPr>
        <w:bidi/>
        <w:rPr>
          <w:rFonts w:cs="David"/>
          <w:rtl/>
        </w:rPr>
      </w:pPr>
      <w:r w:rsidRPr="00F0739C">
        <w:rPr>
          <w:rFonts w:cs="David"/>
          <w:rtl/>
        </w:rPr>
        <w:br/>
      </w:r>
    </w:p>
    <w:p w14:paraId="5E26649D" w14:textId="77777777" w:rsidR="00F0739C" w:rsidRPr="00F0739C" w:rsidRDefault="00F0739C" w:rsidP="00F0739C">
      <w:pPr>
        <w:bidi/>
        <w:rPr>
          <w:rFonts w:cs="David" w:hint="cs"/>
          <w:u w:val="single"/>
          <w:rtl/>
        </w:rPr>
      </w:pPr>
      <w:r w:rsidRPr="00F0739C">
        <w:rPr>
          <w:rFonts w:cs="David"/>
          <w:rtl/>
        </w:rPr>
        <w:br w:type="page"/>
      </w:r>
      <w:r w:rsidRPr="00F0739C">
        <w:rPr>
          <w:rFonts w:cs="David" w:hint="cs"/>
          <w:u w:val="single"/>
          <w:rtl/>
        </w:rPr>
        <w:t>מזכיר הכנסת אריה האן:</w:t>
      </w:r>
    </w:p>
    <w:p w14:paraId="01EECAD5" w14:textId="77777777" w:rsidR="00F0739C" w:rsidRPr="00F0739C" w:rsidRDefault="00F0739C" w:rsidP="00F0739C">
      <w:pPr>
        <w:bidi/>
        <w:rPr>
          <w:rFonts w:cs="David" w:hint="cs"/>
          <w:u w:val="single"/>
          <w:rtl/>
        </w:rPr>
      </w:pPr>
    </w:p>
    <w:p w14:paraId="40E80128" w14:textId="77777777" w:rsidR="00F0739C" w:rsidRPr="00F0739C" w:rsidRDefault="00F0739C" w:rsidP="00F0739C">
      <w:pPr>
        <w:bidi/>
        <w:rPr>
          <w:rFonts w:cs="David" w:hint="cs"/>
          <w:rtl/>
        </w:rPr>
      </w:pPr>
      <w:r w:rsidRPr="00F0739C">
        <w:rPr>
          <w:rFonts w:cs="David" w:hint="cs"/>
          <w:rtl/>
        </w:rPr>
        <w:tab/>
        <w:t xml:space="preserve">חבר הכנסת סער, בשבוע שעבר </w:t>
      </w:r>
      <w:r w:rsidRPr="00F0739C">
        <w:rPr>
          <w:rFonts w:cs="David"/>
          <w:rtl/>
        </w:rPr>
        <w:t>–</w:t>
      </w:r>
      <w:r w:rsidRPr="00F0739C">
        <w:rPr>
          <w:rFonts w:cs="David" w:hint="cs"/>
          <w:rtl/>
        </w:rPr>
        <w:t xml:space="preserve"> על דעתך - - -</w:t>
      </w:r>
    </w:p>
    <w:p w14:paraId="1F8122B8"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381DA664" w14:textId="77777777" w:rsidR="00F0739C" w:rsidRPr="00F0739C" w:rsidRDefault="00F0739C" w:rsidP="00F0739C">
      <w:pPr>
        <w:bidi/>
        <w:rPr>
          <w:rFonts w:cs="David" w:hint="cs"/>
          <w:u w:val="single"/>
          <w:rtl/>
        </w:rPr>
      </w:pPr>
    </w:p>
    <w:p w14:paraId="648510FC" w14:textId="77777777" w:rsidR="00F0739C" w:rsidRPr="00F0739C" w:rsidRDefault="00F0739C" w:rsidP="00F0739C">
      <w:pPr>
        <w:bidi/>
        <w:rPr>
          <w:rFonts w:cs="David" w:hint="cs"/>
          <w:rtl/>
        </w:rPr>
      </w:pPr>
      <w:r w:rsidRPr="00F0739C">
        <w:rPr>
          <w:rFonts w:cs="David" w:hint="cs"/>
          <w:rtl/>
        </w:rPr>
        <w:tab/>
        <w:t xml:space="preserve"> בשבוע שעבר, על דעתי - - -</w:t>
      </w:r>
    </w:p>
    <w:p w14:paraId="5FE97866" w14:textId="77777777" w:rsidR="00F0739C" w:rsidRPr="00F0739C" w:rsidRDefault="00F0739C" w:rsidP="00F0739C">
      <w:pPr>
        <w:bidi/>
        <w:rPr>
          <w:rFonts w:cs="David" w:hint="cs"/>
          <w:i/>
          <w:iCs/>
          <w:rtl/>
        </w:rPr>
      </w:pPr>
      <w:r w:rsidRPr="00F0739C">
        <w:rPr>
          <w:rFonts w:cs="David"/>
          <w:rtl/>
        </w:rPr>
        <w:br/>
      </w:r>
      <w:r w:rsidRPr="00F0739C">
        <w:rPr>
          <w:rFonts w:cs="David" w:hint="cs"/>
          <w:u w:val="single"/>
          <w:rtl/>
        </w:rPr>
        <w:t>קריאות:</w:t>
      </w:r>
    </w:p>
    <w:p w14:paraId="1ABCCDA1" w14:textId="77777777" w:rsidR="00F0739C" w:rsidRPr="00F0739C" w:rsidRDefault="00F0739C" w:rsidP="00F0739C">
      <w:pPr>
        <w:bidi/>
        <w:rPr>
          <w:rFonts w:cs="David" w:hint="cs"/>
          <w:i/>
          <w:iCs/>
          <w:rtl/>
        </w:rPr>
      </w:pPr>
    </w:p>
    <w:p w14:paraId="58295488" w14:textId="77777777" w:rsidR="00F0739C" w:rsidRPr="00F0739C" w:rsidRDefault="00F0739C" w:rsidP="00F0739C">
      <w:pPr>
        <w:bidi/>
        <w:rPr>
          <w:rFonts w:cs="David" w:hint="cs"/>
          <w:rtl/>
        </w:rPr>
      </w:pPr>
      <w:r w:rsidRPr="00F0739C">
        <w:rPr>
          <w:rFonts w:cs="David" w:hint="cs"/>
          <w:rtl/>
        </w:rPr>
        <w:tab/>
        <w:t xml:space="preserve">- - - </w:t>
      </w:r>
    </w:p>
    <w:p w14:paraId="449CC457" w14:textId="77777777" w:rsidR="00F0739C" w:rsidRPr="00F0739C" w:rsidRDefault="00F0739C" w:rsidP="00F0739C">
      <w:pPr>
        <w:bidi/>
        <w:rPr>
          <w:rFonts w:cs="David" w:hint="cs"/>
          <w:u w:val="single"/>
          <w:rtl/>
        </w:rPr>
      </w:pPr>
    </w:p>
    <w:p w14:paraId="4D251CC4" w14:textId="77777777" w:rsidR="00F0739C" w:rsidRPr="00F0739C" w:rsidRDefault="00F0739C" w:rsidP="00F0739C">
      <w:pPr>
        <w:bidi/>
        <w:rPr>
          <w:rFonts w:cs="David" w:hint="cs"/>
          <w:rtl/>
        </w:rPr>
      </w:pPr>
      <w:r w:rsidRPr="00F0739C">
        <w:rPr>
          <w:rFonts w:cs="David" w:hint="cs"/>
          <w:u w:val="single"/>
          <w:rtl/>
        </w:rPr>
        <w:t>היו"ר רוחמה אברהם:</w:t>
      </w:r>
    </w:p>
    <w:p w14:paraId="23CD58E8" w14:textId="77777777" w:rsidR="00F0739C" w:rsidRPr="00F0739C" w:rsidRDefault="00F0739C" w:rsidP="00F0739C">
      <w:pPr>
        <w:bidi/>
        <w:rPr>
          <w:rFonts w:cs="David" w:hint="cs"/>
          <w:rtl/>
        </w:rPr>
      </w:pPr>
    </w:p>
    <w:p w14:paraId="17D87D9F" w14:textId="77777777" w:rsidR="00F0739C" w:rsidRPr="00F0739C" w:rsidRDefault="00F0739C" w:rsidP="00F0739C">
      <w:pPr>
        <w:pStyle w:val="BodyText"/>
        <w:rPr>
          <w:rFonts w:hint="cs"/>
          <w:rtl/>
        </w:rPr>
      </w:pPr>
      <w:r w:rsidRPr="00F0739C">
        <w:rPr>
          <w:rFonts w:hint="cs"/>
          <w:rtl/>
        </w:rPr>
        <w:tab/>
        <w:t xml:space="preserve"> אני מבינה שאתם חוזרים מחופשה וכולכם מלאי מרץ, אבל לא ייתכן שאי-אפשר לומר משפט. אני אתחיל להוציא מן הישיבה.</w:t>
      </w:r>
    </w:p>
    <w:p w14:paraId="6757FF39" w14:textId="77777777" w:rsidR="00F0739C" w:rsidRPr="00F0739C" w:rsidRDefault="00F0739C" w:rsidP="00F0739C">
      <w:pPr>
        <w:bidi/>
        <w:rPr>
          <w:rFonts w:cs="David" w:hint="cs"/>
          <w:u w:val="single"/>
          <w:rtl/>
        </w:rPr>
      </w:pPr>
    </w:p>
    <w:p w14:paraId="35E70BF8" w14:textId="77777777" w:rsidR="00F0739C" w:rsidRPr="00F0739C" w:rsidRDefault="00F0739C" w:rsidP="00F0739C">
      <w:pPr>
        <w:bidi/>
        <w:rPr>
          <w:rFonts w:cs="David" w:hint="cs"/>
          <w:u w:val="single"/>
          <w:rtl/>
        </w:rPr>
      </w:pPr>
      <w:r w:rsidRPr="00F0739C">
        <w:rPr>
          <w:rFonts w:cs="David" w:hint="cs"/>
          <w:u w:val="single"/>
          <w:rtl/>
        </w:rPr>
        <w:t>מזכיר הכנסת אריה האן:</w:t>
      </w:r>
    </w:p>
    <w:p w14:paraId="7BC2EFE6" w14:textId="77777777" w:rsidR="00F0739C" w:rsidRPr="00F0739C" w:rsidRDefault="00F0739C" w:rsidP="00F0739C">
      <w:pPr>
        <w:bidi/>
        <w:rPr>
          <w:rFonts w:cs="David" w:hint="cs"/>
          <w:u w:val="single"/>
          <w:rtl/>
        </w:rPr>
      </w:pPr>
    </w:p>
    <w:p w14:paraId="007A3D59" w14:textId="77777777" w:rsidR="00F0739C" w:rsidRPr="00F0739C" w:rsidRDefault="00F0739C" w:rsidP="00F0739C">
      <w:pPr>
        <w:bidi/>
        <w:rPr>
          <w:rFonts w:cs="David" w:hint="cs"/>
          <w:rtl/>
        </w:rPr>
      </w:pPr>
      <w:r w:rsidRPr="00F0739C">
        <w:rPr>
          <w:rFonts w:cs="David" w:hint="cs"/>
          <w:rtl/>
        </w:rPr>
        <w:tab/>
        <w:t xml:space="preserve">הגישו חתימות, ועל סמך החתימות </w:t>
      </w:r>
      <w:r w:rsidRPr="00F0739C">
        <w:rPr>
          <w:rFonts w:cs="David"/>
          <w:rtl/>
        </w:rPr>
        <w:t>–</w:t>
      </w:r>
      <w:r w:rsidRPr="00F0739C">
        <w:rPr>
          <w:rFonts w:cs="David" w:hint="cs"/>
          <w:rtl/>
        </w:rPr>
        <w:t xml:space="preserve"> כפי שסוכם בשבוע שעבר </w:t>
      </w:r>
      <w:r w:rsidRPr="00F0739C">
        <w:rPr>
          <w:rFonts w:cs="David"/>
          <w:rtl/>
        </w:rPr>
        <w:t>–</w:t>
      </w:r>
      <w:r w:rsidRPr="00F0739C">
        <w:rPr>
          <w:rFonts w:cs="David" w:hint="cs"/>
          <w:rtl/>
        </w:rPr>
        <w:t xml:space="preserve"> לפני הדיון יהיו מספר דוברים שמכסים את הדרישות של החתימות, כל אחד במשך 10 דקות, מעבר למכסה שתיקבע כאן. </w:t>
      </w:r>
    </w:p>
    <w:p w14:paraId="6C903D4C"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748C6EC4" w14:textId="77777777" w:rsidR="00F0739C" w:rsidRPr="00F0739C" w:rsidRDefault="00F0739C" w:rsidP="00F0739C">
      <w:pPr>
        <w:bidi/>
        <w:rPr>
          <w:rFonts w:cs="David" w:hint="cs"/>
          <w:u w:val="single"/>
          <w:rtl/>
        </w:rPr>
      </w:pPr>
    </w:p>
    <w:p w14:paraId="4A8238A2" w14:textId="77777777" w:rsidR="00F0739C" w:rsidRPr="00F0739C" w:rsidRDefault="00F0739C" w:rsidP="00F0739C">
      <w:pPr>
        <w:bidi/>
        <w:rPr>
          <w:rFonts w:cs="David" w:hint="cs"/>
          <w:rtl/>
        </w:rPr>
      </w:pPr>
      <w:r w:rsidRPr="00F0739C">
        <w:rPr>
          <w:rFonts w:cs="David" w:hint="cs"/>
          <w:rtl/>
        </w:rPr>
        <w:tab/>
        <w:t xml:space="preserve">מדוע שזה לא יהיה דיון נפרד? שיהיה סעיף על סדר-היום. </w:t>
      </w:r>
    </w:p>
    <w:p w14:paraId="00C37A31"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66336D62" w14:textId="77777777" w:rsidR="00F0739C" w:rsidRPr="00F0739C" w:rsidRDefault="00F0739C" w:rsidP="00F0739C">
      <w:pPr>
        <w:bidi/>
        <w:rPr>
          <w:rFonts w:cs="David" w:hint="cs"/>
          <w:rtl/>
        </w:rPr>
      </w:pPr>
    </w:p>
    <w:p w14:paraId="5DF842A9" w14:textId="77777777" w:rsidR="00F0739C" w:rsidRPr="00F0739C" w:rsidRDefault="00F0739C" w:rsidP="00F0739C">
      <w:pPr>
        <w:bidi/>
        <w:rPr>
          <w:rFonts w:cs="David" w:hint="cs"/>
          <w:rtl/>
        </w:rPr>
      </w:pPr>
      <w:r w:rsidRPr="00F0739C">
        <w:rPr>
          <w:rFonts w:cs="David" w:hint="cs"/>
          <w:rtl/>
        </w:rPr>
        <w:tab/>
        <w:t>קבעתם דיון משולב.</w:t>
      </w:r>
    </w:p>
    <w:p w14:paraId="18222E94"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יורם מרציאנו:</w:t>
      </w:r>
    </w:p>
    <w:p w14:paraId="7261ADCB" w14:textId="77777777" w:rsidR="00F0739C" w:rsidRPr="00F0739C" w:rsidRDefault="00F0739C" w:rsidP="00F0739C">
      <w:pPr>
        <w:bidi/>
        <w:rPr>
          <w:rFonts w:cs="David" w:hint="cs"/>
          <w:rtl/>
        </w:rPr>
      </w:pPr>
    </w:p>
    <w:p w14:paraId="28553045" w14:textId="77777777" w:rsidR="00F0739C" w:rsidRPr="00F0739C" w:rsidRDefault="00F0739C" w:rsidP="00F0739C">
      <w:pPr>
        <w:bidi/>
        <w:rPr>
          <w:rFonts w:cs="David" w:hint="cs"/>
          <w:rtl/>
        </w:rPr>
      </w:pPr>
      <w:r w:rsidRPr="00F0739C">
        <w:rPr>
          <w:rFonts w:cs="David" w:hint="cs"/>
          <w:rtl/>
        </w:rPr>
        <w:tab/>
        <w:t xml:space="preserve"> אני כמציע מודיע שאני נגד דיון משולב. </w:t>
      </w:r>
    </w:p>
    <w:p w14:paraId="672993B7"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מזכיר הכנסת אריה האן:</w:t>
      </w:r>
    </w:p>
    <w:p w14:paraId="4114CCB7" w14:textId="77777777" w:rsidR="00F0739C" w:rsidRPr="00F0739C" w:rsidRDefault="00F0739C" w:rsidP="00F0739C">
      <w:pPr>
        <w:bidi/>
        <w:rPr>
          <w:rFonts w:cs="David" w:hint="cs"/>
          <w:u w:val="single"/>
          <w:rtl/>
        </w:rPr>
      </w:pPr>
    </w:p>
    <w:p w14:paraId="55FE5E46" w14:textId="77777777" w:rsidR="00F0739C" w:rsidRPr="00F0739C" w:rsidRDefault="00F0739C" w:rsidP="00F0739C">
      <w:pPr>
        <w:bidi/>
        <w:rPr>
          <w:rFonts w:cs="David" w:hint="cs"/>
          <w:rtl/>
        </w:rPr>
      </w:pPr>
      <w:r w:rsidRPr="00F0739C">
        <w:rPr>
          <w:rFonts w:cs="David" w:hint="cs"/>
          <w:rtl/>
        </w:rPr>
        <w:tab/>
        <w:t>חבר הכנסת סער, אתה טועה בדבר אחד. בפגרה, חתימות זה הצעה לסדר-יום, זה לא דיון</w:t>
      </w:r>
      <w:r w:rsidRPr="00F0739C">
        <w:rPr>
          <w:rFonts w:cs="David"/>
          <w:rtl/>
        </w:rPr>
        <w:t>–</w:t>
      </w:r>
      <w:r w:rsidRPr="00F0739C">
        <w:rPr>
          <w:rFonts w:cs="David" w:hint="cs"/>
          <w:rtl/>
        </w:rPr>
        <w:t xml:space="preserve"> אני מזכיר לך. מצב של 25 חתימות זה הצעה לסדר-היום, כתוב בפירוש בתקנון. זאת אומרת שאם יש לך 25 חתימות, יש לך אפשרות לשני נושאים לסדר-יום, במילים אחרות שני דוברים, וזה מה שהולך להיות. </w:t>
      </w:r>
    </w:p>
    <w:p w14:paraId="1A737C72"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5B79F329" w14:textId="77777777" w:rsidR="00F0739C" w:rsidRPr="00F0739C" w:rsidRDefault="00F0739C" w:rsidP="00F0739C">
      <w:pPr>
        <w:bidi/>
        <w:rPr>
          <w:rFonts w:cs="David" w:hint="cs"/>
          <w:u w:val="single"/>
          <w:rtl/>
        </w:rPr>
      </w:pPr>
    </w:p>
    <w:p w14:paraId="70724C40" w14:textId="77777777" w:rsidR="00F0739C" w:rsidRPr="00F0739C" w:rsidRDefault="00F0739C" w:rsidP="00F0739C">
      <w:pPr>
        <w:bidi/>
        <w:rPr>
          <w:rFonts w:cs="David" w:hint="cs"/>
          <w:rtl/>
        </w:rPr>
      </w:pPr>
      <w:r w:rsidRPr="00F0739C">
        <w:rPr>
          <w:rFonts w:cs="David" w:hint="cs"/>
          <w:rtl/>
        </w:rPr>
        <w:tab/>
        <w:t xml:space="preserve"> אבל בשביל דיון משולב צריך את הסכמת ועדת הכנסת.</w:t>
      </w:r>
    </w:p>
    <w:p w14:paraId="6BE423B7"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מזכיר הכנסת אריה האן:</w:t>
      </w:r>
    </w:p>
    <w:p w14:paraId="2A3B160C" w14:textId="77777777" w:rsidR="00F0739C" w:rsidRPr="00F0739C" w:rsidRDefault="00F0739C" w:rsidP="00F0739C">
      <w:pPr>
        <w:bidi/>
        <w:rPr>
          <w:rFonts w:cs="David" w:hint="cs"/>
          <w:rtl/>
        </w:rPr>
      </w:pPr>
    </w:p>
    <w:p w14:paraId="37C999DC" w14:textId="77777777" w:rsidR="00F0739C" w:rsidRPr="00F0739C" w:rsidRDefault="00F0739C" w:rsidP="00F0739C">
      <w:pPr>
        <w:bidi/>
        <w:rPr>
          <w:rFonts w:cs="David" w:hint="cs"/>
          <w:rtl/>
        </w:rPr>
      </w:pPr>
      <w:r w:rsidRPr="00F0739C">
        <w:rPr>
          <w:rFonts w:cs="David" w:hint="cs"/>
          <w:rtl/>
        </w:rPr>
        <w:tab/>
        <w:t>ההצעות שלכם זה לא דיון. הצעה לסדר-יום היא לא דיון. הדיון הוא הודעת הממשלה.</w:t>
      </w:r>
    </w:p>
    <w:p w14:paraId="4C205C0C"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10780B02" w14:textId="77777777" w:rsidR="00F0739C" w:rsidRPr="00F0739C" w:rsidRDefault="00F0739C" w:rsidP="00F0739C">
      <w:pPr>
        <w:bidi/>
        <w:rPr>
          <w:rFonts w:cs="David" w:hint="cs"/>
          <w:u w:val="single"/>
          <w:rtl/>
        </w:rPr>
      </w:pPr>
    </w:p>
    <w:p w14:paraId="684B0C9D" w14:textId="77777777" w:rsidR="00F0739C" w:rsidRPr="00F0739C" w:rsidRDefault="00F0739C" w:rsidP="00F0739C">
      <w:pPr>
        <w:bidi/>
        <w:rPr>
          <w:rFonts w:cs="David" w:hint="cs"/>
          <w:rtl/>
        </w:rPr>
      </w:pPr>
      <w:r w:rsidRPr="00F0739C">
        <w:rPr>
          <w:rFonts w:cs="David" w:hint="cs"/>
          <w:rtl/>
        </w:rPr>
        <w:tab/>
        <w:t xml:space="preserve">אני שואל אם היום זה על סדר-היום. </w:t>
      </w:r>
    </w:p>
    <w:p w14:paraId="222FC86A"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מזכיר הכנסת אריה האן:</w:t>
      </w:r>
    </w:p>
    <w:p w14:paraId="1E285B22" w14:textId="77777777" w:rsidR="00F0739C" w:rsidRPr="00F0739C" w:rsidRDefault="00F0739C" w:rsidP="00F0739C">
      <w:pPr>
        <w:bidi/>
        <w:rPr>
          <w:rFonts w:cs="David" w:hint="cs"/>
          <w:rtl/>
        </w:rPr>
      </w:pPr>
    </w:p>
    <w:p w14:paraId="0D3CEBEA" w14:textId="77777777" w:rsidR="00F0739C" w:rsidRPr="00F0739C" w:rsidRDefault="00F0739C" w:rsidP="00F0739C">
      <w:pPr>
        <w:bidi/>
        <w:rPr>
          <w:rFonts w:cs="David" w:hint="cs"/>
          <w:rtl/>
        </w:rPr>
      </w:pPr>
      <w:r w:rsidRPr="00F0739C">
        <w:rPr>
          <w:rFonts w:cs="David" w:hint="cs"/>
          <w:rtl/>
        </w:rPr>
        <w:tab/>
        <w:t xml:space="preserve"> 10 דקות לכל - - -</w:t>
      </w:r>
    </w:p>
    <w:p w14:paraId="75332B33"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470D3066" w14:textId="77777777" w:rsidR="00F0739C" w:rsidRPr="00F0739C" w:rsidRDefault="00F0739C" w:rsidP="00F0739C">
      <w:pPr>
        <w:bidi/>
        <w:rPr>
          <w:rFonts w:cs="David" w:hint="cs"/>
          <w:u w:val="single"/>
          <w:rtl/>
        </w:rPr>
      </w:pPr>
    </w:p>
    <w:p w14:paraId="6006900B" w14:textId="77777777" w:rsidR="00F0739C" w:rsidRPr="00F0739C" w:rsidRDefault="00F0739C" w:rsidP="00F0739C">
      <w:pPr>
        <w:bidi/>
        <w:rPr>
          <w:rFonts w:cs="David" w:hint="cs"/>
          <w:rtl/>
        </w:rPr>
      </w:pPr>
      <w:r w:rsidRPr="00F0739C">
        <w:rPr>
          <w:rFonts w:cs="David" w:hint="cs"/>
          <w:rtl/>
        </w:rPr>
        <w:tab/>
        <w:t>לא משולב. ועדת הכנסת לא קיבלה החלטה, אל תתחכם פה - -</w:t>
      </w:r>
    </w:p>
    <w:p w14:paraId="76D0F1C6"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מזכיר הכנסת אריה האן:</w:t>
      </w:r>
    </w:p>
    <w:p w14:paraId="48D83BD4" w14:textId="77777777" w:rsidR="00F0739C" w:rsidRPr="00F0739C" w:rsidRDefault="00F0739C" w:rsidP="00F0739C">
      <w:pPr>
        <w:bidi/>
        <w:rPr>
          <w:rFonts w:cs="David" w:hint="cs"/>
          <w:rtl/>
        </w:rPr>
      </w:pPr>
    </w:p>
    <w:p w14:paraId="2A7C1A72" w14:textId="77777777" w:rsidR="00F0739C" w:rsidRPr="00F0739C" w:rsidRDefault="00F0739C" w:rsidP="00F0739C">
      <w:pPr>
        <w:bidi/>
        <w:rPr>
          <w:rFonts w:cs="David" w:hint="cs"/>
          <w:rtl/>
        </w:rPr>
      </w:pPr>
      <w:r w:rsidRPr="00F0739C">
        <w:rPr>
          <w:rFonts w:cs="David" w:hint="cs"/>
          <w:rtl/>
        </w:rPr>
        <w:tab/>
        <w:t xml:space="preserve"> אני לא מתחכם. </w:t>
      </w:r>
    </w:p>
    <w:p w14:paraId="760F4680"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43109A74" w14:textId="77777777" w:rsidR="00F0739C" w:rsidRPr="00F0739C" w:rsidRDefault="00F0739C" w:rsidP="00F0739C">
      <w:pPr>
        <w:bidi/>
        <w:rPr>
          <w:rFonts w:cs="David" w:hint="cs"/>
          <w:u w:val="single"/>
          <w:rtl/>
        </w:rPr>
      </w:pPr>
    </w:p>
    <w:p w14:paraId="6F023B04" w14:textId="77777777" w:rsidR="00F0739C" w:rsidRPr="00F0739C" w:rsidRDefault="00F0739C" w:rsidP="00F0739C">
      <w:pPr>
        <w:bidi/>
        <w:ind w:left="570"/>
        <w:rPr>
          <w:rFonts w:cs="David" w:hint="cs"/>
          <w:rtl/>
        </w:rPr>
      </w:pPr>
      <w:r w:rsidRPr="00F0739C">
        <w:rPr>
          <w:rFonts w:cs="David" w:hint="cs"/>
          <w:rtl/>
        </w:rPr>
        <w:t xml:space="preserve">- -  ותקבע לי מראש מה תהיה מתכונת הדיון. לא הובאה לכאן הצעה למתכונת דיון. </w:t>
      </w:r>
    </w:p>
    <w:p w14:paraId="439EF15A"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439DEEEC" w14:textId="77777777" w:rsidR="00F0739C" w:rsidRPr="00F0739C" w:rsidRDefault="00F0739C" w:rsidP="00F0739C">
      <w:pPr>
        <w:bidi/>
        <w:rPr>
          <w:rFonts w:cs="David" w:hint="cs"/>
          <w:rtl/>
        </w:rPr>
      </w:pPr>
    </w:p>
    <w:p w14:paraId="1CE3BCC9" w14:textId="77777777" w:rsidR="00F0739C" w:rsidRPr="00F0739C" w:rsidRDefault="00F0739C" w:rsidP="00F0739C">
      <w:pPr>
        <w:bidi/>
        <w:ind w:left="570"/>
        <w:rPr>
          <w:rFonts w:cs="David" w:hint="cs"/>
          <w:rtl/>
        </w:rPr>
      </w:pPr>
      <w:r w:rsidRPr="00F0739C">
        <w:rPr>
          <w:rFonts w:cs="David" w:hint="cs"/>
          <w:rtl/>
        </w:rPr>
        <w:t>גדעון.</w:t>
      </w:r>
    </w:p>
    <w:p w14:paraId="67CE37D2" w14:textId="77777777" w:rsidR="00F0739C" w:rsidRPr="00F0739C" w:rsidRDefault="00F0739C" w:rsidP="00F0739C">
      <w:pPr>
        <w:bidi/>
        <w:rPr>
          <w:rFonts w:cs="David" w:hint="cs"/>
          <w:u w:val="single"/>
          <w:rtl/>
        </w:rPr>
      </w:pPr>
      <w:r w:rsidRPr="00F0739C">
        <w:rPr>
          <w:rFonts w:cs="David" w:hint="cs"/>
          <w:rtl/>
        </w:rPr>
        <w:br/>
      </w:r>
      <w:r w:rsidRPr="00F0739C">
        <w:rPr>
          <w:rFonts w:cs="David" w:hint="cs"/>
          <w:u w:val="single"/>
          <w:rtl/>
        </w:rPr>
        <w:t>גדעון סער:</w:t>
      </w:r>
    </w:p>
    <w:p w14:paraId="6D405418" w14:textId="77777777" w:rsidR="00F0739C" w:rsidRPr="00F0739C" w:rsidRDefault="00F0739C" w:rsidP="00F0739C">
      <w:pPr>
        <w:bidi/>
        <w:rPr>
          <w:rFonts w:cs="David" w:hint="cs"/>
          <w:u w:val="single"/>
          <w:rtl/>
        </w:rPr>
      </w:pPr>
    </w:p>
    <w:p w14:paraId="57E710A2" w14:textId="77777777" w:rsidR="00F0739C" w:rsidRPr="00F0739C" w:rsidRDefault="00F0739C" w:rsidP="00F0739C">
      <w:pPr>
        <w:bidi/>
        <w:rPr>
          <w:rFonts w:cs="David" w:hint="cs"/>
          <w:rtl/>
        </w:rPr>
      </w:pPr>
      <w:r w:rsidRPr="00F0739C">
        <w:rPr>
          <w:rFonts w:cs="David" w:hint="cs"/>
          <w:rtl/>
        </w:rPr>
        <w:tab/>
        <w:t>אני לא עובד אצלך. אל תפני אלי בצורה כזאת. אני מעלה שאלה פרוצדורלית כבדה וכדאי להתייחס אליה.</w:t>
      </w:r>
    </w:p>
    <w:p w14:paraId="5675F0B1" w14:textId="77777777" w:rsidR="00F0739C" w:rsidRPr="00F0739C" w:rsidRDefault="00F0739C" w:rsidP="00F0739C">
      <w:pPr>
        <w:bidi/>
        <w:spacing w:before="240"/>
        <w:rPr>
          <w:rFonts w:cs="David" w:hint="cs"/>
          <w:rtl/>
        </w:rPr>
      </w:pPr>
      <w:r w:rsidRPr="00F0739C">
        <w:rPr>
          <w:rFonts w:cs="David" w:hint="cs"/>
          <w:rtl/>
        </w:rPr>
        <w:t>(חבר הכנסת ראובן ריבלין מצטרף לישיבת הוועדה)</w:t>
      </w:r>
    </w:p>
    <w:p w14:paraId="059F87FA"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ראובן ריבלין:</w:t>
      </w:r>
    </w:p>
    <w:p w14:paraId="543034D8" w14:textId="77777777" w:rsidR="00F0739C" w:rsidRPr="00F0739C" w:rsidRDefault="00F0739C" w:rsidP="00F0739C">
      <w:pPr>
        <w:bidi/>
        <w:rPr>
          <w:rFonts w:cs="David" w:hint="cs"/>
          <w:u w:val="single"/>
          <w:rtl/>
        </w:rPr>
      </w:pPr>
    </w:p>
    <w:p w14:paraId="5868370E" w14:textId="77777777" w:rsidR="00F0739C" w:rsidRPr="00F0739C" w:rsidRDefault="00F0739C" w:rsidP="00F0739C">
      <w:pPr>
        <w:bidi/>
        <w:rPr>
          <w:rFonts w:cs="David" w:hint="cs"/>
          <w:rtl/>
        </w:rPr>
      </w:pPr>
      <w:r w:rsidRPr="00F0739C">
        <w:rPr>
          <w:rFonts w:cs="David" w:hint="cs"/>
          <w:rtl/>
        </w:rPr>
        <w:tab/>
        <w:t xml:space="preserve">אם אני יכול להפקיד את הצבעתי, אני מצביע עם חבר הכנסת גדעון סער. אנחנו בוועדת כספים. </w:t>
      </w:r>
      <w:r w:rsidRPr="00F0739C">
        <w:rPr>
          <w:rFonts w:cs="David" w:hint="cs"/>
          <w:rtl/>
        </w:rPr>
        <w:tab/>
      </w:r>
    </w:p>
    <w:p w14:paraId="31150634"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0E9BC4DF" w14:textId="77777777" w:rsidR="00F0739C" w:rsidRPr="00F0739C" w:rsidRDefault="00F0739C" w:rsidP="00F0739C">
      <w:pPr>
        <w:bidi/>
        <w:rPr>
          <w:rFonts w:cs="David" w:hint="cs"/>
          <w:rtl/>
        </w:rPr>
      </w:pPr>
    </w:p>
    <w:p w14:paraId="08DC5989" w14:textId="77777777" w:rsidR="00F0739C" w:rsidRPr="00F0739C" w:rsidRDefault="00F0739C" w:rsidP="00F0739C">
      <w:pPr>
        <w:bidi/>
        <w:rPr>
          <w:rFonts w:cs="David" w:hint="cs"/>
          <w:rtl/>
        </w:rPr>
      </w:pPr>
      <w:r w:rsidRPr="00F0739C">
        <w:rPr>
          <w:rFonts w:cs="David" w:hint="cs"/>
          <w:rtl/>
        </w:rPr>
        <w:tab/>
        <w:t xml:space="preserve"> חבר הכנסת סער, כנראה שהגעת הבוקר יותר מדי עצבני, וכדאי שתירגע.</w:t>
      </w:r>
    </w:p>
    <w:p w14:paraId="08638AEE"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6DD57BBD" w14:textId="77777777" w:rsidR="00F0739C" w:rsidRPr="00F0739C" w:rsidRDefault="00F0739C" w:rsidP="00F0739C">
      <w:pPr>
        <w:bidi/>
        <w:rPr>
          <w:rFonts w:cs="David" w:hint="cs"/>
          <w:u w:val="single"/>
          <w:rtl/>
        </w:rPr>
      </w:pPr>
    </w:p>
    <w:p w14:paraId="31F8F31A" w14:textId="77777777" w:rsidR="00F0739C" w:rsidRPr="00F0739C" w:rsidRDefault="00F0739C" w:rsidP="00F0739C">
      <w:pPr>
        <w:bidi/>
        <w:rPr>
          <w:rFonts w:cs="David" w:hint="cs"/>
          <w:rtl/>
        </w:rPr>
      </w:pPr>
      <w:r w:rsidRPr="00F0739C">
        <w:rPr>
          <w:rFonts w:cs="David" w:hint="cs"/>
          <w:rtl/>
        </w:rPr>
        <w:tab/>
        <w:t xml:space="preserve"> עם כל הכבוד, כדאי שתהיי פה בזמן לפתוח ישיבות, זה הכול. זה מה שכדאי. </w:t>
      </w:r>
    </w:p>
    <w:p w14:paraId="36930696"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41706FAD" w14:textId="77777777" w:rsidR="00F0739C" w:rsidRPr="00F0739C" w:rsidRDefault="00F0739C" w:rsidP="00F0739C">
      <w:pPr>
        <w:bidi/>
        <w:rPr>
          <w:rFonts w:cs="David" w:hint="cs"/>
          <w:rtl/>
        </w:rPr>
      </w:pPr>
    </w:p>
    <w:p w14:paraId="117908C2" w14:textId="77777777" w:rsidR="00F0739C" w:rsidRPr="00F0739C" w:rsidRDefault="00F0739C" w:rsidP="00F0739C">
      <w:pPr>
        <w:bidi/>
        <w:rPr>
          <w:rFonts w:cs="David" w:hint="cs"/>
          <w:rtl/>
        </w:rPr>
      </w:pPr>
      <w:r w:rsidRPr="00F0739C">
        <w:rPr>
          <w:rFonts w:cs="David" w:hint="cs"/>
          <w:rtl/>
        </w:rPr>
        <w:tab/>
        <w:t xml:space="preserve"> אתה רוצה מחיאות כפיים על זה? אני מוכנה גם למחוא לך כף. </w:t>
      </w:r>
    </w:p>
    <w:p w14:paraId="6B51A3D6"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ראובן ריבלין:</w:t>
      </w:r>
    </w:p>
    <w:p w14:paraId="36072CC6" w14:textId="77777777" w:rsidR="00F0739C" w:rsidRPr="00F0739C" w:rsidRDefault="00F0739C" w:rsidP="00F0739C">
      <w:pPr>
        <w:bidi/>
        <w:rPr>
          <w:rFonts w:cs="David" w:hint="cs"/>
          <w:rtl/>
        </w:rPr>
      </w:pPr>
    </w:p>
    <w:p w14:paraId="4C4D6E49" w14:textId="77777777" w:rsidR="00F0739C" w:rsidRPr="00F0739C" w:rsidRDefault="00F0739C" w:rsidP="00F0739C">
      <w:pPr>
        <w:bidi/>
        <w:rPr>
          <w:rFonts w:cs="David" w:hint="cs"/>
          <w:rtl/>
        </w:rPr>
      </w:pPr>
      <w:r w:rsidRPr="00F0739C">
        <w:rPr>
          <w:rFonts w:cs="David" w:hint="cs"/>
          <w:rtl/>
        </w:rPr>
        <w:tab/>
        <w:t xml:space="preserve"> גדעןו, אני מתקזז עם שי חרמש. </w:t>
      </w:r>
    </w:p>
    <w:p w14:paraId="518CD5DD"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22F555FB" w14:textId="77777777" w:rsidR="00F0739C" w:rsidRPr="00F0739C" w:rsidRDefault="00F0739C" w:rsidP="00F0739C">
      <w:pPr>
        <w:bidi/>
        <w:rPr>
          <w:rFonts w:cs="David" w:hint="cs"/>
          <w:rtl/>
        </w:rPr>
      </w:pPr>
    </w:p>
    <w:p w14:paraId="38F037BB" w14:textId="77777777" w:rsidR="00F0739C" w:rsidRPr="00F0739C" w:rsidRDefault="00F0739C" w:rsidP="00F0739C">
      <w:pPr>
        <w:bidi/>
        <w:rPr>
          <w:rFonts w:cs="David" w:hint="cs"/>
          <w:rtl/>
        </w:rPr>
      </w:pPr>
      <w:r w:rsidRPr="00F0739C">
        <w:rPr>
          <w:rFonts w:cs="David" w:hint="cs"/>
          <w:rtl/>
        </w:rPr>
        <w:tab/>
        <w:t xml:space="preserve"> לא. עם שי אתה לא מתקזז. כנס לישיבה בבקשה.</w:t>
      </w:r>
    </w:p>
    <w:p w14:paraId="7296C797" w14:textId="77777777" w:rsidR="00F0739C" w:rsidRPr="00F0739C" w:rsidRDefault="00F0739C" w:rsidP="00F0739C">
      <w:pPr>
        <w:bidi/>
        <w:rPr>
          <w:rFonts w:cs="David" w:hint="cs"/>
          <w:u w:val="single"/>
          <w:rtl/>
        </w:rPr>
      </w:pPr>
    </w:p>
    <w:p w14:paraId="1D73D0B6" w14:textId="77777777" w:rsidR="00F0739C" w:rsidRPr="00F0739C" w:rsidRDefault="00F0739C" w:rsidP="00F0739C">
      <w:pPr>
        <w:bidi/>
        <w:rPr>
          <w:rFonts w:cs="David" w:hint="cs"/>
          <w:rtl/>
        </w:rPr>
      </w:pPr>
      <w:r w:rsidRPr="00F0739C">
        <w:rPr>
          <w:rFonts w:cs="David" w:hint="cs"/>
          <w:u w:val="single"/>
          <w:rtl/>
        </w:rPr>
        <w:t>ראובן ריבלין:</w:t>
      </w:r>
    </w:p>
    <w:p w14:paraId="7F1A9C79" w14:textId="77777777" w:rsidR="00F0739C" w:rsidRPr="00F0739C" w:rsidRDefault="00F0739C" w:rsidP="00F0739C">
      <w:pPr>
        <w:bidi/>
        <w:rPr>
          <w:rFonts w:cs="David" w:hint="cs"/>
          <w:rtl/>
        </w:rPr>
      </w:pPr>
    </w:p>
    <w:p w14:paraId="3AF1BD4D" w14:textId="77777777" w:rsidR="00F0739C" w:rsidRPr="00F0739C" w:rsidRDefault="00F0739C" w:rsidP="00F0739C">
      <w:pPr>
        <w:bidi/>
        <w:rPr>
          <w:rFonts w:cs="David" w:hint="cs"/>
          <w:rtl/>
        </w:rPr>
      </w:pPr>
      <w:r w:rsidRPr="00F0739C">
        <w:rPr>
          <w:rFonts w:cs="David" w:hint="cs"/>
          <w:rtl/>
        </w:rPr>
        <w:tab/>
        <w:t xml:space="preserve"> כבוד היושבת-ראש, מתי ההצבעה?</w:t>
      </w:r>
    </w:p>
    <w:p w14:paraId="66F809D0"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קריאות:</w:t>
      </w:r>
    </w:p>
    <w:p w14:paraId="549D5E68" w14:textId="77777777" w:rsidR="00F0739C" w:rsidRPr="00F0739C" w:rsidRDefault="00F0739C" w:rsidP="00F0739C">
      <w:pPr>
        <w:bidi/>
        <w:rPr>
          <w:rFonts w:cs="David" w:hint="cs"/>
          <w:rtl/>
        </w:rPr>
      </w:pPr>
    </w:p>
    <w:p w14:paraId="343BA090" w14:textId="77777777" w:rsidR="00F0739C" w:rsidRPr="00F0739C" w:rsidRDefault="00F0739C" w:rsidP="00F0739C">
      <w:pPr>
        <w:bidi/>
        <w:rPr>
          <w:rFonts w:cs="David" w:hint="cs"/>
          <w:rtl/>
        </w:rPr>
      </w:pPr>
      <w:r w:rsidRPr="00F0739C">
        <w:rPr>
          <w:rFonts w:cs="David" w:hint="cs"/>
          <w:rtl/>
        </w:rPr>
        <w:tab/>
        <w:t>- - -</w:t>
      </w:r>
    </w:p>
    <w:p w14:paraId="6E8B738D" w14:textId="77777777" w:rsidR="00F0739C" w:rsidRPr="00F0739C" w:rsidRDefault="00F0739C" w:rsidP="00F0739C">
      <w:pPr>
        <w:bidi/>
        <w:rPr>
          <w:rFonts w:cs="David"/>
          <w:u w:val="single"/>
          <w:rtl/>
        </w:rPr>
      </w:pPr>
      <w:r w:rsidRPr="00F0739C">
        <w:rPr>
          <w:rFonts w:cs="David"/>
          <w:rtl/>
        </w:rPr>
        <w:br/>
      </w:r>
    </w:p>
    <w:p w14:paraId="76DCCDBF" w14:textId="77777777" w:rsidR="00F0739C" w:rsidRPr="00F0739C" w:rsidRDefault="00F0739C" w:rsidP="00F0739C">
      <w:pPr>
        <w:bidi/>
        <w:rPr>
          <w:rFonts w:cs="David" w:hint="cs"/>
          <w:rtl/>
        </w:rPr>
      </w:pPr>
      <w:r w:rsidRPr="00F0739C">
        <w:rPr>
          <w:rFonts w:cs="David"/>
          <w:u w:val="single"/>
          <w:rtl/>
        </w:rPr>
        <w:br w:type="page"/>
      </w:r>
      <w:r w:rsidRPr="00F0739C">
        <w:rPr>
          <w:rFonts w:cs="David" w:hint="cs"/>
          <w:u w:val="single"/>
          <w:rtl/>
        </w:rPr>
        <w:t>היו"ר רוחמה אברהם:</w:t>
      </w:r>
    </w:p>
    <w:p w14:paraId="0FCE1D63" w14:textId="77777777" w:rsidR="00F0739C" w:rsidRPr="00F0739C" w:rsidRDefault="00F0739C" w:rsidP="00F0739C">
      <w:pPr>
        <w:bidi/>
        <w:rPr>
          <w:rFonts w:cs="David" w:hint="cs"/>
          <w:rtl/>
        </w:rPr>
      </w:pPr>
    </w:p>
    <w:p w14:paraId="714A2253" w14:textId="77777777" w:rsidR="00F0739C" w:rsidRPr="00F0739C" w:rsidRDefault="00F0739C" w:rsidP="00F0739C">
      <w:pPr>
        <w:bidi/>
        <w:rPr>
          <w:rFonts w:cs="David" w:hint="cs"/>
          <w:rtl/>
        </w:rPr>
      </w:pPr>
      <w:r w:rsidRPr="00F0739C">
        <w:rPr>
          <w:rFonts w:cs="David" w:hint="cs"/>
          <w:rtl/>
        </w:rPr>
        <w:tab/>
        <w:t xml:space="preserve"> כשיאפשרו לדבר. עד שלא יהיה שקט, אני פשוט אשב בשקט, יש לי את כל הזמן שבעולם. אני לא מתכוונת לא לצעוק ולא להתחיל להתעצבן כאן, עם כל הכבוד לכם. </w:t>
      </w:r>
    </w:p>
    <w:p w14:paraId="4413AF4E" w14:textId="77777777" w:rsidR="00F0739C" w:rsidRPr="00F0739C" w:rsidRDefault="00F0739C" w:rsidP="00F0739C">
      <w:pPr>
        <w:bidi/>
        <w:rPr>
          <w:rFonts w:cs="David" w:hint="cs"/>
          <w:rtl/>
        </w:rPr>
      </w:pPr>
    </w:p>
    <w:p w14:paraId="42392591" w14:textId="77777777" w:rsidR="00F0739C" w:rsidRPr="00F0739C" w:rsidRDefault="00F0739C" w:rsidP="00F0739C">
      <w:pPr>
        <w:bidi/>
        <w:rPr>
          <w:rFonts w:cs="David" w:hint="cs"/>
          <w:rtl/>
        </w:rPr>
      </w:pPr>
      <w:r w:rsidRPr="00F0739C">
        <w:rPr>
          <w:rFonts w:cs="David" w:hint="cs"/>
          <w:rtl/>
        </w:rPr>
        <w:tab/>
        <w:t xml:space="preserve">עם כל הכבוד לכם, להתחיל דיון בזמן כזה </w:t>
      </w:r>
      <w:r w:rsidRPr="00F0739C">
        <w:rPr>
          <w:rFonts w:cs="David"/>
          <w:rtl/>
        </w:rPr>
        <w:t>–</w:t>
      </w:r>
      <w:r w:rsidRPr="00F0739C">
        <w:rPr>
          <w:rFonts w:cs="David" w:hint="cs"/>
          <w:rtl/>
        </w:rPr>
        <w:t xml:space="preserve"> כל אחד עם רמת האדרנלין שלו, הכל-כך גבוהה </w:t>
      </w:r>
      <w:r w:rsidRPr="00F0739C">
        <w:rPr>
          <w:rFonts w:cs="David"/>
          <w:rtl/>
        </w:rPr>
        <w:t>–</w:t>
      </w:r>
      <w:r w:rsidRPr="00F0739C">
        <w:rPr>
          <w:rFonts w:cs="David" w:hint="cs"/>
          <w:rtl/>
        </w:rPr>
        <w:t xml:space="preserve"> אפשר גם לפתור את הדברים בצורה אחרת. בוועדת הכנסת, גם כשהיינו במצב של חילוקי דעות, תמיד השתדלנו להתגבר על הסוגיה ולפתור את זה. אני לא מבינה מה העניין פה הפך להיות לכל-כך מהותי, שכל אחד מתעצבן.</w:t>
      </w:r>
    </w:p>
    <w:p w14:paraId="25630A89" w14:textId="77777777" w:rsidR="00F0739C" w:rsidRPr="00F0739C" w:rsidRDefault="00F0739C" w:rsidP="00F0739C">
      <w:pPr>
        <w:bidi/>
        <w:rPr>
          <w:rFonts w:cs="David" w:hint="cs"/>
          <w:rtl/>
        </w:rPr>
      </w:pPr>
    </w:p>
    <w:p w14:paraId="639801F5" w14:textId="77777777" w:rsidR="00F0739C" w:rsidRPr="00F0739C" w:rsidRDefault="00F0739C" w:rsidP="00F0739C">
      <w:pPr>
        <w:bidi/>
        <w:rPr>
          <w:rFonts w:cs="David" w:hint="cs"/>
          <w:rtl/>
        </w:rPr>
      </w:pPr>
      <w:r w:rsidRPr="00F0739C">
        <w:rPr>
          <w:rFonts w:cs="David" w:hint="cs"/>
          <w:rtl/>
        </w:rPr>
        <w:tab/>
        <w:t xml:space="preserve">אני מבקשת </w:t>
      </w:r>
      <w:r w:rsidRPr="00F0739C">
        <w:rPr>
          <w:rFonts w:cs="David"/>
          <w:rtl/>
        </w:rPr>
        <w:t>–</w:t>
      </w:r>
      <w:r w:rsidRPr="00F0739C">
        <w:rPr>
          <w:rFonts w:cs="David" w:hint="cs"/>
          <w:rtl/>
        </w:rPr>
        <w:t xml:space="preserve"> אני לא מתכוונת לצעוק, אני לא מתכוונת להתעצבן. אין לי את הכוחות להתחיל שבוע בכנסת בצורה כזאת. אם זה יימשך, אני פשוט אפזר את הישיבה ואני אכנס אותה כשכולכם תירגעו, עם כל הכבוד.</w:t>
      </w:r>
    </w:p>
    <w:p w14:paraId="59900C30"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יורם מרציאנו:</w:t>
      </w:r>
    </w:p>
    <w:p w14:paraId="063074C4" w14:textId="77777777" w:rsidR="00F0739C" w:rsidRPr="00F0739C" w:rsidRDefault="00F0739C" w:rsidP="00F0739C">
      <w:pPr>
        <w:bidi/>
        <w:rPr>
          <w:rFonts w:cs="David" w:hint="cs"/>
          <w:rtl/>
        </w:rPr>
      </w:pPr>
    </w:p>
    <w:p w14:paraId="0BFC4931" w14:textId="77777777" w:rsidR="00F0739C" w:rsidRPr="00F0739C" w:rsidRDefault="00F0739C" w:rsidP="00F0739C">
      <w:pPr>
        <w:bidi/>
        <w:rPr>
          <w:rFonts w:cs="David" w:hint="cs"/>
          <w:rtl/>
        </w:rPr>
      </w:pPr>
      <w:r w:rsidRPr="00F0739C">
        <w:rPr>
          <w:rFonts w:cs="David" w:hint="cs"/>
          <w:rtl/>
        </w:rPr>
        <w:tab/>
        <w:t>לא יהיה סדר-יום.</w:t>
      </w:r>
    </w:p>
    <w:p w14:paraId="689082F0"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0AFC1C7D" w14:textId="77777777" w:rsidR="00F0739C" w:rsidRPr="00F0739C" w:rsidRDefault="00F0739C" w:rsidP="00F0739C">
      <w:pPr>
        <w:bidi/>
        <w:rPr>
          <w:rFonts w:cs="David" w:hint="cs"/>
          <w:rtl/>
        </w:rPr>
      </w:pPr>
    </w:p>
    <w:p w14:paraId="04DD9F16" w14:textId="77777777" w:rsidR="00F0739C" w:rsidRPr="00F0739C" w:rsidRDefault="00F0739C" w:rsidP="00F0739C">
      <w:pPr>
        <w:bidi/>
        <w:rPr>
          <w:rFonts w:cs="David" w:hint="cs"/>
          <w:rtl/>
        </w:rPr>
      </w:pPr>
      <w:r w:rsidRPr="00F0739C">
        <w:rPr>
          <w:rFonts w:cs="David" w:hint="cs"/>
          <w:rtl/>
        </w:rPr>
        <w:tab/>
        <w:t xml:space="preserve">אז שלא יהיה סדר-יום. לי אין בעיה. כולכם כאן, ומצדי שנתחיל את סדר-היום גם בשעה 16:00 אחר הצהרים. לי יש את כל הזמן שבעולם. בצורה הזאת שאתם מנסים להביא </w:t>
      </w:r>
      <w:r w:rsidRPr="00F0739C">
        <w:rPr>
          <w:rFonts w:cs="David" w:hint="cs"/>
          <w:rtl/>
        </w:rPr>
        <w:tab/>
        <w:t xml:space="preserve">את הדיון לרמות האלה </w:t>
      </w:r>
      <w:r w:rsidRPr="00F0739C">
        <w:rPr>
          <w:rFonts w:cs="David"/>
          <w:rtl/>
        </w:rPr>
        <w:t>–</w:t>
      </w:r>
      <w:r w:rsidRPr="00F0739C">
        <w:rPr>
          <w:rFonts w:cs="David" w:hint="cs"/>
          <w:rtl/>
        </w:rPr>
        <w:t xml:space="preserve"> אני לא מוכנה. כל מי שירצה לבקש את רשות הדיבור </w:t>
      </w:r>
      <w:r w:rsidRPr="00F0739C">
        <w:rPr>
          <w:rFonts w:cs="David"/>
          <w:rtl/>
        </w:rPr>
        <w:t>–</w:t>
      </w:r>
      <w:r w:rsidRPr="00F0739C">
        <w:rPr>
          <w:rFonts w:cs="David" w:hint="cs"/>
          <w:rtl/>
        </w:rPr>
        <w:t xml:space="preserve"> מוזמן לדבר, לא סתמתי פיות לאף אחד, וכך אני אמשיך לעשות, על אפכם ועל חמתכם. </w:t>
      </w:r>
    </w:p>
    <w:p w14:paraId="452CC0E5" w14:textId="77777777" w:rsidR="00F0739C" w:rsidRPr="00F0739C" w:rsidRDefault="00F0739C" w:rsidP="00F0739C">
      <w:pPr>
        <w:bidi/>
        <w:rPr>
          <w:rFonts w:cs="David" w:hint="cs"/>
          <w:rtl/>
        </w:rPr>
      </w:pPr>
    </w:p>
    <w:p w14:paraId="60F0E9FB" w14:textId="77777777" w:rsidR="00F0739C" w:rsidRPr="00F0739C" w:rsidRDefault="00F0739C" w:rsidP="00F0739C">
      <w:pPr>
        <w:bidi/>
        <w:rPr>
          <w:rFonts w:cs="David" w:hint="cs"/>
          <w:rtl/>
        </w:rPr>
      </w:pPr>
      <w:r w:rsidRPr="00F0739C">
        <w:rPr>
          <w:rFonts w:cs="David" w:hint="cs"/>
          <w:rtl/>
        </w:rPr>
        <w:tab/>
        <w:t xml:space="preserve">אבל, לגרור את הדיון לרמות כאלה </w:t>
      </w:r>
      <w:r w:rsidRPr="00F0739C">
        <w:rPr>
          <w:rFonts w:cs="David"/>
          <w:rtl/>
        </w:rPr>
        <w:t>–</w:t>
      </w:r>
      <w:r w:rsidRPr="00F0739C">
        <w:rPr>
          <w:rFonts w:cs="David" w:hint="cs"/>
          <w:rtl/>
        </w:rPr>
        <w:t xml:space="preserve"> אני לא מוכנה, וזאת פעם אחרונה שאני מבקשת את זה. בואו נתנהג כמו שצריך, כולנו כאן בוגרים. באמת, עם כל הכבוד. </w:t>
      </w:r>
    </w:p>
    <w:p w14:paraId="154D2564" w14:textId="77777777" w:rsidR="00F0739C" w:rsidRPr="00F0739C" w:rsidRDefault="00F0739C" w:rsidP="00F0739C">
      <w:pPr>
        <w:bidi/>
        <w:rPr>
          <w:rFonts w:cs="David" w:hint="cs"/>
          <w:rtl/>
        </w:rPr>
      </w:pPr>
    </w:p>
    <w:p w14:paraId="4BA033AF" w14:textId="77777777" w:rsidR="00F0739C" w:rsidRPr="00F0739C" w:rsidRDefault="00F0739C" w:rsidP="00F0739C">
      <w:pPr>
        <w:bidi/>
        <w:rPr>
          <w:rFonts w:cs="David" w:hint="cs"/>
          <w:rtl/>
        </w:rPr>
      </w:pPr>
      <w:r w:rsidRPr="00F0739C">
        <w:rPr>
          <w:rFonts w:cs="David" w:hint="cs"/>
          <w:rtl/>
        </w:rPr>
        <w:tab/>
        <w:t>ההצעה היא כזאת, ואני כבר אאפשר לחברים לדבר. על סדר-היום הבקשה של הודעת הממשלה, של שר הביטחון, להגיע לכנסת ולמסור הודעה, דווקא בזמן כזה. מה זה משנה מבחינת האגו אם מדובר ב-25 חתימות או אם מדובר בהודעה של שר הביטחון. הכנסת מתכנסת, תנו לשר הביטחון לומר את דברו.</w:t>
      </w:r>
    </w:p>
    <w:p w14:paraId="5BEBAFEB" w14:textId="77777777" w:rsidR="00F0739C" w:rsidRPr="00F0739C" w:rsidRDefault="00F0739C" w:rsidP="00F0739C">
      <w:pPr>
        <w:bidi/>
        <w:rPr>
          <w:rFonts w:cs="David" w:hint="cs"/>
          <w:rtl/>
        </w:rPr>
      </w:pPr>
    </w:p>
    <w:p w14:paraId="7BC8A10F" w14:textId="77777777" w:rsidR="00F0739C" w:rsidRPr="00F0739C" w:rsidRDefault="00F0739C" w:rsidP="00F0739C">
      <w:pPr>
        <w:bidi/>
        <w:rPr>
          <w:rFonts w:cs="David" w:hint="cs"/>
          <w:rtl/>
        </w:rPr>
      </w:pPr>
      <w:r w:rsidRPr="00F0739C">
        <w:rPr>
          <w:rFonts w:cs="David" w:hint="cs"/>
          <w:rtl/>
        </w:rPr>
        <w:tab/>
        <w:t xml:space="preserve">שנית, בשיחות ששוחחתי בשבוע שעבר עם כל מנהלי הסיעות, כולכם טענתם שזה הלך רוח נכון מאוד שהכנסת תתכנס אחת לשבוע. מבחינת התקנון, ועדת הכנסת לא יכולה להכריז שמעכשיו, כל יום שלישי, או שני, או רביעי, הכנסת מתכוונת להתכנס. </w:t>
      </w:r>
    </w:p>
    <w:p w14:paraId="5AD7C2B8" w14:textId="77777777" w:rsidR="00F0739C" w:rsidRPr="00F0739C" w:rsidRDefault="00F0739C" w:rsidP="00F0739C">
      <w:pPr>
        <w:bidi/>
        <w:rPr>
          <w:rFonts w:cs="David" w:hint="cs"/>
          <w:rtl/>
        </w:rPr>
      </w:pPr>
    </w:p>
    <w:p w14:paraId="2255F9DE" w14:textId="77777777" w:rsidR="00F0739C" w:rsidRPr="00F0739C" w:rsidRDefault="00F0739C" w:rsidP="00F0739C">
      <w:pPr>
        <w:bidi/>
        <w:rPr>
          <w:rFonts w:cs="David" w:hint="cs"/>
          <w:rtl/>
        </w:rPr>
      </w:pPr>
      <w:r w:rsidRPr="00F0739C">
        <w:rPr>
          <w:rFonts w:cs="David" w:hint="cs"/>
          <w:rtl/>
        </w:rPr>
        <w:tab/>
        <w:t xml:space="preserve">יש תקנון, והתקנון אומר: או 25 חתימות, או הודעת ממשלה. אני חושבת שהלך הרוחות הוא כזה שוועדת הכנסת פחות או יותר מציעה שהכנסת תתכנס אחת לשבוע, וכל שבוע מחדש ועדת הכנסת תקבע האם זה לפי 25 חתימות או לפי הודעת ממשלה, ולפי זה גם נקבע את סדרי הדיון. </w:t>
      </w:r>
    </w:p>
    <w:p w14:paraId="575F7823" w14:textId="77777777" w:rsidR="00F0739C" w:rsidRPr="00F0739C" w:rsidRDefault="00F0739C" w:rsidP="00F0739C">
      <w:pPr>
        <w:bidi/>
        <w:rPr>
          <w:rFonts w:cs="David" w:hint="cs"/>
          <w:rtl/>
        </w:rPr>
      </w:pPr>
    </w:p>
    <w:p w14:paraId="0490C34A" w14:textId="77777777" w:rsidR="00F0739C" w:rsidRPr="00F0739C" w:rsidRDefault="00F0739C" w:rsidP="00F0739C">
      <w:pPr>
        <w:bidi/>
        <w:rPr>
          <w:rFonts w:cs="David" w:hint="cs"/>
          <w:rtl/>
        </w:rPr>
      </w:pPr>
      <w:r w:rsidRPr="00F0739C">
        <w:rPr>
          <w:rFonts w:cs="David" w:hint="cs"/>
          <w:rtl/>
        </w:rPr>
        <w:tab/>
        <w:t>אני מציעה שהדיון יתנהל בצורה הבאה: דיון סיעתי, 5 דקות לכל סיעה, כאשר יפתח שר הביטחון ולאחריו ידבר ראש האופוזיציה.</w:t>
      </w:r>
    </w:p>
    <w:p w14:paraId="40A0A8ED"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6E7D6B07" w14:textId="77777777" w:rsidR="00F0739C" w:rsidRPr="00F0739C" w:rsidRDefault="00F0739C" w:rsidP="00F0739C">
      <w:pPr>
        <w:bidi/>
        <w:rPr>
          <w:rFonts w:cs="David" w:hint="cs"/>
          <w:rtl/>
        </w:rPr>
      </w:pPr>
    </w:p>
    <w:p w14:paraId="5C7FF110" w14:textId="77777777" w:rsidR="00F0739C" w:rsidRPr="00F0739C" w:rsidRDefault="00F0739C" w:rsidP="00F0739C">
      <w:pPr>
        <w:bidi/>
        <w:rPr>
          <w:rFonts w:cs="David" w:hint="cs"/>
          <w:rtl/>
        </w:rPr>
      </w:pPr>
      <w:r w:rsidRPr="00F0739C">
        <w:rPr>
          <w:rFonts w:cs="David" w:hint="cs"/>
          <w:rtl/>
        </w:rPr>
        <w:tab/>
        <w:t xml:space="preserve"> למה? שר ביטחון הוא לא ראש ממשלה, ואחריו ראש האופוזיציה לא חייב לדבר, בכל הכבוד הראוי. מה קרה? זה מעמד חדש לראש האופוזיציה?</w:t>
      </w:r>
    </w:p>
    <w:p w14:paraId="334FE707"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1B5EC6D2" w14:textId="77777777" w:rsidR="00F0739C" w:rsidRPr="00F0739C" w:rsidRDefault="00F0739C" w:rsidP="00F0739C">
      <w:pPr>
        <w:bidi/>
        <w:rPr>
          <w:rFonts w:cs="David" w:hint="cs"/>
          <w:rtl/>
        </w:rPr>
      </w:pPr>
    </w:p>
    <w:p w14:paraId="1DFE2083" w14:textId="77777777" w:rsidR="00F0739C" w:rsidRPr="00F0739C" w:rsidRDefault="00F0739C" w:rsidP="00F0739C">
      <w:pPr>
        <w:bidi/>
        <w:rPr>
          <w:rFonts w:cs="David" w:hint="cs"/>
          <w:rtl/>
        </w:rPr>
      </w:pPr>
      <w:r w:rsidRPr="00F0739C">
        <w:rPr>
          <w:rFonts w:cs="David" w:hint="cs"/>
          <w:rtl/>
        </w:rPr>
        <w:tab/>
        <w:t xml:space="preserve"> אני מציעה את זה, חברת הכנסת גלאון. </w:t>
      </w:r>
    </w:p>
    <w:p w14:paraId="3931FA3D"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יורם מרציאנו:</w:t>
      </w:r>
    </w:p>
    <w:p w14:paraId="4D59B5EC" w14:textId="77777777" w:rsidR="00F0739C" w:rsidRPr="00F0739C" w:rsidRDefault="00F0739C" w:rsidP="00F0739C">
      <w:pPr>
        <w:bidi/>
        <w:rPr>
          <w:rFonts w:cs="David" w:hint="cs"/>
          <w:rtl/>
        </w:rPr>
      </w:pPr>
    </w:p>
    <w:p w14:paraId="05A50EAE" w14:textId="77777777" w:rsidR="00F0739C" w:rsidRPr="00F0739C" w:rsidRDefault="00F0739C" w:rsidP="00F0739C">
      <w:pPr>
        <w:bidi/>
        <w:rPr>
          <w:rFonts w:cs="David" w:hint="cs"/>
          <w:rtl/>
        </w:rPr>
      </w:pPr>
      <w:r w:rsidRPr="00F0739C">
        <w:rPr>
          <w:rFonts w:cs="David" w:hint="cs"/>
          <w:rtl/>
        </w:rPr>
        <w:tab/>
        <w:t xml:space="preserve"> מתרגלים לראש הממשלה הבא, זאת הכוונה...</w:t>
      </w:r>
    </w:p>
    <w:p w14:paraId="2830EAED"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קריאות:</w:t>
      </w:r>
    </w:p>
    <w:p w14:paraId="77B14509" w14:textId="77777777" w:rsidR="00F0739C" w:rsidRPr="00F0739C" w:rsidRDefault="00F0739C" w:rsidP="00F0739C">
      <w:pPr>
        <w:bidi/>
        <w:rPr>
          <w:rFonts w:cs="David" w:hint="cs"/>
          <w:rtl/>
        </w:rPr>
      </w:pPr>
    </w:p>
    <w:p w14:paraId="66B25A49" w14:textId="77777777" w:rsidR="00F0739C" w:rsidRPr="00F0739C" w:rsidRDefault="00F0739C" w:rsidP="00F0739C">
      <w:pPr>
        <w:bidi/>
        <w:rPr>
          <w:rFonts w:cs="David" w:hint="cs"/>
          <w:rtl/>
        </w:rPr>
      </w:pPr>
      <w:r w:rsidRPr="00F0739C">
        <w:rPr>
          <w:rFonts w:cs="David" w:hint="cs"/>
          <w:rtl/>
        </w:rPr>
        <w:tab/>
        <w:t xml:space="preserve">- - - </w:t>
      </w:r>
    </w:p>
    <w:p w14:paraId="633E91A3" w14:textId="77777777" w:rsidR="00F0739C" w:rsidRPr="00F0739C" w:rsidRDefault="00F0739C" w:rsidP="00F0739C">
      <w:pPr>
        <w:bidi/>
        <w:rPr>
          <w:rFonts w:cs="David" w:hint="cs"/>
          <w:rtl/>
        </w:rPr>
      </w:pPr>
    </w:p>
    <w:p w14:paraId="7266025D" w14:textId="77777777" w:rsidR="00F0739C" w:rsidRPr="00F0739C" w:rsidRDefault="00F0739C" w:rsidP="00F0739C">
      <w:pPr>
        <w:bidi/>
        <w:rPr>
          <w:rFonts w:cs="David" w:hint="cs"/>
          <w:rtl/>
        </w:rPr>
      </w:pPr>
      <w:r w:rsidRPr="00F0739C">
        <w:rPr>
          <w:rFonts w:cs="David" w:hint="cs"/>
          <w:u w:val="single"/>
          <w:rtl/>
        </w:rPr>
        <w:t>היו"ר רוחמה אברהם:</w:t>
      </w:r>
    </w:p>
    <w:p w14:paraId="4E75960E" w14:textId="77777777" w:rsidR="00F0739C" w:rsidRPr="00F0739C" w:rsidRDefault="00F0739C" w:rsidP="00F0739C">
      <w:pPr>
        <w:bidi/>
        <w:rPr>
          <w:rFonts w:cs="David" w:hint="cs"/>
          <w:rtl/>
        </w:rPr>
      </w:pPr>
    </w:p>
    <w:p w14:paraId="100A8310" w14:textId="77777777" w:rsidR="00F0739C" w:rsidRPr="00F0739C" w:rsidRDefault="00F0739C" w:rsidP="00F0739C">
      <w:pPr>
        <w:bidi/>
        <w:rPr>
          <w:rFonts w:cs="David" w:hint="cs"/>
          <w:rtl/>
        </w:rPr>
      </w:pPr>
      <w:r w:rsidRPr="00F0739C">
        <w:rPr>
          <w:rFonts w:cs="David" w:hint="cs"/>
          <w:rtl/>
        </w:rPr>
        <w:tab/>
        <w:t>אני הצעתי את זה, אתם יכולים להתנגד לזה.</w:t>
      </w:r>
    </w:p>
    <w:p w14:paraId="7E52A678" w14:textId="77777777" w:rsidR="00F0739C" w:rsidRPr="00F0739C" w:rsidRDefault="00F0739C" w:rsidP="00F0739C">
      <w:pPr>
        <w:bidi/>
        <w:rPr>
          <w:rFonts w:cs="David" w:hint="cs"/>
          <w:rtl/>
        </w:rPr>
      </w:pPr>
      <w:r w:rsidRPr="00F0739C">
        <w:rPr>
          <w:rFonts w:cs="David"/>
          <w:rtl/>
        </w:rPr>
        <w:br/>
      </w:r>
      <w:r w:rsidRPr="00F0739C">
        <w:rPr>
          <w:rFonts w:cs="David" w:hint="cs"/>
          <w:rtl/>
        </w:rPr>
        <w:tab/>
        <w:t xml:space="preserve">אם לא יהיה פה שקט </w:t>
      </w:r>
      <w:r w:rsidRPr="00F0739C">
        <w:rPr>
          <w:rFonts w:cs="David"/>
          <w:rtl/>
        </w:rPr>
        <w:t>–</w:t>
      </w:r>
      <w:r w:rsidRPr="00F0739C">
        <w:rPr>
          <w:rFonts w:cs="David" w:hint="cs"/>
          <w:rtl/>
        </w:rPr>
        <w:t xml:space="preserve"> אני אחזור לחדרי ונתכנס כאן עוד עשר דקות. </w:t>
      </w:r>
    </w:p>
    <w:p w14:paraId="43C9497F"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1C156960" w14:textId="77777777" w:rsidR="00F0739C" w:rsidRPr="00F0739C" w:rsidRDefault="00F0739C" w:rsidP="00F0739C">
      <w:pPr>
        <w:bidi/>
        <w:rPr>
          <w:rFonts w:cs="David" w:hint="cs"/>
          <w:rtl/>
        </w:rPr>
      </w:pPr>
    </w:p>
    <w:p w14:paraId="7C78525A" w14:textId="77777777" w:rsidR="00F0739C" w:rsidRPr="00F0739C" w:rsidRDefault="00F0739C" w:rsidP="00F0739C">
      <w:pPr>
        <w:bidi/>
        <w:rPr>
          <w:rFonts w:cs="David" w:hint="cs"/>
          <w:rtl/>
        </w:rPr>
      </w:pPr>
      <w:r w:rsidRPr="00F0739C">
        <w:rPr>
          <w:rFonts w:cs="David" w:hint="cs"/>
          <w:rtl/>
        </w:rPr>
        <w:tab/>
        <w:t>מה פתאום. עכשיו לתת מעמד לראש אופוזיציה?</w:t>
      </w:r>
    </w:p>
    <w:p w14:paraId="2EFC35AA"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1CA3950D" w14:textId="77777777" w:rsidR="00F0739C" w:rsidRPr="00F0739C" w:rsidRDefault="00F0739C" w:rsidP="00F0739C">
      <w:pPr>
        <w:bidi/>
        <w:rPr>
          <w:rFonts w:cs="David" w:hint="cs"/>
          <w:rtl/>
        </w:rPr>
      </w:pPr>
    </w:p>
    <w:p w14:paraId="4A99C27A" w14:textId="77777777" w:rsidR="00F0739C" w:rsidRPr="00F0739C" w:rsidRDefault="00F0739C" w:rsidP="00F0739C">
      <w:pPr>
        <w:bidi/>
        <w:rPr>
          <w:rFonts w:cs="David" w:hint="cs"/>
          <w:rtl/>
        </w:rPr>
      </w:pPr>
      <w:r w:rsidRPr="00F0739C">
        <w:rPr>
          <w:rFonts w:cs="David" w:hint="cs"/>
          <w:rtl/>
        </w:rPr>
        <w:tab/>
        <w:t xml:space="preserve"> אני אומרת בפעם האחרונה: אני אצא לחדרי ואני אכנס לכאן בעוד עשר דקות. </w:t>
      </w:r>
    </w:p>
    <w:p w14:paraId="07C6A95A" w14:textId="77777777" w:rsidR="00F0739C" w:rsidRPr="00F0739C" w:rsidRDefault="00F0739C" w:rsidP="00F0739C">
      <w:pPr>
        <w:bidi/>
        <w:rPr>
          <w:rFonts w:cs="David" w:hint="cs"/>
          <w:rtl/>
        </w:rPr>
      </w:pPr>
    </w:p>
    <w:p w14:paraId="6B5B8BCD" w14:textId="77777777" w:rsidR="00F0739C" w:rsidRPr="00F0739C" w:rsidRDefault="00F0739C" w:rsidP="00F0739C">
      <w:pPr>
        <w:bidi/>
        <w:rPr>
          <w:rFonts w:cs="David" w:hint="cs"/>
          <w:rtl/>
        </w:rPr>
      </w:pPr>
      <w:r w:rsidRPr="00F0739C">
        <w:rPr>
          <w:rFonts w:cs="David" w:hint="cs"/>
          <w:rtl/>
        </w:rPr>
        <w:tab/>
        <w:t>זו היתה הצעתי. יש לכם את הזכות להתנגד ויש לכם את הזכות לומר את מה שאתם רוצים. חבר הכנסת ברכה, בבקשה.</w:t>
      </w:r>
    </w:p>
    <w:p w14:paraId="320F3AD3" w14:textId="77777777" w:rsidR="00F0739C" w:rsidRPr="00F0739C" w:rsidRDefault="00F0739C" w:rsidP="00F0739C">
      <w:pPr>
        <w:bidi/>
        <w:rPr>
          <w:rFonts w:cs="David" w:hint="cs"/>
          <w:u w:val="single"/>
          <w:rtl/>
        </w:rPr>
      </w:pPr>
    </w:p>
    <w:p w14:paraId="0D50742B" w14:textId="77777777" w:rsidR="00F0739C" w:rsidRPr="00F0739C" w:rsidRDefault="00F0739C" w:rsidP="00F0739C">
      <w:pPr>
        <w:bidi/>
        <w:rPr>
          <w:rFonts w:cs="David" w:hint="cs"/>
          <w:u w:val="single"/>
          <w:rtl/>
        </w:rPr>
      </w:pPr>
      <w:r w:rsidRPr="00F0739C">
        <w:rPr>
          <w:rFonts w:cs="David"/>
          <w:u w:val="single"/>
          <w:rtl/>
        </w:rPr>
        <w:t>מוחמד ברכה:</w:t>
      </w:r>
    </w:p>
    <w:p w14:paraId="62853BFC" w14:textId="77777777" w:rsidR="00F0739C" w:rsidRPr="00F0739C" w:rsidRDefault="00F0739C" w:rsidP="00F0739C">
      <w:pPr>
        <w:bidi/>
        <w:rPr>
          <w:rFonts w:cs="David" w:hint="cs"/>
          <w:u w:val="single"/>
          <w:rtl/>
        </w:rPr>
      </w:pPr>
    </w:p>
    <w:p w14:paraId="2C5B0C63" w14:textId="77777777" w:rsidR="00F0739C" w:rsidRPr="00F0739C" w:rsidRDefault="00F0739C" w:rsidP="00F0739C">
      <w:pPr>
        <w:bidi/>
        <w:rPr>
          <w:rFonts w:cs="David" w:hint="cs"/>
          <w:rtl/>
        </w:rPr>
      </w:pPr>
      <w:r w:rsidRPr="00F0739C">
        <w:rPr>
          <w:rFonts w:cs="David" w:hint="cs"/>
          <w:rtl/>
        </w:rPr>
        <w:tab/>
        <w:t xml:space="preserve">גברתי היושבת-ראש, ראשית אני מציע שמסגרת הדיון תהיה כמו בשבוע שעבר, כשהיתה הודעה של המשנה לראש הממשלה. </w:t>
      </w:r>
    </w:p>
    <w:p w14:paraId="3BF703A3" w14:textId="77777777" w:rsidR="00F0739C" w:rsidRPr="00F0739C" w:rsidRDefault="00F0739C" w:rsidP="00F0739C">
      <w:pPr>
        <w:bidi/>
        <w:rPr>
          <w:rFonts w:cs="David" w:hint="cs"/>
          <w:rtl/>
        </w:rPr>
      </w:pPr>
    </w:p>
    <w:p w14:paraId="0E535D9C" w14:textId="77777777" w:rsidR="00F0739C" w:rsidRPr="00F0739C" w:rsidRDefault="00F0739C" w:rsidP="00F0739C">
      <w:pPr>
        <w:bidi/>
        <w:rPr>
          <w:rFonts w:cs="David" w:hint="cs"/>
          <w:rtl/>
        </w:rPr>
      </w:pPr>
      <w:r w:rsidRPr="00F0739C">
        <w:rPr>
          <w:rFonts w:cs="David" w:hint="cs"/>
          <w:rtl/>
        </w:rPr>
        <w:tab/>
        <w:t>בעניין של התכנסות הכנסת אני חושב שצריך למצוא את הדרך שהכנסת תתכנס כי הכנסת מתכנסת כרשות מחוקקת וכרשות שמבקרת את הממשלה, ולא רק על-פי דרישת הממשלה- דווקא בזמן הזה.</w:t>
      </w:r>
    </w:p>
    <w:p w14:paraId="2F3AD189" w14:textId="77777777" w:rsidR="00F0739C" w:rsidRPr="00F0739C" w:rsidRDefault="00F0739C" w:rsidP="00F0739C">
      <w:pPr>
        <w:bidi/>
        <w:rPr>
          <w:rFonts w:cs="David" w:hint="cs"/>
          <w:rtl/>
        </w:rPr>
      </w:pPr>
    </w:p>
    <w:p w14:paraId="7E854085" w14:textId="77777777" w:rsidR="00F0739C" w:rsidRPr="00F0739C" w:rsidRDefault="00F0739C" w:rsidP="00F0739C">
      <w:pPr>
        <w:bidi/>
        <w:ind w:firstLine="567"/>
        <w:rPr>
          <w:rFonts w:cs="David" w:hint="cs"/>
          <w:rtl/>
        </w:rPr>
      </w:pPr>
      <w:r w:rsidRPr="00F0739C">
        <w:rPr>
          <w:rFonts w:cs="David" w:hint="cs"/>
          <w:rtl/>
        </w:rPr>
        <w:t xml:space="preserve">הממשלה כמובן </w:t>
      </w:r>
      <w:r w:rsidRPr="00F0739C">
        <w:rPr>
          <w:rFonts w:cs="David"/>
          <w:rtl/>
        </w:rPr>
        <w:t>–</w:t>
      </w:r>
      <w:r w:rsidRPr="00F0739C">
        <w:rPr>
          <w:rFonts w:cs="David" w:hint="cs"/>
          <w:rtl/>
        </w:rPr>
        <w:t xml:space="preserve"> שמורות לה הזכויות על-פי התקנון לזמן לישיבה, אבל אני חושב שצריך לשמור על מעמדה של הכנסת, ולאו דווקא בתהליך של 25 חתימות. 25 זה לפי מפלגות פוליטיות, אבל אני חושב שהכנסת, ככנסת, צריכה ללוות את ההתפתחויות ואת המלחמה, ולבקר את עבודת הממשלה </w:t>
      </w:r>
      <w:r w:rsidRPr="00F0739C">
        <w:rPr>
          <w:rFonts w:cs="David"/>
          <w:rtl/>
        </w:rPr>
        <w:t>–</w:t>
      </w:r>
      <w:r w:rsidRPr="00F0739C">
        <w:rPr>
          <w:rFonts w:cs="David" w:hint="cs"/>
          <w:rtl/>
        </w:rPr>
        <w:t xml:space="preserve"> כל אחד בדרכו, כמובן, מנקודת השקפתו. </w:t>
      </w:r>
    </w:p>
    <w:p w14:paraId="590920A8" w14:textId="77777777" w:rsidR="00F0739C" w:rsidRPr="00F0739C" w:rsidRDefault="00F0739C" w:rsidP="00F0739C">
      <w:pPr>
        <w:bidi/>
        <w:ind w:firstLine="567"/>
        <w:rPr>
          <w:rFonts w:cs="David" w:hint="cs"/>
          <w:rtl/>
        </w:rPr>
      </w:pPr>
    </w:p>
    <w:p w14:paraId="4E36AE10" w14:textId="77777777" w:rsidR="00F0739C" w:rsidRPr="00F0739C" w:rsidRDefault="00F0739C" w:rsidP="00F0739C">
      <w:pPr>
        <w:bidi/>
        <w:rPr>
          <w:rFonts w:cs="David" w:hint="cs"/>
          <w:rtl/>
        </w:rPr>
      </w:pPr>
      <w:r w:rsidRPr="00F0739C">
        <w:rPr>
          <w:rFonts w:cs="David" w:hint="cs"/>
          <w:rtl/>
        </w:rPr>
        <w:tab/>
        <w:t xml:space="preserve">הנושא של 25 חתימות, כפי שאמר מזכיר הכנסת, זה בנושא של הצעה לסדר-היום, זה לא דיון. הצעה לסדר-היום </w:t>
      </w:r>
      <w:r w:rsidRPr="00F0739C">
        <w:rPr>
          <w:rFonts w:cs="David"/>
          <w:rtl/>
        </w:rPr>
        <w:t>–</w:t>
      </w:r>
      <w:r w:rsidRPr="00F0739C">
        <w:rPr>
          <w:rFonts w:cs="David" w:hint="cs"/>
          <w:rtl/>
        </w:rPr>
        <w:t xml:space="preserve"> 25 חברים מגישים אותה, השר הנוגע בעניין עונה, אחר כך באות הצעות אחרות, ומצביעים לאן להעביר את הנושא: לוועדה או למליאה, ובכך מסתיים הנושא של 25 חתימות. </w:t>
      </w:r>
    </w:p>
    <w:p w14:paraId="22C07E45" w14:textId="77777777" w:rsidR="00F0739C" w:rsidRPr="00F0739C" w:rsidRDefault="00F0739C" w:rsidP="00F0739C">
      <w:pPr>
        <w:bidi/>
        <w:rPr>
          <w:rFonts w:cs="David" w:hint="cs"/>
          <w:rtl/>
        </w:rPr>
      </w:pPr>
    </w:p>
    <w:p w14:paraId="4DB8EA78" w14:textId="77777777" w:rsidR="00F0739C" w:rsidRPr="00F0739C" w:rsidRDefault="00F0739C" w:rsidP="00F0739C">
      <w:pPr>
        <w:bidi/>
        <w:rPr>
          <w:rFonts w:cs="David" w:hint="cs"/>
          <w:rtl/>
        </w:rPr>
      </w:pPr>
      <w:r w:rsidRPr="00F0739C">
        <w:rPr>
          <w:rFonts w:cs="David" w:hint="cs"/>
          <w:rtl/>
        </w:rPr>
        <w:tab/>
        <w:t xml:space="preserve">לכן, אין מקום לשילוב. מדובר כאן על שילוב שני דברים שהם שונים. מדובר על דיון כללי של מליאת הכנסת: דיון סיעתי או דיון אישי, ופה מדובר על הצעה לסדר-היום. </w:t>
      </w:r>
    </w:p>
    <w:p w14:paraId="4A07C96C" w14:textId="77777777" w:rsidR="00F0739C" w:rsidRPr="00F0739C" w:rsidRDefault="00F0739C" w:rsidP="00F0739C">
      <w:pPr>
        <w:bidi/>
        <w:rPr>
          <w:rFonts w:cs="David" w:hint="cs"/>
          <w:rtl/>
        </w:rPr>
      </w:pPr>
    </w:p>
    <w:p w14:paraId="27C7072F" w14:textId="77777777" w:rsidR="00F0739C" w:rsidRPr="00F0739C" w:rsidRDefault="00F0739C" w:rsidP="00F0739C">
      <w:pPr>
        <w:bidi/>
        <w:rPr>
          <w:rFonts w:cs="David" w:hint="cs"/>
          <w:rtl/>
        </w:rPr>
      </w:pPr>
      <w:r w:rsidRPr="00F0739C">
        <w:rPr>
          <w:rFonts w:cs="David" w:hint="cs"/>
          <w:rtl/>
        </w:rPr>
        <w:tab/>
        <w:t xml:space="preserve">אני מסכים עם חבר הכנסת גדעון סער, אבל אני חושב שהוא לא התכוון לכך. אני מסכים אתו שצריך להפריד </w:t>
      </w:r>
      <w:r w:rsidRPr="00F0739C">
        <w:rPr>
          <w:rFonts w:cs="David"/>
          <w:rtl/>
        </w:rPr>
        <w:t>–</w:t>
      </w:r>
      <w:r w:rsidRPr="00F0739C">
        <w:rPr>
          <w:rFonts w:cs="David" w:hint="cs"/>
          <w:rtl/>
        </w:rPr>
        <w:t xml:space="preserve"> יגישו ה- 25 את הנושא שלהם, יעלה השר הנוגע בעניין, יעלו הצעות אחרות, תיערך הצבעה, וזהו. זה לא נוגע לדיון הכללי שהכנסת אמורה לנהל </w:t>
      </w:r>
      <w:r w:rsidRPr="00F0739C">
        <w:rPr>
          <w:rFonts w:cs="David"/>
          <w:rtl/>
        </w:rPr>
        <w:t>–</w:t>
      </w:r>
      <w:r w:rsidRPr="00F0739C">
        <w:rPr>
          <w:rFonts w:cs="David" w:hint="cs"/>
          <w:rtl/>
        </w:rPr>
        <w:t xml:space="preserve"> אם זה על-ידי החלטה חוזרת כל פעם של ועדת הכנסת, או על-ידי הממשלה.</w:t>
      </w:r>
    </w:p>
    <w:p w14:paraId="196B4C7A"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446192DA" w14:textId="77777777" w:rsidR="00F0739C" w:rsidRPr="00F0739C" w:rsidRDefault="00F0739C" w:rsidP="00F0739C">
      <w:pPr>
        <w:bidi/>
        <w:rPr>
          <w:rFonts w:cs="David" w:hint="cs"/>
          <w:rtl/>
        </w:rPr>
      </w:pPr>
    </w:p>
    <w:p w14:paraId="6E4B8750" w14:textId="77777777" w:rsidR="00F0739C" w:rsidRPr="00F0739C" w:rsidRDefault="00F0739C" w:rsidP="00F0739C">
      <w:pPr>
        <w:bidi/>
        <w:rPr>
          <w:rFonts w:cs="David" w:hint="cs"/>
          <w:rtl/>
        </w:rPr>
      </w:pPr>
      <w:r w:rsidRPr="00F0739C">
        <w:rPr>
          <w:rFonts w:cs="David" w:hint="cs"/>
          <w:rtl/>
        </w:rPr>
        <w:tab/>
        <w:t xml:space="preserve">אתה מציע שאנחנו נחלק את אותו יום שבו מתכנסים, לשניים: ראשית, דיון על-פי 25 חתימות בהצעה לסדר-היום, יענה השר המשיב, וכו', ולאחר מכן אם הממשלה רוצה להודיע הודעה </w:t>
      </w:r>
      <w:r w:rsidRPr="00F0739C">
        <w:rPr>
          <w:rFonts w:cs="David"/>
          <w:rtl/>
        </w:rPr>
        <w:t>–</w:t>
      </w:r>
      <w:r w:rsidRPr="00F0739C">
        <w:rPr>
          <w:rFonts w:cs="David" w:hint="cs"/>
          <w:rtl/>
        </w:rPr>
        <w:t xml:space="preserve"> אנחנו נפתח דיון כללי. </w:t>
      </w:r>
    </w:p>
    <w:p w14:paraId="62930B43" w14:textId="77777777" w:rsidR="00F0739C" w:rsidRPr="00F0739C" w:rsidRDefault="00F0739C" w:rsidP="00F0739C">
      <w:pPr>
        <w:bidi/>
        <w:rPr>
          <w:rFonts w:cs="David"/>
          <w:rtl/>
        </w:rPr>
      </w:pPr>
      <w:r w:rsidRPr="00F0739C">
        <w:rPr>
          <w:rFonts w:cs="David"/>
          <w:rtl/>
        </w:rPr>
        <w:br/>
      </w:r>
    </w:p>
    <w:p w14:paraId="3E23E547" w14:textId="77777777" w:rsidR="00F0739C" w:rsidRPr="00F0739C" w:rsidRDefault="00F0739C" w:rsidP="00F0739C">
      <w:pPr>
        <w:bidi/>
        <w:rPr>
          <w:rFonts w:cs="David"/>
          <w:u w:val="single"/>
          <w:rtl/>
        </w:rPr>
      </w:pPr>
      <w:r w:rsidRPr="00F0739C">
        <w:rPr>
          <w:rFonts w:cs="David"/>
          <w:rtl/>
        </w:rPr>
        <w:br w:type="page"/>
      </w:r>
      <w:r w:rsidRPr="00F0739C">
        <w:rPr>
          <w:rFonts w:cs="David"/>
          <w:u w:val="single"/>
          <w:rtl/>
        </w:rPr>
        <w:t>מוחמד ברכה:</w:t>
      </w:r>
    </w:p>
    <w:p w14:paraId="021FA9C4" w14:textId="77777777" w:rsidR="00F0739C" w:rsidRPr="00F0739C" w:rsidRDefault="00F0739C" w:rsidP="00F0739C">
      <w:pPr>
        <w:bidi/>
        <w:rPr>
          <w:rFonts w:cs="David"/>
          <w:u w:val="single"/>
          <w:rtl/>
        </w:rPr>
      </w:pPr>
    </w:p>
    <w:p w14:paraId="13C076EF" w14:textId="77777777" w:rsidR="00F0739C" w:rsidRPr="00F0739C" w:rsidRDefault="00F0739C" w:rsidP="00F0739C">
      <w:pPr>
        <w:bidi/>
        <w:rPr>
          <w:rFonts w:cs="David" w:hint="cs"/>
          <w:rtl/>
        </w:rPr>
      </w:pPr>
      <w:r w:rsidRPr="00F0739C">
        <w:rPr>
          <w:rFonts w:cs="David"/>
          <w:rtl/>
        </w:rPr>
        <w:tab/>
      </w:r>
      <w:r w:rsidRPr="00F0739C">
        <w:rPr>
          <w:rFonts w:cs="David" w:hint="cs"/>
          <w:rtl/>
        </w:rPr>
        <w:t xml:space="preserve">כן.  גברתי היושבת-ראש, אני גם בין אלה שהתייעצת אתם, אני מסכים שהכנסת תתכנס כל שבוע, כל עוד המצב כפי שהוא, והמלחמה נמשכת. </w:t>
      </w:r>
    </w:p>
    <w:p w14:paraId="599F612D"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מאיר פרוש:</w:t>
      </w:r>
    </w:p>
    <w:p w14:paraId="525FEE96" w14:textId="77777777" w:rsidR="00F0739C" w:rsidRPr="00F0739C" w:rsidRDefault="00F0739C" w:rsidP="00F0739C">
      <w:pPr>
        <w:bidi/>
        <w:rPr>
          <w:rFonts w:cs="David" w:hint="cs"/>
          <w:u w:val="single"/>
        </w:rPr>
      </w:pPr>
    </w:p>
    <w:p w14:paraId="4550D845" w14:textId="77777777" w:rsidR="00F0739C" w:rsidRPr="00F0739C" w:rsidRDefault="00F0739C" w:rsidP="00F0739C">
      <w:pPr>
        <w:bidi/>
        <w:rPr>
          <w:rFonts w:cs="David" w:hint="cs"/>
          <w:rtl/>
        </w:rPr>
      </w:pPr>
      <w:r w:rsidRPr="00F0739C">
        <w:rPr>
          <w:rFonts w:cs="David" w:hint="cs"/>
          <w:rtl/>
        </w:rPr>
        <w:tab/>
        <w:t xml:space="preserve">אני יכול להסכים לדבריו של חבר הכנסת ברכה; העניין הוא רק שבין הבקשות של 25 חברי כנסת יש גם בקשה שהיא יחד עם אותה בקשה שבעצם שר הביטחון רוצה להופיע. אחת הבקשות היא לדון בגבול הצפון והדרום, ועל זה שר הביטחון עונה. מה עושים במקרה כזה? </w:t>
      </w:r>
    </w:p>
    <w:p w14:paraId="4985987F"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25381A47" w14:textId="77777777" w:rsidR="00F0739C" w:rsidRPr="00F0739C" w:rsidRDefault="00F0739C" w:rsidP="00F0739C">
      <w:pPr>
        <w:bidi/>
        <w:rPr>
          <w:rFonts w:cs="David" w:hint="cs"/>
          <w:rtl/>
        </w:rPr>
      </w:pPr>
    </w:p>
    <w:p w14:paraId="7454DCF9" w14:textId="77777777" w:rsidR="00F0739C" w:rsidRPr="00F0739C" w:rsidRDefault="00F0739C" w:rsidP="00F0739C">
      <w:pPr>
        <w:bidi/>
        <w:rPr>
          <w:rFonts w:cs="David" w:hint="cs"/>
          <w:rtl/>
        </w:rPr>
      </w:pPr>
      <w:r w:rsidRPr="00F0739C">
        <w:rPr>
          <w:rFonts w:cs="David" w:hint="cs"/>
          <w:rtl/>
        </w:rPr>
        <w:tab/>
        <w:t xml:space="preserve">שר הביטחון </w:t>
      </w:r>
      <w:r w:rsidRPr="00F0739C">
        <w:rPr>
          <w:rFonts w:cs="David"/>
          <w:rtl/>
        </w:rPr>
        <w:t>–</w:t>
      </w:r>
      <w:r w:rsidRPr="00F0739C">
        <w:rPr>
          <w:rFonts w:cs="David" w:hint="cs"/>
          <w:rtl/>
        </w:rPr>
        <w:t xml:space="preserve"> כולנו מניחים שהוא מאוד לחוץ בזמן הזה </w:t>
      </w:r>
      <w:r w:rsidRPr="00F0739C">
        <w:rPr>
          <w:rFonts w:cs="David"/>
          <w:rtl/>
        </w:rPr>
        <w:t>–</w:t>
      </w:r>
      <w:r w:rsidRPr="00F0739C">
        <w:rPr>
          <w:rFonts w:cs="David" w:hint="cs"/>
          <w:rtl/>
        </w:rPr>
        <w:t xml:space="preserve"> הביע נכונות לבוא ולמסור את הודעתו, וגם להיות בכל מהלך הדיון. </w:t>
      </w:r>
    </w:p>
    <w:p w14:paraId="76AE2BB9"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12D04E5F" w14:textId="77777777" w:rsidR="00F0739C" w:rsidRPr="00F0739C" w:rsidRDefault="00F0739C" w:rsidP="00F0739C">
      <w:pPr>
        <w:bidi/>
        <w:rPr>
          <w:rFonts w:cs="David" w:hint="cs"/>
          <w:rtl/>
        </w:rPr>
      </w:pPr>
    </w:p>
    <w:p w14:paraId="5C5B5738" w14:textId="77777777" w:rsidR="00F0739C" w:rsidRPr="00F0739C" w:rsidRDefault="00F0739C" w:rsidP="00F0739C">
      <w:pPr>
        <w:bidi/>
        <w:rPr>
          <w:rFonts w:cs="David" w:hint="cs"/>
          <w:rtl/>
        </w:rPr>
      </w:pPr>
      <w:r w:rsidRPr="00F0739C">
        <w:rPr>
          <w:rFonts w:cs="David" w:hint="cs"/>
          <w:rtl/>
        </w:rPr>
        <w:tab/>
        <w:t xml:space="preserve"> הביע נכונות. יפה מצדו באמת...</w:t>
      </w:r>
    </w:p>
    <w:p w14:paraId="372DEED7"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78306C5E" w14:textId="77777777" w:rsidR="00F0739C" w:rsidRPr="00F0739C" w:rsidRDefault="00F0739C" w:rsidP="00F0739C">
      <w:pPr>
        <w:bidi/>
        <w:rPr>
          <w:rFonts w:cs="David" w:hint="cs"/>
          <w:rtl/>
        </w:rPr>
      </w:pPr>
    </w:p>
    <w:p w14:paraId="74BA502D" w14:textId="77777777" w:rsidR="00F0739C" w:rsidRPr="00F0739C" w:rsidRDefault="00F0739C" w:rsidP="00F0739C">
      <w:pPr>
        <w:bidi/>
        <w:rPr>
          <w:rFonts w:cs="David" w:hint="cs"/>
          <w:rtl/>
        </w:rPr>
      </w:pPr>
      <w:r w:rsidRPr="00F0739C">
        <w:rPr>
          <w:rFonts w:cs="David" w:hint="cs"/>
          <w:rtl/>
        </w:rPr>
        <w:tab/>
        <w:t xml:space="preserve"> נו, באמת. </w:t>
      </w:r>
    </w:p>
    <w:p w14:paraId="2AA2BC45"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401D6886" w14:textId="77777777" w:rsidR="00F0739C" w:rsidRPr="00F0739C" w:rsidRDefault="00F0739C" w:rsidP="00F0739C">
      <w:pPr>
        <w:bidi/>
        <w:rPr>
          <w:rFonts w:cs="David" w:hint="cs"/>
          <w:rtl/>
        </w:rPr>
      </w:pPr>
    </w:p>
    <w:p w14:paraId="433FC521" w14:textId="77777777" w:rsidR="00F0739C" w:rsidRPr="00F0739C" w:rsidRDefault="00F0739C" w:rsidP="00F0739C">
      <w:pPr>
        <w:bidi/>
        <w:rPr>
          <w:rFonts w:cs="David" w:hint="cs"/>
          <w:rtl/>
        </w:rPr>
      </w:pPr>
      <w:r w:rsidRPr="00F0739C">
        <w:rPr>
          <w:rFonts w:cs="David" w:hint="cs"/>
          <w:rtl/>
        </w:rPr>
        <w:tab/>
        <w:t>מה זה הביע נכונות? הוא חייב להתייצב כאן .</w:t>
      </w:r>
    </w:p>
    <w:p w14:paraId="007A64C6" w14:textId="77777777" w:rsidR="00F0739C" w:rsidRPr="00F0739C" w:rsidRDefault="00F0739C" w:rsidP="00F0739C">
      <w:pPr>
        <w:bidi/>
        <w:rPr>
          <w:rFonts w:cs="David"/>
          <w:u w:val="single"/>
          <w:rtl/>
        </w:rPr>
      </w:pPr>
      <w:r w:rsidRPr="00F0739C">
        <w:rPr>
          <w:rFonts w:cs="David"/>
          <w:rtl/>
        </w:rPr>
        <w:br/>
      </w:r>
      <w:r w:rsidRPr="00F0739C">
        <w:rPr>
          <w:rFonts w:cs="David"/>
          <w:u w:val="single"/>
          <w:rtl/>
        </w:rPr>
        <w:t>דוד אזולאי:</w:t>
      </w:r>
    </w:p>
    <w:p w14:paraId="7278B4FA" w14:textId="77777777" w:rsidR="00F0739C" w:rsidRPr="00F0739C" w:rsidRDefault="00F0739C" w:rsidP="00F0739C">
      <w:pPr>
        <w:bidi/>
        <w:rPr>
          <w:rFonts w:cs="David"/>
          <w:u w:val="single"/>
          <w:rtl/>
        </w:rPr>
      </w:pPr>
    </w:p>
    <w:p w14:paraId="1BC3CBBE" w14:textId="77777777" w:rsidR="00F0739C" w:rsidRPr="00F0739C" w:rsidRDefault="00F0739C" w:rsidP="00F0739C">
      <w:pPr>
        <w:bidi/>
        <w:rPr>
          <w:rFonts w:cs="David" w:hint="cs"/>
          <w:rtl/>
        </w:rPr>
      </w:pPr>
      <w:r w:rsidRPr="00F0739C">
        <w:rPr>
          <w:rFonts w:cs="David"/>
          <w:rtl/>
        </w:rPr>
        <w:tab/>
      </w:r>
      <w:r w:rsidRPr="00F0739C">
        <w:rPr>
          <w:rFonts w:cs="David" w:hint="cs"/>
          <w:rtl/>
        </w:rPr>
        <w:t xml:space="preserve"> הוא לא חייב להתייצב. אם הוא לא יכול להתייצב </w:t>
      </w:r>
      <w:r w:rsidRPr="00F0739C">
        <w:rPr>
          <w:rFonts w:cs="David"/>
          <w:rtl/>
        </w:rPr>
        <w:t>–</w:t>
      </w:r>
      <w:r w:rsidRPr="00F0739C">
        <w:rPr>
          <w:rFonts w:cs="David" w:hint="cs"/>
          <w:rtl/>
        </w:rPr>
        <w:t xml:space="preserve"> הוא לא חייב להתייצב, מה קרה? </w:t>
      </w:r>
    </w:p>
    <w:p w14:paraId="416BECD9" w14:textId="77777777" w:rsidR="00F0739C" w:rsidRPr="00F0739C" w:rsidRDefault="00F0739C" w:rsidP="00F0739C">
      <w:pPr>
        <w:pStyle w:val="Heading5"/>
        <w:jc w:val="left"/>
        <w:rPr>
          <w:rFonts w:hint="cs"/>
          <w:rtl/>
        </w:rPr>
      </w:pPr>
      <w:r w:rsidRPr="00F0739C">
        <w:rPr>
          <w:rtl/>
        </w:rPr>
        <w:br/>
      </w:r>
      <w:r w:rsidRPr="00F0739C">
        <w:rPr>
          <w:rFonts w:hint="cs"/>
          <w:u w:val="single"/>
          <w:rtl/>
        </w:rPr>
        <w:t>אביגדור יצחקי:</w:t>
      </w:r>
    </w:p>
    <w:p w14:paraId="646A1CD8" w14:textId="77777777" w:rsidR="00F0739C" w:rsidRPr="00F0739C" w:rsidRDefault="00F0739C" w:rsidP="00F0739C">
      <w:pPr>
        <w:pStyle w:val="Heading5"/>
        <w:jc w:val="left"/>
        <w:rPr>
          <w:rFonts w:hint="cs"/>
          <w:rtl/>
        </w:rPr>
      </w:pPr>
    </w:p>
    <w:p w14:paraId="55E16668" w14:textId="77777777" w:rsidR="00F0739C" w:rsidRPr="00F0739C" w:rsidRDefault="00F0739C" w:rsidP="00F0739C">
      <w:pPr>
        <w:bidi/>
        <w:rPr>
          <w:rFonts w:cs="David" w:hint="cs"/>
          <w:rtl/>
        </w:rPr>
      </w:pPr>
      <w:r w:rsidRPr="00F0739C">
        <w:rPr>
          <w:rFonts w:cs="David" w:hint="cs"/>
          <w:rtl/>
        </w:rPr>
        <w:tab/>
        <w:t xml:space="preserve"> אחרי שהיא ניהלה את מערכות הביטחון כל כך הרבה שנים, היא יכולה להביע את דעתה בעניין הזה, אין מה לדבר בכלל...</w:t>
      </w:r>
    </w:p>
    <w:p w14:paraId="432278C0"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1C7F36D8" w14:textId="77777777" w:rsidR="00F0739C" w:rsidRPr="00F0739C" w:rsidRDefault="00F0739C" w:rsidP="00F0739C">
      <w:pPr>
        <w:bidi/>
        <w:rPr>
          <w:rFonts w:cs="David" w:hint="cs"/>
          <w:rtl/>
        </w:rPr>
      </w:pPr>
    </w:p>
    <w:p w14:paraId="5767AED2" w14:textId="77777777" w:rsidR="00F0739C" w:rsidRPr="00F0739C" w:rsidRDefault="00F0739C" w:rsidP="00F0739C">
      <w:pPr>
        <w:bidi/>
        <w:rPr>
          <w:rFonts w:cs="David" w:hint="cs"/>
          <w:rtl/>
        </w:rPr>
      </w:pPr>
      <w:r w:rsidRPr="00F0739C">
        <w:rPr>
          <w:rFonts w:cs="David" w:hint="cs"/>
          <w:rtl/>
        </w:rPr>
        <w:tab/>
        <w:t>איך הקואליציה - - -</w:t>
      </w:r>
    </w:p>
    <w:p w14:paraId="3FAA8A87"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היו"ר רוחמה אברהם:</w:t>
      </w:r>
    </w:p>
    <w:p w14:paraId="0C912786" w14:textId="77777777" w:rsidR="00F0739C" w:rsidRPr="00F0739C" w:rsidRDefault="00F0739C" w:rsidP="00F0739C">
      <w:pPr>
        <w:bidi/>
        <w:rPr>
          <w:rFonts w:cs="David" w:hint="cs"/>
          <w:u w:val="single"/>
          <w:rtl/>
        </w:rPr>
      </w:pPr>
    </w:p>
    <w:p w14:paraId="37A60849" w14:textId="77777777" w:rsidR="00F0739C" w:rsidRPr="00F0739C" w:rsidRDefault="00F0739C" w:rsidP="00F0739C">
      <w:pPr>
        <w:bidi/>
        <w:rPr>
          <w:rFonts w:cs="David" w:hint="cs"/>
          <w:rtl/>
        </w:rPr>
      </w:pPr>
      <w:r w:rsidRPr="00F0739C">
        <w:rPr>
          <w:rFonts w:cs="David" w:hint="cs"/>
          <w:rtl/>
        </w:rPr>
        <w:tab/>
        <w:t xml:space="preserve">זהבה, מספיק. </w:t>
      </w:r>
    </w:p>
    <w:p w14:paraId="7798B2BB"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קריאות:</w:t>
      </w:r>
    </w:p>
    <w:p w14:paraId="380DA473" w14:textId="77777777" w:rsidR="00F0739C" w:rsidRPr="00F0739C" w:rsidRDefault="00F0739C" w:rsidP="00F0739C">
      <w:pPr>
        <w:bidi/>
        <w:rPr>
          <w:rFonts w:cs="David" w:hint="cs"/>
          <w:rtl/>
        </w:rPr>
      </w:pPr>
    </w:p>
    <w:p w14:paraId="7E6A94A2" w14:textId="77777777" w:rsidR="00F0739C" w:rsidRPr="00F0739C" w:rsidRDefault="00F0739C" w:rsidP="00F0739C">
      <w:pPr>
        <w:bidi/>
        <w:rPr>
          <w:rFonts w:cs="David" w:hint="cs"/>
          <w:rtl/>
        </w:rPr>
      </w:pPr>
      <w:r w:rsidRPr="00F0739C">
        <w:rPr>
          <w:rFonts w:cs="David" w:hint="cs"/>
          <w:rtl/>
        </w:rPr>
        <w:tab/>
        <w:t>- - -</w:t>
      </w:r>
    </w:p>
    <w:p w14:paraId="59D50848"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5CAB8EB1" w14:textId="77777777" w:rsidR="00F0739C" w:rsidRPr="00F0739C" w:rsidRDefault="00F0739C" w:rsidP="00F0739C">
      <w:pPr>
        <w:bidi/>
        <w:rPr>
          <w:rFonts w:cs="David" w:hint="cs"/>
          <w:rtl/>
        </w:rPr>
      </w:pPr>
    </w:p>
    <w:p w14:paraId="3C8E02A7" w14:textId="77777777" w:rsidR="00F0739C" w:rsidRPr="00F0739C" w:rsidRDefault="00F0739C" w:rsidP="00F0739C">
      <w:pPr>
        <w:bidi/>
        <w:rPr>
          <w:rFonts w:cs="David" w:hint="cs"/>
          <w:rtl/>
        </w:rPr>
      </w:pPr>
      <w:r w:rsidRPr="00F0739C">
        <w:rPr>
          <w:rFonts w:cs="David" w:hint="cs"/>
          <w:rtl/>
        </w:rPr>
        <w:tab/>
        <w:t xml:space="preserve"> אני רוצה להגיד משפט. </w:t>
      </w:r>
    </w:p>
    <w:p w14:paraId="2F089F27"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78CE76E1" w14:textId="77777777" w:rsidR="00F0739C" w:rsidRPr="00F0739C" w:rsidRDefault="00F0739C" w:rsidP="00F0739C">
      <w:pPr>
        <w:bidi/>
        <w:rPr>
          <w:rFonts w:cs="David" w:hint="cs"/>
          <w:rtl/>
        </w:rPr>
      </w:pPr>
    </w:p>
    <w:p w14:paraId="23B37C2B" w14:textId="77777777" w:rsidR="00F0739C" w:rsidRPr="00F0739C" w:rsidRDefault="00F0739C" w:rsidP="00F0739C">
      <w:pPr>
        <w:bidi/>
        <w:rPr>
          <w:rFonts w:cs="David" w:hint="cs"/>
          <w:rtl/>
        </w:rPr>
      </w:pPr>
      <w:r w:rsidRPr="00F0739C">
        <w:rPr>
          <w:rFonts w:cs="David" w:hint="cs"/>
          <w:rtl/>
        </w:rPr>
        <w:tab/>
        <w:t xml:space="preserve"> לא משפט. אני אאפשר לך את זכות הדיבור. </w:t>
      </w:r>
    </w:p>
    <w:p w14:paraId="37AF3CC9"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58BBC994" w14:textId="77777777" w:rsidR="00F0739C" w:rsidRPr="00F0739C" w:rsidRDefault="00F0739C" w:rsidP="00F0739C">
      <w:pPr>
        <w:bidi/>
        <w:rPr>
          <w:rFonts w:cs="David" w:hint="cs"/>
          <w:rtl/>
        </w:rPr>
      </w:pPr>
    </w:p>
    <w:p w14:paraId="37311572" w14:textId="77777777" w:rsidR="00F0739C" w:rsidRPr="00F0739C" w:rsidRDefault="00F0739C" w:rsidP="00F0739C">
      <w:pPr>
        <w:bidi/>
        <w:rPr>
          <w:rFonts w:cs="David" w:hint="cs"/>
          <w:rtl/>
        </w:rPr>
      </w:pPr>
      <w:r w:rsidRPr="00F0739C">
        <w:rPr>
          <w:rFonts w:cs="David" w:hint="cs"/>
          <w:rtl/>
        </w:rPr>
        <w:tab/>
        <w:t xml:space="preserve"> יש לי שאלה.</w:t>
      </w:r>
    </w:p>
    <w:p w14:paraId="711098B8"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24BFB0AC" w14:textId="77777777" w:rsidR="00F0739C" w:rsidRPr="00F0739C" w:rsidRDefault="00F0739C" w:rsidP="00F0739C">
      <w:pPr>
        <w:bidi/>
        <w:rPr>
          <w:rFonts w:cs="David" w:hint="cs"/>
          <w:rtl/>
        </w:rPr>
      </w:pPr>
    </w:p>
    <w:p w14:paraId="68E98AA0" w14:textId="77777777" w:rsidR="00F0739C" w:rsidRPr="00F0739C" w:rsidRDefault="00F0739C" w:rsidP="00F0739C">
      <w:pPr>
        <w:bidi/>
        <w:rPr>
          <w:rFonts w:cs="David" w:hint="cs"/>
          <w:rtl/>
        </w:rPr>
      </w:pPr>
      <w:r w:rsidRPr="00F0739C">
        <w:rPr>
          <w:rFonts w:cs="David" w:hint="cs"/>
          <w:rtl/>
        </w:rPr>
        <w:tab/>
        <w:t xml:space="preserve"> תחכי עם השאלה שלך. </w:t>
      </w:r>
    </w:p>
    <w:p w14:paraId="62781BA7" w14:textId="77777777" w:rsidR="00F0739C" w:rsidRPr="00F0739C" w:rsidRDefault="00F0739C" w:rsidP="00F0739C">
      <w:pPr>
        <w:bidi/>
        <w:rPr>
          <w:rFonts w:cs="David" w:hint="cs"/>
          <w:u w:val="single"/>
          <w:rtl/>
        </w:rPr>
      </w:pPr>
    </w:p>
    <w:p w14:paraId="34C9B55A" w14:textId="77777777" w:rsidR="00F0739C" w:rsidRPr="00F0739C" w:rsidRDefault="00F0739C" w:rsidP="00F0739C">
      <w:pPr>
        <w:bidi/>
        <w:rPr>
          <w:rFonts w:cs="David" w:hint="cs"/>
          <w:u w:val="single"/>
          <w:rtl/>
        </w:rPr>
      </w:pPr>
      <w:r w:rsidRPr="00F0739C">
        <w:rPr>
          <w:rFonts w:cs="David" w:hint="cs"/>
          <w:u w:val="single"/>
          <w:rtl/>
        </w:rPr>
        <w:t>קריאות:</w:t>
      </w:r>
    </w:p>
    <w:p w14:paraId="393F15D0" w14:textId="77777777" w:rsidR="00F0739C" w:rsidRPr="00F0739C" w:rsidRDefault="00F0739C" w:rsidP="00F0739C">
      <w:pPr>
        <w:bidi/>
        <w:rPr>
          <w:rFonts w:cs="David" w:hint="cs"/>
          <w:u w:val="single"/>
          <w:rtl/>
        </w:rPr>
      </w:pPr>
    </w:p>
    <w:p w14:paraId="4434976A" w14:textId="77777777" w:rsidR="00F0739C" w:rsidRPr="00F0739C" w:rsidRDefault="00F0739C" w:rsidP="00F0739C">
      <w:pPr>
        <w:bidi/>
        <w:rPr>
          <w:rFonts w:cs="David" w:hint="cs"/>
          <w:rtl/>
        </w:rPr>
      </w:pPr>
      <w:r w:rsidRPr="00F0739C">
        <w:rPr>
          <w:rFonts w:cs="David" w:hint="cs"/>
          <w:rtl/>
        </w:rPr>
        <w:tab/>
        <w:t>- -  -</w:t>
      </w:r>
    </w:p>
    <w:p w14:paraId="30A1A8F5" w14:textId="77777777" w:rsidR="00F0739C" w:rsidRPr="00F0739C" w:rsidRDefault="00F0739C" w:rsidP="00F0739C">
      <w:pPr>
        <w:bidi/>
        <w:rPr>
          <w:rFonts w:cs="David" w:hint="cs"/>
          <w:u w:val="single"/>
          <w:rtl/>
        </w:rPr>
      </w:pPr>
    </w:p>
    <w:p w14:paraId="44DB849D" w14:textId="77777777" w:rsidR="00F0739C" w:rsidRPr="00F0739C" w:rsidRDefault="00F0739C" w:rsidP="00F0739C">
      <w:pPr>
        <w:bidi/>
        <w:rPr>
          <w:rFonts w:cs="David" w:hint="cs"/>
          <w:u w:val="single"/>
          <w:rtl/>
        </w:rPr>
      </w:pPr>
      <w:r w:rsidRPr="00F0739C">
        <w:rPr>
          <w:rFonts w:cs="David" w:hint="cs"/>
          <w:u w:val="single"/>
          <w:rtl/>
        </w:rPr>
        <w:t>היו"ר רוחמה אברהם:</w:t>
      </w:r>
    </w:p>
    <w:p w14:paraId="347B4B0F" w14:textId="77777777" w:rsidR="00F0739C" w:rsidRPr="00F0739C" w:rsidRDefault="00F0739C" w:rsidP="00F0739C">
      <w:pPr>
        <w:bidi/>
        <w:rPr>
          <w:rFonts w:cs="David" w:hint="cs"/>
          <w:u w:val="single"/>
          <w:rtl/>
        </w:rPr>
      </w:pPr>
    </w:p>
    <w:p w14:paraId="78FB57FC" w14:textId="77777777" w:rsidR="00F0739C" w:rsidRPr="00F0739C" w:rsidRDefault="00F0739C" w:rsidP="00F0739C">
      <w:pPr>
        <w:bidi/>
        <w:rPr>
          <w:rFonts w:cs="David" w:hint="cs"/>
          <w:rtl/>
        </w:rPr>
      </w:pPr>
      <w:r w:rsidRPr="00F0739C">
        <w:rPr>
          <w:rFonts w:cs="David" w:hint="cs"/>
          <w:rtl/>
        </w:rPr>
        <w:tab/>
        <w:t>חברים, עוד עשר דקות מעכשיו הוועדה תתכנס שוב. עשר דקות הפסקה.</w:t>
      </w:r>
    </w:p>
    <w:p w14:paraId="5D6B6112" w14:textId="77777777" w:rsidR="00F0739C" w:rsidRPr="00F0739C" w:rsidRDefault="00F0739C" w:rsidP="00F0739C">
      <w:pPr>
        <w:bidi/>
        <w:rPr>
          <w:rFonts w:cs="David" w:hint="cs"/>
          <w:rtl/>
        </w:rPr>
      </w:pPr>
      <w:r w:rsidRPr="00F0739C">
        <w:rPr>
          <w:rFonts w:cs="David"/>
          <w:rtl/>
        </w:rPr>
        <w:br/>
        <w:t>(</w:t>
      </w:r>
      <w:r w:rsidRPr="00F0739C">
        <w:rPr>
          <w:rFonts w:cs="David" w:hint="cs"/>
          <w:rtl/>
        </w:rPr>
        <w:t>הפסקה, שעה 10:30)</w:t>
      </w:r>
    </w:p>
    <w:p w14:paraId="7B77D98F"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היו"ר רוחמה אברהם:</w:t>
      </w:r>
    </w:p>
    <w:p w14:paraId="3FE243FA" w14:textId="77777777" w:rsidR="00F0739C" w:rsidRPr="00F0739C" w:rsidRDefault="00F0739C" w:rsidP="00F0739C">
      <w:pPr>
        <w:bidi/>
        <w:rPr>
          <w:rFonts w:cs="David" w:hint="cs"/>
          <w:u w:val="single"/>
          <w:rtl/>
        </w:rPr>
      </w:pPr>
    </w:p>
    <w:p w14:paraId="66569F91" w14:textId="77777777" w:rsidR="00F0739C" w:rsidRPr="00F0739C" w:rsidRDefault="00F0739C" w:rsidP="00F0739C">
      <w:pPr>
        <w:bidi/>
        <w:rPr>
          <w:rFonts w:cs="David" w:hint="cs"/>
          <w:rtl/>
        </w:rPr>
      </w:pPr>
      <w:r w:rsidRPr="00F0739C">
        <w:rPr>
          <w:rFonts w:cs="David" w:hint="cs"/>
          <w:rtl/>
        </w:rPr>
        <w:tab/>
        <w:t xml:space="preserve">חברים, אני יכולה להתחיל? אם אתם רוצים שאני אוציא את כל העוזרים החוצה </w:t>
      </w:r>
      <w:r w:rsidRPr="00F0739C">
        <w:rPr>
          <w:rFonts w:cs="David"/>
          <w:rtl/>
        </w:rPr>
        <w:t>–</w:t>
      </w:r>
      <w:r w:rsidRPr="00F0739C">
        <w:rPr>
          <w:rFonts w:cs="David" w:hint="cs"/>
          <w:rtl/>
        </w:rPr>
        <w:t xml:space="preserve"> אני אוציא את כל העוזרים החוצה, ורק חברי הכנסת יישארו כאן, אז בבקשה מכם. </w:t>
      </w:r>
    </w:p>
    <w:p w14:paraId="24345E09" w14:textId="77777777" w:rsidR="00F0739C" w:rsidRPr="00F0739C" w:rsidRDefault="00F0739C" w:rsidP="00F0739C">
      <w:pPr>
        <w:bidi/>
        <w:rPr>
          <w:rFonts w:cs="David" w:hint="cs"/>
          <w:rtl/>
        </w:rPr>
      </w:pPr>
    </w:p>
    <w:p w14:paraId="08084961" w14:textId="77777777" w:rsidR="00F0739C" w:rsidRPr="00F0739C" w:rsidRDefault="00F0739C" w:rsidP="00F0739C">
      <w:pPr>
        <w:bidi/>
        <w:rPr>
          <w:rFonts w:cs="David" w:hint="cs"/>
          <w:rtl/>
        </w:rPr>
      </w:pPr>
      <w:r w:rsidRPr="00F0739C">
        <w:rPr>
          <w:rFonts w:cs="David" w:hint="cs"/>
          <w:rtl/>
        </w:rPr>
        <w:tab/>
        <w:t xml:space="preserve">אנחנו מבקשים לקבוע את סדרי הדיון. אני מבינה שאתם מתעקשים שיהיה דיון לפי 25 חתימות, ואני מציעה כך </w:t>
      </w:r>
      <w:r w:rsidRPr="00F0739C">
        <w:rPr>
          <w:rFonts w:cs="David"/>
          <w:rtl/>
        </w:rPr>
        <w:t>–</w:t>
      </w:r>
      <w:r w:rsidRPr="00F0739C">
        <w:rPr>
          <w:rFonts w:cs="David" w:hint="cs"/>
          <w:rtl/>
        </w:rPr>
        <w:t xml:space="preserve"> ואתחיל בדיוק היכן שהפסקתי קודם, ואני מבקשת בלי הערות ביניים. כל מי שרוצה להתבטא </w:t>
      </w:r>
      <w:r w:rsidRPr="00F0739C">
        <w:rPr>
          <w:rFonts w:cs="David"/>
          <w:rtl/>
        </w:rPr>
        <w:t>–</w:t>
      </w:r>
      <w:r w:rsidRPr="00F0739C">
        <w:rPr>
          <w:rFonts w:cs="David" w:hint="cs"/>
          <w:rtl/>
        </w:rPr>
        <w:t xml:space="preserve"> מוזמן לומר זאת, ולא להפריע לדברי. </w:t>
      </w:r>
    </w:p>
    <w:p w14:paraId="40F3B401" w14:textId="77777777" w:rsidR="00F0739C" w:rsidRPr="00F0739C" w:rsidRDefault="00F0739C" w:rsidP="00F0739C">
      <w:pPr>
        <w:bidi/>
        <w:rPr>
          <w:rFonts w:cs="David" w:hint="cs"/>
          <w:rtl/>
        </w:rPr>
      </w:pPr>
    </w:p>
    <w:p w14:paraId="604D52D1" w14:textId="77777777" w:rsidR="00F0739C" w:rsidRPr="00F0739C" w:rsidRDefault="00F0739C" w:rsidP="00F0739C">
      <w:pPr>
        <w:bidi/>
        <w:rPr>
          <w:rFonts w:cs="David" w:hint="cs"/>
          <w:rtl/>
        </w:rPr>
      </w:pPr>
      <w:r w:rsidRPr="00F0739C">
        <w:rPr>
          <w:rFonts w:cs="David" w:hint="cs"/>
          <w:rtl/>
        </w:rPr>
        <w:tab/>
        <w:t xml:space="preserve">הדיון ייפתח בהודעת שר הביטחון, לאחר מכן ידבר יושב-ראש האופוזיציה, ולאחר מכן 7 דקות לכל סיעה. </w:t>
      </w:r>
    </w:p>
    <w:p w14:paraId="116F0E92"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6C8EA711" w14:textId="77777777" w:rsidR="00F0739C" w:rsidRPr="00F0739C" w:rsidRDefault="00F0739C" w:rsidP="00F0739C">
      <w:pPr>
        <w:bidi/>
        <w:rPr>
          <w:rFonts w:cs="David" w:hint="cs"/>
          <w:rtl/>
        </w:rPr>
      </w:pPr>
    </w:p>
    <w:p w14:paraId="37AC2193" w14:textId="77777777" w:rsidR="00F0739C" w:rsidRPr="00F0739C" w:rsidRDefault="00F0739C" w:rsidP="00F0739C">
      <w:pPr>
        <w:bidi/>
        <w:rPr>
          <w:rFonts w:cs="David" w:hint="cs"/>
          <w:rtl/>
        </w:rPr>
      </w:pPr>
      <w:r w:rsidRPr="00F0739C">
        <w:rPr>
          <w:rFonts w:cs="David" w:hint="cs"/>
          <w:rtl/>
        </w:rPr>
        <w:tab/>
        <w:t xml:space="preserve"> מה פתאום - - -</w:t>
      </w:r>
    </w:p>
    <w:p w14:paraId="6190DB8B"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0D4346DB" w14:textId="77777777" w:rsidR="00F0739C" w:rsidRPr="00F0739C" w:rsidRDefault="00F0739C" w:rsidP="00F0739C">
      <w:pPr>
        <w:bidi/>
        <w:rPr>
          <w:rFonts w:cs="David" w:hint="cs"/>
          <w:rtl/>
        </w:rPr>
      </w:pPr>
    </w:p>
    <w:p w14:paraId="6901ED7D" w14:textId="77777777" w:rsidR="00F0739C" w:rsidRPr="00F0739C" w:rsidRDefault="00F0739C" w:rsidP="00F0739C">
      <w:pPr>
        <w:bidi/>
        <w:rPr>
          <w:rFonts w:cs="David" w:hint="cs"/>
          <w:rtl/>
        </w:rPr>
      </w:pPr>
      <w:r w:rsidRPr="00F0739C">
        <w:rPr>
          <w:rFonts w:cs="David" w:hint="cs"/>
          <w:rtl/>
        </w:rPr>
        <w:tab/>
        <w:t xml:space="preserve"> דיון סיעתי, 7 דקות לכל סיעה, דקה לא יותר. חברת הכנסת גלאון, אני אפזר שוב את הדיון. מספיק. </w:t>
      </w:r>
    </w:p>
    <w:p w14:paraId="0A00BB84" w14:textId="77777777" w:rsidR="00F0739C" w:rsidRPr="00F0739C" w:rsidRDefault="00F0739C" w:rsidP="00F0739C">
      <w:pPr>
        <w:bidi/>
        <w:rPr>
          <w:rFonts w:cs="David" w:hint="cs"/>
          <w:rtl/>
        </w:rPr>
      </w:pPr>
    </w:p>
    <w:p w14:paraId="59266808" w14:textId="77777777" w:rsidR="00F0739C" w:rsidRPr="00F0739C" w:rsidRDefault="00F0739C" w:rsidP="00F0739C">
      <w:pPr>
        <w:bidi/>
        <w:rPr>
          <w:rFonts w:cs="David" w:hint="cs"/>
          <w:rtl/>
        </w:rPr>
      </w:pPr>
      <w:r w:rsidRPr="00F0739C">
        <w:rPr>
          <w:rFonts w:cs="David" w:hint="cs"/>
          <w:rtl/>
        </w:rPr>
        <w:tab/>
        <w:t xml:space="preserve">אני חוזרת. שר הביטחון יפתח את הדיון, לאחר מכן ידבר ראש האופוזיציה, ו-7 דקות הודעת סיעה לכל סיעה. </w:t>
      </w:r>
    </w:p>
    <w:p w14:paraId="3171D3C6"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אחמד טיבי:</w:t>
      </w:r>
    </w:p>
    <w:p w14:paraId="76D616BD" w14:textId="77777777" w:rsidR="00F0739C" w:rsidRPr="00F0739C" w:rsidRDefault="00F0739C" w:rsidP="00F0739C">
      <w:pPr>
        <w:bidi/>
        <w:rPr>
          <w:rFonts w:cs="David" w:hint="cs"/>
          <w:rtl/>
        </w:rPr>
      </w:pPr>
    </w:p>
    <w:p w14:paraId="0E333943" w14:textId="77777777" w:rsidR="00F0739C" w:rsidRPr="00F0739C" w:rsidRDefault="00F0739C" w:rsidP="00F0739C">
      <w:pPr>
        <w:bidi/>
        <w:rPr>
          <w:rFonts w:cs="David" w:hint="cs"/>
          <w:rtl/>
        </w:rPr>
      </w:pPr>
      <w:r w:rsidRPr="00F0739C">
        <w:rPr>
          <w:rFonts w:cs="David" w:hint="cs"/>
          <w:rtl/>
        </w:rPr>
        <w:tab/>
        <w:t xml:space="preserve"> אפשר לחלק, נכון?</w:t>
      </w:r>
    </w:p>
    <w:p w14:paraId="5E2888B1"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5410E7D5" w14:textId="77777777" w:rsidR="00F0739C" w:rsidRPr="00F0739C" w:rsidRDefault="00F0739C" w:rsidP="00F0739C">
      <w:pPr>
        <w:bidi/>
        <w:rPr>
          <w:rFonts w:cs="David" w:hint="cs"/>
          <w:rtl/>
        </w:rPr>
      </w:pPr>
    </w:p>
    <w:p w14:paraId="279AC80C" w14:textId="77777777" w:rsidR="00F0739C" w:rsidRPr="00F0739C" w:rsidRDefault="00F0739C" w:rsidP="00F0739C">
      <w:pPr>
        <w:bidi/>
        <w:rPr>
          <w:rFonts w:cs="David" w:hint="cs"/>
          <w:rtl/>
        </w:rPr>
      </w:pPr>
      <w:r w:rsidRPr="00F0739C">
        <w:rPr>
          <w:rFonts w:cs="David" w:hint="cs"/>
          <w:rtl/>
        </w:rPr>
        <w:tab/>
        <w:t xml:space="preserve"> לאחר ההצבעה על סיכומי הדיון, ייערך דיון בנושא של 25 חתימות. מי מחברי הכנסת מעונין לומר משהו בעניין הזה?</w:t>
      </w:r>
    </w:p>
    <w:p w14:paraId="77F93CE3"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אחמד טיבי:</w:t>
      </w:r>
    </w:p>
    <w:p w14:paraId="2FA1CA13" w14:textId="77777777" w:rsidR="00F0739C" w:rsidRPr="00F0739C" w:rsidRDefault="00F0739C" w:rsidP="00F0739C">
      <w:pPr>
        <w:bidi/>
        <w:rPr>
          <w:rFonts w:cs="David" w:hint="cs"/>
          <w:rtl/>
        </w:rPr>
      </w:pPr>
    </w:p>
    <w:p w14:paraId="6CD20D3F" w14:textId="77777777" w:rsidR="00F0739C" w:rsidRPr="00F0739C" w:rsidRDefault="00F0739C" w:rsidP="00F0739C">
      <w:pPr>
        <w:bidi/>
        <w:rPr>
          <w:rFonts w:cs="David" w:hint="cs"/>
          <w:rtl/>
        </w:rPr>
      </w:pPr>
      <w:r w:rsidRPr="00F0739C">
        <w:rPr>
          <w:rFonts w:cs="David" w:hint="cs"/>
          <w:rtl/>
        </w:rPr>
        <w:tab/>
        <w:t xml:space="preserve"> את השבע דקות אפשר לחלק?</w:t>
      </w:r>
    </w:p>
    <w:p w14:paraId="51531BA1" w14:textId="77777777" w:rsidR="00F0739C" w:rsidRPr="00F0739C" w:rsidRDefault="00F0739C" w:rsidP="00F0739C">
      <w:pPr>
        <w:bidi/>
        <w:rPr>
          <w:rFonts w:cs="David"/>
          <w:u w:val="single"/>
          <w:rtl/>
        </w:rPr>
      </w:pPr>
      <w:r w:rsidRPr="00F0739C">
        <w:rPr>
          <w:rFonts w:cs="David"/>
          <w:rtl/>
        </w:rPr>
        <w:br/>
      </w:r>
    </w:p>
    <w:p w14:paraId="7C57BF22" w14:textId="77777777" w:rsidR="00F0739C" w:rsidRPr="00F0739C" w:rsidRDefault="00F0739C" w:rsidP="00F0739C">
      <w:pPr>
        <w:bidi/>
        <w:rPr>
          <w:rFonts w:cs="David" w:hint="cs"/>
          <w:rtl/>
        </w:rPr>
      </w:pPr>
      <w:r w:rsidRPr="00F0739C">
        <w:rPr>
          <w:rFonts w:cs="David"/>
          <w:u w:val="single"/>
          <w:rtl/>
        </w:rPr>
        <w:br w:type="page"/>
      </w:r>
      <w:r w:rsidRPr="00F0739C">
        <w:rPr>
          <w:rFonts w:cs="David" w:hint="cs"/>
          <w:u w:val="single"/>
          <w:rtl/>
        </w:rPr>
        <w:t>קריאות:</w:t>
      </w:r>
    </w:p>
    <w:p w14:paraId="4D4C7EC6" w14:textId="77777777" w:rsidR="00F0739C" w:rsidRPr="00F0739C" w:rsidRDefault="00F0739C" w:rsidP="00F0739C">
      <w:pPr>
        <w:bidi/>
        <w:rPr>
          <w:rFonts w:cs="David" w:hint="cs"/>
          <w:rtl/>
        </w:rPr>
      </w:pPr>
    </w:p>
    <w:p w14:paraId="0AA862DA" w14:textId="77777777" w:rsidR="00F0739C" w:rsidRPr="00F0739C" w:rsidRDefault="00F0739C" w:rsidP="00F0739C">
      <w:pPr>
        <w:bidi/>
        <w:rPr>
          <w:rFonts w:cs="David" w:hint="cs"/>
          <w:rtl/>
        </w:rPr>
      </w:pPr>
      <w:r w:rsidRPr="00F0739C">
        <w:rPr>
          <w:rFonts w:cs="David" w:hint="cs"/>
          <w:rtl/>
        </w:rPr>
        <w:tab/>
        <w:t>- - -</w:t>
      </w:r>
    </w:p>
    <w:p w14:paraId="78E4EE67" w14:textId="77777777" w:rsidR="00F0739C" w:rsidRPr="00F0739C" w:rsidRDefault="00F0739C" w:rsidP="00F0739C">
      <w:pPr>
        <w:bidi/>
        <w:rPr>
          <w:rFonts w:cs="David" w:hint="cs"/>
          <w:u w:val="single"/>
          <w:rtl/>
        </w:rPr>
      </w:pPr>
    </w:p>
    <w:p w14:paraId="019AE1E1" w14:textId="77777777" w:rsidR="00F0739C" w:rsidRPr="00F0739C" w:rsidRDefault="00F0739C" w:rsidP="00F0739C">
      <w:pPr>
        <w:bidi/>
        <w:rPr>
          <w:rFonts w:cs="David" w:hint="cs"/>
          <w:u w:val="single"/>
          <w:rtl/>
        </w:rPr>
      </w:pPr>
      <w:r w:rsidRPr="00F0739C">
        <w:rPr>
          <w:rFonts w:cs="David" w:hint="cs"/>
          <w:u w:val="single"/>
          <w:rtl/>
        </w:rPr>
        <w:t>מאיר פרוש:</w:t>
      </w:r>
    </w:p>
    <w:p w14:paraId="2DD81CFA" w14:textId="77777777" w:rsidR="00F0739C" w:rsidRPr="00F0739C" w:rsidRDefault="00F0739C" w:rsidP="00F0739C">
      <w:pPr>
        <w:bidi/>
        <w:rPr>
          <w:rFonts w:cs="David" w:hint="cs"/>
          <w:u w:val="single"/>
        </w:rPr>
      </w:pPr>
    </w:p>
    <w:p w14:paraId="56DC6B0D" w14:textId="77777777" w:rsidR="00F0739C" w:rsidRPr="00F0739C" w:rsidRDefault="00F0739C" w:rsidP="00F0739C">
      <w:pPr>
        <w:bidi/>
        <w:rPr>
          <w:rFonts w:cs="David" w:hint="cs"/>
          <w:rtl/>
        </w:rPr>
      </w:pPr>
      <w:r w:rsidRPr="00F0739C">
        <w:rPr>
          <w:rFonts w:cs="David" w:hint="cs"/>
          <w:rtl/>
        </w:rPr>
        <w:tab/>
        <w:t xml:space="preserve"> האם יכול המזכיר לומר מהם הנושאים שבהם יש 25 חתימות?</w:t>
      </w:r>
    </w:p>
    <w:p w14:paraId="6103BAF5" w14:textId="77777777" w:rsidR="00F0739C" w:rsidRPr="00F0739C" w:rsidRDefault="00F0739C" w:rsidP="00F0739C">
      <w:pPr>
        <w:bidi/>
        <w:rPr>
          <w:rFonts w:cs="David" w:hint="cs"/>
          <w:u w:val="single"/>
          <w:rtl/>
        </w:rPr>
      </w:pPr>
    </w:p>
    <w:p w14:paraId="67283A71" w14:textId="77777777" w:rsidR="00F0739C" w:rsidRPr="00F0739C" w:rsidRDefault="00F0739C" w:rsidP="00F0739C">
      <w:pPr>
        <w:bidi/>
        <w:rPr>
          <w:rFonts w:cs="David" w:hint="cs"/>
          <w:u w:val="single"/>
          <w:rtl/>
        </w:rPr>
      </w:pPr>
      <w:r w:rsidRPr="00F0739C">
        <w:rPr>
          <w:rFonts w:cs="David" w:hint="cs"/>
          <w:u w:val="single"/>
          <w:rtl/>
        </w:rPr>
        <w:t>מזכיר הכנסת אריה האן:</w:t>
      </w:r>
    </w:p>
    <w:p w14:paraId="0D570168" w14:textId="77777777" w:rsidR="00F0739C" w:rsidRPr="00F0739C" w:rsidRDefault="00F0739C" w:rsidP="00F0739C">
      <w:pPr>
        <w:bidi/>
        <w:rPr>
          <w:rFonts w:cs="David" w:hint="cs"/>
          <w:u w:val="single"/>
          <w:rtl/>
        </w:rPr>
      </w:pPr>
    </w:p>
    <w:p w14:paraId="5DDDAC06" w14:textId="77777777" w:rsidR="00F0739C" w:rsidRPr="00F0739C" w:rsidRDefault="00F0739C" w:rsidP="00F0739C">
      <w:pPr>
        <w:bidi/>
        <w:rPr>
          <w:rFonts w:cs="David" w:hint="cs"/>
          <w:rtl/>
        </w:rPr>
      </w:pPr>
      <w:r w:rsidRPr="00F0739C">
        <w:rPr>
          <w:rFonts w:cs="David" w:hint="cs"/>
          <w:rtl/>
        </w:rPr>
        <w:tab/>
        <w:t>המצב הביטחוני והיערכות משרדי הממשלה; מצב העורף במלחמה; מצב רצועת היישובים המוקמים על תשעה קילומטר מדרום לקו הגבול עם לבנון. הכל אותו דבר.</w:t>
      </w:r>
    </w:p>
    <w:p w14:paraId="1C1D59B1"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יורם מרציאנו:</w:t>
      </w:r>
    </w:p>
    <w:p w14:paraId="2D06AA47" w14:textId="77777777" w:rsidR="00F0739C" w:rsidRPr="00F0739C" w:rsidRDefault="00F0739C" w:rsidP="00F0739C">
      <w:pPr>
        <w:bidi/>
        <w:rPr>
          <w:rFonts w:cs="David" w:hint="cs"/>
          <w:rtl/>
        </w:rPr>
      </w:pPr>
    </w:p>
    <w:p w14:paraId="73BF2A80" w14:textId="77777777" w:rsidR="00F0739C" w:rsidRPr="00F0739C" w:rsidRDefault="00F0739C" w:rsidP="00F0739C">
      <w:pPr>
        <w:bidi/>
        <w:rPr>
          <w:rFonts w:cs="David" w:hint="cs"/>
          <w:rtl/>
        </w:rPr>
      </w:pPr>
      <w:r w:rsidRPr="00F0739C">
        <w:rPr>
          <w:rFonts w:cs="David" w:hint="cs"/>
          <w:rtl/>
        </w:rPr>
        <w:tab/>
        <w:t xml:space="preserve"> תודה רבה, גברתי היושבת-ראש. אני, יחד עם חברתי שלי יחימוביץ' וסיעת מרצ, אספנו 25 חתימות של חברי כנסת, ביקשנו דיון מיוחד.</w:t>
      </w:r>
    </w:p>
    <w:p w14:paraId="07CE5FFF" w14:textId="77777777" w:rsidR="00F0739C" w:rsidRPr="00F0739C" w:rsidRDefault="00F0739C" w:rsidP="00F0739C">
      <w:pPr>
        <w:bidi/>
        <w:rPr>
          <w:rFonts w:cs="David" w:hint="cs"/>
          <w:rtl/>
        </w:rPr>
      </w:pPr>
    </w:p>
    <w:p w14:paraId="134577E8" w14:textId="77777777" w:rsidR="00F0739C" w:rsidRPr="00F0739C" w:rsidRDefault="00F0739C" w:rsidP="00F0739C">
      <w:pPr>
        <w:bidi/>
        <w:rPr>
          <w:rFonts w:cs="David" w:hint="cs"/>
          <w:rtl/>
        </w:rPr>
      </w:pPr>
      <w:r w:rsidRPr="00F0739C">
        <w:rPr>
          <w:rFonts w:cs="David" w:hint="cs"/>
          <w:rtl/>
        </w:rPr>
        <w:tab/>
        <w:t>אני מבין שמגיע לכאן היום שר הביטחון, ימסור למליאה את הודעת שר הביטחון, יתקיים דיון, ואנחנו מבקשים היום לקיים דיון משולב. אני כמציע, מודיע שאני מתנגד לדיון משולב משום שלפחות עצם החתימות שאנחנו ביקשנו זה באשר להכרזת מצב חירום בצפון, ואני לא חושב שזה בדיוק מה שמתכוון לדבר עליו שר הביטחון בבואו למליאת הכנסת.</w:t>
      </w:r>
    </w:p>
    <w:p w14:paraId="6B15B095" w14:textId="77777777" w:rsidR="00F0739C" w:rsidRPr="00F0739C" w:rsidRDefault="00F0739C" w:rsidP="00F0739C">
      <w:pPr>
        <w:bidi/>
        <w:rPr>
          <w:rFonts w:cs="David" w:hint="cs"/>
          <w:rtl/>
        </w:rPr>
      </w:pPr>
    </w:p>
    <w:p w14:paraId="3A2431E6" w14:textId="77777777" w:rsidR="00F0739C" w:rsidRPr="00F0739C" w:rsidRDefault="00F0739C" w:rsidP="00F0739C">
      <w:pPr>
        <w:bidi/>
        <w:rPr>
          <w:rFonts w:cs="David" w:hint="cs"/>
          <w:rtl/>
        </w:rPr>
      </w:pPr>
      <w:r w:rsidRPr="00F0739C">
        <w:rPr>
          <w:rFonts w:cs="David" w:hint="cs"/>
          <w:rtl/>
        </w:rPr>
        <w:tab/>
        <w:t xml:space="preserve">לכן, אני מבקש להפריד את הדיון ולקיים דיון במסגרת ה-25 חתימות שאנחנו הגשנו. </w:t>
      </w:r>
    </w:p>
    <w:p w14:paraId="199B2271"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6F851361" w14:textId="77777777" w:rsidR="00F0739C" w:rsidRPr="00F0739C" w:rsidRDefault="00F0739C" w:rsidP="00F0739C">
      <w:pPr>
        <w:bidi/>
        <w:rPr>
          <w:rFonts w:cs="David" w:hint="cs"/>
          <w:rtl/>
        </w:rPr>
      </w:pPr>
    </w:p>
    <w:p w14:paraId="5F455145" w14:textId="77777777" w:rsidR="00F0739C" w:rsidRPr="00F0739C" w:rsidRDefault="00F0739C" w:rsidP="00F0739C">
      <w:pPr>
        <w:bidi/>
        <w:rPr>
          <w:rFonts w:cs="David" w:hint="cs"/>
          <w:rtl/>
        </w:rPr>
      </w:pPr>
      <w:r w:rsidRPr="00F0739C">
        <w:rPr>
          <w:rFonts w:cs="David" w:hint="cs"/>
          <w:rtl/>
        </w:rPr>
        <w:tab/>
        <w:t xml:space="preserve">זה מה שהצעתי. הצעתי שתימסר הודעת שר הביטחון, לאחר מכן יושב-ראש האופוזיציה, ו-7 דקות לכל סיעה, ולאחר מכן יתקיים הדיון ב-25 חתימות. </w:t>
      </w:r>
    </w:p>
    <w:p w14:paraId="014BA69A"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4E430FF3" w14:textId="77777777" w:rsidR="00F0739C" w:rsidRPr="00F0739C" w:rsidRDefault="00F0739C" w:rsidP="00F0739C">
      <w:pPr>
        <w:bidi/>
        <w:rPr>
          <w:rFonts w:cs="David" w:hint="cs"/>
          <w:rtl/>
        </w:rPr>
      </w:pPr>
    </w:p>
    <w:p w14:paraId="7DC7CB58" w14:textId="77777777" w:rsidR="00F0739C" w:rsidRPr="00F0739C" w:rsidRDefault="00F0739C" w:rsidP="00F0739C">
      <w:pPr>
        <w:bidi/>
        <w:rPr>
          <w:rFonts w:cs="David" w:hint="cs"/>
          <w:rtl/>
        </w:rPr>
      </w:pPr>
      <w:r w:rsidRPr="00F0739C">
        <w:rPr>
          <w:rFonts w:cs="David" w:hint="cs"/>
          <w:rtl/>
        </w:rPr>
        <w:tab/>
        <w:t xml:space="preserve"> גברתי היושבת-ראש, אני חושבת שמתקיים כאן איזשהו מתח בין העובדה שהממשלה מבקשת לזמן את הכנסת לבין העובדה שיש זימון של הכנסת על-ידי 25 חתימות, והשאלה בעניינים האלה מה גובר על מה.</w:t>
      </w:r>
    </w:p>
    <w:p w14:paraId="74D0F41D" w14:textId="77777777" w:rsidR="00F0739C" w:rsidRPr="00F0739C" w:rsidRDefault="00F0739C" w:rsidP="00F0739C">
      <w:pPr>
        <w:bidi/>
        <w:rPr>
          <w:rFonts w:cs="David" w:hint="cs"/>
          <w:rtl/>
        </w:rPr>
      </w:pPr>
    </w:p>
    <w:p w14:paraId="0F31F433" w14:textId="77777777" w:rsidR="00F0739C" w:rsidRPr="00F0739C" w:rsidRDefault="00F0739C" w:rsidP="00F0739C">
      <w:pPr>
        <w:bidi/>
        <w:ind w:firstLine="567"/>
        <w:rPr>
          <w:rFonts w:cs="David" w:hint="cs"/>
          <w:rtl/>
        </w:rPr>
      </w:pPr>
      <w:r w:rsidRPr="00F0739C">
        <w:rPr>
          <w:rFonts w:cs="David" w:hint="cs"/>
          <w:rtl/>
        </w:rPr>
        <w:t xml:space="preserve">לפי סעיף 48 לתקנון הכנסת, כשהממשלה מבקשת לזמן את הכנסת ויש דיון סיעתי </w:t>
      </w:r>
      <w:r w:rsidRPr="00F0739C">
        <w:rPr>
          <w:rFonts w:cs="David"/>
          <w:rtl/>
        </w:rPr>
        <w:t>–</w:t>
      </w:r>
      <w:r w:rsidRPr="00F0739C">
        <w:rPr>
          <w:rFonts w:cs="David" w:hint="cs"/>
          <w:rtl/>
        </w:rPr>
        <w:t xml:space="preserve"> הפרוצדורה היא כדלהלן </w:t>
      </w:r>
      <w:r w:rsidRPr="00F0739C">
        <w:rPr>
          <w:rFonts w:cs="David"/>
          <w:rtl/>
        </w:rPr>
        <w:t>–</w:t>
      </w:r>
      <w:r w:rsidRPr="00F0739C">
        <w:rPr>
          <w:rFonts w:cs="David" w:hint="cs"/>
          <w:rtl/>
        </w:rPr>
        <w:t xml:space="preserve"> ואני מבקשת שוועדת הכנסת תאשר את הפרוצדורה כפי שמופיעה בתקנון הכנסת.</w:t>
      </w:r>
    </w:p>
    <w:p w14:paraId="0A71FF27" w14:textId="77777777" w:rsidR="00F0739C" w:rsidRPr="00F0739C" w:rsidRDefault="00F0739C" w:rsidP="00F0739C">
      <w:pPr>
        <w:bidi/>
        <w:ind w:firstLine="567"/>
        <w:rPr>
          <w:rFonts w:cs="David" w:hint="cs"/>
          <w:rtl/>
        </w:rPr>
      </w:pPr>
    </w:p>
    <w:p w14:paraId="52563E9A" w14:textId="77777777" w:rsidR="00F0739C" w:rsidRPr="00F0739C" w:rsidRDefault="00F0739C" w:rsidP="00F0739C">
      <w:pPr>
        <w:bidi/>
        <w:ind w:firstLine="567"/>
        <w:rPr>
          <w:rFonts w:cs="David" w:hint="cs"/>
          <w:rtl/>
        </w:rPr>
      </w:pPr>
      <w:r w:rsidRPr="00F0739C">
        <w:rPr>
          <w:rFonts w:cs="David" w:hint="cs"/>
          <w:rtl/>
        </w:rPr>
        <w:t xml:space="preserve">כשיש הודעת ממשלה ודיון סיעתי </w:t>
      </w:r>
      <w:r w:rsidRPr="00F0739C">
        <w:rPr>
          <w:rFonts w:cs="David"/>
          <w:rtl/>
        </w:rPr>
        <w:t>–</w:t>
      </w:r>
      <w:r w:rsidRPr="00F0739C">
        <w:rPr>
          <w:rFonts w:cs="David" w:hint="cs"/>
          <w:rtl/>
        </w:rPr>
        <w:t xml:space="preserve"> דיון סיעתי הוא 10 דקות, כשראש הממשלה מופיע, אחריו יושב-ראש האופוזיציה, ואם לא מדובר בראש הממשלה וזה רק דיון סיעתי, אזי לכל הסיעות 10 דקות. אני מבקשת שתקפידי ותשמרי על זכותנו, כי אחרת את נותנת יתרון - - -</w:t>
      </w:r>
    </w:p>
    <w:p w14:paraId="51AC8611"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62A01822" w14:textId="77777777" w:rsidR="00F0739C" w:rsidRPr="00F0739C" w:rsidRDefault="00F0739C" w:rsidP="00F0739C">
      <w:pPr>
        <w:bidi/>
        <w:rPr>
          <w:rFonts w:cs="David" w:hint="cs"/>
          <w:rtl/>
        </w:rPr>
      </w:pPr>
    </w:p>
    <w:p w14:paraId="32CAC803" w14:textId="77777777" w:rsidR="00F0739C" w:rsidRPr="00F0739C" w:rsidRDefault="00F0739C" w:rsidP="00F0739C">
      <w:pPr>
        <w:bidi/>
        <w:rPr>
          <w:rFonts w:cs="David" w:hint="cs"/>
          <w:rtl/>
        </w:rPr>
      </w:pPr>
      <w:r w:rsidRPr="00F0739C">
        <w:rPr>
          <w:rFonts w:cs="David" w:hint="cs"/>
          <w:rtl/>
        </w:rPr>
        <w:tab/>
        <w:t>לגבי הזמן, אנחנו תמיד קבענו 7 דקות ו- 10 דקות.</w:t>
      </w:r>
    </w:p>
    <w:p w14:paraId="2867F801"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37A1FAD5" w14:textId="77777777" w:rsidR="00F0739C" w:rsidRPr="00F0739C" w:rsidRDefault="00F0739C" w:rsidP="00F0739C">
      <w:pPr>
        <w:bidi/>
        <w:rPr>
          <w:rFonts w:cs="David" w:hint="cs"/>
          <w:rtl/>
        </w:rPr>
      </w:pPr>
    </w:p>
    <w:p w14:paraId="5C208742" w14:textId="77777777" w:rsidR="00F0739C" w:rsidRPr="00F0739C" w:rsidRDefault="00F0739C" w:rsidP="00F0739C">
      <w:pPr>
        <w:bidi/>
        <w:rPr>
          <w:rFonts w:cs="David" w:hint="cs"/>
          <w:rtl/>
        </w:rPr>
      </w:pPr>
      <w:r w:rsidRPr="00F0739C">
        <w:rPr>
          <w:rFonts w:cs="David" w:hint="cs"/>
          <w:rtl/>
        </w:rPr>
        <w:tab/>
        <w:t xml:space="preserve"> סליחה, אני ברשות דיבור.</w:t>
      </w:r>
    </w:p>
    <w:p w14:paraId="66F1CC8F"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65418521" w14:textId="77777777" w:rsidR="00F0739C" w:rsidRPr="00F0739C" w:rsidRDefault="00F0739C" w:rsidP="00F0739C">
      <w:pPr>
        <w:bidi/>
        <w:rPr>
          <w:rFonts w:cs="David" w:hint="cs"/>
          <w:rtl/>
        </w:rPr>
      </w:pPr>
    </w:p>
    <w:p w14:paraId="1D9D3482" w14:textId="77777777" w:rsidR="00F0739C" w:rsidRPr="00F0739C" w:rsidRDefault="00F0739C" w:rsidP="00F0739C">
      <w:pPr>
        <w:bidi/>
        <w:rPr>
          <w:rFonts w:cs="David" w:hint="cs"/>
          <w:rtl/>
        </w:rPr>
      </w:pPr>
      <w:r w:rsidRPr="00F0739C">
        <w:rPr>
          <w:rFonts w:cs="David" w:hint="cs"/>
          <w:rtl/>
        </w:rPr>
        <w:tab/>
        <w:t xml:space="preserve"> מפריע כשמדברים באמצע, נכון חברת הכנסת גלאון?</w:t>
      </w:r>
    </w:p>
    <w:p w14:paraId="32F419D2" w14:textId="77777777" w:rsidR="00F0739C" w:rsidRPr="00F0739C" w:rsidRDefault="00F0739C" w:rsidP="00F0739C">
      <w:pPr>
        <w:bidi/>
        <w:rPr>
          <w:rFonts w:cs="David"/>
          <w:rtl/>
        </w:rPr>
      </w:pPr>
      <w:r w:rsidRPr="00F0739C">
        <w:rPr>
          <w:rFonts w:cs="David"/>
          <w:rtl/>
        </w:rPr>
        <w:br/>
      </w:r>
    </w:p>
    <w:p w14:paraId="598F68C6" w14:textId="77777777" w:rsidR="00F0739C" w:rsidRPr="00F0739C" w:rsidRDefault="00F0739C" w:rsidP="00F0739C">
      <w:pPr>
        <w:bidi/>
        <w:rPr>
          <w:rFonts w:cs="David" w:hint="cs"/>
          <w:rtl/>
        </w:rPr>
      </w:pPr>
      <w:r w:rsidRPr="00F0739C">
        <w:rPr>
          <w:rFonts w:cs="David"/>
          <w:rtl/>
        </w:rPr>
        <w:br w:type="page"/>
      </w:r>
      <w:r w:rsidRPr="00F0739C">
        <w:rPr>
          <w:rFonts w:cs="David" w:hint="cs"/>
          <w:u w:val="single"/>
          <w:rtl/>
        </w:rPr>
        <w:t>זהבה גלאון:</w:t>
      </w:r>
    </w:p>
    <w:p w14:paraId="6DB36BD0" w14:textId="77777777" w:rsidR="00F0739C" w:rsidRPr="00F0739C" w:rsidRDefault="00F0739C" w:rsidP="00F0739C">
      <w:pPr>
        <w:bidi/>
        <w:rPr>
          <w:rFonts w:cs="David" w:hint="cs"/>
          <w:rtl/>
        </w:rPr>
      </w:pPr>
    </w:p>
    <w:p w14:paraId="173BFC62" w14:textId="77777777" w:rsidR="00F0739C" w:rsidRPr="00F0739C" w:rsidRDefault="00F0739C" w:rsidP="00F0739C">
      <w:pPr>
        <w:bidi/>
        <w:rPr>
          <w:rFonts w:cs="David" w:hint="cs"/>
          <w:rtl/>
        </w:rPr>
      </w:pPr>
      <w:r w:rsidRPr="00F0739C">
        <w:rPr>
          <w:rFonts w:cs="David" w:hint="cs"/>
          <w:rtl/>
        </w:rPr>
        <w:tab/>
        <w:t xml:space="preserve"> כן, כן. </w:t>
      </w:r>
    </w:p>
    <w:p w14:paraId="734DEBC7"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0F5B29A2" w14:textId="77777777" w:rsidR="00F0739C" w:rsidRPr="00F0739C" w:rsidRDefault="00F0739C" w:rsidP="00F0739C">
      <w:pPr>
        <w:bidi/>
        <w:rPr>
          <w:rFonts w:cs="David" w:hint="cs"/>
          <w:rtl/>
        </w:rPr>
      </w:pPr>
    </w:p>
    <w:p w14:paraId="3758D48A" w14:textId="77777777" w:rsidR="00F0739C" w:rsidRPr="00F0739C" w:rsidRDefault="00F0739C" w:rsidP="00F0739C">
      <w:pPr>
        <w:bidi/>
        <w:rPr>
          <w:rFonts w:cs="David" w:hint="cs"/>
          <w:rtl/>
        </w:rPr>
      </w:pPr>
      <w:r w:rsidRPr="00F0739C">
        <w:rPr>
          <w:rFonts w:cs="David" w:hint="cs"/>
          <w:rtl/>
        </w:rPr>
        <w:tab/>
        <w:t xml:space="preserve"> אז תשתדלי לא להפריע גם את.</w:t>
      </w:r>
    </w:p>
    <w:p w14:paraId="65DE7DCF"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238D5993" w14:textId="77777777" w:rsidR="00F0739C" w:rsidRPr="00F0739C" w:rsidRDefault="00F0739C" w:rsidP="00F0739C">
      <w:pPr>
        <w:bidi/>
        <w:rPr>
          <w:rFonts w:cs="David" w:hint="cs"/>
          <w:rtl/>
        </w:rPr>
      </w:pPr>
    </w:p>
    <w:p w14:paraId="00B21B0C" w14:textId="77777777" w:rsidR="00F0739C" w:rsidRPr="00F0739C" w:rsidRDefault="00F0739C" w:rsidP="00F0739C">
      <w:pPr>
        <w:bidi/>
        <w:rPr>
          <w:rFonts w:cs="David" w:hint="cs"/>
          <w:rtl/>
        </w:rPr>
      </w:pPr>
      <w:r w:rsidRPr="00F0739C">
        <w:rPr>
          <w:rFonts w:cs="David" w:hint="cs"/>
          <w:rtl/>
        </w:rPr>
        <w:tab/>
        <w:t xml:space="preserve"> אני ממש משתדלת, תאמיני לי, ואם אני מעירה הערות, כמו שאת שמה לב, אלה רק הערות בונות. </w:t>
      </w:r>
    </w:p>
    <w:p w14:paraId="4BC44924" w14:textId="77777777" w:rsidR="00F0739C" w:rsidRPr="00F0739C" w:rsidRDefault="00F0739C" w:rsidP="00F0739C">
      <w:pPr>
        <w:bidi/>
        <w:rPr>
          <w:rFonts w:cs="David" w:hint="cs"/>
          <w:rtl/>
        </w:rPr>
      </w:pPr>
    </w:p>
    <w:p w14:paraId="4436C33E" w14:textId="77777777" w:rsidR="00F0739C" w:rsidRPr="00F0739C" w:rsidRDefault="00F0739C" w:rsidP="00F0739C">
      <w:pPr>
        <w:bidi/>
        <w:rPr>
          <w:rFonts w:cs="David" w:hint="cs"/>
          <w:rtl/>
        </w:rPr>
      </w:pPr>
      <w:r w:rsidRPr="00F0739C">
        <w:rPr>
          <w:rFonts w:cs="David" w:hint="cs"/>
          <w:rtl/>
        </w:rPr>
        <w:tab/>
        <w:t xml:space="preserve">אני רוצה לומר שאין לי התנגדות במקרה הזה אם רוצים שיושב-ראש האופוזיציה ידבר </w:t>
      </w:r>
      <w:r w:rsidRPr="00F0739C">
        <w:rPr>
          <w:rFonts w:cs="David"/>
          <w:rtl/>
        </w:rPr>
        <w:t>–</w:t>
      </w:r>
      <w:r w:rsidRPr="00F0739C">
        <w:rPr>
          <w:rFonts w:cs="David" w:hint="cs"/>
          <w:rtl/>
        </w:rPr>
        <w:t xml:space="preserve"> שידבר, אני מוכנה ללכת לקראת חבר הכנסת סער, בתור אופוזיציה.</w:t>
      </w:r>
    </w:p>
    <w:p w14:paraId="03ED0CAD"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קריאה:</w:t>
      </w:r>
    </w:p>
    <w:p w14:paraId="380BF295" w14:textId="77777777" w:rsidR="00F0739C" w:rsidRPr="00F0739C" w:rsidRDefault="00F0739C" w:rsidP="00F0739C">
      <w:pPr>
        <w:bidi/>
        <w:rPr>
          <w:rFonts w:cs="David" w:hint="cs"/>
          <w:rtl/>
        </w:rPr>
      </w:pPr>
    </w:p>
    <w:p w14:paraId="3D661EA3" w14:textId="77777777" w:rsidR="00F0739C" w:rsidRPr="00F0739C" w:rsidRDefault="00F0739C" w:rsidP="00F0739C">
      <w:pPr>
        <w:bidi/>
        <w:rPr>
          <w:rFonts w:cs="David" w:hint="cs"/>
          <w:rtl/>
        </w:rPr>
      </w:pPr>
      <w:r w:rsidRPr="00F0739C">
        <w:rPr>
          <w:rFonts w:cs="David" w:hint="cs"/>
          <w:rtl/>
        </w:rPr>
        <w:tab/>
        <w:t>הוא גם היושב-ראש שלך.</w:t>
      </w:r>
    </w:p>
    <w:p w14:paraId="11B22B42"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7B3246DC" w14:textId="77777777" w:rsidR="00F0739C" w:rsidRPr="00F0739C" w:rsidRDefault="00F0739C" w:rsidP="00F0739C">
      <w:pPr>
        <w:bidi/>
        <w:rPr>
          <w:rFonts w:cs="David" w:hint="cs"/>
          <w:rtl/>
        </w:rPr>
      </w:pPr>
    </w:p>
    <w:p w14:paraId="52D5557D" w14:textId="77777777" w:rsidR="00F0739C" w:rsidRPr="00F0739C" w:rsidRDefault="00F0739C" w:rsidP="00F0739C">
      <w:pPr>
        <w:bidi/>
        <w:rPr>
          <w:rFonts w:cs="David" w:hint="cs"/>
          <w:rtl/>
        </w:rPr>
      </w:pPr>
      <w:r w:rsidRPr="00F0739C">
        <w:rPr>
          <w:rFonts w:cs="David" w:hint="cs"/>
          <w:rtl/>
        </w:rPr>
        <w:tab/>
        <w:t xml:space="preserve"> אבל, אם יש דיון סיעתי, אני לא מוכנה שגם האופוזיציה הראשית תקבל יתרון כזה שיושב-ראש האופוזיציה מדבר אחרי שר ביטחון </w:t>
      </w:r>
      <w:r w:rsidRPr="00F0739C">
        <w:rPr>
          <w:rFonts w:cs="David"/>
          <w:rtl/>
        </w:rPr>
        <w:t>–</w:t>
      </w:r>
      <w:r w:rsidRPr="00F0739C">
        <w:rPr>
          <w:rFonts w:cs="David" w:hint="cs"/>
          <w:rtl/>
        </w:rPr>
        <w:t xml:space="preserve"> שזה לא כתוב, וגם אנחנו לא נקבל את ה-10 דקות שמגיעות לנו. אם שומרים על כבודה של הכנסת- זה כבודה של הכנסת.</w:t>
      </w:r>
    </w:p>
    <w:p w14:paraId="5D3D8815" w14:textId="77777777" w:rsidR="00F0739C" w:rsidRPr="00F0739C" w:rsidRDefault="00F0739C" w:rsidP="00F0739C">
      <w:pPr>
        <w:bidi/>
        <w:rPr>
          <w:rFonts w:cs="David" w:hint="cs"/>
          <w:rtl/>
        </w:rPr>
      </w:pPr>
    </w:p>
    <w:p w14:paraId="1C9A6825" w14:textId="77777777" w:rsidR="00F0739C" w:rsidRPr="00F0739C" w:rsidRDefault="00F0739C" w:rsidP="00F0739C">
      <w:pPr>
        <w:bidi/>
        <w:rPr>
          <w:rFonts w:cs="David" w:hint="cs"/>
          <w:rtl/>
        </w:rPr>
      </w:pPr>
      <w:r w:rsidRPr="00F0739C">
        <w:rPr>
          <w:rFonts w:cs="David" w:hint="cs"/>
          <w:rtl/>
        </w:rPr>
        <w:tab/>
        <w:t xml:space="preserve">דבר נוסף </w:t>
      </w:r>
      <w:r w:rsidRPr="00F0739C">
        <w:rPr>
          <w:rFonts w:cs="David"/>
          <w:rtl/>
        </w:rPr>
        <w:t>–</w:t>
      </w:r>
      <w:r w:rsidRPr="00F0739C">
        <w:rPr>
          <w:rFonts w:cs="David" w:hint="cs"/>
          <w:rtl/>
        </w:rPr>
        <w:t xml:space="preserve"> יושבת-ראש ועדת הכנסת צריכה להגן על הכנסת, ואם מקיימים באותו יום שני דיונים, אז ראשית אני מקבלת מה שאת הצעת שאלה לא יהיו דיונים משולבים, אני חושבת שזאת דרישה נכונה שהועלתה כאן על-ידי חבר הכנסת סער, אבל מי אומר שהממשלה צריכה לקבל עדיפות? למה לא יכול להיות מצב כזה: הכנסת ביקשה להתכנס, דהיינו חברי כנסת זימנו את הכנסת </w:t>
      </w:r>
      <w:r w:rsidRPr="00F0739C">
        <w:rPr>
          <w:rFonts w:cs="David"/>
          <w:rtl/>
        </w:rPr>
        <w:t>–</w:t>
      </w:r>
      <w:r w:rsidRPr="00F0739C">
        <w:rPr>
          <w:rFonts w:cs="David" w:hint="cs"/>
          <w:rtl/>
        </w:rPr>
        <w:t xml:space="preserve"> יפתחו חברי הכנסת בדברים שלהם, תתכבד הממשלה, תשמע מה יש לחברי הכנסת לומר, ואחר כך יתקיים הדיון שביקשה אותו הממשלה. זה לא רעיון כל-כך מופרך. </w:t>
      </w:r>
    </w:p>
    <w:p w14:paraId="6A9A1719" w14:textId="77777777" w:rsidR="00F0739C" w:rsidRPr="00F0739C" w:rsidRDefault="00F0739C" w:rsidP="00F0739C">
      <w:pPr>
        <w:bidi/>
        <w:rPr>
          <w:rFonts w:cs="David"/>
          <w:rtl/>
        </w:rPr>
      </w:pPr>
    </w:p>
    <w:p w14:paraId="34751B1C" w14:textId="77777777" w:rsidR="00F0739C" w:rsidRPr="00F0739C" w:rsidRDefault="00F0739C" w:rsidP="00F0739C">
      <w:pPr>
        <w:bidi/>
        <w:rPr>
          <w:rFonts w:cs="David" w:hint="cs"/>
          <w:rtl/>
        </w:rPr>
      </w:pPr>
      <w:r w:rsidRPr="00F0739C">
        <w:rPr>
          <w:rFonts w:cs="David" w:hint="cs"/>
          <w:u w:val="single"/>
          <w:rtl/>
        </w:rPr>
        <w:t>היו"ר רוחמה אברהם:</w:t>
      </w:r>
    </w:p>
    <w:p w14:paraId="0B9DD2C6" w14:textId="77777777" w:rsidR="00F0739C" w:rsidRPr="00F0739C" w:rsidRDefault="00F0739C" w:rsidP="00F0739C">
      <w:pPr>
        <w:bidi/>
        <w:rPr>
          <w:rFonts w:cs="David" w:hint="cs"/>
          <w:rtl/>
        </w:rPr>
      </w:pPr>
    </w:p>
    <w:p w14:paraId="40ABA1FD" w14:textId="77777777" w:rsidR="00F0739C" w:rsidRPr="00F0739C" w:rsidRDefault="00F0739C" w:rsidP="00F0739C">
      <w:pPr>
        <w:bidi/>
        <w:rPr>
          <w:rFonts w:cs="David" w:hint="cs"/>
          <w:rtl/>
        </w:rPr>
      </w:pPr>
      <w:r w:rsidRPr="00F0739C">
        <w:rPr>
          <w:rFonts w:cs="David" w:hint="cs"/>
          <w:rtl/>
        </w:rPr>
        <w:tab/>
        <w:t xml:space="preserve"> מה שאת מציעה זה דיון של ה-25 חתימות לאחר מכן. </w:t>
      </w:r>
    </w:p>
    <w:p w14:paraId="13723942"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200B645B" w14:textId="77777777" w:rsidR="00F0739C" w:rsidRPr="00F0739C" w:rsidRDefault="00F0739C" w:rsidP="00F0739C">
      <w:pPr>
        <w:bidi/>
        <w:rPr>
          <w:rFonts w:cs="David" w:hint="cs"/>
          <w:rtl/>
        </w:rPr>
      </w:pPr>
    </w:p>
    <w:p w14:paraId="7015C68E" w14:textId="77777777" w:rsidR="00F0739C" w:rsidRPr="00F0739C" w:rsidRDefault="00F0739C" w:rsidP="00F0739C">
      <w:pPr>
        <w:bidi/>
        <w:rPr>
          <w:rFonts w:cs="David" w:hint="cs"/>
          <w:rtl/>
        </w:rPr>
      </w:pPr>
      <w:r w:rsidRPr="00F0739C">
        <w:rPr>
          <w:rFonts w:cs="David" w:hint="cs"/>
          <w:rtl/>
        </w:rPr>
        <w:tab/>
        <w:t xml:space="preserve"> לא אמרתי לאחר מכן. אמרתי לפני. </w:t>
      </w:r>
    </w:p>
    <w:p w14:paraId="0E6F2B14"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59D44A8C" w14:textId="77777777" w:rsidR="00F0739C" w:rsidRPr="00F0739C" w:rsidRDefault="00F0739C" w:rsidP="00F0739C">
      <w:pPr>
        <w:bidi/>
        <w:rPr>
          <w:rFonts w:cs="David" w:hint="cs"/>
          <w:rtl/>
        </w:rPr>
      </w:pPr>
    </w:p>
    <w:p w14:paraId="403CC41C" w14:textId="77777777" w:rsidR="00F0739C" w:rsidRPr="00F0739C" w:rsidRDefault="00F0739C" w:rsidP="00F0739C">
      <w:pPr>
        <w:bidi/>
        <w:rPr>
          <w:rFonts w:cs="David" w:hint="cs"/>
          <w:rtl/>
        </w:rPr>
      </w:pPr>
      <w:r w:rsidRPr="00F0739C">
        <w:rPr>
          <w:rFonts w:cs="David" w:hint="cs"/>
          <w:rtl/>
        </w:rPr>
        <w:tab/>
        <w:t xml:space="preserve"> קודם כול, הדיון של 25 חתימות, ולאחר מכן ההודעה של שר הביטחון </w:t>
      </w:r>
      <w:r w:rsidRPr="00F0739C">
        <w:rPr>
          <w:rFonts w:cs="David"/>
          <w:rtl/>
        </w:rPr>
        <w:t>–</w:t>
      </w:r>
      <w:r w:rsidRPr="00F0739C">
        <w:rPr>
          <w:rFonts w:cs="David" w:hint="cs"/>
          <w:rtl/>
        </w:rPr>
        <w:t xml:space="preserve"> זה מה שאת מציעה.</w:t>
      </w:r>
    </w:p>
    <w:p w14:paraId="763C4B8C"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022B30D9" w14:textId="77777777" w:rsidR="00F0739C" w:rsidRPr="00F0739C" w:rsidRDefault="00F0739C" w:rsidP="00F0739C">
      <w:pPr>
        <w:bidi/>
        <w:rPr>
          <w:rFonts w:cs="David" w:hint="cs"/>
          <w:rtl/>
        </w:rPr>
      </w:pPr>
    </w:p>
    <w:p w14:paraId="4DFDB964" w14:textId="77777777" w:rsidR="00F0739C" w:rsidRPr="00F0739C" w:rsidRDefault="00F0739C" w:rsidP="00F0739C">
      <w:pPr>
        <w:bidi/>
        <w:rPr>
          <w:rFonts w:cs="David" w:hint="cs"/>
          <w:rtl/>
        </w:rPr>
      </w:pPr>
      <w:r w:rsidRPr="00F0739C">
        <w:rPr>
          <w:rFonts w:cs="David" w:hint="cs"/>
          <w:rtl/>
        </w:rPr>
        <w:tab/>
        <w:t xml:space="preserve">כן. כי למשל בשבוע שעבר, הממשלה קיבלה קדימות. אם אתם רוצים עכשיו שכל שבוע הממשלה תקבל קדימות </w:t>
      </w:r>
      <w:r w:rsidRPr="00F0739C">
        <w:rPr>
          <w:rFonts w:cs="David"/>
          <w:rtl/>
        </w:rPr>
        <w:t>–</w:t>
      </w:r>
      <w:r w:rsidRPr="00F0739C">
        <w:rPr>
          <w:rFonts w:cs="David" w:hint="cs"/>
          <w:rtl/>
        </w:rPr>
        <w:t xml:space="preserve"> תגידו שאנחנו עובדים אצל הממשלה, ואנחנו נתייצב כאן ונגיד אמן לכל דבר.</w:t>
      </w:r>
    </w:p>
    <w:p w14:paraId="19BE12E4" w14:textId="77777777" w:rsidR="00F0739C" w:rsidRPr="00F0739C" w:rsidRDefault="00F0739C" w:rsidP="00F0739C">
      <w:pPr>
        <w:bidi/>
        <w:rPr>
          <w:rFonts w:cs="David" w:hint="cs"/>
          <w:rtl/>
        </w:rPr>
      </w:pPr>
    </w:p>
    <w:p w14:paraId="2BE76BFA" w14:textId="77777777" w:rsidR="00F0739C" w:rsidRPr="00F0739C" w:rsidRDefault="00F0739C" w:rsidP="00F0739C">
      <w:pPr>
        <w:bidi/>
        <w:rPr>
          <w:rFonts w:cs="David" w:hint="cs"/>
          <w:rtl/>
        </w:rPr>
      </w:pPr>
      <w:r w:rsidRPr="00F0739C">
        <w:rPr>
          <w:rFonts w:cs="David" w:hint="cs"/>
          <w:rtl/>
        </w:rPr>
        <w:tab/>
        <w:t xml:space="preserve">אני חושבת שהכנסת צריכה להגן על האינטרסים של הכנסת. כשאת פנית אלי, גברתי, אני חשבתי שזה רעיון טוב שהכנסת תתכנס כל שבוע </w:t>
      </w:r>
      <w:r w:rsidRPr="00F0739C">
        <w:rPr>
          <w:rFonts w:cs="David"/>
          <w:rtl/>
        </w:rPr>
        <w:t>–</w:t>
      </w:r>
      <w:r w:rsidRPr="00F0739C">
        <w:rPr>
          <w:rFonts w:cs="David" w:hint="cs"/>
          <w:rtl/>
        </w:rPr>
        <w:t xml:space="preserve"> את יודעת את דעתי שאני חושבת שהכנסת לא היתה צריכה לצאת לפגרה, אבל עכשיו אנחנו מקבלים את הפעם בשבוע.</w:t>
      </w:r>
      <w:r w:rsidRPr="00F0739C">
        <w:rPr>
          <w:rFonts w:cs="David" w:hint="cs"/>
          <w:rtl/>
        </w:rPr>
        <w:tab/>
        <w:t>אם מתכנסים, לדעתי צריך לשמור על האינטרסים של הכנסת.</w:t>
      </w:r>
    </w:p>
    <w:p w14:paraId="682623AB" w14:textId="77777777" w:rsidR="00F0739C" w:rsidRPr="00F0739C" w:rsidRDefault="00F0739C" w:rsidP="00F0739C">
      <w:pPr>
        <w:bidi/>
        <w:rPr>
          <w:rFonts w:cs="David" w:hint="cs"/>
          <w:rtl/>
        </w:rPr>
      </w:pPr>
    </w:p>
    <w:p w14:paraId="1A334CC3" w14:textId="77777777" w:rsidR="00F0739C" w:rsidRPr="00F0739C" w:rsidRDefault="00F0739C" w:rsidP="00F0739C">
      <w:pPr>
        <w:bidi/>
        <w:rPr>
          <w:rFonts w:cs="David" w:hint="cs"/>
          <w:rtl/>
        </w:rPr>
      </w:pPr>
      <w:r w:rsidRPr="00F0739C">
        <w:rPr>
          <w:rFonts w:cs="David" w:hint="cs"/>
          <w:rtl/>
        </w:rPr>
        <w:tab/>
        <w:t xml:space="preserve">נקודה אחרונה </w:t>
      </w:r>
      <w:r w:rsidRPr="00F0739C">
        <w:rPr>
          <w:rFonts w:cs="David"/>
          <w:rtl/>
        </w:rPr>
        <w:t>–</w:t>
      </w:r>
      <w:r w:rsidRPr="00F0739C">
        <w:rPr>
          <w:rFonts w:cs="David" w:hint="cs"/>
          <w:rtl/>
        </w:rPr>
        <w:t xml:space="preserve"> אני מבקשת את חוות הדעת של היועצת המשפטית של הכנסת לגבי סעיף 48 </w:t>
      </w:r>
      <w:r w:rsidRPr="00F0739C">
        <w:rPr>
          <w:rFonts w:cs="David"/>
          <w:rtl/>
        </w:rPr>
        <w:t>–</w:t>
      </w:r>
      <w:r w:rsidRPr="00F0739C">
        <w:rPr>
          <w:rFonts w:cs="David" w:hint="cs"/>
          <w:rtl/>
        </w:rPr>
        <w:t xml:space="preserve"> האם הוא מחייב דיון סיעתי 10 דקות, ואם זה מה שמתחייב על-פי התקנון, אני מבקשת שזה לא יהיה 7 דקות ולא לקבץ כמו עניים בפתח, אלא 10 דקות כמו כולם. </w:t>
      </w:r>
    </w:p>
    <w:p w14:paraId="3D148F0F" w14:textId="77777777" w:rsidR="00F0739C" w:rsidRPr="00F0739C" w:rsidRDefault="00F0739C" w:rsidP="00F0739C">
      <w:pPr>
        <w:bidi/>
        <w:rPr>
          <w:rFonts w:cs="David" w:hint="cs"/>
          <w:rtl/>
        </w:rPr>
      </w:pPr>
      <w:r w:rsidRPr="00F0739C">
        <w:rPr>
          <w:rFonts w:cs="David"/>
          <w:rtl/>
        </w:rPr>
        <w:br/>
      </w:r>
      <w:r w:rsidRPr="00F0739C">
        <w:rPr>
          <w:rFonts w:cs="David" w:hint="cs"/>
          <w:rtl/>
        </w:rPr>
        <w:tab/>
        <w:t xml:space="preserve">ועדת הכנסת והכנסת צריכים לדאוג למיעוט, לא לרוב. הממשלה </w:t>
      </w:r>
      <w:r w:rsidRPr="00F0739C">
        <w:rPr>
          <w:rFonts w:cs="David"/>
          <w:rtl/>
        </w:rPr>
        <w:t>–</w:t>
      </w:r>
      <w:r w:rsidRPr="00F0739C">
        <w:rPr>
          <w:rFonts w:cs="David" w:hint="cs"/>
          <w:rtl/>
        </w:rPr>
        <w:t xml:space="preserve"> תמיד יש לה רוב, היא יכולה להתכנס מתי שהיא רוצה. </w:t>
      </w:r>
    </w:p>
    <w:p w14:paraId="58C11175"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01C79BA3" w14:textId="77777777" w:rsidR="00F0739C" w:rsidRPr="00F0739C" w:rsidRDefault="00F0739C" w:rsidP="00F0739C">
      <w:pPr>
        <w:bidi/>
        <w:rPr>
          <w:rFonts w:cs="David" w:hint="cs"/>
          <w:rtl/>
        </w:rPr>
      </w:pPr>
    </w:p>
    <w:p w14:paraId="61AA5F6E" w14:textId="77777777" w:rsidR="00F0739C" w:rsidRPr="00F0739C" w:rsidRDefault="00F0739C" w:rsidP="00F0739C">
      <w:pPr>
        <w:bidi/>
        <w:rPr>
          <w:rFonts w:cs="David" w:hint="cs"/>
          <w:rtl/>
        </w:rPr>
      </w:pPr>
      <w:r w:rsidRPr="00F0739C">
        <w:rPr>
          <w:rFonts w:cs="David" w:hint="cs"/>
          <w:rtl/>
        </w:rPr>
        <w:tab/>
        <w:t xml:space="preserve"> חבר הכנסת גדעון סער.</w:t>
      </w:r>
    </w:p>
    <w:p w14:paraId="601BE709"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נסים זאב:</w:t>
      </w:r>
    </w:p>
    <w:p w14:paraId="297B4094" w14:textId="77777777" w:rsidR="00F0739C" w:rsidRPr="00F0739C" w:rsidRDefault="00F0739C" w:rsidP="00F0739C">
      <w:pPr>
        <w:bidi/>
        <w:rPr>
          <w:rFonts w:cs="David" w:hint="cs"/>
          <w:rtl/>
        </w:rPr>
      </w:pPr>
    </w:p>
    <w:p w14:paraId="78692E5A" w14:textId="77777777" w:rsidR="00F0739C" w:rsidRPr="00F0739C" w:rsidRDefault="00F0739C" w:rsidP="00F0739C">
      <w:pPr>
        <w:bidi/>
        <w:rPr>
          <w:rFonts w:cs="David" w:hint="cs"/>
          <w:rtl/>
        </w:rPr>
      </w:pPr>
      <w:r w:rsidRPr="00F0739C">
        <w:rPr>
          <w:rFonts w:cs="David" w:hint="cs"/>
          <w:rtl/>
        </w:rPr>
        <w:tab/>
        <w:t xml:space="preserve"> סליחה, גדעון סער כבר דיבר שש פעמים, עם כל הכבוד. </w:t>
      </w:r>
    </w:p>
    <w:p w14:paraId="7624228F"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634ECF7E" w14:textId="77777777" w:rsidR="00F0739C" w:rsidRPr="00F0739C" w:rsidRDefault="00F0739C" w:rsidP="00F0739C">
      <w:pPr>
        <w:bidi/>
        <w:rPr>
          <w:rFonts w:cs="David" w:hint="cs"/>
          <w:u w:val="single"/>
          <w:rtl/>
        </w:rPr>
      </w:pPr>
    </w:p>
    <w:p w14:paraId="617B053D" w14:textId="77777777" w:rsidR="00F0739C" w:rsidRPr="00F0739C" w:rsidRDefault="00F0739C" w:rsidP="00F0739C">
      <w:pPr>
        <w:bidi/>
        <w:rPr>
          <w:rFonts w:cs="David" w:hint="cs"/>
          <w:rtl/>
        </w:rPr>
      </w:pPr>
      <w:r w:rsidRPr="00F0739C">
        <w:rPr>
          <w:rFonts w:cs="David" w:hint="cs"/>
          <w:rtl/>
        </w:rPr>
        <w:tab/>
        <w:t xml:space="preserve">תמיד יש לך משהו חדש ללמוד ממני. </w:t>
      </w:r>
    </w:p>
    <w:p w14:paraId="4784E7A7" w14:textId="77777777" w:rsidR="00F0739C" w:rsidRPr="00F0739C" w:rsidRDefault="00F0739C" w:rsidP="00F0739C">
      <w:pPr>
        <w:bidi/>
        <w:rPr>
          <w:rFonts w:cs="David"/>
          <w:rtl/>
        </w:rPr>
      </w:pPr>
      <w:r w:rsidRPr="00F0739C">
        <w:rPr>
          <w:rFonts w:cs="David"/>
          <w:rtl/>
        </w:rPr>
        <w:br/>
      </w:r>
      <w:r w:rsidRPr="00F0739C">
        <w:rPr>
          <w:rFonts w:cs="David" w:hint="eastAsia"/>
          <w:u w:val="single"/>
          <w:rtl/>
        </w:rPr>
        <w:t>אורי</w:t>
      </w:r>
      <w:r w:rsidRPr="00F0739C">
        <w:rPr>
          <w:rFonts w:cs="David"/>
          <w:u w:val="single"/>
          <w:rtl/>
        </w:rPr>
        <w:t xml:space="preserve"> אריאל:</w:t>
      </w:r>
    </w:p>
    <w:p w14:paraId="50B7BA1F" w14:textId="77777777" w:rsidR="00F0739C" w:rsidRPr="00F0739C" w:rsidRDefault="00F0739C" w:rsidP="00F0739C">
      <w:pPr>
        <w:bidi/>
        <w:rPr>
          <w:rFonts w:cs="David"/>
          <w:rtl/>
        </w:rPr>
      </w:pPr>
    </w:p>
    <w:p w14:paraId="336C29E7" w14:textId="77777777" w:rsidR="00F0739C" w:rsidRPr="00F0739C" w:rsidRDefault="00F0739C" w:rsidP="00F0739C">
      <w:pPr>
        <w:bidi/>
        <w:rPr>
          <w:rFonts w:cs="David" w:hint="cs"/>
          <w:rtl/>
        </w:rPr>
      </w:pPr>
      <w:r w:rsidRPr="00F0739C">
        <w:rPr>
          <w:rFonts w:cs="David"/>
          <w:rtl/>
        </w:rPr>
        <w:tab/>
      </w:r>
      <w:r w:rsidRPr="00F0739C">
        <w:rPr>
          <w:rFonts w:cs="David" w:hint="cs"/>
          <w:rtl/>
        </w:rPr>
        <w:t xml:space="preserve"> הענווה ששולטת פה היום, זה משהו. </w:t>
      </w:r>
    </w:p>
    <w:p w14:paraId="5790594F"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57BF1619" w14:textId="77777777" w:rsidR="00F0739C" w:rsidRPr="00F0739C" w:rsidRDefault="00F0739C" w:rsidP="00F0739C">
      <w:pPr>
        <w:bidi/>
        <w:rPr>
          <w:rFonts w:cs="David" w:hint="cs"/>
          <w:u w:val="single"/>
          <w:rtl/>
        </w:rPr>
      </w:pPr>
    </w:p>
    <w:p w14:paraId="58BF9439" w14:textId="77777777" w:rsidR="00F0739C" w:rsidRPr="00F0739C" w:rsidRDefault="00F0739C" w:rsidP="00F0739C">
      <w:pPr>
        <w:bidi/>
        <w:rPr>
          <w:rFonts w:cs="David" w:hint="cs"/>
          <w:rtl/>
        </w:rPr>
      </w:pPr>
      <w:r w:rsidRPr="00F0739C">
        <w:rPr>
          <w:rFonts w:cs="David" w:hint="cs"/>
          <w:rtl/>
        </w:rPr>
        <w:tab/>
        <w:t xml:space="preserve">גברתי היושבת-ראש, אני רוצה להתייחס לכמה נקודות שעלו כאן במהלך הדיון. ראשית, עלתה על-ידי חברת הכנסת גלאון שאלת הקדימות, ונכון שלא צריך להתייחס כמובן מאליו לכך שתימסר הודעה לפני הדיון ב-25 החתימות, שנמסרו קודם. </w:t>
      </w:r>
    </w:p>
    <w:p w14:paraId="48A63210" w14:textId="77777777" w:rsidR="00F0739C" w:rsidRPr="00F0739C" w:rsidRDefault="00F0739C" w:rsidP="00F0739C">
      <w:pPr>
        <w:bidi/>
        <w:rPr>
          <w:rFonts w:cs="David" w:hint="cs"/>
          <w:rtl/>
        </w:rPr>
      </w:pPr>
    </w:p>
    <w:p w14:paraId="2ADB641C" w14:textId="77777777" w:rsidR="00F0739C" w:rsidRPr="00F0739C" w:rsidRDefault="00F0739C" w:rsidP="00F0739C">
      <w:pPr>
        <w:bidi/>
        <w:rPr>
          <w:rFonts w:cs="David" w:hint="cs"/>
          <w:rtl/>
        </w:rPr>
      </w:pPr>
      <w:r w:rsidRPr="00F0739C">
        <w:rPr>
          <w:rFonts w:cs="David" w:hint="cs"/>
          <w:rtl/>
        </w:rPr>
        <w:tab/>
        <w:t xml:space="preserve">אבל, יחד עם זאת, חשוב לנו מאוד, ככנסת, ששר הביטחון בא ומוסר הודעה במהלך הלחימה, וזאת הבמה אשר הוא בוחר או בתיאום עם יושבת-ראש הכנסת </w:t>
      </w:r>
      <w:r w:rsidRPr="00F0739C">
        <w:rPr>
          <w:rFonts w:cs="David"/>
          <w:rtl/>
        </w:rPr>
        <w:t>–</w:t>
      </w:r>
      <w:r w:rsidRPr="00F0739C">
        <w:rPr>
          <w:rFonts w:cs="David" w:hint="cs"/>
          <w:rtl/>
        </w:rPr>
        <w:t xml:space="preserve"> זה לא כל כך חשוב </w:t>
      </w:r>
      <w:r w:rsidRPr="00F0739C">
        <w:rPr>
          <w:rFonts w:cs="David"/>
          <w:rtl/>
        </w:rPr>
        <w:t>–</w:t>
      </w:r>
      <w:r w:rsidRPr="00F0739C">
        <w:rPr>
          <w:rFonts w:cs="David" w:hint="cs"/>
          <w:rtl/>
        </w:rPr>
        <w:t xml:space="preserve"> חשוב שהוא מופיע כאן לפני הכנסת. גם אני מודע לכך, וכל אחד בחדר הזה מודע לכך שזמנו של שר הביטחון מוגבל בימים האלה. אני חושב שיש גם  חשיבות בכך ששר הביטחון לא רק ישא את דבריו, אלא גם ישמע את הדיון.</w:t>
      </w:r>
    </w:p>
    <w:p w14:paraId="3D9C46E9" w14:textId="77777777" w:rsidR="00F0739C" w:rsidRPr="00F0739C" w:rsidRDefault="00F0739C" w:rsidP="00F0739C">
      <w:pPr>
        <w:bidi/>
        <w:ind w:firstLine="567"/>
        <w:rPr>
          <w:rFonts w:cs="David" w:hint="cs"/>
          <w:rtl/>
        </w:rPr>
      </w:pPr>
    </w:p>
    <w:p w14:paraId="2F593016" w14:textId="77777777" w:rsidR="00F0739C" w:rsidRPr="00F0739C" w:rsidRDefault="00F0739C" w:rsidP="00F0739C">
      <w:pPr>
        <w:bidi/>
        <w:ind w:firstLine="567"/>
        <w:rPr>
          <w:rFonts w:cs="David" w:hint="cs"/>
          <w:rtl/>
        </w:rPr>
      </w:pPr>
      <w:r w:rsidRPr="00F0739C">
        <w:rPr>
          <w:rFonts w:cs="David" w:hint="cs"/>
          <w:rtl/>
        </w:rPr>
        <w:t xml:space="preserve">לכן אני חושב שטוב עשית </w:t>
      </w:r>
      <w:r w:rsidRPr="00F0739C">
        <w:rPr>
          <w:rFonts w:cs="David"/>
          <w:rtl/>
        </w:rPr>
        <w:t>–</w:t>
      </w:r>
      <w:r w:rsidRPr="00F0739C">
        <w:rPr>
          <w:rFonts w:cs="David" w:hint="cs"/>
          <w:rtl/>
        </w:rPr>
        <w:t xml:space="preserve"> גם מהטעם הענייני וגם מהטעם הזה </w:t>
      </w:r>
      <w:r w:rsidRPr="00F0739C">
        <w:rPr>
          <w:rFonts w:cs="David"/>
          <w:rtl/>
        </w:rPr>
        <w:t>–</w:t>
      </w:r>
      <w:r w:rsidRPr="00F0739C">
        <w:rPr>
          <w:rFonts w:cs="David" w:hint="cs"/>
          <w:rtl/>
        </w:rPr>
        <w:t xml:space="preserve"> שהפרדת את הדיון, זה נותן לחתימות את המעמד שלהן, בצדק.</w:t>
      </w:r>
    </w:p>
    <w:p w14:paraId="0B9694DC" w14:textId="77777777" w:rsidR="00F0739C" w:rsidRPr="00F0739C" w:rsidRDefault="00F0739C" w:rsidP="00F0739C">
      <w:pPr>
        <w:bidi/>
        <w:ind w:firstLine="567"/>
        <w:rPr>
          <w:rFonts w:cs="David" w:hint="cs"/>
          <w:rtl/>
        </w:rPr>
      </w:pPr>
    </w:p>
    <w:p w14:paraId="2AD97FBC" w14:textId="77777777" w:rsidR="00F0739C" w:rsidRPr="00F0739C" w:rsidRDefault="00F0739C" w:rsidP="00F0739C">
      <w:pPr>
        <w:bidi/>
        <w:ind w:firstLine="567"/>
        <w:rPr>
          <w:rFonts w:cs="David" w:hint="cs"/>
          <w:rtl/>
        </w:rPr>
      </w:pPr>
      <w:r w:rsidRPr="00F0739C">
        <w:rPr>
          <w:rFonts w:cs="David" w:hint="cs"/>
          <w:rtl/>
        </w:rPr>
        <w:t xml:space="preserve">גם בעניין הזמן שיפרת את ההצעה הקודמת. אפשר גם ללכת למה שמציעה חברת הכנסת גלאון </w:t>
      </w:r>
      <w:r w:rsidRPr="00F0739C">
        <w:rPr>
          <w:rFonts w:cs="David"/>
          <w:rtl/>
        </w:rPr>
        <w:t>–</w:t>
      </w:r>
      <w:r w:rsidRPr="00F0739C">
        <w:rPr>
          <w:rFonts w:cs="David" w:hint="cs"/>
          <w:rtl/>
        </w:rPr>
        <w:t xml:space="preserve"> יכול להיות שיש טיעון משפטי </w:t>
      </w:r>
      <w:r w:rsidRPr="00F0739C">
        <w:rPr>
          <w:rFonts w:cs="David"/>
          <w:rtl/>
        </w:rPr>
        <w:t>–</w:t>
      </w:r>
      <w:r w:rsidRPr="00F0739C">
        <w:rPr>
          <w:rFonts w:cs="David" w:hint="cs"/>
          <w:rtl/>
        </w:rPr>
        <w:t xml:space="preserve"> הרבה פעמים גם אנחנו בדיונים מקצרים ומגיעים לאיזושהי מתכונת דיון.</w:t>
      </w:r>
    </w:p>
    <w:p w14:paraId="75061188" w14:textId="77777777" w:rsidR="00F0739C" w:rsidRPr="00F0739C" w:rsidRDefault="00F0739C" w:rsidP="00F0739C">
      <w:pPr>
        <w:bidi/>
        <w:ind w:firstLine="567"/>
        <w:rPr>
          <w:rFonts w:cs="David" w:hint="cs"/>
          <w:rtl/>
        </w:rPr>
      </w:pPr>
    </w:p>
    <w:p w14:paraId="04DB7E21" w14:textId="77777777" w:rsidR="00F0739C" w:rsidRPr="00F0739C" w:rsidRDefault="00F0739C" w:rsidP="00F0739C">
      <w:pPr>
        <w:bidi/>
        <w:ind w:firstLine="567"/>
        <w:rPr>
          <w:rFonts w:cs="David" w:hint="cs"/>
          <w:rtl/>
        </w:rPr>
      </w:pPr>
      <w:r w:rsidRPr="00F0739C">
        <w:rPr>
          <w:rFonts w:cs="David" w:hint="cs"/>
          <w:rtl/>
        </w:rPr>
        <w:t xml:space="preserve">חשוב לפי דעתי ששר הביטחון יהיה כאן במהלך הדיון וישמע את הדוברים. ואם לצורך התכלית הזאת הדיון יכול להיות קצת יותר קצר </w:t>
      </w:r>
      <w:r w:rsidRPr="00F0739C">
        <w:rPr>
          <w:rFonts w:cs="David"/>
          <w:rtl/>
        </w:rPr>
        <w:t>–</w:t>
      </w:r>
      <w:r w:rsidRPr="00F0739C">
        <w:rPr>
          <w:rFonts w:cs="David" w:hint="cs"/>
          <w:rtl/>
        </w:rPr>
        <w:t xml:space="preserve"> לא באופן מהותי יותר קצר, אלא קצת יותר קצר </w:t>
      </w:r>
      <w:r w:rsidRPr="00F0739C">
        <w:rPr>
          <w:rFonts w:cs="David"/>
          <w:rtl/>
        </w:rPr>
        <w:t>–</w:t>
      </w:r>
      <w:r w:rsidRPr="00F0739C">
        <w:rPr>
          <w:rFonts w:cs="David" w:hint="cs"/>
          <w:rtl/>
        </w:rPr>
        <w:t xml:space="preserve"> לפי דעתי זה בסדר.</w:t>
      </w:r>
    </w:p>
    <w:p w14:paraId="738264DE"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6C649148" w14:textId="77777777" w:rsidR="00F0739C" w:rsidRPr="00F0739C" w:rsidRDefault="00F0739C" w:rsidP="00F0739C">
      <w:pPr>
        <w:bidi/>
        <w:rPr>
          <w:rFonts w:cs="David" w:hint="cs"/>
          <w:rtl/>
        </w:rPr>
      </w:pPr>
    </w:p>
    <w:p w14:paraId="69266214" w14:textId="77777777" w:rsidR="00F0739C" w:rsidRPr="00F0739C" w:rsidRDefault="00F0739C" w:rsidP="00F0739C">
      <w:pPr>
        <w:bidi/>
        <w:ind w:firstLine="567"/>
        <w:rPr>
          <w:rFonts w:cs="David" w:hint="cs"/>
          <w:rtl/>
        </w:rPr>
      </w:pPr>
      <w:r w:rsidRPr="00F0739C">
        <w:rPr>
          <w:rFonts w:cs="David" w:hint="cs"/>
          <w:rtl/>
        </w:rPr>
        <w:t xml:space="preserve">אני הולכת לקראתך שיושב-ראש האופוזיציה ידבר, ואתה מצמצם את זה? עיקרון ההדדיות </w:t>
      </w:r>
      <w:r w:rsidRPr="00F0739C">
        <w:rPr>
          <w:rFonts w:cs="David"/>
          <w:rtl/>
        </w:rPr>
        <w:t>–</w:t>
      </w:r>
      <w:r w:rsidRPr="00F0739C">
        <w:rPr>
          <w:rFonts w:cs="David" w:hint="cs"/>
          <w:rtl/>
        </w:rPr>
        <w:t xml:space="preserve"> מי כמוך יודע.</w:t>
      </w:r>
    </w:p>
    <w:p w14:paraId="008D7AE7"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4EB09708" w14:textId="77777777" w:rsidR="00F0739C" w:rsidRPr="00F0739C" w:rsidRDefault="00F0739C" w:rsidP="00F0739C">
      <w:pPr>
        <w:bidi/>
        <w:rPr>
          <w:rFonts w:cs="David" w:hint="cs"/>
          <w:u w:val="single"/>
          <w:rtl/>
        </w:rPr>
      </w:pPr>
    </w:p>
    <w:p w14:paraId="679EE0B3" w14:textId="77777777" w:rsidR="00F0739C" w:rsidRPr="00F0739C" w:rsidRDefault="00F0739C" w:rsidP="00F0739C">
      <w:pPr>
        <w:bidi/>
        <w:ind w:firstLine="567"/>
        <w:rPr>
          <w:rFonts w:cs="David" w:hint="cs"/>
          <w:rtl/>
        </w:rPr>
      </w:pPr>
      <w:r w:rsidRPr="00F0739C">
        <w:rPr>
          <w:rFonts w:cs="David" w:hint="cs"/>
          <w:rtl/>
        </w:rPr>
        <w:t xml:space="preserve">אני אומר שוב: אני בא לשכנע אותך, וממילא אם יש חיוב משפטי לפי סעיף 48 - וזה מחייב קונצנזוס כללי </w:t>
      </w:r>
      <w:r w:rsidRPr="00F0739C">
        <w:rPr>
          <w:rFonts w:cs="David"/>
          <w:rtl/>
        </w:rPr>
        <w:t>–</w:t>
      </w:r>
      <w:r w:rsidRPr="00F0739C">
        <w:rPr>
          <w:rFonts w:cs="David" w:hint="cs"/>
          <w:rtl/>
        </w:rPr>
        <w:t xml:space="preserve"> מספיק שאחד לא מסכים, ואת לצורך העניין לא תסכימי, וזה יחזור למקור. אני ודאי בעד שכל סיעה תדבר 10 דקות. </w:t>
      </w:r>
    </w:p>
    <w:p w14:paraId="551F33AE" w14:textId="77777777" w:rsidR="00F0739C" w:rsidRPr="00F0739C" w:rsidRDefault="00F0739C" w:rsidP="00F0739C">
      <w:pPr>
        <w:bidi/>
        <w:rPr>
          <w:rFonts w:cs="David"/>
          <w:rtl/>
        </w:rPr>
      </w:pPr>
      <w:r w:rsidRPr="00F0739C">
        <w:rPr>
          <w:rFonts w:cs="David"/>
          <w:rtl/>
        </w:rPr>
        <w:br/>
      </w:r>
    </w:p>
    <w:p w14:paraId="290E6F55" w14:textId="77777777" w:rsidR="00F0739C" w:rsidRPr="00F0739C" w:rsidRDefault="00F0739C" w:rsidP="00F0739C">
      <w:pPr>
        <w:bidi/>
        <w:rPr>
          <w:rFonts w:cs="David" w:hint="cs"/>
          <w:rtl/>
        </w:rPr>
      </w:pPr>
      <w:r w:rsidRPr="00F0739C">
        <w:rPr>
          <w:rFonts w:cs="David"/>
          <w:rtl/>
        </w:rPr>
        <w:br w:type="page"/>
      </w:r>
      <w:r w:rsidRPr="00F0739C">
        <w:rPr>
          <w:rFonts w:cs="David" w:hint="cs"/>
          <w:u w:val="single"/>
          <w:rtl/>
        </w:rPr>
        <w:t>זהבה גלאון:</w:t>
      </w:r>
    </w:p>
    <w:p w14:paraId="29D1D08B" w14:textId="77777777" w:rsidR="00F0739C" w:rsidRPr="00F0739C" w:rsidRDefault="00F0739C" w:rsidP="00F0739C">
      <w:pPr>
        <w:bidi/>
        <w:rPr>
          <w:rFonts w:cs="David" w:hint="cs"/>
          <w:rtl/>
        </w:rPr>
      </w:pPr>
    </w:p>
    <w:p w14:paraId="713A34F7" w14:textId="77777777" w:rsidR="00F0739C" w:rsidRPr="00F0739C" w:rsidRDefault="00F0739C" w:rsidP="00F0739C">
      <w:pPr>
        <w:bidi/>
        <w:ind w:firstLine="567"/>
        <w:rPr>
          <w:rFonts w:cs="David" w:hint="cs"/>
          <w:rtl/>
        </w:rPr>
      </w:pPr>
      <w:r w:rsidRPr="00F0739C">
        <w:rPr>
          <w:rFonts w:cs="David" w:hint="cs"/>
          <w:rtl/>
        </w:rPr>
        <w:t>תדבר.</w:t>
      </w:r>
    </w:p>
    <w:p w14:paraId="610EEB14"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145D4824" w14:textId="77777777" w:rsidR="00F0739C" w:rsidRPr="00F0739C" w:rsidRDefault="00F0739C" w:rsidP="00F0739C">
      <w:pPr>
        <w:bidi/>
        <w:rPr>
          <w:rFonts w:cs="David" w:hint="cs"/>
          <w:u w:val="single"/>
          <w:rtl/>
        </w:rPr>
      </w:pPr>
    </w:p>
    <w:p w14:paraId="59A559CE" w14:textId="77777777" w:rsidR="00F0739C" w:rsidRPr="00F0739C" w:rsidRDefault="00F0739C" w:rsidP="00F0739C">
      <w:pPr>
        <w:bidi/>
        <w:ind w:firstLine="567"/>
        <w:rPr>
          <w:rFonts w:cs="David" w:hint="cs"/>
          <w:rtl/>
        </w:rPr>
      </w:pPr>
      <w:r w:rsidRPr="00F0739C">
        <w:rPr>
          <w:rFonts w:cs="David" w:hint="cs"/>
          <w:rtl/>
        </w:rPr>
        <w:t>בסדר גמור. אני הצעתי לשמוע את עמדת היועצת המשפטית, אבל אני בהחלט חושב שאנחנו צריכים לקחת בחשבון האם שר הביטחון - - -</w:t>
      </w:r>
    </w:p>
    <w:p w14:paraId="37730DAD"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היו"ר רוחמה אברהם:</w:t>
      </w:r>
    </w:p>
    <w:p w14:paraId="53E07785" w14:textId="77777777" w:rsidR="00F0739C" w:rsidRPr="00F0739C" w:rsidRDefault="00F0739C" w:rsidP="00F0739C">
      <w:pPr>
        <w:bidi/>
        <w:rPr>
          <w:rFonts w:cs="David" w:hint="cs"/>
          <w:u w:val="single"/>
          <w:rtl/>
        </w:rPr>
      </w:pPr>
    </w:p>
    <w:p w14:paraId="655602B4" w14:textId="77777777" w:rsidR="00F0739C" w:rsidRPr="00F0739C" w:rsidRDefault="00F0739C" w:rsidP="00F0739C">
      <w:pPr>
        <w:bidi/>
        <w:rPr>
          <w:rFonts w:cs="David" w:hint="cs"/>
          <w:rtl/>
        </w:rPr>
      </w:pPr>
      <w:r w:rsidRPr="00F0739C">
        <w:rPr>
          <w:rFonts w:cs="David" w:hint="cs"/>
          <w:rtl/>
        </w:rPr>
        <w:tab/>
        <w:t xml:space="preserve">יש פה שני סעיפים. </w:t>
      </w:r>
    </w:p>
    <w:p w14:paraId="2FB2A7FB"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73E313EF" w14:textId="77777777" w:rsidR="00F0739C" w:rsidRPr="00F0739C" w:rsidRDefault="00F0739C" w:rsidP="00F0739C">
      <w:pPr>
        <w:bidi/>
        <w:rPr>
          <w:rFonts w:cs="David" w:hint="cs"/>
          <w:u w:val="single"/>
          <w:rtl/>
        </w:rPr>
      </w:pPr>
    </w:p>
    <w:p w14:paraId="6980AA2A" w14:textId="77777777" w:rsidR="00F0739C" w:rsidRPr="00F0739C" w:rsidRDefault="00F0739C" w:rsidP="00F0739C">
      <w:pPr>
        <w:bidi/>
        <w:rPr>
          <w:rFonts w:cs="David" w:hint="cs"/>
          <w:rtl/>
        </w:rPr>
      </w:pPr>
      <w:r w:rsidRPr="00F0739C">
        <w:rPr>
          <w:rFonts w:cs="David" w:hint="cs"/>
          <w:rtl/>
        </w:rPr>
        <w:tab/>
        <w:t xml:space="preserve"> הפיצול הוא פיצול </w:t>
      </w:r>
      <w:r w:rsidRPr="00F0739C">
        <w:rPr>
          <w:rFonts w:cs="David"/>
          <w:rtl/>
        </w:rPr>
        <w:t>–</w:t>
      </w:r>
      <w:r w:rsidRPr="00F0739C">
        <w:rPr>
          <w:rFonts w:cs="David" w:hint="cs"/>
          <w:rtl/>
        </w:rPr>
        <w:t xml:space="preserve"> אני מסכים לעמדה הזאת. </w:t>
      </w:r>
    </w:p>
    <w:p w14:paraId="080CEE4B"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731E6F56" w14:textId="77777777" w:rsidR="00F0739C" w:rsidRPr="00F0739C" w:rsidRDefault="00F0739C" w:rsidP="00F0739C">
      <w:pPr>
        <w:bidi/>
        <w:rPr>
          <w:rFonts w:cs="David" w:hint="cs"/>
          <w:rtl/>
        </w:rPr>
      </w:pPr>
    </w:p>
    <w:p w14:paraId="71A22A01" w14:textId="77777777" w:rsidR="00F0739C" w:rsidRPr="00F0739C" w:rsidRDefault="00F0739C" w:rsidP="00F0739C">
      <w:pPr>
        <w:bidi/>
        <w:rPr>
          <w:rFonts w:cs="David" w:hint="cs"/>
          <w:rtl/>
        </w:rPr>
      </w:pPr>
      <w:r w:rsidRPr="00F0739C">
        <w:rPr>
          <w:rFonts w:cs="David" w:hint="cs"/>
          <w:rtl/>
        </w:rPr>
        <w:tab/>
        <w:t xml:space="preserve"> אני רק מבקשת לחדד זאת. יש שני סעיפים. הדיון יכול להתקיים לפי סעיף 48 לתקנון, דיון סיעתי </w:t>
      </w:r>
      <w:r w:rsidRPr="00F0739C">
        <w:rPr>
          <w:rFonts w:cs="David"/>
          <w:rtl/>
        </w:rPr>
        <w:t>–</w:t>
      </w:r>
      <w:r w:rsidRPr="00F0739C">
        <w:rPr>
          <w:rFonts w:cs="David" w:hint="cs"/>
          <w:rtl/>
        </w:rPr>
        <w:t xml:space="preserve"> כפי שחברת הכנסת גלאון טוענת </w:t>
      </w:r>
      <w:r w:rsidRPr="00F0739C">
        <w:rPr>
          <w:rFonts w:cs="David"/>
          <w:rtl/>
        </w:rPr>
        <w:t>–</w:t>
      </w:r>
      <w:r w:rsidRPr="00F0739C">
        <w:rPr>
          <w:rFonts w:cs="David" w:hint="cs"/>
          <w:rtl/>
        </w:rPr>
        <w:t xml:space="preserve"> 10 דקות לכל סיעה. מצד שני, סעיף 58 לתקנון אומר שאלה הודעות סיעה.</w:t>
      </w:r>
    </w:p>
    <w:p w14:paraId="75325AA0" w14:textId="77777777" w:rsidR="00F0739C" w:rsidRPr="00F0739C" w:rsidRDefault="00F0739C" w:rsidP="00F0739C">
      <w:pPr>
        <w:bidi/>
        <w:rPr>
          <w:rFonts w:cs="David" w:hint="cs"/>
          <w:rtl/>
        </w:rPr>
      </w:pPr>
    </w:p>
    <w:p w14:paraId="27CBAC7B" w14:textId="77777777" w:rsidR="00F0739C" w:rsidRPr="00F0739C" w:rsidRDefault="00F0739C" w:rsidP="00F0739C">
      <w:pPr>
        <w:bidi/>
        <w:rPr>
          <w:rFonts w:cs="David" w:hint="cs"/>
          <w:rtl/>
        </w:rPr>
      </w:pPr>
      <w:r w:rsidRPr="00F0739C">
        <w:rPr>
          <w:rFonts w:cs="David" w:hint="cs"/>
          <w:rtl/>
        </w:rPr>
        <w:tab/>
        <w:t xml:space="preserve">המחלוקת שקיימת כרגע בין ההצעה שלי לבין הצעתה של חברת הכנסת גלאון </w:t>
      </w:r>
      <w:r w:rsidRPr="00F0739C">
        <w:rPr>
          <w:rFonts w:cs="David"/>
          <w:rtl/>
        </w:rPr>
        <w:t>–</w:t>
      </w:r>
      <w:r w:rsidRPr="00F0739C">
        <w:rPr>
          <w:rFonts w:cs="David" w:hint="cs"/>
          <w:rtl/>
        </w:rPr>
        <w:t xml:space="preserve"> בין אם זה יהיה דיון סיעתי או הודעות סיעה.</w:t>
      </w:r>
    </w:p>
    <w:p w14:paraId="4BA4A401" w14:textId="77777777" w:rsidR="00F0739C" w:rsidRPr="00F0739C" w:rsidRDefault="00F0739C" w:rsidP="00F0739C">
      <w:pPr>
        <w:bidi/>
        <w:rPr>
          <w:rFonts w:cs="David" w:hint="cs"/>
          <w:rtl/>
        </w:rPr>
      </w:pPr>
    </w:p>
    <w:p w14:paraId="0634927C" w14:textId="77777777" w:rsidR="00F0739C" w:rsidRPr="00F0739C" w:rsidRDefault="00F0739C" w:rsidP="00F0739C">
      <w:pPr>
        <w:bidi/>
        <w:rPr>
          <w:rFonts w:cs="David" w:hint="cs"/>
          <w:rtl/>
        </w:rPr>
      </w:pPr>
      <w:r w:rsidRPr="00F0739C">
        <w:rPr>
          <w:rFonts w:cs="David" w:hint="cs"/>
          <w:rtl/>
        </w:rPr>
        <w:tab/>
        <w:t xml:space="preserve">אני חוזרת שוב על מה שאני מציעה </w:t>
      </w:r>
      <w:r w:rsidRPr="00F0739C">
        <w:rPr>
          <w:rFonts w:cs="David"/>
          <w:rtl/>
        </w:rPr>
        <w:t>–</w:t>
      </w:r>
      <w:r w:rsidRPr="00F0739C">
        <w:rPr>
          <w:rFonts w:cs="David" w:hint="cs"/>
          <w:rtl/>
        </w:rPr>
        <w:t xml:space="preserve"> שזה יהיה במסגרת הודעות סיעה, 7 דקות לכל סיעה. שר הביטחון פותח, לאחר מכן יושב-ראש האופוזיציה מדבר, ולאחר מכן דיון של 25 חתימות.  מכיוון שיש שתי הצעות </w:t>
      </w:r>
      <w:r w:rsidRPr="00F0739C">
        <w:rPr>
          <w:rFonts w:cs="David"/>
          <w:rtl/>
        </w:rPr>
        <w:t>–</w:t>
      </w:r>
      <w:r w:rsidRPr="00F0739C">
        <w:rPr>
          <w:rFonts w:cs="David" w:hint="cs"/>
          <w:rtl/>
        </w:rPr>
        <w:t xml:space="preserve"> 10 דקות לכל הצעה, ולאחר מכן שר שישיב. זה הדיון השני שיתקיים.</w:t>
      </w:r>
    </w:p>
    <w:p w14:paraId="29E4438A"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34FFCA38" w14:textId="77777777" w:rsidR="00F0739C" w:rsidRPr="00F0739C" w:rsidRDefault="00F0739C" w:rsidP="00F0739C">
      <w:pPr>
        <w:bidi/>
        <w:rPr>
          <w:rFonts w:cs="David" w:hint="cs"/>
          <w:rtl/>
        </w:rPr>
      </w:pPr>
    </w:p>
    <w:p w14:paraId="53FD8BF4" w14:textId="77777777" w:rsidR="00F0739C" w:rsidRPr="00F0739C" w:rsidRDefault="00F0739C" w:rsidP="00F0739C">
      <w:pPr>
        <w:bidi/>
        <w:rPr>
          <w:rFonts w:cs="David" w:hint="cs"/>
          <w:rtl/>
        </w:rPr>
      </w:pPr>
      <w:r w:rsidRPr="00F0739C">
        <w:rPr>
          <w:rFonts w:cs="David" w:hint="cs"/>
          <w:rtl/>
        </w:rPr>
        <w:tab/>
        <w:t xml:space="preserve"> אם זה הודעות סיעה </w:t>
      </w:r>
      <w:r w:rsidRPr="00F0739C">
        <w:rPr>
          <w:rFonts w:cs="David"/>
          <w:rtl/>
        </w:rPr>
        <w:t>–</w:t>
      </w:r>
      <w:r w:rsidRPr="00F0739C">
        <w:rPr>
          <w:rFonts w:cs="David" w:hint="cs"/>
          <w:rtl/>
        </w:rPr>
        <w:t xml:space="preserve"> אין הצבעות על הודעות הסיכום. אתה צריך לקחת גם את זה בחשבון. </w:t>
      </w:r>
    </w:p>
    <w:p w14:paraId="40EEDFAA" w14:textId="77777777" w:rsidR="00F0739C" w:rsidRPr="00F0739C" w:rsidRDefault="00F0739C" w:rsidP="00F0739C">
      <w:pPr>
        <w:bidi/>
        <w:rPr>
          <w:rFonts w:cs="David" w:hint="cs"/>
          <w:rtl/>
        </w:rPr>
      </w:pPr>
    </w:p>
    <w:p w14:paraId="2707564D" w14:textId="77777777" w:rsidR="00F0739C" w:rsidRPr="00F0739C" w:rsidRDefault="00F0739C" w:rsidP="00F0739C">
      <w:pPr>
        <w:bidi/>
        <w:rPr>
          <w:rFonts w:cs="David" w:hint="cs"/>
          <w:rtl/>
        </w:rPr>
      </w:pPr>
      <w:r w:rsidRPr="00F0739C">
        <w:rPr>
          <w:rFonts w:cs="David" w:hint="cs"/>
          <w:rtl/>
        </w:rPr>
        <w:tab/>
        <w:t xml:space="preserve">כשאומרים לוועדה: הודעות סיעה ודיון סיעתי, כדאי שהיועצת המשפטית תסביר לוועדה על מה מדובר. יושבים כאן אנשים שאין להם מושג בכך. </w:t>
      </w:r>
    </w:p>
    <w:p w14:paraId="5F867DC5"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4593D871" w14:textId="77777777" w:rsidR="00F0739C" w:rsidRPr="00F0739C" w:rsidRDefault="00F0739C" w:rsidP="00F0739C">
      <w:pPr>
        <w:bidi/>
        <w:rPr>
          <w:rFonts w:cs="David" w:hint="cs"/>
          <w:rtl/>
        </w:rPr>
      </w:pPr>
    </w:p>
    <w:p w14:paraId="53E333C7" w14:textId="77777777" w:rsidR="00F0739C" w:rsidRPr="00F0739C" w:rsidRDefault="00F0739C" w:rsidP="00F0739C">
      <w:pPr>
        <w:bidi/>
        <w:rPr>
          <w:rFonts w:cs="David" w:hint="cs"/>
          <w:rtl/>
        </w:rPr>
      </w:pPr>
      <w:r w:rsidRPr="00F0739C">
        <w:rPr>
          <w:rFonts w:cs="David" w:hint="cs"/>
          <w:rtl/>
        </w:rPr>
        <w:tab/>
        <w:t xml:space="preserve"> חברת הכנסת גלאון. </w:t>
      </w:r>
    </w:p>
    <w:p w14:paraId="4E463322"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76247105" w14:textId="77777777" w:rsidR="00F0739C" w:rsidRPr="00F0739C" w:rsidRDefault="00F0739C" w:rsidP="00F0739C">
      <w:pPr>
        <w:bidi/>
        <w:rPr>
          <w:rFonts w:cs="David" w:hint="cs"/>
          <w:rtl/>
        </w:rPr>
      </w:pPr>
    </w:p>
    <w:p w14:paraId="6F10CC91" w14:textId="77777777" w:rsidR="00F0739C" w:rsidRPr="00F0739C" w:rsidRDefault="00F0739C" w:rsidP="00F0739C">
      <w:pPr>
        <w:bidi/>
        <w:rPr>
          <w:rFonts w:cs="David" w:hint="cs"/>
          <w:rtl/>
        </w:rPr>
      </w:pPr>
      <w:r w:rsidRPr="00F0739C">
        <w:rPr>
          <w:rFonts w:cs="David" w:hint="cs"/>
          <w:rtl/>
        </w:rPr>
        <w:tab/>
        <w:t xml:space="preserve"> את צריכה להבהיר את זה לוועדה.</w:t>
      </w:r>
    </w:p>
    <w:p w14:paraId="7284CB56"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6B799B66" w14:textId="77777777" w:rsidR="00F0739C" w:rsidRPr="00F0739C" w:rsidRDefault="00F0739C" w:rsidP="00F0739C">
      <w:pPr>
        <w:bidi/>
        <w:rPr>
          <w:rFonts w:cs="David" w:hint="cs"/>
          <w:rtl/>
        </w:rPr>
      </w:pPr>
    </w:p>
    <w:p w14:paraId="334B8D52" w14:textId="77777777" w:rsidR="00F0739C" w:rsidRPr="00F0739C" w:rsidRDefault="00F0739C" w:rsidP="00F0739C">
      <w:pPr>
        <w:bidi/>
        <w:rPr>
          <w:rFonts w:cs="David" w:hint="cs"/>
          <w:rtl/>
        </w:rPr>
      </w:pPr>
      <w:r w:rsidRPr="00F0739C">
        <w:rPr>
          <w:rFonts w:cs="David" w:hint="cs"/>
          <w:rtl/>
        </w:rPr>
        <w:tab/>
        <w:t xml:space="preserve"> אבל הבהרתי לוועדה ברגע זה, חברת הכנסת גלאון.</w:t>
      </w:r>
    </w:p>
    <w:p w14:paraId="7479409A"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6AB04E87" w14:textId="77777777" w:rsidR="00F0739C" w:rsidRPr="00F0739C" w:rsidRDefault="00F0739C" w:rsidP="00F0739C">
      <w:pPr>
        <w:bidi/>
        <w:rPr>
          <w:rFonts w:cs="David" w:hint="cs"/>
          <w:rtl/>
        </w:rPr>
      </w:pPr>
    </w:p>
    <w:p w14:paraId="08C1712E" w14:textId="77777777" w:rsidR="00F0739C" w:rsidRPr="00F0739C" w:rsidRDefault="00F0739C" w:rsidP="00F0739C">
      <w:pPr>
        <w:bidi/>
        <w:rPr>
          <w:rFonts w:cs="David" w:hint="cs"/>
          <w:rtl/>
        </w:rPr>
      </w:pPr>
      <w:r w:rsidRPr="00F0739C">
        <w:rPr>
          <w:rFonts w:cs="David" w:hint="cs"/>
          <w:rtl/>
        </w:rPr>
        <w:tab/>
        <w:t xml:space="preserve"> מה המשמעות של הודעת סיעה </w:t>
      </w:r>
      <w:r w:rsidRPr="00F0739C">
        <w:rPr>
          <w:rFonts w:cs="David"/>
          <w:rtl/>
        </w:rPr>
        <w:t>–</w:t>
      </w:r>
      <w:r w:rsidRPr="00F0739C">
        <w:rPr>
          <w:rFonts w:cs="David" w:hint="cs"/>
          <w:rtl/>
        </w:rPr>
        <w:t xml:space="preserve"> את לא הבהרת. הודעת סיעה - אין הצבעה עליה.</w:t>
      </w:r>
    </w:p>
    <w:p w14:paraId="001FA6EA" w14:textId="77777777" w:rsidR="00F0739C" w:rsidRPr="00F0739C" w:rsidRDefault="00F0739C" w:rsidP="00F0739C">
      <w:pPr>
        <w:bidi/>
        <w:rPr>
          <w:rFonts w:cs="David"/>
          <w:rtl/>
        </w:rPr>
      </w:pPr>
      <w:r w:rsidRPr="00F0739C">
        <w:rPr>
          <w:rFonts w:cs="David"/>
          <w:rtl/>
        </w:rPr>
        <w:br/>
      </w:r>
    </w:p>
    <w:p w14:paraId="59531122" w14:textId="77777777" w:rsidR="00F0739C" w:rsidRPr="00F0739C" w:rsidRDefault="00F0739C" w:rsidP="00F0739C">
      <w:pPr>
        <w:bidi/>
        <w:rPr>
          <w:rFonts w:cs="David" w:hint="cs"/>
          <w:u w:val="single"/>
          <w:rtl/>
        </w:rPr>
      </w:pPr>
      <w:r w:rsidRPr="00F0739C">
        <w:rPr>
          <w:rFonts w:cs="David"/>
          <w:rtl/>
        </w:rPr>
        <w:br w:type="page"/>
      </w:r>
      <w:r w:rsidRPr="00F0739C">
        <w:rPr>
          <w:rFonts w:cs="David" w:hint="cs"/>
          <w:u w:val="single"/>
          <w:rtl/>
        </w:rPr>
        <w:t>גדעון סער:</w:t>
      </w:r>
    </w:p>
    <w:p w14:paraId="62C5330C" w14:textId="77777777" w:rsidR="00F0739C" w:rsidRPr="00F0739C" w:rsidRDefault="00F0739C" w:rsidP="00F0739C">
      <w:pPr>
        <w:bidi/>
        <w:rPr>
          <w:rFonts w:cs="David" w:hint="cs"/>
          <w:u w:val="single"/>
          <w:rtl/>
        </w:rPr>
      </w:pPr>
    </w:p>
    <w:p w14:paraId="42443896" w14:textId="77777777" w:rsidR="00F0739C" w:rsidRPr="00F0739C" w:rsidRDefault="00F0739C" w:rsidP="00F0739C">
      <w:pPr>
        <w:bidi/>
        <w:rPr>
          <w:rFonts w:cs="David" w:hint="cs"/>
          <w:rtl/>
        </w:rPr>
      </w:pPr>
      <w:r w:rsidRPr="00F0739C">
        <w:rPr>
          <w:rFonts w:cs="David" w:hint="cs"/>
          <w:rtl/>
        </w:rPr>
        <w:tab/>
        <w:t xml:space="preserve">חבל. אם חברת הכנסת גלאון עומדת על דרישתה </w:t>
      </w:r>
      <w:r w:rsidRPr="00F0739C">
        <w:rPr>
          <w:rFonts w:cs="David"/>
          <w:rtl/>
        </w:rPr>
        <w:t>–</w:t>
      </w:r>
      <w:r w:rsidRPr="00F0739C">
        <w:rPr>
          <w:rFonts w:cs="David" w:hint="cs"/>
          <w:rtl/>
        </w:rPr>
        <w:t xml:space="preserve"> כל הפער בדיון הוא 36 דקות. אני מוכן להוריד מ-10 דקות ל-7 דקות. הלכת לקראתי בעניין של יושב-ראש האופוזיציה, אני מוכן להוריד מ-10 ל- 7 דקות, אבל לא על זה צריך ללכת לרב, ברגע שפיצלנו את הדיון, אם יהיה מדובר על 7 דקות או על 10 דקות כי כל ההבדל </w:t>
      </w:r>
      <w:r w:rsidRPr="00F0739C">
        <w:rPr>
          <w:rFonts w:cs="David"/>
          <w:rtl/>
        </w:rPr>
        <w:t>–</w:t>
      </w:r>
      <w:r w:rsidRPr="00F0739C">
        <w:rPr>
          <w:rFonts w:cs="David" w:hint="cs"/>
          <w:rtl/>
        </w:rPr>
        <w:t xml:space="preserve"> אם כל הסיעות מנצלות את הזמן </w:t>
      </w:r>
      <w:r w:rsidRPr="00F0739C">
        <w:rPr>
          <w:rFonts w:cs="David"/>
          <w:rtl/>
        </w:rPr>
        <w:t>–</w:t>
      </w:r>
      <w:r w:rsidRPr="00F0739C">
        <w:rPr>
          <w:rFonts w:cs="David" w:hint="cs"/>
          <w:rtl/>
        </w:rPr>
        <w:t xml:space="preserve"> הוא 36 דקות. </w:t>
      </w:r>
    </w:p>
    <w:p w14:paraId="4E3BBB8B"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6496904C" w14:textId="77777777" w:rsidR="00F0739C" w:rsidRPr="00F0739C" w:rsidRDefault="00F0739C" w:rsidP="00F0739C">
      <w:pPr>
        <w:bidi/>
        <w:rPr>
          <w:rFonts w:cs="David" w:hint="cs"/>
          <w:rtl/>
        </w:rPr>
      </w:pPr>
    </w:p>
    <w:p w14:paraId="7F2A946A" w14:textId="77777777" w:rsidR="00F0739C" w:rsidRPr="00F0739C" w:rsidRDefault="00F0739C" w:rsidP="00F0739C">
      <w:pPr>
        <w:bidi/>
        <w:rPr>
          <w:rFonts w:cs="David" w:hint="cs"/>
          <w:rtl/>
        </w:rPr>
      </w:pPr>
      <w:r w:rsidRPr="00F0739C">
        <w:rPr>
          <w:rFonts w:cs="David" w:hint="cs"/>
          <w:rtl/>
        </w:rPr>
        <w:tab/>
        <w:t xml:space="preserve">לא, זה הצבעה. הצבעה זה יותר מהותי מהזמן. </w:t>
      </w:r>
    </w:p>
    <w:p w14:paraId="1F8C9A6D"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היו"ר רוחמה אברהם:</w:t>
      </w:r>
    </w:p>
    <w:p w14:paraId="700CFB12" w14:textId="77777777" w:rsidR="00F0739C" w:rsidRPr="00F0739C" w:rsidRDefault="00F0739C" w:rsidP="00F0739C">
      <w:pPr>
        <w:bidi/>
        <w:rPr>
          <w:rFonts w:cs="David" w:hint="cs"/>
          <w:u w:val="single"/>
          <w:rtl/>
        </w:rPr>
      </w:pPr>
    </w:p>
    <w:p w14:paraId="3D08D993" w14:textId="77777777" w:rsidR="00F0739C" w:rsidRPr="00F0739C" w:rsidRDefault="00F0739C" w:rsidP="00F0739C">
      <w:pPr>
        <w:bidi/>
        <w:rPr>
          <w:rFonts w:cs="David" w:hint="cs"/>
          <w:rtl/>
        </w:rPr>
      </w:pPr>
      <w:r w:rsidRPr="00F0739C">
        <w:rPr>
          <w:rFonts w:cs="David" w:hint="cs"/>
          <w:rtl/>
        </w:rPr>
        <w:tab/>
        <w:t xml:space="preserve">אם אנחנו מפצלים את זה, זה יהיה 7 דקות ואחרי כן הדיון הסיעתי. </w:t>
      </w:r>
    </w:p>
    <w:p w14:paraId="178FB5F2"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7F43BAB6" w14:textId="77777777" w:rsidR="00F0739C" w:rsidRPr="00F0739C" w:rsidRDefault="00F0739C" w:rsidP="00F0739C">
      <w:pPr>
        <w:bidi/>
        <w:rPr>
          <w:rFonts w:cs="David" w:hint="cs"/>
          <w:u w:val="single"/>
          <w:rtl/>
        </w:rPr>
      </w:pPr>
    </w:p>
    <w:p w14:paraId="645EC1FD" w14:textId="77777777" w:rsidR="00F0739C" w:rsidRPr="00F0739C" w:rsidRDefault="00F0739C" w:rsidP="00F0739C">
      <w:pPr>
        <w:bidi/>
        <w:rPr>
          <w:rFonts w:cs="David" w:hint="cs"/>
          <w:rtl/>
        </w:rPr>
      </w:pPr>
      <w:r w:rsidRPr="00F0739C">
        <w:rPr>
          <w:rFonts w:cs="David" w:hint="cs"/>
          <w:rtl/>
        </w:rPr>
        <w:tab/>
        <w:t xml:space="preserve">אבל, צודקת חברת הכנסת גלאון, שבאה ואומרת: אנחנו יכולים להצביע על הודעות סיכום בתום הדיון, ואם אנחנו יכולים לבחור מסלול דיוני שבסופו יש הודעות סיכום </w:t>
      </w:r>
      <w:r w:rsidRPr="00F0739C">
        <w:rPr>
          <w:rFonts w:cs="David"/>
          <w:rtl/>
        </w:rPr>
        <w:t>–</w:t>
      </w:r>
      <w:r w:rsidRPr="00F0739C">
        <w:rPr>
          <w:rFonts w:cs="David" w:hint="cs"/>
          <w:rtl/>
        </w:rPr>
        <w:t xml:space="preserve"> זה עדיף, וזה גם עדיף לך. </w:t>
      </w:r>
    </w:p>
    <w:p w14:paraId="2244FA14"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4B3A8BB6" w14:textId="77777777" w:rsidR="00F0739C" w:rsidRPr="00F0739C" w:rsidRDefault="00F0739C" w:rsidP="00F0739C">
      <w:pPr>
        <w:bidi/>
        <w:rPr>
          <w:rFonts w:cs="David" w:hint="cs"/>
          <w:rtl/>
        </w:rPr>
      </w:pPr>
    </w:p>
    <w:p w14:paraId="200E92AC" w14:textId="77777777" w:rsidR="00F0739C" w:rsidRPr="00F0739C" w:rsidRDefault="00F0739C" w:rsidP="00F0739C">
      <w:pPr>
        <w:bidi/>
        <w:rPr>
          <w:rFonts w:cs="David" w:hint="cs"/>
          <w:rtl/>
        </w:rPr>
      </w:pPr>
      <w:r w:rsidRPr="00F0739C">
        <w:rPr>
          <w:rFonts w:cs="David" w:hint="cs"/>
          <w:rtl/>
        </w:rPr>
        <w:tab/>
        <w:t xml:space="preserve"> במסגרת שבע דקות. אם אתה מוכן להתפשר </w:t>
      </w:r>
      <w:r w:rsidRPr="00F0739C">
        <w:rPr>
          <w:rFonts w:cs="David"/>
          <w:rtl/>
        </w:rPr>
        <w:t>–</w:t>
      </w:r>
      <w:r w:rsidRPr="00F0739C">
        <w:rPr>
          <w:rFonts w:cs="David" w:hint="cs"/>
          <w:rtl/>
        </w:rPr>
        <w:t xml:space="preserve"> בבקשה.</w:t>
      </w:r>
    </w:p>
    <w:p w14:paraId="6A1D83E2"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0959662C" w14:textId="77777777" w:rsidR="00F0739C" w:rsidRPr="00F0739C" w:rsidRDefault="00F0739C" w:rsidP="00F0739C">
      <w:pPr>
        <w:bidi/>
        <w:rPr>
          <w:rFonts w:cs="David" w:hint="cs"/>
          <w:u w:val="single"/>
          <w:rtl/>
        </w:rPr>
      </w:pPr>
    </w:p>
    <w:p w14:paraId="45B15D22" w14:textId="77777777" w:rsidR="00F0739C" w:rsidRPr="00F0739C" w:rsidRDefault="00F0739C" w:rsidP="00F0739C">
      <w:pPr>
        <w:bidi/>
        <w:rPr>
          <w:rFonts w:cs="David" w:hint="cs"/>
          <w:rtl/>
        </w:rPr>
      </w:pPr>
      <w:r w:rsidRPr="00F0739C">
        <w:rPr>
          <w:rFonts w:cs="David" w:hint="cs"/>
          <w:rtl/>
        </w:rPr>
        <w:tab/>
        <w:t>אני אוותר על הזמן.</w:t>
      </w:r>
    </w:p>
    <w:p w14:paraId="404EAF34" w14:textId="77777777" w:rsidR="00F0739C" w:rsidRPr="00F0739C" w:rsidRDefault="00F0739C" w:rsidP="00F0739C">
      <w:pPr>
        <w:bidi/>
        <w:rPr>
          <w:rFonts w:cs="David" w:hint="cs"/>
          <w:rtl/>
        </w:rPr>
      </w:pPr>
    </w:p>
    <w:p w14:paraId="25A42D2B" w14:textId="77777777" w:rsidR="00F0739C" w:rsidRPr="00F0739C" w:rsidRDefault="00F0739C" w:rsidP="00F0739C">
      <w:pPr>
        <w:bidi/>
        <w:rPr>
          <w:rFonts w:cs="David" w:hint="cs"/>
          <w:rtl/>
        </w:rPr>
      </w:pPr>
      <w:r w:rsidRPr="00F0739C">
        <w:rPr>
          <w:rFonts w:cs="David" w:hint="cs"/>
          <w:u w:val="single"/>
          <w:rtl/>
        </w:rPr>
        <w:t>היו"ר רוחמה אברהם:</w:t>
      </w:r>
    </w:p>
    <w:p w14:paraId="266584D8" w14:textId="77777777" w:rsidR="00F0739C" w:rsidRPr="00F0739C" w:rsidRDefault="00F0739C" w:rsidP="00F0739C">
      <w:pPr>
        <w:bidi/>
        <w:rPr>
          <w:rFonts w:cs="David" w:hint="cs"/>
          <w:rtl/>
        </w:rPr>
      </w:pPr>
    </w:p>
    <w:p w14:paraId="1FA60B1E" w14:textId="77777777" w:rsidR="00F0739C" w:rsidRPr="00F0739C" w:rsidRDefault="00F0739C" w:rsidP="00F0739C">
      <w:pPr>
        <w:bidi/>
        <w:rPr>
          <w:rFonts w:cs="David" w:hint="cs"/>
          <w:rtl/>
        </w:rPr>
      </w:pPr>
      <w:r w:rsidRPr="00F0739C">
        <w:rPr>
          <w:rFonts w:cs="David" w:hint="cs"/>
          <w:rtl/>
        </w:rPr>
        <w:tab/>
        <w:t xml:space="preserve">הרי ממילא פיצלנו את הדיון לשניים. </w:t>
      </w:r>
    </w:p>
    <w:p w14:paraId="40053DAA"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זהבה גלאון:</w:t>
      </w:r>
    </w:p>
    <w:p w14:paraId="241B6C57" w14:textId="77777777" w:rsidR="00F0739C" w:rsidRPr="00F0739C" w:rsidRDefault="00F0739C" w:rsidP="00F0739C">
      <w:pPr>
        <w:bidi/>
        <w:rPr>
          <w:rFonts w:cs="David" w:hint="cs"/>
          <w:rtl/>
        </w:rPr>
      </w:pPr>
    </w:p>
    <w:p w14:paraId="4B180751" w14:textId="77777777" w:rsidR="00F0739C" w:rsidRPr="00F0739C" w:rsidRDefault="00F0739C" w:rsidP="00F0739C">
      <w:pPr>
        <w:bidi/>
        <w:rPr>
          <w:rFonts w:cs="David" w:hint="cs"/>
          <w:rtl/>
        </w:rPr>
      </w:pPr>
      <w:r w:rsidRPr="00F0739C">
        <w:rPr>
          <w:rFonts w:cs="David" w:hint="cs"/>
          <w:rtl/>
        </w:rPr>
        <w:tab/>
        <w:t>אנחנו מבקשים לפי סעיף 59, ואת חוות הדעת של היועצת המשפטית לוועדה.</w:t>
      </w:r>
    </w:p>
    <w:p w14:paraId="73DD93BA" w14:textId="77777777" w:rsidR="00F0739C" w:rsidRPr="00F0739C" w:rsidRDefault="00F0739C" w:rsidP="00F0739C">
      <w:pPr>
        <w:bidi/>
        <w:rPr>
          <w:rFonts w:cs="David" w:hint="cs"/>
          <w:rtl/>
        </w:rPr>
      </w:pPr>
    </w:p>
    <w:p w14:paraId="16793697" w14:textId="77777777" w:rsidR="00F0739C" w:rsidRPr="00F0739C" w:rsidRDefault="00F0739C" w:rsidP="00F0739C">
      <w:pPr>
        <w:bidi/>
        <w:rPr>
          <w:rFonts w:cs="David" w:hint="cs"/>
          <w:u w:val="single"/>
          <w:rtl/>
        </w:rPr>
      </w:pPr>
      <w:r w:rsidRPr="00F0739C">
        <w:rPr>
          <w:rFonts w:cs="David" w:hint="cs"/>
          <w:u w:val="single"/>
          <w:rtl/>
        </w:rPr>
        <w:t>משה שרוני:</w:t>
      </w:r>
    </w:p>
    <w:p w14:paraId="4330079C" w14:textId="77777777" w:rsidR="00F0739C" w:rsidRPr="00F0739C" w:rsidRDefault="00F0739C" w:rsidP="00F0739C">
      <w:pPr>
        <w:bidi/>
        <w:rPr>
          <w:rFonts w:cs="David" w:hint="cs"/>
          <w:u w:val="single"/>
          <w:rtl/>
        </w:rPr>
      </w:pPr>
    </w:p>
    <w:p w14:paraId="24A0D3D3" w14:textId="77777777" w:rsidR="00F0739C" w:rsidRPr="00F0739C" w:rsidRDefault="00F0739C" w:rsidP="00F0739C">
      <w:pPr>
        <w:pStyle w:val="BodyText2"/>
        <w:rPr>
          <w:rFonts w:hint="cs"/>
          <w:rtl/>
        </w:rPr>
      </w:pPr>
      <w:r w:rsidRPr="00F0739C">
        <w:rPr>
          <w:rFonts w:hint="cs"/>
          <w:rtl/>
        </w:rPr>
        <w:tab/>
        <w:t>קודם כול, אני מציע לקחת את כל חברי ועדת הכנסת לשייט, שיירגעו. שנית, אני מבקש לפצל ל- 3.5 דקות ו- 3.5 דקות, לתת הזדמנות לשני דוברים מאותה סיעה.</w:t>
      </w:r>
    </w:p>
    <w:p w14:paraId="48EB0B8F" w14:textId="77777777" w:rsidR="00F0739C" w:rsidRPr="00F0739C" w:rsidRDefault="00F0739C" w:rsidP="00F0739C">
      <w:pPr>
        <w:bidi/>
        <w:rPr>
          <w:rFonts w:cs="David" w:hint="cs"/>
          <w:u w:val="single"/>
          <w:rtl/>
        </w:rPr>
      </w:pPr>
      <w:r w:rsidRPr="00F0739C">
        <w:rPr>
          <w:rFonts w:cs="David"/>
          <w:rtl/>
        </w:rPr>
        <w:br/>
      </w:r>
      <w:r w:rsidRPr="00F0739C">
        <w:rPr>
          <w:rFonts w:cs="David" w:hint="cs"/>
          <w:u w:val="single"/>
          <w:rtl/>
        </w:rPr>
        <w:t>גדעון סער:</w:t>
      </w:r>
    </w:p>
    <w:p w14:paraId="7C2758D8" w14:textId="77777777" w:rsidR="00F0739C" w:rsidRPr="00F0739C" w:rsidRDefault="00F0739C" w:rsidP="00F0739C">
      <w:pPr>
        <w:bidi/>
        <w:rPr>
          <w:rFonts w:cs="David" w:hint="cs"/>
          <w:u w:val="single"/>
          <w:rtl/>
        </w:rPr>
      </w:pPr>
    </w:p>
    <w:p w14:paraId="0C8845E4" w14:textId="77777777" w:rsidR="00F0739C" w:rsidRPr="00F0739C" w:rsidRDefault="00F0739C" w:rsidP="00F0739C">
      <w:pPr>
        <w:bidi/>
        <w:rPr>
          <w:rFonts w:cs="David" w:hint="cs"/>
          <w:rtl/>
        </w:rPr>
      </w:pPr>
      <w:r w:rsidRPr="00F0739C">
        <w:rPr>
          <w:rFonts w:cs="David" w:hint="cs"/>
          <w:rtl/>
        </w:rPr>
        <w:tab/>
        <w:t xml:space="preserve"> כל סיעה יכולה לפצל, רק בדקות שלמות. </w:t>
      </w:r>
    </w:p>
    <w:p w14:paraId="62EDF333" w14:textId="77777777" w:rsidR="00F0739C" w:rsidRPr="00F0739C" w:rsidRDefault="00F0739C" w:rsidP="00F0739C">
      <w:pPr>
        <w:bidi/>
        <w:rPr>
          <w:rFonts w:cs="David"/>
          <w:rtl/>
        </w:rPr>
      </w:pPr>
      <w:r w:rsidRPr="00F0739C">
        <w:rPr>
          <w:rFonts w:cs="David"/>
          <w:rtl/>
        </w:rPr>
        <w:br/>
      </w:r>
      <w:r w:rsidRPr="00F0739C">
        <w:rPr>
          <w:rFonts w:cs="David" w:hint="eastAsia"/>
          <w:u w:val="single"/>
          <w:rtl/>
        </w:rPr>
        <w:t>אורי</w:t>
      </w:r>
      <w:r w:rsidRPr="00F0739C">
        <w:rPr>
          <w:rFonts w:cs="David"/>
          <w:u w:val="single"/>
          <w:rtl/>
        </w:rPr>
        <w:t xml:space="preserve"> אריאל:</w:t>
      </w:r>
    </w:p>
    <w:p w14:paraId="5D97CE48" w14:textId="77777777" w:rsidR="00F0739C" w:rsidRPr="00F0739C" w:rsidRDefault="00F0739C" w:rsidP="00F0739C">
      <w:pPr>
        <w:bidi/>
        <w:rPr>
          <w:rFonts w:cs="David"/>
          <w:rtl/>
        </w:rPr>
      </w:pPr>
    </w:p>
    <w:p w14:paraId="23D1896F" w14:textId="77777777" w:rsidR="00F0739C" w:rsidRPr="00F0739C" w:rsidRDefault="00F0739C" w:rsidP="00F0739C">
      <w:pPr>
        <w:bidi/>
        <w:rPr>
          <w:rFonts w:cs="David" w:hint="cs"/>
          <w:rtl/>
        </w:rPr>
      </w:pPr>
      <w:r w:rsidRPr="00F0739C">
        <w:rPr>
          <w:rFonts w:cs="David"/>
          <w:rtl/>
        </w:rPr>
        <w:tab/>
      </w:r>
      <w:r w:rsidRPr="00F0739C">
        <w:rPr>
          <w:rFonts w:cs="David" w:hint="cs"/>
          <w:rtl/>
        </w:rPr>
        <w:t xml:space="preserve">אני רוצה לבקש מיושבי-ראש הסיעות, ובעיקר מיושבת-ראש הוועדה, לזמן דיון אצל יושבת-ראש הכנסת בעניין ביטול הפגרה. המצב הזה הוא לא נורמלי, ההתנהלות כעת לא בדיוק עושה טוב פה לכולם, נדמה לי, בלי לחלק ציונים לאף אחד. אפשר לחזור לעבודה נורמלית. אתם רוצים להגיד לא שלושה ימים בשבוע, יומיים בשבוע </w:t>
      </w:r>
      <w:r w:rsidRPr="00F0739C">
        <w:rPr>
          <w:rFonts w:cs="David"/>
          <w:rtl/>
        </w:rPr>
        <w:t>–</w:t>
      </w:r>
      <w:r w:rsidRPr="00F0739C">
        <w:rPr>
          <w:rFonts w:cs="David" w:hint="cs"/>
          <w:rtl/>
        </w:rPr>
        <w:t xml:space="preserve"> אתם כבר אמרתם יום אחד </w:t>
      </w:r>
      <w:r w:rsidRPr="00F0739C">
        <w:rPr>
          <w:rFonts w:cs="David"/>
          <w:rtl/>
        </w:rPr>
        <w:t>–</w:t>
      </w:r>
      <w:r w:rsidRPr="00F0739C">
        <w:rPr>
          <w:rFonts w:cs="David" w:hint="cs"/>
          <w:rtl/>
        </w:rPr>
        <w:t xml:space="preserve"> תכניסו את הכנסת למצב רגיל של עבודה. </w:t>
      </w:r>
    </w:p>
    <w:p w14:paraId="389222AB" w14:textId="77777777" w:rsidR="00F0739C" w:rsidRPr="00F0739C" w:rsidRDefault="00F0739C" w:rsidP="00F0739C">
      <w:pPr>
        <w:bidi/>
        <w:rPr>
          <w:rFonts w:cs="David" w:hint="cs"/>
          <w:rtl/>
        </w:rPr>
      </w:pPr>
    </w:p>
    <w:p w14:paraId="5948CE90" w14:textId="77777777" w:rsidR="00F0739C" w:rsidRPr="00F0739C" w:rsidRDefault="00F0739C" w:rsidP="00F0739C">
      <w:pPr>
        <w:bidi/>
        <w:rPr>
          <w:rFonts w:cs="David" w:hint="cs"/>
          <w:rtl/>
        </w:rPr>
      </w:pPr>
      <w:r w:rsidRPr="00F0739C">
        <w:rPr>
          <w:rFonts w:cs="David" w:hint="cs"/>
          <w:rtl/>
        </w:rPr>
        <w:tab/>
        <w:t xml:space="preserve">כל המהומה הזאת היא לא לעניין, יש כרגע מלחמה. נתנהג כמו שמתנהגים במלחמה. אני מציע לך לקיים את הדיון הזה היום בשעה שנוח לכם. נשמע את כולם. אם יהיה רוב נגד </w:t>
      </w:r>
      <w:r w:rsidRPr="00F0739C">
        <w:rPr>
          <w:rFonts w:cs="David"/>
          <w:rtl/>
        </w:rPr>
        <w:t>–</w:t>
      </w:r>
      <w:r w:rsidRPr="00F0739C">
        <w:rPr>
          <w:rFonts w:cs="David" w:hint="cs"/>
          <w:rtl/>
        </w:rPr>
        <w:t xml:space="preserve"> המצב יימשך ככה. אני חושב שאפשר לשנות אותו לזמן מוגבל </w:t>
      </w:r>
      <w:r w:rsidRPr="00F0739C">
        <w:rPr>
          <w:rFonts w:cs="David"/>
          <w:rtl/>
        </w:rPr>
        <w:t>–</w:t>
      </w:r>
      <w:r w:rsidRPr="00F0739C">
        <w:rPr>
          <w:rFonts w:cs="David" w:hint="cs"/>
          <w:rtl/>
        </w:rPr>
        <w:t xml:space="preserve"> נחליט לשבועיים-שלושה, ונבדוק זאת.</w:t>
      </w:r>
    </w:p>
    <w:p w14:paraId="59295F59"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נסים זאב:</w:t>
      </w:r>
    </w:p>
    <w:p w14:paraId="233BCEE6" w14:textId="77777777" w:rsidR="00F0739C" w:rsidRPr="00F0739C" w:rsidRDefault="00F0739C" w:rsidP="00F0739C">
      <w:pPr>
        <w:bidi/>
        <w:rPr>
          <w:rFonts w:cs="David" w:hint="cs"/>
          <w:rtl/>
        </w:rPr>
      </w:pPr>
    </w:p>
    <w:p w14:paraId="487D00CE" w14:textId="77777777" w:rsidR="00F0739C" w:rsidRPr="00F0739C" w:rsidRDefault="00F0739C" w:rsidP="00F0739C">
      <w:pPr>
        <w:bidi/>
        <w:rPr>
          <w:rFonts w:cs="David" w:hint="cs"/>
          <w:rtl/>
        </w:rPr>
      </w:pPr>
      <w:r w:rsidRPr="00F0739C">
        <w:rPr>
          <w:rFonts w:cs="David" w:hint="cs"/>
          <w:rtl/>
        </w:rPr>
        <w:tab/>
        <w:t xml:space="preserve">כולם מכירים את השיר "למי יש יותר כבוד" של יהורם גאון, ופה לא מחפשים למי יש יותר כבוד </w:t>
      </w:r>
      <w:r w:rsidRPr="00F0739C">
        <w:rPr>
          <w:rFonts w:cs="David"/>
          <w:rtl/>
        </w:rPr>
        <w:t>–</w:t>
      </w:r>
      <w:r w:rsidRPr="00F0739C">
        <w:rPr>
          <w:rFonts w:cs="David" w:hint="cs"/>
          <w:rtl/>
        </w:rPr>
        <w:t xml:space="preserve"> לממשלה או לכנסת, מי יבוא לפני מי. </w:t>
      </w:r>
    </w:p>
    <w:p w14:paraId="7E94C1F6" w14:textId="77777777" w:rsidR="00F0739C" w:rsidRPr="00F0739C" w:rsidRDefault="00F0739C" w:rsidP="00F0739C">
      <w:pPr>
        <w:bidi/>
        <w:rPr>
          <w:rFonts w:cs="David" w:hint="cs"/>
          <w:rtl/>
        </w:rPr>
      </w:pPr>
    </w:p>
    <w:p w14:paraId="2BE2067C" w14:textId="77777777" w:rsidR="00F0739C" w:rsidRPr="00F0739C" w:rsidRDefault="00F0739C" w:rsidP="00F0739C">
      <w:pPr>
        <w:bidi/>
        <w:ind w:firstLine="567"/>
        <w:rPr>
          <w:rFonts w:cs="David" w:hint="cs"/>
          <w:rtl/>
        </w:rPr>
      </w:pPr>
      <w:r w:rsidRPr="00F0739C">
        <w:rPr>
          <w:rFonts w:cs="David" w:hint="cs"/>
          <w:rtl/>
        </w:rPr>
        <w:t xml:space="preserve">אנחנו לא בימים כתיקונם. בדרך כלל, כאשר יש 25 חתימות, הנושא שעולה לדיון זה הנושא המוצע. אני חושב שהנושא המרכזי היום זה הודעת הממשלה. אפשר בהחלט לשים את הסעיפים של חברי הכנסת כחלק מסדר-היום, אבל לגבי הדיבור אני חושב שאפשר לצמצם את זה וכל אחד ידבר על מה שהוא רוצה. </w:t>
      </w:r>
    </w:p>
    <w:p w14:paraId="191F904D" w14:textId="77777777" w:rsidR="00F0739C" w:rsidRPr="00F0739C" w:rsidRDefault="00F0739C" w:rsidP="00F0739C">
      <w:pPr>
        <w:bidi/>
        <w:ind w:firstLine="567"/>
        <w:rPr>
          <w:rFonts w:cs="David" w:hint="cs"/>
          <w:rtl/>
        </w:rPr>
      </w:pPr>
    </w:p>
    <w:p w14:paraId="6AEF97DC" w14:textId="77777777" w:rsidR="00F0739C" w:rsidRPr="00F0739C" w:rsidRDefault="00F0739C" w:rsidP="00F0739C">
      <w:pPr>
        <w:bidi/>
        <w:ind w:firstLine="567"/>
        <w:rPr>
          <w:rFonts w:cs="David" w:hint="cs"/>
          <w:rtl/>
        </w:rPr>
      </w:pPr>
      <w:r w:rsidRPr="00F0739C">
        <w:rPr>
          <w:rFonts w:cs="David" w:hint="cs"/>
          <w:rtl/>
        </w:rPr>
        <w:t>אני מציע לתת 10 דקות לכל סיעה, וכל סיעה תבחר לעצמה לאיזה נושא היא רוצה להתייחס. אני לא חושב שיש מקום לקיים שני דיונים נפרדים. הצבעות כן, אבל את הדיונים לקיים כדיון משולב.</w:t>
      </w:r>
    </w:p>
    <w:p w14:paraId="04A1D47A" w14:textId="77777777" w:rsidR="00F0739C" w:rsidRPr="00F0739C" w:rsidRDefault="00F0739C" w:rsidP="00F0739C">
      <w:pPr>
        <w:bidi/>
        <w:rPr>
          <w:rFonts w:cs="David"/>
          <w:u w:val="single"/>
          <w:rtl/>
        </w:rPr>
      </w:pPr>
      <w:r w:rsidRPr="00F0739C">
        <w:rPr>
          <w:rFonts w:cs="David"/>
          <w:rtl/>
        </w:rPr>
        <w:br/>
      </w:r>
      <w:r w:rsidRPr="00F0739C">
        <w:rPr>
          <w:rFonts w:cs="David"/>
          <w:u w:val="single"/>
          <w:rtl/>
        </w:rPr>
        <w:t>דוד אזולאי:</w:t>
      </w:r>
    </w:p>
    <w:p w14:paraId="4F61020B" w14:textId="77777777" w:rsidR="00F0739C" w:rsidRPr="00F0739C" w:rsidRDefault="00F0739C" w:rsidP="00F0739C">
      <w:pPr>
        <w:bidi/>
        <w:rPr>
          <w:rFonts w:cs="David"/>
          <w:u w:val="single"/>
          <w:rtl/>
        </w:rPr>
      </w:pPr>
    </w:p>
    <w:p w14:paraId="579842E6" w14:textId="77777777" w:rsidR="00F0739C" w:rsidRPr="00F0739C" w:rsidRDefault="00F0739C" w:rsidP="00F0739C">
      <w:pPr>
        <w:bidi/>
        <w:rPr>
          <w:rFonts w:cs="David" w:hint="cs"/>
          <w:rtl/>
        </w:rPr>
      </w:pPr>
      <w:r w:rsidRPr="00F0739C">
        <w:rPr>
          <w:rFonts w:cs="David"/>
          <w:rtl/>
        </w:rPr>
        <w:tab/>
      </w:r>
      <w:r w:rsidRPr="00F0739C">
        <w:rPr>
          <w:rFonts w:cs="David" w:hint="cs"/>
          <w:rtl/>
        </w:rPr>
        <w:t xml:space="preserve"> גברתי היושבת-ראש, אני רוצה להעיר הערה אישית. יש לי הרושם שכאן חלק מהחברים </w:t>
      </w:r>
      <w:r w:rsidRPr="00F0739C">
        <w:rPr>
          <w:rFonts w:cs="David"/>
          <w:rtl/>
        </w:rPr>
        <w:t>–</w:t>
      </w:r>
      <w:r w:rsidRPr="00F0739C">
        <w:rPr>
          <w:rFonts w:cs="David" w:hint="cs"/>
          <w:rtl/>
        </w:rPr>
        <w:t xml:space="preserve"> ותסלחו לי שאני אומר זאת </w:t>
      </w:r>
      <w:r w:rsidRPr="00F0739C">
        <w:rPr>
          <w:rFonts w:cs="David"/>
          <w:rtl/>
        </w:rPr>
        <w:t>–</w:t>
      </w:r>
      <w:r w:rsidRPr="00F0739C">
        <w:rPr>
          <w:rFonts w:cs="David" w:hint="cs"/>
          <w:rtl/>
        </w:rPr>
        <w:t xml:space="preserve"> שכחנו שאנחנו במלחמה. איזו אווירה. אני מציע אולי לקיים ישיבה באחד המקלטים בצפון </w:t>
      </w:r>
      <w:r w:rsidRPr="00F0739C">
        <w:rPr>
          <w:rFonts w:cs="David"/>
          <w:rtl/>
        </w:rPr>
        <w:t>–</w:t>
      </w:r>
      <w:r w:rsidRPr="00F0739C">
        <w:rPr>
          <w:rFonts w:cs="David" w:hint="cs"/>
          <w:rtl/>
        </w:rPr>
        <w:t xml:space="preserve"> נשב שם עם התושבים כדי לחוש את התחושה שהם חשים. על מה אנחנו מתווכחים פה? זה ידבר, הוא ידבר? </w:t>
      </w:r>
    </w:p>
    <w:p w14:paraId="074B68C5" w14:textId="77777777" w:rsidR="00F0739C" w:rsidRPr="00F0739C" w:rsidRDefault="00F0739C" w:rsidP="00F0739C">
      <w:pPr>
        <w:bidi/>
        <w:rPr>
          <w:rFonts w:cs="David" w:hint="cs"/>
          <w:rtl/>
        </w:rPr>
      </w:pPr>
    </w:p>
    <w:p w14:paraId="72FF00AA" w14:textId="77777777" w:rsidR="00F0739C" w:rsidRPr="00F0739C" w:rsidRDefault="00F0739C" w:rsidP="00F0739C">
      <w:pPr>
        <w:bidi/>
        <w:rPr>
          <w:rFonts w:cs="David" w:hint="cs"/>
          <w:u w:val="single"/>
          <w:rtl/>
        </w:rPr>
      </w:pPr>
      <w:r w:rsidRPr="00F0739C">
        <w:rPr>
          <w:rFonts w:cs="David" w:hint="cs"/>
          <w:u w:val="single"/>
          <w:rtl/>
        </w:rPr>
        <w:t>קריאה:</w:t>
      </w:r>
    </w:p>
    <w:p w14:paraId="3BC97551" w14:textId="77777777" w:rsidR="00F0739C" w:rsidRPr="00F0739C" w:rsidRDefault="00F0739C" w:rsidP="00F0739C">
      <w:pPr>
        <w:bidi/>
        <w:rPr>
          <w:rFonts w:cs="David" w:hint="cs"/>
          <w:rtl/>
        </w:rPr>
      </w:pPr>
    </w:p>
    <w:p w14:paraId="3AA66C22" w14:textId="77777777" w:rsidR="00F0739C" w:rsidRPr="00F0739C" w:rsidRDefault="00F0739C" w:rsidP="00F0739C">
      <w:pPr>
        <w:bidi/>
        <w:rPr>
          <w:rFonts w:cs="David" w:hint="cs"/>
          <w:rtl/>
        </w:rPr>
      </w:pPr>
      <w:r w:rsidRPr="00F0739C">
        <w:rPr>
          <w:rFonts w:cs="David" w:hint="cs"/>
          <w:rtl/>
        </w:rPr>
        <w:tab/>
        <w:t>לא מספיק הם סובלים - - -</w:t>
      </w:r>
    </w:p>
    <w:p w14:paraId="1D8F27AD" w14:textId="77777777" w:rsidR="00F0739C" w:rsidRPr="00F0739C" w:rsidRDefault="00F0739C" w:rsidP="00F0739C">
      <w:pPr>
        <w:bidi/>
        <w:rPr>
          <w:rFonts w:cs="David" w:hint="cs"/>
          <w:u w:val="single"/>
          <w:rtl/>
        </w:rPr>
      </w:pPr>
      <w:r w:rsidRPr="00F0739C">
        <w:rPr>
          <w:rFonts w:cs="David"/>
          <w:rtl/>
        </w:rPr>
        <w:br/>
      </w:r>
      <w:r w:rsidRPr="00F0739C">
        <w:rPr>
          <w:rFonts w:cs="David"/>
          <w:u w:val="single"/>
          <w:rtl/>
        </w:rPr>
        <w:t>דוד אזולאי:</w:t>
      </w:r>
    </w:p>
    <w:p w14:paraId="17F1CABA" w14:textId="77777777" w:rsidR="00F0739C" w:rsidRPr="00F0739C" w:rsidRDefault="00F0739C" w:rsidP="00F0739C">
      <w:pPr>
        <w:bidi/>
        <w:rPr>
          <w:rFonts w:cs="David" w:hint="cs"/>
          <w:u w:val="single"/>
          <w:rtl/>
        </w:rPr>
      </w:pPr>
    </w:p>
    <w:p w14:paraId="31FB01DC" w14:textId="77777777" w:rsidR="00F0739C" w:rsidRPr="00F0739C" w:rsidRDefault="00F0739C" w:rsidP="00F0739C">
      <w:pPr>
        <w:bidi/>
        <w:rPr>
          <w:rFonts w:cs="David" w:hint="cs"/>
          <w:rtl/>
        </w:rPr>
      </w:pPr>
      <w:r w:rsidRPr="00F0739C">
        <w:rPr>
          <w:rFonts w:cs="David" w:hint="cs"/>
          <w:rtl/>
        </w:rPr>
        <w:tab/>
        <w:t xml:space="preserve">האמן לי, אני מציע שתתייחס ברצינות לדברים ותפסיק לזלזל בזה. </w:t>
      </w:r>
    </w:p>
    <w:p w14:paraId="058328EC"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גלעד ארדן:</w:t>
      </w:r>
    </w:p>
    <w:p w14:paraId="13C58A9A" w14:textId="77777777" w:rsidR="00F0739C" w:rsidRPr="00F0739C" w:rsidRDefault="00F0739C" w:rsidP="00F0739C">
      <w:pPr>
        <w:bidi/>
        <w:rPr>
          <w:rFonts w:cs="David" w:hint="cs"/>
          <w:rtl/>
        </w:rPr>
      </w:pPr>
    </w:p>
    <w:p w14:paraId="1C62F783" w14:textId="77777777" w:rsidR="00F0739C" w:rsidRPr="00F0739C" w:rsidRDefault="00F0739C" w:rsidP="00F0739C">
      <w:pPr>
        <w:bidi/>
        <w:ind w:left="570"/>
        <w:rPr>
          <w:rFonts w:cs="David" w:hint="cs"/>
          <w:rtl/>
        </w:rPr>
      </w:pPr>
      <w:r w:rsidRPr="00F0739C">
        <w:rPr>
          <w:rFonts w:cs="David" w:hint="cs"/>
          <w:rtl/>
        </w:rPr>
        <w:t>פופוליסט - - -</w:t>
      </w:r>
    </w:p>
    <w:p w14:paraId="1BBE0D98" w14:textId="77777777" w:rsidR="00F0739C" w:rsidRPr="00F0739C" w:rsidRDefault="00F0739C" w:rsidP="00F0739C">
      <w:pPr>
        <w:bidi/>
        <w:rPr>
          <w:rFonts w:cs="David" w:hint="cs"/>
          <w:u w:val="single"/>
          <w:rtl/>
        </w:rPr>
      </w:pPr>
      <w:r w:rsidRPr="00F0739C">
        <w:rPr>
          <w:rFonts w:cs="David"/>
          <w:rtl/>
        </w:rPr>
        <w:br/>
      </w:r>
      <w:r w:rsidRPr="00F0739C">
        <w:rPr>
          <w:rFonts w:cs="David"/>
          <w:u w:val="single"/>
          <w:rtl/>
        </w:rPr>
        <w:t>דוד אזולאי:</w:t>
      </w:r>
    </w:p>
    <w:p w14:paraId="651C521D" w14:textId="77777777" w:rsidR="00F0739C" w:rsidRPr="00F0739C" w:rsidRDefault="00F0739C" w:rsidP="00F0739C">
      <w:pPr>
        <w:bidi/>
        <w:rPr>
          <w:rFonts w:cs="David" w:hint="cs"/>
          <w:u w:val="single"/>
          <w:rtl/>
        </w:rPr>
      </w:pPr>
    </w:p>
    <w:p w14:paraId="0A8710D5" w14:textId="77777777" w:rsidR="00F0739C" w:rsidRPr="00F0739C" w:rsidRDefault="00F0739C" w:rsidP="00F0739C">
      <w:pPr>
        <w:pStyle w:val="BodyText3"/>
        <w:rPr>
          <w:rFonts w:hint="cs"/>
          <w:rtl/>
        </w:rPr>
      </w:pPr>
      <w:r w:rsidRPr="00F0739C">
        <w:rPr>
          <w:rFonts w:hint="cs"/>
          <w:rtl/>
        </w:rPr>
        <w:tab/>
        <w:t>אני פחות פופוליסט ממך, אתה יודע את זה טוב מאוד, גלעד. בוא לא נדבר על פופוליסטים, בסדר?</w:t>
      </w:r>
    </w:p>
    <w:p w14:paraId="7A9D7D3D" w14:textId="77777777" w:rsidR="00F0739C" w:rsidRPr="00F0739C" w:rsidRDefault="00F0739C" w:rsidP="00F0739C">
      <w:pPr>
        <w:bidi/>
        <w:rPr>
          <w:rFonts w:cs="David" w:hint="cs"/>
          <w:rtl/>
        </w:rPr>
      </w:pPr>
    </w:p>
    <w:p w14:paraId="06DA8067" w14:textId="77777777" w:rsidR="00F0739C" w:rsidRPr="00F0739C" w:rsidRDefault="00F0739C" w:rsidP="00F0739C">
      <w:pPr>
        <w:bidi/>
        <w:rPr>
          <w:rFonts w:cs="David" w:hint="cs"/>
          <w:rtl/>
        </w:rPr>
      </w:pPr>
      <w:r w:rsidRPr="00F0739C">
        <w:rPr>
          <w:rFonts w:cs="David" w:hint="cs"/>
          <w:rtl/>
        </w:rPr>
        <w:tab/>
        <w:t xml:space="preserve">היתה פה הסכמה של כל ראשי הסיעות שהכנסת תתכנס פעם בשבוע ויתקיים דיון. אני חושב שאם יש חתימות, אפשר להוסיף אותן אחר-כך לדיון נוסף. לא צריך לקיים כאן כל מיני ויכוחים </w:t>
      </w:r>
      <w:r w:rsidRPr="00F0739C">
        <w:rPr>
          <w:rFonts w:cs="David"/>
          <w:rtl/>
        </w:rPr>
        <w:t>–</w:t>
      </w:r>
      <w:r w:rsidRPr="00F0739C">
        <w:rPr>
          <w:rFonts w:cs="David" w:hint="cs"/>
          <w:rtl/>
        </w:rPr>
        <w:t xml:space="preserve"> עוד 10 דקות, דקה פחות או דקה יותר. זה לא מה שכרגע עומד ברומו של עולם אם יושב-ראש האופוזיציה ידבר, לא ידבר. אז יושב-ראש האופוזיציה ידבר, אז מה קרה.</w:t>
      </w:r>
    </w:p>
    <w:p w14:paraId="077CB0FC"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יעקב מרגי:</w:t>
      </w:r>
    </w:p>
    <w:p w14:paraId="559E648D" w14:textId="77777777" w:rsidR="00F0739C" w:rsidRPr="00F0739C" w:rsidRDefault="00F0739C" w:rsidP="00F0739C">
      <w:pPr>
        <w:bidi/>
        <w:rPr>
          <w:rFonts w:cs="David" w:hint="cs"/>
          <w:rtl/>
        </w:rPr>
      </w:pPr>
    </w:p>
    <w:p w14:paraId="3884471F" w14:textId="77777777" w:rsidR="00F0739C" w:rsidRPr="00F0739C" w:rsidRDefault="00F0739C" w:rsidP="00F0739C">
      <w:pPr>
        <w:bidi/>
        <w:rPr>
          <w:rFonts w:cs="David" w:hint="cs"/>
          <w:rtl/>
        </w:rPr>
      </w:pPr>
      <w:r w:rsidRPr="00F0739C">
        <w:rPr>
          <w:rFonts w:cs="David" w:hint="cs"/>
          <w:rtl/>
        </w:rPr>
        <w:tab/>
        <w:t xml:space="preserve"> אני חושב שכדאי להביא את ההצעה ליושבת-ראש הכנסת, ואם צריך -  נקיים דיון בנושא. הפגרה ממילא כבר לא פגרה. יש הפרעה של רצף הפגרה, יש דיון חד-שבועי. אני חושב שכל עוד המצב נמשך כפי שהוא היום, צריך לחזור לעבודת הכנסת. אי-אפשר להמשיך במצב הזה.</w:t>
      </w:r>
    </w:p>
    <w:p w14:paraId="45A93831" w14:textId="77777777" w:rsidR="00F0739C" w:rsidRPr="00F0739C" w:rsidRDefault="00F0739C" w:rsidP="00F0739C">
      <w:pPr>
        <w:bidi/>
        <w:rPr>
          <w:rFonts w:cs="David" w:hint="cs"/>
          <w:rtl/>
        </w:rPr>
      </w:pPr>
    </w:p>
    <w:p w14:paraId="07DD9808" w14:textId="77777777" w:rsidR="00F0739C" w:rsidRPr="00F0739C" w:rsidRDefault="00F0739C" w:rsidP="00F0739C">
      <w:pPr>
        <w:bidi/>
        <w:rPr>
          <w:rFonts w:cs="David" w:hint="cs"/>
          <w:rtl/>
        </w:rPr>
      </w:pPr>
      <w:r w:rsidRPr="00F0739C">
        <w:rPr>
          <w:rFonts w:cs="David" w:hint="cs"/>
          <w:rtl/>
        </w:rPr>
        <w:tab/>
        <w:t>אני חושב שצריך להחזיר את הכנסת לעבודתה. יש דברים דחופים. אי-אפשר לחוקק חוקים, הצעות חוק פרטיות, והמצב הוא בלתי נסבל. אני חושב שאין כאן עניין של אגו או החלטה של מאן דהו. צריך לקיים דיון של ראשי הסיעות עם יושבת-ראש הכנסת וצריך להחזיר את הכנסת לעבודתה המלאה.</w:t>
      </w:r>
    </w:p>
    <w:p w14:paraId="5B1E116B" w14:textId="77777777" w:rsidR="00F0739C" w:rsidRPr="00F0739C" w:rsidRDefault="00F0739C" w:rsidP="00F0739C">
      <w:pPr>
        <w:bidi/>
        <w:rPr>
          <w:rFonts w:cs="David"/>
          <w:u w:val="single"/>
          <w:rtl/>
        </w:rPr>
      </w:pPr>
      <w:r w:rsidRPr="00F0739C">
        <w:rPr>
          <w:rFonts w:cs="David"/>
          <w:rtl/>
        </w:rPr>
        <w:br/>
      </w:r>
    </w:p>
    <w:p w14:paraId="2B8F1DA6" w14:textId="77777777" w:rsidR="00F0739C" w:rsidRPr="00F0739C" w:rsidRDefault="00F0739C" w:rsidP="00F0739C">
      <w:pPr>
        <w:bidi/>
        <w:rPr>
          <w:rFonts w:cs="David" w:hint="cs"/>
          <w:rtl/>
        </w:rPr>
      </w:pPr>
      <w:r w:rsidRPr="00F0739C">
        <w:rPr>
          <w:rFonts w:cs="David"/>
          <w:u w:val="single"/>
          <w:rtl/>
        </w:rPr>
        <w:br w:type="page"/>
      </w:r>
      <w:r w:rsidRPr="00F0739C">
        <w:rPr>
          <w:rFonts w:cs="David" w:hint="cs"/>
          <w:u w:val="single"/>
          <w:rtl/>
        </w:rPr>
        <w:t>היו"ר רוחמה אברהם:</w:t>
      </w:r>
    </w:p>
    <w:p w14:paraId="2C7132BC" w14:textId="77777777" w:rsidR="00F0739C" w:rsidRPr="00F0739C" w:rsidRDefault="00F0739C" w:rsidP="00F0739C">
      <w:pPr>
        <w:bidi/>
        <w:rPr>
          <w:rFonts w:cs="David" w:hint="cs"/>
          <w:rtl/>
        </w:rPr>
      </w:pPr>
    </w:p>
    <w:p w14:paraId="0DB43070" w14:textId="77777777" w:rsidR="00F0739C" w:rsidRPr="00F0739C" w:rsidRDefault="00F0739C" w:rsidP="00F0739C">
      <w:pPr>
        <w:bidi/>
        <w:rPr>
          <w:rFonts w:cs="David" w:hint="cs"/>
          <w:rtl/>
        </w:rPr>
      </w:pPr>
      <w:r w:rsidRPr="00F0739C">
        <w:rPr>
          <w:rFonts w:cs="David" w:hint="cs"/>
          <w:rtl/>
        </w:rPr>
        <w:tab/>
        <w:t xml:space="preserve"> מכיוון שכל חברי הכנסת רוצים שתהיה אפשרות כמה שיותר לדבר, אני מציעה שנאמץ את הגישה של סעיף 59 לתקנון.</w:t>
      </w:r>
    </w:p>
    <w:p w14:paraId="54B2FFDE" w14:textId="77777777" w:rsidR="00F0739C" w:rsidRPr="00F0739C" w:rsidRDefault="00F0739C" w:rsidP="00F0739C">
      <w:pPr>
        <w:bidi/>
        <w:rPr>
          <w:rFonts w:cs="David" w:hint="cs"/>
          <w:rtl/>
        </w:rPr>
      </w:pPr>
    </w:p>
    <w:p w14:paraId="720ED6EA" w14:textId="77777777" w:rsidR="00F0739C" w:rsidRPr="00F0739C" w:rsidRDefault="00F0739C" w:rsidP="00F0739C">
      <w:pPr>
        <w:bidi/>
        <w:rPr>
          <w:rFonts w:cs="David" w:hint="cs"/>
          <w:rtl/>
        </w:rPr>
      </w:pPr>
      <w:r w:rsidRPr="00F0739C">
        <w:rPr>
          <w:rFonts w:cs="David" w:hint="cs"/>
          <w:rtl/>
        </w:rPr>
        <w:tab/>
        <w:t>אני חוזרת שוב: שר הביטחון יפתח, לאחר מכן יושב-ראש האופוזיציה, 10 דקות לכל סיעה. לאחר ההצבעות על הודעות הסיכום, אנחנו נפתח בדיון לפי 25 חתימות, כאשר יינתנו 10 דקות לכל המציעים, דהיינו שניים, ולאחר מכן הצבעה.</w:t>
      </w:r>
    </w:p>
    <w:p w14:paraId="3E57C518" w14:textId="77777777" w:rsidR="00F0739C" w:rsidRPr="00F0739C" w:rsidRDefault="00F0739C" w:rsidP="00F0739C">
      <w:pPr>
        <w:pStyle w:val="Heading5"/>
        <w:jc w:val="left"/>
        <w:rPr>
          <w:rFonts w:hint="cs"/>
          <w:rtl/>
        </w:rPr>
      </w:pPr>
      <w:r w:rsidRPr="00F0739C">
        <w:rPr>
          <w:rtl/>
        </w:rPr>
        <w:br/>
      </w:r>
      <w:r w:rsidRPr="00F0739C">
        <w:rPr>
          <w:rFonts w:hint="cs"/>
          <w:u w:val="single"/>
          <w:rtl/>
        </w:rPr>
        <w:t>אביגדור יצחקי:</w:t>
      </w:r>
    </w:p>
    <w:p w14:paraId="48310DBF" w14:textId="77777777" w:rsidR="00F0739C" w:rsidRPr="00F0739C" w:rsidRDefault="00F0739C" w:rsidP="00F0739C">
      <w:pPr>
        <w:pStyle w:val="Heading5"/>
        <w:jc w:val="left"/>
        <w:rPr>
          <w:rFonts w:hint="cs"/>
          <w:rtl/>
        </w:rPr>
      </w:pPr>
    </w:p>
    <w:p w14:paraId="1CE94509" w14:textId="77777777" w:rsidR="00F0739C" w:rsidRPr="00F0739C" w:rsidRDefault="00F0739C" w:rsidP="00F0739C">
      <w:pPr>
        <w:bidi/>
        <w:rPr>
          <w:rFonts w:cs="David" w:hint="cs"/>
          <w:rtl/>
        </w:rPr>
      </w:pPr>
      <w:r w:rsidRPr="00F0739C">
        <w:rPr>
          <w:rFonts w:cs="David" w:hint="cs"/>
          <w:rtl/>
        </w:rPr>
        <w:tab/>
        <w:t xml:space="preserve"> צריך להזמין את השרים הנוגעים בדבר.</w:t>
      </w:r>
    </w:p>
    <w:p w14:paraId="3C0A2C48"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6D51A0F8" w14:textId="77777777" w:rsidR="00F0739C" w:rsidRPr="00F0739C" w:rsidRDefault="00F0739C" w:rsidP="00F0739C">
      <w:pPr>
        <w:bidi/>
        <w:rPr>
          <w:rFonts w:cs="David" w:hint="cs"/>
          <w:rtl/>
        </w:rPr>
      </w:pPr>
    </w:p>
    <w:p w14:paraId="6F9929A0" w14:textId="77777777" w:rsidR="00F0739C" w:rsidRPr="00F0739C" w:rsidRDefault="00F0739C" w:rsidP="00F0739C">
      <w:pPr>
        <w:bidi/>
        <w:rPr>
          <w:rFonts w:cs="David" w:hint="cs"/>
          <w:rtl/>
        </w:rPr>
      </w:pPr>
      <w:r w:rsidRPr="00F0739C">
        <w:rPr>
          <w:rFonts w:cs="David" w:hint="cs"/>
          <w:rtl/>
        </w:rPr>
        <w:tab/>
        <w:t>מי בעד?</w:t>
      </w:r>
    </w:p>
    <w:p w14:paraId="61DECFBE" w14:textId="77777777" w:rsidR="00F0739C" w:rsidRPr="00F0739C" w:rsidRDefault="00F0739C" w:rsidP="00F0739C">
      <w:pPr>
        <w:bidi/>
        <w:jc w:val="center"/>
        <w:rPr>
          <w:rFonts w:cs="David" w:hint="cs"/>
          <w:b/>
          <w:bCs/>
          <w:rtl/>
        </w:rPr>
      </w:pPr>
      <w:r w:rsidRPr="00F0739C">
        <w:rPr>
          <w:rFonts w:cs="David"/>
          <w:rtl/>
        </w:rPr>
        <w:br/>
      </w:r>
      <w:r w:rsidRPr="00F0739C">
        <w:rPr>
          <w:rFonts w:cs="David" w:hint="cs"/>
          <w:b/>
          <w:bCs/>
          <w:rtl/>
        </w:rPr>
        <w:t>ה צ ב ע ה</w:t>
      </w:r>
    </w:p>
    <w:p w14:paraId="3BD4862A" w14:textId="77777777" w:rsidR="00F0739C" w:rsidRPr="00F0739C" w:rsidRDefault="00F0739C" w:rsidP="00F0739C">
      <w:pPr>
        <w:bidi/>
        <w:jc w:val="center"/>
        <w:rPr>
          <w:rFonts w:cs="David" w:hint="cs"/>
          <w:rtl/>
        </w:rPr>
      </w:pPr>
      <w:r w:rsidRPr="00F0739C">
        <w:rPr>
          <w:rFonts w:cs="David" w:hint="cs"/>
          <w:rtl/>
        </w:rPr>
        <w:t xml:space="preserve">בעד </w:t>
      </w:r>
      <w:r w:rsidRPr="00F0739C">
        <w:rPr>
          <w:rFonts w:cs="David"/>
          <w:rtl/>
        </w:rPr>
        <w:t>–</w:t>
      </w:r>
      <w:r w:rsidRPr="00F0739C">
        <w:rPr>
          <w:rFonts w:cs="David" w:hint="cs"/>
          <w:rtl/>
        </w:rPr>
        <w:t xml:space="preserve"> 15</w:t>
      </w:r>
    </w:p>
    <w:p w14:paraId="632BC070" w14:textId="77777777" w:rsidR="00F0739C" w:rsidRPr="00F0739C" w:rsidRDefault="00F0739C" w:rsidP="00F0739C">
      <w:pPr>
        <w:bidi/>
        <w:jc w:val="center"/>
        <w:rPr>
          <w:rFonts w:cs="David" w:hint="cs"/>
          <w:rtl/>
        </w:rPr>
      </w:pPr>
      <w:r w:rsidRPr="00F0739C">
        <w:rPr>
          <w:rFonts w:cs="David" w:hint="cs"/>
          <w:rtl/>
        </w:rPr>
        <w:t xml:space="preserve">נגד </w:t>
      </w:r>
      <w:r w:rsidRPr="00F0739C">
        <w:rPr>
          <w:rFonts w:cs="David"/>
          <w:rtl/>
        </w:rPr>
        <w:t>–</w:t>
      </w:r>
      <w:r w:rsidRPr="00F0739C">
        <w:rPr>
          <w:rFonts w:cs="David" w:hint="cs"/>
          <w:rtl/>
        </w:rPr>
        <w:t xml:space="preserve"> אין</w:t>
      </w:r>
    </w:p>
    <w:p w14:paraId="208277F5" w14:textId="77777777" w:rsidR="00F0739C" w:rsidRPr="00F0739C" w:rsidRDefault="00F0739C" w:rsidP="00F0739C">
      <w:pPr>
        <w:bidi/>
        <w:jc w:val="center"/>
        <w:rPr>
          <w:rFonts w:cs="David" w:hint="cs"/>
          <w:rtl/>
        </w:rPr>
      </w:pPr>
      <w:r w:rsidRPr="00F0739C">
        <w:rPr>
          <w:rFonts w:cs="David" w:hint="cs"/>
          <w:rtl/>
        </w:rPr>
        <w:t xml:space="preserve">נמנעים </w:t>
      </w:r>
      <w:r w:rsidRPr="00F0739C">
        <w:rPr>
          <w:rFonts w:cs="David"/>
          <w:rtl/>
        </w:rPr>
        <w:t>–</w:t>
      </w:r>
      <w:r w:rsidRPr="00F0739C">
        <w:rPr>
          <w:rFonts w:cs="David" w:hint="cs"/>
          <w:rtl/>
        </w:rPr>
        <w:t xml:space="preserve"> אין</w:t>
      </w:r>
    </w:p>
    <w:p w14:paraId="4840C1BA" w14:textId="77777777" w:rsidR="00F0739C" w:rsidRPr="00F0739C" w:rsidRDefault="00F0739C" w:rsidP="00F0739C">
      <w:pPr>
        <w:bidi/>
        <w:jc w:val="center"/>
        <w:rPr>
          <w:rFonts w:cs="David" w:hint="cs"/>
          <w:rtl/>
        </w:rPr>
      </w:pPr>
      <w:r w:rsidRPr="00F0739C">
        <w:rPr>
          <w:rFonts w:cs="David" w:hint="cs"/>
          <w:rtl/>
        </w:rPr>
        <w:t>ההצעה לקביעת מסגרת דיון בנושא המצב בצפון מדינת ישראל ודרומה, נתקבלה.</w:t>
      </w:r>
    </w:p>
    <w:p w14:paraId="7754E099" w14:textId="77777777" w:rsidR="00F0739C" w:rsidRPr="00F0739C" w:rsidRDefault="00F0739C" w:rsidP="00F0739C">
      <w:pPr>
        <w:bidi/>
        <w:jc w:val="center"/>
        <w:rPr>
          <w:rFonts w:cs="David" w:hint="cs"/>
          <w:rtl/>
        </w:rPr>
      </w:pPr>
    </w:p>
    <w:p w14:paraId="0E393A3B" w14:textId="77777777" w:rsidR="00F0739C" w:rsidRPr="00F0739C" w:rsidRDefault="00F0739C" w:rsidP="00F0739C">
      <w:pPr>
        <w:bidi/>
        <w:rPr>
          <w:rFonts w:cs="David" w:hint="cs"/>
          <w:rtl/>
        </w:rPr>
      </w:pPr>
      <w:r w:rsidRPr="00F0739C">
        <w:rPr>
          <w:rFonts w:cs="David" w:hint="cs"/>
          <w:u w:val="single"/>
          <w:rtl/>
        </w:rPr>
        <w:t>היו"ר רוחמה אברהם:</w:t>
      </w:r>
    </w:p>
    <w:p w14:paraId="447BAB98" w14:textId="77777777" w:rsidR="00F0739C" w:rsidRPr="00F0739C" w:rsidRDefault="00F0739C" w:rsidP="00F0739C">
      <w:pPr>
        <w:bidi/>
        <w:rPr>
          <w:rFonts w:cs="David" w:hint="cs"/>
          <w:rtl/>
        </w:rPr>
      </w:pPr>
    </w:p>
    <w:p w14:paraId="5772CEF8" w14:textId="77777777" w:rsidR="00F0739C" w:rsidRPr="00F0739C" w:rsidRDefault="00F0739C" w:rsidP="00F0739C">
      <w:pPr>
        <w:bidi/>
        <w:rPr>
          <w:rFonts w:cs="David" w:hint="cs"/>
          <w:rtl/>
        </w:rPr>
      </w:pPr>
      <w:r w:rsidRPr="00F0739C">
        <w:rPr>
          <w:rFonts w:cs="David" w:hint="cs"/>
          <w:rtl/>
        </w:rPr>
        <w:tab/>
        <w:t>15 בעד, אין מתנגדים, אין נמנעים. ההצעה אושרה.</w:t>
      </w:r>
    </w:p>
    <w:p w14:paraId="6A7AD762"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קריאה:</w:t>
      </w:r>
    </w:p>
    <w:p w14:paraId="05A5BBE6" w14:textId="77777777" w:rsidR="00F0739C" w:rsidRPr="00F0739C" w:rsidRDefault="00F0739C" w:rsidP="00F0739C">
      <w:pPr>
        <w:bidi/>
        <w:rPr>
          <w:rFonts w:cs="David" w:hint="cs"/>
          <w:rtl/>
        </w:rPr>
      </w:pPr>
    </w:p>
    <w:p w14:paraId="42260C3E" w14:textId="77777777" w:rsidR="00F0739C" w:rsidRPr="00F0739C" w:rsidRDefault="00F0739C" w:rsidP="00F0739C">
      <w:pPr>
        <w:bidi/>
        <w:rPr>
          <w:rFonts w:cs="David" w:hint="cs"/>
          <w:rtl/>
        </w:rPr>
      </w:pPr>
      <w:r w:rsidRPr="00F0739C">
        <w:rPr>
          <w:rFonts w:cs="David" w:hint="cs"/>
          <w:rtl/>
        </w:rPr>
        <w:tab/>
        <w:t xml:space="preserve">יש נושא נוסף. </w:t>
      </w:r>
    </w:p>
    <w:p w14:paraId="48B08E60" w14:textId="77777777" w:rsidR="00F0739C" w:rsidRPr="00F0739C" w:rsidRDefault="00F0739C" w:rsidP="00F0739C">
      <w:pPr>
        <w:bidi/>
        <w:rPr>
          <w:rFonts w:cs="David" w:hint="cs"/>
          <w:rtl/>
        </w:rPr>
      </w:pPr>
      <w:r w:rsidRPr="00F0739C">
        <w:rPr>
          <w:rFonts w:cs="David"/>
          <w:rtl/>
        </w:rPr>
        <w:br/>
      </w:r>
      <w:r w:rsidRPr="00F0739C">
        <w:rPr>
          <w:rFonts w:cs="David" w:hint="cs"/>
          <w:u w:val="single"/>
          <w:rtl/>
        </w:rPr>
        <w:t>היו"ר רוחמה אברהם:</w:t>
      </w:r>
    </w:p>
    <w:p w14:paraId="3852C946" w14:textId="77777777" w:rsidR="00F0739C" w:rsidRPr="00F0739C" w:rsidRDefault="00F0739C" w:rsidP="00F0739C">
      <w:pPr>
        <w:bidi/>
        <w:rPr>
          <w:rFonts w:cs="David" w:hint="cs"/>
          <w:rtl/>
        </w:rPr>
      </w:pPr>
    </w:p>
    <w:p w14:paraId="5B005872" w14:textId="77777777" w:rsidR="00F0739C" w:rsidRPr="00F0739C" w:rsidRDefault="00F0739C" w:rsidP="00F0739C">
      <w:pPr>
        <w:bidi/>
        <w:rPr>
          <w:rFonts w:cs="David" w:hint="cs"/>
          <w:rtl/>
        </w:rPr>
      </w:pPr>
      <w:r w:rsidRPr="00F0739C">
        <w:rPr>
          <w:rFonts w:cs="David" w:hint="cs"/>
          <w:rtl/>
        </w:rPr>
        <w:tab/>
        <w:t xml:space="preserve"> אי אפשר כעת, המליאה מתכנסת. אנחנו נקיים ישיבה נוספת.</w:t>
      </w:r>
    </w:p>
    <w:p w14:paraId="374DFB56" w14:textId="77777777" w:rsidR="00F0739C" w:rsidRPr="00F0739C" w:rsidRDefault="00F0739C" w:rsidP="00F0739C">
      <w:pPr>
        <w:bidi/>
        <w:rPr>
          <w:rFonts w:cs="David" w:hint="cs"/>
          <w:rtl/>
        </w:rPr>
      </w:pPr>
    </w:p>
    <w:p w14:paraId="45AFD7A0" w14:textId="77777777" w:rsidR="00F0739C" w:rsidRPr="00F0739C" w:rsidRDefault="00F0739C" w:rsidP="00F0739C">
      <w:pPr>
        <w:bidi/>
        <w:rPr>
          <w:rFonts w:cs="David" w:hint="cs"/>
          <w:rtl/>
        </w:rPr>
      </w:pPr>
      <w:r w:rsidRPr="00F0739C">
        <w:rPr>
          <w:rFonts w:cs="David" w:hint="cs"/>
          <w:rtl/>
        </w:rPr>
        <w:tab/>
        <w:t>תודה רבה, הישיבה נעולה.</w:t>
      </w:r>
    </w:p>
    <w:p w14:paraId="05EFF69C" w14:textId="77777777" w:rsidR="00F0739C" w:rsidRPr="00F0739C" w:rsidRDefault="00F0739C" w:rsidP="00F0739C">
      <w:pPr>
        <w:bidi/>
        <w:rPr>
          <w:rFonts w:cs="David" w:hint="cs"/>
          <w:rtl/>
        </w:rPr>
      </w:pPr>
      <w:r w:rsidRPr="00F0739C">
        <w:rPr>
          <w:rFonts w:cs="David"/>
          <w:rtl/>
        </w:rPr>
        <w:br/>
      </w:r>
      <w:r w:rsidRPr="00F0739C">
        <w:rPr>
          <w:rFonts w:cs="David"/>
          <w:rtl/>
        </w:rPr>
        <w:br/>
      </w:r>
      <w:r w:rsidRPr="00F0739C">
        <w:rPr>
          <w:rFonts w:cs="David"/>
          <w:rtl/>
        </w:rPr>
        <w:br/>
      </w:r>
      <w:r w:rsidRPr="00F0739C">
        <w:rPr>
          <w:rFonts w:cs="David"/>
          <w:rtl/>
        </w:rPr>
        <w:br/>
      </w:r>
      <w:r w:rsidRPr="00F0739C">
        <w:rPr>
          <w:rFonts w:cs="David"/>
          <w:rtl/>
        </w:rPr>
        <w:br/>
      </w:r>
      <w:r w:rsidRPr="00F0739C">
        <w:rPr>
          <w:rFonts w:cs="David" w:hint="cs"/>
          <w:rtl/>
        </w:rPr>
        <w:t>הישיבה ננעלה בשעה 11:00.</w:t>
      </w:r>
    </w:p>
    <w:p w14:paraId="61D47E36" w14:textId="77777777" w:rsidR="00552A80" w:rsidRPr="00F0739C" w:rsidRDefault="00552A80" w:rsidP="00F0739C">
      <w:pPr>
        <w:bidi/>
        <w:rPr>
          <w:rFonts w:cs="David" w:hint="cs"/>
        </w:rPr>
      </w:pPr>
    </w:p>
    <w:sectPr w:rsidR="00552A80" w:rsidRPr="00F0739C" w:rsidSect="00F0739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19E1F" w14:textId="77777777" w:rsidR="00000000" w:rsidRDefault="00B10331">
      <w:r>
        <w:separator/>
      </w:r>
    </w:p>
  </w:endnote>
  <w:endnote w:type="continuationSeparator" w:id="0">
    <w:p w14:paraId="4D730524" w14:textId="77777777" w:rsidR="00000000" w:rsidRDefault="00B1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B8A8" w14:textId="77777777" w:rsidR="00000000" w:rsidRDefault="00B10331">
      <w:r>
        <w:separator/>
      </w:r>
    </w:p>
  </w:footnote>
  <w:footnote w:type="continuationSeparator" w:id="0">
    <w:p w14:paraId="28D196FD" w14:textId="77777777" w:rsidR="00000000" w:rsidRDefault="00B10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39C6" w14:textId="77777777" w:rsidR="00F0739C" w:rsidRDefault="00F0739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CFB2869" w14:textId="77777777" w:rsidR="00F0739C" w:rsidRDefault="00F0739C">
    <w:pPr>
      <w:pStyle w:val="Header"/>
      <w:ind w:right="360"/>
      <w:jc w:val="both"/>
      <w:rPr>
        <w:rtl/>
      </w:rPr>
    </w:pPr>
  </w:p>
  <w:p w14:paraId="0A4A28ED" w14:textId="77777777" w:rsidR="00F0739C" w:rsidRDefault="00F0739C"/>
  <w:p w14:paraId="5A10CB56" w14:textId="77777777" w:rsidR="00F0739C" w:rsidRDefault="00F0739C"/>
  <w:p w14:paraId="515587C5" w14:textId="77777777" w:rsidR="00F0739C" w:rsidRDefault="00F0739C"/>
  <w:p w14:paraId="59466F20" w14:textId="77777777" w:rsidR="00F0739C" w:rsidRDefault="00F0739C"/>
  <w:p w14:paraId="7E22014D" w14:textId="77777777" w:rsidR="00F0739C" w:rsidRDefault="00F0739C"/>
  <w:p w14:paraId="7998EFA3" w14:textId="77777777" w:rsidR="00F0739C" w:rsidRDefault="00F0739C"/>
  <w:p w14:paraId="7B2E4C67" w14:textId="77777777" w:rsidR="00F0739C" w:rsidRDefault="00F0739C"/>
  <w:p w14:paraId="3A3605ED" w14:textId="77777777" w:rsidR="00F0739C" w:rsidRDefault="00F0739C"/>
  <w:p w14:paraId="458E2E56" w14:textId="77777777" w:rsidR="00F0739C" w:rsidRDefault="00F073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B4830" w14:textId="77777777" w:rsidR="00F0739C" w:rsidRDefault="00F0739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C0D24BE" w14:textId="77777777" w:rsidR="00F0739C" w:rsidRDefault="00F0739C">
    <w:pPr>
      <w:pStyle w:val="Header"/>
      <w:ind w:right="360"/>
      <w:jc w:val="both"/>
      <w:rPr>
        <w:rFonts w:hint="cs"/>
        <w:rtl/>
      </w:rPr>
    </w:pPr>
    <w:r>
      <w:rPr>
        <w:rtl/>
      </w:rPr>
      <w:t>ועדת</w:t>
    </w:r>
    <w:r>
      <w:rPr>
        <w:rFonts w:hint="cs"/>
        <w:rtl/>
      </w:rPr>
      <w:t xml:space="preserve"> הכנסת</w:t>
    </w:r>
  </w:p>
  <w:p w14:paraId="3F47558E" w14:textId="77777777" w:rsidR="00F0739C" w:rsidRDefault="00F0739C">
    <w:pPr>
      <w:pStyle w:val="Header"/>
      <w:ind w:right="360"/>
      <w:jc w:val="both"/>
      <w:rPr>
        <w:rStyle w:val="PageNumber"/>
        <w:rFonts w:hint="cs"/>
        <w:rtl/>
      </w:rPr>
    </w:pPr>
    <w:r>
      <w:rPr>
        <w:rFonts w:hint="cs"/>
        <w:rtl/>
      </w:rPr>
      <w:t>31.7.2006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6224פרוטוקול_ישיבת_ועדה.doc"/>
    <w:docVar w:name="StartMode" w:val="3"/>
  </w:docVars>
  <w:rsids>
    <w:rsidRoot w:val="00AF1AF1"/>
    <w:rsid w:val="00281BFB"/>
    <w:rsid w:val="00552A80"/>
    <w:rsid w:val="00965806"/>
    <w:rsid w:val="00AF1AF1"/>
    <w:rsid w:val="00B10331"/>
    <w:rsid w:val="00F073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FFDDE4"/>
  <w15:chartTrackingRefBased/>
  <w15:docId w15:val="{82040EA7-A048-49F5-B5B6-1F97B46C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0739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0739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0739C"/>
  </w:style>
  <w:style w:type="paragraph" w:styleId="BodyText">
    <w:name w:val="Body Text"/>
    <w:basedOn w:val="Normal"/>
    <w:rsid w:val="00F0739C"/>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F0739C"/>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rsid w:val="00F0739C"/>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3413</Words>
  <Characters>19455</Characters>
  <Application>Microsoft Office Word</Application>
  <DocSecurity>0</DocSecurity>
  <Lines>162</Lines>
  <Paragraphs>45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