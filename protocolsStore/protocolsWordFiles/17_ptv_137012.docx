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D7513" w14:textId="77777777" w:rsidR="00C20D46" w:rsidRPr="00C20D46" w:rsidRDefault="00C20D46" w:rsidP="00C20D46">
      <w:pPr>
        <w:pStyle w:val="Heading5"/>
        <w:jc w:val="left"/>
        <w:rPr>
          <w:rFonts w:hint="cs"/>
          <w:b/>
          <w:bCs/>
          <w:sz w:val="24"/>
          <w:rtl/>
        </w:rPr>
      </w:pPr>
    </w:p>
    <w:p w14:paraId="1A5131CC" w14:textId="77777777" w:rsidR="00C20D46" w:rsidRPr="00C20D46" w:rsidRDefault="00C20D46" w:rsidP="00C20D46">
      <w:pPr>
        <w:pStyle w:val="Heading5"/>
        <w:jc w:val="left"/>
        <w:rPr>
          <w:b/>
          <w:bCs/>
          <w:sz w:val="24"/>
          <w:rtl/>
        </w:rPr>
      </w:pPr>
      <w:r w:rsidRPr="00C20D46">
        <w:rPr>
          <w:b/>
          <w:bCs/>
          <w:sz w:val="24"/>
          <w:rtl/>
        </w:rPr>
        <w:t xml:space="preserve">הכנסת </w:t>
      </w:r>
      <w:r w:rsidRPr="00C20D46">
        <w:rPr>
          <w:rFonts w:hint="cs"/>
          <w:b/>
          <w:bCs/>
          <w:sz w:val="24"/>
          <w:rtl/>
        </w:rPr>
        <w:t>השבע-עשרה</w:t>
      </w:r>
      <w:r w:rsidRPr="00C20D46">
        <w:rPr>
          <w:b/>
          <w:bCs/>
          <w:sz w:val="24"/>
          <w:rtl/>
        </w:rPr>
        <w:tab/>
      </w:r>
      <w:r w:rsidRPr="00C20D46">
        <w:rPr>
          <w:b/>
          <w:bCs/>
          <w:sz w:val="24"/>
          <w:rtl/>
        </w:rPr>
        <w:tab/>
      </w:r>
      <w:r w:rsidRPr="00C20D46">
        <w:rPr>
          <w:b/>
          <w:bCs/>
          <w:sz w:val="24"/>
          <w:rtl/>
        </w:rPr>
        <w:tab/>
      </w:r>
      <w:r w:rsidRPr="00C20D46">
        <w:rPr>
          <w:b/>
          <w:bCs/>
          <w:sz w:val="24"/>
          <w:rtl/>
        </w:rPr>
        <w:tab/>
      </w:r>
      <w:r w:rsidRPr="00C20D46">
        <w:rPr>
          <w:b/>
          <w:bCs/>
          <w:sz w:val="24"/>
          <w:rtl/>
        </w:rPr>
        <w:tab/>
      </w:r>
      <w:r w:rsidRPr="00C20D46">
        <w:rPr>
          <w:b/>
          <w:bCs/>
          <w:sz w:val="24"/>
          <w:rtl/>
        </w:rPr>
        <w:tab/>
        <w:t>נוסח לא מתוקן</w:t>
      </w:r>
    </w:p>
    <w:p w14:paraId="37F0150F" w14:textId="77777777" w:rsidR="00C20D46" w:rsidRPr="00C20D46" w:rsidRDefault="00C20D46" w:rsidP="00C20D46">
      <w:pPr>
        <w:bidi/>
        <w:rPr>
          <w:rFonts w:cs="David" w:hint="cs"/>
          <w:b/>
          <w:bCs/>
          <w:rtl/>
        </w:rPr>
      </w:pPr>
      <w:r w:rsidRPr="00C20D46">
        <w:rPr>
          <w:rFonts w:cs="David"/>
          <w:b/>
          <w:bCs/>
          <w:rtl/>
        </w:rPr>
        <w:t xml:space="preserve">מושב </w:t>
      </w:r>
      <w:r w:rsidRPr="00C20D46">
        <w:rPr>
          <w:rFonts w:cs="David" w:hint="cs"/>
          <w:b/>
          <w:bCs/>
          <w:rtl/>
        </w:rPr>
        <w:t>שלישי</w:t>
      </w:r>
    </w:p>
    <w:p w14:paraId="1064B1E6" w14:textId="77777777" w:rsidR="00C20D46" w:rsidRPr="00C20D46" w:rsidRDefault="00C20D46" w:rsidP="00C20D46">
      <w:pPr>
        <w:bidi/>
        <w:rPr>
          <w:rFonts w:cs="David"/>
          <w:b/>
          <w:bCs/>
          <w:rtl/>
        </w:rPr>
      </w:pPr>
    </w:p>
    <w:p w14:paraId="0209890B" w14:textId="77777777" w:rsidR="00C20D46" w:rsidRPr="00C20D46" w:rsidRDefault="00C20D46" w:rsidP="00C20D46">
      <w:pPr>
        <w:bidi/>
        <w:rPr>
          <w:rFonts w:cs="David"/>
          <w:b/>
          <w:bCs/>
          <w:rtl/>
        </w:rPr>
      </w:pPr>
    </w:p>
    <w:p w14:paraId="42DB1F39" w14:textId="77777777" w:rsidR="00C20D46" w:rsidRPr="00C20D46" w:rsidRDefault="00C20D46" w:rsidP="00C20D46">
      <w:pPr>
        <w:bidi/>
        <w:rPr>
          <w:rFonts w:cs="David"/>
          <w:b/>
          <w:bCs/>
          <w:rtl/>
        </w:rPr>
      </w:pPr>
    </w:p>
    <w:p w14:paraId="6B499856" w14:textId="77777777" w:rsidR="00C20D46" w:rsidRPr="00C20D46" w:rsidRDefault="00C20D46" w:rsidP="00C20D46">
      <w:pPr>
        <w:bidi/>
        <w:rPr>
          <w:rFonts w:cs="David"/>
          <w:b/>
          <w:bCs/>
          <w:rtl/>
        </w:rPr>
      </w:pPr>
    </w:p>
    <w:p w14:paraId="016608CB" w14:textId="77777777" w:rsidR="00C20D46" w:rsidRPr="00C20D46" w:rsidRDefault="00C20D46" w:rsidP="00C20D46">
      <w:pPr>
        <w:bidi/>
        <w:jc w:val="center"/>
        <w:rPr>
          <w:rFonts w:cs="David" w:hint="cs"/>
          <w:b/>
          <w:bCs/>
          <w:rtl/>
        </w:rPr>
      </w:pPr>
      <w:r w:rsidRPr="00C20D46">
        <w:rPr>
          <w:rFonts w:cs="David"/>
          <w:b/>
          <w:bCs/>
          <w:rtl/>
        </w:rPr>
        <w:t>פרוטוקול מס'</w:t>
      </w:r>
      <w:r w:rsidRPr="00C20D46">
        <w:rPr>
          <w:rFonts w:cs="David" w:hint="cs"/>
          <w:b/>
          <w:bCs/>
          <w:rtl/>
        </w:rPr>
        <w:t xml:space="preserve"> 14</w:t>
      </w:r>
    </w:p>
    <w:p w14:paraId="426BF670" w14:textId="77777777" w:rsidR="00C20D46" w:rsidRPr="00C20D46" w:rsidRDefault="00C20D46" w:rsidP="00C20D46">
      <w:pPr>
        <w:bidi/>
        <w:jc w:val="center"/>
        <w:rPr>
          <w:rFonts w:cs="David" w:hint="cs"/>
          <w:b/>
          <w:bCs/>
          <w:rtl/>
        </w:rPr>
      </w:pPr>
      <w:r w:rsidRPr="00C20D46">
        <w:rPr>
          <w:rFonts w:cs="David" w:hint="cs"/>
          <w:b/>
          <w:bCs/>
          <w:rtl/>
        </w:rPr>
        <w:t xml:space="preserve">מישיבת הוועדה המשותפת לוועדת הכנסת ולוועדת החוקה חוק ומשפט </w:t>
      </w:r>
    </w:p>
    <w:p w14:paraId="42DA0459" w14:textId="77777777" w:rsidR="00C20D46" w:rsidRPr="00C20D46" w:rsidRDefault="00C20D46" w:rsidP="00C20D46">
      <w:pPr>
        <w:bidi/>
        <w:jc w:val="center"/>
        <w:rPr>
          <w:rFonts w:cs="David" w:hint="cs"/>
          <w:b/>
          <w:bCs/>
          <w:u w:val="single"/>
          <w:rtl/>
        </w:rPr>
      </w:pPr>
      <w:r w:rsidRPr="00C20D46">
        <w:rPr>
          <w:rFonts w:cs="David" w:hint="cs"/>
          <w:b/>
          <w:bCs/>
          <w:u w:val="single"/>
          <w:rtl/>
        </w:rPr>
        <w:t>יום ראשון ז' באלול התשס"ח (7 בספטמבר 2008), שעה 09:30</w:t>
      </w:r>
    </w:p>
    <w:p w14:paraId="40E5B195" w14:textId="77777777" w:rsidR="00C20D46" w:rsidRPr="00C20D46" w:rsidRDefault="00C20D46" w:rsidP="00C20D46">
      <w:pPr>
        <w:bidi/>
        <w:rPr>
          <w:rFonts w:cs="David"/>
          <w:b/>
          <w:bCs/>
          <w:rtl/>
        </w:rPr>
      </w:pPr>
    </w:p>
    <w:p w14:paraId="46DA8682" w14:textId="77777777" w:rsidR="00C20D46" w:rsidRPr="00C20D46" w:rsidRDefault="00C20D46" w:rsidP="00C20D46">
      <w:pPr>
        <w:bidi/>
        <w:rPr>
          <w:rFonts w:cs="David"/>
          <w:b/>
          <w:bCs/>
          <w:rtl/>
        </w:rPr>
      </w:pPr>
    </w:p>
    <w:p w14:paraId="4866F9D9" w14:textId="77777777" w:rsidR="00C20D46" w:rsidRPr="00C20D46" w:rsidRDefault="00C20D46" w:rsidP="00C20D46">
      <w:pPr>
        <w:tabs>
          <w:tab w:val="left" w:pos="1221"/>
        </w:tabs>
        <w:bidi/>
        <w:rPr>
          <w:rFonts w:cs="David" w:hint="cs"/>
          <w:b/>
          <w:bCs/>
          <w:u w:val="single"/>
          <w:rtl/>
        </w:rPr>
      </w:pPr>
    </w:p>
    <w:p w14:paraId="318BE4C2" w14:textId="77777777" w:rsidR="00C20D46" w:rsidRPr="00C20D46" w:rsidRDefault="00C20D46" w:rsidP="00C20D46">
      <w:pPr>
        <w:tabs>
          <w:tab w:val="left" w:pos="1221"/>
        </w:tabs>
        <w:bidi/>
        <w:rPr>
          <w:rFonts w:cs="David" w:hint="cs"/>
          <w:rtl/>
        </w:rPr>
      </w:pPr>
      <w:r w:rsidRPr="00C20D46">
        <w:rPr>
          <w:rFonts w:cs="David"/>
          <w:b/>
          <w:bCs/>
          <w:u w:val="single"/>
          <w:rtl/>
        </w:rPr>
        <w:t>סדר היום</w:t>
      </w:r>
      <w:r w:rsidRPr="00C20D46">
        <w:rPr>
          <w:rFonts w:cs="David"/>
          <w:rtl/>
        </w:rPr>
        <w:t>:</w:t>
      </w:r>
      <w:r w:rsidRPr="00C20D46">
        <w:rPr>
          <w:rFonts w:cs="David" w:hint="cs"/>
          <w:b/>
          <w:bCs/>
          <w:rtl/>
        </w:rPr>
        <w:t xml:space="preserve"> </w:t>
      </w:r>
      <w:r w:rsidRPr="00C20D46">
        <w:rPr>
          <w:rFonts w:cs="David" w:hint="cs"/>
          <w:rtl/>
        </w:rPr>
        <w:t>הצעת</w:t>
      </w:r>
      <w:r w:rsidRPr="00C20D46">
        <w:rPr>
          <w:rFonts w:cs="David" w:hint="cs"/>
          <w:b/>
          <w:bCs/>
          <w:rtl/>
        </w:rPr>
        <w:t xml:space="preserve"> </w:t>
      </w:r>
      <w:r w:rsidRPr="00C20D46">
        <w:rPr>
          <w:rFonts w:cs="David" w:hint="cs"/>
          <w:rtl/>
        </w:rPr>
        <w:t>חוק סדרי השלטון והמשפט (ביטול החלת המשפט</w:t>
      </w:r>
      <w:r w:rsidRPr="00C20D46">
        <w:rPr>
          <w:rFonts w:cs="David" w:hint="cs"/>
          <w:b/>
          <w:bCs/>
          <w:rtl/>
        </w:rPr>
        <w:t xml:space="preserve"> , </w:t>
      </w:r>
      <w:r w:rsidRPr="00C20D46">
        <w:rPr>
          <w:rFonts w:cs="David" w:hint="cs"/>
          <w:rtl/>
        </w:rPr>
        <w:t>השיפוט והמנהל</w:t>
      </w:r>
      <w:r w:rsidRPr="00C20D46">
        <w:rPr>
          <w:rFonts w:cs="David" w:hint="cs"/>
          <w:b/>
          <w:bCs/>
          <w:rtl/>
        </w:rPr>
        <w:t xml:space="preserve"> </w:t>
      </w:r>
      <w:r w:rsidRPr="00C20D46">
        <w:rPr>
          <w:rFonts w:cs="David" w:hint="cs"/>
          <w:rtl/>
        </w:rPr>
        <w:t xml:space="preserve">)(תיקון) (עריכת משאל עם), התשס"ח-2008 (כ/238) </w:t>
      </w:r>
      <w:r w:rsidRPr="00C20D46">
        <w:rPr>
          <w:rFonts w:cs="David"/>
          <w:rtl/>
        </w:rPr>
        <w:t>–</w:t>
      </w:r>
      <w:r w:rsidRPr="00C20D46">
        <w:rPr>
          <w:rFonts w:cs="David" w:hint="cs"/>
          <w:rtl/>
        </w:rPr>
        <w:t xml:space="preserve"> הכנה לקריאה שנייה ושלישית. </w:t>
      </w:r>
      <w:r w:rsidRPr="00C20D46">
        <w:rPr>
          <w:rFonts w:cs="David" w:hint="cs"/>
          <w:u w:val="single"/>
          <w:rtl/>
        </w:rPr>
        <w:t>תעמולה:</w:t>
      </w:r>
    </w:p>
    <w:p w14:paraId="5ED3A1AB" w14:textId="77777777" w:rsidR="00C20D46" w:rsidRPr="00C20D46" w:rsidRDefault="00C20D46" w:rsidP="00C20D46">
      <w:pPr>
        <w:numPr>
          <w:ilvl w:val="0"/>
          <w:numId w:val="1"/>
        </w:numPr>
        <w:tabs>
          <w:tab w:val="left" w:pos="1221"/>
        </w:tabs>
        <w:overflowPunct w:val="0"/>
        <w:autoSpaceDE w:val="0"/>
        <w:autoSpaceDN w:val="0"/>
        <w:bidi/>
        <w:adjustRightInd w:val="0"/>
        <w:ind w:right="0"/>
        <w:jc w:val="both"/>
        <w:textAlignment w:val="baseline"/>
        <w:rPr>
          <w:rFonts w:cs="David" w:hint="cs"/>
          <w:rtl/>
        </w:rPr>
      </w:pPr>
      <w:r w:rsidRPr="00C20D46">
        <w:rPr>
          <w:rFonts w:cs="David" w:hint="cs"/>
          <w:rtl/>
        </w:rPr>
        <w:t>טלוויזיה</w:t>
      </w:r>
    </w:p>
    <w:p w14:paraId="77EE09FD" w14:textId="77777777" w:rsidR="00C20D46" w:rsidRPr="00C20D46" w:rsidRDefault="00C20D46" w:rsidP="00C20D46">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C20D46">
        <w:rPr>
          <w:rFonts w:cs="David" w:hint="cs"/>
          <w:rtl/>
        </w:rPr>
        <w:t>אינטנרט</w:t>
      </w:r>
    </w:p>
    <w:p w14:paraId="02022C32" w14:textId="77777777" w:rsidR="00C20D46" w:rsidRPr="00C20D46" w:rsidRDefault="00C20D46" w:rsidP="00C20D46">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C20D46">
        <w:rPr>
          <w:rFonts w:cs="David" w:hint="cs"/>
          <w:rtl/>
        </w:rPr>
        <w:t>שלטי חוצות</w:t>
      </w:r>
    </w:p>
    <w:p w14:paraId="28662241" w14:textId="77777777" w:rsidR="00C20D46" w:rsidRPr="00C20D46" w:rsidRDefault="00C20D46" w:rsidP="00C20D46">
      <w:pPr>
        <w:bidi/>
        <w:rPr>
          <w:rFonts w:cs="David" w:hint="cs"/>
          <w:rtl/>
        </w:rPr>
      </w:pPr>
    </w:p>
    <w:p w14:paraId="713CD1E8" w14:textId="77777777" w:rsidR="00C20D46" w:rsidRPr="00C20D46" w:rsidRDefault="00C20D46" w:rsidP="00C20D46">
      <w:pPr>
        <w:bidi/>
        <w:rPr>
          <w:rFonts w:cs="David"/>
          <w:rtl/>
        </w:rPr>
      </w:pPr>
    </w:p>
    <w:p w14:paraId="454DAE43" w14:textId="77777777" w:rsidR="00C20D46" w:rsidRPr="00C20D46" w:rsidRDefault="00C20D46" w:rsidP="00C20D46">
      <w:pPr>
        <w:bidi/>
        <w:rPr>
          <w:rFonts w:cs="David"/>
          <w:b/>
          <w:bCs/>
          <w:u w:val="single"/>
          <w:rtl/>
        </w:rPr>
      </w:pPr>
      <w:r w:rsidRPr="00C20D46">
        <w:rPr>
          <w:rFonts w:cs="David"/>
          <w:b/>
          <w:bCs/>
          <w:u w:val="single"/>
          <w:rtl/>
        </w:rPr>
        <w:t>נכחו</w:t>
      </w:r>
      <w:r w:rsidRPr="00C20D46">
        <w:rPr>
          <w:rFonts w:cs="David"/>
          <w:rtl/>
        </w:rPr>
        <w:t>:</w:t>
      </w:r>
    </w:p>
    <w:p w14:paraId="50231947" w14:textId="77777777" w:rsidR="00C20D46" w:rsidRPr="00C20D46" w:rsidRDefault="00C20D46" w:rsidP="00C20D46">
      <w:pPr>
        <w:bidi/>
        <w:rPr>
          <w:rFonts w:cs="David"/>
          <w:rtl/>
        </w:rPr>
      </w:pPr>
    </w:p>
    <w:p w14:paraId="6D8DA9EF" w14:textId="77777777" w:rsidR="00C20D46" w:rsidRPr="00C20D46" w:rsidRDefault="00C20D46" w:rsidP="00C20D46">
      <w:pPr>
        <w:tabs>
          <w:tab w:val="left" w:pos="1788"/>
        </w:tabs>
        <w:bidi/>
        <w:rPr>
          <w:rFonts w:cs="David"/>
          <w:rtl/>
        </w:rPr>
      </w:pPr>
      <w:r w:rsidRPr="00C20D46">
        <w:rPr>
          <w:rFonts w:cs="David"/>
          <w:b/>
          <w:bCs/>
          <w:u w:val="single"/>
          <w:rtl/>
        </w:rPr>
        <w:t>חברי הוועדה</w:t>
      </w:r>
      <w:r w:rsidRPr="00C20D46">
        <w:rPr>
          <w:rFonts w:cs="David"/>
          <w:rtl/>
        </w:rPr>
        <w:t>:</w:t>
      </w:r>
    </w:p>
    <w:p w14:paraId="6EBD1A4D" w14:textId="77777777" w:rsidR="00C20D46" w:rsidRPr="00C20D46" w:rsidRDefault="00C20D46" w:rsidP="00C20D46">
      <w:pPr>
        <w:bidi/>
        <w:rPr>
          <w:rFonts w:cs="David" w:hint="cs"/>
          <w:rtl/>
        </w:rPr>
      </w:pPr>
      <w:r w:rsidRPr="00C20D46">
        <w:rPr>
          <w:rFonts w:cs="David" w:hint="cs"/>
          <w:rtl/>
        </w:rPr>
        <w:t xml:space="preserve">דוד טל </w:t>
      </w:r>
      <w:r w:rsidRPr="00C20D46">
        <w:rPr>
          <w:rFonts w:cs="David"/>
          <w:rtl/>
        </w:rPr>
        <w:t>–</w:t>
      </w:r>
      <w:r w:rsidRPr="00C20D46">
        <w:rPr>
          <w:rFonts w:cs="David" w:hint="cs"/>
          <w:rtl/>
        </w:rPr>
        <w:t xml:space="preserve"> יו"ר ועדת הכנסת</w:t>
      </w:r>
    </w:p>
    <w:p w14:paraId="67A6EC23" w14:textId="77777777" w:rsidR="00C20D46" w:rsidRPr="00C20D46" w:rsidRDefault="00C20D46" w:rsidP="00C20D46">
      <w:pPr>
        <w:bidi/>
        <w:rPr>
          <w:rFonts w:cs="David" w:hint="cs"/>
          <w:rtl/>
        </w:rPr>
      </w:pPr>
      <w:smartTag w:uri="urn:schemas-microsoft-com:office:smarttags" w:element="PersonName">
        <w:r w:rsidRPr="00C20D46">
          <w:rPr>
            <w:rFonts w:cs="David" w:hint="cs"/>
            <w:rtl/>
          </w:rPr>
          <w:t>מנחם בן ששון</w:t>
        </w:r>
      </w:smartTag>
      <w:r w:rsidRPr="00C20D46">
        <w:rPr>
          <w:rFonts w:cs="David" w:hint="cs"/>
          <w:rtl/>
        </w:rPr>
        <w:t xml:space="preserve"> </w:t>
      </w:r>
      <w:r w:rsidRPr="00C20D46">
        <w:rPr>
          <w:rFonts w:cs="David"/>
          <w:rtl/>
        </w:rPr>
        <w:t>–</w:t>
      </w:r>
      <w:r w:rsidRPr="00C20D46">
        <w:rPr>
          <w:rFonts w:cs="David" w:hint="cs"/>
          <w:rtl/>
        </w:rPr>
        <w:t xml:space="preserve"> יו"ר ועדת חוקה חוק ומשפט</w:t>
      </w:r>
    </w:p>
    <w:p w14:paraId="09BDF7C6" w14:textId="77777777" w:rsidR="00C20D46" w:rsidRPr="00C20D46" w:rsidRDefault="00C20D46" w:rsidP="00C20D46">
      <w:pPr>
        <w:bidi/>
        <w:rPr>
          <w:rFonts w:cs="David" w:hint="cs"/>
          <w:rtl/>
        </w:rPr>
      </w:pPr>
      <w:r w:rsidRPr="00C20D46">
        <w:rPr>
          <w:rFonts w:cs="David" w:hint="cs"/>
          <w:rtl/>
        </w:rPr>
        <w:t>דוד רותם</w:t>
      </w:r>
    </w:p>
    <w:p w14:paraId="57D72079" w14:textId="77777777" w:rsidR="00C20D46" w:rsidRPr="00C20D46" w:rsidRDefault="00C20D46" w:rsidP="00C20D46">
      <w:pPr>
        <w:bidi/>
        <w:rPr>
          <w:rFonts w:cs="David" w:hint="cs"/>
          <w:rtl/>
        </w:rPr>
      </w:pPr>
      <w:r w:rsidRPr="00C20D46">
        <w:rPr>
          <w:rFonts w:cs="David" w:hint="cs"/>
          <w:rtl/>
        </w:rPr>
        <w:t>אסתרינה טרטמן</w:t>
      </w:r>
    </w:p>
    <w:p w14:paraId="7305AEFA" w14:textId="77777777" w:rsidR="00C20D46" w:rsidRPr="00C20D46" w:rsidRDefault="00C20D46" w:rsidP="00C20D46">
      <w:pPr>
        <w:bidi/>
        <w:rPr>
          <w:rFonts w:cs="David" w:hint="cs"/>
          <w:rtl/>
        </w:rPr>
      </w:pPr>
      <w:r w:rsidRPr="00C20D46">
        <w:rPr>
          <w:rFonts w:cs="David" w:hint="cs"/>
          <w:rtl/>
        </w:rPr>
        <w:t>יצחק לוי</w:t>
      </w:r>
    </w:p>
    <w:p w14:paraId="3C1691AD" w14:textId="77777777" w:rsidR="00C20D46" w:rsidRPr="00C20D46" w:rsidRDefault="00C20D46" w:rsidP="00C20D46">
      <w:pPr>
        <w:bidi/>
        <w:rPr>
          <w:rFonts w:cs="David" w:hint="cs"/>
          <w:rtl/>
        </w:rPr>
      </w:pPr>
      <w:r w:rsidRPr="00C20D46">
        <w:rPr>
          <w:rFonts w:cs="David" w:hint="cs"/>
          <w:rtl/>
        </w:rPr>
        <w:t>גדעון סער</w:t>
      </w:r>
    </w:p>
    <w:p w14:paraId="48DF6035" w14:textId="77777777" w:rsidR="00C20D46" w:rsidRPr="00C20D46" w:rsidRDefault="00C20D46" w:rsidP="00C20D46">
      <w:pPr>
        <w:bidi/>
        <w:rPr>
          <w:rFonts w:cs="David" w:hint="cs"/>
          <w:rtl/>
        </w:rPr>
      </w:pPr>
    </w:p>
    <w:p w14:paraId="3C7A9A3C" w14:textId="77777777" w:rsidR="00C20D46" w:rsidRPr="00C20D46" w:rsidRDefault="00C20D46" w:rsidP="00C20D46">
      <w:pPr>
        <w:bidi/>
        <w:rPr>
          <w:rFonts w:cs="David" w:hint="cs"/>
          <w:rtl/>
        </w:rPr>
      </w:pPr>
    </w:p>
    <w:p w14:paraId="467BC67D" w14:textId="77777777" w:rsidR="00C20D46" w:rsidRPr="00C20D46" w:rsidRDefault="00C20D46" w:rsidP="00C20D46">
      <w:pPr>
        <w:tabs>
          <w:tab w:val="left" w:pos="1788"/>
          <w:tab w:val="left" w:pos="3631"/>
        </w:tabs>
        <w:bidi/>
        <w:rPr>
          <w:rFonts w:cs="David" w:hint="cs"/>
          <w:rtl/>
        </w:rPr>
      </w:pPr>
      <w:r w:rsidRPr="00C20D46">
        <w:rPr>
          <w:rFonts w:cs="David"/>
          <w:b/>
          <w:bCs/>
          <w:u w:val="single"/>
          <w:rtl/>
        </w:rPr>
        <w:t>מוזמנים</w:t>
      </w:r>
      <w:r w:rsidRPr="00C20D46">
        <w:rPr>
          <w:rFonts w:cs="David"/>
          <w:rtl/>
        </w:rPr>
        <w:t>:</w:t>
      </w:r>
    </w:p>
    <w:p w14:paraId="157A8952" w14:textId="77777777" w:rsidR="00C20D46" w:rsidRPr="00C20D46" w:rsidRDefault="00C20D46" w:rsidP="00C20D46">
      <w:pPr>
        <w:bidi/>
        <w:rPr>
          <w:rFonts w:cs="David" w:hint="cs"/>
          <w:rtl/>
        </w:rPr>
      </w:pPr>
      <w:r w:rsidRPr="00C20D46">
        <w:rPr>
          <w:rFonts w:cs="David" w:hint="cs"/>
          <w:rtl/>
        </w:rPr>
        <w:t>עמי ברקוביץ</w:t>
      </w:r>
      <w:r w:rsidRPr="00C20D46">
        <w:rPr>
          <w:rFonts w:cs="David" w:hint="cs"/>
          <w:rtl/>
        </w:rPr>
        <w:tab/>
      </w:r>
      <w:r w:rsidRPr="00C20D46">
        <w:rPr>
          <w:rFonts w:cs="David" w:hint="cs"/>
          <w:rtl/>
        </w:rPr>
        <w:tab/>
        <w:t>- משרד המשפטים</w:t>
      </w:r>
    </w:p>
    <w:p w14:paraId="18F2D573" w14:textId="77777777" w:rsidR="00C20D46" w:rsidRPr="00C20D46" w:rsidRDefault="00C20D46" w:rsidP="00C20D46">
      <w:pPr>
        <w:bidi/>
        <w:rPr>
          <w:rFonts w:cs="David" w:hint="cs"/>
          <w:rtl/>
        </w:rPr>
      </w:pPr>
      <w:r w:rsidRPr="00C20D46">
        <w:rPr>
          <w:rFonts w:cs="David" w:hint="cs"/>
          <w:rtl/>
        </w:rPr>
        <w:t>אסתר אפרת סמילג</w:t>
      </w:r>
      <w:r w:rsidRPr="00C20D46">
        <w:rPr>
          <w:rFonts w:cs="David" w:hint="cs"/>
          <w:rtl/>
        </w:rPr>
        <w:tab/>
        <w:t>- מנהלת מחלקת אמנות, משרד החוץ</w:t>
      </w:r>
    </w:p>
    <w:p w14:paraId="36F35B45" w14:textId="77777777" w:rsidR="00C20D46" w:rsidRPr="00C20D46" w:rsidRDefault="00C20D46" w:rsidP="00C20D46">
      <w:pPr>
        <w:bidi/>
        <w:rPr>
          <w:rFonts w:cs="David" w:hint="cs"/>
          <w:rtl/>
        </w:rPr>
      </w:pPr>
      <w:r w:rsidRPr="00C20D46">
        <w:rPr>
          <w:rFonts w:cs="David" w:hint="cs"/>
          <w:rtl/>
        </w:rPr>
        <w:t>טליה אייזנפלד</w:t>
      </w:r>
      <w:r>
        <w:rPr>
          <w:rFonts w:cs="David" w:hint="cs"/>
          <w:rtl/>
        </w:rPr>
        <w:tab/>
      </w:r>
      <w:r w:rsidRPr="00C20D46">
        <w:rPr>
          <w:rFonts w:cs="David" w:hint="cs"/>
          <w:rtl/>
        </w:rPr>
        <w:tab/>
        <w:t>- מתמחה משפט</w:t>
      </w:r>
    </w:p>
    <w:p w14:paraId="31012C47" w14:textId="77777777" w:rsidR="00C20D46" w:rsidRPr="00C20D46" w:rsidRDefault="00C20D46" w:rsidP="00C20D46">
      <w:pPr>
        <w:bidi/>
        <w:rPr>
          <w:rFonts w:cs="David" w:hint="cs"/>
          <w:rtl/>
        </w:rPr>
      </w:pPr>
      <w:r w:rsidRPr="00C20D46">
        <w:rPr>
          <w:rFonts w:cs="David" w:hint="cs"/>
          <w:rtl/>
        </w:rPr>
        <w:t>נורית ישראלי</w:t>
      </w:r>
      <w:r w:rsidRPr="00C20D46">
        <w:rPr>
          <w:rFonts w:cs="David" w:hint="cs"/>
          <w:rtl/>
        </w:rPr>
        <w:tab/>
      </w:r>
      <w:r>
        <w:rPr>
          <w:rFonts w:cs="David" w:hint="cs"/>
          <w:rtl/>
        </w:rPr>
        <w:tab/>
      </w:r>
      <w:r w:rsidRPr="00C20D46">
        <w:rPr>
          <w:rFonts w:cs="David" w:hint="cs"/>
          <w:rtl/>
        </w:rPr>
        <w:t>- יועצת משפטית למשרד מבקר המדינה</w:t>
      </w:r>
    </w:p>
    <w:p w14:paraId="150C5AD7" w14:textId="77777777" w:rsidR="00C20D46" w:rsidRPr="00C20D46" w:rsidRDefault="00C20D46" w:rsidP="00C20D46">
      <w:pPr>
        <w:bidi/>
        <w:rPr>
          <w:rFonts w:cs="David" w:hint="cs"/>
          <w:rtl/>
        </w:rPr>
      </w:pPr>
      <w:r w:rsidRPr="00C20D46">
        <w:rPr>
          <w:rFonts w:cs="David" w:hint="cs"/>
          <w:rtl/>
        </w:rPr>
        <w:t>עו"ד אביטל בן חמו</w:t>
      </w:r>
      <w:r w:rsidRPr="00C20D46">
        <w:rPr>
          <w:rFonts w:cs="David" w:hint="cs"/>
          <w:rtl/>
        </w:rPr>
        <w:tab/>
        <w:t>- לשכה משפטית, הרשות השנייה לטלוויזיה ורדיו</w:t>
      </w:r>
    </w:p>
    <w:p w14:paraId="1605A2AE" w14:textId="77777777" w:rsidR="00C20D46" w:rsidRPr="00C20D46" w:rsidRDefault="00C20D46" w:rsidP="00C20D46">
      <w:pPr>
        <w:bidi/>
        <w:rPr>
          <w:rFonts w:cs="David" w:hint="cs"/>
          <w:rtl/>
        </w:rPr>
      </w:pPr>
      <w:r w:rsidRPr="00C20D46">
        <w:rPr>
          <w:rFonts w:cs="David" w:hint="cs"/>
          <w:rtl/>
        </w:rPr>
        <w:t>עו"ד מרסייה צובמן</w:t>
      </w:r>
      <w:r w:rsidRPr="00C20D46">
        <w:rPr>
          <w:rFonts w:cs="David" w:hint="cs"/>
          <w:rtl/>
        </w:rPr>
        <w:tab/>
        <w:t>- סגנית היועץ המשפטי, רשות השידור</w:t>
      </w:r>
    </w:p>
    <w:p w14:paraId="713EA601" w14:textId="77777777" w:rsidR="00C20D46" w:rsidRPr="00C20D46" w:rsidRDefault="00C20D46" w:rsidP="00C20D46">
      <w:pPr>
        <w:bidi/>
        <w:rPr>
          <w:rFonts w:cs="David" w:hint="cs"/>
          <w:rtl/>
        </w:rPr>
      </w:pPr>
      <w:r w:rsidRPr="00C20D46">
        <w:rPr>
          <w:rFonts w:cs="David" w:hint="cs"/>
          <w:rtl/>
        </w:rPr>
        <w:t>תמי אדרי</w:t>
      </w:r>
      <w:r w:rsidRPr="00C20D46">
        <w:rPr>
          <w:rFonts w:cs="David" w:hint="cs"/>
          <w:rtl/>
        </w:rPr>
        <w:tab/>
      </w:r>
      <w:r w:rsidRPr="00C20D46">
        <w:rPr>
          <w:rFonts w:cs="David" w:hint="cs"/>
          <w:rtl/>
        </w:rPr>
        <w:tab/>
        <w:t>- יו"ר ועדת הבחירות</w:t>
      </w:r>
    </w:p>
    <w:p w14:paraId="0B73686E" w14:textId="77777777" w:rsidR="00C20D46" w:rsidRPr="00C20D46" w:rsidRDefault="00C20D46" w:rsidP="00C20D46">
      <w:pPr>
        <w:bidi/>
        <w:rPr>
          <w:rFonts w:cs="David" w:hint="cs"/>
          <w:rtl/>
        </w:rPr>
      </w:pPr>
      <w:r w:rsidRPr="00C20D46">
        <w:rPr>
          <w:rFonts w:cs="David" w:hint="cs"/>
          <w:rtl/>
        </w:rPr>
        <w:t>שלומי בלבן</w:t>
      </w:r>
    </w:p>
    <w:p w14:paraId="657A055F" w14:textId="77777777" w:rsidR="00C20D46" w:rsidRPr="00C20D46" w:rsidRDefault="00C20D46" w:rsidP="00C20D46">
      <w:pPr>
        <w:bidi/>
        <w:rPr>
          <w:rFonts w:cs="David" w:hint="cs"/>
          <w:rtl/>
        </w:rPr>
      </w:pPr>
      <w:r w:rsidRPr="00C20D46">
        <w:rPr>
          <w:rFonts w:cs="David" w:hint="cs"/>
          <w:rtl/>
        </w:rPr>
        <w:t>יהודה הראל</w:t>
      </w:r>
    </w:p>
    <w:p w14:paraId="152CFD4F" w14:textId="77777777" w:rsidR="00C20D46" w:rsidRPr="00C20D46" w:rsidRDefault="00C20D46" w:rsidP="00C20D46">
      <w:pPr>
        <w:bidi/>
        <w:rPr>
          <w:rFonts w:cs="David" w:hint="cs"/>
          <w:rtl/>
        </w:rPr>
      </w:pPr>
      <w:r w:rsidRPr="00C20D46">
        <w:rPr>
          <w:rFonts w:cs="David" w:hint="cs"/>
          <w:rtl/>
        </w:rPr>
        <w:t>עומר זון</w:t>
      </w:r>
    </w:p>
    <w:p w14:paraId="79FE7379" w14:textId="77777777" w:rsidR="00C20D46" w:rsidRPr="00C20D46" w:rsidRDefault="00C20D46" w:rsidP="00C20D46">
      <w:pPr>
        <w:bidi/>
        <w:rPr>
          <w:rFonts w:cs="David"/>
          <w:rtl/>
        </w:rPr>
      </w:pPr>
    </w:p>
    <w:p w14:paraId="31A0D681" w14:textId="77777777" w:rsidR="00C20D46" w:rsidRPr="00C20D46" w:rsidRDefault="00C20D46" w:rsidP="00C20D46">
      <w:pPr>
        <w:tabs>
          <w:tab w:val="left" w:pos="1930"/>
        </w:tabs>
        <w:bidi/>
        <w:rPr>
          <w:rFonts w:cs="David" w:hint="cs"/>
          <w:rtl/>
        </w:rPr>
      </w:pPr>
      <w:r w:rsidRPr="00C20D46">
        <w:rPr>
          <w:rFonts w:cs="David"/>
          <w:b/>
          <w:bCs/>
          <w:u w:val="single"/>
          <w:rtl/>
        </w:rPr>
        <w:t>יוע</w:t>
      </w:r>
      <w:r w:rsidRPr="00C20D46">
        <w:rPr>
          <w:rFonts w:cs="David" w:hint="cs"/>
          <w:b/>
          <w:bCs/>
          <w:u w:val="single"/>
          <w:rtl/>
        </w:rPr>
        <w:t>צים</w:t>
      </w:r>
      <w:r w:rsidRPr="00C20D46">
        <w:rPr>
          <w:rFonts w:cs="David"/>
          <w:b/>
          <w:bCs/>
          <w:u w:val="single"/>
          <w:rtl/>
        </w:rPr>
        <w:t xml:space="preserve"> משפטי</w:t>
      </w:r>
      <w:r w:rsidRPr="00C20D46">
        <w:rPr>
          <w:rFonts w:cs="David" w:hint="cs"/>
          <w:b/>
          <w:bCs/>
          <w:u w:val="single"/>
          <w:rtl/>
        </w:rPr>
        <w:t>ים</w:t>
      </w:r>
      <w:r w:rsidRPr="00C20D46">
        <w:rPr>
          <w:rFonts w:cs="David"/>
          <w:rtl/>
        </w:rPr>
        <w:t>:</w:t>
      </w:r>
      <w:r w:rsidRPr="00C20D46">
        <w:rPr>
          <w:rFonts w:cs="David" w:hint="cs"/>
          <w:rtl/>
        </w:rPr>
        <w:tab/>
        <w:t>ארבל אסטרחן</w:t>
      </w:r>
    </w:p>
    <w:p w14:paraId="0251DBEC" w14:textId="77777777" w:rsidR="00C20D46" w:rsidRPr="00C20D46" w:rsidRDefault="00C20D46" w:rsidP="00C20D46">
      <w:pPr>
        <w:tabs>
          <w:tab w:val="left" w:pos="1930"/>
        </w:tabs>
        <w:bidi/>
        <w:rPr>
          <w:rFonts w:cs="David" w:hint="cs"/>
          <w:rtl/>
        </w:rPr>
      </w:pPr>
      <w:r w:rsidRPr="00C20D46">
        <w:rPr>
          <w:rFonts w:cs="David" w:hint="cs"/>
          <w:rtl/>
        </w:rPr>
        <w:tab/>
        <w:t xml:space="preserve">איל זנדברג </w:t>
      </w:r>
      <w:r w:rsidRPr="00C20D46">
        <w:rPr>
          <w:rFonts w:cs="David" w:hint="cs"/>
          <w:rtl/>
        </w:rPr>
        <w:tab/>
      </w:r>
    </w:p>
    <w:p w14:paraId="196EA409" w14:textId="77777777" w:rsidR="00C20D46" w:rsidRPr="00C20D46" w:rsidRDefault="00C20D46" w:rsidP="00C20D46">
      <w:pPr>
        <w:bidi/>
        <w:rPr>
          <w:rFonts w:cs="David"/>
          <w:rtl/>
        </w:rPr>
      </w:pPr>
    </w:p>
    <w:p w14:paraId="4497A2B2" w14:textId="77777777" w:rsidR="00C20D46" w:rsidRPr="00C20D46" w:rsidRDefault="00C20D46" w:rsidP="00C20D46">
      <w:pPr>
        <w:tabs>
          <w:tab w:val="left" w:pos="1930"/>
        </w:tabs>
        <w:bidi/>
        <w:rPr>
          <w:rFonts w:cs="David" w:hint="cs"/>
          <w:b/>
          <w:bCs/>
          <w:rtl/>
        </w:rPr>
      </w:pPr>
      <w:r w:rsidRPr="00C20D46">
        <w:rPr>
          <w:rFonts w:cs="David"/>
          <w:b/>
          <w:bCs/>
          <w:u w:val="single"/>
          <w:rtl/>
        </w:rPr>
        <w:t>מנהל/ת הוועדה</w:t>
      </w:r>
      <w:r w:rsidRPr="00C20D46">
        <w:rPr>
          <w:rFonts w:cs="David"/>
          <w:rtl/>
        </w:rPr>
        <w:t>:</w:t>
      </w:r>
      <w:r w:rsidRPr="00C20D46">
        <w:rPr>
          <w:rFonts w:cs="David" w:hint="cs"/>
          <w:rtl/>
        </w:rPr>
        <w:tab/>
        <w:t>אתי בן יוסף</w:t>
      </w:r>
    </w:p>
    <w:p w14:paraId="084964B4" w14:textId="77777777" w:rsidR="00C20D46" w:rsidRPr="00C20D46" w:rsidRDefault="00C20D46" w:rsidP="00C20D46">
      <w:pPr>
        <w:bidi/>
        <w:rPr>
          <w:rFonts w:cs="David"/>
          <w:rtl/>
        </w:rPr>
      </w:pPr>
    </w:p>
    <w:p w14:paraId="02A8FF4C" w14:textId="77777777" w:rsidR="00C20D46" w:rsidRPr="00C20D46" w:rsidRDefault="00C20D46" w:rsidP="00C20D46">
      <w:pPr>
        <w:tabs>
          <w:tab w:val="left" w:pos="1930"/>
        </w:tabs>
        <w:bidi/>
        <w:rPr>
          <w:rFonts w:cs="David" w:hint="cs"/>
          <w:rtl/>
        </w:rPr>
      </w:pPr>
      <w:r w:rsidRPr="00C20D46">
        <w:rPr>
          <w:rFonts w:cs="David" w:hint="cs"/>
          <w:b/>
          <w:bCs/>
          <w:u w:val="single"/>
          <w:rtl/>
        </w:rPr>
        <w:t>קצרנית פרלמנטרית</w:t>
      </w:r>
      <w:r w:rsidRPr="00C20D46">
        <w:rPr>
          <w:rFonts w:cs="David"/>
          <w:rtl/>
        </w:rPr>
        <w:t>:</w:t>
      </w:r>
      <w:r w:rsidRPr="00C20D46">
        <w:rPr>
          <w:rFonts w:cs="David" w:hint="cs"/>
          <w:rtl/>
        </w:rPr>
        <w:tab/>
        <w:t>איה לינצ'בסקי</w:t>
      </w:r>
    </w:p>
    <w:p w14:paraId="2856B90A" w14:textId="77777777" w:rsidR="00C20D46" w:rsidRPr="00C20D46" w:rsidRDefault="00C20D46" w:rsidP="00C20D46">
      <w:pPr>
        <w:bidi/>
        <w:rPr>
          <w:rFonts w:cs="David" w:hint="cs"/>
          <w:b/>
          <w:bCs/>
          <w:rtl/>
        </w:rPr>
      </w:pPr>
    </w:p>
    <w:p w14:paraId="2205717B" w14:textId="77777777" w:rsidR="00C20D46" w:rsidRPr="00C20D46" w:rsidRDefault="00C20D46" w:rsidP="00C20D46">
      <w:pPr>
        <w:pStyle w:val="Heading5"/>
        <w:jc w:val="left"/>
        <w:rPr>
          <w:rFonts w:hint="cs"/>
          <w:sz w:val="24"/>
          <w:rtl/>
        </w:rPr>
      </w:pPr>
    </w:p>
    <w:p w14:paraId="45DF32AE" w14:textId="77777777" w:rsidR="00C20D46" w:rsidRPr="00C20D46" w:rsidRDefault="00C20D46" w:rsidP="00C20D46">
      <w:pPr>
        <w:pStyle w:val="Heading5"/>
        <w:jc w:val="left"/>
        <w:rPr>
          <w:sz w:val="24"/>
          <w:rtl/>
        </w:rPr>
      </w:pPr>
      <w:r w:rsidRPr="00C20D46">
        <w:rPr>
          <w:sz w:val="24"/>
          <w:rtl/>
        </w:rPr>
        <w:t xml:space="preserve"> </w:t>
      </w:r>
    </w:p>
    <w:p w14:paraId="1EA8237E" w14:textId="77777777" w:rsidR="00C20D46" w:rsidRPr="00C20D46" w:rsidRDefault="00C20D46" w:rsidP="00C20D46">
      <w:pPr>
        <w:bidi/>
        <w:rPr>
          <w:rFonts w:cs="David" w:hint="cs"/>
          <w:rtl/>
        </w:rPr>
      </w:pPr>
    </w:p>
    <w:p w14:paraId="336649ED" w14:textId="77777777" w:rsidR="00C20D46" w:rsidRPr="00C20D46" w:rsidRDefault="00C20D46" w:rsidP="00C20D46">
      <w:pPr>
        <w:bidi/>
        <w:jc w:val="center"/>
        <w:rPr>
          <w:rFonts w:cs="David" w:hint="cs"/>
          <w:rtl/>
        </w:rPr>
      </w:pPr>
      <w:r w:rsidRPr="00C20D46">
        <w:rPr>
          <w:rFonts w:cs="David"/>
          <w:rtl/>
        </w:rPr>
        <w:br w:type="page"/>
      </w:r>
      <w:r w:rsidRPr="00C20D46">
        <w:rPr>
          <w:rFonts w:cs="David" w:hint="cs"/>
          <w:rtl/>
        </w:rPr>
        <w:lastRenderedPageBreak/>
        <w:t xml:space="preserve"> </w:t>
      </w:r>
    </w:p>
    <w:p w14:paraId="762EE8EE" w14:textId="77777777" w:rsidR="00C20D46" w:rsidRDefault="00C20D46" w:rsidP="00C20D46">
      <w:pPr>
        <w:bidi/>
        <w:jc w:val="center"/>
        <w:rPr>
          <w:rFonts w:cs="David" w:hint="cs"/>
          <w:b/>
          <w:bCs/>
          <w:rtl/>
        </w:rPr>
      </w:pPr>
    </w:p>
    <w:p w14:paraId="00AAD884" w14:textId="77777777" w:rsidR="00C20D46" w:rsidRDefault="00C20D46" w:rsidP="00C20D46">
      <w:pPr>
        <w:bidi/>
        <w:jc w:val="center"/>
        <w:rPr>
          <w:rFonts w:cs="David" w:hint="cs"/>
          <w:b/>
          <w:bCs/>
          <w:rtl/>
        </w:rPr>
      </w:pPr>
    </w:p>
    <w:p w14:paraId="354102B7" w14:textId="77777777" w:rsidR="00C20D46" w:rsidRDefault="00C20D46" w:rsidP="00C20D46">
      <w:pPr>
        <w:bidi/>
        <w:jc w:val="center"/>
        <w:rPr>
          <w:rFonts w:cs="David" w:hint="cs"/>
          <w:b/>
          <w:bCs/>
          <w:rtl/>
        </w:rPr>
      </w:pPr>
    </w:p>
    <w:p w14:paraId="1A11FA41" w14:textId="77777777" w:rsidR="00C20D46" w:rsidRDefault="00C20D46" w:rsidP="00C20D46">
      <w:pPr>
        <w:bidi/>
        <w:jc w:val="center"/>
        <w:rPr>
          <w:rFonts w:cs="David" w:hint="cs"/>
          <w:b/>
          <w:bCs/>
          <w:rtl/>
        </w:rPr>
      </w:pPr>
      <w:r w:rsidRPr="00C20D46">
        <w:rPr>
          <w:rFonts w:cs="David" w:hint="cs"/>
          <w:b/>
          <w:bCs/>
          <w:rtl/>
        </w:rPr>
        <w:t>הצעת חוק סדרי השלטון והמשפט (ביטול החלת המשפט ,</w:t>
      </w:r>
    </w:p>
    <w:p w14:paraId="3EBA5170" w14:textId="77777777" w:rsidR="00C20D46" w:rsidRPr="00C20D46" w:rsidRDefault="00C20D46" w:rsidP="00C20D46">
      <w:pPr>
        <w:bidi/>
        <w:jc w:val="center"/>
        <w:rPr>
          <w:rFonts w:cs="David" w:hint="cs"/>
          <w:b/>
          <w:bCs/>
          <w:u w:val="single"/>
          <w:rtl/>
        </w:rPr>
      </w:pPr>
      <w:r w:rsidRPr="00C20D46">
        <w:rPr>
          <w:rFonts w:cs="David" w:hint="cs"/>
          <w:b/>
          <w:bCs/>
          <w:u w:val="single"/>
          <w:rtl/>
        </w:rPr>
        <w:t xml:space="preserve"> השיפוט והמנהל )(תיקון) (עריכת משאל עם) תעמולה</w:t>
      </w:r>
    </w:p>
    <w:p w14:paraId="0CD31244" w14:textId="77777777" w:rsidR="00C20D46" w:rsidRPr="00C20D46" w:rsidRDefault="00C20D46" w:rsidP="00C20D46">
      <w:pPr>
        <w:bidi/>
        <w:rPr>
          <w:rFonts w:cs="David" w:hint="cs"/>
          <w:rtl/>
        </w:rPr>
      </w:pPr>
    </w:p>
    <w:p w14:paraId="18706AF6" w14:textId="77777777" w:rsidR="00C20D46" w:rsidRDefault="00C20D46" w:rsidP="00C20D46">
      <w:pPr>
        <w:bidi/>
        <w:rPr>
          <w:rFonts w:cs="David" w:hint="cs"/>
          <w:u w:val="single"/>
          <w:rtl/>
        </w:rPr>
      </w:pPr>
    </w:p>
    <w:p w14:paraId="2BC411F2" w14:textId="77777777" w:rsidR="00C20D46" w:rsidRDefault="00C20D46" w:rsidP="00C20D46">
      <w:pPr>
        <w:bidi/>
        <w:rPr>
          <w:rFonts w:cs="David" w:hint="cs"/>
          <w:u w:val="single"/>
          <w:rtl/>
        </w:rPr>
      </w:pPr>
    </w:p>
    <w:p w14:paraId="1BF13BB2" w14:textId="77777777" w:rsidR="00C20D46" w:rsidRDefault="00C20D46" w:rsidP="00C20D46">
      <w:pPr>
        <w:bidi/>
        <w:rPr>
          <w:rFonts w:cs="David" w:hint="cs"/>
          <w:u w:val="single"/>
          <w:rtl/>
        </w:rPr>
      </w:pPr>
    </w:p>
    <w:p w14:paraId="108BD9C8" w14:textId="77777777" w:rsidR="00C20D46" w:rsidRPr="00C20D46" w:rsidRDefault="00C20D46" w:rsidP="00C20D46">
      <w:pPr>
        <w:bidi/>
        <w:rPr>
          <w:rFonts w:cs="David" w:hint="cs"/>
          <w:u w:val="single"/>
          <w:rtl/>
        </w:rPr>
      </w:pPr>
      <w:r w:rsidRPr="00C20D46">
        <w:rPr>
          <w:rFonts w:cs="David" w:hint="cs"/>
          <w:u w:val="single"/>
          <w:rtl/>
        </w:rPr>
        <w:t>היו"ר דוד טל:</w:t>
      </w:r>
    </w:p>
    <w:p w14:paraId="602E9762" w14:textId="77777777" w:rsidR="00C20D46" w:rsidRPr="00C20D46" w:rsidRDefault="00C20D46" w:rsidP="00C20D46">
      <w:pPr>
        <w:bidi/>
        <w:rPr>
          <w:rFonts w:cs="David" w:hint="cs"/>
          <w:rtl/>
        </w:rPr>
      </w:pPr>
    </w:p>
    <w:p w14:paraId="7672809C" w14:textId="77777777" w:rsidR="00C20D46" w:rsidRPr="00C20D46" w:rsidRDefault="00C20D46" w:rsidP="00C20D46">
      <w:pPr>
        <w:pStyle w:val="BodyText"/>
        <w:rPr>
          <w:rFonts w:hint="cs"/>
          <w:sz w:val="24"/>
          <w:rtl/>
        </w:rPr>
      </w:pPr>
      <w:r w:rsidRPr="00C20D46">
        <w:rPr>
          <w:rFonts w:hint="cs"/>
          <w:sz w:val="24"/>
          <w:rtl/>
        </w:rPr>
        <w:tab/>
        <w:t xml:space="preserve">אני מתכבד לפתוח את ישיבת הוועדה המשותפת לוועדת הכנסת וועדת חוקה חוק ומשפט. אני רוצה להקדים ולברך את ידידי חבר הכנסת </w:t>
      </w:r>
      <w:smartTag w:uri="urn:schemas-microsoft-com:office:smarttags" w:element="PersonName">
        <w:r w:rsidRPr="00C20D46">
          <w:rPr>
            <w:rFonts w:hint="cs"/>
            <w:sz w:val="24"/>
            <w:rtl/>
          </w:rPr>
          <w:t>מנחם בן ששון</w:t>
        </w:r>
      </w:smartTag>
      <w:r w:rsidRPr="00C20D46">
        <w:rPr>
          <w:rFonts w:hint="cs"/>
          <w:sz w:val="24"/>
          <w:rtl/>
        </w:rPr>
        <w:t xml:space="preserve"> ואנחנו רוצים להתקדם מהנקודה שהפסקנו. אני רוצה לומר שדיברתי עם מנכ"לית ועדת הבחירות המרכזית בנושא צמצום פרק הזמן מ- 60 יום ל- 45 יום. עלו כמה בעיות שעלולות להתעורר, נשוב לדון בסוגיה הזו בהמשך.</w:t>
      </w:r>
    </w:p>
    <w:p w14:paraId="21BCE419" w14:textId="77777777" w:rsidR="00C20D46" w:rsidRPr="00C20D46" w:rsidRDefault="00C20D46" w:rsidP="00C20D46">
      <w:pPr>
        <w:pStyle w:val="BodyText"/>
        <w:rPr>
          <w:rFonts w:hint="cs"/>
          <w:sz w:val="24"/>
          <w:rtl/>
        </w:rPr>
      </w:pPr>
    </w:p>
    <w:p w14:paraId="66875DA2" w14:textId="77777777" w:rsidR="00C20D46" w:rsidRPr="00C20D46" w:rsidRDefault="00C20D46" w:rsidP="00C20D46">
      <w:pPr>
        <w:pStyle w:val="BodyText"/>
        <w:rPr>
          <w:rFonts w:hint="cs"/>
          <w:sz w:val="24"/>
          <w:rtl/>
        </w:rPr>
      </w:pPr>
      <w:r w:rsidRPr="00C20D46">
        <w:rPr>
          <w:rFonts w:hint="cs"/>
          <w:sz w:val="24"/>
          <w:rtl/>
        </w:rPr>
        <w:tab/>
        <w:t>הנושא היום הוא התעמולה. בדיון הקודם עלתה השאלה אם להגביל או לא להגביל כפי שחוק הבחירות מגיל לגבי 10,000 אינצ' שמפלגה יכולה לקנות. הייתה דעה שרווחה, מי שתמך בה בין היתר היה חבר הכנסת גדעון סער לא להגביל את העיתונות מבחינת המודעות שיפורסמו בה, בודאי לא את הגודל. הייתה תמימות דעים מלבד חבר הכנסת בן ששון שלא היה ואם מבחינתך בסדר ואין לך מה לומר בנושא נמשיך הלאה.</w:t>
      </w:r>
    </w:p>
    <w:p w14:paraId="722005C9" w14:textId="77777777" w:rsidR="00C20D46" w:rsidRPr="00C20D46" w:rsidRDefault="00C20D46" w:rsidP="00C20D46">
      <w:pPr>
        <w:pStyle w:val="BodyText"/>
        <w:rPr>
          <w:rFonts w:hint="cs"/>
          <w:sz w:val="24"/>
          <w:rtl/>
        </w:rPr>
      </w:pPr>
    </w:p>
    <w:p w14:paraId="518AEC7A"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599ED2EB" w14:textId="77777777" w:rsidR="00C20D46" w:rsidRPr="00C20D46" w:rsidRDefault="00C20D46" w:rsidP="00C20D46">
      <w:pPr>
        <w:bidi/>
        <w:rPr>
          <w:rFonts w:cs="David" w:hint="cs"/>
          <w:rtl/>
        </w:rPr>
      </w:pPr>
    </w:p>
    <w:p w14:paraId="3D0E6FF7" w14:textId="77777777" w:rsidR="00C20D46" w:rsidRPr="00C20D46" w:rsidRDefault="00C20D46" w:rsidP="00C20D46">
      <w:pPr>
        <w:pStyle w:val="BodyText"/>
        <w:rPr>
          <w:rFonts w:hint="cs"/>
          <w:sz w:val="24"/>
          <w:rtl/>
        </w:rPr>
      </w:pPr>
      <w:r w:rsidRPr="00C20D46">
        <w:rPr>
          <w:rFonts w:hint="cs"/>
          <w:sz w:val="24"/>
          <w:rtl/>
        </w:rPr>
        <w:tab/>
        <w:t>עמדתי העקרונית היא שזה יהיה חוק יסוד.</w:t>
      </w:r>
    </w:p>
    <w:p w14:paraId="6DEA3477" w14:textId="77777777" w:rsidR="00C20D46" w:rsidRPr="00C20D46" w:rsidRDefault="00C20D46" w:rsidP="00C20D46">
      <w:pPr>
        <w:pStyle w:val="BodyText"/>
        <w:rPr>
          <w:rFonts w:hint="cs"/>
          <w:sz w:val="24"/>
          <w:rtl/>
        </w:rPr>
      </w:pPr>
    </w:p>
    <w:p w14:paraId="4CEB9BFC" w14:textId="77777777" w:rsidR="00C20D46" w:rsidRPr="00C20D46" w:rsidRDefault="00C20D46" w:rsidP="00C20D46">
      <w:pPr>
        <w:bidi/>
        <w:rPr>
          <w:rFonts w:cs="David" w:hint="cs"/>
          <w:u w:val="single"/>
          <w:rtl/>
        </w:rPr>
      </w:pPr>
      <w:r w:rsidRPr="00C20D46">
        <w:rPr>
          <w:rFonts w:cs="David" w:hint="cs"/>
          <w:u w:val="single"/>
          <w:rtl/>
        </w:rPr>
        <w:t>היו"ר דוד טל:</w:t>
      </w:r>
    </w:p>
    <w:p w14:paraId="05CBFBFA" w14:textId="77777777" w:rsidR="00C20D46" w:rsidRPr="00C20D46" w:rsidRDefault="00C20D46" w:rsidP="00C20D46">
      <w:pPr>
        <w:bidi/>
        <w:rPr>
          <w:rFonts w:cs="David" w:hint="cs"/>
          <w:rtl/>
        </w:rPr>
      </w:pPr>
    </w:p>
    <w:p w14:paraId="7D8E48BC" w14:textId="77777777" w:rsidR="00C20D46" w:rsidRPr="00C20D46" w:rsidRDefault="00C20D46" w:rsidP="00C20D46">
      <w:pPr>
        <w:pStyle w:val="BodyText"/>
        <w:rPr>
          <w:rFonts w:hint="cs"/>
          <w:sz w:val="24"/>
          <w:rtl/>
        </w:rPr>
      </w:pPr>
      <w:r w:rsidRPr="00C20D46">
        <w:rPr>
          <w:rFonts w:hint="cs"/>
          <w:sz w:val="24"/>
          <w:rtl/>
        </w:rPr>
        <w:tab/>
        <w:t xml:space="preserve"> אני תומך בה אבל לא בעדה.</w:t>
      </w:r>
    </w:p>
    <w:p w14:paraId="568946DC" w14:textId="77777777" w:rsidR="00C20D46" w:rsidRPr="00C20D46" w:rsidRDefault="00C20D46" w:rsidP="00C20D46">
      <w:pPr>
        <w:pStyle w:val="BodyText"/>
        <w:rPr>
          <w:rFonts w:hint="cs"/>
          <w:sz w:val="24"/>
          <w:rtl/>
        </w:rPr>
      </w:pPr>
    </w:p>
    <w:p w14:paraId="6B705BC8"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507DFD25" w14:textId="77777777" w:rsidR="00C20D46" w:rsidRPr="00C20D46" w:rsidRDefault="00C20D46" w:rsidP="00C20D46">
      <w:pPr>
        <w:bidi/>
        <w:rPr>
          <w:rFonts w:cs="David" w:hint="cs"/>
          <w:rtl/>
        </w:rPr>
      </w:pPr>
    </w:p>
    <w:p w14:paraId="0C654717" w14:textId="77777777" w:rsidR="00C20D46" w:rsidRPr="00C20D46" w:rsidRDefault="00C20D46" w:rsidP="00C20D46">
      <w:pPr>
        <w:pStyle w:val="BodyText"/>
        <w:rPr>
          <w:rFonts w:hint="cs"/>
          <w:sz w:val="24"/>
          <w:rtl/>
        </w:rPr>
      </w:pPr>
      <w:r w:rsidRPr="00C20D46">
        <w:rPr>
          <w:rFonts w:hint="cs"/>
          <w:sz w:val="24"/>
          <w:rtl/>
        </w:rPr>
        <w:tab/>
        <w:t xml:space="preserve"> גם  בעניין הזה אמרתי שאני חושב שצריך להתחיל להסתגל לכך שאנחנו משחררים את המערכות ולכן הייתי אומר גם לתת להון חיצוני.</w:t>
      </w:r>
    </w:p>
    <w:p w14:paraId="2464FE3F" w14:textId="77777777" w:rsidR="00C20D46" w:rsidRPr="00C20D46" w:rsidRDefault="00C20D46" w:rsidP="00C20D46">
      <w:pPr>
        <w:pStyle w:val="BodyText"/>
        <w:rPr>
          <w:rFonts w:hint="cs"/>
          <w:sz w:val="24"/>
          <w:rtl/>
        </w:rPr>
      </w:pPr>
    </w:p>
    <w:p w14:paraId="517A75E7" w14:textId="77777777" w:rsidR="00C20D46" w:rsidRPr="00C20D46" w:rsidRDefault="00C20D46" w:rsidP="00C20D46">
      <w:pPr>
        <w:bidi/>
        <w:rPr>
          <w:rFonts w:cs="David" w:hint="cs"/>
          <w:u w:val="single"/>
          <w:rtl/>
        </w:rPr>
      </w:pPr>
      <w:r w:rsidRPr="00C20D46">
        <w:rPr>
          <w:rFonts w:cs="David" w:hint="cs"/>
          <w:u w:val="single"/>
          <w:rtl/>
        </w:rPr>
        <w:t>היו"ר דוד טל:</w:t>
      </w:r>
    </w:p>
    <w:p w14:paraId="6209EF8A" w14:textId="77777777" w:rsidR="00C20D46" w:rsidRPr="00C20D46" w:rsidRDefault="00C20D46" w:rsidP="00C20D46">
      <w:pPr>
        <w:bidi/>
        <w:rPr>
          <w:rFonts w:cs="David" w:hint="cs"/>
          <w:rtl/>
        </w:rPr>
      </w:pPr>
    </w:p>
    <w:p w14:paraId="32376C0F" w14:textId="77777777" w:rsidR="00C20D46" w:rsidRPr="00C20D46" w:rsidRDefault="00C20D46" w:rsidP="00C20D46">
      <w:pPr>
        <w:pStyle w:val="BodyText"/>
        <w:rPr>
          <w:rFonts w:hint="cs"/>
          <w:sz w:val="24"/>
          <w:rtl/>
        </w:rPr>
      </w:pPr>
      <w:r w:rsidRPr="00C20D46">
        <w:rPr>
          <w:rFonts w:hint="cs"/>
          <w:sz w:val="24"/>
          <w:rtl/>
        </w:rPr>
        <w:tab/>
        <w:t xml:space="preserve"> זו הייתה הגישה. סיימנו לגבי עיתונים, נעבור לגבי פרסומים בטלוויזיה, האם שם נגביל או לא, האם נשתמש בזכותנו שהערוצים המסחריים יהיו מחויבים לפרסם בפרק זמן מסוים או לפטור אותם מזה ולומר כל מי שהפרוטה מצויה בכיסו ורוצה לרכוש שיבוא בדברים עם הערוצים השונים, השאלה רק אם אנחנו מגבילים אותם לפרק זמן או שמאפשרים את זה בצורה חופשית. </w:t>
      </w:r>
    </w:p>
    <w:p w14:paraId="133936A5" w14:textId="77777777" w:rsidR="00C20D46" w:rsidRPr="00C20D46" w:rsidRDefault="00C20D46" w:rsidP="00C20D46">
      <w:pPr>
        <w:pStyle w:val="BodyText"/>
        <w:rPr>
          <w:rFonts w:hint="cs"/>
          <w:sz w:val="24"/>
          <w:rtl/>
        </w:rPr>
      </w:pPr>
      <w:r w:rsidRPr="00C20D46">
        <w:rPr>
          <w:rFonts w:hint="cs"/>
          <w:sz w:val="24"/>
          <w:rtl/>
        </w:rPr>
        <w:tab/>
      </w:r>
    </w:p>
    <w:p w14:paraId="14F21E74" w14:textId="77777777" w:rsidR="00C20D46" w:rsidRPr="00C20D46" w:rsidRDefault="00C20D46" w:rsidP="00C20D46">
      <w:pPr>
        <w:bidi/>
        <w:rPr>
          <w:rFonts w:cs="David" w:hint="cs"/>
          <w:u w:val="single"/>
          <w:rtl/>
        </w:rPr>
      </w:pPr>
      <w:r w:rsidRPr="00C20D46">
        <w:rPr>
          <w:rFonts w:cs="David" w:hint="cs"/>
          <w:u w:val="single"/>
          <w:rtl/>
        </w:rPr>
        <w:t>עומר זון:</w:t>
      </w:r>
    </w:p>
    <w:p w14:paraId="2786F8B2" w14:textId="77777777" w:rsidR="00C20D46" w:rsidRPr="00C20D46" w:rsidRDefault="00C20D46" w:rsidP="00C20D46">
      <w:pPr>
        <w:bidi/>
        <w:rPr>
          <w:rFonts w:cs="David" w:hint="cs"/>
          <w:rtl/>
        </w:rPr>
      </w:pPr>
    </w:p>
    <w:p w14:paraId="7FFF931C" w14:textId="77777777" w:rsidR="00C20D46" w:rsidRPr="00C20D46" w:rsidRDefault="00C20D46" w:rsidP="00C20D46">
      <w:pPr>
        <w:bidi/>
        <w:rPr>
          <w:rFonts w:cs="David" w:hint="cs"/>
          <w:rtl/>
        </w:rPr>
      </w:pPr>
      <w:r w:rsidRPr="00C20D46">
        <w:rPr>
          <w:rFonts w:cs="David" w:hint="cs"/>
          <w:rtl/>
        </w:rPr>
        <w:tab/>
        <w:t>שאלה, פעם קודמת אמרנו שאסור, ממש לאחרונה היו פרסומות בערוץ 2 על נושא ירושלים, גוף שכלל את ניר ברקת, זבולון אורלב בוגי יעלון, זה לא נחשב שבג"צ התייחס אליה? איך הם פרסמו את זה?</w:t>
      </w:r>
    </w:p>
    <w:p w14:paraId="0ABBA032" w14:textId="77777777" w:rsidR="00C20D46" w:rsidRPr="00C20D46" w:rsidRDefault="00C20D46" w:rsidP="00C20D46">
      <w:pPr>
        <w:bidi/>
        <w:rPr>
          <w:rFonts w:cs="David" w:hint="cs"/>
          <w:rtl/>
        </w:rPr>
      </w:pPr>
    </w:p>
    <w:p w14:paraId="5AFD5DED" w14:textId="77777777" w:rsidR="00C20D46" w:rsidRPr="00C20D46" w:rsidRDefault="00C20D46" w:rsidP="00C20D46">
      <w:pPr>
        <w:bidi/>
        <w:rPr>
          <w:rFonts w:cs="David" w:hint="cs"/>
          <w:u w:val="single"/>
          <w:rtl/>
        </w:rPr>
      </w:pPr>
      <w:r w:rsidRPr="00C20D46">
        <w:rPr>
          <w:rFonts w:cs="David" w:hint="cs"/>
          <w:u w:val="single"/>
          <w:rtl/>
        </w:rPr>
        <w:t xml:space="preserve"> ארבל אסטרחן:</w:t>
      </w:r>
    </w:p>
    <w:p w14:paraId="45093D0A" w14:textId="77777777" w:rsidR="00C20D46" w:rsidRPr="00C20D46" w:rsidRDefault="00C20D46" w:rsidP="00C20D46">
      <w:pPr>
        <w:bidi/>
        <w:rPr>
          <w:rFonts w:cs="David" w:hint="cs"/>
          <w:u w:val="single"/>
          <w:rtl/>
        </w:rPr>
      </w:pPr>
    </w:p>
    <w:p w14:paraId="0E7790B6" w14:textId="77777777" w:rsidR="00C20D46" w:rsidRPr="00C20D46" w:rsidRDefault="00C20D46" w:rsidP="00C20D46">
      <w:pPr>
        <w:bidi/>
        <w:rPr>
          <w:rFonts w:cs="David" w:hint="cs"/>
          <w:rtl/>
        </w:rPr>
      </w:pPr>
      <w:r w:rsidRPr="00C20D46">
        <w:rPr>
          <w:rFonts w:cs="David" w:hint="cs"/>
          <w:rtl/>
        </w:rPr>
        <w:tab/>
        <w:t xml:space="preserve">בסופו של דבר הכללים הם כללים של רשות השידור או של הרשות השנייה, היא זו שמחליטה אם לאשר או לפסול ויש לה כללים שמתייחסים לאיסור של תעמולה פוליטית ועניינים אידיאולוגיים שנויים במחלוקת. </w:t>
      </w:r>
    </w:p>
    <w:p w14:paraId="1BF7550F" w14:textId="77777777" w:rsidR="00C20D46" w:rsidRPr="00C20D46" w:rsidRDefault="00C20D46" w:rsidP="00C20D46">
      <w:pPr>
        <w:bidi/>
        <w:rPr>
          <w:rFonts w:cs="David" w:hint="cs"/>
          <w:rtl/>
        </w:rPr>
      </w:pPr>
    </w:p>
    <w:p w14:paraId="7A86EA1A" w14:textId="77777777" w:rsidR="00C20D46" w:rsidRPr="00C20D46" w:rsidRDefault="00C20D46" w:rsidP="00C20D46">
      <w:pPr>
        <w:bidi/>
        <w:rPr>
          <w:rFonts w:cs="David" w:hint="cs"/>
          <w:rtl/>
        </w:rPr>
      </w:pPr>
      <w:r w:rsidRPr="00C20D46">
        <w:rPr>
          <w:rFonts w:cs="David" w:hint="cs"/>
          <w:rtl/>
        </w:rPr>
        <w:tab/>
        <w:t xml:space="preserve">העניין הוא שבית המשפט צמצם גם את זה ואמר  שאם מדובר בהבאת עמדות מסוימות אז כן מותר, השאלה היא איך מנסחים את זה ולא תמיד נושא מסוים לא ניתן יהיה להביא כפרסומת. אגב, גם המפקד הלאומי, שהם אלה שהגישו את העתירה, מה שנשאר לדיון בבית </w:t>
      </w:r>
      <w:r w:rsidRPr="00C20D46">
        <w:rPr>
          <w:rFonts w:cs="David" w:hint="cs"/>
          <w:rtl/>
        </w:rPr>
        <w:lastRenderedPageBreak/>
        <w:t>המשפט זה השאלה העקרונית של תחולת הכללים, כי בסופו של דבר גם הם הגיעו לניסוח שהערוצים הסכימו לשדר להם.</w:t>
      </w:r>
    </w:p>
    <w:p w14:paraId="24CFD67E" w14:textId="77777777" w:rsidR="00C20D46" w:rsidRPr="00C20D46" w:rsidRDefault="00C20D46" w:rsidP="00C20D46">
      <w:pPr>
        <w:bidi/>
        <w:rPr>
          <w:rFonts w:cs="David" w:hint="cs"/>
          <w:rtl/>
        </w:rPr>
      </w:pPr>
    </w:p>
    <w:p w14:paraId="54645ABE" w14:textId="77777777" w:rsidR="00C20D46" w:rsidRPr="00C20D46" w:rsidRDefault="00C20D46" w:rsidP="00C20D46">
      <w:pPr>
        <w:bidi/>
        <w:rPr>
          <w:rFonts w:cs="David" w:hint="cs"/>
          <w:u w:val="single"/>
          <w:rtl/>
        </w:rPr>
      </w:pPr>
      <w:r w:rsidRPr="00C20D46">
        <w:rPr>
          <w:rFonts w:cs="David" w:hint="cs"/>
          <w:u w:val="single"/>
          <w:rtl/>
        </w:rPr>
        <w:t>ארבל אסטרחן:</w:t>
      </w:r>
    </w:p>
    <w:p w14:paraId="28FA02FE" w14:textId="77777777" w:rsidR="00C20D46" w:rsidRPr="00C20D46" w:rsidRDefault="00C20D46" w:rsidP="00C20D46">
      <w:pPr>
        <w:bidi/>
        <w:rPr>
          <w:rFonts w:cs="David" w:hint="cs"/>
          <w:u w:val="single"/>
          <w:rtl/>
        </w:rPr>
      </w:pPr>
    </w:p>
    <w:p w14:paraId="1A518731" w14:textId="77777777" w:rsidR="00C20D46" w:rsidRPr="00C20D46" w:rsidRDefault="00C20D46" w:rsidP="00C20D46">
      <w:pPr>
        <w:bidi/>
        <w:rPr>
          <w:rFonts w:cs="David" w:hint="cs"/>
          <w:rtl/>
        </w:rPr>
      </w:pPr>
      <w:r w:rsidRPr="00C20D46">
        <w:rPr>
          <w:rFonts w:cs="David" w:hint="cs"/>
          <w:rtl/>
        </w:rPr>
        <w:tab/>
        <w:t xml:space="preserve"> השאלה אם זה יובא כמידע לציבור או שזה יובא כתעמולה, נכון להיום יש שידורים שיכול להיות שצדדים מסוימים חושבים שכן יוכלו לעשות ובסופו של דבר ייפסלו ואם רוצים לאפשר אותם, צריך יהיה לקבוע את זה במפורש.</w:t>
      </w:r>
    </w:p>
    <w:p w14:paraId="44BC3020" w14:textId="77777777" w:rsidR="00C20D46" w:rsidRPr="00C20D46" w:rsidRDefault="00C20D46" w:rsidP="00C20D46">
      <w:pPr>
        <w:bidi/>
        <w:rPr>
          <w:rFonts w:cs="David" w:hint="cs"/>
          <w:rtl/>
        </w:rPr>
      </w:pPr>
    </w:p>
    <w:p w14:paraId="028F26DA" w14:textId="77777777" w:rsidR="00C20D46" w:rsidRPr="00C20D46" w:rsidRDefault="00C20D46" w:rsidP="00C20D46">
      <w:pPr>
        <w:bidi/>
        <w:rPr>
          <w:rFonts w:cs="David" w:hint="cs"/>
          <w:u w:val="single"/>
          <w:rtl/>
        </w:rPr>
      </w:pPr>
      <w:r w:rsidRPr="00C20D46">
        <w:rPr>
          <w:rFonts w:cs="David" w:hint="cs"/>
          <w:u w:val="single"/>
          <w:rtl/>
        </w:rPr>
        <w:t>היו"ר דוד טל:</w:t>
      </w:r>
    </w:p>
    <w:p w14:paraId="48D229E6" w14:textId="77777777" w:rsidR="00C20D46" w:rsidRPr="00C20D46" w:rsidRDefault="00C20D46" w:rsidP="00C20D46">
      <w:pPr>
        <w:bidi/>
        <w:rPr>
          <w:rFonts w:cs="David" w:hint="cs"/>
          <w:rtl/>
        </w:rPr>
      </w:pPr>
    </w:p>
    <w:p w14:paraId="419E38F2" w14:textId="77777777" w:rsidR="00C20D46" w:rsidRPr="00C20D46" w:rsidRDefault="00C20D46" w:rsidP="00C20D46">
      <w:pPr>
        <w:bidi/>
        <w:rPr>
          <w:rFonts w:cs="David" w:hint="cs"/>
          <w:rtl/>
        </w:rPr>
      </w:pPr>
      <w:r w:rsidRPr="00C20D46">
        <w:rPr>
          <w:rFonts w:cs="David" w:hint="cs"/>
          <w:rtl/>
        </w:rPr>
        <w:tab/>
        <w:t xml:space="preserve"> המחוקק יצטרך להחליט אם יש בזה או אין בזה.</w:t>
      </w:r>
    </w:p>
    <w:p w14:paraId="6DFB64F7" w14:textId="77777777" w:rsidR="00C20D46" w:rsidRPr="00C20D46" w:rsidRDefault="00C20D46" w:rsidP="00C20D46">
      <w:pPr>
        <w:bidi/>
        <w:rPr>
          <w:rFonts w:cs="David" w:hint="cs"/>
          <w:rtl/>
        </w:rPr>
      </w:pPr>
    </w:p>
    <w:p w14:paraId="605D5BC1" w14:textId="77777777" w:rsidR="00C20D46" w:rsidRPr="00C20D46" w:rsidRDefault="00C20D46" w:rsidP="00C20D46">
      <w:pPr>
        <w:bidi/>
        <w:rPr>
          <w:rFonts w:cs="David" w:hint="cs"/>
          <w:u w:val="single"/>
          <w:rtl/>
        </w:rPr>
      </w:pPr>
      <w:r w:rsidRPr="00C20D46">
        <w:rPr>
          <w:rFonts w:cs="David" w:hint="cs"/>
          <w:u w:val="single"/>
          <w:rtl/>
        </w:rPr>
        <w:t>ארבל אסטרחן:</w:t>
      </w:r>
    </w:p>
    <w:p w14:paraId="7895D70C" w14:textId="77777777" w:rsidR="00C20D46" w:rsidRPr="00C20D46" w:rsidRDefault="00C20D46" w:rsidP="00C20D46">
      <w:pPr>
        <w:bidi/>
        <w:rPr>
          <w:rFonts w:cs="David" w:hint="cs"/>
          <w:u w:val="single"/>
          <w:rtl/>
        </w:rPr>
      </w:pPr>
    </w:p>
    <w:p w14:paraId="2767E2B1" w14:textId="77777777" w:rsidR="00C20D46" w:rsidRPr="00C20D46" w:rsidRDefault="00C20D46" w:rsidP="00C20D46">
      <w:pPr>
        <w:bidi/>
        <w:rPr>
          <w:rFonts w:cs="David" w:hint="cs"/>
          <w:rtl/>
        </w:rPr>
      </w:pPr>
      <w:r w:rsidRPr="00C20D46">
        <w:rPr>
          <w:rFonts w:cs="David" w:hint="cs"/>
          <w:rtl/>
        </w:rPr>
        <w:tab/>
        <w:t xml:space="preserve"> אפשר לקבוע גם הגבלות נוספות לא רק  מבחינת משך השידורים אלא אפשר לחשוב שישודרו רק בשעות מסוימות, במקבצים מיוחדים, עם הודעה מראש. העניין הוא למנוע שבאמצע תכנית אקטואליה שמדברים על הנושא,  פתאום תהיה פרסומת בנושא.</w:t>
      </w:r>
    </w:p>
    <w:p w14:paraId="5770798A" w14:textId="77777777" w:rsidR="00C20D46" w:rsidRPr="00C20D46" w:rsidRDefault="00C20D46" w:rsidP="00C20D46">
      <w:pPr>
        <w:bidi/>
        <w:rPr>
          <w:rFonts w:cs="David" w:hint="cs"/>
          <w:rtl/>
        </w:rPr>
      </w:pPr>
    </w:p>
    <w:p w14:paraId="10F389CA" w14:textId="77777777" w:rsidR="00C20D46" w:rsidRPr="00C20D46" w:rsidRDefault="00C20D46" w:rsidP="00C20D46">
      <w:pPr>
        <w:bidi/>
        <w:rPr>
          <w:rFonts w:cs="David" w:hint="cs"/>
          <w:u w:val="single"/>
          <w:rtl/>
        </w:rPr>
      </w:pPr>
      <w:r w:rsidRPr="00C20D46">
        <w:rPr>
          <w:rFonts w:cs="David" w:hint="cs"/>
          <w:u w:val="single"/>
          <w:rtl/>
        </w:rPr>
        <w:t>היו"ר דוד טל:</w:t>
      </w:r>
    </w:p>
    <w:p w14:paraId="69F9B803" w14:textId="77777777" w:rsidR="00C20D46" w:rsidRPr="00C20D46" w:rsidRDefault="00C20D46" w:rsidP="00C20D46">
      <w:pPr>
        <w:bidi/>
        <w:rPr>
          <w:rFonts w:cs="David" w:hint="cs"/>
          <w:rtl/>
        </w:rPr>
      </w:pPr>
    </w:p>
    <w:p w14:paraId="2C153CAF" w14:textId="77777777" w:rsidR="00C20D46" w:rsidRPr="00C20D46" w:rsidRDefault="00C20D46" w:rsidP="00C20D46">
      <w:pPr>
        <w:bidi/>
        <w:rPr>
          <w:rFonts w:cs="David" w:hint="cs"/>
          <w:rtl/>
        </w:rPr>
      </w:pPr>
      <w:r w:rsidRPr="00C20D46">
        <w:rPr>
          <w:rFonts w:cs="David" w:hint="cs"/>
          <w:rtl/>
        </w:rPr>
        <w:tab/>
        <w:t xml:space="preserve"> השאלה אם אנחנו מאפשרים ברמה העקרונית קניית זמן שידור בטלוויזיה בערוצים המסחריים, ואם כן, עד כמה זמן אנחנו מגבילים את הפרסומים הללו. </w:t>
      </w:r>
    </w:p>
    <w:p w14:paraId="45C5C723" w14:textId="77777777" w:rsidR="00C20D46" w:rsidRPr="00C20D46" w:rsidRDefault="00C20D46" w:rsidP="00C20D46">
      <w:pPr>
        <w:bidi/>
        <w:rPr>
          <w:rFonts w:cs="David" w:hint="cs"/>
          <w:u w:val="single"/>
          <w:rtl/>
        </w:rPr>
      </w:pPr>
      <w:r w:rsidRPr="00C20D46">
        <w:rPr>
          <w:rFonts w:cs="David" w:hint="cs"/>
          <w:rtl/>
        </w:rPr>
        <w:tab/>
      </w:r>
    </w:p>
    <w:p w14:paraId="4F756115" w14:textId="77777777" w:rsidR="00C20D46" w:rsidRPr="00C20D46" w:rsidRDefault="00C20D46" w:rsidP="00C20D46">
      <w:pPr>
        <w:bidi/>
        <w:rPr>
          <w:rFonts w:cs="David" w:hint="cs"/>
          <w:u w:val="single"/>
          <w:rtl/>
        </w:rPr>
      </w:pPr>
      <w:r w:rsidRPr="00C20D46">
        <w:rPr>
          <w:rFonts w:cs="David" w:hint="cs"/>
          <w:u w:val="single"/>
          <w:rtl/>
        </w:rPr>
        <w:t>איל זנדברג:</w:t>
      </w:r>
    </w:p>
    <w:p w14:paraId="651A3486" w14:textId="77777777" w:rsidR="00C20D46" w:rsidRPr="00C20D46" w:rsidRDefault="00C20D46" w:rsidP="00C20D46">
      <w:pPr>
        <w:bidi/>
        <w:rPr>
          <w:rFonts w:cs="David" w:hint="cs"/>
          <w:rtl/>
        </w:rPr>
      </w:pPr>
    </w:p>
    <w:p w14:paraId="395DE6FA" w14:textId="77777777" w:rsidR="00C20D46" w:rsidRPr="00C20D46" w:rsidRDefault="00C20D46" w:rsidP="00C20D46">
      <w:pPr>
        <w:bidi/>
        <w:ind w:firstLine="567"/>
        <w:rPr>
          <w:rFonts w:cs="David" w:hint="cs"/>
          <w:rtl/>
        </w:rPr>
      </w:pPr>
      <w:r w:rsidRPr="00C20D46">
        <w:rPr>
          <w:rFonts w:cs="David" w:hint="cs"/>
          <w:rtl/>
        </w:rPr>
        <w:t>והאם משנים מהקיים.</w:t>
      </w:r>
    </w:p>
    <w:p w14:paraId="6272C6AE" w14:textId="77777777" w:rsidR="00C20D46" w:rsidRPr="00C20D46" w:rsidRDefault="00C20D46" w:rsidP="00C20D46">
      <w:pPr>
        <w:bidi/>
        <w:rPr>
          <w:rFonts w:cs="David" w:hint="cs"/>
          <w:rtl/>
        </w:rPr>
      </w:pPr>
    </w:p>
    <w:p w14:paraId="683CF473" w14:textId="77777777" w:rsidR="00C20D46" w:rsidRPr="00C20D46" w:rsidRDefault="00C20D46" w:rsidP="00C20D46">
      <w:pPr>
        <w:bidi/>
        <w:rPr>
          <w:rFonts w:cs="David" w:hint="cs"/>
          <w:u w:val="single"/>
          <w:rtl/>
        </w:rPr>
      </w:pPr>
      <w:r w:rsidRPr="00C20D46">
        <w:rPr>
          <w:rFonts w:cs="David" w:hint="cs"/>
          <w:u w:val="single"/>
          <w:rtl/>
        </w:rPr>
        <w:t>היו"ר דוד טל:</w:t>
      </w:r>
    </w:p>
    <w:p w14:paraId="057AC78F" w14:textId="77777777" w:rsidR="00C20D46" w:rsidRPr="00C20D46" w:rsidRDefault="00C20D46" w:rsidP="00C20D46">
      <w:pPr>
        <w:bidi/>
        <w:rPr>
          <w:rFonts w:cs="David" w:hint="cs"/>
          <w:rtl/>
        </w:rPr>
      </w:pPr>
    </w:p>
    <w:p w14:paraId="52465C04" w14:textId="77777777" w:rsidR="00C20D46" w:rsidRPr="00C20D46" w:rsidRDefault="00C20D46" w:rsidP="00C20D46">
      <w:pPr>
        <w:bidi/>
        <w:rPr>
          <w:rFonts w:cs="David" w:hint="cs"/>
          <w:rtl/>
        </w:rPr>
      </w:pPr>
      <w:r w:rsidRPr="00C20D46">
        <w:rPr>
          <w:rFonts w:cs="David" w:hint="cs"/>
          <w:rtl/>
        </w:rPr>
        <w:tab/>
        <w:t xml:space="preserve"> אנחנו רוצים להשתדל להתנתק במידה מסוימת מחוק הבחירות עד כמה שניתן, פעמים אנחנו קשורים בעבותות של אהבה וברזל, אנחנו מנסים להיות יותר פתוחים בעניין, ולו רק מתוך מה שאמרנו שבוע שעבר, כל חוק התעמולה ראוי להיות חוק בפני עצמו, צריך לפטור אותנו מזה ולחוקק חוק ושם, אם תקצה לזה חמישה או שה חודשים זה יהיה בסדר.</w:t>
      </w:r>
    </w:p>
    <w:p w14:paraId="7044DF97" w14:textId="77777777" w:rsidR="00C20D46" w:rsidRPr="00C20D46" w:rsidRDefault="00C20D46" w:rsidP="00C20D46">
      <w:pPr>
        <w:bidi/>
        <w:rPr>
          <w:rFonts w:cs="David" w:hint="cs"/>
          <w:rtl/>
        </w:rPr>
      </w:pPr>
    </w:p>
    <w:p w14:paraId="1D429167" w14:textId="77777777" w:rsidR="00C20D46" w:rsidRPr="00C20D46" w:rsidRDefault="00C20D46" w:rsidP="00C20D46">
      <w:pPr>
        <w:bidi/>
        <w:rPr>
          <w:rFonts w:cs="David" w:hint="cs"/>
          <w:u w:val="single"/>
          <w:rtl/>
        </w:rPr>
      </w:pPr>
      <w:r w:rsidRPr="00C20D46">
        <w:rPr>
          <w:rFonts w:cs="David" w:hint="cs"/>
          <w:u w:val="single"/>
          <w:rtl/>
        </w:rPr>
        <w:t>איל זנדברג:</w:t>
      </w:r>
    </w:p>
    <w:p w14:paraId="1DD0E57A" w14:textId="77777777" w:rsidR="00C20D46" w:rsidRPr="00C20D46" w:rsidRDefault="00C20D46" w:rsidP="00C20D46">
      <w:pPr>
        <w:bidi/>
        <w:rPr>
          <w:rFonts w:cs="David" w:hint="cs"/>
          <w:rtl/>
        </w:rPr>
      </w:pPr>
    </w:p>
    <w:p w14:paraId="7200309D" w14:textId="77777777" w:rsidR="00C20D46" w:rsidRPr="00C20D46" w:rsidRDefault="00C20D46" w:rsidP="00C20D46">
      <w:pPr>
        <w:bidi/>
        <w:ind w:firstLine="567"/>
        <w:rPr>
          <w:rFonts w:cs="David" w:hint="cs"/>
          <w:rtl/>
        </w:rPr>
      </w:pPr>
      <w:r w:rsidRPr="00C20D46">
        <w:rPr>
          <w:rFonts w:cs="David" w:hint="cs"/>
          <w:rtl/>
        </w:rPr>
        <w:t xml:space="preserve">השאלה אם רוצים, כי הוועדה היא זו שמחליטה, אבל ייתכן מצב בו משאל עם והבחירות לכנסת או שיתרחשו באותו מועד או שיתרחשו בסמיכות זמנים. ככל שהכללים יהיו שונים לגבי המסלול האחד, קרי בחירות ותעמולה ומשאל עם, אלה בעיות שאנחנו מעלים היום כדי לפתור אחר כך את פסקי הדין שיפתרו אותם בדיעבד. המחוקק ימנע אותם מראש. </w:t>
      </w:r>
    </w:p>
    <w:p w14:paraId="0C55F930" w14:textId="77777777" w:rsidR="00C20D46" w:rsidRPr="00C20D46" w:rsidRDefault="00C20D46" w:rsidP="00C20D46">
      <w:pPr>
        <w:bidi/>
        <w:rPr>
          <w:rFonts w:cs="David" w:hint="cs"/>
          <w:rtl/>
        </w:rPr>
      </w:pPr>
    </w:p>
    <w:p w14:paraId="59456D8B" w14:textId="77777777" w:rsidR="00C20D46" w:rsidRPr="00C20D46" w:rsidRDefault="00C20D46" w:rsidP="00C20D46">
      <w:pPr>
        <w:bidi/>
        <w:rPr>
          <w:rFonts w:cs="David" w:hint="cs"/>
          <w:u w:val="single"/>
          <w:rtl/>
        </w:rPr>
      </w:pPr>
      <w:r w:rsidRPr="00C20D46">
        <w:rPr>
          <w:rFonts w:cs="David" w:hint="cs"/>
          <w:u w:val="single"/>
          <w:rtl/>
        </w:rPr>
        <w:t>היו"ר דוד טל:</w:t>
      </w:r>
    </w:p>
    <w:p w14:paraId="578855CC" w14:textId="77777777" w:rsidR="00C20D46" w:rsidRPr="00C20D46" w:rsidRDefault="00C20D46" w:rsidP="00C20D46">
      <w:pPr>
        <w:bidi/>
        <w:rPr>
          <w:rFonts w:cs="David" w:hint="cs"/>
          <w:rtl/>
        </w:rPr>
      </w:pPr>
    </w:p>
    <w:p w14:paraId="245046F5" w14:textId="77777777" w:rsidR="00C20D46" w:rsidRPr="00C20D46" w:rsidRDefault="00C20D46" w:rsidP="00C20D46">
      <w:pPr>
        <w:bidi/>
        <w:rPr>
          <w:rFonts w:cs="David" w:hint="cs"/>
          <w:rtl/>
        </w:rPr>
      </w:pPr>
      <w:r w:rsidRPr="00C20D46">
        <w:rPr>
          <w:rFonts w:cs="David" w:hint="cs"/>
          <w:rtl/>
        </w:rPr>
        <w:tab/>
        <w:t xml:space="preserve"> אנחנו סומכים על בית המשפט העליון שידע להחליט מה נכון או לא נכון.</w:t>
      </w:r>
    </w:p>
    <w:p w14:paraId="36BEE24C" w14:textId="77777777" w:rsidR="00C20D46" w:rsidRPr="00C20D46" w:rsidRDefault="00C20D46" w:rsidP="00C20D46">
      <w:pPr>
        <w:bidi/>
        <w:rPr>
          <w:rFonts w:cs="David" w:hint="cs"/>
          <w:rtl/>
        </w:rPr>
      </w:pPr>
    </w:p>
    <w:p w14:paraId="53FC476A" w14:textId="77777777" w:rsidR="00C20D46" w:rsidRPr="00C20D46" w:rsidRDefault="00C20D46" w:rsidP="00C20D46">
      <w:pPr>
        <w:bidi/>
        <w:rPr>
          <w:rFonts w:cs="David" w:hint="cs"/>
          <w:u w:val="single"/>
          <w:rtl/>
        </w:rPr>
      </w:pPr>
      <w:r w:rsidRPr="00C20D46">
        <w:rPr>
          <w:rFonts w:cs="David" w:hint="cs"/>
          <w:u w:val="single"/>
          <w:rtl/>
        </w:rPr>
        <w:t>איל זנדברג:</w:t>
      </w:r>
    </w:p>
    <w:p w14:paraId="104C8421" w14:textId="77777777" w:rsidR="00C20D46" w:rsidRPr="00C20D46" w:rsidRDefault="00C20D46" w:rsidP="00C20D46">
      <w:pPr>
        <w:bidi/>
        <w:rPr>
          <w:rFonts w:cs="David" w:hint="cs"/>
          <w:rtl/>
        </w:rPr>
      </w:pPr>
    </w:p>
    <w:p w14:paraId="62759890" w14:textId="77777777" w:rsidR="00C20D46" w:rsidRPr="00C20D46" w:rsidRDefault="00C20D46" w:rsidP="00C20D46">
      <w:pPr>
        <w:bidi/>
        <w:rPr>
          <w:rFonts w:cs="David" w:hint="cs"/>
          <w:rtl/>
        </w:rPr>
      </w:pPr>
      <w:r w:rsidRPr="00C20D46">
        <w:rPr>
          <w:rFonts w:cs="David" w:hint="cs"/>
          <w:rtl/>
        </w:rPr>
        <w:tab/>
        <w:t xml:space="preserve">השאלה איך אתם רואים מה יהיה ההסדר כאשר מפלגה תוכל או לא תוכל בבוקר לשדר פרסומים מיוחדים, אבל לעניין משאל עם היא תוכל לכאורה לקנות שטח פרסום או זמן שידור, זו שאלה שהוועדה צריכה לברר לעצמה. </w:t>
      </w:r>
    </w:p>
    <w:p w14:paraId="546ABD74" w14:textId="77777777" w:rsidR="00C20D46" w:rsidRPr="00C20D46" w:rsidRDefault="00C20D46" w:rsidP="00C20D46">
      <w:pPr>
        <w:bidi/>
        <w:rPr>
          <w:rFonts w:cs="David" w:hint="cs"/>
          <w:rtl/>
        </w:rPr>
      </w:pPr>
    </w:p>
    <w:p w14:paraId="1DF2EF9F" w14:textId="77777777" w:rsidR="00C20D46" w:rsidRPr="00C20D46" w:rsidRDefault="00C20D46" w:rsidP="00C20D46">
      <w:pPr>
        <w:bidi/>
        <w:rPr>
          <w:rFonts w:cs="David" w:hint="cs"/>
          <w:u w:val="single"/>
          <w:rtl/>
        </w:rPr>
      </w:pPr>
      <w:r w:rsidRPr="00C20D46">
        <w:rPr>
          <w:rFonts w:cs="David" w:hint="cs"/>
          <w:u w:val="single"/>
          <w:rtl/>
        </w:rPr>
        <w:t>היו"ר דוד טל:</w:t>
      </w:r>
    </w:p>
    <w:p w14:paraId="0BDF707F" w14:textId="77777777" w:rsidR="00C20D46" w:rsidRPr="00C20D46" w:rsidRDefault="00C20D46" w:rsidP="00C20D46">
      <w:pPr>
        <w:bidi/>
        <w:rPr>
          <w:rFonts w:cs="David" w:hint="cs"/>
          <w:rtl/>
        </w:rPr>
      </w:pPr>
    </w:p>
    <w:p w14:paraId="15EB616D" w14:textId="77777777" w:rsidR="00C20D46" w:rsidRPr="00C20D46" w:rsidRDefault="00C20D46" w:rsidP="00C20D46">
      <w:pPr>
        <w:bidi/>
        <w:rPr>
          <w:rFonts w:cs="David" w:hint="cs"/>
          <w:rtl/>
        </w:rPr>
      </w:pPr>
      <w:r w:rsidRPr="00C20D46">
        <w:rPr>
          <w:rFonts w:cs="David" w:hint="cs"/>
          <w:rtl/>
        </w:rPr>
        <w:tab/>
        <w:t xml:space="preserve"> זו בעיה שהעלינו בדיון הקודם ולא ניצתן לה פתרון ואני חושב שלא נמצא את הפתרון בין היועצים המשפטיים שלנו, שאלמלא כן, הם היו נותנים לנו עכשיו את הפתרון. כבר העלינו את הבעיות, השאלה אם יש לכם פתרון? אני מניח שבמידה יהיה יום הבחירות יחד עם משאל עם, הבעיה תהיה סבוכה יותר ולו תהיה פשוטה. זו בעיה שיצטרכו לחיות עם אי הפתרון הזה.</w:t>
      </w:r>
    </w:p>
    <w:p w14:paraId="0205494D" w14:textId="77777777" w:rsidR="00C20D46" w:rsidRPr="00C20D46" w:rsidRDefault="00C20D46" w:rsidP="00C20D46">
      <w:pPr>
        <w:bidi/>
        <w:rPr>
          <w:rFonts w:cs="David" w:hint="cs"/>
          <w:rtl/>
        </w:rPr>
      </w:pPr>
    </w:p>
    <w:p w14:paraId="1FD9B304" w14:textId="77777777" w:rsidR="00C20D46" w:rsidRPr="00C20D46" w:rsidRDefault="00C20D46" w:rsidP="00C20D46">
      <w:pPr>
        <w:bidi/>
        <w:rPr>
          <w:rFonts w:cs="David" w:hint="cs"/>
          <w:rtl/>
        </w:rPr>
      </w:pPr>
    </w:p>
    <w:p w14:paraId="7DB56217" w14:textId="77777777" w:rsidR="00C20D46" w:rsidRPr="00C20D46" w:rsidRDefault="00C20D46" w:rsidP="00C20D46">
      <w:pPr>
        <w:bidi/>
        <w:rPr>
          <w:rFonts w:cs="David" w:hint="cs"/>
          <w:u w:val="single"/>
          <w:rtl/>
        </w:rPr>
      </w:pPr>
      <w:r w:rsidRPr="00C20D46">
        <w:rPr>
          <w:rFonts w:cs="David" w:hint="cs"/>
          <w:u w:val="single"/>
          <w:rtl/>
        </w:rPr>
        <w:t>עמי ברקוביץ:</w:t>
      </w:r>
    </w:p>
    <w:p w14:paraId="328101B2" w14:textId="77777777" w:rsidR="00C20D46" w:rsidRPr="00C20D46" w:rsidRDefault="00C20D46" w:rsidP="00C20D46">
      <w:pPr>
        <w:bidi/>
        <w:rPr>
          <w:rFonts w:cs="David" w:hint="cs"/>
          <w:rtl/>
        </w:rPr>
      </w:pPr>
    </w:p>
    <w:p w14:paraId="1A2ACE87" w14:textId="77777777" w:rsidR="00C20D46" w:rsidRPr="00C20D46" w:rsidRDefault="00C20D46" w:rsidP="00C20D46">
      <w:pPr>
        <w:bidi/>
        <w:ind w:firstLine="567"/>
        <w:rPr>
          <w:rFonts w:cs="David" w:hint="cs"/>
          <w:rtl/>
        </w:rPr>
      </w:pPr>
      <w:r w:rsidRPr="00C20D46">
        <w:rPr>
          <w:rFonts w:cs="David" w:hint="cs"/>
          <w:rtl/>
        </w:rPr>
        <w:t>כשאתה בא לעצב את הסדרי התעמולה לעניין משאל עם, ככל שאתה יוצר פערים יותר גדולים בין ההסדרים, אתה מחריף את הבעיה. בהקשר הזה אני רוצה לומר, בנושא של טלוויזיה ורדיו, עמדתנו היא שבהיבט הזה בלבד, שהטעמים העקרוניים שעומדים מאחורי הבג"צ ראויים להמשיך ולקיים את האיסורים שנקבעו לפיו, שהם חוקים, בעיקר בהיבט הזה של הרצון למנוע השתלטות של גורם אחד בעל ממון על הפרסומות, נושא פגיעה בשוויון. כשמאידך יש את כל ריבוי הערוצים ותכניות האקטואליה שמגובים בדוקטורינת ההגינות ובחובות סטטוטוריות שמוטלות על המשדרים ואמורות להבטיח את האיזון הזה שלא ניתן לעשות בנושא של תשדירים קנויים. לכן העמדה העקרונית שאני אומר היא כן לשמר את המדיניות הזו.</w:t>
      </w:r>
    </w:p>
    <w:p w14:paraId="7741C1BE" w14:textId="77777777" w:rsidR="00C20D46" w:rsidRPr="00C20D46" w:rsidRDefault="00C20D46" w:rsidP="00C20D46">
      <w:pPr>
        <w:bidi/>
        <w:ind w:firstLine="567"/>
        <w:rPr>
          <w:rFonts w:cs="David" w:hint="cs"/>
          <w:rtl/>
        </w:rPr>
      </w:pPr>
    </w:p>
    <w:p w14:paraId="30B298C6" w14:textId="77777777" w:rsidR="00C20D46" w:rsidRPr="00C20D46" w:rsidRDefault="00C20D46" w:rsidP="00C20D46">
      <w:pPr>
        <w:bidi/>
        <w:rPr>
          <w:rFonts w:cs="David" w:hint="cs"/>
          <w:u w:val="single"/>
          <w:rtl/>
        </w:rPr>
      </w:pPr>
      <w:r w:rsidRPr="00C20D46">
        <w:rPr>
          <w:rFonts w:cs="David" w:hint="cs"/>
          <w:u w:val="single"/>
          <w:rtl/>
        </w:rPr>
        <w:t>היו"ר דוד טל:</w:t>
      </w:r>
    </w:p>
    <w:p w14:paraId="4E9BBC6B" w14:textId="77777777" w:rsidR="00C20D46" w:rsidRPr="00C20D46" w:rsidRDefault="00C20D46" w:rsidP="00C20D46">
      <w:pPr>
        <w:bidi/>
        <w:rPr>
          <w:rFonts w:cs="David" w:hint="cs"/>
          <w:rtl/>
        </w:rPr>
      </w:pPr>
    </w:p>
    <w:p w14:paraId="47984291" w14:textId="77777777" w:rsidR="00C20D46" w:rsidRPr="00C20D46" w:rsidRDefault="00C20D46" w:rsidP="00C20D46">
      <w:pPr>
        <w:bidi/>
        <w:ind w:firstLine="567"/>
        <w:rPr>
          <w:rFonts w:cs="David" w:hint="cs"/>
          <w:rtl/>
        </w:rPr>
      </w:pPr>
      <w:r w:rsidRPr="00C20D46">
        <w:rPr>
          <w:rFonts w:cs="David" w:hint="cs"/>
          <w:rtl/>
        </w:rPr>
        <w:t>לגבי הרדיו אין בעיה, הרדיו חייב לאזן, הטלוויזיה לא כשזה קנוי. בתכניות אקטואליה הם צריכים לאזן עד כמה שניתן.</w:t>
      </w:r>
    </w:p>
    <w:p w14:paraId="373E8B85" w14:textId="77777777" w:rsidR="00C20D46" w:rsidRPr="00C20D46" w:rsidRDefault="00C20D46" w:rsidP="00C20D46">
      <w:pPr>
        <w:bidi/>
        <w:rPr>
          <w:rFonts w:cs="David" w:hint="cs"/>
          <w:rtl/>
        </w:rPr>
      </w:pPr>
    </w:p>
    <w:p w14:paraId="757B34CC" w14:textId="77777777" w:rsidR="00C20D46" w:rsidRPr="00C20D46" w:rsidRDefault="00C20D46" w:rsidP="00C20D46">
      <w:pPr>
        <w:bidi/>
        <w:rPr>
          <w:rFonts w:cs="David"/>
          <w:u w:val="single"/>
        </w:rPr>
      </w:pPr>
      <w:r w:rsidRPr="00C20D46">
        <w:rPr>
          <w:rFonts w:cs="David" w:hint="eastAsia"/>
          <w:u w:val="single"/>
          <w:rtl/>
        </w:rPr>
        <w:t>עמי</w:t>
      </w:r>
      <w:r w:rsidRPr="00C20D46">
        <w:rPr>
          <w:rFonts w:cs="David"/>
          <w:u w:val="single"/>
          <w:rtl/>
        </w:rPr>
        <w:t xml:space="preserve"> ברקוביץ:</w:t>
      </w:r>
    </w:p>
    <w:p w14:paraId="12A55AE4" w14:textId="77777777" w:rsidR="00C20D46" w:rsidRPr="00C20D46" w:rsidRDefault="00C20D46" w:rsidP="00C20D46">
      <w:pPr>
        <w:bidi/>
        <w:rPr>
          <w:rFonts w:cs="David"/>
          <w:rtl/>
        </w:rPr>
      </w:pPr>
      <w:r w:rsidRPr="00C20D46">
        <w:rPr>
          <w:rFonts w:cs="David"/>
          <w:rtl/>
        </w:rPr>
        <w:tab/>
      </w:r>
    </w:p>
    <w:p w14:paraId="6C9C9C24" w14:textId="77777777" w:rsidR="00C20D46" w:rsidRPr="00C20D46" w:rsidRDefault="00C20D46" w:rsidP="00C20D46">
      <w:pPr>
        <w:bidi/>
        <w:rPr>
          <w:rFonts w:cs="David" w:hint="cs"/>
          <w:rtl/>
        </w:rPr>
      </w:pPr>
      <w:r w:rsidRPr="00C20D46">
        <w:rPr>
          <w:rFonts w:cs="David"/>
        </w:rPr>
        <w:t xml:space="preserve"> </w:t>
      </w:r>
      <w:r w:rsidRPr="00C20D46">
        <w:rPr>
          <w:rFonts w:cs="David"/>
        </w:rPr>
        <w:tab/>
      </w:r>
      <w:r w:rsidRPr="00C20D46">
        <w:rPr>
          <w:rFonts w:cs="David" w:hint="cs"/>
          <w:rtl/>
        </w:rPr>
        <w:t>חלה עליהם חובת האיזון, להביא את מגוון הדעות.</w:t>
      </w:r>
    </w:p>
    <w:p w14:paraId="4F1EFD93" w14:textId="77777777" w:rsidR="00C20D46" w:rsidRPr="00C20D46" w:rsidRDefault="00C20D46" w:rsidP="00C20D46">
      <w:pPr>
        <w:bidi/>
        <w:rPr>
          <w:rFonts w:cs="David"/>
          <w:rtl/>
        </w:rPr>
      </w:pPr>
    </w:p>
    <w:p w14:paraId="72F2CAD7" w14:textId="77777777" w:rsidR="00C20D46" w:rsidRPr="00C20D46" w:rsidRDefault="00C20D46" w:rsidP="00C20D46">
      <w:pPr>
        <w:bidi/>
        <w:rPr>
          <w:rFonts w:cs="David" w:hint="cs"/>
          <w:u w:val="single"/>
          <w:rtl/>
        </w:rPr>
      </w:pPr>
      <w:r w:rsidRPr="00C20D46">
        <w:rPr>
          <w:rFonts w:cs="David" w:hint="cs"/>
          <w:u w:val="single"/>
          <w:rtl/>
        </w:rPr>
        <w:t>היו"ר דוד טל:</w:t>
      </w:r>
    </w:p>
    <w:p w14:paraId="675C7D29" w14:textId="77777777" w:rsidR="00C20D46" w:rsidRPr="00C20D46" w:rsidRDefault="00C20D46" w:rsidP="00C20D46">
      <w:pPr>
        <w:bidi/>
        <w:rPr>
          <w:rFonts w:cs="David" w:hint="cs"/>
          <w:rtl/>
        </w:rPr>
      </w:pPr>
    </w:p>
    <w:p w14:paraId="623A6CD4" w14:textId="77777777" w:rsidR="00C20D46" w:rsidRPr="00C20D46" w:rsidRDefault="00C20D46" w:rsidP="00C20D46">
      <w:pPr>
        <w:bidi/>
        <w:rPr>
          <w:rFonts w:cs="David" w:hint="cs"/>
          <w:rtl/>
        </w:rPr>
      </w:pPr>
      <w:r w:rsidRPr="00C20D46">
        <w:rPr>
          <w:rFonts w:cs="David" w:hint="cs"/>
          <w:rtl/>
        </w:rPr>
        <w:tab/>
        <w:t xml:space="preserve"> השאלה היא אם אני קונה, האם אנחנו מגבילים בפרק זמן מוסים, שלא ייווצר מצב תיאורטי שהרדיו ישדר שלוש ארבע שעות, אנחנו רוצים להגביל לחצי שעה ובמסגרת הזו, מה שקשור למשאל עם יהיה רבע שעה לצד הזה ורבע שעה לצד השני כדי לעשות איזון.</w:t>
      </w:r>
    </w:p>
    <w:p w14:paraId="766DE02C" w14:textId="77777777" w:rsidR="00C20D46" w:rsidRPr="00C20D46" w:rsidRDefault="00C20D46" w:rsidP="00C20D46">
      <w:pPr>
        <w:bidi/>
        <w:rPr>
          <w:rFonts w:cs="David" w:hint="cs"/>
          <w:rtl/>
        </w:rPr>
      </w:pPr>
    </w:p>
    <w:p w14:paraId="703DEC0C" w14:textId="77777777" w:rsidR="00C20D46" w:rsidRPr="00C20D46" w:rsidRDefault="00C20D46" w:rsidP="00C20D46">
      <w:pPr>
        <w:bidi/>
        <w:rPr>
          <w:rFonts w:cs="David"/>
          <w:u w:val="single"/>
        </w:rPr>
      </w:pPr>
      <w:r w:rsidRPr="00C20D46">
        <w:rPr>
          <w:rFonts w:cs="David" w:hint="eastAsia"/>
          <w:u w:val="single"/>
          <w:rtl/>
        </w:rPr>
        <w:t>עמי</w:t>
      </w:r>
      <w:r w:rsidRPr="00C20D46">
        <w:rPr>
          <w:rFonts w:cs="David"/>
          <w:u w:val="single"/>
          <w:rtl/>
        </w:rPr>
        <w:t xml:space="preserve"> ברקוביץ:</w:t>
      </w:r>
    </w:p>
    <w:p w14:paraId="12957023" w14:textId="77777777" w:rsidR="00C20D46" w:rsidRPr="00C20D46" w:rsidRDefault="00C20D46" w:rsidP="00C20D46">
      <w:pPr>
        <w:bidi/>
        <w:rPr>
          <w:rFonts w:cs="David"/>
          <w:rtl/>
        </w:rPr>
      </w:pPr>
      <w:r w:rsidRPr="00C20D46">
        <w:rPr>
          <w:rFonts w:cs="David"/>
          <w:rtl/>
        </w:rPr>
        <w:tab/>
      </w:r>
    </w:p>
    <w:p w14:paraId="09FBB839" w14:textId="77777777" w:rsidR="00C20D46" w:rsidRPr="00C20D46" w:rsidRDefault="00C20D46" w:rsidP="00C20D46">
      <w:pPr>
        <w:bidi/>
        <w:rPr>
          <w:rFonts w:cs="David" w:hint="cs"/>
          <w:rtl/>
        </w:rPr>
      </w:pPr>
      <w:r w:rsidRPr="00C20D46">
        <w:rPr>
          <w:rFonts w:cs="David"/>
        </w:rPr>
        <w:t xml:space="preserve"> </w:t>
      </w:r>
      <w:r w:rsidRPr="00C20D46">
        <w:rPr>
          <w:rFonts w:cs="David"/>
        </w:rPr>
        <w:tab/>
      </w:r>
      <w:r w:rsidRPr="00C20D46">
        <w:rPr>
          <w:rFonts w:cs="David" w:hint="cs"/>
          <w:rtl/>
        </w:rPr>
        <w:t>הבעיה שאתה לא יכול להבטיח את זה כי לא לכל אחד יש את הכסף לקנות את הפרסומות.</w:t>
      </w:r>
    </w:p>
    <w:p w14:paraId="18D71D74" w14:textId="77777777" w:rsidR="00C20D46" w:rsidRPr="00C20D46" w:rsidRDefault="00C20D46" w:rsidP="00C20D46">
      <w:pPr>
        <w:bidi/>
        <w:rPr>
          <w:rFonts w:cs="David"/>
          <w:rtl/>
        </w:rPr>
      </w:pPr>
    </w:p>
    <w:p w14:paraId="0F91AE34" w14:textId="77777777" w:rsidR="00C20D46" w:rsidRPr="00C20D46" w:rsidRDefault="00C20D46" w:rsidP="00C20D46">
      <w:pPr>
        <w:bidi/>
        <w:rPr>
          <w:rFonts w:cs="David" w:hint="cs"/>
          <w:u w:val="single"/>
          <w:rtl/>
        </w:rPr>
      </w:pPr>
      <w:r w:rsidRPr="00C20D46">
        <w:rPr>
          <w:rFonts w:cs="David" w:hint="cs"/>
          <w:u w:val="single"/>
          <w:rtl/>
        </w:rPr>
        <w:t>היו"ר דוד טל:</w:t>
      </w:r>
    </w:p>
    <w:p w14:paraId="62D4CA2B" w14:textId="77777777" w:rsidR="00C20D46" w:rsidRPr="00C20D46" w:rsidRDefault="00C20D46" w:rsidP="00C20D46">
      <w:pPr>
        <w:bidi/>
        <w:rPr>
          <w:rFonts w:cs="David" w:hint="cs"/>
          <w:rtl/>
        </w:rPr>
      </w:pPr>
    </w:p>
    <w:p w14:paraId="185CC630" w14:textId="77777777" w:rsidR="00C20D46" w:rsidRPr="00C20D46" w:rsidRDefault="00C20D46" w:rsidP="00C20D46">
      <w:pPr>
        <w:bidi/>
        <w:rPr>
          <w:rFonts w:cs="David" w:hint="cs"/>
          <w:rtl/>
        </w:rPr>
      </w:pPr>
      <w:r w:rsidRPr="00C20D46">
        <w:rPr>
          <w:rFonts w:cs="David" w:hint="cs"/>
          <w:rtl/>
        </w:rPr>
        <w:tab/>
        <w:t xml:space="preserve"> במקרה של משאל עם אני מניח שיימצא הכסף, גם בבחירות אין בעיה.</w:t>
      </w:r>
    </w:p>
    <w:p w14:paraId="3A2BEEDD" w14:textId="77777777" w:rsidR="00C20D46" w:rsidRPr="00C20D46" w:rsidRDefault="00C20D46" w:rsidP="00C20D46">
      <w:pPr>
        <w:bidi/>
        <w:rPr>
          <w:rFonts w:cs="David" w:hint="cs"/>
          <w:rtl/>
        </w:rPr>
      </w:pPr>
    </w:p>
    <w:p w14:paraId="42775C71" w14:textId="77777777" w:rsidR="00C20D46" w:rsidRPr="00C20D46" w:rsidRDefault="00C20D46" w:rsidP="00C20D46">
      <w:pPr>
        <w:bidi/>
        <w:rPr>
          <w:rFonts w:cs="David"/>
          <w:u w:val="single"/>
        </w:rPr>
      </w:pPr>
      <w:r w:rsidRPr="00C20D46">
        <w:rPr>
          <w:rFonts w:cs="David" w:hint="eastAsia"/>
          <w:u w:val="single"/>
          <w:rtl/>
        </w:rPr>
        <w:t>עמי</w:t>
      </w:r>
      <w:r w:rsidRPr="00C20D46">
        <w:rPr>
          <w:rFonts w:cs="David"/>
          <w:u w:val="single"/>
          <w:rtl/>
        </w:rPr>
        <w:t xml:space="preserve"> ברקוביץ:</w:t>
      </w:r>
    </w:p>
    <w:p w14:paraId="782231D1" w14:textId="77777777" w:rsidR="00C20D46" w:rsidRPr="00C20D46" w:rsidRDefault="00C20D46" w:rsidP="00C20D46">
      <w:pPr>
        <w:bidi/>
        <w:rPr>
          <w:rFonts w:cs="David"/>
          <w:rtl/>
        </w:rPr>
      </w:pPr>
      <w:r w:rsidRPr="00C20D46">
        <w:rPr>
          <w:rFonts w:cs="David"/>
          <w:rtl/>
        </w:rPr>
        <w:tab/>
      </w:r>
    </w:p>
    <w:p w14:paraId="52DE05CD" w14:textId="77777777" w:rsidR="00C20D46" w:rsidRPr="00C20D46" w:rsidRDefault="00C20D46" w:rsidP="00C20D46">
      <w:pPr>
        <w:bidi/>
        <w:rPr>
          <w:rFonts w:cs="David" w:hint="cs"/>
          <w:rtl/>
        </w:rPr>
      </w:pPr>
      <w:r w:rsidRPr="00C20D46">
        <w:rPr>
          <w:rFonts w:cs="David"/>
        </w:rPr>
        <w:t xml:space="preserve"> </w:t>
      </w:r>
      <w:r w:rsidRPr="00C20D46">
        <w:rPr>
          <w:rFonts w:cs="David"/>
        </w:rPr>
        <w:tab/>
      </w:r>
      <w:r w:rsidRPr="00C20D46">
        <w:rPr>
          <w:rFonts w:cs="David" w:hint="cs"/>
          <w:rtl/>
        </w:rPr>
        <w:t>אני לא יודע לאיזה צד יהיה יותר כסף.</w:t>
      </w:r>
    </w:p>
    <w:p w14:paraId="2A917273" w14:textId="77777777" w:rsidR="00C20D46" w:rsidRPr="00C20D46" w:rsidRDefault="00C20D46" w:rsidP="00C20D46">
      <w:pPr>
        <w:bidi/>
        <w:rPr>
          <w:rFonts w:cs="David"/>
          <w:rtl/>
        </w:rPr>
      </w:pPr>
    </w:p>
    <w:p w14:paraId="28E06B9D" w14:textId="77777777" w:rsidR="00C20D46" w:rsidRPr="00C20D46" w:rsidRDefault="00C20D46" w:rsidP="00C20D46">
      <w:pPr>
        <w:bidi/>
        <w:rPr>
          <w:rFonts w:cs="David" w:hint="cs"/>
          <w:u w:val="single"/>
          <w:rtl/>
        </w:rPr>
      </w:pPr>
      <w:r w:rsidRPr="00C20D46">
        <w:rPr>
          <w:rFonts w:cs="David" w:hint="cs"/>
          <w:u w:val="single"/>
          <w:rtl/>
        </w:rPr>
        <w:t>דוד רותם:</w:t>
      </w:r>
    </w:p>
    <w:p w14:paraId="448D249A" w14:textId="77777777" w:rsidR="00C20D46" w:rsidRPr="00C20D46" w:rsidRDefault="00C20D46" w:rsidP="00C20D46">
      <w:pPr>
        <w:bidi/>
        <w:rPr>
          <w:rFonts w:cs="David" w:hint="cs"/>
          <w:rtl/>
        </w:rPr>
      </w:pPr>
    </w:p>
    <w:p w14:paraId="75C1F51E" w14:textId="77777777" w:rsidR="00C20D46" w:rsidRPr="00C20D46" w:rsidRDefault="00C20D46" w:rsidP="00C20D46">
      <w:pPr>
        <w:bidi/>
        <w:rPr>
          <w:rFonts w:cs="David" w:hint="cs"/>
          <w:rtl/>
        </w:rPr>
      </w:pPr>
      <w:r w:rsidRPr="00C20D46">
        <w:rPr>
          <w:rFonts w:cs="David" w:hint="cs"/>
          <w:rtl/>
        </w:rPr>
        <w:tab/>
        <w:t>צריך לסמוך על העיתונאים שיעשו את איזונים בשידורים שלהם.</w:t>
      </w:r>
    </w:p>
    <w:p w14:paraId="2CE5838D" w14:textId="77777777" w:rsidR="00C20D46" w:rsidRPr="00C20D46" w:rsidRDefault="00C20D46" w:rsidP="00C20D46">
      <w:pPr>
        <w:bidi/>
        <w:rPr>
          <w:rFonts w:cs="David" w:hint="cs"/>
          <w:rtl/>
        </w:rPr>
      </w:pPr>
    </w:p>
    <w:p w14:paraId="7BF4713D"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6BA93A20" w14:textId="77777777" w:rsidR="00C20D46" w:rsidRPr="00C20D46" w:rsidRDefault="00C20D46" w:rsidP="00C20D46">
      <w:pPr>
        <w:bidi/>
        <w:rPr>
          <w:rFonts w:cs="David" w:hint="cs"/>
          <w:rtl/>
        </w:rPr>
      </w:pPr>
    </w:p>
    <w:p w14:paraId="5627DF53" w14:textId="77777777" w:rsidR="00C20D46" w:rsidRPr="00C20D46" w:rsidRDefault="00C20D46" w:rsidP="00C20D46">
      <w:pPr>
        <w:bidi/>
        <w:ind w:firstLine="567"/>
        <w:rPr>
          <w:rFonts w:cs="David" w:hint="cs"/>
          <w:rtl/>
        </w:rPr>
      </w:pPr>
      <w:r w:rsidRPr="00C20D46">
        <w:rPr>
          <w:rFonts w:cs="David" w:hint="cs"/>
          <w:rtl/>
        </w:rPr>
        <w:t>אני חושב שהעמדה קלה יותר. קודם כל התפיסה שזה צריך להיות צמוד לחוק הבחירות כי זה יהיה קל יותר, לפעמים זה קשה יותר כי כשהמציאות כל כך שונה מחוק הבחירות, שהוא בלתי מעודכן לחלוטין.</w:t>
      </w:r>
    </w:p>
    <w:p w14:paraId="52AF5D2D" w14:textId="77777777" w:rsidR="00C20D46" w:rsidRPr="00C20D46" w:rsidRDefault="00C20D46" w:rsidP="00C20D46">
      <w:pPr>
        <w:bidi/>
        <w:ind w:firstLine="567"/>
        <w:rPr>
          <w:rFonts w:cs="David" w:hint="cs"/>
          <w:rtl/>
        </w:rPr>
      </w:pPr>
    </w:p>
    <w:p w14:paraId="2C966203" w14:textId="77777777" w:rsidR="00C20D46" w:rsidRPr="00C20D46" w:rsidRDefault="00C20D46" w:rsidP="00C20D46">
      <w:pPr>
        <w:bidi/>
        <w:ind w:firstLine="567"/>
        <w:rPr>
          <w:rFonts w:cs="David" w:hint="cs"/>
          <w:rtl/>
        </w:rPr>
      </w:pPr>
      <w:r w:rsidRPr="00C20D46">
        <w:rPr>
          <w:rFonts w:cs="David" w:hint="cs"/>
          <w:rtl/>
        </w:rPr>
        <w:t>חוק הבחירות טעון תיקון בנושא הזה של תעמולה, בנושא הזה של פרסום ושל קנייה. אמרתי את זה בדיונים בוועדה ובמקרה הזה אני מצטרף לכל חברי הכנסת שעסקו בסוגיה הזו בכל הדיונים שהיו עד היום הזה ואני חוזר לעמדה העקרונית שלי.</w:t>
      </w:r>
    </w:p>
    <w:p w14:paraId="203ADEB0" w14:textId="77777777" w:rsidR="00C20D46" w:rsidRPr="00C20D46" w:rsidRDefault="00C20D46" w:rsidP="00C20D46">
      <w:pPr>
        <w:bidi/>
        <w:ind w:firstLine="567"/>
        <w:rPr>
          <w:rFonts w:cs="David" w:hint="cs"/>
          <w:rtl/>
        </w:rPr>
      </w:pPr>
    </w:p>
    <w:p w14:paraId="0D7DD85D" w14:textId="77777777" w:rsidR="00C20D46" w:rsidRPr="00C20D46" w:rsidRDefault="00C20D46" w:rsidP="00C20D46">
      <w:pPr>
        <w:bidi/>
        <w:ind w:firstLine="567"/>
        <w:rPr>
          <w:rFonts w:cs="David" w:hint="cs"/>
          <w:rtl/>
        </w:rPr>
      </w:pPr>
      <w:r w:rsidRPr="00C20D46">
        <w:rPr>
          <w:rFonts w:cs="David" w:hint="cs"/>
          <w:rtl/>
        </w:rPr>
        <w:t>אני חושב שלא צריך לחייב את גופי השידור לפרסם תעמולה, לא צריך לחייב אלא צרי לאפשר לקנות. לא להגביל. למי שיש יותר שיקנה יותר, למי שיש פחות שיקנה פחות. מישהו אמר לי שיש תכנית היום שמשדרים 24 שעות ביממה, שישדרו, מחר בבוקר אף אחד לא יפתח את הרשת הזו. האיזון מוטל על גופי התקשורת, ברגע שגוף מסוים יהיה צהוב מידי, שחור מידי או כתום מידי או ירוק מידי, כל גוף שיהיה מידי, מחר בבוקר יהיה בלתי רלוונטי בעליל.</w:t>
      </w:r>
    </w:p>
    <w:p w14:paraId="2FE213C5" w14:textId="77777777" w:rsidR="00C20D46" w:rsidRPr="00C20D46" w:rsidRDefault="00C20D46" w:rsidP="00C20D46">
      <w:pPr>
        <w:bidi/>
        <w:ind w:firstLine="567"/>
        <w:rPr>
          <w:rFonts w:cs="David" w:hint="cs"/>
          <w:rtl/>
        </w:rPr>
      </w:pPr>
    </w:p>
    <w:p w14:paraId="0F1D37F3" w14:textId="77777777" w:rsidR="00C20D46" w:rsidRPr="00C20D46" w:rsidRDefault="00C20D46" w:rsidP="00C20D46">
      <w:pPr>
        <w:bidi/>
        <w:ind w:firstLine="567"/>
        <w:rPr>
          <w:rFonts w:cs="David" w:hint="cs"/>
          <w:rtl/>
        </w:rPr>
      </w:pPr>
      <w:r w:rsidRPr="00C20D46">
        <w:rPr>
          <w:rFonts w:cs="David" w:hint="cs"/>
          <w:rtl/>
        </w:rPr>
        <w:t>כל אחד אומר שמה שהוא אומר זה מידע ומה שהשני אומר זו תעמולה. מה אני צריך להיכנס לזה. במקרה הזה, לגבי תעמולה, שכל אחד יקנה מה שהוא רוצה. לגבי איזון, אני לא צריך להגיד, ממילא העיתונאות אמונה על איזון, אז שאני אתחיל למדוד את זה בחוק ועוד בחוק יסוד?</w:t>
      </w:r>
    </w:p>
    <w:p w14:paraId="6EF80E69" w14:textId="77777777" w:rsidR="00C20D46" w:rsidRPr="00C20D46" w:rsidRDefault="00C20D46" w:rsidP="00C20D46">
      <w:pPr>
        <w:bidi/>
        <w:rPr>
          <w:rFonts w:cs="David" w:hint="cs"/>
          <w:rtl/>
        </w:rPr>
      </w:pPr>
    </w:p>
    <w:p w14:paraId="3D4DC7A2" w14:textId="77777777" w:rsidR="00C20D46" w:rsidRPr="00C20D46" w:rsidRDefault="00C20D46" w:rsidP="00C20D46">
      <w:pPr>
        <w:bidi/>
        <w:rPr>
          <w:rFonts w:cs="David" w:hint="cs"/>
          <w:rtl/>
        </w:rPr>
      </w:pPr>
      <w:r w:rsidRPr="00C20D46">
        <w:rPr>
          <w:rFonts w:cs="David" w:hint="cs"/>
          <w:u w:val="single"/>
          <w:rtl/>
        </w:rPr>
        <w:t>דוד רותם:</w:t>
      </w:r>
    </w:p>
    <w:p w14:paraId="6BF0647F" w14:textId="77777777" w:rsidR="00C20D46" w:rsidRPr="00C20D46" w:rsidRDefault="00C20D46" w:rsidP="00C20D46">
      <w:pPr>
        <w:bidi/>
        <w:rPr>
          <w:rFonts w:cs="David" w:hint="cs"/>
          <w:rtl/>
        </w:rPr>
      </w:pPr>
    </w:p>
    <w:p w14:paraId="004C4364" w14:textId="77777777" w:rsidR="00C20D46" w:rsidRPr="00C20D46" w:rsidRDefault="00C20D46" w:rsidP="00C20D46">
      <w:pPr>
        <w:bidi/>
        <w:rPr>
          <w:rFonts w:cs="David" w:hint="cs"/>
          <w:rtl/>
        </w:rPr>
      </w:pPr>
      <w:r w:rsidRPr="00C20D46">
        <w:rPr>
          <w:rFonts w:cs="David" w:hint="cs"/>
          <w:rtl/>
        </w:rPr>
        <w:tab/>
        <w:t xml:space="preserve"> אתה יוצר מצב של אי שוויוניות, מי שיהיה לו יותר כסף יוכל לעשות יותר שידורים.</w:t>
      </w:r>
    </w:p>
    <w:p w14:paraId="08C2127F" w14:textId="77777777" w:rsidR="00C20D46" w:rsidRPr="00C20D46" w:rsidRDefault="00C20D46" w:rsidP="00C20D46">
      <w:pPr>
        <w:bidi/>
        <w:rPr>
          <w:rFonts w:cs="David" w:hint="cs"/>
          <w:rtl/>
        </w:rPr>
      </w:pPr>
    </w:p>
    <w:p w14:paraId="184C4A56" w14:textId="77777777" w:rsidR="00C20D46" w:rsidRPr="00C20D46" w:rsidRDefault="00C20D46" w:rsidP="00C20D46">
      <w:pPr>
        <w:bidi/>
        <w:rPr>
          <w:rFonts w:cs="David" w:hint="cs"/>
          <w:rtl/>
        </w:rPr>
      </w:pPr>
      <w:r w:rsidRPr="00C20D46">
        <w:rPr>
          <w:rFonts w:cs="David" w:hint="cs"/>
          <w:u w:val="single"/>
          <w:rtl/>
        </w:rPr>
        <w:t>היו"ר דוד טל:</w:t>
      </w:r>
    </w:p>
    <w:p w14:paraId="41CC8FF0" w14:textId="77777777" w:rsidR="00C20D46" w:rsidRPr="00C20D46" w:rsidRDefault="00C20D46" w:rsidP="00C20D46">
      <w:pPr>
        <w:bidi/>
        <w:rPr>
          <w:rFonts w:cs="David" w:hint="cs"/>
          <w:rtl/>
        </w:rPr>
      </w:pPr>
    </w:p>
    <w:p w14:paraId="5FBAB873" w14:textId="77777777" w:rsidR="00C20D46" w:rsidRPr="00C20D46" w:rsidRDefault="00C20D46" w:rsidP="00C20D46">
      <w:pPr>
        <w:bidi/>
        <w:rPr>
          <w:rFonts w:cs="David" w:hint="cs"/>
          <w:rtl/>
        </w:rPr>
      </w:pPr>
      <w:r w:rsidRPr="00C20D46">
        <w:rPr>
          <w:rFonts w:cs="David" w:hint="cs"/>
          <w:rtl/>
        </w:rPr>
        <w:tab/>
        <w:t>בבית הכנסת שניים רוצים לקנות מפטיר, אחד הפרוטה לא מצויה בכיסו והשני הפרוטה מצויה בכיסו ותמיד זה שהפרוטה מצויה בכיסו יקנה.</w:t>
      </w:r>
    </w:p>
    <w:p w14:paraId="1942F63C" w14:textId="77777777" w:rsidR="00C20D46" w:rsidRPr="00C20D46" w:rsidRDefault="00C20D46" w:rsidP="00C20D46">
      <w:pPr>
        <w:bidi/>
        <w:rPr>
          <w:rFonts w:cs="David" w:hint="cs"/>
          <w:rtl/>
        </w:rPr>
      </w:pPr>
    </w:p>
    <w:p w14:paraId="38ED2933" w14:textId="77777777" w:rsidR="00C20D46" w:rsidRPr="00C20D46" w:rsidRDefault="00C20D46" w:rsidP="00C20D46">
      <w:pPr>
        <w:bidi/>
        <w:rPr>
          <w:rFonts w:cs="David" w:hint="cs"/>
          <w:rtl/>
        </w:rPr>
      </w:pPr>
      <w:r w:rsidRPr="00C20D46">
        <w:rPr>
          <w:rFonts w:cs="David" w:hint="cs"/>
          <w:u w:val="single"/>
          <w:rtl/>
        </w:rPr>
        <w:t>דוד רותם:</w:t>
      </w:r>
    </w:p>
    <w:p w14:paraId="7D52555A" w14:textId="77777777" w:rsidR="00C20D46" w:rsidRPr="00C20D46" w:rsidRDefault="00C20D46" w:rsidP="00C20D46">
      <w:pPr>
        <w:bidi/>
        <w:rPr>
          <w:rFonts w:cs="David" w:hint="cs"/>
          <w:rtl/>
        </w:rPr>
      </w:pPr>
    </w:p>
    <w:p w14:paraId="5AA15701" w14:textId="77777777" w:rsidR="00C20D46" w:rsidRPr="00C20D46" w:rsidRDefault="00C20D46" w:rsidP="00C20D46">
      <w:pPr>
        <w:bidi/>
        <w:rPr>
          <w:rFonts w:cs="David" w:hint="cs"/>
          <w:rtl/>
        </w:rPr>
      </w:pPr>
      <w:r w:rsidRPr="00C20D46">
        <w:rPr>
          <w:rFonts w:cs="David" w:hint="cs"/>
          <w:rtl/>
        </w:rPr>
        <w:tab/>
        <w:t xml:space="preserve"> בבית כנסת לא ביקשתי שוויוניות ודמוקרטיה, פה יש בעיה כי אני חושב שצריך לקבוע שכל צד יהיה לו זמן מסוים, לא שהוא יוכל לקנות כמה שהוא רוצה משום שאחרת אתה יוצר מצב שלמי שיש כסף יוכל להשפיע על הציבור יותר מאשר מי שאין לו כסף.</w:t>
      </w:r>
    </w:p>
    <w:p w14:paraId="7A939E32" w14:textId="77777777" w:rsidR="00C20D46" w:rsidRPr="00C20D46" w:rsidRDefault="00C20D46" w:rsidP="00C20D46">
      <w:pPr>
        <w:bidi/>
        <w:rPr>
          <w:rFonts w:cs="David" w:hint="cs"/>
          <w:rtl/>
        </w:rPr>
      </w:pPr>
    </w:p>
    <w:p w14:paraId="0C28E665" w14:textId="77777777" w:rsidR="00C20D46" w:rsidRPr="00C20D46" w:rsidRDefault="00C20D46" w:rsidP="00C20D46">
      <w:pPr>
        <w:bidi/>
        <w:rPr>
          <w:rFonts w:cs="David" w:hint="cs"/>
          <w:u w:val="single"/>
          <w:rtl/>
        </w:rPr>
      </w:pPr>
      <w:r w:rsidRPr="00C20D46">
        <w:rPr>
          <w:rFonts w:cs="David" w:hint="cs"/>
          <w:u w:val="single"/>
          <w:rtl/>
        </w:rPr>
        <w:t>איל זנדברג:</w:t>
      </w:r>
    </w:p>
    <w:p w14:paraId="181B587B" w14:textId="77777777" w:rsidR="00C20D46" w:rsidRPr="00C20D46" w:rsidRDefault="00C20D46" w:rsidP="00C20D46">
      <w:pPr>
        <w:bidi/>
        <w:rPr>
          <w:rFonts w:cs="David" w:hint="cs"/>
          <w:rtl/>
        </w:rPr>
      </w:pPr>
    </w:p>
    <w:p w14:paraId="6C1E2B77" w14:textId="77777777" w:rsidR="00C20D46" w:rsidRPr="00C20D46" w:rsidRDefault="00C20D46" w:rsidP="00C20D46">
      <w:pPr>
        <w:bidi/>
        <w:rPr>
          <w:rFonts w:cs="David" w:hint="cs"/>
          <w:rtl/>
        </w:rPr>
      </w:pPr>
      <w:r w:rsidRPr="00C20D46">
        <w:rPr>
          <w:rFonts w:cs="David" w:hint="cs"/>
          <w:rtl/>
        </w:rPr>
        <w:tab/>
        <w:t>אם לא יגדירו זמן מסוים הציבור ייאלץ לשמוע במקום לשמוע תכנית ספורט.</w:t>
      </w:r>
    </w:p>
    <w:p w14:paraId="5C766AB1" w14:textId="77777777" w:rsidR="00C20D46" w:rsidRPr="00C20D46" w:rsidRDefault="00C20D46" w:rsidP="00C20D46">
      <w:pPr>
        <w:bidi/>
        <w:rPr>
          <w:rFonts w:cs="David" w:hint="cs"/>
          <w:rtl/>
        </w:rPr>
      </w:pPr>
    </w:p>
    <w:p w14:paraId="45E7E8E2"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6CDE051C" w14:textId="77777777" w:rsidR="00C20D46" w:rsidRPr="00C20D46" w:rsidRDefault="00C20D46" w:rsidP="00C20D46">
      <w:pPr>
        <w:bidi/>
        <w:rPr>
          <w:rFonts w:cs="David" w:hint="cs"/>
          <w:rtl/>
        </w:rPr>
      </w:pPr>
    </w:p>
    <w:p w14:paraId="1C76E94D" w14:textId="77777777" w:rsidR="00C20D46" w:rsidRPr="00C20D46" w:rsidRDefault="00C20D46" w:rsidP="00C20D46">
      <w:pPr>
        <w:bidi/>
        <w:rPr>
          <w:rFonts w:cs="David" w:hint="cs"/>
          <w:rtl/>
        </w:rPr>
      </w:pPr>
      <w:r w:rsidRPr="00C20D46">
        <w:rPr>
          <w:rFonts w:cs="David" w:hint="cs"/>
          <w:rtl/>
        </w:rPr>
        <w:tab/>
        <w:t xml:space="preserve">  זה לא נכון, הרגולטור חייב אותו לעשות ספורט ולעשות את זה.</w:t>
      </w:r>
    </w:p>
    <w:p w14:paraId="18E0F8A1" w14:textId="77777777" w:rsidR="00C20D46" w:rsidRPr="00C20D46" w:rsidRDefault="00C20D46" w:rsidP="00C20D46">
      <w:pPr>
        <w:bidi/>
        <w:rPr>
          <w:rFonts w:cs="David" w:hint="cs"/>
          <w:rtl/>
        </w:rPr>
      </w:pPr>
    </w:p>
    <w:p w14:paraId="09AF012C" w14:textId="77777777" w:rsidR="00C20D46" w:rsidRPr="00C20D46" w:rsidRDefault="00C20D46" w:rsidP="00C20D46">
      <w:pPr>
        <w:bidi/>
        <w:rPr>
          <w:rFonts w:cs="David" w:hint="cs"/>
          <w:u w:val="single"/>
          <w:rtl/>
        </w:rPr>
      </w:pPr>
      <w:r w:rsidRPr="00C20D46">
        <w:rPr>
          <w:rFonts w:cs="David" w:hint="cs"/>
          <w:u w:val="single"/>
          <w:rtl/>
        </w:rPr>
        <w:t>היו"ר דוד טל:</w:t>
      </w:r>
    </w:p>
    <w:p w14:paraId="19CCAFCE" w14:textId="77777777" w:rsidR="00C20D46" w:rsidRPr="00C20D46" w:rsidRDefault="00C20D46" w:rsidP="00C20D46">
      <w:pPr>
        <w:bidi/>
        <w:rPr>
          <w:rFonts w:cs="David" w:hint="cs"/>
          <w:rtl/>
        </w:rPr>
      </w:pPr>
    </w:p>
    <w:p w14:paraId="5C813BDD" w14:textId="77777777" w:rsidR="00C20D46" w:rsidRPr="00C20D46" w:rsidRDefault="00C20D46" w:rsidP="00C20D46">
      <w:pPr>
        <w:bidi/>
        <w:rPr>
          <w:rFonts w:cs="David" w:hint="cs"/>
          <w:rtl/>
        </w:rPr>
      </w:pPr>
      <w:r w:rsidRPr="00C20D46">
        <w:rPr>
          <w:rFonts w:cs="David" w:hint="cs"/>
          <w:rtl/>
        </w:rPr>
        <w:tab/>
        <w:t xml:space="preserve"> אז הוא לא יכול לשדר כמה שהוא רוצה, הרגולטור יכול לקבוע לו כך או אחרת.</w:t>
      </w:r>
    </w:p>
    <w:p w14:paraId="64E278CE" w14:textId="77777777" w:rsidR="00C20D46" w:rsidRPr="00C20D46" w:rsidRDefault="00C20D46" w:rsidP="00C20D46">
      <w:pPr>
        <w:bidi/>
        <w:rPr>
          <w:rFonts w:cs="David" w:hint="cs"/>
          <w:rtl/>
        </w:rPr>
      </w:pPr>
    </w:p>
    <w:p w14:paraId="5F4169C6" w14:textId="77777777" w:rsidR="00C20D46" w:rsidRPr="00C20D46" w:rsidRDefault="00C20D46" w:rsidP="00C20D46">
      <w:pPr>
        <w:bidi/>
        <w:rPr>
          <w:rFonts w:cs="David" w:hint="cs"/>
          <w:rtl/>
        </w:rPr>
      </w:pPr>
      <w:r w:rsidRPr="00C20D46">
        <w:rPr>
          <w:rFonts w:cs="David" w:hint="cs"/>
          <w:u w:val="single"/>
          <w:rtl/>
        </w:rPr>
        <w:t>דוד רותם:</w:t>
      </w:r>
    </w:p>
    <w:p w14:paraId="6B83C331" w14:textId="77777777" w:rsidR="00C20D46" w:rsidRPr="00C20D46" w:rsidRDefault="00C20D46" w:rsidP="00C20D46">
      <w:pPr>
        <w:bidi/>
        <w:rPr>
          <w:rFonts w:cs="David" w:hint="cs"/>
          <w:rtl/>
        </w:rPr>
      </w:pPr>
    </w:p>
    <w:p w14:paraId="38E42F14" w14:textId="77777777" w:rsidR="00C20D46" w:rsidRPr="00C20D46" w:rsidRDefault="00C20D46" w:rsidP="00C20D46">
      <w:pPr>
        <w:bidi/>
        <w:rPr>
          <w:rFonts w:cs="David" w:hint="cs"/>
          <w:rtl/>
        </w:rPr>
      </w:pPr>
      <w:r w:rsidRPr="00C20D46">
        <w:rPr>
          <w:rFonts w:cs="David" w:hint="cs"/>
          <w:rtl/>
        </w:rPr>
        <w:tab/>
        <w:t xml:space="preserve"> זה הרי לא יהיה מצב שישדרו שעתיים רצופות, ארבע דקות.</w:t>
      </w:r>
    </w:p>
    <w:p w14:paraId="24EEEAE8" w14:textId="77777777" w:rsidR="00C20D46" w:rsidRPr="00C20D46" w:rsidRDefault="00C20D46" w:rsidP="00C20D46">
      <w:pPr>
        <w:bidi/>
        <w:rPr>
          <w:rFonts w:cs="David" w:hint="cs"/>
          <w:rtl/>
        </w:rPr>
      </w:pPr>
    </w:p>
    <w:p w14:paraId="7CB69B8C"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047A3ED4" w14:textId="77777777" w:rsidR="00C20D46" w:rsidRPr="00C20D46" w:rsidRDefault="00C20D46" w:rsidP="00C20D46">
      <w:pPr>
        <w:bidi/>
        <w:rPr>
          <w:rFonts w:cs="David" w:hint="cs"/>
          <w:rtl/>
        </w:rPr>
      </w:pPr>
    </w:p>
    <w:p w14:paraId="60C8ECF5" w14:textId="77777777" w:rsidR="00C20D46" w:rsidRPr="00C20D46" w:rsidRDefault="00C20D46" w:rsidP="00C20D46">
      <w:pPr>
        <w:bidi/>
        <w:rPr>
          <w:rFonts w:cs="David" w:hint="cs"/>
          <w:rtl/>
        </w:rPr>
      </w:pPr>
      <w:r w:rsidRPr="00C20D46">
        <w:rPr>
          <w:rFonts w:cs="David" w:hint="cs"/>
          <w:rtl/>
        </w:rPr>
        <w:tab/>
        <w:t xml:space="preserve">זה נדון לכישלון במציאות שאנחנו חיים בה וגם בחלופות שיש במערכת, באמצעות אינטרנט, שלטי חוצות, אתם אומרים שלא נדבר על זה עכשיו אבל אני כן מדבר על זה משום שערוצי התקשורת הם כאלה  שמפרסם נבון יעשה את שגיאת חייו אם ישתלט על המערכת. אנשים ימאסו בו. כשבאנו לקצר את שעות השידור אמרו לנו חברים מנוסים ושופטים מנוסים וחברי ועדות בחירות מנוסים, הגיעו מים עד גועל נפש ולכן צריך לעצור את זה כי אחרת הציבור ימאס בדמוקרטיה ולא במפלגה, זו הייתה האמירה. </w:t>
      </w:r>
    </w:p>
    <w:p w14:paraId="173757B6" w14:textId="77777777" w:rsidR="00C20D46" w:rsidRPr="00C20D46" w:rsidRDefault="00C20D46" w:rsidP="00C20D46">
      <w:pPr>
        <w:bidi/>
        <w:rPr>
          <w:rFonts w:cs="David" w:hint="cs"/>
          <w:rtl/>
        </w:rPr>
      </w:pPr>
    </w:p>
    <w:p w14:paraId="412C9963" w14:textId="77777777" w:rsidR="00C20D46" w:rsidRPr="00C20D46" w:rsidRDefault="00C20D46" w:rsidP="00C20D46">
      <w:pPr>
        <w:bidi/>
        <w:rPr>
          <w:rFonts w:cs="David" w:hint="cs"/>
          <w:rtl/>
        </w:rPr>
      </w:pPr>
      <w:r w:rsidRPr="00C20D46">
        <w:rPr>
          <w:rFonts w:cs="David" w:hint="cs"/>
          <w:rtl/>
        </w:rPr>
        <w:tab/>
        <w:t xml:space="preserve">אני לוקח את זה עוד צעד אחד ואומר, מי שירצה לזכות במערכת הזו, ילך למפרסם נבון והוא יגיד לו שהתמהיל הוא 2 דקות מתוך 8. גם זול יותר וגם תפזר את זה אחרת. אני אומר את הדברים כי איש לא ירצה את זה. כמו שאתם לא מבקשים היום לעשות בחלק מהחוקים מהלכים שאתה אומר, טיפש מי שילך ויבקש לעשות את זה. אסור לעשות את המהלך הזה באלימות ברחובות כי אף אחד לא מעלה על דעתו. </w:t>
      </w:r>
    </w:p>
    <w:p w14:paraId="6705549D" w14:textId="77777777" w:rsidR="00C20D46" w:rsidRPr="00C20D46" w:rsidRDefault="00C20D46" w:rsidP="00C20D46">
      <w:pPr>
        <w:bidi/>
        <w:rPr>
          <w:rFonts w:cs="David" w:hint="cs"/>
          <w:rtl/>
        </w:rPr>
      </w:pPr>
    </w:p>
    <w:p w14:paraId="528BE938" w14:textId="77777777" w:rsidR="00C20D46" w:rsidRPr="00C20D46" w:rsidRDefault="00C20D46" w:rsidP="00C20D46">
      <w:pPr>
        <w:bidi/>
        <w:rPr>
          <w:rFonts w:cs="David" w:hint="cs"/>
          <w:rtl/>
        </w:rPr>
      </w:pPr>
      <w:r w:rsidRPr="00C20D46">
        <w:rPr>
          <w:rFonts w:cs="David" w:hint="cs"/>
          <w:rtl/>
        </w:rPr>
        <w:tab/>
        <w:t>במקרה שלפנינו אדם המבקש להביא את דברו לציבור, יביא את דברו בצורה נבונה. אומר לי חבר הכנסת רותם ואני רוצה לדבר על המפרסם הנבון, הוא אומר, מי שיש לו כסף יצליח ואני אומר, מי שיש לו כסף יצליח לקחת את המיליארד שיש לו כדי לקדם את החזרת השטחים או לעצור את החזרת השטחים ויחלק אותם כך. שלו שדקות לטלוויזיה, דקות לשלטי חוצות ודקות למסרים חיוביים עקיפיים. הוא ייקח תכנית ריאליטי ויכניס לתוכה גופיה כתומה. כך עובדים היום. אין דרך להשתלט על זה היום.</w:t>
      </w:r>
    </w:p>
    <w:p w14:paraId="5C7EEF8B" w14:textId="77777777" w:rsidR="00C20D46" w:rsidRPr="00C20D46" w:rsidRDefault="00C20D46" w:rsidP="00C20D46">
      <w:pPr>
        <w:bidi/>
        <w:rPr>
          <w:rFonts w:cs="David" w:hint="cs"/>
          <w:rtl/>
        </w:rPr>
      </w:pPr>
    </w:p>
    <w:p w14:paraId="0CB89E69" w14:textId="77777777" w:rsidR="00C20D46" w:rsidRPr="00C20D46" w:rsidRDefault="00C20D46" w:rsidP="00C20D46">
      <w:pPr>
        <w:bidi/>
        <w:rPr>
          <w:rFonts w:cs="David" w:hint="cs"/>
          <w:rtl/>
        </w:rPr>
      </w:pPr>
      <w:r w:rsidRPr="00C20D46">
        <w:rPr>
          <w:rFonts w:cs="David" w:hint="cs"/>
          <w:u w:val="single"/>
          <w:rtl/>
        </w:rPr>
        <w:t>דוד רותם:</w:t>
      </w:r>
    </w:p>
    <w:p w14:paraId="21A1DFBD" w14:textId="77777777" w:rsidR="00C20D46" w:rsidRPr="00C20D46" w:rsidRDefault="00C20D46" w:rsidP="00C20D46">
      <w:pPr>
        <w:bidi/>
        <w:rPr>
          <w:rFonts w:cs="David" w:hint="cs"/>
          <w:rtl/>
        </w:rPr>
      </w:pPr>
    </w:p>
    <w:p w14:paraId="5A1114F9" w14:textId="77777777" w:rsidR="00C20D46" w:rsidRPr="00C20D46" w:rsidRDefault="00C20D46" w:rsidP="00C20D46">
      <w:pPr>
        <w:bidi/>
        <w:rPr>
          <w:rFonts w:cs="David" w:hint="cs"/>
          <w:rtl/>
        </w:rPr>
      </w:pPr>
      <w:r w:rsidRPr="00C20D46">
        <w:rPr>
          <w:rFonts w:cs="David" w:hint="cs"/>
          <w:rtl/>
        </w:rPr>
        <w:tab/>
        <w:t xml:space="preserve"> בתעמולת בחירות אנחנו קובעים  שמותר לך לפרם כך וכך אינצ'ים, מותר לך להוציא כך וכך כסף.</w:t>
      </w:r>
    </w:p>
    <w:p w14:paraId="5C5E80F4" w14:textId="77777777" w:rsidR="00C20D46" w:rsidRPr="00C20D46" w:rsidRDefault="00C20D46" w:rsidP="00C20D46">
      <w:pPr>
        <w:bidi/>
        <w:rPr>
          <w:rFonts w:cs="David" w:hint="cs"/>
          <w:rtl/>
        </w:rPr>
      </w:pPr>
      <w:r w:rsidRPr="00C20D46">
        <w:rPr>
          <w:rFonts w:cs="David" w:hint="cs"/>
          <w:rtl/>
        </w:rPr>
        <w:t xml:space="preserve"> </w:t>
      </w:r>
    </w:p>
    <w:p w14:paraId="3085EB15"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C984153" w14:textId="77777777" w:rsidR="00C20D46" w:rsidRPr="00C20D46" w:rsidRDefault="00C20D46" w:rsidP="00C20D46">
      <w:pPr>
        <w:bidi/>
        <w:rPr>
          <w:rFonts w:cs="David" w:hint="cs"/>
          <w:rtl/>
        </w:rPr>
      </w:pPr>
    </w:p>
    <w:p w14:paraId="180EC593" w14:textId="77777777" w:rsidR="00C20D46" w:rsidRPr="00C20D46" w:rsidRDefault="00C20D46" w:rsidP="00C20D46">
      <w:pPr>
        <w:bidi/>
        <w:rPr>
          <w:rFonts w:cs="David" w:hint="cs"/>
          <w:rtl/>
        </w:rPr>
      </w:pPr>
      <w:r w:rsidRPr="00C20D46">
        <w:rPr>
          <w:rFonts w:cs="David" w:hint="cs"/>
          <w:rtl/>
        </w:rPr>
        <w:tab/>
        <w:t>זה ייגמר, זה יעבור מהעולם.</w:t>
      </w:r>
    </w:p>
    <w:p w14:paraId="09BE69A1" w14:textId="77777777" w:rsidR="00C20D46" w:rsidRPr="00C20D46" w:rsidRDefault="00C20D46" w:rsidP="00C20D46">
      <w:pPr>
        <w:bidi/>
        <w:rPr>
          <w:rFonts w:cs="David" w:hint="cs"/>
          <w:rtl/>
        </w:rPr>
      </w:pPr>
    </w:p>
    <w:p w14:paraId="68E6F511" w14:textId="77777777" w:rsidR="00C20D46" w:rsidRPr="00C20D46" w:rsidRDefault="00C20D46" w:rsidP="00C20D46">
      <w:pPr>
        <w:bidi/>
        <w:rPr>
          <w:rFonts w:cs="David" w:hint="cs"/>
          <w:rtl/>
        </w:rPr>
      </w:pPr>
      <w:r w:rsidRPr="00C20D46">
        <w:rPr>
          <w:rFonts w:cs="David" w:hint="cs"/>
          <w:u w:val="single"/>
          <w:rtl/>
        </w:rPr>
        <w:t>דוד רותם:</w:t>
      </w:r>
    </w:p>
    <w:p w14:paraId="7F547420" w14:textId="77777777" w:rsidR="00C20D46" w:rsidRPr="00C20D46" w:rsidRDefault="00C20D46" w:rsidP="00C20D46">
      <w:pPr>
        <w:bidi/>
        <w:rPr>
          <w:rFonts w:cs="David" w:hint="cs"/>
          <w:rtl/>
        </w:rPr>
      </w:pPr>
    </w:p>
    <w:p w14:paraId="65F7DF7E" w14:textId="77777777" w:rsidR="00C20D46" w:rsidRPr="00C20D46" w:rsidRDefault="00C20D46" w:rsidP="00C20D46">
      <w:pPr>
        <w:bidi/>
        <w:rPr>
          <w:rFonts w:cs="David" w:hint="cs"/>
          <w:rtl/>
        </w:rPr>
      </w:pPr>
      <w:r w:rsidRPr="00C20D46">
        <w:rPr>
          <w:rFonts w:cs="David" w:hint="cs"/>
          <w:rtl/>
        </w:rPr>
        <w:tab/>
        <w:t>זה לא ייגמר. אתם תגרמו לכך שבעל המאה יקנה, הרי רק השבוע קראנו שרשות השידור לא אישרה לפרסום תשדיר מכיוון שהיה בו מסר פוליטי ובית המשפט אישר את זה. אתם תיצרו מצב שבו מי שיהיה לו הרבה כסף יקנה את הפוליטיקה ואת הבחירות והפרסומת ולא יאפשר לאחרים להיכנס ואת זה אנחנו מנסים למנוע, אנחנו רוצים שהתחרות תהיה שווה.</w:t>
      </w:r>
    </w:p>
    <w:p w14:paraId="7145C5F4" w14:textId="77777777" w:rsidR="00C20D46" w:rsidRPr="00C20D46" w:rsidRDefault="00C20D46" w:rsidP="00C20D46">
      <w:pPr>
        <w:bidi/>
        <w:rPr>
          <w:rFonts w:cs="David" w:hint="cs"/>
          <w:rtl/>
        </w:rPr>
      </w:pPr>
    </w:p>
    <w:p w14:paraId="1CC81209" w14:textId="77777777" w:rsidR="00C20D46" w:rsidRPr="00C20D46" w:rsidRDefault="00C20D46" w:rsidP="00C20D46">
      <w:pPr>
        <w:bidi/>
        <w:rPr>
          <w:rFonts w:cs="David" w:hint="cs"/>
          <w:rtl/>
        </w:rPr>
      </w:pPr>
      <w:r w:rsidRPr="00C20D46">
        <w:rPr>
          <w:rFonts w:cs="David" w:hint="cs"/>
          <w:rtl/>
        </w:rPr>
        <w:tab/>
        <w:t>לכן, או שאנחנו מגבילים בזמן, ואנחנו ואמרים שמותר לו עד זמן מסוים שיקנה לא יקבל חינם כמו בתעמולת בחירות, הכול בכסף אבל לא יותר משעה כדי שלא יהי מצב שמי שיש לו הרבה כסף ישדר שמונה שעות ומי שאין לו כסף ישדר שעה. או שתקבע סכום מקסימאלי שמותר להוציא בכל הקמפיין. כמו שעשינו בפריימריז. אבל אי אפשר שזו תהיה הפקרות גמורה שכל אחד ילך לאסוף כסף, אנחנו נגיע למצבים שהתרומות יתחילו להיות בעייתיות וכל אחד יבזבז כמה שיש לו.</w:t>
      </w:r>
    </w:p>
    <w:p w14:paraId="4268A86E" w14:textId="77777777" w:rsidR="00C20D46" w:rsidRPr="00C20D46" w:rsidRDefault="00C20D46" w:rsidP="00C20D46">
      <w:pPr>
        <w:bidi/>
        <w:rPr>
          <w:rFonts w:cs="David" w:hint="cs"/>
          <w:rtl/>
        </w:rPr>
      </w:pPr>
    </w:p>
    <w:p w14:paraId="4412508A" w14:textId="77777777" w:rsidR="00C20D46" w:rsidRPr="00C20D46" w:rsidRDefault="00C20D46" w:rsidP="00C20D46">
      <w:pPr>
        <w:bidi/>
        <w:rPr>
          <w:rFonts w:cs="David" w:hint="cs"/>
          <w:u w:val="single"/>
          <w:rtl/>
        </w:rPr>
      </w:pPr>
      <w:r w:rsidRPr="00C20D46">
        <w:rPr>
          <w:rFonts w:cs="David" w:hint="cs"/>
          <w:u w:val="single"/>
          <w:rtl/>
        </w:rPr>
        <w:t>היו"ר דוד טל:</w:t>
      </w:r>
    </w:p>
    <w:p w14:paraId="0DA88A0A" w14:textId="77777777" w:rsidR="00C20D46" w:rsidRPr="00C20D46" w:rsidRDefault="00C20D46" w:rsidP="00C20D46">
      <w:pPr>
        <w:bidi/>
        <w:rPr>
          <w:rFonts w:cs="David" w:hint="cs"/>
          <w:rtl/>
        </w:rPr>
      </w:pPr>
    </w:p>
    <w:p w14:paraId="15C45530" w14:textId="77777777" w:rsidR="00C20D46" w:rsidRPr="00C20D46" w:rsidRDefault="00C20D46" w:rsidP="00C20D46">
      <w:pPr>
        <w:bidi/>
        <w:rPr>
          <w:rFonts w:cs="David" w:hint="cs"/>
          <w:rtl/>
        </w:rPr>
      </w:pPr>
      <w:r w:rsidRPr="00C20D46">
        <w:rPr>
          <w:rFonts w:cs="David" w:hint="cs"/>
          <w:rtl/>
        </w:rPr>
        <w:tab/>
        <w:t xml:space="preserve"> כמה זמן זה מוגבל בחוק הבחירות?</w:t>
      </w:r>
    </w:p>
    <w:p w14:paraId="2804C4B7" w14:textId="77777777" w:rsidR="00C20D46" w:rsidRPr="00C20D46" w:rsidRDefault="00C20D46" w:rsidP="00C20D46">
      <w:pPr>
        <w:bidi/>
        <w:rPr>
          <w:rFonts w:cs="David" w:hint="cs"/>
          <w:rtl/>
        </w:rPr>
      </w:pPr>
      <w:r w:rsidRPr="00C20D46">
        <w:rPr>
          <w:rFonts w:cs="David" w:hint="cs"/>
          <w:rtl/>
        </w:rPr>
        <w:tab/>
      </w:r>
      <w:r w:rsidRPr="00C20D46">
        <w:rPr>
          <w:rFonts w:cs="David" w:hint="cs"/>
          <w:rtl/>
        </w:rPr>
        <w:tab/>
      </w:r>
    </w:p>
    <w:p w14:paraId="59FB75BF" w14:textId="77777777" w:rsidR="00C20D46" w:rsidRPr="00C20D46" w:rsidRDefault="00C20D46" w:rsidP="00C20D46">
      <w:pPr>
        <w:bidi/>
        <w:rPr>
          <w:rFonts w:cs="David" w:hint="cs"/>
          <w:u w:val="single"/>
          <w:rtl/>
        </w:rPr>
      </w:pPr>
      <w:r w:rsidRPr="00C20D46">
        <w:rPr>
          <w:rFonts w:cs="David" w:hint="cs"/>
          <w:u w:val="single"/>
          <w:rtl/>
        </w:rPr>
        <w:t>ארבל אסטרחן:</w:t>
      </w:r>
    </w:p>
    <w:p w14:paraId="1EE1155A" w14:textId="77777777" w:rsidR="00C20D46" w:rsidRPr="00C20D46" w:rsidRDefault="00C20D46" w:rsidP="00C20D46">
      <w:pPr>
        <w:bidi/>
        <w:rPr>
          <w:rFonts w:cs="David" w:hint="cs"/>
          <w:rtl/>
        </w:rPr>
      </w:pPr>
    </w:p>
    <w:p w14:paraId="3BFCE5ED" w14:textId="77777777" w:rsidR="00C20D46" w:rsidRPr="00C20D46" w:rsidRDefault="00C20D46" w:rsidP="00C20D46">
      <w:pPr>
        <w:bidi/>
        <w:rPr>
          <w:rFonts w:cs="David" w:hint="cs"/>
          <w:rtl/>
        </w:rPr>
      </w:pPr>
      <w:r w:rsidRPr="00C20D46">
        <w:rPr>
          <w:rFonts w:cs="David" w:hint="cs"/>
          <w:rtl/>
        </w:rPr>
        <w:tab/>
        <w:t>היום, אחרי התיקון, כתוב שיש בסך הכול 15 דקות לכל מפלגה ורשימת מועמדים ואם זו סיעה שמיוצגת בכנסת 4 דקות נוספות לכל חבר כנסת, זה ברדיו. בטלוויזיה 7 דקות לכל מפלגה ורשימת מועמדים.</w:t>
      </w:r>
    </w:p>
    <w:p w14:paraId="700D92D5" w14:textId="77777777" w:rsidR="00C20D46" w:rsidRPr="00C20D46" w:rsidRDefault="00C20D46" w:rsidP="00C20D46">
      <w:pPr>
        <w:bidi/>
        <w:rPr>
          <w:rFonts w:cs="David" w:hint="cs"/>
          <w:rtl/>
        </w:rPr>
      </w:pPr>
    </w:p>
    <w:p w14:paraId="53C6D822" w14:textId="77777777" w:rsidR="00C20D46" w:rsidRPr="00C20D46" w:rsidRDefault="00C20D46" w:rsidP="00C20D46">
      <w:pPr>
        <w:bidi/>
        <w:rPr>
          <w:rFonts w:cs="David" w:hint="cs"/>
          <w:u w:val="single"/>
          <w:rtl/>
        </w:rPr>
      </w:pPr>
      <w:r w:rsidRPr="00C20D46">
        <w:rPr>
          <w:rFonts w:cs="David" w:hint="cs"/>
          <w:u w:val="single"/>
          <w:rtl/>
        </w:rPr>
        <w:t>היו"ר דוד טל:</w:t>
      </w:r>
    </w:p>
    <w:p w14:paraId="0E5E79C7" w14:textId="77777777" w:rsidR="00C20D46" w:rsidRPr="00C20D46" w:rsidRDefault="00C20D46" w:rsidP="00C20D46">
      <w:pPr>
        <w:bidi/>
        <w:rPr>
          <w:rFonts w:cs="David" w:hint="cs"/>
          <w:rtl/>
        </w:rPr>
      </w:pPr>
    </w:p>
    <w:p w14:paraId="59729092" w14:textId="77777777" w:rsidR="00C20D46" w:rsidRPr="00C20D46" w:rsidRDefault="00C20D46" w:rsidP="00C20D46">
      <w:pPr>
        <w:bidi/>
        <w:rPr>
          <w:rFonts w:cs="David" w:hint="cs"/>
          <w:rtl/>
        </w:rPr>
      </w:pPr>
      <w:r w:rsidRPr="00C20D46">
        <w:rPr>
          <w:rFonts w:cs="David" w:hint="cs"/>
          <w:rtl/>
        </w:rPr>
        <w:tab/>
        <w:t xml:space="preserve"> היות ואנחנו עוסקים במשאל עם ואין הרבה מפלגות, זה רק בעד או נגד, אפשר לצמצם את זה ל- 15 דקות לכל צד. </w:t>
      </w:r>
    </w:p>
    <w:p w14:paraId="1B21239B" w14:textId="77777777" w:rsidR="00C20D46" w:rsidRPr="00C20D46" w:rsidRDefault="00C20D46" w:rsidP="00C20D46">
      <w:pPr>
        <w:bidi/>
        <w:rPr>
          <w:rFonts w:cs="David" w:hint="cs"/>
          <w:rtl/>
        </w:rPr>
      </w:pPr>
    </w:p>
    <w:p w14:paraId="615FC0BB" w14:textId="77777777" w:rsidR="00C20D46" w:rsidRPr="00C20D46" w:rsidRDefault="00C20D46" w:rsidP="00C20D46">
      <w:pPr>
        <w:bidi/>
        <w:rPr>
          <w:rFonts w:cs="David" w:hint="cs"/>
          <w:u w:val="single"/>
          <w:rtl/>
        </w:rPr>
      </w:pPr>
      <w:r w:rsidRPr="00C20D46">
        <w:rPr>
          <w:rFonts w:cs="David" w:hint="cs"/>
          <w:u w:val="single"/>
          <w:rtl/>
        </w:rPr>
        <w:t>ארבל אסטרחן:</w:t>
      </w:r>
    </w:p>
    <w:p w14:paraId="3171B474" w14:textId="77777777" w:rsidR="00C20D46" w:rsidRPr="00C20D46" w:rsidRDefault="00C20D46" w:rsidP="00C20D46">
      <w:pPr>
        <w:bidi/>
        <w:rPr>
          <w:rFonts w:cs="David" w:hint="cs"/>
          <w:u w:val="single"/>
          <w:rtl/>
        </w:rPr>
      </w:pPr>
    </w:p>
    <w:p w14:paraId="72249CE8" w14:textId="77777777" w:rsidR="00C20D46" w:rsidRPr="00C20D46" w:rsidRDefault="00C20D46" w:rsidP="00C20D46">
      <w:pPr>
        <w:bidi/>
        <w:rPr>
          <w:rFonts w:cs="David" w:hint="cs"/>
          <w:rtl/>
        </w:rPr>
      </w:pPr>
      <w:r w:rsidRPr="00C20D46">
        <w:rPr>
          <w:rFonts w:cs="David" w:hint="cs"/>
          <w:rtl/>
        </w:rPr>
        <w:tab/>
        <w:t xml:space="preserve"> לכמה זמן? פה מדובר על 14 ימים לפני הבחירות, לנו יש 45 ימים בין החלטת הכנסת לבין משאל עם.</w:t>
      </w:r>
    </w:p>
    <w:p w14:paraId="01A45729" w14:textId="77777777" w:rsidR="00C20D46" w:rsidRPr="00C20D46" w:rsidRDefault="00C20D46" w:rsidP="00C20D46">
      <w:pPr>
        <w:bidi/>
        <w:rPr>
          <w:rFonts w:cs="David" w:hint="cs"/>
          <w:rtl/>
        </w:rPr>
      </w:pPr>
    </w:p>
    <w:p w14:paraId="18B08282" w14:textId="77777777" w:rsidR="00C20D46" w:rsidRPr="00C20D46" w:rsidRDefault="00C20D46" w:rsidP="00C20D46">
      <w:pPr>
        <w:bidi/>
        <w:rPr>
          <w:rFonts w:cs="David" w:hint="cs"/>
          <w:rtl/>
        </w:rPr>
      </w:pPr>
    </w:p>
    <w:p w14:paraId="468B7B10" w14:textId="77777777" w:rsidR="00C20D46" w:rsidRPr="00C20D46" w:rsidRDefault="00C20D46" w:rsidP="00C20D46">
      <w:pPr>
        <w:bidi/>
        <w:rPr>
          <w:rFonts w:cs="David" w:hint="cs"/>
          <w:rtl/>
        </w:rPr>
      </w:pPr>
    </w:p>
    <w:p w14:paraId="6FFCDEE0" w14:textId="77777777" w:rsidR="00C20D46" w:rsidRPr="00C20D46" w:rsidRDefault="00C20D46" w:rsidP="00C20D46">
      <w:pPr>
        <w:bidi/>
        <w:rPr>
          <w:rFonts w:cs="David" w:hint="cs"/>
          <w:u w:val="single"/>
          <w:rtl/>
        </w:rPr>
      </w:pPr>
      <w:r w:rsidRPr="00C20D46">
        <w:rPr>
          <w:rFonts w:cs="David" w:hint="cs"/>
          <w:u w:val="single"/>
          <w:rtl/>
        </w:rPr>
        <w:t>עומר זון:</w:t>
      </w:r>
    </w:p>
    <w:p w14:paraId="52FF3999" w14:textId="77777777" w:rsidR="00C20D46" w:rsidRPr="00C20D46" w:rsidRDefault="00C20D46" w:rsidP="00C20D46">
      <w:pPr>
        <w:bidi/>
        <w:rPr>
          <w:rFonts w:cs="David" w:hint="cs"/>
          <w:rtl/>
        </w:rPr>
      </w:pPr>
    </w:p>
    <w:p w14:paraId="24519719" w14:textId="77777777" w:rsidR="00C20D46" w:rsidRPr="00C20D46" w:rsidRDefault="00C20D46" w:rsidP="00C20D46">
      <w:pPr>
        <w:bidi/>
        <w:rPr>
          <w:rFonts w:cs="David" w:hint="cs"/>
          <w:rtl/>
        </w:rPr>
      </w:pPr>
      <w:r w:rsidRPr="00C20D46">
        <w:rPr>
          <w:rFonts w:cs="David" w:hint="cs"/>
          <w:rtl/>
        </w:rPr>
        <w:tab/>
        <w:t>אמרנו 60 יום.</w:t>
      </w:r>
    </w:p>
    <w:p w14:paraId="691E5EDD" w14:textId="77777777" w:rsidR="00C20D46" w:rsidRDefault="00C20D46" w:rsidP="00C20D46">
      <w:pPr>
        <w:bidi/>
        <w:rPr>
          <w:rFonts w:cs="David" w:hint="cs"/>
          <w:rtl/>
        </w:rPr>
      </w:pPr>
    </w:p>
    <w:p w14:paraId="4D2A3ABF" w14:textId="77777777" w:rsidR="00C20D46" w:rsidRDefault="00C20D46" w:rsidP="00C20D46">
      <w:pPr>
        <w:bidi/>
        <w:rPr>
          <w:rFonts w:cs="David" w:hint="cs"/>
          <w:rtl/>
        </w:rPr>
      </w:pPr>
    </w:p>
    <w:p w14:paraId="681C91E4" w14:textId="77777777" w:rsidR="00C20D46" w:rsidRDefault="00C20D46" w:rsidP="00C20D46">
      <w:pPr>
        <w:bidi/>
        <w:rPr>
          <w:rFonts w:cs="David" w:hint="cs"/>
          <w:rtl/>
        </w:rPr>
      </w:pPr>
    </w:p>
    <w:p w14:paraId="2B15D63C" w14:textId="77777777" w:rsidR="00C20D46" w:rsidRDefault="00C20D46" w:rsidP="00C20D46">
      <w:pPr>
        <w:bidi/>
        <w:rPr>
          <w:rFonts w:cs="David" w:hint="cs"/>
          <w:rtl/>
        </w:rPr>
      </w:pPr>
    </w:p>
    <w:p w14:paraId="7FC87FAE" w14:textId="77777777" w:rsidR="00C20D46" w:rsidRDefault="00C20D46" w:rsidP="00C20D46">
      <w:pPr>
        <w:bidi/>
        <w:rPr>
          <w:rFonts w:cs="David" w:hint="cs"/>
          <w:rtl/>
        </w:rPr>
      </w:pPr>
    </w:p>
    <w:p w14:paraId="49D725C7" w14:textId="77777777" w:rsidR="00C20D46" w:rsidRDefault="00C20D46" w:rsidP="00C20D46">
      <w:pPr>
        <w:bidi/>
        <w:rPr>
          <w:rFonts w:cs="David" w:hint="cs"/>
          <w:rtl/>
        </w:rPr>
      </w:pPr>
    </w:p>
    <w:p w14:paraId="5DD12EF7" w14:textId="77777777" w:rsidR="00C20D46" w:rsidRDefault="00C20D46" w:rsidP="00C20D46">
      <w:pPr>
        <w:bidi/>
        <w:rPr>
          <w:rFonts w:cs="David" w:hint="cs"/>
          <w:rtl/>
        </w:rPr>
      </w:pPr>
    </w:p>
    <w:p w14:paraId="3D03943F" w14:textId="77777777" w:rsidR="00C20D46" w:rsidRDefault="00C20D46" w:rsidP="00C20D46">
      <w:pPr>
        <w:bidi/>
        <w:rPr>
          <w:rFonts w:cs="David" w:hint="cs"/>
          <w:rtl/>
        </w:rPr>
      </w:pPr>
    </w:p>
    <w:p w14:paraId="4D5AF88C" w14:textId="77777777" w:rsidR="00C20D46" w:rsidRPr="00C20D46" w:rsidRDefault="00C20D46" w:rsidP="00C20D46">
      <w:pPr>
        <w:bidi/>
        <w:rPr>
          <w:rFonts w:cs="David" w:hint="cs"/>
          <w:rtl/>
        </w:rPr>
      </w:pPr>
    </w:p>
    <w:p w14:paraId="35FDED86" w14:textId="77777777" w:rsidR="00C20D46" w:rsidRPr="00C20D46" w:rsidRDefault="00C20D46" w:rsidP="00C20D46">
      <w:pPr>
        <w:bidi/>
        <w:rPr>
          <w:rFonts w:cs="David" w:hint="cs"/>
          <w:rtl/>
        </w:rPr>
      </w:pPr>
      <w:r w:rsidRPr="00C20D46">
        <w:rPr>
          <w:rFonts w:cs="David" w:hint="cs"/>
          <w:u w:val="single"/>
          <w:rtl/>
        </w:rPr>
        <w:t>היו"ר דוד טל:</w:t>
      </w:r>
    </w:p>
    <w:p w14:paraId="698DFF46" w14:textId="77777777" w:rsidR="00C20D46" w:rsidRPr="00C20D46" w:rsidRDefault="00C20D46" w:rsidP="00C20D46">
      <w:pPr>
        <w:bidi/>
        <w:rPr>
          <w:rFonts w:cs="David" w:hint="cs"/>
          <w:rtl/>
        </w:rPr>
      </w:pPr>
    </w:p>
    <w:p w14:paraId="07871938" w14:textId="77777777" w:rsidR="00C20D46" w:rsidRPr="00C20D46" w:rsidRDefault="00C20D46" w:rsidP="00C20D46">
      <w:pPr>
        <w:bidi/>
        <w:rPr>
          <w:rFonts w:cs="David" w:hint="cs"/>
          <w:rtl/>
        </w:rPr>
      </w:pPr>
      <w:r w:rsidRPr="00C20D46">
        <w:rPr>
          <w:rFonts w:cs="David" w:hint="cs"/>
          <w:rtl/>
        </w:rPr>
        <w:tab/>
        <w:t>45 יום על פי דעתו של גדעון סער, אמרתי שהמנכ"לית של ועדת הבחירות הסיגה הסגות השאלה בנושא, ואנחנו נשוב ונדון בזה. השאלה אם לומר 14 יום טרם משאל העם, כל יום נקדיש 15 דקות לכל קבוצה?</w:t>
      </w:r>
    </w:p>
    <w:p w14:paraId="64DF2553" w14:textId="77777777" w:rsidR="00C20D46" w:rsidRPr="00C20D46" w:rsidRDefault="00C20D46" w:rsidP="00C20D46">
      <w:pPr>
        <w:bidi/>
        <w:rPr>
          <w:rFonts w:cs="David" w:hint="cs"/>
          <w:rtl/>
        </w:rPr>
      </w:pPr>
    </w:p>
    <w:p w14:paraId="5FA7D2E4" w14:textId="77777777" w:rsidR="00C20D46" w:rsidRPr="00C20D46" w:rsidRDefault="00C20D46" w:rsidP="00C20D46">
      <w:pPr>
        <w:bidi/>
        <w:rPr>
          <w:rFonts w:cs="David" w:hint="cs"/>
          <w:u w:val="single"/>
          <w:rtl/>
        </w:rPr>
      </w:pPr>
      <w:r w:rsidRPr="00C20D46">
        <w:rPr>
          <w:rFonts w:cs="David" w:hint="cs"/>
          <w:u w:val="single"/>
          <w:rtl/>
        </w:rPr>
        <w:t>עו"ד איל זנדברג:</w:t>
      </w:r>
    </w:p>
    <w:p w14:paraId="44526AB1" w14:textId="77777777" w:rsidR="00C20D46" w:rsidRPr="00C20D46" w:rsidRDefault="00C20D46" w:rsidP="00C20D46">
      <w:pPr>
        <w:bidi/>
        <w:rPr>
          <w:rFonts w:cs="David" w:hint="cs"/>
          <w:rtl/>
        </w:rPr>
      </w:pPr>
    </w:p>
    <w:p w14:paraId="28D3D76D" w14:textId="77777777" w:rsidR="00C20D46" w:rsidRPr="00C20D46" w:rsidRDefault="00C20D46" w:rsidP="00C20D46">
      <w:pPr>
        <w:bidi/>
        <w:rPr>
          <w:rFonts w:cs="David" w:hint="cs"/>
          <w:rtl/>
        </w:rPr>
      </w:pPr>
      <w:r w:rsidRPr="00C20D46">
        <w:rPr>
          <w:rFonts w:cs="David" w:hint="cs"/>
          <w:rtl/>
        </w:rPr>
        <w:tab/>
        <w:t>כל יום יוקדש איקס זמן עבור בעד או נגד.</w:t>
      </w:r>
    </w:p>
    <w:p w14:paraId="61FC433E" w14:textId="77777777" w:rsidR="00C20D46" w:rsidRPr="00C20D46" w:rsidRDefault="00C20D46" w:rsidP="00C20D46">
      <w:pPr>
        <w:bidi/>
        <w:rPr>
          <w:rFonts w:cs="David" w:hint="cs"/>
          <w:rtl/>
        </w:rPr>
      </w:pPr>
    </w:p>
    <w:p w14:paraId="25AC88C7" w14:textId="77777777" w:rsidR="00C20D46" w:rsidRPr="00C20D46" w:rsidRDefault="00C20D46" w:rsidP="00C20D46">
      <w:pPr>
        <w:bidi/>
        <w:rPr>
          <w:rFonts w:cs="David" w:hint="cs"/>
          <w:u w:val="single"/>
          <w:rtl/>
        </w:rPr>
      </w:pPr>
      <w:r w:rsidRPr="00C20D46">
        <w:rPr>
          <w:rFonts w:cs="David" w:hint="cs"/>
          <w:u w:val="single"/>
          <w:rtl/>
        </w:rPr>
        <w:t>עמי ברקוביץ:</w:t>
      </w:r>
    </w:p>
    <w:p w14:paraId="6707F94E" w14:textId="77777777" w:rsidR="00C20D46" w:rsidRPr="00C20D46" w:rsidRDefault="00C20D46" w:rsidP="00C20D46">
      <w:pPr>
        <w:bidi/>
        <w:rPr>
          <w:rFonts w:cs="David" w:hint="cs"/>
          <w:rtl/>
        </w:rPr>
      </w:pPr>
    </w:p>
    <w:p w14:paraId="37F41C53" w14:textId="77777777" w:rsidR="00C20D46" w:rsidRPr="00C20D46" w:rsidRDefault="00C20D46" w:rsidP="00C20D46">
      <w:pPr>
        <w:bidi/>
        <w:rPr>
          <w:rFonts w:cs="David" w:hint="cs"/>
          <w:rtl/>
        </w:rPr>
      </w:pPr>
      <w:r w:rsidRPr="00C20D46">
        <w:rPr>
          <w:rFonts w:cs="David" w:hint="cs"/>
          <w:rtl/>
        </w:rPr>
        <w:tab/>
        <w:t>כאן זה אמור להשתלב במסגרת שידורים מסחריים קיימים.</w:t>
      </w:r>
    </w:p>
    <w:p w14:paraId="2AEF60B7" w14:textId="77777777" w:rsidR="00C20D46" w:rsidRPr="00C20D46" w:rsidRDefault="00C20D46" w:rsidP="00C20D46">
      <w:pPr>
        <w:bidi/>
        <w:rPr>
          <w:rFonts w:cs="David" w:hint="cs"/>
          <w:rtl/>
        </w:rPr>
      </w:pPr>
    </w:p>
    <w:p w14:paraId="3C5E07AD" w14:textId="77777777" w:rsidR="00C20D46" w:rsidRPr="00C20D46" w:rsidRDefault="00C20D46" w:rsidP="00C20D46">
      <w:pPr>
        <w:bidi/>
        <w:rPr>
          <w:rFonts w:cs="David" w:hint="cs"/>
          <w:rtl/>
        </w:rPr>
      </w:pPr>
      <w:r w:rsidRPr="00C20D46">
        <w:rPr>
          <w:rFonts w:cs="David" w:hint="cs"/>
          <w:u w:val="single"/>
          <w:rtl/>
        </w:rPr>
        <w:t>היו"ר דוד טל:</w:t>
      </w:r>
    </w:p>
    <w:p w14:paraId="7E593E5A" w14:textId="77777777" w:rsidR="00C20D46" w:rsidRPr="00C20D46" w:rsidRDefault="00C20D46" w:rsidP="00C20D46">
      <w:pPr>
        <w:bidi/>
        <w:rPr>
          <w:rFonts w:cs="David" w:hint="cs"/>
          <w:rtl/>
        </w:rPr>
      </w:pPr>
    </w:p>
    <w:p w14:paraId="40B9FFFA" w14:textId="77777777" w:rsidR="00C20D46" w:rsidRPr="00C20D46" w:rsidRDefault="00C20D46" w:rsidP="00C20D46">
      <w:pPr>
        <w:bidi/>
        <w:rPr>
          <w:rFonts w:cs="David" w:hint="cs"/>
          <w:rtl/>
        </w:rPr>
      </w:pPr>
      <w:r w:rsidRPr="00C20D46">
        <w:rPr>
          <w:rFonts w:cs="David" w:hint="cs"/>
          <w:rtl/>
        </w:rPr>
        <w:tab/>
        <w:t>לא תכנית אקטואליה. יהיה חלון בשידורים הרגילים בין 15 דקות לעמדה הזו ו-15 דקות לעמדה השנייה.</w:t>
      </w:r>
    </w:p>
    <w:p w14:paraId="3A9DE845" w14:textId="77777777" w:rsidR="00C20D46" w:rsidRPr="00C20D46" w:rsidRDefault="00C20D46" w:rsidP="00C20D46">
      <w:pPr>
        <w:bidi/>
        <w:rPr>
          <w:rFonts w:cs="David" w:hint="cs"/>
          <w:rtl/>
        </w:rPr>
      </w:pPr>
    </w:p>
    <w:p w14:paraId="56E47FB9" w14:textId="77777777" w:rsidR="00C20D46" w:rsidRPr="00C20D46" w:rsidRDefault="00C20D46" w:rsidP="00C20D46">
      <w:pPr>
        <w:bidi/>
        <w:rPr>
          <w:rFonts w:cs="David" w:hint="cs"/>
          <w:u w:val="single"/>
          <w:rtl/>
        </w:rPr>
      </w:pPr>
      <w:r w:rsidRPr="00C20D46">
        <w:rPr>
          <w:rFonts w:cs="David" w:hint="cs"/>
          <w:u w:val="single"/>
          <w:rtl/>
        </w:rPr>
        <w:t>איל זנדברג:</w:t>
      </w:r>
    </w:p>
    <w:p w14:paraId="1704C230" w14:textId="77777777" w:rsidR="00C20D46" w:rsidRPr="00C20D46" w:rsidRDefault="00C20D46" w:rsidP="00C20D46">
      <w:pPr>
        <w:bidi/>
        <w:rPr>
          <w:rFonts w:cs="David" w:hint="cs"/>
          <w:rtl/>
        </w:rPr>
      </w:pPr>
    </w:p>
    <w:p w14:paraId="2C9A6715" w14:textId="77777777" w:rsidR="00C20D46" w:rsidRPr="00C20D46" w:rsidRDefault="00C20D46" w:rsidP="00C20D46">
      <w:pPr>
        <w:bidi/>
        <w:rPr>
          <w:rFonts w:cs="David" w:hint="cs"/>
          <w:rtl/>
        </w:rPr>
      </w:pPr>
      <w:r w:rsidRPr="00C20D46">
        <w:rPr>
          <w:rFonts w:cs="David" w:hint="cs"/>
          <w:rtl/>
        </w:rPr>
        <w:tab/>
        <w:t>השאלה איך תחליט מי הגופים שצריכים לשדר, לפי זה תוכל לחשב מה הזמן הדרוש. אם יהיו מאה עמותות לצד אחד האם תאפשר פתחון פה למאה עמותות ואיך תדע מי באיזה צד, הזיהוי קשה יותר.</w:t>
      </w:r>
    </w:p>
    <w:p w14:paraId="3A715A95" w14:textId="77777777" w:rsidR="00C20D46" w:rsidRPr="00C20D46" w:rsidRDefault="00C20D46" w:rsidP="00C20D46">
      <w:pPr>
        <w:bidi/>
        <w:rPr>
          <w:rFonts w:cs="David" w:hint="cs"/>
          <w:rtl/>
        </w:rPr>
      </w:pPr>
    </w:p>
    <w:p w14:paraId="29ACEAAF" w14:textId="77777777" w:rsidR="00C20D46" w:rsidRPr="00C20D46" w:rsidRDefault="00C20D46" w:rsidP="00C20D46">
      <w:pPr>
        <w:bidi/>
        <w:rPr>
          <w:rFonts w:cs="David" w:hint="cs"/>
          <w:rtl/>
        </w:rPr>
      </w:pPr>
      <w:r w:rsidRPr="00C20D46">
        <w:rPr>
          <w:rFonts w:cs="David" w:hint="cs"/>
          <w:u w:val="single"/>
          <w:rtl/>
        </w:rPr>
        <w:t>היו"ר דוד טל:</w:t>
      </w:r>
    </w:p>
    <w:p w14:paraId="69B40C45" w14:textId="77777777" w:rsidR="00C20D46" w:rsidRPr="00C20D46" w:rsidRDefault="00C20D46" w:rsidP="00C20D46">
      <w:pPr>
        <w:bidi/>
        <w:rPr>
          <w:rFonts w:cs="David" w:hint="cs"/>
          <w:rtl/>
        </w:rPr>
      </w:pPr>
    </w:p>
    <w:p w14:paraId="3B47A4F5" w14:textId="77777777" w:rsidR="00C20D46" w:rsidRPr="00C20D46" w:rsidRDefault="00C20D46" w:rsidP="00C20D46">
      <w:pPr>
        <w:bidi/>
        <w:rPr>
          <w:rFonts w:cs="David" w:hint="cs"/>
          <w:rtl/>
        </w:rPr>
      </w:pPr>
      <w:r w:rsidRPr="00C20D46">
        <w:rPr>
          <w:rFonts w:cs="David" w:hint="cs"/>
          <w:rtl/>
        </w:rPr>
        <w:tab/>
        <w:t>הזיהוי קל. רק איך יקבעו מי מבין 100,000 העמותות יביא את דברו.</w:t>
      </w:r>
    </w:p>
    <w:p w14:paraId="46902870" w14:textId="77777777" w:rsidR="00C20D46" w:rsidRPr="00C20D46" w:rsidRDefault="00C20D46" w:rsidP="00C20D46">
      <w:pPr>
        <w:bidi/>
        <w:rPr>
          <w:rFonts w:cs="David" w:hint="cs"/>
          <w:rtl/>
        </w:rPr>
      </w:pPr>
    </w:p>
    <w:p w14:paraId="236C3DEF" w14:textId="77777777" w:rsidR="00C20D46" w:rsidRPr="00C20D46" w:rsidRDefault="00C20D46" w:rsidP="00C20D46">
      <w:pPr>
        <w:bidi/>
        <w:rPr>
          <w:rFonts w:cs="David" w:hint="cs"/>
          <w:u w:val="single"/>
          <w:rtl/>
        </w:rPr>
      </w:pPr>
      <w:r w:rsidRPr="00C20D46">
        <w:rPr>
          <w:rFonts w:cs="David" w:hint="cs"/>
          <w:u w:val="single"/>
          <w:rtl/>
        </w:rPr>
        <w:t>איל זנדברג:</w:t>
      </w:r>
    </w:p>
    <w:p w14:paraId="0A90CD39" w14:textId="77777777" w:rsidR="00C20D46" w:rsidRPr="00C20D46" w:rsidRDefault="00C20D46" w:rsidP="00C20D46">
      <w:pPr>
        <w:bidi/>
        <w:rPr>
          <w:rFonts w:cs="David" w:hint="cs"/>
          <w:rtl/>
        </w:rPr>
      </w:pPr>
    </w:p>
    <w:p w14:paraId="701DBD8D" w14:textId="77777777" w:rsidR="00C20D46" w:rsidRPr="00C20D46" w:rsidRDefault="00C20D46" w:rsidP="00C20D46">
      <w:pPr>
        <w:bidi/>
        <w:rPr>
          <w:rFonts w:cs="David" w:hint="cs"/>
          <w:rtl/>
        </w:rPr>
      </w:pPr>
      <w:r w:rsidRPr="00C20D46">
        <w:rPr>
          <w:rFonts w:cs="David" w:hint="cs"/>
          <w:rtl/>
        </w:rPr>
        <w:tab/>
        <w:t xml:space="preserve">אולי אפשר שירשמו מי רוצה לשדר ב-14 יום ובכמה ואז יחלקו בין הימים, כמו מחלקים בין הרשימות. לא כל הרשימות יכולות להופיע בכל יום ולא תמיד הראשונה והאחרונה. </w:t>
      </w:r>
    </w:p>
    <w:p w14:paraId="3FFDACC1" w14:textId="77777777" w:rsidR="00C20D46" w:rsidRPr="00C20D46" w:rsidRDefault="00C20D46" w:rsidP="00C20D46">
      <w:pPr>
        <w:bidi/>
        <w:rPr>
          <w:rFonts w:cs="David" w:hint="cs"/>
          <w:rtl/>
        </w:rPr>
      </w:pPr>
    </w:p>
    <w:p w14:paraId="01D93C90"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05F508A1" w14:textId="77777777" w:rsidR="00C20D46" w:rsidRPr="00C20D46" w:rsidRDefault="00C20D46" w:rsidP="00C20D46">
      <w:pPr>
        <w:bidi/>
        <w:rPr>
          <w:rFonts w:cs="David" w:hint="cs"/>
          <w:rtl/>
        </w:rPr>
      </w:pPr>
    </w:p>
    <w:p w14:paraId="2458B154" w14:textId="77777777" w:rsidR="00C20D46" w:rsidRPr="00C20D46" w:rsidRDefault="00C20D46" w:rsidP="00C20D46">
      <w:pPr>
        <w:bidi/>
        <w:rPr>
          <w:rFonts w:cs="David" w:hint="cs"/>
          <w:rtl/>
        </w:rPr>
      </w:pPr>
      <w:r w:rsidRPr="00C20D46">
        <w:rPr>
          <w:rFonts w:cs="David" w:hint="cs"/>
          <w:rtl/>
        </w:rPr>
        <w:tab/>
        <w:t xml:space="preserve"> אני רוצה לנסות לשכנע את חברי הכנסת, את היועצים אני כנראה לא אצליח לשכנע.  נחזור אל המדיה כי חשוב שנראה מה היושב ראש הציע כי הוא חשב לפתור את הבעיה ברגולציה, מה חבר הכנסת רותם הציע ולמה אני חושב שאסור להיכנס לזה.</w:t>
      </w:r>
    </w:p>
    <w:p w14:paraId="7997ADC2" w14:textId="77777777" w:rsidR="00C20D46" w:rsidRPr="00C20D46" w:rsidRDefault="00C20D46" w:rsidP="00C20D46">
      <w:pPr>
        <w:bidi/>
        <w:rPr>
          <w:rFonts w:cs="David" w:hint="cs"/>
          <w:rtl/>
        </w:rPr>
      </w:pPr>
    </w:p>
    <w:p w14:paraId="4AF1DCA8" w14:textId="77777777" w:rsidR="00C20D46" w:rsidRPr="00C20D46" w:rsidRDefault="00C20D46" w:rsidP="00C20D46">
      <w:pPr>
        <w:bidi/>
        <w:rPr>
          <w:rFonts w:cs="David" w:hint="cs"/>
          <w:rtl/>
        </w:rPr>
      </w:pPr>
      <w:r w:rsidRPr="00C20D46">
        <w:rPr>
          <w:rFonts w:cs="David" w:hint="cs"/>
          <w:rtl/>
        </w:rPr>
        <w:tab/>
        <w:t>לעשות רבע שעה ביום ברציפות, תעמולה באשר היא, ברגע שיש פינת תעמולה אתה מחטיא את המטרה. הוא אומר, תן לי להעביר את המסרים, אני יודע את המקצוע, אתה כחבר כנסת יודע כל מיני דברים אחרים, איך להעביר מסרים לציבור אתה שוכר הרבה פעמים את שירותיהם של יועצי תקשורת, או אתה נהנה מעזרתם של יועצי תקשורת, תן לי לעשות את זה. תן לי חמש דקות ואני אפרק את זה על פני עשרים שעות. אני אסתדר מול התקשורת, אשלם אחרי זה אבל תן לי ליצור את חבילת התקשורת בצורה נבונה.</w:t>
      </w:r>
    </w:p>
    <w:p w14:paraId="3BAAEDED" w14:textId="77777777" w:rsidR="00C20D46" w:rsidRPr="00C20D46" w:rsidRDefault="00C20D46" w:rsidP="00C20D46">
      <w:pPr>
        <w:bidi/>
        <w:rPr>
          <w:rFonts w:cs="David" w:hint="cs"/>
          <w:rtl/>
        </w:rPr>
      </w:pPr>
    </w:p>
    <w:p w14:paraId="27766F39" w14:textId="77777777" w:rsidR="00C20D46" w:rsidRPr="00C20D46" w:rsidRDefault="00C20D46" w:rsidP="00C20D46">
      <w:pPr>
        <w:bidi/>
        <w:rPr>
          <w:rFonts w:cs="David" w:hint="cs"/>
          <w:rtl/>
        </w:rPr>
      </w:pPr>
      <w:r w:rsidRPr="00C20D46">
        <w:rPr>
          <w:rFonts w:cs="David" w:hint="cs"/>
          <w:rtl/>
        </w:rPr>
        <w:tab/>
        <w:t>הרי כך אומרת לנו התקשורת הרבה פעמים, קנה חבילה, למשל 2 דקות לפני חדשות, יש לזה מחיר, מבחינת זמן, הקצת לזה אותו זמן, אמרת שתי דקות זה אותן שתי דקות. עלות השידור והאפקטיביות של השידור הם שני דברים שונים.</w:t>
      </w:r>
    </w:p>
    <w:p w14:paraId="0595942F" w14:textId="77777777" w:rsidR="00C20D46" w:rsidRPr="00C20D46" w:rsidRDefault="00C20D46" w:rsidP="00C20D46">
      <w:pPr>
        <w:bidi/>
        <w:rPr>
          <w:rFonts w:cs="David" w:hint="cs"/>
          <w:rtl/>
        </w:rPr>
      </w:pPr>
    </w:p>
    <w:p w14:paraId="56628492" w14:textId="77777777" w:rsidR="00C20D46" w:rsidRDefault="00C20D46" w:rsidP="00C20D46">
      <w:pPr>
        <w:bidi/>
        <w:rPr>
          <w:rFonts w:cs="David" w:hint="cs"/>
          <w:rtl/>
        </w:rPr>
      </w:pPr>
      <w:r w:rsidRPr="00C20D46">
        <w:rPr>
          <w:rFonts w:cs="David" w:hint="cs"/>
          <w:rtl/>
        </w:rPr>
        <w:tab/>
        <w:t xml:space="preserve">דבר שני, אני חוזר אל המדיות השונות. אנחנו נמצאים בחזיתות שמה שניסו הרגולטורים לעשות בזמנו היה מתוך תפיסת עולם שאפשר להשתלט על זמן השידור ויש רק ערוץ אחד, זה לא </w:t>
      </w:r>
    </w:p>
    <w:p w14:paraId="1C84C968" w14:textId="77777777" w:rsidR="00C20D46" w:rsidRDefault="00C20D46" w:rsidP="00C20D46">
      <w:pPr>
        <w:bidi/>
        <w:rPr>
          <w:rFonts w:cs="David" w:hint="cs"/>
          <w:rtl/>
        </w:rPr>
      </w:pPr>
    </w:p>
    <w:p w14:paraId="2D2F51A1" w14:textId="77777777" w:rsidR="00C20D46" w:rsidRDefault="00C20D46" w:rsidP="00C20D46">
      <w:pPr>
        <w:bidi/>
        <w:rPr>
          <w:rFonts w:cs="David" w:hint="cs"/>
          <w:rtl/>
        </w:rPr>
      </w:pPr>
    </w:p>
    <w:p w14:paraId="0B5B65D5" w14:textId="77777777" w:rsidR="00C20D46" w:rsidRDefault="00C20D46" w:rsidP="00C20D46">
      <w:pPr>
        <w:bidi/>
        <w:rPr>
          <w:rFonts w:cs="David" w:hint="cs"/>
          <w:rtl/>
        </w:rPr>
      </w:pPr>
    </w:p>
    <w:p w14:paraId="4C5E55C6" w14:textId="77777777" w:rsidR="00C20D46" w:rsidRDefault="00C20D46" w:rsidP="00C20D46">
      <w:pPr>
        <w:bidi/>
        <w:rPr>
          <w:rFonts w:cs="David" w:hint="cs"/>
          <w:rtl/>
        </w:rPr>
      </w:pPr>
    </w:p>
    <w:p w14:paraId="5A0D6C03" w14:textId="77777777" w:rsidR="00C20D46" w:rsidRDefault="00C20D46" w:rsidP="00C20D46">
      <w:pPr>
        <w:bidi/>
        <w:rPr>
          <w:rFonts w:cs="David" w:hint="cs"/>
          <w:rtl/>
        </w:rPr>
      </w:pPr>
    </w:p>
    <w:p w14:paraId="4FF59C2F" w14:textId="77777777" w:rsidR="00C20D46" w:rsidRPr="00C20D46" w:rsidRDefault="00C20D46" w:rsidP="00C20D46">
      <w:pPr>
        <w:bidi/>
        <w:rPr>
          <w:rFonts w:cs="David" w:hint="cs"/>
          <w:rtl/>
        </w:rPr>
      </w:pPr>
      <w:r w:rsidRPr="00C20D46">
        <w:rPr>
          <w:rFonts w:cs="David" w:hint="cs"/>
          <w:rtl/>
        </w:rPr>
        <w:t>כך היום. אנחנו נמצאים בעולם רב ערוצי, עולם שבו אפשר להעביר מסרים בצורות שונות, למה נשלה את עצמנו שאנחנו משתלטים?</w:t>
      </w:r>
    </w:p>
    <w:p w14:paraId="1C75A2E6" w14:textId="77777777" w:rsidR="00C20D46" w:rsidRPr="00C20D46" w:rsidRDefault="00C20D46" w:rsidP="00C20D46">
      <w:pPr>
        <w:bidi/>
        <w:rPr>
          <w:rFonts w:cs="David" w:hint="cs"/>
          <w:rtl/>
        </w:rPr>
      </w:pPr>
    </w:p>
    <w:p w14:paraId="67F713A4" w14:textId="77777777" w:rsidR="00C20D46" w:rsidRPr="00C20D46" w:rsidRDefault="00C20D46" w:rsidP="00C20D46">
      <w:pPr>
        <w:bidi/>
        <w:rPr>
          <w:rFonts w:cs="David" w:hint="cs"/>
          <w:rtl/>
        </w:rPr>
      </w:pPr>
      <w:r w:rsidRPr="00C20D46">
        <w:rPr>
          <w:rFonts w:cs="David" w:hint="cs"/>
          <w:rtl/>
        </w:rPr>
        <w:tab/>
        <w:t xml:space="preserve">חבר הכנסת רותם בא בשם הקיבוץ ואומר, בואו נחזור לימי הקיבוץ, השוויון מעל הכול, אבל אין לך כאן שוויון. אני אתן לך סיבה למה אין לך שוויון. אם אני מצליח לקנות מערוץ איקס שעות, והשקעתי בך, אני יכול לשכנע אותך לשדר את התכנית ההיא שעשית לאנשים שגרים במום הזה, והם מסכנים וערכיים, לעשות תכנית פורטרט על יהודה הראל בנעלי בית, כל הדברים היפים, אך מילה על הגולן. לעשות עליו תכנית ראויה, אלה הם חייך, שלא עוסקת בסוגיות הללו, ואתה מצמיד את זה לכל מיני סוגיות אחרות.  </w:t>
      </w:r>
    </w:p>
    <w:p w14:paraId="0CB95C5D" w14:textId="77777777" w:rsidR="00C20D46" w:rsidRPr="00C20D46" w:rsidRDefault="00C20D46" w:rsidP="00C20D46">
      <w:pPr>
        <w:bidi/>
        <w:rPr>
          <w:rFonts w:cs="David" w:hint="cs"/>
          <w:rtl/>
        </w:rPr>
      </w:pPr>
    </w:p>
    <w:p w14:paraId="3E1910D6" w14:textId="77777777" w:rsidR="00C20D46" w:rsidRPr="00C20D46" w:rsidRDefault="00C20D46" w:rsidP="00C20D46">
      <w:pPr>
        <w:bidi/>
        <w:rPr>
          <w:rFonts w:cs="David" w:hint="cs"/>
          <w:rtl/>
        </w:rPr>
      </w:pPr>
      <w:r w:rsidRPr="00C20D46">
        <w:rPr>
          <w:rFonts w:cs="David" w:hint="cs"/>
          <w:u w:val="single"/>
          <w:rtl/>
        </w:rPr>
        <w:t>היו"ר דוד טל:</w:t>
      </w:r>
    </w:p>
    <w:p w14:paraId="62A7AC4B" w14:textId="77777777" w:rsidR="00C20D46" w:rsidRPr="00C20D46" w:rsidRDefault="00C20D46" w:rsidP="00C20D46">
      <w:pPr>
        <w:bidi/>
        <w:rPr>
          <w:rFonts w:cs="David" w:hint="cs"/>
          <w:rtl/>
        </w:rPr>
      </w:pPr>
    </w:p>
    <w:p w14:paraId="5589AF2F" w14:textId="77777777" w:rsidR="00C20D46" w:rsidRPr="00C20D46" w:rsidRDefault="00C20D46" w:rsidP="00C20D46">
      <w:pPr>
        <w:bidi/>
        <w:rPr>
          <w:rFonts w:cs="David" w:hint="cs"/>
          <w:rtl/>
        </w:rPr>
      </w:pPr>
      <w:r w:rsidRPr="00C20D46">
        <w:rPr>
          <w:rFonts w:cs="David" w:hint="cs"/>
          <w:rtl/>
        </w:rPr>
        <w:tab/>
        <w:t>אני מבקש להשתכנע אבל יש כמה בעיות שצצות. נניח שכל אלה שמתנגדים לירידה מרמת הגולן, יש מאה עמותות כאלה, כל עמותה תרצה לבוא לידי ביטוי ברדיו. מספיק שכל אחת מהעמותות האלה תיקח שתי דקות שידור יש לך 200 דקות של שידור, זה נראה לך סביר?</w:t>
      </w:r>
    </w:p>
    <w:p w14:paraId="1E12742B" w14:textId="77777777" w:rsidR="00C20D46" w:rsidRPr="00C20D46" w:rsidRDefault="00C20D46" w:rsidP="00C20D46">
      <w:pPr>
        <w:bidi/>
        <w:rPr>
          <w:rFonts w:cs="David" w:hint="cs"/>
          <w:rtl/>
        </w:rPr>
      </w:pPr>
    </w:p>
    <w:p w14:paraId="44FF6425"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4B1C712" w14:textId="77777777" w:rsidR="00C20D46" w:rsidRPr="00C20D46" w:rsidRDefault="00C20D46" w:rsidP="00C20D46">
      <w:pPr>
        <w:bidi/>
        <w:rPr>
          <w:rFonts w:cs="David" w:hint="cs"/>
          <w:rtl/>
        </w:rPr>
      </w:pPr>
    </w:p>
    <w:p w14:paraId="032EB909" w14:textId="77777777" w:rsidR="00C20D46" w:rsidRPr="00C20D46" w:rsidRDefault="00C20D46" w:rsidP="00C20D46">
      <w:pPr>
        <w:bidi/>
        <w:rPr>
          <w:rFonts w:cs="David" w:hint="cs"/>
          <w:rtl/>
        </w:rPr>
      </w:pPr>
      <w:r w:rsidRPr="00C20D46">
        <w:rPr>
          <w:rFonts w:cs="David" w:hint="cs"/>
          <w:rtl/>
        </w:rPr>
        <w:tab/>
        <w:t xml:space="preserve">  כן. אלה לא יהיו 200 דקות, בפועל זה יהיה אחרת. אם היית אומר כחוק כנסת שזה צריך להיות גוף א' גוף ב', כשהתחלנו אמרתי, נקצה לכל גוש כסף ממלכתי, אמרתי שאסור להקצות כסף ממלכתי אבל אם אתם מתעקשים להקצות כסף ממלכתי ולהיכנס לרגולציה של ימי הצנע בבקשה, תלך לשני גופים ולא לפי מפלגות כי זו הגינות. למרות שלכאורה אני כקואליציה הייתי אומר לך לפי קואליציה ואופוזיציה, אמרתי יש בעד ויש נגד, תקצה לשניים.</w:t>
      </w:r>
    </w:p>
    <w:p w14:paraId="327D4A4A" w14:textId="77777777" w:rsidR="00C20D46" w:rsidRPr="00C20D46" w:rsidRDefault="00C20D46" w:rsidP="00C20D46">
      <w:pPr>
        <w:bidi/>
        <w:rPr>
          <w:rFonts w:cs="David" w:hint="cs"/>
          <w:rtl/>
        </w:rPr>
      </w:pPr>
    </w:p>
    <w:p w14:paraId="0B97BF52" w14:textId="77777777" w:rsidR="00C20D46" w:rsidRPr="00C20D46" w:rsidRDefault="00C20D46" w:rsidP="00C20D46">
      <w:pPr>
        <w:bidi/>
        <w:ind w:firstLine="567"/>
        <w:rPr>
          <w:rFonts w:cs="David" w:hint="cs"/>
          <w:rtl/>
        </w:rPr>
      </w:pPr>
      <w:r w:rsidRPr="00C20D46">
        <w:rPr>
          <w:rFonts w:cs="David" w:hint="cs"/>
          <w:rtl/>
        </w:rPr>
        <w:t xml:space="preserve"> אז  באופן אוטומטי המארגן מאחורי הקלעים היה מארגן אותם לגוף אחד, אם יסתבר לו, יגיד היועץ התקשורתי שלו, הרי בסופו של דבר זה יהיה גוף שיתרכז באיש אחד, יגיד לו, לא כדאי לך. הלא כדאי לך יתנקז לזה שלא כדאי לו 200 דקות כי הציבור ימאס בהם.</w:t>
      </w:r>
    </w:p>
    <w:p w14:paraId="57936D60" w14:textId="77777777" w:rsidR="00C20D46" w:rsidRPr="00C20D46" w:rsidRDefault="00C20D46" w:rsidP="00C20D46">
      <w:pPr>
        <w:bidi/>
        <w:ind w:firstLine="567"/>
        <w:rPr>
          <w:rFonts w:cs="David" w:hint="cs"/>
          <w:rtl/>
        </w:rPr>
      </w:pPr>
    </w:p>
    <w:p w14:paraId="4DD7EBBE" w14:textId="77777777" w:rsidR="00C20D46" w:rsidRPr="00C20D46" w:rsidRDefault="00C20D46" w:rsidP="00C20D46">
      <w:pPr>
        <w:bidi/>
        <w:ind w:firstLine="567"/>
        <w:rPr>
          <w:rFonts w:cs="David" w:hint="cs"/>
          <w:rtl/>
        </w:rPr>
      </w:pPr>
      <w:r w:rsidRPr="00C20D46">
        <w:rPr>
          <w:rFonts w:cs="David" w:hint="cs"/>
          <w:rtl/>
        </w:rPr>
        <w:t xml:space="preserve">אתן לך דוגמה מההתנתקות, הסיפור של כפר דרום. הטענה נגד מועצת ישע הייתה שהעבודה שנתנו את כוחנו לגוף אחד מארגן גרמה לכך שלא פרצו את הגדרות של כפר דרום, גם אלה שרצו לפרוץ. </w:t>
      </w:r>
    </w:p>
    <w:p w14:paraId="6F7BB921" w14:textId="77777777" w:rsidR="00C20D46" w:rsidRPr="00C20D46" w:rsidRDefault="00C20D46" w:rsidP="00C20D46">
      <w:pPr>
        <w:bidi/>
        <w:rPr>
          <w:rFonts w:cs="David" w:hint="cs"/>
          <w:rtl/>
        </w:rPr>
      </w:pPr>
    </w:p>
    <w:p w14:paraId="787A1069" w14:textId="77777777" w:rsidR="00C20D46" w:rsidRPr="00C20D46" w:rsidRDefault="00C20D46" w:rsidP="00C20D46">
      <w:pPr>
        <w:bidi/>
        <w:rPr>
          <w:rFonts w:cs="David" w:hint="cs"/>
          <w:u w:val="single"/>
          <w:rtl/>
        </w:rPr>
      </w:pPr>
      <w:r w:rsidRPr="00C20D46">
        <w:rPr>
          <w:rFonts w:cs="David" w:hint="cs"/>
          <w:u w:val="single"/>
          <w:rtl/>
        </w:rPr>
        <w:t>דוד רותם:</w:t>
      </w:r>
    </w:p>
    <w:p w14:paraId="7DD47BDC" w14:textId="77777777" w:rsidR="00C20D46" w:rsidRPr="00C20D46" w:rsidRDefault="00C20D46" w:rsidP="00C20D46">
      <w:pPr>
        <w:bidi/>
        <w:rPr>
          <w:rFonts w:cs="David" w:hint="cs"/>
          <w:rtl/>
        </w:rPr>
      </w:pPr>
    </w:p>
    <w:p w14:paraId="5BA0A087" w14:textId="77777777" w:rsidR="00C20D46" w:rsidRPr="00C20D46" w:rsidRDefault="00C20D46" w:rsidP="00C20D46">
      <w:pPr>
        <w:bidi/>
        <w:rPr>
          <w:rFonts w:cs="David" w:hint="cs"/>
          <w:rtl/>
        </w:rPr>
      </w:pPr>
      <w:r w:rsidRPr="00C20D46">
        <w:rPr>
          <w:rFonts w:cs="David" w:hint="cs"/>
          <w:rtl/>
        </w:rPr>
        <w:tab/>
        <w:t xml:space="preserve"> זו פרשנות שלך.</w:t>
      </w:r>
    </w:p>
    <w:p w14:paraId="3C3B53C1" w14:textId="77777777" w:rsidR="00C20D46" w:rsidRPr="00C20D46" w:rsidRDefault="00C20D46" w:rsidP="00C20D46">
      <w:pPr>
        <w:bidi/>
        <w:rPr>
          <w:rFonts w:cs="David" w:hint="cs"/>
          <w:rtl/>
        </w:rPr>
      </w:pPr>
    </w:p>
    <w:p w14:paraId="4B08DE7E" w14:textId="77777777" w:rsidR="00C20D46" w:rsidRPr="00C20D46" w:rsidRDefault="00C20D46" w:rsidP="00C20D46">
      <w:pPr>
        <w:bidi/>
        <w:rPr>
          <w:rFonts w:cs="David" w:hint="cs"/>
          <w:u w:val="single"/>
          <w:rtl/>
        </w:rPr>
      </w:pPr>
      <w:r w:rsidRPr="00C20D46">
        <w:rPr>
          <w:rFonts w:cs="David" w:hint="cs"/>
          <w:u w:val="single"/>
          <w:rtl/>
        </w:rPr>
        <w:t>היו"ר דוד טל:</w:t>
      </w:r>
    </w:p>
    <w:p w14:paraId="2E4C5746" w14:textId="77777777" w:rsidR="00C20D46" w:rsidRPr="00C20D46" w:rsidRDefault="00C20D46" w:rsidP="00C20D46">
      <w:pPr>
        <w:bidi/>
        <w:rPr>
          <w:rFonts w:cs="David" w:hint="cs"/>
          <w:rtl/>
        </w:rPr>
      </w:pPr>
    </w:p>
    <w:p w14:paraId="41BCE78E" w14:textId="77777777" w:rsidR="00C20D46" w:rsidRPr="00C20D46" w:rsidRDefault="00C20D46" w:rsidP="00C20D46">
      <w:pPr>
        <w:bidi/>
        <w:rPr>
          <w:rFonts w:cs="David" w:hint="cs"/>
          <w:rtl/>
        </w:rPr>
      </w:pPr>
      <w:r w:rsidRPr="00C20D46">
        <w:rPr>
          <w:rFonts w:cs="David" w:hint="cs"/>
          <w:rtl/>
        </w:rPr>
        <w:tab/>
        <w:t xml:space="preserve"> זו טענה שנשמעה. </w:t>
      </w:r>
    </w:p>
    <w:p w14:paraId="070C053C" w14:textId="77777777" w:rsidR="00C20D46" w:rsidRPr="00C20D46" w:rsidRDefault="00C20D46" w:rsidP="00C20D46">
      <w:pPr>
        <w:bidi/>
        <w:rPr>
          <w:rFonts w:cs="David" w:hint="cs"/>
          <w:rtl/>
        </w:rPr>
      </w:pPr>
    </w:p>
    <w:p w14:paraId="73318FAF" w14:textId="77777777" w:rsidR="00C20D46" w:rsidRPr="00C20D46" w:rsidRDefault="00C20D46" w:rsidP="00C20D46">
      <w:pPr>
        <w:bidi/>
        <w:rPr>
          <w:rFonts w:cs="David" w:hint="cs"/>
          <w:u w:val="single"/>
          <w:rtl/>
        </w:rPr>
      </w:pPr>
      <w:r w:rsidRPr="00C20D46">
        <w:rPr>
          <w:rFonts w:cs="David" w:hint="cs"/>
          <w:u w:val="single"/>
          <w:rtl/>
        </w:rPr>
        <w:t>דוד רותם:</w:t>
      </w:r>
    </w:p>
    <w:p w14:paraId="4F6211F4" w14:textId="77777777" w:rsidR="00C20D46" w:rsidRPr="00C20D46" w:rsidRDefault="00C20D46" w:rsidP="00C20D46">
      <w:pPr>
        <w:bidi/>
        <w:rPr>
          <w:rFonts w:cs="David" w:hint="cs"/>
          <w:rtl/>
        </w:rPr>
      </w:pPr>
    </w:p>
    <w:p w14:paraId="00578E58" w14:textId="77777777" w:rsidR="00C20D46" w:rsidRPr="00C20D46" w:rsidRDefault="00C20D46" w:rsidP="00C20D46">
      <w:pPr>
        <w:bidi/>
        <w:rPr>
          <w:rFonts w:cs="David" w:hint="cs"/>
          <w:rtl/>
        </w:rPr>
      </w:pPr>
      <w:r w:rsidRPr="00C20D46">
        <w:rPr>
          <w:rFonts w:cs="David" w:hint="cs"/>
          <w:rtl/>
        </w:rPr>
        <w:tab/>
        <w:t xml:space="preserve"> גם אם היו פורצים היו באים בטענה.</w:t>
      </w:r>
    </w:p>
    <w:p w14:paraId="39FC6B22" w14:textId="77777777" w:rsidR="00C20D46" w:rsidRPr="00C20D46" w:rsidRDefault="00C20D46" w:rsidP="00C20D46">
      <w:pPr>
        <w:bidi/>
        <w:rPr>
          <w:rFonts w:cs="David" w:hint="cs"/>
          <w:rtl/>
        </w:rPr>
      </w:pPr>
    </w:p>
    <w:p w14:paraId="23A6D4CA"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523E1EA7" w14:textId="77777777" w:rsidR="00C20D46" w:rsidRPr="00C20D46" w:rsidRDefault="00C20D46" w:rsidP="00C20D46">
      <w:pPr>
        <w:bidi/>
        <w:rPr>
          <w:rFonts w:cs="David" w:hint="cs"/>
          <w:rtl/>
        </w:rPr>
      </w:pPr>
    </w:p>
    <w:p w14:paraId="342ABB45" w14:textId="77777777" w:rsidR="00C20D46" w:rsidRPr="00C20D46" w:rsidRDefault="00C20D46" w:rsidP="00C20D46">
      <w:pPr>
        <w:bidi/>
        <w:rPr>
          <w:rFonts w:cs="David" w:hint="cs"/>
          <w:rtl/>
        </w:rPr>
      </w:pPr>
      <w:r w:rsidRPr="00C20D46">
        <w:rPr>
          <w:rFonts w:cs="David" w:hint="cs"/>
          <w:rtl/>
        </w:rPr>
        <w:tab/>
        <w:t xml:space="preserve">  כך אתה נאמן לשיטתך שתמיד אומרים לפוליטיקאים שהם טועים. אבל יש מערכת מאחורי הקלעים של ארגון ולכן אני אסביר לחבר הכנסת סער ש-45 יום לא מספיקים, אלא צריך גם אויר כדי לעבוד.</w:t>
      </w:r>
    </w:p>
    <w:p w14:paraId="665F0E4C" w14:textId="77777777" w:rsidR="00C20D46" w:rsidRPr="00C20D46" w:rsidRDefault="00C20D46" w:rsidP="00C20D46">
      <w:pPr>
        <w:bidi/>
        <w:rPr>
          <w:rFonts w:cs="David" w:hint="cs"/>
          <w:rtl/>
        </w:rPr>
      </w:pPr>
    </w:p>
    <w:p w14:paraId="67B45758" w14:textId="77777777" w:rsidR="00C20D46" w:rsidRDefault="00C20D46" w:rsidP="00C20D46">
      <w:pPr>
        <w:bidi/>
        <w:ind w:firstLine="567"/>
        <w:rPr>
          <w:rFonts w:cs="David" w:hint="cs"/>
          <w:rtl/>
        </w:rPr>
      </w:pPr>
      <w:r w:rsidRPr="00C20D46">
        <w:rPr>
          <w:rFonts w:cs="David" w:hint="cs"/>
          <w:rtl/>
        </w:rPr>
        <w:t xml:space="preserve">בחזרה למערכת שלנו, המהלך הזה של התארגנות מאחורי הקלעים, הפרסומאים יאמרו את דברם. זה לא שלושתנו, יש לזה מקצוענים, הם יגידו לנו שהעמסת יתר על התקשורת הי טעות פטאלית. מי שרוצה להצליח במקרה הזה צרי להיות מידתי ולכן הם אלה שיגידו, למרות שכדאי להם לפרסם 1000 שעות והם תאבי בצע, וירצו את השעו האלה כי מה אכפת להם,תם לא יבואו </w:t>
      </w:r>
    </w:p>
    <w:p w14:paraId="0C87ADBA" w14:textId="77777777" w:rsidR="00C20D46" w:rsidRDefault="00C20D46" w:rsidP="00C20D46">
      <w:pPr>
        <w:bidi/>
        <w:ind w:firstLine="567"/>
        <w:rPr>
          <w:rFonts w:cs="David" w:hint="cs"/>
          <w:rtl/>
        </w:rPr>
      </w:pPr>
    </w:p>
    <w:p w14:paraId="4C207B7B" w14:textId="77777777" w:rsidR="00C20D46" w:rsidRDefault="00C20D46" w:rsidP="00C20D46">
      <w:pPr>
        <w:bidi/>
        <w:ind w:firstLine="567"/>
        <w:rPr>
          <w:rFonts w:cs="David" w:hint="cs"/>
          <w:rtl/>
        </w:rPr>
      </w:pPr>
    </w:p>
    <w:p w14:paraId="152DFF65" w14:textId="77777777" w:rsidR="00C20D46" w:rsidRDefault="00C20D46" w:rsidP="00C20D46">
      <w:pPr>
        <w:bidi/>
        <w:ind w:firstLine="567"/>
        <w:rPr>
          <w:rFonts w:cs="David" w:hint="cs"/>
          <w:rtl/>
        </w:rPr>
      </w:pPr>
    </w:p>
    <w:p w14:paraId="20AB73C6" w14:textId="77777777" w:rsidR="00C20D46" w:rsidRDefault="00C20D46" w:rsidP="00C20D46">
      <w:pPr>
        <w:bidi/>
        <w:ind w:firstLine="567"/>
        <w:rPr>
          <w:rFonts w:cs="David" w:hint="cs"/>
          <w:rtl/>
        </w:rPr>
      </w:pPr>
    </w:p>
    <w:p w14:paraId="6C85419A" w14:textId="77777777" w:rsidR="00C20D46" w:rsidRDefault="00C20D46" w:rsidP="00C20D46">
      <w:pPr>
        <w:bidi/>
        <w:ind w:firstLine="567"/>
        <w:rPr>
          <w:rFonts w:cs="David" w:hint="cs"/>
          <w:rtl/>
        </w:rPr>
      </w:pPr>
    </w:p>
    <w:p w14:paraId="4F32A682" w14:textId="77777777" w:rsidR="00C20D46" w:rsidRPr="00C20D46" w:rsidRDefault="00C20D46" w:rsidP="00C20D46">
      <w:pPr>
        <w:bidi/>
        <w:ind w:firstLine="567"/>
        <w:rPr>
          <w:rFonts w:cs="David" w:hint="cs"/>
          <w:rtl/>
        </w:rPr>
      </w:pPr>
      <w:r w:rsidRPr="00C20D46">
        <w:rPr>
          <w:rFonts w:cs="David" w:hint="cs"/>
          <w:rtl/>
        </w:rPr>
        <w:t xml:space="preserve">בחשבון. אבל הגוף המפרסם שיכשל בהעמסת יתר, בשבילו זה יהיה מקרה המבחן, זו הרגולציה של החיים. </w:t>
      </w:r>
    </w:p>
    <w:p w14:paraId="652AA2EA" w14:textId="77777777" w:rsidR="00C20D46" w:rsidRPr="00C20D46" w:rsidRDefault="00C20D46" w:rsidP="00C20D46">
      <w:pPr>
        <w:bidi/>
        <w:ind w:firstLine="567"/>
        <w:rPr>
          <w:rFonts w:cs="David" w:hint="cs"/>
          <w:rtl/>
        </w:rPr>
      </w:pPr>
    </w:p>
    <w:p w14:paraId="2FB8D51C" w14:textId="77777777" w:rsidR="00C20D46" w:rsidRPr="00C20D46" w:rsidRDefault="00C20D46" w:rsidP="00C20D46">
      <w:pPr>
        <w:bidi/>
        <w:rPr>
          <w:rFonts w:cs="David" w:hint="cs"/>
          <w:u w:val="single"/>
          <w:rtl/>
        </w:rPr>
      </w:pPr>
      <w:r w:rsidRPr="00C20D46">
        <w:rPr>
          <w:rFonts w:cs="David" w:hint="cs"/>
          <w:u w:val="single"/>
          <w:rtl/>
        </w:rPr>
        <w:t>דוד רותם:</w:t>
      </w:r>
    </w:p>
    <w:p w14:paraId="60D44E70" w14:textId="77777777" w:rsidR="00C20D46" w:rsidRPr="00C20D46" w:rsidRDefault="00C20D46" w:rsidP="00C20D46">
      <w:pPr>
        <w:bidi/>
        <w:rPr>
          <w:rFonts w:cs="David" w:hint="cs"/>
          <w:rtl/>
        </w:rPr>
      </w:pPr>
    </w:p>
    <w:p w14:paraId="4BD21287" w14:textId="77777777" w:rsidR="00C20D46" w:rsidRPr="00C20D46" w:rsidRDefault="00C20D46" w:rsidP="00C20D46">
      <w:pPr>
        <w:bidi/>
        <w:rPr>
          <w:rFonts w:cs="David" w:hint="cs"/>
          <w:rtl/>
        </w:rPr>
      </w:pPr>
      <w:r w:rsidRPr="00C20D46">
        <w:rPr>
          <w:rFonts w:cs="David" w:hint="cs"/>
          <w:rtl/>
        </w:rPr>
        <w:tab/>
        <w:t xml:space="preserve"> לכן צריך לקבוע מקסימום.</w:t>
      </w:r>
    </w:p>
    <w:p w14:paraId="551D97D6" w14:textId="77777777" w:rsidR="00C20D46" w:rsidRPr="00C20D46" w:rsidRDefault="00C20D46" w:rsidP="00C20D46">
      <w:pPr>
        <w:bidi/>
        <w:rPr>
          <w:rFonts w:cs="David" w:hint="cs"/>
          <w:rtl/>
        </w:rPr>
      </w:pPr>
    </w:p>
    <w:p w14:paraId="6B56E1ED"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F264498" w14:textId="77777777" w:rsidR="00C20D46" w:rsidRPr="00C20D46" w:rsidRDefault="00C20D46" w:rsidP="00C20D46">
      <w:pPr>
        <w:bidi/>
        <w:rPr>
          <w:rFonts w:cs="David" w:hint="cs"/>
          <w:rtl/>
        </w:rPr>
      </w:pPr>
    </w:p>
    <w:p w14:paraId="7A227307" w14:textId="77777777" w:rsidR="00C20D46" w:rsidRPr="00C20D46" w:rsidRDefault="00C20D46" w:rsidP="00C20D46">
      <w:pPr>
        <w:bidi/>
        <w:rPr>
          <w:rFonts w:cs="David" w:hint="cs"/>
          <w:rtl/>
        </w:rPr>
      </w:pPr>
      <w:r w:rsidRPr="00C20D46">
        <w:rPr>
          <w:rFonts w:cs="David" w:hint="cs"/>
          <w:rtl/>
        </w:rPr>
        <w:tab/>
        <w:t xml:space="preserve">  ובלבד שיהיה איזון.</w:t>
      </w:r>
    </w:p>
    <w:p w14:paraId="16A3BE78" w14:textId="77777777" w:rsidR="00C20D46" w:rsidRPr="00C20D46" w:rsidRDefault="00C20D46" w:rsidP="00C20D46">
      <w:pPr>
        <w:bidi/>
        <w:rPr>
          <w:rFonts w:cs="David" w:hint="cs"/>
          <w:rtl/>
        </w:rPr>
      </w:pPr>
    </w:p>
    <w:p w14:paraId="22CEBCDD" w14:textId="77777777" w:rsidR="00C20D46" w:rsidRPr="00C20D46" w:rsidRDefault="00C20D46" w:rsidP="00C20D46">
      <w:pPr>
        <w:bidi/>
        <w:rPr>
          <w:rFonts w:cs="David" w:hint="cs"/>
          <w:u w:val="single"/>
          <w:rtl/>
        </w:rPr>
      </w:pPr>
      <w:r w:rsidRPr="00C20D46">
        <w:rPr>
          <w:rFonts w:cs="David" w:hint="cs"/>
          <w:u w:val="single"/>
          <w:rtl/>
        </w:rPr>
        <w:t>דוד רותם:</w:t>
      </w:r>
    </w:p>
    <w:p w14:paraId="703037C2" w14:textId="77777777" w:rsidR="00C20D46" w:rsidRPr="00C20D46" w:rsidRDefault="00C20D46" w:rsidP="00C20D46">
      <w:pPr>
        <w:bidi/>
        <w:rPr>
          <w:rFonts w:cs="David" w:hint="cs"/>
          <w:rtl/>
        </w:rPr>
      </w:pPr>
    </w:p>
    <w:p w14:paraId="04D806A4" w14:textId="77777777" w:rsidR="00C20D46" w:rsidRPr="00C20D46" w:rsidRDefault="00C20D46" w:rsidP="00C20D46">
      <w:pPr>
        <w:bidi/>
        <w:rPr>
          <w:rFonts w:cs="David" w:hint="cs"/>
          <w:rtl/>
        </w:rPr>
      </w:pPr>
      <w:r w:rsidRPr="00C20D46">
        <w:rPr>
          <w:rFonts w:cs="David" w:hint="cs"/>
          <w:rtl/>
        </w:rPr>
        <w:tab/>
        <w:t xml:space="preserve"> אתה רוצה איזון אבל לא רוצה להגביל, אם אתה לא מגביל, לעשיר אין איזון כי הוא יפרסם הרבה. מכיוון שאני לא רוצה לעשות העמסת יתר ואני רוצה איזון, אתה יכול במסגרת התקופה של ה- 45 יום האל לקנות עד שעה וחצי שידור. אני גם רוצה לקבוע יחידות, אני לא רוצה את הרמזים האלה של ה- 30 שניות כמו בתעמולת הבחירות. כדי שאנשים ידעו שזה תשדיר תעמולה, ותהיה מוגבל עד שעה.</w:t>
      </w:r>
    </w:p>
    <w:p w14:paraId="6E836A1D" w14:textId="77777777" w:rsidR="00C20D46" w:rsidRPr="00C20D46" w:rsidRDefault="00C20D46" w:rsidP="00C20D46">
      <w:pPr>
        <w:bidi/>
        <w:rPr>
          <w:rFonts w:cs="David" w:hint="cs"/>
          <w:rtl/>
        </w:rPr>
      </w:pPr>
    </w:p>
    <w:p w14:paraId="428ABEA4"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5FC066D4" w14:textId="77777777" w:rsidR="00C20D46" w:rsidRPr="00C20D46" w:rsidRDefault="00C20D46" w:rsidP="00C20D46">
      <w:pPr>
        <w:bidi/>
        <w:rPr>
          <w:rFonts w:cs="David" w:hint="cs"/>
          <w:rtl/>
        </w:rPr>
      </w:pPr>
    </w:p>
    <w:p w14:paraId="7335B744" w14:textId="77777777" w:rsidR="00C20D46" w:rsidRPr="00C20D46" w:rsidRDefault="00C20D46" w:rsidP="00C20D46">
      <w:pPr>
        <w:bidi/>
        <w:rPr>
          <w:rFonts w:cs="David" w:hint="cs"/>
          <w:rtl/>
        </w:rPr>
      </w:pPr>
      <w:r w:rsidRPr="00C20D46">
        <w:rPr>
          <w:rFonts w:cs="David" w:hint="cs"/>
          <w:rtl/>
        </w:rPr>
        <w:tab/>
        <w:t xml:space="preserve">  ומה הכלים של שלושתנו לקבוע את זה בלי ששמענו את משרדי הפרסום. אני באמת שואל את השאלה, לא מזלזול. אני אומר תן עד ארבע שעות ביום מאוזן ואז מי שיש לו כסף ימלא ומי שאין לו כסף לא ימלא.</w:t>
      </w:r>
    </w:p>
    <w:p w14:paraId="6EC4AD40" w14:textId="77777777" w:rsidR="00C20D46" w:rsidRPr="00C20D46" w:rsidRDefault="00C20D46" w:rsidP="00C20D46">
      <w:pPr>
        <w:bidi/>
        <w:rPr>
          <w:rFonts w:cs="David" w:hint="cs"/>
          <w:rtl/>
        </w:rPr>
      </w:pPr>
    </w:p>
    <w:p w14:paraId="0A3772B4" w14:textId="77777777" w:rsidR="00C20D46" w:rsidRPr="00C20D46" w:rsidRDefault="00C20D46" w:rsidP="00C20D46">
      <w:pPr>
        <w:bidi/>
        <w:rPr>
          <w:rFonts w:cs="David" w:hint="cs"/>
          <w:u w:val="single"/>
          <w:rtl/>
        </w:rPr>
      </w:pPr>
      <w:r w:rsidRPr="00C20D46">
        <w:rPr>
          <w:rFonts w:cs="David" w:hint="cs"/>
          <w:u w:val="single"/>
          <w:rtl/>
        </w:rPr>
        <w:t>היו"ר דוד טל:</w:t>
      </w:r>
    </w:p>
    <w:p w14:paraId="0C382003" w14:textId="77777777" w:rsidR="00C20D46" w:rsidRPr="00C20D46" w:rsidRDefault="00C20D46" w:rsidP="00C20D46">
      <w:pPr>
        <w:bidi/>
        <w:rPr>
          <w:rFonts w:cs="David" w:hint="cs"/>
          <w:rtl/>
        </w:rPr>
      </w:pPr>
    </w:p>
    <w:p w14:paraId="6030C48A" w14:textId="77777777" w:rsidR="00C20D46" w:rsidRPr="00C20D46" w:rsidRDefault="00C20D46" w:rsidP="00C20D46">
      <w:pPr>
        <w:bidi/>
        <w:rPr>
          <w:rFonts w:cs="David" w:hint="cs"/>
          <w:rtl/>
        </w:rPr>
      </w:pPr>
      <w:r w:rsidRPr="00C20D46">
        <w:rPr>
          <w:rFonts w:cs="David" w:hint="cs"/>
          <w:rtl/>
        </w:rPr>
        <w:tab/>
        <w:t>ופרסומאי שיגיד שארבע שעות זה יותר מידי, אז רק שעתיים.</w:t>
      </w:r>
    </w:p>
    <w:p w14:paraId="49F0DDD7" w14:textId="77777777" w:rsidR="00C20D46" w:rsidRPr="00C20D46" w:rsidRDefault="00C20D46" w:rsidP="00C20D46">
      <w:pPr>
        <w:bidi/>
        <w:rPr>
          <w:rFonts w:cs="David" w:hint="cs"/>
          <w:rtl/>
        </w:rPr>
      </w:pPr>
    </w:p>
    <w:p w14:paraId="387B56AD" w14:textId="77777777" w:rsidR="00C20D46" w:rsidRPr="00C20D46" w:rsidRDefault="00C20D46" w:rsidP="00C20D46">
      <w:pPr>
        <w:bidi/>
        <w:rPr>
          <w:rFonts w:cs="David" w:hint="cs"/>
          <w:rtl/>
        </w:rPr>
      </w:pPr>
      <w:r w:rsidRPr="00C20D46">
        <w:rPr>
          <w:rFonts w:cs="David" w:hint="cs"/>
          <w:u w:val="single"/>
          <w:rtl/>
        </w:rPr>
        <w:t>דוד רותם:</w:t>
      </w:r>
    </w:p>
    <w:p w14:paraId="6EB8EEF4" w14:textId="77777777" w:rsidR="00C20D46" w:rsidRPr="00C20D46" w:rsidRDefault="00C20D46" w:rsidP="00C20D46">
      <w:pPr>
        <w:bidi/>
        <w:rPr>
          <w:rFonts w:cs="David" w:hint="cs"/>
          <w:rtl/>
        </w:rPr>
      </w:pPr>
    </w:p>
    <w:p w14:paraId="47B40B1D" w14:textId="77777777" w:rsidR="00C20D46" w:rsidRPr="00C20D46" w:rsidRDefault="00C20D46" w:rsidP="00C20D46">
      <w:pPr>
        <w:bidi/>
        <w:rPr>
          <w:rFonts w:cs="David" w:hint="cs"/>
          <w:rtl/>
        </w:rPr>
      </w:pPr>
      <w:r w:rsidRPr="00C20D46">
        <w:rPr>
          <w:rFonts w:cs="David" w:hint="cs"/>
          <w:rtl/>
        </w:rPr>
        <w:tab/>
        <w:t xml:space="preserve"> אני רוצה להגביל את ההוצאה כי אז יהיה מצב שמיליונים יתבזבזו על כלום וחבל על הכסף.</w:t>
      </w:r>
    </w:p>
    <w:p w14:paraId="611B36C4" w14:textId="77777777" w:rsidR="00C20D46" w:rsidRPr="00C20D46" w:rsidRDefault="00C20D46" w:rsidP="00C20D46">
      <w:pPr>
        <w:bidi/>
        <w:rPr>
          <w:rFonts w:cs="David" w:hint="cs"/>
          <w:rtl/>
        </w:rPr>
      </w:pPr>
    </w:p>
    <w:p w14:paraId="6C10F83C"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620FF960" w14:textId="77777777" w:rsidR="00C20D46" w:rsidRPr="00C20D46" w:rsidRDefault="00C20D46" w:rsidP="00C20D46">
      <w:pPr>
        <w:bidi/>
        <w:rPr>
          <w:rFonts w:cs="David" w:hint="cs"/>
          <w:rtl/>
        </w:rPr>
      </w:pPr>
    </w:p>
    <w:p w14:paraId="19DEC127" w14:textId="77777777" w:rsidR="00C20D46" w:rsidRPr="00C20D46" w:rsidRDefault="00C20D46" w:rsidP="00C20D46">
      <w:pPr>
        <w:bidi/>
        <w:rPr>
          <w:rFonts w:cs="David" w:hint="cs"/>
          <w:rtl/>
        </w:rPr>
      </w:pPr>
      <w:r w:rsidRPr="00C20D46">
        <w:rPr>
          <w:rFonts w:cs="David" w:hint="cs"/>
          <w:rtl/>
        </w:rPr>
        <w:tab/>
        <w:t xml:space="preserve">  הוא ייקח את התקציב של הרשות המקומית שלו ואתה תגן עליו.</w:t>
      </w:r>
    </w:p>
    <w:p w14:paraId="11A4B084" w14:textId="77777777" w:rsidR="00C20D46" w:rsidRPr="00C20D46" w:rsidRDefault="00C20D46" w:rsidP="00C20D46">
      <w:pPr>
        <w:bidi/>
        <w:rPr>
          <w:rFonts w:cs="David" w:hint="cs"/>
          <w:rtl/>
        </w:rPr>
      </w:pPr>
    </w:p>
    <w:p w14:paraId="76146608" w14:textId="77777777" w:rsidR="00C20D46" w:rsidRPr="00C20D46" w:rsidRDefault="00C20D46" w:rsidP="00C20D46">
      <w:pPr>
        <w:bidi/>
        <w:rPr>
          <w:rFonts w:cs="David" w:hint="cs"/>
          <w:u w:val="single"/>
          <w:rtl/>
        </w:rPr>
      </w:pPr>
      <w:r w:rsidRPr="00C20D46">
        <w:rPr>
          <w:rFonts w:cs="David" w:hint="cs"/>
          <w:u w:val="single"/>
          <w:rtl/>
        </w:rPr>
        <w:t>דוד רותם:</w:t>
      </w:r>
    </w:p>
    <w:p w14:paraId="079B35F3" w14:textId="77777777" w:rsidR="00C20D46" w:rsidRPr="00C20D46" w:rsidRDefault="00C20D46" w:rsidP="00C20D46">
      <w:pPr>
        <w:bidi/>
        <w:rPr>
          <w:rFonts w:cs="David" w:hint="cs"/>
          <w:rtl/>
        </w:rPr>
      </w:pPr>
    </w:p>
    <w:p w14:paraId="68715443" w14:textId="77777777" w:rsidR="00C20D46" w:rsidRPr="00C20D46" w:rsidRDefault="00C20D46" w:rsidP="00C20D46">
      <w:pPr>
        <w:bidi/>
        <w:rPr>
          <w:rFonts w:cs="David" w:hint="cs"/>
          <w:rtl/>
        </w:rPr>
      </w:pPr>
      <w:r w:rsidRPr="00C20D46">
        <w:rPr>
          <w:rFonts w:cs="David" w:hint="cs"/>
          <w:rtl/>
        </w:rPr>
        <w:tab/>
        <w:t xml:space="preserve"> אני אגן עליו וכבר הגנתי עליו.</w:t>
      </w:r>
    </w:p>
    <w:p w14:paraId="5EBA75E4" w14:textId="77777777" w:rsidR="00C20D46" w:rsidRPr="00C20D46" w:rsidRDefault="00C20D46" w:rsidP="00C20D46">
      <w:pPr>
        <w:bidi/>
        <w:rPr>
          <w:rFonts w:cs="David" w:hint="cs"/>
          <w:rtl/>
        </w:rPr>
      </w:pPr>
    </w:p>
    <w:p w14:paraId="324986B8" w14:textId="77777777" w:rsidR="00C20D46" w:rsidRPr="00C20D46" w:rsidRDefault="00C20D46" w:rsidP="00C20D46">
      <w:pPr>
        <w:bidi/>
        <w:rPr>
          <w:rFonts w:cs="David" w:hint="cs"/>
          <w:rtl/>
        </w:rPr>
      </w:pPr>
      <w:r w:rsidRPr="00C20D46">
        <w:rPr>
          <w:rFonts w:cs="David" w:hint="cs"/>
          <w:u w:val="single"/>
          <w:rtl/>
        </w:rPr>
        <w:t>היו"ר דוד טל:</w:t>
      </w:r>
    </w:p>
    <w:p w14:paraId="49C200FB" w14:textId="77777777" w:rsidR="00C20D46" w:rsidRPr="00C20D46" w:rsidRDefault="00C20D46" w:rsidP="00C20D46">
      <w:pPr>
        <w:bidi/>
        <w:rPr>
          <w:rFonts w:cs="David" w:hint="cs"/>
          <w:rtl/>
        </w:rPr>
      </w:pPr>
    </w:p>
    <w:p w14:paraId="32AC899B" w14:textId="77777777" w:rsidR="00C20D46" w:rsidRPr="00C20D46" w:rsidRDefault="00C20D46" w:rsidP="00C20D46">
      <w:pPr>
        <w:bidi/>
        <w:rPr>
          <w:rFonts w:cs="David" w:hint="cs"/>
          <w:rtl/>
        </w:rPr>
      </w:pPr>
      <w:r w:rsidRPr="00C20D46">
        <w:rPr>
          <w:rFonts w:cs="David" w:hint="cs"/>
          <w:rtl/>
        </w:rPr>
        <w:tab/>
        <w:t>כבר דנו בזה. בית המשפט פסק.</w:t>
      </w:r>
    </w:p>
    <w:p w14:paraId="2027D2C8" w14:textId="77777777" w:rsidR="00C20D46" w:rsidRPr="00C20D46" w:rsidRDefault="00C20D46" w:rsidP="00C20D46">
      <w:pPr>
        <w:bidi/>
        <w:rPr>
          <w:rFonts w:cs="David" w:hint="cs"/>
          <w:rtl/>
        </w:rPr>
      </w:pPr>
    </w:p>
    <w:p w14:paraId="32CE0378"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2467F101" w14:textId="77777777" w:rsidR="00C20D46" w:rsidRPr="00C20D46" w:rsidRDefault="00C20D46" w:rsidP="00C20D46">
      <w:pPr>
        <w:bidi/>
        <w:rPr>
          <w:rFonts w:cs="David" w:hint="cs"/>
          <w:rtl/>
        </w:rPr>
      </w:pPr>
    </w:p>
    <w:p w14:paraId="4295881B" w14:textId="77777777" w:rsidR="00C20D46" w:rsidRPr="00C20D46" w:rsidRDefault="00C20D46" w:rsidP="00C20D46">
      <w:pPr>
        <w:bidi/>
        <w:rPr>
          <w:rFonts w:cs="David" w:hint="cs"/>
          <w:rtl/>
        </w:rPr>
      </w:pPr>
      <w:r w:rsidRPr="00C20D46">
        <w:rPr>
          <w:rFonts w:cs="David" w:hint="cs"/>
          <w:rtl/>
        </w:rPr>
        <w:tab/>
        <w:t xml:space="preserve">  אבל אני יכול להצביע נגד.</w:t>
      </w:r>
    </w:p>
    <w:p w14:paraId="7D935E5A" w14:textId="77777777" w:rsidR="00C20D46" w:rsidRPr="00C20D46" w:rsidRDefault="00C20D46" w:rsidP="00C20D46">
      <w:pPr>
        <w:bidi/>
        <w:rPr>
          <w:rFonts w:cs="David" w:hint="cs"/>
          <w:rtl/>
        </w:rPr>
      </w:pPr>
    </w:p>
    <w:p w14:paraId="1997AE24" w14:textId="77777777" w:rsidR="00C20D46" w:rsidRPr="00C20D46" w:rsidRDefault="00C20D46" w:rsidP="00C20D46">
      <w:pPr>
        <w:bidi/>
        <w:rPr>
          <w:rFonts w:cs="David" w:hint="cs"/>
          <w:u w:val="single"/>
          <w:rtl/>
        </w:rPr>
      </w:pPr>
      <w:r w:rsidRPr="00C20D46">
        <w:rPr>
          <w:rFonts w:cs="David" w:hint="cs"/>
          <w:u w:val="single"/>
          <w:rtl/>
        </w:rPr>
        <w:t>היו"ר דוד טל:</w:t>
      </w:r>
    </w:p>
    <w:p w14:paraId="6B004FE6" w14:textId="77777777" w:rsidR="00C20D46" w:rsidRPr="00C20D46" w:rsidRDefault="00C20D46" w:rsidP="00C20D46">
      <w:pPr>
        <w:bidi/>
        <w:rPr>
          <w:rFonts w:cs="David" w:hint="cs"/>
          <w:rtl/>
        </w:rPr>
      </w:pPr>
    </w:p>
    <w:p w14:paraId="06062CEF" w14:textId="77777777" w:rsidR="00C20D46" w:rsidRPr="00C20D46" w:rsidRDefault="00C20D46" w:rsidP="00C20D46">
      <w:pPr>
        <w:bidi/>
        <w:rPr>
          <w:rFonts w:cs="David" w:hint="cs"/>
          <w:rtl/>
        </w:rPr>
      </w:pPr>
      <w:r w:rsidRPr="00C20D46">
        <w:rPr>
          <w:rFonts w:cs="David" w:hint="cs"/>
          <w:rtl/>
        </w:rPr>
        <w:tab/>
        <w:t xml:space="preserve"> נגד בית המשפט העליון?</w:t>
      </w:r>
    </w:p>
    <w:p w14:paraId="35F68266" w14:textId="77777777" w:rsidR="00C20D46" w:rsidRPr="00C20D46" w:rsidRDefault="00C20D46" w:rsidP="00C20D46">
      <w:pPr>
        <w:bidi/>
        <w:rPr>
          <w:rFonts w:cs="David" w:hint="cs"/>
          <w:rtl/>
        </w:rPr>
      </w:pPr>
    </w:p>
    <w:p w14:paraId="4CF55806"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B3EB744" w14:textId="77777777" w:rsidR="00C20D46" w:rsidRPr="00C20D46" w:rsidRDefault="00C20D46" w:rsidP="00C20D46">
      <w:pPr>
        <w:bidi/>
        <w:rPr>
          <w:rFonts w:cs="David" w:hint="cs"/>
          <w:rtl/>
        </w:rPr>
      </w:pPr>
    </w:p>
    <w:p w14:paraId="3009AAC8" w14:textId="77777777" w:rsidR="00C20D46" w:rsidRPr="00C20D46" w:rsidRDefault="00C20D46" w:rsidP="00C20D46">
      <w:pPr>
        <w:bidi/>
        <w:rPr>
          <w:rFonts w:cs="David" w:hint="cs"/>
          <w:rtl/>
        </w:rPr>
      </w:pPr>
      <w:r w:rsidRPr="00C20D46">
        <w:rPr>
          <w:rFonts w:cs="David" w:hint="cs"/>
          <w:rtl/>
        </w:rPr>
        <w:tab/>
        <w:t xml:space="preserve">  יום יום אני אומר בוועדת חוקה - - - </w:t>
      </w:r>
    </w:p>
    <w:p w14:paraId="7DE996E4" w14:textId="77777777" w:rsidR="00C20D46" w:rsidRPr="00C20D46" w:rsidRDefault="00C20D46" w:rsidP="00C20D46">
      <w:pPr>
        <w:bidi/>
        <w:rPr>
          <w:rFonts w:cs="David" w:hint="cs"/>
          <w:rtl/>
        </w:rPr>
      </w:pPr>
    </w:p>
    <w:p w14:paraId="054E99AD" w14:textId="77777777" w:rsidR="00C20D46" w:rsidRPr="00C20D46" w:rsidRDefault="00C20D46" w:rsidP="00C20D46">
      <w:pPr>
        <w:bidi/>
        <w:rPr>
          <w:rFonts w:cs="David" w:hint="cs"/>
          <w:u w:val="single"/>
          <w:rtl/>
        </w:rPr>
      </w:pPr>
      <w:r w:rsidRPr="00C20D46">
        <w:rPr>
          <w:rFonts w:cs="David" w:hint="cs"/>
          <w:u w:val="single"/>
          <w:rtl/>
        </w:rPr>
        <w:t>דוד רותם:</w:t>
      </w:r>
    </w:p>
    <w:p w14:paraId="336A243E" w14:textId="77777777" w:rsidR="00C20D46" w:rsidRPr="00C20D46" w:rsidRDefault="00C20D46" w:rsidP="00C20D46">
      <w:pPr>
        <w:bidi/>
        <w:rPr>
          <w:rFonts w:cs="David" w:hint="cs"/>
          <w:rtl/>
        </w:rPr>
      </w:pPr>
    </w:p>
    <w:p w14:paraId="09FD2050" w14:textId="77777777" w:rsidR="00C20D46" w:rsidRPr="00C20D46" w:rsidRDefault="00C20D46" w:rsidP="00C20D46">
      <w:pPr>
        <w:bidi/>
        <w:rPr>
          <w:rFonts w:cs="David" w:hint="cs"/>
          <w:rtl/>
        </w:rPr>
      </w:pPr>
      <w:r w:rsidRPr="00C20D46">
        <w:rPr>
          <w:rFonts w:cs="David" w:hint="cs"/>
          <w:rtl/>
        </w:rPr>
        <w:tab/>
        <w:t xml:space="preserve"> אבל כשבית המשפט העליון פוסק פסק דין נכון, אתה לא צריך להתנגד לו...</w:t>
      </w:r>
    </w:p>
    <w:p w14:paraId="4ECD62F8" w14:textId="77777777" w:rsidR="00C20D46" w:rsidRPr="00C20D46" w:rsidRDefault="00C20D46" w:rsidP="00C20D46">
      <w:pPr>
        <w:bidi/>
        <w:rPr>
          <w:rFonts w:cs="David" w:hint="cs"/>
          <w:rtl/>
        </w:rPr>
      </w:pPr>
    </w:p>
    <w:p w14:paraId="385AAFFE" w14:textId="77777777" w:rsidR="00C20D46" w:rsidRPr="00C20D46" w:rsidRDefault="00C20D46" w:rsidP="00C20D46">
      <w:pPr>
        <w:bidi/>
        <w:rPr>
          <w:rFonts w:cs="David" w:hint="cs"/>
          <w:u w:val="single"/>
          <w:rtl/>
        </w:rPr>
      </w:pPr>
      <w:r w:rsidRPr="00C20D46">
        <w:rPr>
          <w:rFonts w:cs="David" w:hint="cs"/>
          <w:u w:val="single"/>
          <w:rtl/>
        </w:rPr>
        <w:t>היו"ר דוד טל:</w:t>
      </w:r>
    </w:p>
    <w:p w14:paraId="0A1E6C55" w14:textId="77777777" w:rsidR="00C20D46" w:rsidRPr="00C20D46" w:rsidRDefault="00C20D46" w:rsidP="00C20D46">
      <w:pPr>
        <w:bidi/>
        <w:rPr>
          <w:rFonts w:cs="David" w:hint="cs"/>
          <w:rtl/>
        </w:rPr>
      </w:pPr>
    </w:p>
    <w:p w14:paraId="4C2EB02D" w14:textId="77777777" w:rsidR="00C20D46" w:rsidRPr="00C20D46" w:rsidRDefault="00C20D46" w:rsidP="00C20D46">
      <w:pPr>
        <w:bidi/>
        <w:rPr>
          <w:rFonts w:cs="David" w:hint="cs"/>
          <w:rtl/>
        </w:rPr>
      </w:pPr>
      <w:r w:rsidRPr="00C20D46">
        <w:rPr>
          <w:rFonts w:cs="David" w:hint="cs"/>
          <w:rtl/>
        </w:rPr>
        <w:tab/>
        <w:t xml:space="preserve">אני מסכם, לפי עצת חבר הכנסת בן ששון אנחנו לא רוצים להתערב בשיקולים, נקבע פרק זמן לכל צד שהוא יוכל לנצל את מקסימום פרק הזמן הזה, הוא יכול לפזר את זה על כמה ימים שהוא ירצה. </w:t>
      </w:r>
      <w:r w:rsidRPr="00C20D46">
        <w:rPr>
          <w:rFonts w:cs="David" w:hint="cs"/>
          <w:rtl/>
        </w:rPr>
        <w:tab/>
      </w:r>
    </w:p>
    <w:p w14:paraId="36298A23" w14:textId="77777777" w:rsidR="00C20D46" w:rsidRPr="00C20D46" w:rsidRDefault="00C20D46" w:rsidP="00C20D46">
      <w:pPr>
        <w:bidi/>
        <w:rPr>
          <w:rFonts w:cs="David" w:hint="cs"/>
          <w:rtl/>
        </w:rPr>
      </w:pPr>
    </w:p>
    <w:p w14:paraId="72A527BE" w14:textId="77777777" w:rsidR="00C20D46" w:rsidRPr="00C20D46" w:rsidRDefault="00C20D46" w:rsidP="00C20D46">
      <w:pPr>
        <w:bidi/>
        <w:rPr>
          <w:rFonts w:cs="David" w:hint="cs"/>
          <w:rtl/>
        </w:rPr>
      </w:pPr>
      <w:r w:rsidRPr="00C20D46">
        <w:rPr>
          <w:rFonts w:cs="David" w:hint="cs"/>
          <w:u w:val="single"/>
          <w:rtl/>
        </w:rPr>
        <w:t>דוד רותם:</w:t>
      </w:r>
    </w:p>
    <w:p w14:paraId="44F2ABB8" w14:textId="77777777" w:rsidR="00C20D46" w:rsidRPr="00C20D46" w:rsidRDefault="00C20D46" w:rsidP="00C20D46">
      <w:pPr>
        <w:bidi/>
        <w:rPr>
          <w:rFonts w:cs="David" w:hint="cs"/>
          <w:rtl/>
        </w:rPr>
      </w:pPr>
    </w:p>
    <w:p w14:paraId="2CB289E3" w14:textId="77777777" w:rsidR="00C20D46" w:rsidRPr="00C20D46" w:rsidRDefault="00C20D46" w:rsidP="00C20D46">
      <w:pPr>
        <w:bidi/>
        <w:rPr>
          <w:rFonts w:cs="David" w:hint="cs"/>
          <w:rtl/>
        </w:rPr>
      </w:pPr>
      <w:r w:rsidRPr="00C20D46">
        <w:rPr>
          <w:rFonts w:cs="David" w:hint="cs"/>
          <w:rtl/>
        </w:rPr>
        <w:tab/>
        <w:t xml:space="preserve"> גם חבר הכנסת בן ששון אומר את זה, הוא אומר איזון.</w:t>
      </w:r>
    </w:p>
    <w:p w14:paraId="58608D59" w14:textId="77777777" w:rsidR="00C20D46" w:rsidRPr="00C20D46" w:rsidRDefault="00C20D46" w:rsidP="00C20D46">
      <w:pPr>
        <w:bidi/>
        <w:rPr>
          <w:rFonts w:cs="David" w:hint="cs"/>
          <w:rtl/>
        </w:rPr>
      </w:pPr>
    </w:p>
    <w:p w14:paraId="0B1B7EE7"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38E02927" w14:textId="77777777" w:rsidR="00C20D46" w:rsidRPr="00C20D46" w:rsidRDefault="00C20D46" w:rsidP="00C20D46">
      <w:pPr>
        <w:bidi/>
        <w:rPr>
          <w:rFonts w:cs="David" w:hint="cs"/>
          <w:rtl/>
        </w:rPr>
      </w:pPr>
    </w:p>
    <w:p w14:paraId="0A9790B7" w14:textId="77777777" w:rsidR="00C20D46" w:rsidRPr="00C20D46" w:rsidRDefault="00C20D46" w:rsidP="00C20D46">
      <w:pPr>
        <w:bidi/>
        <w:rPr>
          <w:rFonts w:cs="David" w:hint="cs"/>
          <w:rtl/>
        </w:rPr>
      </w:pPr>
      <w:r w:rsidRPr="00C20D46">
        <w:rPr>
          <w:rFonts w:cs="David" w:hint="cs"/>
          <w:rtl/>
        </w:rPr>
        <w:tab/>
        <w:t xml:space="preserve"> אני מסכים על מסגרת איזון אבל אני לא מסכים על הגדרתה בקמצנות, אני רוצה שתהיו נדיבים..</w:t>
      </w:r>
    </w:p>
    <w:p w14:paraId="73978442" w14:textId="77777777" w:rsidR="00C20D46" w:rsidRPr="00C20D46" w:rsidRDefault="00C20D46" w:rsidP="00C20D46">
      <w:pPr>
        <w:bidi/>
        <w:rPr>
          <w:rFonts w:cs="David" w:hint="cs"/>
          <w:rtl/>
        </w:rPr>
      </w:pPr>
    </w:p>
    <w:p w14:paraId="16B9D8A2" w14:textId="77777777" w:rsidR="00C20D46" w:rsidRPr="00C20D46" w:rsidRDefault="00C20D46" w:rsidP="00C20D46">
      <w:pPr>
        <w:bidi/>
        <w:rPr>
          <w:rFonts w:cs="David" w:hint="cs"/>
          <w:rtl/>
        </w:rPr>
      </w:pPr>
      <w:r w:rsidRPr="00C20D46">
        <w:rPr>
          <w:rFonts w:cs="David" w:hint="cs"/>
          <w:u w:val="single"/>
          <w:rtl/>
        </w:rPr>
        <w:t>היו"ר דוד טל:</w:t>
      </w:r>
    </w:p>
    <w:p w14:paraId="72B86DAE" w14:textId="77777777" w:rsidR="00C20D46" w:rsidRPr="00C20D46" w:rsidRDefault="00C20D46" w:rsidP="00C20D46">
      <w:pPr>
        <w:bidi/>
        <w:rPr>
          <w:rFonts w:cs="David" w:hint="cs"/>
          <w:rtl/>
        </w:rPr>
      </w:pPr>
    </w:p>
    <w:p w14:paraId="28549A35" w14:textId="77777777" w:rsidR="00C20D46" w:rsidRPr="00C20D46" w:rsidRDefault="00C20D46" w:rsidP="00C20D46">
      <w:pPr>
        <w:bidi/>
        <w:rPr>
          <w:rFonts w:cs="David" w:hint="cs"/>
          <w:rtl/>
        </w:rPr>
      </w:pPr>
      <w:r w:rsidRPr="00C20D46">
        <w:rPr>
          <w:rFonts w:cs="David" w:hint="cs"/>
          <w:rtl/>
        </w:rPr>
        <w:tab/>
        <w:t>אולי לא נקבע הגבלה של זמן?</w:t>
      </w:r>
    </w:p>
    <w:p w14:paraId="50ACAF9B" w14:textId="77777777" w:rsidR="00C20D46" w:rsidRPr="00C20D46" w:rsidRDefault="00C20D46" w:rsidP="00C20D46">
      <w:pPr>
        <w:bidi/>
        <w:rPr>
          <w:rFonts w:cs="David" w:hint="cs"/>
          <w:rtl/>
        </w:rPr>
      </w:pPr>
    </w:p>
    <w:p w14:paraId="0BD9AAAC" w14:textId="77777777" w:rsidR="00C20D46" w:rsidRPr="00C20D46" w:rsidRDefault="00C20D46" w:rsidP="00C20D46">
      <w:pPr>
        <w:bidi/>
        <w:rPr>
          <w:rFonts w:cs="David" w:hint="cs"/>
          <w:u w:val="single"/>
          <w:rtl/>
        </w:rPr>
      </w:pPr>
      <w:r w:rsidRPr="00C20D46">
        <w:rPr>
          <w:rFonts w:cs="David" w:hint="cs"/>
          <w:u w:val="single"/>
          <w:rtl/>
        </w:rPr>
        <w:t>דוד רותם:</w:t>
      </w:r>
    </w:p>
    <w:p w14:paraId="38754866" w14:textId="77777777" w:rsidR="00C20D46" w:rsidRPr="00C20D46" w:rsidRDefault="00C20D46" w:rsidP="00C20D46">
      <w:pPr>
        <w:bidi/>
        <w:rPr>
          <w:rFonts w:cs="David" w:hint="cs"/>
          <w:rtl/>
        </w:rPr>
      </w:pPr>
    </w:p>
    <w:p w14:paraId="06674893" w14:textId="77777777" w:rsidR="00C20D46" w:rsidRPr="00C20D46" w:rsidRDefault="00C20D46" w:rsidP="00C20D46">
      <w:pPr>
        <w:bidi/>
        <w:rPr>
          <w:rFonts w:cs="David" w:hint="cs"/>
          <w:rtl/>
        </w:rPr>
      </w:pPr>
      <w:r w:rsidRPr="00C20D46">
        <w:rPr>
          <w:rFonts w:cs="David" w:hint="cs"/>
          <w:rtl/>
        </w:rPr>
        <w:tab/>
        <w:t xml:space="preserve"> מאיפה יהיה לאנשים כסף? יהודה ייקח את תקציב המועצות, מאיפה הקואליציה תיקח כסף. הרי אסור לה להשתמש בכסף ממשלתי, בשלטון המקומי היא לא שולטת, מאיפה הקואליציה תביא כסף? יתחילו התרומות, ואתם מלכלכים שוב את המערכת. אני לא מוכן לזה.</w:t>
      </w:r>
    </w:p>
    <w:p w14:paraId="4357E8DF" w14:textId="77777777" w:rsidR="00C20D46" w:rsidRPr="00C20D46" w:rsidRDefault="00C20D46" w:rsidP="00C20D46">
      <w:pPr>
        <w:bidi/>
        <w:rPr>
          <w:rFonts w:cs="David" w:hint="cs"/>
          <w:rtl/>
        </w:rPr>
      </w:pPr>
    </w:p>
    <w:p w14:paraId="1E8D9911" w14:textId="77777777" w:rsidR="00C20D46" w:rsidRPr="00C20D46" w:rsidRDefault="00C20D46" w:rsidP="00C20D46">
      <w:pPr>
        <w:bidi/>
        <w:rPr>
          <w:rFonts w:cs="David" w:hint="cs"/>
          <w:u w:val="single"/>
          <w:rtl/>
        </w:rPr>
      </w:pPr>
      <w:r w:rsidRPr="00C20D46">
        <w:rPr>
          <w:rFonts w:cs="David" w:hint="cs"/>
          <w:u w:val="single"/>
          <w:rtl/>
        </w:rPr>
        <w:t>היו"ר דוד טל:</w:t>
      </w:r>
    </w:p>
    <w:p w14:paraId="3935E3CA" w14:textId="77777777" w:rsidR="00C20D46" w:rsidRPr="00C20D46" w:rsidRDefault="00C20D46" w:rsidP="00C20D46">
      <w:pPr>
        <w:bidi/>
        <w:rPr>
          <w:rFonts w:cs="David" w:hint="cs"/>
          <w:rtl/>
        </w:rPr>
      </w:pPr>
    </w:p>
    <w:p w14:paraId="63708237" w14:textId="77777777" w:rsidR="00C20D46" w:rsidRPr="00C20D46" w:rsidRDefault="00C20D46" w:rsidP="00C20D46">
      <w:pPr>
        <w:bidi/>
        <w:rPr>
          <w:rFonts w:cs="David" w:hint="cs"/>
          <w:rtl/>
        </w:rPr>
      </w:pPr>
      <w:r w:rsidRPr="00C20D46">
        <w:rPr>
          <w:rFonts w:cs="David" w:hint="cs"/>
          <w:rtl/>
        </w:rPr>
        <w:tab/>
        <w:t xml:space="preserve"> אנחנו יודעים שהכסף יגיע רק מתרומות אם אנחנו בולמים ולא מאפשרים לממלכה לממן, אנחנו יודעים שזה יגיע מתרומות.</w:t>
      </w:r>
    </w:p>
    <w:p w14:paraId="6E405CE8" w14:textId="77777777" w:rsidR="00C20D46" w:rsidRPr="00C20D46" w:rsidRDefault="00C20D46" w:rsidP="00C20D46">
      <w:pPr>
        <w:bidi/>
        <w:rPr>
          <w:rFonts w:cs="David" w:hint="cs"/>
          <w:rtl/>
        </w:rPr>
      </w:pPr>
    </w:p>
    <w:p w14:paraId="363923D2" w14:textId="77777777" w:rsidR="00C20D46" w:rsidRPr="00C20D46" w:rsidRDefault="00C20D46" w:rsidP="00C20D46">
      <w:pPr>
        <w:bidi/>
        <w:rPr>
          <w:rFonts w:cs="David" w:hint="cs"/>
          <w:u w:val="single"/>
          <w:rtl/>
        </w:rPr>
      </w:pPr>
      <w:r w:rsidRPr="00C20D46">
        <w:rPr>
          <w:rFonts w:cs="David" w:hint="cs"/>
          <w:u w:val="single"/>
          <w:rtl/>
        </w:rPr>
        <w:t>דוד רותם:</w:t>
      </w:r>
    </w:p>
    <w:p w14:paraId="49200CB9" w14:textId="77777777" w:rsidR="00C20D46" w:rsidRPr="00C20D46" w:rsidRDefault="00C20D46" w:rsidP="00C20D46">
      <w:pPr>
        <w:bidi/>
        <w:rPr>
          <w:rFonts w:cs="David" w:hint="cs"/>
          <w:rtl/>
        </w:rPr>
      </w:pPr>
    </w:p>
    <w:p w14:paraId="6D950273" w14:textId="77777777" w:rsidR="00C20D46" w:rsidRPr="00C20D46" w:rsidRDefault="00C20D46" w:rsidP="00C20D46">
      <w:pPr>
        <w:bidi/>
        <w:rPr>
          <w:rFonts w:cs="David" w:hint="cs"/>
          <w:rtl/>
        </w:rPr>
      </w:pPr>
      <w:r w:rsidRPr="00C20D46">
        <w:rPr>
          <w:rFonts w:cs="David" w:hint="cs"/>
          <w:rtl/>
        </w:rPr>
        <w:tab/>
        <w:t xml:space="preserve"> אתה מבין מה התוצאה כשאתה אומר לקואליציה תאספי כסף של תרומות, כל שר שהוא חבר בממשלה והצביע בעד, הוא רוצה להעביר את זה, ילך לעשירים שלידו, שצריכים את המשרד שלו ויקבל מהם תרומות. אם אתם רוצים לפתוח את המעטפות, תפתחו. זה טירוף אמיתי, אם לא נגדיר את ההוצאה אתם לא יודעים מה יקרה, הבעיה הגדולה שלי היא שהקואליציה תצטרך לאסוף כסף. </w:t>
      </w:r>
    </w:p>
    <w:p w14:paraId="088BEF8A" w14:textId="77777777" w:rsidR="00C20D46" w:rsidRPr="00C20D46" w:rsidRDefault="00C20D46" w:rsidP="00C20D46">
      <w:pPr>
        <w:bidi/>
        <w:rPr>
          <w:rFonts w:cs="David" w:hint="cs"/>
          <w:rtl/>
        </w:rPr>
      </w:pPr>
    </w:p>
    <w:p w14:paraId="7B713B0D"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41F34B39" w14:textId="77777777" w:rsidR="00C20D46" w:rsidRPr="00C20D46" w:rsidRDefault="00C20D46" w:rsidP="00C20D46">
      <w:pPr>
        <w:bidi/>
        <w:rPr>
          <w:rFonts w:cs="David" w:hint="cs"/>
          <w:rtl/>
        </w:rPr>
      </w:pPr>
    </w:p>
    <w:p w14:paraId="2D9999F5" w14:textId="77777777" w:rsidR="00C20D46" w:rsidRPr="00C20D46" w:rsidRDefault="00C20D46" w:rsidP="00C20D46">
      <w:pPr>
        <w:bidi/>
        <w:rPr>
          <w:rFonts w:cs="David" w:hint="cs"/>
          <w:rtl/>
        </w:rPr>
      </w:pPr>
      <w:r w:rsidRPr="00C20D46">
        <w:rPr>
          <w:rFonts w:cs="David" w:hint="cs"/>
          <w:rtl/>
        </w:rPr>
        <w:tab/>
        <w:t xml:space="preserve">  אני מסכים לקביעת מסגרת זמן וקביעת מסגרת תקציב אבל זה צריך להיעשות מתוך חוות דעה שנקבל.</w:t>
      </w:r>
    </w:p>
    <w:p w14:paraId="78B41415" w14:textId="77777777" w:rsidR="00C20D46" w:rsidRPr="00C20D46" w:rsidRDefault="00C20D46" w:rsidP="00C20D46">
      <w:pPr>
        <w:bidi/>
        <w:rPr>
          <w:rFonts w:cs="David" w:hint="cs"/>
          <w:rtl/>
        </w:rPr>
      </w:pPr>
    </w:p>
    <w:p w14:paraId="2F735FCB" w14:textId="77777777" w:rsidR="00C20D46" w:rsidRPr="00C20D46" w:rsidRDefault="00C20D46" w:rsidP="00C20D46">
      <w:pPr>
        <w:bidi/>
        <w:rPr>
          <w:rFonts w:cs="David" w:hint="cs"/>
          <w:u w:val="single"/>
          <w:rtl/>
        </w:rPr>
      </w:pPr>
      <w:r w:rsidRPr="00C20D46">
        <w:rPr>
          <w:rFonts w:cs="David" w:hint="cs"/>
          <w:u w:val="single"/>
          <w:rtl/>
        </w:rPr>
        <w:t>היו"ר דוד טל:</w:t>
      </w:r>
    </w:p>
    <w:p w14:paraId="782EB374" w14:textId="77777777" w:rsidR="00C20D46" w:rsidRPr="00C20D46" w:rsidRDefault="00C20D46" w:rsidP="00C20D46">
      <w:pPr>
        <w:bidi/>
        <w:rPr>
          <w:rFonts w:cs="David" w:hint="cs"/>
          <w:rtl/>
        </w:rPr>
      </w:pPr>
    </w:p>
    <w:p w14:paraId="32A758A3" w14:textId="77777777" w:rsidR="00C20D46" w:rsidRPr="00C20D46" w:rsidRDefault="00C20D46" w:rsidP="00C20D46">
      <w:pPr>
        <w:bidi/>
        <w:rPr>
          <w:rFonts w:cs="David" w:hint="cs"/>
          <w:rtl/>
        </w:rPr>
      </w:pPr>
      <w:r w:rsidRPr="00C20D46">
        <w:rPr>
          <w:rFonts w:cs="David" w:hint="cs"/>
          <w:rtl/>
        </w:rPr>
        <w:tab/>
        <w:t>חבר הכנסת סער, שידורי תעמולה-האם להגביל בזמן או להשאיר פתוח לגושים?</w:t>
      </w:r>
    </w:p>
    <w:p w14:paraId="5900237B" w14:textId="77777777" w:rsidR="00C20D46" w:rsidRDefault="00C20D46" w:rsidP="00C20D46">
      <w:pPr>
        <w:bidi/>
        <w:rPr>
          <w:rFonts w:cs="David" w:hint="cs"/>
          <w:rtl/>
        </w:rPr>
      </w:pPr>
    </w:p>
    <w:p w14:paraId="755DFD59" w14:textId="77777777" w:rsidR="00C20D46" w:rsidRDefault="00C20D46" w:rsidP="00C20D46">
      <w:pPr>
        <w:bidi/>
        <w:rPr>
          <w:rFonts w:cs="David" w:hint="cs"/>
          <w:rtl/>
        </w:rPr>
      </w:pPr>
    </w:p>
    <w:p w14:paraId="31CD2D1A" w14:textId="77777777" w:rsidR="00C20D46" w:rsidRDefault="00C20D46" w:rsidP="00C20D46">
      <w:pPr>
        <w:bidi/>
        <w:rPr>
          <w:rFonts w:cs="David" w:hint="cs"/>
          <w:rtl/>
        </w:rPr>
      </w:pPr>
    </w:p>
    <w:p w14:paraId="27481C55" w14:textId="77777777" w:rsidR="00C20D46" w:rsidRDefault="00C20D46" w:rsidP="00C20D46">
      <w:pPr>
        <w:bidi/>
        <w:rPr>
          <w:rFonts w:cs="David" w:hint="cs"/>
          <w:rtl/>
        </w:rPr>
      </w:pPr>
    </w:p>
    <w:p w14:paraId="1473B336" w14:textId="77777777" w:rsidR="00C20D46" w:rsidRDefault="00C20D46" w:rsidP="00C20D46">
      <w:pPr>
        <w:bidi/>
        <w:rPr>
          <w:rFonts w:cs="David" w:hint="cs"/>
          <w:rtl/>
        </w:rPr>
      </w:pPr>
    </w:p>
    <w:p w14:paraId="35AED949" w14:textId="77777777" w:rsidR="00C20D46" w:rsidRDefault="00C20D46" w:rsidP="00C20D46">
      <w:pPr>
        <w:bidi/>
        <w:rPr>
          <w:rFonts w:cs="David" w:hint="cs"/>
          <w:rtl/>
        </w:rPr>
      </w:pPr>
    </w:p>
    <w:p w14:paraId="0FD2A7FB" w14:textId="77777777" w:rsidR="00C20D46" w:rsidRPr="00C20D46" w:rsidRDefault="00C20D46" w:rsidP="00C20D46">
      <w:pPr>
        <w:bidi/>
        <w:rPr>
          <w:rFonts w:cs="David" w:hint="cs"/>
          <w:rtl/>
        </w:rPr>
      </w:pPr>
    </w:p>
    <w:p w14:paraId="1F82EF39" w14:textId="77777777" w:rsidR="00C20D46" w:rsidRPr="00C20D46" w:rsidRDefault="00C20D46" w:rsidP="00C20D46">
      <w:pPr>
        <w:bidi/>
        <w:rPr>
          <w:rFonts w:cs="David" w:hint="cs"/>
          <w:rtl/>
        </w:rPr>
      </w:pPr>
      <w:r w:rsidRPr="00C20D46">
        <w:rPr>
          <w:rFonts w:cs="David" w:hint="cs"/>
          <w:u w:val="single"/>
          <w:rtl/>
        </w:rPr>
        <w:t>גדעון סער:</w:t>
      </w:r>
    </w:p>
    <w:p w14:paraId="7D202988" w14:textId="77777777" w:rsidR="00C20D46" w:rsidRPr="00C20D46" w:rsidRDefault="00C20D46" w:rsidP="00C20D46">
      <w:pPr>
        <w:bidi/>
        <w:rPr>
          <w:rFonts w:cs="David" w:hint="cs"/>
          <w:rtl/>
        </w:rPr>
      </w:pPr>
    </w:p>
    <w:p w14:paraId="55E63FB7" w14:textId="77777777" w:rsidR="00C20D46" w:rsidRPr="00C20D46" w:rsidRDefault="00C20D46" w:rsidP="00C20D46">
      <w:pPr>
        <w:bidi/>
        <w:rPr>
          <w:rFonts w:cs="David" w:hint="cs"/>
          <w:rtl/>
        </w:rPr>
      </w:pPr>
      <w:r w:rsidRPr="00C20D46">
        <w:rPr>
          <w:rFonts w:cs="David" w:hint="cs"/>
          <w:rtl/>
        </w:rPr>
        <w:tab/>
        <w:t>אני רואה שיש דברים שהשתנו מיום חמישי.</w:t>
      </w:r>
    </w:p>
    <w:p w14:paraId="7D272C50" w14:textId="77777777" w:rsidR="00C20D46" w:rsidRPr="00C20D46" w:rsidRDefault="00C20D46" w:rsidP="00C20D46">
      <w:pPr>
        <w:bidi/>
        <w:rPr>
          <w:rFonts w:cs="David" w:hint="cs"/>
          <w:rtl/>
        </w:rPr>
      </w:pPr>
    </w:p>
    <w:p w14:paraId="62DBFB49" w14:textId="77777777" w:rsidR="00C20D46" w:rsidRPr="00C20D46" w:rsidRDefault="00C20D46" w:rsidP="00C20D46">
      <w:pPr>
        <w:bidi/>
        <w:rPr>
          <w:rFonts w:cs="David" w:hint="cs"/>
          <w:u w:val="single"/>
          <w:rtl/>
        </w:rPr>
      </w:pPr>
      <w:r w:rsidRPr="00C20D46">
        <w:rPr>
          <w:rFonts w:cs="David" w:hint="cs"/>
          <w:u w:val="single"/>
          <w:rtl/>
        </w:rPr>
        <w:t>היו"ר דוד טל:</w:t>
      </w:r>
    </w:p>
    <w:p w14:paraId="2C441409" w14:textId="77777777" w:rsidR="00C20D46" w:rsidRPr="00C20D46" w:rsidRDefault="00C20D46" w:rsidP="00C20D46">
      <w:pPr>
        <w:bidi/>
        <w:rPr>
          <w:rFonts w:cs="David" w:hint="cs"/>
          <w:rtl/>
        </w:rPr>
      </w:pPr>
    </w:p>
    <w:p w14:paraId="4AC1620E" w14:textId="77777777" w:rsidR="00C20D46" w:rsidRPr="00C20D46" w:rsidRDefault="00C20D46" w:rsidP="00C20D46">
      <w:pPr>
        <w:bidi/>
        <w:rPr>
          <w:rFonts w:cs="David" w:hint="cs"/>
          <w:rtl/>
        </w:rPr>
      </w:pPr>
      <w:r w:rsidRPr="00C20D46">
        <w:rPr>
          <w:rFonts w:cs="David" w:hint="cs"/>
          <w:rtl/>
        </w:rPr>
        <w:tab/>
        <w:t xml:space="preserve"> זה מראה שאתה צריך להגיע בדיוק ב-09:30 ואז לא ישתנו דברים.</w:t>
      </w:r>
    </w:p>
    <w:p w14:paraId="77DB832E" w14:textId="77777777" w:rsidR="00C20D46" w:rsidRPr="00C20D46" w:rsidRDefault="00C20D46" w:rsidP="00C20D46">
      <w:pPr>
        <w:bidi/>
        <w:rPr>
          <w:rFonts w:cs="David" w:hint="cs"/>
          <w:rtl/>
        </w:rPr>
      </w:pPr>
    </w:p>
    <w:p w14:paraId="3B448295" w14:textId="77777777" w:rsidR="00C20D46" w:rsidRPr="00C20D46" w:rsidRDefault="00C20D46" w:rsidP="00C20D46">
      <w:pPr>
        <w:bidi/>
        <w:rPr>
          <w:rFonts w:cs="David" w:hint="cs"/>
          <w:rtl/>
        </w:rPr>
      </w:pPr>
      <w:r w:rsidRPr="00C20D46">
        <w:rPr>
          <w:rFonts w:cs="David" w:hint="cs"/>
          <w:u w:val="single"/>
          <w:rtl/>
        </w:rPr>
        <w:t>גדעון סער:</w:t>
      </w:r>
    </w:p>
    <w:p w14:paraId="4E52662B" w14:textId="77777777" w:rsidR="00C20D46" w:rsidRPr="00C20D46" w:rsidRDefault="00C20D46" w:rsidP="00C20D46">
      <w:pPr>
        <w:bidi/>
        <w:rPr>
          <w:rFonts w:cs="David" w:hint="cs"/>
          <w:rtl/>
        </w:rPr>
      </w:pPr>
    </w:p>
    <w:p w14:paraId="4A2669DE" w14:textId="77777777" w:rsidR="00C20D46" w:rsidRPr="00C20D46" w:rsidRDefault="00C20D46" w:rsidP="00C20D46">
      <w:pPr>
        <w:bidi/>
        <w:rPr>
          <w:rFonts w:cs="David" w:hint="cs"/>
          <w:rtl/>
        </w:rPr>
      </w:pPr>
      <w:r w:rsidRPr="00C20D46">
        <w:rPr>
          <w:rFonts w:cs="David" w:hint="cs"/>
          <w:rtl/>
        </w:rPr>
        <w:tab/>
        <w:t xml:space="preserve"> שנת הלימודים התחילה בשבוע שעבר, בוא לא נביא את הרטוריקה הזו למרות שיש בכירים בבית הזה שמנסים להביא את הרטוריקה של בית ספר לתוך הפרלמנט. </w:t>
      </w:r>
    </w:p>
    <w:p w14:paraId="3EB85938" w14:textId="77777777" w:rsidR="00C20D46" w:rsidRPr="00C20D46" w:rsidRDefault="00C20D46" w:rsidP="00C20D46">
      <w:pPr>
        <w:bidi/>
        <w:rPr>
          <w:rFonts w:cs="David" w:hint="cs"/>
          <w:rtl/>
        </w:rPr>
      </w:pPr>
    </w:p>
    <w:p w14:paraId="41437E94" w14:textId="77777777" w:rsidR="00C20D46" w:rsidRPr="00C20D46" w:rsidRDefault="00C20D46" w:rsidP="00C20D46">
      <w:pPr>
        <w:bidi/>
        <w:rPr>
          <w:rFonts w:cs="David" w:hint="cs"/>
          <w:u w:val="single"/>
          <w:rtl/>
        </w:rPr>
      </w:pPr>
      <w:r w:rsidRPr="00C20D46">
        <w:rPr>
          <w:rFonts w:cs="David" w:hint="cs"/>
          <w:u w:val="single"/>
          <w:rtl/>
        </w:rPr>
        <w:t>היו"ר דוד טל:</w:t>
      </w:r>
    </w:p>
    <w:p w14:paraId="555BC74F" w14:textId="77777777" w:rsidR="00C20D46" w:rsidRPr="00C20D46" w:rsidRDefault="00C20D46" w:rsidP="00C20D46">
      <w:pPr>
        <w:bidi/>
        <w:rPr>
          <w:rFonts w:cs="David" w:hint="cs"/>
          <w:rtl/>
        </w:rPr>
      </w:pPr>
    </w:p>
    <w:p w14:paraId="3CFA0FD8" w14:textId="77777777" w:rsidR="00C20D46" w:rsidRPr="00C20D46" w:rsidRDefault="00C20D46" w:rsidP="00C20D46">
      <w:pPr>
        <w:bidi/>
        <w:rPr>
          <w:rFonts w:cs="David" w:hint="cs"/>
          <w:rtl/>
        </w:rPr>
      </w:pPr>
      <w:r w:rsidRPr="00C20D46">
        <w:rPr>
          <w:rFonts w:cs="David" w:hint="cs"/>
          <w:rtl/>
        </w:rPr>
        <w:tab/>
        <w:t xml:space="preserve"> האם להגביל או לא להגביל רכישה בכסף, שידורי תעמולה, אני מדבר על גופים חוץ מפלגתיים ברדיו ובטלוויזיה, או שקובעים מסגרת של זמן שכל אחד מהצדדים בעד או נגד יוכל לנצל אותה אם ירצה.</w:t>
      </w:r>
    </w:p>
    <w:p w14:paraId="603EABC1" w14:textId="77777777" w:rsidR="00C20D46" w:rsidRPr="00C20D46" w:rsidRDefault="00C20D46" w:rsidP="00C20D46">
      <w:pPr>
        <w:bidi/>
        <w:rPr>
          <w:rFonts w:cs="David" w:hint="cs"/>
          <w:rtl/>
        </w:rPr>
      </w:pPr>
    </w:p>
    <w:p w14:paraId="5F500698"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C19DC3F" w14:textId="77777777" w:rsidR="00C20D46" w:rsidRPr="00C20D46" w:rsidRDefault="00C20D46" w:rsidP="00C20D46">
      <w:pPr>
        <w:bidi/>
        <w:rPr>
          <w:rFonts w:cs="David" w:hint="cs"/>
          <w:rtl/>
        </w:rPr>
      </w:pPr>
    </w:p>
    <w:p w14:paraId="27232D5D" w14:textId="77777777" w:rsidR="00C20D46" w:rsidRPr="00C20D46" w:rsidRDefault="00C20D46" w:rsidP="00C20D46">
      <w:pPr>
        <w:bidi/>
        <w:rPr>
          <w:rFonts w:cs="David" w:hint="cs"/>
          <w:rtl/>
        </w:rPr>
      </w:pPr>
      <w:r w:rsidRPr="00C20D46">
        <w:rPr>
          <w:rFonts w:cs="David" w:hint="cs"/>
          <w:rtl/>
        </w:rPr>
        <w:tab/>
        <w:t xml:space="preserve">  אנחנו מנסים להגיע לסיכום כדלהלן, יש מסגרת זמן כללית נדיבה מאד לשני הצדדית, ויש מסגרת תקציב נדיבה לשני הצדדים, ואם יש להם תקציב כדי להכניס למסגרת הזמן מה טוב, אם לא, אז זה ינצל שליש מהזמן שלו והשני ינצל את כל הזמן שלו. אתה זוכר שאין כסף ממשלתי ההקצאות הן מתוך תרומות.</w:t>
      </w:r>
    </w:p>
    <w:p w14:paraId="0B8FFF69" w14:textId="77777777" w:rsidR="00C20D46" w:rsidRPr="00C20D46" w:rsidRDefault="00C20D46" w:rsidP="00C20D46">
      <w:pPr>
        <w:bidi/>
        <w:rPr>
          <w:rFonts w:cs="David" w:hint="cs"/>
          <w:rtl/>
        </w:rPr>
      </w:pPr>
    </w:p>
    <w:p w14:paraId="2E462295" w14:textId="77777777" w:rsidR="00C20D46" w:rsidRPr="00C20D46" w:rsidRDefault="00C20D46" w:rsidP="00C20D46">
      <w:pPr>
        <w:bidi/>
        <w:rPr>
          <w:rFonts w:cs="David" w:hint="cs"/>
          <w:u w:val="single"/>
          <w:rtl/>
        </w:rPr>
      </w:pPr>
      <w:r w:rsidRPr="00C20D46">
        <w:rPr>
          <w:rFonts w:cs="David" w:hint="cs"/>
          <w:u w:val="single"/>
          <w:rtl/>
        </w:rPr>
        <w:t>היו"ר דוד טל:</w:t>
      </w:r>
    </w:p>
    <w:p w14:paraId="53A973E3" w14:textId="77777777" w:rsidR="00C20D46" w:rsidRPr="00C20D46" w:rsidRDefault="00C20D46" w:rsidP="00C20D46">
      <w:pPr>
        <w:bidi/>
        <w:rPr>
          <w:rFonts w:cs="David" w:hint="cs"/>
          <w:rtl/>
        </w:rPr>
      </w:pPr>
    </w:p>
    <w:p w14:paraId="26CFA96D" w14:textId="77777777" w:rsidR="00C20D46" w:rsidRPr="00C20D46" w:rsidRDefault="00C20D46" w:rsidP="00C20D46">
      <w:pPr>
        <w:bidi/>
        <w:rPr>
          <w:rFonts w:cs="David" w:hint="cs"/>
          <w:rtl/>
        </w:rPr>
      </w:pPr>
      <w:r w:rsidRPr="00C20D46">
        <w:rPr>
          <w:rFonts w:cs="David" w:hint="cs"/>
          <w:rtl/>
        </w:rPr>
        <w:tab/>
        <w:t xml:space="preserve"> מהי מסגרת הזמן?</w:t>
      </w:r>
    </w:p>
    <w:p w14:paraId="07A38BE6" w14:textId="77777777" w:rsidR="00C20D46" w:rsidRPr="00C20D46" w:rsidRDefault="00C20D46" w:rsidP="00C20D46">
      <w:pPr>
        <w:bidi/>
        <w:rPr>
          <w:rFonts w:cs="David" w:hint="cs"/>
          <w:rtl/>
        </w:rPr>
      </w:pPr>
    </w:p>
    <w:p w14:paraId="283AAD1B"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6E0FA146" w14:textId="77777777" w:rsidR="00C20D46" w:rsidRPr="00C20D46" w:rsidRDefault="00C20D46" w:rsidP="00C20D46">
      <w:pPr>
        <w:bidi/>
        <w:rPr>
          <w:rFonts w:cs="David" w:hint="cs"/>
          <w:rtl/>
        </w:rPr>
      </w:pPr>
    </w:p>
    <w:p w14:paraId="68AAEAAC" w14:textId="77777777" w:rsidR="00C20D46" w:rsidRPr="00C20D46" w:rsidRDefault="00C20D46" w:rsidP="00C20D46">
      <w:pPr>
        <w:bidi/>
        <w:rPr>
          <w:rFonts w:cs="David" w:hint="cs"/>
          <w:rtl/>
        </w:rPr>
      </w:pPr>
      <w:r w:rsidRPr="00C20D46">
        <w:rPr>
          <w:rFonts w:cs="David" w:hint="cs"/>
          <w:rtl/>
        </w:rPr>
        <w:tab/>
        <w:t xml:space="preserve">  על זה אני לא יודע אם אני מסוגל להשיב.</w:t>
      </w:r>
    </w:p>
    <w:p w14:paraId="7FF9A637" w14:textId="77777777" w:rsidR="00C20D46" w:rsidRPr="00C20D46" w:rsidRDefault="00C20D46" w:rsidP="00C20D46">
      <w:pPr>
        <w:bidi/>
        <w:rPr>
          <w:rFonts w:cs="David" w:hint="cs"/>
          <w:rtl/>
        </w:rPr>
      </w:pPr>
    </w:p>
    <w:p w14:paraId="276A951A" w14:textId="77777777" w:rsidR="00C20D46" w:rsidRPr="00C20D46" w:rsidRDefault="00C20D46" w:rsidP="00C20D46">
      <w:pPr>
        <w:bidi/>
        <w:rPr>
          <w:rFonts w:cs="David" w:hint="cs"/>
          <w:u w:val="single"/>
          <w:rtl/>
        </w:rPr>
      </w:pPr>
      <w:r w:rsidRPr="00C20D46">
        <w:rPr>
          <w:rFonts w:cs="David" w:hint="cs"/>
          <w:u w:val="single"/>
          <w:rtl/>
        </w:rPr>
        <w:t>היו"ר דוד טל:</w:t>
      </w:r>
    </w:p>
    <w:p w14:paraId="3EE6C982" w14:textId="77777777" w:rsidR="00C20D46" w:rsidRPr="00C20D46" w:rsidRDefault="00C20D46" w:rsidP="00C20D46">
      <w:pPr>
        <w:bidi/>
        <w:rPr>
          <w:rFonts w:cs="David" w:hint="cs"/>
          <w:rtl/>
        </w:rPr>
      </w:pPr>
    </w:p>
    <w:p w14:paraId="36CD4982" w14:textId="77777777" w:rsidR="00C20D46" w:rsidRPr="00C20D46" w:rsidRDefault="00C20D46" w:rsidP="00C20D46">
      <w:pPr>
        <w:bidi/>
        <w:rPr>
          <w:rFonts w:cs="David" w:hint="cs"/>
          <w:rtl/>
        </w:rPr>
      </w:pPr>
      <w:r w:rsidRPr="00C20D46">
        <w:rPr>
          <w:rFonts w:cs="David" w:hint="cs"/>
          <w:rtl/>
        </w:rPr>
        <w:tab/>
        <w:t xml:space="preserve"> גם אני לא יודע להגיד.</w:t>
      </w:r>
    </w:p>
    <w:p w14:paraId="7C89CC6D" w14:textId="77777777" w:rsidR="00C20D46" w:rsidRPr="00C20D46" w:rsidRDefault="00C20D46" w:rsidP="00C20D46">
      <w:pPr>
        <w:bidi/>
        <w:rPr>
          <w:rFonts w:cs="David" w:hint="cs"/>
          <w:rtl/>
        </w:rPr>
      </w:pPr>
      <w:r w:rsidRPr="00C20D46">
        <w:rPr>
          <w:rFonts w:cs="David" w:hint="cs"/>
          <w:rtl/>
        </w:rPr>
        <w:t xml:space="preserve"> </w:t>
      </w:r>
    </w:p>
    <w:p w14:paraId="4D746762" w14:textId="77777777" w:rsidR="00C20D46" w:rsidRPr="00C20D46" w:rsidRDefault="00C20D46" w:rsidP="00C20D46">
      <w:pPr>
        <w:bidi/>
        <w:rPr>
          <w:rFonts w:cs="David" w:hint="cs"/>
          <w:rtl/>
        </w:rPr>
      </w:pPr>
      <w:r w:rsidRPr="00C20D46">
        <w:rPr>
          <w:rFonts w:cs="David" w:hint="cs"/>
          <w:u w:val="single"/>
          <w:rtl/>
        </w:rPr>
        <w:t>גדעון סער:</w:t>
      </w:r>
    </w:p>
    <w:p w14:paraId="05AF0920" w14:textId="77777777" w:rsidR="00C20D46" w:rsidRPr="00C20D46" w:rsidRDefault="00C20D46" w:rsidP="00C20D46">
      <w:pPr>
        <w:bidi/>
        <w:rPr>
          <w:rFonts w:cs="David" w:hint="cs"/>
          <w:rtl/>
        </w:rPr>
      </w:pPr>
    </w:p>
    <w:p w14:paraId="26FDC108" w14:textId="77777777" w:rsidR="00C20D46" w:rsidRPr="00C20D46" w:rsidRDefault="00C20D46" w:rsidP="00C20D46">
      <w:pPr>
        <w:bidi/>
        <w:rPr>
          <w:rFonts w:cs="David" w:hint="cs"/>
          <w:rtl/>
        </w:rPr>
      </w:pPr>
      <w:r w:rsidRPr="00C20D46">
        <w:rPr>
          <w:rFonts w:cs="David" w:hint="cs"/>
          <w:rtl/>
        </w:rPr>
        <w:tab/>
        <w:t xml:space="preserve"> שתי שאלות, מה זה שני צדדים במציאות שבה אין צד, יש מאה עמותות. אתה רוצה להסדיר הגבלה כשאין לך עבודה לפי מפלגות או לפי כוחות אלא כל אחד רשאי. איך חיה המגבלה הזו? אתה יכול על כורחך להגיע למצב שאתה מוכר לאחד והשני אומר מה אתי, יש פה שאלה מי אלה שני הצדדים, צריך לתת את הדעת על זה.</w:t>
      </w:r>
    </w:p>
    <w:p w14:paraId="6FE3106B" w14:textId="77777777" w:rsidR="00C20D46" w:rsidRPr="00C20D46" w:rsidRDefault="00C20D46" w:rsidP="00C20D46">
      <w:pPr>
        <w:bidi/>
        <w:rPr>
          <w:rFonts w:cs="David" w:hint="cs"/>
          <w:rtl/>
        </w:rPr>
      </w:pPr>
    </w:p>
    <w:p w14:paraId="74F9C1C5" w14:textId="77777777" w:rsidR="00C20D46" w:rsidRPr="00C20D46" w:rsidRDefault="00C20D46" w:rsidP="00C20D46">
      <w:pPr>
        <w:bidi/>
        <w:rPr>
          <w:rFonts w:cs="David" w:hint="cs"/>
          <w:rtl/>
        </w:rPr>
      </w:pPr>
      <w:r w:rsidRPr="00C20D46">
        <w:rPr>
          <w:rFonts w:cs="David" w:hint="cs"/>
          <w:rtl/>
        </w:rPr>
        <w:tab/>
        <w:t xml:space="preserve">נקודה שנייה, האם קניית זמן המסך היא בכל משבצת שידור, האם אני יכול לקנות פריים טיים? </w:t>
      </w:r>
    </w:p>
    <w:p w14:paraId="2C8B87CC" w14:textId="77777777" w:rsidR="00C20D46" w:rsidRPr="00C20D46" w:rsidRDefault="00C20D46" w:rsidP="00C20D46">
      <w:pPr>
        <w:bidi/>
        <w:rPr>
          <w:rFonts w:cs="David" w:hint="cs"/>
          <w:rtl/>
        </w:rPr>
      </w:pPr>
    </w:p>
    <w:p w14:paraId="7FE55FDE" w14:textId="77777777" w:rsidR="00C20D46" w:rsidRPr="00C20D46" w:rsidRDefault="00C20D46" w:rsidP="00C20D46">
      <w:pPr>
        <w:bidi/>
        <w:rPr>
          <w:rFonts w:cs="David" w:hint="cs"/>
          <w:u w:val="single"/>
          <w:rtl/>
        </w:rPr>
      </w:pPr>
      <w:r w:rsidRPr="00C20D46">
        <w:rPr>
          <w:rFonts w:cs="David" w:hint="cs"/>
          <w:u w:val="single"/>
          <w:rtl/>
        </w:rPr>
        <w:t>דוד רותם:</w:t>
      </w:r>
    </w:p>
    <w:p w14:paraId="1D9BC1C9" w14:textId="77777777" w:rsidR="00C20D46" w:rsidRPr="00C20D46" w:rsidRDefault="00C20D46" w:rsidP="00C20D46">
      <w:pPr>
        <w:bidi/>
        <w:rPr>
          <w:rFonts w:cs="David" w:hint="cs"/>
          <w:rtl/>
        </w:rPr>
      </w:pPr>
    </w:p>
    <w:p w14:paraId="7B65F27D" w14:textId="77777777" w:rsidR="00C20D46" w:rsidRPr="00C20D46" w:rsidRDefault="00C20D46" w:rsidP="00C20D46">
      <w:pPr>
        <w:bidi/>
        <w:rPr>
          <w:rFonts w:cs="David" w:hint="cs"/>
          <w:rtl/>
        </w:rPr>
      </w:pPr>
      <w:r w:rsidRPr="00C20D46">
        <w:rPr>
          <w:rFonts w:cs="David" w:hint="cs"/>
          <w:rtl/>
        </w:rPr>
        <w:tab/>
        <w:t xml:space="preserve"> אבל אתה קונה פרסומות לא חדשות.</w:t>
      </w:r>
    </w:p>
    <w:p w14:paraId="1114A7A4" w14:textId="77777777" w:rsidR="00C20D46" w:rsidRDefault="00C20D46" w:rsidP="00C20D46">
      <w:pPr>
        <w:bidi/>
        <w:rPr>
          <w:rFonts w:cs="David" w:hint="cs"/>
          <w:rtl/>
        </w:rPr>
      </w:pPr>
    </w:p>
    <w:p w14:paraId="606FE65D" w14:textId="77777777" w:rsidR="00C20D46" w:rsidRDefault="00C20D46" w:rsidP="00C20D46">
      <w:pPr>
        <w:bidi/>
        <w:rPr>
          <w:rFonts w:cs="David" w:hint="cs"/>
          <w:rtl/>
        </w:rPr>
      </w:pPr>
    </w:p>
    <w:p w14:paraId="3FE568EF" w14:textId="77777777" w:rsidR="00C20D46" w:rsidRDefault="00C20D46" w:rsidP="00C20D46">
      <w:pPr>
        <w:bidi/>
        <w:rPr>
          <w:rFonts w:cs="David" w:hint="cs"/>
          <w:rtl/>
        </w:rPr>
      </w:pPr>
    </w:p>
    <w:p w14:paraId="5EF768EC" w14:textId="77777777" w:rsidR="00C20D46" w:rsidRDefault="00C20D46" w:rsidP="00C20D46">
      <w:pPr>
        <w:bidi/>
        <w:rPr>
          <w:rFonts w:cs="David" w:hint="cs"/>
          <w:rtl/>
        </w:rPr>
      </w:pPr>
    </w:p>
    <w:p w14:paraId="5481063E" w14:textId="77777777" w:rsidR="00C20D46" w:rsidRDefault="00C20D46" w:rsidP="00C20D46">
      <w:pPr>
        <w:bidi/>
        <w:rPr>
          <w:rFonts w:cs="David" w:hint="cs"/>
          <w:rtl/>
        </w:rPr>
      </w:pPr>
    </w:p>
    <w:p w14:paraId="74D95090" w14:textId="77777777" w:rsidR="00C20D46" w:rsidRDefault="00C20D46" w:rsidP="00C20D46">
      <w:pPr>
        <w:bidi/>
        <w:rPr>
          <w:rFonts w:cs="David" w:hint="cs"/>
          <w:rtl/>
        </w:rPr>
      </w:pPr>
    </w:p>
    <w:p w14:paraId="4FF48E8F" w14:textId="77777777" w:rsidR="00C20D46" w:rsidRPr="00C20D46" w:rsidRDefault="00C20D46" w:rsidP="00C20D46">
      <w:pPr>
        <w:bidi/>
        <w:rPr>
          <w:rFonts w:cs="David" w:hint="cs"/>
          <w:rtl/>
        </w:rPr>
      </w:pPr>
    </w:p>
    <w:p w14:paraId="740DF3AA" w14:textId="77777777" w:rsidR="00C20D46" w:rsidRPr="00C20D46" w:rsidRDefault="00C20D46" w:rsidP="00C20D46">
      <w:pPr>
        <w:bidi/>
        <w:rPr>
          <w:rFonts w:cs="David" w:hint="cs"/>
          <w:rtl/>
        </w:rPr>
      </w:pPr>
      <w:r w:rsidRPr="00C20D46">
        <w:rPr>
          <w:rFonts w:cs="David" w:hint="cs"/>
          <w:u w:val="single"/>
          <w:rtl/>
        </w:rPr>
        <w:t>גדעון סער:</w:t>
      </w:r>
    </w:p>
    <w:p w14:paraId="5649BA4A" w14:textId="77777777" w:rsidR="00C20D46" w:rsidRPr="00C20D46" w:rsidRDefault="00C20D46" w:rsidP="00C20D46">
      <w:pPr>
        <w:bidi/>
        <w:rPr>
          <w:rFonts w:cs="David" w:hint="cs"/>
          <w:rtl/>
        </w:rPr>
      </w:pPr>
    </w:p>
    <w:p w14:paraId="657C9AB2" w14:textId="77777777" w:rsidR="00C20D46" w:rsidRPr="00C20D46" w:rsidRDefault="00C20D46" w:rsidP="00C20D46">
      <w:pPr>
        <w:bidi/>
        <w:rPr>
          <w:rFonts w:cs="David" w:hint="cs"/>
          <w:rtl/>
        </w:rPr>
      </w:pPr>
      <w:r w:rsidRPr="00C20D46">
        <w:rPr>
          <w:rFonts w:cs="David" w:hint="cs"/>
          <w:rtl/>
        </w:rPr>
        <w:tab/>
        <w:t xml:space="preserve"> בעולם שבו יש שני צדדים היה היגיון במגבלה, אני מבין למה צריך את זה. בעולם בלי שני צדדים מאד קשה לעשות את זה. </w:t>
      </w:r>
    </w:p>
    <w:p w14:paraId="78479B7E" w14:textId="77777777" w:rsidR="00C20D46" w:rsidRPr="00C20D46" w:rsidRDefault="00C20D46" w:rsidP="00C20D46">
      <w:pPr>
        <w:bidi/>
        <w:rPr>
          <w:rFonts w:cs="David" w:hint="cs"/>
          <w:rtl/>
        </w:rPr>
      </w:pPr>
      <w:r w:rsidRPr="00C20D46">
        <w:rPr>
          <w:rFonts w:cs="David" w:hint="cs"/>
          <w:rtl/>
        </w:rPr>
        <w:t xml:space="preserve"> </w:t>
      </w:r>
    </w:p>
    <w:p w14:paraId="6E252223" w14:textId="77777777" w:rsidR="00C20D46" w:rsidRPr="00C20D46" w:rsidRDefault="00C20D46" w:rsidP="00C20D46">
      <w:pPr>
        <w:bidi/>
        <w:rPr>
          <w:rFonts w:cs="David" w:hint="cs"/>
          <w:rtl/>
        </w:rPr>
      </w:pPr>
      <w:r w:rsidRPr="00C20D46">
        <w:rPr>
          <w:rFonts w:cs="David" w:hint="cs"/>
          <w:u w:val="single"/>
          <w:rtl/>
        </w:rPr>
        <w:t>היו"ר דוד טל:</w:t>
      </w:r>
    </w:p>
    <w:p w14:paraId="219B922D" w14:textId="77777777" w:rsidR="00C20D46" w:rsidRPr="00C20D46" w:rsidRDefault="00C20D46" w:rsidP="00C20D46">
      <w:pPr>
        <w:bidi/>
        <w:rPr>
          <w:rFonts w:cs="David" w:hint="cs"/>
          <w:rtl/>
        </w:rPr>
      </w:pPr>
    </w:p>
    <w:p w14:paraId="68438CC1" w14:textId="77777777" w:rsidR="00C20D46" w:rsidRPr="00C20D46" w:rsidRDefault="00C20D46" w:rsidP="00C20D46">
      <w:pPr>
        <w:bidi/>
        <w:rPr>
          <w:rFonts w:cs="David" w:hint="cs"/>
          <w:rtl/>
        </w:rPr>
      </w:pPr>
      <w:r w:rsidRPr="00C20D46">
        <w:rPr>
          <w:rFonts w:cs="David" w:hint="cs"/>
          <w:rtl/>
        </w:rPr>
        <w:tab/>
        <w:t>אומר חבר הכנסת בן מנחם לגבי  כל הצדדים, נניח שיש מאה עמותות למען רמת הגולן, בראש אותם מאה עמותות יהיה גוף פרסומאי שינווט אותם ויאמר להם אולי זה לא נכון לפרסם את הדברים האלה, הוא לא ירצה לעשות אובר פרסום שישיג את המטרה ההפוכה.</w:t>
      </w:r>
    </w:p>
    <w:p w14:paraId="027BC21A" w14:textId="77777777" w:rsidR="00C20D46" w:rsidRPr="00C20D46" w:rsidRDefault="00C20D46" w:rsidP="00C20D46">
      <w:pPr>
        <w:bidi/>
        <w:rPr>
          <w:rFonts w:cs="David" w:hint="cs"/>
          <w:rtl/>
        </w:rPr>
      </w:pPr>
    </w:p>
    <w:p w14:paraId="60D207D4" w14:textId="77777777" w:rsidR="00C20D46" w:rsidRPr="00C20D46" w:rsidRDefault="00C20D46" w:rsidP="00C20D46">
      <w:pPr>
        <w:bidi/>
        <w:rPr>
          <w:rFonts w:cs="David" w:hint="cs"/>
          <w:rtl/>
        </w:rPr>
      </w:pPr>
      <w:r w:rsidRPr="00C20D46">
        <w:rPr>
          <w:rFonts w:cs="David" w:hint="cs"/>
          <w:u w:val="single"/>
          <w:rtl/>
        </w:rPr>
        <w:t>גדעון סער:</w:t>
      </w:r>
    </w:p>
    <w:p w14:paraId="74834C8C" w14:textId="77777777" w:rsidR="00C20D46" w:rsidRPr="00C20D46" w:rsidRDefault="00C20D46" w:rsidP="00C20D46">
      <w:pPr>
        <w:bidi/>
        <w:rPr>
          <w:rFonts w:cs="David" w:hint="cs"/>
          <w:rtl/>
        </w:rPr>
      </w:pPr>
    </w:p>
    <w:p w14:paraId="6C1C835A" w14:textId="77777777" w:rsidR="00C20D46" w:rsidRPr="00C20D46" w:rsidRDefault="00C20D46" w:rsidP="00C20D46">
      <w:pPr>
        <w:bidi/>
        <w:rPr>
          <w:rFonts w:cs="David" w:hint="cs"/>
          <w:rtl/>
        </w:rPr>
      </w:pPr>
      <w:r w:rsidRPr="00C20D46">
        <w:rPr>
          <w:rFonts w:cs="David" w:hint="cs"/>
          <w:rtl/>
        </w:rPr>
        <w:tab/>
        <w:t xml:space="preserve"> זה מבנה סטטוטורי הפרסומאי הזה? זה נראה לי מוזר לדון בזה. אם כל אחד רשאי לפרסם ולכל אחד יש זכות לדעה ואין מסגרת שאנחנו מאגדים היינו יכולים להגיד למשל שראש מפלגת השלטון ירכז את הפרסומים החיובים וראש מפלגת האופוזיציה יהיה ראש מפלגת הפרסומים השליליים, זה כמובן לא מודל שאני חושב הוא נכון פה אבל אז הייתה לי כתובת. במקרה הנוכחי, בו אנחנו מתעסקים בגורמים פרטיים, אין לנו כתובת שאנחנו יכולים להיאחז בה. </w:t>
      </w:r>
      <w:r w:rsidRPr="00C20D46">
        <w:rPr>
          <w:rFonts w:cs="David" w:hint="cs"/>
          <w:rtl/>
        </w:rPr>
        <w:tab/>
      </w:r>
    </w:p>
    <w:p w14:paraId="1CE81480" w14:textId="77777777" w:rsidR="00C20D46" w:rsidRPr="00C20D46" w:rsidRDefault="00C20D46" w:rsidP="00C20D46">
      <w:pPr>
        <w:bidi/>
        <w:rPr>
          <w:rFonts w:cs="David" w:hint="cs"/>
          <w:rtl/>
        </w:rPr>
      </w:pPr>
      <w:r w:rsidRPr="00C20D46">
        <w:rPr>
          <w:rFonts w:cs="David" w:hint="cs"/>
          <w:u w:val="single"/>
          <w:rtl/>
        </w:rPr>
        <w:t>דוד רותם:</w:t>
      </w:r>
    </w:p>
    <w:p w14:paraId="0E672F45" w14:textId="77777777" w:rsidR="00C20D46" w:rsidRPr="00C20D46" w:rsidRDefault="00C20D46" w:rsidP="00C20D46">
      <w:pPr>
        <w:bidi/>
        <w:rPr>
          <w:rFonts w:cs="David" w:hint="cs"/>
          <w:rtl/>
        </w:rPr>
      </w:pPr>
    </w:p>
    <w:p w14:paraId="278D2975" w14:textId="77777777" w:rsidR="00C20D46" w:rsidRPr="00C20D46" w:rsidRDefault="00C20D46" w:rsidP="00C20D46">
      <w:pPr>
        <w:bidi/>
        <w:rPr>
          <w:rFonts w:cs="David" w:hint="cs"/>
          <w:rtl/>
        </w:rPr>
      </w:pPr>
      <w:r w:rsidRPr="00C20D46">
        <w:rPr>
          <w:rFonts w:cs="David" w:hint="cs"/>
          <w:rtl/>
        </w:rPr>
        <w:tab/>
        <w:t>יש לך כתובת אחת וזו הממשלה.  אל תשכח שאנחנו מדברים על מצב שהממשלה באה עם חוק.</w:t>
      </w:r>
    </w:p>
    <w:p w14:paraId="6D7C3A9A" w14:textId="77777777" w:rsidR="00C20D46" w:rsidRPr="00C20D46" w:rsidRDefault="00C20D46" w:rsidP="00C20D46">
      <w:pPr>
        <w:bidi/>
        <w:rPr>
          <w:rFonts w:cs="David" w:hint="cs"/>
          <w:rtl/>
        </w:rPr>
      </w:pPr>
    </w:p>
    <w:p w14:paraId="51E122A0" w14:textId="77777777" w:rsidR="00C20D46" w:rsidRPr="00C20D46" w:rsidRDefault="00C20D46" w:rsidP="00C20D46">
      <w:pPr>
        <w:bidi/>
        <w:rPr>
          <w:rFonts w:cs="David" w:hint="cs"/>
          <w:rtl/>
        </w:rPr>
      </w:pPr>
      <w:r w:rsidRPr="00C20D46">
        <w:rPr>
          <w:rFonts w:cs="David" w:hint="cs"/>
          <w:u w:val="single"/>
          <w:rtl/>
        </w:rPr>
        <w:t>היו"ר דוד טל:</w:t>
      </w:r>
    </w:p>
    <w:p w14:paraId="44FA378E" w14:textId="77777777" w:rsidR="00C20D46" w:rsidRPr="00C20D46" w:rsidRDefault="00C20D46" w:rsidP="00C20D46">
      <w:pPr>
        <w:bidi/>
        <w:rPr>
          <w:rFonts w:cs="David" w:hint="cs"/>
          <w:rtl/>
        </w:rPr>
      </w:pPr>
    </w:p>
    <w:p w14:paraId="4E321DD9" w14:textId="77777777" w:rsidR="00C20D46" w:rsidRPr="00C20D46" w:rsidRDefault="00C20D46" w:rsidP="00C20D46">
      <w:pPr>
        <w:bidi/>
        <w:rPr>
          <w:rFonts w:cs="David" w:hint="cs"/>
          <w:rtl/>
        </w:rPr>
      </w:pPr>
      <w:r w:rsidRPr="00C20D46">
        <w:rPr>
          <w:rFonts w:cs="David" w:hint="cs"/>
          <w:rtl/>
        </w:rPr>
        <w:tab/>
        <w:t>אל תייחס חשיבות גדולה לממשלה במקרה הזה.</w:t>
      </w:r>
    </w:p>
    <w:p w14:paraId="73AFF0CF" w14:textId="77777777" w:rsidR="00C20D46" w:rsidRPr="00C20D46" w:rsidRDefault="00C20D46" w:rsidP="00C20D46">
      <w:pPr>
        <w:bidi/>
        <w:rPr>
          <w:rFonts w:cs="David" w:hint="cs"/>
          <w:rtl/>
        </w:rPr>
      </w:pPr>
    </w:p>
    <w:p w14:paraId="3FB63361" w14:textId="77777777" w:rsidR="00C20D46" w:rsidRPr="00C20D46" w:rsidRDefault="00C20D46" w:rsidP="00C20D46">
      <w:pPr>
        <w:bidi/>
        <w:rPr>
          <w:rFonts w:cs="David" w:hint="cs"/>
          <w:rtl/>
        </w:rPr>
      </w:pPr>
      <w:r w:rsidRPr="00C20D46">
        <w:rPr>
          <w:rFonts w:cs="David" w:hint="cs"/>
          <w:u w:val="single"/>
          <w:rtl/>
        </w:rPr>
        <w:t>דוד רותם:</w:t>
      </w:r>
    </w:p>
    <w:p w14:paraId="4BDDE595" w14:textId="77777777" w:rsidR="00C20D46" w:rsidRPr="00C20D46" w:rsidRDefault="00C20D46" w:rsidP="00C20D46">
      <w:pPr>
        <w:bidi/>
        <w:rPr>
          <w:rFonts w:cs="David" w:hint="cs"/>
          <w:rtl/>
        </w:rPr>
      </w:pPr>
    </w:p>
    <w:p w14:paraId="1ABD5AB3" w14:textId="77777777" w:rsidR="00C20D46" w:rsidRPr="00C20D46" w:rsidRDefault="00C20D46" w:rsidP="00C20D46">
      <w:pPr>
        <w:bidi/>
        <w:rPr>
          <w:rFonts w:cs="David" w:hint="cs"/>
          <w:rtl/>
        </w:rPr>
      </w:pPr>
      <w:r w:rsidRPr="00C20D46">
        <w:rPr>
          <w:rFonts w:cs="David" w:hint="cs"/>
          <w:rtl/>
        </w:rPr>
        <w:tab/>
        <w:t xml:space="preserve">זה תלוי לאיזה ממשלה, אני מייחס לממשלה חשיבות. מצד אחד הממשלה רוצה להעביר חוק ומצד שני יש את הגופים האחרים. אם אנחנו לא נגביל מכיוון שאנחנו יודעים שלממשלה אסור להשתתף בכסף - - - </w:t>
      </w:r>
    </w:p>
    <w:p w14:paraId="6D4D4922" w14:textId="77777777" w:rsidR="00C20D46" w:rsidRPr="00C20D46" w:rsidRDefault="00C20D46" w:rsidP="00C20D46">
      <w:pPr>
        <w:bidi/>
        <w:rPr>
          <w:rFonts w:cs="David" w:hint="cs"/>
          <w:rtl/>
        </w:rPr>
      </w:pPr>
    </w:p>
    <w:p w14:paraId="48FBA1D3" w14:textId="77777777" w:rsidR="00C20D46" w:rsidRPr="00C20D46" w:rsidRDefault="00C20D46" w:rsidP="00C20D46">
      <w:pPr>
        <w:bidi/>
        <w:rPr>
          <w:rFonts w:cs="David" w:hint="cs"/>
          <w:rtl/>
        </w:rPr>
      </w:pPr>
      <w:r w:rsidRPr="00C20D46">
        <w:rPr>
          <w:rFonts w:cs="David" w:hint="cs"/>
          <w:u w:val="single"/>
          <w:rtl/>
        </w:rPr>
        <w:t>גדעון סער:</w:t>
      </w:r>
    </w:p>
    <w:p w14:paraId="787BFAE2" w14:textId="77777777" w:rsidR="00C20D46" w:rsidRPr="00C20D46" w:rsidRDefault="00C20D46" w:rsidP="00C20D46">
      <w:pPr>
        <w:bidi/>
        <w:rPr>
          <w:rFonts w:cs="David" w:hint="cs"/>
          <w:rtl/>
        </w:rPr>
      </w:pPr>
    </w:p>
    <w:p w14:paraId="4754AB22" w14:textId="77777777" w:rsidR="00C20D46" w:rsidRPr="00C20D46" w:rsidRDefault="00C20D46" w:rsidP="00C20D46">
      <w:pPr>
        <w:bidi/>
        <w:rPr>
          <w:rFonts w:cs="David" w:hint="cs"/>
          <w:rtl/>
        </w:rPr>
      </w:pPr>
      <w:r w:rsidRPr="00C20D46">
        <w:rPr>
          <w:rFonts w:cs="David" w:hint="cs"/>
          <w:rtl/>
        </w:rPr>
        <w:tab/>
        <w:t xml:space="preserve"> אני מסכים להגביל אבל איך זה נעשה בפרקטיקה?</w:t>
      </w:r>
    </w:p>
    <w:p w14:paraId="16361B16" w14:textId="77777777" w:rsidR="00C20D46" w:rsidRPr="00C20D46" w:rsidRDefault="00C20D46" w:rsidP="00C20D46">
      <w:pPr>
        <w:bidi/>
        <w:rPr>
          <w:rFonts w:cs="David" w:hint="cs"/>
          <w:rtl/>
        </w:rPr>
      </w:pPr>
    </w:p>
    <w:p w14:paraId="34B9C567" w14:textId="77777777" w:rsidR="00C20D46" w:rsidRPr="00C20D46" w:rsidRDefault="00C20D46" w:rsidP="00C20D46">
      <w:pPr>
        <w:bidi/>
        <w:rPr>
          <w:rFonts w:cs="David" w:hint="cs"/>
          <w:u w:val="single"/>
          <w:rtl/>
        </w:rPr>
      </w:pPr>
      <w:r w:rsidRPr="00C20D46">
        <w:rPr>
          <w:rFonts w:cs="David" w:hint="cs"/>
          <w:u w:val="single"/>
          <w:rtl/>
        </w:rPr>
        <w:t>דוד רותם:</w:t>
      </w:r>
    </w:p>
    <w:p w14:paraId="55D6D2EA" w14:textId="77777777" w:rsidR="00C20D46" w:rsidRPr="00C20D46" w:rsidRDefault="00C20D46" w:rsidP="00C20D46">
      <w:pPr>
        <w:bidi/>
        <w:rPr>
          <w:rFonts w:cs="David" w:hint="cs"/>
          <w:rtl/>
        </w:rPr>
      </w:pPr>
    </w:p>
    <w:p w14:paraId="2D663453" w14:textId="77777777" w:rsidR="00C20D46" w:rsidRPr="00C20D46" w:rsidRDefault="00C20D46" w:rsidP="00C20D46">
      <w:pPr>
        <w:bidi/>
        <w:rPr>
          <w:rFonts w:cs="David" w:hint="cs"/>
          <w:rtl/>
        </w:rPr>
      </w:pPr>
      <w:r w:rsidRPr="00C20D46">
        <w:rPr>
          <w:rFonts w:cs="David" w:hint="cs"/>
          <w:rtl/>
        </w:rPr>
        <w:tab/>
        <w:t xml:space="preserve"> אבל אחרי זה בממשלה יאספו תרומות והמעטפות ירוצו.</w:t>
      </w:r>
    </w:p>
    <w:p w14:paraId="44F21B69" w14:textId="77777777" w:rsidR="00C20D46" w:rsidRPr="00C20D46" w:rsidRDefault="00C20D46" w:rsidP="00C20D46">
      <w:pPr>
        <w:bidi/>
        <w:rPr>
          <w:rFonts w:cs="David" w:hint="cs"/>
          <w:rtl/>
        </w:rPr>
      </w:pPr>
    </w:p>
    <w:p w14:paraId="17125B05" w14:textId="77777777" w:rsidR="00C20D46" w:rsidRPr="00C20D46" w:rsidRDefault="00C20D46" w:rsidP="00C20D46">
      <w:pPr>
        <w:bidi/>
        <w:rPr>
          <w:rFonts w:cs="David" w:hint="cs"/>
          <w:rtl/>
        </w:rPr>
      </w:pPr>
      <w:r w:rsidRPr="00C20D46">
        <w:rPr>
          <w:rFonts w:cs="David" w:hint="cs"/>
          <w:u w:val="single"/>
          <w:rtl/>
        </w:rPr>
        <w:t>גדעון סער:</w:t>
      </w:r>
    </w:p>
    <w:p w14:paraId="363A9A6C" w14:textId="77777777" w:rsidR="00C20D46" w:rsidRPr="00C20D46" w:rsidRDefault="00C20D46" w:rsidP="00C20D46">
      <w:pPr>
        <w:bidi/>
        <w:rPr>
          <w:rFonts w:cs="David" w:hint="cs"/>
          <w:rtl/>
        </w:rPr>
      </w:pPr>
    </w:p>
    <w:p w14:paraId="0142DF47" w14:textId="77777777" w:rsidR="00C20D46" w:rsidRPr="00C20D46" w:rsidRDefault="00C20D46" w:rsidP="00C20D46">
      <w:pPr>
        <w:bidi/>
        <w:rPr>
          <w:rFonts w:cs="David" w:hint="cs"/>
          <w:rtl/>
        </w:rPr>
      </w:pPr>
      <w:r w:rsidRPr="00C20D46">
        <w:rPr>
          <w:rFonts w:cs="David" w:hint="cs"/>
          <w:rtl/>
        </w:rPr>
        <w:tab/>
        <w:t xml:space="preserve"> כולם יאספו תרומות ולא בטוח שהמתנגדים לא יוכלו לאסוף יותר תרומות.</w:t>
      </w:r>
    </w:p>
    <w:p w14:paraId="7D7C698D" w14:textId="77777777" w:rsidR="00C20D46" w:rsidRPr="00C20D46" w:rsidRDefault="00C20D46" w:rsidP="00C20D46">
      <w:pPr>
        <w:bidi/>
        <w:rPr>
          <w:rFonts w:cs="David" w:hint="cs"/>
          <w:rtl/>
        </w:rPr>
      </w:pPr>
    </w:p>
    <w:p w14:paraId="28EA405C" w14:textId="77777777" w:rsidR="00C20D46" w:rsidRPr="00C20D46" w:rsidRDefault="00C20D46" w:rsidP="00C20D46">
      <w:pPr>
        <w:bidi/>
        <w:rPr>
          <w:rFonts w:cs="David" w:hint="cs"/>
          <w:u w:val="single"/>
          <w:rtl/>
        </w:rPr>
      </w:pPr>
      <w:r w:rsidRPr="00C20D46">
        <w:rPr>
          <w:rFonts w:cs="David" w:hint="cs"/>
          <w:u w:val="single"/>
          <w:rtl/>
        </w:rPr>
        <w:t>דוד רותם:</w:t>
      </w:r>
    </w:p>
    <w:p w14:paraId="3DB3CB49" w14:textId="77777777" w:rsidR="00C20D46" w:rsidRPr="00C20D46" w:rsidRDefault="00C20D46" w:rsidP="00C20D46">
      <w:pPr>
        <w:bidi/>
        <w:rPr>
          <w:rFonts w:cs="David" w:hint="cs"/>
          <w:rtl/>
        </w:rPr>
      </w:pPr>
    </w:p>
    <w:p w14:paraId="358A7C66" w14:textId="77777777" w:rsidR="00C20D46" w:rsidRPr="00C20D46" w:rsidRDefault="00C20D46" w:rsidP="00C20D46">
      <w:pPr>
        <w:bidi/>
        <w:rPr>
          <w:rFonts w:cs="David" w:hint="cs"/>
          <w:rtl/>
        </w:rPr>
      </w:pPr>
      <w:r w:rsidRPr="00C20D46">
        <w:rPr>
          <w:rFonts w:cs="David" w:hint="cs"/>
          <w:rtl/>
        </w:rPr>
        <w:tab/>
        <w:t xml:space="preserve"> אבל השרים שתומכים בזה יצטרכו להביא מהאנשים שלהם כסף ואז זו צרה צרורה.</w:t>
      </w:r>
    </w:p>
    <w:p w14:paraId="1CD31678" w14:textId="77777777" w:rsidR="00C20D46" w:rsidRPr="00C20D46" w:rsidRDefault="00C20D46" w:rsidP="00C20D46">
      <w:pPr>
        <w:bidi/>
        <w:rPr>
          <w:rFonts w:cs="David" w:hint="cs"/>
          <w:rtl/>
        </w:rPr>
      </w:pPr>
    </w:p>
    <w:p w14:paraId="6911C305" w14:textId="77777777" w:rsidR="00C20D46" w:rsidRPr="00C20D46" w:rsidRDefault="00C20D46" w:rsidP="00C20D46">
      <w:pPr>
        <w:bidi/>
        <w:rPr>
          <w:rFonts w:cs="David" w:hint="cs"/>
          <w:u w:val="single"/>
          <w:rtl/>
        </w:rPr>
      </w:pPr>
      <w:r w:rsidRPr="00C20D46">
        <w:rPr>
          <w:rFonts w:cs="David" w:hint="cs"/>
          <w:u w:val="single"/>
          <w:rtl/>
        </w:rPr>
        <w:t>עו"ד איל זנדברג:</w:t>
      </w:r>
    </w:p>
    <w:p w14:paraId="69739751" w14:textId="77777777" w:rsidR="00C20D46" w:rsidRPr="00C20D46" w:rsidRDefault="00C20D46" w:rsidP="00C20D46">
      <w:pPr>
        <w:bidi/>
        <w:rPr>
          <w:rFonts w:cs="David" w:hint="cs"/>
          <w:rtl/>
        </w:rPr>
      </w:pPr>
    </w:p>
    <w:p w14:paraId="1280EBF9" w14:textId="77777777" w:rsidR="00C20D46" w:rsidRPr="00C20D46" w:rsidRDefault="00C20D46" w:rsidP="00C20D46">
      <w:pPr>
        <w:bidi/>
        <w:rPr>
          <w:rFonts w:cs="David" w:hint="cs"/>
          <w:rtl/>
        </w:rPr>
      </w:pPr>
      <w:r w:rsidRPr="00C20D46">
        <w:rPr>
          <w:rFonts w:cs="David" w:hint="cs"/>
          <w:rtl/>
        </w:rPr>
        <w:tab/>
        <w:t>אפשר להטיל על האיש שמוכר, שבמסגרת האיקס זמן שקצבתם לו, ימכור באופן שווה לשני הצדדים באופן שווה לשני הצדדים ומי שמבקש לפרסם יצטרך להזדהות.</w:t>
      </w:r>
    </w:p>
    <w:p w14:paraId="76E9785C" w14:textId="77777777" w:rsidR="00C20D46" w:rsidRPr="00C20D46" w:rsidRDefault="00C20D46" w:rsidP="00C20D46">
      <w:pPr>
        <w:bidi/>
        <w:rPr>
          <w:rFonts w:cs="David" w:hint="cs"/>
          <w:rtl/>
        </w:rPr>
      </w:pPr>
    </w:p>
    <w:p w14:paraId="75BB5782" w14:textId="77777777" w:rsidR="00C20D46" w:rsidRPr="00C20D46" w:rsidRDefault="00C20D46" w:rsidP="00C20D46">
      <w:pPr>
        <w:bidi/>
        <w:rPr>
          <w:rFonts w:cs="David" w:hint="cs"/>
          <w:rtl/>
        </w:rPr>
      </w:pPr>
      <w:r w:rsidRPr="00C20D46">
        <w:rPr>
          <w:rFonts w:cs="David" w:hint="cs"/>
          <w:u w:val="single"/>
          <w:rtl/>
        </w:rPr>
        <w:t>גדעון סער:</w:t>
      </w:r>
    </w:p>
    <w:p w14:paraId="2F18FA42" w14:textId="77777777" w:rsidR="00C20D46" w:rsidRPr="00C20D46" w:rsidRDefault="00C20D46" w:rsidP="00C20D46">
      <w:pPr>
        <w:bidi/>
        <w:rPr>
          <w:rFonts w:cs="David" w:hint="cs"/>
          <w:rtl/>
        </w:rPr>
      </w:pPr>
    </w:p>
    <w:p w14:paraId="6C457C55" w14:textId="77777777" w:rsidR="00C20D46" w:rsidRPr="00C20D46" w:rsidRDefault="00C20D46" w:rsidP="00C20D46">
      <w:pPr>
        <w:bidi/>
        <w:rPr>
          <w:rFonts w:cs="David" w:hint="cs"/>
          <w:rtl/>
        </w:rPr>
      </w:pPr>
      <w:r w:rsidRPr="00C20D46">
        <w:rPr>
          <w:rFonts w:cs="David" w:hint="cs"/>
          <w:rtl/>
        </w:rPr>
        <w:tab/>
        <w:t xml:space="preserve"> ואם לא יהיה לו קונה בצד השני.</w:t>
      </w:r>
    </w:p>
    <w:p w14:paraId="40BFB839" w14:textId="77777777" w:rsidR="00C20D46" w:rsidRPr="00C20D46" w:rsidRDefault="00C20D46" w:rsidP="00C20D46">
      <w:pPr>
        <w:bidi/>
        <w:rPr>
          <w:rFonts w:cs="David" w:hint="cs"/>
          <w:rtl/>
        </w:rPr>
      </w:pPr>
    </w:p>
    <w:p w14:paraId="160B398D" w14:textId="77777777" w:rsidR="00C20D46" w:rsidRPr="00C20D46" w:rsidRDefault="00C20D46" w:rsidP="00C20D46">
      <w:pPr>
        <w:bidi/>
        <w:rPr>
          <w:rFonts w:cs="David" w:hint="cs"/>
          <w:u w:val="single"/>
          <w:rtl/>
        </w:rPr>
      </w:pPr>
      <w:r w:rsidRPr="00C20D46">
        <w:rPr>
          <w:rFonts w:cs="David" w:hint="cs"/>
          <w:u w:val="single"/>
          <w:rtl/>
        </w:rPr>
        <w:t>איל זנדברג:</w:t>
      </w:r>
    </w:p>
    <w:p w14:paraId="47AB9DB4" w14:textId="77777777" w:rsidR="00C20D46" w:rsidRPr="00C20D46" w:rsidRDefault="00C20D46" w:rsidP="00C20D46">
      <w:pPr>
        <w:bidi/>
        <w:rPr>
          <w:rFonts w:cs="David" w:hint="cs"/>
          <w:rtl/>
        </w:rPr>
      </w:pPr>
    </w:p>
    <w:p w14:paraId="1DCDE72C" w14:textId="77777777" w:rsidR="00C20D46" w:rsidRPr="00C20D46" w:rsidRDefault="00C20D46" w:rsidP="00C20D46">
      <w:pPr>
        <w:bidi/>
        <w:rPr>
          <w:rFonts w:cs="David" w:hint="cs"/>
          <w:rtl/>
        </w:rPr>
      </w:pPr>
      <w:r w:rsidRPr="00C20D46">
        <w:rPr>
          <w:rFonts w:cs="David" w:hint="cs"/>
          <w:rtl/>
        </w:rPr>
        <w:tab/>
        <w:t xml:space="preserve"> הוא חייב בהגינות שלו להימנע מלמכור, הוא ל חייב לייצר תכנים, הוא מקצה 50%, 50%, ירצו יקנו לא ירצו לא יקנו. הוא שיפקח שהוא מוכר באופן שווה. אז יבואו מאה עמותות או שתי עמותות  זה  לא משנה, הוא יודעי מראש בתחילת התקופה, שהעמותות יוכלו להודיע שהן רוצות לקנות, יהיה לו את הסכום הכולל. כל מפרסם יבוא ויגיד לו, אני עמותה איקס מבקשת להעביר תוכן, אני רוצה לקנות שעתיים בשבועיים הקרובים. כל זה ייעשה מראש והמפרסם יעשה את החלוקה מראש, לא כל יום. אז לא משנה כמה עמותות יש כי הדברים ייוודעו מראש, יחלקו לשני גולשים בלי יד מכוונת, זו היד הנעלמה של השוק, שזו ההנחה שעלתה פה, זה פתרון אפשרי למודל בו יש מקבץ עם סכום קבוע וזה נעשה מראש.   </w:t>
      </w:r>
    </w:p>
    <w:p w14:paraId="7F2A4238" w14:textId="77777777" w:rsidR="00C20D46" w:rsidRPr="00C20D46" w:rsidRDefault="00C20D46" w:rsidP="00C20D46">
      <w:pPr>
        <w:bidi/>
        <w:rPr>
          <w:rFonts w:cs="David" w:hint="cs"/>
          <w:rtl/>
        </w:rPr>
      </w:pPr>
    </w:p>
    <w:p w14:paraId="133B6A3D"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69675E6E" w14:textId="77777777" w:rsidR="00C20D46" w:rsidRPr="00C20D46" w:rsidRDefault="00C20D46" w:rsidP="00C20D46">
      <w:pPr>
        <w:bidi/>
        <w:rPr>
          <w:rFonts w:cs="David" w:hint="cs"/>
          <w:rtl/>
        </w:rPr>
      </w:pPr>
    </w:p>
    <w:p w14:paraId="3D9E8B9C" w14:textId="77777777" w:rsidR="00C20D46" w:rsidRPr="00C20D46" w:rsidRDefault="00C20D46" w:rsidP="00C20D46">
      <w:pPr>
        <w:bidi/>
        <w:rPr>
          <w:rFonts w:cs="David" w:hint="cs"/>
          <w:rtl/>
        </w:rPr>
      </w:pPr>
      <w:r w:rsidRPr="00C20D46">
        <w:rPr>
          <w:rFonts w:cs="David" w:hint="cs"/>
          <w:rtl/>
        </w:rPr>
        <w:tab/>
        <w:t xml:space="preserve"> ניסיתי לשכנע שזה יהיה בלי הגדרות. מי שיש לו יותר, יקנה ומי שיש לו פחות לא יקנה ואין מה לעשות. התפיסה היום שאנחנו יכולים לשלוט על תקשורת לא נכונה, תמיד יש חלופות, מנגנוני הפרסום מתוחכמים יותר מאשר משבצות הזמן שנעשה להם. </w:t>
      </w:r>
    </w:p>
    <w:p w14:paraId="065EBDDC" w14:textId="77777777" w:rsidR="00C20D46" w:rsidRPr="00C20D46" w:rsidRDefault="00C20D46" w:rsidP="00C20D46">
      <w:pPr>
        <w:bidi/>
        <w:rPr>
          <w:rFonts w:cs="David" w:hint="cs"/>
          <w:rtl/>
        </w:rPr>
      </w:pPr>
    </w:p>
    <w:p w14:paraId="7BA660C2" w14:textId="77777777" w:rsidR="00C20D46" w:rsidRPr="00C20D46" w:rsidRDefault="00C20D46" w:rsidP="00C20D46">
      <w:pPr>
        <w:bidi/>
        <w:rPr>
          <w:rFonts w:cs="David" w:hint="cs"/>
          <w:rtl/>
        </w:rPr>
      </w:pPr>
      <w:r w:rsidRPr="00C20D46">
        <w:rPr>
          <w:rFonts w:cs="David" w:hint="cs"/>
          <w:rtl/>
        </w:rPr>
        <w:tab/>
        <w:t>על זה ההערה המהותית של חבר הכנסת רותם הייתה, אתה פותח פתח לשחיתויות, לאיסוף כסף. לא שאני לא מוטרד משחיתויות אבל אמרתי שנהיה נדיבים, מבחינתי שתהיה מסגרת זמן, נניח ארבע שעות ביום לכל צד ואז כל אחד יכול להכניס את עצמו לזה. מבחינתי השגתי את מה שרציתי ואמרתי מילה כלפי השוויון.</w:t>
      </w:r>
    </w:p>
    <w:p w14:paraId="38DAE963" w14:textId="77777777" w:rsidR="00C20D46" w:rsidRPr="00C20D46" w:rsidRDefault="00C20D46" w:rsidP="00C20D46">
      <w:pPr>
        <w:bidi/>
        <w:rPr>
          <w:rFonts w:cs="David" w:hint="cs"/>
          <w:rtl/>
        </w:rPr>
      </w:pPr>
    </w:p>
    <w:p w14:paraId="41385EFF" w14:textId="77777777" w:rsidR="00C20D46" w:rsidRPr="00C20D46" w:rsidRDefault="00C20D46" w:rsidP="00C20D46">
      <w:pPr>
        <w:bidi/>
        <w:rPr>
          <w:rFonts w:cs="David" w:hint="cs"/>
          <w:rtl/>
        </w:rPr>
      </w:pPr>
      <w:r w:rsidRPr="00C20D46">
        <w:rPr>
          <w:rFonts w:cs="David" w:hint="cs"/>
          <w:rtl/>
        </w:rPr>
        <w:tab/>
        <w:t xml:space="preserve">חבר הכנסת רותם עדיין מקשה, ואני רוצה לחדד את השאלה, איך תמנע שחיתות? השאלה איך אדם מוצא את הכסף כדי לנהל מערכות היא שאלה ששאלתם אותה בפריימריס שהיו לכם לפני כנה בליכוד והעבודה שאלה אותה, ואתה רואה היום, עשית חוק פריימריס, נראה מה יהיה בסופו של יום, את זה יספר לנו מבקר המדינה.  </w:t>
      </w:r>
    </w:p>
    <w:p w14:paraId="2AA122EC" w14:textId="77777777" w:rsidR="00C20D46" w:rsidRPr="00C20D46" w:rsidRDefault="00C20D46" w:rsidP="00C20D46">
      <w:pPr>
        <w:bidi/>
        <w:rPr>
          <w:rFonts w:cs="David" w:hint="cs"/>
          <w:rtl/>
        </w:rPr>
      </w:pPr>
    </w:p>
    <w:p w14:paraId="02C579C0" w14:textId="77777777" w:rsidR="00C20D46" w:rsidRPr="00C20D46" w:rsidRDefault="00C20D46" w:rsidP="00C20D46">
      <w:pPr>
        <w:bidi/>
        <w:rPr>
          <w:rFonts w:cs="David" w:hint="cs"/>
          <w:u w:val="single"/>
          <w:rtl/>
        </w:rPr>
      </w:pPr>
      <w:r w:rsidRPr="00C20D46">
        <w:rPr>
          <w:rFonts w:cs="David" w:hint="cs"/>
          <w:u w:val="single"/>
          <w:rtl/>
        </w:rPr>
        <w:t>נורית ישראלי:</w:t>
      </w:r>
    </w:p>
    <w:p w14:paraId="6CDC6F33" w14:textId="77777777" w:rsidR="00C20D46" w:rsidRPr="00C20D46" w:rsidRDefault="00C20D46" w:rsidP="00C20D46">
      <w:pPr>
        <w:bidi/>
        <w:rPr>
          <w:rFonts w:cs="David" w:hint="cs"/>
          <w:rtl/>
        </w:rPr>
      </w:pPr>
    </w:p>
    <w:p w14:paraId="5FA2D710" w14:textId="77777777" w:rsidR="00C20D46" w:rsidRPr="00C20D46" w:rsidRDefault="00C20D46" w:rsidP="00C20D46">
      <w:pPr>
        <w:pStyle w:val="BodyText2"/>
        <w:rPr>
          <w:rFonts w:hint="cs"/>
          <w:sz w:val="24"/>
          <w:rtl/>
        </w:rPr>
      </w:pPr>
      <w:r w:rsidRPr="00C20D46">
        <w:rPr>
          <w:rFonts w:hint="cs"/>
          <w:sz w:val="24"/>
          <w:rtl/>
        </w:rPr>
        <w:tab/>
        <w:t xml:space="preserve">אם רוב הפעילות תהיה בעמותות, זה לא התחום שלנו בכלל, לפי המודל שדובר עליו ביום חמישי שעבר, זה יהיה במסגרת השוטף בלי מימון מיוחד ואנחנו נבקר את הסיעות והמפגלות, לא מעבר לזה. </w:t>
      </w:r>
    </w:p>
    <w:p w14:paraId="05216200" w14:textId="77777777" w:rsidR="00C20D46" w:rsidRPr="00C20D46" w:rsidRDefault="00C20D46" w:rsidP="00C20D46">
      <w:pPr>
        <w:bidi/>
        <w:rPr>
          <w:rFonts w:cs="David" w:hint="cs"/>
          <w:rtl/>
        </w:rPr>
      </w:pPr>
    </w:p>
    <w:p w14:paraId="6CB93DAA" w14:textId="77777777" w:rsidR="00C20D46" w:rsidRPr="00C20D46" w:rsidRDefault="00C20D46" w:rsidP="00C20D46">
      <w:pPr>
        <w:bidi/>
        <w:rPr>
          <w:rFonts w:cs="David" w:hint="cs"/>
          <w:u w:val="single"/>
          <w:rtl/>
        </w:rPr>
      </w:pPr>
      <w:r w:rsidRPr="00C20D46">
        <w:rPr>
          <w:rFonts w:cs="David" w:hint="cs"/>
          <w:u w:val="single"/>
          <w:rtl/>
        </w:rPr>
        <w:t>יהודה הראל:</w:t>
      </w:r>
    </w:p>
    <w:p w14:paraId="197F8E48" w14:textId="77777777" w:rsidR="00C20D46" w:rsidRPr="00C20D46" w:rsidRDefault="00C20D46" w:rsidP="00C20D46">
      <w:pPr>
        <w:bidi/>
        <w:rPr>
          <w:rFonts w:cs="David" w:hint="cs"/>
          <w:rtl/>
        </w:rPr>
      </w:pPr>
    </w:p>
    <w:p w14:paraId="4D822CCF" w14:textId="77777777" w:rsidR="00C20D46" w:rsidRPr="00C20D46" w:rsidRDefault="00C20D46" w:rsidP="00C20D46">
      <w:pPr>
        <w:bidi/>
        <w:rPr>
          <w:rFonts w:cs="David" w:hint="cs"/>
          <w:rtl/>
        </w:rPr>
      </w:pPr>
      <w:r w:rsidRPr="00C20D46">
        <w:rPr>
          <w:rFonts w:cs="David" w:hint="cs"/>
          <w:rtl/>
        </w:rPr>
        <w:tab/>
        <w:t xml:space="preserve">אני רק רוצה לספר שאני כחבר קיבוץ, חייתי והאמנתי ברגולציות ושוויון, השתחררנו מזה. אני מציע לכם גם להשתחרר מזה, אי אפשר לכפות שוויון ויש גבול לרגולציות. </w:t>
      </w:r>
    </w:p>
    <w:p w14:paraId="15FDD413" w14:textId="77777777" w:rsidR="00C20D46" w:rsidRPr="00C20D46" w:rsidRDefault="00C20D46" w:rsidP="00C20D46">
      <w:pPr>
        <w:bidi/>
        <w:rPr>
          <w:rFonts w:cs="David" w:hint="cs"/>
          <w:rtl/>
        </w:rPr>
      </w:pPr>
    </w:p>
    <w:p w14:paraId="45BD8C55"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3BD71E6" w14:textId="77777777" w:rsidR="00C20D46" w:rsidRPr="00C20D46" w:rsidRDefault="00C20D46" w:rsidP="00C20D46">
      <w:pPr>
        <w:bidi/>
        <w:rPr>
          <w:rFonts w:cs="David" w:hint="cs"/>
          <w:rtl/>
        </w:rPr>
      </w:pPr>
    </w:p>
    <w:p w14:paraId="65C72FF0" w14:textId="77777777" w:rsidR="00C20D46" w:rsidRPr="00C20D46" w:rsidRDefault="00C20D46" w:rsidP="00C20D46">
      <w:pPr>
        <w:bidi/>
        <w:rPr>
          <w:rFonts w:cs="David" w:hint="cs"/>
          <w:rtl/>
        </w:rPr>
      </w:pPr>
      <w:r w:rsidRPr="00C20D46">
        <w:rPr>
          <w:rFonts w:cs="David" w:hint="cs"/>
          <w:rtl/>
        </w:rPr>
        <w:tab/>
        <w:t xml:space="preserve">  אין פה  מישהו מהפרסום שיכול לספר לנו.</w:t>
      </w:r>
    </w:p>
    <w:p w14:paraId="2586EA8C" w14:textId="77777777" w:rsidR="00C20D46" w:rsidRPr="00C20D46" w:rsidRDefault="00C20D46" w:rsidP="00C20D46">
      <w:pPr>
        <w:bidi/>
        <w:rPr>
          <w:rFonts w:cs="David" w:hint="cs"/>
          <w:rtl/>
        </w:rPr>
      </w:pPr>
    </w:p>
    <w:p w14:paraId="43E0C6F7" w14:textId="77777777" w:rsidR="00C20D46" w:rsidRPr="00C20D46" w:rsidRDefault="00C20D46" w:rsidP="00C20D46">
      <w:pPr>
        <w:bidi/>
        <w:rPr>
          <w:rFonts w:cs="David" w:hint="cs"/>
          <w:u w:val="single"/>
          <w:rtl/>
        </w:rPr>
      </w:pPr>
      <w:r w:rsidRPr="00C20D46">
        <w:rPr>
          <w:rFonts w:cs="David" w:hint="cs"/>
          <w:u w:val="single"/>
          <w:rtl/>
        </w:rPr>
        <w:t>היו"ר דוד טל:</w:t>
      </w:r>
    </w:p>
    <w:p w14:paraId="213DBDDC" w14:textId="77777777" w:rsidR="00C20D46" w:rsidRPr="00C20D46" w:rsidRDefault="00C20D46" w:rsidP="00C20D46">
      <w:pPr>
        <w:bidi/>
        <w:rPr>
          <w:rFonts w:cs="David" w:hint="cs"/>
          <w:rtl/>
        </w:rPr>
      </w:pPr>
    </w:p>
    <w:p w14:paraId="58A96960" w14:textId="77777777" w:rsidR="00C20D46" w:rsidRPr="00C20D46" w:rsidRDefault="00C20D46" w:rsidP="00C20D46">
      <w:pPr>
        <w:bidi/>
        <w:rPr>
          <w:rFonts w:cs="David" w:hint="cs"/>
          <w:rtl/>
        </w:rPr>
      </w:pPr>
      <w:r w:rsidRPr="00C20D46">
        <w:rPr>
          <w:rFonts w:cs="David" w:hint="cs"/>
          <w:rtl/>
        </w:rPr>
        <w:tab/>
        <w:t xml:space="preserve"> פעם שעברה הגיעו מעיתון ידיעות אחרונות שעסק בנושא של הפרסום בעיתונים. קיבלנו את דעתו של חבר הכנסת סער שאמר, נשאיר פתוח מי שירצה יפרסם כמה שהוא רוצה. בעיתון אין בעיה ואפשר להוסיף כל יום עוד עמוד אם רוצים.  </w:t>
      </w:r>
    </w:p>
    <w:p w14:paraId="763C7A83" w14:textId="77777777" w:rsidR="00C20D46" w:rsidRPr="00C20D46" w:rsidRDefault="00C20D46" w:rsidP="00C20D46">
      <w:pPr>
        <w:bidi/>
        <w:rPr>
          <w:rFonts w:cs="David" w:hint="cs"/>
          <w:rtl/>
        </w:rPr>
      </w:pPr>
    </w:p>
    <w:p w14:paraId="0934F059"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4EF54A71" w14:textId="77777777" w:rsidR="00C20D46" w:rsidRPr="00C20D46" w:rsidRDefault="00C20D46" w:rsidP="00C20D46">
      <w:pPr>
        <w:bidi/>
        <w:rPr>
          <w:rFonts w:cs="David" w:hint="cs"/>
          <w:rtl/>
        </w:rPr>
      </w:pPr>
    </w:p>
    <w:p w14:paraId="3335AF29" w14:textId="77777777" w:rsidR="00C20D46" w:rsidRPr="00C20D46" w:rsidRDefault="00C20D46" w:rsidP="00C20D46">
      <w:pPr>
        <w:bidi/>
        <w:rPr>
          <w:rFonts w:cs="David" w:hint="cs"/>
          <w:rtl/>
        </w:rPr>
      </w:pPr>
      <w:r w:rsidRPr="00C20D46">
        <w:rPr>
          <w:rFonts w:cs="David" w:hint="cs"/>
          <w:rtl/>
        </w:rPr>
        <w:tab/>
        <w:t xml:space="preserve">גם בטלוויזיה אפשר להוסיף עוד שש שעות. האם הטלוויזיה לא חייבת באיקס תכניות כלפי הרגולטור, כמו חדשות , תכניות אקטואליה וכו'. </w:t>
      </w:r>
    </w:p>
    <w:p w14:paraId="2D8D9721" w14:textId="77777777" w:rsidR="00C20D46" w:rsidRPr="00C20D46" w:rsidRDefault="00C20D46" w:rsidP="00C20D46">
      <w:pPr>
        <w:bidi/>
        <w:rPr>
          <w:rFonts w:cs="David" w:hint="cs"/>
          <w:rtl/>
        </w:rPr>
      </w:pPr>
    </w:p>
    <w:p w14:paraId="2BEBA1A9" w14:textId="77777777" w:rsidR="00C20D46" w:rsidRDefault="00C20D46" w:rsidP="00C20D46">
      <w:pPr>
        <w:bidi/>
        <w:rPr>
          <w:rFonts w:cs="David" w:hint="cs"/>
          <w:u w:val="single"/>
          <w:rtl/>
        </w:rPr>
      </w:pPr>
    </w:p>
    <w:p w14:paraId="09A58D9D" w14:textId="77777777" w:rsidR="00C20D46" w:rsidRDefault="00C20D46" w:rsidP="00C20D46">
      <w:pPr>
        <w:bidi/>
        <w:rPr>
          <w:rFonts w:cs="David" w:hint="cs"/>
          <w:u w:val="single"/>
          <w:rtl/>
        </w:rPr>
      </w:pPr>
    </w:p>
    <w:p w14:paraId="2F3682DF" w14:textId="77777777" w:rsidR="00C20D46" w:rsidRDefault="00C20D46" w:rsidP="00C20D46">
      <w:pPr>
        <w:bidi/>
        <w:rPr>
          <w:rFonts w:cs="David" w:hint="cs"/>
          <w:u w:val="single"/>
          <w:rtl/>
        </w:rPr>
      </w:pPr>
    </w:p>
    <w:p w14:paraId="59477FC0" w14:textId="77777777" w:rsidR="00C20D46" w:rsidRDefault="00C20D46" w:rsidP="00C20D46">
      <w:pPr>
        <w:bidi/>
        <w:rPr>
          <w:rFonts w:cs="David" w:hint="cs"/>
          <w:u w:val="single"/>
          <w:rtl/>
        </w:rPr>
      </w:pPr>
    </w:p>
    <w:p w14:paraId="26FCC151" w14:textId="77777777" w:rsidR="00C20D46" w:rsidRDefault="00C20D46" w:rsidP="00C20D46">
      <w:pPr>
        <w:bidi/>
        <w:rPr>
          <w:rFonts w:cs="David" w:hint="cs"/>
          <w:u w:val="single"/>
          <w:rtl/>
        </w:rPr>
      </w:pPr>
    </w:p>
    <w:p w14:paraId="49910EBA" w14:textId="77777777" w:rsidR="00C20D46" w:rsidRPr="00C20D46" w:rsidRDefault="00C20D46" w:rsidP="00C20D46">
      <w:pPr>
        <w:bidi/>
        <w:rPr>
          <w:rFonts w:cs="David" w:hint="cs"/>
          <w:rtl/>
        </w:rPr>
      </w:pPr>
      <w:r w:rsidRPr="00C20D46">
        <w:rPr>
          <w:rFonts w:cs="David" w:hint="cs"/>
          <w:u w:val="single"/>
          <w:rtl/>
        </w:rPr>
        <w:t>גדעון סער:</w:t>
      </w:r>
    </w:p>
    <w:p w14:paraId="5CEEC84A" w14:textId="77777777" w:rsidR="00C20D46" w:rsidRPr="00C20D46" w:rsidRDefault="00C20D46" w:rsidP="00C20D46">
      <w:pPr>
        <w:bidi/>
        <w:rPr>
          <w:rFonts w:cs="David" w:hint="cs"/>
          <w:rtl/>
        </w:rPr>
      </w:pPr>
    </w:p>
    <w:p w14:paraId="4F86AD1A" w14:textId="77777777" w:rsidR="00C20D46" w:rsidRPr="00C20D46" w:rsidRDefault="00C20D46" w:rsidP="00C20D46">
      <w:pPr>
        <w:bidi/>
        <w:rPr>
          <w:rFonts w:cs="David" w:hint="cs"/>
          <w:rtl/>
        </w:rPr>
      </w:pPr>
      <w:r w:rsidRPr="00C20D46">
        <w:rPr>
          <w:rFonts w:cs="David" w:hint="cs"/>
          <w:rtl/>
        </w:rPr>
        <w:tab/>
        <w:t xml:space="preserve"> הם לא יכולים לשים פרסומות יותר מאיקס זמן בשעה.</w:t>
      </w:r>
    </w:p>
    <w:p w14:paraId="7CAB9FB3" w14:textId="77777777" w:rsidR="00C20D46" w:rsidRPr="00C20D46" w:rsidRDefault="00C20D46" w:rsidP="00C20D46">
      <w:pPr>
        <w:bidi/>
        <w:rPr>
          <w:rFonts w:cs="David" w:hint="cs"/>
          <w:rtl/>
        </w:rPr>
      </w:pPr>
    </w:p>
    <w:p w14:paraId="5F1A8D63"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8AEF672" w14:textId="77777777" w:rsidR="00C20D46" w:rsidRPr="00C20D46" w:rsidRDefault="00C20D46" w:rsidP="00C20D46">
      <w:pPr>
        <w:bidi/>
        <w:rPr>
          <w:rFonts w:cs="David" w:hint="cs"/>
          <w:rtl/>
        </w:rPr>
      </w:pPr>
    </w:p>
    <w:p w14:paraId="0B3120F9" w14:textId="77777777" w:rsidR="00C20D46" w:rsidRPr="00C20D46" w:rsidRDefault="00C20D46" w:rsidP="00C20D46">
      <w:pPr>
        <w:bidi/>
        <w:rPr>
          <w:rFonts w:cs="David" w:hint="cs"/>
          <w:rtl/>
        </w:rPr>
      </w:pPr>
      <w:r w:rsidRPr="00C20D46">
        <w:rPr>
          <w:rFonts w:cs="David" w:hint="cs"/>
          <w:rtl/>
        </w:rPr>
        <w:tab/>
        <w:t xml:space="preserve">  לכן אני אומר שיש לזה הגבלה.  </w:t>
      </w:r>
    </w:p>
    <w:p w14:paraId="76CAB4B7" w14:textId="77777777" w:rsidR="00C20D46" w:rsidRPr="00C20D46" w:rsidRDefault="00C20D46" w:rsidP="00C20D46">
      <w:pPr>
        <w:bidi/>
        <w:rPr>
          <w:rFonts w:cs="David" w:hint="cs"/>
          <w:rtl/>
        </w:rPr>
      </w:pPr>
    </w:p>
    <w:p w14:paraId="5983BC87" w14:textId="77777777" w:rsidR="00C20D46" w:rsidRPr="00C20D46" w:rsidRDefault="00C20D46" w:rsidP="00C20D46">
      <w:pPr>
        <w:bidi/>
        <w:rPr>
          <w:rFonts w:cs="David" w:hint="cs"/>
          <w:u w:val="single"/>
          <w:rtl/>
        </w:rPr>
      </w:pPr>
      <w:r w:rsidRPr="00C20D46">
        <w:rPr>
          <w:rFonts w:cs="David" w:hint="cs"/>
          <w:u w:val="single"/>
          <w:rtl/>
        </w:rPr>
        <w:t>היו"ר דוד טל:</w:t>
      </w:r>
    </w:p>
    <w:p w14:paraId="2DE45E30" w14:textId="77777777" w:rsidR="00C20D46" w:rsidRPr="00C20D46" w:rsidRDefault="00C20D46" w:rsidP="00C20D46">
      <w:pPr>
        <w:bidi/>
        <w:rPr>
          <w:rFonts w:cs="David" w:hint="cs"/>
          <w:rtl/>
        </w:rPr>
      </w:pPr>
    </w:p>
    <w:p w14:paraId="2CFE146E" w14:textId="77777777" w:rsidR="00C20D46" w:rsidRPr="00C20D46" w:rsidRDefault="00C20D46" w:rsidP="00C20D46">
      <w:pPr>
        <w:bidi/>
        <w:rPr>
          <w:rFonts w:cs="David" w:hint="cs"/>
          <w:rtl/>
        </w:rPr>
      </w:pPr>
      <w:r w:rsidRPr="00C20D46">
        <w:rPr>
          <w:rFonts w:cs="David" w:hint="cs"/>
          <w:rtl/>
        </w:rPr>
        <w:tab/>
        <w:t xml:space="preserve"> מישהו יודע לומר לכמה זמן זה מוגבל?</w:t>
      </w:r>
    </w:p>
    <w:p w14:paraId="2A629442" w14:textId="77777777" w:rsidR="00C20D46" w:rsidRPr="00C20D46" w:rsidRDefault="00C20D46" w:rsidP="00C20D46">
      <w:pPr>
        <w:bidi/>
        <w:rPr>
          <w:rFonts w:cs="David" w:hint="cs"/>
          <w:rtl/>
        </w:rPr>
      </w:pPr>
    </w:p>
    <w:p w14:paraId="22DE68B7" w14:textId="77777777" w:rsidR="00C20D46" w:rsidRPr="00C20D46" w:rsidRDefault="00C20D46" w:rsidP="00C20D46">
      <w:pPr>
        <w:bidi/>
        <w:rPr>
          <w:rFonts w:cs="David" w:hint="cs"/>
          <w:u w:val="single"/>
          <w:rtl/>
        </w:rPr>
      </w:pPr>
      <w:r w:rsidRPr="00C20D46">
        <w:rPr>
          <w:rFonts w:cs="David" w:hint="cs"/>
          <w:u w:val="single"/>
          <w:rtl/>
        </w:rPr>
        <w:t>אביטל בן חמו:</w:t>
      </w:r>
    </w:p>
    <w:p w14:paraId="49640BEC" w14:textId="77777777" w:rsidR="00C20D46" w:rsidRPr="00C20D46" w:rsidRDefault="00C20D46" w:rsidP="00C20D46">
      <w:pPr>
        <w:bidi/>
        <w:rPr>
          <w:rFonts w:cs="David" w:hint="cs"/>
          <w:rtl/>
        </w:rPr>
      </w:pPr>
    </w:p>
    <w:p w14:paraId="1E2A359A" w14:textId="77777777" w:rsidR="00C20D46" w:rsidRPr="00C20D46" w:rsidRDefault="00C20D46" w:rsidP="00C20D46">
      <w:pPr>
        <w:bidi/>
        <w:ind w:firstLine="567"/>
        <w:rPr>
          <w:rFonts w:cs="David" w:hint="cs"/>
          <w:rtl/>
        </w:rPr>
      </w:pPr>
      <w:r w:rsidRPr="00C20D46">
        <w:rPr>
          <w:rFonts w:cs="David" w:hint="cs"/>
          <w:rtl/>
        </w:rPr>
        <w:t>12 דקות בשעה, בערך שעתיים ביום.</w:t>
      </w:r>
    </w:p>
    <w:p w14:paraId="545718C1" w14:textId="77777777" w:rsidR="00C20D46" w:rsidRPr="00C20D46" w:rsidRDefault="00C20D46" w:rsidP="00C20D46">
      <w:pPr>
        <w:bidi/>
        <w:rPr>
          <w:rFonts w:cs="David" w:hint="cs"/>
          <w:rtl/>
        </w:rPr>
      </w:pPr>
    </w:p>
    <w:p w14:paraId="2C5D8CB7"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BEC11D6" w14:textId="77777777" w:rsidR="00C20D46" w:rsidRPr="00C20D46" w:rsidRDefault="00C20D46" w:rsidP="00C20D46">
      <w:pPr>
        <w:bidi/>
        <w:rPr>
          <w:rFonts w:cs="David" w:hint="cs"/>
          <w:rtl/>
        </w:rPr>
      </w:pPr>
    </w:p>
    <w:p w14:paraId="4A7511EA" w14:textId="77777777" w:rsidR="00C20D46" w:rsidRPr="00C20D46" w:rsidRDefault="00C20D46" w:rsidP="00C20D46">
      <w:pPr>
        <w:bidi/>
        <w:rPr>
          <w:rFonts w:cs="David" w:hint="cs"/>
          <w:rtl/>
        </w:rPr>
      </w:pPr>
      <w:r w:rsidRPr="00C20D46">
        <w:rPr>
          <w:rFonts w:cs="David" w:hint="cs"/>
          <w:rtl/>
        </w:rPr>
        <w:tab/>
        <w:t xml:space="preserve">  אני חוזר לעניין המקורי שלי, חבר הכנסת רותם, תוריד את מגבלת הזמן ואז לא תצטרך להתחיל לעמוד עם סנטימטר. </w:t>
      </w:r>
    </w:p>
    <w:p w14:paraId="083D0951" w14:textId="77777777" w:rsidR="00C20D46" w:rsidRPr="00C20D46" w:rsidRDefault="00C20D46" w:rsidP="00C20D46">
      <w:pPr>
        <w:bidi/>
        <w:rPr>
          <w:rFonts w:cs="David" w:hint="cs"/>
          <w:rtl/>
        </w:rPr>
      </w:pPr>
    </w:p>
    <w:p w14:paraId="289B0A98" w14:textId="77777777" w:rsidR="00C20D46" w:rsidRPr="00C20D46" w:rsidRDefault="00C20D46" w:rsidP="00C20D46">
      <w:pPr>
        <w:bidi/>
        <w:rPr>
          <w:rFonts w:cs="David" w:hint="cs"/>
          <w:rtl/>
        </w:rPr>
      </w:pPr>
      <w:r w:rsidRPr="00C20D46">
        <w:rPr>
          <w:rFonts w:cs="David" w:hint="cs"/>
          <w:u w:val="single"/>
          <w:rtl/>
        </w:rPr>
        <w:t>גדעון סער:</w:t>
      </w:r>
    </w:p>
    <w:p w14:paraId="5EF23C76" w14:textId="77777777" w:rsidR="00C20D46" w:rsidRPr="00C20D46" w:rsidRDefault="00C20D46" w:rsidP="00C20D46">
      <w:pPr>
        <w:bidi/>
        <w:rPr>
          <w:rFonts w:cs="David" w:hint="cs"/>
          <w:rtl/>
        </w:rPr>
      </w:pPr>
    </w:p>
    <w:p w14:paraId="0E067381" w14:textId="77777777" w:rsidR="00C20D46" w:rsidRPr="00C20D46" w:rsidRDefault="00C20D46" w:rsidP="00C20D46">
      <w:pPr>
        <w:bidi/>
        <w:rPr>
          <w:rFonts w:cs="David" w:hint="cs"/>
          <w:rtl/>
        </w:rPr>
      </w:pPr>
      <w:r w:rsidRPr="00C20D46">
        <w:rPr>
          <w:rFonts w:cs="David" w:hint="cs"/>
          <w:rtl/>
        </w:rPr>
        <w:tab/>
        <w:t>אתה לא צריך מגבלת זמן, אתה יכול להוסיף פסקה כללית שאומרת שהזכיינים ינהגו כמיטב יכולתם בהגינות ובשוויוניות.</w:t>
      </w:r>
    </w:p>
    <w:p w14:paraId="2889E046" w14:textId="77777777" w:rsidR="00C20D46" w:rsidRPr="00C20D46" w:rsidRDefault="00C20D46" w:rsidP="00C20D46">
      <w:pPr>
        <w:bidi/>
        <w:rPr>
          <w:rFonts w:cs="David" w:hint="cs"/>
          <w:rtl/>
        </w:rPr>
      </w:pPr>
    </w:p>
    <w:p w14:paraId="4C6DB10D" w14:textId="77777777" w:rsidR="00C20D46" w:rsidRPr="00C20D46" w:rsidRDefault="00C20D46" w:rsidP="00C20D46">
      <w:pPr>
        <w:bidi/>
        <w:rPr>
          <w:rFonts w:cs="David" w:hint="cs"/>
          <w:u w:val="single"/>
          <w:rtl/>
        </w:rPr>
      </w:pPr>
      <w:r w:rsidRPr="00C20D46">
        <w:rPr>
          <w:rFonts w:cs="David" w:hint="cs"/>
          <w:u w:val="single"/>
          <w:rtl/>
        </w:rPr>
        <w:t>היו"ר דוד טל:</w:t>
      </w:r>
    </w:p>
    <w:p w14:paraId="272E0E79" w14:textId="77777777" w:rsidR="00C20D46" w:rsidRPr="00C20D46" w:rsidRDefault="00C20D46" w:rsidP="00C20D46">
      <w:pPr>
        <w:bidi/>
        <w:rPr>
          <w:rFonts w:cs="David" w:hint="cs"/>
          <w:rtl/>
        </w:rPr>
      </w:pPr>
    </w:p>
    <w:p w14:paraId="2CEE0E20" w14:textId="77777777" w:rsidR="00C20D46" w:rsidRPr="00C20D46" w:rsidRDefault="00C20D46" w:rsidP="00C20D46">
      <w:pPr>
        <w:bidi/>
        <w:rPr>
          <w:rFonts w:cs="David" w:hint="cs"/>
          <w:rtl/>
        </w:rPr>
      </w:pPr>
      <w:r w:rsidRPr="00C20D46">
        <w:rPr>
          <w:rFonts w:cs="David" w:hint="cs"/>
          <w:rtl/>
        </w:rPr>
        <w:tab/>
        <w:t xml:space="preserve"> זה מובן  מאליו.</w:t>
      </w:r>
    </w:p>
    <w:p w14:paraId="43A0B71E" w14:textId="77777777" w:rsidR="00C20D46" w:rsidRPr="00C20D46" w:rsidRDefault="00C20D46" w:rsidP="00C20D46">
      <w:pPr>
        <w:bidi/>
        <w:rPr>
          <w:rFonts w:cs="David" w:hint="cs"/>
          <w:rtl/>
        </w:rPr>
      </w:pPr>
    </w:p>
    <w:p w14:paraId="079DDD68" w14:textId="77777777" w:rsidR="00C20D46" w:rsidRPr="00C20D46" w:rsidRDefault="00C20D46" w:rsidP="00C20D46">
      <w:pPr>
        <w:bidi/>
        <w:rPr>
          <w:rFonts w:cs="David" w:hint="cs"/>
          <w:rtl/>
        </w:rPr>
      </w:pPr>
      <w:r w:rsidRPr="00C20D46">
        <w:rPr>
          <w:rFonts w:cs="David" w:hint="cs"/>
          <w:u w:val="single"/>
          <w:rtl/>
        </w:rPr>
        <w:t>גדעון סער:</w:t>
      </w:r>
    </w:p>
    <w:p w14:paraId="4E439AA6" w14:textId="77777777" w:rsidR="00C20D46" w:rsidRPr="00C20D46" w:rsidRDefault="00C20D46" w:rsidP="00C20D46">
      <w:pPr>
        <w:bidi/>
        <w:rPr>
          <w:rFonts w:cs="David" w:hint="cs"/>
          <w:rtl/>
        </w:rPr>
      </w:pPr>
    </w:p>
    <w:p w14:paraId="1290B12B" w14:textId="77777777" w:rsidR="00C20D46" w:rsidRPr="00C20D46" w:rsidRDefault="00C20D46" w:rsidP="00C20D46">
      <w:pPr>
        <w:bidi/>
        <w:rPr>
          <w:rFonts w:cs="David" w:hint="cs"/>
          <w:rtl/>
        </w:rPr>
      </w:pPr>
      <w:r w:rsidRPr="00C20D46">
        <w:rPr>
          <w:rFonts w:cs="David" w:hint="cs"/>
          <w:rtl/>
        </w:rPr>
        <w:tab/>
        <w:t xml:space="preserve"> אתה אומר "כמיטב יכולתם" משום שיש הבדל. בדיני התעמולה אתה אומר, הייתה דעה א', תביא דעה ב'. פה יש גם שאלה של ביקוש והיצע, יכול להיות שיהיו שוויוניים, צד אחד יקנה 60% צד שני יקנה 40% והם עדיין יהיו בסדר גמור. </w:t>
      </w:r>
    </w:p>
    <w:p w14:paraId="53E97073" w14:textId="77777777" w:rsidR="00C20D46" w:rsidRPr="00C20D46" w:rsidRDefault="00C20D46" w:rsidP="00C20D46">
      <w:pPr>
        <w:bidi/>
        <w:rPr>
          <w:rFonts w:cs="David" w:hint="cs"/>
          <w:rtl/>
        </w:rPr>
      </w:pPr>
    </w:p>
    <w:p w14:paraId="3D8BBD99" w14:textId="77777777" w:rsidR="00C20D46" w:rsidRPr="00C20D46" w:rsidRDefault="00C20D46" w:rsidP="00C20D46">
      <w:pPr>
        <w:bidi/>
        <w:rPr>
          <w:rFonts w:cs="David" w:hint="cs"/>
          <w:u w:val="single"/>
          <w:rtl/>
        </w:rPr>
      </w:pPr>
      <w:r w:rsidRPr="00C20D46">
        <w:rPr>
          <w:rFonts w:cs="David" w:hint="cs"/>
          <w:u w:val="single"/>
          <w:rtl/>
        </w:rPr>
        <w:t>היו"ר דוד טל:</w:t>
      </w:r>
    </w:p>
    <w:p w14:paraId="34F57DE9" w14:textId="77777777" w:rsidR="00C20D46" w:rsidRPr="00C20D46" w:rsidRDefault="00C20D46" w:rsidP="00C20D46">
      <w:pPr>
        <w:bidi/>
        <w:rPr>
          <w:rFonts w:cs="David" w:hint="cs"/>
          <w:rtl/>
        </w:rPr>
      </w:pPr>
    </w:p>
    <w:p w14:paraId="48EC19A1" w14:textId="77777777" w:rsidR="00C20D46" w:rsidRPr="00C20D46" w:rsidRDefault="00C20D46" w:rsidP="00C20D46">
      <w:pPr>
        <w:bidi/>
        <w:rPr>
          <w:rFonts w:cs="David" w:hint="cs"/>
          <w:rtl/>
        </w:rPr>
      </w:pPr>
      <w:r w:rsidRPr="00C20D46">
        <w:rPr>
          <w:rFonts w:cs="David" w:hint="cs"/>
          <w:rtl/>
        </w:rPr>
        <w:tab/>
        <w:t xml:space="preserve"> נושא מגבלת הזמן ירדה, נאפשר בכל פרק זמן שמותר להם לפרסם ונכניס את הנושא של איזון או נימנע מזה. </w:t>
      </w:r>
    </w:p>
    <w:p w14:paraId="24A001FE" w14:textId="77777777" w:rsidR="00C20D46" w:rsidRPr="00C20D46" w:rsidRDefault="00C20D46" w:rsidP="00C20D46">
      <w:pPr>
        <w:bidi/>
        <w:rPr>
          <w:rFonts w:cs="David" w:hint="cs"/>
          <w:rtl/>
        </w:rPr>
      </w:pPr>
    </w:p>
    <w:p w14:paraId="29793236" w14:textId="77777777" w:rsidR="00C20D46" w:rsidRPr="00C20D46" w:rsidRDefault="00C20D46" w:rsidP="00C20D46">
      <w:pPr>
        <w:bidi/>
        <w:rPr>
          <w:rFonts w:cs="David" w:hint="cs"/>
          <w:u w:val="single"/>
          <w:rtl/>
        </w:rPr>
      </w:pPr>
      <w:r w:rsidRPr="00C20D46">
        <w:rPr>
          <w:rFonts w:cs="David" w:hint="cs"/>
          <w:u w:val="single"/>
          <w:rtl/>
        </w:rPr>
        <w:t>ארבל אסטרחן:</w:t>
      </w:r>
    </w:p>
    <w:p w14:paraId="2987F94A" w14:textId="77777777" w:rsidR="00C20D46" w:rsidRPr="00C20D46" w:rsidRDefault="00C20D46" w:rsidP="00C20D46">
      <w:pPr>
        <w:bidi/>
        <w:rPr>
          <w:rFonts w:cs="David" w:hint="cs"/>
          <w:u w:val="single"/>
          <w:rtl/>
        </w:rPr>
      </w:pPr>
    </w:p>
    <w:p w14:paraId="60736426" w14:textId="77777777" w:rsidR="00C20D46" w:rsidRPr="00C20D46" w:rsidRDefault="00C20D46" w:rsidP="00C20D46">
      <w:pPr>
        <w:bidi/>
        <w:rPr>
          <w:rFonts w:cs="David" w:hint="cs"/>
          <w:rtl/>
        </w:rPr>
      </w:pPr>
      <w:r w:rsidRPr="00C20D46">
        <w:rPr>
          <w:rFonts w:cs="David" w:hint="cs"/>
          <w:rtl/>
        </w:rPr>
        <w:tab/>
        <w:t xml:space="preserve"> היום יש חובה על הגוף המשדר לא להפלות?</w:t>
      </w:r>
    </w:p>
    <w:p w14:paraId="45D5DE98" w14:textId="77777777" w:rsidR="00C20D46" w:rsidRPr="00C20D46" w:rsidRDefault="00C20D46" w:rsidP="00C20D46">
      <w:pPr>
        <w:bidi/>
        <w:rPr>
          <w:rFonts w:cs="David" w:hint="cs"/>
          <w:rtl/>
        </w:rPr>
      </w:pPr>
    </w:p>
    <w:p w14:paraId="38C9506D" w14:textId="77777777" w:rsidR="00C20D46" w:rsidRPr="00C20D46" w:rsidRDefault="00C20D46" w:rsidP="00C20D46">
      <w:pPr>
        <w:bidi/>
        <w:rPr>
          <w:rFonts w:cs="David" w:hint="cs"/>
          <w:u w:val="single"/>
          <w:rtl/>
        </w:rPr>
      </w:pPr>
      <w:r w:rsidRPr="00C20D46">
        <w:rPr>
          <w:rFonts w:cs="David" w:hint="cs"/>
          <w:u w:val="single"/>
          <w:rtl/>
        </w:rPr>
        <w:t>היו"ר דוד טל:</w:t>
      </w:r>
    </w:p>
    <w:p w14:paraId="1E1F2BF5" w14:textId="77777777" w:rsidR="00C20D46" w:rsidRPr="00C20D46" w:rsidRDefault="00C20D46" w:rsidP="00C20D46">
      <w:pPr>
        <w:bidi/>
        <w:rPr>
          <w:rFonts w:cs="David" w:hint="cs"/>
          <w:rtl/>
        </w:rPr>
      </w:pPr>
    </w:p>
    <w:p w14:paraId="2CE61EFC" w14:textId="77777777" w:rsidR="00C20D46" w:rsidRPr="00C20D46" w:rsidRDefault="00C20D46" w:rsidP="00C20D46">
      <w:pPr>
        <w:bidi/>
        <w:rPr>
          <w:rFonts w:cs="David" w:hint="cs"/>
          <w:rtl/>
        </w:rPr>
      </w:pPr>
      <w:r w:rsidRPr="00C20D46">
        <w:rPr>
          <w:rFonts w:cs="David" w:hint="cs"/>
          <w:rtl/>
        </w:rPr>
        <w:tab/>
        <w:t>האם ב-12 דקות שיש להם בשעה הם יצטרכו 6 דקות לתת לכל צד?</w:t>
      </w:r>
    </w:p>
    <w:p w14:paraId="133F803E" w14:textId="77777777" w:rsidR="00C20D46" w:rsidRPr="00C20D46" w:rsidRDefault="00C20D46" w:rsidP="00C20D46">
      <w:pPr>
        <w:bidi/>
        <w:rPr>
          <w:rFonts w:cs="David" w:hint="cs"/>
          <w:rtl/>
        </w:rPr>
      </w:pPr>
    </w:p>
    <w:p w14:paraId="06278412" w14:textId="77777777" w:rsidR="00C20D46" w:rsidRPr="00C20D46" w:rsidRDefault="00C20D46" w:rsidP="00C20D46">
      <w:pPr>
        <w:bidi/>
        <w:rPr>
          <w:rFonts w:cs="David" w:hint="cs"/>
          <w:u w:val="single"/>
          <w:rtl/>
        </w:rPr>
      </w:pPr>
      <w:r w:rsidRPr="00C20D46">
        <w:rPr>
          <w:rFonts w:cs="David" w:hint="cs"/>
          <w:u w:val="single"/>
          <w:rtl/>
        </w:rPr>
        <w:t>דוד רותם:</w:t>
      </w:r>
    </w:p>
    <w:p w14:paraId="35026D33" w14:textId="77777777" w:rsidR="00C20D46" w:rsidRPr="00C20D46" w:rsidRDefault="00C20D46" w:rsidP="00C20D46">
      <w:pPr>
        <w:bidi/>
        <w:rPr>
          <w:rFonts w:cs="David" w:hint="cs"/>
          <w:rtl/>
        </w:rPr>
      </w:pPr>
    </w:p>
    <w:p w14:paraId="3923FC05" w14:textId="77777777" w:rsidR="00C20D46" w:rsidRPr="00C20D46" w:rsidRDefault="00C20D46" w:rsidP="00C20D46">
      <w:pPr>
        <w:bidi/>
        <w:rPr>
          <w:rFonts w:cs="David" w:hint="cs"/>
          <w:rtl/>
        </w:rPr>
      </w:pPr>
      <w:r w:rsidRPr="00C20D46">
        <w:rPr>
          <w:rFonts w:cs="David" w:hint="cs"/>
          <w:rtl/>
        </w:rPr>
        <w:tab/>
        <w:t>אבל הצד השני לא רוצה לקנות.</w:t>
      </w:r>
    </w:p>
    <w:p w14:paraId="34881206" w14:textId="77777777" w:rsidR="00C20D46" w:rsidRPr="00C20D46" w:rsidRDefault="00C20D46" w:rsidP="00C20D46">
      <w:pPr>
        <w:bidi/>
        <w:rPr>
          <w:rFonts w:cs="David" w:hint="cs"/>
          <w:rtl/>
        </w:rPr>
      </w:pPr>
    </w:p>
    <w:p w14:paraId="63285196" w14:textId="77777777" w:rsidR="00C20D46" w:rsidRDefault="00C20D46" w:rsidP="00C20D46">
      <w:pPr>
        <w:bidi/>
        <w:rPr>
          <w:rFonts w:cs="David" w:hint="cs"/>
          <w:u w:val="single"/>
          <w:rtl/>
        </w:rPr>
      </w:pPr>
    </w:p>
    <w:p w14:paraId="1CCEC66E" w14:textId="77777777" w:rsidR="00C20D46" w:rsidRDefault="00C20D46" w:rsidP="00C20D46">
      <w:pPr>
        <w:bidi/>
        <w:rPr>
          <w:rFonts w:cs="David" w:hint="cs"/>
          <w:u w:val="single"/>
          <w:rtl/>
        </w:rPr>
      </w:pPr>
    </w:p>
    <w:p w14:paraId="439F22C2" w14:textId="77777777" w:rsidR="00C20D46" w:rsidRDefault="00C20D46" w:rsidP="00C20D46">
      <w:pPr>
        <w:bidi/>
        <w:rPr>
          <w:rFonts w:cs="David" w:hint="cs"/>
          <w:u w:val="single"/>
          <w:rtl/>
        </w:rPr>
      </w:pPr>
    </w:p>
    <w:p w14:paraId="4B053A2D" w14:textId="77777777" w:rsidR="00C20D46" w:rsidRDefault="00C20D46" w:rsidP="00C20D46">
      <w:pPr>
        <w:bidi/>
        <w:rPr>
          <w:rFonts w:cs="David" w:hint="cs"/>
          <w:u w:val="single"/>
          <w:rtl/>
        </w:rPr>
      </w:pPr>
    </w:p>
    <w:p w14:paraId="2295B80D" w14:textId="77777777" w:rsidR="00C20D46" w:rsidRDefault="00C20D46" w:rsidP="00C20D46">
      <w:pPr>
        <w:bidi/>
        <w:rPr>
          <w:rFonts w:cs="David" w:hint="cs"/>
          <w:u w:val="single"/>
          <w:rtl/>
        </w:rPr>
      </w:pPr>
    </w:p>
    <w:p w14:paraId="64C28D2F" w14:textId="77777777" w:rsidR="00C20D46" w:rsidRPr="00C20D46" w:rsidRDefault="00C20D46" w:rsidP="00C20D46">
      <w:pPr>
        <w:bidi/>
        <w:rPr>
          <w:rFonts w:cs="David" w:hint="cs"/>
          <w:u w:val="single"/>
          <w:rtl/>
        </w:rPr>
      </w:pPr>
      <w:r w:rsidRPr="00C20D46">
        <w:rPr>
          <w:rFonts w:cs="David" w:hint="cs"/>
          <w:u w:val="single"/>
          <w:rtl/>
        </w:rPr>
        <w:t>היו"ר דוד טל:</w:t>
      </w:r>
    </w:p>
    <w:p w14:paraId="16AF2256" w14:textId="77777777" w:rsidR="00C20D46" w:rsidRPr="00C20D46" w:rsidRDefault="00C20D46" w:rsidP="00C20D46">
      <w:pPr>
        <w:bidi/>
        <w:rPr>
          <w:rFonts w:cs="David" w:hint="cs"/>
          <w:rtl/>
        </w:rPr>
      </w:pPr>
    </w:p>
    <w:p w14:paraId="57C5040C" w14:textId="77777777" w:rsidR="00C20D46" w:rsidRPr="00C20D46" w:rsidRDefault="00C20D46" w:rsidP="00C20D46">
      <w:pPr>
        <w:bidi/>
        <w:rPr>
          <w:rFonts w:cs="David" w:hint="cs"/>
          <w:rtl/>
        </w:rPr>
      </w:pPr>
      <w:r w:rsidRPr="00C20D46">
        <w:rPr>
          <w:rFonts w:cs="David" w:hint="cs"/>
          <w:rtl/>
        </w:rPr>
        <w:tab/>
        <w:t xml:space="preserve"> שלא יקנה.</w:t>
      </w:r>
    </w:p>
    <w:p w14:paraId="3C393326" w14:textId="77777777" w:rsidR="00C20D46" w:rsidRPr="00C20D46" w:rsidRDefault="00C20D46" w:rsidP="00C20D46">
      <w:pPr>
        <w:bidi/>
        <w:rPr>
          <w:rFonts w:cs="David" w:hint="cs"/>
          <w:rtl/>
        </w:rPr>
      </w:pPr>
    </w:p>
    <w:p w14:paraId="796C1D21" w14:textId="77777777" w:rsidR="00C20D46" w:rsidRPr="00C20D46" w:rsidRDefault="00C20D46" w:rsidP="00C20D46">
      <w:pPr>
        <w:bidi/>
        <w:rPr>
          <w:rFonts w:cs="David" w:hint="cs"/>
          <w:u w:val="single"/>
          <w:rtl/>
        </w:rPr>
      </w:pPr>
      <w:r w:rsidRPr="00C20D46">
        <w:rPr>
          <w:rFonts w:cs="David" w:hint="cs"/>
          <w:u w:val="single"/>
          <w:rtl/>
        </w:rPr>
        <w:t>דוד רותם:</w:t>
      </w:r>
    </w:p>
    <w:p w14:paraId="43A68382" w14:textId="77777777" w:rsidR="00C20D46" w:rsidRPr="00C20D46" w:rsidRDefault="00C20D46" w:rsidP="00C20D46">
      <w:pPr>
        <w:bidi/>
        <w:rPr>
          <w:rFonts w:cs="David" w:hint="cs"/>
          <w:rtl/>
        </w:rPr>
      </w:pPr>
    </w:p>
    <w:p w14:paraId="660FEA44" w14:textId="77777777" w:rsidR="00C20D46" w:rsidRPr="00C20D46" w:rsidRDefault="00C20D46" w:rsidP="00C20D46">
      <w:pPr>
        <w:bidi/>
        <w:rPr>
          <w:rFonts w:cs="David" w:hint="cs"/>
          <w:rtl/>
        </w:rPr>
      </w:pPr>
      <w:r w:rsidRPr="00C20D46">
        <w:rPr>
          <w:rFonts w:cs="David" w:hint="cs"/>
          <w:rtl/>
        </w:rPr>
        <w:tab/>
        <w:t xml:space="preserve"> אז אני יכול לקנות את כל ה- 12? אז אין איזון.</w:t>
      </w:r>
    </w:p>
    <w:p w14:paraId="0B9B1CF4" w14:textId="77777777" w:rsidR="00C20D46" w:rsidRPr="00C20D46" w:rsidRDefault="00C20D46" w:rsidP="00C20D46">
      <w:pPr>
        <w:bidi/>
        <w:rPr>
          <w:rFonts w:cs="David" w:hint="cs"/>
          <w:rtl/>
        </w:rPr>
      </w:pPr>
    </w:p>
    <w:p w14:paraId="58B285D8" w14:textId="77777777" w:rsidR="00C20D46" w:rsidRPr="00C20D46" w:rsidRDefault="00C20D46" w:rsidP="00C20D46">
      <w:pPr>
        <w:bidi/>
        <w:rPr>
          <w:rFonts w:cs="David" w:hint="cs"/>
          <w:u w:val="single"/>
          <w:rtl/>
        </w:rPr>
      </w:pPr>
      <w:r w:rsidRPr="00C20D46">
        <w:rPr>
          <w:rFonts w:cs="David" w:hint="cs"/>
          <w:u w:val="single"/>
          <w:rtl/>
        </w:rPr>
        <w:t>עומר זון:</w:t>
      </w:r>
    </w:p>
    <w:p w14:paraId="53C59B11" w14:textId="77777777" w:rsidR="00C20D46" w:rsidRPr="00C20D46" w:rsidRDefault="00C20D46" w:rsidP="00C20D46">
      <w:pPr>
        <w:bidi/>
        <w:rPr>
          <w:rFonts w:cs="David" w:hint="cs"/>
          <w:rtl/>
        </w:rPr>
      </w:pPr>
    </w:p>
    <w:p w14:paraId="5EDAAEB8" w14:textId="77777777" w:rsidR="00C20D46" w:rsidRPr="00C20D46" w:rsidRDefault="00C20D46" w:rsidP="00C20D46">
      <w:pPr>
        <w:bidi/>
        <w:ind w:firstLine="567"/>
        <w:rPr>
          <w:rFonts w:cs="David" w:hint="cs"/>
          <w:rtl/>
        </w:rPr>
      </w:pPr>
      <w:r w:rsidRPr="00C20D46">
        <w:rPr>
          <w:rFonts w:cs="David" w:hint="cs"/>
          <w:rtl/>
        </w:rPr>
        <w:t>אם הצד השני לא רוצה אז איזה איזון זה?</w:t>
      </w:r>
    </w:p>
    <w:p w14:paraId="066DB6FE" w14:textId="77777777" w:rsidR="00C20D46" w:rsidRPr="00C20D46" w:rsidRDefault="00C20D46" w:rsidP="00C20D46">
      <w:pPr>
        <w:bidi/>
        <w:rPr>
          <w:rFonts w:cs="David" w:hint="cs"/>
          <w:rtl/>
        </w:rPr>
      </w:pPr>
    </w:p>
    <w:p w14:paraId="3A11E233" w14:textId="77777777" w:rsidR="00C20D46" w:rsidRPr="00C20D46" w:rsidRDefault="00C20D46" w:rsidP="00C20D46">
      <w:pPr>
        <w:bidi/>
        <w:rPr>
          <w:rFonts w:cs="David" w:hint="cs"/>
          <w:u w:val="single"/>
          <w:rtl/>
        </w:rPr>
      </w:pPr>
      <w:r w:rsidRPr="00C20D46">
        <w:rPr>
          <w:rFonts w:cs="David" w:hint="cs"/>
          <w:u w:val="single"/>
          <w:rtl/>
        </w:rPr>
        <w:t>גדעון סער:</w:t>
      </w:r>
    </w:p>
    <w:p w14:paraId="5B1F93A5" w14:textId="77777777" w:rsidR="00C20D46" w:rsidRPr="00C20D46" w:rsidRDefault="00C20D46" w:rsidP="00C20D46">
      <w:pPr>
        <w:bidi/>
        <w:rPr>
          <w:rFonts w:cs="David" w:hint="cs"/>
          <w:rtl/>
        </w:rPr>
      </w:pPr>
    </w:p>
    <w:p w14:paraId="657007F7" w14:textId="77777777" w:rsidR="00C20D46" w:rsidRPr="00C20D46" w:rsidRDefault="00C20D46" w:rsidP="00C20D46">
      <w:pPr>
        <w:bidi/>
        <w:rPr>
          <w:rFonts w:cs="David" w:hint="cs"/>
          <w:rtl/>
        </w:rPr>
      </w:pPr>
      <w:r w:rsidRPr="00C20D46">
        <w:rPr>
          <w:rFonts w:cs="David" w:hint="cs"/>
          <w:rtl/>
        </w:rPr>
        <w:tab/>
        <w:t xml:space="preserve"> אין צורך באיזון יש צורך בהוגנות. אם צד שני רוצה לקנות, נותנים לו, אבל אם אין צד שני....</w:t>
      </w:r>
    </w:p>
    <w:p w14:paraId="15EE8592" w14:textId="77777777" w:rsidR="00C20D46" w:rsidRPr="00C20D46" w:rsidRDefault="00C20D46" w:rsidP="00C20D46">
      <w:pPr>
        <w:bidi/>
        <w:rPr>
          <w:rFonts w:cs="David" w:hint="cs"/>
          <w:rtl/>
        </w:rPr>
      </w:pPr>
    </w:p>
    <w:p w14:paraId="7A86E8A9" w14:textId="77777777" w:rsidR="00C20D46" w:rsidRPr="00C20D46" w:rsidRDefault="00C20D46" w:rsidP="00C20D46">
      <w:pPr>
        <w:bidi/>
        <w:rPr>
          <w:rFonts w:cs="David" w:hint="cs"/>
          <w:u w:val="single"/>
          <w:rtl/>
        </w:rPr>
      </w:pPr>
      <w:r w:rsidRPr="00C20D46">
        <w:rPr>
          <w:rFonts w:cs="David" w:hint="cs"/>
          <w:u w:val="single"/>
          <w:rtl/>
        </w:rPr>
        <w:t>היו"ר דוד טל:</w:t>
      </w:r>
    </w:p>
    <w:p w14:paraId="24988532" w14:textId="77777777" w:rsidR="00C20D46" w:rsidRPr="00C20D46" w:rsidRDefault="00C20D46" w:rsidP="00C20D46">
      <w:pPr>
        <w:bidi/>
        <w:rPr>
          <w:rFonts w:cs="David" w:hint="cs"/>
          <w:rtl/>
        </w:rPr>
      </w:pPr>
    </w:p>
    <w:p w14:paraId="0A3A94ED" w14:textId="77777777" w:rsidR="00C20D46" w:rsidRPr="00C20D46" w:rsidRDefault="00C20D46" w:rsidP="00C20D46">
      <w:pPr>
        <w:bidi/>
        <w:rPr>
          <w:rFonts w:cs="David" w:hint="cs"/>
          <w:rtl/>
        </w:rPr>
      </w:pPr>
      <w:r w:rsidRPr="00C20D46">
        <w:rPr>
          <w:rFonts w:cs="David" w:hint="cs"/>
          <w:rtl/>
        </w:rPr>
        <w:tab/>
        <w:t xml:space="preserve"> השאלה איך מונעים שבעלי ערוץ מסוים, יש להם נטייה מסוימת נגד הירידה מהרמה, שיתנו רק לצד שלהם.</w:t>
      </w:r>
    </w:p>
    <w:p w14:paraId="046FFFB3" w14:textId="77777777" w:rsidR="00C20D46" w:rsidRPr="00C20D46" w:rsidRDefault="00C20D46" w:rsidP="00C20D46">
      <w:pPr>
        <w:bidi/>
        <w:rPr>
          <w:rFonts w:cs="David" w:hint="cs"/>
          <w:rtl/>
        </w:rPr>
      </w:pPr>
    </w:p>
    <w:p w14:paraId="57B120F6" w14:textId="77777777" w:rsidR="00C20D46" w:rsidRPr="00C20D46" w:rsidRDefault="00C20D46" w:rsidP="00C20D46">
      <w:pPr>
        <w:bidi/>
        <w:rPr>
          <w:rFonts w:cs="David" w:hint="cs"/>
          <w:u w:val="single"/>
          <w:rtl/>
        </w:rPr>
      </w:pPr>
      <w:r w:rsidRPr="00C20D46">
        <w:rPr>
          <w:rFonts w:cs="David" w:hint="cs"/>
          <w:u w:val="single"/>
          <w:rtl/>
        </w:rPr>
        <w:t>ארבל אסטרחן:</w:t>
      </w:r>
    </w:p>
    <w:p w14:paraId="414A5A47" w14:textId="77777777" w:rsidR="00C20D46" w:rsidRPr="00C20D46" w:rsidRDefault="00C20D46" w:rsidP="00C20D46">
      <w:pPr>
        <w:bidi/>
        <w:rPr>
          <w:rFonts w:cs="David" w:hint="cs"/>
          <w:rtl/>
        </w:rPr>
      </w:pPr>
    </w:p>
    <w:p w14:paraId="5C76389F" w14:textId="77777777" w:rsidR="00C20D46" w:rsidRPr="00C20D46" w:rsidRDefault="00C20D46" w:rsidP="00C20D46">
      <w:pPr>
        <w:bidi/>
        <w:rPr>
          <w:rFonts w:cs="David" w:hint="cs"/>
          <w:rtl/>
        </w:rPr>
      </w:pPr>
      <w:r w:rsidRPr="00C20D46">
        <w:rPr>
          <w:rFonts w:cs="David" w:hint="cs"/>
          <w:rtl/>
        </w:rPr>
        <w:tab/>
        <w:t xml:space="preserve"> היום בבחירות לרשויות המקומיות ניתן לשדר ברדיו אזורי, סטייה מהכלל שלא ניתן לשדר פרסומות ואז יש הוראה שבעל זיכיון לא יפלה בין רשימות מועמדים המתמודדות בבחירות שבאזור הזיכיון בכל דרך שהיא לרבות במחיר בזמני שידור ובשיבוץ תשדירים.</w:t>
      </w:r>
    </w:p>
    <w:p w14:paraId="3E671C01" w14:textId="77777777" w:rsidR="00C20D46" w:rsidRPr="00C20D46" w:rsidRDefault="00C20D46" w:rsidP="00C20D46">
      <w:pPr>
        <w:bidi/>
        <w:rPr>
          <w:rFonts w:cs="David" w:hint="cs"/>
          <w:rtl/>
        </w:rPr>
      </w:pPr>
    </w:p>
    <w:p w14:paraId="14AA2FF4" w14:textId="77777777" w:rsidR="00C20D46" w:rsidRPr="00C20D46" w:rsidRDefault="00C20D46" w:rsidP="00C20D46">
      <w:pPr>
        <w:bidi/>
        <w:rPr>
          <w:rFonts w:cs="David" w:hint="cs"/>
          <w:u w:val="single"/>
          <w:rtl/>
        </w:rPr>
      </w:pPr>
      <w:r w:rsidRPr="00C20D46">
        <w:rPr>
          <w:rFonts w:cs="David" w:hint="cs"/>
          <w:u w:val="single"/>
          <w:rtl/>
        </w:rPr>
        <w:t>איל זנדברג:</w:t>
      </w:r>
    </w:p>
    <w:p w14:paraId="5FFE5218" w14:textId="77777777" w:rsidR="00C20D46" w:rsidRPr="00C20D46" w:rsidRDefault="00C20D46" w:rsidP="00C20D46">
      <w:pPr>
        <w:bidi/>
        <w:rPr>
          <w:rFonts w:cs="David" w:hint="cs"/>
          <w:rtl/>
        </w:rPr>
      </w:pPr>
    </w:p>
    <w:p w14:paraId="3AA0543C" w14:textId="77777777" w:rsidR="00C20D46" w:rsidRPr="00C20D46" w:rsidRDefault="00C20D46" w:rsidP="00C20D46">
      <w:pPr>
        <w:bidi/>
        <w:rPr>
          <w:rFonts w:cs="David" w:hint="cs"/>
          <w:rtl/>
        </w:rPr>
      </w:pPr>
      <w:r w:rsidRPr="00C20D46">
        <w:rPr>
          <w:rFonts w:cs="David" w:hint="cs"/>
          <w:rtl/>
        </w:rPr>
        <w:tab/>
        <w:t xml:space="preserve"> אלא שבין רשימות מועמדים, וכאן לא הביאו את רשימות המועמדים, ההתאמה המעשית יכולה להיות קצת בעייתית.  </w:t>
      </w:r>
    </w:p>
    <w:p w14:paraId="33CC62C1" w14:textId="77777777" w:rsidR="00C20D46" w:rsidRPr="00C20D46" w:rsidRDefault="00C20D46" w:rsidP="00C20D46">
      <w:pPr>
        <w:bidi/>
        <w:rPr>
          <w:rFonts w:cs="David" w:hint="cs"/>
          <w:rtl/>
        </w:rPr>
      </w:pPr>
    </w:p>
    <w:p w14:paraId="42F5619A" w14:textId="77777777" w:rsidR="00C20D46" w:rsidRPr="00C20D46" w:rsidRDefault="00C20D46" w:rsidP="00C20D46">
      <w:pPr>
        <w:bidi/>
        <w:rPr>
          <w:rFonts w:cs="David" w:hint="cs"/>
          <w:rtl/>
        </w:rPr>
      </w:pPr>
      <w:r w:rsidRPr="00C20D46">
        <w:rPr>
          <w:rFonts w:cs="David" w:hint="cs"/>
          <w:u w:val="single"/>
          <w:rtl/>
        </w:rPr>
        <w:t>היו"ר דוד טל:</w:t>
      </w:r>
    </w:p>
    <w:p w14:paraId="5AAE2277" w14:textId="77777777" w:rsidR="00C20D46" w:rsidRPr="00C20D46" w:rsidRDefault="00C20D46" w:rsidP="00C20D46">
      <w:pPr>
        <w:bidi/>
        <w:rPr>
          <w:rFonts w:cs="David" w:hint="cs"/>
          <w:rtl/>
        </w:rPr>
      </w:pPr>
    </w:p>
    <w:p w14:paraId="656D210B" w14:textId="77777777" w:rsidR="00C20D46" w:rsidRPr="00C20D46" w:rsidRDefault="00C20D46" w:rsidP="00C20D46">
      <w:pPr>
        <w:bidi/>
        <w:rPr>
          <w:rFonts w:cs="David" w:hint="cs"/>
          <w:rtl/>
        </w:rPr>
      </w:pPr>
      <w:r w:rsidRPr="00C20D46">
        <w:rPr>
          <w:rFonts w:cs="David" w:hint="cs"/>
          <w:rtl/>
        </w:rPr>
        <w:tab/>
        <w:t xml:space="preserve">אם אתה מביא פרסום שאני לא מבין אם הוא בעד או נגד יש לי בעיה עם זה, אז יש בעיה גם למי שרוצה לפרסם את זה. קל מאד לזהות אם זה בעד  או נגד. </w:t>
      </w:r>
    </w:p>
    <w:p w14:paraId="26999FD4" w14:textId="77777777" w:rsidR="00C20D46" w:rsidRPr="00C20D46" w:rsidRDefault="00C20D46" w:rsidP="00C20D46">
      <w:pPr>
        <w:bidi/>
        <w:rPr>
          <w:rFonts w:cs="David" w:hint="cs"/>
          <w:rtl/>
        </w:rPr>
      </w:pPr>
    </w:p>
    <w:p w14:paraId="6E955304" w14:textId="77777777" w:rsidR="00C20D46" w:rsidRPr="00C20D46" w:rsidRDefault="00C20D46" w:rsidP="00C20D46">
      <w:pPr>
        <w:bidi/>
        <w:rPr>
          <w:rFonts w:cs="David" w:hint="cs"/>
          <w:u w:val="single"/>
          <w:rtl/>
        </w:rPr>
      </w:pPr>
      <w:r w:rsidRPr="00C20D46">
        <w:rPr>
          <w:rFonts w:cs="David" w:hint="cs"/>
          <w:u w:val="single"/>
          <w:rtl/>
        </w:rPr>
        <w:t>איל זנדברג:</w:t>
      </w:r>
    </w:p>
    <w:p w14:paraId="719EB9D6" w14:textId="77777777" w:rsidR="00C20D46" w:rsidRPr="00C20D46" w:rsidRDefault="00C20D46" w:rsidP="00C20D46">
      <w:pPr>
        <w:bidi/>
        <w:rPr>
          <w:rFonts w:cs="David" w:hint="cs"/>
          <w:rtl/>
        </w:rPr>
      </w:pPr>
    </w:p>
    <w:p w14:paraId="714C2A78" w14:textId="77777777" w:rsidR="00C20D46" w:rsidRPr="00C20D46" w:rsidRDefault="00C20D46" w:rsidP="00C20D46">
      <w:pPr>
        <w:bidi/>
        <w:rPr>
          <w:rFonts w:cs="David" w:hint="cs"/>
          <w:rtl/>
        </w:rPr>
      </w:pPr>
      <w:r w:rsidRPr="00C20D46">
        <w:rPr>
          <w:rFonts w:cs="David" w:hint="cs"/>
          <w:rtl/>
        </w:rPr>
        <w:tab/>
        <w:t xml:space="preserve">לא תמיד זה קל, יש פרסומות נמשכות, שנותנות רמז ביום הראשון וגורמות לטוויסט מחשבתי בעיני הצופה שמבין שמה שנראה לו כיפה, ביום השלישי לפרסומת יתגלה כרעה נוראית. </w:t>
      </w:r>
    </w:p>
    <w:p w14:paraId="120634CF" w14:textId="77777777" w:rsidR="00C20D46" w:rsidRPr="00C20D46" w:rsidRDefault="00C20D46" w:rsidP="00C20D46">
      <w:pPr>
        <w:bidi/>
        <w:rPr>
          <w:rFonts w:cs="David" w:hint="cs"/>
          <w:rtl/>
        </w:rPr>
      </w:pPr>
      <w:r w:rsidRPr="00C20D46">
        <w:rPr>
          <w:rFonts w:cs="David" w:hint="cs"/>
          <w:rtl/>
        </w:rPr>
        <w:tab/>
      </w:r>
    </w:p>
    <w:p w14:paraId="13249C61" w14:textId="77777777" w:rsidR="00C20D46" w:rsidRPr="00C20D46" w:rsidRDefault="00C20D46" w:rsidP="00C20D46">
      <w:pPr>
        <w:bidi/>
        <w:rPr>
          <w:rFonts w:cs="David" w:hint="cs"/>
          <w:rtl/>
        </w:rPr>
      </w:pPr>
      <w:r w:rsidRPr="00C20D46">
        <w:rPr>
          <w:rFonts w:cs="David" w:hint="cs"/>
          <w:u w:val="single"/>
          <w:rtl/>
        </w:rPr>
        <w:t>היו"ר דוד טל:</w:t>
      </w:r>
    </w:p>
    <w:p w14:paraId="7E8FEB09" w14:textId="77777777" w:rsidR="00C20D46" w:rsidRPr="00C20D46" w:rsidRDefault="00C20D46" w:rsidP="00C20D46">
      <w:pPr>
        <w:bidi/>
        <w:rPr>
          <w:rFonts w:cs="David" w:hint="cs"/>
          <w:rtl/>
        </w:rPr>
      </w:pPr>
    </w:p>
    <w:p w14:paraId="7238A224" w14:textId="77777777" w:rsidR="00C20D46" w:rsidRPr="00C20D46" w:rsidRDefault="00C20D46" w:rsidP="00C20D46">
      <w:pPr>
        <w:bidi/>
        <w:rPr>
          <w:rFonts w:cs="David" w:hint="cs"/>
          <w:rtl/>
        </w:rPr>
      </w:pPr>
      <w:r w:rsidRPr="00C20D46">
        <w:rPr>
          <w:rFonts w:cs="David" w:hint="cs"/>
          <w:rtl/>
        </w:rPr>
        <w:tab/>
        <w:t xml:space="preserve">אני רוצה לסכם ולומר שאנחנו לא מגבילים מעבר למה שכבר מוגבלים, 12 דקות לשעה לגבי הפרסום, נרשום שזה ללא אפליה. סיימנו לגבי רדיו וטלוויזיה. </w:t>
      </w:r>
    </w:p>
    <w:p w14:paraId="01B1323F" w14:textId="77777777" w:rsidR="00C20D46" w:rsidRPr="00C20D46" w:rsidRDefault="00C20D46" w:rsidP="00C20D46">
      <w:pPr>
        <w:bidi/>
        <w:rPr>
          <w:rFonts w:cs="David" w:hint="cs"/>
          <w:rtl/>
        </w:rPr>
      </w:pPr>
      <w:r w:rsidRPr="00C20D46">
        <w:rPr>
          <w:rFonts w:cs="David" w:hint="cs"/>
          <w:rtl/>
        </w:rPr>
        <w:t xml:space="preserve"> </w:t>
      </w:r>
    </w:p>
    <w:p w14:paraId="05E15569" w14:textId="77777777" w:rsidR="00C20D46" w:rsidRPr="00C20D46" w:rsidRDefault="00C20D46" w:rsidP="00C20D46">
      <w:pPr>
        <w:bidi/>
        <w:rPr>
          <w:rFonts w:cs="David" w:hint="cs"/>
          <w:u w:val="single"/>
          <w:rtl/>
        </w:rPr>
      </w:pPr>
      <w:r w:rsidRPr="00C20D46">
        <w:rPr>
          <w:rFonts w:cs="David" w:hint="cs"/>
          <w:u w:val="single"/>
          <w:rtl/>
        </w:rPr>
        <w:t>עמי ברקוביץ:</w:t>
      </w:r>
    </w:p>
    <w:p w14:paraId="30964B4E" w14:textId="77777777" w:rsidR="00C20D46" w:rsidRPr="00C20D46" w:rsidRDefault="00C20D46" w:rsidP="00C20D46">
      <w:pPr>
        <w:bidi/>
        <w:rPr>
          <w:rFonts w:cs="David" w:hint="cs"/>
          <w:rtl/>
        </w:rPr>
      </w:pPr>
    </w:p>
    <w:p w14:paraId="10D3B59D" w14:textId="77777777" w:rsidR="00C20D46" w:rsidRPr="00C20D46" w:rsidRDefault="00C20D46" w:rsidP="00C20D46">
      <w:pPr>
        <w:bidi/>
        <w:rPr>
          <w:rFonts w:cs="David" w:hint="cs"/>
          <w:rtl/>
        </w:rPr>
      </w:pPr>
      <w:r w:rsidRPr="00C20D46">
        <w:rPr>
          <w:rFonts w:cs="David" w:hint="cs"/>
          <w:rtl/>
        </w:rPr>
        <w:tab/>
        <w:t>בגלל כל הקשיים שהועלו לגבי האיזון בפרסומות מסחריות, אני חושב שיש מקום להשאיר את האיסור הקיים באופן מלא, בניגוד להחלטת הוועדה.</w:t>
      </w:r>
    </w:p>
    <w:p w14:paraId="24EAFACD" w14:textId="77777777" w:rsidR="00C20D46" w:rsidRPr="00C20D46" w:rsidRDefault="00C20D46" w:rsidP="00C20D46">
      <w:pPr>
        <w:bidi/>
        <w:rPr>
          <w:rFonts w:cs="David" w:hint="cs"/>
          <w:rtl/>
        </w:rPr>
      </w:pPr>
    </w:p>
    <w:p w14:paraId="65A4537D" w14:textId="77777777" w:rsidR="00C20D46" w:rsidRDefault="00C20D46" w:rsidP="00C20D46">
      <w:pPr>
        <w:bidi/>
        <w:rPr>
          <w:rFonts w:cs="David" w:hint="cs"/>
          <w:u w:val="single"/>
          <w:rtl/>
        </w:rPr>
      </w:pPr>
    </w:p>
    <w:p w14:paraId="6C23CFC4" w14:textId="77777777" w:rsidR="00C20D46" w:rsidRDefault="00C20D46" w:rsidP="00C20D46">
      <w:pPr>
        <w:bidi/>
        <w:rPr>
          <w:rFonts w:cs="David" w:hint="cs"/>
          <w:u w:val="single"/>
          <w:rtl/>
        </w:rPr>
      </w:pPr>
    </w:p>
    <w:p w14:paraId="34E68332" w14:textId="77777777" w:rsidR="00C20D46" w:rsidRDefault="00C20D46" w:rsidP="00C20D46">
      <w:pPr>
        <w:bidi/>
        <w:rPr>
          <w:rFonts w:cs="David" w:hint="cs"/>
          <w:u w:val="single"/>
          <w:rtl/>
        </w:rPr>
      </w:pPr>
    </w:p>
    <w:p w14:paraId="0A43EBB6" w14:textId="77777777" w:rsidR="00C20D46" w:rsidRDefault="00C20D46" w:rsidP="00C20D46">
      <w:pPr>
        <w:bidi/>
        <w:rPr>
          <w:rFonts w:cs="David" w:hint="cs"/>
          <w:u w:val="single"/>
          <w:rtl/>
        </w:rPr>
      </w:pPr>
    </w:p>
    <w:p w14:paraId="6AB650B9" w14:textId="77777777" w:rsidR="00C20D46" w:rsidRDefault="00C20D46" w:rsidP="00C20D46">
      <w:pPr>
        <w:bidi/>
        <w:rPr>
          <w:rFonts w:cs="David" w:hint="cs"/>
          <w:u w:val="single"/>
          <w:rtl/>
        </w:rPr>
      </w:pPr>
    </w:p>
    <w:p w14:paraId="6F43BE78" w14:textId="77777777" w:rsidR="00C20D46" w:rsidRPr="00C20D46" w:rsidRDefault="00C20D46" w:rsidP="00C20D46">
      <w:pPr>
        <w:bidi/>
        <w:rPr>
          <w:rFonts w:cs="David" w:hint="cs"/>
          <w:u w:val="single"/>
          <w:rtl/>
        </w:rPr>
      </w:pPr>
      <w:r w:rsidRPr="00C20D46">
        <w:rPr>
          <w:rFonts w:cs="David" w:hint="cs"/>
          <w:u w:val="single"/>
          <w:rtl/>
        </w:rPr>
        <w:t>היו"ר דוד טל:</w:t>
      </w:r>
    </w:p>
    <w:p w14:paraId="14EEE5B3" w14:textId="77777777" w:rsidR="00C20D46" w:rsidRPr="00C20D46" w:rsidRDefault="00C20D46" w:rsidP="00C20D46">
      <w:pPr>
        <w:bidi/>
        <w:rPr>
          <w:rFonts w:cs="David" w:hint="cs"/>
          <w:rtl/>
        </w:rPr>
      </w:pPr>
    </w:p>
    <w:p w14:paraId="2BEED148" w14:textId="77777777" w:rsidR="00C20D46" w:rsidRPr="00C20D46" w:rsidRDefault="00C20D46" w:rsidP="00C20D46">
      <w:pPr>
        <w:bidi/>
        <w:rPr>
          <w:rFonts w:cs="David" w:hint="cs"/>
          <w:rtl/>
        </w:rPr>
      </w:pPr>
      <w:r w:rsidRPr="00C20D46">
        <w:rPr>
          <w:rFonts w:cs="David" w:hint="cs"/>
          <w:rtl/>
        </w:rPr>
        <w:tab/>
        <w:t xml:space="preserve"> זאת אומרת להישאר צמוד לחוק תעמולת הבחירות?</w:t>
      </w:r>
    </w:p>
    <w:p w14:paraId="03DF750D" w14:textId="77777777" w:rsidR="00C20D46" w:rsidRPr="00C20D46" w:rsidRDefault="00C20D46" w:rsidP="00C20D46">
      <w:pPr>
        <w:bidi/>
        <w:rPr>
          <w:rFonts w:cs="David" w:hint="cs"/>
          <w:rtl/>
        </w:rPr>
      </w:pPr>
    </w:p>
    <w:p w14:paraId="2E9A288C" w14:textId="77777777" w:rsidR="00C20D46" w:rsidRPr="00C20D46" w:rsidRDefault="00C20D46" w:rsidP="00C20D46">
      <w:pPr>
        <w:bidi/>
        <w:rPr>
          <w:rFonts w:cs="David"/>
          <w:u w:val="single"/>
        </w:rPr>
      </w:pPr>
      <w:r w:rsidRPr="00C20D46">
        <w:rPr>
          <w:rFonts w:cs="David" w:hint="eastAsia"/>
          <w:u w:val="single"/>
          <w:rtl/>
        </w:rPr>
        <w:t>עמי</w:t>
      </w:r>
      <w:r w:rsidRPr="00C20D46">
        <w:rPr>
          <w:rFonts w:cs="David"/>
          <w:u w:val="single"/>
          <w:rtl/>
        </w:rPr>
        <w:t xml:space="preserve"> ברקוביץ:</w:t>
      </w:r>
    </w:p>
    <w:p w14:paraId="6B125EDE" w14:textId="77777777" w:rsidR="00C20D46" w:rsidRPr="00C20D46" w:rsidRDefault="00C20D46" w:rsidP="00C20D46">
      <w:pPr>
        <w:bidi/>
        <w:rPr>
          <w:rFonts w:cs="David"/>
          <w:rtl/>
        </w:rPr>
      </w:pPr>
      <w:r w:rsidRPr="00C20D46">
        <w:rPr>
          <w:rFonts w:cs="David"/>
          <w:rtl/>
        </w:rPr>
        <w:tab/>
      </w:r>
    </w:p>
    <w:p w14:paraId="3ACE6CF3" w14:textId="77777777" w:rsidR="00C20D46" w:rsidRPr="00C20D46" w:rsidRDefault="00C20D46" w:rsidP="00C20D46">
      <w:pPr>
        <w:bidi/>
        <w:rPr>
          <w:rFonts w:cs="David" w:hint="cs"/>
          <w:rtl/>
        </w:rPr>
      </w:pPr>
      <w:r w:rsidRPr="00C20D46">
        <w:rPr>
          <w:rFonts w:cs="David"/>
        </w:rPr>
        <w:t xml:space="preserve"> </w:t>
      </w:r>
      <w:r w:rsidRPr="00C20D46">
        <w:rPr>
          <w:rFonts w:cs="David"/>
        </w:rPr>
        <w:tab/>
      </w:r>
      <w:r w:rsidRPr="00C20D46">
        <w:rPr>
          <w:rFonts w:cs="David" w:hint="cs"/>
          <w:rtl/>
        </w:rPr>
        <w:t>נכון.</w:t>
      </w:r>
    </w:p>
    <w:p w14:paraId="1C367B53" w14:textId="77777777" w:rsidR="00C20D46" w:rsidRPr="00C20D46" w:rsidRDefault="00C20D46" w:rsidP="00C20D46">
      <w:pPr>
        <w:bidi/>
        <w:rPr>
          <w:rFonts w:cs="David" w:hint="cs"/>
          <w:rtl/>
        </w:rPr>
      </w:pPr>
    </w:p>
    <w:p w14:paraId="7125D8D8"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53FCD16D" w14:textId="77777777" w:rsidR="00C20D46" w:rsidRPr="00C20D46" w:rsidRDefault="00C20D46" w:rsidP="00C20D46">
      <w:pPr>
        <w:bidi/>
        <w:rPr>
          <w:rFonts w:cs="David" w:hint="cs"/>
          <w:rtl/>
        </w:rPr>
      </w:pPr>
    </w:p>
    <w:p w14:paraId="24FB1F49" w14:textId="77777777" w:rsidR="00C20D46" w:rsidRPr="00C20D46" w:rsidRDefault="00C20D46" w:rsidP="00C20D46">
      <w:pPr>
        <w:bidi/>
        <w:rPr>
          <w:rFonts w:cs="David" w:hint="cs"/>
          <w:rtl/>
        </w:rPr>
      </w:pPr>
      <w:r w:rsidRPr="00C20D46">
        <w:rPr>
          <w:rFonts w:cs="David" w:hint="cs"/>
          <w:rtl/>
        </w:rPr>
        <w:tab/>
        <w:t xml:space="preserve"> אדוני אמר את דבריו קודם, ואני אמרתי כנגד. אני רוצה לחזור ולומר כי כנראה זה לא נכנס לנו.  המציאות לעומת חוק כתוב, המציאות  יותר קשה ויותר קשה להתמודד אתה. אם הגיעו שופטים בבית משפט עליון, חברי ועדת בחירות, חברי כנסת לכך שחוק התעמולה הכתוב שגוי,  אז למה להיצמד אליו? </w:t>
      </w:r>
    </w:p>
    <w:p w14:paraId="50EC0172" w14:textId="77777777" w:rsidR="00C20D46" w:rsidRPr="00C20D46" w:rsidRDefault="00C20D46" w:rsidP="00C20D46">
      <w:pPr>
        <w:bidi/>
        <w:rPr>
          <w:rFonts w:cs="David" w:hint="cs"/>
          <w:rtl/>
        </w:rPr>
      </w:pPr>
    </w:p>
    <w:p w14:paraId="090048A9" w14:textId="77777777" w:rsidR="00C20D46" w:rsidRPr="00C20D46" w:rsidRDefault="00C20D46" w:rsidP="00C20D46">
      <w:pPr>
        <w:bidi/>
        <w:rPr>
          <w:rFonts w:cs="David" w:hint="cs"/>
          <w:u w:val="single"/>
          <w:rtl/>
        </w:rPr>
      </w:pPr>
      <w:r w:rsidRPr="00C20D46">
        <w:rPr>
          <w:rFonts w:cs="David" w:hint="cs"/>
          <w:u w:val="single"/>
          <w:rtl/>
        </w:rPr>
        <w:t>ארבל אסטרחן:</w:t>
      </w:r>
    </w:p>
    <w:p w14:paraId="6AF0317E" w14:textId="77777777" w:rsidR="00C20D46" w:rsidRPr="00C20D46" w:rsidRDefault="00C20D46" w:rsidP="00C20D46">
      <w:pPr>
        <w:bidi/>
        <w:rPr>
          <w:rFonts w:cs="David" w:hint="cs"/>
          <w:rtl/>
        </w:rPr>
      </w:pPr>
    </w:p>
    <w:p w14:paraId="1BA78E29" w14:textId="77777777" w:rsidR="00C20D46" w:rsidRPr="00C20D46" w:rsidRDefault="00C20D46" w:rsidP="00C20D46">
      <w:pPr>
        <w:bidi/>
        <w:rPr>
          <w:rFonts w:cs="David" w:hint="cs"/>
          <w:rtl/>
        </w:rPr>
      </w:pPr>
      <w:r w:rsidRPr="00C20D46">
        <w:rPr>
          <w:rFonts w:cs="David" w:hint="cs"/>
          <w:rtl/>
        </w:rPr>
        <w:tab/>
        <w:t xml:space="preserve"> יכול להיות שזה יהיה באותו יום. אז יהיו לנו בעיות רבות של התאמה. מבחינת עיתונים אני מבינה שרוצים שלא יהיו כל ההגבלות הקיימות היום בחוק התעמולה.</w:t>
      </w:r>
    </w:p>
    <w:p w14:paraId="06057737" w14:textId="77777777" w:rsidR="00C20D46" w:rsidRPr="00C20D46" w:rsidRDefault="00C20D46" w:rsidP="00C20D46">
      <w:pPr>
        <w:bidi/>
        <w:rPr>
          <w:rFonts w:cs="David" w:hint="cs"/>
          <w:rtl/>
        </w:rPr>
      </w:pPr>
    </w:p>
    <w:p w14:paraId="1ABB34ED" w14:textId="77777777" w:rsidR="00C20D46" w:rsidRPr="00C20D46" w:rsidRDefault="00C20D46" w:rsidP="00C20D46">
      <w:pPr>
        <w:bidi/>
        <w:rPr>
          <w:rFonts w:cs="David" w:hint="cs"/>
          <w:u w:val="single"/>
          <w:rtl/>
        </w:rPr>
      </w:pPr>
      <w:r w:rsidRPr="00C20D46">
        <w:rPr>
          <w:rFonts w:cs="David" w:hint="cs"/>
          <w:u w:val="single"/>
          <w:rtl/>
        </w:rPr>
        <w:t>היו"ר דוד טל:</w:t>
      </w:r>
    </w:p>
    <w:p w14:paraId="1AEA2791" w14:textId="77777777" w:rsidR="00C20D46" w:rsidRPr="00C20D46" w:rsidRDefault="00C20D46" w:rsidP="00C20D46">
      <w:pPr>
        <w:bidi/>
        <w:rPr>
          <w:rFonts w:cs="David" w:hint="cs"/>
          <w:rtl/>
        </w:rPr>
      </w:pPr>
    </w:p>
    <w:p w14:paraId="23FC9362" w14:textId="77777777" w:rsidR="00C20D46" w:rsidRPr="00C20D46" w:rsidRDefault="00C20D46" w:rsidP="00C20D46">
      <w:pPr>
        <w:bidi/>
        <w:rPr>
          <w:rFonts w:cs="David" w:hint="cs"/>
          <w:rtl/>
        </w:rPr>
      </w:pPr>
      <w:r w:rsidRPr="00C20D46">
        <w:rPr>
          <w:rFonts w:cs="David" w:hint="cs"/>
          <w:rtl/>
        </w:rPr>
        <w:tab/>
        <w:t xml:space="preserve"> לגבי העיתונים קיבלנו את דעתו של חבר הכנסת סער שאנחנו לא מגבילים את זה לא לאינצ'ים לא לגודל ולא לכמה מותר ביום. </w:t>
      </w:r>
    </w:p>
    <w:p w14:paraId="2BAEE8CD" w14:textId="77777777" w:rsidR="00C20D46" w:rsidRPr="00C20D46" w:rsidRDefault="00C20D46" w:rsidP="00C20D46">
      <w:pPr>
        <w:bidi/>
        <w:rPr>
          <w:rFonts w:cs="David" w:hint="cs"/>
          <w:rtl/>
        </w:rPr>
      </w:pPr>
    </w:p>
    <w:p w14:paraId="7025BDE9" w14:textId="77777777" w:rsidR="00C20D46" w:rsidRPr="00C20D46" w:rsidRDefault="00C20D46" w:rsidP="00C20D46">
      <w:pPr>
        <w:bidi/>
        <w:rPr>
          <w:rFonts w:cs="David" w:hint="cs"/>
          <w:u w:val="single"/>
          <w:rtl/>
        </w:rPr>
      </w:pPr>
      <w:r w:rsidRPr="00C20D46">
        <w:rPr>
          <w:rFonts w:cs="David" w:hint="cs"/>
          <w:u w:val="single"/>
          <w:rtl/>
        </w:rPr>
        <w:t>ארבל אסטרחן:</w:t>
      </w:r>
    </w:p>
    <w:p w14:paraId="72F391BF" w14:textId="77777777" w:rsidR="00C20D46" w:rsidRPr="00C20D46" w:rsidRDefault="00C20D46" w:rsidP="00C20D46">
      <w:pPr>
        <w:bidi/>
        <w:rPr>
          <w:rFonts w:cs="David" w:hint="cs"/>
          <w:u w:val="single"/>
          <w:rtl/>
        </w:rPr>
      </w:pPr>
    </w:p>
    <w:p w14:paraId="052B4134" w14:textId="77777777" w:rsidR="00C20D46" w:rsidRPr="00C20D46" w:rsidRDefault="00C20D46" w:rsidP="00C20D46">
      <w:pPr>
        <w:bidi/>
        <w:rPr>
          <w:rFonts w:cs="David" w:hint="cs"/>
          <w:rtl/>
        </w:rPr>
      </w:pPr>
      <w:r w:rsidRPr="00C20D46">
        <w:rPr>
          <w:rFonts w:cs="David" w:hint="cs"/>
          <w:rtl/>
        </w:rPr>
        <w:tab/>
        <w:t xml:space="preserve"> לגבי רדיו וטלוויזיה, יהיה צורך לקבוע במפורש בחוק שניתן לקנות פרסומות  של תעמולה למשאל עם. לא רוצים להגביל בזמן, יהיו 45 או 60 ימים בין החלטה בכנסת לבין משאל עם, האם רוצים שבכל התקופה הזו יהיה ניתן? כי היום לפני בחירות בכנסת זה רק 14 ימים.</w:t>
      </w:r>
    </w:p>
    <w:p w14:paraId="67712242" w14:textId="77777777" w:rsidR="00C20D46" w:rsidRPr="00C20D46" w:rsidRDefault="00C20D46" w:rsidP="00C20D46">
      <w:pPr>
        <w:bidi/>
        <w:rPr>
          <w:rFonts w:cs="David" w:hint="cs"/>
          <w:rtl/>
        </w:rPr>
      </w:pPr>
    </w:p>
    <w:p w14:paraId="7A3C2AEB" w14:textId="77777777" w:rsidR="00C20D46" w:rsidRPr="00C20D46" w:rsidRDefault="00C20D46" w:rsidP="00C20D46">
      <w:pPr>
        <w:bidi/>
        <w:rPr>
          <w:rFonts w:cs="David" w:hint="cs"/>
          <w:rtl/>
        </w:rPr>
      </w:pPr>
      <w:r w:rsidRPr="00C20D46">
        <w:rPr>
          <w:rFonts w:cs="David" w:hint="cs"/>
          <w:u w:val="single"/>
          <w:rtl/>
        </w:rPr>
        <w:t>גדעון סער:</w:t>
      </w:r>
    </w:p>
    <w:p w14:paraId="71477D9E" w14:textId="77777777" w:rsidR="00C20D46" w:rsidRPr="00C20D46" w:rsidRDefault="00C20D46" w:rsidP="00C20D46">
      <w:pPr>
        <w:bidi/>
        <w:rPr>
          <w:rFonts w:cs="David" w:hint="cs"/>
          <w:rtl/>
        </w:rPr>
      </w:pPr>
    </w:p>
    <w:p w14:paraId="5EAB072A" w14:textId="77777777" w:rsidR="00C20D46" w:rsidRPr="00C20D46" w:rsidRDefault="00C20D46" w:rsidP="00C20D46">
      <w:pPr>
        <w:bidi/>
        <w:rPr>
          <w:rFonts w:cs="David" w:hint="cs"/>
          <w:rtl/>
        </w:rPr>
      </w:pPr>
      <w:r w:rsidRPr="00C20D46">
        <w:rPr>
          <w:rFonts w:cs="David" w:hint="cs"/>
          <w:rtl/>
        </w:rPr>
        <w:tab/>
        <w:t xml:space="preserve"> אני בדעה שאת התשדירים בהחלט ניתן להגביל. היום קיצרנו את זה עוד יותר, אבל אני חושב ש-21 ימים, כמו שהיה לפני תיקון החוק של הרב לוי לעניין תעמולת בחירות, של שלושת השבועות שלפני ההצבעה, זה דבר סביר. </w:t>
      </w:r>
    </w:p>
    <w:p w14:paraId="623EBE55" w14:textId="77777777" w:rsidR="00C20D46" w:rsidRPr="00C20D46" w:rsidRDefault="00C20D46" w:rsidP="00C20D46">
      <w:pPr>
        <w:bidi/>
        <w:rPr>
          <w:rFonts w:cs="David" w:hint="cs"/>
          <w:rtl/>
        </w:rPr>
      </w:pPr>
    </w:p>
    <w:p w14:paraId="1C18A82F" w14:textId="77777777" w:rsidR="00C20D46" w:rsidRPr="00C20D46" w:rsidRDefault="00C20D46" w:rsidP="00C20D46">
      <w:pPr>
        <w:bidi/>
        <w:rPr>
          <w:rFonts w:cs="David" w:hint="cs"/>
          <w:rtl/>
        </w:rPr>
      </w:pPr>
      <w:r w:rsidRPr="00C20D46">
        <w:rPr>
          <w:rFonts w:cs="David" w:hint="cs"/>
          <w:u w:val="single"/>
          <w:rtl/>
        </w:rPr>
        <w:t>היו"ר דוד טל:</w:t>
      </w:r>
    </w:p>
    <w:p w14:paraId="78F8DCBA" w14:textId="77777777" w:rsidR="00C20D46" w:rsidRPr="00C20D46" w:rsidRDefault="00C20D46" w:rsidP="00C20D46">
      <w:pPr>
        <w:bidi/>
        <w:rPr>
          <w:rFonts w:cs="David" w:hint="cs"/>
          <w:rtl/>
        </w:rPr>
      </w:pPr>
    </w:p>
    <w:p w14:paraId="7E38BA9C" w14:textId="77777777" w:rsidR="00C20D46" w:rsidRPr="00C20D46" w:rsidRDefault="00C20D46" w:rsidP="00C20D46">
      <w:pPr>
        <w:bidi/>
        <w:rPr>
          <w:rFonts w:cs="David" w:hint="cs"/>
          <w:rtl/>
        </w:rPr>
      </w:pPr>
      <w:r w:rsidRPr="00C20D46">
        <w:rPr>
          <w:rFonts w:cs="David" w:hint="cs"/>
          <w:rtl/>
        </w:rPr>
        <w:tab/>
        <w:t>כולל עד יום הבחירות?</w:t>
      </w:r>
    </w:p>
    <w:p w14:paraId="615BFA5E" w14:textId="77777777" w:rsidR="00C20D46" w:rsidRPr="00C20D46" w:rsidRDefault="00C20D46" w:rsidP="00C20D46">
      <w:pPr>
        <w:bidi/>
        <w:rPr>
          <w:rFonts w:cs="David" w:hint="cs"/>
          <w:rtl/>
        </w:rPr>
      </w:pPr>
    </w:p>
    <w:p w14:paraId="20A0C031" w14:textId="77777777" w:rsidR="00C20D46" w:rsidRPr="00C20D46" w:rsidRDefault="00C20D46" w:rsidP="00C20D46">
      <w:pPr>
        <w:bidi/>
        <w:rPr>
          <w:rFonts w:cs="David" w:hint="cs"/>
          <w:rtl/>
        </w:rPr>
      </w:pPr>
      <w:r w:rsidRPr="00C20D46">
        <w:rPr>
          <w:rFonts w:cs="David" w:hint="cs"/>
          <w:u w:val="single"/>
          <w:rtl/>
        </w:rPr>
        <w:t>גדעון סער:</w:t>
      </w:r>
    </w:p>
    <w:p w14:paraId="51F9DBAF" w14:textId="77777777" w:rsidR="00C20D46" w:rsidRPr="00C20D46" w:rsidRDefault="00C20D46" w:rsidP="00C20D46">
      <w:pPr>
        <w:bidi/>
        <w:rPr>
          <w:rFonts w:cs="David" w:hint="cs"/>
          <w:rtl/>
        </w:rPr>
      </w:pPr>
    </w:p>
    <w:p w14:paraId="796DB824" w14:textId="77777777" w:rsidR="00C20D46" w:rsidRPr="00C20D46" w:rsidRDefault="00C20D46" w:rsidP="00C20D46">
      <w:pPr>
        <w:bidi/>
        <w:rPr>
          <w:rFonts w:cs="David" w:hint="cs"/>
          <w:rtl/>
        </w:rPr>
      </w:pPr>
      <w:r w:rsidRPr="00C20D46">
        <w:rPr>
          <w:rFonts w:cs="David" w:hint="cs"/>
          <w:rtl/>
        </w:rPr>
        <w:tab/>
        <w:t xml:space="preserve">כולל  עד יום משאל העם, אפשר לעצור יום קודם, זה לא אותו דבר בעיני. היום זה 14 יום כי הגענו למסקנה שהתעמולה המפלגתית במתכונת הקיימת שלה היא לא רלוונטית. פה יש חיה אחרת, 21 יום זה כמעט מחצית מהתקופה של 45 יום, אתה יכול לעשות את זה גם 30 יום, זה גם נראה סביר בעיני. </w:t>
      </w:r>
    </w:p>
    <w:p w14:paraId="013E28AE" w14:textId="77777777" w:rsidR="00C20D46" w:rsidRPr="00C20D46" w:rsidRDefault="00C20D46" w:rsidP="00C20D46">
      <w:pPr>
        <w:bidi/>
        <w:rPr>
          <w:rFonts w:cs="David" w:hint="cs"/>
          <w:rtl/>
        </w:rPr>
      </w:pPr>
    </w:p>
    <w:p w14:paraId="48AB4864" w14:textId="77777777" w:rsidR="00C20D46" w:rsidRPr="00C20D46" w:rsidRDefault="00C20D46" w:rsidP="00C20D46">
      <w:pPr>
        <w:bidi/>
        <w:rPr>
          <w:rFonts w:cs="David" w:hint="cs"/>
          <w:u w:val="single"/>
          <w:rtl/>
        </w:rPr>
      </w:pPr>
      <w:r w:rsidRPr="00C20D46">
        <w:rPr>
          <w:rFonts w:cs="David" w:hint="cs"/>
          <w:u w:val="single"/>
          <w:rtl/>
        </w:rPr>
        <w:t>היו"ר דוד טל:</w:t>
      </w:r>
    </w:p>
    <w:p w14:paraId="6E051279" w14:textId="77777777" w:rsidR="00C20D46" w:rsidRPr="00C20D46" w:rsidRDefault="00C20D46" w:rsidP="00C20D46">
      <w:pPr>
        <w:bidi/>
        <w:rPr>
          <w:rFonts w:cs="David" w:hint="cs"/>
          <w:rtl/>
        </w:rPr>
      </w:pPr>
    </w:p>
    <w:p w14:paraId="53A291B5" w14:textId="77777777" w:rsidR="00C20D46" w:rsidRPr="00C20D46" w:rsidRDefault="00C20D46" w:rsidP="00C20D46">
      <w:pPr>
        <w:bidi/>
        <w:rPr>
          <w:rFonts w:cs="David" w:hint="cs"/>
          <w:rtl/>
        </w:rPr>
      </w:pPr>
      <w:r w:rsidRPr="00C20D46">
        <w:rPr>
          <w:rFonts w:cs="David" w:hint="cs"/>
          <w:rtl/>
        </w:rPr>
        <w:tab/>
        <w:t xml:space="preserve"> חבל להשחית הרבה כסף.</w:t>
      </w:r>
    </w:p>
    <w:p w14:paraId="1EBCC05F" w14:textId="77777777" w:rsidR="00C20D46" w:rsidRPr="00C20D46" w:rsidRDefault="00C20D46" w:rsidP="00C20D46">
      <w:pPr>
        <w:bidi/>
        <w:rPr>
          <w:rFonts w:cs="David" w:hint="cs"/>
          <w:rtl/>
        </w:rPr>
      </w:pPr>
    </w:p>
    <w:p w14:paraId="4A2CBA67" w14:textId="77777777" w:rsidR="00C20D46" w:rsidRDefault="00C20D46" w:rsidP="00C20D46">
      <w:pPr>
        <w:bidi/>
        <w:rPr>
          <w:rFonts w:cs="David" w:hint="cs"/>
          <w:u w:val="single"/>
          <w:rtl/>
        </w:rPr>
      </w:pPr>
    </w:p>
    <w:p w14:paraId="30F7DC9B" w14:textId="77777777" w:rsidR="00C20D46" w:rsidRDefault="00C20D46" w:rsidP="00C20D46">
      <w:pPr>
        <w:bidi/>
        <w:rPr>
          <w:rFonts w:cs="David" w:hint="cs"/>
          <w:u w:val="single"/>
          <w:rtl/>
        </w:rPr>
      </w:pPr>
    </w:p>
    <w:p w14:paraId="2FD70252" w14:textId="77777777" w:rsidR="00C20D46" w:rsidRDefault="00C20D46" w:rsidP="00C20D46">
      <w:pPr>
        <w:bidi/>
        <w:rPr>
          <w:rFonts w:cs="David" w:hint="cs"/>
          <w:u w:val="single"/>
          <w:rtl/>
        </w:rPr>
      </w:pPr>
    </w:p>
    <w:p w14:paraId="6680DFB9" w14:textId="77777777" w:rsidR="00C20D46" w:rsidRDefault="00C20D46" w:rsidP="00C20D46">
      <w:pPr>
        <w:bidi/>
        <w:rPr>
          <w:rFonts w:cs="David" w:hint="cs"/>
          <w:u w:val="single"/>
          <w:rtl/>
        </w:rPr>
      </w:pPr>
    </w:p>
    <w:p w14:paraId="7913B789" w14:textId="77777777" w:rsidR="00C20D46" w:rsidRDefault="00C20D46" w:rsidP="00C20D46">
      <w:pPr>
        <w:bidi/>
        <w:rPr>
          <w:rFonts w:cs="David" w:hint="cs"/>
          <w:u w:val="single"/>
          <w:rtl/>
        </w:rPr>
      </w:pPr>
    </w:p>
    <w:p w14:paraId="0475023A" w14:textId="77777777" w:rsidR="00C20D46" w:rsidRDefault="00C20D46" w:rsidP="00C20D46">
      <w:pPr>
        <w:bidi/>
        <w:rPr>
          <w:rFonts w:cs="David" w:hint="cs"/>
          <w:u w:val="single"/>
          <w:rtl/>
        </w:rPr>
      </w:pPr>
    </w:p>
    <w:p w14:paraId="17E31D80" w14:textId="77777777" w:rsidR="00C20D46" w:rsidRPr="00C20D46" w:rsidRDefault="00C20D46" w:rsidP="00C20D46">
      <w:pPr>
        <w:bidi/>
        <w:rPr>
          <w:rFonts w:cs="David" w:hint="cs"/>
          <w:rtl/>
        </w:rPr>
      </w:pPr>
      <w:r w:rsidRPr="00C20D46">
        <w:rPr>
          <w:rFonts w:cs="David" w:hint="cs"/>
          <w:u w:val="single"/>
          <w:rtl/>
        </w:rPr>
        <w:t>גדעון סער:</w:t>
      </w:r>
    </w:p>
    <w:p w14:paraId="7EEF7457" w14:textId="77777777" w:rsidR="00C20D46" w:rsidRPr="00C20D46" w:rsidRDefault="00C20D46" w:rsidP="00C20D46">
      <w:pPr>
        <w:bidi/>
        <w:rPr>
          <w:rFonts w:cs="David" w:hint="cs"/>
          <w:rtl/>
        </w:rPr>
      </w:pPr>
    </w:p>
    <w:p w14:paraId="434F1A54" w14:textId="77777777" w:rsidR="00C20D46" w:rsidRPr="00C20D46" w:rsidRDefault="00C20D46" w:rsidP="00C20D46">
      <w:pPr>
        <w:bidi/>
        <w:rPr>
          <w:rFonts w:cs="David" w:hint="cs"/>
          <w:rtl/>
        </w:rPr>
      </w:pPr>
      <w:r w:rsidRPr="00C20D46">
        <w:rPr>
          <w:rFonts w:cs="David" w:hint="cs"/>
          <w:rtl/>
        </w:rPr>
        <w:tab/>
        <w:t xml:space="preserve"> זה כסף פרטי לא כסף ממלכתי. </w:t>
      </w:r>
    </w:p>
    <w:p w14:paraId="4CB1D192" w14:textId="77777777" w:rsidR="00C20D46" w:rsidRPr="00C20D46" w:rsidRDefault="00C20D46" w:rsidP="00C20D46">
      <w:pPr>
        <w:bidi/>
        <w:rPr>
          <w:rFonts w:cs="David" w:hint="cs"/>
          <w:rtl/>
        </w:rPr>
      </w:pPr>
    </w:p>
    <w:p w14:paraId="5CC1ABB3" w14:textId="77777777" w:rsidR="00C20D46" w:rsidRPr="00C20D46" w:rsidRDefault="00C20D46" w:rsidP="00C20D46">
      <w:pPr>
        <w:bidi/>
        <w:rPr>
          <w:rFonts w:cs="David" w:hint="cs"/>
          <w:u w:val="single"/>
          <w:rtl/>
        </w:rPr>
      </w:pPr>
      <w:r w:rsidRPr="00C20D46">
        <w:rPr>
          <w:rFonts w:cs="David" w:hint="cs"/>
          <w:u w:val="single"/>
          <w:rtl/>
        </w:rPr>
        <w:t>היו"ר דוד טל:</w:t>
      </w:r>
    </w:p>
    <w:p w14:paraId="0CE4CDD1" w14:textId="77777777" w:rsidR="00C20D46" w:rsidRPr="00C20D46" w:rsidRDefault="00C20D46" w:rsidP="00C20D46">
      <w:pPr>
        <w:bidi/>
        <w:rPr>
          <w:rFonts w:cs="David" w:hint="cs"/>
          <w:rtl/>
        </w:rPr>
      </w:pPr>
    </w:p>
    <w:p w14:paraId="40B891F5" w14:textId="77777777" w:rsidR="00C20D46" w:rsidRPr="00C20D46" w:rsidRDefault="00C20D46" w:rsidP="00C20D46">
      <w:pPr>
        <w:bidi/>
        <w:rPr>
          <w:rFonts w:cs="David" w:hint="cs"/>
          <w:rtl/>
        </w:rPr>
      </w:pPr>
      <w:r w:rsidRPr="00C20D46">
        <w:rPr>
          <w:rFonts w:cs="David" w:hint="cs"/>
          <w:rtl/>
        </w:rPr>
        <w:tab/>
        <w:t xml:space="preserve"> זה גם כסף.</w:t>
      </w:r>
    </w:p>
    <w:p w14:paraId="03C44557" w14:textId="77777777" w:rsidR="00C20D46" w:rsidRPr="00C20D46" w:rsidRDefault="00C20D46" w:rsidP="00C20D46">
      <w:pPr>
        <w:bidi/>
        <w:rPr>
          <w:rFonts w:cs="David" w:hint="cs"/>
          <w:rtl/>
        </w:rPr>
      </w:pPr>
    </w:p>
    <w:p w14:paraId="1BA4CC36" w14:textId="77777777" w:rsidR="00C20D46" w:rsidRPr="00C20D46" w:rsidRDefault="00C20D46" w:rsidP="00C20D46">
      <w:pPr>
        <w:bidi/>
        <w:rPr>
          <w:rFonts w:cs="David" w:hint="cs"/>
          <w:rtl/>
        </w:rPr>
      </w:pPr>
      <w:r w:rsidRPr="00C20D46">
        <w:rPr>
          <w:rFonts w:cs="David" w:hint="cs"/>
          <w:u w:val="single"/>
          <w:rtl/>
        </w:rPr>
        <w:t>גדעון סער:</w:t>
      </w:r>
    </w:p>
    <w:p w14:paraId="1C3AF089" w14:textId="77777777" w:rsidR="00C20D46" w:rsidRPr="00C20D46" w:rsidRDefault="00C20D46" w:rsidP="00C20D46">
      <w:pPr>
        <w:bidi/>
        <w:rPr>
          <w:rFonts w:cs="David" w:hint="cs"/>
          <w:rtl/>
        </w:rPr>
      </w:pPr>
    </w:p>
    <w:p w14:paraId="1C2A8519" w14:textId="77777777" w:rsidR="00C20D46" w:rsidRPr="00C20D46" w:rsidRDefault="00C20D46" w:rsidP="00C20D46">
      <w:pPr>
        <w:bidi/>
        <w:rPr>
          <w:rFonts w:cs="David" w:hint="cs"/>
          <w:rtl/>
        </w:rPr>
      </w:pPr>
      <w:r w:rsidRPr="00C20D46">
        <w:rPr>
          <w:rFonts w:cs="David" w:hint="cs"/>
          <w:rtl/>
        </w:rPr>
        <w:tab/>
        <w:t xml:space="preserve"> יותר טוב מדברים אחרים שאני רואה בפרסומות.</w:t>
      </w:r>
    </w:p>
    <w:p w14:paraId="2640D4F1" w14:textId="77777777" w:rsidR="00C20D46" w:rsidRPr="00C20D46" w:rsidRDefault="00C20D46" w:rsidP="00C20D46">
      <w:pPr>
        <w:bidi/>
        <w:rPr>
          <w:rFonts w:cs="David" w:hint="cs"/>
          <w:rtl/>
        </w:rPr>
      </w:pPr>
    </w:p>
    <w:p w14:paraId="2035F89F"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518FA1C9" w14:textId="77777777" w:rsidR="00C20D46" w:rsidRPr="00C20D46" w:rsidRDefault="00C20D46" w:rsidP="00C20D46">
      <w:pPr>
        <w:bidi/>
        <w:rPr>
          <w:rFonts w:cs="David" w:hint="cs"/>
          <w:rtl/>
        </w:rPr>
      </w:pPr>
    </w:p>
    <w:p w14:paraId="0E3E7470" w14:textId="77777777" w:rsidR="00C20D46" w:rsidRPr="00C20D46" w:rsidRDefault="00C20D46" w:rsidP="00C20D46">
      <w:pPr>
        <w:bidi/>
        <w:rPr>
          <w:rFonts w:cs="David" w:hint="cs"/>
          <w:rtl/>
        </w:rPr>
      </w:pPr>
      <w:r w:rsidRPr="00C20D46">
        <w:rPr>
          <w:rFonts w:cs="David" w:hint="cs"/>
          <w:rtl/>
        </w:rPr>
        <w:tab/>
        <w:t xml:space="preserve">  זו פרסומת חשובה לדמוקרטיה. יכולה להיות בה איכות טובה, אני חוזר לתפיסתי שאין להגביל אותה בזמן. </w:t>
      </w:r>
    </w:p>
    <w:p w14:paraId="0D05AD0E" w14:textId="77777777" w:rsidR="00C20D46" w:rsidRPr="00C20D46" w:rsidRDefault="00C20D46" w:rsidP="00C20D46">
      <w:pPr>
        <w:bidi/>
        <w:rPr>
          <w:rFonts w:cs="David" w:hint="cs"/>
          <w:rtl/>
        </w:rPr>
      </w:pPr>
    </w:p>
    <w:p w14:paraId="2DCCA6B0" w14:textId="77777777" w:rsidR="00C20D46" w:rsidRPr="00C20D46" w:rsidRDefault="00C20D46" w:rsidP="00C20D46">
      <w:pPr>
        <w:bidi/>
        <w:rPr>
          <w:rFonts w:cs="David" w:hint="cs"/>
          <w:rtl/>
        </w:rPr>
      </w:pPr>
      <w:r w:rsidRPr="00C20D46">
        <w:rPr>
          <w:rFonts w:cs="David" w:hint="cs"/>
          <w:u w:val="single"/>
          <w:rtl/>
        </w:rPr>
        <w:t>היו"ר דוד טל:</w:t>
      </w:r>
    </w:p>
    <w:p w14:paraId="1F23750C" w14:textId="77777777" w:rsidR="00C20D46" w:rsidRPr="00C20D46" w:rsidRDefault="00C20D46" w:rsidP="00C20D46">
      <w:pPr>
        <w:bidi/>
        <w:rPr>
          <w:rFonts w:cs="David" w:hint="cs"/>
          <w:rtl/>
        </w:rPr>
      </w:pPr>
    </w:p>
    <w:p w14:paraId="2E4E0F4C" w14:textId="77777777" w:rsidR="00C20D46" w:rsidRPr="00C20D46" w:rsidRDefault="00C20D46" w:rsidP="00C20D46">
      <w:pPr>
        <w:bidi/>
        <w:rPr>
          <w:rFonts w:cs="David" w:hint="cs"/>
          <w:rtl/>
        </w:rPr>
      </w:pPr>
      <w:r w:rsidRPr="00C20D46">
        <w:rPr>
          <w:rFonts w:cs="David" w:hint="cs"/>
          <w:rtl/>
        </w:rPr>
        <w:tab/>
        <w:t>ברגע שקובעים שיש משאל עם אפשר להתחיל לעשות פרסומות ?</w:t>
      </w:r>
    </w:p>
    <w:p w14:paraId="03ADAA75" w14:textId="77777777" w:rsidR="00C20D46" w:rsidRPr="00C20D46" w:rsidRDefault="00C20D46" w:rsidP="00C20D46">
      <w:pPr>
        <w:bidi/>
        <w:rPr>
          <w:rFonts w:cs="David" w:hint="cs"/>
          <w:rtl/>
        </w:rPr>
      </w:pPr>
    </w:p>
    <w:p w14:paraId="387107CC"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6344E6E9" w14:textId="77777777" w:rsidR="00C20D46" w:rsidRPr="00C20D46" w:rsidRDefault="00C20D46" w:rsidP="00C20D46">
      <w:pPr>
        <w:bidi/>
        <w:rPr>
          <w:rFonts w:cs="David" w:hint="cs"/>
          <w:rtl/>
        </w:rPr>
      </w:pPr>
    </w:p>
    <w:p w14:paraId="655B759F" w14:textId="77777777" w:rsidR="00C20D46" w:rsidRPr="00C20D46" w:rsidRDefault="00C20D46" w:rsidP="00C20D46">
      <w:pPr>
        <w:bidi/>
        <w:rPr>
          <w:rFonts w:cs="David" w:hint="cs"/>
          <w:rtl/>
        </w:rPr>
      </w:pPr>
      <w:r w:rsidRPr="00C20D46">
        <w:rPr>
          <w:rFonts w:cs="David" w:hint="cs"/>
          <w:rtl/>
        </w:rPr>
        <w:tab/>
        <w:t xml:space="preserve"> אפשר גם קודם.</w:t>
      </w:r>
    </w:p>
    <w:p w14:paraId="00BC5412" w14:textId="77777777" w:rsidR="00C20D46" w:rsidRPr="00C20D46" w:rsidRDefault="00C20D46" w:rsidP="00C20D46">
      <w:pPr>
        <w:bidi/>
        <w:rPr>
          <w:rFonts w:cs="David" w:hint="cs"/>
          <w:rtl/>
        </w:rPr>
      </w:pPr>
    </w:p>
    <w:p w14:paraId="53F1DAF4" w14:textId="77777777" w:rsidR="00C20D46" w:rsidRPr="00C20D46" w:rsidRDefault="00C20D46" w:rsidP="00C20D46">
      <w:pPr>
        <w:bidi/>
        <w:rPr>
          <w:rFonts w:cs="David" w:hint="cs"/>
          <w:u w:val="single"/>
          <w:rtl/>
        </w:rPr>
      </w:pPr>
      <w:r w:rsidRPr="00C20D46">
        <w:rPr>
          <w:rFonts w:cs="David" w:hint="cs"/>
          <w:u w:val="single"/>
          <w:rtl/>
        </w:rPr>
        <w:t>יצחק לוי:</w:t>
      </w:r>
    </w:p>
    <w:p w14:paraId="0069A720" w14:textId="77777777" w:rsidR="00C20D46" w:rsidRPr="00C20D46" w:rsidRDefault="00C20D46" w:rsidP="00C20D46">
      <w:pPr>
        <w:bidi/>
        <w:rPr>
          <w:rFonts w:cs="David" w:hint="cs"/>
          <w:rtl/>
        </w:rPr>
      </w:pPr>
    </w:p>
    <w:p w14:paraId="703D2574" w14:textId="77777777" w:rsidR="00C20D46" w:rsidRPr="00C20D46" w:rsidRDefault="00C20D46" w:rsidP="00C20D46">
      <w:pPr>
        <w:bidi/>
        <w:rPr>
          <w:rFonts w:cs="David" w:hint="cs"/>
          <w:rtl/>
        </w:rPr>
      </w:pPr>
      <w:r w:rsidRPr="00C20D46">
        <w:rPr>
          <w:rFonts w:cs="David" w:hint="cs"/>
          <w:rtl/>
        </w:rPr>
        <w:tab/>
        <w:t>אני מסכים עם חבר הכנסת סער, 21 יום.</w:t>
      </w:r>
    </w:p>
    <w:p w14:paraId="74D2C122" w14:textId="77777777" w:rsidR="00C20D46" w:rsidRPr="00C20D46" w:rsidRDefault="00C20D46" w:rsidP="00C20D46">
      <w:pPr>
        <w:bidi/>
        <w:rPr>
          <w:rFonts w:cs="David" w:hint="cs"/>
          <w:rtl/>
        </w:rPr>
      </w:pPr>
    </w:p>
    <w:p w14:paraId="54483674"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15DD8C7" w14:textId="77777777" w:rsidR="00C20D46" w:rsidRPr="00C20D46" w:rsidRDefault="00C20D46" w:rsidP="00C20D46">
      <w:pPr>
        <w:bidi/>
        <w:rPr>
          <w:rFonts w:cs="David" w:hint="cs"/>
          <w:rtl/>
        </w:rPr>
      </w:pPr>
    </w:p>
    <w:p w14:paraId="385245ED" w14:textId="77777777" w:rsidR="00C20D46" w:rsidRPr="00C20D46" w:rsidRDefault="00C20D46" w:rsidP="00C20D46">
      <w:pPr>
        <w:bidi/>
        <w:rPr>
          <w:rFonts w:cs="David" w:hint="cs"/>
          <w:rtl/>
        </w:rPr>
      </w:pPr>
      <w:r w:rsidRPr="00C20D46">
        <w:rPr>
          <w:rFonts w:cs="David" w:hint="cs"/>
          <w:rtl/>
        </w:rPr>
        <w:tab/>
        <w:t>אני רוצה מרגע תחילת המערכה.</w:t>
      </w:r>
    </w:p>
    <w:p w14:paraId="475163D9" w14:textId="77777777" w:rsidR="00C20D46" w:rsidRPr="00C20D46" w:rsidRDefault="00C20D46" w:rsidP="00C20D46">
      <w:pPr>
        <w:bidi/>
        <w:rPr>
          <w:rFonts w:cs="David" w:hint="cs"/>
          <w:rtl/>
        </w:rPr>
      </w:pPr>
    </w:p>
    <w:p w14:paraId="18705201" w14:textId="77777777" w:rsidR="00C20D46" w:rsidRPr="00C20D46" w:rsidRDefault="00C20D46" w:rsidP="00C20D46">
      <w:pPr>
        <w:bidi/>
        <w:rPr>
          <w:rFonts w:cs="David" w:hint="cs"/>
          <w:rtl/>
        </w:rPr>
      </w:pPr>
      <w:r w:rsidRPr="00C20D46">
        <w:rPr>
          <w:rFonts w:cs="David" w:hint="cs"/>
          <w:u w:val="single"/>
          <w:rtl/>
        </w:rPr>
        <w:t>גדעון סער:</w:t>
      </w:r>
    </w:p>
    <w:p w14:paraId="28069F7F" w14:textId="77777777" w:rsidR="00C20D46" w:rsidRPr="00C20D46" w:rsidRDefault="00C20D46" w:rsidP="00C20D46">
      <w:pPr>
        <w:bidi/>
        <w:rPr>
          <w:rFonts w:cs="David" w:hint="cs"/>
          <w:rtl/>
        </w:rPr>
      </w:pPr>
    </w:p>
    <w:p w14:paraId="21218848" w14:textId="77777777" w:rsidR="00C20D46" w:rsidRPr="00C20D46" w:rsidRDefault="00C20D46" w:rsidP="00C20D46">
      <w:pPr>
        <w:bidi/>
        <w:rPr>
          <w:rFonts w:cs="David" w:hint="cs"/>
          <w:rtl/>
        </w:rPr>
      </w:pPr>
      <w:r w:rsidRPr="00C20D46">
        <w:rPr>
          <w:rFonts w:cs="David" w:hint="cs"/>
          <w:rtl/>
        </w:rPr>
        <w:tab/>
        <w:t xml:space="preserve"> גם בסדר בעיני. אתה לא יכול להתחיל לפני.</w:t>
      </w:r>
    </w:p>
    <w:p w14:paraId="1E75EE07" w14:textId="77777777" w:rsidR="00C20D46" w:rsidRPr="00C20D46" w:rsidRDefault="00C20D46" w:rsidP="00C20D46">
      <w:pPr>
        <w:bidi/>
        <w:rPr>
          <w:rFonts w:cs="David" w:hint="cs"/>
          <w:rtl/>
        </w:rPr>
      </w:pPr>
    </w:p>
    <w:p w14:paraId="2D393B0A"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079AC6D4" w14:textId="77777777" w:rsidR="00C20D46" w:rsidRPr="00C20D46" w:rsidRDefault="00C20D46" w:rsidP="00C20D46">
      <w:pPr>
        <w:bidi/>
        <w:rPr>
          <w:rFonts w:cs="David" w:hint="cs"/>
          <w:rtl/>
        </w:rPr>
      </w:pPr>
    </w:p>
    <w:p w14:paraId="57CA5E79" w14:textId="77777777" w:rsidR="00C20D46" w:rsidRPr="00C20D46" w:rsidRDefault="00C20D46" w:rsidP="00C20D46">
      <w:pPr>
        <w:bidi/>
        <w:rPr>
          <w:rFonts w:cs="David" w:hint="cs"/>
          <w:rtl/>
        </w:rPr>
      </w:pPr>
      <w:r w:rsidRPr="00C20D46">
        <w:rPr>
          <w:rFonts w:cs="David" w:hint="cs"/>
          <w:rtl/>
        </w:rPr>
        <w:tab/>
        <w:t xml:space="preserve">  לא ביקשתי לפני, מהיום בו הוכרז על משאל עם. </w:t>
      </w:r>
    </w:p>
    <w:p w14:paraId="09972F49" w14:textId="77777777" w:rsidR="00C20D46" w:rsidRPr="00C20D46" w:rsidRDefault="00C20D46" w:rsidP="00C20D46">
      <w:pPr>
        <w:bidi/>
        <w:rPr>
          <w:rFonts w:cs="David" w:hint="cs"/>
          <w:rtl/>
        </w:rPr>
      </w:pPr>
    </w:p>
    <w:p w14:paraId="07FDC982" w14:textId="77777777" w:rsidR="00C20D46" w:rsidRPr="00C20D46" w:rsidRDefault="00C20D46" w:rsidP="00C20D46">
      <w:pPr>
        <w:bidi/>
        <w:rPr>
          <w:rFonts w:cs="David" w:hint="cs"/>
          <w:rtl/>
        </w:rPr>
      </w:pPr>
    </w:p>
    <w:p w14:paraId="2E28265E" w14:textId="77777777" w:rsidR="00C20D46" w:rsidRPr="00C20D46" w:rsidRDefault="00C20D46" w:rsidP="00C20D46">
      <w:pPr>
        <w:bidi/>
        <w:rPr>
          <w:rFonts w:cs="David" w:hint="cs"/>
          <w:rtl/>
        </w:rPr>
      </w:pPr>
    </w:p>
    <w:p w14:paraId="5554A915" w14:textId="77777777" w:rsidR="00C20D46" w:rsidRPr="00C20D46" w:rsidRDefault="00C20D46" w:rsidP="00C20D46">
      <w:pPr>
        <w:bidi/>
        <w:rPr>
          <w:rFonts w:cs="David" w:hint="cs"/>
          <w:u w:val="single"/>
          <w:rtl/>
        </w:rPr>
      </w:pPr>
      <w:r w:rsidRPr="00C20D46">
        <w:rPr>
          <w:rFonts w:cs="David" w:hint="cs"/>
          <w:u w:val="single"/>
          <w:rtl/>
        </w:rPr>
        <w:t>ארבל אסטרחן:</w:t>
      </w:r>
    </w:p>
    <w:p w14:paraId="2BE768AA" w14:textId="77777777" w:rsidR="00C20D46" w:rsidRPr="00C20D46" w:rsidRDefault="00C20D46" w:rsidP="00C20D46">
      <w:pPr>
        <w:bidi/>
        <w:rPr>
          <w:rFonts w:cs="David" w:hint="cs"/>
          <w:u w:val="single"/>
          <w:rtl/>
        </w:rPr>
      </w:pPr>
    </w:p>
    <w:p w14:paraId="67A71A05" w14:textId="77777777" w:rsidR="00C20D46" w:rsidRPr="00C20D46" w:rsidRDefault="00C20D46" w:rsidP="00C20D46">
      <w:pPr>
        <w:bidi/>
        <w:rPr>
          <w:rFonts w:cs="David" w:hint="cs"/>
          <w:rtl/>
        </w:rPr>
      </w:pPr>
      <w:r w:rsidRPr="00C20D46">
        <w:rPr>
          <w:rFonts w:cs="David" w:hint="cs"/>
          <w:rtl/>
        </w:rPr>
        <w:tab/>
        <w:t xml:space="preserve"> יכול להיות לעשות פרסומות בתקופה בין שהממשלה מביאה את ההסכם ועד שהכנסת מצביעה. </w:t>
      </w:r>
    </w:p>
    <w:p w14:paraId="109E30F9" w14:textId="77777777" w:rsidR="00C20D46" w:rsidRPr="00C20D46" w:rsidRDefault="00C20D46" w:rsidP="00C20D46">
      <w:pPr>
        <w:bidi/>
        <w:rPr>
          <w:rFonts w:cs="David" w:hint="cs"/>
          <w:rtl/>
        </w:rPr>
      </w:pPr>
    </w:p>
    <w:p w14:paraId="1FC97D4D" w14:textId="77777777" w:rsidR="00C20D46" w:rsidRPr="00C20D46" w:rsidRDefault="00C20D46" w:rsidP="00C20D46">
      <w:pPr>
        <w:bidi/>
        <w:rPr>
          <w:rFonts w:cs="David" w:hint="cs"/>
          <w:rtl/>
        </w:rPr>
      </w:pPr>
      <w:r w:rsidRPr="00C20D46">
        <w:rPr>
          <w:rFonts w:cs="David" w:hint="cs"/>
          <w:u w:val="single"/>
          <w:rtl/>
        </w:rPr>
        <w:t>היו"ר דוד טל:</w:t>
      </w:r>
    </w:p>
    <w:p w14:paraId="0FD8B955" w14:textId="77777777" w:rsidR="00C20D46" w:rsidRPr="00C20D46" w:rsidRDefault="00C20D46" w:rsidP="00C20D46">
      <w:pPr>
        <w:bidi/>
        <w:rPr>
          <w:rFonts w:cs="David" w:hint="cs"/>
          <w:rtl/>
        </w:rPr>
      </w:pPr>
    </w:p>
    <w:p w14:paraId="084ABADD" w14:textId="77777777" w:rsidR="00C20D46" w:rsidRPr="00C20D46" w:rsidRDefault="00C20D46" w:rsidP="00C20D46">
      <w:pPr>
        <w:bidi/>
        <w:rPr>
          <w:rFonts w:cs="David" w:hint="cs"/>
          <w:rtl/>
        </w:rPr>
      </w:pPr>
      <w:r w:rsidRPr="00C20D46">
        <w:rPr>
          <w:rFonts w:cs="David" w:hint="cs"/>
          <w:rtl/>
        </w:rPr>
        <w:tab/>
        <w:t>אתה אומר מיום שהכנסת אישרה.</w:t>
      </w:r>
    </w:p>
    <w:p w14:paraId="35EF609D" w14:textId="77777777" w:rsidR="00C20D46" w:rsidRDefault="00C20D46" w:rsidP="00C20D46">
      <w:pPr>
        <w:bidi/>
        <w:rPr>
          <w:rFonts w:cs="David" w:hint="cs"/>
          <w:rtl/>
        </w:rPr>
      </w:pPr>
    </w:p>
    <w:p w14:paraId="3B5A46F2" w14:textId="77777777" w:rsidR="00C20D46" w:rsidRDefault="00C20D46" w:rsidP="00C20D46">
      <w:pPr>
        <w:bidi/>
        <w:rPr>
          <w:rFonts w:cs="David" w:hint="cs"/>
          <w:rtl/>
        </w:rPr>
      </w:pPr>
    </w:p>
    <w:p w14:paraId="11607893" w14:textId="77777777" w:rsidR="00C20D46" w:rsidRDefault="00C20D46" w:rsidP="00C20D46">
      <w:pPr>
        <w:bidi/>
        <w:rPr>
          <w:rFonts w:cs="David" w:hint="cs"/>
          <w:rtl/>
        </w:rPr>
      </w:pPr>
    </w:p>
    <w:p w14:paraId="3CFE5DE5" w14:textId="77777777" w:rsidR="00C20D46" w:rsidRDefault="00C20D46" w:rsidP="00C20D46">
      <w:pPr>
        <w:bidi/>
        <w:rPr>
          <w:rFonts w:cs="David" w:hint="cs"/>
          <w:rtl/>
        </w:rPr>
      </w:pPr>
    </w:p>
    <w:p w14:paraId="0564E067" w14:textId="77777777" w:rsidR="00C20D46" w:rsidRDefault="00C20D46" w:rsidP="00C20D46">
      <w:pPr>
        <w:bidi/>
        <w:rPr>
          <w:rFonts w:cs="David" w:hint="cs"/>
          <w:rtl/>
        </w:rPr>
      </w:pPr>
    </w:p>
    <w:p w14:paraId="0A018A77" w14:textId="77777777" w:rsidR="00C20D46" w:rsidRPr="00C20D46" w:rsidRDefault="00C20D46" w:rsidP="00C20D46">
      <w:pPr>
        <w:bidi/>
        <w:rPr>
          <w:rFonts w:cs="David" w:hint="cs"/>
          <w:rtl/>
        </w:rPr>
      </w:pPr>
    </w:p>
    <w:p w14:paraId="7829AFCC" w14:textId="77777777" w:rsidR="00C20D46" w:rsidRPr="00C20D46" w:rsidRDefault="00C20D46" w:rsidP="00C20D46">
      <w:pPr>
        <w:bidi/>
        <w:rPr>
          <w:rFonts w:cs="David" w:hint="cs"/>
          <w:u w:val="single"/>
          <w:rtl/>
        </w:rPr>
      </w:pPr>
      <w:r w:rsidRPr="00C20D46">
        <w:rPr>
          <w:rFonts w:cs="David" w:hint="cs"/>
          <w:u w:val="single"/>
          <w:rtl/>
        </w:rPr>
        <w:t>אביטל בן חמו:</w:t>
      </w:r>
    </w:p>
    <w:p w14:paraId="724A2AA1" w14:textId="77777777" w:rsidR="00C20D46" w:rsidRPr="00C20D46" w:rsidRDefault="00C20D46" w:rsidP="00C20D46">
      <w:pPr>
        <w:bidi/>
        <w:rPr>
          <w:rFonts w:cs="David" w:hint="cs"/>
          <w:rtl/>
        </w:rPr>
      </w:pPr>
    </w:p>
    <w:p w14:paraId="225256B4" w14:textId="77777777" w:rsidR="00C20D46" w:rsidRPr="00C20D46" w:rsidRDefault="00C20D46" w:rsidP="00C20D46">
      <w:pPr>
        <w:bidi/>
        <w:rPr>
          <w:rFonts w:cs="David" w:hint="cs"/>
          <w:rtl/>
        </w:rPr>
      </w:pPr>
      <w:r w:rsidRPr="00C20D46">
        <w:rPr>
          <w:rFonts w:cs="David" w:hint="cs"/>
          <w:rtl/>
        </w:rPr>
        <w:tab/>
        <w:t xml:space="preserve">אני רק מזכירה שקיים האיסור על עשיית פרסומת עם גוון פוליטי. האיסור הזה לא יחול בתקופה מסוימת שאתם קובעים אותה. </w:t>
      </w:r>
    </w:p>
    <w:p w14:paraId="4BD506BD" w14:textId="77777777" w:rsidR="00C20D46" w:rsidRPr="00C20D46" w:rsidRDefault="00C20D46" w:rsidP="00C20D46">
      <w:pPr>
        <w:bidi/>
        <w:rPr>
          <w:rFonts w:cs="David" w:hint="cs"/>
          <w:rtl/>
        </w:rPr>
      </w:pPr>
    </w:p>
    <w:p w14:paraId="46706836" w14:textId="77777777" w:rsidR="00C20D46" w:rsidRPr="00C20D46" w:rsidRDefault="00C20D46" w:rsidP="00C20D46">
      <w:pPr>
        <w:bidi/>
        <w:rPr>
          <w:rFonts w:cs="David" w:hint="cs"/>
          <w:u w:val="single"/>
          <w:rtl/>
        </w:rPr>
      </w:pPr>
      <w:r w:rsidRPr="00C20D46">
        <w:rPr>
          <w:rFonts w:cs="David" w:hint="cs"/>
          <w:u w:val="single"/>
          <w:rtl/>
        </w:rPr>
        <w:t>היו"ר דוד טל:</w:t>
      </w:r>
    </w:p>
    <w:p w14:paraId="615ABA81" w14:textId="77777777" w:rsidR="00C20D46" w:rsidRPr="00C20D46" w:rsidRDefault="00C20D46" w:rsidP="00C20D46">
      <w:pPr>
        <w:bidi/>
        <w:rPr>
          <w:rFonts w:cs="David" w:hint="cs"/>
          <w:rtl/>
        </w:rPr>
      </w:pPr>
    </w:p>
    <w:p w14:paraId="70B1CD5D" w14:textId="77777777" w:rsidR="00C20D46" w:rsidRPr="00C20D46" w:rsidRDefault="00C20D46" w:rsidP="00C20D46">
      <w:pPr>
        <w:bidi/>
        <w:rPr>
          <w:rFonts w:cs="David" w:hint="cs"/>
          <w:rtl/>
        </w:rPr>
      </w:pPr>
      <w:r w:rsidRPr="00C20D46">
        <w:rPr>
          <w:rFonts w:cs="David" w:hint="cs"/>
          <w:rtl/>
        </w:rPr>
        <w:tab/>
        <w:t xml:space="preserve"> אפשר יהיה עד 24 שעות לפני משאל העם, לעסוק בתעמולה. </w:t>
      </w:r>
    </w:p>
    <w:p w14:paraId="70205534" w14:textId="77777777" w:rsidR="00C20D46" w:rsidRPr="00C20D46" w:rsidRDefault="00C20D46" w:rsidP="00C20D46">
      <w:pPr>
        <w:bidi/>
        <w:rPr>
          <w:rFonts w:cs="David" w:hint="cs"/>
          <w:rtl/>
        </w:rPr>
      </w:pPr>
    </w:p>
    <w:p w14:paraId="2371A5CD" w14:textId="77777777" w:rsidR="00C20D46" w:rsidRPr="00C20D46" w:rsidRDefault="00C20D46" w:rsidP="00C20D46">
      <w:pPr>
        <w:bidi/>
        <w:rPr>
          <w:rFonts w:cs="David" w:hint="cs"/>
          <w:u w:val="single"/>
          <w:rtl/>
        </w:rPr>
      </w:pPr>
      <w:r w:rsidRPr="00C20D46">
        <w:rPr>
          <w:rFonts w:cs="David" w:hint="cs"/>
          <w:u w:val="single"/>
          <w:rtl/>
        </w:rPr>
        <w:t>אביטל בן חמו:</w:t>
      </w:r>
    </w:p>
    <w:p w14:paraId="59F27154" w14:textId="77777777" w:rsidR="00C20D46" w:rsidRPr="00C20D46" w:rsidRDefault="00C20D46" w:rsidP="00C20D46">
      <w:pPr>
        <w:bidi/>
        <w:rPr>
          <w:rFonts w:cs="David" w:hint="cs"/>
          <w:rtl/>
        </w:rPr>
      </w:pPr>
    </w:p>
    <w:p w14:paraId="44F284C6" w14:textId="77777777" w:rsidR="00C20D46" w:rsidRPr="00C20D46" w:rsidRDefault="00C20D46" w:rsidP="00C20D46">
      <w:pPr>
        <w:bidi/>
        <w:rPr>
          <w:rFonts w:cs="David" w:hint="cs"/>
          <w:rtl/>
        </w:rPr>
      </w:pPr>
      <w:r w:rsidRPr="00C20D46">
        <w:rPr>
          <w:rFonts w:cs="David" w:hint="cs"/>
          <w:rtl/>
        </w:rPr>
        <w:tab/>
        <w:t>הצעה קטנה לגבי נוסח, 12 הדקות זה נכון בכל מיני תנאים, אני לא רוצה שישתמשו בנוסח במונח 12 דקות אלא בזמן שמותר לו לפרסם.</w:t>
      </w:r>
    </w:p>
    <w:p w14:paraId="26DC70EE" w14:textId="77777777" w:rsidR="00C20D46" w:rsidRPr="00C20D46" w:rsidRDefault="00C20D46" w:rsidP="00C20D46">
      <w:pPr>
        <w:bidi/>
        <w:rPr>
          <w:rFonts w:cs="David" w:hint="cs"/>
          <w:rtl/>
        </w:rPr>
      </w:pPr>
    </w:p>
    <w:p w14:paraId="71E51B7F" w14:textId="77777777" w:rsidR="00C20D46" w:rsidRPr="00C20D46" w:rsidRDefault="00C20D46" w:rsidP="00C20D46">
      <w:pPr>
        <w:bidi/>
        <w:rPr>
          <w:rFonts w:cs="David" w:hint="cs"/>
          <w:rtl/>
        </w:rPr>
      </w:pPr>
      <w:r w:rsidRPr="00C20D46">
        <w:rPr>
          <w:rFonts w:cs="David" w:hint="cs"/>
          <w:u w:val="single"/>
          <w:rtl/>
        </w:rPr>
        <w:t>יצחק לוי:</w:t>
      </w:r>
    </w:p>
    <w:p w14:paraId="7D5CCA73" w14:textId="77777777" w:rsidR="00C20D46" w:rsidRPr="00C20D46" w:rsidRDefault="00C20D46" w:rsidP="00C20D46">
      <w:pPr>
        <w:bidi/>
        <w:rPr>
          <w:rFonts w:cs="David" w:hint="cs"/>
          <w:rtl/>
        </w:rPr>
      </w:pPr>
    </w:p>
    <w:p w14:paraId="6BCF8C98" w14:textId="77777777" w:rsidR="00C20D46" w:rsidRPr="00C20D46" w:rsidRDefault="00C20D46" w:rsidP="00C20D46">
      <w:pPr>
        <w:bidi/>
        <w:rPr>
          <w:rFonts w:cs="David" w:hint="cs"/>
          <w:rtl/>
        </w:rPr>
      </w:pPr>
      <w:r w:rsidRPr="00C20D46">
        <w:rPr>
          <w:rFonts w:cs="David" w:hint="cs"/>
          <w:rtl/>
        </w:rPr>
        <w:tab/>
        <w:t xml:space="preserve">אני רוצה לחשוב שוב ולשאול את חבר הכנסת בן ששון, למה 45 יום? הרי זו תהיה הצפה אדירה. </w:t>
      </w:r>
    </w:p>
    <w:p w14:paraId="145195F0" w14:textId="77777777" w:rsidR="00C20D46" w:rsidRPr="00C20D46" w:rsidRDefault="00C20D46" w:rsidP="00C20D46">
      <w:pPr>
        <w:bidi/>
        <w:rPr>
          <w:rFonts w:cs="David" w:hint="cs"/>
          <w:rtl/>
        </w:rPr>
      </w:pPr>
      <w:r w:rsidRPr="00C20D46">
        <w:rPr>
          <w:rFonts w:cs="David" w:hint="cs"/>
          <w:rtl/>
        </w:rPr>
        <w:tab/>
      </w:r>
    </w:p>
    <w:p w14:paraId="18F1CF43" w14:textId="77777777" w:rsidR="00C20D46" w:rsidRPr="00C20D46" w:rsidRDefault="00C20D46" w:rsidP="00C20D46">
      <w:pPr>
        <w:bidi/>
        <w:rPr>
          <w:rFonts w:cs="David" w:hint="cs"/>
          <w:u w:val="single"/>
          <w:rtl/>
        </w:rPr>
      </w:pPr>
      <w:r w:rsidRPr="00C20D46">
        <w:rPr>
          <w:rFonts w:cs="David" w:hint="cs"/>
          <w:u w:val="single"/>
          <w:rtl/>
        </w:rPr>
        <w:t>היו"ר דוד טל:</w:t>
      </w:r>
    </w:p>
    <w:p w14:paraId="0FA9043A" w14:textId="77777777" w:rsidR="00C20D46" w:rsidRPr="00C20D46" w:rsidRDefault="00C20D46" w:rsidP="00C20D46">
      <w:pPr>
        <w:bidi/>
        <w:rPr>
          <w:rFonts w:cs="David" w:hint="cs"/>
          <w:rtl/>
        </w:rPr>
      </w:pPr>
    </w:p>
    <w:p w14:paraId="6213D21A" w14:textId="77777777" w:rsidR="00C20D46" w:rsidRPr="00C20D46" w:rsidRDefault="00C20D46" w:rsidP="00C20D46">
      <w:pPr>
        <w:bidi/>
        <w:rPr>
          <w:rFonts w:cs="David" w:hint="cs"/>
          <w:rtl/>
        </w:rPr>
      </w:pPr>
      <w:r w:rsidRPr="00C20D46">
        <w:rPr>
          <w:rFonts w:cs="David" w:hint="cs"/>
          <w:rtl/>
        </w:rPr>
        <w:tab/>
        <w:t xml:space="preserve"> ואם זה לא יתקבל זה יהיה 60 יום.</w:t>
      </w:r>
    </w:p>
    <w:p w14:paraId="2D700FA8" w14:textId="77777777" w:rsidR="00C20D46" w:rsidRPr="00C20D46" w:rsidRDefault="00C20D46" w:rsidP="00C20D46">
      <w:pPr>
        <w:bidi/>
        <w:rPr>
          <w:rFonts w:cs="David" w:hint="cs"/>
          <w:rtl/>
        </w:rPr>
      </w:pPr>
    </w:p>
    <w:p w14:paraId="3F155C33" w14:textId="77777777" w:rsidR="00C20D46" w:rsidRPr="00C20D46" w:rsidRDefault="00C20D46" w:rsidP="00C20D46">
      <w:pPr>
        <w:bidi/>
        <w:rPr>
          <w:rFonts w:cs="David" w:hint="cs"/>
          <w:u w:val="single"/>
          <w:rtl/>
        </w:rPr>
      </w:pPr>
      <w:r w:rsidRPr="00C20D46">
        <w:rPr>
          <w:rFonts w:cs="David" w:hint="cs"/>
          <w:u w:val="single"/>
          <w:rtl/>
        </w:rPr>
        <w:t>יצחק לוי:</w:t>
      </w:r>
    </w:p>
    <w:p w14:paraId="317EE4E6" w14:textId="77777777" w:rsidR="00C20D46" w:rsidRPr="00C20D46" w:rsidRDefault="00C20D46" w:rsidP="00C20D46">
      <w:pPr>
        <w:bidi/>
        <w:rPr>
          <w:rFonts w:cs="David" w:hint="cs"/>
          <w:rtl/>
        </w:rPr>
      </w:pPr>
    </w:p>
    <w:p w14:paraId="6C201342" w14:textId="77777777" w:rsidR="00C20D46" w:rsidRPr="00C20D46" w:rsidRDefault="00C20D46" w:rsidP="00C20D46">
      <w:pPr>
        <w:bidi/>
        <w:rPr>
          <w:rFonts w:cs="David" w:hint="cs"/>
          <w:rtl/>
        </w:rPr>
      </w:pPr>
      <w:r w:rsidRPr="00C20D46">
        <w:rPr>
          <w:rFonts w:cs="David" w:hint="cs"/>
          <w:rtl/>
        </w:rPr>
        <w:tab/>
        <w:t xml:space="preserve"> דיברנו על 21 יום לתעמולה.</w:t>
      </w:r>
    </w:p>
    <w:p w14:paraId="258FC4A9" w14:textId="77777777" w:rsidR="00C20D46" w:rsidRPr="00C20D46" w:rsidRDefault="00C20D46" w:rsidP="00C20D46">
      <w:pPr>
        <w:bidi/>
        <w:rPr>
          <w:rFonts w:cs="David" w:hint="cs"/>
          <w:rtl/>
        </w:rPr>
      </w:pPr>
    </w:p>
    <w:p w14:paraId="177860A3" w14:textId="77777777" w:rsidR="00C20D46" w:rsidRPr="00C20D46" w:rsidRDefault="00C20D46" w:rsidP="00C20D46">
      <w:pPr>
        <w:bidi/>
        <w:rPr>
          <w:rFonts w:cs="David" w:hint="cs"/>
          <w:u w:val="single"/>
          <w:rtl/>
        </w:rPr>
      </w:pPr>
      <w:r w:rsidRPr="00C20D46">
        <w:rPr>
          <w:rFonts w:cs="David" w:hint="cs"/>
          <w:u w:val="single"/>
          <w:rtl/>
        </w:rPr>
        <w:t>היו"ר דוד טל:</w:t>
      </w:r>
    </w:p>
    <w:p w14:paraId="00200D82" w14:textId="77777777" w:rsidR="00C20D46" w:rsidRPr="00C20D46" w:rsidRDefault="00C20D46" w:rsidP="00C20D46">
      <w:pPr>
        <w:bidi/>
        <w:rPr>
          <w:rFonts w:cs="David" w:hint="cs"/>
          <w:rtl/>
        </w:rPr>
      </w:pPr>
    </w:p>
    <w:p w14:paraId="68B2E1DB" w14:textId="77777777" w:rsidR="00C20D46" w:rsidRPr="00C20D46" w:rsidRDefault="00C20D46" w:rsidP="00C20D46">
      <w:pPr>
        <w:bidi/>
        <w:rPr>
          <w:rFonts w:cs="David" w:hint="cs"/>
          <w:rtl/>
        </w:rPr>
      </w:pPr>
      <w:r w:rsidRPr="00C20D46">
        <w:rPr>
          <w:rFonts w:cs="David" w:hint="cs"/>
          <w:rtl/>
        </w:rPr>
        <w:tab/>
        <w:t xml:space="preserve"> כרגע יישרנו קו לגבי מהיום שהכנסת מאשרת עד יום המשאל.</w:t>
      </w:r>
    </w:p>
    <w:p w14:paraId="318F8027" w14:textId="77777777" w:rsidR="00C20D46" w:rsidRPr="00C20D46" w:rsidRDefault="00C20D46" w:rsidP="00C20D46">
      <w:pPr>
        <w:bidi/>
        <w:rPr>
          <w:rFonts w:cs="David" w:hint="cs"/>
          <w:rtl/>
        </w:rPr>
      </w:pPr>
    </w:p>
    <w:p w14:paraId="6934281D" w14:textId="77777777" w:rsidR="00C20D46" w:rsidRPr="00C20D46" w:rsidRDefault="00C20D46" w:rsidP="00C20D46">
      <w:pPr>
        <w:bidi/>
        <w:rPr>
          <w:rFonts w:cs="David" w:hint="cs"/>
          <w:u w:val="single"/>
          <w:rtl/>
        </w:rPr>
      </w:pPr>
      <w:r w:rsidRPr="00C20D46">
        <w:rPr>
          <w:rFonts w:cs="David" w:hint="cs"/>
          <w:u w:val="single"/>
          <w:rtl/>
        </w:rPr>
        <w:t>יצחק לוי:</w:t>
      </w:r>
    </w:p>
    <w:p w14:paraId="10F3D979" w14:textId="77777777" w:rsidR="00C20D46" w:rsidRPr="00C20D46" w:rsidRDefault="00C20D46" w:rsidP="00C20D46">
      <w:pPr>
        <w:bidi/>
        <w:rPr>
          <w:rFonts w:cs="David" w:hint="cs"/>
          <w:rtl/>
        </w:rPr>
      </w:pPr>
    </w:p>
    <w:p w14:paraId="75EAB0E0" w14:textId="77777777" w:rsidR="00C20D46" w:rsidRPr="00C20D46" w:rsidRDefault="00C20D46" w:rsidP="00C20D46">
      <w:pPr>
        <w:bidi/>
        <w:rPr>
          <w:rFonts w:cs="David" w:hint="cs"/>
          <w:rtl/>
        </w:rPr>
      </w:pPr>
      <w:r w:rsidRPr="00C20D46">
        <w:rPr>
          <w:rFonts w:cs="David" w:hint="cs"/>
          <w:rtl/>
        </w:rPr>
        <w:tab/>
        <w:t xml:space="preserve"> 45 או 60 יום זה דבר שיהיה הצפה אדירה ואנשים ילכו לחפש כספים אצל תורמים ובכל מיני מקומות ויקומו גופים ועמותות, זה יהיה מטורף. </w:t>
      </w:r>
    </w:p>
    <w:p w14:paraId="47906AE0" w14:textId="77777777" w:rsidR="00C20D46" w:rsidRPr="00C20D46" w:rsidRDefault="00C20D46" w:rsidP="00C20D46">
      <w:pPr>
        <w:bidi/>
        <w:rPr>
          <w:rFonts w:cs="David" w:hint="cs"/>
          <w:rtl/>
        </w:rPr>
      </w:pPr>
    </w:p>
    <w:p w14:paraId="0A60E3A0" w14:textId="77777777" w:rsidR="00C20D46" w:rsidRPr="00C20D46" w:rsidRDefault="00C20D46" w:rsidP="00C20D46">
      <w:pPr>
        <w:bidi/>
        <w:rPr>
          <w:rFonts w:cs="David" w:hint="cs"/>
          <w:u w:val="single"/>
          <w:rtl/>
        </w:rPr>
      </w:pPr>
      <w:r w:rsidRPr="00C20D46">
        <w:rPr>
          <w:rFonts w:cs="David" w:hint="cs"/>
          <w:u w:val="single"/>
          <w:rtl/>
        </w:rPr>
        <w:t>היו"ר דוד טל:</w:t>
      </w:r>
    </w:p>
    <w:p w14:paraId="42093935" w14:textId="77777777" w:rsidR="00C20D46" w:rsidRPr="00C20D46" w:rsidRDefault="00C20D46" w:rsidP="00C20D46">
      <w:pPr>
        <w:bidi/>
        <w:rPr>
          <w:rFonts w:cs="David" w:hint="cs"/>
          <w:rtl/>
        </w:rPr>
      </w:pPr>
    </w:p>
    <w:p w14:paraId="76E4760D" w14:textId="77777777" w:rsidR="00C20D46" w:rsidRPr="00C20D46" w:rsidRDefault="00C20D46" w:rsidP="00C20D46">
      <w:pPr>
        <w:bidi/>
        <w:rPr>
          <w:rFonts w:cs="David" w:hint="cs"/>
          <w:rtl/>
        </w:rPr>
      </w:pPr>
      <w:r w:rsidRPr="00C20D46">
        <w:rPr>
          <w:rFonts w:cs="David" w:hint="cs"/>
          <w:rtl/>
        </w:rPr>
        <w:tab/>
        <w:t xml:space="preserve"> תמיד יאספו כספים ותמיד יקומו עמותות, השאלה אם פרק הזמן הוא מידתי.</w:t>
      </w:r>
    </w:p>
    <w:p w14:paraId="3591BBB9" w14:textId="77777777" w:rsidR="00C20D46" w:rsidRPr="00C20D46" w:rsidRDefault="00C20D46" w:rsidP="00C20D46">
      <w:pPr>
        <w:bidi/>
        <w:rPr>
          <w:rFonts w:cs="David" w:hint="cs"/>
          <w:rtl/>
        </w:rPr>
      </w:pPr>
    </w:p>
    <w:p w14:paraId="32DB6A5F" w14:textId="77777777" w:rsidR="00C20D46" w:rsidRPr="00C20D46" w:rsidRDefault="00C20D46" w:rsidP="00C20D46">
      <w:pPr>
        <w:bidi/>
        <w:rPr>
          <w:rFonts w:cs="David" w:hint="cs"/>
          <w:u w:val="single"/>
          <w:rtl/>
        </w:rPr>
      </w:pPr>
      <w:r w:rsidRPr="00C20D46">
        <w:rPr>
          <w:rFonts w:cs="David" w:hint="cs"/>
          <w:u w:val="single"/>
          <w:rtl/>
        </w:rPr>
        <w:t>יצחק לוי:</w:t>
      </w:r>
    </w:p>
    <w:p w14:paraId="268C80E6" w14:textId="77777777" w:rsidR="00C20D46" w:rsidRPr="00C20D46" w:rsidRDefault="00C20D46" w:rsidP="00C20D46">
      <w:pPr>
        <w:bidi/>
        <w:rPr>
          <w:rFonts w:cs="David" w:hint="cs"/>
          <w:rtl/>
        </w:rPr>
      </w:pPr>
    </w:p>
    <w:p w14:paraId="7739CED8" w14:textId="77777777" w:rsidR="00C20D46" w:rsidRPr="00C20D46" w:rsidRDefault="00C20D46" w:rsidP="00C20D46">
      <w:pPr>
        <w:bidi/>
        <w:rPr>
          <w:rFonts w:cs="David" w:hint="cs"/>
          <w:rtl/>
        </w:rPr>
      </w:pPr>
      <w:r w:rsidRPr="00C20D46">
        <w:rPr>
          <w:rFonts w:cs="David" w:hint="cs"/>
          <w:rtl/>
        </w:rPr>
        <w:tab/>
        <w:t xml:space="preserve"> הגורם התקשרותי הוא הגורם הכי יקר, זה יותר יקר מלמרוח ניירות על לוחות ויותר יקר משלטי חוצות. כדאי להגביל את זה, חשבתי 14 יום, חבר הכנסת סער אמר 21 יום, בסדר, יש הרבה גופים שירצו לבוא לידי ביטוי.</w:t>
      </w:r>
    </w:p>
    <w:p w14:paraId="7FC125C2" w14:textId="77777777" w:rsidR="00C20D46" w:rsidRPr="00C20D46" w:rsidRDefault="00C20D46" w:rsidP="00C20D46">
      <w:pPr>
        <w:bidi/>
        <w:rPr>
          <w:rFonts w:cs="David" w:hint="cs"/>
          <w:rtl/>
        </w:rPr>
      </w:pPr>
    </w:p>
    <w:p w14:paraId="2FD275E5"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380193C1" w14:textId="77777777" w:rsidR="00C20D46" w:rsidRPr="00C20D46" w:rsidRDefault="00C20D46" w:rsidP="00C20D46">
      <w:pPr>
        <w:bidi/>
        <w:rPr>
          <w:rFonts w:cs="David" w:hint="cs"/>
          <w:rtl/>
        </w:rPr>
      </w:pPr>
    </w:p>
    <w:p w14:paraId="2F8E2A7B" w14:textId="77777777" w:rsidR="00C20D46" w:rsidRPr="00C20D46" w:rsidRDefault="00C20D46" w:rsidP="00C20D46">
      <w:pPr>
        <w:bidi/>
        <w:rPr>
          <w:rFonts w:cs="David" w:hint="cs"/>
          <w:rtl/>
        </w:rPr>
      </w:pPr>
      <w:r w:rsidRPr="00C20D46">
        <w:rPr>
          <w:rFonts w:cs="David" w:hint="cs"/>
          <w:rtl/>
        </w:rPr>
        <w:tab/>
        <w:t>אני רוצה  לחזור לשאלה העקרונית, לא אכפת לי 21, 30 או 45, ממילא יש אלטרנטיבות אנשים ינתבו את הפרסום ואת המאמצים לאלטרנטיבות ואחרי זה יבואו לשידור יום האחרון שמותר להם. אני אומר, למה לא  לתת להם?</w:t>
      </w:r>
    </w:p>
    <w:p w14:paraId="7C008294" w14:textId="77777777" w:rsidR="00C20D46" w:rsidRDefault="00C20D46" w:rsidP="00C20D46">
      <w:pPr>
        <w:bidi/>
        <w:rPr>
          <w:rFonts w:cs="David" w:hint="cs"/>
          <w:rtl/>
        </w:rPr>
      </w:pPr>
    </w:p>
    <w:p w14:paraId="3A9E5610" w14:textId="77777777" w:rsidR="00C20D46" w:rsidRDefault="00C20D46" w:rsidP="00C20D46">
      <w:pPr>
        <w:bidi/>
        <w:rPr>
          <w:rFonts w:cs="David" w:hint="cs"/>
          <w:rtl/>
        </w:rPr>
      </w:pPr>
    </w:p>
    <w:p w14:paraId="675865AC" w14:textId="77777777" w:rsidR="00C20D46" w:rsidRDefault="00C20D46" w:rsidP="00C20D46">
      <w:pPr>
        <w:bidi/>
        <w:rPr>
          <w:rFonts w:cs="David" w:hint="cs"/>
          <w:rtl/>
        </w:rPr>
      </w:pPr>
    </w:p>
    <w:p w14:paraId="45416AB9" w14:textId="77777777" w:rsidR="00C20D46" w:rsidRDefault="00C20D46" w:rsidP="00C20D46">
      <w:pPr>
        <w:bidi/>
        <w:rPr>
          <w:rFonts w:cs="David" w:hint="cs"/>
          <w:rtl/>
        </w:rPr>
      </w:pPr>
    </w:p>
    <w:p w14:paraId="79A822FB" w14:textId="77777777" w:rsidR="00C20D46" w:rsidRDefault="00C20D46" w:rsidP="00C20D46">
      <w:pPr>
        <w:bidi/>
        <w:rPr>
          <w:rFonts w:cs="David" w:hint="cs"/>
          <w:rtl/>
        </w:rPr>
      </w:pPr>
    </w:p>
    <w:p w14:paraId="4252E6FA" w14:textId="77777777" w:rsidR="00C20D46" w:rsidRPr="00C20D46" w:rsidRDefault="00C20D46" w:rsidP="00C20D46">
      <w:pPr>
        <w:bidi/>
        <w:rPr>
          <w:rFonts w:cs="David" w:hint="cs"/>
          <w:rtl/>
        </w:rPr>
      </w:pPr>
    </w:p>
    <w:p w14:paraId="0173DEF7" w14:textId="77777777" w:rsidR="00C20D46" w:rsidRPr="00C20D46" w:rsidRDefault="00C20D46" w:rsidP="00C20D46">
      <w:pPr>
        <w:bidi/>
        <w:rPr>
          <w:rFonts w:cs="David" w:hint="cs"/>
          <w:rtl/>
        </w:rPr>
      </w:pPr>
      <w:r w:rsidRPr="00C20D46">
        <w:rPr>
          <w:rFonts w:cs="David" w:hint="cs"/>
          <w:u w:val="single"/>
          <w:rtl/>
        </w:rPr>
        <w:t>יצחק לוי:</w:t>
      </w:r>
    </w:p>
    <w:p w14:paraId="553D4A8C" w14:textId="77777777" w:rsidR="00C20D46" w:rsidRPr="00C20D46" w:rsidRDefault="00C20D46" w:rsidP="00C20D46">
      <w:pPr>
        <w:bidi/>
        <w:rPr>
          <w:rFonts w:cs="David" w:hint="cs"/>
          <w:rtl/>
        </w:rPr>
      </w:pPr>
    </w:p>
    <w:p w14:paraId="2B61CC21" w14:textId="77777777" w:rsidR="00C20D46" w:rsidRPr="00C20D46" w:rsidRDefault="00C20D46" w:rsidP="00C20D46">
      <w:pPr>
        <w:bidi/>
        <w:rPr>
          <w:rFonts w:cs="David" w:hint="cs"/>
          <w:rtl/>
        </w:rPr>
      </w:pPr>
      <w:r w:rsidRPr="00C20D46">
        <w:rPr>
          <w:rFonts w:cs="David" w:hint="cs"/>
          <w:rtl/>
        </w:rPr>
        <w:tab/>
        <w:t xml:space="preserve"> העלויות שונות, אבל יש עוד סיבה, בסופו של דבר אנחנו משנים פה נוהל.</w:t>
      </w:r>
    </w:p>
    <w:p w14:paraId="61E0E92D" w14:textId="77777777" w:rsidR="00C20D46" w:rsidRPr="00C20D46" w:rsidRDefault="00C20D46" w:rsidP="00C20D46">
      <w:pPr>
        <w:bidi/>
        <w:rPr>
          <w:rFonts w:cs="David" w:hint="cs"/>
          <w:rtl/>
        </w:rPr>
      </w:pPr>
    </w:p>
    <w:p w14:paraId="0C5E3F5D" w14:textId="77777777" w:rsidR="00C20D46" w:rsidRPr="00C20D46" w:rsidRDefault="00C20D46" w:rsidP="00C20D46">
      <w:pPr>
        <w:bidi/>
        <w:rPr>
          <w:rFonts w:cs="David" w:hint="cs"/>
          <w:rtl/>
        </w:rPr>
      </w:pPr>
      <w:r w:rsidRPr="00C20D46">
        <w:rPr>
          <w:rFonts w:cs="David" w:hint="cs"/>
          <w:u w:val="single"/>
          <w:rtl/>
        </w:rPr>
        <w:t>היו"ר דוד טל:</w:t>
      </w:r>
    </w:p>
    <w:p w14:paraId="16B1885D" w14:textId="77777777" w:rsidR="00C20D46" w:rsidRPr="00C20D46" w:rsidRDefault="00C20D46" w:rsidP="00C20D46">
      <w:pPr>
        <w:bidi/>
        <w:rPr>
          <w:rFonts w:cs="David" w:hint="cs"/>
          <w:rtl/>
        </w:rPr>
      </w:pPr>
    </w:p>
    <w:p w14:paraId="33C90664" w14:textId="77777777" w:rsidR="00C20D46" w:rsidRPr="00C20D46" w:rsidRDefault="00C20D46" w:rsidP="00C20D46">
      <w:pPr>
        <w:bidi/>
        <w:rPr>
          <w:rFonts w:cs="David" w:hint="cs"/>
          <w:rtl/>
        </w:rPr>
      </w:pPr>
      <w:r w:rsidRPr="00C20D46">
        <w:rPr>
          <w:rFonts w:cs="David" w:hint="cs"/>
          <w:rtl/>
        </w:rPr>
        <w:tab/>
        <w:t>אנחנו תמימי דעים, 21 יום ומי שירצה להגיש הסתייגות, יגיש.</w:t>
      </w:r>
    </w:p>
    <w:p w14:paraId="4207036B" w14:textId="77777777" w:rsidR="00C20D46" w:rsidRPr="00C20D46" w:rsidRDefault="00C20D46" w:rsidP="00C20D46">
      <w:pPr>
        <w:bidi/>
        <w:rPr>
          <w:rFonts w:cs="David" w:hint="cs"/>
          <w:rtl/>
        </w:rPr>
      </w:pPr>
    </w:p>
    <w:p w14:paraId="221AF897" w14:textId="77777777" w:rsidR="00C20D46" w:rsidRPr="00C20D46" w:rsidRDefault="00C20D46" w:rsidP="00C20D46">
      <w:pPr>
        <w:bidi/>
        <w:rPr>
          <w:rFonts w:cs="David" w:hint="cs"/>
          <w:u w:val="single"/>
          <w:rtl/>
        </w:rPr>
      </w:pPr>
      <w:r w:rsidRPr="00C20D46">
        <w:rPr>
          <w:rFonts w:cs="David" w:hint="cs"/>
          <w:u w:val="single"/>
          <w:rtl/>
        </w:rPr>
        <w:t>איל זנדברג:</w:t>
      </w:r>
    </w:p>
    <w:p w14:paraId="7FBF6EBA" w14:textId="77777777" w:rsidR="00C20D46" w:rsidRPr="00C20D46" w:rsidRDefault="00C20D46" w:rsidP="00C20D46">
      <w:pPr>
        <w:bidi/>
        <w:rPr>
          <w:rFonts w:cs="David" w:hint="cs"/>
          <w:rtl/>
        </w:rPr>
      </w:pPr>
    </w:p>
    <w:p w14:paraId="6E07C669" w14:textId="77777777" w:rsidR="00C20D46" w:rsidRPr="00C20D46" w:rsidRDefault="00C20D46" w:rsidP="00C20D46">
      <w:pPr>
        <w:bidi/>
        <w:rPr>
          <w:rFonts w:cs="David" w:hint="cs"/>
          <w:rtl/>
        </w:rPr>
      </w:pPr>
      <w:r w:rsidRPr="00C20D46">
        <w:rPr>
          <w:rFonts w:cs="David" w:hint="cs"/>
          <w:rtl/>
        </w:rPr>
        <w:tab/>
        <w:t xml:space="preserve">שאלה נוספת, הגופים שמותר יהיה להם לרכוש פרסומת תעמולתית, או תעמולה בזמן פרסומות הם יהיו גופים חיצוניים ומטבע הדברים יהיו גם המפלגות עצמן. למפלגות יהיה מימון ציבורי, הוא המימון השוטף שיהיה מותר להם לעשות בו שימוש, זה כמובן משאב מוגבל כי הוא משמש לצרכים אחרים. </w:t>
      </w:r>
    </w:p>
    <w:p w14:paraId="3B539944" w14:textId="77777777" w:rsidR="00C20D46" w:rsidRPr="00C20D46" w:rsidRDefault="00C20D46" w:rsidP="00C20D46">
      <w:pPr>
        <w:bidi/>
        <w:rPr>
          <w:rFonts w:cs="David" w:hint="cs"/>
          <w:rtl/>
        </w:rPr>
      </w:pPr>
    </w:p>
    <w:p w14:paraId="112B8791" w14:textId="77777777" w:rsidR="00C20D46" w:rsidRPr="00C20D46" w:rsidRDefault="00C20D46" w:rsidP="00C20D46">
      <w:pPr>
        <w:bidi/>
        <w:ind w:firstLine="567"/>
        <w:rPr>
          <w:rFonts w:cs="David" w:hint="cs"/>
          <w:rtl/>
        </w:rPr>
      </w:pPr>
      <w:r w:rsidRPr="00C20D46">
        <w:rPr>
          <w:rFonts w:cs="David" w:hint="cs"/>
          <w:rtl/>
        </w:rPr>
        <w:t>השאלה  היא, במקרה שבו יום הבחירות יהיה בסמוך  לתקופת משאל העם, שני המועדים יהיו חופפים עד כדי זהות, כאשר מפלגה מסוימת תרצה לרכוש פרסומת לעניין משאל העם והלוגו שלה יופיע, שלא נאמר שהתכנים שלה יהיו יותר מתוחכמים כמו "אנחנו המפלגה היחידה שתצליח לשמור על...", האם זה יהיה מצד אחד פרסומת מותרת לפי הדין, ההסדר המיוחד שעכשיו הוועדה דנה בו, או שזה יהיה מעשה אסור כיוון שאסורה התעמולה לפי ההסדר של הבחירות.</w:t>
      </w:r>
      <w:r w:rsidRPr="00C20D46">
        <w:rPr>
          <w:rFonts w:cs="David" w:hint="cs"/>
          <w:rtl/>
        </w:rPr>
        <w:tab/>
      </w:r>
    </w:p>
    <w:p w14:paraId="4DFC928D" w14:textId="77777777" w:rsidR="00C20D46" w:rsidRPr="00C20D46" w:rsidRDefault="00C20D46" w:rsidP="00C20D46">
      <w:pPr>
        <w:bidi/>
        <w:rPr>
          <w:rFonts w:cs="David" w:hint="cs"/>
          <w:rtl/>
        </w:rPr>
      </w:pPr>
    </w:p>
    <w:p w14:paraId="6D8F12FF" w14:textId="77777777" w:rsidR="00C20D46" w:rsidRPr="00C20D46" w:rsidRDefault="00C20D46" w:rsidP="00C20D46">
      <w:pPr>
        <w:bidi/>
        <w:rPr>
          <w:rFonts w:cs="David" w:hint="cs"/>
          <w:rtl/>
        </w:rPr>
      </w:pPr>
      <w:r w:rsidRPr="00C20D46">
        <w:rPr>
          <w:rFonts w:cs="David" w:hint="cs"/>
          <w:u w:val="single"/>
          <w:rtl/>
        </w:rPr>
        <w:t>גדעון סער:</w:t>
      </w:r>
    </w:p>
    <w:p w14:paraId="24D8B06F" w14:textId="77777777" w:rsidR="00C20D46" w:rsidRPr="00C20D46" w:rsidRDefault="00C20D46" w:rsidP="00C20D46">
      <w:pPr>
        <w:bidi/>
        <w:rPr>
          <w:rFonts w:cs="David" w:hint="cs"/>
          <w:rtl/>
        </w:rPr>
      </w:pPr>
    </w:p>
    <w:p w14:paraId="27F5461A" w14:textId="77777777" w:rsidR="00C20D46" w:rsidRPr="00C20D46" w:rsidRDefault="00C20D46" w:rsidP="00C20D46">
      <w:pPr>
        <w:bidi/>
        <w:rPr>
          <w:rFonts w:cs="David" w:hint="cs"/>
          <w:rtl/>
        </w:rPr>
      </w:pPr>
      <w:r w:rsidRPr="00C20D46">
        <w:rPr>
          <w:rFonts w:cs="David" w:hint="cs"/>
          <w:rtl/>
        </w:rPr>
        <w:tab/>
        <w:t xml:space="preserve"> התשובה לפי התשובה הנכונה, אם אני יכול על הדרך לשנות גם את חוק התעמולה הייתי עושה את זה. אתם מקובעים ואני אלך עוד עד קדימה ואגיד כן, מצוין, מפלגות יוכלו לרכוש זמן בפריים טיים.</w:t>
      </w:r>
    </w:p>
    <w:p w14:paraId="078F1AA2" w14:textId="77777777" w:rsidR="00C20D46" w:rsidRPr="00C20D46" w:rsidRDefault="00C20D46" w:rsidP="00C20D46">
      <w:pPr>
        <w:bidi/>
        <w:rPr>
          <w:rFonts w:cs="David" w:hint="cs"/>
          <w:rtl/>
        </w:rPr>
      </w:pPr>
    </w:p>
    <w:p w14:paraId="17FD5B65" w14:textId="77777777" w:rsidR="00C20D46" w:rsidRPr="00C20D46" w:rsidRDefault="00C20D46" w:rsidP="00C20D46">
      <w:pPr>
        <w:bidi/>
        <w:rPr>
          <w:rFonts w:cs="David" w:hint="cs"/>
          <w:u w:val="single"/>
          <w:rtl/>
        </w:rPr>
      </w:pPr>
      <w:r w:rsidRPr="00C20D46">
        <w:rPr>
          <w:rFonts w:cs="David" w:hint="cs"/>
          <w:u w:val="single"/>
          <w:rtl/>
        </w:rPr>
        <w:t>איל זנדברג:</w:t>
      </w:r>
    </w:p>
    <w:p w14:paraId="6DA8016A" w14:textId="77777777" w:rsidR="00C20D46" w:rsidRPr="00C20D46" w:rsidRDefault="00C20D46" w:rsidP="00C20D46">
      <w:pPr>
        <w:bidi/>
        <w:rPr>
          <w:rFonts w:cs="David" w:hint="cs"/>
          <w:rtl/>
        </w:rPr>
      </w:pPr>
    </w:p>
    <w:p w14:paraId="614B2389" w14:textId="77777777" w:rsidR="00C20D46" w:rsidRPr="00C20D46" w:rsidRDefault="00C20D46" w:rsidP="00C20D46">
      <w:pPr>
        <w:bidi/>
        <w:rPr>
          <w:rFonts w:cs="David" w:hint="cs"/>
          <w:rtl/>
        </w:rPr>
      </w:pPr>
      <w:r w:rsidRPr="00C20D46">
        <w:rPr>
          <w:rFonts w:cs="David" w:hint="cs"/>
          <w:rtl/>
        </w:rPr>
        <w:tab/>
        <w:t xml:space="preserve"> אז צריך לומר את זה, ייווצר פלונטר שאפשר לפתור אותו מראש.</w:t>
      </w:r>
    </w:p>
    <w:p w14:paraId="1A9F2B7E" w14:textId="77777777" w:rsidR="00C20D46" w:rsidRPr="00C20D46" w:rsidRDefault="00C20D46" w:rsidP="00C20D46">
      <w:pPr>
        <w:bidi/>
        <w:rPr>
          <w:rFonts w:cs="David" w:hint="cs"/>
          <w:rtl/>
        </w:rPr>
      </w:pPr>
    </w:p>
    <w:p w14:paraId="675449C0" w14:textId="77777777" w:rsidR="00C20D46" w:rsidRPr="00C20D46" w:rsidRDefault="00C20D46" w:rsidP="00C20D46">
      <w:pPr>
        <w:bidi/>
        <w:rPr>
          <w:rFonts w:cs="David" w:hint="cs"/>
          <w:rtl/>
        </w:rPr>
      </w:pPr>
      <w:r w:rsidRPr="00C20D46">
        <w:rPr>
          <w:rFonts w:cs="David" w:hint="cs"/>
          <w:u w:val="single"/>
          <w:rtl/>
        </w:rPr>
        <w:t>גדעון סער:</w:t>
      </w:r>
    </w:p>
    <w:p w14:paraId="279E47CF" w14:textId="77777777" w:rsidR="00C20D46" w:rsidRPr="00C20D46" w:rsidRDefault="00C20D46" w:rsidP="00C20D46">
      <w:pPr>
        <w:bidi/>
        <w:rPr>
          <w:rFonts w:cs="David" w:hint="cs"/>
          <w:rtl/>
        </w:rPr>
      </w:pPr>
    </w:p>
    <w:p w14:paraId="7E3589BE" w14:textId="77777777" w:rsidR="00C20D46" w:rsidRPr="00C20D46" w:rsidRDefault="00C20D46" w:rsidP="00C20D46">
      <w:pPr>
        <w:bidi/>
        <w:rPr>
          <w:rFonts w:cs="David" w:hint="cs"/>
          <w:rtl/>
        </w:rPr>
      </w:pPr>
      <w:r w:rsidRPr="00C20D46">
        <w:rPr>
          <w:rFonts w:cs="David" w:hint="cs"/>
          <w:rtl/>
        </w:rPr>
        <w:tab/>
        <w:t xml:space="preserve"> הסיטואציה תהיה סיטואציה יותר חריגה של משאל עם ובחירות ביחד, זה בסך הכול חיה שהחלטנו עליה תוך כדי הדיונים.</w:t>
      </w:r>
    </w:p>
    <w:p w14:paraId="66F22B0B" w14:textId="77777777" w:rsidR="00C20D46" w:rsidRPr="00C20D46" w:rsidRDefault="00C20D46" w:rsidP="00C20D46">
      <w:pPr>
        <w:bidi/>
        <w:rPr>
          <w:rFonts w:cs="David" w:hint="cs"/>
          <w:rtl/>
        </w:rPr>
      </w:pPr>
    </w:p>
    <w:p w14:paraId="736A29EC" w14:textId="77777777" w:rsidR="00C20D46" w:rsidRPr="00C20D46" w:rsidRDefault="00C20D46" w:rsidP="00C20D46">
      <w:pPr>
        <w:bidi/>
        <w:rPr>
          <w:rFonts w:cs="David" w:hint="cs"/>
          <w:u w:val="single"/>
          <w:rtl/>
        </w:rPr>
      </w:pPr>
      <w:r w:rsidRPr="00C20D46">
        <w:rPr>
          <w:rFonts w:cs="David" w:hint="cs"/>
          <w:u w:val="single"/>
          <w:rtl/>
        </w:rPr>
        <w:t>איל זנדברג:</w:t>
      </w:r>
    </w:p>
    <w:p w14:paraId="4AD73646" w14:textId="77777777" w:rsidR="00C20D46" w:rsidRPr="00C20D46" w:rsidRDefault="00C20D46" w:rsidP="00C20D46">
      <w:pPr>
        <w:bidi/>
        <w:rPr>
          <w:rFonts w:cs="David" w:hint="cs"/>
          <w:rtl/>
        </w:rPr>
      </w:pPr>
    </w:p>
    <w:p w14:paraId="3D49F8DE" w14:textId="77777777" w:rsidR="00C20D46" w:rsidRPr="00C20D46" w:rsidRDefault="00C20D46" w:rsidP="00C20D46">
      <w:pPr>
        <w:bidi/>
        <w:rPr>
          <w:rFonts w:cs="David" w:hint="cs"/>
          <w:rtl/>
        </w:rPr>
      </w:pPr>
      <w:r w:rsidRPr="00C20D46">
        <w:rPr>
          <w:rFonts w:cs="David" w:hint="cs"/>
          <w:rtl/>
        </w:rPr>
        <w:tab/>
        <w:t xml:space="preserve"> זה לא בלתי סביר סמיכות של כמה חודשים.</w:t>
      </w:r>
    </w:p>
    <w:p w14:paraId="59DD2388" w14:textId="77777777" w:rsidR="00C20D46" w:rsidRPr="00C20D46" w:rsidRDefault="00C20D46" w:rsidP="00C20D46">
      <w:pPr>
        <w:bidi/>
        <w:rPr>
          <w:rFonts w:cs="David" w:hint="cs"/>
          <w:rtl/>
        </w:rPr>
      </w:pPr>
    </w:p>
    <w:p w14:paraId="13A8EBCE" w14:textId="77777777" w:rsidR="00C20D46" w:rsidRPr="00C20D46" w:rsidRDefault="00C20D46" w:rsidP="00C20D46">
      <w:pPr>
        <w:bidi/>
        <w:rPr>
          <w:rFonts w:cs="David" w:hint="cs"/>
          <w:rtl/>
        </w:rPr>
      </w:pPr>
      <w:r w:rsidRPr="00C20D46">
        <w:rPr>
          <w:rFonts w:cs="David" w:hint="cs"/>
          <w:u w:val="single"/>
          <w:rtl/>
        </w:rPr>
        <w:t>גדעון סער:</w:t>
      </w:r>
    </w:p>
    <w:p w14:paraId="526AF7AE" w14:textId="77777777" w:rsidR="00C20D46" w:rsidRPr="00C20D46" w:rsidRDefault="00C20D46" w:rsidP="00C20D46">
      <w:pPr>
        <w:bidi/>
        <w:rPr>
          <w:rFonts w:cs="David" w:hint="cs"/>
          <w:rtl/>
        </w:rPr>
      </w:pPr>
    </w:p>
    <w:p w14:paraId="6CACB0BD" w14:textId="77777777" w:rsidR="00C20D46" w:rsidRPr="00C20D46" w:rsidRDefault="00C20D46" w:rsidP="00C20D46">
      <w:pPr>
        <w:bidi/>
        <w:rPr>
          <w:rFonts w:cs="David" w:hint="cs"/>
          <w:rtl/>
        </w:rPr>
      </w:pPr>
      <w:r w:rsidRPr="00C20D46">
        <w:rPr>
          <w:rFonts w:cs="David" w:hint="cs"/>
          <w:rtl/>
        </w:rPr>
        <w:tab/>
        <w:t>אז  מה יקרה?</w:t>
      </w:r>
    </w:p>
    <w:p w14:paraId="38053D65" w14:textId="77777777" w:rsidR="00C20D46" w:rsidRPr="00C20D46" w:rsidRDefault="00C20D46" w:rsidP="00C20D46">
      <w:pPr>
        <w:bidi/>
        <w:rPr>
          <w:rFonts w:cs="David" w:hint="cs"/>
          <w:rtl/>
        </w:rPr>
      </w:pPr>
    </w:p>
    <w:p w14:paraId="3C11138C"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627C31D" w14:textId="77777777" w:rsidR="00C20D46" w:rsidRPr="00C20D46" w:rsidRDefault="00C20D46" w:rsidP="00C20D46">
      <w:pPr>
        <w:bidi/>
        <w:rPr>
          <w:rFonts w:cs="David" w:hint="cs"/>
          <w:rtl/>
        </w:rPr>
      </w:pPr>
    </w:p>
    <w:p w14:paraId="6E7526E5" w14:textId="77777777" w:rsidR="00C20D46" w:rsidRPr="00C20D46" w:rsidRDefault="00C20D46" w:rsidP="00C20D46">
      <w:pPr>
        <w:bidi/>
        <w:rPr>
          <w:rFonts w:cs="David" w:hint="cs"/>
          <w:rtl/>
        </w:rPr>
      </w:pPr>
      <w:r w:rsidRPr="00C20D46">
        <w:rPr>
          <w:rFonts w:cs="David" w:hint="cs"/>
          <w:rtl/>
        </w:rPr>
        <w:tab/>
        <w:t xml:space="preserve"> נרוץ לתקן את חוק הבחירות בהתאם לחוק משאל העם ויבוא לציון גואל.</w:t>
      </w:r>
    </w:p>
    <w:p w14:paraId="1F6206AB" w14:textId="77777777" w:rsidR="00C20D46" w:rsidRPr="00C20D46" w:rsidRDefault="00C20D46" w:rsidP="00C20D46">
      <w:pPr>
        <w:bidi/>
        <w:rPr>
          <w:rFonts w:cs="David" w:hint="cs"/>
          <w:rtl/>
        </w:rPr>
      </w:pPr>
    </w:p>
    <w:p w14:paraId="0EA6A21E" w14:textId="77777777" w:rsidR="00C20D46" w:rsidRPr="00C20D46" w:rsidRDefault="00C20D46" w:rsidP="00C20D46">
      <w:pPr>
        <w:bidi/>
        <w:rPr>
          <w:rFonts w:cs="David" w:hint="cs"/>
          <w:u w:val="single"/>
          <w:rtl/>
        </w:rPr>
      </w:pPr>
      <w:r w:rsidRPr="00C20D46">
        <w:rPr>
          <w:rFonts w:cs="David" w:hint="cs"/>
          <w:u w:val="single"/>
          <w:rtl/>
        </w:rPr>
        <w:t>איל זנדברג:</w:t>
      </w:r>
    </w:p>
    <w:p w14:paraId="29A62421" w14:textId="77777777" w:rsidR="00C20D46" w:rsidRPr="00C20D46" w:rsidRDefault="00C20D46" w:rsidP="00C20D46">
      <w:pPr>
        <w:bidi/>
        <w:rPr>
          <w:rFonts w:cs="David" w:hint="cs"/>
          <w:rtl/>
        </w:rPr>
      </w:pPr>
    </w:p>
    <w:p w14:paraId="65C4C78C" w14:textId="77777777" w:rsidR="00C20D46" w:rsidRPr="00C20D46" w:rsidRDefault="00C20D46" w:rsidP="00C20D46">
      <w:pPr>
        <w:bidi/>
        <w:rPr>
          <w:rFonts w:cs="David" w:hint="cs"/>
          <w:rtl/>
        </w:rPr>
      </w:pPr>
      <w:r w:rsidRPr="00C20D46">
        <w:rPr>
          <w:rFonts w:cs="David" w:hint="cs"/>
          <w:rtl/>
        </w:rPr>
        <w:tab/>
        <w:t xml:space="preserve"> אבל להשאיר את המצב לא ברור נראה לי הכי לא מוצדק.</w:t>
      </w:r>
    </w:p>
    <w:p w14:paraId="49284397" w14:textId="77777777" w:rsidR="00C20D46" w:rsidRDefault="00C20D46" w:rsidP="00C20D46">
      <w:pPr>
        <w:bidi/>
        <w:rPr>
          <w:rFonts w:cs="David" w:hint="cs"/>
          <w:rtl/>
        </w:rPr>
      </w:pPr>
    </w:p>
    <w:p w14:paraId="28B5C9C1" w14:textId="77777777" w:rsidR="00C20D46" w:rsidRDefault="00C20D46" w:rsidP="00C20D46">
      <w:pPr>
        <w:bidi/>
        <w:rPr>
          <w:rFonts w:cs="David" w:hint="cs"/>
          <w:rtl/>
        </w:rPr>
      </w:pPr>
    </w:p>
    <w:p w14:paraId="6109B90B" w14:textId="77777777" w:rsidR="00C20D46" w:rsidRDefault="00C20D46" w:rsidP="00C20D46">
      <w:pPr>
        <w:bidi/>
        <w:rPr>
          <w:rFonts w:cs="David" w:hint="cs"/>
          <w:rtl/>
        </w:rPr>
      </w:pPr>
    </w:p>
    <w:p w14:paraId="4D0CC339" w14:textId="77777777" w:rsidR="00C20D46" w:rsidRDefault="00C20D46" w:rsidP="00C20D46">
      <w:pPr>
        <w:bidi/>
        <w:rPr>
          <w:rFonts w:cs="David" w:hint="cs"/>
          <w:rtl/>
        </w:rPr>
      </w:pPr>
    </w:p>
    <w:p w14:paraId="7DAA2E94" w14:textId="77777777" w:rsidR="00C20D46" w:rsidRDefault="00C20D46" w:rsidP="00C20D46">
      <w:pPr>
        <w:bidi/>
        <w:rPr>
          <w:rFonts w:cs="David" w:hint="cs"/>
          <w:rtl/>
        </w:rPr>
      </w:pPr>
    </w:p>
    <w:p w14:paraId="04C9F1E9" w14:textId="77777777" w:rsidR="00C20D46" w:rsidRDefault="00C20D46" w:rsidP="00C20D46">
      <w:pPr>
        <w:bidi/>
        <w:rPr>
          <w:rFonts w:cs="David" w:hint="cs"/>
          <w:rtl/>
        </w:rPr>
      </w:pPr>
    </w:p>
    <w:p w14:paraId="52521AC9" w14:textId="77777777" w:rsidR="00C20D46" w:rsidRPr="00C20D46" w:rsidRDefault="00C20D46" w:rsidP="00C20D46">
      <w:pPr>
        <w:bidi/>
        <w:rPr>
          <w:rFonts w:cs="David" w:hint="cs"/>
          <w:rtl/>
        </w:rPr>
      </w:pPr>
    </w:p>
    <w:p w14:paraId="32DA7221" w14:textId="77777777" w:rsidR="00C20D46" w:rsidRPr="00C20D46" w:rsidRDefault="00C20D46" w:rsidP="00C20D46">
      <w:pPr>
        <w:bidi/>
        <w:rPr>
          <w:rFonts w:cs="David" w:hint="cs"/>
          <w:rtl/>
        </w:rPr>
      </w:pPr>
      <w:r w:rsidRPr="00C20D46">
        <w:rPr>
          <w:rFonts w:cs="David" w:hint="cs"/>
          <w:u w:val="single"/>
          <w:rtl/>
        </w:rPr>
        <w:t>גדעון סער:</w:t>
      </w:r>
    </w:p>
    <w:p w14:paraId="01591F0E" w14:textId="77777777" w:rsidR="00C20D46" w:rsidRPr="00C20D46" w:rsidRDefault="00C20D46" w:rsidP="00C20D46">
      <w:pPr>
        <w:bidi/>
        <w:rPr>
          <w:rFonts w:cs="David" w:hint="cs"/>
          <w:rtl/>
        </w:rPr>
      </w:pPr>
    </w:p>
    <w:p w14:paraId="5308FF00" w14:textId="77777777" w:rsidR="00C20D46" w:rsidRPr="00C20D46" w:rsidRDefault="00C20D46" w:rsidP="00C20D46">
      <w:pPr>
        <w:bidi/>
        <w:rPr>
          <w:rFonts w:cs="David" w:hint="cs"/>
          <w:rtl/>
        </w:rPr>
      </w:pPr>
      <w:r w:rsidRPr="00C20D46">
        <w:rPr>
          <w:rFonts w:cs="David" w:hint="cs"/>
          <w:rtl/>
        </w:rPr>
        <w:tab/>
        <w:t xml:space="preserve"> אלה מערכות שונות כיוון שמדובר בדברים שונים, אפשר להגיד יתרה מזו שהרגולטור יראה שלא זולג תוכן מפלגתי לפרסומת לעניין משאל, דהיינו, שלא שמים את הפתקים מח"ל בתוך התעמולה לעניין הגולן, אין פה דבר הוא בלתי פתיר, גם קיבעון אפשר לפתור. הפתרון הוא שכל אחד יכול לפרסם. </w:t>
      </w:r>
    </w:p>
    <w:p w14:paraId="1B2B9592" w14:textId="77777777" w:rsidR="00C20D46" w:rsidRPr="00C20D46" w:rsidRDefault="00C20D46" w:rsidP="00C20D46">
      <w:pPr>
        <w:bidi/>
        <w:rPr>
          <w:rFonts w:cs="David" w:hint="cs"/>
          <w:rtl/>
        </w:rPr>
      </w:pPr>
    </w:p>
    <w:p w14:paraId="7215B690" w14:textId="77777777" w:rsidR="00C20D46" w:rsidRPr="00C20D46" w:rsidRDefault="00C20D46" w:rsidP="00C20D46">
      <w:pPr>
        <w:bidi/>
        <w:rPr>
          <w:rFonts w:cs="David" w:hint="cs"/>
          <w:u w:val="single"/>
          <w:rtl/>
        </w:rPr>
      </w:pPr>
      <w:r w:rsidRPr="00C20D46">
        <w:rPr>
          <w:rFonts w:cs="David" w:hint="cs"/>
          <w:u w:val="single"/>
          <w:rtl/>
        </w:rPr>
        <w:t>איל זנדברג:</w:t>
      </w:r>
    </w:p>
    <w:p w14:paraId="460998D0" w14:textId="77777777" w:rsidR="00C20D46" w:rsidRPr="00C20D46" w:rsidRDefault="00C20D46" w:rsidP="00C20D46">
      <w:pPr>
        <w:bidi/>
        <w:rPr>
          <w:rFonts w:cs="David" w:hint="cs"/>
          <w:rtl/>
        </w:rPr>
      </w:pPr>
    </w:p>
    <w:p w14:paraId="79384FFB" w14:textId="77777777" w:rsidR="00C20D46" w:rsidRPr="00C20D46" w:rsidRDefault="00C20D46" w:rsidP="00C20D46">
      <w:pPr>
        <w:bidi/>
        <w:rPr>
          <w:rFonts w:cs="David" w:hint="cs"/>
          <w:rtl/>
        </w:rPr>
      </w:pPr>
      <w:r w:rsidRPr="00C20D46">
        <w:rPr>
          <w:rFonts w:cs="David" w:hint="cs"/>
          <w:rtl/>
        </w:rPr>
        <w:tab/>
        <w:t>מי יכריע בזה? הרגולור? יו"ר ועדת הבחירות?</w:t>
      </w:r>
    </w:p>
    <w:p w14:paraId="00614A05" w14:textId="77777777" w:rsidR="00C20D46" w:rsidRPr="00C20D46" w:rsidRDefault="00C20D46" w:rsidP="00C20D46">
      <w:pPr>
        <w:bidi/>
        <w:rPr>
          <w:rFonts w:cs="David" w:hint="cs"/>
          <w:rtl/>
        </w:rPr>
      </w:pPr>
    </w:p>
    <w:p w14:paraId="2F6162C8" w14:textId="77777777" w:rsidR="00C20D46" w:rsidRPr="00C20D46" w:rsidRDefault="00C20D46" w:rsidP="00C20D46">
      <w:pPr>
        <w:bidi/>
        <w:rPr>
          <w:rFonts w:cs="David" w:hint="cs"/>
          <w:rtl/>
        </w:rPr>
      </w:pPr>
      <w:r w:rsidRPr="00C20D46">
        <w:rPr>
          <w:rFonts w:cs="David" w:hint="cs"/>
          <w:u w:val="single"/>
          <w:rtl/>
        </w:rPr>
        <w:t>גדעון סער:</w:t>
      </w:r>
    </w:p>
    <w:p w14:paraId="461758A4" w14:textId="77777777" w:rsidR="00C20D46" w:rsidRPr="00C20D46" w:rsidRDefault="00C20D46" w:rsidP="00C20D46">
      <w:pPr>
        <w:bidi/>
        <w:rPr>
          <w:rFonts w:cs="David" w:hint="cs"/>
          <w:rtl/>
        </w:rPr>
      </w:pPr>
    </w:p>
    <w:p w14:paraId="08B06678" w14:textId="77777777" w:rsidR="00C20D46" w:rsidRPr="00C20D46" w:rsidRDefault="00C20D46" w:rsidP="00C20D46">
      <w:pPr>
        <w:bidi/>
        <w:rPr>
          <w:rFonts w:cs="David" w:hint="cs"/>
          <w:rtl/>
        </w:rPr>
      </w:pPr>
      <w:r w:rsidRPr="00C20D46">
        <w:rPr>
          <w:rFonts w:cs="David" w:hint="cs"/>
          <w:rtl/>
        </w:rPr>
        <w:tab/>
        <w:t xml:space="preserve"> במשאל עם כל אחד יכול לפרסם. אם רוצים להוסיף הוראה לא יהיה תוכן מפלגתי מובהק בתוך הפרסום לעניין הגולן, גם בסדר. </w:t>
      </w:r>
    </w:p>
    <w:p w14:paraId="7257C9BB" w14:textId="77777777" w:rsidR="00C20D46" w:rsidRPr="00C20D46" w:rsidRDefault="00C20D46" w:rsidP="00C20D46">
      <w:pPr>
        <w:bidi/>
        <w:rPr>
          <w:rFonts w:cs="David" w:hint="cs"/>
          <w:rtl/>
        </w:rPr>
      </w:pPr>
    </w:p>
    <w:p w14:paraId="2CE2F75B" w14:textId="77777777" w:rsidR="00C20D46" w:rsidRPr="00C20D46" w:rsidRDefault="00C20D46" w:rsidP="00C20D46">
      <w:pPr>
        <w:bidi/>
        <w:rPr>
          <w:rFonts w:cs="David" w:hint="cs"/>
          <w:u w:val="single"/>
          <w:rtl/>
        </w:rPr>
      </w:pPr>
      <w:r w:rsidRPr="00C20D46">
        <w:rPr>
          <w:rFonts w:cs="David" w:hint="cs"/>
          <w:u w:val="single"/>
          <w:rtl/>
        </w:rPr>
        <w:t>ארבל אסטרחן:</w:t>
      </w:r>
    </w:p>
    <w:p w14:paraId="1A38319B" w14:textId="77777777" w:rsidR="00C20D46" w:rsidRPr="00C20D46" w:rsidRDefault="00C20D46" w:rsidP="00C20D46">
      <w:pPr>
        <w:bidi/>
        <w:rPr>
          <w:rFonts w:cs="David" w:hint="cs"/>
          <w:rtl/>
        </w:rPr>
      </w:pPr>
    </w:p>
    <w:p w14:paraId="78D3CF16" w14:textId="77777777" w:rsidR="00C20D46" w:rsidRPr="00C20D46" w:rsidRDefault="00C20D46" w:rsidP="00C20D46">
      <w:pPr>
        <w:bidi/>
        <w:rPr>
          <w:rFonts w:cs="David" w:hint="cs"/>
          <w:rtl/>
        </w:rPr>
      </w:pPr>
      <w:r w:rsidRPr="00C20D46">
        <w:rPr>
          <w:rFonts w:cs="David" w:hint="cs"/>
          <w:rtl/>
        </w:rPr>
        <w:tab/>
        <w:t xml:space="preserve"> דובר על שידורים ברדיו ובטלוויזיה, מדובר על רשות השידור ועל הרשות השנייה והזכיינים של הרדיו האזורי. מודבר על 21 ימים לפני משאל עם, עד 24 שעות לפניו. יש כמה הוראות היום בחוק שמסדירות את הנושא של התעמולה ברדיו האזורי, שאולי אפשר להיעזר בהם והייתי רוצה בקצרה שהוועדה תשמע מהן ההוראות. למשל יש הוראה שמדובר על כך שתתקבל, שבקבלת שידורי תעמולת בחירות לא יפלה בעל זיכיון בין רשימות מועמדים בכל דרך שהיא, לרבות במחיר, זמני שידור ושיבוץ תשדירים. זו הרואה שצריך לכלול אותה.</w:t>
      </w:r>
    </w:p>
    <w:p w14:paraId="70BC7FA4" w14:textId="77777777" w:rsidR="00C20D46" w:rsidRPr="00C20D46" w:rsidRDefault="00C20D46" w:rsidP="00C20D46">
      <w:pPr>
        <w:bidi/>
        <w:rPr>
          <w:rFonts w:cs="David" w:hint="cs"/>
          <w:rtl/>
        </w:rPr>
      </w:pPr>
    </w:p>
    <w:p w14:paraId="0A79B223" w14:textId="77777777" w:rsidR="00C20D46" w:rsidRPr="00C20D46" w:rsidRDefault="00C20D46" w:rsidP="00C20D46">
      <w:pPr>
        <w:bidi/>
        <w:rPr>
          <w:rFonts w:cs="David" w:hint="cs"/>
          <w:rtl/>
        </w:rPr>
      </w:pPr>
      <w:r w:rsidRPr="00C20D46">
        <w:rPr>
          <w:rFonts w:cs="David" w:hint="cs"/>
          <w:rtl/>
        </w:rPr>
        <w:tab/>
        <w:t>זמן השידור לא יעלה על זמן השידור המרבי לתשדירי פרסומת כפי שמותר היום, בכך לא תהיה חריגה. היום יש הוראות להגבלת זמן לכל רשימה, פה סוכם שלא תהיה בכלל מגבלה מעבר לאיסור האפליה. עשרה ימים לפני תחילת השידורים יקבע בעל הזיכיון לוח תעריפים לשידור לפי יחידות שידור, משך השידור, כל מיני הודעות שהוא צריך למסור.</w:t>
      </w:r>
    </w:p>
    <w:p w14:paraId="79B3B06B" w14:textId="77777777" w:rsidR="00C20D46" w:rsidRPr="00C20D46" w:rsidRDefault="00C20D46" w:rsidP="00C20D46">
      <w:pPr>
        <w:bidi/>
        <w:rPr>
          <w:rFonts w:cs="David" w:hint="cs"/>
          <w:rtl/>
        </w:rPr>
      </w:pPr>
    </w:p>
    <w:p w14:paraId="7D83F28D" w14:textId="77777777" w:rsidR="00C20D46" w:rsidRPr="00C20D46" w:rsidRDefault="00C20D46" w:rsidP="00C20D46">
      <w:pPr>
        <w:bidi/>
        <w:rPr>
          <w:rFonts w:cs="David" w:hint="cs"/>
          <w:rtl/>
        </w:rPr>
      </w:pPr>
      <w:r w:rsidRPr="00C20D46">
        <w:rPr>
          <w:rFonts w:cs="David" w:hint="cs"/>
          <w:rtl/>
        </w:rPr>
        <w:tab/>
        <w:t xml:space="preserve">היום יש הגבלה בחוק על התעריפים, התעריף המרבי שרשאי בעל זיכיון לקבוע לשידור הוא כל 30 שניות יהיה כמפורט בתוספת והתוספת קובעת תעריפים, האם רוצים לגעת בזה או להשאיר את זה פתוח?  </w:t>
      </w:r>
    </w:p>
    <w:p w14:paraId="49FD0AD3" w14:textId="77777777" w:rsidR="00C20D46" w:rsidRPr="00C20D46" w:rsidRDefault="00C20D46" w:rsidP="00C20D46">
      <w:pPr>
        <w:bidi/>
        <w:rPr>
          <w:rFonts w:cs="David" w:hint="cs"/>
          <w:rtl/>
        </w:rPr>
      </w:pPr>
    </w:p>
    <w:p w14:paraId="0B952762" w14:textId="77777777" w:rsidR="00C20D46" w:rsidRPr="00C20D46" w:rsidRDefault="00C20D46" w:rsidP="00C20D46">
      <w:pPr>
        <w:bidi/>
        <w:rPr>
          <w:rFonts w:cs="David" w:hint="cs"/>
          <w:u w:val="single"/>
          <w:rtl/>
        </w:rPr>
      </w:pPr>
      <w:r w:rsidRPr="00C20D46">
        <w:rPr>
          <w:rFonts w:cs="David" w:hint="cs"/>
          <w:u w:val="single"/>
          <w:rtl/>
        </w:rPr>
        <w:t>אביטל בן חמו:</w:t>
      </w:r>
    </w:p>
    <w:p w14:paraId="74148F33" w14:textId="77777777" w:rsidR="00C20D46" w:rsidRPr="00C20D46" w:rsidRDefault="00C20D46" w:rsidP="00C20D46">
      <w:pPr>
        <w:bidi/>
        <w:rPr>
          <w:rFonts w:cs="David" w:hint="cs"/>
          <w:rtl/>
        </w:rPr>
      </w:pPr>
    </w:p>
    <w:p w14:paraId="53C684FF" w14:textId="77777777" w:rsidR="00C20D46" w:rsidRPr="00C20D46" w:rsidRDefault="00C20D46" w:rsidP="00C20D46">
      <w:pPr>
        <w:bidi/>
        <w:rPr>
          <w:rFonts w:cs="David" w:hint="cs"/>
          <w:rtl/>
        </w:rPr>
      </w:pPr>
      <w:r w:rsidRPr="00C20D46">
        <w:rPr>
          <w:rFonts w:cs="David" w:hint="cs"/>
          <w:rtl/>
        </w:rPr>
        <w:tab/>
        <w:t>התעריפים בתוספת הם לפי אזורים אז פה זה לא רלוונטי, אפשר לקבוע תעריפים לפי פרמטר אחר אבל התעריפים האלה לא רלוונטיים.</w:t>
      </w:r>
    </w:p>
    <w:p w14:paraId="01E91304" w14:textId="77777777" w:rsidR="00C20D46" w:rsidRPr="00C20D46" w:rsidRDefault="00C20D46" w:rsidP="00C20D46">
      <w:pPr>
        <w:bidi/>
        <w:rPr>
          <w:rFonts w:cs="David" w:hint="cs"/>
          <w:rtl/>
        </w:rPr>
      </w:pPr>
    </w:p>
    <w:p w14:paraId="658B34E7" w14:textId="77777777" w:rsidR="00C20D46" w:rsidRPr="00C20D46" w:rsidRDefault="00C20D46" w:rsidP="00C20D46">
      <w:pPr>
        <w:bidi/>
        <w:rPr>
          <w:rFonts w:cs="David" w:hint="cs"/>
          <w:rtl/>
        </w:rPr>
      </w:pPr>
      <w:r w:rsidRPr="00C20D46">
        <w:rPr>
          <w:rFonts w:cs="David" w:hint="cs"/>
          <w:u w:val="single"/>
          <w:rtl/>
        </w:rPr>
        <w:t>גדעון סער:</w:t>
      </w:r>
    </w:p>
    <w:p w14:paraId="28796175" w14:textId="77777777" w:rsidR="00C20D46" w:rsidRPr="00C20D46" w:rsidRDefault="00C20D46" w:rsidP="00C20D46">
      <w:pPr>
        <w:bidi/>
        <w:rPr>
          <w:rFonts w:cs="David" w:hint="cs"/>
          <w:rtl/>
        </w:rPr>
      </w:pPr>
    </w:p>
    <w:p w14:paraId="539C8052" w14:textId="77777777" w:rsidR="00C20D46" w:rsidRPr="00C20D46" w:rsidRDefault="00C20D46" w:rsidP="00C20D46">
      <w:pPr>
        <w:bidi/>
        <w:rPr>
          <w:rFonts w:cs="David" w:hint="cs"/>
          <w:rtl/>
        </w:rPr>
      </w:pPr>
      <w:r w:rsidRPr="00C20D46">
        <w:rPr>
          <w:rFonts w:cs="David" w:hint="cs"/>
          <w:rtl/>
        </w:rPr>
        <w:tab/>
        <w:t xml:space="preserve"> התעריפים צריכים להיות אלה המקובלים לעניין פרסום באותן שעות.</w:t>
      </w:r>
    </w:p>
    <w:p w14:paraId="35F3BA2F" w14:textId="77777777" w:rsidR="00C20D46" w:rsidRPr="00C20D46" w:rsidRDefault="00C20D46" w:rsidP="00C20D46">
      <w:pPr>
        <w:bidi/>
        <w:rPr>
          <w:rFonts w:cs="David" w:hint="cs"/>
          <w:rtl/>
        </w:rPr>
      </w:pPr>
    </w:p>
    <w:p w14:paraId="623A623B" w14:textId="77777777" w:rsidR="00C20D46" w:rsidRPr="00C20D46" w:rsidRDefault="00C20D46" w:rsidP="00C20D46">
      <w:pPr>
        <w:bidi/>
        <w:rPr>
          <w:rFonts w:cs="David" w:hint="cs"/>
          <w:u w:val="single"/>
          <w:rtl/>
        </w:rPr>
      </w:pPr>
      <w:r w:rsidRPr="00C20D46">
        <w:rPr>
          <w:rFonts w:cs="David" w:hint="cs"/>
          <w:u w:val="single"/>
          <w:rtl/>
        </w:rPr>
        <w:t>ארבל אסטרחן:</w:t>
      </w:r>
    </w:p>
    <w:p w14:paraId="74D7645F" w14:textId="77777777" w:rsidR="00C20D46" w:rsidRPr="00C20D46" w:rsidRDefault="00C20D46" w:rsidP="00C20D46">
      <w:pPr>
        <w:bidi/>
        <w:rPr>
          <w:rFonts w:cs="David" w:hint="cs"/>
          <w:rtl/>
        </w:rPr>
      </w:pPr>
    </w:p>
    <w:p w14:paraId="063282C8" w14:textId="77777777" w:rsidR="00C20D46" w:rsidRPr="00C20D46" w:rsidRDefault="00C20D46" w:rsidP="00C20D46">
      <w:pPr>
        <w:bidi/>
        <w:rPr>
          <w:rFonts w:cs="David" w:hint="cs"/>
          <w:rtl/>
        </w:rPr>
      </w:pPr>
      <w:r w:rsidRPr="00C20D46">
        <w:rPr>
          <w:rFonts w:cs="David" w:hint="cs"/>
          <w:rtl/>
        </w:rPr>
        <w:tab/>
        <w:t xml:space="preserve"> היום יש הודעות למבקר המדינה של בעל הזיכיון, היות וזה מפלגות זה מסייע למבקר המדינה לעקוב אחרי ההוצאות של מפלגות.</w:t>
      </w:r>
    </w:p>
    <w:p w14:paraId="5ACFE648" w14:textId="77777777" w:rsidR="00C20D46" w:rsidRPr="00C20D46" w:rsidRDefault="00C20D46" w:rsidP="00C20D46">
      <w:pPr>
        <w:bidi/>
        <w:rPr>
          <w:rFonts w:cs="David" w:hint="cs"/>
          <w:rtl/>
        </w:rPr>
      </w:pPr>
    </w:p>
    <w:p w14:paraId="74C237C3" w14:textId="77777777" w:rsidR="00C20D46" w:rsidRPr="00C20D46" w:rsidRDefault="00C20D46" w:rsidP="00C20D46">
      <w:pPr>
        <w:bidi/>
        <w:rPr>
          <w:rFonts w:cs="David" w:hint="cs"/>
          <w:rtl/>
        </w:rPr>
      </w:pPr>
      <w:r w:rsidRPr="00C20D46">
        <w:rPr>
          <w:rFonts w:cs="David" w:hint="cs"/>
          <w:u w:val="single"/>
          <w:rtl/>
        </w:rPr>
        <w:t>גדעון סער:</w:t>
      </w:r>
    </w:p>
    <w:p w14:paraId="59E22B59" w14:textId="77777777" w:rsidR="00C20D46" w:rsidRPr="00C20D46" w:rsidRDefault="00C20D46" w:rsidP="00C20D46">
      <w:pPr>
        <w:bidi/>
        <w:rPr>
          <w:rFonts w:cs="David" w:hint="cs"/>
          <w:rtl/>
        </w:rPr>
      </w:pPr>
    </w:p>
    <w:p w14:paraId="54A5EABE" w14:textId="77777777" w:rsidR="00C20D46" w:rsidRPr="00C20D46" w:rsidRDefault="00C20D46" w:rsidP="00C20D46">
      <w:pPr>
        <w:bidi/>
        <w:rPr>
          <w:rFonts w:cs="David" w:hint="cs"/>
          <w:rtl/>
        </w:rPr>
      </w:pPr>
      <w:r w:rsidRPr="00C20D46">
        <w:rPr>
          <w:rFonts w:cs="David" w:hint="cs"/>
          <w:rtl/>
        </w:rPr>
        <w:tab/>
        <w:t xml:space="preserve"> זה לא בהכרח מפלגות. זה יכול ויכול שלא. </w:t>
      </w:r>
    </w:p>
    <w:p w14:paraId="7C2B6D10" w14:textId="77777777" w:rsidR="00C20D46" w:rsidRDefault="00C20D46" w:rsidP="00C20D46">
      <w:pPr>
        <w:bidi/>
        <w:rPr>
          <w:rFonts w:cs="David" w:hint="cs"/>
          <w:rtl/>
        </w:rPr>
      </w:pPr>
    </w:p>
    <w:p w14:paraId="2903EA30" w14:textId="77777777" w:rsidR="00C20D46" w:rsidRDefault="00C20D46" w:rsidP="00C20D46">
      <w:pPr>
        <w:bidi/>
        <w:rPr>
          <w:rFonts w:cs="David" w:hint="cs"/>
          <w:rtl/>
        </w:rPr>
      </w:pPr>
    </w:p>
    <w:p w14:paraId="163BF228" w14:textId="77777777" w:rsidR="00C20D46" w:rsidRDefault="00C20D46" w:rsidP="00C20D46">
      <w:pPr>
        <w:bidi/>
        <w:rPr>
          <w:rFonts w:cs="David" w:hint="cs"/>
          <w:rtl/>
        </w:rPr>
      </w:pPr>
    </w:p>
    <w:p w14:paraId="14C59D49" w14:textId="77777777" w:rsidR="00C20D46" w:rsidRDefault="00C20D46" w:rsidP="00C20D46">
      <w:pPr>
        <w:bidi/>
        <w:rPr>
          <w:rFonts w:cs="David" w:hint="cs"/>
          <w:rtl/>
        </w:rPr>
      </w:pPr>
    </w:p>
    <w:p w14:paraId="7C2FA832" w14:textId="77777777" w:rsidR="00C20D46" w:rsidRDefault="00C20D46" w:rsidP="00C20D46">
      <w:pPr>
        <w:bidi/>
        <w:rPr>
          <w:rFonts w:cs="David" w:hint="cs"/>
          <w:rtl/>
        </w:rPr>
      </w:pPr>
    </w:p>
    <w:p w14:paraId="4B548C96" w14:textId="77777777" w:rsidR="00C20D46" w:rsidRDefault="00C20D46" w:rsidP="00C20D46">
      <w:pPr>
        <w:bidi/>
        <w:rPr>
          <w:rFonts w:cs="David" w:hint="cs"/>
          <w:rtl/>
        </w:rPr>
      </w:pPr>
    </w:p>
    <w:p w14:paraId="05A22B3D" w14:textId="77777777" w:rsidR="00C20D46" w:rsidRPr="00C20D46" w:rsidRDefault="00C20D46" w:rsidP="00C20D46">
      <w:pPr>
        <w:bidi/>
        <w:rPr>
          <w:rFonts w:cs="David" w:hint="cs"/>
          <w:rtl/>
        </w:rPr>
      </w:pPr>
    </w:p>
    <w:p w14:paraId="39618758" w14:textId="77777777" w:rsidR="00C20D46" w:rsidRPr="00C20D46" w:rsidRDefault="00C20D46" w:rsidP="00C20D46">
      <w:pPr>
        <w:bidi/>
        <w:rPr>
          <w:rFonts w:cs="David" w:hint="cs"/>
          <w:u w:val="single"/>
          <w:rtl/>
        </w:rPr>
      </w:pPr>
      <w:r w:rsidRPr="00C20D46">
        <w:rPr>
          <w:rFonts w:cs="David" w:hint="cs"/>
          <w:u w:val="single"/>
          <w:rtl/>
        </w:rPr>
        <w:t>ארבל אסטרחן:</w:t>
      </w:r>
    </w:p>
    <w:p w14:paraId="6D92200B" w14:textId="77777777" w:rsidR="00C20D46" w:rsidRPr="00C20D46" w:rsidRDefault="00C20D46" w:rsidP="00C20D46">
      <w:pPr>
        <w:bidi/>
        <w:rPr>
          <w:rFonts w:cs="David" w:hint="cs"/>
          <w:u w:val="single"/>
          <w:rtl/>
        </w:rPr>
      </w:pPr>
    </w:p>
    <w:p w14:paraId="19E4477A" w14:textId="77777777" w:rsidR="00C20D46" w:rsidRPr="00C20D46" w:rsidRDefault="00C20D46" w:rsidP="00C20D46">
      <w:pPr>
        <w:bidi/>
        <w:rPr>
          <w:rFonts w:cs="David" w:hint="cs"/>
          <w:rtl/>
        </w:rPr>
      </w:pPr>
      <w:r w:rsidRPr="00C20D46">
        <w:rPr>
          <w:rFonts w:cs="David" w:hint="cs"/>
          <w:rtl/>
        </w:rPr>
        <w:tab/>
        <w:t xml:space="preserve"> האם זה יעניין את משרד מבקר המדינה לקבל הודעות על התשדירים והמזמינים?</w:t>
      </w:r>
    </w:p>
    <w:p w14:paraId="6596C200" w14:textId="77777777" w:rsidR="00C20D46" w:rsidRPr="00C20D46" w:rsidRDefault="00C20D46" w:rsidP="00C20D46">
      <w:pPr>
        <w:bidi/>
        <w:rPr>
          <w:rFonts w:cs="David" w:hint="cs"/>
          <w:rtl/>
        </w:rPr>
      </w:pPr>
    </w:p>
    <w:p w14:paraId="639D5A0E" w14:textId="77777777" w:rsidR="00C20D46" w:rsidRPr="00C20D46" w:rsidRDefault="00C20D46" w:rsidP="00C20D46">
      <w:pPr>
        <w:bidi/>
        <w:rPr>
          <w:rFonts w:cs="David" w:hint="cs"/>
          <w:u w:val="single"/>
          <w:rtl/>
        </w:rPr>
      </w:pPr>
      <w:r w:rsidRPr="00C20D46">
        <w:rPr>
          <w:rFonts w:cs="David" w:hint="cs"/>
          <w:u w:val="single"/>
          <w:rtl/>
        </w:rPr>
        <w:t>נורית ישראלי:</w:t>
      </w:r>
    </w:p>
    <w:p w14:paraId="2694C60C" w14:textId="77777777" w:rsidR="00C20D46" w:rsidRPr="00C20D46" w:rsidRDefault="00C20D46" w:rsidP="00C20D46">
      <w:pPr>
        <w:bidi/>
        <w:rPr>
          <w:rFonts w:cs="David" w:hint="cs"/>
          <w:rtl/>
        </w:rPr>
      </w:pPr>
    </w:p>
    <w:p w14:paraId="347E709C" w14:textId="77777777" w:rsidR="00C20D46" w:rsidRPr="00C20D46" w:rsidRDefault="00C20D46" w:rsidP="00C20D46">
      <w:pPr>
        <w:bidi/>
        <w:rPr>
          <w:rFonts w:cs="David" w:hint="cs"/>
          <w:rtl/>
        </w:rPr>
      </w:pPr>
      <w:r w:rsidRPr="00C20D46">
        <w:rPr>
          <w:rFonts w:cs="David" w:hint="cs"/>
          <w:rtl/>
        </w:rPr>
        <w:tab/>
        <w:t xml:space="preserve"> זה מחזיר אותנו לנושא הגופים הקשורים שלא התמודדנו אתו עד עכשיו.</w:t>
      </w:r>
    </w:p>
    <w:p w14:paraId="71B2D7A0" w14:textId="77777777" w:rsidR="00C20D46" w:rsidRPr="00C20D46" w:rsidRDefault="00C20D46" w:rsidP="00C20D46">
      <w:pPr>
        <w:bidi/>
        <w:rPr>
          <w:rFonts w:cs="David" w:hint="cs"/>
          <w:rtl/>
        </w:rPr>
      </w:pPr>
    </w:p>
    <w:p w14:paraId="750715D9" w14:textId="77777777" w:rsidR="00C20D46" w:rsidRPr="00C20D46" w:rsidRDefault="00C20D46" w:rsidP="00C20D46">
      <w:pPr>
        <w:bidi/>
        <w:rPr>
          <w:rFonts w:cs="David" w:hint="cs"/>
          <w:u w:val="single"/>
          <w:rtl/>
        </w:rPr>
      </w:pPr>
      <w:r w:rsidRPr="00C20D46">
        <w:rPr>
          <w:rFonts w:cs="David" w:hint="cs"/>
          <w:u w:val="single"/>
          <w:rtl/>
        </w:rPr>
        <w:t>היו"ר דוד טל:</w:t>
      </w:r>
    </w:p>
    <w:p w14:paraId="2BDE286F" w14:textId="77777777" w:rsidR="00C20D46" w:rsidRPr="00C20D46" w:rsidRDefault="00C20D46" w:rsidP="00C20D46">
      <w:pPr>
        <w:bidi/>
        <w:rPr>
          <w:rFonts w:cs="David" w:hint="cs"/>
          <w:rtl/>
        </w:rPr>
      </w:pPr>
    </w:p>
    <w:p w14:paraId="04C1F4E2" w14:textId="77777777" w:rsidR="00C20D46" w:rsidRPr="00C20D46" w:rsidRDefault="00C20D46" w:rsidP="00C20D46">
      <w:pPr>
        <w:bidi/>
        <w:rPr>
          <w:rFonts w:cs="David" w:hint="cs"/>
          <w:rtl/>
        </w:rPr>
      </w:pPr>
      <w:r w:rsidRPr="00C20D46">
        <w:rPr>
          <w:rFonts w:cs="David" w:hint="cs"/>
          <w:rtl/>
        </w:rPr>
        <w:tab/>
        <w:t xml:space="preserve"> אתם לא אמורים להתמודד עם הגופים הקשורים, אתם אמורים להתמודד עם המפלגות בלבד. </w:t>
      </w:r>
    </w:p>
    <w:p w14:paraId="1FDC2B50" w14:textId="77777777" w:rsidR="00C20D46" w:rsidRPr="00C20D46" w:rsidRDefault="00C20D46" w:rsidP="00C20D46">
      <w:pPr>
        <w:bidi/>
        <w:rPr>
          <w:rFonts w:cs="David" w:hint="cs"/>
          <w:rtl/>
        </w:rPr>
      </w:pPr>
    </w:p>
    <w:p w14:paraId="5C767227" w14:textId="77777777" w:rsidR="00C20D46" w:rsidRPr="00C20D46" w:rsidRDefault="00C20D46" w:rsidP="00C20D46">
      <w:pPr>
        <w:bidi/>
        <w:rPr>
          <w:rFonts w:cs="David"/>
          <w:u w:val="single"/>
        </w:rPr>
      </w:pPr>
      <w:r w:rsidRPr="00C20D46">
        <w:rPr>
          <w:rFonts w:cs="David" w:hint="eastAsia"/>
          <w:u w:val="single"/>
          <w:rtl/>
        </w:rPr>
        <w:t>נורית</w:t>
      </w:r>
      <w:r w:rsidRPr="00C20D46">
        <w:rPr>
          <w:rFonts w:cs="David"/>
          <w:u w:val="single"/>
          <w:rtl/>
        </w:rPr>
        <w:t xml:space="preserve"> ישראלי:</w:t>
      </w:r>
    </w:p>
    <w:p w14:paraId="4706370E" w14:textId="77777777" w:rsidR="00C20D46" w:rsidRPr="00C20D46" w:rsidRDefault="00C20D46" w:rsidP="00C20D46">
      <w:pPr>
        <w:bidi/>
        <w:rPr>
          <w:rFonts w:cs="David"/>
          <w:rtl/>
        </w:rPr>
      </w:pPr>
    </w:p>
    <w:p w14:paraId="547AFBB6" w14:textId="77777777" w:rsidR="00C20D46" w:rsidRPr="00C20D46" w:rsidRDefault="00C20D46" w:rsidP="00C20D46">
      <w:pPr>
        <w:bidi/>
        <w:rPr>
          <w:rFonts w:cs="David" w:hint="cs"/>
          <w:rtl/>
        </w:rPr>
      </w:pPr>
      <w:r w:rsidRPr="00C20D46">
        <w:rPr>
          <w:rFonts w:cs="David"/>
        </w:rPr>
        <w:tab/>
      </w:r>
      <w:r w:rsidRPr="00C20D46">
        <w:rPr>
          <w:rFonts w:cs="David" w:hint="cs"/>
          <w:rtl/>
        </w:rPr>
        <w:t xml:space="preserve">אם הגישה היא שאנחנו מבקרים אך ורק את המפלגות, אנחנו צריכים דיווחים רק מהפלגות וההסדר הקיים מבטיח את זה. </w:t>
      </w:r>
    </w:p>
    <w:p w14:paraId="0D1756FA" w14:textId="77777777" w:rsidR="00C20D46" w:rsidRPr="00C20D46" w:rsidRDefault="00C20D46" w:rsidP="00C20D46">
      <w:pPr>
        <w:bidi/>
        <w:rPr>
          <w:rFonts w:cs="David" w:hint="cs"/>
          <w:rtl/>
        </w:rPr>
      </w:pPr>
      <w:r w:rsidRPr="00C20D46">
        <w:rPr>
          <w:rFonts w:cs="David" w:hint="cs"/>
          <w:rtl/>
        </w:rPr>
        <w:t xml:space="preserve"> </w:t>
      </w:r>
    </w:p>
    <w:p w14:paraId="537070D6" w14:textId="77777777" w:rsidR="00C20D46" w:rsidRPr="00C20D46" w:rsidRDefault="00C20D46" w:rsidP="00C20D46">
      <w:pPr>
        <w:bidi/>
        <w:rPr>
          <w:rFonts w:cs="David" w:hint="cs"/>
          <w:u w:val="single"/>
          <w:rtl/>
        </w:rPr>
      </w:pPr>
      <w:r w:rsidRPr="00C20D46">
        <w:rPr>
          <w:rFonts w:cs="David" w:hint="cs"/>
          <w:u w:val="single"/>
          <w:rtl/>
        </w:rPr>
        <w:t>ארבל אסטרחן:</w:t>
      </w:r>
    </w:p>
    <w:p w14:paraId="1BA5AE8A" w14:textId="77777777" w:rsidR="00C20D46" w:rsidRPr="00C20D46" w:rsidRDefault="00C20D46" w:rsidP="00C20D46">
      <w:pPr>
        <w:bidi/>
        <w:rPr>
          <w:rFonts w:cs="David" w:hint="cs"/>
          <w:rtl/>
        </w:rPr>
      </w:pPr>
    </w:p>
    <w:p w14:paraId="3E25B415" w14:textId="77777777" w:rsidR="00C20D46" w:rsidRPr="00C20D46" w:rsidRDefault="00C20D46" w:rsidP="00C20D46">
      <w:pPr>
        <w:bidi/>
        <w:rPr>
          <w:rFonts w:cs="David" w:hint="cs"/>
          <w:rtl/>
        </w:rPr>
      </w:pPr>
      <w:r w:rsidRPr="00C20D46">
        <w:rPr>
          <w:rFonts w:cs="David" w:hint="cs"/>
          <w:rtl/>
        </w:rPr>
        <w:tab/>
        <w:t>אז אתם לא צריכים שבעל הזיכיון ידווח, שהרשתות ידווחו לכם.</w:t>
      </w:r>
    </w:p>
    <w:p w14:paraId="477A5C33" w14:textId="77777777" w:rsidR="00C20D46" w:rsidRPr="00C20D46" w:rsidRDefault="00C20D46" w:rsidP="00C20D46">
      <w:pPr>
        <w:bidi/>
        <w:rPr>
          <w:rFonts w:cs="David" w:hint="cs"/>
          <w:rtl/>
        </w:rPr>
      </w:pPr>
    </w:p>
    <w:p w14:paraId="3C2FF0D0" w14:textId="77777777" w:rsidR="00C20D46" w:rsidRPr="00C20D46" w:rsidRDefault="00C20D46" w:rsidP="00C20D46">
      <w:pPr>
        <w:bidi/>
        <w:rPr>
          <w:rFonts w:cs="David" w:hint="cs"/>
          <w:u w:val="single"/>
          <w:rtl/>
        </w:rPr>
      </w:pPr>
      <w:r w:rsidRPr="00C20D46">
        <w:rPr>
          <w:rFonts w:cs="David" w:hint="cs"/>
          <w:u w:val="single"/>
          <w:rtl/>
        </w:rPr>
        <w:t>היו"ר דוד טל:</w:t>
      </w:r>
    </w:p>
    <w:p w14:paraId="16361EB3" w14:textId="77777777" w:rsidR="00C20D46" w:rsidRPr="00C20D46" w:rsidRDefault="00C20D46" w:rsidP="00C20D46">
      <w:pPr>
        <w:bidi/>
        <w:rPr>
          <w:rFonts w:cs="David" w:hint="cs"/>
          <w:rtl/>
        </w:rPr>
      </w:pPr>
    </w:p>
    <w:p w14:paraId="35448947" w14:textId="77777777" w:rsidR="00C20D46" w:rsidRPr="00C20D46" w:rsidRDefault="00C20D46" w:rsidP="00C20D46">
      <w:pPr>
        <w:bidi/>
        <w:rPr>
          <w:rFonts w:cs="David" w:hint="cs"/>
          <w:rtl/>
        </w:rPr>
      </w:pPr>
      <w:r w:rsidRPr="00C20D46">
        <w:rPr>
          <w:rFonts w:cs="David" w:hint="cs"/>
          <w:rtl/>
        </w:rPr>
        <w:tab/>
        <w:t xml:space="preserve"> צריכים את זה רק לגבי מפלגות.</w:t>
      </w:r>
    </w:p>
    <w:p w14:paraId="215330E0" w14:textId="77777777" w:rsidR="00C20D46" w:rsidRPr="00C20D46" w:rsidRDefault="00C20D46" w:rsidP="00C20D46">
      <w:pPr>
        <w:bidi/>
        <w:rPr>
          <w:rFonts w:cs="David" w:hint="cs"/>
          <w:rtl/>
        </w:rPr>
      </w:pPr>
    </w:p>
    <w:p w14:paraId="0F86D12D" w14:textId="77777777" w:rsidR="00C20D46" w:rsidRPr="00C20D46" w:rsidRDefault="00C20D46" w:rsidP="00C20D46">
      <w:pPr>
        <w:bidi/>
        <w:rPr>
          <w:rFonts w:cs="David" w:hint="cs"/>
          <w:u w:val="single"/>
          <w:rtl/>
        </w:rPr>
      </w:pPr>
      <w:r w:rsidRPr="00C20D46">
        <w:rPr>
          <w:rFonts w:cs="David" w:hint="cs"/>
          <w:u w:val="single"/>
          <w:rtl/>
        </w:rPr>
        <w:t>ארבל אסטרחן:</w:t>
      </w:r>
    </w:p>
    <w:p w14:paraId="42136FFB" w14:textId="77777777" w:rsidR="00C20D46" w:rsidRPr="00C20D46" w:rsidRDefault="00C20D46" w:rsidP="00C20D46">
      <w:pPr>
        <w:bidi/>
        <w:rPr>
          <w:rFonts w:cs="David" w:hint="cs"/>
          <w:u w:val="single"/>
          <w:rtl/>
        </w:rPr>
      </w:pPr>
    </w:p>
    <w:p w14:paraId="7EBBD8B4" w14:textId="77777777" w:rsidR="00C20D46" w:rsidRPr="00C20D46" w:rsidRDefault="00C20D46" w:rsidP="00C20D46">
      <w:pPr>
        <w:bidi/>
        <w:rPr>
          <w:rFonts w:cs="David" w:hint="cs"/>
          <w:rtl/>
        </w:rPr>
      </w:pPr>
      <w:r w:rsidRPr="00C20D46">
        <w:rPr>
          <w:rFonts w:cs="David" w:hint="cs"/>
          <w:rtl/>
        </w:rPr>
        <w:tab/>
        <w:t xml:space="preserve"> אי אפשר להסתפק בהודעה של המפלגות?</w:t>
      </w:r>
    </w:p>
    <w:p w14:paraId="07758082" w14:textId="77777777" w:rsidR="00C20D46" w:rsidRPr="00C20D46" w:rsidRDefault="00C20D46" w:rsidP="00C20D46">
      <w:pPr>
        <w:bidi/>
        <w:rPr>
          <w:rFonts w:cs="David" w:hint="cs"/>
          <w:rtl/>
        </w:rPr>
      </w:pPr>
    </w:p>
    <w:p w14:paraId="41CFAC4E" w14:textId="77777777" w:rsidR="00C20D46" w:rsidRPr="00C20D46" w:rsidRDefault="00C20D46" w:rsidP="00C20D46">
      <w:pPr>
        <w:bidi/>
        <w:rPr>
          <w:rFonts w:cs="David"/>
          <w:u w:val="single"/>
        </w:rPr>
      </w:pPr>
      <w:r w:rsidRPr="00C20D46">
        <w:rPr>
          <w:rFonts w:cs="David" w:hint="eastAsia"/>
          <w:u w:val="single"/>
          <w:rtl/>
        </w:rPr>
        <w:t>נורית</w:t>
      </w:r>
      <w:r w:rsidRPr="00C20D46">
        <w:rPr>
          <w:rFonts w:cs="David"/>
          <w:u w:val="single"/>
          <w:rtl/>
        </w:rPr>
        <w:t xml:space="preserve"> ישראלי:</w:t>
      </w:r>
    </w:p>
    <w:p w14:paraId="57120533" w14:textId="77777777" w:rsidR="00C20D46" w:rsidRPr="00C20D46" w:rsidRDefault="00C20D46" w:rsidP="00C20D46">
      <w:pPr>
        <w:bidi/>
        <w:rPr>
          <w:rFonts w:cs="David"/>
          <w:rtl/>
        </w:rPr>
      </w:pPr>
    </w:p>
    <w:p w14:paraId="695E5FB3" w14:textId="77777777" w:rsidR="00C20D46" w:rsidRPr="00C20D46" w:rsidRDefault="00C20D46" w:rsidP="00C20D46">
      <w:pPr>
        <w:bidi/>
        <w:rPr>
          <w:rFonts w:cs="David" w:hint="cs"/>
          <w:rtl/>
        </w:rPr>
      </w:pPr>
      <w:r w:rsidRPr="00C20D46">
        <w:rPr>
          <w:rFonts w:cs="David"/>
        </w:rPr>
        <w:tab/>
      </w:r>
      <w:r w:rsidRPr="00C20D46">
        <w:rPr>
          <w:rFonts w:cs="David" w:hint="cs"/>
          <w:rtl/>
        </w:rPr>
        <w:t xml:space="preserve">לא. ההסדר המצליב מאפשר לנו לאמת את העובדות. </w:t>
      </w:r>
    </w:p>
    <w:p w14:paraId="648A3EA0" w14:textId="77777777" w:rsidR="00C20D46" w:rsidRPr="00C20D46" w:rsidRDefault="00C20D46" w:rsidP="00C20D46">
      <w:pPr>
        <w:bidi/>
        <w:rPr>
          <w:rFonts w:cs="David"/>
          <w:rtl/>
        </w:rPr>
      </w:pPr>
    </w:p>
    <w:p w14:paraId="26916FD8" w14:textId="77777777" w:rsidR="00C20D46" w:rsidRPr="00C20D46" w:rsidRDefault="00C20D46" w:rsidP="00C20D46">
      <w:pPr>
        <w:bidi/>
        <w:rPr>
          <w:rFonts w:cs="David" w:hint="cs"/>
          <w:u w:val="single"/>
          <w:rtl/>
        </w:rPr>
      </w:pPr>
      <w:r w:rsidRPr="00C20D46">
        <w:rPr>
          <w:rFonts w:cs="David" w:hint="cs"/>
          <w:u w:val="single"/>
          <w:rtl/>
        </w:rPr>
        <w:t>ארבל אסטרחן:</w:t>
      </w:r>
    </w:p>
    <w:p w14:paraId="347C84A4" w14:textId="77777777" w:rsidR="00C20D46" w:rsidRPr="00C20D46" w:rsidRDefault="00C20D46" w:rsidP="00C20D46">
      <w:pPr>
        <w:bidi/>
        <w:rPr>
          <w:rFonts w:cs="David" w:hint="cs"/>
          <w:u w:val="single"/>
          <w:rtl/>
        </w:rPr>
      </w:pPr>
    </w:p>
    <w:p w14:paraId="27F952E2" w14:textId="77777777" w:rsidR="00C20D46" w:rsidRPr="00C20D46" w:rsidRDefault="00C20D46" w:rsidP="00C20D46">
      <w:pPr>
        <w:bidi/>
        <w:rPr>
          <w:rFonts w:cs="David" w:hint="cs"/>
          <w:rtl/>
        </w:rPr>
      </w:pPr>
      <w:r w:rsidRPr="00C20D46">
        <w:rPr>
          <w:rFonts w:cs="David" w:hint="cs"/>
          <w:rtl/>
        </w:rPr>
        <w:tab/>
        <w:t xml:space="preserve"> בעל הזיכיון ישמור הקלטה של תשדירי תעמולת הבחירות במשך שלוש שנים.</w:t>
      </w:r>
    </w:p>
    <w:p w14:paraId="22ED70A2" w14:textId="77777777" w:rsidR="00C20D46" w:rsidRPr="00C20D46" w:rsidRDefault="00C20D46" w:rsidP="00C20D46">
      <w:pPr>
        <w:bidi/>
        <w:rPr>
          <w:rFonts w:cs="David" w:hint="cs"/>
          <w:rtl/>
        </w:rPr>
      </w:pPr>
      <w:r w:rsidRPr="00C20D46">
        <w:rPr>
          <w:rFonts w:cs="David" w:hint="cs"/>
          <w:rtl/>
        </w:rPr>
        <w:t xml:space="preserve"> </w:t>
      </w:r>
    </w:p>
    <w:p w14:paraId="0A06CA1A" w14:textId="77777777" w:rsidR="00C20D46" w:rsidRPr="00C20D46" w:rsidRDefault="00C20D46" w:rsidP="00C20D46">
      <w:pPr>
        <w:bidi/>
        <w:rPr>
          <w:rFonts w:cs="David" w:hint="cs"/>
          <w:rtl/>
        </w:rPr>
      </w:pPr>
      <w:r w:rsidRPr="00C20D46">
        <w:rPr>
          <w:rFonts w:cs="David" w:hint="cs"/>
          <w:u w:val="single"/>
          <w:rtl/>
        </w:rPr>
        <w:t>גדעון סער:</w:t>
      </w:r>
    </w:p>
    <w:p w14:paraId="4183F35B" w14:textId="77777777" w:rsidR="00C20D46" w:rsidRPr="00C20D46" w:rsidRDefault="00C20D46" w:rsidP="00C20D46">
      <w:pPr>
        <w:bidi/>
        <w:rPr>
          <w:rFonts w:cs="David" w:hint="cs"/>
          <w:rtl/>
        </w:rPr>
      </w:pPr>
    </w:p>
    <w:p w14:paraId="7E1BAE77" w14:textId="77777777" w:rsidR="00C20D46" w:rsidRPr="00C20D46" w:rsidRDefault="00C20D46" w:rsidP="00C20D46">
      <w:pPr>
        <w:bidi/>
        <w:rPr>
          <w:rFonts w:cs="David" w:hint="cs"/>
          <w:rtl/>
        </w:rPr>
      </w:pPr>
      <w:r w:rsidRPr="00C20D46">
        <w:rPr>
          <w:rFonts w:cs="David" w:hint="cs"/>
          <w:rtl/>
        </w:rPr>
        <w:tab/>
        <w:t xml:space="preserve"> נראה לי הזוי.</w:t>
      </w:r>
    </w:p>
    <w:p w14:paraId="07010538" w14:textId="77777777" w:rsidR="00C20D46" w:rsidRPr="00C20D46" w:rsidRDefault="00C20D46" w:rsidP="00C20D46">
      <w:pPr>
        <w:bidi/>
        <w:rPr>
          <w:rFonts w:cs="David" w:hint="cs"/>
          <w:rtl/>
        </w:rPr>
      </w:pPr>
    </w:p>
    <w:p w14:paraId="4D31DDBB" w14:textId="77777777" w:rsidR="00C20D46" w:rsidRPr="00C20D46" w:rsidRDefault="00C20D46" w:rsidP="00C20D46">
      <w:pPr>
        <w:bidi/>
        <w:rPr>
          <w:rFonts w:cs="David" w:hint="cs"/>
          <w:u w:val="single"/>
          <w:rtl/>
        </w:rPr>
      </w:pPr>
      <w:r w:rsidRPr="00C20D46">
        <w:rPr>
          <w:rFonts w:cs="David" w:hint="cs"/>
          <w:u w:val="single"/>
          <w:rtl/>
        </w:rPr>
        <w:t>ארבל אסטרחן:</w:t>
      </w:r>
    </w:p>
    <w:p w14:paraId="0D14251B" w14:textId="77777777" w:rsidR="00C20D46" w:rsidRPr="00C20D46" w:rsidRDefault="00C20D46" w:rsidP="00C20D46">
      <w:pPr>
        <w:bidi/>
        <w:rPr>
          <w:rFonts w:cs="David" w:hint="cs"/>
          <w:rtl/>
        </w:rPr>
      </w:pPr>
    </w:p>
    <w:p w14:paraId="58E02BF0" w14:textId="77777777" w:rsidR="00C20D46" w:rsidRPr="00C20D46" w:rsidRDefault="00C20D46" w:rsidP="00C20D46">
      <w:pPr>
        <w:bidi/>
        <w:rPr>
          <w:rFonts w:cs="David" w:hint="cs"/>
          <w:rtl/>
        </w:rPr>
      </w:pPr>
      <w:r w:rsidRPr="00C20D46">
        <w:rPr>
          <w:rFonts w:cs="David" w:hint="cs"/>
          <w:rtl/>
        </w:rPr>
        <w:tab/>
        <w:t xml:space="preserve"> מועצת הרשות תקבע בהתייעצות עם יו"ר  ועדת הבחירות המרכזית כללים לביצוע הוראות סעיף זה להבטחת קיום הוראותיו בשים בין היתר לכללי האתיקה שנקבעו לפי חוק הרשות השנייה לאופייה ולייחודה של תעמולת בחירות ולהנחיות לעניינה, זו הוראה שאולי כדאי לשמר, הסמכות למועצת הרשות לקבוע כללים. אלה ההוראות העיקריות.</w:t>
      </w:r>
    </w:p>
    <w:p w14:paraId="2B0279B2" w14:textId="77777777" w:rsidR="00C20D46" w:rsidRPr="00C20D46" w:rsidRDefault="00C20D46" w:rsidP="00C20D46">
      <w:pPr>
        <w:bidi/>
        <w:rPr>
          <w:rFonts w:cs="David" w:hint="cs"/>
          <w:rtl/>
        </w:rPr>
      </w:pPr>
    </w:p>
    <w:p w14:paraId="19035D89" w14:textId="77777777" w:rsidR="00C20D46" w:rsidRDefault="00C20D46" w:rsidP="00C20D46">
      <w:pPr>
        <w:bidi/>
        <w:rPr>
          <w:rFonts w:cs="David" w:hint="cs"/>
          <w:rtl/>
        </w:rPr>
      </w:pPr>
    </w:p>
    <w:p w14:paraId="31280944" w14:textId="77777777" w:rsidR="00C20D46" w:rsidRDefault="00C20D46" w:rsidP="00C20D46">
      <w:pPr>
        <w:bidi/>
        <w:rPr>
          <w:rFonts w:cs="David" w:hint="cs"/>
          <w:rtl/>
        </w:rPr>
      </w:pPr>
    </w:p>
    <w:p w14:paraId="67F84DE4" w14:textId="77777777" w:rsidR="00C20D46" w:rsidRDefault="00C20D46" w:rsidP="00C20D46">
      <w:pPr>
        <w:bidi/>
        <w:rPr>
          <w:rFonts w:cs="David" w:hint="cs"/>
          <w:rtl/>
        </w:rPr>
      </w:pPr>
    </w:p>
    <w:p w14:paraId="3BD11C04" w14:textId="77777777" w:rsidR="00C20D46" w:rsidRDefault="00C20D46" w:rsidP="00C20D46">
      <w:pPr>
        <w:bidi/>
        <w:rPr>
          <w:rFonts w:cs="David" w:hint="cs"/>
          <w:rtl/>
        </w:rPr>
      </w:pPr>
    </w:p>
    <w:p w14:paraId="602C866A" w14:textId="77777777" w:rsidR="00C20D46" w:rsidRDefault="00C20D46" w:rsidP="00C20D46">
      <w:pPr>
        <w:bidi/>
        <w:rPr>
          <w:rFonts w:cs="David" w:hint="cs"/>
          <w:rtl/>
        </w:rPr>
      </w:pPr>
    </w:p>
    <w:p w14:paraId="272D7CDB" w14:textId="77777777" w:rsidR="00C20D46" w:rsidRDefault="00C20D46" w:rsidP="00C20D46">
      <w:pPr>
        <w:bidi/>
        <w:rPr>
          <w:rFonts w:cs="David" w:hint="cs"/>
          <w:rtl/>
        </w:rPr>
      </w:pPr>
    </w:p>
    <w:p w14:paraId="171BAA10" w14:textId="77777777" w:rsidR="00C20D46" w:rsidRDefault="00C20D46" w:rsidP="00C20D46">
      <w:pPr>
        <w:bidi/>
        <w:rPr>
          <w:rFonts w:cs="David" w:hint="cs"/>
          <w:rtl/>
        </w:rPr>
      </w:pPr>
    </w:p>
    <w:p w14:paraId="1B57ECC0" w14:textId="77777777" w:rsidR="00C20D46" w:rsidRPr="00C20D46" w:rsidRDefault="00C20D46" w:rsidP="00C20D46">
      <w:pPr>
        <w:bidi/>
        <w:rPr>
          <w:rFonts w:cs="David" w:hint="cs"/>
          <w:rtl/>
        </w:rPr>
      </w:pPr>
    </w:p>
    <w:p w14:paraId="1722396D"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701BC81" w14:textId="77777777" w:rsidR="00C20D46" w:rsidRPr="00C20D46" w:rsidRDefault="00C20D46" w:rsidP="00C20D46">
      <w:pPr>
        <w:bidi/>
        <w:rPr>
          <w:rFonts w:cs="David" w:hint="cs"/>
          <w:rtl/>
        </w:rPr>
      </w:pPr>
    </w:p>
    <w:p w14:paraId="38A9534A" w14:textId="77777777" w:rsidR="00C20D46" w:rsidRPr="00C20D46" w:rsidRDefault="00C20D46" w:rsidP="00C20D46">
      <w:pPr>
        <w:bidi/>
        <w:rPr>
          <w:rFonts w:cs="David" w:hint="cs"/>
          <w:rtl/>
        </w:rPr>
      </w:pPr>
      <w:r w:rsidRPr="00C20D46">
        <w:rPr>
          <w:rFonts w:cs="David" w:hint="cs"/>
          <w:rtl/>
        </w:rPr>
        <w:tab/>
        <w:t xml:space="preserve"> יש חשש אם אנחנו משאירים את הגופים הוולונטריים ימים של תעמולה בלי שום פיקוח אני רוצה להיות רגוע שיש אפשרות לפקח עליהם. אם גוף מסוים אומר, אל תחזירו או כן תחזירו זה לא מטריד אותי, מטריד אותי מה אומר הגוף הלא נכון אבל לא מזה אני מוטרד. </w:t>
      </w:r>
    </w:p>
    <w:p w14:paraId="52ED2116" w14:textId="77777777" w:rsidR="00C20D46" w:rsidRPr="00C20D46" w:rsidRDefault="00C20D46" w:rsidP="00C20D46">
      <w:pPr>
        <w:bidi/>
        <w:rPr>
          <w:rFonts w:cs="David" w:hint="cs"/>
          <w:rtl/>
        </w:rPr>
      </w:pPr>
    </w:p>
    <w:p w14:paraId="6E1B35B6" w14:textId="77777777" w:rsidR="00C20D46" w:rsidRPr="00C20D46" w:rsidRDefault="00C20D46" w:rsidP="00C20D46">
      <w:pPr>
        <w:bidi/>
        <w:rPr>
          <w:rFonts w:cs="David" w:hint="cs"/>
          <w:rtl/>
        </w:rPr>
      </w:pPr>
      <w:r w:rsidRPr="00C20D46">
        <w:rPr>
          <w:rFonts w:cs="David" w:hint="cs"/>
          <w:rtl/>
        </w:rPr>
        <w:tab/>
        <w:t xml:space="preserve">אם הוא אומר תתמכו בדוד טל או </w:t>
      </w:r>
      <w:smartTag w:uri="urn:schemas-microsoft-com:office:smarttags" w:element="PersonName">
        <w:r w:rsidRPr="00C20D46">
          <w:rPr>
            <w:rFonts w:cs="David" w:hint="cs"/>
            <w:rtl/>
          </w:rPr>
          <w:t>מנחם בן ששון</w:t>
        </w:r>
      </w:smartTag>
      <w:r w:rsidRPr="00C20D46">
        <w:rPr>
          <w:rFonts w:cs="David" w:hint="cs"/>
          <w:rtl/>
        </w:rPr>
        <w:t xml:space="preserve"> כי הוא לא יחזיר, פירושו של דבר שזו תעמולת בחירות מובהקת ואז אתם נכנסים לתמונה.</w:t>
      </w:r>
    </w:p>
    <w:p w14:paraId="24E87676" w14:textId="77777777" w:rsidR="00C20D46" w:rsidRPr="00C20D46" w:rsidRDefault="00C20D46" w:rsidP="00C20D46">
      <w:pPr>
        <w:bidi/>
        <w:rPr>
          <w:rFonts w:cs="David" w:hint="cs"/>
          <w:rtl/>
        </w:rPr>
      </w:pPr>
    </w:p>
    <w:p w14:paraId="051563B7" w14:textId="77777777" w:rsidR="00C20D46" w:rsidRPr="00C20D46" w:rsidRDefault="00C20D46" w:rsidP="00C20D46">
      <w:pPr>
        <w:bidi/>
        <w:rPr>
          <w:rFonts w:cs="David" w:hint="cs"/>
          <w:u w:val="single"/>
          <w:rtl/>
        </w:rPr>
      </w:pPr>
      <w:r w:rsidRPr="00C20D46">
        <w:rPr>
          <w:rFonts w:cs="David" w:hint="cs"/>
          <w:u w:val="single"/>
          <w:rtl/>
        </w:rPr>
        <w:t>נורית ישראלי:</w:t>
      </w:r>
    </w:p>
    <w:p w14:paraId="209F049A" w14:textId="77777777" w:rsidR="00C20D46" w:rsidRPr="00C20D46" w:rsidRDefault="00C20D46" w:rsidP="00C20D46">
      <w:pPr>
        <w:bidi/>
        <w:rPr>
          <w:rFonts w:cs="David" w:hint="cs"/>
          <w:rtl/>
        </w:rPr>
      </w:pPr>
    </w:p>
    <w:p w14:paraId="0F80465D" w14:textId="77777777" w:rsidR="00C20D46" w:rsidRPr="00C20D46" w:rsidRDefault="00C20D46" w:rsidP="00C20D46">
      <w:pPr>
        <w:bidi/>
        <w:rPr>
          <w:rFonts w:cs="David" w:hint="cs"/>
          <w:rtl/>
        </w:rPr>
      </w:pPr>
      <w:r w:rsidRPr="00C20D46">
        <w:rPr>
          <w:rFonts w:cs="David" w:hint="cs"/>
          <w:rtl/>
        </w:rPr>
        <w:tab/>
        <w:t xml:space="preserve"> דברנו על הקשיים שיש לנו להיכנס לגופים קשורים. ייתכנו שלושה מודלים תיאורטיים: מודל המתייחס לתקופה כאל תקופת שוטף שלא יהיה מימון מיוחד ויהיו הכלים הקיימים. מודל שמתייחס לתקופה כאל תקופת בחירות ויהיו לנו הכלים שיש לנו בתקופת בחירות, שאז יש לנו את העניין של גופים קשורים וגופים שיש להם זיקה, שברגיל אנחנו בודקים שני סוגי זיקות, זיקה ארגונית וזיקה פוליטית או אידיאולוגית.</w:t>
      </w:r>
    </w:p>
    <w:p w14:paraId="47181D06" w14:textId="77777777" w:rsidR="00C20D46" w:rsidRPr="00C20D46" w:rsidRDefault="00C20D46" w:rsidP="00C20D46">
      <w:pPr>
        <w:bidi/>
        <w:rPr>
          <w:rFonts w:cs="David" w:hint="cs"/>
          <w:rtl/>
        </w:rPr>
      </w:pPr>
    </w:p>
    <w:p w14:paraId="031E54B6" w14:textId="77777777" w:rsidR="00C20D46" w:rsidRPr="00C20D46" w:rsidRDefault="00C20D46" w:rsidP="00C20D46">
      <w:pPr>
        <w:bidi/>
        <w:rPr>
          <w:rFonts w:cs="David" w:hint="cs"/>
          <w:rtl/>
        </w:rPr>
      </w:pPr>
      <w:r w:rsidRPr="00C20D46">
        <w:rPr>
          <w:rFonts w:cs="David" w:hint="cs"/>
          <w:rtl/>
        </w:rPr>
        <w:tab/>
        <w:t>הבעיה ששני סוגי הזיקות האלה במערכת בינארית, מערכת של משאל שבנוי על כן ולא מאבדים את היכולת שלהם לתת לנו כלי לשייך את הפעילות של גוף מסוים למפלגה או סיעה. לכן התעורר צורך בחיזוק הכלים שעומדים לרשותנו בדומה למודל שבנינו בתיקון מס' 14.</w:t>
      </w:r>
    </w:p>
    <w:p w14:paraId="3DA48250" w14:textId="77777777" w:rsidR="00C20D46" w:rsidRPr="00C20D46" w:rsidRDefault="00C20D46" w:rsidP="00C20D46">
      <w:pPr>
        <w:bidi/>
        <w:rPr>
          <w:rFonts w:cs="David" w:hint="cs"/>
          <w:rtl/>
        </w:rPr>
      </w:pPr>
    </w:p>
    <w:p w14:paraId="6B2819BE" w14:textId="77777777" w:rsidR="00C20D46" w:rsidRPr="00C20D46" w:rsidRDefault="00C20D46" w:rsidP="00C20D46">
      <w:pPr>
        <w:bidi/>
        <w:rPr>
          <w:rFonts w:cs="David" w:hint="cs"/>
          <w:rtl/>
        </w:rPr>
      </w:pPr>
      <w:r w:rsidRPr="00C20D46">
        <w:rPr>
          <w:rFonts w:cs="David" w:hint="cs"/>
          <w:rtl/>
        </w:rPr>
        <w:tab/>
        <w:t xml:space="preserve">אז אם הציפייה מאתנו היא שנתייחס לגופים קשורים ולגופים שפועלים במגזר השלישי צריך לתת לנו כלים שיאפשרו להיכנס אליהם כי הזיקות הרגילות שמשמשות אותנו ברגיל לא יוכלו לסייע לנו או קרוב לודאי שלא יוכלו. </w:t>
      </w:r>
    </w:p>
    <w:p w14:paraId="7C708754" w14:textId="77777777" w:rsidR="00C20D46" w:rsidRPr="00C20D46" w:rsidRDefault="00C20D46" w:rsidP="00C20D46">
      <w:pPr>
        <w:bidi/>
        <w:rPr>
          <w:rFonts w:cs="David" w:hint="cs"/>
          <w:rtl/>
        </w:rPr>
      </w:pPr>
    </w:p>
    <w:p w14:paraId="0404A4B8" w14:textId="77777777" w:rsidR="00C20D46" w:rsidRPr="00C20D46" w:rsidRDefault="00C20D46" w:rsidP="00C20D46">
      <w:pPr>
        <w:bidi/>
        <w:rPr>
          <w:rFonts w:cs="David" w:hint="cs"/>
          <w:rtl/>
        </w:rPr>
      </w:pPr>
      <w:r w:rsidRPr="00C20D46">
        <w:rPr>
          <w:rFonts w:cs="David" w:hint="cs"/>
          <w:u w:val="single"/>
          <w:rtl/>
        </w:rPr>
        <w:t>היו"ר דוד טל:</w:t>
      </w:r>
    </w:p>
    <w:p w14:paraId="412FDC6B" w14:textId="77777777" w:rsidR="00C20D46" w:rsidRPr="00C20D46" w:rsidRDefault="00C20D46" w:rsidP="00C20D46">
      <w:pPr>
        <w:bidi/>
        <w:rPr>
          <w:rFonts w:cs="David" w:hint="cs"/>
          <w:rtl/>
        </w:rPr>
      </w:pPr>
    </w:p>
    <w:p w14:paraId="6427C9D7" w14:textId="77777777" w:rsidR="00C20D46" w:rsidRPr="00C20D46" w:rsidRDefault="00C20D46" w:rsidP="00C20D46">
      <w:pPr>
        <w:bidi/>
        <w:rPr>
          <w:rFonts w:cs="David" w:hint="cs"/>
          <w:rtl/>
        </w:rPr>
      </w:pPr>
      <w:r w:rsidRPr="00C20D46">
        <w:rPr>
          <w:rFonts w:cs="David" w:hint="cs"/>
          <w:rtl/>
        </w:rPr>
        <w:tab/>
        <w:t>לא תוכלו להשתלט על זה, זה רחב ועצום.</w:t>
      </w:r>
    </w:p>
    <w:p w14:paraId="65771631" w14:textId="77777777" w:rsidR="00C20D46" w:rsidRPr="00C20D46" w:rsidRDefault="00C20D46" w:rsidP="00C20D46">
      <w:pPr>
        <w:bidi/>
        <w:rPr>
          <w:rFonts w:cs="David" w:hint="cs"/>
          <w:rtl/>
        </w:rPr>
      </w:pPr>
    </w:p>
    <w:p w14:paraId="249B54E2"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61417F9" w14:textId="77777777" w:rsidR="00C20D46" w:rsidRPr="00C20D46" w:rsidRDefault="00C20D46" w:rsidP="00C20D46">
      <w:pPr>
        <w:bidi/>
        <w:rPr>
          <w:rFonts w:cs="David" w:hint="cs"/>
          <w:rtl/>
        </w:rPr>
      </w:pPr>
    </w:p>
    <w:p w14:paraId="7BE89C4C" w14:textId="77777777" w:rsidR="00C20D46" w:rsidRPr="00C20D46" w:rsidRDefault="00C20D46" w:rsidP="00C20D46">
      <w:pPr>
        <w:bidi/>
        <w:rPr>
          <w:rFonts w:cs="David" w:hint="cs"/>
          <w:rtl/>
        </w:rPr>
      </w:pPr>
      <w:r w:rsidRPr="00C20D46">
        <w:rPr>
          <w:rFonts w:cs="David" w:hint="cs"/>
          <w:rtl/>
        </w:rPr>
        <w:tab/>
        <w:t xml:space="preserve">  הם יוכלו, אני שקט.</w:t>
      </w:r>
    </w:p>
    <w:p w14:paraId="25C0FEBB" w14:textId="77777777" w:rsidR="00C20D46" w:rsidRPr="00C20D46" w:rsidRDefault="00C20D46" w:rsidP="00C20D46">
      <w:pPr>
        <w:bidi/>
        <w:rPr>
          <w:rFonts w:cs="David" w:hint="cs"/>
          <w:rtl/>
        </w:rPr>
      </w:pPr>
    </w:p>
    <w:p w14:paraId="77F90DCB" w14:textId="77777777" w:rsidR="00C20D46" w:rsidRPr="00C20D46" w:rsidRDefault="00C20D46" w:rsidP="00C20D46">
      <w:pPr>
        <w:bidi/>
        <w:rPr>
          <w:rFonts w:cs="David" w:hint="cs"/>
          <w:u w:val="single"/>
          <w:rtl/>
        </w:rPr>
      </w:pPr>
      <w:r w:rsidRPr="00C20D46">
        <w:rPr>
          <w:rFonts w:cs="David" w:hint="cs"/>
          <w:u w:val="single"/>
          <w:rtl/>
        </w:rPr>
        <w:t>נורית ישראלי:</w:t>
      </w:r>
    </w:p>
    <w:p w14:paraId="289317FD" w14:textId="77777777" w:rsidR="00C20D46" w:rsidRPr="00C20D46" w:rsidRDefault="00C20D46" w:rsidP="00C20D46">
      <w:pPr>
        <w:bidi/>
        <w:rPr>
          <w:rFonts w:cs="David" w:hint="cs"/>
          <w:rtl/>
        </w:rPr>
      </w:pPr>
    </w:p>
    <w:p w14:paraId="2E0C0679" w14:textId="77777777" w:rsidR="00C20D46" w:rsidRPr="00C20D46" w:rsidRDefault="00C20D46" w:rsidP="00C20D46">
      <w:pPr>
        <w:bidi/>
        <w:rPr>
          <w:rFonts w:cs="David" w:hint="cs"/>
          <w:rtl/>
        </w:rPr>
      </w:pPr>
      <w:r w:rsidRPr="00C20D46">
        <w:rPr>
          <w:rFonts w:cs="David" w:hint="cs"/>
          <w:rtl/>
        </w:rPr>
        <w:tab/>
        <w:t xml:space="preserve">לא ביקשנו, אם הציפייה לעשות מנגנוני פיקוח ובקרה על הגופים שברגיל הם לא גופים מבוקרים, נהוג לכנות אותם מגזר שלישי עמותות וכו' צריך להעמיד לרשותנו את הכלים המתאימים.  </w:t>
      </w:r>
    </w:p>
    <w:p w14:paraId="1E612753" w14:textId="77777777" w:rsidR="00C20D46" w:rsidRPr="00C20D46" w:rsidRDefault="00C20D46" w:rsidP="00C20D46">
      <w:pPr>
        <w:bidi/>
        <w:rPr>
          <w:rFonts w:cs="David" w:hint="cs"/>
          <w:rtl/>
        </w:rPr>
      </w:pPr>
    </w:p>
    <w:p w14:paraId="102E6D0D" w14:textId="77777777" w:rsidR="00C20D46" w:rsidRPr="00C20D46" w:rsidRDefault="00C20D46" w:rsidP="00C20D46">
      <w:pPr>
        <w:bidi/>
        <w:rPr>
          <w:rFonts w:cs="David" w:hint="cs"/>
          <w:rtl/>
        </w:rPr>
      </w:pPr>
      <w:r w:rsidRPr="00C20D46">
        <w:rPr>
          <w:rFonts w:cs="David" w:hint="cs"/>
          <w:u w:val="single"/>
          <w:rtl/>
        </w:rPr>
        <w:t>גדעון סער:</w:t>
      </w:r>
    </w:p>
    <w:p w14:paraId="601A53A7" w14:textId="77777777" w:rsidR="00C20D46" w:rsidRPr="00C20D46" w:rsidRDefault="00C20D46" w:rsidP="00C20D46">
      <w:pPr>
        <w:bidi/>
        <w:rPr>
          <w:rFonts w:cs="David" w:hint="cs"/>
          <w:rtl/>
        </w:rPr>
      </w:pPr>
    </w:p>
    <w:p w14:paraId="6D0815E4" w14:textId="77777777" w:rsidR="00C20D46" w:rsidRPr="00C20D46" w:rsidRDefault="00C20D46" w:rsidP="00C20D46">
      <w:pPr>
        <w:bidi/>
        <w:rPr>
          <w:rFonts w:cs="David" w:hint="cs"/>
          <w:rtl/>
        </w:rPr>
      </w:pPr>
      <w:r w:rsidRPr="00C20D46">
        <w:rPr>
          <w:rFonts w:cs="David" w:hint="cs"/>
          <w:rtl/>
        </w:rPr>
        <w:tab/>
        <w:t xml:space="preserve"> אני לא רואה טעם ענייני שבגינו צריך להטיל על משרד מבקר המדינה להיכנס למגזר הפרטי.  יש דבר הרגולטור צריך לעשות, דהיינו הרשות השנייה, לוודא שבתעמולה המשודרת אין תעמולה למפלגה. זאת אומרת שאין עקיפה באופן עקיף , משדרים על הגולן וקוראים להצביע לליכוד או לקדימה.</w:t>
      </w:r>
    </w:p>
    <w:p w14:paraId="6A3CBF11" w14:textId="77777777" w:rsidR="00C20D46" w:rsidRPr="00C20D46" w:rsidRDefault="00C20D46" w:rsidP="00C20D46">
      <w:pPr>
        <w:bidi/>
        <w:rPr>
          <w:rFonts w:cs="David" w:hint="cs"/>
          <w:rtl/>
        </w:rPr>
      </w:pPr>
    </w:p>
    <w:p w14:paraId="377AD71A" w14:textId="77777777" w:rsidR="00C20D46" w:rsidRPr="00C20D46" w:rsidRDefault="00C20D46" w:rsidP="00C20D46">
      <w:pPr>
        <w:bidi/>
        <w:rPr>
          <w:rFonts w:cs="David" w:hint="cs"/>
          <w:u w:val="single"/>
          <w:rtl/>
        </w:rPr>
      </w:pPr>
      <w:r w:rsidRPr="00C20D46">
        <w:rPr>
          <w:rFonts w:cs="David" w:hint="cs"/>
          <w:u w:val="single"/>
          <w:rtl/>
        </w:rPr>
        <w:t>היו"ר דוד טל:</w:t>
      </w:r>
    </w:p>
    <w:p w14:paraId="7E9AD7CF" w14:textId="77777777" w:rsidR="00C20D46" w:rsidRPr="00C20D46" w:rsidRDefault="00C20D46" w:rsidP="00C20D46">
      <w:pPr>
        <w:bidi/>
        <w:rPr>
          <w:rFonts w:cs="David" w:hint="cs"/>
          <w:rtl/>
        </w:rPr>
      </w:pPr>
    </w:p>
    <w:p w14:paraId="15561876" w14:textId="77777777" w:rsidR="00C20D46" w:rsidRPr="00C20D46" w:rsidRDefault="00C20D46" w:rsidP="00C20D46">
      <w:pPr>
        <w:bidi/>
        <w:rPr>
          <w:rFonts w:cs="David" w:hint="cs"/>
          <w:rtl/>
        </w:rPr>
      </w:pPr>
      <w:r w:rsidRPr="00C20D46">
        <w:rPr>
          <w:rFonts w:cs="David" w:hint="cs"/>
          <w:rtl/>
        </w:rPr>
        <w:tab/>
        <w:t xml:space="preserve"> אתה אומר שזה תפקיד לרגולטור ולא תפקיד ליושב ראש ועדת הבחירות?</w:t>
      </w:r>
    </w:p>
    <w:p w14:paraId="22F52EE0" w14:textId="77777777" w:rsidR="00C20D46" w:rsidRPr="00C20D46" w:rsidRDefault="00C20D46" w:rsidP="00C20D46">
      <w:pPr>
        <w:bidi/>
        <w:rPr>
          <w:rFonts w:cs="David" w:hint="cs"/>
          <w:rtl/>
        </w:rPr>
      </w:pPr>
    </w:p>
    <w:p w14:paraId="33141035" w14:textId="77777777" w:rsidR="00C20D46" w:rsidRPr="00C20D46" w:rsidRDefault="00C20D46" w:rsidP="00C20D46">
      <w:pPr>
        <w:bidi/>
        <w:rPr>
          <w:rFonts w:cs="David" w:hint="cs"/>
          <w:rtl/>
        </w:rPr>
      </w:pPr>
      <w:r w:rsidRPr="00C20D46">
        <w:rPr>
          <w:rFonts w:cs="David" w:hint="cs"/>
          <w:u w:val="single"/>
          <w:rtl/>
        </w:rPr>
        <w:t>גדעון סער:</w:t>
      </w:r>
    </w:p>
    <w:p w14:paraId="23BE8A03" w14:textId="77777777" w:rsidR="00C20D46" w:rsidRPr="00C20D46" w:rsidRDefault="00C20D46" w:rsidP="00C20D46">
      <w:pPr>
        <w:bidi/>
        <w:rPr>
          <w:rFonts w:cs="David" w:hint="cs"/>
          <w:rtl/>
        </w:rPr>
      </w:pPr>
    </w:p>
    <w:p w14:paraId="5FC156E0" w14:textId="77777777" w:rsidR="00C20D46" w:rsidRPr="00C20D46" w:rsidRDefault="00C20D46" w:rsidP="00C20D46">
      <w:pPr>
        <w:bidi/>
        <w:rPr>
          <w:rFonts w:cs="David" w:hint="cs"/>
          <w:rtl/>
        </w:rPr>
      </w:pPr>
      <w:r w:rsidRPr="00C20D46">
        <w:rPr>
          <w:rFonts w:cs="David" w:hint="cs"/>
          <w:rtl/>
        </w:rPr>
        <w:tab/>
        <w:t xml:space="preserve"> לעניין תעמולה שהיא מפלגתית במובהק. מעבר לזה, לשם מה צריך את משרד מבקר המדינה? </w:t>
      </w:r>
    </w:p>
    <w:p w14:paraId="172EBBA6" w14:textId="77777777" w:rsidR="00C20D46" w:rsidRPr="00C20D46" w:rsidRDefault="00C20D46" w:rsidP="00C20D46">
      <w:pPr>
        <w:bidi/>
        <w:rPr>
          <w:rFonts w:cs="David" w:hint="cs"/>
          <w:rtl/>
        </w:rPr>
      </w:pPr>
    </w:p>
    <w:p w14:paraId="76E194D6" w14:textId="77777777" w:rsidR="00C20D46" w:rsidRDefault="00C20D46" w:rsidP="00C20D46">
      <w:pPr>
        <w:bidi/>
        <w:rPr>
          <w:rFonts w:cs="David" w:hint="cs"/>
          <w:u w:val="single"/>
          <w:rtl/>
        </w:rPr>
      </w:pPr>
    </w:p>
    <w:p w14:paraId="4717C529" w14:textId="77777777" w:rsidR="00C20D46" w:rsidRDefault="00C20D46" w:rsidP="00C20D46">
      <w:pPr>
        <w:bidi/>
        <w:rPr>
          <w:rFonts w:cs="David" w:hint="cs"/>
          <w:u w:val="single"/>
          <w:rtl/>
        </w:rPr>
      </w:pPr>
    </w:p>
    <w:p w14:paraId="75F393A0" w14:textId="77777777" w:rsidR="00C20D46" w:rsidRDefault="00C20D46" w:rsidP="00C20D46">
      <w:pPr>
        <w:bidi/>
        <w:rPr>
          <w:rFonts w:cs="David" w:hint="cs"/>
          <w:u w:val="single"/>
          <w:rtl/>
        </w:rPr>
      </w:pPr>
    </w:p>
    <w:p w14:paraId="1C736A3F" w14:textId="77777777" w:rsidR="00C20D46" w:rsidRDefault="00C20D46" w:rsidP="00C20D46">
      <w:pPr>
        <w:bidi/>
        <w:rPr>
          <w:rFonts w:cs="David" w:hint="cs"/>
          <w:u w:val="single"/>
          <w:rtl/>
        </w:rPr>
      </w:pPr>
    </w:p>
    <w:p w14:paraId="12BFB5F3" w14:textId="77777777" w:rsidR="00C20D46" w:rsidRDefault="00C20D46" w:rsidP="00C20D46">
      <w:pPr>
        <w:bidi/>
        <w:rPr>
          <w:rFonts w:cs="David" w:hint="cs"/>
          <w:u w:val="single"/>
          <w:rtl/>
        </w:rPr>
      </w:pPr>
    </w:p>
    <w:p w14:paraId="5FB3F48E" w14:textId="77777777" w:rsidR="00C20D46" w:rsidRPr="00C20D46" w:rsidRDefault="00C20D46" w:rsidP="00C20D46">
      <w:pPr>
        <w:bidi/>
        <w:rPr>
          <w:rFonts w:cs="David" w:hint="cs"/>
          <w:u w:val="single"/>
          <w:rtl/>
        </w:rPr>
      </w:pPr>
      <w:r w:rsidRPr="00C20D46">
        <w:rPr>
          <w:rFonts w:cs="David" w:hint="cs"/>
          <w:u w:val="single"/>
          <w:rtl/>
        </w:rPr>
        <w:t>עומר זון:</w:t>
      </w:r>
    </w:p>
    <w:p w14:paraId="15B9DE27" w14:textId="77777777" w:rsidR="00C20D46" w:rsidRPr="00C20D46" w:rsidRDefault="00C20D46" w:rsidP="00C20D46">
      <w:pPr>
        <w:bidi/>
        <w:rPr>
          <w:rFonts w:cs="David" w:hint="cs"/>
          <w:rtl/>
        </w:rPr>
      </w:pPr>
    </w:p>
    <w:p w14:paraId="168C4D98" w14:textId="77777777" w:rsidR="00C20D46" w:rsidRPr="00C20D46" w:rsidRDefault="00C20D46" w:rsidP="00C20D46">
      <w:pPr>
        <w:bidi/>
        <w:rPr>
          <w:rFonts w:cs="David" w:hint="cs"/>
          <w:rtl/>
        </w:rPr>
      </w:pPr>
      <w:r w:rsidRPr="00C20D46">
        <w:rPr>
          <w:rFonts w:cs="David" w:hint="cs"/>
          <w:rtl/>
        </w:rPr>
        <w:tab/>
        <w:t>גם היום הרשות השנייה מפקחת על השידורים.</w:t>
      </w:r>
    </w:p>
    <w:p w14:paraId="1F898861" w14:textId="77777777" w:rsidR="00C20D46" w:rsidRPr="00C20D46" w:rsidRDefault="00C20D46" w:rsidP="00C20D46">
      <w:pPr>
        <w:bidi/>
        <w:rPr>
          <w:rFonts w:cs="David" w:hint="cs"/>
          <w:rtl/>
        </w:rPr>
      </w:pPr>
    </w:p>
    <w:p w14:paraId="7A41A1A4" w14:textId="77777777" w:rsidR="00C20D46" w:rsidRPr="00C20D46" w:rsidRDefault="00C20D46" w:rsidP="00C20D46">
      <w:pPr>
        <w:bidi/>
        <w:rPr>
          <w:rFonts w:cs="David" w:hint="cs"/>
          <w:rtl/>
        </w:rPr>
      </w:pPr>
      <w:r w:rsidRPr="00C20D46">
        <w:rPr>
          <w:rFonts w:cs="David" w:hint="cs"/>
          <w:u w:val="single"/>
          <w:rtl/>
        </w:rPr>
        <w:t>היו"ר דוד טל:</w:t>
      </w:r>
    </w:p>
    <w:p w14:paraId="42E2F774" w14:textId="77777777" w:rsidR="00C20D46" w:rsidRPr="00C20D46" w:rsidRDefault="00C20D46" w:rsidP="00C20D46">
      <w:pPr>
        <w:bidi/>
        <w:rPr>
          <w:rFonts w:cs="David" w:hint="cs"/>
          <w:rtl/>
        </w:rPr>
      </w:pPr>
    </w:p>
    <w:p w14:paraId="183C061E" w14:textId="77777777" w:rsidR="00C20D46" w:rsidRPr="00C20D46" w:rsidRDefault="00C20D46" w:rsidP="00C20D46">
      <w:pPr>
        <w:bidi/>
        <w:rPr>
          <w:rFonts w:cs="David" w:hint="cs"/>
          <w:rtl/>
        </w:rPr>
      </w:pPr>
      <w:r w:rsidRPr="00C20D46">
        <w:rPr>
          <w:rFonts w:cs="David" w:hint="cs"/>
          <w:rtl/>
        </w:rPr>
        <w:tab/>
        <w:t>לא נוסיף על זה, דיברנו על זה כבר שמבקר המדינה לא יבדוק את כל הגופים החוץ מפלגתיים.</w:t>
      </w:r>
    </w:p>
    <w:p w14:paraId="51C372BB" w14:textId="77777777" w:rsidR="00C20D46" w:rsidRPr="00C20D46" w:rsidRDefault="00C20D46" w:rsidP="00C20D46">
      <w:pPr>
        <w:bidi/>
        <w:rPr>
          <w:rFonts w:cs="David" w:hint="cs"/>
          <w:rtl/>
        </w:rPr>
      </w:pPr>
    </w:p>
    <w:p w14:paraId="521554DC"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7656F77" w14:textId="77777777" w:rsidR="00C20D46" w:rsidRPr="00C20D46" w:rsidRDefault="00C20D46" w:rsidP="00C20D46">
      <w:pPr>
        <w:bidi/>
        <w:rPr>
          <w:rFonts w:cs="David" w:hint="cs"/>
          <w:rtl/>
        </w:rPr>
      </w:pPr>
    </w:p>
    <w:p w14:paraId="2971DF28" w14:textId="77777777" w:rsidR="00C20D46" w:rsidRPr="00C20D46" w:rsidRDefault="00C20D46" w:rsidP="00C20D46">
      <w:pPr>
        <w:bidi/>
        <w:rPr>
          <w:rFonts w:cs="David" w:hint="cs"/>
          <w:rtl/>
        </w:rPr>
      </w:pPr>
      <w:r w:rsidRPr="00C20D46">
        <w:rPr>
          <w:rFonts w:cs="David" w:hint="cs"/>
          <w:rtl/>
        </w:rPr>
        <w:tab/>
        <w:t xml:space="preserve"> היא אומרת שבמקרים בהם הדברים יהיו חדים וברורים יש בידם יכולת.</w:t>
      </w:r>
    </w:p>
    <w:p w14:paraId="108ABA7B" w14:textId="77777777" w:rsidR="00C20D46" w:rsidRPr="00C20D46" w:rsidRDefault="00C20D46" w:rsidP="00C20D46">
      <w:pPr>
        <w:bidi/>
        <w:rPr>
          <w:rFonts w:cs="David" w:hint="cs"/>
          <w:rtl/>
        </w:rPr>
      </w:pPr>
    </w:p>
    <w:p w14:paraId="3520B5F5" w14:textId="77777777" w:rsidR="00C20D46" w:rsidRPr="00C20D46" w:rsidRDefault="00C20D46" w:rsidP="00C20D46">
      <w:pPr>
        <w:bidi/>
        <w:rPr>
          <w:rFonts w:cs="David" w:hint="cs"/>
          <w:u w:val="single"/>
          <w:rtl/>
        </w:rPr>
      </w:pPr>
      <w:r w:rsidRPr="00C20D46">
        <w:rPr>
          <w:rFonts w:cs="David" w:hint="cs"/>
          <w:u w:val="single"/>
          <w:rtl/>
        </w:rPr>
        <w:t>היו"ר דוד טל:</w:t>
      </w:r>
    </w:p>
    <w:p w14:paraId="42F15776" w14:textId="77777777" w:rsidR="00C20D46" w:rsidRPr="00C20D46" w:rsidRDefault="00C20D46" w:rsidP="00C20D46">
      <w:pPr>
        <w:bidi/>
        <w:rPr>
          <w:rFonts w:cs="David" w:hint="cs"/>
          <w:rtl/>
        </w:rPr>
      </w:pPr>
    </w:p>
    <w:p w14:paraId="3FB53371" w14:textId="77777777" w:rsidR="00C20D46" w:rsidRPr="00C20D46" w:rsidRDefault="00C20D46" w:rsidP="00C20D46">
      <w:pPr>
        <w:bidi/>
        <w:rPr>
          <w:rFonts w:cs="David" w:hint="cs"/>
          <w:rtl/>
        </w:rPr>
      </w:pPr>
      <w:r w:rsidRPr="00C20D46">
        <w:rPr>
          <w:rFonts w:cs="David" w:hint="cs"/>
          <w:rtl/>
        </w:rPr>
        <w:tab/>
        <w:t xml:space="preserve"> אין דברים חדים וברורים.</w:t>
      </w:r>
    </w:p>
    <w:p w14:paraId="25834D45" w14:textId="77777777" w:rsidR="00C20D46" w:rsidRPr="00C20D46" w:rsidRDefault="00C20D46" w:rsidP="00C20D46">
      <w:pPr>
        <w:bidi/>
        <w:rPr>
          <w:rFonts w:cs="David" w:hint="cs"/>
          <w:rtl/>
        </w:rPr>
      </w:pPr>
    </w:p>
    <w:p w14:paraId="39381407" w14:textId="77777777" w:rsidR="00C20D46" w:rsidRPr="00C20D46" w:rsidRDefault="00C20D46" w:rsidP="00C20D46">
      <w:pPr>
        <w:bidi/>
        <w:rPr>
          <w:rFonts w:cs="David" w:hint="cs"/>
          <w:rtl/>
        </w:rPr>
      </w:pPr>
      <w:r w:rsidRPr="00C20D46">
        <w:rPr>
          <w:rFonts w:cs="David" w:hint="cs"/>
          <w:u w:val="single"/>
          <w:rtl/>
        </w:rPr>
        <w:t>גדעון סער:</w:t>
      </w:r>
    </w:p>
    <w:p w14:paraId="376520B8" w14:textId="77777777" w:rsidR="00C20D46" w:rsidRPr="00C20D46" w:rsidRDefault="00C20D46" w:rsidP="00C20D46">
      <w:pPr>
        <w:bidi/>
        <w:rPr>
          <w:rFonts w:cs="David" w:hint="cs"/>
          <w:rtl/>
        </w:rPr>
      </w:pPr>
    </w:p>
    <w:p w14:paraId="3DA4F3F5" w14:textId="77777777" w:rsidR="00C20D46" w:rsidRPr="00C20D46" w:rsidRDefault="00C20D46" w:rsidP="00C20D46">
      <w:pPr>
        <w:bidi/>
        <w:rPr>
          <w:rFonts w:cs="David" w:hint="cs"/>
          <w:rtl/>
        </w:rPr>
      </w:pPr>
      <w:r w:rsidRPr="00C20D46">
        <w:rPr>
          <w:rFonts w:cs="David" w:hint="cs"/>
          <w:rtl/>
        </w:rPr>
        <w:tab/>
        <w:t xml:space="preserve"> מה היא צריכה לבדוק? זה כמו המשפט של קפקא.</w:t>
      </w:r>
    </w:p>
    <w:p w14:paraId="7C2FD1EC" w14:textId="77777777" w:rsidR="00C20D46" w:rsidRPr="00C20D46" w:rsidRDefault="00C20D46" w:rsidP="00C20D46">
      <w:pPr>
        <w:bidi/>
        <w:rPr>
          <w:rFonts w:cs="David" w:hint="cs"/>
          <w:rtl/>
        </w:rPr>
      </w:pPr>
    </w:p>
    <w:p w14:paraId="5195355B" w14:textId="77777777" w:rsidR="00C20D46" w:rsidRPr="00C20D46" w:rsidRDefault="00C20D46" w:rsidP="00C20D46">
      <w:pPr>
        <w:bidi/>
        <w:rPr>
          <w:rFonts w:cs="David" w:hint="cs"/>
          <w:u w:val="single"/>
          <w:rtl/>
        </w:rPr>
      </w:pPr>
      <w:r w:rsidRPr="00C20D46">
        <w:rPr>
          <w:rFonts w:cs="David" w:hint="cs"/>
          <w:u w:val="single"/>
          <w:rtl/>
        </w:rPr>
        <w:t>איל זנדברג:</w:t>
      </w:r>
    </w:p>
    <w:p w14:paraId="642CD02E" w14:textId="77777777" w:rsidR="00C20D46" w:rsidRPr="00C20D46" w:rsidRDefault="00C20D46" w:rsidP="00C20D46">
      <w:pPr>
        <w:bidi/>
        <w:rPr>
          <w:rFonts w:cs="David" w:hint="cs"/>
          <w:rtl/>
        </w:rPr>
      </w:pPr>
    </w:p>
    <w:p w14:paraId="263B52AC" w14:textId="77777777" w:rsidR="00C20D46" w:rsidRPr="00C20D46" w:rsidRDefault="00C20D46" w:rsidP="00C20D46">
      <w:pPr>
        <w:bidi/>
        <w:rPr>
          <w:rFonts w:cs="David" w:hint="cs"/>
          <w:rtl/>
        </w:rPr>
      </w:pPr>
      <w:r w:rsidRPr="00C20D46">
        <w:rPr>
          <w:rFonts w:cs="David" w:hint="cs"/>
          <w:rtl/>
        </w:rPr>
        <w:tab/>
        <w:t>האם הפעולות העקיפות משרתות מפלגה מסוימת.</w:t>
      </w:r>
    </w:p>
    <w:p w14:paraId="4CDF61C8" w14:textId="77777777" w:rsidR="00C20D46" w:rsidRPr="00C20D46" w:rsidRDefault="00C20D46" w:rsidP="00C20D46">
      <w:pPr>
        <w:bidi/>
        <w:rPr>
          <w:rFonts w:cs="David" w:hint="cs"/>
          <w:rtl/>
        </w:rPr>
      </w:pPr>
    </w:p>
    <w:p w14:paraId="30B71292"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A502781" w14:textId="77777777" w:rsidR="00C20D46" w:rsidRPr="00C20D46" w:rsidRDefault="00C20D46" w:rsidP="00C20D46">
      <w:pPr>
        <w:bidi/>
        <w:rPr>
          <w:rFonts w:cs="David" w:hint="cs"/>
          <w:rtl/>
        </w:rPr>
      </w:pPr>
    </w:p>
    <w:p w14:paraId="7008701A" w14:textId="77777777" w:rsidR="00C20D46" w:rsidRPr="00C20D46" w:rsidRDefault="00C20D46" w:rsidP="00C20D46">
      <w:pPr>
        <w:bidi/>
        <w:rPr>
          <w:rFonts w:cs="David" w:hint="cs"/>
          <w:rtl/>
        </w:rPr>
      </w:pPr>
      <w:r w:rsidRPr="00C20D46">
        <w:rPr>
          <w:rFonts w:cs="David" w:hint="cs"/>
          <w:rtl/>
        </w:rPr>
        <w:tab/>
        <w:t xml:space="preserve"> אם הבנתי נכון את המבקר, התשובה היא כזו: הדברים הם בעייתיים. לאורך כל השנה, לפני מערכת בחירות ובסוגיות אחרות יש לנו אפשרות פיקוח. לכן על המשתמע ובין השיטין אנחנו לא צריכים להיכנס לזה. לכן במקרה הזה אני פחות מוטרד כי כשזו תעמולת בחירות מובהקת יש לכם אפשרות וכשהדברים נוגעים לתעמולת בחירות מובהקת יש לכם אפשרות. הניסוח שלכם זימן אותי לכאורה לתת לכם עוד  סמכויות.</w:t>
      </w:r>
    </w:p>
    <w:p w14:paraId="0EC1998C" w14:textId="77777777" w:rsidR="00C20D46" w:rsidRPr="00C20D46" w:rsidRDefault="00C20D46" w:rsidP="00C20D46">
      <w:pPr>
        <w:bidi/>
        <w:rPr>
          <w:rFonts w:cs="David" w:hint="cs"/>
          <w:rtl/>
        </w:rPr>
      </w:pPr>
    </w:p>
    <w:p w14:paraId="342C4C54" w14:textId="77777777" w:rsidR="00C20D46" w:rsidRPr="00C20D46" w:rsidRDefault="00C20D46" w:rsidP="00C20D46">
      <w:pPr>
        <w:bidi/>
        <w:rPr>
          <w:rFonts w:cs="David" w:hint="cs"/>
          <w:u w:val="single"/>
          <w:rtl/>
        </w:rPr>
      </w:pPr>
      <w:r w:rsidRPr="00C20D46">
        <w:rPr>
          <w:rFonts w:cs="David" w:hint="cs"/>
          <w:u w:val="single"/>
          <w:rtl/>
        </w:rPr>
        <w:t>נורית ישראלי:</w:t>
      </w:r>
    </w:p>
    <w:p w14:paraId="2278FC66" w14:textId="77777777" w:rsidR="00C20D46" w:rsidRPr="00C20D46" w:rsidRDefault="00C20D46" w:rsidP="00C20D46">
      <w:pPr>
        <w:bidi/>
        <w:rPr>
          <w:rFonts w:cs="David" w:hint="cs"/>
          <w:rtl/>
        </w:rPr>
      </w:pPr>
    </w:p>
    <w:p w14:paraId="16778C48" w14:textId="77777777" w:rsidR="00C20D46" w:rsidRPr="00C20D46" w:rsidRDefault="00C20D46" w:rsidP="00C20D46">
      <w:pPr>
        <w:bidi/>
        <w:rPr>
          <w:rFonts w:cs="David" w:hint="cs"/>
          <w:rtl/>
        </w:rPr>
      </w:pPr>
      <w:r w:rsidRPr="00C20D46">
        <w:rPr>
          <w:rFonts w:cs="David" w:hint="cs"/>
          <w:rtl/>
        </w:rPr>
        <w:tab/>
        <w:t xml:space="preserve"> לא זו האמירה, מבקר המדינה יקבל על עצמו מה שהבית הנכבד יטיל עליו ויעשה את זה כמיטב יכולתו. מבחינת מודלים, במודל הקיים אנחנו יכולים לפקח על מפלגות. בנסיבות מסוימות, כשיש לנו תשתית ראייתית ברמת הראיה המנהלית לזיקה ארגונית ולזיקה אידיאולוגית אנחנו יכולים לייחס גם פעילות של גופים אחרים למפלגות עצמן. </w:t>
      </w:r>
    </w:p>
    <w:p w14:paraId="034D549E" w14:textId="77777777" w:rsidR="00C20D46" w:rsidRPr="00C20D46" w:rsidRDefault="00C20D46" w:rsidP="00C20D46">
      <w:pPr>
        <w:bidi/>
        <w:rPr>
          <w:rFonts w:cs="David" w:hint="cs"/>
          <w:rtl/>
        </w:rPr>
      </w:pPr>
    </w:p>
    <w:p w14:paraId="48B3D630" w14:textId="77777777" w:rsidR="00C20D46" w:rsidRPr="00C20D46" w:rsidRDefault="00C20D46" w:rsidP="00C20D46">
      <w:pPr>
        <w:bidi/>
        <w:rPr>
          <w:rFonts w:cs="David" w:hint="cs"/>
          <w:rtl/>
        </w:rPr>
      </w:pPr>
      <w:r w:rsidRPr="00C20D46">
        <w:rPr>
          <w:rFonts w:cs="David" w:hint="cs"/>
          <w:rtl/>
        </w:rPr>
        <w:tab/>
        <w:t>זה חשוב כי התפקיד שלנו הוא לפקח על תקרת הוצאות. אם אנחנו רואים שמפלגה או סיעה פועלת  באמצעות גופים חיצוניים לה אז יש חשיבות לייחס לה את תקרת ההוצאות.</w:t>
      </w:r>
    </w:p>
    <w:p w14:paraId="362CD066" w14:textId="77777777" w:rsidR="00C20D46" w:rsidRPr="00C20D46" w:rsidRDefault="00C20D46" w:rsidP="00C20D46">
      <w:pPr>
        <w:bidi/>
        <w:rPr>
          <w:rFonts w:cs="David" w:hint="cs"/>
          <w:rtl/>
        </w:rPr>
      </w:pPr>
    </w:p>
    <w:p w14:paraId="7043A52E" w14:textId="77777777" w:rsidR="00C20D46" w:rsidRPr="00C20D46" w:rsidRDefault="00C20D46" w:rsidP="00C20D46">
      <w:pPr>
        <w:bidi/>
        <w:rPr>
          <w:rFonts w:cs="David" w:hint="cs"/>
          <w:rtl/>
        </w:rPr>
      </w:pPr>
      <w:r w:rsidRPr="00C20D46">
        <w:rPr>
          <w:rFonts w:cs="David" w:hint="cs"/>
          <w:u w:val="single"/>
          <w:rtl/>
        </w:rPr>
        <w:t>גדעון סער:</w:t>
      </w:r>
    </w:p>
    <w:p w14:paraId="6E24C487" w14:textId="77777777" w:rsidR="00C20D46" w:rsidRPr="00C20D46" w:rsidRDefault="00C20D46" w:rsidP="00C20D46">
      <w:pPr>
        <w:bidi/>
        <w:rPr>
          <w:rFonts w:cs="David" w:hint="cs"/>
          <w:rtl/>
        </w:rPr>
      </w:pPr>
    </w:p>
    <w:p w14:paraId="139461C3" w14:textId="77777777" w:rsidR="00C20D46" w:rsidRPr="00C20D46" w:rsidRDefault="00C20D46" w:rsidP="00C20D46">
      <w:pPr>
        <w:bidi/>
        <w:rPr>
          <w:rFonts w:cs="David" w:hint="cs"/>
          <w:rtl/>
        </w:rPr>
      </w:pPr>
      <w:r w:rsidRPr="00C20D46">
        <w:rPr>
          <w:rFonts w:cs="David" w:hint="cs"/>
          <w:rtl/>
        </w:rPr>
        <w:tab/>
        <w:t>אתם בטעות בניווט מכיוון שפה נכנס עוד נפח לשוק הפרסום שהוא נפח פוליטי מובהק. הוא לא מפלגתי אבל הוא פוליטי. אם תקום עמותה של אנשים אשר באמת ובתמים מתנגדים לנסיגה מרמת הגולן והם כולם חברי ליכוד, אתם תרוצו לספר שזה גוף עם זיקה ארגונית כי האנשים חברים במפלגה מסוימת, אבל מה לעשות ויש להם גם דעות. אתם תכניסו דבר שאין בכלל כוונה למחוקק שתיכנסו אליו מכיוון שזה נושא שהוא אמנם נושא פוליטי מובהק, אשר בגדרו הולכים למערכת נפרדת לחלוטין, שבה מוציאים כספים ויכול להיות שיש פה אנשים פוליטיים.</w:t>
      </w:r>
    </w:p>
    <w:p w14:paraId="3E772CEA" w14:textId="77777777" w:rsidR="00C20D46" w:rsidRPr="00C20D46" w:rsidRDefault="00C20D46" w:rsidP="00C20D46">
      <w:pPr>
        <w:bidi/>
        <w:rPr>
          <w:rFonts w:cs="David" w:hint="cs"/>
          <w:rtl/>
        </w:rPr>
      </w:pPr>
    </w:p>
    <w:p w14:paraId="7D02D3E3" w14:textId="77777777" w:rsidR="00C20D46" w:rsidRDefault="00C20D46" w:rsidP="00C20D46">
      <w:pPr>
        <w:bidi/>
        <w:rPr>
          <w:rFonts w:cs="David" w:hint="cs"/>
          <w:rtl/>
        </w:rPr>
      </w:pPr>
      <w:r w:rsidRPr="00C20D46">
        <w:rPr>
          <w:rFonts w:cs="David" w:hint="cs"/>
          <w:rtl/>
        </w:rPr>
        <w:tab/>
      </w:r>
    </w:p>
    <w:p w14:paraId="7087A538" w14:textId="77777777" w:rsidR="00C20D46" w:rsidRDefault="00C20D46" w:rsidP="00C20D46">
      <w:pPr>
        <w:bidi/>
        <w:rPr>
          <w:rFonts w:cs="David" w:hint="cs"/>
          <w:rtl/>
        </w:rPr>
      </w:pPr>
    </w:p>
    <w:p w14:paraId="1EDA5BFE" w14:textId="77777777" w:rsidR="00C20D46" w:rsidRDefault="00C20D46" w:rsidP="00C20D46">
      <w:pPr>
        <w:bidi/>
        <w:rPr>
          <w:rFonts w:cs="David" w:hint="cs"/>
          <w:rtl/>
        </w:rPr>
      </w:pPr>
    </w:p>
    <w:p w14:paraId="3A07E27C" w14:textId="77777777" w:rsidR="00C20D46" w:rsidRDefault="00C20D46" w:rsidP="00C20D46">
      <w:pPr>
        <w:bidi/>
        <w:rPr>
          <w:rFonts w:cs="David" w:hint="cs"/>
          <w:rtl/>
        </w:rPr>
      </w:pPr>
    </w:p>
    <w:p w14:paraId="5B888643" w14:textId="77777777" w:rsidR="00C20D46" w:rsidRDefault="00C20D46" w:rsidP="00C20D46">
      <w:pPr>
        <w:bidi/>
        <w:rPr>
          <w:rFonts w:cs="David" w:hint="cs"/>
          <w:rtl/>
        </w:rPr>
      </w:pPr>
    </w:p>
    <w:p w14:paraId="1F93A2AA" w14:textId="77777777" w:rsidR="00C20D46" w:rsidRDefault="00C20D46" w:rsidP="00C20D46">
      <w:pPr>
        <w:bidi/>
        <w:rPr>
          <w:rFonts w:cs="David" w:hint="cs"/>
          <w:rtl/>
        </w:rPr>
      </w:pPr>
    </w:p>
    <w:p w14:paraId="7DD423ED" w14:textId="77777777" w:rsidR="00C20D46" w:rsidRPr="00C20D46" w:rsidRDefault="00C20D46" w:rsidP="00C20D46">
      <w:pPr>
        <w:bidi/>
        <w:rPr>
          <w:rFonts w:cs="David" w:hint="cs"/>
          <w:rtl/>
        </w:rPr>
      </w:pPr>
      <w:r w:rsidRPr="00C20D46">
        <w:rPr>
          <w:rFonts w:cs="David" w:hint="cs"/>
          <w:rtl/>
        </w:rPr>
        <w:t>לא שאנחנו לא רוצים לתת לכם את סמכות הפיקוח, אנחנו גם לא רוצים ליצור את התשתית הרעיונית שתאפשר לראות בכספים שמוציאים לצורך הקמפיין הזה, כספים שמוציאים לצורך מפלגה.  אלא אם כן, יש דבר אחד בלבד שאותו צריך להטיל על הרגולטור שבעצם קונים זמן שידור לגולן ומשדרים הצביעו מח"ל. זה דבר שאתה מטיל על הרגולטור.</w:t>
      </w:r>
    </w:p>
    <w:p w14:paraId="4E7348F0" w14:textId="77777777" w:rsidR="00C20D46" w:rsidRPr="00C20D46" w:rsidRDefault="00C20D46" w:rsidP="00C20D46">
      <w:pPr>
        <w:bidi/>
        <w:rPr>
          <w:rFonts w:cs="David" w:hint="cs"/>
          <w:rtl/>
        </w:rPr>
      </w:pPr>
    </w:p>
    <w:p w14:paraId="37C1F32F" w14:textId="77777777" w:rsidR="00C20D46" w:rsidRPr="00C20D46" w:rsidRDefault="00C20D46" w:rsidP="00C20D46">
      <w:pPr>
        <w:bidi/>
        <w:rPr>
          <w:rFonts w:cs="David" w:hint="cs"/>
          <w:rtl/>
        </w:rPr>
      </w:pPr>
      <w:r w:rsidRPr="00C20D46">
        <w:rPr>
          <w:rFonts w:cs="David" w:hint="cs"/>
          <w:rtl/>
        </w:rPr>
        <w:tab/>
        <w:t xml:space="preserve">אחרי ששמעתי את הדברים זה יותר מסוכן, כי לאף אחד אין כוונה ליצור סיטואציה שהרי אתם כבר תציעו או אנשי משרד המשפטים יציעו שאנשים פוליטיים בכלל לא יוכלו לעסוק בנושא הזה אלא ייבאו אנשים ממקום אחר בעולם, זה לסבך את הדברים ואין לזה סיבה. </w:t>
      </w:r>
    </w:p>
    <w:p w14:paraId="269B1D4E" w14:textId="77777777" w:rsidR="00C20D46" w:rsidRPr="00C20D46" w:rsidRDefault="00C20D46" w:rsidP="00C20D46">
      <w:pPr>
        <w:bidi/>
        <w:rPr>
          <w:rFonts w:cs="David" w:hint="cs"/>
          <w:rtl/>
        </w:rPr>
      </w:pPr>
    </w:p>
    <w:p w14:paraId="27BFFAE6" w14:textId="77777777" w:rsidR="00C20D46" w:rsidRPr="00C20D46" w:rsidRDefault="00C20D46" w:rsidP="00C20D46">
      <w:pPr>
        <w:bidi/>
        <w:rPr>
          <w:rFonts w:cs="David" w:hint="cs"/>
          <w:rtl/>
        </w:rPr>
      </w:pPr>
      <w:r w:rsidRPr="00C20D46">
        <w:rPr>
          <w:rFonts w:cs="David" w:hint="cs"/>
          <w:u w:val="single"/>
          <w:rtl/>
        </w:rPr>
        <w:t>יצחק לוי:</w:t>
      </w:r>
    </w:p>
    <w:p w14:paraId="0B0920ED" w14:textId="77777777" w:rsidR="00C20D46" w:rsidRPr="00C20D46" w:rsidRDefault="00C20D46" w:rsidP="00C20D46">
      <w:pPr>
        <w:bidi/>
        <w:rPr>
          <w:rFonts w:cs="David" w:hint="cs"/>
          <w:rtl/>
        </w:rPr>
      </w:pPr>
    </w:p>
    <w:p w14:paraId="7840CFA1" w14:textId="77777777" w:rsidR="00C20D46" w:rsidRPr="00C20D46" w:rsidRDefault="00C20D46" w:rsidP="00C20D46">
      <w:pPr>
        <w:bidi/>
        <w:rPr>
          <w:rFonts w:cs="David" w:hint="cs"/>
          <w:rtl/>
        </w:rPr>
      </w:pPr>
      <w:r w:rsidRPr="00C20D46">
        <w:rPr>
          <w:rFonts w:cs="David" w:hint="cs"/>
          <w:rtl/>
        </w:rPr>
        <w:tab/>
        <w:t xml:space="preserve">אין ספק שבמשאל עם השני נהיה יותר חכמים. אנחנו מדברים על דבר שהוא לא כל כך ידוע, יכולות לקום כל מיני עמותות וגופים ויכול להיות שחלקם יהיו על גבול המפלגתיות ויהיה צורך בשיקול דעת ויכול להיות שהדברים יגיעו לבירורים בוועדת בחירות או בית משפט, אבל אנחנו לא יכולים כרגע לתת פתרון לכל מקרה ועניין, אנחנו צריכים לחתוך דברים ולאחר מכן לראות איך זה. </w:t>
      </w:r>
    </w:p>
    <w:p w14:paraId="696A41C8" w14:textId="77777777" w:rsidR="00C20D46" w:rsidRPr="00C20D46" w:rsidRDefault="00C20D46" w:rsidP="00C20D46">
      <w:pPr>
        <w:bidi/>
        <w:rPr>
          <w:rFonts w:cs="David" w:hint="cs"/>
          <w:rtl/>
        </w:rPr>
      </w:pPr>
    </w:p>
    <w:p w14:paraId="2C6A7DE2" w14:textId="77777777" w:rsidR="00C20D46" w:rsidRPr="00C20D46" w:rsidRDefault="00C20D46" w:rsidP="00C20D46">
      <w:pPr>
        <w:bidi/>
        <w:rPr>
          <w:rFonts w:cs="David" w:hint="cs"/>
          <w:rtl/>
        </w:rPr>
      </w:pPr>
      <w:r w:rsidRPr="00C20D46">
        <w:rPr>
          <w:rFonts w:cs="David" w:hint="cs"/>
          <w:rtl/>
        </w:rPr>
        <w:tab/>
        <w:t>עד כמה שידוע לי, חבר מפלגה שאינו מועמד או חבר כנסת יכול לעסוק בעניינים אחרים וזה לאו דווקא זיקה למפלגתו.</w:t>
      </w:r>
    </w:p>
    <w:p w14:paraId="0C6C13FB" w14:textId="77777777" w:rsidR="00C20D46" w:rsidRPr="00C20D46" w:rsidRDefault="00C20D46" w:rsidP="00C20D46">
      <w:pPr>
        <w:bidi/>
        <w:rPr>
          <w:rFonts w:cs="David" w:hint="cs"/>
          <w:rtl/>
        </w:rPr>
      </w:pPr>
    </w:p>
    <w:p w14:paraId="29474599" w14:textId="77777777" w:rsidR="00C20D46" w:rsidRPr="00C20D46" w:rsidRDefault="00C20D46" w:rsidP="00C20D46">
      <w:pPr>
        <w:bidi/>
        <w:rPr>
          <w:rFonts w:cs="David" w:hint="cs"/>
          <w:u w:val="single"/>
          <w:rtl/>
        </w:rPr>
      </w:pPr>
      <w:r w:rsidRPr="00C20D46">
        <w:rPr>
          <w:rFonts w:cs="David" w:hint="cs"/>
          <w:u w:val="single"/>
          <w:rtl/>
        </w:rPr>
        <w:t>גדעון סער:</w:t>
      </w:r>
    </w:p>
    <w:p w14:paraId="2E45C803" w14:textId="77777777" w:rsidR="00C20D46" w:rsidRPr="00C20D46" w:rsidRDefault="00C20D46" w:rsidP="00C20D46">
      <w:pPr>
        <w:bidi/>
        <w:rPr>
          <w:rFonts w:cs="David" w:hint="cs"/>
          <w:rtl/>
        </w:rPr>
      </w:pPr>
    </w:p>
    <w:p w14:paraId="4616F53B" w14:textId="77777777" w:rsidR="00C20D46" w:rsidRPr="00C20D46" w:rsidRDefault="00C20D46" w:rsidP="00C20D46">
      <w:pPr>
        <w:bidi/>
        <w:rPr>
          <w:rFonts w:cs="David" w:hint="cs"/>
          <w:rtl/>
        </w:rPr>
      </w:pPr>
      <w:r w:rsidRPr="00C20D46">
        <w:rPr>
          <w:rFonts w:cs="David" w:hint="cs"/>
          <w:rtl/>
        </w:rPr>
        <w:tab/>
        <w:t>הוא לא יכול לעסוק בהסברה נגד נסיגה מרמת הגולן?</w:t>
      </w:r>
    </w:p>
    <w:p w14:paraId="79CA9F9D" w14:textId="77777777" w:rsidR="00C20D46" w:rsidRPr="00C20D46" w:rsidRDefault="00C20D46" w:rsidP="00C20D46">
      <w:pPr>
        <w:bidi/>
        <w:rPr>
          <w:rFonts w:cs="David" w:hint="cs"/>
          <w:rtl/>
        </w:rPr>
      </w:pPr>
    </w:p>
    <w:p w14:paraId="6D5A394D" w14:textId="77777777" w:rsidR="00C20D46" w:rsidRPr="00C20D46" w:rsidRDefault="00C20D46" w:rsidP="00C20D46">
      <w:pPr>
        <w:bidi/>
        <w:rPr>
          <w:rFonts w:cs="David" w:hint="cs"/>
          <w:u w:val="single"/>
          <w:rtl/>
        </w:rPr>
      </w:pPr>
      <w:r w:rsidRPr="00C20D46">
        <w:rPr>
          <w:rFonts w:cs="David" w:hint="cs"/>
          <w:u w:val="single"/>
          <w:rtl/>
        </w:rPr>
        <w:t>יצחק לוי:</w:t>
      </w:r>
    </w:p>
    <w:p w14:paraId="39553523" w14:textId="77777777" w:rsidR="00C20D46" w:rsidRPr="00C20D46" w:rsidRDefault="00C20D46" w:rsidP="00C20D46">
      <w:pPr>
        <w:bidi/>
        <w:rPr>
          <w:rFonts w:cs="David" w:hint="cs"/>
          <w:rtl/>
        </w:rPr>
      </w:pPr>
    </w:p>
    <w:p w14:paraId="14E4446D" w14:textId="77777777" w:rsidR="00C20D46" w:rsidRPr="00C20D46" w:rsidRDefault="00C20D46" w:rsidP="00C20D46">
      <w:pPr>
        <w:bidi/>
        <w:rPr>
          <w:rFonts w:cs="David" w:hint="cs"/>
          <w:rtl/>
        </w:rPr>
      </w:pPr>
      <w:r w:rsidRPr="00C20D46">
        <w:rPr>
          <w:rFonts w:cs="David" w:hint="cs"/>
          <w:rtl/>
        </w:rPr>
        <w:tab/>
        <w:t>ברור שכן, נתחיל מחבר מפלגה, הוא יכול לעסוק בכל עניין, וזה לא מחייב שמדובר בתעמולה מפלגתית גם אם הוא מציג את עצמו כך במפלגה. הגבולות מאד ידועים למבקר המדינה, במשך כל השנה הוא בודק את הדברים ורואה אירועים שמפלגות עושות. גם היום, אם מפלגה עושה חוג בית במקום כלשהו אני לא ידוע איך אתם מתייחסים לזה לא בזמן בחירות. יש כיבוד וזמר, או מצד שני אם חבר כנסת מוזמן להרצאה או כנס, אתם יודעים פחות או יותר איך להתייחס לדברים האלה.</w:t>
      </w:r>
    </w:p>
    <w:p w14:paraId="1421D2BB" w14:textId="77777777" w:rsidR="00C20D46" w:rsidRPr="00C20D46" w:rsidRDefault="00C20D46" w:rsidP="00C20D46">
      <w:pPr>
        <w:bidi/>
        <w:rPr>
          <w:rFonts w:cs="David" w:hint="cs"/>
          <w:rtl/>
        </w:rPr>
      </w:pPr>
    </w:p>
    <w:p w14:paraId="709E0E32" w14:textId="77777777" w:rsidR="00C20D46" w:rsidRPr="00C20D46" w:rsidRDefault="00C20D46" w:rsidP="00C20D46">
      <w:pPr>
        <w:bidi/>
        <w:rPr>
          <w:rFonts w:cs="David" w:hint="cs"/>
          <w:u w:val="single"/>
          <w:rtl/>
        </w:rPr>
      </w:pPr>
      <w:r w:rsidRPr="00C20D46">
        <w:rPr>
          <w:rFonts w:cs="David" w:hint="cs"/>
          <w:u w:val="single"/>
          <w:rtl/>
        </w:rPr>
        <w:t>נורית ישראלי:</w:t>
      </w:r>
    </w:p>
    <w:p w14:paraId="7A939231" w14:textId="77777777" w:rsidR="00C20D46" w:rsidRPr="00C20D46" w:rsidRDefault="00C20D46" w:rsidP="00C20D46">
      <w:pPr>
        <w:bidi/>
        <w:rPr>
          <w:rFonts w:cs="David" w:hint="cs"/>
          <w:rtl/>
        </w:rPr>
      </w:pPr>
    </w:p>
    <w:p w14:paraId="0A5C4FB9" w14:textId="77777777" w:rsidR="00C20D46" w:rsidRPr="00C20D46" w:rsidRDefault="00C20D46" w:rsidP="00C20D46">
      <w:pPr>
        <w:bidi/>
        <w:rPr>
          <w:rFonts w:cs="David" w:hint="cs"/>
          <w:rtl/>
        </w:rPr>
      </w:pPr>
      <w:r w:rsidRPr="00C20D46">
        <w:rPr>
          <w:rFonts w:cs="David" w:hint="cs"/>
          <w:rtl/>
        </w:rPr>
        <w:tab/>
        <w:t xml:space="preserve"> אנחנו לא מבקשים לעצמנו יותר סמכויות ואנחנו לא מבקשים לפקח על המגזר השלישי. אני מבקשת להבהיר שככל שלוקחים את הכלים הקיימים לנו ומיישמים אותם על הסיטואציה של משאל עם, בתוך אותו ארגז כלים שלנו יש את המורכבות הזו של ייחוס פעילות חוץ מפלגתית למפלגות. אז אפשר להגיד שבסיטואציה של משאל עם נחנו רוצים לבטל את הייחוס הזה, איננו רוצים בכלל שתייחסו מפלגות לחוד ועמותות לחוד. אפשר להגיד אחרת, אבל צריך להגיד. אם אנחנו נשארים עם הסמכויות הרגילות שלנו בתחום הביקורת על המפלגות ומימון המפלגות, חלק מהפרקטיקות  שלנו הוא  להתייחס לגופים קשורים ולפעילות שנעשית לגופים מהסוג הזה. </w:t>
      </w:r>
    </w:p>
    <w:p w14:paraId="126B31AB" w14:textId="77777777" w:rsidR="00C20D46" w:rsidRPr="00C20D46" w:rsidRDefault="00C20D46" w:rsidP="00C20D46">
      <w:pPr>
        <w:bidi/>
        <w:rPr>
          <w:rFonts w:cs="David" w:hint="cs"/>
          <w:rtl/>
        </w:rPr>
      </w:pPr>
    </w:p>
    <w:p w14:paraId="355D2F35"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52E8E609" w14:textId="77777777" w:rsidR="00C20D46" w:rsidRPr="00C20D46" w:rsidRDefault="00C20D46" w:rsidP="00C20D46">
      <w:pPr>
        <w:bidi/>
        <w:rPr>
          <w:rFonts w:cs="David" w:hint="cs"/>
          <w:rtl/>
        </w:rPr>
      </w:pPr>
    </w:p>
    <w:p w14:paraId="4BCDC2AF" w14:textId="77777777" w:rsidR="00C20D46" w:rsidRPr="00C20D46" w:rsidRDefault="00C20D46" w:rsidP="00C20D46">
      <w:pPr>
        <w:bidi/>
        <w:rPr>
          <w:rFonts w:cs="David" w:hint="cs"/>
          <w:rtl/>
        </w:rPr>
      </w:pPr>
      <w:r w:rsidRPr="00C20D46">
        <w:rPr>
          <w:rFonts w:cs="David" w:hint="cs"/>
          <w:rtl/>
        </w:rPr>
        <w:tab/>
        <w:t xml:space="preserve"> אני חוזר לדוגמה שנתתי משום שהיא הדוגמה שהטרידה אותי ומזה השאלה חזרה לשולחן הדיונים. יש כל מיני צורות לדבר על השאלה של משאל העם אבל יש דרך לדבר עליה בצורה שהיא ברורה מאד לך כמבקר שהיא גם תעמולה מפלגתית, שברור לך שהיא תעמולה מפלגתית. לפי מעט הבנתי את יכולה לזקוף את זה על חשבון מה שאת יודעת שיש לו שיעור, וזה תקציבי פרסום של מפלגה והכלים האלה יש לך. לכן, כשאמרת שאין לך כלים, אני שמעתי שיש לך הכלים. תגידי לי במה טעיתי בהבנת הדברים שלי?</w:t>
      </w:r>
    </w:p>
    <w:p w14:paraId="2FB27E21" w14:textId="77777777" w:rsidR="00C20D46" w:rsidRPr="00C20D46" w:rsidRDefault="00C20D46" w:rsidP="00C20D46">
      <w:pPr>
        <w:bidi/>
        <w:rPr>
          <w:rFonts w:cs="David" w:hint="cs"/>
          <w:u w:val="single"/>
          <w:rtl/>
        </w:rPr>
      </w:pPr>
    </w:p>
    <w:p w14:paraId="6D9D878F" w14:textId="77777777" w:rsidR="00C20D46" w:rsidRPr="00C20D46" w:rsidRDefault="00C20D46" w:rsidP="00C20D46">
      <w:pPr>
        <w:bidi/>
        <w:rPr>
          <w:rFonts w:cs="David" w:hint="cs"/>
          <w:u w:val="single"/>
          <w:rtl/>
        </w:rPr>
      </w:pPr>
    </w:p>
    <w:p w14:paraId="4F667568" w14:textId="77777777" w:rsidR="00C20D46" w:rsidRPr="00C20D46" w:rsidRDefault="00C20D46" w:rsidP="00C20D46">
      <w:pPr>
        <w:bidi/>
        <w:rPr>
          <w:rFonts w:cs="David" w:hint="cs"/>
          <w:u w:val="single"/>
          <w:rtl/>
        </w:rPr>
      </w:pPr>
    </w:p>
    <w:p w14:paraId="28B2E562" w14:textId="77777777" w:rsidR="00C20D46" w:rsidRPr="00C20D46" w:rsidRDefault="00C20D46" w:rsidP="00C20D46">
      <w:pPr>
        <w:bidi/>
        <w:rPr>
          <w:rFonts w:cs="David" w:hint="cs"/>
          <w:u w:val="single"/>
          <w:rtl/>
        </w:rPr>
      </w:pPr>
    </w:p>
    <w:p w14:paraId="7216A8D4" w14:textId="77777777" w:rsidR="00C20D46" w:rsidRPr="00C20D46" w:rsidRDefault="00C20D46" w:rsidP="00C20D46">
      <w:pPr>
        <w:bidi/>
        <w:rPr>
          <w:rFonts w:cs="David" w:hint="cs"/>
          <w:u w:val="single"/>
          <w:rtl/>
        </w:rPr>
      </w:pPr>
    </w:p>
    <w:p w14:paraId="6A57D11D" w14:textId="77777777" w:rsidR="00C20D46" w:rsidRPr="00C20D46" w:rsidRDefault="00C20D46" w:rsidP="00C20D46">
      <w:pPr>
        <w:bidi/>
        <w:rPr>
          <w:rFonts w:cs="David" w:hint="cs"/>
          <w:u w:val="single"/>
          <w:rtl/>
        </w:rPr>
      </w:pPr>
      <w:r w:rsidRPr="00C20D46">
        <w:rPr>
          <w:rFonts w:cs="David" w:hint="cs"/>
          <w:u w:val="single"/>
          <w:rtl/>
        </w:rPr>
        <w:t>נורית ישראלי:</w:t>
      </w:r>
    </w:p>
    <w:p w14:paraId="45FE285E" w14:textId="77777777" w:rsidR="00C20D46" w:rsidRPr="00C20D46" w:rsidRDefault="00C20D46" w:rsidP="00C20D46">
      <w:pPr>
        <w:bidi/>
        <w:rPr>
          <w:rFonts w:cs="David" w:hint="cs"/>
          <w:rtl/>
        </w:rPr>
      </w:pPr>
    </w:p>
    <w:p w14:paraId="425F6807" w14:textId="77777777" w:rsidR="00C20D46" w:rsidRPr="00C20D46" w:rsidRDefault="00C20D46" w:rsidP="00C20D46">
      <w:pPr>
        <w:bidi/>
        <w:rPr>
          <w:rFonts w:cs="David" w:hint="cs"/>
          <w:rtl/>
        </w:rPr>
      </w:pPr>
      <w:r w:rsidRPr="00C20D46">
        <w:rPr>
          <w:rFonts w:cs="David" w:hint="cs"/>
          <w:rtl/>
        </w:rPr>
        <w:tab/>
        <w:t xml:space="preserve"> הפער בין המקרה המובהק והמקרה העמום, והפער בין המאפיינים של בחירות רגילות שיש את השונות של האידיאולוגיה המפלגתית לעומת הסיטואציה של המשאל, שיש בו רק שתי עמדות, כן או לא. </w:t>
      </w:r>
    </w:p>
    <w:p w14:paraId="6126B220" w14:textId="77777777" w:rsidR="00C20D46" w:rsidRPr="00C20D46" w:rsidRDefault="00C20D46" w:rsidP="00C20D46">
      <w:pPr>
        <w:bidi/>
        <w:rPr>
          <w:rFonts w:cs="David" w:hint="cs"/>
          <w:rtl/>
        </w:rPr>
      </w:pPr>
    </w:p>
    <w:p w14:paraId="248C70CF" w14:textId="77777777" w:rsidR="00C20D46" w:rsidRPr="00C20D46" w:rsidRDefault="00C20D46" w:rsidP="00C20D46">
      <w:pPr>
        <w:bidi/>
        <w:rPr>
          <w:rFonts w:cs="David" w:hint="cs"/>
          <w:rtl/>
        </w:rPr>
      </w:pPr>
      <w:r w:rsidRPr="00C20D46">
        <w:rPr>
          <w:rFonts w:cs="David" w:hint="cs"/>
          <w:u w:val="single"/>
          <w:rtl/>
        </w:rPr>
        <w:t>גדעון סער:</w:t>
      </w:r>
    </w:p>
    <w:p w14:paraId="3AD0805A" w14:textId="77777777" w:rsidR="00C20D46" w:rsidRPr="00C20D46" w:rsidRDefault="00C20D46" w:rsidP="00C20D46">
      <w:pPr>
        <w:bidi/>
        <w:rPr>
          <w:rFonts w:cs="David" w:hint="cs"/>
          <w:rtl/>
        </w:rPr>
      </w:pPr>
    </w:p>
    <w:p w14:paraId="6BD8DDA6" w14:textId="77777777" w:rsidR="00C20D46" w:rsidRPr="00C20D46" w:rsidRDefault="00C20D46" w:rsidP="00C20D46">
      <w:pPr>
        <w:bidi/>
        <w:rPr>
          <w:rFonts w:cs="David" w:hint="cs"/>
          <w:rtl/>
        </w:rPr>
      </w:pPr>
      <w:r w:rsidRPr="00C20D46">
        <w:rPr>
          <w:rFonts w:cs="David" w:hint="cs"/>
          <w:rtl/>
        </w:rPr>
        <w:tab/>
        <w:t xml:space="preserve"> אבל זה גם חלק מאידיאולוגיה, העניין הוא שאתם צריכים להשתחרר ולהסתכל על הכול. בכלים שאנחנו מכירים יש פה חיה חדשה שלא ידענו עד היום, אני לא יודע אם יהיה או לא, אבל זו מטריה שבמהותה היא מטריה פוליטית אשר בה יש קיטוב דעות על רקע פוליטי שיכול להיות חוצה מפלגות, כי בקדימה למשל יש כאלה שהם בעד ונגד, ויש מפלגות שיותר מובהקות. אי אפשר באופן מלאכותי ליצור דה-פוליטיזציה ולכן אי אפשר להתייחס אליו בכלים הקיימים של הייחוס כי אז אתה מעמיד את המכשלות מראש, אין דבר כזה. </w:t>
      </w:r>
    </w:p>
    <w:p w14:paraId="79BC2B27" w14:textId="77777777" w:rsidR="00C20D46" w:rsidRPr="00C20D46" w:rsidRDefault="00C20D46" w:rsidP="00C20D46">
      <w:pPr>
        <w:bidi/>
        <w:rPr>
          <w:rFonts w:cs="David" w:hint="cs"/>
          <w:rtl/>
        </w:rPr>
      </w:pPr>
    </w:p>
    <w:p w14:paraId="42D06F21" w14:textId="77777777" w:rsidR="00C20D46" w:rsidRPr="00C20D46" w:rsidRDefault="00C20D46" w:rsidP="00C20D46">
      <w:pPr>
        <w:bidi/>
        <w:rPr>
          <w:rFonts w:cs="David" w:hint="cs"/>
          <w:rtl/>
        </w:rPr>
      </w:pPr>
      <w:r w:rsidRPr="00C20D46">
        <w:rPr>
          <w:rFonts w:cs="David" w:hint="cs"/>
          <w:rtl/>
        </w:rPr>
        <w:tab/>
        <w:t>הדבר היחידי שצריך להקפיד עליו, שזמן השידור לא מנוצל להטפה עבור מפלגה כזו או אחרת. גם אנשים פוליטיים מובהקים יכולים לעסוק בעניין הזה וסביר שיעסקו בעניין הזה, הרי מי יעסוק בנושאים האלה? אנשים שברגיל עוסקים בתחום הפיזיקה הגרעינית? יכול להיות שיש להם דעות וחלק מהם יבוא לידי ביטוי אבל סביר להניח שאנשים מהתחום הפוליטי יהיו להם את היכולות.</w:t>
      </w:r>
    </w:p>
    <w:p w14:paraId="5144177C" w14:textId="77777777" w:rsidR="00C20D46" w:rsidRPr="00C20D46" w:rsidRDefault="00C20D46" w:rsidP="00C20D46">
      <w:pPr>
        <w:bidi/>
        <w:rPr>
          <w:rFonts w:cs="David" w:hint="cs"/>
          <w:rtl/>
        </w:rPr>
      </w:pPr>
    </w:p>
    <w:p w14:paraId="3C45C95D" w14:textId="77777777" w:rsidR="00C20D46" w:rsidRPr="00C20D46" w:rsidRDefault="00C20D46" w:rsidP="00C20D46">
      <w:pPr>
        <w:bidi/>
        <w:rPr>
          <w:rFonts w:cs="David" w:hint="cs"/>
          <w:rtl/>
        </w:rPr>
      </w:pPr>
      <w:r w:rsidRPr="00C20D46">
        <w:rPr>
          <w:rFonts w:cs="David" w:hint="cs"/>
          <w:rtl/>
        </w:rPr>
        <w:tab/>
        <w:t>לכן אני לא בטוח שהמתכונות הקיימות שאנחנו רגילים לראות הן המתכונות המתאימות להסתכלות על המציאות של קמפיין למשאל עם. אגב, גם בקמפיינים למשאל עם שיש באיחוד האירופאי, האנשים הפוליטיים באים בזה לידי ביטוי, זה מובנה בתוך העניין.</w:t>
      </w:r>
    </w:p>
    <w:p w14:paraId="5C4ABC0A" w14:textId="77777777" w:rsidR="00C20D46" w:rsidRPr="00C20D46" w:rsidRDefault="00C20D46" w:rsidP="00C20D46">
      <w:pPr>
        <w:bidi/>
        <w:jc w:val="center"/>
        <w:rPr>
          <w:rFonts w:cs="David" w:hint="cs"/>
          <w:b/>
          <w:bCs/>
          <w:rtl/>
        </w:rPr>
      </w:pPr>
    </w:p>
    <w:p w14:paraId="3A1CC1DF" w14:textId="77777777" w:rsidR="00C20D46" w:rsidRPr="00C20D46" w:rsidRDefault="00C20D46" w:rsidP="00C20D46">
      <w:pPr>
        <w:bidi/>
        <w:jc w:val="center"/>
        <w:rPr>
          <w:rFonts w:cs="David" w:hint="cs"/>
          <w:b/>
          <w:bCs/>
          <w:rtl/>
        </w:rPr>
      </w:pPr>
      <w:r w:rsidRPr="00C20D46">
        <w:rPr>
          <w:rFonts w:cs="David" w:hint="cs"/>
          <w:b/>
          <w:bCs/>
          <w:rtl/>
        </w:rPr>
        <w:t>אינטרנט</w:t>
      </w:r>
    </w:p>
    <w:p w14:paraId="7C46539C" w14:textId="77777777" w:rsidR="00C20D46" w:rsidRPr="00C20D46" w:rsidRDefault="00C20D46" w:rsidP="00C20D46">
      <w:pPr>
        <w:bidi/>
        <w:rPr>
          <w:rFonts w:cs="David" w:hint="cs"/>
          <w:u w:val="single"/>
          <w:rtl/>
        </w:rPr>
      </w:pPr>
    </w:p>
    <w:p w14:paraId="31029271" w14:textId="77777777" w:rsidR="00C20D46" w:rsidRPr="00C20D46" w:rsidRDefault="00C20D46" w:rsidP="00C20D46">
      <w:pPr>
        <w:bidi/>
        <w:rPr>
          <w:rFonts w:cs="David" w:hint="cs"/>
          <w:rtl/>
        </w:rPr>
      </w:pPr>
      <w:r w:rsidRPr="00C20D46">
        <w:rPr>
          <w:rFonts w:cs="David" w:hint="cs"/>
          <w:u w:val="single"/>
          <w:rtl/>
        </w:rPr>
        <w:t>היו"ר דוד טל:</w:t>
      </w:r>
    </w:p>
    <w:p w14:paraId="4AB8BBD0" w14:textId="77777777" w:rsidR="00C20D46" w:rsidRPr="00C20D46" w:rsidRDefault="00C20D46" w:rsidP="00C20D46">
      <w:pPr>
        <w:bidi/>
        <w:rPr>
          <w:rFonts w:cs="David" w:hint="cs"/>
          <w:rtl/>
        </w:rPr>
      </w:pPr>
    </w:p>
    <w:p w14:paraId="2C09EE55" w14:textId="77777777" w:rsidR="00C20D46" w:rsidRPr="00C20D46" w:rsidRDefault="00C20D46" w:rsidP="00C20D46">
      <w:pPr>
        <w:bidi/>
        <w:rPr>
          <w:rFonts w:cs="David" w:hint="cs"/>
          <w:rtl/>
        </w:rPr>
      </w:pPr>
      <w:r w:rsidRPr="00C20D46">
        <w:rPr>
          <w:rFonts w:cs="David" w:hint="cs"/>
          <w:rtl/>
        </w:rPr>
        <w:tab/>
        <w:t>אני רוצה לעבור לנושא הבא, ולאחר מכן, כשנסכם את הנושאים אני אשוב לנושא חוק התעמולה על פי סעיפיו כדי שהדברים יהיו ברורים, מה סיכמנו לגבי כל סעיף וסעיף. אנחנו עוברים לנושא האינטרנט. החוק היום לגבי האינטרנט לא עוסק בזה, יש מישהו שרוצה להעיר או שנשאיר את מצב כפי שהוא היום.</w:t>
      </w:r>
    </w:p>
    <w:p w14:paraId="14090F91" w14:textId="77777777" w:rsidR="00C20D46" w:rsidRPr="00C20D46" w:rsidRDefault="00C20D46" w:rsidP="00C20D46">
      <w:pPr>
        <w:bidi/>
        <w:rPr>
          <w:rFonts w:cs="David" w:hint="cs"/>
          <w:rtl/>
        </w:rPr>
      </w:pPr>
    </w:p>
    <w:p w14:paraId="3AA6FB9A" w14:textId="77777777" w:rsidR="00C20D46" w:rsidRPr="00C20D46" w:rsidRDefault="00C20D46" w:rsidP="00C20D46">
      <w:pPr>
        <w:bidi/>
        <w:rPr>
          <w:rFonts w:cs="David" w:hint="cs"/>
          <w:rtl/>
        </w:rPr>
      </w:pPr>
      <w:r w:rsidRPr="00C20D46">
        <w:rPr>
          <w:rFonts w:cs="David" w:hint="cs"/>
          <w:u w:val="single"/>
          <w:rtl/>
        </w:rPr>
        <w:t>יצחק לוי:</w:t>
      </w:r>
    </w:p>
    <w:p w14:paraId="330F1930" w14:textId="77777777" w:rsidR="00C20D46" w:rsidRPr="00C20D46" w:rsidRDefault="00C20D46" w:rsidP="00C20D46">
      <w:pPr>
        <w:bidi/>
        <w:rPr>
          <w:rFonts w:cs="David" w:hint="cs"/>
          <w:rtl/>
        </w:rPr>
      </w:pPr>
    </w:p>
    <w:p w14:paraId="654622E6" w14:textId="77777777" w:rsidR="00C20D46" w:rsidRPr="00C20D46" w:rsidRDefault="00C20D46" w:rsidP="00C20D46">
      <w:pPr>
        <w:bidi/>
        <w:rPr>
          <w:rFonts w:cs="David" w:hint="cs"/>
          <w:rtl/>
        </w:rPr>
      </w:pPr>
      <w:r w:rsidRPr="00C20D46">
        <w:rPr>
          <w:rFonts w:cs="David" w:hint="cs"/>
          <w:rtl/>
        </w:rPr>
        <w:tab/>
        <w:t xml:space="preserve"> לא לשנות את החוק הקיים.</w:t>
      </w:r>
    </w:p>
    <w:p w14:paraId="4EB5B0F0" w14:textId="77777777" w:rsidR="00C20D46" w:rsidRPr="00C20D46" w:rsidRDefault="00C20D46" w:rsidP="00C20D46">
      <w:pPr>
        <w:bidi/>
        <w:rPr>
          <w:rFonts w:cs="David" w:hint="cs"/>
          <w:rtl/>
        </w:rPr>
      </w:pPr>
    </w:p>
    <w:p w14:paraId="2B51C9CB"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BB74C15" w14:textId="77777777" w:rsidR="00C20D46" w:rsidRPr="00C20D46" w:rsidRDefault="00C20D46" w:rsidP="00C20D46">
      <w:pPr>
        <w:bidi/>
        <w:rPr>
          <w:rFonts w:cs="David" w:hint="cs"/>
          <w:rtl/>
        </w:rPr>
      </w:pPr>
    </w:p>
    <w:p w14:paraId="41EEAB94" w14:textId="77777777" w:rsidR="00C20D46" w:rsidRPr="00C20D46" w:rsidRDefault="00C20D46" w:rsidP="00C20D46">
      <w:pPr>
        <w:bidi/>
        <w:rPr>
          <w:rFonts w:cs="David" w:hint="cs"/>
          <w:rtl/>
        </w:rPr>
      </w:pPr>
      <w:r w:rsidRPr="00C20D46">
        <w:rPr>
          <w:rFonts w:cs="David" w:hint="cs"/>
          <w:rtl/>
        </w:rPr>
        <w:tab/>
        <w:t xml:space="preserve"> תנסה להשתלט על זה.</w:t>
      </w:r>
    </w:p>
    <w:p w14:paraId="7C39209B" w14:textId="77777777" w:rsidR="00C20D46" w:rsidRPr="00C20D46" w:rsidRDefault="00C20D46" w:rsidP="00C20D46">
      <w:pPr>
        <w:bidi/>
        <w:rPr>
          <w:rFonts w:cs="David" w:hint="cs"/>
          <w:rtl/>
        </w:rPr>
      </w:pPr>
    </w:p>
    <w:p w14:paraId="36A4E454" w14:textId="77777777" w:rsidR="00C20D46" w:rsidRPr="00C20D46" w:rsidRDefault="00C20D46" w:rsidP="00C20D46">
      <w:pPr>
        <w:bidi/>
        <w:rPr>
          <w:rFonts w:cs="David" w:hint="cs"/>
          <w:rtl/>
        </w:rPr>
      </w:pPr>
    </w:p>
    <w:p w14:paraId="6ED83478" w14:textId="77777777" w:rsidR="00C20D46" w:rsidRPr="00C20D46" w:rsidRDefault="00C20D46" w:rsidP="00C20D46">
      <w:pPr>
        <w:pStyle w:val="Heading9"/>
        <w:rPr>
          <w:rFonts w:hint="cs"/>
          <w:sz w:val="24"/>
          <w:rtl/>
        </w:rPr>
      </w:pPr>
      <w:r w:rsidRPr="00C20D46">
        <w:rPr>
          <w:rFonts w:hint="cs"/>
          <w:sz w:val="24"/>
          <w:rtl/>
        </w:rPr>
        <w:t>שלטי חוצות</w:t>
      </w:r>
    </w:p>
    <w:p w14:paraId="7761C425" w14:textId="77777777" w:rsidR="00C20D46" w:rsidRPr="00C20D46" w:rsidRDefault="00C20D46" w:rsidP="00C20D46">
      <w:pPr>
        <w:bidi/>
        <w:rPr>
          <w:rFonts w:cs="David" w:hint="cs"/>
          <w:rtl/>
        </w:rPr>
      </w:pPr>
    </w:p>
    <w:p w14:paraId="7CAEB6A6" w14:textId="77777777" w:rsidR="00C20D46" w:rsidRPr="00C20D46" w:rsidRDefault="00C20D46" w:rsidP="00C20D46">
      <w:pPr>
        <w:bidi/>
        <w:rPr>
          <w:rFonts w:cs="David" w:hint="cs"/>
          <w:rtl/>
        </w:rPr>
      </w:pPr>
      <w:r w:rsidRPr="00C20D46">
        <w:rPr>
          <w:rFonts w:cs="David" w:hint="cs"/>
          <w:u w:val="single"/>
          <w:rtl/>
        </w:rPr>
        <w:t>היו"ר דוד טל:</w:t>
      </w:r>
    </w:p>
    <w:p w14:paraId="55A1FE35" w14:textId="77777777" w:rsidR="00C20D46" w:rsidRPr="00C20D46" w:rsidRDefault="00C20D46" w:rsidP="00C20D46">
      <w:pPr>
        <w:bidi/>
        <w:rPr>
          <w:rFonts w:cs="David" w:hint="cs"/>
          <w:rtl/>
        </w:rPr>
      </w:pPr>
    </w:p>
    <w:p w14:paraId="42A2137E" w14:textId="77777777" w:rsidR="00C20D46" w:rsidRPr="00C20D46" w:rsidRDefault="00C20D46" w:rsidP="00C20D46">
      <w:pPr>
        <w:bidi/>
        <w:rPr>
          <w:rFonts w:cs="David" w:hint="cs"/>
          <w:rtl/>
        </w:rPr>
      </w:pPr>
      <w:r w:rsidRPr="00C20D46">
        <w:rPr>
          <w:rFonts w:cs="David" w:hint="cs"/>
          <w:rtl/>
        </w:rPr>
        <w:tab/>
        <w:t xml:space="preserve">אני רוצה לעבור לשלטי חוצות. גברתי היועצת המשפטית, האם יש הגבלות? צריך להיות איזון? חייב להיות שוויון? </w:t>
      </w:r>
    </w:p>
    <w:p w14:paraId="5ED29340" w14:textId="77777777" w:rsidR="00C20D46" w:rsidRPr="00C20D46" w:rsidRDefault="00C20D46" w:rsidP="00C20D46">
      <w:pPr>
        <w:bidi/>
        <w:rPr>
          <w:rFonts w:cs="David" w:hint="cs"/>
          <w:rtl/>
        </w:rPr>
      </w:pPr>
    </w:p>
    <w:p w14:paraId="4F67ED38" w14:textId="77777777" w:rsidR="00C20D46" w:rsidRPr="00C20D46" w:rsidRDefault="00C20D46" w:rsidP="00C20D46">
      <w:pPr>
        <w:bidi/>
        <w:rPr>
          <w:rFonts w:cs="David" w:hint="cs"/>
          <w:u w:val="single"/>
          <w:rtl/>
        </w:rPr>
      </w:pPr>
      <w:r w:rsidRPr="00C20D46">
        <w:rPr>
          <w:rFonts w:cs="David" w:hint="cs"/>
          <w:u w:val="single"/>
          <w:rtl/>
        </w:rPr>
        <w:t>ארבל אסטרחן:</w:t>
      </w:r>
    </w:p>
    <w:p w14:paraId="6104578E" w14:textId="77777777" w:rsidR="00C20D46" w:rsidRPr="00C20D46" w:rsidRDefault="00C20D46" w:rsidP="00C20D46">
      <w:pPr>
        <w:bidi/>
        <w:rPr>
          <w:rFonts w:cs="David" w:hint="cs"/>
          <w:rtl/>
        </w:rPr>
      </w:pPr>
    </w:p>
    <w:p w14:paraId="7E9FD719" w14:textId="77777777" w:rsidR="00C20D46" w:rsidRDefault="00C20D46" w:rsidP="00C20D46">
      <w:pPr>
        <w:bidi/>
        <w:rPr>
          <w:rFonts w:cs="David" w:hint="cs"/>
          <w:rtl/>
        </w:rPr>
      </w:pPr>
      <w:r w:rsidRPr="00C20D46">
        <w:rPr>
          <w:rFonts w:cs="David" w:hint="cs"/>
          <w:rtl/>
        </w:rPr>
        <w:tab/>
        <w:t xml:space="preserve">כשאנחנו מדברים על שלטי חוצות זה כולל גם פרסום על גבי אוטובוסים, החוק רואה היום את שלטי החוצות כמשאב מוגבל שנדרשת בו הסדרה כדי למנוע השתלטות של אחד </w:t>
      </w:r>
    </w:p>
    <w:p w14:paraId="550BC53B" w14:textId="77777777" w:rsidR="00C20D46" w:rsidRDefault="00C20D46" w:rsidP="00C20D46">
      <w:pPr>
        <w:bidi/>
        <w:rPr>
          <w:rFonts w:cs="David" w:hint="cs"/>
          <w:rtl/>
        </w:rPr>
      </w:pPr>
    </w:p>
    <w:p w14:paraId="3F9A38AF" w14:textId="77777777" w:rsidR="00C20D46" w:rsidRDefault="00C20D46" w:rsidP="00C20D46">
      <w:pPr>
        <w:bidi/>
        <w:rPr>
          <w:rFonts w:cs="David" w:hint="cs"/>
          <w:rtl/>
        </w:rPr>
      </w:pPr>
    </w:p>
    <w:p w14:paraId="1A7D59A8" w14:textId="77777777" w:rsidR="00C20D46" w:rsidRDefault="00C20D46" w:rsidP="00C20D46">
      <w:pPr>
        <w:bidi/>
        <w:rPr>
          <w:rFonts w:cs="David" w:hint="cs"/>
          <w:rtl/>
        </w:rPr>
      </w:pPr>
    </w:p>
    <w:p w14:paraId="55E551D4" w14:textId="77777777" w:rsidR="00C20D46" w:rsidRDefault="00C20D46" w:rsidP="00C20D46">
      <w:pPr>
        <w:bidi/>
        <w:rPr>
          <w:rFonts w:cs="David" w:hint="cs"/>
          <w:rtl/>
        </w:rPr>
      </w:pPr>
    </w:p>
    <w:p w14:paraId="59811D03" w14:textId="77777777" w:rsidR="00C20D46" w:rsidRPr="00C20D46" w:rsidRDefault="00C20D46" w:rsidP="00C20D46">
      <w:pPr>
        <w:bidi/>
        <w:rPr>
          <w:rFonts w:cs="David" w:hint="cs"/>
          <w:rtl/>
        </w:rPr>
      </w:pPr>
      <w:r w:rsidRPr="00C20D46">
        <w:rPr>
          <w:rFonts w:cs="David" w:hint="cs"/>
          <w:rtl/>
        </w:rPr>
        <w:t xml:space="preserve">הצדדים. בבחירות מדובר על מפלגות, לכן החוק היום קובע הוראה שמגבילה משווק שלטי חוצות שמחזיק מעל 10% מכלל מתקני הפרסום בכל המדינה או ברשות מקומית מסוימת בכמות שהוא יכול למכור לכל מפלגה. היום כתוב שאם אלו בחירות לכנסת או לרשות מקומית, 10% לכל מפלגה. </w:t>
      </w:r>
    </w:p>
    <w:p w14:paraId="4942E49D" w14:textId="77777777" w:rsidR="00C20D46" w:rsidRPr="00C20D46" w:rsidRDefault="00C20D46" w:rsidP="00C20D46">
      <w:pPr>
        <w:bidi/>
        <w:rPr>
          <w:rFonts w:cs="David" w:hint="cs"/>
          <w:rtl/>
        </w:rPr>
      </w:pPr>
    </w:p>
    <w:p w14:paraId="264943C9" w14:textId="77777777" w:rsidR="00C20D46" w:rsidRPr="00C20D46" w:rsidRDefault="00C20D46" w:rsidP="00C20D46">
      <w:pPr>
        <w:bidi/>
        <w:rPr>
          <w:rFonts w:cs="David" w:hint="cs"/>
          <w:u w:val="single"/>
          <w:rtl/>
        </w:rPr>
      </w:pPr>
      <w:r w:rsidRPr="00C20D46">
        <w:rPr>
          <w:rFonts w:cs="David" w:hint="cs"/>
          <w:u w:val="single"/>
          <w:rtl/>
        </w:rPr>
        <w:t>היו"ר דוד טל:</w:t>
      </w:r>
    </w:p>
    <w:p w14:paraId="63BA4D4F" w14:textId="77777777" w:rsidR="00C20D46" w:rsidRPr="00C20D46" w:rsidRDefault="00C20D46" w:rsidP="00C20D46">
      <w:pPr>
        <w:bidi/>
        <w:rPr>
          <w:rFonts w:cs="David" w:hint="cs"/>
          <w:rtl/>
        </w:rPr>
      </w:pPr>
    </w:p>
    <w:p w14:paraId="7D34C0FD" w14:textId="77777777" w:rsidR="00C20D46" w:rsidRPr="00C20D46" w:rsidRDefault="00C20D46" w:rsidP="00C20D46">
      <w:pPr>
        <w:pStyle w:val="BodyTextIndent"/>
        <w:rPr>
          <w:rFonts w:hint="cs"/>
          <w:sz w:val="24"/>
          <w:rtl/>
        </w:rPr>
      </w:pPr>
      <w:r w:rsidRPr="00C20D46">
        <w:rPr>
          <w:rFonts w:hint="cs"/>
          <w:sz w:val="24"/>
          <w:rtl/>
        </w:rPr>
        <w:t>אנחנו צריכים לעשות אנלוגיה לרשות העיר בסיבוב השני, כשיש רק שני מועמדים כי אז זה יכול להיות הכי קרוב למציאות.</w:t>
      </w:r>
    </w:p>
    <w:p w14:paraId="6BDC9C53" w14:textId="77777777" w:rsidR="00C20D46" w:rsidRPr="00C20D46" w:rsidRDefault="00C20D46" w:rsidP="00C20D46">
      <w:pPr>
        <w:bidi/>
        <w:rPr>
          <w:rFonts w:cs="David" w:hint="cs"/>
          <w:rtl/>
        </w:rPr>
      </w:pPr>
    </w:p>
    <w:p w14:paraId="09660415" w14:textId="77777777" w:rsidR="00C20D46" w:rsidRPr="00C20D46" w:rsidRDefault="00C20D46" w:rsidP="00C20D46">
      <w:pPr>
        <w:bidi/>
        <w:rPr>
          <w:rFonts w:cs="David" w:hint="cs"/>
          <w:u w:val="single"/>
          <w:rtl/>
        </w:rPr>
      </w:pPr>
      <w:r w:rsidRPr="00C20D46">
        <w:rPr>
          <w:rFonts w:cs="David" w:hint="cs"/>
          <w:u w:val="single"/>
          <w:rtl/>
        </w:rPr>
        <w:t>ארבל אסטרחן:</w:t>
      </w:r>
    </w:p>
    <w:p w14:paraId="29B74AB5" w14:textId="77777777" w:rsidR="00C20D46" w:rsidRPr="00C20D46" w:rsidRDefault="00C20D46" w:rsidP="00C20D46">
      <w:pPr>
        <w:bidi/>
        <w:rPr>
          <w:rFonts w:cs="David" w:hint="cs"/>
          <w:rtl/>
        </w:rPr>
      </w:pPr>
    </w:p>
    <w:p w14:paraId="77B9DA9E" w14:textId="77777777" w:rsidR="00C20D46" w:rsidRPr="00C20D46" w:rsidRDefault="00C20D46" w:rsidP="00C20D46">
      <w:pPr>
        <w:bidi/>
        <w:rPr>
          <w:rFonts w:cs="David" w:hint="cs"/>
          <w:rtl/>
        </w:rPr>
      </w:pPr>
      <w:r w:rsidRPr="00C20D46">
        <w:rPr>
          <w:rFonts w:cs="David" w:hint="cs"/>
          <w:rtl/>
        </w:rPr>
        <w:tab/>
        <w:t xml:space="preserve"> האם רוצים שבאמת יחול אותו הסדר באופן שפרסום על גבי שלטי חוצות ואוטובוסים יוגבל לפי צדדים, תהיה הגבלת תכנית של המשווק, צריך לזכור שיש פה פחות הסדרה ביחס לתקשורת. שלא יוכל למכור יותר מ- 30% או כמה שייקבע לכל צד. הוצע שאם יש ספק האם הפרסומת בעד או נגד יכריע בעניין יו"ר ועדת הבחירות. </w:t>
      </w:r>
    </w:p>
    <w:p w14:paraId="3004C993" w14:textId="77777777" w:rsidR="00C20D46" w:rsidRPr="00C20D46" w:rsidRDefault="00C20D46" w:rsidP="00C20D46">
      <w:pPr>
        <w:bidi/>
        <w:rPr>
          <w:rFonts w:cs="David" w:hint="cs"/>
          <w:rtl/>
        </w:rPr>
      </w:pPr>
    </w:p>
    <w:p w14:paraId="42B5CEB7" w14:textId="77777777" w:rsidR="00C20D46" w:rsidRPr="00C20D46" w:rsidRDefault="00C20D46" w:rsidP="00C20D46">
      <w:pPr>
        <w:bidi/>
        <w:rPr>
          <w:rFonts w:cs="David" w:hint="cs"/>
          <w:u w:val="single"/>
          <w:rtl/>
        </w:rPr>
      </w:pPr>
      <w:r w:rsidRPr="00C20D46">
        <w:rPr>
          <w:rFonts w:cs="David" w:hint="cs"/>
          <w:u w:val="single"/>
          <w:rtl/>
        </w:rPr>
        <w:t>גדעון סער:</w:t>
      </w:r>
    </w:p>
    <w:p w14:paraId="53C812CD" w14:textId="77777777" w:rsidR="00C20D46" w:rsidRPr="00C20D46" w:rsidRDefault="00C20D46" w:rsidP="00C20D46">
      <w:pPr>
        <w:bidi/>
        <w:rPr>
          <w:rFonts w:cs="David" w:hint="cs"/>
          <w:rtl/>
        </w:rPr>
      </w:pPr>
    </w:p>
    <w:p w14:paraId="3D8637E3" w14:textId="77777777" w:rsidR="00C20D46" w:rsidRPr="00C20D46" w:rsidRDefault="00C20D46" w:rsidP="00C20D46">
      <w:pPr>
        <w:bidi/>
        <w:rPr>
          <w:rFonts w:cs="David" w:hint="cs"/>
          <w:rtl/>
        </w:rPr>
      </w:pPr>
      <w:r w:rsidRPr="00C20D46">
        <w:rPr>
          <w:rFonts w:cs="David" w:hint="cs"/>
          <w:rtl/>
        </w:rPr>
        <w:tab/>
        <w:t xml:space="preserve"> אנשים ילכו להוציא כסף ואי אפשר יהיה להבין אם זה בעד או נגד?</w:t>
      </w:r>
    </w:p>
    <w:p w14:paraId="611ACB24" w14:textId="77777777" w:rsidR="00C20D46" w:rsidRPr="00C20D46" w:rsidRDefault="00C20D46" w:rsidP="00C20D46">
      <w:pPr>
        <w:bidi/>
        <w:rPr>
          <w:rFonts w:cs="David" w:hint="cs"/>
          <w:rtl/>
        </w:rPr>
      </w:pPr>
    </w:p>
    <w:p w14:paraId="5BF00F73" w14:textId="77777777" w:rsidR="00C20D46" w:rsidRPr="00C20D46" w:rsidRDefault="00C20D46" w:rsidP="00C20D46">
      <w:pPr>
        <w:bidi/>
        <w:rPr>
          <w:rFonts w:cs="David" w:hint="cs"/>
          <w:u w:val="single"/>
          <w:rtl/>
        </w:rPr>
      </w:pPr>
      <w:r w:rsidRPr="00C20D46">
        <w:rPr>
          <w:rFonts w:cs="David" w:hint="cs"/>
          <w:u w:val="single"/>
          <w:rtl/>
        </w:rPr>
        <w:t>ארבל אסטרחן:</w:t>
      </w:r>
    </w:p>
    <w:p w14:paraId="238D93C8" w14:textId="77777777" w:rsidR="00C20D46" w:rsidRPr="00C20D46" w:rsidRDefault="00C20D46" w:rsidP="00C20D46">
      <w:pPr>
        <w:bidi/>
        <w:rPr>
          <w:rFonts w:cs="David" w:hint="cs"/>
          <w:rtl/>
        </w:rPr>
      </w:pPr>
    </w:p>
    <w:p w14:paraId="096B33CE" w14:textId="77777777" w:rsidR="00C20D46" w:rsidRPr="00C20D46" w:rsidRDefault="00C20D46" w:rsidP="00C20D46">
      <w:pPr>
        <w:bidi/>
        <w:rPr>
          <w:rFonts w:cs="David" w:hint="cs"/>
          <w:rtl/>
        </w:rPr>
      </w:pPr>
      <w:r w:rsidRPr="00C20D46">
        <w:rPr>
          <w:rFonts w:cs="David" w:hint="cs"/>
          <w:rtl/>
        </w:rPr>
        <w:tab/>
        <w:t xml:space="preserve"> יד פרסומות כאלה שאתה לא יודע במה מדובר ורק שבוע אחרי כן אתה יודע על מה זה חל.</w:t>
      </w:r>
    </w:p>
    <w:p w14:paraId="70AF18A2" w14:textId="77777777" w:rsidR="00C20D46" w:rsidRPr="00C20D46" w:rsidRDefault="00C20D46" w:rsidP="00C20D46">
      <w:pPr>
        <w:bidi/>
        <w:rPr>
          <w:rFonts w:cs="David" w:hint="cs"/>
          <w:rtl/>
        </w:rPr>
      </w:pPr>
    </w:p>
    <w:p w14:paraId="085104E7" w14:textId="77777777" w:rsidR="00C20D46" w:rsidRPr="00C20D46" w:rsidRDefault="00C20D46" w:rsidP="00C20D46">
      <w:pPr>
        <w:bidi/>
        <w:rPr>
          <w:rFonts w:cs="David" w:hint="cs"/>
          <w:u w:val="single"/>
          <w:rtl/>
        </w:rPr>
      </w:pPr>
      <w:r w:rsidRPr="00C20D46">
        <w:rPr>
          <w:rFonts w:cs="David" w:hint="cs"/>
          <w:u w:val="single"/>
          <w:rtl/>
        </w:rPr>
        <w:t>גדעון סער:</w:t>
      </w:r>
    </w:p>
    <w:p w14:paraId="2735C3BF" w14:textId="77777777" w:rsidR="00C20D46" w:rsidRPr="00C20D46" w:rsidRDefault="00C20D46" w:rsidP="00C20D46">
      <w:pPr>
        <w:bidi/>
        <w:rPr>
          <w:rFonts w:cs="David" w:hint="cs"/>
          <w:rtl/>
        </w:rPr>
      </w:pPr>
    </w:p>
    <w:p w14:paraId="54A34835" w14:textId="77777777" w:rsidR="00C20D46" w:rsidRPr="00C20D46" w:rsidRDefault="00C20D46" w:rsidP="00C20D46">
      <w:pPr>
        <w:bidi/>
        <w:rPr>
          <w:rFonts w:cs="David" w:hint="cs"/>
          <w:rtl/>
        </w:rPr>
      </w:pPr>
      <w:r w:rsidRPr="00C20D46">
        <w:rPr>
          <w:rFonts w:cs="David" w:hint="cs"/>
          <w:rtl/>
        </w:rPr>
        <w:tab/>
        <w:t xml:space="preserve"> מה יו"ר ועדת בחירות יכול לעשות?</w:t>
      </w:r>
    </w:p>
    <w:p w14:paraId="17160095" w14:textId="77777777" w:rsidR="00C20D46" w:rsidRPr="00C20D46" w:rsidRDefault="00C20D46" w:rsidP="00C20D46">
      <w:pPr>
        <w:bidi/>
        <w:rPr>
          <w:rFonts w:cs="David" w:hint="cs"/>
          <w:rtl/>
        </w:rPr>
      </w:pPr>
    </w:p>
    <w:p w14:paraId="42211A1D" w14:textId="77777777" w:rsidR="00C20D46" w:rsidRPr="00C20D46" w:rsidRDefault="00C20D46" w:rsidP="00C20D46">
      <w:pPr>
        <w:bidi/>
        <w:rPr>
          <w:rFonts w:cs="David" w:hint="cs"/>
          <w:u w:val="single"/>
          <w:rtl/>
        </w:rPr>
      </w:pPr>
      <w:r w:rsidRPr="00C20D46">
        <w:rPr>
          <w:rFonts w:cs="David" w:hint="cs"/>
          <w:u w:val="single"/>
          <w:rtl/>
        </w:rPr>
        <w:t>ארבל אסטרחן:</w:t>
      </w:r>
    </w:p>
    <w:p w14:paraId="0AF3970A" w14:textId="77777777" w:rsidR="00C20D46" w:rsidRPr="00C20D46" w:rsidRDefault="00C20D46" w:rsidP="00C20D46">
      <w:pPr>
        <w:bidi/>
        <w:rPr>
          <w:rFonts w:cs="David" w:hint="cs"/>
          <w:rtl/>
        </w:rPr>
      </w:pPr>
    </w:p>
    <w:p w14:paraId="3DF61F91" w14:textId="77777777" w:rsidR="00C20D46" w:rsidRPr="00C20D46" w:rsidRDefault="00C20D46" w:rsidP="00C20D46">
      <w:pPr>
        <w:bidi/>
        <w:rPr>
          <w:rFonts w:cs="David" w:hint="cs"/>
          <w:rtl/>
        </w:rPr>
      </w:pPr>
      <w:r w:rsidRPr="00C20D46">
        <w:rPr>
          <w:rFonts w:cs="David" w:hint="cs"/>
          <w:rtl/>
        </w:rPr>
        <w:tab/>
        <w:t xml:space="preserve"> הוא יברר עם המפרסם.</w:t>
      </w:r>
    </w:p>
    <w:p w14:paraId="2625DBB6" w14:textId="77777777" w:rsidR="00C20D46" w:rsidRPr="00C20D46" w:rsidRDefault="00C20D46" w:rsidP="00C20D46">
      <w:pPr>
        <w:bidi/>
        <w:rPr>
          <w:rFonts w:cs="David" w:hint="cs"/>
          <w:rtl/>
        </w:rPr>
      </w:pPr>
    </w:p>
    <w:p w14:paraId="156AAD63" w14:textId="77777777" w:rsidR="00C20D46" w:rsidRPr="00C20D46" w:rsidRDefault="00C20D46" w:rsidP="00C20D46">
      <w:pPr>
        <w:bidi/>
        <w:rPr>
          <w:rFonts w:cs="David" w:hint="cs"/>
          <w:u w:val="single"/>
          <w:rtl/>
        </w:rPr>
      </w:pPr>
      <w:r w:rsidRPr="00C20D46">
        <w:rPr>
          <w:rFonts w:cs="David" w:hint="cs"/>
          <w:u w:val="single"/>
          <w:rtl/>
        </w:rPr>
        <w:t>תמי אדרי:</w:t>
      </w:r>
    </w:p>
    <w:p w14:paraId="388A6164" w14:textId="77777777" w:rsidR="00C20D46" w:rsidRPr="00C20D46" w:rsidRDefault="00C20D46" w:rsidP="00C20D46">
      <w:pPr>
        <w:bidi/>
        <w:rPr>
          <w:rFonts w:cs="David" w:hint="cs"/>
          <w:rtl/>
        </w:rPr>
      </w:pPr>
    </w:p>
    <w:p w14:paraId="2FC71C89" w14:textId="77777777" w:rsidR="00C20D46" w:rsidRPr="00C20D46" w:rsidRDefault="00C20D46" w:rsidP="00C20D46">
      <w:pPr>
        <w:bidi/>
        <w:rPr>
          <w:rFonts w:cs="David" w:hint="cs"/>
          <w:rtl/>
        </w:rPr>
      </w:pPr>
      <w:r w:rsidRPr="00C20D46">
        <w:rPr>
          <w:rFonts w:cs="David" w:hint="cs"/>
          <w:rtl/>
        </w:rPr>
        <w:tab/>
        <w:t>שיהיה ברור שיו"ר ועדת הבחירות לא מסתכל על השלטים, רק אם יש פניה אליו.</w:t>
      </w:r>
    </w:p>
    <w:p w14:paraId="049E7A22" w14:textId="77777777" w:rsidR="00C20D46" w:rsidRPr="00C20D46" w:rsidRDefault="00C20D46" w:rsidP="00C20D46">
      <w:pPr>
        <w:bidi/>
        <w:rPr>
          <w:rFonts w:cs="David" w:hint="cs"/>
          <w:rtl/>
        </w:rPr>
      </w:pPr>
    </w:p>
    <w:p w14:paraId="4EC00CF8" w14:textId="77777777" w:rsidR="00C20D46" w:rsidRPr="00C20D46" w:rsidRDefault="00C20D46" w:rsidP="00C20D46">
      <w:pPr>
        <w:bidi/>
        <w:rPr>
          <w:rFonts w:cs="David" w:hint="cs"/>
          <w:u w:val="single"/>
          <w:rtl/>
        </w:rPr>
      </w:pPr>
      <w:r w:rsidRPr="00C20D46">
        <w:rPr>
          <w:rFonts w:cs="David" w:hint="cs"/>
          <w:u w:val="single"/>
          <w:rtl/>
        </w:rPr>
        <w:t>ארבל אסטרחן:</w:t>
      </w:r>
    </w:p>
    <w:p w14:paraId="38BE5CC9" w14:textId="77777777" w:rsidR="00C20D46" w:rsidRPr="00C20D46" w:rsidRDefault="00C20D46" w:rsidP="00C20D46">
      <w:pPr>
        <w:bidi/>
        <w:rPr>
          <w:rFonts w:cs="David" w:hint="cs"/>
          <w:rtl/>
        </w:rPr>
      </w:pPr>
    </w:p>
    <w:p w14:paraId="79FA6AED" w14:textId="77777777" w:rsidR="00C20D46" w:rsidRPr="00C20D46" w:rsidRDefault="00C20D46" w:rsidP="00C20D46">
      <w:pPr>
        <w:bidi/>
        <w:rPr>
          <w:rFonts w:cs="David" w:hint="cs"/>
          <w:rtl/>
        </w:rPr>
      </w:pPr>
      <w:r w:rsidRPr="00C20D46">
        <w:rPr>
          <w:rFonts w:cs="David" w:hint="cs"/>
          <w:rtl/>
        </w:rPr>
        <w:tab/>
        <w:t xml:space="preserve"> השאלה אם רוצים גם פה להגביל את התקופה. היום זה ב-90 הימים שלפני הבחירות.</w:t>
      </w:r>
    </w:p>
    <w:p w14:paraId="16E4F31F" w14:textId="77777777" w:rsidR="00C20D46" w:rsidRPr="00C20D46" w:rsidRDefault="00C20D46" w:rsidP="00C20D46">
      <w:pPr>
        <w:bidi/>
        <w:rPr>
          <w:rFonts w:cs="David" w:hint="cs"/>
          <w:rtl/>
        </w:rPr>
      </w:pPr>
    </w:p>
    <w:p w14:paraId="684FAAD3" w14:textId="77777777" w:rsidR="00C20D46" w:rsidRPr="00C20D46" w:rsidRDefault="00C20D46" w:rsidP="00C20D46">
      <w:pPr>
        <w:bidi/>
        <w:rPr>
          <w:rFonts w:cs="David" w:hint="cs"/>
          <w:rtl/>
        </w:rPr>
      </w:pPr>
      <w:r w:rsidRPr="00C20D46">
        <w:rPr>
          <w:rFonts w:cs="David" w:hint="cs"/>
          <w:u w:val="single"/>
          <w:rtl/>
        </w:rPr>
        <w:t>היו"ר דוד טל:</w:t>
      </w:r>
    </w:p>
    <w:p w14:paraId="53595431" w14:textId="77777777" w:rsidR="00C20D46" w:rsidRPr="00C20D46" w:rsidRDefault="00C20D46" w:rsidP="00C20D46">
      <w:pPr>
        <w:bidi/>
        <w:rPr>
          <w:rFonts w:cs="David" w:hint="cs"/>
          <w:rtl/>
        </w:rPr>
      </w:pPr>
    </w:p>
    <w:p w14:paraId="24FFB917" w14:textId="77777777" w:rsidR="00C20D46" w:rsidRPr="00C20D46" w:rsidRDefault="00C20D46" w:rsidP="00C20D46">
      <w:pPr>
        <w:bidi/>
        <w:rPr>
          <w:rFonts w:cs="David" w:hint="cs"/>
          <w:rtl/>
        </w:rPr>
      </w:pPr>
      <w:r w:rsidRPr="00C20D46">
        <w:rPr>
          <w:rFonts w:cs="David" w:hint="cs"/>
          <w:rtl/>
        </w:rPr>
        <w:tab/>
        <w:t>נעשה את זה ב-21 יום כמו שקבענו לגבי הפרסום בתעמולה בטלוויזיה.</w:t>
      </w:r>
    </w:p>
    <w:p w14:paraId="016C604E" w14:textId="77777777" w:rsidR="00C20D46" w:rsidRPr="00C20D46" w:rsidRDefault="00C20D46" w:rsidP="00C20D46">
      <w:pPr>
        <w:bidi/>
        <w:rPr>
          <w:rFonts w:cs="David" w:hint="cs"/>
          <w:rtl/>
        </w:rPr>
      </w:pPr>
    </w:p>
    <w:p w14:paraId="35B7459C" w14:textId="77777777" w:rsidR="00C20D46" w:rsidRPr="00C20D46" w:rsidRDefault="00C20D46" w:rsidP="00C20D46">
      <w:pPr>
        <w:bidi/>
        <w:rPr>
          <w:rFonts w:cs="David" w:hint="cs"/>
          <w:u w:val="single"/>
          <w:rtl/>
        </w:rPr>
      </w:pPr>
      <w:r w:rsidRPr="00C20D46">
        <w:rPr>
          <w:rFonts w:cs="David" w:hint="cs"/>
          <w:u w:val="single"/>
          <w:rtl/>
        </w:rPr>
        <w:t>ארבל אסטרחן:</w:t>
      </w:r>
    </w:p>
    <w:p w14:paraId="52F65121" w14:textId="77777777" w:rsidR="00C20D46" w:rsidRPr="00C20D46" w:rsidRDefault="00C20D46" w:rsidP="00C20D46">
      <w:pPr>
        <w:bidi/>
        <w:rPr>
          <w:rFonts w:cs="David" w:hint="cs"/>
          <w:rtl/>
        </w:rPr>
      </w:pPr>
    </w:p>
    <w:p w14:paraId="4E935407" w14:textId="77777777" w:rsidR="00C20D46" w:rsidRPr="00C20D46" w:rsidRDefault="00C20D46" w:rsidP="00C20D46">
      <w:pPr>
        <w:bidi/>
        <w:rPr>
          <w:rFonts w:cs="David" w:hint="cs"/>
          <w:rtl/>
        </w:rPr>
      </w:pPr>
      <w:r w:rsidRPr="00C20D46">
        <w:rPr>
          <w:rFonts w:cs="David" w:hint="cs"/>
          <w:rtl/>
        </w:rPr>
        <w:tab/>
        <w:t xml:space="preserve"> אפשר לעשות את זה גם מעת החלטת הכנסת.</w:t>
      </w:r>
    </w:p>
    <w:p w14:paraId="050B5FBF" w14:textId="77777777" w:rsidR="00C20D46" w:rsidRDefault="00C20D46" w:rsidP="00C20D46">
      <w:pPr>
        <w:bidi/>
        <w:rPr>
          <w:rFonts w:cs="David" w:hint="cs"/>
          <w:rtl/>
        </w:rPr>
      </w:pPr>
    </w:p>
    <w:p w14:paraId="2064D5A4" w14:textId="77777777" w:rsidR="00C20D46" w:rsidRDefault="00C20D46" w:rsidP="00C20D46">
      <w:pPr>
        <w:bidi/>
        <w:rPr>
          <w:rFonts w:cs="David" w:hint="cs"/>
          <w:rtl/>
        </w:rPr>
      </w:pPr>
    </w:p>
    <w:p w14:paraId="5764B158" w14:textId="77777777" w:rsidR="00C20D46" w:rsidRDefault="00C20D46" w:rsidP="00C20D46">
      <w:pPr>
        <w:bidi/>
        <w:rPr>
          <w:rFonts w:cs="David" w:hint="cs"/>
          <w:rtl/>
        </w:rPr>
      </w:pPr>
    </w:p>
    <w:p w14:paraId="4CF462B9" w14:textId="77777777" w:rsidR="00C20D46" w:rsidRDefault="00C20D46" w:rsidP="00C20D46">
      <w:pPr>
        <w:bidi/>
        <w:rPr>
          <w:rFonts w:cs="David" w:hint="cs"/>
          <w:rtl/>
        </w:rPr>
      </w:pPr>
    </w:p>
    <w:p w14:paraId="567C204F" w14:textId="77777777" w:rsidR="00C20D46" w:rsidRDefault="00C20D46" w:rsidP="00C20D46">
      <w:pPr>
        <w:bidi/>
        <w:rPr>
          <w:rFonts w:cs="David" w:hint="cs"/>
          <w:rtl/>
        </w:rPr>
      </w:pPr>
    </w:p>
    <w:p w14:paraId="72F04D04" w14:textId="77777777" w:rsidR="00C20D46" w:rsidRDefault="00C20D46" w:rsidP="00C20D46">
      <w:pPr>
        <w:bidi/>
        <w:rPr>
          <w:rFonts w:cs="David" w:hint="cs"/>
          <w:rtl/>
        </w:rPr>
      </w:pPr>
    </w:p>
    <w:p w14:paraId="07C775E3" w14:textId="77777777" w:rsidR="00C20D46" w:rsidRPr="00C20D46" w:rsidRDefault="00C20D46" w:rsidP="00C20D46">
      <w:pPr>
        <w:bidi/>
        <w:rPr>
          <w:rFonts w:cs="David" w:hint="cs"/>
          <w:rtl/>
        </w:rPr>
      </w:pPr>
    </w:p>
    <w:p w14:paraId="0A023A71"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288C4A4" w14:textId="77777777" w:rsidR="00C20D46" w:rsidRPr="00C20D46" w:rsidRDefault="00C20D46" w:rsidP="00C20D46">
      <w:pPr>
        <w:bidi/>
        <w:rPr>
          <w:rFonts w:cs="David" w:hint="cs"/>
          <w:rtl/>
        </w:rPr>
      </w:pPr>
    </w:p>
    <w:p w14:paraId="23EC74E9" w14:textId="77777777" w:rsidR="00C20D46" w:rsidRPr="00C20D46" w:rsidRDefault="00C20D46" w:rsidP="00C20D46">
      <w:pPr>
        <w:bidi/>
        <w:rPr>
          <w:rFonts w:cs="David" w:hint="cs"/>
          <w:rtl/>
        </w:rPr>
      </w:pPr>
      <w:r w:rsidRPr="00C20D46">
        <w:rPr>
          <w:rFonts w:cs="David" w:hint="cs"/>
          <w:rtl/>
        </w:rPr>
        <w:tab/>
        <w:t xml:space="preserve"> אני איתך. הייתי מוכן גם מיום שהכנסת החליטה.</w:t>
      </w:r>
    </w:p>
    <w:p w14:paraId="414DE45D" w14:textId="77777777" w:rsidR="00C20D46" w:rsidRPr="00C20D46" w:rsidRDefault="00C20D46" w:rsidP="00C20D46">
      <w:pPr>
        <w:bidi/>
        <w:rPr>
          <w:rFonts w:cs="David" w:hint="cs"/>
          <w:rtl/>
        </w:rPr>
      </w:pPr>
    </w:p>
    <w:p w14:paraId="643E95D4" w14:textId="77777777" w:rsidR="00C20D46" w:rsidRPr="00C20D46" w:rsidRDefault="00C20D46" w:rsidP="00C20D46">
      <w:pPr>
        <w:bidi/>
        <w:rPr>
          <w:rFonts w:cs="David" w:hint="cs"/>
          <w:rtl/>
        </w:rPr>
      </w:pPr>
      <w:r w:rsidRPr="00C20D46">
        <w:rPr>
          <w:rFonts w:cs="David" w:hint="cs"/>
          <w:u w:val="single"/>
          <w:rtl/>
        </w:rPr>
        <w:t>גדעון סער:</w:t>
      </w:r>
    </w:p>
    <w:p w14:paraId="5006E23F" w14:textId="77777777" w:rsidR="00C20D46" w:rsidRPr="00C20D46" w:rsidRDefault="00C20D46" w:rsidP="00C20D46">
      <w:pPr>
        <w:bidi/>
        <w:rPr>
          <w:rFonts w:cs="David" w:hint="cs"/>
          <w:rtl/>
        </w:rPr>
      </w:pPr>
    </w:p>
    <w:p w14:paraId="33226ADF" w14:textId="77777777" w:rsidR="00C20D46" w:rsidRPr="00C20D46" w:rsidRDefault="00C20D46" w:rsidP="00C20D46">
      <w:pPr>
        <w:bidi/>
        <w:rPr>
          <w:rFonts w:cs="David" w:hint="cs"/>
          <w:rtl/>
        </w:rPr>
      </w:pPr>
      <w:r w:rsidRPr="00C20D46">
        <w:rPr>
          <w:rFonts w:cs="David" w:hint="cs"/>
          <w:rtl/>
        </w:rPr>
        <w:tab/>
        <w:t xml:space="preserve"> אם אנחנו הולכים באנלוגיה לכנסת, זה תמיד בא קודם.</w:t>
      </w:r>
    </w:p>
    <w:p w14:paraId="4A6ABAA3" w14:textId="77777777" w:rsidR="00C20D46" w:rsidRPr="00C20D46" w:rsidRDefault="00C20D46" w:rsidP="00C20D46">
      <w:pPr>
        <w:bidi/>
        <w:rPr>
          <w:rFonts w:cs="David" w:hint="cs"/>
          <w:rtl/>
        </w:rPr>
      </w:pPr>
    </w:p>
    <w:p w14:paraId="7B86DFF2"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004A33DD" w14:textId="77777777" w:rsidR="00C20D46" w:rsidRPr="00C20D46" w:rsidRDefault="00C20D46" w:rsidP="00C20D46">
      <w:pPr>
        <w:bidi/>
        <w:rPr>
          <w:rFonts w:cs="David" w:hint="cs"/>
          <w:rtl/>
        </w:rPr>
      </w:pPr>
    </w:p>
    <w:p w14:paraId="39B45CF5" w14:textId="77777777" w:rsidR="00C20D46" w:rsidRPr="00C20D46" w:rsidRDefault="00C20D46" w:rsidP="00C20D46">
      <w:pPr>
        <w:bidi/>
        <w:rPr>
          <w:rFonts w:cs="David" w:hint="cs"/>
          <w:rtl/>
        </w:rPr>
      </w:pPr>
      <w:r w:rsidRPr="00C20D46">
        <w:rPr>
          <w:rFonts w:cs="David" w:hint="cs"/>
          <w:rtl/>
        </w:rPr>
        <w:tab/>
        <w:t>אז תן את זה גם קודם, מיום החלטת הכנסת.</w:t>
      </w:r>
    </w:p>
    <w:p w14:paraId="575EFB45" w14:textId="77777777" w:rsidR="00C20D46" w:rsidRPr="00C20D46" w:rsidRDefault="00C20D46" w:rsidP="00C20D46">
      <w:pPr>
        <w:bidi/>
        <w:rPr>
          <w:rFonts w:cs="David" w:hint="cs"/>
          <w:rtl/>
        </w:rPr>
      </w:pPr>
    </w:p>
    <w:p w14:paraId="71DA6D3D" w14:textId="77777777" w:rsidR="00C20D46" w:rsidRPr="00C20D46" w:rsidRDefault="00C20D46" w:rsidP="00C20D46">
      <w:pPr>
        <w:bidi/>
        <w:rPr>
          <w:rFonts w:cs="David" w:hint="cs"/>
          <w:rtl/>
        </w:rPr>
      </w:pPr>
      <w:r w:rsidRPr="00C20D46">
        <w:rPr>
          <w:rFonts w:cs="David" w:hint="cs"/>
          <w:u w:val="single"/>
          <w:rtl/>
        </w:rPr>
        <w:t>יצחק לוי:</w:t>
      </w:r>
    </w:p>
    <w:p w14:paraId="639DC1EE" w14:textId="77777777" w:rsidR="00C20D46" w:rsidRPr="00C20D46" w:rsidRDefault="00C20D46" w:rsidP="00C20D46">
      <w:pPr>
        <w:bidi/>
        <w:rPr>
          <w:rFonts w:cs="David" w:hint="cs"/>
          <w:rtl/>
        </w:rPr>
      </w:pPr>
    </w:p>
    <w:p w14:paraId="3625C292" w14:textId="77777777" w:rsidR="00C20D46" w:rsidRPr="00C20D46" w:rsidRDefault="00C20D46" w:rsidP="00C20D46">
      <w:pPr>
        <w:bidi/>
        <w:rPr>
          <w:rFonts w:cs="David" w:hint="cs"/>
          <w:rtl/>
        </w:rPr>
      </w:pPr>
      <w:r w:rsidRPr="00C20D46">
        <w:rPr>
          <w:rFonts w:cs="David" w:hint="cs"/>
          <w:rtl/>
        </w:rPr>
        <w:tab/>
        <w:t xml:space="preserve"> בסדר.</w:t>
      </w:r>
    </w:p>
    <w:p w14:paraId="61A61F39" w14:textId="77777777" w:rsidR="00C20D46" w:rsidRPr="00C20D46" w:rsidRDefault="00C20D46" w:rsidP="00C20D46">
      <w:pPr>
        <w:bidi/>
        <w:rPr>
          <w:rFonts w:cs="David" w:hint="cs"/>
          <w:rtl/>
        </w:rPr>
      </w:pPr>
    </w:p>
    <w:p w14:paraId="3D08B2C9" w14:textId="77777777" w:rsidR="00C20D46" w:rsidRPr="00C20D46" w:rsidRDefault="00C20D46" w:rsidP="00C20D46">
      <w:pPr>
        <w:bidi/>
        <w:rPr>
          <w:rFonts w:cs="David" w:hint="cs"/>
          <w:rtl/>
        </w:rPr>
      </w:pPr>
      <w:r w:rsidRPr="00C20D46">
        <w:rPr>
          <w:rFonts w:cs="David" w:hint="cs"/>
          <w:u w:val="single"/>
          <w:rtl/>
        </w:rPr>
        <w:t>היו"ר דוד טל:</w:t>
      </w:r>
    </w:p>
    <w:p w14:paraId="11BFA423" w14:textId="77777777" w:rsidR="00C20D46" w:rsidRPr="00C20D46" w:rsidRDefault="00C20D46" w:rsidP="00C20D46">
      <w:pPr>
        <w:bidi/>
        <w:rPr>
          <w:rFonts w:cs="David" w:hint="cs"/>
          <w:rtl/>
        </w:rPr>
      </w:pPr>
    </w:p>
    <w:p w14:paraId="00088166" w14:textId="77777777" w:rsidR="00C20D46" w:rsidRPr="00C20D46" w:rsidRDefault="00C20D46" w:rsidP="00C20D46">
      <w:pPr>
        <w:bidi/>
        <w:rPr>
          <w:rFonts w:cs="David" w:hint="cs"/>
          <w:rtl/>
        </w:rPr>
      </w:pPr>
      <w:r w:rsidRPr="00C20D46">
        <w:rPr>
          <w:rFonts w:cs="David" w:hint="cs"/>
          <w:rtl/>
        </w:rPr>
        <w:tab/>
        <w:t>לגבי פרסום חוצות, 30%  מיום החלטת הכנסת.</w:t>
      </w:r>
    </w:p>
    <w:p w14:paraId="6158DFBF" w14:textId="77777777" w:rsidR="00C20D46" w:rsidRPr="00C20D46" w:rsidRDefault="00C20D46" w:rsidP="00C20D46">
      <w:pPr>
        <w:bidi/>
        <w:rPr>
          <w:rFonts w:cs="David" w:hint="cs"/>
          <w:rtl/>
        </w:rPr>
      </w:pPr>
    </w:p>
    <w:p w14:paraId="298C9D59" w14:textId="77777777" w:rsidR="00C20D46" w:rsidRPr="00C20D46" w:rsidRDefault="00C20D46" w:rsidP="00C20D46">
      <w:pPr>
        <w:bidi/>
        <w:jc w:val="center"/>
        <w:rPr>
          <w:rFonts w:cs="David" w:hint="cs"/>
          <w:b/>
          <w:bCs/>
          <w:rtl/>
        </w:rPr>
      </w:pPr>
      <w:r w:rsidRPr="00C20D46">
        <w:rPr>
          <w:rFonts w:cs="David" w:hint="cs"/>
          <w:b/>
          <w:bCs/>
          <w:rtl/>
        </w:rPr>
        <w:t>סקרים</w:t>
      </w:r>
    </w:p>
    <w:p w14:paraId="127D2338" w14:textId="77777777" w:rsidR="00C20D46" w:rsidRPr="00C20D46" w:rsidRDefault="00C20D46" w:rsidP="00C20D46">
      <w:pPr>
        <w:bidi/>
        <w:rPr>
          <w:rFonts w:cs="David" w:hint="cs"/>
          <w:u w:val="single"/>
          <w:rtl/>
        </w:rPr>
      </w:pPr>
    </w:p>
    <w:p w14:paraId="65BCE48C" w14:textId="77777777" w:rsidR="00C20D46" w:rsidRPr="00C20D46" w:rsidRDefault="00C20D46" w:rsidP="00C20D46">
      <w:pPr>
        <w:bidi/>
        <w:rPr>
          <w:rFonts w:cs="David" w:hint="cs"/>
          <w:u w:val="single"/>
          <w:rtl/>
        </w:rPr>
      </w:pPr>
      <w:r w:rsidRPr="00C20D46">
        <w:rPr>
          <w:rFonts w:cs="David" w:hint="cs"/>
          <w:u w:val="single"/>
          <w:rtl/>
        </w:rPr>
        <w:t>ארבל אסטרחן:</w:t>
      </w:r>
    </w:p>
    <w:p w14:paraId="1A98BA76" w14:textId="77777777" w:rsidR="00C20D46" w:rsidRPr="00C20D46" w:rsidRDefault="00C20D46" w:rsidP="00C20D46">
      <w:pPr>
        <w:bidi/>
        <w:rPr>
          <w:rFonts w:cs="David" w:hint="cs"/>
          <w:rtl/>
        </w:rPr>
      </w:pPr>
    </w:p>
    <w:p w14:paraId="7035EE0C" w14:textId="77777777" w:rsidR="00C20D46" w:rsidRPr="00C20D46" w:rsidRDefault="00C20D46" w:rsidP="00C20D46">
      <w:pPr>
        <w:bidi/>
        <w:rPr>
          <w:rFonts w:cs="David" w:hint="cs"/>
          <w:rtl/>
        </w:rPr>
      </w:pPr>
      <w:r w:rsidRPr="00C20D46">
        <w:rPr>
          <w:rFonts w:cs="David" w:hint="cs"/>
          <w:rtl/>
        </w:rPr>
        <w:tab/>
        <w:t xml:space="preserve"> יש סעיף סקרים, יש סעיף יחסית חדש בחוק התעמולה, סעיף 16 שעוסק בהסדרת כל הנושא  של סקרי בחירות והוא קובע מספק סוגים של הוראות השאלה אם רוצים להחיל אותם. למשל, הראשון שמשדר לציבור על תוצאותיו של סקר בחירות יציין בצד התוצאות את כל אלה: שמו של הגוף שהזמין את הסקר, הגורם שערך את הסקר, האוכלוסייה שמתוכה נלקח המדגם, מתי נערך הסקר, מספר האנשים שהשתתפו, מרווח הטעות ואת השאלות שנשאלו בסקר.</w:t>
      </w:r>
    </w:p>
    <w:p w14:paraId="5FFA3081" w14:textId="77777777" w:rsidR="00C20D46" w:rsidRPr="00C20D46" w:rsidRDefault="00C20D46" w:rsidP="00C20D46">
      <w:pPr>
        <w:bidi/>
        <w:rPr>
          <w:rFonts w:cs="David" w:hint="cs"/>
          <w:rtl/>
        </w:rPr>
      </w:pPr>
    </w:p>
    <w:p w14:paraId="1C239F4E" w14:textId="77777777" w:rsidR="00C20D46" w:rsidRPr="00C20D46" w:rsidRDefault="00C20D46" w:rsidP="00C20D46">
      <w:pPr>
        <w:bidi/>
        <w:rPr>
          <w:rFonts w:cs="David" w:hint="cs"/>
          <w:rtl/>
        </w:rPr>
      </w:pPr>
      <w:r w:rsidRPr="00C20D46">
        <w:rPr>
          <w:rFonts w:cs="David" w:hint="cs"/>
          <w:u w:val="single"/>
          <w:rtl/>
        </w:rPr>
        <w:t>היו"ר דוד טל:</w:t>
      </w:r>
    </w:p>
    <w:p w14:paraId="1DA33008" w14:textId="77777777" w:rsidR="00C20D46" w:rsidRPr="00C20D46" w:rsidRDefault="00C20D46" w:rsidP="00C20D46">
      <w:pPr>
        <w:bidi/>
        <w:rPr>
          <w:rFonts w:cs="David" w:hint="cs"/>
          <w:rtl/>
        </w:rPr>
      </w:pPr>
    </w:p>
    <w:p w14:paraId="18765B54" w14:textId="77777777" w:rsidR="00C20D46" w:rsidRPr="00C20D46" w:rsidRDefault="00C20D46" w:rsidP="00C20D46">
      <w:pPr>
        <w:bidi/>
        <w:rPr>
          <w:rFonts w:cs="David" w:hint="cs"/>
          <w:rtl/>
        </w:rPr>
      </w:pPr>
      <w:r w:rsidRPr="00C20D46">
        <w:rPr>
          <w:rFonts w:cs="David" w:hint="cs"/>
          <w:rtl/>
        </w:rPr>
        <w:tab/>
        <w:t>ועד מתי אפשר לפרסם את הסקרים.</w:t>
      </w:r>
    </w:p>
    <w:p w14:paraId="0F9A76BE" w14:textId="77777777" w:rsidR="00C20D46" w:rsidRPr="00C20D46" w:rsidRDefault="00C20D46" w:rsidP="00C20D46">
      <w:pPr>
        <w:bidi/>
        <w:rPr>
          <w:rFonts w:cs="David" w:hint="cs"/>
          <w:rtl/>
        </w:rPr>
      </w:pPr>
    </w:p>
    <w:p w14:paraId="33CA069B" w14:textId="77777777" w:rsidR="00C20D46" w:rsidRPr="00C20D46" w:rsidRDefault="00C20D46" w:rsidP="00C20D46">
      <w:pPr>
        <w:bidi/>
        <w:rPr>
          <w:rFonts w:cs="David" w:hint="cs"/>
          <w:u w:val="single"/>
          <w:rtl/>
        </w:rPr>
      </w:pPr>
      <w:r w:rsidRPr="00C20D46">
        <w:rPr>
          <w:rFonts w:cs="David" w:hint="cs"/>
          <w:u w:val="single"/>
          <w:rtl/>
        </w:rPr>
        <w:t>ארבל אסטרחן:</w:t>
      </w:r>
    </w:p>
    <w:p w14:paraId="686C28E5" w14:textId="77777777" w:rsidR="00C20D46" w:rsidRPr="00C20D46" w:rsidRDefault="00C20D46" w:rsidP="00C20D46">
      <w:pPr>
        <w:bidi/>
        <w:rPr>
          <w:rFonts w:cs="David" w:hint="cs"/>
          <w:rtl/>
        </w:rPr>
      </w:pPr>
    </w:p>
    <w:p w14:paraId="1869C910" w14:textId="77777777" w:rsidR="00C20D46" w:rsidRPr="00C20D46" w:rsidRDefault="00C20D46" w:rsidP="00C20D46">
      <w:pPr>
        <w:bidi/>
        <w:rPr>
          <w:rFonts w:cs="David" w:hint="cs"/>
          <w:rtl/>
        </w:rPr>
      </w:pPr>
      <w:r w:rsidRPr="00C20D46">
        <w:rPr>
          <w:rFonts w:cs="David" w:hint="cs"/>
          <w:rtl/>
        </w:rPr>
        <w:tab/>
        <w:t xml:space="preserve"> אחר כך יש הוראה שבתקופה שתחילתה בתום יום שישי שלפני פתיחת הקלפיות ועד סגירת הקלפיות לא ישודרו סקרים חדשים, שלא פורסמו קודם לכן. אם משדרים סקרים שכבר פורסמו קודם לכן צריך לציין שהסקר אינו עדכני.  </w:t>
      </w:r>
    </w:p>
    <w:p w14:paraId="2D53258F" w14:textId="77777777" w:rsidR="00C20D46" w:rsidRPr="00C20D46" w:rsidRDefault="00C20D46" w:rsidP="00C20D46">
      <w:pPr>
        <w:bidi/>
        <w:rPr>
          <w:rFonts w:cs="David" w:hint="cs"/>
          <w:rtl/>
        </w:rPr>
      </w:pPr>
    </w:p>
    <w:p w14:paraId="69D4A202" w14:textId="77777777" w:rsidR="00C20D46" w:rsidRPr="00C20D46" w:rsidRDefault="00C20D46" w:rsidP="00C20D46">
      <w:pPr>
        <w:bidi/>
        <w:rPr>
          <w:rFonts w:cs="David" w:hint="cs"/>
          <w:u w:val="single"/>
          <w:rtl/>
        </w:rPr>
      </w:pPr>
      <w:r w:rsidRPr="00C20D46">
        <w:rPr>
          <w:rFonts w:cs="David" w:hint="cs"/>
          <w:u w:val="single"/>
          <w:rtl/>
        </w:rPr>
        <w:t>היו"ר דוד טל:</w:t>
      </w:r>
    </w:p>
    <w:p w14:paraId="1D58165F" w14:textId="77777777" w:rsidR="00C20D46" w:rsidRPr="00C20D46" w:rsidRDefault="00C20D46" w:rsidP="00C20D46">
      <w:pPr>
        <w:bidi/>
        <w:rPr>
          <w:rFonts w:cs="David" w:hint="cs"/>
          <w:rtl/>
        </w:rPr>
      </w:pPr>
    </w:p>
    <w:p w14:paraId="575F06B6" w14:textId="77777777" w:rsidR="00C20D46" w:rsidRPr="00C20D46" w:rsidRDefault="00C20D46" w:rsidP="00C20D46">
      <w:pPr>
        <w:bidi/>
        <w:ind w:firstLine="567"/>
        <w:rPr>
          <w:rFonts w:cs="David" w:hint="cs"/>
          <w:rtl/>
        </w:rPr>
      </w:pPr>
      <w:r w:rsidRPr="00C20D46">
        <w:rPr>
          <w:rFonts w:cs="David" w:hint="cs"/>
          <w:rtl/>
        </w:rPr>
        <w:t xml:space="preserve">מה אומר החוק היום? </w:t>
      </w:r>
    </w:p>
    <w:p w14:paraId="739169E7" w14:textId="77777777" w:rsidR="00C20D46" w:rsidRPr="00C20D46" w:rsidRDefault="00C20D46" w:rsidP="00C20D46">
      <w:pPr>
        <w:bidi/>
        <w:rPr>
          <w:rFonts w:cs="David" w:hint="cs"/>
          <w:rtl/>
        </w:rPr>
      </w:pPr>
      <w:r w:rsidRPr="00C20D46">
        <w:rPr>
          <w:rFonts w:cs="David" w:hint="cs"/>
          <w:rtl/>
        </w:rPr>
        <w:tab/>
      </w:r>
    </w:p>
    <w:p w14:paraId="2C98B170" w14:textId="77777777" w:rsidR="00C20D46" w:rsidRPr="00C20D46" w:rsidRDefault="00C20D46" w:rsidP="00C20D46">
      <w:pPr>
        <w:bidi/>
        <w:rPr>
          <w:rFonts w:cs="David" w:hint="cs"/>
          <w:u w:val="single"/>
          <w:rtl/>
        </w:rPr>
      </w:pPr>
      <w:r w:rsidRPr="00C20D46">
        <w:rPr>
          <w:rFonts w:cs="David" w:hint="cs"/>
          <w:u w:val="single"/>
          <w:rtl/>
        </w:rPr>
        <w:t>ארבל אסטרחן:</w:t>
      </w:r>
    </w:p>
    <w:p w14:paraId="78DBEC87" w14:textId="77777777" w:rsidR="00C20D46" w:rsidRPr="00C20D46" w:rsidRDefault="00C20D46" w:rsidP="00C20D46">
      <w:pPr>
        <w:bidi/>
        <w:rPr>
          <w:rFonts w:cs="David" w:hint="cs"/>
          <w:rtl/>
        </w:rPr>
      </w:pPr>
    </w:p>
    <w:p w14:paraId="280DE4E4" w14:textId="77777777" w:rsidR="00C20D46" w:rsidRPr="00C20D46" w:rsidRDefault="00C20D46" w:rsidP="00C20D46">
      <w:pPr>
        <w:bidi/>
        <w:rPr>
          <w:rFonts w:cs="David" w:hint="cs"/>
          <w:rtl/>
        </w:rPr>
      </w:pPr>
      <w:r w:rsidRPr="00C20D46">
        <w:rPr>
          <w:rFonts w:cs="David" w:hint="cs"/>
          <w:rtl/>
        </w:rPr>
        <w:tab/>
        <w:t xml:space="preserve"> מתום יום שישי שלפני הבחירות עד סגירת הקלפיות אסור לפרסם סקרים חדשים. אם מפרסמים סקר ישן צריך לציין שהוא ישן ולא מעיד על דפוסים עדכניים.</w:t>
      </w:r>
    </w:p>
    <w:p w14:paraId="3812BD65" w14:textId="77777777" w:rsidR="00C20D46" w:rsidRPr="00C20D46" w:rsidRDefault="00C20D46" w:rsidP="00C20D46">
      <w:pPr>
        <w:bidi/>
        <w:rPr>
          <w:rFonts w:cs="David" w:hint="cs"/>
          <w:rtl/>
        </w:rPr>
      </w:pPr>
    </w:p>
    <w:p w14:paraId="41F898DE" w14:textId="77777777" w:rsidR="00C20D46" w:rsidRPr="00C20D46" w:rsidRDefault="00C20D46" w:rsidP="00C20D46">
      <w:pPr>
        <w:bidi/>
        <w:rPr>
          <w:rFonts w:cs="David" w:hint="cs"/>
          <w:rtl/>
        </w:rPr>
      </w:pPr>
      <w:r w:rsidRPr="00C20D46">
        <w:rPr>
          <w:rFonts w:cs="David" w:hint="cs"/>
          <w:u w:val="single"/>
          <w:rtl/>
        </w:rPr>
        <w:t>היו"ר דוד טל:</w:t>
      </w:r>
    </w:p>
    <w:p w14:paraId="790D59EE" w14:textId="77777777" w:rsidR="00C20D46" w:rsidRPr="00C20D46" w:rsidRDefault="00C20D46" w:rsidP="00C20D46">
      <w:pPr>
        <w:bidi/>
        <w:rPr>
          <w:rFonts w:cs="David" w:hint="cs"/>
          <w:rtl/>
        </w:rPr>
      </w:pPr>
    </w:p>
    <w:p w14:paraId="10400523" w14:textId="77777777" w:rsidR="00C20D46" w:rsidRPr="00C20D46" w:rsidRDefault="00C20D46" w:rsidP="00C20D46">
      <w:pPr>
        <w:bidi/>
        <w:rPr>
          <w:rFonts w:cs="David" w:hint="cs"/>
          <w:rtl/>
        </w:rPr>
      </w:pPr>
      <w:r w:rsidRPr="00C20D46">
        <w:rPr>
          <w:rFonts w:cs="David" w:hint="cs"/>
          <w:rtl/>
        </w:rPr>
        <w:tab/>
        <w:t xml:space="preserve">האם זה בסדר שניצמד בנושא הזה לחוק הבחירות שאי אפשר לפרסם סקרים אלא עד יום שישי, ארבעה ימים לפני מועד הבחירות? </w:t>
      </w:r>
    </w:p>
    <w:p w14:paraId="0311C4FE" w14:textId="77777777" w:rsidR="00C20D46" w:rsidRDefault="00C20D46" w:rsidP="00C20D46">
      <w:pPr>
        <w:bidi/>
        <w:rPr>
          <w:rFonts w:cs="David" w:hint="cs"/>
          <w:rtl/>
        </w:rPr>
      </w:pPr>
    </w:p>
    <w:p w14:paraId="5BBEFD5E" w14:textId="77777777" w:rsidR="00C20D46" w:rsidRDefault="00C20D46" w:rsidP="00C20D46">
      <w:pPr>
        <w:bidi/>
        <w:rPr>
          <w:rFonts w:cs="David" w:hint="cs"/>
          <w:rtl/>
        </w:rPr>
      </w:pPr>
    </w:p>
    <w:p w14:paraId="490AE8B9" w14:textId="77777777" w:rsidR="00C20D46" w:rsidRDefault="00C20D46" w:rsidP="00C20D46">
      <w:pPr>
        <w:bidi/>
        <w:rPr>
          <w:rFonts w:cs="David" w:hint="cs"/>
          <w:rtl/>
        </w:rPr>
      </w:pPr>
    </w:p>
    <w:p w14:paraId="428EEF6D" w14:textId="77777777" w:rsidR="00C20D46" w:rsidRDefault="00C20D46" w:rsidP="00C20D46">
      <w:pPr>
        <w:bidi/>
        <w:rPr>
          <w:rFonts w:cs="David" w:hint="cs"/>
          <w:rtl/>
        </w:rPr>
      </w:pPr>
    </w:p>
    <w:p w14:paraId="008409DC" w14:textId="77777777" w:rsidR="00C20D46" w:rsidRDefault="00C20D46" w:rsidP="00C20D46">
      <w:pPr>
        <w:bidi/>
        <w:rPr>
          <w:rFonts w:cs="David" w:hint="cs"/>
          <w:rtl/>
        </w:rPr>
      </w:pPr>
    </w:p>
    <w:p w14:paraId="647AE78E" w14:textId="77777777" w:rsidR="00C20D46" w:rsidRDefault="00C20D46" w:rsidP="00C20D46">
      <w:pPr>
        <w:bidi/>
        <w:rPr>
          <w:rFonts w:cs="David" w:hint="cs"/>
          <w:rtl/>
        </w:rPr>
      </w:pPr>
    </w:p>
    <w:p w14:paraId="5A1219FD" w14:textId="77777777" w:rsidR="00C20D46" w:rsidRPr="00C20D46" w:rsidRDefault="00C20D46" w:rsidP="00C20D46">
      <w:pPr>
        <w:bidi/>
        <w:rPr>
          <w:rFonts w:cs="David" w:hint="cs"/>
          <w:rtl/>
        </w:rPr>
      </w:pPr>
    </w:p>
    <w:p w14:paraId="037BD754"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410071E1" w14:textId="77777777" w:rsidR="00C20D46" w:rsidRPr="00C20D46" w:rsidRDefault="00C20D46" w:rsidP="00C20D46">
      <w:pPr>
        <w:bidi/>
        <w:rPr>
          <w:rFonts w:cs="David" w:hint="cs"/>
          <w:rtl/>
        </w:rPr>
      </w:pPr>
    </w:p>
    <w:p w14:paraId="491D9FB3" w14:textId="77777777" w:rsidR="00C20D46" w:rsidRPr="00C20D46" w:rsidRDefault="00C20D46" w:rsidP="00C20D46">
      <w:pPr>
        <w:bidi/>
        <w:rPr>
          <w:rFonts w:cs="David" w:hint="cs"/>
          <w:rtl/>
        </w:rPr>
      </w:pPr>
      <w:r w:rsidRPr="00C20D46">
        <w:rPr>
          <w:rFonts w:cs="David" w:hint="cs"/>
          <w:rtl/>
        </w:rPr>
        <w:tab/>
        <w:t xml:space="preserve"> אני רוצה שנשאל את עצמנו מה זה יכול לעשות? למה לא לפרסם?</w:t>
      </w:r>
    </w:p>
    <w:p w14:paraId="10848380" w14:textId="77777777" w:rsidR="00C20D46" w:rsidRPr="00C20D46" w:rsidRDefault="00C20D46" w:rsidP="00C20D46">
      <w:pPr>
        <w:bidi/>
        <w:rPr>
          <w:rFonts w:cs="David" w:hint="cs"/>
          <w:rtl/>
        </w:rPr>
      </w:pPr>
    </w:p>
    <w:p w14:paraId="46B58770" w14:textId="77777777" w:rsidR="00C20D46" w:rsidRPr="00C20D46" w:rsidRDefault="00C20D46" w:rsidP="00C20D46">
      <w:pPr>
        <w:bidi/>
        <w:rPr>
          <w:rFonts w:cs="David" w:hint="cs"/>
          <w:rtl/>
        </w:rPr>
      </w:pPr>
    </w:p>
    <w:p w14:paraId="3D19A788" w14:textId="77777777" w:rsidR="00C20D46" w:rsidRPr="00C20D46" w:rsidRDefault="00C20D46" w:rsidP="00C20D46">
      <w:pPr>
        <w:bidi/>
        <w:rPr>
          <w:rFonts w:cs="David" w:hint="cs"/>
          <w:rtl/>
        </w:rPr>
      </w:pPr>
      <w:r w:rsidRPr="00C20D46">
        <w:rPr>
          <w:rFonts w:cs="David" w:hint="cs"/>
          <w:u w:val="single"/>
          <w:rtl/>
        </w:rPr>
        <w:t>גדעון סער:</w:t>
      </w:r>
    </w:p>
    <w:p w14:paraId="1C3CF010" w14:textId="77777777" w:rsidR="00C20D46" w:rsidRPr="00C20D46" w:rsidRDefault="00C20D46" w:rsidP="00C20D46">
      <w:pPr>
        <w:bidi/>
        <w:rPr>
          <w:rFonts w:cs="David" w:hint="cs"/>
          <w:rtl/>
        </w:rPr>
      </w:pPr>
    </w:p>
    <w:p w14:paraId="68D25F9D" w14:textId="77777777" w:rsidR="00C20D46" w:rsidRPr="00C20D46" w:rsidRDefault="00C20D46" w:rsidP="00C20D46">
      <w:pPr>
        <w:bidi/>
        <w:rPr>
          <w:rFonts w:cs="David" w:hint="cs"/>
          <w:rtl/>
        </w:rPr>
      </w:pPr>
      <w:r w:rsidRPr="00C20D46">
        <w:rPr>
          <w:rFonts w:cs="David" w:hint="cs"/>
          <w:rtl/>
        </w:rPr>
        <w:tab/>
        <w:t xml:space="preserve"> זה משפיע. הטענה שיש השפעה עקיפה של תוצאות הסקרים, יש דחיפה לכיוון מסוים.</w:t>
      </w:r>
    </w:p>
    <w:p w14:paraId="69AB0703" w14:textId="77777777" w:rsidR="00C20D46" w:rsidRPr="00C20D46" w:rsidRDefault="00C20D46" w:rsidP="00C20D46">
      <w:pPr>
        <w:bidi/>
        <w:rPr>
          <w:rFonts w:cs="David" w:hint="cs"/>
          <w:rtl/>
        </w:rPr>
      </w:pPr>
    </w:p>
    <w:p w14:paraId="6138FD64"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625DD678" w14:textId="77777777" w:rsidR="00C20D46" w:rsidRPr="00C20D46" w:rsidRDefault="00C20D46" w:rsidP="00C20D46">
      <w:pPr>
        <w:bidi/>
        <w:rPr>
          <w:rFonts w:cs="David" w:hint="cs"/>
          <w:rtl/>
        </w:rPr>
      </w:pPr>
    </w:p>
    <w:p w14:paraId="44F99E13" w14:textId="77777777" w:rsidR="00C20D46" w:rsidRPr="00C20D46" w:rsidRDefault="00C20D46" w:rsidP="00C20D46">
      <w:pPr>
        <w:bidi/>
        <w:rPr>
          <w:rFonts w:cs="David" w:hint="cs"/>
          <w:rtl/>
        </w:rPr>
      </w:pPr>
      <w:r w:rsidRPr="00C20D46">
        <w:rPr>
          <w:rFonts w:cs="David" w:hint="cs"/>
          <w:rtl/>
        </w:rPr>
        <w:tab/>
        <w:t xml:space="preserve"> אני רוצה לשחזר את הדיון בוועדת חוקה על הסקרים, אמרנו אז שאנחנו עושים את זה בלשון רפה משום שיש דרך להעביר את זה באמצעים אחרים. אני מתכוון שאתה יכול לשמור סקר לרגע האחרון, אתה יכול להגיע איתו באינטרנט, הטכניקה היום במערכות פרסום ונגישות של ציבור למידע היא כזו שקשה לך להתמודד אתה ולכן זה היה מרב ובסוף אמרנו שאנחנו אולי משלים את עצמנו.</w:t>
      </w:r>
    </w:p>
    <w:p w14:paraId="373208A2" w14:textId="77777777" w:rsidR="00C20D46" w:rsidRPr="00C20D46" w:rsidRDefault="00C20D46" w:rsidP="00C20D46">
      <w:pPr>
        <w:bidi/>
        <w:rPr>
          <w:rFonts w:cs="David" w:hint="cs"/>
          <w:rtl/>
        </w:rPr>
      </w:pPr>
    </w:p>
    <w:p w14:paraId="1581FE81" w14:textId="77777777" w:rsidR="00C20D46" w:rsidRPr="00C20D46" w:rsidRDefault="00C20D46" w:rsidP="00C20D46">
      <w:pPr>
        <w:bidi/>
        <w:rPr>
          <w:rFonts w:cs="David" w:hint="cs"/>
          <w:rtl/>
        </w:rPr>
      </w:pPr>
      <w:r w:rsidRPr="00C20D46">
        <w:rPr>
          <w:rFonts w:cs="David" w:hint="cs"/>
          <w:rtl/>
        </w:rPr>
        <w:tab/>
        <w:t>אני שואל את עצמי, האם אנחנו רוצים להסתתר מאחורי עלה התאנה של האשליה העצמית? אני חושש שאנחנו יוצרים מערכת של אשליה עצמית אז למה אני רוצה אותה, למה אני צריך לכתוב בחוק דבר כזה?</w:t>
      </w:r>
    </w:p>
    <w:p w14:paraId="370D5190" w14:textId="77777777" w:rsidR="00C20D46" w:rsidRPr="00C20D46" w:rsidRDefault="00C20D46" w:rsidP="00C20D46">
      <w:pPr>
        <w:bidi/>
        <w:rPr>
          <w:rFonts w:cs="David" w:hint="cs"/>
          <w:rtl/>
        </w:rPr>
      </w:pPr>
      <w:r w:rsidRPr="00C20D46">
        <w:rPr>
          <w:rFonts w:cs="David" w:hint="cs"/>
          <w:rtl/>
        </w:rPr>
        <w:t xml:space="preserve"> </w:t>
      </w:r>
    </w:p>
    <w:p w14:paraId="14FECBB8" w14:textId="77777777" w:rsidR="00C20D46" w:rsidRPr="00C20D46" w:rsidRDefault="00C20D46" w:rsidP="00C20D46">
      <w:pPr>
        <w:bidi/>
        <w:rPr>
          <w:rFonts w:cs="David" w:hint="cs"/>
          <w:rtl/>
        </w:rPr>
      </w:pPr>
      <w:r w:rsidRPr="00C20D46">
        <w:rPr>
          <w:rFonts w:cs="David" w:hint="cs"/>
          <w:u w:val="single"/>
          <w:rtl/>
        </w:rPr>
        <w:t>יצחק לוי:</w:t>
      </w:r>
    </w:p>
    <w:p w14:paraId="0DDA137C" w14:textId="77777777" w:rsidR="00C20D46" w:rsidRPr="00C20D46" w:rsidRDefault="00C20D46" w:rsidP="00C20D46">
      <w:pPr>
        <w:bidi/>
        <w:rPr>
          <w:rFonts w:cs="David" w:hint="cs"/>
          <w:rtl/>
        </w:rPr>
      </w:pPr>
    </w:p>
    <w:p w14:paraId="022A3406" w14:textId="77777777" w:rsidR="00C20D46" w:rsidRPr="00C20D46" w:rsidRDefault="00C20D46" w:rsidP="00C20D46">
      <w:pPr>
        <w:bidi/>
        <w:rPr>
          <w:rFonts w:cs="David" w:hint="cs"/>
          <w:rtl/>
        </w:rPr>
      </w:pPr>
      <w:r w:rsidRPr="00C20D46">
        <w:rPr>
          <w:rFonts w:cs="David" w:hint="cs"/>
          <w:rtl/>
        </w:rPr>
        <w:tab/>
        <w:t xml:space="preserve"> דברנו על זה וחשבנו שעל אף שאין שליטה באינטרנט, בכל זאת המדיה השולטת היא עדיין הרדיו והטלוויזיה. ברדיו ובטלוויזיה יש מידה מסוימת של שטיפת מוח בזה שאנשים מחוברים להם. הסקרים שוטפים ושוטפים וזוכים לפרשנויות ודיבורים ואמרנו בואו ניתן לאזרח קצת שקט שישקול את העניין ולא יהיה רק מחובר למה שאומרים. הצעת החוק שלי דיברה על תקופה יותר ארוכה אבל בסופו של דבר דיברו על הגבלת חופש המידע ועל הסתרת מידע מדעי של הסקרים ולכן הפשרה הייתה שמיום שישי.</w:t>
      </w:r>
    </w:p>
    <w:p w14:paraId="281A7198" w14:textId="77777777" w:rsidR="00C20D46" w:rsidRPr="00C20D46" w:rsidRDefault="00C20D46" w:rsidP="00C20D46">
      <w:pPr>
        <w:bidi/>
        <w:rPr>
          <w:rFonts w:cs="David" w:hint="cs"/>
          <w:rtl/>
        </w:rPr>
      </w:pPr>
    </w:p>
    <w:p w14:paraId="19849C88" w14:textId="77777777" w:rsidR="00C20D46" w:rsidRPr="00C20D46" w:rsidRDefault="00C20D46" w:rsidP="00C20D46">
      <w:pPr>
        <w:bidi/>
        <w:rPr>
          <w:rFonts w:cs="David" w:hint="cs"/>
          <w:rtl/>
        </w:rPr>
      </w:pPr>
      <w:r w:rsidRPr="00C20D46">
        <w:rPr>
          <w:rFonts w:cs="David" w:hint="cs"/>
          <w:rtl/>
        </w:rPr>
        <w:tab/>
        <w:t xml:space="preserve">אני חושב שזה דבר נכון שאנשים יוכלו לשקול דברים גם מחוץ למסגרת הסקרים, בדרך כלל, ככל שמתקרים הסקרים נהיים יותר ויותר דחופים וראינו שיש מדינות שנהגו כך, לא התייחסנו לעניין משאלי עם, התייחסנו לענייני בחירות, ראינו שיש מדינות כאלה ויש מדינות כאלה ומצאנו דרך של מיצוי. להגיד השבץ אחרונה לפני משאל עם אז בעיתון לא יהיה סקר חדש, ישקלו את הדברים קצת בזוויות אחרות ולא רק בשיקול הדעת של הסקר. ביום ראשון שני ושלישי לא ידברו על הסקר כל שעה. </w:t>
      </w:r>
    </w:p>
    <w:p w14:paraId="0F75BC64" w14:textId="77777777" w:rsidR="00C20D46" w:rsidRPr="00C20D46" w:rsidRDefault="00C20D46" w:rsidP="00C20D46">
      <w:pPr>
        <w:bidi/>
        <w:rPr>
          <w:rFonts w:cs="David" w:hint="cs"/>
          <w:rtl/>
        </w:rPr>
      </w:pPr>
    </w:p>
    <w:p w14:paraId="32C8F789" w14:textId="77777777" w:rsidR="00C20D46" w:rsidRPr="00C20D46" w:rsidRDefault="00C20D46" w:rsidP="00C20D46">
      <w:pPr>
        <w:bidi/>
        <w:rPr>
          <w:rFonts w:cs="David" w:hint="cs"/>
          <w:rtl/>
        </w:rPr>
      </w:pPr>
      <w:r w:rsidRPr="00C20D46">
        <w:rPr>
          <w:rFonts w:cs="David" w:hint="cs"/>
          <w:u w:val="single"/>
          <w:rtl/>
        </w:rPr>
        <w:t>גדעון סער:</w:t>
      </w:r>
    </w:p>
    <w:p w14:paraId="62CD06E1" w14:textId="77777777" w:rsidR="00C20D46" w:rsidRPr="00C20D46" w:rsidRDefault="00C20D46" w:rsidP="00C20D46">
      <w:pPr>
        <w:bidi/>
        <w:rPr>
          <w:rFonts w:cs="David" w:hint="cs"/>
          <w:rtl/>
        </w:rPr>
      </w:pPr>
    </w:p>
    <w:p w14:paraId="6E8DC3D8" w14:textId="77777777" w:rsidR="00C20D46" w:rsidRPr="00C20D46" w:rsidRDefault="00C20D46" w:rsidP="00C20D46">
      <w:pPr>
        <w:bidi/>
        <w:rPr>
          <w:rFonts w:cs="David" w:hint="cs"/>
          <w:rtl/>
        </w:rPr>
      </w:pPr>
      <w:r w:rsidRPr="00C20D46">
        <w:rPr>
          <w:rFonts w:cs="David" w:hint="cs"/>
          <w:rtl/>
        </w:rPr>
        <w:tab/>
        <w:t xml:space="preserve"> אני בדעה שאפשר לאמץ את ההסדר הקיים.</w:t>
      </w:r>
    </w:p>
    <w:p w14:paraId="4F9F3B11" w14:textId="77777777" w:rsidR="00C20D46" w:rsidRPr="00C20D46" w:rsidRDefault="00C20D46" w:rsidP="00C20D46">
      <w:pPr>
        <w:bidi/>
        <w:rPr>
          <w:rFonts w:cs="David" w:hint="cs"/>
          <w:rtl/>
        </w:rPr>
      </w:pPr>
    </w:p>
    <w:p w14:paraId="2AA9CFEC"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4F9A54EB" w14:textId="77777777" w:rsidR="00C20D46" w:rsidRPr="00C20D46" w:rsidRDefault="00C20D46" w:rsidP="00C20D46">
      <w:pPr>
        <w:bidi/>
        <w:rPr>
          <w:rFonts w:cs="David" w:hint="cs"/>
          <w:rtl/>
        </w:rPr>
      </w:pPr>
    </w:p>
    <w:p w14:paraId="6EB8A072" w14:textId="77777777" w:rsidR="00C20D46" w:rsidRPr="00C20D46" w:rsidRDefault="00C20D46" w:rsidP="00C20D46">
      <w:pPr>
        <w:bidi/>
        <w:rPr>
          <w:rFonts w:cs="David" w:hint="cs"/>
          <w:rtl/>
        </w:rPr>
      </w:pPr>
      <w:r w:rsidRPr="00C20D46">
        <w:rPr>
          <w:rFonts w:cs="David" w:hint="cs"/>
          <w:rtl/>
        </w:rPr>
        <w:tab/>
        <w:t xml:space="preserve"> אני אאמץ אותו גם כי הוא טוב כמו כל דבר אחר, רק שלא נשלה את עצמנו. אחרי שסיימנו את הצעת החוק בקריאה שלישית, באו אלי אמצעי התקשורת ואמרו לי, תשווה לנגד עיניך את התמונה הבאה, שולחים 5 מיליון הודעות בס.מ.ס והרי אין הגבלת כסף במערכה הזו, ואז זה יהיה הנושא החדשותי שעליו אתה מתווכח ולך תתווכח אחרי זה אם זה כן סקר או לא סקר. </w:t>
      </w:r>
    </w:p>
    <w:p w14:paraId="3BF036E4" w14:textId="77777777" w:rsidR="00C20D46" w:rsidRPr="00C20D46" w:rsidRDefault="00C20D46" w:rsidP="00C20D46">
      <w:pPr>
        <w:bidi/>
        <w:rPr>
          <w:rFonts w:cs="David" w:hint="cs"/>
          <w:rtl/>
        </w:rPr>
      </w:pPr>
    </w:p>
    <w:p w14:paraId="09769DE0" w14:textId="77777777" w:rsidR="00C20D46" w:rsidRPr="00C20D46" w:rsidRDefault="00C20D46" w:rsidP="00C20D46">
      <w:pPr>
        <w:bidi/>
        <w:rPr>
          <w:rFonts w:cs="David" w:hint="cs"/>
          <w:rtl/>
        </w:rPr>
      </w:pPr>
      <w:r w:rsidRPr="00C20D46">
        <w:rPr>
          <w:rFonts w:cs="David" w:hint="cs"/>
          <w:u w:val="single"/>
          <w:rtl/>
        </w:rPr>
        <w:t>יצחק לוי:</w:t>
      </w:r>
    </w:p>
    <w:p w14:paraId="26935412" w14:textId="77777777" w:rsidR="00C20D46" w:rsidRPr="00C20D46" w:rsidRDefault="00C20D46" w:rsidP="00C20D46">
      <w:pPr>
        <w:bidi/>
        <w:rPr>
          <w:rFonts w:cs="David" w:hint="cs"/>
          <w:rtl/>
        </w:rPr>
      </w:pPr>
    </w:p>
    <w:p w14:paraId="7D0D0B21" w14:textId="77777777" w:rsidR="00C20D46" w:rsidRPr="00C20D46" w:rsidRDefault="00C20D46" w:rsidP="00C20D46">
      <w:pPr>
        <w:bidi/>
        <w:rPr>
          <w:rFonts w:cs="David" w:hint="cs"/>
          <w:rtl/>
        </w:rPr>
      </w:pPr>
      <w:r w:rsidRPr="00C20D46">
        <w:rPr>
          <w:rFonts w:cs="David" w:hint="cs"/>
          <w:rtl/>
        </w:rPr>
        <w:tab/>
        <w:t xml:space="preserve"> למה 5 מיליון? למה לא תדווח אם ישלחו  2000 ס.מ.ס? הרי אפשר לעקוף את החוק.</w:t>
      </w:r>
    </w:p>
    <w:p w14:paraId="7870F3F6" w14:textId="77777777" w:rsidR="00C20D46" w:rsidRDefault="00C20D46" w:rsidP="00C20D46">
      <w:pPr>
        <w:bidi/>
        <w:rPr>
          <w:rFonts w:cs="David" w:hint="cs"/>
          <w:rtl/>
        </w:rPr>
      </w:pPr>
    </w:p>
    <w:p w14:paraId="204C11B1" w14:textId="77777777" w:rsidR="00C20D46" w:rsidRDefault="00C20D46" w:rsidP="00C20D46">
      <w:pPr>
        <w:bidi/>
        <w:rPr>
          <w:rFonts w:cs="David" w:hint="cs"/>
          <w:rtl/>
        </w:rPr>
      </w:pPr>
    </w:p>
    <w:p w14:paraId="214F6761" w14:textId="77777777" w:rsidR="00C20D46" w:rsidRDefault="00C20D46" w:rsidP="00C20D46">
      <w:pPr>
        <w:bidi/>
        <w:rPr>
          <w:rFonts w:cs="David" w:hint="cs"/>
          <w:rtl/>
        </w:rPr>
      </w:pPr>
    </w:p>
    <w:p w14:paraId="7E3DB0ED" w14:textId="77777777" w:rsidR="00C20D46" w:rsidRDefault="00C20D46" w:rsidP="00C20D46">
      <w:pPr>
        <w:bidi/>
        <w:rPr>
          <w:rFonts w:cs="David" w:hint="cs"/>
          <w:rtl/>
        </w:rPr>
      </w:pPr>
    </w:p>
    <w:p w14:paraId="1FB9793F" w14:textId="77777777" w:rsidR="00C20D46" w:rsidRPr="00C20D46" w:rsidRDefault="00C20D46" w:rsidP="00C20D46">
      <w:pPr>
        <w:bidi/>
        <w:rPr>
          <w:rFonts w:cs="David" w:hint="cs"/>
          <w:rtl/>
        </w:rPr>
      </w:pPr>
    </w:p>
    <w:p w14:paraId="296D3730" w14:textId="77777777" w:rsidR="00C20D46" w:rsidRPr="00C20D46" w:rsidRDefault="00C20D46" w:rsidP="00C20D46">
      <w:pPr>
        <w:bidi/>
        <w:rPr>
          <w:rFonts w:cs="David" w:hint="cs"/>
          <w:rtl/>
        </w:rPr>
      </w:pPr>
      <w:r w:rsidRPr="00C20D46">
        <w:rPr>
          <w:rFonts w:cs="David" w:hint="cs"/>
          <w:u w:val="single"/>
          <w:rtl/>
        </w:rPr>
        <w:t>היו"ר דוד טל:</w:t>
      </w:r>
    </w:p>
    <w:p w14:paraId="5DEAE2FC" w14:textId="77777777" w:rsidR="00C20D46" w:rsidRPr="00C20D46" w:rsidRDefault="00C20D46" w:rsidP="00C20D46">
      <w:pPr>
        <w:bidi/>
        <w:rPr>
          <w:rFonts w:cs="David" w:hint="cs"/>
          <w:rtl/>
        </w:rPr>
      </w:pPr>
    </w:p>
    <w:p w14:paraId="1712C061" w14:textId="77777777" w:rsidR="00C20D46" w:rsidRPr="00C20D46" w:rsidRDefault="00C20D46" w:rsidP="00C20D46">
      <w:pPr>
        <w:bidi/>
        <w:rPr>
          <w:rFonts w:cs="David" w:hint="cs"/>
          <w:rtl/>
        </w:rPr>
      </w:pPr>
      <w:r w:rsidRPr="00C20D46">
        <w:rPr>
          <w:rFonts w:cs="David" w:hint="cs"/>
          <w:rtl/>
        </w:rPr>
        <w:tab/>
        <w:t>אני רוצה להתקדם, חבר הכנסת בן ששון מפליא אותי שהוא מסכים אתנו היום.</w:t>
      </w:r>
    </w:p>
    <w:p w14:paraId="456B131E" w14:textId="77777777" w:rsidR="00C20D46" w:rsidRPr="00C20D46" w:rsidRDefault="00C20D46" w:rsidP="00C20D46">
      <w:pPr>
        <w:bidi/>
        <w:rPr>
          <w:rFonts w:cs="David" w:hint="cs"/>
          <w:rtl/>
        </w:rPr>
      </w:pPr>
    </w:p>
    <w:p w14:paraId="37C9437C"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3F2EC0DE" w14:textId="77777777" w:rsidR="00C20D46" w:rsidRPr="00C20D46" w:rsidRDefault="00C20D46" w:rsidP="00C20D46">
      <w:pPr>
        <w:bidi/>
        <w:rPr>
          <w:rFonts w:cs="David" w:hint="cs"/>
          <w:rtl/>
        </w:rPr>
      </w:pPr>
    </w:p>
    <w:p w14:paraId="7FA9CFCC" w14:textId="77777777" w:rsidR="00C20D46" w:rsidRPr="00C20D46" w:rsidRDefault="00C20D46" w:rsidP="00C20D46">
      <w:pPr>
        <w:bidi/>
        <w:rPr>
          <w:rFonts w:cs="David" w:hint="cs"/>
          <w:rtl/>
        </w:rPr>
      </w:pPr>
      <w:r w:rsidRPr="00C20D46">
        <w:rPr>
          <w:rFonts w:cs="David" w:hint="cs"/>
          <w:rtl/>
        </w:rPr>
        <w:tab/>
        <w:t xml:space="preserve"> עד שזה יהיה חוק יסוד.</w:t>
      </w:r>
    </w:p>
    <w:p w14:paraId="3095CC6E" w14:textId="77777777" w:rsidR="00C20D46" w:rsidRPr="00C20D46" w:rsidRDefault="00C20D46" w:rsidP="00C20D46">
      <w:pPr>
        <w:bidi/>
        <w:rPr>
          <w:rFonts w:cs="David" w:hint="cs"/>
          <w:rtl/>
        </w:rPr>
      </w:pPr>
    </w:p>
    <w:p w14:paraId="7DD07398" w14:textId="77777777" w:rsidR="00C20D46" w:rsidRPr="00C20D46" w:rsidRDefault="00C20D46" w:rsidP="00C20D46">
      <w:pPr>
        <w:bidi/>
        <w:rPr>
          <w:rFonts w:cs="David" w:hint="cs"/>
          <w:u w:val="single"/>
          <w:rtl/>
        </w:rPr>
      </w:pPr>
      <w:r w:rsidRPr="00C20D46">
        <w:rPr>
          <w:rFonts w:cs="David" w:hint="cs"/>
          <w:u w:val="single"/>
          <w:rtl/>
        </w:rPr>
        <w:t>היו"ר דוד טל:</w:t>
      </w:r>
    </w:p>
    <w:p w14:paraId="40EF940A" w14:textId="77777777" w:rsidR="00C20D46" w:rsidRPr="00C20D46" w:rsidRDefault="00C20D46" w:rsidP="00C20D46">
      <w:pPr>
        <w:bidi/>
        <w:rPr>
          <w:rFonts w:cs="David" w:hint="cs"/>
          <w:rtl/>
        </w:rPr>
      </w:pPr>
    </w:p>
    <w:p w14:paraId="420F2D5B" w14:textId="77777777" w:rsidR="00C20D46" w:rsidRPr="00C20D46" w:rsidRDefault="00C20D46" w:rsidP="00C20D46">
      <w:pPr>
        <w:bidi/>
        <w:ind w:firstLine="567"/>
        <w:rPr>
          <w:rFonts w:cs="David" w:hint="cs"/>
          <w:rtl/>
        </w:rPr>
      </w:pPr>
      <w:r w:rsidRPr="00C20D46">
        <w:rPr>
          <w:rFonts w:cs="David" w:hint="cs"/>
          <w:rtl/>
        </w:rPr>
        <w:t>תם ולא נשלם הפרק, נתחיל מהתחלה כדי שהדברים יהיו ברורים ליועצים המשפטיים.</w:t>
      </w:r>
    </w:p>
    <w:p w14:paraId="5B4BE136" w14:textId="77777777" w:rsidR="00C20D46" w:rsidRPr="00C20D46" w:rsidRDefault="00C20D46" w:rsidP="00C20D46">
      <w:pPr>
        <w:bidi/>
        <w:rPr>
          <w:rFonts w:cs="David" w:hint="cs"/>
          <w:rtl/>
        </w:rPr>
      </w:pPr>
    </w:p>
    <w:p w14:paraId="090BB6B4" w14:textId="77777777" w:rsidR="00C20D46" w:rsidRPr="00C20D46" w:rsidRDefault="00C20D46" w:rsidP="00C20D46">
      <w:pPr>
        <w:bidi/>
        <w:rPr>
          <w:rFonts w:cs="David" w:hint="cs"/>
          <w:u w:val="single"/>
          <w:rtl/>
        </w:rPr>
      </w:pPr>
      <w:r w:rsidRPr="00C20D46">
        <w:rPr>
          <w:rFonts w:cs="David" w:hint="cs"/>
          <w:u w:val="single"/>
          <w:rtl/>
        </w:rPr>
        <w:t>ארבל אסטרחן:</w:t>
      </w:r>
    </w:p>
    <w:p w14:paraId="216CC1F4" w14:textId="77777777" w:rsidR="00C20D46" w:rsidRPr="00C20D46" w:rsidRDefault="00C20D46" w:rsidP="00C20D46">
      <w:pPr>
        <w:bidi/>
        <w:rPr>
          <w:rFonts w:cs="David" w:hint="cs"/>
          <w:rtl/>
        </w:rPr>
      </w:pPr>
    </w:p>
    <w:p w14:paraId="645967B5" w14:textId="77777777" w:rsidR="00C20D46" w:rsidRPr="00C20D46" w:rsidRDefault="00C20D46" w:rsidP="00C20D46">
      <w:pPr>
        <w:bidi/>
        <w:rPr>
          <w:rFonts w:cs="David" w:hint="cs"/>
          <w:rtl/>
        </w:rPr>
      </w:pPr>
      <w:r w:rsidRPr="00C20D46">
        <w:rPr>
          <w:rFonts w:cs="David" w:hint="cs"/>
          <w:rtl/>
        </w:rPr>
        <w:tab/>
        <w:t xml:space="preserve"> הסעיף הראשון בחוק הבחירות יוצר לנו בעיה שהתחלנו לדבר עליה בישיבה הקודמת בעניין של שימוש בתקציב של רשויות מקומיות. יש סעיפים שנגענו בהם ולא התקבלו החלטות וכדי להכין נוסח אנחנו צריכים את עמדת הוועדה. </w:t>
      </w:r>
    </w:p>
    <w:p w14:paraId="54EC8230" w14:textId="77777777" w:rsidR="00C20D46" w:rsidRPr="00C20D46" w:rsidRDefault="00C20D46" w:rsidP="00C20D46">
      <w:pPr>
        <w:bidi/>
        <w:rPr>
          <w:rFonts w:cs="David" w:hint="cs"/>
          <w:rtl/>
        </w:rPr>
      </w:pPr>
    </w:p>
    <w:p w14:paraId="104B59CF" w14:textId="77777777" w:rsidR="00C20D46" w:rsidRPr="00C20D46" w:rsidRDefault="00C20D46" w:rsidP="00C20D46">
      <w:pPr>
        <w:bidi/>
        <w:ind w:firstLine="567"/>
        <w:rPr>
          <w:rFonts w:cs="David" w:hint="cs"/>
          <w:rtl/>
        </w:rPr>
      </w:pPr>
      <w:r w:rsidRPr="00C20D46">
        <w:rPr>
          <w:rFonts w:cs="David" w:hint="cs"/>
          <w:rtl/>
        </w:rPr>
        <w:t xml:space="preserve">היום סעיף 2א לחוק הבחירות קובע שלא ייעשה שימוש בקשר עם תעמולת בחירות בכספים של גוף מבוקר ויש הפניה  לחוק מבקר המדינה למספר גופים, בניהם כל משרד ממשלתי, כל מפעל או מוסד של המדינה וכל רשות מקומית. </w:t>
      </w:r>
    </w:p>
    <w:p w14:paraId="35C12308" w14:textId="77777777" w:rsidR="00C20D46" w:rsidRPr="00C20D46" w:rsidRDefault="00C20D46" w:rsidP="00C20D46">
      <w:pPr>
        <w:bidi/>
        <w:ind w:firstLine="567"/>
        <w:rPr>
          <w:rFonts w:cs="David" w:hint="cs"/>
          <w:rtl/>
        </w:rPr>
      </w:pPr>
    </w:p>
    <w:p w14:paraId="4D69B2A9" w14:textId="77777777" w:rsidR="00C20D46" w:rsidRPr="00C20D46" w:rsidRDefault="00C20D46" w:rsidP="00C20D46">
      <w:pPr>
        <w:bidi/>
        <w:ind w:firstLine="567"/>
        <w:rPr>
          <w:rFonts w:cs="David" w:hint="cs"/>
          <w:rtl/>
        </w:rPr>
      </w:pPr>
      <w:r w:rsidRPr="00C20D46">
        <w:rPr>
          <w:rFonts w:cs="David" w:hint="cs"/>
          <w:rtl/>
        </w:rPr>
        <w:t xml:space="preserve">ציינו שישנם פסקי דין של בית המשפט העליון שהתירו לרשויות מקומיות כן להשתמש בכספים לצורכי תעמולה פוליטית לא בהקשר של בחירות אלא בין בחירות. בית המשפט גם דיבר על העובדה שיהיה קיזוז , המדינה תקזז את הכספים באופן שיוודאו שלא המדינה נותנת את הכספים לתעמולה הזו אלא באמת הרשות המקומית מתקציבה שאינו מהמדינה. </w:t>
      </w:r>
    </w:p>
    <w:p w14:paraId="6AF7E58B" w14:textId="77777777" w:rsidR="00C20D46" w:rsidRPr="00C20D46" w:rsidRDefault="00C20D46" w:rsidP="00C20D46">
      <w:pPr>
        <w:bidi/>
        <w:ind w:firstLine="567"/>
        <w:rPr>
          <w:rFonts w:cs="David" w:hint="cs"/>
          <w:rtl/>
        </w:rPr>
      </w:pPr>
    </w:p>
    <w:p w14:paraId="432DF1C5" w14:textId="77777777" w:rsidR="00C20D46" w:rsidRPr="00C20D46" w:rsidRDefault="00C20D46" w:rsidP="00C20D46">
      <w:pPr>
        <w:bidi/>
        <w:ind w:firstLine="567"/>
        <w:rPr>
          <w:rFonts w:cs="David" w:hint="cs"/>
          <w:rtl/>
        </w:rPr>
      </w:pPr>
      <w:r w:rsidRPr="00C20D46">
        <w:rPr>
          <w:rFonts w:cs="David" w:hint="cs"/>
          <w:rtl/>
        </w:rPr>
        <w:t>השופט רובינשטיין סבר שלא ניתן לעשות את זה, הוא אמר שאפשר להשתמש בכספים רק מכספי הארנונה אבל הרוב אמר שבסופו של דבר יהיה צורך לקזז באופן שהרשות המקומית תוציא את הכסף ואז המדינה תחזיר לה את הכסף הזה.</w:t>
      </w:r>
    </w:p>
    <w:p w14:paraId="54A0D82D" w14:textId="77777777" w:rsidR="00C20D46" w:rsidRPr="00C20D46" w:rsidRDefault="00C20D46" w:rsidP="00C20D46">
      <w:pPr>
        <w:bidi/>
        <w:rPr>
          <w:rFonts w:cs="David" w:hint="cs"/>
          <w:rtl/>
        </w:rPr>
      </w:pPr>
    </w:p>
    <w:p w14:paraId="3992065F" w14:textId="77777777" w:rsidR="00C20D46" w:rsidRPr="00C20D46" w:rsidRDefault="00C20D46" w:rsidP="00C20D46">
      <w:pPr>
        <w:bidi/>
        <w:rPr>
          <w:rFonts w:cs="David" w:hint="cs"/>
          <w:rtl/>
        </w:rPr>
      </w:pPr>
      <w:r w:rsidRPr="00C20D46">
        <w:rPr>
          <w:rFonts w:cs="David" w:hint="cs"/>
          <w:u w:val="single"/>
          <w:rtl/>
        </w:rPr>
        <w:t>היו"ר דוד טל:</w:t>
      </w:r>
    </w:p>
    <w:p w14:paraId="320B440D" w14:textId="77777777" w:rsidR="00C20D46" w:rsidRPr="00C20D46" w:rsidRDefault="00C20D46" w:rsidP="00C20D46">
      <w:pPr>
        <w:bidi/>
        <w:rPr>
          <w:rFonts w:cs="David" w:hint="cs"/>
          <w:rtl/>
        </w:rPr>
      </w:pPr>
    </w:p>
    <w:p w14:paraId="753E82E2" w14:textId="77777777" w:rsidR="00C20D46" w:rsidRPr="00C20D46" w:rsidRDefault="00C20D46" w:rsidP="00C20D46">
      <w:pPr>
        <w:bidi/>
        <w:rPr>
          <w:rFonts w:cs="David" w:hint="cs"/>
          <w:rtl/>
        </w:rPr>
      </w:pPr>
      <w:r w:rsidRPr="00C20D46">
        <w:rPr>
          <w:rFonts w:cs="David" w:hint="cs"/>
          <w:rtl/>
        </w:rPr>
        <w:tab/>
        <w:t xml:space="preserve">במילים אחרות המועצה האזורית רמת הגולן תוכל להוציא כספים במשאל עם בכל מה שקושר להחזרת רמת הגולם היות והנושא קשור לה ונוגע בה, ובית המשפט החליט כפי שהחליט בשני פסקי דין, אז סברנו שמועצה שהנושא נוגע לה, תוכל להוציא. </w:t>
      </w:r>
    </w:p>
    <w:p w14:paraId="7A3001F9" w14:textId="77777777" w:rsidR="00C20D46" w:rsidRPr="00C20D46" w:rsidRDefault="00C20D46" w:rsidP="00C20D46">
      <w:pPr>
        <w:bidi/>
        <w:rPr>
          <w:rFonts w:cs="David" w:hint="cs"/>
          <w:rtl/>
        </w:rPr>
      </w:pPr>
    </w:p>
    <w:p w14:paraId="1EC8A0A0" w14:textId="77777777" w:rsidR="00C20D46" w:rsidRPr="00C20D46" w:rsidRDefault="00C20D46" w:rsidP="00C20D46">
      <w:pPr>
        <w:bidi/>
        <w:rPr>
          <w:rFonts w:cs="David" w:hint="cs"/>
          <w:rtl/>
        </w:rPr>
      </w:pPr>
      <w:r w:rsidRPr="00C20D46">
        <w:rPr>
          <w:rFonts w:cs="David" w:hint="cs"/>
          <w:u w:val="single"/>
          <w:rtl/>
        </w:rPr>
        <w:t>גדעון סער:</w:t>
      </w:r>
    </w:p>
    <w:p w14:paraId="11C6D4A6" w14:textId="77777777" w:rsidR="00C20D46" w:rsidRPr="00C20D46" w:rsidRDefault="00C20D46" w:rsidP="00C20D46">
      <w:pPr>
        <w:bidi/>
        <w:rPr>
          <w:rFonts w:cs="David" w:hint="cs"/>
          <w:rtl/>
        </w:rPr>
      </w:pPr>
    </w:p>
    <w:p w14:paraId="13D89277" w14:textId="77777777" w:rsidR="00C20D46" w:rsidRPr="00C20D46" w:rsidRDefault="00C20D46" w:rsidP="00C20D46">
      <w:pPr>
        <w:bidi/>
        <w:rPr>
          <w:rFonts w:cs="David" w:hint="cs"/>
          <w:rtl/>
        </w:rPr>
      </w:pPr>
      <w:r w:rsidRPr="00C20D46">
        <w:rPr>
          <w:rFonts w:cs="David" w:hint="cs"/>
          <w:rtl/>
        </w:rPr>
        <w:tab/>
        <w:t xml:space="preserve"> אני חושב שלגיטימי שרשות מקומית שקשורה במישרין לעניין העומד להכרעה תוכל להשתתף, יכול להיות שיש מקום להגביל את ההוצאה, קרי, שאם יש לה תקציב מסוים, לא כולו ילך לזה כי יש לה מחויבויות אחרות על פי חוק לתושבים, יכול להיות שיש מקום להתייחס לאחוז מסוים מכלל התקציב כדי שלא כל הכסף ילך למטרה הזו.</w:t>
      </w:r>
    </w:p>
    <w:p w14:paraId="76778E82" w14:textId="77777777" w:rsidR="00C20D46" w:rsidRPr="00C20D46" w:rsidRDefault="00C20D46" w:rsidP="00C20D46">
      <w:pPr>
        <w:bidi/>
        <w:rPr>
          <w:rFonts w:cs="David" w:hint="cs"/>
          <w:rtl/>
        </w:rPr>
      </w:pPr>
    </w:p>
    <w:p w14:paraId="63A302AB" w14:textId="77777777" w:rsidR="00C20D46" w:rsidRPr="00C20D46" w:rsidRDefault="00C20D46" w:rsidP="00C20D46">
      <w:pPr>
        <w:bidi/>
        <w:rPr>
          <w:rFonts w:cs="David" w:hint="cs"/>
          <w:u w:val="single"/>
          <w:rtl/>
        </w:rPr>
      </w:pPr>
      <w:r w:rsidRPr="00C20D46">
        <w:rPr>
          <w:rFonts w:cs="David" w:hint="cs"/>
          <w:u w:val="single"/>
          <w:rtl/>
        </w:rPr>
        <w:t>היו"ר דוד טל:</w:t>
      </w:r>
    </w:p>
    <w:p w14:paraId="7FAA3442" w14:textId="77777777" w:rsidR="00C20D46" w:rsidRPr="00C20D46" w:rsidRDefault="00C20D46" w:rsidP="00C20D46">
      <w:pPr>
        <w:bidi/>
        <w:rPr>
          <w:rFonts w:cs="David" w:hint="cs"/>
          <w:rtl/>
        </w:rPr>
      </w:pPr>
    </w:p>
    <w:p w14:paraId="3FA3B586" w14:textId="77777777" w:rsidR="00C20D46" w:rsidRPr="00C20D46" w:rsidRDefault="00C20D46" w:rsidP="00C20D46">
      <w:pPr>
        <w:bidi/>
        <w:ind w:firstLine="567"/>
        <w:rPr>
          <w:rFonts w:cs="David" w:hint="cs"/>
          <w:rtl/>
        </w:rPr>
      </w:pPr>
      <w:r w:rsidRPr="00C20D46">
        <w:rPr>
          <w:rFonts w:cs="David" w:hint="cs"/>
          <w:rtl/>
        </w:rPr>
        <w:t>שום מועצה נורמאלית לא תוציא אפילו 25% מהתקציב לזה.</w:t>
      </w:r>
    </w:p>
    <w:p w14:paraId="06779EBD" w14:textId="77777777" w:rsidR="00C20D46" w:rsidRPr="00C20D46" w:rsidRDefault="00C20D46" w:rsidP="00C20D46">
      <w:pPr>
        <w:bidi/>
        <w:rPr>
          <w:rFonts w:cs="David" w:hint="cs"/>
          <w:rtl/>
        </w:rPr>
      </w:pPr>
    </w:p>
    <w:p w14:paraId="36116FF5" w14:textId="77777777" w:rsidR="00C20D46" w:rsidRPr="00C20D46" w:rsidRDefault="00C20D46" w:rsidP="00C20D46">
      <w:pPr>
        <w:bidi/>
        <w:rPr>
          <w:rFonts w:cs="David" w:hint="cs"/>
          <w:u w:val="single"/>
          <w:rtl/>
        </w:rPr>
      </w:pPr>
      <w:r w:rsidRPr="00C20D46">
        <w:rPr>
          <w:rFonts w:cs="David" w:hint="cs"/>
          <w:u w:val="single"/>
          <w:rtl/>
        </w:rPr>
        <w:t>גדעון סער:</w:t>
      </w:r>
    </w:p>
    <w:p w14:paraId="5600E5CA" w14:textId="77777777" w:rsidR="00C20D46" w:rsidRPr="00C20D46" w:rsidRDefault="00C20D46" w:rsidP="00C20D46">
      <w:pPr>
        <w:bidi/>
        <w:rPr>
          <w:rFonts w:cs="David" w:hint="cs"/>
          <w:rtl/>
        </w:rPr>
      </w:pPr>
    </w:p>
    <w:p w14:paraId="7B7C63C6" w14:textId="77777777" w:rsidR="00C20D46" w:rsidRPr="00C20D46" w:rsidRDefault="00C20D46" w:rsidP="00C20D46">
      <w:pPr>
        <w:bidi/>
        <w:rPr>
          <w:rFonts w:cs="David" w:hint="cs"/>
          <w:rtl/>
        </w:rPr>
      </w:pPr>
      <w:r w:rsidRPr="00C20D46">
        <w:rPr>
          <w:rFonts w:cs="David" w:hint="cs"/>
          <w:rtl/>
        </w:rPr>
        <w:tab/>
        <w:t xml:space="preserve"> ברמה העקרונית זה נכון ולגיטימי, כי כאמור התושבים מושפעים במישרין מתוצאות ההכרעה, אבל אני חושב שיכול להיות שאפשר לשקול האם לא נגביל אחוז מהתקציב השנתי כי בכל זאת יכולות להיות - - -</w:t>
      </w:r>
    </w:p>
    <w:p w14:paraId="6E0CAA9F" w14:textId="77777777" w:rsidR="00C20D46" w:rsidRDefault="00C20D46" w:rsidP="00C20D46">
      <w:pPr>
        <w:bidi/>
        <w:rPr>
          <w:rFonts w:cs="David" w:hint="cs"/>
          <w:rtl/>
        </w:rPr>
      </w:pPr>
    </w:p>
    <w:p w14:paraId="76FA942A" w14:textId="77777777" w:rsidR="00C20D46" w:rsidRDefault="00C20D46" w:rsidP="00C20D46">
      <w:pPr>
        <w:bidi/>
        <w:rPr>
          <w:rFonts w:cs="David" w:hint="cs"/>
          <w:rtl/>
        </w:rPr>
      </w:pPr>
    </w:p>
    <w:p w14:paraId="0612F996" w14:textId="77777777" w:rsidR="00C20D46" w:rsidRDefault="00C20D46" w:rsidP="00C20D46">
      <w:pPr>
        <w:bidi/>
        <w:rPr>
          <w:rFonts w:cs="David" w:hint="cs"/>
          <w:rtl/>
        </w:rPr>
      </w:pPr>
    </w:p>
    <w:p w14:paraId="20FD9961" w14:textId="77777777" w:rsidR="00C20D46" w:rsidRDefault="00C20D46" w:rsidP="00C20D46">
      <w:pPr>
        <w:bidi/>
        <w:rPr>
          <w:rFonts w:cs="David" w:hint="cs"/>
          <w:rtl/>
        </w:rPr>
      </w:pPr>
    </w:p>
    <w:p w14:paraId="3BF1E652" w14:textId="77777777" w:rsidR="00C20D46" w:rsidRDefault="00C20D46" w:rsidP="00C20D46">
      <w:pPr>
        <w:bidi/>
        <w:rPr>
          <w:rFonts w:cs="David" w:hint="cs"/>
          <w:rtl/>
        </w:rPr>
      </w:pPr>
    </w:p>
    <w:p w14:paraId="4A1DA796" w14:textId="77777777" w:rsidR="00C20D46" w:rsidRPr="00C20D46" w:rsidRDefault="00C20D46" w:rsidP="00C20D46">
      <w:pPr>
        <w:bidi/>
        <w:rPr>
          <w:rFonts w:cs="David" w:hint="cs"/>
          <w:rtl/>
        </w:rPr>
      </w:pPr>
    </w:p>
    <w:p w14:paraId="6EB3107D" w14:textId="77777777" w:rsidR="00C20D46" w:rsidRPr="00C20D46" w:rsidRDefault="00C20D46" w:rsidP="00C20D46">
      <w:pPr>
        <w:bidi/>
        <w:rPr>
          <w:rFonts w:cs="David" w:hint="cs"/>
          <w:u w:val="single"/>
          <w:rtl/>
        </w:rPr>
      </w:pPr>
      <w:r w:rsidRPr="00C20D46">
        <w:rPr>
          <w:rFonts w:cs="David" w:hint="cs"/>
          <w:u w:val="single"/>
          <w:rtl/>
        </w:rPr>
        <w:t>היו"ר דוד טל:</w:t>
      </w:r>
    </w:p>
    <w:p w14:paraId="668C73EF" w14:textId="77777777" w:rsidR="00C20D46" w:rsidRPr="00C20D46" w:rsidRDefault="00C20D46" w:rsidP="00C20D46">
      <w:pPr>
        <w:bidi/>
        <w:rPr>
          <w:rFonts w:cs="David" w:hint="cs"/>
          <w:rtl/>
        </w:rPr>
      </w:pPr>
    </w:p>
    <w:p w14:paraId="354880A6" w14:textId="77777777" w:rsidR="00C20D46" w:rsidRPr="00C20D46" w:rsidRDefault="00C20D46" w:rsidP="00C20D46">
      <w:pPr>
        <w:bidi/>
        <w:ind w:firstLine="567"/>
        <w:rPr>
          <w:rFonts w:cs="David" w:hint="cs"/>
          <w:rtl/>
        </w:rPr>
      </w:pPr>
      <w:r w:rsidRPr="00C20D46">
        <w:rPr>
          <w:rFonts w:cs="David" w:hint="cs"/>
          <w:rtl/>
        </w:rPr>
        <w:t>נגיד שאתה מסכים כרגע ברמה העקרונית, אם תהיה לך הסתייגות לגבי גובה אחוז ההוצאה, אני לא רוצה להיכנס לשאלה אם המועצה מאוזנת או ל אבל תחשוב על משהו שאם יהיו לך הסתייגויות נדון גם בהם.</w:t>
      </w:r>
    </w:p>
    <w:p w14:paraId="397C3E91" w14:textId="77777777" w:rsidR="00C20D46" w:rsidRPr="00C20D46" w:rsidRDefault="00C20D46" w:rsidP="00C20D46">
      <w:pPr>
        <w:bidi/>
        <w:rPr>
          <w:rFonts w:cs="David" w:hint="cs"/>
          <w:rtl/>
        </w:rPr>
      </w:pPr>
      <w:r w:rsidRPr="00C20D46">
        <w:rPr>
          <w:rFonts w:cs="David" w:hint="cs"/>
          <w:rtl/>
        </w:rPr>
        <w:t xml:space="preserve"> </w:t>
      </w:r>
    </w:p>
    <w:p w14:paraId="6E79077B"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3420EC7A" w14:textId="77777777" w:rsidR="00C20D46" w:rsidRPr="00C20D46" w:rsidRDefault="00C20D46" w:rsidP="00C20D46">
      <w:pPr>
        <w:bidi/>
        <w:rPr>
          <w:rFonts w:cs="David" w:hint="cs"/>
          <w:rtl/>
        </w:rPr>
      </w:pPr>
    </w:p>
    <w:p w14:paraId="6E1CC249" w14:textId="77777777" w:rsidR="00C20D46" w:rsidRPr="00C20D46" w:rsidRDefault="00C20D46" w:rsidP="00C20D46">
      <w:pPr>
        <w:bidi/>
        <w:rPr>
          <w:rFonts w:cs="David" w:hint="cs"/>
          <w:rtl/>
        </w:rPr>
      </w:pPr>
      <w:r w:rsidRPr="00C20D46">
        <w:rPr>
          <w:rFonts w:cs="David" w:hint="cs"/>
          <w:rtl/>
        </w:rPr>
        <w:tab/>
        <w:t xml:space="preserve"> אני מתנגד. זו שאלה פוליטית מובהקת כמו שאמר חבר הכנסת סער, שלא כמו בעניינים שבית המשפט נתן להם בזמנו את הרשות על כך, וגם על כך אני תוהה. קראתי את שני פסקי הדין הללו, האחד נשען על כתפיו של השני, אז קשה היה לשנות ב-180 מעלות וזה תפקידה של הכנסת, קודם ברמה הפרוצדוראלית, להסתכל, ובמקרים מסוימים המחוקק יכול להגיד שבית המשפט העליון אמר את דברו ואני חושב שלא. </w:t>
      </w:r>
    </w:p>
    <w:p w14:paraId="60564CAD" w14:textId="77777777" w:rsidR="00C20D46" w:rsidRPr="00C20D46" w:rsidRDefault="00C20D46" w:rsidP="00C20D46">
      <w:pPr>
        <w:bidi/>
        <w:rPr>
          <w:rFonts w:cs="David" w:hint="cs"/>
          <w:rtl/>
        </w:rPr>
      </w:pPr>
    </w:p>
    <w:p w14:paraId="69C860E3" w14:textId="77777777" w:rsidR="00C20D46" w:rsidRPr="00C20D46" w:rsidRDefault="00C20D46" w:rsidP="00C20D46">
      <w:pPr>
        <w:bidi/>
        <w:rPr>
          <w:rFonts w:cs="David" w:hint="cs"/>
          <w:rtl/>
        </w:rPr>
      </w:pPr>
      <w:r w:rsidRPr="00C20D46">
        <w:rPr>
          <w:rFonts w:cs="David" w:hint="cs"/>
          <w:rtl/>
        </w:rPr>
        <w:tab/>
        <w:t xml:space="preserve">אני חושב שלא במקרה שלפנינו משום שהשאלה היא שאלת קיום, אנחנו גוררים מועצה מקומית או רשות מקומית להשקיע את כל כספה, אנחנו גוררים את הרשות המקומית, לפי תפיסתה, להילחם את מלחמת הקיום בשאלות שהם קיום יומיומי ובמקרה הזה דעתי לא נוחה ממהלך שכזה. </w:t>
      </w:r>
    </w:p>
    <w:p w14:paraId="4739CEB7" w14:textId="77777777" w:rsidR="00C20D46" w:rsidRPr="00C20D46" w:rsidRDefault="00C20D46" w:rsidP="00C20D46">
      <w:pPr>
        <w:bidi/>
        <w:rPr>
          <w:rFonts w:cs="David" w:hint="cs"/>
          <w:rtl/>
        </w:rPr>
      </w:pPr>
    </w:p>
    <w:p w14:paraId="0FBC0BB0" w14:textId="77777777" w:rsidR="00C20D46" w:rsidRPr="00C20D46" w:rsidRDefault="00C20D46" w:rsidP="00C20D46">
      <w:pPr>
        <w:bidi/>
        <w:rPr>
          <w:rFonts w:cs="David" w:hint="cs"/>
          <w:rtl/>
        </w:rPr>
      </w:pPr>
      <w:r w:rsidRPr="00C20D46">
        <w:rPr>
          <w:rFonts w:cs="David" w:hint="cs"/>
          <w:rtl/>
        </w:rPr>
        <w:tab/>
        <w:t>הדבר השני המשמעותי בעיני, אם יש חוק כזה, ואני חושב שנבון המחוקק אמר, גופים שניזונים ממקורות ממשלתיים לא יכולים לנהל את התעמולה הרי מחר בבוקר יבוא המחוקק שיש לו רוב בבית ויגיד שתיקח גם תקציבים ממשלתיים. כנגד מלחמתו של גוף א', במקרה הזה המועצה המרקומית איקס, הממשלה יכולה להוציא מכספה גם כן בלי הגבלה לפי אותו היגיון משום שאם אני משתמש בכספים של משלם המיסים אז גם כאן וגם כאן אני יכול להשתמש בכספי הרוב.</w:t>
      </w:r>
    </w:p>
    <w:p w14:paraId="3C19242C" w14:textId="77777777" w:rsidR="00C20D46" w:rsidRPr="00C20D46" w:rsidRDefault="00C20D46" w:rsidP="00C20D46">
      <w:pPr>
        <w:bidi/>
        <w:rPr>
          <w:rFonts w:cs="David" w:hint="cs"/>
          <w:rtl/>
        </w:rPr>
      </w:pPr>
    </w:p>
    <w:p w14:paraId="2B8D7F88" w14:textId="77777777" w:rsidR="00C20D46" w:rsidRPr="00C20D46" w:rsidRDefault="00C20D46" w:rsidP="00C20D46">
      <w:pPr>
        <w:bidi/>
        <w:rPr>
          <w:rFonts w:cs="David" w:hint="cs"/>
          <w:rtl/>
        </w:rPr>
      </w:pPr>
      <w:r w:rsidRPr="00C20D46">
        <w:rPr>
          <w:rFonts w:cs="David" w:hint="cs"/>
          <w:rtl/>
        </w:rPr>
        <w:tab/>
        <w:t xml:space="preserve">תסבירו לי למה אי אפשר? אם זה כך אז משרד הפנים שהוא גוף מבוקר ומשרד הרווחה שהוא גוף מבוקר ומשרד התחבורה שהוא גוף מבוקר ייקחו מתקציבם וילחמו במועצה האזורית פלונית אלמונית. לכן המחוקק היה נבון אז לאסור את זה ולכן לפי הבנתי כאן צריך להמשיך את זה. אני מתנגד ומסביר את ההיגיון.  </w:t>
      </w:r>
    </w:p>
    <w:p w14:paraId="6E624C2F" w14:textId="77777777" w:rsidR="00C20D46" w:rsidRPr="00C20D46" w:rsidRDefault="00C20D46" w:rsidP="00C20D46">
      <w:pPr>
        <w:bidi/>
        <w:rPr>
          <w:rFonts w:cs="David" w:hint="cs"/>
          <w:rtl/>
        </w:rPr>
      </w:pPr>
    </w:p>
    <w:p w14:paraId="4C11A7BA" w14:textId="77777777" w:rsidR="00C20D46" w:rsidRPr="00C20D46" w:rsidRDefault="00C20D46" w:rsidP="00C20D46">
      <w:pPr>
        <w:bidi/>
        <w:rPr>
          <w:rFonts w:cs="David" w:hint="cs"/>
          <w:u w:val="single"/>
          <w:rtl/>
        </w:rPr>
      </w:pPr>
      <w:r w:rsidRPr="00C20D46">
        <w:rPr>
          <w:rFonts w:cs="David" w:hint="cs"/>
          <w:u w:val="single"/>
          <w:rtl/>
        </w:rPr>
        <w:t>ארבל אסטרחן:</w:t>
      </w:r>
    </w:p>
    <w:p w14:paraId="5C5C5FC3" w14:textId="77777777" w:rsidR="00C20D46" w:rsidRPr="00C20D46" w:rsidRDefault="00C20D46" w:rsidP="00C20D46">
      <w:pPr>
        <w:bidi/>
        <w:rPr>
          <w:rFonts w:cs="David" w:hint="cs"/>
          <w:rtl/>
        </w:rPr>
      </w:pPr>
    </w:p>
    <w:p w14:paraId="5ED2A9D5" w14:textId="77777777" w:rsidR="00C20D46" w:rsidRPr="00C20D46" w:rsidRDefault="00C20D46" w:rsidP="00C20D46">
      <w:pPr>
        <w:bidi/>
        <w:rPr>
          <w:rFonts w:cs="David" w:hint="cs"/>
          <w:rtl/>
        </w:rPr>
      </w:pPr>
      <w:r w:rsidRPr="00C20D46">
        <w:rPr>
          <w:rFonts w:cs="David" w:hint="cs"/>
          <w:rtl/>
        </w:rPr>
        <w:tab/>
        <w:t>אם החוק אכן חל רק על רמת הגולן כפי שמוצע כעת, ידובר רק על רשויות מקומיות שנמצאות  בשטח רמת הגולן.</w:t>
      </w:r>
    </w:p>
    <w:p w14:paraId="52CA4318" w14:textId="77777777" w:rsidR="00C20D46" w:rsidRPr="00C20D46" w:rsidRDefault="00C20D46" w:rsidP="00C20D46">
      <w:pPr>
        <w:bidi/>
        <w:rPr>
          <w:rFonts w:cs="David" w:hint="cs"/>
          <w:rtl/>
        </w:rPr>
      </w:pPr>
    </w:p>
    <w:p w14:paraId="347CCD15" w14:textId="77777777" w:rsidR="00C20D46" w:rsidRPr="00C20D46" w:rsidRDefault="00C20D46" w:rsidP="00C20D46">
      <w:pPr>
        <w:bidi/>
        <w:rPr>
          <w:rFonts w:cs="David" w:hint="cs"/>
          <w:u w:val="single"/>
          <w:rtl/>
        </w:rPr>
      </w:pPr>
      <w:r w:rsidRPr="00C20D46">
        <w:rPr>
          <w:rFonts w:cs="David" w:hint="cs"/>
          <w:u w:val="single"/>
          <w:rtl/>
        </w:rPr>
        <w:t>היו"ר דוד טל:</w:t>
      </w:r>
    </w:p>
    <w:p w14:paraId="32D45E8B" w14:textId="77777777" w:rsidR="00C20D46" w:rsidRPr="00C20D46" w:rsidRDefault="00C20D46" w:rsidP="00C20D46">
      <w:pPr>
        <w:bidi/>
        <w:rPr>
          <w:rFonts w:cs="David" w:hint="cs"/>
          <w:rtl/>
        </w:rPr>
      </w:pPr>
    </w:p>
    <w:p w14:paraId="183BD204" w14:textId="77777777" w:rsidR="00C20D46" w:rsidRPr="00C20D46" w:rsidRDefault="00C20D46" w:rsidP="00C20D46">
      <w:pPr>
        <w:bidi/>
        <w:ind w:firstLine="567"/>
        <w:rPr>
          <w:rFonts w:cs="David" w:hint="cs"/>
          <w:rtl/>
        </w:rPr>
      </w:pPr>
      <w:r w:rsidRPr="00C20D46">
        <w:rPr>
          <w:rFonts w:cs="David" w:hint="cs"/>
          <w:rtl/>
        </w:rPr>
        <w:t>אכן.</w:t>
      </w:r>
    </w:p>
    <w:p w14:paraId="49F49CEC" w14:textId="77777777" w:rsidR="00C20D46" w:rsidRPr="00C20D46" w:rsidRDefault="00C20D46" w:rsidP="00C20D46">
      <w:pPr>
        <w:bidi/>
        <w:rPr>
          <w:rFonts w:cs="David" w:hint="cs"/>
          <w:rtl/>
        </w:rPr>
      </w:pPr>
    </w:p>
    <w:p w14:paraId="4834EFC9"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31DFDAFF" w14:textId="77777777" w:rsidR="00C20D46" w:rsidRPr="00C20D46" w:rsidRDefault="00C20D46" w:rsidP="00C20D46">
      <w:pPr>
        <w:bidi/>
        <w:rPr>
          <w:rFonts w:cs="David" w:hint="cs"/>
          <w:rtl/>
        </w:rPr>
      </w:pPr>
    </w:p>
    <w:p w14:paraId="73E12E78" w14:textId="77777777" w:rsidR="00C20D46" w:rsidRPr="00C20D46" w:rsidRDefault="00C20D46" w:rsidP="00C20D46">
      <w:pPr>
        <w:bidi/>
        <w:rPr>
          <w:rFonts w:cs="David" w:hint="cs"/>
          <w:rtl/>
        </w:rPr>
      </w:pPr>
      <w:r w:rsidRPr="00C20D46">
        <w:rPr>
          <w:rFonts w:cs="David" w:hint="cs"/>
          <w:rtl/>
        </w:rPr>
        <w:tab/>
        <w:t xml:space="preserve"> ולמה זה לא יחול על משרד התחבורה כגוף מבוקר?</w:t>
      </w:r>
    </w:p>
    <w:p w14:paraId="20C09686" w14:textId="77777777" w:rsidR="00C20D46" w:rsidRPr="00C20D46" w:rsidRDefault="00C20D46" w:rsidP="00C20D46">
      <w:pPr>
        <w:bidi/>
        <w:rPr>
          <w:rFonts w:cs="David" w:hint="cs"/>
          <w:rtl/>
        </w:rPr>
      </w:pPr>
    </w:p>
    <w:p w14:paraId="175B5FEF" w14:textId="77777777" w:rsidR="00C20D46" w:rsidRPr="00C20D46" w:rsidRDefault="00C20D46" w:rsidP="00C20D46">
      <w:pPr>
        <w:bidi/>
        <w:rPr>
          <w:rFonts w:cs="David" w:hint="cs"/>
          <w:u w:val="single"/>
          <w:rtl/>
        </w:rPr>
      </w:pPr>
      <w:r w:rsidRPr="00C20D46">
        <w:rPr>
          <w:rFonts w:cs="David" w:hint="cs"/>
          <w:u w:val="single"/>
          <w:rtl/>
        </w:rPr>
        <w:t>איל זנדברג:</w:t>
      </w:r>
    </w:p>
    <w:p w14:paraId="277C11B8" w14:textId="77777777" w:rsidR="00C20D46" w:rsidRPr="00C20D46" w:rsidRDefault="00C20D46" w:rsidP="00C20D46">
      <w:pPr>
        <w:bidi/>
        <w:rPr>
          <w:rFonts w:cs="David" w:hint="cs"/>
          <w:rtl/>
        </w:rPr>
      </w:pPr>
    </w:p>
    <w:p w14:paraId="5DC074AB" w14:textId="77777777" w:rsidR="00C20D46" w:rsidRPr="00C20D46" w:rsidRDefault="00C20D46" w:rsidP="00C20D46">
      <w:pPr>
        <w:bidi/>
        <w:rPr>
          <w:rFonts w:cs="David" w:hint="cs"/>
          <w:rtl/>
        </w:rPr>
      </w:pPr>
      <w:r w:rsidRPr="00C20D46">
        <w:rPr>
          <w:rFonts w:cs="David" w:hint="cs"/>
          <w:rtl/>
        </w:rPr>
        <w:tab/>
        <w:t>זו שאלה אם זה יחול או לא יחול.</w:t>
      </w:r>
    </w:p>
    <w:p w14:paraId="3B48A022" w14:textId="77777777" w:rsidR="00C20D46" w:rsidRPr="00C20D46" w:rsidRDefault="00C20D46" w:rsidP="00C20D46">
      <w:pPr>
        <w:bidi/>
        <w:rPr>
          <w:rFonts w:cs="David" w:hint="cs"/>
          <w:rtl/>
        </w:rPr>
      </w:pPr>
    </w:p>
    <w:p w14:paraId="6C341449"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24FB2FDA" w14:textId="77777777" w:rsidR="00C20D46" w:rsidRPr="00C20D46" w:rsidRDefault="00C20D46" w:rsidP="00C20D46">
      <w:pPr>
        <w:bidi/>
        <w:rPr>
          <w:rFonts w:cs="David" w:hint="cs"/>
          <w:rtl/>
        </w:rPr>
      </w:pPr>
    </w:p>
    <w:p w14:paraId="5367976F" w14:textId="77777777" w:rsidR="00C20D46" w:rsidRPr="00C20D46" w:rsidRDefault="00C20D46" w:rsidP="00C20D46">
      <w:pPr>
        <w:bidi/>
        <w:rPr>
          <w:rFonts w:cs="David" w:hint="cs"/>
          <w:rtl/>
        </w:rPr>
      </w:pPr>
      <w:r w:rsidRPr="00C20D46">
        <w:rPr>
          <w:rFonts w:cs="David" w:hint="cs"/>
          <w:rtl/>
        </w:rPr>
        <w:tab/>
        <w:t xml:space="preserve"> והתשובה שלך כיועץ משפטי? כשקראתי את הבג"ץ לא הבנתי אותו.</w:t>
      </w:r>
    </w:p>
    <w:p w14:paraId="482963FA" w14:textId="77777777" w:rsidR="00C20D46" w:rsidRDefault="00C20D46" w:rsidP="00C20D46">
      <w:pPr>
        <w:bidi/>
        <w:rPr>
          <w:rFonts w:cs="David" w:hint="cs"/>
          <w:rtl/>
        </w:rPr>
      </w:pPr>
    </w:p>
    <w:p w14:paraId="76ED41D0" w14:textId="77777777" w:rsidR="00C20D46" w:rsidRDefault="00C20D46" w:rsidP="00C20D46">
      <w:pPr>
        <w:bidi/>
        <w:rPr>
          <w:rFonts w:cs="David" w:hint="cs"/>
          <w:rtl/>
        </w:rPr>
      </w:pPr>
    </w:p>
    <w:p w14:paraId="0702BA28" w14:textId="77777777" w:rsidR="00C20D46" w:rsidRDefault="00C20D46" w:rsidP="00C20D46">
      <w:pPr>
        <w:bidi/>
        <w:rPr>
          <w:rFonts w:cs="David" w:hint="cs"/>
          <w:rtl/>
        </w:rPr>
      </w:pPr>
    </w:p>
    <w:p w14:paraId="0EAC5219" w14:textId="77777777" w:rsidR="00C20D46" w:rsidRDefault="00C20D46" w:rsidP="00C20D46">
      <w:pPr>
        <w:bidi/>
        <w:rPr>
          <w:rFonts w:cs="David" w:hint="cs"/>
          <w:rtl/>
        </w:rPr>
      </w:pPr>
    </w:p>
    <w:p w14:paraId="03D63A17" w14:textId="77777777" w:rsidR="00C20D46" w:rsidRDefault="00C20D46" w:rsidP="00C20D46">
      <w:pPr>
        <w:bidi/>
        <w:rPr>
          <w:rFonts w:cs="David" w:hint="cs"/>
          <w:rtl/>
        </w:rPr>
      </w:pPr>
    </w:p>
    <w:p w14:paraId="4C7F2FE3" w14:textId="77777777" w:rsidR="00C20D46" w:rsidRPr="00C20D46" w:rsidRDefault="00C20D46" w:rsidP="00C20D46">
      <w:pPr>
        <w:bidi/>
        <w:rPr>
          <w:rFonts w:cs="David" w:hint="cs"/>
          <w:rtl/>
        </w:rPr>
      </w:pPr>
    </w:p>
    <w:p w14:paraId="465D05C2" w14:textId="77777777" w:rsidR="00C20D46" w:rsidRPr="00C20D46" w:rsidRDefault="00C20D46" w:rsidP="00C20D46">
      <w:pPr>
        <w:bidi/>
        <w:rPr>
          <w:rFonts w:cs="David" w:hint="cs"/>
          <w:rtl/>
        </w:rPr>
      </w:pPr>
      <w:r w:rsidRPr="00C20D46">
        <w:rPr>
          <w:rFonts w:cs="David" w:hint="cs"/>
          <w:u w:val="single"/>
          <w:rtl/>
        </w:rPr>
        <w:t>גדעון סער:</w:t>
      </w:r>
    </w:p>
    <w:p w14:paraId="79B2CBB3" w14:textId="77777777" w:rsidR="00C20D46" w:rsidRPr="00C20D46" w:rsidRDefault="00C20D46" w:rsidP="00C20D46">
      <w:pPr>
        <w:bidi/>
        <w:rPr>
          <w:rFonts w:cs="David" w:hint="cs"/>
          <w:rtl/>
        </w:rPr>
      </w:pPr>
    </w:p>
    <w:p w14:paraId="5B3D8544" w14:textId="77777777" w:rsidR="00C20D46" w:rsidRPr="00C20D46" w:rsidRDefault="00C20D46" w:rsidP="00C20D46">
      <w:pPr>
        <w:bidi/>
        <w:rPr>
          <w:rFonts w:cs="David" w:hint="cs"/>
          <w:rtl/>
        </w:rPr>
      </w:pPr>
      <w:r w:rsidRPr="00C20D46">
        <w:rPr>
          <w:rFonts w:cs="David" w:hint="cs"/>
          <w:rtl/>
        </w:rPr>
        <w:tab/>
        <w:t xml:space="preserve"> אני לא משוכנע כמוכם כי יכול להיות שאם התושבים בעוטף עזה היו יודעים מה יקרה אחרי ההתנתקות יכול להיות שהם היו מבקשים גם להשתתף בעניין כה במאבק נגד התכנית.</w:t>
      </w:r>
    </w:p>
    <w:p w14:paraId="622E69A0" w14:textId="77777777" w:rsidR="00C20D46" w:rsidRPr="00C20D46" w:rsidRDefault="00C20D46" w:rsidP="00C20D46">
      <w:pPr>
        <w:bidi/>
        <w:rPr>
          <w:rFonts w:cs="David" w:hint="cs"/>
          <w:rtl/>
        </w:rPr>
      </w:pPr>
    </w:p>
    <w:p w14:paraId="29971CDB"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253ACF75" w14:textId="77777777" w:rsidR="00C20D46" w:rsidRPr="00C20D46" w:rsidRDefault="00C20D46" w:rsidP="00C20D46">
      <w:pPr>
        <w:bidi/>
        <w:rPr>
          <w:rFonts w:cs="David" w:hint="cs"/>
          <w:rtl/>
        </w:rPr>
      </w:pPr>
    </w:p>
    <w:p w14:paraId="5C35836F" w14:textId="77777777" w:rsidR="00C20D46" w:rsidRPr="00C20D46" w:rsidRDefault="00C20D46" w:rsidP="00C20D46">
      <w:pPr>
        <w:bidi/>
        <w:rPr>
          <w:rFonts w:cs="David" w:hint="cs"/>
          <w:rtl/>
        </w:rPr>
      </w:pPr>
      <w:r w:rsidRPr="00C20D46">
        <w:rPr>
          <w:rFonts w:cs="David" w:hint="cs"/>
          <w:rtl/>
        </w:rPr>
        <w:tab/>
        <w:t xml:space="preserve"> זו הסיבה שמבחינה אסטרטגית צריך לחשוב אחרת.</w:t>
      </w:r>
    </w:p>
    <w:p w14:paraId="0C00218E" w14:textId="77777777" w:rsidR="00C20D46" w:rsidRPr="00C20D46" w:rsidRDefault="00C20D46" w:rsidP="00C20D46">
      <w:pPr>
        <w:bidi/>
        <w:rPr>
          <w:rFonts w:cs="David" w:hint="cs"/>
          <w:rtl/>
        </w:rPr>
      </w:pPr>
    </w:p>
    <w:p w14:paraId="7C13EB19" w14:textId="77777777" w:rsidR="00C20D46" w:rsidRPr="00C20D46" w:rsidRDefault="00C20D46" w:rsidP="00C20D46">
      <w:pPr>
        <w:bidi/>
        <w:rPr>
          <w:rFonts w:cs="David" w:hint="cs"/>
          <w:rtl/>
        </w:rPr>
      </w:pPr>
      <w:r w:rsidRPr="00C20D46">
        <w:rPr>
          <w:rFonts w:cs="David" w:hint="cs"/>
          <w:u w:val="single"/>
          <w:rtl/>
        </w:rPr>
        <w:t>היו"ר דוד טל:</w:t>
      </w:r>
    </w:p>
    <w:p w14:paraId="232F05DC" w14:textId="77777777" w:rsidR="00C20D46" w:rsidRPr="00C20D46" w:rsidRDefault="00C20D46" w:rsidP="00C20D46">
      <w:pPr>
        <w:bidi/>
        <w:rPr>
          <w:rFonts w:cs="David" w:hint="cs"/>
          <w:rtl/>
        </w:rPr>
      </w:pPr>
    </w:p>
    <w:p w14:paraId="5E00926D" w14:textId="77777777" w:rsidR="00C20D46" w:rsidRPr="00C20D46" w:rsidRDefault="00C20D46" w:rsidP="00C20D46">
      <w:pPr>
        <w:bidi/>
        <w:rPr>
          <w:rFonts w:cs="David" w:hint="cs"/>
          <w:rtl/>
        </w:rPr>
      </w:pPr>
      <w:r w:rsidRPr="00C20D46">
        <w:rPr>
          <w:rFonts w:cs="David" w:hint="cs"/>
          <w:rtl/>
        </w:rPr>
        <w:tab/>
        <w:t>כל ישוב הופך להיות קרוב יותר לגבול, אין לזה סוף, נותיר את זה כך ונמשיך הלאה.</w:t>
      </w:r>
    </w:p>
    <w:p w14:paraId="56FE40B4" w14:textId="77777777" w:rsidR="00C20D46" w:rsidRPr="00C20D46" w:rsidRDefault="00C20D46" w:rsidP="00C20D46">
      <w:pPr>
        <w:bidi/>
        <w:rPr>
          <w:rFonts w:cs="David" w:hint="cs"/>
          <w:rtl/>
        </w:rPr>
      </w:pPr>
    </w:p>
    <w:p w14:paraId="730522D0"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27157535" w14:textId="77777777" w:rsidR="00C20D46" w:rsidRPr="00C20D46" w:rsidRDefault="00C20D46" w:rsidP="00C20D46">
      <w:pPr>
        <w:bidi/>
        <w:rPr>
          <w:rFonts w:cs="David" w:hint="cs"/>
          <w:rtl/>
        </w:rPr>
      </w:pPr>
    </w:p>
    <w:p w14:paraId="7D3E3E9A" w14:textId="77777777" w:rsidR="00C20D46" w:rsidRPr="00C20D46" w:rsidRDefault="00C20D46" w:rsidP="00C20D46">
      <w:pPr>
        <w:bidi/>
        <w:rPr>
          <w:rFonts w:cs="David" w:hint="cs"/>
          <w:rtl/>
        </w:rPr>
      </w:pPr>
      <w:r w:rsidRPr="00C20D46">
        <w:rPr>
          <w:rFonts w:cs="David" w:hint="cs"/>
          <w:rtl/>
        </w:rPr>
        <w:tab/>
        <w:t xml:space="preserve"> אני רק שואל את השאלה האם גם משרד ממשלתי הוא גוף מבוקר.</w:t>
      </w:r>
    </w:p>
    <w:p w14:paraId="57F49DAB" w14:textId="77777777" w:rsidR="00C20D46" w:rsidRPr="00C20D46" w:rsidRDefault="00C20D46" w:rsidP="00C20D46">
      <w:pPr>
        <w:bidi/>
        <w:rPr>
          <w:rFonts w:cs="David" w:hint="cs"/>
          <w:rtl/>
        </w:rPr>
      </w:pPr>
    </w:p>
    <w:p w14:paraId="5E518F8C" w14:textId="77777777" w:rsidR="00C20D46" w:rsidRPr="00C20D46" w:rsidRDefault="00C20D46" w:rsidP="00C20D46">
      <w:pPr>
        <w:bidi/>
        <w:rPr>
          <w:rFonts w:cs="David" w:hint="cs"/>
          <w:u w:val="single"/>
          <w:rtl/>
        </w:rPr>
      </w:pPr>
      <w:r w:rsidRPr="00C20D46">
        <w:rPr>
          <w:rFonts w:cs="David" w:hint="cs"/>
          <w:u w:val="single"/>
          <w:rtl/>
        </w:rPr>
        <w:t>היו"ר דוד טל:</w:t>
      </w:r>
    </w:p>
    <w:p w14:paraId="79FCD34F" w14:textId="77777777" w:rsidR="00C20D46" w:rsidRPr="00C20D46" w:rsidRDefault="00C20D46" w:rsidP="00C20D46">
      <w:pPr>
        <w:bidi/>
        <w:rPr>
          <w:rFonts w:cs="David" w:hint="cs"/>
          <w:rtl/>
        </w:rPr>
      </w:pPr>
    </w:p>
    <w:p w14:paraId="73437BA7" w14:textId="77777777" w:rsidR="00C20D46" w:rsidRPr="00C20D46" w:rsidRDefault="00C20D46" w:rsidP="00C20D46">
      <w:pPr>
        <w:bidi/>
        <w:rPr>
          <w:rFonts w:cs="David" w:hint="cs"/>
          <w:rtl/>
        </w:rPr>
      </w:pPr>
      <w:r w:rsidRPr="00C20D46">
        <w:rPr>
          <w:rFonts w:cs="David" w:hint="cs"/>
          <w:rtl/>
        </w:rPr>
        <w:tab/>
        <w:t>הכרענו כבר בזה, לא דיברנו על שמרד התחבורה אבל דיברנו על רשות מקומית.</w:t>
      </w:r>
    </w:p>
    <w:p w14:paraId="7EEB9C8A" w14:textId="77777777" w:rsidR="00C20D46" w:rsidRPr="00C20D46" w:rsidRDefault="00C20D46" w:rsidP="00C20D46">
      <w:pPr>
        <w:bidi/>
        <w:rPr>
          <w:rFonts w:cs="David" w:hint="cs"/>
          <w:rtl/>
        </w:rPr>
      </w:pPr>
    </w:p>
    <w:p w14:paraId="2FE16979" w14:textId="77777777" w:rsidR="00C20D46" w:rsidRPr="00C20D46" w:rsidRDefault="00C20D46" w:rsidP="00C20D46">
      <w:pPr>
        <w:bidi/>
        <w:rPr>
          <w:rFonts w:cs="David" w:hint="cs"/>
          <w:u w:val="single"/>
          <w:rtl/>
        </w:rPr>
      </w:pPr>
      <w:r w:rsidRPr="00C20D46">
        <w:rPr>
          <w:rFonts w:cs="David" w:hint="cs"/>
          <w:u w:val="single"/>
          <w:rtl/>
        </w:rPr>
        <w:t>יצחק לוי:</w:t>
      </w:r>
    </w:p>
    <w:p w14:paraId="75980CDD" w14:textId="77777777" w:rsidR="00C20D46" w:rsidRPr="00C20D46" w:rsidRDefault="00C20D46" w:rsidP="00C20D46">
      <w:pPr>
        <w:bidi/>
        <w:rPr>
          <w:rFonts w:cs="David" w:hint="cs"/>
          <w:rtl/>
        </w:rPr>
      </w:pPr>
    </w:p>
    <w:p w14:paraId="6532662E" w14:textId="77777777" w:rsidR="00C20D46" w:rsidRPr="00C20D46" w:rsidRDefault="00C20D46" w:rsidP="00C20D46">
      <w:pPr>
        <w:bidi/>
        <w:rPr>
          <w:rFonts w:cs="David" w:hint="cs"/>
          <w:rtl/>
        </w:rPr>
      </w:pPr>
      <w:r w:rsidRPr="00C20D46">
        <w:rPr>
          <w:rFonts w:cs="David" w:hint="cs"/>
          <w:rtl/>
        </w:rPr>
        <w:tab/>
        <w:t xml:space="preserve"> יש ממשלה, כל משרד יעשה תעמולה?</w:t>
      </w:r>
    </w:p>
    <w:p w14:paraId="5986E221" w14:textId="77777777" w:rsidR="00C20D46" w:rsidRPr="00C20D46" w:rsidRDefault="00C20D46" w:rsidP="00C20D46">
      <w:pPr>
        <w:bidi/>
        <w:rPr>
          <w:rFonts w:cs="David" w:hint="cs"/>
          <w:rtl/>
        </w:rPr>
      </w:pPr>
    </w:p>
    <w:p w14:paraId="269DE9A7"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3196118" w14:textId="77777777" w:rsidR="00C20D46" w:rsidRPr="00C20D46" w:rsidRDefault="00C20D46" w:rsidP="00C20D46">
      <w:pPr>
        <w:bidi/>
        <w:rPr>
          <w:rFonts w:cs="David" w:hint="cs"/>
          <w:rtl/>
        </w:rPr>
      </w:pPr>
    </w:p>
    <w:p w14:paraId="4FAE9CC0" w14:textId="77777777" w:rsidR="00C20D46" w:rsidRPr="00C20D46" w:rsidRDefault="00C20D46" w:rsidP="00C20D46">
      <w:pPr>
        <w:bidi/>
        <w:rPr>
          <w:rFonts w:cs="David" w:hint="cs"/>
          <w:rtl/>
        </w:rPr>
      </w:pPr>
      <w:r w:rsidRPr="00C20D46">
        <w:rPr>
          <w:rFonts w:cs="David" w:hint="cs"/>
          <w:rtl/>
        </w:rPr>
        <w:tab/>
        <w:t xml:space="preserve"> ההסתייגות שלי תנוסח גם?</w:t>
      </w:r>
    </w:p>
    <w:p w14:paraId="78C05314" w14:textId="77777777" w:rsidR="00C20D46" w:rsidRPr="00C20D46" w:rsidRDefault="00C20D46" w:rsidP="00C20D46">
      <w:pPr>
        <w:bidi/>
        <w:rPr>
          <w:rFonts w:cs="David" w:hint="cs"/>
          <w:rtl/>
        </w:rPr>
      </w:pPr>
    </w:p>
    <w:p w14:paraId="05402499" w14:textId="77777777" w:rsidR="00C20D46" w:rsidRPr="00C20D46" w:rsidRDefault="00C20D46" w:rsidP="00C20D46">
      <w:pPr>
        <w:bidi/>
        <w:rPr>
          <w:rFonts w:cs="David" w:hint="cs"/>
          <w:u w:val="single"/>
          <w:rtl/>
        </w:rPr>
      </w:pPr>
      <w:r w:rsidRPr="00C20D46">
        <w:rPr>
          <w:rFonts w:cs="David" w:hint="cs"/>
          <w:u w:val="single"/>
          <w:rtl/>
        </w:rPr>
        <w:t>היו"ר דוד טל:</w:t>
      </w:r>
    </w:p>
    <w:p w14:paraId="08C8BEA7" w14:textId="77777777" w:rsidR="00C20D46" w:rsidRPr="00C20D46" w:rsidRDefault="00C20D46" w:rsidP="00C20D46">
      <w:pPr>
        <w:bidi/>
        <w:rPr>
          <w:rFonts w:cs="David" w:hint="cs"/>
          <w:rtl/>
        </w:rPr>
      </w:pPr>
    </w:p>
    <w:p w14:paraId="1846C192" w14:textId="77777777" w:rsidR="00C20D46" w:rsidRPr="00C20D46" w:rsidRDefault="00C20D46" w:rsidP="00C20D46">
      <w:pPr>
        <w:bidi/>
        <w:rPr>
          <w:rFonts w:cs="David" w:hint="cs"/>
          <w:rtl/>
        </w:rPr>
      </w:pPr>
      <w:r w:rsidRPr="00C20D46">
        <w:rPr>
          <w:rFonts w:cs="David" w:hint="cs"/>
          <w:rtl/>
        </w:rPr>
        <w:tab/>
        <w:t xml:space="preserve">בודאי. </w:t>
      </w:r>
    </w:p>
    <w:p w14:paraId="6D7CBAA7" w14:textId="77777777" w:rsidR="00C20D46" w:rsidRPr="00C20D46" w:rsidRDefault="00C20D46" w:rsidP="00C20D46">
      <w:pPr>
        <w:bidi/>
        <w:rPr>
          <w:rFonts w:cs="David" w:hint="cs"/>
          <w:rtl/>
        </w:rPr>
      </w:pPr>
    </w:p>
    <w:p w14:paraId="651196D8" w14:textId="77777777" w:rsidR="00C20D46" w:rsidRPr="00C20D46" w:rsidRDefault="00C20D46" w:rsidP="00C20D46">
      <w:pPr>
        <w:bidi/>
        <w:rPr>
          <w:rFonts w:cs="David" w:hint="cs"/>
          <w:u w:val="single"/>
          <w:rtl/>
        </w:rPr>
      </w:pPr>
      <w:r w:rsidRPr="00C20D46">
        <w:rPr>
          <w:rFonts w:cs="David" w:hint="cs"/>
          <w:u w:val="single"/>
          <w:rtl/>
        </w:rPr>
        <w:t>ארבל אסטרחן:</w:t>
      </w:r>
    </w:p>
    <w:p w14:paraId="6ED4D82C" w14:textId="77777777" w:rsidR="00C20D46" w:rsidRPr="00C20D46" w:rsidRDefault="00C20D46" w:rsidP="00C20D46">
      <w:pPr>
        <w:bidi/>
        <w:rPr>
          <w:rFonts w:cs="David" w:hint="cs"/>
          <w:rtl/>
        </w:rPr>
      </w:pPr>
    </w:p>
    <w:p w14:paraId="76760BEA" w14:textId="77777777" w:rsidR="00C20D46" w:rsidRPr="00C20D46" w:rsidRDefault="00C20D46" w:rsidP="00C20D46">
      <w:pPr>
        <w:bidi/>
        <w:rPr>
          <w:rFonts w:cs="David" w:hint="cs"/>
          <w:rtl/>
        </w:rPr>
      </w:pPr>
      <w:r w:rsidRPr="00C20D46">
        <w:rPr>
          <w:rFonts w:cs="David" w:hint="cs"/>
          <w:rtl/>
        </w:rPr>
        <w:tab/>
        <w:t xml:space="preserve">שלב א' נשאר עם הסייג של רשויות מקומיות בגולן. סעיף 2ב' מדבר על שימוש בתעמולה בשמו ובדמותו של איש כוחות הביטחון שנפצע או נהרג או מי שנפגע בפעולות איבה ועל איסור שימוש בתעמולת בחירות בצה"ל באופן העשוי ליצור רושם כי צה"ל מזוהה עם מפלגה או רשימת מועמדים. </w:t>
      </w:r>
    </w:p>
    <w:p w14:paraId="29B3FAA2" w14:textId="77777777" w:rsidR="00C20D46" w:rsidRPr="00C20D46" w:rsidRDefault="00C20D46" w:rsidP="00C20D46">
      <w:pPr>
        <w:bidi/>
        <w:rPr>
          <w:rFonts w:cs="David" w:hint="cs"/>
          <w:rtl/>
        </w:rPr>
      </w:pPr>
    </w:p>
    <w:p w14:paraId="78A2DE9B" w14:textId="77777777" w:rsidR="00C20D46" w:rsidRPr="00C20D46" w:rsidRDefault="00C20D46" w:rsidP="00C20D46">
      <w:pPr>
        <w:bidi/>
        <w:rPr>
          <w:rFonts w:cs="David" w:hint="cs"/>
          <w:rtl/>
        </w:rPr>
      </w:pPr>
      <w:r w:rsidRPr="00C20D46">
        <w:rPr>
          <w:rFonts w:cs="David" w:hint="cs"/>
          <w:u w:val="single"/>
          <w:rtl/>
        </w:rPr>
        <w:t>היו"ר דוד טל:</w:t>
      </w:r>
    </w:p>
    <w:p w14:paraId="1B42E4A2" w14:textId="77777777" w:rsidR="00C20D46" w:rsidRPr="00C20D46" w:rsidRDefault="00C20D46" w:rsidP="00C20D46">
      <w:pPr>
        <w:bidi/>
        <w:rPr>
          <w:rFonts w:cs="David" w:hint="cs"/>
          <w:rtl/>
        </w:rPr>
      </w:pPr>
      <w:r w:rsidRPr="00C20D46">
        <w:rPr>
          <w:rFonts w:cs="David" w:hint="cs"/>
          <w:rtl/>
        </w:rPr>
        <w:tab/>
      </w:r>
    </w:p>
    <w:p w14:paraId="7049EC4C" w14:textId="77777777" w:rsidR="00C20D46" w:rsidRPr="00C20D46" w:rsidRDefault="00C20D46" w:rsidP="00C20D46">
      <w:pPr>
        <w:bidi/>
        <w:ind w:firstLine="567"/>
        <w:rPr>
          <w:rFonts w:cs="David" w:hint="cs"/>
          <w:rtl/>
        </w:rPr>
      </w:pPr>
      <w:r w:rsidRPr="00C20D46">
        <w:rPr>
          <w:rFonts w:cs="David" w:hint="cs"/>
          <w:rtl/>
        </w:rPr>
        <w:t>נשארים צמודים על זה בשינויים המחויבים.</w:t>
      </w:r>
    </w:p>
    <w:p w14:paraId="5EFB0A75" w14:textId="77777777" w:rsidR="00C20D46" w:rsidRPr="00C20D46" w:rsidRDefault="00C20D46" w:rsidP="00C20D46">
      <w:pPr>
        <w:bidi/>
        <w:rPr>
          <w:rFonts w:cs="David" w:hint="cs"/>
          <w:rtl/>
        </w:rPr>
      </w:pPr>
    </w:p>
    <w:p w14:paraId="5FCD053E" w14:textId="77777777" w:rsidR="00C20D46" w:rsidRPr="00C20D46" w:rsidRDefault="00C20D46" w:rsidP="00C20D46">
      <w:pPr>
        <w:bidi/>
        <w:rPr>
          <w:rFonts w:cs="David" w:hint="cs"/>
          <w:u w:val="single"/>
          <w:rtl/>
        </w:rPr>
      </w:pPr>
      <w:r w:rsidRPr="00C20D46">
        <w:rPr>
          <w:rFonts w:cs="David" w:hint="cs"/>
          <w:u w:val="single"/>
          <w:rtl/>
        </w:rPr>
        <w:t>ארבל אסטרחן:</w:t>
      </w:r>
    </w:p>
    <w:p w14:paraId="574EF416" w14:textId="77777777" w:rsidR="00C20D46" w:rsidRPr="00C20D46" w:rsidRDefault="00C20D46" w:rsidP="00C20D46">
      <w:pPr>
        <w:bidi/>
        <w:rPr>
          <w:rFonts w:cs="David" w:hint="cs"/>
          <w:rtl/>
        </w:rPr>
      </w:pPr>
    </w:p>
    <w:p w14:paraId="0AF6E4A9" w14:textId="77777777" w:rsidR="00C20D46" w:rsidRPr="00C20D46" w:rsidRDefault="00C20D46" w:rsidP="00C20D46">
      <w:pPr>
        <w:bidi/>
        <w:rPr>
          <w:rFonts w:cs="David" w:hint="cs"/>
          <w:rtl/>
        </w:rPr>
      </w:pPr>
      <w:r w:rsidRPr="00C20D46">
        <w:rPr>
          <w:rFonts w:cs="David" w:hint="cs"/>
          <w:rtl/>
        </w:rPr>
        <w:tab/>
        <w:t>סעיף 2ג' מדבר על ילדים. לא ישותף בתעמולת בחירות  ילד שגילו מתחת ל- 15 למעט שימוש בצילום או הקלטה בהם מופיע ילד בפעילות שגרתית.</w:t>
      </w:r>
    </w:p>
    <w:p w14:paraId="3CAED3C1" w14:textId="77777777" w:rsidR="00C20D46" w:rsidRPr="00C20D46" w:rsidRDefault="00C20D46" w:rsidP="00C20D46">
      <w:pPr>
        <w:bidi/>
        <w:rPr>
          <w:rFonts w:cs="David" w:hint="cs"/>
          <w:rtl/>
        </w:rPr>
      </w:pPr>
    </w:p>
    <w:p w14:paraId="19FE5AF9" w14:textId="77777777" w:rsidR="00C20D46" w:rsidRPr="00C20D46" w:rsidRDefault="00C20D46" w:rsidP="00C20D46">
      <w:pPr>
        <w:bidi/>
        <w:rPr>
          <w:rFonts w:cs="David" w:hint="cs"/>
          <w:u w:val="single"/>
          <w:rtl/>
        </w:rPr>
      </w:pPr>
      <w:r w:rsidRPr="00C20D46">
        <w:rPr>
          <w:rFonts w:cs="David" w:hint="cs"/>
          <w:u w:val="single"/>
          <w:rtl/>
        </w:rPr>
        <w:t>עומר זון:</w:t>
      </w:r>
    </w:p>
    <w:p w14:paraId="4DF4BD5A" w14:textId="77777777" w:rsidR="00C20D46" w:rsidRPr="00C20D46" w:rsidRDefault="00C20D46" w:rsidP="00C20D46">
      <w:pPr>
        <w:bidi/>
        <w:rPr>
          <w:rFonts w:cs="David" w:hint="cs"/>
          <w:rtl/>
        </w:rPr>
      </w:pPr>
    </w:p>
    <w:p w14:paraId="4110F6B1" w14:textId="77777777" w:rsidR="00C20D46" w:rsidRPr="00C20D46" w:rsidRDefault="00C20D46" w:rsidP="00C20D46">
      <w:pPr>
        <w:bidi/>
        <w:rPr>
          <w:rFonts w:cs="David" w:hint="cs"/>
          <w:rtl/>
        </w:rPr>
      </w:pPr>
      <w:r w:rsidRPr="00C20D46">
        <w:rPr>
          <w:rFonts w:cs="David" w:hint="cs"/>
          <w:rtl/>
        </w:rPr>
        <w:tab/>
        <w:t>בזמנו הראו את אריק שרון עם הילדים בחווה.</w:t>
      </w:r>
    </w:p>
    <w:p w14:paraId="42D4CBB4" w14:textId="77777777" w:rsidR="00C20D46" w:rsidRDefault="00C20D46" w:rsidP="00C20D46">
      <w:pPr>
        <w:bidi/>
        <w:rPr>
          <w:rFonts w:cs="David" w:hint="cs"/>
          <w:u w:val="single"/>
          <w:rtl/>
        </w:rPr>
      </w:pPr>
    </w:p>
    <w:p w14:paraId="78978557" w14:textId="77777777" w:rsidR="00C20D46" w:rsidRDefault="00C20D46" w:rsidP="00C20D46">
      <w:pPr>
        <w:bidi/>
        <w:rPr>
          <w:rFonts w:cs="David" w:hint="cs"/>
          <w:u w:val="single"/>
          <w:rtl/>
        </w:rPr>
      </w:pPr>
    </w:p>
    <w:p w14:paraId="67E34959" w14:textId="77777777" w:rsidR="00C20D46" w:rsidRDefault="00C20D46" w:rsidP="00C20D46">
      <w:pPr>
        <w:bidi/>
        <w:rPr>
          <w:rFonts w:cs="David" w:hint="cs"/>
          <w:u w:val="single"/>
          <w:rtl/>
        </w:rPr>
      </w:pPr>
    </w:p>
    <w:p w14:paraId="1581C728" w14:textId="77777777" w:rsidR="00C20D46" w:rsidRDefault="00C20D46" w:rsidP="00C20D46">
      <w:pPr>
        <w:bidi/>
        <w:rPr>
          <w:rFonts w:cs="David" w:hint="cs"/>
          <w:u w:val="single"/>
          <w:rtl/>
        </w:rPr>
      </w:pPr>
    </w:p>
    <w:p w14:paraId="2EC20B9F" w14:textId="77777777" w:rsidR="00C20D46" w:rsidRDefault="00C20D46" w:rsidP="00C20D46">
      <w:pPr>
        <w:bidi/>
        <w:rPr>
          <w:rFonts w:cs="David" w:hint="cs"/>
          <w:u w:val="single"/>
          <w:rtl/>
        </w:rPr>
      </w:pPr>
    </w:p>
    <w:p w14:paraId="65448E2E" w14:textId="77777777" w:rsidR="00C20D46" w:rsidRDefault="00C20D46" w:rsidP="00C20D46">
      <w:pPr>
        <w:bidi/>
        <w:rPr>
          <w:rFonts w:cs="David" w:hint="cs"/>
          <w:u w:val="single"/>
          <w:rtl/>
        </w:rPr>
      </w:pPr>
    </w:p>
    <w:p w14:paraId="120F5620" w14:textId="77777777" w:rsidR="00C20D46" w:rsidRPr="00C20D46" w:rsidRDefault="00C20D46" w:rsidP="00C20D46">
      <w:pPr>
        <w:bidi/>
        <w:rPr>
          <w:rFonts w:cs="David" w:hint="cs"/>
          <w:u w:val="single"/>
          <w:rtl/>
        </w:rPr>
      </w:pPr>
    </w:p>
    <w:p w14:paraId="7167D42D" w14:textId="77777777" w:rsidR="00C20D46" w:rsidRPr="00C20D46" w:rsidRDefault="00C20D46" w:rsidP="00C20D46">
      <w:pPr>
        <w:bidi/>
        <w:rPr>
          <w:rFonts w:cs="David" w:hint="cs"/>
          <w:u w:val="single"/>
          <w:rtl/>
        </w:rPr>
      </w:pPr>
      <w:r w:rsidRPr="00C20D46">
        <w:rPr>
          <w:rFonts w:cs="David" w:hint="cs"/>
          <w:u w:val="single"/>
          <w:rtl/>
        </w:rPr>
        <w:t>תמי אדרי:</w:t>
      </w:r>
    </w:p>
    <w:p w14:paraId="3743B849" w14:textId="77777777" w:rsidR="00C20D46" w:rsidRPr="00C20D46" w:rsidRDefault="00C20D46" w:rsidP="00C20D46">
      <w:pPr>
        <w:bidi/>
        <w:rPr>
          <w:rFonts w:cs="David" w:hint="cs"/>
          <w:rtl/>
        </w:rPr>
      </w:pPr>
    </w:p>
    <w:p w14:paraId="3C019EC3" w14:textId="77777777" w:rsidR="00C20D46" w:rsidRPr="00C20D46" w:rsidRDefault="00C20D46" w:rsidP="00C20D46">
      <w:pPr>
        <w:bidi/>
        <w:ind w:firstLine="567"/>
        <w:rPr>
          <w:rFonts w:cs="David" w:hint="cs"/>
          <w:rtl/>
        </w:rPr>
      </w:pPr>
      <w:r w:rsidRPr="00C20D46">
        <w:rPr>
          <w:rFonts w:cs="David" w:hint="cs"/>
          <w:rtl/>
        </w:rPr>
        <w:t>פסלו את זה.</w:t>
      </w:r>
    </w:p>
    <w:p w14:paraId="25347B4E" w14:textId="77777777" w:rsidR="00C20D46" w:rsidRPr="00C20D46" w:rsidRDefault="00C20D46" w:rsidP="00C20D46">
      <w:pPr>
        <w:bidi/>
        <w:rPr>
          <w:rFonts w:cs="David" w:hint="cs"/>
          <w:rtl/>
        </w:rPr>
      </w:pPr>
    </w:p>
    <w:p w14:paraId="696B185B" w14:textId="77777777" w:rsidR="00C20D46" w:rsidRPr="00C20D46" w:rsidRDefault="00C20D46" w:rsidP="00C20D46">
      <w:pPr>
        <w:bidi/>
        <w:rPr>
          <w:rFonts w:cs="David" w:hint="cs"/>
          <w:u w:val="single"/>
          <w:rtl/>
        </w:rPr>
      </w:pPr>
      <w:r w:rsidRPr="00C20D46">
        <w:rPr>
          <w:rFonts w:cs="David" w:hint="cs"/>
          <w:u w:val="single"/>
          <w:rtl/>
        </w:rPr>
        <w:t>ארבל אסטרחן:</w:t>
      </w:r>
    </w:p>
    <w:p w14:paraId="4C923DAA" w14:textId="77777777" w:rsidR="00C20D46" w:rsidRPr="00C20D46" w:rsidRDefault="00C20D46" w:rsidP="00C20D46">
      <w:pPr>
        <w:bidi/>
        <w:rPr>
          <w:rFonts w:cs="David" w:hint="cs"/>
          <w:rtl/>
        </w:rPr>
      </w:pPr>
    </w:p>
    <w:p w14:paraId="21547E19" w14:textId="77777777" w:rsidR="00C20D46" w:rsidRPr="00C20D46" w:rsidRDefault="00C20D46" w:rsidP="00C20D46">
      <w:pPr>
        <w:bidi/>
        <w:rPr>
          <w:rFonts w:cs="David" w:hint="cs"/>
          <w:rtl/>
        </w:rPr>
      </w:pPr>
      <w:r w:rsidRPr="00C20D46">
        <w:rPr>
          <w:rFonts w:cs="David" w:hint="cs"/>
          <w:rtl/>
        </w:rPr>
        <w:tab/>
        <w:t xml:space="preserve"> לא תהיה תעמולת בחירות באמצעות שימוש בכלי טיס או כלי שיט.</w:t>
      </w:r>
    </w:p>
    <w:p w14:paraId="417648AB" w14:textId="77777777" w:rsidR="00C20D46" w:rsidRPr="00C20D46" w:rsidRDefault="00C20D46" w:rsidP="00C20D46">
      <w:pPr>
        <w:bidi/>
        <w:rPr>
          <w:rFonts w:cs="David" w:hint="cs"/>
          <w:rtl/>
        </w:rPr>
      </w:pPr>
    </w:p>
    <w:p w14:paraId="71CE9BD0"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1E3C76A5" w14:textId="77777777" w:rsidR="00C20D46" w:rsidRPr="00C20D46" w:rsidRDefault="00C20D46" w:rsidP="00C20D46">
      <w:pPr>
        <w:bidi/>
        <w:rPr>
          <w:rFonts w:cs="David" w:hint="cs"/>
          <w:rtl/>
        </w:rPr>
      </w:pPr>
    </w:p>
    <w:p w14:paraId="10A069FE" w14:textId="77777777" w:rsidR="00C20D46" w:rsidRPr="00C20D46" w:rsidRDefault="00C20D46" w:rsidP="00C20D46">
      <w:pPr>
        <w:bidi/>
        <w:rPr>
          <w:rFonts w:cs="David" w:hint="cs"/>
          <w:rtl/>
        </w:rPr>
      </w:pPr>
      <w:r w:rsidRPr="00C20D46">
        <w:rPr>
          <w:rFonts w:cs="David" w:hint="cs"/>
          <w:rtl/>
        </w:rPr>
        <w:tab/>
        <w:t xml:space="preserve"> לא מבין את זה.</w:t>
      </w:r>
    </w:p>
    <w:p w14:paraId="750EE4C6" w14:textId="77777777" w:rsidR="00C20D46" w:rsidRPr="00C20D46" w:rsidRDefault="00C20D46" w:rsidP="00C20D46">
      <w:pPr>
        <w:bidi/>
        <w:rPr>
          <w:rFonts w:cs="David" w:hint="cs"/>
          <w:rtl/>
        </w:rPr>
      </w:pPr>
    </w:p>
    <w:p w14:paraId="576B8646" w14:textId="77777777" w:rsidR="00C20D46" w:rsidRPr="00C20D46" w:rsidRDefault="00C20D46" w:rsidP="00C20D46">
      <w:pPr>
        <w:bidi/>
        <w:rPr>
          <w:rFonts w:cs="David" w:hint="cs"/>
          <w:rtl/>
        </w:rPr>
      </w:pPr>
      <w:r w:rsidRPr="00C20D46">
        <w:rPr>
          <w:rFonts w:cs="David" w:hint="cs"/>
          <w:u w:val="single"/>
          <w:rtl/>
        </w:rPr>
        <w:t>היו"ר דוד טל:</w:t>
      </w:r>
    </w:p>
    <w:p w14:paraId="530B1F7E" w14:textId="77777777" w:rsidR="00C20D46" w:rsidRPr="00C20D46" w:rsidRDefault="00C20D46" w:rsidP="00C20D46">
      <w:pPr>
        <w:bidi/>
        <w:rPr>
          <w:rFonts w:cs="David" w:hint="cs"/>
          <w:rtl/>
        </w:rPr>
      </w:pPr>
    </w:p>
    <w:p w14:paraId="6CC40C79" w14:textId="77777777" w:rsidR="00C20D46" w:rsidRPr="00C20D46" w:rsidRDefault="00C20D46" w:rsidP="00C20D46">
      <w:pPr>
        <w:bidi/>
        <w:rPr>
          <w:rFonts w:cs="David" w:hint="cs"/>
          <w:rtl/>
        </w:rPr>
      </w:pPr>
      <w:r w:rsidRPr="00C20D46">
        <w:rPr>
          <w:rFonts w:cs="David" w:hint="cs"/>
          <w:rtl/>
        </w:rPr>
        <w:tab/>
        <w:t>לאשר או לא?</w:t>
      </w:r>
    </w:p>
    <w:p w14:paraId="381F66C8" w14:textId="77777777" w:rsidR="00C20D46" w:rsidRPr="00C20D46" w:rsidRDefault="00C20D46" w:rsidP="00C20D46">
      <w:pPr>
        <w:bidi/>
        <w:rPr>
          <w:rFonts w:cs="David" w:hint="cs"/>
          <w:rtl/>
        </w:rPr>
      </w:pPr>
    </w:p>
    <w:p w14:paraId="27B6E4FE"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2E7BB20D" w14:textId="77777777" w:rsidR="00C20D46" w:rsidRPr="00C20D46" w:rsidRDefault="00C20D46" w:rsidP="00C20D46">
      <w:pPr>
        <w:bidi/>
        <w:rPr>
          <w:rFonts w:cs="David" w:hint="cs"/>
          <w:rtl/>
        </w:rPr>
      </w:pPr>
    </w:p>
    <w:p w14:paraId="5A6A6507" w14:textId="77777777" w:rsidR="00C20D46" w:rsidRPr="00C20D46" w:rsidRDefault="00C20D46" w:rsidP="00C20D46">
      <w:pPr>
        <w:bidi/>
        <w:rPr>
          <w:rFonts w:cs="David" w:hint="cs"/>
          <w:rtl/>
        </w:rPr>
      </w:pPr>
      <w:r w:rsidRPr="00C20D46">
        <w:rPr>
          <w:rFonts w:cs="David" w:hint="cs"/>
          <w:rtl/>
        </w:rPr>
        <w:tab/>
        <w:t xml:space="preserve"> לאשר, למה לא?</w:t>
      </w:r>
    </w:p>
    <w:p w14:paraId="3EB2A23F" w14:textId="77777777" w:rsidR="00C20D46" w:rsidRPr="00C20D46" w:rsidRDefault="00C20D46" w:rsidP="00C20D46">
      <w:pPr>
        <w:bidi/>
        <w:rPr>
          <w:rFonts w:cs="David" w:hint="cs"/>
          <w:rtl/>
        </w:rPr>
      </w:pPr>
    </w:p>
    <w:p w14:paraId="66072985" w14:textId="77777777" w:rsidR="00C20D46" w:rsidRPr="00C20D46" w:rsidRDefault="00C20D46" w:rsidP="00C20D46">
      <w:pPr>
        <w:bidi/>
        <w:rPr>
          <w:rFonts w:cs="David" w:hint="cs"/>
          <w:rtl/>
        </w:rPr>
      </w:pPr>
      <w:r w:rsidRPr="00C20D46">
        <w:rPr>
          <w:rFonts w:cs="David" w:hint="cs"/>
          <w:u w:val="single"/>
          <w:rtl/>
        </w:rPr>
        <w:t>היו"ר דוד טל:</w:t>
      </w:r>
    </w:p>
    <w:p w14:paraId="3BD0BCF7" w14:textId="77777777" w:rsidR="00C20D46" w:rsidRPr="00C20D46" w:rsidRDefault="00C20D46" w:rsidP="00C20D46">
      <w:pPr>
        <w:bidi/>
        <w:rPr>
          <w:rFonts w:cs="David" w:hint="cs"/>
          <w:rtl/>
        </w:rPr>
      </w:pPr>
    </w:p>
    <w:p w14:paraId="51EE2DEA" w14:textId="77777777" w:rsidR="00C20D46" w:rsidRPr="00C20D46" w:rsidRDefault="00C20D46" w:rsidP="00C20D46">
      <w:pPr>
        <w:bidi/>
        <w:rPr>
          <w:rFonts w:cs="David" w:hint="cs"/>
          <w:rtl/>
        </w:rPr>
      </w:pPr>
      <w:r w:rsidRPr="00C20D46">
        <w:rPr>
          <w:rFonts w:cs="David" w:hint="cs"/>
          <w:rtl/>
        </w:rPr>
        <w:tab/>
        <w:t>היום חוק תעמולת בחירות מונע שימוש בזה.</w:t>
      </w:r>
    </w:p>
    <w:p w14:paraId="39645036" w14:textId="77777777" w:rsidR="00C20D46" w:rsidRPr="00C20D46" w:rsidRDefault="00C20D46" w:rsidP="00C20D46">
      <w:pPr>
        <w:bidi/>
        <w:rPr>
          <w:rFonts w:cs="David" w:hint="cs"/>
          <w:rtl/>
        </w:rPr>
      </w:pPr>
    </w:p>
    <w:p w14:paraId="5865F82A" w14:textId="77777777" w:rsidR="00C20D46" w:rsidRPr="00C20D46" w:rsidRDefault="00C20D46" w:rsidP="00C20D46">
      <w:pPr>
        <w:bidi/>
        <w:rPr>
          <w:rFonts w:cs="David" w:hint="cs"/>
          <w:rtl/>
        </w:rPr>
      </w:pPr>
      <w:r w:rsidRPr="00C20D46">
        <w:rPr>
          <w:rFonts w:cs="David" w:hint="cs"/>
          <w:u w:val="single"/>
          <w:rtl/>
        </w:rPr>
        <w:t>גדעון סער:</w:t>
      </w:r>
    </w:p>
    <w:p w14:paraId="5AEE4736" w14:textId="77777777" w:rsidR="00C20D46" w:rsidRPr="00C20D46" w:rsidRDefault="00C20D46" w:rsidP="00C20D46">
      <w:pPr>
        <w:bidi/>
        <w:rPr>
          <w:rFonts w:cs="David" w:hint="cs"/>
          <w:rtl/>
        </w:rPr>
      </w:pPr>
    </w:p>
    <w:p w14:paraId="022EC84D" w14:textId="77777777" w:rsidR="00C20D46" w:rsidRPr="00C20D46" w:rsidRDefault="00C20D46" w:rsidP="00C20D46">
      <w:pPr>
        <w:bidi/>
        <w:rPr>
          <w:rFonts w:cs="David" w:hint="cs"/>
          <w:rtl/>
        </w:rPr>
      </w:pPr>
      <w:r w:rsidRPr="00C20D46">
        <w:rPr>
          <w:rFonts w:cs="David" w:hint="cs"/>
          <w:rtl/>
        </w:rPr>
        <w:tab/>
        <w:t xml:space="preserve"> אני לא יודע מה הטעם באיסור מלכתחילה אז אני לא יכול להגן עליו.</w:t>
      </w:r>
    </w:p>
    <w:p w14:paraId="57C6D1BE" w14:textId="77777777" w:rsidR="00C20D46" w:rsidRPr="00C20D46" w:rsidRDefault="00C20D46" w:rsidP="00C20D46">
      <w:pPr>
        <w:bidi/>
        <w:rPr>
          <w:rFonts w:cs="David" w:hint="cs"/>
          <w:rtl/>
        </w:rPr>
      </w:pPr>
    </w:p>
    <w:p w14:paraId="01694078" w14:textId="77777777" w:rsidR="00C20D46" w:rsidRPr="00C20D46" w:rsidRDefault="00C20D46" w:rsidP="00C20D46">
      <w:pPr>
        <w:bidi/>
        <w:rPr>
          <w:rFonts w:cs="David" w:hint="cs"/>
          <w:u w:val="single"/>
          <w:rtl/>
        </w:rPr>
      </w:pPr>
      <w:r w:rsidRPr="00C20D46">
        <w:rPr>
          <w:rFonts w:cs="David" w:hint="cs"/>
          <w:u w:val="single"/>
          <w:rtl/>
        </w:rPr>
        <w:t>תמי אדרי:</w:t>
      </w:r>
    </w:p>
    <w:p w14:paraId="3DDAE8ED" w14:textId="77777777" w:rsidR="00C20D46" w:rsidRPr="00C20D46" w:rsidRDefault="00C20D46" w:rsidP="00C20D46">
      <w:pPr>
        <w:bidi/>
        <w:rPr>
          <w:rFonts w:cs="David" w:hint="cs"/>
          <w:rtl/>
        </w:rPr>
      </w:pPr>
    </w:p>
    <w:p w14:paraId="1226A1D2" w14:textId="77777777" w:rsidR="00C20D46" w:rsidRPr="00C20D46" w:rsidRDefault="00C20D46" w:rsidP="00C20D46">
      <w:pPr>
        <w:bidi/>
        <w:rPr>
          <w:rFonts w:cs="David" w:hint="cs"/>
          <w:rtl/>
        </w:rPr>
      </w:pPr>
      <w:r w:rsidRPr="00C20D46">
        <w:rPr>
          <w:rFonts w:cs="David" w:hint="cs"/>
          <w:rtl/>
        </w:rPr>
        <w:tab/>
        <w:t>אני רוצה לציין שבזמנו היו שידורי תעמולה מהאנייה של אייבי נתן והשופט פסל את זה.</w:t>
      </w:r>
    </w:p>
    <w:p w14:paraId="6F1AAC6F" w14:textId="77777777" w:rsidR="00C20D46" w:rsidRPr="00C20D46" w:rsidRDefault="00C20D46" w:rsidP="00C20D46">
      <w:pPr>
        <w:bidi/>
        <w:rPr>
          <w:rFonts w:cs="David" w:hint="cs"/>
          <w:rtl/>
        </w:rPr>
      </w:pPr>
    </w:p>
    <w:p w14:paraId="6D561289" w14:textId="77777777" w:rsidR="00C20D46" w:rsidRPr="00C20D46" w:rsidRDefault="00C20D46" w:rsidP="00C20D46">
      <w:pPr>
        <w:bidi/>
        <w:rPr>
          <w:rFonts w:cs="David" w:hint="cs"/>
          <w:u w:val="single"/>
          <w:rtl/>
        </w:rPr>
      </w:pPr>
      <w:r w:rsidRPr="00C20D46">
        <w:rPr>
          <w:rFonts w:cs="David" w:hint="cs"/>
          <w:u w:val="single"/>
          <w:rtl/>
        </w:rPr>
        <w:t>היו"ר דוד טל:</w:t>
      </w:r>
    </w:p>
    <w:p w14:paraId="1A12077C" w14:textId="77777777" w:rsidR="00C20D46" w:rsidRPr="00C20D46" w:rsidRDefault="00C20D46" w:rsidP="00C20D46">
      <w:pPr>
        <w:bidi/>
        <w:rPr>
          <w:rFonts w:cs="David" w:hint="cs"/>
          <w:rtl/>
        </w:rPr>
      </w:pPr>
    </w:p>
    <w:p w14:paraId="40B5E14F" w14:textId="77777777" w:rsidR="00C20D46" w:rsidRPr="00C20D46" w:rsidRDefault="00C20D46" w:rsidP="00C20D46">
      <w:pPr>
        <w:bidi/>
        <w:ind w:firstLine="567"/>
        <w:rPr>
          <w:rFonts w:cs="David" w:hint="cs"/>
          <w:rtl/>
        </w:rPr>
      </w:pPr>
      <w:r w:rsidRPr="00C20D46">
        <w:rPr>
          <w:rFonts w:cs="David" w:hint="cs"/>
          <w:rtl/>
        </w:rPr>
        <w:t>היום יש ערוץ 7.</w:t>
      </w:r>
    </w:p>
    <w:p w14:paraId="1C91758F" w14:textId="77777777" w:rsidR="00C20D46" w:rsidRPr="00C20D46" w:rsidRDefault="00C20D46" w:rsidP="00C20D46">
      <w:pPr>
        <w:bidi/>
        <w:rPr>
          <w:rFonts w:cs="David" w:hint="cs"/>
          <w:rtl/>
        </w:rPr>
      </w:pPr>
    </w:p>
    <w:p w14:paraId="1357AAF8" w14:textId="77777777" w:rsidR="00C20D46" w:rsidRPr="00C20D46" w:rsidRDefault="00C20D46" w:rsidP="00C20D46">
      <w:pPr>
        <w:bidi/>
        <w:rPr>
          <w:rFonts w:cs="David" w:hint="cs"/>
          <w:u w:val="single"/>
          <w:rtl/>
        </w:rPr>
      </w:pPr>
      <w:r w:rsidRPr="00C20D46">
        <w:rPr>
          <w:rFonts w:cs="David" w:hint="cs"/>
          <w:u w:val="single"/>
          <w:rtl/>
        </w:rPr>
        <w:t>איל זנדברג:</w:t>
      </w:r>
    </w:p>
    <w:p w14:paraId="2546B287" w14:textId="77777777" w:rsidR="00C20D46" w:rsidRPr="00C20D46" w:rsidRDefault="00C20D46" w:rsidP="00C20D46">
      <w:pPr>
        <w:bidi/>
        <w:rPr>
          <w:rFonts w:cs="David" w:hint="cs"/>
          <w:rtl/>
        </w:rPr>
      </w:pPr>
    </w:p>
    <w:p w14:paraId="243BB4FE" w14:textId="77777777" w:rsidR="00C20D46" w:rsidRPr="00C20D46" w:rsidRDefault="00C20D46" w:rsidP="00C20D46">
      <w:pPr>
        <w:bidi/>
        <w:rPr>
          <w:rFonts w:cs="David" w:hint="cs"/>
          <w:rtl/>
        </w:rPr>
      </w:pPr>
      <w:r w:rsidRPr="00C20D46">
        <w:rPr>
          <w:rFonts w:cs="David" w:hint="cs"/>
          <w:rtl/>
        </w:rPr>
        <w:tab/>
        <w:t>האם זה דומה לשלטי חוצות? לגבי שלטי חוצות הוועדה ביקשה לאמץ את ההסדר הקיים פחות או יותר, שיהיו מגבלות על אחוזים ועל המפרסמים. אני מניח שפרסום בכלי שיט וטיס זה דבר חדש, זה אפיק פרסומי כמו שלטי חוצות רק שהם מעופפים. אני מניח שהיו כלי טיס מסוימים שישכירו את עצמם.</w:t>
      </w:r>
    </w:p>
    <w:p w14:paraId="219B46D9" w14:textId="77777777" w:rsidR="00C20D46" w:rsidRPr="00C20D46" w:rsidRDefault="00C20D46" w:rsidP="00C20D46">
      <w:pPr>
        <w:bidi/>
        <w:rPr>
          <w:rFonts w:cs="David" w:hint="cs"/>
          <w:rtl/>
        </w:rPr>
      </w:pPr>
    </w:p>
    <w:p w14:paraId="5CF9ACC0" w14:textId="77777777" w:rsidR="00C20D46" w:rsidRPr="00C20D46" w:rsidRDefault="00C20D46" w:rsidP="00C20D46">
      <w:pPr>
        <w:bidi/>
        <w:rPr>
          <w:rFonts w:cs="David" w:hint="cs"/>
          <w:rtl/>
        </w:rPr>
      </w:pPr>
      <w:r w:rsidRPr="00C20D46">
        <w:rPr>
          <w:rFonts w:cs="David" w:hint="cs"/>
          <w:u w:val="single"/>
          <w:rtl/>
        </w:rPr>
        <w:t>יצחק לוי:</w:t>
      </w:r>
    </w:p>
    <w:p w14:paraId="71652B3F" w14:textId="77777777" w:rsidR="00C20D46" w:rsidRPr="00C20D46" w:rsidRDefault="00C20D46" w:rsidP="00C20D46">
      <w:pPr>
        <w:bidi/>
        <w:rPr>
          <w:rFonts w:cs="David" w:hint="cs"/>
          <w:rtl/>
        </w:rPr>
      </w:pPr>
    </w:p>
    <w:p w14:paraId="5139067F" w14:textId="77777777" w:rsidR="00C20D46" w:rsidRPr="00C20D46" w:rsidRDefault="00C20D46" w:rsidP="00C20D46">
      <w:pPr>
        <w:bidi/>
        <w:rPr>
          <w:rFonts w:cs="David" w:hint="cs"/>
          <w:rtl/>
        </w:rPr>
      </w:pPr>
      <w:r w:rsidRPr="00C20D46">
        <w:rPr>
          <w:rFonts w:cs="David" w:hint="cs"/>
          <w:rtl/>
        </w:rPr>
        <w:tab/>
        <w:t xml:space="preserve"> יש מגבלה על מדבקות על אוטובוסים?</w:t>
      </w:r>
    </w:p>
    <w:p w14:paraId="13BB24A9" w14:textId="77777777" w:rsidR="00C20D46" w:rsidRPr="00C20D46" w:rsidRDefault="00C20D46" w:rsidP="00C20D46">
      <w:pPr>
        <w:bidi/>
        <w:rPr>
          <w:rFonts w:cs="David" w:hint="cs"/>
          <w:rtl/>
        </w:rPr>
      </w:pPr>
    </w:p>
    <w:p w14:paraId="0D7A17CD" w14:textId="77777777" w:rsidR="00C20D46" w:rsidRPr="00C20D46" w:rsidRDefault="00C20D46" w:rsidP="00C20D46">
      <w:pPr>
        <w:bidi/>
        <w:rPr>
          <w:rFonts w:cs="David" w:hint="cs"/>
          <w:rtl/>
        </w:rPr>
      </w:pPr>
      <w:r w:rsidRPr="00C20D46">
        <w:rPr>
          <w:rFonts w:cs="David" w:hint="cs"/>
          <w:u w:val="single"/>
          <w:rtl/>
        </w:rPr>
        <w:t>היו"ר דוד טל:</w:t>
      </w:r>
    </w:p>
    <w:p w14:paraId="1FEFD3FD" w14:textId="77777777" w:rsidR="00C20D46" w:rsidRPr="00C20D46" w:rsidRDefault="00C20D46" w:rsidP="00C20D46">
      <w:pPr>
        <w:bidi/>
        <w:rPr>
          <w:rFonts w:cs="David" w:hint="cs"/>
          <w:rtl/>
        </w:rPr>
      </w:pPr>
    </w:p>
    <w:p w14:paraId="4EA45372" w14:textId="77777777" w:rsidR="00C20D46" w:rsidRPr="00C20D46" w:rsidRDefault="00C20D46" w:rsidP="00C20D46">
      <w:pPr>
        <w:bidi/>
        <w:rPr>
          <w:rFonts w:cs="David" w:hint="cs"/>
          <w:rtl/>
        </w:rPr>
      </w:pPr>
      <w:r w:rsidRPr="00C20D46">
        <w:rPr>
          <w:rFonts w:cs="David" w:hint="cs"/>
          <w:rtl/>
        </w:rPr>
        <w:tab/>
        <w:t>מה שקבענו לשלטי חוצות יהיה גם על אוטובוסים.</w:t>
      </w:r>
    </w:p>
    <w:p w14:paraId="112221A5" w14:textId="77777777" w:rsidR="00C20D46" w:rsidRDefault="00C20D46" w:rsidP="00C20D46">
      <w:pPr>
        <w:bidi/>
        <w:rPr>
          <w:rFonts w:cs="David" w:hint="cs"/>
          <w:rtl/>
        </w:rPr>
      </w:pPr>
    </w:p>
    <w:p w14:paraId="657179A0" w14:textId="77777777" w:rsidR="00C20D46" w:rsidRDefault="00C20D46" w:rsidP="00C20D46">
      <w:pPr>
        <w:bidi/>
        <w:rPr>
          <w:rFonts w:cs="David" w:hint="cs"/>
          <w:rtl/>
        </w:rPr>
      </w:pPr>
    </w:p>
    <w:p w14:paraId="4D53E24A" w14:textId="77777777" w:rsidR="00C20D46" w:rsidRDefault="00C20D46" w:rsidP="00C20D46">
      <w:pPr>
        <w:bidi/>
        <w:rPr>
          <w:rFonts w:cs="David" w:hint="cs"/>
          <w:rtl/>
        </w:rPr>
      </w:pPr>
    </w:p>
    <w:p w14:paraId="261D11B1" w14:textId="77777777" w:rsidR="00C20D46" w:rsidRDefault="00C20D46" w:rsidP="00C20D46">
      <w:pPr>
        <w:bidi/>
        <w:rPr>
          <w:rFonts w:cs="David" w:hint="cs"/>
          <w:rtl/>
        </w:rPr>
      </w:pPr>
    </w:p>
    <w:p w14:paraId="443C80DA" w14:textId="77777777" w:rsidR="00C20D46" w:rsidRDefault="00C20D46" w:rsidP="00C20D46">
      <w:pPr>
        <w:bidi/>
        <w:rPr>
          <w:rFonts w:cs="David" w:hint="cs"/>
          <w:rtl/>
        </w:rPr>
      </w:pPr>
    </w:p>
    <w:p w14:paraId="602804F5" w14:textId="77777777" w:rsidR="00C20D46" w:rsidRDefault="00C20D46" w:rsidP="00C20D46">
      <w:pPr>
        <w:bidi/>
        <w:rPr>
          <w:rFonts w:cs="David" w:hint="cs"/>
          <w:rtl/>
        </w:rPr>
      </w:pPr>
    </w:p>
    <w:p w14:paraId="7A531C11" w14:textId="77777777" w:rsidR="00C20D46" w:rsidRDefault="00C20D46" w:rsidP="00C20D46">
      <w:pPr>
        <w:bidi/>
        <w:rPr>
          <w:rFonts w:cs="David" w:hint="cs"/>
          <w:rtl/>
        </w:rPr>
      </w:pPr>
    </w:p>
    <w:p w14:paraId="6168BC0C" w14:textId="77777777" w:rsidR="00C20D46" w:rsidRPr="00C20D46" w:rsidRDefault="00C20D46" w:rsidP="00C20D46">
      <w:pPr>
        <w:bidi/>
        <w:rPr>
          <w:rFonts w:cs="David" w:hint="cs"/>
          <w:rtl/>
        </w:rPr>
      </w:pPr>
    </w:p>
    <w:p w14:paraId="0A030C94" w14:textId="77777777" w:rsidR="00C20D46" w:rsidRPr="00C20D46" w:rsidRDefault="00C20D46" w:rsidP="00C20D46">
      <w:pPr>
        <w:bidi/>
        <w:rPr>
          <w:rFonts w:cs="David" w:hint="cs"/>
          <w:u w:val="single"/>
          <w:rtl/>
        </w:rPr>
      </w:pPr>
      <w:r w:rsidRPr="00C20D46">
        <w:rPr>
          <w:rFonts w:cs="David" w:hint="cs"/>
          <w:u w:val="single"/>
          <w:rtl/>
        </w:rPr>
        <w:t>עומר זון:</w:t>
      </w:r>
    </w:p>
    <w:p w14:paraId="320632AD" w14:textId="77777777" w:rsidR="00C20D46" w:rsidRPr="00C20D46" w:rsidRDefault="00C20D46" w:rsidP="00C20D46">
      <w:pPr>
        <w:bidi/>
        <w:rPr>
          <w:rFonts w:cs="David" w:hint="cs"/>
          <w:rtl/>
        </w:rPr>
      </w:pPr>
    </w:p>
    <w:p w14:paraId="32D2F76E" w14:textId="77777777" w:rsidR="00C20D46" w:rsidRPr="00C20D46" w:rsidRDefault="00C20D46" w:rsidP="00C20D46">
      <w:pPr>
        <w:bidi/>
        <w:ind w:firstLine="567"/>
        <w:rPr>
          <w:rFonts w:cs="David" w:hint="cs"/>
          <w:rtl/>
        </w:rPr>
      </w:pPr>
      <w:r w:rsidRPr="00C20D46">
        <w:rPr>
          <w:rFonts w:cs="David" w:hint="cs"/>
          <w:rtl/>
        </w:rPr>
        <w:t>הבעיה אחרת, במדינת ישראל שלטי חוצות הם עשרות אלפים, לעומת זאת מספר כלי טיס בישראל שיכולים  לעשות פרסום כזה הוא אחדים.</w:t>
      </w:r>
    </w:p>
    <w:p w14:paraId="626B15F8" w14:textId="77777777" w:rsidR="00C20D46" w:rsidRPr="00C20D46" w:rsidRDefault="00C20D46" w:rsidP="00C20D46">
      <w:pPr>
        <w:bidi/>
        <w:rPr>
          <w:rFonts w:cs="David" w:hint="cs"/>
          <w:rtl/>
        </w:rPr>
      </w:pPr>
    </w:p>
    <w:p w14:paraId="4136B139" w14:textId="77777777" w:rsidR="00C20D46" w:rsidRPr="00C20D46" w:rsidRDefault="00C20D46" w:rsidP="00C20D46">
      <w:pPr>
        <w:bidi/>
        <w:rPr>
          <w:rFonts w:cs="David" w:hint="cs"/>
          <w:u w:val="single"/>
          <w:rtl/>
        </w:rPr>
      </w:pPr>
      <w:r w:rsidRPr="00C20D46">
        <w:rPr>
          <w:rFonts w:cs="David" w:hint="cs"/>
          <w:u w:val="single"/>
          <w:rtl/>
        </w:rPr>
        <w:t>איל זנדברג:</w:t>
      </w:r>
    </w:p>
    <w:p w14:paraId="6A39A149" w14:textId="77777777" w:rsidR="00C20D46" w:rsidRPr="00C20D46" w:rsidRDefault="00C20D46" w:rsidP="00C20D46">
      <w:pPr>
        <w:bidi/>
        <w:rPr>
          <w:rFonts w:cs="David" w:hint="cs"/>
          <w:rtl/>
        </w:rPr>
      </w:pPr>
    </w:p>
    <w:p w14:paraId="3FED5598" w14:textId="77777777" w:rsidR="00C20D46" w:rsidRPr="00C20D46" w:rsidRDefault="00C20D46" w:rsidP="00C20D46">
      <w:pPr>
        <w:bidi/>
        <w:rPr>
          <w:rFonts w:cs="David" w:hint="cs"/>
          <w:rtl/>
        </w:rPr>
      </w:pPr>
      <w:r w:rsidRPr="00C20D46">
        <w:rPr>
          <w:rFonts w:cs="David" w:hint="cs"/>
          <w:rtl/>
        </w:rPr>
        <w:tab/>
        <w:t xml:space="preserve">זה מחמיר עוד יותר את החובה לייצר רגולציה לפי ההיגיון של הוועדה שרוצה לייצר הגינות ואחידות. </w:t>
      </w:r>
    </w:p>
    <w:p w14:paraId="0EF98D86" w14:textId="77777777" w:rsidR="00C20D46" w:rsidRPr="00C20D46" w:rsidRDefault="00C20D46" w:rsidP="00C20D46">
      <w:pPr>
        <w:bidi/>
        <w:rPr>
          <w:rFonts w:cs="David" w:hint="cs"/>
          <w:rtl/>
        </w:rPr>
      </w:pPr>
    </w:p>
    <w:p w14:paraId="16B71756" w14:textId="77777777" w:rsidR="00C20D46" w:rsidRPr="00C20D46" w:rsidRDefault="00C20D46" w:rsidP="00C20D46">
      <w:pPr>
        <w:bidi/>
        <w:rPr>
          <w:rFonts w:cs="David" w:hint="cs"/>
          <w:rtl/>
        </w:rPr>
      </w:pPr>
      <w:r w:rsidRPr="00C20D46">
        <w:rPr>
          <w:rFonts w:cs="David" w:hint="cs"/>
          <w:u w:val="single"/>
          <w:rtl/>
        </w:rPr>
        <w:t>יצחק לוי:</w:t>
      </w:r>
    </w:p>
    <w:p w14:paraId="090706ED" w14:textId="77777777" w:rsidR="00C20D46" w:rsidRPr="00C20D46" w:rsidRDefault="00C20D46" w:rsidP="00C20D46">
      <w:pPr>
        <w:bidi/>
        <w:rPr>
          <w:rFonts w:cs="David" w:hint="cs"/>
          <w:rtl/>
        </w:rPr>
      </w:pPr>
    </w:p>
    <w:p w14:paraId="6DA16CEA" w14:textId="77777777" w:rsidR="00C20D46" w:rsidRPr="00C20D46" w:rsidRDefault="00C20D46" w:rsidP="00C20D46">
      <w:pPr>
        <w:bidi/>
        <w:rPr>
          <w:rFonts w:cs="David" w:hint="cs"/>
          <w:rtl/>
        </w:rPr>
      </w:pPr>
      <w:r w:rsidRPr="00C20D46">
        <w:rPr>
          <w:rFonts w:cs="David" w:hint="cs"/>
          <w:rtl/>
        </w:rPr>
        <w:tab/>
        <w:t xml:space="preserve"> אני מציע לא לעשות רגולציה כזו.</w:t>
      </w:r>
    </w:p>
    <w:p w14:paraId="64DC3D66" w14:textId="77777777" w:rsidR="00C20D46" w:rsidRPr="00C20D46" w:rsidRDefault="00C20D46" w:rsidP="00C20D46">
      <w:pPr>
        <w:bidi/>
        <w:rPr>
          <w:rFonts w:cs="David" w:hint="cs"/>
          <w:rtl/>
        </w:rPr>
      </w:pPr>
    </w:p>
    <w:p w14:paraId="702C5D93" w14:textId="77777777" w:rsidR="00C20D46" w:rsidRPr="00C20D46" w:rsidRDefault="00C20D46" w:rsidP="00C20D46">
      <w:pPr>
        <w:bidi/>
        <w:rPr>
          <w:rFonts w:cs="David" w:hint="cs"/>
          <w:u w:val="single"/>
          <w:rtl/>
        </w:rPr>
      </w:pPr>
      <w:r w:rsidRPr="00C20D46">
        <w:rPr>
          <w:rFonts w:cs="David" w:hint="cs"/>
          <w:u w:val="single"/>
          <w:rtl/>
        </w:rPr>
        <w:t>ארבל אסטרחן:</w:t>
      </w:r>
    </w:p>
    <w:p w14:paraId="710EC357" w14:textId="77777777" w:rsidR="00C20D46" w:rsidRPr="00C20D46" w:rsidRDefault="00C20D46" w:rsidP="00C20D46">
      <w:pPr>
        <w:bidi/>
        <w:rPr>
          <w:rFonts w:cs="David" w:hint="cs"/>
          <w:rtl/>
        </w:rPr>
      </w:pPr>
    </w:p>
    <w:p w14:paraId="5E68D305" w14:textId="77777777" w:rsidR="00C20D46" w:rsidRPr="00C20D46" w:rsidRDefault="00C20D46" w:rsidP="00C20D46">
      <w:pPr>
        <w:bidi/>
        <w:rPr>
          <w:rFonts w:cs="David" w:hint="cs"/>
          <w:rtl/>
        </w:rPr>
      </w:pPr>
      <w:r w:rsidRPr="00C20D46">
        <w:rPr>
          <w:rFonts w:cs="David" w:hint="cs"/>
          <w:rtl/>
        </w:rPr>
        <w:tab/>
        <w:t xml:space="preserve"> סעיף 4, לא תהיה תעמולת בחירות באמצעות רמקול פרט לשימוש ברמקול כדי להגביר קולו של נואם באסיפה המתקיימת כדין.</w:t>
      </w:r>
    </w:p>
    <w:p w14:paraId="76744EBD" w14:textId="77777777" w:rsidR="00C20D46" w:rsidRPr="00C20D46" w:rsidRDefault="00C20D46" w:rsidP="00C20D46">
      <w:pPr>
        <w:bidi/>
        <w:rPr>
          <w:rFonts w:cs="David" w:hint="cs"/>
          <w:rtl/>
        </w:rPr>
      </w:pPr>
    </w:p>
    <w:p w14:paraId="66FDA663" w14:textId="77777777" w:rsidR="00C20D46" w:rsidRPr="00C20D46" w:rsidRDefault="00C20D46" w:rsidP="00C20D46">
      <w:pPr>
        <w:bidi/>
        <w:rPr>
          <w:rFonts w:cs="David" w:hint="cs"/>
          <w:u w:val="single"/>
          <w:rtl/>
        </w:rPr>
      </w:pPr>
      <w:r w:rsidRPr="00C20D46">
        <w:rPr>
          <w:rFonts w:cs="David" w:hint="cs"/>
          <w:u w:val="single"/>
          <w:rtl/>
        </w:rPr>
        <w:t>היו"ר דוד טל:</w:t>
      </w:r>
    </w:p>
    <w:p w14:paraId="2BE51C60" w14:textId="77777777" w:rsidR="00C20D46" w:rsidRPr="00C20D46" w:rsidRDefault="00C20D46" w:rsidP="00C20D46">
      <w:pPr>
        <w:bidi/>
        <w:rPr>
          <w:rFonts w:cs="David" w:hint="cs"/>
          <w:rtl/>
        </w:rPr>
      </w:pPr>
    </w:p>
    <w:p w14:paraId="0F7E64BF" w14:textId="77777777" w:rsidR="00C20D46" w:rsidRPr="00C20D46" w:rsidRDefault="00C20D46" w:rsidP="00C20D46">
      <w:pPr>
        <w:bidi/>
        <w:ind w:firstLine="567"/>
        <w:rPr>
          <w:rFonts w:cs="David" w:hint="cs"/>
          <w:rtl/>
        </w:rPr>
      </w:pPr>
      <w:r w:rsidRPr="00C20D46">
        <w:rPr>
          <w:rFonts w:cs="David" w:hint="cs"/>
          <w:rtl/>
        </w:rPr>
        <w:t>זה סעיף מימי מפא"י ההיסטורית כשהיו באים לכיכרות עם רמקול.</w:t>
      </w:r>
    </w:p>
    <w:p w14:paraId="7EEBAD01" w14:textId="77777777" w:rsidR="00C20D46" w:rsidRPr="00C20D46" w:rsidRDefault="00C20D46" w:rsidP="00C20D46">
      <w:pPr>
        <w:bidi/>
        <w:rPr>
          <w:rFonts w:cs="David" w:hint="cs"/>
          <w:rtl/>
        </w:rPr>
      </w:pPr>
    </w:p>
    <w:p w14:paraId="3258F35A" w14:textId="77777777" w:rsidR="00C20D46" w:rsidRPr="00C20D46" w:rsidRDefault="00C20D46" w:rsidP="00C20D46">
      <w:pPr>
        <w:bidi/>
        <w:rPr>
          <w:rFonts w:cs="David" w:hint="cs"/>
          <w:u w:val="single"/>
          <w:rtl/>
        </w:rPr>
      </w:pPr>
      <w:r w:rsidRPr="00C20D46">
        <w:rPr>
          <w:rFonts w:cs="David" w:hint="cs"/>
          <w:u w:val="single"/>
          <w:rtl/>
        </w:rPr>
        <w:t>ארבל אסטרחן:</w:t>
      </w:r>
    </w:p>
    <w:p w14:paraId="197CA46E" w14:textId="77777777" w:rsidR="00C20D46" w:rsidRPr="00C20D46" w:rsidRDefault="00C20D46" w:rsidP="00C20D46">
      <w:pPr>
        <w:bidi/>
        <w:rPr>
          <w:rFonts w:cs="David" w:hint="cs"/>
          <w:rtl/>
        </w:rPr>
      </w:pPr>
    </w:p>
    <w:p w14:paraId="5DBCD68B" w14:textId="77777777" w:rsidR="00C20D46" w:rsidRPr="00C20D46" w:rsidRDefault="00C20D46" w:rsidP="00C20D46">
      <w:pPr>
        <w:bidi/>
        <w:rPr>
          <w:rFonts w:cs="David" w:hint="cs"/>
          <w:rtl/>
        </w:rPr>
      </w:pPr>
      <w:r w:rsidRPr="00C20D46">
        <w:rPr>
          <w:rFonts w:cs="David" w:hint="cs"/>
          <w:rtl/>
        </w:rPr>
        <w:tab/>
        <w:t xml:space="preserve"> סעיף 4 גם לא יחול. סעיף 5, 60 הימים לפני הבחירות לא תהיה תעמולה, דובר על כך שזה ל יחול כבר בישיבה הקודמת. אם זה באותו יום של הבחירות תהיה פה בעיה, כמו שדובר על שידורי הטלוויזיה. סעיפים 3,4,5 לא יחולו. </w:t>
      </w:r>
    </w:p>
    <w:p w14:paraId="307F7062" w14:textId="77777777" w:rsidR="00C20D46" w:rsidRPr="00C20D46" w:rsidRDefault="00C20D46" w:rsidP="00C20D46">
      <w:pPr>
        <w:bidi/>
        <w:rPr>
          <w:rFonts w:cs="David" w:hint="cs"/>
          <w:rtl/>
        </w:rPr>
      </w:pPr>
    </w:p>
    <w:p w14:paraId="240729EF" w14:textId="77777777" w:rsidR="00C20D46" w:rsidRPr="00C20D46" w:rsidRDefault="00C20D46" w:rsidP="00C20D46">
      <w:pPr>
        <w:bidi/>
        <w:rPr>
          <w:rFonts w:cs="David" w:hint="cs"/>
          <w:rtl/>
        </w:rPr>
      </w:pPr>
      <w:r w:rsidRPr="00C20D46">
        <w:rPr>
          <w:rFonts w:cs="David" w:hint="cs"/>
          <w:rtl/>
        </w:rPr>
        <w:tab/>
        <w:t>סעיף 7 לא רלוונטי. סעיף 8, לא תהיה תעמולת בחירות מלווה בתכניות בידור, לרבות הופעות אמנים נגינה זמרה הצגת סרטים ונשיאת לפידים. לא תהיה תעמולת בחירות קשורה במתן מתנות פרט למסיבות בבתים פרטיים, לא תהיה קשורה בהגשת מאכלים או משקאות משכרים.</w:t>
      </w:r>
    </w:p>
    <w:p w14:paraId="41E0707E" w14:textId="77777777" w:rsidR="00C20D46" w:rsidRPr="00C20D46" w:rsidRDefault="00C20D46" w:rsidP="00C20D46">
      <w:pPr>
        <w:bidi/>
        <w:rPr>
          <w:rFonts w:cs="David" w:hint="cs"/>
          <w:rtl/>
        </w:rPr>
      </w:pPr>
    </w:p>
    <w:p w14:paraId="5A48743A" w14:textId="77777777" w:rsidR="00C20D46" w:rsidRPr="00C20D46" w:rsidRDefault="00C20D46" w:rsidP="00C20D46">
      <w:pPr>
        <w:bidi/>
        <w:rPr>
          <w:rFonts w:cs="David" w:hint="cs"/>
          <w:rtl/>
        </w:rPr>
      </w:pPr>
      <w:r w:rsidRPr="00C20D46">
        <w:rPr>
          <w:rFonts w:cs="David" w:hint="cs"/>
          <w:rtl/>
        </w:rPr>
        <w:tab/>
        <w:t>בישיבה הקודמת דובר על כך שאולי יישאר עניין המתנות וירד העניין של תכניות הבידור. מה הוועדה מחליטה?</w:t>
      </w:r>
    </w:p>
    <w:p w14:paraId="289FC8D6" w14:textId="77777777" w:rsidR="00C20D46" w:rsidRPr="00C20D46" w:rsidRDefault="00C20D46" w:rsidP="00C20D46">
      <w:pPr>
        <w:bidi/>
        <w:rPr>
          <w:rFonts w:cs="David" w:hint="cs"/>
          <w:rtl/>
        </w:rPr>
      </w:pPr>
    </w:p>
    <w:p w14:paraId="14E88593" w14:textId="77777777" w:rsidR="00C20D46" w:rsidRPr="00C20D46" w:rsidRDefault="00C20D46" w:rsidP="00C20D46">
      <w:pPr>
        <w:bidi/>
        <w:rPr>
          <w:rFonts w:cs="David" w:hint="cs"/>
          <w:u w:val="single"/>
          <w:rtl/>
        </w:rPr>
      </w:pPr>
      <w:r w:rsidRPr="00C20D46">
        <w:rPr>
          <w:rFonts w:cs="David" w:hint="cs"/>
          <w:u w:val="single"/>
          <w:rtl/>
        </w:rPr>
        <w:t>היו"ר דוד טל:</w:t>
      </w:r>
    </w:p>
    <w:p w14:paraId="375904FC" w14:textId="77777777" w:rsidR="00C20D46" w:rsidRPr="00C20D46" w:rsidRDefault="00C20D46" w:rsidP="00C20D46">
      <w:pPr>
        <w:bidi/>
        <w:rPr>
          <w:rFonts w:cs="David" w:hint="cs"/>
          <w:rtl/>
        </w:rPr>
      </w:pPr>
    </w:p>
    <w:p w14:paraId="6D21144E" w14:textId="77777777" w:rsidR="00C20D46" w:rsidRPr="00C20D46" w:rsidRDefault="00C20D46" w:rsidP="00C20D46">
      <w:pPr>
        <w:bidi/>
        <w:rPr>
          <w:rFonts w:cs="David" w:hint="cs"/>
          <w:rtl/>
        </w:rPr>
      </w:pPr>
      <w:r w:rsidRPr="00C20D46">
        <w:rPr>
          <w:rFonts w:cs="David" w:hint="cs"/>
          <w:rtl/>
        </w:rPr>
        <w:tab/>
        <w:t xml:space="preserve">לגבי המתנות כולנו תמימי דעים. </w:t>
      </w:r>
    </w:p>
    <w:p w14:paraId="2914EF98" w14:textId="77777777" w:rsidR="00C20D46" w:rsidRPr="00C20D46" w:rsidRDefault="00C20D46" w:rsidP="00C20D46">
      <w:pPr>
        <w:bidi/>
        <w:rPr>
          <w:rFonts w:cs="David" w:hint="cs"/>
          <w:rtl/>
        </w:rPr>
      </w:pPr>
    </w:p>
    <w:p w14:paraId="23386C6B" w14:textId="77777777" w:rsidR="00C20D46" w:rsidRPr="00C20D46" w:rsidRDefault="00C20D46" w:rsidP="00C20D46">
      <w:pPr>
        <w:bidi/>
        <w:rPr>
          <w:rFonts w:cs="David" w:hint="cs"/>
          <w:rtl/>
        </w:rPr>
      </w:pPr>
      <w:r w:rsidRPr="00C20D46">
        <w:rPr>
          <w:rFonts w:cs="David" w:hint="cs"/>
          <w:u w:val="single"/>
          <w:rtl/>
        </w:rPr>
        <w:t>יצחק לוי:</w:t>
      </w:r>
    </w:p>
    <w:p w14:paraId="46A40250" w14:textId="77777777" w:rsidR="00C20D46" w:rsidRPr="00C20D46" w:rsidRDefault="00C20D46" w:rsidP="00C20D46">
      <w:pPr>
        <w:bidi/>
        <w:rPr>
          <w:rFonts w:cs="David" w:hint="cs"/>
          <w:rtl/>
        </w:rPr>
      </w:pPr>
    </w:p>
    <w:p w14:paraId="1CF98ECE" w14:textId="77777777" w:rsidR="00C20D46" w:rsidRPr="00C20D46" w:rsidRDefault="00C20D46" w:rsidP="00C20D46">
      <w:pPr>
        <w:bidi/>
        <w:rPr>
          <w:rFonts w:cs="David" w:hint="cs"/>
          <w:rtl/>
        </w:rPr>
      </w:pPr>
      <w:r w:rsidRPr="00C20D46">
        <w:rPr>
          <w:rFonts w:cs="David" w:hint="cs"/>
          <w:rtl/>
        </w:rPr>
        <w:tab/>
        <w:t xml:space="preserve"> מי מחלק מתנות למי?</w:t>
      </w:r>
    </w:p>
    <w:p w14:paraId="2CE84336" w14:textId="77777777" w:rsidR="00C20D46" w:rsidRPr="00C20D46" w:rsidRDefault="00C20D46" w:rsidP="00C20D46">
      <w:pPr>
        <w:bidi/>
        <w:rPr>
          <w:rFonts w:cs="David" w:hint="cs"/>
          <w:rtl/>
        </w:rPr>
      </w:pPr>
    </w:p>
    <w:p w14:paraId="6567484E" w14:textId="77777777" w:rsidR="00C20D46" w:rsidRPr="00C20D46" w:rsidRDefault="00C20D46" w:rsidP="00C20D46">
      <w:pPr>
        <w:bidi/>
        <w:rPr>
          <w:rFonts w:cs="David" w:hint="cs"/>
          <w:u w:val="single"/>
          <w:rtl/>
        </w:rPr>
      </w:pPr>
      <w:r w:rsidRPr="00C20D46">
        <w:rPr>
          <w:rFonts w:cs="David" w:hint="cs"/>
          <w:u w:val="single"/>
          <w:rtl/>
        </w:rPr>
        <w:t>ארבל אסטרחן:</w:t>
      </w:r>
    </w:p>
    <w:p w14:paraId="464DC26F" w14:textId="77777777" w:rsidR="00C20D46" w:rsidRPr="00C20D46" w:rsidRDefault="00C20D46" w:rsidP="00C20D46">
      <w:pPr>
        <w:bidi/>
        <w:rPr>
          <w:rFonts w:cs="David" w:hint="cs"/>
          <w:rtl/>
        </w:rPr>
      </w:pPr>
    </w:p>
    <w:p w14:paraId="3028FDF5" w14:textId="77777777" w:rsidR="00C20D46" w:rsidRPr="00C20D46" w:rsidRDefault="00C20D46" w:rsidP="00C20D46">
      <w:pPr>
        <w:bidi/>
        <w:rPr>
          <w:rFonts w:cs="David" w:hint="cs"/>
          <w:rtl/>
        </w:rPr>
      </w:pPr>
      <w:r w:rsidRPr="00C20D46">
        <w:rPr>
          <w:rFonts w:cs="David" w:hint="cs"/>
          <w:rtl/>
        </w:rPr>
        <w:tab/>
        <w:t xml:space="preserve"> מארגנים כנס בחירות ומחליקם שי לכל מי שבא לכנס.</w:t>
      </w:r>
    </w:p>
    <w:p w14:paraId="2FA36D7B" w14:textId="77777777" w:rsidR="00C20D46" w:rsidRPr="00C20D46" w:rsidRDefault="00C20D46" w:rsidP="00C20D46">
      <w:pPr>
        <w:bidi/>
        <w:rPr>
          <w:rFonts w:cs="David" w:hint="cs"/>
          <w:rtl/>
        </w:rPr>
      </w:pPr>
    </w:p>
    <w:p w14:paraId="2BABDA7B" w14:textId="77777777" w:rsidR="00C20D46" w:rsidRPr="00C20D46" w:rsidRDefault="00C20D46" w:rsidP="00C20D46">
      <w:pPr>
        <w:bidi/>
        <w:rPr>
          <w:rFonts w:cs="David" w:hint="cs"/>
          <w:u w:val="single"/>
          <w:rtl/>
        </w:rPr>
      </w:pPr>
      <w:r w:rsidRPr="00C20D46">
        <w:rPr>
          <w:rFonts w:cs="David" w:hint="cs"/>
          <w:u w:val="single"/>
          <w:rtl/>
        </w:rPr>
        <w:t>יצחק לוי:</w:t>
      </w:r>
    </w:p>
    <w:p w14:paraId="7AE96F81" w14:textId="77777777" w:rsidR="00C20D46" w:rsidRPr="00C20D46" w:rsidRDefault="00C20D46" w:rsidP="00C20D46">
      <w:pPr>
        <w:bidi/>
        <w:rPr>
          <w:rFonts w:cs="David" w:hint="cs"/>
          <w:rtl/>
        </w:rPr>
      </w:pPr>
    </w:p>
    <w:p w14:paraId="6867AB5C" w14:textId="77777777" w:rsidR="00C20D46" w:rsidRPr="00C20D46" w:rsidRDefault="00C20D46" w:rsidP="00C20D46">
      <w:pPr>
        <w:bidi/>
        <w:rPr>
          <w:rFonts w:cs="David" w:hint="cs"/>
          <w:rtl/>
        </w:rPr>
      </w:pPr>
      <w:r w:rsidRPr="00C20D46">
        <w:rPr>
          <w:rFonts w:cs="David" w:hint="cs"/>
          <w:rtl/>
        </w:rPr>
        <w:tab/>
        <w:t xml:space="preserve"> אבל אין מועמדים.</w:t>
      </w:r>
    </w:p>
    <w:p w14:paraId="6C25E03B" w14:textId="77777777" w:rsidR="00C20D46" w:rsidRDefault="00C20D46" w:rsidP="00C20D46">
      <w:pPr>
        <w:bidi/>
        <w:rPr>
          <w:rFonts w:cs="David" w:hint="cs"/>
          <w:rtl/>
        </w:rPr>
      </w:pPr>
    </w:p>
    <w:p w14:paraId="04182249" w14:textId="77777777" w:rsidR="00C20D46" w:rsidRDefault="00C20D46" w:rsidP="00C20D46">
      <w:pPr>
        <w:bidi/>
        <w:rPr>
          <w:rFonts w:cs="David" w:hint="cs"/>
          <w:rtl/>
        </w:rPr>
      </w:pPr>
    </w:p>
    <w:p w14:paraId="2CE7FEE5" w14:textId="77777777" w:rsidR="00C20D46" w:rsidRDefault="00C20D46" w:rsidP="00C20D46">
      <w:pPr>
        <w:bidi/>
        <w:rPr>
          <w:rFonts w:cs="David" w:hint="cs"/>
          <w:rtl/>
        </w:rPr>
      </w:pPr>
    </w:p>
    <w:p w14:paraId="5B2A6FC1" w14:textId="77777777" w:rsidR="00C20D46" w:rsidRDefault="00C20D46" w:rsidP="00C20D46">
      <w:pPr>
        <w:bidi/>
        <w:rPr>
          <w:rFonts w:cs="David" w:hint="cs"/>
          <w:rtl/>
        </w:rPr>
      </w:pPr>
    </w:p>
    <w:p w14:paraId="060E33C8" w14:textId="77777777" w:rsidR="00C20D46" w:rsidRPr="00C20D46" w:rsidRDefault="00C20D46" w:rsidP="00C20D46">
      <w:pPr>
        <w:bidi/>
        <w:rPr>
          <w:rFonts w:cs="David" w:hint="cs"/>
          <w:rtl/>
        </w:rPr>
      </w:pPr>
    </w:p>
    <w:p w14:paraId="69E52C03" w14:textId="77777777" w:rsidR="00C20D46" w:rsidRPr="00C20D46" w:rsidRDefault="00C20D46" w:rsidP="00C20D46">
      <w:pPr>
        <w:bidi/>
        <w:rPr>
          <w:rFonts w:cs="David" w:hint="cs"/>
          <w:u w:val="single"/>
          <w:rtl/>
        </w:rPr>
      </w:pPr>
      <w:r w:rsidRPr="00C20D46">
        <w:rPr>
          <w:rFonts w:cs="David" w:hint="cs"/>
          <w:u w:val="single"/>
          <w:rtl/>
        </w:rPr>
        <w:t>איל זנדברג:</w:t>
      </w:r>
    </w:p>
    <w:p w14:paraId="17D65D50" w14:textId="77777777" w:rsidR="00C20D46" w:rsidRPr="00C20D46" w:rsidRDefault="00C20D46" w:rsidP="00C20D46">
      <w:pPr>
        <w:bidi/>
        <w:rPr>
          <w:rFonts w:cs="David" w:hint="cs"/>
          <w:rtl/>
        </w:rPr>
      </w:pPr>
    </w:p>
    <w:p w14:paraId="15C680F6" w14:textId="77777777" w:rsidR="00C20D46" w:rsidRPr="00C20D46" w:rsidRDefault="00C20D46" w:rsidP="00C20D46">
      <w:pPr>
        <w:bidi/>
        <w:rPr>
          <w:rFonts w:cs="David" w:hint="cs"/>
          <w:rtl/>
        </w:rPr>
      </w:pPr>
      <w:r w:rsidRPr="00C20D46">
        <w:rPr>
          <w:rFonts w:cs="David" w:hint="cs"/>
          <w:rtl/>
        </w:rPr>
        <w:tab/>
        <w:t>יש בעל עניין, השכנוע צריך להיות לא על ידי מתנות.</w:t>
      </w:r>
    </w:p>
    <w:p w14:paraId="7B4E0800" w14:textId="77777777" w:rsidR="00C20D46" w:rsidRPr="00C20D46" w:rsidRDefault="00C20D46" w:rsidP="00C20D46">
      <w:pPr>
        <w:bidi/>
        <w:rPr>
          <w:rFonts w:cs="David" w:hint="cs"/>
          <w:rtl/>
        </w:rPr>
      </w:pPr>
    </w:p>
    <w:p w14:paraId="7B95CF66" w14:textId="77777777" w:rsidR="00C20D46" w:rsidRPr="00C20D46" w:rsidRDefault="00C20D46" w:rsidP="00C20D46">
      <w:pPr>
        <w:bidi/>
        <w:rPr>
          <w:rFonts w:cs="David" w:hint="cs"/>
          <w:rtl/>
        </w:rPr>
      </w:pPr>
      <w:r w:rsidRPr="00C20D46">
        <w:rPr>
          <w:rFonts w:cs="David" w:hint="cs"/>
          <w:u w:val="single"/>
          <w:rtl/>
        </w:rPr>
        <w:t>היו"ר דוד טל:</w:t>
      </w:r>
    </w:p>
    <w:p w14:paraId="3D426F5F" w14:textId="77777777" w:rsidR="00C20D46" w:rsidRPr="00C20D46" w:rsidRDefault="00C20D46" w:rsidP="00C20D46">
      <w:pPr>
        <w:bidi/>
        <w:rPr>
          <w:rFonts w:cs="David" w:hint="cs"/>
          <w:rtl/>
        </w:rPr>
      </w:pPr>
    </w:p>
    <w:p w14:paraId="38B757F8" w14:textId="77777777" w:rsidR="00C20D46" w:rsidRPr="00C20D46" w:rsidRDefault="00C20D46" w:rsidP="00C20D46">
      <w:pPr>
        <w:bidi/>
        <w:rPr>
          <w:rFonts w:cs="David" w:hint="cs"/>
          <w:rtl/>
        </w:rPr>
      </w:pPr>
      <w:r w:rsidRPr="00C20D46">
        <w:rPr>
          <w:rFonts w:cs="David" w:hint="cs"/>
          <w:rtl/>
        </w:rPr>
        <w:tab/>
        <w:t>אין מתנות, אין שתייה משכרת ואין אומנים.</w:t>
      </w:r>
    </w:p>
    <w:p w14:paraId="6CB6915E" w14:textId="77777777" w:rsidR="00C20D46" w:rsidRPr="00C20D46" w:rsidRDefault="00C20D46" w:rsidP="00C20D46">
      <w:pPr>
        <w:bidi/>
        <w:rPr>
          <w:rFonts w:cs="David" w:hint="cs"/>
          <w:rtl/>
        </w:rPr>
      </w:pPr>
    </w:p>
    <w:p w14:paraId="32F3BFE8" w14:textId="77777777" w:rsidR="00C20D46" w:rsidRPr="00C20D46" w:rsidRDefault="00C20D46" w:rsidP="00C20D46">
      <w:pPr>
        <w:bidi/>
        <w:rPr>
          <w:rFonts w:cs="David" w:hint="cs"/>
          <w:rtl/>
        </w:rPr>
      </w:pPr>
      <w:r w:rsidRPr="00C20D46">
        <w:rPr>
          <w:rFonts w:cs="David" w:hint="cs"/>
          <w:u w:val="single"/>
          <w:rtl/>
        </w:rPr>
        <w:t>גדעון סער:</w:t>
      </w:r>
    </w:p>
    <w:p w14:paraId="4C15EB64" w14:textId="77777777" w:rsidR="00C20D46" w:rsidRPr="00C20D46" w:rsidRDefault="00C20D46" w:rsidP="00C20D46">
      <w:pPr>
        <w:bidi/>
        <w:rPr>
          <w:rFonts w:cs="David" w:hint="cs"/>
          <w:rtl/>
        </w:rPr>
      </w:pPr>
    </w:p>
    <w:p w14:paraId="7FF4396F" w14:textId="77777777" w:rsidR="00C20D46" w:rsidRPr="00C20D46" w:rsidRDefault="00C20D46" w:rsidP="00C20D46">
      <w:pPr>
        <w:bidi/>
        <w:rPr>
          <w:rFonts w:cs="David" w:hint="cs"/>
          <w:rtl/>
        </w:rPr>
      </w:pPr>
      <w:r w:rsidRPr="00C20D46">
        <w:rPr>
          <w:rFonts w:cs="David" w:hint="cs"/>
          <w:rtl/>
        </w:rPr>
        <w:tab/>
        <w:t xml:space="preserve"> הייתה שאלה לגבי האמנים, מצד אחד קיבלתי את הדעה שאם בא אמן ונותן הופעה שלימה זה יכול  להיות בגדר דבר עם ערך כלכלי כי אנשים בנסיבות אחרות משלמים עבור אותה הופעה. מצד שני, הרי זה לא בדיוק אותו דבר, אני לא רוצה לתת דוגמאות להצהרות פוליטיות אחרות שבהם אמנים מופיעים כל הזמן, גם תמיד בצד אחד של המפה הפוליטית, בדרך כלל משחילים נאומים בין השירים שלהם. אין עצרת שמאל בכיכר רבין שאין בה הופעה של אמנים. זה קהל שאי אפשר לקנות אותו, זה קהל שברמה כזו שהוא קהל שלא ניתן לקנייה, זה לא אספסוף.</w:t>
      </w:r>
    </w:p>
    <w:p w14:paraId="574C5CEC" w14:textId="77777777" w:rsidR="00C20D46" w:rsidRPr="00C20D46" w:rsidRDefault="00C20D46" w:rsidP="00C20D46">
      <w:pPr>
        <w:bidi/>
        <w:rPr>
          <w:rFonts w:cs="David" w:hint="cs"/>
          <w:rtl/>
        </w:rPr>
      </w:pPr>
    </w:p>
    <w:p w14:paraId="27959E7B" w14:textId="77777777" w:rsidR="00C20D46" w:rsidRPr="00C20D46" w:rsidRDefault="00C20D46" w:rsidP="00C20D46">
      <w:pPr>
        <w:bidi/>
        <w:rPr>
          <w:rFonts w:cs="David" w:hint="cs"/>
          <w:rtl/>
        </w:rPr>
      </w:pPr>
      <w:r w:rsidRPr="00C20D46">
        <w:rPr>
          <w:rFonts w:cs="David" w:hint="cs"/>
          <w:rtl/>
        </w:rPr>
        <w:tab/>
        <w:t>אני אומר שהאיסור הזה קצת פרימיטיבי, איסור גורף, אין סיבה שלא יעלה אומן וישיר שיר גם בעצרת שהיא עצרת פוליטית, וגם בזכות זה מגיעים הצעירים כי הם לא מגיעים לשמוע את הנאומים הטרחניים שנואמים שם.</w:t>
      </w:r>
    </w:p>
    <w:p w14:paraId="31ED98DF" w14:textId="77777777" w:rsidR="00C20D46" w:rsidRPr="00C20D46" w:rsidRDefault="00C20D46" w:rsidP="00C20D46">
      <w:pPr>
        <w:bidi/>
        <w:rPr>
          <w:rFonts w:cs="David" w:hint="cs"/>
          <w:rtl/>
        </w:rPr>
      </w:pPr>
    </w:p>
    <w:p w14:paraId="030E61BB" w14:textId="77777777" w:rsidR="00C20D46" w:rsidRPr="00C20D46" w:rsidRDefault="00C20D46" w:rsidP="00C20D46">
      <w:pPr>
        <w:bidi/>
        <w:rPr>
          <w:rFonts w:cs="David" w:hint="cs"/>
          <w:u w:val="single"/>
          <w:rtl/>
        </w:rPr>
      </w:pPr>
      <w:r w:rsidRPr="00C20D46">
        <w:rPr>
          <w:rFonts w:cs="David" w:hint="cs"/>
          <w:u w:val="single"/>
          <w:rtl/>
        </w:rPr>
        <w:t>היו"ר דוד טל:</w:t>
      </w:r>
    </w:p>
    <w:p w14:paraId="59C7F7AF" w14:textId="77777777" w:rsidR="00C20D46" w:rsidRPr="00C20D46" w:rsidRDefault="00C20D46" w:rsidP="00C20D46">
      <w:pPr>
        <w:bidi/>
        <w:rPr>
          <w:rFonts w:cs="David" w:hint="cs"/>
          <w:rtl/>
        </w:rPr>
      </w:pPr>
    </w:p>
    <w:p w14:paraId="6775C99E" w14:textId="77777777" w:rsidR="00C20D46" w:rsidRPr="00C20D46" w:rsidRDefault="00C20D46" w:rsidP="00C20D46">
      <w:pPr>
        <w:bidi/>
        <w:rPr>
          <w:rFonts w:cs="David" w:hint="cs"/>
          <w:rtl/>
        </w:rPr>
      </w:pPr>
      <w:r w:rsidRPr="00C20D46">
        <w:rPr>
          <w:rFonts w:cs="David" w:hint="cs"/>
          <w:rtl/>
        </w:rPr>
        <w:tab/>
        <w:t>אם עולה אמן אחד בסדר, השאלה אם יעלו כמה אמנים וכל אחד מהם יהיה דקה שתיים.</w:t>
      </w:r>
    </w:p>
    <w:p w14:paraId="2CC4A976" w14:textId="77777777" w:rsidR="00C20D46" w:rsidRPr="00C20D46" w:rsidRDefault="00C20D46" w:rsidP="00C20D46">
      <w:pPr>
        <w:bidi/>
        <w:rPr>
          <w:rFonts w:cs="David" w:hint="cs"/>
          <w:rtl/>
        </w:rPr>
      </w:pPr>
    </w:p>
    <w:p w14:paraId="0FA5DF66" w14:textId="77777777" w:rsidR="00C20D46" w:rsidRPr="00C20D46" w:rsidRDefault="00C20D46" w:rsidP="00C20D46">
      <w:pPr>
        <w:bidi/>
        <w:rPr>
          <w:rFonts w:cs="David" w:hint="cs"/>
          <w:u w:val="single"/>
          <w:rtl/>
        </w:rPr>
      </w:pPr>
      <w:r w:rsidRPr="00C20D46">
        <w:rPr>
          <w:rFonts w:cs="David" w:hint="cs"/>
          <w:u w:val="single"/>
          <w:rtl/>
        </w:rPr>
        <w:t>יצחק לוי:</w:t>
      </w:r>
    </w:p>
    <w:p w14:paraId="69780320" w14:textId="77777777" w:rsidR="00C20D46" w:rsidRPr="00C20D46" w:rsidRDefault="00C20D46" w:rsidP="00C20D46">
      <w:pPr>
        <w:bidi/>
        <w:rPr>
          <w:rFonts w:cs="David" w:hint="cs"/>
          <w:rtl/>
        </w:rPr>
      </w:pPr>
    </w:p>
    <w:p w14:paraId="3C1CCFDF" w14:textId="77777777" w:rsidR="00C20D46" w:rsidRPr="00C20D46" w:rsidRDefault="00C20D46" w:rsidP="00C20D46">
      <w:pPr>
        <w:bidi/>
        <w:rPr>
          <w:rFonts w:cs="David" w:hint="cs"/>
          <w:rtl/>
        </w:rPr>
      </w:pPr>
      <w:r w:rsidRPr="00C20D46">
        <w:rPr>
          <w:rFonts w:cs="David" w:hint="cs"/>
          <w:rtl/>
        </w:rPr>
        <w:tab/>
        <w:t xml:space="preserve"> אם זה הופעה של אמן של שעה וחצי זה נקרא מתנה.</w:t>
      </w:r>
    </w:p>
    <w:p w14:paraId="385F7168" w14:textId="77777777" w:rsidR="00C20D46" w:rsidRPr="00C20D46" w:rsidRDefault="00C20D46" w:rsidP="00C20D46">
      <w:pPr>
        <w:bidi/>
        <w:rPr>
          <w:rFonts w:cs="David" w:hint="cs"/>
          <w:rtl/>
        </w:rPr>
      </w:pPr>
    </w:p>
    <w:p w14:paraId="408E82FD" w14:textId="77777777" w:rsidR="00C20D46" w:rsidRPr="00C20D46" w:rsidRDefault="00C20D46" w:rsidP="00C20D46">
      <w:pPr>
        <w:bidi/>
        <w:rPr>
          <w:rFonts w:cs="David" w:hint="cs"/>
          <w:u w:val="single"/>
          <w:rtl/>
        </w:rPr>
      </w:pPr>
      <w:r w:rsidRPr="00C20D46">
        <w:rPr>
          <w:rFonts w:cs="David" w:hint="cs"/>
          <w:u w:val="single"/>
          <w:rtl/>
        </w:rPr>
        <w:t>היו"ר דוד טל:</w:t>
      </w:r>
    </w:p>
    <w:p w14:paraId="36440671" w14:textId="77777777" w:rsidR="00C20D46" w:rsidRPr="00C20D46" w:rsidRDefault="00C20D46" w:rsidP="00C20D46">
      <w:pPr>
        <w:bidi/>
        <w:rPr>
          <w:rFonts w:cs="David" w:hint="cs"/>
          <w:rtl/>
        </w:rPr>
      </w:pPr>
    </w:p>
    <w:p w14:paraId="6AB7F16B" w14:textId="77777777" w:rsidR="00C20D46" w:rsidRPr="00C20D46" w:rsidRDefault="00C20D46" w:rsidP="00C20D46">
      <w:pPr>
        <w:bidi/>
        <w:rPr>
          <w:rFonts w:cs="David" w:hint="cs"/>
          <w:rtl/>
        </w:rPr>
      </w:pPr>
      <w:r w:rsidRPr="00C20D46">
        <w:rPr>
          <w:rFonts w:cs="David" w:hint="cs"/>
          <w:rtl/>
        </w:rPr>
        <w:tab/>
        <w:t>אבל המתנה יכול להיות אותה מתנה אם אתה מביא עשרה אמנים.</w:t>
      </w:r>
    </w:p>
    <w:p w14:paraId="2DB583F1" w14:textId="77777777" w:rsidR="00C20D46" w:rsidRPr="00C20D46" w:rsidRDefault="00C20D46" w:rsidP="00C20D46">
      <w:pPr>
        <w:bidi/>
        <w:rPr>
          <w:rFonts w:cs="David" w:hint="cs"/>
          <w:rtl/>
        </w:rPr>
      </w:pPr>
    </w:p>
    <w:p w14:paraId="279387DF" w14:textId="77777777" w:rsidR="00C20D46" w:rsidRPr="00C20D46" w:rsidRDefault="00C20D46" w:rsidP="00C20D46">
      <w:pPr>
        <w:bidi/>
        <w:rPr>
          <w:rFonts w:cs="David" w:hint="cs"/>
          <w:u w:val="single"/>
          <w:rtl/>
        </w:rPr>
      </w:pPr>
      <w:r w:rsidRPr="00C20D46">
        <w:rPr>
          <w:rFonts w:cs="David" w:hint="cs"/>
          <w:u w:val="single"/>
          <w:rtl/>
        </w:rPr>
        <w:t>גדעון סער:</w:t>
      </w:r>
    </w:p>
    <w:p w14:paraId="61D04F40" w14:textId="77777777" w:rsidR="00C20D46" w:rsidRPr="00C20D46" w:rsidRDefault="00C20D46" w:rsidP="00C20D46">
      <w:pPr>
        <w:bidi/>
        <w:rPr>
          <w:rFonts w:cs="David" w:hint="cs"/>
          <w:rtl/>
        </w:rPr>
      </w:pPr>
    </w:p>
    <w:p w14:paraId="0F7D30E8" w14:textId="77777777" w:rsidR="00C20D46" w:rsidRPr="00C20D46" w:rsidRDefault="00C20D46" w:rsidP="00C20D46">
      <w:pPr>
        <w:bidi/>
        <w:rPr>
          <w:rFonts w:cs="David" w:hint="cs"/>
          <w:rtl/>
        </w:rPr>
      </w:pPr>
      <w:r w:rsidRPr="00C20D46">
        <w:rPr>
          <w:rFonts w:cs="David" w:hint="cs"/>
          <w:rtl/>
        </w:rPr>
        <w:tab/>
        <w:t xml:space="preserve"> אנחנו באים למצב ששבו התוצאה היא בחירה במפלגה. אנחנו יוצאים מחוק התעמולה המקורי כי זה מה שהיועצים המשפטיים מכירים וזה מה שהם מקריאים לנו ואין לי טענה כלפי זה, אבל בסוף הדרך פה יש הצבעה למפלגה ואז אנחנו אומרים, בואו נחסום את כל הנתיבים ל"שיחוד". זה לא בדיוק אותה מטריה זו מטריה קרובה, אנחנו חייבים לחשוב בצורה קצת שונה ואני חושב שאיסור גורף על הופעת אמנים במטריה הזו הוא לא נכון.</w:t>
      </w:r>
    </w:p>
    <w:p w14:paraId="50C9E1E9" w14:textId="77777777" w:rsidR="00C20D46" w:rsidRPr="00C20D46" w:rsidRDefault="00C20D46" w:rsidP="00C20D46">
      <w:pPr>
        <w:bidi/>
        <w:rPr>
          <w:rFonts w:cs="David" w:hint="cs"/>
          <w:rtl/>
        </w:rPr>
      </w:pPr>
    </w:p>
    <w:p w14:paraId="6BEC993C" w14:textId="77777777" w:rsidR="00C20D46" w:rsidRPr="00C20D46" w:rsidRDefault="00C20D46" w:rsidP="00C20D46">
      <w:pPr>
        <w:bidi/>
        <w:rPr>
          <w:rFonts w:cs="David" w:hint="cs"/>
          <w:u w:val="single"/>
          <w:rtl/>
        </w:rPr>
      </w:pPr>
      <w:r w:rsidRPr="00C20D46">
        <w:rPr>
          <w:rFonts w:cs="David" w:hint="cs"/>
          <w:u w:val="single"/>
          <w:rtl/>
        </w:rPr>
        <w:t>היו"ר דוד טל:</w:t>
      </w:r>
    </w:p>
    <w:p w14:paraId="6EBF7AB8" w14:textId="77777777" w:rsidR="00C20D46" w:rsidRPr="00C20D46" w:rsidRDefault="00C20D46" w:rsidP="00C20D46">
      <w:pPr>
        <w:bidi/>
        <w:rPr>
          <w:rFonts w:cs="David" w:hint="cs"/>
          <w:rtl/>
        </w:rPr>
      </w:pPr>
    </w:p>
    <w:p w14:paraId="42D3E2A6" w14:textId="77777777" w:rsidR="00C20D46" w:rsidRPr="00C20D46" w:rsidRDefault="00C20D46" w:rsidP="00C20D46">
      <w:pPr>
        <w:bidi/>
        <w:rPr>
          <w:rFonts w:cs="David" w:hint="cs"/>
          <w:rtl/>
        </w:rPr>
      </w:pPr>
      <w:r w:rsidRPr="00C20D46">
        <w:rPr>
          <w:rFonts w:cs="David" w:hint="cs"/>
          <w:rtl/>
        </w:rPr>
        <w:tab/>
        <w:t>אז מה נאמר בחוק?</w:t>
      </w:r>
    </w:p>
    <w:p w14:paraId="55AAD33E" w14:textId="77777777" w:rsidR="00C20D46" w:rsidRPr="00C20D46" w:rsidRDefault="00C20D46" w:rsidP="00C20D46">
      <w:pPr>
        <w:bidi/>
        <w:rPr>
          <w:rFonts w:cs="David" w:hint="cs"/>
          <w:rtl/>
        </w:rPr>
      </w:pPr>
    </w:p>
    <w:p w14:paraId="1576E2AB" w14:textId="77777777" w:rsidR="00C20D46" w:rsidRPr="00C20D46" w:rsidRDefault="00C20D46" w:rsidP="00C20D46">
      <w:pPr>
        <w:bidi/>
        <w:rPr>
          <w:rFonts w:cs="David" w:hint="cs"/>
          <w:u w:val="single"/>
          <w:rtl/>
        </w:rPr>
      </w:pPr>
      <w:r w:rsidRPr="00C20D46">
        <w:rPr>
          <w:rFonts w:cs="David" w:hint="cs"/>
          <w:u w:val="single"/>
          <w:rtl/>
        </w:rPr>
        <w:t>גדעון סער:</w:t>
      </w:r>
    </w:p>
    <w:p w14:paraId="0CE2783D" w14:textId="77777777" w:rsidR="00C20D46" w:rsidRPr="00C20D46" w:rsidRDefault="00C20D46" w:rsidP="00C20D46">
      <w:pPr>
        <w:bidi/>
        <w:rPr>
          <w:rFonts w:cs="David" w:hint="cs"/>
          <w:rtl/>
        </w:rPr>
      </w:pPr>
    </w:p>
    <w:p w14:paraId="672B85E3" w14:textId="77777777" w:rsidR="00C20D46" w:rsidRPr="00C20D46" w:rsidRDefault="00C20D46" w:rsidP="00C20D46">
      <w:pPr>
        <w:bidi/>
        <w:rPr>
          <w:rFonts w:cs="David" w:hint="cs"/>
          <w:rtl/>
        </w:rPr>
      </w:pPr>
      <w:r w:rsidRPr="00C20D46">
        <w:rPr>
          <w:rFonts w:cs="David" w:hint="cs"/>
          <w:rtl/>
        </w:rPr>
        <w:tab/>
        <w:t xml:space="preserve"> אין לי תושבה מהמותן, כל עוד יש פרופורציה סבירה בין קטעי אמנות לבין תכנית שנוגעים לעניין עצמו, נראה לי סביר.</w:t>
      </w:r>
    </w:p>
    <w:p w14:paraId="0BBC4B7B" w14:textId="77777777" w:rsidR="00C20D46" w:rsidRPr="00C20D46" w:rsidRDefault="00C20D46" w:rsidP="00C20D46">
      <w:pPr>
        <w:bidi/>
        <w:rPr>
          <w:rFonts w:cs="David" w:hint="cs"/>
          <w:rtl/>
        </w:rPr>
      </w:pPr>
    </w:p>
    <w:p w14:paraId="51A86461"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441FCE01" w14:textId="77777777" w:rsidR="00C20D46" w:rsidRPr="00C20D46" w:rsidRDefault="00C20D46" w:rsidP="00C20D46">
      <w:pPr>
        <w:bidi/>
        <w:rPr>
          <w:rFonts w:cs="David" w:hint="cs"/>
          <w:rtl/>
        </w:rPr>
      </w:pPr>
    </w:p>
    <w:p w14:paraId="132EE45E" w14:textId="77777777" w:rsidR="00C20D46" w:rsidRPr="00C20D46" w:rsidRDefault="00C20D46" w:rsidP="00C20D46">
      <w:pPr>
        <w:bidi/>
        <w:rPr>
          <w:rFonts w:cs="David" w:hint="cs"/>
          <w:rtl/>
        </w:rPr>
      </w:pPr>
      <w:r w:rsidRPr="00C20D46">
        <w:rPr>
          <w:rFonts w:cs="David" w:hint="cs"/>
          <w:rtl/>
        </w:rPr>
        <w:tab/>
        <w:t xml:space="preserve"> מה קורה אם אמן עולה ומביע את דעתו?</w:t>
      </w:r>
    </w:p>
    <w:p w14:paraId="08FBA220" w14:textId="77777777" w:rsidR="00C20D46" w:rsidRPr="00C20D46" w:rsidRDefault="00C20D46" w:rsidP="00C20D46">
      <w:pPr>
        <w:bidi/>
        <w:rPr>
          <w:rFonts w:cs="David" w:hint="cs"/>
          <w:rtl/>
        </w:rPr>
      </w:pPr>
    </w:p>
    <w:p w14:paraId="38874D0A" w14:textId="77777777" w:rsidR="00C20D46" w:rsidRDefault="00C20D46" w:rsidP="00C20D46">
      <w:pPr>
        <w:bidi/>
        <w:rPr>
          <w:rFonts w:cs="David" w:hint="cs"/>
          <w:u w:val="single"/>
          <w:rtl/>
        </w:rPr>
      </w:pPr>
    </w:p>
    <w:p w14:paraId="39A340F0" w14:textId="77777777" w:rsidR="00C20D46" w:rsidRDefault="00C20D46" w:rsidP="00C20D46">
      <w:pPr>
        <w:bidi/>
        <w:rPr>
          <w:rFonts w:cs="David" w:hint="cs"/>
          <w:u w:val="single"/>
          <w:rtl/>
        </w:rPr>
      </w:pPr>
    </w:p>
    <w:p w14:paraId="46FF1BE4" w14:textId="77777777" w:rsidR="00C20D46" w:rsidRDefault="00C20D46" w:rsidP="00C20D46">
      <w:pPr>
        <w:bidi/>
        <w:rPr>
          <w:rFonts w:cs="David" w:hint="cs"/>
          <w:u w:val="single"/>
          <w:rtl/>
        </w:rPr>
      </w:pPr>
    </w:p>
    <w:p w14:paraId="43DDD876" w14:textId="77777777" w:rsidR="00C20D46" w:rsidRDefault="00C20D46" w:rsidP="00C20D46">
      <w:pPr>
        <w:bidi/>
        <w:rPr>
          <w:rFonts w:cs="David" w:hint="cs"/>
          <w:u w:val="single"/>
          <w:rtl/>
        </w:rPr>
      </w:pPr>
    </w:p>
    <w:p w14:paraId="30C61084" w14:textId="77777777" w:rsidR="00C20D46" w:rsidRPr="00C20D46" w:rsidRDefault="00C20D46" w:rsidP="00C20D46">
      <w:pPr>
        <w:bidi/>
        <w:rPr>
          <w:rFonts w:cs="David" w:hint="cs"/>
          <w:u w:val="single"/>
          <w:rtl/>
        </w:rPr>
      </w:pPr>
      <w:r w:rsidRPr="00C20D46">
        <w:rPr>
          <w:rFonts w:cs="David" w:hint="cs"/>
          <w:u w:val="single"/>
          <w:rtl/>
        </w:rPr>
        <w:t>גדעון סער:</w:t>
      </w:r>
    </w:p>
    <w:p w14:paraId="39747624" w14:textId="77777777" w:rsidR="00C20D46" w:rsidRPr="00C20D46" w:rsidRDefault="00C20D46" w:rsidP="00C20D46">
      <w:pPr>
        <w:bidi/>
        <w:rPr>
          <w:rFonts w:cs="David" w:hint="cs"/>
          <w:rtl/>
        </w:rPr>
      </w:pPr>
    </w:p>
    <w:p w14:paraId="43E502EB" w14:textId="77777777" w:rsidR="00C20D46" w:rsidRPr="00C20D46" w:rsidRDefault="00C20D46" w:rsidP="00C20D46">
      <w:pPr>
        <w:bidi/>
        <w:rPr>
          <w:rFonts w:cs="David" w:hint="cs"/>
          <w:rtl/>
        </w:rPr>
      </w:pPr>
      <w:r w:rsidRPr="00C20D46">
        <w:rPr>
          <w:rFonts w:cs="David" w:hint="cs"/>
          <w:rtl/>
        </w:rPr>
        <w:tab/>
        <w:t xml:space="preserve"> זו זכותו.</w:t>
      </w:r>
    </w:p>
    <w:p w14:paraId="43ADC1EB" w14:textId="77777777" w:rsidR="00C20D46" w:rsidRPr="00C20D46" w:rsidRDefault="00C20D46" w:rsidP="00C20D46">
      <w:pPr>
        <w:bidi/>
        <w:rPr>
          <w:rFonts w:cs="David" w:hint="cs"/>
          <w:rtl/>
        </w:rPr>
      </w:pPr>
    </w:p>
    <w:p w14:paraId="7BF53852"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097EADD5" w14:textId="77777777" w:rsidR="00C20D46" w:rsidRPr="00C20D46" w:rsidRDefault="00C20D46" w:rsidP="00C20D46">
      <w:pPr>
        <w:bidi/>
        <w:rPr>
          <w:rFonts w:cs="David" w:hint="cs"/>
          <w:rtl/>
        </w:rPr>
      </w:pPr>
    </w:p>
    <w:p w14:paraId="5BDF8A96" w14:textId="77777777" w:rsidR="00C20D46" w:rsidRPr="00C20D46" w:rsidRDefault="00C20D46" w:rsidP="00C20D46">
      <w:pPr>
        <w:bidi/>
        <w:rPr>
          <w:rFonts w:cs="David" w:hint="cs"/>
          <w:rtl/>
        </w:rPr>
      </w:pPr>
      <w:r w:rsidRPr="00C20D46">
        <w:rPr>
          <w:rFonts w:cs="David" w:hint="cs"/>
          <w:rtl/>
        </w:rPr>
        <w:tab/>
        <w:t>אם אמן עולה ומביע את דעתו זו לא בעיה. אם אמן מביע דעתו בצורה של שיר, חמשיר, זה מותר. אז העובדה שהוא מכניס כמנגינה? לכן אני חושב שצריכים להיות רכים כמה שיותר בקטע הזה.</w:t>
      </w:r>
    </w:p>
    <w:p w14:paraId="29D47DE7" w14:textId="77777777" w:rsidR="00C20D46" w:rsidRPr="00C20D46" w:rsidRDefault="00C20D46" w:rsidP="00C20D46">
      <w:pPr>
        <w:bidi/>
        <w:rPr>
          <w:rFonts w:cs="David" w:hint="cs"/>
          <w:rtl/>
        </w:rPr>
      </w:pPr>
    </w:p>
    <w:p w14:paraId="57EEBF7D" w14:textId="77777777" w:rsidR="00C20D46" w:rsidRPr="00C20D46" w:rsidRDefault="00C20D46" w:rsidP="00C20D46">
      <w:pPr>
        <w:bidi/>
        <w:rPr>
          <w:rFonts w:cs="David" w:hint="cs"/>
          <w:u w:val="single"/>
          <w:rtl/>
        </w:rPr>
      </w:pPr>
      <w:r w:rsidRPr="00C20D46">
        <w:rPr>
          <w:rFonts w:cs="David" w:hint="cs"/>
          <w:u w:val="single"/>
          <w:rtl/>
        </w:rPr>
        <w:t>היו"ר דוד טל:</w:t>
      </w:r>
    </w:p>
    <w:p w14:paraId="7D34FD91" w14:textId="77777777" w:rsidR="00C20D46" w:rsidRPr="00C20D46" w:rsidRDefault="00C20D46" w:rsidP="00C20D46">
      <w:pPr>
        <w:bidi/>
        <w:rPr>
          <w:rFonts w:cs="David" w:hint="cs"/>
          <w:rtl/>
        </w:rPr>
      </w:pPr>
    </w:p>
    <w:p w14:paraId="74F097BD" w14:textId="77777777" w:rsidR="00C20D46" w:rsidRPr="00C20D46" w:rsidRDefault="00C20D46" w:rsidP="00C20D46">
      <w:pPr>
        <w:bidi/>
        <w:rPr>
          <w:rFonts w:cs="David" w:hint="cs"/>
          <w:rtl/>
        </w:rPr>
      </w:pPr>
      <w:r w:rsidRPr="00C20D46">
        <w:rPr>
          <w:rFonts w:cs="David" w:hint="cs"/>
          <w:rtl/>
        </w:rPr>
        <w:tab/>
        <w:t>הוצאנו מתנות ומשקה משכר.</w:t>
      </w:r>
    </w:p>
    <w:p w14:paraId="4CFA156F" w14:textId="77777777" w:rsidR="00C20D46" w:rsidRPr="00C20D46" w:rsidRDefault="00C20D46" w:rsidP="00C20D46">
      <w:pPr>
        <w:bidi/>
        <w:rPr>
          <w:rFonts w:cs="David" w:hint="cs"/>
          <w:rtl/>
        </w:rPr>
      </w:pPr>
    </w:p>
    <w:p w14:paraId="31153332" w14:textId="77777777" w:rsidR="00C20D46" w:rsidRPr="00C20D46" w:rsidRDefault="00C20D46" w:rsidP="00C20D46">
      <w:pPr>
        <w:bidi/>
        <w:rPr>
          <w:rFonts w:cs="David" w:hint="cs"/>
          <w:u w:val="single"/>
          <w:rtl/>
        </w:rPr>
      </w:pPr>
      <w:r w:rsidRPr="00C20D46">
        <w:rPr>
          <w:rFonts w:cs="David" w:hint="cs"/>
          <w:u w:val="single"/>
          <w:rtl/>
        </w:rPr>
        <w:t>ארבל אסטרחן:</w:t>
      </w:r>
    </w:p>
    <w:p w14:paraId="1559BFE9" w14:textId="77777777" w:rsidR="00C20D46" w:rsidRPr="00C20D46" w:rsidRDefault="00C20D46" w:rsidP="00C20D46">
      <w:pPr>
        <w:bidi/>
        <w:rPr>
          <w:rFonts w:cs="David" w:hint="cs"/>
          <w:rtl/>
        </w:rPr>
      </w:pPr>
    </w:p>
    <w:p w14:paraId="2F2410B5" w14:textId="77777777" w:rsidR="00C20D46" w:rsidRPr="00C20D46" w:rsidRDefault="00C20D46" w:rsidP="00C20D46">
      <w:pPr>
        <w:bidi/>
        <w:rPr>
          <w:rFonts w:cs="David" w:hint="cs"/>
          <w:rtl/>
        </w:rPr>
      </w:pPr>
      <w:r w:rsidRPr="00C20D46">
        <w:rPr>
          <w:rFonts w:cs="David" w:hint="cs"/>
          <w:rtl/>
        </w:rPr>
        <w:tab/>
        <w:t xml:space="preserve"> סעיפים לגבי שילוט בערים, יש הוראה שאומרת שמעבר לשלטים המותרים לגבי לוחות עירוניים לא תהא תעמולת בחירות באמצעות הדבקה התקנה כתיבה צביעה או זריקת אור.</w:t>
      </w:r>
    </w:p>
    <w:p w14:paraId="15A1B909" w14:textId="77777777" w:rsidR="00C20D46" w:rsidRPr="00C20D46" w:rsidRDefault="00C20D46" w:rsidP="00C20D46">
      <w:pPr>
        <w:bidi/>
        <w:rPr>
          <w:rFonts w:cs="David" w:hint="cs"/>
          <w:rtl/>
        </w:rPr>
      </w:pPr>
    </w:p>
    <w:p w14:paraId="78445A78" w14:textId="77777777" w:rsidR="00C20D46" w:rsidRPr="00C20D46" w:rsidRDefault="00C20D46" w:rsidP="00C20D46">
      <w:pPr>
        <w:bidi/>
        <w:rPr>
          <w:rFonts w:cs="David" w:hint="cs"/>
          <w:u w:val="single"/>
          <w:rtl/>
        </w:rPr>
      </w:pPr>
      <w:r w:rsidRPr="00C20D46">
        <w:rPr>
          <w:rFonts w:cs="David" w:hint="cs"/>
          <w:u w:val="single"/>
          <w:rtl/>
        </w:rPr>
        <w:t>גדעון סער:</w:t>
      </w:r>
    </w:p>
    <w:p w14:paraId="714FA361" w14:textId="77777777" w:rsidR="00C20D46" w:rsidRPr="00C20D46" w:rsidRDefault="00C20D46" w:rsidP="00C20D46">
      <w:pPr>
        <w:bidi/>
        <w:rPr>
          <w:rFonts w:cs="David" w:hint="cs"/>
          <w:rtl/>
        </w:rPr>
      </w:pPr>
    </w:p>
    <w:p w14:paraId="173BAEC3" w14:textId="77777777" w:rsidR="00C20D46" w:rsidRPr="00C20D46" w:rsidRDefault="00C20D46" w:rsidP="00C20D46">
      <w:pPr>
        <w:bidi/>
        <w:rPr>
          <w:rFonts w:cs="David" w:hint="cs"/>
          <w:rtl/>
        </w:rPr>
      </w:pPr>
      <w:r w:rsidRPr="00C20D46">
        <w:rPr>
          <w:rFonts w:cs="David" w:hint="cs"/>
          <w:rtl/>
        </w:rPr>
        <w:tab/>
        <w:t xml:space="preserve"> יכול להיות שצריך להנחות את היועצת המשפטית לדיון הבא להביא הבחנה בין הופעות שלימות לבין שילוב של קטעי אמנות.  שזה יהיה מידתי.</w:t>
      </w:r>
    </w:p>
    <w:p w14:paraId="67AC1F51" w14:textId="77777777" w:rsidR="00C20D46" w:rsidRPr="00C20D46" w:rsidRDefault="00C20D46" w:rsidP="00C20D46">
      <w:pPr>
        <w:bidi/>
        <w:rPr>
          <w:rFonts w:cs="David" w:hint="cs"/>
          <w:rtl/>
        </w:rPr>
      </w:pPr>
    </w:p>
    <w:p w14:paraId="513A5445" w14:textId="77777777" w:rsidR="00C20D46" w:rsidRPr="00C20D46" w:rsidRDefault="00C20D46" w:rsidP="00C20D46">
      <w:pPr>
        <w:bidi/>
        <w:rPr>
          <w:rFonts w:cs="David" w:hint="cs"/>
          <w:u w:val="single"/>
          <w:rtl/>
        </w:rPr>
      </w:pPr>
      <w:r w:rsidRPr="00C20D46">
        <w:rPr>
          <w:rFonts w:cs="David" w:hint="cs"/>
          <w:u w:val="single"/>
          <w:rtl/>
        </w:rPr>
        <w:t>היו"ר דוד טל:</w:t>
      </w:r>
    </w:p>
    <w:p w14:paraId="45BFBFD8" w14:textId="77777777" w:rsidR="00C20D46" w:rsidRPr="00C20D46" w:rsidRDefault="00C20D46" w:rsidP="00C20D46">
      <w:pPr>
        <w:bidi/>
        <w:rPr>
          <w:rFonts w:cs="David" w:hint="cs"/>
          <w:rtl/>
        </w:rPr>
      </w:pPr>
    </w:p>
    <w:p w14:paraId="682FA712" w14:textId="77777777" w:rsidR="00C20D46" w:rsidRPr="00C20D46" w:rsidRDefault="00C20D46" w:rsidP="00C20D46">
      <w:pPr>
        <w:bidi/>
        <w:rPr>
          <w:rFonts w:cs="David" w:hint="cs"/>
          <w:rtl/>
        </w:rPr>
      </w:pPr>
      <w:r w:rsidRPr="00C20D46">
        <w:rPr>
          <w:rFonts w:cs="David" w:hint="cs"/>
          <w:rtl/>
        </w:rPr>
        <w:tab/>
        <w:t xml:space="preserve">אני אנחה את היועצת המשפטית ואם יש לכם רעיון שנוכל לבטא את זה בהצעת החוק אנא העלו אותו. </w:t>
      </w:r>
    </w:p>
    <w:p w14:paraId="07294312" w14:textId="77777777" w:rsidR="00C20D46" w:rsidRPr="00C20D46" w:rsidRDefault="00C20D46" w:rsidP="00C20D46">
      <w:pPr>
        <w:bidi/>
        <w:rPr>
          <w:rFonts w:cs="David" w:hint="cs"/>
          <w:rtl/>
        </w:rPr>
      </w:pPr>
    </w:p>
    <w:p w14:paraId="54FEC1BC" w14:textId="77777777" w:rsidR="00C20D46" w:rsidRPr="00C20D46" w:rsidRDefault="00C20D46" w:rsidP="00C20D46">
      <w:pPr>
        <w:bidi/>
        <w:rPr>
          <w:rFonts w:cs="David" w:hint="cs"/>
          <w:u w:val="single"/>
          <w:rtl/>
        </w:rPr>
      </w:pPr>
      <w:r w:rsidRPr="00C20D46">
        <w:rPr>
          <w:rFonts w:cs="David" w:hint="cs"/>
          <w:u w:val="single"/>
          <w:rtl/>
        </w:rPr>
        <w:t>ארבל אסטרחן:</w:t>
      </w:r>
    </w:p>
    <w:p w14:paraId="4C5B2BFA" w14:textId="77777777" w:rsidR="00C20D46" w:rsidRPr="00C20D46" w:rsidRDefault="00C20D46" w:rsidP="00C20D46">
      <w:pPr>
        <w:bidi/>
        <w:rPr>
          <w:rFonts w:cs="David" w:hint="cs"/>
          <w:rtl/>
        </w:rPr>
      </w:pPr>
    </w:p>
    <w:p w14:paraId="60B2F820" w14:textId="77777777" w:rsidR="00C20D46" w:rsidRPr="00C20D46" w:rsidRDefault="00C20D46" w:rsidP="00C20D46">
      <w:pPr>
        <w:bidi/>
        <w:rPr>
          <w:rFonts w:cs="David" w:hint="cs"/>
          <w:rtl/>
        </w:rPr>
      </w:pPr>
      <w:r w:rsidRPr="00C20D46">
        <w:rPr>
          <w:rFonts w:cs="David" w:hint="cs"/>
          <w:rtl/>
        </w:rPr>
        <w:tab/>
        <w:t xml:space="preserve"> לגבי מודעות ושלטים על גבי בתים, יש הוראה שלא תהיה תעמולה באמצעות הדבקה התקנה כתיבה צביעה, זריקת אור על מבנים או גדרות מדרכות או שטחים אחרים  המיועדים לציבור שילך או ייסע בהם, וזה יהיה למעט השילוט העירוני המותר ושילוט על גבי בתים. אני מתארת לעצמי שחלק מהרעיון פה הוא גם נושא של לא ללכלך.</w:t>
      </w:r>
    </w:p>
    <w:p w14:paraId="4CE5C974" w14:textId="77777777" w:rsidR="00C20D46" w:rsidRPr="00C20D46" w:rsidRDefault="00C20D46" w:rsidP="00C20D46">
      <w:pPr>
        <w:bidi/>
        <w:rPr>
          <w:rFonts w:cs="David" w:hint="cs"/>
          <w:rtl/>
        </w:rPr>
      </w:pPr>
    </w:p>
    <w:p w14:paraId="266E3B36" w14:textId="77777777" w:rsidR="00C20D46" w:rsidRPr="00C20D46" w:rsidRDefault="00C20D46" w:rsidP="00C20D46">
      <w:pPr>
        <w:bidi/>
        <w:rPr>
          <w:rFonts w:cs="David" w:hint="cs"/>
          <w:u w:val="single"/>
          <w:rtl/>
        </w:rPr>
      </w:pPr>
      <w:r w:rsidRPr="00C20D46">
        <w:rPr>
          <w:rFonts w:cs="David" w:hint="cs"/>
          <w:u w:val="single"/>
          <w:rtl/>
        </w:rPr>
        <w:t>היו"ר דוד טל:</w:t>
      </w:r>
    </w:p>
    <w:p w14:paraId="6DE258D0" w14:textId="77777777" w:rsidR="00C20D46" w:rsidRPr="00C20D46" w:rsidRDefault="00C20D46" w:rsidP="00C20D46">
      <w:pPr>
        <w:bidi/>
        <w:rPr>
          <w:rFonts w:cs="David" w:hint="cs"/>
          <w:rtl/>
        </w:rPr>
      </w:pPr>
    </w:p>
    <w:p w14:paraId="1F76075F" w14:textId="77777777" w:rsidR="00C20D46" w:rsidRPr="00C20D46" w:rsidRDefault="00C20D46" w:rsidP="00C20D46">
      <w:pPr>
        <w:bidi/>
        <w:ind w:firstLine="567"/>
        <w:rPr>
          <w:rFonts w:cs="David" w:hint="cs"/>
          <w:rtl/>
        </w:rPr>
      </w:pPr>
      <w:r w:rsidRPr="00C20D46">
        <w:rPr>
          <w:rFonts w:cs="David" w:hint="cs"/>
          <w:rtl/>
        </w:rPr>
        <w:t>אין הסגות בנושא.</w:t>
      </w:r>
    </w:p>
    <w:p w14:paraId="0E0578E5" w14:textId="77777777" w:rsidR="00C20D46" w:rsidRPr="00C20D46" w:rsidRDefault="00C20D46" w:rsidP="00C20D46">
      <w:pPr>
        <w:bidi/>
        <w:rPr>
          <w:rFonts w:cs="David" w:hint="cs"/>
          <w:rtl/>
        </w:rPr>
      </w:pPr>
    </w:p>
    <w:p w14:paraId="02FB9135" w14:textId="77777777" w:rsidR="00C20D46" w:rsidRPr="00C20D46" w:rsidRDefault="00C20D46" w:rsidP="00C20D46">
      <w:pPr>
        <w:bidi/>
        <w:rPr>
          <w:rFonts w:cs="David" w:hint="cs"/>
          <w:u w:val="single"/>
          <w:rtl/>
        </w:rPr>
      </w:pPr>
      <w:r w:rsidRPr="00C20D46">
        <w:rPr>
          <w:rFonts w:cs="David" w:hint="cs"/>
          <w:u w:val="single"/>
          <w:rtl/>
        </w:rPr>
        <w:t>ארבל אסטרחן:</w:t>
      </w:r>
    </w:p>
    <w:p w14:paraId="07FE5195" w14:textId="77777777" w:rsidR="00C20D46" w:rsidRPr="00C20D46" w:rsidRDefault="00C20D46" w:rsidP="00C20D46">
      <w:pPr>
        <w:bidi/>
        <w:rPr>
          <w:rFonts w:cs="David" w:hint="cs"/>
          <w:rtl/>
        </w:rPr>
      </w:pPr>
    </w:p>
    <w:p w14:paraId="428C84DE" w14:textId="77777777" w:rsidR="00C20D46" w:rsidRPr="00C20D46" w:rsidRDefault="00C20D46" w:rsidP="00C20D46">
      <w:pPr>
        <w:bidi/>
        <w:rPr>
          <w:rFonts w:cs="David" w:hint="cs"/>
          <w:rtl/>
        </w:rPr>
      </w:pPr>
      <w:r w:rsidRPr="00C20D46">
        <w:rPr>
          <w:rFonts w:cs="David" w:hint="cs"/>
          <w:rtl/>
        </w:rPr>
        <w:tab/>
        <w:t xml:space="preserve"> סעיף 10 מדבר על מודעות, שילוט עירוני. הוא מגביל את הגודל, לא יותר מ 50 ס"מ על 70 ס"מ, המודעה תשא את פרטי המדפיס ותודבק רק על לוחות מודעות שייעדה הרשות המקומית לשם כך. </w:t>
      </w:r>
    </w:p>
    <w:p w14:paraId="23D20AEA" w14:textId="77777777" w:rsidR="00C20D46" w:rsidRPr="00C20D46" w:rsidRDefault="00C20D46" w:rsidP="00C20D46">
      <w:pPr>
        <w:bidi/>
        <w:rPr>
          <w:rFonts w:cs="David" w:hint="cs"/>
          <w:rtl/>
        </w:rPr>
      </w:pPr>
    </w:p>
    <w:p w14:paraId="4BF96822" w14:textId="77777777" w:rsidR="00C20D46" w:rsidRPr="00C20D46" w:rsidRDefault="00C20D46" w:rsidP="00C20D46">
      <w:pPr>
        <w:bidi/>
        <w:rPr>
          <w:rFonts w:cs="David" w:hint="cs"/>
          <w:u w:val="single"/>
          <w:rtl/>
        </w:rPr>
      </w:pPr>
      <w:r w:rsidRPr="00C20D46">
        <w:rPr>
          <w:rFonts w:cs="David" w:hint="cs"/>
          <w:u w:val="single"/>
          <w:rtl/>
        </w:rPr>
        <w:t>היו"ר דוד טל:</w:t>
      </w:r>
    </w:p>
    <w:p w14:paraId="3A1CB1E0" w14:textId="77777777" w:rsidR="00C20D46" w:rsidRPr="00C20D46" w:rsidRDefault="00C20D46" w:rsidP="00C20D46">
      <w:pPr>
        <w:bidi/>
        <w:rPr>
          <w:rFonts w:cs="David" w:hint="cs"/>
          <w:rtl/>
        </w:rPr>
      </w:pPr>
    </w:p>
    <w:p w14:paraId="79E0A9D3" w14:textId="77777777" w:rsidR="00C20D46" w:rsidRPr="00C20D46" w:rsidRDefault="00C20D46" w:rsidP="00C20D46">
      <w:pPr>
        <w:bidi/>
        <w:rPr>
          <w:rFonts w:cs="David" w:hint="cs"/>
          <w:rtl/>
        </w:rPr>
      </w:pPr>
      <w:r w:rsidRPr="00C20D46">
        <w:rPr>
          <w:rFonts w:cs="David" w:hint="cs"/>
          <w:rtl/>
        </w:rPr>
        <w:tab/>
        <w:t>בסדר, זה יחול.</w:t>
      </w:r>
    </w:p>
    <w:p w14:paraId="3AE0007C" w14:textId="77777777" w:rsidR="00C20D46" w:rsidRPr="00C20D46" w:rsidRDefault="00C20D46" w:rsidP="00C20D46">
      <w:pPr>
        <w:bidi/>
        <w:rPr>
          <w:rFonts w:cs="David" w:hint="cs"/>
          <w:rtl/>
        </w:rPr>
      </w:pPr>
    </w:p>
    <w:p w14:paraId="3E7F6033" w14:textId="77777777" w:rsidR="00C20D46" w:rsidRPr="00C20D46" w:rsidRDefault="00C20D46" w:rsidP="00C20D46">
      <w:pPr>
        <w:bidi/>
        <w:rPr>
          <w:rFonts w:cs="David" w:hint="cs"/>
          <w:u w:val="single"/>
          <w:rtl/>
        </w:rPr>
      </w:pPr>
      <w:r w:rsidRPr="00C20D46">
        <w:rPr>
          <w:rFonts w:cs="David" w:hint="cs"/>
          <w:u w:val="single"/>
          <w:rtl/>
        </w:rPr>
        <w:t>ארבל אסטרחן:</w:t>
      </w:r>
    </w:p>
    <w:p w14:paraId="379A657C" w14:textId="77777777" w:rsidR="00C20D46" w:rsidRPr="00C20D46" w:rsidRDefault="00C20D46" w:rsidP="00C20D46">
      <w:pPr>
        <w:bidi/>
        <w:rPr>
          <w:rFonts w:cs="David" w:hint="cs"/>
          <w:rtl/>
        </w:rPr>
      </w:pPr>
    </w:p>
    <w:p w14:paraId="39342189" w14:textId="77777777" w:rsidR="00C20D46" w:rsidRPr="00C20D46" w:rsidRDefault="00C20D46" w:rsidP="00C20D46">
      <w:pPr>
        <w:bidi/>
        <w:rPr>
          <w:rFonts w:cs="David" w:hint="cs"/>
          <w:rtl/>
        </w:rPr>
      </w:pPr>
      <w:r w:rsidRPr="00C20D46">
        <w:rPr>
          <w:rFonts w:cs="David" w:hint="cs"/>
          <w:rtl/>
        </w:rPr>
        <w:tab/>
        <w:t xml:space="preserve"> לגבי שילוט על בתים, החוק מתיר תליית שלט על דירת מגורים או משרדים של מפלגה או רשימת מועמדים, פה הצענו להוסיף על דירה, על מפלגה וגם גוף שפועל למען משאל עם יוכל.</w:t>
      </w:r>
    </w:p>
    <w:p w14:paraId="1FF7564B" w14:textId="77777777" w:rsidR="00C20D46" w:rsidRPr="00C20D46" w:rsidRDefault="00C20D46" w:rsidP="00C20D46">
      <w:pPr>
        <w:bidi/>
        <w:rPr>
          <w:rFonts w:cs="David" w:hint="cs"/>
          <w:rtl/>
        </w:rPr>
      </w:pPr>
    </w:p>
    <w:p w14:paraId="6EB646B2" w14:textId="77777777" w:rsidR="00C20D46" w:rsidRDefault="00C20D46" w:rsidP="00C20D46">
      <w:pPr>
        <w:bidi/>
        <w:rPr>
          <w:rFonts w:cs="David" w:hint="cs"/>
          <w:u w:val="single"/>
          <w:rtl/>
        </w:rPr>
      </w:pPr>
    </w:p>
    <w:p w14:paraId="61C3177E" w14:textId="77777777" w:rsidR="00C20D46" w:rsidRDefault="00C20D46" w:rsidP="00C20D46">
      <w:pPr>
        <w:bidi/>
        <w:rPr>
          <w:rFonts w:cs="David" w:hint="cs"/>
          <w:u w:val="single"/>
          <w:rtl/>
        </w:rPr>
      </w:pPr>
    </w:p>
    <w:p w14:paraId="14692E4B" w14:textId="77777777" w:rsidR="00C20D46" w:rsidRDefault="00C20D46" w:rsidP="00C20D46">
      <w:pPr>
        <w:bidi/>
        <w:rPr>
          <w:rFonts w:cs="David" w:hint="cs"/>
          <w:u w:val="single"/>
          <w:rtl/>
        </w:rPr>
      </w:pPr>
    </w:p>
    <w:p w14:paraId="2221ADD8" w14:textId="77777777" w:rsidR="00C20D46" w:rsidRDefault="00C20D46" w:rsidP="00C20D46">
      <w:pPr>
        <w:bidi/>
        <w:rPr>
          <w:rFonts w:cs="David" w:hint="cs"/>
          <w:u w:val="single"/>
          <w:rtl/>
        </w:rPr>
      </w:pPr>
    </w:p>
    <w:p w14:paraId="0116EC99" w14:textId="77777777" w:rsidR="00C20D46" w:rsidRPr="00C20D46" w:rsidRDefault="00C20D46" w:rsidP="00C20D46">
      <w:pPr>
        <w:bidi/>
        <w:rPr>
          <w:rFonts w:cs="David" w:hint="cs"/>
          <w:u w:val="single"/>
          <w:rtl/>
        </w:rPr>
      </w:pPr>
      <w:r w:rsidRPr="00C20D46">
        <w:rPr>
          <w:rFonts w:cs="David" w:hint="cs"/>
          <w:u w:val="single"/>
          <w:rtl/>
        </w:rPr>
        <w:t>היו"ר דוד טל:</w:t>
      </w:r>
    </w:p>
    <w:p w14:paraId="677F54BD" w14:textId="77777777" w:rsidR="00C20D46" w:rsidRPr="00C20D46" w:rsidRDefault="00C20D46" w:rsidP="00C20D46">
      <w:pPr>
        <w:bidi/>
        <w:rPr>
          <w:rFonts w:cs="David" w:hint="cs"/>
          <w:rtl/>
        </w:rPr>
      </w:pPr>
    </w:p>
    <w:p w14:paraId="1AE2C87B" w14:textId="77777777" w:rsidR="00C20D46" w:rsidRPr="00C20D46" w:rsidRDefault="00C20D46" w:rsidP="00C20D46">
      <w:pPr>
        <w:bidi/>
        <w:rPr>
          <w:rFonts w:cs="David" w:hint="cs"/>
          <w:rtl/>
        </w:rPr>
      </w:pPr>
      <w:r w:rsidRPr="00C20D46">
        <w:rPr>
          <w:rFonts w:cs="David" w:hint="cs"/>
          <w:rtl/>
        </w:rPr>
        <w:tab/>
        <w:t>בסדר.</w:t>
      </w:r>
    </w:p>
    <w:p w14:paraId="0931D241" w14:textId="77777777" w:rsidR="00C20D46" w:rsidRPr="00C20D46" w:rsidRDefault="00C20D46" w:rsidP="00C20D46">
      <w:pPr>
        <w:bidi/>
        <w:rPr>
          <w:rFonts w:cs="David" w:hint="cs"/>
          <w:rtl/>
        </w:rPr>
      </w:pPr>
    </w:p>
    <w:p w14:paraId="575BCA99" w14:textId="77777777" w:rsidR="00C20D46" w:rsidRPr="00C20D46" w:rsidRDefault="00C20D46" w:rsidP="00C20D46">
      <w:pPr>
        <w:bidi/>
        <w:rPr>
          <w:rFonts w:cs="David" w:hint="cs"/>
          <w:u w:val="single"/>
          <w:rtl/>
        </w:rPr>
      </w:pPr>
      <w:r w:rsidRPr="00C20D46">
        <w:rPr>
          <w:rFonts w:cs="David" w:hint="cs"/>
          <w:u w:val="single"/>
          <w:rtl/>
        </w:rPr>
        <w:t>עומר זון:</w:t>
      </w:r>
    </w:p>
    <w:p w14:paraId="77783841" w14:textId="77777777" w:rsidR="00C20D46" w:rsidRPr="00C20D46" w:rsidRDefault="00C20D46" w:rsidP="00C20D46">
      <w:pPr>
        <w:bidi/>
        <w:rPr>
          <w:rFonts w:cs="David" w:hint="cs"/>
          <w:rtl/>
        </w:rPr>
      </w:pPr>
    </w:p>
    <w:p w14:paraId="5A130C4C" w14:textId="77777777" w:rsidR="00C20D46" w:rsidRPr="00C20D46" w:rsidRDefault="00C20D46" w:rsidP="00C20D46">
      <w:pPr>
        <w:bidi/>
        <w:rPr>
          <w:rFonts w:cs="David" w:hint="cs"/>
          <w:rtl/>
        </w:rPr>
      </w:pPr>
      <w:r w:rsidRPr="00C20D46">
        <w:rPr>
          <w:rFonts w:cs="David" w:hint="cs"/>
          <w:rtl/>
        </w:rPr>
        <w:tab/>
        <w:t>השילוט על בתים היום חייב להיות שילוט מסחרי, למשל בכניסה לירושלים יש שילוט על כל המלון, זה יהיה מותר לשם מטרה פוליטית?</w:t>
      </w:r>
    </w:p>
    <w:p w14:paraId="27CBB506" w14:textId="77777777" w:rsidR="00C20D46" w:rsidRPr="00C20D46" w:rsidRDefault="00C20D46" w:rsidP="00C20D46">
      <w:pPr>
        <w:bidi/>
        <w:rPr>
          <w:rFonts w:cs="David" w:hint="cs"/>
          <w:rtl/>
        </w:rPr>
      </w:pPr>
    </w:p>
    <w:p w14:paraId="4CEC72DB" w14:textId="77777777" w:rsidR="00C20D46" w:rsidRPr="00C20D46" w:rsidRDefault="00C20D46" w:rsidP="00C20D46">
      <w:pPr>
        <w:bidi/>
        <w:rPr>
          <w:rFonts w:cs="David" w:hint="cs"/>
          <w:u w:val="single"/>
          <w:rtl/>
        </w:rPr>
      </w:pPr>
      <w:r w:rsidRPr="00C20D46">
        <w:rPr>
          <w:rFonts w:cs="David" w:hint="cs"/>
          <w:u w:val="single"/>
          <w:rtl/>
        </w:rPr>
        <w:t>ארבל אסטרחן:</w:t>
      </w:r>
    </w:p>
    <w:p w14:paraId="25FF26EF" w14:textId="77777777" w:rsidR="00C20D46" w:rsidRPr="00C20D46" w:rsidRDefault="00C20D46" w:rsidP="00C20D46">
      <w:pPr>
        <w:bidi/>
        <w:rPr>
          <w:rFonts w:cs="David" w:hint="cs"/>
          <w:rtl/>
        </w:rPr>
      </w:pPr>
    </w:p>
    <w:p w14:paraId="48855D77" w14:textId="77777777" w:rsidR="00C20D46" w:rsidRPr="00C20D46" w:rsidRDefault="00C20D46" w:rsidP="00C20D46">
      <w:pPr>
        <w:bidi/>
        <w:rPr>
          <w:rFonts w:cs="David" w:hint="cs"/>
          <w:rtl/>
        </w:rPr>
      </w:pPr>
      <w:r w:rsidRPr="00C20D46">
        <w:rPr>
          <w:rFonts w:cs="David" w:hint="cs"/>
          <w:rtl/>
        </w:rPr>
        <w:tab/>
        <w:t xml:space="preserve"> זה נכנס לשילוט חוצות, זה הפך להיות מתקן שמשמש לשילוט חוצות.  לגבי עיתונים סוכם להוריד את כל ההגבלות של גודל וכמויות. יש הוראה שאומרת, לא ימסור מדפיס חומר שהדפיס שיש בו תעמולת בחירות אלא לידי מי שהזמין את ההדפסה, או לידי מי שהוסמך לכך בכתב. אני חושבת שזו הוראה שאפשר להוריד.</w:t>
      </w:r>
    </w:p>
    <w:p w14:paraId="3F5F7260" w14:textId="77777777" w:rsidR="00C20D46" w:rsidRPr="00C20D46" w:rsidRDefault="00C20D46" w:rsidP="00C20D46">
      <w:pPr>
        <w:bidi/>
        <w:rPr>
          <w:rFonts w:cs="David" w:hint="cs"/>
          <w:rtl/>
        </w:rPr>
      </w:pPr>
    </w:p>
    <w:p w14:paraId="4BB3A60A" w14:textId="77777777" w:rsidR="00C20D46" w:rsidRPr="00C20D46" w:rsidRDefault="00C20D46" w:rsidP="00C20D46">
      <w:pPr>
        <w:bidi/>
        <w:rPr>
          <w:rFonts w:cs="David" w:hint="cs"/>
          <w:rtl/>
        </w:rPr>
      </w:pPr>
      <w:r w:rsidRPr="00C20D46">
        <w:rPr>
          <w:rFonts w:cs="David" w:hint="cs"/>
          <w:rtl/>
        </w:rPr>
        <w:tab/>
        <w:t xml:space="preserve">איסור הפרעה, לא תהיה תעמולת בחירות מטעם מפלגה או רשימת מועמדים בדרך שיש בה משום הפרעה בלתי הוגנת של תעמולת בחירות מטעם מפלגה או רשימת מועמדים אחרת, אפשר להשאיר את זה רק בלי מפלגות או רשימות מועמדים. </w:t>
      </w:r>
    </w:p>
    <w:p w14:paraId="45F5AD51" w14:textId="77777777" w:rsidR="00C20D46" w:rsidRPr="00C20D46" w:rsidRDefault="00C20D46" w:rsidP="00C20D46">
      <w:pPr>
        <w:bidi/>
        <w:rPr>
          <w:rFonts w:cs="David" w:hint="cs"/>
          <w:rtl/>
        </w:rPr>
      </w:pPr>
    </w:p>
    <w:p w14:paraId="7D06D48A" w14:textId="77777777" w:rsidR="00C20D46" w:rsidRPr="00C20D46" w:rsidRDefault="00C20D46" w:rsidP="00C20D46">
      <w:pPr>
        <w:bidi/>
        <w:rPr>
          <w:rFonts w:cs="David" w:hint="cs"/>
          <w:rtl/>
        </w:rPr>
      </w:pPr>
      <w:r w:rsidRPr="00C20D46">
        <w:rPr>
          <w:rFonts w:cs="David" w:hint="cs"/>
          <w:rtl/>
        </w:rPr>
        <w:tab/>
        <w:t xml:space="preserve">לגבי האפשרות להפקיע אולמות דובר להוריד, השידורים ממומנים של טלוויזיה ורדיו ירד, משאירים את ההוראות לגבי הסמכות של יו"ר ועדת הבחירות לפרסם בכל כלי התקשורת הוראות לבוחרים על הזכות לבחור וכו'. </w:t>
      </w:r>
    </w:p>
    <w:p w14:paraId="0A14A35A" w14:textId="77777777" w:rsidR="00C20D46" w:rsidRPr="00C20D46" w:rsidRDefault="00C20D46" w:rsidP="00C20D46">
      <w:pPr>
        <w:bidi/>
        <w:rPr>
          <w:rFonts w:cs="David" w:hint="cs"/>
          <w:rtl/>
        </w:rPr>
      </w:pPr>
    </w:p>
    <w:p w14:paraId="54CB78DA" w14:textId="77777777" w:rsidR="00C20D46" w:rsidRPr="00C20D46" w:rsidRDefault="00C20D46" w:rsidP="00C20D46">
      <w:pPr>
        <w:bidi/>
        <w:rPr>
          <w:rFonts w:cs="David" w:hint="cs"/>
          <w:u w:val="single"/>
          <w:rtl/>
        </w:rPr>
      </w:pPr>
      <w:r w:rsidRPr="00C20D46">
        <w:rPr>
          <w:rFonts w:cs="David" w:hint="cs"/>
          <w:u w:val="single"/>
          <w:rtl/>
        </w:rPr>
        <w:t>היו"ר דוד טל:</w:t>
      </w:r>
    </w:p>
    <w:p w14:paraId="1CE83623" w14:textId="77777777" w:rsidR="00C20D46" w:rsidRPr="00C20D46" w:rsidRDefault="00C20D46" w:rsidP="00C20D46">
      <w:pPr>
        <w:bidi/>
        <w:rPr>
          <w:rFonts w:cs="David" w:hint="cs"/>
          <w:rtl/>
        </w:rPr>
      </w:pPr>
    </w:p>
    <w:p w14:paraId="1371A89F" w14:textId="77777777" w:rsidR="00C20D46" w:rsidRPr="00C20D46" w:rsidRDefault="00C20D46" w:rsidP="00C20D46">
      <w:pPr>
        <w:bidi/>
        <w:ind w:firstLine="567"/>
        <w:rPr>
          <w:rFonts w:cs="David" w:hint="cs"/>
          <w:rtl/>
        </w:rPr>
      </w:pPr>
      <w:r w:rsidRPr="00C20D46">
        <w:rPr>
          <w:rFonts w:cs="David" w:hint="cs"/>
          <w:rtl/>
        </w:rPr>
        <w:t>נשאר, לא נפקיע סמכות משופט בית משפט עליון.</w:t>
      </w:r>
    </w:p>
    <w:p w14:paraId="0A5E8F51" w14:textId="77777777" w:rsidR="00C20D46" w:rsidRPr="00C20D46" w:rsidRDefault="00C20D46" w:rsidP="00C20D46">
      <w:pPr>
        <w:bidi/>
        <w:ind w:firstLine="567"/>
        <w:rPr>
          <w:rFonts w:cs="David" w:hint="cs"/>
          <w:rtl/>
        </w:rPr>
      </w:pPr>
    </w:p>
    <w:p w14:paraId="68ACC8B3" w14:textId="77777777" w:rsidR="00C20D46" w:rsidRPr="00C20D46" w:rsidRDefault="00C20D46" w:rsidP="00C20D46">
      <w:pPr>
        <w:bidi/>
        <w:rPr>
          <w:rFonts w:cs="David" w:hint="cs"/>
          <w:u w:val="single"/>
          <w:rtl/>
        </w:rPr>
      </w:pPr>
      <w:r w:rsidRPr="00C20D46">
        <w:rPr>
          <w:rFonts w:cs="David" w:hint="cs"/>
          <w:u w:val="single"/>
          <w:rtl/>
        </w:rPr>
        <w:t>ארבל אסטרחן:</w:t>
      </w:r>
    </w:p>
    <w:p w14:paraId="479C76A9" w14:textId="77777777" w:rsidR="00C20D46" w:rsidRPr="00C20D46" w:rsidRDefault="00C20D46" w:rsidP="00C20D46">
      <w:pPr>
        <w:bidi/>
        <w:rPr>
          <w:rFonts w:cs="David" w:hint="cs"/>
          <w:rtl/>
        </w:rPr>
      </w:pPr>
    </w:p>
    <w:p w14:paraId="5880FFFE" w14:textId="77777777" w:rsidR="00C20D46" w:rsidRPr="00C20D46" w:rsidRDefault="00C20D46" w:rsidP="00C20D46">
      <w:pPr>
        <w:bidi/>
        <w:ind w:firstLine="567"/>
        <w:rPr>
          <w:rFonts w:cs="David" w:hint="cs"/>
          <w:rtl/>
        </w:rPr>
      </w:pPr>
      <w:r w:rsidRPr="00C20D46">
        <w:rPr>
          <w:rFonts w:cs="David" w:hint="cs"/>
          <w:rtl/>
        </w:rPr>
        <w:t>ההוראות האחרונות הן הוראות העונשין והסמכויות של מבקר המדינה לתת  צווים וכו'. היום יש הוראה שהופכת את הפרה של הוראות חוק התעמולה לעבירה פלילית, מי שמפר הוראות חוק או אינו מקיים חיוב לפיהם דינו מאסר ששה חודשים, האם רוצים שזה יחול על ההפרות כפי שינוסחו בהתאם למה שסוכם כאן? זה חל על כל מי שמפר  כל הוראה מהחוק זו הוראת עונשין די גורפת.</w:t>
      </w:r>
    </w:p>
    <w:p w14:paraId="67E9A1DE" w14:textId="77777777" w:rsidR="00C20D46" w:rsidRPr="00C20D46" w:rsidRDefault="00C20D46" w:rsidP="00C20D46">
      <w:pPr>
        <w:bidi/>
        <w:rPr>
          <w:rFonts w:cs="David" w:hint="cs"/>
          <w:rtl/>
        </w:rPr>
      </w:pPr>
    </w:p>
    <w:p w14:paraId="08F39F63" w14:textId="77777777" w:rsidR="00C20D46" w:rsidRPr="00C20D46" w:rsidRDefault="00C20D46" w:rsidP="00C20D46">
      <w:pPr>
        <w:bidi/>
        <w:rPr>
          <w:rFonts w:cs="David" w:hint="cs"/>
          <w:u w:val="single"/>
          <w:rtl/>
        </w:rPr>
      </w:pPr>
      <w:r w:rsidRPr="00C20D46">
        <w:rPr>
          <w:rFonts w:cs="David" w:hint="cs"/>
          <w:u w:val="single"/>
          <w:rtl/>
        </w:rPr>
        <w:t>איל זנדברג:</w:t>
      </w:r>
    </w:p>
    <w:p w14:paraId="0536555C" w14:textId="77777777" w:rsidR="00C20D46" w:rsidRPr="00C20D46" w:rsidRDefault="00C20D46" w:rsidP="00C20D46">
      <w:pPr>
        <w:bidi/>
        <w:rPr>
          <w:rFonts w:cs="David" w:hint="cs"/>
          <w:rtl/>
        </w:rPr>
      </w:pPr>
    </w:p>
    <w:p w14:paraId="10756D56" w14:textId="77777777" w:rsidR="00C20D46" w:rsidRPr="00C20D46" w:rsidRDefault="00C20D46" w:rsidP="00C20D46">
      <w:pPr>
        <w:bidi/>
        <w:rPr>
          <w:rFonts w:cs="David" w:hint="cs"/>
          <w:rtl/>
        </w:rPr>
      </w:pPr>
      <w:r w:rsidRPr="00C20D46">
        <w:rPr>
          <w:rFonts w:cs="David" w:hint="cs"/>
          <w:rtl/>
        </w:rPr>
        <w:tab/>
        <w:t>צריך להסתכל על כל אחד מהאיסורים שייקבע בנוסח שיגובש וכשהיא רואה לנגד עיניה את האיסורים, לקבוע את עצם היותם עבירה ואת העונש ולא כי זו אמירה כללית שכרגע אני מניח שלא נמצא בפניכם כל אותן הוראות.</w:t>
      </w:r>
    </w:p>
    <w:p w14:paraId="03F03797" w14:textId="77777777" w:rsidR="00C20D46" w:rsidRPr="00C20D46" w:rsidRDefault="00C20D46" w:rsidP="00C20D46">
      <w:pPr>
        <w:bidi/>
        <w:rPr>
          <w:rFonts w:cs="David" w:hint="cs"/>
          <w:rtl/>
        </w:rPr>
      </w:pPr>
    </w:p>
    <w:p w14:paraId="319149F0" w14:textId="77777777" w:rsidR="00C20D46" w:rsidRPr="00C20D46" w:rsidRDefault="00C20D46" w:rsidP="00C20D46">
      <w:pPr>
        <w:bidi/>
        <w:rPr>
          <w:rFonts w:cs="David" w:hint="cs"/>
          <w:u w:val="single"/>
          <w:rtl/>
        </w:rPr>
      </w:pPr>
      <w:r w:rsidRPr="00C20D46">
        <w:rPr>
          <w:rFonts w:cs="David" w:hint="cs"/>
          <w:u w:val="single"/>
          <w:rtl/>
        </w:rPr>
        <w:t>יצחק לוי:</w:t>
      </w:r>
    </w:p>
    <w:p w14:paraId="2DCE4ADD" w14:textId="77777777" w:rsidR="00C20D46" w:rsidRPr="00C20D46" w:rsidRDefault="00C20D46" w:rsidP="00C20D46">
      <w:pPr>
        <w:bidi/>
        <w:rPr>
          <w:rFonts w:cs="David" w:hint="cs"/>
          <w:rtl/>
        </w:rPr>
      </w:pPr>
    </w:p>
    <w:p w14:paraId="5E1ACF7C" w14:textId="77777777" w:rsidR="00C20D46" w:rsidRPr="00C20D46" w:rsidRDefault="00C20D46" w:rsidP="00C20D46">
      <w:pPr>
        <w:bidi/>
        <w:rPr>
          <w:rFonts w:cs="David" w:hint="cs"/>
          <w:rtl/>
        </w:rPr>
      </w:pPr>
      <w:r w:rsidRPr="00C20D46">
        <w:rPr>
          <w:rFonts w:cs="David" w:hint="cs"/>
          <w:rtl/>
        </w:rPr>
        <w:tab/>
        <w:t xml:space="preserve"> לא ניצור פה סולם עונשים.</w:t>
      </w:r>
    </w:p>
    <w:p w14:paraId="4596A1A9" w14:textId="77777777" w:rsidR="00C20D46" w:rsidRPr="00C20D46" w:rsidRDefault="00C20D46" w:rsidP="00C20D46">
      <w:pPr>
        <w:bidi/>
        <w:rPr>
          <w:rFonts w:cs="David" w:hint="cs"/>
          <w:rtl/>
        </w:rPr>
      </w:pPr>
    </w:p>
    <w:p w14:paraId="3EC4B386" w14:textId="77777777" w:rsidR="00C20D46" w:rsidRPr="00C20D46" w:rsidRDefault="00C20D46" w:rsidP="00C20D46">
      <w:pPr>
        <w:bidi/>
        <w:rPr>
          <w:rFonts w:cs="David" w:hint="cs"/>
          <w:u w:val="single"/>
          <w:rtl/>
        </w:rPr>
      </w:pPr>
      <w:r w:rsidRPr="00C20D46">
        <w:rPr>
          <w:rFonts w:cs="David" w:hint="cs"/>
          <w:u w:val="single"/>
          <w:rtl/>
        </w:rPr>
        <w:t>איל זנדברג:</w:t>
      </w:r>
    </w:p>
    <w:p w14:paraId="1B28016F" w14:textId="77777777" w:rsidR="00C20D46" w:rsidRPr="00C20D46" w:rsidRDefault="00C20D46" w:rsidP="00C20D46">
      <w:pPr>
        <w:bidi/>
        <w:rPr>
          <w:rFonts w:cs="David" w:hint="cs"/>
          <w:rtl/>
        </w:rPr>
      </w:pPr>
    </w:p>
    <w:p w14:paraId="68CBCC6C" w14:textId="77777777" w:rsidR="00C20D46" w:rsidRPr="00C20D46" w:rsidRDefault="00C20D46" w:rsidP="00C20D46">
      <w:pPr>
        <w:bidi/>
        <w:rPr>
          <w:rFonts w:cs="David" w:hint="cs"/>
          <w:rtl/>
        </w:rPr>
      </w:pPr>
      <w:r w:rsidRPr="00C20D46">
        <w:rPr>
          <w:rFonts w:cs="David" w:hint="cs"/>
          <w:rtl/>
        </w:rPr>
        <w:tab/>
        <w:t xml:space="preserve"> אבל יש דברים שאולי לא ראוי שיהיו עבירות. </w:t>
      </w:r>
    </w:p>
    <w:p w14:paraId="6D6E47EA" w14:textId="77777777" w:rsidR="00C20D46" w:rsidRDefault="00C20D46" w:rsidP="00C20D46">
      <w:pPr>
        <w:bidi/>
        <w:rPr>
          <w:rFonts w:cs="David" w:hint="cs"/>
          <w:rtl/>
        </w:rPr>
      </w:pPr>
    </w:p>
    <w:p w14:paraId="3AC9BF70" w14:textId="77777777" w:rsidR="00C20D46" w:rsidRDefault="00C20D46" w:rsidP="00C20D46">
      <w:pPr>
        <w:bidi/>
        <w:rPr>
          <w:rFonts w:cs="David" w:hint="cs"/>
          <w:rtl/>
        </w:rPr>
      </w:pPr>
    </w:p>
    <w:p w14:paraId="68C20706" w14:textId="77777777" w:rsidR="00C20D46" w:rsidRDefault="00C20D46" w:rsidP="00C20D46">
      <w:pPr>
        <w:bidi/>
        <w:rPr>
          <w:rFonts w:cs="David" w:hint="cs"/>
          <w:rtl/>
        </w:rPr>
      </w:pPr>
    </w:p>
    <w:p w14:paraId="76945B20" w14:textId="77777777" w:rsidR="00C20D46" w:rsidRDefault="00C20D46" w:rsidP="00C20D46">
      <w:pPr>
        <w:bidi/>
        <w:rPr>
          <w:rFonts w:cs="David" w:hint="cs"/>
          <w:rtl/>
        </w:rPr>
      </w:pPr>
    </w:p>
    <w:p w14:paraId="3478D4AF" w14:textId="77777777" w:rsidR="00C20D46" w:rsidRDefault="00C20D46" w:rsidP="00C20D46">
      <w:pPr>
        <w:bidi/>
        <w:rPr>
          <w:rFonts w:cs="David" w:hint="cs"/>
          <w:rtl/>
        </w:rPr>
      </w:pPr>
    </w:p>
    <w:p w14:paraId="1A84135F" w14:textId="77777777" w:rsidR="00C20D46" w:rsidRDefault="00C20D46" w:rsidP="00C20D46">
      <w:pPr>
        <w:bidi/>
        <w:rPr>
          <w:rFonts w:cs="David" w:hint="cs"/>
          <w:rtl/>
        </w:rPr>
      </w:pPr>
    </w:p>
    <w:p w14:paraId="57E7D62A" w14:textId="77777777" w:rsidR="00C20D46" w:rsidRPr="00C20D46" w:rsidRDefault="00C20D46" w:rsidP="00C20D46">
      <w:pPr>
        <w:bidi/>
        <w:rPr>
          <w:rFonts w:cs="David" w:hint="cs"/>
          <w:rtl/>
        </w:rPr>
      </w:pPr>
    </w:p>
    <w:p w14:paraId="740FDB00" w14:textId="77777777" w:rsidR="00C20D46" w:rsidRPr="00C20D46" w:rsidRDefault="00C20D46" w:rsidP="00C20D46">
      <w:pPr>
        <w:bidi/>
        <w:rPr>
          <w:rFonts w:cs="David" w:hint="cs"/>
          <w:u w:val="single"/>
          <w:rtl/>
        </w:rPr>
      </w:pPr>
      <w:r w:rsidRPr="00C20D46">
        <w:rPr>
          <w:rFonts w:cs="David" w:hint="cs"/>
          <w:u w:val="single"/>
          <w:rtl/>
        </w:rPr>
        <w:t>ארבל אסטרחן:</w:t>
      </w:r>
    </w:p>
    <w:p w14:paraId="1F5195B9" w14:textId="77777777" w:rsidR="00C20D46" w:rsidRPr="00C20D46" w:rsidRDefault="00C20D46" w:rsidP="00C20D46">
      <w:pPr>
        <w:bidi/>
        <w:rPr>
          <w:rFonts w:cs="David" w:hint="cs"/>
          <w:rtl/>
        </w:rPr>
      </w:pPr>
    </w:p>
    <w:p w14:paraId="17E9A477" w14:textId="77777777" w:rsidR="00C20D46" w:rsidRPr="00C20D46" w:rsidRDefault="00C20D46" w:rsidP="00C20D46">
      <w:pPr>
        <w:bidi/>
        <w:rPr>
          <w:rFonts w:cs="David" w:hint="cs"/>
          <w:rtl/>
        </w:rPr>
      </w:pPr>
      <w:r w:rsidRPr="00C20D46">
        <w:rPr>
          <w:rFonts w:cs="David" w:hint="cs"/>
          <w:rtl/>
        </w:rPr>
        <w:tab/>
        <w:t>אפשר לסכם להשאיר את הסעיף הזה ואחרי שהוועדה תראה את כל ההוראות החדשות של התעמולה היא תתאים את סעיף העונשין.</w:t>
      </w:r>
    </w:p>
    <w:p w14:paraId="79571CEE" w14:textId="77777777" w:rsidR="00C20D46" w:rsidRPr="00C20D46" w:rsidRDefault="00C20D46" w:rsidP="00C20D46">
      <w:pPr>
        <w:bidi/>
        <w:rPr>
          <w:rFonts w:cs="David" w:hint="cs"/>
          <w:rtl/>
        </w:rPr>
      </w:pPr>
    </w:p>
    <w:p w14:paraId="1DFDBD0A" w14:textId="77777777" w:rsidR="00C20D46" w:rsidRPr="00C20D46" w:rsidRDefault="00C20D46" w:rsidP="00C20D46">
      <w:pPr>
        <w:bidi/>
        <w:rPr>
          <w:rFonts w:cs="David" w:hint="cs"/>
          <w:rtl/>
        </w:rPr>
      </w:pPr>
      <w:r w:rsidRPr="00C20D46">
        <w:rPr>
          <w:rFonts w:cs="David" w:hint="cs"/>
          <w:rtl/>
        </w:rPr>
        <w:tab/>
        <w:t>יש הוראה של אחריות פלילית, אם נעברה עבירה, אשם גם מי שהחזיק בכספים או נכס שנעברה בהם העבירה, יחול על זה אותו דין, זה יישאר כרגע והוועדה תיתן דעתה על הוראות העונשין באופן ספציפי.</w:t>
      </w:r>
    </w:p>
    <w:p w14:paraId="2A49F5BC" w14:textId="77777777" w:rsidR="00C20D46" w:rsidRPr="00C20D46" w:rsidRDefault="00C20D46" w:rsidP="00C20D46">
      <w:pPr>
        <w:bidi/>
        <w:rPr>
          <w:rFonts w:cs="David" w:hint="cs"/>
          <w:rtl/>
        </w:rPr>
      </w:pPr>
    </w:p>
    <w:p w14:paraId="7265039D" w14:textId="77777777" w:rsidR="00C20D46" w:rsidRPr="00C20D46" w:rsidRDefault="00C20D46" w:rsidP="00C20D46">
      <w:pPr>
        <w:bidi/>
        <w:rPr>
          <w:rFonts w:cs="David" w:hint="cs"/>
          <w:rtl/>
        </w:rPr>
      </w:pPr>
      <w:r w:rsidRPr="00C20D46">
        <w:rPr>
          <w:rFonts w:cs="David" w:hint="cs"/>
          <w:rtl/>
        </w:rPr>
        <w:tab/>
        <w:t xml:space="preserve">סמכות יו"ר ועדת הבחירות לתת צווים, היום החוק מעניק ליו"ר ועדת הבחירות, לאחר שנתן לנוגע בדבר הזדמנות להביא טענותיו, והנוגע בדבר פה זה חבר ועדת הבחירות המרכזית, שהוא נציג של הסיעה הרלוונטית. הוא יכול לתת צו שמונע ביצוע מעשה, כל מעשה לפי החוק הזה, או לפי חוק הבחירות, ההוראות העונשיות.  זה יכול להיות רלוונטי אם יש פרסום חוצות, עושים בניגוד לכללים שנקבעו כאן או בטלוויזיה או בתקשורת.    </w:t>
      </w:r>
    </w:p>
    <w:p w14:paraId="28488177" w14:textId="77777777" w:rsidR="00C20D46" w:rsidRPr="00C20D46" w:rsidRDefault="00C20D46" w:rsidP="00C20D46">
      <w:pPr>
        <w:bidi/>
        <w:rPr>
          <w:rFonts w:cs="David" w:hint="cs"/>
          <w:u w:val="single"/>
          <w:rtl/>
        </w:rPr>
      </w:pPr>
    </w:p>
    <w:p w14:paraId="009B8D92" w14:textId="77777777" w:rsidR="00C20D46" w:rsidRPr="00C20D46" w:rsidRDefault="00C20D46" w:rsidP="00C20D46">
      <w:pPr>
        <w:bidi/>
        <w:rPr>
          <w:rFonts w:cs="David" w:hint="cs"/>
          <w:u w:val="single"/>
          <w:rtl/>
        </w:rPr>
      </w:pPr>
      <w:r w:rsidRPr="00C20D46">
        <w:rPr>
          <w:rFonts w:cs="David" w:hint="cs"/>
          <w:u w:val="single"/>
          <w:rtl/>
        </w:rPr>
        <w:t>איל זנדברג:</w:t>
      </w:r>
    </w:p>
    <w:p w14:paraId="6A92DD9F" w14:textId="77777777" w:rsidR="00C20D46" w:rsidRPr="00C20D46" w:rsidRDefault="00C20D46" w:rsidP="00C20D46">
      <w:pPr>
        <w:bidi/>
        <w:rPr>
          <w:rFonts w:cs="David" w:hint="cs"/>
          <w:rtl/>
        </w:rPr>
      </w:pPr>
    </w:p>
    <w:p w14:paraId="1F4D16D3" w14:textId="77777777" w:rsidR="00C20D46" w:rsidRPr="00C20D46" w:rsidRDefault="00C20D46" w:rsidP="00C20D46">
      <w:pPr>
        <w:bidi/>
        <w:rPr>
          <w:rFonts w:cs="David" w:hint="cs"/>
          <w:rtl/>
        </w:rPr>
      </w:pPr>
      <w:r w:rsidRPr="00C20D46">
        <w:rPr>
          <w:rFonts w:cs="David" w:hint="cs"/>
          <w:rtl/>
        </w:rPr>
        <w:tab/>
        <w:t xml:space="preserve">יו"ר  ועדת הבחירות הוא זה שמסדיר את העניינים, זה לא כמו בית משפט רגיל, כמו שזה חל על בחירות, הוא נותן צו מניעה. </w:t>
      </w:r>
    </w:p>
    <w:p w14:paraId="6B715778" w14:textId="77777777" w:rsidR="00C20D46" w:rsidRPr="00C20D46" w:rsidRDefault="00C20D46" w:rsidP="00C20D46">
      <w:pPr>
        <w:bidi/>
        <w:rPr>
          <w:rFonts w:cs="David" w:hint="cs"/>
          <w:rtl/>
        </w:rPr>
      </w:pPr>
      <w:r w:rsidRPr="00C20D46">
        <w:rPr>
          <w:rFonts w:cs="David" w:hint="cs"/>
          <w:rtl/>
        </w:rPr>
        <w:tab/>
      </w:r>
    </w:p>
    <w:p w14:paraId="763586FC" w14:textId="77777777" w:rsidR="00C20D46" w:rsidRPr="00C20D46" w:rsidRDefault="00C20D46" w:rsidP="00C20D46">
      <w:pPr>
        <w:bidi/>
        <w:rPr>
          <w:rFonts w:cs="David" w:hint="cs"/>
          <w:rtl/>
        </w:rPr>
      </w:pPr>
      <w:r w:rsidRPr="00C20D46">
        <w:rPr>
          <w:rFonts w:cs="David" w:hint="cs"/>
          <w:u w:val="single"/>
          <w:rtl/>
        </w:rPr>
        <w:t>יצחק לוי:</w:t>
      </w:r>
    </w:p>
    <w:p w14:paraId="7E885D11" w14:textId="77777777" w:rsidR="00C20D46" w:rsidRPr="00C20D46" w:rsidRDefault="00C20D46" w:rsidP="00C20D46">
      <w:pPr>
        <w:bidi/>
        <w:rPr>
          <w:rFonts w:cs="David" w:hint="cs"/>
          <w:rtl/>
        </w:rPr>
      </w:pPr>
    </w:p>
    <w:p w14:paraId="50674831" w14:textId="77777777" w:rsidR="00C20D46" w:rsidRPr="00C20D46" w:rsidRDefault="00C20D46" w:rsidP="00C20D46">
      <w:pPr>
        <w:bidi/>
        <w:rPr>
          <w:rFonts w:cs="David" w:hint="cs"/>
          <w:rtl/>
        </w:rPr>
      </w:pPr>
      <w:r w:rsidRPr="00C20D46">
        <w:rPr>
          <w:rFonts w:cs="David" w:hint="cs"/>
          <w:rtl/>
        </w:rPr>
        <w:tab/>
        <w:t xml:space="preserve"> מה הסמכויות בחוק שיש ליו"ר ועדת הבחירות, כמה הוא מעורב?</w:t>
      </w:r>
    </w:p>
    <w:p w14:paraId="254952C0" w14:textId="77777777" w:rsidR="00C20D46" w:rsidRPr="00C20D46" w:rsidRDefault="00C20D46" w:rsidP="00C20D46">
      <w:pPr>
        <w:bidi/>
        <w:rPr>
          <w:rFonts w:cs="David" w:hint="cs"/>
          <w:rtl/>
        </w:rPr>
      </w:pPr>
    </w:p>
    <w:p w14:paraId="08F84627" w14:textId="77777777" w:rsidR="00C20D46" w:rsidRPr="00C20D46" w:rsidRDefault="00C20D46" w:rsidP="00C20D46">
      <w:pPr>
        <w:bidi/>
        <w:rPr>
          <w:rFonts w:cs="David" w:hint="cs"/>
          <w:u w:val="single"/>
          <w:rtl/>
        </w:rPr>
      </w:pPr>
      <w:r w:rsidRPr="00C20D46">
        <w:rPr>
          <w:rFonts w:cs="David" w:hint="cs"/>
          <w:u w:val="single"/>
          <w:rtl/>
        </w:rPr>
        <w:t>תמי אדרי:</w:t>
      </w:r>
    </w:p>
    <w:p w14:paraId="37A7F4B3" w14:textId="77777777" w:rsidR="00C20D46" w:rsidRPr="00C20D46" w:rsidRDefault="00C20D46" w:rsidP="00C20D46">
      <w:pPr>
        <w:bidi/>
        <w:rPr>
          <w:rFonts w:cs="David" w:hint="cs"/>
          <w:rtl/>
        </w:rPr>
      </w:pPr>
    </w:p>
    <w:p w14:paraId="41634926" w14:textId="77777777" w:rsidR="00C20D46" w:rsidRPr="00C20D46" w:rsidRDefault="00C20D46" w:rsidP="00C20D46">
      <w:pPr>
        <w:bidi/>
        <w:ind w:firstLine="567"/>
        <w:rPr>
          <w:rFonts w:cs="David" w:hint="cs"/>
          <w:rtl/>
        </w:rPr>
      </w:pPr>
      <w:r w:rsidRPr="00C20D46">
        <w:rPr>
          <w:rFonts w:cs="David" w:hint="cs"/>
          <w:rtl/>
        </w:rPr>
        <w:t>למשל בבחירות לרשויות המקומיות, אנחנו לא עוסקים בארגון שלהם, חוק הבחירות דרכי תעמולה חל, המועד 90 ימים החל רק מה- 11 באוגוסט, אנחנו בתיק 50. פונים אל השופט כי פרסמו אתה אות, ועוד אסור לעשות אות, עכשיו קיבלנו משהו על סקר, אין החלטה של השופט, ארקדי גאידמק נתן מתנות בכסף, הבטיח הבטחות, כל מיני דברים כאלה. בתשובה שהוא נתן הוא אמר שאלה היו דמי חנוכה ופורים. בבחירות לרשויות המקומיות זה מאד חל.</w:t>
      </w:r>
    </w:p>
    <w:p w14:paraId="18FA13A5" w14:textId="77777777" w:rsidR="00C20D46" w:rsidRPr="00C20D46" w:rsidRDefault="00C20D46" w:rsidP="00C20D46">
      <w:pPr>
        <w:bidi/>
        <w:ind w:firstLine="567"/>
        <w:rPr>
          <w:rFonts w:cs="David" w:hint="cs"/>
          <w:rtl/>
        </w:rPr>
      </w:pPr>
    </w:p>
    <w:p w14:paraId="4CD05671" w14:textId="77777777" w:rsidR="00C20D46" w:rsidRPr="00C20D46" w:rsidRDefault="00C20D46" w:rsidP="00C20D46">
      <w:pPr>
        <w:bidi/>
        <w:rPr>
          <w:rFonts w:cs="David" w:hint="cs"/>
          <w:u w:val="single"/>
          <w:rtl/>
        </w:rPr>
      </w:pPr>
      <w:r w:rsidRPr="00C20D46">
        <w:rPr>
          <w:rFonts w:cs="David" w:hint="cs"/>
          <w:u w:val="single"/>
          <w:rtl/>
        </w:rPr>
        <w:t>ארבל אסטרחן:</w:t>
      </w:r>
    </w:p>
    <w:p w14:paraId="6F90FB0C" w14:textId="77777777" w:rsidR="00C20D46" w:rsidRPr="00C20D46" w:rsidRDefault="00C20D46" w:rsidP="00C20D46">
      <w:pPr>
        <w:bidi/>
        <w:rPr>
          <w:rFonts w:cs="David" w:hint="cs"/>
          <w:rtl/>
        </w:rPr>
      </w:pPr>
    </w:p>
    <w:p w14:paraId="27FBFEEF" w14:textId="77777777" w:rsidR="00C20D46" w:rsidRPr="00C20D46" w:rsidRDefault="00C20D46" w:rsidP="00C20D46">
      <w:pPr>
        <w:bidi/>
        <w:rPr>
          <w:rFonts w:cs="David" w:hint="cs"/>
          <w:rtl/>
        </w:rPr>
      </w:pPr>
      <w:r w:rsidRPr="00C20D46">
        <w:rPr>
          <w:rFonts w:cs="David" w:hint="cs"/>
          <w:rtl/>
        </w:rPr>
        <w:tab/>
        <w:t xml:space="preserve"> אם קובעים הוראות איסור, השאלה אם רוצים לתת לשופט להפסיק באופן מיידי, זה המשמעות שלה צווים.</w:t>
      </w:r>
    </w:p>
    <w:p w14:paraId="096FEF2B" w14:textId="77777777" w:rsidR="00C20D46" w:rsidRPr="00C20D46" w:rsidRDefault="00C20D46" w:rsidP="00C20D46">
      <w:pPr>
        <w:bidi/>
        <w:rPr>
          <w:rFonts w:cs="David" w:hint="cs"/>
          <w:rtl/>
        </w:rPr>
      </w:pPr>
    </w:p>
    <w:p w14:paraId="2636FE05"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26BBBE8A" w14:textId="77777777" w:rsidR="00C20D46" w:rsidRPr="00C20D46" w:rsidRDefault="00C20D46" w:rsidP="00C20D46">
      <w:pPr>
        <w:bidi/>
        <w:rPr>
          <w:rFonts w:cs="David"/>
          <w:rtl/>
        </w:rPr>
      </w:pPr>
    </w:p>
    <w:p w14:paraId="0B897ADE" w14:textId="77777777" w:rsidR="00C20D46" w:rsidRPr="00C20D46" w:rsidRDefault="00C20D46" w:rsidP="00C20D46">
      <w:pPr>
        <w:bidi/>
        <w:rPr>
          <w:rFonts w:cs="David" w:hint="cs"/>
          <w:rtl/>
        </w:rPr>
      </w:pPr>
      <w:r w:rsidRPr="00C20D46">
        <w:rPr>
          <w:rFonts w:cs="David" w:hint="cs"/>
          <w:rtl/>
        </w:rPr>
        <w:tab/>
        <w:t>הוא יכול לתת צו להפסיק.</w:t>
      </w:r>
    </w:p>
    <w:p w14:paraId="343B5C1C" w14:textId="77777777" w:rsidR="00C20D46" w:rsidRPr="00C20D46" w:rsidRDefault="00C20D46" w:rsidP="00C20D46">
      <w:pPr>
        <w:bidi/>
        <w:rPr>
          <w:rFonts w:cs="David" w:hint="cs"/>
          <w:rtl/>
        </w:rPr>
      </w:pPr>
    </w:p>
    <w:p w14:paraId="64496042" w14:textId="77777777" w:rsidR="00C20D46" w:rsidRPr="00C20D46" w:rsidRDefault="00C20D46" w:rsidP="00C20D46">
      <w:pPr>
        <w:bidi/>
        <w:rPr>
          <w:rFonts w:cs="David" w:hint="cs"/>
          <w:u w:val="single"/>
          <w:rtl/>
        </w:rPr>
      </w:pPr>
      <w:r w:rsidRPr="00C20D46">
        <w:rPr>
          <w:rFonts w:cs="David" w:hint="cs"/>
          <w:u w:val="single"/>
          <w:rtl/>
        </w:rPr>
        <w:t>ארבל אסטרחן:</w:t>
      </w:r>
    </w:p>
    <w:p w14:paraId="6DFEA5C1" w14:textId="77777777" w:rsidR="00C20D46" w:rsidRPr="00C20D46" w:rsidRDefault="00C20D46" w:rsidP="00C20D46">
      <w:pPr>
        <w:bidi/>
        <w:rPr>
          <w:rFonts w:cs="David" w:hint="cs"/>
          <w:rtl/>
        </w:rPr>
      </w:pPr>
    </w:p>
    <w:p w14:paraId="5D29DEE3" w14:textId="77777777" w:rsidR="00C20D46" w:rsidRPr="00C20D46" w:rsidRDefault="00C20D46" w:rsidP="00C20D46">
      <w:pPr>
        <w:bidi/>
        <w:rPr>
          <w:rFonts w:cs="David" w:hint="cs"/>
          <w:rtl/>
        </w:rPr>
      </w:pPr>
      <w:r w:rsidRPr="00C20D46">
        <w:rPr>
          <w:rFonts w:cs="David" w:hint="cs"/>
          <w:rtl/>
        </w:rPr>
        <w:tab/>
        <w:t xml:space="preserve"> אני מציעה שנשאיר את זה וזה ייקרא שוב יחד עם הוראות העונשין אחרי שהוראות החוק יהיו לפני הוועדה. היום כתוב שזה רק לאחר שהוא נתן לנוגע בדבר, זאת אומרת לנציג ועדת הבחירות הזדמנות להביא טענותיו בפניו, למי הוא ייתן פה?</w:t>
      </w:r>
    </w:p>
    <w:p w14:paraId="2A589B62" w14:textId="77777777" w:rsidR="00C20D46" w:rsidRPr="00C20D46" w:rsidRDefault="00C20D46" w:rsidP="00C20D46">
      <w:pPr>
        <w:bidi/>
        <w:rPr>
          <w:rFonts w:cs="David" w:hint="cs"/>
          <w:rtl/>
        </w:rPr>
      </w:pPr>
    </w:p>
    <w:p w14:paraId="244DCE2D"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57EB6A70" w14:textId="77777777" w:rsidR="00C20D46" w:rsidRPr="00C20D46" w:rsidRDefault="00C20D46" w:rsidP="00C20D46">
      <w:pPr>
        <w:bidi/>
        <w:rPr>
          <w:rFonts w:cs="David"/>
          <w:rtl/>
        </w:rPr>
      </w:pPr>
    </w:p>
    <w:p w14:paraId="7D5F3F92" w14:textId="77777777" w:rsidR="00C20D46" w:rsidRPr="00C20D46" w:rsidRDefault="00C20D46" w:rsidP="00C20D46">
      <w:pPr>
        <w:bidi/>
        <w:rPr>
          <w:rFonts w:cs="David" w:hint="cs"/>
          <w:rtl/>
        </w:rPr>
      </w:pPr>
      <w:r w:rsidRPr="00C20D46">
        <w:rPr>
          <w:rFonts w:cs="David" w:hint="cs"/>
          <w:rtl/>
        </w:rPr>
        <w:tab/>
        <w:t>לגוף שנגדו מתלוננים.</w:t>
      </w:r>
    </w:p>
    <w:p w14:paraId="4A16D207" w14:textId="77777777" w:rsidR="00C20D46" w:rsidRPr="00C20D46" w:rsidRDefault="00C20D46" w:rsidP="00C20D46">
      <w:pPr>
        <w:bidi/>
        <w:rPr>
          <w:rFonts w:cs="David" w:hint="cs"/>
          <w:rtl/>
        </w:rPr>
      </w:pPr>
    </w:p>
    <w:p w14:paraId="68843879" w14:textId="77777777" w:rsidR="00C20D46" w:rsidRPr="00C20D46" w:rsidRDefault="00C20D46" w:rsidP="00C20D46">
      <w:pPr>
        <w:bidi/>
        <w:rPr>
          <w:rFonts w:cs="David" w:hint="cs"/>
          <w:u w:val="single"/>
          <w:rtl/>
        </w:rPr>
      </w:pPr>
      <w:r w:rsidRPr="00C20D46">
        <w:rPr>
          <w:rFonts w:cs="David" w:hint="cs"/>
          <w:u w:val="single"/>
          <w:rtl/>
        </w:rPr>
        <w:t>ארבל אסטרחן:</w:t>
      </w:r>
    </w:p>
    <w:p w14:paraId="3377634F" w14:textId="77777777" w:rsidR="00C20D46" w:rsidRPr="00C20D46" w:rsidRDefault="00C20D46" w:rsidP="00C20D46">
      <w:pPr>
        <w:bidi/>
        <w:rPr>
          <w:rFonts w:cs="David" w:hint="cs"/>
          <w:rtl/>
        </w:rPr>
      </w:pPr>
    </w:p>
    <w:p w14:paraId="06299004" w14:textId="77777777" w:rsidR="00C20D46" w:rsidRPr="00C20D46" w:rsidRDefault="00C20D46" w:rsidP="00C20D46">
      <w:pPr>
        <w:bidi/>
        <w:rPr>
          <w:rFonts w:cs="David" w:hint="cs"/>
          <w:rtl/>
        </w:rPr>
      </w:pPr>
      <w:r w:rsidRPr="00C20D46">
        <w:rPr>
          <w:rFonts w:cs="David" w:hint="cs"/>
          <w:rtl/>
        </w:rPr>
        <w:tab/>
        <w:t xml:space="preserve"> יש הוראות שניתן לערור על צו מניעה כזה בפני ועדת הבחירות, יחולו הוראות פקודת ביזיון בית משפט. </w:t>
      </w:r>
    </w:p>
    <w:p w14:paraId="0386936B" w14:textId="77777777" w:rsidR="00C20D46" w:rsidRPr="00C20D46" w:rsidRDefault="00C20D46" w:rsidP="00C20D46">
      <w:pPr>
        <w:bidi/>
        <w:rPr>
          <w:rFonts w:cs="David" w:hint="cs"/>
          <w:rtl/>
        </w:rPr>
      </w:pPr>
    </w:p>
    <w:p w14:paraId="5CD2188E" w14:textId="77777777" w:rsidR="00C20D46" w:rsidRDefault="00C20D46" w:rsidP="00C20D46">
      <w:pPr>
        <w:bidi/>
        <w:rPr>
          <w:rFonts w:cs="David" w:hint="cs"/>
          <w:rtl/>
        </w:rPr>
      </w:pPr>
      <w:r w:rsidRPr="00C20D46">
        <w:rPr>
          <w:rFonts w:cs="David" w:hint="cs"/>
          <w:rtl/>
        </w:rPr>
        <w:tab/>
      </w:r>
    </w:p>
    <w:p w14:paraId="0304F1A1" w14:textId="77777777" w:rsidR="00C20D46" w:rsidRDefault="00C20D46" w:rsidP="00C20D46">
      <w:pPr>
        <w:bidi/>
        <w:rPr>
          <w:rFonts w:cs="David" w:hint="cs"/>
          <w:rtl/>
        </w:rPr>
      </w:pPr>
    </w:p>
    <w:p w14:paraId="6FB6727F" w14:textId="77777777" w:rsidR="00C20D46" w:rsidRDefault="00C20D46" w:rsidP="00C20D46">
      <w:pPr>
        <w:bidi/>
        <w:rPr>
          <w:rFonts w:cs="David" w:hint="cs"/>
          <w:rtl/>
        </w:rPr>
      </w:pPr>
    </w:p>
    <w:p w14:paraId="45535724" w14:textId="77777777" w:rsidR="00C20D46" w:rsidRDefault="00C20D46" w:rsidP="00C20D46">
      <w:pPr>
        <w:bidi/>
        <w:rPr>
          <w:rFonts w:cs="David" w:hint="cs"/>
          <w:rtl/>
        </w:rPr>
      </w:pPr>
    </w:p>
    <w:p w14:paraId="2942EB4D" w14:textId="77777777" w:rsidR="00C20D46" w:rsidRPr="00C20D46" w:rsidRDefault="00C20D46" w:rsidP="00C20D46">
      <w:pPr>
        <w:bidi/>
        <w:rPr>
          <w:rFonts w:cs="David" w:hint="cs"/>
          <w:rtl/>
        </w:rPr>
      </w:pPr>
      <w:r w:rsidRPr="00C20D46">
        <w:rPr>
          <w:rFonts w:cs="David" w:hint="cs"/>
          <w:rtl/>
        </w:rPr>
        <w:t xml:space="preserve">סמכות יו"ר ועדת הבחירות לתת צו להסרת מודעות ניקוי ושיוקם. היום הוא יכול לתת עד היום ה-60 לאחר יום הבחירות צו שמחייב סיעה או רשימת מועמדים להסיר מודעות שהודבקו בניגוד להוראות החוק ולשם את המקרקעין. היום, אם זה לא קוים אפשר להורות לרשות המקומית לעשות את זה ולנקות את זה מכספי המימון של המפלגות, החלק הזה לא יהיה רלוונטי אם זה לא מפלגות, אבל אפשר לחייב את הגוף לשלם. התיישנות של שלוש שנים על עבירות מהסוג הזה, זו הוראה שגם אפשר להחיל. </w:t>
      </w:r>
    </w:p>
    <w:p w14:paraId="0749C00B" w14:textId="77777777" w:rsidR="00C20D46" w:rsidRPr="00C20D46" w:rsidRDefault="00C20D46" w:rsidP="00C20D46">
      <w:pPr>
        <w:bidi/>
        <w:rPr>
          <w:rFonts w:cs="David" w:hint="cs"/>
          <w:rtl/>
        </w:rPr>
      </w:pPr>
    </w:p>
    <w:p w14:paraId="33591C05" w14:textId="77777777" w:rsidR="00C20D46" w:rsidRPr="00C20D46" w:rsidRDefault="00C20D46" w:rsidP="00C20D46">
      <w:pPr>
        <w:bidi/>
        <w:rPr>
          <w:rFonts w:cs="David" w:hint="cs"/>
          <w:rtl/>
        </w:rPr>
      </w:pPr>
      <w:r w:rsidRPr="00C20D46">
        <w:rPr>
          <w:rFonts w:cs="David" w:hint="cs"/>
          <w:rtl/>
        </w:rPr>
        <w:tab/>
        <w:t>כשנכתוב את זה נרצה לתת את תשומת הלב למצב שבו הבחירות למשל עם הם באותו יום ולדעתנו לא ניתן פתרון לכל הסוגיות האלה.</w:t>
      </w:r>
    </w:p>
    <w:p w14:paraId="7C94C43A" w14:textId="77777777" w:rsidR="00C20D46" w:rsidRPr="00C20D46" w:rsidRDefault="00C20D46" w:rsidP="00C20D46">
      <w:pPr>
        <w:bidi/>
        <w:rPr>
          <w:rFonts w:cs="David" w:hint="cs"/>
          <w:rtl/>
        </w:rPr>
      </w:pPr>
    </w:p>
    <w:p w14:paraId="7238F228" w14:textId="77777777" w:rsidR="00C20D46" w:rsidRPr="00C20D46" w:rsidRDefault="00C20D46" w:rsidP="00C20D46">
      <w:pPr>
        <w:bidi/>
        <w:rPr>
          <w:rFonts w:cs="David" w:hint="cs"/>
          <w:u w:val="single"/>
          <w:rtl/>
        </w:rPr>
      </w:pPr>
      <w:r w:rsidRPr="00C20D46">
        <w:rPr>
          <w:rFonts w:cs="David" w:hint="cs"/>
          <w:u w:val="single"/>
          <w:rtl/>
        </w:rPr>
        <w:t>נורית ישראלי:</w:t>
      </w:r>
    </w:p>
    <w:p w14:paraId="0DAEE9F0" w14:textId="77777777" w:rsidR="00C20D46" w:rsidRPr="00C20D46" w:rsidRDefault="00C20D46" w:rsidP="00C20D46">
      <w:pPr>
        <w:bidi/>
        <w:rPr>
          <w:rFonts w:cs="David" w:hint="cs"/>
          <w:rtl/>
        </w:rPr>
      </w:pPr>
    </w:p>
    <w:p w14:paraId="0A5143FA" w14:textId="77777777" w:rsidR="00C20D46" w:rsidRPr="00C20D46" w:rsidRDefault="00C20D46" w:rsidP="00C20D46">
      <w:pPr>
        <w:bidi/>
        <w:rPr>
          <w:rFonts w:cs="David" w:hint="cs"/>
          <w:rtl/>
        </w:rPr>
      </w:pPr>
      <w:r w:rsidRPr="00C20D46">
        <w:rPr>
          <w:rFonts w:cs="David" w:hint="cs"/>
          <w:rtl/>
        </w:rPr>
        <w:tab/>
        <w:t xml:space="preserve"> למה את רוצה להתעסק עם זה עכשיו, אם זה יקרה, תעשי הוראת שעה מיוחדת.</w:t>
      </w:r>
    </w:p>
    <w:p w14:paraId="6AA9929A" w14:textId="77777777" w:rsidR="00C20D46" w:rsidRPr="00C20D46" w:rsidRDefault="00C20D46" w:rsidP="00C20D46">
      <w:pPr>
        <w:bidi/>
        <w:rPr>
          <w:rFonts w:cs="David" w:hint="cs"/>
          <w:rtl/>
        </w:rPr>
      </w:pPr>
    </w:p>
    <w:p w14:paraId="066A1469" w14:textId="77777777" w:rsidR="00C20D46" w:rsidRPr="00C20D46" w:rsidRDefault="00C20D46" w:rsidP="00C20D46">
      <w:pPr>
        <w:bidi/>
        <w:rPr>
          <w:rFonts w:cs="David" w:hint="cs"/>
          <w:u w:val="single"/>
          <w:rtl/>
        </w:rPr>
      </w:pPr>
      <w:r w:rsidRPr="00C20D46">
        <w:rPr>
          <w:rFonts w:cs="David" w:hint="cs"/>
          <w:u w:val="single"/>
          <w:rtl/>
        </w:rPr>
        <w:t>ארבל אסטרחן:</w:t>
      </w:r>
    </w:p>
    <w:p w14:paraId="2E9DBA4A" w14:textId="77777777" w:rsidR="00C20D46" w:rsidRPr="00C20D46" w:rsidRDefault="00C20D46" w:rsidP="00C20D46">
      <w:pPr>
        <w:bidi/>
        <w:rPr>
          <w:rFonts w:cs="David" w:hint="cs"/>
          <w:rtl/>
        </w:rPr>
      </w:pPr>
    </w:p>
    <w:p w14:paraId="740080EC" w14:textId="77777777" w:rsidR="00C20D46" w:rsidRPr="00C20D46" w:rsidRDefault="00C20D46" w:rsidP="00C20D46">
      <w:pPr>
        <w:bidi/>
        <w:rPr>
          <w:rFonts w:cs="David" w:hint="cs"/>
          <w:rtl/>
        </w:rPr>
      </w:pPr>
      <w:r w:rsidRPr="00C20D46">
        <w:rPr>
          <w:rFonts w:cs="David" w:hint="cs"/>
          <w:rtl/>
        </w:rPr>
        <w:tab/>
        <w:t xml:space="preserve"> תהיה לנו תקופה קצרה, למה לא לתת פתרון לסיטואציה שיכולה לקרות?</w:t>
      </w:r>
    </w:p>
    <w:p w14:paraId="525EC7FB" w14:textId="77777777" w:rsidR="00C20D46" w:rsidRPr="00C20D46" w:rsidRDefault="00C20D46" w:rsidP="00C20D46">
      <w:pPr>
        <w:bidi/>
        <w:rPr>
          <w:rFonts w:cs="David" w:hint="cs"/>
          <w:rtl/>
        </w:rPr>
      </w:pPr>
    </w:p>
    <w:p w14:paraId="192AD7E8" w14:textId="77777777" w:rsidR="00C20D46" w:rsidRPr="00C20D46" w:rsidRDefault="00C20D46" w:rsidP="00C20D46">
      <w:pPr>
        <w:bidi/>
        <w:rPr>
          <w:rFonts w:cs="David" w:hint="cs"/>
          <w:rtl/>
        </w:rPr>
      </w:pPr>
      <w:r w:rsidRPr="00C20D46">
        <w:rPr>
          <w:rFonts w:cs="David" w:hint="cs"/>
          <w:u w:val="single"/>
          <w:rtl/>
        </w:rPr>
        <w:t>היו"ר דוד טל:</w:t>
      </w:r>
    </w:p>
    <w:p w14:paraId="1BA98C17" w14:textId="77777777" w:rsidR="00C20D46" w:rsidRPr="00C20D46" w:rsidRDefault="00C20D46" w:rsidP="00C20D46">
      <w:pPr>
        <w:bidi/>
        <w:rPr>
          <w:rFonts w:cs="David" w:hint="cs"/>
          <w:rtl/>
        </w:rPr>
      </w:pPr>
    </w:p>
    <w:p w14:paraId="527019A8" w14:textId="77777777" w:rsidR="00C20D46" w:rsidRPr="00C20D46" w:rsidRDefault="00C20D46" w:rsidP="00C20D46">
      <w:pPr>
        <w:bidi/>
        <w:rPr>
          <w:rFonts w:cs="David" w:hint="cs"/>
          <w:rtl/>
        </w:rPr>
      </w:pPr>
      <w:r w:rsidRPr="00C20D46">
        <w:rPr>
          <w:rFonts w:cs="David" w:hint="cs"/>
          <w:rtl/>
        </w:rPr>
        <w:tab/>
        <w:t>נהיה יותר חכמים יהיה לנו חוק מגובש נלמד אותו יותר טוב. אני רוצה להעלות את הנושא שלך של ה- 45 יום.</w:t>
      </w:r>
    </w:p>
    <w:p w14:paraId="319530ED" w14:textId="77777777" w:rsidR="00C20D46" w:rsidRPr="00C20D46" w:rsidRDefault="00C20D46" w:rsidP="00C20D46">
      <w:pPr>
        <w:bidi/>
        <w:rPr>
          <w:rFonts w:cs="David" w:hint="cs"/>
          <w:rtl/>
        </w:rPr>
      </w:pPr>
    </w:p>
    <w:p w14:paraId="4382C758" w14:textId="77777777" w:rsidR="00C20D46" w:rsidRPr="00C20D46" w:rsidRDefault="00C20D46" w:rsidP="00C20D46">
      <w:pPr>
        <w:bidi/>
        <w:rPr>
          <w:rFonts w:cs="David" w:hint="cs"/>
          <w:u w:val="single"/>
          <w:rtl/>
        </w:rPr>
      </w:pPr>
      <w:r w:rsidRPr="00C20D46">
        <w:rPr>
          <w:rFonts w:cs="David" w:hint="cs"/>
          <w:u w:val="single"/>
          <w:rtl/>
        </w:rPr>
        <w:t>תמי אדרי:</w:t>
      </w:r>
    </w:p>
    <w:p w14:paraId="0B264D3E" w14:textId="77777777" w:rsidR="00C20D46" w:rsidRPr="00C20D46" w:rsidRDefault="00C20D46" w:rsidP="00C20D46">
      <w:pPr>
        <w:bidi/>
        <w:rPr>
          <w:rFonts w:cs="David" w:hint="cs"/>
          <w:rtl/>
        </w:rPr>
      </w:pPr>
    </w:p>
    <w:p w14:paraId="576E07EF" w14:textId="77777777" w:rsidR="00C20D46" w:rsidRPr="00C20D46" w:rsidRDefault="00C20D46" w:rsidP="00C20D46">
      <w:pPr>
        <w:bidi/>
        <w:ind w:firstLine="567"/>
        <w:rPr>
          <w:rFonts w:cs="David" w:hint="cs"/>
          <w:rtl/>
        </w:rPr>
      </w:pPr>
      <w:r w:rsidRPr="00C20D46">
        <w:rPr>
          <w:rFonts w:cs="David" w:hint="cs"/>
          <w:rtl/>
        </w:rPr>
        <w:t xml:space="preserve">45 יום זה זמן קצר מידי, אמנם ועדת הבחירות היא גוף קבע ויש לה צוות קטן מאד של עובדים שמכין את כל מה שאפשר קודם. הדברים שאפשר להכין קודם אנחנו נכין, מבחינת הצטיידות פתקים אין בעיה. לפני בחירות אנחנו מקימים 18 ועדות אזוריות, צריך למצוא להם מקום. אנחנו מתקינים שם את כל המחשבים שבעזרתם אנחנו מפעילים את המערכת הזו בשביל הקלפי, גיוס האנשים, בשביל קליטת התוצאות.  </w:t>
      </w:r>
    </w:p>
    <w:p w14:paraId="33332F72" w14:textId="77777777" w:rsidR="00C20D46" w:rsidRPr="00C20D46" w:rsidRDefault="00C20D46" w:rsidP="00C20D46">
      <w:pPr>
        <w:bidi/>
        <w:rPr>
          <w:rFonts w:cs="David" w:hint="cs"/>
          <w:rtl/>
        </w:rPr>
      </w:pPr>
    </w:p>
    <w:p w14:paraId="4DAFF72A" w14:textId="77777777" w:rsidR="00C20D46" w:rsidRPr="00C20D46" w:rsidRDefault="00C20D46" w:rsidP="00C20D46">
      <w:pPr>
        <w:bidi/>
        <w:rPr>
          <w:rFonts w:cs="David" w:hint="cs"/>
          <w:rtl/>
        </w:rPr>
      </w:pPr>
      <w:r w:rsidRPr="00C20D46">
        <w:rPr>
          <w:rFonts w:cs="David" w:hint="cs"/>
          <w:rtl/>
        </w:rPr>
        <w:tab/>
        <w:t xml:space="preserve">ביקשתי ממל"מ שאתם יש לנו את ההסכם להפעלת התוכנה, עוד לא קיבלתי תשובה אם הם יוכלו להיות מוכנים תוך 45 יום, כשאני נותנת להם התראה כבר להתקין את זה, אין לנו את הציוד הזה כל הזמן. </w:t>
      </w:r>
    </w:p>
    <w:p w14:paraId="72A9DC6C" w14:textId="77777777" w:rsidR="00C20D46" w:rsidRPr="00C20D46" w:rsidRDefault="00C20D46" w:rsidP="00C20D46">
      <w:pPr>
        <w:bidi/>
        <w:rPr>
          <w:rFonts w:cs="David" w:hint="cs"/>
          <w:rtl/>
        </w:rPr>
      </w:pPr>
    </w:p>
    <w:p w14:paraId="797A1716" w14:textId="77777777" w:rsidR="00C20D46" w:rsidRPr="00C20D46" w:rsidRDefault="00C20D46" w:rsidP="00C20D46">
      <w:pPr>
        <w:bidi/>
        <w:rPr>
          <w:rFonts w:cs="David" w:hint="cs"/>
          <w:rtl/>
        </w:rPr>
      </w:pPr>
      <w:r w:rsidRPr="00C20D46">
        <w:rPr>
          <w:rFonts w:cs="David" w:hint="cs"/>
          <w:u w:val="single"/>
          <w:rtl/>
        </w:rPr>
        <w:t>היו"ר דוד טל:</w:t>
      </w:r>
    </w:p>
    <w:p w14:paraId="5BD4B0EF" w14:textId="77777777" w:rsidR="00C20D46" w:rsidRPr="00C20D46" w:rsidRDefault="00C20D46" w:rsidP="00C20D46">
      <w:pPr>
        <w:bidi/>
        <w:rPr>
          <w:rFonts w:cs="David" w:hint="cs"/>
          <w:rtl/>
        </w:rPr>
      </w:pPr>
    </w:p>
    <w:p w14:paraId="0994AA1A" w14:textId="77777777" w:rsidR="00C20D46" w:rsidRPr="00C20D46" w:rsidRDefault="00C20D46" w:rsidP="00C20D46">
      <w:pPr>
        <w:bidi/>
        <w:rPr>
          <w:rFonts w:cs="David" w:hint="cs"/>
          <w:rtl/>
        </w:rPr>
      </w:pPr>
      <w:r w:rsidRPr="00C20D46">
        <w:rPr>
          <w:rFonts w:cs="David" w:hint="cs"/>
          <w:rtl/>
        </w:rPr>
        <w:tab/>
        <w:t>אם הם יכולים זה פותר את הבעיה?</w:t>
      </w:r>
    </w:p>
    <w:p w14:paraId="274E62CA" w14:textId="77777777" w:rsidR="00C20D46" w:rsidRPr="00C20D46" w:rsidRDefault="00C20D46" w:rsidP="00C20D46">
      <w:pPr>
        <w:bidi/>
        <w:rPr>
          <w:rFonts w:cs="David" w:hint="cs"/>
          <w:rtl/>
        </w:rPr>
      </w:pPr>
    </w:p>
    <w:p w14:paraId="0530B3D5"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386F9AB1" w14:textId="77777777" w:rsidR="00C20D46" w:rsidRPr="00C20D46" w:rsidRDefault="00C20D46" w:rsidP="00C20D46">
      <w:pPr>
        <w:bidi/>
        <w:rPr>
          <w:rFonts w:cs="David"/>
          <w:rtl/>
        </w:rPr>
      </w:pPr>
    </w:p>
    <w:p w14:paraId="2C8E4780" w14:textId="77777777" w:rsidR="00C20D46" w:rsidRPr="00C20D46" w:rsidRDefault="00C20D46" w:rsidP="00C20D46">
      <w:pPr>
        <w:bidi/>
        <w:ind w:firstLine="567"/>
        <w:rPr>
          <w:rFonts w:cs="David" w:hint="cs"/>
          <w:rtl/>
        </w:rPr>
      </w:pPr>
      <w:r w:rsidRPr="00C20D46">
        <w:rPr>
          <w:rFonts w:cs="David" w:hint="cs"/>
          <w:rtl/>
        </w:rPr>
        <w:t>אני עדיין חושבת שיש בעיה כי אנחנו צריכים את המקומות בהם נהיה. אין לי מקום למשרדים. בשיחה שלי עם היושב ראש אמרתי שברגע שהחלטת הממשלה התקבלה וזה ממוגש לכנסת יש שבועיים עש שהכנסת דנה בזה, אם אני יכולה באותו זמן כבר ליצור קשר עם ועדת הדיור הממשלתית, אני רואה את זה כמו 60 יום, אז אני יכולה, ויכול להיות שאני אצור התקשרויות, אתחייב לדברים ובסופו של דבר לא יתבצע כלום.</w:t>
      </w:r>
    </w:p>
    <w:p w14:paraId="6959D31D" w14:textId="77777777" w:rsidR="00C20D46" w:rsidRPr="00C20D46" w:rsidRDefault="00C20D46" w:rsidP="00C20D46">
      <w:pPr>
        <w:bidi/>
        <w:rPr>
          <w:rFonts w:cs="David" w:hint="cs"/>
          <w:rtl/>
        </w:rPr>
      </w:pPr>
    </w:p>
    <w:p w14:paraId="3604E2AB" w14:textId="77777777" w:rsidR="00C20D46" w:rsidRPr="00C20D46" w:rsidRDefault="00C20D46" w:rsidP="00C20D46">
      <w:pPr>
        <w:bidi/>
        <w:rPr>
          <w:rFonts w:cs="David" w:hint="cs"/>
          <w:u w:val="single"/>
          <w:rtl/>
        </w:rPr>
      </w:pPr>
      <w:r w:rsidRPr="00C20D46">
        <w:rPr>
          <w:rFonts w:cs="David" w:hint="cs"/>
          <w:u w:val="single"/>
          <w:rtl/>
        </w:rPr>
        <w:t>היו"ר דוד טל:</w:t>
      </w:r>
    </w:p>
    <w:p w14:paraId="74787982" w14:textId="77777777" w:rsidR="00C20D46" w:rsidRPr="00C20D46" w:rsidRDefault="00C20D46" w:rsidP="00C20D46">
      <w:pPr>
        <w:bidi/>
        <w:rPr>
          <w:rFonts w:cs="David" w:hint="cs"/>
          <w:rtl/>
        </w:rPr>
      </w:pPr>
    </w:p>
    <w:p w14:paraId="4CDA63B1" w14:textId="77777777" w:rsidR="00C20D46" w:rsidRPr="00C20D46" w:rsidRDefault="00C20D46" w:rsidP="00C20D46">
      <w:pPr>
        <w:bidi/>
        <w:ind w:firstLine="567"/>
        <w:rPr>
          <w:rFonts w:cs="David" w:hint="cs"/>
          <w:rtl/>
        </w:rPr>
      </w:pPr>
      <w:r w:rsidRPr="00C20D46">
        <w:rPr>
          <w:rFonts w:cs="David" w:hint="cs"/>
          <w:rtl/>
        </w:rPr>
        <w:t>את צריכה אופציה, את לא חייבת לסגור.</w:t>
      </w:r>
    </w:p>
    <w:p w14:paraId="712F53B1" w14:textId="77777777" w:rsidR="00C20D46" w:rsidRDefault="00C20D46" w:rsidP="00C20D46">
      <w:pPr>
        <w:bidi/>
        <w:rPr>
          <w:rFonts w:cs="David" w:hint="cs"/>
          <w:rtl/>
        </w:rPr>
      </w:pPr>
    </w:p>
    <w:p w14:paraId="3FAA97B3" w14:textId="77777777" w:rsidR="00C20D46" w:rsidRDefault="00C20D46" w:rsidP="00C20D46">
      <w:pPr>
        <w:bidi/>
        <w:rPr>
          <w:rFonts w:cs="David" w:hint="cs"/>
          <w:rtl/>
        </w:rPr>
      </w:pPr>
    </w:p>
    <w:p w14:paraId="0E8A852C" w14:textId="77777777" w:rsidR="00C20D46" w:rsidRDefault="00C20D46" w:rsidP="00C20D46">
      <w:pPr>
        <w:bidi/>
        <w:rPr>
          <w:rFonts w:cs="David" w:hint="cs"/>
          <w:rtl/>
        </w:rPr>
      </w:pPr>
    </w:p>
    <w:p w14:paraId="7323A5F9" w14:textId="77777777" w:rsidR="00C20D46" w:rsidRDefault="00C20D46" w:rsidP="00C20D46">
      <w:pPr>
        <w:bidi/>
        <w:rPr>
          <w:rFonts w:cs="David" w:hint="cs"/>
          <w:rtl/>
        </w:rPr>
      </w:pPr>
    </w:p>
    <w:p w14:paraId="39A33C1E" w14:textId="77777777" w:rsidR="00C20D46" w:rsidRDefault="00C20D46" w:rsidP="00C20D46">
      <w:pPr>
        <w:bidi/>
        <w:rPr>
          <w:rFonts w:cs="David" w:hint="cs"/>
          <w:rtl/>
        </w:rPr>
      </w:pPr>
    </w:p>
    <w:p w14:paraId="46460BB6" w14:textId="77777777" w:rsidR="00C20D46" w:rsidRDefault="00C20D46" w:rsidP="00C20D46">
      <w:pPr>
        <w:bidi/>
        <w:rPr>
          <w:rFonts w:cs="David" w:hint="cs"/>
          <w:rtl/>
        </w:rPr>
      </w:pPr>
    </w:p>
    <w:p w14:paraId="083C2388" w14:textId="77777777" w:rsidR="00C20D46" w:rsidRPr="00C20D46" w:rsidRDefault="00C20D46" w:rsidP="00C20D46">
      <w:pPr>
        <w:bidi/>
        <w:rPr>
          <w:rFonts w:cs="David" w:hint="cs"/>
          <w:rtl/>
        </w:rPr>
      </w:pPr>
    </w:p>
    <w:p w14:paraId="062BC6CA" w14:textId="77777777" w:rsidR="00C20D46" w:rsidRPr="00C20D46" w:rsidRDefault="00C20D46" w:rsidP="00C20D46">
      <w:pPr>
        <w:bidi/>
        <w:rPr>
          <w:rFonts w:cs="David" w:hint="cs"/>
          <w:u w:val="single"/>
          <w:rtl/>
        </w:rPr>
      </w:pPr>
      <w:r w:rsidRPr="00C20D46">
        <w:rPr>
          <w:rFonts w:cs="David" w:hint="cs"/>
          <w:u w:val="single"/>
          <w:rtl/>
        </w:rPr>
        <w:t>תמי אדרי:</w:t>
      </w:r>
    </w:p>
    <w:p w14:paraId="5875F791" w14:textId="77777777" w:rsidR="00C20D46" w:rsidRPr="00C20D46" w:rsidRDefault="00C20D46" w:rsidP="00C20D46">
      <w:pPr>
        <w:bidi/>
        <w:rPr>
          <w:rFonts w:cs="David" w:hint="cs"/>
          <w:rtl/>
        </w:rPr>
      </w:pPr>
    </w:p>
    <w:p w14:paraId="40A75AC1" w14:textId="77777777" w:rsidR="00C20D46" w:rsidRPr="00C20D46" w:rsidRDefault="00C20D46" w:rsidP="00C20D46">
      <w:pPr>
        <w:bidi/>
        <w:rPr>
          <w:rFonts w:cs="David" w:hint="cs"/>
          <w:rtl/>
        </w:rPr>
      </w:pPr>
      <w:r w:rsidRPr="00C20D46">
        <w:rPr>
          <w:rFonts w:cs="David" w:hint="cs"/>
          <w:rtl/>
        </w:rPr>
        <w:tab/>
        <w:t>אם אני יודעת שאני יכולה להתחיל להתייחס לזה כ-60 יום מיום החלטת הכנסת מבחינתי יש לי 60 יום, עשינו בחירות מיוחדות ב-60 יום, זה אפשרי אבל זה היה ממש על הגבול. אנחנו צריכים לגייס מעל 10,000 איש, צריכים לבדוק את כל מקומות הקלפי, 21 יום לפני הבחירות משרד הפנים כבר שולח את ההודעות לבוחר. אני לא מדברת על היערכות לחוץ לארץ, רשמתי את זה וצריך לעשות את זה עם הייעוץ המשפטי, איך לשנות אל לוח הזמנים.</w:t>
      </w:r>
    </w:p>
    <w:p w14:paraId="6F517939" w14:textId="77777777" w:rsidR="00C20D46" w:rsidRPr="00C20D46" w:rsidRDefault="00C20D46" w:rsidP="00C20D46">
      <w:pPr>
        <w:bidi/>
        <w:rPr>
          <w:rFonts w:cs="David" w:hint="cs"/>
          <w:rtl/>
        </w:rPr>
      </w:pPr>
    </w:p>
    <w:p w14:paraId="23A47B1E" w14:textId="77777777" w:rsidR="00C20D46" w:rsidRPr="00C20D46" w:rsidRDefault="00C20D46" w:rsidP="00C20D46">
      <w:pPr>
        <w:bidi/>
        <w:rPr>
          <w:rFonts w:cs="David" w:hint="cs"/>
          <w:u w:val="single"/>
          <w:rtl/>
        </w:rPr>
      </w:pPr>
      <w:r w:rsidRPr="00C20D46">
        <w:rPr>
          <w:rFonts w:cs="David" w:hint="cs"/>
          <w:u w:val="single"/>
          <w:rtl/>
        </w:rPr>
        <w:t>היו"ר דוד טל:</w:t>
      </w:r>
    </w:p>
    <w:p w14:paraId="7813E7AA" w14:textId="77777777" w:rsidR="00C20D46" w:rsidRPr="00C20D46" w:rsidRDefault="00C20D46" w:rsidP="00C20D46">
      <w:pPr>
        <w:bidi/>
        <w:rPr>
          <w:rFonts w:cs="David" w:hint="cs"/>
          <w:rtl/>
        </w:rPr>
      </w:pPr>
    </w:p>
    <w:p w14:paraId="2EAB66AF" w14:textId="77777777" w:rsidR="00C20D46" w:rsidRPr="00C20D46" w:rsidRDefault="00C20D46" w:rsidP="00C20D46">
      <w:pPr>
        <w:bidi/>
        <w:rPr>
          <w:rFonts w:cs="David" w:hint="cs"/>
          <w:rtl/>
        </w:rPr>
      </w:pPr>
      <w:r w:rsidRPr="00C20D46">
        <w:rPr>
          <w:rFonts w:cs="David" w:hint="cs"/>
          <w:rtl/>
        </w:rPr>
        <w:tab/>
        <w:t>לגבי גיוס את יכולה להתחיל ברגע שיש החלטת ממשלה, איפה שנופל 60 יום אין לך בעיה. מחשבים אין בעיה, מה לגבי התקשרות עם משרדים?</w:t>
      </w:r>
    </w:p>
    <w:p w14:paraId="008F2038" w14:textId="77777777" w:rsidR="00C20D46" w:rsidRPr="00C20D46" w:rsidRDefault="00C20D46" w:rsidP="00C20D46">
      <w:pPr>
        <w:bidi/>
        <w:rPr>
          <w:rFonts w:cs="David" w:hint="cs"/>
          <w:rtl/>
        </w:rPr>
      </w:pPr>
    </w:p>
    <w:p w14:paraId="0DD3B341"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0D906CDB" w14:textId="77777777" w:rsidR="00C20D46" w:rsidRPr="00C20D46" w:rsidRDefault="00C20D46" w:rsidP="00C20D46">
      <w:pPr>
        <w:bidi/>
        <w:rPr>
          <w:rFonts w:cs="David" w:hint="cs"/>
          <w:rtl/>
        </w:rPr>
      </w:pPr>
    </w:p>
    <w:p w14:paraId="78ACBAED" w14:textId="77777777" w:rsidR="00C20D46" w:rsidRPr="00C20D46" w:rsidRDefault="00C20D46" w:rsidP="00C20D46">
      <w:pPr>
        <w:bidi/>
        <w:rPr>
          <w:rFonts w:cs="David" w:hint="cs"/>
          <w:rtl/>
        </w:rPr>
      </w:pPr>
      <w:r w:rsidRPr="00C20D46">
        <w:rPr>
          <w:rFonts w:cs="David" w:hint="cs"/>
          <w:rtl/>
        </w:rPr>
        <w:tab/>
        <w:t xml:space="preserve">אנחנו נפעל כי מבחינתנו זה כאילו יש משאל עם, אני מתחילה באותו רגע שהממשלה החליטה. ישנה עוד בעיה שצריך לבדוק עם משרד הפנים הנושא של פנקס הבוחרים, לפי הכללים יש להם מידע פנקס, שהשלב הזה נגמר עכשיו לגבי הרשויות המקומיות, שמשרד הפנים מפרסם לציבור הודעה לבדוק את רשומותיו בפנקס ויש לו זמן לערער. לפי מה שבררתי, כל מה שקשור לפנקס, אין מספיק זמן לעשות את זה. </w:t>
      </w:r>
    </w:p>
    <w:p w14:paraId="158C027C" w14:textId="77777777" w:rsidR="00C20D46" w:rsidRPr="00C20D46" w:rsidRDefault="00C20D46" w:rsidP="00C20D46">
      <w:pPr>
        <w:bidi/>
        <w:rPr>
          <w:rFonts w:cs="David" w:hint="cs"/>
          <w:rtl/>
        </w:rPr>
      </w:pPr>
    </w:p>
    <w:p w14:paraId="37480BF7" w14:textId="77777777" w:rsidR="00C20D46" w:rsidRPr="00C20D46" w:rsidRDefault="00C20D46" w:rsidP="00C20D46">
      <w:pPr>
        <w:bidi/>
        <w:rPr>
          <w:rFonts w:cs="David" w:hint="cs"/>
          <w:u w:val="single"/>
          <w:rtl/>
        </w:rPr>
      </w:pPr>
      <w:r w:rsidRPr="00C20D46">
        <w:rPr>
          <w:rFonts w:cs="David" w:hint="cs"/>
          <w:u w:val="single"/>
          <w:rtl/>
        </w:rPr>
        <w:t>היו"ר דוד טל:</w:t>
      </w:r>
    </w:p>
    <w:p w14:paraId="61FFD00E" w14:textId="77777777" w:rsidR="00C20D46" w:rsidRPr="00C20D46" w:rsidRDefault="00C20D46" w:rsidP="00C20D46">
      <w:pPr>
        <w:bidi/>
        <w:rPr>
          <w:rFonts w:cs="David" w:hint="cs"/>
          <w:rtl/>
        </w:rPr>
      </w:pPr>
    </w:p>
    <w:p w14:paraId="2DDD944F" w14:textId="77777777" w:rsidR="00C20D46" w:rsidRPr="00C20D46" w:rsidRDefault="00C20D46" w:rsidP="00C20D46">
      <w:pPr>
        <w:bidi/>
        <w:rPr>
          <w:rFonts w:cs="David" w:hint="cs"/>
          <w:rtl/>
        </w:rPr>
      </w:pPr>
      <w:r w:rsidRPr="00C20D46">
        <w:rPr>
          <w:rFonts w:cs="David" w:hint="cs"/>
          <w:rtl/>
        </w:rPr>
        <w:tab/>
        <w:t xml:space="preserve">אותם אנשים שכלולים ביום בחירות לכנסת יהיו כלולים שם. </w:t>
      </w:r>
    </w:p>
    <w:p w14:paraId="288F71C5" w14:textId="77777777" w:rsidR="00C20D46" w:rsidRPr="00C20D46" w:rsidRDefault="00C20D46" w:rsidP="00C20D46">
      <w:pPr>
        <w:bidi/>
        <w:rPr>
          <w:rFonts w:cs="David" w:hint="cs"/>
          <w:rtl/>
        </w:rPr>
      </w:pPr>
    </w:p>
    <w:p w14:paraId="220C4898"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4C49A145" w14:textId="77777777" w:rsidR="00C20D46" w:rsidRPr="00C20D46" w:rsidRDefault="00C20D46" w:rsidP="00C20D46">
      <w:pPr>
        <w:bidi/>
        <w:rPr>
          <w:rFonts w:cs="David"/>
          <w:rtl/>
        </w:rPr>
      </w:pPr>
    </w:p>
    <w:p w14:paraId="3FBCBACB" w14:textId="77777777" w:rsidR="00C20D46" w:rsidRPr="00C20D46" w:rsidRDefault="00C20D46" w:rsidP="00C20D46">
      <w:pPr>
        <w:bidi/>
        <w:rPr>
          <w:rFonts w:cs="David" w:hint="cs"/>
          <w:rtl/>
        </w:rPr>
      </w:pPr>
      <w:r w:rsidRPr="00C20D46">
        <w:rPr>
          <w:rFonts w:cs="David" w:hint="cs"/>
          <w:rtl/>
        </w:rPr>
        <w:t>אם זה ביחד אין בעיה, יודעים את מעוד של הבחירות ועושים את התהליך. אבל אם משאל העם נופל בתוך התקופה הזו לא יספיקו מבחינת ההיערכות של משרד הפנים לעשות את זה. זה לפי מה שנאמר לי אבל אני רוצה שתבדקו אתם שוב. יום הקובע לשליפת פנקס הוא 150 יום, התאריך הזה גם מגישים למפלגות את הפנקס.</w:t>
      </w:r>
    </w:p>
    <w:p w14:paraId="4656D8B5" w14:textId="77777777" w:rsidR="00C20D46" w:rsidRPr="00C20D46" w:rsidRDefault="00C20D46" w:rsidP="00C20D46">
      <w:pPr>
        <w:bidi/>
        <w:rPr>
          <w:rFonts w:cs="David" w:hint="cs"/>
          <w:rtl/>
        </w:rPr>
      </w:pPr>
    </w:p>
    <w:p w14:paraId="0CC4853A" w14:textId="77777777" w:rsidR="00C20D46" w:rsidRPr="00C20D46" w:rsidRDefault="00C20D46" w:rsidP="00C20D46">
      <w:pPr>
        <w:bidi/>
        <w:rPr>
          <w:rFonts w:cs="David" w:hint="cs"/>
          <w:u w:val="single"/>
          <w:rtl/>
        </w:rPr>
      </w:pPr>
      <w:r w:rsidRPr="00C20D46">
        <w:rPr>
          <w:rFonts w:cs="David" w:hint="cs"/>
          <w:u w:val="single"/>
          <w:rtl/>
        </w:rPr>
        <w:t>היו"ר דוד טל:</w:t>
      </w:r>
    </w:p>
    <w:p w14:paraId="6A37C401" w14:textId="77777777" w:rsidR="00C20D46" w:rsidRPr="00C20D46" w:rsidRDefault="00C20D46" w:rsidP="00C20D46">
      <w:pPr>
        <w:bidi/>
        <w:rPr>
          <w:rFonts w:cs="David" w:hint="cs"/>
          <w:rtl/>
        </w:rPr>
      </w:pPr>
    </w:p>
    <w:p w14:paraId="78675491" w14:textId="77777777" w:rsidR="00C20D46" w:rsidRPr="00C20D46" w:rsidRDefault="00C20D46" w:rsidP="00C20D46">
      <w:pPr>
        <w:bidi/>
        <w:ind w:firstLine="567"/>
        <w:rPr>
          <w:rFonts w:cs="David" w:hint="cs"/>
          <w:rtl/>
        </w:rPr>
      </w:pPr>
      <w:r w:rsidRPr="00C20D46">
        <w:rPr>
          <w:rFonts w:cs="David" w:hint="cs"/>
          <w:rtl/>
        </w:rPr>
        <w:t xml:space="preserve">היועצת המשפטית שלנו תבדוק את זה עם משרד הפנים. </w:t>
      </w:r>
    </w:p>
    <w:p w14:paraId="2F2448B2" w14:textId="77777777" w:rsidR="00C20D46" w:rsidRPr="00C20D46" w:rsidRDefault="00C20D46" w:rsidP="00C20D46">
      <w:pPr>
        <w:bidi/>
        <w:rPr>
          <w:rFonts w:cs="David" w:hint="cs"/>
          <w:rtl/>
        </w:rPr>
      </w:pPr>
      <w:r w:rsidRPr="00C20D46">
        <w:rPr>
          <w:rFonts w:cs="David" w:hint="cs"/>
          <w:rtl/>
        </w:rPr>
        <w:t xml:space="preserve">  </w:t>
      </w:r>
    </w:p>
    <w:p w14:paraId="1E059E9F"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58A2F7F3" w14:textId="77777777" w:rsidR="00C20D46" w:rsidRPr="00C20D46" w:rsidRDefault="00C20D46" w:rsidP="00C20D46">
      <w:pPr>
        <w:bidi/>
        <w:rPr>
          <w:rFonts w:cs="David" w:hint="cs"/>
          <w:rtl/>
        </w:rPr>
      </w:pPr>
    </w:p>
    <w:p w14:paraId="7F0F1C56" w14:textId="77777777" w:rsidR="00C20D46" w:rsidRPr="00C20D46" w:rsidRDefault="00C20D46" w:rsidP="00C20D46">
      <w:pPr>
        <w:bidi/>
        <w:rPr>
          <w:rFonts w:cs="David" w:hint="cs"/>
          <w:rtl/>
        </w:rPr>
      </w:pPr>
      <w:r w:rsidRPr="00C20D46">
        <w:rPr>
          <w:rFonts w:cs="David" w:hint="cs"/>
          <w:rtl/>
        </w:rPr>
        <w:tab/>
        <w:t>החוק היום שמדבר על 90 יום אומר, ביום שלישי האחרון שבתוך 90 הימים, זאת אומרת שיש פחות מ-90 יום. כאן, אם אתה אומר 45 יום, זה צריך להיות יום ג' הראשון שבתום 90 הימים, כמו שזה לגבי ה- 45 יום.</w:t>
      </w:r>
    </w:p>
    <w:p w14:paraId="01BF0123" w14:textId="77777777" w:rsidR="00C20D46" w:rsidRPr="00C20D46" w:rsidRDefault="00C20D46" w:rsidP="00C20D46">
      <w:pPr>
        <w:bidi/>
        <w:rPr>
          <w:rFonts w:cs="David" w:hint="cs"/>
          <w:rtl/>
        </w:rPr>
      </w:pPr>
    </w:p>
    <w:p w14:paraId="179B52CA" w14:textId="77777777" w:rsidR="00C20D46" w:rsidRPr="00C20D46" w:rsidRDefault="00C20D46" w:rsidP="00C20D46">
      <w:pPr>
        <w:bidi/>
        <w:rPr>
          <w:rFonts w:cs="David" w:hint="cs"/>
          <w:u w:val="single"/>
          <w:rtl/>
        </w:rPr>
      </w:pPr>
      <w:r w:rsidRPr="00C20D46">
        <w:rPr>
          <w:rFonts w:cs="David" w:hint="cs"/>
          <w:u w:val="single"/>
          <w:rtl/>
        </w:rPr>
        <w:t>היו"ר דוד טל:</w:t>
      </w:r>
    </w:p>
    <w:p w14:paraId="3CC3D645" w14:textId="77777777" w:rsidR="00C20D46" w:rsidRPr="00C20D46" w:rsidRDefault="00C20D46" w:rsidP="00C20D46">
      <w:pPr>
        <w:bidi/>
        <w:rPr>
          <w:rFonts w:cs="David" w:hint="cs"/>
          <w:rtl/>
        </w:rPr>
      </w:pPr>
    </w:p>
    <w:p w14:paraId="3FFFD91A" w14:textId="77777777" w:rsidR="00C20D46" w:rsidRPr="00C20D46" w:rsidRDefault="00C20D46" w:rsidP="00C20D46">
      <w:pPr>
        <w:bidi/>
        <w:rPr>
          <w:rFonts w:cs="David" w:hint="cs"/>
          <w:rtl/>
        </w:rPr>
      </w:pPr>
      <w:r w:rsidRPr="00C20D46">
        <w:rPr>
          <w:rFonts w:cs="David" w:hint="cs"/>
          <w:rtl/>
        </w:rPr>
        <w:tab/>
        <w:t xml:space="preserve">מכל מה שאמרת נשארה רק הבעיה של פנקס הבוחרים. </w:t>
      </w:r>
    </w:p>
    <w:p w14:paraId="55389196" w14:textId="77777777" w:rsidR="00C20D46" w:rsidRPr="00C20D46" w:rsidRDefault="00C20D46" w:rsidP="00C20D46">
      <w:pPr>
        <w:bidi/>
        <w:rPr>
          <w:rFonts w:cs="David" w:hint="cs"/>
          <w:rtl/>
        </w:rPr>
      </w:pPr>
      <w:r w:rsidRPr="00C20D46">
        <w:rPr>
          <w:rFonts w:cs="David" w:hint="cs"/>
          <w:rtl/>
        </w:rPr>
        <w:t xml:space="preserve"> </w:t>
      </w:r>
    </w:p>
    <w:p w14:paraId="76360AD8"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124AFB21" w14:textId="77777777" w:rsidR="00C20D46" w:rsidRPr="00C20D46" w:rsidRDefault="00C20D46" w:rsidP="00C20D46">
      <w:pPr>
        <w:bidi/>
        <w:rPr>
          <w:rFonts w:cs="David" w:hint="cs"/>
          <w:rtl/>
        </w:rPr>
      </w:pPr>
    </w:p>
    <w:p w14:paraId="6190E1CD" w14:textId="77777777" w:rsidR="00C20D46" w:rsidRPr="00C20D46" w:rsidRDefault="00C20D46" w:rsidP="00C20D46">
      <w:pPr>
        <w:bidi/>
        <w:rPr>
          <w:rFonts w:cs="David" w:hint="cs"/>
          <w:rtl/>
        </w:rPr>
      </w:pPr>
      <w:r w:rsidRPr="00C20D46">
        <w:rPr>
          <w:rFonts w:cs="David" w:hint="cs"/>
          <w:rtl/>
        </w:rPr>
        <w:tab/>
        <w:t>אני אומרת שאני מתייחסת לבחירות כאילו זה 60 יום.</w:t>
      </w:r>
    </w:p>
    <w:p w14:paraId="0E3353E3" w14:textId="77777777" w:rsidR="00C20D46" w:rsidRPr="00C20D46" w:rsidRDefault="00C20D46" w:rsidP="00C20D46">
      <w:pPr>
        <w:bidi/>
        <w:rPr>
          <w:rFonts w:cs="David" w:hint="cs"/>
          <w:u w:val="single"/>
          <w:rtl/>
        </w:rPr>
      </w:pPr>
    </w:p>
    <w:p w14:paraId="6225D9D8" w14:textId="77777777" w:rsidR="00C20D46" w:rsidRPr="00C20D46" w:rsidRDefault="00C20D46" w:rsidP="00C20D46">
      <w:pPr>
        <w:bidi/>
        <w:rPr>
          <w:rFonts w:cs="David" w:hint="cs"/>
          <w:rtl/>
        </w:rPr>
      </w:pPr>
      <w:r w:rsidRPr="00C20D46">
        <w:rPr>
          <w:rFonts w:cs="David" w:hint="cs"/>
          <w:u w:val="single"/>
          <w:rtl/>
        </w:rPr>
        <w:t>גדעון סער:</w:t>
      </w:r>
    </w:p>
    <w:p w14:paraId="61231E04" w14:textId="77777777" w:rsidR="00C20D46" w:rsidRPr="00C20D46" w:rsidRDefault="00C20D46" w:rsidP="00C20D46">
      <w:pPr>
        <w:bidi/>
        <w:rPr>
          <w:rFonts w:cs="David" w:hint="cs"/>
          <w:rtl/>
        </w:rPr>
      </w:pPr>
    </w:p>
    <w:p w14:paraId="1B436489" w14:textId="77777777" w:rsidR="00C20D46" w:rsidRDefault="00C20D46" w:rsidP="00C20D46">
      <w:pPr>
        <w:bidi/>
        <w:rPr>
          <w:rFonts w:cs="David" w:hint="cs"/>
          <w:rtl/>
        </w:rPr>
      </w:pPr>
      <w:r w:rsidRPr="00C20D46">
        <w:rPr>
          <w:rFonts w:cs="David" w:hint="cs"/>
          <w:rtl/>
        </w:rPr>
        <w:tab/>
        <w:t xml:space="preserve">ברור לגמרי שההיערכות של ועדת הבחירות המרכזית יכולה להיות מיום החלטת הממשלה ואפילו קודם, אנחנו פשוט מכניסים את עצמנו לסרט, סתם. אבל, אנחנו לא יכולים </w:t>
      </w:r>
    </w:p>
    <w:p w14:paraId="03749086" w14:textId="77777777" w:rsidR="00C20D46" w:rsidRDefault="00C20D46" w:rsidP="00C20D46">
      <w:pPr>
        <w:bidi/>
        <w:rPr>
          <w:rFonts w:cs="David" w:hint="cs"/>
          <w:rtl/>
        </w:rPr>
      </w:pPr>
    </w:p>
    <w:p w14:paraId="29D9135D" w14:textId="77777777" w:rsidR="00C20D46" w:rsidRDefault="00C20D46" w:rsidP="00C20D46">
      <w:pPr>
        <w:bidi/>
        <w:rPr>
          <w:rFonts w:cs="David" w:hint="cs"/>
          <w:rtl/>
        </w:rPr>
      </w:pPr>
    </w:p>
    <w:p w14:paraId="07C8907C" w14:textId="77777777" w:rsidR="00C20D46" w:rsidRDefault="00C20D46" w:rsidP="00C20D46">
      <w:pPr>
        <w:bidi/>
        <w:rPr>
          <w:rFonts w:cs="David" w:hint="cs"/>
          <w:rtl/>
        </w:rPr>
      </w:pPr>
    </w:p>
    <w:p w14:paraId="345B9347" w14:textId="77777777" w:rsidR="00C20D46" w:rsidRDefault="00C20D46" w:rsidP="00C20D46">
      <w:pPr>
        <w:bidi/>
        <w:rPr>
          <w:rFonts w:cs="David" w:hint="cs"/>
          <w:rtl/>
        </w:rPr>
      </w:pPr>
    </w:p>
    <w:p w14:paraId="382DE768" w14:textId="77777777" w:rsidR="00C20D46" w:rsidRDefault="00C20D46" w:rsidP="00C20D46">
      <w:pPr>
        <w:bidi/>
        <w:rPr>
          <w:rFonts w:cs="David" w:hint="cs"/>
          <w:rtl/>
        </w:rPr>
      </w:pPr>
    </w:p>
    <w:p w14:paraId="541347BD" w14:textId="77777777" w:rsidR="00C20D46" w:rsidRPr="00C20D46" w:rsidRDefault="00C20D46" w:rsidP="00C20D46">
      <w:pPr>
        <w:bidi/>
        <w:rPr>
          <w:rFonts w:cs="David" w:hint="cs"/>
          <w:rtl/>
        </w:rPr>
      </w:pPr>
      <w:r w:rsidRPr="00C20D46">
        <w:rPr>
          <w:rFonts w:cs="David" w:hint="cs"/>
          <w:rtl/>
        </w:rPr>
        <w:t xml:space="preserve">לכתוב בחוק מיום החלטת הממשלה בשום פנים ואופן כי אז אנחנו מייתרים את הכנסת. אפשר לבצע את ההכנות אפשר לבדוק התקשרויות כאלה ואחרות  שהם בתנאי מתלה שהכנסת תחליט באופן מסוים. באופן מעשי אם אני רואה מה קורה שנחתם הסכם בסדר גודל כזה  ועד שהוא בא לדיון ועד שהכנסת מאשרת, זה אפילו יותר מ-60 יום בפרקטיקה של ההיערכות. </w:t>
      </w:r>
    </w:p>
    <w:p w14:paraId="02B3F807" w14:textId="77777777" w:rsidR="00C20D46" w:rsidRPr="00C20D46" w:rsidRDefault="00C20D46" w:rsidP="00C20D46">
      <w:pPr>
        <w:bidi/>
        <w:rPr>
          <w:rFonts w:cs="David" w:hint="cs"/>
          <w:rtl/>
        </w:rPr>
      </w:pPr>
    </w:p>
    <w:p w14:paraId="4D3EDA44" w14:textId="77777777" w:rsidR="00C20D46" w:rsidRPr="00C20D46" w:rsidRDefault="00C20D46" w:rsidP="00C20D46">
      <w:pPr>
        <w:bidi/>
        <w:rPr>
          <w:rFonts w:cs="David" w:hint="cs"/>
          <w:rtl/>
        </w:rPr>
      </w:pPr>
      <w:r w:rsidRPr="00C20D46">
        <w:rPr>
          <w:rFonts w:cs="David" w:hint="cs"/>
          <w:u w:val="single"/>
          <w:rtl/>
        </w:rPr>
        <w:t>אסתרינה טרטמן:</w:t>
      </w:r>
    </w:p>
    <w:p w14:paraId="7F48459B" w14:textId="77777777" w:rsidR="00C20D46" w:rsidRPr="00C20D46" w:rsidRDefault="00C20D46" w:rsidP="00C20D46">
      <w:pPr>
        <w:bidi/>
        <w:rPr>
          <w:rFonts w:cs="David" w:hint="cs"/>
          <w:rtl/>
        </w:rPr>
      </w:pPr>
    </w:p>
    <w:p w14:paraId="12A35987" w14:textId="77777777" w:rsidR="00C20D46" w:rsidRPr="00C20D46" w:rsidRDefault="00C20D46" w:rsidP="00C20D46">
      <w:pPr>
        <w:bidi/>
        <w:rPr>
          <w:rFonts w:cs="David" w:hint="cs"/>
          <w:rtl/>
        </w:rPr>
      </w:pPr>
      <w:r w:rsidRPr="00C20D46">
        <w:rPr>
          <w:rFonts w:cs="David" w:hint="cs"/>
          <w:rtl/>
        </w:rPr>
        <w:tab/>
        <w:t xml:space="preserve">ציינת שוני בין שני מצבים של מערכות בחירות, מערכת בחירות שנעשית באותו יום שיש את הבחירות הכלליות, פה אין בעיה כי יש היערכות. הבעיה שהעלית פה לעניין משרד הפנים היא בעיה שממוקדת רק למצב שיש אך ורק בחירות למשאל עם. במצב כזה, שאין הגבלה על הבחירות הכלליות, אפשר להקל על הסוגיה הזו, אם יש בעיה, שישתמשו באותן מסגרות של הבחירות הקודמות, בלי השינויים לצורך העניין. אני מניחה שהסוגיה תיפתר ואנחנו נישאר על 45 יום. </w:t>
      </w:r>
    </w:p>
    <w:p w14:paraId="1FAE3A3B" w14:textId="77777777" w:rsidR="00C20D46" w:rsidRPr="00C20D46" w:rsidRDefault="00C20D46" w:rsidP="00C20D46">
      <w:pPr>
        <w:bidi/>
        <w:rPr>
          <w:rFonts w:cs="David" w:hint="cs"/>
          <w:rtl/>
        </w:rPr>
      </w:pPr>
    </w:p>
    <w:p w14:paraId="79FCA705" w14:textId="77777777" w:rsidR="00C20D46" w:rsidRPr="00C20D46" w:rsidRDefault="00C20D46" w:rsidP="00C20D46">
      <w:pPr>
        <w:bidi/>
        <w:rPr>
          <w:rFonts w:cs="David" w:hint="cs"/>
          <w:rtl/>
        </w:rPr>
      </w:pPr>
      <w:r w:rsidRPr="00C20D46">
        <w:rPr>
          <w:rFonts w:cs="David" w:hint="cs"/>
          <w:u w:val="single"/>
          <w:rtl/>
        </w:rPr>
        <w:t>היו"ר דוד טל:</w:t>
      </w:r>
    </w:p>
    <w:p w14:paraId="6CA076DB" w14:textId="77777777" w:rsidR="00C20D46" w:rsidRPr="00C20D46" w:rsidRDefault="00C20D46" w:rsidP="00C20D46">
      <w:pPr>
        <w:bidi/>
        <w:rPr>
          <w:rFonts w:cs="David" w:hint="cs"/>
          <w:rtl/>
        </w:rPr>
      </w:pPr>
    </w:p>
    <w:p w14:paraId="62FC9C21" w14:textId="77777777" w:rsidR="00C20D46" w:rsidRPr="00C20D46" w:rsidRDefault="00C20D46" w:rsidP="00C20D46">
      <w:pPr>
        <w:bidi/>
        <w:rPr>
          <w:rFonts w:cs="David" w:hint="cs"/>
          <w:rtl/>
        </w:rPr>
      </w:pPr>
      <w:r w:rsidRPr="00C20D46">
        <w:rPr>
          <w:rFonts w:cs="David" w:hint="cs"/>
          <w:rtl/>
        </w:rPr>
        <w:tab/>
        <w:t>נמתין לתשובת משרד הפנים ונשוב לזה בדיון הבא. נעבור לסעיפים הבאים.</w:t>
      </w:r>
    </w:p>
    <w:p w14:paraId="0FFE7F79" w14:textId="77777777" w:rsidR="00C20D46" w:rsidRPr="00C20D46" w:rsidRDefault="00C20D46" w:rsidP="00C20D46">
      <w:pPr>
        <w:bidi/>
        <w:rPr>
          <w:rFonts w:cs="David" w:hint="cs"/>
          <w:rtl/>
        </w:rPr>
      </w:pPr>
    </w:p>
    <w:p w14:paraId="316D047F" w14:textId="77777777" w:rsidR="00C20D46" w:rsidRPr="00C20D46" w:rsidRDefault="00C20D46" w:rsidP="00C20D46">
      <w:pPr>
        <w:bidi/>
        <w:rPr>
          <w:rFonts w:cs="David" w:hint="cs"/>
          <w:u w:val="single"/>
          <w:rtl/>
        </w:rPr>
      </w:pPr>
      <w:r w:rsidRPr="00C20D46">
        <w:rPr>
          <w:rFonts w:cs="David" w:hint="cs"/>
          <w:u w:val="single"/>
          <w:rtl/>
        </w:rPr>
        <w:t>ארבל אסטרחן:</w:t>
      </w:r>
    </w:p>
    <w:p w14:paraId="3E52572D" w14:textId="77777777" w:rsidR="00C20D46" w:rsidRPr="00C20D46" w:rsidRDefault="00C20D46" w:rsidP="00C20D46">
      <w:pPr>
        <w:bidi/>
        <w:rPr>
          <w:rFonts w:cs="David" w:hint="cs"/>
          <w:rtl/>
        </w:rPr>
      </w:pPr>
    </w:p>
    <w:p w14:paraId="77E7276B" w14:textId="77777777" w:rsidR="00C20D46" w:rsidRPr="00C20D46" w:rsidRDefault="00C20D46" w:rsidP="00C20D46">
      <w:pPr>
        <w:bidi/>
        <w:rPr>
          <w:rFonts w:cs="David" w:hint="cs"/>
          <w:rtl/>
        </w:rPr>
      </w:pPr>
      <w:r w:rsidRPr="00C20D46">
        <w:rPr>
          <w:rFonts w:cs="David" w:hint="cs"/>
          <w:rtl/>
        </w:rPr>
        <w:tab/>
        <w:t xml:space="preserve"> בסעיף 3 דובר על עניין האפשרות שרוב של 80 יוכל לקבוע שלא צריך משאל עם. מר יהודה הראל רצה להגיד משהו בעניין.</w:t>
      </w:r>
    </w:p>
    <w:p w14:paraId="79E03E69" w14:textId="77777777" w:rsidR="00C20D46" w:rsidRPr="00C20D46" w:rsidRDefault="00C20D46" w:rsidP="00C20D46">
      <w:pPr>
        <w:bidi/>
        <w:rPr>
          <w:rFonts w:cs="David" w:hint="cs"/>
          <w:rtl/>
        </w:rPr>
      </w:pPr>
    </w:p>
    <w:p w14:paraId="2AC73CCE" w14:textId="77777777" w:rsidR="00C20D46" w:rsidRPr="00C20D46" w:rsidRDefault="00C20D46" w:rsidP="00C20D46">
      <w:pPr>
        <w:bidi/>
        <w:rPr>
          <w:rFonts w:cs="David" w:hint="cs"/>
          <w:u w:val="single"/>
          <w:rtl/>
        </w:rPr>
      </w:pPr>
      <w:r w:rsidRPr="00C20D46">
        <w:rPr>
          <w:rFonts w:cs="David" w:hint="cs"/>
          <w:u w:val="single"/>
          <w:rtl/>
        </w:rPr>
        <w:t>יהודה הראל:</w:t>
      </w:r>
    </w:p>
    <w:p w14:paraId="38746BA6" w14:textId="77777777" w:rsidR="00C20D46" w:rsidRPr="00C20D46" w:rsidRDefault="00C20D46" w:rsidP="00C20D46">
      <w:pPr>
        <w:bidi/>
        <w:rPr>
          <w:rFonts w:cs="David" w:hint="cs"/>
          <w:rtl/>
        </w:rPr>
      </w:pPr>
    </w:p>
    <w:p w14:paraId="65529DB6" w14:textId="77777777" w:rsidR="00C20D46" w:rsidRPr="00C20D46" w:rsidRDefault="00C20D46" w:rsidP="00C20D46">
      <w:pPr>
        <w:bidi/>
        <w:rPr>
          <w:rFonts w:cs="David" w:hint="cs"/>
          <w:rtl/>
        </w:rPr>
      </w:pPr>
      <w:r w:rsidRPr="00C20D46">
        <w:rPr>
          <w:rFonts w:cs="David" w:hint="cs"/>
          <w:rtl/>
        </w:rPr>
        <w:tab/>
        <w:t>אני מזכיר שהסעיף עלה  כתוצאה מרצון למצוא פתרון שלא במשאל עם לויתור זעיר, לדוגמה תיקוני גבול, תב"ע. עלי זה מקובל, אני רק מבקש שלא יהיה שימוש בסעיף  הזה למטרות אחרות. על כן אני מציע להחזיר את הביטוי "ויתור זעיר", מה זה ויתור זעיר הכנסת תחליט.</w:t>
      </w:r>
    </w:p>
    <w:p w14:paraId="2D794A3A" w14:textId="77777777" w:rsidR="00C20D46" w:rsidRPr="00C20D46" w:rsidRDefault="00C20D46" w:rsidP="00C20D46">
      <w:pPr>
        <w:bidi/>
        <w:rPr>
          <w:rFonts w:cs="David" w:hint="cs"/>
          <w:rtl/>
        </w:rPr>
      </w:pPr>
    </w:p>
    <w:p w14:paraId="21215742" w14:textId="77777777" w:rsidR="00C20D46" w:rsidRPr="00C20D46" w:rsidRDefault="00C20D46" w:rsidP="00C20D46">
      <w:pPr>
        <w:bidi/>
        <w:rPr>
          <w:rFonts w:cs="David" w:hint="cs"/>
          <w:rtl/>
        </w:rPr>
      </w:pPr>
      <w:r w:rsidRPr="00C20D46">
        <w:rPr>
          <w:rFonts w:cs="David" w:hint="cs"/>
          <w:u w:val="single"/>
          <w:rtl/>
        </w:rPr>
        <w:t>גדעון סער:</w:t>
      </w:r>
    </w:p>
    <w:p w14:paraId="171D3DB2" w14:textId="77777777" w:rsidR="00C20D46" w:rsidRPr="00C20D46" w:rsidRDefault="00C20D46" w:rsidP="00C20D46">
      <w:pPr>
        <w:bidi/>
        <w:rPr>
          <w:rFonts w:cs="David" w:hint="cs"/>
          <w:rtl/>
        </w:rPr>
      </w:pPr>
    </w:p>
    <w:p w14:paraId="57D48A6A" w14:textId="77777777" w:rsidR="00C20D46" w:rsidRPr="00C20D46" w:rsidRDefault="00C20D46" w:rsidP="00C20D46">
      <w:pPr>
        <w:bidi/>
        <w:rPr>
          <w:rFonts w:cs="David" w:hint="cs"/>
          <w:rtl/>
        </w:rPr>
      </w:pPr>
      <w:r w:rsidRPr="00C20D46">
        <w:rPr>
          <w:rFonts w:cs="David" w:hint="cs"/>
          <w:rtl/>
        </w:rPr>
        <w:tab/>
        <w:t xml:space="preserve"> מה זה ויתור זעיר, זה עניין אובייקטיבי לחלוטין. לא הצלחנו להשתכנע, סיכמנו שמשאירים את הסעיף.</w:t>
      </w:r>
    </w:p>
    <w:p w14:paraId="0FCED98E" w14:textId="77777777" w:rsidR="00C20D46" w:rsidRPr="00C20D46" w:rsidRDefault="00C20D46" w:rsidP="00C20D46">
      <w:pPr>
        <w:bidi/>
        <w:rPr>
          <w:rFonts w:cs="David" w:hint="cs"/>
          <w:rtl/>
        </w:rPr>
      </w:pPr>
    </w:p>
    <w:p w14:paraId="0D7CD649" w14:textId="77777777" w:rsidR="00C20D46" w:rsidRPr="00C20D46" w:rsidRDefault="00C20D46" w:rsidP="00C20D46">
      <w:pPr>
        <w:bidi/>
        <w:rPr>
          <w:rFonts w:cs="David" w:hint="cs"/>
          <w:rtl/>
        </w:rPr>
      </w:pPr>
      <w:r w:rsidRPr="00C20D46">
        <w:rPr>
          <w:rFonts w:cs="David" w:hint="cs"/>
          <w:u w:val="single"/>
          <w:rtl/>
        </w:rPr>
        <w:t>יצחק לוי:</w:t>
      </w:r>
    </w:p>
    <w:p w14:paraId="09355CC1" w14:textId="77777777" w:rsidR="00C20D46" w:rsidRPr="00C20D46" w:rsidRDefault="00C20D46" w:rsidP="00C20D46">
      <w:pPr>
        <w:bidi/>
        <w:rPr>
          <w:rFonts w:cs="David" w:hint="cs"/>
          <w:rtl/>
        </w:rPr>
      </w:pPr>
    </w:p>
    <w:p w14:paraId="5F340E5C" w14:textId="77777777" w:rsidR="00C20D46" w:rsidRPr="00C20D46" w:rsidRDefault="00C20D46" w:rsidP="00C20D46">
      <w:pPr>
        <w:bidi/>
        <w:rPr>
          <w:rFonts w:cs="David" w:hint="cs"/>
          <w:rtl/>
        </w:rPr>
      </w:pPr>
      <w:r w:rsidRPr="00C20D46">
        <w:rPr>
          <w:rFonts w:cs="David" w:hint="cs"/>
          <w:rtl/>
        </w:rPr>
        <w:tab/>
        <w:t xml:space="preserve"> אני לא רוצה שרמת הגולן תקום או תיפול על סגנית שר החקלאות, אז אני מעדיף שיהיה משאל עם.</w:t>
      </w:r>
    </w:p>
    <w:p w14:paraId="6B17CCBD" w14:textId="77777777" w:rsidR="00C20D46" w:rsidRPr="00C20D46" w:rsidRDefault="00C20D46" w:rsidP="00C20D46">
      <w:pPr>
        <w:bidi/>
        <w:rPr>
          <w:rFonts w:cs="David" w:hint="cs"/>
          <w:rtl/>
        </w:rPr>
      </w:pPr>
    </w:p>
    <w:p w14:paraId="0B166F64" w14:textId="77777777" w:rsidR="00C20D46" w:rsidRPr="00C20D46" w:rsidRDefault="00C20D46" w:rsidP="00C20D46">
      <w:pPr>
        <w:bidi/>
        <w:rPr>
          <w:rFonts w:cs="David" w:hint="cs"/>
          <w:rtl/>
        </w:rPr>
      </w:pPr>
      <w:r w:rsidRPr="00C20D46">
        <w:rPr>
          <w:rFonts w:cs="David" w:hint="cs"/>
          <w:u w:val="single"/>
          <w:rtl/>
        </w:rPr>
        <w:t>היו"ר דוד טל:</w:t>
      </w:r>
    </w:p>
    <w:p w14:paraId="76BC0533" w14:textId="77777777" w:rsidR="00C20D46" w:rsidRPr="00C20D46" w:rsidRDefault="00C20D46" w:rsidP="00C20D46">
      <w:pPr>
        <w:bidi/>
        <w:rPr>
          <w:rFonts w:cs="David" w:hint="cs"/>
          <w:rtl/>
        </w:rPr>
      </w:pPr>
    </w:p>
    <w:p w14:paraId="2620665F" w14:textId="77777777" w:rsidR="00C20D46" w:rsidRPr="00C20D46" w:rsidRDefault="00C20D46" w:rsidP="00C20D46">
      <w:pPr>
        <w:bidi/>
        <w:rPr>
          <w:rFonts w:cs="David" w:hint="cs"/>
          <w:rtl/>
        </w:rPr>
      </w:pPr>
      <w:r w:rsidRPr="00C20D46">
        <w:rPr>
          <w:rFonts w:cs="David" w:hint="cs"/>
          <w:rtl/>
        </w:rPr>
        <w:tab/>
        <w:t xml:space="preserve">לאחר שחוק זה יגובש - - - </w:t>
      </w:r>
    </w:p>
    <w:p w14:paraId="44041344" w14:textId="77777777" w:rsidR="00C20D46" w:rsidRPr="00C20D46" w:rsidRDefault="00C20D46" w:rsidP="00C20D46">
      <w:pPr>
        <w:bidi/>
        <w:rPr>
          <w:rFonts w:cs="David" w:hint="cs"/>
          <w:rtl/>
        </w:rPr>
      </w:pPr>
    </w:p>
    <w:p w14:paraId="6B63FFDA" w14:textId="77777777" w:rsidR="00C20D46" w:rsidRPr="00C20D46" w:rsidRDefault="00C20D46" w:rsidP="00C20D46">
      <w:pPr>
        <w:bidi/>
        <w:rPr>
          <w:rFonts w:cs="David" w:hint="cs"/>
          <w:rtl/>
        </w:rPr>
      </w:pPr>
      <w:r w:rsidRPr="00C20D46">
        <w:rPr>
          <w:rFonts w:cs="David" w:hint="cs"/>
          <w:u w:val="single"/>
          <w:rtl/>
        </w:rPr>
        <w:t>גדעון סער:</w:t>
      </w:r>
    </w:p>
    <w:p w14:paraId="765B3A77" w14:textId="77777777" w:rsidR="00C20D46" w:rsidRPr="00C20D46" w:rsidRDefault="00C20D46" w:rsidP="00C20D46">
      <w:pPr>
        <w:bidi/>
        <w:rPr>
          <w:rFonts w:cs="David" w:hint="cs"/>
          <w:rtl/>
        </w:rPr>
      </w:pPr>
    </w:p>
    <w:p w14:paraId="24DED334" w14:textId="77777777" w:rsidR="00C20D46" w:rsidRPr="00C20D46" w:rsidRDefault="00C20D46" w:rsidP="00C20D46">
      <w:pPr>
        <w:bidi/>
        <w:rPr>
          <w:rFonts w:cs="David" w:hint="cs"/>
          <w:rtl/>
        </w:rPr>
      </w:pPr>
      <w:r w:rsidRPr="00C20D46">
        <w:rPr>
          <w:rFonts w:cs="David" w:hint="cs"/>
          <w:rtl/>
        </w:rPr>
        <w:tab/>
        <w:t xml:space="preserve"> ליצור סיטואציה שבה למעלה מ-80 חברי כנסת יחליטו וההחלטה הזו עלולה להיפך, לפי דעתי זה פשוט דבר לא נכון.</w:t>
      </w:r>
    </w:p>
    <w:p w14:paraId="135941FE" w14:textId="77777777" w:rsidR="00C20D46" w:rsidRPr="00C20D46" w:rsidRDefault="00C20D46" w:rsidP="00C20D46">
      <w:pPr>
        <w:bidi/>
        <w:rPr>
          <w:rFonts w:cs="David" w:hint="cs"/>
          <w:rtl/>
        </w:rPr>
      </w:pPr>
    </w:p>
    <w:p w14:paraId="6245676B" w14:textId="77777777" w:rsidR="00C20D46" w:rsidRPr="00C20D46" w:rsidRDefault="00C20D46" w:rsidP="00C20D46">
      <w:pPr>
        <w:bidi/>
        <w:rPr>
          <w:rFonts w:cs="David" w:hint="cs"/>
          <w:rtl/>
        </w:rPr>
      </w:pPr>
      <w:r w:rsidRPr="00C20D46">
        <w:rPr>
          <w:rFonts w:cs="David" w:hint="cs"/>
          <w:u w:val="single"/>
          <w:rtl/>
        </w:rPr>
        <w:t>היו"ר דוד טל:</w:t>
      </w:r>
    </w:p>
    <w:p w14:paraId="1B9D4BEA" w14:textId="77777777" w:rsidR="00C20D46" w:rsidRPr="00C20D46" w:rsidRDefault="00C20D46" w:rsidP="00C20D46">
      <w:pPr>
        <w:bidi/>
        <w:rPr>
          <w:rFonts w:cs="David" w:hint="cs"/>
          <w:rtl/>
        </w:rPr>
      </w:pPr>
    </w:p>
    <w:p w14:paraId="7C7613E4" w14:textId="77777777" w:rsidR="00C20D46" w:rsidRPr="00C20D46" w:rsidRDefault="00C20D46" w:rsidP="00C20D46">
      <w:pPr>
        <w:bidi/>
        <w:rPr>
          <w:rFonts w:cs="David" w:hint="cs"/>
          <w:rtl/>
        </w:rPr>
      </w:pPr>
      <w:r w:rsidRPr="00C20D46">
        <w:rPr>
          <w:rFonts w:cs="David" w:hint="cs"/>
          <w:rtl/>
        </w:rPr>
        <w:tab/>
        <w:t>הבעיה היא ממפלגות הימין, שווה ברוחך שהרב לוי הופך להיות ראש הממשלה ובמצע הבחירות שלו הוא אמר לא להחזיר את רמת הגולן, והוא רוצה לשנות את דעתו. אנשי מרץ יצטרפו אליו - - -</w:t>
      </w:r>
    </w:p>
    <w:p w14:paraId="58E60165" w14:textId="77777777" w:rsidR="00C20D46" w:rsidRPr="00C20D46" w:rsidRDefault="00C20D46" w:rsidP="00C20D46">
      <w:pPr>
        <w:bidi/>
        <w:rPr>
          <w:rFonts w:cs="David" w:hint="cs"/>
          <w:rtl/>
        </w:rPr>
      </w:pPr>
    </w:p>
    <w:p w14:paraId="0AD06B5E" w14:textId="77777777" w:rsidR="00C20D46" w:rsidRDefault="00C20D46" w:rsidP="00C20D46">
      <w:pPr>
        <w:bidi/>
        <w:rPr>
          <w:rFonts w:cs="David" w:hint="cs"/>
          <w:u w:val="single"/>
          <w:rtl/>
        </w:rPr>
      </w:pPr>
    </w:p>
    <w:p w14:paraId="78B3A94C" w14:textId="77777777" w:rsidR="00C20D46" w:rsidRDefault="00C20D46" w:rsidP="00C20D46">
      <w:pPr>
        <w:bidi/>
        <w:rPr>
          <w:rFonts w:cs="David" w:hint="cs"/>
          <w:u w:val="single"/>
          <w:rtl/>
        </w:rPr>
      </w:pPr>
    </w:p>
    <w:p w14:paraId="1F72B2A3" w14:textId="77777777" w:rsidR="00C20D46" w:rsidRDefault="00C20D46" w:rsidP="00C20D46">
      <w:pPr>
        <w:bidi/>
        <w:rPr>
          <w:rFonts w:cs="David" w:hint="cs"/>
          <w:u w:val="single"/>
          <w:rtl/>
        </w:rPr>
      </w:pPr>
    </w:p>
    <w:p w14:paraId="0E3BCB98" w14:textId="77777777" w:rsidR="00C20D46" w:rsidRPr="00C20D46" w:rsidRDefault="00C20D46" w:rsidP="00C20D46">
      <w:pPr>
        <w:bidi/>
        <w:rPr>
          <w:rFonts w:cs="David" w:hint="cs"/>
          <w:u w:val="single"/>
          <w:rtl/>
        </w:rPr>
      </w:pPr>
      <w:r w:rsidRPr="00C20D46">
        <w:rPr>
          <w:rFonts w:cs="David" w:hint="cs"/>
          <w:u w:val="single"/>
          <w:rtl/>
        </w:rPr>
        <w:t>יצחק לוי:</w:t>
      </w:r>
    </w:p>
    <w:p w14:paraId="26FE386C" w14:textId="77777777" w:rsidR="00C20D46" w:rsidRPr="00C20D46" w:rsidRDefault="00C20D46" w:rsidP="00C20D46">
      <w:pPr>
        <w:bidi/>
        <w:rPr>
          <w:rFonts w:cs="David" w:hint="cs"/>
          <w:rtl/>
        </w:rPr>
      </w:pPr>
    </w:p>
    <w:p w14:paraId="01C7558A" w14:textId="77777777" w:rsidR="00C20D46" w:rsidRPr="00C20D46" w:rsidRDefault="00C20D46" w:rsidP="00C20D46">
      <w:pPr>
        <w:bidi/>
        <w:rPr>
          <w:rFonts w:cs="David" w:hint="cs"/>
          <w:rtl/>
        </w:rPr>
      </w:pPr>
      <w:r w:rsidRPr="00C20D46">
        <w:rPr>
          <w:rFonts w:cs="David" w:hint="cs"/>
          <w:rtl/>
        </w:rPr>
        <w:tab/>
        <w:t xml:space="preserve"> אמרת שני דברים אפשריים, שאני אהיה ראש ממשלה ושאני אשנה את דעתי, אבל שאנשי מרצ יצטרפו אלי?</w:t>
      </w:r>
    </w:p>
    <w:p w14:paraId="57293B7D" w14:textId="77777777" w:rsidR="00C20D46" w:rsidRPr="00C20D46" w:rsidRDefault="00C20D46" w:rsidP="00C20D46">
      <w:pPr>
        <w:bidi/>
        <w:rPr>
          <w:rFonts w:cs="David" w:hint="cs"/>
          <w:rtl/>
        </w:rPr>
      </w:pPr>
    </w:p>
    <w:p w14:paraId="63DC18A1" w14:textId="77777777" w:rsidR="00C20D46" w:rsidRPr="00C20D46" w:rsidRDefault="00C20D46" w:rsidP="00C20D46">
      <w:pPr>
        <w:bidi/>
        <w:rPr>
          <w:rFonts w:cs="David" w:hint="cs"/>
          <w:rtl/>
        </w:rPr>
      </w:pPr>
      <w:r w:rsidRPr="00C20D46">
        <w:rPr>
          <w:rFonts w:cs="David" w:hint="cs"/>
          <w:u w:val="single"/>
          <w:rtl/>
        </w:rPr>
        <w:t>גדעון סער:</w:t>
      </w:r>
    </w:p>
    <w:p w14:paraId="0DA9D0C0" w14:textId="77777777" w:rsidR="00C20D46" w:rsidRPr="00C20D46" w:rsidRDefault="00C20D46" w:rsidP="00C20D46">
      <w:pPr>
        <w:bidi/>
        <w:rPr>
          <w:rFonts w:cs="David" w:hint="cs"/>
          <w:rtl/>
        </w:rPr>
      </w:pPr>
    </w:p>
    <w:p w14:paraId="46BA1DAE" w14:textId="77777777" w:rsidR="00C20D46" w:rsidRPr="00C20D46" w:rsidRDefault="00C20D46" w:rsidP="00C20D46">
      <w:pPr>
        <w:bidi/>
        <w:rPr>
          <w:rFonts w:cs="David" w:hint="cs"/>
          <w:rtl/>
        </w:rPr>
      </w:pPr>
      <w:r w:rsidRPr="00C20D46">
        <w:rPr>
          <w:rFonts w:cs="David" w:hint="cs"/>
          <w:rtl/>
        </w:rPr>
        <w:tab/>
        <w:t>אני אומר ששני הדברים הראשונים הם יותר אפשריים מאשר האפשרות שהוא ישיג 80 חברי כנסת.</w:t>
      </w:r>
    </w:p>
    <w:p w14:paraId="6D11846F" w14:textId="77777777" w:rsidR="00C20D46" w:rsidRPr="00C20D46" w:rsidRDefault="00C20D46" w:rsidP="00C20D46">
      <w:pPr>
        <w:bidi/>
        <w:rPr>
          <w:rFonts w:cs="David" w:hint="cs"/>
          <w:rtl/>
        </w:rPr>
      </w:pPr>
    </w:p>
    <w:p w14:paraId="54128990" w14:textId="77777777" w:rsidR="00C20D46" w:rsidRPr="00C20D46" w:rsidRDefault="00C20D46" w:rsidP="00C20D46">
      <w:pPr>
        <w:bidi/>
        <w:rPr>
          <w:rFonts w:cs="David" w:hint="cs"/>
          <w:rtl/>
        </w:rPr>
      </w:pPr>
    </w:p>
    <w:p w14:paraId="6634413C" w14:textId="77777777" w:rsidR="00C20D46" w:rsidRPr="00C20D46" w:rsidRDefault="00C20D46" w:rsidP="00C20D46">
      <w:pPr>
        <w:bidi/>
        <w:rPr>
          <w:rFonts w:cs="David" w:hint="cs"/>
          <w:rtl/>
        </w:rPr>
      </w:pPr>
      <w:r w:rsidRPr="00C20D46">
        <w:rPr>
          <w:rFonts w:cs="David" w:hint="cs"/>
          <w:u w:val="single"/>
          <w:rtl/>
        </w:rPr>
        <w:t>היו"ר דוד טל:</w:t>
      </w:r>
    </w:p>
    <w:p w14:paraId="7DB79886" w14:textId="77777777" w:rsidR="00C20D46" w:rsidRPr="00C20D46" w:rsidRDefault="00C20D46" w:rsidP="00C20D46">
      <w:pPr>
        <w:bidi/>
        <w:rPr>
          <w:rFonts w:cs="David" w:hint="cs"/>
          <w:rtl/>
        </w:rPr>
      </w:pPr>
    </w:p>
    <w:p w14:paraId="076344F2" w14:textId="77777777" w:rsidR="00C20D46" w:rsidRPr="00C20D46" w:rsidRDefault="00C20D46" w:rsidP="00C20D46">
      <w:pPr>
        <w:bidi/>
        <w:rPr>
          <w:rFonts w:cs="David" w:hint="cs"/>
          <w:rtl/>
        </w:rPr>
      </w:pPr>
      <w:r w:rsidRPr="00C20D46">
        <w:rPr>
          <w:rFonts w:cs="David" w:hint="cs"/>
          <w:rtl/>
        </w:rPr>
        <w:tab/>
        <w:t xml:space="preserve">נגבש את הצעת החוק, לאחר מכן כל מי שירצה להגיש הסתייגויות יוכל להגיש. ניתן לנאשים לנמק את הסתייגויות מהותיות כדי לשכנע אנשים אחרים, במידה והם יתקבלו הם ייכנסו לגוף החוק ואם לא יתקבלו יעלו למליאה. </w:t>
      </w:r>
    </w:p>
    <w:p w14:paraId="06589990" w14:textId="77777777" w:rsidR="00C20D46" w:rsidRPr="00C20D46" w:rsidRDefault="00C20D46" w:rsidP="00C20D46">
      <w:pPr>
        <w:bidi/>
        <w:rPr>
          <w:rFonts w:cs="David" w:hint="cs"/>
          <w:rtl/>
        </w:rPr>
      </w:pPr>
    </w:p>
    <w:p w14:paraId="1007CBC8" w14:textId="77777777" w:rsidR="00C20D46" w:rsidRPr="00C20D46" w:rsidRDefault="00C20D46" w:rsidP="00C20D46">
      <w:pPr>
        <w:bidi/>
        <w:rPr>
          <w:rFonts w:cs="David" w:hint="cs"/>
          <w:u w:val="single"/>
          <w:rtl/>
        </w:rPr>
      </w:pPr>
      <w:r w:rsidRPr="00C20D46">
        <w:rPr>
          <w:rFonts w:cs="David" w:hint="cs"/>
          <w:u w:val="single"/>
          <w:rtl/>
        </w:rPr>
        <w:t>גדעון סער:</w:t>
      </w:r>
    </w:p>
    <w:p w14:paraId="1621806A" w14:textId="77777777" w:rsidR="00C20D46" w:rsidRPr="00C20D46" w:rsidRDefault="00C20D46" w:rsidP="00C20D46">
      <w:pPr>
        <w:bidi/>
        <w:rPr>
          <w:rFonts w:cs="David" w:hint="cs"/>
          <w:rtl/>
        </w:rPr>
      </w:pPr>
    </w:p>
    <w:p w14:paraId="1E48244C" w14:textId="77777777" w:rsidR="00C20D46" w:rsidRPr="00C20D46" w:rsidRDefault="00C20D46" w:rsidP="00C20D46">
      <w:pPr>
        <w:bidi/>
        <w:rPr>
          <w:rFonts w:cs="David" w:hint="cs"/>
          <w:rtl/>
        </w:rPr>
      </w:pPr>
      <w:r w:rsidRPr="00C20D46">
        <w:rPr>
          <w:rFonts w:cs="David" w:hint="cs"/>
          <w:rtl/>
        </w:rPr>
        <w:tab/>
        <w:t xml:space="preserve"> אני רוצה לומר שיש דברים מרכזיים שלא הוכרעו מבחינת גישה. אני מדבר על תחולה על הגולן בלבד לעומת כל שטח ישראל.</w:t>
      </w:r>
    </w:p>
    <w:p w14:paraId="50A53D84" w14:textId="77777777" w:rsidR="00C20D46" w:rsidRPr="00C20D46" w:rsidRDefault="00C20D46" w:rsidP="00C20D46">
      <w:pPr>
        <w:bidi/>
        <w:rPr>
          <w:rFonts w:cs="David" w:hint="cs"/>
          <w:rtl/>
        </w:rPr>
      </w:pPr>
    </w:p>
    <w:p w14:paraId="6E35DCD9" w14:textId="77777777" w:rsidR="00C20D46" w:rsidRPr="00C20D46" w:rsidRDefault="00C20D46" w:rsidP="00C20D46">
      <w:pPr>
        <w:bidi/>
        <w:rPr>
          <w:rFonts w:cs="David" w:hint="cs"/>
          <w:u w:val="single"/>
          <w:rtl/>
        </w:rPr>
      </w:pPr>
      <w:r w:rsidRPr="00C20D46">
        <w:rPr>
          <w:rFonts w:cs="David" w:hint="cs"/>
          <w:u w:val="single"/>
          <w:rtl/>
        </w:rPr>
        <w:t>היו"ר דוד טל:</w:t>
      </w:r>
    </w:p>
    <w:p w14:paraId="23666041" w14:textId="77777777" w:rsidR="00C20D46" w:rsidRPr="00C20D46" w:rsidRDefault="00C20D46" w:rsidP="00C20D46">
      <w:pPr>
        <w:bidi/>
        <w:rPr>
          <w:rFonts w:cs="David" w:hint="cs"/>
          <w:rtl/>
        </w:rPr>
      </w:pPr>
    </w:p>
    <w:p w14:paraId="298754FD" w14:textId="77777777" w:rsidR="00C20D46" w:rsidRPr="00C20D46" w:rsidRDefault="00C20D46" w:rsidP="00C20D46">
      <w:pPr>
        <w:bidi/>
        <w:rPr>
          <w:rFonts w:cs="David" w:hint="cs"/>
          <w:rtl/>
        </w:rPr>
      </w:pPr>
      <w:r w:rsidRPr="00C20D46">
        <w:rPr>
          <w:rFonts w:cs="David" w:hint="cs"/>
          <w:rtl/>
        </w:rPr>
        <w:tab/>
        <w:t>ביקשתי לקבוע פגישה עם כמה חברים כדי לשמוע דעתם בנושא.</w:t>
      </w:r>
    </w:p>
    <w:p w14:paraId="47D42A4D" w14:textId="77777777" w:rsidR="00C20D46" w:rsidRPr="00C20D46" w:rsidRDefault="00C20D46" w:rsidP="00C20D46">
      <w:pPr>
        <w:bidi/>
        <w:rPr>
          <w:rFonts w:cs="David" w:hint="cs"/>
          <w:rtl/>
        </w:rPr>
      </w:pPr>
    </w:p>
    <w:p w14:paraId="3167B540"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2A11397" w14:textId="77777777" w:rsidR="00C20D46" w:rsidRPr="00C20D46" w:rsidRDefault="00C20D46" w:rsidP="00C20D46">
      <w:pPr>
        <w:bidi/>
        <w:rPr>
          <w:rFonts w:cs="David" w:hint="cs"/>
          <w:rtl/>
        </w:rPr>
      </w:pPr>
    </w:p>
    <w:p w14:paraId="287982AA" w14:textId="77777777" w:rsidR="00C20D46" w:rsidRPr="00C20D46" w:rsidRDefault="00C20D46" w:rsidP="00C20D46">
      <w:pPr>
        <w:bidi/>
        <w:rPr>
          <w:rFonts w:cs="David" w:hint="cs"/>
          <w:rtl/>
        </w:rPr>
      </w:pPr>
      <w:r w:rsidRPr="00C20D46">
        <w:rPr>
          <w:rFonts w:cs="David" w:hint="cs"/>
          <w:rtl/>
        </w:rPr>
        <w:tab/>
        <w:t xml:space="preserve"> אני בעד על כל שטח.</w:t>
      </w:r>
    </w:p>
    <w:p w14:paraId="58968282" w14:textId="77777777" w:rsidR="00C20D46" w:rsidRPr="00C20D46" w:rsidRDefault="00C20D46" w:rsidP="00C20D46">
      <w:pPr>
        <w:bidi/>
        <w:rPr>
          <w:rFonts w:cs="David" w:hint="cs"/>
          <w:rtl/>
        </w:rPr>
      </w:pPr>
    </w:p>
    <w:p w14:paraId="21198B65" w14:textId="77777777" w:rsidR="00C20D46" w:rsidRPr="00C20D46" w:rsidRDefault="00C20D46" w:rsidP="00C20D46">
      <w:pPr>
        <w:bidi/>
        <w:rPr>
          <w:rFonts w:cs="David" w:hint="cs"/>
          <w:u w:val="single"/>
          <w:rtl/>
        </w:rPr>
      </w:pPr>
      <w:r w:rsidRPr="00C20D46">
        <w:rPr>
          <w:rFonts w:cs="David" w:hint="cs"/>
          <w:u w:val="single"/>
          <w:rtl/>
        </w:rPr>
        <w:t>ארבל אסטרחן:</w:t>
      </w:r>
    </w:p>
    <w:p w14:paraId="6C05772F" w14:textId="77777777" w:rsidR="00C20D46" w:rsidRPr="00C20D46" w:rsidRDefault="00C20D46" w:rsidP="00C20D46">
      <w:pPr>
        <w:bidi/>
        <w:rPr>
          <w:rFonts w:cs="David" w:hint="cs"/>
          <w:rtl/>
        </w:rPr>
      </w:pPr>
    </w:p>
    <w:p w14:paraId="28BA2995" w14:textId="77777777" w:rsidR="00C20D46" w:rsidRPr="00C20D46" w:rsidRDefault="00C20D46" w:rsidP="00C20D46">
      <w:pPr>
        <w:bidi/>
        <w:rPr>
          <w:rFonts w:cs="David" w:hint="cs"/>
          <w:rtl/>
        </w:rPr>
      </w:pPr>
      <w:r w:rsidRPr="00C20D46">
        <w:rPr>
          <w:rFonts w:cs="David" w:hint="cs"/>
          <w:rtl/>
        </w:rPr>
        <w:tab/>
        <w:t xml:space="preserve">בסעיף 7 תיקנו אחרי הישיבה הקודמת, ברגע שסוכם שהבחירות ומשאל עם יהיו באותו יום אם יש בחירות בתקופה סמוכה לתקופה שבה צריך להיות משאל עם, מוצע כאן שהאיחוד הזה יהיה, אם הבחירות אמורות להיות בין 30 ל- 120 ימים מיום אישור הכנסת את ההסכם. משאל עם יכול להיות מקוצר מ-45 ל- 30 או להיות מוארך מ- 45 או 60 כמה שיקבע, ל-120, הרעיון הוא לא לקצר את זה עוד יותר כי בכל זאת צריך לעשות הכנות ותעמולה. </w:t>
      </w:r>
    </w:p>
    <w:p w14:paraId="08D9F500" w14:textId="77777777" w:rsidR="00C20D46" w:rsidRPr="00C20D46" w:rsidRDefault="00C20D46" w:rsidP="00C20D46">
      <w:pPr>
        <w:bidi/>
        <w:rPr>
          <w:rFonts w:cs="David" w:hint="cs"/>
          <w:rtl/>
        </w:rPr>
      </w:pPr>
    </w:p>
    <w:p w14:paraId="2C98B97F"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7A111553" w14:textId="77777777" w:rsidR="00C20D46" w:rsidRPr="00C20D46" w:rsidRDefault="00C20D46" w:rsidP="00C20D46">
      <w:pPr>
        <w:bidi/>
        <w:rPr>
          <w:rFonts w:cs="David" w:hint="cs"/>
          <w:rtl/>
        </w:rPr>
      </w:pPr>
    </w:p>
    <w:p w14:paraId="7C6C0955" w14:textId="77777777" w:rsidR="00C20D46" w:rsidRPr="00C20D46" w:rsidRDefault="00C20D46" w:rsidP="00C20D46">
      <w:pPr>
        <w:bidi/>
        <w:rPr>
          <w:rFonts w:cs="David" w:hint="cs"/>
          <w:rtl/>
        </w:rPr>
      </w:pPr>
      <w:r w:rsidRPr="00C20D46">
        <w:rPr>
          <w:rFonts w:cs="David" w:hint="cs"/>
          <w:rtl/>
        </w:rPr>
        <w:tab/>
        <w:t xml:space="preserve">הערה כללית שמתאימה לסעיפים פרטניים, חשבתי שנלך לפי סדר הסעיפים. ההערה היא, זה מתחיל בסעיף 2 שאנחנו מתנגדים לו ומעדיפים שהנוסח יישאר הנוסח הקיים בחוק סדרי השלטון והמשפט. </w:t>
      </w:r>
    </w:p>
    <w:p w14:paraId="57AF0F91" w14:textId="77777777" w:rsidR="00C20D46" w:rsidRPr="00C20D46" w:rsidRDefault="00C20D46" w:rsidP="00C20D46">
      <w:pPr>
        <w:bidi/>
        <w:rPr>
          <w:rFonts w:cs="David" w:hint="cs"/>
          <w:rtl/>
        </w:rPr>
      </w:pPr>
    </w:p>
    <w:p w14:paraId="71F51A18" w14:textId="77777777" w:rsidR="00C20D46" w:rsidRPr="00C20D46" w:rsidRDefault="00C20D46" w:rsidP="00C20D46">
      <w:pPr>
        <w:bidi/>
        <w:ind w:firstLine="567"/>
        <w:rPr>
          <w:rFonts w:cs="David" w:hint="cs"/>
          <w:rtl/>
        </w:rPr>
      </w:pPr>
      <w:r w:rsidRPr="00C20D46">
        <w:rPr>
          <w:rFonts w:cs="David" w:hint="cs"/>
          <w:rtl/>
        </w:rPr>
        <w:t>אנחנו צריכים להבין מה הסיטואציה שאנחנו מדברים עליה והיא כזו, אנחנו מדברים על היחסים בין הממשלה לכנסת שלא קיימים בשום חוק אחר הסמכויות לעשות הסכמים הם הסמכויות של הממשלה. בדקנו מתי הכנסת מעורבת או לא מעורבת, יש הוראה שקיימת היום בחוק שאומרת שבמקרים מסוימים צריך שיהיה גם משאל עם, אבל כאן החוק הזה נכנס ליותר מידי פירוט, הוא קובע סד של זמן שהממשלה לא יכולה לעמוד בו.</w:t>
      </w:r>
    </w:p>
    <w:p w14:paraId="62F7048D" w14:textId="77777777" w:rsidR="00C20D46" w:rsidRPr="00C20D46" w:rsidRDefault="00C20D46" w:rsidP="00C20D46">
      <w:pPr>
        <w:bidi/>
        <w:ind w:firstLine="567"/>
        <w:rPr>
          <w:rFonts w:cs="David" w:hint="cs"/>
          <w:rtl/>
        </w:rPr>
      </w:pPr>
    </w:p>
    <w:p w14:paraId="39767C8D" w14:textId="77777777" w:rsidR="00C20D46" w:rsidRPr="00C20D46" w:rsidRDefault="00C20D46" w:rsidP="00C20D46">
      <w:pPr>
        <w:bidi/>
        <w:rPr>
          <w:rFonts w:cs="David" w:hint="cs"/>
          <w:u w:val="single"/>
          <w:rtl/>
        </w:rPr>
      </w:pPr>
      <w:r w:rsidRPr="00C20D46">
        <w:rPr>
          <w:rFonts w:cs="David" w:hint="cs"/>
          <w:u w:val="single"/>
          <w:rtl/>
        </w:rPr>
        <w:t>היו"ר דוד טל:</w:t>
      </w:r>
    </w:p>
    <w:p w14:paraId="1194F335" w14:textId="77777777" w:rsidR="00C20D46" w:rsidRPr="00C20D46" w:rsidRDefault="00C20D46" w:rsidP="00C20D46">
      <w:pPr>
        <w:bidi/>
        <w:rPr>
          <w:rFonts w:cs="David" w:hint="cs"/>
          <w:rtl/>
        </w:rPr>
      </w:pPr>
    </w:p>
    <w:p w14:paraId="1A4304C2" w14:textId="77777777" w:rsidR="00C20D46" w:rsidRPr="00C20D46" w:rsidRDefault="00C20D46" w:rsidP="00C20D46">
      <w:pPr>
        <w:bidi/>
        <w:ind w:firstLine="567"/>
        <w:rPr>
          <w:rFonts w:cs="David" w:hint="cs"/>
          <w:rtl/>
        </w:rPr>
      </w:pPr>
      <w:r w:rsidRPr="00C20D46">
        <w:rPr>
          <w:rFonts w:cs="David" w:hint="cs"/>
          <w:rtl/>
        </w:rPr>
        <w:t>מדוע הממשלה לא יכולה לעמוד בו?</w:t>
      </w:r>
    </w:p>
    <w:p w14:paraId="181A4B6A" w14:textId="77777777" w:rsidR="00C20D46" w:rsidRDefault="00C20D46" w:rsidP="00C20D46">
      <w:pPr>
        <w:bidi/>
        <w:rPr>
          <w:rFonts w:cs="David" w:hint="cs"/>
          <w:rtl/>
        </w:rPr>
      </w:pPr>
    </w:p>
    <w:p w14:paraId="43CBD92E" w14:textId="77777777" w:rsidR="00C20D46" w:rsidRDefault="00C20D46" w:rsidP="00C20D46">
      <w:pPr>
        <w:bidi/>
        <w:rPr>
          <w:rFonts w:cs="David" w:hint="cs"/>
          <w:rtl/>
        </w:rPr>
      </w:pPr>
    </w:p>
    <w:p w14:paraId="7E5791F9" w14:textId="77777777" w:rsidR="00C20D46" w:rsidRDefault="00C20D46" w:rsidP="00C20D46">
      <w:pPr>
        <w:bidi/>
        <w:rPr>
          <w:rFonts w:cs="David" w:hint="cs"/>
          <w:rtl/>
        </w:rPr>
      </w:pPr>
    </w:p>
    <w:p w14:paraId="0087FC9D" w14:textId="77777777" w:rsidR="00C20D46" w:rsidRDefault="00C20D46" w:rsidP="00C20D46">
      <w:pPr>
        <w:bidi/>
        <w:rPr>
          <w:rFonts w:cs="David" w:hint="cs"/>
          <w:rtl/>
        </w:rPr>
      </w:pPr>
    </w:p>
    <w:p w14:paraId="7BF2CFF3" w14:textId="77777777" w:rsidR="00C20D46" w:rsidRDefault="00C20D46" w:rsidP="00C20D46">
      <w:pPr>
        <w:bidi/>
        <w:rPr>
          <w:rFonts w:cs="David" w:hint="cs"/>
          <w:rtl/>
        </w:rPr>
      </w:pPr>
    </w:p>
    <w:p w14:paraId="2D2090F8" w14:textId="77777777" w:rsidR="00C20D46" w:rsidRPr="00C20D46" w:rsidRDefault="00C20D46" w:rsidP="00C20D46">
      <w:pPr>
        <w:bidi/>
        <w:rPr>
          <w:rFonts w:cs="David" w:hint="cs"/>
          <w:rtl/>
        </w:rPr>
      </w:pPr>
    </w:p>
    <w:p w14:paraId="55664A7E" w14:textId="77777777" w:rsidR="00C20D46" w:rsidRPr="00C20D46" w:rsidRDefault="00C20D46" w:rsidP="00C20D46">
      <w:pPr>
        <w:bidi/>
        <w:rPr>
          <w:rFonts w:cs="David" w:hint="cs"/>
          <w:u w:val="single"/>
          <w:rtl/>
        </w:rPr>
      </w:pPr>
      <w:r w:rsidRPr="00C20D46">
        <w:rPr>
          <w:rFonts w:cs="David" w:hint="cs"/>
          <w:rtl/>
        </w:rPr>
        <w:t xml:space="preserve"> </w:t>
      </w:r>
      <w:r w:rsidRPr="00C20D46">
        <w:rPr>
          <w:rFonts w:cs="David" w:hint="cs"/>
          <w:u w:val="single"/>
          <w:rtl/>
        </w:rPr>
        <w:t>אסתר אפרת סמילג:</w:t>
      </w:r>
    </w:p>
    <w:p w14:paraId="504499CA" w14:textId="77777777" w:rsidR="00C20D46" w:rsidRPr="00C20D46" w:rsidRDefault="00C20D46" w:rsidP="00C20D46">
      <w:pPr>
        <w:bidi/>
        <w:rPr>
          <w:rFonts w:cs="David" w:hint="cs"/>
          <w:rtl/>
        </w:rPr>
      </w:pPr>
    </w:p>
    <w:p w14:paraId="72CCC84D" w14:textId="77777777" w:rsidR="00C20D46" w:rsidRPr="00C20D46" w:rsidRDefault="00C20D46" w:rsidP="00C20D46">
      <w:pPr>
        <w:bidi/>
        <w:rPr>
          <w:rFonts w:cs="David" w:hint="cs"/>
          <w:rtl/>
        </w:rPr>
      </w:pPr>
      <w:r w:rsidRPr="00C20D46">
        <w:rPr>
          <w:rFonts w:cs="David" w:hint="cs"/>
          <w:rtl/>
        </w:rPr>
        <w:tab/>
        <w:t>הממשלה צריכה שתהיה לה אופציה, יש חוק שאומר שבמקרה שאנחנו מדברים עליו יהיה צורך במשאל עם, אבל מתי צריך להיות משאל עם, להגביל את הממשלה נראית לי טעות חמורה. בסעיף 2 כתוב לא תאשרר הסכם ולא תחתום על הסכם. אולי הממשלה רוצה להביא את זה למשאל עם.</w:t>
      </w:r>
    </w:p>
    <w:p w14:paraId="352D1DB8" w14:textId="77777777" w:rsidR="00C20D46" w:rsidRPr="00C20D46" w:rsidRDefault="00C20D46" w:rsidP="00C20D46">
      <w:pPr>
        <w:bidi/>
        <w:rPr>
          <w:rFonts w:cs="David" w:hint="cs"/>
          <w:rtl/>
        </w:rPr>
      </w:pPr>
    </w:p>
    <w:p w14:paraId="1ED9FD7A" w14:textId="77777777" w:rsidR="00C20D46" w:rsidRPr="00C20D46" w:rsidRDefault="00C20D46" w:rsidP="00C20D46">
      <w:pPr>
        <w:bidi/>
        <w:rPr>
          <w:rFonts w:cs="David" w:hint="cs"/>
          <w:u w:val="single"/>
          <w:rtl/>
        </w:rPr>
      </w:pPr>
      <w:r w:rsidRPr="00C20D46">
        <w:rPr>
          <w:rFonts w:cs="David" w:hint="cs"/>
          <w:u w:val="single"/>
          <w:rtl/>
        </w:rPr>
        <w:t>היו"ר דוד טל:</w:t>
      </w:r>
    </w:p>
    <w:p w14:paraId="2BDDFECC" w14:textId="77777777" w:rsidR="00C20D46" w:rsidRPr="00C20D46" w:rsidRDefault="00C20D46" w:rsidP="00C20D46">
      <w:pPr>
        <w:bidi/>
        <w:rPr>
          <w:rFonts w:cs="David" w:hint="cs"/>
          <w:rtl/>
        </w:rPr>
      </w:pPr>
    </w:p>
    <w:p w14:paraId="7E84AAE7" w14:textId="77777777" w:rsidR="00C20D46" w:rsidRPr="00C20D46" w:rsidRDefault="00C20D46" w:rsidP="00C20D46">
      <w:pPr>
        <w:bidi/>
        <w:rPr>
          <w:rFonts w:cs="David" w:hint="cs"/>
          <w:rtl/>
        </w:rPr>
      </w:pPr>
      <w:r w:rsidRPr="00C20D46">
        <w:rPr>
          <w:rFonts w:cs="David" w:hint="cs"/>
          <w:rtl/>
        </w:rPr>
        <w:tab/>
        <w:t>זה היה בדעה אחת עם אנשי משרד החוץ שישבו פה, לא נשמעה שום הערה בנושא.</w:t>
      </w:r>
    </w:p>
    <w:p w14:paraId="429D551B" w14:textId="77777777" w:rsidR="00C20D46" w:rsidRPr="00C20D46" w:rsidRDefault="00C20D46" w:rsidP="00C20D46">
      <w:pPr>
        <w:bidi/>
        <w:rPr>
          <w:rFonts w:cs="David" w:hint="cs"/>
          <w:rtl/>
        </w:rPr>
      </w:pPr>
    </w:p>
    <w:p w14:paraId="28D6C9F2"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530E1A49" w14:textId="77777777" w:rsidR="00C20D46" w:rsidRPr="00C20D46" w:rsidRDefault="00C20D46" w:rsidP="00C20D46">
      <w:pPr>
        <w:bidi/>
        <w:rPr>
          <w:rFonts w:cs="David" w:hint="cs"/>
          <w:rtl/>
        </w:rPr>
      </w:pPr>
    </w:p>
    <w:p w14:paraId="5F134666" w14:textId="77777777" w:rsidR="00C20D46" w:rsidRPr="00C20D46" w:rsidRDefault="00C20D46" w:rsidP="00C20D46">
      <w:pPr>
        <w:bidi/>
        <w:rPr>
          <w:rFonts w:cs="David" w:hint="cs"/>
          <w:rtl/>
        </w:rPr>
      </w:pPr>
      <w:r w:rsidRPr="00C20D46">
        <w:rPr>
          <w:rFonts w:cs="David" w:hint="cs"/>
          <w:rtl/>
        </w:rPr>
        <w:tab/>
        <w:t xml:space="preserve">בשום פנים, ההערה שלנו הייתה ונשארה שהנוסח צריך להיות  צמוד לחוק סדרי השלטון והמשפט, ביטול החלת המשפט השיפוט והמנהל. רק זה. השאלה של אישור ואישרור, אין חוק אמנות בכנסת,  אין שום מקום להיכנס לדבר כזה אבל צריך שתהיה אופציה לממשלה להביא את זה למשאל לפני המשא ומתן. </w:t>
      </w:r>
    </w:p>
    <w:p w14:paraId="018095C5" w14:textId="77777777" w:rsidR="00C20D46" w:rsidRPr="00C20D46" w:rsidRDefault="00C20D46" w:rsidP="00C20D46">
      <w:pPr>
        <w:bidi/>
        <w:rPr>
          <w:rFonts w:cs="David" w:hint="cs"/>
          <w:rtl/>
        </w:rPr>
      </w:pPr>
    </w:p>
    <w:p w14:paraId="3CFE4A75" w14:textId="77777777" w:rsidR="00C20D46" w:rsidRPr="00C20D46" w:rsidRDefault="00C20D46" w:rsidP="00C20D46">
      <w:pPr>
        <w:bidi/>
        <w:rPr>
          <w:rFonts w:cs="David" w:hint="cs"/>
          <w:rtl/>
        </w:rPr>
      </w:pPr>
      <w:r w:rsidRPr="00C20D46">
        <w:rPr>
          <w:rFonts w:cs="David" w:hint="cs"/>
          <w:rtl/>
        </w:rPr>
        <w:tab/>
        <w:t xml:space="preserve">גם סעיף כללי, החוק הזה במיוחד אם המילים "רמת הגולן" יישארו, וזה  לא יהיה משהו כללי יש כאן מסר, לא רק אנחנו רואים את החוק, הוא מתפרסם ורואה את זה גם הצד השני. אי אפשר שתהיה הנחה שמישהו יגיע לסיכום ואחר כך צד אחד, צד של ממשלת ישראל יכול להתחיל לעכב את כניסת ההסכם לתוקף, את אשרור ההסכם במינימום ששה חודשים כמו שיש כאן, יש כאן יותר מששה חודשים יש שנה, אני מדברת על כל הפרוצדורה, כולל ערעור והחלטה של בית משפט שבכלל אין פה תאריכים. </w:t>
      </w:r>
    </w:p>
    <w:p w14:paraId="027B4493" w14:textId="77777777" w:rsidR="00C20D46" w:rsidRPr="00C20D46" w:rsidRDefault="00C20D46" w:rsidP="00C20D46">
      <w:pPr>
        <w:bidi/>
        <w:rPr>
          <w:rFonts w:cs="David" w:hint="cs"/>
          <w:rtl/>
        </w:rPr>
      </w:pPr>
    </w:p>
    <w:p w14:paraId="4E0260B7" w14:textId="77777777" w:rsidR="00C20D46" w:rsidRPr="00C20D46" w:rsidRDefault="00C20D46" w:rsidP="00C20D46">
      <w:pPr>
        <w:bidi/>
        <w:rPr>
          <w:rFonts w:cs="David" w:hint="cs"/>
          <w:rtl/>
        </w:rPr>
      </w:pPr>
      <w:r w:rsidRPr="00C20D46">
        <w:rPr>
          <w:rFonts w:cs="David" w:hint="cs"/>
          <w:u w:val="single"/>
          <w:rtl/>
        </w:rPr>
        <w:t>היו"ר דוד טל:</w:t>
      </w:r>
    </w:p>
    <w:p w14:paraId="4C4537DB" w14:textId="77777777" w:rsidR="00C20D46" w:rsidRPr="00C20D46" w:rsidRDefault="00C20D46" w:rsidP="00C20D46">
      <w:pPr>
        <w:bidi/>
        <w:rPr>
          <w:rFonts w:cs="David" w:hint="cs"/>
          <w:rtl/>
        </w:rPr>
      </w:pPr>
    </w:p>
    <w:p w14:paraId="167CA234" w14:textId="77777777" w:rsidR="00C20D46" w:rsidRPr="00C20D46" w:rsidRDefault="00C20D46" w:rsidP="00C20D46">
      <w:pPr>
        <w:bidi/>
        <w:rPr>
          <w:rFonts w:cs="David" w:hint="cs"/>
          <w:rtl/>
        </w:rPr>
      </w:pPr>
      <w:r w:rsidRPr="00C20D46">
        <w:rPr>
          <w:rFonts w:cs="David" w:hint="cs"/>
          <w:rtl/>
        </w:rPr>
        <w:tab/>
        <w:t>זה מתחיל בזה שיש חוק במדינת ישראל, בהנחה שהוא עובר, וממשיך שמי שמנהל את המשא ומתן הזה עם אסד יודע שהוא מנהל משא ומתן על דעת זה שיש חוק במדינת ישראל שאומר כך וכך, בפתיחה הזו כל אחד יודע מה לבקש ועל מה לוותר.</w:t>
      </w:r>
    </w:p>
    <w:p w14:paraId="46676FF8" w14:textId="77777777" w:rsidR="00C20D46" w:rsidRPr="00C20D46" w:rsidRDefault="00C20D46" w:rsidP="00C20D46">
      <w:pPr>
        <w:bidi/>
        <w:rPr>
          <w:rFonts w:cs="David" w:hint="cs"/>
          <w:rtl/>
        </w:rPr>
      </w:pPr>
    </w:p>
    <w:p w14:paraId="093F5716"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5DFCA03C" w14:textId="77777777" w:rsidR="00C20D46" w:rsidRPr="00C20D46" w:rsidRDefault="00C20D46" w:rsidP="00C20D46">
      <w:pPr>
        <w:bidi/>
        <w:rPr>
          <w:rFonts w:cs="David" w:hint="cs"/>
          <w:rtl/>
        </w:rPr>
      </w:pPr>
    </w:p>
    <w:p w14:paraId="3F9C154F" w14:textId="77777777" w:rsidR="00C20D46" w:rsidRPr="00C20D46" w:rsidRDefault="00C20D46" w:rsidP="00C20D46">
      <w:pPr>
        <w:bidi/>
        <w:rPr>
          <w:rFonts w:cs="David" w:hint="cs"/>
          <w:rtl/>
        </w:rPr>
      </w:pPr>
      <w:r w:rsidRPr="00C20D46">
        <w:rPr>
          <w:rFonts w:cs="David" w:hint="cs"/>
          <w:rtl/>
        </w:rPr>
        <w:tab/>
        <w:t xml:space="preserve">הממשלה צריכה שתהיה לה את האופציה מתי להביא את זה למשאל עם. יכול להיות בתיאום עם הכנסת. יש מצב שמתחילים תהליך והוא חייב להיות ככה, זה לא יכול להיות ככה, צריך להיות לפחות לכנסת סמכות לקצר את המועדים לשנות את המועדים לעשות דברים שיגבילו, אולי לא צריך תעמולה, בנושא הזה יש שאלה אחת כן רמת גולן או לא רמת הגולן. איך אפשר להסביר שעל שאלה אחת בלבד צריך לנהל תעמולת בחירות לפחות שלושה שבועות ועל נושאים כלליים שלכל מפלגה יש עמדה בנשואים כלכליים חברתיים ביטחוניים, יש רק שבועיים. </w:t>
      </w:r>
    </w:p>
    <w:p w14:paraId="61EA46AC" w14:textId="77777777" w:rsidR="00C20D46" w:rsidRPr="00C20D46" w:rsidRDefault="00C20D46" w:rsidP="00C20D46">
      <w:pPr>
        <w:bidi/>
        <w:rPr>
          <w:rFonts w:cs="David" w:hint="cs"/>
          <w:rtl/>
        </w:rPr>
      </w:pPr>
    </w:p>
    <w:p w14:paraId="73A61F8E" w14:textId="77777777" w:rsidR="00C20D46" w:rsidRPr="00C20D46" w:rsidRDefault="00C20D46" w:rsidP="00C20D46">
      <w:pPr>
        <w:bidi/>
        <w:rPr>
          <w:rFonts w:cs="David" w:hint="cs"/>
          <w:rtl/>
        </w:rPr>
      </w:pPr>
      <w:r w:rsidRPr="00C20D46">
        <w:rPr>
          <w:rFonts w:cs="David" w:hint="cs"/>
          <w:u w:val="single"/>
          <w:rtl/>
        </w:rPr>
        <w:t>גדעון סער:</w:t>
      </w:r>
    </w:p>
    <w:p w14:paraId="47157A14" w14:textId="77777777" w:rsidR="00C20D46" w:rsidRPr="00C20D46" w:rsidRDefault="00C20D46" w:rsidP="00C20D46">
      <w:pPr>
        <w:bidi/>
        <w:rPr>
          <w:rFonts w:cs="David" w:hint="cs"/>
          <w:rtl/>
        </w:rPr>
      </w:pPr>
    </w:p>
    <w:p w14:paraId="1DF935E6" w14:textId="77777777" w:rsidR="00C20D46" w:rsidRPr="00C20D46" w:rsidRDefault="00C20D46" w:rsidP="00C20D46">
      <w:pPr>
        <w:bidi/>
        <w:rPr>
          <w:rFonts w:cs="David" w:hint="cs"/>
          <w:rtl/>
        </w:rPr>
      </w:pPr>
      <w:r w:rsidRPr="00C20D46">
        <w:rPr>
          <w:rFonts w:cs="David" w:hint="cs"/>
          <w:rtl/>
        </w:rPr>
        <w:tab/>
        <w:t xml:space="preserve"> זה רק בגלל שהסדר התעמולה לבחירות לכנסת עקום וקיצרנו אותו, אם היה לנו הסדר נורמאלי, אולי נעשה את זה בתיקון עקיף ונגמור את העניין.</w:t>
      </w:r>
    </w:p>
    <w:p w14:paraId="7C9569DB" w14:textId="77777777" w:rsidR="00C20D46" w:rsidRPr="00C20D46" w:rsidRDefault="00C20D46" w:rsidP="00C20D46">
      <w:pPr>
        <w:bidi/>
        <w:rPr>
          <w:rFonts w:cs="David" w:hint="cs"/>
          <w:rtl/>
        </w:rPr>
      </w:pPr>
    </w:p>
    <w:p w14:paraId="0B0AE455"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3BE64867" w14:textId="77777777" w:rsidR="00C20D46" w:rsidRPr="00C20D46" w:rsidRDefault="00C20D46" w:rsidP="00C20D46">
      <w:pPr>
        <w:bidi/>
        <w:rPr>
          <w:rFonts w:cs="David" w:hint="cs"/>
          <w:rtl/>
        </w:rPr>
      </w:pPr>
    </w:p>
    <w:p w14:paraId="0C7461C0" w14:textId="77777777" w:rsidR="00C20D46" w:rsidRPr="00C20D46" w:rsidRDefault="00C20D46" w:rsidP="00C20D46">
      <w:pPr>
        <w:bidi/>
        <w:rPr>
          <w:rFonts w:cs="David" w:hint="cs"/>
          <w:rtl/>
        </w:rPr>
      </w:pPr>
      <w:r w:rsidRPr="00C20D46">
        <w:rPr>
          <w:rFonts w:cs="David" w:hint="cs"/>
          <w:rtl/>
        </w:rPr>
        <w:tab/>
        <w:t xml:space="preserve">כל זמן שהחוק קיים, כאשר עושים דברים כאלה האופציה צריכה להישאר שההצבעה תהיה כן או לא. שתהיה בסופו של דבר החלטה שאולי כן. לפי זה, אין אופציה של אולי כן, יש אופציה אחת, ששום ממשלה בשום מקום בעולם לא יכולה לקבל חוק כזה.  </w:t>
      </w:r>
    </w:p>
    <w:p w14:paraId="67D6BD6B" w14:textId="77777777" w:rsidR="00C20D46" w:rsidRPr="00C20D46" w:rsidRDefault="00C20D46" w:rsidP="00C20D46">
      <w:pPr>
        <w:bidi/>
        <w:rPr>
          <w:rFonts w:cs="David" w:hint="cs"/>
          <w:rtl/>
        </w:rPr>
      </w:pPr>
    </w:p>
    <w:p w14:paraId="342D9454" w14:textId="77777777" w:rsidR="00C20D46" w:rsidRPr="00C20D46" w:rsidRDefault="00C20D46" w:rsidP="00C20D46">
      <w:pPr>
        <w:bidi/>
        <w:rPr>
          <w:rFonts w:cs="David" w:hint="cs"/>
          <w:rtl/>
        </w:rPr>
      </w:pPr>
      <w:r w:rsidRPr="00C20D46">
        <w:rPr>
          <w:rFonts w:cs="David" w:hint="cs"/>
          <w:u w:val="single"/>
          <w:rtl/>
        </w:rPr>
        <w:t>גדעון סער:</w:t>
      </w:r>
    </w:p>
    <w:p w14:paraId="53A027EA" w14:textId="77777777" w:rsidR="00C20D46" w:rsidRPr="00C20D46" w:rsidRDefault="00C20D46" w:rsidP="00C20D46">
      <w:pPr>
        <w:bidi/>
        <w:rPr>
          <w:rFonts w:cs="David" w:hint="cs"/>
          <w:rtl/>
        </w:rPr>
      </w:pPr>
    </w:p>
    <w:p w14:paraId="42282E33" w14:textId="77777777" w:rsidR="00C20D46" w:rsidRPr="00C20D46" w:rsidRDefault="00C20D46" w:rsidP="00C20D46">
      <w:pPr>
        <w:bidi/>
        <w:rPr>
          <w:rFonts w:cs="David" w:hint="cs"/>
          <w:rtl/>
        </w:rPr>
      </w:pPr>
      <w:r w:rsidRPr="00C20D46">
        <w:rPr>
          <w:rFonts w:cs="David" w:hint="cs"/>
          <w:rtl/>
        </w:rPr>
        <w:tab/>
        <w:t xml:space="preserve"> היום יש הרבה מדינות בעולם בהרבה נשואים שקובעים בפרוצדורה של משאל עם.</w:t>
      </w:r>
    </w:p>
    <w:p w14:paraId="1A812D7A" w14:textId="77777777" w:rsidR="00C20D46" w:rsidRPr="00C20D46" w:rsidRDefault="00C20D46" w:rsidP="00C20D46">
      <w:pPr>
        <w:bidi/>
        <w:rPr>
          <w:rFonts w:cs="David" w:hint="cs"/>
          <w:rtl/>
        </w:rPr>
      </w:pPr>
    </w:p>
    <w:p w14:paraId="68BA57B7" w14:textId="77777777" w:rsidR="00C20D46" w:rsidRDefault="00C20D46" w:rsidP="00C20D46">
      <w:pPr>
        <w:bidi/>
        <w:rPr>
          <w:rFonts w:cs="David" w:hint="cs"/>
          <w:u w:val="single"/>
          <w:rtl/>
        </w:rPr>
      </w:pPr>
    </w:p>
    <w:p w14:paraId="4FC402BD" w14:textId="77777777" w:rsidR="00C20D46" w:rsidRDefault="00C20D46" w:rsidP="00C20D46">
      <w:pPr>
        <w:bidi/>
        <w:rPr>
          <w:rFonts w:cs="David" w:hint="cs"/>
          <w:u w:val="single"/>
          <w:rtl/>
        </w:rPr>
      </w:pPr>
    </w:p>
    <w:p w14:paraId="2DA9DEC8" w14:textId="77777777" w:rsidR="00C20D46" w:rsidRDefault="00C20D46" w:rsidP="00C20D46">
      <w:pPr>
        <w:bidi/>
        <w:rPr>
          <w:rFonts w:cs="David" w:hint="cs"/>
          <w:u w:val="single"/>
          <w:rtl/>
        </w:rPr>
      </w:pPr>
    </w:p>
    <w:p w14:paraId="68D47B7E" w14:textId="77777777" w:rsidR="00C20D46" w:rsidRDefault="00C20D46" w:rsidP="00C20D46">
      <w:pPr>
        <w:bidi/>
        <w:rPr>
          <w:rFonts w:cs="David" w:hint="cs"/>
          <w:u w:val="single"/>
          <w:rtl/>
        </w:rPr>
      </w:pPr>
    </w:p>
    <w:p w14:paraId="3A926CA3"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1E5E7738" w14:textId="77777777" w:rsidR="00C20D46" w:rsidRPr="00C20D46" w:rsidRDefault="00C20D46" w:rsidP="00C20D46">
      <w:pPr>
        <w:bidi/>
        <w:rPr>
          <w:rFonts w:cs="David" w:hint="cs"/>
          <w:rtl/>
        </w:rPr>
      </w:pPr>
    </w:p>
    <w:p w14:paraId="29105631" w14:textId="77777777" w:rsidR="00C20D46" w:rsidRPr="00C20D46" w:rsidRDefault="00C20D46" w:rsidP="00C20D46">
      <w:pPr>
        <w:bidi/>
        <w:rPr>
          <w:rFonts w:cs="David" w:hint="cs"/>
          <w:rtl/>
        </w:rPr>
      </w:pPr>
      <w:r w:rsidRPr="00C20D46">
        <w:rPr>
          <w:rFonts w:cs="David" w:hint="cs"/>
          <w:rtl/>
        </w:rPr>
        <w:tab/>
        <w:t xml:space="preserve">אבל אז זה לא קשור במדינה השנייה. </w:t>
      </w:r>
    </w:p>
    <w:p w14:paraId="72C76E23" w14:textId="77777777" w:rsidR="00C20D46" w:rsidRPr="00C20D46" w:rsidRDefault="00C20D46" w:rsidP="00C20D46">
      <w:pPr>
        <w:bidi/>
        <w:rPr>
          <w:rFonts w:cs="David" w:hint="cs"/>
          <w:rtl/>
        </w:rPr>
      </w:pPr>
    </w:p>
    <w:p w14:paraId="67D93AD6" w14:textId="77777777" w:rsidR="00C20D46" w:rsidRPr="00C20D46" w:rsidRDefault="00C20D46" w:rsidP="00C20D46">
      <w:pPr>
        <w:bidi/>
        <w:rPr>
          <w:rFonts w:cs="David" w:hint="cs"/>
          <w:u w:val="single"/>
          <w:rtl/>
        </w:rPr>
      </w:pPr>
      <w:r w:rsidRPr="00C20D46">
        <w:rPr>
          <w:rFonts w:cs="David" w:hint="cs"/>
          <w:u w:val="single"/>
          <w:rtl/>
        </w:rPr>
        <w:t>גדעון סער:</w:t>
      </w:r>
    </w:p>
    <w:p w14:paraId="13B302FB" w14:textId="77777777" w:rsidR="00C20D46" w:rsidRPr="00C20D46" w:rsidRDefault="00C20D46" w:rsidP="00C20D46">
      <w:pPr>
        <w:bidi/>
        <w:rPr>
          <w:rFonts w:cs="David" w:hint="cs"/>
          <w:rtl/>
        </w:rPr>
      </w:pPr>
    </w:p>
    <w:p w14:paraId="5586057D" w14:textId="77777777" w:rsidR="00C20D46" w:rsidRPr="00C20D46" w:rsidRDefault="00C20D46" w:rsidP="00C20D46">
      <w:pPr>
        <w:bidi/>
        <w:rPr>
          <w:rFonts w:cs="David" w:hint="cs"/>
          <w:rtl/>
        </w:rPr>
      </w:pPr>
      <w:r w:rsidRPr="00C20D46">
        <w:rPr>
          <w:rFonts w:cs="David" w:hint="cs"/>
          <w:rtl/>
        </w:rPr>
        <w:tab/>
        <w:t xml:space="preserve"> מה עם כל ההסכמים שקשורים לאיחוד האירופי?</w:t>
      </w:r>
    </w:p>
    <w:p w14:paraId="118D6FFE" w14:textId="77777777" w:rsidR="00C20D46" w:rsidRPr="00C20D46" w:rsidRDefault="00C20D46" w:rsidP="00C20D46">
      <w:pPr>
        <w:bidi/>
        <w:rPr>
          <w:rFonts w:cs="David" w:hint="cs"/>
          <w:rtl/>
        </w:rPr>
      </w:pPr>
    </w:p>
    <w:p w14:paraId="7A0E261B"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0BD8DAEA" w14:textId="77777777" w:rsidR="00C20D46" w:rsidRPr="00C20D46" w:rsidRDefault="00C20D46" w:rsidP="00C20D46">
      <w:pPr>
        <w:bidi/>
        <w:rPr>
          <w:rFonts w:cs="David" w:hint="cs"/>
          <w:rtl/>
        </w:rPr>
      </w:pPr>
    </w:p>
    <w:p w14:paraId="1952F54A" w14:textId="77777777" w:rsidR="00C20D46" w:rsidRPr="00C20D46" w:rsidRDefault="00C20D46" w:rsidP="00C20D46">
      <w:pPr>
        <w:bidi/>
        <w:rPr>
          <w:rFonts w:cs="David" w:hint="cs"/>
          <w:rtl/>
        </w:rPr>
      </w:pPr>
      <w:r w:rsidRPr="00C20D46">
        <w:rPr>
          <w:rFonts w:cs="David" w:hint="cs"/>
          <w:rtl/>
        </w:rPr>
        <w:tab/>
        <w:t xml:space="preserve">ההבדל הדרמטי והגדול הוא שבאיחוד האירופי כל מדינה צריכה לעשות את זה ולכן זה משהו שונה לחלוטין.  </w:t>
      </w:r>
    </w:p>
    <w:p w14:paraId="1E98C6CA" w14:textId="77777777" w:rsidR="00C20D46" w:rsidRPr="00C20D46" w:rsidRDefault="00C20D46" w:rsidP="00C20D46">
      <w:pPr>
        <w:bidi/>
        <w:rPr>
          <w:rFonts w:cs="David" w:hint="cs"/>
          <w:rtl/>
        </w:rPr>
      </w:pPr>
    </w:p>
    <w:p w14:paraId="660F01FB" w14:textId="77777777" w:rsidR="00C20D46" w:rsidRPr="00C20D46" w:rsidRDefault="00C20D46" w:rsidP="00C20D46">
      <w:pPr>
        <w:bidi/>
        <w:rPr>
          <w:rFonts w:cs="David" w:hint="cs"/>
          <w:rtl/>
        </w:rPr>
      </w:pPr>
      <w:r w:rsidRPr="00C20D46">
        <w:rPr>
          <w:rFonts w:cs="David" w:hint="cs"/>
          <w:u w:val="single"/>
          <w:rtl/>
        </w:rPr>
        <w:t>גדעון סער:</w:t>
      </w:r>
    </w:p>
    <w:p w14:paraId="68CBE8C7" w14:textId="77777777" w:rsidR="00C20D46" w:rsidRPr="00C20D46" w:rsidRDefault="00C20D46" w:rsidP="00C20D46">
      <w:pPr>
        <w:bidi/>
        <w:rPr>
          <w:rFonts w:cs="David" w:hint="cs"/>
          <w:rtl/>
        </w:rPr>
      </w:pPr>
    </w:p>
    <w:p w14:paraId="71ADF807" w14:textId="77777777" w:rsidR="00C20D46" w:rsidRPr="00C20D46" w:rsidRDefault="00C20D46" w:rsidP="00C20D46">
      <w:pPr>
        <w:bidi/>
        <w:rPr>
          <w:rFonts w:cs="David" w:hint="cs"/>
          <w:rtl/>
        </w:rPr>
      </w:pPr>
      <w:r w:rsidRPr="00C20D46">
        <w:rPr>
          <w:rFonts w:cs="David" w:hint="cs"/>
          <w:rtl/>
        </w:rPr>
        <w:tab/>
        <w:t xml:space="preserve"> אנחנו לא יכולים לכפות על סוריה דמוקרטיה או משאל עם אפילו לא להפסיק לחסל את מתנגדי המשטר או ראשי ממשלה במדינות שכנות.</w:t>
      </w:r>
    </w:p>
    <w:p w14:paraId="3A11074D" w14:textId="77777777" w:rsidR="00C20D46" w:rsidRPr="00C20D46" w:rsidRDefault="00C20D46" w:rsidP="00C20D46">
      <w:pPr>
        <w:bidi/>
        <w:rPr>
          <w:rFonts w:cs="David" w:hint="cs"/>
          <w:rtl/>
        </w:rPr>
      </w:pPr>
    </w:p>
    <w:p w14:paraId="3A51D809"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70D99A8C" w14:textId="77777777" w:rsidR="00C20D46" w:rsidRPr="00C20D46" w:rsidRDefault="00C20D46" w:rsidP="00C20D46">
      <w:pPr>
        <w:bidi/>
        <w:rPr>
          <w:rFonts w:cs="David" w:hint="cs"/>
          <w:rtl/>
        </w:rPr>
      </w:pPr>
    </w:p>
    <w:p w14:paraId="670ADF6C" w14:textId="77777777" w:rsidR="00C20D46" w:rsidRPr="00C20D46" w:rsidRDefault="00C20D46" w:rsidP="00C20D46">
      <w:pPr>
        <w:bidi/>
        <w:rPr>
          <w:rFonts w:cs="David" w:hint="cs"/>
          <w:rtl/>
        </w:rPr>
      </w:pPr>
      <w:r w:rsidRPr="00C20D46">
        <w:rPr>
          <w:rFonts w:cs="David" w:hint="cs"/>
          <w:rtl/>
        </w:rPr>
        <w:tab/>
        <w:t xml:space="preserve">אנחנו לא יכולים לכפות על סוריה שום דבר, יש כלל במשפט הבין לאומי שאסור לדחות הסכם בין לאומי בגלל המשפט הפנימי שלך. </w:t>
      </w:r>
    </w:p>
    <w:p w14:paraId="272A2819" w14:textId="77777777" w:rsidR="00C20D46" w:rsidRPr="00C20D46" w:rsidRDefault="00C20D46" w:rsidP="00C20D46">
      <w:pPr>
        <w:bidi/>
        <w:rPr>
          <w:rFonts w:cs="David" w:hint="cs"/>
          <w:rtl/>
        </w:rPr>
      </w:pPr>
    </w:p>
    <w:p w14:paraId="17511636" w14:textId="77777777" w:rsidR="00C20D46" w:rsidRPr="00C20D46" w:rsidRDefault="00C20D46" w:rsidP="00C20D46">
      <w:pPr>
        <w:bidi/>
        <w:rPr>
          <w:rFonts w:cs="David" w:hint="cs"/>
          <w:rtl/>
        </w:rPr>
      </w:pPr>
      <w:r w:rsidRPr="00C20D46">
        <w:rPr>
          <w:rFonts w:cs="David" w:hint="cs"/>
          <w:u w:val="single"/>
          <w:rtl/>
        </w:rPr>
        <w:t>גדעון סער:</w:t>
      </w:r>
    </w:p>
    <w:p w14:paraId="1CCDC1E7" w14:textId="77777777" w:rsidR="00C20D46" w:rsidRPr="00C20D46" w:rsidRDefault="00C20D46" w:rsidP="00C20D46">
      <w:pPr>
        <w:bidi/>
        <w:rPr>
          <w:rFonts w:cs="David" w:hint="cs"/>
          <w:rtl/>
        </w:rPr>
      </w:pPr>
    </w:p>
    <w:p w14:paraId="1C947BCF" w14:textId="77777777" w:rsidR="00C20D46" w:rsidRPr="00C20D46" w:rsidRDefault="00C20D46" w:rsidP="00C20D46">
      <w:pPr>
        <w:bidi/>
        <w:rPr>
          <w:rFonts w:cs="David" w:hint="cs"/>
          <w:rtl/>
        </w:rPr>
      </w:pPr>
      <w:r w:rsidRPr="00C20D46">
        <w:rPr>
          <w:rFonts w:cs="David" w:hint="cs"/>
          <w:rtl/>
        </w:rPr>
        <w:tab/>
        <w:t xml:space="preserve"> אז אתה חותם אותו בראשי תיבות, אתה לא דוחה אותו. </w:t>
      </w:r>
    </w:p>
    <w:p w14:paraId="075E7338" w14:textId="77777777" w:rsidR="00C20D46" w:rsidRPr="00C20D46" w:rsidRDefault="00C20D46" w:rsidP="00C20D46">
      <w:pPr>
        <w:bidi/>
        <w:rPr>
          <w:rFonts w:cs="David" w:hint="cs"/>
          <w:rtl/>
        </w:rPr>
      </w:pPr>
    </w:p>
    <w:p w14:paraId="4D76D59A"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62ED5FDE" w14:textId="77777777" w:rsidR="00C20D46" w:rsidRPr="00C20D46" w:rsidRDefault="00C20D46" w:rsidP="00C20D46">
      <w:pPr>
        <w:bidi/>
        <w:rPr>
          <w:rFonts w:cs="David" w:hint="cs"/>
          <w:rtl/>
        </w:rPr>
      </w:pPr>
    </w:p>
    <w:p w14:paraId="4783A934" w14:textId="77777777" w:rsidR="00C20D46" w:rsidRPr="00C20D46" w:rsidRDefault="00C20D46" w:rsidP="00C20D46">
      <w:pPr>
        <w:bidi/>
        <w:rPr>
          <w:rFonts w:cs="David" w:hint="cs"/>
          <w:rtl/>
        </w:rPr>
      </w:pPr>
      <w:r w:rsidRPr="00C20D46">
        <w:rPr>
          <w:rFonts w:cs="David" w:hint="cs"/>
          <w:rtl/>
        </w:rPr>
        <w:tab/>
        <w:t xml:space="preserve">אז בודאי לא נכון מה שכתוב בסעיף 2, לא תאשרר. אתם בכלל לא רוצים דבר כזה. </w:t>
      </w:r>
    </w:p>
    <w:p w14:paraId="20FF1CC3" w14:textId="77777777" w:rsidR="00C20D46" w:rsidRPr="00C20D46" w:rsidRDefault="00C20D46" w:rsidP="00C20D46">
      <w:pPr>
        <w:bidi/>
        <w:rPr>
          <w:rFonts w:cs="David" w:hint="cs"/>
          <w:rtl/>
        </w:rPr>
      </w:pPr>
    </w:p>
    <w:p w14:paraId="75FF3BC1" w14:textId="77777777" w:rsidR="00C20D46" w:rsidRPr="00C20D46" w:rsidRDefault="00C20D46" w:rsidP="00C20D46">
      <w:pPr>
        <w:bidi/>
        <w:rPr>
          <w:rFonts w:cs="David" w:hint="cs"/>
          <w:u w:val="single"/>
          <w:rtl/>
        </w:rPr>
      </w:pPr>
      <w:r w:rsidRPr="00C20D46">
        <w:rPr>
          <w:rFonts w:cs="David" w:hint="cs"/>
          <w:u w:val="single"/>
          <w:rtl/>
        </w:rPr>
        <w:t>אסתרינה טרטמן:</w:t>
      </w:r>
    </w:p>
    <w:p w14:paraId="5BA44FED" w14:textId="77777777" w:rsidR="00C20D46" w:rsidRPr="00C20D46" w:rsidRDefault="00C20D46" w:rsidP="00C20D46">
      <w:pPr>
        <w:bidi/>
        <w:rPr>
          <w:rFonts w:cs="David" w:hint="cs"/>
          <w:rtl/>
        </w:rPr>
      </w:pPr>
    </w:p>
    <w:p w14:paraId="499B17D4" w14:textId="77777777" w:rsidR="00C20D46" w:rsidRPr="00C20D46" w:rsidRDefault="00C20D46" w:rsidP="00C20D46">
      <w:pPr>
        <w:bidi/>
        <w:rPr>
          <w:rFonts w:cs="David" w:hint="cs"/>
          <w:rtl/>
        </w:rPr>
      </w:pPr>
      <w:r w:rsidRPr="00C20D46">
        <w:rPr>
          <w:rFonts w:cs="David" w:hint="cs"/>
          <w:rtl/>
        </w:rPr>
        <w:tab/>
        <w:t xml:space="preserve">המסר הוא ברור, הוא לא ישתנה בגלל הנוסח של המילה.   </w:t>
      </w:r>
    </w:p>
    <w:p w14:paraId="5DEE0CF6" w14:textId="77777777" w:rsidR="00C20D46" w:rsidRPr="00C20D46" w:rsidRDefault="00C20D46" w:rsidP="00C20D46">
      <w:pPr>
        <w:bidi/>
        <w:rPr>
          <w:rFonts w:cs="David" w:hint="cs"/>
          <w:rtl/>
        </w:rPr>
      </w:pPr>
    </w:p>
    <w:p w14:paraId="10741741"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50ACE2F1" w14:textId="77777777" w:rsidR="00C20D46" w:rsidRPr="00C20D46" w:rsidRDefault="00C20D46" w:rsidP="00C20D46">
      <w:pPr>
        <w:bidi/>
        <w:rPr>
          <w:rFonts w:cs="David" w:hint="cs"/>
          <w:rtl/>
        </w:rPr>
      </w:pPr>
    </w:p>
    <w:p w14:paraId="138B1896" w14:textId="77777777" w:rsidR="00C20D46" w:rsidRPr="00C20D46" w:rsidRDefault="00C20D46" w:rsidP="00C20D46">
      <w:pPr>
        <w:bidi/>
        <w:rPr>
          <w:rFonts w:cs="David" w:hint="cs"/>
          <w:rtl/>
        </w:rPr>
      </w:pPr>
      <w:r w:rsidRPr="00C20D46">
        <w:rPr>
          <w:rFonts w:cs="David" w:hint="cs"/>
          <w:rtl/>
        </w:rPr>
        <w:tab/>
        <w:t xml:space="preserve">אי אפשר שיהיה הסכם חתום ואחר כך הממשלה שמנהלת את ההסכם תצטרך להגיד, עכשיו אנחנו לוקחים מינימום ששה חודשים ובינתיים יכולה להיות מלחמה או כל מיני דברים, בנסיבות האלה כל הפירוט לא מתאים וחייב להיות לפחות שלכנסת תהיה סמכות לקצר או לשנות. </w:t>
      </w:r>
    </w:p>
    <w:p w14:paraId="5A3AEE95" w14:textId="77777777" w:rsidR="00C20D46" w:rsidRPr="00C20D46" w:rsidRDefault="00C20D46" w:rsidP="00C20D46">
      <w:pPr>
        <w:bidi/>
        <w:rPr>
          <w:rFonts w:cs="David" w:hint="cs"/>
          <w:rtl/>
        </w:rPr>
      </w:pPr>
    </w:p>
    <w:p w14:paraId="21DFBDE5" w14:textId="77777777" w:rsidR="00C20D46" w:rsidRPr="00C20D46" w:rsidRDefault="00C20D46" w:rsidP="00C20D46">
      <w:pPr>
        <w:bidi/>
        <w:rPr>
          <w:rFonts w:cs="David" w:hint="cs"/>
          <w:rtl/>
        </w:rPr>
      </w:pPr>
      <w:r w:rsidRPr="00C20D46">
        <w:rPr>
          <w:rFonts w:cs="David" w:hint="cs"/>
          <w:rtl/>
        </w:rPr>
        <w:tab/>
        <w:t xml:space="preserve">אם אני סורי שקורא את החוק הה, ממילא אין לי יותר מידי אימון ביהודים ובתכנונים שלהם, מי יתחיל לנהל משא ומתן כשידע שכל מה שהוא מנהל ייקח מינימום ששה חודשים ואלוהים גדול.  </w:t>
      </w:r>
    </w:p>
    <w:p w14:paraId="1F84C605" w14:textId="77777777" w:rsidR="00C20D46" w:rsidRPr="00C20D46" w:rsidRDefault="00C20D46" w:rsidP="00C20D46">
      <w:pPr>
        <w:bidi/>
        <w:rPr>
          <w:rFonts w:cs="David" w:hint="cs"/>
          <w:rtl/>
        </w:rPr>
      </w:pPr>
    </w:p>
    <w:p w14:paraId="43AD80C3" w14:textId="77777777" w:rsidR="00C20D46" w:rsidRPr="00C20D46" w:rsidRDefault="00C20D46" w:rsidP="00C20D46">
      <w:pPr>
        <w:bidi/>
        <w:rPr>
          <w:rFonts w:cs="David" w:hint="cs"/>
          <w:u w:val="single"/>
          <w:rtl/>
        </w:rPr>
      </w:pPr>
      <w:r w:rsidRPr="00C20D46">
        <w:rPr>
          <w:rFonts w:cs="David" w:hint="cs"/>
          <w:u w:val="single"/>
          <w:rtl/>
        </w:rPr>
        <w:t>אסתרינה טרטמן:</w:t>
      </w:r>
    </w:p>
    <w:p w14:paraId="72319599" w14:textId="77777777" w:rsidR="00C20D46" w:rsidRPr="00C20D46" w:rsidRDefault="00C20D46" w:rsidP="00C20D46">
      <w:pPr>
        <w:bidi/>
        <w:rPr>
          <w:rFonts w:cs="David" w:hint="cs"/>
          <w:rtl/>
        </w:rPr>
      </w:pPr>
    </w:p>
    <w:p w14:paraId="734509D6" w14:textId="77777777" w:rsidR="00C20D46" w:rsidRPr="00C20D46" w:rsidRDefault="00C20D46" w:rsidP="00C20D46">
      <w:pPr>
        <w:bidi/>
        <w:rPr>
          <w:rFonts w:cs="David" w:hint="cs"/>
          <w:rtl/>
        </w:rPr>
      </w:pPr>
      <w:r w:rsidRPr="00C20D46">
        <w:rPr>
          <w:rFonts w:cs="David" w:hint="cs"/>
          <w:rtl/>
        </w:rPr>
        <w:tab/>
        <w:t xml:space="preserve">מהלך כזה לא עושים ב"שלוף". </w:t>
      </w:r>
    </w:p>
    <w:p w14:paraId="3A974F4D" w14:textId="77777777" w:rsidR="00C20D46" w:rsidRDefault="00C20D46" w:rsidP="00C20D46">
      <w:pPr>
        <w:bidi/>
        <w:rPr>
          <w:rFonts w:cs="David" w:hint="cs"/>
          <w:u w:val="single"/>
          <w:rtl/>
        </w:rPr>
      </w:pPr>
    </w:p>
    <w:p w14:paraId="59CA20DA" w14:textId="77777777" w:rsidR="00C20D46" w:rsidRDefault="00C20D46" w:rsidP="00C20D46">
      <w:pPr>
        <w:bidi/>
        <w:rPr>
          <w:rFonts w:cs="David" w:hint="cs"/>
          <w:u w:val="single"/>
          <w:rtl/>
        </w:rPr>
      </w:pPr>
    </w:p>
    <w:p w14:paraId="3A5B29E8" w14:textId="77777777" w:rsidR="00C20D46" w:rsidRDefault="00C20D46" w:rsidP="00C20D46">
      <w:pPr>
        <w:bidi/>
        <w:rPr>
          <w:rFonts w:cs="David" w:hint="cs"/>
          <w:u w:val="single"/>
          <w:rtl/>
        </w:rPr>
      </w:pPr>
    </w:p>
    <w:p w14:paraId="56637389" w14:textId="77777777" w:rsidR="00C20D46" w:rsidRDefault="00C20D46" w:rsidP="00C20D46">
      <w:pPr>
        <w:bidi/>
        <w:rPr>
          <w:rFonts w:cs="David" w:hint="cs"/>
          <w:u w:val="single"/>
          <w:rtl/>
        </w:rPr>
      </w:pPr>
    </w:p>
    <w:p w14:paraId="405428D5" w14:textId="77777777" w:rsidR="00C20D46" w:rsidRDefault="00C20D46" w:rsidP="00C20D46">
      <w:pPr>
        <w:bidi/>
        <w:rPr>
          <w:rFonts w:cs="David" w:hint="cs"/>
          <w:u w:val="single"/>
          <w:rtl/>
        </w:rPr>
      </w:pPr>
    </w:p>
    <w:p w14:paraId="77AF59F4" w14:textId="77777777" w:rsidR="00C20D46" w:rsidRDefault="00C20D46" w:rsidP="00C20D46">
      <w:pPr>
        <w:bidi/>
        <w:rPr>
          <w:rFonts w:cs="David" w:hint="cs"/>
          <w:u w:val="single"/>
          <w:rtl/>
        </w:rPr>
      </w:pPr>
    </w:p>
    <w:p w14:paraId="1D1AD908" w14:textId="77777777" w:rsidR="00C20D46" w:rsidRDefault="00C20D46" w:rsidP="00C20D46">
      <w:pPr>
        <w:bidi/>
        <w:rPr>
          <w:rFonts w:cs="David" w:hint="cs"/>
          <w:u w:val="single"/>
          <w:rtl/>
        </w:rPr>
      </w:pPr>
    </w:p>
    <w:p w14:paraId="2A04D742" w14:textId="77777777" w:rsidR="00C20D46" w:rsidRPr="00C20D46" w:rsidRDefault="00C20D46" w:rsidP="00C20D46">
      <w:pPr>
        <w:bidi/>
        <w:rPr>
          <w:rFonts w:cs="David" w:hint="cs"/>
          <w:u w:val="single"/>
          <w:rtl/>
        </w:rPr>
      </w:pPr>
    </w:p>
    <w:p w14:paraId="16C2C02B"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4852E625" w14:textId="77777777" w:rsidR="00C20D46" w:rsidRPr="00C20D46" w:rsidRDefault="00C20D46" w:rsidP="00C20D46">
      <w:pPr>
        <w:bidi/>
        <w:rPr>
          <w:rFonts w:cs="David" w:hint="cs"/>
          <w:rtl/>
        </w:rPr>
      </w:pPr>
    </w:p>
    <w:p w14:paraId="2F53FFF2" w14:textId="77777777" w:rsidR="00C20D46" w:rsidRPr="00C20D46" w:rsidRDefault="00C20D46" w:rsidP="00C20D46">
      <w:pPr>
        <w:bidi/>
        <w:rPr>
          <w:rFonts w:cs="David" w:hint="cs"/>
          <w:rtl/>
        </w:rPr>
      </w:pPr>
      <w:r w:rsidRPr="00C20D46">
        <w:rPr>
          <w:rFonts w:cs="David" w:hint="cs"/>
          <w:rtl/>
        </w:rPr>
        <w:tab/>
        <w:t>עמדתי היא שצריך לנהל משא ומתן ןשצריך למצוא דרכים להגיע להסכם שלום, אבל השאלה הראשונה שאתם נשאלתם במהלך הדיונים הייתה מאד ברורה, תגדירו לנו בדיוק איפה ומה המושג שחסר, שאותו צריך להכניס, שאחר כך הממשלה תוכל לאשר אותו כדי שנוכל ליצור משאל עם. בין הכרעת הממשלה לבין הצורך של אישור.</w:t>
      </w:r>
    </w:p>
    <w:p w14:paraId="448EACF9" w14:textId="77777777" w:rsidR="00C20D46" w:rsidRPr="00C20D46" w:rsidRDefault="00C20D46" w:rsidP="00C20D46">
      <w:pPr>
        <w:bidi/>
        <w:rPr>
          <w:rFonts w:cs="David" w:hint="cs"/>
          <w:rtl/>
        </w:rPr>
      </w:pPr>
    </w:p>
    <w:p w14:paraId="308E9FEE" w14:textId="77777777" w:rsidR="00C20D46" w:rsidRPr="00C20D46" w:rsidRDefault="00C20D46" w:rsidP="00C20D46">
      <w:pPr>
        <w:bidi/>
        <w:ind w:firstLine="567"/>
        <w:rPr>
          <w:rFonts w:cs="David" w:hint="cs"/>
          <w:rtl/>
        </w:rPr>
      </w:pPr>
      <w:r w:rsidRPr="00C20D46">
        <w:rPr>
          <w:rFonts w:cs="David" w:hint="cs"/>
          <w:rtl/>
        </w:rPr>
        <w:t>לגבי לחץ הזמנים, עד כמה שהבנתי לא דברו על הסכם מהיום למחר אלא דברו על הסכם, שאם מדובר על סוריה הוא בן 10, 15 שנים, זאת אומרת, ברגע שהוא עובר לעשייתם, יש בו צעדים בוני אימון, יש בו שלב א', ב', ג' ו-ד', זה לא דבר מתרחש מיד. אפילו לשיטתך, מרחב הזמן של 60 יום הוא מרחב זמן שאפשר לחיות אותו כשחיים 10 עד 15 שנים.</w:t>
      </w:r>
    </w:p>
    <w:p w14:paraId="6A9A2E46" w14:textId="77777777" w:rsidR="00C20D46" w:rsidRPr="00C20D46" w:rsidRDefault="00C20D46" w:rsidP="00C20D46">
      <w:pPr>
        <w:bidi/>
        <w:ind w:firstLine="567"/>
        <w:rPr>
          <w:rFonts w:cs="David" w:hint="cs"/>
          <w:rtl/>
        </w:rPr>
      </w:pPr>
    </w:p>
    <w:p w14:paraId="37EE11D7" w14:textId="77777777" w:rsidR="00C20D46" w:rsidRPr="00C20D46" w:rsidRDefault="00C20D46" w:rsidP="00C20D46">
      <w:pPr>
        <w:bidi/>
        <w:ind w:firstLine="567"/>
        <w:rPr>
          <w:rFonts w:cs="David" w:hint="cs"/>
          <w:rtl/>
        </w:rPr>
      </w:pPr>
      <w:r w:rsidRPr="00C20D46">
        <w:rPr>
          <w:rFonts w:cs="David" w:hint="cs"/>
          <w:rtl/>
        </w:rPr>
        <w:t xml:space="preserve"> השאלה הראשונה הרבה יותר חשובה מהשנייה, תגדירו לנו, אתם המקצוענים, מהו הדבר שנקרא החלטת הממשלה, כי בלעדיה אי אפשר. מהו משאל העם שבלעדיו אי אפשר, ומהו הדבר שלאחר מכן שנקרא הדבר המוסכם.</w:t>
      </w:r>
    </w:p>
    <w:p w14:paraId="432F39D9" w14:textId="77777777" w:rsidR="00C20D46" w:rsidRPr="00C20D46" w:rsidRDefault="00C20D46" w:rsidP="00C20D46">
      <w:pPr>
        <w:bidi/>
        <w:rPr>
          <w:rFonts w:cs="David" w:hint="cs"/>
          <w:rtl/>
        </w:rPr>
      </w:pPr>
    </w:p>
    <w:p w14:paraId="05CB2462" w14:textId="77777777" w:rsidR="00C20D46" w:rsidRPr="00C20D46" w:rsidRDefault="00C20D46" w:rsidP="00C20D46">
      <w:pPr>
        <w:bidi/>
        <w:rPr>
          <w:rFonts w:cs="David"/>
          <w:u w:val="single"/>
        </w:rPr>
      </w:pPr>
      <w:r w:rsidRPr="00C20D46">
        <w:rPr>
          <w:rFonts w:cs="David" w:hint="eastAsia"/>
          <w:u w:val="single"/>
          <w:rtl/>
        </w:rPr>
        <w:t>אסתר</w:t>
      </w:r>
      <w:r w:rsidRPr="00C20D46">
        <w:rPr>
          <w:rFonts w:cs="David"/>
          <w:u w:val="single"/>
          <w:rtl/>
        </w:rPr>
        <w:t xml:space="preserve"> אפרת סמילג:</w:t>
      </w:r>
    </w:p>
    <w:p w14:paraId="5D3F8251" w14:textId="77777777" w:rsidR="00C20D46" w:rsidRPr="00C20D46" w:rsidRDefault="00C20D46" w:rsidP="00C20D46">
      <w:pPr>
        <w:bidi/>
        <w:rPr>
          <w:rFonts w:cs="David"/>
          <w:rtl/>
        </w:rPr>
      </w:pPr>
    </w:p>
    <w:p w14:paraId="68773889" w14:textId="77777777" w:rsidR="00C20D46" w:rsidRPr="00C20D46" w:rsidRDefault="00C20D46" w:rsidP="00C20D46">
      <w:pPr>
        <w:bidi/>
        <w:rPr>
          <w:rFonts w:cs="David" w:hint="cs"/>
          <w:rtl/>
        </w:rPr>
      </w:pPr>
      <w:r w:rsidRPr="00C20D46">
        <w:rPr>
          <w:rFonts w:cs="David"/>
        </w:rPr>
        <w:tab/>
      </w:r>
      <w:r w:rsidRPr="00C20D46">
        <w:rPr>
          <w:rFonts w:cs="David" w:hint="cs"/>
          <w:rtl/>
        </w:rPr>
        <w:t>לשאלה הראשונה עניתי, יכול להיות שהתשובה לא נוחה לך, אבל עניתי. התשובה הייתה אז ונשארה היום, שזו סמכות של הממשלה. שהממשלה לא רוצה שהיא תהיה מוגבלת באיזה שלב בדיוק להביא את זה לכנסת או למשאל עם, החוק הקיים היום, וחזרתי על הביטוי עשר פעמים לפחות, חזקה על הממשלה שהיא מכבדת את חוקי הכנסת.</w:t>
      </w:r>
    </w:p>
    <w:p w14:paraId="40C0DB2D" w14:textId="77777777" w:rsidR="00C20D46" w:rsidRPr="00C20D46" w:rsidRDefault="00C20D46" w:rsidP="00C20D46">
      <w:pPr>
        <w:bidi/>
        <w:rPr>
          <w:rFonts w:cs="David" w:hint="cs"/>
          <w:rtl/>
        </w:rPr>
      </w:pPr>
    </w:p>
    <w:p w14:paraId="41A52D68" w14:textId="77777777" w:rsidR="00C20D46" w:rsidRPr="00C20D46" w:rsidRDefault="00C20D46" w:rsidP="00C20D46">
      <w:pPr>
        <w:bidi/>
        <w:ind w:firstLine="567"/>
        <w:rPr>
          <w:rFonts w:cs="David" w:hint="cs"/>
          <w:rtl/>
        </w:rPr>
      </w:pPr>
      <w:r w:rsidRPr="00C20D46">
        <w:rPr>
          <w:rFonts w:cs="David" w:hint="cs"/>
          <w:rtl/>
        </w:rPr>
        <w:t>כתוב היום החלטת ממשלה שטעונת אישור במשאל עם שהתקבל ברוב הקולות הכשרים של המשתתפים במשאל, החלטת הממשלה מדובר על שטח, לפי המשפט השיפוט המנהל של מדינת ישראל לא יחולו עוד על שטח, טעונה אישור של הכנסת וטעונה אישור של משאל עם.  באיזה שלב, מתי, לפני אחרי, באמצע, אני חושבת שהעמדה של הממשלה שהיא לא רוצה להיות מוגבלת.</w:t>
      </w:r>
    </w:p>
    <w:p w14:paraId="78CBC35F" w14:textId="77777777" w:rsidR="00C20D46" w:rsidRPr="00C20D46" w:rsidRDefault="00C20D46" w:rsidP="00C20D46">
      <w:pPr>
        <w:bidi/>
        <w:rPr>
          <w:rFonts w:cs="David" w:hint="cs"/>
          <w:rtl/>
        </w:rPr>
      </w:pPr>
    </w:p>
    <w:p w14:paraId="3C13167D"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4352805E" w14:textId="77777777" w:rsidR="00C20D46" w:rsidRPr="00C20D46" w:rsidRDefault="00C20D46" w:rsidP="00C20D46">
      <w:pPr>
        <w:bidi/>
        <w:rPr>
          <w:rFonts w:cs="David" w:hint="cs"/>
          <w:rtl/>
        </w:rPr>
      </w:pPr>
    </w:p>
    <w:p w14:paraId="4F137083" w14:textId="77777777" w:rsidR="00C20D46" w:rsidRPr="00C20D46" w:rsidRDefault="00C20D46" w:rsidP="00C20D46">
      <w:pPr>
        <w:bidi/>
        <w:rPr>
          <w:rFonts w:cs="David" w:hint="cs"/>
          <w:rtl/>
        </w:rPr>
      </w:pPr>
      <w:r w:rsidRPr="00C20D46">
        <w:rPr>
          <w:rFonts w:cs="David" w:hint="cs"/>
          <w:rtl/>
        </w:rPr>
        <w:tab/>
        <w:t>אם ניתן שלוש אופציות, אופציה אחת לפני, אופציה אחת אחרי ואופציה אחת בזמן אחר,  הממשלה תהיה רגועה? איך שלא יהיה הממשלה לא תוכל לעשות את המהלך לפי החוק בלי משאל עם.</w:t>
      </w:r>
    </w:p>
    <w:p w14:paraId="37D02DAD" w14:textId="77777777" w:rsidR="00C20D46" w:rsidRPr="00C20D46" w:rsidRDefault="00C20D46" w:rsidP="00C20D46">
      <w:pPr>
        <w:bidi/>
        <w:rPr>
          <w:rFonts w:cs="David" w:hint="cs"/>
          <w:rtl/>
        </w:rPr>
      </w:pPr>
    </w:p>
    <w:p w14:paraId="487528C1" w14:textId="77777777" w:rsidR="00C20D46" w:rsidRPr="00C20D46" w:rsidRDefault="00C20D46" w:rsidP="00C20D46">
      <w:pPr>
        <w:bidi/>
        <w:rPr>
          <w:rFonts w:cs="David" w:hint="cs"/>
          <w:u w:val="single"/>
          <w:rtl/>
        </w:rPr>
      </w:pPr>
      <w:r w:rsidRPr="00C20D46">
        <w:rPr>
          <w:rFonts w:cs="David" w:hint="cs"/>
          <w:u w:val="single"/>
          <w:rtl/>
        </w:rPr>
        <w:t>אסתר אפרת סמילג:</w:t>
      </w:r>
    </w:p>
    <w:p w14:paraId="51A944F6" w14:textId="77777777" w:rsidR="00C20D46" w:rsidRPr="00C20D46" w:rsidRDefault="00C20D46" w:rsidP="00C20D46">
      <w:pPr>
        <w:bidi/>
        <w:rPr>
          <w:rFonts w:cs="David" w:hint="cs"/>
          <w:rtl/>
        </w:rPr>
      </w:pPr>
    </w:p>
    <w:p w14:paraId="65C76AD4" w14:textId="77777777" w:rsidR="00C20D46" w:rsidRPr="00C20D46" w:rsidRDefault="00C20D46" w:rsidP="00C20D46">
      <w:pPr>
        <w:bidi/>
        <w:rPr>
          <w:rFonts w:cs="David" w:hint="cs"/>
          <w:rtl/>
        </w:rPr>
      </w:pPr>
      <w:r w:rsidRPr="00C20D46">
        <w:rPr>
          <w:rFonts w:cs="David" w:hint="cs"/>
          <w:rtl/>
        </w:rPr>
        <w:tab/>
        <w:t>הממשלה תהיה מחויבת לכבד את החוק. צריך להיות משאל עם אבל באיזה שלב זה צריך להיות?</w:t>
      </w:r>
    </w:p>
    <w:p w14:paraId="2E5A4293" w14:textId="77777777" w:rsidR="00C20D46" w:rsidRPr="00C20D46" w:rsidRDefault="00C20D46" w:rsidP="00C20D46">
      <w:pPr>
        <w:bidi/>
        <w:rPr>
          <w:rFonts w:cs="David" w:hint="cs"/>
          <w:rtl/>
        </w:rPr>
      </w:pPr>
    </w:p>
    <w:p w14:paraId="57B8C908"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67052A9F" w14:textId="77777777" w:rsidR="00C20D46" w:rsidRPr="00C20D46" w:rsidRDefault="00C20D46" w:rsidP="00C20D46">
      <w:pPr>
        <w:bidi/>
        <w:rPr>
          <w:rFonts w:cs="David" w:hint="cs"/>
          <w:rtl/>
        </w:rPr>
      </w:pPr>
    </w:p>
    <w:p w14:paraId="4C40F31F" w14:textId="77777777" w:rsidR="00C20D46" w:rsidRPr="00C20D46" w:rsidRDefault="00C20D46" w:rsidP="00C20D46">
      <w:pPr>
        <w:bidi/>
        <w:rPr>
          <w:rFonts w:cs="David" w:hint="cs"/>
          <w:rtl/>
        </w:rPr>
      </w:pPr>
      <w:r w:rsidRPr="00C20D46">
        <w:rPr>
          <w:rFonts w:cs="David" w:hint="cs"/>
          <w:rtl/>
        </w:rPr>
        <w:tab/>
        <w:t xml:space="preserve"> לו היו שתי גרסאות לחוק, אחת שאומרת שהממשלה רוצה משאל  עם לפני, היא תעשה אותו איקס,  היא רוצה אחרי היא תעשה אותו וויי, אז היה לכם נוח? </w:t>
      </w:r>
    </w:p>
    <w:p w14:paraId="72BBD289" w14:textId="77777777" w:rsidR="00C20D46" w:rsidRPr="00C20D46" w:rsidRDefault="00C20D46" w:rsidP="00C20D46">
      <w:pPr>
        <w:bidi/>
        <w:rPr>
          <w:rFonts w:cs="David" w:hint="cs"/>
          <w:rtl/>
        </w:rPr>
      </w:pPr>
    </w:p>
    <w:p w14:paraId="2A88CFA7" w14:textId="77777777" w:rsidR="00C20D46" w:rsidRPr="00C20D46" w:rsidRDefault="00C20D46" w:rsidP="00C20D46">
      <w:pPr>
        <w:bidi/>
        <w:rPr>
          <w:rFonts w:cs="David"/>
          <w:u w:val="single"/>
        </w:rPr>
      </w:pPr>
      <w:r w:rsidRPr="00C20D46">
        <w:rPr>
          <w:rFonts w:cs="David" w:hint="eastAsia"/>
          <w:u w:val="single"/>
          <w:rtl/>
        </w:rPr>
        <w:t>אסתר</w:t>
      </w:r>
      <w:r w:rsidRPr="00C20D46">
        <w:rPr>
          <w:rFonts w:cs="David"/>
          <w:u w:val="single"/>
          <w:rtl/>
        </w:rPr>
        <w:t xml:space="preserve"> אפרת סמילג:</w:t>
      </w:r>
    </w:p>
    <w:p w14:paraId="5D92F323" w14:textId="77777777" w:rsidR="00C20D46" w:rsidRPr="00C20D46" w:rsidRDefault="00C20D46" w:rsidP="00C20D46">
      <w:pPr>
        <w:bidi/>
        <w:rPr>
          <w:rFonts w:cs="David"/>
          <w:rtl/>
        </w:rPr>
      </w:pPr>
    </w:p>
    <w:p w14:paraId="69866BC4" w14:textId="77777777" w:rsidR="00C20D46" w:rsidRPr="00C20D46" w:rsidRDefault="00C20D46" w:rsidP="00C20D46">
      <w:pPr>
        <w:bidi/>
        <w:rPr>
          <w:rFonts w:cs="David" w:hint="cs"/>
          <w:rtl/>
        </w:rPr>
      </w:pPr>
      <w:r w:rsidRPr="00C20D46">
        <w:rPr>
          <w:rFonts w:cs="David"/>
        </w:rPr>
        <w:tab/>
      </w:r>
      <w:r w:rsidRPr="00C20D46">
        <w:rPr>
          <w:rFonts w:cs="David" w:hint="cs"/>
          <w:rtl/>
        </w:rPr>
        <w:t>לא, מפני שכמו שאדוני אמר קודם,ף יכולות להיות כל מיני אפשרויות של הסכמים, מודבר על החלטת ממשלה לפי המשפט השיפוט והמנהל של מדינת ישראל לא יחולו על שטח. זו ההחלטה, עליה צריך לבוא גם לכנסת וגם למשאל עם. אם יש הסכם עקרונות יכול להיות שלא, אם יש הסכם על שלבים, יכול להיות שלא. האופציה צריכה להישאר אופציה של הממשלה.</w:t>
      </w:r>
    </w:p>
    <w:p w14:paraId="64E1272D" w14:textId="77777777" w:rsidR="00C20D46" w:rsidRDefault="00C20D46" w:rsidP="00C20D46">
      <w:pPr>
        <w:bidi/>
        <w:rPr>
          <w:rFonts w:cs="David" w:hint="cs"/>
          <w:rtl/>
        </w:rPr>
      </w:pPr>
    </w:p>
    <w:p w14:paraId="2CA8D58C" w14:textId="77777777" w:rsidR="00C20D46" w:rsidRDefault="00C20D46" w:rsidP="00C20D46">
      <w:pPr>
        <w:bidi/>
        <w:rPr>
          <w:rFonts w:cs="David" w:hint="cs"/>
          <w:rtl/>
        </w:rPr>
      </w:pPr>
    </w:p>
    <w:p w14:paraId="64151A6C" w14:textId="77777777" w:rsidR="00C20D46" w:rsidRDefault="00C20D46" w:rsidP="00C20D46">
      <w:pPr>
        <w:bidi/>
        <w:rPr>
          <w:rFonts w:cs="David" w:hint="cs"/>
          <w:rtl/>
        </w:rPr>
      </w:pPr>
    </w:p>
    <w:p w14:paraId="18A394C7" w14:textId="77777777" w:rsidR="00C20D46" w:rsidRDefault="00C20D46" w:rsidP="00C20D46">
      <w:pPr>
        <w:bidi/>
        <w:rPr>
          <w:rFonts w:cs="David" w:hint="cs"/>
          <w:rtl/>
        </w:rPr>
      </w:pPr>
    </w:p>
    <w:p w14:paraId="568F4D37" w14:textId="77777777" w:rsidR="00C20D46" w:rsidRDefault="00C20D46" w:rsidP="00C20D46">
      <w:pPr>
        <w:bidi/>
        <w:rPr>
          <w:rFonts w:cs="David" w:hint="cs"/>
          <w:rtl/>
        </w:rPr>
      </w:pPr>
    </w:p>
    <w:p w14:paraId="5292164A" w14:textId="77777777" w:rsidR="00C20D46" w:rsidRDefault="00C20D46" w:rsidP="00C20D46">
      <w:pPr>
        <w:bidi/>
        <w:rPr>
          <w:rFonts w:cs="David" w:hint="cs"/>
          <w:rtl/>
        </w:rPr>
      </w:pPr>
    </w:p>
    <w:p w14:paraId="496DF085" w14:textId="77777777" w:rsidR="00C20D46" w:rsidRPr="00C20D46" w:rsidRDefault="00C20D46" w:rsidP="00C20D46">
      <w:pPr>
        <w:bidi/>
        <w:rPr>
          <w:rFonts w:cs="David" w:hint="cs"/>
          <w:rtl/>
        </w:rPr>
      </w:pPr>
    </w:p>
    <w:p w14:paraId="19B0FDC7"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36047E81" w14:textId="77777777" w:rsidR="00C20D46" w:rsidRPr="00C20D46" w:rsidRDefault="00C20D46" w:rsidP="00C20D46">
      <w:pPr>
        <w:bidi/>
        <w:rPr>
          <w:rFonts w:cs="David" w:hint="cs"/>
          <w:rtl/>
        </w:rPr>
      </w:pPr>
    </w:p>
    <w:p w14:paraId="6575F214" w14:textId="77777777" w:rsidR="00C20D46" w:rsidRPr="00C20D46" w:rsidRDefault="00C20D46" w:rsidP="00C20D46">
      <w:pPr>
        <w:bidi/>
        <w:rPr>
          <w:rFonts w:cs="David" w:hint="cs"/>
          <w:rtl/>
        </w:rPr>
      </w:pPr>
      <w:r w:rsidRPr="00C20D46">
        <w:rPr>
          <w:rFonts w:cs="David" w:hint="cs"/>
          <w:rtl/>
        </w:rPr>
        <w:tab/>
        <w:t xml:space="preserve"> הממשלה יכולה להחליט שלא לעשות משאל עם בכלל?</w:t>
      </w:r>
    </w:p>
    <w:p w14:paraId="78D4D396" w14:textId="77777777" w:rsidR="00C20D46" w:rsidRPr="00C20D46" w:rsidRDefault="00C20D46" w:rsidP="00C20D46">
      <w:pPr>
        <w:bidi/>
        <w:rPr>
          <w:rFonts w:cs="David" w:hint="cs"/>
          <w:rtl/>
        </w:rPr>
      </w:pPr>
    </w:p>
    <w:p w14:paraId="17C61808" w14:textId="77777777" w:rsidR="00C20D46" w:rsidRPr="00C20D46" w:rsidRDefault="00C20D46" w:rsidP="00C20D46">
      <w:pPr>
        <w:bidi/>
        <w:rPr>
          <w:rFonts w:cs="David"/>
          <w:u w:val="single"/>
        </w:rPr>
      </w:pPr>
      <w:r w:rsidRPr="00C20D46">
        <w:rPr>
          <w:rFonts w:cs="David" w:hint="eastAsia"/>
          <w:u w:val="single"/>
          <w:rtl/>
        </w:rPr>
        <w:t>אסתר</w:t>
      </w:r>
      <w:r w:rsidRPr="00C20D46">
        <w:rPr>
          <w:rFonts w:cs="David"/>
          <w:u w:val="single"/>
          <w:rtl/>
        </w:rPr>
        <w:t xml:space="preserve"> אפרת סמילג:</w:t>
      </w:r>
    </w:p>
    <w:p w14:paraId="2594AC2C" w14:textId="77777777" w:rsidR="00C20D46" w:rsidRPr="00C20D46" w:rsidRDefault="00C20D46" w:rsidP="00C20D46">
      <w:pPr>
        <w:bidi/>
        <w:rPr>
          <w:rFonts w:cs="David"/>
          <w:rtl/>
        </w:rPr>
      </w:pPr>
    </w:p>
    <w:p w14:paraId="539DCF7A" w14:textId="77777777" w:rsidR="00C20D46" w:rsidRPr="00C20D46" w:rsidRDefault="00C20D46" w:rsidP="00C20D46">
      <w:pPr>
        <w:bidi/>
        <w:rPr>
          <w:rFonts w:cs="David" w:hint="cs"/>
          <w:rtl/>
        </w:rPr>
      </w:pPr>
      <w:r w:rsidRPr="00C20D46">
        <w:rPr>
          <w:rFonts w:cs="David"/>
        </w:rPr>
        <w:tab/>
      </w:r>
      <w:r w:rsidRPr="00C20D46">
        <w:rPr>
          <w:rFonts w:cs="David" w:hint="cs"/>
          <w:rtl/>
        </w:rPr>
        <w:t xml:space="preserve">לא. </w:t>
      </w:r>
    </w:p>
    <w:p w14:paraId="682D5DB3" w14:textId="77777777" w:rsidR="00C20D46" w:rsidRPr="00C20D46" w:rsidRDefault="00C20D46" w:rsidP="00C20D46">
      <w:pPr>
        <w:bidi/>
        <w:rPr>
          <w:rFonts w:cs="David" w:hint="cs"/>
          <w:rtl/>
        </w:rPr>
      </w:pPr>
    </w:p>
    <w:p w14:paraId="2F7088D3"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0B3DD69B" w14:textId="77777777" w:rsidR="00C20D46" w:rsidRPr="00C20D46" w:rsidRDefault="00C20D46" w:rsidP="00C20D46">
      <w:pPr>
        <w:bidi/>
        <w:rPr>
          <w:rFonts w:cs="David" w:hint="cs"/>
          <w:rtl/>
        </w:rPr>
      </w:pPr>
    </w:p>
    <w:p w14:paraId="5E5EA484" w14:textId="77777777" w:rsidR="00C20D46" w:rsidRPr="00C20D46" w:rsidRDefault="00C20D46" w:rsidP="00C20D46">
      <w:pPr>
        <w:bidi/>
        <w:rPr>
          <w:rFonts w:cs="David" w:hint="cs"/>
          <w:rtl/>
        </w:rPr>
      </w:pPr>
      <w:r w:rsidRPr="00C20D46">
        <w:rPr>
          <w:rFonts w:cs="David" w:hint="cs"/>
          <w:rtl/>
        </w:rPr>
        <w:tab/>
        <w:t xml:space="preserve"> אני לא מבין.</w:t>
      </w:r>
    </w:p>
    <w:p w14:paraId="6FDA3C3C" w14:textId="77777777" w:rsidR="00C20D46" w:rsidRPr="00C20D46" w:rsidRDefault="00C20D46" w:rsidP="00C20D46">
      <w:pPr>
        <w:bidi/>
        <w:rPr>
          <w:rFonts w:cs="David" w:hint="cs"/>
          <w:rtl/>
        </w:rPr>
      </w:pPr>
    </w:p>
    <w:p w14:paraId="2245B34C" w14:textId="77777777" w:rsidR="00C20D46" w:rsidRPr="00C20D46" w:rsidRDefault="00C20D46" w:rsidP="00C20D46">
      <w:pPr>
        <w:bidi/>
        <w:rPr>
          <w:rFonts w:cs="David" w:hint="cs"/>
          <w:rtl/>
        </w:rPr>
      </w:pPr>
      <w:r w:rsidRPr="00C20D46">
        <w:rPr>
          <w:rFonts w:cs="David" w:hint="cs"/>
          <w:u w:val="single"/>
          <w:rtl/>
        </w:rPr>
        <w:t>אסתרינה טרטמן:</w:t>
      </w:r>
    </w:p>
    <w:p w14:paraId="66FC3ADB" w14:textId="77777777" w:rsidR="00C20D46" w:rsidRPr="00C20D46" w:rsidRDefault="00C20D46" w:rsidP="00C20D46">
      <w:pPr>
        <w:bidi/>
        <w:rPr>
          <w:rFonts w:cs="David" w:hint="cs"/>
          <w:rtl/>
        </w:rPr>
      </w:pPr>
    </w:p>
    <w:p w14:paraId="756AD200" w14:textId="77777777" w:rsidR="00C20D46" w:rsidRPr="00C20D46" w:rsidRDefault="00C20D46" w:rsidP="00C20D46">
      <w:pPr>
        <w:bidi/>
        <w:rPr>
          <w:rFonts w:cs="David" w:hint="cs"/>
          <w:rtl/>
        </w:rPr>
      </w:pPr>
      <w:r w:rsidRPr="00C20D46">
        <w:rPr>
          <w:rFonts w:cs="David" w:hint="cs"/>
          <w:rtl/>
        </w:rPr>
        <w:tab/>
        <w:t>גם זה וגם זה לא נותן מענה, אז אולי תפני את האצבע מה כן נותן מענה.</w:t>
      </w:r>
    </w:p>
    <w:p w14:paraId="1E07402A" w14:textId="77777777" w:rsidR="00C20D46" w:rsidRPr="00C20D46" w:rsidRDefault="00C20D46" w:rsidP="00C20D46">
      <w:pPr>
        <w:bidi/>
        <w:rPr>
          <w:rFonts w:cs="David" w:hint="cs"/>
          <w:rtl/>
        </w:rPr>
      </w:pPr>
    </w:p>
    <w:p w14:paraId="17354FF8" w14:textId="77777777" w:rsidR="00C20D46" w:rsidRPr="00C20D46" w:rsidRDefault="00C20D46" w:rsidP="00C20D46">
      <w:pPr>
        <w:bidi/>
        <w:rPr>
          <w:rFonts w:cs="David"/>
          <w:u w:val="single"/>
        </w:rPr>
      </w:pPr>
      <w:r w:rsidRPr="00C20D46">
        <w:rPr>
          <w:rFonts w:cs="David" w:hint="eastAsia"/>
          <w:u w:val="single"/>
          <w:rtl/>
        </w:rPr>
        <w:t>אסתר</w:t>
      </w:r>
      <w:r w:rsidRPr="00C20D46">
        <w:rPr>
          <w:rFonts w:cs="David"/>
          <w:u w:val="single"/>
          <w:rtl/>
        </w:rPr>
        <w:t xml:space="preserve"> אפרת סמילג:</w:t>
      </w:r>
    </w:p>
    <w:p w14:paraId="7349A639" w14:textId="77777777" w:rsidR="00C20D46" w:rsidRPr="00C20D46" w:rsidRDefault="00C20D46" w:rsidP="00C20D46">
      <w:pPr>
        <w:bidi/>
        <w:rPr>
          <w:rFonts w:cs="David"/>
          <w:rtl/>
        </w:rPr>
      </w:pPr>
    </w:p>
    <w:p w14:paraId="6B7ABD55" w14:textId="77777777" w:rsidR="00C20D46" w:rsidRPr="00C20D46" w:rsidRDefault="00C20D46" w:rsidP="00C20D46">
      <w:pPr>
        <w:bidi/>
        <w:rPr>
          <w:rFonts w:cs="David" w:hint="cs"/>
          <w:rtl/>
        </w:rPr>
      </w:pPr>
      <w:r w:rsidRPr="00C20D46">
        <w:rPr>
          <w:rFonts w:cs="David"/>
        </w:rPr>
        <w:tab/>
      </w:r>
      <w:r w:rsidRPr="00C20D46">
        <w:rPr>
          <w:rFonts w:cs="David" w:hint="cs"/>
          <w:rtl/>
        </w:rPr>
        <w:t>האופציה היא הסמכות לעשות הסכמים, היא סמכות של הממשלה והסמכות הזו נשארת. בחוק הקיים יש קביעה מתי הממשלה צריכה להביא נושא לכנסת ומתי למשאל עם, הממשלה מחויבת לעמוד בתנאי הזה, לפי מה שכתוב בחוק. אני לא חושבת שיש מקום לפרט יותר או לעשות חוק מיוחד לרמת הגולן ואני חושבת שאין כאן אף סעיף מילוט וצריך להיות. צריך להיות לפחות שהכנסת תהיה מוסמכת לשנות להחליט על כל מיני אופציות שלא יעשו את כל הפרוצדורה או שזה ייקח הרבה פחות, יש לי הרבה הצעות מעשיות.</w:t>
      </w:r>
    </w:p>
    <w:p w14:paraId="5EBE63FB" w14:textId="77777777" w:rsidR="00C20D46" w:rsidRPr="00C20D46" w:rsidRDefault="00C20D46" w:rsidP="00C20D46">
      <w:pPr>
        <w:bidi/>
        <w:rPr>
          <w:rFonts w:cs="David" w:hint="cs"/>
          <w:rtl/>
        </w:rPr>
      </w:pPr>
    </w:p>
    <w:p w14:paraId="490E88FF" w14:textId="77777777" w:rsidR="00C20D46" w:rsidRPr="00C20D46" w:rsidRDefault="00C20D46" w:rsidP="00C20D46">
      <w:pPr>
        <w:bidi/>
        <w:rPr>
          <w:rFonts w:cs="David" w:hint="cs"/>
          <w:u w:val="single"/>
          <w:rtl/>
        </w:rPr>
      </w:pPr>
      <w:r w:rsidRPr="00C20D46">
        <w:rPr>
          <w:rFonts w:cs="David" w:hint="cs"/>
          <w:u w:val="single"/>
          <w:rtl/>
        </w:rPr>
        <w:t>היו"ר דוד טל:</w:t>
      </w:r>
    </w:p>
    <w:p w14:paraId="4DAA7F4B" w14:textId="77777777" w:rsidR="00C20D46" w:rsidRPr="00C20D46" w:rsidRDefault="00C20D46" w:rsidP="00C20D46">
      <w:pPr>
        <w:bidi/>
        <w:rPr>
          <w:rFonts w:cs="David" w:hint="cs"/>
          <w:rtl/>
        </w:rPr>
      </w:pPr>
    </w:p>
    <w:p w14:paraId="20E2463A" w14:textId="77777777" w:rsidR="00C20D46" w:rsidRPr="00C20D46" w:rsidRDefault="00C20D46" w:rsidP="00C20D46">
      <w:pPr>
        <w:bidi/>
        <w:rPr>
          <w:rFonts w:cs="David" w:hint="cs"/>
          <w:rtl/>
        </w:rPr>
      </w:pPr>
      <w:r w:rsidRPr="00C20D46">
        <w:rPr>
          <w:rFonts w:cs="David" w:hint="cs"/>
          <w:rtl/>
        </w:rPr>
        <w:tab/>
        <w:t>תעבירי אותם בבקשה ליועצת המשפטית שלנו, נתייחס לכך בכובד ראש. מעבר לכך, לאחר שנסיים לגבש את זה, נפיץ את זה למשרדי הממשלה השונים ואז תוכלו להעיר את ההערות שלכם, נדון בהם, מה שאפשר לאמץ וצריך לאמץ, נאמץ, מה שנחשוב שצריך לדחות, נדחה. הממשלה תרצה-תצביע בעד, לא תרצה-תתנגד.</w:t>
      </w:r>
    </w:p>
    <w:p w14:paraId="23ACDAB7" w14:textId="77777777" w:rsidR="00C20D46" w:rsidRPr="00C20D46" w:rsidRDefault="00C20D46" w:rsidP="00C20D46">
      <w:pPr>
        <w:bidi/>
        <w:rPr>
          <w:rFonts w:cs="David" w:hint="cs"/>
          <w:rtl/>
        </w:rPr>
      </w:pPr>
    </w:p>
    <w:p w14:paraId="394F686F" w14:textId="77777777" w:rsidR="00C20D46" w:rsidRPr="00C20D46" w:rsidRDefault="00C20D46" w:rsidP="00C20D46">
      <w:pPr>
        <w:bidi/>
        <w:rPr>
          <w:rFonts w:cs="David"/>
          <w:u w:val="single"/>
        </w:rPr>
      </w:pPr>
      <w:r w:rsidRPr="00C20D46">
        <w:rPr>
          <w:rFonts w:cs="David" w:hint="eastAsia"/>
          <w:u w:val="single"/>
          <w:rtl/>
        </w:rPr>
        <w:t>אסתר</w:t>
      </w:r>
      <w:r w:rsidRPr="00C20D46">
        <w:rPr>
          <w:rFonts w:cs="David"/>
          <w:u w:val="single"/>
          <w:rtl/>
        </w:rPr>
        <w:t xml:space="preserve"> אפרת סמילג:</w:t>
      </w:r>
    </w:p>
    <w:p w14:paraId="36664EE1" w14:textId="77777777" w:rsidR="00C20D46" w:rsidRPr="00C20D46" w:rsidRDefault="00C20D46" w:rsidP="00C20D46">
      <w:pPr>
        <w:bidi/>
        <w:rPr>
          <w:rFonts w:cs="David"/>
          <w:rtl/>
        </w:rPr>
      </w:pPr>
    </w:p>
    <w:p w14:paraId="0DECDE70" w14:textId="77777777" w:rsidR="00C20D46" w:rsidRPr="00C20D46" w:rsidRDefault="00C20D46" w:rsidP="00C20D46">
      <w:pPr>
        <w:bidi/>
        <w:rPr>
          <w:rFonts w:cs="David" w:hint="cs"/>
          <w:rtl/>
        </w:rPr>
      </w:pPr>
      <w:r w:rsidRPr="00C20D46">
        <w:rPr>
          <w:rFonts w:cs="David"/>
        </w:rPr>
        <w:tab/>
      </w:r>
      <w:r w:rsidRPr="00C20D46">
        <w:rPr>
          <w:rFonts w:cs="David" w:hint="cs"/>
          <w:rtl/>
        </w:rPr>
        <w:t>ברור שהממשלה מתנגדת, היא התנגדה מראש, אבל אני חושבת שכדאי שיהיה ברור למה, שזה לא מעשי.</w:t>
      </w:r>
    </w:p>
    <w:p w14:paraId="531E3A37" w14:textId="77777777" w:rsidR="00C20D46" w:rsidRPr="00C20D46" w:rsidRDefault="00C20D46" w:rsidP="00C20D46">
      <w:pPr>
        <w:bidi/>
        <w:rPr>
          <w:rFonts w:cs="David" w:hint="cs"/>
          <w:rtl/>
        </w:rPr>
      </w:pPr>
    </w:p>
    <w:p w14:paraId="49AC2D6A" w14:textId="77777777" w:rsidR="00C20D46" w:rsidRPr="00C20D46" w:rsidRDefault="00C20D46" w:rsidP="00C20D46">
      <w:pPr>
        <w:bidi/>
        <w:rPr>
          <w:rFonts w:cs="David" w:hint="cs"/>
          <w:u w:val="single"/>
          <w:rtl/>
        </w:rPr>
      </w:pPr>
      <w:r w:rsidRPr="00C20D46">
        <w:rPr>
          <w:rFonts w:cs="David" w:hint="cs"/>
          <w:u w:val="single"/>
          <w:rtl/>
        </w:rPr>
        <w:t>היו"ר דוד טל:</w:t>
      </w:r>
    </w:p>
    <w:p w14:paraId="6D5728C0" w14:textId="77777777" w:rsidR="00C20D46" w:rsidRPr="00C20D46" w:rsidRDefault="00C20D46" w:rsidP="00C20D46">
      <w:pPr>
        <w:bidi/>
        <w:rPr>
          <w:rFonts w:cs="David" w:hint="cs"/>
          <w:rtl/>
        </w:rPr>
      </w:pPr>
    </w:p>
    <w:p w14:paraId="43C34782" w14:textId="77777777" w:rsidR="00C20D46" w:rsidRPr="00C20D46" w:rsidRDefault="00C20D46" w:rsidP="00C20D46">
      <w:pPr>
        <w:bidi/>
        <w:rPr>
          <w:rFonts w:cs="David" w:hint="cs"/>
          <w:rtl/>
        </w:rPr>
      </w:pPr>
      <w:r w:rsidRPr="00C20D46">
        <w:rPr>
          <w:rFonts w:cs="David" w:hint="cs"/>
          <w:rtl/>
        </w:rPr>
        <w:tab/>
        <w:t>אני ראיתי דווקא שמרכיבי הממשלה השונים בכנסת הצביעו בעד הצעת החוק.</w:t>
      </w:r>
    </w:p>
    <w:p w14:paraId="359B2683" w14:textId="77777777" w:rsidR="00C20D46" w:rsidRPr="00C20D46" w:rsidRDefault="00C20D46" w:rsidP="00C20D46">
      <w:pPr>
        <w:bidi/>
        <w:rPr>
          <w:rFonts w:cs="David" w:hint="cs"/>
          <w:rtl/>
        </w:rPr>
      </w:pPr>
    </w:p>
    <w:p w14:paraId="1C2132BA"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40A3D9D2" w14:textId="77777777" w:rsidR="00C20D46" w:rsidRPr="00C20D46" w:rsidRDefault="00C20D46" w:rsidP="00C20D46">
      <w:pPr>
        <w:bidi/>
        <w:rPr>
          <w:rFonts w:cs="David" w:hint="cs"/>
          <w:rtl/>
        </w:rPr>
      </w:pPr>
    </w:p>
    <w:p w14:paraId="68E8155E" w14:textId="77777777" w:rsidR="00C20D46" w:rsidRPr="00C20D46" w:rsidRDefault="00C20D46" w:rsidP="00C20D46">
      <w:pPr>
        <w:bidi/>
        <w:rPr>
          <w:rFonts w:cs="David" w:hint="cs"/>
          <w:rtl/>
        </w:rPr>
      </w:pPr>
      <w:r w:rsidRPr="00C20D46">
        <w:rPr>
          <w:rFonts w:cs="David" w:hint="cs"/>
          <w:rtl/>
        </w:rPr>
        <w:tab/>
        <w:t xml:space="preserve"> ועדת השרים לחקיקה התנגדה? למה לא אמרו לי את זה לפני שהביאו את זה לקריאה ראשונה? אמרו לי שיש תנאים.</w:t>
      </w:r>
    </w:p>
    <w:p w14:paraId="2A88AD50" w14:textId="77777777" w:rsidR="00C20D46" w:rsidRPr="00C20D46" w:rsidRDefault="00C20D46" w:rsidP="00C20D46">
      <w:pPr>
        <w:bidi/>
        <w:rPr>
          <w:rFonts w:cs="David" w:hint="cs"/>
          <w:rtl/>
        </w:rPr>
      </w:pPr>
    </w:p>
    <w:p w14:paraId="586D9AB2" w14:textId="77777777" w:rsidR="00C20D46" w:rsidRPr="00C20D46" w:rsidRDefault="00C20D46" w:rsidP="00C20D46">
      <w:pPr>
        <w:bidi/>
        <w:rPr>
          <w:rFonts w:cs="David" w:hint="cs"/>
          <w:u w:val="single"/>
          <w:rtl/>
        </w:rPr>
      </w:pPr>
      <w:r w:rsidRPr="00C20D46">
        <w:rPr>
          <w:rFonts w:cs="David" w:hint="cs"/>
          <w:u w:val="single"/>
          <w:rtl/>
        </w:rPr>
        <w:t>ארבל אסטרחן:</w:t>
      </w:r>
    </w:p>
    <w:p w14:paraId="7FD4872F" w14:textId="77777777" w:rsidR="00C20D46" w:rsidRPr="00C20D46" w:rsidRDefault="00C20D46" w:rsidP="00C20D46">
      <w:pPr>
        <w:bidi/>
        <w:rPr>
          <w:rFonts w:cs="David" w:hint="cs"/>
          <w:rtl/>
        </w:rPr>
      </w:pPr>
    </w:p>
    <w:p w14:paraId="17532531" w14:textId="77777777" w:rsidR="00C20D46" w:rsidRPr="00C20D46" w:rsidRDefault="00C20D46" w:rsidP="00C20D46">
      <w:pPr>
        <w:bidi/>
        <w:rPr>
          <w:rFonts w:cs="David" w:hint="cs"/>
          <w:rtl/>
        </w:rPr>
      </w:pPr>
      <w:r w:rsidRPr="00C20D46">
        <w:rPr>
          <w:rFonts w:cs="David" w:hint="cs"/>
          <w:rtl/>
        </w:rPr>
        <w:tab/>
        <w:t xml:space="preserve">בעמוד 12 סעיף 14, עובר על חוק מימון מפלגות , היות וסוכם שלא יהיה מימון, שזו תהיה שנה רגילה, מצאנו שכנראה לא צריך לקבוע שום הוראות מיוחדות לחוק מימון מפלגות, רק שבסוף החוק יש סעיף שעוסק בהסעת בוחרים. היום בוחרים יכולים לקבל הסעה חינם מהמדינה, כתוב שבשם בחירות, צריך לעשות התאמה שזה יחול גם על משאל עם. </w:t>
      </w:r>
    </w:p>
    <w:p w14:paraId="6BC679E0" w14:textId="77777777" w:rsidR="00C20D46" w:rsidRPr="00C20D46" w:rsidRDefault="00C20D46" w:rsidP="00C20D46">
      <w:pPr>
        <w:bidi/>
        <w:rPr>
          <w:rFonts w:cs="David" w:hint="cs"/>
          <w:rtl/>
        </w:rPr>
      </w:pPr>
    </w:p>
    <w:p w14:paraId="383E859B" w14:textId="77777777" w:rsidR="00C20D46" w:rsidRDefault="00C20D46" w:rsidP="00C20D46">
      <w:pPr>
        <w:bidi/>
        <w:rPr>
          <w:rFonts w:cs="David" w:hint="cs"/>
          <w:rtl/>
        </w:rPr>
      </w:pPr>
      <w:r w:rsidRPr="00C20D46">
        <w:rPr>
          <w:rFonts w:cs="David" w:hint="cs"/>
          <w:rtl/>
        </w:rPr>
        <w:tab/>
      </w:r>
    </w:p>
    <w:p w14:paraId="51984F45" w14:textId="77777777" w:rsidR="00C20D46" w:rsidRDefault="00C20D46" w:rsidP="00C20D46">
      <w:pPr>
        <w:bidi/>
        <w:rPr>
          <w:rFonts w:cs="David" w:hint="cs"/>
          <w:rtl/>
        </w:rPr>
      </w:pPr>
    </w:p>
    <w:p w14:paraId="5B25DA3D" w14:textId="77777777" w:rsidR="00C20D46" w:rsidRDefault="00C20D46" w:rsidP="00C20D46">
      <w:pPr>
        <w:bidi/>
        <w:rPr>
          <w:rFonts w:cs="David" w:hint="cs"/>
          <w:rtl/>
        </w:rPr>
      </w:pPr>
    </w:p>
    <w:p w14:paraId="56323DA3" w14:textId="77777777" w:rsidR="00C20D46" w:rsidRDefault="00C20D46" w:rsidP="00C20D46">
      <w:pPr>
        <w:bidi/>
        <w:rPr>
          <w:rFonts w:cs="David" w:hint="cs"/>
          <w:rtl/>
        </w:rPr>
      </w:pPr>
    </w:p>
    <w:p w14:paraId="60736A22" w14:textId="77777777" w:rsidR="00C20D46" w:rsidRDefault="00C20D46" w:rsidP="00C20D46">
      <w:pPr>
        <w:bidi/>
        <w:rPr>
          <w:rFonts w:cs="David" w:hint="cs"/>
          <w:rtl/>
        </w:rPr>
      </w:pPr>
    </w:p>
    <w:p w14:paraId="46BB84F9" w14:textId="77777777" w:rsidR="00C20D46" w:rsidRDefault="00C20D46" w:rsidP="00C20D46">
      <w:pPr>
        <w:bidi/>
        <w:rPr>
          <w:rFonts w:cs="David" w:hint="cs"/>
          <w:rtl/>
        </w:rPr>
      </w:pPr>
    </w:p>
    <w:p w14:paraId="22E93081" w14:textId="77777777" w:rsidR="00C20D46" w:rsidRPr="00C20D46" w:rsidRDefault="00C20D46" w:rsidP="00C20D46">
      <w:pPr>
        <w:bidi/>
        <w:rPr>
          <w:rFonts w:cs="David" w:hint="cs"/>
          <w:rtl/>
        </w:rPr>
      </w:pPr>
      <w:r w:rsidRPr="00C20D46">
        <w:rPr>
          <w:rFonts w:cs="David" w:hint="cs"/>
          <w:rtl/>
        </w:rPr>
        <w:t>התאמה דומה לעשות לחוק מיסוי תשלומים בתקופת בחירות, שקובע הוראות מיוחדות על מיסוי, תשלומים שמקבלים מאנשים שעובדים במערכת הבחירות. לקבוע שאותם הוראות יחולו על מי שעובד בהקשר של משאל עם.</w:t>
      </w:r>
    </w:p>
    <w:p w14:paraId="66F69BDA" w14:textId="77777777" w:rsidR="00C20D46" w:rsidRPr="00C20D46" w:rsidRDefault="00C20D46" w:rsidP="00C20D46">
      <w:pPr>
        <w:bidi/>
        <w:rPr>
          <w:rFonts w:cs="David" w:hint="cs"/>
          <w:rtl/>
        </w:rPr>
      </w:pPr>
    </w:p>
    <w:p w14:paraId="1DC5F5FB" w14:textId="77777777" w:rsidR="00C20D46" w:rsidRPr="00C20D46" w:rsidRDefault="00C20D46" w:rsidP="00C20D46">
      <w:pPr>
        <w:bidi/>
        <w:rPr>
          <w:rFonts w:cs="David" w:hint="cs"/>
          <w:rtl/>
        </w:rPr>
      </w:pPr>
      <w:r w:rsidRPr="00C20D46">
        <w:rPr>
          <w:rFonts w:cs="David" w:hint="cs"/>
          <w:rtl/>
        </w:rPr>
        <w:tab/>
        <w:t>כנ"ל סעיף 18 שמדבר על תיקון חוק שירות המדינה סיוג פעילות מפלגתית ומגבית כספים שמגביל עובדי מדינה לעסוק בפעילות מפלגתית, יחול גם על משאל עם. סעיפים 16 ו- 17, סעיף 16 מדבר על הסכם חד שצדדי, בישיבה הקודמת דובר על להקדים ותו, לא עשינו את זה כרגע בנוסח הזה, אני אגיד מה הסיבה שהוא כאן, כל החוק מדבר על הסכם, חשבנו שנכון לעשות הוראה שאם יש החלטת משמלה חד צדדית, שלפיה המשפט השיפוט והמנהל לא יחולו על רמת הגולן, גם בלי הסכם, היא ל תהיה בתוקף אלא לאחר אישור הכנסת ואישור משאל עם לפי הוראות כל החוק הזה. לכן שמנו אותו בסוף, ננסה לראות אם אפשר לשים אותו בהתחלה כפי שדובר כאן, אבל מבחינה מהותית זה לא ממש משנה איפה מיקום הסעיף, המהות נשארת.</w:t>
      </w:r>
    </w:p>
    <w:p w14:paraId="4E7A545B" w14:textId="77777777" w:rsidR="00C20D46" w:rsidRPr="00C20D46" w:rsidRDefault="00C20D46" w:rsidP="00C20D46">
      <w:pPr>
        <w:bidi/>
        <w:rPr>
          <w:rFonts w:cs="David" w:hint="cs"/>
          <w:rtl/>
        </w:rPr>
      </w:pPr>
    </w:p>
    <w:p w14:paraId="46030D69"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E2653A0" w14:textId="77777777" w:rsidR="00C20D46" w:rsidRPr="00C20D46" w:rsidRDefault="00C20D46" w:rsidP="00C20D46">
      <w:pPr>
        <w:bidi/>
        <w:rPr>
          <w:rFonts w:cs="David" w:hint="cs"/>
          <w:rtl/>
        </w:rPr>
      </w:pPr>
    </w:p>
    <w:p w14:paraId="1F632334" w14:textId="77777777" w:rsidR="00C20D46" w:rsidRPr="00C20D46" w:rsidRDefault="00C20D46" w:rsidP="00C20D46">
      <w:pPr>
        <w:bidi/>
        <w:rPr>
          <w:rFonts w:cs="David" w:hint="cs"/>
          <w:rtl/>
        </w:rPr>
      </w:pPr>
      <w:r w:rsidRPr="00C20D46">
        <w:rPr>
          <w:rFonts w:cs="David" w:hint="cs"/>
          <w:rtl/>
        </w:rPr>
        <w:tab/>
        <w:t xml:space="preserve"> אני לא בטוח שהסעיף יפה, אבל גראפית זה יותר יפה שיהיה בהתחלה.</w:t>
      </w:r>
    </w:p>
    <w:p w14:paraId="394A41F4" w14:textId="77777777" w:rsidR="00C20D46" w:rsidRPr="00C20D46" w:rsidRDefault="00C20D46" w:rsidP="00C20D46">
      <w:pPr>
        <w:bidi/>
        <w:rPr>
          <w:rFonts w:cs="David" w:hint="cs"/>
          <w:rtl/>
        </w:rPr>
      </w:pPr>
      <w:r w:rsidRPr="00C20D46">
        <w:rPr>
          <w:rFonts w:cs="David" w:hint="cs"/>
          <w:rtl/>
        </w:rPr>
        <w:t xml:space="preserve"> </w:t>
      </w:r>
    </w:p>
    <w:p w14:paraId="70D11317" w14:textId="77777777" w:rsidR="00C20D46" w:rsidRPr="00C20D46" w:rsidRDefault="00C20D46" w:rsidP="00C20D46">
      <w:pPr>
        <w:bidi/>
        <w:rPr>
          <w:rFonts w:cs="David" w:hint="cs"/>
          <w:u w:val="single"/>
          <w:rtl/>
        </w:rPr>
      </w:pPr>
      <w:r w:rsidRPr="00C20D46">
        <w:rPr>
          <w:rFonts w:cs="David" w:hint="cs"/>
          <w:u w:val="single"/>
          <w:rtl/>
        </w:rPr>
        <w:t>ארבל אסטרחן:</w:t>
      </w:r>
    </w:p>
    <w:p w14:paraId="1FD65750" w14:textId="77777777" w:rsidR="00C20D46" w:rsidRPr="00C20D46" w:rsidRDefault="00C20D46" w:rsidP="00C20D46">
      <w:pPr>
        <w:bidi/>
        <w:rPr>
          <w:rFonts w:cs="David" w:hint="cs"/>
          <w:rtl/>
        </w:rPr>
      </w:pPr>
    </w:p>
    <w:p w14:paraId="7CE05893" w14:textId="77777777" w:rsidR="00C20D46" w:rsidRPr="00C20D46" w:rsidRDefault="00C20D46" w:rsidP="00C20D46">
      <w:pPr>
        <w:bidi/>
        <w:rPr>
          <w:rFonts w:cs="David" w:hint="cs"/>
          <w:rtl/>
        </w:rPr>
      </w:pPr>
      <w:r w:rsidRPr="00C20D46">
        <w:rPr>
          <w:rFonts w:cs="David" w:hint="cs"/>
          <w:rtl/>
        </w:rPr>
        <w:tab/>
        <w:t xml:space="preserve"> אז בכל מקום יצטרכו להגיד "הסכם או החלטה", בעוד שאחרת בכל החוק כתוב "הסכם" ובסוף אומרים שזה יחול גם על החלטה.</w:t>
      </w:r>
    </w:p>
    <w:p w14:paraId="45B2E84D" w14:textId="77777777" w:rsidR="00C20D46" w:rsidRPr="00C20D46" w:rsidRDefault="00C20D46" w:rsidP="00C20D46">
      <w:pPr>
        <w:bidi/>
        <w:rPr>
          <w:rFonts w:cs="David" w:hint="cs"/>
          <w:rtl/>
        </w:rPr>
      </w:pPr>
    </w:p>
    <w:p w14:paraId="7B86B733" w14:textId="77777777" w:rsidR="00C20D46" w:rsidRPr="00C20D46" w:rsidRDefault="00C20D46" w:rsidP="00C20D46">
      <w:pPr>
        <w:bidi/>
        <w:rPr>
          <w:rFonts w:cs="David"/>
          <w:u w:val="single"/>
        </w:rPr>
      </w:pPr>
      <w:r w:rsidRPr="00C20D46">
        <w:rPr>
          <w:rFonts w:cs="David" w:hint="eastAsia"/>
          <w:u w:val="single"/>
          <w:rtl/>
        </w:rPr>
        <w:t>אסתר</w:t>
      </w:r>
      <w:r w:rsidRPr="00C20D46">
        <w:rPr>
          <w:rFonts w:cs="David"/>
          <w:u w:val="single"/>
          <w:rtl/>
        </w:rPr>
        <w:t xml:space="preserve"> אפרת סמילג:</w:t>
      </w:r>
    </w:p>
    <w:p w14:paraId="7A2F0893" w14:textId="77777777" w:rsidR="00C20D46" w:rsidRPr="00C20D46" w:rsidRDefault="00C20D46" w:rsidP="00C20D46">
      <w:pPr>
        <w:bidi/>
        <w:rPr>
          <w:rFonts w:cs="David"/>
          <w:rtl/>
        </w:rPr>
      </w:pPr>
    </w:p>
    <w:p w14:paraId="7968E2B7" w14:textId="77777777" w:rsidR="00C20D46" w:rsidRPr="00C20D46" w:rsidRDefault="00C20D46" w:rsidP="00C20D46">
      <w:pPr>
        <w:bidi/>
        <w:rPr>
          <w:rFonts w:cs="David" w:hint="cs"/>
          <w:rtl/>
        </w:rPr>
      </w:pPr>
      <w:r w:rsidRPr="00C20D46">
        <w:rPr>
          <w:rFonts w:cs="David"/>
        </w:rPr>
        <w:tab/>
      </w:r>
      <w:r w:rsidRPr="00C20D46">
        <w:rPr>
          <w:rFonts w:cs="David" w:hint="cs"/>
          <w:rtl/>
        </w:rPr>
        <w:t>תגדירי בהתחלה החלטה או הסכם, להלן-הסכם.</w:t>
      </w:r>
    </w:p>
    <w:p w14:paraId="47CE754D" w14:textId="77777777" w:rsidR="00C20D46" w:rsidRPr="00C20D46" w:rsidRDefault="00C20D46" w:rsidP="00C20D46">
      <w:pPr>
        <w:bidi/>
        <w:rPr>
          <w:rFonts w:cs="David" w:hint="cs"/>
          <w:rtl/>
        </w:rPr>
      </w:pPr>
      <w:r w:rsidRPr="00C20D46">
        <w:rPr>
          <w:rFonts w:cs="David" w:hint="cs"/>
          <w:rtl/>
        </w:rPr>
        <w:t xml:space="preserve"> </w:t>
      </w:r>
    </w:p>
    <w:p w14:paraId="5676D753" w14:textId="77777777" w:rsidR="00C20D46" w:rsidRPr="00C20D46" w:rsidRDefault="00C20D46" w:rsidP="00C20D46">
      <w:pPr>
        <w:bidi/>
        <w:rPr>
          <w:rFonts w:cs="David" w:hint="cs"/>
          <w:u w:val="single"/>
          <w:rtl/>
        </w:rPr>
      </w:pPr>
      <w:r w:rsidRPr="00C20D46">
        <w:rPr>
          <w:rFonts w:cs="David" w:hint="cs"/>
          <w:u w:val="single"/>
          <w:rtl/>
        </w:rPr>
        <w:t>ארבל אסטרחן:</w:t>
      </w:r>
    </w:p>
    <w:p w14:paraId="282F6884" w14:textId="77777777" w:rsidR="00C20D46" w:rsidRPr="00C20D46" w:rsidRDefault="00C20D46" w:rsidP="00C20D46">
      <w:pPr>
        <w:bidi/>
        <w:rPr>
          <w:rFonts w:cs="David" w:hint="cs"/>
          <w:rtl/>
        </w:rPr>
      </w:pPr>
    </w:p>
    <w:p w14:paraId="3DC94FDE" w14:textId="77777777" w:rsidR="00C20D46" w:rsidRPr="00C20D46" w:rsidRDefault="00C20D46" w:rsidP="00C20D46">
      <w:pPr>
        <w:bidi/>
        <w:rPr>
          <w:rFonts w:cs="David" w:hint="cs"/>
          <w:rtl/>
        </w:rPr>
      </w:pPr>
      <w:r w:rsidRPr="00C20D46">
        <w:rPr>
          <w:rFonts w:cs="David" w:hint="cs"/>
          <w:rtl/>
        </w:rPr>
        <w:tab/>
        <w:t xml:space="preserve"> בסעיף 17, היות וכרגע מדובר רק על רמת הגולן אז הוא נכנס לחוק של 99 ומחריג את שטח רמת הגולן מאותו חוק של 99 .ראש הממשלה ממונה על ביצועו של חוק זה, זה הסעיף האחרון.</w:t>
      </w:r>
    </w:p>
    <w:p w14:paraId="6F09CF2A" w14:textId="77777777" w:rsidR="00C20D46" w:rsidRPr="00C20D46" w:rsidRDefault="00C20D46" w:rsidP="00C20D46">
      <w:pPr>
        <w:bidi/>
        <w:rPr>
          <w:rFonts w:cs="David" w:hint="cs"/>
          <w:rtl/>
        </w:rPr>
      </w:pPr>
      <w:r w:rsidRPr="00C20D46">
        <w:rPr>
          <w:rFonts w:cs="David" w:hint="cs"/>
          <w:rtl/>
        </w:rPr>
        <w:t xml:space="preserve"> </w:t>
      </w:r>
    </w:p>
    <w:p w14:paraId="665D5E17" w14:textId="77777777" w:rsidR="00C20D46" w:rsidRPr="00C20D46" w:rsidRDefault="00C20D46" w:rsidP="00C20D46">
      <w:pPr>
        <w:bidi/>
        <w:rPr>
          <w:rFonts w:cs="David" w:hint="cs"/>
          <w:rtl/>
        </w:rPr>
      </w:pPr>
      <w:r w:rsidRPr="00C20D46">
        <w:rPr>
          <w:rFonts w:cs="David" w:hint="cs"/>
          <w:u w:val="single"/>
          <w:rtl/>
        </w:rPr>
        <w:t>היו"ר דוד טל:</w:t>
      </w:r>
    </w:p>
    <w:p w14:paraId="26EF7E7C" w14:textId="77777777" w:rsidR="00C20D46" w:rsidRPr="00C20D46" w:rsidRDefault="00C20D46" w:rsidP="00C20D46">
      <w:pPr>
        <w:bidi/>
        <w:rPr>
          <w:rFonts w:cs="David" w:hint="cs"/>
          <w:rtl/>
        </w:rPr>
      </w:pPr>
    </w:p>
    <w:p w14:paraId="4CD424A0" w14:textId="77777777" w:rsidR="00C20D46" w:rsidRPr="00C20D46" w:rsidRDefault="00C20D46" w:rsidP="00C20D46">
      <w:pPr>
        <w:bidi/>
        <w:rPr>
          <w:rFonts w:cs="David" w:hint="cs"/>
          <w:rtl/>
        </w:rPr>
      </w:pPr>
      <w:r w:rsidRPr="00C20D46">
        <w:rPr>
          <w:rFonts w:cs="David" w:hint="cs"/>
          <w:rtl/>
        </w:rPr>
        <w:tab/>
        <w:t>תודה. הרב לוי, בנושא ירושלים אדוני סבור שהחוק הזה צריך לחול גם על ירושלים ועל כל שטח?</w:t>
      </w:r>
    </w:p>
    <w:p w14:paraId="018DF634" w14:textId="77777777" w:rsidR="00C20D46" w:rsidRPr="00C20D46" w:rsidRDefault="00C20D46" w:rsidP="00C20D46">
      <w:pPr>
        <w:bidi/>
        <w:rPr>
          <w:rFonts w:cs="David" w:hint="cs"/>
          <w:rtl/>
        </w:rPr>
      </w:pPr>
    </w:p>
    <w:p w14:paraId="3E2AE7D5" w14:textId="77777777" w:rsidR="00C20D46" w:rsidRPr="00C20D46" w:rsidRDefault="00C20D46" w:rsidP="00C20D46">
      <w:pPr>
        <w:bidi/>
        <w:rPr>
          <w:rFonts w:cs="David" w:hint="cs"/>
          <w:u w:val="single"/>
          <w:rtl/>
        </w:rPr>
      </w:pPr>
      <w:r w:rsidRPr="00C20D46">
        <w:rPr>
          <w:rFonts w:cs="David" w:hint="cs"/>
          <w:u w:val="single"/>
          <w:rtl/>
        </w:rPr>
        <w:t>אסתרינה טרטמן:</w:t>
      </w:r>
    </w:p>
    <w:p w14:paraId="0F0CA00A" w14:textId="77777777" w:rsidR="00C20D46" w:rsidRPr="00C20D46" w:rsidRDefault="00C20D46" w:rsidP="00C20D46">
      <w:pPr>
        <w:bidi/>
        <w:rPr>
          <w:rFonts w:cs="David" w:hint="cs"/>
          <w:rtl/>
        </w:rPr>
      </w:pPr>
    </w:p>
    <w:p w14:paraId="72644D69" w14:textId="77777777" w:rsidR="00C20D46" w:rsidRPr="00C20D46" w:rsidRDefault="00C20D46" w:rsidP="00C20D46">
      <w:pPr>
        <w:bidi/>
        <w:rPr>
          <w:rFonts w:cs="David" w:hint="cs"/>
          <w:rtl/>
        </w:rPr>
      </w:pPr>
      <w:r w:rsidRPr="00C20D46">
        <w:rPr>
          <w:rFonts w:cs="David" w:hint="cs"/>
          <w:rtl/>
        </w:rPr>
        <w:tab/>
        <w:t xml:space="preserve"> על כל שטח ריבונות של מדינת ישראל.</w:t>
      </w:r>
    </w:p>
    <w:p w14:paraId="0CFAB4AD" w14:textId="77777777" w:rsidR="00C20D46" w:rsidRPr="00C20D46" w:rsidRDefault="00C20D46" w:rsidP="00C20D46">
      <w:pPr>
        <w:bidi/>
        <w:rPr>
          <w:rFonts w:cs="David" w:hint="cs"/>
          <w:rtl/>
        </w:rPr>
      </w:pPr>
    </w:p>
    <w:p w14:paraId="08F20A52"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4882AB7A" w14:textId="77777777" w:rsidR="00C20D46" w:rsidRPr="00C20D46" w:rsidRDefault="00C20D46" w:rsidP="00C20D46">
      <w:pPr>
        <w:bidi/>
        <w:rPr>
          <w:rFonts w:cs="David" w:hint="cs"/>
          <w:rtl/>
        </w:rPr>
      </w:pPr>
    </w:p>
    <w:p w14:paraId="57F9504B" w14:textId="77777777" w:rsidR="00C20D46" w:rsidRPr="00C20D46" w:rsidRDefault="00C20D46" w:rsidP="00C20D46">
      <w:pPr>
        <w:bidi/>
        <w:rPr>
          <w:rFonts w:cs="David" w:hint="cs"/>
          <w:rtl/>
        </w:rPr>
      </w:pPr>
      <w:r w:rsidRPr="00C20D46">
        <w:rPr>
          <w:rFonts w:cs="David" w:hint="cs"/>
          <w:rtl/>
        </w:rPr>
        <w:tab/>
        <w:t xml:space="preserve"> על כל שטח ריבוני ובחוק יסוד.</w:t>
      </w:r>
    </w:p>
    <w:p w14:paraId="128A3972" w14:textId="77777777" w:rsidR="00C20D46" w:rsidRPr="00C20D46" w:rsidRDefault="00C20D46" w:rsidP="00C20D46">
      <w:pPr>
        <w:bidi/>
        <w:rPr>
          <w:rFonts w:cs="David" w:hint="cs"/>
          <w:rtl/>
        </w:rPr>
      </w:pPr>
    </w:p>
    <w:p w14:paraId="5BCA88FA" w14:textId="77777777" w:rsidR="00C20D46" w:rsidRPr="00C20D46" w:rsidRDefault="00C20D46" w:rsidP="00C20D46">
      <w:pPr>
        <w:bidi/>
        <w:rPr>
          <w:rFonts w:cs="David" w:hint="cs"/>
          <w:rtl/>
        </w:rPr>
      </w:pPr>
      <w:r w:rsidRPr="00C20D46">
        <w:rPr>
          <w:rFonts w:cs="David" w:hint="cs"/>
          <w:u w:val="single"/>
          <w:rtl/>
        </w:rPr>
        <w:t>היו"ר דוד טל:</w:t>
      </w:r>
    </w:p>
    <w:p w14:paraId="03F5D25D" w14:textId="77777777" w:rsidR="00C20D46" w:rsidRPr="00C20D46" w:rsidRDefault="00C20D46" w:rsidP="00C20D46">
      <w:pPr>
        <w:bidi/>
        <w:rPr>
          <w:rFonts w:cs="David" w:hint="cs"/>
          <w:rtl/>
        </w:rPr>
      </w:pPr>
    </w:p>
    <w:p w14:paraId="0893F0B6" w14:textId="77777777" w:rsidR="00C20D46" w:rsidRPr="00C20D46" w:rsidRDefault="00C20D46" w:rsidP="00C20D46">
      <w:pPr>
        <w:bidi/>
        <w:rPr>
          <w:rFonts w:cs="David" w:hint="cs"/>
          <w:rtl/>
        </w:rPr>
      </w:pPr>
      <w:r w:rsidRPr="00C20D46">
        <w:rPr>
          <w:rFonts w:cs="David" w:hint="cs"/>
          <w:rtl/>
        </w:rPr>
        <w:tab/>
        <w:t xml:space="preserve">בדרך חשבנו שלא יהיה לנו רוב כדי להעביר את זה, נחיל על כל השטח. </w:t>
      </w:r>
    </w:p>
    <w:p w14:paraId="2E862F10" w14:textId="77777777" w:rsidR="00C20D46" w:rsidRPr="00C20D46" w:rsidRDefault="00C20D46" w:rsidP="00C20D46">
      <w:pPr>
        <w:bidi/>
        <w:rPr>
          <w:rFonts w:cs="David" w:hint="cs"/>
          <w:rtl/>
        </w:rPr>
      </w:pPr>
    </w:p>
    <w:p w14:paraId="6CC85473" w14:textId="77777777" w:rsidR="00C20D46" w:rsidRPr="00C20D46" w:rsidRDefault="00C20D46" w:rsidP="00C20D46">
      <w:pPr>
        <w:bidi/>
        <w:rPr>
          <w:rFonts w:cs="David" w:hint="cs"/>
          <w:u w:val="single"/>
          <w:rtl/>
        </w:rPr>
      </w:pPr>
      <w:r w:rsidRPr="00C20D46">
        <w:rPr>
          <w:rFonts w:cs="David" w:hint="cs"/>
          <w:u w:val="single"/>
          <w:rtl/>
        </w:rPr>
        <w:t>ארבל אסטרחן:</w:t>
      </w:r>
    </w:p>
    <w:p w14:paraId="5C5C9F3C" w14:textId="77777777" w:rsidR="00C20D46" w:rsidRPr="00C20D46" w:rsidRDefault="00C20D46" w:rsidP="00C20D46">
      <w:pPr>
        <w:bidi/>
        <w:rPr>
          <w:rFonts w:cs="David" w:hint="cs"/>
          <w:rtl/>
        </w:rPr>
      </w:pPr>
    </w:p>
    <w:p w14:paraId="6855AA85" w14:textId="77777777" w:rsidR="00C20D46" w:rsidRPr="00C20D46" w:rsidRDefault="00C20D46" w:rsidP="00C20D46">
      <w:pPr>
        <w:bidi/>
        <w:rPr>
          <w:rFonts w:cs="David" w:hint="cs"/>
          <w:rtl/>
        </w:rPr>
      </w:pPr>
      <w:r w:rsidRPr="00C20D46">
        <w:rPr>
          <w:rFonts w:cs="David" w:hint="cs"/>
          <w:rtl/>
        </w:rPr>
        <w:tab/>
        <w:t xml:space="preserve"> מה לגבי יום שבתון? כרגע כתוב שזה יום שבתון.</w:t>
      </w:r>
    </w:p>
    <w:p w14:paraId="397B9578" w14:textId="77777777" w:rsidR="00C20D46" w:rsidRPr="00C20D46" w:rsidRDefault="00C20D46" w:rsidP="00C20D46">
      <w:pPr>
        <w:bidi/>
        <w:rPr>
          <w:rFonts w:cs="David" w:hint="cs"/>
          <w:rtl/>
        </w:rPr>
      </w:pPr>
    </w:p>
    <w:p w14:paraId="5521FEAD" w14:textId="77777777" w:rsidR="00C20D46" w:rsidRDefault="00C20D46" w:rsidP="00C20D46">
      <w:pPr>
        <w:bidi/>
        <w:rPr>
          <w:rFonts w:cs="David" w:hint="cs"/>
          <w:u w:val="single"/>
          <w:rtl/>
        </w:rPr>
      </w:pPr>
    </w:p>
    <w:p w14:paraId="143403C6" w14:textId="77777777" w:rsidR="00C20D46" w:rsidRDefault="00C20D46" w:rsidP="00C20D46">
      <w:pPr>
        <w:bidi/>
        <w:rPr>
          <w:rFonts w:cs="David" w:hint="cs"/>
          <w:u w:val="single"/>
          <w:rtl/>
        </w:rPr>
      </w:pPr>
    </w:p>
    <w:p w14:paraId="2A817D00" w14:textId="77777777" w:rsidR="00C20D46" w:rsidRDefault="00C20D46" w:rsidP="00C20D46">
      <w:pPr>
        <w:bidi/>
        <w:rPr>
          <w:rFonts w:cs="David" w:hint="cs"/>
          <w:u w:val="single"/>
          <w:rtl/>
        </w:rPr>
      </w:pPr>
    </w:p>
    <w:p w14:paraId="44A53A13" w14:textId="77777777" w:rsidR="00C20D46" w:rsidRDefault="00C20D46" w:rsidP="00C20D46">
      <w:pPr>
        <w:bidi/>
        <w:rPr>
          <w:rFonts w:cs="David" w:hint="cs"/>
          <w:u w:val="single"/>
          <w:rtl/>
        </w:rPr>
      </w:pPr>
    </w:p>
    <w:p w14:paraId="11B1B2E9" w14:textId="77777777" w:rsidR="00C20D46" w:rsidRPr="00C20D46" w:rsidRDefault="00C20D46" w:rsidP="00C20D46">
      <w:pPr>
        <w:bidi/>
        <w:rPr>
          <w:rFonts w:cs="David" w:hint="cs"/>
          <w:u w:val="single"/>
          <w:rtl/>
        </w:rPr>
      </w:pPr>
      <w:r w:rsidRPr="00C20D46">
        <w:rPr>
          <w:rFonts w:cs="David" w:hint="cs"/>
          <w:u w:val="single"/>
          <w:rtl/>
        </w:rPr>
        <w:t>היו"ר דוד טל:</w:t>
      </w:r>
    </w:p>
    <w:p w14:paraId="69295D79" w14:textId="77777777" w:rsidR="00C20D46" w:rsidRPr="00C20D46" w:rsidRDefault="00C20D46" w:rsidP="00C20D46">
      <w:pPr>
        <w:bidi/>
        <w:rPr>
          <w:rFonts w:cs="David" w:hint="cs"/>
          <w:rtl/>
        </w:rPr>
      </w:pPr>
    </w:p>
    <w:p w14:paraId="72F3DA13" w14:textId="77777777" w:rsidR="00C20D46" w:rsidRPr="00C20D46" w:rsidRDefault="00C20D46" w:rsidP="00C20D46">
      <w:pPr>
        <w:bidi/>
        <w:rPr>
          <w:rFonts w:cs="David" w:hint="cs"/>
          <w:rtl/>
        </w:rPr>
      </w:pPr>
      <w:r w:rsidRPr="00C20D46">
        <w:rPr>
          <w:rFonts w:cs="David" w:hint="cs"/>
          <w:rtl/>
        </w:rPr>
        <w:tab/>
        <w:t>סגרנו שיהיה יום שבתון ויש הסבורים שאפשר לעשות את ההצבעה חצי יום, משעה 13:00.</w:t>
      </w:r>
    </w:p>
    <w:p w14:paraId="1001F30E" w14:textId="77777777" w:rsidR="00C20D46" w:rsidRPr="00C20D46" w:rsidRDefault="00C20D46" w:rsidP="00C20D46">
      <w:pPr>
        <w:bidi/>
        <w:rPr>
          <w:rFonts w:cs="David" w:hint="cs"/>
          <w:rtl/>
        </w:rPr>
      </w:pPr>
    </w:p>
    <w:p w14:paraId="35D62625" w14:textId="77777777" w:rsidR="00C20D46" w:rsidRPr="00C20D46" w:rsidRDefault="00C20D46" w:rsidP="00C20D46">
      <w:pPr>
        <w:bidi/>
        <w:rPr>
          <w:rFonts w:cs="David" w:hint="cs"/>
          <w:u w:val="single"/>
          <w:rtl/>
        </w:rPr>
      </w:pPr>
      <w:r w:rsidRPr="00C20D46">
        <w:rPr>
          <w:rFonts w:cs="David" w:hint="cs"/>
          <w:rtl/>
        </w:rPr>
        <w:t xml:space="preserve"> </w:t>
      </w: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73822CE9" w14:textId="77777777" w:rsidR="00C20D46" w:rsidRPr="00C20D46" w:rsidRDefault="00C20D46" w:rsidP="00C20D46">
      <w:pPr>
        <w:bidi/>
        <w:rPr>
          <w:rFonts w:cs="David" w:hint="cs"/>
          <w:rtl/>
        </w:rPr>
      </w:pPr>
    </w:p>
    <w:p w14:paraId="6401CDD2" w14:textId="77777777" w:rsidR="00C20D46" w:rsidRPr="00C20D46" w:rsidRDefault="00C20D46" w:rsidP="00C20D46">
      <w:pPr>
        <w:bidi/>
        <w:rPr>
          <w:rFonts w:cs="David" w:hint="cs"/>
          <w:rtl/>
        </w:rPr>
      </w:pPr>
      <w:r w:rsidRPr="00C20D46">
        <w:rPr>
          <w:rFonts w:cs="David" w:hint="cs"/>
          <w:rtl/>
        </w:rPr>
        <w:tab/>
        <w:t xml:space="preserve"> אני מוכן לוותר על שבתון בכלל, גם ביום בחירות.</w:t>
      </w:r>
    </w:p>
    <w:p w14:paraId="3441CFC6" w14:textId="77777777" w:rsidR="00C20D46" w:rsidRPr="00C20D46" w:rsidRDefault="00C20D46" w:rsidP="00C20D46">
      <w:pPr>
        <w:bidi/>
        <w:rPr>
          <w:rFonts w:cs="David" w:hint="cs"/>
          <w:rtl/>
        </w:rPr>
      </w:pPr>
    </w:p>
    <w:p w14:paraId="5BCCBAA4" w14:textId="77777777" w:rsidR="00C20D46" w:rsidRPr="00C20D46" w:rsidRDefault="00C20D46" w:rsidP="00C20D46">
      <w:pPr>
        <w:bidi/>
        <w:rPr>
          <w:rFonts w:cs="David" w:hint="cs"/>
          <w:u w:val="single"/>
          <w:rtl/>
        </w:rPr>
      </w:pPr>
      <w:r w:rsidRPr="00C20D46">
        <w:rPr>
          <w:rFonts w:cs="David" w:hint="cs"/>
          <w:u w:val="single"/>
          <w:rtl/>
        </w:rPr>
        <w:t>היו"ר דוד טל:</w:t>
      </w:r>
    </w:p>
    <w:p w14:paraId="58210C01" w14:textId="77777777" w:rsidR="00C20D46" w:rsidRPr="00C20D46" w:rsidRDefault="00C20D46" w:rsidP="00C20D46">
      <w:pPr>
        <w:bidi/>
        <w:rPr>
          <w:rFonts w:cs="David" w:hint="cs"/>
          <w:rtl/>
        </w:rPr>
      </w:pPr>
    </w:p>
    <w:p w14:paraId="06D667D2" w14:textId="77777777" w:rsidR="00C20D46" w:rsidRPr="00C20D46" w:rsidRDefault="00C20D46" w:rsidP="00C20D46">
      <w:pPr>
        <w:bidi/>
        <w:rPr>
          <w:rFonts w:cs="David" w:hint="cs"/>
          <w:rtl/>
        </w:rPr>
      </w:pPr>
      <w:r w:rsidRPr="00C20D46">
        <w:rPr>
          <w:rFonts w:cs="David" w:hint="cs"/>
          <w:rtl/>
        </w:rPr>
        <w:tab/>
        <w:t xml:space="preserve">השאלה האם אתם סבורים שמערכת הבחירות למשאל עם יתנהלו בסבירות ראויה אם נצמצם את השעות, אולי אפשר להאירך את זה עד לשעה 23:00. </w:t>
      </w:r>
    </w:p>
    <w:p w14:paraId="6A599484" w14:textId="77777777" w:rsidR="00C20D46" w:rsidRPr="00C20D46" w:rsidRDefault="00C20D46" w:rsidP="00C20D46">
      <w:pPr>
        <w:bidi/>
        <w:rPr>
          <w:rFonts w:cs="David" w:hint="cs"/>
          <w:u w:val="single"/>
          <w:rtl/>
        </w:rPr>
      </w:pPr>
    </w:p>
    <w:p w14:paraId="09A372C2"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5E76380B" w14:textId="77777777" w:rsidR="00C20D46" w:rsidRPr="00C20D46" w:rsidRDefault="00C20D46" w:rsidP="00C20D46">
      <w:pPr>
        <w:bidi/>
        <w:rPr>
          <w:rFonts w:cs="David" w:hint="cs"/>
          <w:rtl/>
        </w:rPr>
      </w:pPr>
    </w:p>
    <w:p w14:paraId="7850E758" w14:textId="77777777" w:rsidR="00C20D46" w:rsidRPr="00C20D46" w:rsidRDefault="00C20D46" w:rsidP="00C20D46">
      <w:pPr>
        <w:bidi/>
        <w:rPr>
          <w:rFonts w:cs="David" w:hint="cs"/>
          <w:rtl/>
        </w:rPr>
      </w:pPr>
      <w:r w:rsidRPr="00C20D46">
        <w:rPr>
          <w:rFonts w:cs="David" w:hint="cs"/>
          <w:rtl/>
        </w:rPr>
        <w:tab/>
        <w:t xml:space="preserve"> היא אמרה שזה לא מעשי בעליל.</w:t>
      </w:r>
    </w:p>
    <w:p w14:paraId="52C803A5" w14:textId="77777777" w:rsidR="00C20D46" w:rsidRPr="00C20D46" w:rsidRDefault="00C20D46" w:rsidP="00C20D46">
      <w:pPr>
        <w:bidi/>
        <w:rPr>
          <w:rFonts w:cs="David" w:hint="cs"/>
          <w:u w:val="single"/>
          <w:rtl/>
        </w:rPr>
      </w:pPr>
    </w:p>
    <w:p w14:paraId="5E40A157" w14:textId="77777777" w:rsidR="00C20D46" w:rsidRPr="00C20D46" w:rsidRDefault="00C20D46" w:rsidP="00C20D46">
      <w:pPr>
        <w:bidi/>
        <w:rPr>
          <w:rFonts w:cs="David" w:hint="cs"/>
          <w:u w:val="single"/>
          <w:rtl/>
        </w:rPr>
      </w:pPr>
      <w:r w:rsidRPr="00C20D46">
        <w:rPr>
          <w:rFonts w:cs="David" w:hint="cs"/>
          <w:u w:val="single"/>
          <w:rtl/>
        </w:rPr>
        <w:t>תמי אדרי:</w:t>
      </w:r>
    </w:p>
    <w:p w14:paraId="707A5C9F" w14:textId="77777777" w:rsidR="00C20D46" w:rsidRPr="00C20D46" w:rsidRDefault="00C20D46" w:rsidP="00C20D46">
      <w:pPr>
        <w:bidi/>
        <w:rPr>
          <w:rFonts w:cs="David" w:hint="cs"/>
          <w:rtl/>
        </w:rPr>
      </w:pPr>
    </w:p>
    <w:p w14:paraId="21402DAF" w14:textId="77777777" w:rsidR="00C20D46" w:rsidRPr="00C20D46" w:rsidRDefault="00C20D46" w:rsidP="00C20D46">
      <w:pPr>
        <w:bidi/>
        <w:ind w:firstLine="567"/>
        <w:rPr>
          <w:rFonts w:cs="David" w:hint="cs"/>
          <w:rtl/>
        </w:rPr>
      </w:pPr>
      <w:r w:rsidRPr="00C20D46">
        <w:rPr>
          <w:rFonts w:cs="David" w:hint="cs"/>
          <w:rtl/>
        </w:rPr>
        <w:t>צריך להוסיף עוד מקומות קלפי.</w:t>
      </w:r>
    </w:p>
    <w:p w14:paraId="36255809" w14:textId="77777777" w:rsidR="00C20D46" w:rsidRPr="00C20D46" w:rsidRDefault="00C20D46" w:rsidP="00C20D46">
      <w:pPr>
        <w:bidi/>
        <w:rPr>
          <w:rFonts w:cs="David" w:hint="cs"/>
          <w:rtl/>
        </w:rPr>
      </w:pPr>
    </w:p>
    <w:p w14:paraId="51AF135B" w14:textId="77777777" w:rsidR="00C20D46" w:rsidRPr="00C20D46" w:rsidRDefault="00C20D46" w:rsidP="00C20D46">
      <w:pPr>
        <w:bidi/>
        <w:rPr>
          <w:rFonts w:cs="David" w:hint="cs"/>
          <w:rtl/>
        </w:rPr>
      </w:pPr>
      <w:r w:rsidRPr="00C20D46">
        <w:rPr>
          <w:rFonts w:cs="David" w:hint="cs"/>
          <w:u w:val="single"/>
          <w:rtl/>
        </w:rPr>
        <w:t>היו"ר דוד טל:</w:t>
      </w:r>
    </w:p>
    <w:p w14:paraId="44866BD7" w14:textId="77777777" w:rsidR="00C20D46" w:rsidRPr="00C20D46" w:rsidRDefault="00C20D46" w:rsidP="00C20D46">
      <w:pPr>
        <w:bidi/>
        <w:rPr>
          <w:rFonts w:cs="David" w:hint="cs"/>
          <w:rtl/>
        </w:rPr>
      </w:pPr>
    </w:p>
    <w:p w14:paraId="73E3F284" w14:textId="77777777" w:rsidR="00C20D46" w:rsidRPr="00C20D46" w:rsidRDefault="00C20D46" w:rsidP="00C20D46">
      <w:pPr>
        <w:bidi/>
        <w:rPr>
          <w:rFonts w:cs="David" w:hint="cs"/>
          <w:rtl/>
        </w:rPr>
      </w:pPr>
      <w:r w:rsidRPr="00C20D46">
        <w:rPr>
          <w:rFonts w:cs="David" w:hint="cs"/>
          <w:rtl/>
        </w:rPr>
        <w:tab/>
        <w:t xml:space="preserve">אבל אם אני נותן את בתי הספר ומתחיל מ- 13:00. </w:t>
      </w:r>
    </w:p>
    <w:p w14:paraId="0ADBA2E0" w14:textId="77777777" w:rsidR="00C20D46" w:rsidRPr="00C20D46" w:rsidRDefault="00C20D46" w:rsidP="00C20D46">
      <w:pPr>
        <w:bidi/>
        <w:rPr>
          <w:rFonts w:cs="David" w:hint="cs"/>
          <w:rtl/>
        </w:rPr>
      </w:pPr>
    </w:p>
    <w:p w14:paraId="270414AA"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62997474" w14:textId="77777777" w:rsidR="00C20D46" w:rsidRPr="00C20D46" w:rsidRDefault="00C20D46" w:rsidP="00C20D46">
      <w:pPr>
        <w:bidi/>
        <w:rPr>
          <w:rFonts w:cs="David"/>
          <w:rtl/>
        </w:rPr>
      </w:pPr>
    </w:p>
    <w:p w14:paraId="341576E9" w14:textId="77777777" w:rsidR="00C20D46" w:rsidRPr="00C20D46" w:rsidRDefault="00C20D46" w:rsidP="00C20D46">
      <w:pPr>
        <w:bidi/>
        <w:rPr>
          <w:rFonts w:cs="David" w:hint="cs"/>
          <w:rtl/>
        </w:rPr>
      </w:pPr>
      <w:r w:rsidRPr="00C20D46">
        <w:rPr>
          <w:rFonts w:cs="David" w:hint="cs"/>
          <w:rtl/>
        </w:rPr>
        <w:tab/>
        <w:t>צריכים להצביע  יותר אנשים בחצי יום.</w:t>
      </w:r>
    </w:p>
    <w:p w14:paraId="367F8A48" w14:textId="77777777" w:rsidR="00C20D46" w:rsidRPr="00C20D46" w:rsidRDefault="00C20D46" w:rsidP="00C20D46">
      <w:pPr>
        <w:bidi/>
        <w:rPr>
          <w:rFonts w:cs="David" w:hint="cs"/>
          <w:rtl/>
        </w:rPr>
      </w:pPr>
    </w:p>
    <w:p w14:paraId="55E8CA7D" w14:textId="77777777" w:rsidR="00C20D46" w:rsidRPr="00C20D46" w:rsidRDefault="00C20D46" w:rsidP="00C20D46">
      <w:pPr>
        <w:bidi/>
        <w:rPr>
          <w:rFonts w:cs="David" w:hint="cs"/>
          <w:u w:val="single"/>
          <w:rtl/>
        </w:rPr>
      </w:pPr>
      <w:r w:rsidRPr="00C20D46">
        <w:rPr>
          <w:rFonts w:cs="David" w:hint="cs"/>
          <w:u w:val="single"/>
          <w:rtl/>
        </w:rPr>
        <w:t>יצחק לוי:</w:t>
      </w:r>
    </w:p>
    <w:p w14:paraId="5EAD118C" w14:textId="77777777" w:rsidR="00C20D46" w:rsidRPr="00C20D46" w:rsidRDefault="00C20D46" w:rsidP="00C20D46">
      <w:pPr>
        <w:bidi/>
        <w:rPr>
          <w:rFonts w:cs="David" w:hint="cs"/>
          <w:rtl/>
        </w:rPr>
      </w:pPr>
    </w:p>
    <w:p w14:paraId="30871688" w14:textId="77777777" w:rsidR="00C20D46" w:rsidRPr="00C20D46" w:rsidRDefault="00C20D46" w:rsidP="00C20D46">
      <w:pPr>
        <w:bidi/>
        <w:rPr>
          <w:rFonts w:cs="David" w:hint="cs"/>
          <w:rtl/>
        </w:rPr>
      </w:pPr>
      <w:r w:rsidRPr="00C20D46">
        <w:rPr>
          <w:rFonts w:cs="David" w:hint="cs"/>
          <w:rtl/>
        </w:rPr>
        <w:tab/>
        <w:t xml:space="preserve"> אבל את משלמת רק חצי יום עבודה ולא יום עבודה שלם.</w:t>
      </w:r>
    </w:p>
    <w:p w14:paraId="49781DBF" w14:textId="77777777" w:rsidR="00C20D46" w:rsidRPr="00C20D46" w:rsidRDefault="00C20D46" w:rsidP="00C20D46">
      <w:pPr>
        <w:bidi/>
        <w:rPr>
          <w:rFonts w:cs="David" w:hint="cs"/>
          <w:rtl/>
        </w:rPr>
      </w:pPr>
    </w:p>
    <w:p w14:paraId="201A0706"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218C3478" w14:textId="77777777" w:rsidR="00C20D46" w:rsidRPr="00C20D46" w:rsidRDefault="00C20D46" w:rsidP="00C20D46">
      <w:pPr>
        <w:bidi/>
        <w:rPr>
          <w:rFonts w:cs="David"/>
          <w:rtl/>
        </w:rPr>
      </w:pPr>
    </w:p>
    <w:p w14:paraId="1AC5976B" w14:textId="77777777" w:rsidR="00C20D46" w:rsidRPr="00C20D46" w:rsidRDefault="00C20D46" w:rsidP="00C20D46">
      <w:pPr>
        <w:bidi/>
        <w:ind w:firstLine="567"/>
        <w:rPr>
          <w:rFonts w:cs="David" w:hint="cs"/>
          <w:rtl/>
        </w:rPr>
      </w:pPr>
      <w:r w:rsidRPr="00C20D46">
        <w:rPr>
          <w:rFonts w:cs="David" w:hint="cs"/>
          <w:rtl/>
        </w:rPr>
        <w:t>אני לא מדברת על כסף אלא על כמות המצביעים בקלפי. צריך להוסיף עוד אנשים שעובדים.</w:t>
      </w:r>
    </w:p>
    <w:p w14:paraId="294EA3B6" w14:textId="77777777" w:rsidR="00C20D46" w:rsidRPr="00C20D46" w:rsidRDefault="00C20D46" w:rsidP="00C20D46">
      <w:pPr>
        <w:bidi/>
        <w:rPr>
          <w:rFonts w:cs="David" w:hint="cs"/>
          <w:rtl/>
        </w:rPr>
      </w:pPr>
    </w:p>
    <w:p w14:paraId="48EB4DAA" w14:textId="77777777" w:rsidR="00C20D46" w:rsidRPr="00C20D46" w:rsidRDefault="00C20D46" w:rsidP="00C20D46">
      <w:pPr>
        <w:bidi/>
        <w:rPr>
          <w:rFonts w:cs="David" w:hint="cs"/>
          <w:rtl/>
        </w:rPr>
      </w:pPr>
      <w:r w:rsidRPr="00C20D46">
        <w:rPr>
          <w:rFonts w:cs="David" w:hint="cs"/>
          <w:u w:val="single"/>
          <w:rtl/>
        </w:rPr>
        <w:t>יצחק לוי:</w:t>
      </w:r>
    </w:p>
    <w:p w14:paraId="060F56B7" w14:textId="77777777" w:rsidR="00C20D46" w:rsidRPr="00C20D46" w:rsidRDefault="00C20D46" w:rsidP="00C20D46">
      <w:pPr>
        <w:bidi/>
        <w:rPr>
          <w:rFonts w:cs="David" w:hint="cs"/>
          <w:rtl/>
        </w:rPr>
      </w:pPr>
    </w:p>
    <w:p w14:paraId="157E69CC" w14:textId="77777777" w:rsidR="00C20D46" w:rsidRPr="00C20D46" w:rsidRDefault="00C20D46" w:rsidP="00C20D46">
      <w:pPr>
        <w:bidi/>
        <w:rPr>
          <w:rFonts w:cs="David" w:hint="cs"/>
          <w:rtl/>
        </w:rPr>
      </w:pPr>
      <w:r w:rsidRPr="00C20D46">
        <w:rPr>
          <w:rFonts w:cs="David" w:hint="cs"/>
          <w:rtl/>
        </w:rPr>
        <w:tab/>
        <w:t xml:space="preserve"> אבל אלה אנשים שעובדים לחצי יום ולא ליום שלם. </w:t>
      </w:r>
    </w:p>
    <w:p w14:paraId="2DAD7D3E" w14:textId="77777777" w:rsidR="00C20D46" w:rsidRPr="00C20D46" w:rsidRDefault="00C20D46" w:rsidP="00C20D46">
      <w:pPr>
        <w:bidi/>
        <w:rPr>
          <w:rFonts w:cs="David" w:hint="cs"/>
          <w:rtl/>
        </w:rPr>
      </w:pPr>
    </w:p>
    <w:p w14:paraId="73AA8DF6" w14:textId="77777777" w:rsidR="00C20D46" w:rsidRPr="00C20D46" w:rsidRDefault="00C20D46" w:rsidP="00C20D46">
      <w:pPr>
        <w:bidi/>
        <w:rPr>
          <w:rFonts w:cs="David" w:hint="cs"/>
          <w:u w:val="single"/>
          <w:rtl/>
        </w:rPr>
      </w:pPr>
      <w:r w:rsidRPr="00C20D46">
        <w:rPr>
          <w:rFonts w:cs="David" w:hint="cs"/>
          <w:u w:val="single"/>
          <w:rtl/>
        </w:rPr>
        <w:t>היו"ר דוד טל:</w:t>
      </w:r>
    </w:p>
    <w:p w14:paraId="7114F96B" w14:textId="77777777" w:rsidR="00C20D46" w:rsidRPr="00C20D46" w:rsidRDefault="00C20D46" w:rsidP="00C20D46">
      <w:pPr>
        <w:bidi/>
        <w:rPr>
          <w:rFonts w:cs="David" w:hint="cs"/>
          <w:rtl/>
        </w:rPr>
      </w:pPr>
    </w:p>
    <w:p w14:paraId="4CB1832B" w14:textId="77777777" w:rsidR="00C20D46" w:rsidRPr="00C20D46" w:rsidRDefault="00C20D46" w:rsidP="00C20D46">
      <w:pPr>
        <w:bidi/>
        <w:ind w:firstLine="567"/>
        <w:rPr>
          <w:rFonts w:cs="David" w:hint="cs"/>
          <w:rtl/>
        </w:rPr>
      </w:pPr>
      <w:r w:rsidRPr="00C20D46">
        <w:rPr>
          <w:rFonts w:cs="David" w:hint="cs"/>
          <w:rtl/>
        </w:rPr>
        <w:t>מבחינה כלכלית זה עולה יותר כסף?</w:t>
      </w:r>
    </w:p>
    <w:p w14:paraId="5101E7DB" w14:textId="77777777" w:rsidR="00C20D46" w:rsidRPr="00C20D46" w:rsidRDefault="00C20D46" w:rsidP="00C20D46">
      <w:pPr>
        <w:bidi/>
        <w:ind w:firstLine="567"/>
        <w:rPr>
          <w:rFonts w:cs="David" w:hint="cs"/>
          <w:rtl/>
        </w:rPr>
      </w:pPr>
    </w:p>
    <w:p w14:paraId="5128913A" w14:textId="77777777" w:rsidR="00C20D46" w:rsidRPr="00C20D46" w:rsidRDefault="00C20D46" w:rsidP="00C20D46">
      <w:pPr>
        <w:bidi/>
        <w:rPr>
          <w:rFonts w:cs="David"/>
          <w:u w:val="single"/>
        </w:rPr>
      </w:pPr>
      <w:r w:rsidRPr="00C20D46">
        <w:rPr>
          <w:rFonts w:cs="David" w:hint="eastAsia"/>
          <w:u w:val="single"/>
          <w:rtl/>
        </w:rPr>
        <w:t>תמי</w:t>
      </w:r>
      <w:r w:rsidRPr="00C20D46">
        <w:rPr>
          <w:rFonts w:cs="David"/>
          <w:u w:val="single"/>
          <w:rtl/>
        </w:rPr>
        <w:t xml:space="preserve"> אדרי:</w:t>
      </w:r>
    </w:p>
    <w:p w14:paraId="1C5841A7" w14:textId="77777777" w:rsidR="00C20D46" w:rsidRPr="00C20D46" w:rsidRDefault="00C20D46" w:rsidP="00C20D46">
      <w:pPr>
        <w:bidi/>
        <w:rPr>
          <w:rFonts w:cs="David"/>
          <w:rtl/>
        </w:rPr>
      </w:pPr>
    </w:p>
    <w:p w14:paraId="00DB6682" w14:textId="77777777" w:rsidR="00C20D46" w:rsidRPr="00C20D46" w:rsidRDefault="00C20D46" w:rsidP="00C20D46">
      <w:pPr>
        <w:bidi/>
        <w:ind w:firstLine="567"/>
        <w:rPr>
          <w:rFonts w:cs="David" w:hint="cs"/>
          <w:rtl/>
        </w:rPr>
      </w:pPr>
      <w:r w:rsidRPr="00C20D46">
        <w:rPr>
          <w:rFonts w:cs="David" w:hint="cs"/>
          <w:rtl/>
        </w:rPr>
        <w:t>קודם כל צריך למצוא מספיק מקומות קלפי.</w:t>
      </w:r>
    </w:p>
    <w:p w14:paraId="7BF83D99" w14:textId="77777777" w:rsidR="00C20D46" w:rsidRDefault="00C20D46" w:rsidP="00C20D46">
      <w:pPr>
        <w:bidi/>
        <w:ind w:firstLine="567"/>
        <w:rPr>
          <w:rFonts w:cs="David" w:hint="cs"/>
          <w:rtl/>
        </w:rPr>
      </w:pPr>
    </w:p>
    <w:p w14:paraId="7D601582" w14:textId="77777777" w:rsidR="00C20D46" w:rsidRDefault="00C20D46" w:rsidP="00C20D46">
      <w:pPr>
        <w:bidi/>
        <w:ind w:firstLine="567"/>
        <w:rPr>
          <w:rFonts w:cs="David" w:hint="cs"/>
          <w:rtl/>
        </w:rPr>
      </w:pPr>
    </w:p>
    <w:p w14:paraId="6A261C6D" w14:textId="77777777" w:rsidR="00C20D46" w:rsidRDefault="00C20D46" w:rsidP="00C20D46">
      <w:pPr>
        <w:bidi/>
        <w:ind w:firstLine="567"/>
        <w:rPr>
          <w:rFonts w:cs="David" w:hint="cs"/>
          <w:rtl/>
        </w:rPr>
      </w:pPr>
    </w:p>
    <w:p w14:paraId="531D79B5" w14:textId="77777777" w:rsidR="00C20D46" w:rsidRDefault="00C20D46" w:rsidP="00C20D46">
      <w:pPr>
        <w:bidi/>
        <w:ind w:firstLine="567"/>
        <w:rPr>
          <w:rFonts w:cs="David" w:hint="cs"/>
          <w:rtl/>
        </w:rPr>
      </w:pPr>
    </w:p>
    <w:p w14:paraId="2CD2F51D" w14:textId="77777777" w:rsidR="00C20D46" w:rsidRDefault="00C20D46" w:rsidP="00C20D46">
      <w:pPr>
        <w:bidi/>
        <w:ind w:firstLine="567"/>
        <w:rPr>
          <w:rFonts w:cs="David" w:hint="cs"/>
          <w:rtl/>
        </w:rPr>
      </w:pPr>
    </w:p>
    <w:p w14:paraId="341223A4" w14:textId="77777777" w:rsidR="00C20D46" w:rsidRDefault="00C20D46" w:rsidP="00C20D46">
      <w:pPr>
        <w:bidi/>
        <w:ind w:firstLine="567"/>
        <w:rPr>
          <w:rFonts w:cs="David" w:hint="cs"/>
          <w:rtl/>
        </w:rPr>
      </w:pPr>
    </w:p>
    <w:p w14:paraId="36EE16B5" w14:textId="77777777" w:rsidR="00C20D46" w:rsidRDefault="00C20D46" w:rsidP="00C20D46">
      <w:pPr>
        <w:bidi/>
        <w:ind w:firstLine="567"/>
        <w:rPr>
          <w:rFonts w:cs="David" w:hint="cs"/>
          <w:rtl/>
        </w:rPr>
      </w:pPr>
    </w:p>
    <w:p w14:paraId="66E9E635" w14:textId="77777777" w:rsidR="00C20D46" w:rsidRPr="00C20D46" w:rsidRDefault="00C20D46" w:rsidP="00C20D46">
      <w:pPr>
        <w:bidi/>
        <w:ind w:firstLine="567"/>
        <w:rPr>
          <w:rFonts w:cs="David" w:hint="cs"/>
          <w:rtl/>
        </w:rPr>
      </w:pPr>
    </w:p>
    <w:p w14:paraId="363171E5" w14:textId="77777777" w:rsidR="00C20D46" w:rsidRPr="00C20D46" w:rsidRDefault="00C20D46" w:rsidP="00C20D46">
      <w:pPr>
        <w:bidi/>
        <w:rPr>
          <w:rFonts w:cs="David" w:hint="cs"/>
          <w:u w:val="single"/>
          <w:rtl/>
        </w:rPr>
      </w:pPr>
      <w:r w:rsidRPr="00C20D46">
        <w:rPr>
          <w:rFonts w:cs="David" w:hint="cs"/>
          <w:u w:val="single"/>
          <w:rtl/>
        </w:rPr>
        <w:t>היו"ר דוד טל:</w:t>
      </w:r>
    </w:p>
    <w:p w14:paraId="21EB3496" w14:textId="77777777" w:rsidR="00C20D46" w:rsidRPr="00C20D46" w:rsidRDefault="00C20D46" w:rsidP="00C20D46">
      <w:pPr>
        <w:bidi/>
        <w:rPr>
          <w:rFonts w:cs="David" w:hint="cs"/>
          <w:rtl/>
        </w:rPr>
      </w:pPr>
    </w:p>
    <w:p w14:paraId="574D2287" w14:textId="77777777" w:rsidR="00C20D46" w:rsidRPr="00C20D46" w:rsidRDefault="00C20D46" w:rsidP="00C20D46">
      <w:pPr>
        <w:bidi/>
        <w:ind w:firstLine="567"/>
        <w:rPr>
          <w:rFonts w:cs="David" w:hint="cs"/>
          <w:rtl/>
        </w:rPr>
      </w:pPr>
      <w:r w:rsidRPr="00C20D46">
        <w:rPr>
          <w:rFonts w:cs="David" w:hint="cs"/>
          <w:rtl/>
        </w:rPr>
        <w:t xml:space="preserve">באותם בתי ספר שהייתם עושים את הבחירות. הבעיה היחידה שיכולה להיווצר שיהיה תור ארוך יותר. זה לא נורא. </w:t>
      </w:r>
    </w:p>
    <w:p w14:paraId="45326C2F" w14:textId="77777777" w:rsidR="00C20D46" w:rsidRPr="00C20D46" w:rsidRDefault="00C20D46" w:rsidP="00C20D46">
      <w:pPr>
        <w:bidi/>
        <w:ind w:firstLine="567"/>
        <w:rPr>
          <w:rFonts w:cs="David" w:hint="cs"/>
          <w:rtl/>
        </w:rPr>
      </w:pPr>
    </w:p>
    <w:p w14:paraId="3A6D2A6E" w14:textId="77777777" w:rsidR="00C20D46" w:rsidRPr="00C20D46" w:rsidRDefault="00C20D46" w:rsidP="00C20D46">
      <w:pPr>
        <w:bidi/>
        <w:rPr>
          <w:rFonts w:cs="David" w:hint="cs"/>
          <w:u w:val="single"/>
          <w:rtl/>
        </w:rPr>
      </w:pPr>
      <w:r w:rsidRPr="00C20D46">
        <w:rPr>
          <w:rFonts w:cs="David" w:hint="cs"/>
          <w:u w:val="single"/>
          <w:rtl/>
        </w:rPr>
        <w:t>יצחק לוי:</w:t>
      </w:r>
    </w:p>
    <w:p w14:paraId="09019242" w14:textId="77777777" w:rsidR="00C20D46" w:rsidRPr="00C20D46" w:rsidRDefault="00C20D46" w:rsidP="00C20D46">
      <w:pPr>
        <w:bidi/>
        <w:rPr>
          <w:rFonts w:cs="David" w:hint="cs"/>
          <w:rtl/>
        </w:rPr>
      </w:pPr>
    </w:p>
    <w:p w14:paraId="1C54AEB8" w14:textId="77777777" w:rsidR="00C20D46" w:rsidRPr="00C20D46" w:rsidRDefault="00C20D46" w:rsidP="00C20D46">
      <w:pPr>
        <w:bidi/>
        <w:rPr>
          <w:rFonts w:cs="David" w:hint="cs"/>
          <w:rtl/>
        </w:rPr>
      </w:pPr>
      <w:r w:rsidRPr="00C20D46">
        <w:rPr>
          <w:rFonts w:cs="David" w:hint="cs"/>
          <w:rtl/>
        </w:rPr>
        <w:tab/>
        <w:t xml:space="preserve">לאחר שהתברר ללא כל ספק שכל יום של שבתון עולה למשק יותר ויותר, פעם דברו על 600 ו- 700 מיליון היום מדברים על 1.3 מיליארד שאנחנו מפסידים, אנחנו לא יכולים להישאר מקובעים ובשלוות נפש לזרוק 1.3 מיליארד. לכן, ההוצאה הנוספת שתהיה לפתיחת קלפיות נוספות אינה בכלל מקבילה להפסד הזה. </w:t>
      </w:r>
    </w:p>
    <w:p w14:paraId="77BF79EB" w14:textId="77777777" w:rsidR="00C20D46" w:rsidRPr="00C20D46" w:rsidRDefault="00C20D46" w:rsidP="00C20D46">
      <w:pPr>
        <w:bidi/>
        <w:rPr>
          <w:rFonts w:cs="David" w:hint="cs"/>
          <w:rtl/>
        </w:rPr>
      </w:pPr>
    </w:p>
    <w:p w14:paraId="07B52B9A" w14:textId="77777777" w:rsidR="00C20D46" w:rsidRPr="00C20D46" w:rsidRDefault="00C20D46" w:rsidP="00C20D46">
      <w:pPr>
        <w:bidi/>
        <w:rPr>
          <w:rFonts w:cs="David" w:hint="cs"/>
          <w:rtl/>
        </w:rPr>
      </w:pPr>
      <w:r w:rsidRPr="00C20D46">
        <w:rPr>
          <w:rFonts w:cs="David" w:hint="cs"/>
          <w:rtl/>
        </w:rPr>
        <w:tab/>
        <w:t>אפשר לקחת קלפיות יסוד ובמקומות שצריך, לפצל אותם לשניים. יש קלפי 283 בתחכמוני בבבת ים, שם תמיד הצבענו כשהייתי צעיר, אז תעשה שם שתי קלפיות באותו מסדרון. צריך עוד שלושה עובדים, אז יהיו עוד כמה אנשים שיהיה להם שבתון שייקחו יום חופש, זה לא כל המשק. הילדים ילמדו עד שעה 12:00 מה הם עושים ביום הזה? הם סתם מסתובבים וגם ההורים שלהם לא יודעים מה לעשות, זה כל כך פשוט לנו לקחת יום אחד ולהשבית אותו. אני מקווה שזה ישליך גם על הבחירות הכלליות.</w:t>
      </w:r>
    </w:p>
    <w:p w14:paraId="4C5676E8" w14:textId="77777777" w:rsidR="00C20D46" w:rsidRPr="00C20D46" w:rsidRDefault="00C20D46" w:rsidP="00C20D46">
      <w:pPr>
        <w:bidi/>
        <w:rPr>
          <w:rFonts w:cs="David" w:hint="cs"/>
          <w:rtl/>
        </w:rPr>
      </w:pPr>
    </w:p>
    <w:p w14:paraId="2C1C7275" w14:textId="77777777" w:rsidR="00C20D46" w:rsidRPr="00C20D46" w:rsidRDefault="00C20D46" w:rsidP="00C20D46">
      <w:pPr>
        <w:bidi/>
        <w:rPr>
          <w:rFonts w:cs="David" w:hint="cs"/>
          <w:u w:val="single"/>
          <w:rtl/>
        </w:rPr>
      </w:pPr>
      <w:smartTag w:uri="urn:schemas-microsoft-com:office:smarttags" w:element="PersonName">
        <w:r w:rsidRPr="00C20D46">
          <w:rPr>
            <w:rFonts w:cs="David" w:hint="cs"/>
            <w:u w:val="single"/>
            <w:rtl/>
          </w:rPr>
          <w:t>מנחם בן ששון</w:t>
        </w:r>
      </w:smartTag>
      <w:r w:rsidRPr="00C20D46">
        <w:rPr>
          <w:rFonts w:cs="David" w:hint="cs"/>
          <w:u w:val="single"/>
          <w:rtl/>
        </w:rPr>
        <w:t>:</w:t>
      </w:r>
    </w:p>
    <w:p w14:paraId="5A5FB39E" w14:textId="77777777" w:rsidR="00C20D46" w:rsidRPr="00C20D46" w:rsidRDefault="00C20D46" w:rsidP="00C20D46">
      <w:pPr>
        <w:bidi/>
        <w:rPr>
          <w:rFonts w:cs="David" w:hint="cs"/>
          <w:rtl/>
        </w:rPr>
      </w:pPr>
    </w:p>
    <w:p w14:paraId="247A8852" w14:textId="77777777" w:rsidR="00C20D46" w:rsidRPr="00C20D46" w:rsidRDefault="00C20D46" w:rsidP="00C20D46">
      <w:pPr>
        <w:bidi/>
        <w:rPr>
          <w:rFonts w:cs="David" w:hint="cs"/>
          <w:rtl/>
        </w:rPr>
      </w:pPr>
      <w:r w:rsidRPr="00C20D46">
        <w:rPr>
          <w:rFonts w:cs="David" w:hint="cs"/>
          <w:rtl/>
        </w:rPr>
        <w:tab/>
        <w:t xml:space="preserve"> חצי יום ובשאיפה שאפילו זה לא יהיה.</w:t>
      </w:r>
    </w:p>
    <w:p w14:paraId="0BCC760D" w14:textId="77777777" w:rsidR="00C20D46" w:rsidRPr="00C20D46" w:rsidRDefault="00C20D46" w:rsidP="00C20D46">
      <w:pPr>
        <w:bidi/>
        <w:rPr>
          <w:rFonts w:cs="David" w:hint="cs"/>
          <w:rtl/>
        </w:rPr>
      </w:pPr>
    </w:p>
    <w:p w14:paraId="3DD99668" w14:textId="77777777" w:rsidR="00C20D46" w:rsidRPr="00C20D46" w:rsidRDefault="00C20D46" w:rsidP="00C20D46">
      <w:pPr>
        <w:bidi/>
        <w:rPr>
          <w:rFonts w:cs="David" w:hint="cs"/>
          <w:rtl/>
        </w:rPr>
      </w:pPr>
      <w:r w:rsidRPr="00C20D46">
        <w:rPr>
          <w:rFonts w:cs="David" w:hint="cs"/>
          <w:u w:val="single"/>
          <w:rtl/>
        </w:rPr>
        <w:t>היו"ר דוד טל:</w:t>
      </w:r>
    </w:p>
    <w:p w14:paraId="5F6BEAC5" w14:textId="77777777" w:rsidR="00C20D46" w:rsidRPr="00C20D46" w:rsidRDefault="00C20D46" w:rsidP="00C20D46">
      <w:pPr>
        <w:bidi/>
        <w:rPr>
          <w:rFonts w:cs="David" w:hint="cs"/>
          <w:rtl/>
        </w:rPr>
      </w:pPr>
    </w:p>
    <w:p w14:paraId="4A1A8359" w14:textId="77777777" w:rsidR="00C20D46" w:rsidRPr="00C20D46" w:rsidRDefault="00C20D46" w:rsidP="00C20D46">
      <w:pPr>
        <w:bidi/>
        <w:rPr>
          <w:rFonts w:cs="David" w:hint="cs"/>
          <w:rtl/>
        </w:rPr>
      </w:pPr>
      <w:r w:rsidRPr="00C20D46">
        <w:rPr>
          <w:rFonts w:cs="David" w:hint="cs"/>
          <w:rtl/>
        </w:rPr>
        <w:tab/>
        <w:t xml:space="preserve">מה שמתגבש כאן הוא שזה לא יהיה יום שבתון, נתחיל בחצי יום מ- 13:00 ונוסיף עוד שעה עד 23:00 כדי שלא תישמע הטענה שלא היה מספיק זמן. </w:t>
      </w:r>
    </w:p>
    <w:p w14:paraId="762DC9DE" w14:textId="77777777" w:rsidR="00C20D46" w:rsidRPr="00C20D46" w:rsidRDefault="00C20D46" w:rsidP="00C20D46">
      <w:pPr>
        <w:bidi/>
        <w:rPr>
          <w:rFonts w:cs="David" w:hint="cs"/>
          <w:rtl/>
        </w:rPr>
      </w:pPr>
    </w:p>
    <w:p w14:paraId="55A63000" w14:textId="77777777" w:rsidR="00C20D46" w:rsidRPr="00C20D46" w:rsidRDefault="00C20D46" w:rsidP="00C20D46">
      <w:pPr>
        <w:bidi/>
        <w:rPr>
          <w:rFonts w:cs="David" w:hint="cs"/>
          <w:rtl/>
        </w:rPr>
      </w:pPr>
      <w:r w:rsidRPr="00C20D46">
        <w:rPr>
          <w:rFonts w:cs="David" w:hint="cs"/>
          <w:u w:val="single"/>
          <w:rtl/>
        </w:rPr>
        <w:t>יצחק לוי:</w:t>
      </w:r>
    </w:p>
    <w:p w14:paraId="638C4EA2" w14:textId="77777777" w:rsidR="00C20D46" w:rsidRPr="00C20D46" w:rsidRDefault="00C20D46" w:rsidP="00C20D46">
      <w:pPr>
        <w:bidi/>
        <w:rPr>
          <w:rFonts w:cs="David" w:hint="cs"/>
          <w:rtl/>
        </w:rPr>
      </w:pPr>
    </w:p>
    <w:p w14:paraId="18B18681" w14:textId="77777777" w:rsidR="00C20D46" w:rsidRPr="00C20D46" w:rsidRDefault="00C20D46" w:rsidP="00C20D46">
      <w:pPr>
        <w:bidi/>
        <w:rPr>
          <w:rFonts w:cs="David" w:hint="cs"/>
          <w:rtl/>
        </w:rPr>
      </w:pPr>
      <w:r w:rsidRPr="00C20D46">
        <w:rPr>
          <w:rFonts w:cs="David" w:hint="cs"/>
          <w:rtl/>
        </w:rPr>
        <w:tab/>
        <w:t>הייתי מתחיל אפילו ב- 14:00, הטענה היא של הזקנים כי המפלגות הרגילו אותם שבאים לקחת אותם בבוקר, יש להם סדר לזה מ-09:00 עד 11:00 כל הפעילים בבתי אבות סוחבים אותם מכל מקום כי עד 11:00 צריך לגמור את הזקנים.</w:t>
      </w:r>
    </w:p>
    <w:p w14:paraId="6D81BAAF" w14:textId="77777777" w:rsidR="00C20D46" w:rsidRPr="00C20D46" w:rsidRDefault="00C20D46" w:rsidP="00C20D46">
      <w:pPr>
        <w:bidi/>
        <w:rPr>
          <w:rFonts w:cs="David" w:hint="cs"/>
          <w:rtl/>
        </w:rPr>
      </w:pPr>
    </w:p>
    <w:p w14:paraId="24E3B1C7" w14:textId="77777777" w:rsidR="00C20D46" w:rsidRPr="00C20D46" w:rsidRDefault="00C20D46" w:rsidP="00C20D46">
      <w:pPr>
        <w:bidi/>
        <w:rPr>
          <w:rFonts w:cs="David" w:hint="cs"/>
          <w:rtl/>
        </w:rPr>
      </w:pPr>
      <w:r w:rsidRPr="00C20D46">
        <w:rPr>
          <w:rFonts w:cs="David" w:hint="cs"/>
          <w:u w:val="single"/>
          <w:rtl/>
        </w:rPr>
        <w:t>היו"ר דוד טל:</w:t>
      </w:r>
    </w:p>
    <w:p w14:paraId="4E27EFD7" w14:textId="77777777" w:rsidR="00C20D46" w:rsidRPr="00C20D46" w:rsidRDefault="00C20D46" w:rsidP="00C20D46">
      <w:pPr>
        <w:bidi/>
        <w:rPr>
          <w:rFonts w:cs="David" w:hint="cs"/>
          <w:rtl/>
        </w:rPr>
      </w:pPr>
    </w:p>
    <w:p w14:paraId="6D28EF0F" w14:textId="77777777" w:rsidR="00C20D46" w:rsidRPr="00C20D46" w:rsidRDefault="00C20D46" w:rsidP="00C20D46">
      <w:pPr>
        <w:bidi/>
        <w:rPr>
          <w:rFonts w:cs="David" w:hint="cs"/>
          <w:rtl/>
        </w:rPr>
      </w:pPr>
      <w:r w:rsidRPr="00C20D46">
        <w:rPr>
          <w:rFonts w:cs="David" w:hint="cs"/>
          <w:rtl/>
        </w:rPr>
        <w:tab/>
        <w:t>אין יום שבתון כל אזרח יוכל לבוא להצביע ולחזור למקום עבודתו.</w:t>
      </w:r>
    </w:p>
    <w:p w14:paraId="5667F820" w14:textId="77777777" w:rsidR="00C20D46" w:rsidRPr="00C20D46" w:rsidRDefault="00C20D46" w:rsidP="00C20D46">
      <w:pPr>
        <w:bidi/>
        <w:rPr>
          <w:rFonts w:cs="David" w:hint="cs"/>
          <w:rtl/>
        </w:rPr>
      </w:pPr>
    </w:p>
    <w:p w14:paraId="6DA6D032" w14:textId="77777777" w:rsidR="00C20D46" w:rsidRPr="00C20D46" w:rsidRDefault="00C20D46" w:rsidP="00C20D46">
      <w:pPr>
        <w:bidi/>
        <w:rPr>
          <w:rFonts w:cs="David" w:hint="cs"/>
          <w:rtl/>
        </w:rPr>
      </w:pPr>
      <w:r w:rsidRPr="00C20D46">
        <w:rPr>
          <w:rFonts w:cs="David" w:hint="cs"/>
          <w:u w:val="single"/>
          <w:rtl/>
        </w:rPr>
        <w:t>יצחק לוי:</w:t>
      </w:r>
    </w:p>
    <w:p w14:paraId="338DEF92" w14:textId="77777777" w:rsidR="00C20D46" w:rsidRPr="00C20D46" w:rsidRDefault="00C20D46" w:rsidP="00C20D46">
      <w:pPr>
        <w:bidi/>
        <w:rPr>
          <w:rFonts w:cs="David" w:hint="cs"/>
          <w:rtl/>
        </w:rPr>
      </w:pPr>
    </w:p>
    <w:p w14:paraId="672C92F9" w14:textId="77777777" w:rsidR="00C20D46" w:rsidRPr="00C20D46" w:rsidRDefault="00C20D46" w:rsidP="00C20D46">
      <w:pPr>
        <w:bidi/>
        <w:rPr>
          <w:rFonts w:cs="David" w:hint="cs"/>
          <w:rtl/>
        </w:rPr>
      </w:pPr>
      <w:r w:rsidRPr="00C20D46">
        <w:rPr>
          <w:rFonts w:cs="David" w:hint="cs"/>
          <w:rtl/>
        </w:rPr>
        <w:tab/>
        <w:t xml:space="preserve"> הייתי עושה את זה יום בחירה לעובדים הציבוריים.</w:t>
      </w:r>
    </w:p>
    <w:p w14:paraId="340F399E" w14:textId="77777777" w:rsidR="00C20D46" w:rsidRPr="00C20D46" w:rsidRDefault="00C20D46" w:rsidP="00C20D46">
      <w:pPr>
        <w:bidi/>
        <w:rPr>
          <w:rFonts w:cs="David" w:hint="cs"/>
          <w:rtl/>
        </w:rPr>
      </w:pPr>
    </w:p>
    <w:p w14:paraId="47223019" w14:textId="77777777" w:rsidR="00C20D46" w:rsidRPr="00C20D46" w:rsidRDefault="00C20D46" w:rsidP="00C20D46">
      <w:pPr>
        <w:bidi/>
        <w:rPr>
          <w:rFonts w:cs="David" w:hint="cs"/>
          <w:u w:val="single"/>
          <w:rtl/>
        </w:rPr>
      </w:pPr>
      <w:r w:rsidRPr="00C20D46">
        <w:rPr>
          <w:rFonts w:cs="David" w:hint="cs"/>
          <w:u w:val="single"/>
          <w:rtl/>
        </w:rPr>
        <w:t>ארבל אסטרחן:</w:t>
      </w:r>
    </w:p>
    <w:p w14:paraId="059C16C9" w14:textId="77777777" w:rsidR="00C20D46" w:rsidRPr="00C20D46" w:rsidRDefault="00C20D46" w:rsidP="00C20D46">
      <w:pPr>
        <w:bidi/>
        <w:rPr>
          <w:rFonts w:cs="David" w:hint="cs"/>
          <w:rtl/>
        </w:rPr>
      </w:pPr>
    </w:p>
    <w:p w14:paraId="5022DF7B" w14:textId="77777777" w:rsidR="00C20D46" w:rsidRPr="00C20D46" w:rsidRDefault="00C20D46" w:rsidP="00C20D46">
      <w:pPr>
        <w:bidi/>
        <w:rPr>
          <w:rFonts w:cs="David" w:hint="cs"/>
          <w:rtl/>
        </w:rPr>
      </w:pPr>
      <w:r w:rsidRPr="00C20D46">
        <w:rPr>
          <w:rFonts w:cs="David" w:hint="cs"/>
          <w:rtl/>
        </w:rPr>
        <w:tab/>
        <w:t xml:space="preserve"> הבחירות יהיו משעה 14:00 עד 23:00</w:t>
      </w:r>
    </w:p>
    <w:p w14:paraId="64E44FF1" w14:textId="77777777" w:rsidR="00C20D46" w:rsidRPr="00C20D46" w:rsidRDefault="00C20D46" w:rsidP="00C20D46">
      <w:pPr>
        <w:bidi/>
        <w:rPr>
          <w:rFonts w:cs="David" w:hint="cs"/>
          <w:rtl/>
        </w:rPr>
      </w:pPr>
    </w:p>
    <w:p w14:paraId="25DBBDB9" w14:textId="77777777" w:rsidR="00C20D46" w:rsidRPr="00C20D46" w:rsidRDefault="00C20D46" w:rsidP="00C20D46">
      <w:pPr>
        <w:bidi/>
        <w:rPr>
          <w:rFonts w:cs="David" w:hint="cs"/>
          <w:rtl/>
        </w:rPr>
      </w:pPr>
      <w:r w:rsidRPr="00C20D46">
        <w:rPr>
          <w:rFonts w:cs="David" w:hint="cs"/>
          <w:u w:val="single"/>
          <w:rtl/>
        </w:rPr>
        <w:t>היו"ר דוד טל:</w:t>
      </w:r>
    </w:p>
    <w:p w14:paraId="7A0A2EA1" w14:textId="77777777" w:rsidR="00C20D46" w:rsidRPr="00C20D46" w:rsidRDefault="00C20D46" w:rsidP="00C20D46">
      <w:pPr>
        <w:bidi/>
        <w:rPr>
          <w:rFonts w:cs="David" w:hint="cs"/>
          <w:rtl/>
        </w:rPr>
      </w:pPr>
    </w:p>
    <w:p w14:paraId="73ABE12D" w14:textId="77777777" w:rsidR="00C20D46" w:rsidRPr="00C20D46" w:rsidRDefault="00C20D46" w:rsidP="00C20D46">
      <w:pPr>
        <w:bidi/>
        <w:rPr>
          <w:rFonts w:cs="David" w:hint="cs"/>
          <w:rtl/>
        </w:rPr>
      </w:pPr>
      <w:r w:rsidRPr="00C20D46">
        <w:rPr>
          <w:rFonts w:cs="David" w:hint="cs"/>
          <w:rtl/>
        </w:rPr>
        <w:tab/>
        <w:t xml:space="preserve">כל מעסיק ישמח שהעובד שלו ילך להצביע וישוב לעבודה מאשר לתת לו יום שבתון שהוא צריך לשלם לו עבור זה. </w:t>
      </w:r>
    </w:p>
    <w:p w14:paraId="23EA83F2" w14:textId="77777777" w:rsidR="00C20D46" w:rsidRPr="00C20D46" w:rsidRDefault="00C20D46" w:rsidP="00C20D46">
      <w:pPr>
        <w:bidi/>
        <w:rPr>
          <w:rFonts w:cs="David" w:hint="cs"/>
          <w:rtl/>
        </w:rPr>
      </w:pPr>
    </w:p>
    <w:p w14:paraId="76D4937B" w14:textId="77777777" w:rsidR="00C20D46" w:rsidRPr="00C20D46" w:rsidRDefault="00C20D46" w:rsidP="00C20D46">
      <w:pPr>
        <w:bidi/>
        <w:rPr>
          <w:rFonts w:cs="David" w:hint="cs"/>
          <w:u w:val="single"/>
          <w:rtl/>
        </w:rPr>
      </w:pPr>
      <w:r w:rsidRPr="00C20D46">
        <w:rPr>
          <w:rFonts w:cs="David" w:hint="cs"/>
          <w:u w:val="single"/>
          <w:rtl/>
        </w:rPr>
        <w:t>יצחק לוי:</w:t>
      </w:r>
    </w:p>
    <w:p w14:paraId="542ADB34" w14:textId="77777777" w:rsidR="00C20D46" w:rsidRPr="00C20D46" w:rsidRDefault="00C20D46" w:rsidP="00C20D46">
      <w:pPr>
        <w:bidi/>
        <w:rPr>
          <w:rFonts w:cs="David" w:hint="cs"/>
          <w:rtl/>
        </w:rPr>
      </w:pPr>
    </w:p>
    <w:p w14:paraId="0B284E1C" w14:textId="77777777" w:rsidR="00C20D46" w:rsidRPr="00C20D46" w:rsidRDefault="00C20D46" w:rsidP="00C20D46">
      <w:pPr>
        <w:bidi/>
        <w:rPr>
          <w:rFonts w:cs="David" w:hint="cs"/>
          <w:rtl/>
        </w:rPr>
      </w:pPr>
      <w:r w:rsidRPr="00C20D46">
        <w:rPr>
          <w:rFonts w:cs="David" w:hint="cs"/>
          <w:rtl/>
        </w:rPr>
        <w:tab/>
        <w:t xml:space="preserve"> יכול להיות שהוא ייתן לעובד מסוים ללכת ועובד שני ישאיר במשרד...</w:t>
      </w:r>
    </w:p>
    <w:p w14:paraId="24493116" w14:textId="77777777" w:rsidR="00C20D46" w:rsidRPr="00C20D46" w:rsidRDefault="00C20D46" w:rsidP="00C20D46">
      <w:pPr>
        <w:bidi/>
        <w:rPr>
          <w:rFonts w:cs="David" w:hint="cs"/>
          <w:rtl/>
        </w:rPr>
      </w:pPr>
    </w:p>
    <w:p w14:paraId="26ECD337" w14:textId="77777777" w:rsidR="00C20D46" w:rsidRDefault="00C20D46" w:rsidP="00C20D46">
      <w:pPr>
        <w:bidi/>
        <w:rPr>
          <w:rFonts w:cs="David" w:hint="cs"/>
          <w:u w:val="single"/>
          <w:rtl/>
        </w:rPr>
      </w:pPr>
    </w:p>
    <w:p w14:paraId="666F9DA0" w14:textId="77777777" w:rsidR="00C20D46" w:rsidRDefault="00C20D46" w:rsidP="00C20D46">
      <w:pPr>
        <w:bidi/>
        <w:rPr>
          <w:rFonts w:cs="David" w:hint="cs"/>
          <w:u w:val="single"/>
          <w:rtl/>
        </w:rPr>
      </w:pPr>
    </w:p>
    <w:p w14:paraId="62FEE940" w14:textId="77777777" w:rsidR="00C20D46" w:rsidRDefault="00C20D46" w:rsidP="00C20D46">
      <w:pPr>
        <w:bidi/>
        <w:rPr>
          <w:rFonts w:cs="David" w:hint="cs"/>
          <w:u w:val="single"/>
          <w:rtl/>
        </w:rPr>
      </w:pPr>
    </w:p>
    <w:p w14:paraId="68472C31" w14:textId="77777777" w:rsidR="00C20D46" w:rsidRPr="00C20D46" w:rsidRDefault="00C20D46" w:rsidP="00C20D46">
      <w:pPr>
        <w:bidi/>
        <w:rPr>
          <w:rFonts w:cs="David" w:hint="cs"/>
          <w:u w:val="single"/>
          <w:rtl/>
        </w:rPr>
      </w:pPr>
      <w:r w:rsidRPr="00C20D46">
        <w:rPr>
          <w:rFonts w:cs="David" w:hint="cs"/>
          <w:u w:val="single"/>
          <w:rtl/>
        </w:rPr>
        <w:t>היו"ר דוד טל:</w:t>
      </w:r>
    </w:p>
    <w:p w14:paraId="0D773BE1" w14:textId="77777777" w:rsidR="00C20D46" w:rsidRPr="00C20D46" w:rsidRDefault="00C20D46" w:rsidP="00C20D46">
      <w:pPr>
        <w:bidi/>
        <w:rPr>
          <w:rFonts w:cs="David" w:hint="cs"/>
          <w:rtl/>
        </w:rPr>
      </w:pPr>
    </w:p>
    <w:p w14:paraId="3240E5AE" w14:textId="77777777" w:rsidR="00C20D46" w:rsidRPr="00C20D46" w:rsidRDefault="00C20D46" w:rsidP="00C20D46">
      <w:pPr>
        <w:bidi/>
        <w:rPr>
          <w:rFonts w:cs="David" w:hint="cs"/>
          <w:rtl/>
        </w:rPr>
      </w:pPr>
      <w:r w:rsidRPr="00C20D46">
        <w:rPr>
          <w:rFonts w:cs="David" w:hint="cs"/>
          <w:rtl/>
        </w:rPr>
        <w:tab/>
        <w:t>האם חשוב להתחיל ב- 14:00?</w:t>
      </w:r>
    </w:p>
    <w:p w14:paraId="7EB80DDD" w14:textId="77777777" w:rsidR="00C20D46" w:rsidRPr="00C20D46" w:rsidRDefault="00C20D46" w:rsidP="00C20D46">
      <w:pPr>
        <w:bidi/>
        <w:rPr>
          <w:rFonts w:cs="David" w:hint="cs"/>
          <w:rtl/>
        </w:rPr>
      </w:pPr>
    </w:p>
    <w:p w14:paraId="75F8C653" w14:textId="77777777" w:rsidR="00C20D46" w:rsidRPr="00C20D46" w:rsidRDefault="00C20D46" w:rsidP="00C20D46">
      <w:pPr>
        <w:bidi/>
        <w:rPr>
          <w:rFonts w:cs="David" w:hint="cs"/>
          <w:u w:val="single"/>
          <w:rtl/>
        </w:rPr>
      </w:pPr>
      <w:r w:rsidRPr="00C20D46">
        <w:rPr>
          <w:rFonts w:cs="David" w:hint="cs"/>
          <w:u w:val="single"/>
          <w:rtl/>
        </w:rPr>
        <w:t>יצחק לוי:</w:t>
      </w:r>
    </w:p>
    <w:p w14:paraId="63DD65D8" w14:textId="77777777" w:rsidR="00C20D46" w:rsidRPr="00C20D46" w:rsidRDefault="00C20D46" w:rsidP="00C20D46">
      <w:pPr>
        <w:bidi/>
        <w:rPr>
          <w:rFonts w:cs="David" w:hint="cs"/>
          <w:rtl/>
        </w:rPr>
      </w:pPr>
    </w:p>
    <w:p w14:paraId="3F990DE0" w14:textId="77777777" w:rsidR="00C20D46" w:rsidRPr="00C20D46" w:rsidRDefault="00C20D46" w:rsidP="00C20D46">
      <w:pPr>
        <w:bidi/>
        <w:rPr>
          <w:rFonts w:cs="David" w:hint="cs"/>
          <w:rtl/>
        </w:rPr>
      </w:pPr>
      <w:r w:rsidRPr="00C20D46">
        <w:rPr>
          <w:rFonts w:cs="David" w:hint="cs"/>
          <w:rtl/>
        </w:rPr>
        <w:tab/>
        <w:t xml:space="preserve"> כדי להספיק לארגן את הכיתות בלי לזרוק את הילדים ב- 11:00, שילמדו עד 12:00.</w:t>
      </w:r>
    </w:p>
    <w:p w14:paraId="6DB60E42" w14:textId="77777777" w:rsidR="00C20D46" w:rsidRPr="00C20D46" w:rsidRDefault="00C20D46" w:rsidP="00C20D46">
      <w:pPr>
        <w:bidi/>
        <w:rPr>
          <w:rFonts w:cs="David" w:hint="cs"/>
          <w:rtl/>
        </w:rPr>
      </w:pPr>
    </w:p>
    <w:p w14:paraId="7C4DE98B" w14:textId="77777777" w:rsidR="00C20D46" w:rsidRPr="00C20D46" w:rsidRDefault="00C20D46" w:rsidP="00C20D46">
      <w:pPr>
        <w:bidi/>
        <w:rPr>
          <w:rFonts w:cs="David" w:hint="cs"/>
          <w:u w:val="single"/>
          <w:rtl/>
        </w:rPr>
      </w:pPr>
      <w:r w:rsidRPr="00C20D46">
        <w:rPr>
          <w:rFonts w:cs="David" w:hint="cs"/>
          <w:u w:val="single"/>
          <w:rtl/>
        </w:rPr>
        <w:t>היו"ר דוד טל:</w:t>
      </w:r>
    </w:p>
    <w:p w14:paraId="5405652B" w14:textId="77777777" w:rsidR="00C20D46" w:rsidRPr="00C20D46" w:rsidRDefault="00C20D46" w:rsidP="00C20D46">
      <w:pPr>
        <w:bidi/>
        <w:rPr>
          <w:rFonts w:cs="David" w:hint="cs"/>
          <w:rtl/>
        </w:rPr>
      </w:pPr>
    </w:p>
    <w:p w14:paraId="6E06FD35" w14:textId="77777777" w:rsidR="00C20D46" w:rsidRPr="00C20D46" w:rsidRDefault="00C20D46" w:rsidP="00C20D46">
      <w:pPr>
        <w:bidi/>
        <w:ind w:firstLine="567"/>
        <w:rPr>
          <w:rFonts w:cs="David" w:hint="cs"/>
          <w:rtl/>
        </w:rPr>
      </w:pPr>
      <w:r w:rsidRPr="00C20D46">
        <w:rPr>
          <w:rFonts w:cs="David" w:hint="cs"/>
          <w:rtl/>
        </w:rPr>
        <w:t>נשאיר את זה ב- 14:00 אולי תהיה הסתייגות. אנחנו כרגע מגבשים את הצעת החוק, נפיץ אותה למשרדי הממשלה ששונים, כולל משרד החוץ, לגופים וארגונים וכל מה שחושבים שנכון להפיץ אליהם. נקבל הערות ומיד בתחילת הכנס נכנס דיון ועדה שבו נאמץ או נתחשב בהערות, מה שחברי הכנסת יחשבו שנכון לאמץ. לאחר מכן נעביר את זה לקריאה שנייה ושלישית, תודה לכולם הישיבה נעולה.</w:t>
      </w:r>
    </w:p>
    <w:p w14:paraId="1D2CCB40" w14:textId="77777777" w:rsidR="00C20D46" w:rsidRPr="00C20D46" w:rsidRDefault="00C20D46" w:rsidP="00C20D46">
      <w:pPr>
        <w:bidi/>
        <w:rPr>
          <w:rFonts w:cs="David" w:hint="cs"/>
          <w:rtl/>
        </w:rPr>
      </w:pPr>
    </w:p>
    <w:p w14:paraId="5A7E066D" w14:textId="77777777" w:rsidR="00C20D46" w:rsidRDefault="00C20D46" w:rsidP="00C20D46">
      <w:pPr>
        <w:pStyle w:val="Heading8"/>
        <w:jc w:val="left"/>
        <w:rPr>
          <w:rFonts w:hint="cs"/>
          <w:sz w:val="24"/>
          <w:u w:val="single"/>
          <w:rtl/>
        </w:rPr>
      </w:pPr>
    </w:p>
    <w:p w14:paraId="2FC97BEF" w14:textId="77777777" w:rsidR="00C20D46" w:rsidRDefault="00C20D46" w:rsidP="00C20D46">
      <w:pPr>
        <w:pStyle w:val="Heading8"/>
        <w:jc w:val="left"/>
        <w:rPr>
          <w:rFonts w:hint="cs"/>
          <w:sz w:val="24"/>
          <w:u w:val="single"/>
          <w:rtl/>
        </w:rPr>
      </w:pPr>
    </w:p>
    <w:p w14:paraId="5FA44EB9" w14:textId="77777777" w:rsidR="00C20D46" w:rsidRDefault="00C20D46" w:rsidP="00C20D46">
      <w:pPr>
        <w:pStyle w:val="Heading8"/>
        <w:jc w:val="left"/>
        <w:rPr>
          <w:rFonts w:hint="cs"/>
          <w:sz w:val="24"/>
          <w:u w:val="single"/>
          <w:rtl/>
        </w:rPr>
      </w:pPr>
    </w:p>
    <w:p w14:paraId="3D6CF350" w14:textId="77777777" w:rsidR="00C20D46" w:rsidRPr="00C20D46" w:rsidRDefault="00C20D46" w:rsidP="00C20D46">
      <w:pPr>
        <w:pStyle w:val="Heading8"/>
        <w:jc w:val="left"/>
        <w:rPr>
          <w:rFonts w:hint="cs"/>
          <w:sz w:val="24"/>
          <w:u w:val="single"/>
          <w:rtl/>
        </w:rPr>
      </w:pPr>
      <w:r w:rsidRPr="00C20D46">
        <w:rPr>
          <w:rFonts w:hint="cs"/>
          <w:sz w:val="24"/>
          <w:u w:val="single"/>
          <w:rtl/>
        </w:rPr>
        <w:t>הישיבה ננעלה בשעה 12:15</w:t>
      </w:r>
    </w:p>
    <w:p w14:paraId="17BF1151" w14:textId="77777777" w:rsidR="00C20D46" w:rsidRPr="00C20D46" w:rsidRDefault="00C20D46" w:rsidP="00C20D46">
      <w:pPr>
        <w:bidi/>
        <w:rPr>
          <w:rFonts w:cs="David" w:hint="cs"/>
          <w:rtl/>
        </w:rPr>
      </w:pPr>
      <w:r w:rsidRPr="00C20D46">
        <w:rPr>
          <w:rFonts w:cs="David" w:hint="cs"/>
          <w:rtl/>
        </w:rPr>
        <w:t xml:space="preserve"> </w:t>
      </w:r>
    </w:p>
    <w:p w14:paraId="18080E52" w14:textId="77777777" w:rsidR="00552A80" w:rsidRPr="00C20D46" w:rsidRDefault="00552A80" w:rsidP="00C20D46">
      <w:pPr>
        <w:bidi/>
        <w:rPr>
          <w:rFonts w:cs="David"/>
        </w:rPr>
      </w:pPr>
    </w:p>
    <w:sectPr w:rsidR="00552A80" w:rsidRPr="00C20D46" w:rsidSect="00C20D46">
      <w:headerReference w:type="even" r:id="rId10"/>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069BA" w14:textId="77777777" w:rsidR="005943FC" w:rsidRDefault="005943FC">
      <w:r>
        <w:separator/>
      </w:r>
    </w:p>
  </w:endnote>
  <w:endnote w:type="continuationSeparator" w:id="0">
    <w:p w14:paraId="031BFCE0" w14:textId="77777777" w:rsidR="005943FC" w:rsidRDefault="0059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A149E" w14:textId="77777777" w:rsidR="005943FC" w:rsidRDefault="005943FC">
      <w:r>
        <w:separator/>
      </w:r>
    </w:p>
  </w:footnote>
  <w:footnote w:type="continuationSeparator" w:id="0">
    <w:p w14:paraId="6736534B" w14:textId="77777777" w:rsidR="005943FC" w:rsidRDefault="00594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4AD75" w14:textId="77777777" w:rsidR="00C20D46" w:rsidRDefault="00C20D4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9BF5499" w14:textId="77777777" w:rsidR="00C20D46" w:rsidRDefault="00C20D46">
    <w:pPr>
      <w:pStyle w:val="Header"/>
      <w:ind w:right="360"/>
      <w:jc w:val="both"/>
      <w:rPr>
        <w:rtl/>
      </w:rPr>
    </w:pPr>
  </w:p>
  <w:p w14:paraId="0C1D2510" w14:textId="77777777" w:rsidR="00C20D46" w:rsidRDefault="00C20D46"/>
  <w:p w14:paraId="5523821F" w14:textId="77777777" w:rsidR="00C20D46" w:rsidRDefault="00C20D46"/>
  <w:p w14:paraId="4E43B8A7" w14:textId="77777777" w:rsidR="00C20D46" w:rsidRDefault="00C20D46"/>
  <w:p w14:paraId="170FACE5" w14:textId="77777777" w:rsidR="00C20D46" w:rsidRDefault="00C20D46"/>
  <w:p w14:paraId="4F6898F1" w14:textId="77777777" w:rsidR="00C20D46" w:rsidRDefault="00C20D46"/>
  <w:p w14:paraId="7AC047E3" w14:textId="77777777" w:rsidR="00C20D46" w:rsidRDefault="00C20D46"/>
  <w:p w14:paraId="3D92D6B6" w14:textId="77777777" w:rsidR="00C20D46" w:rsidRDefault="00C20D46"/>
  <w:p w14:paraId="4543D8B6" w14:textId="77777777" w:rsidR="00C20D46" w:rsidRDefault="00C20D46"/>
  <w:p w14:paraId="56DD9ABA" w14:textId="77777777" w:rsidR="00C20D46" w:rsidRDefault="00C20D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0B31" w14:textId="77777777" w:rsidR="00C20D46" w:rsidRDefault="00C20D4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30449A">
      <w:rPr>
        <w:rStyle w:val="PageNumber"/>
        <w:noProof/>
        <w:rtl/>
      </w:rPr>
      <w:t>1</w:t>
    </w:r>
    <w:r>
      <w:rPr>
        <w:rStyle w:val="PageNumber"/>
        <w:rtl/>
      </w:rPr>
      <w:fldChar w:fldCharType="end"/>
    </w:r>
  </w:p>
  <w:p w14:paraId="5C2F32E3" w14:textId="77777777" w:rsidR="00C20D46" w:rsidRDefault="00C20D46">
    <w:pPr>
      <w:pStyle w:val="Header"/>
      <w:ind w:right="360"/>
      <w:jc w:val="both"/>
      <w:rPr>
        <w:rFonts w:hint="cs"/>
        <w:rtl/>
      </w:rPr>
    </w:pPr>
    <w:r>
      <w:rPr>
        <w:rFonts w:hint="cs"/>
        <w:rtl/>
      </w:rPr>
      <w:t>הו</w:t>
    </w:r>
    <w:r>
      <w:rPr>
        <w:rtl/>
      </w:rPr>
      <w:t>ועד</w:t>
    </w:r>
    <w:r>
      <w:rPr>
        <w:rFonts w:hint="cs"/>
        <w:rtl/>
      </w:rPr>
      <w:t>ה המשותפת של כנסת וועדת חוקה חוק ומשפט</w:t>
    </w:r>
  </w:p>
  <w:p w14:paraId="19C0115F" w14:textId="77777777" w:rsidR="00C20D46" w:rsidRDefault="00C20D46">
    <w:pPr>
      <w:pStyle w:val="Header"/>
      <w:ind w:right="360"/>
      <w:jc w:val="both"/>
      <w:rPr>
        <w:rFonts w:hint="cs"/>
        <w:rtl/>
      </w:rPr>
    </w:pPr>
    <w:r>
      <w:rPr>
        <w:rFonts w:hint="cs"/>
        <w:rtl/>
      </w:rPr>
      <w:t>לחוק משאל עם</w:t>
    </w:r>
  </w:p>
  <w:p w14:paraId="78673A5B" w14:textId="77777777" w:rsidR="00C20D46" w:rsidRDefault="00C20D46">
    <w:pPr>
      <w:pStyle w:val="Header"/>
      <w:ind w:right="360"/>
      <w:jc w:val="both"/>
      <w:rPr>
        <w:rStyle w:val="PageNumber"/>
        <w:rFonts w:hint="cs"/>
        <w:rtl/>
      </w:rPr>
    </w:pPr>
    <w:r>
      <w:rPr>
        <w:rFonts w:hint="cs"/>
        <w:rtl/>
      </w:rPr>
      <w:t>7/9/2008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B4ADF"/>
    <w:multiLevelType w:val="hybridMultilevel"/>
    <w:tmpl w:val="649C4390"/>
    <w:lvl w:ilvl="0" w:tplc="C60C5AEC">
      <w:start w:val="31"/>
      <w:numFmt w:val="bullet"/>
      <w:lvlText w:val="-"/>
      <w:lvlJc w:val="left"/>
      <w:pPr>
        <w:tabs>
          <w:tab w:val="num" w:pos="720"/>
        </w:tabs>
        <w:ind w:left="720" w:right="720" w:hanging="360"/>
      </w:pPr>
      <w:rPr>
        <w:rFonts w:ascii="Times New Roman" w:eastAsia="Times New Roman" w:hAnsi="Times New Roman" w:cs="David"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num w:numId="1" w16cid:durableId="95656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7573פרוטוקול_ישיבת_ועדה.doc"/>
    <w:docVar w:name="StartMode" w:val="3"/>
  </w:docVars>
  <w:rsids>
    <w:rsidRoot w:val="0030347B"/>
    <w:rsid w:val="0030347B"/>
    <w:rsid w:val="0030449A"/>
    <w:rsid w:val="004E6E02"/>
    <w:rsid w:val="00552A80"/>
    <w:rsid w:val="005943FC"/>
    <w:rsid w:val="00965806"/>
    <w:rsid w:val="00C20D46"/>
    <w:rsid w:val="00E879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22360D4"/>
  <w15:chartTrackingRefBased/>
  <w15:docId w15:val="{FB28F6A2-48B6-46EC-B448-CC47A6DD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C20D46"/>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C20D46"/>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C20D46"/>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C20D46"/>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C20D46"/>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rsid w:val="00C20D46"/>
    <w:pPr>
      <w:keepNext/>
      <w:overflowPunct w:val="0"/>
      <w:autoSpaceDE w:val="0"/>
      <w:autoSpaceDN w:val="0"/>
      <w:bidi/>
      <w:adjustRightInd w:val="0"/>
      <w:jc w:val="center"/>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20D46"/>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C20D4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20D46"/>
  </w:style>
  <w:style w:type="paragraph" w:styleId="BodyText">
    <w:name w:val="Body Text"/>
    <w:basedOn w:val="Normal"/>
    <w:rsid w:val="00C20D46"/>
    <w:pPr>
      <w:overflowPunct w:val="0"/>
      <w:autoSpaceDE w:val="0"/>
      <w:autoSpaceDN w:val="0"/>
      <w:bidi/>
      <w:adjustRightInd w:val="0"/>
      <w:jc w:val="both"/>
      <w:textAlignment w:val="baseline"/>
    </w:pPr>
    <w:rPr>
      <w:rFonts w:cs="David"/>
      <w:sz w:val="22"/>
      <w:lang w:eastAsia="he-IL"/>
    </w:rPr>
  </w:style>
  <w:style w:type="paragraph" w:customStyle="1" w:styleId="-">
    <w:name w:val="נוצר על-ידי"/>
    <w:rsid w:val="00C20D46"/>
    <w:rPr>
      <w:sz w:val="24"/>
      <w:szCs w:val="24"/>
      <w:lang w:eastAsia="he-IL"/>
    </w:rPr>
  </w:style>
  <w:style w:type="paragraph" w:styleId="BodyText2">
    <w:name w:val="Body Text 2"/>
    <w:basedOn w:val="Normal"/>
    <w:rsid w:val="00C20D46"/>
    <w:pPr>
      <w:overflowPunct w:val="0"/>
      <w:autoSpaceDE w:val="0"/>
      <w:autoSpaceDN w:val="0"/>
      <w:bidi/>
      <w:adjustRightInd w:val="0"/>
      <w:jc w:val="both"/>
      <w:textAlignment w:val="baseline"/>
    </w:pPr>
    <w:rPr>
      <w:rFonts w:cs="David"/>
      <w:sz w:val="22"/>
      <w:lang w:eastAsia="he-IL"/>
    </w:rPr>
  </w:style>
  <w:style w:type="paragraph" w:styleId="BodyTextIndent">
    <w:name w:val="Body Text Indent"/>
    <w:basedOn w:val="Normal"/>
    <w:rsid w:val="00C20D46"/>
    <w:pPr>
      <w:overflowPunct w:val="0"/>
      <w:autoSpaceDE w:val="0"/>
      <w:autoSpaceDN w:val="0"/>
      <w:bidi/>
      <w:adjustRightInd w:val="0"/>
      <w:ind w:firstLine="567"/>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3C6C51-4BCD-4E1C-A9E3-4C3F9F69C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C478C7-C8AD-420F-9105-9F9D2A80ACC0}">
  <ds:schemaRefs>
    <ds:schemaRef ds:uri="http://schemas.microsoft.com/sharepoint/v3/contenttype/forms"/>
  </ds:schemaRefs>
</ds:datastoreItem>
</file>

<file path=customXml/itemProps3.xml><?xml version="1.0" encoding="utf-8"?>
<ds:datastoreItem xmlns:ds="http://schemas.openxmlformats.org/officeDocument/2006/customXml" ds:itemID="{A2B820DB-540E-41D6-B1FB-B99598CF01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11580</Words>
  <Characters>66011</Characters>
  <Application>Microsoft Office Word</Application>
  <DocSecurity>0</DocSecurity>
  <Lines>550</Lines>
  <Paragraphs>154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