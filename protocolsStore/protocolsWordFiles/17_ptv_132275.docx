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8AA2" w14:textId="77777777" w:rsidR="003C3664" w:rsidRPr="003C3664" w:rsidRDefault="003C3664" w:rsidP="003C3664">
      <w:pPr>
        <w:pStyle w:val="Heading5"/>
        <w:jc w:val="left"/>
        <w:rPr>
          <w:b/>
          <w:bCs/>
          <w:rtl/>
        </w:rPr>
      </w:pPr>
      <w:r w:rsidRPr="003C3664">
        <w:rPr>
          <w:b/>
          <w:bCs/>
          <w:rtl/>
        </w:rPr>
        <w:t xml:space="preserve">הכנסת </w:t>
      </w:r>
      <w:r w:rsidRPr="003C3664">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3C3664">
        <w:rPr>
          <w:b/>
          <w:bCs/>
          <w:rtl/>
        </w:rPr>
        <w:tab/>
        <w:t>נוסח לא מתוקן</w:t>
      </w:r>
    </w:p>
    <w:p w14:paraId="7C155C76" w14:textId="77777777" w:rsidR="003C3664" w:rsidRPr="003C3664" w:rsidRDefault="003C3664" w:rsidP="003C3664">
      <w:pPr>
        <w:bidi/>
        <w:jc w:val="both"/>
        <w:rPr>
          <w:rFonts w:cs="David"/>
          <w:b/>
          <w:bCs/>
          <w:rtl/>
        </w:rPr>
      </w:pPr>
      <w:r w:rsidRPr="003C3664">
        <w:rPr>
          <w:rFonts w:cs="David"/>
          <w:b/>
          <w:bCs/>
          <w:rtl/>
        </w:rPr>
        <w:t xml:space="preserve">מושב </w:t>
      </w:r>
      <w:r w:rsidRPr="003C3664">
        <w:rPr>
          <w:rFonts w:cs="David" w:hint="cs"/>
          <w:b/>
          <w:bCs/>
          <w:rtl/>
        </w:rPr>
        <w:t>ראשון</w:t>
      </w:r>
    </w:p>
    <w:p w14:paraId="5A89258F" w14:textId="77777777" w:rsidR="003C3664" w:rsidRPr="003C3664" w:rsidRDefault="003C3664" w:rsidP="003C3664">
      <w:pPr>
        <w:bidi/>
        <w:jc w:val="both"/>
        <w:rPr>
          <w:rFonts w:cs="David"/>
          <w:b/>
          <w:bCs/>
          <w:rtl/>
        </w:rPr>
      </w:pPr>
    </w:p>
    <w:p w14:paraId="5A72C12E" w14:textId="77777777" w:rsidR="003C3664" w:rsidRPr="003C3664" w:rsidRDefault="003C3664" w:rsidP="003C3664">
      <w:pPr>
        <w:bidi/>
        <w:jc w:val="both"/>
        <w:rPr>
          <w:rFonts w:cs="David"/>
          <w:b/>
          <w:bCs/>
          <w:rtl/>
        </w:rPr>
      </w:pPr>
    </w:p>
    <w:p w14:paraId="7F69E091" w14:textId="77777777" w:rsidR="003C3664" w:rsidRPr="003C3664" w:rsidRDefault="003C3664" w:rsidP="003C3664">
      <w:pPr>
        <w:bidi/>
        <w:jc w:val="both"/>
        <w:rPr>
          <w:rFonts w:cs="David"/>
          <w:b/>
          <w:bCs/>
          <w:rtl/>
        </w:rPr>
      </w:pPr>
    </w:p>
    <w:p w14:paraId="1BD9193B" w14:textId="77777777" w:rsidR="003C3664" w:rsidRPr="003C3664" w:rsidRDefault="003C3664" w:rsidP="003C3664">
      <w:pPr>
        <w:bidi/>
        <w:jc w:val="both"/>
        <w:rPr>
          <w:rFonts w:cs="David"/>
          <w:b/>
          <w:bCs/>
          <w:rtl/>
        </w:rPr>
      </w:pPr>
    </w:p>
    <w:p w14:paraId="72A9BE54" w14:textId="77777777" w:rsidR="003C3664" w:rsidRPr="003C3664" w:rsidRDefault="003C3664" w:rsidP="003C3664">
      <w:pPr>
        <w:bidi/>
        <w:jc w:val="center"/>
        <w:rPr>
          <w:rFonts w:cs="David" w:hint="cs"/>
          <w:b/>
          <w:bCs/>
          <w:rtl/>
        </w:rPr>
      </w:pPr>
      <w:r w:rsidRPr="003C3664">
        <w:rPr>
          <w:rFonts w:cs="David"/>
          <w:b/>
          <w:bCs/>
          <w:rtl/>
        </w:rPr>
        <w:t>פרוטוקול מס'</w:t>
      </w:r>
      <w:r w:rsidRPr="003C3664">
        <w:rPr>
          <w:rFonts w:cs="David" w:hint="cs"/>
          <w:b/>
          <w:bCs/>
          <w:rtl/>
        </w:rPr>
        <w:t xml:space="preserve"> 33</w:t>
      </w:r>
    </w:p>
    <w:p w14:paraId="74F78ACF" w14:textId="77777777" w:rsidR="003C3664" w:rsidRPr="003C3664" w:rsidRDefault="003C3664" w:rsidP="003C3664">
      <w:pPr>
        <w:bidi/>
        <w:jc w:val="both"/>
        <w:rPr>
          <w:rFonts w:cs="David" w:hint="cs"/>
          <w:b/>
          <w:bCs/>
          <w:rtl/>
        </w:rPr>
      </w:pPr>
      <w:r w:rsidRPr="003C3664">
        <w:rPr>
          <w:rFonts w:cs="David" w:hint="cs"/>
          <w:b/>
          <w:bCs/>
          <w:rtl/>
        </w:rPr>
        <w:t xml:space="preserve">                                                           מישיבת ועדת הכנסת</w:t>
      </w:r>
    </w:p>
    <w:p w14:paraId="57950F6C" w14:textId="77777777" w:rsidR="003C3664" w:rsidRPr="003C3664" w:rsidRDefault="003C3664" w:rsidP="003C3664">
      <w:pPr>
        <w:bidi/>
        <w:jc w:val="both"/>
        <w:rPr>
          <w:rFonts w:cs="David" w:hint="cs"/>
          <w:b/>
          <w:bCs/>
          <w:u w:val="single"/>
          <w:rtl/>
        </w:rPr>
      </w:pPr>
      <w:r w:rsidRPr="003C3664">
        <w:rPr>
          <w:rFonts w:cs="David" w:hint="cs"/>
          <w:b/>
          <w:bCs/>
          <w:rtl/>
        </w:rPr>
        <w:t xml:space="preserve">                                  </w:t>
      </w:r>
      <w:r w:rsidRPr="003C3664">
        <w:rPr>
          <w:rFonts w:cs="David" w:hint="cs"/>
          <w:b/>
          <w:bCs/>
          <w:u w:val="single"/>
          <w:rtl/>
        </w:rPr>
        <w:t>יום שלישי, י"ד אב התשס"ו, (8.8.2006), שעה 10:00</w:t>
      </w:r>
    </w:p>
    <w:p w14:paraId="0C7D958D" w14:textId="77777777" w:rsidR="003C3664" w:rsidRPr="003C3664" w:rsidRDefault="003C3664" w:rsidP="003C3664">
      <w:pPr>
        <w:bidi/>
        <w:jc w:val="both"/>
        <w:rPr>
          <w:rFonts w:cs="David"/>
          <w:b/>
          <w:bCs/>
          <w:u w:val="single"/>
          <w:rtl/>
        </w:rPr>
      </w:pPr>
    </w:p>
    <w:p w14:paraId="48DF0A9A" w14:textId="77777777" w:rsidR="003C3664" w:rsidRPr="003C3664" w:rsidRDefault="003C3664" w:rsidP="003C3664">
      <w:pPr>
        <w:tabs>
          <w:tab w:val="left" w:pos="1221"/>
        </w:tabs>
        <w:bidi/>
        <w:jc w:val="both"/>
        <w:rPr>
          <w:rFonts w:cs="David" w:hint="cs"/>
          <w:b/>
          <w:bCs/>
          <w:u w:val="single"/>
          <w:rtl/>
        </w:rPr>
      </w:pPr>
    </w:p>
    <w:p w14:paraId="2FA6A19E" w14:textId="77777777" w:rsidR="003C3664" w:rsidRPr="003C3664" w:rsidRDefault="003C3664" w:rsidP="003C3664">
      <w:pPr>
        <w:tabs>
          <w:tab w:val="left" w:pos="1221"/>
        </w:tabs>
        <w:bidi/>
        <w:jc w:val="both"/>
        <w:rPr>
          <w:rFonts w:cs="David" w:hint="cs"/>
          <w:rtl/>
        </w:rPr>
      </w:pPr>
      <w:r w:rsidRPr="003C3664">
        <w:rPr>
          <w:rFonts w:cs="David"/>
          <w:b/>
          <w:bCs/>
          <w:u w:val="single"/>
          <w:rtl/>
        </w:rPr>
        <w:t>סדר היום</w:t>
      </w:r>
      <w:r w:rsidRPr="003C3664">
        <w:rPr>
          <w:rFonts w:cs="David"/>
          <w:rtl/>
        </w:rPr>
        <w:t>:</w:t>
      </w:r>
      <w:r w:rsidRPr="003C3664">
        <w:rPr>
          <w:rFonts w:cs="David" w:hint="cs"/>
          <w:b/>
          <w:bCs/>
          <w:rtl/>
        </w:rPr>
        <w:t xml:space="preserve"> </w:t>
      </w:r>
      <w:r w:rsidRPr="003C3664">
        <w:rPr>
          <w:rFonts w:cs="David" w:hint="cs"/>
          <w:rtl/>
        </w:rPr>
        <w:t xml:space="preserve">1. קביעת מסגרת הדיון להודעת הממשלה בנושא המלחמה בצפון והמגעים להסדר               </w:t>
      </w:r>
    </w:p>
    <w:p w14:paraId="269304EA" w14:textId="77777777" w:rsidR="003C3664" w:rsidRPr="003C3664" w:rsidRDefault="003C3664" w:rsidP="003C3664">
      <w:pPr>
        <w:tabs>
          <w:tab w:val="left" w:pos="1221"/>
        </w:tabs>
        <w:bidi/>
        <w:jc w:val="both"/>
        <w:rPr>
          <w:rFonts w:cs="David" w:hint="cs"/>
          <w:rtl/>
        </w:rPr>
      </w:pPr>
      <w:r w:rsidRPr="003C3664">
        <w:rPr>
          <w:rFonts w:cs="David" w:hint="cs"/>
          <w:rtl/>
        </w:rPr>
        <w:t xml:space="preserve">                       מדיני. </w:t>
      </w:r>
    </w:p>
    <w:p w14:paraId="713048AA" w14:textId="77777777" w:rsidR="003C3664" w:rsidRPr="003C3664" w:rsidRDefault="003C3664" w:rsidP="003C3664">
      <w:pPr>
        <w:tabs>
          <w:tab w:val="left" w:pos="1221"/>
        </w:tabs>
        <w:bidi/>
        <w:jc w:val="both"/>
        <w:rPr>
          <w:rFonts w:cs="David" w:hint="cs"/>
          <w:rtl/>
        </w:rPr>
      </w:pPr>
      <w:r w:rsidRPr="003C3664">
        <w:rPr>
          <w:rFonts w:cs="David" w:hint="cs"/>
          <w:rtl/>
        </w:rPr>
        <w:t xml:space="preserve">                  2. בדיקת האפשרויות למתן הקלות לתושבי הצפון בתחומי הבנקאות.</w:t>
      </w:r>
    </w:p>
    <w:p w14:paraId="6460A2C8" w14:textId="77777777" w:rsidR="003C3664" w:rsidRPr="003C3664" w:rsidRDefault="003C3664" w:rsidP="003C3664">
      <w:pPr>
        <w:bidi/>
        <w:jc w:val="both"/>
        <w:rPr>
          <w:rFonts w:cs="David" w:hint="cs"/>
          <w:rtl/>
        </w:rPr>
      </w:pPr>
      <w:r w:rsidRPr="003C3664">
        <w:rPr>
          <w:rFonts w:cs="David" w:hint="cs"/>
          <w:b/>
          <w:bCs/>
          <w:rtl/>
        </w:rPr>
        <w:t xml:space="preserve">                  </w:t>
      </w:r>
      <w:r w:rsidRPr="003C3664">
        <w:rPr>
          <w:rFonts w:cs="David" w:hint="cs"/>
          <w:rtl/>
        </w:rPr>
        <w:t>3. מכסה להגשת שאילתות בכנס ובפגרה - פניית חה"כ זבולון אורלב</w:t>
      </w:r>
    </w:p>
    <w:p w14:paraId="6A51CAC4" w14:textId="77777777" w:rsidR="003C3664" w:rsidRPr="003C3664" w:rsidRDefault="003C3664" w:rsidP="003C3664">
      <w:pPr>
        <w:bidi/>
        <w:jc w:val="both"/>
        <w:rPr>
          <w:rFonts w:cs="David" w:hint="cs"/>
          <w:rtl/>
        </w:rPr>
      </w:pPr>
      <w:r w:rsidRPr="003C3664">
        <w:rPr>
          <w:rFonts w:cs="David" w:hint="cs"/>
          <w:rtl/>
        </w:rPr>
        <w:t xml:space="preserve">                  </w:t>
      </w:r>
    </w:p>
    <w:p w14:paraId="5EDCA18F" w14:textId="77777777" w:rsidR="003C3664" w:rsidRPr="003C3664" w:rsidRDefault="003C3664" w:rsidP="003C3664">
      <w:pPr>
        <w:bidi/>
        <w:jc w:val="both"/>
        <w:rPr>
          <w:rFonts w:cs="David" w:hint="cs"/>
          <w:rtl/>
        </w:rPr>
      </w:pPr>
    </w:p>
    <w:p w14:paraId="512EDB6A" w14:textId="77777777" w:rsidR="003C3664" w:rsidRPr="003C3664" w:rsidRDefault="003C3664" w:rsidP="003C3664">
      <w:pPr>
        <w:bidi/>
        <w:jc w:val="both"/>
        <w:rPr>
          <w:rFonts w:cs="David"/>
          <w:rtl/>
        </w:rPr>
      </w:pPr>
    </w:p>
    <w:p w14:paraId="0DA46400" w14:textId="77777777" w:rsidR="003C3664" w:rsidRPr="003C3664" w:rsidRDefault="003C3664" w:rsidP="003C3664">
      <w:pPr>
        <w:bidi/>
        <w:jc w:val="both"/>
        <w:rPr>
          <w:rFonts w:cs="David"/>
          <w:b/>
          <w:bCs/>
          <w:u w:val="single"/>
          <w:rtl/>
        </w:rPr>
      </w:pPr>
      <w:r w:rsidRPr="003C3664">
        <w:rPr>
          <w:rFonts w:cs="David"/>
          <w:b/>
          <w:bCs/>
          <w:u w:val="single"/>
          <w:rtl/>
        </w:rPr>
        <w:t>נכחו</w:t>
      </w:r>
      <w:r w:rsidRPr="003C3664">
        <w:rPr>
          <w:rFonts w:cs="David"/>
          <w:rtl/>
        </w:rPr>
        <w:t>:</w:t>
      </w:r>
    </w:p>
    <w:p w14:paraId="769D1C74" w14:textId="77777777" w:rsidR="003C3664" w:rsidRPr="003C3664" w:rsidRDefault="003C3664" w:rsidP="003C3664">
      <w:pPr>
        <w:bidi/>
        <w:jc w:val="both"/>
        <w:rPr>
          <w:rFonts w:cs="David"/>
          <w:rtl/>
        </w:rPr>
      </w:pPr>
    </w:p>
    <w:p w14:paraId="045980C9" w14:textId="77777777" w:rsidR="003C3664" w:rsidRPr="003C3664" w:rsidRDefault="003C3664" w:rsidP="003C3664">
      <w:pPr>
        <w:tabs>
          <w:tab w:val="left" w:pos="1788"/>
        </w:tabs>
        <w:bidi/>
        <w:jc w:val="both"/>
        <w:rPr>
          <w:rFonts w:cs="David"/>
          <w:rtl/>
        </w:rPr>
      </w:pPr>
      <w:r w:rsidRPr="003C3664">
        <w:rPr>
          <w:rFonts w:cs="David"/>
          <w:b/>
          <w:bCs/>
          <w:u w:val="single"/>
          <w:rtl/>
        </w:rPr>
        <w:t>חברי הוועדה</w:t>
      </w:r>
      <w:r w:rsidRPr="003C3664">
        <w:rPr>
          <w:rFonts w:cs="David"/>
          <w:rtl/>
        </w:rPr>
        <w:t>:</w:t>
      </w:r>
    </w:p>
    <w:p w14:paraId="78AE4F32" w14:textId="77777777" w:rsidR="003C3664" w:rsidRPr="003C3664" w:rsidRDefault="003C3664" w:rsidP="003C3664">
      <w:pPr>
        <w:bidi/>
        <w:jc w:val="both"/>
        <w:rPr>
          <w:rFonts w:cs="David" w:hint="cs"/>
          <w:rtl/>
        </w:rPr>
      </w:pPr>
      <w:r w:rsidRPr="003C3664">
        <w:rPr>
          <w:rFonts w:cs="David" w:hint="cs"/>
          <w:rtl/>
        </w:rPr>
        <w:t>רוחמה אברהם - היו"ר</w:t>
      </w:r>
    </w:p>
    <w:p w14:paraId="52212980" w14:textId="77777777" w:rsidR="003C3664" w:rsidRPr="003C3664" w:rsidRDefault="003C3664" w:rsidP="003C3664">
      <w:pPr>
        <w:bidi/>
        <w:jc w:val="both"/>
        <w:rPr>
          <w:rFonts w:cs="David" w:hint="cs"/>
          <w:rtl/>
        </w:rPr>
      </w:pPr>
      <w:r w:rsidRPr="003C3664">
        <w:rPr>
          <w:rFonts w:cs="David" w:hint="cs"/>
          <w:rtl/>
        </w:rPr>
        <w:t>זבולון אורלב</w:t>
      </w:r>
    </w:p>
    <w:p w14:paraId="5D41E28C" w14:textId="77777777" w:rsidR="003C3664" w:rsidRPr="003C3664" w:rsidRDefault="003C3664" w:rsidP="003C3664">
      <w:pPr>
        <w:bidi/>
        <w:jc w:val="both"/>
        <w:rPr>
          <w:rFonts w:cs="David" w:hint="cs"/>
          <w:rtl/>
        </w:rPr>
      </w:pPr>
      <w:r w:rsidRPr="003C3664">
        <w:rPr>
          <w:rFonts w:cs="David" w:hint="cs"/>
          <w:rtl/>
        </w:rPr>
        <w:t>דוד אזולאי</w:t>
      </w:r>
    </w:p>
    <w:p w14:paraId="439D06E6" w14:textId="77777777" w:rsidR="003C3664" w:rsidRPr="003C3664" w:rsidRDefault="003C3664" w:rsidP="003C3664">
      <w:pPr>
        <w:bidi/>
        <w:jc w:val="both"/>
        <w:rPr>
          <w:rFonts w:cs="David" w:hint="cs"/>
          <w:rtl/>
        </w:rPr>
      </w:pPr>
      <w:r w:rsidRPr="003C3664">
        <w:rPr>
          <w:rFonts w:cs="David" w:hint="cs"/>
          <w:rtl/>
        </w:rPr>
        <w:t>זאב אלקין</w:t>
      </w:r>
    </w:p>
    <w:p w14:paraId="7A1E90EC" w14:textId="77777777" w:rsidR="003C3664" w:rsidRPr="003C3664" w:rsidRDefault="003C3664" w:rsidP="003C3664">
      <w:pPr>
        <w:bidi/>
        <w:jc w:val="both"/>
        <w:rPr>
          <w:rFonts w:cs="David" w:hint="cs"/>
          <w:rtl/>
        </w:rPr>
      </w:pPr>
      <w:r w:rsidRPr="003C3664">
        <w:rPr>
          <w:rFonts w:cs="David" w:hint="cs"/>
          <w:rtl/>
        </w:rPr>
        <w:t>אורי אריאל</w:t>
      </w:r>
    </w:p>
    <w:p w14:paraId="01AAB91B" w14:textId="77777777" w:rsidR="003C3664" w:rsidRPr="003C3664" w:rsidRDefault="003C3664" w:rsidP="003C3664">
      <w:pPr>
        <w:bidi/>
        <w:jc w:val="both"/>
        <w:rPr>
          <w:rFonts w:cs="David" w:hint="cs"/>
          <w:rtl/>
        </w:rPr>
      </w:pPr>
      <w:r w:rsidRPr="003C3664">
        <w:rPr>
          <w:rFonts w:cs="David" w:hint="cs"/>
          <w:rtl/>
        </w:rPr>
        <w:t>מוחמד ברכה</w:t>
      </w:r>
    </w:p>
    <w:p w14:paraId="0D8BEE98" w14:textId="77777777" w:rsidR="003C3664" w:rsidRPr="003C3664" w:rsidRDefault="003C3664" w:rsidP="003C3664">
      <w:pPr>
        <w:bidi/>
        <w:jc w:val="both"/>
        <w:rPr>
          <w:rFonts w:cs="David" w:hint="cs"/>
          <w:rtl/>
        </w:rPr>
      </w:pPr>
      <w:r w:rsidRPr="003C3664">
        <w:rPr>
          <w:rFonts w:cs="David" w:hint="cs"/>
          <w:rtl/>
        </w:rPr>
        <w:t>זהבה גלאון</w:t>
      </w:r>
    </w:p>
    <w:p w14:paraId="4C4CF006" w14:textId="77777777" w:rsidR="003C3664" w:rsidRPr="003C3664" w:rsidRDefault="003C3664" w:rsidP="003C3664">
      <w:pPr>
        <w:bidi/>
        <w:jc w:val="both"/>
        <w:rPr>
          <w:rFonts w:cs="David" w:hint="cs"/>
          <w:rtl/>
        </w:rPr>
      </w:pPr>
      <w:r w:rsidRPr="003C3664">
        <w:rPr>
          <w:rFonts w:cs="David" w:hint="cs"/>
          <w:rtl/>
        </w:rPr>
        <w:t>שי חרמש</w:t>
      </w:r>
    </w:p>
    <w:p w14:paraId="3EA0E681" w14:textId="77777777" w:rsidR="003C3664" w:rsidRPr="003C3664" w:rsidRDefault="003C3664" w:rsidP="003C3664">
      <w:pPr>
        <w:bidi/>
        <w:jc w:val="both"/>
        <w:rPr>
          <w:rFonts w:cs="David" w:hint="cs"/>
          <w:rtl/>
        </w:rPr>
      </w:pPr>
      <w:r w:rsidRPr="003C3664">
        <w:rPr>
          <w:rFonts w:cs="David" w:hint="cs"/>
          <w:rtl/>
        </w:rPr>
        <w:t>אסתרינה טרטמן</w:t>
      </w:r>
    </w:p>
    <w:p w14:paraId="3DB7B1EA" w14:textId="77777777" w:rsidR="003C3664" w:rsidRPr="003C3664" w:rsidRDefault="003C3664" w:rsidP="003C3664">
      <w:pPr>
        <w:bidi/>
        <w:jc w:val="both"/>
        <w:rPr>
          <w:rFonts w:cs="David" w:hint="cs"/>
          <w:rtl/>
        </w:rPr>
      </w:pPr>
      <w:r w:rsidRPr="003C3664">
        <w:rPr>
          <w:rFonts w:cs="David" w:hint="cs"/>
          <w:rtl/>
        </w:rPr>
        <w:t>יעקב מרגי</w:t>
      </w:r>
    </w:p>
    <w:p w14:paraId="4B3129AF" w14:textId="77777777" w:rsidR="003C3664" w:rsidRPr="003C3664" w:rsidRDefault="003C3664" w:rsidP="003C3664">
      <w:pPr>
        <w:bidi/>
        <w:jc w:val="both"/>
        <w:rPr>
          <w:rFonts w:cs="David" w:hint="cs"/>
          <w:rtl/>
        </w:rPr>
      </w:pPr>
      <w:r w:rsidRPr="003C3664">
        <w:rPr>
          <w:rFonts w:cs="David" w:hint="cs"/>
          <w:rtl/>
        </w:rPr>
        <w:t>גדעון סער</w:t>
      </w:r>
    </w:p>
    <w:p w14:paraId="381909F3" w14:textId="77777777" w:rsidR="003C3664" w:rsidRPr="003C3664" w:rsidRDefault="003C3664" w:rsidP="003C3664">
      <w:pPr>
        <w:bidi/>
        <w:jc w:val="both"/>
        <w:rPr>
          <w:rFonts w:cs="David" w:hint="cs"/>
          <w:rtl/>
        </w:rPr>
      </w:pPr>
      <w:r w:rsidRPr="003C3664">
        <w:rPr>
          <w:rFonts w:cs="David" w:hint="cs"/>
          <w:rtl/>
        </w:rPr>
        <w:t>ליה שמטוב</w:t>
      </w:r>
    </w:p>
    <w:p w14:paraId="339F6DEB" w14:textId="77777777" w:rsidR="003C3664" w:rsidRPr="003C3664" w:rsidRDefault="003C3664" w:rsidP="003C3664">
      <w:pPr>
        <w:bidi/>
        <w:jc w:val="both"/>
        <w:rPr>
          <w:rFonts w:cs="David" w:hint="cs"/>
          <w:rtl/>
        </w:rPr>
      </w:pPr>
      <w:r w:rsidRPr="003C3664">
        <w:rPr>
          <w:rFonts w:cs="David" w:hint="cs"/>
          <w:rtl/>
        </w:rPr>
        <w:t>משה שרוני</w:t>
      </w:r>
    </w:p>
    <w:p w14:paraId="0648A485" w14:textId="77777777" w:rsidR="003C3664" w:rsidRPr="003C3664" w:rsidRDefault="003C3664" w:rsidP="003C3664">
      <w:pPr>
        <w:bidi/>
        <w:jc w:val="both"/>
        <w:rPr>
          <w:rFonts w:cs="David" w:hint="cs"/>
          <w:rtl/>
        </w:rPr>
      </w:pPr>
      <w:r w:rsidRPr="003C3664">
        <w:rPr>
          <w:rFonts w:cs="David" w:hint="cs"/>
          <w:rtl/>
        </w:rPr>
        <w:t>אריה האן - מזכיר הכנסת</w:t>
      </w:r>
    </w:p>
    <w:p w14:paraId="2BDC351F" w14:textId="77777777" w:rsidR="003C3664" w:rsidRPr="003C3664" w:rsidRDefault="003C3664" w:rsidP="003C3664">
      <w:pPr>
        <w:bidi/>
        <w:jc w:val="both"/>
        <w:rPr>
          <w:rFonts w:cs="David" w:hint="cs"/>
          <w:rtl/>
        </w:rPr>
      </w:pPr>
      <w:r w:rsidRPr="003C3664">
        <w:rPr>
          <w:rFonts w:cs="David" w:hint="cs"/>
          <w:rtl/>
        </w:rPr>
        <w:t>דוד לב - סגן מזכיר הכנסת</w:t>
      </w:r>
    </w:p>
    <w:p w14:paraId="39EE9F95" w14:textId="77777777" w:rsidR="003C3664" w:rsidRPr="003C3664" w:rsidRDefault="003C3664" w:rsidP="003C3664">
      <w:pPr>
        <w:bidi/>
        <w:jc w:val="both"/>
        <w:rPr>
          <w:rFonts w:cs="David"/>
          <w:rtl/>
        </w:rPr>
      </w:pPr>
    </w:p>
    <w:p w14:paraId="126CEF3F" w14:textId="77777777" w:rsidR="003C3664" w:rsidRPr="003C3664" w:rsidRDefault="003C3664" w:rsidP="003C3664">
      <w:pPr>
        <w:tabs>
          <w:tab w:val="left" w:pos="1788"/>
          <w:tab w:val="left" w:pos="3631"/>
        </w:tabs>
        <w:bidi/>
        <w:jc w:val="both"/>
        <w:rPr>
          <w:rFonts w:cs="David" w:hint="cs"/>
          <w:rtl/>
        </w:rPr>
      </w:pPr>
      <w:r w:rsidRPr="003C3664">
        <w:rPr>
          <w:rFonts w:cs="David"/>
          <w:b/>
          <w:bCs/>
          <w:u w:val="single"/>
          <w:rtl/>
        </w:rPr>
        <w:t>מוזמנים</w:t>
      </w:r>
      <w:r w:rsidRPr="003C3664">
        <w:rPr>
          <w:rFonts w:cs="David"/>
          <w:rtl/>
        </w:rPr>
        <w:t>:</w:t>
      </w:r>
    </w:p>
    <w:p w14:paraId="78230EBD" w14:textId="77777777" w:rsidR="003C3664" w:rsidRPr="003C3664" w:rsidRDefault="003C3664" w:rsidP="003C3664">
      <w:pPr>
        <w:bidi/>
        <w:jc w:val="both"/>
        <w:rPr>
          <w:rFonts w:cs="David" w:hint="cs"/>
          <w:rtl/>
        </w:rPr>
      </w:pPr>
      <w:r w:rsidRPr="003C3664">
        <w:rPr>
          <w:rFonts w:cs="David" w:hint="cs"/>
          <w:rtl/>
        </w:rPr>
        <w:t>עידית צ'רנוביץ - משרד ראש הממשלה</w:t>
      </w:r>
    </w:p>
    <w:p w14:paraId="73F9541B" w14:textId="77777777" w:rsidR="003C3664" w:rsidRPr="003C3664" w:rsidRDefault="003C3664" w:rsidP="003C3664">
      <w:pPr>
        <w:bidi/>
        <w:jc w:val="both"/>
        <w:rPr>
          <w:rFonts w:cs="David"/>
          <w:rtl/>
        </w:rPr>
      </w:pPr>
    </w:p>
    <w:p w14:paraId="3F1C7BEE" w14:textId="77777777" w:rsidR="003C3664" w:rsidRPr="003C3664" w:rsidRDefault="003C3664" w:rsidP="003C3664">
      <w:pPr>
        <w:tabs>
          <w:tab w:val="left" w:pos="1930"/>
        </w:tabs>
        <w:bidi/>
        <w:jc w:val="both"/>
        <w:rPr>
          <w:rFonts w:cs="David" w:hint="cs"/>
          <w:rtl/>
        </w:rPr>
      </w:pPr>
      <w:r w:rsidRPr="003C3664">
        <w:rPr>
          <w:rFonts w:cs="David"/>
          <w:b/>
          <w:bCs/>
          <w:u w:val="single"/>
          <w:rtl/>
        </w:rPr>
        <w:t>י</w:t>
      </w:r>
      <w:r w:rsidRPr="003C3664">
        <w:rPr>
          <w:rFonts w:cs="David" w:hint="cs"/>
          <w:b/>
          <w:bCs/>
          <w:u w:val="single"/>
          <w:rtl/>
        </w:rPr>
        <w:t>יעוץ משפטי</w:t>
      </w:r>
      <w:r w:rsidRPr="003C3664">
        <w:rPr>
          <w:rFonts w:cs="David"/>
          <w:b/>
          <w:bCs/>
          <w:u w:val="single"/>
          <w:rtl/>
        </w:rPr>
        <w:t>:</w:t>
      </w:r>
      <w:r w:rsidRPr="003C3664">
        <w:rPr>
          <w:rFonts w:cs="David" w:hint="cs"/>
          <w:b/>
          <w:bCs/>
          <w:u w:val="single"/>
          <w:rtl/>
        </w:rPr>
        <w:t xml:space="preserve"> </w:t>
      </w:r>
      <w:r w:rsidRPr="003C3664">
        <w:rPr>
          <w:rFonts w:cs="David" w:hint="cs"/>
          <w:rtl/>
        </w:rPr>
        <w:t xml:space="preserve">  ארבל אסרטחן</w:t>
      </w:r>
    </w:p>
    <w:p w14:paraId="42CB377F" w14:textId="77777777" w:rsidR="003C3664" w:rsidRPr="003C3664" w:rsidRDefault="003C3664" w:rsidP="003C3664">
      <w:pPr>
        <w:tabs>
          <w:tab w:val="left" w:pos="1930"/>
        </w:tabs>
        <w:bidi/>
        <w:jc w:val="both"/>
        <w:rPr>
          <w:rFonts w:cs="David" w:hint="cs"/>
          <w:rtl/>
        </w:rPr>
      </w:pPr>
    </w:p>
    <w:p w14:paraId="091CDB68" w14:textId="77777777" w:rsidR="003C3664" w:rsidRPr="003C3664" w:rsidRDefault="003C3664" w:rsidP="003C3664">
      <w:pPr>
        <w:tabs>
          <w:tab w:val="left" w:pos="1930"/>
        </w:tabs>
        <w:bidi/>
        <w:jc w:val="both"/>
        <w:rPr>
          <w:rFonts w:cs="David" w:hint="cs"/>
          <w:b/>
          <w:bCs/>
          <w:rtl/>
        </w:rPr>
      </w:pPr>
      <w:r w:rsidRPr="003C3664">
        <w:rPr>
          <w:rFonts w:cs="David"/>
          <w:b/>
          <w:bCs/>
          <w:u w:val="single"/>
          <w:rtl/>
        </w:rPr>
        <w:t>מנהלת הוועדה</w:t>
      </w:r>
      <w:r w:rsidRPr="003C3664">
        <w:rPr>
          <w:rFonts w:cs="David"/>
          <w:rtl/>
        </w:rPr>
        <w:t>:</w:t>
      </w:r>
      <w:r w:rsidRPr="003C3664">
        <w:rPr>
          <w:rFonts w:cs="David" w:hint="cs"/>
          <w:rtl/>
        </w:rPr>
        <w:t xml:space="preserve"> אתי בן יוסף</w:t>
      </w:r>
    </w:p>
    <w:p w14:paraId="3319D736" w14:textId="77777777" w:rsidR="003C3664" w:rsidRPr="003C3664" w:rsidRDefault="003C3664" w:rsidP="003C3664">
      <w:pPr>
        <w:bidi/>
        <w:jc w:val="both"/>
        <w:rPr>
          <w:rFonts w:cs="David"/>
          <w:rtl/>
        </w:rPr>
      </w:pPr>
    </w:p>
    <w:p w14:paraId="0161EF77" w14:textId="77777777" w:rsidR="003C3664" w:rsidRPr="003C3664" w:rsidRDefault="003C3664" w:rsidP="003C3664">
      <w:pPr>
        <w:tabs>
          <w:tab w:val="left" w:pos="1930"/>
        </w:tabs>
        <w:bidi/>
        <w:jc w:val="both"/>
        <w:rPr>
          <w:rFonts w:cs="David" w:hint="cs"/>
          <w:rtl/>
        </w:rPr>
      </w:pPr>
      <w:r w:rsidRPr="003C3664">
        <w:rPr>
          <w:rFonts w:cs="David" w:hint="cs"/>
          <w:b/>
          <w:bCs/>
          <w:u w:val="single"/>
          <w:rtl/>
        </w:rPr>
        <w:t>רשמת פרלמנטרית</w:t>
      </w:r>
      <w:r w:rsidRPr="003C3664">
        <w:rPr>
          <w:rFonts w:cs="David"/>
          <w:rtl/>
        </w:rPr>
        <w:t>:</w:t>
      </w:r>
      <w:r w:rsidRPr="003C3664">
        <w:rPr>
          <w:rFonts w:cs="David" w:hint="cs"/>
          <w:rtl/>
        </w:rPr>
        <w:t xml:space="preserve"> רותי וייס</w:t>
      </w:r>
    </w:p>
    <w:p w14:paraId="252C483A" w14:textId="77777777" w:rsidR="003C3664" w:rsidRPr="003C3664" w:rsidRDefault="003C3664" w:rsidP="003C3664">
      <w:pPr>
        <w:bidi/>
        <w:jc w:val="both"/>
        <w:rPr>
          <w:rFonts w:cs="David" w:hint="cs"/>
          <w:b/>
          <w:bCs/>
          <w:rtl/>
        </w:rPr>
      </w:pPr>
    </w:p>
    <w:p w14:paraId="2EDBA20E" w14:textId="77777777" w:rsidR="003C3664" w:rsidRPr="003C3664" w:rsidRDefault="003C3664" w:rsidP="003C3664">
      <w:pPr>
        <w:pStyle w:val="Heading5"/>
        <w:rPr>
          <w:rFonts w:hint="cs"/>
          <w:rtl/>
        </w:rPr>
      </w:pPr>
      <w:r w:rsidRPr="003C3664">
        <w:rPr>
          <w:rtl/>
        </w:rPr>
        <w:br w:type="page"/>
      </w:r>
    </w:p>
    <w:p w14:paraId="3AE4AEEB" w14:textId="77777777" w:rsidR="003C3664" w:rsidRPr="003C3664" w:rsidRDefault="003C3664" w:rsidP="003C3664">
      <w:pPr>
        <w:pStyle w:val="Heading5"/>
        <w:rPr>
          <w:rFonts w:hint="cs"/>
          <w:b/>
          <w:bCs/>
          <w:u w:val="single"/>
          <w:rtl/>
        </w:rPr>
      </w:pPr>
      <w:r w:rsidRPr="003C3664">
        <w:rPr>
          <w:rFonts w:hint="cs"/>
          <w:rtl/>
        </w:rPr>
        <w:t xml:space="preserve">      </w:t>
      </w:r>
      <w:r w:rsidRPr="003C3664">
        <w:rPr>
          <w:rFonts w:hint="cs"/>
          <w:b/>
          <w:bCs/>
          <w:u w:val="single"/>
          <w:rtl/>
        </w:rPr>
        <w:t>קביעת מסגרת הדיון להודעת הממשלה בנושא המלחמה בצפון והמגעים להסדר מדיני</w:t>
      </w:r>
    </w:p>
    <w:p w14:paraId="72173590" w14:textId="77777777" w:rsidR="003C3664" w:rsidRPr="003C3664" w:rsidRDefault="003C3664" w:rsidP="003C3664">
      <w:pPr>
        <w:pStyle w:val="Heading5"/>
        <w:rPr>
          <w:rFonts w:hint="cs"/>
          <w:rtl/>
        </w:rPr>
      </w:pPr>
    </w:p>
    <w:p w14:paraId="7F6EC2B4" w14:textId="77777777" w:rsidR="003C3664" w:rsidRPr="003C3664" w:rsidRDefault="003C3664" w:rsidP="003C3664">
      <w:pPr>
        <w:pStyle w:val="Heading5"/>
        <w:rPr>
          <w:rFonts w:hint="cs"/>
          <w:u w:val="single"/>
          <w:rtl/>
        </w:rPr>
      </w:pPr>
    </w:p>
    <w:p w14:paraId="57307B16" w14:textId="77777777" w:rsidR="003C3664" w:rsidRPr="003C3664" w:rsidRDefault="003C3664" w:rsidP="003C3664">
      <w:pPr>
        <w:pStyle w:val="Heading5"/>
        <w:rPr>
          <w:rFonts w:hint="cs"/>
          <w:rtl/>
        </w:rPr>
      </w:pPr>
      <w:r w:rsidRPr="003C3664">
        <w:rPr>
          <w:rFonts w:hint="cs"/>
          <w:u w:val="single"/>
          <w:rtl/>
        </w:rPr>
        <w:t>היו"ר רוחמה אברהם:</w:t>
      </w:r>
    </w:p>
    <w:p w14:paraId="79EED308" w14:textId="77777777" w:rsidR="003C3664" w:rsidRPr="003C3664" w:rsidRDefault="003C3664" w:rsidP="003C3664">
      <w:pPr>
        <w:bidi/>
        <w:jc w:val="both"/>
        <w:rPr>
          <w:rFonts w:cs="David" w:hint="cs"/>
          <w:rtl/>
        </w:rPr>
      </w:pPr>
    </w:p>
    <w:p w14:paraId="5A22C427" w14:textId="77777777" w:rsidR="003C3664" w:rsidRPr="003C3664" w:rsidRDefault="003C3664" w:rsidP="003C3664">
      <w:pPr>
        <w:bidi/>
        <w:jc w:val="both"/>
        <w:rPr>
          <w:rFonts w:cs="David" w:hint="cs"/>
          <w:rtl/>
        </w:rPr>
      </w:pPr>
      <w:r w:rsidRPr="003C3664">
        <w:rPr>
          <w:rFonts w:cs="David" w:hint="cs"/>
          <w:rtl/>
        </w:rPr>
        <w:tab/>
        <w:t xml:space="preserve">בוקר טוב לכולם. אני פותחת ישיבה נוספת של מליאת הוועדה. על הפרק היום ישנם מספר נושאים: קביעת מסגרת הדיון להודעת הממשלה ופנייה של 25 ח"כים, בעיקר מישראל ביתנו והליכוד, בנושא המלחמה בצפון והמגעים להסדר מדיני. מה שאני מציעה הוא שנעשה את זה כפי שעשינו בשבוע שעבר דהיינו, דיון סיעתי, 10 דקות לכל סיעה. נפריד את שני הדיונים. תעלה שרת החוץ, תאמר את דברה ולאחר מכן יחל הדיון הסיעתי, 10 דקות לסיעה. אחרי זה נעשה את הדיון של ה-25 חתימות כאשר יינתן 10 דקות לישראל ביתנו ו-10 דקות לליכוד. מי בעד? מי נגד? אושר פה אחד, תודה. </w:t>
      </w:r>
    </w:p>
    <w:p w14:paraId="02CBFBE4" w14:textId="77777777" w:rsidR="003C3664" w:rsidRPr="003C3664" w:rsidRDefault="003C3664" w:rsidP="003C3664">
      <w:pPr>
        <w:bidi/>
        <w:jc w:val="both"/>
        <w:rPr>
          <w:rFonts w:cs="David" w:hint="cs"/>
          <w:rtl/>
        </w:rPr>
      </w:pPr>
    </w:p>
    <w:p w14:paraId="668B06A2" w14:textId="77777777" w:rsidR="003C3664" w:rsidRPr="003C3664" w:rsidRDefault="003C3664" w:rsidP="003C3664">
      <w:pPr>
        <w:bidi/>
        <w:jc w:val="both"/>
        <w:rPr>
          <w:rFonts w:cs="David"/>
          <w:rtl/>
        </w:rPr>
      </w:pPr>
      <w:r w:rsidRPr="003C3664">
        <w:rPr>
          <w:rFonts w:cs="David" w:hint="cs"/>
          <w:rtl/>
        </w:rPr>
        <w:tab/>
      </w:r>
    </w:p>
    <w:p w14:paraId="7E8A6684" w14:textId="77777777" w:rsidR="003C3664" w:rsidRPr="003C3664" w:rsidRDefault="003C3664" w:rsidP="003C3664">
      <w:pPr>
        <w:bidi/>
        <w:jc w:val="both"/>
        <w:rPr>
          <w:rFonts w:cs="David" w:hint="cs"/>
          <w:rtl/>
        </w:rPr>
      </w:pPr>
      <w:r w:rsidRPr="003C3664">
        <w:rPr>
          <w:rFonts w:cs="David"/>
          <w:rtl/>
        </w:rPr>
        <w:br w:type="page"/>
      </w:r>
      <w:r w:rsidRPr="003C3664">
        <w:rPr>
          <w:rFonts w:cs="David" w:hint="cs"/>
          <w:rtl/>
        </w:rPr>
        <w:lastRenderedPageBreak/>
        <w:tab/>
        <w:t xml:space="preserve">         </w:t>
      </w:r>
      <w:r w:rsidRPr="003C3664">
        <w:rPr>
          <w:rFonts w:cs="David" w:hint="cs"/>
          <w:b/>
          <w:bCs/>
          <w:u w:val="single"/>
          <w:rtl/>
        </w:rPr>
        <w:t>בדיקת האפשרויות למתן הקלות לתושבי הצפון בתחום הבנקאות</w:t>
      </w:r>
      <w:r w:rsidRPr="003C3664">
        <w:rPr>
          <w:rFonts w:cs="David" w:hint="cs"/>
          <w:rtl/>
        </w:rPr>
        <w:tab/>
      </w:r>
      <w:r w:rsidRPr="003C3664">
        <w:rPr>
          <w:rFonts w:cs="David" w:hint="cs"/>
          <w:rtl/>
        </w:rPr>
        <w:tab/>
        <w:t xml:space="preserve">            </w:t>
      </w:r>
      <w:r w:rsidRPr="003C3664">
        <w:rPr>
          <w:rFonts w:cs="David" w:hint="cs"/>
          <w:rtl/>
        </w:rPr>
        <w:tab/>
      </w:r>
      <w:r w:rsidRPr="003C3664">
        <w:rPr>
          <w:rFonts w:cs="David" w:hint="cs"/>
          <w:rtl/>
        </w:rPr>
        <w:tab/>
      </w:r>
      <w:r w:rsidRPr="003C3664">
        <w:rPr>
          <w:rFonts w:cs="David" w:hint="cs"/>
          <w:rtl/>
        </w:rPr>
        <w:tab/>
      </w:r>
      <w:r w:rsidRPr="003C3664">
        <w:rPr>
          <w:rFonts w:cs="David" w:hint="cs"/>
          <w:rtl/>
        </w:rPr>
        <w:tab/>
      </w:r>
      <w:r w:rsidRPr="003C3664">
        <w:rPr>
          <w:rFonts w:cs="David" w:hint="cs"/>
          <w:rtl/>
        </w:rPr>
        <w:tab/>
      </w:r>
      <w:r w:rsidRPr="003C3664">
        <w:rPr>
          <w:rFonts w:cs="David" w:hint="cs"/>
          <w:rtl/>
        </w:rPr>
        <w:tab/>
      </w:r>
    </w:p>
    <w:p w14:paraId="1E8BDBDA" w14:textId="77777777" w:rsidR="003C3664" w:rsidRPr="003C3664" w:rsidRDefault="003C3664" w:rsidP="003C3664">
      <w:pPr>
        <w:bidi/>
        <w:jc w:val="both"/>
        <w:rPr>
          <w:rFonts w:cs="David" w:hint="cs"/>
          <w:rtl/>
        </w:rPr>
      </w:pPr>
    </w:p>
    <w:p w14:paraId="767E0472" w14:textId="77777777" w:rsidR="003C3664" w:rsidRPr="003C3664" w:rsidRDefault="003C3664" w:rsidP="003C3664">
      <w:pPr>
        <w:pStyle w:val="Heading5"/>
        <w:rPr>
          <w:rFonts w:hint="cs"/>
          <w:rtl/>
        </w:rPr>
      </w:pPr>
      <w:r w:rsidRPr="003C3664">
        <w:rPr>
          <w:rFonts w:hint="cs"/>
          <w:u w:val="single"/>
          <w:rtl/>
        </w:rPr>
        <w:t>היו"ר רוחמה אברהם:</w:t>
      </w:r>
    </w:p>
    <w:p w14:paraId="5B7D89D7" w14:textId="77777777" w:rsidR="003C3664" w:rsidRPr="003C3664" w:rsidRDefault="003C3664" w:rsidP="003C3664">
      <w:pPr>
        <w:bidi/>
        <w:jc w:val="both"/>
        <w:rPr>
          <w:rFonts w:cs="David" w:hint="cs"/>
          <w:rtl/>
        </w:rPr>
      </w:pPr>
    </w:p>
    <w:p w14:paraId="7A1DE3D4" w14:textId="77777777" w:rsidR="003C3664" w:rsidRPr="003C3664" w:rsidRDefault="003C3664" w:rsidP="003C3664">
      <w:pPr>
        <w:bidi/>
        <w:jc w:val="both"/>
        <w:rPr>
          <w:rFonts w:cs="David" w:hint="cs"/>
          <w:rtl/>
        </w:rPr>
      </w:pPr>
      <w:r w:rsidRPr="003C3664">
        <w:rPr>
          <w:rFonts w:cs="David" w:hint="cs"/>
          <w:rtl/>
        </w:rPr>
        <w:tab/>
        <w:t>בשבוע שעבר חברת הכנסת אסתרינה טרטמן פנית אלינו בנושא של כל מה שקשור לאשראי הבנקאי ואמרנו שנזמן את המפקח על הבנקים. המפקח על הבנקים יהיה מחר איתנו בוועדת הכנסת בשעה 11 וחצי, כל חברי הוועדה מוזמנים, חשוב שתדעו.</w:t>
      </w:r>
    </w:p>
    <w:p w14:paraId="67BA3D57" w14:textId="77777777" w:rsidR="003C3664" w:rsidRPr="003C3664" w:rsidRDefault="003C3664" w:rsidP="003C3664">
      <w:pPr>
        <w:bidi/>
        <w:jc w:val="both"/>
        <w:rPr>
          <w:rFonts w:cs="David" w:hint="cs"/>
          <w:rtl/>
        </w:rPr>
      </w:pPr>
    </w:p>
    <w:p w14:paraId="6ED02039" w14:textId="77777777" w:rsidR="003C3664" w:rsidRPr="003C3664" w:rsidRDefault="003C3664" w:rsidP="003C3664">
      <w:pPr>
        <w:bidi/>
        <w:jc w:val="both"/>
        <w:rPr>
          <w:rFonts w:cs="David" w:hint="cs"/>
          <w:rtl/>
        </w:rPr>
      </w:pPr>
      <w:r w:rsidRPr="003C3664">
        <w:rPr>
          <w:rFonts w:cs="David" w:hint="cs"/>
          <w:u w:val="single"/>
          <w:rtl/>
        </w:rPr>
        <w:t>משה שרוני:</w:t>
      </w:r>
    </w:p>
    <w:p w14:paraId="417120F2" w14:textId="77777777" w:rsidR="003C3664" w:rsidRPr="003C3664" w:rsidRDefault="003C3664" w:rsidP="003C3664">
      <w:pPr>
        <w:bidi/>
        <w:jc w:val="both"/>
        <w:rPr>
          <w:rFonts w:cs="David" w:hint="cs"/>
          <w:rtl/>
        </w:rPr>
      </w:pPr>
    </w:p>
    <w:p w14:paraId="2C09AFAB" w14:textId="77777777" w:rsidR="003C3664" w:rsidRPr="003C3664" w:rsidRDefault="003C3664" w:rsidP="003C3664">
      <w:pPr>
        <w:bidi/>
        <w:jc w:val="both"/>
        <w:rPr>
          <w:rFonts w:cs="David" w:hint="cs"/>
          <w:rtl/>
        </w:rPr>
      </w:pPr>
      <w:r w:rsidRPr="003C3664">
        <w:rPr>
          <w:rFonts w:cs="David" w:hint="cs"/>
          <w:rtl/>
        </w:rPr>
        <w:tab/>
        <w:t xml:space="preserve"> מה זה שתושבי הצפון סובלים? לתת אשראי כל הזמן זה פיתרון? הממשלה צריכה להחליט אחרת, אף אחד לא רוצה לקחת אשראי שאין להם מאיפה לשלם. </w:t>
      </w:r>
    </w:p>
    <w:p w14:paraId="0AA4FF1A" w14:textId="77777777" w:rsidR="003C3664" w:rsidRPr="003C3664" w:rsidRDefault="003C3664" w:rsidP="003C3664">
      <w:pPr>
        <w:bidi/>
        <w:jc w:val="both"/>
        <w:rPr>
          <w:rFonts w:cs="David" w:hint="cs"/>
          <w:rtl/>
        </w:rPr>
      </w:pPr>
    </w:p>
    <w:p w14:paraId="76DB42F6" w14:textId="77777777" w:rsidR="003C3664" w:rsidRPr="003C3664" w:rsidRDefault="003C3664" w:rsidP="003C3664">
      <w:pPr>
        <w:pStyle w:val="Heading5"/>
        <w:rPr>
          <w:rFonts w:hint="cs"/>
          <w:rtl/>
        </w:rPr>
      </w:pPr>
      <w:r w:rsidRPr="003C3664">
        <w:rPr>
          <w:rFonts w:hint="cs"/>
          <w:u w:val="single"/>
          <w:rtl/>
        </w:rPr>
        <w:t>היו"ר רוחמה אברהם:</w:t>
      </w:r>
    </w:p>
    <w:p w14:paraId="54A4D240" w14:textId="77777777" w:rsidR="003C3664" w:rsidRPr="003C3664" w:rsidRDefault="003C3664" w:rsidP="003C3664">
      <w:pPr>
        <w:bidi/>
        <w:jc w:val="both"/>
        <w:rPr>
          <w:rFonts w:cs="David" w:hint="cs"/>
          <w:rtl/>
        </w:rPr>
      </w:pPr>
    </w:p>
    <w:p w14:paraId="5222B6E4" w14:textId="77777777" w:rsidR="003C3664" w:rsidRPr="003C3664" w:rsidRDefault="003C3664" w:rsidP="003C3664">
      <w:pPr>
        <w:bidi/>
        <w:jc w:val="both"/>
        <w:rPr>
          <w:rFonts w:cs="David" w:hint="cs"/>
          <w:rtl/>
        </w:rPr>
      </w:pPr>
      <w:r w:rsidRPr="003C3664">
        <w:rPr>
          <w:rFonts w:cs="David" w:hint="cs"/>
          <w:rtl/>
        </w:rPr>
        <w:tab/>
        <w:t xml:space="preserve">זה לא נושא פתוח לדיון עכשיו. </w:t>
      </w:r>
    </w:p>
    <w:p w14:paraId="18CF3A46" w14:textId="77777777" w:rsidR="003C3664" w:rsidRPr="003C3664" w:rsidRDefault="003C3664" w:rsidP="003C3664">
      <w:pPr>
        <w:bidi/>
        <w:jc w:val="both"/>
        <w:rPr>
          <w:rFonts w:cs="David" w:hint="cs"/>
          <w:rtl/>
        </w:rPr>
      </w:pPr>
    </w:p>
    <w:p w14:paraId="60FB430E" w14:textId="77777777" w:rsidR="003C3664" w:rsidRPr="003C3664" w:rsidRDefault="003C3664" w:rsidP="003C3664">
      <w:pPr>
        <w:pStyle w:val="Heading5"/>
        <w:rPr>
          <w:rFonts w:hint="cs"/>
          <w:rtl/>
        </w:rPr>
      </w:pPr>
      <w:r w:rsidRPr="003C3664">
        <w:rPr>
          <w:rFonts w:hint="cs"/>
          <w:u w:val="single"/>
          <w:rtl/>
        </w:rPr>
        <w:t>אסתרינה טרטמן:</w:t>
      </w:r>
    </w:p>
    <w:p w14:paraId="22484FB2" w14:textId="77777777" w:rsidR="003C3664" w:rsidRPr="003C3664" w:rsidRDefault="003C3664" w:rsidP="003C3664">
      <w:pPr>
        <w:pStyle w:val="Heading5"/>
        <w:rPr>
          <w:rFonts w:hint="cs"/>
          <w:rtl/>
        </w:rPr>
      </w:pPr>
    </w:p>
    <w:p w14:paraId="4B2630D0" w14:textId="77777777" w:rsidR="003C3664" w:rsidRPr="003C3664" w:rsidRDefault="003C3664" w:rsidP="003C3664">
      <w:pPr>
        <w:bidi/>
        <w:jc w:val="both"/>
        <w:rPr>
          <w:rFonts w:cs="David" w:hint="cs"/>
          <w:rtl/>
        </w:rPr>
      </w:pPr>
      <w:r w:rsidRPr="003C3664">
        <w:rPr>
          <w:rFonts w:cs="David" w:hint="cs"/>
          <w:rtl/>
        </w:rPr>
        <w:tab/>
        <w:t xml:space="preserve"> חבר הכנסת שרוני, הסוגיה היא לא לקחת, הסוגיה היא לאפשר להם לשרוד, לעומת מה שקרה בראשון ליולי שהגבילו אותם והאופציה היא לעזור להם. נודע לי שאתמול התקיים דיון בלשכת יושבת ראש הכנסת עם הנגיד בנושא אשראי. </w:t>
      </w:r>
    </w:p>
    <w:p w14:paraId="132B6A8A" w14:textId="77777777" w:rsidR="003C3664" w:rsidRPr="003C3664" w:rsidRDefault="003C3664" w:rsidP="003C3664">
      <w:pPr>
        <w:bidi/>
        <w:jc w:val="both"/>
        <w:rPr>
          <w:rFonts w:cs="David" w:hint="cs"/>
          <w:rtl/>
        </w:rPr>
      </w:pPr>
    </w:p>
    <w:p w14:paraId="03A2F4D9" w14:textId="77777777" w:rsidR="003C3664" w:rsidRPr="003C3664" w:rsidRDefault="003C3664" w:rsidP="003C3664">
      <w:pPr>
        <w:pStyle w:val="Heading5"/>
        <w:rPr>
          <w:rFonts w:hint="cs"/>
          <w:rtl/>
        </w:rPr>
      </w:pPr>
      <w:r w:rsidRPr="003C3664">
        <w:rPr>
          <w:rFonts w:hint="cs"/>
          <w:u w:val="single"/>
          <w:rtl/>
        </w:rPr>
        <w:t>היו"ר רוחמה אברהם:</w:t>
      </w:r>
    </w:p>
    <w:p w14:paraId="1D97CB9A" w14:textId="77777777" w:rsidR="003C3664" w:rsidRPr="003C3664" w:rsidRDefault="003C3664" w:rsidP="003C3664">
      <w:pPr>
        <w:bidi/>
        <w:jc w:val="both"/>
        <w:rPr>
          <w:rFonts w:cs="David" w:hint="cs"/>
          <w:rtl/>
        </w:rPr>
      </w:pPr>
    </w:p>
    <w:p w14:paraId="636A9135" w14:textId="77777777" w:rsidR="003C3664" w:rsidRPr="003C3664" w:rsidRDefault="003C3664" w:rsidP="003C3664">
      <w:pPr>
        <w:bidi/>
        <w:jc w:val="both"/>
        <w:rPr>
          <w:rFonts w:cs="David" w:hint="cs"/>
          <w:rtl/>
        </w:rPr>
      </w:pPr>
      <w:r w:rsidRPr="003C3664">
        <w:rPr>
          <w:rFonts w:cs="David" w:hint="cs"/>
          <w:rtl/>
        </w:rPr>
        <w:tab/>
        <w:t xml:space="preserve">זה לא רק עם הנגיד, נדמה לי שזה היה עם נציגי הבנקים. </w:t>
      </w:r>
    </w:p>
    <w:p w14:paraId="0A519C49" w14:textId="77777777" w:rsidR="003C3664" w:rsidRPr="003C3664" w:rsidRDefault="003C3664" w:rsidP="003C3664">
      <w:pPr>
        <w:bidi/>
        <w:jc w:val="both"/>
        <w:rPr>
          <w:rFonts w:cs="David" w:hint="cs"/>
          <w:rtl/>
        </w:rPr>
      </w:pPr>
    </w:p>
    <w:p w14:paraId="77E563EC" w14:textId="77777777" w:rsidR="003C3664" w:rsidRPr="003C3664" w:rsidRDefault="003C3664" w:rsidP="003C3664">
      <w:pPr>
        <w:pStyle w:val="Heading5"/>
        <w:rPr>
          <w:rFonts w:hint="cs"/>
          <w:rtl/>
        </w:rPr>
      </w:pPr>
      <w:r w:rsidRPr="003C3664">
        <w:rPr>
          <w:rFonts w:hint="cs"/>
          <w:u w:val="single"/>
          <w:rtl/>
        </w:rPr>
        <w:t>אסתרינה טרטמן:</w:t>
      </w:r>
    </w:p>
    <w:p w14:paraId="363758E9" w14:textId="77777777" w:rsidR="003C3664" w:rsidRPr="003C3664" w:rsidRDefault="003C3664" w:rsidP="003C3664">
      <w:pPr>
        <w:pStyle w:val="Heading5"/>
        <w:rPr>
          <w:rFonts w:hint="cs"/>
          <w:rtl/>
        </w:rPr>
      </w:pPr>
    </w:p>
    <w:p w14:paraId="045AA602" w14:textId="77777777" w:rsidR="003C3664" w:rsidRPr="003C3664" w:rsidRDefault="003C3664" w:rsidP="003C3664">
      <w:pPr>
        <w:bidi/>
        <w:jc w:val="both"/>
        <w:rPr>
          <w:rFonts w:cs="David" w:hint="cs"/>
          <w:rtl/>
        </w:rPr>
      </w:pPr>
      <w:r w:rsidRPr="003C3664">
        <w:rPr>
          <w:rFonts w:cs="David" w:hint="cs"/>
          <w:rtl/>
        </w:rPr>
        <w:tab/>
        <w:t xml:space="preserve"> לצערי הרב לא הוזמנתי לישיבה הזאת וחבל מכיוון שעניינית יכול להיות שכל הדיון העתידי שלנו כאן יכול להיות מיותר אילו היינו יודעים מה היה הלך הרוחות בקרב הבנקאים. אין לי מושג, אני יודעת שהישיבה הייתה בנושא האשראי. יכול להיות שהדברים שסוכמו שם יפתרו את הפגישה לנו עם יואב. </w:t>
      </w:r>
    </w:p>
    <w:p w14:paraId="249F5985" w14:textId="77777777" w:rsidR="003C3664" w:rsidRPr="003C3664" w:rsidRDefault="003C3664" w:rsidP="003C3664">
      <w:pPr>
        <w:bidi/>
        <w:jc w:val="both"/>
        <w:rPr>
          <w:rFonts w:cs="David" w:hint="cs"/>
          <w:rtl/>
        </w:rPr>
      </w:pPr>
    </w:p>
    <w:p w14:paraId="1039FF0A" w14:textId="77777777" w:rsidR="003C3664" w:rsidRPr="003C3664" w:rsidRDefault="003C3664" w:rsidP="003C3664">
      <w:pPr>
        <w:pStyle w:val="Heading5"/>
        <w:rPr>
          <w:rFonts w:hint="cs"/>
          <w:rtl/>
        </w:rPr>
      </w:pPr>
      <w:r w:rsidRPr="003C3664">
        <w:rPr>
          <w:rFonts w:hint="cs"/>
          <w:u w:val="single"/>
          <w:rtl/>
        </w:rPr>
        <w:t>היו"ר רוחמה אברהם:</w:t>
      </w:r>
    </w:p>
    <w:p w14:paraId="1BF9CD32" w14:textId="77777777" w:rsidR="003C3664" w:rsidRPr="003C3664" w:rsidRDefault="003C3664" w:rsidP="003C3664">
      <w:pPr>
        <w:bidi/>
        <w:jc w:val="both"/>
        <w:rPr>
          <w:rFonts w:cs="David" w:hint="cs"/>
          <w:rtl/>
        </w:rPr>
      </w:pPr>
    </w:p>
    <w:p w14:paraId="5941B13B" w14:textId="77777777" w:rsidR="003C3664" w:rsidRPr="003C3664" w:rsidRDefault="003C3664" w:rsidP="003C3664">
      <w:pPr>
        <w:bidi/>
        <w:jc w:val="both"/>
        <w:rPr>
          <w:rFonts w:cs="David" w:hint="cs"/>
          <w:rtl/>
        </w:rPr>
      </w:pPr>
      <w:r w:rsidRPr="003C3664">
        <w:rPr>
          <w:rFonts w:cs="David" w:hint="cs"/>
          <w:rtl/>
        </w:rPr>
        <w:tab/>
        <w:t>אני חושבת שאנחנו צריכים ללכת בשני קווים מקבילים כאשר בצד אחד זה טוב שיושבת הראש נפגשת עם ראשי הבנקים - - -</w:t>
      </w:r>
    </w:p>
    <w:p w14:paraId="48391BDE" w14:textId="77777777" w:rsidR="003C3664" w:rsidRPr="003C3664" w:rsidRDefault="003C3664" w:rsidP="003C3664">
      <w:pPr>
        <w:bidi/>
        <w:jc w:val="both"/>
        <w:rPr>
          <w:rFonts w:cs="David" w:hint="cs"/>
          <w:rtl/>
        </w:rPr>
      </w:pPr>
    </w:p>
    <w:p w14:paraId="51EF0204" w14:textId="77777777" w:rsidR="003C3664" w:rsidRPr="003C3664" w:rsidRDefault="003C3664" w:rsidP="003C3664">
      <w:pPr>
        <w:pStyle w:val="Heading5"/>
        <w:rPr>
          <w:rFonts w:hint="cs"/>
          <w:rtl/>
        </w:rPr>
      </w:pPr>
      <w:r w:rsidRPr="003C3664">
        <w:rPr>
          <w:rFonts w:hint="cs"/>
          <w:u w:val="single"/>
          <w:rtl/>
        </w:rPr>
        <w:t>אסתרינה טרטמן:</w:t>
      </w:r>
    </w:p>
    <w:p w14:paraId="592D42A5" w14:textId="77777777" w:rsidR="003C3664" w:rsidRPr="003C3664" w:rsidRDefault="003C3664" w:rsidP="003C3664">
      <w:pPr>
        <w:pStyle w:val="Heading5"/>
        <w:rPr>
          <w:rFonts w:hint="cs"/>
          <w:rtl/>
        </w:rPr>
      </w:pPr>
    </w:p>
    <w:p w14:paraId="3862A310" w14:textId="77777777" w:rsidR="003C3664" w:rsidRPr="003C3664" w:rsidRDefault="003C3664" w:rsidP="003C3664">
      <w:pPr>
        <w:bidi/>
        <w:jc w:val="both"/>
        <w:rPr>
          <w:rFonts w:cs="David" w:hint="cs"/>
          <w:rtl/>
        </w:rPr>
      </w:pPr>
      <w:r w:rsidRPr="003C3664">
        <w:rPr>
          <w:rFonts w:cs="David" w:hint="cs"/>
          <w:rtl/>
        </w:rPr>
        <w:tab/>
        <w:t xml:space="preserve"> אני מברכת על כך. </w:t>
      </w:r>
    </w:p>
    <w:p w14:paraId="3B165E9A" w14:textId="77777777" w:rsidR="003C3664" w:rsidRPr="003C3664" w:rsidRDefault="003C3664" w:rsidP="003C3664">
      <w:pPr>
        <w:bidi/>
        <w:jc w:val="both"/>
        <w:rPr>
          <w:rFonts w:cs="David" w:hint="cs"/>
          <w:rtl/>
        </w:rPr>
      </w:pPr>
    </w:p>
    <w:p w14:paraId="6437FFDA" w14:textId="77777777" w:rsidR="003C3664" w:rsidRPr="003C3664" w:rsidRDefault="003C3664" w:rsidP="003C3664">
      <w:pPr>
        <w:pStyle w:val="Heading5"/>
        <w:rPr>
          <w:rFonts w:hint="cs"/>
          <w:rtl/>
        </w:rPr>
      </w:pPr>
      <w:r w:rsidRPr="003C3664">
        <w:rPr>
          <w:rFonts w:hint="cs"/>
          <w:u w:val="single"/>
          <w:rtl/>
        </w:rPr>
        <w:t>היו"ר רוחמה אברהם:</w:t>
      </w:r>
    </w:p>
    <w:p w14:paraId="535F3A17" w14:textId="77777777" w:rsidR="003C3664" w:rsidRPr="003C3664" w:rsidRDefault="003C3664" w:rsidP="003C3664">
      <w:pPr>
        <w:bidi/>
        <w:jc w:val="both"/>
        <w:rPr>
          <w:rFonts w:cs="David" w:hint="cs"/>
          <w:rtl/>
        </w:rPr>
      </w:pPr>
    </w:p>
    <w:p w14:paraId="074473C7" w14:textId="77777777" w:rsidR="003C3664" w:rsidRPr="003C3664" w:rsidRDefault="003C3664" w:rsidP="003C3664">
      <w:pPr>
        <w:bidi/>
        <w:jc w:val="both"/>
        <w:rPr>
          <w:rFonts w:cs="David" w:hint="cs"/>
          <w:rtl/>
        </w:rPr>
      </w:pPr>
      <w:r w:rsidRPr="003C3664">
        <w:rPr>
          <w:rFonts w:cs="David" w:hint="cs"/>
          <w:rtl/>
        </w:rPr>
        <w:tab/>
        <w:t xml:space="preserve">מצד שני, אין ספק שגם אנחנו צריכים לקבל תשובות ישירות מהמפקח על הבנקים מה בדעתם לעשות בימים הקרובים. לא הייתי מציעה לדחות את הישיבה. הייתי מציעה כן לקיים אותה כי כל יום שנדחה את הישיבה אז שוב, שבוע של דיונים וכו'. למרות בעיית לוחות הזמנים שאני מבינה שלא לכולנו זה נוח התאריך של מחר, גם לי זה לא היה נוח אבל אני חושבת שהנושא  הוא חשוב וכולנו צריכים להתיישר לפיו. מהתקשורת אני יכולה לומר שלגבי הפגישה של אתמול, עדיין לא דיברתי עם יושבת ראש הכנסת אבל נאמר שכנראה אם לא יהיה איזשהו פיתרון אז הכנסת תקדם את זה בדמות הצעת חוק כזו או אחרת. </w:t>
      </w:r>
    </w:p>
    <w:p w14:paraId="681A5097" w14:textId="77777777" w:rsidR="003C3664" w:rsidRPr="003C3664" w:rsidRDefault="003C3664" w:rsidP="003C3664">
      <w:pPr>
        <w:bidi/>
        <w:jc w:val="both"/>
        <w:rPr>
          <w:rFonts w:cs="David" w:hint="cs"/>
          <w:rtl/>
        </w:rPr>
      </w:pPr>
    </w:p>
    <w:p w14:paraId="54928CA4" w14:textId="77777777" w:rsidR="003C3664" w:rsidRPr="003C3664" w:rsidRDefault="003C3664" w:rsidP="003C3664">
      <w:pPr>
        <w:pStyle w:val="Heading5"/>
        <w:rPr>
          <w:rFonts w:hint="cs"/>
          <w:rtl/>
        </w:rPr>
      </w:pPr>
      <w:r w:rsidRPr="003C3664">
        <w:rPr>
          <w:rFonts w:hint="cs"/>
          <w:u w:val="single"/>
          <w:rtl/>
        </w:rPr>
        <w:t>אסתרינה טרטמן:</w:t>
      </w:r>
    </w:p>
    <w:p w14:paraId="152A5CFA" w14:textId="77777777" w:rsidR="003C3664" w:rsidRPr="003C3664" w:rsidRDefault="003C3664" w:rsidP="003C3664">
      <w:pPr>
        <w:pStyle w:val="Heading5"/>
        <w:rPr>
          <w:rFonts w:hint="cs"/>
          <w:rtl/>
        </w:rPr>
      </w:pPr>
    </w:p>
    <w:p w14:paraId="153D9DCB" w14:textId="77777777" w:rsidR="003C3664" w:rsidRPr="003C3664" w:rsidRDefault="003C3664" w:rsidP="003C3664">
      <w:pPr>
        <w:bidi/>
        <w:jc w:val="both"/>
        <w:rPr>
          <w:rFonts w:cs="David" w:hint="cs"/>
          <w:rtl/>
        </w:rPr>
      </w:pPr>
      <w:r w:rsidRPr="003C3664">
        <w:rPr>
          <w:rFonts w:cs="David" w:hint="cs"/>
          <w:rtl/>
        </w:rPr>
        <w:tab/>
        <w:t xml:space="preserve"> דרך חקיקה. </w:t>
      </w:r>
    </w:p>
    <w:p w14:paraId="77DB2658" w14:textId="77777777" w:rsidR="003C3664" w:rsidRPr="003C3664" w:rsidRDefault="003C3664" w:rsidP="003C3664">
      <w:pPr>
        <w:bidi/>
        <w:jc w:val="both"/>
        <w:rPr>
          <w:rFonts w:cs="David" w:hint="cs"/>
          <w:rtl/>
        </w:rPr>
      </w:pPr>
    </w:p>
    <w:p w14:paraId="2D5B079D" w14:textId="77777777" w:rsidR="003C3664" w:rsidRPr="003C3664" w:rsidRDefault="003C3664" w:rsidP="003C3664">
      <w:pPr>
        <w:pStyle w:val="Heading5"/>
        <w:rPr>
          <w:rFonts w:hint="cs"/>
          <w:rtl/>
        </w:rPr>
      </w:pPr>
      <w:r w:rsidRPr="003C3664">
        <w:rPr>
          <w:rFonts w:hint="cs"/>
          <w:u w:val="single"/>
          <w:rtl/>
        </w:rPr>
        <w:t>היו"ר רוחמה אברהם:</w:t>
      </w:r>
    </w:p>
    <w:p w14:paraId="183FDF70" w14:textId="77777777" w:rsidR="003C3664" w:rsidRPr="003C3664" w:rsidRDefault="003C3664" w:rsidP="003C3664">
      <w:pPr>
        <w:bidi/>
        <w:jc w:val="both"/>
        <w:rPr>
          <w:rFonts w:cs="David" w:hint="cs"/>
          <w:rtl/>
        </w:rPr>
      </w:pPr>
    </w:p>
    <w:p w14:paraId="656B9783" w14:textId="77777777" w:rsidR="003C3664" w:rsidRPr="003C3664" w:rsidRDefault="003C3664" w:rsidP="003C3664">
      <w:pPr>
        <w:bidi/>
        <w:jc w:val="both"/>
        <w:rPr>
          <w:rFonts w:cs="David" w:hint="cs"/>
          <w:rtl/>
        </w:rPr>
      </w:pPr>
      <w:r w:rsidRPr="003C3664">
        <w:rPr>
          <w:rFonts w:cs="David" w:hint="cs"/>
          <w:rtl/>
        </w:rPr>
        <w:tab/>
        <w:t xml:space="preserve">כן. אז יכול מאוד להיות שאם נתכנס ונחליט החלטות  - - - </w:t>
      </w:r>
    </w:p>
    <w:p w14:paraId="6BA075E5" w14:textId="77777777" w:rsidR="003C3664" w:rsidRPr="003C3664" w:rsidRDefault="003C3664" w:rsidP="003C3664">
      <w:pPr>
        <w:bidi/>
        <w:jc w:val="both"/>
        <w:rPr>
          <w:rFonts w:cs="David" w:hint="cs"/>
          <w:rtl/>
        </w:rPr>
      </w:pPr>
    </w:p>
    <w:p w14:paraId="05D7D552" w14:textId="77777777" w:rsidR="003C3664" w:rsidRPr="003C3664" w:rsidRDefault="003C3664" w:rsidP="003C3664">
      <w:pPr>
        <w:bidi/>
        <w:jc w:val="both"/>
        <w:rPr>
          <w:rFonts w:cs="David" w:hint="cs"/>
          <w:rtl/>
        </w:rPr>
      </w:pPr>
      <w:r w:rsidRPr="003C3664">
        <w:rPr>
          <w:rFonts w:cs="David" w:hint="cs"/>
          <w:u w:val="single"/>
          <w:rtl/>
        </w:rPr>
        <w:t>זבולון אורלב:</w:t>
      </w:r>
    </w:p>
    <w:p w14:paraId="441F5978" w14:textId="77777777" w:rsidR="003C3664" w:rsidRPr="003C3664" w:rsidRDefault="003C3664" w:rsidP="003C3664">
      <w:pPr>
        <w:bidi/>
        <w:jc w:val="both"/>
        <w:rPr>
          <w:rFonts w:cs="David" w:hint="cs"/>
          <w:rtl/>
        </w:rPr>
      </w:pPr>
    </w:p>
    <w:p w14:paraId="01B830A8" w14:textId="77777777" w:rsidR="003C3664" w:rsidRPr="003C3664" w:rsidRDefault="003C3664" w:rsidP="003C3664">
      <w:pPr>
        <w:bidi/>
        <w:jc w:val="both"/>
        <w:rPr>
          <w:rFonts w:cs="David" w:hint="cs"/>
          <w:rtl/>
        </w:rPr>
      </w:pPr>
      <w:r w:rsidRPr="003C3664">
        <w:rPr>
          <w:rFonts w:cs="David" w:hint="cs"/>
          <w:rtl/>
        </w:rPr>
        <w:tab/>
        <w:t xml:space="preserve"> לחץ.</w:t>
      </w:r>
    </w:p>
    <w:p w14:paraId="122F4B44" w14:textId="77777777" w:rsidR="003C3664" w:rsidRPr="003C3664" w:rsidRDefault="003C3664" w:rsidP="003C3664">
      <w:pPr>
        <w:bidi/>
        <w:jc w:val="both"/>
        <w:rPr>
          <w:rFonts w:cs="David" w:hint="cs"/>
          <w:rtl/>
        </w:rPr>
      </w:pPr>
    </w:p>
    <w:p w14:paraId="3B6725F4" w14:textId="77777777" w:rsidR="003C3664" w:rsidRPr="003C3664" w:rsidRDefault="003C3664" w:rsidP="003C3664">
      <w:pPr>
        <w:pStyle w:val="Heading5"/>
        <w:rPr>
          <w:rFonts w:hint="cs"/>
          <w:rtl/>
        </w:rPr>
      </w:pPr>
      <w:r w:rsidRPr="003C3664">
        <w:rPr>
          <w:rFonts w:hint="cs"/>
          <w:u w:val="single"/>
          <w:rtl/>
        </w:rPr>
        <w:t>היו"ר רוחמה אברהם:</w:t>
      </w:r>
    </w:p>
    <w:p w14:paraId="7F27DF99" w14:textId="77777777" w:rsidR="003C3664" w:rsidRPr="003C3664" w:rsidRDefault="003C3664" w:rsidP="003C3664">
      <w:pPr>
        <w:bidi/>
        <w:jc w:val="both"/>
        <w:rPr>
          <w:rFonts w:cs="David" w:hint="cs"/>
          <w:rtl/>
        </w:rPr>
      </w:pPr>
    </w:p>
    <w:p w14:paraId="37B9E83E" w14:textId="77777777" w:rsidR="003C3664" w:rsidRPr="003C3664" w:rsidRDefault="003C3664" w:rsidP="003C3664">
      <w:pPr>
        <w:bidi/>
        <w:jc w:val="both"/>
        <w:rPr>
          <w:rFonts w:cs="David" w:hint="cs"/>
          <w:rtl/>
        </w:rPr>
      </w:pPr>
      <w:r w:rsidRPr="003C3664">
        <w:rPr>
          <w:rFonts w:cs="David" w:hint="cs"/>
          <w:rtl/>
        </w:rPr>
        <w:tab/>
        <w:t xml:space="preserve">אז שוב נהיה הטריגר של כל הסיפור הזה, עוד נקודת לחץ כפי שחבר הכנסת זבולון אורלב אומר. לכן אני חושבת שזה חשוב ותשתדלו כולכם להיות מחר. </w:t>
      </w:r>
    </w:p>
    <w:p w14:paraId="720F6F82" w14:textId="77777777" w:rsidR="003C3664" w:rsidRPr="003C3664" w:rsidRDefault="003C3664" w:rsidP="003C3664">
      <w:pPr>
        <w:bidi/>
        <w:jc w:val="both"/>
        <w:rPr>
          <w:rFonts w:cs="David" w:hint="cs"/>
          <w:rtl/>
        </w:rPr>
      </w:pPr>
    </w:p>
    <w:p w14:paraId="5535B806" w14:textId="77777777" w:rsidR="003C3664" w:rsidRPr="003C3664" w:rsidRDefault="003C3664" w:rsidP="003C3664">
      <w:pPr>
        <w:bidi/>
        <w:jc w:val="both"/>
        <w:rPr>
          <w:rFonts w:cs="David" w:hint="cs"/>
          <w:rtl/>
        </w:rPr>
      </w:pPr>
    </w:p>
    <w:p w14:paraId="08E1AA4E" w14:textId="77777777" w:rsidR="003C3664" w:rsidRPr="003C3664" w:rsidRDefault="003C3664" w:rsidP="003C3664">
      <w:pPr>
        <w:bidi/>
        <w:jc w:val="both"/>
        <w:rPr>
          <w:rFonts w:cs="David" w:hint="cs"/>
          <w:rtl/>
        </w:rPr>
      </w:pPr>
    </w:p>
    <w:p w14:paraId="544F29EF" w14:textId="77777777" w:rsidR="003C3664" w:rsidRPr="003C3664" w:rsidRDefault="003C3664" w:rsidP="003C3664">
      <w:pPr>
        <w:bidi/>
        <w:jc w:val="both"/>
        <w:rPr>
          <w:rFonts w:cs="David" w:hint="cs"/>
          <w:rtl/>
        </w:rPr>
      </w:pPr>
    </w:p>
    <w:p w14:paraId="7C08871E" w14:textId="77777777" w:rsidR="003C3664" w:rsidRPr="003C3664" w:rsidRDefault="003C3664" w:rsidP="003C3664">
      <w:pPr>
        <w:pStyle w:val="Heading5"/>
        <w:rPr>
          <w:rFonts w:hint="cs"/>
          <w:b/>
          <w:bCs/>
          <w:u w:val="single"/>
          <w:rtl/>
        </w:rPr>
      </w:pPr>
      <w:r w:rsidRPr="003C3664">
        <w:rPr>
          <w:rtl/>
        </w:rPr>
        <w:br w:type="page"/>
      </w:r>
      <w:r w:rsidRPr="003C3664">
        <w:rPr>
          <w:rFonts w:hint="cs"/>
          <w:rtl/>
        </w:rPr>
        <w:t xml:space="preserve">           </w:t>
      </w:r>
      <w:r w:rsidRPr="003C3664">
        <w:rPr>
          <w:rFonts w:hint="cs"/>
          <w:b/>
          <w:bCs/>
          <w:u w:val="single"/>
          <w:rtl/>
        </w:rPr>
        <w:t>מכסה להגשת שאילתות ישירות בכנס ובפגרה - פנית חה"כ זבולון אורלב</w:t>
      </w:r>
    </w:p>
    <w:p w14:paraId="6E348D2C" w14:textId="77777777" w:rsidR="003C3664" w:rsidRPr="003C3664" w:rsidRDefault="003C3664" w:rsidP="003C3664">
      <w:pPr>
        <w:pStyle w:val="Heading5"/>
        <w:rPr>
          <w:rFonts w:hint="cs"/>
          <w:rtl/>
        </w:rPr>
      </w:pPr>
    </w:p>
    <w:p w14:paraId="7118B3D0" w14:textId="77777777" w:rsidR="003C3664" w:rsidRPr="003C3664" w:rsidRDefault="003C3664" w:rsidP="003C3664">
      <w:pPr>
        <w:bidi/>
        <w:jc w:val="both"/>
        <w:rPr>
          <w:rFonts w:cs="David" w:hint="cs"/>
          <w:u w:val="single"/>
          <w:rtl/>
        </w:rPr>
      </w:pPr>
    </w:p>
    <w:p w14:paraId="5BB722E1" w14:textId="77777777" w:rsidR="003C3664" w:rsidRPr="003C3664" w:rsidRDefault="003C3664" w:rsidP="003C3664">
      <w:pPr>
        <w:pStyle w:val="Heading5"/>
        <w:rPr>
          <w:rFonts w:hint="cs"/>
          <w:rtl/>
        </w:rPr>
      </w:pPr>
      <w:r w:rsidRPr="003C3664">
        <w:rPr>
          <w:rFonts w:hint="cs"/>
          <w:u w:val="single"/>
          <w:rtl/>
        </w:rPr>
        <w:t>היו"ר רוחמה אברהם:</w:t>
      </w:r>
    </w:p>
    <w:p w14:paraId="1BC1F65F" w14:textId="77777777" w:rsidR="003C3664" w:rsidRPr="003C3664" w:rsidRDefault="003C3664" w:rsidP="003C3664">
      <w:pPr>
        <w:bidi/>
        <w:jc w:val="both"/>
        <w:rPr>
          <w:rFonts w:cs="David" w:hint="cs"/>
          <w:rtl/>
        </w:rPr>
      </w:pPr>
    </w:p>
    <w:p w14:paraId="7B154BD0" w14:textId="77777777" w:rsidR="003C3664" w:rsidRPr="003C3664" w:rsidRDefault="003C3664" w:rsidP="003C3664">
      <w:pPr>
        <w:bidi/>
        <w:jc w:val="both"/>
        <w:rPr>
          <w:rFonts w:cs="David" w:hint="cs"/>
          <w:rtl/>
        </w:rPr>
      </w:pPr>
      <w:r w:rsidRPr="003C3664">
        <w:rPr>
          <w:rFonts w:cs="David" w:hint="cs"/>
          <w:rtl/>
        </w:rPr>
        <w:tab/>
        <w:t xml:space="preserve">הנושא הבא, חבר הכנסת זבולון אורלב פנה אלי במכתב בנושא של המכסה להגשת שאילות ישירות בכנס ובפגרה, בבקשה חבר הכנסת זבולון אורלב תציג את הנושא. </w:t>
      </w:r>
    </w:p>
    <w:p w14:paraId="7B0A5854" w14:textId="77777777" w:rsidR="003C3664" w:rsidRPr="003C3664" w:rsidRDefault="003C3664" w:rsidP="003C3664">
      <w:pPr>
        <w:bidi/>
        <w:jc w:val="both"/>
        <w:rPr>
          <w:rFonts w:cs="David" w:hint="cs"/>
          <w:u w:val="single"/>
          <w:rtl/>
        </w:rPr>
      </w:pPr>
    </w:p>
    <w:p w14:paraId="56EB92C3" w14:textId="77777777" w:rsidR="003C3664" w:rsidRPr="003C3664" w:rsidRDefault="003C3664" w:rsidP="003C3664">
      <w:pPr>
        <w:bidi/>
        <w:jc w:val="both"/>
        <w:rPr>
          <w:rFonts w:cs="David" w:hint="cs"/>
          <w:rtl/>
        </w:rPr>
      </w:pPr>
      <w:r w:rsidRPr="003C3664">
        <w:rPr>
          <w:rFonts w:cs="David" w:hint="cs"/>
          <w:u w:val="single"/>
          <w:rtl/>
        </w:rPr>
        <w:t>זבולון אורלב:</w:t>
      </w:r>
    </w:p>
    <w:p w14:paraId="266A339C" w14:textId="77777777" w:rsidR="003C3664" w:rsidRPr="003C3664" w:rsidRDefault="003C3664" w:rsidP="003C3664">
      <w:pPr>
        <w:bidi/>
        <w:jc w:val="both"/>
        <w:rPr>
          <w:rFonts w:cs="David" w:hint="cs"/>
          <w:rtl/>
        </w:rPr>
      </w:pPr>
    </w:p>
    <w:p w14:paraId="534AA94F" w14:textId="77777777" w:rsidR="003C3664" w:rsidRPr="003C3664" w:rsidRDefault="003C3664" w:rsidP="003C3664">
      <w:pPr>
        <w:pStyle w:val="Heading5"/>
        <w:rPr>
          <w:rFonts w:hint="cs"/>
          <w:rtl/>
        </w:rPr>
      </w:pPr>
      <w:r w:rsidRPr="003C3664">
        <w:rPr>
          <w:rFonts w:hint="cs"/>
          <w:rtl/>
        </w:rPr>
        <w:tab/>
        <w:t xml:space="preserve">כידוע יש 3 סוגים של שאילתות. יש שאילתה בע"פ שחבר הכנסת מגיש עד יום שני ונענה בע"פ עד יום רביעי. זה לא שייך לפגרה ואני לא מציע לעשות בזה שום שינוי. סוג שני זה שאילתה רגילה שבה יש מכסה, מגישים שאילתה לשר והשר עונה מעל במת הכנסת במידה וחבר הכנסת נמצא, אם הוא איננו זה עובר לפרוטוקול. גם פה אינני מציע לעשות שום שינוי כיוון שאין מליאה. הסוג השלישי זה שאילתה ישירה. יש לחבר כנסת מכסה של 60 שאילתות ישירות בהן הוא פונה במישרין לשר בפרוצדורה מסוימת דרך הכנסת. השר מחויב על פי התקנון להשיב לו בפרק זמן מסוים, לא דרך המליאה אלא באופן ישיר. כלומר השאילתה הישירה איננה קשורה כלל למליאת הכנסת. </w:t>
      </w:r>
    </w:p>
    <w:p w14:paraId="724E1A08" w14:textId="77777777" w:rsidR="003C3664" w:rsidRPr="003C3664" w:rsidRDefault="003C3664" w:rsidP="003C3664">
      <w:pPr>
        <w:bidi/>
        <w:jc w:val="both"/>
        <w:rPr>
          <w:rFonts w:cs="David" w:hint="cs"/>
          <w:rtl/>
        </w:rPr>
      </w:pPr>
    </w:p>
    <w:p w14:paraId="3949990C" w14:textId="77777777" w:rsidR="003C3664" w:rsidRPr="003C3664" w:rsidRDefault="003C3664" w:rsidP="003C3664">
      <w:pPr>
        <w:bidi/>
        <w:jc w:val="both"/>
        <w:rPr>
          <w:rFonts w:cs="David" w:hint="cs"/>
          <w:rtl/>
        </w:rPr>
      </w:pPr>
      <w:r w:rsidRPr="003C3664">
        <w:rPr>
          <w:rFonts w:cs="David" w:hint="cs"/>
          <w:rtl/>
        </w:rPr>
        <w:tab/>
        <w:t>פניתי לשאול האם אני יכול להגיש שאילתה ישירה בפגרה ונאמר לי שבהסתמך על איזושהי פרשנות אי אפשר להגיש וכך נהגו גם לא להגיש. אני סבור שהדבר הזה לא תקין. אין שום סיבה שבעולם שחבר כנסת לא יוכל להגיש שאילתה ישירה לשר ולהיענות על פי התקנון. הממשלה לא נמצאת בפגרה, הציבור לא נמצא בפגרה ואנחנו לא יכולים לומר לציבור, תשמע, יש לנו עכשיו 3 חודשים פגרה לכן תמתין כי אני לא יכול לברר את העניין. אז אמרו לי: תשמע, מה הבעיה, תשלח מכתב רגיל לשר. אבל אם שולחים מכתב רגיל לשר בשביל מה צריכים שאילתה ישירה? שאילתה ישירה היא תקנונית וזה דבר ראוי. לכן אני חושב שצריכים להסדיר באופן עקרוני שניתן יהיה להגיש שאילתה ישירה גם בזמן פגרה. ייתכן שצריכים לתת לממשלה לא 21 יום כמו שכתוב בתקנות, נדמה לי, אלא עוד 10 ימים כי יכול להיות שגם השר בחופשה או המנכ"ל בחופשה. זה בסדר גמור. מישהו אמר לי, תשמע, אבל יציפו שאילתות בפגרה. אז מצידי אפשר לקבוע מכסה חדשה לפגרה. שבפגרה יהיו נאמר, לא יותר מ-15, 20 שאילות ישירות לכל חבר כנסת. אבל אני חושב שבמסגרת הפיקוח של הכנסת על הממשלה ובמסגרת השירות שחברי הכנסת נותנים לציבור, מוכרח להיות צינור שחבר כנסת יכול לשאול את הממשלה והממשלה צריכה להשיב.</w:t>
      </w:r>
    </w:p>
    <w:p w14:paraId="578129D0" w14:textId="77777777" w:rsidR="003C3664" w:rsidRPr="003C3664" w:rsidRDefault="003C3664" w:rsidP="003C3664">
      <w:pPr>
        <w:bidi/>
        <w:jc w:val="both"/>
        <w:rPr>
          <w:rFonts w:cs="David" w:hint="cs"/>
          <w:rtl/>
        </w:rPr>
      </w:pPr>
    </w:p>
    <w:p w14:paraId="112E0335" w14:textId="77777777" w:rsidR="003C3664" w:rsidRPr="003C3664" w:rsidRDefault="003C3664" w:rsidP="003C3664">
      <w:pPr>
        <w:pStyle w:val="Heading5"/>
        <w:rPr>
          <w:rFonts w:hint="cs"/>
          <w:rtl/>
        </w:rPr>
      </w:pPr>
      <w:r w:rsidRPr="003C3664">
        <w:rPr>
          <w:rFonts w:hint="cs"/>
          <w:u w:val="single"/>
          <w:rtl/>
        </w:rPr>
        <w:t>היו"ר רוחמה אברהם:</w:t>
      </w:r>
    </w:p>
    <w:p w14:paraId="2D3DB849" w14:textId="77777777" w:rsidR="003C3664" w:rsidRPr="003C3664" w:rsidRDefault="003C3664" w:rsidP="003C3664">
      <w:pPr>
        <w:bidi/>
        <w:jc w:val="both"/>
        <w:rPr>
          <w:rFonts w:cs="David" w:hint="cs"/>
          <w:rtl/>
        </w:rPr>
      </w:pPr>
    </w:p>
    <w:p w14:paraId="33D38C8E" w14:textId="77777777" w:rsidR="003C3664" w:rsidRPr="003C3664" w:rsidRDefault="003C3664" w:rsidP="003C3664">
      <w:pPr>
        <w:bidi/>
        <w:jc w:val="both"/>
        <w:rPr>
          <w:rFonts w:cs="David" w:hint="cs"/>
          <w:rtl/>
        </w:rPr>
      </w:pPr>
      <w:r w:rsidRPr="003C3664">
        <w:rPr>
          <w:rFonts w:cs="David" w:hint="cs"/>
          <w:rtl/>
        </w:rPr>
        <w:tab/>
        <w:t xml:space="preserve">תודה. אני רוצה שארבל תאמר לנו מבחינה תקנונית מה נמצא כרגע ואז נפתח את זה לדיון.  </w:t>
      </w:r>
    </w:p>
    <w:p w14:paraId="55C3FABA" w14:textId="77777777" w:rsidR="003C3664" w:rsidRPr="003C3664" w:rsidRDefault="003C3664" w:rsidP="003C3664">
      <w:pPr>
        <w:bidi/>
        <w:jc w:val="both"/>
        <w:rPr>
          <w:rFonts w:cs="David" w:hint="cs"/>
          <w:rtl/>
        </w:rPr>
      </w:pPr>
    </w:p>
    <w:p w14:paraId="5A7694ED" w14:textId="77777777" w:rsidR="003C3664" w:rsidRPr="003C3664" w:rsidRDefault="003C3664" w:rsidP="003C3664">
      <w:pPr>
        <w:bidi/>
        <w:jc w:val="both"/>
        <w:rPr>
          <w:rFonts w:cs="David" w:hint="cs"/>
          <w:rtl/>
        </w:rPr>
      </w:pPr>
      <w:r w:rsidRPr="003C3664">
        <w:rPr>
          <w:rFonts w:cs="David" w:hint="cs"/>
          <w:u w:val="single"/>
          <w:rtl/>
        </w:rPr>
        <w:t>ארבל אסרטרחן:</w:t>
      </w:r>
    </w:p>
    <w:p w14:paraId="123C1C65" w14:textId="77777777" w:rsidR="003C3664" w:rsidRPr="003C3664" w:rsidRDefault="003C3664" w:rsidP="003C3664">
      <w:pPr>
        <w:bidi/>
        <w:jc w:val="both"/>
        <w:rPr>
          <w:rFonts w:cs="David" w:hint="cs"/>
          <w:rtl/>
        </w:rPr>
      </w:pPr>
    </w:p>
    <w:p w14:paraId="271A0F6E" w14:textId="77777777" w:rsidR="003C3664" w:rsidRPr="003C3664" w:rsidRDefault="003C3664" w:rsidP="003C3664">
      <w:pPr>
        <w:bidi/>
        <w:jc w:val="both"/>
        <w:rPr>
          <w:rFonts w:cs="David" w:hint="cs"/>
          <w:rtl/>
        </w:rPr>
      </w:pPr>
      <w:r w:rsidRPr="003C3664">
        <w:rPr>
          <w:rFonts w:cs="David" w:hint="cs"/>
          <w:rtl/>
        </w:rPr>
        <w:tab/>
        <w:t xml:space="preserve">המכסה של השאילתות הישירות נקבעה בשנת 94 בישיבה של ועדת הכנסת שבה פנה יו"ר הכנסת דאז שבח וייס וטען שישנם חברי כנסת שמגישים מאות שאילתות, ללא מגבלה. אני קראתי את הדיון הזה, הוא קצת הזכיר לי את הדיון שהיה כאן לפני מספר שבועות על הצעות החוק, מי שזוכר. הוא בא ואמר, צריך לאפשר לחברי הכנסת כמובן להגיש שאילתות אבל לא צריך לעשות שימוש לרעה אבל חברי כנסת מציפים ומגישים מאות שאילתות והמנגנון לא עומד בזה. ואז נהיה דיון האם להגביל או לא להגביל. יש חברי כנסת שאמרו: זה הכלי היחיד שנשאר לחברי הכנסת ואסור להגביל אותו, אחרים אמרו: בסדר, להגביל. </w:t>
      </w:r>
    </w:p>
    <w:p w14:paraId="2DCEC667" w14:textId="77777777" w:rsidR="003C3664" w:rsidRPr="003C3664" w:rsidRDefault="003C3664" w:rsidP="003C3664">
      <w:pPr>
        <w:bidi/>
        <w:jc w:val="both"/>
        <w:rPr>
          <w:rFonts w:cs="David" w:hint="cs"/>
          <w:rtl/>
        </w:rPr>
      </w:pPr>
    </w:p>
    <w:p w14:paraId="709E3648" w14:textId="77777777" w:rsidR="003C3664" w:rsidRPr="003C3664" w:rsidRDefault="003C3664" w:rsidP="003C3664">
      <w:pPr>
        <w:bidi/>
        <w:jc w:val="both"/>
        <w:rPr>
          <w:rFonts w:cs="David"/>
          <w:u w:val="single"/>
          <w:rtl/>
        </w:rPr>
      </w:pPr>
      <w:r w:rsidRPr="003C3664">
        <w:rPr>
          <w:rFonts w:cs="David"/>
          <w:u w:val="single"/>
          <w:rtl/>
        </w:rPr>
        <w:t>דוד אזולאי:</w:t>
      </w:r>
    </w:p>
    <w:p w14:paraId="00955255" w14:textId="77777777" w:rsidR="003C3664" w:rsidRPr="003C3664" w:rsidRDefault="003C3664" w:rsidP="003C3664">
      <w:pPr>
        <w:bidi/>
        <w:jc w:val="both"/>
        <w:rPr>
          <w:rFonts w:cs="David"/>
          <w:u w:val="single"/>
          <w:rtl/>
        </w:rPr>
      </w:pPr>
    </w:p>
    <w:p w14:paraId="7B844930" w14:textId="77777777" w:rsidR="003C3664" w:rsidRPr="003C3664" w:rsidRDefault="003C3664" w:rsidP="003C3664">
      <w:pPr>
        <w:bidi/>
        <w:jc w:val="both"/>
        <w:rPr>
          <w:rFonts w:cs="David" w:hint="cs"/>
          <w:rtl/>
        </w:rPr>
      </w:pPr>
      <w:r w:rsidRPr="003C3664">
        <w:rPr>
          <w:rFonts w:cs="David"/>
          <w:rtl/>
        </w:rPr>
        <w:tab/>
      </w:r>
      <w:r w:rsidRPr="003C3664">
        <w:rPr>
          <w:rFonts w:cs="David" w:hint="cs"/>
          <w:rtl/>
        </w:rPr>
        <w:t xml:space="preserve"> סדנא דארעא חד הוא.</w:t>
      </w:r>
    </w:p>
    <w:p w14:paraId="1CF8AD21" w14:textId="77777777" w:rsidR="003C3664" w:rsidRPr="003C3664" w:rsidRDefault="003C3664" w:rsidP="003C3664">
      <w:pPr>
        <w:bidi/>
        <w:jc w:val="both"/>
        <w:rPr>
          <w:rFonts w:cs="David" w:hint="cs"/>
          <w:rtl/>
        </w:rPr>
      </w:pPr>
    </w:p>
    <w:p w14:paraId="0B167F38" w14:textId="77777777" w:rsidR="003C3664" w:rsidRPr="003C3664" w:rsidRDefault="003C3664" w:rsidP="003C3664">
      <w:pPr>
        <w:bidi/>
        <w:jc w:val="both"/>
        <w:rPr>
          <w:rFonts w:cs="David" w:hint="cs"/>
          <w:rtl/>
        </w:rPr>
      </w:pPr>
      <w:r w:rsidRPr="003C3664">
        <w:rPr>
          <w:rFonts w:cs="David" w:hint="cs"/>
          <w:u w:val="single"/>
          <w:rtl/>
        </w:rPr>
        <w:t>ארבל אסרטרחן:</w:t>
      </w:r>
    </w:p>
    <w:p w14:paraId="791B2B9B" w14:textId="77777777" w:rsidR="003C3664" w:rsidRPr="003C3664" w:rsidRDefault="003C3664" w:rsidP="003C3664">
      <w:pPr>
        <w:bidi/>
        <w:jc w:val="both"/>
        <w:rPr>
          <w:rFonts w:cs="David" w:hint="cs"/>
          <w:rtl/>
        </w:rPr>
      </w:pPr>
    </w:p>
    <w:p w14:paraId="2264D637" w14:textId="77777777" w:rsidR="003C3664" w:rsidRPr="003C3664" w:rsidRDefault="003C3664" w:rsidP="003C3664">
      <w:pPr>
        <w:bidi/>
        <w:jc w:val="both"/>
        <w:rPr>
          <w:rFonts w:cs="David" w:hint="cs"/>
          <w:rtl/>
        </w:rPr>
      </w:pPr>
      <w:r w:rsidRPr="003C3664">
        <w:rPr>
          <w:rFonts w:cs="David" w:hint="cs"/>
          <w:rtl/>
        </w:rPr>
        <w:tab/>
        <w:t xml:space="preserve">היה דיון על איזה מספר, נקבו 100, כל מיני מספרים, בסופו של דבר החליטו על 60 שאילתות למושב, זאת אומרת שנה. היות והדיון היה באמצע הכנס אמרו, בכנס הזה 30. לכן בעצם כשקראתי את הפרוטוקול ראיתי שלא התייחסו לשאלת הפגרה. זאת אומרת, לכאורה יכולה ועדת הכנסת, אם רוצים רק להבהיר שאפשר להגיש שאילתות ישירות בפגרה כי הדברים שאמר חבר הכנסת אורלב נכונים. לא נדרשת מליאה לעניין הזה. אומנם יש סעיף שאומר שאם השר לא השיב יכול חבר הכנסת לבקש שהשאילתה הישירה תהפוך לרגילה.  </w:t>
      </w:r>
    </w:p>
    <w:p w14:paraId="117ACE08" w14:textId="77777777" w:rsidR="003C3664" w:rsidRPr="003C3664" w:rsidRDefault="003C3664" w:rsidP="003C3664">
      <w:pPr>
        <w:bidi/>
        <w:jc w:val="both"/>
        <w:rPr>
          <w:rFonts w:cs="David" w:hint="cs"/>
          <w:rtl/>
        </w:rPr>
      </w:pPr>
    </w:p>
    <w:p w14:paraId="2F3EB86A" w14:textId="77777777" w:rsidR="003C3664" w:rsidRPr="003C3664" w:rsidRDefault="003C3664" w:rsidP="003C3664">
      <w:pPr>
        <w:bidi/>
        <w:jc w:val="both"/>
        <w:rPr>
          <w:rFonts w:cs="David" w:hint="cs"/>
          <w:rtl/>
        </w:rPr>
      </w:pPr>
      <w:r w:rsidRPr="003C3664">
        <w:rPr>
          <w:rFonts w:cs="David" w:hint="cs"/>
          <w:u w:val="single"/>
          <w:rtl/>
        </w:rPr>
        <w:t>זבולון אורלב:</w:t>
      </w:r>
    </w:p>
    <w:p w14:paraId="14357421" w14:textId="77777777" w:rsidR="003C3664" w:rsidRPr="003C3664" w:rsidRDefault="003C3664" w:rsidP="003C3664">
      <w:pPr>
        <w:bidi/>
        <w:jc w:val="both"/>
        <w:rPr>
          <w:rFonts w:cs="David" w:hint="cs"/>
          <w:rtl/>
        </w:rPr>
      </w:pPr>
    </w:p>
    <w:p w14:paraId="61B4E39D" w14:textId="77777777" w:rsidR="003C3664" w:rsidRPr="003C3664" w:rsidRDefault="003C3664" w:rsidP="003C3664">
      <w:pPr>
        <w:bidi/>
        <w:jc w:val="both"/>
        <w:rPr>
          <w:rFonts w:cs="David" w:hint="cs"/>
          <w:rtl/>
        </w:rPr>
      </w:pPr>
      <w:r w:rsidRPr="003C3664">
        <w:rPr>
          <w:rFonts w:cs="David" w:hint="cs"/>
          <w:rtl/>
        </w:rPr>
        <w:tab/>
        <w:t xml:space="preserve">אבל אז יחולו עליו הכללים של הרגילה. </w:t>
      </w:r>
    </w:p>
    <w:p w14:paraId="738CDEC4" w14:textId="77777777" w:rsidR="003C3664" w:rsidRPr="003C3664" w:rsidRDefault="003C3664" w:rsidP="003C3664">
      <w:pPr>
        <w:bidi/>
        <w:jc w:val="both"/>
        <w:rPr>
          <w:rFonts w:cs="David" w:hint="cs"/>
          <w:rtl/>
        </w:rPr>
      </w:pPr>
    </w:p>
    <w:p w14:paraId="7E4AF225" w14:textId="77777777" w:rsidR="003C3664" w:rsidRPr="003C3664" w:rsidRDefault="003C3664" w:rsidP="003C3664">
      <w:pPr>
        <w:bidi/>
        <w:jc w:val="both"/>
        <w:rPr>
          <w:rFonts w:cs="David" w:hint="cs"/>
          <w:rtl/>
        </w:rPr>
      </w:pPr>
      <w:r w:rsidRPr="003C3664">
        <w:rPr>
          <w:rFonts w:cs="David" w:hint="cs"/>
          <w:u w:val="single"/>
          <w:rtl/>
        </w:rPr>
        <w:t>ארבל אסרטרחן:</w:t>
      </w:r>
    </w:p>
    <w:p w14:paraId="1C3879D8" w14:textId="77777777" w:rsidR="003C3664" w:rsidRPr="003C3664" w:rsidRDefault="003C3664" w:rsidP="003C3664">
      <w:pPr>
        <w:bidi/>
        <w:jc w:val="both"/>
        <w:rPr>
          <w:rFonts w:cs="David" w:hint="cs"/>
          <w:rtl/>
        </w:rPr>
      </w:pPr>
    </w:p>
    <w:p w14:paraId="3DA70572" w14:textId="77777777" w:rsidR="003C3664" w:rsidRPr="003C3664" w:rsidRDefault="003C3664" w:rsidP="003C3664">
      <w:pPr>
        <w:bidi/>
        <w:jc w:val="both"/>
        <w:rPr>
          <w:rFonts w:cs="David" w:hint="cs"/>
          <w:rtl/>
        </w:rPr>
      </w:pPr>
      <w:r w:rsidRPr="003C3664">
        <w:rPr>
          <w:rFonts w:cs="David" w:hint="cs"/>
          <w:rtl/>
        </w:rPr>
        <w:tab/>
        <w:t xml:space="preserve">נכון, אז יו"ר הכנסת יקבע מה היא. </w:t>
      </w:r>
    </w:p>
    <w:p w14:paraId="4B88C62C" w14:textId="77777777" w:rsidR="003C3664" w:rsidRPr="003C3664" w:rsidRDefault="003C3664" w:rsidP="003C3664">
      <w:pPr>
        <w:bidi/>
        <w:jc w:val="both"/>
        <w:rPr>
          <w:rFonts w:cs="David" w:hint="cs"/>
          <w:rtl/>
        </w:rPr>
      </w:pPr>
    </w:p>
    <w:p w14:paraId="59276511" w14:textId="77777777" w:rsidR="003C3664" w:rsidRPr="003C3664" w:rsidRDefault="003C3664" w:rsidP="003C3664">
      <w:pPr>
        <w:bidi/>
        <w:jc w:val="both"/>
        <w:rPr>
          <w:rFonts w:cs="David" w:hint="cs"/>
          <w:rtl/>
        </w:rPr>
      </w:pPr>
      <w:r w:rsidRPr="003C3664">
        <w:rPr>
          <w:rFonts w:cs="David" w:hint="cs"/>
          <w:u w:val="single"/>
          <w:rtl/>
        </w:rPr>
        <w:t>זאב אלקין:</w:t>
      </w:r>
    </w:p>
    <w:p w14:paraId="575D2A45" w14:textId="77777777" w:rsidR="003C3664" w:rsidRPr="003C3664" w:rsidRDefault="003C3664" w:rsidP="003C3664">
      <w:pPr>
        <w:bidi/>
        <w:jc w:val="both"/>
        <w:rPr>
          <w:rFonts w:cs="David" w:hint="cs"/>
          <w:rtl/>
        </w:rPr>
      </w:pPr>
    </w:p>
    <w:p w14:paraId="2C2B84E4" w14:textId="77777777" w:rsidR="003C3664" w:rsidRPr="003C3664" w:rsidRDefault="003C3664" w:rsidP="003C3664">
      <w:pPr>
        <w:bidi/>
        <w:jc w:val="both"/>
        <w:rPr>
          <w:rFonts w:cs="David" w:hint="cs"/>
          <w:rtl/>
        </w:rPr>
      </w:pPr>
      <w:r w:rsidRPr="003C3664">
        <w:rPr>
          <w:rFonts w:cs="David" w:hint="cs"/>
          <w:rtl/>
        </w:rPr>
        <w:tab/>
        <w:t>אבל השאלה היא, מי מנע ממך לשלוח שאילתה? מנהלת הכנסת?</w:t>
      </w:r>
    </w:p>
    <w:p w14:paraId="1C95E0EB" w14:textId="77777777" w:rsidR="003C3664" w:rsidRPr="003C3664" w:rsidRDefault="003C3664" w:rsidP="003C3664">
      <w:pPr>
        <w:bidi/>
        <w:jc w:val="both"/>
        <w:rPr>
          <w:rFonts w:cs="David" w:hint="cs"/>
          <w:rtl/>
        </w:rPr>
      </w:pPr>
    </w:p>
    <w:p w14:paraId="3CE252CA" w14:textId="77777777" w:rsidR="003C3664" w:rsidRPr="003C3664" w:rsidRDefault="003C3664" w:rsidP="003C3664">
      <w:pPr>
        <w:bidi/>
        <w:jc w:val="both"/>
        <w:rPr>
          <w:rFonts w:cs="David" w:hint="cs"/>
          <w:rtl/>
        </w:rPr>
      </w:pPr>
      <w:r w:rsidRPr="003C3664">
        <w:rPr>
          <w:rFonts w:cs="David" w:hint="cs"/>
          <w:u w:val="single"/>
          <w:rtl/>
        </w:rPr>
        <w:t>זבולון אורלב:</w:t>
      </w:r>
    </w:p>
    <w:p w14:paraId="518EEACB" w14:textId="77777777" w:rsidR="003C3664" w:rsidRPr="003C3664" w:rsidRDefault="003C3664" w:rsidP="003C3664">
      <w:pPr>
        <w:bidi/>
        <w:jc w:val="both"/>
        <w:rPr>
          <w:rFonts w:cs="David" w:hint="cs"/>
          <w:rtl/>
        </w:rPr>
      </w:pPr>
    </w:p>
    <w:p w14:paraId="72D25EA9" w14:textId="77777777" w:rsidR="003C3664" w:rsidRPr="003C3664" w:rsidRDefault="003C3664" w:rsidP="003C3664">
      <w:pPr>
        <w:bidi/>
        <w:jc w:val="both"/>
        <w:rPr>
          <w:rFonts w:cs="David" w:hint="cs"/>
          <w:rtl/>
        </w:rPr>
      </w:pPr>
      <w:r w:rsidRPr="003C3664">
        <w:rPr>
          <w:rFonts w:cs="David" w:hint="cs"/>
          <w:rtl/>
        </w:rPr>
        <w:tab/>
        <w:t>כן.  פניתי למנגנון של הכנסת ונאמר לי שלא להגיש שאילתה.</w:t>
      </w:r>
    </w:p>
    <w:p w14:paraId="0B866F56" w14:textId="77777777" w:rsidR="003C3664" w:rsidRPr="003C3664" w:rsidRDefault="003C3664" w:rsidP="003C3664">
      <w:pPr>
        <w:bidi/>
        <w:jc w:val="both"/>
        <w:rPr>
          <w:rFonts w:cs="David" w:hint="cs"/>
          <w:rtl/>
        </w:rPr>
      </w:pPr>
    </w:p>
    <w:p w14:paraId="3F69E61F" w14:textId="77777777" w:rsidR="003C3664" w:rsidRPr="003C3664" w:rsidRDefault="003C3664" w:rsidP="003C3664">
      <w:pPr>
        <w:bidi/>
        <w:jc w:val="both"/>
        <w:rPr>
          <w:rFonts w:cs="David" w:hint="cs"/>
          <w:rtl/>
        </w:rPr>
      </w:pPr>
      <w:r w:rsidRPr="003C3664">
        <w:rPr>
          <w:rFonts w:cs="David" w:hint="cs"/>
          <w:u w:val="single"/>
          <w:rtl/>
        </w:rPr>
        <w:t>ארבל אסרטרחן:</w:t>
      </w:r>
    </w:p>
    <w:p w14:paraId="5CAE0FB9" w14:textId="77777777" w:rsidR="003C3664" w:rsidRPr="003C3664" w:rsidRDefault="003C3664" w:rsidP="003C3664">
      <w:pPr>
        <w:bidi/>
        <w:jc w:val="both"/>
        <w:rPr>
          <w:rFonts w:cs="David" w:hint="cs"/>
          <w:rtl/>
        </w:rPr>
      </w:pPr>
    </w:p>
    <w:p w14:paraId="1C9E0B98" w14:textId="77777777" w:rsidR="003C3664" w:rsidRPr="003C3664" w:rsidRDefault="003C3664" w:rsidP="003C3664">
      <w:pPr>
        <w:bidi/>
        <w:jc w:val="both"/>
        <w:rPr>
          <w:rFonts w:cs="David" w:hint="cs"/>
          <w:rtl/>
        </w:rPr>
      </w:pPr>
      <w:r w:rsidRPr="003C3664">
        <w:rPr>
          <w:rFonts w:cs="David" w:hint="cs"/>
          <w:rtl/>
        </w:rPr>
        <w:tab/>
        <w:t xml:space="preserve">זה לא מקובל לשלוח שאילתות. </w:t>
      </w:r>
    </w:p>
    <w:p w14:paraId="762F8275" w14:textId="77777777" w:rsidR="003C3664" w:rsidRPr="003C3664" w:rsidRDefault="003C3664" w:rsidP="003C3664">
      <w:pPr>
        <w:bidi/>
        <w:jc w:val="both"/>
        <w:rPr>
          <w:rFonts w:cs="David" w:hint="cs"/>
          <w:rtl/>
        </w:rPr>
      </w:pPr>
    </w:p>
    <w:p w14:paraId="17ACC435" w14:textId="77777777" w:rsidR="003C3664" w:rsidRPr="003C3664" w:rsidRDefault="003C3664" w:rsidP="003C3664">
      <w:pPr>
        <w:pStyle w:val="Heading5"/>
        <w:rPr>
          <w:rFonts w:hint="cs"/>
          <w:rtl/>
        </w:rPr>
      </w:pPr>
      <w:r w:rsidRPr="003C3664">
        <w:rPr>
          <w:rFonts w:hint="cs"/>
          <w:u w:val="single"/>
          <w:rtl/>
        </w:rPr>
        <w:t>היו"ר רוחמה אברהם:</w:t>
      </w:r>
    </w:p>
    <w:p w14:paraId="59EFE8EA" w14:textId="77777777" w:rsidR="003C3664" w:rsidRPr="003C3664" w:rsidRDefault="003C3664" w:rsidP="003C3664">
      <w:pPr>
        <w:bidi/>
        <w:jc w:val="both"/>
        <w:rPr>
          <w:rFonts w:cs="David" w:hint="cs"/>
          <w:rtl/>
        </w:rPr>
      </w:pPr>
    </w:p>
    <w:p w14:paraId="63C733AB" w14:textId="77777777" w:rsidR="003C3664" w:rsidRPr="003C3664" w:rsidRDefault="003C3664" w:rsidP="003C3664">
      <w:pPr>
        <w:bidi/>
        <w:jc w:val="both"/>
        <w:rPr>
          <w:rFonts w:cs="David" w:hint="cs"/>
          <w:rtl/>
        </w:rPr>
      </w:pPr>
      <w:r w:rsidRPr="003C3664">
        <w:rPr>
          <w:rFonts w:cs="David" w:hint="cs"/>
          <w:rtl/>
        </w:rPr>
        <w:tab/>
        <w:t>אריה האן, יש לך משהו לומר בעניין הזה?</w:t>
      </w:r>
    </w:p>
    <w:p w14:paraId="6C161F14" w14:textId="77777777" w:rsidR="003C3664" w:rsidRPr="003C3664" w:rsidRDefault="003C3664" w:rsidP="003C3664">
      <w:pPr>
        <w:bidi/>
        <w:jc w:val="both"/>
        <w:rPr>
          <w:rFonts w:cs="David" w:hint="cs"/>
          <w:rtl/>
        </w:rPr>
      </w:pPr>
    </w:p>
    <w:p w14:paraId="27B33B0D" w14:textId="77777777" w:rsidR="003C3664" w:rsidRPr="003C3664" w:rsidRDefault="003C3664" w:rsidP="003C3664">
      <w:pPr>
        <w:bidi/>
        <w:jc w:val="both"/>
        <w:rPr>
          <w:rFonts w:cs="David" w:hint="cs"/>
          <w:rtl/>
        </w:rPr>
      </w:pPr>
      <w:r w:rsidRPr="003C3664">
        <w:rPr>
          <w:rFonts w:cs="David" w:hint="cs"/>
          <w:u w:val="single"/>
          <w:rtl/>
        </w:rPr>
        <w:t>מזכיר הכנסת אריה האן:</w:t>
      </w:r>
    </w:p>
    <w:p w14:paraId="21ED3412" w14:textId="77777777" w:rsidR="003C3664" w:rsidRPr="003C3664" w:rsidRDefault="003C3664" w:rsidP="003C3664">
      <w:pPr>
        <w:bidi/>
        <w:jc w:val="both"/>
        <w:rPr>
          <w:rFonts w:cs="David" w:hint="cs"/>
          <w:rtl/>
        </w:rPr>
      </w:pPr>
    </w:p>
    <w:p w14:paraId="23F361EB" w14:textId="77777777" w:rsidR="003C3664" w:rsidRPr="003C3664" w:rsidRDefault="003C3664" w:rsidP="003C3664">
      <w:pPr>
        <w:bidi/>
        <w:jc w:val="both"/>
        <w:rPr>
          <w:rFonts w:cs="David" w:hint="cs"/>
          <w:rtl/>
        </w:rPr>
      </w:pPr>
      <w:r w:rsidRPr="003C3664">
        <w:rPr>
          <w:rFonts w:cs="David" w:hint="cs"/>
          <w:rtl/>
        </w:rPr>
        <w:tab/>
        <w:t xml:space="preserve">ארבל ייצגה את העמדה שלנו. </w:t>
      </w:r>
    </w:p>
    <w:p w14:paraId="4B0043DF" w14:textId="77777777" w:rsidR="003C3664" w:rsidRPr="003C3664" w:rsidRDefault="003C3664" w:rsidP="003C3664">
      <w:pPr>
        <w:bidi/>
        <w:jc w:val="both"/>
        <w:rPr>
          <w:rFonts w:cs="David" w:hint="cs"/>
          <w:rtl/>
        </w:rPr>
      </w:pPr>
    </w:p>
    <w:p w14:paraId="64389122" w14:textId="77777777" w:rsidR="003C3664" w:rsidRPr="003C3664" w:rsidRDefault="003C3664" w:rsidP="003C3664">
      <w:pPr>
        <w:pStyle w:val="Heading5"/>
        <w:rPr>
          <w:rFonts w:hint="cs"/>
          <w:rtl/>
        </w:rPr>
      </w:pPr>
      <w:r w:rsidRPr="003C3664">
        <w:rPr>
          <w:rFonts w:hint="cs"/>
          <w:u w:val="single"/>
          <w:rtl/>
        </w:rPr>
        <w:t>היו"ר רוחמה אברהם:</w:t>
      </w:r>
    </w:p>
    <w:p w14:paraId="6924BE5C" w14:textId="77777777" w:rsidR="003C3664" w:rsidRPr="003C3664" w:rsidRDefault="003C3664" w:rsidP="003C3664">
      <w:pPr>
        <w:bidi/>
        <w:jc w:val="both"/>
        <w:rPr>
          <w:rFonts w:cs="David" w:hint="cs"/>
          <w:rtl/>
        </w:rPr>
      </w:pPr>
    </w:p>
    <w:p w14:paraId="41A7B6AC" w14:textId="77777777" w:rsidR="003C3664" w:rsidRPr="003C3664" w:rsidRDefault="003C3664" w:rsidP="003C3664">
      <w:pPr>
        <w:bidi/>
        <w:jc w:val="both"/>
        <w:rPr>
          <w:rFonts w:cs="David" w:hint="cs"/>
          <w:rtl/>
        </w:rPr>
      </w:pPr>
      <w:r w:rsidRPr="003C3664">
        <w:rPr>
          <w:rFonts w:cs="David" w:hint="cs"/>
          <w:rtl/>
        </w:rPr>
        <w:tab/>
        <w:t xml:space="preserve">עידית, מזכירות הממשלה, בבקשה. </w:t>
      </w:r>
    </w:p>
    <w:p w14:paraId="5A17C9DC" w14:textId="77777777" w:rsidR="003C3664" w:rsidRPr="003C3664" w:rsidRDefault="003C3664" w:rsidP="003C3664">
      <w:pPr>
        <w:bidi/>
        <w:jc w:val="both"/>
        <w:rPr>
          <w:rFonts w:cs="David" w:hint="cs"/>
          <w:rtl/>
        </w:rPr>
      </w:pPr>
    </w:p>
    <w:p w14:paraId="5DA7F3E8" w14:textId="77777777" w:rsidR="003C3664" w:rsidRPr="003C3664" w:rsidRDefault="003C3664" w:rsidP="003C3664">
      <w:pPr>
        <w:bidi/>
        <w:jc w:val="both"/>
        <w:rPr>
          <w:rFonts w:cs="David" w:hint="cs"/>
          <w:rtl/>
        </w:rPr>
      </w:pPr>
      <w:r w:rsidRPr="003C3664">
        <w:rPr>
          <w:rFonts w:cs="David" w:hint="cs"/>
          <w:rtl/>
        </w:rPr>
        <w:t xml:space="preserve"> </w:t>
      </w:r>
      <w:r w:rsidRPr="003C3664">
        <w:rPr>
          <w:rFonts w:cs="David" w:hint="cs"/>
          <w:u w:val="single"/>
          <w:rtl/>
        </w:rPr>
        <w:t>עידית צ'רנוביץ:</w:t>
      </w:r>
    </w:p>
    <w:p w14:paraId="0F44F635" w14:textId="77777777" w:rsidR="003C3664" w:rsidRPr="003C3664" w:rsidRDefault="003C3664" w:rsidP="003C3664">
      <w:pPr>
        <w:bidi/>
        <w:jc w:val="both"/>
        <w:rPr>
          <w:rFonts w:cs="David" w:hint="cs"/>
          <w:rtl/>
        </w:rPr>
      </w:pPr>
    </w:p>
    <w:p w14:paraId="63A60A72" w14:textId="77777777" w:rsidR="003C3664" w:rsidRPr="003C3664" w:rsidRDefault="003C3664" w:rsidP="003C3664">
      <w:pPr>
        <w:bidi/>
        <w:jc w:val="both"/>
        <w:rPr>
          <w:rFonts w:cs="David" w:hint="cs"/>
          <w:rtl/>
        </w:rPr>
      </w:pPr>
      <w:r w:rsidRPr="003C3664">
        <w:rPr>
          <w:rFonts w:cs="David" w:hint="cs"/>
          <w:rtl/>
        </w:rPr>
        <w:tab/>
        <w:t xml:space="preserve">גם אנחנו שוחחנו עם חבר הכנסת זבולון אורלב וזה בהחלט מקובל עלינו ששאילתות ישירות יוגשו בזמן הפגרה. יחד עם זאת אנחנו באמת רוצים שתיקבע גם כן מכסה - - -  </w:t>
      </w:r>
    </w:p>
    <w:p w14:paraId="73EBA448" w14:textId="77777777" w:rsidR="003C3664" w:rsidRPr="003C3664" w:rsidRDefault="003C3664" w:rsidP="003C3664">
      <w:pPr>
        <w:bidi/>
        <w:jc w:val="both"/>
        <w:rPr>
          <w:rFonts w:cs="David" w:hint="cs"/>
          <w:rtl/>
        </w:rPr>
      </w:pPr>
    </w:p>
    <w:p w14:paraId="320A5B70" w14:textId="77777777" w:rsidR="003C3664" w:rsidRPr="003C3664" w:rsidRDefault="003C3664" w:rsidP="003C3664">
      <w:pPr>
        <w:bidi/>
        <w:jc w:val="both"/>
        <w:rPr>
          <w:rFonts w:cs="David"/>
          <w:rtl/>
        </w:rPr>
      </w:pPr>
      <w:r w:rsidRPr="003C3664">
        <w:rPr>
          <w:rFonts w:cs="David" w:hint="eastAsia"/>
          <w:u w:val="single"/>
          <w:rtl/>
        </w:rPr>
        <w:t>אורי</w:t>
      </w:r>
      <w:r w:rsidRPr="003C3664">
        <w:rPr>
          <w:rFonts w:cs="David"/>
          <w:u w:val="single"/>
          <w:rtl/>
        </w:rPr>
        <w:t xml:space="preserve"> אריאל:</w:t>
      </w:r>
    </w:p>
    <w:p w14:paraId="5262A623" w14:textId="77777777" w:rsidR="003C3664" w:rsidRPr="003C3664" w:rsidRDefault="003C3664" w:rsidP="003C3664">
      <w:pPr>
        <w:bidi/>
        <w:jc w:val="both"/>
        <w:rPr>
          <w:rFonts w:cs="David"/>
          <w:rtl/>
        </w:rPr>
      </w:pPr>
    </w:p>
    <w:p w14:paraId="2D8C6D60" w14:textId="77777777" w:rsidR="003C3664" w:rsidRPr="003C3664" w:rsidRDefault="003C3664" w:rsidP="003C3664">
      <w:pPr>
        <w:bidi/>
        <w:jc w:val="both"/>
        <w:rPr>
          <w:rFonts w:cs="David" w:hint="cs"/>
          <w:rtl/>
        </w:rPr>
      </w:pPr>
      <w:r w:rsidRPr="003C3664">
        <w:rPr>
          <w:rFonts w:cs="David"/>
          <w:rtl/>
        </w:rPr>
        <w:tab/>
      </w:r>
      <w:r w:rsidRPr="003C3664">
        <w:rPr>
          <w:rFonts w:cs="David" w:hint="cs"/>
          <w:rtl/>
        </w:rPr>
        <w:t xml:space="preserve"> למה אתם רוצים מכסה?</w:t>
      </w:r>
    </w:p>
    <w:p w14:paraId="7F4CBB7C" w14:textId="77777777" w:rsidR="003C3664" w:rsidRPr="003C3664" w:rsidRDefault="003C3664" w:rsidP="003C3664">
      <w:pPr>
        <w:bidi/>
        <w:jc w:val="both"/>
        <w:rPr>
          <w:rFonts w:cs="David" w:hint="cs"/>
          <w:rtl/>
        </w:rPr>
      </w:pPr>
    </w:p>
    <w:p w14:paraId="3DC18C6B" w14:textId="77777777" w:rsidR="003C3664" w:rsidRPr="003C3664" w:rsidRDefault="003C3664" w:rsidP="003C3664">
      <w:pPr>
        <w:bidi/>
        <w:jc w:val="both"/>
        <w:rPr>
          <w:rFonts w:cs="David" w:hint="cs"/>
          <w:rtl/>
        </w:rPr>
      </w:pPr>
      <w:r w:rsidRPr="003C3664">
        <w:rPr>
          <w:rFonts w:cs="David" w:hint="cs"/>
          <w:u w:val="single"/>
          <w:rtl/>
        </w:rPr>
        <w:t>עידית צ'רנוביץ:</w:t>
      </w:r>
    </w:p>
    <w:p w14:paraId="4534AED3" w14:textId="77777777" w:rsidR="003C3664" w:rsidRPr="003C3664" w:rsidRDefault="003C3664" w:rsidP="003C3664">
      <w:pPr>
        <w:bidi/>
        <w:jc w:val="both"/>
        <w:rPr>
          <w:rFonts w:cs="David" w:hint="cs"/>
          <w:rtl/>
        </w:rPr>
      </w:pPr>
    </w:p>
    <w:p w14:paraId="1123B936" w14:textId="77777777" w:rsidR="003C3664" w:rsidRPr="003C3664" w:rsidRDefault="003C3664" w:rsidP="003C3664">
      <w:pPr>
        <w:bidi/>
        <w:jc w:val="both"/>
        <w:rPr>
          <w:rFonts w:cs="David" w:hint="cs"/>
          <w:rtl/>
        </w:rPr>
      </w:pPr>
      <w:r w:rsidRPr="003C3664">
        <w:rPr>
          <w:rFonts w:cs="David" w:hint="cs"/>
          <w:rtl/>
        </w:rPr>
        <w:tab/>
        <w:t xml:space="preserve">כי אנחנו חושבים שעדיין צריך לשמור על העניין של פגרה. </w:t>
      </w:r>
    </w:p>
    <w:p w14:paraId="2284F6F4" w14:textId="77777777" w:rsidR="003C3664" w:rsidRPr="003C3664" w:rsidRDefault="003C3664" w:rsidP="003C3664">
      <w:pPr>
        <w:bidi/>
        <w:jc w:val="both"/>
        <w:rPr>
          <w:rFonts w:cs="David" w:hint="cs"/>
          <w:rtl/>
        </w:rPr>
      </w:pPr>
    </w:p>
    <w:p w14:paraId="6202BA2B" w14:textId="77777777" w:rsidR="003C3664" w:rsidRPr="003C3664" w:rsidRDefault="003C3664" w:rsidP="003C3664">
      <w:pPr>
        <w:bidi/>
        <w:jc w:val="both"/>
        <w:rPr>
          <w:rFonts w:cs="David" w:hint="cs"/>
          <w:rtl/>
        </w:rPr>
      </w:pPr>
      <w:r w:rsidRPr="003C3664">
        <w:rPr>
          <w:rFonts w:cs="David" w:hint="cs"/>
          <w:u w:val="single"/>
          <w:rtl/>
        </w:rPr>
        <w:t>יעקב מרגי:</w:t>
      </w:r>
    </w:p>
    <w:p w14:paraId="1DACE10F" w14:textId="77777777" w:rsidR="003C3664" w:rsidRPr="003C3664" w:rsidRDefault="003C3664" w:rsidP="003C3664">
      <w:pPr>
        <w:bidi/>
        <w:jc w:val="both"/>
        <w:rPr>
          <w:rFonts w:cs="David" w:hint="cs"/>
          <w:rtl/>
        </w:rPr>
      </w:pPr>
    </w:p>
    <w:p w14:paraId="0C42C356" w14:textId="77777777" w:rsidR="003C3664" w:rsidRPr="003C3664" w:rsidRDefault="003C3664" w:rsidP="003C3664">
      <w:pPr>
        <w:bidi/>
        <w:jc w:val="both"/>
        <w:rPr>
          <w:rFonts w:cs="David" w:hint="cs"/>
          <w:rtl/>
        </w:rPr>
      </w:pPr>
      <w:r w:rsidRPr="003C3664">
        <w:rPr>
          <w:rFonts w:cs="David" w:hint="cs"/>
          <w:rtl/>
        </w:rPr>
        <w:tab/>
        <w:t xml:space="preserve">אישה מדימונה לא תוכל לפנות - - - </w:t>
      </w:r>
    </w:p>
    <w:p w14:paraId="784C6745" w14:textId="77777777" w:rsidR="003C3664" w:rsidRPr="003C3664" w:rsidRDefault="003C3664" w:rsidP="003C3664">
      <w:pPr>
        <w:bidi/>
        <w:jc w:val="both"/>
        <w:rPr>
          <w:rFonts w:cs="David" w:hint="cs"/>
          <w:rtl/>
        </w:rPr>
      </w:pPr>
    </w:p>
    <w:p w14:paraId="2622C8A4" w14:textId="77777777" w:rsidR="003C3664" w:rsidRPr="003C3664" w:rsidRDefault="003C3664" w:rsidP="003C3664">
      <w:pPr>
        <w:bidi/>
        <w:jc w:val="both"/>
        <w:rPr>
          <w:rFonts w:cs="David"/>
          <w:rtl/>
        </w:rPr>
      </w:pPr>
      <w:r w:rsidRPr="003C3664">
        <w:rPr>
          <w:rFonts w:cs="David" w:hint="eastAsia"/>
          <w:u w:val="single"/>
          <w:rtl/>
        </w:rPr>
        <w:t>אורי</w:t>
      </w:r>
      <w:r w:rsidRPr="003C3664">
        <w:rPr>
          <w:rFonts w:cs="David"/>
          <w:u w:val="single"/>
          <w:rtl/>
        </w:rPr>
        <w:t xml:space="preserve"> אריאל:</w:t>
      </w:r>
    </w:p>
    <w:p w14:paraId="1F77F7BF" w14:textId="77777777" w:rsidR="003C3664" w:rsidRPr="003C3664" w:rsidRDefault="003C3664" w:rsidP="003C3664">
      <w:pPr>
        <w:bidi/>
        <w:jc w:val="both"/>
        <w:rPr>
          <w:rFonts w:cs="David"/>
          <w:rtl/>
        </w:rPr>
      </w:pPr>
    </w:p>
    <w:p w14:paraId="58682EC1" w14:textId="77777777" w:rsidR="003C3664" w:rsidRPr="003C3664" w:rsidRDefault="003C3664" w:rsidP="003C3664">
      <w:pPr>
        <w:bidi/>
        <w:jc w:val="both"/>
        <w:rPr>
          <w:rFonts w:cs="David" w:hint="cs"/>
          <w:rtl/>
        </w:rPr>
      </w:pPr>
      <w:r w:rsidRPr="003C3664">
        <w:rPr>
          <w:rFonts w:cs="David"/>
          <w:rtl/>
        </w:rPr>
        <w:tab/>
      </w:r>
      <w:r w:rsidRPr="003C3664">
        <w:rPr>
          <w:rFonts w:cs="David" w:hint="cs"/>
          <w:rtl/>
        </w:rPr>
        <w:t xml:space="preserve"> הממשלה לא בפגרה.</w:t>
      </w:r>
    </w:p>
    <w:p w14:paraId="2FD6902F" w14:textId="77777777" w:rsidR="003C3664" w:rsidRPr="003C3664" w:rsidRDefault="003C3664" w:rsidP="003C3664">
      <w:pPr>
        <w:bidi/>
        <w:jc w:val="both"/>
        <w:rPr>
          <w:rFonts w:cs="David" w:hint="cs"/>
          <w:rtl/>
        </w:rPr>
      </w:pPr>
    </w:p>
    <w:p w14:paraId="55662E65" w14:textId="77777777" w:rsidR="003C3664" w:rsidRPr="003C3664" w:rsidRDefault="003C3664" w:rsidP="003C3664">
      <w:pPr>
        <w:pStyle w:val="Heading5"/>
        <w:rPr>
          <w:rFonts w:hint="cs"/>
          <w:u w:val="single"/>
          <w:rtl/>
        </w:rPr>
      </w:pPr>
    </w:p>
    <w:p w14:paraId="4C0EB1EE" w14:textId="77777777" w:rsidR="003C3664" w:rsidRPr="003C3664" w:rsidRDefault="003C3664" w:rsidP="003C3664">
      <w:pPr>
        <w:pStyle w:val="Heading5"/>
        <w:rPr>
          <w:rFonts w:hint="cs"/>
          <w:rtl/>
        </w:rPr>
      </w:pPr>
      <w:r w:rsidRPr="003C3664">
        <w:rPr>
          <w:rFonts w:hint="cs"/>
          <w:u w:val="single"/>
          <w:rtl/>
        </w:rPr>
        <w:t>היו"ר רוחמה אברהם:</w:t>
      </w:r>
    </w:p>
    <w:p w14:paraId="6ACCDE1C" w14:textId="77777777" w:rsidR="003C3664" w:rsidRPr="003C3664" w:rsidRDefault="003C3664" w:rsidP="003C3664">
      <w:pPr>
        <w:bidi/>
        <w:jc w:val="both"/>
        <w:rPr>
          <w:rFonts w:cs="David" w:hint="cs"/>
          <w:rtl/>
        </w:rPr>
      </w:pPr>
    </w:p>
    <w:p w14:paraId="5071D287" w14:textId="77777777" w:rsidR="003C3664" w:rsidRPr="003C3664" w:rsidRDefault="003C3664" w:rsidP="003C3664">
      <w:pPr>
        <w:bidi/>
        <w:jc w:val="both"/>
        <w:rPr>
          <w:rFonts w:cs="David" w:hint="cs"/>
          <w:rtl/>
        </w:rPr>
      </w:pPr>
      <w:r w:rsidRPr="003C3664">
        <w:rPr>
          <w:rFonts w:cs="David" w:hint="cs"/>
          <w:rtl/>
        </w:rPr>
        <w:tab/>
        <w:t xml:space="preserve">תנו לה לסיים את דבריה ואחר כך תגיבו. </w:t>
      </w:r>
    </w:p>
    <w:p w14:paraId="39A676B6" w14:textId="77777777" w:rsidR="003C3664" w:rsidRPr="003C3664" w:rsidRDefault="003C3664" w:rsidP="003C3664">
      <w:pPr>
        <w:bidi/>
        <w:jc w:val="both"/>
        <w:rPr>
          <w:rFonts w:cs="David" w:hint="cs"/>
          <w:rtl/>
        </w:rPr>
      </w:pPr>
    </w:p>
    <w:p w14:paraId="4224ECA6" w14:textId="77777777" w:rsidR="003C3664" w:rsidRPr="003C3664" w:rsidRDefault="003C3664" w:rsidP="003C3664">
      <w:pPr>
        <w:bidi/>
        <w:jc w:val="both"/>
        <w:rPr>
          <w:rFonts w:cs="David" w:hint="cs"/>
          <w:rtl/>
        </w:rPr>
      </w:pPr>
      <w:r w:rsidRPr="003C3664">
        <w:rPr>
          <w:rFonts w:cs="David" w:hint="cs"/>
          <w:u w:val="single"/>
          <w:rtl/>
        </w:rPr>
        <w:t>עידית צ'רנוביץ:</w:t>
      </w:r>
    </w:p>
    <w:p w14:paraId="1D976F8D" w14:textId="77777777" w:rsidR="003C3664" w:rsidRPr="003C3664" w:rsidRDefault="003C3664" w:rsidP="003C3664">
      <w:pPr>
        <w:bidi/>
        <w:jc w:val="both"/>
        <w:rPr>
          <w:rFonts w:cs="David" w:hint="cs"/>
          <w:rtl/>
        </w:rPr>
      </w:pPr>
    </w:p>
    <w:p w14:paraId="559F467E" w14:textId="77777777" w:rsidR="003C3664" w:rsidRPr="003C3664" w:rsidRDefault="003C3664" w:rsidP="003C3664">
      <w:pPr>
        <w:bidi/>
        <w:jc w:val="both"/>
        <w:rPr>
          <w:rFonts w:cs="David" w:hint="cs"/>
          <w:rtl/>
        </w:rPr>
      </w:pPr>
      <w:r w:rsidRPr="003C3664">
        <w:rPr>
          <w:rFonts w:cs="David" w:hint="cs"/>
          <w:rtl/>
        </w:rPr>
        <w:tab/>
        <w:t xml:space="preserve">אין לי שום בעיה שתהיה בנוסף לדברים שנקבעו, שיהיה עוד מקסימום 10 או 15 בתקופת הפגרה של 3 חודשים. בנוסף, אנחנו גם מבקשים שסעיף 2 א' יתוקן באופן שיגדיר במקום 21 יום ל-30 יום בפגרה כדי לאפשר לשר להשיב.   </w:t>
      </w:r>
    </w:p>
    <w:p w14:paraId="5A603A8C" w14:textId="77777777" w:rsidR="003C3664" w:rsidRPr="003C3664" w:rsidRDefault="003C3664" w:rsidP="003C3664">
      <w:pPr>
        <w:bidi/>
        <w:jc w:val="both"/>
        <w:rPr>
          <w:rFonts w:cs="David" w:hint="cs"/>
          <w:rtl/>
        </w:rPr>
      </w:pPr>
    </w:p>
    <w:p w14:paraId="38B2E07B" w14:textId="77777777" w:rsidR="003C3664" w:rsidRPr="003C3664" w:rsidRDefault="003C3664" w:rsidP="003C3664">
      <w:pPr>
        <w:pStyle w:val="Heading5"/>
        <w:rPr>
          <w:rFonts w:hint="cs"/>
          <w:rtl/>
        </w:rPr>
      </w:pPr>
      <w:r w:rsidRPr="003C3664">
        <w:rPr>
          <w:rFonts w:hint="cs"/>
          <w:u w:val="single"/>
          <w:rtl/>
        </w:rPr>
        <w:t>היו"ר רוחמה אברהם:</w:t>
      </w:r>
    </w:p>
    <w:p w14:paraId="415A9D6F" w14:textId="77777777" w:rsidR="003C3664" w:rsidRPr="003C3664" w:rsidRDefault="003C3664" w:rsidP="003C3664">
      <w:pPr>
        <w:bidi/>
        <w:jc w:val="both"/>
        <w:rPr>
          <w:rFonts w:cs="David" w:hint="cs"/>
          <w:rtl/>
        </w:rPr>
      </w:pPr>
    </w:p>
    <w:p w14:paraId="4C56817E" w14:textId="77777777" w:rsidR="003C3664" w:rsidRPr="003C3664" w:rsidRDefault="003C3664" w:rsidP="003C3664">
      <w:pPr>
        <w:bidi/>
        <w:jc w:val="both"/>
        <w:rPr>
          <w:rFonts w:cs="David" w:hint="cs"/>
          <w:rtl/>
        </w:rPr>
      </w:pPr>
      <w:r w:rsidRPr="003C3664">
        <w:rPr>
          <w:rFonts w:cs="David" w:hint="cs"/>
          <w:rtl/>
        </w:rPr>
        <w:tab/>
        <w:t xml:space="preserve"> רק בתקופת הפגרה. </w:t>
      </w:r>
    </w:p>
    <w:p w14:paraId="2DB29445" w14:textId="77777777" w:rsidR="003C3664" w:rsidRPr="003C3664" w:rsidRDefault="003C3664" w:rsidP="003C3664">
      <w:pPr>
        <w:bidi/>
        <w:jc w:val="both"/>
        <w:rPr>
          <w:rFonts w:cs="David" w:hint="cs"/>
          <w:rtl/>
        </w:rPr>
      </w:pPr>
    </w:p>
    <w:p w14:paraId="36EED835" w14:textId="77777777" w:rsidR="003C3664" w:rsidRPr="003C3664" w:rsidRDefault="003C3664" w:rsidP="003C3664">
      <w:pPr>
        <w:bidi/>
        <w:jc w:val="both"/>
        <w:rPr>
          <w:rFonts w:cs="David" w:hint="cs"/>
          <w:rtl/>
        </w:rPr>
      </w:pPr>
      <w:r w:rsidRPr="003C3664">
        <w:rPr>
          <w:rFonts w:cs="David" w:hint="cs"/>
          <w:u w:val="single"/>
          <w:rtl/>
        </w:rPr>
        <w:t>זבולון אורלב:</w:t>
      </w:r>
    </w:p>
    <w:p w14:paraId="03E94B7D" w14:textId="77777777" w:rsidR="003C3664" w:rsidRPr="003C3664" w:rsidRDefault="003C3664" w:rsidP="003C3664">
      <w:pPr>
        <w:bidi/>
        <w:jc w:val="both"/>
        <w:rPr>
          <w:rFonts w:cs="David" w:hint="cs"/>
          <w:rtl/>
        </w:rPr>
      </w:pPr>
    </w:p>
    <w:p w14:paraId="2801B2E8" w14:textId="77777777" w:rsidR="003C3664" w:rsidRPr="003C3664" w:rsidRDefault="003C3664" w:rsidP="003C3664">
      <w:pPr>
        <w:pStyle w:val="Heading5"/>
        <w:rPr>
          <w:rFonts w:hint="cs"/>
          <w:u w:val="single"/>
          <w:rtl/>
        </w:rPr>
      </w:pPr>
      <w:r w:rsidRPr="003C3664">
        <w:rPr>
          <w:rFonts w:hint="cs"/>
          <w:rtl/>
        </w:rPr>
        <w:tab/>
        <w:t xml:space="preserve"> לזה אני מסכים. </w:t>
      </w:r>
    </w:p>
    <w:p w14:paraId="64394678" w14:textId="77777777" w:rsidR="003C3664" w:rsidRPr="003C3664" w:rsidRDefault="003C3664" w:rsidP="003C3664">
      <w:pPr>
        <w:pStyle w:val="Heading5"/>
        <w:rPr>
          <w:rFonts w:hint="cs"/>
          <w:u w:val="single"/>
          <w:rtl/>
        </w:rPr>
      </w:pPr>
    </w:p>
    <w:p w14:paraId="045161C8" w14:textId="77777777" w:rsidR="003C3664" w:rsidRPr="003C3664" w:rsidRDefault="003C3664" w:rsidP="003C3664">
      <w:pPr>
        <w:pStyle w:val="Heading5"/>
        <w:rPr>
          <w:rFonts w:hint="cs"/>
          <w:rtl/>
        </w:rPr>
      </w:pPr>
      <w:r w:rsidRPr="003C3664">
        <w:rPr>
          <w:rFonts w:hint="cs"/>
          <w:u w:val="single"/>
          <w:rtl/>
        </w:rPr>
        <w:t>היו"ר רוחמה אברהם:</w:t>
      </w:r>
    </w:p>
    <w:p w14:paraId="4120F69F" w14:textId="77777777" w:rsidR="003C3664" w:rsidRPr="003C3664" w:rsidRDefault="003C3664" w:rsidP="003C3664">
      <w:pPr>
        <w:bidi/>
        <w:jc w:val="both"/>
        <w:rPr>
          <w:rFonts w:cs="David" w:hint="cs"/>
          <w:rtl/>
        </w:rPr>
      </w:pPr>
    </w:p>
    <w:p w14:paraId="28A1F7BF" w14:textId="77777777" w:rsidR="003C3664" w:rsidRPr="003C3664" w:rsidRDefault="003C3664" w:rsidP="003C3664">
      <w:pPr>
        <w:bidi/>
        <w:jc w:val="both"/>
        <w:rPr>
          <w:rFonts w:cs="David" w:hint="cs"/>
          <w:rtl/>
        </w:rPr>
      </w:pPr>
      <w:r w:rsidRPr="003C3664">
        <w:rPr>
          <w:rFonts w:cs="David" w:hint="cs"/>
          <w:rtl/>
        </w:rPr>
        <w:tab/>
        <w:t xml:space="preserve">אני אפתח את הדיון, חברת הכנסת טרטמן. </w:t>
      </w:r>
    </w:p>
    <w:p w14:paraId="68AA26E3" w14:textId="77777777" w:rsidR="003C3664" w:rsidRPr="003C3664" w:rsidRDefault="003C3664" w:rsidP="003C3664">
      <w:pPr>
        <w:pStyle w:val="Heading5"/>
        <w:rPr>
          <w:rFonts w:hint="cs"/>
          <w:u w:val="single"/>
          <w:rtl/>
        </w:rPr>
      </w:pPr>
    </w:p>
    <w:p w14:paraId="62A2BDC3" w14:textId="77777777" w:rsidR="003C3664" w:rsidRPr="003C3664" w:rsidRDefault="003C3664" w:rsidP="003C3664">
      <w:pPr>
        <w:pStyle w:val="Heading5"/>
        <w:rPr>
          <w:rFonts w:hint="cs"/>
          <w:rtl/>
        </w:rPr>
      </w:pPr>
      <w:r w:rsidRPr="003C3664">
        <w:rPr>
          <w:rFonts w:hint="cs"/>
          <w:u w:val="single"/>
          <w:rtl/>
        </w:rPr>
        <w:t>אסתרינה טרטמן:</w:t>
      </w:r>
    </w:p>
    <w:p w14:paraId="1856BFE1" w14:textId="77777777" w:rsidR="003C3664" w:rsidRPr="003C3664" w:rsidRDefault="003C3664" w:rsidP="003C3664">
      <w:pPr>
        <w:pStyle w:val="Heading5"/>
        <w:rPr>
          <w:rFonts w:hint="cs"/>
          <w:rtl/>
        </w:rPr>
      </w:pPr>
    </w:p>
    <w:p w14:paraId="530BCCA4" w14:textId="77777777" w:rsidR="003C3664" w:rsidRPr="003C3664" w:rsidRDefault="003C3664" w:rsidP="003C3664">
      <w:pPr>
        <w:bidi/>
        <w:jc w:val="both"/>
        <w:rPr>
          <w:rFonts w:cs="David" w:hint="cs"/>
          <w:rtl/>
        </w:rPr>
      </w:pPr>
      <w:r w:rsidRPr="003C3664">
        <w:rPr>
          <w:rFonts w:cs="David" w:hint="cs"/>
          <w:rtl/>
        </w:rPr>
        <w:tab/>
        <w:t xml:space="preserve">אני תומכת בדעתו של חבר הכנסת אורלב. מעבר להיבט הענייני שבאמת חברי הכנסת עובדים גם בפגרה ויש נוהל תקין, דווקא בימים האלה שאנחנו הכנסת היינו נתונים לביקורת ציבורית בעניין החופשה והפגרה בזמן מלחמה, אני יודעת שרוב חברי הכנסת עושים את מלאכתם  נאמנה ועובדים בימים אלו. אחד מהכלים שלנו זה גם שאילתות לשרים. לכן אני תומכת בדרך הזאת, אני חושבת שנכון שאנחנו נאשר וזאת חובתנו לאפשר את הערוץ הזה לחברי הכנסת ואין לי שום התנגדות שהתקופה תוארך, במקום 21, 30 יום, זה בסדר - - - </w:t>
      </w:r>
    </w:p>
    <w:p w14:paraId="06B6885F" w14:textId="77777777" w:rsidR="003C3664" w:rsidRPr="003C3664" w:rsidRDefault="003C3664" w:rsidP="003C3664">
      <w:pPr>
        <w:bidi/>
        <w:jc w:val="both"/>
        <w:rPr>
          <w:rFonts w:cs="David" w:hint="cs"/>
          <w:rtl/>
        </w:rPr>
      </w:pPr>
    </w:p>
    <w:p w14:paraId="239A615B" w14:textId="77777777" w:rsidR="003C3664" w:rsidRPr="003C3664" w:rsidRDefault="003C3664" w:rsidP="003C3664">
      <w:pPr>
        <w:pStyle w:val="Heading5"/>
        <w:rPr>
          <w:rFonts w:hint="cs"/>
          <w:rtl/>
        </w:rPr>
      </w:pPr>
      <w:r w:rsidRPr="003C3664">
        <w:rPr>
          <w:rFonts w:hint="cs"/>
          <w:u w:val="single"/>
          <w:rtl/>
        </w:rPr>
        <w:t>היו"ר רוחמה אברהם:</w:t>
      </w:r>
    </w:p>
    <w:p w14:paraId="7495A66A" w14:textId="77777777" w:rsidR="003C3664" w:rsidRPr="003C3664" w:rsidRDefault="003C3664" w:rsidP="003C3664">
      <w:pPr>
        <w:bidi/>
        <w:jc w:val="both"/>
        <w:rPr>
          <w:rFonts w:cs="David" w:hint="cs"/>
          <w:rtl/>
        </w:rPr>
      </w:pPr>
    </w:p>
    <w:p w14:paraId="2C1E1FDA" w14:textId="77777777" w:rsidR="003C3664" w:rsidRPr="003C3664" w:rsidRDefault="003C3664" w:rsidP="003C3664">
      <w:pPr>
        <w:bidi/>
        <w:jc w:val="both"/>
        <w:rPr>
          <w:rFonts w:cs="David" w:hint="cs"/>
          <w:rtl/>
        </w:rPr>
      </w:pPr>
      <w:r w:rsidRPr="003C3664">
        <w:rPr>
          <w:rFonts w:cs="David" w:hint="cs"/>
          <w:rtl/>
        </w:rPr>
        <w:tab/>
        <w:t xml:space="preserve">רק לתקופת הפגרה. </w:t>
      </w:r>
    </w:p>
    <w:p w14:paraId="1AB8C50A" w14:textId="77777777" w:rsidR="003C3664" w:rsidRPr="003C3664" w:rsidRDefault="003C3664" w:rsidP="003C3664">
      <w:pPr>
        <w:bidi/>
        <w:jc w:val="both"/>
        <w:rPr>
          <w:rFonts w:cs="David" w:hint="cs"/>
          <w:rtl/>
        </w:rPr>
      </w:pPr>
    </w:p>
    <w:p w14:paraId="3D6BD81D" w14:textId="77777777" w:rsidR="003C3664" w:rsidRPr="003C3664" w:rsidRDefault="003C3664" w:rsidP="003C3664">
      <w:pPr>
        <w:pStyle w:val="Heading5"/>
        <w:rPr>
          <w:rFonts w:hint="cs"/>
          <w:rtl/>
        </w:rPr>
      </w:pPr>
      <w:r w:rsidRPr="003C3664">
        <w:rPr>
          <w:rFonts w:hint="cs"/>
          <w:u w:val="single"/>
          <w:rtl/>
        </w:rPr>
        <w:t>אסתרינה טרטמן:</w:t>
      </w:r>
    </w:p>
    <w:p w14:paraId="6D4EB550" w14:textId="77777777" w:rsidR="003C3664" w:rsidRPr="003C3664" w:rsidRDefault="003C3664" w:rsidP="003C3664">
      <w:pPr>
        <w:pStyle w:val="Heading5"/>
        <w:rPr>
          <w:rFonts w:hint="cs"/>
          <w:rtl/>
        </w:rPr>
      </w:pPr>
    </w:p>
    <w:p w14:paraId="7F8EA3A9" w14:textId="77777777" w:rsidR="003C3664" w:rsidRPr="003C3664" w:rsidRDefault="003C3664" w:rsidP="003C3664">
      <w:pPr>
        <w:bidi/>
        <w:jc w:val="both"/>
        <w:rPr>
          <w:rFonts w:cs="David" w:hint="cs"/>
          <w:rtl/>
        </w:rPr>
      </w:pPr>
      <w:r w:rsidRPr="003C3664">
        <w:rPr>
          <w:rFonts w:cs="David" w:hint="cs"/>
          <w:rtl/>
        </w:rPr>
        <w:tab/>
        <w:t xml:space="preserve"> בהחלט, אבל אני חושבת שאנחנו צריכים לתת יד וללכת על העניין הזה. </w:t>
      </w:r>
    </w:p>
    <w:p w14:paraId="1E29964A" w14:textId="77777777" w:rsidR="003C3664" w:rsidRPr="003C3664" w:rsidRDefault="003C3664" w:rsidP="003C3664">
      <w:pPr>
        <w:bidi/>
        <w:jc w:val="both"/>
        <w:rPr>
          <w:rFonts w:cs="David" w:hint="cs"/>
          <w:rtl/>
        </w:rPr>
      </w:pPr>
    </w:p>
    <w:p w14:paraId="3C774D28" w14:textId="77777777" w:rsidR="003C3664" w:rsidRPr="003C3664" w:rsidRDefault="003C3664" w:rsidP="003C3664">
      <w:pPr>
        <w:pStyle w:val="Heading5"/>
        <w:rPr>
          <w:rFonts w:hint="cs"/>
          <w:rtl/>
        </w:rPr>
      </w:pPr>
      <w:r w:rsidRPr="003C3664">
        <w:rPr>
          <w:rFonts w:hint="cs"/>
          <w:u w:val="single"/>
          <w:rtl/>
        </w:rPr>
        <w:t>היו"ר רוחמה אברהם:</w:t>
      </w:r>
    </w:p>
    <w:p w14:paraId="47D7BAD1" w14:textId="77777777" w:rsidR="003C3664" w:rsidRPr="003C3664" w:rsidRDefault="003C3664" w:rsidP="003C3664">
      <w:pPr>
        <w:bidi/>
        <w:jc w:val="both"/>
        <w:rPr>
          <w:rFonts w:cs="David" w:hint="cs"/>
          <w:rtl/>
        </w:rPr>
      </w:pPr>
    </w:p>
    <w:p w14:paraId="3A26C21C" w14:textId="77777777" w:rsidR="003C3664" w:rsidRPr="003C3664" w:rsidRDefault="003C3664" w:rsidP="003C3664">
      <w:pPr>
        <w:bidi/>
        <w:jc w:val="both"/>
        <w:rPr>
          <w:rFonts w:cs="David" w:hint="cs"/>
          <w:rtl/>
        </w:rPr>
      </w:pPr>
      <w:r w:rsidRPr="003C3664">
        <w:rPr>
          <w:rFonts w:cs="David" w:hint="cs"/>
          <w:rtl/>
        </w:rPr>
        <w:tab/>
        <w:t xml:space="preserve">תודה, חבר הכנסת אריאל, בבקשה. </w:t>
      </w:r>
    </w:p>
    <w:p w14:paraId="7BF1925F" w14:textId="77777777" w:rsidR="003C3664" w:rsidRPr="003C3664" w:rsidRDefault="003C3664" w:rsidP="003C3664">
      <w:pPr>
        <w:bidi/>
        <w:jc w:val="both"/>
        <w:rPr>
          <w:rFonts w:cs="David" w:hint="cs"/>
          <w:rtl/>
        </w:rPr>
      </w:pPr>
    </w:p>
    <w:p w14:paraId="7D893D6B" w14:textId="77777777" w:rsidR="003C3664" w:rsidRPr="003C3664" w:rsidRDefault="003C3664" w:rsidP="003C3664">
      <w:pPr>
        <w:bidi/>
        <w:jc w:val="both"/>
        <w:rPr>
          <w:rFonts w:cs="David"/>
          <w:rtl/>
        </w:rPr>
      </w:pPr>
      <w:r w:rsidRPr="003C3664">
        <w:rPr>
          <w:rFonts w:cs="David" w:hint="cs"/>
          <w:rtl/>
        </w:rPr>
        <w:t xml:space="preserve"> </w:t>
      </w:r>
      <w:r w:rsidRPr="003C3664">
        <w:rPr>
          <w:rFonts w:cs="David" w:hint="eastAsia"/>
          <w:u w:val="single"/>
          <w:rtl/>
        </w:rPr>
        <w:t>אורי</w:t>
      </w:r>
      <w:r w:rsidRPr="003C3664">
        <w:rPr>
          <w:rFonts w:cs="David"/>
          <w:u w:val="single"/>
          <w:rtl/>
        </w:rPr>
        <w:t xml:space="preserve"> אריאל:</w:t>
      </w:r>
    </w:p>
    <w:p w14:paraId="15063C44" w14:textId="77777777" w:rsidR="003C3664" w:rsidRPr="003C3664" w:rsidRDefault="003C3664" w:rsidP="003C3664">
      <w:pPr>
        <w:bidi/>
        <w:jc w:val="both"/>
        <w:rPr>
          <w:rFonts w:cs="David"/>
          <w:rtl/>
        </w:rPr>
      </w:pPr>
    </w:p>
    <w:p w14:paraId="2B42C310" w14:textId="77777777" w:rsidR="003C3664" w:rsidRPr="003C3664" w:rsidRDefault="003C3664" w:rsidP="003C3664">
      <w:pPr>
        <w:bidi/>
        <w:jc w:val="both"/>
        <w:rPr>
          <w:rFonts w:cs="David" w:hint="cs"/>
          <w:rtl/>
        </w:rPr>
      </w:pPr>
      <w:r w:rsidRPr="003C3664">
        <w:rPr>
          <w:rFonts w:cs="David"/>
          <w:rtl/>
        </w:rPr>
        <w:tab/>
      </w:r>
      <w:r w:rsidRPr="003C3664">
        <w:rPr>
          <w:rFonts w:cs="David" w:hint="cs"/>
          <w:rtl/>
        </w:rPr>
        <w:t xml:space="preserve"> ראשית אני תומך בהצעה של חבר הכנסת אורלב. שנית, עמדת הממשלה תמוהה בעיני. אני חשבתי שהכנסת בפגרה, לא ידעתי שהממשלה גם בפגרה. לא שלא ידעתי, אני יודע שהיא לא בפגרה, וזה בסדר. הממשלה עובדת, זה תפקידה. למה היא צריכה זמן יותר ארוך? למה היא צריכה להגביל את המספר? העמדה הזאת מאוד תמוהה. אני מציע לממשלה למשוך את זה בחזרה, הממשלה לא צריכה להגביל את הפיקוח. אני חשבתי שהממשלה תדרוש לפקח עוד יותר, בטח עכשיו במצב של מלחמה. אני מניח שהיא לא דורשת פיקוח יתר, היא רק רוצה את מה שהיה. אני מציע לכם למשוך את העמדה הזאת, היא לא מכבדת את הממשלה. ולא משנה איזו ממשלה. הרי בעזרת השם בזמן הקרוב תתחלף הממשלה אז בפגרה הבאה תהיה ממשלה אחרת. לכן הבקשה הזאת אין לה הצדקה. אם שר יוצא לחופש, יוצא לחופש, אין שום בעיה, זה בסדר גמור. אני מציע לא להיענות לבקשות הממשלה, לא להגביל את המספר אלא במשהו מאוד גרוע זאת אומרת שמישהו לא ישתולל סתם, ואת בקשות הממשלה לדחות לפעם אחרת, לדיון בעוד שנה שנתיים.  </w:t>
      </w:r>
    </w:p>
    <w:p w14:paraId="3B4205CB" w14:textId="77777777" w:rsidR="003C3664" w:rsidRPr="003C3664" w:rsidRDefault="003C3664" w:rsidP="003C3664">
      <w:pPr>
        <w:pStyle w:val="Heading5"/>
        <w:rPr>
          <w:rFonts w:hint="cs"/>
          <w:rtl/>
        </w:rPr>
      </w:pPr>
      <w:r w:rsidRPr="003C3664">
        <w:rPr>
          <w:rFonts w:hint="cs"/>
          <w:u w:val="single"/>
          <w:rtl/>
        </w:rPr>
        <w:t>היו"ר רוחמה אברהם:</w:t>
      </w:r>
    </w:p>
    <w:p w14:paraId="6EE51370" w14:textId="77777777" w:rsidR="003C3664" w:rsidRPr="003C3664" w:rsidRDefault="003C3664" w:rsidP="003C3664">
      <w:pPr>
        <w:bidi/>
        <w:jc w:val="both"/>
        <w:rPr>
          <w:rFonts w:cs="David" w:hint="cs"/>
          <w:rtl/>
        </w:rPr>
      </w:pPr>
    </w:p>
    <w:p w14:paraId="65278F98" w14:textId="77777777" w:rsidR="003C3664" w:rsidRPr="003C3664" w:rsidRDefault="003C3664" w:rsidP="003C3664">
      <w:pPr>
        <w:bidi/>
        <w:jc w:val="both"/>
        <w:rPr>
          <w:rFonts w:cs="David" w:hint="cs"/>
          <w:rtl/>
        </w:rPr>
      </w:pPr>
      <w:r w:rsidRPr="003C3664">
        <w:rPr>
          <w:rFonts w:cs="David" w:hint="cs"/>
          <w:rtl/>
        </w:rPr>
        <w:tab/>
        <w:t xml:space="preserve">חבר הכנסת מרגי, בבקשה. </w:t>
      </w:r>
    </w:p>
    <w:p w14:paraId="39BCA73D" w14:textId="77777777" w:rsidR="003C3664" w:rsidRPr="003C3664" w:rsidRDefault="003C3664" w:rsidP="003C3664">
      <w:pPr>
        <w:bidi/>
        <w:jc w:val="both"/>
        <w:rPr>
          <w:rFonts w:cs="David" w:hint="cs"/>
          <w:u w:val="single"/>
          <w:rtl/>
        </w:rPr>
      </w:pPr>
    </w:p>
    <w:p w14:paraId="1568B404" w14:textId="77777777" w:rsidR="003C3664" w:rsidRPr="003C3664" w:rsidRDefault="003C3664" w:rsidP="003C3664">
      <w:pPr>
        <w:bidi/>
        <w:jc w:val="both"/>
        <w:rPr>
          <w:rFonts w:cs="David" w:hint="cs"/>
          <w:rtl/>
        </w:rPr>
      </w:pPr>
      <w:r w:rsidRPr="003C3664">
        <w:rPr>
          <w:rFonts w:cs="David" w:hint="cs"/>
          <w:u w:val="single"/>
          <w:rtl/>
        </w:rPr>
        <w:t>יעקב מרגי:</w:t>
      </w:r>
    </w:p>
    <w:p w14:paraId="6CCEC3A9" w14:textId="77777777" w:rsidR="003C3664" w:rsidRPr="003C3664" w:rsidRDefault="003C3664" w:rsidP="003C3664">
      <w:pPr>
        <w:bidi/>
        <w:jc w:val="both"/>
        <w:rPr>
          <w:rFonts w:cs="David" w:hint="cs"/>
          <w:rtl/>
        </w:rPr>
      </w:pPr>
    </w:p>
    <w:p w14:paraId="53350BCD" w14:textId="77777777" w:rsidR="003C3664" w:rsidRPr="003C3664" w:rsidRDefault="003C3664" w:rsidP="003C3664">
      <w:pPr>
        <w:bidi/>
        <w:jc w:val="both"/>
        <w:rPr>
          <w:rFonts w:cs="David" w:hint="cs"/>
          <w:rtl/>
        </w:rPr>
      </w:pPr>
      <w:r w:rsidRPr="003C3664">
        <w:rPr>
          <w:rFonts w:cs="David" w:hint="cs"/>
          <w:rtl/>
        </w:rPr>
        <w:tab/>
        <w:t xml:space="preserve"> עשה טוב חבר הכנסת זבולון אורלב שהעלה את הנושא. תמיד שמעתי משרי הממשלה, מהפקידות בממשלה, שכשיוצאים לפגרה בכנסת זה טוב לממשלה, למה? כי יש להם זמן לעבוד. בהצעה לסדר הבאה הוועדה צריכה לדון בכלל על משך הזמן שאנחנו מקבלים תשובות מהשרים על שאילתות רגילות ושאילתות בע"פ, כמעט ממושב למושב ולפעמים השואל כבר שכח מה הוא שאל. לכן תמוהה בעיני התגובה של הממשלה כי לא אחת אנחנו מגישים שאילתות רגילות ואנחנו מקבלים בקשות מלשכות השרים, תהפכו את זה לישירה, זה יותר קל, נענה לכם יותר מהר. לכן, אני חושב שהצרכים של הציבור הם בסדר עדיפות ראשונה. אני חושב שצריך לאשר את זה בלי מכסה ולא ראיתי שום שימוש לרעה בשום כלי פרלמנטרי שביושר הוועדה הזו דנה בנושא הזה של הגשת הצעות חוק סיטוניות. לכן בקטע הזה אני חושב שדווקא, בוועדה הזו, בקדנציה הזו, שהיא הושיטה יד לייעל, הכלי של השאילתות הישירות צריך לתת לו ביטוי ואני חושב שזה יקל על עבודת הכנסת ועל עבודת השרים. </w:t>
      </w:r>
    </w:p>
    <w:p w14:paraId="35129668" w14:textId="77777777" w:rsidR="003C3664" w:rsidRPr="003C3664" w:rsidRDefault="003C3664" w:rsidP="003C3664">
      <w:pPr>
        <w:bidi/>
        <w:jc w:val="both"/>
        <w:rPr>
          <w:rFonts w:cs="David" w:hint="cs"/>
          <w:rtl/>
        </w:rPr>
      </w:pPr>
    </w:p>
    <w:p w14:paraId="2520F2F1" w14:textId="77777777" w:rsidR="003C3664" w:rsidRPr="003C3664" w:rsidRDefault="003C3664" w:rsidP="003C3664">
      <w:pPr>
        <w:bidi/>
        <w:jc w:val="both"/>
        <w:rPr>
          <w:rFonts w:cs="David" w:hint="cs"/>
          <w:rtl/>
        </w:rPr>
      </w:pPr>
      <w:r w:rsidRPr="003C3664">
        <w:rPr>
          <w:rFonts w:cs="David" w:hint="cs"/>
          <w:u w:val="single"/>
          <w:rtl/>
        </w:rPr>
        <w:t>היו"ר רוחמה אברהם:</w:t>
      </w:r>
    </w:p>
    <w:p w14:paraId="7C14D540" w14:textId="77777777" w:rsidR="003C3664" w:rsidRPr="003C3664" w:rsidRDefault="003C3664" w:rsidP="003C3664">
      <w:pPr>
        <w:bidi/>
        <w:jc w:val="both"/>
        <w:rPr>
          <w:rFonts w:cs="David" w:hint="cs"/>
          <w:rtl/>
        </w:rPr>
      </w:pPr>
    </w:p>
    <w:p w14:paraId="4645DFF3" w14:textId="77777777" w:rsidR="003C3664" w:rsidRPr="003C3664" w:rsidRDefault="003C3664" w:rsidP="003C3664">
      <w:pPr>
        <w:bidi/>
        <w:jc w:val="both"/>
        <w:rPr>
          <w:rFonts w:cs="David" w:hint="cs"/>
          <w:rtl/>
        </w:rPr>
      </w:pPr>
      <w:r w:rsidRPr="003C3664">
        <w:rPr>
          <w:rFonts w:cs="David" w:hint="cs"/>
          <w:rtl/>
        </w:rPr>
        <w:tab/>
        <w:t xml:space="preserve"> תודה, חבר הכנסת אזולאי, בבקשה. </w:t>
      </w:r>
    </w:p>
    <w:p w14:paraId="01AD561B" w14:textId="77777777" w:rsidR="003C3664" w:rsidRPr="003C3664" w:rsidRDefault="003C3664" w:rsidP="003C3664">
      <w:pPr>
        <w:bidi/>
        <w:jc w:val="both"/>
        <w:rPr>
          <w:rFonts w:cs="David" w:hint="cs"/>
          <w:rtl/>
        </w:rPr>
      </w:pPr>
    </w:p>
    <w:p w14:paraId="71CD01B4" w14:textId="77777777" w:rsidR="003C3664" w:rsidRPr="003C3664" w:rsidRDefault="003C3664" w:rsidP="003C3664">
      <w:pPr>
        <w:bidi/>
        <w:jc w:val="both"/>
        <w:rPr>
          <w:rFonts w:cs="David"/>
          <w:u w:val="single"/>
          <w:rtl/>
        </w:rPr>
      </w:pPr>
      <w:r w:rsidRPr="003C3664">
        <w:rPr>
          <w:rFonts w:cs="David"/>
          <w:u w:val="single"/>
          <w:rtl/>
        </w:rPr>
        <w:t>דוד אזולאי:</w:t>
      </w:r>
    </w:p>
    <w:p w14:paraId="60C74390" w14:textId="77777777" w:rsidR="003C3664" w:rsidRPr="003C3664" w:rsidRDefault="003C3664" w:rsidP="003C3664">
      <w:pPr>
        <w:bidi/>
        <w:jc w:val="both"/>
        <w:rPr>
          <w:rFonts w:cs="David"/>
          <w:u w:val="single"/>
          <w:rtl/>
        </w:rPr>
      </w:pPr>
    </w:p>
    <w:p w14:paraId="5777CEBE" w14:textId="77777777" w:rsidR="003C3664" w:rsidRPr="003C3664" w:rsidRDefault="003C3664" w:rsidP="003C3664">
      <w:pPr>
        <w:bidi/>
        <w:jc w:val="both"/>
        <w:rPr>
          <w:rFonts w:cs="David" w:hint="cs"/>
          <w:rtl/>
        </w:rPr>
      </w:pPr>
      <w:r w:rsidRPr="003C3664">
        <w:rPr>
          <w:rFonts w:cs="David"/>
          <w:rtl/>
        </w:rPr>
        <w:tab/>
      </w:r>
      <w:r w:rsidRPr="003C3664">
        <w:rPr>
          <w:rFonts w:cs="David" w:hint="cs"/>
          <w:rtl/>
        </w:rPr>
        <w:t xml:space="preserve">אני רוצה קודם כל לברך את חבר הכנסת זבולון אורלב על ההצעה ואני חושב שצריך לאמץ את זה בכלל, לאו דווקא בתקופה הזאת, בכלל, בכל פגרה. אני חושב שרובם של חברי הכנסת, גם אם הם לא נמצאים בכנסת הם עובדים. אז אם הם יוצאים לשבוע שבועיים חופשה, אנחנו לא מפסיקים לעבוד, אנשים פונים אלינו. אני לא עונה לאנשים: אני בפגרה אני לא עונה לך כרגע. אני חושב שצריך לאמץ את הכלל הזה ולהמשיך לקבל את השאילתות גם בזמן הפגרה. אני מתפלא למה להגדיל מ-21 ל-30 יום? מי שקבע 21 יום היה בזה היגיון מסוים, זה זמן סביר. גם עכשיו זה זמן סביר, מה ההבדל בין תקופה שהכנסת עובדת לתקופה שהכנסת בפגרה? אני לא מבין את זה. אני חושב שבשני הדברים אין צורך לקבוע מכסה למרות שאני חושב שכל סיעה, מכפילים את מספר השאילתות במספר חברי הסיעה, יש מספיק שאילתות, למה להגביל? דבר שני, אני חושב שזמן של 21 יום הוא בהחלט זמן סביר למתן תשובות לשאילתה. </w:t>
      </w:r>
    </w:p>
    <w:p w14:paraId="2A432A4A" w14:textId="77777777" w:rsidR="003C3664" w:rsidRPr="003C3664" w:rsidRDefault="003C3664" w:rsidP="003C3664">
      <w:pPr>
        <w:bidi/>
        <w:jc w:val="both"/>
        <w:rPr>
          <w:rFonts w:cs="David" w:hint="cs"/>
          <w:rtl/>
        </w:rPr>
      </w:pPr>
    </w:p>
    <w:p w14:paraId="6DBA157F" w14:textId="77777777" w:rsidR="003C3664" w:rsidRPr="003C3664" w:rsidRDefault="003C3664" w:rsidP="003C3664">
      <w:pPr>
        <w:bidi/>
        <w:jc w:val="both"/>
        <w:rPr>
          <w:rFonts w:cs="David"/>
          <w:rtl/>
        </w:rPr>
      </w:pPr>
      <w:r w:rsidRPr="003C3664">
        <w:rPr>
          <w:rFonts w:cs="David" w:hint="eastAsia"/>
          <w:u w:val="single"/>
          <w:rtl/>
        </w:rPr>
        <w:t>אורי</w:t>
      </w:r>
      <w:r w:rsidRPr="003C3664">
        <w:rPr>
          <w:rFonts w:cs="David"/>
          <w:u w:val="single"/>
          <w:rtl/>
        </w:rPr>
        <w:t xml:space="preserve"> אריאל:</w:t>
      </w:r>
    </w:p>
    <w:p w14:paraId="16D7A752" w14:textId="77777777" w:rsidR="003C3664" w:rsidRPr="003C3664" w:rsidRDefault="003C3664" w:rsidP="003C3664">
      <w:pPr>
        <w:bidi/>
        <w:jc w:val="both"/>
        <w:rPr>
          <w:rFonts w:cs="David"/>
          <w:rtl/>
        </w:rPr>
      </w:pPr>
    </w:p>
    <w:p w14:paraId="6A3AA3C4" w14:textId="77777777" w:rsidR="003C3664" w:rsidRPr="003C3664" w:rsidRDefault="003C3664" w:rsidP="003C3664">
      <w:pPr>
        <w:bidi/>
        <w:jc w:val="both"/>
        <w:rPr>
          <w:rFonts w:cs="David" w:hint="cs"/>
          <w:rtl/>
        </w:rPr>
      </w:pPr>
      <w:r w:rsidRPr="003C3664">
        <w:rPr>
          <w:rFonts w:cs="David"/>
          <w:rtl/>
        </w:rPr>
        <w:tab/>
      </w:r>
      <w:r w:rsidRPr="003C3664">
        <w:rPr>
          <w:rFonts w:cs="David" w:hint="cs"/>
          <w:rtl/>
        </w:rPr>
        <w:t>אבל אפשר להגביל את חברי הכנסת בקואליציה.</w:t>
      </w:r>
    </w:p>
    <w:p w14:paraId="66A99222" w14:textId="77777777" w:rsidR="003C3664" w:rsidRPr="003C3664" w:rsidRDefault="003C3664" w:rsidP="003C3664">
      <w:pPr>
        <w:bidi/>
        <w:jc w:val="both"/>
        <w:rPr>
          <w:rFonts w:cs="David" w:hint="cs"/>
          <w:rtl/>
        </w:rPr>
      </w:pPr>
    </w:p>
    <w:p w14:paraId="12580CD4" w14:textId="77777777" w:rsidR="003C3664" w:rsidRPr="003C3664" w:rsidRDefault="003C3664" w:rsidP="003C3664">
      <w:pPr>
        <w:bidi/>
        <w:jc w:val="both"/>
        <w:rPr>
          <w:rFonts w:cs="David" w:hint="cs"/>
          <w:rtl/>
        </w:rPr>
      </w:pPr>
      <w:r w:rsidRPr="003C3664">
        <w:rPr>
          <w:rFonts w:cs="David" w:hint="cs"/>
          <w:u w:val="single"/>
          <w:rtl/>
        </w:rPr>
        <w:t>דוד אזולאי:</w:t>
      </w:r>
    </w:p>
    <w:p w14:paraId="56F0D8C3" w14:textId="77777777" w:rsidR="003C3664" w:rsidRPr="003C3664" w:rsidRDefault="003C3664" w:rsidP="003C3664">
      <w:pPr>
        <w:bidi/>
        <w:jc w:val="both"/>
        <w:rPr>
          <w:rFonts w:cs="David" w:hint="cs"/>
          <w:rtl/>
        </w:rPr>
      </w:pPr>
    </w:p>
    <w:p w14:paraId="70B89012" w14:textId="77777777" w:rsidR="003C3664" w:rsidRPr="003C3664" w:rsidRDefault="003C3664" w:rsidP="003C3664">
      <w:pPr>
        <w:bidi/>
        <w:jc w:val="both"/>
        <w:rPr>
          <w:rFonts w:cs="David" w:hint="cs"/>
          <w:rtl/>
        </w:rPr>
      </w:pPr>
      <w:r w:rsidRPr="003C3664">
        <w:rPr>
          <w:rFonts w:cs="David" w:hint="cs"/>
          <w:rtl/>
        </w:rPr>
        <w:tab/>
        <w:t>למה אתה רוצה להפלות אותי? ואם אני בכל זאת רוצה לשאול כמה שאילתות? אתה רוצה שהממשלה תתחלף ואתה לא רוצה לתת לי לשאול שאילתות.</w:t>
      </w:r>
    </w:p>
    <w:p w14:paraId="737BFD92" w14:textId="77777777" w:rsidR="003C3664" w:rsidRPr="003C3664" w:rsidRDefault="003C3664" w:rsidP="003C3664">
      <w:pPr>
        <w:pStyle w:val="Heading5"/>
        <w:rPr>
          <w:rFonts w:hint="cs"/>
          <w:rtl/>
        </w:rPr>
      </w:pPr>
    </w:p>
    <w:p w14:paraId="76BBADC4" w14:textId="77777777" w:rsidR="003C3664" w:rsidRPr="003C3664" w:rsidRDefault="003C3664" w:rsidP="003C3664">
      <w:pPr>
        <w:bidi/>
        <w:jc w:val="both"/>
        <w:rPr>
          <w:rFonts w:cs="David" w:hint="cs"/>
          <w:rtl/>
        </w:rPr>
      </w:pPr>
      <w:r w:rsidRPr="003C3664">
        <w:rPr>
          <w:rFonts w:cs="David" w:hint="cs"/>
          <w:u w:val="single"/>
          <w:rtl/>
        </w:rPr>
        <w:t>היו"ר רוחמה אברהם:</w:t>
      </w:r>
    </w:p>
    <w:p w14:paraId="19062F6B" w14:textId="77777777" w:rsidR="003C3664" w:rsidRPr="003C3664" w:rsidRDefault="003C3664" w:rsidP="003C3664">
      <w:pPr>
        <w:bidi/>
        <w:jc w:val="both"/>
        <w:rPr>
          <w:rFonts w:cs="David" w:hint="cs"/>
          <w:rtl/>
        </w:rPr>
      </w:pPr>
    </w:p>
    <w:p w14:paraId="1D55CF0D" w14:textId="77777777" w:rsidR="003C3664" w:rsidRPr="003C3664" w:rsidRDefault="003C3664" w:rsidP="003C3664">
      <w:pPr>
        <w:bidi/>
        <w:jc w:val="both"/>
        <w:rPr>
          <w:rFonts w:cs="David" w:hint="cs"/>
          <w:rtl/>
        </w:rPr>
      </w:pPr>
      <w:r w:rsidRPr="003C3664">
        <w:rPr>
          <w:rFonts w:cs="David" w:hint="cs"/>
          <w:rtl/>
        </w:rPr>
        <w:tab/>
        <w:t xml:space="preserve">תודה, אני פותחת את הנושא לדיון אבל לא לויכוח ביניכם, חבר הכנסת ברכה, בבקשה.  </w:t>
      </w:r>
    </w:p>
    <w:p w14:paraId="7FF4DB85" w14:textId="77777777" w:rsidR="003C3664" w:rsidRPr="003C3664" w:rsidRDefault="003C3664" w:rsidP="003C3664">
      <w:pPr>
        <w:bidi/>
        <w:jc w:val="both"/>
        <w:rPr>
          <w:rFonts w:cs="David" w:hint="cs"/>
          <w:rtl/>
        </w:rPr>
      </w:pPr>
    </w:p>
    <w:p w14:paraId="6F966730" w14:textId="77777777" w:rsidR="003C3664" w:rsidRPr="003C3664" w:rsidRDefault="003C3664" w:rsidP="003C3664">
      <w:pPr>
        <w:bidi/>
        <w:jc w:val="both"/>
        <w:rPr>
          <w:rFonts w:cs="David"/>
          <w:u w:val="single"/>
          <w:rtl/>
        </w:rPr>
      </w:pPr>
      <w:r w:rsidRPr="003C3664">
        <w:rPr>
          <w:rFonts w:cs="David"/>
          <w:u w:val="single"/>
          <w:rtl/>
        </w:rPr>
        <w:t>מוחמד ברכה:</w:t>
      </w:r>
    </w:p>
    <w:p w14:paraId="78018F99" w14:textId="77777777" w:rsidR="003C3664" w:rsidRPr="003C3664" w:rsidRDefault="003C3664" w:rsidP="003C3664">
      <w:pPr>
        <w:bidi/>
        <w:jc w:val="both"/>
        <w:rPr>
          <w:rFonts w:cs="David"/>
          <w:u w:val="single"/>
          <w:rtl/>
        </w:rPr>
      </w:pPr>
    </w:p>
    <w:p w14:paraId="6EEEE7D3" w14:textId="77777777" w:rsidR="003C3664" w:rsidRPr="003C3664" w:rsidRDefault="003C3664" w:rsidP="003C3664">
      <w:pPr>
        <w:bidi/>
        <w:jc w:val="both"/>
        <w:rPr>
          <w:rFonts w:cs="David" w:hint="cs"/>
          <w:rtl/>
        </w:rPr>
      </w:pPr>
      <w:r w:rsidRPr="003C3664">
        <w:rPr>
          <w:rFonts w:cs="David"/>
          <w:rtl/>
        </w:rPr>
        <w:tab/>
      </w:r>
      <w:r w:rsidRPr="003C3664">
        <w:rPr>
          <w:rFonts w:cs="David" w:hint="cs"/>
          <w:rtl/>
        </w:rPr>
        <w:t xml:space="preserve"> אני תומך בהצעה של חבר הכנסת אורלב לתקופה של הפגרה הזו, של הקטעים האלה שבהם קבענו שהכנסת מתכנסת מדי שבוע, זאת אומרת, היא בעצם מנהלת עבודה שגרתית למחצה. אני לא חושב שהסידור הזה צריך להיות סידור קבוע. פגרה היא לא פגרה מעבודה, מפעילות ציבורית אלא היא פגרה מישיבות מליאה, אלא אם יש התכנסות על פי דרישת הממשלה או 25 חברי כנסת. אבל שאר הזמן של חבר כנסת שמתייחס לעבודתו ברצינות מוקדש לעזור לציבור, לעזור לאנשים, לראות מה הולך ועדכונים בנושאים שונים. זה לא פגרה במובן הזה של בטלנות. לכן אני יכול להסכים שהמצב שאנחנו נמצאים בו היום, מצב של מלחמה ושל התכנסות שבועית של הכנסת, צריך לאפשר מנגנונים מינימליים של שאר סוגי העבודה של הכנסת. אבל אני לא חושב, חבר הכנסת אורלב, עם כל הכבוד, שצריך להיסחף עם זה אלא אם כן, בבקשה, נבטל את הפגרה. בימים אחרים, בפגרות אחרות אנחנו לא מתכנסים מדי שבוע, לכן הנושא הוא בכלל לא רלוונטי של 21 יום, אלא אם יש התכנסות מיוחדת לצורך - - -  </w:t>
      </w:r>
    </w:p>
    <w:p w14:paraId="5E40849C" w14:textId="77777777" w:rsidR="003C3664" w:rsidRPr="003C3664" w:rsidRDefault="003C3664" w:rsidP="003C3664">
      <w:pPr>
        <w:bidi/>
        <w:jc w:val="both"/>
        <w:rPr>
          <w:rFonts w:cs="David" w:hint="cs"/>
          <w:rtl/>
        </w:rPr>
      </w:pPr>
    </w:p>
    <w:p w14:paraId="6C2C315B" w14:textId="77777777" w:rsidR="003C3664" w:rsidRPr="003C3664" w:rsidRDefault="003C3664" w:rsidP="003C3664">
      <w:pPr>
        <w:bidi/>
        <w:jc w:val="both"/>
        <w:rPr>
          <w:rFonts w:cs="David" w:hint="cs"/>
          <w:rtl/>
        </w:rPr>
      </w:pPr>
      <w:r w:rsidRPr="003C3664">
        <w:rPr>
          <w:rFonts w:cs="David" w:hint="cs"/>
          <w:u w:val="single"/>
          <w:rtl/>
        </w:rPr>
        <w:t>זבולון אורלב:</w:t>
      </w:r>
    </w:p>
    <w:p w14:paraId="766E6458" w14:textId="77777777" w:rsidR="003C3664" w:rsidRPr="003C3664" w:rsidRDefault="003C3664" w:rsidP="003C3664">
      <w:pPr>
        <w:bidi/>
        <w:jc w:val="both"/>
        <w:rPr>
          <w:rFonts w:cs="David" w:hint="cs"/>
          <w:rtl/>
        </w:rPr>
      </w:pPr>
    </w:p>
    <w:p w14:paraId="040C8094" w14:textId="77777777" w:rsidR="003C3664" w:rsidRPr="003C3664" w:rsidRDefault="003C3664" w:rsidP="003C3664">
      <w:pPr>
        <w:bidi/>
        <w:jc w:val="both"/>
        <w:rPr>
          <w:rFonts w:cs="David" w:hint="cs"/>
          <w:rtl/>
        </w:rPr>
      </w:pPr>
      <w:r w:rsidRPr="003C3664">
        <w:rPr>
          <w:rFonts w:cs="David" w:hint="cs"/>
          <w:rtl/>
        </w:rPr>
        <w:tab/>
        <w:t xml:space="preserve">בכלל לא עונים על זה במליאה, על שאילתא ישירה עונים בדואר, על זה הדיון, הדיון הוא רק על שאילתא ישירה. </w:t>
      </w:r>
    </w:p>
    <w:p w14:paraId="6EAD63F0" w14:textId="77777777" w:rsidR="003C3664" w:rsidRPr="003C3664" w:rsidRDefault="003C3664" w:rsidP="003C3664">
      <w:pPr>
        <w:bidi/>
        <w:jc w:val="both"/>
        <w:rPr>
          <w:rFonts w:cs="David" w:hint="cs"/>
          <w:rtl/>
        </w:rPr>
      </w:pPr>
    </w:p>
    <w:p w14:paraId="0CDFD48B" w14:textId="77777777" w:rsidR="003C3664" w:rsidRPr="003C3664" w:rsidRDefault="003C3664" w:rsidP="003C3664">
      <w:pPr>
        <w:pStyle w:val="Heading5"/>
        <w:rPr>
          <w:rFonts w:hint="cs"/>
          <w:rtl/>
        </w:rPr>
      </w:pPr>
      <w:r w:rsidRPr="003C3664">
        <w:rPr>
          <w:rFonts w:hint="cs"/>
          <w:u w:val="single"/>
          <w:rtl/>
        </w:rPr>
        <w:t>אסתרינה טרטמן:</w:t>
      </w:r>
    </w:p>
    <w:p w14:paraId="01E990C5" w14:textId="77777777" w:rsidR="003C3664" w:rsidRPr="003C3664" w:rsidRDefault="003C3664" w:rsidP="003C3664">
      <w:pPr>
        <w:pStyle w:val="Heading5"/>
        <w:rPr>
          <w:rFonts w:hint="cs"/>
          <w:rtl/>
        </w:rPr>
      </w:pPr>
    </w:p>
    <w:p w14:paraId="786398D9" w14:textId="77777777" w:rsidR="003C3664" w:rsidRPr="003C3664" w:rsidRDefault="003C3664" w:rsidP="003C3664">
      <w:pPr>
        <w:bidi/>
        <w:jc w:val="both"/>
        <w:rPr>
          <w:rFonts w:cs="David" w:hint="cs"/>
          <w:rtl/>
        </w:rPr>
      </w:pPr>
      <w:r w:rsidRPr="003C3664">
        <w:rPr>
          <w:rFonts w:cs="David" w:hint="cs"/>
          <w:rtl/>
        </w:rPr>
        <w:tab/>
        <w:t>זה עובר בין הח"כ ישירות לשר.</w:t>
      </w:r>
    </w:p>
    <w:p w14:paraId="1FEBC163" w14:textId="77777777" w:rsidR="003C3664" w:rsidRPr="003C3664" w:rsidRDefault="003C3664" w:rsidP="003C3664">
      <w:pPr>
        <w:bidi/>
        <w:jc w:val="both"/>
        <w:rPr>
          <w:rFonts w:cs="David" w:hint="cs"/>
          <w:rtl/>
        </w:rPr>
      </w:pPr>
    </w:p>
    <w:p w14:paraId="3266A372" w14:textId="77777777" w:rsidR="003C3664" w:rsidRPr="003C3664" w:rsidRDefault="003C3664" w:rsidP="003C3664">
      <w:pPr>
        <w:bidi/>
        <w:jc w:val="both"/>
        <w:rPr>
          <w:rFonts w:cs="David"/>
          <w:u w:val="single"/>
          <w:rtl/>
        </w:rPr>
      </w:pPr>
      <w:r w:rsidRPr="003C3664">
        <w:rPr>
          <w:rFonts w:cs="David"/>
          <w:u w:val="single"/>
          <w:rtl/>
        </w:rPr>
        <w:t>מוחמד ברכה:</w:t>
      </w:r>
    </w:p>
    <w:p w14:paraId="269913E6" w14:textId="77777777" w:rsidR="003C3664" w:rsidRPr="003C3664" w:rsidRDefault="003C3664" w:rsidP="003C3664">
      <w:pPr>
        <w:bidi/>
        <w:jc w:val="both"/>
        <w:rPr>
          <w:rFonts w:cs="David"/>
          <w:u w:val="single"/>
          <w:rtl/>
        </w:rPr>
      </w:pPr>
    </w:p>
    <w:p w14:paraId="599D1CF8" w14:textId="77777777" w:rsidR="003C3664" w:rsidRPr="003C3664" w:rsidRDefault="003C3664" w:rsidP="003C3664">
      <w:pPr>
        <w:bidi/>
        <w:jc w:val="both"/>
        <w:rPr>
          <w:rFonts w:cs="David" w:hint="cs"/>
          <w:rtl/>
        </w:rPr>
      </w:pPr>
      <w:r w:rsidRPr="003C3664">
        <w:rPr>
          <w:rFonts w:cs="David"/>
          <w:rtl/>
        </w:rPr>
        <w:tab/>
      </w:r>
      <w:r w:rsidRPr="003C3664">
        <w:rPr>
          <w:rFonts w:cs="David" w:hint="cs"/>
          <w:rtl/>
        </w:rPr>
        <w:t>יש משהו שמונע את זה?</w:t>
      </w:r>
    </w:p>
    <w:p w14:paraId="7B6D3BB1" w14:textId="77777777" w:rsidR="003C3664" w:rsidRPr="003C3664" w:rsidRDefault="003C3664" w:rsidP="003C3664">
      <w:pPr>
        <w:bidi/>
        <w:jc w:val="both"/>
        <w:rPr>
          <w:rFonts w:cs="David" w:hint="cs"/>
          <w:rtl/>
        </w:rPr>
      </w:pPr>
    </w:p>
    <w:p w14:paraId="28980132" w14:textId="77777777" w:rsidR="003C3664" w:rsidRPr="003C3664" w:rsidRDefault="003C3664" w:rsidP="003C3664">
      <w:pPr>
        <w:bidi/>
        <w:jc w:val="both"/>
        <w:rPr>
          <w:rFonts w:cs="David" w:hint="cs"/>
          <w:rtl/>
        </w:rPr>
      </w:pPr>
      <w:r w:rsidRPr="003C3664">
        <w:rPr>
          <w:rFonts w:cs="David" w:hint="cs"/>
          <w:u w:val="single"/>
          <w:rtl/>
        </w:rPr>
        <w:t>זבולון אורלב:</w:t>
      </w:r>
    </w:p>
    <w:p w14:paraId="6A72936F" w14:textId="77777777" w:rsidR="003C3664" w:rsidRPr="003C3664" w:rsidRDefault="003C3664" w:rsidP="003C3664">
      <w:pPr>
        <w:bidi/>
        <w:jc w:val="both"/>
        <w:rPr>
          <w:rFonts w:cs="David" w:hint="cs"/>
          <w:rtl/>
        </w:rPr>
      </w:pPr>
    </w:p>
    <w:p w14:paraId="488EF2F9" w14:textId="77777777" w:rsidR="003C3664" w:rsidRPr="003C3664" w:rsidRDefault="003C3664" w:rsidP="003C3664">
      <w:pPr>
        <w:bidi/>
        <w:jc w:val="both"/>
        <w:rPr>
          <w:rFonts w:cs="David" w:hint="cs"/>
          <w:rtl/>
        </w:rPr>
      </w:pPr>
      <w:r w:rsidRPr="003C3664">
        <w:rPr>
          <w:rFonts w:cs="David" w:hint="cs"/>
          <w:rtl/>
        </w:rPr>
        <w:tab/>
        <w:t xml:space="preserve"> אין. </w:t>
      </w:r>
    </w:p>
    <w:p w14:paraId="2F0C18A5" w14:textId="77777777" w:rsidR="003C3664" w:rsidRPr="003C3664" w:rsidRDefault="003C3664" w:rsidP="003C3664">
      <w:pPr>
        <w:bidi/>
        <w:jc w:val="both"/>
        <w:rPr>
          <w:rFonts w:cs="David" w:hint="cs"/>
          <w:rtl/>
        </w:rPr>
      </w:pPr>
    </w:p>
    <w:p w14:paraId="7E1A31C7" w14:textId="77777777" w:rsidR="003C3664" w:rsidRPr="003C3664" w:rsidRDefault="003C3664" w:rsidP="003C3664">
      <w:pPr>
        <w:bidi/>
        <w:jc w:val="both"/>
        <w:rPr>
          <w:rFonts w:cs="David" w:hint="cs"/>
          <w:rtl/>
        </w:rPr>
      </w:pPr>
      <w:r w:rsidRPr="003C3664">
        <w:rPr>
          <w:rFonts w:cs="David" w:hint="cs"/>
          <w:u w:val="single"/>
          <w:rtl/>
        </w:rPr>
        <w:t>מוחמד ברכה:</w:t>
      </w:r>
    </w:p>
    <w:p w14:paraId="4DF49634" w14:textId="77777777" w:rsidR="003C3664" w:rsidRPr="003C3664" w:rsidRDefault="003C3664" w:rsidP="003C3664">
      <w:pPr>
        <w:bidi/>
        <w:jc w:val="both"/>
        <w:rPr>
          <w:rFonts w:cs="David" w:hint="cs"/>
          <w:rtl/>
        </w:rPr>
      </w:pPr>
    </w:p>
    <w:p w14:paraId="3B332CEC" w14:textId="77777777" w:rsidR="003C3664" w:rsidRPr="003C3664" w:rsidRDefault="003C3664" w:rsidP="003C3664">
      <w:pPr>
        <w:bidi/>
        <w:jc w:val="both"/>
        <w:rPr>
          <w:rFonts w:cs="David" w:hint="cs"/>
          <w:rtl/>
        </w:rPr>
      </w:pPr>
      <w:r w:rsidRPr="003C3664">
        <w:rPr>
          <w:rFonts w:cs="David" w:hint="cs"/>
          <w:rtl/>
        </w:rPr>
        <w:tab/>
        <w:t xml:space="preserve">אם כך, אני חוזר בי מדברי. אני לא מפסיק לשאול שאילתות גם בפגרה, אבל אני לא שם לב מתי נותנים את התשובות כי גם בזמן שהוא לא פגרה לא נותנים תשובות מהר. </w:t>
      </w:r>
    </w:p>
    <w:p w14:paraId="354F2005" w14:textId="77777777" w:rsidR="003C3664" w:rsidRPr="003C3664" w:rsidRDefault="003C3664" w:rsidP="003C3664">
      <w:pPr>
        <w:bidi/>
        <w:jc w:val="both"/>
        <w:rPr>
          <w:rFonts w:cs="David" w:hint="cs"/>
          <w:rtl/>
        </w:rPr>
      </w:pPr>
    </w:p>
    <w:p w14:paraId="378C21D4" w14:textId="77777777" w:rsidR="003C3664" w:rsidRPr="003C3664" w:rsidRDefault="003C3664" w:rsidP="003C3664">
      <w:pPr>
        <w:bidi/>
        <w:jc w:val="both"/>
        <w:rPr>
          <w:rFonts w:cs="David" w:hint="cs"/>
          <w:rtl/>
        </w:rPr>
      </w:pPr>
      <w:r w:rsidRPr="003C3664">
        <w:rPr>
          <w:rFonts w:cs="David" w:hint="cs"/>
          <w:u w:val="single"/>
          <w:rtl/>
        </w:rPr>
        <w:t>זבולון אורלב:</w:t>
      </w:r>
    </w:p>
    <w:p w14:paraId="15FA9CD5" w14:textId="77777777" w:rsidR="003C3664" w:rsidRPr="003C3664" w:rsidRDefault="003C3664" w:rsidP="003C3664">
      <w:pPr>
        <w:bidi/>
        <w:jc w:val="both"/>
        <w:rPr>
          <w:rFonts w:cs="David" w:hint="cs"/>
          <w:rtl/>
        </w:rPr>
      </w:pPr>
    </w:p>
    <w:p w14:paraId="4A5F508D" w14:textId="77777777" w:rsidR="003C3664" w:rsidRPr="003C3664" w:rsidRDefault="003C3664" w:rsidP="003C3664">
      <w:pPr>
        <w:bidi/>
        <w:jc w:val="both"/>
        <w:rPr>
          <w:rFonts w:cs="David" w:hint="cs"/>
          <w:rtl/>
        </w:rPr>
      </w:pPr>
      <w:r w:rsidRPr="003C3664">
        <w:rPr>
          <w:rFonts w:cs="David" w:hint="cs"/>
          <w:rtl/>
        </w:rPr>
        <w:tab/>
        <w:t xml:space="preserve">אז תקשיב, מה שקורה הוא דבר כזה שכשאתה מגיש את השאילתה הישירה, זה מחכה באיזשהו מקום בכנסת ורק עם התחלת המושב מתחילים לטפל בזה.  </w:t>
      </w:r>
    </w:p>
    <w:p w14:paraId="45A1FB67" w14:textId="77777777" w:rsidR="003C3664" w:rsidRPr="003C3664" w:rsidRDefault="003C3664" w:rsidP="003C3664">
      <w:pPr>
        <w:bidi/>
        <w:jc w:val="both"/>
        <w:rPr>
          <w:rFonts w:cs="David" w:hint="cs"/>
          <w:rtl/>
        </w:rPr>
      </w:pPr>
    </w:p>
    <w:p w14:paraId="72367183" w14:textId="77777777" w:rsidR="003C3664" w:rsidRPr="003C3664" w:rsidRDefault="003C3664" w:rsidP="003C3664">
      <w:pPr>
        <w:bidi/>
        <w:jc w:val="both"/>
        <w:rPr>
          <w:rFonts w:cs="David"/>
          <w:u w:val="single"/>
          <w:rtl/>
        </w:rPr>
      </w:pPr>
      <w:r w:rsidRPr="003C3664">
        <w:rPr>
          <w:rFonts w:cs="David"/>
          <w:u w:val="single"/>
          <w:rtl/>
        </w:rPr>
        <w:t>מוחמד ברכה:</w:t>
      </w:r>
    </w:p>
    <w:p w14:paraId="2DAD994A" w14:textId="77777777" w:rsidR="003C3664" w:rsidRPr="003C3664" w:rsidRDefault="003C3664" w:rsidP="003C3664">
      <w:pPr>
        <w:bidi/>
        <w:jc w:val="both"/>
        <w:rPr>
          <w:rFonts w:cs="David"/>
          <w:u w:val="single"/>
          <w:rtl/>
        </w:rPr>
      </w:pPr>
    </w:p>
    <w:p w14:paraId="77DE7888" w14:textId="77777777" w:rsidR="003C3664" w:rsidRPr="003C3664" w:rsidRDefault="003C3664" w:rsidP="003C3664">
      <w:pPr>
        <w:bidi/>
        <w:jc w:val="both"/>
        <w:rPr>
          <w:rFonts w:cs="David" w:hint="cs"/>
          <w:rtl/>
        </w:rPr>
      </w:pPr>
      <w:r w:rsidRPr="003C3664">
        <w:rPr>
          <w:rFonts w:cs="David"/>
          <w:rtl/>
        </w:rPr>
        <w:tab/>
      </w:r>
      <w:r w:rsidRPr="003C3664">
        <w:rPr>
          <w:rFonts w:cs="David" w:hint="cs"/>
          <w:rtl/>
        </w:rPr>
        <w:t>אם כך אני תומך באופן גורף בהצעתו של אורלב.</w:t>
      </w:r>
    </w:p>
    <w:p w14:paraId="2CC2F2A4" w14:textId="77777777" w:rsidR="003C3664" w:rsidRPr="003C3664" w:rsidRDefault="003C3664" w:rsidP="003C3664">
      <w:pPr>
        <w:bidi/>
        <w:jc w:val="both"/>
        <w:rPr>
          <w:rFonts w:cs="David" w:hint="cs"/>
          <w:rtl/>
        </w:rPr>
      </w:pPr>
    </w:p>
    <w:p w14:paraId="4DE35385" w14:textId="77777777" w:rsidR="003C3664" w:rsidRPr="003C3664" w:rsidRDefault="003C3664" w:rsidP="003C3664">
      <w:pPr>
        <w:bidi/>
        <w:jc w:val="both"/>
        <w:rPr>
          <w:rFonts w:cs="David" w:hint="cs"/>
          <w:u w:val="single"/>
          <w:rtl/>
        </w:rPr>
      </w:pPr>
      <w:r w:rsidRPr="003C3664">
        <w:rPr>
          <w:rFonts w:cs="David" w:hint="cs"/>
          <w:u w:val="single"/>
          <w:rtl/>
        </w:rPr>
        <w:t>רוחמה אברהם:</w:t>
      </w:r>
    </w:p>
    <w:p w14:paraId="2507FC45" w14:textId="77777777" w:rsidR="003C3664" w:rsidRPr="003C3664" w:rsidRDefault="003C3664" w:rsidP="003C3664">
      <w:pPr>
        <w:bidi/>
        <w:jc w:val="both"/>
        <w:rPr>
          <w:rFonts w:cs="David" w:hint="cs"/>
          <w:rtl/>
        </w:rPr>
      </w:pPr>
    </w:p>
    <w:p w14:paraId="3E65AC92" w14:textId="77777777" w:rsidR="003C3664" w:rsidRPr="003C3664" w:rsidRDefault="003C3664" w:rsidP="003C3664">
      <w:pPr>
        <w:bidi/>
        <w:jc w:val="both"/>
        <w:rPr>
          <w:rFonts w:cs="David" w:hint="cs"/>
          <w:u w:val="single"/>
          <w:rtl/>
        </w:rPr>
      </w:pPr>
      <w:r w:rsidRPr="003C3664">
        <w:rPr>
          <w:rFonts w:cs="David" w:hint="cs"/>
          <w:rtl/>
        </w:rPr>
        <w:tab/>
        <w:t xml:space="preserve"> אני בכל זאת חושבת שלמרות שהממשלה לא בפגרה בתקופה שהכנסת בפגרה, הממשלה תמיד עובדת, אבל אני חושבת שאם יש פה בקשה מיוחדת דווקא בתקופת הפגרה לאפשר לעוד שבוע ימים של עבודה של הממשלה לענות על שאילתות, אז אני חושבת שראוי להיענות לבקשה.  </w:t>
      </w:r>
    </w:p>
    <w:p w14:paraId="5D9A3E25" w14:textId="77777777" w:rsidR="003C3664" w:rsidRPr="003C3664" w:rsidRDefault="003C3664" w:rsidP="003C3664">
      <w:pPr>
        <w:bidi/>
        <w:jc w:val="both"/>
        <w:rPr>
          <w:rFonts w:cs="David" w:hint="cs"/>
          <w:rtl/>
        </w:rPr>
      </w:pPr>
    </w:p>
    <w:p w14:paraId="014EFADF" w14:textId="77777777" w:rsidR="003C3664" w:rsidRPr="003C3664" w:rsidRDefault="003C3664" w:rsidP="003C3664">
      <w:pPr>
        <w:bidi/>
        <w:jc w:val="both"/>
        <w:rPr>
          <w:rFonts w:cs="David"/>
          <w:u w:val="single"/>
          <w:rtl/>
        </w:rPr>
      </w:pPr>
      <w:r w:rsidRPr="003C3664">
        <w:rPr>
          <w:rFonts w:cs="David"/>
          <w:u w:val="single"/>
          <w:rtl/>
        </w:rPr>
        <w:t>מוחמד ברכה:</w:t>
      </w:r>
    </w:p>
    <w:p w14:paraId="4DFADFEE" w14:textId="77777777" w:rsidR="003C3664" w:rsidRPr="003C3664" w:rsidRDefault="003C3664" w:rsidP="003C3664">
      <w:pPr>
        <w:bidi/>
        <w:jc w:val="both"/>
        <w:rPr>
          <w:rFonts w:cs="David"/>
          <w:u w:val="single"/>
          <w:rtl/>
        </w:rPr>
      </w:pPr>
    </w:p>
    <w:p w14:paraId="2C6D79AA" w14:textId="77777777" w:rsidR="003C3664" w:rsidRPr="003C3664" w:rsidRDefault="003C3664" w:rsidP="003C3664">
      <w:pPr>
        <w:bidi/>
        <w:jc w:val="both"/>
        <w:rPr>
          <w:rFonts w:cs="David" w:hint="cs"/>
          <w:rtl/>
        </w:rPr>
      </w:pPr>
      <w:r w:rsidRPr="003C3664">
        <w:rPr>
          <w:rFonts w:cs="David"/>
          <w:rtl/>
        </w:rPr>
        <w:tab/>
      </w:r>
      <w:r w:rsidRPr="003C3664">
        <w:rPr>
          <w:rFonts w:cs="David" w:hint="cs"/>
          <w:rtl/>
        </w:rPr>
        <w:t xml:space="preserve"> אפשר לחשוב כאילו שהשר מתפנה מכל עיסוקיו כדי לתת תשובה לשאילתה. </w:t>
      </w:r>
    </w:p>
    <w:p w14:paraId="7EE149A4" w14:textId="77777777" w:rsidR="003C3664" w:rsidRPr="003C3664" w:rsidRDefault="003C3664" w:rsidP="003C3664">
      <w:pPr>
        <w:bidi/>
        <w:jc w:val="both"/>
        <w:rPr>
          <w:rFonts w:cs="David" w:hint="cs"/>
          <w:rtl/>
        </w:rPr>
      </w:pPr>
    </w:p>
    <w:p w14:paraId="23D32572" w14:textId="77777777" w:rsidR="003C3664" w:rsidRPr="003C3664" w:rsidRDefault="003C3664" w:rsidP="003C3664">
      <w:pPr>
        <w:bidi/>
        <w:jc w:val="both"/>
        <w:rPr>
          <w:rFonts w:cs="David" w:hint="cs"/>
          <w:u w:val="single"/>
          <w:rtl/>
        </w:rPr>
      </w:pPr>
      <w:r w:rsidRPr="003C3664">
        <w:rPr>
          <w:rFonts w:cs="David" w:hint="cs"/>
          <w:u w:val="single"/>
          <w:rtl/>
        </w:rPr>
        <w:t>רוחמה אברהם:</w:t>
      </w:r>
    </w:p>
    <w:p w14:paraId="76504C78" w14:textId="77777777" w:rsidR="003C3664" w:rsidRPr="003C3664" w:rsidRDefault="003C3664" w:rsidP="003C3664">
      <w:pPr>
        <w:bidi/>
        <w:jc w:val="both"/>
        <w:rPr>
          <w:rFonts w:cs="David" w:hint="cs"/>
          <w:rtl/>
        </w:rPr>
      </w:pPr>
    </w:p>
    <w:p w14:paraId="0192916E" w14:textId="77777777" w:rsidR="003C3664" w:rsidRPr="003C3664" w:rsidRDefault="003C3664" w:rsidP="003C3664">
      <w:pPr>
        <w:bidi/>
        <w:jc w:val="both"/>
        <w:rPr>
          <w:rFonts w:cs="David" w:hint="cs"/>
          <w:rtl/>
        </w:rPr>
      </w:pPr>
      <w:r w:rsidRPr="003C3664">
        <w:rPr>
          <w:rFonts w:cs="David" w:hint="cs"/>
          <w:rtl/>
        </w:rPr>
        <w:tab/>
        <w:t xml:space="preserve">לא, אני יכולה לומר לך דבר נוסף, אני הייתי גם בפוזיציה הזו, ויש אנשים מיוחדים שעובדים לצורך העניין הזה, זה לא שאנחנו נמציא פה משהו חדש - - - </w:t>
      </w:r>
    </w:p>
    <w:p w14:paraId="6EE1E9EC" w14:textId="77777777" w:rsidR="003C3664" w:rsidRPr="003C3664" w:rsidRDefault="003C3664" w:rsidP="003C3664">
      <w:pPr>
        <w:bidi/>
        <w:jc w:val="both"/>
        <w:rPr>
          <w:rFonts w:cs="David" w:hint="cs"/>
          <w:rtl/>
        </w:rPr>
      </w:pPr>
    </w:p>
    <w:p w14:paraId="6BD7EF14" w14:textId="77777777" w:rsidR="003C3664" w:rsidRPr="003C3664" w:rsidRDefault="003C3664" w:rsidP="003C3664">
      <w:pPr>
        <w:bidi/>
        <w:jc w:val="both"/>
        <w:rPr>
          <w:rFonts w:cs="David"/>
          <w:u w:val="single"/>
          <w:rtl/>
        </w:rPr>
      </w:pPr>
      <w:r w:rsidRPr="003C3664">
        <w:rPr>
          <w:rFonts w:cs="David"/>
          <w:u w:val="single"/>
          <w:rtl/>
        </w:rPr>
        <w:t>מוחמד ברכה:</w:t>
      </w:r>
    </w:p>
    <w:p w14:paraId="55FBD0AB" w14:textId="77777777" w:rsidR="003C3664" w:rsidRPr="003C3664" w:rsidRDefault="003C3664" w:rsidP="003C3664">
      <w:pPr>
        <w:bidi/>
        <w:jc w:val="both"/>
        <w:rPr>
          <w:rFonts w:cs="David"/>
          <w:u w:val="single"/>
          <w:rtl/>
        </w:rPr>
      </w:pPr>
    </w:p>
    <w:p w14:paraId="38811A72" w14:textId="77777777" w:rsidR="003C3664" w:rsidRPr="003C3664" w:rsidRDefault="003C3664" w:rsidP="003C3664">
      <w:pPr>
        <w:bidi/>
        <w:jc w:val="both"/>
        <w:rPr>
          <w:rFonts w:cs="David" w:hint="cs"/>
          <w:rtl/>
        </w:rPr>
      </w:pPr>
      <w:r w:rsidRPr="003C3664">
        <w:rPr>
          <w:rFonts w:cs="David"/>
          <w:rtl/>
        </w:rPr>
        <w:tab/>
      </w:r>
      <w:r w:rsidRPr="003C3664">
        <w:rPr>
          <w:rFonts w:cs="David" w:hint="cs"/>
          <w:rtl/>
        </w:rPr>
        <w:t xml:space="preserve"> המנגנון קיים. </w:t>
      </w:r>
    </w:p>
    <w:p w14:paraId="4BE05796" w14:textId="77777777" w:rsidR="003C3664" w:rsidRPr="003C3664" w:rsidRDefault="003C3664" w:rsidP="003C3664">
      <w:pPr>
        <w:bidi/>
        <w:jc w:val="both"/>
        <w:rPr>
          <w:rFonts w:cs="David" w:hint="cs"/>
          <w:rtl/>
        </w:rPr>
      </w:pPr>
    </w:p>
    <w:p w14:paraId="788CFCF7" w14:textId="77777777" w:rsidR="003C3664" w:rsidRPr="003C3664" w:rsidRDefault="003C3664" w:rsidP="003C3664">
      <w:pPr>
        <w:bidi/>
        <w:jc w:val="both"/>
        <w:rPr>
          <w:rFonts w:cs="David" w:hint="cs"/>
          <w:rtl/>
        </w:rPr>
      </w:pPr>
      <w:r w:rsidRPr="003C3664">
        <w:rPr>
          <w:rFonts w:cs="David" w:hint="cs"/>
          <w:u w:val="single"/>
          <w:rtl/>
        </w:rPr>
        <w:t>היו"ר רוחמה אברהם:</w:t>
      </w:r>
    </w:p>
    <w:p w14:paraId="53D18A03" w14:textId="77777777" w:rsidR="003C3664" w:rsidRPr="003C3664" w:rsidRDefault="003C3664" w:rsidP="003C3664">
      <w:pPr>
        <w:bidi/>
        <w:jc w:val="both"/>
        <w:rPr>
          <w:rFonts w:cs="David" w:hint="cs"/>
          <w:rtl/>
        </w:rPr>
      </w:pPr>
    </w:p>
    <w:p w14:paraId="28A87FB7" w14:textId="77777777" w:rsidR="003C3664" w:rsidRPr="003C3664" w:rsidRDefault="003C3664" w:rsidP="003C3664">
      <w:pPr>
        <w:bidi/>
        <w:jc w:val="both"/>
        <w:rPr>
          <w:rFonts w:cs="David" w:hint="cs"/>
          <w:rtl/>
        </w:rPr>
      </w:pPr>
      <w:r w:rsidRPr="003C3664">
        <w:rPr>
          <w:rFonts w:cs="David" w:hint="cs"/>
          <w:rtl/>
        </w:rPr>
        <w:tab/>
        <w:t xml:space="preserve">ברור - - -  </w:t>
      </w:r>
    </w:p>
    <w:p w14:paraId="63385529" w14:textId="77777777" w:rsidR="003C3664" w:rsidRPr="003C3664" w:rsidRDefault="003C3664" w:rsidP="003C3664">
      <w:pPr>
        <w:bidi/>
        <w:jc w:val="both"/>
        <w:rPr>
          <w:rFonts w:cs="David" w:hint="cs"/>
          <w:rtl/>
        </w:rPr>
      </w:pPr>
    </w:p>
    <w:p w14:paraId="03280341" w14:textId="77777777" w:rsidR="003C3664" w:rsidRPr="003C3664" w:rsidRDefault="003C3664" w:rsidP="003C3664">
      <w:pPr>
        <w:bidi/>
        <w:jc w:val="both"/>
        <w:rPr>
          <w:rFonts w:cs="David" w:hint="cs"/>
          <w:u w:val="single"/>
          <w:rtl/>
        </w:rPr>
      </w:pPr>
      <w:r w:rsidRPr="003C3664">
        <w:rPr>
          <w:rFonts w:cs="David" w:hint="cs"/>
          <w:u w:val="single"/>
          <w:rtl/>
        </w:rPr>
        <w:t>רוחמה אברהם:</w:t>
      </w:r>
    </w:p>
    <w:p w14:paraId="311183AB" w14:textId="77777777" w:rsidR="003C3664" w:rsidRPr="003C3664" w:rsidRDefault="003C3664" w:rsidP="003C3664">
      <w:pPr>
        <w:bidi/>
        <w:jc w:val="both"/>
        <w:rPr>
          <w:rFonts w:cs="David" w:hint="cs"/>
          <w:rtl/>
        </w:rPr>
      </w:pPr>
    </w:p>
    <w:p w14:paraId="07F513AA" w14:textId="77777777" w:rsidR="003C3664" w:rsidRPr="003C3664" w:rsidRDefault="003C3664" w:rsidP="003C3664">
      <w:pPr>
        <w:bidi/>
        <w:jc w:val="both"/>
        <w:rPr>
          <w:rFonts w:cs="David" w:hint="cs"/>
          <w:rtl/>
        </w:rPr>
      </w:pPr>
      <w:r w:rsidRPr="003C3664">
        <w:rPr>
          <w:rFonts w:cs="David" w:hint="cs"/>
          <w:rtl/>
        </w:rPr>
        <w:tab/>
        <w:t xml:space="preserve">כל שאילתה שמוגשת בפגרה בזמן הפגרה, תזכה לתשובה של 30 יום, בסדר? שאילתה שמוגשת בזמן רגיל תזכה לתשובה של 21 יום כפי שהיה עד היום. לגבי הנושא של המכסה. כרגע זה נמצא על 60 שאילתות במושב. אני מציעה שנגדיל את זה ל-80 שאילתות למושב כאשר מושב כולל אפשרות הגשת שאילתות בתקופת הפגרה כאשר ההבדל היחידי הוא שבזמן פגרה הממשלה משיבה תוך 30 יום, בזמן רגיל הממשלה משיבה תוך 21 יום.  </w:t>
      </w:r>
    </w:p>
    <w:p w14:paraId="60001162" w14:textId="77777777" w:rsidR="003C3664" w:rsidRPr="003C3664" w:rsidRDefault="003C3664" w:rsidP="003C3664">
      <w:pPr>
        <w:bidi/>
        <w:jc w:val="both"/>
        <w:rPr>
          <w:rFonts w:cs="David" w:hint="cs"/>
          <w:rtl/>
        </w:rPr>
      </w:pPr>
    </w:p>
    <w:p w14:paraId="7DA7D861" w14:textId="77777777" w:rsidR="003C3664" w:rsidRPr="003C3664" w:rsidRDefault="003C3664" w:rsidP="003C3664">
      <w:pPr>
        <w:bidi/>
        <w:jc w:val="both"/>
        <w:rPr>
          <w:rFonts w:cs="David"/>
          <w:u w:val="single"/>
          <w:rtl/>
        </w:rPr>
      </w:pPr>
      <w:r w:rsidRPr="003C3664">
        <w:rPr>
          <w:rFonts w:cs="David"/>
          <w:u w:val="single"/>
          <w:rtl/>
        </w:rPr>
        <w:t>מוחמד ברכה:</w:t>
      </w:r>
    </w:p>
    <w:p w14:paraId="2B250424" w14:textId="77777777" w:rsidR="003C3664" w:rsidRPr="003C3664" w:rsidRDefault="003C3664" w:rsidP="003C3664">
      <w:pPr>
        <w:bidi/>
        <w:jc w:val="both"/>
        <w:rPr>
          <w:rFonts w:cs="David"/>
          <w:u w:val="single"/>
          <w:rtl/>
        </w:rPr>
      </w:pPr>
    </w:p>
    <w:p w14:paraId="461C9924" w14:textId="77777777" w:rsidR="003C3664" w:rsidRPr="003C3664" w:rsidRDefault="003C3664" w:rsidP="003C3664">
      <w:pPr>
        <w:bidi/>
        <w:jc w:val="both"/>
        <w:rPr>
          <w:rFonts w:cs="David" w:hint="cs"/>
          <w:rtl/>
        </w:rPr>
      </w:pPr>
      <w:r w:rsidRPr="003C3664">
        <w:rPr>
          <w:rFonts w:cs="David"/>
          <w:rtl/>
        </w:rPr>
        <w:tab/>
      </w:r>
      <w:r w:rsidRPr="003C3664">
        <w:rPr>
          <w:rFonts w:cs="David" w:hint="cs"/>
          <w:rtl/>
        </w:rPr>
        <w:t>את חושבת שההבדל הזה בלוח הזמנים נחוץ?</w:t>
      </w:r>
    </w:p>
    <w:p w14:paraId="522BDF88" w14:textId="77777777" w:rsidR="003C3664" w:rsidRPr="003C3664" w:rsidRDefault="003C3664" w:rsidP="003C3664">
      <w:pPr>
        <w:bidi/>
        <w:jc w:val="both"/>
        <w:rPr>
          <w:rFonts w:cs="David" w:hint="cs"/>
          <w:rtl/>
        </w:rPr>
      </w:pPr>
    </w:p>
    <w:p w14:paraId="782B3BFF" w14:textId="77777777" w:rsidR="003C3664" w:rsidRPr="003C3664" w:rsidRDefault="003C3664" w:rsidP="003C3664">
      <w:pPr>
        <w:bidi/>
        <w:jc w:val="both"/>
        <w:rPr>
          <w:rFonts w:cs="David" w:hint="cs"/>
          <w:rtl/>
        </w:rPr>
      </w:pPr>
      <w:r w:rsidRPr="003C3664">
        <w:rPr>
          <w:rFonts w:cs="David" w:hint="cs"/>
          <w:u w:val="single"/>
          <w:rtl/>
        </w:rPr>
        <w:t>היו"ר רוחמה אברהם:</w:t>
      </w:r>
    </w:p>
    <w:p w14:paraId="2DA98C71" w14:textId="77777777" w:rsidR="003C3664" w:rsidRPr="003C3664" w:rsidRDefault="003C3664" w:rsidP="003C3664">
      <w:pPr>
        <w:bidi/>
        <w:jc w:val="both"/>
        <w:rPr>
          <w:rFonts w:cs="David" w:hint="cs"/>
          <w:rtl/>
        </w:rPr>
      </w:pPr>
    </w:p>
    <w:p w14:paraId="5C7D869E" w14:textId="77777777" w:rsidR="003C3664" w:rsidRPr="003C3664" w:rsidRDefault="003C3664" w:rsidP="003C3664">
      <w:pPr>
        <w:bidi/>
        <w:jc w:val="both"/>
        <w:rPr>
          <w:rFonts w:cs="David" w:hint="cs"/>
          <w:rtl/>
        </w:rPr>
      </w:pPr>
      <w:r w:rsidRPr="003C3664">
        <w:rPr>
          <w:rFonts w:cs="David" w:hint="cs"/>
          <w:rtl/>
        </w:rPr>
        <w:tab/>
        <w:t xml:space="preserve">כן, החלטנו להגדיל והממשלה מבקשת אז בהחלט ניתן להיענות לבקשתה.  </w:t>
      </w:r>
    </w:p>
    <w:p w14:paraId="56A244BF" w14:textId="77777777" w:rsidR="003C3664" w:rsidRPr="003C3664" w:rsidRDefault="003C3664" w:rsidP="003C3664">
      <w:pPr>
        <w:bidi/>
        <w:jc w:val="both"/>
        <w:rPr>
          <w:rFonts w:cs="David" w:hint="cs"/>
          <w:rtl/>
        </w:rPr>
      </w:pPr>
    </w:p>
    <w:p w14:paraId="2A343C10" w14:textId="77777777" w:rsidR="003C3664" w:rsidRPr="003C3664" w:rsidRDefault="003C3664" w:rsidP="003C3664">
      <w:pPr>
        <w:bidi/>
        <w:jc w:val="both"/>
        <w:rPr>
          <w:rFonts w:cs="David" w:hint="cs"/>
          <w:rtl/>
        </w:rPr>
      </w:pPr>
      <w:r w:rsidRPr="003C3664">
        <w:rPr>
          <w:rFonts w:cs="David" w:hint="cs"/>
          <w:u w:val="single"/>
          <w:rtl/>
        </w:rPr>
        <w:t>זבולון אורלב:</w:t>
      </w:r>
    </w:p>
    <w:p w14:paraId="30F10223" w14:textId="77777777" w:rsidR="003C3664" w:rsidRPr="003C3664" w:rsidRDefault="003C3664" w:rsidP="003C3664">
      <w:pPr>
        <w:bidi/>
        <w:jc w:val="both"/>
        <w:rPr>
          <w:rFonts w:cs="David" w:hint="cs"/>
          <w:rtl/>
        </w:rPr>
      </w:pPr>
    </w:p>
    <w:p w14:paraId="28EBC7C4" w14:textId="77777777" w:rsidR="003C3664" w:rsidRPr="003C3664" w:rsidRDefault="003C3664" w:rsidP="003C3664">
      <w:pPr>
        <w:bidi/>
        <w:jc w:val="both"/>
        <w:rPr>
          <w:rFonts w:cs="David" w:hint="cs"/>
          <w:rtl/>
        </w:rPr>
      </w:pPr>
      <w:r w:rsidRPr="003C3664">
        <w:rPr>
          <w:rFonts w:cs="David" w:hint="cs"/>
          <w:rtl/>
        </w:rPr>
        <w:tab/>
        <w:t xml:space="preserve"> חבר הכנסת מוחמד ברכה, אני אומר לך כשר לשעבר שגם פקידים יוצאים לחופשה וגם שרים וגם יש חגים וגם חול המועד - - -  </w:t>
      </w:r>
    </w:p>
    <w:p w14:paraId="785B75E1" w14:textId="77777777" w:rsidR="003C3664" w:rsidRPr="003C3664" w:rsidRDefault="003C3664" w:rsidP="003C3664">
      <w:pPr>
        <w:bidi/>
        <w:jc w:val="both"/>
        <w:rPr>
          <w:rFonts w:cs="David" w:hint="cs"/>
          <w:rtl/>
        </w:rPr>
      </w:pPr>
    </w:p>
    <w:p w14:paraId="67C6241C" w14:textId="77777777" w:rsidR="003C3664" w:rsidRPr="003C3664" w:rsidRDefault="003C3664" w:rsidP="003C3664">
      <w:pPr>
        <w:bidi/>
        <w:jc w:val="both"/>
        <w:rPr>
          <w:rFonts w:cs="David" w:hint="cs"/>
          <w:rtl/>
        </w:rPr>
      </w:pPr>
      <w:r w:rsidRPr="003C3664">
        <w:rPr>
          <w:rFonts w:cs="David" w:hint="cs"/>
          <w:u w:val="single"/>
          <w:rtl/>
        </w:rPr>
        <w:t>משה שרוני:</w:t>
      </w:r>
    </w:p>
    <w:p w14:paraId="37642B40" w14:textId="77777777" w:rsidR="003C3664" w:rsidRPr="003C3664" w:rsidRDefault="003C3664" w:rsidP="003C3664">
      <w:pPr>
        <w:bidi/>
        <w:jc w:val="both"/>
        <w:rPr>
          <w:rFonts w:cs="David" w:hint="cs"/>
          <w:rtl/>
        </w:rPr>
      </w:pPr>
    </w:p>
    <w:p w14:paraId="18DC115E" w14:textId="77777777" w:rsidR="003C3664" w:rsidRPr="003C3664" w:rsidRDefault="003C3664" w:rsidP="003C3664">
      <w:pPr>
        <w:bidi/>
        <w:jc w:val="both"/>
        <w:rPr>
          <w:rFonts w:cs="David" w:hint="cs"/>
          <w:rtl/>
        </w:rPr>
      </w:pPr>
      <w:r w:rsidRPr="003C3664">
        <w:rPr>
          <w:rFonts w:cs="David" w:hint="cs"/>
          <w:rtl/>
        </w:rPr>
        <w:tab/>
        <w:t xml:space="preserve">אתם מפילים על הצוות של השר לעבוד יותר קשה כדי לתת תשובות. </w:t>
      </w:r>
    </w:p>
    <w:p w14:paraId="4D92F1D4" w14:textId="77777777" w:rsidR="003C3664" w:rsidRPr="003C3664" w:rsidRDefault="003C3664" w:rsidP="003C3664">
      <w:pPr>
        <w:bidi/>
        <w:jc w:val="both"/>
        <w:rPr>
          <w:rFonts w:cs="David" w:hint="cs"/>
          <w:rtl/>
        </w:rPr>
      </w:pPr>
      <w:r w:rsidRPr="003C3664">
        <w:rPr>
          <w:rFonts w:cs="David" w:hint="cs"/>
          <w:rtl/>
        </w:rPr>
        <w:t xml:space="preserve"> </w:t>
      </w:r>
    </w:p>
    <w:p w14:paraId="19543214" w14:textId="77777777" w:rsidR="003C3664" w:rsidRPr="003C3664" w:rsidRDefault="003C3664" w:rsidP="003C3664">
      <w:pPr>
        <w:bidi/>
        <w:jc w:val="both"/>
        <w:rPr>
          <w:rFonts w:cs="David" w:hint="cs"/>
          <w:u w:val="single"/>
          <w:rtl/>
        </w:rPr>
      </w:pPr>
      <w:r w:rsidRPr="003C3664">
        <w:rPr>
          <w:rFonts w:cs="David" w:hint="cs"/>
          <w:u w:val="single"/>
          <w:rtl/>
        </w:rPr>
        <w:t>רוחמה אברהם:</w:t>
      </w:r>
    </w:p>
    <w:p w14:paraId="4E11D77F" w14:textId="77777777" w:rsidR="003C3664" w:rsidRPr="003C3664" w:rsidRDefault="003C3664" w:rsidP="003C3664">
      <w:pPr>
        <w:bidi/>
        <w:jc w:val="both"/>
        <w:rPr>
          <w:rFonts w:cs="David" w:hint="cs"/>
          <w:rtl/>
        </w:rPr>
      </w:pPr>
    </w:p>
    <w:p w14:paraId="1D84FFC0" w14:textId="77777777" w:rsidR="003C3664" w:rsidRPr="003C3664" w:rsidRDefault="003C3664" w:rsidP="003C3664">
      <w:pPr>
        <w:bidi/>
        <w:jc w:val="both"/>
        <w:rPr>
          <w:rFonts w:cs="David" w:hint="cs"/>
          <w:rtl/>
        </w:rPr>
      </w:pPr>
      <w:r w:rsidRPr="003C3664">
        <w:rPr>
          <w:rFonts w:cs="David" w:hint="cs"/>
          <w:rtl/>
        </w:rPr>
        <w:tab/>
        <w:t xml:space="preserve">אני מביאה את זה להצבעה, מי בעד, מי נגד, מי נמנע? 9 בעד, 1 מתנגד, אין נמנעים. אני מברכת אותך חבר הכנסת זבולון אורלב. </w:t>
      </w:r>
    </w:p>
    <w:p w14:paraId="12542FB6" w14:textId="77777777" w:rsidR="003C3664" w:rsidRPr="003C3664" w:rsidRDefault="003C3664" w:rsidP="003C3664">
      <w:pPr>
        <w:pStyle w:val="Heading5"/>
        <w:rPr>
          <w:rFonts w:hint="cs"/>
          <w:rtl/>
        </w:rPr>
      </w:pPr>
    </w:p>
    <w:p w14:paraId="42B70D1E" w14:textId="77777777" w:rsidR="003C3664" w:rsidRPr="003C3664" w:rsidRDefault="003C3664" w:rsidP="003C3664">
      <w:pPr>
        <w:bidi/>
        <w:jc w:val="both"/>
        <w:rPr>
          <w:rFonts w:cs="David" w:hint="cs"/>
          <w:rtl/>
        </w:rPr>
      </w:pPr>
      <w:r w:rsidRPr="003C3664">
        <w:rPr>
          <w:rFonts w:cs="David" w:hint="cs"/>
          <w:u w:val="single"/>
          <w:rtl/>
        </w:rPr>
        <w:t>זבולון אורלב:</w:t>
      </w:r>
    </w:p>
    <w:p w14:paraId="037F13FD" w14:textId="77777777" w:rsidR="003C3664" w:rsidRPr="003C3664" w:rsidRDefault="003C3664" w:rsidP="003C3664">
      <w:pPr>
        <w:bidi/>
        <w:jc w:val="both"/>
        <w:rPr>
          <w:rFonts w:cs="David" w:hint="cs"/>
          <w:rtl/>
        </w:rPr>
      </w:pPr>
    </w:p>
    <w:p w14:paraId="3D2E8D74" w14:textId="77777777" w:rsidR="003C3664" w:rsidRPr="003C3664" w:rsidRDefault="003C3664" w:rsidP="003C3664">
      <w:pPr>
        <w:bidi/>
        <w:jc w:val="both"/>
        <w:rPr>
          <w:rFonts w:cs="David" w:hint="cs"/>
          <w:rtl/>
        </w:rPr>
      </w:pPr>
      <w:r w:rsidRPr="003C3664">
        <w:rPr>
          <w:rFonts w:cs="David" w:hint="cs"/>
          <w:rtl/>
        </w:rPr>
        <w:tab/>
        <w:t xml:space="preserve"> אני רוצה לברך את יושבת הראש שלנו על פעולתה הזריזה ואני רוצה להודות לה וגם לכם. אני רק רוצה להזכיר לחברים שמשפחות החטופים הוזמנו היום על ידי הכנסת, הם פנו אלי להיות המארח אבל זה אירוח רשמי של יושבת ראש הכנסת. בעשר ושלושים נכנסים ליושבת הראש ובין 11 ל- 12 הם יהיו ביציע הכבוד וישמעו את הדיון במליאה. בשעה 12 יש להם מפגש עם ראשי המפלגות וראשי הסיעות באולם ההרצאות, תודה רבה. </w:t>
      </w:r>
    </w:p>
    <w:p w14:paraId="3DF56BFD" w14:textId="77777777" w:rsidR="003C3664" w:rsidRPr="003C3664" w:rsidRDefault="003C3664" w:rsidP="003C3664">
      <w:pPr>
        <w:bidi/>
        <w:jc w:val="both"/>
        <w:rPr>
          <w:rFonts w:cs="David" w:hint="cs"/>
          <w:rtl/>
        </w:rPr>
      </w:pPr>
    </w:p>
    <w:p w14:paraId="0B3CA261" w14:textId="77777777" w:rsidR="003C3664" w:rsidRPr="003C3664" w:rsidRDefault="003C3664" w:rsidP="003C3664">
      <w:pPr>
        <w:bidi/>
        <w:jc w:val="both"/>
        <w:rPr>
          <w:rFonts w:cs="David" w:hint="cs"/>
          <w:rtl/>
        </w:rPr>
      </w:pPr>
      <w:r w:rsidRPr="003C3664">
        <w:rPr>
          <w:rFonts w:cs="David" w:hint="cs"/>
          <w:u w:val="single"/>
          <w:rtl/>
        </w:rPr>
        <w:t>היו"ר רוחמה אברהם:</w:t>
      </w:r>
    </w:p>
    <w:p w14:paraId="302E1212" w14:textId="77777777" w:rsidR="003C3664" w:rsidRPr="003C3664" w:rsidRDefault="003C3664" w:rsidP="003C3664">
      <w:pPr>
        <w:bidi/>
        <w:jc w:val="both"/>
        <w:rPr>
          <w:rFonts w:cs="David" w:hint="cs"/>
          <w:rtl/>
        </w:rPr>
      </w:pPr>
    </w:p>
    <w:p w14:paraId="7278042B" w14:textId="77777777" w:rsidR="003C3664" w:rsidRPr="003C3664" w:rsidRDefault="003C3664" w:rsidP="003C3664">
      <w:pPr>
        <w:bidi/>
        <w:jc w:val="both"/>
        <w:rPr>
          <w:rFonts w:cs="David" w:hint="cs"/>
          <w:rtl/>
        </w:rPr>
      </w:pPr>
      <w:r w:rsidRPr="003C3664">
        <w:rPr>
          <w:rFonts w:cs="David" w:hint="cs"/>
          <w:rtl/>
        </w:rPr>
        <w:tab/>
        <w:t xml:space="preserve">אז תדאגו שחברי הכנסת יהיו לפחות בין השעות 11:00 ל-12:00 במליאת הכנסת, תודה.  </w:t>
      </w:r>
    </w:p>
    <w:p w14:paraId="0144D857" w14:textId="77777777" w:rsidR="003C3664" w:rsidRPr="003C3664" w:rsidRDefault="003C3664" w:rsidP="003C3664">
      <w:pPr>
        <w:bidi/>
        <w:jc w:val="both"/>
        <w:rPr>
          <w:rFonts w:cs="David" w:hint="cs"/>
          <w:rtl/>
        </w:rPr>
      </w:pPr>
    </w:p>
    <w:p w14:paraId="492C38AD" w14:textId="77777777" w:rsidR="003C3664" w:rsidRPr="003C3664" w:rsidRDefault="003C3664" w:rsidP="003C3664">
      <w:pPr>
        <w:bidi/>
        <w:jc w:val="both"/>
        <w:rPr>
          <w:rFonts w:cs="David" w:hint="cs"/>
          <w:rtl/>
        </w:rPr>
      </w:pPr>
    </w:p>
    <w:p w14:paraId="40873218" w14:textId="77777777" w:rsidR="003C3664" w:rsidRPr="003C3664" w:rsidRDefault="003C3664" w:rsidP="003C3664">
      <w:pPr>
        <w:bidi/>
        <w:jc w:val="both"/>
        <w:rPr>
          <w:rFonts w:cs="David" w:hint="cs"/>
          <w:u w:val="single"/>
          <w:rtl/>
        </w:rPr>
      </w:pPr>
      <w:r w:rsidRPr="003C3664">
        <w:rPr>
          <w:rFonts w:cs="David" w:hint="cs"/>
          <w:u w:val="single"/>
          <w:rtl/>
        </w:rPr>
        <w:t>הישיבה ננעלה בשעה 10:25.</w:t>
      </w:r>
    </w:p>
    <w:p w14:paraId="1D99A195" w14:textId="77777777" w:rsidR="003C3664" w:rsidRPr="003C3664" w:rsidRDefault="003C3664" w:rsidP="003C3664">
      <w:pPr>
        <w:bidi/>
        <w:jc w:val="both"/>
        <w:rPr>
          <w:rFonts w:cs="David" w:hint="cs"/>
          <w:u w:val="single"/>
          <w:rtl/>
        </w:rPr>
      </w:pPr>
    </w:p>
    <w:p w14:paraId="29D882F5" w14:textId="77777777" w:rsidR="00552A80" w:rsidRPr="003C3664" w:rsidRDefault="00552A80" w:rsidP="003C3664">
      <w:pPr>
        <w:bidi/>
        <w:rPr>
          <w:rFonts w:cs="David" w:hint="cs"/>
          <w:rtl/>
        </w:rPr>
      </w:pPr>
    </w:p>
    <w:sectPr w:rsidR="00552A80" w:rsidRPr="003C3664" w:rsidSect="003C3664">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3673" w14:textId="77777777" w:rsidR="00000000" w:rsidRDefault="00544CAB">
      <w:r>
        <w:separator/>
      </w:r>
    </w:p>
  </w:endnote>
  <w:endnote w:type="continuationSeparator" w:id="0">
    <w:p w14:paraId="4D66DE2E" w14:textId="77777777" w:rsidR="00000000" w:rsidRDefault="0054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C2D3" w14:textId="77777777" w:rsidR="00000000" w:rsidRDefault="00544CAB">
      <w:r>
        <w:separator/>
      </w:r>
    </w:p>
  </w:footnote>
  <w:footnote w:type="continuationSeparator" w:id="0">
    <w:p w14:paraId="1633063F" w14:textId="77777777" w:rsidR="00000000" w:rsidRDefault="0054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4A0E" w14:textId="77777777" w:rsidR="003C3664" w:rsidRDefault="003C366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1FED647" w14:textId="77777777" w:rsidR="003C3664" w:rsidRDefault="003C3664">
    <w:pPr>
      <w:pStyle w:val="Header"/>
      <w:ind w:right="360"/>
      <w:jc w:val="both"/>
      <w:rPr>
        <w:rtl/>
      </w:rPr>
    </w:pPr>
  </w:p>
  <w:p w14:paraId="286F1772" w14:textId="77777777" w:rsidR="003C3664" w:rsidRDefault="003C3664"/>
  <w:p w14:paraId="48E325FD" w14:textId="77777777" w:rsidR="003C3664" w:rsidRDefault="003C3664"/>
  <w:p w14:paraId="4D3546E2" w14:textId="77777777" w:rsidR="003C3664" w:rsidRDefault="003C3664"/>
  <w:p w14:paraId="0FED1C21" w14:textId="77777777" w:rsidR="003C3664" w:rsidRDefault="003C3664"/>
  <w:p w14:paraId="165CD12B" w14:textId="77777777" w:rsidR="003C3664" w:rsidRDefault="003C3664"/>
  <w:p w14:paraId="01D1146C" w14:textId="77777777" w:rsidR="003C3664" w:rsidRDefault="003C3664"/>
  <w:p w14:paraId="4D0936BF" w14:textId="77777777" w:rsidR="003C3664" w:rsidRDefault="003C3664"/>
  <w:p w14:paraId="75860A1D" w14:textId="77777777" w:rsidR="003C3664" w:rsidRDefault="003C3664"/>
  <w:p w14:paraId="323EEB61" w14:textId="77777777" w:rsidR="003C3664" w:rsidRDefault="003C36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E86D" w14:textId="77777777" w:rsidR="003C3664" w:rsidRDefault="003C366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43836382" w14:textId="77777777" w:rsidR="003C3664" w:rsidRDefault="003C3664">
    <w:pPr>
      <w:pStyle w:val="Header"/>
      <w:ind w:right="360"/>
      <w:jc w:val="both"/>
      <w:rPr>
        <w:rStyle w:val="PageNumber"/>
        <w:rFonts w:hint="cs"/>
        <w:rtl/>
      </w:rPr>
    </w:pPr>
    <w:r>
      <w:rPr>
        <w:rtl/>
      </w:rPr>
      <w:t>ועדת</w:t>
    </w:r>
    <w:r>
      <w:rPr>
        <w:rStyle w:val="PageNumber"/>
        <w:rFonts w:hint="cs"/>
        <w:rtl/>
      </w:rPr>
      <w:t xml:space="preserve"> הכנסת</w:t>
    </w:r>
  </w:p>
  <w:p w14:paraId="228D37C3" w14:textId="77777777" w:rsidR="003C3664" w:rsidRDefault="003C3664">
    <w:pPr>
      <w:pStyle w:val="Header"/>
      <w:ind w:right="360"/>
      <w:jc w:val="both"/>
      <w:rPr>
        <w:rStyle w:val="PageNumber"/>
        <w:rFonts w:hint="cs"/>
        <w:rtl/>
      </w:rPr>
    </w:pPr>
    <w:r>
      <w:rPr>
        <w:rStyle w:val="PageNumber"/>
        <w:rFonts w:hint="cs"/>
        <w:rtl/>
      </w:rPr>
      <w:t>8.8.2006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6622פרוטוקול_ישיבת_ועדה.doc"/>
    <w:docVar w:name="StartMode" w:val="3"/>
  </w:docVars>
  <w:rsids>
    <w:rsidRoot w:val="008E250A"/>
    <w:rsid w:val="00285373"/>
    <w:rsid w:val="003C3664"/>
    <w:rsid w:val="00544CAB"/>
    <w:rsid w:val="00552A80"/>
    <w:rsid w:val="008E250A"/>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A64294"/>
  <w15:chartTrackingRefBased/>
  <w15:docId w15:val="{935A1DCB-E1EB-4B68-A6D5-63AC9C9E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C3664"/>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C366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C3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2220</Words>
  <Characters>12655</Characters>
  <Application>Microsoft Office Word</Application>
  <DocSecurity>0</DocSecurity>
  <Lines>105</Lines>
  <Paragraphs>29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