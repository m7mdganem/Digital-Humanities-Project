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FB138" w14:textId="77777777" w:rsidR="00753E0C" w:rsidRPr="00753E0C" w:rsidRDefault="00753E0C" w:rsidP="00753E0C">
      <w:pPr>
        <w:pStyle w:val="Heading5"/>
        <w:jc w:val="left"/>
        <w:rPr>
          <w:b/>
          <w:bCs/>
          <w:rtl/>
        </w:rPr>
      </w:pPr>
      <w:r w:rsidRPr="00753E0C">
        <w:rPr>
          <w:b/>
          <w:bCs/>
          <w:rtl/>
        </w:rPr>
        <w:t xml:space="preserve">הכנסת </w:t>
      </w:r>
      <w:r w:rsidRPr="00753E0C">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753E0C">
        <w:rPr>
          <w:b/>
          <w:bCs/>
          <w:rtl/>
        </w:rPr>
        <w:tab/>
        <w:t>נוסח לא מתוקן</w:t>
      </w:r>
    </w:p>
    <w:p w14:paraId="169EAF3A" w14:textId="77777777" w:rsidR="00753E0C" w:rsidRPr="00753E0C" w:rsidRDefault="00753E0C" w:rsidP="00753E0C">
      <w:pPr>
        <w:bidi/>
        <w:rPr>
          <w:rFonts w:cs="David"/>
          <w:b/>
          <w:bCs/>
          <w:rtl/>
        </w:rPr>
      </w:pPr>
      <w:r w:rsidRPr="00753E0C">
        <w:rPr>
          <w:rFonts w:cs="David"/>
          <w:b/>
          <w:bCs/>
          <w:rtl/>
        </w:rPr>
        <w:t xml:space="preserve">מושב </w:t>
      </w:r>
      <w:r w:rsidRPr="00753E0C">
        <w:rPr>
          <w:rFonts w:cs="David" w:hint="cs"/>
          <w:b/>
          <w:bCs/>
          <w:rtl/>
        </w:rPr>
        <w:t>שני</w:t>
      </w:r>
    </w:p>
    <w:p w14:paraId="60B4FD8A" w14:textId="77777777" w:rsidR="00753E0C" w:rsidRPr="00753E0C" w:rsidRDefault="00753E0C" w:rsidP="00753E0C">
      <w:pPr>
        <w:bidi/>
        <w:rPr>
          <w:rFonts w:cs="David"/>
          <w:b/>
          <w:bCs/>
          <w:rtl/>
        </w:rPr>
      </w:pPr>
    </w:p>
    <w:p w14:paraId="1A6F7D30" w14:textId="77777777" w:rsidR="00753E0C" w:rsidRPr="00753E0C" w:rsidRDefault="00753E0C" w:rsidP="00753E0C">
      <w:pPr>
        <w:bidi/>
        <w:rPr>
          <w:rFonts w:cs="David"/>
          <w:b/>
          <w:bCs/>
          <w:rtl/>
        </w:rPr>
      </w:pPr>
    </w:p>
    <w:p w14:paraId="42225D0D" w14:textId="77777777" w:rsidR="00753E0C" w:rsidRPr="00753E0C" w:rsidRDefault="00753E0C" w:rsidP="00753E0C">
      <w:pPr>
        <w:bidi/>
        <w:rPr>
          <w:rFonts w:cs="David"/>
          <w:b/>
          <w:bCs/>
          <w:rtl/>
        </w:rPr>
      </w:pPr>
    </w:p>
    <w:p w14:paraId="3B58818E" w14:textId="77777777" w:rsidR="00753E0C" w:rsidRPr="00753E0C" w:rsidRDefault="00753E0C" w:rsidP="00753E0C">
      <w:pPr>
        <w:bidi/>
        <w:jc w:val="center"/>
        <w:rPr>
          <w:rFonts w:cs="David" w:hint="cs"/>
          <w:b/>
          <w:bCs/>
          <w:rtl/>
        </w:rPr>
      </w:pPr>
      <w:r w:rsidRPr="00753E0C">
        <w:rPr>
          <w:rFonts w:cs="David"/>
          <w:b/>
          <w:bCs/>
          <w:rtl/>
        </w:rPr>
        <w:t>פרוטוקול מס'</w:t>
      </w:r>
      <w:r w:rsidRPr="00753E0C">
        <w:rPr>
          <w:rFonts w:cs="David" w:hint="cs"/>
          <w:b/>
          <w:bCs/>
          <w:rtl/>
        </w:rPr>
        <w:t xml:space="preserve"> 68</w:t>
      </w:r>
    </w:p>
    <w:p w14:paraId="4D6F0984" w14:textId="77777777" w:rsidR="00753E0C" w:rsidRPr="00753E0C" w:rsidRDefault="00753E0C" w:rsidP="00753E0C">
      <w:pPr>
        <w:pStyle w:val="Heading8"/>
        <w:rPr>
          <w:rFonts w:hint="cs"/>
          <w:rtl/>
        </w:rPr>
      </w:pPr>
      <w:r w:rsidRPr="00753E0C">
        <w:rPr>
          <w:rFonts w:hint="cs"/>
          <w:rtl/>
        </w:rPr>
        <w:t>מישיבת ועדת הכנסת</w:t>
      </w:r>
    </w:p>
    <w:p w14:paraId="37CCDA21" w14:textId="77777777" w:rsidR="00753E0C" w:rsidRPr="00753E0C" w:rsidRDefault="00753E0C" w:rsidP="00753E0C">
      <w:pPr>
        <w:pStyle w:val="Heading9"/>
        <w:rPr>
          <w:rFonts w:hint="cs"/>
          <w:rtl/>
        </w:rPr>
      </w:pPr>
      <w:r w:rsidRPr="00753E0C">
        <w:rPr>
          <w:rFonts w:hint="cs"/>
          <w:rtl/>
        </w:rPr>
        <w:t>יום שלישי, כ"ח בכסלו התשס"ז (19 בדצמבר 2006), שעה 09:00</w:t>
      </w:r>
    </w:p>
    <w:p w14:paraId="48D90146" w14:textId="77777777" w:rsidR="00753E0C" w:rsidRPr="00753E0C" w:rsidRDefault="00753E0C" w:rsidP="00753E0C">
      <w:pPr>
        <w:bidi/>
        <w:rPr>
          <w:rFonts w:cs="David"/>
          <w:b/>
          <w:bCs/>
          <w:rtl/>
        </w:rPr>
      </w:pPr>
    </w:p>
    <w:p w14:paraId="4812B9BD" w14:textId="77777777" w:rsidR="00753E0C" w:rsidRPr="00753E0C" w:rsidRDefault="00753E0C" w:rsidP="00753E0C">
      <w:pPr>
        <w:tabs>
          <w:tab w:val="left" w:pos="1221"/>
        </w:tabs>
        <w:bidi/>
        <w:rPr>
          <w:rFonts w:cs="David" w:hint="cs"/>
          <w:b/>
          <w:bCs/>
          <w:u w:val="single"/>
          <w:rtl/>
        </w:rPr>
      </w:pPr>
    </w:p>
    <w:p w14:paraId="116C634D" w14:textId="77777777" w:rsidR="00753E0C" w:rsidRPr="00753E0C" w:rsidRDefault="00753E0C" w:rsidP="00753E0C">
      <w:pPr>
        <w:tabs>
          <w:tab w:val="left" w:pos="1221"/>
        </w:tabs>
        <w:bidi/>
        <w:rPr>
          <w:rFonts w:cs="David" w:hint="cs"/>
          <w:b/>
          <w:bCs/>
          <w:rtl/>
        </w:rPr>
      </w:pPr>
      <w:r w:rsidRPr="00753E0C">
        <w:rPr>
          <w:rFonts w:cs="David"/>
          <w:b/>
          <w:bCs/>
          <w:u w:val="single"/>
          <w:rtl/>
        </w:rPr>
        <w:t>סדר היום</w:t>
      </w:r>
      <w:r w:rsidRPr="00753E0C">
        <w:rPr>
          <w:rFonts w:cs="David"/>
          <w:rtl/>
        </w:rPr>
        <w:t>:</w:t>
      </w:r>
    </w:p>
    <w:p w14:paraId="062A3A12" w14:textId="77777777" w:rsidR="00753E0C" w:rsidRPr="00753E0C" w:rsidRDefault="00753E0C" w:rsidP="00753E0C">
      <w:pPr>
        <w:bidi/>
        <w:rPr>
          <w:rFonts w:cs="David" w:hint="cs"/>
          <w:b/>
          <w:bCs/>
          <w:rtl/>
        </w:rPr>
      </w:pPr>
    </w:p>
    <w:p w14:paraId="1D0287C1" w14:textId="77777777" w:rsidR="00753E0C" w:rsidRPr="00753E0C" w:rsidRDefault="00753E0C" w:rsidP="00753E0C">
      <w:pPr>
        <w:numPr>
          <w:ilvl w:val="0"/>
          <w:numId w:val="1"/>
        </w:numPr>
        <w:overflowPunct w:val="0"/>
        <w:autoSpaceDE w:val="0"/>
        <w:autoSpaceDN w:val="0"/>
        <w:bidi/>
        <w:adjustRightInd w:val="0"/>
        <w:ind w:right="0"/>
        <w:jc w:val="both"/>
        <w:textAlignment w:val="baseline"/>
        <w:rPr>
          <w:rFonts w:cs="David" w:hint="cs"/>
        </w:rPr>
      </w:pPr>
      <w:r w:rsidRPr="00753E0C">
        <w:rPr>
          <w:rFonts w:cs="David" w:hint="cs"/>
          <w:rtl/>
        </w:rPr>
        <w:t>הקמת ועדת חקירה פרלמנטרית לעניין האזנות סתר.</w:t>
      </w:r>
    </w:p>
    <w:p w14:paraId="051EA7F8" w14:textId="77777777" w:rsidR="00753E0C" w:rsidRPr="00753E0C" w:rsidRDefault="00753E0C" w:rsidP="00753E0C">
      <w:pPr>
        <w:numPr>
          <w:ilvl w:val="0"/>
          <w:numId w:val="1"/>
        </w:numPr>
        <w:overflowPunct w:val="0"/>
        <w:autoSpaceDE w:val="0"/>
        <w:autoSpaceDN w:val="0"/>
        <w:bidi/>
        <w:adjustRightInd w:val="0"/>
        <w:ind w:right="0"/>
        <w:jc w:val="both"/>
        <w:textAlignment w:val="baseline"/>
        <w:rPr>
          <w:rFonts w:cs="David" w:hint="cs"/>
        </w:rPr>
      </w:pPr>
      <w:r w:rsidRPr="00753E0C">
        <w:rPr>
          <w:rFonts w:cs="David" w:hint="cs"/>
          <w:rtl/>
        </w:rPr>
        <w:t>פניית חכ"ל סעדיה מרציאנו בדבר תנאיו כחכ"ל.</w:t>
      </w:r>
    </w:p>
    <w:p w14:paraId="041E990F" w14:textId="77777777" w:rsidR="00753E0C" w:rsidRPr="00753E0C" w:rsidRDefault="00753E0C" w:rsidP="00753E0C">
      <w:pPr>
        <w:numPr>
          <w:ilvl w:val="0"/>
          <w:numId w:val="1"/>
        </w:numPr>
        <w:overflowPunct w:val="0"/>
        <w:autoSpaceDE w:val="0"/>
        <w:autoSpaceDN w:val="0"/>
        <w:bidi/>
        <w:adjustRightInd w:val="0"/>
        <w:ind w:right="0"/>
        <w:jc w:val="both"/>
        <w:textAlignment w:val="baseline"/>
        <w:rPr>
          <w:rFonts w:cs="David" w:hint="cs"/>
          <w:rtl/>
        </w:rPr>
      </w:pPr>
      <w:r w:rsidRPr="00753E0C">
        <w:rPr>
          <w:rFonts w:cs="David" w:hint="cs"/>
          <w:rtl/>
        </w:rPr>
        <w:t xml:space="preserve">בקשת הממשלה להקדמת הדיון בהצעת חוק האזרחות והכניסה לישראל (הוראת שעה) (תיקון מס' 2), התשס"ז-2006, לפני הקריאה הראשונה. </w:t>
      </w:r>
    </w:p>
    <w:p w14:paraId="24E27E43" w14:textId="77777777" w:rsidR="00753E0C" w:rsidRPr="00753E0C" w:rsidRDefault="00753E0C" w:rsidP="00753E0C">
      <w:pPr>
        <w:bidi/>
        <w:rPr>
          <w:rFonts w:cs="David"/>
          <w:rtl/>
        </w:rPr>
      </w:pPr>
    </w:p>
    <w:p w14:paraId="20129174" w14:textId="77777777" w:rsidR="00753E0C" w:rsidRPr="00753E0C" w:rsidRDefault="00753E0C" w:rsidP="00753E0C">
      <w:pPr>
        <w:bidi/>
        <w:rPr>
          <w:rFonts w:cs="David"/>
          <w:b/>
          <w:bCs/>
          <w:u w:val="single"/>
          <w:rtl/>
        </w:rPr>
      </w:pPr>
      <w:r w:rsidRPr="00753E0C">
        <w:rPr>
          <w:rFonts w:cs="David"/>
          <w:b/>
          <w:bCs/>
          <w:u w:val="single"/>
          <w:rtl/>
        </w:rPr>
        <w:t>נכחו</w:t>
      </w:r>
      <w:r w:rsidRPr="00753E0C">
        <w:rPr>
          <w:rFonts w:cs="David"/>
          <w:rtl/>
        </w:rPr>
        <w:t>:</w:t>
      </w:r>
    </w:p>
    <w:p w14:paraId="0362E310" w14:textId="77777777" w:rsidR="00753E0C" w:rsidRPr="00753E0C" w:rsidRDefault="00753E0C" w:rsidP="00753E0C">
      <w:pPr>
        <w:bidi/>
        <w:rPr>
          <w:rFonts w:cs="David"/>
          <w:rtl/>
        </w:rPr>
      </w:pPr>
    </w:p>
    <w:p w14:paraId="03ADA114" w14:textId="77777777" w:rsidR="00753E0C" w:rsidRPr="00753E0C" w:rsidRDefault="00753E0C" w:rsidP="00753E0C">
      <w:pPr>
        <w:tabs>
          <w:tab w:val="left" w:pos="1788"/>
        </w:tabs>
        <w:bidi/>
        <w:rPr>
          <w:rFonts w:cs="David"/>
          <w:rtl/>
        </w:rPr>
      </w:pPr>
      <w:r w:rsidRPr="00753E0C">
        <w:rPr>
          <w:rFonts w:cs="David"/>
          <w:b/>
          <w:bCs/>
          <w:u w:val="single"/>
          <w:rtl/>
        </w:rPr>
        <w:t>חברי הוועדה</w:t>
      </w:r>
      <w:r w:rsidRPr="00753E0C">
        <w:rPr>
          <w:rFonts w:cs="David"/>
          <w:rtl/>
        </w:rPr>
        <w:t>:</w:t>
      </w:r>
    </w:p>
    <w:p w14:paraId="37091B96" w14:textId="77777777" w:rsidR="00753E0C" w:rsidRPr="00753E0C" w:rsidRDefault="00753E0C" w:rsidP="00753E0C">
      <w:pPr>
        <w:bidi/>
        <w:rPr>
          <w:rFonts w:cs="David"/>
          <w:rtl/>
        </w:rPr>
      </w:pPr>
    </w:p>
    <w:p w14:paraId="7374207B" w14:textId="77777777" w:rsidR="00753E0C" w:rsidRPr="00753E0C" w:rsidRDefault="00753E0C" w:rsidP="00753E0C">
      <w:pPr>
        <w:bidi/>
        <w:rPr>
          <w:rFonts w:cs="David" w:hint="cs"/>
          <w:rtl/>
        </w:rPr>
      </w:pPr>
      <w:r w:rsidRPr="00753E0C">
        <w:rPr>
          <w:rFonts w:cs="David" w:hint="cs"/>
          <w:rtl/>
        </w:rPr>
        <w:t>היו"ר רוחמה אברהם</w:t>
      </w:r>
    </w:p>
    <w:p w14:paraId="490F0A77" w14:textId="77777777" w:rsidR="00753E0C" w:rsidRPr="00753E0C" w:rsidRDefault="00753E0C" w:rsidP="00753E0C">
      <w:pPr>
        <w:bidi/>
        <w:rPr>
          <w:rFonts w:cs="David" w:hint="cs"/>
          <w:rtl/>
        </w:rPr>
      </w:pPr>
      <w:r w:rsidRPr="00753E0C">
        <w:rPr>
          <w:rFonts w:cs="David" w:hint="cs"/>
          <w:rtl/>
        </w:rPr>
        <w:t>דוד אזולאי</w:t>
      </w:r>
    </w:p>
    <w:p w14:paraId="611153C4" w14:textId="77777777" w:rsidR="00753E0C" w:rsidRPr="00753E0C" w:rsidRDefault="00753E0C" w:rsidP="00753E0C">
      <w:pPr>
        <w:bidi/>
        <w:rPr>
          <w:rFonts w:cs="David" w:hint="cs"/>
          <w:rtl/>
        </w:rPr>
      </w:pPr>
      <w:r w:rsidRPr="00753E0C">
        <w:rPr>
          <w:rFonts w:cs="David" w:hint="cs"/>
          <w:rtl/>
        </w:rPr>
        <w:t>קולט אביטל</w:t>
      </w:r>
    </w:p>
    <w:p w14:paraId="70C76C8D" w14:textId="77777777" w:rsidR="00753E0C" w:rsidRPr="00753E0C" w:rsidRDefault="00753E0C" w:rsidP="00753E0C">
      <w:pPr>
        <w:bidi/>
        <w:rPr>
          <w:rFonts w:cs="David" w:hint="cs"/>
          <w:rtl/>
        </w:rPr>
      </w:pPr>
      <w:r w:rsidRPr="00753E0C">
        <w:rPr>
          <w:rFonts w:cs="David" w:hint="cs"/>
          <w:rtl/>
        </w:rPr>
        <w:t>מנחם בן-ששון</w:t>
      </w:r>
    </w:p>
    <w:p w14:paraId="2D9C6212" w14:textId="77777777" w:rsidR="00753E0C" w:rsidRPr="00753E0C" w:rsidRDefault="00753E0C" w:rsidP="00753E0C">
      <w:pPr>
        <w:bidi/>
        <w:rPr>
          <w:rFonts w:cs="David" w:hint="cs"/>
          <w:rtl/>
        </w:rPr>
      </w:pPr>
      <w:r w:rsidRPr="00753E0C">
        <w:rPr>
          <w:rFonts w:cs="David" w:hint="cs"/>
          <w:rtl/>
        </w:rPr>
        <w:t>מגלי והבה</w:t>
      </w:r>
    </w:p>
    <w:p w14:paraId="636B2853" w14:textId="77777777" w:rsidR="00753E0C" w:rsidRPr="00753E0C" w:rsidRDefault="00753E0C" w:rsidP="00753E0C">
      <w:pPr>
        <w:bidi/>
        <w:rPr>
          <w:rFonts w:cs="David" w:hint="cs"/>
          <w:rtl/>
        </w:rPr>
      </w:pPr>
      <w:r w:rsidRPr="00753E0C">
        <w:rPr>
          <w:rFonts w:cs="David" w:hint="cs"/>
          <w:rtl/>
        </w:rPr>
        <w:t>אבשלום וילן</w:t>
      </w:r>
    </w:p>
    <w:p w14:paraId="20F6E58D" w14:textId="77777777" w:rsidR="00753E0C" w:rsidRPr="00753E0C" w:rsidRDefault="00753E0C" w:rsidP="00753E0C">
      <w:pPr>
        <w:bidi/>
        <w:rPr>
          <w:rFonts w:cs="David" w:hint="cs"/>
          <w:rtl/>
        </w:rPr>
      </w:pPr>
      <w:r w:rsidRPr="00753E0C">
        <w:rPr>
          <w:rFonts w:cs="David" w:hint="cs"/>
          <w:rtl/>
        </w:rPr>
        <w:t>נסים זאב</w:t>
      </w:r>
    </w:p>
    <w:p w14:paraId="3AD10D31" w14:textId="77777777" w:rsidR="00753E0C" w:rsidRPr="00753E0C" w:rsidRDefault="00753E0C" w:rsidP="00753E0C">
      <w:pPr>
        <w:bidi/>
        <w:rPr>
          <w:rFonts w:cs="David" w:hint="cs"/>
          <w:rtl/>
        </w:rPr>
      </w:pPr>
      <w:r w:rsidRPr="00753E0C">
        <w:rPr>
          <w:rFonts w:cs="David" w:hint="cs"/>
          <w:rtl/>
        </w:rPr>
        <w:t>נאדיה חילו</w:t>
      </w:r>
    </w:p>
    <w:p w14:paraId="00F3E8C5" w14:textId="77777777" w:rsidR="00753E0C" w:rsidRPr="00753E0C" w:rsidRDefault="00753E0C" w:rsidP="00753E0C">
      <w:pPr>
        <w:bidi/>
        <w:rPr>
          <w:rFonts w:cs="David" w:hint="cs"/>
          <w:rtl/>
        </w:rPr>
      </w:pPr>
      <w:r w:rsidRPr="00753E0C">
        <w:rPr>
          <w:rFonts w:cs="David" w:hint="cs"/>
          <w:rtl/>
        </w:rPr>
        <w:t>שי חרמש</w:t>
      </w:r>
    </w:p>
    <w:p w14:paraId="28358A7C" w14:textId="77777777" w:rsidR="00753E0C" w:rsidRPr="00753E0C" w:rsidRDefault="00753E0C" w:rsidP="00753E0C">
      <w:pPr>
        <w:bidi/>
        <w:rPr>
          <w:rFonts w:cs="David" w:hint="cs"/>
          <w:rtl/>
        </w:rPr>
      </w:pPr>
      <w:r w:rsidRPr="00753E0C">
        <w:rPr>
          <w:rFonts w:cs="David" w:hint="cs"/>
          <w:rtl/>
        </w:rPr>
        <w:t>אחמד טיבי</w:t>
      </w:r>
    </w:p>
    <w:p w14:paraId="290E8460" w14:textId="77777777" w:rsidR="00753E0C" w:rsidRPr="00753E0C" w:rsidRDefault="00753E0C" w:rsidP="00753E0C">
      <w:pPr>
        <w:bidi/>
        <w:rPr>
          <w:rFonts w:cs="David" w:hint="cs"/>
          <w:rtl/>
        </w:rPr>
      </w:pPr>
      <w:r w:rsidRPr="00753E0C">
        <w:rPr>
          <w:rFonts w:cs="David" w:hint="cs"/>
          <w:rtl/>
        </w:rPr>
        <w:t>אביגדור יצחקי</w:t>
      </w:r>
    </w:p>
    <w:p w14:paraId="2CF9273D" w14:textId="77777777" w:rsidR="00753E0C" w:rsidRPr="00753E0C" w:rsidRDefault="00753E0C" w:rsidP="00753E0C">
      <w:pPr>
        <w:bidi/>
        <w:rPr>
          <w:rFonts w:cs="David" w:hint="cs"/>
          <w:rtl/>
        </w:rPr>
      </w:pPr>
      <w:r w:rsidRPr="00753E0C">
        <w:rPr>
          <w:rFonts w:cs="David" w:hint="cs"/>
          <w:rtl/>
        </w:rPr>
        <w:t>יעקב מרגי</w:t>
      </w:r>
    </w:p>
    <w:p w14:paraId="6D630E82" w14:textId="77777777" w:rsidR="00753E0C" w:rsidRPr="00753E0C" w:rsidRDefault="00753E0C" w:rsidP="00753E0C">
      <w:pPr>
        <w:bidi/>
        <w:rPr>
          <w:rFonts w:cs="David" w:hint="cs"/>
          <w:rtl/>
        </w:rPr>
      </w:pPr>
      <w:r w:rsidRPr="00753E0C">
        <w:rPr>
          <w:rFonts w:cs="David" w:hint="cs"/>
          <w:rtl/>
        </w:rPr>
        <w:t>גדעון סער</w:t>
      </w:r>
    </w:p>
    <w:p w14:paraId="0C309464" w14:textId="77777777" w:rsidR="00753E0C" w:rsidRPr="00753E0C" w:rsidRDefault="00753E0C" w:rsidP="00753E0C">
      <w:pPr>
        <w:bidi/>
        <w:rPr>
          <w:rFonts w:cs="David" w:hint="cs"/>
          <w:rtl/>
        </w:rPr>
      </w:pPr>
      <w:r w:rsidRPr="00753E0C">
        <w:rPr>
          <w:rFonts w:cs="David" w:hint="cs"/>
          <w:rtl/>
        </w:rPr>
        <w:t>מאיר פרוש</w:t>
      </w:r>
    </w:p>
    <w:p w14:paraId="3EB985A3" w14:textId="77777777" w:rsidR="00753E0C" w:rsidRPr="00753E0C" w:rsidRDefault="00753E0C" w:rsidP="00753E0C">
      <w:pPr>
        <w:bidi/>
        <w:rPr>
          <w:rFonts w:cs="David" w:hint="cs"/>
          <w:rtl/>
        </w:rPr>
      </w:pPr>
      <w:r w:rsidRPr="00753E0C">
        <w:rPr>
          <w:rFonts w:cs="David" w:hint="cs"/>
          <w:rtl/>
        </w:rPr>
        <w:t>משה שרוני</w:t>
      </w:r>
    </w:p>
    <w:p w14:paraId="6E4898BA" w14:textId="77777777" w:rsidR="00753E0C" w:rsidRPr="00753E0C" w:rsidRDefault="00753E0C" w:rsidP="00753E0C">
      <w:pPr>
        <w:bidi/>
        <w:rPr>
          <w:rFonts w:cs="David" w:hint="cs"/>
          <w:rtl/>
        </w:rPr>
      </w:pPr>
      <w:r w:rsidRPr="00753E0C">
        <w:rPr>
          <w:rFonts w:cs="David" w:hint="cs"/>
          <w:rtl/>
        </w:rPr>
        <w:t>ראובן ריבלין</w:t>
      </w:r>
    </w:p>
    <w:p w14:paraId="72180197" w14:textId="77777777" w:rsidR="00753E0C" w:rsidRPr="00753E0C" w:rsidRDefault="00753E0C" w:rsidP="00753E0C">
      <w:pPr>
        <w:bidi/>
        <w:rPr>
          <w:rFonts w:cs="David" w:hint="cs"/>
          <w:rtl/>
        </w:rPr>
      </w:pPr>
      <w:r w:rsidRPr="00753E0C">
        <w:rPr>
          <w:rFonts w:cs="David" w:hint="cs"/>
          <w:rtl/>
        </w:rPr>
        <w:t>רונית תירוש</w:t>
      </w:r>
    </w:p>
    <w:p w14:paraId="1E01FEF6" w14:textId="77777777" w:rsidR="00753E0C" w:rsidRPr="00753E0C" w:rsidRDefault="00753E0C" w:rsidP="00753E0C">
      <w:pPr>
        <w:bidi/>
        <w:rPr>
          <w:rFonts w:cs="David" w:hint="cs"/>
          <w:rtl/>
        </w:rPr>
      </w:pPr>
    </w:p>
    <w:p w14:paraId="4D9ED5A5" w14:textId="77777777" w:rsidR="00753E0C" w:rsidRPr="00753E0C" w:rsidRDefault="00753E0C" w:rsidP="00753E0C">
      <w:pPr>
        <w:bidi/>
        <w:rPr>
          <w:rFonts w:cs="David" w:hint="cs"/>
          <w:rtl/>
        </w:rPr>
      </w:pPr>
    </w:p>
    <w:p w14:paraId="6176F035" w14:textId="77777777" w:rsidR="00753E0C" w:rsidRPr="00753E0C" w:rsidRDefault="00753E0C" w:rsidP="00753E0C">
      <w:pPr>
        <w:tabs>
          <w:tab w:val="left" w:pos="1788"/>
          <w:tab w:val="left" w:pos="3631"/>
        </w:tabs>
        <w:bidi/>
        <w:rPr>
          <w:rFonts w:cs="David" w:hint="cs"/>
          <w:rtl/>
        </w:rPr>
      </w:pPr>
      <w:r w:rsidRPr="00753E0C">
        <w:rPr>
          <w:rFonts w:cs="David"/>
          <w:b/>
          <w:bCs/>
          <w:u w:val="single"/>
          <w:rtl/>
        </w:rPr>
        <w:t>מוזמנים</w:t>
      </w:r>
      <w:r w:rsidRPr="00753E0C">
        <w:rPr>
          <w:rFonts w:cs="David"/>
          <w:rtl/>
        </w:rPr>
        <w:t>:</w:t>
      </w:r>
    </w:p>
    <w:p w14:paraId="2AEA1638" w14:textId="77777777" w:rsidR="00753E0C" w:rsidRPr="00753E0C" w:rsidRDefault="00753E0C" w:rsidP="00753E0C">
      <w:pPr>
        <w:bidi/>
        <w:rPr>
          <w:rFonts w:cs="David" w:hint="cs"/>
          <w:rtl/>
        </w:rPr>
      </w:pPr>
    </w:p>
    <w:p w14:paraId="71632A92" w14:textId="77777777" w:rsidR="00753E0C" w:rsidRPr="00753E0C" w:rsidRDefault="00753E0C" w:rsidP="00753E0C">
      <w:pPr>
        <w:bidi/>
        <w:rPr>
          <w:rFonts w:cs="David" w:hint="cs"/>
          <w:rtl/>
        </w:rPr>
      </w:pPr>
      <w:r w:rsidRPr="00753E0C">
        <w:rPr>
          <w:rFonts w:cs="David" w:hint="cs"/>
          <w:rtl/>
        </w:rPr>
        <w:t xml:space="preserve">אריה האן </w:t>
      </w:r>
      <w:r w:rsidRPr="00753E0C">
        <w:rPr>
          <w:rFonts w:cs="David"/>
          <w:rtl/>
        </w:rPr>
        <w:t>–</w:t>
      </w:r>
      <w:r w:rsidRPr="00753E0C">
        <w:rPr>
          <w:rFonts w:cs="David" w:hint="cs"/>
          <w:rtl/>
        </w:rPr>
        <w:t xml:space="preserve"> מזכיר הכנסת</w:t>
      </w:r>
    </w:p>
    <w:p w14:paraId="04652724" w14:textId="77777777" w:rsidR="00753E0C" w:rsidRPr="00753E0C" w:rsidRDefault="00753E0C" w:rsidP="00753E0C">
      <w:pPr>
        <w:bidi/>
        <w:rPr>
          <w:rFonts w:cs="David" w:hint="cs"/>
          <w:rtl/>
        </w:rPr>
      </w:pPr>
      <w:r w:rsidRPr="00753E0C">
        <w:rPr>
          <w:rFonts w:cs="David" w:hint="cs"/>
          <w:rtl/>
        </w:rPr>
        <w:t xml:space="preserve">נאזם באדר </w:t>
      </w:r>
      <w:r w:rsidRPr="00753E0C">
        <w:rPr>
          <w:rFonts w:cs="David"/>
          <w:rtl/>
        </w:rPr>
        <w:t>–</w:t>
      </w:r>
      <w:r w:rsidRPr="00753E0C">
        <w:rPr>
          <w:rFonts w:cs="David" w:hint="cs"/>
          <w:rtl/>
        </w:rPr>
        <w:t xml:space="preserve"> סגן מזכיר הכנסת</w:t>
      </w:r>
    </w:p>
    <w:p w14:paraId="379B4C8C" w14:textId="77777777" w:rsidR="00753E0C" w:rsidRPr="00753E0C" w:rsidRDefault="00753E0C" w:rsidP="00753E0C">
      <w:pPr>
        <w:bidi/>
        <w:rPr>
          <w:rFonts w:cs="David" w:hint="cs"/>
          <w:rtl/>
        </w:rPr>
      </w:pPr>
      <w:r w:rsidRPr="00753E0C">
        <w:rPr>
          <w:rFonts w:cs="David" w:hint="cs"/>
          <w:rtl/>
        </w:rPr>
        <w:t xml:space="preserve">גאולה רזיאל </w:t>
      </w:r>
      <w:r w:rsidRPr="00753E0C">
        <w:rPr>
          <w:rFonts w:cs="David"/>
          <w:rtl/>
        </w:rPr>
        <w:t>–</w:t>
      </w:r>
      <w:r w:rsidRPr="00753E0C">
        <w:rPr>
          <w:rFonts w:cs="David" w:hint="cs"/>
          <w:rtl/>
        </w:rPr>
        <w:t xml:space="preserve"> מנהלת לשכת מזכיר הכנסת</w:t>
      </w:r>
    </w:p>
    <w:p w14:paraId="5BD460BD" w14:textId="77777777" w:rsidR="00753E0C" w:rsidRPr="00753E0C" w:rsidRDefault="00753E0C" w:rsidP="00753E0C">
      <w:pPr>
        <w:bidi/>
        <w:rPr>
          <w:rFonts w:cs="David" w:hint="cs"/>
          <w:rtl/>
        </w:rPr>
      </w:pPr>
      <w:r w:rsidRPr="00753E0C">
        <w:rPr>
          <w:rFonts w:cs="David" w:hint="cs"/>
          <w:rtl/>
        </w:rPr>
        <w:t xml:space="preserve">עו"ד  נעמה פלאי </w:t>
      </w:r>
      <w:r w:rsidRPr="00753E0C">
        <w:rPr>
          <w:rFonts w:cs="David"/>
          <w:rtl/>
        </w:rPr>
        <w:t>–</w:t>
      </w:r>
      <w:r w:rsidRPr="00753E0C">
        <w:rPr>
          <w:rFonts w:cs="David" w:hint="cs"/>
          <w:rtl/>
        </w:rPr>
        <w:t xml:space="preserve"> יועצת משפטית, משרד הפנים</w:t>
      </w:r>
    </w:p>
    <w:p w14:paraId="7D90103E" w14:textId="77777777" w:rsidR="00753E0C" w:rsidRPr="00753E0C" w:rsidRDefault="00753E0C" w:rsidP="00753E0C">
      <w:pPr>
        <w:bidi/>
        <w:rPr>
          <w:rFonts w:cs="David" w:hint="cs"/>
          <w:rtl/>
        </w:rPr>
      </w:pPr>
      <w:r w:rsidRPr="00753E0C">
        <w:rPr>
          <w:rFonts w:cs="David" w:hint="cs"/>
          <w:rtl/>
        </w:rPr>
        <w:t xml:space="preserve">עו"ד דלית דרור </w:t>
      </w:r>
      <w:r w:rsidRPr="00753E0C">
        <w:rPr>
          <w:rFonts w:cs="David"/>
          <w:rtl/>
        </w:rPr>
        <w:t>–</w:t>
      </w:r>
      <w:r w:rsidRPr="00753E0C">
        <w:rPr>
          <w:rFonts w:cs="David" w:hint="cs"/>
          <w:rtl/>
        </w:rPr>
        <w:t xml:space="preserve"> משרד המשפטים</w:t>
      </w:r>
    </w:p>
    <w:p w14:paraId="1ACC15B5" w14:textId="77777777" w:rsidR="00753E0C" w:rsidRPr="00753E0C" w:rsidRDefault="00753E0C" w:rsidP="00753E0C">
      <w:pPr>
        <w:bidi/>
        <w:rPr>
          <w:rFonts w:cs="David"/>
          <w:rtl/>
        </w:rPr>
      </w:pPr>
    </w:p>
    <w:p w14:paraId="22698BE9" w14:textId="77777777" w:rsidR="00753E0C" w:rsidRPr="00753E0C" w:rsidRDefault="00753E0C" w:rsidP="00753E0C">
      <w:pPr>
        <w:tabs>
          <w:tab w:val="left" w:pos="1930"/>
        </w:tabs>
        <w:bidi/>
        <w:rPr>
          <w:rFonts w:cs="David" w:hint="cs"/>
          <w:rtl/>
        </w:rPr>
      </w:pPr>
      <w:r w:rsidRPr="00753E0C">
        <w:rPr>
          <w:rFonts w:cs="David"/>
          <w:b/>
          <w:bCs/>
          <w:u w:val="single"/>
          <w:rtl/>
        </w:rPr>
        <w:t>יוע</w:t>
      </w:r>
      <w:r w:rsidRPr="00753E0C">
        <w:rPr>
          <w:rFonts w:cs="David" w:hint="cs"/>
          <w:b/>
          <w:bCs/>
          <w:u w:val="single"/>
          <w:rtl/>
        </w:rPr>
        <w:t>צת</w:t>
      </w:r>
      <w:r w:rsidRPr="00753E0C">
        <w:rPr>
          <w:rFonts w:cs="David"/>
          <w:b/>
          <w:bCs/>
          <w:u w:val="single"/>
          <w:rtl/>
        </w:rPr>
        <w:t xml:space="preserve"> משפטי</w:t>
      </w:r>
      <w:r w:rsidRPr="00753E0C">
        <w:rPr>
          <w:rFonts w:cs="David" w:hint="cs"/>
          <w:b/>
          <w:bCs/>
          <w:u w:val="single"/>
          <w:rtl/>
        </w:rPr>
        <w:t>ת</w:t>
      </w:r>
      <w:r w:rsidRPr="00753E0C">
        <w:rPr>
          <w:rFonts w:cs="David"/>
          <w:rtl/>
        </w:rPr>
        <w:t>:</w:t>
      </w:r>
      <w:r w:rsidRPr="00753E0C">
        <w:rPr>
          <w:rFonts w:cs="David" w:hint="cs"/>
          <w:rtl/>
        </w:rPr>
        <w:tab/>
        <w:t xml:space="preserve">     ארבל אסטרחן</w:t>
      </w:r>
    </w:p>
    <w:p w14:paraId="4629243D" w14:textId="77777777" w:rsidR="00753E0C" w:rsidRPr="00753E0C" w:rsidRDefault="00753E0C" w:rsidP="00753E0C">
      <w:pPr>
        <w:bidi/>
        <w:rPr>
          <w:rFonts w:cs="David"/>
          <w:rtl/>
        </w:rPr>
      </w:pPr>
    </w:p>
    <w:p w14:paraId="336013A6" w14:textId="77777777" w:rsidR="00753E0C" w:rsidRPr="00753E0C" w:rsidRDefault="00753E0C" w:rsidP="00753E0C">
      <w:pPr>
        <w:tabs>
          <w:tab w:val="left" w:pos="1930"/>
        </w:tabs>
        <w:bidi/>
        <w:rPr>
          <w:rFonts w:cs="David" w:hint="cs"/>
          <w:b/>
          <w:bCs/>
          <w:rtl/>
        </w:rPr>
      </w:pPr>
      <w:r w:rsidRPr="00753E0C">
        <w:rPr>
          <w:rFonts w:cs="David"/>
          <w:b/>
          <w:bCs/>
          <w:u w:val="single"/>
          <w:rtl/>
        </w:rPr>
        <w:t>מנהלת הוועדה</w:t>
      </w:r>
      <w:r w:rsidRPr="00753E0C">
        <w:rPr>
          <w:rFonts w:cs="David" w:hint="cs"/>
          <w:rtl/>
        </w:rPr>
        <w:t>:               אתי בן-יוסף</w:t>
      </w:r>
    </w:p>
    <w:p w14:paraId="07DE98D5" w14:textId="77777777" w:rsidR="00753E0C" w:rsidRPr="00753E0C" w:rsidRDefault="00753E0C" w:rsidP="00753E0C">
      <w:pPr>
        <w:bidi/>
        <w:rPr>
          <w:rFonts w:cs="David"/>
          <w:rtl/>
        </w:rPr>
      </w:pPr>
    </w:p>
    <w:p w14:paraId="0199C879" w14:textId="77777777" w:rsidR="00753E0C" w:rsidRPr="00753E0C" w:rsidRDefault="00753E0C" w:rsidP="00753E0C">
      <w:pPr>
        <w:tabs>
          <w:tab w:val="left" w:pos="1930"/>
        </w:tabs>
        <w:bidi/>
        <w:rPr>
          <w:rFonts w:cs="David" w:hint="cs"/>
          <w:rtl/>
        </w:rPr>
      </w:pPr>
      <w:r w:rsidRPr="00753E0C">
        <w:rPr>
          <w:rFonts w:cs="David" w:hint="cs"/>
          <w:b/>
          <w:bCs/>
          <w:u w:val="single"/>
          <w:rtl/>
        </w:rPr>
        <w:t>רשמת פרלמנטרית</w:t>
      </w:r>
      <w:r w:rsidRPr="00753E0C">
        <w:rPr>
          <w:rFonts w:cs="David"/>
          <w:rtl/>
        </w:rPr>
        <w:t>:</w:t>
      </w:r>
      <w:r w:rsidRPr="00753E0C">
        <w:rPr>
          <w:rFonts w:cs="David" w:hint="cs"/>
          <w:rtl/>
        </w:rPr>
        <w:tab/>
        <w:t xml:space="preserve">     שלומית כהן</w:t>
      </w:r>
    </w:p>
    <w:p w14:paraId="03AC7A11" w14:textId="77777777" w:rsidR="00753E0C" w:rsidRPr="00753E0C" w:rsidRDefault="00753E0C" w:rsidP="00753E0C">
      <w:pPr>
        <w:bidi/>
        <w:rPr>
          <w:rFonts w:cs="David" w:hint="cs"/>
          <w:u w:val="single"/>
          <w:rtl/>
        </w:rPr>
      </w:pPr>
      <w:r w:rsidRPr="00753E0C">
        <w:rPr>
          <w:rFonts w:cs="David"/>
          <w:rtl/>
        </w:rPr>
        <w:br w:type="page"/>
      </w:r>
    </w:p>
    <w:p w14:paraId="0AD382D2" w14:textId="77777777" w:rsidR="00753E0C" w:rsidRPr="00753E0C" w:rsidRDefault="00753E0C" w:rsidP="00753E0C">
      <w:pPr>
        <w:bidi/>
        <w:jc w:val="center"/>
        <w:rPr>
          <w:rFonts w:cs="David" w:hint="cs"/>
          <w:b/>
          <w:bCs/>
          <w:u w:val="single"/>
          <w:rtl/>
        </w:rPr>
      </w:pPr>
      <w:r w:rsidRPr="00753E0C">
        <w:rPr>
          <w:rFonts w:cs="David" w:hint="cs"/>
          <w:b/>
          <w:bCs/>
          <w:u w:val="single"/>
          <w:rtl/>
        </w:rPr>
        <w:t>1. הקמת ועדת חקירה פרלמנטרית לנושא האזנות סתר</w:t>
      </w:r>
    </w:p>
    <w:p w14:paraId="6F4E6A71" w14:textId="77777777" w:rsidR="00753E0C" w:rsidRPr="00753E0C" w:rsidRDefault="00753E0C" w:rsidP="00753E0C">
      <w:pPr>
        <w:bidi/>
        <w:rPr>
          <w:rFonts w:cs="David" w:hint="cs"/>
          <w:u w:val="single"/>
          <w:rtl/>
        </w:rPr>
      </w:pPr>
    </w:p>
    <w:p w14:paraId="2E565BCE" w14:textId="77777777" w:rsidR="00753E0C" w:rsidRPr="00753E0C" w:rsidRDefault="00753E0C" w:rsidP="00753E0C">
      <w:pPr>
        <w:bidi/>
        <w:rPr>
          <w:rFonts w:cs="David" w:hint="cs"/>
          <w:rtl/>
        </w:rPr>
      </w:pPr>
      <w:r w:rsidRPr="00753E0C">
        <w:rPr>
          <w:rFonts w:cs="David" w:hint="cs"/>
          <w:u w:val="single"/>
          <w:rtl/>
        </w:rPr>
        <w:t>היו"ר רוחמה אברהם:</w:t>
      </w:r>
    </w:p>
    <w:p w14:paraId="420CC953" w14:textId="77777777" w:rsidR="00753E0C" w:rsidRPr="00753E0C" w:rsidRDefault="00753E0C" w:rsidP="00753E0C">
      <w:pPr>
        <w:bidi/>
        <w:rPr>
          <w:rFonts w:cs="David" w:hint="cs"/>
          <w:rtl/>
        </w:rPr>
      </w:pPr>
    </w:p>
    <w:p w14:paraId="7F9446AC" w14:textId="77777777" w:rsidR="00753E0C" w:rsidRPr="00753E0C" w:rsidRDefault="00753E0C" w:rsidP="00753E0C">
      <w:pPr>
        <w:bidi/>
        <w:rPr>
          <w:rFonts w:cs="David" w:hint="cs"/>
          <w:rtl/>
        </w:rPr>
      </w:pPr>
      <w:r w:rsidRPr="00753E0C">
        <w:rPr>
          <w:rFonts w:cs="David" w:hint="cs"/>
          <w:rtl/>
        </w:rPr>
        <w:tab/>
        <w:t>אני פותחת את ישיבת הוועדה. חבר הכנסת טיבי, אני רוצה לברך אותי בשמי ובשם כל ועדת הכנסת לרגל יום הולדתך. שיהיו לך שנים טובות ומאושרות ושכולנו נעבוד יחד, כמו שאנחנו עובדים עכשיו.</w:t>
      </w:r>
    </w:p>
    <w:p w14:paraId="7668264C" w14:textId="77777777" w:rsidR="00753E0C" w:rsidRPr="00753E0C" w:rsidRDefault="00753E0C" w:rsidP="00753E0C">
      <w:pPr>
        <w:bidi/>
        <w:rPr>
          <w:rFonts w:cs="David" w:hint="cs"/>
          <w:rtl/>
        </w:rPr>
      </w:pPr>
    </w:p>
    <w:p w14:paraId="14922E85" w14:textId="77777777" w:rsidR="00753E0C" w:rsidRPr="00753E0C" w:rsidRDefault="00753E0C" w:rsidP="00753E0C">
      <w:pPr>
        <w:pStyle w:val="BodyText"/>
        <w:rPr>
          <w:rFonts w:hint="cs"/>
          <w:rtl/>
        </w:rPr>
      </w:pPr>
      <w:r w:rsidRPr="00753E0C">
        <w:rPr>
          <w:rFonts w:hint="cs"/>
          <w:rtl/>
        </w:rPr>
        <w:tab/>
        <w:t xml:space="preserve">הנושא שעל סדר-היום הוא הקמת ועדת חקירה פרלמנטרית לעניין האזנות הסתר. ב-22 בנובמבר, א' בכסלו, החליטה הכנסת להעביר לוועדת הכנסת את הצעתו של חבר הכנסת בן-ששון להקים ועדת חקירה פרלמנטרית בעניין האזנות סתר. סעיף 22 לחוק יסוד: הכנסת קובע, שהכנסת רשאית להקים ועדת חקירה פרלמנטרית באחת משתי דרכים: א. הסמכת אחת הוועדות הקבועות; ב. בחירת הרכב חברים במספר שלא יעלה על תשעה ושיכלול נציגים מהקואליציה ומהאופוזיציה. בהתאם לסעיף 97(ג) לתקנון הכנסת, על ועדת הכנסת להכין בתוך 30 ימים לאחר החלטת הכנסת הצעה להקים ועדת חקירה. בנוסף, היא גם רשאית להסיר את ההצעה מסדר-היום. ההצעה להקים ועדת חקירה צריכה לפרט את סמכויותיה ותפקידיה של הוועדה. ועדת הכנסת יכולה גם להציע כי ישיבות ועדת החקירה יהיו חסויות. על ועדת הכנסת להביא לכנסת את הצעתה לאישור. בהתאם לתקנון, להצעה ניתן לצרף הסתייגויות של חברי ועדת הכנסת ושל נציגי הממשלה. מונחת בפניכם הצעתו של חבר הכנסת בן-ששון, ובהתאם להצעה ועדת החוקה, חוק ומשפט תוסמך לשמש כוועדת החקירה. אלה הן סמכויות הוועדה, ויציג אותן ביתר פירוט  חבר הכנסת בן-ששון. אבל מכיוון שאת הנוסח הזה נצטרך להעביר למליאה, נצטרך להצביע עליו לאחר מכן. </w:t>
      </w:r>
    </w:p>
    <w:p w14:paraId="470F5000" w14:textId="77777777" w:rsidR="00753E0C" w:rsidRPr="00753E0C" w:rsidRDefault="00753E0C" w:rsidP="00753E0C">
      <w:pPr>
        <w:tabs>
          <w:tab w:val="left" w:pos="654"/>
        </w:tabs>
        <w:bidi/>
        <w:rPr>
          <w:rFonts w:cs="David" w:hint="cs"/>
          <w:rtl/>
        </w:rPr>
      </w:pPr>
    </w:p>
    <w:p w14:paraId="317CE5DE" w14:textId="77777777" w:rsidR="00753E0C" w:rsidRPr="00753E0C" w:rsidRDefault="00753E0C" w:rsidP="00753E0C">
      <w:pPr>
        <w:tabs>
          <w:tab w:val="left" w:pos="654"/>
        </w:tabs>
        <w:bidi/>
        <w:rPr>
          <w:rFonts w:cs="David" w:hint="cs"/>
          <w:rtl/>
        </w:rPr>
      </w:pPr>
      <w:r w:rsidRPr="00753E0C">
        <w:rPr>
          <w:rFonts w:cs="David" w:hint="cs"/>
          <w:rtl/>
        </w:rPr>
        <w:tab/>
        <w:t xml:space="preserve">תפקידים וסמכויות הוועדה: א. לחקור את סוגיית האזנות הסתר על כל היבטיה, את התשתית החוקית והאיזונים שנקבעו בחוק ובחקיקת המשנה בין הזכות לפרטיות לבין אינטרסים ציבוריים אחרים, את החלת החוק בידי רשות החקירה ואכיפת החוק בידי בתי המשפט, לרבות תפיסת ההפעלה, המקצועיות, בעלי התפקידים, מנגנוני הבקרה, התפוקות והתוצאות של מערך האזנות הסתר. ב. סמכויות הוועדה לעניין זימון וקבלת מידע ולעניין ניהול ישיבותיה, לרבות הקמת ועדות משנה וחיסוי ישיבות, יהיו כסמכויות הנתונות לוועדה קבועה של הכנסת. </w:t>
      </w:r>
    </w:p>
    <w:p w14:paraId="1F8B55A2" w14:textId="77777777" w:rsidR="00753E0C" w:rsidRPr="00753E0C" w:rsidRDefault="00753E0C" w:rsidP="00753E0C">
      <w:pPr>
        <w:tabs>
          <w:tab w:val="left" w:pos="654"/>
        </w:tabs>
        <w:bidi/>
        <w:rPr>
          <w:rFonts w:cs="David" w:hint="cs"/>
          <w:rtl/>
        </w:rPr>
      </w:pPr>
    </w:p>
    <w:p w14:paraId="3F60F57A" w14:textId="77777777" w:rsidR="00753E0C" w:rsidRPr="00753E0C" w:rsidRDefault="00753E0C" w:rsidP="00753E0C">
      <w:pPr>
        <w:tabs>
          <w:tab w:val="left" w:pos="654"/>
        </w:tabs>
        <w:bidi/>
        <w:rPr>
          <w:rFonts w:cs="David" w:hint="cs"/>
          <w:rtl/>
        </w:rPr>
      </w:pPr>
      <w:r w:rsidRPr="00753E0C">
        <w:rPr>
          <w:rFonts w:cs="David" w:hint="cs"/>
          <w:rtl/>
        </w:rPr>
        <w:tab/>
        <w:t xml:space="preserve">חבר הכנסת בן-ששון, הנחת לפנינו הצעה מאוד חשובה, משום שראית לנכון לא להקים מנגנון נוסף בידי הכנסת, ואני לא מדברת על כל ההוצאות התקציביות שלו ועל הזמן שהוא ידרוש. בחרת להקים את ועדת החקירה במסגרת סמכויות הוועדה שלך, ועדת החוקה. אני חושבת שזה מבנה נכון, מה גם שבעבר הוקמה ועדת חקירה כזאת במסגרת ועדת החוץ והביטחון לנושא חקירת אירועי עמונה. אני חושבת שזה הרכב נכון וטוב. אני אפתח את זה לדיון לחברי הכנסת, שיאמרו את דעתם בעניין הזה, לאחר שתציג את ההצעה שמונחת בפנינו. בבקשה. </w:t>
      </w:r>
    </w:p>
    <w:p w14:paraId="05B62A0E" w14:textId="77777777" w:rsidR="00753E0C" w:rsidRPr="00753E0C" w:rsidRDefault="00753E0C" w:rsidP="00753E0C">
      <w:pPr>
        <w:tabs>
          <w:tab w:val="left" w:pos="654"/>
        </w:tabs>
        <w:bidi/>
        <w:rPr>
          <w:rFonts w:cs="David" w:hint="cs"/>
          <w:rtl/>
        </w:rPr>
      </w:pPr>
    </w:p>
    <w:p w14:paraId="387821AB" w14:textId="77777777" w:rsidR="00753E0C" w:rsidRPr="00753E0C" w:rsidRDefault="00753E0C" w:rsidP="00753E0C">
      <w:pPr>
        <w:pStyle w:val="Heading5"/>
        <w:jc w:val="left"/>
        <w:rPr>
          <w:rFonts w:hint="cs"/>
          <w:rtl/>
        </w:rPr>
      </w:pPr>
      <w:r w:rsidRPr="00753E0C">
        <w:rPr>
          <w:rFonts w:hint="cs"/>
          <w:u w:val="single"/>
          <w:rtl/>
        </w:rPr>
        <w:t>מנחם בן-ששון:</w:t>
      </w:r>
    </w:p>
    <w:p w14:paraId="73B07B01" w14:textId="77777777" w:rsidR="00753E0C" w:rsidRPr="00753E0C" w:rsidRDefault="00753E0C" w:rsidP="00753E0C">
      <w:pPr>
        <w:pStyle w:val="Heading5"/>
        <w:jc w:val="left"/>
        <w:rPr>
          <w:rFonts w:hint="cs"/>
          <w:rtl/>
        </w:rPr>
      </w:pPr>
    </w:p>
    <w:p w14:paraId="546BC60E" w14:textId="77777777" w:rsidR="00753E0C" w:rsidRPr="00753E0C" w:rsidRDefault="00753E0C" w:rsidP="00753E0C">
      <w:pPr>
        <w:tabs>
          <w:tab w:val="left" w:pos="654"/>
        </w:tabs>
        <w:bidi/>
        <w:rPr>
          <w:rFonts w:cs="David" w:hint="cs"/>
          <w:rtl/>
        </w:rPr>
      </w:pPr>
      <w:r w:rsidRPr="00753E0C">
        <w:rPr>
          <w:rFonts w:cs="David" w:hint="cs"/>
          <w:rtl/>
        </w:rPr>
        <w:tab/>
        <w:t xml:space="preserve"> חברי הכנסת, אני יודע כמה דחוס סדר-היום של ועדת הכנסת, וכתבתי מסמך בן שלושה עמודים שרשמתי בו מה ראיתי לנכון לשנות במעט ממה שאמרתי בפני הבית. אני חושב שהציפייה של הבית לוועדת חקירה נובעת מכשלים שהבית מקבל עליהם דיווח מפורט מאוד ממבקר המדינה, ולצערנו עכשיו ממש, בחקירתה של אישיות בכירה, הסתבר שחלק מהכשלים חוזרים על עצמם בצורה סימטרית. כאילו אנשים קראו את דוח המבקר וחזרו על השגיאות. לכן אני מרגיש שמיותר לחזור על הפרטים, אני מרגיש שמיותר לחזור על דבריו של היועץ המשפטי לממשלה, שציין שהיו כשלים, אני מרגיש שמיותר לחזור על דבריה של מי שעומדת בראש הרכב בית-משפט בעניינו של אישיות בכירה. אני לא רוצה שזה יהיה בהקשר של סוביודיצה, אלא אני רוצה לחקור את הדברים לגופם, כי במעט שראיתי ראיתי שעדיין אנחנו נמצאים גם בכשלים אדמיניסטרטיביים, ולצדם גם כשלים שמעבר לאדמיניסטרטיביים. תחושת היד הקלה, האוזן הכרויה מעבר לכך, החפירה במקומות שלא צריך לחפור בהם, מחייבת לדעתי דיון ממוקד, והדיון הממוקד במקרה הזה יזכה גם למהירות יתר והציבור יידע שהאנשים שממונים על ידו לפקח על רשויות החוק, במקרה הזה, שאינן עומדות מעל לחוק </w:t>
      </w:r>
      <w:r w:rsidRPr="00753E0C">
        <w:rPr>
          <w:rFonts w:cs="David"/>
          <w:rtl/>
        </w:rPr>
        <w:t>–</w:t>
      </w:r>
      <w:r w:rsidRPr="00753E0C">
        <w:rPr>
          <w:rFonts w:cs="David" w:hint="cs"/>
          <w:rtl/>
        </w:rPr>
        <w:t xml:space="preserve"> הציבור יידע שהאנשים האלה גם הם נמצאים בביקורת, והביקורת תיעשה בצורה שוועדת החוקה עושה את עבודה, בנאמנות, באחריות, ונביא לבית תוצאות שאני מקווה שיהיו לתפארת מדינת ישראל. </w:t>
      </w:r>
    </w:p>
    <w:p w14:paraId="4599E81E" w14:textId="77777777" w:rsidR="00753E0C" w:rsidRPr="00753E0C" w:rsidRDefault="00753E0C" w:rsidP="00753E0C">
      <w:pPr>
        <w:tabs>
          <w:tab w:val="left" w:pos="654"/>
        </w:tabs>
        <w:bidi/>
        <w:rPr>
          <w:rFonts w:cs="David" w:hint="cs"/>
          <w:rtl/>
        </w:rPr>
      </w:pPr>
    </w:p>
    <w:p w14:paraId="3C6AA95B" w14:textId="77777777" w:rsidR="00753E0C" w:rsidRPr="00753E0C" w:rsidRDefault="00753E0C" w:rsidP="00753E0C">
      <w:pPr>
        <w:bidi/>
        <w:rPr>
          <w:rFonts w:cs="David" w:hint="cs"/>
          <w:rtl/>
        </w:rPr>
      </w:pPr>
      <w:r w:rsidRPr="00753E0C">
        <w:rPr>
          <w:rFonts w:cs="David"/>
          <w:u w:val="single"/>
          <w:rtl/>
        </w:rPr>
        <w:br w:type="page"/>
      </w:r>
      <w:r w:rsidRPr="00753E0C">
        <w:rPr>
          <w:rFonts w:cs="David" w:hint="cs"/>
          <w:u w:val="single"/>
          <w:rtl/>
        </w:rPr>
        <w:lastRenderedPageBreak/>
        <w:t>היו"ר רוחמה אברהם:</w:t>
      </w:r>
    </w:p>
    <w:p w14:paraId="62EFD575" w14:textId="77777777" w:rsidR="00753E0C" w:rsidRPr="00753E0C" w:rsidRDefault="00753E0C" w:rsidP="00753E0C">
      <w:pPr>
        <w:bidi/>
        <w:rPr>
          <w:rFonts w:cs="David" w:hint="cs"/>
          <w:rtl/>
        </w:rPr>
      </w:pPr>
    </w:p>
    <w:p w14:paraId="25DCDBB2" w14:textId="77777777" w:rsidR="00753E0C" w:rsidRPr="00753E0C" w:rsidRDefault="00753E0C" w:rsidP="00753E0C">
      <w:pPr>
        <w:tabs>
          <w:tab w:val="left" w:pos="654"/>
        </w:tabs>
        <w:bidi/>
        <w:rPr>
          <w:rFonts w:cs="David" w:hint="cs"/>
          <w:rtl/>
        </w:rPr>
      </w:pPr>
      <w:r w:rsidRPr="00753E0C">
        <w:rPr>
          <w:rFonts w:cs="David" w:hint="cs"/>
          <w:rtl/>
        </w:rPr>
        <w:tab/>
        <w:t>מה משך הזמן שקבעת לעצמך בנושא של ועדת החקירה?</w:t>
      </w:r>
    </w:p>
    <w:p w14:paraId="24E50E9D" w14:textId="77777777" w:rsidR="00753E0C" w:rsidRPr="00753E0C" w:rsidRDefault="00753E0C" w:rsidP="00753E0C">
      <w:pPr>
        <w:tabs>
          <w:tab w:val="left" w:pos="654"/>
        </w:tabs>
        <w:bidi/>
        <w:rPr>
          <w:rFonts w:cs="David" w:hint="cs"/>
          <w:rtl/>
        </w:rPr>
      </w:pPr>
    </w:p>
    <w:p w14:paraId="026E5370" w14:textId="77777777" w:rsidR="00753E0C" w:rsidRPr="00753E0C" w:rsidRDefault="00753E0C" w:rsidP="00753E0C">
      <w:pPr>
        <w:pStyle w:val="Heading5"/>
        <w:jc w:val="left"/>
        <w:rPr>
          <w:rFonts w:hint="cs"/>
          <w:rtl/>
        </w:rPr>
      </w:pPr>
      <w:r w:rsidRPr="00753E0C">
        <w:rPr>
          <w:rFonts w:hint="cs"/>
          <w:u w:val="single"/>
          <w:rtl/>
        </w:rPr>
        <w:t>מנחם בן-ששון:</w:t>
      </w:r>
    </w:p>
    <w:p w14:paraId="5D839E37" w14:textId="77777777" w:rsidR="00753E0C" w:rsidRPr="00753E0C" w:rsidRDefault="00753E0C" w:rsidP="00753E0C">
      <w:pPr>
        <w:pStyle w:val="Heading5"/>
        <w:jc w:val="left"/>
        <w:rPr>
          <w:rFonts w:hint="cs"/>
          <w:rtl/>
        </w:rPr>
      </w:pPr>
    </w:p>
    <w:p w14:paraId="1D599C78" w14:textId="77777777" w:rsidR="00753E0C" w:rsidRPr="00753E0C" w:rsidRDefault="00753E0C" w:rsidP="00753E0C">
      <w:pPr>
        <w:tabs>
          <w:tab w:val="left" w:pos="654"/>
        </w:tabs>
        <w:bidi/>
        <w:rPr>
          <w:rFonts w:cs="David" w:hint="cs"/>
          <w:rtl/>
        </w:rPr>
      </w:pPr>
      <w:r w:rsidRPr="00753E0C">
        <w:rPr>
          <w:rFonts w:cs="David" w:hint="cs"/>
          <w:rtl/>
        </w:rPr>
        <w:tab/>
        <w:t xml:space="preserve"> אני מקווה שעד שנסיים את המושב תהיינה לנו תוצאות. נצטרך לעבוד עבודה מאוד אינטנסיבית, וזה בהקשר של עבודה רגילה של עבודת הוועדה, והוועדה תעבוד מעבר לימי העבודה הרגילים שלה. גם כך היא עובדת בימי ראשון, אז היא תעבוד כנראה גם בימי חמישי.  </w:t>
      </w:r>
    </w:p>
    <w:p w14:paraId="11D47513" w14:textId="77777777" w:rsidR="00753E0C" w:rsidRPr="00753E0C" w:rsidRDefault="00753E0C" w:rsidP="00753E0C">
      <w:pPr>
        <w:tabs>
          <w:tab w:val="left" w:pos="654"/>
        </w:tabs>
        <w:bidi/>
        <w:rPr>
          <w:rFonts w:cs="David" w:hint="cs"/>
          <w:rtl/>
        </w:rPr>
      </w:pPr>
    </w:p>
    <w:p w14:paraId="1E9C0656" w14:textId="77777777" w:rsidR="00753E0C" w:rsidRPr="00753E0C" w:rsidRDefault="00753E0C" w:rsidP="00753E0C">
      <w:pPr>
        <w:bidi/>
        <w:rPr>
          <w:rFonts w:cs="David" w:hint="cs"/>
          <w:rtl/>
        </w:rPr>
      </w:pPr>
      <w:r w:rsidRPr="00753E0C">
        <w:rPr>
          <w:rFonts w:cs="David" w:hint="cs"/>
          <w:u w:val="single"/>
          <w:rtl/>
        </w:rPr>
        <w:t>היו"ר רוחמה אברהם:</w:t>
      </w:r>
    </w:p>
    <w:p w14:paraId="62ABE011" w14:textId="77777777" w:rsidR="00753E0C" w:rsidRPr="00753E0C" w:rsidRDefault="00753E0C" w:rsidP="00753E0C">
      <w:pPr>
        <w:bidi/>
        <w:rPr>
          <w:rFonts w:cs="David" w:hint="cs"/>
          <w:rtl/>
        </w:rPr>
      </w:pPr>
    </w:p>
    <w:p w14:paraId="76BFC94F" w14:textId="77777777" w:rsidR="00753E0C" w:rsidRPr="00753E0C" w:rsidRDefault="00753E0C" w:rsidP="00753E0C">
      <w:pPr>
        <w:tabs>
          <w:tab w:val="left" w:pos="654"/>
        </w:tabs>
        <w:bidi/>
        <w:rPr>
          <w:rFonts w:cs="David" w:hint="cs"/>
          <w:rtl/>
        </w:rPr>
      </w:pPr>
      <w:r w:rsidRPr="00753E0C">
        <w:rPr>
          <w:rFonts w:cs="David" w:hint="cs"/>
          <w:rtl/>
        </w:rPr>
        <w:tab/>
        <w:t>האם כוונתו של אדוני להודיע על יום קבוע שבו הוועדה תכונס כוועדת חקירה לעניין הזה?</w:t>
      </w:r>
    </w:p>
    <w:p w14:paraId="369AD36F" w14:textId="77777777" w:rsidR="00753E0C" w:rsidRPr="00753E0C" w:rsidRDefault="00753E0C" w:rsidP="00753E0C">
      <w:pPr>
        <w:tabs>
          <w:tab w:val="left" w:pos="654"/>
        </w:tabs>
        <w:bidi/>
        <w:rPr>
          <w:rFonts w:cs="David" w:hint="cs"/>
          <w:rtl/>
        </w:rPr>
      </w:pPr>
    </w:p>
    <w:p w14:paraId="6CAE2D5A" w14:textId="77777777" w:rsidR="00753E0C" w:rsidRPr="00753E0C" w:rsidRDefault="00753E0C" w:rsidP="00753E0C">
      <w:pPr>
        <w:pStyle w:val="Heading5"/>
        <w:jc w:val="left"/>
        <w:rPr>
          <w:rFonts w:hint="cs"/>
          <w:rtl/>
        </w:rPr>
      </w:pPr>
      <w:r w:rsidRPr="00753E0C">
        <w:rPr>
          <w:rFonts w:hint="cs"/>
          <w:u w:val="single"/>
          <w:rtl/>
        </w:rPr>
        <w:t>מנחם בן-ששון:</w:t>
      </w:r>
    </w:p>
    <w:p w14:paraId="710EC257" w14:textId="77777777" w:rsidR="00753E0C" w:rsidRPr="00753E0C" w:rsidRDefault="00753E0C" w:rsidP="00753E0C">
      <w:pPr>
        <w:pStyle w:val="Heading5"/>
        <w:jc w:val="left"/>
        <w:rPr>
          <w:rFonts w:hint="cs"/>
          <w:rtl/>
        </w:rPr>
      </w:pPr>
    </w:p>
    <w:p w14:paraId="5E426C21" w14:textId="77777777" w:rsidR="00753E0C" w:rsidRPr="00753E0C" w:rsidRDefault="00753E0C" w:rsidP="00753E0C">
      <w:pPr>
        <w:tabs>
          <w:tab w:val="left" w:pos="654"/>
        </w:tabs>
        <w:bidi/>
        <w:rPr>
          <w:rFonts w:cs="David" w:hint="cs"/>
          <w:rtl/>
        </w:rPr>
      </w:pPr>
      <w:r w:rsidRPr="00753E0C">
        <w:rPr>
          <w:rFonts w:cs="David" w:hint="cs"/>
          <w:rtl/>
        </w:rPr>
        <w:tab/>
        <w:t xml:space="preserve"> כן, אעשה את זה בעצה אחת עם הרשויות, משום שנוח יהיה להן לבוא ולדעת שזהו היום שבו דנים. הרעיון הוא מצוין, תודה. </w:t>
      </w:r>
    </w:p>
    <w:p w14:paraId="353B16D0" w14:textId="77777777" w:rsidR="00753E0C" w:rsidRPr="00753E0C" w:rsidRDefault="00753E0C" w:rsidP="00753E0C">
      <w:pPr>
        <w:tabs>
          <w:tab w:val="left" w:pos="654"/>
        </w:tabs>
        <w:bidi/>
        <w:rPr>
          <w:rFonts w:cs="David" w:hint="cs"/>
          <w:rtl/>
        </w:rPr>
      </w:pPr>
    </w:p>
    <w:p w14:paraId="36E707D3" w14:textId="77777777" w:rsidR="00753E0C" w:rsidRPr="00753E0C" w:rsidRDefault="00753E0C" w:rsidP="00753E0C">
      <w:pPr>
        <w:bidi/>
        <w:rPr>
          <w:rFonts w:cs="David" w:hint="cs"/>
          <w:u w:val="single"/>
          <w:rtl/>
        </w:rPr>
      </w:pPr>
      <w:r w:rsidRPr="00753E0C">
        <w:rPr>
          <w:rFonts w:cs="David" w:hint="cs"/>
          <w:u w:val="single"/>
          <w:rtl/>
        </w:rPr>
        <w:t>עו"ד דלית דרור:</w:t>
      </w:r>
    </w:p>
    <w:p w14:paraId="5823F075" w14:textId="77777777" w:rsidR="00753E0C" w:rsidRPr="00753E0C" w:rsidRDefault="00753E0C" w:rsidP="00753E0C">
      <w:pPr>
        <w:bidi/>
        <w:rPr>
          <w:rFonts w:cs="David" w:hint="cs"/>
          <w:rtl/>
        </w:rPr>
      </w:pPr>
    </w:p>
    <w:p w14:paraId="75CCAB4B" w14:textId="77777777" w:rsidR="00753E0C" w:rsidRPr="00753E0C" w:rsidRDefault="00753E0C" w:rsidP="00753E0C">
      <w:pPr>
        <w:tabs>
          <w:tab w:val="left" w:pos="654"/>
        </w:tabs>
        <w:bidi/>
        <w:rPr>
          <w:rFonts w:cs="David" w:hint="cs"/>
          <w:rtl/>
        </w:rPr>
      </w:pPr>
      <w:r w:rsidRPr="00753E0C">
        <w:rPr>
          <w:rFonts w:cs="David" w:hint="cs"/>
          <w:rtl/>
        </w:rPr>
        <w:tab/>
        <w:t xml:space="preserve"> אני מבינה שמדובר רק על האזנות פליליות, לא על האזנות ביטחוניות. </w:t>
      </w:r>
    </w:p>
    <w:p w14:paraId="47D44093" w14:textId="77777777" w:rsidR="00753E0C" w:rsidRPr="00753E0C" w:rsidRDefault="00753E0C" w:rsidP="00753E0C">
      <w:pPr>
        <w:tabs>
          <w:tab w:val="left" w:pos="654"/>
        </w:tabs>
        <w:bidi/>
        <w:rPr>
          <w:rFonts w:cs="David" w:hint="cs"/>
          <w:rtl/>
        </w:rPr>
      </w:pPr>
    </w:p>
    <w:p w14:paraId="34BE29A2" w14:textId="77777777" w:rsidR="00753E0C" w:rsidRPr="00753E0C" w:rsidRDefault="00753E0C" w:rsidP="00753E0C">
      <w:pPr>
        <w:pStyle w:val="Heading5"/>
        <w:jc w:val="left"/>
        <w:rPr>
          <w:rFonts w:hint="cs"/>
          <w:rtl/>
        </w:rPr>
      </w:pPr>
      <w:r w:rsidRPr="00753E0C">
        <w:rPr>
          <w:rFonts w:hint="cs"/>
          <w:u w:val="single"/>
          <w:rtl/>
        </w:rPr>
        <w:t>מנחם בן-ששון:</w:t>
      </w:r>
    </w:p>
    <w:p w14:paraId="7E500AB5" w14:textId="77777777" w:rsidR="00753E0C" w:rsidRPr="00753E0C" w:rsidRDefault="00753E0C" w:rsidP="00753E0C">
      <w:pPr>
        <w:pStyle w:val="Heading5"/>
        <w:jc w:val="left"/>
        <w:rPr>
          <w:rFonts w:hint="cs"/>
          <w:rtl/>
        </w:rPr>
      </w:pPr>
    </w:p>
    <w:p w14:paraId="5FB7C04E" w14:textId="77777777" w:rsidR="00753E0C" w:rsidRPr="00753E0C" w:rsidRDefault="00753E0C" w:rsidP="00753E0C">
      <w:pPr>
        <w:tabs>
          <w:tab w:val="left" w:pos="654"/>
        </w:tabs>
        <w:bidi/>
        <w:rPr>
          <w:rFonts w:cs="David" w:hint="cs"/>
          <w:rtl/>
        </w:rPr>
      </w:pPr>
      <w:r w:rsidRPr="00753E0C">
        <w:rPr>
          <w:rFonts w:cs="David" w:hint="cs"/>
          <w:rtl/>
        </w:rPr>
        <w:tab/>
        <w:t xml:space="preserve">אנחנו לא עוסקים בהאזנות ביטחוניות, אלא רק בהאזנות פליליות. באלף ומשהו הללו ובאישור של 98% ומעלה של ההצעות האלה. </w:t>
      </w:r>
    </w:p>
    <w:p w14:paraId="27596899" w14:textId="77777777" w:rsidR="00753E0C" w:rsidRPr="00753E0C" w:rsidRDefault="00753E0C" w:rsidP="00753E0C">
      <w:pPr>
        <w:tabs>
          <w:tab w:val="left" w:pos="654"/>
        </w:tabs>
        <w:bidi/>
        <w:rPr>
          <w:rFonts w:cs="David" w:hint="cs"/>
          <w:rtl/>
        </w:rPr>
      </w:pPr>
    </w:p>
    <w:p w14:paraId="2C0E7D84" w14:textId="77777777" w:rsidR="00753E0C" w:rsidRPr="00753E0C" w:rsidRDefault="00753E0C" w:rsidP="00753E0C">
      <w:pPr>
        <w:bidi/>
        <w:rPr>
          <w:rFonts w:cs="David" w:hint="cs"/>
          <w:u w:val="single"/>
          <w:rtl/>
        </w:rPr>
      </w:pPr>
      <w:r w:rsidRPr="00753E0C">
        <w:rPr>
          <w:rFonts w:cs="David" w:hint="cs"/>
          <w:u w:val="single"/>
          <w:rtl/>
        </w:rPr>
        <w:t>עו"ד ארבל אסטרחן:</w:t>
      </w:r>
    </w:p>
    <w:p w14:paraId="42F1F2D1" w14:textId="77777777" w:rsidR="00753E0C" w:rsidRPr="00753E0C" w:rsidRDefault="00753E0C" w:rsidP="00753E0C">
      <w:pPr>
        <w:bidi/>
        <w:rPr>
          <w:rFonts w:cs="David" w:hint="cs"/>
          <w:rtl/>
        </w:rPr>
      </w:pPr>
    </w:p>
    <w:p w14:paraId="56FD08CD" w14:textId="77777777" w:rsidR="00753E0C" w:rsidRPr="00753E0C" w:rsidRDefault="00753E0C" w:rsidP="00753E0C">
      <w:pPr>
        <w:tabs>
          <w:tab w:val="left" w:pos="654"/>
        </w:tabs>
        <w:bidi/>
        <w:rPr>
          <w:rFonts w:cs="David" w:hint="cs"/>
          <w:rtl/>
        </w:rPr>
      </w:pPr>
      <w:r w:rsidRPr="00753E0C">
        <w:rPr>
          <w:rFonts w:cs="David" w:hint="cs"/>
          <w:rtl/>
        </w:rPr>
        <w:tab/>
        <w:t>אתה רוצה לשנות את הסמכויות כפי שהצגת אותן?</w:t>
      </w:r>
    </w:p>
    <w:p w14:paraId="44478840" w14:textId="77777777" w:rsidR="00753E0C" w:rsidRPr="00753E0C" w:rsidRDefault="00753E0C" w:rsidP="00753E0C">
      <w:pPr>
        <w:tabs>
          <w:tab w:val="left" w:pos="654"/>
        </w:tabs>
        <w:bidi/>
        <w:rPr>
          <w:rFonts w:cs="David" w:hint="cs"/>
          <w:rtl/>
        </w:rPr>
      </w:pPr>
    </w:p>
    <w:p w14:paraId="0742C8AF" w14:textId="77777777" w:rsidR="00753E0C" w:rsidRPr="00753E0C" w:rsidRDefault="00753E0C" w:rsidP="00753E0C">
      <w:pPr>
        <w:pStyle w:val="Heading5"/>
        <w:jc w:val="left"/>
        <w:rPr>
          <w:rFonts w:hint="cs"/>
          <w:rtl/>
        </w:rPr>
      </w:pPr>
      <w:r w:rsidRPr="00753E0C">
        <w:rPr>
          <w:rFonts w:hint="cs"/>
          <w:u w:val="single"/>
          <w:rtl/>
        </w:rPr>
        <w:t>מנחם בן-ששון:</w:t>
      </w:r>
    </w:p>
    <w:p w14:paraId="2819955A" w14:textId="77777777" w:rsidR="00753E0C" w:rsidRPr="00753E0C" w:rsidRDefault="00753E0C" w:rsidP="00753E0C">
      <w:pPr>
        <w:pStyle w:val="Heading5"/>
        <w:jc w:val="left"/>
        <w:rPr>
          <w:rFonts w:hint="cs"/>
          <w:rtl/>
        </w:rPr>
      </w:pPr>
    </w:p>
    <w:p w14:paraId="788364E0" w14:textId="77777777" w:rsidR="00753E0C" w:rsidRPr="00753E0C" w:rsidRDefault="00753E0C" w:rsidP="00753E0C">
      <w:pPr>
        <w:tabs>
          <w:tab w:val="left" w:pos="654"/>
        </w:tabs>
        <w:bidi/>
        <w:rPr>
          <w:rFonts w:cs="David" w:hint="cs"/>
          <w:rtl/>
        </w:rPr>
      </w:pPr>
      <w:r w:rsidRPr="00753E0C">
        <w:rPr>
          <w:rFonts w:cs="David" w:hint="cs"/>
          <w:rtl/>
        </w:rPr>
        <w:tab/>
        <w:t xml:space="preserve"> אני רוצה לציין את זה כמו שכאן כתוב. </w:t>
      </w:r>
    </w:p>
    <w:p w14:paraId="63C1D4A4" w14:textId="77777777" w:rsidR="00753E0C" w:rsidRPr="00753E0C" w:rsidRDefault="00753E0C" w:rsidP="00753E0C">
      <w:pPr>
        <w:tabs>
          <w:tab w:val="left" w:pos="654"/>
        </w:tabs>
        <w:bidi/>
        <w:rPr>
          <w:rFonts w:cs="David" w:hint="cs"/>
          <w:rtl/>
        </w:rPr>
      </w:pPr>
    </w:p>
    <w:p w14:paraId="1E078DBE" w14:textId="77777777" w:rsidR="00753E0C" w:rsidRPr="00753E0C" w:rsidRDefault="00753E0C" w:rsidP="00753E0C">
      <w:pPr>
        <w:bidi/>
        <w:rPr>
          <w:rFonts w:cs="David" w:hint="cs"/>
          <w:rtl/>
        </w:rPr>
      </w:pPr>
      <w:r w:rsidRPr="00753E0C">
        <w:rPr>
          <w:rFonts w:cs="David" w:hint="cs"/>
          <w:u w:val="single"/>
          <w:rtl/>
        </w:rPr>
        <w:t>אחמד טיבי:</w:t>
      </w:r>
    </w:p>
    <w:p w14:paraId="22D576A9" w14:textId="77777777" w:rsidR="00753E0C" w:rsidRPr="00753E0C" w:rsidRDefault="00753E0C" w:rsidP="00753E0C">
      <w:pPr>
        <w:bidi/>
        <w:rPr>
          <w:rFonts w:cs="David" w:hint="cs"/>
          <w:rtl/>
        </w:rPr>
      </w:pPr>
    </w:p>
    <w:p w14:paraId="7235F38E" w14:textId="77777777" w:rsidR="00753E0C" w:rsidRPr="00753E0C" w:rsidRDefault="00753E0C" w:rsidP="00753E0C">
      <w:pPr>
        <w:tabs>
          <w:tab w:val="left" w:pos="654"/>
        </w:tabs>
        <w:bidi/>
        <w:rPr>
          <w:rFonts w:cs="David" w:hint="cs"/>
          <w:rtl/>
        </w:rPr>
      </w:pPr>
      <w:r w:rsidRPr="00753E0C">
        <w:rPr>
          <w:rFonts w:cs="David" w:hint="cs"/>
          <w:rtl/>
        </w:rPr>
        <w:tab/>
        <w:t xml:space="preserve"> למה לא להוסיף האזנות ביטחוניות בתוך מדינת ישראל, לגבי אזרחים?</w:t>
      </w:r>
    </w:p>
    <w:p w14:paraId="1ACD7757" w14:textId="77777777" w:rsidR="00753E0C" w:rsidRPr="00753E0C" w:rsidRDefault="00753E0C" w:rsidP="00753E0C">
      <w:pPr>
        <w:tabs>
          <w:tab w:val="left" w:pos="654"/>
        </w:tabs>
        <w:bidi/>
        <w:rPr>
          <w:rFonts w:cs="David" w:hint="cs"/>
          <w:rtl/>
        </w:rPr>
      </w:pPr>
    </w:p>
    <w:p w14:paraId="5767F5AF" w14:textId="77777777" w:rsidR="00753E0C" w:rsidRPr="00753E0C" w:rsidRDefault="00753E0C" w:rsidP="00753E0C">
      <w:pPr>
        <w:bidi/>
        <w:rPr>
          <w:rFonts w:cs="David" w:hint="cs"/>
          <w:rtl/>
        </w:rPr>
      </w:pPr>
      <w:r w:rsidRPr="00753E0C">
        <w:rPr>
          <w:rFonts w:cs="David" w:hint="cs"/>
          <w:u w:val="single"/>
          <w:rtl/>
        </w:rPr>
        <w:t>היו"ר רוחמה אברהם:</w:t>
      </w:r>
    </w:p>
    <w:p w14:paraId="4A491370" w14:textId="77777777" w:rsidR="00753E0C" w:rsidRPr="00753E0C" w:rsidRDefault="00753E0C" w:rsidP="00753E0C">
      <w:pPr>
        <w:bidi/>
        <w:rPr>
          <w:rFonts w:cs="David" w:hint="cs"/>
          <w:rtl/>
        </w:rPr>
      </w:pPr>
    </w:p>
    <w:p w14:paraId="707B99DC" w14:textId="77777777" w:rsidR="00753E0C" w:rsidRPr="00753E0C" w:rsidRDefault="00753E0C" w:rsidP="00753E0C">
      <w:pPr>
        <w:tabs>
          <w:tab w:val="left" w:pos="654"/>
        </w:tabs>
        <w:bidi/>
        <w:rPr>
          <w:rFonts w:cs="David" w:hint="cs"/>
          <w:rtl/>
        </w:rPr>
      </w:pPr>
      <w:r w:rsidRPr="00753E0C">
        <w:rPr>
          <w:rFonts w:cs="David" w:hint="cs"/>
          <w:rtl/>
        </w:rPr>
        <w:tab/>
        <w:t xml:space="preserve">חבר הכנסת סער, בבקשה. </w:t>
      </w:r>
    </w:p>
    <w:p w14:paraId="50CA7585" w14:textId="77777777" w:rsidR="00753E0C" w:rsidRPr="00753E0C" w:rsidRDefault="00753E0C" w:rsidP="00753E0C">
      <w:pPr>
        <w:tabs>
          <w:tab w:val="left" w:pos="654"/>
        </w:tabs>
        <w:bidi/>
        <w:rPr>
          <w:rFonts w:cs="David" w:hint="cs"/>
          <w:rtl/>
        </w:rPr>
      </w:pPr>
    </w:p>
    <w:p w14:paraId="020B5F0A" w14:textId="77777777" w:rsidR="00753E0C" w:rsidRPr="00753E0C" w:rsidRDefault="00753E0C" w:rsidP="00753E0C">
      <w:pPr>
        <w:bidi/>
        <w:rPr>
          <w:rFonts w:cs="David" w:hint="cs"/>
          <w:u w:val="single"/>
          <w:rtl/>
        </w:rPr>
      </w:pPr>
      <w:r w:rsidRPr="00753E0C">
        <w:rPr>
          <w:rFonts w:cs="David" w:hint="cs"/>
          <w:u w:val="single"/>
          <w:rtl/>
        </w:rPr>
        <w:t>גדעון סער:</w:t>
      </w:r>
    </w:p>
    <w:p w14:paraId="0949AF72" w14:textId="77777777" w:rsidR="00753E0C" w:rsidRPr="00753E0C" w:rsidRDefault="00753E0C" w:rsidP="00753E0C">
      <w:pPr>
        <w:bidi/>
        <w:rPr>
          <w:rFonts w:cs="David" w:hint="cs"/>
          <w:u w:val="single"/>
          <w:rtl/>
        </w:rPr>
      </w:pPr>
    </w:p>
    <w:p w14:paraId="6ADC4D5B" w14:textId="77777777" w:rsidR="00753E0C" w:rsidRPr="00753E0C" w:rsidRDefault="00753E0C" w:rsidP="00753E0C">
      <w:pPr>
        <w:tabs>
          <w:tab w:val="left" w:pos="654"/>
        </w:tabs>
        <w:bidi/>
        <w:rPr>
          <w:rFonts w:cs="David" w:hint="cs"/>
          <w:rtl/>
        </w:rPr>
      </w:pPr>
      <w:r w:rsidRPr="00753E0C">
        <w:rPr>
          <w:rFonts w:cs="David" w:hint="cs"/>
          <w:rtl/>
        </w:rPr>
        <w:tab/>
        <w:t xml:space="preserve">גברתי היושבת-ראש, אדוני יושב-ראש ועדת החוקה, אני רוצה להפריד בין שני נושאים. הנושא הראשון נוגע לעצם הקמת הוועדה. בהצבעה במליאה התנגדתי להקמת הוועדה, בין היתר משום שחשבתי </w:t>
      </w:r>
      <w:r w:rsidRPr="00753E0C">
        <w:rPr>
          <w:rFonts w:cs="David"/>
          <w:rtl/>
        </w:rPr>
        <w:t>–</w:t>
      </w:r>
      <w:r w:rsidRPr="00753E0C">
        <w:rPr>
          <w:rFonts w:cs="David" w:hint="cs"/>
          <w:rtl/>
        </w:rPr>
        <w:t xml:space="preserve"> ולעניין זה בוודאי בהצעה שלפנינו יש התקרבות </w:t>
      </w:r>
      <w:r w:rsidRPr="00753E0C">
        <w:rPr>
          <w:rFonts w:cs="David"/>
          <w:rtl/>
        </w:rPr>
        <w:t>–</w:t>
      </w:r>
      <w:r w:rsidRPr="00753E0C">
        <w:rPr>
          <w:rFonts w:cs="David" w:hint="cs"/>
          <w:rtl/>
        </w:rPr>
        <w:t xml:space="preserve"> שיש לכנסת ועדת חוקה, חוק ומשפט אשר יכולה לקיים את הפיקוח הנדרש על הרשות המבצעת, ולעניין זה אין צורך בוועדה  נוספת. מצד שני, כאשר הכנסת תחליט בסופו של ההליך, מתוך הנחה שעמדתי זו תישאר במיעוט, להקים ועדת חקירה פרלמנטרית, אני בהחלט חושב שהרעיון לעשות את זה באמצעות ועדת החוקה, חוק ומשפט הוא רעיון נכון מאותו טעם שעמדתי עליו בהתחלה, דהיינו היא הפורום המתאים לפקח על הרשות המבצעת על רשויות אכיפת החוק בהקשר הזה בימים כתיקונם. בוועדת החוקה יש ייצוג מקסימאלי לכל סיעות הכנסת, וגם יש בכך, כפי שציינה היושבת-ראש,  משום מניעת כפילות או הקמת מנגנונים וועדות חדשות, ויש בבית הזה מספיק ועדות. על כן אני רואה את הדבר הזה כשלעצמו כדבר הגיוני. </w:t>
      </w:r>
    </w:p>
    <w:p w14:paraId="20907B96" w14:textId="77777777" w:rsidR="00753E0C" w:rsidRPr="00753E0C" w:rsidRDefault="00753E0C" w:rsidP="00753E0C">
      <w:pPr>
        <w:tabs>
          <w:tab w:val="left" w:pos="654"/>
        </w:tabs>
        <w:bidi/>
        <w:rPr>
          <w:rFonts w:cs="David" w:hint="cs"/>
          <w:rtl/>
        </w:rPr>
      </w:pPr>
    </w:p>
    <w:p w14:paraId="61E1E476" w14:textId="77777777" w:rsidR="00753E0C" w:rsidRPr="00753E0C" w:rsidRDefault="00753E0C" w:rsidP="00753E0C">
      <w:pPr>
        <w:tabs>
          <w:tab w:val="left" w:pos="654"/>
        </w:tabs>
        <w:bidi/>
        <w:rPr>
          <w:rFonts w:cs="David" w:hint="cs"/>
          <w:rtl/>
        </w:rPr>
      </w:pPr>
      <w:r w:rsidRPr="00753E0C">
        <w:rPr>
          <w:rFonts w:cs="David" w:hint="cs"/>
          <w:rtl/>
        </w:rPr>
        <w:tab/>
        <w:t xml:space="preserve">דווקא הניסוח שמופיע כאן בעמוד הרביעי הוא הניסוח שנראה לי המלא ביותר מבחינת ההנחות ונושאי הבדיקה, הרבה יותר מאשר מה שכתוב פה בתחום התפקידים והסמכויות שהוא מאוד כוללני. אם אפשר הערה סמנטית, הייתי אומר שבתפקידים ובסמכויות צריך לכתוב בהתחלה לבחון את התשתית החוקית ואחר כך לחקור את הפעלת החוק, משום שאנחנו לא חוקרים את התשתית החוקית. התשתית החוקית מונחת לפנינו, אנחנו יכולים לבחון אותה. </w:t>
      </w:r>
    </w:p>
    <w:p w14:paraId="32065AD6" w14:textId="77777777" w:rsidR="00753E0C" w:rsidRPr="00753E0C" w:rsidRDefault="00753E0C" w:rsidP="00753E0C">
      <w:pPr>
        <w:tabs>
          <w:tab w:val="left" w:pos="654"/>
        </w:tabs>
        <w:bidi/>
        <w:rPr>
          <w:rFonts w:cs="David" w:hint="cs"/>
          <w:rtl/>
        </w:rPr>
      </w:pPr>
    </w:p>
    <w:p w14:paraId="38D780A9" w14:textId="77777777" w:rsidR="00753E0C" w:rsidRPr="00753E0C" w:rsidRDefault="00753E0C" w:rsidP="00753E0C">
      <w:pPr>
        <w:bidi/>
        <w:rPr>
          <w:rFonts w:cs="David" w:hint="cs"/>
          <w:rtl/>
        </w:rPr>
      </w:pPr>
      <w:r w:rsidRPr="00753E0C">
        <w:rPr>
          <w:rFonts w:cs="David" w:hint="cs"/>
          <w:u w:val="single"/>
          <w:rtl/>
        </w:rPr>
        <w:t>היו"ר רוחמה אברהם:</w:t>
      </w:r>
    </w:p>
    <w:p w14:paraId="3E6FA0B9" w14:textId="77777777" w:rsidR="00753E0C" w:rsidRPr="00753E0C" w:rsidRDefault="00753E0C" w:rsidP="00753E0C">
      <w:pPr>
        <w:bidi/>
        <w:rPr>
          <w:rFonts w:cs="David" w:hint="cs"/>
          <w:rtl/>
        </w:rPr>
      </w:pPr>
    </w:p>
    <w:p w14:paraId="5B759E11" w14:textId="77777777" w:rsidR="00753E0C" w:rsidRPr="00753E0C" w:rsidRDefault="00753E0C" w:rsidP="00753E0C">
      <w:pPr>
        <w:tabs>
          <w:tab w:val="left" w:pos="654"/>
        </w:tabs>
        <w:bidi/>
        <w:rPr>
          <w:rFonts w:cs="David" w:hint="cs"/>
          <w:rtl/>
        </w:rPr>
      </w:pPr>
      <w:r w:rsidRPr="00753E0C">
        <w:rPr>
          <w:rFonts w:cs="David" w:hint="cs"/>
          <w:rtl/>
        </w:rPr>
        <w:tab/>
        <w:t xml:space="preserve"> אדוני צודק מאוד, ואנחנו נתייחס. </w:t>
      </w:r>
    </w:p>
    <w:p w14:paraId="4A3DC93E" w14:textId="77777777" w:rsidR="00753E0C" w:rsidRPr="00753E0C" w:rsidRDefault="00753E0C" w:rsidP="00753E0C">
      <w:pPr>
        <w:tabs>
          <w:tab w:val="left" w:pos="654"/>
        </w:tabs>
        <w:bidi/>
        <w:rPr>
          <w:rFonts w:cs="David" w:hint="cs"/>
          <w:rtl/>
        </w:rPr>
      </w:pPr>
    </w:p>
    <w:p w14:paraId="3F5E2BE9" w14:textId="77777777" w:rsidR="00753E0C" w:rsidRPr="00753E0C" w:rsidRDefault="00753E0C" w:rsidP="00753E0C">
      <w:pPr>
        <w:bidi/>
        <w:rPr>
          <w:rFonts w:cs="David" w:hint="cs"/>
          <w:u w:val="single"/>
          <w:rtl/>
        </w:rPr>
      </w:pPr>
      <w:r w:rsidRPr="00753E0C">
        <w:rPr>
          <w:rFonts w:cs="David" w:hint="cs"/>
          <w:u w:val="single"/>
          <w:rtl/>
        </w:rPr>
        <w:t>גדעון סער:</w:t>
      </w:r>
    </w:p>
    <w:p w14:paraId="1AC76210" w14:textId="77777777" w:rsidR="00753E0C" w:rsidRPr="00753E0C" w:rsidRDefault="00753E0C" w:rsidP="00753E0C">
      <w:pPr>
        <w:bidi/>
        <w:rPr>
          <w:rFonts w:cs="David" w:hint="cs"/>
          <w:u w:val="single"/>
          <w:rtl/>
        </w:rPr>
      </w:pPr>
    </w:p>
    <w:p w14:paraId="6E09C02C" w14:textId="77777777" w:rsidR="00753E0C" w:rsidRPr="00753E0C" w:rsidRDefault="00753E0C" w:rsidP="00753E0C">
      <w:pPr>
        <w:tabs>
          <w:tab w:val="left" w:pos="654"/>
        </w:tabs>
        <w:bidi/>
        <w:rPr>
          <w:rFonts w:cs="David" w:hint="cs"/>
          <w:rtl/>
        </w:rPr>
      </w:pPr>
      <w:r w:rsidRPr="00753E0C">
        <w:rPr>
          <w:rFonts w:cs="David" w:hint="cs"/>
          <w:rtl/>
        </w:rPr>
        <w:tab/>
        <w:t xml:space="preserve">אופן הפעלת החוק בידי רשויות אכיפת החוק, ואגב גם רשויות החקירה הן רשויות אכיפת החוק </w:t>
      </w:r>
      <w:r w:rsidRPr="00753E0C">
        <w:rPr>
          <w:rFonts w:cs="David"/>
          <w:rtl/>
        </w:rPr>
        <w:t>–</w:t>
      </w:r>
      <w:r w:rsidRPr="00753E0C">
        <w:rPr>
          <w:rFonts w:cs="David" w:hint="cs"/>
          <w:rtl/>
        </w:rPr>
        <w:t xml:space="preserve"> בהחלט אני מציע לתקן את זה באופן הזה. יכול להיות שחלק מההגדרות שבעמוד הרביעי צריך לשאוב לתוך נושא התפקידים והסמכויות, כי יש פה הגדרות הרבה יותר רחבות ומפורטות מאשר בעמוד הראשון. </w:t>
      </w:r>
    </w:p>
    <w:p w14:paraId="071E5950" w14:textId="77777777" w:rsidR="00753E0C" w:rsidRPr="00753E0C" w:rsidRDefault="00753E0C" w:rsidP="00753E0C">
      <w:pPr>
        <w:tabs>
          <w:tab w:val="left" w:pos="654"/>
        </w:tabs>
        <w:bidi/>
        <w:rPr>
          <w:rFonts w:cs="David" w:hint="cs"/>
          <w:rtl/>
        </w:rPr>
      </w:pPr>
    </w:p>
    <w:p w14:paraId="32551952" w14:textId="77777777" w:rsidR="00753E0C" w:rsidRPr="00753E0C" w:rsidRDefault="00753E0C" w:rsidP="00753E0C">
      <w:pPr>
        <w:bidi/>
        <w:rPr>
          <w:rFonts w:cs="David" w:hint="cs"/>
          <w:rtl/>
        </w:rPr>
      </w:pPr>
      <w:r w:rsidRPr="00753E0C">
        <w:rPr>
          <w:rFonts w:cs="David" w:hint="cs"/>
          <w:u w:val="single"/>
          <w:rtl/>
        </w:rPr>
        <w:t>היו"ר רוחמה אברהם:</w:t>
      </w:r>
    </w:p>
    <w:p w14:paraId="05B92EAB" w14:textId="77777777" w:rsidR="00753E0C" w:rsidRPr="00753E0C" w:rsidRDefault="00753E0C" w:rsidP="00753E0C">
      <w:pPr>
        <w:bidi/>
        <w:rPr>
          <w:rFonts w:cs="David" w:hint="cs"/>
          <w:rtl/>
        </w:rPr>
      </w:pPr>
    </w:p>
    <w:p w14:paraId="2C3FFB5D" w14:textId="77777777" w:rsidR="00753E0C" w:rsidRPr="00753E0C" w:rsidRDefault="00753E0C" w:rsidP="00753E0C">
      <w:pPr>
        <w:tabs>
          <w:tab w:val="left" w:pos="654"/>
        </w:tabs>
        <w:bidi/>
        <w:rPr>
          <w:rFonts w:cs="David" w:hint="cs"/>
          <w:rtl/>
        </w:rPr>
      </w:pPr>
      <w:r w:rsidRPr="00753E0C">
        <w:rPr>
          <w:rFonts w:cs="David" w:hint="cs"/>
          <w:rtl/>
        </w:rPr>
        <w:tab/>
        <w:t xml:space="preserve">תודה . אדוני חבר הכנסת טיבי. </w:t>
      </w:r>
    </w:p>
    <w:p w14:paraId="2D9ADCD4" w14:textId="77777777" w:rsidR="00753E0C" w:rsidRPr="00753E0C" w:rsidRDefault="00753E0C" w:rsidP="00753E0C">
      <w:pPr>
        <w:tabs>
          <w:tab w:val="left" w:pos="654"/>
        </w:tabs>
        <w:bidi/>
        <w:rPr>
          <w:rFonts w:cs="David" w:hint="cs"/>
          <w:rtl/>
        </w:rPr>
      </w:pPr>
    </w:p>
    <w:p w14:paraId="291673C7" w14:textId="77777777" w:rsidR="00753E0C" w:rsidRPr="00753E0C" w:rsidRDefault="00753E0C" w:rsidP="00753E0C">
      <w:pPr>
        <w:bidi/>
        <w:rPr>
          <w:rFonts w:cs="David" w:hint="cs"/>
          <w:rtl/>
        </w:rPr>
      </w:pPr>
      <w:r w:rsidRPr="00753E0C">
        <w:rPr>
          <w:rFonts w:cs="David" w:hint="cs"/>
          <w:u w:val="single"/>
          <w:rtl/>
        </w:rPr>
        <w:t>אחמד טיבי:</w:t>
      </w:r>
    </w:p>
    <w:p w14:paraId="5D646D10" w14:textId="77777777" w:rsidR="00753E0C" w:rsidRPr="00753E0C" w:rsidRDefault="00753E0C" w:rsidP="00753E0C">
      <w:pPr>
        <w:bidi/>
        <w:rPr>
          <w:rFonts w:cs="David" w:hint="cs"/>
          <w:rtl/>
        </w:rPr>
      </w:pPr>
    </w:p>
    <w:p w14:paraId="70B8DB7F" w14:textId="77777777" w:rsidR="00753E0C" w:rsidRPr="00753E0C" w:rsidRDefault="00753E0C" w:rsidP="00753E0C">
      <w:pPr>
        <w:tabs>
          <w:tab w:val="left" w:pos="654"/>
        </w:tabs>
        <w:bidi/>
        <w:rPr>
          <w:rFonts w:cs="David" w:hint="cs"/>
          <w:rtl/>
        </w:rPr>
      </w:pPr>
      <w:r w:rsidRPr="00753E0C">
        <w:rPr>
          <w:rFonts w:cs="David" w:hint="cs"/>
          <w:rtl/>
        </w:rPr>
        <w:tab/>
        <w:t xml:space="preserve">חבר הכנסת בן-ששון, אני חושב שההצעה שלך והיוזמה שלך היא מבורכת. האיזון בין הזכות לפרטיות לבין זכות החברה להגנת עצמה הוא איזון קדוש בכל חברה דמוקרטית, אבל ההתמקדות שלך דווקא בהאזנות על רקע פלילי והזנחת האזנות על רקע ביטחוני בתוך מדינת ישראל </w:t>
      </w:r>
      <w:r w:rsidRPr="00753E0C">
        <w:rPr>
          <w:rFonts w:cs="David"/>
          <w:rtl/>
        </w:rPr>
        <w:t>–</w:t>
      </w:r>
      <w:r w:rsidRPr="00753E0C">
        <w:rPr>
          <w:rFonts w:cs="David" w:hint="cs"/>
          <w:rtl/>
        </w:rPr>
        <w:t xml:space="preserve"> אני מדבר לאזרחים, שם לדעתי הפגיעה בפרטיות היא גורפת יותר מאשר על-ידי המשטרה </w:t>
      </w:r>
      <w:r w:rsidRPr="00753E0C">
        <w:rPr>
          <w:rFonts w:cs="David"/>
          <w:rtl/>
        </w:rPr>
        <w:t>–</w:t>
      </w:r>
      <w:r w:rsidRPr="00753E0C">
        <w:rPr>
          <w:rFonts w:cs="David" w:hint="cs"/>
          <w:rtl/>
        </w:rPr>
        <w:t xml:space="preserve"> מציבה סימן שאלה למה החלקיות הזאת, ולכן אני פונה אליך כדי שהאיזון הזה יהיה איזון לגבי כלל האזרחים וכלל התחומים והרקעים. </w:t>
      </w:r>
    </w:p>
    <w:p w14:paraId="7EC98B6C" w14:textId="77777777" w:rsidR="00753E0C" w:rsidRPr="00753E0C" w:rsidRDefault="00753E0C" w:rsidP="00753E0C">
      <w:pPr>
        <w:tabs>
          <w:tab w:val="left" w:pos="654"/>
        </w:tabs>
        <w:bidi/>
        <w:rPr>
          <w:rFonts w:cs="David" w:hint="cs"/>
          <w:rtl/>
        </w:rPr>
      </w:pPr>
    </w:p>
    <w:p w14:paraId="14F6AAD8" w14:textId="77777777" w:rsidR="00753E0C" w:rsidRPr="00753E0C" w:rsidRDefault="00753E0C" w:rsidP="00753E0C">
      <w:pPr>
        <w:bidi/>
        <w:rPr>
          <w:rFonts w:cs="David" w:hint="cs"/>
          <w:rtl/>
        </w:rPr>
      </w:pPr>
      <w:r w:rsidRPr="00753E0C">
        <w:rPr>
          <w:rFonts w:cs="David" w:hint="cs"/>
          <w:u w:val="single"/>
          <w:rtl/>
        </w:rPr>
        <w:t>היו"ר רוחמה אברהם:</w:t>
      </w:r>
    </w:p>
    <w:p w14:paraId="5604D6A4" w14:textId="77777777" w:rsidR="00753E0C" w:rsidRPr="00753E0C" w:rsidRDefault="00753E0C" w:rsidP="00753E0C">
      <w:pPr>
        <w:bidi/>
        <w:rPr>
          <w:rFonts w:cs="David" w:hint="cs"/>
          <w:rtl/>
        </w:rPr>
      </w:pPr>
    </w:p>
    <w:p w14:paraId="12AB37EF" w14:textId="77777777" w:rsidR="00753E0C" w:rsidRPr="00753E0C" w:rsidRDefault="00753E0C" w:rsidP="00753E0C">
      <w:pPr>
        <w:tabs>
          <w:tab w:val="left" w:pos="654"/>
        </w:tabs>
        <w:bidi/>
        <w:rPr>
          <w:rFonts w:cs="David" w:hint="cs"/>
          <w:rtl/>
        </w:rPr>
      </w:pPr>
      <w:r w:rsidRPr="00753E0C">
        <w:rPr>
          <w:rFonts w:cs="David" w:hint="cs"/>
          <w:rtl/>
        </w:rPr>
        <w:tab/>
        <w:t xml:space="preserve">תודה רבה. חבר הכנסת אביגדור יצחקי, בבקשה. </w:t>
      </w:r>
    </w:p>
    <w:p w14:paraId="4D8D83F2" w14:textId="77777777" w:rsidR="00753E0C" w:rsidRPr="00753E0C" w:rsidRDefault="00753E0C" w:rsidP="00753E0C">
      <w:pPr>
        <w:tabs>
          <w:tab w:val="left" w:pos="654"/>
        </w:tabs>
        <w:bidi/>
        <w:rPr>
          <w:rFonts w:cs="David" w:hint="cs"/>
          <w:rtl/>
        </w:rPr>
      </w:pPr>
    </w:p>
    <w:p w14:paraId="490BB6A0" w14:textId="77777777" w:rsidR="00753E0C" w:rsidRPr="00753E0C" w:rsidRDefault="00753E0C" w:rsidP="00753E0C">
      <w:pPr>
        <w:pStyle w:val="Heading5"/>
        <w:jc w:val="left"/>
        <w:rPr>
          <w:rFonts w:hint="cs"/>
          <w:rtl/>
        </w:rPr>
      </w:pPr>
      <w:r w:rsidRPr="00753E0C">
        <w:rPr>
          <w:rFonts w:hint="cs"/>
          <w:u w:val="single"/>
          <w:rtl/>
        </w:rPr>
        <w:t>אביגדור יצחקי:</w:t>
      </w:r>
    </w:p>
    <w:p w14:paraId="6169FE8D" w14:textId="77777777" w:rsidR="00753E0C" w:rsidRPr="00753E0C" w:rsidRDefault="00753E0C" w:rsidP="00753E0C">
      <w:pPr>
        <w:pStyle w:val="Heading5"/>
        <w:jc w:val="left"/>
        <w:rPr>
          <w:rFonts w:hint="cs"/>
          <w:rtl/>
        </w:rPr>
      </w:pPr>
    </w:p>
    <w:p w14:paraId="3A574CAD" w14:textId="77777777" w:rsidR="00753E0C" w:rsidRPr="00753E0C" w:rsidRDefault="00753E0C" w:rsidP="00753E0C">
      <w:pPr>
        <w:tabs>
          <w:tab w:val="left" w:pos="654"/>
        </w:tabs>
        <w:bidi/>
        <w:rPr>
          <w:rFonts w:cs="David" w:hint="cs"/>
          <w:rtl/>
        </w:rPr>
      </w:pPr>
      <w:r w:rsidRPr="00753E0C">
        <w:rPr>
          <w:rFonts w:cs="David" w:hint="cs"/>
          <w:rtl/>
        </w:rPr>
        <w:tab/>
        <w:t xml:space="preserve">גברתי היושבת-ראש, הצורך בהקמת ועדת החקירה בא בגלל שאף אחד לא עושה את זה ברשויות המדינה האחרות. אני חושב שאם היו עושים את זה ברשויות המדינה האחרות בצורה מסודרת, הדברים היו נראים אחרת. אבל נדמה לי שהתחושות בשנים האחרונות, במיוחד בכמה החודשים האחרונים, היא באמת שרשויות האכיפה מרשות לעצמן כל דבר שאפשרי על-מנת להשיג את המטרה. אני חושב שהדבר בא לידי ביטוי בצורה הכי חמורה בכתב האישום כנגד השר חיים רמון, שנאמרים בו כל מיני אמירות ואיומים לעדים על-מנת שיגישו תלונה, שזה דבר שלא ייעשה. גם בצורך מי ימנה שופטים, מי לא ימנה שופטים, ואם לא תגישו תלונה נגדו הוא יגיש תלונה נגדך. אלה דברים שבעיני הם לא לגיטימיים לחלוטין, אפילו אם יש בהם רמז של חוק. אני לא בטוח שאם לא תגישי תלונה והוא יגיש נגדך זה בכלל חוקי. ובסוף החוקרים הראשיים דומעים על דוכן העדים, שזה בכלל קורע לב. הקטע של האזנות הסתר שלא פורסמו, כולל בלשכת ראש הממשלה, כולל מנהלת לשכה של ראש ממשלה, מבלי שאף אחד יודע מזה בצורה מסודרת, אני חושב שזו פגיעה חמורה מאוד בשלטון החוק במדינת ישראל. זה בעצם מערער בצורה הכי דרסטית שאפשר את אמון הציבור ברשויות החוק, וחבל שזה כך. זה התחיל עם הגברת גלאט-ברקוביץ, שאכן קיבלה את עונשה, אבל זאת תופעה שאני חושב שרשויות החוק צריכות להתעסק בחוק ולא צריכות להתעסק בשלטון במדינת ישראל. ולכן אני רוצה לברך גם על היוזמה של פרופ' בן-ששון וגם על ניהול הנושא הזה. אני חושב שצריך גם לתחקר את ההפעלה, אבל לבדוק אם התשתית החוקית אכן מאוזנת. </w:t>
      </w:r>
    </w:p>
    <w:p w14:paraId="42256070" w14:textId="77777777" w:rsidR="00753E0C" w:rsidRPr="00753E0C" w:rsidRDefault="00753E0C" w:rsidP="00753E0C">
      <w:pPr>
        <w:tabs>
          <w:tab w:val="left" w:pos="654"/>
        </w:tabs>
        <w:bidi/>
        <w:rPr>
          <w:rFonts w:cs="David" w:hint="cs"/>
          <w:rtl/>
        </w:rPr>
      </w:pPr>
    </w:p>
    <w:p w14:paraId="2EF18F7E" w14:textId="77777777" w:rsidR="00753E0C" w:rsidRPr="00753E0C" w:rsidRDefault="00753E0C" w:rsidP="00753E0C">
      <w:pPr>
        <w:tabs>
          <w:tab w:val="left" w:pos="654"/>
        </w:tabs>
        <w:bidi/>
        <w:rPr>
          <w:rFonts w:cs="David" w:hint="cs"/>
          <w:rtl/>
        </w:rPr>
      </w:pPr>
      <w:r w:rsidRPr="00753E0C">
        <w:rPr>
          <w:rFonts w:cs="David" w:hint="cs"/>
          <w:rtl/>
        </w:rPr>
        <w:tab/>
        <w:t xml:space="preserve">אני רוצה להפנות את תשומת הלב לדבר נוסף, שהוא מאוד חשוב. מלבד הנחקרים יש עוד בני בית באותם מקומות שמאזינים להם, ולעתים זאת השפלה של בני בית מעבר לנדרש, בנות ובנים שמדברים עם חברים ולאחר מכן רואים את הדברים מפורסמים במקום כזה או אחר. אני חושב שבדברים האלה צריכים למצוא תשתית חוקית לכך שאם הנחקר עצמו לא מדבר ההאזנה מיד מופסקת, ואפילו צריך לעמוד לדין פלילי על הדברים האלה. השמירה על זכויות האזרחים במקרה הזה היא חשובה, הכנסת צריכה להגיד את דברה. </w:t>
      </w:r>
    </w:p>
    <w:p w14:paraId="041A9058" w14:textId="77777777" w:rsidR="00753E0C" w:rsidRPr="00753E0C" w:rsidRDefault="00753E0C" w:rsidP="00753E0C">
      <w:pPr>
        <w:tabs>
          <w:tab w:val="left" w:pos="654"/>
        </w:tabs>
        <w:bidi/>
        <w:rPr>
          <w:rFonts w:cs="David" w:hint="cs"/>
          <w:rtl/>
        </w:rPr>
      </w:pPr>
    </w:p>
    <w:p w14:paraId="0A2042F5" w14:textId="77777777" w:rsidR="00753E0C" w:rsidRPr="00753E0C" w:rsidRDefault="00753E0C" w:rsidP="00753E0C">
      <w:pPr>
        <w:tabs>
          <w:tab w:val="left" w:pos="654"/>
        </w:tabs>
        <w:bidi/>
        <w:rPr>
          <w:rFonts w:cs="David" w:hint="cs"/>
          <w:rtl/>
        </w:rPr>
      </w:pPr>
      <w:r w:rsidRPr="00753E0C">
        <w:rPr>
          <w:rFonts w:cs="David" w:hint="cs"/>
          <w:rtl/>
        </w:rPr>
        <w:tab/>
        <w:t xml:space="preserve">צריך שהתוצאות יהיו גם אפקטיביות. אם נעשה עוד ועדה שממליצה, לא ייצא מזה כלום. המסקנות חייבות להיות אפקטיביות, ואני מקווה שהוועדה תדאג, גם באמצעות חקיקה לאחר מכן, למצוא את התשתיות ולהטיל עונשים מאוד כבדים על הנושא של האזנות סתר. אני לא רוצה לדבר על הדלפות ודברים אחרים, שהם לא הנושא. תודה. </w:t>
      </w:r>
    </w:p>
    <w:p w14:paraId="12B57352" w14:textId="77777777" w:rsidR="00753E0C" w:rsidRPr="00753E0C" w:rsidRDefault="00753E0C" w:rsidP="00753E0C">
      <w:pPr>
        <w:tabs>
          <w:tab w:val="left" w:pos="654"/>
        </w:tabs>
        <w:bidi/>
        <w:rPr>
          <w:rFonts w:cs="David" w:hint="cs"/>
          <w:rtl/>
        </w:rPr>
      </w:pPr>
    </w:p>
    <w:p w14:paraId="5615BABF" w14:textId="77777777" w:rsidR="00753E0C" w:rsidRPr="00753E0C" w:rsidRDefault="00753E0C" w:rsidP="00753E0C">
      <w:pPr>
        <w:bidi/>
        <w:rPr>
          <w:rFonts w:cs="David" w:hint="cs"/>
          <w:rtl/>
        </w:rPr>
      </w:pPr>
      <w:r w:rsidRPr="00753E0C">
        <w:rPr>
          <w:rFonts w:cs="David" w:hint="cs"/>
          <w:u w:val="single"/>
          <w:rtl/>
        </w:rPr>
        <w:t>היו"ר רוחמה אברהם:</w:t>
      </w:r>
    </w:p>
    <w:p w14:paraId="1AAA26CD" w14:textId="77777777" w:rsidR="00753E0C" w:rsidRPr="00753E0C" w:rsidRDefault="00753E0C" w:rsidP="00753E0C">
      <w:pPr>
        <w:bidi/>
        <w:rPr>
          <w:rFonts w:cs="David" w:hint="cs"/>
          <w:rtl/>
        </w:rPr>
      </w:pPr>
    </w:p>
    <w:p w14:paraId="0C9F5227" w14:textId="77777777" w:rsidR="00753E0C" w:rsidRPr="00753E0C" w:rsidRDefault="00753E0C" w:rsidP="00753E0C">
      <w:pPr>
        <w:tabs>
          <w:tab w:val="left" w:pos="654"/>
        </w:tabs>
        <w:bidi/>
        <w:rPr>
          <w:rFonts w:cs="David" w:hint="cs"/>
          <w:rtl/>
        </w:rPr>
      </w:pPr>
      <w:r w:rsidRPr="00753E0C">
        <w:rPr>
          <w:rFonts w:cs="David" w:hint="cs"/>
          <w:rtl/>
        </w:rPr>
        <w:tab/>
        <w:t xml:space="preserve"> תודה רבה, אדוני. חבר הכנסת מגלי והבה. </w:t>
      </w:r>
    </w:p>
    <w:p w14:paraId="571F672D" w14:textId="77777777" w:rsidR="00753E0C" w:rsidRPr="00753E0C" w:rsidRDefault="00753E0C" w:rsidP="00753E0C">
      <w:pPr>
        <w:tabs>
          <w:tab w:val="left" w:pos="654"/>
        </w:tabs>
        <w:bidi/>
        <w:rPr>
          <w:rFonts w:cs="David" w:hint="cs"/>
          <w:rtl/>
        </w:rPr>
      </w:pPr>
    </w:p>
    <w:p w14:paraId="6AC60E59" w14:textId="77777777" w:rsidR="00753E0C" w:rsidRPr="00753E0C" w:rsidRDefault="00753E0C" w:rsidP="00753E0C">
      <w:pPr>
        <w:bidi/>
        <w:rPr>
          <w:rFonts w:cs="David" w:hint="cs"/>
          <w:rtl/>
        </w:rPr>
      </w:pPr>
      <w:r w:rsidRPr="00753E0C">
        <w:rPr>
          <w:rFonts w:cs="David" w:hint="cs"/>
          <w:u w:val="single"/>
          <w:rtl/>
        </w:rPr>
        <w:t>מגלי והבה:</w:t>
      </w:r>
    </w:p>
    <w:p w14:paraId="4B2166D7" w14:textId="77777777" w:rsidR="00753E0C" w:rsidRPr="00753E0C" w:rsidRDefault="00753E0C" w:rsidP="00753E0C">
      <w:pPr>
        <w:bidi/>
        <w:rPr>
          <w:rFonts w:cs="David" w:hint="cs"/>
          <w:rtl/>
        </w:rPr>
      </w:pPr>
    </w:p>
    <w:p w14:paraId="5B731F58" w14:textId="77777777" w:rsidR="00753E0C" w:rsidRPr="00753E0C" w:rsidRDefault="00753E0C" w:rsidP="00753E0C">
      <w:pPr>
        <w:tabs>
          <w:tab w:val="left" w:pos="654"/>
        </w:tabs>
        <w:bidi/>
        <w:rPr>
          <w:rFonts w:cs="David" w:hint="cs"/>
          <w:rtl/>
        </w:rPr>
      </w:pPr>
      <w:r w:rsidRPr="00753E0C">
        <w:rPr>
          <w:rFonts w:cs="David" w:hint="cs"/>
          <w:rtl/>
        </w:rPr>
        <w:tab/>
        <w:t xml:space="preserve">גברתי היושבת-ראש, אני רוצה להצטרף לדברי חברי אביגדור יצחקי ולציין את החשיבות של הקמת הוועדה הזאת כוועדת משנה ספציפית לנושא, כפי שהוצע, ולא בנוסף למטלות שוועדת החוקה, חוק ומשפט עושה. חשוב פעם אחת ולתמיד לדעת את האמת ולהגן על האזרחים. היום חלק משלטונות אכיפת החוק מרשים לעצמם הרבה דברים, בלי לשאול. חבר הכנסת טיבי התייחס דרך אגב לנושא ההאזנות הביטחוניות. יש המון דברים שמתבצעים שהאזרח הוא האחרון בסדר העדיפויות של רשויות אכיפת החוק. לכן נכונות הנחות היסוד שנמצאות כאן, להגיע לחקר האמת ולהגיע למסקנות איך צריכות להתנהל ולהתנהג רשויות החוק, ולא להגיד שיש ועדת חוקה שמפקחת ומנסה לראות איך פועלות רשויות החוק, אלא לקחת את הנושא הספציפי הזה, להפיק את הלקחים ולהסיק את המסקנות, ואם יש צורך להמליץ על מישהו או להעמיד אותו לדין או להגיד לו: תודה על שרותך באכיפת החוק, צריך לעשות זאת. אחת כבר עזבה אותנו, אבל אני מקווה שאם יש שם עוד ספיחים של אותם אנשים שרואים באנשים רק אמצעים להגשים את שאיפותיהם, אם זה בקידום במשטרה או במקומות אחרים, שנגיע למסקנות האלה. תודה. </w:t>
      </w:r>
    </w:p>
    <w:p w14:paraId="6A86599E" w14:textId="77777777" w:rsidR="00753E0C" w:rsidRPr="00753E0C" w:rsidRDefault="00753E0C" w:rsidP="00753E0C">
      <w:pPr>
        <w:tabs>
          <w:tab w:val="left" w:pos="654"/>
        </w:tabs>
        <w:bidi/>
        <w:rPr>
          <w:rFonts w:cs="David" w:hint="cs"/>
          <w:rtl/>
        </w:rPr>
      </w:pPr>
    </w:p>
    <w:p w14:paraId="3F28FCC2" w14:textId="77777777" w:rsidR="00753E0C" w:rsidRPr="00753E0C" w:rsidRDefault="00753E0C" w:rsidP="00753E0C">
      <w:pPr>
        <w:bidi/>
        <w:rPr>
          <w:rFonts w:cs="David" w:hint="cs"/>
          <w:rtl/>
        </w:rPr>
      </w:pPr>
      <w:r w:rsidRPr="00753E0C">
        <w:rPr>
          <w:rFonts w:cs="David" w:hint="cs"/>
          <w:u w:val="single"/>
          <w:rtl/>
        </w:rPr>
        <w:t>היו"ר רוחמה אברהם:</w:t>
      </w:r>
    </w:p>
    <w:p w14:paraId="227569B5" w14:textId="77777777" w:rsidR="00753E0C" w:rsidRPr="00753E0C" w:rsidRDefault="00753E0C" w:rsidP="00753E0C">
      <w:pPr>
        <w:bidi/>
        <w:rPr>
          <w:rFonts w:cs="David" w:hint="cs"/>
          <w:rtl/>
        </w:rPr>
      </w:pPr>
    </w:p>
    <w:p w14:paraId="0D650652" w14:textId="77777777" w:rsidR="00753E0C" w:rsidRPr="00753E0C" w:rsidRDefault="00753E0C" w:rsidP="00753E0C">
      <w:pPr>
        <w:tabs>
          <w:tab w:val="left" w:pos="654"/>
        </w:tabs>
        <w:bidi/>
        <w:rPr>
          <w:rFonts w:cs="David" w:hint="cs"/>
          <w:rtl/>
        </w:rPr>
      </w:pPr>
      <w:r w:rsidRPr="00753E0C">
        <w:rPr>
          <w:rFonts w:cs="David" w:hint="cs"/>
          <w:rtl/>
        </w:rPr>
        <w:tab/>
        <w:t xml:space="preserve"> אני מודה לך, אדוני. חבר הכנסת פרוש, בבקשה. </w:t>
      </w:r>
    </w:p>
    <w:p w14:paraId="77B028CA" w14:textId="77777777" w:rsidR="00753E0C" w:rsidRPr="00753E0C" w:rsidRDefault="00753E0C" w:rsidP="00753E0C">
      <w:pPr>
        <w:tabs>
          <w:tab w:val="left" w:pos="654"/>
        </w:tabs>
        <w:bidi/>
        <w:rPr>
          <w:rFonts w:cs="David" w:hint="cs"/>
          <w:rtl/>
        </w:rPr>
      </w:pPr>
    </w:p>
    <w:p w14:paraId="3C19C5A5" w14:textId="77777777" w:rsidR="00753E0C" w:rsidRPr="00753E0C" w:rsidRDefault="00753E0C" w:rsidP="00753E0C">
      <w:pPr>
        <w:bidi/>
        <w:rPr>
          <w:rFonts w:cs="David" w:hint="cs"/>
          <w:u w:val="single"/>
          <w:rtl/>
        </w:rPr>
      </w:pPr>
      <w:r w:rsidRPr="00753E0C">
        <w:rPr>
          <w:rFonts w:cs="David" w:hint="cs"/>
          <w:u w:val="single"/>
          <w:rtl/>
        </w:rPr>
        <w:t>מאיר פרוש:</w:t>
      </w:r>
    </w:p>
    <w:p w14:paraId="43C012F3" w14:textId="77777777" w:rsidR="00753E0C" w:rsidRPr="00753E0C" w:rsidRDefault="00753E0C" w:rsidP="00753E0C">
      <w:pPr>
        <w:bidi/>
        <w:rPr>
          <w:rFonts w:cs="David" w:hint="cs"/>
          <w:u w:val="single"/>
        </w:rPr>
      </w:pPr>
    </w:p>
    <w:p w14:paraId="3AA3BD1C" w14:textId="77777777" w:rsidR="00753E0C" w:rsidRPr="00753E0C" w:rsidRDefault="00753E0C" w:rsidP="00753E0C">
      <w:pPr>
        <w:tabs>
          <w:tab w:val="left" w:pos="654"/>
        </w:tabs>
        <w:bidi/>
        <w:rPr>
          <w:rFonts w:cs="David" w:hint="cs"/>
          <w:rtl/>
        </w:rPr>
      </w:pPr>
      <w:r w:rsidRPr="00753E0C">
        <w:rPr>
          <w:rFonts w:cs="David" w:hint="cs"/>
          <w:rtl/>
        </w:rPr>
        <w:tab/>
        <w:t xml:space="preserve"> אני זוכר שבעבר כאשר היו מקימים ועדות חקירה, במנדט שלהם היה צריך להיות כתוב מה יהיו הסמכויות של אותה ועדה.</w:t>
      </w:r>
    </w:p>
    <w:p w14:paraId="369AA3EE" w14:textId="77777777" w:rsidR="00753E0C" w:rsidRPr="00753E0C" w:rsidRDefault="00753E0C" w:rsidP="00753E0C">
      <w:pPr>
        <w:tabs>
          <w:tab w:val="left" w:pos="654"/>
        </w:tabs>
        <w:bidi/>
        <w:rPr>
          <w:rFonts w:cs="David" w:hint="cs"/>
          <w:rtl/>
        </w:rPr>
      </w:pPr>
    </w:p>
    <w:p w14:paraId="658FA33F" w14:textId="77777777" w:rsidR="00753E0C" w:rsidRPr="00753E0C" w:rsidRDefault="00753E0C" w:rsidP="00753E0C">
      <w:pPr>
        <w:bidi/>
        <w:rPr>
          <w:rFonts w:cs="David" w:hint="cs"/>
          <w:rtl/>
        </w:rPr>
      </w:pPr>
      <w:r w:rsidRPr="00753E0C">
        <w:rPr>
          <w:rFonts w:cs="David" w:hint="cs"/>
          <w:u w:val="single"/>
          <w:rtl/>
        </w:rPr>
        <w:t>היו"ר רוחמה אברהם:</w:t>
      </w:r>
    </w:p>
    <w:p w14:paraId="52769428" w14:textId="77777777" w:rsidR="00753E0C" w:rsidRPr="00753E0C" w:rsidRDefault="00753E0C" w:rsidP="00753E0C">
      <w:pPr>
        <w:bidi/>
        <w:rPr>
          <w:rFonts w:cs="David" w:hint="cs"/>
          <w:rtl/>
        </w:rPr>
      </w:pPr>
    </w:p>
    <w:p w14:paraId="2A1EAE6E" w14:textId="77777777" w:rsidR="00753E0C" w:rsidRPr="00753E0C" w:rsidRDefault="00753E0C" w:rsidP="00753E0C">
      <w:pPr>
        <w:tabs>
          <w:tab w:val="left" w:pos="654"/>
        </w:tabs>
        <w:bidi/>
        <w:rPr>
          <w:rFonts w:cs="David" w:hint="cs"/>
          <w:rtl/>
        </w:rPr>
      </w:pPr>
      <w:r w:rsidRPr="00753E0C">
        <w:rPr>
          <w:rFonts w:cs="David" w:hint="cs"/>
          <w:rtl/>
        </w:rPr>
        <w:tab/>
        <w:t xml:space="preserve"> קראתי מה יהיו הסמכויות.</w:t>
      </w:r>
    </w:p>
    <w:p w14:paraId="76167B03" w14:textId="77777777" w:rsidR="00753E0C" w:rsidRPr="00753E0C" w:rsidRDefault="00753E0C" w:rsidP="00753E0C">
      <w:pPr>
        <w:tabs>
          <w:tab w:val="left" w:pos="654"/>
        </w:tabs>
        <w:bidi/>
        <w:rPr>
          <w:rFonts w:cs="David" w:hint="cs"/>
          <w:rtl/>
        </w:rPr>
      </w:pPr>
    </w:p>
    <w:p w14:paraId="577A261D" w14:textId="77777777" w:rsidR="00753E0C" w:rsidRPr="00753E0C" w:rsidRDefault="00753E0C" w:rsidP="00753E0C">
      <w:pPr>
        <w:bidi/>
        <w:rPr>
          <w:rFonts w:cs="David" w:hint="cs"/>
          <w:u w:val="single"/>
          <w:rtl/>
        </w:rPr>
      </w:pPr>
      <w:r w:rsidRPr="00753E0C">
        <w:rPr>
          <w:rFonts w:cs="David" w:hint="cs"/>
          <w:u w:val="single"/>
          <w:rtl/>
        </w:rPr>
        <w:t>מאיר פרוש:</w:t>
      </w:r>
    </w:p>
    <w:p w14:paraId="0415027A" w14:textId="77777777" w:rsidR="00753E0C" w:rsidRPr="00753E0C" w:rsidRDefault="00753E0C" w:rsidP="00753E0C">
      <w:pPr>
        <w:bidi/>
        <w:rPr>
          <w:rFonts w:cs="David" w:hint="cs"/>
          <w:u w:val="single"/>
        </w:rPr>
      </w:pPr>
    </w:p>
    <w:p w14:paraId="350CB0ED" w14:textId="77777777" w:rsidR="00753E0C" w:rsidRPr="00753E0C" w:rsidRDefault="00753E0C" w:rsidP="00753E0C">
      <w:pPr>
        <w:tabs>
          <w:tab w:val="left" w:pos="654"/>
        </w:tabs>
        <w:bidi/>
        <w:rPr>
          <w:rFonts w:cs="David" w:hint="cs"/>
          <w:rtl/>
        </w:rPr>
      </w:pPr>
      <w:r w:rsidRPr="00753E0C">
        <w:rPr>
          <w:rFonts w:cs="David" w:hint="cs"/>
          <w:rtl/>
        </w:rPr>
        <w:tab/>
        <w:t xml:space="preserve"> אני חושב שחסר משפט אחד במטלות, אני מחפש משפט על ענישה למי שעשה פעולה מסוימת  ונתפס. אני לא חושב שאפשר לעבור בשתיקה אם אנחנו באמת כולנו מתייחסים בחומרה למה שקורה בנושא האזנות הסתר. אני מחפש אמירה שוועדת החקירה תוכל לעשות בעניין הזה גם ענישה למי שנתפס בקלקלתו וכן עשה מעשים שלא ייעשו. אם זה לא יהיה לה עכשיו במנדט, יאמרו שצריך לחזור על כל הסיפור חזרה.</w:t>
      </w:r>
    </w:p>
    <w:p w14:paraId="42EC4D30" w14:textId="77777777" w:rsidR="00753E0C" w:rsidRPr="00753E0C" w:rsidRDefault="00753E0C" w:rsidP="00753E0C">
      <w:pPr>
        <w:tabs>
          <w:tab w:val="left" w:pos="654"/>
        </w:tabs>
        <w:bidi/>
        <w:rPr>
          <w:rFonts w:cs="David" w:hint="cs"/>
          <w:rtl/>
        </w:rPr>
      </w:pPr>
    </w:p>
    <w:p w14:paraId="7E5A0326" w14:textId="77777777" w:rsidR="00753E0C" w:rsidRPr="00753E0C" w:rsidRDefault="00753E0C" w:rsidP="00753E0C">
      <w:pPr>
        <w:bidi/>
        <w:rPr>
          <w:rFonts w:cs="David" w:hint="cs"/>
          <w:rtl/>
        </w:rPr>
      </w:pPr>
      <w:r w:rsidRPr="00753E0C">
        <w:rPr>
          <w:rFonts w:cs="David" w:hint="cs"/>
          <w:u w:val="single"/>
          <w:rtl/>
        </w:rPr>
        <w:t>היו"ר רוחמה אברהם:</w:t>
      </w:r>
    </w:p>
    <w:p w14:paraId="5E37CB67" w14:textId="77777777" w:rsidR="00753E0C" w:rsidRPr="00753E0C" w:rsidRDefault="00753E0C" w:rsidP="00753E0C">
      <w:pPr>
        <w:bidi/>
        <w:rPr>
          <w:rFonts w:cs="David" w:hint="cs"/>
          <w:rtl/>
        </w:rPr>
      </w:pPr>
    </w:p>
    <w:p w14:paraId="1D831F56" w14:textId="77777777" w:rsidR="00753E0C" w:rsidRPr="00753E0C" w:rsidRDefault="00753E0C" w:rsidP="00753E0C">
      <w:pPr>
        <w:tabs>
          <w:tab w:val="left" w:pos="654"/>
        </w:tabs>
        <w:bidi/>
        <w:rPr>
          <w:rFonts w:cs="David" w:hint="cs"/>
          <w:rtl/>
        </w:rPr>
      </w:pPr>
      <w:r w:rsidRPr="00753E0C">
        <w:rPr>
          <w:rFonts w:cs="David" w:hint="cs"/>
          <w:rtl/>
        </w:rPr>
        <w:tab/>
        <w:t xml:space="preserve">זו הערה צודקת. נבקש מהיועצת המשפטית לבדוק האם לא ניתן במנדט לקבוע המלצה על עונשים. </w:t>
      </w:r>
    </w:p>
    <w:p w14:paraId="4A55F5D1" w14:textId="77777777" w:rsidR="00753E0C" w:rsidRPr="00753E0C" w:rsidRDefault="00753E0C" w:rsidP="00753E0C">
      <w:pPr>
        <w:tabs>
          <w:tab w:val="left" w:pos="654"/>
        </w:tabs>
        <w:bidi/>
        <w:rPr>
          <w:rFonts w:cs="David" w:hint="cs"/>
          <w:rtl/>
        </w:rPr>
      </w:pPr>
    </w:p>
    <w:p w14:paraId="5EC42904" w14:textId="77777777" w:rsidR="00753E0C" w:rsidRPr="00753E0C" w:rsidRDefault="00753E0C" w:rsidP="00753E0C">
      <w:pPr>
        <w:bidi/>
        <w:rPr>
          <w:rFonts w:cs="David" w:hint="cs"/>
          <w:u w:val="single"/>
          <w:rtl/>
        </w:rPr>
      </w:pPr>
      <w:r w:rsidRPr="00753E0C">
        <w:rPr>
          <w:rFonts w:cs="David" w:hint="cs"/>
          <w:u w:val="single"/>
          <w:rtl/>
        </w:rPr>
        <w:t>גדעון סער:</w:t>
      </w:r>
    </w:p>
    <w:p w14:paraId="26667358" w14:textId="77777777" w:rsidR="00753E0C" w:rsidRPr="00753E0C" w:rsidRDefault="00753E0C" w:rsidP="00753E0C">
      <w:pPr>
        <w:bidi/>
        <w:rPr>
          <w:rFonts w:cs="David" w:hint="cs"/>
          <w:u w:val="single"/>
          <w:rtl/>
        </w:rPr>
      </w:pPr>
    </w:p>
    <w:p w14:paraId="4363B83B" w14:textId="77777777" w:rsidR="00753E0C" w:rsidRPr="00753E0C" w:rsidRDefault="00753E0C" w:rsidP="00753E0C">
      <w:pPr>
        <w:tabs>
          <w:tab w:val="left" w:pos="654"/>
        </w:tabs>
        <w:bidi/>
        <w:rPr>
          <w:rFonts w:cs="David" w:hint="cs"/>
          <w:rtl/>
        </w:rPr>
      </w:pPr>
      <w:r w:rsidRPr="00753E0C">
        <w:rPr>
          <w:rFonts w:cs="David" w:hint="cs"/>
          <w:rtl/>
        </w:rPr>
        <w:tab/>
        <w:t xml:space="preserve"> איך אנחנו יכולים להמליץ?</w:t>
      </w:r>
    </w:p>
    <w:p w14:paraId="639F914A" w14:textId="77777777" w:rsidR="00753E0C" w:rsidRPr="00753E0C" w:rsidRDefault="00753E0C" w:rsidP="00753E0C">
      <w:pPr>
        <w:tabs>
          <w:tab w:val="left" w:pos="654"/>
        </w:tabs>
        <w:bidi/>
        <w:rPr>
          <w:rFonts w:cs="David" w:hint="cs"/>
          <w:rtl/>
        </w:rPr>
      </w:pPr>
    </w:p>
    <w:p w14:paraId="7B95A643" w14:textId="77777777" w:rsidR="00753E0C" w:rsidRPr="00753E0C" w:rsidRDefault="00753E0C" w:rsidP="00753E0C">
      <w:pPr>
        <w:bidi/>
        <w:rPr>
          <w:rFonts w:cs="David" w:hint="cs"/>
          <w:rtl/>
        </w:rPr>
      </w:pPr>
      <w:r w:rsidRPr="00753E0C">
        <w:rPr>
          <w:rFonts w:cs="David" w:hint="cs"/>
          <w:u w:val="single"/>
          <w:rtl/>
        </w:rPr>
        <w:t>מגלי והבה:</w:t>
      </w:r>
    </w:p>
    <w:p w14:paraId="37184523" w14:textId="77777777" w:rsidR="00753E0C" w:rsidRPr="00753E0C" w:rsidRDefault="00753E0C" w:rsidP="00753E0C">
      <w:pPr>
        <w:bidi/>
        <w:rPr>
          <w:rFonts w:cs="David" w:hint="cs"/>
          <w:rtl/>
        </w:rPr>
      </w:pPr>
    </w:p>
    <w:p w14:paraId="39211FAA" w14:textId="77777777" w:rsidR="00753E0C" w:rsidRPr="00753E0C" w:rsidRDefault="00753E0C" w:rsidP="00753E0C">
      <w:pPr>
        <w:tabs>
          <w:tab w:val="left" w:pos="654"/>
        </w:tabs>
        <w:bidi/>
        <w:rPr>
          <w:rFonts w:cs="David" w:hint="cs"/>
          <w:rtl/>
        </w:rPr>
      </w:pPr>
      <w:r w:rsidRPr="00753E0C">
        <w:rPr>
          <w:rFonts w:cs="David" w:hint="cs"/>
          <w:rtl/>
        </w:rPr>
        <w:tab/>
        <w:t xml:space="preserve"> מישהו הפר את החוק בצורה גסה. </w:t>
      </w:r>
    </w:p>
    <w:p w14:paraId="46C88F54" w14:textId="77777777" w:rsidR="00753E0C" w:rsidRPr="00753E0C" w:rsidRDefault="00753E0C" w:rsidP="00753E0C">
      <w:pPr>
        <w:tabs>
          <w:tab w:val="left" w:pos="654"/>
        </w:tabs>
        <w:bidi/>
        <w:rPr>
          <w:rFonts w:cs="David" w:hint="cs"/>
          <w:rtl/>
        </w:rPr>
      </w:pPr>
    </w:p>
    <w:p w14:paraId="172F69CD" w14:textId="77777777" w:rsidR="00753E0C" w:rsidRPr="00753E0C" w:rsidRDefault="00753E0C" w:rsidP="00753E0C">
      <w:pPr>
        <w:bidi/>
        <w:rPr>
          <w:rFonts w:cs="David" w:hint="cs"/>
          <w:u w:val="single"/>
          <w:rtl/>
        </w:rPr>
      </w:pPr>
      <w:r w:rsidRPr="00753E0C">
        <w:rPr>
          <w:rFonts w:cs="David" w:hint="cs"/>
          <w:u w:val="single"/>
          <w:rtl/>
        </w:rPr>
        <w:t>גדעון סער:</w:t>
      </w:r>
    </w:p>
    <w:p w14:paraId="10FAA09D" w14:textId="77777777" w:rsidR="00753E0C" w:rsidRPr="00753E0C" w:rsidRDefault="00753E0C" w:rsidP="00753E0C">
      <w:pPr>
        <w:bidi/>
        <w:rPr>
          <w:rFonts w:cs="David" w:hint="cs"/>
          <w:u w:val="single"/>
          <w:rtl/>
        </w:rPr>
      </w:pPr>
    </w:p>
    <w:p w14:paraId="79F050EB" w14:textId="77777777" w:rsidR="00753E0C" w:rsidRPr="00753E0C" w:rsidRDefault="00753E0C" w:rsidP="00753E0C">
      <w:pPr>
        <w:tabs>
          <w:tab w:val="left" w:pos="654"/>
        </w:tabs>
        <w:bidi/>
        <w:rPr>
          <w:rFonts w:cs="David" w:hint="cs"/>
          <w:rtl/>
        </w:rPr>
      </w:pPr>
      <w:r w:rsidRPr="00753E0C">
        <w:rPr>
          <w:rFonts w:cs="David" w:hint="cs"/>
          <w:rtl/>
        </w:rPr>
        <w:tab/>
        <w:t xml:space="preserve"> אז אתה יכול לשנות את החקיקה. </w:t>
      </w:r>
    </w:p>
    <w:p w14:paraId="135D35D2" w14:textId="77777777" w:rsidR="00753E0C" w:rsidRPr="00753E0C" w:rsidRDefault="00753E0C" w:rsidP="00753E0C">
      <w:pPr>
        <w:tabs>
          <w:tab w:val="left" w:pos="654"/>
        </w:tabs>
        <w:bidi/>
        <w:rPr>
          <w:rFonts w:cs="David" w:hint="cs"/>
          <w:rtl/>
        </w:rPr>
      </w:pPr>
    </w:p>
    <w:p w14:paraId="79E662DF" w14:textId="77777777" w:rsidR="00753E0C" w:rsidRPr="00753E0C" w:rsidRDefault="00753E0C" w:rsidP="00753E0C">
      <w:pPr>
        <w:bidi/>
        <w:rPr>
          <w:rFonts w:cs="David" w:hint="cs"/>
          <w:u w:val="single"/>
          <w:rtl/>
        </w:rPr>
      </w:pPr>
      <w:r w:rsidRPr="00753E0C">
        <w:rPr>
          <w:rFonts w:cs="David" w:hint="cs"/>
          <w:u w:val="single"/>
          <w:rtl/>
        </w:rPr>
        <w:t>מאיר פרוש:</w:t>
      </w:r>
    </w:p>
    <w:p w14:paraId="166BFDF3" w14:textId="77777777" w:rsidR="00753E0C" w:rsidRPr="00753E0C" w:rsidRDefault="00753E0C" w:rsidP="00753E0C">
      <w:pPr>
        <w:bidi/>
        <w:rPr>
          <w:rFonts w:cs="David" w:hint="cs"/>
          <w:u w:val="single"/>
        </w:rPr>
      </w:pPr>
    </w:p>
    <w:p w14:paraId="47FA0D59" w14:textId="77777777" w:rsidR="00753E0C" w:rsidRPr="00753E0C" w:rsidRDefault="00753E0C" w:rsidP="00753E0C">
      <w:pPr>
        <w:tabs>
          <w:tab w:val="left" w:pos="654"/>
        </w:tabs>
        <w:bidi/>
        <w:rPr>
          <w:rFonts w:cs="David" w:hint="cs"/>
          <w:rtl/>
        </w:rPr>
      </w:pPr>
      <w:r w:rsidRPr="00753E0C">
        <w:rPr>
          <w:rFonts w:cs="David" w:hint="cs"/>
          <w:rtl/>
        </w:rPr>
        <w:tab/>
        <w:t xml:space="preserve"> אל תגיד עכשיו מה תיתן. </w:t>
      </w:r>
    </w:p>
    <w:p w14:paraId="5EDEE067" w14:textId="77777777" w:rsidR="00753E0C" w:rsidRPr="00753E0C" w:rsidRDefault="00753E0C" w:rsidP="00753E0C">
      <w:pPr>
        <w:tabs>
          <w:tab w:val="left" w:pos="654"/>
        </w:tabs>
        <w:bidi/>
        <w:rPr>
          <w:rFonts w:cs="David" w:hint="cs"/>
          <w:rtl/>
        </w:rPr>
      </w:pPr>
    </w:p>
    <w:p w14:paraId="2753BDCA" w14:textId="77777777" w:rsidR="00753E0C" w:rsidRPr="00753E0C" w:rsidRDefault="00753E0C" w:rsidP="00753E0C">
      <w:pPr>
        <w:bidi/>
        <w:rPr>
          <w:rFonts w:cs="David" w:hint="cs"/>
          <w:u w:val="single"/>
          <w:rtl/>
        </w:rPr>
      </w:pPr>
      <w:r w:rsidRPr="00753E0C">
        <w:rPr>
          <w:rFonts w:cs="David" w:hint="cs"/>
          <w:u w:val="single"/>
          <w:rtl/>
        </w:rPr>
        <w:t>גדעון סער:</w:t>
      </w:r>
    </w:p>
    <w:p w14:paraId="52A4B736" w14:textId="77777777" w:rsidR="00753E0C" w:rsidRPr="00753E0C" w:rsidRDefault="00753E0C" w:rsidP="00753E0C">
      <w:pPr>
        <w:bidi/>
        <w:rPr>
          <w:rFonts w:cs="David" w:hint="cs"/>
          <w:u w:val="single"/>
          <w:rtl/>
        </w:rPr>
      </w:pPr>
    </w:p>
    <w:p w14:paraId="141581BD" w14:textId="77777777" w:rsidR="00753E0C" w:rsidRPr="00753E0C" w:rsidRDefault="00753E0C" w:rsidP="00753E0C">
      <w:pPr>
        <w:tabs>
          <w:tab w:val="left" w:pos="654"/>
        </w:tabs>
        <w:bidi/>
        <w:rPr>
          <w:rFonts w:cs="David" w:hint="cs"/>
          <w:rtl/>
        </w:rPr>
      </w:pPr>
      <w:r w:rsidRPr="00753E0C">
        <w:rPr>
          <w:rFonts w:cs="David" w:hint="cs"/>
          <w:rtl/>
        </w:rPr>
        <w:tab/>
        <w:t xml:space="preserve">אבל הוא אמר מבחינת התשתית החוקית, אז תשנה את החוקים. </w:t>
      </w:r>
    </w:p>
    <w:p w14:paraId="181EF173" w14:textId="77777777" w:rsidR="00753E0C" w:rsidRPr="00753E0C" w:rsidRDefault="00753E0C" w:rsidP="00753E0C">
      <w:pPr>
        <w:tabs>
          <w:tab w:val="left" w:pos="654"/>
        </w:tabs>
        <w:bidi/>
        <w:rPr>
          <w:rFonts w:cs="David" w:hint="cs"/>
          <w:rtl/>
        </w:rPr>
      </w:pPr>
    </w:p>
    <w:p w14:paraId="76218EAF" w14:textId="77777777" w:rsidR="00753E0C" w:rsidRPr="00753E0C" w:rsidRDefault="00753E0C" w:rsidP="00753E0C">
      <w:pPr>
        <w:bidi/>
        <w:rPr>
          <w:rFonts w:cs="David" w:hint="cs"/>
          <w:u w:val="single"/>
          <w:rtl/>
        </w:rPr>
      </w:pPr>
      <w:r w:rsidRPr="00753E0C">
        <w:rPr>
          <w:rFonts w:cs="David" w:hint="cs"/>
          <w:u w:val="single"/>
          <w:rtl/>
        </w:rPr>
        <w:t>מאיר פרוש:</w:t>
      </w:r>
    </w:p>
    <w:p w14:paraId="006BBB7A" w14:textId="77777777" w:rsidR="00753E0C" w:rsidRPr="00753E0C" w:rsidRDefault="00753E0C" w:rsidP="00753E0C">
      <w:pPr>
        <w:bidi/>
        <w:rPr>
          <w:rFonts w:cs="David" w:hint="cs"/>
          <w:u w:val="single"/>
        </w:rPr>
      </w:pPr>
    </w:p>
    <w:p w14:paraId="4003DA03" w14:textId="77777777" w:rsidR="00753E0C" w:rsidRPr="00753E0C" w:rsidRDefault="00753E0C" w:rsidP="00753E0C">
      <w:pPr>
        <w:tabs>
          <w:tab w:val="left" w:pos="654"/>
        </w:tabs>
        <w:bidi/>
        <w:rPr>
          <w:rFonts w:cs="David" w:hint="cs"/>
          <w:rtl/>
        </w:rPr>
      </w:pPr>
      <w:r w:rsidRPr="00753E0C">
        <w:rPr>
          <w:rFonts w:cs="David" w:hint="cs"/>
          <w:rtl/>
        </w:rPr>
        <w:tab/>
        <w:t xml:space="preserve"> פרופ' בן-ששון, אני מציע שתהיה אמירה כדי שאם צריך נוכל לתת ענישה. </w:t>
      </w:r>
    </w:p>
    <w:p w14:paraId="6ECF82C0" w14:textId="77777777" w:rsidR="00753E0C" w:rsidRPr="00753E0C" w:rsidRDefault="00753E0C" w:rsidP="00753E0C">
      <w:pPr>
        <w:tabs>
          <w:tab w:val="left" w:pos="654"/>
        </w:tabs>
        <w:bidi/>
        <w:rPr>
          <w:rFonts w:cs="David" w:hint="cs"/>
          <w:rtl/>
        </w:rPr>
      </w:pPr>
    </w:p>
    <w:p w14:paraId="29D7E701" w14:textId="77777777" w:rsidR="00753E0C" w:rsidRPr="00753E0C" w:rsidRDefault="00753E0C" w:rsidP="00753E0C">
      <w:pPr>
        <w:bidi/>
        <w:rPr>
          <w:rFonts w:cs="David" w:hint="cs"/>
          <w:rtl/>
        </w:rPr>
      </w:pPr>
      <w:r w:rsidRPr="00753E0C">
        <w:rPr>
          <w:rFonts w:cs="David" w:hint="cs"/>
          <w:u w:val="single"/>
          <w:rtl/>
        </w:rPr>
        <w:t>היו"ר רוחמה אברהם:</w:t>
      </w:r>
    </w:p>
    <w:p w14:paraId="5AC5D087" w14:textId="77777777" w:rsidR="00753E0C" w:rsidRPr="00753E0C" w:rsidRDefault="00753E0C" w:rsidP="00753E0C">
      <w:pPr>
        <w:bidi/>
        <w:rPr>
          <w:rFonts w:cs="David" w:hint="cs"/>
          <w:rtl/>
        </w:rPr>
      </w:pPr>
    </w:p>
    <w:p w14:paraId="71DDA99A" w14:textId="77777777" w:rsidR="00753E0C" w:rsidRPr="00753E0C" w:rsidRDefault="00753E0C" w:rsidP="00753E0C">
      <w:pPr>
        <w:tabs>
          <w:tab w:val="left" w:pos="654"/>
        </w:tabs>
        <w:bidi/>
        <w:rPr>
          <w:rFonts w:cs="David" w:hint="cs"/>
          <w:rtl/>
        </w:rPr>
      </w:pPr>
      <w:r w:rsidRPr="00753E0C">
        <w:rPr>
          <w:rFonts w:cs="David" w:hint="cs"/>
          <w:rtl/>
        </w:rPr>
        <w:tab/>
        <w:t xml:space="preserve">חברת הכנסת נאדיה חילו, בבקשה. </w:t>
      </w:r>
    </w:p>
    <w:p w14:paraId="5FC05BA0" w14:textId="77777777" w:rsidR="00753E0C" w:rsidRPr="00753E0C" w:rsidRDefault="00753E0C" w:rsidP="00753E0C">
      <w:pPr>
        <w:tabs>
          <w:tab w:val="left" w:pos="654"/>
        </w:tabs>
        <w:bidi/>
        <w:rPr>
          <w:rFonts w:cs="David" w:hint="cs"/>
          <w:rtl/>
        </w:rPr>
      </w:pPr>
    </w:p>
    <w:p w14:paraId="7187EB81" w14:textId="77777777" w:rsidR="00753E0C" w:rsidRPr="00753E0C" w:rsidRDefault="00753E0C" w:rsidP="00753E0C">
      <w:pPr>
        <w:pStyle w:val="Heading5"/>
        <w:jc w:val="left"/>
        <w:rPr>
          <w:rFonts w:hint="cs"/>
          <w:rtl/>
        </w:rPr>
      </w:pPr>
      <w:r w:rsidRPr="00753E0C">
        <w:rPr>
          <w:rFonts w:hint="cs"/>
          <w:u w:val="single"/>
          <w:rtl/>
        </w:rPr>
        <w:t>נאדיה חילו:</w:t>
      </w:r>
    </w:p>
    <w:p w14:paraId="0662A0AA" w14:textId="77777777" w:rsidR="00753E0C" w:rsidRPr="00753E0C" w:rsidRDefault="00753E0C" w:rsidP="00753E0C">
      <w:pPr>
        <w:pStyle w:val="Heading5"/>
        <w:jc w:val="left"/>
        <w:rPr>
          <w:rFonts w:hint="cs"/>
          <w:rtl/>
        </w:rPr>
      </w:pPr>
    </w:p>
    <w:p w14:paraId="10BA4359" w14:textId="77777777" w:rsidR="00753E0C" w:rsidRPr="00753E0C" w:rsidRDefault="00753E0C" w:rsidP="00753E0C">
      <w:pPr>
        <w:tabs>
          <w:tab w:val="left" w:pos="654"/>
        </w:tabs>
        <w:bidi/>
        <w:rPr>
          <w:rFonts w:cs="David" w:hint="cs"/>
          <w:rtl/>
        </w:rPr>
      </w:pPr>
      <w:r w:rsidRPr="00753E0C">
        <w:rPr>
          <w:rFonts w:cs="David" w:hint="cs"/>
          <w:rtl/>
        </w:rPr>
        <w:tab/>
        <w:t xml:space="preserve"> הרי הבדיקה תשפוך אינפורמציה מסוימת, אולי תעלה את התופעה לדיון ציבורי. אבל מה שאני רוצה לשאול מעבר לעניין הזה של מניעת התופעה של הפקת הלקחים הוא מה בסופו של יום בשורה התחתונה, מעבר לשפיכת אינפורמציה ותיאור התופעה, איך אנחנו יכולים ליישם את המלצות הוועדה ולהפיק תועלת ולמנוע אותה. זאת המטרה בעצם, לא רק לחקור. </w:t>
      </w:r>
    </w:p>
    <w:p w14:paraId="54B6598A" w14:textId="77777777" w:rsidR="00753E0C" w:rsidRPr="00753E0C" w:rsidRDefault="00753E0C" w:rsidP="00753E0C">
      <w:pPr>
        <w:tabs>
          <w:tab w:val="left" w:pos="654"/>
        </w:tabs>
        <w:bidi/>
        <w:rPr>
          <w:rFonts w:cs="David" w:hint="cs"/>
          <w:rtl/>
        </w:rPr>
      </w:pPr>
    </w:p>
    <w:p w14:paraId="7295E36A" w14:textId="77777777" w:rsidR="00753E0C" w:rsidRPr="00753E0C" w:rsidRDefault="00753E0C" w:rsidP="00753E0C">
      <w:pPr>
        <w:tabs>
          <w:tab w:val="left" w:pos="654"/>
        </w:tabs>
        <w:bidi/>
        <w:rPr>
          <w:rFonts w:cs="David" w:hint="cs"/>
          <w:rtl/>
        </w:rPr>
      </w:pPr>
      <w:r w:rsidRPr="00753E0C">
        <w:rPr>
          <w:rFonts w:cs="David" w:hint="cs"/>
          <w:rtl/>
        </w:rPr>
        <w:tab/>
        <w:t xml:space="preserve">הנושא השני, האם הוועדה תיגע בנושא של האזנות סתר פרטיות? כולנו יודעים איך האזנות סתר הופכות ביחסים בעיקר בינו לבינה לסחיטה מסוימת, והקורבנות בהרבה מקרים כאלה הן נשים שסוחטים אותן על רקע רומנטי ורקעים אחרים. השאלה היא אם הוועדה תכסה גם את התחומים האלה, שהם יותר אזרחיים.  </w:t>
      </w:r>
    </w:p>
    <w:p w14:paraId="7B424301" w14:textId="77777777" w:rsidR="00753E0C" w:rsidRPr="00753E0C" w:rsidRDefault="00753E0C" w:rsidP="00753E0C">
      <w:pPr>
        <w:tabs>
          <w:tab w:val="left" w:pos="654"/>
        </w:tabs>
        <w:bidi/>
        <w:rPr>
          <w:rFonts w:cs="David" w:hint="cs"/>
          <w:rtl/>
        </w:rPr>
      </w:pPr>
    </w:p>
    <w:p w14:paraId="381173FA" w14:textId="77777777" w:rsidR="00753E0C" w:rsidRPr="00753E0C" w:rsidRDefault="00753E0C" w:rsidP="00753E0C">
      <w:pPr>
        <w:bidi/>
        <w:rPr>
          <w:rFonts w:cs="David" w:hint="cs"/>
          <w:rtl/>
        </w:rPr>
      </w:pPr>
      <w:r w:rsidRPr="00753E0C">
        <w:rPr>
          <w:rFonts w:cs="David" w:hint="cs"/>
          <w:u w:val="single"/>
          <w:rtl/>
        </w:rPr>
        <w:t>היו"ר רוחמה אברהם:</w:t>
      </w:r>
    </w:p>
    <w:p w14:paraId="109B05FB" w14:textId="77777777" w:rsidR="00753E0C" w:rsidRPr="00753E0C" w:rsidRDefault="00753E0C" w:rsidP="00753E0C">
      <w:pPr>
        <w:bidi/>
        <w:rPr>
          <w:rFonts w:cs="David" w:hint="cs"/>
          <w:rtl/>
        </w:rPr>
      </w:pPr>
    </w:p>
    <w:p w14:paraId="26411E97" w14:textId="77777777" w:rsidR="00753E0C" w:rsidRPr="00753E0C" w:rsidRDefault="00753E0C" w:rsidP="00753E0C">
      <w:pPr>
        <w:tabs>
          <w:tab w:val="left" w:pos="654"/>
        </w:tabs>
        <w:bidi/>
        <w:rPr>
          <w:rFonts w:cs="David" w:hint="cs"/>
          <w:rtl/>
        </w:rPr>
      </w:pPr>
      <w:r w:rsidRPr="00753E0C">
        <w:rPr>
          <w:rFonts w:cs="David" w:hint="cs"/>
          <w:rtl/>
        </w:rPr>
        <w:tab/>
        <w:t xml:space="preserve">חברת הכנסת תירוש, בבקשה. </w:t>
      </w:r>
    </w:p>
    <w:p w14:paraId="2B3F475F" w14:textId="77777777" w:rsidR="00753E0C" w:rsidRPr="00753E0C" w:rsidRDefault="00753E0C" w:rsidP="00753E0C">
      <w:pPr>
        <w:tabs>
          <w:tab w:val="left" w:pos="654"/>
        </w:tabs>
        <w:bidi/>
        <w:rPr>
          <w:rFonts w:cs="David" w:hint="cs"/>
          <w:rtl/>
        </w:rPr>
      </w:pPr>
    </w:p>
    <w:p w14:paraId="35A1CA0D" w14:textId="77777777" w:rsidR="00753E0C" w:rsidRPr="00753E0C" w:rsidRDefault="00753E0C" w:rsidP="00753E0C">
      <w:pPr>
        <w:bidi/>
        <w:rPr>
          <w:rFonts w:cs="David" w:hint="cs"/>
          <w:rtl/>
        </w:rPr>
      </w:pPr>
      <w:r w:rsidRPr="00753E0C">
        <w:rPr>
          <w:rFonts w:cs="David" w:hint="cs"/>
          <w:u w:val="single"/>
          <w:rtl/>
        </w:rPr>
        <w:t>רונית תירוש:</w:t>
      </w:r>
    </w:p>
    <w:p w14:paraId="1AD11397" w14:textId="77777777" w:rsidR="00753E0C" w:rsidRPr="00753E0C" w:rsidRDefault="00753E0C" w:rsidP="00753E0C">
      <w:pPr>
        <w:bidi/>
        <w:rPr>
          <w:rFonts w:cs="David" w:hint="cs"/>
          <w:rtl/>
        </w:rPr>
      </w:pPr>
    </w:p>
    <w:p w14:paraId="61E94A8A" w14:textId="77777777" w:rsidR="00753E0C" w:rsidRPr="00753E0C" w:rsidRDefault="00753E0C" w:rsidP="00753E0C">
      <w:pPr>
        <w:tabs>
          <w:tab w:val="left" w:pos="654"/>
        </w:tabs>
        <w:bidi/>
        <w:rPr>
          <w:rFonts w:cs="David" w:hint="cs"/>
          <w:rtl/>
        </w:rPr>
      </w:pPr>
      <w:r w:rsidRPr="00753E0C">
        <w:rPr>
          <w:rFonts w:cs="David" w:hint="cs"/>
          <w:rtl/>
        </w:rPr>
        <w:tab/>
        <w:t xml:space="preserve"> אני רוצה להציע בהמשך לדברי חבר הכנסת פרוש וההסתייגויות שהציג חבר הכנסת גדעון סער, מאחר שבוחנים ממילא את התשתית התחיקתית, אולי להוסיף "לרבות נושא ענישה". זאת אומרת, אם יש נושאים שמתייחסים לנושא ענישה, אולי אפשר תיקון לחוק, החמרה בענישה  וכל מה שיתבקש בהקשר הזה. </w:t>
      </w:r>
    </w:p>
    <w:p w14:paraId="4DDD834C" w14:textId="77777777" w:rsidR="00753E0C" w:rsidRPr="00753E0C" w:rsidRDefault="00753E0C" w:rsidP="00753E0C">
      <w:pPr>
        <w:tabs>
          <w:tab w:val="left" w:pos="654"/>
        </w:tabs>
        <w:bidi/>
        <w:rPr>
          <w:rFonts w:cs="David" w:hint="cs"/>
          <w:rtl/>
        </w:rPr>
      </w:pPr>
    </w:p>
    <w:p w14:paraId="4602DB6B" w14:textId="77777777" w:rsidR="00753E0C" w:rsidRPr="00753E0C" w:rsidRDefault="00753E0C" w:rsidP="00753E0C">
      <w:pPr>
        <w:tabs>
          <w:tab w:val="left" w:pos="654"/>
        </w:tabs>
        <w:bidi/>
        <w:rPr>
          <w:rFonts w:cs="David" w:hint="cs"/>
          <w:rtl/>
        </w:rPr>
      </w:pPr>
      <w:r w:rsidRPr="00753E0C">
        <w:rPr>
          <w:rFonts w:cs="David" w:hint="cs"/>
          <w:rtl/>
        </w:rPr>
        <w:tab/>
        <w:t>האם אתם מתייחסים גם למקרה הספציפי של פרשת רמון, או שזה רק ברמה העקרונית?</w:t>
      </w:r>
    </w:p>
    <w:p w14:paraId="76A8656B" w14:textId="77777777" w:rsidR="00753E0C" w:rsidRPr="00753E0C" w:rsidRDefault="00753E0C" w:rsidP="00753E0C">
      <w:pPr>
        <w:tabs>
          <w:tab w:val="left" w:pos="654"/>
        </w:tabs>
        <w:bidi/>
        <w:rPr>
          <w:rFonts w:cs="David" w:hint="cs"/>
          <w:rtl/>
        </w:rPr>
      </w:pPr>
    </w:p>
    <w:p w14:paraId="3547BA00" w14:textId="77777777" w:rsidR="00753E0C" w:rsidRPr="00753E0C" w:rsidRDefault="00753E0C" w:rsidP="00753E0C">
      <w:pPr>
        <w:pStyle w:val="Heading5"/>
        <w:jc w:val="left"/>
        <w:rPr>
          <w:rFonts w:hint="cs"/>
          <w:rtl/>
        </w:rPr>
      </w:pPr>
      <w:r w:rsidRPr="00753E0C">
        <w:rPr>
          <w:rFonts w:hint="cs"/>
          <w:u w:val="single"/>
          <w:rtl/>
        </w:rPr>
        <w:t>נאדיה חילו:</w:t>
      </w:r>
    </w:p>
    <w:p w14:paraId="1BB75CDB" w14:textId="77777777" w:rsidR="00753E0C" w:rsidRPr="00753E0C" w:rsidRDefault="00753E0C" w:rsidP="00753E0C">
      <w:pPr>
        <w:pStyle w:val="Heading5"/>
        <w:jc w:val="left"/>
        <w:rPr>
          <w:rFonts w:hint="cs"/>
          <w:rtl/>
        </w:rPr>
      </w:pPr>
    </w:p>
    <w:p w14:paraId="647202A4" w14:textId="77777777" w:rsidR="00753E0C" w:rsidRPr="00753E0C" w:rsidRDefault="00753E0C" w:rsidP="00753E0C">
      <w:pPr>
        <w:tabs>
          <w:tab w:val="left" w:pos="654"/>
        </w:tabs>
        <w:bidi/>
        <w:rPr>
          <w:rFonts w:cs="David" w:hint="cs"/>
          <w:rtl/>
        </w:rPr>
      </w:pPr>
      <w:r w:rsidRPr="00753E0C">
        <w:rPr>
          <w:rFonts w:cs="David" w:hint="cs"/>
          <w:rtl/>
        </w:rPr>
        <w:tab/>
        <w:t xml:space="preserve"> אסור. זה נדון בבית-המשפט, זה סוביודיצה. </w:t>
      </w:r>
    </w:p>
    <w:p w14:paraId="04DC398E" w14:textId="77777777" w:rsidR="00753E0C" w:rsidRPr="00753E0C" w:rsidRDefault="00753E0C" w:rsidP="00753E0C">
      <w:pPr>
        <w:tabs>
          <w:tab w:val="left" w:pos="654"/>
        </w:tabs>
        <w:bidi/>
        <w:rPr>
          <w:rFonts w:cs="David" w:hint="cs"/>
          <w:rtl/>
        </w:rPr>
      </w:pPr>
    </w:p>
    <w:p w14:paraId="0F98A640" w14:textId="77777777" w:rsidR="00753E0C" w:rsidRPr="00753E0C" w:rsidRDefault="00753E0C" w:rsidP="00753E0C">
      <w:pPr>
        <w:bidi/>
        <w:rPr>
          <w:rFonts w:cs="David" w:hint="cs"/>
          <w:u w:val="single"/>
          <w:rtl/>
        </w:rPr>
      </w:pPr>
      <w:r w:rsidRPr="00753E0C">
        <w:rPr>
          <w:rFonts w:cs="David"/>
          <w:u w:val="single"/>
          <w:rtl/>
        </w:rPr>
        <w:br w:type="page"/>
      </w:r>
      <w:r w:rsidRPr="00753E0C">
        <w:rPr>
          <w:rFonts w:cs="David" w:hint="cs"/>
          <w:u w:val="single"/>
          <w:rtl/>
        </w:rPr>
        <w:t>עו"ד דלית דרור:</w:t>
      </w:r>
    </w:p>
    <w:p w14:paraId="6E2E986C" w14:textId="77777777" w:rsidR="00753E0C" w:rsidRPr="00753E0C" w:rsidRDefault="00753E0C" w:rsidP="00753E0C">
      <w:pPr>
        <w:bidi/>
        <w:rPr>
          <w:rFonts w:cs="David" w:hint="cs"/>
          <w:rtl/>
        </w:rPr>
      </w:pPr>
    </w:p>
    <w:p w14:paraId="0C9A69C3" w14:textId="77777777" w:rsidR="00753E0C" w:rsidRPr="00753E0C" w:rsidRDefault="00753E0C" w:rsidP="00753E0C">
      <w:pPr>
        <w:tabs>
          <w:tab w:val="left" w:pos="654"/>
        </w:tabs>
        <w:bidi/>
        <w:rPr>
          <w:rFonts w:cs="David" w:hint="cs"/>
          <w:rtl/>
        </w:rPr>
      </w:pPr>
      <w:r w:rsidRPr="00753E0C">
        <w:rPr>
          <w:rFonts w:cs="David" w:hint="cs"/>
          <w:rtl/>
        </w:rPr>
        <w:tab/>
        <w:t>אני מבקשת להביא את התנגדותו של היועץ המשפטי לממשלה להקמת ועדת החקירה הפרלמנטרית. הוא אמר את הדברים בישיבה של ועדת החוקה. אנחנו לא מונעים ביקורת מהכנסת. הביקורת לכנסת נתונה לה על-פי חוק, יש ועדה שהנושא באחריותה. הוועדה הזאת מזה שנתיים או שלוש לא קיימה דיונים בדיווחים על האזנות משטרתיות, שאפשר היה להרחיב אותן גם עם הרבה מאוד שאלות ותשובות ובדיקות. אפשר לקבוע דיון רגיל בוועדת החוקה. אומנם ההרכב המוצע הוא אותו הרכב, אבל הרי אין יותר סמכויות לוועדת חקירה פרלמנטרית מאשר לוועדת החוקה, שממילא הנושאים בתחום סמכויותיה.</w:t>
      </w:r>
    </w:p>
    <w:p w14:paraId="1AD82181" w14:textId="77777777" w:rsidR="00753E0C" w:rsidRPr="00753E0C" w:rsidRDefault="00753E0C" w:rsidP="00753E0C">
      <w:pPr>
        <w:tabs>
          <w:tab w:val="left" w:pos="654"/>
        </w:tabs>
        <w:bidi/>
        <w:rPr>
          <w:rFonts w:cs="David" w:hint="cs"/>
          <w:rtl/>
        </w:rPr>
      </w:pPr>
    </w:p>
    <w:p w14:paraId="708A0629" w14:textId="77777777" w:rsidR="00753E0C" w:rsidRPr="00753E0C" w:rsidRDefault="00753E0C" w:rsidP="00753E0C">
      <w:pPr>
        <w:bidi/>
        <w:rPr>
          <w:rFonts w:cs="David" w:hint="cs"/>
          <w:u w:val="single"/>
          <w:rtl/>
        </w:rPr>
      </w:pPr>
      <w:r w:rsidRPr="00753E0C">
        <w:rPr>
          <w:rFonts w:cs="David" w:hint="cs"/>
          <w:u w:val="single"/>
          <w:rtl/>
        </w:rPr>
        <w:t>מאיר פרוש:</w:t>
      </w:r>
    </w:p>
    <w:p w14:paraId="7A1B4ADA" w14:textId="77777777" w:rsidR="00753E0C" w:rsidRPr="00753E0C" w:rsidRDefault="00753E0C" w:rsidP="00753E0C">
      <w:pPr>
        <w:bidi/>
        <w:rPr>
          <w:rFonts w:cs="David" w:hint="cs"/>
          <w:u w:val="single"/>
        </w:rPr>
      </w:pPr>
    </w:p>
    <w:p w14:paraId="0413860F" w14:textId="77777777" w:rsidR="00753E0C" w:rsidRPr="00753E0C" w:rsidRDefault="00753E0C" w:rsidP="00753E0C">
      <w:pPr>
        <w:pStyle w:val="Heading5"/>
        <w:jc w:val="left"/>
        <w:rPr>
          <w:rFonts w:hint="cs"/>
          <w:rtl/>
        </w:rPr>
      </w:pPr>
      <w:r w:rsidRPr="00753E0C">
        <w:rPr>
          <w:rFonts w:hint="cs"/>
          <w:rtl/>
        </w:rPr>
        <w:tab/>
        <w:t>אם אין יותר סמכויות, אז למה אתם מתנגדים?</w:t>
      </w:r>
    </w:p>
    <w:p w14:paraId="7C0AA079" w14:textId="77777777" w:rsidR="00753E0C" w:rsidRPr="00753E0C" w:rsidRDefault="00753E0C" w:rsidP="00753E0C">
      <w:pPr>
        <w:tabs>
          <w:tab w:val="left" w:pos="654"/>
        </w:tabs>
        <w:bidi/>
        <w:rPr>
          <w:rFonts w:cs="David" w:hint="cs"/>
          <w:rtl/>
        </w:rPr>
      </w:pPr>
    </w:p>
    <w:p w14:paraId="3EBB368C" w14:textId="77777777" w:rsidR="00753E0C" w:rsidRPr="00753E0C" w:rsidRDefault="00753E0C" w:rsidP="00753E0C">
      <w:pPr>
        <w:bidi/>
        <w:rPr>
          <w:rFonts w:cs="David" w:hint="cs"/>
          <w:u w:val="single"/>
          <w:rtl/>
        </w:rPr>
      </w:pPr>
      <w:r w:rsidRPr="00753E0C">
        <w:rPr>
          <w:rFonts w:cs="David" w:hint="cs"/>
          <w:u w:val="single"/>
          <w:rtl/>
        </w:rPr>
        <w:t>עו"ד דלית דרור:</w:t>
      </w:r>
    </w:p>
    <w:p w14:paraId="2F28649D" w14:textId="77777777" w:rsidR="00753E0C" w:rsidRPr="00753E0C" w:rsidRDefault="00753E0C" w:rsidP="00753E0C">
      <w:pPr>
        <w:bidi/>
        <w:rPr>
          <w:rFonts w:cs="David" w:hint="cs"/>
          <w:rtl/>
        </w:rPr>
      </w:pPr>
    </w:p>
    <w:p w14:paraId="3BA8A703" w14:textId="77777777" w:rsidR="00753E0C" w:rsidRPr="00753E0C" w:rsidRDefault="00753E0C" w:rsidP="00753E0C">
      <w:pPr>
        <w:tabs>
          <w:tab w:val="left" w:pos="654"/>
        </w:tabs>
        <w:bidi/>
        <w:rPr>
          <w:rFonts w:cs="David" w:hint="cs"/>
          <w:rtl/>
        </w:rPr>
      </w:pPr>
      <w:r w:rsidRPr="00753E0C">
        <w:rPr>
          <w:rFonts w:cs="David" w:hint="cs"/>
          <w:rtl/>
        </w:rPr>
        <w:tab/>
        <w:t xml:space="preserve">הנושא ממילא בסמכות ועדת החוקה, סמכותה לבקר, סמכותה לדרוש אינפורמציה, סמכותה לדרוש התייצבות של אנשים שעוסקים בדבר. על רקע זה הקמתה של ועדת חקירה פרלמנטרית רק נותנת ממד ציבורי דרמטי לעת הזאת ועל רקע הנסיבות שהדברים נעשו, כאשר יש פה כבר אמירות על כך שקיים כשל לפני שהתחילה החקירה, מראה שהדברים נעשים לשם הממד הדרמטי. כפי שאמר חבר הכנסת סער, הדברים יכולים ממילא להתברר בוועדת החוקה מתוקף סמכויותיה. </w:t>
      </w:r>
    </w:p>
    <w:p w14:paraId="501BFEF9" w14:textId="77777777" w:rsidR="00753E0C" w:rsidRPr="00753E0C" w:rsidRDefault="00753E0C" w:rsidP="00753E0C">
      <w:pPr>
        <w:tabs>
          <w:tab w:val="left" w:pos="654"/>
        </w:tabs>
        <w:bidi/>
        <w:rPr>
          <w:rFonts w:cs="David" w:hint="cs"/>
          <w:rtl/>
        </w:rPr>
      </w:pPr>
    </w:p>
    <w:p w14:paraId="5D116AFA" w14:textId="77777777" w:rsidR="00753E0C" w:rsidRPr="00753E0C" w:rsidRDefault="00753E0C" w:rsidP="00753E0C">
      <w:pPr>
        <w:tabs>
          <w:tab w:val="left" w:pos="654"/>
        </w:tabs>
        <w:bidi/>
        <w:rPr>
          <w:rFonts w:cs="David" w:hint="cs"/>
          <w:rtl/>
        </w:rPr>
      </w:pPr>
      <w:r w:rsidRPr="00753E0C">
        <w:rPr>
          <w:rFonts w:cs="David" w:hint="cs"/>
          <w:rtl/>
        </w:rPr>
        <w:tab/>
        <w:t xml:space="preserve">מבחינת הייעוץ המשפטי של הכנסת, אני מבקשת להבטיח, כמו שאמרתי לארבל בשיחה מוקדמת, שהוועדה תוכל להחליט על סגירת דלתיים במקום שהיא תחשוב שזה עלול לחבל בעבודת רשויות אכיפת החוק מבחינת חשיפת היכולות. </w:t>
      </w:r>
    </w:p>
    <w:p w14:paraId="0041CE78" w14:textId="77777777" w:rsidR="00753E0C" w:rsidRPr="00753E0C" w:rsidRDefault="00753E0C" w:rsidP="00753E0C">
      <w:pPr>
        <w:tabs>
          <w:tab w:val="left" w:pos="654"/>
        </w:tabs>
        <w:bidi/>
        <w:rPr>
          <w:rFonts w:cs="David" w:hint="cs"/>
          <w:rtl/>
        </w:rPr>
      </w:pPr>
    </w:p>
    <w:p w14:paraId="779A764E" w14:textId="77777777" w:rsidR="00753E0C" w:rsidRPr="00753E0C" w:rsidRDefault="00753E0C" w:rsidP="00753E0C">
      <w:pPr>
        <w:pStyle w:val="Heading5"/>
        <w:jc w:val="left"/>
        <w:rPr>
          <w:rFonts w:hint="cs"/>
          <w:rtl/>
        </w:rPr>
      </w:pPr>
      <w:r w:rsidRPr="00753E0C">
        <w:rPr>
          <w:rFonts w:hint="cs"/>
          <w:u w:val="single"/>
          <w:rtl/>
        </w:rPr>
        <w:t>אביגדור יצחקי:</w:t>
      </w:r>
    </w:p>
    <w:p w14:paraId="7BB98EB0" w14:textId="77777777" w:rsidR="00753E0C" w:rsidRPr="00753E0C" w:rsidRDefault="00753E0C" w:rsidP="00753E0C">
      <w:pPr>
        <w:pStyle w:val="Heading5"/>
        <w:jc w:val="left"/>
        <w:rPr>
          <w:rFonts w:hint="cs"/>
          <w:rtl/>
        </w:rPr>
      </w:pPr>
    </w:p>
    <w:p w14:paraId="18A3E403" w14:textId="77777777" w:rsidR="00753E0C" w:rsidRPr="00753E0C" w:rsidRDefault="00753E0C" w:rsidP="00753E0C">
      <w:pPr>
        <w:tabs>
          <w:tab w:val="left" w:pos="654"/>
        </w:tabs>
        <w:bidi/>
        <w:rPr>
          <w:rFonts w:cs="David" w:hint="cs"/>
          <w:rtl/>
        </w:rPr>
      </w:pPr>
      <w:r w:rsidRPr="00753E0C">
        <w:rPr>
          <w:rFonts w:cs="David" w:hint="cs"/>
          <w:rtl/>
        </w:rPr>
        <w:tab/>
        <w:t xml:space="preserve"> אז בטוח זה יגיע לעיתונות. </w:t>
      </w:r>
    </w:p>
    <w:p w14:paraId="626EF41F" w14:textId="77777777" w:rsidR="00753E0C" w:rsidRPr="00753E0C" w:rsidRDefault="00753E0C" w:rsidP="00753E0C">
      <w:pPr>
        <w:tabs>
          <w:tab w:val="left" w:pos="654"/>
        </w:tabs>
        <w:bidi/>
        <w:rPr>
          <w:rFonts w:cs="David" w:hint="cs"/>
          <w:rtl/>
        </w:rPr>
      </w:pPr>
    </w:p>
    <w:p w14:paraId="55982978" w14:textId="77777777" w:rsidR="00753E0C" w:rsidRPr="00753E0C" w:rsidRDefault="00753E0C" w:rsidP="00753E0C">
      <w:pPr>
        <w:bidi/>
        <w:rPr>
          <w:rFonts w:cs="David" w:hint="cs"/>
          <w:rtl/>
        </w:rPr>
      </w:pPr>
      <w:r w:rsidRPr="00753E0C">
        <w:rPr>
          <w:rFonts w:cs="David" w:hint="cs"/>
          <w:u w:val="single"/>
          <w:rtl/>
        </w:rPr>
        <w:t>היו"ר רוחמה אברהם:</w:t>
      </w:r>
    </w:p>
    <w:p w14:paraId="497BC320" w14:textId="77777777" w:rsidR="00753E0C" w:rsidRPr="00753E0C" w:rsidRDefault="00753E0C" w:rsidP="00753E0C">
      <w:pPr>
        <w:bidi/>
        <w:rPr>
          <w:rFonts w:cs="David" w:hint="cs"/>
          <w:rtl/>
        </w:rPr>
      </w:pPr>
    </w:p>
    <w:p w14:paraId="2BF976FF" w14:textId="77777777" w:rsidR="00753E0C" w:rsidRPr="00753E0C" w:rsidRDefault="00753E0C" w:rsidP="00753E0C">
      <w:pPr>
        <w:bidi/>
        <w:rPr>
          <w:rFonts w:cs="David" w:hint="cs"/>
          <w:rtl/>
        </w:rPr>
      </w:pPr>
      <w:r w:rsidRPr="00753E0C">
        <w:rPr>
          <w:rFonts w:cs="David" w:hint="cs"/>
          <w:rtl/>
        </w:rPr>
        <w:tab/>
        <w:t xml:space="preserve">עו"ד דלית דרור, זה נכון שכל הסמכויות נתונות לוועדת החוקה מצד אחד, אבל אני חושבת שלא נכון היה להעיר את ההערה שחברי הכנסת מנסים לעשות את זה בצורה דרמטית ולתת לזה נופך דרמטי. מן הראוי שהכנסת, כגורם מפקח על הזרוע המבצעת, תתכנס בישיבות מאוד פורמליות לעניין הזה, משום שכמעט לדעת כולם נעשה פה איזשהו מבצע של האזנות הסתר, ולעתים הוא היה שלא במקומו. אני אזכיר את הפרשה של השר לשעבר אביגדור קהלני </w:t>
      </w:r>
      <w:r w:rsidRPr="00753E0C">
        <w:rPr>
          <w:rFonts w:cs="David"/>
          <w:rtl/>
        </w:rPr>
        <w:t>–</w:t>
      </w:r>
      <w:r w:rsidRPr="00753E0C">
        <w:rPr>
          <w:rFonts w:cs="David" w:hint="cs"/>
          <w:rtl/>
        </w:rPr>
        <w:t xml:space="preserve"> מה לעניין היציאה של הבן שלו עם החברה שלו כדי שזה יתומלל? אני לא מדברת על כל ההוצאות הכספיות שכל המערך הזה גורם, ולאף אחד אין פיקוח על כך, גם לא לוועדת הכספים. כל הסכומים של ההאזנות והתמלול והשעות. לגופו של עניין אני בעד בדיקה, אני בעד חקירה, אבל שתיעשה במידה הפרופורציונאלי</w:t>
      </w:r>
      <w:r w:rsidRPr="00753E0C">
        <w:rPr>
          <w:rFonts w:cs="David" w:hint="eastAsia"/>
          <w:rtl/>
        </w:rPr>
        <w:t>ת</w:t>
      </w:r>
      <w:r w:rsidRPr="00753E0C">
        <w:rPr>
          <w:rFonts w:cs="David" w:hint="cs"/>
          <w:rtl/>
        </w:rPr>
        <w:t xml:space="preserve"> והנכונה. </w:t>
      </w:r>
    </w:p>
    <w:p w14:paraId="1C56DC58" w14:textId="77777777" w:rsidR="00753E0C" w:rsidRPr="00753E0C" w:rsidRDefault="00753E0C" w:rsidP="00753E0C">
      <w:pPr>
        <w:tabs>
          <w:tab w:val="left" w:pos="654"/>
        </w:tabs>
        <w:bidi/>
        <w:rPr>
          <w:rFonts w:cs="David" w:hint="cs"/>
          <w:rtl/>
        </w:rPr>
      </w:pPr>
    </w:p>
    <w:p w14:paraId="4B4FEF4A" w14:textId="77777777" w:rsidR="00753E0C" w:rsidRPr="00753E0C" w:rsidRDefault="00753E0C" w:rsidP="00753E0C">
      <w:pPr>
        <w:bidi/>
        <w:rPr>
          <w:rFonts w:cs="David" w:hint="cs"/>
          <w:u w:val="single"/>
          <w:rtl/>
        </w:rPr>
      </w:pPr>
      <w:r w:rsidRPr="00753E0C">
        <w:rPr>
          <w:rFonts w:cs="David" w:hint="cs"/>
          <w:u w:val="single"/>
          <w:rtl/>
        </w:rPr>
        <w:t>עו"ד דלית דרור:</w:t>
      </w:r>
    </w:p>
    <w:p w14:paraId="549BC31F" w14:textId="77777777" w:rsidR="00753E0C" w:rsidRPr="00753E0C" w:rsidRDefault="00753E0C" w:rsidP="00753E0C">
      <w:pPr>
        <w:bidi/>
        <w:rPr>
          <w:rFonts w:cs="David" w:hint="cs"/>
          <w:rtl/>
        </w:rPr>
      </w:pPr>
    </w:p>
    <w:p w14:paraId="769962E9" w14:textId="77777777" w:rsidR="00753E0C" w:rsidRPr="00753E0C" w:rsidRDefault="00753E0C" w:rsidP="00753E0C">
      <w:pPr>
        <w:tabs>
          <w:tab w:val="left" w:pos="654"/>
        </w:tabs>
        <w:bidi/>
        <w:rPr>
          <w:rFonts w:cs="David" w:hint="cs"/>
          <w:rtl/>
        </w:rPr>
      </w:pPr>
      <w:r w:rsidRPr="00753E0C">
        <w:rPr>
          <w:rFonts w:cs="David" w:hint="cs"/>
          <w:rtl/>
        </w:rPr>
        <w:tab/>
        <w:t xml:space="preserve">אני מציעה שקודם ייבדקו הדברים ואחר כך ייאמרו המסקנות. בעניין מה שאמר חבר הכנסת יצחקי, במשרד המשפטים פועלת ועדה שמונתה על-ידי היועץ המשפטי לממשלה בעקבות פרשת מזרחי, היא פעלה שנתיים, הוציאה דוח ביניים ודוח סופי. הייתי חברה בוועדה הזאת. והיא המשיכה לפעול גם לאחר המנדט שלה כפורום שוטף לפיקוח התייעצות ושיפור החקיקה, חקיקת המשנה והנהלים בתחום האזנות הסתר. זה לא נכון שהדברים אינם נבדקים. </w:t>
      </w:r>
    </w:p>
    <w:p w14:paraId="75747F00" w14:textId="77777777" w:rsidR="00753E0C" w:rsidRPr="00753E0C" w:rsidRDefault="00753E0C" w:rsidP="00753E0C">
      <w:pPr>
        <w:tabs>
          <w:tab w:val="left" w:pos="654"/>
        </w:tabs>
        <w:bidi/>
        <w:rPr>
          <w:rFonts w:cs="David" w:hint="cs"/>
          <w:rtl/>
        </w:rPr>
      </w:pPr>
    </w:p>
    <w:p w14:paraId="113914AB" w14:textId="77777777" w:rsidR="00753E0C" w:rsidRPr="00753E0C" w:rsidRDefault="00753E0C" w:rsidP="00753E0C">
      <w:pPr>
        <w:bidi/>
        <w:rPr>
          <w:rFonts w:cs="David" w:hint="cs"/>
          <w:rtl/>
        </w:rPr>
      </w:pPr>
      <w:r w:rsidRPr="00753E0C">
        <w:rPr>
          <w:rFonts w:cs="David" w:hint="cs"/>
          <w:u w:val="single"/>
          <w:rtl/>
        </w:rPr>
        <w:t>היו"ר רוחמה אברהם:</w:t>
      </w:r>
    </w:p>
    <w:p w14:paraId="55DAACBA" w14:textId="77777777" w:rsidR="00753E0C" w:rsidRPr="00753E0C" w:rsidRDefault="00753E0C" w:rsidP="00753E0C">
      <w:pPr>
        <w:bidi/>
        <w:rPr>
          <w:rFonts w:cs="David" w:hint="cs"/>
          <w:rtl/>
        </w:rPr>
      </w:pPr>
    </w:p>
    <w:p w14:paraId="412135C9" w14:textId="77777777" w:rsidR="00753E0C" w:rsidRPr="00753E0C" w:rsidRDefault="00753E0C" w:rsidP="00753E0C">
      <w:pPr>
        <w:tabs>
          <w:tab w:val="left" w:pos="654"/>
        </w:tabs>
        <w:bidi/>
        <w:rPr>
          <w:rFonts w:cs="David" w:hint="cs"/>
          <w:rtl/>
        </w:rPr>
      </w:pPr>
      <w:r w:rsidRPr="00753E0C">
        <w:rPr>
          <w:rFonts w:cs="David" w:hint="cs"/>
          <w:rtl/>
        </w:rPr>
        <w:tab/>
        <w:t xml:space="preserve"> הרי בעבר נודע, שכאשר המשטרה מבקשת משופט לבצע האזנת סתר, האישור הזה  ניתן לה כמעט בלי בדיקה. </w:t>
      </w:r>
    </w:p>
    <w:p w14:paraId="32192E2C" w14:textId="77777777" w:rsidR="00753E0C" w:rsidRPr="00753E0C" w:rsidRDefault="00753E0C" w:rsidP="00753E0C">
      <w:pPr>
        <w:tabs>
          <w:tab w:val="left" w:pos="654"/>
        </w:tabs>
        <w:bidi/>
        <w:rPr>
          <w:rFonts w:cs="David" w:hint="cs"/>
          <w:rtl/>
        </w:rPr>
      </w:pPr>
    </w:p>
    <w:p w14:paraId="0B0D12C6" w14:textId="77777777" w:rsidR="00753E0C" w:rsidRPr="00753E0C" w:rsidRDefault="00753E0C" w:rsidP="00753E0C">
      <w:pPr>
        <w:bidi/>
        <w:rPr>
          <w:rFonts w:cs="David" w:hint="cs"/>
          <w:u w:val="single"/>
          <w:rtl/>
        </w:rPr>
      </w:pPr>
      <w:r w:rsidRPr="00753E0C">
        <w:rPr>
          <w:rFonts w:cs="David"/>
          <w:u w:val="single"/>
          <w:rtl/>
        </w:rPr>
        <w:br w:type="page"/>
      </w:r>
      <w:r w:rsidRPr="00753E0C">
        <w:rPr>
          <w:rFonts w:cs="David" w:hint="cs"/>
          <w:u w:val="single"/>
          <w:rtl/>
        </w:rPr>
        <w:t>עו"ד דלית דרור:</w:t>
      </w:r>
    </w:p>
    <w:p w14:paraId="0F95DFAB" w14:textId="77777777" w:rsidR="00753E0C" w:rsidRPr="00753E0C" w:rsidRDefault="00753E0C" w:rsidP="00753E0C">
      <w:pPr>
        <w:bidi/>
        <w:rPr>
          <w:rFonts w:cs="David" w:hint="cs"/>
          <w:rtl/>
        </w:rPr>
      </w:pPr>
    </w:p>
    <w:p w14:paraId="03B25D45" w14:textId="77777777" w:rsidR="00753E0C" w:rsidRPr="00753E0C" w:rsidRDefault="00753E0C" w:rsidP="00753E0C">
      <w:pPr>
        <w:tabs>
          <w:tab w:val="left" w:pos="654"/>
        </w:tabs>
        <w:bidi/>
        <w:rPr>
          <w:rFonts w:cs="David" w:hint="cs"/>
          <w:rtl/>
        </w:rPr>
      </w:pPr>
      <w:r w:rsidRPr="00753E0C">
        <w:rPr>
          <w:rFonts w:cs="David" w:hint="cs"/>
          <w:rtl/>
        </w:rPr>
        <w:tab/>
        <w:t xml:space="preserve"> נכון, היה ממצא של 96% היענות. </w:t>
      </w:r>
    </w:p>
    <w:p w14:paraId="6CB0D1BE" w14:textId="77777777" w:rsidR="00753E0C" w:rsidRPr="00753E0C" w:rsidRDefault="00753E0C" w:rsidP="00753E0C">
      <w:pPr>
        <w:tabs>
          <w:tab w:val="left" w:pos="654"/>
        </w:tabs>
        <w:bidi/>
        <w:rPr>
          <w:rFonts w:cs="David" w:hint="cs"/>
          <w:rtl/>
        </w:rPr>
      </w:pPr>
    </w:p>
    <w:p w14:paraId="566B5045" w14:textId="77777777" w:rsidR="00753E0C" w:rsidRPr="00753E0C" w:rsidRDefault="00753E0C" w:rsidP="00753E0C">
      <w:pPr>
        <w:bidi/>
        <w:rPr>
          <w:rFonts w:cs="David" w:hint="cs"/>
          <w:rtl/>
        </w:rPr>
      </w:pPr>
      <w:r w:rsidRPr="00753E0C">
        <w:rPr>
          <w:rFonts w:cs="David" w:hint="cs"/>
          <w:u w:val="single"/>
          <w:rtl/>
        </w:rPr>
        <w:t>היו"ר רוחמה אברהם:</w:t>
      </w:r>
    </w:p>
    <w:p w14:paraId="6DF356C8" w14:textId="77777777" w:rsidR="00753E0C" w:rsidRPr="00753E0C" w:rsidRDefault="00753E0C" w:rsidP="00753E0C">
      <w:pPr>
        <w:bidi/>
        <w:rPr>
          <w:rFonts w:cs="David" w:hint="cs"/>
          <w:rtl/>
        </w:rPr>
      </w:pPr>
    </w:p>
    <w:p w14:paraId="2B553031" w14:textId="77777777" w:rsidR="00753E0C" w:rsidRPr="00753E0C" w:rsidRDefault="00753E0C" w:rsidP="00753E0C">
      <w:pPr>
        <w:tabs>
          <w:tab w:val="left" w:pos="654"/>
        </w:tabs>
        <w:bidi/>
        <w:rPr>
          <w:rFonts w:cs="David" w:hint="cs"/>
          <w:rtl/>
        </w:rPr>
      </w:pPr>
      <w:r w:rsidRPr="00753E0C">
        <w:rPr>
          <w:rFonts w:cs="David" w:hint="cs"/>
          <w:rtl/>
        </w:rPr>
        <w:tab/>
        <w:t xml:space="preserve">מדינת ישראל זו אחת המדינות שכמות האישורים להאזנות הסתר היא מבין הגבוהות בעולם. </w:t>
      </w:r>
    </w:p>
    <w:p w14:paraId="7E269340" w14:textId="77777777" w:rsidR="00753E0C" w:rsidRPr="00753E0C" w:rsidRDefault="00753E0C" w:rsidP="00753E0C">
      <w:pPr>
        <w:tabs>
          <w:tab w:val="left" w:pos="654"/>
        </w:tabs>
        <w:bidi/>
        <w:rPr>
          <w:rFonts w:cs="David" w:hint="cs"/>
          <w:rtl/>
        </w:rPr>
      </w:pPr>
    </w:p>
    <w:p w14:paraId="28EBFB15" w14:textId="77777777" w:rsidR="00753E0C" w:rsidRPr="00753E0C" w:rsidRDefault="00753E0C" w:rsidP="00753E0C">
      <w:pPr>
        <w:bidi/>
        <w:rPr>
          <w:rFonts w:cs="David" w:hint="cs"/>
          <w:u w:val="single"/>
          <w:rtl/>
        </w:rPr>
      </w:pPr>
      <w:r w:rsidRPr="00753E0C">
        <w:rPr>
          <w:rFonts w:cs="David" w:hint="cs"/>
          <w:u w:val="single"/>
          <w:rtl/>
        </w:rPr>
        <w:t>עו"ד דלית דרור:</w:t>
      </w:r>
    </w:p>
    <w:p w14:paraId="000C1FC9" w14:textId="77777777" w:rsidR="00753E0C" w:rsidRPr="00753E0C" w:rsidRDefault="00753E0C" w:rsidP="00753E0C">
      <w:pPr>
        <w:bidi/>
        <w:rPr>
          <w:rFonts w:cs="David" w:hint="cs"/>
          <w:rtl/>
        </w:rPr>
      </w:pPr>
    </w:p>
    <w:p w14:paraId="6C2C1C9C" w14:textId="77777777" w:rsidR="00753E0C" w:rsidRPr="00753E0C" w:rsidRDefault="00753E0C" w:rsidP="00753E0C">
      <w:pPr>
        <w:tabs>
          <w:tab w:val="left" w:pos="654"/>
        </w:tabs>
        <w:bidi/>
        <w:rPr>
          <w:rFonts w:cs="David" w:hint="cs"/>
          <w:rtl/>
        </w:rPr>
      </w:pPr>
      <w:r w:rsidRPr="00753E0C">
        <w:rPr>
          <w:rFonts w:cs="David" w:hint="cs"/>
          <w:rtl/>
        </w:rPr>
        <w:tab/>
        <w:t xml:space="preserve">אני רוצה לציין, שהתברר לנו בוועדת משיח שהיתה קיימת פרקטיקה שהמשטרה באה אל השופטים וכאשר הם מסרבים אין שום רישום על הסירוב והתיק נפתח רק לאחר שניתן צו. זה חלק מההסבר לשיעור הגבוה של ההיענות וזו בהחלט פרקטיקה לא ראויה והיא תוקנה. עכשיו הדברים עוברים תמיד דרך מזכירות בית-משפט, גם כשהולכים לשופט תורן הביתה, אחר כך יהיה גיבוי וגיבוי של הסירוב. שינינו את הטפסים, הבאנו לוועדת החוקה לאישורה והיום אני מקווה שזה יסתיים. תקנות האזנת סתר שמשנות את הטפסים גם מורות לבתי המשפט להרחיב את הביקורת שלהם, מעבר לתיקון מאסיבי של הנהלים הפנימיים במשטרה, לרבות פריסה מדויקת של השיקולים שעל המשטרה לשקול והדרגים המחליטים לפני שהם מחליטים בכלל לפנות לבית-המשפט. אני חושבת שהכנסנו שיפורים משמעותיים, שהם בתהליך הטמעה. חלקם יבואו לידי ביטוי בתיקון לחוק שהוצאנו תזכיר לגביו ואנחנו מקווים בשבועות הקרובים להביא אותו בפני ועדת השרים לחקיקה כדי שיבוא לפה לקריאה ראשונה. יש גם תיקונים מוצעים ברמת חקיקה ראשית. </w:t>
      </w:r>
    </w:p>
    <w:p w14:paraId="73528E85" w14:textId="77777777" w:rsidR="00753E0C" w:rsidRPr="00753E0C" w:rsidRDefault="00753E0C" w:rsidP="00753E0C">
      <w:pPr>
        <w:tabs>
          <w:tab w:val="left" w:pos="654"/>
        </w:tabs>
        <w:bidi/>
        <w:rPr>
          <w:rFonts w:cs="David" w:hint="cs"/>
          <w:rtl/>
        </w:rPr>
      </w:pPr>
    </w:p>
    <w:p w14:paraId="413289EA" w14:textId="77777777" w:rsidR="00753E0C" w:rsidRPr="00753E0C" w:rsidRDefault="00753E0C" w:rsidP="00753E0C">
      <w:pPr>
        <w:bidi/>
        <w:rPr>
          <w:rFonts w:cs="David" w:hint="cs"/>
          <w:rtl/>
        </w:rPr>
      </w:pPr>
      <w:r w:rsidRPr="00753E0C">
        <w:rPr>
          <w:rFonts w:cs="David" w:hint="cs"/>
          <w:u w:val="single"/>
          <w:rtl/>
        </w:rPr>
        <w:t>היו"ר רוחמה אברהם:</w:t>
      </w:r>
    </w:p>
    <w:p w14:paraId="4AE1AAC0" w14:textId="77777777" w:rsidR="00753E0C" w:rsidRPr="00753E0C" w:rsidRDefault="00753E0C" w:rsidP="00753E0C">
      <w:pPr>
        <w:bidi/>
        <w:rPr>
          <w:rFonts w:cs="David" w:hint="cs"/>
          <w:rtl/>
        </w:rPr>
      </w:pPr>
    </w:p>
    <w:p w14:paraId="4E60724C" w14:textId="77777777" w:rsidR="00753E0C" w:rsidRPr="00753E0C" w:rsidRDefault="00753E0C" w:rsidP="00753E0C">
      <w:pPr>
        <w:tabs>
          <w:tab w:val="left" w:pos="654"/>
        </w:tabs>
        <w:bidi/>
        <w:rPr>
          <w:rFonts w:cs="David" w:hint="cs"/>
          <w:rtl/>
        </w:rPr>
      </w:pPr>
      <w:r w:rsidRPr="00753E0C">
        <w:rPr>
          <w:rFonts w:cs="David" w:hint="cs"/>
          <w:rtl/>
        </w:rPr>
        <w:tab/>
        <w:t xml:space="preserve">אני מודה לך, גברתי. חבר הכנסת פרוש רצה לשאול שאלה. </w:t>
      </w:r>
    </w:p>
    <w:p w14:paraId="650DB2B0" w14:textId="77777777" w:rsidR="00753E0C" w:rsidRPr="00753E0C" w:rsidRDefault="00753E0C" w:rsidP="00753E0C">
      <w:pPr>
        <w:tabs>
          <w:tab w:val="left" w:pos="654"/>
        </w:tabs>
        <w:bidi/>
        <w:rPr>
          <w:rFonts w:cs="David" w:hint="cs"/>
          <w:rtl/>
        </w:rPr>
      </w:pPr>
    </w:p>
    <w:p w14:paraId="598CE50D" w14:textId="77777777" w:rsidR="00753E0C" w:rsidRPr="00753E0C" w:rsidRDefault="00753E0C" w:rsidP="00753E0C">
      <w:pPr>
        <w:bidi/>
        <w:rPr>
          <w:rFonts w:cs="David" w:hint="cs"/>
          <w:u w:val="single"/>
          <w:rtl/>
        </w:rPr>
      </w:pPr>
      <w:r w:rsidRPr="00753E0C">
        <w:rPr>
          <w:rFonts w:cs="David" w:hint="cs"/>
          <w:u w:val="single"/>
          <w:rtl/>
        </w:rPr>
        <w:t>מאיר פרוש:</w:t>
      </w:r>
    </w:p>
    <w:p w14:paraId="0D3BF8C5" w14:textId="77777777" w:rsidR="00753E0C" w:rsidRPr="00753E0C" w:rsidRDefault="00753E0C" w:rsidP="00753E0C">
      <w:pPr>
        <w:bidi/>
        <w:rPr>
          <w:rFonts w:cs="David" w:hint="cs"/>
          <w:u w:val="single"/>
        </w:rPr>
      </w:pPr>
    </w:p>
    <w:p w14:paraId="50C35743" w14:textId="77777777" w:rsidR="00753E0C" w:rsidRPr="00753E0C" w:rsidRDefault="00753E0C" w:rsidP="00753E0C">
      <w:pPr>
        <w:tabs>
          <w:tab w:val="left" w:pos="654"/>
        </w:tabs>
        <w:bidi/>
        <w:rPr>
          <w:rFonts w:cs="David" w:hint="cs"/>
          <w:rtl/>
        </w:rPr>
      </w:pPr>
      <w:r w:rsidRPr="00753E0C">
        <w:rPr>
          <w:rFonts w:cs="David" w:hint="cs"/>
          <w:rtl/>
        </w:rPr>
        <w:tab/>
        <w:t xml:space="preserve">אני רוצה לשאול על אותה ועדת משיח. נושא של האזנות סתר הוא נושא שמפריע לכולם, זה נושא שבקונצנזוס. האם באותה ועדה מישהו נתן את הדין על מה שקרה בהאזנות הקודמות, שנעשו מעשים שלא ייעשו? </w:t>
      </w:r>
    </w:p>
    <w:p w14:paraId="70F779EE" w14:textId="77777777" w:rsidR="00753E0C" w:rsidRPr="00753E0C" w:rsidRDefault="00753E0C" w:rsidP="00753E0C">
      <w:pPr>
        <w:tabs>
          <w:tab w:val="left" w:pos="654"/>
        </w:tabs>
        <w:bidi/>
        <w:rPr>
          <w:rFonts w:cs="David" w:hint="cs"/>
          <w:rtl/>
        </w:rPr>
      </w:pPr>
    </w:p>
    <w:p w14:paraId="610DA26F" w14:textId="77777777" w:rsidR="00753E0C" w:rsidRPr="00753E0C" w:rsidRDefault="00753E0C" w:rsidP="00753E0C">
      <w:pPr>
        <w:bidi/>
        <w:rPr>
          <w:rFonts w:cs="David" w:hint="cs"/>
          <w:u w:val="single"/>
          <w:rtl/>
        </w:rPr>
      </w:pPr>
      <w:r w:rsidRPr="00753E0C">
        <w:rPr>
          <w:rFonts w:cs="David" w:hint="cs"/>
          <w:u w:val="single"/>
          <w:rtl/>
        </w:rPr>
        <w:t>עו"ד דלית דרור:</w:t>
      </w:r>
    </w:p>
    <w:p w14:paraId="631D69A5" w14:textId="77777777" w:rsidR="00753E0C" w:rsidRPr="00753E0C" w:rsidRDefault="00753E0C" w:rsidP="00753E0C">
      <w:pPr>
        <w:bidi/>
        <w:rPr>
          <w:rFonts w:cs="David" w:hint="cs"/>
          <w:rtl/>
        </w:rPr>
      </w:pPr>
    </w:p>
    <w:p w14:paraId="7A6AB94D" w14:textId="77777777" w:rsidR="00753E0C" w:rsidRPr="00753E0C" w:rsidRDefault="00753E0C" w:rsidP="00753E0C">
      <w:pPr>
        <w:tabs>
          <w:tab w:val="left" w:pos="654"/>
        </w:tabs>
        <w:bidi/>
        <w:rPr>
          <w:rFonts w:cs="David" w:hint="cs"/>
          <w:rtl/>
        </w:rPr>
      </w:pPr>
      <w:r w:rsidRPr="00753E0C">
        <w:rPr>
          <w:rFonts w:cs="David" w:hint="cs"/>
          <w:rtl/>
        </w:rPr>
        <w:tab/>
        <w:t xml:space="preserve">בוועדת משיח לא עסקנו לא בהעמדה לדין פלילי ולא משפטי, עסקנו בלקחים. </w:t>
      </w:r>
    </w:p>
    <w:p w14:paraId="6B53C16C" w14:textId="77777777" w:rsidR="00753E0C" w:rsidRPr="00753E0C" w:rsidRDefault="00753E0C" w:rsidP="00753E0C">
      <w:pPr>
        <w:tabs>
          <w:tab w:val="left" w:pos="654"/>
        </w:tabs>
        <w:bidi/>
        <w:rPr>
          <w:rFonts w:cs="David" w:hint="cs"/>
          <w:rtl/>
        </w:rPr>
      </w:pPr>
    </w:p>
    <w:p w14:paraId="07302F38" w14:textId="77777777" w:rsidR="00753E0C" w:rsidRPr="00753E0C" w:rsidRDefault="00753E0C" w:rsidP="00753E0C">
      <w:pPr>
        <w:bidi/>
        <w:rPr>
          <w:rFonts w:cs="David" w:hint="cs"/>
          <w:u w:val="single"/>
          <w:rtl/>
        </w:rPr>
      </w:pPr>
      <w:r w:rsidRPr="00753E0C">
        <w:rPr>
          <w:rFonts w:cs="David" w:hint="cs"/>
          <w:u w:val="single"/>
          <w:rtl/>
        </w:rPr>
        <w:t>מאיר פרוש:</w:t>
      </w:r>
    </w:p>
    <w:p w14:paraId="5E9028DF" w14:textId="77777777" w:rsidR="00753E0C" w:rsidRPr="00753E0C" w:rsidRDefault="00753E0C" w:rsidP="00753E0C">
      <w:pPr>
        <w:bidi/>
        <w:rPr>
          <w:rFonts w:cs="David" w:hint="cs"/>
          <w:u w:val="single"/>
        </w:rPr>
      </w:pPr>
    </w:p>
    <w:p w14:paraId="5B7CCF52" w14:textId="77777777" w:rsidR="00753E0C" w:rsidRPr="00753E0C" w:rsidRDefault="00753E0C" w:rsidP="00753E0C">
      <w:pPr>
        <w:tabs>
          <w:tab w:val="left" w:pos="654"/>
        </w:tabs>
        <w:bidi/>
        <w:rPr>
          <w:rFonts w:cs="David" w:hint="cs"/>
          <w:rtl/>
        </w:rPr>
      </w:pPr>
      <w:r w:rsidRPr="00753E0C">
        <w:rPr>
          <w:rFonts w:cs="David" w:hint="cs"/>
          <w:rtl/>
        </w:rPr>
        <w:tab/>
        <w:t xml:space="preserve"> האם מישהו העיר למישהו על מה שעשה?</w:t>
      </w:r>
    </w:p>
    <w:p w14:paraId="5E2A7499" w14:textId="77777777" w:rsidR="00753E0C" w:rsidRPr="00753E0C" w:rsidRDefault="00753E0C" w:rsidP="00753E0C">
      <w:pPr>
        <w:tabs>
          <w:tab w:val="left" w:pos="654"/>
        </w:tabs>
        <w:bidi/>
        <w:rPr>
          <w:rFonts w:cs="David" w:hint="cs"/>
          <w:rtl/>
        </w:rPr>
      </w:pPr>
    </w:p>
    <w:p w14:paraId="1DC7FC6F" w14:textId="77777777" w:rsidR="00753E0C" w:rsidRPr="00753E0C" w:rsidRDefault="00753E0C" w:rsidP="00753E0C">
      <w:pPr>
        <w:bidi/>
        <w:rPr>
          <w:rFonts w:cs="David" w:hint="cs"/>
          <w:u w:val="single"/>
          <w:rtl/>
        </w:rPr>
      </w:pPr>
      <w:r w:rsidRPr="00753E0C">
        <w:rPr>
          <w:rFonts w:cs="David" w:hint="cs"/>
          <w:u w:val="single"/>
          <w:rtl/>
        </w:rPr>
        <w:t>עו"ד דלית דרור:</w:t>
      </w:r>
    </w:p>
    <w:p w14:paraId="1C2BE28D" w14:textId="77777777" w:rsidR="00753E0C" w:rsidRPr="00753E0C" w:rsidRDefault="00753E0C" w:rsidP="00753E0C">
      <w:pPr>
        <w:bidi/>
        <w:rPr>
          <w:rFonts w:cs="David" w:hint="cs"/>
          <w:rtl/>
        </w:rPr>
      </w:pPr>
    </w:p>
    <w:p w14:paraId="5A9F05DA" w14:textId="77777777" w:rsidR="00753E0C" w:rsidRPr="00753E0C" w:rsidRDefault="00753E0C" w:rsidP="00753E0C">
      <w:pPr>
        <w:tabs>
          <w:tab w:val="left" w:pos="654"/>
        </w:tabs>
        <w:bidi/>
        <w:rPr>
          <w:rFonts w:cs="David" w:hint="cs"/>
          <w:rtl/>
        </w:rPr>
      </w:pPr>
      <w:r w:rsidRPr="00753E0C">
        <w:rPr>
          <w:rFonts w:cs="David" w:hint="cs"/>
          <w:rtl/>
        </w:rPr>
        <w:tab/>
        <w:t xml:space="preserve">היועץ המשפטי לממשלה העיר לניצב מזרחי, שאיבד את תפקידו בעקבות זאת. אליקים רובינשטיין כתב דוח שזכה להד ציבורי רחב מאוד בשל הנושאים האלה, למרות שאז היתה הרבה יותר אי בהירות לגבי הנכון ולא נכון מבחינת הנהלים הפנימיים במשטרה. אבל הדברים הובהרו והמסקנות של ועדת משיח באות לידי ביטוי גם בתיקון החוק, גם בתיקון התקנון וגם בשינוי מסיבי שכבר נעשה בנהלים הפנימיים במשטרה בנושא הזה. </w:t>
      </w:r>
    </w:p>
    <w:p w14:paraId="21B052BD" w14:textId="77777777" w:rsidR="00753E0C" w:rsidRPr="00753E0C" w:rsidRDefault="00753E0C" w:rsidP="00753E0C">
      <w:pPr>
        <w:tabs>
          <w:tab w:val="left" w:pos="654"/>
        </w:tabs>
        <w:bidi/>
        <w:rPr>
          <w:rFonts w:cs="David" w:hint="cs"/>
          <w:rtl/>
        </w:rPr>
      </w:pPr>
    </w:p>
    <w:p w14:paraId="0462EEA3" w14:textId="77777777" w:rsidR="00753E0C" w:rsidRPr="00753E0C" w:rsidRDefault="00753E0C" w:rsidP="00753E0C">
      <w:pPr>
        <w:bidi/>
        <w:rPr>
          <w:rFonts w:cs="David" w:hint="cs"/>
          <w:rtl/>
        </w:rPr>
      </w:pPr>
      <w:r w:rsidRPr="00753E0C">
        <w:rPr>
          <w:rFonts w:cs="David" w:hint="cs"/>
          <w:u w:val="single"/>
          <w:rtl/>
        </w:rPr>
        <w:t>היו"ר רוחמה אברהם:</w:t>
      </w:r>
    </w:p>
    <w:p w14:paraId="62698BC0" w14:textId="77777777" w:rsidR="00753E0C" w:rsidRPr="00753E0C" w:rsidRDefault="00753E0C" w:rsidP="00753E0C">
      <w:pPr>
        <w:bidi/>
        <w:rPr>
          <w:rFonts w:cs="David" w:hint="cs"/>
          <w:rtl/>
        </w:rPr>
      </w:pPr>
    </w:p>
    <w:p w14:paraId="062328DC" w14:textId="77777777" w:rsidR="00753E0C" w:rsidRPr="00753E0C" w:rsidRDefault="00753E0C" w:rsidP="00753E0C">
      <w:pPr>
        <w:tabs>
          <w:tab w:val="left" w:pos="654"/>
        </w:tabs>
        <w:bidi/>
        <w:rPr>
          <w:rFonts w:cs="David" w:hint="cs"/>
          <w:rtl/>
        </w:rPr>
      </w:pPr>
      <w:r w:rsidRPr="00753E0C">
        <w:rPr>
          <w:rFonts w:cs="David" w:hint="cs"/>
          <w:rtl/>
        </w:rPr>
        <w:tab/>
        <w:t xml:space="preserve">אני מודה לך, גברתי. חבר הכנסת בן-ששון, בבקשה. </w:t>
      </w:r>
    </w:p>
    <w:p w14:paraId="0DE326D0" w14:textId="77777777" w:rsidR="00753E0C" w:rsidRPr="00753E0C" w:rsidRDefault="00753E0C" w:rsidP="00753E0C">
      <w:pPr>
        <w:tabs>
          <w:tab w:val="left" w:pos="654"/>
        </w:tabs>
        <w:bidi/>
        <w:rPr>
          <w:rFonts w:cs="David" w:hint="cs"/>
          <w:rtl/>
        </w:rPr>
      </w:pPr>
    </w:p>
    <w:p w14:paraId="5E54B774" w14:textId="77777777" w:rsidR="00753E0C" w:rsidRPr="00753E0C" w:rsidRDefault="00753E0C" w:rsidP="00753E0C">
      <w:pPr>
        <w:pStyle w:val="Heading5"/>
        <w:jc w:val="left"/>
        <w:rPr>
          <w:rFonts w:hint="cs"/>
          <w:rtl/>
        </w:rPr>
      </w:pPr>
      <w:r w:rsidRPr="00753E0C">
        <w:rPr>
          <w:rFonts w:hint="cs"/>
          <w:u w:val="single"/>
          <w:rtl/>
        </w:rPr>
        <w:t>מנחם בן-ששון:</w:t>
      </w:r>
    </w:p>
    <w:p w14:paraId="730EB853" w14:textId="77777777" w:rsidR="00753E0C" w:rsidRPr="00753E0C" w:rsidRDefault="00753E0C" w:rsidP="00753E0C">
      <w:pPr>
        <w:pStyle w:val="Heading5"/>
        <w:jc w:val="left"/>
        <w:rPr>
          <w:rFonts w:hint="cs"/>
          <w:rtl/>
        </w:rPr>
      </w:pPr>
    </w:p>
    <w:p w14:paraId="16C24A88" w14:textId="77777777" w:rsidR="00753E0C" w:rsidRPr="00753E0C" w:rsidRDefault="00753E0C" w:rsidP="00753E0C">
      <w:pPr>
        <w:tabs>
          <w:tab w:val="left" w:pos="654"/>
        </w:tabs>
        <w:bidi/>
        <w:rPr>
          <w:rFonts w:cs="David" w:hint="cs"/>
          <w:rtl/>
        </w:rPr>
      </w:pPr>
      <w:r w:rsidRPr="00753E0C">
        <w:rPr>
          <w:rFonts w:cs="David" w:hint="cs"/>
          <w:rtl/>
        </w:rPr>
        <w:tab/>
        <w:t xml:space="preserve"> אני רוצה להגיד לכם משהו כחברי כנסת ותיקים, מתוך ניסיון שלי חדש מאוד כאן. אני מודה, לא הייתי ערני להיקף של האזנות הסתר. אני יכול לספר לכם משהו מההיסטוריה המשפחתית. היה מישהו מבני משפחתי ששנים כיהן פה כחבר בכיר בפוליטיקה הישראלית, והוא עמד אתנו בקשר. הוא תמיד הקפיד לא להגיד דברים בטלפון, ואני צחקתי על כך.  </w:t>
      </w:r>
    </w:p>
    <w:p w14:paraId="36B1F8FB" w14:textId="77777777" w:rsidR="00753E0C" w:rsidRPr="00753E0C" w:rsidRDefault="00753E0C" w:rsidP="00753E0C">
      <w:pPr>
        <w:tabs>
          <w:tab w:val="left" w:pos="654"/>
        </w:tabs>
        <w:bidi/>
        <w:rPr>
          <w:rFonts w:cs="David" w:hint="cs"/>
          <w:rtl/>
        </w:rPr>
      </w:pPr>
    </w:p>
    <w:p w14:paraId="64A98A26" w14:textId="77777777" w:rsidR="00753E0C" w:rsidRPr="00753E0C" w:rsidRDefault="00753E0C" w:rsidP="00753E0C">
      <w:pPr>
        <w:bidi/>
        <w:rPr>
          <w:rFonts w:cs="David" w:hint="cs"/>
          <w:u w:val="single"/>
          <w:rtl/>
        </w:rPr>
      </w:pPr>
      <w:r w:rsidRPr="00753E0C">
        <w:rPr>
          <w:rFonts w:cs="David" w:hint="cs"/>
          <w:u w:val="single"/>
          <w:rtl/>
        </w:rPr>
        <w:t>גדעון סער:</w:t>
      </w:r>
    </w:p>
    <w:p w14:paraId="5725D342" w14:textId="77777777" w:rsidR="00753E0C" w:rsidRPr="00753E0C" w:rsidRDefault="00753E0C" w:rsidP="00753E0C">
      <w:pPr>
        <w:bidi/>
        <w:rPr>
          <w:rFonts w:cs="David" w:hint="cs"/>
          <w:u w:val="single"/>
          <w:rtl/>
        </w:rPr>
      </w:pPr>
    </w:p>
    <w:p w14:paraId="612663B1" w14:textId="77777777" w:rsidR="00753E0C" w:rsidRPr="00753E0C" w:rsidRDefault="00753E0C" w:rsidP="00753E0C">
      <w:pPr>
        <w:tabs>
          <w:tab w:val="left" w:pos="654"/>
        </w:tabs>
        <w:bidi/>
        <w:rPr>
          <w:rFonts w:cs="David" w:hint="cs"/>
          <w:rtl/>
        </w:rPr>
      </w:pPr>
      <w:r w:rsidRPr="00753E0C">
        <w:rPr>
          <w:rFonts w:cs="David" w:hint="cs"/>
          <w:rtl/>
        </w:rPr>
        <w:tab/>
        <w:t xml:space="preserve"> יש חבר כנסת שהוא עכשיו חבר ממשלה שמדבר רק מהמכשיר שלי, כי הוא משוכנע שאצלי אין שום סיכוי להאזנה. </w:t>
      </w:r>
    </w:p>
    <w:p w14:paraId="18CB598A" w14:textId="77777777" w:rsidR="00753E0C" w:rsidRPr="00753E0C" w:rsidRDefault="00753E0C" w:rsidP="00753E0C">
      <w:pPr>
        <w:tabs>
          <w:tab w:val="left" w:pos="654"/>
        </w:tabs>
        <w:bidi/>
        <w:rPr>
          <w:rFonts w:cs="David" w:hint="cs"/>
          <w:rtl/>
        </w:rPr>
      </w:pPr>
    </w:p>
    <w:p w14:paraId="4C36CD9C" w14:textId="77777777" w:rsidR="00753E0C" w:rsidRPr="00753E0C" w:rsidRDefault="00753E0C" w:rsidP="00753E0C">
      <w:pPr>
        <w:bidi/>
        <w:rPr>
          <w:rFonts w:cs="David" w:hint="cs"/>
          <w:i/>
          <w:iCs/>
          <w:rtl/>
        </w:rPr>
      </w:pPr>
      <w:r w:rsidRPr="00753E0C">
        <w:rPr>
          <w:rFonts w:cs="David" w:hint="cs"/>
          <w:u w:val="single"/>
          <w:rtl/>
        </w:rPr>
        <w:t>קולט אביטל:</w:t>
      </w:r>
    </w:p>
    <w:p w14:paraId="6D7AC8A3" w14:textId="77777777" w:rsidR="00753E0C" w:rsidRPr="00753E0C" w:rsidRDefault="00753E0C" w:rsidP="00753E0C">
      <w:pPr>
        <w:bidi/>
        <w:rPr>
          <w:rFonts w:cs="David" w:hint="cs"/>
          <w:i/>
          <w:iCs/>
          <w:rtl/>
        </w:rPr>
      </w:pPr>
    </w:p>
    <w:p w14:paraId="1A7015CB" w14:textId="77777777" w:rsidR="00753E0C" w:rsidRPr="00753E0C" w:rsidRDefault="00753E0C" w:rsidP="00753E0C">
      <w:pPr>
        <w:tabs>
          <w:tab w:val="left" w:pos="654"/>
        </w:tabs>
        <w:bidi/>
        <w:rPr>
          <w:rFonts w:cs="David" w:hint="cs"/>
          <w:rtl/>
        </w:rPr>
      </w:pPr>
      <w:r w:rsidRPr="00753E0C">
        <w:rPr>
          <w:rFonts w:cs="David" w:hint="cs"/>
          <w:i/>
          <w:iCs/>
          <w:rtl/>
        </w:rPr>
        <w:tab/>
        <w:t xml:space="preserve"> </w:t>
      </w:r>
      <w:r w:rsidRPr="00753E0C">
        <w:rPr>
          <w:rFonts w:cs="David" w:hint="cs"/>
          <w:rtl/>
        </w:rPr>
        <w:t xml:space="preserve">עכשיו גמרת לו גם את זה, כי גם לישיבה הזאת מאזינים. </w:t>
      </w:r>
    </w:p>
    <w:p w14:paraId="5900DAE5" w14:textId="77777777" w:rsidR="00753E0C" w:rsidRPr="00753E0C" w:rsidRDefault="00753E0C" w:rsidP="00753E0C">
      <w:pPr>
        <w:tabs>
          <w:tab w:val="left" w:pos="654"/>
        </w:tabs>
        <w:bidi/>
        <w:rPr>
          <w:rFonts w:cs="David" w:hint="cs"/>
          <w:rtl/>
        </w:rPr>
      </w:pPr>
    </w:p>
    <w:p w14:paraId="10DA6E58" w14:textId="77777777" w:rsidR="00753E0C" w:rsidRPr="00753E0C" w:rsidRDefault="00753E0C" w:rsidP="00753E0C">
      <w:pPr>
        <w:pStyle w:val="Heading5"/>
        <w:jc w:val="left"/>
        <w:rPr>
          <w:rFonts w:hint="cs"/>
          <w:rtl/>
        </w:rPr>
      </w:pPr>
      <w:r w:rsidRPr="00753E0C">
        <w:rPr>
          <w:rFonts w:hint="cs"/>
          <w:u w:val="single"/>
          <w:rtl/>
        </w:rPr>
        <w:t>מנחם בן-ששון:</w:t>
      </w:r>
    </w:p>
    <w:p w14:paraId="26C7CFB5" w14:textId="77777777" w:rsidR="00753E0C" w:rsidRPr="00753E0C" w:rsidRDefault="00753E0C" w:rsidP="00753E0C">
      <w:pPr>
        <w:pStyle w:val="Heading5"/>
        <w:jc w:val="left"/>
        <w:rPr>
          <w:rFonts w:hint="cs"/>
          <w:rtl/>
        </w:rPr>
      </w:pPr>
    </w:p>
    <w:p w14:paraId="5A780CE6" w14:textId="77777777" w:rsidR="00753E0C" w:rsidRPr="00753E0C" w:rsidRDefault="00753E0C" w:rsidP="00753E0C">
      <w:pPr>
        <w:tabs>
          <w:tab w:val="left" w:pos="654"/>
        </w:tabs>
        <w:bidi/>
        <w:rPr>
          <w:rFonts w:cs="David" w:hint="cs"/>
          <w:rtl/>
        </w:rPr>
      </w:pPr>
      <w:r w:rsidRPr="00753E0C">
        <w:rPr>
          <w:rFonts w:cs="David" w:hint="cs"/>
          <w:rtl/>
        </w:rPr>
        <w:tab/>
        <w:t xml:space="preserve">אז חייכתי וחשבתי מאיפה נובעת הזהירות הזאת. היום אני מבין מנין היא נובעת. קרה מקרה, לא הייתי מודע לתופעה, הבנתי אז שזה באחריות הוועדה שלנו. אני רוצה להסביר לכם באיזה ניקיון כפיים אנחנו כחברי כנסת כאן רוחצים. פניתי לשרים ביום שזה התרחש ושהמערכת המשפטית כשלה. זאת לא אמירה שלי שהיא כשלה, היא אמרה שהיא כשלה. פניתי לשרים במכתב, טלפנתי אליהם וביקשתי שיבדקו והם אמרו שזה לא נעים. פניתי למבקר המדינה, מותר לו לבדוק בזמן אמיתי, גם הוא ענה לי מה שענו אחרים: חכה, לא בוער. כשאומר ראש הקואליציה את הדברים שלו, אני חושב שזהו תיאור מדויק. באמת עשינו במקרה הזה ונועצתי בחברים כדי לא להיכשל. הלכתי צעד אחרי צעד כדי לקבל את הסעד מרשויות החוק שצריכות לבדוק את עצמן. וכשהן לא מוכנות לבדוק את עצמן, מי נשאר? אתם, אני. לכן פניתי כפי שפניתי. גם שמעתי ביקורת של חברים, גם נערם אצלי חומר. מאז שהעליתי את הנושא, לפני פחות מחודש, הפכתי להיות כתובת. פונים אלי מתוך המערכת אנשים בעילום שם, פונים אלי אנשים שניזוקו. אני לא מדבר על מקרה של שר בכיר שעומד לדיון. אני רוצה לבוא חשבון, אם אני יכול לבוא חשבון, עם מערכות החוק במדינה. גם אם לשופט בדימוס ולחברת כנסת בדימוס מותר לעבור על חוקי הסוביודיצה, לאנשים שעומדים בראש המערכת המשפטית בישראל אסור לעבור על חוקי סוביודיצה, גם אם זה בוועדת חוקה, חוק ומשפט של הכנסת, גם אם זה בטלוויזיה לעיני כל ישראל. אני אומר את הדברים משום שהדבר נעשה על גבי. אני מנוע, משום שאני מארח פלוני או אלמוני אצלי בוועדה, וכאן לנגד עיני מתווכחים אתי אם כן ועדת חקירה או לא ועדת חקירה. הכנסת כבר אמרה את דברה. עוברים על חוקי הסוביודיצה לעיני כל ישראל, האם זה מאבק של כוחות, מורידים ידיים בטלוויזיה? אני נזהר ואנחנו נזהרים. אנחנו לא חוקרים פרשה שנמצאת בדיון. כל הדברים נמצאים בדיון, כי אנחנו נזהרים בדברים. יש לנו מספיק חומר. אלה הם עמודים דחוסים בתוך ניילונים של חומר שהתקבץ בחודש האחרון, זאת אומרת החומר כבר נאסף. לכן העיר נכון חבר הכנסת סער, העמוד הרביעי בניירות </w:t>
      </w:r>
      <w:r w:rsidRPr="00753E0C">
        <w:rPr>
          <w:rFonts w:cs="David"/>
          <w:rtl/>
        </w:rPr>
        <w:t>–</w:t>
      </w:r>
      <w:r w:rsidRPr="00753E0C">
        <w:rPr>
          <w:rFonts w:cs="David" w:hint="cs"/>
          <w:rtl/>
        </w:rPr>
        <w:t xml:space="preserve"> חלקו הוא כבר חלק ממתווה העבודה. אני בהחלט חושב שאם יש דבר שחסר צריך להעביר אותו. אני מקבל את הצעתם של חברים, כפי שאמרו חברי הכנסת יצחקי, והבה ותירוש, שיש לשים בתוך ההגדרה של התפקידים גם "ובכלל זה העונשים המוטלים", כדי לסמן שאני מתכוון לדבר שהוא מעשי. אני מתכוון לזה. </w:t>
      </w:r>
    </w:p>
    <w:p w14:paraId="4A93AB98" w14:textId="77777777" w:rsidR="00753E0C" w:rsidRPr="00753E0C" w:rsidRDefault="00753E0C" w:rsidP="00753E0C">
      <w:pPr>
        <w:tabs>
          <w:tab w:val="left" w:pos="654"/>
        </w:tabs>
        <w:bidi/>
        <w:rPr>
          <w:rFonts w:cs="David" w:hint="cs"/>
          <w:rtl/>
        </w:rPr>
      </w:pPr>
    </w:p>
    <w:p w14:paraId="1E2AD078" w14:textId="77777777" w:rsidR="00753E0C" w:rsidRPr="00753E0C" w:rsidRDefault="00753E0C" w:rsidP="00753E0C">
      <w:pPr>
        <w:tabs>
          <w:tab w:val="left" w:pos="654"/>
        </w:tabs>
        <w:bidi/>
        <w:rPr>
          <w:rFonts w:cs="David" w:hint="cs"/>
          <w:rtl/>
        </w:rPr>
      </w:pPr>
      <w:r w:rsidRPr="00753E0C">
        <w:rPr>
          <w:rFonts w:cs="David" w:hint="cs"/>
          <w:rtl/>
        </w:rPr>
        <w:tab/>
        <w:t xml:space="preserve">חבר הכנסת טיבי שאל האם בדעתי להרחיב את המעגל. חבר הכנסת טיבי, אולי, לא בשלב הראשון. בוא נתחיל עם דברים שהם לכאורה פשוטים. בוא נתחיל עם דברים שכל הוועדה יכולה להאזין להם. בוא נתחיל בשלב הראשון עם מה שאנחנו מקבלים דיווח לעיני כל ישראל, אלף מקרים. זה כבר מספיק. אם נחכים משם יכול להיות שתיגזר גזירה שווה או לא שווה לגבי העניינים הללו. </w:t>
      </w:r>
    </w:p>
    <w:p w14:paraId="6B8C54CC" w14:textId="77777777" w:rsidR="00753E0C" w:rsidRPr="00753E0C" w:rsidRDefault="00753E0C" w:rsidP="00753E0C">
      <w:pPr>
        <w:tabs>
          <w:tab w:val="left" w:pos="654"/>
        </w:tabs>
        <w:bidi/>
        <w:rPr>
          <w:rFonts w:cs="David" w:hint="cs"/>
          <w:rtl/>
        </w:rPr>
      </w:pPr>
    </w:p>
    <w:p w14:paraId="019E01B6" w14:textId="77777777" w:rsidR="00753E0C" w:rsidRPr="00753E0C" w:rsidRDefault="00753E0C" w:rsidP="00753E0C">
      <w:pPr>
        <w:bidi/>
        <w:rPr>
          <w:rFonts w:cs="David" w:hint="cs"/>
          <w:rtl/>
        </w:rPr>
      </w:pPr>
      <w:r w:rsidRPr="00753E0C">
        <w:rPr>
          <w:rFonts w:cs="David" w:hint="cs"/>
          <w:u w:val="single"/>
          <w:rtl/>
        </w:rPr>
        <w:t>אחמד טיבי:</w:t>
      </w:r>
    </w:p>
    <w:p w14:paraId="25B4504D" w14:textId="77777777" w:rsidR="00753E0C" w:rsidRPr="00753E0C" w:rsidRDefault="00753E0C" w:rsidP="00753E0C">
      <w:pPr>
        <w:bidi/>
        <w:rPr>
          <w:rFonts w:cs="David" w:hint="cs"/>
          <w:rtl/>
        </w:rPr>
      </w:pPr>
    </w:p>
    <w:p w14:paraId="117961C2" w14:textId="77777777" w:rsidR="00753E0C" w:rsidRPr="00753E0C" w:rsidRDefault="00753E0C" w:rsidP="00753E0C">
      <w:pPr>
        <w:tabs>
          <w:tab w:val="left" w:pos="654"/>
        </w:tabs>
        <w:bidi/>
        <w:rPr>
          <w:rFonts w:cs="David" w:hint="cs"/>
          <w:rtl/>
        </w:rPr>
      </w:pPr>
      <w:r w:rsidRPr="00753E0C">
        <w:rPr>
          <w:rFonts w:cs="David" w:hint="cs"/>
          <w:rtl/>
        </w:rPr>
        <w:tab/>
        <w:t xml:space="preserve"> מה יותר חמור, להאזין לראש לשכתו של ראש הממשלה או לאזרח מכפר כנא?</w:t>
      </w:r>
    </w:p>
    <w:p w14:paraId="78A80EE6" w14:textId="77777777" w:rsidR="00753E0C" w:rsidRPr="00753E0C" w:rsidRDefault="00753E0C" w:rsidP="00753E0C">
      <w:pPr>
        <w:tabs>
          <w:tab w:val="left" w:pos="654"/>
        </w:tabs>
        <w:bidi/>
        <w:rPr>
          <w:rFonts w:cs="David" w:hint="cs"/>
          <w:rtl/>
        </w:rPr>
      </w:pPr>
    </w:p>
    <w:p w14:paraId="625097AF" w14:textId="77777777" w:rsidR="00753E0C" w:rsidRPr="00753E0C" w:rsidRDefault="00753E0C" w:rsidP="00753E0C">
      <w:pPr>
        <w:pStyle w:val="Heading5"/>
        <w:jc w:val="left"/>
        <w:rPr>
          <w:rFonts w:hint="cs"/>
          <w:rtl/>
        </w:rPr>
      </w:pPr>
      <w:r w:rsidRPr="00753E0C">
        <w:rPr>
          <w:rFonts w:hint="cs"/>
          <w:u w:val="single"/>
          <w:rtl/>
        </w:rPr>
        <w:t>מנחם בן-ששון:</w:t>
      </w:r>
    </w:p>
    <w:p w14:paraId="48D7FC0D" w14:textId="77777777" w:rsidR="00753E0C" w:rsidRPr="00753E0C" w:rsidRDefault="00753E0C" w:rsidP="00753E0C">
      <w:pPr>
        <w:pStyle w:val="Heading5"/>
        <w:jc w:val="left"/>
        <w:rPr>
          <w:rFonts w:hint="cs"/>
          <w:rtl/>
        </w:rPr>
      </w:pPr>
    </w:p>
    <w:p w14:paraId="20ED52A5" w14:textId="77777777" w:rsidR="00753E0C" w:rsidRPr="00753E0C" w:rsidRDefault="00753E0C" w:rsidP="00753E0C">
      <w:pPr>
        <w:tabs>
          <w:tab w:val="left" w:pos="654"/>
        </w:tabs>
        <w:bidi/>
        <w:rPr>
          <w:rFonts w:cs="David" w:hint="cs"/>
          <w:rtl/>
        </w:rPr>
      </w:pPr>
      <w:r w:rsidRPr="00753E0C">
        <w:rPr>
          <w:rFonts w:cs="David" w:hint="cs"/>
          <w:rtl/>
        </w:rPr>
        <w:tab/>
        <w:t xml:space="preserve"> לא זה ולא זה. החמור ביותר הוא להאזין לזייד או להאזין לראובן ושמעון, כך בספרות ההלכה. זה מה שמעניין אותי. אותי מעניין שמאזינים לראובן, לשמעון ולזייד. אני לא מעוניין בלשכה אל"ף או בלשכה בי"ת, זה לא מעניין אותי. אלא שהמקרים המאוד מפורסמים מעניינים את הציבור. וכאן אני מגיע לשאלה שהעירה עליה נציגת הממשלה. אם אחרי דוח משיח, שאמר שיש אווירה של ערנות, שיש אווירה של פיקוח, נכשלים, על אחת כמה וכמה בראובן ושמעון וזייד. זאת הטענה שלי. אני רוצה לבדוק את הדברים. למה אני צריך לעשות את זה לעיני כל ישראל? אני חושב שחשוב שתהיינה ישיבות ביום מסוים ושתהיה תשומת לב לישיבות הללו. חבר הכנסת סער, למרות שזה מנדט של הוועדה, אני מעוניין שזה יהיה מנדט עם שני קווים. כמו שבזמנו חשבו על ועדת עמונה או על ועדות אחרות. אני רוצה שישימו לב למה שאנחנו עושים. </w:t>
      </w:r>
    </w:p>
    <w:p w14:paraId="4B884833" w14:textId="77777777" w:rsidR="00753E0C" w:rsidRPr="00753E0C" w:rsidRDefault="00753E0C" w:rsidP="00753E0C">
      <w:pPr>
        <w:tabs>
          <w:tab w:val="left" w:pos="654"/>
        </w:tabs>
        <w:bidi/>
        <w:rPr>
          <w:rFonts w:cs="David" w:hint="cs"/>
          <w:rtl/>
        </w:rPr>
      </w:pPr>
    </w:p>
    <w:p w14:paraId="4646B893" w14:textId="77777777" w:rsidR="00753E0C" w:rsidRPr="00753E0C" w:rsidRDefault="00753E0C" w:rsidP="00753E0C">
      <w:pPr>
        <w:bidi/>
        <w:rPr>
          <w:rFonts w:cs="David" w:hint="cs"/>
          <w:u w:val="single"/>
          <w:rtl/>
        </w:rPr>
      </w:pPr>
      <w:r w:rsidRPr="00753E0C">
        <w:rPr>
          <w:rFonts w:cs="David" w:hint="cs"/>
          <w:u w:val="single"/>
          <w:rtl/>
        </w:rPr>
        <w:t>גדעון סער:</w:t>
      </w:r>
    </w:p>
    <w:p w14:paraId="2223B665" w14:textId="77777777" w:rsidR="00753E0C" w:rsidRPr="00753E0C" w:rsidRDefault="00753E0C" w:rsidP="00753E0C">
      <w:pPr>
        <w:bidi/>
        <w:rPr>
          <w:rFonts w:cs="David" w:hint="cs"/>
          <w:u w:val="single"/>
          <w:rtl/>
        </w:rPr>
      </w:pPr>
    </w:p>
    <w:p w14:paraId="4F19161C" w14:textId="77777777" w:rsidR="00753E0C" w:rsidRPr="00753E0C" w:rsidRDefault="00753E0C" w:rsidP="00753E0C">
      <w:pPr>
        <w:tabs>
          <w:tab w:val="left" w:pos="654"/>
        </w:tabs>
        <w:bidi/>
        <w:rPr>
          <w:rFonts w:cs="David" w:hint="cs"/>
          <w:rtl/>
        </w:rPr>
      </w:pPr>
      <w:r w:rsidRPr="00753E0C">
        <w:rPr>
          <w:rFonts w:cs="David" w:hint="cs"/>
          <w:rtl/>
        </w:rPr>
        <w:tab/>
        <w:t xml:space="preserve"> בעצם יש הסכמה בינך לבין נציגת היועץ המשפטי לממשלה, שהצורך נובע ממה שהוגדר כאן הממד הדרמטי. </w:t>
      </w:r>
    </w:p>
    <w:p w14:paraId="10720CB6" w14:textId="77777777" w:rsidR="00753E0C" w:rsidRPr="00753E0C" w:rsidRDefault="00753E0C" w:rsidP="00753E0C">
      <w:pPr>
        <w:tabs>
          <w:tab w:val="left" w:pos="654"/>
        </w:tabs>
        <w:bidi/>
        <w:rPr>
          <w:rFonts w:cs="David" w:hint="cs"/>
          <w:rtl/>
        </w:rPr>
      </w:pPr>
    </w:p>
    <w:p w14:paraId="025E621C" w14:textId="77777777" w:rsidR="00753E0C" w:rsidRPr="00753E0C" w:rsidRDefault="00753E0C" w:rsidP="00753E0C">
      <w:pPr>
        <w:pStyle w:val="Heading5"/>
        <w:jc w:val="left"/>
        <w:rPr>
          <w:rFonts w:hint="cs"/>
          <w:rtl/>
        </w:rPr>
      </w:pPr>
      <w:r w:rsidRPr="00753E0C">
        <w:rPr>
          <w:rFonts w:hint="cs"/>
          <w:u w:val="single"/>
          <w:rtl/>
        </w:rPr>
        <w:t>מנחם בן-ששון:</w:t>
      </w:r>
    </w:p>
    <w:p w14:paraId="79E6844A" w14:textId="77777777" w:rsidR="00753E0C" w:rsidRPr="00753E0C" w:rsidRDefault="00753E0C" w:rsidP="00753E0C">
      <w:pPr>
        <w:pStyle w:val="Heading5"/>
        <w:jc w:val="left"/>
        <w:rPr>
          <w:rFonts w:hint="cs"/>
          <w:rtl/>
        </w:rPr>
      </w:pPr>
    </w:p>
    <w:p w14:paraId="1B6E0CF7" w14:textId="77777777" w:rsidR="00753E0C" w:rsidRPr="00753E0C" w:rsidRDefault="00753E0C" w:rsidP="00753E0C">
      <w:pPr>
        <w:bidi/>
        <w:rPr>
          <w:rFonts w:cs="David" w:hint="cs"/>
          <w:rtl/>
        </w:rPr>
      </w:pPr>
      <w:r w:rsidRPr="00753E0C">
        <w:rPr>
          <w:rFonts w:cs="David" w:hint="cs"/>
          <w:rtl/>
        </w:rPr>
        <w:tab/>
        <w:t xml:space="preserve">היא מסתכלת רטרוספקטיבית, ואני מסתכל פרוספקטיבית. אני רוצה לעסוק בסוגיה הזאת מתוך תחושה שגם דוח של יועץ משפטי וגם דוחות שנעשו בתוך משרד המשפטים וגם תשומת לב מיוחדת שניתנת. אגב, כבר שלוש פעמים עסקנו השנה בהאזנות סתר בוועדת חוקה, כולל במליאה. </w:t>
      </w:r>
    </w:p>
    <w:p w14:paraId="67F41082" w14:textId="77777777" w:rsidR="00753E0C" w:rsidRPr="00753E0C" w:rsidRDefault="00753E0C" w:rsidP="00753E0C">
      <w:pPr>
        <w:bidi/>
        <w:rPr>
          <w:rFonts w:cs="David" w:hint="cs"/>
          <w:rtl/>
        </w:rPr>
      </w:pPr>
    </w:p>
    <w:p w14:paraId="192A2E96" w14:textId="77777777" w:rsidR="00753E0C" w:rsidRPr="00753E0C" w:rsidRDefault="00753E0C" w:rsidP="00753E0C">
      <w:pPr>
        <w:bidi/>
        <w:ind w:firstLine="567"/>
        <w:rPr>
          <w:rFonts w:cs="David" w:hint="cs"/>
          <w:rtl/>
        </w:rPr>
      </w:pPr>
      <w:r w:rsidRPr="00753E0C">
        <w:rPr>
          <w:rFonts w:cs="David" w:hint="cs"/>
          <w:rtl/>
        </w:rPr>
        <w:t xml:space="preserve">נדמה לי שעניתי למשאלות החברים כולם. אני מבקש מכם שתאשרו את הבקשה, ואני מקבל את העצות הטובות שקיבלתי מחברים להעביר לסמכויות ולתפקידים מה שחסר במסמך  ולהוסיף את הסוגיה הזאת, ובכלל זה העונשים המוטלים. </w:t>
      </w:r>
    </w:p>
    <w:p w14:paraId="0249DE6D" w14:textId="77777777" w:rsidR="00753E0C" w:rsidRPr="00753E0C" w:rsidRDefault="00753E0C" w:rsidP="00753E0C">
      <w:pPr>
        <w:tabs>
          <w:tab w:val="left" w:pos="654"/>
        </w:tabs>
        <w:bidi/>
        <w:rPr>
          <w:rFonts w:cs="David" w:hint="cs"/>
          <w:rtl/>
        </w:rPr>
      </w:pPr>
    </w:p>
    <w:p w14:paraId="66E6BC55" w14:textId="77777777" w:rsidR="00753E0C" w:rsidRPr="00753E0C" w:rsidRDefault="00753E0C" w:rsidP="00753E0C">
      <w:pPr>
        <w:bidi/>
        <w:rPr>
          <w:rFonts w:cs="David" w:hint="cs"/>
          <w:rtl/>
        </w:rPr>
      </w:pPr>
      <w:r w:rsidRPr="00753E0C">
        <w:rPr>
          <w:rFonts w:cs="David" w:hint="cs"/>
          <w:u w:val="single"/>
          <w:rtl/>
        </w:rPr>
        <w:t>היו"ר רוחמה אברהם:</w:t>
      </w:r>
    </w:p>
    <w:p w14:paraId="3CD406B0" w14:textId="77777777" w:rsidR="00753E0C" w:rsidRPr="00753E0C" w:rsidRDefault="00753E0C" w:rsidP="00753E0C">
      <w:pPr>
        <w:bidi/>
        <w:rPr>
          <w:rFonts w:cs="David" w:hint="cs"/>
          <w:rtl/>
        </w:rPr>
      </w:pPr>
    </w:p>
    <w:p w14:paraId="2D115772" w14:textId="77777777" w:rsidR="00753E0C" w:rsidRPr="00753E0C" w:rsidRDefault="00753E0C" w:rsidP="00753E0C">
      <w:pPr>
        <w:tabs>
          <w:tab w:val="left" w:pos="654"/>
        </w:tabs>
        <w:bidi/>
        <w:rPr>
          <w:rFonts w:cs="David" w:hint="cs"/>
          <w:rtl/>
        </w:rPr>
      </w:pPr>
      <w:r w:rsidRPr="00753E0C">
        <w:rPr>
          <w:rFonts w:cs="David" w:hint="cs"/>
          <w:rtl/>
        </w:rPr>
        <w:tab/>
        <w:t xml:space="preserve">יש לנו יועצת משפטית חרוצה מאוד, והיא שינתה את הנוסח תוך כדי הישיבה. אני רוצה לקרוא לחברי הוועדה מה התפקידים ומה הסמכויות. </w:t>
      </w:r>
    </w:p>
    <w:p w14:paraId="0D546B29" w14:textId="77777777" w:rsidR="00753E0C" w:rsidRPr="00753E0C" w:rsidRDefault="00753E0C" w:rsidP="00753E0C">
      <w:pPr>
        <w:tabs>
          <w:tab w:val="left" w:pos="654"/>
        </w:tabs>
        <w:bidi/>
        <w:rPr>
          <w:rFonts w:cs="David" w:hint="cs"/>
          <w:rtl/>
        </w:rPr>
      </w:pPr>
    </w:p>
    <w:p w14:paraId="7A9FC6F4" w14:textId="77777777" w:rsidR="00753E0C" w:rsidRPr="00753E0C" w:rsidRDefault="00753E0C" w:rsidP="00753E0C">
      <w:pPr>
        <w:tabs>
          <w:tab w:val="left" w:pos="654"/>
        </w:tabs>
        <w:bidi/>
        <w:rPr>
          <w:rFonts w:cs="David" w:hint="cs"/>
          <w:rtl/>
        </w:rPr>
      </w:pPr>
      <w:r w:rsidRPr="00753E0C">
        <w:rPr>
          <w:rFonts w:cs="David" w:hint="cs"/>
          <w:rtl/>
        </w:rPr>
        <w:tab/>
        <w:t xml:space="preserve">התפקידים והסמכויות של  ועדת החקירה: א. לבחון את התשתית החוקית והאיזונים שנקבעו בחוק ובחקיקת המשנה בין הזכות לפרטיות לבין אינטרסים ציבוריים אחרים, לרבות הענישה הקבועה בנושא. ב. לחקור את סוגיית האזנות הסתר הנעשות בהקשר לעבירות פליליות  ולא עבירות ביטחוניות על כל היבטיה, הפעלת החוק בידי רשויות החקירה ואכיפת החוק ובידי בתי המשפט, לרבות תפיסת ההפעלה, המקצועיות. </w:t>
      </w:r>
    </w:p>
    <w:p w14:paraId="5EA06E48" w14:textId="77777777" w:rsidR="00753E0C" w:rsidRPr="00753E0C" w:rsidRDefault="00753E0C" w:rsidP="00753E0C">
      <w:pPr>
        <w:tabs>
          <w:tab w:val="left" w:pos="654"/>
        </w:tabs>
        <w:bidi/>
        <w:rPr>
          <w:rFonts w:cs="David" w:hint="cs"/>
          <w:rtl/>
        </w:rPr>
      </w:pPr>
    </w:p>
    <w:p w14:paraId="4BB3B2DF" w14:textId="77777777" w:rsidR="00753E0C" w:rsidRPr="00753E0C" w:rsidRDefault="00753E0C" w:rsidP="00753E0C">
      <w:pPr>
        <w:bidi/>
        <w:rPr>
          <w:rFonts w:cs="David" w:hint="cs"/>
          <w:u w:val="single"/>
          <w:rtl/>
        </w:rPr>
      </w:pPr>
      <w:r w:rsidRPr="00753E0C">
        <w:rPr>
          <w:rFonts w:cs="David" w:hint="cs"/>
          <w:u w:val="single"/>
          <w:rtl/>
        </w:rPr>
        <w:t>גדעון סער:</w:t>
      </w:r>
    </w:p>
    <w:p w14:paraId="47E1F25F" w14:textId="77777777" w:rsidR="00753E0C" w:rsidRPr="00753E0C" w:rsidRDefault="00753E0C" w:rsidP="00753E0C">
      <w:pPr>
        <w:bidi/>
        <w:rPr>
          <w:rFonts w:cs="David" w:hint="cs"/>
          <w:u w:val="single"/>
          <w:rtl/>
        </w:rPr>
      </w:pPr>
    </w:p>
    <w:p w14:paraId="421C0CCA" w14:textId="77777777" w:rsidR="00753E0C" w:rsidRPr="00753E0C" w:rsidRDefault="00753E0C" w:rsidP="00753E0C">
      <w:pPr>
        <w:tabs>
          <w:tab w:val="left" w:pos="654"/>
        </w:tabs>
        <w:bidi/>
        <w:ind w:left="654" w:hanging="654"/>
        <w:rPr>
          <w:rFonts w:cs="David" w:hint="cs"/>
          <w:rtl/>
        </w:rPr>
      </w:pPr>
      <w:r w:rsidRPr="00753E0C">
        <w:rPr>
          <w:rFonts w:cs="David" w:hint="cs"/>
          <w:rtl/>
        </w:rPr>
        <w:tab/>
        <w:t xml:space="preserve"> זה צריך להיות החקירה והתביעה. </w:t>
      </w:r>
    </w:p>
    <w:p w14:paraId="492378E6" w14:textId="77777777" w:rsidR="00753E0C" w:rsidRPr="00753E0C" w:rsidRDefault="00753E0C" w:rsidP="00753E0C">
      <w:pPr>
        <w:tabs>
          <w:tab w:val="left" w:pos="654"/>
        </w:tabs>
        <w:bidi/>
        <w:rPr>
          <w:rFonts w:cs="David" w:hint="cs"/>
          <w:rtl/>
        </w:rPr>
      </w:pPr>
    </w:p>
    <w:p w14:paraId="70E1EF63" w14:textId="77777777" w:rsidR="00753E0C" w:rsidRPr="00753E0C" w:rsidRDefault="00753E0C" w:rsidP="00753E0C">
      <w:pPr>
        <w:bidi/>
        <w:rPr>
          <w:rFonts w:cs="David" w:hint="cs"/>
          <w:rtl/>
        </w:rPr>
      </w:pPr>
      <w:r w:rsidRPr="00753E0C">
        <w:rPr>
          <w:rFonts w:cs="David" w:hint="cs"/>
          <w:u w:val="single"/>
          <w:rtl/>
        </w:rPr>
        <w:t>היו"ר רוחמה אברהם:</w:t>
      </w:r>
    </w:p>
    <w:p w14:paraId="26A98F05" w14:textId="77777777" w:rsidR="00753E0C" w:rsidRPr="00753E0C" w:rsidRDefault="00753E0C" w:rsidP="00753E0C">
      <w:pPr>
        <w:bidi/>
        <w:rPr>
          <w:rFonts w:cs="David" w:hint="cs"/>
          <w:rtl/>
        </w:rPr>
      </w:pPr>
    </w:p>
    <w:p w14:paraId="51E07594" w14:textId="77777777" w:rsidR="00753E0C" w:rsidRPr="00753E0C" w:rsidRDefault="00753E0C" w:rsidP="00753E0C">
      <w:pPr>
        <w:tabs>
          <w:tab w:val="left" w:pos="654"/>
        </w:tabs>
        <w:bidi/>
        <w:rPr>
          <w:rFonts w:cs="David" w:hint="cs"/>
          <w:rtl/>
        </w:rPr>
      </w:pPr>
      <w:r w:rsidRPr="00753E0C">
        <w:rPr>
          <w:rFonts w:cs="David" w:hint="cs"/>
          <w:rtl/>
        </w:rPr>
        <w:tab/>
        <w:t xml:space="preserve">בסדר גמור. </w:t>
      </w:r>
    </w:p>
    <w:p w14:paraId="2B0B8289" w14:textId="77777777" w:rsidR="00753E0C" w:rsidRPr="00753E0C" w:rsidRDefault="00753E0C" w:rsidP="00753E0C">
      <w:pPr>
        <w:tabs>
          <w:tab w:val="left" w:pos="654"/>
        </w:tabs>
        <w:bidi/>
        <w:rPr>
          <w:rFonts w:cs="David" w:hint="cs"/>
          <w:rtl/>
        </w:rPr>
      </w:pPr>
    </w:p>
    <w:p w14:paraId="739B9E74" w14:textId="77777777" w:rsidR="00753E0C" w:rsidRPr="00753E0C" w:rsidRDefault="00753E0C" w:rsidP="00753E0C">
      <w:pPr>
        <w:tabs>
          <w:tab w:val="left" w:pos="654"/>
        </w:tabs>
        <w:bidi/>
        <w:rPr>
          <w:rFonts w:cs="David" w:hint="cs"/>
          <w:rtl/>
        </w:rPr>
      </w:pPr>
      <w:r w:rsidRPr="00753E0C">
        <w:rPr>
          <w:rFonts w:cs="David" w:hint="cs"/>
          <w:rtl/>
        </w:rPr>
        <w:tab/>
        <w:t xml:space="preserve">לרבות תפיסת ההפעלה, המקצועיות, בעלי התפקידים,  מנגנוני הבקרה, התפוקות והתוצאות של מערך האזנות הסתר. ג. סמכויות ועדת החקירה לעניין זימון וקבלת מידע ולעניין ניהול ישיבותיה, לרבות הקמת ועדות משנה וחיסוי ישיבות, יהיו כסמכויות הנתונות לוועדה קבועה של הכנסת. </w:t>
      </w:r>
    </w:p>
    <w:p w14:paraId="341ABC6E" w14:textId="77777777" w:rsidR="00753E0C" w:rsidRPr="00753E0C" w:rsidRDefault="00753E0C" w:rsidP="00753E0C">
      <w:pPr>
        <w:tabs>
          <w:tab w:val="left" w:pos="654"/>
        </w:tabs>
        <w:bidi/>
        <w:rPr>
          <w:rFonts w:cs="David" w:hint="cs"/>
          <w:rtl/>
        </w:rPr>
      </w:pPr>
    </w:p>
    <w:p w14:paraId="00BB9E35" w14:textId="77777777" w:rsidR="00753E0C" w:rsidRPr="00753E0C" w:rsidRDefault="00753E0C" w:rsidP="00753E0C">
      <w:pPr>
        <w:tabs>
          <w:tab w:val="left" w:pos="654"/>
        </w:tabs>
        <w:bidi/>
        <w:rPr>
          <w:rFonts w:cs="David" w:hint="cs"/>
          <w:rtl/>
        </w:rPr>
      </w:pPr>
      <w:r w:rsidRPr="00753E0C">
        <w:rPr>
          <w:rFonts w:cs="David" w:hint="cs"/>
          <w:rtl/>
        </w:rPr>
        <w:tab/>
        <w:t xml:space="preserve">הרכב ועדת החקירה: ועדת החוקה, חוק ומשפט תכהן כוועדת החקירה הפרלמנטרית. </w:t>
      </w:r>
    </w:p>
    <w:p w14:paraId="38B10D5A" w14:textId="77777777" w:rsidR="00753E0C" w:rsidRPr="00753E0C" w:rsidRDefault="00753E0C" w:rsidP="00753E0C">
      <w:pPr>
        <w:tabs>
          <w:tab w:val="left" w:pos="654"/>
        </w:tabs>
        <w:bidi/>
        <w:rPr>
          <w:rFonts w:cs="David" w:hint="cs"/>
          <w:rtl/>
        </w:rPr>
      </w:pPr>
    </w:p>
    <w:p w14:paraId="7B5A1514" w14:textId="77777777" w:rsidR="00753E0C" w:rsidRPr="00753E0C" w:rsidRDefault="00753E0C" w:rsidP="00753E0C">
      <w:pPr>
        <w:bidi/>
        <w:rPr>
          <w:rFonts w:cs="David" w:hint="cs"/>
          <w:i/>
          <w:iCs/>
          <w:rtl/>
        </w:rPr>
      </w:pPr>
      <w:r w:rsidRPr="00753E0C">
        <w:rPr>
          <w:rFonts w:cs="David" w:hint="cs"/>
          <w:u w:val="single"/>
          <w:rtl/>
        </w:rPr>
        <w:t>קולט אביטל:</w:t>
      </w:r>
    </w:p>
    <w:p w14:paraId="49E78E56" w14:textId="77777777" w:rsidR="00753E0C" w:rsidRPr="00753E0C" w:rsidRDefault="00753E0C" w:rsidP="00753E0C">
      <w:pPr>
        <w:bidi/>
        <w:rPr>
          <w:rFonts w:cs="David" w:hint="cs"/>
          <w:i/>
          <w:iCs/>
          <w:rtl/>
        </w:rPr>
      </w:pPr>
    </w:p>
    <w:p w14:paraId="534C4CA3" w14:textId="77777777" w:rsidR="00753E0C" w:rsidRPr="00753E0C" w:rsidRDefault="00753E0C" w:rsidP="00753E0C">
      <w:pPr>
        <w:tabs>
          <w:tab w:val="left" w:pos="654"/>
        </w:tabs>
        <w:bidi/>
        <w:rPr>
          <w:rFonts w:cs="David" w:hint="cs"/>
          <w:rtl/>
        </w:rPr>
      </w:pPr>
      <w:r w:rsidRPr="00753E0C">
        <w:rPr>
          <w:rFonts w:cs="David" w:hint="cs"/>
          <w:i/>
          <w:iCs/>
          <w:rtl/>
        </w:rPr>
        <w:tab/>
        <w:t xml:space="preserve"> </w:t>
      </w:r>
      <w:r w:rsidRPr="00753E0C">
        <w:rPr>
          <w:rFonts w:cs="David" w:hint="cs"/>
          <w:rtl/>
        </w:rPr>
        <w:t xml:space="preserve">הקשבתי לסמכויות, ואני רוצה להגיד לכם מניסיוני כמי שעמדה בראש ועדת חקירה  כמעט חמש שנים. החוק לא מחייב אנשים להופיע בפני ועדה פרלמנטרית של הכנסת באותה צורה ובאותה מידה כמו ועדת חקירה ממלכתית. זאת אומרת שאפשר להזמין אנשים, אבל שום דבר לא יקרה אם הם לא יגיעו, כי החוק לא מחייב את זה ובתקנון זה לא קיים. לכן אני מבקשת להסב את תשומת לבכם לעניין הזה. תנו את הדעת אם יש איזשהו כלי משפטי לחייב אנשים להגיע. כי אם הם יסרבו, שום דבר לא מחייב אותם להגיע. </w:t>
      </w:r>
    </w:p>
    <w:p w14:paraId="3124E96D" w14:textId="77777777" w:rsidR="00753E0C" w:rsidRPr="00753E0C" w:rsidRDefault="00753E0C" w:rsidP="00753E0C">
      <w:pPr>
        <w:tabs>
          <w:tab w:val="left" w:pos="654"/>
        </w:tabs>
        <w:bidi/>
        <w:rPr>
          <w:rFonts w:cs="David" w:hint="cs"/>
          <w:rtl/>
        </w:rPr>
      </w:pPr>
    </w:p>
    <w:p w14:paraId="701BB6C3" w14:textId="77777777" w:rsidR="00753E0C" w:rsidRPr="00753E0C" w:rsidRDefault="00753E0C" w:rsidP="00753E0C">
      <w:pPr>
        <w:bidi/>
        <w:rPr>
          <w:rFonts w:cs="David" w:hint="cs"/>
          <w:rtl/>
        </w:rPr>
      </w:pPr>
      <w:r w:rsidRPr="00753E0C">
        <w:rPr>
          <w:rFonts w:cs="David" w:hint="cs"/>
          <w:u w:val="single"/>
          <w:rtl/>
        </w:rPr>
        <w:t>היו"ר רוחמה אברהם:</w:t>
      </w:r>
    </w:p>
    <w:p w14:paraId="723F5192" w14:textId="77777777" w:rsidR="00753E0C" w:rsidRPr="00753E0C" w:rsidRDefault="00753E0C" w:rsidP="00753E0C">
      <w:pPr>
        <w:bidi/>
        <w:rPr>
          <w:rFonts w:cs="David" w:hint="cs"/>
          <w:rtl/>
        </w:rPr>
      </w:pPr>
    </w:p>
    <w:p w14:paraId="02293C43" w14:textId="77777777" w:rsidR="00753E0C" w:rsidRPr="00753E0C" w:rsidRDefault="00753E0C" w:rsidP="00753E0C">
      <w:pPr>
        <w:pStyle w:val="BodyText2"/>
        <w:rPr>
          <w:rFonts w:hint="cs"/>
          <w:rtl/>
        </w:rPr>
      </w:pPr>
      <w:r w:rsidRPr="00753E0C">
        <w:rPr>
          <w:rFonts w:hint="cs"/>
          <w:rtl/>
        </w:rPr>
        <w:tab/>
        <w:t xml:space="preserve">אנחנו צריכים לחלק את ההצבעה לשניים. הצבעה אחת היא על עצם העובדה שוועדת הכנסת מאשרת את הקמת ועדת החקירה, וההצבעה השנייה תהיה על התפקידים ועל הסמכויות של הוועדה. </w:t>
      </w:r>
    </w:p>
    <w:p w14:paraId="02F99150" w14:textId="77777777" w:rsidR="00753E0C" w:rsidRPr="00753E0C" w:rsidRDefault="00753E0C" w:rsidP="00753E0C">
      <w:pPr>
        <w:tabs>
          <w:tab w:val="left" w:pos="654"/>
        </w:tabs>
        <w:bidi/>
        <w:rPr>
          <w:rFonts w:cs="David" w:hint="cs"/>
          <w:rtl/>
        </w:rPr>
      </w:pPr>
    </w:p>
    <w:p w14:paraId="3B485BAB" w14:textId="77777777" w:rsidR="00753E0C" w:rsidRPr="00753E0C" w:rsidRDefault="00753E0C" w:rsidP="00753E0C">
      <w:pPr>
        <w:tabs>
          <w:tab w:val="left" w:pos="654"/>
        </w:tabs>
        <w:bidi/>
        <w:rPr>
          <w:rFonts w:cs="David" w:hint="cs"/>
          <w:rtl/>
        </w:rPr>
      </w:pPr>
      <w:r w:rsidRPr="00753E0C">
        <w:rPr>
          <w:rFonts w:cs="David" w:hint="cs"/>
          <w:rtl/>
        </w:rPr>
        <w:tab/>
        <w:t xml:space="preserve">מי בעד ההצעה להקים ועדת חקירה פרלמנטרית לנושא האזנות הסתר? מי נגד? מי נמנע? </w:t>
      </w:r>
    </w:p>
    <w:p w14:paraId="61F18309" w14:textId="77777777" w:rsidR="00753E0C" w:rsidRPr="00753E0C" w:rsidRDefault="00753E0C" w:rsidP="00753E0C">
      <w:pPr>
        <w:tabs>
          <w:tab w:val="left" w:pos="654"/>
        </w:tabs>
        <w:bidi/>
        <w:rPr>
          <w:rFonts w:cs="David" w:hint="cs"/>
          <w:rtl/>
        </w:rPr>
      </w:pPr>
    </w:p>
    <w:p w14:paraId="093CD341" w14:textId="77777777" w:rsidR="00753E0C" w:rsidRPr="00753E0C" w:rsidRDefault="00753E0C" w:rsidP="00753E0C">
      <w:pPr>
        <w:tabs>
          <w:tab w:val="left" w:pos="654"/>
        </w:tabs>
        <w:bidi/>
        <w:jc w:val="center"/>
        <w:rPr>
          <w:rFonts w:cs="David" w:hint="cs"/>
          <w:rtl/>
        </w:rPr>
      </w:pPr>
      <w:r w:rsidRPr="00753E0C">
        <w:rPr>
          <w:rFonts w:cs="David" w:hint="cs"/>
          <w:rtl/>
        </w:rPr>
        <w:t>הצבעה</w:t>
      </w:r>
    </w:p>
    <w:p w14:paraId="7D811610" w14:textId="77777777" w:rsidR="00753E0C" w:rsidRPr="00753E0C" w:rsidRDefault="00753E0C" w:rsidP="00753E0C">
      <w:pPr>
        <w:tabs>
          <w:tab w:val="left" w:pos="654"/>
        </w:tabs>
        <w:bidi/>
        <w:jc w:val="center"/>
        <w:rPr>
          <w:rFonts w:cs="David" w:hint="cs"/>
          <w:rtl/>
        </w:rPr>
      </w:pPr>
      <w:r w:rsidRPr="00753E0C">
        <w:rPr>
          <w:rFonts w:cs="David" w:hint="cs"/>
          <w:rtl/>
        </w:rPr>
        <w:t xml:space="preserve">בעד </w:t>
      </w:r>
      <w:r w:rsidRPr="00753E0C">
        <w:rPr>
          <w:rFonts w:cs="David"/>
          <w:rtl/>
        </w:rPr>
        <w:t>–</w:t>
      </w:r>
      <w:r w:rsidRPr="00753E0C">
        <w:rPr>
          <w:rFonts w:cs="David" w:hint="cs"/>
          <w:rtl/>
        </w:rPr>
        <w:t xml:space="preserve"> 10</w:t>
      </w:r>
    </w:p>
    <w:p w14:paraId="5C385F85" w14:textId="77777777" w:rsidR="00753E0C" w:rsidRPr="00753E0C" w:rsidRDefault="00753E0C" w:rsidP="00753E0C">
      <w:pPr>
        <w:tabs>
          <w:tab w:val="left" w:pos="654"/>
        </w:tabs>
        <w:bidi/>
        <w:jc w:val="center"/>
        <w:rPr>
          <w:rFonts w:cs="David" w:hint="cs"/>
          <w:rtl/>
        </w:rPr>
      </w:pPr>
      <w:r w:rsidRPr="00753E0C">
        <w:rPr>
          <w:rFonts w:cs="David" w:hint="cs"/>
          <w:rtl/>
        </w:rPr>
        <w:t xml:space="preserve">נגד </w:t>
      </w:r>
      <w:r w:rsidRPr="00753E0C">
        <w:rPr>
          <w:rFonts w:cs="David"/>
          <w:rtl/>
        </w:rPr>
        <w:t>–</w:t>
      </w:r>
      <w:r w:rsidRPr="00753E0C">
        <w:rPr>
          <w:rFonts w:cs="David" w:hint="cs"/>
          <w:rtl/>
        </w:rPr>
        <w:t xml:space="preserve"> 2</w:t>
      </w:r>
    </w:p>
    <w:p w14:paraId="79B546F5" w14:textId="77777777" w:rsidR="00753E0C" w:rsidRPr="00753E0C" w:rsidRDefault="00753E0C" w:rsidP="00753E0C">
      <w:pPr>
        <w:tabs>
          <w:tab w:val="left" w:pos="654"/>
        </w:tabs>
        <w:bidi/>
        <w:jc w:val="center"/>
        <w:rPr>
          <w:rFonts w:cs="David" w:hint="cs"/>
          <w:rtl/>
        </w:rPr>
      </w:pPr>
      <w:r w:rsidRPr="00753E0C">
        <w:rPr>
          <w:rFonts w:cs="David" w:hint="cs"/>
          <w:rtl/>
        </w:rPr>
        <w:t xml:space="preserve">נמנעים </w:t>
      </w:r>
      <w:r w:rsidRPr="00753E0C">
        <w:rPr>
          <w:rFonts w:cs="David"/>
          <w:rtl/>
        </w:rPr>
        <w:t>–</w:t>
      </w:r>
      <w:r w:rsidRPr="00753E0C">
        <w:rPr>
          <w:rFonts w:cs="David" w:hint="cs"/>
          <w:rtl/>
        </w:rPr>
        <w:t xml:space="preserve"> אין</w:t>
      </w:r>
    </w:p>
    <w:p w14:paraId="3A701672" w14:textId="77777777" w:rsidR="00753E0C" w:rsidRPr="00753E0C" w:rsidRDefault="00753E0C" w:rsidP="00753E0C">
      <w:pPr>
        <w:tabs>
          <w:tab w:val="left" w:pos="654"/>
        </w:tabs>
        <w:bidi/>
        <w:rPr>
          <w:rFonts w:cs="David" w:hint="cs"/>
          <w:rtl/>
        </w:rPr>
      </w:pPr>
    </w:p>
    <w:p w14:paraId="7919ED8D" w14:textId="77777777" w:rsidR="00753E0C" w:rsidRPr="00753E0C" w:rsidRDefault="00753E0C" w:rsidP="00753E0C">
      <w:pPr>
        <w:tabs>
          <w:tab w:val="left" w:pos="654"/>
        </w:tabs>
        <w:bidi/>
        <w:rPr>
          <w:rFonts w:cs="David" w:hint="cs"/>
          <w:rtl/>
        </w:rPr>
      </w:pPr>
      <w:r w:rsidRPr="00753E0C">
        <w:rPr>
          <w:rFonts w:cs="David" w:hint="cs"/>
          <w:rtl/>
        </w:rPr>
        <w:tab/>
        <w:t xml:space="preserve">אני קובעת שהוקמה ועדת החקירה המדוברת. </w:t>
      </w:r>
    </w:p>
    <w:p w14:paraId="72BB27C4" w14:textId="77777777" w:rsidR="00753E0C" w:rsidRPr="00753E0C" w:rsidRDefault="00753E0C" w:rsidP="00753E0C">
      <w:pPr>
        <w:tabs>
          <w:tab w:val="left" w:pos="654"/>
        </w:tabs>
        <w:bidi/>
        <w:rPr>
          <w:rFonts w:cs="David" w:hint="cs"/>
          <w:rtl/>
        </w:rPr>
      </w:pPr>
    </w:p>
    <w:p w14:paraId="10F179A0" w14:textId="77777777" w:rsidR="00753E0C" w:rsidRPr="00753E0C" w:rsidRDefault="00753E0C" w:rsidP="00753E0C">
      <w:pPr>
        <w:tabs>
          <w:tab w:val="left" w:pos="654"/>
        </w:tabs>
        <w:bidi/>
        <w:rPr>
          <w:rFonts w:cs="David" w:hint="cs"/>
          <w:rtl/>
        </w:rPr>
      </w:pPr>
      <w:r w:rsidRPr="00753E0C">
        <w:rPr>
          <w:rFonts w:cs="David" w:hint="cs"/>
          <w:rtl/>
        </w:rPr>
        <w:tab/>
        <w:t xml:space="preserve">מי בעד התפקידים והסמכויות כפי שקראתי אותם? מי נגד? מי נמנע? </w:t>
      </w:r>
    </w:p>
    <w:p w14:paraId="1AD3A680" w14:textId="77777777" w:rsidR="00753E0C" w:rsidRPr="00753E0C" w:rsidRDefault="00753E0C" w:rsidP="00753E0C">
      <w:pPr>
        <w:tabs>
          <w:tab w:val="left" w:pos="654"/>
        </w:tabs>
        <w:bidi/>
        <w:rPr>
          <w:rFonts w:cs="David" w:hint="cs"/>
          <w:rtl/>
        </w:rPr>
      </w:pPr>
    </w:p>
    <w:p w14:paraId="44A738E4" w14:textId="77777777" w:rsidR="00753E0C" w:rsidRPr="00753E0C" w:rsidRDefault="00753E0C" w:rsidP="00753E0C">
      <w:pPr>
        <w:tabs>
          <w:tab w:val="left" w:pos="654"/>
        </w:tabs>
        <w:bidi/>
        <w:jc w:val="center"/>
        <w:rPr>
          <w:rFonts w:cs="David" w:hint="cs"/>
          <w:rtl/>
        </w:rPr>
      </w:pPr>
      <w:r w:rsidRPr="00753E0C">
        <w:rPr>
          <w:rFonts w:cs="David" w:hint="cs"/>
          <w:rtl/>
        </w:rPr>
        <w:t>הצבעה</w:t>
      </w:r>
    </w:p>
    <w:p w14:paraId="5E3E6C1A" w14:textId="77777777" w:rsidR="00753E0C" w:rsidRPr="00753E0C" w:rsidRDefault="00753E0C" w:rsidP="00753E0C">
      <w:pPr>
        <w:tabs>
          <w:tab w:val="left" w:pos="654"/>
        </w:tabs>
        <w:bidi/>
        <w:jc w:val="center"/>
        <w:rPr>
          <w:rFonts w:cs="David" w:hint="cs"/>
          <w:rtl/>
        </w:rPr>
      </w:pPr>
      <w:r w:rsidRPr="00753E0C">
        <w:rPr>
          <w:rFonts w:cs="David" w:hint="cs"/>
          <w:rtl/>
        </w:rPr>
        <w:t xml:space="preserve">בעד </w:t>
      </w:r>
      <w:r w:rsidRPr="00753E0C">
        <w:rPr>
          <w:rFonts w:cs="David"/>
          <w:rtl/>
        </w:rPr>
        <w:t>–</w:t>
      </w:r>
      <w:r w:rsidRPr="00753E0C">
        <w:rPr>
          <w:rFonts w:cs="David" w:hint="cs"/>
          <w:rtl/>
        </w:rPr>
        <w:t xml:space="preserve"> 12</w:t>
      </w:r>
    </w:p>
    <w:p w14:paraId="1BC60328" w14:textId="77777777" w:rsidR="00753E0C" w:rsidRPr="00753E0C" w:rsidRDefault="00753E0C" w:rsidP="00753E0C">
      <w:pPr>
        <w:tabs>
          <w:tab w:val="left" w:pos="654"/>
        </w:tabs>
        <w:bidi/>
        <w:jc w:val="center"/>
        <w:rPr>
          <w:rFonts w:cs="David" w:hint="cs"/>
          <w:rtl/>
        </w:rPr>
      </w:pPr>
      <w:r w:rsidRPr="00753E0C">
        <w:rPr>
          <w:rFonts w:cs="David" w:hint="cs"/>
          <w:rtl/>
        </w:rPr>
        <w:t xml:space="preserve">נגד </w:t>
      </w:r>
      <w:r w:rsidRPr="00753E0C">
        <w:rPr>
          <w:rFonts w:cs="David"/>
          <w:rtl/>
        </w:rPr>
        <w:t>–</w:t>
      </w:r>
      <w:r w:rsidRPr="00753E0C">
        <w:rPr>
          <w:rFonts w:cs="David" w:hint="cs"/>
          <w:rtl/>
        </w:rPr>
        <w:t xml:space="preserve"> אין</w:t>
      </w:r>
    </w:p>
    <w:p w14:paraId="1673C39D" w14:textId="77777777" w:rsidR="00753E0C" w:rsidRPr="00753E0C" w:rsidRDefault="00753E0C" w:rsidP="00753E0C">
      <w:pPr>
        <w:tabs>
          <w:tab w:val="left" w:pos="654"/>
        </w:tabs>
        <w:bidi/>
        <w:jc w:val="center"/>
        <w:rPr>
          <w:rFonts w:cs="David" w:hint="cs"/>
          <w:rtl/>
        </w:rPr>
      </w:pPr>
      <w:r w:rsidRPr="00753E0C">
        <w:rPr>
          <w:rFonts w:cs="David" w:hint="cs"/>
          <w:rtl/>
        </w:rPr>
        <w:t xml:space="preserve">נמנעים </w:t>
      </w:r>
      <w:r w:rsidRPr="00753E0C">
        <w:rPr>
          <w:rFonts w:cs="David"/>
          <w:rtl/>
        </w:rPr>
        <w:t>–</w:t>
      </w:r>
      <w:r w:rsidRPr="00753E0C">
        <w:rPr>
          <w:rFonts w:cs="David" w:hint="cs"/>
          <w:rtl/>
        </w:rPr>
        <w:t xml:space="preserve"> אין</w:t>
      </w:r>
    </w:p>
    <w:p w14:paraId="72242CB5" w14:textId="77777777" w:rsidR="00753E0C" w:rsidRPr="00753E0C" w:rsidRDefault="00753E0C" w:rsidP="00753E0C">
      <w:pPr>
        <w:tabs>
          <w:tab w:val="left" w:pos="654"/>
        </w:tabs>
        <w:bidi/>
        <w:rPr>
          <w:rFonts w:cs="David" w:hint="cs"/>
          <w:rtl/>
        </w:rPr>
      </w:pPr>
    </w:p>
    <w:p w14:paraId="70D41150" w14:textId="77777777" w:rsidR="00753E0C" w:rsidRPr="00753E0C" w:rsidRDefault="00753E0C" w:rsidP="00753E0C">
      <w:pPr>
        <w:tabs>
          <w:tab w:val="left" w:pos="654"/>
        </w:tabs>
        <w:bidi/>
        <w:rPr>
          <w:rFonts w:cs="David" w:hint="cs"/>
          <w:rtl/>
        </w:rPr>
      </w:pPr>
      <w:r w:rsidRPr="00753E0C">
        <w:rPr>
          <w:rFonts w:cs="David" w:hint="cs"/>
          <w:rtl/>
        </w:rPr>
        <w:tab/>
        <w:t xml:space="preserve">הסמכויות הם כפי שקראנו לפרוטוקול. </w:t>
      </w:r>
    </w:p>
    <w:p w14:paraId="12A92A1E" w14:textId="77777777" w:rsidR="00753E0C" w:rsidRPr="00753E0C" w:rsidRDefault="00753E0C" w:rsidP="00753E0C">
      <w:pPr>
        <w:tabs>
          <w:tab w:val="left" w:pos="654"/>
        </w:tabs>
        <w:bidi/>
        <w:rPr>
          <w:rFonts w:cs="David" w:hint="cs"/>
          <w:rtl/>
        </w:rPr>
      </w:pPr>
    </w:p>
    <w:p w14:paraId="7EC184B4" w14:textId="77777777" w:rsidR="00753E0C" w:rsidRPr="00753E0C" w:rsidRDefault="00753E0C" w:rsidP="00753E0C">
      <w:pPr>
        <w:bidi/>
        <w:rPr>
          <w:rFonts w:cs="David" w:hint="cs"/>
          <w:u w:val="single"/>
          <w:rtl/>
        </w:rPr>
      </w:pPr>
      <w:r w:rsidRPr="00753E0C">
        <w:rPr>
          <w:rFonts w:cs="David" w:hint="cs"/>
          <w:u w:val="single"/>
          <w:rtl/>
        </w:rPr>
        <w:t>גדעון סער:</w:t>
      </w:r>
    </w:p>
    <w:p w14:paraId="610CFC5A" w14:textId="77777777" w:rsidR="00753E0C" w:rsidRPr="00753E0C" w:rsidRDefault="00753E0C" w:rsidP="00753E0C">
      <w:pPr>
        <w:bidi/>
        <w:rPr>
          <w:rFonts w:cs="David" w:hint="cs"/>
          <w:u w:val="single"/>
          <w:rtl/>
        </w:rPr>
      </w:pPr>
    </w:p>
    <w:p w14:paraId="4A39F86A" w14:textId="77777777" w:rsidR="00753E0C" w:rsidRPr="00753E0C" w:rsidRDefault="00753E0C" w:rsidP="00753E0C">
      <w:pPr>
        <w:tabs>
          <w:tab w:val="left" w:pos="654"/>
        </w:tabs>
        <w:bidi/>
        <w:rPr>
          <w:rFonts w:cs="David" w:hint="cs"/>
          <w:rtl/>
        </w:rPr>
      </w:pPr>
      <w:r w:rsidRPr="00753E0C">
        <w:rPr>
          <w:rFonts w:cs="David" w:hint="cs"/>
          <w:rtl/>
        </w:rPr>
        <w:tab/>
        <w:t xml:space="preserve">צריך לקיים הצבעה על הרכב הוועדה. </w:t>
      </w:r>
    </w:p>
    <w:p w14:paraId="2CFBCDAE" w14:textId="77777777" w:rsidR="00753E0C" w:rsidRPr="00753E0C" w:rsidRDefault="00753E0C" w:rsidP="00753E0C">
      <w:pPr>
        <w:tabs>
          <w:tab w:val="left" w:pos="654"/>
        </w:tabs>
        <w:bidi/>
        <w:rPr>
          <w:rFonts w:cs="David" w:hint="cs"/>
          <w:rtl/>
        </w:rPr>
      </w:pPr>
    </w:p>
    <w:p w14:paraId="530E5783" w14:textId="77777777" w:rsidR="00753E0C" w:rsidRPr="00753E0C" w:rsidRDefault="00753E0C" w:rsidP="00753E0C">
      <w:pPr>
        <w:bidi/>
        <w:rPr>
          <w:rFonts w:cs="David" w:hint="cs"/>
          <w:rtl/>
        </w:rPr>
      </w:pPr>
      <w:r w:rsidRPr="00753E0C">
        <w:rPr>
          <w:rFonts w:cs="David" w:hint="cs"/>
          <w:u w:val="single"/>
          <w:rtl/>
        </w:rPr>
        <w:t>היו"ר רוחמה אברהם:</w:t>
      </w:r>
    </w:p>
    <w:p w14:paraId="68402B7B" w14:textId="77777777" w:rsidR="00753E0C" w:rsidRPr="00753E0C" w:rsidRDefault="00753E0C" w:rsidP="00753E0C">
      <w:pPr>
        <w:bidi/>
        <w:rPr>
          <w:rFonts w:cs="David" w:hint="cs"/>
          <w:rtl/>
        </w:rPr>
      </w:pPr>
    </w:p>
    <w:p w14:paraId="00D1074C" w14:textId="77777777" w:rsidR="00753E0C" w:rsidRPr="00753E0C" w:rsidRDefault="00753E0C" w:rsidP="00753E0C">
      <w:pPr>
        <w:tabs>
          <w:tab w:val="left" w:pos="654"/>
        </w:tabs>
        <w:bidi/>
        <w:rPr>
          <w:rFonts w:cs="David" w:hint="cs"/>
          <w:rtl/>
        </w:rPr>
      </w:pPr>
      <w:r w:rsidRPr="00753E0C">
        <w:rPr>
          <w:rFonts w:cs="David" w:hint="cs"/>
          <w:rtl/>
        </w:rPr>
        <w:tab/>
        <w:t>מי בעד הרכב הוועדה? מי מתנגד? מי נמנע?</w:t>
      </w:r>
    </w:p>
    <w:p w14:paraId="6E119A84" w14:textId="77777777" w:rsidR="00753E0C" w:rsidRPr="00753E0C" w:rsidRDefault="00753E0C" w:rsidP="00753E0C">
      <w:pPr>
        <w:tabs>
          <w:tab w:val="left" w:pos="654"/>
        </w:tabs>
        <w:bidi/>
        <w:rPr>
          <w:rFonts w:cs="David" w:hint="cs"/>
          <w:rtl/>
        </w:rPr>
      </w:pPr>
    </w:p>
    <w:p w14:paraId="3461A4BA" w14:textId="77777777" w:rsidR="00753E0C" w:rsidRPr="00753E0C" w:rsidRDefault="00753E0C" w:rsidP="00753E0C">
      <w:pPr>
        <w:tabs>
          <w:tab w:val="left" w:pos="654"/>
        </w:tabs>
        <w:bidi/>
        <w:jc w:val="center"/>
        <w:rPr>
          <w:rFonts w:cs="David" w:hint="cs"/>
          <w:rtl/>
        </w:rPr>
      </w:pPr>
      <w:r w:rsidRPr="00753E0C">
        <w:rPr>
          <w:rFonts w:cs="David" w:hint="cs"/>
          <w:rtl/>
        </w:rPr>
        <w:t>הצבעה</w:t>
      </w:r>
    </w:p>
    <w:p w14:paraId="20F952CE" w14:textId="77777777" w:rsidR="00753E0C" w:rsidRPr="00753E0C" w:rsidRDefault="00753E0C" w:rsidP="00753E0C">
      <w:pPr>
        <w:tabs>
          <w:tab w:val="left" w:pos="654"/>
        </w:tabs>
        <w:bidi/>
        <w:jc w:val="center"/>
        <w:rPr>
          <w:rFonts w:cs="David" w:hint="cs"/>
          <w:rtl/>
        </w:rPr>
      </w:pPr>
      <w:r w:rsidRPr="00753E0C">
        <w:rPr>
          <w:rFonts w:cs="David" w:hint="cs"/>
          <w:rtl/>
        </w:rPr>
        <w:t xml:space="preserve">בעד </w:t>
      </w:r>
      <w:r w:rsidRPr="00753E0C">
        <w:rPr>
          <w:rFonts w:cs="David"/>
          <w:rtl/>
        </w:rPr>
        <w:t>–</w:t>
      </w:r>
      <w:r w:rsidRPr="00753E0C">
        <w:rPr>
          <w:rFonts w:cs="David" w:hint="cs"/>
          <w:rtl/>
        </w:rPr>
        <w:t xml:space="preserve"> 9</w:t>
      </w:r>
    </w:p>
    <w:p w14:paraId="17EA7D82" w14:textId="77777777" w:rsidR="00753E0C" w:rsidRPr="00753E0C" w:rsidRDefault="00753E0C" w:rsidP="00753E0C">
      <w:pPr>
        <w:tabs>
          <w:tab w:val="left" w:pos="654"/>
        </w:tabs>
        <w:bidi/>
        <w:jc w:val="center"/>
        <w:rPr>
          <w:rFonts w:cs="David" w:hint="cs"/>
          <w:rtl/>
        </w:rPr>
      </w:pPr>
      <w:r w:rsidRPr="00753E0C">
        <w:rPr>
          <w:rFonts w:cs="David" w:hint="cs"/>
          <w:rtl/>
        </w:rPr>
        <w:t xml:space="preserve">נגד </w:t>
      </w:r>
      <w:r w:rsidRPr="00753E0C">
        <w:rPr>
          <w:rFonts w:cs="David"/>
          <w:rtl/>
        </w:rPr>
        <w:t>–</w:t>
      </w:r>
      <w:r w:rsidRPr="00753E0C">
        <w:rPr>
          <w:rFonts w:cs="David" w:hint="cs"/>
          <w:rtl/>
        </w:rPr>
        <w:t xml:space="preserve"> אין</w:t>
      </w:r>
    </w:p>
    <w:p w14:paraId="19DDA172" w14:textId="77777777" w:rsidR="00753E0C" w:rsidRPr="00753E0C" w:rsidRDefault="00753E0C" w:rsidP="00753E0C">
      <w:pPr>
        <w:tabs>
          <w:tab w:val="left" w:pos="654"/>
        </w:tabs>
        <w:bidi/>
        <w:jc w:val="center"/>
        <w:rPr>
          <w:rFonts w:cs="David" w:hint="cs"/>
          <w:rtl/>
        </w:rPr>
      </w:pPr>
      <w:r w:rsidRPr="00753E0C">
        <w:rPr>
          <w:rFonts w:cs="David" w:hint="cs"/>
          <w:rtl/>
        </w:rPr>
        <w:t xml:space="preserve">נמנעים </w:t>
      </w:r>
      <w:r w:rsidRPr="00753E0C">
        <w:rPr>
          <w:rFonts w:cs="David"/>
          <w:rtl/>
        </w:rPr>
        <w:t>–</w:t>
      </w:r>
      <w:r w:rsidRPr="00753E0C">
        <w:rPr>
          <w:rFonts w:cs="David" w:hint="cs"/>
          <w:rtl/>
        </w:rPr>
        <w:t xml:space="preserve"> אין</w:t>
      </w:r>
    </w:p>
    <w:p w14:paraId="66875540" w14:textId="77777777" w:rsidR="00753E0C" w:rsidRPr="00753E0C" w:rsidRDefault="00753E0C" w:rsidP="00753E0C">
      <w:pPr>
        <w:tabs>
          <w:tab w:val="left" w:pos="654"/>
        </w:tabs>
        <w:bidi/>
        <w:rPr>
          <w:rFonts w:cs="David" w:hint="cs"/>
          <w:rtl/>
        </w:rPr>
      </w:pPr>
    </w:p>
    <w:p w14:paraId="70DE52FC" w14:textId="77777777" w:rsidR="00753E0C" w:rsidRPr="00753E0C" w:rsidRDefault="00753E0C" w:rsidP="00753E0C">
      <w:pPr>
        <w:tabs>
          <w:tab w:val="left" w:pos="654"/>
        </w:tabs>
        <w:bidi/>
        <w:rPr>
          <w:rFonts w:cs="David" w:hint="cs"/>
          <w:rtl/>
        </w:rPr>
      </w:pPr>
      <w:r w:rsidRPr="00753E0C">
        <w:rPr>
          <w:rFonts w:cs="David" w:hint="cs"/>
          <w:rtl/>
        </w:rPr>
        <w:tab/>
        <w:t xml:space="preserve">הרכב הוועדה אושר. </w:t>
      </w:r>
    </w:p>
    <w:p w14:paraId="1C228C7A" w14:textId="77777777" w:rsidR="00753E0C" w:rsidRPr="00753E0C" w:rsidRDefault="00753E0C" w:rsidP="00753E0C">
      <w:pPr>
        <w:tabs>
          <w:tab w:val="left" w:pos="654"/>
        </w:tabs>
        <w:bidi/>
        <w:rPr>
          <w:rFonts w:cs="David" w:hint="cs"/>
          <w:rtl/>
        </w:rPr>
      </w:pPr>
    </w:p>
    <w:p w14:paraId="7473F2C4" w14:textId="77777777" w:rsidR="00753E0C" w:rsidRPr="00753E0C" w:rsidRDefault="00753E0C" w:rsidP="00753E0C">
      <w:pPr>
        <w:tabs>
          <w:tab w:val="left" w:pos="654"/>
        </w:tabs>
        <w:bidi/>
        <w:rPr>
          <w:rFonts w:cs="David" w:hint="cs"/>
          <w:rtl/>
        </w:rPr>
      </w:pPr>
      <w:r w:rsidRPr="00753E0C">
        <w:rPr>
          <w:rFonts w:cs="David" w:hint="cs"/>
          <w:rtl/>
        </w:rPr>
        <w:tab/>
        <w:t xml:space="preserve">חבר הכנסת בן-ששון, לפניך עומדת מערכה שהיא לא קלה ולא פשוטה. יחד עם זאת, אני וחברי חברי הכנסת מצפים שוועדת החקירה תפעל בלוח זמנים נכון ומתאים וקצר יחסית כדי ללמוד את התופעה, ללבן את התופעה ולתקן את כל אשר ניתן לתקן. בשמי ובשם חברי אני מאחלת לכם הצלחה. </w:t>
      </w:r>
    </w:p>
    <w:p w14:paraId="1F35503A" w14:textId="77777777" w:rsidR="00753E0C" w:rsidRPr="00753E0C" w:rsidRDefault="00753E0C" w:rsidP="00753E0C">
      <w:pPr>
        <w:tabs>
          <w:tab w:val="left" w:pos="654"/>
        </w:tabs>
        <w:bidi/>
        <w:rPr>
          <w:rFonts w:cs="David" w:hint="cs"/>
          <w:rtl/>
        </w:rPr>
      </w:pPr>
    </w:p>
    <w:p w14:paraId="5B5380D5" w14:textId="77777777" w:rsidR="00753E0C" w:rsidRPr="00753E0C" w:rsidRDefault="00753E0C" w:rsidP="00753E0C">
      <w:pPr>
        <w:pStyle w:val="Heading5"/>
        <w:jc w:val="left"/>
        <w:rPr>
          <w:rFonts w:hint="cs"/>
          <w:rtl/>
        </w:rPr>
      </w:pPr>
      <w:r w:rsidRPr="00753E0C">
        <w:rPr>
          <w:rFonts w:hint="cs"/>
          <w:u w:val="single"/>
          <w:rtl/>
        </w:rPr>
        <w:t>מנחם בן-ששון:</w:t>
      </w:r>
    </w:p>
    <w:p w14:paraId="2D825B53" w14:textId="77777777" w:rsidR="00753E0C" w:rsidRPr="00753E0C" w:rsidRDefault="00753E0C" w:rsidP="00753E0C">
      <w:pPr>
        <w:pStyle w:val="Heading5"/>
        <w:jc w:val="left"/>
        <w:rPr>
          <w:rFonts w:hint="cs"/>
          <w:rtl/>
        </w:rPr>
      </w:pPr>
    </w:p>
    <w:p w14:paraId="7CF640DC" w14:textId="77777777" w:rsidR="00753E0C" w:rsidRPr="00753E0C" w:rsidRDefault="00753E0C" w:rsidP="00753E0C">
      <w:pPr>
        <w:tabs>
          <w:tab w:val="left" w:pos="654"/>
        </w:tabs>
        <w:bidi/>
        <w:rPr>
          <w:rFonts w:cs="David" w:hint="cs"/>
          <w:rtl/>
        </w:rPr>
      </w:pPr>
      <w:r w:rsidRPr="00753E0C">
        <w:rPr>
          <w:rFonts w:cs="David" w:hint="cs"/>
          <w:rtl/>
        </w:rPr>
        <w:tab/>
        <w:t xml:space="preserve"> תודה רבה. מועילה היתה מבחינתנו הישיבה הזאת. יצאתי מכאן נשכר, כרגיל. </w:t>
      </w:r>
    </w:p>
    <w:p w14:paraId="0E234397" w14:textId="77777777" w:rsidR="00753E0C" w:rsidRPr="00753E0C" w:rsidRDefault="00753E0C" w:rsidP="00753E0C">
      <w:pPr>
        <w:numPr>
          <w:ilvl w:val="0"/>
          <w:numId w:val="2"/>
        </w:numPr>
        <w:overflowPunct w:val="0"/>
        <w:autoSpaceDE w:val="0"/>
        <w:autoSpaceDN w:val="0"/>
        <w:bidi/>
        <w:adjustRightInd w:val="0"/>
        <w:jc w:val="center"/>
        <w:textAlignment w:val="baseline"/>
        <w:rPr>
          <w:rFonts w:cs="David" w:hint="cs"/>
          <w:b/>
          <w:bCs/>
          <w:u w:val="single"/>
        </w:rPr>
      </w:pPr>
      <w:r w:rsidRPr="00753E0C">
        <w:rPr>
          <w:rFonts w:cs="David"/>
          <w:rtl/>
        </w:rPr>
        <w:br w:type="page"/>
      </w:r>
      <w:r w:rsidRPr="00753E0C">
        <w:rPr>
          <w:rFonts w:cs="David" w:hint="cs"/>
          <w:b/>
          <w:bCs/>
          <w:u w:val="single"/>
          <w:rtl/>
        </w:rPr>
        <w:t>פניית חכ"ל סעדיה מרציאנו בדבר תנאיו כחכ"ל</w:t>
      </w:r>
    </w:p>
    <w:p w14:paraId="79E4C182" w14:textId="77777777" w:rsidR="00753E0C" w:rsidRPr="00753E0C" w:rsidRDefault="00753E0C" w:rsidP="00753E0C">
      <w:pPr>
        <w:tabs>
          <w:tab w:val="left" w:pos="654"/>
        </w:tabs>
        <w:bidi/>
        <w:rPr>
          <w:rFonts w:cs="David" w:hint="cs"/>
          <w:rtl/>
        </w:rPr>
      </w:pPr>
    </w:p>
    <w:p w14:paraId="57E08745" w14:textId="77777777" w:rsidR="00753E0C" w:rsidRPr="00753E0C" w:rsidRDefault="00753E0C" w:rsidP="00753E0C">
      <w:pPr>
        <w:bidi/>
        <w:rPr>
          <w:rFonts w:cs="David" w:hint="cs"/>
          <w:rtl/>
        </w:rPr>
      </w:pPr>
      <w:r w:rsidRPr="00753E0C">
        <w:rPr>
          <w:rFonts w:cs="David" w:hint="cs"/>
          <w:u w:val="single"/>
          <w:rtl/>
        </w:rPr>
        <w:t>היו"ר רוחמה אברהם:</w:t>
      </w:r>
    </w:p>
    <w:p w14:paraId="5BB24366" w14:textId="77777777" w:rsidR="00753E0C" w:rsidRPr="00753E0C" w:rsidRDefault="00753E0C" w:rsidP="00753E0C">
      <w:pPr>
        <w:bidi/>
        <w:rPr>
          <w:rFonts w:cs="David" w:hint="cs"/>
          <w:rtl/>
        </w:rPr>
      </w:pPr>
    </w:p>
    <w:p w14:paraId="60D07805" w14:textId="77777777" w:rsidR="00753E0C" w:rsidRPr="00753E0C" w:rsidRDefault="00753E0C" w:rsidP="00753E0C">
      <w:pPr>
        <w:tabs>
          <w:tab w:val="left" w:pos="654"/>
        </w:tabs>
        <w:bidi/>
        <w:rPr>
          <w:rFonts w:cs="David" w:hint="cs"/>
          <w:rtl/>
        </w:rPr>
      </w:pPr>
      <w:r w:rsidRPr="00753E0C">
        <w:rPr>
          <w:rFonts w:cs="David" w:hint="cs"/>
          <w:rtl/>
        </w:rPr>
        <w:tab/>
        <w:t xml:space="preserve">חבר הכנסת לשעבר סעדיה מרציאנו פנה אלי בבקשה שוועדת הכנסת תדון בזכויותיו  כחבר הכנסת לשעבר. תקופת כהונתו של חבר הכנסת מרציאנו איננה מזכה אותו בפנסיה, ובשנים האחרונות הוא נקלע למצב כלכלי קשה ביותר. נפגשתי אתו, ואני מוכרחה להודות שהדברים ששמעתי לא היו קלים. הצעתי, ואמרתי גם לו, להקים ועדת משנה שתבדוק את הנושא הזה במשך חודש ימים. הדברים נבדקו ובעבר הוקמה ועדה, ויש כל הנתונים. אני מבקשת שוועדת המשנה שתקום תשב שוב עם מחלקת השכר, עם היועצת המשפטית, ותבחן את הדרך איך ניתן לעזור לו. </w:t>
      </w:r>
    </w:p>
    <w:p w14:paraId="38993B19" w14:textId="77777777" w:rsidR="00753E0C" w:rsidRPr="00753E0C" w:rsidRDefault="00753E0C" w:rsidP="00753E0C">
      <w:pPr>
        <w:tabs>
          <w:tab w:val="left" w:pos="654"/>
        </w:tabs>
        <w:bidi/>
        <w:rPr>
          <w:rFonts w:cs="David" w:hint="cs"/>
          <w:rtl/>
        </w:rPr>
      </w:pPr>
    </w:p>
    <w:p w14:paraId="697CFB68" w14:textId="77777777" w:rsidR="00753E0C" w:rsidRPr="00753E0C" w:rsidRDefault="00753E0C" w:rsidP="00753E0C">
      <w:pPr>
        <w:tabs>
          <w:tab w:val="left" w:pos="654"/>
        </w:tabs>
        <w:bidi/>
        <w:rPr>
          <w:rFonts w:cs="David" w:hint="cs"/>
          <w:rtl/>
        </w:rPr>
      </w:pPr>
      <w:r w:rsidRPr="00753E0C">
        <w:rPr>
          <w:rFonts w:cs="David" w:hint="cs"/>
          <w:rtl/>
        </w:rPr>
        <w:tab/>
        <w:t xml:space="preserve">אני מבקשת להקים ועדת משנה שתכלול שלושה חברים. הצעתי שחבר הכנסת מרגי יעמוד בראשה. חברת הכנסת חילו, האם את מוכנה להיות חברה בוועדה? </w:t>
      </w:r>
    </w:p>
    <w:p w14:paraId="7AC5B000" w14:textId="77777777" w:rsidR="00753E0C" w:rsidRPr="00753E0C" w:rsidRDefault="00753E0C" w:rsidP="00753E0C">
      <w:pPr>
        <w:tabs>
          <w:tab w:val="left" w:pos="654"/>
        </w:tabs>
        <w:bidi/>
        <w:rPr>
          <w:rFonts w:cs="David" w:hint="cs"/>
          <w:rtl/>
        </w:rPr>
      </w:pPr>
    </w:p>
    <w:p w14:paraId="0CFDED6F" w14:textId="77777777" w:rsidR="00753E0C" w:rsidRPr="00753E0C" w:rsidRDefault="00753E0C" w:rsidP="00753E0C">
      <w:pPr>
        <w:pStyle w:val="Heading5"/>
        <w:jc w:val="left"/>
        <w:rPr>
          <w:rFonts w:hint="cs"/>
          <w:rtl/>
        </w:rPr>
      </w:pPr>
      <w:r w:rsidRPr="00753E0C">
        <w:rPr>
          <w:rFonts w:hint="cs"/>
          <w:u w:val="single"/>
          <w:rtl/>
        </w:rPr>
        <w:t>נאדיה חילו:</w:t>
      </w:r>
    </w:p>
    <w:p w14:paraId="048A7180" w14:textId="77777777" w:rsidR="00753E0C" w:rsidRPr="00753E0C" w:rsidRDefault="00753E0C" w:rsidP="00753E0C">
      <w:pPr>
        <w:pStyle w:val="Heading5"/>
        <w:jc w:val="left"/>
        <w:rPr>
          <w:rFonts w:hint="cs"/>
          <w:rtl/>
        </w:rPr>
      </w:pPr>
    </w:p>
    <w:p w14:paraId="4E30FB7D" w14:textId="77777777" w:rsidR="00753E0C" w:rsidRPr="00753E0C" w:rsidRDefault="00753E0C" w:rsidP="00753E0C">
      <w:pPr>
        <w:tabs>
          <w:tab w:val="left" w:pos="654"/>
        </w:tabs>
        <w:bidi/>
        <w:rPr>
          <w:rFonts w:cs="David" w:hint="cs"/>
          <w:rtl/>
        </w:rPr>
      </w:pPr>
      <w:r w:rsidRPr="00753E0C">
        <w:rPr>
          <w:rFonts w:cs="David" w:hint="cs"/>
          <w:rtl/>
        </w:rPr>
        <w:tab/>
        <w:t xml:space="preserve"> אני מוכנה. </w:t>
      </w:r>
    </w:p>
    <w:p w14:paraId="482CC8E5" w14:textId="77777777" w:rsidR="00753E0C" w:rsidRPr="00753E0C" w:rsidRDefault="00753E0C" w:rsidP="00753E0C">
      <w:pPr>
        <w:tabs>
          <w:tab w:val="left" w:pos="654"/>
        </w:tabs>
        <w:bidi/>
        <w:rPr>
          <w:rFonts w:cs="David" w:hint="cs"/>
          <w:rtl/>
        </w:rPr>
      </w:pPr>
    </w:p>
    <w:p w14:paraId="7923D4E7" w14:textId="77777777" w:rsidR="00753E0C" w:rsidRPr="00753E0C" w:rsidRDefault="00753E0C" w:rsidP="00753E0C">
      <w:pPr>
        <w:pStyle w:val="Heading5"/>
        <w:jc w:val="left"/>
        <w:rPr>
          <w:rFonts w:hint="cs"/>
          <w:rtl/>
        </w:rPr>
      </w:pPr>
      <w:r w:rsidRPr="00753E0C">
        <w:rPr>
          <w:rFonts w:hint="cs"/>
          <w:u w:val="single"/>
          <w:rtl/>
        </w:rPr>
        <w:t>אביגדור יצחקי:</w:t>
      </w:r>
    </w:p>
    <w:p w14:paraId="6EAB8858" w14:textId="77777777" w:rsidR="00753E0C" w:rsidRPr="00753E0C" w:rsidRDefault="00753E0C" w:rsidP="00753E0C">
      <w:pPr>
        <w:pStyle w:val="Heading5"/>
        <w:jc w:val="left"/>
        <w:rPr>
          <w:rFonts w:hint="cs"/>
          <w:rtl/>
        </w:rPr>
      </w:pPr>
    </w:p>
    <w:p w14:paraId="459A7D7F" w14:textId="77777777" w:rsidR="00753E0C" w:rsidRPr="00753E0C" w:rsidRDefault="00753E0C" w:rsidP="00753E0C">
      <w:pPr>
        <w:tabs>
          <w:tab w:val="left" w:pos="654"/>
        </w:tabs>
        <w:bidi/>
        <w:rPr>
          <w:rFonts w:cs="David" w:hint="cs"/>
          <w:rtl/>
        </w:rPr>
      </w:pPr>
      <w:r w:rsidRPr="00753E0C">
        <w:rPr>
          <w:rFonts w:cs="David" w:hint="cs"/>
          <w:rtl/>
        </w:rPr>
        <w:tab/>
        <w:t xml:space="preserve"> אנחנו מציעים את חבר הכנסת  יואל חסון. </w:t>
      </w:r>
    </w:p>
    <w:p w14:paraId="52CD4FC5" w14:textId="77777777" w:rsidR="00753E0C" w:rsidRPr="00753E0C" w:rsidRDefault="00753E0C" w:rsidP="00753E0C">
      <w:pPr>
        <w:tabs>
          <w:tab w:val="left" w:pos="654"/>
        </w:tabs>
        <w:bidi/>
        <w:rPr>
          <w:rFonts w:cs="David" w:hint="cs"/>
          <w:rtl/>
        </w:rPr>
      </w:pPr>
    </w:p>
    <w:p w14:paraId="297A2238" w14:textId="77777777" w:rsidR="00753E0C" w:rsidRPr="00753E0C" w:rsidRDefault="00753E0C" w:rsidP="00753E0C">
      <w:pPr>
        <w:bidi/>
        <w:rPr>
          <w:rFonts w:cs="David" w:hint="cs"/>
          <w:rtl/>
        </w:rPr>
      </w:pPr>
      <w:r w:rsidRPr="00753E0C">
        <w:rPr>
          <w:rFonts w:cs="David" w:hint="cs"/>
          <w:u w:val="single"/>
          <w:rtl/>
        </w:rPr>
        <w:t>היו"ר רוחמה אברהם:</w:t>
      </w:r>
    </w:p>
    <w:p w14:paraId="4D7F762A" w14:textId="77777777" w:rsidR="00753E0C" w:rsidRPr="00753E0C" w:rsidRDefault="00753E0C" w:rsidP="00753E0C">
      <w:pPr>
        <w:bidi/>
        <w:rPr>
          <w:rFonts w:cs="David" w:hint="cs"/>
          <w:rtl/>
        </w:rPr>
      </w:pPr>
    </w:p>
    <w:p w14:paraId="2DE50F76" w14:textId="77777777" w:rsidR="00753E0C" w:rsidRPr="00753E0C" w:rsidRDefault="00753E0C" w:rsidP="00753E0C">
      <w:pPr>
        <w:tabs>
          <w:tab w:val="left" w:pos="654"/>
        </w:tabs>
        <w:bidi/>
        <w:rPr>
          <w:rFonts w:cs="David" w:hint="cs"/>
          <w:rtl/>
        </w:rPr>
      </w:pPr>
      <w:r w:rsidRPr="00753E0C">
        <w:rPr>
          <w:rFonts w:cs="David" w:hint="cs"/>
          <w:rtl/>
        </w:rPr>
        <w:tab/>
        <w:t xml:space="preserve"> אם כך, חברים בוועדה חברי הכנסת יואל חסון ונאדיה חילו, בראשות חבר הכנסת יעקב מרגי. מכיוון שזאת ועדת משנה פורמלית, אנחנו נקיים הצבעה. </w:t>
      </w:r>
    </w:p>
    <w:p w14:paraId="478EF26A" w14:textId="77777777" w:rsidR="00753E0C" w:rsidRPr="00753E0C" w:rsidRDefault="00753E0C" w:rsidP="00753E0C">
      <w:pPr>
        <w:tabs>
          <w:tab w:val="left" w:pos="654"/>
        </w:tabs>
        <w:bidi/>
        <w:rPr>
          <w:rFonts w:cs="David" w:hint="cs"/>
          <w:rtl/>
        </w:rPr>
      </w:pPr>
    </w:p>
    <w:p w14:paraId="51F6B076" w14:textId="77777777" w:rsidR="00753E0C" w:rsidRPr="00753E0C" w:rsidRDefault="00753E0C" w:rsidP="00753E0C">
      <w:pPr>
        <w:tabs>
          <w:tab w:val="left" w:pos="654"/>
        </w:tabs>
        <w:bidi/>
        <w:rPr>
          <w:rFonts w:cs="David" w:hint="cs"/>
          <w:rtl/>
        </w:rPr>
      </w:pPr>
      <w:r w:rsidRPr="00753E0C">
        <w:rPr>
          <w:rFonts w:cs="David" w:hint="cs"/>
          <w:rtl/>
        </w:rPr>
        <w:tab/>
        <w:t>מי בעד ההצעה בדבר ועדת המשנה? מי נגד? מי נמנע?</w:t>
      </w:r>
    </w:p>
    <w:p w14:paraId="7FDC848B" w14:textId="77777777" w:rsidR="00753E0C" w:rsidRPr="00753E0C" w:rsidRDefault="00753E0C" w:rsidP="00753E0C">
      <w:pPr>
        <w:tabs>
          <w:tab w:val="left" w:pos="654"/>
        </w:tabs>
        <w:bidi/>
        <w:rPr>
          <w:rFonts w:cs="David" w:hint="cs"/>
          <w:rtl/>
        </w:rPr>
      </w:pPr>
    </w:p>
    <w:p w14:paraId="49D5B4FE" w14:textId="77777777" w:rsidR="00753E0C" w:rsidRPr="00753E0C" w:rsidRDefault="00753E0C" w:rsidP="00753E0C">
      <w:pPr>
        <w:tabs>
          <w:tab w:val="left" w:pos="654"/>
        </w:tabs>
        <w:bidi/>
        <w:jc w:val="center"/>
        <w:rPr>
          <w:rFonts w:cs="David" w:hint="cs"/>
          <w:rtl/>
        </w:rPr>
      </w:pPr>
      <w:r w:rsidRPr="00753E0C">
        <w:rPr>
          <w:rFonts w:cs="David" w:hint="cs"/>
          <w:rtl/>
        </w:rPr>
        <w:t>הצבעה</w:t>
      </w:r>
    </w:p>
    <w:p w14:paraId="268D4EB7" w14:textId="77777777" w:rsidR="00753E0C" w:rsidRPr="00753E0C" w:rsidRDefault="00753E0C" w:rsidP="00753E0C">
      <w:pPr>
        <w:tabs>
          <w:tab w:val="left" w:pos="654"/>
        </w:tabs>
        <w:bidi/>
        <w:jc w:val="center"/>
        <w:rPr>
          <w:rFonts w:cs="David" w:hint="cs"/>
          <w:rtl/>
        </w:rPr>
      </w:pPr>
      <w:r w:rsidRPr="00753E0C">
        <w:rPr>
          <w:rFonts w:cs="David" w:hint="cs"/>
          <w:rtl/>
        </w:rPr>
        <w:t xml:space="preserve">בעד </w:t>
      </w:r>
      <w:r w:rsidRPr="00753E0C">
        <w:rPr>
          <w:rFonts w:cs="David"/>
          <w:rtl/>
        </w:rPr>
        <w:t>–</w:t>
      </w:r>
      <w:r w:rsidRPr="00753E0C">
        <w:rPr>
          <w:rFonts w:cs="David" w:hint="cs"/>
          <w:rtl/>
        </w:rPr>
        <w:t xml:space="preserve"> 8</w:t>
      </w:r>
    </w:p>
    <w:p w14:paraId="16117F2D" w14:textId="77777777" w:rsidR="00753E0C" w:rsidRPr="00753E0C" w:rsidRDefault="00753E0C" w:rsidP="00753E0C">
      <w:pPr>
        <w:tabs>
          <w:tab w:val="left" w:pos="654"/>
        </w:tabs>
        <w:bidi/>
        <w:jc w:val="center"/>
        <w:rPr>
          <w:rFonts w:cs="David" w:hint="cs"/>
          <w:rtl/>
        </w:rPr>
      </w:pPr>
      <w:r w:rsidRPr="00753E0C">
        <w:rPr>
          <w:rFonts w:cs="David" w:hint="cs"/>
          <w:rtl/>
        </w:rPr>
        <w:t xml:space="preserve">נגד </w:t>
      </w:r>
      <w:r w:rsidRPr="00753E0C">
        <w:rPr>
          <w:rFonts w:cs="David"/>
          <w:rtl/>
        </w:rPr>
        <w:t>–</w:t>
      </w:r>
      <w:r w:rsidRPr="00753E0C">
        <w:rPr>
          <w:rFonts w:cs="David" w:hint="cs"/>
          <w:rtl/>
        </w:rPr>
        <w:t xml:space="preserve"> אין</w:t>
      </w:r>
    </w:p>
    <w:p w14:paraId="384899C5" w14:textId="77777777" w:rsidR="00753E0C" w:rsidRPr="00753E0C" w:rsidRDefault="00753E0C" w:rsidP="00753E0C">
      <w:pPr>
        <w:tabs>
          <w:tab w:val="left" w:pos="654"/>
        </w:tabs>
        <w:bidi/>
        <w:jc w:val="center"/>
        <w:rPr>
          <w:rFonts w:cs="David" w:hint="cs"/>
          <w:rtl/>
        </w:rPr>
      </w:pPr>
      <w:r w:rsidRPr="00753E0C">
        <w:rPr>
          <w:rFonts w:cs="David" w:hint="cs"/>
          <w:rtl/>
        </w:rPr>
        <w:t xml:space="preserve">נמנעים </w:t>
      </w:r>
      <w:r w:rsidRPr="00753E0C">
        <w:rPr>
          <w:rFonts w:cs="David"/>
          <w:rtl/>
        </w:rPr>
        <w:t>–</w:t>
      </w:r>
      <w:r w:rsidRPr="00753E0C">
        <w:rPr>
          <w:rFonts w:cs="David" w:hint="cs"/>
          <w:rtl/>
        </w:rPr>
        <w:t xml:space="preserve"> אין</w:t>
      </w:r>
    </w:p>
    <w:p w14:paraId="543FEBCA" w14:textId="77777777" w:rsidR="00753E0C" w:rsidRPr="00753E0C" w:rsidRDefault="00753E0C" w:rsidP="00753E0C">
      <w:pPr>
        <w:tabs>
          <w:tab w:val="left" w:pos="654"/>
        </w:tabs>
        <w:bidi/>
        <w:jc w:val="center"/>
        <w:rPr>
          <w:rFonts w:cs="David" w:hint="cs"/>
          <w:rtl/>
        </w:rPr>
      </w:pPr>
    </w:p>
    <w:p w14:paraId="33457A54" w14:textId="77777777" w:rsidR="00753E0C" w:rsidRPr="00753E0C" w:rsidRDefault="00753E0C" w:rsidP="00753E0C">
      <w:pPr>
        <w:tabs>
          <w:tab w:val="left" w:pos="654"/>
        </w:tabs>
        <w:bidi/>
        <w:rPr>
          <w:rFonts w:cs="David" w:hint="cs"/>
          <w:rtl/>
        </w:rPr>
      </w:pPr>
      <w:r w:rsidRPr="00753E0C">
        <w:rPr>
          <w:rFonts w:cs="David" w:hint="cs"/>
          <w:rtl/>
        </w:rPr>
        <w:tab/>
        <w:t xml:space="preserve">הקמת ועדת החקירה אושרה. </w:t>
      </w:r>
    </w:p>
    <w:p w14:paraId="0B72A91B" w14:textId="77777777" w:rsidR="00753E0C" w:rsidRPr="00753E0C" w:rsidRDefault="00753E0C" w:rsidP="00753E0C">
      <w:pPr>
        <w:tabs>
          <w:tab w:val="left" w:pos="654"/>
        </w:tabs>
        <w:bidi/>
        <w:rPr>
          <w:rFonts w:cs="David" w:hint="cs"/>
          <w:rtl/>
        </w:rPr>
      </w:pPr>
      <w:r w:rsidRPr="00753E0C">
        <w:rPr>
          <w:rFonts w:cs="David" w:hint="cs"/>
          <w:rtl/>
        </w:rPr>
        <w:t xml:space="preserve"> </w:t>
      </w:r>
    </w:p>
    <w:p w14:paraId="48CE3A50" w14:textId="77777777" w:rsidR="00753E0C" w:rsidRPr="00753E0C" w:rsidRDefault="00753E0C" w:rsidP="00753E0C">
      <w:pPr>
        <w:tabs>
          <w:tab w:val="left" w:pos="654"/>
        </w:tabs>
        <w:bidi/>
        <w:rPr>
          <w:rFonts w:cs="David" w:hint="cs"/>
          <w:rtl/>
        </w:rPr>
      </w:pPr>
    </w:p>
    <w:p w14:paraId="2A9FF02C" w14:textId="77777777" w:rsidR="00753E0C" w:rsidRPr="00753E0C" w:rsidRDefault="00753E0C" w:rsidP="00753E0C">
      <w:pPr>
        <w:numPr>
          <w:ilvl w:val="0"/>
          <w:numId w:val="2"/>
        </w:numPr>
        <w:overflowPunct w:val="0"/>
        <w:autoSpaceDE w:val="0"/>
        <w:autoSpaceDN w:val="0"/>
        <w:bidi/>
        <w:adjustRightInd w:val="0"/>
        <w:jc w:val="both"/>
        <w:textAlignment w:val="baseline"/>
        <w:rPr>
          <w:rFonts w:cs="David" w:hint="cs"/>
          <w:b/>
          <w:bCs/>
          <w:u w:val="single"/>
          <w:rtl/>
        </w:rPr>
      </w:pPr>
      <w:r w:rsidRPr="00753E0C">
        <w:rPr>
          <w:rFonts w:cs="David"/>
          <w:rtl/>
        </w:rPr>
        <w:br w:type="page"/>
      </w:r>
      <w:r w:rsidRPr="00753E0C">
        <w:rPr>
          <w:rFonts w:cs="David" w:hint="cs"/>
          <w:b/>
          <w:bCs/>
          <w:rtl/>
        </w:rPr>
        <w:t xml:space="preserve">בקשת הממשלה להקדמת הדיון בהצעת חוק האזרחות והכניסה לישראל </w:t>
      </w:r>
      <w:r w:rsidRPr="00753E0C">
        <w:rPr>
          <w:rFonts w:cs="David" w:hint="cs"/>
          <w:b/>
          <w:bCs/>
          <w:u w:val="single"/>
          <w:rtl/>
        </w:rPr>
        <w:t>(הוראת שעה) (תיקון מס' 2), התשס"ז-2006, לפני הקריאה הראשונה.</w:t>
      </w:r>
    </w:p>
    <w:p w14:paraId="54CD8B0B" w14:textId="77777777" w:rsidR="00753E0C" w:rsidRPr="00753E0C" w:rsidRDefault="00753E0C" w:rsidP="00753E0C">
      <w:pPr>
        <w:tabs>
          <w:tab w:val="left" w:pos="654"/>
        </w:tabs>
        <w:bidi/>
        <w:jc w:val="both"/>
        <w:rPr>
          <w:rFonts w:cs="David" w:hint="cs"/>
          <w:rtl/>
        </w:rPr>
      </w:pPr>
    </w:p>
    <w:p w14:paraId="6C5C14A3" w14:textId="77777777" w:rsidR="00753E0C" w:rsidRPr="00753E0C" w:rsidRDefault="00753E0C" w:rsidP="00753E0C">
      <w:pPr>
        <w:bidi/>
        <w:jc w:val="both"/>
        <w:rPr>
          <w:rFonts w:cs="David" w:hint="cs"/>
          <w:rtl/>
        </w:rPr>
      </w:pPr>
      <w:r w:rsidRPr="00753E0C">
        <w:rPr>
          <w:rFonts w:cs="David" w:hint="cs"/>
          <w:u w:val="single"/>
          <w:rtl/>
        </w:rPr>
        <w:t>היו"ר רוחמה אברהם:</w:t>
      </w:r>
    </w:p>
    <w:p w14:paraId="2390A3C8" w14:textId="77777777" w:rsidR="00753E0C" w:rsidRPr="00753E0C" w:rsidRDefault="00753E0C" w:rsidP="00753E0C">
      <w:pPr>
        <w:bidi/>
        <w:jc w:val="both"/>
        <w:rPr>
          <w:rFonts w:cs="David" w:hint="cs"/>
          <w:rtl/>
        </w:rPr>
      </w:pPr>
    </w:p>
    <w:p w14:paraId="7EE7FF27" w14:textId="77777777" w:rsidR="00753E0C" w:rsidRPr="00753E0C" w:rsidRDefault="00753E0C" w:rsidP="00753E0C">
      <w:pPr>
        <w:tabs>
          <w:tab w:val="left" w:pos="654"/>
        </w:tabs>
        <w:bidi/>
        <w:jc w:val="both"/>
        <w:rPr>
          <w:rFonts w:cs="David" w:hint="cs"/>
          <w:rtl/>
        </w:rPr>
      </w:pPr>
      <w:r w:rsidRPr="00753E0C">
        <w:rPr>
          <w:rFonts w:cs="David" w:hint="cs"/>
          <w:rtl/>
        </w:rPr>
        <w:tab/>
        <w:t xml:space="preserve"> משרד הפנים הניח בפנינו הצעת חוק האזרחות והכניסה לישראל (הוראת שעה)(תיקון מס' 2), התשס"ז-2006. הממשלה מבקשת, בהתאם לסעיף 113(ג) לתקנון הכנסת, כי ועדת הכנסת תחליט על הקדמת הדיון בהצעת החוק. אני מבקשת מנציגת משרד הפנים, עו"ד נעמה פלאי,  להציג את העניין, ולאחר מכן נשמע את חברי הכנסת ונעבור להצבעה. </w:t>
      </w:r>
    </w:p>
    <w:p w14:paraId="253470A8" w14:textId="77777777" w:rsidR="00753E0C" w:rsidRPr="00753E0C" w:rsidRDefault="00753E0C" w:rsidP="00753E0C">
      <w:pPr>
        <w:tabs>
          <w:tab w:val="left" w:pos="654"/>
        </w:tabs>
        <w:bidi/>
        <w:jc w:val="both"/>
        <w:rPr>
          <w:rFonts w:cs="David" w:hint="cs"/>
          <w:rtl/>
        </w:rPr>
      </w:pPr>
    </w:p>
    <w:p w14:paraId="67D2AFAD" w14:textId="77777777" w:rsidR="00753E0C" w:rsidRPr="00753E0C" w:rsidRDefault="00753E0C" w:rsidP="00753E0C">
      <w:pPr>
        <w:tabs>
          <w:tab w:val="left" w:pos="654"/>
        </w:tabs>
        <w:bidi/>
        <w:jc w:val="both"/>
        <w:rPr>
          <w:rFonts w:cs="David" w:hint="cs"/>
          <w:u w:val="single"/>
          <w:rtl/>
        </w:rPr>
      </w:pPr>
      <w:r w:rsidRPr="00753E0C">
        <w:rPr>
          <w:rFonts w:cs="David" w:hint="cs"/>
          <w:u w:val="single"/>
          <w:rtl/>
        </w:rPr>
        <w:t>עו"ד נעמה פלאי:</w:t>
      </w:r>
    </w:p>
    <w:p w14:paraId="18AA671A" w14:textId="77777777" w:rsidR="00753E0C" w:rsidRPr="00753E0C" w:rsidRDefault="00753E0C" w:rsidP="00753E0C">
      <w:pPr>
        <w:tabs>
          <w:tab w:val="left" w:pos="654"/>
        </w:tabs>
        <w:bidi/>
        <w:jc w:val="both"/>
        <w:rPr>
          <w:rFonts w:cs="David" w:hint="cs"/>
          <w:rtl/>
        </w:rPr>
      </w:pPr>
    </w:p>
    <w:p w14:paraId="5C420F75" w14:textId="77777777" w:rsidR="00753E0C" w:rsidRPr="00753E0C" w:rsidRDefault="00753E0C" w:rsidP="00753E0C">
      <w:pPr>
        <w:tabs>
          <w:tab w:val="left" w:pos="654"/>
        </w:tabs>
        <w:bidi/>
        <w:jc w:val="both"/>
        <w:rPr>
          <w:rFonts w:cs="David" w:hint="cs"/>
          <w:rtl/>
        </w:rPr>
      </w:pPr>
      <w:r w:rsidRPr="00753E0C">
        <w:rPr>
          <w:rFonts w:cs="David" w:hint="cs"/>
          <w:rtl/>
        </w:rPr>
        <w:tab/>
        <w:t xml:space="preserve">הבקשה שמונחת בפני ועדת הכנסת הנה לפטור מחובת הנחה ולאפשר להעלות את החוק להצבעה בקריאה ראשונה היום במליאה. הנימוקים שלנו נובעים מזה שתוקף הוראת השעה מסתיים ב-16 בינואר 2007, וצריך לעבור הליך חקיקתי מלא כדי להעביר את התיקון המבוקש שדורש שלוש קריאות במליאה. הסיבה שלקח זמן להכין את התיקון הזה נובעת מחילופי שרי המשפטים שהיה צריך להביא בפניהם את התיקונים המבוקשים. הדחיפות הנוספת נובעת מפסק הדין של בית המשפט העליון בנוגע להוראת השעה, שאומנם דחה את העתירות שהתנגדו להוראת השעה אבל קבע שיש מקום לקבוע הסדר חקיקתי יותר מאזן, שייקח בחשבון גם היבטים הומניטריים, ולכן גם מצד בית המשפט קיבלנו הקצבה של זמן לבצע את התיקון הזה, ולכן אנחנו מבקשים את ההליך בפני הוועדה. </w:t>
      </w:r>
    </w:p>
    <w:p w14:paraId="6D57F27D" w14:textId="77777777" w:rsidR="00753E0C" w:rsidRPr="00753E0C" w:rsidRDefault="00753E0C" w:rsidP="00753E0C">
      <w:pPr>
        <w:tabs>
          <w:tab w:val="left" w:pos="654"/>
        </w:tabs>
        <w:bidi/>
        <w:jc w:val="both"/>
        <w:rPr>
          <w:rFonts w:cs="David" w:hint="cs"/>
          <w:rtl/>
        </w:rPr>
      </w:pPr>
    </w:p>
    <w:p w14:paraId="61FE9055" w14:textId="77777777" w:rsidR="00753E0C" w:rsidRPr="00753E0C" w:rsidRDefault="00753E0C" w:rsidP="00753E0C">
      <w:pPr>
        <w:bidi/>
        <w:jc w:val="both"/>
        <w:rPr>
          <w:rFonts w:cs="David" w:hint="cs"/>
          <w:u w:val="single"/>
          <w:rtl/>
        </w:rPr>
      </w:pPr>
      <w:r w:rsidRPr="00753E0C">
        <w:rPr>
          <w:rFonts w:cs="David" w:hint="cs"/>
          <w:u w:val="single"/>
          <w:rtl/>
        </w:rPr>
        <w:t>גדעון סער:</w:t>
      </w:r>
    </w:p>
    <w:p w14:paraId="7DF3EE82" w14:textId="77777777" w:rsidR="00753E0C" w:rsidRPr="00753E0C" w:rsidRDefault="00753E0C" w:rsidP="00753E0C">
      <w:pPr>
        <w:bidi/>
        <w:jc w:val="both"/>
        <w:rPr>
          <w:rFonts w:cs="David" w:hint="cs"/>
          <w:u w:val="single"/>
          <w:rtl/>
        </w:rPr>
      </w:pPr>
    </w:p>
    <w:p w14:paraId="1211E512" w14:textId="77777777" w:rsidR="00753E0C" w:rsidRPr="00753E0C" w:rsidRDefault="00753E0C" w:rsidP="00753E0C">
      <w:pPr>
        <w:tabs>
          <w:tab w:val="left" w:pos="654"/>
        </w:tabs>
        <w:bidi/>
        <w:jc w:val="both"/>
        <w:rPr>
          <w:rFonts w:cs="David" w:hint="cs"/>
          <w:rtl/>
        </w:rPr>
      </w:pPr>
      <w:r w:rsidRPr="00753E0C">
        <w:rPr>
          <w:rFonts w:cs="David" w:hint="cs"/>
          <w:rtl/>
        </w:rPr>
        <w:tab/>
        <w:t xml:space="preserve"> אני רוצה לצדד בעמדת הממשלה. מאחר שאני לא יכול לסמוך על הממשלה, אני נאלץ לבוא לעזרת הממשלה ולנקוט בפיליבסטר על-מנת לאפשר את קבלת הפטור המבוקש. אני רוצה לנמק מדוע יש לתת כאן פטור מחובת הנחה. </w:t>
      </w:r>
    </w:p>
    <w:p w14:paraId="538D901F" w14:textId="77777777" w:rsidR="00753E0C" w:rsidRPr="00753E0C" w:rsidRDefault="00753E0C" w:rsidP="00753E0C">
      <w:pPr>
        <w:tabs>
          <w:tab w:val="left" w:pos="654"/>
        </w:tabs>
        <w:bidi/>
        <w:jc w:val="both"/>
        <w:rPr>
          <w:rFonts w:cs="David" w:hint="cs"/>
          <w:rtl/>
        </w:rPr>
      </w:pPr>
    </w:p>
    <w:p w14:paraId="78DED205" w14:textId="77777777" w:rsidR="00753E0C" w:rsidRPr="00753E0C" w:rsidRDefault="00753E0C" w:rsidP="00753E0C">
      <w:pPr>
        <w:tabs>
          <w:tab w:val="left" w:pos="654"/>
        </w:tabs>
        <w:bidi/>
        <w:jc w:val="both"/>
        <w:rPr>
          <w:rFonts w:cs="David" w:hint="cs"/>
          <w:rtl/>
        </w:rPr>
      </w:pPr>
      <w:r w:rsidRPr="00753E0C">
        <w:rPr>
          <w:rFonts w:cs="David" w:hint="cs"/>
          <w:rtl/>
        </w:rPr>
        <w:tab/>
        <w:t xml:space="preserve">בדרך כלל אנחנו נמצאים במצב שבו כאשר מובא משהו לפטור מחובת הנחה אנחנו אומרים שמביאים לנו דבר חדש, דבר דחוף שאותו אנחנו צריכים ללמוד, ושואלים מה הבהילות. אבל במקרה הזה הממשלה מביאה לכנסת הסדר שהוא הארכה כבר פעמיים, פעם אחת בקדנציה הזאת ופעם אחת בקדנציה הקודמת, אחרי שחוקקה בתחילת הקדנציה הקודמת, כאשר היתה ממשלה הרבה יותר טובה בישראל, ברוב גורף של חברי הכנסת, והעיקרון הוא אותו עיקרון. דהיינו, על בסיס חוות הדעת של גורמי הביטחון שהוצגו פה על-ידי שב"כ  וועדת הפנים בזמן ההכנה על החוק המקורי, הובהר שהפרוצדורה של איחוד משפחות נוצלה על-ידי גורמי טרור על-מנת להשתמש בהכנסת גורמי פח"ע, שאחר כך היו מעורבים בפיגועי התאבדות שגרמו לרצח של עשרות ישראלים. על כן הכנסת השתכנעה וחוקקה זאת וחזרה והאריכה את מעשה החקיקה, כאשר גם עתירות שהיו בעניין זה לבג"ץ נדחו. יתרה מזאת, אני נאלץ למשוך את הזמן עד שהקואליציה תצליח לגייס את החברים. </w:t>
      </w:r>
    </w:p>
    <w:p w14:paraId="172C0514" w14:textId="77777777" w:rsidR="00753E0C" w:rsidRPr="00753E0C" w:rsidRDefault="00753E0C" w:rsidP="00753E0C">
      <w:pPr>
        <w:tabs>
          <w:tab w:val="left" w:pos="654"/>
        </w:tabs>
        <w:bidi/>
        <w:jc w:val="both"/>
        <w:rPr>
          <w:rFonts w:cs="David" w:hint="cs"/>
          <w:rtl/>
        </w:rPr>
      </w:pPr>
    </w:p>
    <w:p w14:paraId="0ECB7C1A" w14:textId="77777777" w:rsidR="00753E0C" w:rsidRPr="00753E0C" w:rsidRDefault="00753E0C" w:rsidP="00753E0C">
      <w:pPr>
        <w:tabs>
          <w:tab w:val="left" w:pos="654"/>
        </w:tabs>
        <w:bidi/>
        <w:jc w:val="both"/>
        <w:rPr>
          <w:rFonts w:cs="David" w:hint="cs"/>
          <w:rtl/>
        </w:rPr>
      </w:pPr>
      <w:r w:rsidRPr="00753E0C">
        <w:rPr>
          <w:rFonts w:cs="David" w:hint="cs"/>
          <w:rtl/>
        </w:rPr>
        <w:tab/>
        <w:t xml:space="preserve">יתרה מכך, גברתי היושבת-ראש, עצם ההסדר החקיקתי שנקבע על-ידי הממשלה הקודמת  נולד אחרי שהממשלה שלפניה, דהיינו ממשלתו הראשונה של אריאל שרון, שבה היה לי הכבוד להיות מזכיר הממשלה, קיבלה את הצעת ההסדר שלא בחקיקה.  אז היו עתירות לבג"ץ של ארגונים כאלה ואחרים, שלא הייתי רוצה בהזדמנות הזאת לחוות את דעתי עליהם. אבל בא לכנסת ואמר שהדבר הזה צריך להיות בחקיקה. לכן חזרנו והארכנו את התוקף בחקיקה, ולכן לא מדובר היום בנושא חדש. לכן אני מציע לאשר לו פטור מחובת הנחה. </w:t>
      </w:r>
    </w:p>
    <w:p w14:paraId="2F64AEE3" w14:textId="77777777" w:rsidR="00753E0C" w:rsidRPr="00753E0C" w:rsidRDefault="00753E0C" w:rsidP="00753E0C">
      <w:pPr>
        <w:tabs>
          <w:tab w:val="left" w:pos="654"/>
        </w:tabs>
        <w:bidi/>
        <w:jc w:val="both"/>
        <w:rPr>
          <w:rFonts w:cs="David" w:hint="cs"/>
          <w:rtl/>
        </w:rPr>
      </w:pPr>
    </w:p>
    <w:p w14:paraId="44961235" w14:textId="77777777" w:rsidR="00753E0C" w:rsidRPr="00753E0C" w:rsidRDefault="00753E0C" w:rsidP="00753E0C">
      <w:pPr>
        <w:bidi/>
        <w:jc w:val="both"/>
        <w:rPr>
          <w:rFonts w:cs="David" w:hint="cs"/>
          <w:rtl/>
        </w:rPr>
      </w:pPr>
      <w:r w:rsidRPr="00753E0C">
        <w:rPr>
          <w:rFonts w:cs="David" w:hint="cs"/>
          <w:u w:val="single"/>
          <w:rtl/>
        </w:rPr>
        <w:t>מגלי והבה:</w:t>
      </w:r>
    </w:p>
    <w:p w14:paraId="4C4549A1" w14:textId="77777777" w:rsidR="00753E0C" w:rsidRPr="00753E0C" w:rsidRDefault="00753E0C" w:rsidP="00753E0C">
      <w:pPr>
        <w:bidi/>
        <w:jc w:val="both"/>
        <w:rPr>
          <w:rFonts w:cs="David" w:hint="cs"/>
          <w:rtl/>
        </w:rPr>
      </w:pPr>
    </w:p>
    <w:p w14:paraId="19267F2E" w14:textId="77777777" w:rsidR="00753E0C" w:rsidRPr="00753E0C" w:rsidRDefault="00753E0C" w:rsidP="00753E0C">
      <w:pPr>
        <w:tabs>
          <w:tab w:val="left" w:pos="654"/>
        </w:tabs>
        <w:bidi/>
        <w:jc w:val="both"/>
        <w:rPr>
          <w:rFonts w:cs="David" w:hint="cs"/>
          <w:rtl/>
        </w:rPr>
      </w:pPr>
      <w:r w:rsidRPr="00753E0C">
        <w:rPr>
          <w:rFonts w:cs="David" w:hint="cs"/>
          <w:rtl/>
        </w:rPr>
        <w:tab/>
        <w:t xml:space="preserve">גברתי היועצת המשפטית, התייחסתם לנושא אלה שגרים בסוריה. מה עם אלה שגרים בישראל והתחתנו עם דרוזיות מירדן ומלבנון ומאוסטרליה ומהונגריה? למה פה לא מתייחסים אליהם? אם לא תהיה התייחסות בנושאים ההומניטריים, אני אתנגד. </w:t>
      </w:r>
    </w:p>
    <w:p w14:paraId="74E9CB71" w14:textId="77777777" w:rsidR="00753E0C" w:rsidRPr="00753E0C" w:rsidRDefault="00753E0C" w:rsidP="00753E0C">
      <w:pPr>
        <w:tabs>
          <w:tab w:val="left" w:pos="654"/>
        </w:tabs>
        <w:bidi/>
        <w:jc w:val="both"/>
        <w:rPr>
          <w:rFonts w:cs="David" w:hint="cs"/>
          <w:rtl/>
        </w:rPr>
      </w:pPr>
    </w:p>
    <w:p w14:paraId="482EB60C" w14:textId="77777777" w:rsidR="00753E0C" w:rsidRPr="00753E0C" w:rsidRDefault="00753E0C" w:rsidP="00753E0C">
      <w:pPr>
        <w:bidi/>
        <w:jc w:val="both"/>
        <w:rPr>
          <w:rFonts w:cs="David" w:hint="cs"/>
          <w:u w:val="single"/>
          <w:rtl/>
        </w:rPr>
      </w:pPr>
      <w:r w:rsidRPr="00753E0C">
        <w:rPr>
          <w:rFonts w:cs="David" w:hint="cs"/>
          <w:u w:val="single"/>
          <w:rtl/>
        </w:rPr>
        <w:t>גדעון סער:</w:t>
      </w:r>
    </w:p>
    <w:p w14:paraId="430AB7E9" w14:textId="77777777" w:rsidR="00753E0C" w:rsidRPr="00753E0C" w:rsidRDefault="00753E0C" w:rsidP="00753E0C">
      <w:pPr>
        <w:bidi/>
        <w:jc w:val="both"/>
        <w:rPr>
          <w:rFonts w:cs="David" w:hint="cs"/>
          <w:u w:val="single"/>
          <w:rtl/>
        </w:rPr>
      </w:pPr>
    </w:p>
    <w:p w14:paraId="0D3E3F69" w14:textId="77777777" w:rsidR="00753E0C" w:rsidRPr="00753E0C" w:rsidRDefault="00753E0C" w:rsidP="00753E0C">
      <w:pPr>
        <w:tabs>
          <w:tab w:val="left" w:pos="654"/>
        </w:tabs>
        <w:bidi/>
        <w:jc w:val="both"/>
        <w:rPr>
          <w:rFonts w:cs="David" w:hint="cs"/>
          <w:rtl/>
        </w:rPr>
      </w:pPr>
      <w:r w:rsidRPr="00753E0C">
        <w:rPr>
          <w:rFonts w:cs="David" w:hint="cs"/>
          <w:rtl/>
        </w:rPr>
        <w:tab/>
        <w:t xml:space="preserve"> אתה יכול להעלות את זה כהסתייגות. </w:t>
      </w:r>
    </w:p>
    <w:p w14:paraId="281369DA" w14:textId="77777777" w:rsidR="00753E0C" w:rsidRPr="00753E0C" w:rsidRDefault="00753E0C" w:rsidP="00753E0C">
      <w:pPr>
        <w:tabs>
          <w:tab w:val="left" w:pos="654"/>
        </w:tabs>
        <w:bidi/>
        <w:jc w:val="both"/>
        <w:rPr>
          <w:rFonts w:cs="David" w:hint="cs"/>
          <w:rtl/>
        </w:rPr>
      </w:pPr>
    </w:p>
    <w:p w14:paraId="0BD08759" w14:textId="77777777" w:rsidR="00753E0C" w:rsidRPr="00753E0C" w:rsidRDefault="00753E0C" w:rsidP="00753E0C">
      <w:pPr>
        <w:bidi/>
        <w:jc w:val="both"/>
        <w:rPr>
          <w:rFonts w:cs="David" w:hint="cs"/>
          <w:rtl/>
        </w:rPr>
      </w:pPr>
      <w:r w:rsidRPr="00753E0C">
        <w:rPr>
          <w:rFonts w:cs="David" w:hint="cs"/>
          <w:u w:val="single"/>
          <w:rtl/>
        </w:rPr>
        <w:t>היו"ר רוחמה אברהם:</w:t>
      </w:r>
    </w:p>
    <w:p w14:paraId="59E508D1" w14:textId="77777777" w:rsidR="00753E0C" w:rsidRPr="00753E0C" w:rsidRDefault="00753E0C" w:rsidP="00753E0C">
      <w:pPr>
        <w:bidi/>
        <w:jc w:val="both"/>
        <w:rPr>
          <w:rFonts w:cs="David" w:hint="cs"/>
          <w:rtl/>
        </w:rPr>
      </w:pPr>
    </w:p>
    <w:p w14:paraId="42902F90" w14:textId="77777777" w:rsidR="00753E0C" w:rsidRPr="00753E0C" w:rsidRDefault="00753E0C" w:rsidP="00753E0C">
      <w:pPr>
        <w:tabs>
          <w:tab w:val="left" w:pos="654"/>
        </w:tabs>
        <w:bidi/>
        <w:jc w:val="both"/>
        <w:rPr>
          <w:rFonts w:cs="David" w:hint="cs"/>
          <w:rtl/>
        </w:rPr>
      </w:pPr>
      <w:r w:rsidRPr="00753E0C">
        <w:rPr>
          <w:rFonts w:cs="David" w:hint="cs"/>
          <w:rtl/>
        </w:rPr>
        <w:tab/>
        <w:t xml:space="preserve">אנחנו לא דנים לגופו של עניין. אנחנו דנים בשאלה אם לפטור מחובת הנחה או לא. יש לך אפשרות בקריאה הראשונה להעלות את הדברים. </w:t>
      </w:r>
    </w:p>
    <w:p w14:paraId="307D87E5" w14:textId="77777777" w:rsidR="00753E0C" w:rsidRPr="00753E0C" w:rsidRDefault="00753E0C" w:rsidP="00753E0C">
      <w:pPr>
        <w:tabs>
          <w:tab w:val="left" w:pos="654"/>
        </w:tabs>
        <w:bidi/>
        <w:jc w:val="both"/>
        <w:rPr>
          <w:rFonts w:cs="David" w:hint="cs"/>
          <w:rtl/>
        </w:rPr>
      </w:pPr>
    </w:p>
    <w:p w14:paraId="5AD33B33" w14:textId="77777777" w:rsidR="00753E0C" w:rsidRPr="00753E0C" w:rsidRDefault="00753E0C" w:rsidP="00753E0C">
      <w:pPr>
        <w:bidi/>
        <w:jc w:val="both"/>
        <w:rPr>
          <w:rFonts w:cs="David" w:hint="cs"/>
          <w:rtl/>
        </w:rPr>
      </w:pPr>
      <w:r w:rsidRPr="00753E0C">
        <w:rPr>
          <w:rFonts w:cs="David" w:hint="cs"/>
          <w:u w:val="single"/>
          <w:rtl/>
        </w:rPr>
        <w:t>מגלי והבה:</w:t>
      </w:r>
    </w:p>
    <w:p w14:paraId="7492F9A7" w14:textId="77777777" w:rsidR="00753E0C" w:rsidRPr="00753E0C" w:rsidRDefault="00753E0C" w:rsidP="00753E0C">
      <w:pPr>
        <w:bidi/>
        <w:jc w:val="both"/>
        <w:rPr>
          <w:rFonts w:cs="David" w:hint="cs"/>
          <w:rtl/>
        </w:rPr>
      </w:pPr>
    </w:p>
    <w:p w14:paraId="45806B9C" w14:textId="77777777" w:rsidR="00753E0C" w:rsidRPr="00753E0C" w:rsidRDefault="00753E0C" w:rsidP="00753E0C">
      <w:pPr>
        <w:tabs>
          <w:tab w:val="left" w:pos="654"/>
        </w:tabs>
        <w:bidi/>
        <w:jc w:val="both"/>
        <w:rPr>
          <w:rFonts w:cs="David" w:hint="cs"/>
          <w:rtl/>
        </w:rPr>
      </w:pPr>
      <w:r w:rsidRPr="00753E0C">
        <w:rPr>
          <w:rFonts w:cs="David" w:hint="cs"/>
          <w:rtl/>
        </w:rPr>
        <w:tab/>
        <w:t xml:space="preserve"> אני רוצה לשמוע מה עמדתה של היועצת המשפטית של משרד המשפטים. </w:t>
      </w:r>
    </w:p>
    <w:p w14:paraId="6AAD27E5" w14:textId="77777777" w:rsidR="00753E0C" w:rsidRPr="00753E0C" w:rsidRDefault="00753E0C" w:rsidP="00753E0C">
      <w:pPr>
        <w:tabs>
          <w:tab w:val="left" w:pos="654"/>
        </w:tabs>
        <w:bidi/>
        <w:jc w:val="both"/>
        <w:rPr>
          <w:rFonts w:cs="David" w:hint="cs"/>
          <w:rtl/>
        </w:rPr>
      </w:pPr>
    </w:p>
    <w:p w14:paraId="0FE06F6F" w14:textId="77777777" w:rsidR="00753E0C" w:rsidRPr="00753E0C" w:rsidRDefault="00753E0C" w:rsidP="00753E0C">
      <w:pPr>
        <w:pStyle w:val="Heading5"/>
        <w:rPr>
          <w:rFonts w:hint="cs"/>
          <w:rtl/>
        </w:rPr>
      </w:pPr>
      <w:r w:rsidRPr="00753E0C">
        <w:rPr>
          <w:rFonts w:hint="cs"/>
          <w:u w:val="single"/>
          <w:rtl/>
        </w:rPr>
        <w:t>אביגדור יצחקי:</w:t>
      </w:r>
    </w:p>
    <w:p w14:paraId="301FB6BD" w14:textId="77777777" w:rsidR="00753E0C" w:rsidRPr="00753E0C" w:rsidRDefault="00753E0C" w:rsidP="00753E0C">
      <w:pPr>
        <w:pStyle w:val="Heading5"/>
        <w:rPr>
          <w:rFonts w:hint="cs"/>
          <w:rtl/>
        </w:rPr>
      </w:pPr>
    </w:p>
    <w:p w14:paraId="4BB23A17" w14:textId="77777777" w:rsidR="00753E0C" w:rsidRPr="00753E0C" w:rsidRDefault="00753E0C" w:rsidP="00753E0C">
      <w:pPr>
        <w:tabs>
          <w:tab w:val="left" w:pos="654"/>
        </w:tabs>
        <w:bidi/>
        <w:jc w:val="both"/>
        <w:rPr>
          <w:rFonts w:cs="David" w:hint="cs"/>
          <w:rtl/>
        </w:rPr>
      </w:pPr>
      <w:r w:rsidRPr="00753E0C">
        <w:rPr>
          <w:rFonts w:cs="David" w:hint="cs"/>
          <w:rtl/>
        </w:rPr>
        <w:tab/>
        <w:t xml:space="preserve"> היא יועצת משפטית, היא לא קובעת מדיניות. </w:t>
      </w:r>
    </w:p>
    <w:p w14:paraId="0F6B5E7F" w14:textId="77777777" w:rsidR="00753E0C" w:rsidRPr="00753E0C" w:rsidRDefault="00753E0C" w:rsidP="00753E0C">
      <w:pPr>
        <w:tabs>
          <w:tab w:val="left" w:pos="654"/>
        </w:tabs>
        <w:bidi/>
        <w:jc w:val="both"/>
        <w:rPr>
          <w:rFonts w:cs="David" w:hint="cs"/>
          <w:rtl/>
        </w:rPr>
      </w:pPr>
    </w:p>
    <w:p w14:paraId="2514F552" w14:textId="77777777" w:rsidR="00753E0C" w:rsidRPr="00753E0C" w:rsidRDefault="00753E0C" w:rsidP="00753E0C">
      <w:pPr>
        <w:bidi/>
        <w:jc w:val="both"/>
        <w:rPr>
          <w:rFonts w:cs="David" w:hint="cs"/>
          <w:u w:val="single"/>
          <w:rtl/>
        </w:rPr>
      </w:pPr>
      <w:r w:rsidRPr="00753E0C">
        <w:rPr>
          <w:rFonts w:cs="David" w:hint="cs"/>
          <w:u w:val="single"/>
          <w:rtl/>
        </w:rPr>
        <w:t>גדעון סער:</w:t>
      </w:r>
    </w:p>
    <w:p w14:paraId="301413B2" w14:textId="77777777" w:rsidR="00753E0C" w:rsidRPr="00753E0C" w:rsidRDefault="00753E0C" w:rsidP="00753E0C">
      <w:pPr>
        <w:bidi/>
        <w:jc w:val="both"/>
        <w:rPr>
          <w:rFonts w:cs="David" w:hint="cs"/>
          <w:u w:val="single"/>
          <w:rtl/>
        </w:rPr>
      </w:pPr>
    </w:p>
    <w:p w14:paraId="0D446364" w14:textId="77777777" w:rsidR="00753E0C" w:rsidRPr="00753E0C" w:rsidRDefault="00753E0C" w:rsidP="00753E0C">
      <w:pPr>
        <w:tabs>
          <w:tab w:val="left" w:pos="654"/>
        </w:tabs>
        <w:bidi/>
        <w:jc w:val="both"/>
        <w:rPr>
          <w:rFonts w:cs="David" w:hint="cs"/>
          <w:rtl/>
        </w:rPr>
      </w:pPr>
      <w:r w:rsidRPr="00753E0C">
        <w:rPr>
          <w:rFonts w:cs="David" w:hint="cs"/>
          <w:rtl/>
        </w:rPr>
        <w:tab/>
        <w:t xml:space="preserve"> יש סעיף על מקרים הומניטריים. יש סעיף שמתייחס לרמת הגולן. </w:t>
      </w:r>
    </w:p>
    <w:p w14:paraId="13A5B0FF" w14:textId="77777777" w:rsidR="00753E0C" w:rsidRPr="00753E0C" w:rsidRDefault="00753E0C" w:rsidP="00753E0C">
      <w:pPr>
        <w:tabs>
          <w:tab w:val="left" w:pos="654"/>
        </w:tabs>
        <w:bidi/>
        <w:jc w:val="both"/>
        <w:rPr>
          <w:rFonts w:cs="David" w:hint="cs"/>
          <w:rtl/>
        </w:rPr>
      </w:pPr>
    </w:p>
    <w:p w14:paraId="5683ECEB" w14:textId="77777777" w:rsidR="00753E0C" w:rsidRPr="00753E0C" w:rsidRDefault="00753E0C" w:rsidP="00753E0C">
      <w:pPr>
        <w:bidi/>
        <w:jc w:val="both"/>
        <w:rPr>
          <w:rFonts w:cs="David" w:hint="cs"/>
          <w:rtl/>
        </w:rPr>
      </w:pPr>
      <w:r w:rsidRPr="00753E0C">
        <w:rPr>
          <w:rFonts w:cs="David" w:hint="cs"/>
          <w:u w:val="single"/>
          <w:rtl/>
        </w:rPr>
        <w:t>מגלי והבה:</w:t>
      </w:r>
    </w:p>
    <w:p w14:paraId="1E24DBC0" w14:textId="77777777" w:rsidR="00753E0C" w:rsidRPr="00753E0C" w:rsidRDefault="00753E0C" w:rsidP="00753E0C">
      <w:pPr>
        <w:bidi/>
        <w:jc w:val="both"/>
        <w:rPr>
          <w:rFonts w:cs="David" w:hint="cs"/>
          <w:rtl/>
        </w:rPr>
      </w:pPr>
    </w:p>
    <w:p w14:paraId="070F0934" w14:textId="77777777" w:rsidR="00753E0C" w:rsidRPr="00753E0C" w:rsidRDefault="00753E0C" w:rsidP="00753E0C">
      <w:pPr>
        <w:tabs>
          <w:tab w:val="left" w:pos="654"/>
        </w:tabs>
        <w:bidi/>
        <w:jc w:val="both"/>
        <w:rPr>
          <w:rFonts w:cs="David" w:hint="cs"/>
          <w:rtl/>
        </w:rPr>
      </w:pPr>
      <w:r w:rsidRPr="00753E0C">
        <w:rPr>
          <w:rFonts w:cs="David" w:hint="cs"/>
          <w:rtl/>
        </w:rPr>
        <w:tab/>
        <w:t xml:space="preserve"> ומה עם הכרמל ובית ג'אן?</w:t>
      </w:r>
    </w:p>
    <w:p w14:paraId="66E0C90F" w14:textId="77777777" w:rsidR="00753E0C" w:rsidRPr="00753E0C" w:rsidRDefault="00753E0C" w:rsidP="00753E0C">
      <w:pPr>
        <w:tabs>
          <w:tab w:val="left" w:pos="654"/>
        </w:tabs>
        <w:bidi/>
        <w:jc w:val="both"/>
        <w:rPr>
          <w:rFonts w:cs="David" w:hint="cs"/>
          <w:rtl/>
        </w:rPr>
      </w:pPr>
    </w:p>
    <w:p w14:paraId="588E34FE" w14:textId="77777777" w:rsidR="00753E0C" w:rsidRPr="00753E0C" w:rsidRDefault="00753E0C" w:rsidP="00753E0C">
      <w:pPr>
        <w:tabs>
          <w:tab w:val="left" w:pos="654"/>
        </w:tabs>
        <w:bidi/>
        <w:jc w:val="both"/>
        <w:rPr>
          <w:rFonts w:cs="David" w:hint="cs"/>
          <w:u w:val="single"/>
          <w:rtl/>
        </w:rPr>
      </w:pPr>
      <w:r w:rsidRPr="00753E0C">
        <w:rPr>
          <w:rFonts w:cs="David" w:hint="cs"/>
          <w:u w:val="single"/>
          <w:rtl/>
        </w:rPr>
        <w:t>עו"ד נעמה פלאי:</w:t>
      </w:r>
    </w:p>
    <w:p w14:paraId="6293C75E" w14:textId="77777777" w:rsidR="00753E0C" w:rsidRPr="00753E0C" w:rsidRDefault="00753E0C" w:rsidP="00753E0C">
      <w:pPr>
        <w:tabs>
          <w:tab w:val="left" w:pos="654"/>
        </w:tabs>
        <w:bidi/>
        <w:jc w:val="both"/>
        <w:rPr>
          <w:rFonts w:cs="David" w:hint="cs"/>
          <w:rtl/>
        </w:rPr>
      </w:pPr>
    </w:p>
    <w:p w14:paraId="5A544BD8" w14:textId="77777777" w:rsidR="00753E0C" w:rsidRPr="00753E0C" w:rsidRDefault="00753E0C" w:rsidP="00753E0C">
      <w:pPr>
        <w:tabs>
          <w:tab w:val="left" w:pos="654"/>
        </w:tabs>
        <w:bidi/>
        <w:jc w:val="both"/>
        <w:rPr>
          <w:rFonts w:cs="David" w:hint="cs"/>
          <w:rtl/>
        </w:rPr>
      </w:pPr>
      <w:r w:rsidRPr="00753E0C">
        <w:rPr>
          <w:rFonts w:cs="David" w:hint="cs"/>
          <w:rtl/>
        </w:rPr>
        <w:tab/>
        <w:t xml:space="preserve">בגלל שסוריה מופיעה כמדינה שאנשים סורים לא  יוכלו לקבל מעמד, היה צריך את הסעיף הספציפי על סוריה. אבל מעבר לזה ירדן לא מופיעה כאחת המדינות שאי-אפשר לקבל ממנה מעמד. </w:t>
      </w:r>
    </w:p>
    <w:p w14:paraId="6EEE907B" w14:textId="77777777" w:rsidR="00753E0C" w:rsidRPr="00753E0C" w:rsidRDefault="00753E0C" w:rsidP="00753E0C">
      <w:pPr>
        <w:tabs>
          <w:tab w:val="left" w:pos="654"/>
        </w:tabs>
        <w:bidi/>
        <w:jc w:val="both"/>
        <w:rPr>
          <w:rFonts w:cs="David" w:hint="cs"/>
          <w:rtl/>
        </w:rPr>
      </w:pPr>
    </w:p>
    <w:p w14:paraId="5129B7EB" w14:textId="77777777" w:rsidR="00753E0C" w:rsidRPr="00753E0C" w:rsidRDefault="00753E0C" w:rsidP="00753E0C">
      <w:pPr>
        <w:bidi/>
        <w:jc w:val="both"/>
        <w:rPr>
          <w:rFonts w:cs="David" w:hint="cs"/>
          <w:rtl/>
        </w:rPr>
      </w:pPr>
      <w:r w:rsidRPr="00753E0C">
        <w:rPr>
          <w:rFonts w:cs="David" w:hint="cs"/>
          <w:u w:val="single"/>
          <w:rtl/>
        </w:rPr>
        <w:t>מגלי והבה:</w:t>
      </w:r>
    </w:p>
    <w:p w14:paraId="48818850" w14:textId="77777777" w:rsidR="00753E0C" w:rsidRPr="00753E0C" w:rsidRDefault="00753E0C" w:rsidP="00753E0C">
      <w:pPr>
        <w:bidi/>
        <w:jc w:val="both"/>
        <w:rPr>
          <w:rFonts w:cs="David" w:hint="cs"/>
          <w:rtl/>
        </w:rPr>
      </w:pPr>
    </w:p>
    <w:p w14:paraId="2C574C04" w14:textId="77777777" w:rsidR="00753E0C" w:rsidRPr="00753E0C" w:rsidRDefault="00753E0C" w:rsidP="00753E0C">
      <w:pPr>
        <w:tabs>
          <w:tab w:val="left" w:pos="654"/>
        </w:tabs>
        <w:bidi/>
        <w:jc w:val="both"/>
        <w:rPr>
          <w:rFonts w:cs="David" w:hint="cs"/>
          <w:rtl/>
        </w:rPr>
      </w:pPr>
      <w:r w:rsidRPr="00753E0C">
        <w:rPr>
          <w:rFonts w:cs="David" w:hint="cs"/>
          <w:rtl/>
        </w:rPr>
        <w:tab/>
        <w:t xml:space="preserve"> אני מכיר עשרות מקרים של אזרחים דרוזים. </w:t>
      </w:r>
    </w:p>
    <w:p w14:paraId="2C0BFEF6" w14:textId="77777777" w:rsidR="00753E0C" w:rsidRPr="00753E0C" w:rsidRDefault="00753E0C" w:rsidP="00753E0C">
      <w:pPr>
        <w:tabs>
          <w:tab w:val="left" w:pos="654"/>
        </w:tabs>
        <w:bidi/>
        <w:jc w:val="both"/>
        <w:rPr>
          <w:rFonts w:cs="David" w:hint="cs"/>
          <w:rtl/>
        </w:rPr>
      </w:pPr>
    </w:p>
    <w:p w14:paraId="6340DE1C" w14:textId="77777777" w:rsidR="00753E0C" w:rsidRPr="00753E0C" w:rsidRDefault="00753E0C" w:rsidP="00753E0C">
      <w:pPr>
        <w:bidi/>
        <w:jc w:val="both"/>
        <w:rPr>
          <w:rFonts w:cs="David" w:hint="cs"/>
          <w:rtl/>
        </w:rPr>
      </w:pPr>
      <w:r w:rsidRPr="00753E0C">
        <w:rPr>
          <w:rFonts w:cs="David" w:hint="cs"/>
          <w:u w:val="single"/>
          <w:rtl/>
        </w:rPr>
        <w:t>היו"ר רוחמה אברהם:</w:t>
      </w:r>
    </w:p>
    <w:p w14:paraId="4A95C198" w14:textId="77777777" w:rsidR="00753E0C" w:rsidRPr="00753E0C" w:rsidRDefault="00753E0C" w:rsidP="00753E0C">
      <w:pPr>
        <w:bidi/>
        <w:jc w:val="both"/>
        <w:rPr>
          <w:rFonts w:cs="David" w:hint="cs"/>
          <w:rtl/>
        </w:rPr>
      </w:pPr>
    </w:p>
    <w:p w14:paraId="6E30D3DC" w14:textId="77777777" w:rsidR="00753E0C" w:rsidRPr="00753E0C" w:rsidRDefault="00753E0C" w:rsidP="00753E0C">
      <w:pPr>
        <w:tabs>
          <w:tab w:val="left" w:pos="654"/>
        </w:tabs>
        <w:bidi/>
        <w:jc w:val="both"/>
        <w:rPr>
          <w:rFonts w:cs="David" w:hint="cs"/>
          <w:rtl/>
        </w:rPr>
      </w:pPr>
      <w:r w:rsidRPr="00753E0C">
        <w:rPr>
          <w:rFonts w:cs="David" w:hint="cs"/>
          <w:rtl/>
        </w:rPr>
        <w:tab/>
        <w:t xml:space="preserve">מכיוון שהועלתה פה סוגיה שהיא לא פשוטה לחבר הכנסת מגלי והבה, אני מבקשת שבתום הישיבה תשבי עם חבר הכנסת ותסבירו זה לזה מה הצרכים. </w:t>
      </w:r>
    </w:p>
    <w:p w14:paraId="623C917C" w14:textId="77777777" w:rsidR="00753E0C" w:rsidRPr="00753E0C" w:rsidRDefault="00753E0C" w:rsidP="00753E0C">
      <w:pPr>
        <w:tabs>
          <w:tab w:val="left" w:pos="654"/>
        </w:tabs>
        <w:bidi/>
        <w:jc w:val="both"/>
        <w:rPr>
          <w:rFonts w:cs="David" w:hint="cs"/>
          <w:rtl/>
        </w:rPr>
      </w:pPr>
    </w:p>
    <w:p w14:paraId="48A637E9" w14:textId="77777777" w:rsidR="00753E0C" w:rsidRPr="00753E0C" w:rsidRDefault="00753E0C" w:rsidP="00753E0C">
      <w:pPr>
        <w:bidi/>
        <w:jc w:val="both"/>
        <w:rPr>
          <w:rFonts w:cs="David" w:hint="cs"/>
          <w:rtl/>
        </w:rPr>
      </w:pPr>
      <w:r w:rsidRPr="00753E0C">
        <w:rPr>
          <w:rFonts w:cs="David" w:hint="cs"/>
          <w:u w:val="single"/>
          <w:rtl/>
        </w:rPr>
        <w:t>אבשלום וילן:</w:t>
      </w:r>
    </w:p>
    <w:p w14:paraId="2BBBB4C5" w14:textId="77777777" w:rsidR="00753E0C" w:rsidRPr="00753E0C" w:rsidRDefault="00753E0C" w:rsidP="00753E0C">
      <w:pPr>
        <w:bidi/>
        <w:jc w:val="both"/>
        <w:rPr>
          <w:rFonts w:cs="David" w:hint="cs"/>
          <w:rtl/>
        </w:rPr>
      </w:pPr>
    </w:p>
    <w:p w14:paraId="5B12BC36" w14:textId="77777777" w:rsidR="00753E0C" w:rsidRPr="00753E0C" w:rsidRDefault="00753E0C" w:rsidP="00753E0C">
      <w:pPr>
        <w:tabs>
          <w:tab w:val="left" w:pos="654"/>
        </w:tabs>
        <w:bidi/>
        <w:jc w:val="both"/>
        <w:rPr>
          <w:rFonts w:cs="David" w:hint="cs"/>
          <w:rtl/>
        </w:rPr>
      </w:pPr>
      <w:r w:rsidRPr="00753E0C">
        <w:rPr>
          <w:rFonts w:cs="David" w:hint="cs"/>
          <w:rtl/>
        </w:rPr>
        <w:tab/>
        <w:t xml:space="preserve"> אני חושב שהוועדה הזאת צריכה למעט ככל האפשר, פרט במקרים נדירים, לתת פטור מחובת הנחה. זה חוק שהממשלה העבירה אותו פעם אחת, מה הבהילות? </w:t>
      </w:r>
    </w:p>
    <w:p w14:paraId="78CB4ADD" w14:textId="77777777" w:rsidR="00753E0C" w:rsidRPr="00753E0C" w:rsidRDefault="00753E0C" w:rsidP="00753E0C">
      <w:pPr>
        <w:tabs>
          <w:tab w:val="left" w:pos="654"/>
        </w:tabs>
        <w:bidi/>
        <w:jc w:val="both"/>
        <w:rPr>
          <w:rFonts w:cs="David" w:hint="cs"/>
          <w:rtl/>
        </w:rPr>
      </w:pPr>
    </w:p>
    <w:p w14:paraId="2A040C07" w14:textId="77777777" w:rsidR="00753E0C" w:rsidRPr="00753E0C" w:rsidRDefault="00753E0C" w:rsidP="00753E0C">
      <w:pPr>
        <w:bidi/>
        <w:jc w:val="both"/>
        <w:rPr>
          <w:rFonts w:cs="David" w:hint="cs"/>
          <w:u w:val="single"/>
          <w:rtl/>
        </w:rPr>
      </w:pPr>
      <w:r w:rsidRPr="00753E0C">
        <w:rPr>
          <w:rFonts w:cs="David" w:hint="cs"/>
          <w:u w:val="single"/>
          <w:rtl/>
        </w:rPr>
        <w:t>גדעון סער:</w:t>
      </w:r>
    </w:p>
    <w:p w14:paraId="784E393D" w14:textId="77777777" w:rsidR="00753E0C" w:rsidRPr="00753E0C" w:rsidRDefault="00753E0C" w:rsidP="00753E0C">
      <w:pPr>
        <w:bidi/>
        <w:jc w:val="both"/>
        <w:rPr>
          <w:rFonts w:cs="David" w:hint="cs"/>
          <w:u w:val="single"/>
          <w:rtl/>
        </w:rPr>
      </w:pPr>
    </w:p>
    <w:p w14:paraId="6BF6CB0C" w14:textId="77777777" w:rsidR="00753E0C" w:rsidRPr="00753E0C" w:rsidRDefault="00753E0C" w:rsidP="00753E0C">
      <w:pPr>
        <w:tabs>
          <w:tab w:val="left" w:pos="654"/>
        </w:tabs>
        <w:bidi/>
        <w:jc w:val="both"/>
        <w:rPr>
          <w:rFonts w:cs="David" w:hint="cs"/>
          <w:rtl/>
        </w:rPr>
      </w:pPr>
      <w:r w:rsidRPr="00753E0C">
        <w:rPr>
          <w:rFonts w:cs="David" w:hint="cs"/>
          <w:rtl/>
        </w:rPr>
        <w:tab/>
        <w:t xml:space="preserve"> היא הכניסה חריגים הומניטריים. </w:t>
      </w:r>
    </w:p>
    <w:p w14:paraId="75D88F28" w14:textId="77777777" w:rsidR="00753E0C" w:rsidRPr="00753E0C" w:rsidRDefault="00753E0C" w:rsidP="00753E0C">
      <w:pPr>
        <w:tabs>
          <w:tab w:val="left" w:pos="654"/>
        </w:tabs>
        <w:bidi/>
        <w:jc w:val="both"/>
        <w:rPr>
          <w:rFonts w:cs="David" w:hint="cs"/>
          <w:rtl/>
        </w:rPr>
      </w:pPr>
    </w:p>
    <w:p w14:paraId="0FF8DEDB" w14:textId="77777777" w:rsidR="00753E0C" w:rsidRPr="00753E0C" w:rsidRDefault="00753E0C" w:rsidP="00753E0C">
      <w:pPr>
        <w:bidi/>
        <w:jc w:val="both"/>
        <w:rPr>
          <w:rFonts w:cs="David" w:hint="cs"/>
          <w:rtl/>
        </w:rPr>
      </w:pPr>
      <w:r w:rsidRPr="00753E0C">
        <w:rPr>
          <w:rFonts w:cs="David" w:hint="cs"/>
          <w:u w:val="single"/>
          <w:rtl/>
        </w:rPr>
        <w:t>אבשלום וילן:</w:t>
      </w:r>
    </w:p>
    <w:p w14:paraId="598A2BA2" w14:textId="77777777" w:rsidR="00753E0C" w:rsidRPr="00753E0C" w:rsidRDefault="00753E0C" w:rsidP="00753E0C">
      <w:pPr>
        <w:bidi/>
        <w:jc w:val="both"/>
        <w:rPr>
          <w:rFonts w:cs="David" w:hint="cs"/>
          <w:rtl/>
        </w:rPr>
      </w:pPr>
    </w:p>
    <w:p w14:paraId="24B8C8E9" w14:textId="77777777" w:rsidR="00753E0C" w:rsidRPr="00753E0C" w:rsidRDefault="00753E0C" w:rsidP="00753E0C">
      <w:pPr>
        <w:tabs>
          <w:tab w:val="left" w:pos="654"/>
        </w:tabs>
        <w:bidi/>
        <w:jc w:val="both"/>
        <w:rPr>
          <w:rFonts w:cs="David" w:hint="cs"/>
          <w:rtl/>
        </w:rPr>
      </w:pPr>
      <w:r w:rsidRPr="00753E0C">
        <w:rPr>
          <w:rFonts w:cs="David" w:hint="cs"/>
          <w:rtl/>
        </w:rPr>
        <w:tab/>
        <w:t xml:space="preserve"> יש שבוע. היום הוא יום קצר, מחר המליאה לא מתכנסת. ביטחון המדינה מאוד חשוב לי, הבעיה היא שאין פה איזון נכון בין צורכי ביטחון לבין זכויות הומניטריות. לכן אצביע נגד. </w:t>
      </w:r>
    </w:p>
    <w:p w14:paraId="60004B10" w14:textId="77777777" w:rsidR="00753E0C" w:rsidRPr="00753E0C" w:rsidRDefault="00753E0C" w:rsidP="00753E0C">
      <w:pPr>
        <w:tabs>
          <w:tab w:val="left" w:pos="654"/>
        </w:tabs>
        <w:bidi/>
        <w:jc w:val="both"/>
        <w:rPr>
          <w:rFonts w:cs="David" w:hint="cs"/>
          <w:rtl/>
        </w:rPr>
      </w:pPr>
    </w:p>
    <w:p w14:paraId="064C9C67" w14:textId="77777777" w:rsidR="00753E0C" w:rsidRPr="00753E0C" w:rsidRDefault="00753E0C" w:rsidP="00753E0C">
      <w:pPr>
        <w:bidi/>
        <w:jc w:val="both"/>
        <w:rPr>
          <w:rFonts w:cs="David" w:hint="cs"/>
          <w:rtl/>
        </w:rPr>
      </w:pPr>
      <w:r w:rsidRPr="00753E0C">
        <w:rPr>
          <w:rFonts w:cs="David" w:hint="cs"/>
          <w:u w:val="single"/>
          <w:rtl/>
        </w:rPr>
        <w:t>היו"ר רוחמה אברהם:</w:t>
      </w:r>
    </w:p>
    <w:p w14:paraId="4418CAFF" w14:textId="77777777" w:rsidR="00753E0C" w:rsidRPr="00753E0C" w:rsidRDefault="00753E0C" w:rsidP="00753E0C">
      <w:pPr>
        <w:bidi/>
        <w:jc w:val="both"/>
        <w:rPr>
          <w:rFonts w:cs="David" w:hint="cs"/>
          <w:rtl/>
        </w:rPr>
      </w:pPr>
    </w:p>
    <w:p w14:paraId="06307F98" w14:textId="77777777" w:rsidR="00753E0C" w:rsidRPr="00753E0C" w:rsidRDefault="00753E0C" w:rsidP="00753E0C">
      <w:pPr>
        <w:tabs>
          <w:tab w:val="left" w:pos="654"/>
        </w:tabs>
        <w:bidi/>
        <w:jc w:val="both"/>
        <w:rPr>
          <w:rFonts w:cs="David" w:hint="cs"/>
          <w:rtl/>
        </w:rPr>
      </w:pPr>
      <w:r w:rsidRPr="00753E0C">
        <w:rPr>
          <w:rFonts w:cs="David" w:hint="cs"/>
          <w:rtl/>
        </w:rPr>
        <w:tab/>
        <w:t>מי בעד פטור מחובת הנחה? מי נגד? מי נמנע?</w:t>
      </w:r>
    </w:p>
    <w:p w14:paraId="0D9B8D5D" w14:textId="77777777" w:rsidR="00753E0C" w:rsidRPr="00753E0C" w:rsidRDefault="00753E0C" w:rsidP="00753E0C">
      <w:pPr>
        <w:tabs>
          <w:tab w:val="left" w:pos="654"/>
        </w:tabs>
        <w:bidi/>
        <w:jc w:val="both"/>
        <w:rPr>
          <w:rFonts w:cs="David" w:hint="cs"/>
          <w:rtl/>
        </w:rPr>
      </w:pPr>
    </w:p>
    <w:p w14:paraId="238AE388" w14:textId="77777777" w:rsidR="00753E0C" w:rsidRPr="00753E0C" w:rsidRDefault="00753E0C" w:rsidP="00753E0C">
      <w:pPr>
        <w:tabs>
          <w:tab w:val="left" w:pos="654"/>
        </w:tabs>
        <w:bidi/>
        <w:jc w:val="both"/>
        <w:rPr>
          <w:rFonts w:cs="David" w:hint="cs"/>
          <w:rtl/>
        </w:rPr>
      </w:pPr>
      <w:r w:rsidRPr="00753E0C">
        <w:rPr>
          <w:rFonts w:cs="David" w:hint="cs"/>
          <w:rtl/>
        </w:rPr>
        <w:t>הצבעה</w:t>
      </w:r>
    </w:p>
    <w:p w14:paraId="22479B78" w14:textId="77777777" w:rsidR="00753E0C" w:rsidRPr="00753E0C" w:rsidRDefault="00753E0C" w:rsidP="00753E0C">
      <w:pPr>
        <w:tabs>
          <w:tab w:val="left" w:pos="654"/>
        </w:tabs>
        <w:bidi/>
        <w:jc w:val="both"/>
        <w:rPr>
          <w:rFonts w:cs="David" w:hint="cs"/>
          <w:rtl/>
        </w:rPr>
      </w:pPr>
      <w:r w:rsidRPr="00753E0C">
        <w:rPr>
          <w:rFonts w:cs="David" w:hint="cs"/>
          <w:rtl/>
        </w:rPr>
        <w:t xml:space="preserve">בעד </w:t>
      </w:r>
      <w:r w:rsidRPr="00753E0C">
        <w:rPr>
          <w:rFonts w:cs="David"/>
          <w:rtl/>
        </w:rPr>
        <w:t>–</w:t>
      </w:r>
      <w:r w:rsidRPr="00753E0C">
        <w:rPr>
          <w:rFonts w:cs="David" w:hint="cs"/>
          <w:rtl/>
        </w:rPr>
        <w:t xml:space="preserve"> 8</w:t>
      </w:r>
    </w:p>
    <w:p w14:paraId="302413E0" w14:textId="77777777" w:rsidR="00753E0C" w:rsidRPr="00753E0C" w:rsidRDefault="00753E0C" w:rsidP="00753E0C">
      <w:pPr>
        <w:tabs>
          <w:tab w:val="left" w:pos="654"/>
        </w:tabs>
        <w:bidi/>
        <w:jc w:val="both"/>
        <w:rPr>
          <w:rFonts w:cs="David" w:hint="cs"/>
          <w:rtl/>
        </w:rPr>
      </w:pPr>
      <w:r w:rsidRPr="00753E0C">
        <w:rPr>
          <w:rFonts w:cs="David" w:hint="cs"/>
          <w:rtl/>
        </w:rPr>
        <w:t xml:space="preserve">נגד </w:t>
      </w:r>
      <w:r w:rsidRPr="00753E0C">
        <w:rPr>
          <w:rFonts w:cs="David"/>
          <w:rtl/>
        </w:rPr>
        <w:t>–</w:t>
      </w:r>
      <w:r w:rsidRPr="00753E0C">
        <w:rPr>
          <w:rFonts w:cs="David" w:hint="cs"/>
          <w:rtl/>
        </w:rPr>
        <w:t xml:space="preserve"> 2</w:t>
      </w:r>
    </w:p>
    <w:p w14:paraId="731B4493" w14:textId="77777777" w:rsidR="00753E0C" w:rsidRPr="00753E0C" w:rsidRDefault="00753E0C" w:rsidP="00753E0C">
      <w:pPr>
        <w:tabs>
          <w:tab w:val="left" w:pos="654"/>
        </w:tabs>
        <w:bidi/>
        <w:jc w:val="both"/>
        <w:rPr>
          <w:rFonts w:cs="David" w:hint="cs"/>
          <w:rtl/>
        </w:rPr>
      </w:pPr>
      <w:r w:rsidRPr="00753E0C">
        <w:rPr>
          <w:rFonts w:cs="David" w:hint="cs"/>
          <w:rtl/>
        </w:rPr>
        <w:t xml:space="preserve">נמנעים </w:t>
      </w:r>
      <w:r w:rsidRPr="00753E0C">
        <w:rPr>
          <w:rFonts w:cs="David"/>
          <w:rtl/>
        </w:rPr>
        <w:t>–</w:t>
      </w:r>
      <w:r w:rsidRPr="00753E0C">
        <w:rPr>
          <w:rFonts w:cs="David" w:hint="cs"/>
          <w:rtl/>
        </w:rPr>
        <w:t xml:space="preserve"> אין</w:t>
      </w:r>
    </w:p>
    <w:p w14:paraId="7822B130" w14:textId="77777777" w:rsidR="00753E0C" w:rsidRPr="00753E0C" w:rsidRDefault="00753E0C" w:rsidP="00753E0C">
      <w:pPr>
        <w:tabs>
          <w:tab w:val="left" w:pos="654"/>
        </w:tabs>
        <w:bidi/>
        <w:jc w:val="both"/>
        <w:rPr>
          <w:rFonts w:cs="David" w:hint="cs"/>
          <w:rtl/>
        </w:rPr>
      </w:pPr>
    </w:p>
    <w:p w14:paraId="65F46CF4" w14:textId="77777777" w:rsidR="00753E0C" w:rsidRPr="00753E0C" w:rsidRDefault="00753E0C" w:rsidP="00753E0C">
      <w:pPr>
        <w:tabs>
          <w:tab w:val="left" w:pos="654"/>
        </w:tabs>
        <w:bidi/>
        <w:jc w:val="both"/>
        <w:rPr>
          <w:rFonts w:cs="David" w:hint="cs"/>
          <w:rtl/>
        </w:rPr>
      </w:pPr>
      <w:r w:rsidRPr="00753E0C">
        <w:rPr>
          <w:rFonts w:cs="David" w:hint="cs"/>
          <w:rtl/>
        </w:rPr>
        <w:tab/>
        <w:t xml:space="preserve">אני קובעת שהצעת החוק קיבלה פטור מחובת הנחה. </w:t>
      </w:r>
    </w:p>
    <w:p w14:paraId="6D04C9D8" w14:textId="77777777" w:rsidR="00753E0C" w:rsidRPr="00753E0C" w:rsidRDefault="00753E0C" w:rsidP="00753E0C">
      <w:pPr>
        <w:tabs>
          <w:tab w:val="left" w:pos="654"/>
        </w:tabs>
        <w:bidi/>
        <w:jc w:val="both"/>
        <w:rPr>
          <w:rFonts w:cs="David" w:hint="cs"/>
          <w:rtl/>
        </w:rPr>
      </w:pPr>
    </w:p>
    <w:p w14:paraId="6BC05150" w14:textId="77777777" w:rsidR="00753E0C" w:rsidRPr="00753E0C" w:rsidRDefault="00753E0C" w:rsidP="00753E0C">
      <w:pPr>
        <w:tabs>
          <w:tab w:val="left" w:pos="654"/>
        </w:tabs>
        <w:bidi/>
        <w:jc w:val="both"/>
        <w:rPr>
          <w:rFonts w:cs="David" w:hint="cs"/>
          <w:rtl/>
        </w:rPr>
      </w:pPr>
      <w:r w:rsidRPr="00753E0C">
        <w:rPr>
          <w:rFonts w:cs="David" w:hint="cs"/>
          <w:rtl/>
        </w:rPr>
        <w:tab/>
        <w:t xml:space="preserve">תודה רבה. הישיבה נעולה. </w:t>
      </w:r>
    </w:p>
    <w:p w14:paraId="4BFC4EFE" w14:textId="77777777" w:rsidR="00753E0C" w:rsidRPr="00753E0C" w:rsidRDefault="00753E0C" w:rsidP="00753E0C">
      <w:pPr>
        <w:tabs>
          <w:tab w:val="left" w:pos="654"/>
        </w:tabs>
        <w:bidi/>
        <w:jc w:val="both"/>
        <w:rPr>
          <w:rFonts w:cs="David" w:hint="cs"/>
          <w:rtl/>
        </w:rPr>
      </w:pPr>
    </w:p>
    <w:p w14:paraId="296F3387" w14:textId="77777777" w:rsidR="00753E0C" w:rsidRPr="00753E0C" w:rsidRDefault="00753E0C" w:rsidP="00753E0C">
      <w:pPr>
        <w:tabs>
          <w:tab w:val="left" w:pos="654"/>
        </w:tabs>
        <w:bidi/>
        <w:jc w:val="both"/>
        <w:rPr>
          <w:rFonts w:cs="David" w:hint="cs"/>
          <w:rtl/>
        </w:rPr>
      </w:pPr>
    </w:p>
    <w:p w14:paraId="2A187FEF" w14:textId="77777777" w:rsidR="00552A80" w:rsidRPr="00753E0C" w:rsidRDefault="00753E0C" w:rsidP="00753E0C">
      <w:pPr>
        <w:tabs>
          <w:tab w:val="left" w:pos="654"/>
        </w:tabs>
        <w:bidi/>
        <w:jc w:val="both"/>
        <w:rPr>
          <w:rFonts w:cs="David"/>
          <w:rtl/>
        </w:rPr>
      </w:pPr>
      <w:r w:rsidRPr="00753E0C">
        <w:rPr>
          <w:rFonts w:cs="David" w:hint="cs"/>
          <w:u w:val="single"/>
          <w:rtl/>
        </w:rPr>
        <w:t>הישיבה ננעלה בשעה 10:00</w:t>
      </w:r>
    </w:p>
    <w:sectPr w:rsidR="00552A80" w:rsidRPr="00753E0C" w:rsidSect="00753E0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AC121" w14:textId="77777777" w:rsidR="00000000" w:rsidRDefault="000806A1">
      <w:r>
        <w:separator/>
      </w:r>
    </w:p>
  </w:endnote>
  <w:endnote w:type="continuationSeparator" w:id="0">
    <w:p w14:paraId="2B38C0A1" w14:textId="77777777" w:rsidR="00000000" w:rsidRDefault="0008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0CF04" w14:textId="77777777" w:rsidR="00000000" w:rsidRDefault="000806A1">
      <w:r>
        <w:separator/>
      </w:r>
    </w:p>
  </w:footnote>
  <w:footnote w:type="continuationSeparator" w:id="0">
    <w:p w14:paraId="2785FB62" w14:textId="77777777" w:rsidR="00000000" w:rsidRDefault="00080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B4B4" w14:textId="77777777" w:rsidR="00753E0C" w:rsidRDefault="00753E0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B12113D" w14:textId="77777777" w:rsidR="00753E0C" w:rsidRDefault="00753E0C">
    <w:pPr>
      <w:pStyle w:val="Header"/>
      <w:ind w:right="360"/>
      <w:jc w:val="both"/>
      <w:rPr>
        <w:rtl/>
      </w:rPr>
    </w:pPr>
  </w:p>
  <w:p w14:paraId="7F2C45AC" w14:textId="77777777" w:rsidR="00753E0C" w:rsidRDefault="00753E0C"/>
  <w:p w14:paraId="6079C2B5" w14:textId="77777777" w:rsidR="00753E0C" w:rsidRDefault="00753E0C"/>
  <w:p w14:paraId="3A2F70E5" w14:textId="77777777" w:rsidR="00753E0C" w:rsidRDefault="00753E0C"/>
  <w:p w14:paraId="490AE48C" w14:textId="77777777" w:rsidR="00753E0C" w:rsidRDefault="00753E0C"/>
  <w:p w14:paraId="41EEA327" w14:textId="77777777" w:rsidR="00753E0C" w:rsidRDefault="00753E0C"/>
  <w:p w14:paraId="7AF5F644" w14:textId="77777777" w:rsidR="00753E0C" w:rsidRDefault="00753E0C"/>
  <w:p w14:paraId="48F58C82" w14:textId="77777777" w:rsidR="00753E0C" w:rsidRDefault="00753E0C"/>
  <w:p w14:paraId="0F1C302B" w14:textId="77777777" w:rsidR="00753E0C" w:rsidRDefault="00753E0C"/>
  <w:p w14:paraId="4770AC66" w14:textId="77777777" w:rsidR="00753E0C" w:rsidRDefault="00753E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B680" w14:textId="77777777" w:rsidR="00753E0C" w:rsidRDefault="00753E0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412C1C26" w14:textId="77777777" w:rsidR="00753E0C" w:rsidRDefault="00753E0C">
    <w:pPr>
      <w:pStyle w:val="Header"/>
      <w:ind w:right="360"/>
      <w:jc w:val="both"/>
      <w:rPr>
        <w:rFonts w:hint="cs"/>
        <w:rtl/>
      </w:rPr>
    </w:pPr>
    <w:r>
      <w:rPr>
        <w:rtl/>
      </w:rPr>
      <w:t>ועדת</w:t>
    </w:r>
    <w:r>
      <w:rPr>
        <w:rFonts w:hint="cs"/>
        <w:rtl/>
      </w:rPr>
      <w:t xml:space="preserve"> הכנסת</w:t>
    </w:r>
  </w:p>
  <w:p w14:paraId="5440BADD" w14:textId="77777777" w:rsidR="00753E0C" w:rsidRDefault="00753E0C">
    <w:pPr>
      <w:pStyle w:val="Header"/>
      <w:ind w:right="360"/>
      <w:jc w:val="both"/>
      <w:rPr>
        <w:rStyle w:val="PageNumber"/>
        <w:rFonts w:hint="cs"/>
        <w:rtl/>
      </w:rPr>
    </w:pPr>
    <w:r>
      <w:rPr>
        <w:rFonts w:hint="cs"/>
        <w:rtl/>
      </w:rPr>
      <w:t>19.12.2006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2AD"/>
    <w:multiLevelType w:val="hybridMultilevel"/>
    <w:tmpl w:val="93F6DC2C"/>
    <w:lvl w:ilvl="0" w:tplc="4F828EF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77CC2A08"/>
    <w:multiLevelType w:val="hybridMultilevel"/>
    <w:tmpl w:val="9EAC9C2C"/>
    <w:lvl w:ilvl="0" w:tplc="A6022E04">
      <w:start w:val="2"/>
      <w:numFmt w:val="decimal"/>
      <w:lvlText w:val="%1."/>
      <w:lvlJc w:val="left"/>
      <w:pPr>
        <w:tabs>
          <w:tab w:val="num" w:pos="720"/>
        </w:tabs>
        <w:ind w:left="720" w:right="720" w:hanging="360"/>
      </w:pPr>
      <w:rPr>
        <w:rFonts w:hint="cs"/>
        <w:sz w:val="24"/>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089544749">
    <w:abstractNumId w:val="0"/>
  </w:num>
  <w:num w:numId="2" w16cid:durableId="111833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3523פרוטוקול_ישיבת_ועדה.doc"/>
    <w:docVar w:name="StartMode" w:val="3"/>
  </w:docVars>
  <w:rsids>
    <w:rsidRoot w:val="005D39D6"/>
    <w:rsid w:val="000806A1"/>
    <w:rsid w:val="00552A80"/>
    <w:rsid w:val="005D39D6"/>
    <w:rsid w:val="00753E0C"/>
    <w:rsid w:val="00965806"/>
    <w:rsid w:val="00B501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F31CC45"/>
  <w15:chartTrackingRefBased/>
  <w15:docId w15:val="{25E77652-9F04-4714-8AEF-3102745B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753E0C"/>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753E0C"/>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rsid w:val="00753E0C"/>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53E0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753E0C"/>
  </w:style>
  <w:style w:type="paragraph" w:styleId="BodyText">
    <w:name w:val="Body Text"/>
    <w:basedOn w:val="Normal"/>
    <w:rsid w:val="00753E0C"/>
    <w:pPr>
      <w:tabs>
        <w:tab w:val="left" w:pos="654"/>
      </w:tabs>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rsid w:val="00753E0C"/>
    <w:pPr>
      <w:tabs>
        <w:tab w:val="left" w:pos="654"/>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4323</Words>
  <Characters>24642</Characters>
  <Application>Microsoft Office Word</Application>
  <DocSecurity>0</DocSecurity>
  <Lines>205</Lines>
  <Paragraphs>57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