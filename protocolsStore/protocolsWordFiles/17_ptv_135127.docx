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F11A" w14:textId="77777777" w:rsidR="009D6EF3" w:rsidRDefault="009D6EF3" w:rsidP="009D6EF3">
      <w:pPr>
        <w:pStyle w:val="Heading5"/>
        <w:rPr>
          <w:rFonts w:hint="cs"/>
          <w:b/>
          <w:bCs/>
          <w:sz w:val="24"/>
          <w:rtl/>
        </w:rPr>
      </w:pPr>
    </w:p>
    <w:p w14:paraId="375A6C6E" w14:textId="77777777" w:rsidR="009D6EF3" w:rsidRDefault="009D6EF3" w:rsidP="009D6EF3">
      <w:pPr>
        <w:pStyle w:val="Heading5"/>
        <w:rPr>
          <w:rFonts w:hint="cs"/>
          <w:b/>
          <w:bCs/>
          <w:sz w:val="24"/>
          <w:rtl/>
        </w:rPr>
      </w:pPr>
    </w:p>
    <w:p w14:paraId="22FE86B6" w14:textId="77777777" w:rsidR="009D6EF3" w:rsidRPr="009D6EF3" w:rsidRDefault="009D6EF3" w:rsidP="009D6EF3">
      <w:pPr>
        <w:pStyle w:val="Heading5"/>
        <w:rPr>
          <w:b/>
          <w:bCs/>
          <w:sz w:val="24"/>
          <w:rtl/>
        </w:rPr>
      </w:pPr>
      <w:r w:rsidRPr="009D6EF3">
        <w:rPr>
          <w:b/>
          <w:bCs/>
          <w:sz w:val="24"/>
          <w:rtl/>
        </w:rPr>
        <w:t xml:space="preserve">הכנסת </w:t>
      </w:r>
      <w:r w:rsidRPr="009D6EF3">
        <w:rPr>
          <w:rFonts w:hint="cs"/>
          <w:b/>
          <w:bCs/>
          <w:sz w:val="24"/>
          <w:rtl/>
        </w:rPr>
        <w:t>השבע-עשרה</w:t>
      </w:r>
      <w:r w:rsidRPr="009D6EF3">
        <w:rPr>
          <w:b/>
          <w:bCs/>
          <w:sz w:val="24"/>
          <w:rtl/>
        </w:rPr>
        <w:tab/>
      </w:r>
      <w:r w:rsidRPr="009D6EF3">
        <w:rPr>
          <w:b/>
          <w:bCs/>
          <w:sz w:val="24"/>
          <w:rtl/>
        </w:rPr>
        <w:tab/>
      </w:r>
      <w:r>
        <w:rPr>
          <w:rFonts w:hint="cs"/>
          <w:b/>
          <w:bCs/>
          <w:sz w:val="24"/>
          <w:rtl/>
        </w:rPr>
        <w:t xml:space="preserve">                 </w:t>
      </w:r>
      <w:r w:rsidRPr="009D6EF3">
        <w:rPr>
          <w:b/>
          <w:bCs/>
          <w:sz w:val="24"/>
          <w:rtl/>
        </w:rPr>
        <w:tab/>
      </w:r>
      <w:r w:rsidRPr="009D6EF3">
        <w:rPr>
          <w:b/>
          <w:bCs/>
          <w:sz w:val="24"/>
          <w:rtl/>
        </w:rPr>
        <w:tab/>
      </w:r>
      <w:r w:rsidRPr="009D6EF3">
        <w:rPr>
          <w:b/>
          <w:bCs/>
          <w:sz w:val="24"/>
          <w:rtl/>
        </w:rPr>
        <w:tab/>
        <w:t>נוסח לא מתוקן</w:t>
      </w:r>
    </w:p>
    <w:p w14:paraId="1982CA4A" w14:textId="77777777" w:rsidR="009D6EF3" w:rsidRPr="009D6EF3" w:rsidRDefault="009D6EF3" w:rsidP="009D6EF3">
      <w:pPr>
        <w:bidi/>
        <w:jc w:val="both"/>
        <w:rPr>
          <w:rFonts w:cs="David"/>
          <w:b/>
          <w:bCs/>
          <w:rtl/>
        </w:rPr>
      </w:pPr>
      <w:r w:rsidRPr="009D6EF3">
        <w:rPr>
          <w:rFonts w:cs="David"/>
          <w:b/>
          <w:bCs/>
          <w:rtl/>
        </w:rPr>
        <w:t xml:space="preserve">מושב </w:t>
      </w:r>
      <w:r w:rsidRPr="009D6EF3">
        <w:rPr>
          <w:rFonts w:cs="David" w:hint="cs"/>
          <w:b/>
          <w:bCs/>
          <w:rtl/>
        </w:rPr>
        <w:t>שלישי</w:t>
      </w:r>
    </w:p>
    <w:p w14:paraId="49972803" w14:textId="77777777" w:rsidR="009D6EF3" w:rsidRDefault="009D6EF3" w:rsidP="009D6EF3">
      <w:pPr>
        <w:bidi/>
        <w:jc w:val="both"/>
        <w:rPr>
          <w:rFonts w:cs="David" w:hint="cs"/>
          <w:b/>
          <w:bCs/>
          <w:rtl/>
        </w:rPr>
      </w:pPr>
    </w:p>
    <w:p w14:paraId="46E6DE98" w14:textId="77777777" w:rsidR="009D6EF3" w:rsidRPr="009D6EF3" w:rsidRDefault="009D6EF3" w:rsidP="009D6EF3">
      <w:pPr>
        <w:bidi/>
        <w:jc w:val="both"/>
        <w:rPr>
          <w:rFonts w:cs="David" w:hint="cs"/>
          <w:b/>
          <w:bCs/>
          <w:rtl/>
        </w:rPr>
      </w:pPr>
    </w:p>
    <w:p w14:paraId="21F64F74" w14:textId="77777777" w:rsidR="009D6EF3" w:rsidRPr="009D6EF3" w:rsidRDefault="009D6EF3" w:rsidP="009D6EF3">
      <w:pPr>
        <w:bidi/>
        <w:jc w:val="both"/>
        <w:rPr>
          <w:rFonts w:cs="David"/>
          <w:b/>
          <w:bCs/>
          <w:rtl/>
        </w:rPr>
      </w:pPr>
    </w:p>
    <w:p w14:paraId="0152CDA4" w14:textId="77777777" w:rsidR="009D6EF3" w:rsidRPr="009D6EF3" w:rsidRDefault="009D6EF3" w:rsidP="009D6EF3">
      <w:pPr>
        <w:bidi/>
        <w:jc w:val="center"/>
        <w:rPr>
          <w:rFonts w:cs="David" w:hint="cs"/>
          <w:b/>
          <w:bCs/>
          <w:rtl/>
        </w:rPr>
      </w:pPr>
      <w:r w:rsidRPr="009D6EF3">
        <w:rPr>
          <w:rFonts w:cs="David"/>
          <w:b/>
          <w:bCs/>
          <w:rtl/>
        </w:rPr>
        <w:t>פרוטוקול מס'</w:t>
      </w:r>
      <w:r w:rsidRPr="009D6EF3">
        <w:rPr>
          <w:rFonts w:cs="David" w:hint="cs"/>
          <w:b/>
          <w:bCs/>
          <w:rtl/>
        </w:rPr>
        <w:t xml:space="preserve"> 184</w:t>
      </w:r>
    </w:p>
    <w:p w14:paraId="60A7BE67" w14:textId="77777777" w:rsidR="009D6EF3" w:rsidRPr="009D6EF3" w:rsidRDefault="009D6EF3" w:rsidP="009D6EF3">
      <w:pPr>
        <w:bidi/>
        <w:jc w:val="center"/>
        <w:rPr>
          <w:rFonts w:cs="David" w:hint="cs"/>
          <w:b/>
          <w:bCs/>
          <w:rtl/>
        </w:rPr>
      </w:pPr>
      <w:r w:rsidRPr="009D6EF3">
        <w:rPr>
          <w:rFonts w:cs="David" w:hint="cs"/>
          <w:b/>
          <w:bCs/>
          <w:rtl/>
        </w:rPr>
        <w:t>מישיבה משותפת של ועדת הכנסת עם חברי ועדת האתיקה בנושא דוח הוועדה הציבורית בראשות פרופ' יצחק זמיר, להכנת כללי האתיקה לחברי הכנסת</w:t>
      </w:r>
    </w:p>
    <w:p w14:paraId="1E406D9B" w14:textId="77777777" w:rsidR="009D6EF3" w:rsidRPr="009D6EF3" w:rsidRDefault="009D6EF3" w:rsidP="009D6EF3">
      <w:pPr>
        <w:bidi/>
        <w:jc w:val="center"/>
        <w:rPr>
          <w:rFonts w:cs="David" w:hint="cs"/>
          <w:b/>
          <w:bCs/>
          <w:u w:val="single"/>
          <w:rtl/>
        </w:rPr>
      </w:pPr>
      <w:r w:rsidRPr="009D6EF3">
        <w:rPr>
          <w:rFonts w:cs="David" w:hint="cs"/>
          <w:b/>
          <w:bCs/>
          <w:u w:val="single"/>
          <w:rtl/>
        </w:rPr>
        <w:t xml:space="preserve">יום שלישי, ט' בטבת </w:t>
      </w:r>
      <w:proofErr w:type="spellStart"/>
      <w:r w:rsidRPr="009D6EF3">
        <w:rPr>
          <w:rFonts w:cs="David" w:hint="cs"/>
          <w:b/>
          <w:bCs/>
          <w:u w:val="single"/>
          <w:rtl/>
        </w:rPr>
        <w:t>התשס"ח</w:t>
      </w:r>
      <w:proofErr w:type="spellEnd"/>
      <w:r w:rsidRPr="009D6EF3">
        <w:rPr>
          <w:rFonts w:cs="David" w:hint="cs"/>
          <w:b/>
          <w:bCs/>
          <w:u w:val="single"/>
          <w:rtl/>
        </w:rPr>
        <w:t xml:space="preserve"> (18 בדצמבר 2007), שעה 14:00</w:t>
      </w:r>
    </w:p>
    <w:p w14:paraId="28B99FBD" w14:textId="77777777" w:rsidR="009D6EF3" w:rsidRPr="009D6EF3" w:rsidRDefault="009D6EF3" w:rsidP="009D6EF3">
      <w:pPr>
        <w:bidi/>
        <w:jc w:val="both"/>
        <w:rPr>
          <w:rFonts w:cs="David"/>
          <w:b/>
          <w:bCs/>
          <w:rtl/>
        </w:rPr>
      </w:pPr>
    </w:p>
    <w:p w14:paraId="7431D39F" w14:textId="77777777" w:rsidR="009D6EF3" w:rsidRPr="009D6EF3" w:rsidRDefault="009D6EF3" w:rsidP="009D6EF3">
      <w:pPr>
        <w:tabs>
          <w:tab w:val="left" w:pos="1221"/>
        </w:tabs>
        <w:bidi/>
        <w:jc w:val="both"/>
        <w:rPr>
          <w:rFonts w:cs="David" w:hint="cs"/>
          <w:b/>
          <w:bCs/>
          <w:u w:val="single"/>
          <w:rtl/>
        </w:rPr>
      </w:pPr>
    </w:p>
    <w:p w14:paraId="36908348" w14:textId="77777777" w:rsidR="009D6EF3" w:rsidRPr="009D6EF3" w:rsidRDefault="009D6EF3" w:rsidP="009D6EF3">
      <w:pPr>
        <w:tabs>
          <w:tab w:val="left" w:pos="1221"/>
        </w:tabs>
        <w:bidi/>
        <w:jc w:val="both"/>
        <w:rPr>
          <w:rFonts w:cs="David" w:hint="cs"/>
          <w:b/>
          <w:bCs/>
          <w:u w:val="single"/>
          <w:rtl/>
        </w:rPr>
      </w:pPr>
      <w:r w:rsidRPr="009D6EF3">
        <w:rPr>
          <w:rFonts w:cs="David"/>
          <w:b/>
          <w:bCs/>
          <w:u w:val="single"/>
          <w:rtl/>
        </w:rPr>
        <w:t>סדר היום</w:t>
      </w:r>
      <w:r w:rsidRPr="009D6EF3">
        <w:rPr>
          <w:rFonts w:cs="David"/>
          <w:rtl/>
        </w:rPr>
        <w:t>:</w:t>
      </w:r>
      <w:r w:rsidRPr="009D6EF3">
        <w:rPr>
          <w:rFonts w:cs="David" w:hint="cs"/>
          <w:b/>
          <w:bCs/>
          <w:rtl/>
        </w:rPr>
        <w:tab/>
      </w:r>
      <w:r w:rsidRPr="009D6EF3">
        <w:rPr>
          <w:rFonts w:cs="David" w:hint="cs"/>
          <w:b/>
          <w:bCs/>
          <w:u w:val="single"/>
          <w:rtl/>
        </w:rPr>
        <w:t xml:space="preserve">פרק ח' </w:t>
      </w:r>
      <w:r w:rsidRPr="009D6EF3">
        <w:rPr>
          <w:rFonts w:cs="David"/>
          <w:b/>
          <w:bCs/>
          <w:u w:val="single"/>
          <w:rtl/>
        </w:rPr>
        <w:t>–</w:t>
      </w:r>
      <w:r w:rsidRPr="009D6EF3">
        <w:rPr>
          <w:rFonts w:cs="David" w:hint="cs"/>
          <w:b/>
          <w:bCs/>
          <w:u w:val="single"/>
          <w:rtl/>
        </w:rPr>
        <w:t xml:space="preserve"> ניגוד עניינים</w:t>
      </w:r>
    </w:p>
    <w:p w14:paraId="61093932" w14:textId="77777777" w:rsidR="009D6EF3" w:rsidRPr="009D6EF3" w:rsidRDefault="009D6EF3" w:rsidP="009D6EF3">
      <w:pPr>
        <w:tabs>
          <w:tab w:val="left" w:pos="1221"/>
        </w:tabs>
        <w:bidi/>
        <w:jc w:val="both"/>
        <w:rPr>
          <w:rFonts w:cs="David" w:hint="cs"/>
          <w:b/>
          <w:bCs/>
          <w:u w:val="single"/>
          <w:rtl/>
        </w:rPr>
      </w:pPr>
      <w:r w:rsidRPr="009D6EF3">
        <w:rPr>
          <w:rFonts w:cs="David" w:hint="cs"/>
          <w:b/>
          <w:bCs/>
          <w:rtl/>
        </w:rPr>
        <w:tab/>
      </w:r>
      <w:r w:rsidRPr="009D6EF3">
        <w:rPr>
          <w:rFonts w:cs="David" w:hint="cs"/>
          <w:b/>
          <w:bCs/>
          <w:u w:val="single"/>
          <w:rtl/>
        </w:rPr>
        <w:t>פרק ט' - מתנות</w:t>
      </w:r>
    </w:p>
    <w:p w14:paraId="39E41D6A" w14:textId="77777777" w:rsidR="009D6EF3" w:rsidRPr="009D6EF3" w:rsidRDefault="009D6EF3" w:rsidP="009D6EF3">
      <w:pPr>
        <w:tabs>
          <w:tab w:val="left" w:pos="1221"/>
        </w:tabs>
        <w:bidi/>
        <w:ind w:firstLine="1124"/>
        <w:jc w:val="both"/>
        <w:rPr>
          <w:rFonts w:cs="David" w:hint="cs"/>
          <w:b/>
          <w:bCs/>
          <w:rtl/>
        </w:rPr>
      </w:pPr>
      <w:r w:rsidRPr="009D6EF3">
        <w:rPr>
          <w:rFonts w:cs="David" w:hint="cs"/>
          <w:b/>
          <w:bCs/>
          <w:rtl/>
        </w:rPr>
        <w:t xml:space="preserve"> </w:t>
      </w:r>
    </w:p>
    <w:p w14:paraId="7F4934B6" w14:textId="77777777" w:rsidR="009D6EF3" w:rsidRPr="009D6EF3" w:rsidRDefault="009D6EF3" w:rsidP="009D6EF3">
      <w:pPr>
        <w:tabs>
          <w:tab w:val="left" w:pos="1221"/>
        </w:tabs>
        <w:bidi/>
        <w:jc w:val="both"/>
        <w:rPr>
          <w:rFonts w:cs="David" w:hint="cs"/>
          <w:b/>
          <w:bCs/>
          <w:rtl/>
        </w:rPr>
      </w:pPr>
      <w:r w:rsidRPr="009D6EF3">
        <w:rPr>
          <w:rFonts w:cs="David" w:hint="cs"/>
          <w:b/>
          <w:bCs/>
          <w:rtl/>
        </w:rPr>
        <w:tab/>
      </w:r>
    </w:p>
    <w:p w14:paraId="367815B7" w14:textId="77777777" w:rsidR="009D6EF3" w:rsidRPr="009D6EF3" w:rsidRDefault="009D6EF3" w:rsidP="009D6EF3">
      <w:pPr>
        <w:bidi/>
        <w:jc w:val="both"/>
        <w:rPr>
          <w:rFonts w:cs="David" w:hint="cs"/>
          <w:b/>
          <w:bCs/>
          <w:rtl/>
        </w:rPr>
      </w:pPr>
    </w:p>
    <w:p w14:paraId="37E5E107" w14:textId="77777777" w:rsidR="009D6EF3" w:rsidRPr="009D6EF3" w:rsidRDefault="009D6EF3" w:rsidP="009D6EF3">
      <w:pPr>
        <w:bidi/>
        <w:jc w:val="both"/>
        <w:rPr>
          <w:rFonts w:cs="David" w:hint="cs"/>
          <w:rtl/>
        </w:rPr>
      </w:pPr>
    </w:p>
    <w:p w14:paraId="08F69154" w14:textId="77777777" w:rsidR="009D6EF3" w:rsidRPr="009D6EF3" w:rsidRDefault="009D6EF3" w:rsidP="009D6EF3">
      <w:pPr>
        <w:bidi/>
        <w:jc w:val="both"/>
        <w:rPr>
          <w:rFonts w:cs="David"/>
          <w:b/>
          <w:bCs/>
          <w:u w:val="single"/>
          <w:rtl/>
        </w:rPr>
      </w:pPr>
      <w:r w:rsidRPr="009D6EF3">
        <w:rPr>
          <w:rFonts w:cs="David"/>
          <w:b/>
          <w:bCs/>
          <w:u w:val="single"/>
          <w:rtl/>
        </w:rPr>
        <w:t>נכחו</w:t>
      </w:r>
      <w:r w:rsidRPr="009D6EF3">
        <w:rPr>
          <w:rFonts w:cs="David"/>
          <w:rtl/>
        </w:rPr>
        <w:t>:</w:t>
      </w:r>
    </w:p>
    <w:p w14:paraId="7631F770" w14:textId="77777777" w:rsidR="009D6EF3" w:rsidRPr="009D6EF3" w:rsidRDefault="009D6EF3" w:rsidP="009D6EF3">
      <w:pPr>
        <w:bidi/>
        <w:jc w:val="both"/>
        <w:rPr>
          <w:rFonts w:cs="David"/>
          <w:rtl/>
        </w:rPr>
      </w:pPr>
    </w:p>
    <w:p w14:paraId="75EE7F2B" w14:textId="77777777" w:rsidR="009D6EF3" w:rsidRPr="009D6EF3" w:rsidRDefault="009D6EF3" w:rsidP="009D6EF3">
      <w:pPr>
        <w:tabs>
          <w:tab w:val="left" w:pos="1788"/>
        </w:tabs>
        <w:bidi/>
        <w:jc w:val="both"/>
        <w:rPr>
          <w:rFonts w:cs="David" w:hint="cs"/>
          <w:rtl/>
        </w:rPr>
      </w:pPr>
      <w:r w:rsidRPr="009D6EF3">
        <w:rPr>
          <w:rFonts w:cs="David"/>
          <w:b/>
          <w:bCs/>
          <w:u w:val="single"/>
          <w:rtl/>
        </w:rPr>
        <w:t>חברי הוועדה</w:t>
      </w:r>
      <w:r w:rsidRPr="009D6EF3">
        <w:rPr>
          <w:rFonts w:cs="David"/>
          <w:rtl/>
        </w:rPr>
        <w:t>:</w:t>
      </w:r>
      <w:r w:rsidRPr="009D6EF3">
        <w:rPr>
          <w:rFonts w:cs="David" w:hint="cs"/>
          <w:rtl/>
        </w:rPr>
        <w:tab/>
        <w:t xml:space="preserve">דוד טל </w:t>
      </w:r>
      <w:r w:rsidRPr="009D6EF3">
        <w:rPr>
          <w:rFonts w:cs="David"/>
          <w:rtl/>
        </w:rPr>
        <w:t>–</w:t>
      </w:r>
      <w:r w:rsidRPr="009D6EF3">
        <w:rPr>
          <w:rFonts w:cs="David" w:hint="cs"/>
          <w:rtl/>
        </w:rPr>
        <w:t xml:space="preserve"> היו"ר</w:t>
      </w:r>
    </w:p>
    <w:p w14:paraId="59917BA5" w14:textId="77777777" w:rsidR="009D6EF3" w:rsidRPr="009D6EF3" w:rsidRDefault="009D6EF3" w:rsidP="009D6EF3">
      <w:pPr>
        <w:tabs>
          <w:tab w:val="left" w:pos="1788"/>
        </w:tabs>
        <w:bidi/>
        <w:jc w:val="both"/>
        <w:rPr>
          <w:rFonts w:cs="David" w:hint="cs"/>
          <w:rtl/>
        </w:rPr>
      </w:pPr>
      <w:r w:rsidRPr="009D6EF3">
        <w:rPr>
          <w:rFonts w:cs="David" w:hint="cs"/>
          <w:rtl/>
        </w:rPr>
        <w:tab/>
        <w:t>יצחק זיו</w:t>
      </w:r>
    </w:p>
    <w:p w14:paraId="3D415FDA" w14:textId="77777777" w:rsidR="009D6EF3" w:rsidRPr="009D6EF3" w:rsidRDefault="009D6EF3" w:rsidP="009D6EF3">
      <w:pPr>
        <w:tabs>
          <w:tab w:val="left" w:pos="1788"/>
        </w:tabs>
        <w:bidi/>
        <w:jc w:val="both"/>
        <w:rPr>
          <w:rFonts w:cs="David" w:hint="cs"/>
          <w:rtl/>
        </w:rPr>
      </w:pPr>
      <w:r w:rsidRPr="009D6EF3">
        <w:rPr>
          <w:rFonts w:cs="David" w:hint="cs"/>
          <w:rtl/>
        </w:rPr>
        <w:tab/>
      </w:r>
      <w:proofErr w:type="spellStart"/>
      <w:r w:rsidRPr="009D6EF3">
        <w:rPr>
          <w:rFonts w:cs="David" w:hint="cs"/>
          <w:rtl/>
        </w:rPr>
        <w:t>אסתרינה</w:t>
      </w:r>
      <w:proofErr w:type="spellEnd"/>
      <w:r w:rsidRPr="009D6EF3">
        <w:rPr>
          <w:rFonts w:cs="David" w:hint="cs"/>
          <w:rtl/>
        </w:rPr>
        <w:t xml:space="preserve"> </w:t>
      </w:r>
      <w:proofErr w:type="spellStart"/>
      <w:r w:rsidRPr="009D6EF3">
        <w:rPr>
          <w:rFonts w:cs="David" w:hint="cs"/>
          <w:rtl/>
        </w:rPr>
        <w:t>טרטמן</w:t>
      </w:r>
      <w:proofErr w:type="spellEnd"/>
    </w:p>
    <w:p w14:paraId="10071227" w14:textId="77777777" w:rsidR="009D6EF3" w:rsidRPr="009D6EF3" w:rsidRDefault="009D6EF3" w:rsidP="009D6EF3">
      <w:pPr>
        <w:tabs>
          <w:tab w:val="left" w:pos="1788"/>
        </w:tabs>
        <w:bidi/>
        <w:jc w:val="both"/>
        <w:rPr>
          <w:rFonts w:cs="David" w:hint="cs"/>
          <w:rtl/>
        </w:rPr>
      </w:pPr>
      <w:r w:rsidRPr="009D6EF3">
        <w:rPr>
          <w:rFonts w:cs="David" w:hint="cs"/>
          <w:rtl/>
        </w:rPr>
        <w:tab/>
        <w:t>גדעון סער</w:t>
      </w:r>
    </w:p>
    <w:p w14:paraId="7A50217B" w14:textId="77777777" w:rsidR="009D6EF3" w:rsidRPr="009D6EF3" w:rsidRDefault="009D6EF3" w:rsidP="009D6EF3">
      <w:pPr>
        <w:tabs>
          <w:tab w:val="left" w:pos="1788"/>
        </w:tabs>
        <w:bidi/>
        <w:jc w:val="both"/>
        <w:rPr>
          <w:rFonts w:cs="David" w:hint="cs"/>
          <w:rtl/>
        </w:rPr>
      </w:pPr>
      <w:r w:rsidRPr="009D6EF3">
        <w:rPr>
          <w:rFonts w:cs="David" w:hint="cs"/>
          <w:rtl/>
        </w:rPr>
        <w:tab/>
      </w:r>
    </w:p>
    <w:p w14:paraId="6F21582D" w14:textId="77777777" w:rsidR="009D6EF3" w:rsidRPr="009D6EF3" w:rsidRDefault="009D6EF3" w:rsidP="009D6EF3">
      <w:pPr>
        <w:tabs>
          <w:tab w:val="left" w:pos="1788"/>
        </w:tabs>
        <w:bidi/>
        <w:jc w:val="both"/>
        <w:rPr>
          <w:rFonts w:cs="David" w:hint="cs"/>
          <w:rtl/>
        </w:rPr>
      </w:pPr>
      <w:r w:rsidRPr="009D6EF3">
        <w:rPr>
          <w:rFonts w:cs="David" w:hint="cs"/>
          <w:rtl/>
        </w:rPr>
        <w:tab/>
        <w:t>איל ינון</w:t>
      </w:r>
      <w:r w:rsidRPr="009D6EF3">
        <w:rPr>
          <w:rFonts w:cs="David" w:hint="cs"/>
          <w:rtl/>
        </w:rPr>
        <w:tab/>
        <w:t>- מזכיר הכנסת</w:t>
      </w:r>
    </w:p>
    <w:p w14:paraId="6D40B726" w14:textId="77777777" w:rsidR="009D6EF3" w:rsidRPr="009D6EF3" w:rsidRDefault="009D6EF3" w:rsidP="009D6EF3">
      <w:pPr>
        <w:bidi/>
        <w:jc w:val="both"/>
        <w:rPr>
          <w:rFonts w:cs="David" w:hint="cs"/>
          <w:rtl/>
        </w:rPr>
      </w:pPr>
      <w:r w:rsidRPr="009D6EF3">
        <w:rPr>
          <w:rFonts w:cs="David" w:hint="cs"/>
          <w:rtl/>
        </w:rPr>
        <w:tab/>
      </w:r>
    </w:p>
    <w:p w14:paraId="66BF0FEF" w14:textId="77777777" w:rsidR="009D6EF3" w:rsidRPr="009D6EF3" w:rsidRDefault="009D6EF3" w:rsidP="009D6EF3">
      <w:pPr>
        <w:bidi/>
        <w:jc w:val="both"/>
        <w:rPr>
          <w:rFonts w:cs="David" w:hint="cs"/>
          <w:rtl/>
        </w:rPr>
      </w:pPr>
      <w:r w:rsidRPr="009D6EF3">
        <w:rPr>
          <w:rFonts w:cs="David" w:hint="cs"/>
          <w:rtl/>
        </w:rPr>
        <w:tab/>
      </w:r>
    </w:p>
    <w:p w14:paraId="4AD329A7" w14:textId="77777777" w:rsidR="009D6EF3" w:rsidRPr="009D6EF3" w:rsidRDefault="009D6EF3" w:rsidP="009D6EF3">
      <w:pPr>
        <w:bidi/>
        <w:jc w:val="both"/>
        <w:rPr>
          <w:rFonts w:cs="David"/>
          <w:rtl/>
        </w:rPr>
      </w:pPr>
    </w:p>
    <w:p w14:paraId="21F1BFBD" w14:textId="77777777" w:rsidR="009D6EF3" w:rsidRPr="009D6EF3" w:rsidRDefault="009D6EF3" w:rsidP="009D6EF3">
      <w:pPr>
        <w:tabs>
          <w:tab w:val="left" w:pos="1788"/>
          <w:tab w:val="left" w:pos="3631"/>
        </w:tabs>
        <w:bidi/>
        <w:jc w:val="both"/>
        <w:rPr>
          <w:rFonts w:cs="David" w:hint="cs"/>
          <w:rtl/>
        </w:rPr>
      </w:pPr>
      <w:r w:rsidRPr="009D6EF3">
        <w:rPr>
          <w:rFonts w:cs="David"/>
          <w:b/>
          <w:bCs/>
          <w:u w:val="single"/>
          <w:rtl/>
        </w:rPr>
        <w:t>מוזמנים</w:t>
      </w:r>
      <w:r w:rsidRPr="009D6EF3">
        <w:rPr>
          <w:rFonts w:cs="David"/>
          <w:rtl/>
        </w:rPr>
        <w:t>:</w:t>
      </w:r>
      <w:r w:rsidRPr="009D6EF3">
        <w:rPr>
          <w:rFonts w:cs="David" w:hint="cs"/>
          <w:rtl/>
        </w:rPr>
        <w:tab/>
      </w:r>
      <w:proofErr w:type="spellStart"/>
      <w:r w:rsidRPr="009D6EF3">
        <w:rPr>
          <w:rFonts w:cs="David" w:hint="cs"/>
          <w:rtl/>
        </w:rPr>
        <w:t>סוזי</w:t>
      </w:r>
      <w:proofErr w:type="spellEnd"/>
      <w:r w:rsidRPr="009D6EF3">
        <w:rPr>
          <w:rFonts w:cs="David" w:hint="cs"/>
          <w:rtl/>
        </w:rPr>
        <w:t xml:space="preserve"> נבות </w:t>
      </w:r>
      <w:r w:rsidRPr="009D6EF3">
        <w:rPr>
          <w:rFonts w:cs="David"/>
          <w:rtl/>
        </w:rPr>
        <w:t>–</w:t>
      </w:r>
      <w:r w:rsidRPr="009D6EF3">
        <w:rPr>
          <w:rFonts w:cs="David" w:hint="cs"/>
          <w:rtl/>
        </w:rPr>
        <w:t xml:space="preserve"> חברת הוועדה הציבורית להכנסת כללי האתיקה</w:t>
      </w:r>
    </w:p>
    <w:p w14:paraId="525587DB" w14:textId="77777777" w:rsidR="009D6EF3" w:rsidRPr="009D6EF3" w:rsidRDefault="009D6EF3" w:rsidP="009D6EF3">
      <w:pPr>
        <w:tabs>
          <w:tab w:val="left" w:pos="1788"/>
          <w:tab w:val="left" w:pos="3631"/>
        </w:tabs>
        <w:bidi/>
        <w:jc w:val="both"/>
        <w:rPr>
          <w:rFonts w:cs="David" w:hint="cs"/>
          <w:rtl/>
        </w:rPr>
      </w:pPr>
      <w:r w:rsidRPr="009D6EF3">
        <w:rPr>
          <w:rFonts w:cs="David" w:hint="cs"/>
          <w:rtl/>
        </w:rPr>
        <w:tab/>
      </w:r>
    </w:p>
    <w:p w14:paraId="3649C05D" w14:textId="77777777" w:rsidR="009D6EF3" w:rsidRPr="009D6EF3" w:rsidRDefault="009D6EF3" w:rsidP="009D6EF3">
      <w:pPr>
        <w:bidi/>
        <w:jc w:val="both"/>
        <w:rPr>
          <w:rFonts w:cs="David" w:hint="cs"/>
          <w:rtl/>
        </w:rPr>
      </w:pPr>
      <w:r w:rsidRPr="009D6EF3">
        <w:rPr>
          <w:rFonts w:cs="David" w:hint="cs"/>
          <w:rtl/>
        </w:rPr>
        <w:tab/>
      </w:r>
    </w:p>
    <w:p w14:paraId="46658787" w14:textId="77777777" w:rsidR="009D6EF3" w:rsidRPr="009D6EF3" w:rsidRDefault="009D6EF3" w:rsidP="009D6EF3">
      <w:pPr>
        <w:bidi/>
        <w:jc w:val="both"/>
        <w:rPr>
          <w:rFonts w:cs="David"/>
          <w:rtl/>
        </w:rPr>
      </w:pPr>
    </w:p>
    <w:p w14:paraId="400D146B" w14:textId="77777777" w:rsidR="009D6EF3" w:rsidRPr="009D6EF3" w:rsidRDefault="009D6EF3" w:rsidP="009D6EF3">
      <w:pPr>
        <w:bidi/>
        <w:jc w:val="both"/>
        <w:rPr>
          <w:rFonts w:cs="David"/>
          <w:rtl/>
        </w:rPr>
      </w:pPr>
    </w:p>
    <w:p w14:paraId="50D5268F" w14:textId="77777777" w:rsidR="009D6EF3" w:rsidRPr="009D6EF3" w:rsidRDefault="009D6EF3" w:rsidP="009D6EF3">
      <w:pPr>
        <w:tabs>
          <w:tab w:val="left" w:pos="1930"/>
        </w:tabs>
        <w:bidi/>
        <w:jc w:val="both"/>
        <w:rPr>
          <w:rFonts w:cs="David" w:hint="cs"/>
          <w:rtl/>
        </w:rPr>
      </w:pPr>
      <w:r w:rsidRPr="009D6EF3">
        <w:rPr>
          <w:rFonts w:cs="David"/>
          <w:b/>
          <w:bCs/>
          <w:u w:val="single"/>
          <w:rtl/>
        </w:rPr>
        <w:t>י</w:t>
      </w:r>
      <w:r w:rsidRPr="009D6EF3">
        <w:rPr>
          <w:rFonts w:cs="David" w:hint="cs"/>
          <w:b/>
          <w:bCs/>
          <w:u w:val="single"/>
          <w:rtl/>
        </w:rPr>
        <w:t>יעוץ משפטי</w:t>
      </w:r>
      <w:r w:rsidRPr="009D6EF3">
        <w:rPr>
          <w:rFonts w:cs="David"/>
          <w:b/>
          <w:bCs/>
          <w:u w:val="single"/>
          <w:rtl/>
        </w:rPr>
        <w:t>:</w:t>
      </w:r>
      <w:r w:rsidRPr="009D6EF3">
        <w:rPr>
          <w:rFonts w:cs="David" w:hint="cs"/>
          <w:rtl/>
        </w:rPr>
        <w:tab/>
        <w:t xml:space="preserve">ארבל </w:t>
      </w:r>
      <w:proofErr w:type="spellStart"/>
      <w:r w:rsidRPr="009D6EF3">
        <w:rPr>
          <w:rFonts w:cs="David" w:hint="cs"/>
          <w:rtl/>
        </w:rPr>
        <w:t>אסטרחן</w:t>
      </w:r>
      <w:proofErr w:type="spellEnd"/>
    </w:p>
    <w:p w14:paraId="1C35260D" w14:textId="77777777" w:rsidR="009D6EF3" w:rsidRPr="009D6EF3" w:rsidRDefault="009D6EF3" w:rsidP="009D6EF3">
      <w:pPr>
        <w:tabs>
          <w:tab w:val="left" w:pos="1930"/>
        </w:tabs>
        <w:bidi/>
        <w:jc w:val="both"/>
        <w:rPr>
          <w:rFonts w:cs="David" w:hint="cs"/>
          <w:rtl/>
        </w:rPr>
      </w:pPr>
      <w:r w:rsidRPr="009D6EF3">
        <w:rPr>
          <w:rFonts w:cs="David" w:hint="cs"/>
          <w:rtl/>
        </w:rPr>
        <w:tab/>
        <w:t>דין ליבנה - מתמחה</w:t>
      </w:r>
    </w:p>
    <w:p w14:paraId="3E017BFE" w14:textId="77777777" w:rsidR="009D6EF3" w:rsidRPr="009D6EF3" w:rsidRDefault="009D6EF3" w:rsidP="009D6EF3">
      <w:pPr>
        <w:bidi/>
        <w:jc w:val="both"/>
        <w:rPr>
          <w:rFonts w:cs="David"/>
          <w:rtl/>
        </w:rPr>
      </w:pPr>
    </w:p>
    <w:p w14:paraId="59FE8CBF" w14:textId="77777777" w:rsidR="009D6EF3" w:rsidRPr="009D6EF3" w:rsidRDefault="009D6EF3" w:rsidP="009D6EF3">
      <w:pPr>
        <w:tabs>
          <w:tab w:val="left" w:pos="1930"/>
        </w:tabs>
        <w:bidi/>
        <w:jc w:val="both"/>
        <w:rPr>
          <w:rFonts w:cs="David" w:hint="cs"/>
          <w:rtl/>
        </w:rPr>
      </w:pPr>
      <w:r w:rsidRPr="009D6EF3">
        <w:rPr>
          <w:rFonts w:cs="David"/>
          <w:b/>
          <w:bCs/>
          <w:u w:val="single"/>
          <w:rtl/>
        </w:rPr>
        <w:t>מנהלת הוועדה</w:t>
      </w:r>
      <w:r w:rsidRPr="009D6EF3">
        <w:rPr>
          <w:rFonts w:cs="David"/>
          <w:rtl/>
        </w:rPr>
        <w:t>:</w:t>
      </w:r>
      <w:r w:rsidRPr="009D6EF3">
        <w:rPr>
          <w:rFonts w:cs="David" w:hint="cs"/>
          <w:b/>
          <w:bCs/>
          <w:rtl/>
        </w:rPr>
        <w:tab/>
      </w:r>
      <w:r w:rsidRPr="009D6EF3">
        <w:rPr>
          <w:rFonts w:cs="David" w:hint="cs"/>
          <w:rtl/>
        </w:rPr>
        <w:t>אתי בן יוסף</w:t>
      </w:r>
    </w:p>
    <w:p w14:paraId="156A748C" w14:textId="77777777" w:rsidR="009D6EF3" w:rsidRPr="009D6EF3" w:rsidRDefault="009D6EF3" w:rsidP="009D6EF3">
      <w:pPr>
        <w:bidi/>
        <w:jc w:val="both"/>
        <w:rPr>
          <w:rFonts w:cs="David"/>
          <w:rtl/>
        </w:rPr>
      </w:pPr>
    </w:p>
    <w:p w14:paraId="3005EDAF" w14:textId="77777777" w:rsidR="009D6EF3" w:rsidRPr="009D6EF3" w:rsidRDefault="009D6EF3" w:rsidP="009D6EF3">
      <w:pPr>
        <w:tabs>
          <w:tab w:val="left" w:pos="1930"/>
        </w:tabs>
        <w:bidi/>
        <w:jc w:val="both"/>
        <w:rPr>
          <w:rFonts w:cs="David" w:hint="cs"/>
          <w:b/>
          <w:bCs/>
          <w:u w:val="single"/>
          <w:rtl/>
        </w:rPr>
      </w:pPr>
    </w:p>
    <w:p w14:paraId="6E7C2FB5" w14:textId="77777777" w:rsidR="009D6EF3" w:rsidRPr="009D6EF3" w:rsidRDefault="009D6EF3" w:rsidP="009D6EF3">
      <w:pPr>
        <w:tabs>
          <w:tab w:val="left" w:pos="1930"/>
        </w:tabs>
        <w:bidi/>
        <w:jc w:val="both"/>
        <w:rPr>
          <w:rFonts w:cs="David" w:hint="cs"/>
          <w:rtl/>
        </w:rPr>
      </w:pPr>
      <w:r w:rsidRPr="009D6EF3">
        <w:rPr>
          <w:rFonts w:cs="David" w:hint="cs"/>
          <w:b/>
          <w:bCs/>
          <w:u w:val="single"/>
          <w:rtl/>
        </w:rPr>
        <w:t xml:space="preserve">רשמת </w:t>
      </w:r>
      <w:proofErr w:type="spellStart"/>
      <w:r w:rsidRPr="009D6EF3">
        <w:rPr>
          <w:rFonts w:cs="David" w:hint="cs"/>
          <w:b/>
          <w:bCs/>
          <w:u w:val="single"/>
          <w:rtl/>
        </w:rPr>
        <w:t>פרלמנטרית</w:t>
      </w:r>
      <w:proofErr w:type="spellEnd"/>
      <w:r w:rsidRPr="009D6EF3">
        <w:rPr>
          <w:rFonts w:cs="David"/>
          <w:rtl/>
        </w:rPr>
        <w:t>:</w:t>
      </w:r>
      <w:r w:rsidRPr="009D6EF3">
        <w:rPr>
          <w:rFonts w:cs="David" w:hint="cs"/>
          <w:rtl/>
        </w:rPr>
        <w:tab/>
      </w:r>
      <w:proofErr w:type="spellStart"/>
      <w:r>
        <w:rPr>
          <w:rFonts w:cs="David" w:hint="cs"/>
          <w:rtl/>
        </w:rPr>
        <w:t>רויטל</w:t>
      </w:r>
      <w:proofErr w:type="spellEnd"/>
      <w:r>
        <w:rPr>
          <w:rFonts w:cs="David" w:hint="cs"/>
          <w:rtl/>
        </w:rPr>
        <w:t xml:space="preserve"> יפרח</w:t>
      </w:r>
    </w:p>
    <w:p w14:paraId="2D3F2A7E" w14:textId="77777777" w:rsidR="009D6EF3" w:rsidRPr="009D6EF3" w:rsidRDefault="009D6EF3" w:rsidP="009D6EF3">
      <w:pPr>
        <w:bidi/>
        <w:jc w:val="both"/>
        <w:rPr>
          <w:rFonts w:cs="David" w:hint="cs"/>
          <w:b/>
          <w:bCs/>
          <w:rtl/>
        </w:rPr>
      </w:pPr>
    </w:p>
    <w:p w14:paraId="6B4DE170" w14:textId="77777777" w:rsidR="009D6EF3" w:rsidRPr="009D6EF3" w:rsidRDefault="009D6EF3" w:rsidP="009D6EF3">
      <w:pPr>
        <w:pStyle w:val="Heading5"/>
        <w:rPr>
          <w:rFonts w:hint="cs"/>
          <w:sz w:val="24"/>
          <w:rtl/>
        </w:rPr>
      </w:pPr>
    </w:p>
    <w:p w14:paraId="25CE7256" w14:textId="77777777" w:rsidR="009D6EF3" w:rsidRPr="009D6EF3" w:rsidRDefault="009D6EF3" w:rsidP="009D6EF3">
      <w:pPr>
        <w:pStyle w:val="Heading5"/>
        <w:rPr>
          <w:sz w:val="24"/>
          <w:rtl/>
        </w:rPr>
      </w:pPr>
      <w:r w:rsidRPr="009D6EF3">
        <w:rPr>
          <w:sz w:val="24"/>
          <w:rtl/>
        </w:rPr>
        <w:t xml:space="preserve"> </w:t>
      </w:r>
    </w:p>
    <w:p w14:paraId="7C050F67" w14:textId="77777777" w:rsidR="009D6EF3" w:rsidRPr="009D6EF3" w:rsidRDefault="009D6EF3" w:rsidP="009D6EF3">
      <w:pPr>
        <w:bidi/>
        <w:jc w:val="both"/>
        <w:rPr>
          <w:rFonts w:cs="David" w:hint="cs"/>
          <w:rtl/>
        </w:rPr>
      </w:pPr>
    </w:p>
    <w:p w14:paraId="692CCB2A" w14:textId="77777777" w:rsidR="009D6EF3" w:rsidRPr="009D6EF3" w:rsidRDefault="009D6EF3" w:rsidP="009D6EF3">
      <w:pPr>
        <w:bidi/>
        <w:jc w:val="both"/>
        <w:rPr>
          <w:rFonts w:cs="David" w:hint="cs"/>
          <w:rtl/>
        </w:rPr>
      </w:pPr>
      <w:r w:rsidRPr="009D6EF3">
        <w:rPr>
          <w:rFonts w:cs="David"/>
          <w:rtl/>
        </w:rPr>
        <w:br w:type="page"/>
      </w:r>
    </w:p>
    <w:p w14:paraId="767B080F" w14:textId="77777777" w:rsidR="009D6EF3" w:rsidRPr="009D6EF3" w:rsidRDefault="009D6EF3" w:rsidP="009D6EF3">
      <w:pPr>
        <w:bidi/>
        <w:jc w:val="both"/>
        <w:rPr>
          <w:rFonts w:cs="David" w:hint="cs"/>
          <w:b/>
          <w:bCs/>
          <w:u w:val="single"/>
          <w:rtl/>
        </w:rPr>
      </w:pPr>
    </w:p>
    <w:p w14:paraId="68F126AD" w14:textId="77777777" w:rsidR="009D6EF3" w:rsidRPr="009D6EF3" w:rsidRDefault="009D6EF3" w:rsidP="009D6EF3">
      <w:pPr>
        <w:bidi/>
        <w:jc w:val="center"/>
        <w:rPr>
          <w:rFonts w:cs="David" w:hint="cs"/>
          <w:b/>
          <w:bCs/>
          <w:u w:val="single"/>
          <w:rtl/>
        </w:rPr>
      </w:pPr>
      <w:r w:rsidRPr="009D6EF3">
        <w:rPr>
          <w:rFonts w:cs="David" w:hint="cs"/>
          <w:b/>
          <w:bCs/>
          <w:u w:val="single"/>
          <w:rtl/>
        </w:rPr>
        <w:t xml:space="preserve">פרק ח' </w:t>
      </w:r>
      <w:r w:rsidRPr="009D6EF3">
        <w:rPr>
          <w:rFonts w:cs="David"/>
          <w:b/>
          <w:bCs/>
          <w:u w:val="single"/>
          <w:rtl/>
        </w:rPr>
        <w:t>–</w:t>
      </w:r>
      <w:r w:rsidRPr="009D6EF3">
        <w:rPr>
          <w:rFonts w:cs="David" w:hint="cs"/>
          <w:b/>
          <w:bCs/>
          <w:u w:val="single"/>
          <w:rtl/>
        </w:rPr>
        <w:t xml:space="preserve"> ניגוד עניינים</w:t>
      </w:r>
    </w:p>
    <w:p w14:paraId="0665A52D" w14:textId="77777777" w:rsidR="009D6EF3" w:rsidRPr="009D6EF3" w:rsidRDefault="009D6EF3" w:rsidP="009D6EF3">
      <w:pPr>
        <w:bidi/>
        <w:jc w:val="both"/>
        <w:rPr>
          <w:rFonts w:cs="David" w:hint="cs"/>
          <w:b/>
          <w:bCs/>
          <w:u w:val="single"/>
          <w:rtl/>
        </w:rPr>
      </w:pPr>
    </w:p>
    <w:p w14:paraId="047E5929" w14:textId="77777777" w:rsidR="009D6EF3" w:rsidRPr="009D6EF3" w:rsidRDefault="009D6EF3" w:rsidP="009D6EF3">
      <w:pPr>
        <w:bidi/>
        <w:jc w:val="both"/>
        <w:rPr>
          <w:rFonts w:cs="David" w:hint="cs"/>
          <w:rtl/>
        </w:rPr>
      </w:pPr>
      <w:r w:rsidRPr="009D6EF3">
        <w:rPr>
          <w:rFonts w:cs="David" w:hint="cs"/>
          <w:u w:val="single"/>
          <w:rtl/>
        </w:rPr>
        <w:t>היו"ר דוד טל:</w:t>
      </w:r>
    </w:p>
    <w:p w14:paraId="7E2F3B01" w14:textId="77777777" w:rsidR="009D6EF3" w:rsidRPr="009D6EF3" w:rsidRDefault="009D6EF3" w:rsidP="009D6EF3">
      <w:pPr>
        <w:bidi/>
        <w:jc w:val="both"/>
        <w:rPr>
          <w:rFonts w:cs="David" w:hint="cs"/>
          <w:rtl/>
        </w:rPr>
      </w:pPr>
    </w:p>
    <w:p w14:paraId="74F78FA5" w14:textId="77777777" w:rsidR="009D6EF3" w:rsidRPr="009D6EF3" w:rsidRDefault="009D6EF3" w:rsidP="009D6EF3">
      <w:pPr>
        <w:bidi/>
        <w:jc w:val="both"/>
        <w:rPr>
          <w:rFonts w:cs="David" w:hint="cs"/>
          <w:rtl/>
        </w:rPr>
      </w:pPr>
      <w:r w:rsidRPr="009D6EF3">
        <w:rPr>
          <w:rFonts w:cs="David" w:hint="cs"/>
          <w:rtl/>
        </w:rPr>
        <w:tab/>
        <w:t>אני מתכבד לפתוח את ישיבת ועדת הכנסת וועדת האתיקה. אנחנו נמצאים בעמוד 13...</w:t>
      </w:r>
    </w:p>
    <w:p w14:paraId="584E9790" w14:textId="77777777" w:rsidR="009D6EF3" w:rsidRPr="009D6EF3" w:rsidRDefault="009D6EF3" w:rsidP="009D6EF3">
      <w:pPr>
        <w:bidi/>
        <w:jc w:val="both"/>
        <w:rPr>
          <w:rFonts w:cs="David" w:hint="cs"/>
          <w:rtl/>
        </w:rPr>
      </w:pPr>
    </w:p>
    <w:p w14:paraId="5A195B6F" w14:textId="77777777" w:rsidR="009D6EF3" w:rsidRPr="009D6EF3" w:rsidRDefault="009D6EF3" w:rsidP="009D6EF3">
      <w:pPr>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9D58F49" w14:textId="77777777" w:rsidR="009D6EF3" w:rsidRPr="009D6EF3" w:rsidRDefault="009D6EF3" w:rsidP="009D6EF3">
      <w:pPr>
        <w:bidi/>
        <w:jc w:val="both"/>
        <w:rPr>
          <w:rFonts w:cs="David" w:hint="cs"/>
          <w:rtl/>
        </w:rPr>
      </w:pPr>
      <w:r w:rsidRPr="009D6EF3">
        <w:rPr>
          <w:rFonts w:cs="David" w:hint="cs"/>
          <w:rtl/>
        </w:rPr>
        <w:tab/>
      </w:r>
    </w:p>
    <w:p w14:paraId="30E6B4D1" w14:textId="77777777" w:rsidR="009D6EF3" w:rsidRPr="009D6EF3" w:rsidRDefault="009D6EF3" w:rsidP="009D6EF3">
      <w:pPr>
        <w:bidi/>
        <w:jc w:val="both"/>
        <w:rPr>
          <w:rFonts w:cs="David" w:hint="cs"/>
          <w:rtl/>
        </w:rPr>
      </w:pPr>
      <w:r w:rsidRPr="009D6EF3">
        <w:rPr>
          <w:rFonts w:cs="David" w:hint="cs"/>
          <w:rtl/>
        </w:rPr>
        <w:tab/>
        <w:t>אנחנו בסעיף 43,44 בעמוד 15. יש דברים שבישיבה הקודמת כאילו הוסכמו אבל היות ולא היו ח"כים אז לא רצית להצביע עליהם.</w:t>
      </w:r>
    </w:p>
    <w:p w14:paraId="1DB392D7" w14:textId="77777777" w:rsidR="009D6EF3" w:rsidRPr="009D6EF3" w:rsidRDefault="009D6EF3" w:rsidP="009D6EF3">
      <w:pPr>
        <w:bidi/>
        <w:jc w:val="both"/>
        <w:rPr>
          <w:rFonts w:cs="David" w:hint="cs"/>
          <w:rtl/>
        </w:rPr>
      </w:pPr>
    </w:p>
    <w:p w14:paraId="0D14FE93" w14:textId="77777777" w:rsidR="009D6EF3" w:rsidRPr="009D6EF3" w:rsidRDefault="009D6EF3" w:rsidP="009D6EF3">
      <w:pPr>
        <w:bidi/>
        <w:jc w:val="both"/>
        <w:rPr>
          <w:rFonts w:cs="David" w:hint="cs"/>
          <w:rtl/>
        </w:rPr>
      </w:pPr>
      <w:r w:rsidRPr="009D6EF3">
        <w:rPr>
          <w:rFonts w:cs="David" w:hint="cs"/>
          <w:u w:val="single"/>
          <w:rtl/>
        </w:rPr>
        <w:t>היו"ר דוד טל:</w:t>
      </w:r>
    </w:p>
    <w:p w14:paraId="79771747" w14:textId="77777777" w:rsidR="009D6EF3" w:rsidRPr="009D6EF3" w:rsidRDefault="009D6EF3" w:rsidP="009D6EF3">
      <w:pPr>
        <w:bidi/>
        <w:jc w:val="both"/>
        <w:rPr>
          <w:rFonts w:cs="David" w:hint="cs"/>
          <w:rtl/>
        </w:rPr>
      </w:pPr>
    </w:p>
    <w:p w14:paraId="68C502BD" w14:textId="77777777" w:rsidR="009D6EF3" w:rsidRPr="009D6EF3" w:rsidRDefault="009D6EF3" w:rsidP="009D6EF3">
      <w:pPr>
        <w:bidi/>
        <w:jc w:val="both"/>
        <w:rPr>
          <w:rFonts w:cs="David" w:hint="cs"/>
          <w:rtl/>
        </w:rPr>
      </w:pPr>
      <w:r w:rsidRPr="009D6EF3">
        <w:rPr>
          <w:rFonts w:cs="David" w:hint="cs"/>
          <w:rtl/>
        </w:rPr>
        <w:tab/>
        <w:t>עכשיו יש הרבה, אז אפשר להצביע...</w:t>
      </w:r>
    </w:p>
    <w:p w14:paraId="690707EA" w14:textId="77777777" w:rsidR="009D6EF3" w:rsidRPr="009D6EF3" w:rsidRDefault="009D6EF3" w:rsidP="009D6EF3">
      <w:pPr>
        <w:bidi/>
        <w:jc w:val="both"/>
        <w:rPr>
          <w:rFonts w:cs="David" w:hint="cs"/>
          <w:rtl/>
        </w:rPr>
      </w:pPr>
    </w:p>
    <w:p w14:paraId="4DC7947E" w14:textId="77777777" w:rsidR="009D6EF3" w:rsidRPr="009D6EF3" w:rsidRDefault="009D6EF3" w:rsidP="009D6EF3">
      <w:pPr>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C98829B" w14:textId="77777777" w:rsidR="009D6EF3" w:rsidRPr="009D6EF3" w:rsidRDefault="009D6EF3" w:rsidP="009D6EF3">
      <w:pPr>
        <w:bidi/>
        <w:jc w:val="both"/>
        <w:rPr>
          <w:rFonts w:cs="David" w:hint="cs"/>
          <w:rtl/>
        </w:rPr>
      </w:pPr>
    </w:p>
    <w:p w14:paraId="01D7768A" w14:textId="77777777" w:rsidR="009D6EF3" w:rsidRPr="009D6EF3" w:rsidRDefault="009D6EF3" w:rsidP="009D6EF3">
      <w:pPr>
        <w:bidi/>
        <w:jc w:val="both"/>
        <w:rPr>
          <w:rFonts w:cs="David" w:hint="cs"/>
          <w:rtl/>
        </w:rPr>
      </w:pPr>
      <w:r w:rsidRPr="009D6EF3">
        <w:rPr>
          <w:rFonts w:cs="David" w:hint="cs"/>
          <w:rtl/>
        </w:rPr>
        <w:tab/>
        <w:t>בסעיף 39 דובר על תקופת מעבר לחבר כנסת חדש, ובסעיף 39(ב) מוצע שתהיה תקופה של חודשיים שבה ניתן לחבר כנסת חדש להמשיך ולעסוק בעיסוק הקודם שלו ולהשתכר כפיצול עסקים, ושוועדת האתיקה יכולה להאריך את התקופה הזאת ל-4 חודשים נוספים. ואז מתבקש לבדוק מה קורה עם שרים, בדקנו ושם מוצעת תקופה של 15 יום, היום זה 30 ימים - -</w:t>
      </w:r>
    </w:p>
    <w:p w14:paraId="41EB33EC" w14:textId="77777777" w:rsidR="009D6EF3" w:rsidRPr="009D6EF3" w:rsidRDefault="009D6EF3" w:rsidP="009D6EF3">
      <w:pPr>
        <w:bidi/>
        <w:jc w:val="both"/>
        <w:rPr>
          <w:rFonts w:cs="David" w:hint="cs"/>
          <w:rtl/>
        </w:rPr>
      </w:pPr>
    </w:p>
    <w:p w14:paraId="7733A985" w14:textId="77777777" w:rsidR="009D6EF3" w:rsidRPr="009D6EF3" w:rsidRDefault="009D6EF3" w:rsidP="009D6EF3">
      <w:pPr>
        <w:bidi/>
        <w:jc w:val="both"/>
        <w:rPr>
          <w:rFonts w:cs="David" w:hint="cs"/>
          <w:rtl/>
        </w:rPr>
      </w:pPr>
      <w:r w:rsidRPr="009D6EF3">
        <w:rPr>
          <w:rFonts w:cs="David" w:hint="cs"/>
          <w:u w:val="single"/>
          <w:rtl/>
        </w:rPr>
        <w:t>היו"ר דוד טל:</w:t>
      </w:r>
    </w:p>
    <w:p w14:paraId="13FB3A6C" w14:textId="77777777" w:rsidR="009D6EF3" w:rsidRPr="009D6EF3" w:rsidRDefault="009D6EF3" w:rsidP="009D6EF3">
      <w:pPr>
        <w:bidi/>
        <w:jc w:val="both"/>
        <w:rPr>
          <w:rFonts w:cs="David" w:hint="cs"/>
          <w:rtl/>
        </w:rPr>
      </w:pPr>
    </w:p>
    <w:p w14:paraId="27FCF250" w14:textId="77777777" w:rsidR="009D6EF3" w:rsidRPr="009D6EF3" w:rsidRDefault="009D6EF3" w:rsidP="009D6EF3">
      <w:pPr>
        <w:bidi/>
        <w:jc w:val="both"/>
        <w:rPr>
          <w:rFonts w:cs="David" w:hint="cs"/>
          <w:rtl/>
        </w:rPr>
      </w:pPr>
      <w:r w:rsidRPr="009D6EF3">
        <w:rPr>
          <w:rFonts w:cs="David" w:hint="cs"/>
          <w:rtl/>
        </w:rPr>
        <w:tab/>
        <w:t>לא הצבענו על 39(א)?</w:t>
      </w:r>
    </w:p>
    <w:p w14:paraId="2DE8BFEE" w14:textId="77777777" w:rsidR="009D6EF3" w:rsidRPr="009D6EF3" w:rsidRDefault="009D6EF3" w:rsidP="009D6EF3">
      <w:pPr>
        <w:bidi/>
        <w:jc w:val="both"/>
        <w:rPr>
          <w:rFonts w:cs="David" w:hint="cs"/>
          <w:rtl/>
        </w:rPr>
      </w:pPr>
    </w:p>
    <w:p w14:paraId="5517D145" w14:textId="77777777" w:rsidR="009D6EF3" w:rsidRPr="009D6EF3" w:rsidRDefault="009D6EF3" w:rsidP="009D6EF3">
      <w:pPr>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0DC42CAB" w14:textId="77777777" w:rsidR="009D6EF3" w:rsidRPr="009D6EF3" w:rsidRDefault="009D6EF3" w:rsidP="009D6EF3">
      <w:pPr>
        <w:bidi/>
        <w:jc w:val="both"/>
        <w:rPr>
          <w:rFonts w:cs="David" w:hint="cs"/>
          <w:rtl/>
        </w:rPr>
      </w:pPr>
      <w:r w:rsidRPr="009D6EF3">
        <w:rPr>
          <w:rFonts w:cs="David" w:hint="cs"/>
          <w:rtl/>
        </w:rPr>
        <w:tab/>
      </w:r>
    </w:p>
    <w:p w14:paraId="39F2657A" w14:textId="77777777" w:rsidR="009D6EF3" w:rsidRPr="009D6EF3" w:rsidRDefault="009D6EF3" w:rsidP="009D6EF3">
      <w:pPr>
        <w:bidi/>
        <w:jc w:val="both"/>
        <w:rPr>
          <w:rFonts w:cs="David" w:hint="cs"/>
          <w:rtl/>
        </w:rPr>
      </w:pPr>
      <w:r w:rsidRPr="009D6EF3">
        <w:rPr>
          <w:rFonts w:cs="David" w:hint="cs"/>
          <w:rtl/>
        </w:rPr>
        <w:tab/>
        <w:t>הצבענו.</w:t>
      </w:r>
    </w:p>
    <w:p w14:paraId="232BCC7E" w14:textId="77777777" w:rsidR="009D6EF3" w:rsidRPr="009D6EF3" w:rsidRDefault="009D6EF3" w:rsidP="009D6EF3">
      <w:pPr>
        <w:bidi/>
        <w:jc w:val="both"/>
        <w:rPr>
          <w:rFonts w:cs="David" w:hint="cs"/>
          <w:rtl/>
        </w:rPr>
      </w:pPr>
    </w:p>
    <w:p w14:paraId="6250C913" w14:textId="77777777" w:rsidR="009D6EF3" w:rsidRPr="009D6EF3" w:rsidRDefault="009D6EF3" w:rsidP="009D6EF3">
      <w:pPr>
        <w:bidi/>
        <w:jc w:val="both"/>
        <w:rPr>
          <w:rFonts w:cs="David" w:hint="cs"/>
          <w:rtl/>
        </w:rPr>
      </w:pPr>
      <w:r w:rsidRPr="009D6EF3">
        <w:rPr>
          <w:rFonts w:cs="David" w:hint="cs"/>
          <w:u w:val="single"/>
          <w:rtl/>
        </w:rPr>
        <w:t>היו"ר דוד טל:</w:t>
      </w:r>
    </w:p>
    <w:p w14:paraId="503ECCCC" w14:textId="77777777" w:rsidR="009D6EF3" w:rsidRPr="009D6EF3" w:rsidRDefault="009D6EF3" w:rsidP="009D6EF3">
      <w:pPr>
        <w:bidi/>
        <w:jc w:val="both"/>
        <w:rPr>
          <w:rFonts w:cs="David" w:hint="cs"/>
          <w:rtl/>
        </w:rPr>
      </w:pPr>
    </w:p>
    <w:p w14:paraId="1443815C" w14:textId="77777777" w:rsidR="009D6EF3" w:rsidRPr="009D6EF3" w:rsidRDefault="009D6EF3" w:rsidP="009D6EF3">
      <w:pPr>
        <w:bidi/>
        <w:jc w:val="both"/>
        <w:rPr>
          <w:rFonts w:cs="David" w:hint="cs"/>
          <w:rtl/>
        </w:rPr>
      </w:pPr>
      <w:r w:rsidRPr="009D6EF3">
        <w:rPr>
          <w:rFonts w:cs="David" w:hint="cs"/>
          <w:rtl/>
        </w:rPr>
        <w:tab/>
        <w:t xml:space="preserve">סעיף 39(ב) </w:t>
      </w:r>
      <w:r w:rsidRPr="009D6EF3">
        <w:rPr>
          <w:rFonts w:cs="David"/>
          <w:rtl/>
        </w:rPr>
        <w:t>–</w:t>
      </w:r>
      <w:r w:rsidRPr="009D6EF3">
        <w:rPr>
          <w:rFonts w:cs="David" w:hint="cs"/>
          <w:rtl/>
        </w:rPr>
        <w:t xml:space="preserve"> מי בעד, מי נגד? אושר פה אחד.</w:t>
      </w:r>
    </w:p>
    <w:p w14:paraId="7CC65254" w14:textId="77777777" w:rsidR="009D6EF3" w:rsidRPr="009D6EF3" w:rsidRDefault="009D6EF3" w:rsidP="009D6EF3">
      <w:pPr>
        <w:bidi/>
        <w:jc w:val="both"/>
        <w:rPr>
          <w:rFonts w:cs="David" w:hint="cs"/>
          <w:rtl/>
        </w:rPr>
      </w:pPr>
    </w:p>
    <w:p w14:paraId="5F514B49" w14:textId="77777777" w:rsidR="009D6EF3" w:rsidRPr="009D6EF3" w:rsidRDefault="009D6EF3" w:rsidP="009D6EF3">
      <w:pPr>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CC22994" w14:textId="77777777" w:rsidR="009D6EF3" w:rsidRPr="009D6EF3" w:rsidRDefault="009D6EF3" w:rsidP="009D6EF3">
      <w:pPr>
        <w:bidi/>
        <w:jc w:val="both"/>
        <w:rPr>
          <w:rFonts w:cs="David" w:hint="cs"/>
          <w:rtl/>
        </w:rPr>
      </w:pPr>
    </w:p>
    <w:p w14:paraId="4FC1E87C" w14:textId="77777777" w:rsidR="009D6EF3" w:rsidRPr="009D6EF3" w:rsidRDefault="009D6EF3" w:rsidP="009D6EF3">
      <w:pPr>
        <w:bidi/>
        <w:jc w:val="both"/>
        <w:rPr>
          <w:rFonts w:cs="David" w:hint="cs"/>
          <w:rtl/>
        </w:rPr>
      </w:pPr>
      <w:r w:rsidRPr="009D6EF3">
        <w:rPr>
          <w:rFonts w:cs="David" w:hint="cs"/>
          <w:rtl/>
        </w:rPr>
        <w:tab/>
        <w:t xml:space="preserve">בפרק ח', ניגוד עניינים, הוצגה הצעה של הגדרה חדשה, שעוד לא הצביעו עליה. הוצע לחברי הכנסת שתהיה רק הגדרה אחת </w:t>
      </w:r>
      <w:proofErr w:type="spellStart"/>
      <w:r w:rsidRPr="009D6EF3">
        <w:rPr>
          <w:rFonts w:cs="David" w:hint="cs"/>
          <w:rtl/>
        </w:rPr>
        <w:t>שלענין</w:t>
      </w:r>
      <w:proofErr w:type="spellEnd"/>
      <w:r w:rsidRPr="009D6EF3">
        <w:rPr>
          <w:rFonts w:cs="David" w:hint="cs"/>
          <w:rtl/>
        </w:rPr>
        <w:t xml:space="preserve"> אישי. אמרנו שזה יובא לאישור בישיבה הבאה.</w:t>
      </w:r>
    </w:p>
    <w:p w14:paraId="5D00AF18" w14:textId="77777777" w:rsidR="009D6EF3" w:rsidRPr="009D6EF3" w:rsidRDefault="009D6EF3" w:rsidP="009D6EF3">
      <w:pPr>
        <w:bidi/>
        <w:jc w:val="both"/>
        <w:rPr>
          <w:rFonts w:cs="David" w:hint="cs"/>
          <w:u w:val="single"/>
          <w:rtl/>
        </w:rPr>
      </w:pPr>
    </w:p>
    <w:p w14:paraId="7E4A0195" w14:textId="77777777" w:rsidR="009D6EF3" w:rsidRPr="009D6EF3" w:rsidRDefault="009D6EF3" w:rsidP="009D6EF3">
      <w:pPr>
        <w:bidi/>
        <w:jc w:val="both"/>
        <w:rPr>
          <w:rFonts w:cs="David" w:hint="cs"/>
          <w:rtl/>
        </w:rPr>
      </w:pPr>
      <w:r w:rsidRPr="009D6EF3">
        <w:rPr>
          <w:rFonts w:cs="David" w:hint="cs"/>
          <w:rtl/>
        </w:rPr>
        <w:tab/>
        <w:t>""</w:t>
      </w:r>
      <w:proofErr w:type="spellStart"/>
      <w:r w:rsidRPr="009D6EF3">
        <w:rPr>
          <w:rFonts w:cs="David" w:hint="cs"/>
          <w:rtl/>
        </w:rPr>
        <w:t>ענין</w:t>
      </w:r>
      <w:proofErr w:type="spellEnd"/>
      <w:r w:rsidRPr="009D6EF3">
        <w:rPr>
          <w:rFonts w:cs="David" w:hint="cs"/>
          <w:rtl/>
        </w:rPr>
        <w:t xml:space="preserve"> אישי" </w:t>
      </w:r>
      <w:r w:rsidRPr="009D6EF3">
        <w:rPr>
          <w:rFonts w:cs="David"/>
          <w:rtl/>
        </w:rPr>
        <w:t>–</w:t>
      </w:r>
      <w:r w:rsidRPr="009D6EF3">
        <w:rPr>
          <w:rFonts w:cs="David" w:hint="cs"/>
          <w:rtl/>
        </w:rPr>
        <w:t xml:space="preserve"> טובת הנאה, ישירה או עקיפה, של חבר הכנסת, בן משפחתו או חבר בני אדם העוסק בפעילות עסקי שחבר הכנסת קשור עמו, למעט עניין הנוגע למפלגתו או למגזר שהוא משתייך אליו, כגון מקצוע, קהילה, עדה או אזור מגורים, אלא אם כן עניין זה עשוי להביא לחבר הכנסת או למקורביו באופן אישי ובלעדי/ומיוחד טובת הנאה ממשית;" יש פה הרחבה של המגזרים. חבר הכנסת מייצג מפלגה, מגזר וכולי, הוא לא יחשב עניין אישי. חבר הכנסת גר בשטחים או באזור פיתוח ויש הצעת חוק שעוסקת בהטבות לאותו אזור פיתוח, זה לא יחשב שיש לו </w:t>
      </w:r>
      <w:proofErr w:type="spellStart"/>
      <w:r w:rsidRPr="009D6EF3">
        <w:rPr>
          <w:rFonts w:cs="David" w:hint="cs"/>
          <w:rtl/>
        </w:rPr>
        <w:t>ענין</w:t>
      </w:r>
      <w:proofErr w:type="spellEnd"/>
      <w:r w:rsidRPr="009D6EF3">
        <w:rPr>
          <w:rFonts w:cs="David" w:hint="cs"/>
          <w:rtl/>
        </w:rPr>
        <w:t xml:space="preserve"> אישי. כנ"ל אם הוא חבר במקצוע - -</w:t>
      </w:r>
    </w:p>
    <w:p w14:paraId="782BB779" w14:textId="77777777" w:rsidR="009D6EF3" w:rsidRPr="009D6EF3" w:rsidRDefault="009D6EF3" w:rsidP="009D6EF3">
      <w:pPr>
        <w:bidi/>
        <w:jc w:val="both"/>
        <w:rPr>
          <w:rFonts w:cs="David" w:hint="cs"/>
          <w:rtl/>
        </w:rPr>
      </w:pPr>
    </w:p>
    <w:p w14:paraId="402A9105" w14:textId="77777777" w:rsidR="009D6EF3" w:rsidRPr="009D6EF3" w:rsidRDefault="009D6EF3" w:rsidP="009D6EF3">
      <w:pPr>
        <w:bidi/>
        <w:jc w:val="both"/>
        <w:rPr>
          <w:rFonts w:cs="David" w:hint="cs"/>
          <w:rtl/>
        </w:rPr>
      </w:pPr>
      <w:r w:rsidRPr="009D6EF3">
        <w:rPr>
          <w:rFonts w:cs="David" w:hint="cs"/>
          <w:u w:val="single"/>
          <w:rtl/>
        </w:rPr>
        <w:t>היו"ר דוד טל:</w:t>
      </w:r>
    </w:p>
    <w:p w14:paraId="3C0A5498" w14:textId="77777777" w:rsidR="009D6EF3" w:rsidRPr="009D6EF3" w:rsidRDefault="009D6EF3" w:rsidP="009D6EF3">
      <w:pPr>
        <w:bidi/>
        <w:jc w:val="both"/>
        <w:rPr>
          <w:rFonts w:cs="David" w:hint="cs"/>
          <w:rtl/>
        </w:rPr>
      </w:pPr>
    </w:p>
    <w:p w14:paraId="735C14A5" w14:textId="77777777" w:rsidR="009D6EF3" w:rsidRPr="009D6EF3" w:rsidRDefault="009D6EF3" w:rsidP="009D6EF3">
      <w:pPr>
        <w:bidi/>
        <w:jc w:val="both"/>
        <w:rPr>
          <w:rFonts w:cs="David" w:hint="cs"/>
          <w:rtl/>
        </w:rPr>
      </w:pPr>
      <w:r w:rsidRPr="009D6EF3">
        <w:rPr>
          <w:rFonts w:cs="David" w:hint="cs"/>
          <w:rtl/>
        </w:rPr>
        <w:tab/>
        <w:t xml:space="preserve">יש הערות? כבר דנו בנושא הזה ודשנו בו. נעלה את זה להצבעה. </w:t>
      </w:r>
    </w:p>
    <w:p w14:paraId="2E90FE72" w14:textId="77777777" w:rsidR="009D6EF3" w:rsidRPr="009D6EF3" w:rsidRDefault="009D6EF3" w:rsidP="009D6EF3">
      <w:pPr>
        <w:bidi/>
        <w:jc w:val="both"/>
        <w:rPr>
          <w:rFonts w:cs="David" w:hint="cs"/>
          <w:rtl/>
        </w:rPr>
      </w:pPr>
    </w:p>
    <w:p w14:paraId="0B7E22AD" w14:textId="77777777" w:rsidR="009D6EF3" w:rsidRPr="009D6EF3" w:rsidRDefault="009D6EF3" w:rsidP="009D6EF3">
      <w:pPr>
        <w:bidi/>
        <w:ind w:firstLine="567"/>
        <w:jc w:val="both"/>
        <w:rPr>
          <w:rFonts w:cs="David" w:hint="cs"/>
          <w:rtl/>
        </w:rPr>
      </w:pPr>
      <w:r w:rsidRPr="009D6EF3">
        <w:rPr>
          <w:rFonts w:cs="David" w:hint="cs"/>
          <w:rtl/>
        </w:rPr>
        <w:t>מי מבעד, מי נגד?</w:t>
      </w:r>
    </w:p>
    <w:p w14:paraId="0104F05D" w14:textId="77777777" w:rsidR="009D6EF3" w:rsidRPr="009D6EF3" w:rsidRDefault="009D6EF3" w:rsidP="009D6EF3">
      <w:pPr>
        <w:bidi/>
        <w:jc w:val="both"/>
        <w:rPr>
          <w:rFonts w:cs="David" w:hint="cs"/>
          <w:rtl/>
        </w:rPr>
      </w:pPr>
      <w:r w:rsidRPr="009D6EF3">
        <w:rPr>
          <w:rFonts w:cs="David" w:hint="cs"/>
          <w:rtl/>
        </w:rPr>
        <w:tab/>
      </w:r>
    </w:p>
    <w:p w14:paraId="3585C507" w14:textId="77777777" w:rsidR="009D6EF3" w:rsidRPr="009D6EF3" w:rsidRDefault="009D6EF3" w:rsidP="009D6EF3">
      <w:pPr>
        <w:bidi/>
        <w:jc w:val="both"/>
        <w:rPr>
          <w:rFonts w:cs="David" w:hint="cs"/>
          <w:rtl/>
        </w:rPr>
      </w:pPr>
      <w:r w:rsidRPr="009D6EF3">
        <w:rPr>
          <w:rFonts w:cs="David" w:hint="cs"/>
          <w:rtl/>
        </w:rPr>
        <w:tab/>
        <w:t>הסעיף אושר פה אחד.</w:t>
      </w:r>
    </w:p>
    <w:p w14:paraId="67E45B95" w14:textId="77777777" w:rsidR="009D6EF3" w:rsidRPr="009D6EF3" w:rsidRDefault="009D6EF3" w:rsidP="009D6EF3">
      <w:pPr>
        <w:bidi/>
        <w:jc w:val="both"/>
        <w:rPr>
          <w:rFonts w:cs="David" w:hint="cs"/>
          <w:rtl/>
        </w:rPr>
      </w:pPr>
    </w:p>
    <w:p w14:paraId="3E9A57B8" w14:textId="77777777" w:rsidR="009D6EF3" w:rsidRPr="009D6EF3" w:rsidRDefault="009D6EF3" w:rsidP="009D6EF3">
      <w:pPr>
        <w:bidi/>
        <w:jc w:val="both"/>
        <w:rPr>
          <w:rFonts w:cs="David" w:hint="cs"/>
          <w:rtl/>
        </w:rPr>
      </w:pPr>
      <w:r w:rsidRPr="009D6EF3">
        <w:rPr>
          <w:rFonts w:cs="David"/>
          <w:u w:val="single"/>
          <w:rtl/>
        </w:rPr>
        <w:br w:type="page"/>
      </w:r>
      <w:r w:rsidRPr="009D6EF3">
        <w:rPr>
          <w:rFonts w:cs="David" w:hint="cs"/>
          <w:u w:val="single"/>
          <w:rtl/>
        </w:rPr>
        <w:lastRenderedPageBreak/>
        <w:t xml:space="preserve">ארבל </w:t>
      </w:r>
      <w:proofErr w:type="spellStart"/>
      <w:r w:rsidRPr="009D6EF3">
        <w:rPr>
          <w:rFonts w:cs="David" w:hint="cs"/>
          <w:u w:val="single"/>
          <w:rtl/>
        </w:rPr>
        <w:t>אסטרחן</w:t>
      </w:r>
      <w:proofErr w:type="spellEnd"/>
      <w:r w:rsidRPr="009D6EF3">
        <w:rPr>
          <w:rFonts w:cs="David" w:hint="cs"/>
          <w:u w:val="single"/>
          <w:rtl/>
        </w:rPr>
        <w:t>:</w:t>
      </w:r>
    </w:p>
    <w:p w14:paraId="4223F999" w14:textId="77777777" w:rsidR="009D6EF3" w:rsidRPr="009D6EF3" w:rsidRDefault="009D6EF3" w:rsidP="009D6EF3">
      <w:pPr>
        <w:bidi/>
        <w:jc w:val="both"/>
        <w:rPr>
          <w:rFonts w:cs="David" w:hint="cs"/>
          <w:rtl/>
        </w:rPr>
      </w:pPr>
    </w:p>
    <w:p w14:paraId="792B2E8E" w14:textId="77777777" w:rsidR="009D6EF3" w:rsidRPr="009D6EF3" w:rsidRDefault="009D6EF3" w:rsidP="009D6EF3">
      <w:pPr>
        <w:bidi/>
        <w:jc w:val="both"/>
        <w:rPr>
          <w:rFonts w:cs="David" w:hint="cs"/>
          <w:rtl/>
        </w:rPr>
      </w:pPr>
      <w:r w:rsidRPr="009D6EF3">
        <w:rPr>
          <w:rFonts w:cs="David" w:hint="cs"/>
          <w:rtl/>
        </w:rPr>
        <w:tab/>
        <w:t xml:space="preserve">סעיף 42 נדון אך לא </w:t>
      </w:r>
      <w:proofErr w:type="spellStart"/>
      <w:r w:rsidRPr="009D6EF3">
        <w:rPr>
          <w:rFonts w:cs="David" w:hint="cs"/>
          <w:rtl/>
        </w:rPr>
        <w:t>הוצבע</w:t>
      </w:r>
      <w:proofErr w:type="spellEnd"/>
      <w:r w:rsidRPr="009D6EF3">
        <w:rPr>
          <w:rFonts w:cs="David" w:hint="cs"/>
          <w:rtl/>
        </w:rPr>
        <w:t xml:space="preserve">. הסעיף קובע ש"חבר הכנסת לא ייזום דבר, בכנסת או מחוץ לכנסת, במישרין או בעקיפין, בנושא שבו הוא מצוי בניגוד עניינים, ולא יהיה שותף ליוזמה כזאת." כאשר ברור שיש גם היום בכללי האתיקה סעיף </w:t>
      </w:r>
      <w:proofErr w:type="spellStart"/>
      <w:r w:rsidRPr="009D6EF3">
        <w:rPr>
          <w:rFonts w:cs="David" w:hint="cs"/>
          <w:rtl/>
        </w:rPr>
        <w:t>בענין</w:t>
      </w:r>
      <w:proofErr w:type="spellEnd"/>
      <w:r w:rsidRPr="009D6EF3">
        <w:rPr>
          <w:rFonts w:cs="David" w:hint="cs"/>
          <w:rtl/>
        </w:rPr>
        <w:t xml:space="preserve"> הזה שקובע שחבר הכנסת לא ייזום דבר שיש לו בו </w:t>
      </w:r>
      <w:proofErr w:type="spellStart"/>
      <w:r w:rsidRPr="009D6EF3">
        <w:rPr>
          <w:rFonts w:cs="David" w:hint="cs"/>
          <w:rtl/>
        </w:rPr>
        <w:t>ענין</w:t>
      </w:r>
      <w:proofErr w:type="spellEnd"/>
      <w:r w:rsidRPr="009D6EF3">
        <w:rPr>
          <w:rFonts w:cs="David" w:hint="cs"/>
          <w:rtl/>
        </w:rPr>
        <w:t xml:space="preserve"> אישי ולא יהיה שותף ליוזמה כזאת.</w:t>
      </w:r>
    </w:p>
    <w:p w14:paraId="08A604D6" w14:textId="77777777" w:rsidR="009D6EF3" w:rsidRPr="009D6EF3" w:rsidRDefault="009D6EF3" w:rsidP="009D6EF3">
      <w:pPr>
        <w:bidi/>
        <w:jc w:val="both"/>
        <w:rPr>
          <w:rFonts w:cs="David" w:hint="cs"/>
          <w:rtl/>
        </w:rPr>
      </w:pPr>
    </w:p>
    <w:p w14:paraId="641433F9" w14:textId="77777777" w:rsidR="009D6EF3" w:rsidRPr="009D6EF3" w:rsidRDefault="009D6EF3" w:rsidP="009D6EF3">
      <w:pPr>
        <w:pStyle w:val="Heading5"/>
        <w:rPr>
          <w:rFonts w:hint="cs"/>
          <w:sz w:val="24"/>
          <w:rtl/>
        </w:rPr>
      </w:pPr>
      <w:proofErr w:type="spellStart"/>
      <w:r w:rsidRPr="009D6EF3">
        <w:rPr>
          <w:rFonts w:hint="cs"/>
          <w:sz w:val="24"/>
          <w:u w:val="single"/>
          <w:rtl/>
        </w:rPr>
        <w:t>אסתרינה</w:t>
      </w:r>
      <w:proofErr w:type="spellEnd"/>
      <w:r w:rsidRPr="009D6EF3">
        <w:rPr>
          <w:rFonts w:hint="cs"/>
          <w:sz w:val="24"/>
          <w:u w:val="single"/>
          <w:rtl/>
        </w:rPr>
        <w:t xml:space="preserve"> </w:t>
      </w:r>
      <w:proofErr w:type="spellStart"/>
      <w:r w:rsidRPr="009D6EF3">
        <w:rPr>
          <w:rFonts w:hint="cs"/>
          <w:sz w:val="24"/>
          <w:u w:val="single"/>
          <w:rtl/>
        </w:rPr>
        <w:t>טרטמן</w:t>
      </w:r>
      <w:proofErr w:type="spellEnd"/>
      <w:r w:rsidRPr="009D6EF3">
        <w:rPr>
          <w:rFonts w:hint="cs"/>
          <w:sz w:val="24"/>
          <w:u w:val="single"/>
          <w:rtl/>
        </w:rPr>
        <w:t>:</w:t>
      </w:r>
    </w:p>
    <w:p w14:paraId="761AB411" w14:textId="77777777" w:rsidR="009D6EF3" w:rsidRPr="009D6EF3" w:rsidRDefault="009D6EF3" w:rsidP="009D6EF3">
      <w:pPr>
        <w:pStyle w:val="Heading5"/>
        <w:rPr>
          <w:rFonts w:hint="cs"/>
          <w:sz w:val="24"/>
          <w:rtl/>
        </w:rPr>
      </w:pPr>
    </w:p>
    <w:p w14:paraId="797ADD7E" w14:textId="77777777" w:rsidR="009D6EF3" w:rsidRPr="009D6EF3" w:rsidRDefault="009D6EF3" w:rsidP="009D6EF3">
      <w:pPr>
        <w:bidi/>
        <w:jc w:val="both"/>
        <w:rPr>
          <w:rFonts w:cs="David" w:hint="cs"/>
          <w:rtl/>
        </w:rPr>
      </w:pPr>
      <w:r w:rsidRPr="009D6EF3">
        <w:rPr>
          <w:rFonts w:cs="David" w:hint="cs"/>
          <w:rtl/>
        </w:rPr>
        <w:tab/>
        <w:t>מה המשמעות של "מחוץ לכנסת" בסעיף 42? חבר הכנסת לא ייזום דבר בכנסת במישרין... בנושא בניגוד עניינים...</w:t>
      </w:r>
    </w:p>
    <w:p w14:paraId="79902B92" w14:textId="77777777" w:rsidR="009D6EF3" w:rsidRPr="009D6EF3" w:rsidRDefault="009D6EF3" w:rsidP="009D6EF3">
      <w:pPr>
        <w:bidi/>
        <w:jc w:val="both"/>
        <w:rPr>
          <w:rFonts w:cs="David" w:hint="cs"/>
          <w:rtl/>
        </w:rPr>
      </w:pPr>
    </w:p>
    <w:p w14:paraId="2AE48989" w14:textId="77777777" w:rsidR="009D6EF3" w:rsidRPr="009D6EF3" w:rsidRDefault="009D6EF3" w:rsidP="009D6EF3">
      <w:pPr>
        <w:bidi/>
        <w:jc w:val="both"/>
        <w:rPr>
          <w:rFonts w:cs="David" w:hint="cs"/>
          <w:rtl/>
        </w:rPr>
      </w:pPr>
      <w:r w:rsidRPr="009D6EF3">
        <w:rPr>
          <w:rFonts w:cs="David" w:hint="cs"/>
          <w:u w:val="single"/>
          <w:rtl/>
        </w:rPr>
        <w:t>היו"ר דוד טל:</w:t>
      </w:r>
    </w:p>
    <w:p w14:paraId="1C7D0C3C" w14:textId="77777777" w:rsidR="009D6EF3" w:rsidRPr="009D6EF3" w:rsidRDefault="009D6EF3" w:rsidP="009D6EF3">
      <w:pPr>
        <w:bidi/>
        <w:jc w:val="both"/>
        <w:rPr>
          <w:rFonts w:cs="David" w:hint="cs"/>
          <w:rtl/>
        </w:rPr>
      </w:pPr>
    </w:p>
    <w:p w14:paraId="044B2DDF" w14:textId="77777777" w:rsidR="009D6EF3" w:rsidRPr="009D6EF3" w:rsidRDefault="009D6EF3" w:rsidP="009D6EF3">
      <w:pPr>
        <w:bidi/>
        <w:jc w:val="both"/>
        <w:rPr>
          <w:rFonts w:cs="David" w:hint="cs"/>
          <w:rtl/>
        </w:rPr>
      </w:pPr>
      <w:r w:rsidRPr="009D6EF3">
        <w:rPr>
          <w:rFonts w:cs="David" w:hint="cs"/>
          <w:rtl/>
        </w:rPr>
        <w:tab/>
        <w:t>לדוגמה, מדובר על היי-</w:t>
      </w:r>
      <w:proofErr w:type="spellStart"/>
      <w:r w:rsidRPr="009D6EF3">
        <w:rPr>
          <w:rFonts w:cs="David" w:hint="cs"/>
          <w:rtl/>
        </w:rPr>
        <w:t>טק</w:t>
      </w:r>
      <w:proofErr w:type="spellEnd"/>
      <w:r w:rsidRPr="009D6EF3">
        <w:rPr>
          <w:rFonts w:cs="David" w:hint="cs"/>
          <w:rtl/>
        </w:rPr>
        <w:t>?</w:t>
      </w:r>
    </w:p>
    <w:p w14:paraId="532B6FD8" w14:textId="77777777" w:rsidR="009D6EF3" w:rsidRPr="009D6EF3" w:rsidRDefault="009D6EF3" w:rsidP="009D6EF3">
      <w:pPr>
        <w:bidi/>
        <w:jc w:val="both"/>
        <w:rPr>
          <w:rFonts w:cs="David" w:hint="cs"/>
          <w:rtl/>
        </w:rPr>
      </w:pPr>
    </w:p>
    <w:p w14:paraId="446E9546" w14:textId="77777777" w:rsidR="009D6EF3" w:rsidRPr="009D6EF3" w:rsidRDefault="009D6EF3" w:rsidP="009D6EF3">
      <w:pPr>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161762B" w14:textId="77777777" w:rsidR="009D6EF3" w:rsidRPr="009D6EF3" w:rsidRDefault="009D6EF3" w:rsidP="009D6EF3">
      <w:pPr>
        <w:bidi/>
        <w:jc w:val="both"/>
        <w:rPr>
          <w:rFonts w:cs="David" w:hint="cs"/>
          <w:rtl/>
        </w:rPr>
      </w:pPr>
    </w:p>
    <w:p w14:paraId="72FF445B" w14:textId="77777777" w:rsidR="009D6EF3" w:rsidRPr="009D6EF3" w:rsidRDefault="009D6EF3" w:rsidP="009D6EF3">
      <w:pPr>
        <w:bidi/>
        <w:jc w:val="both"/>
        <w:rPr>
          <w:rFonts w:cs="David" w:hint="cs"/>
          <w:rtl/>
        </w:rPr>
      </w:pPr>
      <w:r w:rsidRPr="009D6EF3">
        <w:rPr>
          <w:rFonts w:cs="David" w:hint="cs"/>
          <w:rtl/>
        </w:rPr>
        <w:tab/>
        <w:t>לא, גם אם הוא יוזם פעילות שהיא מחוץ לכנסת ולא רק הצעת חוק, איזו שהיא פעולה פרלמנטארית ונוצר ניגוד עניינים.</w:t>
      </w:r>
    </w:p>
    <w:p w14:paraId="45EE571C" w14:textId="77777777" w:rsidR="009D6EF3" w:rsidRPr="009D6EF3" w:rsidRDefault="009D6EF3" w:rsidP="009D6EF3">
      <w:pPr>
        <w:bidi/>
        <w:jc w:val="both"/>
        <w:rPr>
          <w:rFonts w:cs="David" w:hint="cs"/>
          <w:rtl/>
        </w:rPr>
      </w:pPr>
    </w:p>
    <w:p w14:paraId="6390B758" w14:textId="77777777" w:rsidR="009D6EF3" w:rsidRPr="009D6EF3" w:rsidRDefault="009D6EF3" w:rsidP="009D6EF3">
      <w:pPr>
        <w:bidi/>
        <w:jc w:val="both"/>
        <w:rPr>
          <w:rFonts w:cs="David" w:hint="cs"/>
          <w:rtl/>
        </w:rPr>
      </w:pPr>
      <w:r w:rsidRPr="009D6EF3">
        <w:rPr>
          <w:rFonts w:cs="David" w:hint="cs"/>
          <w:u w:val="single"/>
          <w:rtl/>
        </w:rPr>
        <w:t>יצחק זיו:</w:t>
      </w:r>
    </w:p>
    <w:p w14:paraId="41D69392" w14:textId="77777777" w:rsidR="009D6EF3" w:rsidRPr="009D6EF3" w:rsidRDefault="009D6EF3" w:rsidP="009D6EF3">
      <w:pPr>
        <w:bidi/>
        <w:jc w:val="both"/>
        <w:rPr>
          <w:rFonts w:cs="David" w:hint="cs"/>
          <w:rtl/>
        </w:rPr>
      </w:pPr>
    </w:p>
    <w:p w14:paraId="5FE81164" w14:textId="77777777" w:rsidR="009D6EF3" w:rsidRPr="009D6EF3" w:rsidRDefault="009D6EF3" w:rsidP="009D6EF3">
      <w:pPr>
        <w:bidi/>
        <w:jc w:val="both"/>
        <w:rPr>
          <w:rFonts w:cs="David" w:hint="cs"/>
          <w:rtl/>
        </w:rPr>
      </w:pPr>
      <w:r w:rsidRPr="009D6EF3">
        <w:rPr>
          <w:rFonts w:cs="David" w:hint="cs"/>
          <w:rtl/>
        </w:rPr>
        <w:tab/>
        <w:t xml:space="preserve">אני אתן לך דוגמה: אם הוא מכנס גמלאים ומדבר אתם כנגד גמלאים. </w:t>
      </w:r>
      <w:proofErr w:type="spellStart"/>
      <w:r w:rsidRPr="009D6EF3">
        <w:rPr>
          <w:rFonts w:cs="David" w:hint="cs"/>
          <w:rtl/>
        </w:rPr>
        <w:t>שרוני</w:t>
      </w:r>
      <w:proofErr w:type="spellEnd"/>
      <w:r w:rsidRPr="009D6EF3">
        <w:rPr>
          <w:rFonts w:cs="David" w:hint="cs"/>
          <w:rtl/>
        </w:rPr>
        <w:t xml:space="preserve"> נגד גמלאים...</w:t>
      </w:r>
    </w:p>
    <w:p w14:paraId="64F022DC" w14:textId="77777777" w:rsidR="009D6EF3" w:rsidRPr="009D6EF3" w:rsidRDefault="009D6EF3" w:rsidP="009D6EF3">
      <w:pPr>
        <w:bidi/>
        <w:jc w:val="both"/>
        <w:rPr>
          <w:rFonts w:cs="David" w:hint="cs"/>
          <w:rtl/>
        </w:rPr>
      </w:pPr>
    </w:p>
    <w:p w14:paraId="6B764396" w14:textId="77777777" w:rsidR="009D6EF3" w:rsidRPr="009D6EF3" w:rsidRDefault="009D6EF3" w:rsidP="009D6EF3">
      <w:pPr>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30BC063" w14:textId="77777777" w:rsidR="009D6EF3" w:rsidRPr="009D6EF3" w:rsidRDefault="009D6EF3" w:rsidP="009D6EF3">
      <w:pPr>
        <w:bidi/>
        <w:jc w:val="both"/>
        <w:rPr>
          <w:rFonts w:cs="David" w:hint="cs"/>
          <w:rtl/>
        </w:rPr>
      </w:pPr>
    </w:p>
    <w:p w14:paraId="64E06935" w14:textId="77777777" w:rsidR="009D6EF3" w:rsidRPr="009D6EF3" w:rsidRDefault="009D6EF3" w:rsidP="009D6EF3">
      <w:pPr>
        <w:bidi/>
        <w:jc w:val="both"/>
        <w:rPr>
          <w:rFonts w:cs="David" w:hint="cs"/>
          <w:rtl/>
        </w:rPr>
      </w:pPr>
      <w:r w:rsidRPr="009D6EF3">
        <w:rPr>
          <w:rFonts w:cs="David" w:hint="cs"/>
          <w:rtl/>
        </w:rPr>
        <w:tab/>
        <w:t>זה לא ניגוד עניינים. ניגוד עניינים שיש בו טובת הנאה.</w:t>
      </w:r>
    </w:p>
    <w:p w14:paraId="10310EE4" w14:textId="77777777" w:rsidR="009D6EF3" w:rsidRPr="009D6EF3" w:rsidRDefault="009D6EF3" w:rsidP="009D6EF3">
      <w:pPr>
        <w:bidi/>
        <w:jc w:val="both"/>
        <w:rPr>
          <w:rFonts w:cs="David" w:hint="cs"/>
          <w:rtl/>
        </w:rPr>
      </w:pPr>
    </w:p>
    <w:p w14:paraId="4515053D" w14:textId="77777777" w:rsidR="009D6EF3" w:rsidRPr="009D6EF3" w:rsidRDefault="009D6EF3" w:rsidP="009D6EF3">
      <w:pPr>
        <w:pStyle w:val="Heading5"/>
        <w:rPr>
          <w:rFonts w:hint="cs"/>
          <w:sz w:val="24"/>
          <w:rtl/>
        </w:rPr>
      </w:pPr>
      <w:proofErr w:type="spellStart"/>
      <w:r w:rsidRPr="009D6EF3">
        <w:rPr>
          <w:rFonts w:hint="cs"/>
          <w:sz w:val="24"/>
          <w:u w:val="single"/>
          <w:rtl/>
        </w:rPr>
        <w:t>אסתרינה</w:t>
      </w:r>
      <w:proofErr w:type="spellEnd"/>
      <w:r w:rsidRPr="009D6EF3">
        <w:rPr>
          <w:rFonts w:hint="cs"/>
          <w:sz w:val="24"/>
          <w:u w:val="single"/>
          <w:rtl/>
        </w:rPr>
        <w:t xml:space="preserve"> </w:t>
      </w:r>
      <w:proofErr w:type="spellStart"/>
      <w:r w:rsidRPr="009D6EF3">
        <w:rPr>
          <w:rFonts w:hint="cs"/>
          <w:sz w:val="24"/>
          <w:u w:val="single"/>
          <w:rtl/>
        </w:rPr>
        <w:t>טרטמן</w:t>
      </w:r>
      <w:proofErr w:type="spellEnd"/>
      <w:r w:rsidRPr="009D6EF3">
        <w:rPr>
          <w:rFonts w:hint="cs"/>
          <w:sz w:val="24"/>
          <w:u w:val="single"/>
          <w:rtl/>
        </w:rPr>
        <w:t>:</w:t>
      </w:r>
    </w:p>
    <w:p w14:paraId="5276C8C8" w14:textId="77777777" w:rsidR="009D6EF3" w:rsidRPr="009D6EF3" w:rsidRDefault="009D6EF3" w:rsidP="009D6EF3">
      <w:pPr>
        <w:pStyle w:val="Heading5"/>
        <w:rPr>
          <w:rFonts w:hint="cs"/>
          <w:sz w:val="24"/>
          <w:rtl/>
        </w:rPr>
      </w:pPr>
    </w:p>
    <w:p w14:paraId="32016F68" w14:textId="77777777" w:rsidR="009D6EF3" w:rsidRPr="009D6EF3" w:rsidRDefault="009D6EF3" w:rsidP="009D6EF3">
      <w:pPr>
        <w:bidi/>
        <w:jc w:val="both"/>
        <w:rPr>
          <w:rFonts w:cs="David" w:hint="cs"/>
          <w:rtl/>
        </w:rPr>
      </w:pPr>
      <w:r w:rsidRPr="009D6EF3">
        <w:rPr>
          <w:rFonts w:cs="David" w:hint="cs"/>
          <w:rtl/>
        </w:rPr>
        <w:tab/>
        <w:t xml:space="preserve">יש לי שאלה שאולי היא קצת פילוסופית </w:t>
      </w:r>
      <w:proofErr w:type="spellStart"/>
      <w:r w:rsidRPr="009D6EF3">
        <w:rPr>
          <w:rFonts w:cs="David" w:hint="cs"/>
          <w:rtl/>
        </w:rPr>
        <w:t>בענין</w:t>
      </w:r>
      <w:proofErr w:type="spellEnd"/>
      <w:r w:rsidRPr="009D6EF3">
        <w:rPr>
          <w:rFonts w:cs="David" w:hint="cs"/>
          <w:rtl/>
        </w:rPr>
        <w:t xml:space="preserve"> הזה, אבל אני נתמכת בישיבות קודמות שהיו. חבל שחבר הכנסת סער לא נמצא כאן, לא אצטט אותו אבל אחזור על אמירה שלו: באחד מהנושאים שדנו כאן אמרנו שלא יכול להיות שח"כ, בגלל שהוא ח"כ, יהיה מבודל בזכויות ובחובות שלו כאזרח. שאלת תם: אני מסכימה עם האמירה הזאת כי אנחנו אמנם חברי כנסת בשליחותנו, אבל אנחנו גם אזרחים ומחויבים בכל החובות של כל אזרח ויש לנו גם זכויות כאלה. מכיוון שניגוד אינטרסים הוא דבר פסול לכל אזרח במדינה, מדוע צריך לייחד את זה פה, באמירה הזאת, גם לחבר כנסת? הרי זה מובן מאליו. </w:t>
      </w:r>
    </w:p>
    <w:p w14:paraId="7C1BBEF2" w14:textId="77777777" w:rsidR="009D6EF3" w:rsidRPr="009D6EF3" w:rsidRDefault="009D6EF3" w:rsidP="009D6EF3">
      <w:pPr>
        <w:tabs>
          <w:tab w:val="left" w:pos="389"/>
          <w:tab w:val="left" w:pos="1930"/>
        </w:tabs>
        <w:bidi/>
        <w:jc w:val="both"/>
        <w:rPr>
          <w:rFonts w:cs="David" w:hint="cs"/>
          <w:rtl/>
        </w:rPr>
      </w:pPr>
    </w:p>
    <w:p w14:paraId="4F7945C5"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איל ינון:</w:t>
      </w:r>
    </w:p>
    <w:p w14:paraId="7A767A25" w14:textId="77777777" w:rsidR="009D6EF3" w:rsidRPr="009D6EF3" w:rsidRDefault="009D6EF3" w:rsidP="009D6EF3">
      <w:pPr>
        <w:tabs>
          <w:tab w:val="left" w:pos="389"/>
          <w:tab w:val="left" w:pos="1930"/>
        </w:tabs>
        <w:bidi/>
        <w:jc w:val="both"/>
        <w:rPr>
          <w:rFonts w:cs="David" w:hint="cs"/>
          <w:rtl/>
        </w:rPr>
      </w:pPr>
    </w:p>
    <w:p w14:paraId="2E38C6A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אין דבר כזה לכל אזרח במדינה ניגוד עניינים. לאנשים שיש בידיהם סמכויות שלטוניות, שיש להם יכולת - -</w:t>
      </w:r>
    </w:p>
    <w:p w14:paraId="53295C51" w14:textId="77777777" w:rsidR="009D6EF3" w:rsidRPr="009D6EF3" w:rsidRDefault="009D6EF3" w:rsidP="009D6EF3">
      <w:pPr>
        <w:tabs>
          <w:tab w:val="left" w:pos="389"/>
          <w:tab w:val="left" w:pos="1930"/>
        </w:tabs>
        <w:bidi/>
        <w:jc w:val="both"/>
        <w:rPr>
          <w:rFonts w:cs="David" w:hint="cs"/>
          <w:rtl/>
        </w:rPr>
      </w:pPr>
    </w:p>
    <w:p w14:paraId="74C767FD"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20ED4993" w14:textId="77777777" w:rsidR="009D6EF3" w:rsidRPr="009D6EF3" w:rsidRDefault="009D6EF3" w:rsidP="009D6EF3">
      <w:pPr>
        <w:tabs>
          <w:tab w:val="left" w:pos="389"/>
          <w:tab w:val="left" w:pos="1930"/>
        </w:tabs>
        <w:bidi/>
        <w:jc w:val="both"/>
        <w:rPr>
          <w:rFonts w:cs="David" w:hint="cs"/>
          <w:rtl/>
        </w:rPr>
      </w:pPr>
    </w:p>
    <w:p w14:paraId="4A2C5F3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ברור, זה ברור לגמרי. הרי אם אתה אזרח שאין לך שום סמכות... זה ברור. אבל החוק במדינה - -</w:t>
      </w:r>
    </w:p>
    <w:p w14:paraId="234CF65B" w14:textId="77777777" w:rsidR="009D6EF3" w:rsidRPr="009D6EF3" w:rsidRDefault="009D6EF3" w:rsidP="009D6EF3">
      <w:pPr>
        <w:tabs>
          <w:tab w:val="left" w:pos="389"/>
          <w:tab w:val="left" w:pos="1930"/>
        </w:tabs>
        <w:bidi/>
        <w:jc w:val="both"/>
        <w:rPr>
          <w:rFonts w:cs="David" w:hint="cs"/>
          <w:rtl/>
        </w:rPr>
      </w:pPr>
    </w:p>
    <w:p w14:paraId="5A93B7D4"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איל ינון:</w:t>
      </w:r>
    </w:p>
    <w:p w14:paraId="700037C0" w14:textId="77777777" w:rsidR="009D6EF3" w:rsidRPr="009D6EF3" w:rsidRDefault="009D6EF3" w:rsidP="009D6EF3">
      <w:pPr>
        <w:tabs>
          <w:tab w:val="left" w:pos="389"/>
          <w:tab w:val="left" w:pos="1930"/>
        </w:tabs>
        <w:bidi/>
        <w:jc w:val="both"/>
        <w:rPr>
          <w:rFonts w:cs="David" w:hint="cs"/>
          <w:rtl/>
        </w:rPr>
      </w:pPr>
    </w:p>
    <w:p w14:paraId="5367A4A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ההבדל הוא שאזרח מן השורה, אם אני מבין נכון, כן יכול לעסוק במשהו ולנסות לקדם משהו שנוגע לעניינו האישי שלו. לעומת חבר כנסת או שר או פקיד ציבור שנאסר עליו לעשות דברים כאלה.</w:t>
      </w:r>
    </w:p>
    <w:p w14:paraId="4A239346" w14:textId="77777777" w:rsidR="009D6EF3" w:rsidRPr="009D6EF3" w:rsidRDefault="009D6EF3" w:rsidP="009D6EF3">
      <w:pPr>
        <w:tabs>
          <w:tab w:val="left" w:pos="389"/>
          <w:tab w:val="left" w:pos="1930"/>
        </w:tabs>
        <w:bidi/>
        <w:jc w:val="both"/>
        <w:rPr>
          <w:rFonts w:cs="David" w:hint="cs"/>
          <w:rtl/>
        </w:rPr>
      </w:pPr>
    </w:p>
    <w:p w14:paraId="51D5B5A7" w14:textId="77777777" w:rsidR="009D6EF3" w:rsidRDefault="009D6EF3" w:rsidP="009D6EF3">
      <w:pPr>
        <w:tabs>
          <w:tab w:val="left" w:pos="389"/>
          <w:tab w:val="left" w:pos="1930"/>
        </w:tabs>
        <w:bidi/>
        <w:jc w:val="both"/>
        <w:rPr>
          <w:rFonts w:cs="David" w:hint="cs"/>
          <w:u w:val="single"/>
          <w:rtl/>
        </w:rPr>
      </w:pPr>
      <w:r w:rsidRPr="009D6EF3">
        <w:rPr>
          <w:rFonts w:cs="David"/>
          <w:u w:val="single"/>
          <w:rtl/>
        </w:rPr>
        <w:br w:type="page"/>
      </w:r>
    </w:p>
    <w:p w14:paraId="0EA69D9D"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28F950A0" w14:textId="77777777" w:rsidR="009D6EF3" w:rsidRPr="009D6EF3" w:rsidRDefault="009D6EF3" w:rsidP="009D6EF3">
      <w:pPr>
        <w:tabs>
          <w:tab w:val="left" w:pos="389"/>
          <w:tab w:val="left" w:pos="1930"/>
        </w:tabs>
        <w:bidi/>
        <w:jc w:val="both"/>
        <w:rPr>
          <w:rFonts w:cs="David" w:hint="cs"/>
          <w:rtl/>
        </w:rPr>
      </w:pPr>
    </w:p>
    <w:p w14:paraId="7F96D3A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ברור. אתה ממקד עכשיו את הפוקוס על המוסר בניגוד עניינים. לא זה </w:t>
      </w:r>
      <w:proofErr w:type="spellStart"/>
      <w:r w:rsidRPr="009D6EF3">
        <w:rPr>
          <w:rFonts w:cs="David" w:hint="cs"/>
          <w:rtl/>
        </w:rPr>
        <w:t>הענין</w:t>
      </w:r>
      <w:proofErr w:type="spellEnd"/>
      <w:r w:rsidRPr="009D6EF3">
        <w:rPr>
          <w:rFonts w:cs="David" w:hint="cs"/>
          <w:rtl/>
        </w:rPr>
        <w:t xml:space="preserve">. ניגוד עניינים במהות שלו הוא פסול. חבר כנסת, ברור שהוא שייך לאותה קבוצה שנכללת בתוך כאלה שקיימת סבירות לניגוד עניינים מכוח העיסוק שלו, כך שזה לגיטימי וברור לגמרי. לכן, אני אומרת שזה ממילא ברור לגמרי ובחוקי מדינת ישראל כל דבר שמדובר בחוק ניגוד עניינים, ואינני משפטנית, אני אומרת את זה בפעם המי יודע כמה, ברור לי לגמרי שיש הגדרה שמישהו כלול </w:t>
      </w:r>
      <w:proofErr w:type="spellStart"/>
      <w:r w:rsidRPr="009D6EF3">
        <w:rPr>
          <w:rFonts w:cs="David" w:hint="cs"/>
          <w:rtl/>
        </w:rPr>
        <w:t>בענין</w:t>
      </w:r>
      <w:proofErr w:type="spellEnd"/>
      <w:r w:rsidRPr="009D6EF3">
        <w:rPr>
          <w:rFonts w:cs="David" w:hint="cs"/>
          <w:rtl/>
        </w:rPr>
        <w:t xml:space="preserve"> של ניגוד עניינים וחברי כנסת זה חלק </w:t>
      </w:r>
      <w:proofErr w:type="spellStart"/>
      <w:r w:rsidRPr="009D6EF3">
        <w:rPr>
          <w:rFonts w:cs="David" w:hint="cs"/>
          <w:rtl/>
        </w:rPr>
        <w:t>מהענין</w:t>
      </w:r>
      <w:proofErr w:type="spellEnd"/>
      <w:r w:rsidRPr="009D6EF3">
        <w:rPr>
          <w:rFonts w:cs="David" w:hint="cs"/>
          <w:rtl/>
        </w:rPr>
        <w:t xml:space="preserve"> שם. מדוע צריך לעשות את זה כאן בדגש על חברי כנסת?</w:t>
      </w:r>
    </w:p>
    <w:p w14:paraId="5841A898" w14:textId="77777777" w:rsidR="009D6EF3" w:rsidRPr="009D6EF3" w:rsidRDefault="009D6EF3" w:rsidP="009D6EF3">
      <w:pPr>
        <w:tabs>
          <w:tab w:val="left" w:pos="389"/>
          <w:tab w:val="left" w:pos="1930"/>
        </w:tabs>
        <w:bidi/>
        <w:jc w:val="both"/>
        <w:rPr>
          <w:rFonts w:cs="David" w:hint="cs"/>
          <w:rtl/>
        </w:rPr>
      </w:pPr>
    </w:p>
    <w:p w14:paraId="69EDB8A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FD15B38" w14:textId="77777777" w:rsidR="009D6EF3" w:rsidRPr="009D6EF3" w:rsidRDefault="009D6EF3" w:rsidP="009D6EF3">
      <w:pPr>
        <w:tabs>
          <w:tab w:val="left" w:pos="389"/>
          <w:tab w:val="left" w:pos="1930"/>
        </w:tabs>
        <w:bidi/>
        <w:jc w:val="both"/>
        <w:rPr>
          <w:rFonts w:cs="David" w:hint="cs"/>
          <w:rtl/>
        </w:rPr>
      </w:pPr>
    </w:p>
    <w:p w14:paraId="7DA565E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אין חוק כזה. זה עקרונות יסוד של השיטה ופסקי דין חזרו על זה. אין סעיף שדן בזה. </w:t>
      </w:r>
    </w:p>
    <w:p w14:paraId="4D436B11" w14:textId="77777777" w:rsidR="009D6EF3" w:rsidRPr="009D6EF3" w:rsidRDefault="009D6EF3" w:rsidP="009D6EF3">
      <w:pPr>
        <w:tabs>
          <w:tab w:val="left" w:pos="389"/>
          <w:tab w:val="left" w:pos="1930"/>
        </w:tabs>
        <w:bidi/>
        <w:jc w:val="both"/>
        <w:rPr>
          <w:rFonts w:cs="David" w:hint="cs"/>
          <w:rtl/>
        </w:rPr>
      </w:pPr>
    </w:p>
    <w:p w14:paraId="2E6F59B2"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00D0D86F" w14:textId="77777777" w:rsidR="009D6EF3" w:rsidRPr="009D6EF3" w:rsidRDefault="009D6EF3" w:rsidP="009D6EF3">
      <w:pPr>
        <w:tabs>
          <w:tab w:val="left" w:pos="389"/>
          <w:tab w:val="left" w:pos="1930"/>
        </w:tabs>
        <w:bidi/>
        <w:jc w:val="both"/>
        <w:rPr>
          <w:rFonts w:cs="David" w:hint="cs"/>
          <w:rtl/>
        </w:rPr>
      </w:pPr>
    </w:p>
    <w:p w14:paraId="670BDAD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בדיוק אותו רעיון - -</w:t>
      </w:r>
    </w:p>
    <w:p w14:paraId="4CD72CA4" w14:textId="77777777" w:rsidR="009D6EF3" w:rsidRPr="009D6EF3" w:rsidRDefault="009D6EF3" w:rsidP="009D6EF3">
      <w:pPr>
        <w:tabs>
          <w:tab w:val="left" w:pos="389"/>
          <w:tab w:val="left" w:pos="1930"/>
        </w:tabs>
        <w:bidi/>
        <w:jc w:val="both"/>
        <w:rPr>
          <w:rFonts w:cs="David" w:hint="cs"/>
          <w:rtl/>
        </w:rPr>
      </w:pPr>
    </w:p>
    <w:p w14:paraId="75D88044"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0DBDB81A" w14:textId="77777777" w:rsidR="009D6EF3" w:rsidRPr="009D6EF3" w:rsidRDefault="009D6EF3" w:rsidP="009D6EF3">
      <w:pPr>
        <w:tabs>
          <w:tab w:val="left" w:pos="389"/>
          <w:tab w:val="left" w:pos="1930"/>
        </w:tabs>
        <w:bidi/>
        <w:jc w:val="both"/>
        <w:rPr>
          <w:rFonts w:cs="David" w:hint="cs"/>
          <w:rtl/>
        </w:rPr>
      </w:pPr>
    </w:p>
    <w:p w14:paraId="424C799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עוד השגות לסעיף 42? אין. נעבור להצבעה.</w:t>
      </w:r>
    </w:p>
    <w:p w14:paraId="0AE25068" w14:textId="77777777" w:rsidR="009D6EF3" w:rsidRPr="009D6EF3" w:rsidRDefault="009D6EF3" w:rsidP="009D6EF3">
      <w:pPr>
        <w:tabs>
          <w:tab w:val="left" w:pos="389"/>
          <w:tab w:val="left" w:pos="1930"/>
        </w:tabs>
        <w:bidi/>
        <w:jc w:val="both"/>
        <w:rPr>
          <w:rFonts w:cs="David" w:hint="cs"/>
          <w:rtl/>
        </w:rPr>
      </w:pPr>
    </w:p>
    <w:p w14:paraId="27336D7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מי בעד - הרוב </w:t>
      </w:r>
    </w:p>
    <w:p w14:paraId="7AFC27BA" w14:textId="77777777" w:rsidR="009D6EF3" w:rsidRPr="009D6EF3" w:rsidRDefault="009D6EF3" w:rsidP="009D6EF3">
      <w:pPr>
        <w:tabs>
          <w:tab w:val="left" w:pos="389"/>
          <w:tab w:val="left" w:pos="1930"/>
        </w:tabs>
        <w:bidi/>
        <w:jc w:val="both"/>
        <w:rPr>
          <w:rFonts w:cs="David" w:hint="cs"/>
          <w:rtl/>
        </w:rPr>
      </w:pPr>
    </w:p>
    <w:p w14:paraId="368D0A2D"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BCC20B6" w14:textId="77777777" w:rsidR="009D6EF3" w:rsidRPr="009D6EF3" w:rsidRDefault="009D6EF3" w:rsidP="009D6EF3">
      <w:pPr>
        <w:tabs>
          <w:tab w:val="left" w:pos="389"/>
          <w:tab w:val="left" w:pos="1930"/>
        </w:tabs>
        <w:bidi/>
        <w:jc w:val="both"/>
        <w:rPr>
          <w:rFonts w:cs="David" w:hint="cs"/>
          <w:rtl/>
        </w:rPr>
      </w:pPr>
    </w:p>
    <w:p w14:paraId="410FC11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בסעיף 43 דיברנו על זה שהצבעה במליאה אף פעם לא ניתן למנוע. במליאה חבר כנסת מצביע על מינויו שלו החל מסגן יו"ר הכנסת ועד למינויו שלו לנשיא המדינה.</w:t>
      </w:r>
    </w:p>
    <w:p w14:paraId="146F09BD" w14:textId="77777777" w:rsidR="009D6EF3" w:rsidRPr="009D6EF3" w:rsidRDefault="009D6EF3" w:rsidP="009D6EF3">
      <w:pPr>
        <w:tabs>
          <w:tab w:val="left" w:pos="389"/>
          <w:tab w:val="left" w:pos="1930"/>
        </w:tabs>
        <w:bidi/>
        <w:jc w:val="both"/>
        <w:rPr>
          <w:rFonts w:cs="David" w:hint="cs"/>
          <w:rtl/>
        </w:rPr>
      </w:pPr>
    </w:p>
    <w:p w14:paraId="02D5599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DDB166D" w14:textId="77777777" w:rsidR="009D6EF3" w:rsidRPr="009D6EF3" w:rsidRDefault="009D6EF3" w:rsidP="009D6EF3">
      <w:pPr>
        <w:tabs>
          <w:tab w:val="left" w:pos="389"/>
          <w:tab w:val="left" w:pos="1930"/>
        </w:tabs>
        <w:bidi/>
        <w:jc w:val="both"/>
        <w:rPr>
          <w:rFonts w:cs="David" w:hint="cs"/>
          <w:rtl/>
        </w:rPr>
      </w:pPr>
    </w:p>
    <w:p w14:paraId="68F8374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בוועדה לא נתת למי - -</w:t>
      </w:r>
    </w:p>
    <w:p w14:paraId="156C996C" w14:textId="77777777" w:rsidR="009D6EF3" w:rsidRPr="009D6EF3" w:rsidRDefault="009D6EF3" w:rsidP="009D6EF3">
      <w:pPr>
        <w:tabs>
          <w:tab w:val="left" w:pos="389"/>
          <w:tab w:val="left" w:pos="1930"/>
        </w:tabs>
        <w:bidi/>
        <w:jc w:val="both"/>
        <w:rPr>
          <w:rFonts w:cs="David" w:hint="cs"/>
          <w:rtl/>
        </w:rPr>
      </w:pPr>
    </w:p>
    <w:p w14:paraId="024691C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853A5C8" w14:textId="77777777" w:rsidR="009D6EF3" w:rsidRPr="009D6EF3" w:rsidRDefault="009D6EF3" w:rsidP="009D6EF3">
      <w:pPr>
        <w:tabs>
          <w:tab w:val="left" w:pos="389"/>
          <w:tab w:val="left" w:pos="1930"/>
        </w:tabs>
        <w:bidi/>
        <w:jc w:val="both"/>
        <w:rPr>
          <w:rFonts w:cs="David" w:hint="cs"/>
          <w:rtl/>
        </w:rPr>
      </w:pPr>
    </w:p>
    <w:p w14:paraId="6C0BDAB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שורה מפורשת בתקנון - -</w:t>
      </w:r>
    </w:p>
    <w:p w14:paraId="1DD2DFB9" w14:textId="77777777" w:rsidR="009D6EF3" w:rsidRPr="009D6EF3" w:rsidRDefault="009D6EF3" w:rsidP="009D6EF3">
      <w:pPr>
        <w:tabs>
          <w:tab w:val="left" w:pos="389"/>
          <w:tab w:val="left" w:pos="1930"/>
        </w:tabs>
        <w:bidi/>
        <w:jc w:val="both"/>
        <w:rPr>
          <w:rFonts w:cs="David" w:hint="cs"/>
          <w:rtl/>
        </w:rPr>
      </w:pPr>
    </w:p>
    <w:p w14:paraId="3DDD811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איל ינון:</w:t>
      </w:r>
    </w:p>
    <w:p w14:paraId="75AD403D" w14:textId="77777777" w:rsidR="009D6EF3" w:rsidRPr="009D6EF3" w:rsidRDefault="009D6EF3" w:rsidP="009D6EF3">
      <w:pPr>
        <w:tabs>
          <w:tab w:val="left" w:pos="389"/>
          <w:tab w:val="left" w:pos="1930"/>
        </w:tabs>
        <w:bidi/>
        <w:jc w:val="both"/>
        <w:rPr>
          <w:rFonts w:cs="David" w:hint="cs"/>
          <w:rtl/>
        </w:rPr>
      </w:pPr>
    </w:p>
    <w:p w14:paraId="128666E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שנוגדת את הכלל הכללי וזה מוזר ומצחיק.</w:t>
      </w:r>
    </w:p>
    <w:p w14:paraId="4926D122" w14:textId="77777777" w:rsidR="009D6EF3" w:rsidRPr="009D6EF3" w:rsidRDefault="009D6EF3" w:rsidP="009D6EF3">
      <w:pPr>
        <w:tabs>
          <w:tab w:val="left" w:pos="389"/>
          <w:tab w:val="left" w:pos="1930"/>
        </w:tabs>
        <w:bidi/>
        <w:jc w:val="both"/>
        <w:rPr>
          <w:rFonts w:cs="David" w:hint="cs"/>
          <w:rtl/>
        </w:rPr>
      </w:pPr>
    </w:p>
    <w:p w14:paraId="7131F30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2445EA34" w14:textId="77777777" w:rsidR="009D6EF3" w:rsidRPr="009D6EF3" w:rsidRDefault="009D6EF3" w:rsidP="009D6EF3">
      <w:pPr>
        <w:tabs>
          <w:tab w:val="left" w:pos="389"/>
          <w:tab w:val="left" w:pos="1930"/>
        </w:tabs>
        <w:bidi/>
        <w:jc w:val="both"/>
        <w:rPr>
          <w:rFonts w:cs="David" w:hint="cs"/>
          <w:rtl/>
        </w:rPr>
      </w:pPr>
    </w:p>
    <w:p w14:paraId="2936947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נכון. יש בתקנון מקום שאומר שמי שמגיש ערעור על החלטת הנשיאות באשר להצעות דחופות לסדר היום, אם זו הצעה שלך אתה לא יכול להצביע על הערעור פה, בוועדה.</w:t>
      </w:r>
    </w:p>
    <w:p w14:paraId="2DE9C52A" w14:textId="77777777" w:rsidR="009D6EF3" w:rsidRPr="009D6EF3" w:rsidRDefault="009D6EF3" w:rsidP="009D6EF3">
      <w:pPr>
        <w:tabs>
          <w:tab w:val="left" w:pos="389"/>
          <w:tab w:val="left" w:pos="1930"/>
        </w:tabs>
        <w:bidi/>
        <w:jc w:val="both"/>
        <w:rPr>
          <w:rFonts w:cs="David" w:hint="cs"/>
          <w:rtl/>
        </w:rPr>
      </w:pPr>
    </w:p>
    <w:p w14:paraId="7C3D975F"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r w:rsidRPr="009D6EF3">
        <w:rPr>
          <w:rFonts w:cs="David" w:hint="cs"/>
          <w:rtl/>
        </w:rPr>
        <w:t xml:space="preserve"> </w:t>
      </w:r>
    </w:p>
    <w:p w14:paraId="61E523C7" w14:textId="77777777" w:rsidR="009D6EF3" w:rsidRPr="009D6EF3" w:rsidRDefault="009D6EF3" w:rsidP="009D6EF3">
      <w:pPr>
        <w:tabs>
          <w:tab w:val="left" w:pos="389"/>
          <w:tab w:val="left" w:pos="1930"/>
        </w:tabs>
        <w:bidi/>
        <w:jc w:val="both"/>
        <w:rPr>
          <w:rFonts w:cs="David" w:hint="cs"/>
          <w:rtl/>
        </w:rPr>
      </w:pPr>
    </w:p>
    <w:p w14:paraId="2E9A645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זה עובד ככה עם כל הדברים האחרים של חבר הכנסת, אז למה כאן יש הבחנה?</w:t>
      </w:r>
    </w:p>
    <w:p w14:paraId="7407DEF4" w14:textId="77777777" w:rsidR="009D6EF3" w:rsidRPr="009D6EF3" w:rsidRDefault="009D6EF3" w:rsidP="009D6EF3">
      <w:pPr>
        <w:tabs>
          <w:tab w:val="left" w:pos="389"/>
          <w:tab w:val="left" w:pos="1930"/>
        </w:tabs>
        <w:bidi/>
        <w:jc w:val="both"/>
        <w:rPr>
          <w:rFonts w:cs="David" w:hint="cs"/>
          <w:rtl/>
        </w:rPr>
      </w:pPr>
    </w:p>
    <w:p w14:paraId="6D011AD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E6EBE95" w14:textId="77777777" w:rsidR="009D6EF3" w:rsidRPr="009D6EF3" w:rsidRDefault="009D6EF3" w:rsidP="009D6EF3">
      <w:pPr>
        <w:tabs>
          <w:tab w:val="left" w:pos="389"/>
          <w:tab w:val="left" w:pos="1930"/>
        </w:tabs>
        <w:bidi/>
        <w:jc w:val="both"/>
        <w:rPr>
          <w:rFonts w:cs="David" w:hint="cs"/>
          <w:rtl/>
        </w:rPr>
      </w:pPr>
    </w:p>
    <w:p w14:paraId="5992414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קיים גם היום. כבר היום, חבר כנסת שנמצא בניגוד עניינים בוועדה, לא יכול להצביע כי יוצאים מתוך הנחה שבוועדה - - </w:t>
      </w:r>
    </w:p>
    <w:p w14:paraId="5AE02BBF" w14:textId="77777777" w:rsidR="009D6EF3" w:rsidRPr="009D6EF3" w:rsidRDefault="009D6EF3" w:rsidP="009D6EF3">
      <w:pPr>
        <w:tabs>
          <w:tab w:val="left" w:pos="389"/>
          <w:tab w:val="left" w:pos="1930"/>
        </w:tabs>
        <w:bidi/>
        <w:jc w:val="both"/>
        <w:rPr>
          <w:rFonts w:cs="David" w:hint="cs"/>
          <w:rtl/>
        </w:rPr>
      </w:pPr>
    </w:p>
    <w:p w14:paraId="64FB132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F19C38A" w14:textId="77777777" w:rsidR="009D6EF3" w:rsidRPr="009D6EF3" w:rsidRDefault="009D6EF3" w:rsidP="009D6EF3">
      <w:pPr>
        <w:tabs>
          <w:tab w:val="left" w:pos="389"/>
          <w:tab w:val="left" w:pos="1930"/>
        </w:tabs>
        <w:bidi/>
        <w:jc w:val="both"/>
        <w:rPr>
          <w:rFonts w:cs="David" w:hint="cs"/>
          <w:rtl/>
        </w:rPr>
      </w:pPr>
    </w:p>
    <w:p w14:paraId="6A6F43D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או שאנחנו אומרים שהמשקל הסגולי שלו גדול יותר בוועדה מאשר במליאה. </w:t>
      </w:r>
    </w:p>
    <w:p w14:paraId="498AB6F2" w14:textId="77777777" w:rsidR="009D6EF3" w:rsidRPr="009D6EF3" w:rsidRDefault="009D6EF3" w:rsidP="009D6EF3">
      <w:pPr>
        <w:tabs>
          <w:tab w:val="left" w:pos="389"/>
          <w:tab w:val="left" w:pos="1930"/>
        </w:tabs>
        <w:bidi/>
        <w:jc w:val="both"/>
        <w:rPr>
          <w:rFonts w:cs="David" w:hint="cs"/>
          <w:rtl/>
        </w:rPr>
      </w:pPr>
    </w:p>
    <w:p w14:paraId="699936F5"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35DE3510" w14:textId="77777777" w:rsidR="009D6EF3" w:rsidRPr="009D6EF3" w:rsidRDefault="009D6EF3" w:rsidP="009D6EF3">
      <w:pPr>
        <w:tabs>
          <w:tab w:val="left" w:pos="389"/>
          <w:tab w:val="left" w:pos="1930"/>
        </w:tabs>
        <w:bidi/>
        <w:jc w:val="both"/>
        <w:rPr>
          <w:rFonts w:cs="David" w:hint="cs"/>
          <w:rtl/>
        </w:rPr>
      </w:pPr>
    </w:p>
    <w:p w14:paraId="28A67B6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פרקטית, אין לזה הגיון כי מי שיחליף אותו יהיה מישהו מטעמו, מכיוון שהמטרה שהוא מציג לסדר היום לא מביא את זה </w:t>
      </w:r>
      <w:proofErr w:type="spellStart"/>
      <w:r w:rsidRPr="009D6EF3">
        <w:rPr>
          <w:rFonts w:cs="David" w:hint="cs"/>
          <w:rtl/>
        </w:rPr>
        <w:t>בענין</w:t>
      </w:r>
      <w:proofErr w:type="spellEnd"/>
      <w:r w:rsidRPr="009D6EF3">
        <w:rPr>
          <w:rFonts w:cs="David" w:hint="cs"/>
          <w:rtl/>
        </w:rPr>
        <w:t xml:space="preserve"> הפרטי של אבא ואמא שלו. בדרך כלל הוא מביא זאת מטעם הציבור אז מה זה משנה אם הוא מציג את זה בעצמו או שיהיה מישהו מטעמו?</w:t>
      </w:r>
    </w:p>
    <w:p w14:paraId="15D92165" w14:textId="77777777" w:rsidR="009D6EF3" w:rsidRPr="009D6EF3" w:rsidRDefault="009D6EF3" w:rsidP="009D6EF3">
      <w:pPr>
        <w:tabs>
          <w:tab w:val="left" w:pos="389"/>
          <w:tab w:val="left" w:pos="1930"/>
        </w:tabs>
        <w:bidi/>
        <w:jc w:val="both"/>
        <w:rPr>
          <w:rFonts w:cs="David" w:hint="cs"/>
          <w:rtl/>
        </w:rPr>
      </w:pPr>
    </w:p>
    <w:p w14:paraId="45E2E6A6" w14:textId="77777777" w:rsidR="009D6EF3" w:rsidRPr="009D6EF3" w:rsidRDefault="009D6EF3" w:rsidP="009D6EF3">
      <w:pPr>
        <w:tabs>
          <w:tab w:val="left" w:pos="389"/>
          <w:tab w:val="left" w:pos="1930"/>
        </w:tabs>
        <w:bidi/>
        <w:jc w:val="both"/>
        <w:rPr>
          <w:rFonts w:cs="David"/>
          <w:u w:val="single"/>
          <w:rtl/>
        </w:rPr>
      </w:pPr>
      <w:r w:rsidRPr="009D6EF3">
        <w:rPr>
          <w:rFonts w:cs="David" w:hint="cs"/>
          <w:u w:val="single"/>
          <w:rtl/>
        </w:rPr>
        <w:t>היו"ר דוד טל:</w:t>
      </w:r>
    </w:p>
    <w:p w14:paraId="2CB748AB" w14:textId="77777777" w:rsidR="009D6EF3" w:rsidRPr="009D6EF3" w:rsidRDefault="009D6EF3" w:rsidP="009D6EF3">
      <w:pPr>
        <w:tabs>
          <w:tab w:val="left" w:pos="389"/>
          <w:tab w:val="left" w:pos="1930"/>
        </w:tabs>
        <w:bidi/>
        <w:jc w:val="both"/>
        <w:rPr>
          <w:rFonts w:cs="David" w:hint="cs"/>
          <w:rtl/>
        </w:rPr>
      </w:pPr>
    </w:p>
    <w:p w14:paraId="0E6BA43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עניין של מראית עין יותר </w:t>
      </w:r>
      <w:proofErr w:type="spellStart"/>
      <w:r w:rsidRPr="009D6EF3">
        <w:rPr>
          <w:rFonts w:cs="David" w:hint="cs"/>
          <w:rtl/>
        </w:rPr>
        <w:t>מהכל</w:t>
      </w:r>
      <w:proofErr w:type="spellEnd"/>
      <w:r w:rsidRPr="009D6EF3">
        <w:rPr>
          <w:rFonts w:cs="David" w:hint="cs"/>
          <w:rtl/>
        </w:rPr>
        <w:t xml:space="preserve">. דיברנו לפני שתי ישיבות בנושא של מראית עין ואמר </w:t>
      </w:r>
      <w:proofErr w:type="spellStart"/>
      <w:r w:rsidRPr="009D6EF3">
        <w:rPr>
          <w:rFonts w:cs="David" w:hint="cs"/>
          <w:rtl/>
        </w:rPr>
        <w:t>אסא</w:t>
      </w:r>
      <w:proofErr w:type="spellEnd"/>
      <w:r w:rsidRPr="009D6EF3">
        <w:rPr>
          <w:rFonts w:cs="David" w:hint="cs"/>
          <w:rtl/>
        </w:rPr>
        <w:t xml:space="preserve"> כשר שזה מאוד חשוב. אני מקווה שאפשר יהיה לחיות עם מראית העין הזאת.</w:t>
      </w:r>
    </w:p>
    <w:p w14:paraId="52876829" w14:textId="77777777" w:rsidR="009D6EF3" w:rsidRPr="009D6EF3" w:rsidRDefault="009D6EF3" w:rsidP="009D6EF3">
      <w:pPr>
        <w:tabs>
          <w:tab w:val="left" w:pos="389"/>
          <w:tab w:val="left" w:pos="1930"/>
        </w:tabs>
        <w:bidi/>
        <w:jc w:val="both"/>
        <w:rPr>
          <w:rFonts w:cs="David" w:hint="cs"/>
          <w:rtl/>
        </w:rPr>
      </w:pPr>
    </w:p>
    <w:p w14:paraId="2FB3BDB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D82FB7E" w14:textId="77777777" w:rsidR="009D6EF3" w:rsidRPr="009D6EF3" w:rsidRDefault="009D6EF3" w:rsidP="009D6EF3">
      <w:pPr>
        <w:tabs>
          <w:tab w:val="left" w:pos="389"/>
          <w:tab w:val="left" w:pos="1930"/>
        </w:tabs>
        <w:bidi/>
        <w:jc w:val="both"/>
        <w:rPr>
          <w:rFonts w:cs="David" w:hint="cs"/>
          <w:rtl/>
        </w:rPr>
      </w:pPr>
    </w:p>
    <w:p w14:paraId="44F6BF9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הסעיף הבא, הגילוי, זה בדיוק מה שדיברנו.</w:t>
      </w:r>
    </w:p>
    <w:p w14:paraId="492164F1" w14:textId="77777777" w:rsidR="009D6EF3" w:rsidRPr="009D6EF3" w:rsidRDefault="009D6EF3" w:rsidP="009D6EF3">
      <w:pPr>
        <w:tabs>
          <w:tab w:val="left" w:pos="389"/>
          <w:tab w:val="left" w:pos="1930"/>
        </w:tabs>
        <w:bidi/>
        <w:jc w:val="both"/>
        <w:rPr>
          <w:rFonts w:cs="David" w:hint="cs"/>
          <w:rtl/>
        </w:rPr>
      </w:pPr>
    </w:p>
    <w:p w14:paraId="212A3DE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C95A447" w14:textId="77777777" w:rsidR="009D6EF3" w:rsidRPr="009D6EF3" w:rsidRDefault="009D6EF3" w:rsidP="009D6EF3">
      <w:pPr>
        <w:tabs>
          <w:tab w:val="left" w:pos="389"/>
          <w:tab w:val="left" w:pos="1930"/>
        </w:tabs>
        <w:bidi/>
        <w:jc w:val="both"/>
        <w:rPr>
          <w:rFonts w:cs="David" w:hint="cs"/>
          <w:rtl/>
        </w:rPr>
      </w:pPr>
    </w:p>
    <w:p w14:paraId="43CC1E1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סעיף 43 </w:t>
      </w:r>
      <w:r w:rsidRPr="009D6EF3">
        <w:rPr>
          <w:rFonts w:cs="David"/>
          <w:rtl/>
        </w:rPr>
        <w:t>–</w:t>
      </w:r>
      <w:r w:rsidRPr="009D6EF3">
        <w:rPr>
          <w:rFonts w:cs="David" w:hint="cs"/>
          <w:rtl/>
        </w:rPr>
        <w:t xml:space="preserve"> אישרנו. </w:t>
      </w:r>
    </w:p>
    <w:p w14:paraId="08AA7022" w14:textId="77777777" w:rsidR="009D6EF3" w:rsidRPr="009D6EF3" w:rsidRDefault="009D6EF3" w:rsidP="009D6EF3">
      <w:pPr>
        <w:tabs>
          <w:tab w:val="left" w:pos="389"/>
          <w:tab w:val="left" w:pos="1930"/>
        </w:tabs>
        <w:bidi/>
        <w:jc w:val="both"/>
        <w:rPr>
          <w:rFonts w:cs="David" w:hint="cs"/>
          <w:rtl/>
        </w:rPr>
      </w:pPr>
    </w:p>
    <w:p w14:paraId="0D9C88C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אנחנו עוברים לסעיף 44.  </w:t>
      </w:r>
    </w:p>
    <w:p w14:paraId="49388F50" w14:textId="77777777" w:rsidR="009D6EF3" w:rsidRPr="009D6EF3" w:rsidRDefault="009D6EF3" w:rsidP="009D6EF3">
      <w:pPr>
        <w:tabs>
          <w:tab w:val="left" w:pos="389"/>
          <w:tab w:val="left" w:pos="1930"/>
        </w:tabs>
        <w:bidi/>
        <w:jc w:val="both"/>
        <w:rPr>
          <w:rFonts w:cs="David" w:hint="cs"/>
          <w:rtl/>
        </w:rPr>
      </w:pPr>
    </w:p>
    <w:p w14:paraId="19DED96A"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154779D3" w14:textId="77777777" w:rsidR="009D6EF3" w:rsidRPr="009D6EF3" w:rsidRDefault="009D6EF3" w:rsidP="009D6EF3">
      <w:pPr>
        <w:tabs>
          <w:tab w:val="left" w:pos="389"/>
          <w:tab w:val="left" w:pos="1930"/>
        </w:tabs>
        <w:bidi/>
        <w:jc w:val="both"/>
        <w:rPr>
          <w:rFonts w:cs="David" w:hint="cs"/>
          <w:rtl/>
        </w:rPr>
      </w:pPr>
    </w:p>
    <w:p w14:paraId="72193D9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אתה מעביר </w:t>
      </w:r>
      <w:proofErr w:type="spellStart"/>
      <w:r w:rsidRPr="009D6EF3">
        <w:rPr>
          <w:rFonts w:cs="David" w:hint="cs"/>
          <w:rtl/>
        </w:rPr>
        <w:t>הכל</w:t>
      </w:r>
      <w:proofErr w:type="spellEnd"/>
      <w:r w:rsidRPr="009D6EF3">
        <w:rPr>
          <w:rFonts w:cs="David" w:hint="cs"/>
          <w:rtl/>
        </w:rPr>
        <w:t xml:space="preserve"> לבד, אין כאן שום חבר כנסת.</w:t>
      </w:r>
    </w:p>
    <w:p w14:paraId="4D5D7F16" w14:textId="77777777" w:rsidR="009D6EF3" w:rsidRPr="009D6EF3" w:rsidRDefault="009D6EF3" w:rsidP="009D6EF3">
      <w:pPr>
        <w:tabs>
          <w:tab w:val="left" w:pos="389"/>
          <w:tab w:val="left" w:pos="1930"/>
        </w:tabs>
        <w:bidi/>
        <w:jc w:val="both"/>
        <w:rPr>
          <w:rFonts w:cs="David" w:hint="cs"/>
          <w:u w:val="single"/>
          <w:rtl/>
        </w:rPr>
      </w:pPr>
    </w:p>
    <w:p w14:paraId="16E13AB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איל ינון:</w:t>
      </w:r>
    </w:p>
    <w:p w14:paraId="59977D5D" w14:textId="77777777" w:rsidR="009D6EF3" w:rsidRPr="009D6EF3" w:rsidRDefault="009D6EF3" w:rsidP="009D6EF3">
      <w:pPr>
        <w:tabs>
          <w:tab w:val="left" w:pos="389"/>
          <w:tab w:val="left" w:pos="1930"/>
        </w:tabs>
        <w:bidi/>
        <w:jc w:val="both"/>
        <w:rPr>
          <w:rFonts w:cs="David" w:hint="cs"/>
          <w:rtl/>
        </w:rPr>
      </w:pPr>
    </w:p>
    <w:p w14:paraId="23B139A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בעניין הזה עלו הערות כבר בישיבות הקודמות.</w:t>
      </w:r>
    </w:p>
    <w:p w14:paraId="60FE29A3" w14:textId="77777777" w:rsidR="009D6EF3" w:rsidRPr="009D6EF3" w:rsidRDefault="009D6EF3" w:rsidP="009D6EF3">
      <w:pPr>
        <w:tabs>
          <w:tab w:val="left" w:pos="389"/>
          <w:tab w:val="left" w:pos="1930"/>
        </w:tabs>
        <w:bidi/>
        <w:jc w:val="both"/>
        <w:rPr>
          <w:rFonts w:cs="David" w:hint="cs"/>
          <w:rtl/>
        </w:rPr>
      </w:pPr>
    </w:p>
    <w:p w14:paraId="11904E39"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6815ABC8" w14:textId="77777777" w:rsidR="009D6EF3" w:rsidRPr="009D6EF3" w:rsidRDefault="009D6EF3" w:rsidP="009D6EF3">
      <w:pPr>
        <w:tabs>
          <w:tab w:val="left" w:pos="389"/>
          <w:tab w:val="left" w:pos="1930"/>
        </w:tabs>
        <w:bidi/>
        <w:jc w:val="both"/>
        <w:rPr>
          <w:rFonts w:cs="David" w:hint="cs"/>
          <w:rtl/>
        </w:rPr>
      </w:pPr>
    </w:p>
    <w:p w14:paraId="226C180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בגלל האינטימיות זה מחדד נושא שכבר עלה בוועדת הכנסת ולא נפתר. גם בישיבות האלה וגם בחוץ וביטחון צריך למצוא פתרון לכך שחברי הכנסת יהיו נוכחים פה.</w:t>
      </w:r>
    </w:p>
    <w:p w14:paraId="27E1E456" w14:textId="77777777" w:rsidR="009D6EF3" w:rsidRPr="009D6EF3" w:rsidRDefault="009D6EF3" w:rsidP="009D6EF3">
      <w:pPr>
        <w:tabs>
          <w:tab w:val="left" w:pos="389"/>
          <w:tab w:val="left" w:pos="1930"/>
        </w:tabs>
        <w:bidi/>
        <w:jc w:val="both"/>
        <w:rPr>
          <w:rFonts w:cs="David" w:hint="cs"/>
          <w:rtl/>
        </w:rPr>
      </w:pPr>
    </w:p>
    <w:p w14:paraId="2001886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5DA334D" w14:textId="77777777" w:rsidR="009D6EF3" w:rsidRPr="009D6EF3" w:rsidRDefault="009D6EF3" w:rsidP="009D6EF3">
      <w:pPr>
        <w:tabs>
          <w:tab w:val="left" w:pos="389"/>
          <w:tab w:val="left" w:pos="1930"/>
        </w:tabs>
        <w:bidi/>
        <w:jc w:val="both"/>
        <w:rPr>
          <w:rFonts w:cs="David" w:hint="cs"/>
          <w:rtl/>
        </w:rPr>
      </w:pPr>
    </w:p>
    <w:p w14:paraId="4EEEFC0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לא בורח מזה אולי צריך לצמצם את מספר הוועדות.</w:t>
      </w:r>
    </w:p>
    <w:p w14:paraId="41482191" w14:textId="77777777" w:rsidR="009D6EF3" w:rsidRPr="009D6EF3" w:rsidRDefault="009D6EF3" w:rsidP="009D6EF3">
      <w:pPr>
        <w:tabs>
          <w:tab w:val="left" w:pos="389"/>
          <w:tab w:val="left" w:pos="1930"/>
        </w:tabs>
        <w:bidi/>
        <w:jc w:val="both"/>
        <w:rPr>
          <w:rFonts w:cs="David" w:hint="cs"/>
          <w:rtl/>
        </w:rPr>
      </w:pPr>
    </w:p>
    <w:p w14:paraId="073C7CEA"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3690CA31" w14:textId="77777777" w:rsidR="009D6EF3" w:rsidRPr="009D6EF3" w:rsidRDefault="009D6EF3" w:rsidP="009D6EF3">
      <w:pPr>
        <w:tabs>
          <w:tab w:val="left" w:pos="389"/>
          <w:tab w:val="left" w:pos="1930"/>
        </w:tabs>
        <w:bidi/>
        <w:jc w:val="both"/>
        <w:rPr>
          <w:rFonts w:cs="David" w:hint="cs"/>
          <w:rtl/>
        </w:rPr>
      </w:pPr>
    </w:p>
    <w:p w14:paraId="6BA9819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אז אולי צריך לתפוס יוזמה ולעשות משהו, אחרת תפסת מרובה </w:t>
      </w:r>
      <w:r w:rsidRPr="009D6EF3">
        <w:rPr>
          <w:rFonts w:cs="David"/>
          <w:rtl/>
        </w:rPr>
        <w:t>–</w:t>
      </w:r>
      <w:r w:rsidRPr="009D6EF3">
        <w:rPr>
          <w:rFonts w:cs="David" w:hint="cs"/>
          <w:rtl/>
        </w:rPr>
        <w:t xml:space="preserve"> לא תפסת.</w:t>
      </w:r>
    </w:p>
    <w:p w14:paraId="60DD0B6A" w14:textId="77777777" w:rsidR="009D6EF3" w:rsidRPr="009D6EF3" w:rsidRDefault="009D6EF3" w:rsidP="009D6EF3">
      <w:pPr>
        <w:tabs>
          <w:tab w:val="left" w:pos="389"/>
          <w:tab w:val="left" w:pos="1930"/>
        </w:tabs>
        <w:bidi/>
        <w:jc w:val="both"/>
        <w:rPr>
          <w:rFonts w:cs="David" w:hint="cs"/>
          <w:rtl/>
        </w:rPr>
      </w:pPr>
    </w:p>
    <w:p w14:paraId="1B0BDD11"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312C9CCF" w14:textId="77777777" w:rsidR="009D6EF3" w:rsidRPr="009D6EF3" w:rsidRDefault="009D6EF3" w:rsidP="009D6EF3">
      <w:pPr>
        <w:tabs>
          <w:tab w:val="left" w:pos="389"/>
          <w:tab w:val="left" w:pos="1930"/>
        </w:tabs>
        <w:bidi/>
        <w:jc w:val="both"/>
        <w:rPr>
          <w:rFonts w:cs="David" w:hint="cs"/>
          <w:rtl/>
        </w:rPr>
      </w:pPr>
    </w:p>
    <w:p w14:paraId="17887D8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התנגדות רצינית לזה...</w:t>
      </w:r>
    </w:p>
    <w:p w14:paraId="6A456795" w14:textId="77777777" w:rsidR="009D6EF3" w:rsidRPr="009D6EF3" w:rsidRDefault="009D6EF3" w:rsidP="009D6EF3">
      <w:pPr>
        <w:tabs>
          <w:tab w:val="left" w:pos="389"/>
          <w:tab w:val="left" w:pos="1930"/>
        </w:tabs>
        <w:bidi/>
        <w:jc w:val="both"/>
        <w:rPr>
          <w:rFonts w:cs="David" w:hint="cs"/>
          <w:rtl/>
        </w:rPr>
      </w:pPr>
    </w:p>
    <w:p w14:paraId="03A3A56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איל ינון:</w:t>
      </w:r>
    </w:p>
    <w:p w14:paraId="380D5E4C" w14:textId="77777777" w:rsidR="009D6EF3" w:rsidRPr="009D6EF3" w:rsidRDefault="009D6EF3" w:rsidP="009D6EF3">
      <w:pPr>
        <w:tabs>
          <w:tab w:val="left" w:pos="389"/>
          <w:tab w:val="left" w:pos="1930"/>
        </w:tabs>
        <w:bidi/>
        <w:jc w:val="both"/>
        <w:rPr>
          <w:rFonts w:cs="David" w:hint="cs"/>
          <w:rtl/>
        </w:rPr>
      </w:pPr>
    </w:p>
    <w:p w14:paraId="73E7697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גם היושבת ראש הנוכחית מודעת זה אבל פוליטית יש לזה התנגדות.</w:t>
      </w:r>
    </w:p>
    <w:p w14:paraId="0FC4FA1B" w14:textId="77777777" w:rsidR="009D6EF3" w:rsidRPr="009D6EF3" w:rsidRDefault="009D6EF3" w:rsidP="009D6EF3">
      <w:pPr>
        <w:tabs>
          <w:tab w:val="left" w:pos="389"/>
          <w:tab w:val="left" w:pos="1930"/>
        </w:tabs>
        <w:bidi/>
        <w:jc w:val="both"/>
        <w:rPr>
          <w:rFonts w:cs="David" w:hint="cs"/>
          <w:rtl/>
        </w:rPr>
      </w:pPr>
    </w:p>
    <w:p w14:paraId="12BBA09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30BD4CF" w14:textId="77777777" w:rsidR="009D6EF3" w:rsidRPr="009D6EF3" w:rsidRDefault="009D6EF3" w:rsidP="009D6EF3">
      <w:pPr>
        <w:tabs>
          <w:tab w:val="left" w:pos="389"/>
          <w:tab w:val="left" w:pos="1930"/>
        </w:tabs>
        <w:bidi/>
        <w:jc w:val="both"/>
        <w:rPr>
          <w:rFonts w:cs="David" w:hint="cs"/>
          <w:rtl/>
        </w:rPr>
      </w:pPr>
    </w:p>
    <w:p w14:paraId="37EFE5E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אנחנו עוברים לסעיף 44: "גילוי (א) חבר הכנסת המבקש להשתתף בדיון על נושא מסוים במליאת הכנסת או בוועדה, או בהצבעה במליאה, והוא מצוי בניגוד עניינים באותו נושא, ימסור מראש ליושב ראש הכנסת - -" כאן אני חושב </w:t>
      </w:r>
      <w:proofErr w:type="spellStart"/>
      <w:r w:rsidRPr="009D6EF3">
        <w:rPr>
          <w:rFonts w:cs="David" w:hint="cs"/>
          <w:rtl/>
        </w:rPr>
        <w:t>שהיתה</w:t>
      </w:r>
      <w:proofErr w:type="spellEnd"/>
      <w:r w:rsidRPr="009D6EF3">
        <w:rPr>
          <w:rFonts w:cs="David" w:hint="cs"/>
          <w:rtl/>
        </w:rPr>
        <w:t xml:space="preserve"> לנו הסתייגות לגבי המליאה. לגבי הוועדה זה נראה סביר אבל לגבי המליאה הפרקטיקה לא נראית לנו. אני מציע שנוריד את הנושא הזה מהמליאה.</w:t>
      </w:r>
    </w:p>
    <w:p w14:paraId="09530365" w14:textId="77777777" w:rsidR="009D6EF3" w:rsidRPr="009D6EF3" w:rsidRDefault="009D6EF3" w:rsidP="009D6EF3">
      <w:pPr>
        <w:tabs>
          <w:tab w:val="left" w:pos="389"/>
          <w:tab w:val="left" w:pos="1930"/>
        </w:tabs>
        <w:bidi/>
        <w:jc w:val="both"/>
        <w:rPr>
          <w:rFonts w:cs="David" w:hint="cs"/>
          <w:rtl/>
        </w:rPr>
      </w:pPr>
    </w:p>
    <w:p w14:paraId="50B5E99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DCE6280" w14:textId="77777777" w:rsidR="009D6EF3" w:rsidRPr="009D6EF3" w:rsidRDefault="009D6EF3" w:rsidP="009D6EF3">
      <w:pPr>
        <w:tabs>
          <w:tab w:val="left" w:pos="389"/>
          <w:tab w:val="left" w:pos="1930"/>
        </w:tabs>
        <w:bidi/>
        <w:jc w:val="both"/>
        <w:rPr>
          <w:rFonts w:cs="David" w:hint="cs"/>
          <w:rtl/>
        </w:rPr>
      </w:pPr>
    </w:p>
    <w:p w14:paraId="21A5A7E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מזכירה שזה קיים היום בסעיף 16 לאתיקה, אבל בוודאי אפשר - -</w:t>
      </w:r>
    </w:p>
    <w:p w14:paraId="6B266BC8" w14:textId="77777777" w:rsidR="009D6EF3" w:rsidRPr="009D6EF3" w:rsidRDefault="009D6EF3" w:rsidP="009D6EF3">
      <w:pPr>
        <w:tabs>
          <w:tab w:val="left" w:pos="389"/>
          <w:tab w:val="left" w:pos="1930"/>
        </w:tabs>
        <w:bidi/>
        <w:jc w:val="both"/>
        <w:rPr>
          <w:rFonts w:cs="David" w:hint="cs"/>
          <w:rtl/>
        </w:rPr>
      </w:pPr>
    </w:p>
    <w:p w14:paraId="3C01B9F6"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דוברת:</w:t>
      </w:r>
    </w:p>
    <w:p w14:paraId="2947F832" w14:textId="77777777" w:rsidR="009D6EF3" w:rsidRPr="009D6EF3" w:rsidRDefault="009D6EF3" w:rsidP="009D6EF3">
      <w:pPr>
        <w:tabs>
          <w:tab w:val="left" w:pos="389"/>
          <w:tab w:val="left" w:pos="1930"/>
        </w:tabs>
        <w:bidi/>
        <w:jc w:val="both"/>
        <w:rPr>
          <w:rFonts w:cs="David" w:hint="cs"/>
          <w:rtl/>
        </w:rPr>
      </w:pPr>
    </w:p>
    <w:p w14:paraId="49096A3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בבריטניה זה קיים במליאה.</w:t>
      </w:r>
    </w:p>
    <w:p w14:paraId="093D51FF" w14:textId="77777777" w:rsidR="009D6EF3" w:rsidRPr="009D6EF3" w:rsidRDefault="009D6EF3" w:rsidP="009D6EF3">
      <w:pPr>
        <w:tabs>
          <w:tab w:val="left" w:pos="389"/>
          <w:tab w:val="left" w:pos="1930"/>
        </w:tabs>
        <w:bidi/>
        <w:jc w:val="both"/>
        <w:rPr>
          <w:rFonts w:cs="David" w:hint="cs"/>
          <w:u w:val="single"/>
          <w:rtl/>
        </w:rPr>
      </w:pPr>
    </w:p>
    <w:p w14:paraId="107F611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1BC1403" w14:textId="77777777" w:rsidR="009D6EF3" w:rsidRPr="009D6EF3" w:rsidRDefault="009D6EF3" w:rsidP="009D6EF3">
      <w:pPr>
        <w:tabs>
          <w:tab w:val="left" w:pos="389"/>
          <w:tab w:val="left" w:pos="1930"/>
        </w:tabs>
        <w:bidi/>
        <w:jc w:val="both"/>
        <w:rPr>
          <w:rFonts w:cs="David" w:hint="cs"/>
          <w:rtl/>
        </w:rPr>
      </w:pPr>
    </w:p>
    <w:p w14:paraId="27585F1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כבר בסעיף 43, כשהצבענו בוועדה אמרנו שאנחנו לא מאפשרים לו בוועדה בגלל שיש - - </w:t>
      </w:r>
    </w:p>
    <w:p w14:paraId="04454224" w14:textId="77777777" w:rsidR="009D6EF3" w:rsidRPr="009D6EF3" w:rsidRDefault="009D6EF3" w:rsidP="009D6EF3">
      <w:pPr>
        <w:tabs>
          <w:tab w:val="left" w:pos="389"/>
          <w:tab w:val="left" w:pos="1930"/>
        </w:tabs>
        <w:bidi/>
        <w:jc w:val="both"/>
        <w:rPr>
          <w:rFonts w:cs="David" w:hint="cs"/>
          <w:rtl/>
        </w:rPr>
      </w:pPr>
    </w:p>
    <w:p w14:paraId="7007137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איל ינון:</w:t>
      </w:r>
    </w:p>
    <w:p w14:paraId="5A8221B4" w14:textId="77777777" w:rsidR="009D6EF3" w:rsidRPr="009D6EF3" w:rsidRDefault="009D6EF3" w:rsidP="009D6EF3">
      <w:pPr>
        <w:tabs>
          <w:tab w:val="left" w:pos="389"/>
          <w:tab w:val="left" w:pos="1930"/>
        </w:tabs>
        <w:bidi/>
        <w:jc w:val="both"/>
        <w:rPr>
          <w:rFonts w:cs="David" w:hint="cs"/>
          <w:rtl/>
        </w:rPr>
      </w:pPr>
    </w:p>
    <w:p w14:paraId="4D53EB3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גם אסור לו לדבר במליאה, כי זה 42.</w:t>
      </w:r>
    </w:p>
    <w:p w14:paraId="27730A8D" w14:textId="77777777" w:rsidR="009D6EF3" w:rsidRPr="009D6EF3" w:rsidRDefault="009D6EF3" w:rsidP="009D6EF3">
      <w:pPr>
        <w:tabs>
          <w:tab w:val="left" w:pos="389"/>
          <w:tab w:val="left" w:pos="1930"/>
        </w:tabs>
        <w:bidi/>
        <w:jc w:val="both"/>
        <w:rPr>
          <w:rFonts w:cs="David" w:hint="cs"/>
          <w:rtl/>
        </w:rPr>
      </w:pPr>
    </w:p>
    <w:p w14:paraId="036882D7"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5B702DBF" w14:textId="77777777" w:rsidR="009D6EF3" w:rsidRPr="009D6EF3" w:rsidRDefault="009D6EF3" w:rsidP="009D6EF3">
      <w:pPr>
        <w:tabs>
          <w:tab w:val="left" w:pos="389"/>
          <w:tab w:val="left" w:pos="1930"/>
        </w:tabs>
        <w:bidi/>
        <w:jc w:val="both"/>
        <w:rPr>
          <w:rFonts w:cs="David" w:hint="cs"/>
          <w:rtl/>
        </w:rPr>
      </w:pPr>
    </w:p>
    <w:p w14:paraId="7997E8B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סעיף 44 זה הדיון.</w:t>
      </w:r>
    </w:p>
    <w:p w14:paraId="53C725F2" w14:textId="77777777" w:rsidR="009D6EF3" w:rsidRPr="009D6EF3" w:rsidRDefault="009D6EF3" w:rsidP="009D6EF3">
      <w:pPr>
        <w:tabs>
          <w:tab w:val="left" w:pos="389"/>
          <w:tab w:val="left" w:pos="1930"/>
        </w:tabs>
        <w:bidi/>
        <w:jc w:val="both"/>
        <w:rPr>
          <w:rFonts w:cs="David" w:hint="cs"/>
          <w:rtl/>
        </w:rPr>
      </w:pPr>
    </w:p>
    <w:p w14:paraId="1A0785C4"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איל ינון:</w:t>
      </w:r>
    </w:p>
    <w:p w14:paraId="2DA3634E" w14:textId="77777777" w:rsidR="009D6EF3" w:rsidRPr="009D6EF3" w:rsidRDefault="009D6EF3" w:rsidP="009D6EF3">
      <w:pPr>
        <w:tabs>
          <w:tab w:val="left" w:pos="389"/>
          <w:tab w:val="left" w:pos="1930"/>
        </w:tabs>
        <w:bidi/>
        <w:jc w:val="both"/>
        <w:rPr>
          <w:rFonts w:cs="David" w:hint="cs"/>
          <w:rtl/>
        </w:rPr>
      </w:pPr>
    </w:p>
    <w:p w14:paraId="70257C8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אסור לו לדבר ומותר לו להצביע, כי 42 אומר שחבר כנסת לא יזום דבר בכנסת או מחוץ לכנסת במישרין או בעקיפין, בנושא שבו הוא מצוי בניגוד עניינים ולא יהיה שותף ליוזמה כזאת. </w:t>
      </w:r>
    </w:p>
    <w:p w14:paraId="69273509" w14:textId="77777777" w:rsidR="009D6EF3" w:rsidRPr="009D6EF3" w:rsidRDefault="009D6EF3" w:rsidP="009D6EF3">
      <w:pPr>
        <w:tabs>
          <w:tab w:val="left" w:pos="389"/>
          <w:tab w:val="left" w:pos="1930"/>
        </w:tabs>
        <w:bidi/>
        <w:jc w:val="both"/>
        <w:rPr>
          <w:rFonts w:cs="David" w:hint="cs"/>
          <w:rtl/>
        </w:rPr>
      </w:pPr>
    </w:p>
    <w:p w14:paraId="202A8CFD"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אדתרינה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r w:rsidRPr="009D6EF3">
        <w:rPr>
          <w:rFonts w:cs="David" w:hint="cs"/>
          <w:rtl/>
        </w:rPr>
        <w:t xml:space="preserve"> </w:t>
      </w:r>
    </w:p>
    <w:p w14:paraId="1B6F7CE9" w14:textId="77777777" w:rsidR="009D6EF3" w:rsidRPr="009D6EF3" w:rsidRDefault="009D6EF3" w:rsidP="009D6EF3">
      <w:pPr>
        <w:tabs>
          <w:tab w:val="left" w:pos="389"/>
          <w:tab w:val="left" w:pos="1930"/>
        </w:tabs>
        <w:bidi/>
        <w:jc w:val="both"/>
        <w:rPr>
          <w:rFonts w:cs="David" w:hint="cs"/>
          <w:rtl/>
        </w:rPr>
      </w:pPr>
    </w:p>
    <w:p w14:paraId="1F17B69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יוזם זה לא דיבור. אני יכולה ליזום אבל באתי לדבר כשזה נוגע </w:t>
      </w:r>
      <w:proofErr w:type="spellStart"/>
      <w:r w:rsidRPr="009D6EF3">
        <w:rPr>
          <w:rFonts w:cs="David" w:hint="cs"/>
          <w:rtl/>
        </w:rPr>
        <w:t>לענין</w:t>
      </w:r>
      <w:proofErr w:type="spellEnd"/>
      <w:r w:rsidRPr="009D6EF3">
        <w:rPr>
          <w:rFonts w:cs="David" w:hint="cs"/>
          <w:rtl/>
        </w:rPr>
        <w:t xml:space="preserve"> שלך. </w:t>
      </w:r>
    </w:p>
    <w:p w14:paraId="6BC36377" w14:textId="77777777" w:rsidR="009D6EF3" w:rsidRPr="009D6EF3" w:rsidRDefault="009D6EF3" w:rsidP="009D6EF3">
      <w:pPr>
        <w:tabs>
          <w:tab w:val="left" w:pos="389"/>
          <w:tab w:val="left" w:pos="1930"/>
        </w:tabs>
        <w:bidi/>
        <w:jc w:val="both"/>
        <w:rPr>
          <w:rFonts w:cs="David" w:hint="cs"/>
          <w:rtl/>
        </w:rPr>
      </w:pPr>
    </w:p>
    <w:p w14:paraId="41CBAC1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D94C7F1" w14:textId="77777777" w:rsidR="009D6EF3" w:rsidRPr="009D6EF3" w:rsidRDefault="009D6EF3" w:rsidP="009D6EF3">
      <w:pPr>
        <w:tabs>
          <w:tab w:val="left" w:pos="389"/>
          <w:tab w:val="left" w:pos="1930"/>
        </w:tabs>
        <w:bidi/>
        <w:jc w:val="both"/>
        <w:rPr>
          <w:rFonts w:cs="David" w:hint="cs"/>
          <w:rtl/>
        </w:rPr>
      </w:pPr>
    </w:p>
    <w:p w14:paraId="0FC7322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חבר כנסת יכול לכהן בגוף אחר, להיות חבר באיזו שהיא עמותה ונכון להיום הוא גם יכול להיות יו"ר של עמותה. יכול להיות שזו עמותה שיש לה אינטרסים כלכליים נכבדים. צריך לחשוב על מצב כזה שבו הוא חבר באותו גוף וגם חבר בכנסת. מה רוצים למנוע שהוא יעשה בכנסת? לכנסת יש השפעה על אותם גופים, היא מעבירה להם תקציבים, היא מקיימת כל מיני דברים שקשורים אליהם. זאת אומרת, יכול להיות מצב של ניגוד עניינים בדברים כאלה.</w:t>
      </w:r>
    </w:p>
    <w:p w14:paraId="67DB0410" w14:textId="77777777" w:rsidR="009D6EF3" w:rsidRPr="009D6EF3" w:rsidRDefault="009D6EF3" w:rsidP="009D6EF3">
      <w:pPr>
        <w:tabs>
          <w:tab w:val="left" w:pos="389"/>
          <w:tab w:val="left" w:pos="1930"/>
        </w:tabs>
        <w:bidi/>
        <w:jc w:val="both"/>
        <w:rPr>
          <w:rFonts w:cs="David" w:hint="cs"/>
          <w:rtl/>
        </w:rPr>
      </w:pPr>
    </w:p>
    <w:p w14:paraId="5837BF1D"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DABAB8D" w14:textId="77777777" w:rsidR="009D6EF3" w:rsidRPr="009D6EF3" w:rsidRDefault="009D6EF3" w:rsidP="009D6EF3">
      <w:pPr>
        <w:tabs>
          <w:tab w:val="left" w:pos="389"/>
          <w:tab w:val="left" w:pos="1930"/>
        </w:tabs>
        <w:bidi/>
        <w:jc w:val="both"/>
        <w:rPr>
          <w:rFonts w:cs="David" w:hint="cs"/>
          <w:rtl/>
        </w:rPr>
      </w:pPr>
    </w:p>
    <w:p w14:paraId="6DE12F4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מתנגש עם מה שאמרתם. לי יש השקפת עולם מסוימת ואני מעריך את השקפת עולמי כמו כל אחד אחר בעבודתי בכנסת, אפילו אמרתי שזה טוב וזה בסדר וזה ראוי, ואני בא לעשות </w:t>
      </w:r>
      <w:proofErr w:type="spellStart"/>
      <w:r w:rsidRPr="009D6EF3">
        <w:rPr>
          <w:rFonts w:cs="David" w:hint="cs"/>
          <w:rtl/>
        </w:rPr>
        <w:t>בענין</w:t>
      </w:r>
      <w:proofErr w:type="spellEnd"/>
      <w:r w:rsidRPr="009D6EF3">
        <w:rPr>
          <w:rFonts w:cs="David" w:hint="cs"/>
          <w:rtl/>
        </w:rPr>
        <w:t xml:space="preserve"> הזה בעמותת המכון לבריאות עמנו הלאומית, שזה על פי השקפת עולמי ואין ספק, שזה חשוב מעל כל ספק, ובכל זאת, הנושא הזה מגיע לדיון כאן. את אומרת לי בעצם, הגם שהשקפת עולמך כזאת, הגם שלצורך </w:t>
      </w:r>
      <w:proofErr w:type="spellStart"/>
      <w:r w:rsidRPr="009D6EF3">
        <w:rPr>
          <w:rFonts w:cs="David" w:hint="cs"/>
          <w:rtl/>
        </w:rPr>
        <w:t>הענין</w:t>
      </w:r>
      <w:proofErr w:type="spellEnd"/>
      <w:r w:rsidRPr="009D6EF3">
        <w:rPr>
          <w:rFonts w:cs="David" w:hint="cs"/>
          <w:rtl/>
        </w:rPr>
        <w:t xml:space="preserve"> הזה שלחת את עצמך לכנסת כדי ליישם, כמו שהיה פה הגמלאי זיו, שנשלח על ידי גמלאיו לייצג אותם. איפה ההבדל בין מה שהוא מייצג לצורך </w:t>
      </w:r>
      <w:proofErr w:type="spellStart"/>
      <w:r w:rsidRPr="009D6EF3">
        <w:rPr>
          <w:rFonts w:cs="David" w:hint="cs"/>
          <w:rtl/>
        </w:rPr>
        <w:t>הענין</w:t>
      </w:r>
      <w:proofErr w:type="spellEnd"/>
      <w:r w:rsidRPr="009D6EF3">
        <w:rPr>
          <w:rFonts w:cs="David" w:hint="cs"/>
          <w:rtl/>
        </w:rPr>
        <w:t xml:space="preserve"> לגמלאים, ואני מייצג את אותה עמותה או משהו מהסוג הזה?</w:t>
      </w:r>
    </w:p>
    <w:p w14:paraId="72DF2508" w14:textId="77777777" w:rsidR="009D6EF3" w:rsidRPr="009D6EF3" w:rsidRDefault="009D6EF3" w:rsidP="009D6EF3">
      <w:pPr>
        <w:tabs>
          <w:tab w:val="left" w:pos="389"/>
          <w:tab w:val="left" w:pos="1930"/>
        </w:tabs>
        <w:bidi/>
        <w:jc w:val="both"/>
        <w:rPr>
          <w:rFonts w:cs="David" w:hint="cs"/>
          <w:rtl/>
        </w:rPr>
      </w:pPr>
    </w:p>
    <w:p w14:paraId="759CA24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50B9B07" w14:textId="77777777" w:rsidR="009D6EF3" w:rsidRPr="009D6EF3" w:rsidRDefault="009D6EF3" w:rsidP="009D6EF3">
      <w:pPr>
        <w:tabs>
          <w:tab w:val="left" w:pos="389"/>
          <w:tab w:val="left" w:pos="1930"/>
        </w:tabs>
        <w:bidi/>
        <w:jc w:val="both"/>
        <w:rPr>
          <w:rFonts w:cs="David" w:hint="cs"/>
          <w:rtl/>
        </w:rPr>
      </w:pPr>
    </w:p>
    <w:p w14:paraId="7947056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עניין אישי כולל טובת הנאה. זאת אומרת, רק אם יש דיון שייתן טובות הנאה - -</w:t>
      </w:r>
    </w:p>
    <w:p w14:paraId="34A8150B" w14:textId="77777777" w:rsidR="009D6EF3" w:rsidRPr="009D6EF3" w:rsidRDefault="009D6EF3" w:rsidP="009D6EF3">
      <w:pPr>
        <w:tabs>
          <w:tab w:val="left" w:pos="389"/>
          <w:tab w:val="left" w:pos="1930"/>
        </w:tabs>
        <w:bidi/>
        <w:jc w:val="both"/>
        <w:rPr>
          <w:rFonts w:cs="David" w:hint="cs"/>
          <w:rtl/>
        </w:rPr>
      </w:pPr>
    </w:p>
    <w:p w14:paraId="2F3C16F2"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F49147D" w14:textId="77777777" w:rsidR="009D6EF3" w:rsidRPr="009D6EF3" w:rsidRDefault="009D6EF3" w:rsidP="009D6EF3">
      <w:pPr>
        <w:tabs>
          <w:tab w:val="left" w:pos="389"/>
          <w:tab w:val="left" w:pos="1930"/>
        </w:tabs>
        <w:bidi/>
        <w:jc w:val="both"/>
        <w:rPr>
          <w:rFonts w:cs="David" w:hint="cs"/>
          <w:rtl/>
        </w:rPr>
      </w:pPr>
    </w:p>
    <w:p w14:paraId="21A3B95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לא יכול ליזום.</w:t>
      </w:r>
    </w:p>
    <w:p w14:paraId="2109B504" w14:textId="77777777" w:rsidR="009D6EF3" w:rsidRDefault="009D6EF3" w:rsidP="009D6EF3">
      <w:pPr>
        <w:tabs>
          <w:tab w:val="left" w:pos="389"/>
          <w:tab w:val="left" w:pos="1930"/>
        </w:tabs>
        <w:bidi/>
        <w:jc w:val="both"/>
        <w:rPr>
          <w:rFonts w:cs="David" w:hint="cs"/>
          <w:rtl/>
        </w:rPr>
      </w:pPr>
    </w:p>
    <w:p w14:paraId="0C722AB4" w14:textId="77777777" w:rsidR="009D6EF3" w:rsidRDefault="009D6EF3" w:rsidP="009D6EF3">
      <w:pPr>
        <w:tabs>
          <w:tab w:val="left" w:pos="389"/>
          <w:tab w:val="left" w:pos="1930"/>
        </w:tabs>
        <w:bidi/>
        <w:jc w:val="both"/>
        <w:rPr>
          <w:rFonts w:cs="David" w:hint="cs"/>
          <w:rtl/>
        </w:rPr>
      </w:pPr>
    </w:p>
    <w:p w14:paraId="12DD037A" w14:textId="77777777" w:rsidR="009D6EF3" w:rsidRDefault="009D6EF3" w:rsidP="009D6EF3">
      <w:pPr>
        <w:tabs>
          <w:tab w:val="left" w:pos="389"/>
          <w:tab w:val="left" w:pos="1930"/>
        </w:tabs>
        <w:bidi/>
        <w:jc w:val="both"/>
        <w:rPr>
          <w:rFonts w:cs="David" w:hint="cs"/>
          <w:rtl/>
        </w:rPr>
      </w:pPr>
    </w:p>
    <w:p w14:paraId="43DB08C1" w14:textId="77777777" w:rsidR="009D6EF3" w:rsidRDefault="009D6EF3" w:rsidP="009D6EF3">
      <w:pPr>
        <w:tabs>
          <w:tab w:val="left" w:pos="389"/>
          <w:tab w:val="left" w:pos="1930"/>
        </w:tabs>
        <w:bidi/>
        <w:jc w:val="both"/>
        <w:rPr>
          <w:rFonts w:cs="David" w:hint="cs"/>
          <w:rtl/>
        </w:rPr>
      </w:pPr>
    </w:p>
    <w:p w14:paraId="44EBBF1C" w14:textId="77777777" w:rsidR="009D6EF3" w:rsidRPr="009D6EF3" w:rsidRDefault="009D6EF3" w:rsidP="009D6EF3">
      <w:pPr>
        <w:tabs>
          <w:tab w:val="left" w:pos="389"/>
          <w:tab w:val="left" w:pos="1930"/>
        </w:tabs>
        <w:bidi/>
        <w:jc w:val="both"/>
        <w:rPr>
          <w:rFonts w:cs="David" w:hint="cs"/>
          <w:rtl/>
        </w:rPr>
      </w:pPr>
    </w:p>
    <w:p w14:paraId="230F7DB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2455FE6A" w14:textId="77777777" w:rsidR="009D6EF3" w:rsidRPr="009D6EF3" w:rsidRDefault="009D6EF3" w:rsidP="009D6EF3">
      <w:pPr>
        <w:tabs>
          <w:tab w:val="left" w:pos="389"/>
          <w:tab w:val="left" w:pos="1930"/>
        </w:tabs>
        <w:bidi/>
        <w:jc w:val="both"/>
        <w:rPr>
          <w:rFonts w:cs="David" w:hint="cs"/>
          <w:rtl/>
        </w:rPr>
      </w:pPr>
    </w:p>
    <w:p w14:paraId="120DFFC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אני רוצה להצביע בעד זה, אני רוצה לדרבן את זה, אני רוצה לשכנע את החברים.</w:t>
      </w:r>
    </w:p>
    <w:p w14:paraId="3E1B2667" w14:textId="77777777" w:rsidR="009D6EF3" w:rsidRPr="009D6EF3" w:rsidRDefault="009D6EF3" w:rsidP="009D6EF3">
      <w:pPr>
        <w:tabs>
          <w:tab w:val="left" w:pos="389"/>
          <w:tab w:val="left" w:pos="1930"/>
        </w:tabs>
        <w:bidi/>
        <w:jc w:val="both"/>
        <w:rPr>
          <w:rFonts w:cs="David" w:hint="cs"/>
          <w:rtl/>
        </w:rPr>
      </w:pPr>
    </w:p>
    <w:p w14:paraId="329D0979"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4D812872" w14:textId="77777777" w:rsidR="009D6EF3" w:rsidRPr="009D6EF3" w:rsidRDefault="009D6EF3" w:rsidP="009D6EF3">
      <w:pPr>
        <w:tabs>
          <w:tab w:val="left" w:pos="389"/>
          <w:tab w:val="left" w:pos="1930"/>
        </w:tabs>
        <w:bidi/>
        <w:jc w:val="both"/>
        <w:rPr>
          <w:rFonts w:cs="David" w:hint="cs"/>
          <w:rtl/>
        </w:rPr>
      </w:pPr>
    </w:p>
    <w:p w14:paraId="6EF96DC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אנחנו יכולים לגזור על שתיקה? לאן הגענו?</w:t>
      </w:r>
    </w:p>
    <w:p w14:paraId="71F69A94" w14:textId="77777777" w:rsidR="009D6EF3" w:rsidRPr="009D6EF3" w:rsidRDefault="009D6EF3" w:rsidP="009D6EF3">
      <w:pPr>
        <w:tabs>
          <w:tab w:val="left" w:pos="389"/>
          <w:tab w:val="left" w:pos="1930"/>
        </w:tabs>
        <w:bidi/>
        <w:jc w:val="both"/>
        <w:rPr>
          <w:rFonts w:cs="David" w:hint="cs"/>
          <w:rtl/>
        </w:rPr>
      </w:pPr>
    </w:p>
    <w:p w14:paraId="1C950DB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1D3ADE66" w14:textId="77777777" w:rsidR="009D6EF3" w:rsidRPr="009D6EF3" w:rsidRDefault="009D6EF3" w:rsidP="009D6EF3">
      <w:pPr>
        <w:tabs>
          <w:tab w:val="left" w:pos="389"/>
          <w:tab w:val="left" w:pos="1930"/>
        </w:tabs>
        <w:bidi/>
        <w:jc w:val="both"/>
        <w:rPr>
          <w:rFonts w:cs="David" w:hint="cs"/>
          <w:rtl/>
        </w:rPr>
      </w:pPr>
    </w:p>
    <w:p w14:paraId="7672B12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לכן אני אומר שאני לא חי טוב עם הדברים האלה. אני יודע שאם עד היום ידעתי איפה להיזהר, היום אני לא יודע איפה אני עובר את הגבול ואיפה לא, עם הדקויות האלה. </w:t>
      </w:r>
    </w:p>
    <w:p w14:paraId="290293DC" w14:textId="77777777" w:rsidR="009D6EF3" w:rsidRPr="009D6EF3" w:rsidRDefault="009D6EF3" w:rsidP="009D6EF3">
      <w:pPr>
        <w:tabs>
          <w:tab w:val="left" w:pos="389"/>
          <w:tab w:val="left" w:pos="1930"/>
        </w:tabs>
        <w:bidi/>
        <w:jc w:val="both"/>
        <w:rPr>
          <w:rFonts w:cs="David" w:hint="cs"/>
          <w:rtl/>
        </w:rPr>
      </w:pPr>
    </w:p>
    <w:p w14:paraId="62EF3A6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0EA09FAB" w14:textId="77777777" w:rsidR="009D6EF3" w:rsidRPr="009D6EF3" w:rsidRDefault="009D6EF3" w:rsidP="009D6EF3">
      <w:pPr>
        <w:tabs>
          <w:tab w:val="left" w:pos="389"/>
          <w:tab w:val="left" w:pos="1930"/>
        </w:tabs>
        <w:bidi/>
        <w:jc w:val="both"/>
        <w:rPr>
          <w:rFonts w:cs="David" w:hint="cs"/>
          <w:rtl/>
        </w:rPr>
      </w:pPr>
    </w:p>
    <w:p w14:paraId="431A2E9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עד היום לא הגעת למצבים של ניגוד עניינים ולא העסקת את עצמך בזה, אבל ההוראות האלה קיימות.</w:t>
      </w:r>
    </w:p>
    <w:p w14:paraId="5E7993DE" w14:textId="77777777" w:rsidR="009D6EF3" w:rsidRPr="009D6EF3" w:rsidRDefault="009D6EF3" w:rsidP="009D6EF3">
      <w:pPr>
        <w:tabs>
          <w:tab w:val="left" w:pos="389"/>
          <w:tab w:val="left" w:pos="1930"/>
        </w:tabs>
        <w:bidi/>
        <w:jc w:val="both"/>
        <w:rPr>
          <w:rFonts w:cs="David" w:hint="cs"/>
          <w:rtl/>
        </w:rPr>
      </w:pPr>
    </w:p>
    <w:p w14:paraId="792A9D03"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72D67579" w14:textId="77777777" w:rsidR="009D6EF3" w:rsidRPr="009D6EF3" w:rsidRDefault="009D6EF3" w:rsidP="009D6EF3">
      <w:pPr>
        <w:tabs>
          <w:tab w:val="left" w:pos="389"/>
          <w:tab w:val="left" w:pos="1930"/>
        </w:tabs>
        <w:bidi/>
        <w:jc w:val="both"/>
        <w:rPr>
          <w:rFonts w:cs="David" w:hint="cs"/>
          <w:rtl/>
        </w:rPr>
      </w:pPr>
    </w:p>
    <w:p w14:paraId="286586B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אני הייתי מוותרת בכלל על סעיף 44(א) מכיוון שבגדול, אם חבר הכנסת לא יכול ליזום דבר שיש בו ניגוד אינטרסים והוא גם לא יכול להצביע על דבר שיש בו ניגוד אינטרסים, אבל הוא כן יכול לדבר בדבר שיש בו ניגוד אינטרסים כמו להביע דעה ולהביע עמדה, אז ממילא סעיפים 42 ו-43 פותרים את זה. למה אני אומרת להיזהר מסעיף 44? כי הסעיף הזה לא בכוונה, בתום לב, יכול להביא אותנו, חברי הכנסת, למצב שלא נתנו את דעתנו ואנחנו יכולים למעוד בין השורות של הסעיף. למה אני צריכה לשים מכשול? ההגנה קיימת מכוח סעיפים 42, 43. למה לשים מכשול נוסף? </w:t>
      </w:r>
    </w:p>
    <w:p w14:paraId="59ECDEC9" w14:textId="77777777" w:rsidR="009D6EF3" w:rsidRPr="009D6EF3" w:rsidRDefault="009D6EF3" w:rsidP="009D6EF3">
      <w:pPr>
        <w:tabs>
          <w:tab w:val="left" w:pos="389"/>
          <w:tab w:val="left" w:pos="1930"/>
        </w:tabs>
        <w:bidi/>
        <w:jc w:val="both"/>
        <w:rPr>
          <w:rFonts w:cs="David" w:hint="cs"/>
          <w:rtl/>
        </w:rPr>
      </w:pPr>
    </w:p>
    <w:p w14:paraId="6F2B9E7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76BD03D" w14:textId="77777777" w:rsidR="009D6EF3" w:rsidRPr="009D6EF3" w:rsidRDefault="009D6EF3" w:rsidP="009D6EF3">
      <w:pPr>
        <w:tabs>
          <w:tab w:val="left" w:pos="389"/>
          <w:tab w:val="left" w:pos="1930"/>
        </w:tabs>
        <w:bidi/>
        <w:jc w:val="both"/>
        <w:rPr>
          <w:rFonts w:cs="David" w:hint="cs"/>
          <w:rtl/>
        </w:rPr>
      </w:pPr>
    </w:p>
    <w:p w14:paraId="7E20A23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אגב, הייתי צריך גם את היסוד האישי שיופיע שם? היא מזכירה לי שהיא מועדת כשלא </w:t>
      </w:r>
      <w:proofErr w:type="spellStart"/>
      <w:r w:rsidRPr="009D6EF3">
        <w:rPr>
          <w:rFonts w:cs="David" w:hint="cs"/>
          <w:rtl/>
        </w:rPr>
        <w:t>היתה</w:t>
      </w:r>
      <w:proofErr w:type="spellEnd"/>
      <w:r w:rsidRPr="009D6EF3">
        <w:rPr>
          <w:rFonts w:cs="David" w:hint="cs"/>
          <w:rtl/>
        </w:rPr>
        <w:t xml:space="preserve"> לה כוונה לעשות זאת.</w:t>
      </w:r>
    </w:p>
    <w:p w14:paraId="44FC84D4" w14:textId="77777777" w:rsidR="009D6EF3" w:rsidRPr="009D6EF3" w:rsidRDefault="009D6EF3" w:rsidP="009D6EF3">
      <w:pPr>
        <w:tabs>
          <w:tab w:val="left" w:pos="389"/>
          <w:tab w:val="left" w:pos="1930"/>
        </w:tabs>
        <w:bidi/>
        <w:jc w:val="both"/>
        <w:rPr>
          <w:rFonts w:cs="David" w:hint="cs"/>
          <w:rtl/>
        </w:rPr>
      </w:pPr>
    </w:p>
    <w:p w14:paraId="2680994D"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2E85E21C" w14:textId="77777777" w:rsidR="009D6EF3" w:rsidRPr="009D6EF3" w:rsidRDefault="009D6EF3" w:rsidP="009D6EF3">
      <w:pPr>
        <w:tabs>
          <w:tab w:val="left" w:pos="389"/>
          <w:tab w:val="left" w:pos="1930"/>
        </w:tabs>
        <w:bidi/>
        <w:jc w:val="both"/>
        <w:rPr>
          <w:rFonts w:cs="David" w:hint="cs"/>
          <w:rtl/>
        </w:rPr>
      </w:pPr>
    </w:p>
    <w:p w14:paraId="61401C6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לא אותם התכנים. </w:t>
      </w:r>
    </w:p>
    <w:p w14:paraId="738F2350" w14:textId="77777777" w:rsidR="009D6EF3" w:rsidRPr="009D6EF3" w:rsidRDefault="009D6EF3" w:rsidP="009D6EF3">
      <w:pPr>
        <w:tabs>
          <w:tab w:val="left" w:pos="389"/>
          <w:tab w:val="left" w:pos="1930"/>
        </w:tabs>
        <w:bidi/>
        <w:jc w:val="both"/>
        <w:rPr>
          <w:rFonts w:cs="David" w:hint="cs"/>
          <w:rtl/>
        </w:rPr>
      </w:pPr>
    </w:p>
    <w:p w14:paraId="554AAA39"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איל ינון:</w:t>
      </w:r>
      <w:r w:rsidRPr="009D6EF3">
        <w:rPr>
          <w:rFonts w:cs="David" w:hint="cs"/>
          <w:rtl/>
        </w:rPr>
        <w:t xml:space="preserve"> </w:t>
      </w:r>
    </w:p>
    <w:p w14:paraId="2C7137C8" w14:textId="77777777" w:rsidR="009D6EF3" w:rsidRPr="009D6EF3" w:rsidRDefault="009D6EF3" w:rsidP="009D6EF3">
      <w:pPr>
        <w:tabs>
          <w:tab w:val="left" w:pos="389"/>
          <w:tab w:val="left" w:pos="1930"/>
        </w:tabs>
        <w:bidi/>
        <w:jc w:val="both"/>
        <w:rPr>
          <w:rFonts w:cs="David" w:hint="cs"/>
          <w:rtl/>
        </w:rPr>
      </w:pPr>
    </w:p>
    <w:p w14:paraId="0E75BCC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לא פורום שיפוטי ששופט אותך.</w:t>
      </w:r>
    </w:p>
    <w:p w14:paraId="55D84FA6" w14:textId="77777777" w:rsidR="009D6EF3" w:rsidRPr="009D6EF3" w:rsidRDefault="009D6EF3" w:rsidP="009D6EF3">
      <w:pPr>
        <w:tabs>
          <w:tab w:val="left" w:pos="389"/>
          <w:tab w:val="left" w:pos="1930"/>
        </w:tabs>
        <w:bidi/>
        <w:jc w:val="both"/>
        <w:rPr>
          <w:rFonts w:cs="David" w:hint="cs"/>
          <w:rtl/>
        </w:rPr>
      </w:pPr>
    </w:p>
    <w:p w14:paraId="66746AF8"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1B3899DE" w14:textId="77777777" w:rsidR="009D6EF3" w:rsidRPr="009D6EF3" w:rsidRDefault="009D6EF3" w:rsidP="009D6EF3">
      <w:pPr>
        <w:tabs>
          <w:tab w:val="left" w:pos="389"/>
          <w:tab w:val="left" w:pos="1930"/>
        </w:tabs>
        <w:bidi/>
        <w:jc w:val="both"/>
        <w:rPr>
          <w:rFonts w:cs="David" w:hint="cs"/>
          <w:rtl/>
        </w:rPr>
      </w:pPr>
    </w:p>
    <w:p w14:paraId="6573911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כאשר יש ניגוד עניינים התשובה האינסטינקטיבית זה לעצור משהו. התגובה היא שלא תעשה את זה, למנוע. לנו נראה שלמנוע זו סנקציה חמורה מדי משום שחבר הכנסת, כפי שנכון אמרת, אינהרנטית נמצא כל הזמן בניגוד עניינים. אז אמרנו שאם לא למנוע, איפה נמצא את הפשרה? בזה שנחייב אותו לגלות. בזה הוא מצהיר על כך שהוא נמצא בניגוד עניינים - -</w:t>
      </w:r>
    </w:p>
    <w:p w14:paraId="1D922F72" w14:textId="77777777" w:rsidR="009D6EF3" w:rsidRPr="009D6EF3" w:rsidRDefault="009D6EF3" w:rsidP="009D6EF3">
      <w:pPr>
        <w:tabs>
          <w:tab w:val="left" w:pos="389"/>
          <w:tab w:val="left" w:pos="1930"/>
        </w:tabs>
        <w:bidi/>
        <w:jc w:val="both"/>
        <w:rPr>
          <w:rFonts w:cs="David" w:hint="cs"/>
          <w:rtl/>
        </w:rPr>
      </w:pPr>
    </w:p>
    <w:p w14:paraId="0C32E735"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17DC97F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r>
    </w:p>
    <w:p w14:paraId="04BEFC62" w14:textId="77777777" w:rsidR="009D6EF3" w:rsidRPr="009D6EF3" w:rsidRDefault="009D6EF3" w:rsidP="009D6EF3">
      <w:pPr>
        <w:numPr>
          <w:ilvl w:val="0"/>
          <w:numId w:val="1"/>
        </w:numPr>
        <w:tabs>
          <w:tab w:val="left" w:pos="389"/>
          <w:tab w:val="left" w:pos="1930"/>
        </w:tabs>
        <w:overflowPunct w:val="0"/>
        <w:autoSpaceDE w:val="0"/>
        <w:autoSpaceDN w:val="0"/>
        <w:bidi/>
        <w:adjustRightInd w:val="0"/>
        <w:jc w:val="both"/>
        <w:textAlignment w:val="baseline"/>
        <w:rPr>
          <w:rFonts w:cs="David" w:hint="cs"/>
          <w:rtl/>
        </w:rPr>
      </w:pPr>
      <w:r w:rsidRPr="009D6EF3">
        <w:rPr>
          <w:rFonts w:cs="David" w:hint="cs"/>
          <w:rtl/>
        </w:rPr>
        <w:t>- -</w:t>
      </w:r>
    </w:p>
    <w:p w14:paraId="2DE4F5AC" w14:textId="77777777" w:rsidR="009D6EF3" w:rsidRDefault="009D6EF3" w:rsidP="009D6EF3">
      <w:pPr>
        <w:tabs>
          <w:tab w:val="left" w:pos="389"/>
          <w:tab w:val="left" w:pos="1930"/>
        </w:tabs>
        <w:bidi/>
        <w:jc w:val="both"/>
        <w:rPr>
          <w:rFonts w:cs="David" w:hint="cs"/>
          <w:rtl/>
        </w:rPr>
      </w:pPr>
    </w:p>
    <w:p w14:paraId="43B1988F" w14:textId="77777777" w:rsidR="009D6EF3" w:rsidRDefault="009D6EF3" w:rsidP="009D6EF3">
      <w:pPr>
        <w:tabs>
          <w:tab w:val="left" w:pos="389"/>
          <w:tab w:val="left" w:pos="1930"/>
        </w:tabs>
        <w:bidi/>
        <w:jc w:val="both"/>
        <w:rPr>
          <w:rFonts w:cs="David" w:hint="cs"/>
          <w:rtl/>
        </w:rPr>
      </w:pPr>
    </w:p>
    <w:p w14:paraId="0F366DF5" w14:textId="77777777" w:rsidR="009D6EF3" w:rsidRDefault="009D6EF3" w:rsidP="009D6EF3">
      <w:pPr>
        <w:tabs>
          <w:tab w:val="left" w:pos="389"/>
          <w:tab w:val="left" w:pos="1930"/>
        </w:tabs>
        <w:bidi/>
        <w:jc w:val="both"/>
        <w:rPr>
          <w:rFonts w:cs="David" w:hint="cs"/>
          <w:rtl/>
        </w:rPr>
      </w:pPr>
    </w:p>
    <w:p w14:paraId="362518D6" w14:textId="77777777" w:rsidR="009D6EF3" w:rsidRDefault="009D6EF3" w:rsidP="009D6EF3">
      <w:pPr>
        <w:tabs>
          <w:tab w:val="left" w:pos="389"/>
          <w:tab w:val="left" w:pos="1930"/>
        </w:tabs>
        <w:bidi/>
        <w:jc w:val="both"/>
        <w:rPr>
          <w:rFonts w:cs="David" w:hint="cs"/>
          <w:rtl/>
        </w:rPr>
      </w:pPr>
    </w:p>
    <w:p w14:paraId="4836927F" w14:textId="77777777" w:rsidR="009D6EF3" w:rsidRDefault="009D6EF3" w:rsidP="009D6EF3">
      <w:pPr>
        <w:tabs>
          <w:tab w:val="left" w:pos="389"/>
          <w:tab w:val="left" w:pos="1930"/>
        </w:tabs>
        <w:bidi/>
        <w:jc w:val="both"/>
        <w:rPr>
          <w:rFonts w:cs="David" w:hint="cs"/>
          <w:rtl/>
        </w:rPr>
      </w:pPr>
    </w:p>
    <w:p w14:paraId="709EFA49" w14:textId="77777777" w:rsidR="009D6EF3" w:rsidRDefault="009D6EF3" w:rsidP="009D6EF3">
      <w:pPr>
        <w:tabs>
          <w:tab w:val="left" w:pos="389"/>
          <w:tab w:val="left" w:pos="1930"/>
        </w:tabs>
        <w:bidi/>
        <w:jc w:val="both"/>
        <w:rPr>
          <w:rFonts w:cs="David" w:hint="cs"/>
          <w:rtl/>
        </w:rPr>
      </w:pPr>
    </w:p>
    <w:p w14:paraId="1DF4AECB" w14:textId="77777777" w:rsidR="009D6EF3" w:rsidRPr="009D6EF3" w:rsidRDefault="009D6EF3" w:rsidP="009D6EF3">
      <w:pPr>
        <w:tabs>
          <w:tab w:val="left" w:pos="389"/>
          <w:tab w:val="left" w:pos="1930"/>
        </w:tabs>
        <w:bidi/>
        <w:jc w:val="both"/>
        <w:rPr>
          <w:rFonts w:cs="David" w:hint="cs"/>
          <w:rtl/>
        </w:rPr>
      </w:pPr>
    </w:p>
    <w:p w14:paraId="4EE2675B"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סוזי</w:t>
      </w:r>
      <w:proofErr w:type="spellEnd"/>
      <w:r w:rsidRPr="009D6EF3">
        <w:rPr>
          <w:rFonts w:cs="David" w:hint="cs"/>
          <w:u w:val="single"/>
          <w:rtl/>
        </w:rPr>
        <w:t xml:space="preserve"> נבות:</w:t>
      </w:r>
    </w:p>
    <w:p w14:paraId="5EA3DE1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r>
    </w:p>
    <w:p w14:paraId="4F8BA52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לפעמים, עצם העובדה שאתה מטיל על עצמך חובת גילוי יכולה להביא אותך לומר: אני לא אשתתף בהצבעה. אני נמצא בניגוד עניינים, זאת העמותה שאני פעיל בה וצריך להצביע - -</w:t>
      </w:r>
    </w:p>
    <w:p w14:paraId="3B4C3EC9" w14:textId="77777777" w:rsidR="009D6EF3" w:rsidRPr="009D6EF3" w:rsidRDefault="009D6EF3" w:rsidP="009D6EF3">
      <w:pPr>
        <w:tabs>
          <w:tab w:val="left" w:pos="389"/>
          <w:tab w:val="left" w:pos="1930"/>
        </w:tabs>
        <w:bidi/>
        <w:jc w:val="both"/>
        <w:rPr>
          <w:rFonts w:cs="David" w:hint="cs"/>
          <w:rtl/>
        </w:rPr>
      </w:pPr>
    </w:p>
    <w:p w14:paraId="77116887"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71E3F621" w14:textId="77777777" w:rsidR="009D6EF3" w:rsidRPr="009D6EF3" w:rsidRDefault="009D6EF3" w:rsidP="009D6EF3">
      <w:pPr>
        <w:tabs>
          <w:tab w:val="left" w:pos="389"/>
          <w:tab w:val="left" w:pos="1930"/>
        </w:tabs>
        <w:bidi/>
        <w:jc w:val="both"/>
        <w:rPr>
          <w:rFonts w:cs="David" w:hint="cs"/>
          <w:rtl/>
        </w:rPr>
      </w:pPr>
    </w:p>
    <w:p w14:paraId="5166503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אם אני לא רוצה להצביע, למה אני צריך להגיד שאני בניגוד עניינים. ממילא אני מוצא את עצמי באולם המליאה ולא מצביע או באולם הוועדה ואני לא מצביע. </w:t>
      </w:r>
    </w:p>
    <w:p w14:paraId="5D1F398C" w14:textId="77777777" w:rsidR="009D6EF3" w:rsidRPr="009D6EF3" w:rsidRDefault="009D6EF3" w:rsidP="009D6EF3">
      <w:pPr>
        <w:tabs>
          <w:tab w:val="left" w:pos="389"/>
          <w:tab w:val="left" w:pos="1930"/>
        </w:tabs>
        <w:bidi/>
        <w:jc w:val="both"/>
        <w:rPr>
          <w:rFonts w:cs="David" w:hint="cs"/>
          <w:rtl/>
        </w:rPr>
      </w:pPr>
    </w:p>
    <w:p w14:paraId="11EF9038"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E7C7E73" w14:textId="77777777" w:rsidR="009D6EF3" w:rsidRPr="009D6EF3" w:rsidRDefault="009D6EF3" w:rsidP="009D6EF3">
      <w:pPr>
        <w:tabs>
          <w:tab w:val="left" w:pos="389"/>
          <w:tab w:val="left" w:pos="1930"/>
        </w:tabs>
        <w:bidi/>
        <w:jc w:val="both"/>
        <w:rPr>
          <w:rFonts w:cs="David" w:hint="cs"/>
          <w:rtl/>
        </w:rPr>
      </w:pPr>
    </w:p>
    <w:p w14:paraId="790BCDE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חובת הגילוי זה הדבר השקוף ביותר. </w:t>
      </w:r>
    </w:p>
    <w:p w14:paraId="54E705BC" w14:textId="77777777" w:rsidR="009D6EF3" w:rsidRPr="009D6EF3" w:rsidRDefault="009D6EF3" w:rsidP="009D6EF3">
      <w:pPr>
        <w:tabs>
          <w:tab w:val="left" w:pos="389"/>
          <w:tab w:val="left" w:pos="1930"/>
        </w:tabs>
        <w:bidi/>
        <w:jc w:val="both"/>
        <w:rPr>
          <w:rFonts w:cs="David" w:hint="cs"/>
          <w:rtl/>
        </w:rPr>
      </w:pPr>
    </w:p>
    <w:p w14:paraId="3DD3F00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6AB8074" w14:textId="77777777" w:rsidR="009D6EF3" w:rsidRPr="009D6EF3" w:rsidRDefault="009D6EF3" w:rsidP="009D6EF3">
      <w:pPr>
        <w:tabs>
          <w:tab w:val="left" w:pos="389"/>
          <w:tab w:val="left" w:pos="1930"/>
        </w:tabs>
        <w:bidi/>
        <w:jc w:val="both"/>
        <w:rPr>
          <w:rFonts w:cs="David" w:hint="cs"/>
          <w:rtl/>
        </w:rPr>
      </w:pPr>
    </w:p>
    <w:p w14:paraId="7C6BA20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מה שאת אומרת לי עכשיו, למען הגילוי הנאות אתה אומר: אני מכיר את העמותה הזאת והזאת ואת חבר מרעיה ולא משנה מה, ובכל זאת, אני רוצה להצביע בעדה.</w:t>
      </w:r>
    </w:p>
    <w:p w14:paraId="4834CA9A" w14:textId="77777777" w:rsidR="009D6EF3" w:rsidRPr="009D6EF3" w:rsidRDefault="009D6EF3" w:rsidP="009D6EF3">
      <w:pPr>
        <w:tabs>
          <w:tab w:val="left" w:pos="389"/>
          <w:tab w:val="left" w:pos="1930"/>
        </w:tabs>
        <w:bidi/>
        <w:jc w:val="both"/>
        <w:rPr>
          <w:rFonts w:cs="David" w:hint="cs"/>
          <w:rtl/>
        </w:rPr>
      </w:pPr>
    </w:p>
    <w:p w14:paraId="2C4D55C8"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DE09959" w14:textId="77777777" w:rsidR="009D6EF3" w:rsidRPr="009D6EF3" w:rsidRDefault="009D6EF3" w:rsidP="009D6EF3">
      <w:pPr>
        <w:tabs>
          <w:tab w:val="left" w:pos="389"/>
          <w:tab w:val="left" w:pos="1930"/>
        </w:tabs>
        <w:bidi/>
        <w:jc w:val="both"/>
        <w:rPr>
          <w:rFonts w:cs="David" w:hint="cs"/>
          <w:rtl/>
        </w:rPr>
      </w:pPr>
    </w:p>
    <w:p w14:paraId="1C67ADF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לי משהו שהוא מאוד מובן. זאת עמותה - -</w:t>
      </w:r>
    </w:p>
    <w:p w14:paraId="5088E2BF" w14:textId="77777777" w:rsidR="009D6EF3" w:rsidRPr="009D6EF3" w:rsidRDefault="009D6EF3" w:rsidP="009D6EF3">
      <w:pPr>
        <w:tabs>
          <w:tab w:val="left" w:pos="389"/>
          <w:tab w:val="left" w:pos="1930"/>
        </w:tabs>
        <w:bidi/>
        <w:jc w:val="both"/>
        <w:rPr>
          <w:rFonts w:cs="David" w:hint="cs"/>
          <w:rtl/>
        </w:rPr>
      </w:pPr>
    </w:p>
    <w:p w14:paraId="2E6F9E5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B19569B" w14:textId="77777777" w:rsidR="009D6EF3" w:rsidRPr="009D6EF3" w:rsidRDefault="009D6EF3" w:rsidP="009D6EF3">
      <w:pPr>
        <w:tabs>
          <w:tab w:val="left" w:pos="389"/>
          <w:tab w:val="left" w:pos="1930"/>
        </w:tabs>
        <w:bidi/>
        <w:jc w:val="both"/>
        <w:rPr>
          <w:rFonts w:cs="David" w:hint="cs"/>
          <w:rtl/>
        </w:rPr>
      </w:pPr>
    </w:p>
    <w:p w14:paraId="661C2F3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דיברנו על מקורביו.</w:t>
      </w:r>
    </w:p>
    <w:p w14:paraId="624CC9BE" w14:textId="77777777" w:rsidR="009D6EF3" w:rsidRPr="009D6EF3" w:rsidRDefault="009D6EF3" w:rsidP="009D6EF3">
      <w:pPr>
        <w:tabs>
          <w:tab w:val="left" w:pos="389"/>
          <w:tab w:val="left" w:pos="1930"/>
        </w:tabs>
        <w:bidi/>
        <w:jc w:val="both"/>
        <w:rPr>
          <w:rFonts w:cs="David" w:hint="cs"/>
          <w:rtl/>
        </w:rPr>
      </w:pPr>
    </w:p>
    <w:p w14:paraId="36E459A9"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715087DA" w14:textId="77777777" w:rsidR="009D6EF3" w:rsidRPr="009D6EF3" w:rsidRDefault="009D6EF3" w:rsidP="009D6EF3">
      <w:pPr>
        <w:tabs>
          <w:tab w:val="left" w:pos="389"/>
          <w:tab w:val="left" w:pos="1930"/>
        </w:tabs>
        <w:bidi/>
        <w:jc w:val="both"/>
        <w:rPr>
          <w:rFonts w:cs="David" w:hint="cs"/>
          <w:rtl/>
        </w:rPr>
      </w:pPr>
    </w:p>
    <w:p w14:paraId="39789FC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נכון רק אם יקבלו כסף?</w:t>
      </w:r>
    </w:p>
    <w:p w14:paraId="63961FDB" w14:textId="77777777" w:rsidR="009D6EF3" w:rsidRPr="009D6EF3" w:rsidRDefault="009D6EF3" w:rsidP="009D6EF3">
      <w:pPr>
        <w:tabs>
          <w:tab w:val="left" w:pos="389"/>
          <w:tab w:val="left" w:pos="1930"/>
        </w:tabs>
        <w:bidi/>
        <w:jc w:val="both"/>
        <w:rPr>
          <w:rFonts w:cs="David" w:hint="cs"/>
          <w:rtl/>
        </w:rPr>
      </w:pPr>
    </w:p>
    <w:p w14:paraId="115105D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C5A483F" w14:textId="77777777" w:rsidR="009D6EF3" w:rsidRPr="009D6EF3" w:rsidRDefault="009D6EF3" w:rsidP="009D6EF3">
      <w:pPr>
        <w:tabs>
          <w:tab w:val="left" w:pos="389"/>
          <w:tab w:val="left" w:pos="1930"/>
        </w:tabs>
        <w:bidi/>
        <w:jc w:val="both"/>
        <w:rPr>
          <w:rFonts w:cs="David" w:hint="cs"/>
          <w:rtl/>
        </w:rPr>
      </w:pPr>
    </w:p>
    <w:p w14:paraId="5E9280B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השקפת עולמי נמצאת שם, כל השקפת עולמי נמצאת באותה עמותה.</w:t>
      </w:r>
    </w:p>
    <w:p w14:paraId="3561A336" w14:textId="77777777" w:rsidR="009D6EF3" w:rsidRPr="009D6EF3" w:rsidRDefault="009D6EF3" w:rsidP="009D6EF3">
      <w:pPr>
        <w:tabs>
          <w:tab w:val="left" w:pos="389"/>
          <w:tab w:val="left" w:pos="1930"/>
        </w:tabs>
        <w:bidi/>
        <w:jc w:val="both"/>
        <w:rPr>
          <w:rFonts w:cs="David" w:hint="cs"/>
          <w:rtl/>
        </w:rPr>
      </w:pPr>
    </w:p>
    <w:p w14:paraId="7DBF0C34"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54432EF" w14:textId="77777777" w:rsidR="009D6EF3" w:rsidRPr="009D6EF3" w:rsidRDefault="009D6EF3" w:rsidP="009D6EF3">
      <w:pPr>
        <w:tabs>
          <w:tab w:val="left" w:pos="389"/>
          <w:tab w:val="left" w:pos="1930"/>
        </w:tabs>
        <w:bidi/>
        <w:jc w:val="both"/>
        <w:rPr>
          <w:rFonts w:cs="David" w:hint="cs"/>
          <w:rtl/>
        </w:rPr>
      </w:pPr>
    </w:p>
    <w:p w14:paraId="4462C10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אם החוק יאמר שאתה נמצא בניגוד עניינים, המינימום של הגישה שקיימת היום </w:t>
      </w:r>
      <w:proofErr w:type="spellStart"/>
      <w:r w:rsidRPr="009D6EF3">
        <w:rPr>
          <w:rFonts w:cs="David" w:hint="cs"/>
          <w:rtl/>
        </w:rPr>
        <w:t>בפרמנטים</w:t>
      </w:r>
      <w:proofErr w:type="spellEnd"/>
      <w:r w:rsidRPr="009D6EF3">
        <w:rPr>
          <w:rFonts w:cs="David" w:hint="cs"/>
          <w:rtl/>
        </w:rPr>
        <w:t xml:space="preserve"> השונים זה חובת גילוי.</w:t>
      </w:r>
    </w:p>
    <w:p w14:paraId="1B943151" w14:textId="77777777" w:rsidR="009D6EF3" w:rsidRPr="009D6EF3" w:rsidRDefault="009D6EF3" w:rsidP="009D6EF3">
      <w:pPr>
        <w:tabs>
          <w:tab w:val="left" w:pos="389"/>
          <w:tab w:val="left" w:pos="1930"/>
        </w:tabs>
        <w:bidi/>
        <w:jc w:val="both"/>
        <w:rPr>
          <w:rFonts w:cs="David" w:hint="cs"/>
          <w:rtl/>
        </w:rPr>
      </w:pPr>
      <w:r w:rsidRPr="009D6EF3">
        <w:rPr>
          <w:rFonts w:cs="David" w:hint="cs"/>
          <w:rtl/>
        </w:rPr>
        <w:t xml:space="preserve"> </w:t>
      </w:r>
    </w:p>
    <w:p w14:paraId="1F34A90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2441DCC" w14:textId="77777777" w:rsidR="009D6EF3" w:rsidRPr="009D6EF3" w:rsidRDefault="009D6EF3" w:rsidP="009D6EF3">
      <w:pPr>
        <w:tabs>
          <w:tab w:val="left" w:pos="389"/>
          <w:tab w:val="left" w:pos="1930"/>
        </w:tabs>
        <w:bidi/>
        <w:jc w:val="both"/>
        <w:rPr>
          <w:rFonts w:cs="David" w:hint="cs"/>
          <w:rtl/>
        </w:rPr>
      </w:pPr>
    </w:p>
    <w:p w14:paraId="4A37E8C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השקפת עולמי נמצאת בעמותה לבריאות הלאומית ויחד עם זה, אני מצביע בעדה.</w:t>
      </w:r>
    </w:p>
    <w:p w14:paraId="5DEB34E6" w14:textId="77777777" w:rsidR="009D6EF3" w:rsidRPr="009D6EF3" w:rsidRDefault="009D6EF3" w:rsidP="009D6EF3">
      <w:pPr>
        <w:tabs>
          <w:tab w:val="left" w:pos="389"/>
          <w:tab w:val="left" w:pos="1930"/>
        </w:tabs>
        <w:bidi/>
        <w:jc w:val="both"/>
        <w:rPr>
          <w:rFonts w:cs="David" w:hint="cs"/>
          <w:rtl/>
        </w:rPr>
      </w:pPr>
    </w:p>
    <w:p w14:paraId="2359446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איל ינון:</w:t>
      </w:r>
    </w:p>
    <w:p w14:paraId="32A11B80" w14:textId="77777777" w:rsidR="009D6EF3" w:rsidRPr="009D6EF3" w:rsidRDefault="009D6EF3" w:rsidP="009D6EF3">
      <w:pPr>
        <w:tabs>
          <w:tab w:val="left" w:pos="389"/>
          <w:tab w:val="left" w:pos="1930"/>
        </w:tabs>
        <w:bidi/>
        <w:jc w:val="both"/>
        <w:rPr>
          <w:rFonts w:cs="David" w:hint="cs"/>
          <w:rtl/>
        </w:rPr>
      </w:pPr>
    </w:p>
    <w:p w14:paraId="69A8C44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מדובר על  השקפת עולם.</w:t>
      </w:r>
    </w:p>
    <w:p w14:paraId="0A7FD721" w14:textId="77777777" w:rsidR="009D6EF3" w:rsidRPr="009D6EF3" w:rsidRDefault="009D6EF3" w:rsidP="009D6EF3">
      <w:pPr>
        <w:tabs>
          <w:tab w:val="left" w:pos="389"/>
          <w:tab w:val="left" w:pos="1930"/>
        </w:tabs>
        <w:bidi/>
        <w:jc w:val="both"/>
        <w:rPr>
          <w:rFonts w:cs="David" w:hint="cs"/>
          <w:rtl/>
        </w:rPr>
      </w:pPr>
    </w:p>
    <w:p w14:paraId="656CCAF4"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19B2D4CD" w14:textId="77777777" w:rsidR="009D6EF3" w:rsidRPr="009D6EF3" w:rsidRDefault="009D6EF3" w:rsidP="009D6EF3">
      <w:pPr>
        <w:tabs>
          <w:tab w:val="left" w:pos="389"/>
          <w:tab w:val="left" w:pos="1930"/>
        </w:tabs>
        <w:bidi/>
        <w:jc w:val="both"/>
        <w:rPr>
          <w:rFonts w:cs="David" w:hint="cs"/>
          <w:rtl/>
        </w:rPr>
      </w:pPr>
    </w:p>
    <w:p w14:paraId="7C9A6DF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לאשתך עסק, תחנת דלק.</w:t>
      </w:r>
    </w:p>
    <w:p w14:paraId="4B7AD250" w14:textId="77777777" w:rsidR="009D6EF3" w:rsidRDefault="009D6EF3" w:rsidP="009D6EF3">
      <w:pPr>
        <w:tabs>
          <w:tab w:val="left" w:pos="389"/>
          <w:tab w:val="left" w:pos="1930"/>
        </w:tabs>
        <w:bidi/>
        <w:jc w:val="both"/>
        <w:rPr>
          <w:rFonts w:cs="David" w:hint="cs"/>
          <w:rtl/>
        </w:rPr>
      </w:pPr>
    </w:p>
    <w:p w14:paraId="41E31882" w14:textId="77777777" w:rsidR="009D6EF3" w:rsidRDefault="009D6EF3" w:rsidP="009D6EF3">
      <w:pPr>
        <w:tabs>
          <w:tab w:val="left" w:pos="389"/>
          <w:tab w:val="left" w:pos="1930"/>
        </w:tabs>
        <w:bidi/>
        <w:jc w:val="both"/>
        <w:rPr>
          <w:rFonts w:cs="David" w:hint="cs"/>
          <w:rtl/>
        </w:rPr>
      </w:pPr>
    </w:p>
    <w:p w14:paraId="40301E13" w14:textId="77777777" w:rsidR="009D6EF3" w:rsidRDefault="009D6EF3" w:rsidP="009D6EF3">
      <w:pPr>
        <w:tabs>
          <w:tab w:val="left" w:pos="389"/>
          <w:tab w:val="left" w:pos="1930"/>
        </w:tabs>
        <w:bidi/>
        <w:jc w:val="both"/>
        <w:rPr>
          <w:rFonts w:cs="David" w:hint="cs"/>
          <w:rtl/>
        </w:rPr>
      </w:pPr>
    </w:p>
    <w:p w14:paraId="10FE997E" w14:textId="77777777" w:rsidR="009D6EF3" w:rsidRDefault="009D6EF3" w:rsidP="009D6EF3">
      <w:pPr>
        <w:tabs>
          <w:tab w:val="left" w:pos="389"/>
          <w:tab w:val="left" w:pos="1930"/>
        </w:tabs>
        <w:bidi/>
        <w:jc w:val="both"/>
        <w:rPr>
          <w:rFonts w:cs="David" w:hint="cs"/>
          <w:rtl/>
        </w:rPr>
      </w:pPr>
    </w:p>
    <w:p w14:paraId="12534168" w14:textId="77777777" w:rsidR="009D6EF3" w:rsidRDefault="009D6EF3" w:rsidP="009D6EF3">
      <w:pPr>
        <w:tabs>
          <w:tab w:val="left" w:pos="389"/>
          <w:tab w:val="left" w:pos="1930"/>
        </w:tabs>
        <w:bidi/>
        <w:jc w:val="both"/>
        <w:rPr>
          <w:rFonts w:cs="David" w:hint="cs"/>
          <w:rtl/>
        </w:rPr>
      </w:pPr>
    </w:p>
    <w:p w14:paraId="1F00E2F6" w14:textId="77777777" w:rsidR="009D6EF3" w:rsidRPr="009D6EF3" w:rsidRDefault="009D6EF3" w:rsidP="009D6EF3">
      <w:pPr>
        <w:tabs>
          <w:tab w:val="left" w:pos="389"/>
          <w:tab w:val="left" w:pos="1930"/>
        </w:tabs>
        <w:bidi/>
        <w:jc w:val="both"/>
        <w:rPr>
          <w:rFonts w:cs="David" w:hint="cs"/>
          <w:rtl/>
        </w:rPr>
      </w:pPr>
    </w:p>
    <w:p w14:paraId="000FC95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8ABDD80" w14:textId="77777777" w:rsidR="009D6EF3" w:rsidRPr="009D6EF3" w:rsidRDefault="009D6EF3" w:rsidP="009D6EF3">
      <w:pPr>
        <w:tabs>
          <w:tab w:val="left" w:pos="389"/>
          <w:tab w:val="left" w:pos="1930"/>
        </w:tabs>
        <w:bidi/>
        <w:jc w:val="both"/>
        <w:rPr>
          <w:rFonts w:cs="David" w:hint="cs"/>
          <w:rtl/>
        </w:rPr>
      </w:pPr>
    </w:p>
    <w:p w14:paraId="745D81F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אני לא רוצה לדבר על אשתי... אני חבר בעמותה הזאת, ואני לא מנהל בעמותה, ברור שיש פה ניגוד אינטרסים כי אני דואג לעמותה הזאת, ואם אני דואג לה ומצביע בעדה - - </w:t>
      </w:r>
    </w:p>
    <w:p w14:paraId="424FE222" w14:textId="77777777" w:rsidR="009D6EF3" w:rsidRPr="009D6EF3" w:rsidRDefault="009D6EF3" w:rsidP="009D6EF3">
      <w:pPr>
        <w:tabs>
          <w:tab w:val="left" w:pos="389"/>
          <w:tab w:val="left" w:pos="1930"/>
        </w:tabs>
        <w:bidi/>
        <w:jc w:val="both"/>
        <w:rPr>
          <w:rFonts w:cs="David" w:hint="cs"/>
          <w:rtl/>
        </w:rPr>
      </w:pPr>
    </w:p>
    <w:p w14:paraId="0DA3008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איל ינון:</w:t>
      </w:r>
    </w:p>
    <w:p w14:paraId="415719A6" w14:textId="77777777" w:rsidR="009D6EF3" w:rsidRPr="009D6EF3" w:rsidRDefault="009D6EF3" w:rsidP="009D6EF3">
      <w:pPr>
        <w:tabs>
          <w:tab w:val="left" w:pos="389"/>
          <w:tab w:val="left" w:pos="1930"/>
        </w:tabs>
        <w:bidi/>
        <w:jc w:val="both"/>
        <w:rPr>
          <w:rFonts w:cs="David" w:hint="cs"/>
          <w:rtl/>
        </w:rPr>
      </w:pPr>
    </w:p>
    <w:p w14:paraId="457FC56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אתה מקבל כסף - -</w:t>
      </w:r>
    </w:p>
    <w:p w14:paraId="51C4E0ED" w14:textId="77777777" w:rsidR="009D6EF3" w:rsidRPr="009D6EF3" w:rsidRDefault="009D6EF3" w:rsidP="009D6EF3">
      <w:pPr>
        <w:tabs>
          <w:tab w:val="left" w:pos="389"/>
          <w:tab w:val="left" w:pos="1930"/>
        </w:tabs>
        <w:bidi/>
        <w:jc w:val="both"/>
        <w:rPr>
          <w:rFonts w:cs="David" w:hint="cs"/>
          <w:rtl/>
        </w:rPr>
      </w:pPr>
    </w:p>
    <w:p w14:paraId="08F5BC24"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563F74F6" w14:textId="77777777" w:rsidR="009D6EF3" w:rsidRPr="009D6EF3" w:rsidRDefault="009D6EF3" w:rsidP="009D6EF3">
      <w:pPr>
        <w:tabs>
          <w:tab w:val="left" w:pos="389"/>
          <w:tab w:val="left" w:pos="1930"/>
        </w:tabs>
        <w:bidi/>
        <w:jc w:val="both"/>
        <w:rPr>
          <w:rFonts w:cs="David" w:hint="cs"/>
          <w:rtl/>
        </w:rPr>
      </w:pPr>
    </w:p>
    <w:p w14:paraId="5B76F0E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לא רלבנטי.</w:t>
      </w:r>
    </w:p>
    <w:p w14:paraId="7D05EC6B" w14:textId="77777777" w:rsidR="009D6EF3" w:rsidRPr="009D6EF3" w:rsidRDefault="009D6EF3" w:rsidP="009D6EF3">
      <w:pPr>
        <w:tabs>
          <w:tab w:val="left" w:pos="389"/>
          <w:tab w:val="left" w:pos="1930"/>
        </w:tabs>
        <w:bidi/>
        <w:jc w:val="both"/>
        <w:rPr>
          <w:rFonts w:cs="David" w:hint="cs"/>
          <w:rtl/>
        </w:rPr>
      </w:pPr>
    </w:p>
    <w:p w14:paraId="674BBEC7"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FE2C683" w14:textId="77777777" w:rsidR="009D6EF3" w:rsidRPr="009D6EF3" w:rsidRDefault="009D6EF3" w:rsidP="009D6EF3">
      <w:pPr>
        <w:tabs>
          <w:tab w:val="left" w:pos="389"/>
          <w:tab w:val="left" w:pos="1930"/>
        </w:tabs>
        <w:bidi/>
        <w:jc w:val="both"/>
        <w:rPr>
          <w:rFonts w:cs="David" w:hint="cs"/>
          <w:rtl/>
        </w:rPr>
      </w:pPr>
    </w:p>
    <w:p w14:paraId="19E670D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ועוד איך רלבנטי. אני לא מקבל כסף, אני לא חבר בהנהלה ולא חבר בדירקטוריון, אבל אני חבר בעמותה. </w:t>
      </w:r>
    </w:p>
    <w:p w14:paraId="388405D5" w14:textId="77777777" w:rsidR="009D6EF3" w:rsidRPr="009D6EF3" w:rsidRDefault="009D6EF3" w:rsidP="009D6EF3">
      <w:pPr>
        <w:tabs>
          <w:tab w:val="left" w:pos="389"/>
          <w:tab w:val="left" w:pos="1930"/>
        </w:tabs>
        <w:bidi/>
        <w:jc w:val="both"/>
        <w:rPr>
          <w:rFonts w:cs="David" w:hint="cs"/>
          <w:rtl/>
        </w:rPr>
      </w:pPr>
    </w:p>
    <w:p w14:paraId="3BE07D6B"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E383ED3" w14:textId="77777777" w:rsidR="009D6EF3" w:rsidRPr="009D6EF3" w:rsidRDefault="009D6EF3" w:rsidP="009D6EF3">
      <w:pPr>
        <w:tabs>
          <w:tab w:val="left" w:pos="389"/>
          <w:tab w:val="left" w:pos="1930"/>
        </w:tabs>
        <w:bidi/>
        <w:jc w:val="both"/>
        <w:rPr>
          <w:rFonts w:cs="David" w:hint="cs"/>
          <w:rtl/>
        </w:rPr>
      </w:pPr>
    </w:p>
    <w:p w14:paraId="3ECEED0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בעמותות האחרות שלא זכו בחבר כמוך ורואים ושומעים שכאשר יש חבר כנסת פעיל, מבחינה ציבורית זה יתקבל כאילו שאתה מעדיף את הטובה האישית של הגוף שלך ולא את טובת - -</w:t>
      </w:r>
    </w:p>
    <w:p w14:paraId="23683795" w14:textId="77777777" w:rsidR="009D6EF3" w:rsidRPr="009D6EF3" w:rsidRDefault="009D6EF3" w:rsidP="009D6EF3">
      <w:pPr>
        <w:tabs>
          <w:tab w:val="left" w:pos="389"/>
          <w:tab w:val="left" w:pos="1930"/>
        </w:tabs>
        <w:bidi/>
        <w:jc w:val="both"/>
        <w:rPr>
          <w:rFonts w:cs="David" w:hint="cs"/>
          <w:rtl/>
        </w:rPr>
      </w:pPr>
      <w:r w:rsidRPr="009D6EF3">
        <w:rPr>
          <w:rFonts w:cs="David" w:hint="cs"/>
          <w:rtl/>
        </w:rPr>
        <w:t xml:space="preserve"> </w:t>
      </w:r>
    </w:p>
    <w:p w14:paraId="70290347"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איל ינון:</w:t>
      </w:r>
    </w:p>
    <w:p w14:paraId="706FA4D0" w14:textId="77777777" w:rsidR="009D6EF3" w:rsidRPr="009D6EF3" w:rsidRDefault="009D6EF3" w:rsidP="009D6EF3">
      <w:pPr>
        <w:tabs>
          <w:tab w:val="left" w:pos="389"/>
          <w:tab w:val="left" w:pos="1930"/>
        </w:tabs>
        <w:bidi/>
        <w:jc w:val="both"/>
        <w:rPr>
          <w:rFonts w:cs="David" w:hint="cs"/>
          <w:rtl/>
        </w:rPr>
      </w:pPr>
    </w:p>
    <w:p w14:paraId="0612C0A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לכן היה עדיף לאסור על ח"כים להיות חברים בעמותות מאשר להכניס אותם למצבים האלה.</w:t>
      </w:r>
    </w:p>
    <w:p w14:paraId="18761267" w14:textId="77777777" w:rsidR="009D6EF3" w:rsidRPr="009D6EF3" w:rsidRDefault="009D6EF3" w:rsidP="009D6EF3">
      <w:pPr>
        <w:tabs>
          <w:tab w:val="left" w:pos="389"/>
          <w:tab w:val="left" w:pos="1930"/>
        </w:tabs>
        <w:bidi/>
        <w:jc w:val="both"/>
        <w:rPr>
          <w:rFonts w:cs="David" w:hint="cs"/>
          <w:rtl/>
        </w:rPr>
      </w:pPr>
    </w:p>
    <w:p w14:paraId="04ACA85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EC246C0" w14:textId="77777777" w:rsidR="009D6EF3" w:rsidRPr="009D6EF3" w:rsidRDefault="009D6EF3" w:rsidP="009D6EF3">
      <w:pPr>
        <w:tabs>
          <w:tab w:val="left" w:pos="389"/>
          <w:tab w:val="left" w:pos="1930"/>
        </w:tabs>
        <w:bidi/>
        <w:jc w:val="both"/>
        <w:rPr>
          <w:rFonts w:cs="David" w:hint="cs"/>
          <w:rtl/>
        </w:rPr>
      </w:pPr>
    </w:p>
    <w:p w14:paraId="2E21225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מסכים איתך למרות שזה לא נוח לי. ואז אתה לא חבר בהנהלה, לא בדירקטוריון וגם לא חבר - -</w:t>
      </w:r>
    </w:p>
    <w:p w14:paraId="482F67B4" w14:textId="77777777" w:rsidR="009D6EF3" w:rsidRPr="009D6EF3" w:rsidRDefault="009D6EF3" w:rsidP="009D6EF3">
      <w:pPr>
        <w:tabs>
          <w:tab w:val="left" w:pos="389"/>
          <w:tab w:val="left" w:pos="1930"/>
        </w:tabs>
        <w:bidi/>
        <w:jc w:val="both"/>
        <w:rPr>
          <w:rFonts w:cs="David" w:hint="cs"/>
          <w:rtl/>
        </w:rPr>
      </w:pPr>
    </w:p>
    <w:p w14:paraId="5DAA472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8783FB7" w14:textId="77777777" w:rsidR="009D6EF3" w:rsidRPr="009D6EF3" w:rsidRDefault="009D6EF3" w:rsidP="009D6EF3">
      <w:pPr>
        <w:tabs>
          <w:tab w:val="left" w:pos="389"/>
          <w:tab w:val="left" w:pos="1930"/>
        </w:tabs>
        <w:bidi/>
        <w:jc w:val="both"/>
        <w:rPr>
          <w:rFonts w:cs="David" w:hint="cs"/>
          <w:rtl/>
        </w:rPr>
      </w:pPr>
    </w:p>
    <w:p w14:paraId="6831312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הבן שלך חבר. יש לו חברת כוח אדם ואתם דנים בעלויות של חברות כוח אדם.</w:t>
      </w:r>
    </w:p>
    <w:p w14:paraId="4238D2E2" w14:textId="77777777" w:rsidR="009D6EF3" w:rsidRPr="009D6EF3" w:rsidRDefault="009D6EF3" w:rsidP="009D6EF3">
      <w:pPr>
        <w:tabs>
          <w:tab w:val="left" w:pos="389"/>
          <w:tab w:val="left" w:pos="1930"/>
        </w:tabs>
        <w:bidi/>
        <w:jc w:val="both"/>
        <w:rPr>
          <w:rFonts w:cs="David" w:hint="cs"/>
          <w:rtl/>
        </w:rPr>
      </w:pPr>
    </w:p>
    <w:p w14:paraId="18FEF6C7"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084DFF7F" w14:textId="77777777" w:rsidR="009D6EF3" w:rsidRPr="009D6EF3" w:rsidRDefault="009D6EF3" w:rsidP="009D6EF3">
      <w:pPr>
        <w:tabs>
          <w:tab w:val="left" w:pos="389"/>
          <w:tab w:val="left" w:pos="1930"/>
        </w:tabs>
        <w:bidi/>
        <w:jc w:val="both"/>
        <w:rPr>
          <w:rFonts w:cs="David" w:hint="cs"/>
          <w:rtl/>
        </w:rPr>
      </w:pPr>
    </w:p>
    <w:p w14:paraId="334F5E6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רוצה לספר סיפור אמיתי: אני חברה בעמותה שנקראת "יחד", שילוב דתיים וחילוניים. אני מובילה בכנסת ישראל הצעת חוק שתהיה זרם שלישי במדינת ישראל. הזרם המשולב פירושו של דבר להקים פיקוח, העברה תקציבית, כמו לזרמים אחרים. אני חברה בעמותה, אני פעולה בעמותה הזאת, בכל השדולה הזאת, והיא אמורה לקבל כסף.</w:t>
      </w:r>
    </w:p>
    <w:p w14:paraId="06E4DF19" w14:textId="77777777" w:rsidR="009D6EF3" w:rsidRPr="009D6EF3" w:rsidRDefault="009D6EF3" w:rsidP="009D6EF3">
      <w:pPr>
        <w:tabs>
          <w:tab w:val="left" w:pos="389"/>
          <w:tab w:val="left" w:pos="1930"/>
        </w:tabs>
        <w:bidi/>
        <w:jc w:val="both"/>
        <w:rPr>
          <w:rFonts w:cs="David" w:hint="cs"/>
          <w:rtl/>
        </w:rPr>
      </w:pPr>
    </w:p>
    <w:p w14:paraId="154F817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2626CC0F" w14:textId="77777777" w:rsidR="009D6EF3" w:rsidRPr="009D6EF3" w:rsidRDefault="009D6EF3" w:rsidP="009D6EF3">
      <w:pPr>
        <w:tabs>
          <w:tab w:val="left" w:pos="389"/>
          <w:tab w:val="left" w:pos="1930"/>
        </w:tabs>
        <w:bidi/>
        <w:jc w:val="both"/>
        <w:rPr>
          <w:rFonts w:cs="David" w:hint="cs"/>
          <w:rtl/>
        </w:rPr>
      </w:pPr>
    </w:p>
    <w:p w14:paraId="396F31C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רק העמותה הזאת או כל עמותה שתעסוק בנושא הזה?</w:t>
      </w:r>
    </w:p>
    <w:p w14:paraId="79D50FA1" w14:textId="77777777" w:rsidR="009D6EF3" w:rsidRPr="009D6EF3" w:rsidRDefault="009D6EF3" w:rsidP="009D6EF3">
      <w:pPr>
        <w:tabs>
          <w:tab w:val="left" w:pos="389"/>
          <w:tab w:val="left" w:pos="1930"/>
        </w:tabs>
        <w:bidi/>
        <w:jc w:val="both"/>
        <w:rPr>
          <w:rFonts w:cs="David" w:hint="cs"/>
          <w:rtl/>
        </w:rPr>
      </w:pPr>
    </w:p>
    <w:p w14:paraId="7DC5951C"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1FF65CAB" w14:textId="77777777" w:rsidR="009D6EF3" w:rsidRPr="009D6EF3" w:rsidRDefault="009D6EF3" w:rsidP="009D6EF3">
      <w:pPr>
        <w:tabs>
          <w:tab w:val="left" w:pos="389"/>
          <w:tab w:val="left" w:pos="1930"/>
        </w:tabs>
        <w:bidi/>
        <w:jc w:val="both"/>
        <w:rPr>
          <w:rFonts w:cs="David" w:hint="cs"/>
          <w:rtl/>
        </w:rPr>
      </w:pPr>
    </w:p>
    <w:p w14:paraId="494DCB9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תהיה עמותה, היא עובדת ואני חברה בארגון של הזרם הזה. אין עוד זרמים. זה לא עמותה, זה זרם, זה שדולה.</w:t>
      </w:r>
    </w:p>
    <w:p w14:paraId="48880D90" w14:textId="77777777" w:rsidR="009D6EF3" w:rsidRDefault="009D6EF3" w:rsidP="009D6EF3">
      <w:pPr>
        <w:tabs>
          <w:tab w:val="left" w:pos="389"/>
          <w:tab w:val="left" w:pos="1930"/>
        </w:tabs>
        <w:bidi/>
        <w:jc w:val="both"/>
        <w:rPr>
          <w:rFonts w:cs="David" w:hint="cs"/>
          <w:rtl/>
        </w:rPr>
      </w:pPr>
    </w:p>
    <w:p w14:paraId="267D1F83" w14:textId="77777777" w:rsidR="009D6EF3" w:rsidRDefault="009D6EF3" w:rsidP="009D6EF3">
      <w:pPr>
        <w:tabs>
          <w:tab w:val="left" w:pos="389"/>
          <w:tab w:val="left" w:pos="1930"/>
        </w:tabs>
        <w:bidi/>
        <w:jc w:val="both"/>
        <w:rPr>
          <w:rFonts w:cs="David" w:hint="cs"/>
          <w:rtl/>
        </w:rPr>
      </w:pPr>
    </w:p>
    <w:p w14:paraId="292EA208" w14:textId="77777777" w:rsidR="009D6EF3" w:rsidRDefault="009D6EF3" w:rsidP="009D6EF3">
      <w:pPr>
        <w:tabs>
          <w:tab w:val="left" w:pos="389"/>
          <w:tab w:val="left" w:pos="1930"/>
        </w:tabs>
        <w:bidi/>
        <w:jc w:val="both"/>
        <w:rPr>
          <w:rFonts w:cs="David" w:hint="cs"/>
          <w:rtl/>
        </w:rPr>
      </w:pPr>
    </w:p>
    <w:p w14:paraId="7D0AE4A5" w14:textId="77777777" w:rsidR="009D6EF3" w:rsidRDefault="009D6EF3" w:rsidP="009D6EF3">
      <w:pPr>
        <w:tabs>
          <w:tab w:val="left" w:pos="389"/>
          <w:tab w:val="left" w:pos="1930"/>
        </w:tabs>
        <w:bidi/>
        <w:jc w:val="both"/>
        <w:rPr>
          <w:rFonts w:cs="David" w:hint="cs"/>
          <w:rtl/>
        </w:rPr>
      </w:pPr>
    </w:p>
    <w:p w14:paraId="25F282AE" w14:textId="77777777" w:rsidR="009D6EF3" w:rsidRDefault="009D6EF3" w:rsidP="009D6EF3">
      <w:pPr>
        <w:tabs>
          <w:tab w:val="left" w:pos="389"/>
          <w:tab w:val="left" w:pos="1930"/>
        </w:tabs>
        <w:bidi/>
        <w:jc w:val="both"/>
        <w:rPr>
          <w:rFonts w:cs="David" w:hint="cs"/>
          <w:rtl/>
        </w:rPr>
      </w:pPr>
    </w:p>
    <w:p w14:paraId="638C270C" w14:textId="77777777" w:rsidR="009D6EF3" w:rsidRPr="009D6EF3" w:rsidRDefault="009D6EF3" w:rsidP="009D6EF3">
      <w:pPr>
        <w:tabs>
          <w:tab w:val="left" w:pos="389"/>
          <w:tab w:val="left" w:pos="1930"/>
        </w:tabs>
        <w:bidi/>
        <w:jc w:val="both"/>
        <w:rPr>
          <w:rFonts w:cs="David" w:hint="cs"/>
          <w:rtl/>
        </w:rPr>
      </w:pPr>
    </w:p>
    <w:p w14:paraId="12C2EF6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5B66CF14" w14:textId="77777777" w:rsidR="009D6EF3" w:rsidRPr="009D6EF3" w:rsidRDefault="009D6EF3" w:rsidP="009D6EF3">
      <w:pPr>
        <w:tabs>
          <w:tab w:val="left" w:pos="389"/>
          <w:tab w:val="left" w:pos="1930"/>
        </w:tabs>
        <w:bidi/>
        <w:jc w:val="both"/>
        <w:rPr>
          <w:rFonts w:cs="David" w:hint="cs"/>
          <w:rtl/>
        </w:rPr>
      </w:pPr>
    </w:p>
    <w:p w14:paraId="122326D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ישנה בעיה. אם היית עמותה פרטית וכמוך יש עוד 4, ורק בזאת שאת חברה, רק שם מגיע כסף, זאת בעיה. זה לא שיש גוף אחד בארץ שיש לו אג'נדה אחת, את מקדמת מלחמה בתאונות דרכים ויש רק גוף אחד כזה או את ה"ירוקים" ואת מקדמת אג'נדה ירוקה ויש רק גוף אחד. אני  חברה בגוף שכמוהו יש הרבה אבל בחרתי בזה מכל מיני סיבות אחרות, שאותן אני במיוחד אוהבת ולכן אני אקדם אותם למרות שיש עוד 4 כאלה. ברגע שאת מקדמת אותם ורוצה להשיג להם כספים, המינימום שהוועדה דרשה זה שתגלי את זה.</w:t>
      </w:r>
    </w:p>
    <w:p w14:paraId="69966B4F" w14:textId="77777777" w:rsidR="009D6EF3" w:rsidRPr="009D6EF3" w:rsidRDefault="009D6EF3" w:rsidP="009D6EF3">
      <w:pPr>
        <w:tabs>
          <w:tab w:val="left" w:pos="389"/>
          <w:tab w:val="left" w:pos="1930"/>
        </w:tabs>
        <w:bidi/>
        <w:jc w:val="both"/>
        <w:rPr>
          <w:rFonts w:cs="David" w:hint="cs"/>
          <w:rtl/>
        </w:rPr>
      </w:pPr>
    </w:p>
    <w:p w14:paraId="4A9FA80A"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69FE6883" w14:textId="77777777" w:rsidR="009D6EF3" w:rsidRPr="009D6EF3" w:rsidRDefault="009D6EF3" w:rsidP="009D6EF3">
      <w:pPr>
        <w:tabs>
          <w:tab w:val="left" w:pos="389"/>
          <w:tab w:val="left" w:pos="1930"/>
        </w:tabs>
        <w:bidi/>
        <w:jc w:val="both"/>
        <w:rPr>
          <w:rFonts w:cs="David" w:hint="cs"/>
          <w:rtl/>
        </w:rPr>
      </w:pPr>
    </w:p>
    <w:p w14:paraId="5FFC647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יש ארגונים של סיוע לחולי סרטן. למען הגילוי הנאות, לאחד מהם אני נותנת תמיכה ולא מקבלת מהם שום דבר, אני מלווה אותם מהיום הראשון שאני חברת כנסת, עמותת "חיים" של </w:t>
      </w:r>
      <w:proofErr w:type="spellStart"/>
      <w:r w:rsidRPr="009D6EF3">
        <w:rPr>
          <w:rFonts w:cs="David" w:hint="cs"/>
          <w:rtl/>
        </w:rPr>
        <w:t>שניידר</w:t>
      </w:r>
      <w:proofErr w:type="spellEnd"/>
      <w:r w:rsidRPr="009D6EF3">
        <w:rPr>
          <w:rFonts w:cs="David" w:hint="cs"/>
          <w:rtl/>
        </w:rPr>
        <w:t xml:space="preserve">, וגם ארגנתי בתוך הכנסת פעילות בסוגיה הזאת וכנסים וכולי. גם גייסתי אנשים לדינר, שגייסו 1000 דולר לארוחה </w:t>
      </w:r>
      <w:proofErr w:type="spellStart"/>
      <w:r w:rsidRPr="009D6EF3">
        <w:rPr>
          <w:rFonts w:cs="David" w:hint="cs"/>
          <w:rtl/>
        </w:rPr>
        <w:t>והכל</w:t>
      </w:r>
      <w:proofErr w:type="spellEnd"/>
      <w:r w:rsidRPr="009D6EF3">
        <w:rPr>
          <w:rFonts w:cs="David" w:hint="cs"/>
          <w:rtl/>
        </w:rPr>
        <w:t xml:space="preserve"> הולך קודש למשפחות האלה ולבית החולים.</w:t>
      </w:r>
    </w:p>
    <w:p w14:paraId="70A74B99" w14:textId="77777777" w:rsidR="009D6EF3" w:rsidRPr="009D6EF3" w:rsidRDefault="009D6EF3" w:rsidP="009D6EF3">
      <w:pPr>
        <w:tabs>
          <w:tab w:val="left" w:pos="389"/>
          <w:tab w:val="left" w:pos="1930"/>
        </w:tabs>
        <w:bidi/>
        <w:jc w:val="both"/>
        <w:rPr>
          <w:rFonts w:cs="David" w:hint="cs"/>
          <w:rtl/>
        </w:rPr>
      </w:pPr>
    </w:p>
    <w:p w14:paraId="5D0C1E06"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4E8A652" w14:textId="77777777" w:rsidR="009D6EF3" w:rsidRPr="009D6EF3" w:rsidRDefault="009D6EF3" w:rsidP="009D6EF3">
      <w:pPr>
        <w:tabs>
          <w:tab w:val="left" w:pos="389"/>
          <w:tab w:val="left" w:pos="1930"/>
        </w:tabs>
        <w:bidi/>
        <w:jc w:val="both"/>
        <w:rPr>
          <w:rFonts w:cs="David" w:hint="cs"/>
          <w:rtl/>
        </w:rPr>
      </w:pPr>
    </w:p>
    <w:p w14:paraId="5C415EF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גיוס הכספים מותר?</w:t>
      </w:r>
    </w:p>
    <w:p w14:paraId="52E53F5D" w14:textId="77777777" w:rsidR="009D6EF3" w:rsidRPr="009D6EF3" w:rsidRDefault="009D6EF3" w:rsidP="009D6EF3">
      <w:pPr>
        <w:tabs>
          <w:tab w:val="left" w:pos="389"/>
          <w:tab w:val="left" w:pos="1930"/>
        </w:tabs>
        <w:bidi/>
        <w:jc w:val="both"/>
        <w:rPr>
          <w:rFonts w:cs="David" w:hint="cs"/>
          <w:rtl/>
        </w:rPr>
      </w:pPr>
    </w:p>
    <w:p w14:paraId="3FBCA28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2B33942" w14:textId="77777777" w:rsidR="009D6EF3" w:rsidRPr="009D6EF3" w:rsidRDefault="009D6EF3" w:rsidP="009D6EF3">
      <w:pPr>
        <w:tabs>
          <w:tab w:val="left" w:pos="389"/>
          <w:tab w:val="left" w:pos="1930"/>
        </w:tabs>
        <w:bidi/>
        <w:jc w:val="both"/>
        <w:rPr>
          <w:rFonts w:cs="David" w:hint="cs"/>
          <w:rtl/>
        </w:rPr>
      </w:pPr>
    </w:p>
    <w:p w14:paraId="70A85F4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מותר לח"כ לסייע, זה לא הולך אליו לכיס, זה גוף ציבורי.</w:t>
      </w:r>
    </w:p>
    <w:p w14:paraId="065B4F5B" w14:textId="77777777" w:rsidR="009D6EF3" w:rsidRPr="009D6EF3" w:rsidRDefault="009D6EF3" w:rsidP="009D6EF3">
      <w:pPr>
        <w:tabs>
          <w:tab w:val="left" w:pos="389"/>
          <w:tab w:val="left" w:pos="1930"/>
        </w:tabs>
        <w:bidi/>
        <w:jc w:val="both"/>
        <w:rPr>
          <w:rFonts w:cs="David" w:hint="cs"/>
          <w:rtl/>
        </w:rPr>
      </w:pPr>
    </w:p>
    <w:p w14:paraId="78000A95"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34A2DCA2" w14:textId="77777777" w:rsidR="009D6EF3" w:rsidRPr="009D6EF3" w:rsidRDefault="009D6EF3" w:rsidP="009D6EF3">
      <w:pPr>
        <w:tabs>
          <w:tab w:val="left" w:pos="389"/>
          <w:tab w:val="left" w:pos="1930"/>
        </w:tabs>
        <w:bidi/>
        <w:jc w:val="both"/>
        <w:rPr>
          <w:rFonts w:cs="David" w:hint="cs"/>
          <w:rtl/>
        </w:rPr>
      </w:pPr>
    </w:p>
    <w:p w14:paraId="66F6F8E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אני קיימתי בכנסת ישיבה עם יושבת ראש הכנסת ועם חברי כנסת לטובת עמותת "חיים", כשבסוף הישיבה שקלנו לבקש מתקציב המדינה להקצות דבר לטובת עמותת "חיים". שימו לב, מדובר רק בעמותת "חיים" ויש גם "קו לחיים" ואחרות. נתנו נימוק למה אנחנו מתמקדים בה, כי זאת העמותה היחידה שעוסקת רק בילדים וזו העמותה היחידה שמקיפה ילדים מוסלמים, ערבים, ויהודים וילדים קטנים עד גילאים מסוימים, ששמים דגש על המשפחות. רוב העמותות לא שמות דגש על המשפחות וכולן עושות מלאכת קודש, אני לא רוצה להישמע בעד או נגד משהו. העמותה הזאת שמה דגש על סוגיה שעמותות אחרות לא נגעו בה. האם בכך יש לי בעיה אתית? </w:t>
      </w:r>
      <w:proofErr w:type="spellStart"/>
      <w:r w:rsidRPr="009D6EF3">
        <w:rPr>
          <w:rFonts w:cs="David" w:hint="cs"/>
          <w:rtl/>
        </w:rPr>
        <w:t>הכל</w:t>
      </w:r>
      <w:proofErr w:type="spellEnd"/>
      <w:r w:rsidRPr="009D6EF3">
        <w:rPr>
          <w:rFonts w:cs="David" w:hint="cs"/>
          <w:rtl/>
        </w:rPr>
        <w:t xml:space="preserve"> אמת, עובדה.</w:t>
      </w:r>
    </w:p>
    <w:p w14:paraId="2BB7D61E" w14:textId="77777777" w:rsidR="009D6EF3" w:rsidRPr="009D6EF3" w:rsidRDefault="009D6EF3" w:rsidP="009D6EF3">
      <w:pPr>
        <w:tabs>
          <w:tab w:val="left" w:pos="389"/>
          <w:tab w:val="left" w:pos="1930"/>
        </w:tabs>
        <w:bidi/>
        <w:jc w:val="both"/>
        <w:rPr>
          <w:rFonts w:cs="David" w:hint="cs"/>
          <w:rtl/>
        </w:rPr>
      </w:pPr>
    </w:p>
    <w:p w14:paraId="469DFDB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361B0D87" w14:textId="77777777" w:rsidR="009D6EF3" w:rsidRPr="009D6EF3" w:rsidRDefault="009D6EF3" w:rsidP="009D6EF3">
      <w:pPr>
        <w:tabs>
          <w:tab w:val="left" w:pos="389"/>
          <w:tab w:val="left" w:pos="1930"/>
        </w:tabs>
        <w:bidi/>
        <w:jc w:val="both"/>
        <w:rPr>
          <w:rFonts w:cs="David" w:hint="cs"/>
          <w:rtl/>
        </w:rPr>
      </w:pPr>
    </w:p>
    <w:p w14:paraId="46E2C8C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זאת דוגמה נהדרת לדיון הזה. דווקא בגלל זה נכתב פה סעיף מיוחד, שבמקרים כאלה, כשאת לא בטוחה שמדובר בגוף אחד שמייצג את כולם אלא יש הרבה כאלה, יש סעיף שמאפשר לבוא לוועדת האתיקה ולומר: זה מה שאני רוצה לעשות, תתנו לי אישור שזה לא ניגוד עניינים, שהמטרה היא נעלה ולכן, אני יכולה לעשות את כל מה שציינת כרגע. אם יש את הפטור הזה, אין בעיה.</w:t>
      </w:r>
    </w:p>
    <w:p w14:paraId="053DB192" w14:textId="77777777" w:rsidR="009D6EF3" w:rsidRPr="009D6EF3" w:rsidRDefault="009D6EF3" w:rsidP="009D6EF3">
      <w:pPr>
        <w:tabs>
          <w:tab w:val="left" w:pos="389"/>
          <w:tab w:val="left" w:pos="1930"/>
        </w:tabs>
        <w:bidi/>
        <w:jc w:val="both"/>
        <w:rPr>
          <w:rFonts w:cs="David" w:hint="cs"/>
          <w:rtl/>
        </w:rPr>
      </w:pPr>
    </w:p>
    <w:p w14:paraId="2AD1ECC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274833A" w14:textId="77777777" w:rsidR="009D6EF3" w:rsidRPr="009D6EF3" w:rsidRDefault="009D6EF3" w:rsidP="009D6EF3">
      <w:pPr>
        <w:tabs>
          <w:tab w:val="left" w:pos="389"/>
          <w:tab w:val="left" w:pos="1930"/>
        </w:tabs>
        <w:bidi/>
        <w:jc w:val="both"/>
        <w:rPr>
          <w:rFonts w:cs="David" w:hint="cs"/>
          <w:rtl/>
        </w:rPr>
      </w:pPr>
    </w:p>
    <w:p w14:paraId="5ADB1D1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 בעצם אומרת לי שועדת האתיקה תהיה מעל זה.</w:t>
      </w:r>
    </w:p>
    <w:p w14:paraId="22F8C198" w14:textId="77777777" w:rsidR="009D6EF3" w:rsidRPr="009D6EF3" w:rsidRDefault="009D6EF3" w:rsidP="009D6EF3">
      <w:pPr>
        <w:tabs>
          <w:tab w:val="left" w:pos="389"/>
          <w:tab w:val="left" w:pos="1930"/>
        </w:tabs>
        <w:bidi/>
        <w:jc w:val="both"/>
        <w:rPr>
          <w:rFonts w:cs="David" w:hint="cs"/>
          <w:rtl/>
        </w:rPr>
      </w:pPr>
    </w:p>
    <w:p w14:paraId="3C27B8D0"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5AE9E02C" w14:textId="77777777" w:rsidR="009D6EF3" w:rsidRPr="009D6EF3" w:rsidRDefault="009D6EF3" w:rsidP="009D6EF3">
      <w:pPr>
        <w:tabs>
          <w:tab w:val="left" w:pos="389"/>
          <w:tab w:val="left" w:pos="1930"/>
        </w:tabs>
        <w:bidi/>
        <w:jc w:val="both"/>
        <w:rPr>
          <w:rFonts w:cs="David" w:hint="cs"/>
          <w:rtl/>
        </w:rPr>
      </w:pPr>
    </w:p>
    <w:p w14:paraId="5949E54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בודאי, היא  נמצאת מעל זה כל הזמן.</w:t>
      </w:r>
    </w:p>
    <w:p w14:paraId="02EEBBB4" w14:textId="77777777" w:rsidR="009D6EF3" w:rsidRPr="009D6EF3" w:rsidRDefault="009D6EF3" w:rsidP="009D6EF3">
      <w:pPr>
        <w:tabs>
          <w:tab w:val="left" w:pos="389"/>
          <w:tab w:val="left" w:pos="1930"/>
        </w:tabs>
        <w:bidi/>
        <w:jc w:val="both"/>
        <w:rPr>
          <w:rFonts w:cs="David" w:hint="cs"/>
          <w:rtl/>
        </w:rPr>
      </w:pPr>
    </w:p>
    <w:p w14:paraId="1BA39E1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EF5A171" w14:textId="77777777" w:rsidR="009D6EF3" w:rsidRPr="009D6EF3" w:rsidRDefault="009D6EF3" w:rsidP="009D6EF3">
      <w:pPr>
        <w:tabs>
          <w:tab w:val="left" w:pos="389"/>
          <w:tab w:val="left" w:pos="1930"/>
        </w:tabs>
        <w:bidi/>
        <w:jc w:val="both"/>
        <w:rPr>
          <w:rFonts w:cs="David" w:hint="cs"/>
          <w:rtl/>
        </w:rPr>
      </w:pPr>
    </w:p>
    <w:p w14:paraId="603F53E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נאשר שאסור, אסור, ובכל אופן אני יודע שחברי הטוב </w:t>
      </w:r>
      <w:proofErr w:type="spellStart"/>
      <w:r w:rsidRPr="009D6EF3">
        <w:rPr>
          <w:rFonts w:cs="David" w:hint="cs"/>
          <w:rtl/>
        </w:rPr>
        <w:t>ג'ומס</w:t>
      </w:r>
      <w:proofErr w:type="spellEnd"/>
      <w:r w:rsidRPr="009D6EF3">
        <w:rPr>
          <w:rFonts w:cs="David" w:hint="cs"/>
          <w:rtl/>
        </w:rPr>
        <w:t xml:space="preserve"> ורובי ריבלין, שהצבעתי עבורו לנשיאות המדינה </w:t>
      </w:r>
      <w:proofErr w:type="spellStart"/>
      <w:r w:rsidRPr="009D6EF3">
        <w:rPr>
          <w:rFonts w:cs="David" w:hint="cs"/>
          <w:rtl/>
        </w:rPr>
        <w:t>ועמירה</w:t>
      </w:r>
      <w:proofErr w:type="spellEnd"/>
      <w:r w:rsidRPr="009D6EF3">
        <w:rPr>
          <w:rFonts w:cs="David" w:hint="cs"/>
          <w:rtl/>
        </w:rPr>
        <w:t xml:space="preserve"> </w:t>
      </w:r>
      <w:proofErr w:type="spellStart"/>
      <w:r w:rsidRPr="009D6EF3">
        <w:rPr>
          <w:rFonts w:cs="David" w:hint="cs"/>
          <w:rtl/>
        </w:rPr>
        <w:t>דותן</w:t>
      </w:r>
      <w:proofErr w:type="spellEnd"/>
      <w:r w:rsidRPr="009D6EF3">
        <w:rPr>
          <w:rFonts w:cs="David" w:hint="cs"/>
          <w:rtl/>
        </w:rPr>
        <w:t xml:space="preserve"> שאני מאוד אוהב אותה, ואגיע אתם להסדר והם יתנו לי את האישור והרישיון שבעצם כל מה שאסור למישהו אחר וקבלתי מהם </w:t>
      </w:r>
      <w:r w:rsidRPr="009D6EF3">
        <w:rPr>
          <w:rFonts w:cs="David"/>
          <w:rtl/>
        </w:rPr>
        <w:t>–</w:t>
      </w:r>
      <w:r w:rsidRPr="009D6EF3">
        <w:rPr>
          <w:rFonts w:cs="David" w:hint="cs"/>
          <w:rtl/>
        </w:rPr>
        <w:t xml:space="preserve"> לי מותר.</w:t>
      </w:r>
    </w:p>
    <w:p w14:paraId="78829576" w14:textId="77777777" w:rsidR="009D6EF3" w:rsidRPr="009D6EF3" w:rsidRDefault="009D6EF3" w:rsidP="009D6EF3">
      <w:pPr>
        <w:tabs>
          <w:tab w:val="left" w:pos="389"/>
          <w:tab w:val="left" w:pos="1930"/>
        </w:tabs>
        <w:bidi/>
        <w:jc w:val="both"/>
        <w:rPr>
          <w:rFonts w:cs="David" w:hint="cs"/>
          <w:rtl/>
        </w:rPr>
      </w:pPr>
    </w:p>
    <w:p w14:paraId="44ACDA2F"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363B22E7" w14:textId="77777777" w:rsidR="009D6EF3" w:rsidRPr="009D6EF3" w:rsidRDefault="009D6EF3" w:rsidP="009D6EF3">
      <w:pPr>
        <w:tabs>
          <w:tab w:val="left" w:pos="389"/>
          <w:tab w:val="left" w:pos="1930"/>
        </w:tabs>
        <w:bidi/>
        <w:jc w:val="both"/>
        <w:rPr>
          <w:rFonts w:cs="David" w:hint="cs"/>
          <w:rtl/>
        </w:rPr>
      </w:pPr>
    </w:p>
    <w:p w14:paraId="15B6CBF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נכון, וטוב שכך.</w:t>
      </w:r>
    </w:p>
    <w:p w14:paraId="20BC7B1C" w14:textId="77777777" w:rsidR="009D6EF3" w:rsidRPr="009D6EF3" w:rsidRDefault="009D6EF3" w:rsidP="009D6EF3">
      <w:pPr>
        <w:tabs>
          <w:tab w:val="left" w:pos="389"/>
          <w:tab w:val="left" w:pos="1930"/>
        </w:tabs>
        <w:bidi/>
        <w:jc w:val="both"/>
        <w:rPr>
          <w:rFonts w:cs="David" w:hint="cs"/>
          <w:rtl/>
        </w:rPr>
      </w:pPr>
    </w:p>
    <w:p w14:paraId="79CB9E9C" w14:textId="77777777" w:rsidR="009D6EF3" w:rsidRPr="009D6EF3" w:rsidRDefault="009D6EF3" w:rsidP="009D6EF3">
      <w:pPr>
        <w:tabs>
          <w:tab w:val="left" w:pos="389"/>
          <w:tab w:val="left" w:pos="1930"/>
        </w:tabs>
        <w:bidi/>
        <w:jc w:val="both"/>
        <w:rPr>
          <w:rFonts w:cs="David"/>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1390C4C7" w14:textId="77777777" w:rsidR="009D6EF3" w:rsidRPr="009D6EF3" w:rsidRDefault="009D6EF3" w:rsidP="009D6EF3">
      <w:pPr>
        <w:tabs>
          <w:tab w:val="left" w:pos="389"/>
          <w:tab w:val="left" w:pos="1930"/>
        </w:tabs>
        <w:bidi/>
        <w:jc w:val="both"/>
        <w:rPr>
          <w:rFonts w:cs="David" w:hint="cs"/>
          <w:rtl/>
        </w:rPr>
      </w:pPr>
    </w:p>
    <w:p w14:paraId="33D9D4B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לכן זה נראה לי שהסעיף הזה כל כך חשוב וברור, כי ברגע שלחבר הכנסת יש איזו שהיא תהיה אם זה בסדר או לא בסדר, אם זה אתי או לא, אם זה נכון או לא, יש לך כתובת. </w:t>
      </w:r>
      <w:proofErr w:type="spellStart"/>
      <w:r w:rsidRPr="009D6EF3">
        <w:rPr>
          <w:rFonts w:cs="David" w:hint="cs"/>
          <w:rtl/>
        </w:rPr>
        <w:t>הענין</w:t>
      </w:r>
      <w:proofErr w:type="spellEnd"/>
      <w:r w:rsidRPr="009D6EF3">
        <w:rPr>
          <w:rFonts w:cs="David" w:hint="cs"/>
          <w:rtl/>
        </w:rPr>
        <w:t xml:space="preserve"> הוא לבוא ולומר: אני מתבלט. אני חושבת שזה היופי לומר אני מתלבט ולא </w:t>
      </w:r>
      <w:proofErr w:type="spellStart"/>
      <w:r w:rsidRPr="009D6EF3">
        <w:rPr>
          <w:rFonts w:cs="David" w:hint="cs"/>
          <w:rtl/>
        </w:rPr>
        <w:t>הכל</w:t>
      </w:r>
      <w:proofErr w:type="spellEnd"/>
      <w:r w:rsidRPr="009D6EF3">
        <w:rPr>
          <w:rFonts w:cs="David" w:hint="cs"/>
          <w:rtl/>
        </w:rPr>
        <w:t xml:space="preserve"> אני יודע, לא </w:t>
      </w:r>
      <w:proofErr w:type="spellStart"/>
      <w:r w:rsidRPr="009D6EF3">
        <w:rPr>
          <w:rFonts w:cs="David" w:hint="cs"/>
          <w:rtl/>
        </w:rPr>
        <w:t>הכל</w:t>
      </w:r>
      <w:proofErr w:type="spellEnd"/>
      <w:r w:rsidRPr="009D6EF3">
        <w:rPr>
          <w:rFonts w:cs="David" w:hint="cs"/>
          <w:rtl/>
        </w:rPr>
        <w:t xml:space="preserve"> ברור לי, זה רשום בלשון משפטית ואני רוצה שתגידו לי אם זה בסדר או לא. פעם שאומרים לו שזה בסדר... זה כל הרעיון.</w:t>
      </w:r>
    </w:p>
    <w:p w14:paraId="46C35DAE" w14:textId="77777777" w:rsidR="009D6EF3" w:rsidRPr="009D6EF3" w:rsidRDefault="009D6EF3" w:rsidP="009D6EF3">
      <w:pPr>
        <w:tabs>
          <w:tab w:val="left" w:pos="389"/>
          <w:tab w:val="left" w:pos="1930"/>
        </w:tabs>
        <w:bidi/>
        <w:jc w:val="both"/>
        <w:rPr>
          <w:rFonts w:cs="David" w:hint="cs"/>
          <w:rtl/>
        </w:rPr>
      </w:pPr>
    </w:p>
    <w:p w14:paraId="4FEDC23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F3F8D71" w14:textId="77777777" w:rsidR="009D6EF3" w:rsidRPr="009D6EF3" w:rsidRDefault="009D6EF3" w:rsidP="009D6EF3">
      <w:pPr>
        <w:tabs>
          <w:tab w:val="left" w:pos="389"/>
          <w:tab w:val="left" w:pos="1930"/>
        </w:tabs>
        <w:bidi/>
        <w:jc w:val="both"/>
        <w:rPr>
          <w:rFonts w:cs="David" w:hint="cs"/>
          <w:rtl/>
        </w:rPr>
      </w:pPr>
    </w:p>
    <w:p w14:paraId="7422185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ועדת האתיקה היא ועדת חברים.</w:t>
      </w:r>
    </w:p>
    <w:p w14:paraId="5B0DB2C7" w14:textId="77777777" w:rsidR="009D6EF3" w:rsidRPr="009D6EF3" w:rsidRDefault="009D6EF3" w:rsidP="009D6EF3">
      <w:pPr>
        <w:tabs>
          <w:tab w:val="left" w:pos="389"/>
          <w:tab w:val="left" w:pos="1930"/>
        </w:tabs>
        <w:bidi/>
        <w:jc w:val="both"/>
        <w:rPr>
          <w:rFonts w:cs="David" w:hint="cs"/>
          <w:rtl/>
        </w:rPr>
      </w:pPr>
    </w:p>
    <w:p w14:paraId="3790540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6F4ABA5" w14:textId="77777777" w:rsidR="009D6EF3" w:rsidRPr="009D6EF3" w:rsidRDefault="009D6EF3" w:rsidP="009D6EF3">
      <w:pPr>
        <w:tabs>
          <w:tab w:val="left" w:pos="389"/>
          <w:tab w:val="left" w:pos="1930"/>
        </w:tabs>
        <w:bidi/>
        <w:jc w:val="both"/>
        <w:rPr>
          <w:rFonts w:cs="David" w:hint="cs"/>
          <w:rtl/>
        </w:rPr>
      </w:pPr>
    </w:p>
    <w:p w14:paraId="6369B2A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כמו ששופטים קבעו לעצמם.</w:t>
      </w:r>
    </w:p>
    <w:p w14:paraId="68F6B496" w14:textId="77777777" w:rsidR="009D6EF3" w:rsidRPr="009D6EF3" w:rsidRDefault="009D6EF3" w:rsidP="009D6EF3">
      <w:pPr>
        <w:tabs>
          <w:tab w:val="left" w:pos="389"/>
          <w:tab w:val="left" w:pos="1930"/>
        </w:tabs>
        <w:bidi/>
        <w:jc w:val="both"/>
        <w:rPr>
          <w:rFonts w:cs="David" w:hint="cs"/>
          <w:rtl/>
        </w:rPr>
      </w:pPr>
    </w:p>
    <w:p w14:paraId="5B7AC01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דוברת:</w:t>
      </w:r>
    </w:p>
    <w:p w14:paraId="0F29591B" w14:textId="77777777" w:rsidR="009D6EF3" w:rsidRPr="009D6EF3" w:rsidRDefault="009D6EF3" w:rsidP="009D6EF3">
      <w:pPr>
        <w:tabs>
          <w:tab w:val="left" w:pos="389"/>
          <w:tab w:val="left" w:pos="1930"/>
        </w:tabs>
        <w:bidi/>
        <w:jc w:val="both"/>
        <w:rPr>
          <w:rFonts w:cs="David" w:hint="cs"/>
          <w:rtl/>
        </w:rPr>
      </w:pPr>
    </w:p>
    <w:p w14:paraId="404C0D3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היועץ שאנחנו המלצנו בוועדה, שיהיה לכל נושא האתיקה זה, זה תפקידו. </w:t>
      </w:r>
    </w:p>
    <w:p w14:paraId="40A4D259" w14:textId="77777777" w:rsidR="009D6EF3" w:rsidRPr="009D6EF3" w:rsidRDefault="009D6EF3" w:rsidP="009D6EF3">
      <w:pPr>
        <w:tabs>
          <w:tab w:val="left" w:pos="389"/>
          <w:tab w:val="left" w:pos="1930"/>
        </w:tabs>
        <w:bidi/>
        <w:jc w:val="both"/>
        <w:rPr>
          <w:rFonts w:cs="David" w:hint="cs"/>
          <w:rtl/>
        </w:rPr>
      </w:pPr>
    </w:p>
    <w:p w14:paraId="0E267D7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5A835F7" w14:textId="77777777" w:rsidR="009D6EF3" w:rsidRPr="009D6EF3" w:rsidRDefault="009D6EF3" w:rsidP="009D6EF3">
      <w:pPr>
        <w:tabs>
          <w:tab w:val="left" w:pos="389"/>
          <w:tab w:val="left" w:pos="1930"/>
        </w:tabs>
        <w:bidi/>
        <w:jc w:val="both"/>
        <w:rPr>
          <w:rFonts w:cs="David" w:hint="cs"/>
          <w:rtl/>
        </w:rPr>
      </w:pPr>
    </w:p>
    <w:p w14:paraId="512B289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יושבת ראש הכנסת החליטה שהיה לא יהיה.</w:t>
      </w:r>
    </w:p>
    <w:p w14:paraId="7FC1C774" w14:textId="77777777" w:rsidR="009D6EF3" w:rsidRPr="009D6EF3" w:rsidRDefault="009D6EF3" w:rsidP="009D6EF3">
      <w:pPr>
        <w:tabs>
          <w:tab w:val="left" w:pos="389"/>
          <w:tab w:val="left" w:pos="1930"/>
        </w:tabs>
        <w:bidi/>
        <w:jc w:val="both"/>
        <w:rPr>
          <w:rFonts w:cs="David" w:hint="cs"/>
          <w:rtl/>
        </w:rPr>
      </w:pPr>
    </w:p>
    <w:p w14:paraId="480DA4B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דוברת:</w:t>
      </w:r>
    </w:p>
    <w:p w14:paraId="4E754983" w14:textId="77777777" w:rsidR="009D6EF3" w:rsidRPr="009D6EF3" w:rsidRDefault="009D6EF3" w:rsidP="009D6EF3">
      <w:pPr>
        <w:tabs>
          <w:tab w:val="left" w:pos="389"/>
          <w:tab w:val="left" w:pos="1930"/>
        </w:tabs>
        <w:bidi/>
        <w:jc w:val="both"/>
        <w:rPr>
          <w:rFonts w:cs="David" w:hint="cs"/>
          <w:rtl/>
        </w:rPr>
      </w:pPr>
    </w:p>
    <w:p w14:paraId="04920D8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יהיה יועץ? בבריטניה זה אחרת.</w:t>
      </w:r>
    </w:p>
    <w:p w14:paraId="721E56FF" w14:textId="77777777" w:rsidR="009D6EF3" w:rsidRPr="009D6EF3" w:rsidRDefault="009D6EF3" w:rsidP="009D6EF3">
      <w:pPr>
        <w:tabs>
          <w:tab w:val="left" w:pos="389"/>
          <w:tab w:val="left" w:pos="1930"/>
        </w:tabs>
        <w:bidi/>
        <w:jc w:val="both"/>
        <w:rPr>
          <w:rFonts w:cs="David" w:hint="cs"/>
          <w:rtl/>
        </w:rPr>
      </w:pPr>
    </w:p>
    <w:p w14:paraId="10FC7C1C"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4132013C" w14:textId="77777777" w:rsidR="009D6EF3" w:rsidRPr="009D6EF3" w:rsidRDefault="009D6EF3" w:rsidP="009D6EF3">
      <w:pPr>
        <w:tabs>
          <w:tab w:val="left" w:pos="389"/>
          <w:tab w:val="left" w:pos="1930"/>
        </w:tabs>
        <w:bidi/>
        <w:jc w:val="both"/>
        <w:rPr>
          <w:rFonts w:cs="David" w:hint="cs"/>
          <w:rtl/>
        </w:rPr>
      </w:pPr>
    </w:p>
    <w:p w14:paraId="3666241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זה לא משתמע מסעיף 44, ממה שנאמר.</w:t>
      </w:r>
    </w:p>
    <w:p w14:paraId="0782DF79" w14:textId="77777777" w:rsidR="009D6EF3" w:rsidRPr="009D6EF3" w:rsidRDefault="009D6EF3" w:rsidP="009D6EF3">
      <w:pPr>
        <w:tabs>
          <w:tab w:val="left" w:pos="389"/>
          <w:tab w:val="left" w:pos="1930"/>
        </w:tabs>
        <w:bidi/>
        <w:jc w:val="both"/>
        <w:rPr>
          <w:rFonts w:cs="David" w:hint="cs"/>
          <w:rtl/>
        </w:rPr>
      </w:pPr>
    </w:p>
    <w:p w14:paraId="42C3CE0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CC35DF8" w14:textId="77777777" w:rsidR="009D6EF3" w:rsidRPr="009D6EF3" w:rsidRDefault="009D6EF3" w:rsidP="009D6EF3">
      <w:pPr>
        <w:tabs>
          <w:tab w:val="left" w:pos="389"/>
          <w:tab w:val="left" w:pos="1930"/>
        </w:tabs>
        <w:bidi/>
        <w:jc w:val="both"/>
        <w:rPr>
          <w:rFonts w:cs="David" w:hint="cs"/>
          <w:rtl/>
        </w:rPr>
      </w:pPr>
    </w:p>
    <w:p w14:paraId="1DF8F03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בסוף יש לנו פרק על ועדת האתיקה, וסעיף 101 אומר: "ועדת האתיקה רשאית במקרים חריגים לתת לחבר הכנסת אישור בכתב לנהוג בעתיד </w:t>
      </w:r>
      <w:proofErr w:type="spellStart"/>
      <w:r w:rsidRPr="009D6EF3">
        <w:rPr>
          <w:rFonts w:cs="David" w:hint="cs"/>
          <w:rtl/>
        </w:rPr>
        <w:t>בענין</w:t>
      </w:r>
      <w:proofErr w:type="spellEnd"/>
      <w:r w:rsidRPr="009D6EF3">
        <w:rPr>
          <w:rFonts w:cs="David" w:hint="cs"/>
          <w:rtl/>
        </w:rPr>
        <w:t xml:space="preserve"> מסוים שלא לפי כללים אלה, בתנאים או שלא בתנאים וכולי".</w:t>
      </w:r>
    </w:p>
    <w:p w14:paraId="7224A1BB" w14:textId="77777777" w:rsidR="009D6EF3" w:rsidRPr="009D6EF3" w:rsidRDefault="009D6EF3" w:rsidP="009D6EF3">
      <w:pPr>
        <w:tabs>
          <w:tab w:val="left" w:pos="389"/>
          <w:tab w:val="left" w:pos="1930"/>
        </w:tabs>
        <w:bidi/>
        <w:jc w:val="both"/>
        <w:rPr>
          <w:rFonts w:cs="David" w:hint="cs"/>
          <w:rtl/>
        </w:rPr>
      </w:pPr>
    </w:p>
    <w:p w14:paraId="025D79C6"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71557B4" w14:textId="77777777" w:rsidR="009D6EF3" w:rsidRPr="009D6EF3" w:rsidRDefault="009D6EF3" w:rsidP="009D6EF3">
      <w:pPr>
        <w:tabs>
          <w:tab w:val="left" w:pos="389"/>
          <w:tab w:val="left" w:pos="1930"/>
        </w:tabs>
        <w:bidi/>
        <w:jc w:val="both"/>
        <w:rPr>
          <w:rFonts w:cs="David" w:hint="cs"/>
          <w:rtl/>
        </w:rPr>
      </w:pPr>
    </w:p>
    <w:p w14:paraId="68D265C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זאת התשובה, שאפשר להכשיר כמעט כל דבר. </w:t>
      </w:r>
    </w:p>
    <w:p w14:paraId="6A96E4B8" w14:textId="77777777" w:rsidR="009D6EF3" w:rsidRPr="009D6EF3" w:rsidRDefault="009D6EF3" w:rsidP="009D6EF3">
      <w:pPr>
        <w:tabs>
          <w:tab w:val="left" w:pos="389"/>
          <w:tab w:val="left" w:pos="1930"/>
        </w:tabs>
        <w:bidi/>
        <w:jc w:val="both"/>
        <w:rPr>
          <w:rFonts w:cs="David" w:hint="cs"/>
          <w:rtl/>
        </w:rPr>
      </w:pPr>
    </w:p>
    <w:p w14:paraId="39D162D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0CA1046" w14:textId="77777777" w:rsidR="009D6EF3" w:rsidRPr="009D6EF3" w:rsidRDefault="009D6EF3" w:rsidP="009D6EF3">
      <w:pPr>
        <w:tabs>
          <w:tab w:val="left" w:pos="389"/>
          <w:tab w:val="left" w:pos="1930"/>
        </w:tabs>
        <w:bidi/>
        <w:jc w:val="both"/>
        <w:rPr>
          <w:rFonts w:cs="David" w:hint="cs"/>
          <w:rtl/>
        </w:rPr>
      </w:pPr>
    </w:p>
    <w:p w14:paraId="52DF276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דברים של ניגוד עניינים לא, אבל כל הכללים האלה, ועדת האתיקה יכולה לבחון ולאשר סייגים כי החיים יותר חזקים מאתנו. </w:t>
      </w:r>
    </w:p>
    <w:p w14:paraId="55F8137B" w14:textId="77777777" w:rsidR="009D6EF3" w:rsidRPr="009D6EF3" w:rsidRDefault="009D6EF3" w:rsidP="009D6EF3">
      <w:pPr>
        <w:tabs>
          <w:tab w:val="left" w:pos="389"/>
          <w:tab w:val="left" w:pos="1930"/>
        </w:tabs>
        <w:bidi/>
        <w:jc w:val="both"/>
        <w:rPr>
          <w:rFonts w:cs="David" w:hint="cs"/>
          <w:rtl/>
        </w:rPr>
      </w:pPr>
    </w:p>
    <w:p w14:paraId="291026D5"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6BAE885A" w14:textId="77777777" w:rsidR="009D6EF3" w:rsidRPr="009D6EF3" w:rsidRDefault="009D6EF3" w:rsidP="009D6EF3">
      <w:pPr>
        <w:tabs>
          <w:tab w:val="left" w:pos="389"/>
          <w:tab w:val="left" w:pos="1930"/>
        </w:tabs>
        <w:bidi/>
        <w:jc w:val="both"/>
        <w:rPr>
          <w:rFonts w:cs="David" w:hint="cs"/>
          <w:rtl/>
        </w:rPr>
      </w:pPr>
    </w:p>
    <w:p w14:paraId="21B1CFC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אני מכבדת את ועדת האתיקה והזכויות שלה ואת האפשרות של חברי הכנסת להשתמש במצב שיש ספק ולא ברור. אני שאלתי שאלות של ספק. מה שעולה בסעיף 44, שלא מדבר על מצב שחבר כנסת נתון בספק. דיברתי קודם על תום לב, שהוא לא רואה בכלל שיש פה </w:t>
      </w:r>
      <w:proofErr w:type="spellStart"/>
      <w:r w:rsidRPr="009D6EF3">
        <w:rPr>
          <w:rFonts w:cs="David" w:hint="cs"/>
          <w:rtl/>
        </w:rPr>
        <w:t>ענין</w:t>
      </w:r>
      <w:proofErr w:type="spellEnd"/>
      <w:r w:rsidRPr="009D6EF3">
        <w:rPr>
          <w:rFonts w:cs="David" w:hint="cs"/>
          <w:rtl/>
        </w:rPr>
        <w:t xml:space="preserve"> של ניגוד אינטרסים, וזה יכול להיות מכשול. הסעיף שהקראת עכשיו בהחלט חשוב מכיוון שהוא פותח את הפתח ומפנה לועדת האתיקה וזה בסדר גמור. יפה אמרה חברתי, שזה בדיוק הדבר שלא ברור אז אני לא מעלה בדעתי שיש פה ניגוד אינטרסים, וזה כל כך טהור וכל כך מהלב. זה לא מה שמשתמע מסעיף 44. </w:t>
      </w:r>
    </w:p>
    <w:p w14:paraId="3D7C81C6" w14:textId="77777777" w:rsidR="009D6EF3" w:rsidRPr="009D6EF3" w:rsidRDefault="009D6EF3" w:rsidP="009D6EF3">
      <w:pPr>
        <w:tabs>
          <w:tab w:val="left" w:pos="389"/>
          <w:tab w:val="left" w:pos="1930"/>
        </w:tabs>
        <w:bidi/>
        <w:jc w:val="both"/>
        <w:rPr>
          <w:rFonts w:cs="David" w:hint="cs"/>
          <w:rtl/>
        </w:rPr>
      </w:pPr>
    </w:p>
    <w:p w14:paraId="6C8B4E2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דבר נוסף, הסוגיה של המליאה בכלל, ברמה העקרונית, לא עוברת אצלי כי בעיניי מהות המליאה היא הצבעה וזכות של 120 הנבחרים להביע עמדה. אין פה </w:t>
      </w:r>
      <w:proofErr w:type="spellStart"/>
      <w:r w:rsidRPr="009D6EF3">
        <w:rPr>
          <w:rFonts w:cs="David" w:hint="cs"/>
          <w:rtl/>
        </w:rPr>
        <w:t>ענין</w:t>
      </w:r>
      <w:proofErr w:type="spellEnd"/>
      <w:r w:rsidRPr="009D6EF3">
        <w:rPr>
          <w:rFonts w:cs="David" w:hint="cs"/>
          <w:rtl/>
        </w:rPr>
        <w:t xml:space="preserve"> אישי. המליאה זה דיון עקרוני ואין מקום להכניס אותו לסעיף. אלה שני הדברים שהתייחסתי לגביהם.</w:t>
      </w:r>
    </w:p>
    <w:p w14:paraId="374274CE" w14:textId="77777777" w:rsidR="009D6EF3" w:rsidRPr="009D6EF3" w:rsidRDefault="009D6EF3" w:rsidP="009D6EF3">
      <w:pPr>
        <w:tabs>
          <w:tab w:val="left" w:pos="389"/>
          <w:tab w:val="left" w:pos="1930"/>
        </w:tabs>
        <w:bidi/>
        <w:jc w:val="both"/>
        <w:rPr>
          <w:rFonts w:cs="David" w:hint="cs"/>
          <w:rtl/>
        </w:rPr>
      </w:pPr>
    </w:p>
    <w:p w14:paraId="0B87CAB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377C98E" w14:textId="77777777" w:rsidR="009D6EF3" w:rsidRPr="009D6EF3" w:rsidRDefault="009D6EF3" w:rsidP="009D6EF3">
      <w:pPr>
        <w:tabs>
          <w:tab w:val="left" w:pos="389"/>
          <w:tab w:val="left" w:pos="1930"/>
        </w:tabs>
        <w:bidi/>
        <w:jc w:val="both"/>
        <w:rPr>
          <w:rFonts w:cs="David" w:hint="cs"/>
          <w:rtl/>
        </w:rPr>
      </w:pPr>
    </w:p>
    <w:p w14:paraId="557C43F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לגבי מה שאמרת "לא ידעתי": מישהו התלונן נגדך לוועדת האתיקה ומדובר בכך שבכלל לא העלית בדעתך, אז לא יעשו לך כלום.</w:t>
      </w:r>
    </w:p>
    <w:p w14:paraId="1B478265" w14:textId="77777777" w:rsidR="009D6EF3" w:rsidRPr="009D6EF3" w:rsidRDefault="009D6EF3" w:rsidP="009D6EF3">
      <w:pPr>
        <w:tabs>
          <w:tab w:val="left" w:pos="389"/>
          <w:tab w:val="left" w:pos="1930"/>
        </w:tabs>
        <w:bidi/>
        <w:jc w:val="both"/>
        <w:rPr>
          <w:rFonts w:cs="David" w:hint="cs"/>
          <w:rtl/>
        </w:rPr>
      </w:pPr>
    </w:p>
    <w:p w14:paraId="21620A4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92FFD82" w14:textId="77777777" w:rsidR="009D6EF3" w:rsidRPr="009D6EF3" w:rsidRDefault="009D6EF3" w:rsidP="009D6EF3">
      <w:pPr>
        <w:tabs>
          <w:tab w:val="left" w:pos="389"/>
          <w:tab w:val="left" w:pos="1930"/>
        </w:tabs>
        <w:bidi/>
        <w:jc w:val="both"/>
        <w:rPr>
          <w:rFonts w:cs="David" w:hint="cs"/>
          <w:rtl/>
        </w:rPr>
      </w:pPr>
    </w:p>
    <w:p w14:paraId="511D504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רבותי, אני מציע שנוריד את סעיף 44(א) נוריד היות ומדובר על מליאת הכנסת. אני לא רואה שבפרקטיקה זה אפשרי. לגבי סעיף (ב), נוריד את שלושת המלים הראשונות: "יושב ראש הכנסת" ונשאיר את זה רק "יושב ראש ועדה שקיבל הודעה יודיע על כך לוועדה".</w:t>
      </w:r>
    </w:p>
    <w:p w14:paraId="6C9D646B" w14:textId="77777777" w:rsidR="009D6EF3" w:rsidRPr="009D6EF3" w:rsidRDefault="009D6EF3" w:rsidP="009D6EF3">
      <w:pPr>
        <w:tabs>
          <w:tab w:val="left" w:pos="389"/>
          <w:tab w:val="left" w:pos="1930"/>
        </w:tabs>
        <w:bidi/>
        <w:jc w:val="both"/>
        <w:rPr>
          <w:rFonts w:cs="David" w:hint="cs"/>
          <w:rtl/>
        </w:rPr>
      </w:pPr>
    </w:p>
    <w:p w14:paraId="6D2258A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59AFDB34" w14:textId="77777777" w:rsidR="009D6EF3" w:rsidRPr="009D6EF3" w:rsidRDefault="009D6EF3" w:rsidP="009D6EF3">
      <w:pPr>
        <w:tabs>
          <w:tab w:val="left" w:pos="389"/>
          <w:tab w:val="left" w:pos="1930"/>
        </w:tabs>
        <w:bidi/>
        <w:jc w:val="both"/>
        <w:rPr>
          <w:rFonts w:cs="David" w:hint="cs"/>
          <w:rtl/>
        </w:rPr>
      </w:pPr>
    </w:p>
    <w:p w14:paraId="4A79405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צריך להגיד איזו הודעה, אם אתה מבטל את ההליך.</w:t>
      </w:r>
      <w:r w:rsidRPr="009D6EF3">
        <w:rPr>
          <w:rFonts w:cs="David" w:hint="cs"/>
          <w:rtl/>
        </w:rPr>
        <w:tab/>
      </w:r>
    </w:p>
    <w:p w14:paraId="28A548E1" w14:textId="77777777" w:rsidR="009D6EF3" w:rsidRPr="009D6EF3" w:rsidRDefault="009D6EF3" w:rsidP="009D6EF3">
      <w:pPr>
        <w:tabs>
          <w:tab w:val="left" w:pos="389"/>
          <w:tab w:val="left" w:pos="1930"/>
        </w:tabs>
        <w:bidi/>
        <w:jc w:val="both"/>
        <w:rPr>
          <w:rFonts w:cs="David" w:hint="cs"/>
          <w:rtl/>
        </w:rPr>
      </w:pPr>
    </w:p>
    <w:p w14:paraId="67E9B75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0C2AF852" w14:textId="77777777" w:rsidR="009D6EF3" w:rsidRPr="009D6EF3" w:rsidRDefault="009D6EF3" w:rsidP="009D6EF3">
      <w:pPr>
        <w:tabs>
          <w:tab w:val="left" w:pos="389"/>
          <w:tab w:val="left" w:pos="1930"/>
        </w:tabs>
        <w:bidi/>
        <w:jc w:val="both"/>
        <w:rPr>
          <w:rFonts w:cs="David" w:hint="cs"/>
          <w:rtl/>
        </w:rPr>
      </w:pPr>
    </w:p>
    <w:p w14:paraId="67851D5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ראשית, יש הודעה ליו"ר הועדה כשיש ניגוד עניינים. שיישאר רק "ועדה".</w:t>
      </w:r>
    </w:p>
    <w:p w14:paraId="78C41568" w14:textId="77777777" w:rsidR="009D6EF3" w:rsidRPr="009D6EF3" w:rsidRDefault="009D6EF3" w:rsidP="009D6EF3">
      <w:pPr>
        <w:tabs>
          <w:tab w:val="left" w:pos="389"/>
          <w:tab w:val="left" w:pos="1930"/>
        </w:tabs>
        <w:bidi/>
        <w:jc w:val="both"/>
        <w:rPr>
          <w:rFonts w:cs="David" w:hint="cs"/>
          <w:rtl/>
        </w:rPr>
      </w:pPr>
    </w:p>
    <w:p w14:paraId="15761F76"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FA19BE6" w14:textId="77777777" w:rsidR="009D6EF3" w:rsidRPr="009D6EF3" w:rsidRDefault="009D6EF3" w:rsidP="009D6EF3">
      <w:pPr>
        <w:tabs>
          <w:tab w:val="left" w:pos="389"/>
          <w:tab w:val="left" w:pos="1930"/>
        </w:tabs>
        <w:bidi/>
        <w:jc w:val="both"/>
        <w:rPr>
          <w:rFonts w:cs="David" w:hint="cs"/>
          <w:rtl/>
        </w:rPr>
      </w:pPr>
    </w:p>
    <w:p w14:paraId="25E6C2F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נוריד את כל (א), כי לגבי ועדה כבר הצבענו למעלה.</w:t>
      </w:r>
    </w:p>
    <w:p w14:paraId="20D138BF" w14:textId="77777777" w:rsidR="009D6EF3" w:rsidRPr="009D6EF3" w:rsidRDefault="009D6EF3" w:rsidP="009D6EF3">
      <w:pPr>
        <w:tabs>
          <w:tab w:val="left" w:pos="389"/>
          <w:tab w:val="left" w:pos="1930"/>
        </w:tabs>
        <w:bidi/>
        <w:jc w:val="both"/>
        <w:rPr>
          <w:rFonts w:cs="David" w:hint="cs"/>
          <w:rtl/>
        </w:rPr>
      </w:pPr>
    </w:p>
    <w:p w14:paraId="157ABCC6"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20A8B30D" w14:textId="77777777" w:rsidR="009D6EF3" w:rsidRPr="009D6EF3" w:rsidRDefault="009D6EF3" w:rsidP="009D6EF3">
      <w:pPr>
        <w:tabs>
          <w:tab w:val="left" w:pos="389"/>
          <w:tab w:val="left" w:pos="1930"/>
        </w:tabs>
        <w:bidi/>
        <w:jc w:val="both"/>
        <w:rPr>
          <w:rFonts w:cs="David" w:hint="cs"/>
          <w:rtl/>
        </w:rPr>
      </w:pPr>
    </w:p>
    <w:p w14:paraId="02E9B94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אתם רוצים להוריד את חובת הגילוי לגמרי?</w:t>
      </w:r>
    </w:p>
    <w:p w14:paraId="5B751A60" w14:textId="77777777" w:rsidR="009D6EF3" w:rsidRPr="009D6EF3" w:rsidRDefault="009D6EF3" w:rsidP="009D6EF3">
      <w:pPr>
        <w:tabs>
          <w:tab w:val="left" w:pos="389"/>
          <w:tab w:val="left" w:pos="1930"/>
        </w:tabs>
        <w:bidi/>
        <w:jc w:val="both"/>
        <w:rPr>
          <w:rFonts w:cs="David" w:hint="cs"/>
          <w:rtl/>
        </w:rPr>
      </w:pPr>
    </w:p>
    <w:p w14:paraId="3681C951"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2C14FD3F" w14:textId="77777777" w:rsidR="009D6EF3" w:rsidRPr="009D6EF3" w:rsidRDefault="009D6EF3" w:rsidP="009D6EF3">
      <w:pPr>
        <w:tabs>
          <w:tab w:val="left" w:pos="389"/>
          <w:tab w:val="left" w:pos="1930"/>
        </w:tabs>
        <w:bidi/>
        <w:jc w:val="both"/>
        <w:rPr>
          <w:rFonts w:cs="David" w:hint="cs"/>
          <w:rtl/>
        </w:rPr>
      </w:pPr>
    </w:p>
    <w:p w14:paraId="3C44250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לשלב את זה.</w:t>
      </w:r>
    </w:p>
    <w:p w14:paraId="1D4DD198" w14:textId="77777777" w:rsidR="009D6EF3" w:rsidRPr="009D6EF3" w:rsidRDefault="009D6EF3" w:rsidP="009D6EF3">
      <w:pPr>
        <w:tabs>
          <w:tab w:val="left" w:pos="389"/>
          <w:tab w:val="left" w:pos="1930"/>
        </w:tabs>
        <w:bidi/>
        <w:jc w:val="both"/>
        <w:rPr>
          <w:rFonts w:cs="David" w:hint="cs"/>
          <w:rtl/>
        </w:rPr>
      </w:pPr>
    </w:p>
    <w:p w14:paraId="4D6E6958"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1FCC267E" w14:textId="77777777" w:rsidR="009D6EF3" w:rsidRPr="009D6EF3" w:rsidRDefault="009D6EF3" w:rsidP="009D6EF3">
      <w:pPr>
        <w:tabs>
          <w:tab w:val="left" w:pos="389"/>
          <w:tab w:val="left" w:pos="1930"/>
        </w:tabs>
        <w:bidi/>
        <w:jc w:val="both"/>
        <w:rPr>
          <w:rFonts w:cs="David" w:hint="cs"/>
          <w:rtl/>
        </w:rPr>
      </w:pPr>
    </w:p>
    <w:p w14:paraId="75ED7B3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גילוי בוועדה נשאר בוועדה. נוריד רק במליאה.</w:t>
      </w:r>
    </w:p>
    <w:p w14:paraId="329D368A" w14:textId="77777777" w:rsidR="009D6EF3" w:rsidRPr="009D6EF3" w:rsidRDefault="009D6EF3" w:rsidP="009D6EF3">
      <w:pPr>
        <w:tabs>
          <w:tab w:val="left" w:pos="389"/>
          <w:tab w:val="left" w:pos="1930"/>
        </w:tabs>
        <w:bidi/>
        <w:jc w:val="both"/>
        <w:rPr>
          <w:rFonts w:cs="David" w:hint="cs"/>
          <w:rtl/>
        </w:rPr>
      </w:pPr>
    </w:p>
    <w:p w14:paraId="5442174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06842C7B" w14:textId="77777777" w:rsidR="009D6EF3" w:rsidRPr="009D6EF3" w:rsidRDefault="009D6EF3" w:rsidP="009D6EF3">
      <w:pPr>
        <w:tabs>
          <w:tab w:val="left" w:pos="389"/>
          <w:tab w:val="left" w:pos="1930"/>
        </w:tabs>
        <w:bidi/>
        <w:jc w:val="both"/>
        <w:rPr>
          <w:rFonts w:cs="David" w:hint="cs"/>
          <w:rtl/>
        </w:rPr>
      </w:pPr>
    </w:p>
    <w:p w14:paraId="17AB1FC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כותרת שוליים תהיה "גילוי בוועדה", "</w:t>
      </w:r>
      <w:proofErr w:type="spellStart"/>
      <w:r w:rsidRPr="009D6EF3">
        <w:rPr>
          <w:rFonts w:cs="David" w:hint="cs"/>
          <w:rtl/>
        </w:rPr>
        <w:t>ולענין</w:t>
      </w:r>
      <w:proofErr w:type="spellEnd"/>
      <w:r w:rsidRPr="009D6EF3">
        <w:rPr>
          <w:rFonts w:cs="David" w:hint="cs"/>
          <w:rtl/>
        </w:rPr>
        <w:t xml:space="preserve"> חבר כנסת המבקש להשתתף בדיון או נושא מסוים בוועדה, והוא מצוי בניגוד עניינים, ימסור מראש ליו"ר הוועדה הודעה בדבר ניגוד העניינים המנמקת את בקשתו להשתתף בדיון. חבר הכנסת יעביר העתק מההודעה..."</w:t>
      </w:r>
    </w:p>
    <w:p w14:paraId="1AF019B9" w14:textId="77777777" w:rsidR="009D6EF3" w:rsidRPr="009D6EF3" w:rsidRDefault="009D6EF3" w:rsidP="009D6EF3">
      <w:pPr>
        <w:tabs>
          <w:tab w:val="left" w:pos="389"/>
          <w:tab w:val="left" w:pos="1930"/>
        </w:tabs>
        <w:bidi/>
        <w:jc w:val="both"/>
        <w:rPr>
          <w:rFonts w:cs="David" w:hint="cs"/>
          <w:rtl/>
        </w:rPr>
      </w:pPr>
    </w:p>
    <w:p w14:paraId="081799A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C6EBEDE" w14:textId="77777777" w:rsidR="009D6EF3" w:rsidRPr="009D6EF3" w:rsidRDefault="009D6EF3" w:rsidP="009D6EF3">
      <w:pPr>
        <w:tabs>
          <w:tab w:val="left" w:pos="389"/>
          <w:tab w:val="left" w:pos="1930"/>
        </w:tabs>
        <w:bidi/>
        <w:jc w:val="both"/>
        <w:rPr>
          <w:rFonts w:cs="David" w:hint="cs"/>
          <w:rtl/>
        </w:rPr>
      </w:pPr>
    </w:p>
    <w:p w14:paraId="0F9CEF4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לא, את "חבר הכנסת יעביר העתק מההודעה" למחוק. </w:t>
      </w:r>
    </w:p>
    <w:p w14:paraId="1294BCE8" w14:textId="77777777" w:rsidR="009D6EF3" w:rsidRPr="009D6EF3" w:rsidRDefault="009D6EF3" w:rsidP="009D6EF3">
      <w:pPr>
        <w:tabs>
          <w:tab w:val="left" w:pos="389"/>
          <w:tab w:val="left" w:pos="1930"/>
        </w:tabs>
        <w:bidi/>
        <w:jc w:val="both"/>
        <w:rPr>
          <w:rFonts w:cs="David" w:hint="cs"/>
          <w:rtl/>
        </w:rPr>
      </w:pPr>
    </w:p>
    <w:p w14:paraId="6F1FCDA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2212A14" w14:textId="77777777" w:rsidR="009D6EF3" w:rsidRPr="009D6EF3" w:rsidRDefault="009D6EF3" w:rsidP="009D6EF3">
      <w:pPr>
        <w:tabs>
          <w:tab w:val="left" w:pos="389"/>
          <w:tab w:val="left" w:pos="1930"/>
        </w:tabs>
        <w:bidi/>
        <w:jc w:val="both"/>
        <w:rPr>
          <w:rFonts w:cs="David" w:hint="cs"/>
          <w:rtl/>
        </w:rPr>
      </w:pPr>
    </w:p>
    <w:p w14:paraId="3D5813E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ואז יו"ר הוועדה שקיבל את ההודעה יודיע על כך לוועדה בפני חבר הכנסת בדיון, והוא רשאי בעצמו למסור את ההודעה לוועדה.</w:t>
      </w:r>
    </w:p>
    <w:p w14:paraId="7700B8E5" w14:textId="77777777" w:rsidR="009D6EF3" w:rsidRPr="009D6EF3" w:rsidRDefault="009D6EF3" w:rsidP="009D6EF3">
      <w:pPr>
        <w:tabs>
          <w:tab w:val="left" w:pos="389"/>
          <w:tab w:val="left" w:pos="1930"/>
        </w:tabs>
        <w:bidi/>
        <w:jc w:val="both"/>
        <w:rPr>
          <w:rFonts w:cs="David" w:hint="cs"/>
          <w:rtl/>
        </w:rPr>
      </w:pPr>
    </w:p>
    <w:p w14:paraId="71C20E91" w14:textId="77777777" w:rsidR="009D6EF3" w:rsidRDefault="009D6EF3" w:rsidP="009D6EF3">
      <w:pPr>
        <w:tabs>
          <w:tab w:val="left" w:pos="389"/>
          <w:tab w:val="left" w:pos="1930"/>
        </w:tabs>
        <w:bidi/>
        <w:jc w:val="both"/>
        <w:rPr>
          <w:rFonts w:cs="David" w:hint="cs"/>
          <w:u w:val="single"/>
          <w:rtl/>
        </w:rPr>
      </w:pPr>
    </w:p>
    <w:p w14:paraId="3CB5C7BD" w14:textId="77777777" w:rsidR="009D6EF3" w:rsidRDefault="009D6EF3" w:rsidP="009D6EF3">
      <w:pPr>
        <w:tabs>
          <w:tab w:val="left" w:pos="389"/>
          <w:tab w:val="left" w:pos="1930"/>
        </w:tabs>
        <w:bidi/>
        <w:jc w:val="both"/>
        <w:rPr>
          <w:rFonts w:cs="David" w:hint="cs"/>
          <w:u w:val="single"/>
          <w:rtl/>
        </w:rPr>
      </w:pPr>
    </w:p>
    <w:p w14:paraId="24BC694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B1F13BE" w14:textId="77777777" w:rsidR="009D6EF3" w:rsidRPr="009D6EF3" w:rsidRDefault="009D6EF3" w:rsidP="009D6EF3">
      <w:pPr>
        <w:tabs>
          <w:tab w:val="left" w:pos="389"/>
          <w:tab w:val="left" w:pos="1930"/>
        </w:tabs>
        <w:bidi/>
        <w:jc w:val="both"/>
        <w:rPr>
          <w:rFonts w:cs="David" w:hint="cs"/>
          <w:rtl/>
        </w:rPr>
      </w:pPr>
    </w:p>
    <w:p w14:paraId="22454926" w14:textId="77777777" w:rsidR="009D6EF3" w:rsidRPr="009D6EF3" w:rsidRDefault="009D6EF3" w:rsidP="009D6EF3">
      <w:pPr>
        <w:tabs>
          <w:tab w:val="left" w:pos="389"/>
          <w:tab w:val="left" w:pos="1930"/>
        </w:tabs>
        <w:bidi/>
        <w:jc w:val="both"/>
        <w:rPr>
          <w:rFonts w:cs="David" w:hint="cs"/>
          <w:rtl/>
        </w:rPr>
      </w:pPr>
      <w:r w:rsidRPr="009D6EF3">
        <w:rPr>
          <w:rFonts w:cs="David"/>
        </w:rPr>
        <w:tab/>
      </w:r>
      <w:r w:rsidRPr="009D6EF3">
        <w:rPr>
          <w:rFonts w:cs="David" w:hint="cs"/>
          <w:rtl/>
        </w:rPr>
        <w:t>אישרנו את סעיפים (א) ו-(ב) עם התיקונים.</w:t>
      </w:r>
    </w:p>
    <w:p w14:paraId="57140AA6" w14:textId="77777777" w:rsidR="009D6EF3" w:rsidRPr="009D6EF3" w:rsidRDefault="009D6EF3" w:rsidP="009D6EF3">
      <w:pPr>
        <w:tabs>
          <w:tab w:val="left" w:pos="389"/>
          <w:tab w:val="left" w:pos="1930"/>
        </w:tabs>
        <w:bidi/>
        <w:jc w:val="both"/>
        <w:rPr>
          <w:rFonts w:cs="David" w:hint="cs"/>
          <w:rtl/>
        </w:rPr>
      </w:pPr>
    </w:p>
    <w:p w14:paraId="36E965F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32F9582C" w14:textId="77777777" w:rsidR="009D6EF3" w:rsidRPr="009D6EF3" w:rsidRDefault="009D6EF3" w:rsidP="009D6EF3">
      <w:pPr>
        <w:tabs>
          <w:tab w:val="left" w:pos="389"/>
          <w:tab w:val="left" w:pos="1930"/>
        </w:tabs>
        <w:bidi/>
        <w:jc w:val="both"/>
        <w:rPr>
          <w:rFonts w:cs="David" w:hint="cs"/>
          <w:rtl/>
        </w:rPr>
      </w:pPr>
    </w:p>
    <w:p w14:paraId="22B8669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למען הסר ספק: בסעיף (א) ירד נושא המליאה והאתיקה.</w:t>
      </w:r>
    </w:p>
    <w:p w14:paraId="1744FAE3" w14:textId="77777777" w:rsidR="009D6EF3" w:rsidRPr="009D6EF3" w:rsidRDefault="009D6EF3" w:rsidP="009D6EF3">
      <w:pPr>
        <w:tabs>
          <w:tab w:val="left" w:pos="389"/>
          <w:tab w:val="left" w:pos="1930"/>
        </w:tabs>
        <w:bidi/>
        <w:jc w:val="both"/>
        <w:rPr>
          <w:rFonts w:cs="David" w:hint="cs"/>
          <w:rtl/>
        </w:rPr>
      </w:pPr>
    </w:p>
    <w:p w14:paraId="4C59A13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258BAC01" w14:textId="77777777" w:rsidR="009D6EF3" w:rsidRPr="009D6EF3" w:rsidRDefault="009D6EF3" w:rsidP="009D6EF3">
      <w:pPr>
        <w:tabs>
          <w:tab w:val="left" w:pos="389"/>
          <w:tab w:val="left" w:pos="1930"/>
        </w:tabs>
        <w:bidi/>
        <w:jc w:val="both"/>
        <w:rPr>
          <w:rFonts w:cs="David" w:hint="cs"/>
          <w:rtl/>
        </w:rPr>
      </w:pPr>
    </w:p>
    <w:p w14:paraId="7A526C1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סעיף 45 </w:t>
      </w:r>
      <w:r w:rsidRPr="009D6EF3">
        <w:rPr>
          <w:rFonts w:cs="David"/>
          <w:rtl/>
        </w:rPr>
        <w:t>–</w:t>
      </w:r>
      <w:r w:rsidRPr="009D6EF3">
        <w:rPr>
          <w:rFonts w:cs="David" w:hint="cs"/>
          <w:rtl/>
        </w:rPr>
        <w:t xml:space="preserve"> שימוש בידיעות.</w:t>
      </w:r>
    </w:p>
    <w:p w14:paraId="4709A45E" w14:textId="77777777" w:rsidR="009D6EF3" w:rsidRPr="009D6EF3" w:rsidRDefault="009D6EF3" w:rsidP="009D6EF3">
      <w:pPr>
        <w:tabs>
          <w:tab w:val="left" w:pos="389"/>
          <w:tab w:val="left" w:pos="1930"/>
        </w:tabs>
        <w:bidi/>
        <w:jc w:val="both"/>
        <w:rPr>
          <w:rFonts w:cs="David" w:hint="cs"/>
          <w:rtl/>
        </w:rPr>
      </w:pPr>
    </w:p>
    <w:p w14:paraId="57F3874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499CCE5" w14:textId="77777777" w:rsidR="009D6EF3" w:rsidRPr="009D6EF3" w:rsidRDefault="009D6EF3" w:rsidP="009D6EF3">
      <w:pPr>
        <w:tabs>
          <w:tab w:val="left" w:pos="389"/>
          <w:tab w:val="left" w:pos="1930"/>
        </w:tabs>
        <w:bidi/>
        <w:jc w:val="both"/>
        <w:rPr>
          <w:rFonts w:cs="David" w:hint="cs"/>
          <w:rtl/>
        </w:rPr>
      </w:pPr>
    </w:p>
    <w:p w14:paraId="0B562AB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"חבר הכנסת לא יעשה שימוש, בין במישרין ובין בעקיפין, בידיעה מוקדמת, או בידיעה סודית, או בכל ידיעה אחרת שהגיעה אליו במילוי תפקידו, ושאיננה נחלת הכלל, למען עניין אישי או עניין מוסדי שלו או של אדם אחר." הורדנו את "עניין מוסדי".</w:t>
      </w:r>
    </w:p>
    <w:p w14:paraId="03B14078" w14:textId="77777777" w:rsidR="009D6EF3" w:rsidRPr="009D6EF3" w:rsidRDefault="009D6EF3" w:rsidP="009D6EF3">
      <w:pPr>
        <w:tabs>
          <w:tab w:val="left" w:pos="389"/>
          <w:tab w:val="left" w:pos="1930"/>
        </w:tabs>
        <w:bidi/>
        <w:jc w:val="both"/>
        <w:rPr>
          <w:rFonts w:cs="David" w:hint="cs"/>
          <w:rtl/>
        </w:rPr>
      </w:pPr>
    </w:p>
    <w:p w14:paraId="4202DF7C"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344721D" w14:textId="77777777" w:rsidR="009D6EF3" w:rsidRPr="009D6EF3" w:rsidRDefault="009D6EF3" w:rsidP="009D6EF3">
      <w:pPr>
        <w:tabs>
          <w:tab w:val="left" w:pos="389"/>
          <w:tab w:val="left" w:pos="1930"/>
        </w:tabs>
        <w:bidi/>
        <w:jc w:val="both"/>
        <w:rPr>
          <w:rFonts w:cs="David" w:hint="cs"/>
          <w:rtl/>
        </w:rPr>
      </w:pPr>
    </w:p>
    <w:p w14:paraId="73DA82B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הורדנו את "עניין מוסדי". את רוצה להסביר? לגבי ידיעה סודית אנחנו יודעים מה זה. ידיעה מוקדמת? אם מחר מודיע לי שר האוצר שהוא מתכוון לעשות פיחות של 30%, שלא אודיע לקרוביי.</w:t>
      </w:r>
    </w:p>
    <w:p w14:paraId="20D6CCC8" w14:textId="77777777" w:rsidR="009D6EF3" w:rsidRPr="009D6EF3" w:rsidRDefault="009D6EF3" w:rsidP="009D6EF3">
      <w:pPr>
        <w:tabs>
          <w:tab w:val="left" w:pos="389"/>
          <w:tab w:val="left" w:pos="1930"/>
        </w:tabs>
        <w:bidi/>
        <w:jc w:val="both"/>
        <w:rPr>
          <w:rFonts w:cs="David" w:hint="cs"/>
          <w:rtl/>
        </w:rPr>
      </w:pPr>
    </w:p>
    <w:p w14:paraId="6B7AD4B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23F7C4B" w14:textId="77777777" w:rsidR="009D6EF3" w:rsidRPr="009D6EF3" w:rsidRDefault="009D6EF3" w:rsidP="009D6EF3">
      <w:pPr>
        <w:tabs>
          <w:tab w:val="left" w:pos="389"/>
          <w:tab w:val="left" w:pos="1930"/>
        </w:tabs>
        <w:bidi/>
        <w:jc w:val="both"/>
        <w:rPr>
          <w:rFonts w:cs="David" w:hint="cs"/>
          <w:rtl/>
        </w:rPr>
      </w:pPr>
    </w:p>
    <w:p w14:paraId="3890475A" w14:textId="77777777" w:rsidR="009D6EF3" w:rsidRPr="009D6EF3" w:rsidRDefault="009D6EF3" w:rsidP="009D6EF3">
      <w:pPr>
        <w:tabs>
          <w:tab w:val="left" w:pos="389"/>
          <w:tab w:val="left" w:pos="1930"/>
        </w:tabs>
        <w:bidi/>
        <w:jc w:val="both"/>
        <w:rPr>
          <w:rFonts w:cs="David"/>
          <w:rtl/>
        </w:rPr>
      </w:pPr>
      <w:r w:rsidRPr="009D6EF3">
        <w:rPr>
          <w:rFonts w:cs="David" w:hint="cs"/>
          <w:rtl/>
        </w:rPr>
        <w:tab/>
        <w:t>סעיף 7 לכללי האתיקה אומר: "חבר הכנסת לא ינצל במישרין או בעקיפין למען עניינו האישי או למען עניין של אדם אחר ידיעה מוקדמת או ידיעה סודית או כל ידיעה אחרת שהגיעה אליו במילוי תפקידו, ושאינה נחלת הכלל." הוועדה מאוד השתדלה להתבסס על הכללים הקיימים.</w:t>
      </w:r>
    </w:p>
    <w:p w14:paraId="120E1613" w14:textId="77777777" w:rsidR="009D6EF3" w:rsidRPr="009D6EF3" w:rsidRDefault="009D6EF3" w:rsidP="009D6EF3">
      <w:pPr>
        <w:tabs>
          <w:tab w:val="left" w:pos="389"/>
          <w:tab w:val="left" w:pos="1930"/>
        </w:tabs>
        <w:bidi/>
        <w:jc w:val="both"/>
        <w:rPr>
          <w:rFonts w:cs="David" w:hint="cs"/>
          <w:rtl/>
        </w:rPr>
      </w:pPr>
    </w:p>
    <w:p w14:paraId="41718A3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BD0BD2B" w14:textId="77777777" w:rsidR="009D6EF3" w:rsidRPr="009D6EF3" w:rsidRDefault="009D6EF3" w:rsidP="009D6EF3">
      <w:pPr>
        <w:tabs>
          <w:tab w:val="left" w:pos="389"/>
          <w:tab w:val="left" w:pos="1930"/>
        </w:tabs>
        <w:bidi/>
        <w:jc w:val="both"/>
        <w:rPr>
          <w:rFonts w:cs="David" w:hint="cs"/>
          <w:rtl/>
        </w:rPr>
      </w:pPr>
    </w:p>
    <w:p w14:paraId="51F5FC4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הבהרות, הסתייגויות? נתקבל פה אחד.</w:t>
      </w:r>
    </w:p>
    <w:p w14:paraId="64DB1716" w14:textId="77777777" w:rsidR="009D6EF3" w:rsidRPr="009D6EF3" w:rsidRDefault="009D6EF3" w:rsidP="009D6EF3">
      <w:pPr>
        <w:tabs>
          <w:tab w:val="left" w:pos="389"/>
          <w:tab w:val="left" w:pos="1930"/>
        </w:tabs>
        <w:bidi/>
        <w:jc w:val="both"/>
        <w:rPr>
          <w:rFonts w:cs="David" w:hint="cs"/>
          <w:rtl/>
        </w:rPr>
      </w:pPr>
    </w:p>
    <w:p w14:paraId="4411A02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סעיף 46.</w:t>
      </w:r>
    </w:p>
    <w:p w14:paraId="7339C6FD" w14:textId="77777777" w:rsidR="009D6EF3" w:rsidRPr="009D6EF3" w:rsidRDefault="009D6EF3" w:rsidP="009D6EF3">
      <w:pPr>
        <w:tabs>
          <w:tab w:val="left" w:pos="389"/>
          <w:tab w:val="left" w:pos="1930"/>
        </w:tabs>
        <w:bidi/>
        <w:jc w:val="both"/>
        <w:rPr>
          <w:rFonts w:cs="David" w:hint="cs"/>
          <w:rtl/>
        </w:rPr>
      </w:pPr>
    </w:p>
    <w:p w14:paraId="0A93DB6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5551C97" w14:textId="77777777" w:rsidR="009D6EF3" w:rsidRPr="009D6EF3" w:rsidRDefault="009D6EF3" w:rsidP="009D6EF3">
      <w:pPr>
        <w:tabs>
          <w:tab w:val="left" w:pos="389"/>
          <w:tab w:val="left" w:pos="1930"/>
        </w:tabs>
        <w:bidi/>
        <w:jc w:val="both"/>
        <w:rPr>
          <w:rFonts w:cs="David" w:hint="cs"/>
          <w:rtl/>
        </w:rPr>
      </w:pPr>
    </w:p>
    <w:p w14:paraId="0D36B7B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לגבי סעיף 46, חבר הכנסת </w:t>
      </w:r>
      <w:proofErr w:type="spellStart"/>
      <w:r w:rsidRPr="009D6EF3">
        <w:rPr>
          <w:rFonts w:cs="David" w:hint="cs"/>
          <w:rtl/>
        </w:rPr>
        <w:t>יצחקי</w:t>
      </w:r>
      <w:proofErr w:type="spellEnd"/>
      <w:r w:rsidRPr="009D6EF3">
        <w:rPr>
          <w:rFonts w:cs="David" w:hint="cs"/>
          <w:rtl/>
        </w:rPr>
        <w:t xml:space="preserve"> אמר שיהיה לו מה להגיד על זה אבל הוא חולה.</w:t>
      </w:r>
    </w:p>
    <w:p w14:paraId="07324EFC" w14:textId="77777777" w:rsidR="009D6EF3" w:rsidRPr="009D6EF3" w:rsidRDefault="009D6EF3" w:rsidP="009D6EF3">
      <w:pPr>
        <w:tabs>
          <w:tab w:val="left" w:pos="389"/>
          <w:tab w:val="left" w:pos="1930"/>
        </w:tabs>
        <w:bidi/>
        <w:jc w:val="both"/>
        <w:rPr>
          <w:rFonts w:cs="David" w:hint="cs"/>
          <w:rtl/>
        </w:rPr>
      </w:pPr>
    </w:p>
    <w:p w14:paraId="300CBDD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3DAAB1A" w14:textId="77777777" w:rsidR="009D6EF3" w:rsidRPr="009D6EF3" w:rsidRDefault="009D6EF3" w:rsidP="009D6EF3">
      <w:pPr>
        <w:tabs>
          <w:tab w:val="left" w:pos="389"/>
          <w:tab w:val="left" w:pos="1930"/>
        </w:tabs>
        <w:bidi/>
        <w:jc w:val="both"/>
        <w:rPr>
          <w:rFonts w:cs="David" w:hint="cs"/>
          <w:rtl/>
        </w:rPr>
      </w:pPr>
    </w:p>
    <w:p w14:paraId="26E2FCC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אז נשאיר את הסעיף ונחכה שהוא יגיע. אני לא רוצה לאשר ולפתוח שוב את הדיון.</w:t>
      </w:r>
    </w:p>
    <w:p w14:paraId="6D0853B4" w14:textId="77777777" w:rsidR="009D6EF3" w:rsidRPr="009D6EF3" w:rsidRDefault="009D6EF3" w:rsidP="009D6EF3">
      <w:pPr>
        <w:tabs>
          <w:tab w:val="left" w:pos="389"/>
          <w:tab w:val="left" w:pos="1930"/>
        </w:tabs>
        <w:bidi/>
        <w:jc w:val="both"/>
        <w:rPr>
          <w:rFonts w:cs="David" w:hint="cs"/>
          <w:rtl/>
        </w:rPr>
      </w:pPr>
    </w:p>
    <w:p w14:paraId="7380126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34FF17C" w14:textId="77777777" w:rsidR="009D6EF3" w:rsidRPr="009D6EF3" w:rsidRDefault="009D6EF3" w:rsidP="009D6EF3">
      <w:pPr>
        <w:tabs>
          <w:tab w:val="left" w:pos="389"/>
          <w:tab w:val="left" w:pos="1930"/>
        </w:tabs>
        <w:bidi/>
        <w:jc w:val="both"/>
        <w:rPr>
          <w:rFonts w:cs="David" w:hint="cs"/>
          <w:rtl/>
        </w:rPr>
      </w:pPr>
    </w:p>
    <w:p w14:paraId="7CEFEEB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בעמוד 15 למטה רשמתי בסעיף הערכים הראשון, בסעיף 2 </w:t>
      </w:r>
      <w:proofErr w:type="spellStart"/>
      <w:r w:rsidRPr="009D6EF3">
        <w:rPr>
          <w:rFonts w:cs="David" w:hint="cs"/>
          <w:rtl/>
        </w:rPr>
        <w:t>היתה</w:t>
      </w:r>
      <w:proofErr w:type="spellEnd"/>
      <w:r w:rsidRPr="009D6EF3">
        <w:rPr>
          <w:rFonts w:cs="David" w:hint="cs"/>
          <w:rtl/>
        </w:rPr>
        <w:t xml:space="preserve"> הוראה והיא נמחקה וסוכם שהיא תעבור לפרק ניגוד העניינים. "חבר הכנסת יימנע מאפשרות של ניגוד עניינים, ובכל מקרה של ניגוד בין טובת הכלל לבין עניין אישי יעדיף את טובת הכלל." זה משהו הצהרתי שרצוי לכלול.</w:t>
      </w:r>
    </w:p>
    <w:p w14:paraId="1BA51BE7" w14:textId="77777777" w:rsidR="009D6EF3" w:rsidRPr="009D6EF3" w:rsidRDefault="009D6EF3" w:rsidP="009D6EF3">
      <w:pPr>
        <w:tabs>
          <w:tab w:val="left" w:pos="389"/>
          <w:tab w:val="left" w:pos="1930"/>
        </w:tabs>
        <w:bidi/>
        <w:jc w:val="both"/>
        <w:rPr>
          <w:rFonts w:cs="David" w:hint="cs"/>
          <w:rtl/>
        </w:rPr>
      </w:pPr>
    </w:p>
    <w:p w14:paraId="282C1C8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F4E1B17" w14:textId="77777777" w:rsidR="009D6EF3" w:rsidRPr="009D6EF3" w:rsidRDefault="009D6EF3" w:rsidP="009D6EF3">
      <w:pPr>
        <w:tabs>
          <w:tab w:val="left" w:pos="389"/>
          <w:tab w:val="left" w:pos="1930"/>
        </w:tabs>
        <w:bidi/>
        <w:jc w:val="both"/>
        <w:rPr>
          <w:rFonts w:cs="David" w:hint="cs"/>
          <w:rtl/>
        </w:rPr>
      </w:pPr>
    </w:p>
    <w:p w14:paraId="32720AD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השגות?</w:t>
      </w:r>
    </w:p>
    <w:p w14:paraId="5C177B07" w14:textId="77777777" w:rsidR="009D6EF3" w:rsidRDefault="009D6EF3" w:rsidP="009D6EF3">
      <w:pPr>
        <w:tabs>
          <w:tab w:val="left" w:pos="389"/>
          <w:tab w:val="left" w:pos="1930"/>
        </w:tabs>
        <w:bidi/>
        <w:jc w:val="both"/>
        <w:rPr>
          <w:rFonts w:cs="David" w:hint="cs"/>
          <w:rtl/>
        </w:rPr>
      </w:pPr>
    </w:p>
    <w:p w14:paraId="0BD7A4F8" w14:textId="77777777" w:rsidR="009D6EF3" w:rsidRDefault="009D6EF3" w:rsidP="009D6EF3">
      <w:pPr>
        <w:tabs>
          <w:tab w:val="left" w:pos="389"/>
          <w:tab w:val="left" w:pos="1930"/>
        </w:tabs>
        <w:bidi/>
        <w:jc w:val="both"/>
        <w:rPr>
          <w:rFonts w:cs="David" w:hint="cs"/>
          <w:rtl/>
        </w:rPr>
      </w:pPr>
    </w:p>
    <w:p w14:paraId="6AE0875F" w14:textId="77777777" w:rsidR="009D6EF3" w:rsidRDefault="009D6EF3" w:rsidP="009D6EF3">
      <w:pPr>
        <w:tabs>
          <w:tab w:val="left" w:pos="389"/>
          <w:tab w:val="left" w:pos="1930"/>
        </w:tabs>
        <w:bidi/>
        <w:jc w:val="both"/>
        <w:rPr>
          <w:rFonts w:cs="David" w:hint="cs"/>
          <w:rtl/>
        </w:rPr>
      </w:pPr>
    </w:p>
    <w:p w14:paraId="42B63A14" w14:textId="77777777" w:rsidR="009D6EF3" w:rsidRDefault="009D6EF3" w:rsidP="009D6EF3">
      <w:pPr>
        <w:tabs>
          <w:tab w:val="left" w:pos="389"/>
          <w:tab w:val="left" w:pos="1930"/>
        </w:tabs>
        <w:bidi/>
        <w:jc w:val="both"/>
        <w:rPr>
          <w:rFonts w:cs="David" w:hint="cs"/>
          <w:rtl/>
        </w:rPr>
      </w:pPr>
    </w:p>
    <w:p w14:paraId="63DEE0C3" w14:textId="77777777" w:rsidR="009D6EF3" w:rsidRDefault="009D6EF3" w:rsidP="009D6EF3">
      <w:pPr>
        <w:tabs>
          <w:tab w:val="left" w:pos="389"/>
          <w:tab w:val="left" w:pos="1930"/>
        </w:tabs>
        <w:bidi/>
        <w:jc w:val="both"/>
        <w:rPr>
          <w:rFonts w:cs="David" w:hint="cs"/>
          <w:rtl/>
        </w:rPr>
      </w:pPr>
    </w:p>
    <w:p w14:paraId="78618E53" w14:textId="77777777" w:rsidR="009D6EF3" w:rsidRPr="009D6EF3" w:rsidRDefault="009D6EF3" w:rsidP="009D6EF3">
      <w:pPr>
        <w:tabs>
          <w:tab w:val="left" w:pos="389"/>
          <w:tab w:val="left" w:pos="1930"/>
        </w:tabs>
        <w:bidi/>
        <w:jc w:val="both"/>
        <w:rPr>
          <w:rFonts w:cs="David" w:hint="cs"/>
          <w:rtl/>
        </w:rPr>
      </w:pPr>
    </w:p>
    <w:p w14:paraId="519DFF29"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3552AF39" w14:textId="77777777" w:rsidR="009D6EF3" w:rsidRPr="009D6EF3" w:rsidRDefault="009D6EF3" w:rsidP="009D6EF3">
      <w:pPr>
        <w:tabs>
          <w:tab w:val="left" w:pos="389"/>
          <w:tab w:val="left" w:pos="1930"/>
        </w:tabs>
        <w:bidi/>
        <w:jc w:val="both"/>
        <w:rPr>
          <w:rFonts w:cs="David" w:hint="cs"/>
          <w:rtl/>
        </w:rPr>
      </w:pPr>
    </w:p>
    <w:p w14:paraId="4018E3B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רוצים למחוק את זה?</w:t>
      </w:r>
    </w:p>
    <w:p w14:paraId="15E3C9CE" w14:textId="77777777" w:rsidR="009D6EF3" w:rsidRPr="009D6EF3" w:rsidRDefault="009D6EF3" w:rsidP="009D6EF3">
      <w:pPr>
        <w:tabs>
          <w:tab w:val="left" w:pos="389"/>
          <w:tab w:val="left" w:pos="1930"/>
        </w:tabs>
        <w:bidi/>
        <w:jc w:val="both"/>
        <w:rPr>
          <w:rFonts w:cs="David" w:hint="cs"/>
          <w:rtl/>
        </w:rPr>
      </w:pPr>
    </w:p>
    <w:p w14:paraId="5EC1A8C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6746B9A" w14:textId="77777777" w:rsidR="009D6EF3" w:rsidRPr="009D6EF3" w:rsidRDefault="009D6EF3" w:rsidP="009D6EF3">
      <w:pPr>
        <w:tabs>
          <w:tab w:val="left" w:pos="389"/>
          <w:tab w:val="left" w:pos="1930"/>
        </w:tabs>
        <w:bidi/>
        <w:jc w:val="both"/>
        <w:rPr>
          <w:rFonts w:cs="David" w:hint="cs"/>
          <w:rtl/>
        </w:rPr>
      </w:pPr>
    </w:p>
    <w:p w14:paraId="7B50CB3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מכניסים את זה לכאן היות ומדובר פה על ניגוד עניינים.</w:t>
      </w:r>
    </w:p>
    <w:p w14:paraId="6590AF68" w14:textId="77777777" w:rsidR="009D6EF3" w:rsidRDefault="009D6EF3" w:rsidP="009D6EF3">
      <w:pPr>
        <w:tabs>
          <w:tab w:val="left" w:pos="389"/>
          <w:tab w:val="left" w:pos="1930"/>
        </w:tabs>
        <w:bidi/>
        <w:jc w:val="both"/>
        <w:rPr>
          <w:rFonts w:cs="David" w:hint="cs"/>
          <w:b/>
          <w:bCs/>
          <w:u w:val="single"/>
          <w:rtl/>
        </w:rPr>
      </w:pPr>
    </w:p>
    <w:p w14:paraId="7AA60C0F" w14:textId="77777777" w:rsidR="009D6EF3" w:rsidRDefault="009D6EF3" w:rsidP="009D6EF3">
      <w:pPr>
        <w:tabs>
          <w:tab w:val="left" w:pos="389"/>
          <w:tab w:val="left" w:pos="1930"/>
        </w:tabs>
        <w:bidi/>
        <w:jc w:val="both"/>
        <w:rPr>
          <w:rFonts w:cs="David" w:hint="cs"/>
          <w:b/>
          <w:bCs/>
          <w:u w:val="single"/>
          <w:rtl/>
        </w:rPr>
      </w:pPr>
    </w:p>
    <w:p w14:paraId="4F298F23" w14:textId="77777777" w:rsidR="009D6EF3" w:rsidRPr="009D6EF3" w:rsidRDefault="009D6EF3" w:rsidP="009D6EF3">
      <w:pPr>
        <w:tabs>
          <w:tab w:val="left" w:pos="389"/>
          <w:tab w:val="left" w:pos="1930"/>
        </w:tabs>
        <w:bidi/>
        <w:jc w:val="center"/>
        <w:rPr>
          <w:rFonts w:cs="David" w:hint="cs"/>
          <w:b/>
          <w:bCs/>
          <w:u w:val="single"/>
          <w:rtl/>
        </w:rPr>
      </w:pPr>
      <w:r w:rsidRPr="009D6EF3">
        <w:rPr>
          <w:rFonts w:cs="David" w:hint="cs"/>
          <w:b/>
          <w:bCs/>
          <w:u w:val="single"/>
          <w:rtl/>
        </w:rPr>
        <w:t>פרק ט' - מתנות</w:t>
      </w:r>
    </w:p>
    <w:p w14:paraId="08651CF1" w14:textId="77777777" w:rsidR="009D6EF3" w:rsidRDefault="009D6EF3" w:rsidP="009D6EF3">
      <w:pPr>
        <w:tabs>
          <w:tab w:val="left" w:pos="389"/>
          <w:tab w:val="left" w:pos="1930"/>
        </w:tabs>
        <w:bidi/>
        <w:jc w:val="both"/>
        <w:rPr>
          <w:rFonts w:cs="David" w:hint="cs"/>
          <w:u w:val="single"/>
          <w:rtl/>
        </w:rPr>
      </w:pPr>
    </w:p>
    <w:p w14:paraId="2A13FA41" w14:textId="77777777" w:rsidR="009D6EF3" w:rsidRPr="009D6EF3" w:rsidRDefault="009D6EF3" w:rsidP="009D6EF3">
      <w:pPr>
        <w:tabs>
          <w:tab w:val="left" w:pos="389"/>
          <w:tab w:val="left" w:pos="1930"/>
        </w:tabs>
        <w:bidi/>
        <w:jc w:val="both"/>
        <w:rPr>
          <w:rFonts w:cs="David" w:hint="cs"/>
          <w:u w:val="single"/>
          <w:rtl/>
        </w:rPr>
      </w:pPr>
    </w:p>
    <w:p w14:paraId="5B746C0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C60146B" w14:textId="77777777" w:rsidR="009D6EF3" w:rsidRPr="009D6EF3" w:rsidRDefault="009D6EF3" w:rsidP="009D6EF3">
      <w:pPr>
        <w:tabs>
          <w:tab w:val="left" w:pos="389"/>
          <w:tab w:val="left" w:pos="1930"/>
        </w:tabs>
        <w:bidi/>
        <w:jc w:val="both"/>
        <w:rPr>
          <w:rFonts w:cs="David" w:hint="cs"/>
          <w:rtl/>
        </w:rPr>
      </w:pPr>
    </w:p>
    <w:p w14:paraId="2CFC0D3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אנחנו עוברים לפרק חדש, פרק המתנות. זה פרק שמבוסס ברובו על הוראות שקיימות היום ושמבוססות הן על חוק שירות הציבור </w:t>
      </w:r>
      <w:r w:rsidRPr="009D6EF3">
        <w:rPr>
          <w:rFonts w:cs="David"/>
          <w:rtl/>
        </w:rPr>
        <w:t>–</w:t>
      </w:r>
      <w:r w:rsidRPr="009D6EF3">
        <w:rPr>
          <w:rFonts w:cs="David" w:hint="cs"/>
          <w:rtl/>
        </w:rPr>
        <w:t xml:space="preserve"> מתנות, שחל על חברי הכנסת כמו גם על עובדי ציבור אחרים, ועל החלטה מפורטת מאוד של ועדת האתיקה משנת 2002, שקבעה הוראות בעניינים האלה. יש סעיף מטרה, כמו בכל הפרקים: "ההגבלות על קבלת מתנות המוצעות לחבר הכנסת בשל היותו חבר הכנסת, כפי שנקבעו בפרק זה, מכוונות להבטיח טוהר מידות, למנוע מראית עין של השפעה בלתי ראויה על חבר הכנסת ולשמור על אמון הציבור בכנסת."</w:t>
      </w:r>
    </w:p>
    <w:p w14:paraId="5C9491C2" w14:textId="77777777" w:rsidR="009D6EF3" w:rsidRPr="009D6EF3" w:rsidRDefault="009D6EF3" w:rsidP="009D6EF3">
      <w:pPr>
        <w:tabs>
          <w:tab w:val="left" w:pos="389"/>
          <w:tab w:val="left" w:pos="1930"/>
        </w:tabs>
        <w:bidi/>
        <w:jc w:val="both"/>
        <w:rPr>
          <w:rFonts w:cs="David" w:hint="cs"/>
          <w:rtl/>
        </w:rPr>
      </w:pPr>
    </w:p>
    <w:p w14:paraId="4AA8ACF2"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r w:rsidRPr="009D6EF3">
        <w:rPr>
          <w:rFonts w:cs="David" w:hint="cs"/>
          <w:rtl/>
        </w:rPr>
        <w:t xml:space="preserve"> </w:t>
      </w:r>
    </w:p>
    <w:p w14:paraId="43FFA837" w14:textId="77777777" w:rsidR="009D6EF3" w:rsidRPr="009D6EF3" w:rsidRDefault="009D6EF3" w:rsidP="009D6EF3">
      <w:pPr>
        <w:tabs>
          <w:tab w:val="left" w:pos="389"/>
          <w:tab w:val="left" w:pos="1930"/>
        </w:tabs>
        <w:bidi/>
        <w:jc w:val="both"/>
        <w:rPr>
          <w:rFonts w:cs="David" w:hint="cs"/>
          <w:rtl/>
        </w:rPr>
      </w:pPr>
    </w:p>
    <w:p w14:paraId="41E519D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רוצה לתת דוגמה: לפני שח"כ נבחר לכנסת, היות וכולנו היינו נערים וגדלנו עם חברים וחברות, וכל שנה, פעמיים בשנה, קיבלתי אשכוליות, תפוזים, מנדרינות מחבר, עוד טרם היותי חבר כנסת, ואולי לא בתמורה אבל היות שיש לי בוטיק של יין נתתי לו בקבוקי יין והנוהג הזה ממשיך גם לאחר שאני חבר כנסת.</w:t>
      </w:r>
    </w:p>
    <w:p w14:paraId="0D1C974F" w14:textId="77777777" w:rsidR="009D6EF3" w:rsidRPr="009D6EF3" w:rsidRDefault="009D6EF3" w:rsidP="009D6EF3">
      <w:pPr>
        <w:tabs>
          <w:tab w:val="left" w:pos="389"/>
          <w:tab w:val="left" w:pos="1930"/>
        </w:tabs>
        <w:bidi/>
        <w:jc w:val="both"/>
        <w:rPr>
          <w:rFonts w:cs="David" w:hint="cs"/>
          <w:rtl/>
        </w:rPr>
      </w:pPr>
    </w:p>
    <w:p w14:paraId="1CE57B82"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ABFDA7B" w14:textId="77777777" w:rsidR="009D6EF3" w:rsidRPr="009D6EF3" w:rsidRDefault="009D6EF3" w:rsidP="009D6EF3">
      <w:pPr>
        <w:tabs>
          <w:tab w:val="left" w:pos="389"/>
          <w:tab w:val="left" w:pos="1930"/>
        </w:tabs>
        <w:bidi/>
        <w:jc w:val="both"/>
        <w:rPr>
          <w:rFonts w:cs="David" w:hint="cs"/>
          <w:rtl/>
        </w:rPr>
      </w:pPr>
    </w:p>
    <w:p w14:paraId="1D2D79A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ואתה כבר לא נותן לו יין...</w:t>
      </w:r>
    </w:p>
    <w:p w14:paraId="749FB9E7" w14:textId="77777777" w:rsidR="009D6EF3" w:rsidRPr="009D6EF3" w:rsidRDefault="009D6EF3" w:rsidP="009D6EF3">
      <w:pPr>
        <w:tabs>
          <w:tab w:val="left" w:pos="389"/>
          <w:tab w:val="left" w:pos="1930"/>
        </w:tabs>
        <w:bidi/>
        <w:jc w:val="both"/>
        <w:rPr>
          <w:rFonts w:cs="David" w:hint="cs"/>
          <w:rtl/>
        </w:rPr>
      </w:pPr>
    </w:p>
    <w:p w14:paraId="2EABB766"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0CA78DDD" w14:textId="77777777" w:rsidR="009D6EF3" w:rsidRPr="009D6EF3" w:rsidRDefault="009D6EF3" w:rsidP="009D6EF3">
      <w:pPr>
        <w:tabs>
          <w:tab w:val="left" w:pos="389"/>
          <w:tab w:val="left" w:pos="1930"/>
        </w:tabs>
        <w:bidi/>
        <w:jc w:val="both"/>
        <w:rPr>
          <w:rFonts w:cs="David" w:hint="cs"/>
          <w:rtl/>
        </w:rPr>
      </w:pPr>
    </w:p>
    <w:p w14:paraId="12FA078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נותן לו יין אלא שלא אני עושה אותו עכשיו אלא אשתי עושה את זה.</w:t>
      </w:r>
    </w:p>
    <w:p w14:paraId="1D001213" w14:textId="77777777" w:rsidR="009D6EF3" w:rsidRPr="009D6EF3" w:rsidRDefault="009D6EF3" w:rsidP="009D6EF3">
      <w:pPr>
        <w:tabs>
          <w:tab w:val="left" w:pos="389"/>
          <w:tab w:val="left" w:pos="1930"/>
        </w:tabs>
        <w:bidi/>
        <w:jc w:val="both"/>
        <w:rPr>
          <w:rFonts w:cs="David" w:hint="cs"/>
          <w:rtl/>
        </w:rPr>
      </w:pPr>
    </w:p>
    <w:p w14:paraId="26C22DA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025F50B2" w14:textId="77777777" w:rsidR="009D6EF3" w:rsidRPr="009D6EF3" w:rsidRDefault="009D6EF3" w:rsidP="009D6EF3">
      <w:pPr>
        <w:tabs>
          <w:tab w:val="left" w:pos="389"/>
          <w:tab w:val="left" w:pos="1930"/>
        </w:tabs>
        <w:bidi/>
        <w:jc w:val="both"/>
        <w:rPr>
          <w:rFonts w:cs="David" w:hint="cs"/>
          <w:rtl/>
        </w:rPr>
      </w:pPr>
    </w:p>
    <w:p w14:paraId="1DA7600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שאלה מצוינת.</w:t>
      </w:r>
    </w:p>
    <w:p w14:paraId="391BE28F" w14:textId="77777777" w:rsidR="009D6EF3" w:rsidRPr="009D6EF3" w:rsidRDefault="009D6EF3" w:rsidP="009D6EF3">
      <w:pPr>
        <w:tabs>
          <w:tab w:val="left" w:pos="389"/>
          <w:tab w:val="left" w:pos="1930"/>
        </w:tabs>
        <w:bidi/>
        <w:jc w:val="both"/>
        <w:rPr>
          <w:rFonts w:cs="David" w:hint="cs"/>
          <w:rtl/>
        </w:rPr>
      </w:pPr>
    </w:p>
    <w:p w14:paraId="7DCF55A5"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1615A902" w14:textId="77777777" w:rsidR="009D6EF3" w:rsidRPr="009D6EF3" w:rsidRDefault="009D6EF3" w:rsidP="009D6EF3">
      <w:pPr>
        <w:tabs>
          <w:tab w:val="left" w:pos="389"/>
          <w:tab w:val="left" w:pos="1930"/>
        </w:tabs>
        <w:bidi/>
        <w:jc w:val="both"/>
        <w:rPr>
          <w:rFonts w:cs="David" w:hint="cs"/>
          <w:rtl/>
        </w:rPr>
      </w:pPr>
    </w:p>
    <w:p w14:paraId="5801743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אשתי היום עושה את היין ואני מדגיש בכוונה שזה עוד לפני היותי ח"כ וזה לא דבר כתוצאה מזה - - </w:t>
      </w:r>
    </w:p>
    <w:p w14:paraId="4AD333B2" w14:textId="77777777" w:rsidR="009D6EF3" w:rsidRPr="009D6EF3" w:rsidRDefault="009D6EF3" w:rsidP="009D6EF3">
      <w:pPr>
        <w:tabs>
          <w:tab w:val="left" w:pos="389"/>
          <w:tab w:val="left" w:pos="1930"/>
        </w:tabs>
        <w:bidi/>
        <w:jc w:val="both"/>
        <w:rPr>
          <w:rFonts w:cs="David" w:hint="cs"/>
          <w:rtl/>
        </w:rPr>
      </w:pPr>
    </w:p>
    <w:p w14:paraId="237320D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12BF7E2C" w14:textId="77777777" w:rsidR="009D6EF3" w:rsidRPr="009D6EF3" w:rsidRDefault="009D6EF3" w:rsidP="009D6EF3">
      <w:pPr>
        <w:tabs>
          <w:tab w:val="left" w:pos="389"/>
          <w:tab w:val="left" w:pos="1930"/>
        </w:tabs>
        <w:bidi/>
        <w:jc w:val="both"/>
        <w:rPr>
          <w:rFonts w:cs="David" w:hint="cs"/>
          <w:rtl/>
        </w:rPr>
      </w:pPr>
    </w:p>
    <w:p w14:paraId="57581BF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יודע את התשובה לבד.</w:t>
      </w:r>
    </w:p>
    <w:p w14:paraId="6A351B6E" w14:textId="77777777" w:rsidR="009D6EF3" w:rsidRPr="009D6EF3" w:rsidRDefault="009D6EF3" w:rsidP="009D6EF3">
      <w:pPr>
        <w:tabs>
          <w:tab w:val="left" w:pos="389"/>
          <w:tab w:val="left" w:pos="1930"/>
        </w:tabs>
        <w:bidi/>
        <w:jc w:val="both"/>
        <w:rPr>
          <w:rFonts w:cs="David" w:hint="cs"/>
          <w:rtl/>
        </w:rPr>
      </w:pPr>
    </w:p>
    <w:p w14:paraId="126A493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12879F4C" w14:textId="77777777" w:rsidR="009D6EF3" w:rsidRPr="009D6EF3" w:rsidRDefault="009D6EF3" w:rsidP="009D6EF3">
      <w:pPr>
        <w:tabs>
          <w:tab w:val="left" w:pos="389"/>
          <w:tab w:val="left" w:pos="1930"/>
        </w:tabs>
        <w:bidi/>
        <w:jc w:val="both"/>
        <w:rPr>
          <w:rFonts w:cs="David" w:hint="cs"/>
          <w:rtl/>
        </w:rPr>
      </w:pPr>
    </w:p>
    <w:p w14:paraId="77F6D1B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ממש לא יודע.</w:t>
      </w:r>
    </w:p>
    <w:p w14:paraId="52D75E26" w14:textId="77777777" w:rsidR="009D6EF3" w:rsidRDefault="009D6EF3" w:rsidP="009D6EF3">
      <w:pPr>
        <w:tabs>
          <w:tab w:val="left" w:pos="389"/>
          <w:tab w:val="left" w:pos="1930"/>
        </w:tabs>
        <w:bidi/>
        <w:jc w:val="both"/>
        <w:rPr>
          <w:rFonts w:cs="David" w:hint="cs"/>
          <w:rtl/>
        </w:rPr>
      </w:pPr>
    </w:p>
    <w:p w14:paraId="2B43B28B" w14:textId="77777777" w:rsidR="009D6EF3" w:rsidRDefault="009D6EF3" w:rsidP="009D6EF3">
      <w:pPr>
        <w:tabs>
          <w:tab w:val="left" w:pos="389"/>
          <w:tab w:val="left" w:pos="1930"/>
        </w:tabs>
        <w:bidi/>
        <w:jc w:val="both"/>
        <w:rPr>
          <w:rFonts w:cs="David" w:hint="cs"/>
          <w:rtl/>
        </w:rPr>
      </w:pPr>
    </w:p>
    <w:p w14:paraId="5F25570F" w14:textId="77777777" w:rsidR="009D6EF3" w:rsidRDefault="009D6EF3" w:rsidP="009D6EF3">
      <w:pPr>
        <w:tabs>
          <w:tab w:val="left" w:pos="389"/>
          <w:tab w:val="left" w:pos="1930"/>
        </w:tabs>
        <w:bidi/>
        <w:jc w:val="both"/>
        <w:rPr>
          <w:rFonts w:cs="David" w:hint="cs"/>
          <w:rtl/>
        </w:rPr>
      </w:pPr>
    </w:p>
    <w:p w14:paraId="3689CF1D" w14:textId="77777777" w:rsidR="009D6EF3" w:rsidRDefault="009D6EF3" w:rsidP="009D6EF3">
      <w:pPr>
        <w:tabs>
          <w:tab w:val="left" w:pos="389"/>
          <w:tab w:val="left" w:pos="1930"/>
        </w:tabs>
        <w:bidi/>
        <w:jc w:val="both"/>
        <w:rPr>
          <w:rFonts w:cs="David" w:hint="cs"/>
          <w:rtl/>
        </w:rPr>
      </w:pPr>
    </w:p>
    <w:p w14:paraId="5FDB5E41" w14:textId="77777777" w:rsidR="009D6EF3" w:rsidRPr="009D6EF3" w:rsidRDefault="009D6EF3" w:rsidP="009D6EF3">
      <w:pPr>
        <w:tabs>
          <w:tab w:val="left" w:pos="389"/>
          <w:tab w:val="left" w:pos="1930"/>
        </w:tabs>
        <w:bidi/>
        <w:jc w:val="both"/>
        <w:rPr>
          <w:rFonts w:cs="David" w:hint="cs"/>
          <w:rtl/>
        </w:rPr>
      </w:pPr>
    </w:p>
    <w:p w14:paraId="7DBBD1D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296DB9A3" w14:textId="77777777" w:rsidR="009D6EF3" w:rsidRPr="009D6EF3" w:rsidRDefault="009D6EF3" w:rsidP="009D6EF3">
      <w:pPr>
        <w:tabs>
          <w:tab w:val="left" w:pos="389"/>
          <w:tab w:val="left" w:pos="1930"/>
        </w:tabs>
        <w:bidi/>
        <w:jc w:val="both"/>
        <w:rPr>
          <w:rFonts w:cs="David" w:hint="cs"/>
          <w:rtl/>
        </w:rPr>
      </w:pPr>
    </w:p>
    <w:p w14:paraId="7177735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בסעיף הראשון, מיד אחרי שנעבוד על סעיף ההגדרות, בדיוק על זה נדבר. יש לנו סעיף הגדרות: "מתנה" </w:t>
      </w:r>
      <w:r w:rsidRPr="009D6EF3">
        <w:rPr>
          <w:rFonts w:cs="David"/>
          <w:rtl/>
        </w:rPr>
        <w:t>–</w:t>
      </w:r>
      <w:r w:rsidRPr="009D6EF3">
        <w:rPr>
          <w:rFonts w:cs="David" w:hint="cs"/>
          <w:rtl/>
        </w:rPr>
        <w:t xml:space="preserve"> הקניית נכס או טובת הנאה אחרת, שלא בתמורה. בסעיף ההגדרות זה לרבות כסף, שווה כסף, נכס, מוצר או שירות. מתנה מוגדרת באופן רחב. לשאלתך, סעיף 49 אומר, ואנחנו עוברים להוראה האופרטיבית העיקרית: "חבר הכנסת לא יקבל, במישרין או בעקיפין, עבור עצמו או בן משפחתו או אדם אחר המקורב אליו, מתנה המוצעת בשל היותו חבר הכנסת (בפרק זה </w:t>
      </w:r>
      <w:r w:rsidRPr="009D6EF3">
        <w:rPr>
          <w:rFonts w:cs="David"/>
          <w:rtl/>
        </w:rPr>
        <w:t>–</w:t>
      </w:r>
      <w:r w:rsidRPr="009D6EF3">
        <w:rPr>
          <w:rFonts w:cs="David" w:hint="cs"/>
          <w:rtl/>
        </w:rPr>
        <w:t xml:space="preserve"> מתנה אסורה)." ככה קובע חוק המתנות. היום אותה הוראה קיימת. אסור לחבר הכנסת, כמו גם לעובד הציבור - -</w:t>
      </w:r>
    </w:p>
    <w:p w14:paraId="0E9185C3" w14:textId="77777777" w:rsidR="009D6EF3" w:rsidRPr="009D6EF3" w:rsidRDefault="009D6EF3" w:rsidP="009D6EF3">
      <w:pPr>
        <w:tabs>
          <w:tab w:val="left" w:pos="389"/>
          <w:tab w:val="left" w:pos="1930"/>
        </w:tabs>
        <w:bidi/>
        <w:jc w:val="both"/>
        <w:rPr>
          <w:rFonts w:cs="David" w:hint="cs"/>
          <w:rtl/>
        </w:rPr>
      </w:pPr>
    </w:p>
    <w:p w14:paraId="7FC54EB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F690018" w14:textId="77777777" w:rsidR="009D6EF3" w:rsidRPr="009D6EF3" w:rsidRDefault="009D6EF3" w:rsidP="009D6EF3">
      <w:pPr>
        <w:tabs>
          <w:tab w:val="left" w:pos="389"/>
          <w:tab w:val="left" w:pos="1930"/>
        </w:tabs>
        <w:bidi/>
        <w:jc w:val="both"/>
        <w:rPr>
          <w:rFonts w:cs="David" w:hint="cs"/>
          <w:rtl/>
        </w:rPr>
      </w:pPr>
    </w:p>
    <w:p w14:paraId="0A35754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רק בגלל מעמדו כחבר כנסת?</w:t>
      </w:r>
    </w:p>
    <w:p w14:paraId="3FE024F7" w14:textId="77777777" w:rsidR="009D6EF3" w:rsidRPr="009D6EF3" w:rsidRDefault="009D6EF3" w:rsidP="009D6EF3">
      <w:pPr>
        <w:tabs>
          <w:tab w:val="left" w:pos="389"/>
          <w:tab w:val="left" w:pos="1930"/>
        </w:tabs>
        <w:bidi/>
        <w:jc w:val="both"/>
        <w:rPr>
          <w:rFonts w:cs="David" w:hint="cs"/>
          <w:rtl/>
        </w:rPr>
      </w:pPr>
    </w:p>
    <w:p w14:paraId="14F6F63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15077B1" w14:textId="77777777" w:rsidR="009D6EF3" w:rsidRPr="009D6EF3" w:rsidRDefault="009D6EF3" w:rsidP="009D6EF3">
      <w:pPr>
        <w:tabs>
          <w:tab w:val="left" w:pos="389"/>
          <w:tab w:val="left" w:pos="1930"/>
        </w:tabs>
        <w:bidi/>
        <w:jc w:val="both"/>
        <w:rPr>
          <w:rFonts w:cs="David" w:hint="cs"/>
          <w:rtl/>
        </w:rPr>
      </w:pPr>
    </w:p>
    <w:p w14:paraId="670CA7B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נכון. ואז אומרים: אם הוא נותן לך את זה כי הוא חבר אישי שלך והוא כבר נתן לך את זה בעבר - -</w:t>
      </w:r>
    </w:p>
    <w:p w14:paraId="6B8B7005" w14:textId="77777777" w:rsidR="009D6EF3" w:rsidRPr="009D6EF3" w:rsidRDefault="009D6EF3" w:rsidP="009D6EF3">
      <w:pPr>
        <w:tabs>
          <w:tab w:val="left" w:pos="389"/>
          <w:tab w:val="left" w:pos="1930"/>
        </w:tabs>
        <w:bidi/>
        <w:jc w:val="both"/>
        <w:rPr>
          <w:rFonts w:cs="David" w:hint="cs"/>
          <w:rtl/>
        </w:rPr>
      </w:pPr>
    </w:p>
    <w:p w14:paraId="5F556DC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B610571" w14:textId="77777777" w:rsidR="009D6EF3" w:rsidRPr="009D6EF3" w:rsidRDefault="009D6EF3" w:rsidP="009D6EF3">
      <w:pPr>
        <w:tabs>
          <w:tab w:val="left" w:pos="389"/>
          <w:tab w:val="left" w:pos="1930"/>
        </w:tabs>
        <w:bidi/>
        <w:jc w:val="both"/>
        <w:rPr>
          <w:rFonts w:cs="David" w:hint="cs"/>
          <w:rtl/>
        </w:rPr>
      </w:pPr>
    </w:p>
    <w:p w14:paraId="041AA8F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אז אפשר לתת לזה הכשר.</w:t>
      </w:r>
    </w:p>
    <w:p w14:paraId="0DD05782" w14:textId="77777777" w:rsidR="009D6EF3" w:rsidRPr="009D6EF3" w:rsidRDefault="009D6EF3" w:rsidP="009D6EF3">
      <w:pPr>
        <w:tabs>
          <w:tab w:val="left" w:pos="389"/>
          <w:tab w:val="left" w:pos="1930"/>
        </w:tabs>
        <w:bidi/>
        <w:jc w:val="both"/>
        <w:rPr>
          <w:rFonts w:cs="David" w:hint="cs"/>
          <w:rtl/>
        </w:rPr>
      </w:pPr>
    </w:p>
    <w:p w14:paraId="0CB9D8E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0C355CF" w14:textId="77777777" w:rsidR="009D6EF3" w:rsidRPr="009D6EF3" w:rsidRDefault="009D6EF3" w:rsidP="009D6EF3">
      <w:pPr>
        <w:tabs>
          <w:tab w:val="left" w:pos="389"/>
          <w:tab w:val="left" w:pos="1930"/>
        </w:tabs>
        <w:bidi/>
        <w:jc w:val="both"/>
        <w:rPr>
          <w:rFonts w:cs="David" w:hint="cs"/>
          <w:rtl/>
        </w:rPr>
      </w:pPr>
    </w:p>
    <w:p w14:paraId="70BFC70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נכון. החוק בא ומבחין בין דבר שאולי לא תמיד האבחנה בפועל קלה, אבל האבחנה המהותית היא שמדברים על מתנה שקיבל אדם בשל היותו נושא המשרה, בשל היותו ח"כ.</w:t>
      </w:r>
    </w:p>
    <w:p w14:paraId="08426548" w14:textId="77777777" w:rsidR="009D6EF3" w:rsidRPr="009D6EF3" w:rsidRDefault="009D6EF3" w:rsidP="009D6EF3">
      <w:pPr>
        <w:tabs>
          <w:tab w:val="left" w:pos="389"/>
          <w:tab w:val="left" w:pos="1930"/>
        </w:tabs>
        <w:bidi/>
        <w:jc w:val="both"/>
        <w:rPr>
          <w:rFonts w:cs="David" w:hint="cs"/>
          <w:rtl/>
        </w:rPr>
      </w:pPr>
    </w:p>
    <w:p w14:paraId="76342EA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AEDCE86" w14:textId="77777777" w:rsidR="009D6EF3" w:rsidRPr="009D6EF3" w:rsidRDefault="009D6EF3" w:rsidP="009D6EF3">
      <w:pPr>
        <w:tabs>
          <w:tab w:val="left" w:pos="389"/>
          <w:tab w:val="left" w:pos="1930"/>
        </w:tabs>
        <w:bidi/>
        <w:jc w:val="both"/>
        <w:rPr>
          <w:rFonts w:cs="David" w:hint="cs"/>
          <w:rtl/>
        </w:rPr>
      </w:pPr>
    </w:p>
    <w:p w14:paraId="2018C43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הערות?</w:t>
      </w:r>
    </w:p>
    <w:p w14:paraId="712C7481" w14:textId="77777777" w:rsidR="009D6EF3" w:rsidRPr="009D6EF3" w:rsidRDefault="009D6EF3" w:rsidP="009D6EF3">
      <w:pPr>
        <w:tabs>
          <w:tab w:val="left" w:pos="389"/>
          <w:tab w:val="left" w:pos="1930"/>
        </w:tabs>
        <w:bidi/>
        <w:jc w:val="both"/>
        <w:rPr>
          <w:rFonts w:cs="David" w:hint="cs"/>
          <w:rtl/>
        </w:rPr>
      </w:pPr>
    </w:p>
    <w:p w14:paraId="517E62BC"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789EB975" w14:textId="77777777" w:rsidR="009D6EF3" w:rsidRPr="009D6EF3" w:rsidRDefault="009D6EF3" w:rsidP="009D6EF3">
      <w:pPr>
        <w:tabs>
          <w:tab w:val="left" w:pos="389"/>
          <w:tab w:val="left" w:pos="1930"/>
        </w:tabs>
        <w:bidi/>
        <w:jc w:val="both"/>
        <w:rPr>
          <w:rFonts w:cs="David" w:hint="cs"/>
          <w:rtl/>
        </w:rPr>
      </w:pPr>
    </w:p>
    <w:p w14:paraId="7C3DC4A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מתארחת במלון, גם קודם התארחתי שם ומכירים אותי, תמיד פינקו אותי והתייחסו אלי נורא יפה.</w:t>
      </w:r>
    </w:p>
    <w:p w14:paraId="68AEEE65" w14:textId="77777777" w:rsidR="009D6EF3" w:rsidRPr="009D6EF3" w:rsidRDefault="009D6EF3" w:rsidP="009D6EF3">
      <w:pPr>
        <w:tabs>
          <w:tab w:val="left" w:pos="389"/>
          <w:tab w:val="left" w:pos="1930"/>
        </w:tabs>
        <w:bidi/>
        <w:jc w:val="both"/>
        <w:rPr>
          <w:rFonts w:cs="David" w:hint="cs"/>
          <w:rtl/>
        </w:rPr>
      </w:pPr>
    </w:p>
    <w:p w14:paraId="19FC98E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A825ADE" w14:textId="77777777" w:rsidR="009D6EF3" w:rsidRPr="009D6EF3" w:rsidRDefault="009D6EF3" w:rsidP="009D6EF3">
      <w:pPr>
        <w:tabs>
          <w:tab w:val="left" w:pos="389"/>
          <w:tab w:val="left" w:pos="1930"/>
        </w:tabs>
        <w:bidi/>
        <w:jc w:val="both"/>
        <w:rPr>
          <w:rFonts w:cs="David" w:hint="cs"/>
          <w:rtl/>
        </w:rPr>
      </w:pPr>
    </w:p>
    <w:p w14:paraId="45E4A9A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שולחים לחברי הכנסת פירות לחדר וכולי.</w:t>
      </w:r>
    </w:p>
    <w:p w14:paraId="704E2012" w14:textId="77777777" w:rsidR="009D6EF3" w:rsidRPr="009D6EF3" w:rsidRDefault="009D6EF3" w:rsidP="009D6EF3">
      <w:pPr>
        <w:tabs>
          <w:tab w:val="left" w:pos="389"/>
          <w:tab w:val="left" w:pos="1930"/>
        </w:tabs>
        <w:bidi/>
        <w:jc w:val="both"/>
        <w:rPr>
          <w:rFonts w:cs="David" w:hint="cs"/>
          <w:rtl/>
        </w:rPr>
      </w:pPr>
    </w:p>
    <w:p w14:paraId="003144A9"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7D23AD14" w14:textId="77777777" w:rsidR="009D6EF3" w:rsidRPr="009D6EF3" w:rsidRDefault="009D6EF3" w:rsidP="009D6EF3">
      <w:pPr>
        <w:tabs>
          <w:tab w:val="left" w:pos="389"/>
          <w:tab w:val="left" w:pos="1930"/>
        </w:tabs>
        <w:bidi/>
        <w:jc w:val="both"/>
        <w:rPr>
          <w:rFonts w:cs="David" w:hint="cs"/>
          <w:rtl/>
        </w:rPr>
      </w:pPr>
    </w:p>
    <w:p w14:paraId="5CB3E67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דבר שנתנו לי גם קודם, נתנו לי פירות ובקבוק יין. עכשיו התארחתי במלון שוב ונתנו לי את היכולת להשתמש במסאז'ים שלהם. חלק מהאירוח, שידרגו לי את החדר למרות ששילמתי לחדר רגיל, אבל גם בעבר פעם היה להם מקום פנוי ושלחו אותי לשם. </w:t>
      </w:r>
    </w:p>
    <w:p w14:paraId="7C9DDB77" w14:textId="77777777" w:rsidR="009D6EF3" w:rsidRPr="009D6EF3" w:rsidRDefault="009D6EF3" w:rsidP="009D6EF3">
      <w:pPr>
        <w:tabs>
          <w:tab w:val="left" w:pos="389"/>
          <w:tab w:val="left" w:pos="1930"/>
        </w:tabs>
        <w:bidi/>
        <w:jc w:val="both"/>
        <w:rPr>
          <w:rFonts w:cs="David" w:hint="cs"/>
          <w:rtl/>
        </w:rPr>
      </w:pPr>
    </w:p>
    <w:p w14:paraId="4EF95BD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F4436DE" w14:textId="77777777" w:rsidR="009D6EF3" w:rsidRPr="009D6EF3" w:rsidRDefault="009D6EF3" w:rsidP="009D6EF3">
      <w:pPr>
        <w:tabs>
          <w:tab w:val="left" w:pos="389"/>
          <w:tab w:val="left" w:pos="1930"/>
        </w:tabs>
        <w:bidi/>
        <w:jc w:val="both"/>
        <w:rPr>
          <w:rFonts w:cs="David" w:hint="cs"/>
          <w:rtl/>
        </w:rPr>
      </w:pPr>
    </w:p>
    <w:p w14:paraId="06F9C99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אני אבוא לשם לא יתנו לי.</w:t>
      </w:r>
    </w:p>
    <w:p w14:paraId="37B7E273" w14:textId="77777777" w:rsidR="009D6EF3" w:rsidRPr="009D6EF3" w:rsidRDefault="009D6EF3" w:rsidP="009D6EF3">
      <w:pPr>
        <w:tabs>
          <w:tab w:val="left" w:pos="389"/>
          <w:tab w:val="left" w:pos="1930"/>
        </w:tabs>
        <w:bidi/>
        <w:jc w:val="both"/>
        <w:rPr>
          <w:rFonts w:cs="David" w:hint="cs"/>
          <w:rtl/>
        </w:rPr>
      </w:pPr>
    </w:p>
    <w:p w14:paraId="247736E3"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0C816587" w14:textId="77777777" w:rsidR="009D6EF3" w:rsidRPr="009D6EF3" w:rsidRDefault="009D6EF3" w:rsidP="009D6EF3">
      <w:pPr>
        <w:tabs>
          <w:tab w:val="left" w:pos="389"/>
          <w:tab w:val="left" w:pos="1930"/>
        </w:tabs>
        <w:bidi/>
        <w:jc w:val="both"/>
        <w:rPr>
          <w:rFonts w:cs="David" w:hint="cs"/>
          <w:rtl/>
        </w:rPr>
      </w:pPr>
    </w:p>
    <w:p w14:paraId="5B20B55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בטוח, נתנו לי גם קודם.</w:t>
      </w:r>
    </w:p>
    <w:p w14:paraId="10D8FD5C" w14:textId="77777777" w:rsidR="009D6EF3" w:rsidRDefault="009D6EF3" w:rsidP="009D6EF3">
      <w:pPr>
        <w:tabs>
          <w:tab w:val="left" w:pos="389"/>
          <w:tab w:val="left" w:pos="1930"/>
        </w:tabs>
        <w:bidi/>
        <w:jc w:val="both"/>
        <w:rPr>
          <w:rFonts w:cs="David" w:hint="cs"/>
          <w:rtl/>
        </w:rPr>
      </w:pPr>
    </w:p>
    <w:p w14:paraId="6F7C5B7B" w14:textId="77777777" w:rsidR="009D6EF3" w:rsidRDefault="009D6EF3" w:rsidP="009D6EF3">
      <w:pPr>
        <w:tabs>
          <w:tab w:val="left" w:pos="389"/>
          <w:tab w:val="left" w:pos="1930"/>
        </w:tabs>
        <w:bidi/>
        <w:jc w:val="both"/>
        <w:rPr>
          <w:rFonts w:cs="David" w:hint="cs"/>
          <w:rtl/>
        </w:rPr>
      </w:pPr>
    </w:p>
    <w:p w14:paraId="10CE6C35" w14:textId="77777777" w:rsidR="009D6EF3" w:rsidRDefault="009D6EF3" w:rsidP="009D6EF3">
      <w:pPr>
        <w:tabs>
          <w:tab w:val="left" w:pos="389"/>
          <w:tab w:val="left" w:pos="1930"/>
        </w:tabs>
        <w:bidi/>
        <w:jc w:val="both"/>
        <w:rPr>
          <w:rFonts w:cs="David" w:hint="cs"/>
          <w:rtl/>
        </w:rPr>
      </w:pPr>
    </w:p>
    <w:p w14:paraId="5A19DDBB" w14:textId="77777777" w:rsidR="009D6EF3" w:rsidRPr="009D6EF3" w:rsidRDefault="009D6EF3" w:rsidP="009D6EF3">
      <w:pPr>
        <w:tabs>
          <w:tab w:val="left" w:pos="389"/>
          <w:tab w:val="left" w:pos="1930"/>
        </w:tabs>
        <w:bidi/>
        <w:jc w:val="both"/>
        <w:rPr>
          <w:rFonts w:cs="David" w:hint="cs"/>
          <w:rtl/>
        </w:rPr>
      </w:pPr>
    </w:p>
    <w:p w14:paraId="2D5C3CC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6948312" w14:textId="77777777" w:rsidR="009D6EF3" w:rsidRPr="009D6EF3" w:rsidRDefault="009D6EF3" w:rsidP="009D6EF3">
      <w:pPr>
        <w:tabs>
          <w:tab w:val="left" w:pos="389"/>
          <w:tab w:val="left" w:pos="1930"/>
        </w:tabs>
        <w:bidi/>
        <w:jc w:val="both"/>
        <w:rPr>
          <w:rFonts w:cs="David" w:hint="cs"/>
          <w:rtl/>
        </w:rPr>
      </w:pPr>
    </w:p>
    <w:p w14:paraId="4A752F2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אם תגידו שנתנו לה את זה בגלל </w:t>
      </w:r>
      <w:proofErr w:type="spellStart"/>
      <w:r w:rsidRPr="009D6EF3">
        <w:rPr>
          <w:rFonts w:cs="David" w:hint="cs"/>
          <w:rtl/>
        </w:rPr>
        <w:t>שהיתה</w:t>
      </w:r>
      <w:proofErr w:type="spellEnd"/>
      <w:r w:rsidRPr="009D6EF3">
        <w:rPr>
          <w:rFonts w:cs="David" w:hint="cs"/>
          <w:rtl/>
        </w:rPr>
        <w:t xml:space="preserve"> יפה...</w:t>
      </w:r>
    </w:p>
    <w:p w14:paraId="0C9E5D9C" w14:textId="77777777" w:rsidR="009D6EF3" w:rsidRPr="009D6EF3" w:rsidRDefault="009D6EF3" w:rsidP="009D6EF3">
      <w:pPr>
        <w:tabs>
          <w:tab w:val="left" w:pos="389"/>
          <w:tab w:val="left" w:pos="1930"/>
        </w:tabs>
        <w:bidi/>
        <w:jc w:val="both"/>
        <w:rPr>
          <w:rFonts w:cs="David" w:hint="cs"/>
          <w:rtl/>
        </w:rPr>
      </w:pPr>
    </w:p>
    <w:p w14:paraId="3279E1DF"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08DAE455" w14:textId="77777777" w:rsidR="009D6EF3" w:rsidRPr="009D6EF3" w:rsidRDefault="009D6EF3" w:rsidP="009D6EF3">
      <w:pPr>
        <w:tabs>
          <w:tab w:val="left" w:pos="389"/>
          <w:tab w:val="left" w:pos="1930"/>
        </w:tabs>
        <w:bidi/>
        <w:jc w:val="both"/>
        <w:rPr>
          <w:rFonts w:cs="David" w:hint="cs"/>
          <w:rtl/>
        </w:rPr>
      </w:pPr>
    </w:p>
    <w:p w14:paraId="50764CD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לפני כן לא </w:t>
      </w:r>
      <w:proofErr w:type="spellStart"/>
      <w:r w:rsidRPr="009D6EF3">
        <w:rPr>
          <w:rFonts w:cs="David" w:hint="cs"/>
          <w:rtl/>
        </w:rPr>
        <w:t>היתה</w:t>
      </w:r>
      <w:proofErr w:type="spellEnd"/>
      <w:r w:rsidRPr="009D6EF3">
        <w:rPr>
          <w:rFonts w:cs="David" w:hint="cs"/>
          <w:rtl/>
        </w:rPr>
        <w:t xml:space="preserve"> לי זכות למסאז', זה לא אמת, זה לא מצב אמיתי. </w:t>
      </w:r>
    </w:p>
    <w:p w14:paraId="656DFA1D" w14:textId="77777777" w:rsidR="009D6EF3" w:rsidRPr="009D6EF3" w:rsidRDefault="009D6EF3" w:rsidP="009D6EF3">
      <w:pPr>
        <w:tabs>
          <w:tab w:val="left" w:pos="389"/>
          <w:tab w:val="left" w:pos="1930"/>
        </w:tabs>
        <w:bidi/>
        <w:jc w:val="both"/>
        <w:rPr>
          <w:rFonts w:cs="David" w:hint="cs"/>
          <w:rtl/>
        </w:rPr>
      </w:pPr>
    </w:p>
    <w:p w14:paraId="472124F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D94104A" w14:textId="77777777" w:rsidR="009D6EF3" w:rsidRPr="009D6EF3" w:rsidRDefault="009D6EF3" w:rsidP="009D6EF3">
      <w:pPr>
        <w:tabs>
          <w:tab w:val="left" w:pos="389"/>
          <w:tab w:val="left" w:pos="1930"/>
        </w:tabs>
        <w:bidi/>
        <w:jc w:val="both"/>
        <w:rPr>
          <w:rFonts w:cs="David" w:hint="cs"/>
          <w:rtl/>
        </w:rPr>
      </w:pPr>
    </w:p>
    <w:p w14:paraId="1441CAB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שלוש נקודות שבודקים במקרה כזה: כדי לדעת אם זה מתנה צריך לראות מה חל על אחרים. האם מקובל שלכל אחד שבא משדרגים?</w:t>
      </w:r>
    </w:p>
    <w:p w14:paraId="3B0999AE" w14:textId="77777777" w:rsidR="009D6EF3" w:rsidRPr="009D6EF3" w:rsidRDefault="009D6EF3" w:rsidP="009D6EF3">
      <w:pPr>
        <w:tabs>
          <w:tab w:val="left" w:pos="389"/>
          <w:tab w:val="left" w:pos="1930"/>
        </w:tabs>
        <w:bidi/>
        <w:jc w:val="both"/>
        <w:rPr>
          <w:rFonts w:cs="David" w:hint="cs"/>
          <w:rtl/>
        </w:rPr>
      </w:pPr>
    </w:p>
    <w:p w14:paraId="7A59769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527322E" w14:textId="77777777" w:rsidR="009D6EF3" w:rsidRPr="009D6EF3" w:rsidRDefault="009D6EF3" w:rsidP="009D6EF3">
      <w:pPr>
        <w:tabs>
          <w:tab w:val="left" w:pos="389"/>
          <w:tab w:val="left" w:pos="1930"/>
        </w:tabs>
        <w:bidi/>
        <w:jc w:val="both"/>
        <w:rPr>
          <w:rFonts w:cs="David" w:hint="cs"/>
          <w:rtl/>
        </w:rPr>
      </w:pPr>
    </w:p>
    <w:p w14:paraId="5BBCF8E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זה לא כל אחד אבל לחלק?</w:t>
      </w:r>
    </w:p>
    <w:p w14:paraId="7BA4DEB3" w14:textId="77777777" w:rsidR="009D6EF3" w:rsidRPr="009D6EF3" w:rsidRDefault="009D6EF3" w:rsidP="009D6EF3">
      <w:pPr>
        <w:tabs>
          <w:tab w:val="left" w:pos="389"/>
          <w:tab w:val="left" w:pos="1930"/>
        </w:tabs>
        <w:bidi/>
        <w:jc w:val="both"/>
        <w:rPr>
          <w:rFonts w:cs="David" w:hint="cs"/>
          <w:rtl/>
        </w:rPr>
      </w:pPr>
    </w:p>
    <w:p w14:paraId="7F0068B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DBF3AA2" w14:textId="77777777" w:rsidR="009D6EF3" w:rsidRPr="009D6EF3" w:rsidRDefault="009D6EF3" w:rsidP="009D6EF3">
      <w:pPr>
        <w:tabs>
          <w:tab w:val="left" w:pos="389"/>
          <w:tab w:val="left" w:pos="1930"/>
        </w:tabs>
        <w:bidi/>
        <w:jc w:val="both"/>
        <w:rPr>
          <w:rFonts w:cs="David" w:hint="cs"/>
          <w:rtl/>
        </w:rPr>
      </w:pPr>
    </w:p>
    <w:p w14:paraId="3C392B3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אז בודקים אם זה חלק ניכר או אחד. וזה מקרב אותנו לשאלה האם בשל היותו חבר כנסת.</w:t>
      </w:r>
    </w:p>
    <w:p w14:paraId="783B0EE7" w14:textId="77777777" w:rsidR="009D6EF3" w:rsidRPr="009D6EF3" w:rsidRDefault="009D6EF3" w:rsidP="009D6EF3">
      <w:pPr>
        <w:tabs>
          <w:tab w:val="left" w:pos="389"/>
          <w:tab w:val="left" w:pos="1930"/>
        </w:tabs>
        <w:bidi/>
        <w:jc w:val="both"/>
        <w:rPr>
          <w:rFonts w:cs="David" w:hint="cs"/>
          <w:rtl/>
        </w:rPr>
      </w:pPr>
    </w:p>
    <w:p w14:paraId="0CB7A9C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CF92CDA" w14:textId="77777777" w:rsidR="009D6EF3" w:rsidRPr="009D6EF3" w:rsidRDefault="009D6EF3" w:rsidP="009D6EF3">
      <w:pPr>
        <w:tabs>
          <w:tab w:val="left" w:pos="389"/>
          <w:tab w:val="left" w:pos="1930"/>
        </w:tabs>
        <w:bidi/>
        <w:jc w:val="both"/>
        <w:rPr>
          <w:rFonts w:cs="David" w:hint="cs"/>
          <w:rtl/>
        </w:rPr>
      </w:pPr>
    </w:p>
    <w:p w14:paraId="7E3AA72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יודע איך נוהג בית המלון הזה כלפי כל האנשים או חלק ניכר מהאנשים? אני יודע שהוא נתן ל-</w:t>
      </w:r>
      <w:r w:rsidRPr="009D6EF3">
        <w:rPr>
          <w:rFonts w:cs="David"/>
        </w:rPr>
        <w:t>x</w:t>
      </w:r>
      <w:r w:rsidRPr="009D6EF3">
        <w:rPr>
          <w:rFonts w:cs="David" w:hint="cs"/>
          <w:rtl/>
        </w:rPr>
        <w:t xml:space="preserve"> ו-</w:t>
      </w:r>
      <w:r w:rsidRPr="009D6EF3">
        <w:rPr>
          <w:rFonts w:cs="David"/>
        </w:rPr>
        <w:t>y</w:t>
      </w:r>
      <w:r w:rsidRPr="009D6EF3">
        <w:rPr>
          <w:rFonts w:cs="David" w:hint="cs"/>
          <w:rtl/>
        </w:rPr>
        <w:t>, ואני לא יודע להגיד אם זה חלק גדול.</w:t>
      </w:r>
    </w:p>
    <w:p w14:paraId="2B2C261E" w14:textId="77777777" w:rsidR="009D6EF3" w:rsidRPr="009D6EF3" w:rsidRDefault="009D6EF3" w:rsidP="009D6EF3">
      <w:pPr>
        <w:tabs>
          <w:tab w:val="left" w:pos="389"/>
          <w:tab w:val="left" w:pos="1930"/>
        </w:tabs>
        <w:bidi/>
        <w:jc w:val="both"/>
        <w:rPr>
          <w:rFonts w:cs="David" w:hint="cs"/>
          <w:rtl/>
        </w:rPr>
      </w:pPr>
    </w:p>
    <w:p w14:paraId="57BF0C5D"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574A1FDB" w14:textId="77777777" w:rsidR="009D6EF3" w:rsidRPr="009D6EF3" w:rsidRDefault="009D6EF3" w:rsidP="009D6EF3">
      <w:pPr>
        <w:tabs>
          <w:tab w:val="left" w:pos="389"/>
          <w:tab w:val="left" w:pos="1930"/>
        </w:tabs>
        <w:bidi/>
        <w:jc w:val="both"/>
        <w:rPr>
          <w:rFonts w:cs="David" w:hint="cs"/>
          <w:rtl/>
        </w:rPr>
      </w:pPr>
    </w:p>
    <w:p w14:paraId="51B4E6C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לא רלוונטי בכלל.</w:t>
      </w:r>
    </w:p>
    <w:p w14:paraId="24055DEB" w14:textId="77777777" w:rsidR="009D6EF3" w:rsidRPr="009D6EF3" w:rsidRDefault="009D6EF3" w:rsidP="009D6EF3">
      <w:pPr>
        <w:tabs>
          <w:tab w:val="left" w:pos="389"/>
          <w:tab w:val="left" w:pos="1930"/>
        </w:tabs>
        <w:bidi/>
        <w:jc w:val="both"/>
        <w:rPr>
          <w:rFonts w:cs="David" w:hint="cs"/>
          <w:rtl/>
        </w:rPr>
      </w:pPr>
    </w:p>
    <w:p w14:paraId="7CF0D81C"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3E9F9EE9" w14:textId="77777777" w:rsidR="009D6EF3" w:rsidRPr="009D6EF3" w:rsidRDefault="009D6EF3" w:rsidP="009D6EF3">
      <w:pPr>
        <w:tabs>
          <w:tab w:val="left" w:pos="389"/>
          <w:tab w:val="left" w:pos="1930"/>
        </w:tabs>
        <w:bidi/>
        <w:jc w:val="both"/>
        <w:rPr>
          <w:rFonts w:cs="David" w:hint="cs"/>
          <w:rtl/>
        </w:rPr>
      </w:pPr>
    </w:p>
    <w:p w14:paraId="0CA02A7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מדבר על זה כשהיא לא חברת כנסת.</w:t>
      </w:r>
    </w:p>
    <w:p w14:paraId="778AA8B7" w14:textId="77777777" w:rsidR="009D6EF3" w:rsidRPr="009D6EF3" w:rsidRDefault="009D6EF3" w:rsidP="009D6EF3">
      <w:pPr>
        <w:tabs>
          <w:tab w:val="left" w:pos="389"/>
          <w:tab w:val="left" w:pos="1930"/>
        </w:tabs>
        <w:bidi/>
        <w:jc w:val="both"/>
        <w:rPr>
          <w:rFonts w:cs="David" w:hint="cs"/>
          <w:rtl/>
        </w:rPr>
      </w:pPr>
    </w:p>
    <w:p w14:paraId="1D77743C"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0AB2F01A" w14:textId="77777777" w:rsidR="009D6EF3" w:rsidRPr="009D6EF3" w:rsidRDefault="009D6EF3" w:rsidP="009D6EF3">
      <w:pPr>
        <w:tabs>
          <w:tab w:val="left" w:pos="389"/>
          <w:tab w:val="left" w:pos="1930"/>
        </w:tabs>
        <w:bidi/>
        <w:jc w:val="both"/>
        <w:rPr>
          <w:rFonts w:cs="David" w:hint="cs"/>
          <w:rtl/>
        </w:rPr>
      </w:pPr>
    </w:p>
    <w:p w14:paraId="0DB1C1C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כשהיא לא חברת כנסת זה משהו אחר לגמרי.</w:t>
      </w:r>
    </w:p>
    <w:p w14:paraId="7764C3B0" w14:textId="77777777" w:rsidR="009D6EF3" w:rsidRPr="009D6EF3" w:rsidRDefault="009D6EF3" w:rsidP="009D6EF3">
      <w:pPr>
        <w:tabs>
          <w:tab w:val="left" w:pos="389"/>
          <w:tab w:val="left" w:pos="1930"/>
        </w:tabs>
        <w:bidi/>
        <w:jc w:val="both"/>
        <w:rPr>
          <w:rFonts w:cs="David" w:hint="cs"/>
          <w:rtl/>
        </w:rPr>
      </w:pPr>
    </w:p>
    <w:p w14:paraId="6FB43E8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0D0C518" w14:textId="77777777" w:rsidR="009D6EF3" w:rsidRPr="009D6EF3" w:rsidRDefault="009D6EF3" w:rsidP="009D6EF3">
      <w:pPr>
        <w:tabs>
          <w:tab w:val="left" w:pos="389"/>
          <w:tab w:val="left" w:pos="1930"/>
        </w:tabs>
        <w:bidi/>
        <w:jc w:val="both"/>
        <w:rPr>
          <w:rFonts w:cs="David" w:hint="cs"/>
          <w:rtl/>
        </w:rPr>
      </w:pPr>
    </w:p>
    <w:p w14:paraId="14261F2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יש לזה משמעות כי אם עשו לה את זה לפני </w:t>
      </w:r>
      <w:proofErr w:type="spellStart"/>
      <w:r w:rsidRPr="009D6EF3">
        <w:rPr>
          <w:rFonts w:cs="David" w:hint="cs"/>
          <w:rtl/>
        </w:rPr>
        <w:t>שהיתה</w:t>
      </w:r>
      <w:proofErr w:type="spellEnd"/>
      <w:r w:rsidRPr="009D6EF3">
        <w:rPr>
          <w:rFonts w:cs="David" w:hint="cs"/>
          <w:rtl/>
        </w:rPr>
        <w:t xml:space="preserve"> חברת כנסת, זה לא נורא שיעשו את זה גם עכשיו.</w:t>
      </w:r>
    </w:p>
    <w:p w14:paraId="1585271B" w14:textId="77777777" w:rsidR="009D6EF3" w:rsidRPr="009D6EF3" w:rsidRDefault="009D6EF3" w:rsidP="009D6EF3">
      <w:pPr>
        <w:tabs>
          <w:tab w:val="left" w:pos="389"/>
          <w:tab w:val="left" w:pos="1930"/>
        </w:tabs>
        <w:bidi/>
        <w:jc w:val="both"/>
        <w:rPr>
          <w:rFonts w:cs="David" w:hint="cs"/>
          <w:rtl/>
        </w:rPr>
      </w:pPr>
    </w:p>
    <w:p w14:paraId="303A02CA"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3C89B9E7" w14:textId="77777777" w:rsidR="009D6EF3" w:rsidRPr="009D6EF3" w:rsidRDefault="009D6EF3" w:rsidP="009D6EF3">
      <w:pPr>
        <w:tabs>
          <w:tab w:val="left" w:pos="389"/>
          <w:tab w:val="left" w:pos="1930"/>
        </w:tabs>
        <w:bidi/>
        <w:jc w:val="both"/>
        <w:rPr>
          <w:rFonts w:cs="David" w:hint="cs"/>
          <w:rtl/>
        </w:rPr>
      </w:pPr>
    </w:p>
    <w:p w14:paraId="0AADA77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ממש נורא כי יש מראית עין.</w:t>
      </w:r>
    </w:p>
    <w:p w14:paraId="42FD4955" w14:textId="77777777" w:rsidR="009D6EF3" w:rsidRPr="009D6EF3" w:rsidRDefault="009D6EF3" w:rsidP="009D6EF3">
      <w:pPr>
        <w:tabs>
          <w:tab w:val="left" w:pos="389"/>
          <w:tab w:val="left" w:pos="1930"/>
        </w:tabs>
        <w:bidi/>
        <w:jc w:val="both"/>
        <w:rPr>
          <w:rFonts w:cs="David" w:hint="cs"/>
          <w:rtl/>
        </w:rPr>
      </w:pPr>
    </w:p>
    <w:p w14:paraId="09F30CF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4C44ECFE" w14:textId="77777777" w:rsidR="009D6EF3" w:rsidRPr="009D6EF3" w:rsidRDefault="009D6EF3" w:rsidP="009D6EF3">
      <w:pPr>
        <w:tabs>
          <w:tab w:val="left" w:pos="389"/>
          <w:tab w:val="left" w:pos="1930"/>
        </w:tabs>
        <w:bidi/>
        <w:jc w:val="both"/>
        <w:rPr>
          <w:rFonts w:cs="David" w:hint="cs"/>
          <w:rtl/>
        </w:rPr>
      </w:pPr>
    </w:p>
    <w:p w14:paraId="0B44ABE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מסכימה איתך ברמה האישית, השאלה מה כתוב.</w:t>
      </w:r>
    </w:p>
    <w:p w14:paraId="6482CE3F" w14:textId="77777777" w:rsidR="009D6EF3" w:rsidRDefault="009D6EF3" w:rsidP="009D6EF3">
      <w:pPr>
        <w:tabs>
          <w:tab w:val="left" w:pos="389"/>
          <w:tab w:val="left" w:pos="1930"/>
        </w:tabs>
        <w:bidi/>
        <w:jc w:val="both"/>
        <w:rPr>
          <w:rFonts w:cs="David" w:hint="cs"/>
          <w:rtl/>
        </w:rPr>
      </w:pPr>
    </w:p>
    <w:p w14:paraId="092F3C3A" w14:textId="77777777" w:rsidR="009D6EF3" w:rsidRDefault="009D6EF3" w:rsidP="009D6EF3">
      <w:pPr>
        <w:tabs>
          <w:tab w:val="left" w:pos="389"/>
          <w:tab w:val="left" w:pos="1930"/>
        </w:tabs>
        <w:bidi/>
        <w:jc w:val="both"/>
        <w:rPr>
          <w:rFonts w:cs="David" w:hint="cs"/>
          <w:rtl/>
        </w:rPr>
      </w:pPr>
    </w:p>
    <w:p w14:paraId="742641C7" w14:textId="77777777" w:rsidR="009D6EF3" w:rsidRDefault="009D6EF3" w:rsidP="009D6EF3">
      <w:pPr>
        <w:tabs>
          <w:tab w:val="left" w:pos="389"/>
          <w:tab w:val="left" w:pos="1930"/>
        </w:tabs>
        <w:bidi/>
        <w:jc w:val="both"/>
        <w:rPr>
          <w:rFonts w:cs="David" w:hint="cs"/>
          <w:rtl/>
        </w:rPr>
      </w:pPr>
    </w:p>
    <w:p w14:paraId="7AB65EC8" w14:textId="77777777" w:rsidR="009D6EF3" w:rsidRDefault="009D6EF3" w:rsidP="009D6EF3">
      <w:pPr>
        <w:tabs>
          <w:tab w:val="left" w:pos="389"/>
          <w:tab w:val="left" w:pos="1930"/>
        </w:tabs>
        <w:bidi/>
        <w:jc w:val="both"/>
        <w:rPr>
          <w:rFonts w:cs="David" w:hint="cs"/>
          <w:rtl/>
        </w:rPr>
      </w:pPr>
    </w:p>
    <w:p w14:paraId="415F29A6" w14:textId="77777777" w:rsidR="009D6EF3" w:rsidRDefault="009D6EF3" w:rsidP="009D6EF3">
      <w:pPr>
        <w:tabs>
          <w:tab w:val="left" w:pos="389"/>
          <w:tab w:val="left" w:pos="1930"/>
        </w:tabs>
        <w:bidi/>
        <w:jc w:val="both"/>
        <w:rPr>
          <w:rFonts w:cs="David" w:hint="cs"/>
          <w:rtl/>
        </w:rPr>
      </w:pPr>
    </w:p>
    <w:p w14:paraId="7ACD9D0B" w14:textId="77777777" w:rsidR="009D6EF3" w:rsidRDefault="009D6EF3" w:rsidP="009D6EF3">
      <w:pPr>
        <w:tabs>
          <w:tab w:val="left" w:pos="389"/>
          <w:tab w:val="left" w:pos="1930"/>
        </w:tabs>
        <w:bidi/>
        <w:jc w:val="both"/>
        <w:rPr>
          <w:rFonts w:cs="David" w:hint="cs"/>
          <w:rtl/>
        </w:rPr>
      </w:pPr>
    </w:p>
    <w:p w14:paraId="3D0EA3BC" w14:textId="77777777" w:rsidR="009D6EF3" w:rsidRDefault="009D6EF3" w:rsidP="009D6EF3">
      <w:pPr>
        <w:tabs>
          <w:tab w:val="left" w:pos="389"/>
          <w:tab w:val="left" w:pos="1930"/>
        </w:tabs>
        <w:bidi/>
        <w:jc w:val="both"/>
        <w:rPr>
          <w:rFonts w:cs="David" w:hint="cs"/>
          <w:rtl/>
        </w:rPr>
      </w:pPr>
    </w:p>
    <w:p w14:paraId="75AC3D22" w14:textId="77777777" w:rsidR="009D6EF3" w:rsidRPr="009D6EF3" w:rsidRDefault="009D6EF3" w:rsidP="009D6EF3">
      <w:pPr>
        <w:tabs>
          <w:tab w:val="left" w:pos="389"/>
          <w:tab w:val="left" w:pos="1930"/>
        </w:tabs>
        <w:bidi/>
        <w:jc w:val="both"/>
        <w:rPr>
          <w:rFonts w:cs="David" w:hint="cs"/>
          <w:rtl/>
        </w:rPr>
      </w:pPr>
    </w:p>
    <w:p w14:paraId="6BB23962"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2F506481" w14:textId="77777777" w:rsidR="009D6EF3" w:rsidRPr="009D6EF3" w:rsidRDefault="009D6EF3" w:rsidP="009D6EF3">
      <w:pPr>
        <w:tabs>
          <w:tab w:val="left" w:pos="389"/>
          <w:tab w:val="left" w:pos="1930"/>
        </w:tabs>
        <w:bidi/>
        <w:jc w:val="both"/>
        <w:rPr>
          <w:rFonts w:cs="David" w:hint="cs"/>
          <w:rtl/>
        </w:rPr>
      </w:pPr>
    </w:p>
    <w:p w14:paraId="3A2C851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מראית עין שבגלל שהיא חברת כנסת נתנו לה את זה ולכן, גם אם קודם בבית המלון שדרגו ופינקו, לדעתי היום, כחברת כנסת, הייתי אומרת: תודה רבה, אני לא יכולה, ואם אני רוצה אני משלמת את זה מכספי הפרטי.</w:t>
      </w:r>
    </w:p>
    <w:p w14:paraId="58FB00EC" w14:textId="77777777" w:rsidR="009D6EF3" w:rsidRPr="009D6EF3" w:rsidRDefault="009D6EF3" w:rsidP="009D6EF3">
      <w:pPr>
        <w:tabs>
          <w:tab w:val="left" w:pos="389"/>
          <w:tab w:val="left" w:pos="1930"/>
        </w:tabs>
        <w:bidi/>
        <w:jc w:val="both"/>
        <w:rPr>
          <w:rFonts w:cs="David" w:hint="cs"/>
          <w:rtl/>
        </w:rPr>
      </w:pPr>
    </w:p>
    <w:p w14:paraId="305F4CB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30E6F9A" w14:textId="77777777" w:rsidR="009D6EF3" w:rsidRPr="009D6EF3" w:rsidRDefault="009D6EF3" w:rsidP="009D6EF3">
      <w:pPr>
        <w:tabs>
          <w:tab w:val="left" w:pos="389"/>
          <w:tab w:val="left" w:pos="1930"/>
        </w:tabs>
        <w:bidi/>
        <w:jc w:val="both"/>
        <w:rPr>
          <w:rFonts w:cs="David" w:hint="cs"/>
          <w:rtl/>
        </w:rPr>
      </w:pPr>
    </w:p>
    <w:p w14:paraId="6BDC5B7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הזכירה לי פרופסור נבות, שדווקא הדוגמה של שדרוגים בבתי מלון, אנחנו יודעים שיש היום דמות ציבורית שעומדת לדין על זה. במקרים מסוימים זה יכול להגיע עד כדי פלילים ולהיות חמור מאוד.</w:t>
      </w:r>
    </w:p>
    <w:p w14:paraId="7FAD82A6" w14:textId="77777777" w:rsidR="009D6EF3" w:rsidRPr="009D6EF3" w:rsidRDefault="009D6EF3" w:rsidP="009D6EF3">
      <w:pPr>
        <w:tabs>
          <w:tab w:val="left" w:pos="389"/>
          <w:tab w:val="left" w:pos="1930"/>
        </w:tabs>
        <w:bidi/>
        <w:jc w:val="both"/>
        <w:rPr>
          <w:rFonts w:cs="David" w:hint="cs"/>
          <w:rtl/>
        </w:rPr>
      </w:pPr>
    </w:p>
    <w:p w14:paraId="3E7A10EB"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6BE7CF86" w14:textId="77777777" w:rsidR="009D6EF3" w:rsidRPr="009D6EF3" w:rsidRDefault="009D6EF3" w:rsidP="009D6EF3">
      <w:pPr>
        <w:tabs>
          <w:tab w:val="left" w:pos="389"/>
          <w:tab w:val="left" w:pos="1930"/>
        </w:tabs>
        <w:bidi/>
        <w:jc w:val="both"/>
        <w:rPr>
          <w:rFonts w:cs="David" w:hint="cs"/>
          <w:rtl/>
        </w:rPr>
      </w:pPr>
    </w:p>
    <w:p w14:paraId="371144D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אני יושבת ראש השדולה "ים המלח", והזמנתי מקום במלון במסגרת סיור. הזמנתי חדר פרטי לגמרי, כרטיס האשראי שלי, לא הזמנתי שום דבר מיוחד וגם לא הזדהיתי כחברת כנסת. אמרתי את שמי והם זיהו את השם. הגעתי למלון ונתנו לי מפתח, אמרו לי: לכי לחדר. קיבלתי חדר יפה ומרווח, </w:t>
      </w:r>
      <w:proofErr w:type="spellStart"/>
      <w:r w:rsidRPr="009D6EF3">
        <w:rPr>
          <w:rFonts w:cs="David" w:hint="cs"/>
          <w:rtl/>
        </w:rPr>
        <w:t>היתה</w:t>
      </w:r>
      <w:proofErr w:type="spellEnd"/>
      <w:r w:rsidRPr="009D6EF3">
        <w:rPr>
          <w:rFonts w:cs="David" w:hint="cs"/>
          <w:rtl/>
        </w:rPr>
        <w:t xml:space="preserve"> לי סלסלת פירות עם בקבוק מים ותודה רבה. קיבלתי חדר מרווח ואני לא יודע איך נראים החדרים האחרים שלהם, אין לי מושג. במוצאי שבת פגשתי חברים ובמקרה עליתי לחדר של חברה לקחת משהו וראיתי שהחדר אחר. החדר שלי הרבה יותר גדול, הרבה יותר מרווח, הרבה יותר מפנק ולא ידעתי את זה. אני צריכה להגיד להם: תחזירו אותי לחדר פשוט? מה אני עושה במצב כזה?</w:t>
      </w:r>
    </w:p>
    <w:p w14:paraId="2C89A03A" w14:textId="77777777" w:rsidR="009D6EF3" w:rsidRPr="009D6EF3" w:rsidRDefault="009D6EF3" w:rsidP="009D6EF3">
      <w:pPr>
        <w:tabs>
          <w:tab w:val="left" w:pos="389"/>
          <w:tab w:val="left" w:pos="1930"/>
        </w:tabs>
        <w:bidi/>
        <w:jc w:val="both"/>
        <w:rPr>
          <w:rFonts w:cs="David" w:hint="cs"/>
          <w:rtl/>
        </w:rPr>
      </w:pPr>
    </w:p>
    <w:p w14:paraId="36D4A18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6462E7C" w14:textId="77777777" w:rsidR="009D6EF3" w:rsidRPr="009D6EF3" w:rsidRDefault="009D6EF3" w:rsidP="009D6EF3">
      <w:pPr>
        <w:tabs>
          <w:tab w:val="left" w:pos="389"/>
          <w:tab w:val="left" w:pos="1930"/>
        </w:tabs>
        <w:bidi/>
        <w:jc w:val="both"/>
        <w:rPr>
          <w:rFonts w:cs="David" w:hint="cs"/>
          <w:rtl/>
        </w:rPr>
      </w:pPr>
    </w:p>
    <w:p w14:paraId="1D720E7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כאשר חבר הכנסת לא יודע, וזה צריך להיות סביר, לא קיבלת קומה שלמה...</w:t>
      </w:r>
    </w:p>
    <w:p w14:paraId="3BA270CE" w14:textId="77777777" w:rsidR="009D6EF3" w:rsidRPr="009D6EF3" w:rsidRDefault="009D6EF3" w:rsidP="009D6EF3">
      <w:pPr>
        <w:tabs>
          <w:tab w:val="left" w:pos="389"/>
          <w:tab w:val="left" w:pos="1930"/>
        </w:tabs>
        <w:bidi/>
        <w:jc w:val="both"/>
        <w:rPr>
          <w:rFonts w:cs="David" w:hint="cs"/>
          <w:rtl/>
        </w:rPr>
      </w:pPr>
    </w:p>
    <w:p w14:paraId="61CE6CCB"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47309F68" w14:textId="77777777" w:rsidR="009D6EF3" w:rsidRPr="009D6EF3" w:rsidRDefault="009D6EF3" w:rsidP="009D6EF3">
      <w:pPr>
        <w:tabs>
          <w:tab w:val="left" w:pos="389"/>
          <w:tab w:val="left" w:pos="1930"/>
        </w:tabs>
        <w:bidi/>
        <w:jc w:val="both"/>
        <w:rPr>
          <w:rFonts w:cs="David" w:hint="cs"/>
          <w:rtl/>
        </w:rPr>
      </w:pPr>
    </w:p>
    <w:p w14:paraId="2F6035B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ראיתי שהחדר גדול ומרווח ואמרתי: איזה חדרים מרווחים.</w:t>
      </w:r>
    </w:p>
    <w:p w14:paraId="18F8AA22" w14:textId="77777777" w:rsidR="009D6EF3" w:rsidRPr="009D6EF3" w:rsidRDefault="009D6EF3" w:rsidP="009D6EF3">
      <w:pPr>
        <w:tabs>
          <w:tab w:val="left" w:pos="389"/>
          <w:tab w:val="left" w:pos="1930"/>
        </w:tabs>
        <w:bidi/>
        <w:jc w:val="both"/>
        <w:rPr>
          <w:rFonts w:cs="David" w:hint="cs"/>
          <w:rtl/>
        </w:rPr>
      </w:pPr>
    </w:p>
    <w:p w14:paraId="16A3A43C"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EE04905" w14:textId="77777777" w:rsidR="009D6EF3" w:rsidRPr="009D6EF3" w:rsidRDefault="009D6EF3" w:rsidP="009D6EF3">
      <w:pPr>
        <w:tabs>
          <w:tab w:val="left" w:pos="389"/>
          <w:tab w:val="left" w:pos="1930"/>
        </w:tabs>
        <w:bidi/>
        <w:jc w:val="both"/>
        <w:rPr>
          <w:rFonts w:cs="David" w:hint="cs"/>
          <w:rtl/>
        </w:rPr>
      </w:pPr>
    </w:p>
    <w:p w14:paraId="1D5E19A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הכלל אומר שטובת הנאה כוללת בהחלט גם שדרוג במלון או בטיסה, דברים מהסוג הזה. אם זה ניתן לחבר הכנסת בשל היותו חבר הכנסת, והדוגמה הזאת נכונה - -</w:t>
      </w:r>
    </w:p>
    <w:p w14:paraId="3E0A4D5E" w14:textId="77777777" w:rsidR="009D6EF3" w:rsidRPr="009D6EF3" w:rsidRDefault="009D6EF3" w:rsidP="009D6EF3">
      <w:pPr>
        <w:tabs>
          <w:tab w:val="left" w:pos="389"/>
          <w:tab w:val="left" w:pos="1930"/>
        </w:tabs>
        <w:bidi/>
        <w:jc w:val="both"/>
        <w:rPr>
          <w:rFonts w:cs="David" w:hint="cs"/>
          <w:rtl/>
        </w:rPr>
      </w:pPr>
    </w:p>
    <w:p w14:paraId="2C46F01B"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3876174C" w14:textId="77777777" w:rsidR="009D6EF3" w:rsidRPr="009D6EF3" w:rsidRDefault="009D6EF3" w:rsidP="009D6EF3">
      <w:pPr>
        <w:tabs>
          <w:tab w:val="left" w:pos="389"/>
          <w:tab w:val="left" w:pos="1930"/>
        </w:tabs>
        <w:bidi/>
        <w:jc w:val="both"/>
        <w:rPr>
          <w:rFonts w:cs="David" w:hint="cs"/>
          <w:rtl/>
        </w:rPr>
      </w:pPr>
    </w:p>
    <w:p w14:paraId="2568902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את רוצה להגיד לי שכמשדרגים את השרים לביזנס, אם יש מקום זה אסור? </w:t>
      </w:r>
    </w:p>
    <w:p w14:paraId="376E33CE" w14:textId="77777777" w:rsidR="009D6EF3" w:rsidRPr="009D6EF3" w:rsidRDefault="009D6EF3" w:rsidP="009D6EF3">
      <w:pPr>
        <w:tabs>
          <w:tab w:val="left" w:pos="389"/>
          <w:tab w:val="left" w:pos="1930"/>
        </w:tabs>
        <w:bidi/>
        <w:jc w:val="both"/>
        <w:rPr>
          <w:rFonts w:cs="David" w:hint="cs"/>
          <w:rtl/>
        </w:rPr>
      </w:pPr>
    </w:p>
    <w:p w14:paraId="19C63C4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5044756" w14:textId="77777777" w:rsidR="009D6EF3" w:rsidRPr="009D6EF3" w:rsidRDefault="009D6EF3" w:rsidP="009D6EF3">
      <w:pPr>
        <w:tabs>
          <w:tab w:val="left" w:pos="389"/>
          <w:tab w:val="left" w:pos="1930"/>
        </w:tabs>
        <w:bidi/>
        <w:jc w:val="both"/>
        <w:rPr>
          <w:rFonts w:cs="David" w:hint="cs"/>
          <w:rtl/>
        </w:rPr>
      </w:pPr>
    </w:p>
    <w:p w14:paraId="7031A7A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ממש שדרוג. אמרנו שאסור לחבר כנסת לקבל את זה באשר היותו חבר הכנסת. אם ברור לך שנתנו לך את זה כי את חברת כנסת, אז את צריכה להגיד להם: אני מבקשת לשלם על מה שנתתם לי או שתעבירו אותי לחדר אחר. אגב, זה מופיע גם בחוק המתנות היום, מה לא יחשב מתנה אסורה. מתנה קטנת ערך וסבירה שניתן לפי הנהוג בנסיבות </w:t>
      </w:r>
      <w:proofErr w:type="spellStart"/>
      <w:r w:rsidRPr="009D6EF3">
        <w:rPr>
          <w:rFonts w:cs="David" w:hint="cs"/>
          <w:rtl/>
        </w:rPr>
        <w:t>הענין</w:t>
      </w:r>
      <w:proofErr w:type="spellEnd"/>
      <w:r w:rsidRPr="009D6EF3">
        <w:rPr>
          <w:rFonts w:cs="David" w:hint="cs"/>
          <w:rtl/>
        </w:rPr>
        <w:t>. לכן, אני חוזרת לסלסילת פירות או בקבוק יין, שזה בהחלט לא יחשב כמתנה.</w:t>
      </w:r>
    </w:p>
    <w:p w14:paraId="3BF888DB" w14:textId="77777777" w:rsidR="009D6EF3" w:rsidRPr="009D6EF3" w:rsidRDefault="009D6EF3" w:rsidP="009D6EF3">
      <w:pPr>
        <w:tabs>
          <w:tab w:val="left" w:pos="389"/>
          <w:tab w:val="left" w:pos="1930"/>
        </w:tabs>
        <w:bidi/>
        <w:jc w:val="both"/>
        <w:rPr>
          <w:rFonts w:cs="David" w:hint="cs"/>
          <w:rtl/>
        </w:rPr>
      </w:pPr>
    </w:p>
    <w:p w14:paraId="48A70A68"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4B47113F" w14:textId="77777777" w:rsidR="009D6EF3" w:rsidRPr="009D6EF3" w:rsidRDefault="009D6EF3" w:rsidP="009D6EF3">
      <w:pPr>
        <w:tabs>
          <w:tab w:val="left" w:pos="389"/>
          <w:tab w:val="left" w:pos="1930"/>
        </w:tabs>
        <w:bidi/>
        <w:jc w:val="both"/>
        <w:rPr>
          <w:rFonts w:cs="David" w:hint="cs"/>
          <w:rtl/>
        </w:rPr>
      </w:pPr>
    </w:p>
    <w:p w14:paraId="006D731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ואם יגידו לי שכל ההפרש זה 150 שקל, אז זה מתנה קטנה?</w:t>
      </w:r>
    </w:p>
    <w:p w14:paraId="01E4B444" w14:textId="77777777" w:rsidR="009D6EF3" w:rsidRPr="009D6EF3" w:rsidRDefault="009D6EF3" w:rsidP="009D6EF3">
      <w:pPr>
        <w:tabs>
          <w:tab w:val="left" w:pos="389"/>
          <w:tab w:val="left" w:pos="1930"/>
        </w:tabs>
        <w:bidi/>
        <w:jc w:val="both"/>
        <w:rPr>
          <w:rFonts w:cs="David" w:hint="cs"/>
          <w:rtl/>
        </w:rPr>
      </w:pPr>
    </w:p>
    <w:p w14:paraId="3DE43AB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7AC8128" w14:textId="77777777" w:rsidR="009D6EF3" w:rsidRPr="009D6EF3" w:rsidRDefault="009D6EF3" w:rsidP="009D6EF3">
      <w:pPr>
        <w:tabs>
          <w:tab w:val="left" w:pos="389"/>
          <w:tab w:val="left" w:pos="1930"/>
        </w:tabs>
        <w:bidi/>
        <w:jc w:val="both"/>
        <w:rPr>
          <w:rFonts w:cs="David" w:hint="cs"/>
          <w:rtl/>
        </w:rPr>
      </w:pPr>
    </w:p>
    <w:p w14:paraId="2FE3DFD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ערך סביר בנסיבות </w:t>
      </w:r>
      <w:proofErr w:type="spellStart"/>
      <w:r w:rsidRPr="009D6EF3">
        <w:rPr>
          <w:rFonts w:cs="David" w:hint="cs"/>
          <w:rtl/>
        </w:rPr>
        <w:t>הענין</w:t>
      </w:r>
      <w:proofErr w:type="spellEnd"/>
      <w:r w:rsidRPr="009D6EF3">
        <w:rPr>
          <w:rFonts w:cs="David" w:hint="cs"/>
          <w:rtl/>
        </w:rPr>
        <w:t>.</w:t>
      </w:r>
    </w:p>
    <w:p w14:paraId="540FA601" w14:textId="77777777" w:rsidR="009D6EF3" w:rsidRPr="009D6EF3" w:rsidRDefault="009D6EF3" w:rsidP="009D6EF3">
      <w:pPr>
        <w:tabs>
          <w:tab w:val="left" w:pos="389"/>
          <w:tab w:val="left" w:pos="1930"/>
        </w:tabs>
        <w:bidi/>
        <w:jc w:val="both"/>
        <w:rPr>
          <w:rFonts w:cs="David" w:hint="cs"/>
          <w:rtl/>
        </w:rPr>
      </w:pPr>
    </w:p>
    <w:p w14:paraId="77605F3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7317535" w14:textId="77777777" w:rsidR="009D6EF3" w:rsidRPr="009D6EF3" w:rsidRDefault="009D6EF3" w:rsidP="009D6EF3">
      <w:pPr>
        <w:tabs>
          <w:tab w:val="left" w:pos="389"/>
          <w:tab w:val="left" w:pos="1930"/>
        </w:tabs>
        <w:bidi/>
        <w:jc w:val="both"/>
        <w:rPr>
          <w:rFonts w:cs="David" w:hint="cs"/>
          <w:rtl/>
        </w:rPr>
      </w:pPr>
    </w:p>
    <w:p w14:paraId="4F6A3CF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איפה עובר הגבול בין מתנה קטנת ערך לבין גדולת ערך?</w:t>
      </w:r>
    </w:p>
    <w:p w14:paraId="39B16084" w14:textId="77777777" w:rsidR="009D6EF3" w:rsidRPr="009D6EF3" w:rsidRDefault="009D6EF3" w:rsidP="009D6EF3">
      <w:pPr>
        <w:tabs>
          <w:tab w:val="left" w:pos="389"/>
          <w:tab w:val="left" w:pos="1930"/>
        </w:tabs>
        <w:bidi/>
        <w:jc w:val="both"/>
        <w:rPr>
          <w:rFonts w:cs="David" w:hint="cs"/>
          <w:rtl/>
        </w:rPr>
      </w:pPr>
    </w:p>
    <w:p w14:paraId="64D075CD"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C442F1D" w14:textId="77777777" w:rsidR="009D6EF3" w:rsidRPr="009D6EF3" w:rsidRDefault="009D6EF3" w:rsidP="009D6EF3">
      <w:pPr>
        <w:tabs>
          <w:tab w:val="left" w:pos="389"/>
          <w:tab w:val="left" w:pos="1930"/>
        </w:tabs>
        <w:bidi/>
        <w:jc w:val="both"/>
        <w:rPr>
          <w:rFonts w:cs="David" w:hint="cs"/>
          <w:rtl/>
        </w:rPr>
      </w:pPr>
    </w:p>
    <w:p w14:paraId="4ED025C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לא התיימרנו לקבוע כללים. יש קריטריון של סבירות, של מדתיות. לחבר הכנסת יש בשביל זה את ועדת האתיקה. אם הוא מקבל משהו כזה מראש והוא לא בטוח, הוא מתלבט בדיוק כמו שחברת הכנסת </w:t>
      </w:r>
      <w:proofErr w:type="spellStart"/>
      <w:r w:rsidRPr="009D6EF3">
        <w:rPr>
          <w:rFonts w:cs="David" w:hint="cs"/>
          <w:rtl/>
        </w:rPr>
        <w:t>טרטמן</w:t>
      </w:r>
      <w:proofErr w:type="spellEnd"/>
      <w:r w:rsidRPr="009D6EF3">
        <w:rPr>
          <w:rFonts w:cs="David" w:hint="cs"/>
          <w:rtl/>
        </w:rPr>
        <w:t xml:space="preserve"> הציגה כרגע, יפנה לוועדת האתיקה ויבקש לדעת מה עמדתה של ועדת האתיקה. סביר להניח שהיא תאמר שבנסיבות </w:t>
      </w:r>
      <w:proofErr w:type="spellStart"/>
      <w:r w:rsidRPr="009D6EF3">
        <w:rPr>
          <w:rFonts w:cs="David" w:hint="cs"/>
          <w:rtl/>
        </w:rPr>
        <w:t>הענין</w:t>
      </w:r>
      <w:proofErr w:type="spellEnd"/>
      <w:r w:rsidRPr="009D6EF3">
        <w:rPr>
          <w:rFonts w:cs="David" w:hint="cs"/>
          <w:rtl/>
        </w:rPr>
        <w:t xml:space="preserve"> - -</w:t>
      </w:r>
    </w:p>
    <w:p w14:paraId="22453C20" w14:textId="77777777" w:rsidR="009D6EF3" w:rsidRPr="009D6EF3" w:rsidRDefault="009D6EF3" w:rsidP="009D6EF3">
      <w:pPr>
        <w:tabs>
          <w:tab w:val="left" w:pos="389"/>
          <w:tab w:val="left" w:pos="1930"/>
        </w:tabs>
        <w:bidi/>
        <w:jc w:val="both"/>
        <w:rPr>
          <w:rFonts w:cs="David" w:hint="cs"/>
          <w:rtl/>
        </w:rPr>
      </w:pPr>
    </w:p>
    <w:p w14:paraId="5520576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4C560E8" w14:textId="77777777" w:rsidR="009D6EF3" w:rsidRPr="009D6EF3" w:rsidRDefault="009D6EF3" w:rsidP="009D6EF3">
      <w:pPr>
        <w:tabs>
          <w:tab w:val="left" w:pos="389"/>
          <w:tab w:val="left" w:pos="1930"/>
        </w:tabs>
        <w:bidi/>
        <w:jc w:val="both"/>
        <w:rPr>
          <w:rFonts w:cs="David" w:hint="cs"/>
          <w:rtl/>
        </w:rPr>
      </w:pPr>
    </w:p>
    <w:p w14:paraId="33238C5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יש שילוב של סבירות וערך. יכול להיות שמה שתקבלי כשאת עושה סיור ומקבלת מתנה, יגידו שזה סביר בנסיבות </w:t>
      </w:r>
      <w:proofErr w:type="spellStart"/>
      <w:r w:rsidRPr="009D6EF3">
        <w:rPr>
          <w:rFonts w:cs="David" w:hint="cs"/>
          <w:rtl/>
        </w:rPr>
        <w:t>הענין</w:t>
      </w:r>
      <w:proofErr w:type="spellEnd"/>
      <w:r w:rsidRPr="009D6EF3">
        <w:rPr>
          <w:rFonts w:cs="David" w:hint="cs"/>
          <w:rtl/>
        </w:rPr>
        <w:t>. לעומת זאת, אם תקבלי את זה מלוביסט יגידו: אפילו שזה לא מאוד גדול, לא סביר שתקבלי ממנו את זה. אי אפשר להגיד פה בקבוק יין מסוג כזה וכזה...</w:t>
      </w:r>
    </w:p>
    <w:p w14:paraId="75CC645C" w14:textId="77777777" w:rsidR="009D6EF3" w:rsidRPr="009D6EF3" w:rsidRDefault="009D6EF3" w:rsidP="009D6EF3">
      <w:pPr>
        <w:tabs>
          <w:tab w:val="left" w:pos="389"/>
          <w:tab w:val="left" w:pos="1930"/>
        </w:tabs>
        <w:bidi/>
        <w:jc w:val="both"/>
        <w:rPr>
          <w:rFonts w:cs="David" w:hint="cs"/>
          <w:rtl/>
        </w:rPr>
      </w:pPr>
    </w:p>
    <w:p w14:paraId="3D330D7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A9770CE" w14:textId="77777777" w:rsidR="009D6EF3" w:rsidRPr="009D6EF3" w:rsidRDefault="009D6EF3" w:rsidP="009D6EF3">
      <w:pPr>
        <w:tabs>
          <w:tab w:val="left" w:pos="389"/>
          <w:tab w:val="left" w:pos="1930"/>
        </w:tabs>
        <w:bidi/>
        <w:jc w:val="both"/>
        <w:rPr>
          <w:rFonts w:cs="David" w:hint="cs"/>
          <w:rtl/>
        </w:rPr>
      </w:pPr>
    </w:p>
    <w:p w14:paraId="4ECF76F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המשמעות היא שכשאנחנו נוסעים לטייוואן ומקבלים ציפור קטנה, צריכים לבוא לוועדת האתיקה?</w:t>
      </w:r>
    </w:p>
    <w:p w14:paraId="08148DD2" w14:textId="77777777" w:rsidR="009D6EF3" w:rsidRPr="009D6EF3" w:rsidRDefault="009D6EF3" w:rsidP="009D6EF3">
      <w:pPr>
        <w:tabs>
          <w:tab w:val="left" w:pos="389"/>
          <w:tab w:val="left" w:pos="1930"/>
        </w:tabs>
        <w:bidi/>
        <w:jc w:val="both"/>
        <w:rPr>
          <w:rFonts w:cs="David" w:hint="cs"/>
          <w:rtl/>
        </w:rPr>
      </w:pPr>
    </w:p>
    <w:p w14:paraId="179176D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28845B5" w14:textId="77777777" w:rsidR="009D6EF3" w:rsidRPr="009D6EF3" w:rsidRDefault="009D6EF3" w:rsidP="009D6EF3">
      <w:pPr>
        <w:tabs>
          <w:tab w:val="left" w:pos="389"/>
          <w:tab w:val="left" w:pos="1930"/>
        </w:tabs>
        <w:bidi/>
        <w:jc w:val="both"/>
        <w:rPr>
          <w:rFonts w:cs="David" w:hint="cs"/>
          <w:rtl/>
        </w:rPr>
      </w:pPr>
    </w:p>
    <w:p w14:paraId="00E70E6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יש ועדת מתנות.</w:t>
      </w:r>
    </w:p>
    <w:p w14:paraId="3B20D44C" w14:textId="77777777" w:rsidR="009D6EF3" w:rsidRPr="009D6EF3" w:rsidRDefault="009D6EF3" w:rsidP="009D6EF3">
      <w:pPr>
        <w:tabs>
          <w:tab w:val="left" w:pos="389"/>
          <w:tab w:val="left" w:pos="1930"/>
        </w:tabs>
        <w:bidi/>
        <w:jc w:val="both"/>
        <w:rPr>
          <w:rFonts w:cs="David" w:hint="cs"/>
          <w:rtl/>
        </w:rPr>
      </w:pPr>
    </w:p>
    <w:p w14:paraId="757D2EA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אתי בן יוסף:</w:t>
      </w:r>
    </w:p>
    <w:p w14:paraId="5E73365F" w14:textId="77777777" w:rsidR="009D6EF3" w:rsidRPr="009D6EF3" w:rsidRDefault="009D6EF3" w:rsidP="009D6EF3">
      <w:pPr>
        <w:tabs>
          <w:tab w:val="left" w:pos="389"/>
          <w:tab w:val="left" w:pos="1930"/>
        </w:tabs>
        <w:bidi/>
        <w:jc w:val="both"/>
        <w:rPr>
          <w:rFonts w:cs="David" w:hint="cs"/>
          <w:rtl/>
        </w:rPr>
      </w:pPr>
    </w:p>
    <w:p w14:paraId="04F9D0D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חברה בה.</w:t>
      </w:r>
    </w:p>
    <w:p w14:paraId="7ECD0138" w14:textId="77777777" w:rsidR="009D6EF3" w:rsidRPr="009D6EF3" w:rsidRDefault="009D6EF3" w:rsidP="009D6EF3">
      <w:pPr>
        <w:tabs>
          <w:tab w:val="left" w:pos="389"/>
          <w:tab w:val="left" w:pos="1930"/>
        </w:tabs>
        <w:bidi/>
        <w:jc w:val="both"/>
        <w:rPr>
          <w:rFonts w:cs="David" w:hint="cs"/>
          <w:rtl/>
        </w:rPr>
      </w:pPr>
    </w:p>
    <w:p w14:paraId="19B4C7F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7691E7C" w14:textId="77777777" w:rsidR="009D6EF3" w:rsidRPr="009D6EF3" w:rsidRDefault="009D6EF3" w:rsidP="009D6EF3">
      <w:pPr>
        <w:tabs>
          <w:tab w:val="left" w:pos="389"/>
          <w:tab w:val="left" w:pos="1930"/>
        </w:tabs>
        <w:bidi/>
        <w:jc w:val="both"/>
        <w:rPr>
          <w:rFonts w:cs="David" w:hint="cs"/>
          <w:rtl/>
        </w:rPr>
      </w:pPr>
    </w:p>
    <w:p w14:paraId="26C3524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הועדה מעריכה ונותנת לך תשובה, ואם לא זה רכוש הכנסת.</w:t>
      </w:r>
    </w:p>
    <w:p w14:paraId="2E37BEAA" w14:textId="77777777" w:rsidR="009D6EF3" w:rsidRPr="009D6EF3" w:rsidRDefault="009D6EF3" w:rsidP="009D6EF3">
      <w:pPr>
        <w:tabs>
          <w:tab w:val="left" w:pos="389"/>
          <w:tab w:val="left" w:pos="1930"/>
        </w:tabs>
        <w:bidi/>
        <w:jc w:val="both"/>
        <w:rPr>
          <w:rFonts w:cs="David" w:hint="cs"/>
          <w:rtl/>
        </w:rPr>
      </w:pPr>
    </w:p>
    <w:p w14:paraId="2B9A4FE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9F944F0" w14:textId="77777777" w:rsidR="009D6EF3" w:rsidRPr="009D6EF3" w:rsidRDefault="009D6EF3" w:rsidP="009D6EF3">
      <w:pPr>
        <w:tabs>
          <w:tab w:val="left" w:pos="389"/>
          <w:tab w:val="left" w:pos="1930"/>
        </w:tabs>
        <w:bidi/>
        <w:jc w:val="both"/>
        <w:rPr>
          <w:rFonts w:cs="David" w:hint="cs"/>
          <w:rtl/>
        </w:rPr>
      </w:pPr>
    </w:p>
    <w:p w14:paraId="4AD67F1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אנחנו מאשרים את סעיף 47. סעיף 48 אושר. סעיף 49 אושר.</w:t>
      </w:r>
    </w:p>
    <w:p w14:paraId="21D7196F" w14:textId="77777777" w:rsidR="009D6EF3" w:rsidRPr="009D6EF3" w:rsidRDefault="009D6EF3" w:rsidP="009D6EF3">
      <w:pPr>
        <w:tabs>
          <w:tab w:val="left" w:pos="389"/>
          <w:tab w:val="left" w:pos="1930"/>
        </w:tabs>
        <w:bidi/>
        <w:jc w:val="both"/>
        <w:rPr>
          <w:rFonts w:cs="David" w:hint="cs"/>
          <w:rtl/>
        </w:rPr>
      </w:pPr>
    </w:p>
    <w:p w14:paraId="53F77D02"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58838CB8" w14:textId="77777777" w:rsidR="009D6EF3" w:rsidRPr="009D6EF3" w:rsidRDefault="009D6EF3" w:rsidP="009D6EF3">
      <w:pPr>
        <w:tabs>
          <w:tab w:val="left" w:pos="389"/>
          <w:tab w:val="left" w:pos="1930"/>
        </w:tabs>
        <w:bidi/>
        <w:jc w:val="both"/>
        <w:rPr>
          <w:rFonts w:cs="David" w:hint="cs"/>
          <w:rtl/>
        </w:rPr>
      </w:pPr>
    </w:p>
    <w:p w14:paraId="49BA444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סעיף 49 קובע את הכלל ומכאן יש מעבר לסייגים.</w:t>
      </w:r>
    </w:p>
    <w:p w14:paraId="09D99AE1" w14:textId="77777777" w:rsidR="009D6EF3" w:rsidRPr="009D6EF3" w:rsidRDefault="009D6EF3" w:rsidP="009D6EF3">
      <w:pPr>
        <w:tabs>
          <w:tab w:val="left" w:pos="389"/>
          <w:tab w:val="left" w:pos="1930"/>
        </w:tabs>
        <w:bidi/>
        <w:jc w:val="both"/>
        <w:rPr>
          <w:rFonts w:cs="David" w:hint="cs"/>
          <w:rtl/>
        </w:rPr>
      </w:pPr>
    </w:p>
    <w:p w14:paraId="7C1769B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293FE30E" w14:textId="77777777" w:rsidR="009D6EF3" w:rsidRPr="009D6EF3" w:rsidRDefault="009D6EF3" w:rsidP="009D6EF3">
      <w:pPr>
        <w:tabs>
          <w:tab w:val="left" w:pos="389"/>
          <w:tab w:val="left" w:pos="1930"/>
        </w:tabs>
        <w:bidi/>
        <w:jc w:val="both"/>
        <w:rPr>
          <w:rFonts w:cs="David" w:hint="cs"/>
          <w:rtl/>
        </w:rPr>
      </w:pPr>
    </w:p>
    <w:p w14:paraId="12F66BE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סעיף 50.</w:t>
      </w:r>
    </w:p>
    <w:p w14:paraId="12953769" w14:textId="77777777" w:rsidR="009D6EF3" w:rsidRPr="009D6EF3" w:rsidRDefault="009D6EF3" w:rsidP="009D6EF3">
      <w:pPr>
        <w:tabs>
          <w:tab w:val="left" w:pos="389"/>
          <w:tab w:val="left" w:pos="1930"/>
        </w:tabs>
        <w:bidi/>
        <w:jc w:val="both"/>
        <w:rPr>
          <w:rFonts w:cs="David" w:hint="cs"/>
          <w:rtl/>
        </w:rPr>
      </w:pPr>
    </w:p>
    <w:p w14:paraId="017B721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7D59A7F" w14:textId="77777777" w:rsidR="009D6EF3" w:rsidRPr="009D6EF3" w:rsidRDefault="009D6EF3" w:rsidP="009D6EF3">
      <w:pPr>
        <w:tabs>
          <w:tab w:val="left" w:pos="389"/>
          <w:tab w:val="left" w:pos="1930"/>
        </w:tabs>
        <w:bidi/>
        <w:jc w:val="both"/>
        <w:rPr>
          <w:rFonts w:cs="David" w:hint="cs"/>
          <w:rtl/>
        </w:rPr>
      </w:pPr>
    </w:p>
    <w:p w14:paraId="589503C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על הראשון דיברנו, שזו מתנת קטנת ערך וסבירה שניתנה לפי הנהוג בנסיבות העניין. </w:t>
      </w:r>
    </w:p>
    <w:p w14:paraId="67BEE898" w14:textId="77777777" w:rsidR="009D6EF3" w:rsidRPr="009D6EF3" w:rsidRDefault="009D6EF3" w:rsidP="009D6EF3">
      <w:pPr>
        <w:tabs>
          <w:tab w:val="left" w:pos="389"/>
          <w:tab w:val="left" w:pos="1930"/>
        </w:tabs>
        <w:bidi/>
        <w:jc w:val="both"/>
        <w:rPr>
          <w:rFonts w:cs="David" w:hint="cs"/>
          <w:rtl/>
        </w:rPr>
      </w:pPr>
    </w:p>
    <w:p w14:paraId="21EE005D"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290ADE7" w14:textId="77777777" w:rsidR="009D6EF3" w:rsidRPr="009D6EF3" w:rsidRDefault="009D6EF3" w:rsidP="009D6EF3">
      <w:pPr>
        <w:tabs>
          <w:tab w:val="left" w:pos="389"/>
          <w:tab w:val="left" w:pos="1930"/>
        </w:tabs>
        <w:bidi/>
        <w:jc w:val="both"/>
        <w:rPr>
          <w:rFonts w:cs="David" w:hint="cs"/>
          <w:rtl/>
        </w:rPr>
      </w:pPr>
    </w:p>
    <w:p w14:paraId="436C40A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אתם אומרים לי שבכל מקרה אני אעבור עבירה אתית אם קיבלתי קטן ערך, ולא ביקשתי רשות מוועדת המתנות או ועדת האתיקה, עדין עברתי עבירה?</w:t>
      </w:r>
    </w:p>
    <w:p w14:paraId="2AF8EFF4" w14:textId="77777777" w:rsidR="009D6EF3" w:rsidRDefault="009D6EF3" w:rsidP="009D6EF3">
      <w:pPr>
        <w:tabs>
          <w:tab w:val="left" w:pos="389"/>
          <w:tab w:val="left" w:pos="1930"/>
        </w:tabs>
        <w:bidi/>
        <w:jc w:val="both"/>
        <w:rPr>
          <w:rFonts w:cs="David" w:hint="cs"/>
          <w:rtl/>
        </w:rPr>
      </w:pPr>
    </w:p>
    <w:p w14:paraId="2B1A40B4" w14:textId="77777777" w:rsidR="009D6EF3" w:rsidRDefault="009D6EF3" w:rsidP="009D6EF3">
      <w:pPr>
        <w:tabs>
          <w:tab w:val="left" w:pos="389"/>
          <w:tab w:val="left" w:pos="1930"/>
        </w:tabs>
        <w:bidi/>
        <w:jc w:val="both"/>
        <w:rPr>
          <w:rFonts w:cs="David" w:hint="cs"/>
          <w:rtl/>
        </w:rPr>
      </w:pPr>
    </w:p>
    <w:p w14:paraId="293103CC" w14:textId="77777777" w:rsidR="009D6EF3" w:rsidRDefault="009D6EF3" w:rsidP="009D6EF3">
      <w:pPr>
        <w:tabs>
          <w:tab w:val="left" w:pos="389"/>
          <w:tab w:val="left" w:pos="1930"/>
        </w:tabs>
        <w:bidi/>
        <w:jc w:val="both"/>
        <w:rPr>
          <w:rFonts w:cs="David" w:hint="cs"/>
          <w:rtl/>
        </w:rPr>
      </w:pPr>
    </w:p>
    <w:p w14:paraId="586B6ABF" w14:textId="77777777" w:rsidR="009D6EF3" w:rsidRDefault="009D6EF3" w:rsidP="009D6EF3">
      <w:pPr>
        <w:tabs>
          <w:tab w:val="left" w:pos="389"/>
          <w:tab w:val="left" w:pos="1930"/>
        </w:tabs>
        <w:bidi/>
        <w:jc w:val="both"/>
        <w:rPr>
          <w:rFonts w:cs="David" w:hint="cs"/>
          <w:rtl/>
        </w:rPr>
      </w:pPr>
    </w:p>
    <w:p w14:paraId="2BEAFFB9" w14:textId="77777777" w:rsidR="009D6EF3" w:rsidRDefault="009D6EF3" w:rsidP="009D6EF3">
      <w:pPr>
        <w:tabs>
          <w:tab w:val="left" w:pos="389"/>
          <w:tab w:val="left" w:pos="1930"/>
        </w:tabs>
        <w:bidi/>
        <w:jc w:val="both"/>
        <w:rPr>
          <w:rFonts w:cs="David" w:hint="cs"/>
          <w:rtl/>
        </w:rPr>
      </w:pPr>
    </w:p>
    <w:p w14:paraId="716129FB" w14:textId="77777777" w:rsidR="009D6EF3" w:rsidRPr="009D6EF3" w:rsidRDefault="009D6EF3" w:rsidP="009D6EF3">
      <w:pPr>
        <w:tabs>
          <w:tab w:val="left" w:pos="389"/>
          <w:tab w:val="left" w:pos="1930"/>
        </w:tabs>
        <w:bidi/>
        <w:jc w:val="both"/>
        <w:rPr>
          <w:rFonts w:cs="David" w:hint="cs"/>
          <w:rtl/>
        </w:rPr>
      </w:pPr>
    </w:p>
    <w:p w14:paraId="379470D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אסטרןח</w:t>
      </w:r>
      <w:proofErr w:type="spellEnd"/>
      <w:r w:rsidRPr="009D6EF3">
        <w:rPr>
          <w:rFonts w:cs="David" w:hint="cs"/>
          <w:u w:val="single"/>
          <w:rtl/>
        </w:rPr>
        <w:t>:</w:t>
      </w:r>
    </w:p>
    <w:p w14:paraId="54BA3FF9" w14:textId="77777777" w:rsidR="009D6EF3" w:rsidRPr="009D6EF3" w:rsidRDefault="009D6EF3" w:rsidP="009D6EF3">
      <w:pPr>
        <w:tabs>
          <w:tab w:val="left" w:pos="389"/>
          <w:tab w:val="left" w:pos="1930"/>
        </w:tabs>
        <w:bidi/>
        <w:jc w:val="both"/>
        <w:rPr>
          <w:rFonts w:cs="David" w:hint="cs"/>
          <w:rtl/>
        </w:rPr>
      </w:pPr>
    </w:p>
    <w:p w14:paraId="0835191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זה קטן ערך, זה לא נחשב מתנה.</w:t>
      </w:r>
    </w:p>
    <w:p w14:paraId="780F39F9" w14:textId="77777777" w:rsidR="009D6EF3" w:rsidRPr="009D6EF3" w:rsidRDefault="009D6EF3" w:rsidP="009D6EF3">
      <w:pPr>
        <w:tabs>
          <w:tab w:val="left" w:pos="389"/>
          <w:tab w:val="left" w:pos="1930"/>
        </w:tabs>
        <w:bidi/>
        <w:jc w:val="both"/>
        <w:rPr>
          <w:rFonts w:cs="David" w:hint="cs"/>
          <w:rtl/>
        </w:rPr>
      </w:pPr>
    </w:p>
    <w:p w14:paraId="7B300A60"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7D0B0E11" w14:textId="77777777" w:rsidR="009D6EF3" w:rsidRPr="009D6EF3" w:rsidRDefault="009D6EF3" w:rsidP="009D6EF3">
      <w:pPr>
        <w:tabs>
          <w:tab w:val="left" w:pos="389"/>
          <w:tab w:val="left" w:pos="1930"/>
        </w:tabs>
        <w:bidi/>
        <w:jc w:val="both"/>
        <w:rPr>
          <w:rFonts w:cs="David" w:hint="cs"/>
          <w:rtl/>
        </w:rPr>
      </w:pPr>
    </w:p>
    <w:p w14:paraId="2C27927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כל מה שאני מקבלת, החל מקשקוש קטן, אני מעבירה להם שישברו את הראש.</w:t>
      </w:r>
    </w:p>
    <w:p w14:paraId="052BD068" w14:textId="77777777" w:rsidR="009D6EF3" w:rsidRPr="009D6EF3" w:rsidRDefault="009D6EF3" w:rsidP="009D6EF3">
      <w:pPr>
        <w:tabs>
          <w:tab w:val="left" w:pos="389"/>
          <w:tab w:val="left" w:pos="1930"/>
        </w:tabs>
        <w:bidi/>
        <w:jc w:val="both"/>
        <w:rPr>
          <w:rFonts w:cs="David" w:hint="cs"/>
          <w:rtl/>
        </w:rPr>
      </w:pPr>
    </w:p>
    <w:p w14:paraId="7CE6D71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ED62E66" w14:textId="77777777" w:rsidR="009D6EF3" w:rsidRPr="009D6EF3" w:rsidRDefault="009D6EF3" w:rsidP="009D6EF3">
      <w:pPr>
        <w:tabs>
          <w:tab w:val="left" w:pos="389"/>
          <w:tab w:val="left" w:pos="1930"/>
        </w:tabs>
        <w:bidi/>
        <w:jc w:val="both"/>
        <w:rPr>
          <w:rFonts w:cs="David" w:hint="cs"/>
          <w:rtl/>
        </w:rPr>
      </w:pPr>
    </w:p>
    <w:p w14:paraId="39BEDCF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הכי טוב לא לקבל.</w:t>
      </w:r>
    </w:p>
    <w:p w14:paraId="6A2ED3E1" w14:textId="77777777" w:rsidR="009D6EF3" w:rsidRPr="009D6EF3" w:rsidRDefault="009D6EF3" w:rsidP="009D6EF3">
      <w:pPr>
        <w:tabs>
          <w:tab w:val="left" w:pos="389"/>
          <w:tab w:val="left" w:pos="1930"/>
        </w:tabs>
        <w:bidi/>
        <w:jc w:val="both"/>
        <w:rPr>
          <w:rFonts w:cs="David" w:hint="cs"/>
          <w:rtl/>
        </w:rPr>
      </w:pPr>
    </w:p>
    <w:p w14:paraId="21833FC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43324B06" w14:textId="77777777" w:rsidR="009D6EF3" w:rsidRPr="009D6EF3" w:rsidRDefault="009D6EF3" w:rsidP="009D6EF3">
      <w:pPr>
        <w:tabs>
          <w:tab w:val="left" w:pos="389"/>
          <w:tab w:val="left" w:pos="1930"/>
        </w:tabs>
        <w:bidi/>
        <w:jc w:val="both"/>
        <w:rPr>
          <w:rFonts w:cs="David" w:hint="cs"/>
          <w:rtl/>
        </w:rPr>
      </w:pPr>
    </w:p>
    <w:p w14:paraId="7B74F29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הם באים לכאן כל מיני פרלמנטרים, ונותנים כל מיני מתנות מהמדינות שלהם.</w:t>
      </w:r>
    </w:p>
    <w:p w14:paraId="508B09F5" w14:textId="77777777" w:rsidR="009D6EF3" w:rsidRPr="009D6EF3" w:rsidRDefault="009D6EF3" w:rsidP="009D6EF3">
      <w:pPr>
        <w:tabs>
          <w:tab w:val="left" w:pos="389"/>
          <w:tab w:val="left" w:pos="1930"/>
        </w:tabs>
        <w:bidi/>
        <w:jc w:val="both"/>
        <w:rPr>
          <w:rFonts w:cs="David" w:hint="cs"/>
          <w:rtl/>
        </w:rPr>
      </w:pPr>
    </w:p>
    <w:p w14:paraId="0109CEF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0551D09" w14:textId="77777777" w:rsidR="009D6EF3" w:rsidRPr="009D6EF3" w:rsidRDefault="009D6EF3" w:rsidP="009D6EF3">
      <w:pPr>
        <w:tabs>
          <w:tab w:val="left" w:pos="389"/>
          <w:tab w:val="left" w:pos="1930"/>
        </w:tabs>
        <w:bidi/>
        <w:jc w:val="both"/>
        <w:rPr>
          <w:rFonts w:cs="David" w:hint="cs"/>
          <w:rtl/>
        </w:rPr>
      </w:pPr>
    </w:p>
    <w:p w14:paraId="0C47DD8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יכול מאוד להיות שהוועדה תודיע שעד 500 שקל נחשב קטן ערך.</w:t>
      </w:r>
    </w:p>
    <w:p w14:paraId="3C0A61C7" w14:textId="77777777" w:rsidR="009D6EF3" w:rsidRPr="009D6EF3" w:rsidRDefault="009D6EF3" w:rsidP="009D6EF3">
      <w:pPr>
        <w:tabs>
          <w:tab w:val="left" w:pos="389"/>
          <w:tab w:val="left" w:pos="1930"/>
        </w:tabs>
        <w:bidi/>
        <w:jc w:val="both"/>
        <w:rPr>
          <w:rFonts w:cs="David" w:hint="cs"/>
          <w:rtl/>
        </w:rPr>
      </w:pPr>
    </w:p>
    <w:p w14:paraId="7555F20C"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D339FA1" w14:textId="77777777" w:rsidR="009D6EF3" w:rsidRPr="009D6EF3" w:rsidRDefault="009D6EF3" w:rsidP="009D6EF3">
      <w:pPr>
        <w:tabs>
          <w:tab w:val="left" w:pos="389"/>
          <w:tab w:val="left" w:pos="1930"/>
        </w:tabs>
        <w:bidi/>
        <w:jc w:val="both"/>
        <w:rPr>
          <w:rFonts w:cs="David" w:hint="cs"/>
          <w:rtl/>
        </w:rPr>
      </w:pPr>
    </w:p>
    <w:p w14:paraId="407FEBA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יקבעו איזו שהיא רמה, זה נופל בגדר או מחוץ לגדר.</w:t>
      </w:r>
    </w:p>
    <w:p w14:paraId="067F8158" w14:textId="77777777" w:rsidR="009D6EF3" w:rsidRPr="009D6EF3" w:rsidRDefault="009D6EF3" w:rsidP="009D6EF3">
      <w:pPr>
        <w:tabs>
          <w:tab w:val="left" w:pos="389"/>
          <w:tab w:val="left" w:pos="1930"/>
        </w:tabs>
        <w:bidi/>
        <w:jc w:val="both"/>
        <w:rPr>
          <w:rFonts w:cs="David" w:hint="cs"/>
          <w:rtl/>
        </w:rPr>
      </w:pPr>
    </w:p>
    <w:p w14:paraId="6491B82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5519571" w14:textId="77777777" w:rsidR="009D6EF3" w:rsidRPr="009D6EF3" w:rsidRDefault="009D6EF3" w:rsidP="009D6EF3">
      <w:pPr>
        <w:tabs>
          <w:tab w:val="left" w:pos="389"/>
          <w:tab w:val="left" w:pos="1930"/>
        </w:tabs>
        <w:bidi/>
        <w:jc w:val="both"/>
        <w:rPr>
          <w:rFonts w:cs="David" w:hint="cs"/>
          <w:rtl/>
        </w:rPr>
      </w:pPr>
    </w:p>
    <w:p w14:paraId="65DEE68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בודק את הסבירות. זה הכלל הראשון שקיים היום בחוק המתנות. "(2) מתנה שניתנה על ידי חברי הכנסת או עובדים בכנסת."</w:t>
      </w:r>
    </w:p>
    <w:p w14:paraId="333E4752" w14:textId="77777777" w:rsidR="009D6EF3" w:rsidRPr="009D6EF3" w:rsidRDefault="009D6EF3" w:rsidP="009D6EF3">
      <w:pPr>
        <w:tabs>
          <w:tab w:val="left" w:pos="389"/>
          <w:tab w:val="left" w:pos="1930"/>
        </w:tabs>
        <w:bidi/>
        <w:jc w:val="both"/>
        <w:rPr>
          <w:rFonts w:cs="David" w:hint="cs"/>
          <w:rtl/>
        </w:rPr>
      </w:pPr>
    </w:p>
    <w:p w14:paraId="7742E7CE"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5CC3D3ED" w14:textId="77777777" w:rsidR="009D6EF3" w:rsidRPr="009D6EF3" w:rsidRDefault="009D6EF3" w:rsidP="009D6EF3">
      <w:pPr>
        <w:tabs>
          <w:tab w:val="left" w:pos="389"/>
          <w:tab w:val="left" w:pos="1930"/>
        </w:tabs>
        <w:bidi/>
        <w:jc w:val="both"/>
        <w:rPr>
          <w:rFonts w:cs="David" w:hint="cs"/>
          <w:rtl/>
        </w:rPr>
      </w:pPr>
    </w:p>
    <w:p w14:paraId="5FA6224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מה זה נקרא על ידי עובדי הכנסת?</w:t>
      </w:r>
    </w:p>
    <w:p w14:paraId="037F0A2B" w14:textId="77777777" w:rsidR="009D6EF3" w:rsidRPr="009D6EF3" w:rsidRDefault="009D6EF3" w:rsidP="009D6EF3">
      <w:pPr>
        <w:tabs>
          <w:tab w:val="left" w:pos="389"/>
          <w:tab w:val="left" w:pos="1930"/>
        </w:tabs>
        <w:bidi/>
        <w:jc w:val="both"/>
        <w:rPr>
          <w:rFonts w:cs="David" w:hint="cs"/>
          <w:rtl/>
        </w:rPr>
      </w:pPr>
    </w:p>
    <w:p w14:paraId="3BB5C27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46F1A3C6" w14:textId="77777777" w:rsidR="009D6EF3" w:rsidRPr="009D6EF3" w:rsidRDefault="009D6EF3" w:rsidP="009D6EF3">
      <w:pPr>
        <w:tabs>
          <w:tab w:val="left" w:pos="389"/>
          <w:tab w:val="left" w:pos="1930"/>
        </w:tabs>
        <w:bidi/>
        <w:jc w:val="both"/>
        <w:rPr>
          <w:rFonts w:cs="David" w:hint="cs"/>
          <w:rtl/>
        </w:rPr>
      </w:pPr>
    </w:p>
    <w:p w14:paraId="3F24AF4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נגיד שמחר יש לי יומולדת ואתי נותנת לי מתנה... לא, סתם כי אני יושב ראש ועדה טוב.</w:t>
      </w:r>
    </w:p>
    <w:p w14:paraId="7D653A83" w14:textId="77777777" w:rsidR="009D6EF3" w:rsidRPr="009D6EF3" w:rsidRDefault="009D6EF3" w:rsidP="009D6EF3">
      <w:pPr>
        <w:tabs>
          <w:tab w:val="left" w:pos="389"/>
          <w:tab w:val="left" w:pos="1930"/>
        </w:tabs>
        <w:bidi/>
        <w:jc w:val="both"/>
        <w:rPr>
          <w:rFonts w:cs="David" w:hint="cs"/>
          <w:rtl/>
        </w:rPr>
      </w:pPr>
    </w:p>
    <w:p w14:paraId="2F82C03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6156F06" w14:textId="77777777" w:rsidR="009D6EF3" w:rsidRPr="009D6EF3" w:rsidRDefault="009D6EF3" w:rsidP="009D6EF3">
      <w:pPr>
        <w:tabs>
          <w:tab w:val="left" w:pos="389"/>
          <w:tab w:val="left" w:pos="1930"/>
        </w:tabs>
        <w:bidi/>
        <w:jc w:val="both"/>
        <w:rPr>
          <w:rFonts w:cs="David" w:hint="cs"/>
          <w:rtl/>
        </w:rPr>
      </w:pPr>
    </w:p>
    <w:p w14:paraId="3F511FF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היום כתוב: מתנה מחבריו לעבודה, לשירות או לתפקיד של עובד הציבור.</w:t>
      </w:r>
    </w:p>
    <w:p w14:paraId="2644C21E" w14:textId="77777777" w:rsidR="009D6EF3" w:rsidRPr="009D6EF3" w:rsidRDefault="009D6EF3" w:rsidP="009D6EF3">
      <w:pPr>
        <w:tabs>
          <w:tab w:val="left" w:pos="389"/>
          <w:tab w:val="left" w:pos="1930"/>
        </w:tabs>
        <w:bidi/>
        <w:jc w:val="both"/>
        <w:rPr>
          <w:rFonts w:cs="David" w:hint="cs"/>
          <w:rtl/>
        </w:rPr>
      </w:pPr>
    </w:p>
    <w:p w14:paraId="36D7BBE3"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0D4FB5C8" w14:textId="77777777" w:rsidR="009D6EF3" w:rsidRPr="009D6EF3" w:rsidRDefault="009D6EF3" w:rsidP="009D6EF3">
      <w:pPr>
        <w:tabs>
          <w:tab w:val="left" w:pos="389"/>
          <w:tab w:val="left" w:pos="1930"/>
        </w:tabs>
        <w:bidi/>
        <w:jc w:val="both"/>
        <w:rPr>
          <w:rFonts w:cs="David" w:hint="cs"/>
          <w:rtl/>
        </w:rPr>
      </w:pPr>
    </w:p>
    <w:p w14:paraId="45FD639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ואם זה לא חבריו, זה כפופים שלו? עוזר </w:t>
      </w:r>
      <w:proofErr w:type="spellStart"/>
      <w:r w:rsidRPr="009D6EF3">
        <w:rPr>
          <w:rFonts w:cs="David" w:hint="cs"/>
          <w:rtl/>
        </w:rPr>
        <w:t>פרלמנטרי</w:t>
      </w:r>
      <w:proofErr w:type="spellEnd"/>
      <w:r w:rsidRPr="009D6EF3">
        <w:rPr>
          <w:rFonts w:cs="David" w:hint="cs"/>
          <w:rtl/>
        </w:rPr>
        <w:t xml:space="preserve"> למשל?</w:t>
      </w:r>
    </w:p>
    <w:p w14:paraId="24E37373" w14:textId="77777777" w:rsidR="009D6EF3" w:rsidRPr="009D6EF3" w:rsidRDefault="009D6EF3" w:rsidP="009D6EF3">
      <w:pPr>
        <w:tabs>
          <w:tab w:val="left" w:pos="389"/>
          <w:tab w:val="left" w:pos="1930"/>
        </w:tabs>
        <w:bidi/>
        <w:jc w:val="both"/>
        <w:rPr>
          <w:rFonts w:cs="David" w:hint="cs"/>
          <w:rtl/>
        </w:rPr>
      </w:pPr>
    </w:p>
    <w:p w14:paraId="44D0CE7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198D2384" w14:textId="77777777" w:rsidR="009D6EF3" w:rsidRPr="009D6EF3" w:rsidRDefault="009D6EF3" w:rsidP="009D6EF3">
      <w:pPr>
        <w:tabs>
          <w:tab w:val="left" w:pos="389"/>
          <w:tab w:val="left" w:pos="1930"/>
        </w:tabs>
        <w:bidi/>
        <w:jc w:val="both"/>
        <w:rPr>
          <w:rFonts w:cs="David" w:hint="cs"/>
          <w:rtl/>
        </w:rPr>
      </w:pPr>
    </w:p>
    <w:p w14:paraId="56983D9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המשמעות היא גדולה ואגיד לך מדוע: יכולות להיות פה הרבה תקלות משום שלצורך </w:t>
      </w:r>
      <w:proofErr w:type="spellStart"/>
      <w:r w:rsidRPr="009D6EF3">
        <w:rPr>
          <w:rFonts w:cs="David" w:hint="cs"/>
          <w:rtl/>
        </w:rPr>
        <w:t>הענין</w:t>
      </w:r>
      <w:proofErr w:type="spellEnd"/>
      <w:r w:rsidRPr="009D6EF3">
        <w:rPr>
          <w:rFonts w:cs="David" w:hint="cs"/>
          <w:rtl/>
        </w:rPr>
        <w:t xml:space="preserve"> היית רוצה למצוא חן בעיניי מכל מיני סיבות. נניח שאתי רוצה למצוא חן בעיניי בעבודה והיא בכל בוקר תביא לי סברינה וכוס קפה, והיא קנתה מכספה האישי, ואז יש טעם לפגם וזה יכול להיות בצד השני ולא בצד של אם יש יומולדת והיא נותנת לי, וזה נראה סביר.</w:t>
      </w:r>
    </w:p>
    <w:p w14:paraId="297FC45D" w14:textId="77777777" w:rsidR="009D6EF3" w:rsidRPr="009D6EF3" w:rsidRDefault="009D6EF3" w:rsidP="009D6EF3">
      <w:pPr>
        <w:tabs>
          <w:tab w:val="left" w:pos="389"/>
          <w:tab w:val="left" w:pos="1930"/>
        </w:tabs>
        <w:bidi/>
        <w:jc w:val="both"/>
        <w:rPr>
          <w:rFonts w:cs="David" w:hint="cs"/>
          <w:rtl/>
        </w:rPr>
      </w:pPr>
    </w:p>
    <w:p w14:paraId="259CFCF4"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12A0D5F7" w14:textId="77777777" w:rsidR="009D6EF3" w:rsidRPr="009D6EF3" w:rsidRDefault="009D6EF3" w:rsidP="009D6EF3">
      <w:pPr>
        <w:tabs>
          <w:tab w:val="left" w:pos="389"/>
          <w:tab w:val="left" w:pos="1930"/>
        </w:tabs>
        <w:bidi/>
        <w:jc w:val="both"/>
        <w:rPr>
          <w:rFonts w:cs="David" w:hint="cs"/>
          <w:rtl/>
        </w:rPr>
      </w:pPr>
    </w:p>
    <w:p w14:paraId="3F3D167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למה לשנות את המינוחים?</w:t>
      </w:r>
    </w:p>
    <w:p w14:paraId="25945DE7" w14:textId="77777777" w:rsidR="009D6EF3" w:rsidRPr="009D6EF3" w:rsidRDefault="009D6EF3" w:rsidP="009D6EF3">
      <w:pPr>
        <w:tabs>
          <w:tab w:val="left" w:pos="389"/>
          <w:tab w:val="left" w:pos="1930"/>
        </w:tabs>
        <w:bidi/>
        <w:jc w:val="both"/>
        <w:rPr>
          <w:rFonts w:cs="David" w:hint="cs"/>
          <w:u w:val="single"/>
          <w:rtl/>
        </w:rPr>
      </w:pPr>
    </w:p>
    <w:p w14:paraId="47E32C0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11BE7F8" w14:textId="77777777" w:rsidR="009D6EF3" w:rsidRPr="009D6EF3" w:rsidRDefault="009D6EF3" w:rsidP="009D6EF3">
      <w:pPr>
        <w:tabs>
          <w:tab w:val="left" w:pos="389"/>
          <w:tab w:val="left" w:pos="1930"/>
        </w:tabs>
        <w:bidi/>
        <w:jc w:val="both"/>
        <w:rPr>
          <w:rFonts w:cs="David" w:hint="cs"/>
          <w:rtl/>
        </w:rPr>
      </w:pPr>
    </w:p>
    <w:p w14:paraId="569F0B7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החוק היום אומר: מתנה מחבריו לעבודה,לשירות או לתפקיד של עובד הציבור. </w:t>
      </w:r>
    </w:p>
    <w:p w14:paraId="2E884739" w14:textId="77777777" w:rsidR="009D6EF3" w:rsidRPr="009D6EF3" w:rsidRDefault="009D6EF3" w:rsidP="009D6EF3">
      <w:pPr>
        <w:tabs>
          <w:tab w:val="left" w:pos="389"/>
          <w:tab w:val="left" w:pos="1930"/>
        </w:tabs>
        <w:bidi/>
        <w:jc w:val="both"/>
        <w:rPr>
          <w:rFonts w:cs="David" w:hint="cs"/>
          <w:rtl/>
        </w:rPr>
      </w:pPr>
    </w:p>
    <w:p w14:paraId="3D2131DF"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3D82FB86" w14:textId="77777777" w:rsidR="009D6EF3" w:rsidRPr="009D6EF3" w:rsidRDefault="009D6EF3" w:rsidP="009D6EF3">
      <w:pPr>
        <w:tabs>
          <w:tab w:val="left" w:pos="389"/>
          <w:tab w:val="left" w:pos="1930"/>
        </w:tabs>
        <w:bidi/>
        <w:jc w:val="both"/>
        <w:rPr>
          <w:rFonts w:cs="David" w:hint="cs"/>
          <w:rtl/>
        </w:rPr>
      </w:pPr>
    </w:p>
    <w:p w14:paraId="64F8106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העובדים נראה לי מאוד - -</w:t>
      </w:r>
    </w:p>
    <w:p w14:paraId="1B9A3F9F" w14:textId="77777777" w:rsidR="009D6EF3" w:rsidRPr="009D6EF3" w:rsidRDefault="009D6EF3" w:rsidP="009D6EF3">
      <w:pPr>
        <w:tabs>
          <w:tab w:val="left" w:pos="389"/>
          <w:tab w:val="left" w:pos="1930"/>
        </w:tabs>
        <w:bidi/>
        <w:jc w:val="both"/>
        <w:rPr>
          <w:rFonts w:cs="David" w:hint="cs"/>
          <w:rtl/>
        </w:rPr>
      </w:pPr>
    </w:p>
    <w:p w14:paraId="07878870"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589E3B6" w14:textId="77777777" w:rsidR="009D6EF3" w:rsidRPr="009D6EF3" w:rsidRDefault="009D6EF3" w:rsidP="009D6EF3">
      <w:pPr>
        <w:tabs>
          <w:tab w:val="left" w:pos="389"/>
          <w:tab w:val="left" w:pos="1930"/>
        </w:tabs>
        <w:bidi/>
        <w:jc w:val="both"/>
        <w:rPr>
          <w:rFonts w:cs="David" w:hint="cs"/>
          <w:rtl/>
        </w:rPr>
      </w:pPr>
    </w:p>
    <w:p w14:paraId="45F1B1B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זה חבר כנסת לחבר כנסת, זה כמו חבריו לעבודה.</w:t>
      </w:r>
    </w:p>
    <w:p w14:paraId="643B3881" w14:textId="77777777" w:rsidR="009D6EF3" w:rsidRPr="009D6EF3" w:rsidRDefault="009D6EF3" w:rsidP="009D6EF3">
      <w:pPr>
        <w:tabs>
          <w:tab w:val="left" w:pos="389"/>
          <w:tab w:val="left" w:pos="1930"/>
        </w:tabs>
        <w:bidi/>
        <w:jc w:val="both"/>
        <w:rPr>
          <w:rFonts w:cs="David" w:hint="cs"/>
          <w:rtl/>
        </w:rPr>
      </w:pPr>
    </w:p>
    <w:p w14:paraId="4EF39F3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32F6EC5" w14:textId="77777777" w:rsidR="009D6EF3" w:rsidRPr="009D6EF3" w:rsidRDefault="009D6EF3" w:rsidP="009D6EF3">
      <w:pPr>
        <w:tabs>
          <w:tab w:val="left" w:pos="389"/>
          <w:tab w:val="left" w:pos="1930"/>
        </w:tabs>
        <w:bidi/>
        <w:jc w:val="both"/>
        <w:rPr>
          <w:rFonts w:cs="David" w:hint="cs"/>
          <w:rtl/>
        </w:rPr>
      </w:pPr>
    </w:p>
    <w:p w14:paraId="7DB9767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לפרוטוקול ירשם שחבר הכנסת סער מקבל כל מה שהחלטנו פה </w:t>
      </w:r>
      <w:proofErr w:type="spellStart"/>
      <w:r w:rsidRPr="009D6EF3">
        <w:rPr>
          <w:rFonts w:cs="David" w:hint="cs"/>
          <w:rtl/>
        </w:rPr>
        <w:t>פה</w:t>
      </w:r>
      <w:proofErr w:type="spellEnd"/>
      <w:r w:rsidRPr="009D6EF3">
        <w:rPr>
          <w:rFonts w:cs="David" w:hint="cs"/>
          <w:rtl/>
        </w:rPr>
        <w:t xml:space="preserve"> אחד.</w:t>
      </w:r>
    </w:p>
    <w:p w14:paraId="4F01EF6B" w14:textId="77777777" w:rsidR="009D6EF3" w:rsidRPr="009D6EF3" w:rsidRDefault="009D6EF3" w:rsidP="009D6EF3">
      <w:pPr>
        <w:tabs>
          <w:tab w:val="left" w:pos="389"/>
          <w:tab w:val="left" w:pos="1930"/>
        </w:tabs>
        <w:bidi/>
        <w:jc w:val="both"/>
        <w:rPr>
          <w:rFonts w:cs="David" w:hint="cs"/>
          <w:rtl/>
        </w:rPr>
      </w:pPr>
    </w:p>
    <w:p w14:paraId="184ACD6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8B62FED" w14:textId="77777777" w:rsidR="009D6EF3" w:rsidRPr="009D6EF3" w:rsidRDefault="009D6EF3" w:rsidP="009D6EF3">
      <w:pPr>
        <w:tabs>
          <w:tab w:val="left" w:pos="389"/>
          <w:tab w:val="left" w:pos="1930"/>
        </w:tabs>
        <w:bidi/>
        <w:jc w:val="both"/>
        <w:rPr>
          <w:rFonts w:cs="David" w:hint="cs"/>
          <w:rtl/>
        </w:rPr>
      </w:pPr>
    </w:p>
    <w:p w14:paraId="50594C3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לא, אני מקבל את הכרעתכם. </w:t>
      </w:r>
    </w:p>
    <w:p w14:paraId="0CCDF83C" w14:textId="77777777" w:rsidR="009D6EF3" w:rsidRPr="009D6EF3" w:rsidRDefault="009D6EF3" w:rsidP="009D6EF3">
      <w:pPr>
        <w:tabs>
          <w:tab w:val="left" w:pos="389"/>
          <w:tab w:val="left" w:pos="1930"/>
        </w:tabs>
        <w:bidi/>
        <w:jc w:val="both"/>
        <w:rPr>
          <w:rFonts w:cs="David" w:hint="cs"/>
          <w:rtl/>
        </w:rPr>
      </w:pPr>
    </w:p>
    <w:p w14:paraId="54B8BAE3"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4DE66CEE" w14:textId="77777777" w:rsidR="009D6EF3" w:rsidRPr="009D6EF3" w:rsidRDefault="009D6EF3" w:rsidP="009D6EF3">
      <w:pPr>
        <w:tabs>
          <w:tab w:val="left" w:pos="389"/>
          <w:tab w:val="left" w:pos="1930"/>
        </w:tabs>
        <w:bidi/>
        <w:jc w:val="both"/>
        <w:rPr>
          <w:rFonts w:cs="David" w:hint="cs"/>
          <w:rtl/>
        </w:rPr>
      </w:pPr>
    </w:p>
    <w:p w14:paraId="1BEDD7D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מה זה חבריו לכנסת?</w:t>
      </w:r>
    </w:p>
    <w:p w14:paraId="0E7DB30A" w14:textId="77777777" w:rsidR="009D6EF3" w:rsidRPr="009D6EF3" w:rsidRDefault="009D6EF3" w:rsidP="009D6EF3">
      <w:pPr>
        <w:tabs>
          <w:tab w:val="left" w:pos="389"/>
          <w:tab w:val="left" w:pos="1930"/>
        </w:tabs>
        <w:bidi/>
        <w:jc w:val="both"/>
        <w:rPr>
          <w:rFonts w:cs="David" w:hint="cs"/>
          <w:u w:val="single"/>
          <w:rtl/>
        </w:rPr>
      </w:pPr>
    </w:p>
    <w:p w14:paraId="074A440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71F84C6" w14:textId="77777777" w:rsidR="009D6EF3" w:rsidRPr="009D6EF3" w:rsidRDefault="009D6EF3" w:rsidP="009D6EF3">
      <w:pPr>
        <w:tabs>
          <w:tab w:val="left" w:pos="389"/>
          <w:tab w:val="left" w:pos="1930"/>
        </w:tabs>
        <w:bidi/>
        <w:jc w:val="both"/>
        <w:rPr>
          <w:rFonts w:cs="David" w:hint="cs"/>
          <w:rtl/>
        </w:rPr>
      </w:pPr>
    </w:p>
    <w:p w14:paraId="1F35726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חבריו לעבודה לשירות או לתפקיד.</w:t>
      </w:r>
    </w:p>
    <w:p w14:paraId="607398E9" w14:textId="77777777" w:rsidR="009D6EF3" w:rsidRPr="009D6EF3" w:rsidRDefault="009D6EF3" w:rsidP="009D6EF3">
      <w:pPr>
        <w:tabs>
          <w:tab w:val="left" w:pos="389"/>
          <w:tab w:val="left" w:pos="1930"/>
        </w:tabs>
        <w:bidi/>
        <w:jc w:val="both"/>
        <w:rPr>
          <w:rFonts w:cs="David" w:hint="cs"/>
          <w:rtl/>
        </w:rPr>
      </w:pPr>
    </w:p>
    <w:p w14:paraId="4DBE104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F82D094" w14:textId="77777777" w:rsidR="009D6EF3" w:rsidRPr="009D6EF3" w:rsidRDefault="009D6EF3" w:rsidP="009D6EF3">
      <w:pPr>
        <w:tabs>
          <w:tab w:val="left" w:pos="389"/>
          <w:tab w:val="left" w:pos="1930"/>
        </w:tabs>
        <w:bidi/>
        <w:jc w:val="both"/>
        <w:rPr>
          <w:rFonts w:cs="David" w:hint="cs"/>
          <w:rtl/>
        </w:rPr>
      </w:pPr>
    </w:p>
    <w:p w14:paraId="2888895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וחברים בכלל?</w:t>
      </w:r>
    </w:p>
    <w:p w14:paraId="190ABF8E" w14:textId="77777777" w:rsidR="009D6EF3" w:rsidRPr="009D6EF3" w:rsidRDefault="009D6EF3" w:rsidP="009D6EF3">
      <w:pPr>
        <w:tabs>
          <w:tab w:val="left" w:pos="389"/>
          <w:tab w:val="left" w:pos="1930"/>
        </w:tabs>
        <w:bidi/>
        <w:jc w:val="both"/>
        <w:rPr>
          <w:rFonts w:cs="David" w:hint="cs"/>
          <w:rtl/>
        </w:rPr>
      </w:pPr>
    </w:p>
    <w:p w14:paraId="4C636D5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D66C31B" w14:textId="77777777" w:rsidR="009D6EF3" w:rsidRPr="009D6EF3" w:rsidRDefault="009D6EF3" w:rsidP="009D6EF3">
      <w:pPr>
        <w:tabs>
          <w:tab w:val="left" w:pos="389"/>
          <w:tab w:val="left" w:pos="1930"/>
        </w:tabs>
        <w:bidi/>
        <w:jc w:val="both"/>
        <w:rPr>
          <w:rFonts w:cs="David" w:hint="cs"/>
          <w:rtl/>
        </w:rPr>
      </w:pPr>
    </w:p>
    <w:p w14:paraId="0A57992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חברים בכלל נכנס ב-49 כשמדובר על מתנה אסורה.</w:t>
      </w:r>
    </w:p>
    <w:p w14:paraId="5D9A7B47" w14:textId="77777777" w:rsidR="009D6EF3" w:rsidRPr="009D6EF3" w:rsidRDefault="009D6EF3" w:rsidP="009D6EF3">
      <w:pPr>
        <w:tabs>
          <w:tab w:val="left" w:pos="389"/>
          <w:tab w:val="left" w:pos="1930"/>
        </w:tabs>
        <w:bidi/>
        <w:jc w:val="both"/>
        <w:rPr>
          <w:rFonts w:cs="David" w:hint="cs"/>
          <w:rtl/>
        </w:rPr>
      </w:pPr>
    </w:p>
    <w:p w14:paraId="0A78290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3ECB1ABB" w14:textId="77777777" w:rsidR="009D6EF3" w:rsidRPr="009D6EF3" w:rsidRDefault="009D6EF3" w:rsidP="009D6EF3">
      <w:pPr>
        <w:tabs>
          <w:tab w:val="left" w:pos="389"/>
          <w:tab w:val="left" w:pos="1930"/>
        </w:tabs>
        <w:bidi/>
        <w:jc w:val="both"/>
        <w:rPr>
          <w:rFonts w:cs="David" w:hint="cs"/>
          <w:rtl/>
        </w:rPr>
      </w:pPr>
    </w:p>
    <w:p w14:paraId="10CD575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מה זה "המקורב אליו"? אין לח"כים חברים, יש לו רק מקורבים?</w:t>
      </w:r>
    </w:p>
    <w:p w14:paraId="309BA108" w14:textId="77777777" w:rsidR="009D6EF3" w:rsidRPr="009D6EF3" w:rsidRDefault="009D6EF3" w:rsidP="009D6EF3">
      <w:pPr>
        <w:tabs>
          <w:tab w:val="left" w:pos="389"/>
          <w:tab w:val="left" w:pos="1930"/>
        </w:tabs>
        <w:bidi/>
        <w:jc w:val="both"/>
        <w:rPr>
          <w:rFonts w:cs="David" w:hint="cs"/>
          <w:rtl/>
        </w:rPr>
      </w:pPr>
    </w:p>
    <w:p w14:paraId="5D7D8B3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453B379" w14:textId="77777777" w:rsidR="009D6EF3" w:rsidRPr="009D6EF3" w:rsidRDefault="009D6EF3" w:rsidP="009D6EF3">
      <w:pPr>
        <w:tabs>
          <w:tab w:val="left" w:pos="389"/>
          <w:tab w:val="left" w:pos="1930"/>
        </w:tabs>
        <w:bidi/>
        <w:jc w:val="both"/>
        <w:rPr>
          <w:rFonts w:cs="David" w:hint="cs"/>
          <w:rtl/>
        </w:rPr>
      </w:pPr>
    </w:p>
    <w:p w14:paraId="0A18FCA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חברים זה במסגרת המקורבים.</w:t>
      </w:r>
    </w:p>
    <w:p w14:paraId="7BA16862" w14:textId="77777777" w:rsidR="009D6EF3" w:rsidRPr="009D6EF3" w:rsidRDefault="009D6EF3" w:rsidP="009D6EF3">
      <w:pPr>
        <w:tabs>
          <w:tab w:val="left" w:pos="389"/>
          <w:tab w:val="left" w:pos="1930"/>
        </w:tabs>
        <w:bidi/>
        <w:jc w:val="both"/>
        <w:rPr>
          <w:rFonts w:cs="David" w:hint="cs"/>
          <w:rtl/>
        </w:rPr>
      </w:pPr>
    </w:p>
    <w:p w14:paraId="7A2E7002"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628BF908" w14:textId="77777777" w:rsidR="009D6EF3" w:rsidRPr="009D6EF3" w:rsidRDefault="009D6EF3" w:rsidP="009D6EF3">
      <w:pPr>
        <w:tabs>
          <w:tab w:val="left" w:pos="389"/>
          <w:tab w:val="left" w:pos="1930"/>
        </w:tabs>
        <w:bidi/>
        <w:jc w:val="both"/>
        <w:rPr>
          <w:rFonts w:cs="David" w:hint="cs"/>
          <w:rtl/>
        </w:rPr>
      </w:pPr>
    </w:p>
    <w:p w14:paraId="2EDD8EE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השאלה כמה זה מקורב.</w:t>
      </w:r>
    </w:p>
    <w:p w14:paraId="04C1374D" w14:textId="77777777" w:rsidR="009D6EF3" w:rsidRPr="009D6EF3" w:rsidRDefault="009D6EF3" w:rsidP="009D6EF3">
      <w:pPr>
        <w:tabs>
          <w:tab w:val="left" w:pos="389"/>
          <w:tab w:val="left" w:pos="1930"/>
        </w:tabs>
        <w:bidi/>
        <w:jc w:val="both"/>
        <w:rPr>
          <w:rFonts w:cs="David" w:hint="cs"/>
          <w:rtl/>
        </w:rPr>
      </w:pPr>
    </w:p>
    <w:p w14:paraId="03733B9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6C22004" w14:textId="77777777" w:rsidR="009D6EF3" w:rsidRPr="009D6EF3" w:rsidRDefault="009D6EF3" w:rsidP="009D6EF3">
      <w:pPr>
        <w:tabs>
          <w:tab w:val="left" w:pos="389"/>
          <w:tab w:val="left" w:pos="1930"/>
        </w:tabs>
        <w:bidi/>
        <w:jc w:val="both"/>
        <w:rPr>
          <w:rFonts w:cs="David" w:hint="cs"/>
          <w:rtl/>
        </w:rPr>
      </w:pPr>
    </w:p>
    <w:p w14:paraId="1053259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אחשוב על נוסח אחר. היום יש "חבריו לעבודה, לשירות או לתפקיד"...</w:t>
      </w:r>
    </w:p>
    <w:p w14:paraId="60D55670" w14:textId="77777777" w:rsidR="009D6EF3" w:rsidRPr="009D6EF3" w:rsidRDefault="009D6EF3" w:rsidP="009D6EF3">
      <w:pPr>
        <w:tabs>
          <w:tab w:val="left" w:pos="389"/>
          <w:tab w:val="left" w:pos="1930"/>
        </w:tabs>
        <w:bidi/>
        <w:jc w:val="both"/>
        <w:rPr>
          <w:rFonts w:cs="David" w:hint="cs"/>
          <w:rtl/>
        </w:rPr>
      </w:pPr>
    </w:p>
    <w:p w14:paraId="7361DEF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CB30F6F" w14:textId="77777777" w:rsidR="009D6EF3" w:rsidRPr="009D6EF3" w:rsidRDefault="009D6EF3" w:rsidP="009D6EF3">
      <w:pPr>
        <w:tabs>
          <w:tab w:val="left" w:pos="389"/>
          <w:tab w:val="left" w:pos="1930"/>
        </w:tabs>
        <w:bidi/>
        <w:jc w:val="both"/>
        <w:rPr>
          <w:rFonts w:cs="David" w:hint="cs"/>
          <w:rtl/>
        </w:rPr>
      </w:pPr>
    </w:p>
    <w:p w14:paraId="4C63D23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חייב להגיד שכל אדם שיראה את זה, ואני אדם שיש לו חברים בכנסת אבל אני מודה שרובם לאו דווקא בכנסת. העובדה שדווקא הסייג לאיסור הוא חברי הכנסת היא משעשעת במידה מסוימת. זאת אומרת, מה, זה יותר מחברים במפלגה, זה יותר ממה?</w:t>
      </w:r>
    </w:p>
    <w:p w14:paraId="2C8561DA" w14:textId="77777777" w:rsidR="009D6EF3" w:rsidRPr="009D6EF3" w:rsidRDefault="009D6EF3" w:rsidP="009D6EF3">
      <w:pPr>
        <w:tabs>
          <w:tab w:val="left" w:pos="389"/>
          <w:tab w:val="left" w:pos="1930"/>
        </w:tabs>
        <w:bidi/>
        <w:jc w:val="both"/>
        <w:rPr>
          <w:rFonts w:cs="David" w:hint="cs"/>
          <w:rtl/>
        </w:rPr>
      </w:pPr>
    </w:p>
    <w:p w14:paraId="1407AD0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0586C928" w14:textId="77777777" w:rsidR="009D6EF3" w:rsidRPr="009D6EF3" w:rsidRDefault="009D6EF3" w:rsidP="009D6EF3">
      <w:pPr>
        <w:tabs>
          <w:tab w:val="left" w:pos="389"/>
          <w:tab w:val="left" w:pos="1930"/>
        </w:tabs>
        <w:bidi/>
        <w:jc w:val="both"/>
        <w:rPr>
          <w:rFonts w:cs="David" w:hint="cs"/>
          <w:rtl/>
        </w:rPr>
      </w:pPr>
    </w:p>
    <w:p w14:paraId="1EDFB98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לפי הסייג הקיים היום בחוק, אפשר להוריד אולי את ההוראה הזאת.</w:t>
      </w:r>
    </w:p>
    <w:p w14:paraId="07DE5501" w14:textId="77777777" w:rsidR="009D6EF3" w:rsidRPr="009D6EF3" w:rsidRDefault="009D6EF3" w:rsidP="009D6EF3">
      <w:pPr>
        <w:tabs>
          <w:tab w:val="left" w:pos="389"/>
          <w:tab w:val="left" w:pos="1930"/>
        </w:tabs>
        <w:bidi/>
        <w:jc w:val="both"/>
        <w:rPr>
          <w:rFonts w:cs="David" w:hint="cs"/>
          <w:rtl/>
        </w:rPr>
      </w:pPr>
    </w:p>
    <w:p w14:paraId="776FC7B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164E0589" w14:textId="77777777" w:rsidR="009D6EF3" w:rsidRPr="009D6EF3" w:rsidRDefault="009D6EF3" w:rsidP="009D6EF3">
      <w:pPr>
        <w:tabs>
          <w:tab w:val="left" w:pos="389"/>
          <w:tab w:val="left" w:pos="1930"/>
        </w:tabs>
        <w:bidi/>
        <w:jc w:val="both"/>
        <w:rPr>
          <w:rFonts w:cs="David" w:hint="cs"/>
          <w:rtl/>
        </w:rPr>
      </w:pPr>
    </w:p>
    <w:p w14:paraId="4A37200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אם הופעתי במסדר </w:t>
      </w:r>
      <w:proofErr w:type="spellStart"/>
      <w:r w:rsidRPr="009D6EF3">
        <w:rPr>
          <w:rFonts w:cs="David" w:hint="cs"/>
          <w:rtl/>
        </w:rPr>
        <w:t>ז'בוטינסקי</w:t>
      </w:r>
      <w:proofErr w:type="spellEnd"/>
      <w:r w:rsidRPr="009D6EF3">
        <w:rPr>
          <w:rFonts w:cs="David" w:hint="cs"/>
          <w:rtl/>
        </w:rPr>
        <w:t>, וזה קרה במקרה ביום הולדתי וקיבלתי מתנות מחבריי לדרך, זה עולה בקנה אחד כי כולם חייבים להיות מקורבים אלי? אני צריך לבקש מהם להעביר את זה דרך חבר הכנסת ריבלין?</w:t>
      </w:r>
    </w:p>
    <w:p w14:paraId="3FD47C6B" w14:textId="77777777" w:rsidR="009D6EF3" w:rsidRPr="009D6EF3" w:rsidRDefault="009D6EF3" w:rsidP="009D6EF3">
      <w:pPr>
        <w:tabs>
          <w:tab w:val="left" w:pos="389"/>
          <w:tab w:val="left" w:pos="1930"/>
        </w:tabs>
        <w:bidi/>
        <w:jc w:val="both"/>
        <w:rPr>
          <w:rFonts w:cs="David" w:hint="cs"/>
          <w:rtl/>
        </w:rPr>
      </w:pPr>
    </w:p>
    <w:p w14:paraId="55B5E07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D71665D" w14:textId="77777777" w:rsidR="009D6EF3" w:rsidRPr="009D6EF3" w:rsidRDefault="009D6EF3" w:rsidP="009D6EF3">
      <w:pPr>
        <w:tabs>
          <w:tab w:val="left" w:pos="389"/>
          <w:tab w:val="left" w:pos="1930"/>
        </w:tabs>
        <w:bidi/>
        <w:jc w:val="both"/>
        <w:rPr>
          <w:rFonts w:cs="David" w:hint="cs"/>
          <w:rtl/>
        </w:rPr>
      </w:pPr>
    </w:p>
    <w:p w14:paraId="4270C08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מתנה שניתנה לך בגלל היותך חבר כנסת?</w:t>
      </w:r>
    </w:p>
    <w:p w14:paraId="7A978EA0" w14:textId="77777777" w:rsidR="009D6EF3" w:rsidRPr="009D6EF3" w:rsidRDefault="009D6EF3" w:rsidP="009D6EF3">
      <w:pPr>
        <w:tabs>
          <w:tab w:val="left" w:pos="389"/>
          <w:tab w:val="left" w:pos="1930"/>
        </w:tabs>
        <w:bidi/>
        <w:jc w:val="both"/>
        <w:rPr>
          <w:rFonts w:cs="David" w:hint="cs"/>
          <w:rtl/>
        </w:rPr>
      </w:pPr>
    </w:p>
    <w:p w14:paraId="2347932D"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BE5F35A" w14:textId="77777777" w:rsidR="009D6EF3" w:rsidRPr="009D6EF3" w:rsidRDefault="009D6EF3" w:rsidP="009D6EF3">
      <w:pPr>
        <w:tabs>
          <w:tab w:val="left" w:pos="389"/>
          <w:tab w:val="left" w:pos="1930"/>
        </w:tabs>
        <w:bidi/>
        <w:jc w:val="both"/>
        <w:rPr>
          <w:rFonts w:cs="David" w:hint="cs"/>
          <w:rtl/>
        </w:rPr>
      </w:pPr>
    </w:p>
    <w:p w14:paraId="0FB57A8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לדעתי לא, אבל יכול לבוא הטוען ויגיד לי: תשמע, אם לא היית חבר כנסת לא הייתי מביא לך את העוגה הזאת. </w:t>
      </w:r>
    </w:p>
    <w:p w14:paraId="402AFED6" w14:textId="77777777" w:rsidR="009D6EF3" w:rsidRPr="009D6EF3" w:rsidRDefault="009D6EF3" w:rsidP="009D6EF3">
      <w:pPr>
        <w:tabs>
          <w:tab w:val="left" w:pos="389"/>
          <w:tab w:val="left" w:pos="1930"/>
        </w:tabs>
        <w:bidi/>
        <w:jc w:val="both"/>
        <w:rPr>
          <w:rFonts w:cs="David" w:hint="cs"/>
          <w:rtl/>
        </w:rPr>
      </w:pPr>
    </w:p>
    <w:p w14:paraId="4C7F378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7810895" w14:textId="77777777" w:rsidR="009D6EF3" w:rsidRPr="009D6EF3" w:rsidRDefault="009D6EF3" w:rsidP="009D6EF3">
      <w:pPr>
        <w:tabs>
          <w:tab w:val="left" w:pos="389"/>
          <w:tab w:val="left" w:pos="1930"/>
        </w:tabs>
        <w:bidi/>
        <w:jc w:val="both"/>
        <w:rPr>
          <w:rFonts w:cs="David" w:hint="cs"/>
          <w:rtl/>
        </w:rPr>
      </w:pPr>
    </w:p>
    <w:p w14:paraId="3C33293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יש פה שילוב של דברים. בשל היותך ח"כ, וזה צריך להיות לא קטן ערך וסביר בנסיבות </w:t>
      </w:r>
      <w:proofErr w:type="spellStart"/>
      <w:r w:rsidRPr="009D6EF3">
        <w:rPr>
          <w:rFonts w:cs="David" w:hint="cs"/>
          <w:rtl/>
        </w:rPr>
        <w:t>הענין</w:t>
      </w:r>
      <w:proofErr w:type="spellEnd"/>
      <w:r w:rsidRPr="009D6EF3">
        <w:rPr>
          <w:rFonts w:cs="David" w:hint="cs"/>
          <w:rtl/>
        </w:rPr>
        <w:t>. אם מדובר על עוגה או דברים מהסוג הזה, זה בוודאי לא יכנס.</w:t>
      </w:r>
    </w:p>
    <w:p w14:paraId="11C15B88" w14:textId="77777777" w:rsidR="009D6EF3" w:rsidRPr="009D6EF3" w:rsidRDefault="009D6EF3" w:rsidP="009D6EF3">
      <w:pPr>
        <w:tabs>
          <w:tab w:val="left" w:pos="389"/>
          <w:tab w:val="left" w:pos="1930"/>
        </w:tabs>
        <w:bidi/>
        <w:jc w:val="both"/>
        <w:rPr>
          <w:rFonts w:cs="David" w:hint="cs"/>
          <w:rtl/>
        </w:rPr>
      </w:pPr>
    </w:p>
    <w:p w14:paraId="41E1327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775AED8D" w14:textId="77777777" w:rsidR="009D6EF3" w:rsidRPr="009D6EF3" w:rsidRDefault="009D6EF3" w:rsidP="009D6EF3">
      <w:pPr>
        <w:tabs>
          <w:tab w:val="left" w:pos="389"/>
          <w:tab w:val="left" w:pos="1930"/>
        </w:tabs>
        <w:bidi/>
        <w:jc w:val="both"/>
        <w:rPr>
          <w:rFonts w:cs="David" w:hint="cs"/>
          <w:rtl/>
        </w:rPr>
      </w:pPr>
    </w:p>
    <w:p w14:paraId="76583BF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קיבלתי גם פטיש יפה לנהל את ישיבות הסיעה או הוועדה. אני מקווה שאני לא מפליל את עצמי...</w:t>
      </w:r>
    </w:p>
    <w:p w14:paraId="3202968E" w14:textId="77777777" w:rsidR="009D6EF3" w:rsidRPr="009D6EF3" w:rsidRDefault="009D6EF3" w:rsidP="009D6EF3">
      <w:pPr>
        <w:tabs>
          <w:tab w:val="left" w:pos="389"/>
          <w:tab w:val="left" w:pos="1930"/>
        </w:tabs>
        <w:bidi/>
        <w:jc w:val="both"/>
        <w:rPr>
          <w:rFonts w:cs="David" w:hint="cs"/>
          <w:rtl/>
        </w:rPr>
      </w:pPr>
    </w:p>
    <w:p w14:paraId="2856953D" w14:textId="77777777" w:rsidR="009D6EF3" w:rsidRPr="009D6EF3" w:rsidRDefault="009D6EF3" w:rsidP="009D6EF3">
      <w:pPr>
        <w:tabs>
          <w:tab w:val="left" w:pos="389"/>
          <w:tab w:val="left" w:pos="1930"/>
        </w:tabs>
        <w:bidi/>
        <w:jc w:val="both"/>
        <w:rPr>
          <w:rFonts w:cs="David" w:hint="cs"/>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1CA7FBDC" w14:textId="77777777" w:rsidR="009D6EF3" w:rsidRPr="009D6EF3" w:rsidRDefault="009D6EF3" w:rsidP="009D6EF3">
      <w:pPr>
        <w:tabs>
          <w:tab w:val="left" w:pos="389"/>
          <w:tab w:val="left" w:pos="1930"/>
        </w:tabs>
        <w:bidi/>
        <w:jc w:val="both"/>
        <w:rPr>
          <w:rFonts w:cs="David" w:hint="cs"/>
          <w:rtl/>
        </w:rPr>
      </w:pPr>
    </w:p>
    <w:p w14:paraId="7375F15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תמיד אתה יכול לגשת לוועדת האתיקה והם יאשרו לך את זה.</w:t>
      </w:r>
    </w:p>
    <w:p w14:paraId="0EB7E528" w14:textId="77777777" w:rsidR="009D6EF3" w:rsidRPr="009D6EF3" w:rsidRDefault="009D6EF3" w:rsidP="009D6EF3">
      <w:pPr>
        <w:tabs>
          <w:tab w:val="left" w:pos="389"/>
          <w:tab w:val="left" w:pos="1930"/>
        </w:tabs>
        <w:bidi/>
        <w:jc w:val="both"/>
        <w:rPr>
          <w:rFonts w:cs="David" w:hint="cs"/>
          <w:u w:val="single"/>
          <w:rtl/>
        </w:rPr>
      </w:pPr>
    </w:p>
    <w:p w14:paraId="3FDEE78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5640DA3" w14:textId="77777777" w:rsidR="009D6EF3" w:rsidRPr="009D6EF3" w:rsidRDefault="009D6EF3" w:rsidP="009D6EF3">
      <w:pPr>
        <w:tabs>
          <w:tab w:val="left" w:pos="389"/>
          <w:tab w:val="left" w:pos="1930"/>
        </w:tabs>
        <w:bidi/>
        <w:jc w:val="both"/>
        <w:rPr>
          <w:rFonts w:cs="David" w:hint="cs"/>
          <w:rtl/>
        </w:rPr>
      </w:pPr>
    </w:p>
    <w:p w14:paraId="4A6C14E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אפשר להוריד את (2) כי ברגע שזה יינתן על ידי חברים לעבודה זה יהיה סביר בנסיבות </w:t>
      </w:r>
      <w:proofErr w:type="spellStart"/>
      <w:r w:rsidRPr="009D6EF3">
        <w:rPr>
          <w:rFonts w:cs="David" w:hint="cs"/>
          <w:rtl/>
        </w:rPr>
        <w:t>הענין</w:t>
      </w:r>
      <w:proofErr w:type="spellEnd"/>
      <w:r w:rsidRPr="009D6EF3">
        <w:rPr>
          <w:rFonts w:cs="David" w:hint="cs"/>
          <w:rtl/>
        </w:rPr>
        <w:t xml:space="preserve">. </w:t>
      </w:r>
    </w:p>
    <w:p w14:paraId="2F6A06CE" w14:textId="77777777" w:rsidR="009D6EF3" w:rsidRPr="009D6EF3" w:rsidRDefault="009D6EF3" w:rsidP="009D6EF3">
      <w:pPr>
        <w:tabs>
          <w:tab w:val="left" w:pos="389"/>
          <w:tab w:val="left" w:pos="1930"/>
        </w:tabs>
        <w:bidi/>
        <w:jc w:val="both"/>
        <w:rPr>
          <w:rFonts w:cs="David" w:hint="cs"/>
          <w:rtl/>
        </w:rPr>
      </w:pPr>
    </w:p>
    <w:p w14:paraId="1193EB79"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72BD443D" w14:textId="77777777" w:rsidR="009D6EF3" w:rsidRPr="009D6EF3" w:rsidRDefault="009D6EF3" w:rsidP="009D6EF3">
      <w:pPr>
        <w:tabs>
          <w:tab w:val="left" w:pos="389"/>
          <w:tab w:val="left" w:pos="1930"/>
        </w:tabs>
        <w:bidi/>
        <w:jc w:val="both"/>
        <w:rPr>
          <w:rFonts w:cs="David" w:hint="cs"/>
          <w:rtl/>
        </w:rPr>
      </w:pPr>
    </w:p>
    <w:p w14:paraId="61EFDCB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הורדנו את 50(2).</w:t>
      </w:r>
    </w:p>
    <w:p w14:paraId="49F2F208" w14:textId="77777777" w:rsidR="009D6EF3" w:rsidRPr="009D6EF3" w:rsidRDefault="009D6EF3" w:rsidP="009D6EF3">
      <w:pPr>
        <w:tabs>
          <w:tab w:val="left" w:pos="389"/>
          <w:tab w:val="left" w:pos="1930"/>
        </w:tabs>
        <w:bidi/>
        <w:jc w:val="both"/>
        <w:rPr>
          <w:rFonts w:cs="David" w:hint="cs"/>
          <w:rtl/>
        </w:rPr>
      </w:pPr>
    </w:p>
    <w:p w14:paraId="083BF46D"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F1CB310" w14:textId="77777777" w:rsidR="009D6EF3" w:rsidRPr="009D6EF3" w:rsidRDefault="009D6EF3" w:rsidP="009D6EF3">
      <w:pPr>
        <w:tabs>
          <w:tab w:val="left" w:pos="389"/>
          <w:tab w:val="left" w:pos="1930"/>
        </w:tabs>
        <w:bidi/>
        <w:jc w:val="both"/>
        <w:rPr>
          <w:rFonts w:cs="David" w:hint="cs"/>
          <w:rtl/>
        </w:rPr>
      </w:pPr>
    </w:p>
    <w:p w14:paraId="0B0E793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מה עוד לא יחשב מתנה אסורה? סיוע מקצועי הניתן לחבר הכנסת בקשר למילוי תפקידו בכנסת, אולם אם ניתן הסיוע על בסיס קבוע או מתמשך או אם מדובר בייצוג חבר כנסת בבית משפט, לא יהיה חבר הכנסת רשאי לקבלו אלא אם כן ועדת האתיקה אישרה זאת מראש.</w:t>
      </w:r>
    </w:p>
    <w:p w14:paraId="454D8F32" w14:textId="77777777" w:rsidR="009D6EF3" w:rsidRPr="009D6EF3" w:rsidRDefault="009D6EF3" w:rsidP="009D6EF3">
      <w:pPr>
        <w:tabs>
          <w:tab w:val="left" w:pos="389"/>
          <w:tab w:val="left" w:pos="1930"/>
        </w:tabs>
        <w:bidi/>
        <w:jc w:val="both"/>
        <w:rPr>
          <w:rFonts w:cs="David" w:hint="cs"/>
          <w:rtl/>
        </w:rPr>
      </w:pPr>
    </w:p>
    <w:p w14:paraId="4B7B44E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53106182" w14:textId="77777777" w:rsidR="009D6EF3" w:rsidRPr="009D6EF3" w:rsidRDefault="009D6EF3" w:rsidP="009D6EF3">
      <w:pPr>
        <w:tabs>
          <w:tab w:val="left" w:pos="389"/>
          <w:tab w:val="left" w:pos="1930"/>
        </w:tabs>
        <w:bidi/>
        <w:jc w:val="both"/>
        <w:rPr>
          <w:rFonts w:cs="David" w:hint="cs"/>
          <w:rtl/>
        </w:rPr>
      </w:pPr>
    </w:p>
    <w:p w14:paraId="3679AC8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שולל את הסיפא, הוא בלתי סביר. צריך לסיים את המילה במשפט הראשון אחרי המילה "בכנסת". זה מכמה טעמים: 1. אין כלי עבודה לחברי כנסת. אם הועדה הזאת תאשר 5,6 עוזרים - -</w:t>
      </w:r>
    </w:p>
    <w:p w14:paraId="74DC1A31" w14:textId="77777777" w:rsidR="009D6EF3" w:rsidRPr="009D6EF3" w:rsidRDefault="009D6EF3" w:rsidP="009D6EF3">
      <w:pPr>
        <w:tabs>
          <w:tab w:val="left" w:pos="389"/>
          <w:tab w:val="left" w:pos="1930"/>
        </w:tabs>
        <w:bidi/>
        <w:jc w:val="both"/>
        <w:rPr>
          <w:rFonts w:cs="David" w:hint="cs"/>
          <w:rtl/>
        </w:rPr>
      </w:pPr>
    </w:p>
    <w:p w14:paraId="3AE5CCA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1CE7F5A9" w14:textId="77777777" w:rsidR="009D6EF3" w:rsidRPr="009D6EF3" w:rsidRDefault="009D6EF3" w:rsidP="009D6EF3">
      <w:pPr>
        <w:tabs>
          <w:tab w:val="left" w:pos="389"/>
          <w:tab w:val="left" w:pos="1930"/>
        </w:tabs>
        <w:bidi/>
        <w:jc w:val="both"/>
        <w:rPr>
          <w:rFonts w:cs="David" w:hint="cs"/>
          <w:rtl/>
        </w:rPr>
      </w:pPr>
    </w:p>
    <w:p w14:paraId="09C81E9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17 כמו בארצות הברית.</w:t>
      </w:r>
    </w:p>
    <w:p w14:paraId="5D49C07F" w14:textId="77777777" w:rsidR="009D6EF3" w:rsidRPr="009D6EF3" w:rsidRDefault="009D6EF3" w:rsidP="009D6EF3">
      <w:pPr>
        <w:tabs>
          <w:tab w:val="left" w:pos="389"/>
          <w:tab w:val="left" w:pos="1930"/>
        </w:tabs>
        <w:bidi/>
        <w:jc w:val="both"/>
        <w:rPr>
          <w:rFonts w:cs="David" w:hint="cs"/>
          <w:rtl/>
        </w:rPr>
      </w:pPr>
    </w:p>
    <w:p w14:paraId="716AB2D5" w14:textId="77777777" w:rsidR="009D6EF3" w:rsidRDefault="009D6EF3" w:rsidP="009D6EF3">
      <w:pPr>
        <w:tabs>
          <w:tab w:val="left" w:pos="389"/>
          <w:tab w:val="left" w:pos="1930"/>
        </w:tabs>
        <w:bidi/>
        <w:jc w:val="both"/>
        <w:rPr>
          <w:rFonts w:cs="David" w:hint="cs"/>
          <w:u w:val="single"/>
          <w:rtl/>
        </w:rPr>
      </w:pPr>
    </w:p>
    <w:p w14:paraId="255B8865" w14:textId="77777777" w:rsidR="009D6EF3" w:rsidRDefault="009D6EF3" w:rsidP="009D6EF3">
      <w:pPr>
        <w:tabs>
          <w:tab w:val="left" w:pos="389"/>
          <w:tab w:val="left" w:pos="1930"/>
        </w:tabs>
        <w:bidi/>
        <w:jc w:val="both"/>
        <w:rPr>
          <w:rFonts w:cs="David" w:hint="cs"/>
          <w:u w:val="single"/>
          <w:rtl/>
        </w:rPr>
      </w:pPr>
    </w:p>
    <w:p w14:paraId="438C5DA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7AF112F9" w14:textId="77777777" w:rsidR="009D6EF3" w:rsidRPr="009D6EF3" w:rsidRDefault="009D6EF3" w:rsidP="009D6EF3">
      <w:pPr>
        <w:tabs>
          <w:tab w:val="left" w:pos="389"/>
          <w:tab w:val="left" w:pos="1930"/>
        </w:tabs>
        <w:bidi/>
        <w:jc w:val="both"/>
        <w:rPr>
          <w:rFonts w:cs="David" w:hint="cs"/>
          <w:rtl/>
        </w:rPr>
      </w:pPr>
    </w:p>
    <w:p w14:paraId="0D71D5B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 - אז אני אגיד שאני מוכן לקבל את זה. אבל גם להשאיר אותי נכה וגם בלי קביים </w:t>
      </w:r>
      <w:r w:rsidRPr="009D6EF3">
        <w:rPr>
          <w:rFonts w:cs="David"/>
          <w:rtl/>
        </w:rPr>
        <w:t>–</w:t>
      </w:r>
      <w:r w:rsidRPr="009D6EF3">
        <w:rPr>
          <w:rFonts w:cs="David" w:hint="cs"/>
          <w:rtl/>
        </w:rPr>
        <w:t xml:space="preserve"> זה יותר מדי. אם מישהו מגיש בשמי בג"ץ והוא אדם שמזדהה - -</w:t>
      </w:r>
    </w:p>
    <w:p w14:paraId="63209FAD" w14:textId="77777777" w:rsidR="009D6EF3" w:rsidRPr="009D6EF3" w:rsidRDefault="009D6EF3" w:rsidP="009D6EF3">
      <w:pPr>
        <w:tabs>
          <w:tab w:val="left" w:pos="389"/>
          <w:tab w:val="left" w:pos="1930"/>
        </w:tabs>
        <w:bidi/>
        <w:jc w:val="both"/>
        <w:rPr>
          <w:rFonts w:cs="David" w:hint="cs"/>
          <w:rtl/>
        </w:rPr>
      </w:pPr>
    </w:p>
    <w:p w14:paraId="759A93A6"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461F4569" w14:textId="77777777" w:rsidR="009D6EF3" w:rsidRPr="009D6EF3" w:rsidRDefault="009D6EF3" w:rsidP="009D6EF3">
      <w:pPr>
        <w:tabs>
          <w:tab w:val="left" w:pos="389"/>
          <w:tab w:val="left" w:pos="1930"/>
        </w:tabs>
        <w:bidi/>
        <w:jc w:val="both"/>
        <w:rPr>
          <w:rFonts w:cs="David" w:hint="cs"/>
          <w:rtl/>
        </w:rPr>
      </w:pPr>
    </w:p>
    <w:p w14:paraId="38B69B9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 -</w:t>
      </w:r>
    </w:p>
    <w:p w14:paraId="507BF6E0" w14:textId="77777777" w:rsidR="009D6EF3" w:rsidRPr="009D6EF3" w:rsidRDefault="009D6EF3" w:rsidP="009D6EF3">
      <w:pPr>
        <w:tabs>
          <w:tab w:val="left" w:pos="389"/>
          <w:tab w:val="left" w:pos="1930"/>
        </w:tabs>
        <w:bidi/>
        <w:jc w:val="both"/>
        <w:rPr>
          <w:rFonts w:cs="David" w:hint="cs"/>
          <w:rtl/>
        </w:rPr>
      </w:pPr>
    </w:p>
    <w:p w14:paraId="3EBAD55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2097BFB4" w14:textId="77777777" w:rsidR="009D6EF3" w:rsidRPr="009D6EF3" w:rsidRDefault="009D6EF3" w:rsidP="009D6EF3">
      <w:pPr>
        <w:tabs>
          <w:tab w:val="left" w:pos="389"/>
          <w:tab w:val="left" w:pos="1930"/>
        </w:tabs>
        <w:bidi/>
        <w:jc w:val="both"/>
        <w:rPr>
          <w:rFonts w:cs="David" w:hint="cs"/>
          <w:rtl/>
        </w:rPr>
      </w:pPr>
    </w:p>
    <w:p w14:paraId="78A2265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זה צריך להיות באישור ועדת האתיקה אם מישהו הולך </w:t>
      </w:r>
      <w:proofErr w:type="spellStart"/>
      <w:r w:rsidRPr="009D6EF3">
        <w:rPr>
          <w:rFonts w:cs="David" w:hint="cs"/>
          <w:rtl/>
        </w:rPr>
        <w:t>בענין</w:t>
      </w:r>
      <w:proofErr w:type="spellEnd"/>
      <w:r w:rsidRPr="009D6EF3">
        <w:rPr>
          <w:rFonts w:cs="David" w:hint="cs"/>
          <w:rtl/>
        </w:rPr>
        <w:t xml:space="preserve"> ציבורי.</w:t>
      </w:r>
    </w:p>
    <w:p w14:paraId="7FA5E285" w14:textId="77777777" w:rsidR="009D6EF3" w:rsidRPr="009D6EF3" w:rsidRDefault="009D6EF3" w:rsidP="009D6EF3">
      <w:pPr>
        <w:tabs>
          <w:tab w:val="left" w:pos="389"/>
          <w:tab w:val="left" w:pos="1930"/>
        </w:tabs>
        <w:bidi/>
        <w:jc w:val="both"/>
        <w:rPr>
          <w:rFonts w:cs="David" w:hint="cs"/>
          <w:rtl/>
        </w:rPr>
      </w:pPr>
    </w:p>
    <w:p w14:paraId="19EFFF8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272AB796" w14:textId="77777777" w:rsidR="009D6EF3" w:rsidRPr="009D6EF3" w:rsidRDefault="009D6EF3" w:rsidP="009D6EF3">
      <w:pPr>
        <w:tabs>
          <w:tab w:val="left" w:pos="389"/>
          <w:tab w:val="left" w:pos="1930"/>
        </w:tabs>
        <w:bidi/>
        <w:jc w:val="both"/>
        <w:rPr>
          <w:rFonts w:cs="David" w:hint="cs"/>
          <w:rtl/>
        </w:rPr>
      </w:pPr>
    </w:p>
    <w:p w14:paraId="2CD1AB4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לקחתי עו"ד שייצג אותי חינם אין כסף לא בבג"ץ - -</w:t>
      </w:r>
    </w:p>
    <w:p w14:paraId="02A51FC3" w14:textId="77777777" w:rsidR="009D6EF3" w:rsidRPr="009D6EF3" w:rsidRDefault="009D6EF3" w:rsidP="009D6EF3">
      <w:pPr>
        <w:tabs>
          <w:tab w:val="left" w:pos="389"/>
          <w:tab w:val="left" w:pos="1930"/>
        </w:tabs>
        <w:bidi/>
        <w:jc w:val="both"/>
        <w:rPr>
          <w:rFonts w:cs="David" w:hint="cs"/>
          <w:rtl/>
        </w:rPr>
      </w:pPr>
    </w:p>
    <w:p w14:paraId="13C0223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4CECFEBB" w14:textId="77777777" w:rsidR="009D6EF3" w:rsidRPr="009D6EF3" w:rsidRDefault="009D6EF3" w:rsidP="009D6EF3">
      <w:pPr>
        <w:tabs>
          <w:tab w:val="left" w:pos="389"/>
          <w:tab w:val="left" w:pos="1930"/>
        </w:tabs>
        <w:bidi/>
        <w:jc w:val="both"/>
        <w:rPr>
          <w:rFonts w:cs="David" w:hint="cs"/>
          <w:rtl/>
        </w:rPr>
      </w:pPr>
    </w:p>
    <w:p w14:paraId="3AF5349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למה אני צריך לבקש מוועדת האתיקה אם זה בסיס מתמשך?</w:t>
      </w:r>
    </w:p>
    <w:p w14:paraId="6BF014FE" w14:textId="77777777" w:rsidR="009D6EF3" w:rsidRPr="009D6EF3" w:rsidRDefault="009D6EF3" w:rsidP="009D6EF3">
      <w:pPr>
        <w:tabs>
          <w:tab w:val="left" w:pos="389"/>
          <w:tab w:val="left" w:pos="1930"/>
        </w:tabs>
        <w:bidi/>
        <w:jc w:val="both"/>
        <w:rPr>
          <w:rFonts w:cs="David" w:hint="cs"/>
          <w:rtl/>
        </w:rPr>
      </w:pPr>
    </w:p>
    <w:p w14:paraId="746249A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9B1B0B0" w14:textId="77777777" w:rsidR="009D6EF3" w:rsidRPr="009D6EF3" w:rsidRDefault="009D6EF3" w:rsidP="009D6EF3">
      <w:pPr>
        <w:tabs>
          <w:tab w:val="left" w:pos="389"/>
          <w:tab w:val="left" w:pos="1930"/>
        </w:tabs>
        <w:bidi/>
        <w:jc w:val="both"/>
        <w:rPr>
          <w:rFonts w:cs="David" w:hint="cs"/>
          <w:rtl/>
        </w:rPr>
      </w:pPr>
    </w:p>
    <w:p w14:paraId="30D4425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כדי שיגידו אם זה עומד בגדר של סביר.</w:t>
      </w:r>
    </w:p>
    <w:p w14:paraId="5A025E9F" w14:textId="77777777" w:rsidR="009D6EF3" w:rsidRPr="009D6EF3" w:rsidRDefault="009D6EF3" w:rsidP="009D6EF3">
      <w:pPr>
        <w:tabs>
          <w:tab w:val="left" w:pos="389"/>
          <w:tab w:val="left" w:pos="1930"/>
        </w:tabs>
        <w:bidi/>
        <w:jc w:val="both"/>
        <w:rPr>
          <w:rFonts w:cs="David" w:hint="cs"/>
          <w:rtl/>
        </w:rPr>
      </w:pPr>
    </w:p>
    <w:p w14:paraId="27F4D12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607B0E2" w14:textId="77777777" w:rsidR="009D6EF3" w:rsidRPr="009D6EF3" w:rsidRDefault="009D6EF3" w:rsidP="009D6EF3">
      <w:pPr>
        <w:tabs>
          <w:tab w:val="left" w:pos="389"/>
          <w:tab w:val="left" w:pos="1930"/>
        </w:tabs>
        <w:bidi/>
        <w:jc w:val="both"/>
        <w:rPr>
          <w:rFonts w:cs="David" w:hint="cs"/>
          <w:rtl/>
        </w:rPr>
      </w:pPr>
    </w:p>
    <w:p w14:paraId="2019BC6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לדעתי זה לא נכנס בסיוע מקצועי. מדובר על מה שחבר סער מדבר, עתירה לבית משפט.</w:t>
      </w:r>
    </w:p>
    <w:p w14:paraId="165D56EB" w14:textId="77777777" w:rsidR="009D6EF3" w:rsidRPr="009D6EF3" w:rsidRDefault="009D6EF3" w:rsidP="009D6EF3">
      <w:pPr>
        <w:tabs>
          <w:tab w:val="left" w:pos="389"/>
          <w:tab w:val="left" w:pos="1930"/>
        </w:tabs>
        <w:bidi/>
        <w:jc w:val="both"/>
        <w:rPr>
          <w:rFonts w:cs="David" w:hint="cs"/>
          <w:rtl/>
        </w:rPr>
      </w:pPr>
    </w:p>
    <w:p w14:paraId="15DC424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3DE652AA" w14:textId="77777777" w:rsidR="009D6EF3" w:rsidRPr="009D6EF3" w:rsidRDefault="009D6EF3" w:rsidP="009D6EF3">
      <w:pPr>
        <w:tabs>
          <w:tab w:val="left" w:pos="389"/>
          <w:tab w:val="left" w:pos="1930"/>
        </w:tabs>
        <w:bidi/>
        <w:jc w:val="both"/>
        <w:rPr>
          <w:rFonts w:cs="David" w:hint="cs"/>
          <w:rtl/>
        </w:rPr>
      </w:pPr>
    </w:p>
    <w:p w14:paraId="47FE0D3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לכל אחד יש חברים. לחלק יש חברים שהם משפטנים טובים, ולחלק יש חברים שהם אנשי תקשורת מצוינים. לחלק יש חברים שהם אנשי יחסי ציבור וחלק יש לו מכל הסוגים והוא בר מזל. אז מה? מי שבבעיה הזאת יצטרך לרוץ על כל דבר </w:t>
      </w:r>
      <w:proofErr w:type="spellStart"/>
      <w:r w:rsidRPr="009D6EF3">
        <w:rPr>
          <w:rFonts w:cs="David" w:hint="cs"/>
          <w:rtl/>
        </w:rPr>
        <w:t>לג'ומס</w:t>
      </w:r>
      <w:proofErr w:type="spellEnd"/>
      <w:r w:rsidRPr="009D6EF3">
        <w:rPr>
          <w:rFonts w:cs="David" w:hint="cs"/>
          <w:rtl/>
        </w:rPr>
        <w:t xml:space="preserve"> לבקש אישור? אם הכנסת </w:t>
      </w:r>
      <w:proofErr w:type="spellStart"/>
      <w:r w:rsidRPr="009D6EF3">
        <w:rPr>
          <w:rFonts w:cs="David" w:hint="cs"/>
          <w:rtl/>
        </w:rPr>
        <w:t>היתה</w:t>
      </w:r>
      <w:proofErr w:type="spellEnd"/>
      <w:r w:rsidRPr="009D6EF3">
        <w:rPr>
          <w:rFonts w:cs="David" w:hint="cs"/>
          <w:rtl/>
        </w:rPr>
        <w:t xml:space="preserve"> מעמידה תשתית אמיתי לביצוע עבודת חבר הכנסת הייתי חותם על כל מילה וגם לא הייתי עושה באישור ועדת האתיקה.</w:t>
      </w:r>
    </w:p>
    <w:p w14:paraId="784CC493" w14:textId="77777777" w:rsidR="009D6EF3" w:rsidRPr="009D6EF3" w:rsidRDefault="009D6EF3" w:rsidP="009D6EF3">
      <w:pPr>
        <w:tabs>
          <w:tab w:val="left" w:pos="389"/>
          <w:tab w:val="left" w:pos="1930"/>
        </w:tabs>
        <w:bidi/>
        <w:jc w:val="both"/>
        <w:rPr>
          <w:rFonts w:cs="David" w:hint="cs"/>
          <w:rtl/>
        </w:rPr>
      </w:pPr>
    </w:p>
    <w:p w14:paraId="341E28F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415BB56" w14:textId="77777777" w:rsidR="009D6EF3" w:rsidRPr="009D6EF3" w:rsidRDefault="009D6EF3" w:rsidP="009D6EF3">
      <w:pPr>
        <w:tabs>
          <w:tab w:val="left" w:pos="389"/>
          <w:tab w:val="left" w:pos="1930"/>
        </w:tabs>
        <w:bidi/>
        <w:jc w:val="both"/>
        <w:rPr>
          <w:rFonts w:cs="David" w:hint="cs"/>
          <w:rtl/>
        </w:rPr>
      </w:pPr>
    </w:p>
    <w:p w14:paraId="50C0898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ממליץ על זה שחבר הכנסת יקבל תשתית אמיתית לעבודתו?</w:t>
      </w:r>
    </w:p>
    <w:p w14:paraId="05694EED" w14:textId="77777777" w:rsidR="009D6EF3" w:rsidRPr="009D6EF3" w:rsidRDefault="009D6EF3" w:rsidP="009D6EF3">
      <w:pPr>
        <w:tabs>
          <w:tab w:val="left" w:pos="389"/>
          <w:tab w:val="left" w:pos="1930"/>
        </w:tabs>
        <w:bidi/>
        <w:jc w:val="both"/>
        <w:rPr>
          <w:rFonts w:cs="David" w:hint="cs"/>
          <w:rtl/>
        </w:rPr>
      </w:pPr>
    </w:p>
    <w:p w14:paraId="34057AC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51439289" w14:textId="77777777" w:rsidR="009D6EF3" w:rsidRPr="009D6EF3" w:rsidRDefault="009D6EF3" w:rsidP="009D6EF3">
      <w:pPr>
        <w:tabs>
          <w:tab w:val="left" w:pos="389"/>
          <w:tab w:val="left" w:pos="1930"/>
        </w:tabs>
        <w:bidi/>
        <w:jc w:val="both"/>
        <w:rPr>
          <w:rFonts w:cs="David" w:hint="cs"/>
          <w:rtl/>
        </w:rPr>
      </w:pPr>
    </w:p>
    <w:p w14:paraId="285969B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ממליץ אבל אני חייב להגיד - -</w:t>
      </w:r>
      <w:r w:rsidRPr="009D6EF3">
        <w:rPr>
          <w:rFonts w:cs="David" w:hint="cs"/>
          <w:rtl/>
        </w:rPr>
        <w:tab/>
      </w:r>
    </w:p>
    <w:p w14:paraId="093A3495" w14:textId="77777777" w:rsidR="009D6EF3" w:rsidRPr="009D6EF3" w:rsidRDefault="009D6EF3" w:rsidP="009D6EF3">
      <w:pPr>
        <w:tabs>
          <w:tab w:val="left" w:pos="389"/>
          <w:tab w:val="left" w:pos="1930"/>
        </w:tabs>
        <w:bidi/>
        <w:jc w:val="both"/>
        <w:rPr>
          <w:rFonts w:cs="David" w:hint="cs"/>
          <w:rtl/>
        </w:rPr>
      </w:pPr>
    </w:p>
    <w:p w14:paraId="18FFDF18" w14:textId="77777777" w:rsidR="009D6EF3" w:rsidRPr="009D6EF3" w:rsidRDefault="009D6EF3" w:rsidP="009D6EF3">
      <w:pPr>
        <w:tabs>
          <w:tab w:val="left" w:pos="389"/>
          <w:tab w:val="left" w:pos="1930"/>
        </w:tabs>
        <w:bidi/>
        <w:jc w:val="both"/>
        <w:rPr>
          <w:rFonts w:cs="David"/>
          <w:u w:val="single"/>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2B1E6094" w14:textId="77777777" w:rsidR="009D6EF3" w:rsidRPr="009D6EF3" w:rsidRDefault="009D6EF3" w:rsidP="009D6EF3">
      <w:pPr>
        <w:tabs>
          <w:tab w:val="left" w:pos="389"/>
          <w:tab w:val="left" w:pos="1930"/>
        </w:tabs>
        <w:bidi/>
        <w:jc w:val="both"/>
        <w:rPr>
          <w:rFonts w:cs="David" w:hint="cs"/>
          <w:rtl/>
        </w:rPr>
      </w:pPr>
    </w:p>
    <w:p w14:paraId="476BE4D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הגיע הזמן. אנחנו משוועים לזה.</w:t>
      </w:r>
    </w:p>
    <w:p w14:paraId="11369BC5" w14:textId="77777777" w:rsidR="009D6EF3" w:rsidRPr="009D6EF3" w:rsidRDefault="009D6EF3" w:rsidP="009D6EF3">
      <w:pPr>
        <w:tabs>
          <w:tab w:val="left" w:pos="389"/>
          <w:tab w:val="left" w:pos="1930"/>
        </w:tabs>
        <w:bidi/>
        <w:jc w:val="both"/>
        <w:rPr>
          <w:rFonts w:cs="David" w:hint="cs"/>
          <w:rtl/>
        </w:rPr>
      </w:pPr>
    </w:p>
    <w:p w14:paraId="7702869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6F34220" w14:textId="77777777" w:rsidR="009D6EF3" w:rsidRPr="009D6EF3" w:rsidRDefault="009D6EF3" w:rsidP="009D6EF3">
      <w:pPr>
        <w:tabs>
          <w:tab w:val="left" w:pos="389"/>
          <w:tab w:val="left" w:pos="1930"/>
        </w:tabs>
        <w:bidi/>
        <w:jc w:val="both"/>
        <w:rPr>
          <w:rFonts w:cs="David" w:hint="cs"/>
          <w:rtl/>
        </w:rPr>
      </w:pPr>
    </w:p>
    <w:p w14:paraId="2D3CA0A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מה אכפת לך, חשוב מה הציבור יאמר או איך אנחנו נעבוד? אבל מעבר לזה, אם זה סיוע מקצועי שניתן על ידי אדם שהוא מאמין באידיאולוגיה שלך. יש לנו בהרבה מפלגות תא משפטנים שמכין לך הצעות חוק - -</w:t>
      </w:r>
    </w:p>
    <w:p w14:paraId="09EC67D6" w14:textId="77777777" w:rsidR="009D6EF3" w:rsidRDefault="009D6EF3" w:rsidP="009D6EF3">
      <w:pPr>
        <w:tabs>
          <w:tab w:val="left" w:pos="389"/>
          <w:tab w:val="left" w:pos="1930"/>
        </w:tabs>
        <w:bidi/>
        <w:jc w:val="both"/>
        <w:rPr>
          <w:rFonts w:cs="David" w:hint="cs"/>
          <w:rtl/>
        </w:rPr>
      </w:pPr>
    </w:p>
    <w:p w14:paraId="4D583A8F" w14:textId="77777777" w:rsidR="009D6EF3" w:rsidRDefault="009D6EF3" w:rsidP="009D6EF3">
      <w:pPr>
        <w:tabs>
          <w:tab w:val="left" w:pos="389"/>
          <w:tab w:val="left" w:pos="1930"/>
        </w:tabs>
        <w:bidi/>
        <w:jc w:val="both"/>
        <w:rPr>
          <w:rFonts w:cs="David" w:hint="cs"/>
          <w:rtl/>
        </w:rPr>
      </w:pPr>
    </w:p>
    <w:p w14:paraId="4CCB542B" w14:textId="77777777" w:rsidR="009D6EF3" w:rsidRDefault="009D6EF3" w:rsidP="009D6EF3">
      <w:pPr>
        <w:tabs>
          <w:tab w:val="left" w:pos="389"/>
          <w:tab w:val="left" w:pos="1930"/>
        </w:tabs>
        <w:bidi/>
        <w:jc w:val="both"/>
        <w:rPr>
          <w:rFonts w:cs="David" w:hint="cs"/>
          <w:rtl/>
        </w:rPr>
      </w:pPr>
    </w:p>
    <w:p w14:paraId="2F68D5C1" w14:textId="77777777" w:rsidR="009D6EF3" w:rsidRDefault="009D6EF3" w:rsidP="009D6EF3">
      <w:pPr>
        <w:tabs>
          <w:tab w:val="left" w:pos="389"/>
          <w:tab w:val="left" w:pos="1930"/>
        </w:tabs>
        <w:bidi/>
        <w:jc w:val="both"/>
        <w:rPr>
          <w:rFonts w:cs="David" w:hint="cs"/>
          <w:rtl/>
        </w:rPr>
      </w:pPr>
    </w:p>
    <w:p w14:paraId="63DD28AC" w14:textId="77777777" w:rsidR="009D6EF3" w:rsidRPr="009D6EF3" w:rsidRDefault="009D6EF3" w:rsidP="009D6EF3">
      <w:pPr>
        <w:tabs>
          <w:tab w:val="left" w:pos="389"/>
          <w:tab w:val="left" w:pos="1930"/>
        </w:tabs>
        <w:bidi/>
        <w:jc w:val="both"/>
        <w:rPr>
          <w:rFonts w:cs="David" w:hint="cs"/>
          <w:rtl/>
        </w:rPr>
      </w:pPr>
    </w:p>
    <w:p w14:paraId="366E4D57"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4099C9F0" w14:textId="77777777" w:rsidR="009D6EF3" w:rsidRPr="009D6EF3" w:rsidRDefault="009D6EF3" w:rsidP="009D6EF3">
      <w:pPr>
        <w:tabs>
          <w:tab w:val="left" w:pos="389"/>
          <w:tab w:val="left" w:pos="1930"/>
        </w:tabs>
        <w:bidi/>
        <w:jc w:val="both"/>
        <w:rPr>
          <w:rFonts w:cs="David" w:hint="cs"/>
          <w:rtl/>
        </w:rPr>
      </w:pPr>
    </w:p>
    <w:p w14:paraId="66E4D30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עורך דין </w:t>
      </w:r>
      <w:proofErr w:type="spellStart"/>
      <w:r w:rsidRPr="009D6EF3">
        <w:rPr>
          <w:rFonts w:cs="David" w:hint="cs"/>
          <w:rtl/>
        </w:rPr>
        <w:t>ויינרוט</w:t>
      </w:r>
      <w:proofErr w:type="spellEnd"/>
      <w:r w:rsidRPr="009D6EF3">
        <w:rPr>
          <w:rFonts w:cs="David" w:hint="cs"/>
          <w:rtl/>
        </w:rPr>
        <w:t xml:space="preserve"> נותן - - </w:t>
      </w:r>
    </w:p>
    <w:p w14:paraId="7380A163" w14:textId="77777777" w:rsidR="009D6EF3" w:rsidRPr="009D6EF3" w:rsidRDefault="009D6EF3" w:rsidP="009D6EF3">
      <w:pPr>
        <w:tabs>
          <w:tab w:val="left" w:pos="389"/>
          <w:tab w:val="left" w:pos="1930"/>
        </w:tabs>
        <w:bidi/>
        <w:jc w:val="both"/>
        <w:rPr>
          <w:rFonts w:cs="David" w:hint="cs"/>
          <w:rtl/>
        </w:rPr>
      </w:pPr>
    </w:p>
    <w:p w14:paraId="28BC37BF"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היו"ר דוד טל:</w:t>
      </w:r>
    </w:p>
    <w:p w14:paraId="57B359B3" w14:textId="77777777" w:rsidR="009D6EF3" w:rsidRPr="009D6EF3" w:rsidRDefault="009D6EF3" w:rsidP="009D6EF3">
      <w:pPr>
        <w:tabs>
          <w:tab w:val="left" w:pos="389"/>
          <w:tab w:val="left" w:pos="1930"/>
        </w:tabs>
        <w:bidi/>
        <w:jc w:val="both"/>
        <w:rPr>
          <w:rFonts w:cs="David" w:hint="cs"/>
          <w:rtl/>
        </w:rPr>
      </w:pPr>
    </w:p>
    <w:p w14:paraId="1685148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r>
      <w:proofErr w:type="spellStart"/>
      <w:r w:rsidRPr="009D6EF3">
        <w:rPr>
          <w:rFonts w:cs="David" w:hint="cs"/>
          <w:rtl/>
        </w:rPr>
        <w:t>ויינרוט</w:t>
      </w:r>
      <w:proofErr w:type="spellEnd"/>
      <w:r w:rsidRPr="009D6EF3">
        <w:rPr>
          <w:rFonts w:cs="David" w:hint="cs"/>
          <w:rtl/>
        </w:rPr>
        <w:t xml:space="preserve">, בשל היותו אדם דתי, מכיר את המשמעות של חוקה לישראל ומה חשוב ופחות חשוב בנושא השקפת העולם הדתית שלי, שיכנס או לא יכנס. אני לא מבין את זה, אני לא משפטן והוא יודע להציע לי מה כן ומה לא, ומדי פעם בוועדת חוקה, כמו שאומר השופט ברק, מהנסיבות </w:t>
      </w:r>
      <w:proofErr w:type="spellStart"/>
      <w:r w:rsidRPr="009D6EF3">
        <w:rPr>
          <w:rFonts w:cs="David" w:hint="cs"/>
          <w:rtl/>
        </w:rPr>
        <w:t>לויינרוט</w:t>
      </w:r>
      <w:proofErr w:type="spellEnd"/>
      <w:r w:rsidRPr="009D6EF3">
        <w:rPr>
          <w:rFonts w:cs="David" w:hint="cs"/>
          <w:rtl/>
        </w:rPr>
        <w:t xml:space="preserve"> </w:t>
      </w:r>
      <w:proofErr w:type="spellStart"/>
      <w:r w:rsidRPr="009D6EF3">
        <w:rPr>
          <w:rFonts w:cs="David" w:hint="cs"/>
          <w:rtl/>
        </w:rPr>
        <w:t>ומויינרוט</w:t>
      </w:r>
      <w:proofErr w:type="spellEnd"/>
      <w:r w:rsidRPr="009D6EF3">
        <w:rPr>
          <w:rFonts w:cs="David" w:hint="cs"/>
          <w:rtl/>
        </w:rPr>
        <w:t xml:space="preserve"> לנסיבות. אני הולך וחוזר והוא כל פעם מוסיף ומתקן לי. זה רע?</w:t>
      </w:r>
    </w:p>
    <w:p w14:paraId="0A71331F" w14:textId="77777777" w:rsidR="009D6EF3" w:rsidRPr="009D6EF3" w:rsidRDefault="009D6EF3" w:rsidP="009D6EF3">
      <w:pPr>
        <w:tabs>
          <w:tab w:val="left" w:pos="389"/>
          <w:tab w:val="left" w:pos="1930"/>
        </w:tabs>
        <w:bidi/>
        <w:jc w:val="both"/>
        <w:rPr>
          <w:rFonts w:cs="David" w:hint="cs"/>
          <w:rtl/>
        </w:rPr>
      </w:pPr>
    </w:p>
    <w:p w14:paraId="33C2E8F4"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גדעון סער:</w:t>
      </w:r>
    </w:p>
    <w:p w14:paraId="576FB76C" w14:textId="77777777" w:rsidR="009D6EF3" w:rsidRPr="009D6EF3" w:rsidRDefault="009D6EF3" w:rsidP="009D6EF3">
      <w:pPr>
        <w:tabs>
          <w:tab w:val="left" w:pos="389"/>
          <w:tab w:val="left" w:pos="1930"/>
        </w:tabs>
        <w:bidi/>
        <w:jc w:val="both"/>
        <w:rPr>
          <w:rFonts w:cs="David" w:hint="cs"/>
          <w:rtl/>
        </w:rPr>
      </w:pPr>
    </w:p>
    <w:p w14:paraId="73DCA1D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אם אדם מסוים מזדהה עם הדרך שלך והוא גם אדם שיש לו בקיאות מקצועית באיזה שהוא דבר והוא רוצה לעזור לך לפעילות הציבורית שלך, וכתוצאה מזה אתה באופן אישי לא מרוויח כלום אבל הנושא שבו אתה מטפל, לא חשוב איזה, מרוויח </w:t>
      </w:r>
      <w:r w:rsidRPr="009D6EF3">
        <w:rPr>
          <w:rFonts w:cs="David"/>
          <w:rtl/>
        </w:rPr>
        <w:t>–</w:t>
      </w:r>
      <w:r w:rsidRPr="009D6EF3">
        <w:rPr>
          <w:rFonts w:cs="David" w:hint="cs"/>
          <w:rtl/>
        </w:rPr>
        <w:t xml:space="preserve"> אני לא רואה בזה שום פסול. זה לא קשור לנושא הראשון של הסיוע המקצועי שאתה מקבל בכנסת. זה בסדר בעיניי ואני חייב להגיד שאני כמעט ולא מכיר חברי כנסת שלא נעזרים בדרך הזאת באנשי מקצוע בתחומים מתחומים שונים. זה נראה לי בסדר גמור ולא בעייתי בכלל.</w:t>
      </w:r>
    </w:p>
    <w:p w14:paraId="7238CB3B" w14:textId="77777777" w:rsidR="009D6EF3" w:rsidRPr="009D6EF3" w:rsidRDefault="009D6EF3" w:rsidP="009D6EF3">
      <w:pPr>
        <w:tabs>
          <w:tab w:val="left" w:pos="389"/>
          <w:tab w:val="left" w:pos="1930"/>
        </w:tabs>
        <w:bidi/>
        <w:jc w:val="both"/>
        <w:rPr>
          <w:rFonts w:cs="David" w:hint="cs"/>
          <w:rtl/>
        </w:rPr>
      </w:pPr>
    </w:p>
    <w:p w14:paraId="07D97D77"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3DAEE86A" w14:textId="77777777" w:rsidR="009D6EF3" w:rsidRPr="009D6EF3" w:rsidRDefault="009D6EF3" w:rsidP="009D6EF3">
      <w:pPr>
        <w:tabs>
          <w:tab w:val="left" w:pos="389"/>
          <w:tab w:val="left" w:pos="1930"/>
        </w:tabs>
        <w:bidi/>
        <w:jc w:val="both"/>
        <w:rPr>
          <w:rFonts w:cs="David" w:hint="cs"/>
          <w:rtl/>
        </w:rPr>
      </w:pPr>
    </w:p>
    <w:p w14:paraId="7A170E7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אגיד לך מה היה הרציונאל. אני מסכימה עם העקרונות ואילו הדבר היה ניתן לוועדה - - אבל זה לא היה במנדט שלה. ההנחה </w:t>
      </w:r>
      <w:proofErr w:type="spellStart"/>
      <w:r w:rsidRPr="009D6EF3">
        <w:rPr>
          <w:rFonts w:cs="David" w:hint="cs"/>
          <w:rtl/>
        </w:rPr>
        <w:t>היתה</w:t>
      </w:r>
      <w:proofErr w:type="spellEnd"/>
      <w:r w:rsidRPr="009D6EF3">
        <w:rPr>
          <w:rFonts w:cs="David" w:hint="cs"/>
          <w:rtl/>
        </w:rPr>
        <w:t xml:space="preserve"> שמתנה היא לא היעזרות בכלכלן או משפטן, שזה לגיטימי. אבל ברגע שה הופך להיות </w:t>
      </w:r>
      <w:proofErr w:type="spellStart"/>
      <w:r w:rsidRPr="009D6EF3">
        <w:rPr>
          <w:rFonts w:cs="David" w:hint="cs"/>
          <w:rtl/>
        </w:rPr>
        <w:t>ענין</w:t>
      </w:r>
      <w:proofErr w:type="spellEnd"/>
      <w:r w:rsidRPr="009D6EF3">
        <w:rPr>
          <w:rFonts w:cs="David" w:hint="cs"/>
          <w:rtl/>
        </w:rPr>
        <w:t xml:space="preserve"> אישי, זה עלול ליצור מחויבות.  הוא מקבל ממנו מתנה, מקבל שירות, שירותי תקשורת - -</w:t>
      </w:r>
    </w:p>
    <w:p w14:paraId="6192AA8B" w14:textId="77777777" w:rsidR="009D6EF3" w:rsidRPr="009D6EF3" w:rsidRDefault="009D6EF3" w:rsidP="009D6EF3">
      <w:pPr>
        <w:tabs>
          <w:tab w:val="left" w:pos="389"/>
          <w:tab w:val="left" w:pos="1930"/>
        </w:tabs>
        <w:bidi/>
        <w:jc w:val="both"/>
        <w:rPr>
          <w:rFonts w:cs="David" w:hint="cs"/>
          <w:rtl/>
        </w:rPr>
      </w:pPr>
    </w:p>
    <w:p w14:paraId="52A5831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32A20495" w14:textId="77777777" w:rsidR="009D6EF3" w:rsidRPr="009D6EF3" w:rsidRDefault="009D6EF3" w:rsidP="009D6EF3">
      <w:pPr>
        <w:tabs>
          <w:tab w:val="left" w:pos="389"/>
          <w:tab w:val="left" w:pos="1930"/>
        </w:tabs>
        <w:bidi/>
        <w:jc w:val="both"/>
        <w:rPr>
          <w:rFonts w:cs="David" w:hint="cs"/>
          <w:rtl/>
        </w:rPr>
      </w:pPr>
    </w:p>
    <w:p w14:paraId="0C96A71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ואם הוא חבר שלו?</w:t>
      </w:r>
    </w:p>
    <w:p w14:paraId="0A93EFFA" w14:textId="77777777" w:rsidR="009D6EF3" w:rsidRPr="009D6EF3" w:rsidRDefault="009D6EF3" w:rsidP="009D6EF3">
      <w:pPr>
        <w:tabs>
          <w:tab w:val="left" w:pos="389"/>
          <w:tab w:val="left" w:pos="1930"/>
        </w:tabs>
        <w:bidi/>
        <w:jc w:val="both"/>
        <w:rPr>
          <w:rFonts w:cs="David" w:hint="cs"/>
          <w:rtl/>
        </w:rPr>
      </w:pPr>
    </w:p>
    <w:p w14:paraId="6869F128"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4355733B" w14:textId="77777777" w:rsidR="009D6EF3" w:rsidRPr="009D6EF3" w:rsidRDefault="009D6EF3" w:rsidP="009D6EF3">
      <w:pPr>
        <w:tabs>
          <w:tab w:val="left" w:pos="389"/>
          <w:tab w:val="left" w:pos="1930"/>
        </w:tabs>
        <w:bidi/>
        <w:jc w:val="both"/>
        <w:rPr>
          <w:rFonts w:cs="David" w:hint="cs"/>
          <w:rtl/>
        </w:rPr>
      </w:pPr>
    </w:p>
    <w:p w14:paraId="4032874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רק אותו חבר כנסת יודע, הציבור לא יודע. ולכן אין כאן איסור אלא במקרה שיש מצב קיצוני - -</w:t>
      </w:r>
    </w:p>
    <w:p w14:paraId="6D7BCD3C" w14:textId="77777777" w:rsidR="009D6EF3" w:rsidRPr="009D6EF3" w:rsidRDefault="009D6EF3" w:rsidP="009D6EF3">
      <w:pPr>
        <w:tabs>
          <w:tab w:val="left" w:pos="389"/>
          <w:tab w:val="left" w:pos="1930"/>
        </w:tabs>
        <w:bidi/>
        <w:jc w:val="both"/>
        <w:rPr>
          <w:rFonts w:cs="David" w:hint="cs"/>
          <w:rtl/>
        </w:rPr>
      </w:pPr>
    </w:p>
    <w:p w14:paraId="417D63F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270ED9A" w14:textId="77777777" w:rsidR="009D6EF3" w:rsidRPr="009D6EF3" w:rsidRDefault="009D6EF3" w:rsidP="009D6EF3">
      <w:pPr>
        <w:tabs>
          <w:tab w:val="left" w:pos="389"/>
          <w:tab w:val="left" w:pos="1930"/>
        </w:tabs>
        <w:bidi/>
        <w:jc w:val="both"/>
        <w:rPr>
          <w:rFonts w:cs="David" w:hint="cs"/>
          <w:rtl/>
        </w:rPr>
      </w:pPr>
    </w:p>
    <w:p w14:paraId="4157CB8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סליחה שאני קוטע אותך, אבל המתנה שהוא מקבל, לא הוא מקבל אלא בסופו של יום מקבל כלל הציבור. הכנסת וכלל הציבור מקבל. אני אומר זאת מתוך ניסיוני כיושב ראש ועדת העבודה והבריאות של הכנסת, כשהתייעצתי לדוגמה עם פרופסור גור עופר, שהוא אחד הענקים בכלכלת הבריאות והתייעצתי אתו הרבה מאוד בכל מיני נושאים. אני לא אומר שהיה בכל דיון, אבל ברוב הדיונים קיבלתי ממנו יעוץ ובסופו של יום, התוצר הסופי היה לכלל הציבור והוא נהנה מזה. אולי באופן אישי הייתי יושב ראש ועדה יותר טוב, יותר איכותי, והוא תרם לזה. בלעדיו הייתי יותר רדוד, אין לי ספק בכך, וכלל הציבור נהנה מזה.</w:t>
      </w:r>
    </w:p>
    <w:p w14:paraId="602764FD" w14:textId="77777777" w:rsidR="009D6EF3" w:rsidRPr="009D6EF3" w:rsidRDefault="009D6EF3" w:rsidP="009D6EF3">
      <w:pPr>
        <w:tabs>
          <w:tab w:val="left" w:pos="389"/>
          <w:tab w:val="left" w:pos="1930"/>
        </w:tabs>
        <w:bidi/>
        <w:jc w:val="both"/>
        <w:rPr>
          <w:rFonts w:cs="David" w:hint="cs"/>
          <w:rtl/>
        </w:rPr>
      </w:pPr>
    </w:p>
    <w:p w14:paraId="625A2D2D"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38840D6F" w14:textId="77777777" w:rsidR="009D6EF3" w:rsidRPr="009D6EF3" w:rsidRDefault="009D6EF3" w:rsidP="009D6EF3">
      <w:pPr>
        <w:tabs>
          <w:tab w:val="left" w:pos="389"/>
          <w:tab w:val="left" w:pos="1930"/>
        </w:tabs>
        <w:bidi/>
        <w:jc w:val="both"/>
        <w:rPr>
          <w:rFonts w:cs="David" w:hint="cs"/>
          <w:rtl/>
        </w:rPr>
      </w:pPr>
    </w:p>
    <w:p w14:paraId="3D043F5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לא רק זה, אדוני היושב ראש. חיים ציבוריים זה דבר שמערב הרבה אנשים. זה לא חוג לפילוסופיה באקדמיה. את ההצעה שלי על חוק יסוד: ירושלים, קיבלתי מעוזר פרלמנטארי שלי לשעבר, שחשב על הרעיון וניסח את זה. הוא לא איש מקצוע, אז אולי לא עברתי עבירה אתית. את ההצעה שלי בתחום הבנקאות שקיבלה דין רציפות בוועדת הכספים בקדנציה הזאת ניסח לי חבר שהוא עורך דין במקצועו. יכול להיות שאם המציאות </w:t>
      </w:r>
      <w:proofErr w:type="spellStart"/>
      <w:r w:rsidRPr="009D6EF3">
        <w:rPr>
          <w:rFonts w:cs="David" w:hint="cs"/>
          <w:rtl/>
        </w:rPr>
        <w:t>היתה</w:t>
      </w:r>
      <w:proofErr w:type="spellEnd"/>
      <w:r w:rsidRPr="009D6EF3">
        <w:rPr>
          <w:rFonts w:cs="David" w:hint="cs"/>
          <w:rtl/>
        </w:rPr>
        <w:t xml:space="preserve"> שונה, היא </w:t>
      </w:r>
      <w:proofErr w:type="spellStart"/>
      <w:r w:rsidRPr="009D6EF3">
        <w:rPr>
          <w:rFonts w:cs="David" w:hint="cs"/>
          <w:rtl/>
        </w:rPr>
        <w:t>היתה</w:t>
      </w:r>
      <w:proofErr w:type="spellEnd"/>
      <w:r w:rsidRPr="009D6EF3">
        <w:rPr>
          <w:rFonts w:cs="David" w:hint="cs"/>
          <w:rtl/>
        </w:rPr>
        <w:t xml:space="preserve"> שונה אבל חיים ציבוריים, מעצם טיבם, מזמנים הרבה אנשים עם רעיונות והרבה אנשים עם יכולות, שחושבים בכיוונים שלך ורוצים לעזור. אני לא מוכן שדבר כזה יכנס לגדר מגבלה, לגדר איסור. זה לא דבר שהוא לא בסדר. אם זה דבר שאני מקבל לכיס שלי </w:t>
      </w:r>
      <w:r w:rsidRPr="009D6EF3">
        <w:rPr>
          <w:rFonts w:cs="David"/>
          <w:rtl/>
        </w:rPr>
        <w:t>–</w:t>
      </w:r>
      <w:r w:rsidRPr="009D6EF3">
        <w:rPr>
          <w:rFonts w:cs="David" w:hint="cs"/>
          <w:rtl/>
        </w:rPr>
        <w:t xml:space="preserve"> זה דבר אחד. אם זה לטובת </w:t>
      </w:r>
      <w:proofErr w:type="spellStart"/>
      <w:r w:rsidRPr="009D6EF3">
        <w:rPr>
          <w:rFonts w:cs="David" w:hint="cs"/>
          <w:rtl/>
        </w:rPr>
        <w:t>ענין</w:t>
      </w:r>
      <w:proofErr w:type="spellEnd"/>
      <w:r w:rsidRPr="009D6EF3">
        <w:rPr>
          <w:rFonts w:cs="David" w:hint="cs"/>
          <w:rtl/>
        </w:rPr>
        <w:t>, זה דבר שהוא לא לגיטימי, הוא ראוי, הוא מעל ללגיטימי. אני לא מוכן שדבר ראוי יהיה עבירה אתית.</w:t>
      </w:r>
    </w:p>
    <w:p w14:paraId="66FF4C57" w14:textId="77777777" w:rsidR="009D6EF3" w:rsidRPr="009D6EF3" w:rsidRDefault="009D6EF3" w:rsidP="009D6EF3">
      <w:pPr>
        <w:tabs>
          <w:tab w:val="left" w:pos="389"/>
          <w:tab w:val="left" w:pos="1930"/>
        </w:tabs>
        <w:bidi/>
        <w:jc w:val="both"/>
        <w:rPr>
          <w:rFonts w:cs="David" w:hint="cs"/>
          <w:rtl/>
        </w:rPr>
      </w:pPr>
    </w:p>
    <w:p w14:paraId="6B208DF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AF3B0FF" w14:textId="77777777" w:rsidR="009D6EF3" w:rsidRPr="009D6EF3" w:rsidRDefault="009D6EF3" w:rsidP="009D6EF3">
      <w:pPr>
        <w:tabs>
          <w:tab w:val="left" w:pos="389"/>
          <w:tab w:val="left" w:pos="1930"/>
        </w:tabs>
        <w:bidi/>
        <w:jc w:val="both"/>
        <w:rPr>
          <w:rFonts w:cs="David" w:hint="cs"/>
          <w:rtl/>
        </w:rPr>
      </w:pPr>
    </w:p>
    <w:p w14:paraId="51DA062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אלה דברים ברורים.</w:t>
      </w:r>
    </w:p>
    <w:p w14:paraId="342B902A" w14:textId="77777777" w:rsidR="009D6EF3" w:rsidRPr="009D6EF3" w:rsidRDefault="009D6EF3" w:rsidP="009D6EF3">
      <w:pPr>
        <w:tabs>
          <w:tab w:val="left" w:pos="389"/>
          <w:tab w:val="left" w:pos="1930"/>
        </w:tabs>
        <w:bidi/>
        <w:jc w:val="both"/>
        <w:rPr>
          <w:rFonts w:cs="David" w:hint="cs"/>
          <w:rtl/>
        </w:rPr>
      </w:pPr>
    </w:p>
    <w:p w14:paraId="06466E5B"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57045D64" w14:textId="77777777" w:rsidR="009D6EF3" w:rsidRPr="009D6EF3" w:rsidRDefault="009D6EF3" w:rsidP="009D6EF3">
      <w:pPr>
        <w:tabs>
          <w:tab w:val="left" w:pos="389"/>
          <w:tab w:val="left" w:pos="1930"/>
        </w:tabs>
        <w:bidi/>
        <w:jc w:val="both"/>
        <w:rPr>
          <w:rFonts w:cs="David" w:hint="cs"/>
          <w:rtl/>
        </w:rPr>
      </w:pPr>
    </w:p>
    <w:p w14:paraId="5D7FB85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לגבי הנושא של העבודה המקצועית, אין לנו אפשרות. לגבי ההמשך של המשפט אני רוצה להבין: כל הנושא של ייצוג חבר הכנסת בפני בית המשפט, זה בגלל עבודתו בכנסת? היו פה כמה מקרים - -</w:t>
      </w:r>
    </w:p>
    <w:p w14:paraId="07CFDAD8" w14:textId="77777777" w:rsidR="009D6EF3" w:rsidRPr="009D6EF3" w:rsidRDefault="009D6EF3" w:rsidP="009D6EF3">
      <w:pPr>
        <w:tabs>
          <w:tab w:val="left" w:pos="389"/>
          <w:tab w:val="left" w:pos="1930"/>
        </w:tabs>
        <w:bidi/>
        <w:jc w:val="both"/>
        <w:rPr>
          <w:rFonts w:cs="David" w:hint="cs"/>
          <w:rtl/>
        </w:rPr>
      </w:pPr>
    </w:p>
    <w:p w14:paraId="4C0B3FE6"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69F3391" w14:textId="77777777" w:rsidR="009D6EF3" w:rsidRPr="009D6EF3" w:rsidRDefault="009D6EF3" w:rsidP="009D6EF3">
      <w:pPr>
        <w:tabs>
          <w:tab w:val="left" w:pos="389"/>
          <w:tab w:val="left" w:pos="1930"/>
        </w:tabs>
        <w:bidi/>
        <w:jc w:val="both"/>
        <w:rPr>
          <w:rFonts w:cs="David" w:hint="cs"/>
          <w:rtl/>
        </w:rPr>
      </w:pPr>
    </w:p>
    <w:p w14:paraId="048A39C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מדובר פה בדברים ציבוריים. חבר הכנסת רוצה להגיש עתירה בנושא ציבורי, הוא רוצה שעורך דין שעושה את זה לא יקבל תמורה, השירות יהיה מתנה.</w:t>
      </w:r>
    </w:p>
    <w:p w14:paraId="45D7B461" w14:textId="77777777" w:rsidR="009D6EF3" w:rsidRPr="009D6EF3" w:rsidRDefault="009D6EF3" w:rsidP="009D6EF3">
      <w:pPr>
        <w:tabs>
          <w:tab w:val="left" w:pos="389"/>
          <w:tab w:val="left" w:pos="1930"/>
        </w:tabs>
        <w:bidi/>
        <w:jc w:val="both"/>
        <w:rPr>
          <w:rFonts w:cs="David" w:hint="cs"/>
          <w:rtl/>
        </w:rPr>
      </w:pPr>
    </w:p>
    <w:p w14:paraId="7F2FB757"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64997718" w14:textId="77777777" w:rsidR="009D6EF3" w:rsidRPr="009D6EF3" w:rsidRDefault="009D6EF3" w:rsidP="009D6EF3">
      <w:pPr>
        <w:tabs>
          <w:tab w:val="left" w:pos="389"/>
          <w:tab w:val="left" w:pos="1930"/>
        </w:tabs>
        <w:bidi/>
        <w:jc w:val="both"/>
        <w:rPr>
          <w:rFonts w:cs="David" w:hint="cs"/>
          <w:rtl/>
        </w:rPr>
      </w:pPr>
    </w:p>
    <w:p w14:paraId="6E7AC28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מי ייצג אותו? הכנסת תייצג אותו? הממשלה לא מיישמת חוק של הכנסת, מי ייצג אותו? את תייצגי אותו בבג"ץ? </w:t>
      </w:r>
    </w:p>
    <w:p w14:paraId="7685F468" w14:textId="77777777" w:rsidR="009D6EF3" w:rsidRPr="009D6EF3" w:rsidRDefault="009D6EF3" w:rsidP="009D6EF3">
      <w:pPr>
        <w:tabs>
          <w:tab w:val="left" w:pos="389"/>
          <w:tab w:val="left" w:pos="1930"/>
        </w:tabs>
        <w:bidi/>
        <w:jc w:val="both"/>
        <w:rPr>
          <w:rFonts w:cs="David" w:hint="cs"/>
          <w:rtl/>
        </w:rPr>
      </w:pPr>
    </w:p>
    <w:p w14:paraId="0BFE36B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284CFFC" w14:textId="77777777" w:rsidR="009D6EF3" w:rsidRPr="009D6EF3" w:rsidRDefault="009D6EF3" w:rsidP="009D6EF3">
      <w:pPr>
        <w:tabs>
          <w:tab w:val="left" w:pos="389"/>
          <w:tab w:val="left" w:pos="1930"/>
        </w:tabs>
        <w:bidi/>
        <w:jc w:val="both"/>
        <w:rPr>
          <w:rFonts w:cs="David" w:hint="cs"/>
          <w:rtl/>
        </w:rPr>
      </w:pPr>
    </w:p>
    <w:p w14:paraId="2C2BCC6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w:t>
      </w:r>
    </w:p>
    <w:p w14:paraId="274DDE7E" w14:textId="77777777" w:rsidR="009D6EF3" w:rsidRPr="009D6EF3" w:rsidRDefault="009D6EF3" w:rsidP="009D6EF3">
      <w:pPr>
        <w:tabs>
          <w:tab w:val="left" w:pos="389"/>
          <w:tab w:val="left" w:pos="1930"/>
        </w:tabs>
        <w:bidi/>
        <w:jc w:val="both"/>
        <w:rPr>
          <w:rFonts w:cs="David" w:hint="cs"/>
          <w:rtl/>
        </w:rPr>
      </w:pPr>
    </w:p>
    <w:p w14:paraId="715D5565"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גדעון סער:</w:t>
      </w:r>
    </w:p>
    <w:p w14:paraId="24A20ACA" w14:textId="77777777" w:rsidR="009D6EF3" w:rsidRPr="009D6EF3" w:rsidRDefault="009D6EF3" w:rsidP="009D6EF3">
      <w:pPr>
        <w:tabs>
          <w:tab w:val="left" w:pos="389"/>
          <w:tab w:val="left" w:pos="1930"/>
        </w:tabs>
        <w:bidi/>
        <w:jc w:val="both"/>
        <w:rPr>
          <w:rFonts w:cs="David" w:hint="cs"/>
          <w:rtl/>
        </w:rPr>
      </w:pPr>
    </w:p>
    <w:p w14:paraId="7784AE0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אז אין לו ברירה.</w:t>
      </w:r>
    </w:p>
    <w:p w14:paraId="38159A7D" w14:textId="77777777" w:rsidR="009D6EF3" w:rsidRPr="009D6EF3" w:rsidRDefault="009D6EF3" w:rsidP="009D6EF3">
      <w:pPr>
        <w:tabs>
          <w:tab w:val="left" w:pos="389"/>
          <w:tab w:val="left" w:pos="1930"/>
        </w:tabs>
        <w:bidi/>
        <w:jc w:val="both"/>
        <w:rPr>
          <w:rFonts w:cs="David" w:hint="cs"/>
          <w:rtl/>
        </w:rPr>
      </w:pPr>
    </w:p>
    <w:p w14:paraId="2FD473C5"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046A158D" w14:textId="77777777" w:rsidR="009D6EF3" w:rsidRPr="009D6EF3" w:rsidRDefault="009D6EF3" w:rsidP="009D6EF3">
      <w:pPr>
        <w:tabs>
          <w:tab w:val="left" w:pos="389"/>
          <w:tab w:val="left" w:pos="1930"/>
        </w:tabs>
        <w:bidi/>
        <w:jc w:val="both"/>
        <w:rPr>
          <w:rFonts w:cs="David" w:hint="cs"/>
          <w:rtl/>
        </w:rPr>
      </w:pPr>
    </w:p>
    <w:p w14:paraId="74C9728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אנחנו, כחברי כנסת, עושים עשייה ואחר כך צריכים לייצג את עצמנו בבית המשפט והכנסת לא נותנת לנו את הסיוע המשפטי...</w:t>
      </w:r>
    </w:p>
    <w:p w14:paraId="6F3C6B21" w14:textId="77777777" w:rsidR="009D6EF3" w:rsidRPr="009D6EF3" w:rsidRDefault="009D6EF3" w:rsidP="009D6EF3">
      <w:pPr>
        <w:tabs>
          <w:tab w:val="left" w:pos="389"/>
          <w:tab w:val="left" w:pos="1930"/>
        </w:tabs>
        <w:bidi/>
        <w:jc w:val="both"/>
        <w:rPr>
          <w:rFonts w:cs="David" w:hint="cs"/>
          <w:rtl/>
        </w:rPr>
      </w:pPr>
    </w:p>
    <w:p w14:paraId="7BE6BE0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E1437A7" w14:textId="77777777" w:rsidR="009D6EF3" w:rsidRPr="009D6EF3" w:rsidRDefault="009D6EF3" w:rsidP="009D6EF3">
      <w:pPr>
        <w:tabs>
          <w:tab w:val="left" w:pos="389"/>
          <w:tab w:val="left" w:pos="1930"/>
        </w:tabs>
        <w:bidi/>
        <w:jc w:val="both"/>
        <w:rPr>
          <w:rFonts w:cs="David" w:hint="cs"/>
          <w:rtl/>
        </w:rPr>
      </w:pPr>
    </w:p>
    <w:p w14:paraId="48A7F54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למה שהכנסת לא תיתן?</w:t>
      </w:r>
    </w:p>
    <w:p w14:paraId="6E79AF68" w14:textId="77777777" w:rsidR="009D6EF3" w:rsidRPr="009D6EF3" w:rsidRDefault="009D6EF3" w:rsidP="009D6EF3">
      <w:pPr>
        <w:tabs>
          <w:tab w:val="left" w:pos="389"/>
          <w:tab w:val="left" w:pos="1930"/>
        </w:tabs>
        <w:bidi/>
        <w:jc w:val="both"/>
        <w:rPr>
          <w:rFonts w:cs="David" w:hint="cs"/>
          <w:rtl/>
        </w:rPr>
      </w:pPr>
    </w:p>
    <w:p w14:paraId="4D4B2A55"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7A3DAF7" w14:textId="77777777" w:rsidR="009D6EF3" w:rsidRPr="009D6EF3" w:rsidRDefault="009D6EF3" w:rsidP="009D6EF3">
      <w:pPr>
        <w:tabs>
          <w:tab w:val="left" w:pos="389"/>
          <w:tab w:val="left" w:pos="1930"/>
        </w:tabs>
        <w:bidi/>
        <w:jc w:val="both"/>
        <w:rPr>
          <w:rFonts w:cs="David" w:hint="cs"/>
          <w:rtl/>
        </w:rPr>
      </w:pPr>
    </w:p>
    <w:p w14:paraId="441418A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הכנסת לא מגישה עתירות בשם חברי כנסת.</w:t>
      </w:r>
    </w:p>
    <w:p w14:paraId="5201F610" w14:textId="77777777" w:rsidR="009D6EF3" w:rsidRPr="009D6EF3" w:rsidRDefault="009D6EF3" w:rsidP="009D6EF3">
      <w:pPr>
        <w:tabs>
          <w:tab w:val="left" w:pos="389"/>
          <w:tab w:val="left" w:pos="1930"/>
        </w:tabs>
        <w:bidi/>
        <w:jc w:val="both"/>
        <w:rPr>
          <w:rFonts w:cs="David" w:hint="cs"/>
          <w:rtl/>
        </w:rPr>
      </w:pPr>
    </w:p>
    <w:p w14:paraId="30499D47"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132381FD" w14:textId="77777777" w:rsidR="009D6EF3" w:rsidRPr="009D6EF3" w:rsidRDefault="009D6EF3" w:rsidP="009D6EF3">
      <w:pPr>
        <w:tabs>
          <w:tab w:val="left" w:pos="389"/>
          <w:tab w:val="left" w:pos="1930"/>
        </w:tabs>
        <w:bidi/>
        <w:jc w:val="both"/>
        <w:rPr>
          <w:rFonts w:cs="David" w:hint="cs"/>
          <w:rtl/>
        </w:rPr>
      </w:pPr>
    </w:p>
    <w:p w14:paraId="543E8E8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נחוקק חוק שהיועצת המשפטית של הכנסת יכולה.</w:t>
      </w:r>
    </w:p>
    <w:p w14:paraId="7EEF36D8" w14:textId="77777777" w:rsidR="009D6EF3" w:rsidRPr="009D6EF3" w:rsidRDefault="009D6EF3" w:rsidP="009D6EF3">
      <w:pPr>
        <w:tabs>
          <w:tab w:val="left" w:pos="389"/>
          <w:tab w:val="left" w:pos="1930"/>
        </w:tabs>
        <w:bidi/>
        <w:jc w:val="both"/>
        <w:rPr>
          <w:rFonts w:cs="David" w:hint="cs"/>
          <w:rtl/>
        </w:rPr>
      </w:pPr>
    </w:p>
    <w:p w14:paraId="3A18003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45CC3E3A" w14:textId="77777777" w:rsidR="009D6EF3" w:rsidRPr="009D6EF3" w:rsidRDefault="009D6EF3" w:rsidP="009D6EF3">
      <w:pPr>
        <w:tabs>
          <w:tab w:val="left" w:pos="389"/>
          <w:tab w:val="left" w:pos="1930"/>
        </w:tabs>
        <w:bidi/>
        <w:jc w:val="both"/>
        <w:rPr>
          <w:rFonts w:cs="David" w:hint="cs"/>
          <w:rtl/>
        </w:rPr>
      </w:pPr>
    </w:p>
    <w:p w14:paraId="477C1C86"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יש חוק המוגבלים, חוק השילוב, שהממשלה לא מיישמת אותו אף על פי שהכנסת קיבלה והכנסת עשתה כמה ועדות והלכו </w:t>
      </w:r>
      <w:proofErr w:type="spellStart"/>
      <w:r w:rsidRPr="009D6EF3">
        <w:rPr>
          <w:rFonts w:cs="David" w:hint="cs"/>
          <w:rtl/>
        </w:rPr>
        <w:t>בוז'י</w:t>
      </w:r>
      <w:proofErr w:type="spellEnd"/>
      <w:r w:rsidRPr="009D6EF3">
        <w:rPr>
          <w:rFonts w:cs="David" w:hint="cs"/>
          <w:rtl/>
        </w:rPr>
        <w:t xml:space="preserve"> </w:t>
      </w:r>
      <w:proofErr w:type="spellStart"/>
      <w:r w:rsidRPr="009D6EF3">
        <w:rPr>
          <w:rFonts w:cs="David" w:hint="cs"/>
          <w:rtl/>
        </w:rPr>
        <w:t>ווילן</w:t>
      </w:r>
      <w:proofErr w:type="spellEnd"/>
      <w:r w:rsidRPr="009D6EF3">
        <w:rPr>
          <w:rFonts w:cs="David" w:hint="cs"/>
          <w:rtl/>
        </w:rPr>
        <w:t xml:space="preserve">, אם אני לא טועה, אני לא יודע שום דבר. הממשלה לא מיישמת את החוק ולמעשה הלשכה המשפטית של הכנסת </w:t>
      </w:r>
      <w:proofErr w:type="spellStart"/>
      <w:r w:rsidRPr="009D6EF3">
        <w:rPr>
          <w:rFonts w:cs="David" w:hint="cs"/>
          <w:rtl/>
        </w:rPr>
        <w:t>היתה</w:t>
      </w:r>
      <w:proofErr w:type="spellEnd"/>
      <w:r w:rsidRPr="009D6EF3">
        <w:rPr>
          <w:rFonts w:cs="David" w:hint="cs"/>
          <w:rtl/>
        </w:rPr>
        <w:t xml:space="preserve"> צריכה לקחת על עצמה את הייצוג, אבל כנראה שהיא לא עושה עבודות פרטיות. אז מה? הכנסת תהיה חסרת אונים? היא רק תגיד שהממשלה לא בסדר? אז יש מישהו שרוצה לעשות את זה פרו-בונו, מצוין. הוא עוזר לילדים מסכנים?</w:t>
      </w:r>
    </w:p>
    <w:p w14:paraId="7F5F1844" w14:textId="77777777" w:rsidR="009D6EF3" w:rsidRDefault="009D6EF3" w:rsidP="009D6EF3">
      <w:pPr>
        <w:tabs>
          <w:tab w:val="left" w:pos="389"/>
          <w:tab w:val="left" w:pos="1930"/>
        </w:tabs>
        <w:bidi/>
        <w:jc w:val="both"/>
        <w:rPr>
          <w:rFonts w:cs="David" w:hint="cs"/>
          <w:rtl/>
        </w:rPr>
      </w:pPr>
    </w:p>
    <w:p w14:paraId="7E32F5DD" w14:textId="77777777" w:rsidR="009D6EF3" w:rsidRDefault="009D6EF3" w:rsidP="009D6EF3">
      <w:pPr>
        <w:tabs>
          <w:tab w:val="left" w:pos="389"/>
          <w:tab w:val="left" w:pos="1930"/>
        </w:tabs>
        <w:bidi/>
        <w:jc w:val="both"/>
        <w:rPr>
          <w:rFonts w:cs="David" w:hint="cs"/>
          <w:rtl/>
        </w:rPr>
      </w:pPr>
    </w:p>
    <w:p w14:paraId="040F2795" w14:textId="77777777" w:rsidR="009D6EF3" w:rsidRDefault="009D6EF3" w:rsidP="009D6EF3">
      <w:pPr>
        <w:tabs>
          <w:tab w:val="left" w:pos="389"/>
          <w:tab w:val="left" w:pos="1930"/>
        </w:tabs>
        <w:bidi/>
        <w:jc w:val="both"/>
        <w:rPr>
          <w:rFonts w:cs="David" w:hint="cs"/>
          <w:rtl/>
        </w:rPr>
      </w:pPr>
    </w:p>
    <w:p w14:paraId="546E4230" w14:textId="77777777" w:rsidR="009D6EF3" w:rsidRDefault="009D6EF3" w:rsidP="009D6EF3">
      <w:pPr>
        <w:tabs>
          <w:tab w:val="left" w:pos="389"/>
          <w:tab w:val="left" w:pos="1930"/>
        </w:tabs>
        <w:bidi/>
        <w:jc w:val="both"/>
        <w:rPr>
          <w:rFonts w:cs="David" w:hint="cs"/>
          <w:rtl/>
        </w:rPr>
      </w:pPr>
    </w:p>
    <w:p w14:paraId="24EE1B15" w14:textId="77777777" w:rsidR="009D6EF3" w:rsidRDefault="009D6EF3" w:rsidP="009D6EF3">
      <w:pPr>
        <w:tabs>
          <w:tab w:val="left" w:pos="389"/>
          <w:tab w:val="left" w:pos="1930"/>
        </w:tabs>
        <w:bidi/>
        <w:jc w:val="both"/>
        <w:rPr>
          <w:rFonts w:cs="David" w:hint="cs"/>
          <w:rtl/>
        </w:rPr>
      </w:pPr>
    </w:p>
    <w:p w14:paraId="5D91C0D4" w14:textId="77777777" w:rsidR="009D6EF3" w:rsidRPr="009D6EF3" w:rsidRDefault="009D6EF3" w:rsidP="009D6EF3">
      <w:pPr>
        <w:tabs>
          <w:tab w:val="left" w:pos="389"/>
          <w:tab w:val="left" w:pos="1930"/>
        </w:tabs>
        <w:bidi/>
        <w:jc w:val="both"/>
        <w:rPr>
          <w:rFonts w:cs="David" w:hint="cs"/>
          <w:rtl/>
        </w:rPr>
      </w:pPr>
    </w:p>
    <w:p w14:paraId="3B9F7ACE"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7036F8FD" w14:textId="77777777" w:rsidR="009D6EF3" w:rsidRPr="009D6EF3" w:rsidRDefault="009D6EF3" w:rsidP="009D6EF3">
      <w:pPr>
        <w:tabs>
          <w:tab w:val="left" w:pos="389"/>
          <w:tab w:val="left" w:pos="1930"/>
        </w:tabs>
        <w:bidi/>
        <w:jc w:val="both"/>
        <w:rPr>
          <w:rFonts w:cs="David" w:hint="cs"/>
          <w:rtl/>
        </w:rPr>
      </w:pPr>
    </w:p>
    <w:p w14:paraId="07FAFF0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לקונה בעבודת חברי הכנסת ושתיהן מוצגות בסעיף 3.</w:t>
      </w:r>
    </w:p>
    <w:p w14:paraId="431709A9" w14:textId="77777777" w:rsidR="009D6EF3" w:rsidRPr="009D6EF3" w:rsidRDefault="009D6EF3" w:rsidP="009D6EF3">
      <w:pPr>
        <w:tabs>
          <w:tab w:val="left" w:pos="389"/>
          <w:tab w:val="left" w:pos="1930"/>
        </w:tabs>
        <w:bidi/>
        <w:jc w:val="both"/>
        <w:rPr>
          <w:rFonts w:cs="David" w:hint="cs"/>
          <w:rtl/>
        </w:rPr>
      </w:pPr>
    </w:p>
    <w:p w14:paraId="65DA68D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6F5E9A3" w14:textId="77777777" w:rsidR="009D6EF3" w:rsidRPr="009D6EF3" w:rsidRDefault="009D6EF3" w:rsidP="009D6EF3">
      <w:pPr>
        <w:tabs>
          <w:tab w:val="left" w:pos="389"/>
          <w:tab w:val="left" w:pos="1930"/>
        </w:tabs>
        <w:bidi/>
        <w:jc w:val="both"/>
        <w:rPr>
          <w:rFonts w:cs="David" w:hint="cs"/>
          <w:rtl/>
        </w:rPr>
      </w:pPr>
    </w:p>
    <w:p w14:paraId="2310D5A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אז למחוק את כל הסעיף?</w:t>
      </w:r>
    </w:p>
    <w:p w14:paraId="57E12D6D" w14:textId="77777777" w:rsidR="009D6EF3" w:rsidRPr="009D6EF3" w:rsidRDefault="009D6EF3" w:rsidP="009D6EF3">
      <w:pPr>
        <w:tabs>
          <w:tab w:val="left" w:pos="389"/>
          <w:tab w:val="left" w:pos="1930"/>
        </w:tabs>
        <w:bidi/>
        <w:jc w:val="both"/>
        <w:rPr>
          <w:rFonts w:cs="David" w:hint="cs"/>
          <w:rtl/>
        </w:rPr>
      </w:pPr>
    </w:p>
    <w:p w14:paraId="74988C8E"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1B551B40" w14:textId="77777777" w:rsidR="009D6EF3" w:rsidRPr="009D6EF3" w:rsidRDefault="009D6EF3" w:rsidP="009D6EF3">
      <w:pPr>
        <w:tabs>
          <w:tab w:val="left" w:pos="389"/>
          <w:tab w:val="left" w:pos="1930"/>
        </w:tabs>
        <w:bidi/>
        <w:jc w:val="both"/>
        <w:rPr>
          <w:rFonts w:cs="David" w:hint="cs"/>
          <w:rtl/>
        </w:rPr>
      </w:pPr>
    </w:p>
    <w:p w14:paraId="2B031CE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המשפט הראשון חייב להישאר.</w:t>
      </w:r>
    </w:p>
    <w:p w14:paraId="317780D0" w14:textId="77777777" w:rsidR="009D6EF3" w:rsidRPr="009D6EF3" w:rsidRDefault="009D6EF3" w:rsidP="009D6EF3">
      <w:pPr>
        <w:tabs>
          <w:tab w:val="left" w:pos="389"/>
          <w:tab w:val="left" w:pos="1930"/>
        </w:tabs>
        <w:bidi/>
        <w:jc w:val="both"/>
        <w:rPr>
          <w:rFonts w:cs="David" w:hint="cs"/>
          <w:rtl/>
        </w:rPr>
      </w:pPr>
    </w:p>
    <w:p w14:paraId="50957152"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102934C1" w14:textId="77777777" w:rsidR="009D6EF3" w:rsidRPr="009D6EF3" w:rsidRDefault="009D6EF3" w:rsidP="009D6EF3">
      <w:pPr>
        <w:tabs>
          <w:tab w:val="left" w:pos="389"/>
          <w:tab w:val="left" w:pos="1930"/>
        </w:tabs>
        <w:bidi/>
        <w:jc w:val="both"/>
        <w:rPr>
          <w:rFonts w:cs="David" w:hint="cs"/>
          <w:rtl/>
        </w:rPr>
      </w:pPr>
    </w:p>
    <w:p w14:paraId="17D97B0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"סיוע מקצועי הניתן לחבר הכנסת בקשר למילוי תפקידו, לא יחשב כמתנה - -  יש ועדה ציבורית שעוסקת בדברים האלה.</w:t>
      </w:r>
    </w:p>
    <w:p w14:paraId="0D525846" w14:textId="77777777" w:rsidR="009D6EF3" w:rsidRPr="009D6EF3" w:rsidRDefault="009D6EF3" w:rsidP="009D6EF3">
      <w:pPr>
        <w:tabs>
          <w:tab w:val="left" w:pos="389"/>
          <w:tab w:val="left" w:pos="1930"/>
        </w:tabs>
        <w:bidi/>
        <w:jc w:val="both"/>
        <w:rPr>
          <w:rFonts w:cs="David" w:hint="cs"/>
          <w:rtl/>
        </w:rPr>
      </w:pPr>
    </w:p>
    <w:p w14:paraId="2B1131E6"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עמירה</w:t>
      </w:r>
      <w:proofErr w:type="spellEnd"/>
      <w:r w:rsidRPr="009D6EF3">
        <w:rPr>
          <w:rFonts w:cs="David" w:hint="cs"/>
          <w:u w:val="single"/>
          <w:rtl/>
        </w:rPr>
        <w:t xml:space="preserve"> </w:t>
      </w:r>
      <w:proofErr w:type="spellStart"/>
      <w:r w:rsidRPr="009D6EF3">
        <w:rPr>
          <w:rFonts w:cs="David" w:hint="cs"/>
          <w:u w:val="single"/>
          <w:rtl/>
        </w:rPr>
        <w:t>דותן</w:t>
      </w:r>
      <w:proofErr w:type="spellEnd"/>
      <w:r w:rsidRPr="009D6EF3">
        <w:rPr>
          <w:rFonts w:cs="David" w:hint="cs"/>
          <w:u w:val="single"/>
          <w:rtl/>
        </w:rPr>
        <w:t>:</w:t>
      </w:r>
    </w:p>
    <w:p w14:paraId="4DB40E6F" w14:textId="77777777" w:rsidR="009D6EF3" w:rsidRPr="009D6EF3" w:rsidRDefault="009D6EF3" w:rsidP="009D6EF3">
      <w:pPr>
        <w:tabs>
          <w:tab w:val="left" w:pos="389"/>
          <w:tab w:val="left" w:pos="1930"/>
        </w:tabs>
        <w:bidi/>
        <w:jc w:val="both"/>
        <w:rPr>
          <w:rFonts w:cs="David" w:hint="cs"/>
          <w:rtl/>
        </w:rPr>
      </w:pPr>
    </w:p>
    <w:p w14:paraId="0F9A95E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אין לי כלים לעשות את זה.</w:t>
      </w:r>
    </w:p>
    <w:p w14:paraId="3875E077" w14:textId="77777777" w:rsidR="009D6EF3" w:rsidRPr="009D6EF3" w:rsidRDefault="009D6EF3" w:rsidP="009D6EF3">
      <w:pPr>
        <w:tabs>
          <w:tab w:val="left" w:pos="389"/>
          <w:tab w:val="left" w:pos="1930"/>
        </w:tabs>
        <w:bidi/>
        <w:jc w:val="both"/>
        <w:rPr>
          <w:rFonts w:cs="David" w:hint="cs"/>
          <w:rtl/>
        </w:rPr>
      </w:pPr>
    </w:p>
    <w:p w14:paraId="1D31006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BE8908E" w14:textId="77777777" w:rsidR="009D6EF3" w:rsidRPr="009D6EF3" w:rsidRDefault="009D6EF3" w:rsidP="009D6EF3">
      <w:pPr>
        <w:tabs>
          <w:tab w:val="left" w:pos="389"/>
          <w:tab w:val="left" w:pos="1930"/>
        </w:tabs>
        <w:bidi/>
        <w:jc w:val="both"/>
        <w:rPr>
          <w:rFonts w:cs="David" w:hint="cs"/>
          <w:rtl/>
        </w:rPr>
      </w:pPr>
    </w:p>
    <w:p w14:paraId="23FE997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יודע שבסוף תשאירו אותי לבד, אבל אני צריך - -</w:t>
      </w:r>
    </w:p>
    <w:p w14:paraId="79512F48" w14:textId="77777777" w:rsidR="009D6EF3" w:rsidRPr="009D6EF3" w:rsidRDefault="009D6EF3" w:rsidP="009D6EF3">
      <w:pPr>
        <w:tabs>
          <w:tab w:val="left" w:pos="389"/>
          <w:tab w:val="left" w:pos="1930"/>
        </w:tabs>
        <w:bidi/>
        <w:jc w:val="both"/>
        <w:rPr>
          <w:rFonts w:cs="David" w:hint="cs"/>
          <w:rtl/>
        </w:rPr>
      </w:pPr>
    </w:p>
    <w:p w14:paraId="3A8FD5F1"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B0F50E6" w14:textId="77777777" w:rsidR="009D6EF3" w:rsidRPr="009D6EF3" w:rsidRDefault="009D6EF3" w:rsidP="009D6EF3">
      <w:pPr>
        <w:tabs>
          <w:tab w:val="left" w:pos="389"/>
          <w:tab w:val="left" w:pos="1930"/>
        </w:tabs>
        <w:bidi/>
        <w:jc w:val="both"/>
        <w:rPr>
          <w:rFonts w:cs="David" w:hint="cs"/>
          <w:rtl/>
        </w:rPr>
      </w:pPr>
    </w:p>
    <w:p w14:paraId="559F52E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סעיף 50(4). לא יחשב כמתנה השתתפות באירוע, לרבות כינוס או השתלמות, כאשר ההשתתפות כרוכה בתשלום, אם מדובר באירוע רשמי, או אירוע שהכנסותיו מיועדות למטרה ציבורית או אירוע בעל אופי לימודי או תרבותי שחבר הכנסת משתתף בו כמרצה או כמתדיין, או אירוע אחר כאשר בהזמנה לאירוע צוין כי חבר הכנסת הוא אורח כבוד." </w:t>
      </w:r>
    </w:p>
    <w:p w14:paraId="5C3D6A52" w14:textId="77777777" w:rsidR="009D6EF3" w:rsidRPr="009D6EF3" w:rsidRDefault="009D6EF3" w:rsidP="009D6EF3">
      <w:pPr>
        <w:tabs>
          <w:tab w:val="left" w:pos="389"/>
          <w:tab w:val="left" w:pos="1930"/>
        </w:tabs>
        <w:bidi/>
        <w:jc w:val="both"/>
        <w:rPr>
          <w:rFonts w:cs="David" w:hint="cs"/>
          <w:rtl/>
        </w:rPr>
      </w:pPr>
    </w:p>
    <w:p w14:paraId="3B24C147"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C179371" w14:textId="77777777" w:rsidR="009D6EF3" w:rsidRPr="009D6EF3" w:rsidRDefault="009D6EF3" w:rsidP="009D6EF3">
      <w:pPr>
        <w:tabs>
          <w:tab w:val="left" w:pos="389"/>
          <w:tab w:val="left" w:pos="1930"/>
        </w:tabs>
        <w:bidi/>
        <w:jc w:val="both"/>
        <w:rPr>
          <w:rFonts w:cs="David" w:hint="cs"/>
          <w:rtl/>
        </w:rPr>
      </w:pPr>
    </w:p>
    <w:p w14:paraId="7F8016E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ואם הוא לא אורח כבוד?</w:t>
      </w:r>
    </w:p>
    <w:p w14:paraId="6FFCDA90" w14:textId="77777777" w:rsidR="009D6EF3" w:rsidRPr="009D6EF3" w:rsidRDefault="009D6EF3" w:rsidP="009D6EF3">
      <w:pPr>
        <w:tabs>
          <w:tab w:val="left" w:pos="389"/>
          <w:tab w:val="left" w:pos="1930"/>
        </w:tabs>
        <w:bidi/>
        <w:jc w:val="both"/>
        <w:rPr>
          <w:rFonts w:cs="David" w:hint="cs"/>
          <w:rtl/>
        </w:rPr>
      </w:pPr>
    </w:p>
    <w:p w14:paraId="5259BD5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7C2D77A" w14:textId="77777777" w:rsidR="009D6EF3" w:rsidRPr="009D6EF3" w:rsidRDefault="009D6EF3" w:rsidP="009D6EF3">
      <w:pPr>
        <w:tabs>
          <w:tab w:val="left" w:pos="389"/>
          <w:tab w:val="left" w:pos="1930"/>
        </w:tabs>
        <w:bidi/>
        <w:jc w:val="both"/>
        <w:rPr>
          <w:rFonts w:cs="David" w:hint="cs"/>
          <w:rtl/>
        </w:rPr>
      </w:pPr>
    </w:p>
    <w:p w14:paraId="68D147B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אז הוא לא יכול לקבל את ההשתתפות חינם.</w:t>
      </w:r>
    </w:p>
    <w:p w14:paraId="3FB96D55" w14:textId="77777777" w:rsidR="009D6EF3" w:rsidRPr="009D6EF3" w:rsidRDefault="009D6EF3" w:rsidP="009D6EF3">
      <w:pPr>
        <w:tabs>
          <w:tab w:val="left" w:pos="389"/>
          <w:tab w:val="left" w:pos="1930"/>
        </w:tabs>
        <w:bidi/>
        <w:jc w:val="both"/>
        <w:rPr>
          <w:rFonts w:cs="David" w:hint="cs"/>
          <w:rtl/>
        </w:rPr>
      </w:pPr>
    </w:p>
    <w:p w14:paraId="47A429A6"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FDEA1FD" w14:textId="77777777" w:rsidR="009D6EF3" w:rsidRPr="009D6EF3" w:rsidRDefault="009D6EF3" w:rsidP="009D6EF3">
      <w:pPr>
        <w:tabs>
          <w:tab w:val="left" w:pos="389"/>
          <w:tab w:val="left" w:pos="1930"/>
        </w:tabs>
        <w:bidi/>
        <w:jc w:val="both"/>
        <w:rPr>
          <w:rFonts w:cs="David" w:hint="cs"/>
          <w:rtl/>
        </w:rPr>
      </w:pPr>
    </w:p>
    <w:p w14:paraId="1AF95B3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כשאני אורח כבוד אני מקבל גם כבוד וגם אירוח בחינם. כאן אני רק אורח אז אני לא מקבל כבוד וגם לא אקבל את האירוח? זה לא מוגזם? </w:t>
      </w:r>
    </w:p>
    <w:p w14:paraId="6B2C89C4" w14:textId="77777777" w:rsidR="009D6EF3" w:rsidRPr="009D6EF3" w:rsidRDefault="009D6EF3" w:rsidP="009D6EF3">
      <w:pPr>
        <w:tabs>
          <w:tab w:val="left" w:pos="389"/>
          <w:tab w:val="left" w:pos="1930"/>
        </w:tabs>
        <w:bidi/>
        <w:jc w:val="both"/>
        <w:rPr>
          <w:rFonts w:cs="David" w:hint="cs"/>
          <w:rtl/>
        </w:rPr>
      </w:pPr>
    </w:p>
    <w:p w14:paraId="26AE270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21C1715" w14:textId="77777777" w:rsidR="009D6EF3" w:rsidRPr="009D6EF3" w:rsidRDefault="009D6EF3" w:rsidP="009D6EF3">
      <w:pPr>
        <w:tabs>
          <w:tab w:val="left" w:pos="389"/>
          <w:tab w:val="left" w:pos="1930"/>
        </w:tabs>
        <w:bidi/>
        <w:jc w:val="both"/>
        <w:rPr>
          <w:rFonts w:cs="David" w:hint="cs"/>
          <w:rtl/>
        </w:rPr>
      </w:pPr>
    </w:p>
    <w:p w14:paraId="0AAE247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האם לפי הסעיף הזה חבר הכנסת יכול להשתתף בכנס לשכת עורכי הדין באילת?</w:t>
      </w:r>
    </w:p>
    <w:p w14:paraId="55B8FC83" w14:textId="77777777" w:rsidR="009D6EF3" w:rsidRPr="009D6EF3" w:rsidRDefault="009D6EF3" w:rsidP="009D6EF3">
      <w:pPr>
        <w:tabs>
          <w:tab w:val="left" w:pos="389"/>
          <w:tab w:val="left" w:pos="1930"/>
        </w:tabs>
        <w:bidi/>
        <w:jc w:val="both"/>
        <w:rPr>
          <w:rFonts w:cs="David" w:hint="cs"/>
          <w:rtl/>
        </w:rPr>
      </w:pPr>
    </w:p>
    <w:p w14:paraId="34BC08EB"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CAEFA09" w14:textId="77777777" w:rsidR="009D6EF3" w:rsidRPr="009D6EF3" w:rsidRDefault="009D6EF3" w:rsidP="009D6EF3">
      <w:pPr>
        <w:tabs>
          <w:tab w:val="left" w:pos="389"/>
          <w:tab w:val="left" w:pos="1930"/>
        </w:tabs>
        <w:bidi/>
        <w:jc w:val="both"/>
        <w:rPr>
          <w:rFonts w:cs="David" w:hint="cs"/>
          <w:rtl/>
        </w:rPr>
      </w:pPr>
    </w:p>
    <w:p w14:paraId="4FBAFCD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כן, בהחלט. </w:t>
      </w:r>
    </w:p>
    <w:p w14:paraId="5383A312" w14:textId="77777777" w:rsidR="009D6EF3" w:rsidRDefault="009D6EF3" w:rsidP="009D6EF3">
      <w:pPr>
        <w:tabs>
          <w:tab w:val="left" w:pos="389"/>
          <w:tab w:val="left" w:pos="1930"/>
        </w:tabs>
        <w:bidi/>
        <w:jc w:val="both"/>
        <w:rPr>
          <w:rFonts w:cs="David" w:hint="cs"/>
          <w:rtl/>
        </w:rPr>
      </w:pPr>
    </w:p>
    <w:p w14:paraId="7C13BBE2" w14:textId="77777777" w:rsidR="009D6EF3" w:rsidRDefault="009D6EF3" w:rsidP="009D6EF3">
      <w:pPr>
        <w:tabs>
          <w:tab w:val="left" w:pos="389"/>
          <w:tab w:val="left" w:pos="1930"/>
        </w:tabs>
        <w:bidi/>
        <w:jc w:val="both"/>
        <w:rPr>
          <w:rFonts w:cs="David" w:hint="cs"/>
          <w:rtl/>
        </w:rPr>
      </w:pPr>
    </w:p>
    <w:p w14:paraId="1C1BBED8" w14:textId="77777777" w:rsidR="009D6EF3" w:rsidRDefault="009D6EF3" w:rsidP="009D6EF3">
      <w:pPr>
        <w:tabs>
          <w:tab w:val="left" w:pos="389"/>
          <w:tab w:val="left" w:pos="1930"/>
        </w:tabs>
        <w:bidi/>
        <w:jc w:val="both"/>
        <w:rPr>
          <w:rFonts w:cs="David" w:hint="cs"/>
          <w:rtl/>
        </w:rPr>
      </w:pPr>
    </w:p>
    <w:p w14:paraId="6F75341D" w14:textId="77777777" w:rsidR="009D6EF3" w:rsidRDefault="009D6EF3" w:rsidP="009D6EF3">
      <w:pPr>
        <w:tabs>
          <w:tab w:val="left" w:pos="389"/>
          <w:tab w:val="left" w:pos="1930"/>
        </w:tabs>
        <w:bidi/>
        <w:jc w:val="both"/>
        <w:rPr>
          <w:rFonts w:cs="David" w:hint="cs"/>
          <w:rtl/>
        </w:rPr>
      </w:pPr>
    </w:p>
    <w:p w14:paraId="7E5D3FF5" w14:textId="77777777" w:rsidR="009D6EF3" w:rsidRPr="009D6EF3" w:rsidRDefault="009D6EF3" w:rsidP="009D6EF3">
      <w:pPr>
        <w:tabs>
          <w:tab w:val="left" w:pos="389"/>
          <w:tab w:val="left" w:pos="1930"/>
        </w:tabs>
        <w:bidi/>
        <w:jc w:val="both"/>
        <w:rPr>
          <w:rFonts w:cs="David" w:hint="cs"/>
          <w:rtl/>
        </w:rPr>
      </w:pPr>
    </w:p>
    <w:p w14:paraId="5A6B8AE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6ABD4F62" w14:textId="77777777" w:rsidR="009D6EF3" w:rsidRPr="009D6EF3" w:rsidRDefault="009D6EF3" w:rsidP="009D6EF3">
      <w:pPr>
        <w:tabs>
          <w:tab w:val="left" w:pos="389"/>
          <w:tab w:val="left" w:pos="1930"/>
        </w:tabs>
        <w:bidi/>
        <w:jc w:val="both"/>
        <w:rPr>
          <w:rFonts w:cs="David" w:hint="cs"/>
          <w:u w:val="single"/>
          <w:rtl/>
        </w:rPr>
      </w:pPr>
    </w:p>
    <w:p w14:paraId="7B9B3FA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יכול אפילו ללון על חשבונם, אני השתתפתי לפחות פעמיים. אם אתה חבר בפאנל מסוים...</w:t>
      </w:r>
    </w:p>
    <w:p w14:paraId="0DE6272A" w14:textId="77777777" w:rsidR="009D6EF3" w:rsidRPr="009D6EF3" w:rsidRDefault="009D6EF3" w:rsidP="009D6EF3">
      <w:pPr>
        <w:tabs>
          <w:tab w:val="left" w:pos="389"/>
          <w:tab w:val="left" w:pos="1930"/>
        </w:tabs>
        <w:bidi/>
        <w:jc w:val="both"/>
        <w:rPr>
          <w:rFonts w:cs="David" w:hint="cs"/>
          <w:rtl/>
        </w:rPr>
      </w:pPr>
    </w:p>
    <w:p w14:paraId="517937F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32650A66" w14:textId="77777777" w:rsidR="009D6EF3" w:rsidRPr="009D6EF3" w:rsidRDefault="009D6EF3" w:rsidP="009D6EF3">
      <w:pPr>
        <w:tabs>
          <w:tab w:val="left" w:pos="389"/>
          <w:tab w:val="left" w:pos="1930"/>
        </w:tabs>
        <w:bidi/>
        <w:jc w:val="both"/>
        <w:rPr>
          <w:rFonts w:cs="David" w:hint="cs"/>
          <w:rtl/>
        </w:rPr>
      </w:pPr>
    </w:p>
    <w:p w14:paraId="694CB4B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אתה לא אורח כבוד.</w:t>
      </w:r>
    </w:p>
    <w:p w14:paraId="3EBD72CC" w14:textId="77777777" w:rsidR="009D6EF3" w:rsidRPr="009D6EF3" w:rsidRDefault="009D6EF3" w:rsidP="009D6EF3">
      <w:pPr>
        <w:tabs>
          <w:tab w:val="left" w:pos="389"/>
          <w:tab w:val="left" w:pos="1930"/>
        </w:tabs>
        <w:bidi/>
        <w:jc w:val="both"/>
        <w:rPr>
          <w:rFonts w:cs="David" w:hint="cs"/>
          <w:rtl/>
        </w:rPr>
      </w:pPr>
    </w:p>
    <w:p w14:paraId="04E9DD4C"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1ADB5047" w14:textId="77777777" w:rsidR="009D6EF3" w:rsidRPr="009D6EF3" w:rsidRDefault="009D6EF3" w:rsidP="009D6EF3">
      <w:pPr>
        <w:tabs>
          <w:tab w:val="left" w:pos="389"/>
          <w:tab w:val="left" w:pos="1930"/>
        </w:tabs>
        <w:bidi/>
        <w:jc w:val="both"/>
        <w:rPr>
          <w:rFonts w:cs="David" w:hint="cs"/>
          <w:rtl/>
        </w:rPr>
      </w:pPr>
    </w:p>
    <w:p w14:paraId="6AA378F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מקובל עלי שאם אתה לא משתתף באירוע באיזו שהיא צורה, לא יכולים לתת לך את זה.</w:t>
      </w:r>
    </w:p>
    <w:p w14:paraId="1C63F538" w14:textId="77777777" w:rsidR="009D6EF3" w:rsidRPr="009D6EF3" w:rsidRDefault="009D6EF3" w:rsidP="009D6EF3">
      <w:pPr>
        <w:tabs>
          <w:tab w:val="left" w:pos="389"/>
          <w:tab w:val="left" w:pos="1930"/>
        </w:tabs>
        <w:bidi/>
        <w:jc w:val="both"/>
        <w:rPr>
          <w:rFonts w:cs="David" w:hint="cs"/>
          <w:rtl/>
        </w:rPr>
      </w:pPr>
    </w:p>
    <w:p w14:paraId="41C3313F"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784517CC" w14:textId="77777777" w:rsidR="009D6EF3" w:rsidRPr="009D6EF3" w:rsidRDefault="009D6EF3" w:rsidP="009D6EF3">
      <w:pPr>
        <w:tabs>
          <w:tab w:val="left" w:pos="389"/>
          <w:tab w:val="left" w:pos="1930"/>
        </w:tabs>
        <w:bidi/>
        <w:jc w:val="both"/>
        <w:rPr>
          <w:rFonts w:cs="David" w:hint="cs"/>
          <w:rtl/>
        </w:rPr>
      </w:pPr>
    </w:p>
    <w:p w14:paraId="0DAEEC1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אתה בא להזדהות?</w:t>
      </w:r>
    </w:p>
    <w:p w14:paraId="0AA4E9E2" w14:textId="77777777" w:rsidR="009D6EF3" w:rsidRPr="009D6EF3" w:rsidRDefault="009D6EF3" w:rsidP="009D6EF3">
      <w:pPr>
        <w:tabs>
          <w:tab w:val="left" w:pos="389"/>
          <w:tab w:val="left" w:pos="1930"/>
        </w:tabs>
        <w:bidi/>
        <w:jc w:val="both"/>
        <w:rPr>
          <w:rFonts w:cs="David" w:hint="cs"/>
          <w:rtl/>
        </w:rPr>
      </w:pPr>
    </w:p>
    <w:p w14:paraId="73AD324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566FC4CF" w14:textId="77777777" w:rsidR="009D6EF3" w:rsidRPr="009D6EF3" w:rsidRDefault="009D6EF3" w:rsidP="009D6EF3">
      <w:pPr>
        <w:tabs>
          <w:tab w:val="left" w:pos="389"/>
          <w:tab w:val="left" w:pos="1930"/>
        </w:tabs>
        <w:bidi/>
        <w:jc w:val="both"/>
        <w:rPr>
          <w:rFonts w:cs="David" w:hint="cs"/>
          <w:rtl/>
        </w:rPr>
      </w:pPr>
    </w:p>
    <w:p w14:paraId="18DE176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לא צריך לקבל טובת הנאה על זה.</w:t>
      </w:r>
    </w:p>
    <w:p w14:paraId="1B33F0CE" w14:textId="77777777" w:rsidR="009D6EF3" w:rsidRPr="009D6EF3" w:rsidRDefault="009D6EF3" w:rsidP="009D6EF3">
      <w:pPr>
        <w:tabs>
          <w:tab w:val="left" w:pos="389"/>
          <w:tab w:val="left" w:pos="1930"/>
        </w:tabs>
        <w:bidi/>
        <w:jc w:val="both"/>
        <w:rPr>
          <w:rFonts w:cs="David" w:hint="cs"/>
          <w:rtl/>
        </w:rPr>
      </w:pPr>
    </w:p>
    <w:p w14:paraId="32A9DF63"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39EB968E" w14:textId="77777777" w:rsidR="009D6EF3" w:rsidRPr="009D6EF3" w:rsidRDefault="009D6EF3" w:rsidP="009D6EF3">
      <w:pPr>
        <w:tabs>
          <w:tab w:val="left" w:pos="389"/>
          <w:tab w:val="left" w:pos="1930"/>
        </w:tabs>
        <w:bidi/>
        <w:jc w:val="both"/>
        <w:rPr>
          <w:rFonts w:cs="David" w:hint="cs"/>
          <w:rtl/>
        </w:rPr>
      </w:pPr>
    </w:p>
    <w:p w14:paraId="1DFBAB4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הרעיון הוא שהשתתפות זה משהו שעולה כסף.</w:t>
      </w:r>
    </w:p>
    <w:p w14:paraId="5AE615D6" w14:textId="77777777" w:rsidR="009D6EF3" w:rsidRPr="009D6EF3" w:rsidRDefault="009D6EF3" w:rsidP="009D6EF3">
      <w:pPr>
        <w:tabs>
          <w:tab w:val="left" w:pos="389"/>
          <w:tab w:val="left" w:pos="1930"/>
        </w:tabs>
        <w:bidi/>
        <w:jc w:val="both"/>
        <w:rPr>
          <w:rFonts w:cs="David" w:hint="cs"/>
          <w:rtl/>
        </w:rPr>
      </w:pPr>
    </w:p>
    <w:p w14:paraId="47E08D2E"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C9500C5" w14:textId="77777777" w:rsidR="009D6EF3" w:rsidRPr="009D6EF3" w:rsidRDefault="009D6EF3" w:rsidP="009D6EF3">
      <w:pPr>
        <w:tabs>
          <w:tab w:val="left" w:pos="389"/>
          <w:tab w:val="left" w:pos="1930"/>
        </w:tabs>
        <w:bidi/>
        <w:jc w:val="both"/>
        <w:rPr>
          <w:rFonts w:cs="David" w:hint="cs"/>
          <w:rtl/>
        </w:rPr>
      </w:pPr>
    </w:p>
    <w:p w14:paraId="4B4B3DF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מקבל שווה כסף. אלא אם כן זה כתוב פה שאתה משתתף כמרצה או כמתדיין.</w:t>
      </w:r>
    </w:p>
    <w:p w14:paraId="2095E422" w14:textId="77777777" w:rsidR="009D6EF3" w:rsidRPr="009D6EF3" w:rsidRDefault="009D6EF3" w:rsidP="009D6EF3">
      <w:pPr>
        <w:tabs>
          <w:tab w:val="left" w:pos="389"/>
          <w:tab w:val="left" w:pos="1930"/>
        </w:tabs>
        <w:bidi/>
        <w:jc w:val="both"/>
        <w:rPr>
          <w:rFonts w:cs="David" w:hint="cs"/>
          <w:rtl/>
        </w:rPr>
      </w:pPr>
    </w:p>
    <w:p w14:paraId="315DC24C"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4F39E32" w14:textId="77777777" w:rsidR="009D6EF3" w:rsidRPr="009D6EF3" w:rsidRDefault="009D6EF3" w:rsidP="009D6EF3">
      <w:pPr>
        <w:tabs>
          <w:tab w:val="left" w:pos="389"/>
          <w:tab w:val="left" w:pos="1930"/>
        </w:tabs>
        <w:bidi/>
        <w:jc w:val="both"/>
        <w:rPr>
          <w:rFonts w:cs="David" w:hint="cs"/>
          <w:rtl/>
        </w:rPr>
      </w:pPr>
    </w:p>
    <w:p w14:paraId="4108D40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עכשיו קפץ לי לראש, אתמול קיבלתי פה, בכנסת, מאחד העיתונאים לאיזה אירוע שיהיה באולם בראשל"צ למען אחד הילדים חולי הסרטן. אפילו היה רשום: דמי השתתפות 150 שקל ולמטה היה </w:t>
      </w:r>
      <w:r w:rsidRPr="009D6EF3">
        <w:rPr>
          <w:rFonts w:cs="David" w:hint="cs"/>
        </w:rPr>
        <w:t>X</w:t>
      </w:r>
      <w:r w:rsidRPr="009D6EF3">
        <w:rPr>
          <w:rFonts w:cs="David" w:hint="cs"/>
          <w:rtl/>
        </w:rPr>
        <w:t>, שאני לא מוזמן כבוד. חשוב לו שאני אהיה בגלל האישיות שלי כח"כ. הוא היה במזנון וחילק הזמנות שכאלה. חשוב לו לעשות את האירוע הזה "אין", עם הרבה חברי כנסת.</w:t>
      </w:r>
    </w:p>
    <w:p w14:paraId="0ABB1818" w14:textId="77777777" w:rsidR="009D6EF3" w:rsidRPr="009D6EF3" w:rsidRDefault="009D6EF3" w:rsidP="009D6EF3">
      <w:pPr>
        <w:tabs>
          <w:tab w:val="left" w:pos="389"/>
          <w:tab w:val="left" w:pos="1930"/>
        </w:tabs>
        <w:bidi/>
        <w:jc w:val="both"/>
        <w:rPr>
          <w:rFonts w:cs="David" w:hint="cs"/>
          <w:rtl/>
        </w:rPr>
      </w:pPr>
    </w:p>
    <w:p w14:paraId="4697F462"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אסתרינה</w:t>
      </w:r>
      <w:proofErr w:type="spellEnd"/>
      <w:r w:rsidRPr="009D6EF3">
        <w:rPr>
          <w:rFonts w:cs="David" w:hint="cs"/>
          <w:u w:val="single"/>
          <w:rtl/>
        </w:rPr>
        <w:t xml:space="preserve"> </w:t>
      </w:r>
      <w:proofErr w:type="spellStart"/>
      <w:r w:rsidRPr="009D6EF3">
        <w:rPr>
          <w:rFonts w:cs="David" w:hint="cs"/>
          <w:u w:val="single"/>
          <w:rtl/>
        </w:rPr>
        <w:t>טרטמן</w:t>
      </w:r>
      <w:proofErr w:type="spellEnd"/>
      <w:r w:rsidRPr="009D6EF3">
        <w:rPr>
          <w:rFonts w:cs="David" w:hint="cs"/>
          <w:u w:val="single"/>
          <w:rtl/>
        </w:rPr>
        <w:t>:</w:t>
      </w:r>
    </w:p>
    <w:p w14:paraId="4E873F20" w14:textId="77777777" w:rsidR="009D6EF3" w:rsidRPr="009D6EF3" w:rsidRDefault="009D6EF3" w:rsidP="009D6EF3">
      <w:pPr>
        <w:tabs>
          <w:tab w:val="left" w:pos="389"/>
          <w:tab w:val="left" w:pos="1930"/>
        </w:tabs>
        <w:bidi/>
        <w:jc w:val="both"/>
        <w:rPr>
          <w:rFonts w:cs="David" w:hint="cs"/>
          <w:rtl/>
        </w:rPr>
      </w:pPr>
    </w:p>
    <w:p w14:paraId="358D7B3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חברי הכנסת מקבלים הרבה מאוד הזמנות כאלה.</w:t>
      </w:r>
    </w:p>
    <w:p w14:paraId="0FBC45CC" w14:textId="77777777" w:rsidR="009D6EF3" w:rsidRPr="009D6EF3" w:rsidRDefault="009D6EF3" w:rsidP="009D6EF3">
      <w:pPr>
        <w:tabs>
          <w:tab w:val="left" w:pos="389"/>
          <w:tab w:val="left" w:pos="1930"/>
        </w:tabs>
        <w:bidi/>
        <w:jc w:val="both"/>
        <w:rPr>
          <w:rFonts w:cs="David" w:hint="cs"/>
          <w:rtl/>
        </w:rPr>
      </w:pPr>
    </w:p>
    <w:p w14:paraId="44CE56A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ADF6A09" w14:textId="77777777" w:rsidR="009D6EF3" w:rsidRPr="009D6EF3" w:rsidRDefault="009D6EF3" w:rsidP="009D6EF3">
      <w:pPr>
        <w:tabs>
          <w:tab w:val="left" w:pos="389"/>
          <w:tab w:val="left" w:pos="1930"/>
        </w:tabs>
        <w:bidi/>
        <w:jc w:val="both"/>
        <w:rPr>
          <w:rFonts w:cs="David" w:hint="cs"/>
          <w:rtl/>
        </w:rPr>
      </w:pPr>
    </w:p>
    <w:p w14:paraId="27F3B08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יש שם ארוחת ערב, ואני חושב שהכסף זה תרומה לחולה סרטן או משהו כזה, והרעיון הוא שיראו שהגיע חבר כנסת לאירוע שהוא עשה. אנחנו מכירים את זה ממקומות אחרים, שהרבה חברים אוהבים לראות את חברי הכנסת והשרים לאירועים שלהם.</w:t>
      </w:r>
    </w:p>
    <w:p w14:paraId="4AC86CBB" w14:textId="77777777" w:rsidR="009D6EF3" w:rsidRPr="009D6EF3" w:rsidRDefault="009D6EF3" w:rsidP="009D6EF3">
      <w:pPr>
        <w:tabs>
          <w:tab w:val="left" w:pos="389"/>
          <w:tab w:val="left" w:pos="1930"/>
        </w:tabs>
        <w:bidi/>
        <w:jc w:val="both"/>
        <w:rPr>
          <w:rFonts w:cs="David" w:hint="cs"/>
          <w:rtl/>
        </w:rPr>
      </w:pPr>
    </w:p>
    <w:p w14:paraId="0600308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505288C7" w14:textId="77777777" w:rsidR="009D6EF3" w:rsidRPr="009D6EF3" w:rsidRDefault="009D6EF3" w:rsidP="009D6EF3">
      <w:pPr>
        <w:tabs>
          <w:tab w:val="left" w:pos="389"/>
          <w:tab w:val="left" w:pos="1930"/>
        </w:tabs>
        <w:bidi/>
        <w:jc w:val="both"/>
        <w:rPr>
          <w:rFonts w:cs="David" w:hint="cs"/>
          <w:rtl/>
        </w:rPr>
      </w:pPr>
    </w:p>
    <w:p w14:paraId="09561D0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זה שמחה.</w:t>
      </w:r>
    </w:p>
    <w:p w14:paraId="47A53EA2" w14:textId="77777777" w:rsidR="009D6EF3" w:rsidRPr="009D6EF3" w:rsidRDefault="009D6EF3" w:rsidP="009D6EF3">
      <w:pPr>
        <w:tabs>
          <w:tab w:val="left" w:pos="389"/>
          <w:tab w:val="left" w:pos="1930"/>
        </w:tabs>
        <w:bidi/>
        <w:jc w:val="both"/>
        <w:rPr>
          <w:rFonts w:cs="David" w:hint="cs"/>
          <w:rtl/>
        </w:rPr>
      </w:pPr>
    </w:p>
    <w:p w14:paraId="2960AE8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7D157864" w14:textId="77777777" w:rsidR="009D6EF3" w:rsidRPr="009D6EF3" w:rsidRDefault="009D6EF3" w:rsidP="009D6EF3">
      <w:pPr>
        <w:tabs>
          <w:tab w:val="left" w:pos="389"/>
          <w:tab w:val="left" w:pos="1930"/>
        </w:tabs>
        <w:bidi/>
        <w:jc w:val="both"/>
        <w:rPr>
          <w:rFonts w:cs="David" w:hint="cs"/>
          <w:rtl/>
        </w:rPr>
      </w:pPr>
    </w:p>
    <w:p w14:paraId="3BB8895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פה המטרה ראויה אבל אני לא מתייחס למטרה אלא לכינוס עצמו, שרוצים את חבר הכנסת בשל היותו חבר כנסת. </w:t>
      </w:r>
    </w:p>
    <w:p w14:paraId="317AAA80" w14:textId="77777777" w:rsidR="009D6EF3" w:rsidRPr="009D6EF3" w:rsidRDefault="009D6EF3" w:rsidP="009D6EF3">
      <w:pPr>
        <w:tabs>
          <w:tab w:val="left" w:pos="389"/>
          <w:tab w:val="left" w:pos="1930"/>
        </w:tabs>
        <w:bidi/>
        <w:jc w:val="both"/>
        <w:rPr>
          <w:rFonts w:cs="David" w:hint="cs"/>
          <w:rtl/>
        </w:rPr>
      </w:pPr>
    </w:p>
    <w:p w14:paraId="49EBB1B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720C87D3" w14:textId="77777777" w:rsidR="009D6EF3" w:rsidRPr="009D6EF3" w:rsidRDefault="009D6EF3" w:rsidP="009D6EF3">
      <w:pPr>
        <w:tabs>
          <w:tab w:val="left" w:pos="389"/>
          <w:tab w:val="left" w:pos="1930"/>
        </w:tabs>
        <w:bidi/>
        <w:jc w:val="both"/>
        <w:rPr>
          <w:rFonts w:cs="David" w:hint="cs"/>
          <w:rtl/>
        </w:rPr>
      </w:pPr>
    </w:p>
    <w:p w14:paraId="65C3902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מה שתיארת עכשיו ייחשב כמתנה לפי הכללים האלה. אחרים משלמים ואתה תיכנס ללא תשלום כאשר אין לך תפקיד, לא עולה לבמה לברך, כלום.</w:t>
      </w:r>
    </w:p>
    <w:p w14:paraId="1A7E1498" w14:textId="77777777" w:rsidR="009D6EF3" w:rsidRPr="009D6EF3" w:rsidRDefault="009D6EF3" w:rsidP="009D6EF3">
      <w:pPr>
        <w:tabs>
          <w:tab w:val="left" w:pos="389"/>
          <w:tab w:val="left" w:pos="1930"/>
        </w:tabs>
        <w:bidi/>
        <w:jc w:val="both"/>
        <w:rPr>
          <w:rFonts w:cs="David" w:hint="cs"/>
          <w:rtl/>
        </w:rPr>
      </w:pPr>
    </w:p>
    <w:p w14:paraId="71E8B853"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7F42F55" w14:textId="77777777" w:rsidR="009D6EF3" w:rsidRPr="009D6EF3" w:rsidRDefault="009D6EF3" w:rsidP="009D6EF3">
      <w:pPr>
        <w:tabs>
          <w:tab w:val="left" w:pos="389"/>
          <w:tab w:val="left" w:pos="1930"/>
        </w:tabs>
        <w:bidi/>
        <w:jc w:val="both"/>
        <w:rPr>
          <w:rFonts w:cs="David" w:hint="cs"/>
          <w:rtl/>
        </w:rPr>
      </w:pPr>
    </w:p>
    <w:p w14:paraId="3DC8880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 מלמדת אותי איך לתחמן. אז אני מאשר את הגעתי, בתנאי שאתם נותנים לי לומר כמה דברים. ואז אני הולך לדבר על כך שחוסנה של כל חברה נמדד ביכולת שלה בעזרה לציבור וכולי.</w:t>
      </w:r>
    </w:p>
    <w:p w14:paraId="511643B6" w14:textId="77777777" w:rsidR="009D6EF3" w:rsidRPr="009D6EF3" w:rsidRDefault="009D6EF3" w:rsidP="009D6EF3">
      <w:pPr>
        <w:tabs>
          <w:tab w:val="left" w:pos="389"/>
          <w:tab w:val="left" w:pos="1930"/>
        </w:tabs>
        <w:bidi/>
        <w:jc w:val="both"/>
        <w:rPr>
          <w:rFonts w:cs="David" w:hint="cs"/>
          <w:rtl/>
        </w:rPr>
      </w:pPr>
    </w:p>
    <w:p w14:paraId="5E30838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63350F4" w14:textId="77777777" w:rsidR="009D6EF3" w:rsidRPr="009D6EF3" w:rsidRDefault="009D6EF3" w:rsidP="009D6EF3">
      <w:pPr>
        <w:tabs>
          <w:tab w:val="left" w:pos="389"/>
          <w:tab w:val="left" w:pos="1930"/>
        </w:tabs>
        <w:bidi/>
        <w:jc w:val="both"/>
        <w:rPr>
          <w:rFonts w:cs="David" w:hint="cs"/>
          <w:rtl/>
        </w:rPr>
      </w:pPr>
    </w:p>
    <w:p w14:paraId="79B551D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הסכנה פה, במקרה הזה, הפתח הוא פרצה הרבה יותר מסוכנת. הפרצה ליהנות מאירועים שכרוכים בתשלום לציבור הרחב, בלי שיש לך בהם שום תפקיד שהוא ציבורי אלא רק נוכחות, זוהי טובת הנאה כספית.</w:t>
      </w:r>
    </w:p>
    <w:p w14:paraId="3C129873" w14:textId="77777777" w:rsidR="009D6EF3" w:rsidRPr="009D6EF3" w:rsidRDefault="009D6EF3" w:rsidP="009D6EF3">
      <w:pPr>
        <w:tabs>
          <w:tab w:val="left" w:pos="389"/>
          <w:tab w:val="left" w:pos="1930"/>
        </w:tabs>
        <w:bidi/>
        <w:jc w:val="both"/>
        <w:rPr>
          <w:rFonts w:cs="David" w:hint="cs"/>
          <w:rtl/>
        </w:rPr>
      </w:pPr>
    </w:p>
    <w:p w14:paraId="306F55B6"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A37EA1B" w14:textId="77777777" w:rsidR="009D6EF3" w:rsidRPr="009D6EF3" w:rsidRDefault="009D6EF3" w:rsidP="009D6EF3">
      <w:pPr>
        <w:tabs>
          <w:tab w:val="left" w:pos="389"/>
          <w:tab w:val="left" w:pos="1930"/>
        </w:tabs>
        <w:bidi/>
        <w:jc w:val="both"/>
        <w:rPr>
          <w:rFonts w:cs="David" w:hint="cs"/>
          <w:rtl/>
        </w:rPr>
      </w:pPr>
    </w:p>
    <w:p w14:paraId="0E1CD02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אם הבטיחו לי שיתנו לי לדבר ומצאתי את עצמי בסוף הארוחה וכולם דיברו ולא נותר לי זמן לדבר?</w:t>
      </w:r>
    </w:p>
    <w:p w14:paraId="02690597" w14:textId="77777777" w:rsidR="009D6EF3" w:rsidRPr="009D6EF3" w:rsidRDefault="009D6EF3" w:rsidP="009D6EF3">
      <w:pPr>
        <w:tabs>
          <w:tab w:val="left" w:pos="389"/>
          <w:tab w:val="left" w:pos="1930"/>
        </w:tabs>
        <w:bidi/>
        <w:jc w:val="both"/>
        <w:rPr>
          <w:rFonts w:cs="David" w:hint="cs"/>
          <w:rtl/>
        </w:rPr>
      </w:pPr>
    </w:p>
    <w:p w14:paraId="12081A8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5BEF122D" w14:textId="77777777" w:rsidR="009D6EF3" w:rsidRPr="009D6EF3" w:rsidRDefault="009D6EF3" w:rsidP="009D6EF3">
      <w:pPr>
        <w:tabs>
          <w:tab w:val="left" w:pos="389"/>
          <w:tab w:val="left" w:pos="1930"/>
        </w:tabs>
        <w:bidi/>
        <w:jc w:val="both"/>
        <w:rPr>
          <w:rFonts w:cs="David" w:hint="cs"/>
          <w:rtl/>
        </w:rPr>
      </w:pPr>
    </w:p>
    <w:p w14:paraId="7D99245B"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דבר שתמיד אפשר להסביר אותו, אבל בגדול, יש פה פרצה שצריך לסגור אותה כי בנושאים שהם שווי כסף צריכים ללכת בדרך ההחמרה.</w:t>
      </w:r>
    </w:p>
    <w:p w14:paraId="7714B95B" w14:textId="77777777" w:rsidR="009D6EF3" w:rsidRPr="009D6EF3" w:rsidRDefault="009D6EF3" w:rsidP="009D6EF3">
      <w:pPr>
        <w:tabs>
          <w:tab w:val="left" w:pos="389"/>
          <w:tab w:val="left" w:pos="1930"/>
        </w:tabs>
        <w:bidi/>
        <w:jc w:val="both"/>
        <w:rPr>
          <w:rFonts w:cs="David" w:hint="cs"/>
          <w:rtl/>
        </w:rPr>
      </w:pPr>
    </w:p>
    <w:p w14:paraId="7117D376"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3A185C5D" w14:textId="77777777" w:rsidR="009D6EF3" w:rsidRPr="009D6EF3" w:rsidRDefault="009D6EF3" w:rsidP="009D6EF3">
      <w:pPr>
        <w:tabs>
          <w:tab w:val="left" w:pos="389"/>
          <w:tab w:val="left" w:pos="1930"/>
        </w:tabs>
        <w:bidi/>
        <w:jc w:val="both"/>
        <w:rPr>
          <w:rFonts w:cs="David" w:hint="cs"/>
          <w:rtl/>
        </w:rPr>
      </w:pPr>
    </w:p>
    <w:p w14:paraId="539C376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אם זה 500 שקל זה זוטות. נניח שיזמינו אותי למכבי ת"א  נגד הפועל חיפה?</w:t>
      </w:r>
    </w:p>
    <w:p w14:paraId="2B0709B2" w14:textId="77777777" w:rsidR="009D6EF3" w:rsidRPr="009D6EF3" w:rsidRDefault="009D6EF3" w:rsidP="009D6EF3">
      <w:pPr>
        <w:tabs>
          <w:tab w:val="left" w:pos="389"/>
          <w:tab w:val="left" w:pos="1930"/>
        </w:tabs>
        <w:bidi/>
        <w:jc w:val="both"/>
        <w:rPr>
          <w:rFonts w:cs="David" w:hint="cs"/>
          <w:rtl/>
        </w:rPr>
      </w:pPr>
    </w:p>
    <w:p w14:paraId="480BB4E0" w14:textId="77777777" w:rsidR="009D6EF3" w:rsidRPr="009D6EF3" w:rsidRDefault="009D6EF3" w:rsidP="009D6EF3">
      <w:pPr>
        <w:tabs>
          <w:tab w:val="left" w:pos="389"/>
          <w:tab w:val="left" w:pos="1930"/>
        </w:tabs>
        <w:bidi/>
        <w:jc w:val="both"/>
        <w:rPr>
          <w:rFonts w:cs="David" w:hint="cs"/>
          <w:rtl/>
        </w:rPr>
      </w:pPr>
      <w:r w:rsidRPr="009D6EF3">
        <w:rPr>
          <w:rFonts w:cs="David" w:hint="cs"/>
          <w:u w:val="single"/>
          <w:rtl/>
        </w:rPr>
        <w:t>גדעון סער:</w:t>
      </w:r>
    </w:p>
    <w:p w14:paraId="0426CC98" w14:textId="77777777" w:rsidR="009D6EF3" w:rsidRPr="009D6EF3" w:rsidRDefault="009D6EF3" w:rsidP="009D6EF3">
      <w:pPr>
        <w:tabs>
          <w:tab w:val="left" w:pos="389"/>
          <w:tab w:val="left" w:pos="1930"/>
        </w:tabs>
        <w:bidi/>
        <w:jc w:val="both"/>
        <w:rPr>
          <w:rFonts w:cs="David" w:hint="cs"/>
          <w:rtl/>
        </w:rPr>
      </w:pPr>
    </w:p>
    <w:p w14:paraId="5F83A72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חושב שאתה צריך לשלם על הכרטיס.</w:t>
      </w:r>
    </w:p>
    <w:p w14:paraId="58B15FE2" w14:textId="77777777" w:rsidR="009D6EF3" w:rsidRPr="009D6EF3" w:rsidRDefault="009D6EF3" w:rsidP="009D6EF3">
      <w:pPr>
        <w:tabs>
          <w:tab w:val="left" w:pos="389"/>
          <w:tab w:val="left" w:pos="1930"/>
        </w:tabs>
        <w:bidi/>
        <w:jc w:val="both"/>
        <w:rPr>
          <w:rFonts w:cs="David" w:hint="cs"/>
          <w:rtl/>
        </w:rPr>
      </w:pPr>
    </w:p>
    <w:p w14:paraId="27B84894"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3C529AF" w14:textId="77777777" w:rsidR="009D6EF3" w:rsidRPr="009D6EF3" w:rsidRDefault="009D6EF3" w:rsidP="009D6EF3">
      <w:pPr>
        <w:tabs>
          <w:tab w:val="left" w:pos="389"/>
          <w:tab w:val="left" w:pos="1930"/>
        </w:tabs>
        <w:bidi/>
        <w:jc w:val="both"/>
        <w:rPr>
          <w:rFonts w:cs="David" w:hint="cs"/>
          <w:rtl/>
        </w:rPr>
      </w:pPr>
    </w:p>
    <w:p w14:paraId="1DDD0933"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הנקודה היא סבירות מול עלות.</w:t>
      </w:r>
    </w:p>
    <w:p w14:paraId="43B6AF36" w14:textId="77777777" w:rsidR="009D6EF3" w:rsidRPr="009D6EF3" w:rsidRDefault="009D6EF3" w:rsidP="009D6EF3">
      <w:pPr>
        <w:tabs>
          <w:tab w:val="left" w:pos="389"/>
          <w:tab w:val="left" w:pos="1930"/>
        </w:tabs>
        <w:bidi/>
        <w:jc w:val="both"/>
        <w:rPr>
          <w:rFonts w:cs="David" w:hint="cs"/>
          <w:rtl/>
        </w:rPr>
      </w:pPr>
    </w:p>
    <w:p w14:paraId="526C819C"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27B51318" w14:textId="77777777" w:rsidR="009D6EF3" w:rsidRPr="009D6EF3" w:rsidRDefault="009D6EF3" w:rsidP="009D6EF3">
      <w:pPr>
        <w:tabs>
          <w:tab w:val="left" w:pos="389"/>
          <w:tab w:val="left" w:pos="1930"/>
        </w:tabs>
        <w:bidi/>
        <w:jc w:val="both"/>
        <w:rPr>
          <w:rFonts w:cs="David" w:hint="cs"/>
          <w:rtl/>
        </w:rPr>
      </w:pPr>
    </w:p>
    <w:p w14:paraId="68AA35E4"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הולך בכל שנה למופע התרמה של מרכז נפגעות תקיפה מינית ואני משלם כמו כל אחד בין אם אני מדבר ובין אם לא. חבר הכנסת רוצה לתרום למטרה טובה אבל הסכנה שבהשארת הפרצה הזאת פתוחה היא סכנה, כי זה ילך גם למקרים מאוד לא ראויים, שיזמינו חברי כנסת לבתי מלון, לסופי שבוע, לטיסות.</w:t>
      </w:r>
    </w:p>
    <w:p w14:paraId="64E2522E" w14:textId="77777777" w:rsidR="009D6EF3" w:rsidRPr="009D6EF3" w:rsidRDefault="009D6EF3" w:rsidP="009D6EF3">
      <w:pPr>
        <w:tabs>
          <w:tab w:val="left" w:pos="389"/>
          <w:tab w:val="left" w:pos="1930"/>
        </w:tabs>
        <w:bidi/>
        <w:jc w:val="both"/>
        <w:rPr>
          <w:rFonts w:cs="David" w:hint="cs"/>
          <w:rtl/>
        </w:rPr>
      </w:pPr>
    </w:p>
    <w:p w14:paraId="59778D3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A7092E0" w14:textId="77777777" w:rsidR="009D6EF3" w:rsidRPr="009D6EF3" w:rsidRDefault="009D6EF3" w:rsidP="009D6EF3">
      <w:pPr>
        <w:tabs>
          <w:tab w:val="left" w:pos="389"/>
          <w:tab w:val="left" w:pos="1930"/>
        </w:tabs>
        <w:bidi/>
        <w:jc w:val="both"/>
        <w:rPr>
          <w:rFonts w:cs="David" w:hint="cs"/>
          <w:rtl/>
        </w:rPr>
      </w:pPr>
    </w:p>
    <w:p w14:paraId="2BBF81C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סופי שבוע זה בהחלט אפשרי. אני בא להרצות על זנב הלטאה - -</w:t>
      </w:r>
    </w:p>
    <w:p w14:paraId="6CE37AEC" w14:textId="77777777" w:rsidR="009D6EF3" w:rsidRPr="009D6EF3" w:rsidRDefault="009D6EF3" w:rsidP="009D6EF3">
      <w:pPr>
        <w:tabs>
          <w:tab w:val="left" w:pos="389"/>
          <w:tab w:val="left" w:pos="1930"/>
        </w:tabs>
        <w:bidi/>
        <w:jc w:val="both"/>
        <w:rPr>
          <w:rFonts w:cs="David" w:hint="cs"/>
          <w:rtl/>
        </w:rPr>
      </w:pPr>
    </w:p>
    <w:p w14:paraId="6DEFADB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1EE71FD1" w14:textId="77777777" w:rsidR="009D6EF3" w:rsidRPr="009D6EF3" w:rsidRDefault="009D6EF3" w:rsidP="009D6EF3">
      <w:pPr>
        <w:tabs>
          <w:tab w:val="left" w:pos="389"/>
          <w:tab w:val="left" w:pos="1930"/>
        </w:tabs>
        <w:bidi/>
        <w:jc w:val="both"/>
        <w:rPr>
          <w:rFonts w:cs="David" w:hint="cs"/>
          <w:rtl/>
        </w:rPr>
      </w:pPr>
    </w:p>
    <w:p w14:paraId="23BC578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אבל זה מותר. אם אתה לא מופיע כמרצה ורק מימנו לך סוף שבוע בבית מלון, זה לא. זו הפרצה שרוצים לסגור פה. נכון שיש אירועים שנופלים בשטח האפור, אבל במקרה הזה עדיף להחמיר.</w:t>
      </w:r>
    </w:p>
    <w:p w14:paraId="0B770EF8" w14:textId="77777777" w:rsidR="009D6EF3" w:rsidRDefault="009D6EF3" w:rsidP="009D6EF3">
      <w:pPr>
        <w:tabs>
          <w:tab w:val="left" w:pos="389"/>
          <w:tab w:val="left" w:pos="1930"/>
        </w:tabs>
        <w:bidi/>
        <w:jc w:val="both"/>
        <w:rPr>
          <w:rFonts w:cs="David" w:hint="cs"/>
          <w:rtl/>
        </w:rPr>
      </w:pPr>
    </w:p>
    <w:p w14:paraId="7185FEA8" w14:textId="77777777" w:rsidR="009D6EF3" w:rsidRDefault="009D6EF3" w:rsidP="009D6EF3">
      <w:pPr>
        <w:tabs>
          <w:tab w:val="left" w:pos="389"/>
          <w:tab w:val="left" w:pos="1930"/>
        </w:tabs>
        <w:bidi/>
        <w:jc w:val="both"/>
        <w:rPr>
          <w:rFonts w:cs="David" w:hint="cs"/>
          <w:rtl/>
        </w:rPr>
      </w:pPr>
    </w:p>
    <w:p w14:paraId="3C876692" w14:textId="77777777" w:rsidR="009D6EF3" w:rsidRDefault="009D6EF3" w:rsidP="009D6EF3">
      <w:pPr>
        <w:tabs>
          <w:tab w:val="left" w:pos="389"/>
          <w:tab w:val="left" w:pos="1930"/>
        </w:tabs>
        <w:bidi/>
        <w:jc w:val="both"/>
        <w:rPr>
          <w:rFonts w:cs="David" w:hint="cs"/>
          <w:rtl/>
        </w:rPr>
      </w:pPr>
    </w:p>
    <w:p w14:paraId="3176CC7A" w14:textId="77777777" w:rsidR="009D6EF3" w:rsidRDefault="009D6EF3" w:rsidP="009D6EF3">
      <w:pPr>
        <w:tabs>
          <w:tab w:val="left" w:pos="389"/>
          <w:tab w:val="left" w:pos="1930"/>
        </w:tabs>
        <w:bidi/>
        <w:jc w:val="both"/>
        <w:rPr>
          <w:rFonts w:cs="David" w:hint="cs"/>
          <w:rtl/>
        </w:rPr>
      </w:pPr>
    </w:p>
    <w:p w14:paraId="358F2B34" w14:textId="77777777" w:rsidR="009D6EF3" w:rsidRPr="009D6EF3" w:rsidRDefault="009D6EF3" w:rsidP="009D6EF3">
      <w:pPr>
        <w:tabs>
          <w:tab w:val="left" w:pos="389"/>
          <w:tab w:val="left" w:pos="1930"/>
        </w:tabs>
        <w:bidi/>
        <w:jc w:val="both"/>
        <w:rPr>
          <w:rFonts w:cs="David" w:hint="cs"/>
          <w:rtl/>
        </w:rPr>
      </w:pPr>
    </w:p>
    <w:p w14:paraId="50793D49"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630F9BA" w14:textId="77777777" w:rsidR="009D6EF3" w:rsidRPr="009D6EF3" w:rsidRDefault="009D6EF3" w:rsidP="009D6EF3">
      <w:pPr>
        <w:tabs>
          <w:tab w:val="left" w:pos="389"/>
          <w:tab w:val="left" w:pos="1930"/>
        </w:tabs>
        <w:bidi/>
        <w:jc w:val="both"/>
        <w:rPr>
          <w:rFonts w:cs="David" w:hint="cs"/>
          <w:rtl/>
        </w:rPr>
      </w:pPr>
    </w:p>
    <w:p w14:paraId="2FE9371A"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יש הסתייגויות לסעיף? </w:t>
      </w:r>
    </w:p>
    <w:p w14:paraId="20F3B4D1" w14:textId="77777777" w:rsidR="009D6EF3" w:rsidRPr="009D6EF3" w:rsidRDefault="009D6EF3" w:rsidP="009D6EF3">
      <w:pPr>
        <w:tabs>
          <w:tab w:val="left" w:pos="389"/>
          <w:tab w:val="left" w:pos="1930"/>
        </w:tabs>
        <w:bidi/>
        <w:jc w:val="both"/>
        <w:rPr>
          <w:rFonts w:cs="David" w:hint="cs"/>
          <w:rtl/>
        </w:rPr>
      </w:pPr>
    </w:p>
    <w:p w14:paraId="406C7DA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1D1C832D" w14:textId="77777777" w:rsidR="009D6EF3" w:rsidRPr="009D6EF3" w:rsidRDefault="009D6EF3" w:rsidP="009D6EF3">
      <w:pPr>
        <w:tabs>
          <w:tab w:val="left" w:pos="389"/>
          <w:tab w:val="left" w:pos="1930"/>
        </w:tabs>
        <w:bidi/>
        <w:jc w:val="both"/>
        <w:rPr>
          <w:rFonts w:cs="David" w:hint="cs"/>
          <w:rtl/>
        </w:rPr>
      </w:pPr>
    </w:p>
    <w:p w14:paraId="69E1083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אני חושב שחבר הכנסת שמשתתף כמרצה או מתדיין, הקטגוריות שאמרתם: אירוע רשמי או שהכנסותיו מיועדות למטרה ציבורית או אירוע לימודי תרבותי, זה מכסה את כל הדברים שיכולים להיות, כי אני לא יודע מה זה אירוע רשמי.</w:t>
      </w:r>
    </w:p>
    <w:p w14:paraId="7905595B" w14:textId="77777777" w:rsidR="009D6EF3" w:rsidRPr="009D6EF3" w:rsidRDefault="009D6EF3" w:rsidP="009D6EF3">
      <w:pPr>
        <w:tabs>
          <w:tab w:val="left" w:pos="389"/>
          <w:tab w:val="left" w:pos="1930"/>
        </w:tabs>
        <w:bidi/>
        <w:jc w:val="both"/>
        <w:rPr>
          <w:rFonts w:cs="David" w:hint="cs"/>
          <w:rtl/>
        </w:rPr>
      </w:pPr>
    </w:p>
    <w:p w14:paraId="5D41F26A"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45FDBE2D" w14:textId="77777777" w:rsidR="009D6EF3" w:rsidRPr="009D6EF3" w:rsidRDefault="009D6EF3" w:rsidP="009D6EF3">
      <w:pPr>
        <w:tabs>
          <w:tab w:val="left" w:pos="389"/>
          <w:tab w:val="left" w:pos="1930"/>
        </w:tabs>
        <w:bidi/>
        <w:jc w:val="both"/>
        <w:rPr>
          <w:rFonts w:cs="David" w:hint="cs"/>
          <w:rtl/>
        </w:rPr>
      </w:pPr>
    </w:p>
    <w:p w14:paraId="32758CE1"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לא פרטי.</w:t>
      </w:r>
    </w:p>
    <w:p w14:paraId="62AA66FB" w14:textId="77777777" w:rsidR="009D6EF3" w:rsidRPr="009D6EF3" w:rsidRDefault="009D6EF3" w:rsidP="009D6EF3">
      <w:pPr>
        <w:tabs>
          <w:tab w:val="left" w:pos="389"/>
          <w:tab w:val="left" w:pos="1930"/>
        </w:tabs>
        <w:bidi/>
        <w:jc w:val="both"/>
        <w:rPr>
          <w:rFonts w:cs="David" w:hint="cs"/>
          <w:rtl/>
        </w:rPr>
      </w:pPr>
    </w:p>
    <w:p w14:paraId="3E3DA3D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5DC273B2" w14:textId="77777777" w:rsidR="009D6EF3" w:rsidRPr="009D6EF3" w:rsidRDefault="009D6EF3" w:rsidP="009D6EF3">
      <w:pPr>
        <w:tabs>
          <w:tab w:val="left" w:pos="389"/>
          <w:tab w:val="left" w:pos="1930"/>
        </w:tabs>
        <w:bidi/>
        <w:jc w:val="both"/>
        <w:rPr>
          <w:rFonts w:cs="David" w:hint="cs"/>
          <w:rtl/>
        </w:rPr>
      </w:pPr>
    </w:p>
    <w:p w14:paraId="07DD6DA7"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אז למה לא לכתוב אירוע ציבורי? אני לא יודע מה זה אירוע רשמי.</w:t>
      </w:r>
    </w:p>
    <w:p w14:paraId="54C4480E" w14:textId="77777777" w:rsidR="009D6EF3" w:rsidRPr="009D6EF3" w:rsidRDefault="009D6EF3" w:rsidP="009D6EF3">
      <w:pPr>
        <w:tabs>
          <w:tab w:val="left" w:pos="389"/>
          <w:tab w:val="left" w:pos="1930"/>
        </w:tabs>
        <w:bidi/>
        <w:jc w:val="both"/>
        <w:rPr>
          <w:rFonts w:cs="David" w:hint="cs"/>
          <w:rtl/>
        </w:rPr>
      </w:pPr>
    </w:p>
    <w:p w14:paraId="090D174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5641EE1B" w14:textId="77777777" w:rsidR="009D6EF3" w:rsidRPr="009D6EF3" w:rsidRDefault="009D6EF3" w:rsidP="009D6EF3">
      <w:pPr>
        <w:tabs>
          <w:tab w:val="left" w:pos="389"/>
          <w:tab w:val="left" w:pos="1930"/>
        </w:tabs>
        <w:bidi/>
        <w:jc w:val="both"/>
        <w:rPr>
          <w:rFonts w:cs="David" w:hint="cs"/>
          <w:rtl/>
        </w:rPr>
      </w:pPr>
    </w:p>
    <w:p w14:paraId="3A58655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היום יש רשימה של אירועים רשמיים.</w:t>
      </w:r>
    </w:p>
    <w:p w14:paraId="6C33904B" w14:textId="77777777" w:rsidR="009D6EF3" w:rsidRPr="009D6EF3" w:rsidRDefault="009D6EF3" w:rsidP="009D6EF3">
      <w:pPr>
        <w:tabs>
          <w:tab w:val="left" w:pos="389"/>
          <w:tab w:val="left" w:pos="1930"/>
        </w:tabs>
        <w:bidi/>
        <w:jc w:val="both"/>
        <w:rPr>
          <w:rFonts w:cs="David" w:hint="cs"/>
          <w:rtl/>
        </w:rPr>
      </w:pPr>
    </w:p>
    <w:p w14:paraId="11336C1C"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7CC72025" w14:textId="77777777" w:rsidR="009D6EF3" w:rsidRPr="009D6EF3" w:rsidRDefault="009D6EF3" w:rsidP="009D6EF3">
      <w:pPr>
        <w:tabs>
          <w:tab w:val="left" w:pos="389"/>
          <w:tab w:val="left" w:pos="1930"/>
        </w:tabs>
        <w:bidi/>
        <w:jc w:val="both"/>
        <w:rPr>
          <w:rFonts w:cs="David" w:hint="cs"/>
          <w:rtl/>
        </w:rPr>
      </w:pPr>
    </w:p>
    <w:p w14:paraId="7E29318F"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 xml:space="preserve">אם זה ציבורי זה גם רשמי. </w:t>
      </w:r>
    </w:p>
    <w:p w14:paraId="0D5F408D" w14:textId="77777777" w:rsidR="009D6EF3" w:rsidRPr="009D6EF3" w:rsidRDefault="009D6EF3" w:rsidP="009D6EF3">
      <w:pPr>
        <w:tabs>
          <w:tab w:val="left" w:pos="389"/>
          <w:tab w:val="left" w:pos="1930"/>
        </w:tabs>
        <w:bidi/>
        <w:jc w:val="both"/>
        <w:rPr>
          <w:rFonts w:cs="David" w:hint="cs"/>
          <w:rtl/>
        </w:rPr>
      </w:pPr>
    </w:p>
    <w:p w14:paraId="1A3C0F9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0D2F717F" w14:textId="77777777" w:rsidR="009D6EF3" w:rsidRPr="009D6EF3" w:rsidRDefault="009D6EF3" w:rsidP="009D6EF3">
      <w:pPr>
        <w:tabs>
          <w:tab w:val="left" w:pos="389"/>
          <w:tab w:val="left" w:pos="1930"/>
        </w:tabs>
        <w:bidi/>
        <w:jc w:val="both"/>
        <w:rPr>
          <w:rFonts w:cs="David" w:hint="cs"/>
          <w:rtl/>
        </w:rPr>
      </w:pPr>
    </w:p>
    <w:p w14:paraId="7021D3D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רשמי זה של המדינה.</w:t>
      </w:r>
    </w:p>
    <w:p w14:paraId="5CC92D4F" w14:textId="77777777" w:rsidR="009D6EF3" w:rsidRPr="009D6EF3" w:rsidRDefault="009D6EF3" w:rsidP="009D6EF3">
      <w:pPr>
        <w:tabs>
          <w:tab w:val="left" w:pos="389"/>
          <w:tab w:val="left" w:pos="1930"/>
        </w:tabs>
        <w:bidi/>
        <w:jc w:val="both"/>
        <w:rPr>
          <w:rFonts w:cs="David" w:hint="cs"/>
          <w:rtl/>
        </w:rPr>
      </w:pPr>
    </w:p>
    <w:p w14:paraId="2CDC04BF"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FAECD16" w14:textId="77777777" w:rsidR="009D6EF3" w:rsidRPr="009D6EF3" w:rsidRDefault="009D6EF3" w:rsidP="009D6EF3">
      <w:pPr>
        <w:tabs>
          <w:tab w:val="left" w:pos="389"/>
          <w:tab w:val="left" w:pos="1930"/>
        </w:tabs>
        <w:bidi/>
        <w:jc w:val="both"/>
        <w:rPr>
          <w:rFonts w:cs="David" w:hint="cs"/>
          <w:rtl/>
        </w:rPr>
      </w:pPr>
    </w:p>
    <w:p w14:paraId="3FFE733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אתה לא מרצה או מתדיין במשחק כדורגל. הרי שלושת הפסקאות האלה מתייחסות להשתתפות שלך כמרצה או כמתדיין.</w:t>
      </w:r>
    </w:p>
    <w:p w14:paraId="1F972E52" w14:textId="77777777" w:rsidR="009D6EF3" w:rsidRPr="009D6EF3" w:rsidRDefault="009D6EF3" w:rsidP="009D6EF3">
      <w:pPr>
        <w:tabs>
          <w:tab w:val="left" w:pos="389"/>
          <w:tab w:val="left" w:pos="1930"/>
        </w:tabs>
        <w:bidi/>
        <w:jc w:val="both"/>
        <w:rPr>
          <w:rFonts w:cs="David" w:hint="cs"/>
          <w:rtl/>
        </w:rPr>
      </w:pPr>
    </w:p>
    <w:p w14:paraId="05D8C6C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84D67C0" w14:textId="77777777" w:rsidR="009D6EF3" w:rsidRPr="009D6EF3" w:rsidRDefault="009D6EF3" w:rsidP="009D6EF3">
      <w:pPr>
        <w:tabs>
          <w:tab w:val="left" w:pos="389"/>
          <w:tab w:val="left" w:pos="1930"/>
        </w:tabs>
        <w:bidi/>
        <w:jc w:val="both"/>
        <w:rPr>
          <w:rFonts w:cs="David" w:hint="cs"/>
          <w:rtl/>
        </w:rPr>
      </w:pPr>
    </w:p>
    <w:p w14:paraId="7C920CD5"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אין ספק שמשחק כדורגל יחשב מתנה.</w:t>
      </w:r>
    </w:p>
    <w:p w14:paraId="0A0350A7" w14:textId="77777777" w:rsidR="009D6EF3" w:rsidRPr="009D6EF3" w:rsidRDefault="009D6EF3" w:rsidP="009D6EF3">
      <w:pPr>
        <w:tabs>
          <w:tab w:val="left" w:pos="389"/>
          <w:tab w:val="left" w:pos="1930"/>
        </w:tabs>
        <w:bidi/>
        <w:jc w:val="both"/>
        <w:rPr>
          <w:rFonts w:cs="David" w:hint="cs"/>
          <w:rtl/>
        </w:rPr>
      </w:pPr>
    </w:p>
    <w:p w14:paraId="3C39C127"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0EB3CEA3" w14:textId="77777777" w:rsidR="009D6EF3" w:rsidRPr="009D6EF3" w:rsidRDefault="009D6EF3" w:rsidP="009D6EF3">
      <w:pPr>
        <w:tabs>
          <w:tab w:val="left" w:pos="389"/>
          <w:tab w:val="left" w:pos="1930"/>
        </w:tabs>
        <w:bidi/>
        <w:jc w:val="both"/>
        <w:rPr>
          <w:rFonts w:cs="David" w:hint="cs"/>
          <w:rtl/>
        </w:rPr>
      </w:pPr>
    </w:p>
    <w:p w14:paraId="230AF20C"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נכון, כי אתה לא משתתף בזה אבל כשאתם עושים פה שלוש קטגוריות, אני שואל אתכם האם זה מכסה את כלל המקרים? לדוגמה, אני לא יודע אם מחלקים שם משהו, אבל אני מנחה אירוע על יחסי ארה"ב של מרכז אריאל בשבוע הבא.  האם זה דבר - -</w:t>
      </w:r>
    </w:p>
    <w:p w14:paraId="75F47DFD" w14:textId="77777777" w:rsidR="009D6EF3" w:rsidRPr="009D6EF3" w:rsidRDefault="009D6EF3" w:rsidP="009D6EF3">
      <w:pPr>
        <w:tabs>
          <w:tab w:val="left" w:pos="389"/>
          <w:tab w:val="left" w:pos="1930"/>
        </w:tabs>
        <w:bidi/>
        <w:jc w:val="both"/>
        <w:rPr>
          <w:rFonts w:cs="David" w:hint="cs"/>
          <w:rtl/>
        </w:rPr>
      </w:pPr>
    </w:p>
    <w:p w14:paraId="3F9245A0"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 xml:space="preserve">ארבל </w:t>
      </w:r>
      <w:proofErr w:type="spellStart"/>
      <w:r w:rsidRPr="009D6EF3">
        <w:rPr>
          <w:rFonts w:cs="David" w:hint="cs"/>
          <w:u w:val="single"/>
          <w:rtl/>
        </w:rPr>
        <w:t>אסטרחן</w:t>
      </w:r>
      <w:proofErr w:type="spellEnd"/>
      <w:r w:rsidRPr="009D6EF3">
        <w:rPr>
          <w:rFonts w:cs="David" w:hint="cs"/>
          <w:u w:val="single"/>
          <w:rtl/>
        </w:rPr>
        <w:t>:</w:t>
      </w:r>
    </w:p>
    <w:p w14:paraId="6985E88F" w14:textId="77777777" w:rsidR="009D6EF3" w:rsidRPr="009D6EF3" w:rsidRDefault="009D6EF3" w:rsidP="009D6EF3">
      <w:pPr>
        <w:tabs>
          <w:tab w:val="left" w:pos="389"/>
          <w:tab w:val="left" w:pos="1930"/>
        </w:tabs>
        <w:bidi/>
        <w:jc w:val="both"/>
        <w:rPr>
          <w:rFonts w:cs="David" w:hint="cs"/>
          <w:rtl/>
        </w:rPr>
      </w:pPr>
    </w:p>
    <w:p w14:paraId="5137A332"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האם זה כרוך בתשלום?</w:t>
      </w:r>
    </w:p>
    <w:p w14:paraId="5E7C888F" w14:textId="77777777" w:rsidR="009D6EF3" w:rsidRPr="009D6EF3" w:rsidRDefault="009D6EF3" w:rsidP="009D6EF3">
      <w:pPr>
        <w:tabs>
          <w:tab w:val="left" w:pos="389"/>
          <w:tab w:val="left" w:pos="1930"/>
        </w:tabs>
        <w:bidi/>
        <w:jc w:val="both"/>
        <w:rPr>
          <w:rFonts w:cs="David" w:hint="cs"/>
          <w:rtl/>
        </w:rPr>
      </w:pPr>
    </w:p>
    <w:p w14:paraId="6A8FB628"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גדעון סער:</w:t>
      </w:r>
    </w:p>
    <w:p w14:paraId="264BFF10" w14:textId="77777777" w:rsidR="009D6EF3" w:rsidRPr="009D6EF3" w:rsidRDefault="009D6EF3" w:rsidP="009D6EF3">
      <w:pPr>
        <w:tabs>
          <w:tab w:val="left" w:pos="389"/>
          <w:tab w:val="left" w:pos="1930"/>
        </w:tabs>
        <w:bidi/>
        <w:jc w:val="both"/>
        <w:rPr>
          <w:rFonts w:cs="David" w:hint="cs"/>
          <w:rtl/>
        </w:rPr>
      </w:pPr>
    </w:p>
    <w:p w14:paraId="4C84DD2E"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אין לי מושג. אבל הסיפא מתייחסת לאחת משלוש קטגוריות: המרצה או מתדיין או באירוע רשמי או באירוע שהכנסותיו מיועדות למטרה ציבורית או לאירוע בעל אופי לימודי או תרבותי. השאלה היחידה שלי היא אם אתם חושבים ששלושת ההגדרות האלה - -</w:t>
      </w:r>
    </w:p>
    <w:p w14:paraId="20261BC8" w14:textId="77777777" w:rsidR="009D6EF3" w:rsidRDefault="009D6EF3" w:rsidP="009D6EF3">
      <w:pPr>
        <w:tabs>
          <w:tab w:val="left" w:pos="389"/>
          <w:tab w:val="left" w:pos="1930"/>
        </w:tabs>
        <w:bidi/>
        <w:jc w:val="both"/>
        <w:rPr>
          <w:rFonts w:cs="David" w:hint="cs"/>
          <w:rtl/>
        </w:rPr>
      </w:pPr>
    </w:p>
    <w:p w14:paraId="71049AF9" w14:textId="77777777" w:rsidR="009D6EF3" w:rsidRDefault="009D6EF3" w:rsidP="009D6EF3">
      <w:pPr>
        <w:tabs>
          <w:tab w:val="left" w:pos="389"/>
          <w:tab w:val="left" w:pos="1930"/>
        </w:tabs>
        <w:bidi/>
        <w:jc w:val="both"/>
        <w:rPr>
          <w:rFonts w:cs="David" w:hint="cs"/>
          <w:rtl/>
        </w:rPr>
      </w:pPr>
    </w:p>
    <w:p w14:paraId="58BA420F" w14:textId="77777777" w:rsidR="009D6EF3" w:rsidRDefault="009D6EF3" w:rsidP="009D6EF3">
      <w:pPr>
        <w:tabs>
          <w:tab w:val="left" w:pos="389"/>
          <w:tab w:val="left" w:pos="1930"/>
        </w:tabs>
        <w:bidi/>
        <w:jc w:val="both"/>
        <w:rPr>
          <w:rFonts w:cs="David" w:hint="cs"/>
          <w:rtl/>
        </w:rPr>
      </w:pPr>
    </w:p>
    <w:p w14:paraId="7C85202C" w14:textId="77777777" w:rsidR="009D6EF3" w:rsidRDefault="009D6EF3" w:rsidP="009D6EF3">
      <w:pPr>
        <w:tabs>
          <w:tab w:val="left" w:pos="389"/>
          <w:tab w:val="left" w:pos="1930"/>
        </w:tabs>
        <w:bidi/>
        <w:jc w:val="both"/>
        <w:rPr>
          <w:rFonts w:cs="David" w:hint="cs"/>
          <w:rtl/>
        </w:rPr>
      </w:pPr>
    </w:p>
    <w:p w14:paraId="1A303950" w14:textId="77777777" w:rsidR="009D6EF3" w:rsidRPr="009D6EF3" w:rsidRDefault="009D6EF3" w:rsidP="009D6EF3">
      <w:pPr>
        <w:tabs>
          <w:tab w:val="left" w:pos="389"/>
          <w:tab w:val="left" w:pos="1930"/>
        </w:tabs>
        <w:bidi/>
        <w:jc w:val="both"/>
        <w:rPr>
          <w:rFonts w:cs="David" w:hint="cs"/>
          <w:rtl/>
        </w:rPr>
      </w:pPr>
    </w:p>
    <w:p w14:paraId="4713795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51220EA9"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r>
    </w:p>
    <w:p w14:paraId="22995B5D"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לא, השאלה היחידה צריכה להיות אפ הפרשנות של כל מי שיקרא את זה מחר ומחרתיים ובעוד 3 שנים תהיה כמו הפרשנות של פרופסור נבות.</w:t>
      </w:r>
    </w:p>
    <w:p w14:paraId="7052BCD3" w14:textId="77777777" w:rsidR="009D6EF3" w:rsidRPr="009D6EF3" w:rsidRDefault="009D6EF3" w:rsidP="009D6EF3">
      <w:pPr>
        <w:tabs>
          <w:tab w:val="left" w:pos="389"/>
          <w:tab w:val="left" w:pos="1930"/>
        </w:tabs>
        <w:bidi/>
        <w:jc w:val="both"/>
        <w:rPr>
          <w:rFonts w:cs="David" w:hint="cs"/>
          <w:rtl/>
        </w:rPr>
      </w:pPr>
    </w:p>
    <w:p w14:paraId="3122D3C7" w14:textId="77777777" w:rsidR="009D6EF3" w:rsidRPr="009D6EF3" w:rsidRDefault="009D6EF3" w:rsidP="009D6EF3">
      <w:pPr>
        <w:tabs>
          <w:tab w:val="left" w:pos="389"/>
          <w:tab w:val="left" w:pos="1930"/>
        </w:tabs>
        <w:bidi/>
        <w:jc w:val="both"/>
        <w:rPr>
          <w:rFonts w:cs="David" w:hint="cs"/>
          <w:u w:val="single"/>
          <w:rtl/>
        </w:rPr>
      </w:pPr>
      <w:proofErr w:type="spellStart"/>
      <w:r w:rsidRPr="009D6EF3">
        <w:rPr>
          <w:rFonts w:cs="David" w:hint="cs"/>
          <w:u w:val="single"/>
          <w:rtl/>
        </w:rPr>
        <w:t>סוזי</w:t>
      </w:r>
      <w:proofErr w:type="spellEnd"/>
      <w:r w:rsidRPr="009D6EF3">
        <w:rPr>
          <w:rFonts w:cs="David" w:hint="cs"/>
          <w:u w:val="single"/>
          <w:rtl/>
        </w:rPr>
        <w:t xml:space="preserve"> נבות:</w:t>
      </w:r>
    </w:p>
    <w:p w14:paraId="20234D24" w14:textId="77777777" w:rsidR="009D6EF3" w:rsidRPr="009D6EF3" w:rsidRDefault="009D6EF3" w:rsidP="009D6EF3">
      <w:pPr>
        <w:tabs>
          <w:tab w:val="left" w:pos="389"/>
          <w:tab w:val="left" w:pos="1930"/>
        </w:tabs>
        <w:bidi/>
        <w:jc w:val="both"/>
        <w:rPr>
          <w:rFonts w:cs="David" w:hint="cs"/>
          <w:rtl/>
        </w:rPr>
      </w:pPr>
    </w:p>
    <w:p w14:paraId="05531B60"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זה מספיק רחב כדי לאפשר את האירועים האלה, גם אם זה הצגה שהיא אירוע תרבותי אבל אי אפשר להגדיר אותה כציבורי או משהו רשמי. בכל זאת, יש לו אופי לימודי, תרבותי ואתה מוזמן לפתוח את הערב הזה.</w:t>
      </w:r>
    </w:p>
    <w:p w14:paraId="604DD550" w14:textId="77777777" w:rsidR="009D6EF3" w:rsidRPr="009D6EF3" w:rsidRDefault="009D6EF3" w:rsidP="009D6EF3">
      <w:pPr>
        <w:tabs>
          <w:tab w:val="left" w:pos="389"/>
          <w:tab w:val="left" w:pos="1930"/>
        </w:tabs>
        <w:bidi/>
        <w:jc w:val="both"/>
        <w:rPr>
          <w:rFonts w:cs="David" w:hint="cs"/>
          <w:rtl/>
        </w:rPr>
      </w:pPr>
    </w:p>
    <w:p w14:paraId="24FD5B0B" w14:textId="77777777" w:rsidR="009D6EF3" w:rsidRPr="009D6EF3" w:rsidRDefault="009D6EF3" w:rsidP="009D6EF3">
      <w:pPr>
        <w:tabs>
          <w:tab w:val="left" w:pos="389"/>
          <w:tab w:val="left" w:pos="1930"/>
        </w:tabs>
        <w:bidi/>
        <w:jc w:val="both"/>
        <w:rPr>
          <w:rFonts w:cs="David" w:hint="cs"/>
          <w:u w:val="single"/>
          <w:rtl/>
        </w:rPr>
      </w:pPr>
      <w:r w:rsidRPr="009D6EF3">
        <w:rPr>
          <w:rFonts w:cs="David" w:hint="cs"/>
          <w:u w:val="single"/>
          <w:rtl/>
        </w:rPr>
        <w:t>היו"ר דוד טל:</w:t>
      </w:r>
    </w:p>
    <w:p w14:paraId="269A8DF0" w14:textId="77777777" w:rsidR="009D6EF3" w:rsidRPr="009D6EF3" w:rsidRDefault="009D6EF3" w:rsidP="009D6EF3">
      <w:pPr>
        <w:tabs>
          <w:tab w:val="left" w:pos="389"/>
          <w:tab w:val="left" w:pos="1930"/>
        </w:tabs>
        <w:bidi/>
        <w:jc w:val="both"/>
        <w:rPr>
          <w:rFonts w:cs="David" w:hint="cs"/>
          <w:rtl/>
        </w:rPr>
      </w:pPr>
    </w:p>
    <w:p w14:paraId="1243FAF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אישרנו.</w:t>
      </w:r>
    </w:p>
    <w:p w14:paraId="54FFBA35" w14:textId="77777777" w:rsidR="009D6EF3" w:rsidRPr="009D6EF3" w:rsidRDefault="009D6EF3" w:rsidP="009D6EF3">
      <w:pPr>
        <w:tabs>
          <w:tab w:val="left" w:pos="389"/>
          <w:tab w:val="left" w:pos="1930"/>
        </w:tabs>
        <w:bidi/>
        <w:jc w:val="both"/>
        <w:rPr>
          <w:rFonts w:cs="David" w:hint="cs"/>
          <w:rtl/>
        </w:rPr>
      </w:pPr>
    </w:p>
    <w:p w14:paraId="71977358" w14:textId="77777777" w:rsidR="009D6EF3" w:rsidRPr="009D6EF3" w:rsidRDefault="009D6EF3" w:rsidP="009D6EF3">
      <w:pPr>
        <w:tabs>
          <w:tab w:val="left" w:pos="389"/>
          <w:tab w:val="left" w:pos="1930"/>
        </w:tabs>
        <w:bidi/>
        <w:jc w:val="both"/>
        <w:rPr>
          <w:rFonts w:cs="David" w:hint="cs"/>
          <w:rtl/>
        </w:rPr>
      </w:pPr>
      <w:r w:rsidRPr="009D6EF3">
        <w:rPr>
          <w:rFonts w:cs="David" w:hint="cs"/>
          <w:rtl/>
        </w:rPr>
        <w:tab/>
        <w:t>תודה רבה. אני רוצה להודות לכולם ולפרופסור נבות.</w:t>
      </w:r>
    </w:p>
    <w:p w14:paraId="5A30ECFB" w14:textId="77777777" w:rsidR="009D6EF3" w:rsidRPr="009D6EF3" w:rsidRDefault="009D6EF3" w:rsidP="009D6EF3">
      <w:pPr>
        <w:tabs>
          <w:tab w:val="left" w:pos="389"/>
          <w:tab w:val="left" w:pos="1930"/>
        </w:tabs>
        <w:bidi/>
        <w:jc w:val="both"/>
        <w:rPr>
          <w:rFonts w:cs="David" w:hint="cs"/>
          <w:rtl/>
        </w:rPr>
      </w:pPr>
    </w:p>
    <w:p w14:paraId="22003652" w14:textId="77777777" w:rsidR="009D6EF3" w:rsidRPr="009D6EF3" w:rsidRDefault="009D6EF3" w:rsidP="009D6EF3">
      <w:pPr>
        <w:tabs>
          <w:tab w:val="left" w:pos="389"/>
          <w:tab w:val="left" w:pos="1930"/>
        </w:tabs>
        <w:bidi/>
        <w:jc w:val="both"/>
        <w:rPr>
          <w:rFonts w:cs="David" w:hint="cs"/>
          <w:u w:val="single"/>
          <w:rtl/>
        </w:rPr>
      </w:pPr>
      <w:r w:rsidRPr="009D6EF3">
        <w:rPr>
          <w:rFonts w:cs="David" w:hint="cs"/>
          <w:rtl/>
        </w:rPr>
        <w:tab/>
      </w:r>
      <w:r w:rsidRPr="009D6EF3">
        <w:rPr>
          <w:rFonts w:cs="David" w:hint="cs"/>
          <w:u w:val="single"/>
          <w:rtl/>
        </w:rPr>
        <w:t>(הישיבה ננעלה בשעה 15:25)</w:t>
      </w:r>
    </w:p>
    <w:p w14:paraId="7D30B928" w14:textId="77777777" w:rsidR="00552A80" w:rsidRPr="009D6EF3" w:rsidRDefault="00552A80" w:rsidP="009D6EF3">
      <w:pPr>
        <w:bidi/>
        <w:jc w:val="both"/>
        <w:rPr>
          <w:rFonts w:cs="David"/>
        </w:rPr>
      </w:pPr>
    </w:p>
    <w:sectPr w:rsidR="00552A80" w:rsidRPr="009D6EF3" w:rsidSect="009D6EF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83AD5" w14:textId="77777777" w:rsidR="00000000" w:rsidRDefault="009B4381">
      <w:r>
        <w:separator/>
      </w:r>
    </w:p>
  </w:endnote>
  <w:endnote w:type="continuationSeparator" w:id="0">
    <w:p w14:paraId="6AABAD35" w14:textId="77777777" w:rsidR="00000000" w:rsidRDefault="009B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3DC6" w14:textId="77777777" w:rsidR="00000000" w:rsidRDefault="009B4381">
      <w:r>
        <w:separator/>
      </w:r>
    </w:p>
  </w:footnote>
  <w:footnote w:type="continuationSeparator" w:id="0">
    <w:p w14:paraId="0E6D44B5" w14:textId="77777777" w:rsidR="00000000" w:rsidRDefault="009B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E37E" w14:textId="77777777" w:rsidR="009D6EF3" w:rsidRDefault="009D6EF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6B924F9" w14:textId="77777777" w:rsidR="009D6EF3" w:rsidRDefault="009D6EF3">
    <w:pPr>
      <w:pStyle w:val="Header"/>
      <w:ind w:right="360"/>
      <w:jc w:val="both"/>
      <w:rPr>
        <w:rtl/>
      </w:rPr>
    </w:pPr>
  </w:p>
  <w:p w14:paraId="17CC5A3F" w14:textId="77777777" w:rsidR="009D6EF3" w:rsidRDefault="009D6EF3"/>
  <w:p w14:paraId="15AEEB0C" w14:textId="77777777" w:rsidR="009D6EF3" w:rsidRDefault="009D6EF3"/>
  <w:p w14:paraId="727BDBC3" w14:textId="77777777" w:rsidR="009D6EF3" w:rsidRDefault="009D6EF3"/>
  <w:p w14:paraId="14AAAEB8" w14:textId="77777777" w:rsidR="009D6EF3" w:rsidRDefault="009D6EF3"/>
  <w:p w14:paraId="72FD8B74" w14:textId="77777777" w:rsidR="009D6EF3" w:rsidRDefault="009D6EF3"/>
  <w:p w14:paraId="03DBCD57" w14:textId="77777777" w:rsidR="009D6EF3" w:rsidRDefault="009D6EF3"/>
  <w:p w14:paraId="2261412C" w14:textId="77777777" w:rsidR="009D6EF3" w:rsidRDefault="009D6EF3"/>
  <w:p w14:paraId="080E022A" w14:textId="77777777" w:rsidR="009D6EF3" w:rsidRDefault="009D6EF3"/>
  <w:p w14:paraId="1C75BC2F" w14:textId="77777777" w:rsidR="009D6EF3" w:rsidRDefault="009D6E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6B74" w14:textId="77777777" w:rsidR="009D6EF3" w:rsidRDefault="009D6EF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29</w:t>
    </w:r>
    <w:r>
      <w:rPr>
        <w:rStyle w:val="PageNumber"/>
        <w:rtl/>
      </w:rPr>
      <w:fldChar w:fldCharType="end"/>
    </w:r>
  </w:p>
  <w:p w14:paraId="077720AE" w14:textId="77777777" w:rsidR="009D6EF3" w:rsidRDefault="009D6EF3">
    <w:pPr>
      <w:pStyle w:val="Header"/>
      <w:ind w:right="360"/>
      <w:jc w:val="both"/>
      <w:rPr>
        <w:rFonts w:hint="cs"/>
        <w:rtl/>
      </w:rPr>
    </w:pPr>
    <w:r>
      <w:rPr>
        <w:rFonts w:hint="cs"/>
        <w:rtl/>
      </w:rPr>
      <w:t>ישיבה משותפת של ועדת הכנסת</w:t>
    </w:r>
  </w:p>
  <w:p w14:paraId="002D5708" w14:textId="77777777" w:rsidR="009D6EF3" w:rsidRDefault="009D6EF3">
    <w:pPr>
      <w:pStyle w:val="Header"/>
      <w:ind w:right="360"/>
      <w:jc w:val="both"/>
      <w:rPr>
        <w:rFonts w:hint="cs"/>
        <w:rtl/>
      </w:rPr>
    </w:pPr>
    <w:r>
      <w:rPr>
        <w:rFonts w:hint="cs"/>
        <w:rtl/>
      </w:rPr>
      <w:t>עם חברי ועדת האתיקה</w:t>
    </w:r>
  </w:p>
  <w:p w14:paraId="66707AA3" w14:textId="77777777" w:rsidR="009D6EF3" w:rsidRDefault="009D6EF3">
    <w:pPr>
      <w:pStyle w:val="Header"/>
      <w:ind w:right="360"/>
      <w:jc w:val="both"/>
      <w:rPr>
        <w:rStyle w:val="PageNumber"/>
        <w:rFonts w:hint="cs"/>
        <w:rtl/>
      </w:rPr>
    </w:pPr>
    <w:r>
      <w:rPr>
        <w:rFonts w:hint="cs"/>
        <w:rtl/>
      </w:rPr>
      <w:t>18.12.07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9666E"/>
    <w:multiLevelType w:val="hybridMultilevel"/>
    <w:tmpl w:val="13D40482"/>
    <w:lvl w:ilvl="0" w:tplc="3774DF10">
      <w:start w:val="18"/>
      <w:numFmt w:val="bullet"/>
      <w:lvlText w:val="-"/>
      <w:lvlJc w:val="left"/>
      <w:pPr>
        <w:tabs>
          <w:tab w:val="num" w:pos="750"/>
        </w:tabs>
        <w:ind w:left="750" w:hanging="360"/>
      </w:pPr>
      <w:rPr>
        <w:rFonts w:ascii="Times New Roman" w:eastAsia="Times New Roman" w:hAnsi="Times New Roman" w:cs="David" w:hint="default"/>
      </w:rPr>
    </w:lvl>
    <w:lvl w:ilvl="1" w:tplc="04090003" w:tentative="1">
      <w:start w:val="1"/>
      <w:numFmt w:val="bullet"/>
      <w:lvlText w:val="o"/>
      <w:lvlJc w:val="left"/>
      <w:pPr>
        <w:tabs>
          <w:tab w:val="num" w:pos="1470"/>
        </w:tabs>
        <w:ind w:left="1470" w:hanging="360"/>
      </w:pPr>
      <w:rPr>
        <w:rFonts w:ascii="Courier New" w:hAnsi="Courier New" w:cs="Courier New" w:hint="default"/>
      </w:rPr>
    </w:lvl>
    <w:lvl w:ilvl="2" w:tplc="04090005" w:tentative="1">
      <w:start w:val="1"/>
      <w:numFmt w:val="bullet"/>
      <w:lvlText w:val=""/>
      <w:lvlJc w:val="left"/>
      <w:pPr>
        <w:tabs>
          <w:tab w:val="num" w:pos="2190"/>
        </w:tabs>
        <w:ind w:left="2190" w:hanging="360"/>
      </w:pPr>
      <w:rPr>
        <w:rFonts w:ascii="Wingdings" w:hAnsi="Wingdings" w:hint="default"/>
      </w:rPr>
    </w:lvl>
    <w:lvl w:ilvl="3" w:tplc="04090001" w:tentative="1">
      <w:start w:val="1"/>
      <w:numFmt w:val="bullet"/>
      <w:lvlText w:val=""/>
      <w:lvlJc w:val="left"/>
      <w:pPr>
        <w:tabs>
          <w:tab w:val="num" w:pos="2910"/>
        </w:tabs>
        <w:ind w:left="2910" w:hanging="360"/>
      </w:pPr>
      <w:rPr>
        <w:rFonts w:ascii="Symbol" w:hAnsi="Symbol" w:hint="default"/>
      </w:rPr>
    </w:lvl>
    <w:lvl w:ilvl="4" w:tplc="04090003" w:tentative="1">
      <w:start w:val="1"/>
      <w:numFmt w:val="bullet"/>
      <w:lvlText w:val="o"/>
      <w:lvlJc w:val="left"/>
      <w:pPr>
        <w:tabs>
          <w:tab w:val="num" w:pos="3630"/>
        </w:tabs>
        <w:ind w:left="3630" w:hanging="360"/>
      </w:pPr>
      <w:rPr>
        <w:rFonts w:ascii="Courier New" w:hAnsi="Courier New" w:cs="Courier New" w:hint="default"/>
      </w:rPr>
    </w:lvl>
    <w:lvl w:ilvl="5" w:tplc="04090005" w:tentative="1">
      <w:start w:val="1"/>
      <w:numFmt w:val="bullet"/>
      <w:lvlText w:val=""/>
      <w:lvlJc w:val="left"/>
      <w:pPr>
        <w:tabs>
          <w:tab w:val="num" w:pos="4350"/>
        </w:tabs>
        <w:ind w:left="4350" w:hanging="360"/>
      </w:pPr>
      <w:rPr>
        <w:rFonts w:ascii="Wingdings" w:hAnsi="Wingdings" w:hint="default"/>
      </w:rPr>
    </w:lvl>
    <w:lvl w:ilvl="6" w:tplc="04090001" w:tentative="1">
      <w:start w:val="1"/>
      <w:numFmt w:val="bullet"/>
      <w:lvlText w:val=""/>
      <w:lvlJc w:val="left"/>
      <w:pPr>
        <w:tabs>
          <w:tab w:val="num" w:pos="5070"/>
        </w:tabs>
        <w:ind w:left="5070" w:hanging="360"/>
      </w:pPr>
      <w:rPr>
        <w:rFonts w:ascii="Symbol" w:hAnsi="Symbol" w:hint="default"/>
      </w:rPr>
    </w:lvl>
    <w:lvl w:ilvl="7" w:tplc="04090003" w:tentative="1">
      <w:start w:val="1"/>
      <w:numFmt w:val="bullet"/>
      <w:lvlText w:val="o"/>
      <w:lvlJc w:val="left"/>
      <w:pPr>
        <w:tabs>
          <w:tab w:val="num" w:pos="5790"/>
        </w:tabs>
        <w:ind w:left="5790" w:hanging="360"/>
      </w:pPr>
      <w:rPr>
        <w:rFonts w:ascii="Courier New" w:hAnsi="Courier New" w:cs="Courier New" w:hint="default"/>
      </w:rPr>
    </w:lvl>
    <w:lvl w:ilvl="8" w:tplc="04090005" w:tentative="1">
      <w:start w:val="1"/>
      <w:numFmt w:val="bullet"/>
      <w:lvlText w:val=""/>
      <w:lvlJc w:val="left"/>
      <w:pPr>
        <w:tabs>
          <w:tab w:val="num" w:pos="6510"/>
        </w:tabs>
        <w:ind w:left="6510" w:hanging="360"/>
      </w:pPr>
      <w:rPr>
        <w:rFonts w:ascii="Wingdings" w:hAnsi="Wingdings" w:hint="default"/>
      </w:rPr>
    </w:lvl>
  </w:abstractNum>
  <w:num w:numId="1" w16cid:durableId="197671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7045פרוטוקול_ישיבת_ועדה.doc"/>
    <w:docVar w:name="StartMode" w:val="3"/>
  </w:docVars>
  <w:rsids>
    <w:rsidRoot w:val="00F77583"/>
    <w:rsid w:val="00552A80"/>
    <w:rsid w:val="006D2654"/>
    <w:rsid w:val="00965806"/>
    <w:rsid w:val="009B4381"/>
    <w:rsid w:val="009D6EF3"/>
    <w:rsid w:val="00F775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C01180"/>
  <w15:chartTrackingRefBased/>
  <w15:docId w15:val="{0F27368C-BE0F-452D-8938-4FC0A95D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D6EF3"/>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D6EF3"/>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D6EF3"/>
    <w:pPr>
      <w:keepNext/>
      <w:overflowPunct w:val="0"/>
      <w:autoSpaceDE w:val="0"/>
      <w:autoSpaceDN w:val="0"/>
      <w:bidi/>
      <w:adjustRightInd w:val="0"/>
      <w:jc w:val="both"/>
      <w:textAlignment w:val="baseline"/>
      <w:outlineLvl w:val="5"/>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D6EF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D6EF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D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5881</Words>
  <Characters>33524</Characters>
  <Application>Microsoft Office Word</Application>
  <DocSecurity>0</DocSecurity>
  <Lines>279</Lines>
  <Paragraphs>78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