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6EC0" w14:textId="77777777" w:rsidR="007056A1" w:rsidRDefault="007056A1" w:rsidP="007056A1">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3AB6C28" w14:textId="77777777" w:rsidR="007056A1" w:rsidRDefault="007056A1" w:rsidP="007056A1">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260FB0C" w14:textId="77777777" w:rsidR="007056A1" w:rsidRDefault="007056A1" w:rsidP="007056A1">
      <w:pPr>
        <w:bidi/>
        <w:jc w:val="both"/>
        <w:rPr>
          <w:rFonts w:cs="David"/>
          <w:b/>
          <w:bCs/>
          <w:rtl/>
        </w:rPr>
      </w:pPr>
    </w:p>
    <w:p w14:paraId="5D8BBDE5" w14:textId="77777777" w:rsidR="007056A1" w:rsidRDefault="007056A1" w:rsidP="007056A1">
      <w:pPr>
        <w:bidi/>
        <w:jc w:val="center"/>
        <w:outlineLvl w:val="0"/>
        <w:rPr>
          <w:rFonts w:cs="David" w:hint="cs"/>
          <w:b/>
          <w:bCs/>
          <w:rtl/>
        </w:rPr>
      </w:pPr>
    </w:p>
    <w:p w14:paraId="5500DF6C" w14:textId="77777777" w:rsidR="007056A1" w:rsidRDefault="007056A1" w:rsidP="007056A1">
      <w:pPr>
        <w:bidi/>
        <w:jc w:val="center"/>
        <w:outlineLvl w:val="0"/>
        <w:rPr>
          <w:rFonts w:cs="David" w:hint="cs"/>
          <w:b/>
          <w:bCs/>
          <w:rtl/>
        </w:rPr>
      </w:pPr>
      <w:r>
        <w:rPr>
          <w:rFonts w:cs="David"/>
          <w:b/>
          <w:bCs/>
          <w:rtl/>
        </w:rPr>
        <w:t xml:space="preserve">פרוטוקול מס' </w:t>
      </w:r>
      <w:r>
        <w:rPr>
          <w:rFonts w:cs="David" w:hint="cs"/>
          <w:b/>
          <w:bCs/>
          <w:rtl/>
        </w:rPr>
        <w:t xml:space="preserve"> 152</w:t>
      </w:r>
    </w:p>
    <w:p w14:paraId="1D880BED" w14:textId="77777777" w:rsidR="007056A1" w:rsidRDefault="007056A1" w:rsidP="007056A1">
      <w:pPr>
        <w:bidi/>
        <w:jc w:val="center"/>
        <w:outlineLvl w:val="0"/>
        <w:rPr>
          <w:rFonts w:cs="David" w:hint="cs"/>
          <w:b/>
          <w:bCs/>
          <w:rtl/>
        </w:rPr>
      </w:pPr>
      <w:r>
        <w:rPr>
          <w:rFonts w:cs="David"/>
          <w:b/>
          <w:bCs/>
          <w:rtl/>
        </w:rPr>
        <w:t>מישיב</w:t>
      </w:r>
      <w:r>
        <w:rPr>
          <w:rFonts w:cs="David" w:hint="cs"/>
          <w:b/>
          <w:bCs/>
          <w:rtl/>
        </w:rPr>
        <w:t>ת ועדת הכנסת</w:t>
      </w:r>
    </w:p>
    <w:p w14:paraId="073E46D6" w14:textId="77777777" w:rsidR="007056A1" w:rsidRPr="00BE2128" w:rsidRDefault="007056A1" w:rsidP="007056A1">
      <w:pPr>
        <w:bidi/>
        <w:jc w:val="center"/>
        <w:rPr>
          <w:rFonts w:cs="David" w:hint="cs"/>
          <w:b/>
          <w:bCs/>
          <w:u w:val="single"/>
          <w:rtl/>
        </w:rPr>
      </w:pPr>
      <w:r w:rsidRPr="00BE2128">
        <w:rPr>
          <w:rFonts w:cs="David" w:hint="cs"/>
          <w:b/>
          <w:bCs/>
          <w:u w:val="single"/>
          <w:rtl/>
        </w:rPr>
        <w:t>מיום שלישי, ד' באדר א', התשע"א (8 בפברואר, 2011) בשעה 1</w:t>
      </w:r>
      <w:r>
        <w:rPr>
          <w:rFonts w:cs="David" w:hint="cs"/>
          <w:b/>
          <w:bCs/>
          <w:u w:val="single"/>
          <w:rtl/>
        </w:rPr>
        <w:t>3</w:t>
      </w:r>
      <w:r w:rsidRPr="00BE2128">
        <w:rPr>
          <w:rFonts w:cs="David" w:hint="cs"/>
          <w:b/>
          <w:bCs/>
          <w:u w:val="single"/>
          <w:rtl/>
        </w:rPr>
        <w:t>:00</w:t>
      </w:r>
    </w:p>
    <w:p w14:paraId="7B303B02" w14:textId="77777777" w:rsidR="007056A1" w:rsidRDefault="007056A1" w:rsidP="007056A1">
      <w:pPr>
        <w:bidi/>
        <w:rPr>
          <w:rFonts w:cs="David" w:hint="cs"/>
          <w:b/>
          <w:bCs/>
          <w:u w:val="single"/>
          <w:rtl/>
        </w:rPr>
      </w:pPr>
    </w:p>
    <w:p w14:paraId="0454AF92" w14:textId="77777777" w:rsidR="007056A1" w:rsidRDefault="007056A1" w:rsidP="007056A1">
      <w:pPr>
        <w:bidi/>
        <w:rPr>
          <w:rFonts w:cs="David" w:hint="cs"/>
          <w:b/>
          <w:bCs/>
          <w:u w:val="single"/>
          <w:rtl/>
        </w:rPr>
      </w:pPr>
    </w:p>
    <w:p w14:paraId="3FE0209F" w14:textId="77777777" w:rsidR="007056A1" w:rsidRDefault="007056A1" w:rsidP="007056A1">
      <w:pPr>
        <w:bidi/>
        <w:rPr>
          <w:rFonts w:cs="David" w:hint="cs"/>
          <w:b/>
          <w:bCs/>
          <w:u w:val="single"/>
          <w:rtl/>
        </w:rPr>
      </w:pPr>
    </w:p>
    <w:p w14:paraId="14505087" w14:textId="77777777" w:rsidR="007056A1" w:rsidRDefault="007056A1" w:rsidP="007056A1">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682DF992" w14:textId="77777777" w:rsidR="007056A1" w:rsidRDefault="007056A1" w:rsidP="007056A1">
      <w:pPr>
        <w:bidi/>
        <w:jc w:val="both"/>
        <w:rPr>
          <w:rFonts w:cs="David" w:hint="cs"/>
          <w:b/>
          <w:bCs/>
          <w:u w:val="single"/>
          <w:rtl/>
        </w:rPr>
      </w:pPr>
    </w:p>
    <w:p w14:paraId="46CC4E86" w14:textId="77777777" w:rsidR="007056A1" w:rsidRPr="00E97A5F" w:rsidRDefault="007056A1" w:rsidP="007056A1">
      <w:pPr>
        <w:bidi/>
        <w:jc w:val="both"/>
        <w:rPr>
          <w:rFonts w:cs="David" w:hint="cs"/>
          <w:rtl/>
        </w:rPr>
      </w:pPr>
      <w:r w:rsidRPr="00E97A5F">
        <w:rPr>
          <w:rFonts w:cs="David" w:hint="cs"/>
          <w:rtl/>
        </w:rPr>
        <w:t xml:space="preserve">תיקוני תקנון הכנסת </w:t>
      </w:r>
      <w:r w:rsidRPr="00E97A5F">
        <w:rPr>
          <w:rFonts w:cs="David"/>
          <w:rtl/>
        </w:rPr>
        <w:t>–</w:t>
      </w:r>
      <w:r w:rsidRPr="00E97A5F">
        <w:rPr>
          <w:rFonts w:cs="David" w:hint="cs"/>
          <w:rtl/>
        </w:rPr>
        <w:t xml:space="preserve"> פרק חקיקה. </w:t>
      </w:r>
    </w:p>
    <w:p w14:paraId="26ED4785" w14:textId="77777777" w:rsidR="007056A1" w:rsidRPr="00BE2128" w:rsidRDefault="007056A1" w:rsidP="007056A1">
      <w:pPr>
        <w:bidi/>
        <w:jc w:val="both"/>
        <w:rPr>
          <w:rFonts w:cs="David"/>
          <w:b/>
          <w:bCs/>
          <w:rtl/>
        </w:rPr>
      </w:pPr>
    </w:p>
    <w:p w14:paraId="77DD6ED0" w14:textId="77777777" w:rsidR="007056A1" w:rsidRDefault="007056A1" w:rsidP="007056A1">
      <w:pPr>
        <w:bidi/>
        <w:jc w:val="both"/>
        <w:outlineLvl w:val="0"/>
        <w:rPr>
          <w:rFonts w:cs="David"/>
          <w:b/>
          <w:bCs/>
          <w:u w:val="single"/>
          <w:rtl/>
        </w:rPr>
      </w:pPr>
      <w:r>
        <w:rPr>
          <w:rFonts w:cs="David"/>
          <w:b/>
          <w:bCs/>
          <w:u w:val="single"/>
          <w:rtl/>
        </w:rPr>
        <w:t>נכחו:</w:t>
      </w:r>
    </w:p>
    <w:p w14:paraId="04F115EE" w14:textId="77777777" w:rsidR="007056A1" w:rsidRDefault="007056A1" w:rsidP="007056A1">
      <w:pPr>
        <w:bidi/>
        <w:jc w:val="both"/>
        <w:outlineLvl w:val="0"/>
        <w:rPr>
          <w:rFonts w:cs="David" w:hint="cs"/>
          <w:rtl/>
        </w:rPr>
      </w:pPr>
      <w:r>
        <w:rPr>
          <w:rFonts w:cs="David"/>
          <w:b/>
          <w:bCs/>
          <w:u w:val="single"/>
          <w:rtl/>
        </w:rPr>
        <w:t>חברי הוועדה</w:t>
      </w:r>
      <w:r>
        <w:rPr>
          <w:rFonts w:cs="David"/>
          <w:rtl/>
        </w:rPr>
        <w:t>:</w:t>
      </w:r>
      <w:r>
        <w:rPr>
          <w:rFonts w:cs="David"/>
          <w:rtl/>
        </w:rPr>
        <w:tab/>
      </w:r>
    </w:p>
    <w:p w14:paraId="2FE30262" w14:textId="77777777" w:rsidR="007056A1" w:rsidRDefault="007056A1" w:rsidP="007056A1">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32DF48E9" w14:textId="77777777" w:rsidR="007056A1" w:rsidRDefault="007056A1" w:rsidP="007056A1">
      <w:pPr>
        <w:bidi/>
        <w:jc w:val="both"/>
        <w:outlineLvl w:val="0"/>
        <w:rPr>
          <w:rFonts w:cs="David" w:hint="cs"/>
          <w:rtl/>
        </w:rPr>
      </w:pPr>
    </w:p>
    <w:p w14:paraId="3AFCEE48" w14:textId="77777777" w:rsidR="007056A1" w:rsidRDefault="007056A1" w:rsidP="007056A1">
      <w:pPr>
        <w:bidi/>
        <w:jc w:val="both"/>
        <w:outlineLvl w:val="0"/>
        <w:rPr>
          <w:rFonts w:cs="David" w:hint="cs"/>
          <w:b/>
          <w:bCs/>
          <w:u w:val="single"/>
          <w:rtl/>
        </w:rPr>
      </w:pPr>
    </w:p>
    <w:p w14:paraId="144E1F9E" w14:textId="77777777" w:rsidR="007056A1" w:rsidRDefault="007056A1" w:rsidP="007056A1">
      <w:pPr>
        <w:bidi/>
        <w:jc w:val="both"/>
        <w:outlineLvl w:val="0"/>
        <w:rPr>
          <w:rFonts w:cs="David" w:hint="cs"/>
          <w:rtl/>
        </w:rPr>
      </w:pPr>
      <w:r>
        <w:rPr>
          <w:rFonts w:cs="David"/>
          <w:b/>
          <w:bCs/>
          <w:u w:val="single"/>
          <w:rtl/>
        </w:rPr>
        <w:t>מוזמנים</w:t>
      </w:r>
      <w:r>
        <w:rPr>
          <w:rFonts w:cs="David"/>
          <w:rtl/>
        </w:rPr>
        <w:t>:</w:t>
      </w:r>
    </w:p>
    <w:p w14:paraId="141FB39D" w14:textId="77777777" w:rsidR="007056A1" w:rsidRDefault="007056A1" w:rsidP="007056A1">
      <w:pPr>
        <w:bidi/>
        <w:jc w:val="both"/>
        <w:outlineLvl w:val="0"/>
        <w:rPr>
          <w:rFonts w:cs="David" w:hint="cs"/>
          <w:rtl/>
        </w:rPr>
      </w:pPr>
      <w:r>
        <w:rPr>
          <w:rFonts w:cs="David" w:hint="cs"/>
          <w:rtl/>
        </w:rPr>
        <w:t>מזכירת הכנסת ירדנה מלר הורוביץ</w:t>
      </w:r>
    </w:p>
    <w:p w14:paraId="1F3A3EE4" w14:textId="77777777" w:rsidR="007056A1" w:rsidRDefault="007056A1" w:rsidP="007056A1">
      <w:pPr>
        <w:bidi/>
        <w:jc w:val="both"/>
        <w:outlineLvl w:val="0"/>
        <w:rPr>
          <w:rFonts w:cs="David" w:hint="cs"/>
          <w:rtl/>
        </w:rPr>
      </w:pPr>
      <w:r>
        <w:rPr>
          <w:rFonts w:cs="David" w:hint="cs"/>
          <w:rtl/>
        </w:rPr>
        <w:t>תמר כנפו</w:t>
      </w:r>
      <w:r>
        <w:rPr>
          <w:rFonts w:cs="David" w:hint="cs"/>
          <w:rtl/>
        </w:rPr>
        <w:tab/>
      </w:r>
      <w:r>
        <w:rPr>
          <w:rFonts w:cs="David" w:hint="cs"/>
          <w:rtl/>
        </w:rPr>
        <w:tab/>
        <w:t xml:space="preserve">- מנהלת סיעת הבית היהודי </w:t>
      </w:r>
      <w:r>
        <w:rPr>
          <w:rFonts w:cs="David"/>
          <w:rtl/>
        </w:rPr>
        <w:t>–</w:t>
      </w:r>
      <w:r>
        <w:rPr>
          <w:rFonts w:cs="David" w:hint="cs"/>
          <w:rtl/>
        </w:rPr>
        <w:t xml:space="preserve"> המפד"ל החדשה</w:t>
      </w:r>
    </w:p>
    <w:p w14:paraId="188B74CA" w14:textId="77777777" w:rsidR="007056A1" w:rsidRDefault="007056A1" w:rsidP="007056A1">
      <w:pPr>
        <w:bidi/>
        <w:jc w:val="both"/>
        <w:outlineLvl w:val="0"/>
        <w:rPr>
          <w:rFonts w:cs="David" w:hint="cs"/>
          <w:rtl/>
        </w:rPr>
      </w:pPr>
      <w:r>
        <w:rPr>
          <w:rFonts w:cs="David" w:hint="cs"/>
          <w:rtl/>
        </w:rPr>
        <w:t xml:space="preserve">רונית חייקין יעקבי </w:t>
      </w:r>
      <w:r>
        <w:rPr>
          <w:rFonts w:cs="David" w:hint="cs"/>
          <w:rtl/>
        </w:rPr>
        <w:tab/>
        <w:t xml:space="preserve">- מנהלת סיעת מרץ </w:t>
      </w:r>
    </w:p>
    <w:p w14:paraId="390C398F" w14:textId="77777777" w:rsidR="007056A1" w:rsidRDefault="007056A1" w:rsidP="007056A1">
      <w:pPr>
        <w:bidi/>
        <w:jc w:val="both"/>
        <w:outlineLvl w:val="0"/>
        <w:rPr>
          <w:rFonts w:cs="David" w:hint="cs"/>
          <w:rtl/>
        </w:rPr>
      </w:pPr>
      <w:r>
        <w:rPr>
          <w:rFonts w:cs="David" w:hint="cs"/>
          <w:rtl/>
        </w:rPr>
        <w:t xml:space="preserve">לימור ברמן </w:t>
      </w:r>
      <w:r>
        <w:rPr>
          <w:rFonts w:cs="David" w:hint="cs"/>
          <w:rtl/>
        </w:rPr>
        <w:tab/>
      </w:r>
      <w:r>
        <w:rPr>
          <w:rFonts w:cs="David" w:hint="cs"/>
          <w:rtl/>
        </w:rPr>
        <w:tab/>
        <w:t>- מנהלת סיעת קדימה</w:t>
      </w:r>
    </w:p>
    <w:p w14:paraId="2508E410" w14:textId="77777777" w:rsidR="007056A1" w:rsidRDefault="007056A1" w:rsidP="007056A1">
      <w:pPr>
        <w:bidi/>
        <w:jc w:val="both"/>
        <w:outlineLvl w:val="0"/>
        <w:rPr>
          <w:rFonts w:cs="David" w:hint="cs"/>
          <w:rtl/>
        </w:rPr>
      </w:pPr>
      <w:r>
        <w:rPr>
          <w:rFonts w:cs="David" w:hint="cs"/>
          <w:rtl/>
        </w:rPr>
        <w:t xml:space="preserve">סער פינטו </w:t>
      </w:r>
      <w:r>
        <w:rPr>
          <w:rFonts w:cs="David" w:hint="cs"/>
          <w:rtl/>
        </w:rPr>
        <w:tab/>
      </w:r>
      <w:r>
        <w:rPr>
          <w:rFonts w:cs="David" w:hint="cs"/>
          <w:rtl/>
        </w:rPr>
        <w:tab/>
        <w:t>- סיעת קדימה</w:t>
      </w:r>
    </w:p>
    <w:p w14:paraId="61220DBB" w14:textId="77777777" w:rsidR="007056A1" w:rsidRDefault="007056A1" w:rsidP="007056A1">
      <w:pPr>
        <w:bidi/>
        <w:jc w:val="both"/>
        <w:outlineLvl w:val="0"/>
        <w:rPr>
          <w:rFonts w:cs="David" w:hint="cs"/>
          <w:rtl/>
        </w:rPr>
      </w:pPr>
      <w:r>
        <w:rPr>
          <w:rFonts w:cs="David" w:hint="cs"/>
          <w:rtl/>
        </w:rPr>
        <w:t xml:space="preserve">ליאור נתן </w:t>
      </w:r>
      <w:r>
        <w:rPr>
          <w:rFonts w:cs="David" w:hint="cs"/>
          <w:rtl/>
        </w:rPr>
        <w:tab/>
      </w:r>
      <w:r>
        <w:rPr>
          <w:rFonts w:cs="David" w:hint="cs"/>
          <w:rtl/>
        </w:rPr>
        <w:tab/>
        <w:t>- סגן מזכיר הממשלה, מזכירות הממשלה</w:t>
      </w:r>
    </w:p>
    <w:p w14:paraId="7275A98E" w14:textId="77777777" w:rsidR="007056A1" w:rsidRDefault="007056A1" w:rsidP="007056A1">
      <w:pPr>
        <w:bidi/>
        <w:jc w:val="both"/>
        <w:outlineLvl w:val="0"/>
        <w:rPr>
          <w:rFonts w:cs="David" w:hint="cs"/>
          <w:rtl/>
        </w:rPr>
      </w:pPr>
      <w:r>
        <w:rPr>
          <w:rFonts w:cs="David" w:hint="cs"/>
          <w:rtl/>
        </w:rPr>
        <w:t>פרח לרנר</w:t>
      </w:r>
      <w:r>
        <w:rPr>
          <w:rFonts w:cs="David" w:hint="cs"/>
          <w:rtl/>
        </w:rPr>
        <w:tab/>
      </w:r>
      <w:r>
        <w:rPr>
          <w:rFonts w:cs="David" w:hint="cs"/>
          <w:rtl/>
        </w:rPr>
        <w:tab/>
        <w:t>- יועצת ראש הממשלה לקשר עם הכנסת</w:t>
      </w:r>
    </w:p>
    <w:p w14:paraId="26F698A2" w14:textId="77777777" w:rsidR="007056A1" w:rsidRDefault="007056A1" w:rsidP="007056A1">
      <w:pPr>
        <w:bidi/>
        <w:jc w:val="both"/>
        <w:outlineLvl w:val="0"/>
        <w:rPr>
          <w:rFonts w:cs="David" w:hint="cs"/>
          <w:rtl/>
        </w:rPr>
      </w:pPr>
      <w:r>
        <w:rPr>
          <w:rFonts w:cs="David" w:hint="cs"/>
          <w:rtl/>
        </w:rPr>
        <w:t xml:space="preserve">דנית אמיתי </w:t>
      </w:r>
      <w:r>
        <w:rPr>
          <w:rFonts w:cs="David" w:hint="cs"/>
          <w:rtl/>
        </w:rPr>
        <w:tab/>
      </w:r>
      <w:r>
        <w:rPr>
          <w:rFonts w:cs="David" w:hint="cs"/>
          <w:rtl/>
        </w:rPr>
        <w:tab/>
        <w:t xml:space="preserve">- עוזרת יועצת ראש הממשלה לקשר עם הכנסת </w:t>
      </w:r>
    </w:p>
    <w:p w14:paraId="5D4A55FE" w14:textId="77777777" w:rsidR="007056A1" w:rsidRDefault="007056A1" w:rsidP="007056A1">
      <w:pPr>
        <w:bidi/>
        <w:jc w:val="both"/>
        <w:outlineLvl w:val="0"/>
        <w:rPr>
          <w:rFonts w:cs="David" w:hint="cs"/>
          <w:rtl/>
        </w:rPr>
      </w:pPr>
      <w:r>
        <w:rPr>
          <w:rFonts w:cs="David" w:hint="cs"/>
          <w:rtl/>
        </w:rPr>
        <w:t xml:space="preserve">גלעד סממה </w:t>
      </w:r>
      <w:r>
        <w:rPr>
          <w:rFonts w:cs="David" w:hint="cs"/>
          <w:rtl/>
        </w:rPr>
        <w:tab/>
      </w:r>
      <w:r>
        <w:rPr>
          <w:rFonts w:cs="David" w:hint="cs"/>
          <w:rtl/>
        </w:rPr>
        <w:tab/>
        <w:t xml:space="preserve">- יועץ שר המשפטים </w:t>
      </w:r>
    </w:p>
    <w:p w14:paraId="07D1D4A2" w14:textId="77777777" w:rsidR="007056A1" w:rsidRDefault="007056A1" w:rsidP="007056A1">
      <w:pPr>
        <w:bidi/>
        <w:jc w:val="both"/>
        <w:outlineLvl w:val="0"/>
        <w:rPr>
          <w:rFonts w:cs="David" w:hint="cs"/>
          <w:rtl/>
        </w:rPr>
      </w:pPr>
      <w:r>
        <w:rPr>
          <w:rFonts w:cs="David" w:hint="cs"/>
          <w:rtl/>
        </w:rPr>
        <w:t xml:space="preserve">עו"ד איל זנדברג </w:t>
      </w:r>
      <w:r>
        <w:rPr>
          <w:rFonts w:cs="David" w:hint="cs"/>
          <w:rtl/>
        </w:rPr>
        <w:tab/>
        <w:t>- משרד המשפטים</w:t>
      </w:r>
    </w:p>
    <w:p w14:paraId="17D6F8C9" w14:textId="77777777" w:rsidR="007056A1" w:rsidRDefault="007056A1" w:rsidP="007056A1">
      <w:pPr>
        <w:bidi/>
        <w:jc w:val="both"/>
        <w:outlineLvl w:val="0"/>
        <w:rPr>
          <w:rFonts w:cs="David" w:hint="cs"/>
          <w:rtl/>
        </w:rPr>
      </w:pPr>
    </w:p>
    <w:p w14:paraId="2D12F7C2" w14:textId="77777777" w:rsidR="007056A1" w:rsidRDefault="007056A1" w:rsidP="007056A1">
      <w:pPr>
        <w:bidi/>
        <w:jc w:val="both"/>
        <w:outlineLvl w:val="0"/>
        <w:rPr>
          <w:rFonts w:cs="David" w:hint="cs"/>
          <w:rtl/>
        </w:rPr>
      </w:pPr>
      <w:r>
        <w:rPr>
          <w:rFonts w:cs="David"/>
          <w:b/>
          <w:bCs/>
          <w:u w:val="single"/>
          <w:rtl/>
        </w:rPr>
        <w:t>מנהלת הוועדה</w:t>
      </w:r>
      <w:r>
        <w:rPr>
          <w:rFonts w:cs="David"/>
          <w:rtl/>
        </w:rPr>
        <w:t>:</w:t>
      </w:r>
    </w:p>
    <w:p w14:paraId="4BB7A4EB" w14:textId="77777777" w:rsidR="007056A1" w:rsidRDefault="007056A1" w:rsidP="007056A1">
      <w:pPr>
        <w:bidi/>
        <w:jc w:val="both"/>
        <w:outlineLvl w:val="0"/>
        <w:rPr>
          <w:rFonts w:cs="David" w:hint="cs"/>
          <w:rtl/>
        </w:rPr>
      </w:pPr>
      <w:r>
        <w:rPr>
          <w:rFonts w:cs="David" w:hint="cs"/>
          <w:rtl/>
        </w:rPr>
        <w:t xml:space="preserve">אתי בן-יוסף </w:t>
      </w:r>
    </w:p>
    <w:p w14:paraId="5F3EA43C" w14:textId="77777777" w:rsidR="007056A1" w:rsidRDefault="007056A1" w:rsidP="007056A1">
      <w:pPr>
        <w:bidi/>
        <w:jc w:val="both"/>
        <w:outlineLvl w:val="0"/>
        <w:rPr>
          <w:rFonts w:cs="David"/>
          <w:rtl/>
        </w:rPr>
      </w:pPr>
    </w:p>
    <w:p w14:paraId="012F7BF9" w14:textId="77777777" w:rsidR="007056A1" w:rsidRDefault="007056A1" w:rsidP="007056A1">
      <w:pPr>
        <w:bidi/>
        <w:jc w:val="both"/>
        <w:rPr>
          <w:rFonts w:cs="David" w:hint="cs"/>
          <w:rtl/>
        </w:rPr>
      </w:pPr>
      <w:r w:rsidRPr="00E97A5F">
        <w:rPr>
          <w:rFonts w:cs="David" w:hint="cs"/>
          <w:b/>
          <w:bCs/>
          <w:u w:val="single"/>
          <w:rtl/>
        </w:rPr>
        <w:t>ייעוץ משפטי</w:t>
      </w:r>
      <w:r w:rsidRPr="00E97A5F">
        <w:rPr>
          <w:rFonts w:cs="David" w:hint="cs"/>
          <w:u w:val="single"/>
          <w:rtl/>
        </w:rPr>
        <w:t>:</w:t>
      </w:r>
      <w:r w:rsidRPr="00BE2128">
        <w:rPr>
          <w:rFonts w:cs="David" w:hint="cs"/>
          <w:rtl/>
        </w:rPr>
        <w:t xml:space="preserve">  </w:t>
      </w:r>
    </w:p>
    <w:p w14:paraId="15B3C1B2" w14:textId="77777777" w:rsidR="007056A1" w:rsidRPr="00BE2128" w:rsidRDefault="007056A1" w:rsidP="007056A1">
      <w:pPr>
        <w:bidi/>
        <w:jc w:val="both"/>
        <w:rPr>
          <w:rFonts w:cs="David" w:hint="cs"/>
          <w:rtl/>
        </w:rPr>
      </w:pPr>
      <w:r w:rsidRPr="00BE2128">
        <w:rPr>
          <w:rFonts w:cs="David" w:hint="cs"/>
          <w:rtl/>
        </w:rPr>
        <w:t>ארבל אסטרחן</w:t>
      </w:r>
    </w:p>
    <w:p w14:paraId="2C1A9306" w14:textId="77777777" w:rsidR="007056A1" w:rsidRPr="00BE2128" w:rsidRDefault="007056A1" w:rsidP="007056A1">
      <w:pPr>
        <w:bidi/>
        <w:jc w:val="both"/>
        <w:rPr>
          <w:rFonts w:cs="David" w:hint="cs"/>
          <w:rtl/>
        </w:rPr>
      </w:pPr>
      <w:r w:rsidRPr="00BE2128">
        <w:rPr>
          <w:rFonts w:cs="David" w:hint="cs"/>
          <w:rtl/>
        </w:rPr>
        <w:t>רן בר יושפט</w:t>
      </w:r>
    </w:p>
    <w:p w14:paraId="1287057E" w14:textId="77777777" w:rsidR="007056A1" w:rsidRDefault="007056A1" w:rsidP="007056A1">
      <w:pPr>
        <w:bidi/>
        <w:jc w:val="both"/>
        <w:outlineLvl w:val="0"/>
        <w:rPr>
          <w:rFonts w:cs="David" w:hint="cs"/>
          <w:b/>
          <w:bCs/>
          <w:u w:val="single"/>
          <w:rtl/>
        </w:rPr>
      </w:pPr>
    </w:p>
    <w:p w14:paraId="60EA665C" w14:textId="77777777" w:rsidR="007056A1" w:rsidRDefault="007056A1" w:rsidP="007056A1">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14:paraId="1B65C6BB" w14:textId="77777777" w:rsidR="007056A1" w:rsidRDefault="007056A1" w:rsidP="007056A1">
      <w:pPr>
        <w:keepNext/>
        <w:bidi/>
        <w:jc w:val="both"/>
        <w:rPr>
          <w:rFonts w:cs="David" w:hint="cs"/>
          <w:rtl/>
        </w:rPr>
      </w:pPr>
      <w:smartTag w:uri="urn:schemas-microsoft-com:office:smarttags" w:element="PersonName">
        <w:r>
          <w:rPr>
            <w:rFonts w:cs="David" w:hint="cs"/>
            <w:rtl/>
          </w:rPr>
          <w:t>תמר פוליבוי</w:t>
        </w:r>
      </w:smartTag>
      <w:r>
        <w:rPr>
          <w:rFonts w:cs="David" w:hint="cs"/>
          <w:rtl/>
        </w:rPr>
        <w:t xml:space="preserve"> צדיק</w:t>
      </w:r>
    </w:p>
    <w:p w14:paraId="2A85B3ED" w14:textId="77777777" w:rsidR="007056A1" w:rsidRPr="007056A1" w:rsidRDefault="007056A1" w:rsidP="007056A1">
      <w:pPr>
        <w:bidi/>
        <w:jc w:val="center"/>
        <w:rPr>
          <w:rFonts w:cs="David" w:hint="cs"/>
          <w:b/>
          <w:bCs/>
          <w:u w:val="single"/>
          <w:rtl/>
        </w:rPr>
      </w:pPr>
      <w:r>
        <w:rPr>
          <w:rtl/>
        </w:rPr>
        <w:br w:type="page"/>
      </w:r>
      <w:r w:rsidRPr="007056A1">
        <w:rPr>
          <w:rFonts w:cs="David" w:hint="cs"/>
          <w:b/>
          <w:bCs/>
          <w:u w:val="single"/>
          <w:rtl/>
        </w:rPr>
        <w:lastRenderedPageBreak/>
        <w:t xml:space="preserve">תיקוני תקנון הכנסת </w:t>
      </w:r>
      <w:r w:rsidRPr="007056A1">
        <w:rPr>
          <w:rFonts w:cs="David"/>
          <w:b/>
          <w:bCs/>
          <w:u w:val="single"/>
          <w:rtl/>
        </w:rPr>
        <w:t>–</w:t>
      </w:r>
      <w:r w:rsidRPr="007056A1">
        <w:rPr>
          <w:rFonts w:cs="David" w:hint="cs"/>
          <w:b/>
          <w:bCs/>
          <w:u w:val="single"/>
          <w:rtl/>
        </w:rPr>
        <w:t xml:space="preserve"> פרק חקיקה</w:t>
      </w:r>
    </w:p>
    <w:p w14:paraId="66544338" w14:textId="77777777" w:rsidR="007056A1" w:rsidRDefault="007056A1" w:rsidP="007056A1">
      <w:pPr>
        <w:bidi/>
        <w:jc w:val="both"/>
        <w:rPr>
          <w:rFonts w:cs="David" w:hint="cs"/>
          <w:u w:val="single"/>
          <w:rtl/>
        </w:rPr>
      </w:pPr>
    </w:p>
    <w:p w14:paraId="49A3970E" w14:textId="77777777" w:rsidR="007056A1" w:rsidRDefault="007056A1" w:rsidP="007056A1">
      <w:pPr>
        <w:bidi/>
        <w:jc w:val="both"/>
        <w:rPr>
          <w:rFonts w:cs="David" w:hint="cs"/>
          <w:u w:val="single"/>
          <w:rtl/>
        </w:rPr>
      </w:pPr>
    </w:p>
    <w:p w14:paraId="23E6DA84" w14:textId="77777777" w:rsidR="007056A1" w:rsidRDefault="007056A1" w:rsidP="007056A1">
      <w:pPr>
        <w:bidi/>
        <w:jc w:val="both"/>
        <w:rPr>
          <w:rFonts w:cs="David" w:hint="cs"/>
          <w:u w:val="single"/>
          <w:rtl/>
        </w:rPr>
      </w:pPr>
    </w:p>
    <w:p w14:paraId="6A59B90A" w14:textId="77777777" w:rsidR="007056A1" w:rsidRDefault="007056A1" w:rsidP="007056A1">
      <w:pPr>
        <w:bidi/>
        <w:jc w:val="both"/>
        <w:rPr>
          <w:rFonts w:cs="David" w:hint="cs"/>
          <w:u w:val="single"/>
          <w:rtl/>
        </w:rPr>
      </w:pPr>
      <w:r>
        <w:rPr>
          <w:rFonts w:cs="David" w:hint="cs"/>
          <w:u w:val="single"/>
          <w:rtl/>
        </w:rPr>
        <w:t>היו"ר יריב לוין</w:t>
      </w:r>
      <w:r w:rsidRPr="00E36EB4">
        <w:rPr>
          <w:rFonts w:cs="David" w:hint="cs"/>
          <w:u w:val="single"/>
          <w:rtl/>
        </w:rPr>
        <w:t>:</w:t>
      </w:r>
    </w:p>
    <w:p w14:paraId="0F1CB297" w14:textId="77777777" w:rsidR="007056A1" w:rsidRDefault="007056A1" w:rsidP="007056A1">
      <w:pPr>
        <w:bidi/>
        <w:jc w:val="both"/>
        <w:rPr>
          <w:rFonts w:cs="David" w:hint="cs"/>
          <w:u w:val="single"/>
          <w:rtl/>
        </w:rPr>
      </w:pPr>
    </w:p>
    <w:p w14:paraId="5AFC0B4B" w14:textId="77777777" w:rsidR="007056A1" w:rsidRDefault="007056A1" w:rsidP="007056A1">
      <w:pPr>
        <w:bidi/>
        <w:jc w:val="both"/>
        <w:rPr>
          <w:rFonts w:cs="David" w:hint="cs"/>
          <w:rtl/>
        </w:rPr>
      </w:pPr>
      <w:r>
        <w:rPr>
          <w:rFonts w:cs="David" w:hint="cs"/>
          <w:rtl/>
        </w:rPr>
        <w:tab/>
        <w:t xml:space="preserve">צהרים טובים, אני פותח את הישיבה. אני רוצה מראש להתנצל, שבסביבות שתיים וחצי אצטרך לעשות הפסקה. אם יהיו לנו כוחות להמשיך, נמשיך אחריה - או לא, נראה באיזה מצב נגיע להפסקה הזו. </w:t>
      </w:r>
    </w:p>
    <w:p w14:paraId="124A1E2E" w14:textId="77777777" w:rsidR="007056A1" w:rsidRDefault="007056A1" w:rsidP="007056A1">
      <w:pPr>
        <w:bidi/>
        <w:ind w:firstLine="720"/>
        <w:jc w:val="both"/>
        <w:rPr>
          <w:rFonts w:cs="David" w:hint="cs"/>
          <w:rtl/>
        </w:rPr>
      </w:pPr>
    </w:p>
    <w:p w14:paraId="40748DB2" w14:textId="77777777" w:rsidR="007056A1" w:rsidRDefault="007056A1" w:rsidP="007056A1">
      <w:pPr>
        <w:bidi/>
        <w:ind w:firstLine="720"/>
        <w:jc w:val="both"/>
        <w:rPr>
          <w:rFonts w:cs="David" w:hint="cs"/>
          <w:rtl/>
        </w:rPr>
      </w:pPr>
      <w:r>
        <w:rPr>
          <w:rFonts w:cs="David" w:hint="cs"/>
          <w:rtl/>
        </w:rPr>
        <w:t xml:space="preserve">כפי שאתם רואים, סוגיית הליכי החקיקה מסעירה את הכנסת. העובדה שיש כאן רוב מוחלט לנציגי הממשלה רק נובעת מהתורים בכניסה ולא מסיבות אחרות כמובן. הנה הגיע סער, יש לנו כבר 28 חברי כנסת נוכחים כאן באבחה אחת, אבל אני בהחלט יכול לומר שכל התהליך שאנחנו מבצעים בנושא התקנון נעשה רובו ככולו יחד עם מנהלי הסיעות, מנהלי הצוותים המקצועיים, ועם תרומה גדולה של סער לעניין הזה, כמובן עם המערכת המקצועית של הכנסת, מזכירת הכנסת והייעוץ המשפטי. לכן אני חושב שגם בעניין הזה, בסופו של דבר אני משוכנע שנצליח להגיע לתוצאה טובה ונכונה וכזאת שבאמת תזכה לאמון מלא של כלל הכנסת. </w:t>
      </w:r>
    </w:p>
    <w:p w14:paraId="526CCE57" w14:textId="77777777" w:rsidR="007056A1" w:rsidRDefault="007056A1" w:rsidP="007056A1">
      <w:pPr>
        <w:bidi/>
        <w:ind w:firstLine="720"/>
        <w:jc w:val="both"/>
        <w:rPr>
          <w:rFonts w:cs="David" w:hint="cs"/>
          <w:rtl/>
        </w:rPr>
      </w:pPr>
    </w:p>
    <w:p w14:paraId="3334AFEE" w14:textId="77777777" w:rsidR="007056A1" w:rsidRDefault="007056A1" w:rsidP="007056A1">
      <w:pPr>
        <w:bidi/>
        <w:ind w:firstLine="720"/>
        <w:jc w:val="both"/>
        <w:rPr>
          <w:rFonts w:cs="David" w:hint="cs"/>
          <w:rtl/>
        </w:rPr>
      </w:pPr>
      <w:r>
        <w:rPr>
          <w:rFonts w:cs="David" w:hint="cs"/>
          <w:rtl/>
        </w:rPr>
        <w:t xml:space="preserve">כדי לשים את עצמנו מבחינת המצב שבו אנחנו עומדים </w:t>
      </w:r>
      <w:r>
        <w:rPr>
          <w:rFonts w:cs="David"/>
          <w:rtl/>
        </w:rPr>
        <w:t>–</w:t>
      </w:r>
      <w:r>
        <w:rPr>
          <w:rFonts w:cs="David" w:hint="cs"/>
          <w:rtl/>
        </w:rPr>
        <w:t xml:space="preserve"> למעשה, השלמנו את תיקון כל מרכיבי התקנון, לבד משלושה דברים: אחד </w:t>
      </w:r>
      <w:r>
        <w:rPr>
          <w:rFonts w:cs="David"/>
          <w:rtl/>
        </w:rPr>
        <w:t>–</w:t>
      </w:r>
      <w:r>
        <w:rPr>
          <w:rFonts w:cs="David" w:hint="cs"/>
          <w:rtl/>
        </w:rPr>
        <w:t xml:space="preserve"> פרק החקיקה, שבו אנחנו נתחיל לעסוק היום; שניים </w:t>
      </w:r>
      <w:r>
        <w:rPr>
          <w:rFonts w:cs="David"/>
          <w:rtl/>
        </w:rPr>
        <w:t>–</w:t>
      </w:r>
      <w:r>
        <w:rPr>
          <w:rFonts w:cs="David" w:hint="cs"/>
          <w:rtl/>
        </w:rPr>
        <w:t xml:space="preserve"> הפרק שעוסק בוועדות, מדובר בשני חלקים באמת גדולים; ויש לנו בנושא הכלים הפרלמנטריים הנושא של שעת שאלות, שנעסוק בו ביום שני בשבוע הבא, על פי ההצעה שהגישה חברת הכנסת רוחמה אברהם בלילא, ואני מקווה שנצליח גם אותו להשלים, כך שבסך הכול נדמה לי שאנחנו נמצאים באחד משני החלקים האחרונים הגדולים שנשארו לנו כדי להשלים את כל המהלך הזה של תיקון התקנון. </w:t>
      </w:r>
    </w:p>
    <w:p w14:paraId="074E0C84" w14:textId="77777777" w:rsidR="007056A1" w:rsidRDefault="007056A1" w:rsidP="007056A1">
      <w:pPr>
        <w:bidi/>
        <w:ind w:firstLine="720"/>
        <w:jc w:val="both"/>
        <w:rPr>
          <w:rFonts w:cs="David" w:hint="cs"/>
          <w:rtl/>
        </w:rPr>
      </w:pPr>
    </w:p>
    <w:p w14:paraId="5842C944" w14:textId="77777777" w:rsidR="007056A1" w:rsidRDefault="007056A1" w:rsidP="007056A1">
      <w:pPr>
        <w:bidi/>
        <w:ind w:firstLine="720"/>
        <w:jc w:val="both"/>
        <w:rPr>
          <w:rFonts w:cs="David" w:hint="cs"/>
          <w:rtl/>
        </w:rPr>
      </w:pPr>
      <w:r>
        <w:rPr>
          <w:rFonts w:cs="David" w:hint="cs"/>
          <w:rtl/>
        </w:rPr>
        <w:t xml:space="preserve">ההצעה שמונחת בפניכם, יש בה כמובן קודם כל עשיית סדר ביחס למצב הקיים היום, שהדברים מפוזרים ולא מאוגדים. יש בה מספר חידושים, שנעמוד עליהם. אין בה חידושים מסעירים, אם אפשר להגדיר את זה כך. יכול להיות שכאשר נדון כאן ויעלו כל מיני רעיונות, אפשר יהיה לבדוק עד כמה באמת ישנה היתכנות לאשר אותם בהסכמה, שהיא באמת הסכמה רחבה. אני מציע שנתחיל לעבור על הדברים. </w:t>
      </w:r>
    </w:p>
    <w:p w14:paraId="15302114" w14:textId="77777777" w:rsidR="007056A1" w:rsidRDefault="007056A1" w:rsidP="007056A1">
      <w:pPr>
        <w:bidi/>
        <w:ind w:firstLine="720"/>
        <w:jc w:val="both"/>
        <w:rPr>
          <w:rFonts w:cs="David" w:hint="cs"/>
          <w:rtl/>
        </w:rPr>
      </w:pPr>
    </w:p>
    <w:p w14:paraId="7271BAE7" w14:textId="77777777" w:rsidR="007056A1" w:rsidRPr="00A044D1" w:rsidRDefault="007056A1" w:rsidP="007056A1">
      <w:pPr>
        <w:bidi/>
        <w:jc w:val="both"/>
        <w:rPr>
          <w:rFonts w:cs="David" w:hint="cs"/>
          <w:rtl/>
        </w:rPr>
      </w:pPr>
      <w:r w:rsidRPr="00A044D1">
        <w:rPr>
          <w:rFonts w:cs="David" w:hint="cs"/>
          <w:u w:val="single"/>
          <w:rtl/>
        </w:rPr>
        <w:t>ארבל אסטרחן:</w:t>
      </w:r>
    </w:p>
    <w:p w14:paraId="101C2A6E" w14:textId="77777777" w:rsidR="007056A1" w:rsidRDefault="007056A1" w:rsidP="007056A1">
      <w:pPr>
        <w:bidi/>
        <w:jc w:val="both"/>
        <w:rPr>
          <w:rFonts w:cs="David" w:hint="cs"/>
          <w:sz w:val="28"/>
          <w:szCs w:val="28"/>
          <w:rtl/>
        </w:rPr>
      </w:pPr>
    </w:p>
    <w:p w14:paraId="239470D7" w14:textId="77777777" w:rsidR="007056A1" w:rsidRDefault="007056A1" w:rsidP="007056A1">
      <w:pPr>
        <w:bidi/>
        <w:ind w:firstLine="720"/>
        <w:jc w:val="both"/>
        <w:rPr>
          <w:rFonts w:cs="David" w:hint="cs"/>
          <w:rtl/>
        </w:rPr>
      </w:pPr>
      <w:r w:rsidRPr="00534998">
        <w:rPr>
          <w:rFonts w:cs="David" w:hint="cs"/>
          <w:rtl/>
        </w:rPr>
        <w:t xml:space="preserve">כמו שאמר יושב-ראש הוועדה, אין פה </w:t>
      </w:r>
      <w:r>
        <w:rPr>
          <w:rFonts w:cs="David" w:hint="cs"/>
          <w:rtl/>
        </w:rPr>
        <w:t xml:space="preserve">איזה שהם שינויים מהפכניים. בכל מקרה, בכל מקום שיש שינוי, אני אציין את זה. גם ליד כל סעיף מצוין מה הסעיף הקיים היום, אז קל גם להשוות. אחד הדברים הבולטים שאפשר לראות כבר במבט ראשון זה הניסיון לסדר את הנושא. פרק של חקיקה ממשלתית, אחר כך פרק של פרק של חקיקה פרטית, ואז כתוב שם שהחל מהקריאה הראשונה יחולו ההוראות כמו הפרק של החקיקה הממשלתית, ואז תמיד הדבר הזה מעורר שאלות. יש כאן ניסיון ללכת באופן כרונולוגי לפי הפרקים, שאתם יכולים לראות, זאת אומרת לעשות איזשהו פרק ואז ממש לפי הסדר </w:t>
      </w:r>
      <w:r>
        <w:rPr>
          <w:rFonts w:cs="David"/>
          <w:rtl/>
        </w:rPr>
        <w:t>–</w:t>
      </w:r>
      <w:r>
        <w:rPr>
          <w:rFonts w:cs="David" w:hint="cs"/>
          <w:rtl/>
        </w:rPr>
        <w:t xml:space="preserve"> הצעות חוק פרטיות, קריאה טרומית, אחר כך הכנה לקריאה ראשונה, קריאה ראשונה, הכנה לשנייה ושלישית, קריאה שנייה ושלישית, ואחר כך יהיה פרק שעוד לא מופיע לפניכם, כי הוא עוד לא גמור, על הוראות שונות ששם יהיה כל הנושא של הצעה להסיר מסדר-היום, הצעות חוק תקציביות, איך קובעים את העלות ומוסרים מידע לגבי זה וכולי, נושא של סדרי דיון ברציפות, דברים כאלה שהם לא ברצף אלא משתלבים בכל ההליכים או שהם משהו מיוחד. יש פה גם איזשהו ניסיון של שינוי מינוחים והאחדת מינוחים. נראה את זה במהלך הדברים. </w:t>
      </w:r>
    </w:p>
    <w:p w14:paraId="10B9A866" w14:textId="77777777" w:rsidR="007056A1" w:rsidRDefault="007056A1" w:rsidP="007056A1">
      <w:pPr>
        <w:bidi/>
        <w:ind w:firstLine="720"/>
        <w:jc w:val="both"/>
        <w:rPr>
          <w:rFonts w:cs="David" w:hint="cs"/>
          <w:rtl/>
        </w:rPr>
      </w:pPr>
    </w:p>
    <w:p w14:paraId="3D7DFEB0" w14:textId="77777777" w:rsidR="007056A1" w:rsidRPr="00534998" w:rsidRDefault="007056A1" w:rsidP="007056A1">
      <w:pPr>
        <w:bidi/>
        <w:ind w:firstLine="720"/>
        <w:jc w:val="both"/>
        <w:rPr>
          <w:rFonts w:cs="David" w:hint="cs"/>
          <w:rtl/>
        </w:rPr>
      </w:pPr>
      <w:r>
        <w:rPr>
          <w:rFonts w:cs="David" w:hint="cs"/>
          <w:rtl/>
        </w:rPr>
        <w:t xml:space="preserve">יהיה חלק, שעניינו יהיה הליכי חקיקה, ובתוכו הפרק הראשון יהיה פרק כללי. היום קובע סעיף 114  בתקנון, שהדיון על הצעת חוק ייערך בשלוש קריאות. כאן אני רוצה לקבוע "חוק יתקבל בכנסת בשלוש קריאות, ולעניין הצעת חוק פרטית </w:t>
      </w:r>
      <w:r>
        <w:rPr>
          <w:rFonts w:cs="David"/>
          <w:rtl/>
        </w:rPr>
        <w:t>–</w:t>
      </w:r>
      <w:r>
        <w:rPr>
          <w:rFonts w:cs="David" w:hint="cs"/>
          <w:rtl/>
        </w:rPr>
        <w:t xml:space="preserve"> גם בקריאה טרומית". היום המינוח בתקנון הוא דיון מוקדם, אבל המינוח המקובל בכנסת הוא קריאה טרומית. מוצע כאן להשתמש במינוח קריאה טרומית, כחלק מהקריאות, בדומה לקריאות האחרות עם ההוראות המיוחדות לגבי הנושא הזה. </w:t>
      </w:r>
    </w:p>
    <w:p w14:paraId="25A0712B" w14:textId="77777777" w:rsidR="007056A1" w:rsidRDefault="007056A1" w:rsidP="007056A1">
      <w:pPr>
        <w:bidi/>
        <w:jc w:val="both"/>
        <w:rPr>
          <w:rFonts w:cs="David" w:hint="cs"/>
          <w:rtl/>
        </w:rPr>
      </w:pPr>
    </w:p>
    <w:p w14:paraId="17224030" w14:textId="77777777" w:rsidR="007056A1" w:rsidRDefault="007056A1" w:rsidP="007056A1">
      <w:pPr>
        <w:bidi/>
        <w:jc w:val="both"/>
        <w:rPr>
          <w:rFonts w:cs="David" w:hint="cs"/>
          <w:rtl/>
        </w:rPr>
      </w:pPr>
      <w:r>
        <w:rPr>
          <w:rFonts w:cs="David" w:hint="cs"/>
          <w:rtl/>
        </w:rPr>
        <w:tab/>
        <w:t>הזכיר לי איל זנדברג, שהמונח "דיון מוקדם" מופיע גם בחקיקה או בחוקי היסוד, נגיד בחוק יסוד: הכנסת. אבל זו תהיה שאלה, אם יחליטו כאן להשתמש בזה - - -</w:t>
      </w:r>
    </w:p>
    <w:p w14:paraId="18052272" w14:textId="77777777" w:rsidR="007056A1" w:rsidRDefault="007056A1" w:rsidP="007056A1">
      <w:pPr>
        <w:bidi/>
        <w:jc w:val="both"/>
        <w:rPr>
          <w:rFonts w:cs="David" w:hint="cs"/>
          <w:rtl/>
        </w:rPr>
      </w:pPr>
    </w:p>
    <w:p w14:paraId="18071AF3" w14:textId="77777777" w:rsidR="007056A1" w:rsidRDefault="007056A1" w:rsidP="007056A1">
      <w:pPr>
        <w:bidi/>
        <w:jc w:val="both"/>
        <w:rPr>
          <w:rFonts w:cs="David" w:hint="cs"/>
          <w:rtl/>
        </w:rPr>
      </w:pPr>
      <w:r>
        <w:rPr>
          <w:rFonts w:cs="David" w:hint="cs"/>
          <w:u w:val="single"/>
          <w:rtl/>
        </w:rPr>
        <w:lastRenderedPageBreak/>
        <w:t>היו"ר יריב לוין:</w:t>
      </w:r>
    </w:p>
    <w:p w14:paraId="63A1A435" w14:textId="77777777" w:rsidR="007056A1" w:rsidRDefault="007056A1" w:rsidP="007056A1">
      <w:pPr>
        <w:bidi/>
        <w:jc w:val="both"/>
        <w:rPr>
          <w:rFonts w:cs="David" w:hint="cs"/>
          <w:rtl/>
        </w:rPr>
      </w:pPr>
    </w:p>
    <w:p w14:paraId="4B256D7B" w14:textId="77777777" w:rsidR="007056A1" w:rsidRDefault="007056A1" w:rsidP="007056A1">
      <w:pPr>
        <w:bidi/>
        <w:jc w:val="both"/>
        <w:rPr>
          <w:rFonts w:cs="David" w:hint="cs"/>
          <w:rtl/>
        </w:rPr>
      </w:pPr>
      <w:r>
        <w:rPr>
          <w:rFonts w:cs="David" w:hint="cs"/>
          <w:rtl/>
        </w:rPr>
        <w:tab/>
        <w:t>היום המונח הזה לא קיים בחוק, נכון?</w:t>
      </w:r>
    </w:p>
    <w:p w14:paraId="75E5D48F" w14:textId="77777777" w:rsidR="007056A1" w:rsidRDefault="007056A1" w:rsidP="007056A1">
      <w:pPr>
        <w:bidi/>
        <w:jc w:val="both"/>
        <w:rPr>
          <w:rFonts w:cs="David" w:hint="cs"/>
          <w:rtl/>
        </w:rPr>
      </w:pPr>
    </w:p>
    <w:p w14:paraId="0D1859BA" w14:textId="77777777" w:rsidR="007056A1" w:rsidRPr="00A044D1" w:rsidRDefault="007056A1" w:rsidP="007056A1">
      <w:pPr>
        <w:bidi/>
        <w:jc w:val="both"/>
        <w:rPr>
          <w:rFonts w:cs="David" w:hint="cs"/>
          <w:rtl/>
        </w:rPr>
      </w:pPr>
      <w:r w:rsidRPr="00A044D1">
        <w:rPr>
          <w:rFonts w:cs="David" w:hint="cs"/>
          <w:u w:val="single"/>
          <w:rtl/>
        </w:rPr>
        <w:t>ארבל אסטרחן:</w:t>
      </w:r>
    </w:p>
    <w:p w14:paraId="7A36FE12" w14:textId="77777777" w:rsidR="007056A1" w:rsidRDefault="007056A1" w:rsidP="007056A1">
      <w:pPr>
        <w:bidi/>
        <w:jc w:val="both"/>
        <w:rPr>
          <w:rFonts w:cs="David" w:hint="cs"/>
          <w:sz w:val="28"/>
          <w:szCs w:val="28"/>
          <w:rtl/>
        </w:rPr>
      </w:pPr>
    </w:p>
    <w:p w14:paraId="2ABE0003" w14:textId="77777777" w:rsidR="007056A1" w:rsidRPr="00947538" w:rsidRDefault="007056A1" w:rsidP="007056A1">
      <w:pPr>
        <w:bidi/>
        <w:jc w:val="both"/>
        <w:rPr>
          <w:rFonts w:cs="David" w:hint="cs"/>
          <w:rtl/>
        </w:rPr>
      </w:pPr>
      <w:r>
        <w:rPr>
          <w:rFonts w:cs="David" w:hint="cs"/>
          <w:rtl/>
        </w:rPr>
        <w:tab/>
        <w:t xml:space="preserve">לא, היום הוא קיים. הוא מוזכר מעט מאוד, אבל יש הוראה </w:t>
      </w:r>
      <w:r>
        <w:rPr>
          <w:rFonts w:cs="David"/>
          <w:rtl/>
        </w:rPr>
        <w:t>–</w:t>
      </w:r>
      <w:r>
        <w:rPr>
          <w:rFonts w:cs="David" w:hint="cs"/>
          <w:rtl/>
        </w:rPr>
        <w:t xml:space="preserve"> ב-46 כתוב בקריאה הראשונה, השנייה והשלישית וגם בחוק יסוד: משק המדינה יש קריאה ראשונה, שנייה ושלישית, כך שצריך לראות. אם נחליט לעשות את זה כאן, יכול להיות שנצטרך לעשות התאמה בחוק היסוד. </w:t>
      </w:r>
      <w:r>
        <w:rPr>
          <w:rFonts w:cs="David" w:hint="cs"/>
          <w:rtl/>
        </w:rPr>
        <w:tab/>
      </w:r>
    </w:p>
    <w:p w14:paraId="56133626" w14:textId="77777777" w:rsidR="007056A1" w:rsidRDefault="007056A1" w:rsidP="007056A1">
      <w:pPr>
        <w:bidi/>
        <w:jc w:val="both"/>
        <w:rPr>
          <w:rFonts w:cs="David" w:hint="cs"/>
          <w:u w:val="single"/>
          <w:rtl/>
        </w:rPr>
      </w:pPr>
    </w:p>
    <w:p w14:paraId="3A113F73" w14:textId="77777777" w:rsidR="007056A1" w:rsidRDefault="007056A1" w:rsidP="007056A1">
      <w:pPr>
        <w:keepNext/>
        <w:bidi/>
        <w:jc w:val="both"/>
        <w:rPr>
          <w:rFonts w:cs="David" w:hint="cs"/>
          <w:rtl/>
        </w:rPr>
      </w:pPr>
      <w:r>
        <w:rPr>
          <w:rFonts w:cs="David" w:hint="cs"/>
          <w:u w:val="single"/>
          <w:rtl/>
        </w:rPr>
        <w:t>איל זנדברג:</w:t>
      </w:r>
    </w:p>
    <w:p w14:paraId="42BBEAFB" w14:textId="77777777" w:rsidR="007056A1" w:rsidRDefault="007056A1" w:rsidP="007056A1">
      <w:pPr>
        <w:keepNext/>
        <w:bidi/>
        <w:jc w:val="both"/>
        <w:rPr>
          <w:rFonts w:cs="David" w:hint="cs"/>
          <w:rtl/>
        </w:rPr>
      </w:pPr>
    </w:p>
    <w:p w14:paraId="3E326E9C" w14:textId="77777777" w:rsidR="007056A1" w:rsidRDefault="007056A1" w:rsidP="007056A1">
      <w:pPr>
        <w:keepNext/>
        <w:bidi/>
        <w:ind w:firstLine="720"/>
        <w:jc w:val="both"/>
        <w:rPr>
          <w:rFonts w:cs="David" w:hint="cs"/>
          <w:rtl/>
        </w:rPr>
      </w:pPr>
      <w:r>
        <w:rPr>
          <w:rFonts w:cs="David" w:hint="cs"/>
          <w:rtl/>
        </w:rPr>
        <w:t xml:space="preserve">או  להפך, השאלה היא למה לשנות את המושג. </w:t>
      </w:r>
    </w:p>
    <w:p w14:paraId="2FCA1ED4" w14:textId="77777777" w:rsidR="007056A1" w:rsidRDefault="007056A1" w:rsidP="007056A1">
      <w:pPr>
        <w:keepNext/>
        <w:bidi/>
        <w:ind w:firstLine="720"/>
        <w:jc w:val="both"/>
        <w:rPr>
          <w:rFonts w:cs="David" w:hint="cs"/>
          <w:rtl/>
        </w:rPr>
      </w:pPr>
    </w:p>
    <w:p w14:paraId="780D81C8" w14:textId="77777777" w:rsidR="007056A1" w:rsidRDefault="007056A1" w:rsidP="007056A1">
      <w:pPr>
        <w:bidi/>
        <w:jc w:val="both"/>
        <w:rPr>
          <w:rFonts w:cs="David" w:hint="cs"/>
          <w:rtl/>
        </w:rPr>
      </w:pPr>
      <w:r>
        <w:rPr>
          <w:rFonts w:cs="David" w:hint="cs"/>
          <w:u w:val="single"/>
          <w:rtl/>
        </w:rPr>
        <w:t>היו"ר יריב לוין:</w:t>
      </w:r>
    </w:p>
    <w:p w14:paraId="3938BC89" w14:textId="77777777" w:rsidR="007056A1" w:rsidRDefault="007056A1" w:rsidP="007056A1">
      <w:pPr>
        <w:bidi/>
        <w:jc w:val="both"/>
        <w:rPr>
          <w:rFonts w:cs="David" w:hint="cs"/>
          <w:rtl/>
        </w:rPr>
      </w:pPr>
    </w:p>
    <w:p w14:paraId="50A59661" w14:textId="77777777" w:rsidR="007056A1" w:rsidRDefault="007056A1" w:rsidP="007056A1">
      <w:pPr>
        <w:keepNext/>
        <w:bidi/>
        <w:ind w:firstLine="720"/>
        <w:jc w:val="both"/>
        <w:rPr>
          <w:rFonts w:cs="David" w:hint="cs"/>
          <w:rtl/>
        </w:rPr>
      </w:pPr>
      <w:r>
        <w:rPr>
          <w:rFonts w:cs="David" w:hint="cs"/>
          <w:rtl/>
        </w:rPr>
        <w:t xml:space="preserve">אם אנחנו במצב שבו זה מופיע כחלק מחוק היסוד, בוא ניצמד לחוק היסוד. </w:t>
      </w:r>
    </w:p>
    <w:p w14:paraId="7B86F36E" w14:textId="77777777" w:rsidR="007056A1" w:rsidRDefault="007056A1" w:rsidP="007056A1">
      <w:pPr>
        <w:keepNext/>
        <w:bidi/>
        <w:ind w:firstLine="720"/>
        <w:jc w:val="both"/>
        <w:rPr>
          <w:rFonts w:cs="David" w:hint="cs"/>
          <w:rtl/>
        </w:rPr>
      </w:pPr>
    </w:p>
    <w:p w14:paraId="0335CE42" w14:textId="77777777" w:rsidR="007056A1" w:rsidRDefault="007056A1" w:rsidP="007056A1">
      <w:pPr>
        <w:keepNext/>
        <w:bidi/>
        <w:jc w:val="both"/>
        <w:rPr>
          <w:rFonts w:cs="David" w:hint="cs"/>
          <w:rtl/>
        </w:rPr>
      </w:pPr>
      <w:r>
        <w:rPr>
          <w:rFonts w:cs="David" w:hint="cs"/>
          <w:u w:val="single"/>
          <w:rtl/>
        </w:rPr>
        <w:t>ארבל אסטרחן:</w:t>
      </w:r>
    </w:p>
    <w:p w14:paraId="423660DD" w14:textId="77777777" w:rsidR="007056A1" w:rsidRDefault="007056A1" w:rsidP="007056A1">
      <w:pPr>
        <w:keepNext/>
        <w:bidi/>
        <w:jc w:val="both"/>
        <w:rPr>
          <w:rFonts w:cs="David" w:hint="cs"/>
          <w:rtl/>
        </w:rPr>
      </w:pPr>
    </w:p>
    <w:p w14:paraId="3B2EE28B" w14:textId="77777777" w:rsidR="007056A1" w:rsidRDefault="007056A1" w:rsidP="007056A1">
      <w:pPr>
        <w:keepNext/>
        <w:bidi/>
        <w:jc w:val="both"/>
        <w:rPr>
          <w:rFonts w:cs="David" w:hint="cs"/>
          <w:rtl/>
        </w:rPr>
      </w:pPr>
      <w:r>
        <w:rPr>
          <w:rFonts w:cs="David" w:hint="cs"/>
          <w:rtl/>
        </w:rPr>
        <w:tab/>
        <w:t xml:space="preserve">אבל חוק היסוד הרי לא מתאר בכלל את הליך החקיקה. הוא אומר לא צריך את זה גם בדיון הקודם, כי זה היה המינוח עד היום, זה לא שהוא עושה איזושהי הסדרה מסודרת. </w:t>
      </w:r>
    </w:p>
    <w:p w14:paraId="10B5BA54" w14:textId="77777777" w:rsidR="007056A1" w:rsidRDefault="007056A1" w:rsidP="007056A1">
      <w:pPr>
        <w:keepNext/>
        <w:bidi/>
        <w:jc w:val="both"/>
        <w:rPr>
          <w:rFonts w:cs="David" w:hint="cs"/>
          <w:rtl/>
        </w:rPr>
      </w:pPr>
    </w:p>
    <w:p w14:paraId="26B9D51A" w14:textId="77777777" w:rsidR="007056A1" w:rsidRDefault="007056A1" w:rsidP="007056A1">
      <w:pPr>
        <w:keepNext/>
        <w:bidi/>
        <w:jc w:val="both"/>
        <w:rPr>
          <w:rFonts w:cs="David" w:hint="cs"/>
          <w:rtl/>
        </w:rPr>
      </w:pPr>
      <w:r>
        <w:rPr>
          <w:rFonts w:cs="David" w:hint="cs"/>
          <w:u w:val="single"/>
          <w:rtl/>
        </w:rPr>
        <w:t>איל זנדברג:</w:t>
      </w:r>
    </w:p>
    <w:p w14:paraId="4230FCD8" w14:textId="77777777" w:rsidR="007056A1" w:rsidRDefault="007056A1" w:rsidP="007056A1">
      <w:pPr>
        <w:keepNext/>
        <w:bidi/>
        <w:jc w:val="both"/>
        <w:rPr>
          <w:rFonts w:cs="David" w:hint="cs"/>
          <w:rtl/>
        </w:rPr>
      </w:pPr>
    </w:p>
    <w:p w14:paraId="6C60BF5C" w14:textId="77777777" w:rsidR="007056A1" w:rsidRDefault="007056A1" w:rsidP="007056A1">
      <w:pPr>
        <w:keepNext/>
        <w:bidi/>
        <w:jc w:val="both"/>
        <w:rPr>
          <w:rFonts w:cs="David" w:hint="cs"/>
          <w:rtl/>
        </w:rPr>
      </w:pPr>
      <w:r>
        <w:rPr>
          <w:rFonts w:cs="David" w:hint="cs"/>
          <w:rtl/>
        </w:rPr>
        <w:tab/>
        <w:t xml:space="preserve">בעבר, כשבית המשפט דן בזה, הוא תהה האם הדיון המוקדם הוא אחת מהקריאות, חלק מתהליך החקיקה או משהו אחר. </w:t>
      </w:r>
    </w:p>
    <w:p w14:paraId="569A24E8" w14:textId="77777777" w:rsidR="007056A1" w:rsidRDefault="007056A1" w:rsidP="007056A1">
      <w:pPr>
        <w:keepNext/>
        <w:bidi/>
        <w:jc w:val="both"/>
        <w:rPr>
          <w:rFonts w:cs="David" w:hint="cs"/>
          <w:rtl/>
        </w:rPr>
      </w:pPr>
    </w:p>
    <w:p w14:paraId="7286B51D" w14:textId="77777777" w:rsidR="007056A1" w:rsidRDefault="007056A1" w:rsidP="007056A1">
      <w:pPr>
        <w:bidi/>
        <w:jc w:val="both"/>
        <w:rPr>
          <w:rFonts w:cs="David" w:hint="cs"/>
          <w:rtl/>
        </w:rPr>
      </w:pPr>
      <w:r>
        <w:rPr>
          <w:rFonts w:cs="David" w:hint="cs"/>
          <w:u w:val="single"/>
          <w:rtl/>
        </w:rPr>
        <w:t>היו"ר יריב לוין:</w:t>
      </w:r>
    </w:p>
    <w:p w14:paraId="34DF1BC3" w14:textId="77777777" w:rsidR="007056A1" w:rsidRDefault="007056A1" w:rsidP="007056A1">
      <w:pPr>
        <w:bidi/>
        <w:jc w:val="both"/>
        <w:rPr>
          <w:rFonts w:cs="David" w:hint="cs"/>
          <w:rtl/>
        </w:rPr>
      </w:pPr>
    </w:p>
    <w:p w14:paraId="6E38D5FD" w14:textId="77777777" w:rsidR="007056A1" w:rsidRDefault="007056A1" w:rsidP="007056A1">
      <w:pPr>
        <w:keepNext/>
        <w:bidi/>
        <w:jc w:val="both"/>
        <w:rPr>
          <w:rFonts w:cs="David" w:hint="cs"/>
          <w:rtl/>
        </w:rPr>
      </w:pPr>
      <w:r>
        <w:rPr>
          <w:rFonts w:cs="David" w:hint="cs"/>
          <w:rtl/>
        </w:rPr>
        <w:tab/>
        <w:t xml:space="preserve"> וההחלטה היא שלא. </w:t>
      </w:r>
    </w:p>
    <w:p w14:paraId="15763610" w14:textId="77777777" w:rsidR="007056A1" w:rsidRDefault="007056A1" w:rsidP="007056A1">
      <w:pPr>
        <w:keepNext/>
        <w:bidi/>
        <w:jc w:val="both"/>
        <w:rPr>
          <w:rFonts w:cs="David" w:hint="cs"/>
          <w:rtl/>
        </w:rPr>
      </w:pPr>
    </w:p>
    <w:p w14:paraId="7304ADB2" w14:textId="77777777" w:rsidR="007056A1" w:rsidRDefault="007056A1" w:rsidP="007056A1">
      <w:pPr>
        <w:keepNext/>
        <w:bidi/>
        <w:jc w:val="both"/>
        <w:rPr>
          <w:rFonts w:cs="David" w:hint="cs"/>
          <w:rtl/>
        </w:rPr>
      </w:pPr>
      <w:r>
        <w:rPr>
          <w:rFonts w:cs="David" w:hint="cs"/>
          <w:u w:val="single"/>
          <w:rtl/>
        </w:rPr>
        <w:t>איל זנדברג:</w:t>
      </w:r>
    </w:p>
    <w:p w14:paraId="1588741C" w14:textId="77777777" w:rsidR="007056A1" w:rsidRDefault="007056A1" w:rsidP="007056A1">
      <w:pPr>
        <w:keepNext/>
        <w:bidi/>
        <w:jc w:val="both"/>
        <w:rPr>
          <w:rFonts w:cs="David" w:hint="cs"/>
          <w:rtl/>
        </w:rPr>
      </w:pPr>
    </w:p>
    <w:p w14:paraId="2EDB261F" w14:textId="77777777" w:rsidR="007056A1" w:rsidRDefault="007056A1" w:rsidP="007056A1">
      <w:pPr>
        <w:keepNext/>
        <w:bidi/>
        <w:jc w:val="both"/>
        <w:rPr>
          <w:rFonts w:cs="David" w:hint="cs"/>
          <w:rtl/>
        </w:rPr>
      </w:pPr>
      <w:r>
        <w:rPr>
          <w:rFonts w:cs="David" w:hint="cs"/>
          <w:rtl/>
        </w:rPr>
        <w:tab/>
        <w:t xml:space="preserve">שלא. הביטוי דיון מוקדם בשונה מקריאה טרומית מרחיק את זה. זה עניין ניסוחי, אבל זה עושה כאילו סדר. </w:t>
      </w:r>
    </w:p>
    <w:p w14:paraId="285245D6" w14:textId="77777777" w:rsidR="007056A1" w:rsidRDefault="007056A1" w:rsidP="007056A1">
      <w:pPr>
        <w:keepNext/>
        <w:bidi/>
        <w:jc w:val="both"/>
        <w:rPr>
          <w:rFonts w:cs="David" w:hint="cs"/>
          <w:rtl/>
        </w:rPr>
      </w:pPr>
    </w:p>
    <w:p w14:paraId="774DDCA9" w14:textId="77777777" w:rsidR="007056A1" w:rsidRDefault="007056A1" w:rsidP="007056A1">
      <w:pPr>
        <w:bidi/>
        <w:jc w:val="both"/>
        <w:rPr>
          <w:rFonts w:cs="David" w:hint="cs"/>
          <w:rtl/>
        </w:rPr>
      </w:pPr>
      <w:r>
        <w:rPr>
          <w:rFonts w:cs="David" w:hint="cs"/>
          <w:u w:val="single"/>
          <w:rtl/>
        </w:rPr>
        <w:t>היו"ר יריב לוין:</w:t>
      </w:r>
    </w:p>
    <w:p w14:paraId="011728E6" w14:textId="77777777" w:rsidR="007056A1" w:rsidRDefault="007056A1" w:rsidP="007056A1">
      <w:pPr>
        <w:bidi/>
        <w:jc w:val="both"/>
        <w:rPr>
          <w:rFonts w:cs="David" w:hint="cs"/>
          <w:rtl/>
        </w:rPr>
      </w:pPr>
    </w:p>
    <w:p w14:paraId="7088A970" w14:textId="77777777" w:rsidR="007056A1" w:rsidRDefault="007056A1" w:rsidP="007056A1">
      <w:pPr>
        <w:keepNext/>
        <w:bidi/>
        <w:jc w:val="both"/>
        <w:rPr>
          <w:rFonts w:cs="David" w:hint="cs"/>
          <w:rtl/>
        </w:rPr>
      </w:pPr>
      <w:r>
        <w:rPr>
          <w:rFonts w:cs="David" w:hint="cs"/>
          <w:rtl/>
        </w:rPr>
        <w:tab/>
        <w:t xml:space="preserve"> באיזה קלות שכנעת אותי, אין לך מושג. </w:t>
      </w:r>
    </w:p>
    <w:p w14:paraId="45D91C22" w14:textId="77777777" w:rsidR="007056A1" w:rsidRDefault="007056A1" w:rsidP="007056A1">
      <w:pPr>
        <w:keepNext/>
        <w:bidi/>
        <w:jc w:val="both"/>
        <w:rPr>
          <w:rFonts w:cs="David" w:hint="cs"/>
          <w:rtl/>
        </w:rPr>
      </w:pPr>
    </w:p>
    <w:p w14:paraId="35191FB1" w14:textId="77777777" w:rsidR="007056A1" w:rsidRDefault="007056A1" w:rsidP="007056A1">
      <w:pPr>
        <w:keepNext/>
        <w:bidi/>
        <w:jc w:val="both"/>
        <w:rPr>
          <w:rFonts w:cs="David" w:hint="cs"/>
          <w:rtl/>
        </w:rPr>
      </w:pPr>
      <w:r>
        <w:rPr>
          <w:rFonts w:cs="David" w:hint="cs"/>
          <w:u w:val="single"/>
          <w:rtl/>
        </w:rPr>
        <w:t>איל זנדברג:</w:t>
      </w:r>
    </w:p>
    <w:p w14:paraId="1FE18CE3" w14:textId="77777777" w:rsidR="007056A1" w:rsidRDefault="007056A1" w:rsidP="007056A1">
      <w:pPr>
        <w:keepNext/>
        <w:bidi/>
        <w:jc w:val="both"/>
        <w:rPr>
          <w:rFonts w:cs="David" w:hint="cs"/>
          <w:rtl/>
        </w:rPr>
      </w:pPr>
    </w:p>
    <w:p w14:paraId="2AE6B429" w14:textId="77777777" w:rsidR="007056A1" w:rsidRDefault="007056A1" w:rsidP="007056A1">
      <w:pPr>
        <w:keepNext/>
        <w:bidi/>
        <w:jc w:val="both"/>
        <w:rPr>
          <w:rFonts w:cs="David" w:hint="cs"/>
          <w:rtl/>
        </w:rPr>
      </w:pPr>
      <w:r>
        <w:rPr>
          <w:rFonts w:cs="David" w:hint="cs"/>
          <w:rtl/>
        </w:rPr>
        <w:tab/>
        <w:t xml:space="preserve">עד היום מדברים על דיון מוקדם כמשהו שהוא שונה, זה לא אחת מהקריאות. </w:t>
      </w:r>
    </w:p>
    <w:p w14:paraId="6F9A5E9C" w14:textId="77777777" w:rsidR="007056A1" w:rsidRDefault="007056A1" w:rsidP="007056A1">
      <w:pPr>
        <w:keepNext/>
        <w:bidi/>
        <w:jc w:val="both"/>
        <w:rPr>
          <w:rFonts w:cs="David" w:hint="cs"/>
          <w:rtl/>
        </w:rPr>
      </w:pPr>
    </w:p>
    <w:p w14:paraId="102C7F16" w14:textId="77777777" w:rsidR="007056A1" w:rsidRDefault="007056A1" w:rsidP="007056A1">
      <w:pPr>
        <w:bidi/>
        <w:jc w:val="both"/>
        <w:rPr>
          <w:rFonts w:cs="David" w:hint="cs"/>
          <w:rtl/>
        </w:rPr>
      </w:pPr>
      <w:r>
        <w:rPr>
          <w:rFonts w:cs="David" w:hint="cs"/>
          <w:u w:val="single"/>
          <w:rtl/>
        </w:rPr>
        <w:t>היו"ר יריב לוין:</w:t>
      </w:r>
    </w:p>
    <w:p w14:paraId="16141E93" w14:textId="77777777" w:rsidR="007056A1" w:rsidRDefault="007056A1" w:rsidP="007056A1">
      <w:pPr>
        <w:bidi/>
        <w:jc w:val="both"/>
        <w:rPr>
          <w:rFonts w:cs="David" w:hint="cs"/>
          <w:rtl/>
        </w:rPr>
      </w:pPr>
    </w:p>
    <w:p w14:paraId="1CE5ADFE" w14:textId="77777777" w:rsidR="007056A1" w:rsidRDefault="007056A1" w:rsidP="007056A1">
      <w:pPr>
        <w:keepNext/>
        <w:bidi/>
        <w:jc w:val="both"/>
        <w:rPr>
          <w:rFonts w:cs="David" w:hint="cs"/>
          <w:rtl/>
        </w:rPr>
      </w:pPr>
      <w:r>
        <w:rPr>
          <w:rFonts w:cs="David" w:hint="cs"/>
          <w:rtl/>
        </w:rPr>
        <w:tab/>
        <w:t xml:space="preserve"> אני אומר ששכנעת אותי. איל, איפה שיש שאלה, שכנעת אותי לגמרי. אני אתך לחלוטין. </w:t>
      </w:r>
    </w:p>
    <w:p w14:paraId="3250B2C7" w14:textId="77777777" w:rsidR="007056A1" w:rsidRDefault="007056A1" w:rsidP="007056A1">
      <w:pPr>
        <w:keepNext/>
        <w:bidi/>
        <w:jc w:val="both"/>
        <w:rPr>
          <w:rFonts w:cs="David" w:hint="cs"/>
          <w:rtl/>
        </w:rPr>
      </w:pPr>
    </w:p>
    <w:p w14:paraId="5CE75D66" w14:textId="77777777" w:rsidR="007056A1" w:rsidRDefault="007056A1" w:rsidP="007056A1">
      <w:pPr>
        <w:keepNext/>
        <w:bidi/>
        <w:jc w:val="both"/>
        <w:rPr>
          <w:rFonts w:cs="David" w:hint="cs"/>
          <w:rtl/>
        </w:rPr>
      </w:pPr>
      <w:r>
        <w:rPr>
          <w:rFonts w:cs="David" w:hint="cs"/>
          <w:u w:val="single"/>
          <w:rtl/>
        </w:rPr>
        <w:t>איל זנדברג:</w:t>
      </w:r>
    </w:p>
    <w:p w14:paraId="32F6FB7B" w14:textId="77777777" w:rsidR="007056A1" w:rsidRDefault="007056A1" w:rsidP="007056A1">
      <w:pPr>
        <w:keepNext/>
        <w:bidi/>
        <w:jc w:val="both"/>
        <w:rPr>
          <w:rFonts w:cs="David" w:hint="cs"/>
          <w:rtl/>
        </w:rPr>
      </w:pPr>
    </w:p>
    <w:p w14:paraId="481A66F7" w14:textId="77777777" w:rsidR="007056A1" w:rsidRDefault="007056A1" w:rsidP="007056A1">
      <w:pPr>
        <w:keepNext/>
        <w:bidi/>
        <w:jc w:val="both"/>
        <w:rPr>
          <w:rFonts w:cs="David" w:hint="cs"/>
          <w:rtl/>
        </w:rPr>
      </w:pPr>
      <w:r>
        <w:rPr>
          <w:rFonts w:cs="David" w:hint="cs"/>
          <w:rtl/>
        </w:rPr>
        <w:tab/>
        <w:t xml:space="preserve">זאת נקודה למחשבה. </w:t>
      </w:r>
    </w:p>
    <w:p w14:paraId="37ECDDEF" w14:textId="77777777" w:rsidR="007056A1" w:rsidRDefault="007056A1" w:rsidP="007056A1">
      <w:pPr>
        <w:keepNext/>
        <w:bidi/>
        <w:jc w:val="both"/>
        <w:rPr>
          <w:rFonts w:cs="David" w:hint="cs"/>
          <w:rtl/>
        </w:rPr>
      </w:pPr>
    </w:p>
    <w:p w14:paraId="150AE940" w14:textId="77777777" w:rsidR="007056A1" w:rsidRDefault="007056A1" w:rsidP="007056A1">
      <w:pPr>
        <w:keepLines/>
        <w:bidi/>
        <w:jc w:val="both"/>
        <w:rPr>
          <w:rFonts w:cs="David" w:hint="cs"/>
          <w:rtl/>
        </w:rPr>
      </w:pPr>
      <w:r>
        <w:rPr>
          <w:rFonts w:cs="David" w:hint="cs"/>
          <w:u w:val="single"/>
          <w:rtl/>
        </w:rPr>
        <w:t>היו"ר יריב לוין:</w:t>
      </w:r>
    </w:p>
    <w:p w14:paraId="5EA30468" w14:textId="77777777" w:rsidR="007056A1" w:rsidRDefault="007056A1" w:rsidP="007056A1">
      <w:pPr>
        <w:keepLines/>
        <w:bidi/>
        <w:jc w:val="both"/>
        <w:rPr>
          <w:rFonts w:cs="David" w:hint="cs"/>
          <w:rtl/>
        </w:rPr>
      </w:pPr>
    </w:p>
    <w:p w14:paraId="2EECE08D" w14:textId="77777777" w:rsidR="007056A1" w:rsidRDefault="007056A1" w:rsidP="007056A1">
      <w:pPr>
        <w:keepLines/>
        <w:bidi/>
        <w:jc w:val="both"/>
        <w:rPr>
          <w:rFonts w:cs="David" w:hint="cs"/>
          <w:rtl/>
        </w:rPr>
      </w:pPr>
      <w:r>
        <w:rPr>
          <w:rFonts w:cs="David" w:hint="cs"/>
          <w:rtl/>
        </w:rPr>
        <w:tab/>
        <w:t xml:space="preserve">אני מציע להשאיר את הדיון המוקדם. </w:t>
      </w:r>
    </w:p>
    <w:p w14:paraId="506F41BC" w14:textId="77777777" w:rsidR="007056A1" w:rsidRDefault="007056A1" w:rsidP="007056A1">
      <w:pPr>
        <w:bidi/>
        <w:jc w:val="both"/>
        <w:rPr>
          <w:rFonts w:cs="David" w:hint="cs"/>
          <w:rtl/>
        </w:rPr>
      </w:pPr>
    </w:p>
    <w:p w14:paraId="5739B232" w14:textId="77777777" w:rsidR="007056A1" w:rsidRPr="00A044D1" w:rsidRDefault="007056A1" w:rsidP="007056A1">
      <w:pPr>
        <w:bidi/>
        <w:jc w:val="both"/>
        <w:rPr>
          <w:rFonts w:cs="David" w:hint="cs"/>
          <w:rtl/>
        </w:rPr>
      </w:pPr>
      <w:r w:rsidRPr="00A044D1">
        <w:rPr>
          <w:rFonts w:cs="David" w:hint="cs"/>
          <w:u w:val="single"/>
          <w:rtl/>
        </w:rPr>
        <w:lastRenderedPageBreak/>
        <w:t>ארבל אסטרחן:</w:t>
      </w:r>
    </w:p>
    <w:p w14:paraId="5B760D64" w14:textId="77777777" w:rsidR="007056A1" w:rsidRDefault="007056A1" w:rsidP="007056A1">
      <w:pPr>
        <w:bidi/>
        <w:jc w:val="both"/>
        <w:rPr>
          <w:rFonts w:cs="David" w:hint="cs"/>
          <w:sz w:val="28"/>
          <w:szCs w:val="28"/>
          <w:rtl/>
        </w:rPr>
      </w:pPr>
    </w:p>
    <w:p w14:paraId="5AEC9E60" w14:textId="77777777" w:rsidR="007056A1" w:rsidRDefault="007056A1" w:rsidP="007056A1">
      <w:pPr>
        <w:bidi/>
        <w:jc w:val="both"/>
        <w:rPr>
          <w:rFonts w:cs="David" w:hint="cs"/>
          <w:rtl/>
        </w:rPr>
      </w:pPr>
      <w:r>
        <w:rPr>
          <w:rFonts w:cs="David" w:hint="cs"/>
          <w:sz w:val="28"/>
          <w:szCs w:val="28"/>
          <w:rtl/>
        </w:rPr>
        <w:tab/>
      </w:r>
      <w:r>
        <w:rPr>
          <w:rFonts w:cs="David" w:hint="cs"/>
          <w:rtl/>
        </w:rPr>
        <w:t xml:space="preserve">בסדר. </w:t>
      </w:r>
    </w:p>
    <w:p w14:paraId="4284BC0A" w14:textId="77777777" w:rsidR="007056A1" w:rsidRDefault="007056A1" w:rsidP="007056A1">
      <w:pPr>
        <w:bidi/>
        <w:jc w:val="both"/>
        <w:rPr>
          <w:rFonts w:cs="David" w:hint="cs"/>
          <w:rtl/>
        </w:rPr>
      </w:pPr>
    </w:p>
    <w:p w14:paraId="792EAC70" w14:textId="77777777" w:rsidR="007056A1" w:rsidRDefault="007056A1" w:rsidP="007056A1">
      <w:pPr>
        <w:bidi/>
        <w:jc w:val="both"/>
        <w:rPr>
          <w:rFonts w:cs="David" w:hint="cs"/>
          <w:rtl/>
        </w:rPr>
      </w:pPr>
      <w:r>
        <w:rPr>
          <w:rFonts w:cs="David" w:hint="cs"/>
          <w:rtl/>
        </w:rPr>
        <w:tab/>
        <w:t xml:space="preserve">"הצעת חוק תוגש לכנסת על ידי חבר הכנסת (בתקנון זה </w:t>
      </w:r>
      <w:r>
        <w:rPr>
          <w:rFonts w:cs="David"/>
          <w:rtl/>
        </w:rPr>
        <w:t>–</w:t>
      </w:r>
      <w:r>
        <w:rPr>
          <w:rFonts w:cs="David" w:hint="cs"/>
          <w:rtl/>
        </w:rPr>
        <w:t xml:space="preserve"> הצעת חוק פרטית), או על ידי הממשלה".</w:t>
      </w:r>
    </w:p>
    <w:p w14:paraId="0E9A389B" w14:textId="77777777" w:rsidR="007056A1" w:rsidRDefault="007056A1" w:rsidP="007056A1">
      <w:pPr>
        <w:bidi/>
        <w:jc w:val="both"/>
        <w:rPr>
          <w:rFonts w:cs="David" w:hint="cs"/>
          <w:rtl/>
        </w:rPr>
      </w:pPr>
      <w:r>
        <w:rPr>
          <w:rFonts w:cs="David" w:hint="cs"/>
          <w:u w:val="single"/>
          <w:rtl/>
        </w:rPr>
        <w:t>היו"ר יריב לוין:</w:t>
      </w:r>
    </w:p>
    <w:p w14:paraId="4D7A45C9" w14:textId="77777777" w:rsidR="007056A1" w:rsidRDefault="007056A1" w:rsidP="007056A1">
      <w:pPr>
        <w:bidi/>
        <w:jc w:val="both"/>
        <w:rPr>
          <w:rFonts w:cs="David" w:hint="cs"/>
          <w:rtl/>
        </w:rPr>
      </w:pPr>
    </w:p>
    <w:p w14:paraId="66D401B0" w14:textId="77777777" w:rsidR="007056A1" w:rsidRDefault="007056A1" w:rsidP="007056A1">
      <w:pPr>
        <w:bidi/>
        <w:jc w:val="both"/>
        <w:rPr>
          <w:rFonts w:cs="David" w:hint="cs"/>
          <w:rtl/>
        </w:rPr>
      </w:pPr>
      <w:r>
        <w:rPr>
          <w:rFonts w:cs="David" w:hint="cs"/>
          <w:rtl/>
        </w:rPr>
        <w:tab/>
        <w:t xml:space="preserve">אולי רק היינו כותבים "גם בהליך של דיון מוקדם". </w:t>
      </w:r>
    </w:p>
    <w:p w14:paraId="6E51BCB0" w14:textId="77777777" w:rsidR="007056A1" w:rsidRDefault="007056A1" w:rsidP="007056A1">
      <w:pPr>
        <w:bidi/>
        <w:jc w:val="both"/>
        <w:rPr>
          <w:rFonts w:cs="David" w:hint="cs"/>
          <w:rtl/>
        </w:rPr>
      </w:pPr>
    </w:p>
    <w:p w14:paraId="50C0A086" w14:textId="77777777" w:rsidR="007056A1" w:rsidRPr="00A044D1" w:rsidRDefault="007056A1" w:rsidP="007056A1">
      <w:pPr>
        <w:bidi/>
        <w:jc w:val="both"/>
        <w:rPr>
          <w:rFonts w:cs="David" w:hint="cs"/>
          <w:rtl/>
        </w:rPr>
      </w:pPr>
      <w:r w:rsidRPr="00A044D1">
        <w:rPr>
          <w:rFonts w:cs="David" w:hint="cs"/>
          <w:u w:val="single"/>
          <w:rtl/>
        </w:rPr>
        <w:t>ארבל אסטרחן:</w:t>
      </w:r>
    </w:p>
    <w:p w14:paraId="08DB26CD" w14:textId="77777777" w:rsidR="007056A1" w:rsidRDefault="007056A1" w:rsidP="007056A1">
      <w:pPr>
        <w:bidi/>
        <w:jc w:val="both"/>
        <w:rPr>
          <w:rFonts w:cs="David" w:hint="cs"/>
          <w:sz w:val="28"/>
          <w:szCs w:val="28"/>
          <w:rtl/>
        </w:rPr>
      </w:pPr>
    </w:p>
    <w:p w14:paraId="5A6C2C16" w14:textId="77777777" w:rsidR="007056A1" w:rsidRDefault="007056A1" w:rsidP="007056A1">
      <w:pPr>
        <w:bidi/>
        <w:jc w:val="both"/>
        <w:rPr>
          <w:rFonts w:cs="David" w:hint="cs"/>
          <w:rtl/>
        </w:rPr>
      </w:pPr>
      <w:r>
        <w:rPr>
          <w:rFonts w:cs="David" w:hint="cs"/>
          <w:sz w:val="28"/>
          <w:szCs w:val="28"/>
          <w:rtl/>
        </w:rPr>
        <w:tab/>
      </w:r>
      <w:r>
        <w:rPr>
          <w:rFonts w:cs="David" w:hint="cs"/>
          <w:rtl/>
        </w:rPr>
        <w:t xml:space="preserve">העניין הוא שכשאמרנו פה קריאה, הכוונה היתה ההצבעה במליאה. </w:t>
      </w:r>
    </w:p>
    <w:p w14:paraId="02E428E1" w14:textId="77777777" w:rsidR="007056A1" w:rsidRDefault="007056A1" w:rsidP="007056A1">
      <w:pPr>
        <w:bidi/>
        <w:jc w:val="both"/>
        <w:rPr>
          <w:rFonts w:cs="David" w:hint="cs"/>
          <w:rtl/>
        </w:rPr>
      </w:pPr>
    </w:p>
    <w:p w14:paraId="0600EDE6" w14:textId="77777777" w:rsidR="007056A1" w:rsidRDefault="007056A1" w:rsidP="007056A1">
      <w:pPr>
        <w:bidi/>
        <w:jc w:val="both"/>
        <w:rPr>
          <w:rFonts w:cs="David" w:hint="cs"/>
          <w:rtl/>
        </w:rPr>
      </w:pPr>
      <w:r>
        <w:rPr>
          <w:rFonts w:cs="David" w:hint="cs"/>
          <w:u w:val="single"/>
          <w:rtl/>
        </w:rPr>
        <w:t>היו"ר יריב לוין:</w:t>
      </w:r>
    </w:p>
    <w:p w14:paraId="6CB33FD6" w14:textId="77777777" w:rsidR="007056A1" w:rsidRDefault="007056A1" w:rsidP="007056A1">
      <w:pPr>
        <w:bidi/>
        <w:jc w:val="both"/>
        <w:rPr>
          <w:rFonts w:cs="David" w:hint="cs"/>
          <w:rtl/>
        </w:rPr>
      </w:pPr>
    </w:p>
    <w:p w14:paraId="33A4D6D1" w14:textId="77777777" w:rsidR="007056A1" w:rsidRDefault="007056A1" w:rsidP="007056A1">
      <w:pPr>
        <w:bidi/>
        <w:jc w:val="both"/>
        <w:rPr>
          <w:rFonts w:cs="David" w:hint="cs"/>
          <w:rtl/>
        </w:rPr>
      </w:pPr>
      <w:r>
        <w:rPr>
          <w:rFonts w:cs="David" w:hint="cs"/>
          <w:rtl/>
        </w:rPr>
        <w:tab/>
        <w:t xml:space="preserve"> ברור, התהליך של ההצבעה, אז אולי נכתוב "בהליך של דיון - - -</w:t>
      </w:r>
    </w:p>
    <w:p w14:paraId="55D1D1A3" w14:textId="77777777" w:rsidR="007056A1" w:rsidRDefault="007056A1" w:rsidP="007056A1">
      <w:pPr>
        <w:bidi/>
        <w:jc w:val="both"/>
        <w:rPr>
          <w:rFonts w:cs="David" w:hint="cs"/>
          <w:rtl/>
        </w:rPr>
      </w:pPr>
    </w:p>
    <w:p w14:paraId="6D643F84" w14:textId="77777777" w:rsidR="007056A1" w:rsidRPr="00A044D1" w:rsidRDefault="007056A1" w:rsidP="007056A1">
      <w:pPr>
        <w:bidi/>
        <w:jc w:val="both"/>
        <w:rPr>
          <w:rFonts w:cs="David" w:hint="cs"/>
          <w:rtl/>
        </w:rPr>
      </w:pPr>
      <w:r w:rsidRPr="00A044D1">
        <w:rPr>
          <w:rFonts w:cs="David" w:hint="cs"/>
          <w:u w:val="single"/>
          <w:rtl/>
        </w:rPr>
        <w:t>ארבל אסטרחן:</w:t>
      </w:r>
    </w:p>
    <w:p w14:paraId="39E59AF9" w14:textId="77777777" w:rsidR="007056A1" w:rsidRDefault="007056A1" w:rsidP="007056A1">
      <w:pPr>
        <w:bidi/>
        <w:jc w:val="both"/>
        <w:rPr>
          <w:rFonts w:cs="David" w:hint="cs"/>
          <w:sz w:val="28"/>
          <w:szCs w:val="28"/>
          <w:rtl/>
        </w:rPr>
      </w:pPr>
    </w:p>
    <w:p w14:paraId="38770B37"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זה לא הליך, במליאה זה דיון והצבעה. </w:t>
      </w:r>
    </w:p>
    <w:p w14:paraId="49F5FEC4" w14:textId="77777777" w:rsidR="007056A1" w:rsidRDefault="007056A1" w:rsidP="007056A1">
      <w:pPr>
        <w:bidi/>
        <w:jc w:val="both"/>
        <w:rPr>
          <w:rFonts w:cs="David" w:hint="cs"/>
          <w:rtl/>
        </w:rPr>
      </w:pPr>
    </w:p>
    <w:p w14:paraId="7D3B9179" w14:textId="77777777" w:rsidR="007056A1" w:rsidRDefault="007056A1" w:rsidP="007056A1">
      <w:pPr>
        <w:bidi/>
        <w:jc w:val="both"/>
        <w:rPr>
          <w:rFonts w:cs="David" w:hint="cs"/>
          <w:rtl/>
        </w:rPr>
      </w:pPr>
      <w:r>
        <w:rPr>
          <w:rFonts w:cs="David" w:hint="cs"/>
          <w:u w:val="single"/>
          <w:rtl/>
        </w:rPr>
        <w:t>היו"ר יריב לוין:</w:t>
      </w:r>
    </w:p>
    <w:p w14:paraId="7148BADA" w14:textId="77777777" w:rsidR="007056A1" w:rsidRDefault="007056A1" w:rsidP="007056A1">
      <w:pPr>
        <w:bidi/>
        <w:jc w:val="both"/>
        <w:rPr>
          <w:rFonts w:cs="David" w:hint="cs"/>
          <w:rtl/>
        </w:rPr>
      </w:pPr>
    </w:p>
    <w:p w14:paraId="0E352C9E" w14:textId="77777777" w:rsidR="007056A1" w:rsidRDefault="007056A1" w:rsidP="007056A1">
      <w:pPr>
        <w:bidi/>
        <w:jc w:val="both"/>
        <w:rPr>
          <w:rFonts w:cs="David" w:hint="cs"/>
          <w:rtl/>
        </w:rPr>
      </w:pPr>
      <w:r>
        <w:rPr>
          <w:rFonts w:cs="David" w:hint="cs"/>
          <w:rtl/>
        </w:rPr>
        <w:tab/>
        <w:t xml:space="preserve"> בסדר. </w:t>
      </w:r>
    </w:p>
    <w:p w14:paraId="28FD60C6" w14:textId="77777777" w:rsidR="007056A1" w:rsidRDefault="007056A1" w:rsidP="007056A1">
      <w:pPr>
        <w:bidi/>
        <w:jc w:val="both"/>
        <w:rPr>
          <w:rFonts w:cs="David" w:hint="cs"/>
          <w:rtl/>
        </w:rPr>
      </w:pPr>
    </w:p>
    <w:p w14:paraId="1B764853" w14:textId="77777777" w:rsidR="007056A1" w:rsidRPr="00A044D1" w:rsidRDefault="007056A1" w:rsidP="007056A1">
      <w:pPr>
        <w:bidi/>
        <w:jc w:val="both"/>
        <w:rPr>
          <w:rFonts w:cs="David" w:hint="cs"/>
          <w:rtl/>
        </w:rPr>
      </w:pPr>
      <w:r w:rsidRPr="00A044D1">
        <w:rPr>
          <w:rFonts w:cs="David" w:hint="cs"/>
          <w:u w:val="single"/>
          <w:rtl/>
        </w:rPr>
        <w:t>ארבל אסטרחן:</w:t>
      </w:r>
    </w:p>
    <w:p w14:paraId="23C15B11" w14:textId="77777777" w:rsidR="007056A1" w:rsidRDefault="007056A1" w:rsidP="007056A1">
      <w:pPr>
        <w:bidi/>
        <w:jc w:val="both"/>
        <w:rPr>
          <w:rFonts w:cs="David" w:hint="cs"/>
          <w:sz w:val="28"/>
          <w:szCs w:val="28"/>
          <w:rtl/>
        </w:rPr>
      </w:pPr>
    </w:p>
    <w:p w14:paraId="4BCF5685"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עכשיו אני תוהה לגבי משהו אחר, כי חוק מתקבל בקריאה שלישית. אנחנו נצטרך לראות פה את המינוח של הדבר הזה: </w:t>
      </w:r>
    </w:p>
    <w:p w14:paraId="6C3700C2" w14:textId="77777777" w:rsidR="007056A1" w:rsidRDefault="007056A1" w:rsidP="007056A1">
      <w:pPr>
        <w:bidi/>
        <w:jc w:val="both"/>
        <w:rPr>
          <w:rFonts w:cs="David" w:hint="cs"/>
          <w:rtl/>
        </w:rPr>
      </w:pPr>
    </w:p>
    <w:p w14:paraId="15250784" w14:textId="77777777" w:rsidR="007056A1" w:rsidRDefault="007056A1" w:rsidP="007056A1">
      <w:pPr>
        <w:bidi/>
        <w:ind w:firstLine="720"/>
        <w:jc w:val="both"/>
        <w:rPr>
          <w:rFonts w:cs="David" w:hint="cs"/>
          <w:rtl/>
        </w:rPr>
      </w:pPr>
      <w:r>
        <w:rPr>
          <w:rFonts w:cs="David" w:hint="cs"/>
          <w:rtl/>
        </w:rPr>
        <w:t xml:space="preserve">"הצעת חוק תוגש...על ידי חבר הכנסת (בתקנון זה - הצעת חוק פרטית) או על ידי הממשלה (בתקנון זה - הצעת חוק ממשלתית), ובעניינים כמפורט", מייד נראה את הסעיף, "גם על ידי ועדה של הכנסת", שזאת תהיה הצעת חוק מטעם ועדה. זה גם מה שקיים היום. "הצעות חוק שהונחו על שולחן הכנסת יפורסמו באתר האינטרנט של הכנסת", שזה קיים גם היום בכל הקריאות. היום מה שמונח לקריאה שנייה ושלישית לא מפורסם, אבל הוא יפורסם, הוא נמצא היום כבר בסנהדרין. אפשר לפרסם אותו, כי הוא כבר נמצא במערכת הממוחשבת. זה כמובן לא מחליף את הפרסום הרשמי, שהוא מכוח חוק אחר. </w:t>
      </w:r>
    </w:p>
    <w:p w14:paraId="489E224D" w14:textId="77777777" w:rsidR="007056A1" w:rsidRDefault="007056A1" w:rsidP="007056A1">
      <w:pPr>
        <w:keepNext/>
        <w:bidi/>
        <w:jc w:val="both"/>
        <w:rPr>
          <w:rFonts w:cs="David" w:hint="cs"/>
          <w:rtl/>
        </w:rPr>
      </w:pPr>
    </w:p>
    <w:p w14:paraId="7596CB85" w14:textId="77777777" w:rsidR="007056A1" w:rsidRDefault="007056A1" w:rsidP="007056A1">
      <w:pPr>
        <w:keepNext/>
        <w:bidi/>
        <w:jc w:val="both"/>
        <w:rPr>
          <w:rFonts w:cs="David" w:hint="cs"/>
          <w:rtl/>
        </w:rPr>
      </w:pPr>
      <w:r>
        <w:rPr>
          <w:rFonts w:cs="David" w:hint="cs"/>
          <w:rtl/>
        </w:rPr>
        <w:tab/>
        <w:t>"ועדות הכנסת יכינו את הצעות החוק בהתאם להוראות חלק זה, בסיוע היועץ המשפטי לכנסת ונציגיו". כאן אני רוצה להעיר, לפני שנקרא את ההמשך, שיש הוראה בתקנון בפרק החקיקה הממשלתית, שאומרת: היועץ המשפטי לממשלה, סגניו ועוזריו והיועצים המשפטיים למשרדי הממשלה יעמדו לרשות הוועדה ולרשות כל אחד מחבריה לכל עזרה שתידרש מהם בניסוח החוק, ההצעות וההסתייגויות. זה סעיף שהיה קיים כמובן לפני שהיה היועץ המשפטי לכנסת, ולכן אם רוצים להשאיר אותו כדי להבהיר שבכל זאת בענייני חקיקה ניתן סיוע וייעוץ מעבר לחובת הזימון הכללית, אולי כדאי להגיד שהם יכינו את זה בסיוע היועץ המשפטי לכנסת ונציגיו, והיועץ המשפטי לממשלה, היועצים המשפטיים לנציגי הממשלה ונציגיהם יעמדו לרשות ועדות הכנסת לכל עזרה שתידרש מהם בניסוח הצעות החוק וההסתייגויות.</w:t>
      </w:r>
    </w:p>
    <w:p w14:paraId="350AAE92" w14:textId="77777777" w:rsidR="007056A1" w:rsidRDefault="007056A1" w:rsidP="007056A1">
      <w:pPr>
        <w:keepNext/>
        <w:bidi/>
        <w:jc w:val="both"/>
        <w:rPr>
          <w:rFonts w:cs="David" w:hint="cs"/>
          <w:rtl/>
        </w:rPr>
      </w:pPr>
    </w:p>
    <w:p w14:paraId="75D7D740"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469A5A3" w14:textId="77777777" w:rsidR="007056A1" w:rsidRDefault="007056A1" w:rsidP="007056A1">
      <w:pPr>
        <w:bidi/>
        <w:jc w:val="both"/>
        <w:rPr>
          <w:rFonts w:cs="David" w:hint="cs"/>
          <w:rtl/>
        </w:rPr>
      </w:pPr>
    </w:p>
    <w:p w14:paraId="140453EE" w14:textId="77777777" w:rsidR="007056A1" w:rsidRDefault="007056A1" w:rsidP="007056A1">
      <w:pPr>
        <w:bidi/>
        <w:jc w:val="both"/>
        <w:rPr>
          <w:rFonts w:cs="David" w:hint="cs"/>
          <w:rtl/>
        </w:rPr>
      </w:pPr>
      <w:r>
        <w:rPr>
          <w:rFonts w:cs="David" w:hint="cs"/>
          <w:rtl/>
        </w:rPr>
        <w:tab/>
        <w:t>אין הפרדת רשויות.</w:t>
      </w:r>
    </w:p>
    <w:p w14:paraId="051492BA" w14:textId="77777777" w:rsidR="007056A1" w:rsidRDefault="007056A1" w:rsidP="007056A1">
      <w:pPr>
        <w:bidi/>
        <w:jc w:val="both"/>
        <w:rPr>
          <w:rFonts w:cs="David" w:hint="cs"/>
          <w:rtl/>
        </w:rPr>
      </w:pPr>
    </w:p>
    <w:p w14:paraId="014DA511" w14:textId="77777777" w:rsidR="007056A1" w:rsidRDefault="007056A1" w:rsidP="007056A1">
      <w:pPr>
        <w:keepNext/>
        <w:bidi/>
        <w:jc w:val="both"/>
        <w:rPr>
          <w:rFonts w:cs="David" w:hint="cs"/>
          <w:rtl/>
        </w:rPr>
      </w:pPr>
      <w:r>
        <w:rPr>
          <w:rFonts w:cs="David" w:hint="cs"/>
          <w:u w:val="single"/>
          <w:rtl/>
        </w:rPr>
        <w:t>ארבל אסטרחן:</w:t>
      </w:r>
    </w:p>
    <w:p w14:paraId="1AC23932" w14:textId="77777777" w:rsidR="007056A1" w:rsidRDefault="007056A1" w:rsidP="007056A1">
      <w:pPr>
        <w:keepNext/>
        <w:bidi/>
        <w:jc w:val="both"/>
        <w:rPr>
          <w:rFonts w:cs="David" w:hint="cs"/>
          <w:rtl/>
        </w:rPr>
      </w:pPr>
    </w:p>
    <w:p w14:paraId="2818F99A" w14:textId="77777777" w:rsidR="007056A1" w:rsidRDefault="007056A1" w:rsidP="007056A1">
      <w:pPr>
        <w:keepNext/>
        <w:bidi/>
        <w:jc w:val="both"/>
        <w:rPr>
          <w:rFonts w:cs="David" w:hint="cs"/>
          <w:rtl/>
        </w:rPr>
      </w:pPr>
      <w:r>
        <w:rPr>
          <w:rFonts w:cs="David" w:hint="cs"/>
          <w:rtl/>
        </w:rPr>
        <w:tab/>
        <w:t xml:space="preserve">הקראתי את הסעיף שקיים היום, אפשר גם בלי זה. </w:t>
      </w:r>
    </w:p>
    <w:p w14:paraId="612C3E08" w14:textId="77777777" w:rsidR="007056A1" w:rsidRDefault="007056A1" w:rsidP="007056A1">
      <w:pPr>
        <w:keepNext/>
        <w:bidi/>
        <w:jc w:val="both"/>
        <w:rPr>
          <w:rFonts w:cs="David" w:hint="cs"/>
          <w:rtl/>
        </w:rPr>
      </w:pPr>
    </w:p>
    <w:p w14:paraId="79549A1F" w14:textId="77777777" w:rsidR="007056A1" w:rsidRDefault="007056A1" w:rsidP="007056A1">
      <w:pPr>
        <w:bidi/>
        <w:jc w:val="both"/>
        <w:rPr>
          <w:rFonts w:cs="David" w:hint="cs"/>
          <w:rtl/>
        </w:rPr>
      </w:pPr>
      <w:r>
        <w:rPr>
          <w:rFonts w:cs="David" w:hint="cs"/>
          <w:u w:val="single"/>
          <w:rtl/>
        </w:rPr>
        <w:t>רונית חייקין יעקבי:</w:t>
      </w:r>
    </w:p>
    <w:p w14:paraId="3DA99E48" w14:textId="77777777" w:rsidR="007056A1" w:rsidRDefault="007056A1" w:rsidP="007056A1">
      <w:pPr>
        <w:bidi/>
        <w:jc w:val="both"/>
        <w:rPr>
          <w:rFonts w:cs="David" w:hint="cs"/>
          <w:rtl/>
        </w:rPr>
      </w:pPr>
    </w:p>
    <w:p w14:paraId="2F2A1649" w14:textId="77777777" w:rsidR="007056A1" w:rsidRPr="00C66DD0" w:rsidRDefault="007056A1" w:rsidP="007056A1">
      <w:pPr>
        <w:bidi/>
        <w:jc w:val="both"/>
        <w:rPr>
          <w:rFonts w:cs="David" w:hint="cs"/>
          <w:rtl/>
        </w:rPr>
      </w:pPr>
      <w:r>
        <w:rPr>
          <w:rFonts w:cs="David" w:hint="cs"/>
          <w:rtl/>
        </w:rPr>
        <w:tab/>
        <w:t>אפשר גם בלי זה, נכון?</w:t>
      </w:r>
    </w:p>
    <w:p w14:paraId="7CA5B819" w14:textId="77777777" w:rsidR="007056A1" w:rsidRDefault="007056A1" w:rsidP="007056A1">
      <w:pPr>
        <w:bidi/>
        <w:jc w:val="both"/>
        <w:rPr>
          <w:rFonts w:cs="David" w:hint="cs"/>
          <w:u w:val="single"/>
          <w:rtl/>
        </w:rPr>
      </w:pPr>
    </w:p>
    <w:p w14:paraId="7C947F27" w14:textId="77777777" w:rsidR="007056A1" w:rsidRPr="00A044D1" w:rsidRDefault="007056A1" w:rsidP="007056A1">
      <w:pPr>
        <w:bidi/>
        <w:jc w:val="both"/>
        <w:rPr>
          <w:rFonts w:cs="David" w:hint="cs"/>
          <w:rtl/>
        </w:rPr>
      </w:pPr>
      <w:r w:rsidRPr="00A044D1">
        <w:rPr>
          <w:rFonts w:cs="David" w:hint="cs"/>
          <w:u w:val="single"/>
          <w:rtl/>
        </w:rPr>
        <w:t>ארבל אסטרחן:</w:t>
      </w:r>
    </w:p>
    <w:p w14:paraId="67DF06E8" w14:textId="77777777" w:rsidR="007056A1" w:rsidRDefault="007056A1" w:rsidP="007056A1">
      <w:pPr>
        <w:bidi/>
        <w:jc w:val="both"/>
        <w:rPr>
          <w:rFonts w:cs="David" w:hint="cs"/>
          <w:sz w:val="28"/>
          <w:szCs w:val="28"/>
          <w:rtl/>
        </w:rPr>
      </w:pPr>
    </w:p>
    <w:p w14:paraId="7218E957"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כן. </w:t>
      </w:r>
    </w:p>
    <w:p w14:paraId="40BCA07F" w14:textId="77777777" w:rsidR="007056A1" w:rsidRDefault="007056A1" w:rsidP="007056A1">
      <w:pPr>
        <w:keepNext/>
        <w:bidi/>
        <w:jc w:val="both"/>
        <w:rPr>
          <w:rFonts w:cs="David" w:hint="cs"/>
          <w:u w:val="single"/>
          <w:rtl/>
        </w:rPr>
      </w:pPr>
    </w:p>
    <w:p w14:paraId="1F660593" w14:textId="77777777" w:rsidR="007056A1" w:rsidRDefault="007056A1" w:rsidP="007056A1">
      <w:pPr>
        <w:keepNext/>
        <w:bidi/>
        <w:jc w:val="both"/>
        <w:rPr>
          <w:rFonts w:cs="David" w:hint="cs"/>
          <w:rtl/>
        </w:rPr>
      </w:pPr>
      <w:r>
        <w:rPr>
          <w:rFonts w:cs="David" w:hint="cs"/>
          <w:u w:val="single"/>
          <w:rtl/>
        </w:rPr>
        <w:t>איל זנדברג:</w:t>
      </w:r>
    </w:p>
    <w:p w14:paraId="27F09F49" w14:textId="77777777" w:rsidR="007056A1" w:rsidRDefault="007056A1" w:rsidP="007056A1">
      <w:pPr>
        <w:keepNext/>
        <w:bidi/>
        <w:jc w:val="both"/>
        <w:rPr>
          <w:rFonts w:cs="David" w:hint="cs"/>
          <w:rtl/>
        </w:rPr>
      </w:pPr>
    </w:p>
    <w:p w14:paraId="551B86EA" w14:textId="77777777" w:rsidR="007056A1" w:rsidRDefault="007056A1" w:rsidP="007056A1">
      <w:pPr>
        <w:keepNext/>
        <w:bidi/>
        <w:jc w:val="both"/>
        <w:rPr>
          <w:rFonts w:cs="David" w:hint="cs"/>
          <w:rtl/>
        </w:rPr>
      </w:pPr>
      <w:r>
        <w:rPr>
          <w:rFonts w:cs="David" w:hint="cs"/>
          <w:rtl/>
        </w:rPr>
        <w:tab/>
        <w:t xml:space="preserve">אין לנו עמדת ממשלה בעניין לצורך הפרוטוקול. באופן פורמאלי הרי התקנון לא יכול לכפות על הממשלה. </w:t>
      </w:r>
    </w:p>
    <w:p w14:paraId="1C139F38" w14:textId="77777777" w:rsidR="007056A1" w:rsidRDefault="007056A1" w:rsidP="007056A1">
      <w:pPr>
        <w:keepNext/>
        <w:bidi/>
        <w:jc w:val="both"/>
        <w:rPr>
          <w:rFonts w:cs="David" w:hint="cs"/>
          <w:rtl/>
        </w:rPr>
      </w:pPr>
    </w:p>
    <w:p w14:paraId="37CFE383" w14:textId="77777777" w:rsidR="007056A1" w:rsidRDefault="007056A1" w:rsidP="007056A1">
      <w:pPr>
        <w:bidi/>
        <w:jc w:val="both"/>
        <w:rPr>
          <w:rFonts w:cs="David" w:hint="cs"/>
          <w:rtl/>
        </w:rPr>
      </w:pPr>
      <w:r>
        <w:rPr>
          <w:rFonts w:cs="David" w:hint="cs"/>
          <w:u w:val="single"/>
          <w:rtl/>
        </w:rPr>
        <w:t>היו"ר יריב לוין:</w:t>
      </w:r>
    </w:p>
    <w:p w14:paraId="3D57ECF6" w14:textId="77777777" w:rsidR="007056A1" w:rsidRDefault="007056A1" w:rsidP="007056A1">
      <w:pPr>
        <w:bidi/>
        <w:jc w:val="both"/>
        <w:rPr>
          <w:rFonts w:cs="David" w:hint="cs"/>
          <w:rtl/>
        </w:rPr>
      </w:pPr>
    </w:p>
    <w:p w14:paraId="712A6112" w14:textId="77777777" w:rsidR="007056A1" w:rsidRDefault="007056A1" w:rsidP="007056A1">
      <w:pPr>
        <w:keepNext/>
        <w:bidi/>
        <w:jc w:val="both"/>
        <w:rPr>
          <w:rFonts w:cs="David" w:hint="cs"/>
          <w:rtl/>
        </w:rPr>
      </w:pPr>
      <w:r>
        <w:rPr>
          <w:rFonts w:cs="David" w:hint="cs"/>
          <w:rtl/>
        </w:rPr>
        <w:tab/>
        <w:t xml:space="preserve"> נכון, זו הוראה שמתאימה לחקיקה ראשית בכלל. </w:t>
      </w:r>
    </w:p>
    <w:p w14:paraId="01DAE93A" w14:textId="77777777" w:rsidR="007056A1" w:rsidRDefault="007056A1" w:rsidP="007056A1">
      <w:pPr>
        <w:keepNext/>
        <w:bidi/>
        <w:jc w:val="both"/>
        <w:rPr>
          <w:rFonts w:cs="David" w:hint="cs"/>
          <w:rtl/>
        </w:rPr>
      </w:pPr>
    </w:p>
    <w:p w14:paraId="463208F2" w14:textId="77777777" w:rsidR="007056A1" w:rsidRDefault="007056A1" w:rsidP="007056A1">
      <w:pPr>
        <w:keepNext/>
        <w:bidi/>
        <w:jc w:val="both"/>
        <w:rPr>
          <w:rFonts w:cs="David" w:hint="cs"/>
          <w:rtl/>
        </w:rPr>
      </w:pPr>
      <w:r>
        <w:rPr>
          <w:rFonts w:cs="David" w:hint="cs"/>
          <w:u w:val="single"/>
          <w:rtl/>
        </w:rPr>
        <w:t>איל זנדברג:</w:t>
      </w:r>
    </w:p>
    <w:p w14:paraId="088E1292" w14:textId="77777777" w:rsidR="007056A1" w:rsidRDefault="007056A1" w:rsidP="007056A1">
      <w:pPr>
        <w:keepNext/>
        <w:bidi/>
        <w:jc w:val="both"/>
        <w:rPr>
          <w:rFonts w:cs="David" w:hint="cs"/>
          <w:rtl/>
        </w:rPr>
      </w:pPr>
    </w:p>
    <w:p w14:paraId="4D6B2FAC" w14:textId="77777777" w:rsidR="007056A1" w:rsidRDefault="007056A1" w:rsidP="007056A1">
      <w:pPr>
        <w:keepNext/>
        <w:bidi/>
        <w:jc w:val="both"/>
        <w:rPr>
          <w:rFonts w:cs="David" w:hint="cs"/>
          <w:rtl/>
        </w:rPr>
      </w:pPr>
      <w:r>
        <w:rPr>
          <w:rFonts w:cs="David" w:hint="cs"/>
          <w:rtl/>
        </w:rPr>
        <w:tab/>
        <w:t xml:space="preserve">למעשה, הסעיף הזה לא מעלה ולא מוריד, אבל הוא היה נהוג להיות כתוב, ואני חושב שמבחינת הכנסת אולי לכרוך יחד את היועץ המשפטי לכנסת ואת היועץ המשפטי לממשלה, כאילו שהם כולם עוזרים בתהליך, זה אולי לא מכבד את אלה וגם את אלה. </w:t>
      </w:r>
    </w:p>
    <w:p w14:paraId="2410C203" w14:textId="77777777" w:rsidR="007056A1" w:rsidRDefault="007056A1" w:rsidP="007056A1">
      <w:pPr>
        <w:keepNext/>
        <w:bidi/>
        <w:jc w:val="both"/>
        <w:rPr>
          <w:rFonts w:cs="David" w:hint="cs"/>
          <w:rtl/>
        </w:rPr>
      </w:pPr>
    </w:p>
    <w:p w14:paraId="31EFAF7A" w14:textId="77777777" w:rsidR="007056A1" w:rsidRDefault="007056A1" w:rsidP="007056A1">
      <w:pPr>
        <w:bidi/>
        <w:jc w:val="both"/>
        <w:rPr>
          <w:rFonts w:cs="David" w:hint="cs"/>
          <w:rtl/>
        </w:rPr>
      </w:pPr>
      <w:r>
        <w:rPr>
          <w:rFonts w:cs="David" w:hint="cs"/>
          <w:u w:val="single"/>
          <w:rtl/>
        </w:rPr>
        <w:t>היו"ר יריב לוין:</w:t>
      </w:r>
    </w:p>
    <w:p w14:paraId="532BB29C" w14:textId="77777777" w:rsidR="007056A1" w:rsidRDefault="007056A1" w:rsidP="007056A1">
      <w:pPr>
        <w:bidi/>
        <w:jc w:val="both"/>
        <w:rPr>
          <w:rFonts w:cs="David" w:hint="cs"/>
          <w:rtl/>
        </w:rPr>
      </w:pPr>
    </w:p>
    <w:p w14:paraId="4E6FFBF7" w14:textId="77777777" w:rsidR="007056A1" w:rsidRDefault="007056A1" w:rsidP="007056A1">
      <w:pPr>
        <w:keepNext/>
        <w:bidi/>
        <w:jc w:val="both"/>
        <w:rPr>
          <w:rFonts w:cs="David" w:hint="cs"/>
          <w:rtl/>
        </w:rPr>
      </w:pPr>
      <w:r>
        <w:rPr>
          <w:rFonts w:cs="David" w:hint="cs"/>
          <w:rtl/>
        </w:rPr>
        <w:tab/>
        <w:t xml:space="preserve"> את מציעה להוריד את זה?</w:t>
      </w:r>
    </w:p>
    <w:p w14:paraId="3921FEC9" w14:textId="77777777" w:rsidR="007056A1" w:rsidRDefault="007056A1" w:rsidP="007056A1">
      <w:pPr>
        <w:keepNext/>
        <w:bidi/>
        <w:jc w:val="both"/>
        <w:rPr>
          <w:rFonts w:cs="David" w:hint="cs"/>
          <w:rtl/>
        </w:rPr>
      </w:pPr>
    </w:p>
    <w:p w14:paraId="6838268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D2A19A0" w14:textId="77777777" w:rsidR="007056A1" w:rsidRDefault="007056A1" w:rsidP="007056A1">
      <w:pPr>
        <w:bidi/>
        <w:jc w:val="both"/>
        <w:rPr>
          <w:rFonts w:cs="David" w:hint="cs"/>
          <w:rtl/>
        </w:rPr>
      </w:pPr>
    </w:p>
    <w:p w14:paraId="6325E524" w14:textId="77777777" w:rsidR="007056A1" w:rsidRDefault="007056A1" w:rsidP="007056A1">
      <w:pPr>
        <w:bidi/>
        <w:jc w:val="both"/>
        <w:rPr>
          <w:rFonts w:cs="David" w:hint="cs"/>
          <w:rtl/>
        </w:rPr>
      </w:pPr>
      <w:r>
        <w:rPr>
          <w:rFonts w:cs="David" w:hint="cs"/>
          <w:rtl/>
        </w:rPr>
        <w:tab/>
        <w:t xml:space="preserve">הפרדת רשויות. </w:t>
      </w:r>
    </w:p>
    <w:p w14:paraId="3FD48400" w14:textId="77777777" w:rsidR="007056A1" w:rsidRDefault="007056A1" w:rsidP="007056A1">
      <w:pPr>
        <w:bidi/>
        <w:jc w:val="both"/>
        <w:rPr>
          <w:rFonts w:cs="David" w:hint="cs"/>
          <w:rtl/>
        </w:rPr>
      </w:pPr>
    </w:p>
    <w:p w14:paraId="56D8B962" w14:textId="77777777" w:rsidR="007056A1" w:rsidRDefault="007056A1" w:rsidP="007056A1">
      <w:pPr>
        <w:keepNext/>
        <w:bidi/>
        <w:jc w:val="both"/>
        <w:rPr>
          <w:rFonts w:cs="David" w:hint="cs"/>
          <w:rtl/>
        </w:rPr>
      </w:pPr>
      <w:r>
        <w:rPr>
          <w:rFonts w:cs="David" w:hint="cs"/>
          <w:u w:val="single"/>
          <w:rtl/>
        </w:rPr>
        <w:t>ארבל אסטרחן:</w:t>
      </w:r>
    </w:p>
    <w:p w14:paraId="534CC615" w14:textId="77777777" w:rsidR="007056A1" w:rsidRDefault="007056A1" w:rsidP="007056A1">
      <w:pPr>
        <w:keepNext/>
        <w:bidi/>
        <w:jc w:val="both"/>
        <w:rPr>
          <w:rFonts w:cs="David" w:hint="cs"/>
          <w:rtl/>
        </w:rPr>
      </w:pPr>
    </w:p>
    <w:p w14:paraId="4357F988" w14:textId="77777777" w:rsidR="007056A1" w:rsidRDefault="007056A1" w:rsidP="007056A1">
      <w:pPr>
        <w:keepNext/>
        <w:bidi/>
        <w:jc w:val="both"/>
        <w:rPr>
          <w:rFonts w:cs="David" w:hint="cs"/>
          <w:rtl/>
        </w:rPr>
      </w:pPr>
      <w:r>
        <w:rPr>
          <w:rFonts w:cs="David" w:hint="cs"/>
          <w:rtl/>
        </w:rPr>
        <w:tab/>
        <w:t>אפשר להוריד את זה, השאלה אם זה לא פוגע - - -</w:t>
      </w:r>
    </w:p>
    <w:p w14:paraId="210CB172" w14:textId="77777777" w:rsidR="007056A1" w:rsidRDefault="007056A1" w:rsidP="007056A1">
      <w:pPr>
        <w:keepNext/>
        <w:bidi/>
        <w:jc w:val="both"/>
        <w:rPr>
          <w:rFonts w:cs="David" w:hint="cs"/>
          <w:rtl/>
        </w:rPr>
      </w:pPr>
    </w:p>
    <w:p w14:paraId="7F00307C" w14:textId="77777777" w:rsidR="007056A1" w:rsidRDefault="007056A1" w:rsidP="007056A1">
      <w:pPr>
        <w:keepNext/>
        <w:bidi/>
        <w:jc w:val="both"/>
        <w:rPr>
          <w:rFonts w:cs="David" w:hint="cs"/>
          <w:rtl/>
        </w:rPr>
      </w:pPr>
      <w:r>
        <w:rPr>
          <w:rFonts w:cs="David" w:hint="cs"/>
          <w:u w:val="single"/>
          <w:rtl/>
        </w:rPr>
        <w:t>איל זנדברג:</w:t>
      </w:r>
    </w:p>
    <w:p w14:paraId="45510F97" w14:textId="77777777" w:rsidR="007056A1" w:rsidRDefault="007056A1" w:rsidP="007056A1">
      <w:pPr>
        <w:keepNext/>
        <w:bidi/>
        <w:jc w:val="both"/>
        <w:rPr>
          <w:rFonts w:cs="David" w:hint="cs"/>
          <w:rtl/>
        </w:rPr>
      </w:pPr>
    </w:p>
    <w:p w14:paraId="51CFE826" w14:textId="77777777" w:rsidR="007056A1" w:rsidRDefault="007056A1" w:rsidP="007056A1">
      <w:pPr>
        <w:keepNext/>
        <w:bidi/>
        <w:ind w:left="720"/>
        <w:jc w:val="both"/>
        <w:rPr>
          <w:rFonts w:cs="David" w:hint="cs"/>
          <w:rtl/>
        </w:rPr>
      </w:pPr>
      <w:r>
        <w:rPr>
          <w:rFonts w:cs="David" w:hint="cs"/>
          <w:rtl/>
        </w:rPr>
        <w:t xml:space="preserve">- - - מחויבת מכוח חוק היסוד. </w:t>
      </w:r>
    </w:p>
    <w:p w14:paraId="3009E0E8" w14:textId="77777777" w:rsidR="007056A1" w:rsidRDefault="007056A1" w:rsidP="007056A1">
      <w:pPr>
        <w:keepNext/>
        <w:bidi/>
        <w:jc w:val="both"/>
        <w:rPr>
          <w:rFonts w:cs="David" w:hint="cs"/>
          <w:rtl/>
        </w:rPr>
      </w:pPr>
    </w:p>
    <w:p w14:paraId="0605FBBA" w14:textId="77777777" w:rsidR="007056A1" w:rsidRPr="00A044D1" w:rsidRDefault="007056A1" w:rsidP="007056A1">
      <w:pPr>
        <w:bidi/>
        <w:jc w:val="both"/>
        <w:rPr>
          <w:rFonts w:cs="David" w:hint="cs"/>
          <w:rtl/>
        </w:rPr>
      </w:pPr>
      <w:r w:rsidRPr="00A044D1">
        <w:rPr>
          <w:rFonts w:cs="David" w:hint="cs"/>
          <w:u w:val="single"/>
          <w:rtl/>
        </w:rPr>
        <w:t>ארבל אסטרחן:</w:t>
      </w:r>
    </w:p>
    <w:p w14:paraId="2E96C113" w14:textId="77777777" w:rsidR="007056A1" w:rsidRDefault="007056A1" w:rsidP="007056A1">
      <w:pPr>
        <w:bidi/>
        <w:jc w:val="both"/>
        <w:rPr>
          <w:rFonts w:cs="David" w:hint="cs"/>
          <w:sz w:val="28"/>
          <w:szCs w:val="28"/>
          <w:rtl/>
        </w:rPr>
      </w:pPr>
    </w:p>
    <w:p w14:paraId="6879B9B6" w14:textId="77777777" w:rsidR="007056A1" w:rsidRDefault="007056A1" w:rsidP="007056A1">
      <w:pPr>
        <w:keepNext/>
        <w:bidi/>
        <w:jc w:val="both"/>
        <w:rPr>
          <w:rFonts w:cs="David" w:hint="cs"/>
          <w:rtl/>
        </w:rPr>
      </w:pPr>
      <w:r>
        <w:rPr>
          <w:rFonts w:cs="David" w:hint="cs"/>
          <w:sz w:val="28"/>
          <w:szCs w:val="28"/>
          <w:rtl/>
        </w:rPr>
        <w:tab/>
      </w:r>
      <w:r>
        <w:rPr>
          <w:rFonts w:cs="David" w:hint="cs"/>
          <w:rtl/>
        </w:rPr>
        <w:t xml:space="preserve">כן, אבל פה זה אומר שיש משהו מעבר לחובת הזימון. התקנון קובע ששרים צריכים להשיב לשאילתות, התקנון קובע הרבה דברים לממשלה. </w:t>
      </w:r>
    </w:p>
    <w:p w14:paraId="20D663B8" w14:textId="77777777" w:rsidR="007056A1" w:rsidRDefault="007056A1" w:rsidP="007056A1">
      <w:pPr>
        <w:keepNext/>
        <w:bidi/>
        <w:jc w:val="both"/>
        <w:rPr>
          <w:rFonts w:cs="David" w:hint="cs"/>
          <w:rtl/>
        </w:rPr>
      </w:pPr>
    </w:p>
    <w:p w14:paraId="5BBC5332" w14:textId="77777777" w:rsidR="007056A1" w:rsidRDefault="007056A1" w:rsidP="007056A1">
      <w:pPr>
        <w:keepNext/>
        <w:bidi/>
        <w:jc w:val="both"/>
        <w:rPr>
          <w:rFonts w:cs="David" w:hint="cs"/>
          <w:rtl/>
        </w:rPr>
      </w:pPr>
      <w:r>
        <w:rPr>
          <w:rFonts w:cs="David" w:hint="cs"/>
          <w:u w:val="single"/>
          <w:rtl/>
        </w:rPr>
        <w:t>איל זנדברג:</w:t>
      </w:r>
    </w:p>
    <w:p w14:paraId="62D09EB2" w14:textId="77777777" w:rsidR="007056A1" w:rsidRDefault="007056A1" w:rsidP="007056A1">
      <w:pPr>
        <w:keepNext/>
        <w:bidi/>
        <w:jc w:val="both"/>
        <w:rPr>
          <w:rFonts w:cs="David" w:hint="cs"/>
          <w:rtl/>
        </w:rPr>
      </w:pPr>
    </w:p>
    <w:p w14:paraId="78650454" w14:textId="77777777" w:rsidR="007056A1" w:rsidRDefault="007056A1" w:rsidP="007056A1">
      <w:pPr>
        <w:keepNext/>
        <w:bidi/>
        <w:jc w:val="both"/>
        <w:rPr>
          <w:rFonts w:cs="David" w:hint="cs"/>
          <w:rtl/>
        </w:rPr>
      </w:pPr>
      <w:r>
        <w:rPr>
          <w:rFonts w:cs="David" w:hint="cs"/>
          <w:rtl/>
        </w:rPr>
        <w:tab/>
        <w:t xml:space="preserve">השר הוא חבר כנסת, ועובד המדינה הוא לא כפוף. </w:t>
      </w:r>
    </w:p>
    <w:p w14:paraId="5663F969" w14:textId="77777777" w:rsidR="007056A1" w:rsidRDefault="007056A1" w:rsidP="007056A1">
      <w:pPr>
        <w:keepNext/>
        <w:keepLines/>
        <w:bidi/>
        <w:jc w:val="both"/>
        <w:rPr>
          <w:rFonts w:cs="David" w:hint="cs"/>
          <w:rtl/>
        </w:rPr>
      </w:pPr>
    </w:p>
    <w:p w14:paraId="54640464" w14:textId="77777777" w:rsidR="007056A1" w:rsidRPr="00E03C2C" w:rsidRDefault="007056A1" w:rsidP="007056A1">
      <w:pPr>
        <w:keepNext/>
        <w:keepLines/>
        <w:bidi/>
        <w:jc w:val="both"/>
        <w:rPr>
          <w:rFonts w:cs="David" w:hint="cs"/>
          <w:u w:val="single"/>
          <w:rtl/>
        </w:rPr>
      </w:pPr>
      <w:r w:rsidRPr="00E03C2C">
        <w:rPr>
          <w:rFonts w:cs="David" w:hint="cs"/>
          <w:u w:val="single"/>
          <w:rtl/>
        </w:rPr>
        <w:t>ירדנה מלר-הורוביץ:</w:t>
      </w:r>
    </w:p>
    <w:p w14:paraId="1C09429A" w14:textId="77777777" w:rsidR="007056A1" w:rsidRDefault="007056A1" w:rsidP="007056A1">
      <w:pPr>
        <w:keepLines/>
        <w:bidi/>
        <w:jc w:val="both"/>
        <w:rPr>
          <w:rFonts w:cs="David" w:hint="cs"/>
          <w:rtl/>
        </w:rPr>
      </w:pPr>
    </w:p>
    <w:p w14:paraId="2A4CD25B" w14:textId="77777777" w:rsidR="007056A1" w:rsidRDefault="007056A1" w:rsidP="007056A1">
      <w:pPr>
        <w:keepNext/>
        <w:keepLines/>
        <w:bidi/>
        <w:jc w:val="both"/>
        <w:rPr>
          <w:rFonts w:cs="David" w:hint="cs"/>
          <w:rtl/>
        </w:rPr>
      </w:pPr>
      <w:r>
        <w:rPr>
          <w:rFonts w:cs="David" w:hint="cs"/>
          <w:rtl/>
        </w:rPr>
        <w:tab/>
        <w:t xml:space="preserve"> אבל אם ועדת כלכלה, לדוגמה, צריכה לדון בחוק ששייך למשרד התחבורה, בכל אופן היא היתה רוצה לשמוע את עמדת היועץ המשפטי של משרד התחבורה, משרד התקשורת או משרד החקלאות. </w:t>
      </w:r>
    </w:p>
    <w:p w14:paraId="602EC0AD" w14:textId="77777777" w:rsidR="007056A1" w:rsidRDefault="007056A1" w:rsidP="007056A1">
      <w:pPr>
        <w:keepNext/>
        <w:bidi/>
        <w:jc w:val="both"/>
        <w:rPr>
          <w:rFonts w:cs="David" w:hint="cs"/>
          <w:rtl/>
        </w:rPr>
      </w:pPr>
    </w:p>
    <w:p w14:paraId="7CA2A1F5" w14:textId="77777777" w:rsidR="007056A1" w:rsidRDefault="007056A1" w:rsidP="007056A1">
      <w:pPr>
        <w:keepNext/>
        <w:bidi/>
        <w:jc w:val="both"/>
        <w:rPr>
          <w:rFonts w:cs="David" w:hint="cs"/>
          <w:rtl/>
        </w:rPr>
      </w:pPr>
      <w:r>
        <w:rPr>
          <w:rFonts w:cs="David" w:hint="cs"/>
          <w:u w:val="single"/>
          <w:rtl/>
        </w:rPr>
        <w:t>איל זנדברג:</w:t>
      </w:r>
    </w:p>
    <w:p w14:paraId="062C308A" w14:textId="77777777" w:rsidR="007056A1" w:rsidRDefault="007056A1" w:rsidP="007056A1">
      <w:pPr>
        <w:keepNext/>
        <w:bidi/>
        <w:jc w:val="both"/>
        <w:rPr>
          <w:rFonts w:cs="David" w:hint="cs"/>
          <w:rtl/>
        </w:rPr>
      </w:pPr>
    </w:p>
    <w:p w14:paraId="684ECD69" w14:textId="77777777" w:rsidR="007056A1" w:rsidRDefault="007056A1" w:rsidP="007056A1">
      <w:pPr>
        <w:keepNext/>
        <w:bidi/>
        <w:jc w:val="both"/>
        <w:rPr>
          <w:rFonts w:cs="David" w:hint="cs"/>
          <w:rtl/>
        </w:rPr>
      </w:pPr>
      <w:r>
        <w:rPr>
          <w:rFonts w:cs="David" w:hint="cs"/>
          <w:rtl/>
        </w:rPr>
        <w:tab/>
        <w:t xml:space="preserve">מכוח חוק היסוד, היא יכולה לזמן את עובד המדינה, לדרוש ממנו להופיע. </w:t>
      </w:r>
    </w:p>
    <w:p w14:paraId="322B2696" w14:textId="77777777" w:rsidR="007056A1" w:rsidRDefault="007056A1" w:rsidP="007056A1">
      <w:pPr>
        <w:bidi/>
        <w:jc w:val="both"/>
        <w:rPr>
          <w:rFonts w:cs="David" w:hint="cs"/>
          <w:rtl/>
        </w:rPr>
      </w:pPr>
    </w:p>
    <w:p w14:paraId="3C74227B"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4E5BA84B" w14:textId="77777777" w:rsidR="007056A1" w:rsidRDefault="007056A1" w:rsidP="007056A1">
      <w:pPr>
        <w:bidi/>
        <w:jc w:val="both"/>
        <w:rPr>
          <w:rFonts w:cs="David" w:hint="cs"/>
          <w:rtl/>
        </w:rPr>
      </w:pPr>
    </w:p>
    <w:p w14:paraId="2D541665" w14:textId="77777777" w:rsidR="007056A1" w:rsidRDefault="007056A1" w:rsidP="007056A1">
      <w:pPr>
        <w:bidi/>
        <w:jc w:val="both"/>
        <w:rPr>
          <w:rFonts w:cs="David" w:hint="cs"/>
          <w:rtl/>
        </w:rPr>
      </w:pPr>
      <w:r>
        <w:rPr>
          <w:rFonts w:cs="David" w:hint="cs"/>
          <w:rtl/>
        </w:rPr>
        <w:tab/>
        <w:t xml:space="preserve">לכן כאן זה היה הניסוח כדי לדעת שהם מגיעים. </w:t>
      </w:r>
    </w:p>
    <w:p w14:paraId="0DEBEFAB" w14:textId="77777777" w:rsidR="007056A1" w:rsidRDefault="007056A1" w:rsidP="007056A1">
      <w:pPr>
        <w:bidi/>
        <w:jc w:val="both"/>
        <w:rPr>
          <w:rFonts w:cs="David" w:hint="cs"/>
          <w:rtl/>
        </w:rPr>
      </w:pPr>
    </w:p>
    <w:p w14:paraId="2F5637D5" w14:textId="77777777" w:rsidR="007056A1" w:rsidRDefault="007056A1" w:rsidP="007056A1">
      <w:pPr>
        <w:bidi/>
        <w:jc w:val="both"/>
        <w:rPr>
          <w:rFonts w:cs="David" w:hint="cs"/>
          <w:rtl/>
        </w:rPr>
      </w:pPr>
      <w:r>
        <w:rPr>
          <w:rFonts w:cs="David" w:hint="cs"/>
          <w:u w:val="single"/>
          <w:rtl/>
        </w:rPr>
        <w:t>היו"ר יריב לוין:</w:t>
      </w:r>
    </w:p>
    <w:p w14:paraId="19A8AF83" w14:textId="77777777" w:rsidR="007056A1" w:rsidRDefault="007056A1" w:rsidP="007056A1">
      <w:pPr>
        <w:bidi/>
        <w:jc w:val="both"/>
        <w:rPr>
          <w:rFonts w:cs="David" w:hint="cs"/>
          <w:rtl/>
        </w:rPr>
      </w:pPr>
    </w:p>
    <w:p w14:paraId="7761F2DA" w14:textId="77777777" w:rsidR="007056A1" w:rsidRDefault="007056A1" w:rsidP="007056A1">
      <w:pPr>
        <w:bidi/>
        <w:jc w:val="both"/>
        <w:rPr>
          <w:rFonts w:cs="David" w:hint="cs"/>
          <w:rtl/>
        </w:rPr>
      </w:pPr>
      <w:r>
        <w:rPr>
          <w:rFonts w:cs="David" w:hint="cs"/>
          <w:rtl/>
        </w:rPr>
        <w:tab/>
        <w:t xml:space="preserve">זה פשוט היה טרום היועץ המשפטי לכנסת אני מניח. </w:t>
      </w:r>
    </w:p>
    <w:p w14:paraId="03AE933B" w14:textId="77777777" w:rsidR="007056A1" w:rsidRDefault="007056A1" w:rsidP="007056A1">
      <w:pPr>
        <w:bidi/>
        <w:jc w:val="both"/>
        <w:rPr>
          <w:rFonts w:cs="David" w:hint="cs"/>
          <w:rtl/>
        </w:rPr>
      </w:pPr>
    </w:p>
    <w:p w14:paraId="5B52DFA0" w14:textId="77777777" w:rsidR="007056A1" w:rsidRDefault="007056A1" w:rsidP="007056A1">
      <w:pPr>
        <w:keepNext/>
        <w:bidi/>
        <w:jc w:val="both"/>
        <w:rPr>
          <w:rFonts w:cs="David" w:hint="cs"/>
          <w:rtl/>
        </w:rPr>
      </w:pPr>
      <w:r>
        <w:rPr>
          <w:rFonts w:cs="David" w:hint="cs"/>
          <w:u w:val="single"/>
          <w:rtl/>
        </w:rPr>
        <w:t>ארבל אסטרחן:</w:t>
      </w:r>
    </w:p>
    <w:p w14:paraId="1559E8E0" w14:textId="77777777" w:rsidR="007056A1" w:rsidRDefault="007056A1" w:rsidP="007056A1">
      <w:pPr>
        <w:keepNext/>
        <w:bidi/>
        <w:jc w:val="both"/>
        <w:rPr>
          <w:rFonts w:cs="David" w:hint="cs"/>
          <w:rtl/>
        </w:rPr>
      </w:pPr>
    </w:p>
    <w:p w14:paraId="3547947F" w14:textId="77777777" w:rsidR="007056A1" w:rsidRDefault="007056A1" w:rsidP="007056A1">
      <w:pPr>
        <w:keepNext/>
        <w:bidi/>
        <w:jc w:val="both"/>
        <w:rPr>
          <w:rFonts w:cs="David" w:hint="cs"/>
          <w:rtl/>
        </w:rPr>
      </w:pPr>
      <w:r>
        <w:rPr>
          <w:rFonts w:cs="David" w:hint="cs"/>
          <w:rtl/>
        </w:rPr>
        <w:tab/>
        <w:t xml:space="preserve">אז אפשר להוריד את - - </w:t>
      </w:r>
    </w:p>
    <w:p w14:paraId="16188BAE" w14:textId="77777777" w:rsidR="007056A1" w:rsidRDefault="007056A1" w:rsidP="007056A1">
      <w:pPr>
        <w:keepNext/>
        <w:bidi/>
        <w:jc w:val="both"/>
        <w:rPr>
          <w:rFonts w:cs="David" w:hint="cs"/>
          <w:rtl/>
        </w:rPr>
      </w:pPr>
    </w:p>
    <w:p w14:paraId="46B346E3" w14:textId="77777777" w:rsidR="007056A1" w:rsidRDefault="007056A1" w:rsidP="007056A1">
      <w:pPr>
        <w:bidi/>
        <w:jc w:val="both"/>
        <w:rPr>
          <w:rFonts w:cs="David" w:hint="cs"/>
          <w:rtl/>
        </w:rPr>
      </w:pPr>
      <w:r>
        <w:rPr>
          <w:rFonts w:cs="David" w:hint="cs"/>
          <w:u w:val="single"/>
          <w:rtl/>
        </w:rPr>
        <w:t>היו"ר יריב לוין:</w:t>
      </w:r>
    </w:p>
    <w:p w14:paraId="66B3408A" w14:textId="77777777" w:rsidR="007056A1" w:rsidRDefault="007056A1" w:rsidP="007056A1">
      <w:pPr>
        <w:bidi/>
        <w:jc w:val="both"/>
        <w:rPr>
          <w:rFonts w:cs="David" w:hint="cs"/>
          <w:rtl/>
        </w:rPr>
      </w:pPr>
    </w:p>
    <w:p w14:paraId="05BFD251" w14:textId="77777777" w:rsidR="007056A1" w:rsidRDefault="007056A1" w:rsidP="007056A1">
      <w:pPr>
        <w:keepNext/>
        <w:bidi/>
        <w:ind w:left="780"/>
        <w:jc w:val="both"/>
        <w:rPr>
          <w:rFonts w:cs="David" w:hint="cs"/>
          <w:rtl/>
        </w:rPr>
      </w:pPr>
      <w:r>
        <w:rPr>
          <w:rFonts w:cs="David" w:hint="cs"/>
          <w:rtl/>
        </w:rPr>
        <w:t xml:space="preserve">- - כל הסיפא. </w:t>
      </w:r>
    </w:p>
    <w:p w14:paraId="2AF41B49" w14:textId="77777777" w:rsidR="007056A1" w:rsidRDefault="007056A1" w:rsidP="007056A1">
      <w:pPr>
        <w:keepNext/>
        <w:bidi/>
        <w:jc w:val="both"/>
        <w:rPr>
          <w:rFonts w:cs="David" w:hint="cs"/>
          <w:rtl/>
        </w:rPr>
      </w:pPr>
    </w:p>
    <w:p w14:paraId="71C77949" w14:textId="77777777" w:rsidR="007056A1" w:rsidRPr="00A044D1" w:rsidRDefault="007056A1" w:rsidP="007056A1">
      <w:pPr>
        <w:bidi/>
        <w:jc w:val="both"/>
        <w:rPr>
          <w:rFonts w:cs="David" w:hint="cs"/>
          <w:rtl/>
        </w:rPr>
      </w:pPr>
      <w:r w:rsidRPr="00A044D1">
        <w:rPr>
          <w:rFonts w:cs="David" w:hint="cs"/>
          <w:u w:val="single"/>
          <w:rtl/>
        </w:rPr>
        <w:t>ארבל אסטרחן:</w:t>
      </w:r>
    </w:p>
    <w:p w14:paraId="0C84E773" w14:textId="77777777" w:rsidR="007056A1" w:rsidRDefault="007056A1" w:rsidP="007056A1">
      <w:pPr>
        <w:bidi/>
        <w:jc w:val="both"/>
        <w:rPr>
          <w:rFonts w:cs="David" w:hint="cs"/>
          <w:sz w:val="28"/>
          <w:szCs w:val="28"/>
          <w:rtl/>
        </w:rPr>
      </w:pPr>
    </w:p>
    <w:p w14:paraId="61AFD90D" w14:textId="77777777" w:rsidR="007056A1" w:rsidRDefault="007056A1" w:rsidP="007056A1">
      <w:pPr>
        <w:keepNext/>
        <w:bidi/>
        <w:jc w:val="both"/>
        <w:rPr>
          <w:rFonts w:cs="David" w:hint="cs"/>
          <w:rtl/>
        </w:rPr>
      </w:pPr>
      <w:r>
        <w:rPr>
          <w:rFonts w:cs="David" w:hint="cs"/>
          <w:sz w:val="28"/>
          <w:szCs w:val="28"/>
          <w:rtl/>
        </w:rPr>
        <w:tab/>
      </w:r>
      <w:r>
        <w:rPr>
          <w:rFonts w:cs="David" w:hint="cs"/>
          <w:rtl/>
        </w:rPr>
        <w:t xml:space="preserve">גם את היועץ המשפטי לכנסת, זאת אומרת: "ועדות הכנסת יכינו את הצעות החוק בהתאם להוראות חלק זה". </w:t>
      </w:r>
    </w:p>
    <w:p w14:paraId="3226C35B" w14:textId="77777777" w:rsidR="007056A1" w:rsidRDefault="007056A1" w:rsidP="007056A1">
      <w:pPr>
        <w:keepNext/>
        <w:bidi/>
        <w:jc w:val="both"/>
        <w:rPr>
          <w:rFonts w:cs="David" w:hint="cs"/>
          <w:rtl/>
        </w:rPr>
      </w:pPr>
    </w:p>
    <w:p w14:paraId="142148A9"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5BED43A0" w14:textId="77777777" w:rsidR="007056A1" w:rsidRDefault="007056A1" w:rsidP="007056A1">
      <w:pPr>
        <w:bidi/>
        <w:jc w:val="both"/>
        <w:rPr>
          <w:rFonts w:cs="David" w:hint="cs"/>
          <w:rtl/>
        </w:rPr>
      </w:pPr>
    </w:p>
    <w:p w14:paraId="38482EDC" w14:textId="77777777" w:rsidR="007056A1" w:rsidRDefault="007056A1" w:rsidP="007056A1">
      <w:pPr>
        <w:keepNext/>
        <w:bidi/>
        <w:jc w:val="both"/>
        <w:rPr>
          <w:rFonts w:cs="David" w:hint="cs"/>
          <w:rtl/>
        </w:rPr>
      </w:pPr>
      <w:r>
        <w:rPr>
          <w:rFonts w:cs="David" w:hint="cs"/>
          <w:rtl/>
        </w:rPr>
        <w:tab/>
        <w:t xml:space="preserve"> את זה אפשר להשאיר. </w:t>
      </w:r>
    </w:p>
    <w:p w14:paraId="443A90AD" w14:textId="77777777" w:rsidR="007056A1" w:rsidRDefault="007056A1" w:rsidP="007056A1">
      <w:pPr>
        <w:keepNext/>
        <w:bidi/>
        <w:jc w:val="both"/>
        <w:rPr>
          <w:rFonts w:cs="David" w:hint="cs"/>
          <w:rtl/>
        </w:rPr>
      </w:pPr>
    </w:p>
    <w:p w14:paraId="15CD2620" w14:textId="77777777" w:rsidR="007056A1" w:rsidRPr="00A044D1" w:rsidRDefault="007056A1" w:rsidP="007056A1">
      <w:pPr>
        <w:bidi/>
        <w:jc w:val="both"/>
        <w:rPr>
          <w:rFonts w:cs="David" w:hint="cs"/>
          <w:rtl/>
        </w:rPr>
      </w:pPr>
      <w:r w:rsidRPr="00A044D1">
        <w:rPr>
          <w:rFonts w:cs="David" w:hint="cs"/>
          <w:u w:val="single"/>
          <w:rtl/>
        </w:rPr>
        <w:t>ארבל אסטרחן:</w:t>
      </w:r>
    </w:p>
    <w:p w14:paraId="7A3C54F7" w14:textId="77777777" w:rsidR="007056A1" w:rsidRDefault="007056A1" w:rsidP="007056A1">
      <w:pPr>
        <w:bidi/>
        <w:jc w:val="both"/>
        <w:rPr>
          <w:rFonts w:cs="David" w:hint="cs"/>
          <w:sz w:val="28"/>
          <w:szCs w:val="28"/>
          <w:rtl/>
        </w:rPr>
      </w:pPr>
    </w:p>
    <w:p w14:paraId="77948289"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בעצם לא צריך, כי יש בחוק הכנסת, שמקים את מוסד היועץ המשפטי לכנסת, שם כתוב לנו שהיועץ המשפטי לכנסת ייעץ לכנסת ולוועדותיה בכל עניין הנוגע להליכי החקיקה ויפעל להבטחת תקינותם. הכנסנו את זה בגלל שהיו יועצים משפטיים למשרדי הממשלה. אחרי "בהתאם להוראות חלק זה" ירד ההמשך. פה גם כתבתי בהערה, שזה נועד להבהיר שוועדות משנה לא מחוקקות, וזה ייאמר גם בפרק הוועדות. </w:t>
      </w:r>
    </w:p>
    <w:p w14:paraId="1760B6E3" w14:textId="77777777" w:rsidR="007056A1" w:rsidRDefault="007056A1" w:rsidP="007056A1">
      <w:pPr>
        <w:keepNext/>
        <w:bidi/>
        <w:jc w:val="both"/>
        <w:rPr>
          <w:rFonts w:cs="David" w:hint="cs"/>
          <w:rtl/>
        </w:rPr>
      </w:pPr>
    </w:p>
    <w:p w14:paraId="7454D257"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7516566D" w14:textId="77777777" w:rsidR="007056A1" w:rsidRDefault="007056A1" w:rsidP="007056A1">
      <w:pPr>
        <w:bidi/>
        <w:jc w:val="both"/>
        <w:rPr>
          <w:rFonts w:cs="David" w:hint="cs"/>
          <w:rtl/>
        </w:rPr>
      </w:pPr>
    </w:p>
    <w:p w14:paraId="74FE997E" w14:textId="77777777" w:rsidR="007056A1" w:rsidRDefault="007056A1" w:rsidP="007056A1">
      <w:pPr>
        <w:keepNext/>
        <w:bidi/>
        <w:jc w:val="both"/>
        <w:rPr>
          <w:rFonts w:cs="David" w:hint="cs"/>
          <w:rtl/>
        </w:rPr>
      </w:pPr>
      <w:r>
        <w:rPr>
          <w:rFonts w:cs="David" w:hint="cs"/>
          <w:rtl/>
        </w:rPr>
        <w:tab/>
        <w:t xml:space="preserve"> אז מה נמחק פה?</w:t>
      </w:r>
    </w:p>
    <w:p w14:paraId="66536763" w14:textId="77777777" w:rsidR="007056A1" w:rsidRDefault="007056A1" w:rsidP="007056A1">
      <w:pPr>
        <w:keepNext/>
        <w:bidi/>
        <w:jc w:val="both"/>
        <w:rPr>
          <w:rFonts w:cs="David" w:hint="cs"/>
          <w:rtl/>
        </w:rPr>
      </w:pPr>
    </w:p>
    <w:p w14:paraId="28B24178" w14:textId="77777777" w:rsidR="007056A1" w:rsidRPr="00A044D1" w:rsidRDefault="007056A1" w:rsidP="007056A1">
      <w:pPr>
        <w:bidi/>
        <w:jc w:val="both"/>
        <w:rPr>
          <w:rFonts w:cs="David" w:hint="cs"/>
          <w:rtl/>
        </w:rPr>
      </w:pPr>
      <w:r w:rsidRPr="00A044D1">
        <w:rPr>
          <w:rFonts w:cs="David" w:hint="cs"/>
          <w:u w:val="single"/>
          <w:rtl/>
        </w:rPr>
        <w:t>ארבל אסטרחן:</w:t>
      </w:r>
    </w:p>
    <w:p w14:paraId="59865FC6" w14:textId="77777777" w:rsidR="007056A1" w:rsidRDefault="007056A1" w:rsidP="007056A1">
      <w:pPr>
        <w:keepNext/>
        <w:bidi/>
        <w:jc w:val="both"/>
        <w:rPr>
          <w:rFonts w:cs="David" w:hint="cs"/>
          <w:rtl/>
        </w:rPr>
      </w:pPr>
    </w:p>
    <w:p w14:paraId="13151E34" w14:textId="77777777" w:rsidR="007056A1" w:rsidRDefault="007056A1" w:rsidP="007056A1">
      <w:pPr>
        <w:keepNext/>
        <w:bidi/>
        <w:jc w:val="both"/>
        <w:rPr>
          <w:rFonts w:cs="David" w:hint="cs"/>
          <w:rtl/>
        </w:rPr>
      </w:pPr>
      <w:r>
        <w:rPr>
          <w:rFonts w:cs="David" w:hint="cs"/>
          <w:rtl/>
        </w:rPr>
        <w:tab/>
        <w:t xml:space="preserve">אחרי "בהתאם להוראות חלק זה". יש פה משהו, שייאמר כנראה בסוף הפרק באיזה שהן הוראות כלליות, אבל אני רוצה להגיד אותו כבר עכשיו להבנת הסעיפים בהמשך </w:t>
      </w:r>
      <w:r>
        <w:rPr>
          <w:rFonts w:cs="David"/>
          <w:rtl/>
        </w:rPr>
        <w:t>–</w:t>
      </w:r>
      <w:r>
        <w:rPr>
          <w:rFonts w:cs="David" w:hint="cs"/>
          <w:rtl/>
        </w:rPr>
        <w:t xml:space="preserve"> רצינו לעשות פה איזושהי הוראה כללית, ש"במניין התקופות האמורות בחלק זה יובא בחשבון יום הנחתה של הצעת חוק על שולחן הכנסת והיום שבו מתקיימת הצבעה עליה". זו הוראה מאוד חריגה, אבל זה מה שקורה בפועל בכנסת. הרי לפי חוק הפרשנות, כאשר סופרים תקופה, לא סופרים את יום ההנחה - - -</w:t>
      </w:r>
    </w:p>
    <w:p w14:paraId="2C345A41" w14:textId="77777777" w:rsidR="007056A1" w:rsidRDefault="007056A1" w:rsidP="007056A1">
      <w:pPr>
        <w:keepNext/>
        <w:bidi/>
        <w:jc w:val="both"/>
        <w:rPr>
          <w:rFonts w:cs="David" w:hint="cs"/>
          <w:rtl/>
        </w:rPr>
      </w:pPr>
    </w:p>
    <w:p w14:paraId="6F772D47"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A10E970" w14:textId="77777777" w:rsidR="007056A1" w:rsidRDefault="007056A1" w:rsidP="007056A1">
      <w:pPr>
        <w:bidi/>
        <w:jc w:val="both"/>
        <w:rPr>
          <w:rFonts w:cs="David" w:hint="cs"/>
          <w:rtl/>
        </w:rPr>
      </w:pPr>
    </w:p>
    <w:p w14:paraId="05D85637" w14:textId="77777777" w:rsidR="007056A1" w:rsidRDefault="007056A1" w:rsidP="007056A1">
      <w:pPr>
        <w:keepNext/>
        <w:bidi/>
        <w:jc w:val="both"/>
        <w:rPr>
          <w:rFonts w:cs="David" w:hint="cs"/>
          <w:rtl/>
        </w:rPr>
      </w:pPr>
      <w:r>
        <w:rPr>
          <w:rFonts w:cs="David" w:hint="cs"/>
          <w:rtl/>
        </w:rPr>
        <w:tab/>
        <w:t xml:space="preserve"> קרה לי כבר שהורידו לי - - -</w:t>
      </w:r>
    </w:p>
    <w:p w14:paraId="57703E5E" w14:textId="77777777" w:rsidR="007056A1" w:rsidRDefault="007056A1" w:rsidP="007056A1">
      <w:pPr>
        <w:keepNext/>
        <w:bidi/>
        <w:jc w:val="both"/>
        <w:rPr>
          <w:rFonts w:cs="David" w:hint="cs"/>
          <w:rtl/>
        </w:rPr>
      </w:pPr>
    </w:p>
    <w:p w14:paraId="08157372" w14:textId="77777777" w:rsidR="007056A1" w:rsidRPr="00A044D1" w:rsidRDefault="007056A1" w:rsidP="007056A1">
      <w:pPr>
        <w:bidi/>
        <w:jc w:val="both"/>
        <w:rPr>
          <w:rFonts w:cs="David" w:hint="cs"/>
          <w:rtl/>
        </w:rPr>
      </w:pPr>
      <w:r w:rsidRPr="00A044D1">
        <w:rPr>
          <w:rFonts w:cs="David" w:hint="cs"/>
          <w:u w:val="single"/>
          <w:rtl/>
        </w:rPr>
        <w:t>ארבל אסטרחן:</w:t>
      </w:r>
    </w:p>
    <w:p w14:paraId="39FA80FB" w14:textId="77777777" w:rsidR="007056A1" w:rsidRDefault="007056A1" w:rsidP="007056A1">
      <w:pPr>
        <w:bidi/>
        <w:jc w:val="both"/>
        <w:rPr>
          <w:rFonts w:cs="David" w:hint="cs"/>
          <w:sz w:val="28"/>
          <w:szCs w:val="28"/>
          <w:rtl/>
        </w:rPr>
      </w:pPr>
    </w:p>
    <w:p w14:paraId="5A32E93C"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בכנסת ב-45 ימים, כמו שאתם יודעים, סופרים את יום ההנחה וסופרים את יום רביעי שבו מתקיימת ההצבעה. כשיש חובת המתנה של יומיים, סופרים את יום ההנחה, ולכן אם רוצים להישאר עם התקופות הקיימות באמת, צריך להגיד את זה, כי אחרת 45 ימים זה בעצם כמו שהכנסת סופרת </w:t>
      </w:r>
      <w:r>
        <w:rPr>
          <w:rFonts w:cs="David"/>
          <w:rtl/>
        </w:rPr>
        <w:t>–</w:t>
      </w:r>
      <w:r>
        <w:rPr>
          <w:rFonts w:cs="David" w:hint="cs"/>
          <w:rtl/>
        </w:rPr>
        <w:t xml:space="preserve"> 47, אם מוסיפים את יום ההנחה ואת יום ההצבעה. חשבנו שכדי להבהיר את זה וכדי שלא יהיו שאלות, כי זה מתעורר מעת לעת, להגיד את זה. אם נגיד את זה, זה יכלול את יום ההנחה ואת יום ההצבעה. לחלופין, אפשר להגיד 43 ימים וללכת לפי הדין הכללי. </w:t>
      </w:r>
    </w:p>
    <w:p w14:paraId="6E2A8AA5" w14:textId="77777777" w:rsidR="007056A1" w:rsidRDefault="007056A1" w:rsidP="007056A1">
      <w:pPr>
        <w:keepNext/>
        <w:bidi/>
        <w:jc w:val="both"/>
        <w:rPr>
          <w:rFonts w:cs="David" w:hint="cs"/>
          <w:rtl/>
        </w:rPr>
      </w:pPr>
    </w:p>
    <w:p w14:paraId="7115D2B3" w14:textId="77777777" w:rsidR="007056A1" w:rsidRDefault="007056A1" w:rsidP="007056A1">
      <w:pPr>
        <w:bidi/>
        <w:jc w:val="both"/>
        <w:rPr>
          <w:rFonts w:cs="David" w:hint="cs"/>
          <w:rtl/>
        </w:rPr>
      </w:pPr>
      <w:r>
        <w:rPr>
          <w:rFonts w:cs="David" w:hint="cs"/>
          <w:u w:val="single"/>
          <w:rtl/>
        </w:rPr>
        <w:t>היו"ר יריב לוין:</w:t>
      </w:r>
    </w:p>
    <w:p w14:paraId="6D41197B" w14:textId="77777777" w:rsidR="007056A1" w:rsidRDefault="007056A1" w:rsidP="007056A1">
      <w:pPr>
        <w:bidi/>
        <w:jc w:val="both"/>
        <w:rPr>
          <w:rFonts w:cs="David" w:hint="cs"/>
          <w:rtl/>
        </w:rPr>
      </w:pPr>
    </w:p>
    <w:p w14:paraId="757B78A5" w14:textId="77777777" w:rsidR="007056A1" w:rsidRDefault="007056A1" w:rsidP="007056A1">
      <w:pPr>
        <w:keepNext/>
        <w:bidi/>
        <w:jc w:val="both"/>
        <w:rPr>
          <w:rFonts w:cs="David" w:hint="cs"/>
          <w:rtl/>
        </w:rPr>
      </w:pPr>
      <w:r>
        <w:rPr>
          <w:rFonts w:cs="David" w:hint="cs"/>
          <w:rtl/>
        </w:rPr>
        <w:tab/>
        <w:t xml:space="preserve"> זה המצב בפועל. </w:t>
      </w:r>
    </w:p>
    <w:p w14:paraId="1CD0409D" w14:textId="77777777" w:rsidR="007056A1" w:rsidRDefault="007056A1" w:rsidP="007056A1">
      <w:pPr>
        <w:keepNext/>
        <w:bidi/>
        <w:jc w:val="both"/>
        <w:rPr>
          <w:rFonts w:cs="David" w:hint="cs"/>
          <w:rtl/>
        </w:rPr>
      </w:pPr>
    </w:p>
    <w:p w14:paraId="7C4B8572"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84B7261" w14:textId="77777777" w:rsidR="007056A1" w:rsidRDefault="007056A1" w:rsidP="007056A1">
      <w:pPr>
        <w:bidi/>
        <w:jc w:val="both"/>
        <w:rPr>
          <w:rFonts w:cs="David" w:hint="cs"/>
          <w:rtl/>
        </w:rPr>
      </w:pPr>
    </w:p>
    <w:p w14:paraId="016FD8C5" w14:textId="77777777" w:rsidR="007056A1" w:rsidRDefault="007056A1" w:rsidP="007056A1">
      <w:pPr>
        <w:keepNext/>
        <w:bidi/>
        <w:jc w:val="both"/>
        <w:rPr>
          <w:rFonts w:cs="David" w:hint="cs"/>
          <w:rtl/>
        </w:rPr>
      </w:pPr>
      <w:r>
        <w:rPr>
          <w:rFonts w:cs="David" w:hint="cs"/>
          <w:rtl/>
        </w:rPr>
        <w:tab/>
        <w:t xml:space="preserve"> לי פעם הורידו חוק שהונח ביום שני, כי אמרו שיום שני לא נכלל ב-45 יום. פעם אחת הורידו לי. </w:t>
      </w:r>
    </w:p>
    <w:p w14:paraId="3ADBB5D7" w14:textId="77777777" w:rsidR="007056A1" w:rsidRDefault="007056A1" w:rsidP="007056A1">
      <w:pPr>
        <w:keepNext/>
        <w:bidi/>
        <w:jc w:val="both"/>
        <w:rPr>
          <w:rFonts w:cs="David" w:hint="cs"/>
          <w:rtl/>
        </w:rPr>
      </w:pPr>
    </w:p>
    <w:p w14:paraId="19DBBC65" w14:textId="77777777" w:rsidR="007056A1" w:rsidRPr="00A044D1" w:rsidRDefault="007056A1" w:rsidP="007056A1">
      <w:pPr>
        <w:bidi/>
        <w:jc w:val="both"/>
        <w:rPr>
          <w:rFonts w:cs="David" w:hint="cs"/>
          <w:rtl/>
        </w:rPr>
      </w:pPr>
      <w:r w:rsidRPr="00A044D1">
        <w:rPr>
          <w:rFonts w:cs="David" w:hint="cs"/>
          <w:u w:val="single"/>
          <w:rtl/>
        </w:rPr>
        <w:t>ארבל אסטרחן:</w:t>
      </w:r>
    </w:p>
    <w:p w14:paraId="1DD731FB" w14:textId="77777777" w:rsidR="007056A1" w:rsidRDefault="007056A1" w:rsidP="007056A1">
      <w:pPr>
        <w:bidi/>
        <w:jc w:val="both"/>
        <w:rPr>
          <w:rFonts w:cs="David" w:hint="cs"/>
          <w:sz w:val="28"/>
          <w:szCs w:val="28"/>
          <w:rtl/>
        </w:rPr>
      </w:pPr>
    </w:p>
    <w:p w14:paraId="63A52201"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כפי שאני יודעת, בשנים האחרונות מפרשים שמה שמונח בשני, יכול לעלות ברביעי, 45 ימים אחרי, ולכן זה בעצם בא להגיד את מה שקיים בפועל בכנסת. "ימי הפגרה יבואו במניין התקופות...אלא אם נאמר אחרת". בכל מקום שיש תקופות נזכיר את זה. כרגע הכלל הוא שהם נמנים. </w:t>
      </w:r>
    </w:p>
    <w:p w14:paraId="51166691" w14:textId="77777777" w:rsidR="007056A1" w:rsidRDefault="007056A1" w:rsidP="007056A1">
      <w:pPr>
        <w:keepNext/>
        <w:bidi/>
        <w:jc w:val="both"/>
        <w:rPr>
          <w:rFonts w:cs="David" w:hint="cs"/>
          <w:rtl/>
        </w:rPr>
      </w:pPr>
      <w:r>
        <w:rPr>
          <w:rFonts w:cs="David" w:hint="cs"/>
          <w:rtl/>
        </w:rPr>
        <w:tab/>
      </w:r>
    </w:p>
    <w:p w14:paraId="63699939" w14:textId="77777777" w:rsidR="007056A1" w:rsidRDefault="007056A1" w:rsidP="007056A1">
      <w:pPr>
        <w:keepNext/>
        <w:bidi/>
        <w:jc w:val="both"/>
        <w:rPr>
          <w:rFonts w:cs="David" w:hint="cs"/>
          <w:rtl/>
        </w:rPr>
      </w:pPr>
      <w:r>
        <w:rPr>
          <w:rFonts w:cs="David" w:hint="cs"/>
          <w:u w:val="single"/>
          <w:rtl/>
        </w:rPr>
        <w:t>סער פינטו:</w:t>
      </w:r>
    </w:p>
    <w:p w14:paraId="652803A9" w14:textId="77777777" w:rsidR="007056A1" w:rsidRDefault="007056A1" w:rsidP="007056A1">
      <w:pPr>
        <w:keepNext/>
        <w:bidi/>
        <w:jc w:val="both"/>
        <w:rPr>
          <w:rFonts w:cs="David" w:hint="cs"/>
          <w:rtl/>
        </w:rPr>
      </w:pPr>
    </w:p>
    <w:p w14:paraId="4B215012" w14:textId="77777777" w:rsidR="007056A1" w:rsidRDefault="007056A1" w:rsidP="007056A1">
      <w:pPr>
        <w:keepNext/>
        <w:bidi/>
        <w:jc w:val="both"/>
        <w:rPr>
          <w:rFonts w:cs="David" w:hint="cs"/>
          <w:rtl/>
        </w:rPr>
      </w:pPr>
      <w:r>
        <w:rPr>
          <w:rFonts w:cs="David" w:hint="cs"/>
          <w:rtl/>
        </w:rPr>
        <w:tab/>
        <w:t xml:space="preserve">אבל אז הצעה ממשלתית יכולה להיות מונחת ביום שני בערב ולעלות ביום שלישי להצבעה, בלי פטור מחובת הנחה. </w:t>
      </w:r>
    </w:p>
    <w:p w14:paraId="5809AF09" w14:textId="77777777" w:rsidR="007056A1" w:rsidRDefault="007056A1" w:rsidP="007056A1">
      <w:pPr>
        <w:keepNext/>
        <w:bidi/>
        <w:jc w:val="both"/>
        <w:rPr>
          <w:rFonts w:cs="David" w:hint="cs"/>
          <w:rtl/>
        </w:rPr>
      </w:pPr>
    </w:p>
    <w:p w14:paraId="068CC6B6" w14:textId="77777777" w:rsidR="007056A1" w:rsidRPr="00A044D1" w:rsidRDefault="007056A1" w:rsidP="007056A1">
      <w:pPr>
        <w:bidi/>
        <w:jc w:val="both"/>
        <w:rPr>
          <w:rFonts w:cs="David" w:hint="cs"/>
          <w:rtl/>
        </w:rPr>
      </w:pPr>
      <w:r w:rsidRPr="00A044D1">
        <w:rPr>
          <w:rFonts w:cs="David" w:hint="cs"/>
          <w:u w:val="single"/>
          <w:rtl/>
        </w:rPr>
        <w:t>ארבל אסטרחן:</w:t>
      </w:r>
    </w:p>
    <w:p w14:paraId="61AFF0CF" w14:textId="77777777" w:rsidR="007056A1" w:rsidRDefault="007056A1" w:rsidP="007056A1">
      <w:pPr>
        <w:bidi/>
        <w:jc w:val="both"/>
        <w:rPr>
          <w:rFonts w:cs="David" w:hint="cs"/>
          <w:sz w:val="28"/>
          <w:szCs w:val="28"/>
          <w:rtl/>
        </w:rPr>
      </w:pPr>
    </w:p>
    <w:p w14:paraId="35B613FC"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אם כתוב יומיים, נכון. בכל מקום שיש תקופות, נזכיר את הסעיף הזה. בכל מקום שנגיע לתקופות, נראה איך סופרים אותן ושזה מקובל. </w:t>
      </w:r>
    </w:p>
    <w:p w14:paraId="25297BC5" w14:textId="77777777" w:rsidR="007056A1" w:rsidRDefault="007056A1" w:rsidP="007056A1">
      <w:pPr>
        <w:keepNext/>
        <w:bidi/>
        <w:jc w:val="both"/>
        <w:rPr>
          <w:rFonts w:cs="David" w:hint="cs"/>
          <w:rtl/>
        </w:rPr>
      </w:pPr>
    </w:p>
    <w:p w14:paraId="437E0A82" w14:textId="77777777" w:rsidR="007056A1" w:rsidRDefault="007056A1" w:rsidP="007056A1">
      <w:pPr>
        <w:keepNext/>
        <w:bidi/>
        <w:jc w:val="both"/>
        <w:rPr>
          <w:rFonts w:cs="David" w:hint="cs"/>
          <w:rtl/>
        </w:rPr>
      </w:pPr>
      <w:r>
        <w:rPr>
          <w:rFonts w:cs="David" w:hint="cs"/>
          <w:u w:val="single"/>
          <w:rtl/>
        </w:rPr>
        <w:t>איל זנדברג:</w:t>
      </w:r>
    </w:p>
    <w:p w14:paraId="5566042D" w14:textId="77777777" w:rsidR="007056A1" w:rsidRDefault="007056A1" w:rsidP="007056A1">
      <w:pPr>
        <w:keepNext/>
        <w:bidi/>
        <w:jc w:val="both"/>
        <w:rPr>
          <w:rFonts w:cs="David" w:hint="cs"/>
          <w:rtl/>
        </w:rPr>
      </w:pPr>
    </w:p>
    <w:p w14:paraId="45BB2237" w14:textId="77777777" w:rsidR="007056A1" w:rsidRDefault="007056A1" w:rsidP="007056A1">
      <w:pPr>
        <w:keepNext/>
        <w:bidi/>
        <w:jc w:val="both"/>
        <w:rPr>
          <w:rFonts w:cs="David" w:hint="cs"/>
          <w:rtl/>
        </w:rPr>
      </w:pPr>
      <w:r>
        <w:rPr>
          <w:rFonts w:cs="David" w:hint="cs"/>
          <w:rtl/>
        </w:rPr>
        <w:tab/>
        <w:t xml:space="preserve">אפשר יהיה להעיר משהו על החלק הזה כולו, על הפרק? אני רוצה לעורר את השאלה של חוק יסוד. למעשה, וגם מבחינה משפטית, מתייחסים לחוק יסוד ולחוק באותה צורה. הליך חקיקה, כל עוד לא - אני מקווה שיום אחד זה יקרה חוק יסוד: החקיקה, נוציא אותו מהנפתלין, נצליח לחוקק אותו ולהגיע להבנות, זה עושה סדר מבחינת הפרוצדורה החשובה. כאן זה רק עניין של שמות. האם כדי לשקף גם את הפרקטיקה וגם את חוקי היסוד, לדבר על חוקי יסוד וחוקים כמושגים נפרדים ולהחיל עליהם את אותה פרוצדורה? זה יכול למשל להתעורר בנקודה, שלא קיימות היום, וזה הצעה </w:t>
      </w:r>
      <w:r>
        <w:rPr>
          <w:rFonts w:cs="David"/>
          <w:rtl/>
        </w:rPr>
        <w:t>–</w:t>
      </w:r>
      <w:r>
        <w:rPr>
          <w:rFonts w:cs="David" w:hint="cs"/>
          <w:rtl/>
        </w:rPr>
        <w:t xml:space="preserve"> אני לא בטוח שהיא תתקבל </w:t>
      </w:r>
      <w:r>
        <w:rPr>
          <w:rFonts w:cs="David"/>
          <w:rtl/>
        </w:rPr>
        <w:t>–</w:t>
      </w:r>
      <w:r>
        <w:rPr>
          <w:rFonts w:cs="David" w:hint="cs"/>
          <w:rtl/>
        </w:rPr>
        <w:t xml:space="preserve"> לומר למשל שחוק יסוד וחוק ייכללו באותה הצעת חוק. זה כבר שינוי, אבל ההערה שלי כרגע מכוונת יותר לעניין הניסוחי, זאת אומרת לתת ביטוי לזה שכבר יש חוקי יסוד, חוק יסוד וחוק שיתקבלו בשלוש קריאות. בעצם הפרוצדורה תהיה זהה, אבל זה יהיה - - - </w:t>
      </w:r>
    </w:p>
    <w:p w14:paraId="371C7917" w14:textId="77777777" w:rsidR="007056A1" w:rsidRDefault="007056A1" w:rsidP="007056A1">
      <w:pPr>
        <w:keepNext/>
        <w:bidi/>
        <w:jc w:val="both"/>
        <w:rPr>
          <w:rFonts w:cs="David" w:hint="cs"/>
          <w:rtl/>
        </w:rPr>
      </w:pPr>
    </w:p>
    <w:p w14:paraId="5A5E2A6A" w14:textId="77777777" w:rsidR="007056A1" w:rsidRDefault="007056A1" w:rsidP="007056A1">
      <w:pPr>
        <w:keepNext/>
        <w:bidi/>
        <w:jc w:val="both"/>
        <w:rPr>
          <w:rFonts w:cs="David" w:hint="cs"/>
          <w:rtl/>
        </w:rPr>
      </w:pPr>
      <w:r>
        <w:rPr>
          <w:rFonts w:cs="David" w:hint="cs"/>
          <w:u w:val="single"/>
          <w:rtl/>
        </w:rPr>
        <w:t>ארבל אסטרחן:</w:t>
      </w:r>
    </w:p>
    <w:p w14:paraId="698E1426" w14:textId="77777777" w:rsidR="007056A1" w:rsidRDefault="007056A1" w:rsidP="007056A1">
      <w:pPr>
        <w:keepNext/>
        <w:bidi/>
        <w:jc w:val="both"/>
        <w:rPr>
          <w:rFonts w:cs="David" w:hint="cs"/>
          <w:rtl/>
        </w:rPr>
      </w:pPr>
    </w:p>
    <w:p w14:paraId="0AA7E860" w14:textId="77777777" w:rsidR="007056A1" w:rsidRDefault="007056A1" w:rsidP="007056A1">
      <w:pPr>
        <w:keepNext/>
        <w:bidi/>
        <w:jc w:val="both"/>
        <w:rPr>
          <w:rFonts w:cs="David" w:hint="cs"/>
          <w:rtl/>
        </w:rPr>
      </w:pPr>
      <w:r>
        <w:rPr>
          <w:rFonts w:cs="David" w:hint="cs"/>
          <w:rtl/>
        </w:rPr>
        <w:tab/>
        <w:t xml:space="preserve">או להגיד שהוראות פרק זה יחולו גם על קבלתם של חוקי יסוד. </w:t>
      </w:r>
    </w:p>
    <w:p w14:paraId="668A53EF" w14:textId="77777777" w:rsidR="007056A1" w:rsidRDefault="007056A1" w:rsidP="007056A1">
      <w:pPr>
        <w:keepNext/>
        <w:bidi/>
        <w:jc w:val="both"/>
        <w:rPr>
          <w:rFonts w:cs="David" w:hint="cs"/>
          <w:rtl/>
        </w:rPr>
      </w:pPr>
    </w:p>
    <w:p w14:paraId="63C2E657" w14:textId="77777777" w:rsidR="007056A1" w:rsidRDefault="007056A1" w:rsidP="007056A1">
      <w:pPr>
        <w:keepNext/>
        <w:bidi/>
        <w:jc w:val="both"/>
        <w:rPr>
          <w:rFonts w:cs="David" w:hint="cs"/>
          <w:rtl/>
        </w:rPr>
      </w:pPr>
      <w:r>
        <w:rPr>
          <w:rFonts w:cs="David" w:hint="cs"/>
          <w:u w:val="single"/>
          <w:rtl/>
        </w:rPr>
        <w:t>איל זנדברג:</w:t>
      </w:r>
    </w:p>
    <w:p w14:paraId="470B94BC" w14:textId="77777777" w:rsidR="007056A1" w:rsidRDefault="007056A1" w:rsidP="007056A1">
      <w:pPr>
        <w:keepNext/>
        <w:bidi/>
        <w:jc w:val="both"/>
        <w:rPr>
          <w:rFonts w:cs="David" w:hint="cs"/>
          <w:rtl/>
        </w:rPr>
      </w:pPr>
    </w:p>
    <w:p w14:paraId="2255D72D" w14:textId="77777777" w:rsidR="007056A1" w:rsidRDefault="007056A1" w:rsidP="007056A1">
      <w:pPr>
        <w:keepNext/>
        <w:bidi/>
        <w:jc w:val="both"/>
        <w:rPr>
          <w:rFonts w:cs="David" w:hint="cs"/>
          <w:rtl/>
        </w:rPr>
      </w:pPr>
      <w:r>
        <w:rPr>
          <w:rFonts w:cs="David" w:hint="cs"/>
          <w:rtl/>
        </w:rPr>
        <w:tab/>
        <w:t xml:space="preserve">משהו בסגנון, שמשקף שיש מושג כזה. זה נתון חוקתי שאי אפשר להתעלם ממנו, וגם אם אנחנו לא קובעים עכשיו ארבע קריאות, אני לא מציע שנעשה את זה דווקא עכשיו, לא נעשה מהפכות. </w:t>
      </w:r>
    </w:p>
    <w:p w14:paraId="522C9BE2" w14:textId="77777777" w:rsidR="007056A1" w:rsidRDefault="007056A1" w:rsidP="007056A1">
      <w:pPr>
        <w:keepNext/>
        <w:bidi/>
        <w:jc w:val="both"/>
        <w:rPr>
          <w:rFonts w:cs="David" w:hint="cs"/>
          <w:rtl/>
        </w:rPr>
      </w:pPr>
    </w:p>
    <w:p w14:paraId="14651255" w14:textId="77777777" w:rsidR="007056A1" w:rsidRDefault="007056A1" w:rsidP="007056A1">
      <w:pPr>
        <w:bidi/>
        <w:jc w:val="both"/>
        <w:rPr>
          <w:rFonts w:cs="David" w:hint="cs"/>
          <w:rtl/>
        </w:rPr>
      </w:pPr>
      <w:r>
        <w:rPr>
          <w:rFonts w:cs="David" w:hint="cs"/>
          <w:u w:val="single"/>
          <w:rtl/>
        </w:rPr>
        <w:t>קריאה:</w:t>
      </w:r>
    </w:p>
    <w:p w14:paraId="047D0992" w14:textId="77777777" w:rsidR="007056A1" w:rsidRDefault="007056A1" w:rsidP="007056A1">
      <w:pPr>
        <w:bidi/>
        <w:jc w:val="both"/>
        <w:rPr>
          <w:rFonts w:cs="David" w:hint="cs"/>
          <w:rtl/>
        </w:rPr>
      </w:pPr>
    </w:p>
    <w:p w14:paraId="4BE4CC7A" w14:textId="77777777" w:rsidR="007056A1" w:rsidRPr="00947538" w:rsidRDefault="007056A1" w:rsidP="007056A1">
      <w:pPr>
        <w:bidi/>
        <w:jc w:val="both"/>
        <w:rPr>
          <w:rFonts w:cs="David" w:hint="cs"/>
          <w:rtl/>
        </w:rPr>
      </w:pPr>
      <w:r>
        <w:rPr>
          <w:rFonts w:cs="David" w:hint="cs"/>
          <w:rtl/>
        </w:rPr>
        <w:tab/>
        <w:t xml:space="preserve">אתה יודע שאנחנו מוכנים לדבר על חוק יסוד: חקיקה. </w:t>
      </w:r>
    </w:p>
    <w:p w14:paraId="23854521" w14:textId="77777777" w:rsidR="007056A1" w:rsidRDefault="007056A1" w:rsidP="007056A1">
      <w:pPr>
        <w:bidi/>
        <w:jc w:val="both"/>
        <w:rPr>
          <w:rFonts w:cs="David" w:hint="cs"/>
          <w:u w:val="single"/>
          <w:rtl/>
        </w:rPr>
      </w:pPr>
    </w:p>
    <w:p w14:paraId="4AB9D08A" w14:textId="77777777" w:rsidR="007056A1" w:rsidRDefault="007056A1" w:rsidP="007056A1">
      <w:pPr>
        <w:bidi/>
        <w:jc w:val="both"/>
        <w:rPr>
          <w:rFonts w:cs="David" w:hint="cs"/>
          <w:rtl/>
        </w:rPr>
      </w:pPr>
      <w:r>
        <w:rPr>
          <w:rFonts w:cs="David" w:hint="cs"/>
          <w:u w:val="single"/>
          <w:rtl/>
        </w:rPr>
        <w:t>היו"ר יריב לוין:</w:t>
      </w:r>
    </w:p>
    <w:p w14:paraId="558217E5" w14:textId="77777777" w:rsidR="007056A1" w:rsidRDefault="007056A1" w:rsidP="007056A1">
      <w:pPr>
        <w:bidi/>
        <w:jc w:val="both"/>
        <w:rPr>
          <w:rFonts w:cs="David" w:hint="cs"/>
          <w:rtl/>
        </w:rPr>
      </w:pPr>
    </w:p>
    <w:p w14:paraId="7ADB9D41" w14:textId="77777777" w:rsidR="007056A1" w:rsidRDefault="007056A1" w:rsidP="007056A1">
      <w:pPr>
        <w:keepNext/>
        <w:bidi/>
        <w:jc w:val="both"/>
        <w:rPr>
          <w:rFonts w:cs="David" w:hint="cs"/>
          <w:rtl/>
        </w:rPr>
      </w:pPr>
      <w:r>
        <w:rPr>
          <w:rFonts w:cs="David" w:hint="cs"/>
          <w:rtl/>
        </w:rPr>
        <w:tab/>
        <w:t xml:space="preserve"> אני גם בעד. אני מאוד בעד אגב, בהסתייגות אחת שאתה מכיר... </w:t>
      </w:r>
    </w:p>
    <w:p w14:paraId="562CCA7C" w14:textId="77777777" w:rsidR="007056A1" w:rsidRDefault="007056A1" w:rsidP="007056A1">
      <w:pPr>
        <w:keepNext/>
        <w:bidi/>
        <w:jc w:val="both"/>
        <w:rPr>
          <w:rFonts w:cs="David" w:hint="cs"/>
          <w:rtl/>
        </w:rPr>
      </w:pPr>
      <w:r>
        <w:rPr>
          <w:rFonts w:cs="David" w:hint="cs"/>
          <w:rtl/>
        </w:rPr>
        <w:tab/>
      </w:r>
    </w:p>
    <w:p w14:paraId="0F60EB44" w14:textId="77777777" w:rsidR="007056A1" w:rsidRDefault="007056A1" w:rsidP="007056A1">
      <w:pPr>
        <w:keepNext/>
        <w:bidi/>
        <w:jc w:val="both"/>
        <w:rPr>
          <w:rFonts w:cs="David" w:hint="cs"/>
          <w:rtl/>
        </w:rPr>
      </w:pPr>
      <w:r>
        <w:rPr>
          <w:rFonts w:cs="David" w:hint="cs"/>
          <w:u w:val="single"/>
          <w:rtl/>
        </w:rPr>
        <w:t>ליאור נתן:</w:t>
      </w:r>
    </w:p>
    <w:p w14:paraId="142E389E" w14:textId="77777777" w:rsidR="007056A1" w:rsidRDefault="007056A1" w:rsidP="007056A1">
      <w:pPr>
        <w:keepNext/>
        <w:bidi/>
        <w:jc w:val="both"/>
        <w:rPr>
          <w:rFonts w:cs="David" w:hint="cs"/>
          <w:rtl/>
        </w:rPr>
      </w:pPr>
    </w:p>
    <w:p w14:paraId="4C3EBF9E" w14:textId="77777777" w:rsidR="007056A1" w:rsidRDefault="007056A1" w:rsidP="007056A1">
      <w:pPr>
        <w:keepNext/>
        <w:bidi/>
        <w:jc w:val="both"/>
        <w:rPr>
          <w:rFonts w:cs="David" w:hint="cs"/>
          <w:rtl/>
        </w:rPr>
      </w:pPr>
      <w:r>
        <w:rPr>
          <w:rFonts w:cs="David" w:hint="cs"/>
          <w:rtl/>
        </w:rPr>
        <w:tab/>
        <w:t xml:space="preserve">ברשות היושב ראש, אני מתחבר להערה של אייל, אבל יש לי הערה כללית. יש עניין של רציפות הדיון בחקיקה, שזה בחוק כבר מוסדר. זה חוק שמסדיר את הפרוצדורה. רק שתהיה מילה על זה. </w:t>
      </w:r>
    </w:p>
    <w:p w14:paraId="1E49EF69" w14:textId="77777777" w:rsidR="007056A1" w:rsidRPr="00245969" w:rsidRDefault="007056A1" w:rsidP="007056A1">
      <w:pPr>
        <w:keepNext/>
        <w:bidi/>
        <w:jc w:val="both"/>
        <w:rPr>
          <w:rFonts w:cs="David" w:hint="cs"/>
          <w:rtl/>
        </w:rPr>
      </w:pPr>
    </w:p>
    <w:p w14:paraId="15724EE9" w14:textId="77777777" w:rsidR="007056A1" w:rsidRDefault="007056A1" w:rsidP="007056A1">
      <w:pPr>
        <w:keepNext/>
        <w:bidi/>
        <w:jc w:val="both"/>
        <w:rPr>
          <w:rFonts w:cs="David" w:hint="cs"/>
          <w:rtl/>
        </w:rPr>
      </w:pPr>
      <w:r>
        <w:rPr>
          <w:rFonts w:cs="David" w:hint="cs"/>
          <w:u w:val="single"/>
          <w:rtl/>
        </w:rPr>
        <w:t>ארבל אסטרחן:</w:t>
      </w:r>
    </w:p>
    <w:p w14:paraId="5D4A0A39" w14:textId="77777777" w:rsidR="007056A1" w:rsidRDefault="007056A1" w:rsidP="007056A1">
      <w:pPr>
        <w:keepNext/>
        <w:bidi/>
        <w:jc w:val="both"/>
        <w:rPr>
          <w:rFonts w:cs="David" w:hint="cs"/>
          <w:rtl/>
        </w:rPr>
      </w:pPr>
    </w:p>
    <w:p w14:paraId="7C7714C7" w14:textId="77777777" w:rsidR="007056A1" w:rsidRDefault="007056A1" w:rsidP="007056A1">
      <w:pPr>
        <w:keepNext/>
        <w:bidi/>
        <w:jc w:val="both"/>
        <w:rPr>
          <w:rFonts w:cs="David" w:hint="cs"/>
          <w:rtl/>
        </w:rPr>
      </w:pPr>
      <w:r>
        <w:rPr>
          <w:rFonts w:cs="David" w:hint="cs"/>
          <w:rtl/>
        </w:rPr>
        <w:tab/>
        <w:t xml:space="preserve">יהיה לזה פרק </w:t>
      </w:r>
      <w:r>
        <w:rPr>
          <w:rFonts w:cs="David"/>
          <w:rtl/>
        </w:rPr>
        <w:t>–</w:t>
      </w:r>
      <w:r>
        <w:rPr>
          <w:rFonts w:cs="David" w:hint="cs"/>
          <w:rtl/>
        </w:rPr>
        <w:t xml:space="preserve"> בסוף, בהוראות המיוחדות שעוד לא מונחות כאן בפניכם, יש פרק של רציפות, מי יכול להציג, כמה זמן יכול לדבר. אגב, הוא מבהיר שם שאם יש כמה התנגדויות, שתהיה הצבעה אחת, ולא על כל התנגדות לחוד, אז זה יהיה בהמשך. זה נכון, צריך את זה. </w:t>
      </w:r>
    </w:p>
    <w:p w14:paraId="7F6521F5" w14:textId="77777777" w:rsidR="007056A1" w:rsidRDefault="007056A1" w:rsidP="007056A1">
      <w:pPr>
        <w:bidi/>
        <w:jc w:val="both"/>
        <w:rPr>
          <w:rFonts w:cs="David" w:hint="cs"/>
          <w:rtl/>
        </w:rPr>
      </w:pPr>
    </w:p>
    <w:p w14:paraId="65D4A405" w14:textId="77777777" w:rsidR="007056A1" w:rsidRDefault="007056A1" w:rsidP="007056A1">
      <w:pPr>
        <w:bidi/>
        <w:jc w:val="both"/>
        <w:rPr>
          <w:rFonts w:cs="David" w:hint="cs"/>
          <w:rtl/>
        </w:rPr>
      </w:pPr>
      <w:r>
        <w:rPr>
          <w:rFonts w:cs="David" w:hint="cs"/>
          <w:rtl/>
        </w:rPr>
        <w:tab/>
        <w:t xml:space="preserve">הצעות חוק פרטיות. </w:t>
      </w:r>
    </w:p>
    <w:p w14:paraId="29A542F0" w14:textId="77777777" w:rsidR="007056A1" w:rsidRDefault="007056A1" w:rsidP="007056A1">
      <w:pPr>
        <w:bidi/>
        <w:jc w:val="both"/>
        <w:rPr>
          <w:rFonts w:cs="David" w:hint="cs"/>
          <w:rtl/>
        </w:rPr>
      </w:pPr>
    </w:p>
    <w:p w14:paraId="4405B2FA" w14:textId="77777777" w:rsidR="007056A1" w:rsidRDefault="007056A1" w:rsidP="007056A1">
      <w:pPr>
        <w:bidi/>
        <w:jc w:val="both"/>
        <w:rPr>
          <w:rFonts w:cs="David" w:hint="cs"/>
          <w:rtl/>
        </w:rPr>
      </w:pPr>
      <w:r>
        <w:rPr>
          <w:rFonts w:cs="David" w:hint="cs"/>
          <w:u w:val="single"/>
          <w:rtl/>
        </w:rPr>
        <w:t>היו"ר יריב לוין:</w:t>
      </w:r>
    </w:p>
    <w:p w14:paraId="29AFE6BB" w14:textId="77777777" w:rsidR="007056A1" w:rsidRDefault="007056A1" w:rsidP="007056A1">
      <w:pPr>
        <w:bidi/>
        <w:jc w:val="both"/>
        <w:rPr>
          <w:rFonts w:cs="David" w:hint="cs"/>
          <w:rtl/>
        </w:rPr>
      </w:pPr>
    </w:p>
    <w:p w14:paraId="5C335977" w14:textId="77777777" w:rsidR="007056A1" w:rsidRDefault="007056A1" w:rsidP="007056A1">
      <w:pPr>
        <w:bidi/>
        <w:jc w:val="both"/>
        <w:rPr>
          <w:rFonts w:cs="David" w:hint="cs"/>
          <w:rtl/>
        </w:rPr>
      </w:pPr>
      <w:r>
        <w:rPr>
          <w:rFonts w:cs="David" w:hint="cs"/>
          <w:rtl/>
        </w:rPr>
        <w:tab/>
        <w:t xml:space="preserve"> אנחנו הולכים לפי סדר הקריאות, להבדיל ממה שקורה - - -</w:t>
      </w:r>
    </w:p>
    <w:p w14:paraId="38FC19A6" w14:textId="77777777" w:rsidR="007056A1" w:rsidRDefault="007056A1" w:rsidP="007056A1">
      <w:pPr>
        <w:bidi/>
        <w:jc w:val="both"/>
        <w:rPr>
          <w:rFonts w:cs="David" w:hint="cs"/>
          <w:rtl/>
        </w:rPr>
      </w:pPr>
    </w:p>
    <w:p w14:paraId="3A70D2F7" w14:textId="77777777" w:rsidR="007056A1" w:rsidRPr="00A044D1" w:rsidRDefault="007056A1" w:rsidP="007056A1">
      <w:pPr>
        <w:bidi/>
        <w:jc w:val="both"/>
        <w:rPr>
          <w:rFonts w:cs="David" w:hint="cs"/>
          <w:rtl/>
        </w:rPr>
      </w:pPr>
      <w:r w:rsidRPr="00A044D1">
        <w:rPr>
          <w:rFonts w:cs="David" w:hint="cs"/>
          <w:u w:val="single"/>
          <w:rtl/>
        </w:rPr>
        <w:t>ארבל אסטרחן:</w:t>
      </w:r>
    </w:p>
    <w:p w14:paraId="155A2985" w14:textId="77777777" w:rsidR="007056A1" w:rsidRDefault="007056A1" w:rsidP="007056A1">
      <w:pPr>
        <w:bidi/>
        <w:jc w:val="both"/>
        <w:rPr>
          <w:rFonts w:cs="David" w:hint="cs"/>
          <w:sz w:val="28"/>
          <w:szCs w:val="28"/>
          <w:rtl/>
        </w:rPr>
      </w:pPr>
    </w:p>
    <w:p w14:paraId="3EF79A59"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נכון, כי אחר כך יש שילוב, מהקריאה הראשונה ההליך הוא זהה. כאן יש אחד השינויים היותר משמעותיים בפרק. הוא גם לא איזה מהפכה, אבל יש פה משהו שהציע יושב-ראש הוועדה. ניסחתי את זה, נראה אם זה תואם את מה שרצית. הרי היום תקנון הכנסת לא מבדיל בין יוזמים לבין מצטרפים. בפועל אנחנו יודעים שזה קורה, הם מסומנים ב-</w:t>
      </w:r>
      <w:r>
        <w:rPr>
          <w:rFonts w:cs="David"/>
        </w:rPr>
        <w:t>bold</w:t>
      </w:r>
      <w:r>
        <w:rPr>
          <w:rFonts w:cs="David" w:hint="cs"/>
          <w:rtl/>
        </w:rPr>
        <w:t xml:space="preserve">, אבל לכאורה מבחינת תקנון כולם שווי מעמד. יכולים 10 אנשים להגיש הצעת חוק, כל אחד מהם יכול לבקש להעלות את זה לטרומית, לנמק וכולי. מה שמציע כאן יושב-ראש הוועדה זה שיהיו לנו יוזמים של הצעת חוק ותומכים בהצעת חוק. היוזמים זה יכול להיות אחד או יותר, לפי בחירתם, רק הם בעלי הבית של ההצעה, כאשר יש איזושהי עדיפות ליוזם, שהוא זה שיכול למסור הודעות לגבי אותה הצעה. הוא זה שמבקש להעלות אותה, לדחות את ההצבעה, כל מיני דברים שבהמשך הוא יכול לבקש, בעוד שהתומכים </w:t>
      </w:r>
      <w:r>
        <w:rPr>
          <w:rFonts w:cs="David"/>
          <w:rtl/>
        </w:rPr>
        <w:t>–</w:t>
      </w:r>
      <w:r>
        <w:rPr>
          <w:rFonts w:cs="David" w:hint="cs"/>
          <w:rtl/>
        </w:rPr>
        <w:t xml:space="preserve"> אולי נמצא להם שם אחר, כרגע הם מכונים תומכים. </w:t>
      </w:r>
    </w:p>
    <w:p w14:paraId="3BE929AA" w14:textId="77777777" w:rsidR="007056A1" w:rsidRDefault="007056A1" w:rsidP="007056A1">
      <w:pPr>
        <w:bidi/>
        <w:jc w:val="both"/>
        <w:rPr>
          <w:rFonts w:cs="David" w:hint="cs"/>
          <w:rtl/>
        </w:rPr>
      </w:pPr>
    </w:p>
    <w:p w14:paraId="7AF036B8" w14:textId="77777777" w:rsidR="007056A1" w:rsidRDefault="007056A1" w:rsidP="007056A1">
      <w:pPr>
        <w:keepNext/>
        <w:bidi/>
        <w:jc w:val="both"/>
        <w:rPr>
          <w:rFonts w:cs="David" w:hint="cs"/>
          <w:rtl/>
        </w:rPr>
      </w:pPr>
      <w:r>
        <w:rPr>
          <w:rFonts w:cs="David" w:hint="cs"/>
          <w:u w:val="single"/>
          <w:rtl/>
        </w:rPr>
        <w:t>היו"ר יריב לוין:</w:t>
      </w:r>
    </w:p>
    <w:p w14:paraId="6C703A7C" w14:textId="77777777" w:rsidR="007056A1" w:rsidRDefault="007056A1" w:rsidP="007056A1">
      <w:pPr>
        <w:keepNext/>
        <w:bidi/>
        <w:jc w:val="both"/>
        <w:rPr>
          <w:rFonts w:cs="David" w:hint="cs"/>
          <w:rtl/>
        </w:rPr>
      </w:pPr>
    </w:p>
    <w:p w14:paraId="28809AD0" w14:textId="77777777" w:rsidR="007056A1" w:rsidRDefault="007056A1" w:rsidP="007056A1">
      <w:pPr>
        <w:bidi/>
        <w:jc w:val="both"/>
        <w:rPr>
          <w:rFonts w:cs="David" w:hint="cs"/>
          <w:rtl/>
        </w:rPr>
      </w:pPr>
      <w:r>
        <w:rPr>
          <w:rFonts w:cs="David" w:hint="cs"/>
          <w:rtl/>
        </w:rPr>
        <w:tab/>
        <w:t xml:space="preserve">מצטרפים בתמיכה. </w:t>
      </w:r>
    </w:p>
    <w:p w14:paraId="68BFE976" w14:textId="77777777" w:rsidR="007056A1" w:rsidRDefault="007056A1" w:rsidP="007056A1">
      <w:pPr>
        <w:bidi/>
        <w:jc w:val="both"/>
        <w:rPr>
          <w:rFonts w:cs="David" w:hint="cs"/>
          <w:rtl/>
        </w:rPr>
      </w:pPr>
    </w:p>
    <w:p w14:paraId="256C5425" w14:textId="77777777" w:rsidR="007056A1" w:rsidRDefault="007056A1" w:rsidP="007056A1">
      <w:pPr>
        <w:keepNext/>
        <w:bidi/>
        <w:jc w:val="both"/>
        <w:rPr>
          <w:rFonts w:cs="David" w:hint="cs"/>
          <w:rtl/>
        </w:rPr>
      </w:pPr>
      <w:r>
        <w:rPr>
          <w:rFonts w:cs="David" w:hint="cs"/>
          <w:u w:val="single"/>
          <w:rtl/>
        </w:rPr>
        <w:t>ארבל אסטרחן:</w:t>
      </w:r>
    </w:p>
    <w:p w14:paraId="47E4E815" w14:textId="77777777" w:rsidR="007056A1" w:rsidRDefault="007056A1" w:rsidP="007056A1">
      <w:pPr>
        <w:keepNext/>
        <w:bidi/>
        <w:jc w:val="both"/>
        <w:rPr>
          <w:rFonts w:cs="David" w:hint="cs"/>
          <w:rtl/>
        </w:rPr>
      </w:pPr>
    </w:p>
    <w:p w14:paraId="33A842E6" w14:textId="77777777" w:rsidR="007056A1" w:rsidRDefault="007056A1" w:rsidP="007056A1">
      <w:pPr>
        <w:keepNext/>
        <w:bidi/>
        <w:jc w:val="both"/>
        <w:rPr>
          <w:rFonts w:cs="David" w:hint="cs"/>
          <w:rtl/>
        </w:rPr>
      </w:pPr>
      <w:r>
        <w:rPr>
          <w:rFonts w:cs="David" w:hint="cs"/>
          <w:rtl/>
        </w:rPr>
        <w:tab/>
        <w:t xml:space="preserve">הם לא ייחשבו מציעים, זאת אומרת השם שלהם </w:t>
      </w:r>
      <w:r>
        <w:rPr>
          <w:rFonts w:cs="David"/>
          <w:rtl/>
        </w:rPr>
        <w:t>–</w:t>
      </w:r>
      <w:r>
        <w:rPr>
          <w:rFonts w:cs="David" w:hint="cs"/>
          <w:rtl/>
        </w:rPr>
        <w:t xml:space="preserve"> יהיה צריך לחשוב איך הוא יצוין בנפרד. הם לא יכולים בשום שלב להפוך ליוזמים, זאת אומרת אם היוזם חזר בו או כל היוזמים חזרו בהם, ההצעה "מתה". </w:t>
      </w:r>
    </w:p>
    <w:p w14:paraId="591B4027" w14:textId="77777777" w:rsidR="007056A1" w:rsidRDefault="007056A1" w:rsidP="007056A1">
      <w:pPr>
        <w:keepNext/>
        <w:bidi/>
        <w:jc w:val="both"/>
        <w:rPr>
          <w:rFonts w:cs="David" w:hint="cs"/>
          <w:rtl/>
        </w:rPr>
      </w:pPr>
    </w:p>
    <w:p w14:paraId="057906C4" w14:textId="77777777" w:rsidR="007056A1" w:rsidRDefault="007056A1" w:rsidP="007056A1">
      <w:pPr>
        <w:keepNext/>
        <w:bidi/>
        <w:jc w:val="both"/>
        <w:rPr>
          <w:rFonts w:cs="David" w:hint="cs"/>
          <w:rtl/>
        </w:rPr>
      </w:pPr>
      <w:r>
        <w:rPr>
          <w:rFonts w:cs="David" w:hint="cs"/>
          <w:u w:val="single"/>
          <w:rtl/>
        </w:rPr>
        <w:t>גלעד סממה:</w:t>
      </w:r>
    </w:p>
    <w:p w14:paraId="0F054494" w14:textId="77777777" w:rsidR="007056A1" w:rsidRDefault="007056A1" w:rsidP="007056A1">
      <w:pPr>
        <w:keepNext/>
        <w:bidi/>
        <w:jc w:val="both"/>
        <w:rPr>
          <w:rFonts w:cs="David" w:hint="cs"/>
          <w:rtl/>
        </w:rPr>
      </w:pPr>
    </w:p>
    <w:p w14:paraId="58249E28" w14:textId="77777777" w:rsidR="007056A1" w:rsidRDefault="007056A1" w:rsidP="007056A1">
      <w:pPr>
        <w:keepNext/>
        <w:bidi/>
        <w:jc w:val="both"/>
        <w:rPr>
          <w:rFonts w:cs="David" w:hint="cs"/>
          <w:rtl/>
        </w:rPr>
      </w:pPr>
      <w:r>
        <w:rPr>
          <w:rFonts w:cs="David" w:hint="cs"/>
          <w:rtl/>
        </w:rPr>
        <w:tab/>
        <w:t xml:space="preserve">הם לא יכולים להעלות את זה לדיון מוקדם. </w:t>
      </w:r>
    </w:p>
    <w:p w14:paraId="0FD44DCF" w14:textId="77777777" w:rsidR="007056A1" w:rsidRDefault="007056A1" w:rsidP="007056A1">
      <w:pPr>
        <w:keepNext/>
        <w:bidi/>
        <w:jc w:val="both"/>
        <w:rPr>
          <w:rFonts w:cs="David" w:hint="cs"/>
          <w:rtl/>
        </w:rPr>
      </w:pPr>
    </w:p>
    <w:p w14:paraId="5EB9B98A" w14:textId="77777777" w:rsidR="007056A1" w:rsidRPr="00A044D1" w:rsidRDefault="007056A1" w:rsidP="007056A1">
      <w:pPr>
        <w:bidi/>
        <w:jc w:val="both"/>
        <w:rPr>
          <w:rFonts w:cs="David" w:hint="cs"/>
          <w:rtl/>
        </w:rPr>
      </w:pPr>
      <w:r w:rsidRPr="00A044D1">
        <w:rPr>
          <w:rFonts w:cs="David" w:hint="cs"/>
          <w:u w:val="single"/>
          <w:rtl/>
        </w:rPr>
        <w:t>ארבל אסטרחן:</w:t>
      </w:r>
    </w:p>
    <w:p w14:paraId="160FDDF1" w14:textId="77777777" w:rsidR="007056A1" w:rsidRDefault="007056A1" w:rsidP="007056A1">
      <w:pPr>
        <w:bidi/>
        <w:jc w:val="both"/>
        <w:rPr>
          <w:rFonts w:cs="David" w:hint="cs"/>
          <w:sz w:val="28"/>
          <w:szCs w:val="28"/>
          <w:rtl/>
        </w:rPr>
      </w:pPr>
    </w:p>
    <w:p w14:paraId="79C23539"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נכון, והם לא יכולים למסור שום הודעה. </w:t>
      </w:r>
    </w:p>
    <w:p w14:paraId="2A80C145" w14:textId="77777777" w:rsidR="007056A1" w:rsidRDefault="007056A1" w:rsidP="007056A1">
      <w:pPr>
        <w:keepNext/>
        <w:bidi/>
        <w:jc w:val="both"/>
        <w:rPr>
          <w:rFonts w:cs="David" w:hint="cs"/>
          <w:rtl/>
        </w:rPr>
      </w:pPr>
    </w:p>
    <w:p w14:paraId="28834DC2" w14:textId="77777777" w:rsidR="007056A1" w:rsidRDefault="007056A1" w:rsidP="007056A1">
      <w:pPr>
        <w:keepNext/>
        <w:bidi/>
        <w:jc w:val="both"/>
        <w:rPr>
          <w:rFonts w:cs="David" w:hint="cs"/>
          <w:rtl/>
        </w:rPr>
      </w:pPr>
      <w:r>
        <w:rPr>
          <w:rFonts w:cs="David" w:hint="cs"/>
          <w:u w:val="single"/>
          <w:rtl/>
        </w:rPr>
        <w:t>קריאה:</w:t>
      </w:r>
    </w:p>
    <w:p w14:paraId="504ACF36" w14:textId="77777777" w:rsidR="007056A1" w:rsidRDefault="007056A1" w:rsidP="007056A1">
      <w:pPr>
        <w:keepNext/>
        <w:bidi/>
        <w:jc w:val="both"/>
        <w:rPr>
          <w:rFonts w:cs="David" w:hint="cs"/>
          <w:rtl/>
        </w:rPr>
      </w:pPr>
    </w:p>
    <w:p w14:paraId="60FC2C3F" w14:textId="77777777" w:rsidR="007056A1" w:rsidRDefault="007056A1" w:rsidP="007056A1">
      <w:pPr>
        <w:keepNext/>
        <w:bidi/>
        <w:jc w:val="both"/>
        <w:rPr>
          <w:rFonts w:cs="David" w:hint="cs"/>
          <w:rtl/>
        </w:rPr>
      </w:pPr>
      <w:r>
        <w:rPr>
          <w:rFonts w:cs="David" w:hint="cs"/>
          <w:rtl/>
        </w:rPr>
        <w:tab/>
        <w:t>אפשר לדעת למה?</w:t>
      </w:r>
    </w:p>
    <w:p w14:paraId="453A60BA" w14:textId="77777777" w:rsidR="007056A1" w:rsidRPr="00BC2C27" w:rsidRDefault="007056A1" w:rsidP="007056A1">
      <w:pPr>
        <w:keepNext/>
        <w:bidi/>
        <w:jc w:val="both"/>
        <w:rPr>
          <w:rFonts w:cs="David" w:hint="cs"/>
          <w:rtl/>
        </w:rPr>
      </w:pPr>
    </w:p>
    <w:p w14:paraId="6B9D925D" w14:textId="77777777" w:rsidR="007056A1" w:rsidRDefault="007056A1" w:rsidP="007056A1">
      <w:pPr>
        <w:keepNext/>
        <w:bidi/>
        <w:jc w:val="both"/>
        <w:rPr>
          <w:rFonts w:cs="David" w:hint="cs"/>
          <w:rtl/>
        </w:rPr>
      </w:pPr>
      <w:r>
        <w:rPr>
          <w:rFonts w:cs="David" w:hint="cs"/>
          <w:u w:val="single"/>
          <w:rtl/>
        </w:rPr>
        <w:t>היו"ר יריב לוין:</w:t>
      </w:r>
    </w:p>
    <w:p w14:paraId="1704EEFA" w14:textId="77777777" w:rsidR="007056A1" w:rsidRDefault="007056A1" w:rsidP="007056A1">
      <w:pPr>
        <w:keepNext/>
        <w:bidi/>
        <w:jc w:val="both"/>
        <w:rPr>
          <w:rFonts w:cs="David" w:hint="cs"/>
          <w:rtl/>
        </w:rPr>
      </w:pPr>
    </w:p>
    <w:p w14:paraId="3350A398" w14:textId="77777777" w:rsidR="007056A1" w:rsidRDefault="007056A1" w:rsidP="007056A1">
      <w:pPr>
        <w:bidi/>
        <w:jc w:val="both"/>
        <w:rPr>
          <w:rFonts w:cs="David" w:hint="cs"/>
          <w:rtl/>
        </w:rPr>
      </w:pPr>
      <w:r>
        <w:rPr>
          <w:rFonts w:cs="David" w:hint="cs"/>
          <w:rtl/>
        </w:rPr>
        <w:tab/>
        <w:t xml:space="preserve">אני אגיד לכם למה. באופן עקרוני, בעיניי לפחות, או מישהו יזם החוק או לא יזם, זאת אומרת כל הייצור הזה הוא ייצור, שלא כל כך ברור לי מה הגדרתו. הרי מה המשמעות? אם אני יזמתי הצעת חוק, אז אני יוזם הצעת חוק. מה זאת אומרת שאני רק מצטרף אליו, אבל לא יוזם אותו? </w:t>
      </w:r>
    </w:p>
    <w:p w14:paraId="37A0CF97" w14:textId="77777777" w:rsidR="007056A1" w:rsidRDefault="007056A1" w:rsidP="007056A1">
      <w:pPr>
        <w:bidi/>
        <w:jc w:val="both"/>
        <w:rPr>
          <w:rFonts w:cs="David" w:hint="cs"/>
          <w:rtl/>
        </w:rPr>
      </w:pPr>
    </w:p>
    <w:p w14:paraId="2F48B7BC" w14:textId="77777777" w:rsidR="007056A1" w:rsidRDefault="007056A1" w:rsidP="007056A1">
      <w:pPr>
        <w:bidi/>
        <w:jc w:val="both"/>
        <w:rPr>
          <w:rFonts w:cs="David" w:hint="cs"/>
          <w:rtl/>
        </w:rPr>
      </w:pPr>
      <w:r>
        <w:rPr>
          <w:rFonts w:cs="David" w:hint="cs"/>
          <w:u w:val="single"/>
          <w:rtl/>
        </w:rPr>
        <w:t>לימור ברמן:</w:t>
      </w:r>
    </w:p>
    <w:p w14:paraId="13BD8602" w14:textId="77777777" w:rsidR="007056A1" w:rsidRDefault="007056A1" w:rsidP="007056A1">
      <w:pPr>
        <w:bidi/>
        <w:jc w:val="both"/>
        <w:rPr>
          <w:rFonts w:cs="David" w:hint="cs"/>
          <w:rtl/>
        </w:rPr>
      </w:pPr>
    </w:p>
    <w:p w14:paraId="68CAC4FA" w14:textId="77777777" w:rsidR="007056A1" w:rsidRDefault="007056A1" w:rsidP="007056A1">
      <w:pPr>
        <w:bidi/>
        <w:jc w:val="both"/>
        <w:rPr>
          <w:rFonts w:cs="David" w:hint="cs"/>
          <w:rtl/>
        </w:rPr>
      </w:pPr>
      <w:r>
        <w:rPr>
          <w:rFonts w:cs="David" w:hint="cs"/>
          <w:rtl/>
        </w:rPr>
        <w:tab/>
        <w:t>אל תחתים אף אחד, תיזום לבד - - -</w:t>
      </w:r>
    </w:p>
    <w:p w14:paraId="45F3AB3F" w14:textId="77777777" w:rsidR="007056A1" w:rsidRDefault="007056A1" w:rsidP="007056A1">
      <w:pPr>
        <w:bidi/>
        <w:jc w:val="both"/>
        <w:rPr>
          <w:rFonts w:cs="David" w:hint="cs"/>
          <w:rtl/>
        </w:rPr>
      </w:pPr>
    </w:p>
    <w:p w14:paraId="2FFD7677" w14:textId="77777777" w:rsidR="007056A1" w:rsidRDefault="007056A1" w:rsidP="007056A1">
      <w:pPr>
        <w:bidi/>
        <w:jc w:val="both"/>
        <w:rPr>
          <w:rFonts w:cs="David" w:hint="cs"/>
          <w:rtl/>
        </w:rPr>
      </w:pPr>
      <w:r>
        <w:rPr>
          <w:rFonts w:cs="David" w:hint="cs"/>
          <w:u w:val="single"/>
          <w:rtl/>
        </w:rPr>
        <w:t>היו"ר יריב לוין:</w:t>
      </w:r>
    </w:p>
    <w:p w14:paraId="29B68042" w14:textId="77777777" w:rsidR="007056A1" w:rsidRDefault="007056A1" w:rsidP="007056A1">
      <w:pPr>
        <w:bidi/>
        <w:jc w:val="both"/>
        <w:rPr>
          <w:rFonts w:cs="David" w:hint="cs"/>
          <w:rtl/>
        </w:rPr>
      </w:pPr>
    </w:p>
    <w:p w14:paraId="59633353" w14:textId="77777777" w:rsidR="007056A1" w:rsidRDefault="007056A1" w:rsidP="007056A1">
      <w:pPr>
        <w:bidi/>
        <w:jc w:val="both"/>
        <w:rPr>
          <w:rFonts w:cs="David" w:hint="cs"/>
          <w:rtl/>
        </w:rPr>
      </w:pPr>
      <w:r>
        <w:rPr>
          <w:rFonts w:cs="David" w:hint="cs"/>
          <w:rtl/>
        </w:rPr>
        <w:tab/>
        <w:t xml:space="preserve">אבל לפעמים אדם בא ורוצה לעשות שני דברים ביחד. מצד אחד הוא רוצה להיות הבעלים, להיות זה שיזם, להיות זה שיקבל את הקרדיט ולהיות זה שיקבל את ההחלטות. מצד שני, הוא רוצה להראות במהלך הפתיחה שלו, שיש לו תמיכה יותר רחבה בהצעה הזאת. הרי זה ההיגיון בקיומם של המצטרפים, לכן אני לא מציע לבטל אותם, אבל אני כן מציע לעשות דיכוטומיה ברורה, כי כשאדם אומר: אני חבר כנסת </w:t>
      </w:r>
      <w:r>
        <w:rPr>
          <w:rFonts w:cs="David" w:hint="cs"/>
        </w:rPr>
        <w:t>X</w:t>
      </w:r>
      <w:r>
        <w:rPr>
          <w:rFonts w:cs="David" w:hint="cs"/>
          <w:rtl/>
        </w:rPr>
        <w:t xml:space="preserve"> לא לוקח כיוזם אתי בהצעה, אלא רק רושם את שמו כמצטרף, מה שהוא מתכוון אליו זה "אני בעל הבית של ההצעה, הוא רק מביע את תמיכתו בהצעה שלי". לכן אני חושב שזה הדבר הנכון. </w:t>
      </w:r>
    </w:p>
    <w:p w14:paraId="4DB4DEB4" w14:textId="77777777" w:rsidR="007056A1" w:rsidRDefault="007056A1" w:rsidP="007056A1">
      <w:pPr>
        <w:bidi/>
        <w:jc w:val="both"/>
        <w:rPr>
          <w:rFonts w:cs="David" w:hint="cs"/>
          <w:rtl/>
        </w:rPr>
      </w:pPr>
    </w:p>
    <w:p w14:paraId="2ED07A48" w14:textId="77777777" w:rsidR="007056A1" w:rsidRDefault="007056A1" w:rsidP="007056A1">
      <w:pPr>
        <w:bidi/>
        <w:jc w:val="both"/>
        <w:rPr>
          <w:rFonts w:cs="David" w:hint="cs"/>
          <w:rtl/>
        </w:rPr>
      </w:pPr>
      <w:r>
        <w:rPr>
          <w:rFonts w:cs="David" w:hint="cs"/>
          <w:rtl/>
        </w:rPr>
        <w:tab/>
        <w:t xml:space="preserve">אני גם חושב שצריך להיות ברור לגמרי מי מוסמך לקבל החלטה לגבי החוק, למשל: יש חוק שיוזמים אותו שני חברי כנסת, אחד מהקואליציה ואחד מהאופוזיציה, ואז יכול להתגלע ביניהם ויכוח, האם להביא אותו להצבעה בקריאה טרומית או לא, ובמצב הזה אני מציע שסדר הרישום הוא יהיה הקובע, כי הוא גם בדרך כלל משקף את העובדה, שהראשון שבא עם הרעיון הוא המוביל.  ואז יהיה ברור לגמרי, שכאשר אני כחבר כנסת מהקואליציה יוזם ביחד עם חבר כנסת מהאופוזיציה הצעת חוק, ושמו מופיע ראשון, אני יודע שהוא יוכל להביא אותה לקריאה טרומית, גם אם אני לא רוצה, גם אם אני מתנגד. אני חושב שזה יותר נכון, כי אז יהיה בעל-בית אחד. כשבמחלקה המשפטית מעבירים הערות, שם יודעים שיש מישהו אחד שמוסמך לתת להם תשובה, כי כשיש לך הצעה עם 20 יוזמים, מול מי תסגור את התיקונים ואת ההערות? זה הרעיון וההיגיון שעומד מאחורי העניין. </w:t>
      </w:r>
    </w:p>
    <w:p w14:paraId="0EEFDC4C" w14:textId="77777777" w:rsidR="007056A1" w:rsidRDefault="007056A1" w:rsidP="007056A1">
      <w:pPr>
        <w:bidi/>
        <w:jc w:val="both"/>
        <w:rPr>
          <w:rFonts w:cs="David" w:hint="cs"/>
          <w:rtl/>
        </w:rPr>
      </w:pPr>
    </w:p>
    <w:p w14:paraId="22E315AB"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CC31496" w14:textId="77777777" w:rsidR="007056A1" w:rsidRDefault="007056A1" w:rsidP="007056A1">
      <w:pPr>
        <w:bidi/>
        <w:jc w:val="both"/>
        <w:rPr>
          <w:rFonts w:cs="David" w:hint="cs"/>
          <w:rtl/>
        </w:rPr>
      </w:pPr>
    </w:p>
    <w:p w14:paraId="62F9CC08" w14:textId="77777777" w:rsidR="007056A1" w:rsidRDefault="007056A1" w:rsidP="007056A1">
      <w:pPr>
        <w:bidi/>
        <w:jc w:val="both"/>
        <w:rPr>
          <w:rFonts w:cs="David" w:hint="cs"/>
          <w:rtl/>
        </w:rPr>
      </w:pPr>
      <w:r>
        <w:rPr>
          <w:rFonts w:cs="David" w:hint="cs"/>
          <w:rtl/>
        </w:rPr>
        <w:tab/>
        <w:t xml:space="preserve">אני רוצה לתת לכם דוגמה של אופיר פינס-פז. היו לו המון הצעות חוק בנושא של איכות סביבה. הוא היה תמיד הראשון היוזם, אבל תמיד החתים את דב חנין. </w:t>
      </w:r>
    </w:p>
    <w:p w14:paraId="24152D65" w14:textId="77777777" w:rsidR="007056A1" w:rsidRDefault="007056A1" w:rsidP="007056A1">
      <w:pPr>
        <w:bidi/>
        <w:jc w:val="both"/>
        <w:rPr>
          <w:rFonts w:cs="David" w:hint="cs"/>
          <w:rtl/>
        </w:rPr>
      </w:pPr>
    </w:p>
    <w:p w14:paraId="5B7B310A" w14:textId="77777777" w:rsidR="007056A1" w:rsidRDefault="007056A1" w:rsidP="007056A1">
      <w:pPr>
        <w:bidi/>
        <w:jc w:val="both"/>
        <w:rPr>
          <w:rFonts w:cs="David" w:hint="cs"/>
          <w:rtl/>
        </w:rPr>
      </w:pPr>
      <w:r>
        <w:rPr>
          <w:rFonts w:cs="David" w:hint="cs"/>
          <w:u w:val="single"/>
          <w:rtl/>
        </w:rPr>
        <w:t>היו"ר יריב לוין:</w:t>
      </w:r>
    </w:p>
    <w:p w14:paraId="20153310" w14:textId="77777777" w:rsidR="007056A1" w:rsidRDefault="007056A1" w:rsidP="007056A1">
      <w:pPr>
        <w:bidi/>
        <w:jc w:val="both"/>
        <w:rPr>
          <w:rFonts w:cs="David" w:hint="cs"/>
          <w:rtl/>
        </w:rPr>
      </w:pPr>
    </w:p>
    <w:p w14:paraId="6854ABE6" w14:textId="77777777" w:rsidR="007056A1" w:rsidRDefault="007056A1" w:rsidP="007056A1">
      <w:pPr>
        <w:bidi/>
        <w:jc w:val="both"/>
        <w:rPr>
          <w:rFonts w:cs="David" w:hint="cs"/>
          <w:rtl/>
        </w:rPr>
      </w:pPr>
      <w:r>
        <w:rPr>
          <w:rFonts w:cs="David" w:hint="cs"/>
          <w:rtl/>
        </w:rPr>
        <w:tab/>
        <w:t xml:space="preserve"> אין בעיה, ברגע שהוא עזב, אוטומטית הבא אחריו הופך לראשון. </w:t>
      </w:r>
    </w:p>
    <w:p w14:paraId="13539483" w14:textId="77777777" w:rsidR="007056A1" w:rsidRDefault="007056A1" w:rsidP="007056A1">
      <w:pPr>
        <w:bidi/>
        <w:jc w:val="both"/>
        <w:rPr>
          <w:rFonts w:cs="David" w:hint="cs"/>
          <w:rtl/>
        </w:rPr>
      </w:pPr>
    </w:p>
    <w:p w14:paraId="08752608" w14:textId="77777777" w:rsidR="007056A1" w:rsidRDefault="007056A1" w:rsidP="007056A1">
      <w:pPr>
        <w:bidi/>
        <w:jc w:val="both"/>
        <w:rPr>
          <w:rFonts w:cs="David" w:hint="cs"/>
          <w:rtl/>
        </w:rPr>
      </w:pPr>
      <w:r>
        <w:rPr>
          <w:rFonts w:cs="David" w:hint="cs"/>
          <w:u w:val="single"/>
          <w:rtl/>
        </w:rPr>
        <w:t>תמר כנפו:</w:t>
      </w:r>
    </w:p>
    <w:p w14:paraId="1140BC7A" w14:textId="77777777" w:rsidR="007056A1" w:rsidRDefault="007056A1" w:rsidP="007056A1">
      <w:pPr>
        <w:bidi/>
        <w:jc w:val="both"/>
        <w:rPr>
          <w:rFonts w:cs="David" w:hint="cs"/>
          <w:rtl/>
        </w:rPr>
      </w:pPr>
    </w:p>
    <w:p w14:paraId="7B8B574E" w14:textId="77777777" w:rsidR="007056A1" w:rsidRDefault="007056A1" w:rsidP="007056A1">
      <w:pPr>
        <w:bidi/>
        <w:jc w:val="both"/>
        <w:rPr>
          <w:rFonts w:cs="David" w:hint="cs"/>
          <w:rtl/>
        </w:rPr>
      </w:pPr>
      <w:r>
        <w:rPr>
          <w:rFonts w:cs="David" w:hint="cs"/>
          <w:rtl/>
        </w:rPr>
        <w:tab/>
        <w:t>לא, אבל היא - - -</w:t>
      </w:r>
    </w:p>
    <w:p w14:paraId="2BA13403" w14:textId="77777777" w:rsidR="007056A1" w:rsidRDefault="007056A1" w:rsidP="007056A1">
      <w:pPr>
        <w:bidi/>
        <w:jc w:val="both"/>
        <w:rPr>
          <w:rFonts w:cs="David" w:hint="cs"/>
          <w:rtl/>
        </w:rPr>
      </w:pPr>
    </w:p>
    <w:p w14:paraId="6255277C" w14:textId="77777777" w:rsidR="007056A1" w:rsidRPr="00A044D1" w:rsidRDefault="007056A1" w:rsidP="007056A1">
      <w:pPr>
        <w:bidi/>
        <w:jc w:val="both"/>
        <w:rPr>
          <w:rFonts w:cs="David" w:hint="cs"/>
          <w:rtl/>
        </w:rPr>
      </w:pPr>
      <w:r w:rsidRPr="00A044D1">
        <w:rPr>
          <w:rFonts w:cs="David" w:hint="cs"/>
          <w:u w:val="single"/>
          <w:rtl/>
        </w:rPr>
        <w:t>ארבל אסטרחן:</w:t>
      </w:r>
    </w:p>
    <w:p w14:paraId="77D8BC6D" w14:textId="77777777" w:rsidR="007056A1" w:rsidRDefault="007056A1" w:rsidP="007056A1">
      <w:pPr>
        <w:bidi/>
        <w:jc w:val="both"/>
        <w:rPr>
          <w:rFonts w:cs="David" w:hint="cs"/>
          <w:sz w:val="28"/>
          <w:szCs w:val="28"/>
          <w:rtl/>
        </w:rPr>
      </w:pPr>
    </w:p>
    <w:p w14:paraId="50C18F84" w14:textId="77777777" w:rsidR="007056A1" w:rsidRDefault="007056A1" w:rsidP="007056A1">
      <w:pPr>
        <w:bidi/>
        <w:jc w:val="both"/>
        <w:rPr>
          <w:rFonts w:cs="David" w:hint="cs"/>
          <w:rtl/>
        </w:rPr>
      </w:pPr>
      <w:r>
        <w:rPr>
          <w:rFonts w:cs="David" w:hint="cs"/>
          <w:sz w:val="28"/>
          <w:szCs w:val="28"/>
          <w:rtl/>
        </w:rPr>
        <w:tab/>
        <w:t xml:space="preserve">לא, </w:t>
      </w:r>
      <w:r>
        <w:rPr>
          <w:rFonts w:cs="David" w:hint="cs"/>
          <w:rtl/>
        </w:rPr>
        <w:t xml:space="preserve">מבין היוזמים. </w:t>
      </w:r>
    </w:p>
    <w:p w14:paraId="2CABA6C7" w14:textId="77777777" w:rsidR="007056A1" w:rsidRDefault="007056A1" w:rsidP="007056A1">
      <w:pPr>
        <w:bidi/>
        <w:jc w:val="both"/>
        <w:rPr>
          <w:rFonts w:cs="David" w:hint="cs"/>
          <w:rtl/>
        </w:rPr>
      </w:pPr>
    </w:p>
    <w:p w14:paraId="5029E26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1DE8504" w14:textId="77777777" w:rsidR="007056A1" w:rsidRDefault="007056A1" w:rsidP="007056A1">
      <w:pPr>
        <w:bidi/>
        <w:jc w:val="both"/>
        <w:rPr>
          <w:rFonts w:cs="David" w:hint="cs"/>
          <w:rtl/>
        </w:rPr>
      </w:pPr>
    </w:p>
    <w:p w14:paraId="00A1EC3C" w14:textId="77777777" w:rsidR="007056A1" w:rsidRDefault="007056A1" w:rsidP="007056A1">
      <w:pPr>
        <w:bidi/>
        <w:jc w:val="both"/>
        <w:rPr>
          <w:rFonts w:cs="David" w:hint="cs"/>
          <w:rtl/>
        </w:rPr>
      </w:pPr>
      <w:r>
        <w:rPr>
          <w:rFonts w:cs="David" w:hint="cs"/>
          <w:rtl/>
        </w:rPr>
        <w:tab/>
        <w:t xml:space="preserve"> הורוביץ לא יזם, הורוביץ תמך.  </w:t>
      </w:r>
    </w:p>
    <w:p w14:paraId="5EF05DFC" w14:textId="77777777" w:rsidR="007056A1" w:rsidRDefault="007056A1" w:rsidP="007056A1">
      <w:pPr>
        <w:bidi/>
        <w:jc w:val="both"/>
        <w:rPr>
          <w:rFonts w:cs="David" w:hint="cs"/>
          <w:rtl/>
        </w:rPr>
      </w:pPr>
    </w:p>
    <w:p w14:paraId="4652827C" w14:textId="77777777" w:rsidR="007056A1" w:rsidRPr="00A044D1" w:rsidRDefault="007056A1" w:rsidP="007056A1">
      <w:pPr>
        <w:bidi/>
        <w:jc w:val="both"/>
        <w:rPr>
          <w:rFonts w:cs="David" w:hint="cs"/>
          <w:rtl/>
        </w:rPr>
      </w:pPr>
      <w:r w:rsidRPr="00A044D1">
        <w:rPr>
          <w:rFonts w:cs="David" w:hint="cs"/>
          <w:u w:val="single"/>
          <w:rtl/>
        </w:rPr>
        <w:t>ארבל אסטרחן:</w:t>
      </w:r>
    </w:p>
    <w:p w14:paraId="6664B09A" w14:textId="77777777" w:rsidR="007056A1" w:rsidRDefault="007056A1" w:rsidP="007056A1">
      <w:pPr>
        <w:bidi/>
        <w:jc w:val="both"/>
        <w:rPr>
          <w:rFonts w:cs="David" w:hint="cs"/>
          <w:sz w:val="28"/>
          <w:szCs w:val="28"/>
          <w:rtl/>
        </w:rPr>
      </w:pPr>
    </w:p>
    <w:p w14:paraId="3FD7F0D1"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אז לא. </w:t>
      </w:r>
    </w:p>
    <w:p w14:paraId="5A3E58D7" w14:textId="77777777" w:rsidR="007056A1" w:rsidRDefault="007056A1" w:rsidP="007056A1">
      <w:pPr>
        <w:bidi/>
        <w:jc w:val="both"/>
        <w:rPr>
          <w:rFonts w:cs="David" w:hint="cs"/>
          <w:rtl/>
        </w:rPr>
      </w:pPr>
    </w:p>
    <w:p w14:paraId="24E324E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390C2C08" w14:textId="77777777" w:rsidR="007056A1" w:rsidRDefault="007056A1" w:rsidP="007056A1">
      <w:pPr>
        <w:bidi/>
        <w:jc w:val="both"/>
        <w:rPr>
          <w:rFonts w:cs="David" w:hint="cs"/>
          <w:rtl/>
        </w:rPr>
      </w:pPr>
    </w:p>
    <w:p w14:paraId="2301EE86" w14:textId="77777777" w:rsidR="007056A1" w:rsidRDefault="007056A1" w:rsidP="007056A1">
      <w:pPr>
        <w:bidi/>
        <w:jc w:val="both"/>
        <w:rPr>
          <w:rFonts w:cs="David" w:hint="cs"/>
          <w:rtl/>
        </w:rPr>
      </w:pPr>
      <w:r>
        <w:rPr>
          <w:rFonts w:cs="David" w:hint="cs"/>
          <w:rtl/>
        </w:rPr>
        <w:tab/>
        <w:t xml:space="preserve"> מה זה לא? </w:t>
      </w:r>
    </w:p>
    <w:p w14:paraId="1C284653" w14:textId="77777777" w:rsidR="007056A1" w:rsidRDefault="007056A1" w:rsidP="007056A1">
      <w:pPr>
        <w:bidi/>
        <w:jc w:val="both"/>
        <w:rPr>
          <w:rFonts w:cs="David" w:hint="cs"/>
          <w:rtl/>
        </w:rPr>
      </w:pPr>
    </w:p>
    <w:p w14:paraId="501EA81B" w14:textId="77777777" w:rsidR="007056A1" w:rsidRPr="00A044D1" w:rsidRDefault="007056A1" w:rsidP="007056A1">
      <w:pPr>
        <w:bidi/>
        <w:jc w:val="both"/>
        <w:rPr>
          <w:rFonts w:cs="David" w:hint="cs"/>
          <w:rtl/>
        </w:rPr>
      </w:pPr>
      <w:r w:rsidRPr="00A044D1">
        <w:rPr>
          <w:rFonts w:cs="David" w:hint="cs"/>
          <w:u w:val="single"/>
          <w:rtl/>
        </w:rPr>
        <w:t>ארבל אסטרחן:</w:t>
      </w:r>
    </w:p>
    <w:p w14:paraId="4323F85D" w14:textId="77777777" w:rsidR="007056A1" w:rsidRDefault="007056A1" w:rsidP="007056A1">
      <w:pPr>
        <w:bidi/>
        <w:jc w:val="both"/>
        <w:rPr>
          <w:rFonts w:cs="David" w:hint="cs"/>
          <w:sz w:val="28"/>
          <w:szCs w:val="28"/>
          <w:rtl/>
        </w:rPr>
      </w:pPr>
    </w:p>
    <w:p w14:paraId="55FBD87B"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הם ידעו את זה מראש. </w:t>
      </w:r>
    </w:p>
    <w:p w14:paraId="39ACD893" w14:textId="77777777" w:rsidR="007056A1" w:rsidRDefault="007056A1" w:rsidP="007056A1">
      <w:pPr>
        <w:bidi/>
        <w:jc w:val="both"/>
        <w:rPr>
          <w:rFonts w:cs="David" w:hint="cs"/>
          <w:rtl/>
        </w:rPr>
      </w:pPr>
    </w:p>
    <w:p w14:paraId="36FD5CD7" w14:textId="77777777" w:rsidR="007056A1" w:rsidRDefault="007056A1" w:rsidP="007056A1">
      <w:pPr>
        <w:bidi/>
        <w:jc w:val="both"/>
        <w:rPr>
          <w:rFonts w:cs="David" w:hint="cs"/>
          <w:rtl/>
        </w:rPr>
      </w:pPr>
      <w:r>
        <w:rPr>
          <w:rFonts w:cs="David" w:hint="cs"/>
          <w:u w:val="single"/>
          <w:rtl/>
        </w:rPr>
        <w:t>תמר כנפו:</w:t>
      </w:r>
    </w:p>
    <w:p w14:paraId="30DF6AFD" w14:textId="77777777" w:rsidR="007056A1" w:rsidRDefault="007056A1" w:rsidP="007056A1">
      <w:pPr>
        <w:bidi/>
        <w:jc w:val="both"/>
        <w:rPr>
          <w:rFonts w:cs="David" w:hint="cs"/>
          <w:rtl/>
        </w:rPr>
      </w:pPr>
    </w:p>
    <w:p w14:paraId="06183F4F" w14:textId="77777777" w:rsidR="007056A1" w:rsidRDefault="007056A1" w:rsidP="007056A1">
      <w:pPr>
        <w:bidi/>
        <w:jc w:val="both"/>
        <w:rPr>
          <w:rFonts w:cs="David" w:hint="cs"/>
          <w:rtl/>
        </w:rPr>
      </w:pPr>
      <w:r>
        <w:rPr>
          <w:rFonts w:cs="David" w:hint="cs"/>
          <w:rtl/>
        </w:rPr>
        <w:tab/>
        <w:t xml:space="preserve">ההצעה לא קיימת. </w:t>
      </w:r>
    </w:p>
    <w:p w14:paraId="6B41738B" w14:textId="77777777" w:rsidR="007056A1" w:rsidRDefault="007056A1" w:rsidP="007056A1">
      <w:pPr>
        <w:bidi/>
        <w:jc w:val="both"/>
        <w:rPr>
          <w:rFonts w:cs="David" w:hint="cs"/>
          <w:rtl/>
        </w:rPr>
      </w:pPr>
    </w:p>
    <w:p w14:paraId="48FA7E07"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CC1A6FD" w14:textId="77777777" w:rsidR="007056A1" w:rsidRDefault="007056A1" w:rsidP="007056A1">
      <w:pPr>
        <w:bidi/>
        <w:jc w:val="both"/>
        <w:rPr>
          <w:rFonts w:cs="David" w:hint="cs"/>
          <w:rtl/>
        </w:rPr>
      </w:pPr>
    </w:p>
    <w:p w14:paraId="3C300696" w14:textId="77777777" w:rsidR="007056A1" w:rsidRDefault="007056A1" w:rsidP="007056A1">
      <w:pPr>
        <w:bidi/>
        <w:jc w:val="both"/>
        <w:rPr>
          <w:rFonts w:cs="David" w:hint="cs"/>
          <w:rtl/>
        </w:rPr>
      </w:pPr>
      <w:r>
        <w:rPr>
          <w:rFonts w:cs="David" w:hint="cs"/>
          <w:rtl/>
        </w:rPr>
        <w:tab/>
        <w:t xml:space="preserve"> הורוביץ לא היה בין היוזמים, הוא היה בין התומכים. </w:t>
      </w:r>
    </w:p>
    <w:p w14:paraId="197977B2" w14:textId="77777777" w:rsidR="007056A1" w:rsidRDefault="007056A1" w:rsidP="007056A1">
      <w:pPr>
        <w:bidi/>
        <w:jc w:val="both"/>
        <w:rPr>
          <w:rFonts w:cs="David" w:hint="cs"/>
          <w:rtl/>
        </w:rPr>
      </w:pPr>
    </w:p>
    <w:p w14:paraId="63F19AEA" w14:textId="77777777" w:rsidR="007056A1" w:rsidRPr="00A044D1" w:rsidRDefault="007056A1" w:rsidP="007056A1">
      <w:pPr>
        <w:bidi/>
        <w:jc w:val="both"/>
        <w:rPr>
          <w:rFonts w:cs="David" w:hint="cs"/>
          <w:rtl/>
        </w:rPr>
      </w:pPr>
      <w:r w:rsidRPr="00A044D1">
        <w:rPr>
          <w:rFonts w:cs="David" w:hint="cs"/>
          <w:u w:val="single"/>
          <w:rtl/>
        </w:rPr>
        <w:t>ארבל אסטרחן:</w:t>
      </w:r>
    </w:p>
    <w:p w14:paraId="46D0E623" w14:textId="77777777" w:rsidR="007056A1" w:rsidRDefault="007056A1" w:rsidP="007056A1">
      <w:pPr>
        <w:bidi/>
        <w:jc w:val="both"/>
        <w:rPr>
          <w:rFonts w:cs="David" w:hint="cs"/>
          <w:sz w:val="28"/>
          <w:szCs w:val="28"/>
          <w:rtl/>
        </w:rPr>
      </w:pPr>
    </w:p>
    <w:p w14:paraId="5719B277"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כל היוזמים עזבו?</w:t>
      </w:r>
    </w:p>
    <w:p w14:paraId="0FE072B3" w14:textId="77777777" w:rsidR="007056A1" w:rsidRDefault="007056A1" w:rsidP="007056A1">
      <w:pPr>
        <w:bidi/>
        <w:jc w:val="both"/>
        <w:rPr>
          <w:rFonts w:cs="David" w:hint="cs"/>
          <w:rtl/>
        </w:rPr>
      </w:pPr>
    </w:p>
    <w:p w14:paraId="309CECF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F3C3C9E" w14:textId="77777777" w:rsidR="007056A1" w:rsidRDefault="007056A1" w:rsidP="007056A1">
      <w:pPr>
        <w:bidi/>
        <w:jc w:val="both"/>
        <w:rPr>
          <w:rFonts w:cs="David" w:hint="cs"/>
          <w:rtl/>
        </w:rPr>
      </w:pPr>
    </w:p>
    <w:p w14:paraId="14EE2E4D" w14:textId="77777777" w:rsidR="007056A1" w:rsidRDefault="007056A1" w:rsidP="007056A1">
      <w:pPr>
        <w:bidi/>
        <w:jc w:val="both"/>
        <w:rPr>
          <w:rFonts w:cs="David" w:hint="cs"/>
          <w:rtl/>
        </w:rPr>
      </w:pPr>
      <w:r>
        <w:rPr>
          <w:rFonts w:cs="David" w:hint="cs"/>
          <w:rtl/>
        </w:rPr>
        <w:tab/>
        <w:t xml:space="preserve">נניח שהיה רק יוזם אחד והשאר רק תמכו, אז מה? מנעת מהם להניח - - - </w:t>
      </w:r>
    </w:p>
    <w:p w14:paraId="1072FC98" w14:textId="77777777" w:rsidR="007056A1" w:rsidRPr="00CA6E5A" w:rsidRDefault="007056A1" w:rsidP="007056A1">
      <w:pPr>
        <w:bidi/>
        <w:jc w:val="both"/>
        <w:rPr>
          <w:rFonts w:cs="David" w:hint="cs"/>
          <w:rtl/>
        </w:rPr>
      </w:pPr>
    </w:p>
    <w:p w14:paraId="265104AC" w14:textId="77777777" w:rsidR="007056A1" w:rsidRDefault="007056A1" w:rsidP="007056A1">
      <w:pPr>
        <w:keepNext/>
        <w:bidi/>
        <w:jc w:val="both"/>
        <w:rPr>
          <w:rFonts w:cs="David" w:hint="cs"/>
          <w:rtl/>
        </w:rPr>
      </w:pPr>
      <w:r>
        <w:rPr>
          <w:rFonts w:cs="David" w:hint="cs"/>
          <w:u w:val="single"/>
          <w:rtl/>
        </w:rPr>
        <w:t>היו"ר יריב לוין:</w:t>
      </w:r>
    </w:p>
    <w:p w14:paraId="0D2D0FD5" w14:textId="77777777" w:rsidR="007056A1" w:rsidRDefault="007056A1" w:rsidP="007056A1">
      <w:pPr>
        <w:keepNext/>
        <w:bidi/>
        <w:jc w:val="both"/>
        <w:rPr>
          <w:rFonts w:cs="David" w:hint="cs"/>
          <w:rtl/>
        </w:rPr>
      </w:pPr>
    </w:p>
    <w:p w14:paraId="14C50D96" w14:textId="77777777" w:rsidR="007056A1" w:rsidRDefault="007056A1" w:rsidP="007056A1">
      <w:pPr>
        <w:bidi/>
        <w:jc w:val="both"/>
        <w:rPr>
          <w:rFonts w:cs="David" w:hint="cs"/>
          <w:rtl/>
        </w:rPr>
      </w:pPr>
      <w:r>
        <w:rPr>
          <w:rFonts w:cs="David" w:hint="cs"/>
          <w:rtl/>
        </w:rPr>
        <w:tab/>
        <w:t xml:space="preserve">אין לי בעיה, את יודעת מה? אני מוכן להכניס פה הסתייגות, שבמידה שכל היוזמים ירדו מהבמה, יוכלו המצטרפים להפוך ליוזמים. בעיניי זה לא נכון, אבל לא אכפת לי. </w:t>
      </w:r>
    </w:p>
    <w:p w14:paraId="66A6F79A" w14:textId="77777777" w:rsidR="007056A1" w:rsidRDefault="007056A1" w:rsidP="007056A1">
      <w:pPr>
        <w:bidi/>
        <w:jc w:val="both"/>
        <w:rPr>
          <w:rFonts w:cs="David" w:hint="cs"/>
          <w:rtl/>
        </w:rPr>
      </w:pPr>
    </w:p>
    <w:p w14:paraId="2E75AD0F"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37CD151" w14:textId="77777777" w:rsidR="007056A1" w:rsidRDefault="007056A1" w:rsidP="007056A1">
      <w:pPr>
        <w:bidi/>
        <w:jc w:val="both"/>
        <w:rPr>
          <w:rFonts w:cs="David" w:hint="cs"/>
          <w:rtl/>
        </w:rPr>
      </w:pPr>
    </w:p>
    <w:p w14:paraId="16770B76" w14:textId="77777777" w:rsidR="007056A1" w:rsidRDefault="007056A1" w:rsidP="007056A1">
      <w:pPr>
        <w:bidi/>
        <w:jc w:val="both"/>
        <w:rPr>
          <w:rFonts w:cs="David" w:hint="cs"/>
          <w:rtl/>
        </w:rPr>
      </w:pPr>
      <w:r>
        <w:rPr>
          <w:rFonts w:cs="David" w:hint="cs"/>
          <w:rtl/>
        </w:rPr>
        <w:tab/>
        <w:t xml:space="preserve">אתם מסתכלים מנקודת מבט של אופוזיציה וקואליציה. </w:t>
      </w:r>
    </w:p>
    <w:p w14:paraId="6FFF6B3B" w14:textId="77777777" w:rsidR="007056A1" w:rsidRDefault="007056A1" w:rsidP="007056A1">
      <w:pPr>
        <w:bidi/>
        <w:jc w:val="both"/>
        <w:rPr>
          <w:rFonts w:cs="David" w:hint="cs"/>
          <w:rtl/>
        </w:rPr>
      </w:pPr>
    </w:p>
    <w:p w14:paraId="34C1AD92" w14:textId="77777777" w:rsidR="007056A1" w:rsidRDefault="007056A1" w:rsidP="007056A1">
      <w:pPr>
        <w:bidi/>
        <w:jc w:val="both"/>
        <w:rPr>
          <w:rFonts w:cs="David" w:hint="cs"/>
          <w:rtl/>
        </w:rPr>
      </w:pPr>
      <w:r>
        <w:rPr>
          <w:rFonts w:cs="David" w:hint="cs"/>
          <w:u w:val="single"/>
          <w:rtl/>
        </w:rPr>
        <w:t>היו"ר יריב לוין:</w:t>
      </w:r>
    </w:p>
    <w:p w14:paraId="052C8CB0" w14:textId="77777777" w:rsidR="007056A1" w:rsidRDefault="007056A1" w:rsidP="007056A1">
      <w:pPr>
        <w:bidi/>
        <w:jc w:val="both"/>
        <w:rPr>
          <w:rFonts w:cs="David" w:hint="cs"/>
          <w:rtl/>
        </w:rPr>
      </w:pPr>
    </w:p>
    <w:p w14:paraId="191DFCD4" w14:textId="77777777" w:rsidR="007056A1" w:rsidRDefault="007056A1" w:rsidP="007056A1">
      <w:pPr>
        <w:bidi/>
        <w:jc w:val="both"/>
        <w:rPr>
          <w:rFonts w:cs="David" w:hint="cs"/>
          <w:rtl/>
        </w:rPr>
      </w:pPr>
      <w:r>
        <w:rPr>
          <w:rFonts w:cs="David" w:hint="cs"/>
          <w:rtl/>
        </w:rPr>
        <w:tab/>
        <w:t xml:space="preserve"> לא נכון, אני מסתכל מנקודת מבט פשוטה של דיכוטומיה. </w:t>
      </w:r>
    </w:p>
    <w:p w14:paraId="2E791008" w14:textId="77777777" w:rsidR="007056A1" w:rsidRDefault="007056A1" w:rsidP="007056A1">
      <w:pPr>
        <w:bidi/>
        <w:jc w:val="both"/>
        <w:rPr>
          <w:rFonts w:cs="David" w:hint="cs"/>
          <w:u w:val="single"/>
          <w:rtl/>
        </w:rPr>
      </w:pPr>
    </w:p>
    <w:p w14:paraId="7568D387"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5187CCF7" w14:textId="77777777" w:rsidR="007056A1" w:rsidRDefault="007056A1" w:rsidP="007056A1">
      <w:pPr>
        <w:bidi/>
        <w:jc w:val="both"/>
        <w:rPr>
          <w:rFonts w:cs="David" w:hint="cs"/>
          <w:rtl/>
        </w:rPr>
      </w:pPr>
    </w:p>
    <w:p w14:paraId="61CF015C" w14:textId="77777777" w:rsidR="007056A1" w:rsidRDefault="007056A1" w:rsidP="007056A1">
      <w:pPr>
        <w:bidi/>
        <w:jc w:val="both"/>
        <w:rPr>
          <w:rFonts w:cs="David" w:hint="cs"/>
          <w:rtl/>
        </w:rPr>
      </w:pPr>
      <w:r>
        <w:rPr>
          <w:rFonts w:cs="David" w:hint="cs"/>
          <w:rtl/>
        </w:rPr>
        <w:tab/>
        <w:t>אז מה אכפת לך שזה יישאר?</w:t>
      </w:r>
    </w:p>
    <w:p w14:paraId="5D741A42" w14:textId="77777777" w:rsidR="007056A1" w:rsidRDefault="007056A1" w:rsidP="007056A1">
      <w:pPr>
        <w:bidi/>
        <w:jc w:val="both"/>
        <w:rPr>
          <w:rFonts w:cs="David" w:hint="cs"/>
          <w:rtl/>
        </w:rPr>
      </w:pPr>
    </w:p>
    <w:p w14:paraId="4A204F23" w14:textId="77777777" w:rsidR="007056A1" w:rsidRDefault="007056A1" w:rsidP="007056A1">
      <w:pPr>
        <w:keepNext/>
        <w:bidi/>
        <w:jc w:val="both"/>
        <w:rPr>
          <w:rFonts w:cs="David" w:hint="cs"/>
          <w:rtl/>
        </w:rPr>
      </w:pPr>
      <w:r>
        <w:rPr>
          <w:rFonts w:cs="David" w:hint="cs"/>
          <w:u w:val="single"/>
          <w:rtl/>
        </w:rPr>
        <w:t>היו"ר יריב לוין:</w:t>
      </w:r>
    </w:p>
    <w:p w14:paraId="5488C08A" w14:textId="77777777" w:rsidR="007056A1" w:rsidRDefault="007056A1" w:rsidP="007056A1">
      <w:pPr>
        <w:keepNext/>
        <w:bidi/>
        <w:jc w:val="both"/>
        <w:rPr>
          <w:rFonts w:cs="David" w:hint="cs"/>
          <w:rtl/>
        </w:rPr>
      </w:pPr>
    </w:p>
    <w:p w14:paraId="1D4F4B45" w14:textId="77777777" w:rsidR="007056A1" w:rsidRDefault="007056A1" w:rsidP="007056A1">
      <w:pPr>
        <w:bidi/>
        <w:jc w:val="both"/>
        <w:rPr>
          <w:rFonts w:cs="David" w:hint="cs"/>
          <w:rtl/>
        </w:rPr>
      </w:pPr>
      <w:r>
        <w:rPr>
          <w:rFonts w:cs="David" w:hint="cs"/>
          <w:rtl/>
        </w:rPr>
        <w:tab/>
        <w:t>אני רוצה להבין, מה ההבדל בין יוזם לבין מצטרף, לשיטתך? אז בוא נבטל את אלה שמצטרפים בכלל. ירצה אדם, ירשום את שמו כיוזם, אבל אני לא בעד זה, למה? כי אני אומר לך לא מנקודת מבט של קואליציה - - -</w:t>
      </w:r>
    </w:p>
    <w:p w14:paraId="06076771" w14:textId="77777777" w:rsidR="007056A1" w:rsidRDefault="007056A1" w:rsidP="007056A1">
      <w:pPr>
        <w:bidi/>
        <w:jc w:val="both"/>
        <w:rPr>
          <w:rFonts w:cs="David" w:hint="cs"/>
          <w:rtl/>
        </w:rPr>
      </w:pPr>
    </w:p>
    <w:p w14:paraId="6518179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84CF462" w14:textId="77777777" w:rsidR="007056A1" w:rsidRDefault="007056A1" w:rsidP="007056A1">
      <w:pPr>
        <w:bidi/>
        <w:jc w:val="both"/>
        <w:rPr>
          <w:rFonts w:cs="David" w:hint="cs"/>
          <w:rtl/>
        </w:rPr>
      </w:pPr>
    </w:p>
    <w:p w14:paraId="6B484437" w14:textId="77777777" w:rsidR="007056A1" w:rsidRDefault="007056A1" w:rsidP="007056A1">
      <w:pPr>
        <w:bidi/>
        <w:jc w:val="both"/>
        <w:rPr>
          <w:rFonts w:cs="David" w:hint="cs"/>
          <w:rtl/>
        </w:rPr>
      </w:pPr>
      <w:r>
        <w:rPr>
          <w:rFonts w:cs="David" w:hint="cs"/>
          <w:rtl/>
        </w:rPr>
        <w:tab/>
        <w:t xml:space="preserve"> אני אתן לך דוגמה, לא תמיד חברי הכנסת - -</w:t>
      </w:r>
    </w:p>
    <w:p w14:paraId="4E6DF268" w14:textId="77777777" w:rsidR="007056A1" w:rsidRDefault="007056A1" w:rsidP="007056A1">
      <w:pPr>
        <w:bidi/>
        <w:jc w:val="both"/>
        <w:rPr>
          <w:rFonts w:cs="David" w:hint="cs"/>
          <w:rtl/>
        </w:rPr>
      </w:pPr>
    </w:p>
    <w:p w14:paraId="6AF96681" w14:textId="77777777" w:rsidR="007056A1" w:rsidRDefault="007056A1" w:rsidP="007056A1">
      <w:pPr>
        <w:bidi/>
        <w:jc w:val="both"/>
        <w:rPr>
          <w:rFonts w:cs="David" w:hint="cs"/>
          <w:rtl/>
        </w:rPr>
      </w:pPr>
      <w:r>
        <w:rPr>
          <w:rFonts w:cs="David" w:hint="cs"/>
          <w:u w:val="single"/>
          <w:rtl/>
        </w:rPr>
        <w:t>היו"ר יריב לוין:</w:t>
      </w:r>
    </w:p>
    <w:p w14:paraId="7CDE6430" w14:textId="77777777" w:rsidR="007056A1" w:rsidRDefault="007056A1" w:rsidP="007056A1">
      <w:pPr>
        <w:bidi/>
        <w:jc w:val="both"/>
        <w:rPr>
          <w:rFonts w:cs="David" w:hint="cs"/>
          <w:rtl/>
        </w:rPr>
      </w:pPr>
    </w:p>
    <w:p w14:paraId="7AB6730E" w14:textId="77777777" w:rsidR="007056A1" w:rsidRDefault="007056A1" w:rsidP="007056A1">
      <w:pPr>
        <w:bidi/>
        <w:jc w:val="both"/>
        <w:rPr>
          <w:rFonts w:cs="David" w:hint="cs"/>
          <w:rtl/>
        </w:rPr>
      </w:pPr>
      <w:r>
        <w:rPr>
          <w:rFonts w:cs="David" w:hint="cs"/>
          <w:rtl/>
        </w:rPr>
        <w:tab/>
        <w:t xml:space="preserve"> לא רוצים, נכון, אבל לכן אני אומר שאם יש כוונה מראש לעשות הבחנה ולהגיד: אדוני, אני יוזם, אתה רק מצטרף, בוא נעגן אותה. הרי מה ההיגיון לעשות מצד אחד מנגנון של הפרדה, ומצד שני לא להגדיר מה המשמעות של כל אחד מהמונחים האלה? </w:t>
      </w:r>
    </w:p>
    <w:p w14:paraId="4468D666" w14:textId="77777777" w:rsidR="007056A1" w:rsidRDefault="007056A1" w:rsidP="007056A1">
      <w:pPr>
        <w:bidi/>
        <w:jc w:val="both"/>
        <w:rPr>
          <w:rFonts w:cs="David" w:hint="cs"/>
          <w:rtl/>
        </w:rPr>
      </w:pPr>
    </w:p>
    <w:p w14:paraId="04F5D9B4" w14:textId="77777777" w:rsidR="007056A1" w:rsidRDefault="007056A1" w:rsidP="007056A1">
      <w:pPr>
        <w:bidi/>
        <w:jc w:val="both"/>
        <w:rPr>
          <w:rFonts w:cs="David" w:hint="cs"/>
          <w:rtl/>
        </w:rPr>
      </w:pPr>
      <w:r>
        <w:rPr>
          <w:rFonts w:cs="David" w:hint="cs"/>
          <w:u w:val="single"/>
          <w:rtl/>
        </w:rPr>
        <w:t>גלעד סממה:</w:t>
      </w:r>
    </w:p>
    <w:p w14:paraId="66AD8F47" w14:textId="77777777" w:rsidR="007056A1" w:rsidRDefault="007056A1" w:rsidP="007056A1">
      <w:pPr>
        <w:bidi/>
        <w:jc w:val="both"/>
        <w:rPr>
          <w:rFonts w:cs="David" w:hint="cs"/>
          <w:rtl/>
        </w:rPr>
      </w:pPr>
    </w:p>
    <w:p w14:paraId="2B5E7C2C" w14:textId="77777777" w:rsidR="007056A1" w:rsidRDefault="007056A1" w:rsidP="007056A1">
      <w:pPr>
        <w:bidi/>
        <w:jc w:val="both"/>
        <w:rPr>
          <w:rFonts w:cs="David" w:hint="cs"/>
          <w:rtl/>
        </w:rPr>
      </w:pPr>
      <w:r>
        <w:rPr>
          <w:rFonts w:cs="David" w:hint="cs"/>
          <w:rtl/>
        </w:rPr>
        <w:tab/>
        <w:t xml:space="preserve">אם אפשר, אדוני היושב-ראש, אני רוצה להוסיף עוד משהו לגבי הפרקטיקה. קורים מקרים שמצטרף להצעת חוק, ויש נניח הצעות חוק שיש 50 מצטרפים, מחליט יום אחד לקדם איזה הצעת חוק. הוא בכלל לא הגה אותה, הוא לא חשב עליה, הוא בסך הכול חתם והחליט שהוא רוצה להצטרף לאותו יוזם, הוא מחליט להעלות אותה לוועדת שרים ולהעלות אותה לקריאה טרומית.  </w:t>
      </w:r>
    </w:p>
    <w:p w14:paraId="62CE749B" w14:textId="77777777" w:rsidR="007056A1" w:rsidRDefault="007056A1" w:rsidP="007056A1">
      <w:pPr>
        <w:bidi/>
        <w:jc w:val="both"/>
        <w:rPr>
          <w:rFonts w:cs="David" w:hint="cs"/>
          <w:rtl/>
        </w:rPr>
      </w:pPr>
    </w:p>
    <w:p w14:paraId="255C493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0723DFD" w14:textId="77777777" w:rsidR="007056A1" w:rsidRDefault="007056A1" w:rsidP="007056A1">
      <w:pPr>
        <w:bidi/>
        <w:jc w:val="both"/>
        <w:rPr>
          <w:rFonts w:cs="David" w:hint="cs"/>
          <w:rtl/>
        </w:rPr>
      </w:pPr>
    </w:p>
    <w:p w14:paraId="19C0FFC9" w14:textId="77777777" w:rsidR="007056A1" w:rsidRDefault="007056A1" w:rsidP="007056A1">
      <w:pPr>
        <w:bidi/>
        <w:jc w:val="both"/>
        <w:rPr>
          <w:rFonts w:cs="David" w:hint="cs"/>
          <w:rtl/>
        </w:rPr>
      </w:pPr>
      <w:r>
        <w:rPr>
          <w:rFonts w:cs="David" w:hint="cs"/>
          <w:rtl/>
        </w:rPr>
        <w:tab/>
        <w:t xml:space="preserve">נניח הוא יוזם עשירי. </w:t>
      </w:r>
    </w:p>
    <w:p w14:paraId="1C217293" w14:textId="77777777" w:rsidR="007056A1" w:rsidRDefault="007056A1" w:rsidP="007056A1">
      <w:pPr>
        <w:bidi/>
        <w:jc w:val="both"/>
        <w:rPr>
          <w:rFonts w:cs="David" w:hint="cs"/>
          <w:rtl/>
        </w:rPr>
      </w:pPr>
    </w:p>
    <w:p w14:paraId="4A353FDA" w14:textId="77777777" w:rsidR="007056A1" w:rsidRDefault="007056A1" w:rsidP="007056A1">
      <w:pPr>
        <w:keepNext/>
        <w:bidi/>
        <w:jc w:val="both"/>
        <w:rPr>
          <w:rFonts w:cs="David" w:hint="cs"/>
          <w:rtl/>
        </w:rPr>
      </w:pPr>
      <w:r>
        <w:rPr>
          <w:rFonts w:cs="David" w:hint="cs"/>
          <w:u w:val="single"/>
          <w:rtl/>
        </w:rPr>
        <w:t>גלעד סממה:</w:t>
      </w:r>
    </w:p>
    <w:p w14:paraId="77DF6EDA" w14:textId="77777777" w:rsidR="007056A1" w:rsidRDefault="007056A1" w:rsidP="007056A1">
      <w:pPr>
        <w:keepNext/>
        <w:bidi/>
        <w:jc w:val="both"/>
        <w:rPr>
          <w:rFonts w:cs="David" w:hint="cs"/>
          <w:rtl/>
        </w:rPr>
      </w:pPr>
    </w:p>
    <w:p w14:paraId="51AC872C" w14:textId="77777777" w:rsidR="007056A1" w:rsidRDefault="007056A1" w:rsidP="007056A1">
      <w:pPr>
        <w:keepNext/>
        <w:bidi/>
        <w:jc w:val="both"/>
        <w:rPr>
          <w:rFonts w:cs="David" w:hint="cs"/>
          <w:rtl/>
        </w:rPr>
      </w:pPr>
      <w:r>
        <w:rPr>
          <w:rFonts w:cs="David" w:hint="cs"/>
          <w:rtl/>
        </w:rPr>
        <w:tab/>
        <w:t xml:space="preserve">כשאני משוחח עם חברי הכנסת, היוזמים אפילו לא יודעים שזה מובא. </w:t>
      </w:r>
    </w:p>
    <w:p w14:paraId="62CA8510" w14:textId="77777777" w:rsidR="007056A1" w:rsidRDefault="007056A1" w:rsidP="007056A1">
      <w:pPr>
        <w:keepNext/>
        <w:bidi/>
        <w:jc w:val="both"/>
        <w:rPr>
          <w:rFonts w:cs="David" w:hint="cs"/>
          <w:rtl/>
        </w:rPr>
      </w:pPr>
    </w:p>
    <w:p w14:paraId="0E5FAE1A" w14:textId="77777777" w:rsidR="007056A1" w:rsidRDefault="007056A1" w:rsidP="007056A1">
      <w:pPr>
        <w:keepNext/>
        <w:bidi/>
        <w:jc w:val="both"/>
        <w:rPr>
          <w:rFonts w:cs="David" w:hint="cs"/>
          <w:rtl/>
        </w:rPr>
      </w:pPr>
      <w:r>
        <w:rPr>
          <w:rFonts w:cs="David" w:hint="cs"/>
          <w:u w:val="single"/>
          <w:rtl/>
        </w:rPr>
        <w:t>קריאה:</w:t>
      </w:r>
    </w:p>
    <w:p w14:paraId="07A6D585" w14:textId="77777777" w:rsidR="007056A1" w:rsidRDefault="007056A1" w:rsidP="007056A1">
      <w:pPr>
        <w:keepNext/>
        <w:bidi/>
        <w:jc w:val="both"/>
        <w:rPr>
          <w:rFonts w:cs="David" w:hint="cs"/>
          <w:rtl/>
        </w:rPr>
      </w:pPr>
    </w:p>
    <w:p w14:paraId="2659FA07" w14:textId="77777777" w:rsidR="007056A1" w:rsidRDefault="007056A1" w:rsidP="007056A1">
      <w:pPr>
        <w:keepNext/>
        <w:bidi/>
        <w:jc w:val="both"/>
        <w:rPr>
          <w:rFonts w:cs="David" w:hint="cs"/>
          <w:rtl/>
        </w:rPr>
      </w:pPr>
      <w:r>
        <w:rPr>
          <w:rFonts w:cs="David" w:hint="cs"/>
          <w:rtl/>
        </w:rPr>
        <w:tab/>
        <w:t xml:space="preserve">אצלנו זה לא קורה. </w:t>
      </w:r>
    </w:p>
    <w:p w14:paraId="64D9A68C" w14:textId="77777777" w:rsidR="007056A1" w:rsidRPr="005807CC" w:rsidRDefault="007056A1" w:rsidP="007056A1">
      <w:pPr>
        <w:keepNext/>
        <w:bidi/>
        <w:jc w:val="both"/>
        <w:rPr>
          <w:rFonts w:cs="David" w:hint="cs"/>
          <w:rtl/>
        </w:rPr>
      </w:pPr>
    </w:p>
    <w:p w14:paraId="0CD7380E" w14:textId="77777777" w:rsidR="007056A1" w:rsidRDefault="007056A1" w:rsidP="007056A1">
      <w:pPr>
        <w:bidi/>
        <w:jc w:val="both"/>
        <w:rPr>
          <w:rFonts w:cs="David" w:hint="cs"/>
          <w:rtl/>
        </w:rPr>
      </w:pPr>
      <w:r>
        <w:rPr>
          <w:rFonts w:cs="David" w:hint="cs"/>
          <w:u w:val="single"/>
          <w:rtl/>
        </w:rPr>
        <w:t>היו"ר יריב לוין:</w:t>
      </w:r>
    </w:p>
    <w:p w14:paraId="378E39D8" w14:textId="77777777" w:rsidR="007056A1" w:rsidRDefault="007056A1" w:rsidP="007056A1">
      <w:pPr>
        <w:bidi/>
        <w:jc w:val="both"/>
        <w:rPr>
          <w:rFonts w:cs="David" w:hint="cs"/>
          <w:rtl/>
        </w:rPr>
      </w:pPr>
    </w:p>
    <w:p w14:paraId="664DD541" w14:textId="77777777" w:rsidR="007056A1" w:rsidRDefault="007056A1" w:rsidP="007056A1">
      <w:pPr>
        <w:keepNext/>
        <w:bidi/>
        <w:jc w:val="both"/>
        <w:rPr>
          <w:rFonts w:cs="David" w:hint="cs"/>
          <w:rtl/>
        </w:rPr>
      </w:pPr>
      <w:r>
        <w:rPr>
          <w:rFonts w:cs="David" w:hint="cs"/>
          <w:rtl/>
        </w:rPr>
        <w:tab/>
        <w:t xml:space="preserve">לא, זה קורה. </w:t>
      </w:r>
    </w:p>
    <w:p w14:paraId="52FB0AE2" w14:textId="77777777" w:rsidR="007056A1" w:rsidRDefault="007056A1" w:rsidP="007056A1">
      <w:pPr>
        <w:keepNext/>
        <w:bidi/>
        <w:jc w:val="both"/>
        <w:rPr>
          <w:rFonts w:cs="David" w:hint="cs"/>
          <w:rtl/>
        </w:rPr>
      </w:pPr>
    </w:p>
    <w:p w14:paraId="03DD6C01" w14:textId="77777777" w:rsidR="007056A1" w:rsidRDefault="007056A1" w:rsidP="007056A1">
      <w:pPr>
        <w:keepNext/>
        <w:bidi/>
        <w:jc w:val="both"/>
        <w:rPr>
          <w:rFonts w:cs="David" w:hint="cs"/>
          <w:rtl/>
        </w:rPr>
      </w:pPr>
      <w:r>
        <w:rPr>
          <w:rFonts w:cs="David" w:hint="cs"/>
          <w:u w:val="single"/>
          <w:rtl/>
        </w:rPr>
        <w:t>גלעד סממה:</w:t>
      </w:r>
    </w:p>
    <w:p w14:paraId="6085050E" w14:textId="77777777" w:rsidR="007056A1" w:rsidRDefault="007056A1" w:rsidP="007056A1">
      <w:pPr>
        <w:keepNext/>
        <w:bidi/>
        <w:jc w:val="both"/>
        <w:rPr>
          <w:rFonts w:cs="David" w:hint="cs"/>
          <w:rtl/>
        </w:rPr>
      </w:pPr>
    </w:p>
    <w:p w14:paraId="6A1FC7BE" w14:textId="77777777" w:rsidR="007056A1" w:rsidRDefault="007056A1" w:rsidP="007056A1">
      <w:pPr>
        <w:keepNext/>
        <w:bidi/>
        <w:jc w:val="both"/>
        <w:rPr>
          <w:rFonts w:cs="David" w:hint="cs"/>
          <w:rtl/>
        </w:rPr>
      </w:pPr>
      <w:r>
        <w:rPr>
          <w:rFonts w:cs="David" w:hint="cs"/>
          <w:rtl/>
        </w:rPr>
        <w:tab/>
        <w:t xml:space="preserve">זה מצב אבסורדי. </w:t>
      </w:r>
    </w:p>
    <w:p w14:paraId="603EC62C" w14:textId="77777777" w:rsidR="007056A1" w:rsidRDefault="007056A1" w:rsidP="007056A1">
      <w:pPr>
        <w:keepNext/>
        <w:bidi/>
        <w:jc w:val="both"/>
        <w:rPr>
          <w:rFonts w:cs="David" w:hint="cs"/>
          <w:rtl/>
        </w:rPr>
      </w:pPr>
    </w:p>
    <w:p w14:paraId="63457361" w14:textId="77777777" w:rsidR="007056A1" w:rsidRDefault="007056A1" w:rsidP="007056A1">
      <w:pPr>
        <w:keepNext/>
        <w:bidi/>
        <w:jc w:val="both"/>
        <w:rPr>
          <w:rFonts w:cs="David" w:hint="cs"/>
          <w:rtl/>
        </w:rPr>
      </w:pPr>
      <w:r>
        <w:rPr>
          <w:rFonts w:cs="David" w:hint="cs"/>
          <w:u w:val="single"/>
          <w:rtl/>
        </w:rPr>
        <w:t>היו"ר יריב לוין:</w:t>
      </w:r>
    </w:p>
    <w:p w14:paraId="7A683191" w14:textId="77777777" w:rsidR="007056A1" w:rsidRDefault="007056A1" w:rsidP="007056A1">
      <w:pPr>
        <w:keepNext/>
        <w:bidi/>
        <w:jc w:val="both"/>
        <w:rPr>
          <w:rFonts w:cs="David" w:hint="cs"/>
          <w:rtl/>
        </w:rPr>
      </w:pPr>
    </w:p>
    <w:p w14:paraId="0A428602" w14:textId="77777777" w:rsidR="007056A1" w:rsidRDefault="007056A1" w:rsidP="007056A1">
      <w:pPr>
        <w:bidi/>
        <w:jc w:val="both"/>
        <w:rPr>
          <w:rFonts w:cs="David" w:hint="cs"/>
          <w:rtl/>
        </w:rPr>
      </w:pPr>
      <w:r>
        <w:rPr>
          <w:rFonts w:cs="David" w:hint="cs"/>
          <w:rtl/>
        </w:rPr>
        <w:tab/>
        <w:t xml:space="preserve">לי קרה שהצעות שלי עלו, בלי שידעתי בכלל. </w:t>
      </w:r>
    </w:p>
    <w:p w14:paraId="351BB7CB" w14:textId="77777777" w:rsidR="007056A1" w:rsidRDefault="007056A1" w:rsidP="007056A1">
      <w:pPr>
        <w:bidi/>
        <w:jc w:val="both"/>
        <w:rPr>
          <w:rFonts w:cs="David" w:hint="cs"/>
          <w:rtl/>
        </w:rPr>
      </w:pPr>
    </w:p>
    <w:p w14:paraId="0366C203" w14:textId="77777777" w:rsidR="007056A1" w:rsidRDefault="007056A1" w:rsidP="007056A1">
      <w:pPr>
        <w:bidi/>
        <w:jc w:val="both"/>
        <w:rPr>
          <w:rFonts w:cs="David" w:hint="cs"/>
          <w:rtl/>
        </w:rPr>
      </w:pPr>
      <w:r>
        <w:rPr>
          <w:rFonts w:cs="David" w:hint="cs"/>
          <w:u w:val="single"/>
          <w:rtl/>
        </w:rPr>
        <w:t>גלעד סממה:</w:t>
      </w:r>
    </w:p>
    <w:p w14:paraId="182DA9B6" w14:textId="77777777" w:rsidR="007056A1" w:rsidRDefault="007056A1" w:rsidP="007056A1">
      <w:pPr>
        <w:bidi/>
        <w:jc w:val="both"/>
        <w:rPr>
          <w:rFonts w:cs="David" w:hint="cs"/>
          <w:rtl/>
        </w:rPr>
      </w:pPr>
    </w:p>
    <w:p w14:paraId="2AD45C92" w14:textId="77777777" w:rsidR="007056A1" w:rsidRDefault="007056A1" w:rsidP="007056A1">
      <w:pPr>
        <w:bidi/>
        <w:jc w:val="both"/>
        <w:rPr>
          <w:rFonts w:cs="David" w:hint="cs"/>
          <w:rtl/>
        </w:rPr>
      </w:pPr>
      <w:r>
        <w:rPr>
          <w:rFonts w:cs="David" w:hint="cs"/>
          <w:rtl/>
        </w:rPr>
        <w:tab/>
        <w:t xml:space="preserve">אדוני היושב-ראש, זה קורה, וזה קורה לא מעט פעמים. אגב, אני חושב שזה גם לא הוגן כלפי היוזם הראשי, שפתאום מישהו מחליט להעלות את ההצעה שלו, ואפילו אין לו מושג. </w:t>
      </w:r>
    </w:p>
    <w:p w14:paraId="2FF02262" w14:textId="77777777" w:rsidR="007056A1" w:rsidRDefault="007056A1" w:rsidP="007056A1">
      <w:pPr>
        <w:bidi/>
        <w:jc w:val="both"/>
        <w:rPr>
          <w:rFonts w:cs="David" w:hint="cs"/>
          <w:rtl/>
        </w:rPr>
      </w:pPr>
    </w:p>
    <w:p w14:paraId="2A63DF2C" w14:textId="77777777" w:rsidR="007056A1" w:rsidRDefault="007056A1" w:rsidP="007056A1">
      <w:pPr>
        <w:keepNext/>
        <w:bidi/>
        <w:jc w:val="both"/>
        <w:rPr>
          <w:rFonts w:cs="David" w:hint="cs"/>
          <w:rtl/>
        </w:rPr>
      </w:pPr>
      <w:r>
        <w:rPr>
          <w:rFonts w:cs="David" w:hint="cs"/>
          <w:u w:val="single"/>
          <w:rtl/>
        </w:rPr>
        <w:t>היו"ר יריב לוין:</w:t>
      </w:r>
    </w:p>
    <w:p w14:paraId="54755F18" w14:textId="77777777" w:rsidR="007056A1" w:rsidRDefault="007056A1" w:rsidP="007056A1">
      <w:pPr>
        <w:keepNext/>
        <w:bidi/>
        <w:jc w:val="both"/>
        <w:rPr>
          <w:rFonts w:cs="David" w:hint="cs"/>
          <w:rtl/>
        </w:rPr>
      </w:pPr>
    </w:p>
    <w:p w14:paraId="35CDF9D4" w14:textId="77777777" w:rsidR="007056A1" w:rsidRDefault="007056A1" w:rsidP="007056A1">
      <w:pPr>
        <w:bidi/>
        <w:jc w:val="both"/>
        <w:rPr>
          <w:rFonts w:cs="David" w:hint="cs"/>
          <w:rtl/>
        </w:rPr>
      </w:pPr>
      <w:r>
        <w:rPr>
          <w:rFonts w:cs="David" w:hint="cs"/>
          <w:rtl/>
        </w:rPr>
        <w:tab/>
        <w:t xml:space="preserve">אגב, אני רוצה להגיד לכם יותר מזה, כשאני חותם כמצטרף להצעת חוק, אני בדיוק את זה לוקח בחשבון - שהיוזמים ילכו ויכולים לעלות, הם אפילו לא יגידו לי, אין לי מושג. כשאני מצרף מישהו כמצטרף, זה ברור לי לגמרי, שאם צירפתי חמישה כי אני רוצה להראות שיש לי תמיכה, לא אלך עכשיו לעשות משאל בין כולם, אם הם מסכימים שאני אביא את זה לוועדת שרים. </w:t>
      </w:r>
    </w:p>
    <w:p w14:paraId="39F61940" w14:textId="77777777" w:rsidR="007056A1" w:rsidRDefault="007056A1" w:rsidP="007056A1">
      <w:pPr>
        <w:bidi/>
        <w:jc w:val="both"/>
        <w:rPr>
          <w:rFonts w:cs="David" w:hint="cs"/>
          <w:rtl/>
        </w:rPr>
      </w:pPr>
    </w:p>
    <w:p w14:paraId="313380E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FE59AF4" w14:textId="77777777" w:rsidR="007056A1" w:rsidRDefault="007056A1" w:rsidP="007056A1">
      <w:pPr>
        <w:bidi/>
        <w:jc w:val="both"/>
        <w:rPr>
          <w:rFonts w:cs="David" w:hint="cs"/>
          <w:rtl/>
        </w:rPr>
      </w:pPr>
    </w:p>
    <w:p w14:paraId="4676457A" w14:textId="77777777" w:rsidR="007056A1" w:rsidRDefault="007056A1" w:rsidP="007056A1">
      <w:pPr>
        <w:bidi/>
        <w:jc w:val="both"/>
        <w:rPr>
          <w:rFonts w:cs="David" w:hint="cs"/>
          <w:rtl/>
        </w:rPr>
      </w:pPr>
      <w:r>
        <w:rPr>
          <w:rFonts w:cs="David" w:hint="cs"/>
          <w:rtl/>
        </w:rPr>
        <w:tab/>
        <w:t xml:space="preserve">אבל גם ל-15 שהצטרפו אליך, זה ברור שאין משאל. </w:t>
      </w:r>
    </w:p>
    <w:p w14:paraId="4254340F" w14:textId="77777777" w:rsidR="007056A1" w:rsidRDefault="007056A1" w:rsidP="007056A1">
      <w:pPr>
        <w:bidi/>
        <w:jc w:val="both"/>
        <w:rPr>
          <w:rFonts w:cs="David" w:hint="cs"/>
          <w:rtl/>
        </w:rPr>
      </w:pPr>
    </w:p>
    <w:p w14:paraId="335DFC04" w14:textId="77777777" w:rsidR="007056A1" w:rsidRDefault="007056A1" w:rsidP="007056A1">
      <w:pPr>
        <w:keepNext/>
        <w:bidi/>
        <w:jc w:val="both"/>
        <w:rPr>
          <w:rFonts w:cs="David" w:hint="cs"/>
          <w:rtl/>
        </w:rPr>
      </w:pPr>
      <w:r>
        <w:rPr>
          <w:rFonts w:cs="David" w:hint="cs"/>
          <w:u w:val="single"/>
          <w:rtl/>
        </w:rPr>
        <w:t>היו"ר יריב לוין:</w:t>
      </w:r>
    </w:p>
    <w:p w14:paraId="3799F3C1" w14:textId="77777777" w:rsidR="007056A1" w:rsidRDefault="007056A1" w:rsidP="007056A1">
      <w:pPr>
        <w:keepNext/>
        <w:bidi/>
        <w:jc w:val="both"/>
        <w:rPr>
          <w:rFonts w:cs="David" w:hint="cs"/>
          <w:rtl/>
        </w:rPr>
      </w:pPr>
    </w:p>
    <w:p w14:paraId="282905D6" w14:textId="77777777" w:rsidR="007056A1" w:rsidRDefault="007056A1" w:rsidP="007056A1">
      <w:pPr>
        <w:bidi/>
        <w:jc w:val="both"/>
        <w:rPr>
          <w:rFonts w:cs="David" w:hint="cs"/>
          <w:rtl/>
        </w:rPr>
      </w:pPr>
      <w:r>
        <w:rPr>
          <w:rFonts w:cs="David" w:hint="cs"/>
          <w:rtl/>
        </w:rPr>
        <w:tab/>
        <w:t xml:space="preserve">לכן אני מציע להגדיר, שאתה קודם כל עושה הבחנה בין יוזם לבין מצטרף. אנחנו רוצים קבוצה, שלנו יהיה הקרדיט, האחרים הביעו את תמיכתם בנו. בתוך היוזמים, אני גם אקבע מי בעל-הבית. </w:t>
      </w:r>
    </w:p>
    <w:p w14:paraId="48D1AA99" w14:textId="77777777" w:rsidR="007056A1" w:rsidRDefault="007056A1" w:rsidP="007056A1">
      <w:pPr>
        <w:bidi/>
        <w:jc w:val="both"/>
        <w:rPr>
          <w:rFonts w:cs="David" w:hint="cs"/>
          <w:rtl/>
        </w:rPr>
      </w:pPr>
    </w:p>
    <w:p w14:paraId="2E8A90D7" w14:textId="77777777" w:rsidR="007056A1" w:rsidRDefault="007056A1" w:rsidP="007056A1">
      <w:pPr>
        <w:bidi/>
        <w:jc w:val="both"/>
        <w:rPr>
          <w:rFonts w:cs="David" w:hint="cs"/>
          <w:rtl/>
        </w:rPr>
      </w:pPr>
      <w:r>
        <w:rPr>
          <w:rFonts w:cs="David" w:hint="cs"/>
          <w:u w:val="single"/>
          <w:rtl/>
        </w:rPr>
        <w:t>גלעד סממה:</w:t>
      </w:r>
    </w:p>
    <w:p w14:paraId="14E3591B" w14:textId="77777777" w:rsidR="007056A1" w:rsidRDefault="007056A1" w:rsidP="007056A1">
      <w:pPr>
        <w:bidi/>
        <w:jc w:val="both"/>
        <w:rPr>
          <w:rFonts w:cs="David" w:hint="cs"/>
          <w:rtl/>
        </w:rPr>
      </w:pPr>
    </w:p>
    <w:p w14:paraId="70DE21D8" w14:textId="77777777" w:rsidR="007056A1" w:rsidRDefault="007056A1" w:rsidP="007056A1">
      <w:pPr>
        <w:bidi/>
        <w:jc w:val="both"/>
        <w:rPr>
          <w:rFonts w:cs="David" w:hint="cs"/>
          <w:rtl/>
        </w:rPr>
      </w:pPr>
      <w:r>
        <w:rPr>
          <w:rFonts w:cs="David" w:hint="cs"/>
          <w:rtl/>
        </w:rPr>
        <w:tab/>
        <w:t>אדוני היושב ראש, בתוך היוזמים, איך אתה מקבע את ההיררכיה?</w:t>
      </w:r>
    </w:p>
    <w:p w14:paraId="14C54EC9" w14:textId="77777777" w:rsidR="007056A1" w:rsidRDefault="007056A1" w:rsidP="007056A1">
      <w:pPr>
        <w:bidi/>
        <w:jc w:val="both"/>
        <w:rPr>
          <w:rFonts w:cs="David" w:hint="cs"/>
          <w:u w:val="single"/>
          <w:rtl/>
        </w:rPr>
      </w:pPr>
    </w:p>
    <w:p w14:paraId="706C3D79" w14:textId="77777777" w:rsidR="007056A1" w:rsidRDefault="007056A1" w:rsidP="007056A1">
      <w:pPr>
        <w:bidi/>
        <w:jc w:val="both"/>
        <w:rPr>
          <w:rFonts w:cs="David" w:hint="cs"/>
          <w:rtl/>
        </w:rPr>
      </w:pPr>
      <w:r>
        <w:rPr>
          <w:rFonts w:cs="David" w:hint="cs"/>
          <w:u w:val="single"/>
          <w:rtl/>
        </w:rPr>
        <w:t>היו"ר יריב לוין:</w:t>
      </w:r>
    </w:p>
    <w:p w14:paraId="037F3D9A" w14:textId="77777777" w:rsidR="007056A1" w:rsidRDefault="007056A1" w:rsidP="007056A1">
      <w:pPr>
        <w:bidi/>
        <w:jc w:val="both"/>
        <w:rPr>
          <w:rFonts w:cs="David" w:hint="cs"/>
          <w:rtl/>
        </w:rPr>
      </w:pPr>
    </w:p>
    <w:p w14:paraId="436AED20" w14:textId="77777777" w:rsidR="007056A1" w:rsidRDefault="007056A1" w:rsidP="007056A1">
      <w:pPr>
        <w:bidi/>
        <w:jc w:val="both"/>
        <w:rPr>
          <w:rFonts w:cs="David" w:hint="cs"/>
          <w:rtl/>
        </w:rPr>
      </w:pPr>
      <w:r>
        <w:rPr>
          <w:rFonts w:cs="David" w:hint="cs"/>
          <w:rtl/>
        </w:rPr>
        <w:tab/>
        <w:t xml:space="preserve"> הראשון הוא בעל-הבית לכל דבר ועניין. </w:t>
      </w:r>
    </w:p>
    <w:p w14:paraId="7817B698" w14:textId="77777777" w:rsidR="007056A1" w:rsidRDefault="007056A1" w:rsidP="007056A1">
      <w:pPr>
        <w:bidi/>
        <w:jc w:val="both"/>
        <w:rPr>
          <w:rFonts w:cs="David" w:hint="cs"/>
          <w:rtl/>
        </w:rPr>
      </w:pPr>
    </w:p>
    <w:p w14:paraId="40C4DA7B" w14:textId="77777777" w:rsidR="007056A1" w:rsidRDefault="007056A1" w:rsidP="007056A1">
      <w:pPr>
        <w:keepNext/>
        <w:bidi/>
        <w:jc w:val="both"/>
        <w:rPr>
          <w:rFonts w:cs="David" w:hint="cs"/>
          <w:rtl/>
        </w:rPr>
      </w:pPr>
      <w:r>
        <w:rPr>
          <w:rFonts w:cs="David" w:hint="cs"/>
          <w:u w:val="single"/>
          <w:rtl/>
        </w:rPr>
        <w:t>גלעד סממה:</w:t>
      </w:r>
    </w:p>
    <w:p w14:paraId="5AFE84DD" w14:textId="77777777" w:rsidR="007056A1" w:rsidRDefault="007056A1" w:rsidP="007056A1">
      <w:pPr>
        <w:keepNext/>
        <w:bidi/>
        <w:jc w:val="both"/>
        <w:rPr>
          <w:rFonts w:cs="David" w:hint="cs"/>
          <w:rtl/>
        </w:rPr>
      </w:pPr>
    </w:p>
    <w:p w14:paraId="713BE680" w14:textId="77777777" w:rsidR="007056A1" w:rsidRDefault="007056A1" w:rsidP="007056A1">
      <w:pPr>
        <w:keepNext/>
        <w:bidi/>
        <w:jc w:val="both"/>
        <w:rPr>
          <w:rFonts w:cs="David" w:hint="cs"/>
          <w:rtl/>
        </w:rPr>
      </w:pPr>
      <w:r>
        <w:rPr>
          <w:rFonts w:cs="David" w:hint="cs"/>
          <w:rtl/>
        </w:rPr>
        <w:tab/>
        <w:t>כלומר, אם יוזם שני רוצה להעלות את הצעת החוק - - -</w:t>
      </w:r>
    </w:p>
    <w:p w14:paraId="2206C300" w14:textId="77777777" w:rsidR="007056A1" w:rsidRDefault="007056A1" w:rsidP="007056A1">
      <w:pPr>
        <w:keepNext/>
        <w:bidi/>
        <w:jc w:val="both"/>
        <w:rPr>
          <w:rFonts w:cs="David" w:hint="cs"/>
          <w:rtl/>
        </w:rPr>
      </w:pPr>
    </w:p>
    <w:p w14:paraId="78738C45" w14:textId="77777777" w:rsidR="007056A1" w:rsidRDefault="007056A1" w:rsidP="007056A1">
      <w:pPr>
        <w:keepNext/>
        <w:bidi/>
        <w:jc w:val="both"/>
        <w:rPr>
          <w:rFonts w:cs="David" w:hint="cs"/>
          <w:rtl/>
        </w:rPr>
      </w:pPr>
      <w:r>
        <w:rPr>
          <w:rFonts w:cs="David" w:hint="cs"/>
          <w:u w:val="single"/>
          <w:rtl/>
        </w:rPr>
        <w:t>היו"ר יריב לוין:</w:t>
      </w:r>
    </w:p>
    <w:p w14:paraId="03D938E4" w14:textId="77777777" w:rsidR="007056A1" w:rsidRDefault="007056A1" w:rsidP="007056A1">
      <w:pPr>
        <w:keepNext/>
        <w:bidi/>
        <w:jc w:val="both"/>
        <w:rPr>
          <w:rFonts w:cs="David" w:hint="cs"/>
          <w:rtl/>
        </w:rPr>
      </w:pPr>
    </w:p>
    <w:p w14:paraId="3F684630" w14:textId="77777777" w:rsidR="007056A1" w:rsidRDefault="007056A1" w:rsidP="007056A1">
      <w:pPr>
        <w:bidi/>
        <w:jc w:val="both"/>
        <w:rPr>
          <w:rFonts w:cs="David" w:hint="cs"/>
          <w:rtl/>
        </w:rPr>
      </w:pPr>
      <w:r>
        <w:rPr>
          <w:rFonts w:cs="David" w:hint="cs"/>
          <w:rtl/>
        </w:rPr>
        <w:tab/>
        <w:t xml:space="preserve">יכול, אבל זה צריך להיות על דעת הראשון. </w:t>
      </w:r>
    </w:p>
    <w:p w14:paraId="1E598498" w14:textId="77777777" w:rsidR="007056A1" w:rsidRDefault="007056A1" w:rsidP="007056A1">
      <w:pPr>
        <w:bidi/>
        <w:jc w:val="both"/>
        <w:rPr>
          <w:rFonts w:cs="David" w:hint="cs"/>
          <w:rtl/>
        </w:rPr>
      </w:pPr>
    </w:p>
    <w:p w14:paraId="6B4076EF"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31FA61D" w14:textId="77777777" w:rsidR="007056A1" w:rsidRDefault="007056A1" w:rsidP="007056A1">
      <w:pPr>
        <w:bidi/>
        <w:jc w:val="both"/>
        <w:rPr>
          <w:rFonts w:cs="David" w:hint="cs"/>
          <w:rtl/>
        </w:rPr>
      </w:pPr>
    </w:p>
    <w:p w14:paraId="1034609C" w14:textId="77777777" w:rsidR="007056A1" w:rsidRDefault="007056A1" w:rsidP="007056A1">
      <w:pPr>
        <w:bidi/>
        <w:jc w:val="both"/>
        <w:rPr>
          <w:rFonts w:cs="David" w:hint="cs"/>
          <w:rtl/>
        </w:rPr>
      </w:pPr>
      <w:r>
        <w:rPr>
          <w:rFonts w:cs="David" w:hint="cs"/>
          <w:rtl/>
        </w:rPr>
        <w:tab/>
        <w:t xml:space="preserve"> ואיך ועדת שרים תדע שזה על דעת הראשון? היא תתחיל לחפש או לבדוק?</w:t>
      </w:r>
    </w:p>
    <w:p w14:paraId="446AEB62" w14:textId="77777777" w:rsidR="007056A1" w:rsidRDefault="007056A1" w:rsidP="007056A1">
      <w:pPr>
        <w:bidi/>
        <w:jc w:val="both"/>
        <w:rPr>
          <w:rFonts w:cs="David" w:hint="cs"/>
          <w:rtl/>
        </w:rPr>
      </w:pPr>
    </w:p>
    <w:p w14:paraId="54D4D69B" w14:textId="77777777" w:rsidR="007056A1" w:rsidRDefault="007056A1" w:rsidP="007056A1">
      <w:pPr>
        <w:keepNext/>
        <w:bidi/>
        <w:jc w:val="both"/>
        <w:rPr>
          <w:rFonts w:cs="David" w:hint="cs"/>
          <w:rtl/>
        </w:rPr>
      </w:pPr>
      <w:r>
        <w:rPr>
          <w:rFonts w:cs="David" w:hint="cs"/>
          <w:u w:val="single"/>
          <w:rtl/>
        </w:rPr>
        <w:t>קריאה:</w:t>
      </w:r>
    </w:p>
    <w:p w14:paraId="0439E782" w14:textId="77777777" w:rsidR="007056A1" w:rsidRDefault="007056A1" w:rsidP="007056A1">
      <w:pPr>
        <w:keepNext/>
        <w:bidi/>
        <w:jc w:val="both"/>
        <w:rPr>
          <w:rFonts w:cs="David" w:hint="cs"/>
          <w:rtl/>
        </w:rPr>
      </w:pPr>
    </w:p>
    <w:p w14:paraId="3C73089F" w14:textId="77777777" w:rsidR="007056A1" w:rsidRDefault="007056A1" w:rsidP="007056A1">
      <w:pPr>
        <w:keepNext/>
        <w:bidi/>
        <w:jc w:val="both"/>
        <w:rPr>
          <w:rFonts w:cs="David" w:hint="cs"/>
          <w:rtl/>
        </w:rPr>
      </w:pPr>
      <w:r>
        <w:rPr>
          <w:rFonts w:cs="David" w:hint="cs"/>
          <w:rtl/>
        </w:rPr>
        <w:tab/>
        <w:t>גם מה זה המושג "והאחרים"? אנחנו לא מכירים את המושג "והאחרים" - - -</w:t>
      </w:r>
    </w:p>
    <w:p w14:paraId="241E7D8D" w14:textId="77777777" w:rsidR="007056A1" w:rsidRDefault="007056A1" w:rsidP="007056A1">
      <w:pPr>
        <w:keepNext/>
        <w:bidi/>
        <w:jc w:val="both"/>
        <w:rPr>
          <w:rFonts w:cs="David" w:hint="cs"/>
          <w:rtl/>
        </w:rPr>
      </w:pPr>
    </w:p>
    <w:p w14:paraId="40C35022"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FE5EDE3" w14:textId="77777777" w:rsidR="007056A1" w:rsidRDefault="007056A1" w:rsidP="007056A1">
      <w:pPr>
        <w:bidi/>
        <w:jc w:val="both"/>
        <w:rPr>
          <w:rFonts w:cs="David" w:hint="cs"/>
          <w:rtl/>
        </w:rPr>
      </w:pPr>
    </w:p>
    <w:p w14:paraId="52E3E685" w14:textId="77777777" w:rsidR="007056A1" w:rsidRDefault="007056A1" w:rsidP="007056A1">
      <w:pPr>
        <w:bidi/>
        <w:jc w:val="both"/>
        <w:rPr>
          <w:rFonts w:cs="David" w:hint="cs"/>
          <w:rtl/>
        </w:rPr>
      </w:pPr>
      <w:r>
        <w:rPr>
          <w:rFonts w:cs="David" w:hint="cs"/>
          <w:rtl/>
        </w:rPr>
        <w:tab/>
        <w:t xml:space="preserve">זה לא מעניין אותה. </w:t>
      </w:r>
    </w:p>
    <w:p w14:paraId="0C0F59FB" w14:textId="77777777" w:rsidR="007056A1" w:rsidRDefault="007056A1" w:rsidP="007056A1">
      <w:pPr>
        <w:bidi/>
        <w:jc w:val="both"/>
        <w:rPr>
          <w:rFonts w:cs="David" w:hint="cs"/>
          <w:rtl/>
        </w:rPr>
      </w:pPr>
    </w:p>
    <w:p w14:paraId="43FBA79C" w14:textId="77777777" w:rsidR="007056A1" w:rsidRDefault="007056A1" w:rsidP="007056A1">
      <w:pPr>
        <w:bidi/>
        <w:jc w:val="both"/>
        <w:rPr>
          <w:rFonts w:cs="David" w:hint="cs"/>
          <w:rtl/>
        </w:rPr>
      </w:pPr>
      <w:r>
        <w:rPr>
          <w:rFonts w:cs="David" w:hint="cs"/>
          <w:u w:val="single"/>
          <w:rtl/>
        </w:rPr>
        <w:t>היו"ר יריב לוין:</w:t>
      </w:r>
    </w:p>
    <w:p w14:paraId="2859D2B5" w14:textId="77777777" w:rsidR="007056A1" w:rsidRDefault="007056A1" w:rsidP="007056A1">
      <w:pPr>
        <w:bidi/>
        <w:jc w:val="both"/>
        <w:rPr>
          <w:rFonts w:cs="David" w:hint="cs"/>
          <w:rtl/>
        </w:rPr>
      </w:pPr>
    </w:p>
    <w:p w14:paraId="18F524BA" w14:textId="77777777" w:rsidR="007056A1" w:rsidRDefault="007056A1" w:rsidP="007056A1">
      <w:pPr>
        <w:bidi/>
        <w:jc w:val="both"/>
        <w:rPr>
          <w:rFonts w:cs="David" w:hint="cs"/>
          <w:rtl/>
        </w:rPr>
      </w:pPr>
      <w:r>
        <w:rPr>
          <w:rFonts w:cs="David" w:hint="cs"/>
          <w:rtl/>
        </w:rPr>
        <w:tab/>
        <w:t xml:space="preserve"> לא - - -</w:t>
      </w:r>
    </w:p>
    <w:p w14:paraId="0F8EA52D" w14:textId="77777777" w:rsidR="007056A1" w:rsidRDefault="007056A1" w:rsidP="007056A1">
      <w:pPr>
        <w:bidi/>
        <w:jc w:val="both"/>
        <w:rPr>
          <w:rFonts w:cs="David" w:hint="cs"/>
          <w:rtl/>
        </w:rPr>
      </w:pPr>
    </w:p>
    <w:p w14:paraId="6E636C43" w14:textId="77777777" w:rsidR="007056A1" w:rsidRDefault="007056A1" w:rsidP="007056A1">
      <w:pPr>
        <w:bidi/>
        <w:jc w:val="both"/>
        <w:rPr>
          <w:rFonts w:cs="David" w:hint="cs"/>
          <w:rtl/>
        </w:rPr>
      </w:pPr>
      <w:r>
        <w:rPr>
          <w:rFonts w:cs="David" w:hint="cs"/>
          <w:u w:val="single"/>
          <w:rtl/>
        </w:rPr>
        <w:t>גלעד סממה:</w:t>
      </w:r>
    </w:p>
    <w:p w14:paraId="773D3A07" w14:textId="77777777" w:rsidR="007056A1" w:rsidRDefault="007056A1" w:rsidP="007056A1">
      <w:pPr>
        <w:bidi/>
        <w:jc w:val="both"/>
        <w:rPr>
          <w:rFonts w:cs="David" w:hint="cs"/>
          <w:rtl/>
        </w:rPr>
      </w:pPr>
    </w:p>
    <w:p w14:paraId="02E809C5" w14:textId="77777777" w:rsidR="007056A1" w:rsidRDefault="007056A1" w:rsidP="007056A1">
      <w:pPr>
        <w:bidi/>
        <w:jc w:val="both"/>
        <w:rPr>
          <w:rFonts w:cs="David" w:hint="cs"/>
          <w:rtl/>
        </w:rPr>
      </w:pPr>
      <w:r>
        <w:rPr>
          <w:rFonts w:cs="David" w:hint="cs"/>
          <w:rtl/>
        </w:rPr>
        <w:tab/>
        <w:t xml:space="preserve">ועדת שרים, זה לא אמור לעניין אותה. זה אמור לעניין את הכנסת, כשזה עולה לקריאה טרומית. </w:t>
      </w:r>
    </w:p>
    <w:p w14:paraId="1ACB7B59" w14:textId="77777777" w:rsidR="007056A1" w:rsidRDefault="007056A1" w:rsidP="007056A1">
      <w:pPr>
        <w:bidi/>
        <w:jc w:val="both"/>
        <w:rPr>
          <w:rFonts w:cs="David" w:hint="cs"/>
          <w:rtl/>
        </w:rPr>
      </w:pPr>
    </w:p>
    <w:p w14:paraId="0B47C254"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5AF6D573" w14:textId="77777777" w:rsidR="007056A1" w:rsidRDefault="007056A1" w:rsidP="007056A1">
      <w:pPr>
        <w:bidi/>
        <w:jc w:val="both"/>
        <w:rPr>
          <w:rFonts w:cs="David" w:hint="cs"/>
          <w:rtl/>
        </w:rPr>
      </w:pPr>
    </w:p>
    <w:p w14:paraId="4A677AD0" w14:textId="77777777" w:rsidR="007056A1" w:rsidRDefault="007056A1" w:rsidP="007056A1">
      <w:pPr>
        <w:bidi/>
        <w:jc w:val="both"/>
        <w:rPr>
          <w:rFonts w:cs="David" w:hint="cs"/>
          <w:rtl/>
        </w:rPr>
      </w:pPr>
      <w:r>
        <w:rPr>
          <w:rFonts w:cs="David" w:hint="cs"/>
          <w:rtl/>
        </w:rPr>
        <w:tab/>
        <w:t>כשיש אופוזיציה וקואליציה, זה כן - - -</w:t>
      </w:r>
    </w:p>
    <w:p w14:paraId="7EDF55D3" w14:textId="77777777" w:rsidR="007056A1" w:rsidRDefault="007056A1" w:rsidP="007056A1">
      <w:pPr>
        <w:bidi/>
        <w:jc w:val="both"/>
        <w:rPr>
          <w:rFonts w:cs="David" w:hint="cs"/>
          <w:rtl/>
        </w:rPr>
      </w:pPr>
    </w:p>
    <w:p w14:paraId="58EC7ECE" w14:textId="77777777" w:rsidR="007056A1" w:rsidRDefault="007056A1" w:rsidP="007056A1">
      <w:pPr>
        <w:keepNext/>
        <w:bidi/>
        <w:jc w:val="both"/>
        <w:rPr>
          <w:rFonts w:cs="David" w:hint="cs"/>
          <w:rtl/>
        </w:rPr>
      </w:pPr>
      <w:r>
        <w:rPr>
          <w:rFonts w:cs="David" w:hint="cs"/>
          <w:u w:val="single"/>
          <w:rtl/>
        </w:rPr>
        <w:t>היו"ר יריב לוין:</w:t>
      </w:r>
    </w:p>
    <w:p w14:paraId="03C9881F" w14:textId="77777777" w:rsidR="007056A1" w:rsidRDefault="007056A1" w:rsidP="007056A1">
      <w:pPr>
        <w:keepNext/>
        <w:bidi/>
        <w:jc w:val="both"/>
        <w:rPr>
          <w:rFonts w:cs="David" w:hint="cs"/>
          <w:rtl/>
        </w:rPr>
      </w:pPr>
    </w:p>
    <w:p w14:paraId="6577B439" w14:textId="77777777" w:rsidR="007056A1" w:rsidRDefault="007056A1" w:rsidP="007056A1">
      <w:pPr>
        <w:bidi/>
        <w:jc w:val="both"/>
        <w:rPr>
          <w:rFonts w:cs="David" w:hint="cs"/>
          <w:rtl/>
        </w:rPr>
      </w:pPr>
      <w:r>
        <w:rPr>
          <w:rFonts w:cs="David" w:hint="cs"/>
          <w:rtl/>
        </w:rPr>
        <w:tab/>
        <w:t xml:space="preserve">אני אתן לכם דוגמה. </w:t>
      </w:r>
    </w:p>
    <w:p w14:paraId="3C49D9EE" w14:textId="77777777" w:rsidR="007056A1" w:rsidRDefault="007056A1" w:rsidP="007056A1">
      <w:pPr>
        <w:bidi/>
        <w:jc w:val="both"/>
        <w:rPr>
          <w:rFonts w:cs="David" w:hint="cs"/>
          <w:rtl/>
        </w:rPr>
      </w:pPr>
    </w:p>
    <w:p w14:paraId="783A5686"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116556D" w14:textId="77777777" w:rsidR="007056A1" w:rsidRDefault="007056A1" w:rsidP="007056A1">
      <w:pPr>
        <w:bidi/>
        <w:jc w:val="both"/>
        <w:rPr>
          <w:rFonts w:cs="David" w:hint="cs"/>
          <w:rtl/>
        </w:rPr>
      </w:pPr>
    </w:p>
    <w:p w14:paraId="00D83575" w14:textId="77777777" w:rsidR="007056A1" w:rsidRDefault="007056A1" w:rsidP="007056A1">
      <w:pPr>
        <w:bidi/>
        <w:jc w:val="both"/>
        <w:rPr>
          <w:rFonts w:cs="David" w:hint="cs"/>
          <w:rtl/>
        </w:rPr>
      </w:pPr>
      <w:r>
        <w:rPr>
          <w:rFonts w:cs="David" w:hint="cs"/>
          <w:rtl/>
        </w:rPr>
        <w:tab/>
        <w:t xml:space="preserve"> השבוע יש לך הצעת חוק, שאתה חתום עם מישהו מהקואליציה. </w:t>
      </w:r>
    </w:p>
    <w:p w14:paraId="01876A8D" w14:textId="77777777" w:rsidR="007056A1" w:rsidRDefault="007056A1" w:rsidP="007056A1">
      <w:pPr>
        <w:bidi/>
        <w:jc w:val="both"/>
        <w:rPr>
          <w:rFonts w:cs="David" w:hint="cs"/>
          <w:rtl/>
        </w:rPr>
      </w:pPr>
    </w:p>
    <w:p w14:paraId="430F5AAC" w14:textId="77777777" w:rsidR="007056A1" w:rsidRDefault="007056A1" w:rsidP="007056A1">
      <w:pPr>
        <w:bidi/>
        <w:jc w:val="both"/>
        <w:rPr>
          <w:rFonts w:cs="David" w:hint="cs"/>
          <w:rtl/>
        </w:rPr>
      </w:pPr>
      <w:r>
        <w:rPr>
          <w:rFonts w:cs="David" w:hint="cs"/>
          <w:u w:val="single"/>
          <w:rtl/>
        </w:rPr>
        <w:t>היו"ר יריב לוין:</w:t>
      </w:r>
    </w:p>
    <w:p w14:paraId="3F164758" w14:textId="77777777" w:rsidR="007056A1" w:rsidRDefault="007056A1" w:rsidP="007056A1">
      <w:pPr>
        <w:bidi/>
        <w:jc w:val="both"/>
        <w:rPr>
          <w:rFonts w:cs="David" w:hint="cs"/>
          <w:rtl/>
        </w:rPr>
      </w:pPr>
    </w:p>
    <w:p w14:paraId="54BBD7CE" w14:textId="77777777" w:rsidR="007056A1" w:rsidRDefault="007056A1" w:rsidP="007056A1">
      <w:pPr>
        <w:bidi/>
        <w:jc w:val="both"/>
        <w:rPr>
          <w:rFonts w:cs="David" w:hint="cs"/>
          <w:rtl/>
        </w:rPr>
      </w:pPr>
      <w:r>
        <w:rPr>
          <w:rFonts w:cs="David" w:hint="cs"/>
          <w:rtl/>
        </w:rPr>
        <w:tab/>
        <w:t xml:space="preserve">עם יוחנן פלסנר, במקרה ליוחנן ולי יש הבנה מוחלטת, שאומרת שמה שיוחנן יחליט, מקובל עלי. למה? כי הוא יזם ראשון, הוא היה, לכן הוא גם מופיע ראשון. </w:t>
      </w:r>
    </w:p>
    <w:p w14:paraId="4552D5B3" w14:textId="77777777" w:rsidR="007056A1" w:rsidRDefault="007056A1" w:rsidP="007056A1">
      <w:pPr>
        <w:bidi/>
        <w:jc w:val="both"/>
        <w:rPr>
          <w:rFonts w:cs="David" w:hint="cs"/>
          <w:rtl/>
        </w:rPr>
      </w:pPr>
    </w:p>
    <w:p w14:paraId="15DD0208"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5AA3A3C1" w14:textId="77777777" w:rsidR="007056A1" w:rsidRDefault="007056A1" w:rsidP="007056A1">
      <w:pPr>
        <w:bidi/>
        <w:jc w:val="both"/>
        <w:rPr>
          <w:rFonts w:cs="David" w:hint="cs"/>
          <w:rtl/>
        </w:rPr>
      </w:pPr>
    </w:p>
    <w:p w14:paraId="52CDFB74" w14:textId="77777777" w:rsidR="007056A1" w:rsidRDefault="007056A1" w:rsidP="007056A1">
      <w:pPr>
        <w:bidi/>
        <w:jc w:val="both"/>
        <w:rPr>
          <w:rFonts w:cs="David" w:hint="cs"/>
          <w:rtl/>
        </w:rPr>
      </w:pPr>
      <w:r>
        <w:rPr>
          <w:rFonts w:cs="David" w:hint="cs"/>
          <w:rtl/>
        </w:rPr>
        <w:tab/>
        <w:t>ההצעה עולה?</w:t>
      </w:r>
    </w:p>
    <w:p w14:paraId="433470E6" w14:textId="77777777" w:rsidR="007056A1" w:rsidRDefault="007056A1" w:rsidP="007056A1">
      <w:pPr>
        <w:bidi/>
        <w:jc w:val="both"/>
        <w:rPr>
          <w:rFonts w:cs="David" w:hint="cs"/>
          <w:rtl/>
        </w:rPr>
      </w:pPr>
    </w:p>
    <w:p w14:paraId="4DDC06A3" w14:textId="77777777" w:rsidR="007056A1" w:rsidRDefault="007056A1" w:rsidP="007056A1">
      <w:pPr>
        <w:keepNext/>
        <w:bidi/>
        <w:jc w:val="both"/>
        <w:rPr>
          <w:rFonts w:cs="David" w:hint="cs"/>
          <w:rtl/>
        </w:rPr>
      </w:pPr>
      <w:r>
        <w:rPr>
          <w:rFonts w:cs="David" w:hint="cs"/>
          <w:u w:val="single"/>
          <w:rtl/>
        </w:rPr>
        <w:t>היו"ר יריב לוין:</w:t>
      </w:r>
    </w:p>
    <w:p w14:paraId="0CF78850" w14:textId="77777777" w:rsidR="007056A1" w:rsidRDefault="007056A1" w:rsidP="007056A1">
      <w:pPr>
        <w:keepNext/>
        <w:bidi/>
        <w:jc w:val="both"/>
        <w:rPr>
          <w:rFonts w:cs="David" w:hint="cs"/>
          <w:rtl/>
        </w:rPr>
      </w:pPr>
    </w:p>
    <w:p w14:paraId="0F352A86" w14:textId="77777777" w:rsidR="007056A1" w:rsidRDefault="007056A1" w:rsidP="007056A1">
      <w:pPr>
        <w:bidi/>
        <w:jc w:val="both"/>
        <w:rPr>
          <w:rFonts w:cs="David" w:hint="cs"/>
          <w:rtl/>
        </w:rPr>
      </w:pPr>
      <w:r>
        <w:rPr>
          <w:rFonts w:cs="David" w:hint="cs"/>
          <w:rtl/>
        </w:rPr>
        <w:tab/>
        <w:t xml:space="preserve">היא תעלה, כנראה, בעוד שבוע. היא תעלה על פי החלטתו. </w:t>
      </w:r>
    </w:p>
    <w:p w14:paraId="05AD18C5" w14:textId="77777777" w:rsidR="007056A1" w:rsidRDefault="007056A1" w:rsidP="007056A1">
      <w:pPr>
        <w:bidi/>
        <w:jc w:val="both"/>
        <w:rPr>
          <w:rFonts w:cs="David" w:hint="cs"/>
          <w:rtl/>
        </w:rPr>
      </w:pPr>
    </w:p>
    <w:p w14:paraId="5C9BF8F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6ABB6F5" w14:textId="77777777" w:rsidR="007056A1" w:rsidRDefault="007056A1" w:rsidP="007056A1">
      <w:pPr>
        <w:bidi/>
        <w:jc w:val="both"/>
        <w:rPr>
          <w:rFonts w:cs="David" w:hint="cs"/>
          <w:rtl/>
        </w:rPr>
      </w:pPr>
    </w:p>
    <w:p w14:paraId="6496C5EB" w14:textId="77777777" w:rsidR="007056A1" w:rsidRDefault="007056A1" w:rsidP="007056A1">
      <w:pPr>
        <w:bidi/>
        <w:jc w:val="both"/>
        <w:rPr>
          <w:rFonts w:cs="David" w:hint="cs"/>
          <w:rtl/>
        </w:rPr>
      </w:pPr>
      <w:r>
        <w:rPr>
          <w:rFonts w:cs="David" w:hint="cs"/>
          <w:rtl/>
        </w:rPr>
        <w:tab/>
        <w:t xml:space="preserve"> חבר הכנסת אורון אומר שהיא טובה - - -</w:t>
      </w:r>
    </w:p>
    <w:p w14:paraId="0733BE50" w14:textId="77777777" w:rsidR="007056A1" w:rsidRDefault="007056A1" w:rsidP="007056A1">
      <w:pPr>
        <w:bidi/>
        <w:jc w:val="both"/>
        <w:rPr>
          <w:rFonts w:cs="David" w:hint="cs"/>
          <w:rtl/>
        </w:rPr>
      </w:pPr>
    </w:p>
    <w:p w14:paraId="6718B2CA" w14:textId="77777777" w:rsidR="007056A1" w:rsidRDefault="007056A1" w:rsidP="007056A1">
      <w:pPr>
        <w:bidi/>
        <w:jc w:val="both"/>
        <w:rPr>
          <w:rFonts w:cs="David" w:hint="cs"/>
          <w:rtl/>
        </w:rPr>
      </w:pPr>
      <w:r>
        <w:rPr>
          <w:rFonts w:cs="David" w:hint="cs"/>
          <w:u w:val="single"/>
          <w:rtl/>
        </w:rPr>
        <w:t>היו"ר יריב לוין:</w:t>
      </w:r>
    </w:p>
    <w:p w14:paraId="398FE446" w14:textId="77777777" w:rsidR="007056A1" w:rsidRDefault="007056A1" w:rsidP="007056A1">
      <w:pPr>
        <w:bidi/>
        <w:jc w:val="both"/>
        <w:rPr>
          <w:rFonts w:cs="David" w:hint="cs"/>
          <w:rtl/>
        </w:rPr>
      </w:pPr>
    </w:p>
    <w:p w14:paraId="603512B1" w14:textId="77777777" w:rsidR="007056A1" w:rsidRDefault="007056A1" w:rsidP="007056A1">
      <w:pPr>
        <w:bidi/>
        <w:jc w:val="both"/>
        <w:rPr>
          <w:rFonts w:cs="David" w:hint="cs"/>
          <w:rtl/>
        </w:rPr>
      </w:pPr>
      <w:r>
        <w:rPr>
          <w:rFonts w:cs="David" w:hint="cs"/>
          <w:rtl/>
        </w:rPr>
        <w:tab/>
        <w:t xml:space="preserve">כולל גדולי המשפטנים, המקובלים עליכם, האדמו"רים שלכם אישרו אותה, אבל אני אומר לגוף העניין שנניח שאני אבוא ואגיד ליוחנן: אדוני, תודה שצירפת אותי ליוזמה, עכשיו אני אתקע לך אותה, אני לא מוכן שתעלה אותה. מה, זה לא הגיוני? כשאני מצטרף אליו והוא ראשון, אני יודע שהוא יכול להביא את זה גם שלא על דעתי, אחרת יש כאוס מוחלט. שלושה רוצים, שניים לא רוצים, מתוך השניים אחד מסכים, אבל זה יהיה בעוד שבועיים. לדבר אין היגיון. </w:t>
      </w:r>
    </w:p>
    <w:p w14:paraId="6F1AF228" w14:textId="77777777" w:rsidR="007056A1" w:rsidRDefault="007056A1" w:rsidP="007056A1">
      <w:pPr>
        <w:bidi/>
        <w:jc w:val="both"/>
        <w:rPr>
          <w:rFonts w:cs="David" w:hint="cs"/>
          <w:rtl/>
        </w:rPr>
      </w:pPr>
    </w:p>
    <w:p w14:paraId="77C8CAE9" w14:textId="77777777" w:rsidR="007056A1" w:rsidRDefault="007056A1" w:rsidP="007056A1">
      <w:pPr>
        <w:bidi/>
        <w:jc w:val="both"/>
        <w:rPr>
          <w:rFonts w:cs="David" w:hint="cs"/>
          <w:rtl/>
        </w:rPr>
      </w:pPr>
      <w:r>
        <w:rPr>
          <w:rFonts w:cs="David" w:hint="cs"/>
          <w:u w:val="single"/>
          <w:rtl/>
        </w:rPr>
        <w:t>גלעד סממה:</w:t>
      </w:r>
    </w:p>
    <w:p w14:paraId="6D1D3983" w14:textId="77777777" w:rsidR="007056A1" w:rsidRDefault="007056A1" w:rsidP="007056A1">
      <w:pPr>
        <w:bidi/>
        <w:jc w:val="both"/>
        <w:rPr>
          <w:rFonts w:cs="David" w:hint="cs"/>
          <w:rtl/>
        </w:rPr>
      </w:pPr>
    </w:p>
    <w:p w14:paraId="153453F3" w14:textId="77777777" w:rsidR="007056A1" w:rsidRDefault="007056A1" w:rsidP="007056A1">
      <w:pPr>
        <w:bidi/>
        <w:jc w:val="both"/>
        <w:rPr>
          <w:rFonts w:cs="David" w:hint="cs"/>
          <w:rtl/>
        </w:rPr>
      </w:pPr>
      <w:r>
        <w:rPr>
          <w:rFonts w:cs="David" w:hint="cs"/>
          <w:rtl/>
        </w:rPr>
        <w:tab/>
        <w:t>אדוני היושב-ראש, אני דווקא לא נגד, אבל צריך לחשוב על זה שברגע שאתה מקבע את היחסים האלה של היוזמים, אתה נותן זכות וטו ליוזם הראשון. אני לא נגד, אבל צריך לקחת את זה בחשבון לפעמים ביחסים בין חברי כנסת, אפילו מטעמי אסטרטגיה.</w:t>
      </w:r>
    </w:p>
    <w:p w14:paraId="13854069" w14:textId="77777777" w:rsidR="007056A1" w:rsidRDefault="007056A1" w:rsidP="007056A1">
      <w:pPr>
        <w:bidi/>
        <w:ind w:firstLine="720"/>
        <w:jc w:val="both"/>
        <w:rPr>
          <w:rFonts w:cs="David" w:hint="cs"/>
          <w:rtl/>
        </w:rPr>
      </w:pPr>
    </w:p>
    <w:p w14:paraId="7A04B948" w14:textId="77777777" w:rsidR="007056A1" w:rsidRDefault="007056A1" w:rsidP="007056A1">
      <w:pPr>
        <w:bidi/>
        <w:jc w:val="both"/>
        <w:rPr>
          <w:rFonts w:cs="David" w:hint="cs"/>
          <w:rtl/>
        </w:rPr>
      </w:pPr>
      <w:r>
        <w:rPr>
          <w:rFonts w:cs="David" w:hint="cs"/>
          <w:u w:val="single"/>
          <w:rtl/>
        </w:rPr>
        <w:t>היו"ר יריב לוין:</w:t>
      </w:r>
    </w:p>
    <w:p w14:paraId="224507C1" w14:textId="77777777" w:rsidR="007056A1" w:rsidRDefault="007056A1" w:rsidP="007056A1">
      <w:pPr>
        <w:bidi/>
        <w:jc w:val="both"/>
        <w:rPr>
          <w:rFonts w:cs="David" w:hint="cs"/>
          <w:rtl/>
        </w:rPr>
      </w:pPr>
    </w:p>
    <w:p w14:paraId="4D472FAF" w14:textId="77777777" w:rsidR="007056A1" w:rsidRDefault="007056A1" w:rsidP="007056A1">
      <w:pPr>
        <w:bidi/>
        <w:ind w:firstLine="720"/>
        <w:jc w:val="both"/>
        <w:rPr>
          <w:rFonts w:cs="David" w:hint="cs"/>
          <w:rtl/>
        </w:rPr>
      </w:pPr>
      <w:r>
        <w:rPr>
          <w:rFonts w:cs="David" w:hint="cs"/>
          <w:rtl/>
        </w:rPr>
        <w:t>אשאל אתכם מה עושים. אם לי יש עכשיו חילוקי דעות עם חבר הכנסת יוחנן פלסנר, האם זה עולה לקריאה טרומית, מה עושים עם זה?</w:t>
      </w:r>
    </w:p>
    <w:p w14:paraId="3EFD2BBC" w14:textId="77777777" w:rsidR="007056A1" w:rsidRDefault="007056A1" w:rsidP="007056A1">
      <w:pPr>
        <w:bidi/>
        <w:ind w:firstLine="720"/>
        <w:jc w:val="both"/>
        <w:rPr>
          <w:rFonts w:cs="David" w:hint="cs"/>
          <w:rtl/>
        </w:rPr>
      </w:pPr>
    </w:p>
    <w:p w14:paraId="11839900" w14:textId="77777777" w:rsidR="007056A1" w:rsidRDefault="007056A1" w:rsidP="007056A1">
      <w:pPr>
        <w:bidi/>
        <w:jc w:val="both"/>
        <w:rPr>
          <w:rFonts w:cs="David" w:hint="cs"/>
          <w:rtl/>
        </w:rPr>
      </w:pPr>
      <w:r>
        <w:rPr>
          <w:rFonts w:cs="David" w:hint="cs"/>
          <w:u w:val="single"/>
          <w:rtl/>
        </w:rPr>
        <w:t>לימור ברמן:</w:t>
      </w:r>
    </w:p>
    <w:p w14:paraId="00915657" w14:textId="77777777" w:rsidR="007056A1" w:rsidRDefault="007056A1" w:rsidP="007056A1">
      <w:pPr>
        <w:bidi/>
        <w:jc w:val="both"/>
        <w:rPr>
          <w:rFonts w:cs="David" w:hint="cs"/>
          <w:rtl/>
        </w:rPr>
      </w:pPr>
    </w:p>
    <w:p w14:paraId="62AA0A11" w14:textId="77777777" w:rsidR="007056A1" w:rsidRDefault="007056A1" w:rsidP="007056A1">
      <w:pPr>
        <w:bidi/>
        <w:jc w:val="both"/>
        <w:rPr>
          <w:rFonts w:cs="David" w:hint="cs"/>
          <w:rtl/>
        </w:rPr>
      </w:pPr>
      <w:r>
        <w:rPr>
          <w:rFonts w:cs="David" w:hint="cs"/>
          <w:rtl/>
        </w:rPr>
        <w:tab/>
        <w:t xml:space="preserve">אני יכולה לענות לך על זה? דבר ראשון, אם אנחנו  מדברים על ההצעה שהיתה אמורה לעלות השבוע, הוא גם ככה היוזם הראשון. </w:t>
      </w:r>
    </w:p>
    <w:p w14:paraId="30510C70" w14:textId="77777777" w:rsidR="007056A1" w:rsidRDefault="007056A1" w:rsidP="007056A1">
      <w:pPr>
        <w:bidi/>
        <w:ind w:firstLine="720"/>
        <w:jc w:val="both"/>
        <w:rPr>
          <w:rFonts w:cs="David" w:hint="cs"/>
          <w:rtl/>
        </w:rPr>
      </w:pPr>
    </w:p>
    <w:p w14:paraId="3056F6F6" w14:textId="77777777" w:rsidR="007056A1" w:rsidRDefault="007056A1" w:rsidP="007056A1">
      <w:pPr>
        <w:keepNext/>
        <w:bidi/>
        <w:jc w:val="both"/>
        <w:rPr>
          <w:rFonts w:cs="David" w:hint="cs"/>
          <w:rtl/>
        </w:rPr>
      </w:pPr>
      <w:r>
        <w:rPr>
          <w:rFonts w:cs="David" w:hint="cs"/>
          <w:u w:val="single"/>
          <w:rtl/>
        </w:rPr>
        <w:t>היו"ר יריב לוין:</w:t>
      </w:r>
    </w:p>
    <w:p w14:paraId="134CFFC8" w14:textId="77777777" w:rsidR="007056A1" w:rsidRDefault="007056A1" w:rsidP="007056A1">
      <w:pPr>
        <w:keepNext/>
        <w:bidi/>
        <w:jc w:val="both"/>
        <w:rPr>
          <w:rFonts w:cs="David" w:hint="cs"/>
          <w:rtl/>
        </w:rPr>
      </w:pPr>
    </w:p>
    <w:p w14:paraId="0BFD48EB" w14:textId="77777777" w:rsidR="007056A1" w:rsidRDefault="007056A1" w:rsidP="007056A1">
      <w:pPr>
        <w:bidi/>
        <w:jc w:val="both"/>
        <w:rPr>
          <w:rFonts w:cs="David" w:hint="cs"/>
          <w:rtl/>
        </w:rPr>
      </w:pPr>
      <w:r>
        <w:rPr>
          <w:rFonts w:cs="David" w:hint="cs"/>
          <w:rtl/>
        </w:rPr>
        <w:tab/>
        <w:t xml:space="preserve">נכון, זה מה שאני מציע. </w:t>
      </w:r>
    </w:p>
    <w:p w14:paraId="0EE307C3" w14:textId="77777777" w:rsidR="007056A1" w:rsidRDefault="007056A1" w:rsidP="007056A1">
      <w:pPr>
        <w:bidi/>
        <w:jc w:val="both"/>
        <w:rPr>
          <w:rFonts w:cs="David" w:hint="cs"/>
          <w:rtl/>
        </w:rPr>
      </w:pPr>
    </w:p>
    <w:p w14:paraId="36AD73A5" w14:textId="77777777" w:rsidR="007056A1" w:rsidRDefault="007056A1" w:rsidP="007056A1">
      <w:pPr>
        <w:bidi/>
        <w:jc w:val="both"/>
        <w:rPr>
          <w:rFonts w:cs="David" w:hint="cs"/>
          <w:rtl/>
        </w:rPr>
      </w:pPr>
      <w:r>
        <w:rPr>
          <w:rFonts w:cs="David" w:hint="cs"/>
          <w:u w:val="single"/>
          <w:rtl/>
        </w:rPr>
        <w:t>לימור ברמן:</w:t>
      </w:r>
    </w:p>
    <w:p w14:paraId="373A566F" w14:textId="77777777" w:rsidR="007056A1" w:rsidRDefault="007056A1" w:rsidP="007056A1">
      <w:pPr>
        <w:bidi/>
        <w:jc w:val="both"/>
        <w:rPr>
          <w:rFonts w:cs="David" w:hint="cs"/>
          <w:rtl/>
        </w:rPr>
      </w:pPr>
    </w:p>
    <w:p w14:paraId="5412C3D4" w14:textId="77777777" w:rsidR="007056A1" w:rsidRDefault="007056A1" w:rsidP="007056A1">
      <w:pPr>
        <w:bidi/>
        <w:jc w:val="both"/>
        <w:rPr>
          <w:rFonts w:cs="David" w:hint="cs"/>
          <w:rtl/>
        </w:rPr>
      </w:pPr>
      <w:r>
        <w:rPr>
          <w:rFonts w:cs="David" w:hint="cs"/>
          <w:rtl/>
        </w:rPr>
        <w:tab/>
        <w:t xml:space="preserve">מאחר שחתמת אתו מלכתחילה כמציע, לא כמצטרף, ואתה ידעת שאתה מגיע מייד אחריו, ולפי המוסכמות בבית הזה, אתה יודע שהיוזם הראשון הוא זה שמציע, זה מה שאני מכירה לפחות בין חברי הכנסת - מה שאתה אומר, פעם ראשונה שאני נתקלת בזה - אתם מדברים ביניכם והגעתם לסוג של הסכמה וזה ירד מסדר-היום, זה ביניכם. </w:t>
      </w:r>
    </w:p>
    <w:p w14:paraId="6EEF7E3E" w14:textId="77777777" w:rsidR="007056A1" w:rsidRDefault="007056A1" w:rsidP="007056A1">
      <w:pPr>
        <w:bidi/>
        <w:jc w:val="both"/>
        <w:rPr>
          <w:rFonts w:cs="David" w:hint="cs"/>
          <w:rtl/>
        </w:rPr>
      </w:pPr>
    </w:p>
    <w:p w14:paraId="74CB15BE" w14:textId="77777777" w:rsidR="007056A1" w:rsidRDefault="007056A1" w:rsidP="007056A1">
      <w:pPr>
        <w:keepNext/>
        <w:bidi/>
        <w:jc w:val="both"/>
        <w:rPr>
          <w:rFonts w:cs="David" w:hint="cs"/>
          <w:rtl/>
        </w:rPr>
      </w:pPr>
      <w:r>
        <w:rPr>
          <w:rFonts w:cs="David" w:hint="cs"/>
          <w:u w:val="single"/>
          <w:rtl/>
        </w:rPr>
        <w:t>היו"ר יריב לוין:</w:t>
      </w:r>
    </w:p>
    <w:p w14:paraId="2E0E18BB" w14:textId="77777777" w:rsidR="007056A1" w:rsidRDefault="007056A1" w:rsidP="007056A1">
      <w:pPr>
        <w:keepNext/>
        <w:bidi/>
        <w:jc w:val="both"/>
        <w:rPr>
          <w:rFonts w:cs="David" w:hint="cs"/>
          <w:rtl/>
        </w:rPr>
      </w:pPr>
    </w:p>
    <w:p w14:paraId="6DD77767" w14:textId="77777777" w:rsidR="007056A1" w:rsidRDefault="007056A1" w:rsidP="007056A1">
      <w:pPr>
        <w:bidi/>
        <w:jc w:val="both"/>
        <w:rPr>
          <w:rFonts w:cs="David" w:hint="cs"/>
          <w:rtl/>
        </w:rPr>
      </w:pPr>
      <w:r>
        <w:rPr>
          <w:rFonts w:cs="David" w:hint="cs"/>
          <w:rtl/>
        </w:rPr>
        <w:tab/>
        <w:t xml:space="preserve">לא, אני נותן את זה כדוגמה. לנו יש הבנה בינינו, אין בעיה בכלל, זה לא נבע מאיזו תקרית. </w:t>
      </w:r>
    </w:p>
    <w:p w14:paraId="7E0C9078" w14:textId="77777777" w:rsidR="007056A1" w:rsidRDefault="007056A1" w:rsidP="007056A1">
      <w:pPr>
        <w:bidi/>
        <w:jc w:val="both"/>
        <w:rPr>
          <w:rFonts w:cs="David" w:hint="cs"/>
          <w:rtl/>
        </w:rPr>
      </w:pPr>
    </w:p>
    <w:p w14:paraId="430F34B8" w14:textId="77777777" w:rsidR="007056A1" w:rsidRDefault="007056A1" w:rsidP="007056A1">
      <w:pPr>
        <w:bidi/>
        <w:jc w:val="both"/>
        <w:rPr>
          <w:rFonts w:cs="David" w:hint="cs"/>
          <w:rtl/>
        </w:rPr>
      </w:pPr>
      <w:r>
        <w:rPr>
          <w:rFonts w:cs="David" w:hint="cs"/>
          <w:u w:val="single"/>
          <w:rtl/>
        </w:rPr>
        <w:t>לימור ברמן:</w:t>
      </w:r>
    </w:p>
    <w:p w14:paraId="39664AB0" w14:textId="77777777" w:rsidR="007056A1" w:rsidRDefault="007056A1" w:rsidP="007056A1">
      <w:pPr>
        <w:bidi/>
        <w:jc w:val="both"/>
        <w:rPr>
          <w:rFonts w:cs="David" w:hint="cs"/>
          <w:rtl/>
        </w:rPr>
      </w:pPr>
    </w:p>
    <w:p w14:paraId="244C2598" w14:textId="77777777" w:rsidR="007056A1" w:rsidRDefault="007056A1" w:rsidP="007056A1">
      <w:pPr>
        <w:bidi/>
        <w:jc w:val="both"/>
        <w:rPr>
          <w:rFonts w:cs="David" w:hint="cs"/>
          <w:rtl/>
        </w:rPr>
      </w:pPr>
      <w:r>
        <w:rPr>
          <w:rFonts w:cs="David" w:hint="cs"/>
          <w:rtl/>
        </w:rPr>
        <w:tab/>
        <w:t xml:space="preserve">במצב שאין הבנה ביניכם, ונניח אתה היית המציע הראשון והוא היה המציע השני, לצורך העניין, יכולת להגיד לו: זה לא בסדר שהעלית את זה לוועדת שרים ואפילו לא דיברת אתי, ואני לא רוצה שזה יעלה, אבל כן, הוא יכול היה להעלות את זה על מכסת הסיעה שלו. </w:t>
      </w:r>
    </w:p>
    <w:p w14:paraId="184B0207" w14:textId="77777777" w:rsidR="007056A1" w:rsidRDefault="007056A1" w:rsidP="007056A1">
      <w:pPr>
        <w:bidi/>
        <w:jc w:val="both"/>
        <w:rPr>
          <w:rFonts w:cs="David" w:hint="cs"/>
          <w:rtl/>
        </w:rPr>
      </w:pPr>
    </w:p>
    <w:p w14:paraId="109976CD" w14:textId="77777777" w:rsidR="007056A1" w:rsidRDefault="007056A1" w:rsidP="007056A1">
      <w:pPr>
        <w:keepNext/>
        <w:bidi/>
        <w:jc w:val="both"/>
        <w:rPr>
          <w:rFonts w:cs="David" w:hint="cs"/>
          <w:rtl/>
        </w:rPr>
      </w:pPr>
      <w:r>
        <w:rPr>
          <w:rFonts w:cs="David" w:hint="cs"/>
          <w:u w:val="single"/>
          <w:rtl/>
        </w:rPr>
        <w:t>היו"ר יריב לוין:</w:t>
      </w:r>
    </w:p>
    <w:p w14:paraId="6A6F490C" w14:textId="77777777" w:rsidR="007056A1" w:rsidRDefault="007056A1" w:rsidP="007056A1">
      <w:pPr>
        <w:keepNext/>
        <w:bidi/>
        <w:jc w:val="both"/>
        <w:rPr>
          <w:rFonts w:cs="David" w:hint="cs"/>
          <w:rtl/>
        </w:rPr>
      </w:pPr>
    </w:p>
    <w:p w14:paraId="4A524280" w14:textId="77777777" w:rsidR="007056A1" w:rsidRDefault="007056A1" w:rsidP="007056A1">
      <w:pPr>
        <w:bidi/>
        <w:jc w:val="both"/>
        <w:rPr>
          <w:rFonts w:cs="David" w:hint="cs"/>
          <w:rtl/>
        </w:rPr>
      </w:pPr>
      <w:r>
        <w:rPr>
          <w:rFonts w:cs="David" w:hint="cs"/>
          <w:rtl/>
        </w:rPr>
        <w:tab/>
        <w:t xml:space="preserve">אבל אני שואל אותך מה קורה במצב ההפוך, נניח שאין שום הסדרה. בא חבר הכנסת יוחנן פלסנר ואומר: אני רוצה עכשיו להעלות את זה. נניח שלמרות שאפילו סיכמתי אתו מראש שהוא ראשון והכול על דעתו, אני פתאום בא ואומר לו: אדוני, אני דורש ממך לא להביא את זה. </w:t>
      </w:r>
    </w:p>
    <w:p w14:paraId="50CE0CFA" w14:textId="77777777" w:rsidR="007056A1" w:rsidRDefault="007056A1" w:rsidP="007056A1">
      <w:pPr>
        <w:bidi/>
        <w:jc w:val="both"/>
        <w:rPr>
          <w:rFonts w:cs="David" w:hint="cs"/>
          <w:rtl/>
        </w:rPr>
      </w:pPr>
    </w:p>
    <w:p w14:paraId="0BD4C2EB" w14:textId="77777777" w:rsidR="007056A1" w:rsidRDefault="007056A1" w:rsidP="007056A1">
      <w:pPr>
        <w:bidi/>
        <w:jc w:val="both"/>
        <w:rPr>
          <w:rFonts w:cs="David" w:hint="cs"/>
          <w:rtl/>
        </w:rPr>
      </w:pPr>
      <w:r>
        <w:rPr>
          <w:rFonts w:cs="David" w:hint="cs"/>
          <w:u w:val="single"/>
          <w:rtl/>
        </w:rPr>
        <w:t>לימור ברמן:</w:t>
      </w:r>
    </w:p>
    <w:p w14:paraId="7C465AA7" w14:textId="77777777" w:rsidR="007056A1" w:rsidRDefault="007056A1" w:rsidP="007056A1">
      <w:pPr>
        <w:bidi/>
        <w:jc w:val="both"/>
        <w:rPr>
          <w:rFonts w:cs="David" w:hint="cs"/>
          <w:rtl/>
        </w:rPr>
      </w:pPr>
    </w:p>
    <w:p w14:paraId="3210BC18" w14:textId="77777777" w:rsidR="007056A1" w:rsidRDefault="007056A1" w:rsidP="007056A1">
      <w:pPr>
        <w:bidi/>
        <w:jc w:val="both"/>
        <w:rPr>
          <w:rFonts w:cs="David" w:hint="cs"/>
          <w:rtl/>
        </w:rPr>
      </w:pPr>
      <w:r>
        <w:rPr>
          <w:rFonts w:cs="David" w:hint="cs"/>
          <w:rtl/>
        </w:rPr>
        <w:tab/>
        <w:t xml:space="preserve"> אתה לא יכול. </w:t>
      </w:r>
    </w:p>
    <w:p w14:paraId="470CAF46" w14:textId="77777777" w:rsidR="007056A1" w:rsidRDefault="007056A1" w:rsidP="007056A1">
      <w:pPr>
        <w:bidi/>
        <w:jc w:val="both"/>
        <w:rPr>
          <w:rFonts w:cs="David" w:hint="cs"/>
          <w:rtl/>
        </w:rPr>
      </w:pPr>
    </w:p>
    <w:p w14:paraId="4CACE001" w14:textId="77777777" w:rsidR="007056A1" w:rsidRDefault="007056A1" w:rsidP="007056A1">
      <w:pPr>
        <w:bidi/>
        <w:jc w:val="both"/>
        <w:rPr>
          <w:rFonts w:cs="David" w:hint="cs"/>
          <w:rtl/>
        </w:rPr>
      </w:pPr>
      <w:r>
        <w:rPr>
          <w:rFonts w:cs="David" w:hint="cs"/>
          <w:u w:val="single"/>
          <w:rtl/>
        </w:rPr>
        <w:t>היו"ר יריב לוין:</w:t>
      </w:r>
    </w:p>
    <w:p w14:paraId="1F1A5C75" w14:textId="77777777" w:rsidR="007056A1" w:rsidRDefault="007056A1" w:rsidP="007056A1">
      <w:pPr>
        <w:bidi/>
        <w:jc w:val="both"/>
        <w:rPr>
          <w:rFonts w:cs="David" w:hint="cs"/>
          <w:rtl/>
        </w:rPr>
      </w:pPr>
    </w:p>
    <w:p w14:paraId="5159C307" w14:textId="77777777" w:rsidR="007056A1" w:rsidRDefault="007056A1" w:rsidP="007056A1">
      <w:pPr>
        <w:bidi/>
        <w:jc w:val="both"/>
        <w:rPr>
          <w:rFonts w:cs="David" w:hint="cs"/>
          <w:rtl/>
        </w:rPr>
      </w:pPr>
      <w:r>
        <w:rPr>
          <w:rFonts w:cs="David" w:hint="cs"/>
          <w:rtl/>
        </w:rPr>
        <w:tab/>
        <w:t xml:space="preserve"> יופי, אז אני מציע בדיוק את זה לעגן. אני מציע לעגן את זה, אני לא מציע לשנות דבר, אני אתך. </w:t>
      </w:r>
    </w:p>
    <w:p w14:paraId="7B9BCB2A" w14:textId="77777777" w:rsidR="007056A1" w:rsidRDefault="007056A1" w:rsidP="007056A1">
      <w:pPr>
        <w:bidi/>
        <w:jc w:val="both"/>
        <w:rPr>
          <w:rFonts w:cs="David" w:hint="cs"/>
          <w:rtl/>
        </w:rPr>
      </w:pPr>
    </w:p>
    <w:p w14:paraId="22CE127B" w14:textId="77777777" w:rsidR="007056A1" w:rsidRDefault="007056A1" w:rsidP="007056A1">
      <w:pPr>
        <w:bidi/>
        <w:jc w:val="both"/>
        <w:rPr>
          <w:rFonts w:cs="David" w:hint="cs"/>
          <w:rtl/>
        </w:rPr>
      </w:pPr>
      <w:r>
        <w:rPr>
          <w:rFonts w:cs="David" w:hint="cs"/>
          <w:u w:val="single"/>
          <w:rtl/>
        </w:rPr>
        <w:t>לימור ברמן:</w:t>
      </w:r>
    </w:p>
    <w:p w14:paraId="56A7B4DA" w14:textId="77777777" w:rsidR="007056A1" w:rsidRDefault="007056A1" w:rsidP="007056A1">
      <w:pPr>
        <w:bidi/>
        <w:jc w:val="both"/>
        <w:rPr>
          <w:rFonts w:cs="David" w:hint="cs"/>
          <w:rtl/>
        </w:rPr>
      </w:pPr>
    </w:p>
    <w:p w14:paraId="7AD1E390" w14:textId="77777777" w:rsidR="007056A1" w:rsidRDefault="007056A1" w:rsidP="007056A1">
      <w:pPr>
        <w:bidi/>
        <w:jc w:val="both"/>
        <w:rPr>
          <w:rFonts w:cs="David" w:hint="cs"/>
          <w:rtl/>
        </w:rPr>
      </w:pPr>
      <w:r>
        <w:rPr>
          <w:rFonts w:cs="David" w:hint="cs"/>
          <w:rtl/>
        </w:rPr>
        <w:tab/>
        <w:t xml:space="preserve">אז אני מבקשת לומר לך שעם העניין של המצטרפים אין לי בעיה. אין לי בעיה, חברי הכנסת יידעו שמלכתחילה עצם זה שהם מצטרפים הם בעצם מביעים תמיכתם בחוק, אין לי בעיה. אני חושבת שהמצב הקיים היום ברמה החברית זה משהו שידוע לכל חברי הכנסת. אם רוצים לעגן את זה בתקנון, אין לי בעיה עם זה. יש לי בעיה קשה עם העניין הזה של המציעים. קודם כל, היום אני באופוזיציה, מחר האנשים האחרים יהיו באופוזיציה, ותהיה להם בעיה. קורה מצב, וזה מצב שקורה הרבה, שחברי כנסת שלנו מגיעים לסוג של הסכמה עם חברי כנסת של הקואליציה ורצים יחד עם הצעות חוק ונותנים להם להיות חתומים ראשונים על הצעת חוק, כשהקואליציה חוסמת את הצעת החוק בוועדת שרים ומבקשת מהם לא להגיש את זה. מה שאתה מציע, ימנע מחבר כנסת שלי שעבד באותה מידה עם חבר כנסת מהקואליציה להגיש - - - </w:t>
      </w:r>
    </w:p>
    <w:p w14:paraId="6113F961" w14:textId="77777777" w:rsidR="007056A1" w:rsidRDefault="007056A1" w:rsidP="007056A1">
      <w:pPr>
        <w:bidi/>
        <w:jc w:val="both"/>
        <w:rPr>
          <w:rFonts w:cs="David" w:hint="cs"/>
          <w:rtl/>
        </w:rPr>
      </w:pPr>
    </w:p>
    <w:p w14:paraId="5652F7FF" w14:textId="77777777" w:rsidR="007056A1" w:rsidRDefault="007056A1" w:rsidP="007056A1">
      <w:pPr>
        <w:bidi/>
        <w:jc w:val="both"/>
        <w:rPr>
          <w:rFonts w:cs="David" w:hint="cs"/>
          <w:rtl/>
        </w:rPr>
      </w:pPr>
      <w:r>
        <w:rPr>
          <w:rFonts w:cs="David" w:hint="cs"/>
          <w:u w:val="single"/>
          <w:rtl/>
        </w:rPr>
        <w:t>גלעד סממה:</w:t>
      </w:r>
    </w:p>
    <w:p w14:paraId="4800D1D8" w14:textId="77777777" w:rsidR="007056A1" w:rsidRDefault="007056A1" w:rsidP="007056A1">
      <w:pPr>
        <w:bidi/>
        <w:jc w:val="both"/>
        <w:rPr>
          <w:rFonts w:cs="David" w:hint="cs"/>
          <w:rtl/>
        </w:rPr>
      </w:pPr>
    </w:p>
    <w:p w14:paraId="627F2DFF" w14:textId="77777777" w:rsidR="007056A1" w:rsidRDefault="007056A1" w:rsidP="007056A1">
      <w:pPr>
        <w:bidi/>
        <w:jc w:val="both"/>
        <w:rPr>
          <w:rFonts w:cs="David" w:hint="cs"/>
          <w:rtl/>
        </w:rPr>
      </w:pPr>
      <w:r>
        <w:rPr>
          <w:rFonts w:cs="David" w:hint="cs"/>
          <w:rtl/>
        </w:rPr>
        <w:tab/>
        <w:t xml:space="preserve">זה מה שאמרתי, שמטעמים אסטרטגיים צריך לחשוב על זה. </w:t>
      </w:r>
    </w:p>
    <w:p w14:paraId="44148A5F" w14:textId="77777777" w:rsidR="007056A1" w:rsidRDefault="007056A1" w:rsidP="007056A1">
      <w:pPr>
        <w:bidi/>
        <w:jc w:val="both"/>
        <w:rPr>
          <w:rFonts w:cs="David" w:hint="cs"/>
          <w:rtl/>
        </w:rPr>
      </w:pPr>
    </w:p>
    <w:p w14:paraId="630D2637" w14:textId="77777777" w:rsidR="007056A1" w:rsidRDefault="007056A1" w:rsidP="007056A1">
      <w:pPr>
        <w:bidi/>
        <w:jc w:val="both"/>
        <w:rPr>
          <w:rFonts w:cs="David" w:hint="cs"/>
          <w:rtl/>
        </w:rPr>
      </w:pPr>
      <w:r>
        <w:rPr>
          <w:rFonts w:cs="David" w:hint="cs"/>
          <w:u w:val="single"/>
          <w:rtl/>
        </w:rPr>
        <w:t>היו"ר יריב לוין:</w:t>
      </w:r>
    </w:p>
    <w:p w14:paraId="0A8005AB" w14:textId="77777777" w:rsidR="007056A1" w:rsidRDefault="007056A1" w:rsidP="007056A1">
      <w:pPr>
        <w:bidi/>
        <w:jc w:val="both"/>
        <w:rPr>
          <w:rFonts w:cs="David" w:hint="cs"/>
          <w:rtl/>
        </w:rPr>
      </w:pPr>
    </w:p>
    <w:p w14:paraId="6C6623FF" w14:textId="77777777" w:rsidR="007056A1" w:rsidRDefault="007056A1" w:rsidP="007056A1">
      <w:pPr>
        <w:bidi/>
        <w:jc w:val="both"/>
        <w:rPr>
          <w:rFonts w:cs="David" w:hint="cs"/>
          <w:rtl/>
        </w:rPr>
      </w:pPr>
      <w:r>
        <w:rPr>
          <w:rFonts w:cs="David" w:hint="cs"/>
          <w:rtl/>
        </w:rPr>
        <w:tab/>
        <w:t>אם אני מבין נכון, אתם מציעים את הסוגיה של היוזמים להשאיר - - -</w:t>
      </w:r>
    </w:p>
    <w:p w14:paraId="257FD44A" w14:textId="77777777" w:rsidR="007056A1" w:rsidRDefault="007056A1" w:rsidP="007056A1">
      <w:pPr>
        <w:bidi/>
        <w:jc w:val="both"/>
        <w:rPr>
          <w:rFonts w:cs="David" w:hint="cs"/>
          <w:rtl/>
        </w:rPr>
      </w:pPr>
    </w:p>
    <w:p w14:paraId="33FFEF07"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C81B8B4" w14:textId="77777777" w:rsidR="007056A1" w:rsidRDefault="007056A1" w:rsidP="007056A1">
      <w:pPr>
        <w:bidi/>
        <w:jc w:val="both"/>
        <w:rPr>
          <w:rFonts w:cs="David" w:hint="cs"/>
          <w:rtl/>
        </w:rPr>
      </w:pPr>
    </w:p>
    <w:p w14:paraId="1797D771" w14:textId="77777777" w:rsidR="007056A1" w:rsidRDefault="007056A1" w:rsidP="007056A1">
      <w:pPr>
        <w:bidi/>
        <w:jc w:val="both"/>
        <w:rPr>
          <w:rFonts w:cs="David" w:hint="cs"/>
          <w:rtl/>
        </w:rPr>
      </w:pPr>
      <w:r>
        <w:rPr>
          <w:rFonts w:cs="David" w:hint="cs"/>
          <w:rtl/>
        </w:rPr>
        <w:tab/>
        <w:t xml:space="preserve">לא לגעת. </w:t>
      </w:r>
    </w:p>
    <w:p w14:paraId="3730BBE1" w14:textId="77777777" w:rsidR="007056A1" w:rsidRDefault="007056A1" w:rsidP="007056A1">
      <w:pPr>
        <w:bidi/>
        <w:jc w:val="both"/>
        <w:rPr>
          <w:rFonts w:cs="David" w:hint="cs"/>
          <w:rtl/>
        </w:rPr>
      </w:pPr>
    </w:p>
    <w:p w14:paraId="63A4788F" w14:textId="77777777" w:rsidR="007056A1" w:rsidRDefault="007056A1" w:rsidP="007056A1">
      <w:pPr>
        <w:keepNext/>
        <w:bidi/>
        <w:jc w:val="both"/>
        <w:rPr>
          <w:rFonts w:cs="David" w:hint="cs"/>
          <w:rtl/>
        </w:rPr>
      </w:pPr>
      <w:r>
        <w:rPr>
          <w:rFonts w:cs="David" w:hint="cs"/>
          <w:u w:val="single"/>
          <w:rtl/>
        </w:rPr>
        <w:t>היו"ר יריב לוין:</w:t>
      </w:r>
    </w:p>
    <w:p w14:paraId="37B1ED47" w14:textId="77777777" w:rsidR="007056A1" w:rsidRDefault="007056A1" w:rsidP="007056A1">
      <w:pPr>
        <w:keepNext/>
        <w:bidi/>
        <w:jc w:val="both"/>
        <w:rPr>
          <w:rFonts w:cs="David" w:hint="cs"/>
          <w:rtl/>
        </w:rPr>
      </w:pPr>
    </w:p>
    <w:p w14:paraId="3FE882C7" w14:textId="77777777" w:rsidR="007056A1" w:rsidRDefault="007056A1" w:rsidP="007056A1">
      <w:pPr>
        <w:bidi/>
        <w:jc w:val="both"/>
        <w:rPr>
          <w:rFonts w:cs="David" w:hint="cs"/>
          <w:rtl/>
        </w:rPr>
      </w:pPr>
      <w:r>
        <w:rPr>
          <w:rFonts w:cs="David" w:hint="cs"/>
          <w:rtl/>
        </w:rPr>
        <w:tab/>
        <w:t xml:space="preserve">אני מוכן. אני אגיד לכם את האמת, בעיניי ההבחנה בין היוזמים לבין המצטרפים היא הרבה יותר חשובה ומהותית מאשר ההבחנה הפנימית הזאת, אני יכול לחיות עם זה. </w:t>
      </w:r>
    </w:p>
    <w:p w14:paraId="55EDD8CB" w14:textId="77777777" w:rsidR="007056A1" w:rsidRDefault="007056A1" w:rsidP="007056A1">
      <w:pPr>
        <w:bidi/>
        <w:jc w:val="both"/>
        <w:rPr>
          <w:rFonts w:cs="David" w:hint="cs"/>
          <w:rtl/>
        </w:rPr>
      </w:pPr>
    </w:p>
    <w:p w14:paraId="20A2CF0C" w14:textId="77777777" w:rsidR="007056A1" w:rsidRDefault="007056A1" w:rsidP="007056A1">
      <w:pPr>
        <w:bidi/>
        <w:jc w:val="both"/>
        <w:rPr>
          <w:rFonts w:cs="David" w:hint="cs"/>
          <w:rtl/>
        </w:rPr>
      </w:pPr>
      <w:r>
        <w:rPr>
          <w:rFonts w:cs="David" w:hint="cs"/>
          <w:u w:val="single"/>
          <w:rtl/>
        </w:rPr>
        <w:t>גלעד סממה:</w:t>
      </w:r>
    </w:p>
    <w:p w14:paraId="20EDB709" w14:textId="77777777" w:rsidR="007056A1" w:rsidRDefault="007056A1" w:rsidP="007056A1">
      <w:pPr>
        <w:bidi/>
        <w:jc w:val="both"/>
        <w:rPr>
          <w:rFonts w:cs="David" w:hint="cs"/>
          <w:rtl/>
        </w:rPr>
      </w:pPr>
    </w:p>
    <w:p w14:paraId="5A93862C" w14:textId="77777777" w:rsidR="007056A1" w:rsidRDefault="007056A1" w:rsidP="007056A1">
      <w:pPr>
        <w:bidi/>
        <w:jc w:val="both"/>
        <w:rPr>
          <w:rFonts w:cs="David" w:hint="cs"/>
          <w:rtl/>
        </w:rPr>
      </w:pPr>
      <w:r>
        <w:rPr>
          <w:rFonts w:cs="David" w:hint="cs"/>
          <w:rtl/>
        </w:rPr>
        <w:tab/>
        <w:t xml:space="preserve">זה בדיוק העניין כשאמרתי "מטעמים אסטרטגיים", זה בדיוק מה שהיא אמרה כאן. זה עניין של חברי הכנסת. </w:t>
      </w:r>
    </w:p>
    <w:p w14:paraId="688F1EC6" w14:textId="77777777" w:rsidR="007056A1" w:rsidRDefault="007056A1" w:rsidP="007056A1">
      <w:pPr>
        <w:bidi/>
        <w:jc w:val="both"/>
        <w:rPr>
          <w:rFonts w:cs="David" w:hint="cs"/>
          <w:rtl/>
        </w:rPr>
      </w:pPr>
    </w:p>
    <w:p w14:paraId="559C7522" w14:textId="77777777" w:rsidR="007056A1" w:rsidRDefault="007056A1" w:rsidP="007056A1">
      <w:pPr>
        <w:keepNext/>
        <w:bidi/>
        <w:jc w:val="both"/>
        <w:rPr>
          <w:rFonts w:cs="David" w:hint="cs"/>
          <w:rtl/>
        </w:rPr>
      </w:pPr>
      <w:r>
        <w:rPr>
          <w:rFonts w:cs="David" w:hint="cs"/>
          <w:u w:val="single"/>
          <w:rtl/>
        </w:rPr>
        <w:t>היו"ר יריב לוין:</w:t>
      </w:r>
    </w:p>
    <w:p w14:paraId="6E468612" w14:textId="77777777" w:rsidR="007056A1" w:rsidRDefault="007056A1" w:rsidP="007056A1">
      <w:pPr>
        <w:keepNext/>
        <w:bidi/>
        <w:jc w:val="both"/>
        <w:rPr>
          <w:rFonts w:cs="David" w:hint="cs"/>
          <w:rtl/>
        </w:rPr>
      </w:pPr>
    </w:p>
    <w:p w14:paraId="22924FE2" w14:textId="77777777" w:rsidR="007056A1" w:rsidRDefault="007056A1" w:rsidP="007056A1">
      <w:pPr>
        <w:bidi/>
        <w:jc w:val="both"/>
        <w:rPr>
          <w:rFonts w:cs="David" w:hint="cs"/>
          <w:rtl/>
        </w:rPr>
      </w:pPr>
      <w:r>
        <w:rPr>
          <w:rFonts w:cs="David" w:hint="cs"/>
          <w:rtl/>
        </w:rPr>
        <w:tab/>
        <w:t xml:space="preserve">אני מקבל. </w:t>
      </w:r>
    </w:p>
    <w:p w14:paraId="620F67F1" w14:textId="77777777" w:rsidR="007056A1" w:rsidRDefault="007056A1" w:rsidP="007056A1">
      <w:pPr>
        <w:bidi/>
        <w:jc w:val="both"/>
        <w:rPr>
          <w:rFonts w:cs="David" w:hint="cs"/>
          <w:rtl/>
        </w:rPr>
      </w:pPr>
    </w:p>
    <w:p w14:paraId="04137666" w14:textId="77777777" w:rsidR="007056A1" w:rsidRDefault="007056A1" w:rsidP="007056A1">
      <w:pPr>
        <w:keepNext/>
        <w:bidi/>
        <w:jc w:val="both"/>
        <w:rPr>
          <w:rFonts w:cs="David" w:hint="cs"/>
          <w:rtl/>
        </w:rPr>
      </w:pPr>
      <w:r>
        <w:rPr>
          <w:rFonts w:cs="David" w:hint="cs"/>
          <w:u w:val="single"/>
          <w:rtl/>
        </w:rPr>
        <w:t>איל זנדברג:</w:t>
      </w:r>
    </w:p>
    <w:p w14:paraId="79B1E577" w14:textId="77777777" w:rsidR="007056A1" w:rsidRDefault="007056A1" w:rsidP="007056A1">
      <w:pPr>
        <w:keepNext/>
        <w:bidi/>
        <w:jc w:val="both"/>
        <w:rPr>
          <w:rFonts w:cs="David" w:hint="cs"/>
          <w:rtl/>
        </w:rPr>
      </w:pPr>
    </w:p>
    <w:p w14:paraId="38BD1233" w14:textId="77777777" w:rsidR="007056A1" w:rsidRDefault="007056A1" w:rsidP="007056A1">
      <w:pPr>
        <w:bidi/>
        <w:jc w:val="both"/>
        <w:rPr>
          <w:rFonts w:cs="David" w:hint="cs"/>
          <w:rtl/>
        </w:rPr>
      </w:pPr>
      <w:r>
        <w:rPr>
          <w:rFonts w:cs="David" w:hint="cs"/>
          <w:rtl/>
        </w:rPr>
        <w:tab/>
        <w:t xml:space="preserve">אני חושב שצריך להבחין בין שתי שאלות, שהתערבבו להן. האחת, מי שולט, שעל זה נסב הדיון בדקות האחרונות; השנייה </w:t>
      </w:r>
      <w:r>
        <w:rPr>
          <w:rFonts w:cs="David"/>
          <w:rtl/>
        </w:rPr>
        <w:t>–</w:t>
      </w:r>
      <w:r>
        <w:rPr>
          <w:rFonts w:cs="David" w:hint="cs"/>
          <w:rtl/>
        </w:rPr>
        <w:t xml:space="preserve"> עצם ההבחנה בין שתי הקבוצות האלה. אני רוצה להתייחס דווקא לצד החוקתי הלא פרקטי, אבל אראה את הקשר ביניהם, לשאלת ההבחנה בין תומכים לבין מצטרפים. בסוף אני טוען שגם מעשית זה לא כל כך חשוב, אפשר לצרף אותם לרשימה אחת. מבחינה חוקתית או ציבורית חבר כנסת חותם על הצעת חוק. הצעת חוק היא לא מנשר, היא לא איזה גילוי דעת או סקר תמיכה, זו אמירה של חבר כנסת כלפי הבוחרים, ואת התוכן הזה, את הנורמה הזאת אני רוצה לקדם ואני אאבק כדי שזה ייהפך לחוק. זאת האמירה. סליחה על הנאיביות, אבל זאת האמירה. אם הוא חותם על הצעת החוק, הוא צריך לעמוד מאחורי הצעת החוק. יכול להיות שהכללים יגרמו לכך שהוא לא יכול לקבוע באיזה יום זה מגיע לוועדת שרים. זה בסדר, אלה כללים מדרג שני, אבל הוא חתום על ההצעה, הוא מציע הצעת חוק, ולכן אני הייתי מציע שההבחנה בין יוזמים לבין תומכים נראית לי לא טבעית, היא שמה חברי כנסת בשני מדרגים, והאמת </w:t>
      </w:r>
      <w:r>
        <w:rPr>
          <w:rFonts w:cs="David"/>
          <w:rtl/>
        </w:rPr>
        <w:t>–</w:t>
      </w:r>
      <w:r>
        <w:rPr>
          <w:rFonts w:cs="David" w:hint="cs"/>
          <w:rtl/>
        </w:rPr>
        <w:t xml:space="preserve"> אם יש רשימה של אריות ושל שועלים, ואתה רוצה להיות זנב לאריות או ראש לשועלים, אבל הרשימה היא ברצף, ואם קובעים כלל שאומר שהראשון או השני - מייד דבר על זה - יקבע, מה זה משנה אם יש בהמשך רשימה, שבלאו הכי הם שם במעמקי הרשימה?</w:t>
      </w:r>
    </w:p>
    <w:p w14:paraId="486FEDB1" w14:textId="77777777" w:rsidR="007056A1" w:rsidRDefault="007056A1" w:rsidP="007056A1">
      <w:pPr>
        <w:bidi/>
        <w:jc w:val="both"/>
        <w:rPr>
          <w:rFonts w:cs="David" w:hint="cs"/>
          <w:rtl/>
        </w:rPr>
      </w:pPr>
    </w:p>
    <w:p w14:paraId="08FE7DDD" w14:textId="77777777" w:rsidR="007056A1" w:rsidRDefault="007056A1" w:rsidP="007056A1">
      <w:pPr>
        <w:bidi/>
        <w:jc w:val="both"/>
        <w:rPr>
          <w:rFonts w:cs="David" w:hint="cs"/>
          <w:rtl/>
        </w:rPr>
      </w:pPr>
      <w:r>
        <w:rPr>
          <w:rFonts w:cs="David" w:hint="cs"/>
          <w:u w:val="single"/>
          <w:rtl/>
        </w:rPr>
        <w:t>היו"ר יריב לוין:</w:t>
      </w:r>
    </w:p>
    <w:p w14:paraId="262F439B" w14:textId="77777777" w:rsidR="007056A1" w:rsidRDefault="007056A1" w:rsidP="007056A1">
      <w:pPr>
        <w:bidi/>
        <w:jc w:val="both"/>
        <w:rPr>
          <w:rFonts w:cs="David" w:hint="cs"/>
          <w:rtl/>
        </w:rPr>
      </w:pPr>
    </w:p>
    <w:p w14:paraId="7E414D3F" w14:textId="77777777" w:rsidR="007056A1" w:rsidRDefault="007056A1" w:rsidP="007056A1">
      <w:pPr>
        <w:bidi/>
        <w:jc w:val="both"/>
        <w:rPr>
          <w:rFonts w:cs="David" w:hint="cs"/>
          <w:rtl/>
        </w:rPr>
      </w:pPr>
      <w:r>
        <w:rPr>
          <w:rFonts w:cs="David" w:hint="cs"/>
          <w:rtl/>
        </w:rPr>
        <w:tab/>
        <w:t xml:space="preserve"> זה משנה. </w:t>
      </w:r>
    </w:p>
    <w:p w14:paraId="2A3D7614" w14:textId="77777777" w:rsidR="007056A1" w:rsidRDefault="007056A1" w:rsidP="007056A1">
      <w:pPr>
        <w:bidi/>
        <w:jc w:val="both"/>
        <w:rPr>
          <w:rFonts w:cs="David" w:hint="cs"/>
          <w:rtl/>
        </w:rPr>
      </w:pPr>
    </w:p>
    <w:p w14:paraId="12E7B16A" w14:textId="77777777" w:rsidR="007056A1" w:rsidRDefault="007056A1" w:rsidP="007056A1">
      <w:pPr>
        <w:keepNext/>
        <w:bidi/>
        <w:jc w:val="both"/>
        <w:rPr>
          <w:rFonts w:cs="David" w:hint="cs"/>
          <w:rtl/>
        </w:rPr>
      </w:pPr>
      <w:r>
        <w:rPr>
          <w:rFonts w:cs="David" w:hint="cs"/>
          <w:u w:val="single"/>
          <w:rtl/>
        </w:rPr>
        <w:t>איל זנדברג:</w:t>
      </w:r>
    </w:p>
    <w:p w14:paraId="5D8DE24F" w14:textId="77777777" w:rsidR="007056A1" w:rsidRDefault="007056A1" w:rsidP="007056A1">
      <w:pPr>
        <w:keepNext/>
        <w:bidi/>
        <w:jc w:val="both"/>
        <w:rPr>
          <w:rFonts w:cs="David" w:hint="cs"/>
          <w:rtl/>
        </w:rPr>
      </w:pPr>
    </w:p>
    <w:p w14:paraId="272FD062" w14:textId="77777777" w:rsidR="007056A1" w:rsidRDefault="007056A1" w:rsidP="007056A1">
      <w:pPr>
        <w:bidi/>
        <w:jc w:val="both"/>
        <w:rPr>
          <w:rFonts w:cs="David" w:hint="cs"/>
          <w:rtl/>
        </w:rPr>
      </w:pPr>
      <w:r>
        <w:rPr>
          <w:rFonts w:cs="David" w:hint="cs"/>
          <w:rtl/>
        </w:rPr>
        <w:tab/>
        <w:t xml:space="preserve">זה משנה מבחינת קרדיטים, אבל הקרדיטים הם ברשימה. יש רשימה, והקרדיט הוא לא המטרה הבלעדית, שלא לומר לא רלוונטית. </w:t>
      </w:r>
    </w:p>
    <w:p w14:paraId="705A17B7" w14:textId="77777777" w:rsidR="007056A1" w:rsidRDefault="007056A1" w:rsidP="007056A1">
      <w:pPr>
        <w:bidi/>
        <w:jc w:val="both"/>
        <w:rPr>
          <w:rFonts w:cs="David" w:hint="cs"/>
          <w:rtl/>
        </w:rPr>
      </w:pPr>
    </w:p>
    <w:p w14:paraId="4B4CB8B2" w14:textId="77777777" w:rsidR="007056A1" w:rsidRDefault="007056A1" w:rsidP="007056A1">
      <w:pPr>
        <w:keepNext/>
        <w:bidi/>
        <w:jc w:val="both"/>
        <w:rPr>
          <w:rFonts w:cs="David" w:hint="cs"/>
          <w:rtl/>
        </w:rPr>
      </w:pPr>
      <w:r>
        <w:rPr>
          <w:rFonts w:cs="David" w:hint="cs"/>
          <w:u w:val="single"/>
          <w:rtl/>
        </w:rPr>
        <w:t>היו"ר יריב לוין:</w:t>
      </w:r>
    </w:p>
    <w:p w14:paraId="5956702F" w14:textId="77777777" w:rsidR="007056A1" w:rsidRDefault="007056A1" w:rsidP="007056A1">
      <w:pPr>
        <w:keepNext/>
        <w:bidi/>
        <w:jc w:val="both"/>
        <w:rPr>
          <w:rFonts w:cs="David" w:hint="cs"/>
          <w:rtl/>
        </w:rPr>
      </w:pPr>
    </w:p>
    <w:p w14:paraId="641AAE03" w14:textId="77777777" w:rsidR="007056A1" w:rsidRDefault="007056A1" w:rsidP="007056A1">
      <w:pPr>
        <w:bidi/>
        <w:jc w:val="both"/>
        <w:rPr>
          <w:rFonts w:cs="David" w:hint="cs"/>
          <w:rtl/>
        </w:rPr>
      </w:pPr>
      <w:r>
        <w:rPr>
          <w:rFonts w:cs="David" w:hint="cs"/>
          <w:rtl/>
        </w:rPr>
        <w:tab/>
        <w:t xml:space="preserve">זה משנה, בפרקטיקת העבודה שיש לנו כאן - הדבר הזה משנה. אני גם חושב, שאין שום בעיה עם קביעה, שבא אדם ואומר: כן, אני בעת שחבריי יוזמים את החוק, מודיע שאני תומך בהם. זה לא אומר, שהוא מתחייב להתאבד על הצעת החוק. </w:t>
      </w:r>
    </w:p>
    <w:p w14:paraId="6E929B5A" w14:textId="77777777" w:rsidR="007056A1" w:rsidRDefault="007056A1" w:rsidP="007056A1">
      <w:pPr>
        <w:bidi/>
        <w:jc w:val="both"/>
        <w:rPr>
          <w:rFonts w:cs="David" w:hint="cs"/>
          <w:rtl/>
        </w:rPr>
      </w:pPr>
    </w:p>
    <w:p w14:paraId="095ECBFA" w14:textId="77777777" w:rsidR="007056A1" w:rsidRDefault="007056A1" w:rsidP="007056A1">
      <w:pPr>
        <w:keepNext/>
        <w:bidi/>
        <w:jc w:val="both"/>
        <w:rPr>
          <w:rFonts w:cs="David" w:hint="cs"/>
          <w:rtl/>
        </w:rPr>
      </w:pPr>
      <w:r>
        <w:rPr>
          <w:rFonts w:cs="David" w:hint="cs"/>
          <w:u w:val="single"/>
          <w:rtl/>
        </w:rPr>
        <w:t>איל זנדברג:</w:t>
      </w:r>
    </w:p>
    <w:p w14:paraId="14C3E81A" w14:textId="77777777" w:rsidR="007056A1" w:rsidRDefault="007056A1" w:rsidP="007056A1">
      <w:pPr>
        <w:keepNext/>
        <w:bidi/>
        <w:jc w:val="both"/>
        <w:rPr>
          <w:rFonts w:cs="David" w:hint="cs"/>
          <w:rtl/>
        </w:rPr>
      </w:pPr>
    </w:p>
    <w:p w14:paraId="3AABDC5A" w14:textId="77777777" w:rsidR="007056A1" w:rsidRDefault="007056A1" w:rsidP="007056A1">
      <w:pPr>
        <w:bidi/>
        <w:jc w:val="both"/>
        <w:rPr>
          <w:rFonts w:cs="David" w:hint="cs"/>
          <w:rtl/>
        </w:rPr>
      </w:pPr>
      <w:r>
        <w:rPr>
          <w:rFonts w:cs="David" w:hint="cs"/>
          <w:rtl/>
        </w:rPr>
        <w:tab/>
        <w:t xml:space="preserve"> מה המשמעות של החתימה הזאת?</w:t>
      </w:r>
    </w:p>
    <w:p w14:paraId="6E31374B" w14:textId="77777777" w:rsidR="007056A1" w:rsidRDefault="007056A1" w:rsidP="007056A1">
      <w:pPr>
        <w:bidi/>
        <w:jc w:val="both"/>
        <w:rPr>
          <w:rFonts w:cs="David" w:hint="cs"/>
          <w:rtl/>
        </w:rPr>
      </w:pPr>
    </w:p>
    <w:p w14:paraId="712326D6" w14:textId="77777777" w:rsidR="007056A1" w:rsidRDefault="007056A1" w:rsidP="007056A1">
      <w:pPr>
        <w:keepNext/>
        <w:bidi/>
        <w:jc w:val="both"/>
        <w:rPr>
          <w:rFonts w:cs="David" w:hint="cs"/>
          <w:rtl/>
        </w:rPr>
      </w:pPr>
      <w:r>
        <w:rPr>
          <w:rFonts w:cs="David" w:hint="cs"/>
          <w:u w:val="single"/>
          <w:rtl/>
        </w:rPr>
        <w:t>היו"ר יריב לוין:</w:t>
      </w:r>
    </w:p>
    <w:p w14:paraId="6C95E3D7" w14:textId="77777777" w:rsidR="007056A1" w:rsidRDefault="007056A1" w:rsidP="007056A1">
      <w:pPr>
        <w:keepNext/>
        <w:bidi/>
        <w:jc w:val="both"/>
        <w:rPr>
          <w:rFonts w:cs="David" w:hint="cs"/>
          <w:rtl/>
        </w:rPr>
      </w:pPr>
    </w:p>
    <w:p w14:paraId="4D5291EF" w14:textId="77777777" w:rsidR="007056A1" w:rsidRDefault="007056A1" w:rsidP="007056A1">
      <w:pPr>
        <w:bidi/>
        <w:jc w:val="both"/>
        <w:rPr>
          <w:rFonts w:cs="David" w:hint="cs"/>
          <w:rtl/>
        </w:rPr>
      </w:pPr>
      <w:r>
        <w:rPr>
          <w:rFonts w:cs="David" w:hint="cs"/>
          <w:rtl/>
        </w:rPr>
        <w:tab/>
        <w:t xml:space="preserve">המשמעות היא הצהרתית, גם זה חלק מהעניין. </w:t>
      </w:r>
    </w:p>
    <w:p w14:paraId="73B56E24" w14:textId="77777777" w:rsidR="007056A1" w:rsidRDefault="007056A1" w:rsidP="007056A1">
      <w:pPr>
        <w:bidi/>
        <w:jc w:val="both"/>
        <w:rPr>
          <w:rFonts w:cs="David" w:hint="cs"/>
          <w:rtl/>
        </w:rPr>
      </w:pPr>
    </w:p>
    <w:p w14:paraId="124F3FA3" w14:textId="77777777" w:rsidR="007056A1" w:rsidRDefault="007056A1" w:rsidP="007056A1">
      <w:pPr>
        <w:keepNext/>
        <w:bidi/>
        <w:jc w:val="both"/>
        <w:rPr>
          <w:rFonts w:cs="David" w:hint="cs"/>
          <w:rtl/>
        </w:rPr>
      </w:pPr>
      <w:r>
        <w:rPr>
          <w:rFonts w:cs="David" w:hint="cs"/>
          <w:u w:val="single"/>
          <w:rtl/>
        </w:rPr>
        <w:t>איל זנדברג:</w:t>
      </w:r>
    </w:p>
    <w:p w14:paraId="0548FAB4" w14:textId="77777777" w:rsidR="007056A1" w:rsidRDefault="007056A1" w:rsidP="007056A1">
      <w:pPr>
        <w:keepNext/>
        <w:bidi/>
        <w:jc w:val="both"/>
        <w:rPr>
          <w:rFonts w:cs="David" w:hint="cs"/>
          <w:rtl/>
        </w:rPr>
      </w:pPr>
    </w:p>
    <w:p w14:paraId="5BC67E7E" w14:textId="77777777" w:rsidR="007056A1" w:rsidRDefault="007056A1" w:rsidP="007056A1">
      <w:pPr>
        <w:bidi/>
        <w:ind w:firstLine="720"/>
        <w:jc w:val="both"/>
        <w:rPr>
          <w:rFonts w:cs="David" w:hint="cs"/>
          <w:rtl/>
        </w:rPr>
      </w:pPr>
      <w:r>
        <w:rPr>
          <w:rFonts w:cs="David" w:hint="cs"/>
          <w:rtl/>
        </w:rPr>
        <w:t>למה זה חלק מהעניין?</w:t>
      </w:r>
    </w:p>
    <w:p w14:paraId="68EF7CF7" w14:textId="77777777" w:rsidR="007056A1" w:rsidRDefault="007056A1" w:rsidP="007056A1">
      <w:pPr>
        <w:bidi/>
        <w:ind w:firstLine="720"/>
        <w:jc w:val="both"/>
        <w:rPr>
          <w:rFonts w:cs="David" w:hint="cs"/>
          <w:rtl/>
        </w:rPr>
      </w:pPr>
    </w:p>
    <w:p w14:paraId="4699FDBA"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CA794ED" w14:textId="77777777" w:rsidR="007056A1" w:rsidRDefault="007056A1" w:rsidP="007056A1">
      <w:pPr>
        <w:bidi/>
        <w:jc w:val="both"/>
        <w:rPr>
          <w:rFonts w:cs="David" w:hint="cs"/>
          <w:rtl/>
        </w:rPr>
      </w:pPr>
    </w:p>
    <w:p w14:paraId="6408FF18" w14:textId="77777777" w:rsidR="007056A1" w:rsidRDefault="007056A1" w:rsidP="007056A1">
      <w:pPr>
        <w:bidi/>
        <w:jc w:val="both"/>
        <w:rPr>
          <w:rFonts w:cs="David" w:hint="cs"/>
          <w:rtl/>
        </w:rPr>
      </w:pPr>
      <w:r>
        <w:rPr>
          <w:rFonts w:cs="David" w:hint="cs"/>
          <w:rtl/>
        </w:rPr>
        <w:tab/>
        <w:t xml:space="preserve">בסטטיסטיקה. </w:t>
      </w:r>
    </w:p>
    <w:p w14:paraId="482F21FF" w14:textId="77777777" w:rsidR="007056A1" w:rsidRDefault="007056A1" w:rsidP="007056A1">
      <w:pPr>
        <w:bidi/>
        <w:jc w:val="both"/>
        <w:rPr>
          <w:rFonts w:cs="David" w:hint="cs"/>
          <w:rtl/>
        </w:rPr>
      </w:pPr>
    </w:p>
    <w:p w14:paraId="53380B27" w14:textId="77777777" w:rsidR="007056A1" w:rsidRDefault="007056A1" w:rsidP="007056A1">
      <w:pPr>
        <w:keepNext/>
        <w:bidi/>
        <w:jc w:val="both"/>
        <w:rPr>
          <w:rFonts w:cs="David" w:hint="cs"/>
          <w:rtl/>
        </w:rPr>
      </w:pPr>
      <w:r>
        <w:rPr>
          <w:rFonts w:cs="David" w:hint="cs"/>
          <w:u w:val="single"/>
          <w:rtl/>
        </w:rPr>
        <w:t>היו"ר יריב לוין:</w:t>
      </w:r>
    </w:p>
    <w:p w14:paraId="2810B701" w14:textId="77777777" w:rsidR="007056A1" w:rsidRDefault="007056A1" w:rsidP="007056A1">
      <w:pPr>
        <w:keepNext/>
        <w:bidi/>
        <w:jc w:val="both"/>
        <w:rPr>
          <w:rFonts w:cs="David" w:hint="cs"/>
          <w:rtl/>
        </w:rPr>
      </w:pPr>
    </w:p>
    <w:p w14:paraId="2449610E" w14:textId="77777777" w:rsidR="007056A1" w:rsidRDefault="007056A1" w:rsidP="007056A1">
      <w:pPr>
        <w:bidi/>
        <w:jc w:val="both"/>
        <w:rPr>
          <w:rFonts w:cs="David" w:hint="cs"/>
          <w:rtl/>
        </w:rPr>
      </w:pPr>
      <w:r>
        <w:rPr>
          <w:rFonts w:cs="David" w:hint="cs"/>
          <w:rtl/>
        </w:rPr>
        <w:tab/>
        <w:t xml:space="preserve">לא, אני בדיוק את זה אומר, כי אני חושב שמצטרף לחוק לא יכול לספור את החוק שלו בסטטיסטיקה. זאת דעתי. </w:t>
      </w:r>
    </w:p>
    <w:p w14:paraId="2E1D18B3" w14:textId="77777777" w:rsidR="007056A1" w:rsidRDefault="007056A1" w:rsidP="007056A1">
      <w:pPr>
        <w:bidi/>
        <w:jc w:val="both"/>
        <w:rPr>
          <w:rFonts w:cs="David" w:hint="cs"/>
          <w:rtl/>
        </w:rPr>
      </w:pPr>
    </w:p>
    <w:p w14:paraId="2D4950DD" w14:textId="77777777" w:rsidR="007056A1" w:rsidRDefault="007056A1" w:rsidP="007056A1">
      <w:pPr>
        <w:bidi/>
        <w:jc w:val="both"/>
        <w:rPr>
          <w:rFonts w:cs="David" w:hint="cs"/>
          <w:rtl/>
        </w:rPr>
      </w:pPr>
      <w:r>
        <w:rPr>
          <w:rFonts w:cs="David" w:hint="cs"/>
          <w:u w:val="single"/>
          <w:rtl/>
        </w:rPr>
        <w:t>תמר כנפו:</w:t>
      </w:r>
    </w:p>
    <w:p w14:paraId="70AFECD9" w14:textId="77777777" w:rsidR="007056A1" w:rsidRDefault="007056A1" w:rsidP="007056A1">
      <w:pPr>
        <w:bidi/>
        <w:jc w:val="both"/>
        <w:rPr>
          <w:rFonts w:cs="David" w:hint="cs"/>
          <w:rtl/>
        </w:rPr>
      </w:pPr>
    </w:p>
    <w:p w14:paraId="281E3460" w14:textId="77777777" w:rsidR="007056A1" w:rsidRDefault="007056A1" w:rsidP="007056A1">
      <w:pPr>
        <w:bidi/>
        <w:jc w:val="both"/>
        <w:rPr>
          <w:rFonts w:cs="David" w:hint="cs"/>
          <w:rtl/>
        </w:rPr>
      </w:pPr>
      <w:r>
        <w:rPr>
          <w:rFonts w:cs="David" w:hint="cs"/>
          <w:rtl/>
        </w:rPr>
        <w:tab/>
        <w:t xml:space="preserve">אבל הוא נרשם. </w:t>
      </w:r>
    </w:p>
    <w:p w14:paraId="29CBFDF3" w14:textId="77777777" w:rsidR="007056A1" w:rsidRDefault="007056A1" w:rsidP="007056A1">
      <w:pPr>
        <w:bidi/>
        <w:jc w:val="both"/>
        <w:rPr>
          <w:rFonts w:cs="David" w:hint="cs"/>
          <w:rtl/>
        </w:rPr>
      </w:pPr>
    </w:p>
    <w:p w14:paraId="11DA1A2A" w14:textId="77777777" w:rsidR="007056A1" w:rsidRDefault="007056A1" w:rsidP="007056A1">
      <w:pPr>
        <w:bidi/>
        <w:jc w:val="both"/>
        <w:rPr>
          <w:rFonts w:cs="David" w:hint="cs"/>
          <w:rtl/>
        </w:rPr>
      </w:pPr>
      <w:r>
        <w:rPr>
          <w:rFonts w:cs="David" w:hint="cs"/>
          <w:u w:val="single"/>
          <w:rtl/>
        </w:rPr>
        <w:t>היו"ר יריב לוין:</w:t>
      </w:r>
    </w:p>
    <w:p w14:paraId="772A6A49" w14:textId="77777777" w:rsidR="007056A1" w:rsidRDefault="007056A1" w:rsidP="007056A1">
      <w:pPr>
        <w:bidi/>
        <w:jc w:val="both"/>
        <w:rPr>
          <w:rFonts w:cs="David" w:hint="cs"/>
          <w:rtl/>
        </w:rPr>
      </w:pPr>
    </w:p>
    <w:p w14:paraId="313C7918" w14:textId="77777777" w:rsidR="007056A1" w:rsidRDefault="007056A1" w:rsidP="007056A1">
      <w:pPr>
        <w:bidi/>
        <w:jc w:val="both"/>
        <w:rPr>
          <w:rFonts w:cs="David" w:hint="cs"/>
          <w:rtl/>
        </w:rPr>
      </w:pPr>
      <w:r>
        <w:rPr>
          <w:rFonts w:cs="David" w:hint="cs"/>
          <w:rtl/>
        </w:rPr>
        <w:tab/>
        <w:t xml:space="preserve"> הוא יכול להירשם. </w:t>
      </w:r>
    </w:p>
    <w:p w14:paraId="77FE49E2" w14:textId="77777777" w:rsidR="007056A1" w:rsidRDefault="007056A1" w:rsidP="007056A1">
      <w:pPr>
        <w:bidi/>
        <w:jc w:val="both"/>
        <w:rPr>
          <w:rFonts w:cs="David" w:hint="cs"/>
          <w:rtl/>
        </w:rPr>
      </w:pPr>
    </w:p>
    <w:p w14:paraId="71655DD5"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58CDA299" w14:textId="77777777" w:rsidR="007056A1" w:rsidRDefault="007056A1" w:rsidP="007056A1">
      <w:pPr>
        <w:bidi/>
        <w:jc w:val="both"/>
        <w:rPr>
          <w:rFonts w:cs="David" w:hint="cs"/>
          <w:rtl/>
        </w:rPr>
      </w:pPr>
    </w:p>
    <w:p w14:paraId="63E3A8E9" w14:textId="77777777" w:rsidR="007056A1" w:rsidRDefault="007056A1" w:rsidP="007056A1">
      <w:pPr>
        <w:bidi/>
        <w:jc w:val="both"/>
        <w:rPr>
          <w:rFonts w:cs="David" w:hint="cs"/>
          <w:rtl/>
        </w:rPr>
      </w:pPr>
      <w:r>
        <w:rPr>
          <w:rFonts w:cs="David" w:hint="cs"/>
          <w:rtl/>
        </w:rPr>
        <w:tab/>
        <w:t>הוא נרשם, מה זה משנה? אבל זה לא משנה, מה אכפת לך אם הוא בסטטיסטיקה או לא?</w:t>
      </w:r>
    </w:p>
    <w:p w14:paraId="2FD3F0FA" w14:textId="77777777" w:rsidR="007056A1" w:rsidRDefault="007056A1" w:rsidP="007056A1">
      <w:pPr>
        <w:bidi/>
        <w:jc w:val="both"/>
        <w:rPr>
          <w:rFonts w:cs="David" w:hint="cs"/>
          <w:rtl/>
        </w:rPr>
      </w:pPr>
    </w:p>
    <w:p w14:paraId="70D063BC" w14:textId="77777777" w:rsidR="007056A1" w:rsidRDefault="007056A1" w:rsidP="007056A1">
      <w:pPr>
        <w:keepNext/>
        <w:bidi/>
        <w:jc w:val="both"/>
        <w:rPr>
          <w:rFonts w:cs="David" w:hint="cs"/>
          <w:rtl/>
        </w:rPr>
      </w:pPr>
      <w:r>
        <w:rPr>
          <w:rFonts w:cs="David" w:hint="cs"/>
          <w:u w:val="single"/>
          <w:rtl/>
        </w:rPr>
        <w:t>היו"ר יריב לוין:</w:t>
      </w:r>
    </w:p>
    <w:p w14:paraId="058F16FD" w14:textId="77777777" w:rsidR="007056A1" w:rsidRDefault="007056A1" w:rsidP="007056A1">
      <w:pPr>
        <w:keepNext/>
        <w:bidi/>
        <w:jc w:val="both"/>
        <w:rPr>
          <w:rFonts w:cs="David" w:hint="cs"/>
          <w:rtl/>
        </w:rPr>
      </w:pPr>
    </w:p>
    <w:p w14:paraId="5D71ACC5" w14:textId="77777777" w:rsidR="007056A1" w:rsidRDefault="007056A1" w:rsidP="007056A1">
      <w:pPr>
        <w:bidi/>
        <w:jc w:val="both"/>
        <w:rPr>
          <w:rFonts w:cs="David" w:hint="cs"/>
          <w:rtl/>
        </w:rPr>
      </w:pPr>
      <w:r>
        <w:rPr>
          <w:rFonts w:cs="David" w:hint="cs"/>
          <w:rtl/>
        </w:rPr>
        <w:tab/>
        <w:t xml:space="preserve">אני חושב שזה לא נכון, כי התרומה האמיתית שלו לעניין היא שולית. </w:t>
      </w:r>
    </w:p>
    <w:p w14:paraId="6CFDD8A1" w14:textId="77777777" w:rsidR="007056A1" w:rsidRDefault="007056A1" w:rsidP="007056A1">
      <w:pPr>
        <w:bidi/>
        <w:jc w:val="both"/>
        <w:rPr>
          <w:rFonts w:cs="David" w:hint="cs"/>
          <w:rtl/>
        </w:rPr>
      </w:pPr>
    </w:p>
    <w:p w14:paraId="616C9B3D" w14:textId="77777777" w:rsidR="007056A1" w:rsidRDefault="007056A1" w:rsidP="007056A1">
      <w:pPr>
        <w:keepNext/>
        <w:bidi/>
        <w:jc w:val="both"/>
        <w:rPr>
          <w:rFonts w:cs="David" w:hint="cs"/>
          <w:rtl/>
        </w:rPr>
      </w:pPr>
      <w:r>
        <w:rPr>
          <w:rFonts w:cs="David" w:hint="cs"/>
          <w:u w:val="single"/>
          <w:rtl/>
        </w:rPr>
        <w:t>איל זנדברג:</w:t>
      </w:r>
    </w:p>
    <w:p w14:paraId="1E8C4BA7" w14:textId="77777777" w:rsidR="007056A1" w:rsidRDefault="007056A1" w:rsidP="007056A1">
      <w:pPr>
        <w:keepNext/>
        <w:bidi/>
        <w:jc w:val="both"/>
        <w:rPr>
          <w:rFonts w:cs="David" w:hint="cs"/>
          <w:rtl/>
        </w:rPr>
      </w:pPr>
    </w:p>
    <w:p w14:paraId="073F0D01" w14:textId="77777777" w:rsidR="007056A1" w:rsidRDefault="007056A1" w:rsidP="007056A1">
      <w:pPr>
        <w:bidi/>
        <w:jc w:val="both"/>
        <w:rPr>
          <w:rFonts w:cs="David" w:hint="cs"/>
          <w:rtl/>
        </w:rPr>
      </w:pPr>
      <w:r>
        <w:rPr>
          <w:rFonts w:cs="David" w:hint="cs"/>
          <w:rtl/>
        </w:rPr>
        <w:tab/>
        <w:t xml:space="preserve">מבחינת המבנה האמיתי של חברי כנסת מול הציבור, להבנתי, הדבר הזה משקף יותר צרכים של ההתנהלות הפנימית, שהם לא צרכים פרקטיים, אלא צרכים - אני לא רוצה לכנות אותם - שאני לא בטוח שצריך לתת להם ביטוי בתקנון, שאפשר להשיג את רובם גם ברשימה הרצופה, ואת שאלת השליטה אפשר להסדיר. לעניין המחלוקת שהיתה פה, אפשר לומר שהראשון ככלל הוא הקובע, אבל הוא יכול להחליט, הוא יכול להודיע מראש, שהוא מגיע להבנה שיש שניים או שלושה ששולטים, הוא יחליט מי שולט בהצבעה, לפי ההבנה איתם מראש. </w:t>
      </w:r>
    </w:p>
    <w:p w14:paraId="18E28FD8" w14:textId="77777777" w:rsidR="007056A1" w:rsidRDefault="007056A1" w:rsidP="007056A1">
      <w:pPr>
        <w:bidi/>
        <w:jc w:val="both"/>
        <w:rPr>
          <w:rFonts w:cs="David" w:hint="cs"/>
          <w:rtl/>
        </w:rPr>
      </w:pPr>
    </w:p>
    <w:p w14:paraId="46B518F3" w14:textId="77777777" w:rsidR="007056A1" w:rsidRDefault="007056A1" w:rsidP="007056A1">
      <w:pPr>
        <w:keepNext/>
        <w:bidi/>
        <w:jc w:val="both"/>
        <w:rPr>
          <w:rFonts w:cs="David" w:hint="cs"/>
          <w:rtl/>
        </w:rPr>
      </w:pPr>
      <w:r>
        <w:rPr>
          <w:rFonts w:cs="David" w:hint="cs"/>
          <w:u w:val="single"/>
          <w:rtl/>
        </w:rPr>
        <w:t>היו"ר יריב לוין:</w:t>
      </w:r>
    </w:p>
    <w:p w14:paraId="2C8B070F" w14:textId="77777777" w:rsidR="007056A1" w:rsidRDefault="007056A1" w:rsidP="007056A1">
      <w:pPr>
        <w:keepNext/>
        <w:bidi/>
        <w:jc w:val="both"/>
        <w:rPr>
          <w:rFonts w:cs="David" w:hint="cs"/>
          <w:rtl/>
        </w:rPr>
      </w:pPr>
    </w:p>
    <w:p w14:paraId="6C9A89B0" w14:textId="77777777" w:rsidR="007056A1" w:rsidRDefault="007056A1" w:rsidP="007056A1">
      <w:pPr>
        <w:bidi/>
        <w:jc w:val="both"/>
        <w:rPr>
          <w:rFonts w:cs="David" w:hint="cs"/>
          <w:rtl/>
        </w:rPr>
      </w:pPr>
      <w:r>
        <w:rPr>
          <w:rFonts w:cs="David" w:hint="cs"/>
          <w:rtl/>
        </w:rPr>
        <w:tab/>
        <w:t xml:space="preserve">אני אתן לך דוגמה איפה זה בא לידי ביטוי. למשל, כאשר אתה יוזם הצעת חוק, יוזמים אותה שלושה חברי כנסת, אבל הם רוצים להראות שיש להם תמיכה יותר רחבה. </w:t>
      </w:r>
    </w:p>
    <w:p w14:paraId="7FA10A76" w14:textId="77777777" w:rsidR="007056A1" w:rsidRDefault="007056A1" w:rsidP="007056A1">
      <w:pPr>
        <w:bidi/>
        <w:jc w:val="both"/>
        <w:rPr>
          <w:rFonts w:cs="David" w:hint="cs"/>
          <w:rtl/>
        </w:rPr>
      </w:pPr>
    </w:p>
    <w:p w14:paraId="601B55DD" w14:textId="77777777" w:rsidR="007056A1" w:rsidRDefault="007056A1" w:rsidP="007056A1">
      <w:pPr>
        <w:keepNext/>
        <w:bidi/>
        <w:jc w:val="both"/>
        <w:rPr>
          <w:rFonts w:cs="David" w:hint="cs"/>
          <w:rtl/>
        </w:rPr>
      </w:pPr>
      <w:r>
        <w:rPr>
          <w:rFonts w:cs="David" w:hint="cs"/>
          <w:u w:val="single"/>
          <w:rtl/>
        </w:rPr>
        <w:t>איל זנדברג:</w:t>
      </w:r>
    </w:p>
    <w:p w14:paraId="13B9E903" w14:textId="77777777" w:rsidR="007056A1" w:rsidRDefault="007056A1" w:rsidP="007056A1">
      <w:pPr>
        <w:keepNext/>
        <w:bidi/>
        <w:jc w:val="both"/>
        <w:rPr>
          <w:rFonts w:cs="David" w:hint="cs"/>
          <w:rtl/>
        </w:rPr>
      </w:pPr>
    </w:p>
    <w:p w14:paraId="5E2CD6E1" w14:textId="77777777" w:rsidR="007056A1" w:rsidRDefault="007056A1" w:rsidP="007056A1">
      <w:pPr>
        <w:bidi/>
        <w:jc w:val="both"/>
        <w:rPr>
          <w:rFonts w:cs="David" w:hint="cs"/>
          <w:rtl/>
        </w:rPr>
      </w:pPr>
      <w:r>
        <w:rPr>
          <w:rFonts w:cs="David" w:hint="cs"/>
          <w:rtl/>
        </w:rPr>
        <w:tab/>
        <w:t xml:space="preserve"> לצורך מה הם צריכים להראות את זה? </w:t>
      </w:r>
    </w:p>
    <w:p w14:paraId="793C57D1" w14:textId="77777777" w:rsidR="007056A1" w:rsidRDefault="007056A1" w:rsidP="007056A1">
      <w:pPr>
        <w:bidi/>
        <w:jc w:val="both"/>
        <w:rPr>
          <w:rFonts w:cs="David" w:hint="cs"/>
          <w:rtl/>
        </w:rPr>
      </w:pPr>
    </w:p>
    <w:p w14:paraId="1B01E437" w14:textId="77777777" w:rsidR="007056A1" w:rsidRDefault="007056A1" w:rsidP="007056A1">
      <w:pPr>
        <w:keepNext/>
        <w:bidi/>
        <w:jc w:val="both"/>
        <w:rPr>
          <w:rFonts w:cs="David" w:hint="cs"/>
          <w:rtl/>
        </w:rPr>
      </w:pPr>
      <w:r>
        <w:rPr>
          <w:rFonts w:cs="David" w:hint="cs"/>
          <w:u w:val="single"/>
          <w:rtl/>
        </w:rPr>
        <w:t>היו"ר יריב לוין:</w:t>
      </w:r>
    </w:p>
    <w:p w14:paraId="329CCC0D" w14:textId="77777777" w:rsidR="007056A1" w:rsidRDefault="007056A1" w:rsidP="007056A1">
      <w:pPr>
        <w:keepNext/>
        <w:bidi/>
        <w:jc w:val="both"/>
        <w:rPr>
          <w:rFonts w:cs="David" w:hint="cs"/>
          <w:rtl/>
        </w:rPr>
      </w:pPr>
    </w:p>
    <w:p w14:paraId="444CDFCC" w14:textId="77777777" w:rsidR="007056A1" w:rsidRDefault="007056A1" w:rsidP="007056A1">
      <w:pPr>
        <w:bidi/>
        <w:jc w:val="both"/>
        <w:rPr>
          <w:rFonts w:cs="David" w:hint="cs"/>
          <w:rtl/>
        </w:rPr>
      </w:pPr>
      <w:r>
        <w:rPr>
          <w:rFonts w:cs="David" w:hint="cs"/>
          <w:rtl/>
        </w:rPr>
        <w:tab/>
        <w:t xml:space="preserve">כשהם ירצו, למשל, לצאת לציבור בהודעה לעיתונות או בדבר מהסוג הזה </w:t>
      </w:r>
      <w:r>
        <w:rPr>
          <w:rFonts w:cs="David"/>
          <w:rtl/>
        </w:rPr>
        <w:t>–</w:t>
      </w:r>
      <w:r>
        <w:rPr>
          <w:rFonts w:cs="David" w:hint="cs"/>
          <w:rtl/>
        </w:rPr>
        <w:t xml:space="preserve"> אם כולם יוזמים, הם לא יכולים להגיד: יזמו שלושה, ולהחליט שהם מעבירים את הקו ברביעי ולהוציא אותו החוצה. </w:t>
      </w:r>
    </w:p>
    <w:p w14:paraId="54325D1D" w14:textId="77777777" w:rsidR="007056A1" w:rsidRDefault="007056A1" w:rsidP="007056A1">
      <w:pPr>
        <w:bidi/>
        <w:jc w:val="both"/>
        <w:rPr>
          <w:rFonts w:cs="David" w:hint="cs"/>
          <w:rtl/>
        </w:rPr>
      </w:pPr>
    </w:p>
    <w:p w14:paraId="2B2B10BB" w14:textId="77777777" w:rsidR="007056A1" w:rsidRDefault="007056A1" w:rsidP="007056A1">
      <w:pPr>
        <w:keepNext/>
        <w:bidi/>
        <w:jc w:val="both"/>
        <w:rPr>
          <w:rFonts w:cs="David" w:hint="cs"/>
          <w:rtl/>
        </w:rPr>
      </w:pPr>
      <w:r>
        <w:rPr>
          <w:rFonts w:cs="David" w:hint="cs"/>
          <w:u w:val="single"/>
          <w:rtl/>
        </w:rPr>
        <w:t>איל זנדברג:</w:t>
      </w:r>
    </w:p>
    <w:p w14:paraId="2E2D9EB1" w14:textId="77777777" w:rsidR="007056A1" w:rsidRDefault="007056A1" w:rsidP="007056A1">
      <w:pPr>
        <w:keepNext/>
        <w:bidi/>
        <w:jc w:val="both"/>
        <w:rPr>
          <w:rFonts w:cs="David" w:hint="cs"/>
          <w:rtl/>
        </w:rPr>
      </w:pPr>
    </w:p>
    <w:p w14:paraId="272DAE17" w14:textId="77777777" w:rsidR="007056A1" w:rsidRDefault="007056A1" w:rsidP="007056A1">
      <w:pPr>
        <w:bidi/>
        <w:jc w:val="both"/>
        <w:rPr>
          <w:rFonts w:cs="David" w:hint="cs"/>
          <w:rtl/>
        </w:rPr>
      </w:pPr>
      <w:r>
        <w:rPr>
          <w:rFonts w:cs="David" w:hint="cs"/>
          <w:rtl/>
        </w:rPr>
        <w:tab/>
        <w:t xml:space="preserve"> למה לא? הם עושים את זה היום. </w:t>
      </w:r>
    </w:p>
    <w:p w14:paraId="1E7C6E44" w14:textId="77777777" w:rsidR="007056A1" w:rsidRDefault="007056A1" w:rsidP="007056A1">
      <w:pPr>
        <w:bidi/>
        <w:jc w:val="both"/>
        <w:rPr>
          <w:rFonts w:cs="David" w:hint="cs"/>
          <w:rtl/>
        </w:rPr>
      </w:pPr>
    </w:p>
    <w:p w14:paraId="269EEC3D" w14:textId="77777777" w:rsidR="007056A1" w:rsidRDefault="007056A1" w:rsidP="007056A1">
      <w:pPr>
        <w:keepNext/>
        <w:bidi/>
        <w:jc w:val="both"/>
        <w:rPr>
          <w:rFonts w:cs="David" w:hint="cs"/>
          <w:rtl/>
        </w:rPr>
      </w:pPr>
      <w:r>
        <w:rPr>
          <w:rFonts w:cs="David" w:hint="cs"/>
          <w:u w:val="single"/>
          <w:rtl/>
        </w:rPr>
        <w:t>היו"ר יריב לוין:</w:t>
      </w:r>
    </w:p>
    <w:p w14:paraId="39D9A937" w14:textId="77777777" w:rsidR="007056A1" w:rsidRDefault="007056A1" w:rsidP="007056A1">
      <w:pPr>
        <w:keepNext/>
        <w:bidi/>
        <w:jc w:val="both"/>
        <w:rPr>
          <w:rFonts w:cs="David" w:hint="cs"/>
          <w:rtl/>
        </w:rPr>
      </w:pPr>
    </w:p>
    <w:p w14:paraId="6E3D80A3" w14:textId="77777777" w:rsidR="007056A1" w:rsidRDefault="007056A1" w:rsidP="007056A1">
      <w:pPr>
        <w:bidi/>
        <w:jc w:val="both"/>
        <w:rPr>
          <w:rFonts w:cs="David" w:hint="cs"/>
          <w:rtl/>
        </w:rPr>
      </w:pPr>
      <w:r>
        <w:rPr>
          <w:rFonts w:cs="David" w:hint="cs"/>
          <w:rtl/>
        </w:rPr>
        <w:tab/>
        <w:t xml:space="preserve">לא, בדרך הזאת יש להם כלי פרקטי - תעקוב ותראה את זה - שאומר: אלה ואלה יזמו ועושים, אנחנו רוצים להראות, שהעסק הזה נהנה מתמיכה שהיא תמיכה יותר רחבה, זה הכול, לא מעבר לזה. אני גם רוצה לומר לך שגם מבחינתי, כן, לפעמים אני אומר שזאת יוזמה ראויה, ואני בהחלט מביע בה תמיכה עקרונית, זה לא החוק שאני מתכוון לקדם ולעבוד עליו יום ולילה ולנופף בו כחלק בלתי נפרד מהאג'נדה שלי, אלא אני חושב שזאת יוזמה ראויה, ואני בהחלט מוכן לתת רוח גבית בכוחי הקטן לסייע לה. הפרקטיקה היא טובה, היא עובדת. אני לא בעד עכשיו לשנות סדרי עולם, אני רק בעד לאבחן אותה, שיהיה ברור לגמרי שהיוזמים הם במקום אחד, והמצטרפים </w:t>
      </w:r>
      <w:r>
        <w:rPr>
          <w:rFonts w:cs="David"/>
          <w:rtl/>
        </w:rPr>
        <w:t>–</w:t>
      </w:r>
      <w:r>
        <w:rPr>
          <w:rFonts w:cs="David" w:hint="cs"/>
          <w:rtl/>
        </w:rPr>
        <w:t xml:space="preserve"> בדיוק במקום שהם נמצאים בו ממילא, לא במקום חדש שאני מייצר להם. </w:t>
      </w:r>
    </w:p>
    <w:p w14:paraId="487CEF5D" w14:textId="77777777" w:rsidR="007056A1" w:rsidRDefault="007056A1" w:rsidP="007056A1">
      <w:pPr>
        <w:bidi/>
        <w:jc w:val="both"/>
        <w:rPr>
          <w:rFonts w:cs="David" w:hint="cs"/>
          <w:rtl/>
        </w:rPr>
      </w:pPr>
    </w:p>
    <w:p w14:paraId="7BF7B041" w14:textId="77777777" w:rsidR="007056A1" w:rsidRDefault="007056A1" w:rsidP="007056A1">
      <w:pPr>
        <w:keepNext/>
        <w:bidi/>
        <w:jc w:val="both"/>
        <w:rPr>
          <w:rFonts w:cs="David" w:hint="cs"/>
          <w:rtl/>
        </w:rPr>
      </w:pPr>
      <w:r>
        <w:rPr>
          <w:rFonts w:cs="David" w:hint="cs"/>
          <w:u w:val="single"/>
          <w:rtl/>
        </w:rPr>
        <w:t>איל זנדברג:</w:t>
      </w:r>
    </w:p>
    <w:p w14:paraId="683195E9" w14:textId="77777777" w:rsidR="007056A1" w:rsidRDefault="007056A1" w:rsidP="007056A1">
      <w:pPr>
        <w:keepNext/>
        <w:bidi/>
        <w:jc w:val="both"/>
        <w:rPr>
          <w:rFonts w:cs="David" w:hint="cs"/>
          <w:rtl/>
        </w:rPr>
      </w:pPr>
    </w:p>
    <w:p w14:paraId="515105DA" w14:textId="77777777" w:rsidR="007056A1" w:rsidRDefault="007056A1" w:rsidP="007056A1">
      <w:pPr>
        <w:bidi/>
        <w:jc w:val="both"/>
        <w:rPr>
          <w:rFonts w:cs="David" w:hint="cs"/>
          <w:rtl/>
        </w:rPr>
      </w:pPr>
      <w:r>
        <w:rPr>
          <w:rFonts w:cs="David" w:hint="cs"/>
          <w:rtl/>
        </w:rPr>
        <w:tab/>
        <w:t xml:space="preserve">למה אתה צריך את ההבחנה לצורך השליטה בהצעת החוק? כי השליטה בהצעת חוק - אתה יכול להגדיר, שאם אתה אומר שהכלל הוא שהראשון הוא השולט, זה לא משנה אם יש אחריו חמישה או 10, נכון? </w:t>
      </w:r>
    </w:p>
    <w:p w14:paraId="2C5A5FDA" w14:textId="77777777" w:rsidR="007056A1" w:rsidRDefault="007056A1" w:rsidP="007056A1">
      <w:pPr>
        <w:bidi/>
        <w:jc w:val="both"/>
        <w:rPr>
          <w:rFonts w:cs="David" w:hint="cs"/>
          <w:rtl/>
        </w:rPr>
      </w:pPr>
    </w:p>
    <w:p w14:paraId="221BF800" w14:textId="77777777" w:rsidR="007056A1" w:rsidRDefault="007056A1" w:rsidP="007056A1">
      <w:pPr>
        <w:keepNext/>
        <w:bidi/>
        <w:jc w:val="both"/>
        <w:rPr>
          <w:rFonts w:cs="David" w:hint="cs"/>
          <w:rtl/>
        </w:rPr>
      </w:pPr>
      <w:r>
        <w:rPr>
          <w:rFonts w:cs="David" w:hint="cs"/>
          <w:u w:val="single"/>
          <w:rtl/>
        </w:rPr>
        <w:t>היו"ר יריב לוין:</w:t>
      </w:r>
    </w:p>
    <w:p w14:paraId="2605EE9E" w14:textId="77777777" w:rsidR="007056A1" w:rsidRDefault="007056A1" w:rsidP="007056A1">
      <w:pPr>
        <w:keepNext/>
        <w:bidi/>
        <w:jc w:val="both"/>
        <w:rPr>
          <w:rFonts w:cs="David" w:hint="cs"/>
          <w:rtl/>
        </w:rPr>
      </w:pPr>
    </w:p>
    <w:p w14:paraId="4C9FFC56" w14:textId="77777777" w:rsidR="007056A1" w:rsidRDefault="007056A1" w:rsidP="007056A1">
      <w:pPr>
        <w:bidi/>
        <w:jc w:val="both"/>
        <w:rPr>
          <w:rFonts w:cs="David" w:hint="cs"/>
          <w:rtl/>
        </w:rPr>
      </w:pPr>
      <w:r>
        <w:rPr>
          <w:rFonts w:cs="David" w:hint="cs"/>
          <w:rtl/>
        </w:rPr>
        <w:tab/>
        <w:t xml:space="preserve">קודם כל, אנחנו כבר הסכמנו שהעניין הזה ירד, אבל לו הוא היה נשאר, עדיין היתה לו משמעות ברגע שהראשון זז הצידה. </w:t>
      </w:r>
    </w:p>
    <w:p w14:paraId="30A06063" w14:textId="77777777" w:rsidR="007056A1" w:rsidRDefault="007056A1" w:rsidP="007056A1">
      <w:pPr>
        <w:bidi/>
        <w:jc w:val="both"/>
        <w:rPr>
          <w:rFonts w:cs="David" w:hint="cs"/>
          <w:rtl/>
        </w:rPr>
      </w:pPr>
    </w:p>
    <w:p w14:paraId="139E7415" w14:textId="77777777" w:rsidR="007056A1" w:rsidRDefault="007056A1" w:rsidP="007056A1">
      <w:pPr>
        <w:keepNext/>
        <w:bidi/>
        <w:jc w:val="both"/>
        <w:rPr>
          <w:rFonts w:cs="David" w:hint="cs"/>
          <w:rtl/>
        </w:rPr>
      </w:pPr>
      <w:r>
        <w:rPr>
          <w:rFonts w:cs="David" w:hint="cs"/>
          <w:u w:val="single"/>
          <w:rtl/>
        </w:rPr>
        <w:t>איל זנדברג:</w:t>
      </w:r>
    </w:p>
    <w:p w14:paraId="40D8135C" w14:textId="77777777" w:rsidR="007056A1" w:rsidRDefault="007056A1" w:rsidP="007056A1">
      <w:pPr>
        <w:keepNext/>
        <w:bidi/>
        <w:jc w:val="both"/>
        <w:rPr>
          <w:rFonts w:cs="David" w:hint="cs"/>
          <w:rtl/>
        </w:rPr>
      </w:pPr>
    </w:p>
    <w:p w14:paraId="3C6B8012" w14:textId="77777777" w:rsidR="007056A1" w:rsidRDefault="007056A1" w:rsidP="007056A1">
      <w:pPr>
        <w:bidi/>
        <w:jc w:val="both"/>
        <w:rPr>
          <w:rFonts w:cs="David" w:hint="cs"/>
          <w:rtl/>
        </w:rPr>
      </w:pPr>
      <w:r>
        <w:rPr>
          <w:rFonts w:cs="David" w:hint="cs"/>
          <w:rtl/>
        </w:rPr>
        <w:tab/>
        <w:t>אם כך, מה המשמעות של ההבחנה?</w:t>
      </w:r>
    </w:p>
    <w:p w14:paraId="031D0F9B" w14:textId="77777777" w:rsidR="007056A1" w:rsidRDefault="007056A1" w:rsidP="007056A1">
      <w:pPr>
        <w:bidi/>
        <w:jc w:val="both"/>
        <w:rPr>
          <w:rFonts w:cs="David" w:hint="cs"/>
          <w:rtl/>
        </w:rPr>
      </w:pPr>
    </w:p>
    <w:p w14:paraId="0CEC515A" w14:textId="77777777" w:rsidR="007056A1" w:rsidRDefault="007056A1" w:rsidP="007056A1">
      <w:pPr>
        <w:keepNext/>
        <w:bidi/>
        <w:jc w:val="both"/>
        <w:rPr>
          <w:rFonts w:cs="David" w:hint="cs"/>
          <w:rtl/>
        </w:rPr>
      </w:pPr>
      <w:r>
        <w:rPr>
          <w:rFonts w:cs="David" w:hint="cs"/>
          <w:u w:val="single"/>
          <w:rtl/>
        </w:rPr>
        <w:t>היו"ר יריב לוין:</w:t>
      </w:r>
    </w:p>
    <w:p w14:paraId="60F9AB55" w14:textId="77777777" w:rsidR="007056A1" w:rsidRDefault="007056A1" w:rsidP="007056A1">
      <w:pPr>
        <w:keepNext/>
        <w:bidi/>
        <w:jc w:val="both"/>
        <w:rPr>
          <w:rFonts w:cs="David" w:hint="cs"/>
          <w:rtl/>
        </w:rPr>
      </w:pPr>
    </w:p>
    <w:p w14:paraId="652ED135" w14:textId="77777777" w:rsidR="007056A1" w:rsidRDefault="007056A1" w:rsidP="007056A1">
      <w:pPr>
        <w:bidi/>
        <w:jc w:val="both"/>
        <w:rPr>
          <w:rFonts w:cs="David" w:hint="cs"/>
          <w:rtl/>
        </w:rPr>
      </w:pPr>
      <w:r>
        <w:rPr>
          <w:rFonts w:cs="David" w:hint="cs"/>
          <w:rtl/>
        </w:rPr>
        <w:tab/>
        <w:t xml:space="preserve">אני אומר לך מה המשמעות של ההבחנה. המשמעות של ההבחנה הקיימת היא - והיא קיימת הלכה למעשה בין אלה שהם באמת בעלי הצעת החוק, מובילים אותה ומולם בדרך כלל למשל מתאמים תאריך לישיבה - אם צריכה להיות ישיבת ועדה, בדרך כלל זה לא מתואם עם המצטרפים, זה מתואם רק מול היוזמים, יש פה הרבה מאוד דוגמאות כאלה, לבין אנשים שאומרים: כן, אני חושב שזאת יוזמה ראויה, ואני נותן את ברכת הדרך שלי לעניין הזה, זה הכול.  </w:t>
      </w:r>
    </w:p>
    <w:p w14:paraId="501CBA0A" w14:textId="77777777" w:rsidR="007056A1" w:rsidRDefault="007056A1" w:rsidP="007056A1">
      <w:pPr>
        <w:bidi/>
        <w:jc w:val="both"/>
        <w:rPr>
          <w:rFonts w:cs="David" w:hint="cs"/>
          <w:rtl/>
        </w:rPr>
      </w:pPr>
    </w:p>
    <w:p w14:paraId="7919FF06" w14:textId="77777777" w:rsidR="007056A1" w:rsidRDefault="007056A1" w:rsidP="007056A1">
      <w:pPr>
        <w:keepNext/>
        <w:bidi/>
        <w:jc w:val="both"/>
        <w:rPr>
          <w:rFonts w:cs="David" w:hint="cs"/>
          <w:rtl/>
        </w:rPr>
      </w:pPr>
      <w:r>
        <w:rPr>
          <w:rFonts w:cs="David" w:hint="cs"/>
          <w:u w:val="single"/>
          <w:rtl/>
        </w:rPr>
        <w:t>איל זנדברג:</w:t>
      </w:r>
    </w:p>
    <w:p w14:paraId="755990DF" w14:textId="77777777" w:rsidR="007056A1" w:rsidRDefault="007056A1" w:rsidP="007056A1">
      <w:pPr>
        <w:keepNext/>
        <w:bidi/>
        <w:jc w:val="both"/>
        <w:rPr>
          <w:rFonts w:cs="David" w:hint="cs"/>
          <w:rtl/>
        </w:rPr>
      </w:pPr>
    </w:p>
    <w:p w14:paraId="0817B96B" w14:textId="77777777" w:rsidR="007056A1" w:rsidRDefault="007056A1" w:rsidP="007056A1">
      <w:pPr>
        <w:bidi/>
        <w:jc w:val="both"/>
        <w:rPr>
          <w:rFonts w:cs="David" w:hint="cs"/>
          <w:rtl/>
        </w:rPr>
      </w:pPr>
      <w:r>
        <w:rPr>
          <w:rFonts w:cs="David" w:hint="cs"/>
          <w:rtl/>
        </w:rPr>
        <w:tab/>
        <w:t xml:space="preserve"> אתה תיארת את ההבחנה, השאלה מה הנפקות שלה. </w:t>
      </w:r>
    </w:p>
    <w:p w14:paraId="113101D6" w14:textId="77777777" w:rsidR="007056A1" w:rsidRDefault="007056A1" w:rsidP="007056A1">
      <w:pPr>
        <w:bidi/>
        <w:jc w:val="both"/>
        <w:rPr>
          <w:rFonts w:cs="David" w:hint="cs"/>
          <w:rtl/>
        </w:rPr>
      </w:pPr>
    </w:p>
    <w:p w14:paraId="2020188E" w14:textId="77777777" w:rsidR="007056A1" w:rsidRDefault="007056A1" w:rsidP="007056A1">
      <w:pPr>
        <w:keepNext/>
        <w:bidi/>
        <w:jc w:val="both"/>
        <w:rPr>
          <w:rFonts w:cs="David" w:hint="cs"/>
          <w:rtl/>
        </w:rPr>
      </w:pPr>
      <w:r>
        <w:rPr>
          <w:rFonts w:cs="David" w:hint="cs"/>
          <w:u w:val="single"/>
          <w:rtl/>
        </w:rPr>
        <w:t>היו"ר יריב לוין:</w:t>
      </w:r>
    </w:p>
    <w:p w14:paraId="0A5AC0B4" w14:textId="77777777" w:rsidR="007056A1" w:rsidRDefault="007056A1" w:rsidP="007056A1">
      <w:pPr>
        <w:keepNext/>
        <w:bidi/>
        <w:jc w:val="both"/>
        <w:rPr>
          <w:rFonts w:cs="David" w:hint="cs"/>
          <w:rtl/>
        </w:rPr>
      </w:pPr>
    </w:p>
    <w:p w14:paraId="569F66F2" w14:textId="77777777" w:rsidR="007056A1" w:rsidRDefault="007056A1" w:rsidP="007056A1">
      <w:pPr>
        <w:bidi/>
        <w:jc w:val="both"/>
        <w:rPr>
          <w:rFonts w:cs="David" w:hint="cs"/>
          <w:rtl/>
        </w:rPr>
      </w:pPr>
      <w:r>
        <w:rPr>
          <w:rFonts w:cs="David" w:hint="cs"/>
          <w:rtl/>
        </w:rPr>
        <w:tab/>
        <w:t xml:space="preserve">אני אומר לך </w:t>
      </w:r>
      <w:r>
        <w:rPr>
          <w:rFonts w:cs="David"/>
          <w:rtl/>
        </w:rPr>
        <w:t>–</w:t>
      </w:r>
      <w:r>
        <w:rPr>
          <w:rFonts w:cs="David" w:hint="cs"/>
          <w:rtl/>
        </w:rPr>
        <w:t xml:space="preserve"> זו הנפקות שלה. כאשר אתה בא לתאם ישיבה של ועדה, בדרך כלל מול היוזמים משתדלים לתאם שכולם יהיו, אלא אם יש 20 יוזמים, אבל כשישנם שלושה, ארבעה יוזמים מתאמים, ולא מתאמים את זה מול המצטרפים אף פעם.  </w:t>
      </w:r>
    </w:p>
    <w:p w14:paraId="3C3D3C8A" w14:textId="77777777" w:rsidR="007056A1" w:rsidRDefault="007056A1" w:rsidP="007056A1">
      <w:pPr>
        <w:bidi/>
        <w:jc w:val="both"/>
        <w:rPr>
          <w:rFonts w:cs="David" w:hint="cs"/>
          <w:rtl/>
        </w:rPr>
      </w:pPr>
    </w:p>
    <w:p w14:paraId="14483FD2" w14:textId="77777777" w:rsidR="007056A1" w:rsidRDefault="007056A1" w:rsidP="007056A1">
      <w:pPr>
        <w:keepNext/>
        <w:bidi/>
        <w:jc w:val="both"/>
        <w:rPr>
          <w:rFonts w:cs="David" w:hint="cs"/>
          <w:rtl/>
        </w:rPr>
      </w:pPr>
      <w:r>
        <w:rPr>
          <w:rFonts w:cs="David" w:hint="cs"/>
          <w:u w:val="single"/>
          <w:rtl/>
        </w:rPr>
        <w:t>איל זנדברג:</w:t>
      </w:r>
    </w:p>
    <w:p w14:paraId="32C50BEB" w14:textId="77777777" w:rsidR="007056A1" w:rsidRDefault="007056A1" w:rsidP="007056A1">
      <w:pPr>
        <w:keepNext/>
        <w:bidi/>
        <w:jc w:val="both"/>
        <w:rPr>
          <w:rFonts w:cs="David" w:hint="cs"/>
          <w:rtl/>
        </w:rPr>
      </w:pPr>
    </w:p>
    <w:p w14:paraId="4C670BCA" w14:textId="77777777" w:rsidR="007056A1" w:rsidRDefault="007056A1" w:rsidP="007056A1">
      <w:pPr>
        <w:bidi/>
        <w:jc w:val="both"/>
        <w:rPr>
          <w:rFonts w:cs="David" w:hint="cs"/>
          <w:rtl/>
        </w:rPr>
      </w:pPr>
      <w:r>
        <w:rPr>
          <w:rFonts w:cs="David" w:hint="cs"/>
          <w:rtl/>
        </w:rPr>
        <w:tab/>
        <w:t>האם זה לא ידוע בפרקטיקה גם היום איך לעשות את זה, בלי לתת לזה ביטוי?</w:t>
      </w:r>
    </w:p>
    <w:p w14:paraId="283C20EC" w14:textId="77777777" w:rsidR="007056A1" w:rsidRDefault="007056A1" w:rsidP="007056A1">
      <w:pPr>
        <w:bidi/>
        <w:jc w:val="both"/>
        <w:rPr>
          <w:rFonts w:cs="David" w:hint="cs"/>
          <w:rtl/>
        </w:rPr>
      </w:pPr>
    </w:p>
    <w:p w14:paraId="25C7BDBA" w14:textId="77777777" w:rsidR="007056A1" w:rsidRDefault="007056A1" w:rsidP="007056A1">
      <w:pPr>
        <w:keepNext/>
        <w:bidi/>
        <w:jc w:val="both"/>
        <w:rPr>
          <w:rFonts w:cs="David" w:hint="cs"/>
          <w:rtl/>
        </w:rPr>
      </w:pPr>
      <w:r>
        <w:rPr>
          <w:rFonts w:cs="David" w:hint="cs"/>
          <w:u w:val="single"/>
          <w:rtl/>
        </w:rPr>
        <w:t>היו"ר יריב לוין:</w:t>
      </w:r>
    </w:p>
    <w:p w14:paraId="7AC640B0" w14:textId="77777777" w:rsidR="007056A1" w:rsidRDefault="007056A1" w:rsidP="007056A1">
      <w:pPr>
        <w:keepNext/>
        <w:bidi/>
        <w:jc w:val="both"/>
        <w:rPr>
          <w:rFonts w:cs="David" w:hint="cs"/>
          <w:rtl/>
        </w:rPr>
      </w:pPr>
    </w:p>
    <w:p w14:paraId="22ACA204" w14:textId="77777777" w:rsidR="007056A1" w:rsidRDefault="007056A1" w:rsidP="007056A1">
      <w:pPr>
        <w:bidi/>
        <w:jc w:val="both"/>
        <w:rPr>
          <w:rFonts w:cs="David" w:hint="cs"/>
          <w:rtl/>
        </w:rPr>
      </w:pPr>
      <w:r>
        <w:rPr>
          <w:rFonts w:cs="David" w:hint="cs"/>
          <w:rtl/>
        </w:rPr>
        <w:tab/>
        <w:t xml:space="preserve">אנחנו באים לסדר את כל העסק הזה בצורה מסודרת, שיבוא אדם וירצה להגיש הצעת חוק או יקבל לידיו הצעת חוק - היום אזרח מקבל הצעת חוק, הוא רואה כהה ובהיר, ובכלל לא יכול לדעת מה זה. הפרקטיקה הפנימית הזאת שלנו, שבשבילנו מובנת מאליה, מובנת פה בד' אמות אלה. כל הרעיון של התקנון זה לעשות סדר, להגיד לו: אדוני, אתה בא להגיש הצעה? אלה היוזמים וזו משמעותם, אלה המצטרפים וזו משמעותם. </w:t>
      </w:r>
    </w:p>
    <w:p w14:paraId="53D03384" w14:textId="77777777" w:rsidR="007056A1" w:rsidRDefault="007056A1" w:rsidP="007056A1">
      <w:pPr>
        <w:bidi/>
        <w:jc w:val="both"/>
        <w:rPr>
          <w:rFonts w:cs="David" w:hint="cs"/>
          <w:rtl/>
        </w:rPr>
      </w:pPr>
    </w:p>
    <w:p w14:paraId="75553467"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0C8515F" w14:textId="77777777" w:rsidR="007056A1" w:rsidRDefault="007056A1" w:rsidP="007056A1">
      <w:pPr>
        <w:bidi/>
        <w:jc w:val="both"/>
        <w:rPr>
          <w:rFonts w:cs="David" w:hint="cs"/>
          <w:rtl/>
        </w:rPr>
      </w:pPr>
    </w:p>
    <w:p w14:paraId="7FE69062" w14:textId="77777777" w:rsidR="007056A1" w:rsidRDefault="007056A1" w:rsidP="007056A1">
      <w:pPr>
        <w:bidi/>
        <w:jc w:val="both"/>
        <w:rPr>
          <w:rFonts w:cs="David" w:hint="cs"/>
          <w:rtl/>
        </w:rPr>
      </w:pPr>
      <w:r>
        <w:rPr>
          <w:rFonts w:cs="David" w:hint="cs"/>
          <w:rtl/>
        </w:rPr>
        <w:tab/>
        <w:t>אז המצטרפים כן יהיו בסטטיסטיקה או לא?</w:t>
      </w:r>
    </w:p>
    <w:p w14:paraId="4B3E0EDD" w14:textId="77777777" w:rsidR="007056A1" w:rsidRDefault="007056A1" w:rsidP="007056A1">
      <w:pPr>
        <w:bidi/>
        <w:jc w:val="both"/>
        <w:rPr>
          <w:rFonts w:cs="David" w:hint="cs"/>
          <w:rtl/>
        </w:rPr>
      </w:pPr>
    </w:p>
    <w:p w14:paraId="26CD1984" w14:textId="77777777" w:rsidR="007056A1" w:rsidRDefault="007056A1" w:rsidP="007056A1">
      <w:pPr>
        <w:bidi/>
        <w:jc w:val="both"/>
        <w:rPr>
          <w:rFonts w:cs="David" w:hint="cs"/>
          <w:rtl/>
        </w:rPr>
      </w:pPr>
      <w:r>
        <w:rPr>
          <w:rFonts w:cs="David" w:hint="cs"/>
          <w:u w:val="single"/>
          <w:rtl/>
        </w:rPr>
        <w:t>היו"ר יריב לוין:</w:t>
      </w:r>
    </w:p>
    <w:p w14:paraId="25589FA4" w14:textId="77777777" w:rsidR="007056A1" w:rsidRDefault="007056A1" w:rsidP="007056A1">
      <w:pPr>
        <w:bidi/>
        <w:jc w:val="both"/>
        <w:rPr>
          <w:rFonts w:cs="David" w:hint="cs"/>
          <w:rtl/>
        </w:rPr>
      </w:pPr>
    </w:p>
    <w:p w14:paraId="53F12361" w14:textId="77777777" w:rsidR="007056A1" w:rsidRDefault="007056A1" w:rsidP="007056A1">
      <w:pPr>
        <w:bidi/>
        <w:jc w:val="both"/>
        <w:rPr>
          <w:rFonts w:cs="David" w:hint="cs"/>
          <w:rtl/>
        </w:rPr>
      </w:pPr>
      <w:r>
        <w:rPr>
          <w:rFonts w:cs="David" w:hint="cs"/>
          <w:rtl/>
        </w:rPr>
        <w:tab/>
        <w:t xml:space="preserve">לשיטתי, המצטרף לא צריך להיות בסטטיסטיקה. </w:t>
      </w:r>
    </w:p>
    <w:p w14:paraId="64E7210B" w14:textId="77777777" w:rsidR="007056A1" w:rsidRDefault="007056A1" w:rsidP="007056A1">
      <w:pPr>
        <w:bidi/>
        <w:jc w:val="both"/>
        <w:rPr>
          <w:rFonts w:cs="David" w:hint="cs"/>
          <w:rtl/>
        </w:rPr>
      </w:pPr>
    </w:p>
    <w:p w14:paraId="11EB96EA" w14:textId="77777777" w:rsidR="007056A1" w:rsidRPr="00A044D1" w:rsidRDefault="007056A1" w:rsidP="007056A1">
      <w:pPr>
        <w:bidi/>
        <w:jc w:val="both"/>
        <w:rPr>
          <w:rFonts w:cs="David" w:hint="cs"/>
          <w:rtl/>
        </w:rPr>
      </w:pPr>
      <w:r w:rsidRPr="00A044D1">
        <w:rPr>
          <w:rFonts w:cs="David" w:hint="cs"/>
          <w:u w:val="single"/>
          <w:rtl/>
        </w:rPr>
        <w:t>ארבל אסטרחן:</w:t>
      </w:r>
    </w:p>
    <w:p w14:paraId="16094269" w14:textId="77777777" w:rsidR="007056A1" w:rsidRDefault="007056A1" w:rsidP="007056A1">
      <w:pPr>
        <w:bidi/>
        <w:jc w:val="both"/>
        <w:rPr>
          <w:rFonts w:cs="David" w:hint="cs"/>
          <w:sz w:val="28"/>
          <w:szCs w:val="28"/>
          <w:rtl/>
        </w:rPr>
      </w:pPr>
    </w:p>
    <w:p w14:paraId="7C4580D8"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סטטיסטיקה היא לא משהו פורמאלי, כל אחד שיזכור מה שהוא רוצה. </w:t>
      </w:r>
    </w:p>
    <w:p w14:paraId="116CE259" w14:textId="77777777" w:rsidR="007056A1" w:rsidRDefault="007056A1" w:rsidP="007056A1">
      <w:pPr>
        <w:bidi/>
        <w:jc w:val="both"/>
        <w:rPr>
          <w:rFonts w:cs="David" w:hint="cs"/>
          <w:rtl/>
        </w:rPr>
      </w:pPr>
    </w:p>
    <w:p w14:paraId="193417D2" w14:textId="77777777" w:rsidR="007056A1" w:rsidRDefault="007056A1" w:rsidP="007056A1">
      <w:pPr>
        <w:bidi/>
        <w:jc w:val="both"/>
        <w:rPr>
          <w:rFonts w:cs="David" w:hint="cs"/>
          <w:rtl/>
        </w:rPr>
      </w:pPr>
      <w:r>
        <w:rPr>
          <w:rFonts w:cs="David" w:hint="cs"/>
          <w:u w:val="single"/>
          <w:rtl/>
        </w:rPr>
        <w:t>ליאור נתן:</w:t>
      </w:r>
    </w:p>
    <w:p w14:paraId="7E82A28F" w14:textId="77777777" w:rsidR="007056A1" w:rsidRDefault="007056A1" w:rsidP="007056A1">
      <w:pPr>
        <w:bidi/>
        <w:jc w:val="both"/>
        <w:rPr>
          <w:rFonts w:cs="David" w:hint="cs"/>
          <w:rtl/>
        </w:rPr>
      </w:pPr>
    </w:p>
    <w:p w14:paraId="74A34EE4" w14:textId="77777777" w:rsidR="007056A1" w:rsidRDefault="007056A1" w:rsidP="007056A1">
      <w:pPr>
        <w:bidi/>
        <w:jc w:val="both"/>
        <w:rPr>
          <w:rFonts w:cs="David" w:hint="cs"/>
          <w:rtl/>
        </w:rPr>
      </w:pPr>
      <w:r>
        <w:rPr>
          <w:rFonts w:cs="David" w:hint="cs"/>
          <w:rtl/>
        </w:rPr>
        <w:tab/>
        <w:t xml:space="preserve">באתר הכנסת יש הבחנה. </w:t>
      </w:r>
    </w:p>
    <w:p w14:paraId="38168647" w14:textId="77777777" w:rsidR="007056A1" w:rsidRDefault="007056A1" w:rsidP="007056A1">
      <w:pPr>
        <w:bidi/>
        <w:jc w:val="both"/>
        <w:rPr>
          <w:rFonts w:cs="David" w:hint="cs"/>
          <w:rtl/>
        </w:rPr>
      </w:pPr>
    </w:p>
    <w:p w14:paraId="532A1899" w14:textId="77777777" w:rsidR="007056A1" w:rsidRDefault="007056A1" w:rsidP="007056A1">
      <w:pPr>
        <w:keepNext/>
        <w:bidi/>
        <w:jc w:val="both"/>
        <w:rPr>
          <w:rFonts w:cs="David" w:hint="cs"/>
          <w:rtl/>
        </w:rPr>
      </w:pPr>
      <w:r>
        <w:rPr>
          <w:rFonts w:cs="David" w:hint="cs"/>
          <w:u w:val="single"/>
          <w:rtl/>
        </w:rPr>
        <w:t>היו"ר יריב לוין:</w:t>
      </w:r>
    </w:p>
    <w:p w14:paraId="10FE9860" w14:textId="77777777" w:rsidR="007056A1" w:rsidRDefault="007056A1" w:rsidP="007056A1">
      <w:pPr>
        <w:keepNext/>
        <w:bidi/>
        <w:jc w:val="both"/>
        <w:rPr>
          <w:rFonts w:cs="David" w:hint="cs"/>
          <w:rtl/>
        </w:rPr>
      </w:pPr>
    </w:p>
    <w:p w14:paraId="122858D8" w14:textId="77777777" w:rsidR="007056A1" w:rsidRDefault="007056A1" w:rsidP="007056A1">
      <w:pPr>
        <w:bidi/>
        <w:jc w:val="both"/>
        <w:rPr>
          <w:rFonts w:cs="David" w:hint="cs"/>
          <w:rtl/>
        </w:rPr>
      </w:pPr>
      <w:r>
        <w:rPr>
          <w:rFonts w:cs="David" w:hint="cs"/>
          <w:rtl/>
        </w:rPr>
        <w:tab/>
        <w:t xml:space="preserve">נכון, יש הבחנה, היא הבחנה נכונה. </w:t>
      </w:r>
    </w:p>
    <w:p w14:paraId="30E51243" w14:textId="77777777" w:rsidR="007056A1" w:rsidRDefault="007056A1" w:rsidP="007056A1">
      <w:pPr>
        <w:bidi/>
        <w:jc w:val="both"/>
        <w:rPr>
          <w:rFonts w:cs="David" w:hint="cs"/>
          <w:rtl/>
        </w:rPr>
      </w:pPr>
    </w:p>
    <w:p w14:paraId="5EFA6C3B"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816EFBF" w14:textId="77777777" w:rsidR="007056A1" w:rsidRDefault="007056A1" w:rsidP="007056A1">
      <w:pPr>
        <w:bidi/>
        <w:jc w:val="both"/>
        <w:rPr>
          <w:rFonts w:cs="David" w:hint="cs"/>
          <w:rtl/>
        </w:rPr>
      </w:pPr>
    </w:p>
    <w:p w14:paraId="32F843D6" w14:textId="77777777" w:rsidR="007056A1" w:rsidRDefault="007056A1" w:rsidP="007056A1">
      <w:pPr>
        <w:bidi/>
        <w:jc w:val="both"/>
        <w:rPr>
          <w:rFonts w:cs="David" w:hint="cs"/>
          <w:rtl/>
        </w:rPr>
      </w:pPr>
      <w:r>
        <w:rPr>
          <w:rFonts w:cs="David" w:hint="cs"/>
          <w:rtl/>
        </w:rPr>
        <w:tab/>
        <w:t xml:space="preserve">אני חושבת שלא, ואני אגיד לך גם למה. האופוזיציה דפוקה מבחינת חקיקה. אצלנו להגיע לקריאה שנייה שלישית, הסיכוי הוא אפסי. </w:t>
      </w:r>
    </w:p>
    <w:p w14:paraId="794F2D39" w14:textId="77777777" w:rsidR="007056A1" w:rsidRDefault="007056A1" w:rsidP="007056A1">
      <w:pPr>
        <w:bidi/>
        <w:jc w:val="both"/>
        <w:rPr>
          <w:rFonts w:cs="David" w:hint="cs"/>
          <w:rtl/>
        </w:rPr>
      </w:pPr>
    </w:p>
    <w:p w14:paraId="6D86E4A8" w14:textId="77777777" w:rsidR="007056A1" w:rsidRDefault="007056A1" w:rsidP="007056A1">
      <w:pPr>
        <w:keepNext/>
        <w:bidi/>
        <w:jc w:val="both"/>
        <w:rPr>
          <w:rFonts w:cs="David" w:hint="cs"/>
          <w:rtl/>
        </w:rPr>
      </w:pPr>
      <w:r>
        <w:rPr>
          <w:rFonts w:cs="David" w:hint="cs"/>
          <w:u w:val="single"/>
          <w:rtl/>
        </w:rPr>
        <w:t>איל זנדברג:</w:t>
      </w:r>
    </w:p>
    <w:p w14:paraId="6AFEF219" w14:textId="77777777" w:rsidR="007056A1" w:rsidRDefault="007056A1" w:rsidP="007056A1">
      <w:pPr>
        <w:keepNext/>
        <w:bidi/>
        <w:jc w:val="both"/>
        <w:rPr>
          <w:rFonts w:cs="David" w:hint="cs"/>
          <w:rtl/>
        </w:rPr>
      </w:pPr>
    </w:p>
    <w:p w14:paraId="519A86AB" w14:textId="77777777" w:rsidR="007056A1" w:rsidRDefault="007056A1" w:rsidP="007056A1">
      <w:pPr>
        <w:bidi/>
        <w:jc w:val="both"/>
        <w:rPr>
          <w:rFonts w:cs="David" w:hint="cs"/>
          <w:rtl/>
        </w:rPr>
      </w:pPr>
      <w:r>
        <w:rPr>
          <w:rFonts w:cs="David" w:hint="cs"/>
          <w:rtl/>
        </w:rPr>
        <w:tab/>
        <w:t xml:space="preserve">זה טבעו של עולם, בגלל שאין להם רוב. </w:t>
      </w:r>
    </w:p>
    <w:p w14:paraId="302D2304" w14:textId="77777777" w:rsidR="007056A1" w:rsidRDefault="007056A1" w:rsidP="007056A1">
      <w:pPr>
        <w:bidi/>
        <w:jc w:val="both"/>
        <w:rPr>
          <w:rFonts w:cs="David" w:hint="cs"/>
          <w:rtl/>
        </w:rPr>
      </w:pPr>
    </w:p>
    <w:p w14:paraId="4EA52293"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302C3E3D" w14:textId="77777777" w:rsidR="007056A1" w:rsidRDefault="007056A1" w:rsidP="007056A1">
      <w:pPr>
        <w:bidi/>
        <w:jc w:val="both"/>
        <w:rPr>
          <w:rFonts w:cs="David" w:hint="cs"/>
          <w:rtl/>
        </w:rPr>
      </w:pPr>
    </w:p>
    <w:p w14:paraId="2C5C8606" w14:textId="77777777" w:rsidR="007056A1" w:rsidRDefault="007056A1" w:rsidP="007056A1">
      <w:pPr>
        <w:bidi/>
        <w:jc w:val="both"/>
        <w:rPr>
          <w:rFonts w:cs="David" w:hint="cs"/>
          <w:rtl/>
        </w:rPr>
      </w:pPr>
      <w:r>
        <w:rPr>
          <w:rFonts w:cs="David" w:hint="cs"/>
          <w:rtl/>
        </w:rPr>
        <w:tab/>
        <w:t xml:space="preserve">בגלל זה במכסות אתם מקבלים יותר. </w:t>
      </w:r>
    </w:p>
    <w:p w14:paraId="748E622D" w14:textId="77777777" w:rsidR="007056A1" w:rsidRDefault="007056A1" w:rsidP="007056A1">
      <w:pPr>
        <w:bidi/>
        <w:jc w:val="both"/>
        <w:rPr>
          <w:rFonts w:cs="David" w:hint="cs"/>
          <w:rtl/>
        </w:rPr>
      </w:pPr>
    </w:p>
    <w:p w14:paraId="15595BED"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0284514" w14:textId="77777777" w:rsidR="007056A1" w:rsidRDefault="007056A1" w:rsidP="007056A1">
      <w:pPr>
        <w:bidi/>
        <w:jc w:val="both"/>
        <w:rPr>
          <w:rFonts w:cs="David" w:hint="cs"/>
          <w:rtl/>
        </w:rPr>
      </w:pPr>
    </w:p>
    <w:p w14:paraId="43EEC9A9" w14:textId="77777777" w:rsidR="007056A1" w:rsidRDefault="007056A1" w:rsidP="007056A1">
      <w:pPr>
        <w:bidi/>
        <w:jc w:val="both"/>
        <w:rPr>
          <w:rFonts w:cs="David" w:hint="cs"/>
          <w:rtl/>
        </w:rPr>
      </w:pPr>
      <w:r>
        <w:rPr>
          <w:rFonts w:cs="David" w:hint="cs"/>
          <w:rtl/>
        </w:rPr>
        <w:tab/>
        <w:t xml:space="preserve"> ואין לנו סיכוי, מה אכפת לך שנקבל קרדיט על הצעת חוק?</w:t>
      </w:r>
    </w:p>
    <w:p w14:paraId="3ABB377B" w14:textId="77777777" w:rsidR="007056A1" w:rsidRDefault="007056A1" w:rsidP="007056A1">
      <w:pPr>
        <w:bidi/>
        <w:jc w:val="both"/>
        <w:rPr>
          <w:rFonts w:cs="David" w:hint="cs"/>
          <w:rtl/>
        </w:rPr>
      </w:pPr>
    </w:p>
    <w:p w14:paraId="3B4C306B" w14:textId="77777777" w:rsidR="007056A1" w:rsidRDefault="007056A1" w:rsidP="007056A1">
      <w:pPr>
        <w:keepNext/>
        <w:bidi/>
        <w:jc w:val="both"/>
        <w:rPr>
          <w:rFonts w:cs="David" w:hint="cs"/>
          <w:rtl/>
        </w:rPr>
      </w:pPr>
      <w:r>
        <w:rPr>
          <w:rFonts w:cs="David" w:hint="cs"/>
          <w:u w:val="single"/>
          <w:rtl/>
        </w:rPr>
        <w:t>היו"ר יריב לוין:</w:t>
      </w:r>
    </w:p>
    <w:p w14:paraId="74EA3E54" w14:textId="77777777" w:rsidR="007056A1" w:rsidRDefault="007056A1" w:rsidP="007056A1">
      <w:pPr>
        <w:keepNext/>
        <w:bidi/>
        <w:jc w:val="both"/>
        <w:rPr>
          <w:rFonts w:cs="David" w:hint="cs"/>
          <w:rtl/>
        </w:rPr>
      </w:pPr>
    </w:p>
    <w:p w14:paraId="596604F7" w14:textId="77777777" w:rsidR="007056A1" w:rsidRDefault="007056A1" w:rsidP="007056A1">
      <w:pPr>
        <w:bidi/>
        <w:jc w:val="both"/>
        <w:rPr>
          <w:rFonts w:cs="David" w:hint="cs"/>
          <w:rtl/>
        </w:rPr>
      </w:pPr>
      <w:r>
        <w:rPr>
          <w:rFonts w:cs="David" w:hint="cs"/>
          <w:rtl/>
        </w:rPr>
        <w:tab/>
        <w:t xml:space="preserve">לא אכפת לי שתקבלי קרדיט, שירשמו אתכם כיוזמים, למה לא? כשהגשתי הצעות עם חברי סיעתך, למיטב זכרוני הם דווקא היו תמיד יוזמים יחד אתי. </w:t>
      </w:r>
    </w:p>
    <w:p w14:paraId="39D959AA" w14:textId="77777777" w:rsidR="007056A1" w:rsidRDefault="007056A1" w:rsidP="007056A1">
      <w:pPr>
        <w:bidi/>
        <w:jc w:val="both"/>
        <w:rPr>
          <w:rFonts w:cs="David" w:hint="cs"/>
          <w:rtl/>
        </w:rPr>
      </w:pPr>
    </w:p>
    <w:p w14:paraId="625191BE"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E510EB2" w14:textId="77777777" w:rsidR="007056A1" w:rsidRDefault="007056A1" w:rsidP="007056A1">
      <w:pPr>
        <w:bidi/>
        <w:jc w:val="both"/>
        <w:rPr>
          <w:rFonts w:cs="David" w:hint="cs"/>
          <w:rtl/>
        </w:rPr>
      </w:pPr>
    </w:p>
    <w:p w14:paraId="36ADB95A" w14:textId="77777777" w:rsidR="007056A1" w:rsidRDefault="007056A1" w:rsidP="007056A1">
      <w:pPr>
        <w:bidi/>
        <w:jc w:val="both"/>
        <w:rPr>
          <w:rFonts w:cs="David" w:hint="cs"/>
          <w:rtl/>
        </w:rPr>
      </w:pPr>
      <w:r>
        <w:rPr>
          <w:rFonts w:cs="David" w:hint="cs"/>
          <w:rtl/>
        </w:rPr>
        <w:tab/>
        <w:t xml:space="preserve"> איזה הצעות הגשתם?</w:t>
      </w:r>
    </w:p>
    <w:p w14:paraId="41AC80BF" w14:textId="77777777" w:rsidR="007056A1" w:rsidRDefault="007056A1" w:rsidP="007056A1">
      <w:pPr>
        <w:bidi/>
        <w:jc w:val="both"/>
        <w:rPr>
          <w:rFonts w:cs="David" w:hint="cs"/>
          <w:rtl/>
        </w:rPr>
      </w:pPr>
    </w:p>
    <w:p w14:paraId="11D3EB11" w14:textId="77777777" w:rsidR="007056A1" w:rsidRDefault="007056A1" w:rsidP="007056A1">
      <w:pPr>
        <w:bidi/>
        <w:jc w:val="both"/>
        <w:rPr>
          <w:rFonts w:cs="David" w:hint="cs"/>
          <w:rtl/>
        </w:rPr>
      </w:pPr>
      <w:r>
        <w:rPr>
          <w:rFonts w:cs="David" w:hint="cs"/>
          <w:u w:val="single"/>
          <w:rtl/>
        </w:rPr>
        <w:t>היו"ר יריב לוין:</w:t>
      </w:r>
    </w:p>
    <w:p w14:paraId="09EDB030" w14:textId="77777777" w:rsidR="007056A1" w:rsidRDefault="007056A1" w:rsidP="007056A1">
      <w:pPr>
        <w:bidi/>
        <w:jc w:val="both"/>
        <w:rPr>
          <w:rFonts w:cs="David" w:hint="cs"/>
          <w:rtl/>
        </w:rPr>
      </w:pPr>
    </w:p>
    <w:p w14:paraId="7E8CE013" w14:textId="77777777" w:rsidR="007056A1" w:rsidRDefault="007056A1" w:rsidP="007056A1">
      <w:pPr>
        <w:bidi/>
        <w:jc w:val="both"/>
        <w:rPr>
          <w:rFonts w:cs="David" w:hint="cs"/>
          <w:rtl/>
        </w:rPr>
      </w:pPr>
      <w:r>
        <w:rPr>
          <w:rFonts w:cs="David" w:hint="cs"/>
          <w:rtl/>
        </w:rPr>
        <w:tab/>
        <w:t xml:space="preserve"> הגשנו, יש כל מיני דוגמאות, למשל עם המוניות, עם אילן גילאון, יש כמה דוגמאות, החוק של ה"קארפול", שאמנם עוד לא הצלחנו להיחלץ אתו מהנושא המשפטי, אבל יש, יש דווקא לא מעט. </w:t>
      </w:r>
    </w:p>
    <w:p w14:paraId="7D7D3368" w14:textId="77777777" w:rsidR="007056A1" w:rsidRDefault="007056A1" w:rsidP="007056A1">
      <w:pPr>
        <w:bidi/>
        <w:jc w:val="both"/>
        <w:rPr>
          <w:rFonts w:cs="David" w:hint="cs"/>
          <w:rtl/>
        </w:rPr>
      </w:pPr>
    </w:p>
    <w:p w14:paraId="472A1C62"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358FC254" w14:textId="77777777" w:rsidR="007056A1" w:rsidRDefault="007056A1" w:rsidP="007056A1">
      <w:pPr>
        <w:bidi/>
        <w:jc w:val="both"/>
        <w:rPr>
          <w:rFonts w:cs="David" w:hint="cs"/>
          <w:rtl/>
        </w:rPr>
      </w:pPr>
    </w:p>
    <w:p w14:paraId="671EEB7A" w14:textId="77777777" w:rsidR="007056A1" w:rsidRDefault="007056A1" w:rsidP="007056A1">
      <w:pPr>
        <w:bidi/>
        <w:jc w:val="both"/>
        <w:rPr>
          <w:rFonts w:cs="David" w:hint="cs"/>
          <w:rtl/>
        </w:rPr>
      </w:pPr>
      <w:r>
        <w:rPr>
          <w:rFonts w:cs="David" w:hint="cs"/>
          <w:rtl/>
        </w:rPr>
        <w:tab/>
        <w:t xml:space="preserve">אני מבקשת שהמצטרפים כן יהיו בסטטיסטיקה. </w:t>
      </w:r>
    </w:p>
    <w:p w14:paraId="283C94CB" w14:textId="77777777" w:rsidR="007056A1" w:rsidRDefault="007056A1" w:rsidP="007056A1">
      <w:pPr>
        <w:bidi/>
        <w:jc w:val="both"/>
        <w:rPr>
          <w:rFonts w:cs="David" w:hint="cs"/>
          <w:rtl/>
        </w:rPr>
      </w:pPr>
    </w:p>
    <w:p w14:paraId="3724F1AF" w14:textId="77777777" w:rsidR="007056A1" w:rsidRDefault="007056A1" w:rsidP="007056A1">
      <w:pPr>
        <w:bidi/>
        <w:jc w:val="both"/>
        <w:rPr>
          <w:rFonts w:cs="David" w:hint="cs"/>
          <w:rtl/>
        </w:rPr>
      </w:pPr>
      <w:r>
        <w:rPr>
          <w:rFonts w:cs="David" w:hint="cs"/>
          <w:u w:val="single"/>
          <w:rtl/>
        </w:rPr>
        <w:t>היו"ר יריב לוין:</w:t>
      </w:r>
    </w:p>
    <w:p w14:paraId="1F589A6C" w14:textId="77777777" w:rsidR="007056A1" w:rsidRDefault="007056A1" w:rsidP="007056A1">
      <w:pPr>
        <w:bidi/>
        <w:jc w:val="both"/>
        <w:rPr>
          <w:rFonts w:cs="David" w:hint="cs"/>
          <w:rtl/>
        </w:rPr>
      </w:pPr>
    </w:p>
    <w:p w14:paraId="2528DE87" w14:textId="77777777" w:rsidR="007056A1" w:rsidRDefault="007056A1" w:rsidP="007056A1">
      <w:pPr>
        <w:bidi/>
        <w:jc w:val="both"/>
        <w:rPr>
          <w:rFonts w:cs="David" w:hint="cs"/>
          <w:rtl/>
        </w:rPr>
      </w:pPr>
      <w:r>
        <w:rPr>
          <w:rFonts w:cs="David" w:hint="cs"/>
          <w:rtl/>
        </w:rPr>
        <w:tab/>
        <w:t xml:space="preserve"> בסדר, לגבי הסטטיסטיקה אנחנו לא קובעים פה. הסטטיסטיקה לא נקבעת כאן. </w:t>
      </w:r>
    </w:p>
    <w:p w14:paraId="2BEDAAD9" w14:textId="77777777" w:rsidR="007056A1" w:rsidRDefault="007056A1" w:rsidP="007056A1">
      <w:pPr>
        <w:bidi/>
        <w:jc w:val="both"/>
        <w:rPr>
          <w:rFonts w:cs="David" w:hint="cs"/>
          <w:rtl/>
        </w:rPr>
      </w:pPr>
    </w:p>
    <w:p w14:paraId="57C01D73" w14:textId="77777777" w:rsidR="007056A1" w:rsidRDefault="007056A1" w:rsidP="007056A1">
      <w:pPr>
        <w:keepNext/>
        <w:bidi/>
        <w:jc w:val="both"/>
        <w:rPr>
          <w:rFonts w:cs="David" w:hint="cs"/>
          <w:rtl/>
        </w:rPr>
      </w:pPr>
      <w:r>
        <w:rPr>
          <w:rFonts w:cs="David" w:hint="cs"/>
          <w:u w:val="single"/>
          <w:rtl/>
        </w:rPr>
        <w:t>ארבל אסטרחן:</w:t>
      </w:r>
    </w:p>
    <w:p w14:paraId="00369DB9" w14:textId="77777777" w:rsidR="007056A1" w:rsidRDefault="007056A1" w:rsidP="007056A1">
      <w:pPr>
        <w:keepNext/>
        <w:bidi/>
        <w:jc w:val="both"/>
        <w:rPr>
          <w:rFonts w:cs="David" w:hint="cs"/>
          <w:rtl/>
        </w:rPr>
      </w:pPr>
    </w:p>
    <w:p w14:paraId="4A4D669F" w14:textId="77777777" w:rsidR="007056A1" w:rsidRDefault="007056A1" w:rsidP="007056A1">
      <w:pPr>
        <w:keepNext/>
        <w:bidi/>
        <w:jc w:val="both"/>
        <w:rPr>
          <w:rFonts w:cs="David" w:hint="cs"/>
          <w:rtl/>
        </w:rPr>
      </w:pPr>
      <w:r>
        <w:rPr>
          <w:rFonts w:cs="David" w:hint="cs"/>
          <w:rtl/>
        </w:rPr>
        <w:tab/>
        <w:t xml:space="preserve">לא, היא מתכוונת לרשימה אחת. </w:t>
      </w:r>
    </w:p>
    <w:p w14:paraId="1666C63F" w14:textId="77777777" w:rsidR="007056A1" w:rsidRDefault="007056A1" w:rsidP="007056A1">
      <w:pPr>
        <w:keepNext/>
        <w:bidi/>
        <w:jc w:val="both"/>
        <w:rPr>
          <w:rFonts w:cs="David" w:hint="cs"/>
          <w:rtl/>
        </w:rPr>
      </w:pPr>
    </w:p>
    <w:p w14:paraId="7FD010A3"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C1B2E6E" w14:textId="77777777" w:rsidR="007056A1" w:rsidRDefault="007056A1" w:rsidP="007056A1">
      <w:pPr>
        <w:bidi/>
        <w:jc w:val="both"/>
        <w:rPr>
          <w:rFonts w:cs="David" w:hint="cs"/>
          <w:rtl/>
        </w:rPr>
      </w:pPr>
    </w:p>
    <w:p w14:paraId="69D11D7B" w14:textId="77777777" w:rsidR="007056A1" w:rsidRDefault="007056A1" w:rsidP="007056A1">
      <w:pPr>
        <w:keepNext/>
        <w:bidi/>
        <w:jc w:val="both"/>
        <w:rPr>
          <w:rFonts w:cs="David" w:hint="cs"/>
          <w:rtl/>
        </w:rPr>
      </w:pPr>
      <w:r>
        <w:rPr>
          <w:rFonts w:cs="David" w:hint="cs"/>
          <w:rtl/>
        </w:rPr>
        <w:tab/>
        <w:t xml:space="preserve"> שלא תהיה הפרדה, כדי שהם יהיו חלק מזה. </w:t>
      </w:r>
    </w:p>
    <w:p w14:paraId="1664EAB4" w14:textId="77777777" w:rsidR="007056A1" w:rsidRDefault="007056A1" w:rsidP="007056A1">
      <w:pPr>
        <w:keepNext/>
        <w:bidi/>
        <w:jc w:val="both"/>
        <w:rPr>
          <w:rFonts w:cs="David" w:hint="cs"/>
          <w:rtl/>
        </w:rPr>
      </w:pPr>
    </w:p>
    <w:p w14:paraId="388CA7E6"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0711F85A" w14:textId="77777777" w:rsidR="007056A1" w:rsidRDefault="007056A1" w:rsidP="007056A1">
      <w:pPr>
        <w:bidi/>
        <w:jc w:val="both"/>
        <w:rPr>
          <w:rFonts w:cs="David" w:hint="cs"/>
          <w:rtl/>
        </w:rPr>
      </w:pPr>
    </w:p>
    <w:p w14:paraId="57714759" w14:textId="77777777" w:rsidR="007056A1" w:rsidRDefault="007056A1" w:rsidP="007056A1">
      <w:pPr>
        <w:keepNext/>
        <w:bidi/>
        <w:jc w:val="both"/>
        <w:rPr>
          <w:rFonts w:cs="David" w:hint="cs"/>
          <w:rtl/>
        </w:rPr>
      </w:pPr>
      <w:r>
        <w:rPr>
          <w:rFonts w:cs="David" w:hint="cs"/>
          <w:rtl/>
        </w:rPr>
        <w:tab/>
        <w:t xml:space="preserve">אם היוזמים חזרו בהם, החוק קיים, הוא לא עלה. אני חושבת שזה ממש לא הוגן. </w:t>
      </w:r>
    </w:p>
    <w:p w14:paraId="2FCAF315" w14:textId="77777777" w:rsidR="007056A1" w:rsidRDefault="007056A1" w:rsidP="007056A1">
      <w:pPr>
        <w:keepNext/>
        <w:bidi/>
        <w:jc w:val="both"/>
        <w:rPr>
          <w:rFonts w:cs="David" w:hint="cs"/>
          <w:rtl/>
        </w:rPr>
      </w:pPr>
    </w:p>
    <w:p w14:paraId="17DC26A0" w14:textId="77777777" w:rsidR="007056A1" w:rsidRDefault="007056A1" w:rsidP="007056A1">
      <w:pPr>
        <w:keepNext/>
        <w:bidi/>
        <w:jc w:val="both"/>
        <w:rPr>
          <w:rFonts w:cs="David" w:hint="cs"/>
          <w:rtl/>
        </w:rPr>
      </w:pPr>
      <w:r>
        <w:rPr>
          <w:rFonts w:cs="David" w:hint="cs"/>
          <w:u w:val="single"/>
          <w:rtl/>
        </w:rPr>
        <w:t>היו"ר יריב לוין:</w:t>
      </w:r>
    </w:p>
    <w:p w14:paraId="73C2923A" w14:textId="77777777" w:rsidR="007056A1" w:rsidRDefault="007056A1" w:rsidP="007056A1">
      <w:pPr>
        <w:keepNext/>
        <w:bidi/>
        <w:jc w:val="both"/>
        <w:rPr>
          <w:rFonts w:cs="David" w:hint="cs"/>
          <w:rtl/>
        </w:rPr>
      </w:pPr>
    </w:p>
    <w:p w14:paraId="0A70AD90" w14:textId="77777777" w:rsidR="007056A1" w:rsidRDefault="007056A1" w:rsidP="007056A1">
      <w:pPr>
        <w:bidi/>
        <w:jc w:val="both"/>
        <w:rPr>
          <w:rFonts w:cs="David" w:hint="cs"/>
          <w:rtl/>
        </w:rPr>
      </w:pPr>
      <w:r>
        <w:rPr>
          <w:rFonts w:cs="David" w:hint="cs"/>
          <w:rtl/>
        </w:rPr>
        <w:tab/>
        <w:t xml:space="preserve">זה לא הגיוני, זה גם בא מהכיוון ההפוך. </w:t>
      </w:r>
    </w:p>
    <w:p w14:paraId="1FBF35C5" w14:textId="77777777" w:rsidR="007056A1" w:rsidRDefault="007056A1" w:rsidP="007056A1">
      <w:pPr>
        <w:bidi/>
        <w:jc w:val="both"/>
        <w:rPr>
          <w:rFonts w:cs="David" w:hint="cs"/>
          <w:rtl/>
        </w:rPr>
      </w:pPr>
    </w:p>
    <w:p w14:paraId="057E92D9" w14:textId="77777777" w:rsidR="007056A1" w:rsidRDefault="007056A1" w:rsidP="007056A1">
      <w:pPr>
        <w:bidi/>
        <w:jc w:val="both"/>
        <w:rPr>
          <w:rFonts w:cs="David" w:hint="cs"/>
          <w:rtl/>
        </w:rPr>
      </w:pPr>
      <w:r>
        <w:rPr>
          <w:rFonts w:cs="David" w:hint="cs"/>
          <w:u w:val="single"/>
          <w:rtl/>
        </w:rPr>
        <w:t>פרח לרנר:</w:t>
      </w:r>
    </w:p>
    <w:p w14:paraId="63D43EDC" w14:textId="77777777" w:rsidR="007056A1" w:rsidRDefault="007056A1" w:rsidP="007056A1">
      <w:pPr>
        <w:bidi/>
        <w:jc w:val="both"/>
        <w:rPr>
          <w:rFonts w:cs="David" w:hint="cs"/>
          <w:rtl/>
        </w:rPr>
      </w:pPr>
    </w:p>
    <w:p w14:paraId="607C6852" w14:textId="77777777" w:rsidR="007056A1" w:rsidRDefault="007056A1" w:rsidP="007056A1">
      <w:pPr>
        <w:bidi/>
        <w:jc w:val="both"/>
        <w:rPr>
          <w:rFonts w:cs="David" w:hint="cs"/>
          <w:rtl/>
        </w:rPr>
      </w:pPr>
      <w:r>
        <w:rPr>
          <w:rFonts w:cs="David" w:hint="cs"/>
          <w:rtl/>
        </w:rPr>
        <w:tab/>
        <w:t xml:space="preserve">חוק המוקשים שעבר אתמול, חתמו עליו 73 חברי כנסת למשל. </w:t>
      </w:r>
    </w:p>
    <w:p w14:paraId="1FBAE8EF" w14:textId="77777777" w:rsidR="007056A1" w:rsidRPr="00947538" w:rsidRDefault="007056A1" w:rsidP="007056A1">
      <w:pPr>
        <w:bidi/>
        <w:jc w:val="both"/>
        <w:rPr>
          <w:rFonts w:cs="David" w:hint="cs"/>
          <w:rtl/>
        </w:rPr>
      </w:pPr>
    </w:p>
    <w:p w14:paraId="6086D5D0"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FC58739" w14:textId="77777777" w:rsidR="007056A1" w:rsidRDefault="007056A1" w:rsidP="007056A1">
      <w:pPr>
        <w:bidi/>
        <w:jc w:val="both"/>
        <w:rPr>
          <w:rFonts w:cs="David" w:hint="cs"/>
          <w:rtl/>
        </w:rPr>
      </w:pPr>
    </w:p>
    <w:p w14:paraId="47E15672" w14:textId="77777777" w:rsidR="007056A1" w:rsidRDefault="007056A1" w:rsidP="007056A1">
      <w:pPr>
        <w:bidi/>
        <w:jc w:val="both"/>
        <w:rPr>
          <w:rFonts w:cs="David" w:hint="cs"/>
          <w:rtl/>
        </w:rPr>
      </w:pPr>
      <w:r>
        <w:rPr>
          <w:rFonts w:cs="David" w:hint="cs"/>
          <w:rtl/>
        </w:rPr>
        <w:tab/>
        <w:t>מה אכפת לך ש-73 יקבלו קרדיט על זה? מה קרה?</w:t>
      </w:r>
    </w:p>
    <w:p w14:paraId="2ABE2ADB" w14:textId="77777777" w:rsidR="007056A1" w:rsidRDefault="007056A1" w:rsidP="007056A1">
      <w:pPr>
        <w:bidi/>
        <w:jc w:val="both"/>
        <w:rPr>
          <w:rFonts w:cs="David" w:hint="cs"/>
          <w:rtl/>
        </w:rPr>
      </w:pPr>
    </w:p>
    <w:p w14:paraId="5C7EEC6C" w14:textId="77777777" w:rsidR="007056A1" w:rsidRDefault="007056A1" w:rsidP="007056A1">
      <w:pPr>
        <w:keepNext/>
        <w:bidi/>
        <w:jc w:val="both"/>
        <w:rPr>
          <w:rFonts w:cs="David" w:hint="cs"/>
          <w:rtl/>
        </w:rPr>
      </w:pPr>
      <w:r>
        <w:rPr>
          <w:rFonts w:cs="David" w:hint="cs"/>
          <w:u w:val="single"/>
          <w:rtl/>
        </w:rPr>
        <w:t>היו"ר יריב לוין:</w:t>
      </w:r>
    </w:p>
    <w:p w14:paraId="0C40D569" w14:textId="77777777" w:rsidR="007056A1" w:rsidRDefault="007056A1" w:rsidP="007056A1">
      <w:pPr>
        <w:keepNext/>
        <w:bidi/>
        <w:jc w:val="both"/>
        <w:rPr>
          <w:rFonts w:cs="David" w:hint="cs"/>
          <w:rtl/>
        </w:rPr>
      </w:pPr>
    </w:p>
    <w:p w14:paraId="2E47DF62" w14:textId="77777777" w:rsidR="007056A1" w:rsidRPr="00506FD3" w:rsidRDefault="007056A1" w:rsidP="007056A1">
      <w:pPr>
        <w:bidi/>
        <w:jc w:val="both"/>
        <w:rPr>
          <w:rFonts w:cs="David" w:hint="cs"/>
          <w:rtl/>
        </w:rPr>
      </w:pPr>
      <w:r>
        <w:rPr>
          <w:rFonts w:cs="David" w:hint="cs"/>
          <w:rtl/>
        </w:rPr>
        <w:tab/>
        <w:t>לא, אני אתן לך דוגמה מובהקת. כאשר אתה נמצא בתוך הסיעה שלך, למשל, יש בתוך הסיעה הרבה פעמים רצון, שמי שיזם יקבל את הקרדיט. הוא לא רוצה לחלק את הקרדיט הזה בין כל חברי סיעתו.</w:t>
      </w:r>
    </w:p>
    <w:p w14:paraId="16517BF6" w14:textId="77777777" w:rsidR="007056A1" w:rsidRDefault="007056A1" w:rsidP="007056A1">
      <w:pPr>
        <w:bidi/>
        <w:jc w:val="both"/>
        <w:rPr>
          <w:rFonts w:cs="David" w:hint="cs"/>
          <w:rtl/>
        </w:rPr>
      </w:pPr>
    </w:p>
    <w:p w14:paraId="4F0D392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9573EA6" w14:textId="77777777" w:rsidR="007056A1" w:rsidRDefault="007056A1" w:rsidP="007056A1">
      <w:pPr>
        <w:bidi/>
        <w:jc w:val="both"/>
        <w:rPr>
          <w:rFonts w:cs="David" w:hint="cs"/>
          <w:rtl/>
        </w:rPr>
      </w:pPr>
    </w:p>
    <w:p w14:paraId="330B5533" w14:textId="77777777" w:rsidR="007056A1" w:rsidRDefault="007056A1" w:rsidP="007056A1">
      <w:pPr>
        <w:bidi/>
        <w:jc w:val="both"/>
        <w:rPr>
          <w:rFonts w:cs="David" w:hint="cs"/>
          <w:rtl/>
        </w:rPr>
      </w:pPr>
      <w:r>
        <w:rPr>
          <w:rFonts w:cs="David" w:hint="cs"/>
          <w:rtl/>
        </w:rPr>
        <w:tab/>
        <w:t xml:space="preserve">שלא יחתים אותם. </w:t>
      </w:r>
    </w:p>
    <w:p w14:paraId="54D058C6" w14:textId="77777777" w:rsidR="007056A1" w:rsidRDefault="007056A1" w:rsidP="007056A1">
      <w:pPr>
        <w:bidi/>
        <w:jc w:val="both"/>
        <w:rPr>
          <w:rFonts w:cs="David" w:hint="cs"/>
          <w:rtl/>
        </w:rPr>
      </w:pPr>
    </w:p>
    <w:p w14:paraId="57EA7633" w14:textId="77777777" w:rsidR="007056A1" w:rsidRDefault="007056A1" w:rsidP="007056A1">
      <w:pPr>
        <w:bidi/>
        <w:jc w:val="both"/>
        <w:rPr>
          <w:rFonts w:cs="David" w:hint="cs"/>
          <w:rtl/>
        </w:rPr>
      </w:pPr>
      <w:r>
        <w:rPr>
          <w:rFonts w:cs="David" w:hint="cs"/>
          <w:u w:val="single"/>
          <w:rtl/>
        </w:rPr>
        <w:t>היו"ר יריב לוין:</w:t>
      </w:r>
    </w:p>
    <w:p w14:paraId="58C56D4D" w14:textId="77777777" w:rsidR="007056A1" w:rsidRDefault="007056A1" w:rsidP="007056A1">
      <w:pPr>
        <w:bidi/>
        <w:jc w:val="both"/>
        <w:rPr>
          <w:rFonts w:cs="David" w:hint="cs"/>
          <w:rtl/>
        </w:rPr>
      </w:pPr>
    </w:p>
    <w:p w14:paraId="28FEF698" w14:textId="77777777" w:rsidR="007056A1" w:rsidRDefault="007056A1" w:rsidP="007056A1">
      <w:pPr>
        <w:bidi/>
        <w:jc w:val="both"/>
        <w:rPr>
          <w:rFonts w:cs="David" w:hint="cs"/>
          <w:rtl/>
        </w:rPr>
      </w:pPr>
      <w:r>
        <w:rPr>
          <w:rFonts w:cs="David" w:hint="cs"/>
          <w:rtl/>
        </w:rPr>
        <w:tab/>
        <w:t xml:space="preserve"> רגע, אבל הוא כן רוצה להראות שיש תמיכה רחבה, והוא רוצה להחתים מישור רחב של חברי כנסת. </w:t>
      </w:r>
    </w:p>
    <w:p w14:paraId="5846F3F8" w14:textId="77777777" w:rsidR="007056A1" w:rsidRDefault="007056A1" w:rsidP="007056A1">
      <w:pPr>
        <w:bidi/>
        <w:jc w:val="both"/>
        <w:rPr>
          <w:rFonts w:cs="David" w:hint="cs"/>
          <w:rtl/>
        </w:rPr>
      </w:pPr>
    </w:p>
    <w:p w14:paraId="350A4743" w14:textId="77777777" w:rsidR="007056A1" w:rsidRDefault="007056A1" w:rsidP="007056A1">
      <w:pPr>
        <w:keepNext/>
        <w:bidi/>
        <w:jc w:val="both"/>
        <w:rPr>
          <w:rFonts w:cs="David" w:hint="cs"/>
          <w:rtl/>
        </w:rPr>
      </w:pPr>
      <w:r>
        <w:rPr>
          <w:rFonts w:cs="David" w:hint="cs"/>
          <w:u w:val="single"/>
          <w:rtl/>
        </w:rPr>
        <w:t>איל זנדברג:</w:t>
      </w:r>
    </w:p>
    <w:p w14:paraId="665CAAD5" w14:textId="77777777" w:rsidR="007056A1" w:rsidRDefault="007056A1" w:rsidP="007056A1">
      <w:pPr>
        <w:keepNext/>
        <w:bidi/>
        <w:jc w:val="both"/>
        <w:rPr>
          <w:rFonts w:cs="David" w:hint="cs"/>
          <w:rtl/>
        </w:rPr>
      </w:pPr>
    </w:p>
    <w:p w14:paraId="0C1290E3" w14:textId="77777777" w:rsidR="007056A1" w:rsidRDefault="007056A1" w:rsidP="007056A1">
      <w:pPr>
        <w:bidi/>
        <w:jc w:val="both"/>
        <w:rPr>
          <w:rFonts w:cs="David" w:hint="cs"/>
          <w:rtl/>
        </w:rPr>
      </w:pPr>
      <w:r>
        <w:rPr>
          <w:rFonts w:cs="David" w:hint="cs"/>
          <w:rtl/>
        </w:rPr>
        <w:tab/>
        <w:t>איך הציבור יידע, שהוא מוביל את זה? רשימת השמות נותנת את הקרדיט לגבי הציבור?</w:t>
      </w:r>
    </w:p>
    <w:p w14:paraId="3F4D1055" w14:textId="77777777" w:rsidR="007056A1" w:rsidRDefault="007056A1" w:rsidP="007056A1">
      <w:pPr>
        <w:bidi/>
        <w:jc w:val="both"/>
        <w:rPr>
          <w:rFonts w:cs="David" w:hint="cs"/>
          <w:rtl/>
        </w:rPr>
      </w:pPr>
    </w:p>
    <w:p w14:paraId="0A786BBE" w14:textId="77777777" w:rsidR="007056A1" w:rsidRDefault="007056A1" w:rsidP="007056A1">
      <w:pPr>
        <w:keepNext/>
        <w:bidi/>
        <w:jc w:val="both"/>
        <w:rPr>
          <w:rFonts w:cs="David" w:hint="cs"/>
          <w:rtl/>
        </w:rPr>
      </w:pPr>
      <w:r>
        <w:rPr>
          <w:rFonts w:cs="David" w:hint="cs"/>
          <w:u w:val="single"/>
          <w:rtl/>
        </w:rPr>
        <w:t>היו"ר יריב לוין:</w:t>
      </w:r>
    </w:p>
    <w:p w14:paraId="48CA09DA" w14:textId="77777777" w:rsidR="007056A1" w:rsidRDefault="007056A1" w:rsidP="007056A1">
      <w:pPr>
        <w:keepNext/>
        <w:bidi/>
        <w:jc w:val="both"/>
        <w:rPr>
          <w:rFonts w:cs="David" w:hint="cs"/>
          <w:rtl/>
        </w:rPr>
      </w:pPr>
    </w:p>
    <w:p w14:paraId="09E8C205" w14:textId="77777777" w:rsidR="007056A1" w:rsidRDefault="007056A1" w:rsidP="007056A1">
      <w:pPr>
        <w:bidi/>
        <w:jc w:val="both"/>
        <w:rPr>
          <w:rFonts w:cs="David" w:hint="cs"/>
          <w:rtl/>
        </w:rPr>
      </w:pPr>
      <w:r>
        <w:rPr>
          <w:rFonts w:cs="David" w:hint="cs"/>
          <w:rtl/>
        </w:rPr>
        <w:tab/>
        <w:t xml:space="preserve">כאשר בא אדם ואומר: הרי תראה, אני יכול גם לטעון הכול, אני יכול להגיד שהעברתי 35 חוקים, מישהו ילך לספור? השאלה היא בסוף, מה אני עשיתי ומה, עם כל הכבוד לי, רק הבעתי את תמיכתי בו. אני חושב שההבחנה הזאת עובדת טוב, היא קיימת. אנחנו צריכים אותה, משום שהיא גם נכונה. אני לא בעד לשנות, להפך, אני בעד לאבחן אותה בצורה שתהיה ברורה, שלכל אחד יהיה ברור איפה הוא נמצא. כל אחד יעשה את החשבון האישי שלו. אם הוא חושב שבזה שהוא יצטרף לחוק, הוא יכול לקחת קרדיט ולהגיד שהוא בין מחוקקיו? כל אחד והשקפת עולמו. אני לא  אגיד לאף אחד מה לעשות, אני באופן אישי חושב שאני יכול להיות שותף לחוק שיזמתי, קשה לי להיות שותף רק לחוק שבאתי והצטרפתי כמישהו שחושב שהוא חוק נכון. אבל כל אחד יעשה את השיקולים שלו. </w:t>
      </w:r>
    </w:p>
    <w:p w14:paraId="4167FAC8" w14:textId="77777777" w:rsidR="007056A1" w:rsidRDefault="007056A1" w:rsidP="007056A1">
      <w:pPr>
        <w:bidi/>
        <w:jc w:val="both"/>
        <w:rPr>
          <w:rFonts w:cs="David" w:hint="cs"/>
          <w:rtl/>
        </w:rPr>
      </w:pPr>
    </w:p>
    <w:p w14:paraId="4D0C90A4" w14:textId="77777777" w:rsidR="007056A1" w:rsidRDefault="007056A1" w:rsidP="007056A1">
      <w:pPr>
        <w:bidi/>
        <w:jc w:val="both"/>
        <w:rPr>
          <w:rFonts w:cs="David" w:hint="cs"/>
          <w:rtl/>
        </w:rPr>
      </w:pPr>
      <w:r>
        <w:rPr>
          <w:rFonts w:cs="David" w:hint="cs"/>
          <w:u w:val="single"/>
          <w:rtl/>
        </w:rPr>
        <w:t>גלעד סממה:</w:t>
      </w:r>
    </w:p>
    <w:p w14:paraId="7615B014" w14:textId="77777777" w:rsidR="007056A1" w:rsidRDefault="007056A1" w:rsidP="007056A1">
      <w:pPr>
        <w:bidi/>
        <w:jc w:val="both"/>
        <w:rPr>
          <w:rFonts w:cs="David" w:hint="cs"/>
          <w:rtl/>
        </w:rPr>
      </w:pPr>
    </w:p>
    <w:p w14:paraId="3910DA90" w14:textId="77777777" w:rsidR="007056A1" w:rsidRDefault="007056A1" w:rsidP="007056A1">
      <w:pPr>
        <w:bidi/>
        <w:jc w:val="both"/>
        <w:rPr>
          <w:rFonts w:cs="David" w:hint="cs"/>
          <w:rtl/>
        </w:rPr>
      </w:pPr>
      <w:r>
        <w:rPr>
          <w:rFonts w:cs="David" w:hint="cs"/>
          <w:rtl/>
        </w:rPr>
        <w:tab/>
        <w:t xml:space="preserve">והלוואי שההבחנה הזאת גם אולי תתמרץ אותם ליזום יותר הצעות חוק מאשר רק להצטרף. </w:t>
      </w:r>
    </w:p>
    <w:p w14:paraId="569DA459" w14:textId="77777777" w:rsidR="007056A1" w:rsidRDefault="007056A1" w:rsidP="007056A1">
      <w:pPr>
        <w:bidi/>
        <w:jc w:val="both"/>
        <w:rPr>
          <w:rFonts w:cs="David" w:hint="cs"/>
          <w:rtl/>
        </w:rPr>
      </w:pPr>
    </w:p>
    <w:p w14:paraId="78B6C298" w14:textId="77777777" w:rsidR="007056A1" w:rsidRDefault="007056A1" w:rsidP="007056A1">
      <w:pPr>
        <w:keepNext/>
        <w:bidi/>
        <w:jc w:val="both"/>
        <w:rPr>
          <w:rFonts w:cs="David" w:hint="cs"/>
          <w:rtl/>
        </w:rPr>
      </w:pPr>
      <w:r>
        <w:rPr>
          <w:rFonts w:cs="David" w:hint="cs"/>
          <w:u w:val="single"/>
          <w:rtl/>
        </w:rPr>
        <w:t>איל זנדברג:</w:t>
      </w:r>
    </w:p>
    <w:p w14:paraId="16544060" w14:textId="77777777" w:rsidR="007056A1" w:rsidRDefault="007056A1" w:rsidP="007056A1">
      <w:pPr>
        <w:keepNext/>
        <w:bidi/>
        <w:jc w:val="both"/>
        <w:rPr>
          <w:rFonts w:cs="David" w:hint="cs"/>
          <w:rtl/>
        </w:rPr>
      </w:pPr>
    </w:p>
    <w:p w14:paraId="39365FCB" w14:textId="77777777" w:rsidR="007056A1" w:rsidRDefault="007056A1" w:rsidP="007056A1">
      <w:pPr>
        <w:bidi/>
        <w:jc w:val="both"/>
        <w:rPr>
          <w:rFonts w:cs="David" w:hint="cs"/>
          <w:rtl/>
        </w:rPr>
      </w:pPr>
      <w:r>
        <w:rPr>
          <w:rFonts w:cs="David" w:hint="cs"/>
          <w:rtl/>
        </w:rPr>
        <w:tab/>
        <w:t>אני רואה את המחיר החוקתי והציבורי של זה, מה המשמעות - - -</w:t>
      </w:r>
    </w:p>
    <w:p w14:paraId="7605BC12" w14:textId="77777777" w:rsidR="007056A1" w:rsidRDefault="007056A1" w:rsidP="007056A1">
      <w:pPr>
        <w:bidi/>
        <w:jc w:val="both"/>
        <w:rPr>
          <w:rFonts w:cs="David" w:hint="cs"/>
          <w:rtl/>
        </w:rPr>
      </w:pPr>
    </w:p>
    <w:p w14:paraId="550CE9C3"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B70B4FB" w14:textId="77777777" w:rsidR="007056A1" w:rsidRDefault="007056A1" w:rsidP="007056A1">
      <w:pPr>
        <w:bidi/>
        <w:jc w:val="both"/>
        <w:rPr>
          <w:rFonts w:cs="David" w:hint="cs"/>
          <w:rtl/>
        </w:rPr>
      </w:pPr>
    </w:p>
    <w:p w14:paraId="5DDBE489" w14:textId="77777777" w:rsidR="007056A1" w:rsidRDefault="007056A1" w:rsidP="007056A1">
      <w:pPr>
        <w:bidi/>
        <w:jc w:val="both"/>
        <w:rPr>
          <w:rFonts w:cs="David" w:hint="cs"/>
          <w:rtl/>
        </w:rPr>
      </w:pPr>
      <w:r>
        <w:rPr>
          <w:rFonts w:cs="David" w:hint="cs"/>
          <w:rtl/>
        </w:rPr>
        <w:tab/>
        <w:t>ארבל, כשאני למשל אוציא דף איזה הצעות חוק העביר אילן גילאון, בהצעת חוק המוקשים למשל יהיה כתוב שהוא העביר גם אותן?</w:t>
      </w:r>
    </w:p>
    <w:p w14:paraId="57DB5693" w14:textId="77777777" w:rsidR="007056A1" w:rsidRDefault="007056A1" w:rsidP="007056A1">
      <w:pPr>
        <w:bidi/>
        <w:jc w:val="both"/>
        <w:rPr>
          <w:rFonts w:cs="David" w:hint="cs"/>
          <w:rtl/>
        </w:rPr>
      </w:pPr>
    </w:p>
    <w:p w14:paraId="14953A71" w14:textId="77777777" w:rsidR="007056A1" w:rsidRDefault="007056A1" w:rsidP="007056A1">
      <w:pPr>
        <w:keepNext/>
        <w:bidi/>
        <w:jc w:val="both"/>
        <w:rPr>
          <w:rFonts w:cs="David" w:hint="cs"/>
          <w:rtl/>
        </w:rPr>
      </w:pPr>
      <w:r>
        <w:rPr>
          <w:rFonts w:cs="David" w:hint="cs"/>
          <w:u w:val="single"/>
          <w:rtl/>
        </w:rPr>
        <w:t>ארבל אסטרחן:</w:t>
      </w:r>
    </w:p>
    <w:p w14:paraId="3BEFD040" w14:textId="77777777" w:rsidR="007056A1" w:rsidRDefault="007056A1" w:rsidP="007056A1">
      <w:pPr>
        <w:keepNext/>
        <w:bidi/>
        <w:jc w:val="both"/>
        <w:rPr>
          <w:rFonts w:cs="David" w:hint="cs"/>
          <w:rtl/>
        </w:rPr>
      </w:pPr>
    </w:p>
    <w:p w14:paraId="7A1500DC" w14:textId="77777777" w:rsidR="007056A1" w:rsidRDefault="007056A1" w:rsidP="007056A1">
      <w:pPr>
        <w:keepNext/>
        <w:bidi/>
        <w:jc w:val="both"/>
        <w:rPr>
          <w:rFonts w:cs="David" w:hint="cs"/>
          <w:rtl/>
        </w:rPr>
      </w:pPr>
      <w:r>
        <w:rPr>
          <w:rFonts w:cs="David" w:hint="cs"/>
          <w:rtl/>
        </w:rPr>
        <w:tab/>
        <w:t xml:space="preserve">מה זה הדף? הרי את יכולה לעשות לבד את הרישום - - - </w:t>
      </w:r>
    </w:p>
    <w:p w14:paraId="12CF016B" w14:textId="77777777" w:rsidR="007056A1" w:rsidRDefault="007056A1" w:rsidP="007056A1">
      <w:pPr>
        <w:keepNext/>
        <w:bidi/>
        <w:jc w:val="both"/>
        <w:rPr>
          <w:rFonts w:cs="David" w:hint="cs"/>
          <w:rtl/>
        </w:rPr>
      </w:pPr>
    </w:p>
    <w:p w14:paraId="2A762556" w14:textId="77777777" w:rsidR="007056A1" w:rsidRDefault="007056A1" w:rsidP="007056A1">
      <w:pPr>
        <w:keepNext/>
        <w:bidi/>
        <w:jc w:val="both"/>
        <w:rPr>
          <w:rFonts w:cs="David" w:hint="cs"/>
          <w:rtl/>
        </w:rPr>
      </w:pPr>
      <w:r>
        <w:rPr>
          <w:rFonts w:cs="David" w:hint="cs"/>
          <w:u w:val="single"/>
          <w:rtl/>
        </w:rPr>
        <w:t>היו"ר יריב לוין:</w:t>
      </w:r>
    </w:p>
    <w:p w14:paraId="11832851" w14:textId="77777777" w:rsidR="007056A1" w:rsidRDefault="007056A1" w:rsidP="007056A1">
      <w:pPr>
        <w:keepNext/>
        <w:bidi/>
        <w:jc w:val="both"/>
        <w:rPr>
          <w:rFonts w:cs="David" w:hint="cs"/>
          <w:rtl/>
        </w:rPr>
      </w:pPr>
    </w:p>
    <w:p w14:paraId="6FAE5742" w14:textId="77777777" w:rsidR="007056A1" w:rsidRDefault="007056A1" w:rsidP="007056A1">
      <w:pPr>
        <w:bidi/>
        <w:jc w:val="both"/>
        <w:rPr>
          <w:rFonts w:cs="David" w:hint="cs"/>
          <w:rtl/>
        </w:rPr>
      </w:pPr>
      <w:r>
        <w:rPr>
          <w:rFonts w:cs="David" w:hint="cs"/>
          <w:rtl/>
        </w:rPr>
        <w:tab/>
        <w:t xml:space="preserve">אני מבין את השאלה שלך, ואני אתן לך תשובה. בהנחה שנשלים את העניין הזה לעבוד גם יד ביד עם המחשוב, כדי להתאים את מה שיהיה צריך להתאים מבחינת מערכת המחשוב, אני מציע שבמערכת המחשוב, כאשר יוציאו את הדוחות הרשומים, יהיה כתוב: אלה החוקים שעברו כאשר הוא יוזם, אלה החוקים שעברו כאשר הוא מצטרף. </w:t>
      </w:r>
    </w:p>
    <w:p w14:paraId="0E5662C9" w14:textId="77777777" w:rsidR="007056A1" w:rsidRDefault="007056A1" w:rsidP="007056A1">
      <w:pPr>
        <w:bidi/>
        <w:jc w:val="both"/>
        <w:rPr>
          <w:rFonts w:cs="David" w:hint="cs"/>
          <w:rtl/>
        </w:rPr>
      </w:pPr>
      <w:r>
        <w:rPr>
          <w:rFonts w:cs="David" w:hint="cs"/>
          <w:u w:val="single"/>
          <w:rtl/>
        </w:rPr>
        <w:t>תמר כנפו:</w:t>
      </w:r>
    </w:p>
    <w:p w14:paraId="23186A66" w14:textId="77777777" w:rsidR="007056A1" w:rsidRDefault="007056A1" w:rsidP="007056A1">
      <w:pPr>
        <w:bidi/>
        <w:jc w:val="both"/>
        <w:rPr>
          <w:rFonts w:cs="David" w:hint="cs"/>
          <w:rtl/>
        </w:rPr>
      </w:pPr>
    </w:p>
    <w:p w14:paraId="7AB6996D" w14:textId="77777777" w:rsidR="007056A1" w:rsidRDefault="007056A1" w:rsidP="007056A1">
      <w:pPr>
        <w:bidi/>
        <w:jc w:val="both"/>
        <w:rPr>
          <w:rFonts w:cs="David" w:hint="cs"/>
          <w:rtl/>
        </w:rPr>
      </w:pPr>
      <w:r>
        <w:rPr>
          <w:rFonts w:cs="David" w:hint="cs"/>
          <w:rtl/>
        </w:rPr>
        <w:tab/>
        <w:t xml:space="preserve">אבל זה קיים היום. </w:t>
      </w:r>
    </w:p>
    <w:p w14:paraId="4A28EAA6" w14:textId="77777777" w:rsidR="007056A1" w:rsidRDefault="007056A1" w:rsidP="007056A1">
      <w:pPr>
        <w:bidi/>
        <w:jc w:val="both"/>
        <w:rPr>
          <w:rFonts w:cs="David" w:hint="cs"/>
          <w:rtl/>
        </w:rPr>
      </w:pPr>
    </w:p>
    <w:p w14:paraId="1EBECC7B" w14:textId="77777777" w:rsidR="007056A1" w:rsidRDefault="007056A1" w:rsidP="007056A1">
      <w:pPr>
        <w:bidi/>
        <w:jc w:val="both"/>
        <w:rPr>
          <w:rFonts w:cs="David" w:hint="cs"/>
          <w:rtl/>
        </w:rPr>
      </w:pPr>
      <w:r>
        <w:rPr>
          <w:rFonts w:cs="David" w:hint="cs"/>
          <w:u w:val="single"/>
          <w:rtl/>
        </w:rPr>
        <w:t>היו"ר יריב לוין:</w:t>
      </w:r>
    </w:p>
    <w:p w14:paraId="18B74CEC" w14:textId="77777777" w:rsidR="007056A1" w:rsidRDefault="007056A1" w:rsidP="007056A1">
      <w:pPr>
        <w:bidi/>
        <w:jc w:val="both"/>
        <w:rPr>
          <w:rFonts w:cs="David" w:hint="cs"/>
          <w:rtl/>
        </w:rPr>
      </w:pPr>
    </w:p>
    <w:p w14:paraId="4B0EC317" w14:textId="77777777" w:rsidR="007056A1" w:rsidRDefault="007056A1" w:rsidP="007056A1">
      <w:pPr>
        <w:bidi/>
        <w:jc w:val="both"/>
        <w:rPr>
          <w:rFonts w:cs="David" w:hint="cs"/>
          <w:rtl/>
        </w:rPr>
      </w:pPr>
      <w:r>
        <w:rPr>
          <w:rFonts w:cs="David" w:hint="cs"/>
          <w:rtl/>
        </w:rPr>
        <w:tab/>
        <w:t xml:space="preserve"> נכון, מכאן והלאה כל אחד ייקח את הדף הזה ויעשה אתו - - -</w:t>
      </w:r>
    </w:p>
    <w:p w14:paraId="105F1C87" w14:textId="77777777" w:rsidR="007056A1" w:rsidRDefault="007056A1" w:rsidP="007056A1">
      <w:pPr>
        <w:bidi/>
        <w:jc w:val="both"/>
        <w:rPr>
          <w:rFonts w:cs="David" w:hint="cs"/>
          <w:rtl/>
        </w:rPr>
      </w:pPr>
    </w:p>
    <w:p w14:paraId="2BD63259"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535648DD" w14:textId="77777777" w:rsidR="007056A1" w:rsidRDefault="007056A1" w:rsidP="007056A1">
      <w:pPr>
        <w:bidi/>
        <w:jc w:val="both"/>
        <w:rPr>
          <w:rFonts w:cs="David" w:hint="cs"/>
          <w:rtl/>
        </w:rPr>
      </w:pPr>
    </w:p>
    <w:p w14:paraId="30361988" w14:textId="77777777" w:rsidR="007056A1" w:rsidRDefault="007056A1" w:rsidP="007056A1">
      <w:pPr>
        <w:bidi/>
        <w:jc w:val="both"/>
        <w:rPr>
          <w:rFonts w:cs="David" w:hint="cs"/>
          <w:rtl/>
        </w:rPr>
      </w:pPr>
      <w:r>
        <w:rPr>
          <w:rFonts w:cs="David" w:hint="cs"/>
          <w:rtl/>
        </w:rPr>
        <w:tab/>
        <w:t xml:space="preserve"> כן, אבל היום זה קיים. </w:t>
      </w:r>
    </w:p>
    <w:p w14:paraId="267E48AE" w14:textId="77777777" w:rsidR="007056A1" w:rsidRDefault="007056A1" w:rsidP="007056A1">
      <w:pPr>
        <w:bidi/>
        <w:jc w:val="both"/>
        <w:rPr>
          <w:rFonts w:cs="David" w:hint="cs"/>
          <w:rtl/>
        </w:rPr>
      </w:pPr>
    </w:p>
    <w:p w14:paraId="55B6FF9F" w14:textId="77777777" w:rsidR="007056A1" w:rsidRDefault="007056A1" w:rsidP="007056A1">
      <w:pPr>
        <w:keepNext/>
        <w:bidi/>
        <w:jc w:val="both"/>
        <w:rPr>
          <w:rFonts w:cs="David" w:hint="cs"/>
          <w:rtl/>
        </w:rPr>
      </w:pPr>
      <w:r>
        <w:rPr>
          <w:rFonts w:cs="David" w:hint="cs"/>
          <w:u w:val="single"/>
          <w:rtl/>
        </w:rPr>
        <w:t>היו"ר יריב לוין:</w:t>
      </w:r>
    </w:p>
    <w:p w14:paraId="68794A61" w14:textId="77777777" w:rsidR="007056A1" w:rsidRDefault="007056A1" w:rsidP="007056A1">
      <w:pPr>
        <w:keepNext/>
        <w:bidi/>
        <w:jc w:val="both"/>
        <w:rPr>
          <w:rFonts w:cs="David" w:hint="cs"/>
          <w:rtl/>
        </w:rPr>
      </w:pPr>
    </w:p>
    <w:p w14:paraId="1027605B" w14:textId="77777777" w:rsidR="007056A1" w:rsidRDefault="007056A1" w:rsidP="007056A1">
      <w:pPr>
        <w:bidi/>
        <w:jc w:val="both"/>
        <w:rPr>
          <w:rFonts w:cs="David" w:hint="cs"/>
          <w:rtl/>
        </w:rPr>
      </w:pPr>
      <w:r>
        <w:rPr>
          <w:rFonts w:cs="David" w:hint="cs"/>
          <w:rtl/>
        </w:rPr>
        <w:tab/>
        <w:t xml:space="preserve">כן, הרי גם היום זה קיים, ההבחנה קיימת גם היום במחשוב, והיא גם נכונה. ואז יכול להיות שאילן יגיד: בקולי ובהצטרפותי נתתי לזה את הלגיטימציה הרחבה, ויש לי פה הרבה זכויות. זה יכול לקרות, אני לא אומר שזה לא יכול לקרות אף פעם, אבל אני חושב שזה נכון. אגב, זה גם מבטא את המצב הקיים, שלא תהיינה אי-הבנות, אנחנו לא ממציאים פה סידור חדש. </w:t>
      </w:r>
    </w:p>
    <w:p w14:paraId="51A832DD" w14:textId="77777777" w:rsidR="007056A1" w:rsidRDefault="007056A1" w:rsidP="007056A1">
      <w:pPr>
        <w:bidi/>
        <w:jc w:val="both"/>
        <w:rPr>
          <w:rFonts w:cs="David" w:hint="cs"/>
          <w:rtl/>
        </w:rPr>
      </w:pPr>
    </w:p>
    <w:p w14:paraId="3CB41DC7"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64E73ECC" w14:textId="77777777" w:rsidR="007056A1" w:rsidRDefault="007056A1" w:rsidP="007056A1">
      <w:pPr>
        <w:bidi/>
        <w:jc w:val="both"/>
        <w:rPr>
          <w:rFonts w:cs="David" w:hint="cs"/>
          <w:rtl/>
        </w:rPr>
      </w:pPr>
    </w:p>
    <w:p w14:paraId="1660FA58" w14:textId="77777777" w:rsidR="007056A1" w:rsidRDefault="007056A1" w:rsidP="007056A1">
      <w:pPr>
        <w:bidi/>
        <w:jc w:val="both"/>
        <w:rPr>
          <w:rFonts w:cs="David" w:hint="cs"/>
          <w:rtl/>
        </w:rPr>
      </w:pPr>
      <w:r>
        <w:rPr>
          <w:rFonts w:cs="David" w:hint="cs"/>
          <w:rtl/>
        </w:rPr>
        <w:tab/>
        <w:t xml:space="preserve">אני לא בטוחה שאני הבנתי מה נסגר, אבל מייד נראה את זה בנוסח. אני לא חושבת שהחלטנו על זה, אבל מייד נראה איפה זה מופיע. קודם כל, סעיף 2(א) אומר לנו משהו שלגביו אין בעיה, ש"חבר כנסת, שאינו שר או סגן שר", כפי שגם כתוב היום, "רשאי ליזום ולהגיש הצעת חוק פרטית; ההצעה תנוסח כחוק ויצורפו לה דברי הסבר".  </w:t>
      </w:r>
    </w:p>
    <w:p w14:paraId="2170BA78" w14:textId="77777777" w:rsidR="007056A1" w:rsidRDefault="007056A1" w:rsidP="007056A1">
      <w:pPr>
        <w:bidi/>
        <w:jc w:val="both"/>
        <w:rPr>
          <w:rFonts w:cs="David" w:hint="cs"/>
          <w:rtl/>
        </w:rPr>
      </w:pPr>
    </w:p>
    <w:p w14:paraId="7CAE3F6B" w14:textId="77777777" w:rsidR="007056A1" w:rsidRDefault="007056A1" w:rsidP="007056A1">
      <w:pPr>
        <w:keepNext/>
        <w:bidi/>
        <w:jc w:val="both"/>
        <w:rPr>
          <w:rFonts w:cs="David" w:hint="cs"/>
          <w:rtl/>
        </w:rPr>
      </w:pPr>
      <w:r>
        <w:rPr>
          <w:rFonts w:cs="David" w:hint="cs"/>
          <w:u w:val="single"/>
          <w:rtl/>
        </w:rPr>
        <w:t>איל זנדברג:</w:t>
      </w:r>
    </w:p>
    <w:p w14:paraId="43C3E40E" w14:textId="77777777" w:rsidR="007056A1" w:rsidRDefault="007056A1" w:rsidP="007056A1">
      <w:pPr>
        <w:keepNext/>
        <w:bidi/>
        <w:jc w:val="both"/>
        <w:rPr>
          <w:rFonts w:cs="David" w:hint="cs"/>
          <w:rtl/>
        </w:rPr>
      </w:pPr>
    </w:p>
    <w:p w14:paraId="4D10D469" w14:textId="77777777" w:rsidR="007056A1" w:rsidRDefault="007056A1" w:rsidP="007056A1">
      <w:pPr>
        <w:keepNext/>
        <w:bidi/>
        <w:ind w:firstLine="720"/>
        <w:jc w:val="both"/>
        <w:rPr>
          <w:rFonts w:cs="David" w:hint="cs"/>
          <w:rtl/>
        </w:rPr>
      </w:pPr>
      <w:r>
        <w:rPr>
          <w:rFonts w:cs="David" w:hint="cs"/>
          <w:rtl/>
        </w:rPr>
        <w:t>ההגבלה ליושב-ראש הכנסת?</w:t>
      </w:r>
    </w:p>
    <w:p w14:paraId="19B1AC7E" w14:textId="77777777" w:rsidR="007056A1" w:rsidRDefault="007056A1" w:rsidP="007056A1">
      <w:pPr>
        <w:keepNext/>
        <w:bidi/>
        <w:ind w:firstLine="720"/>
        <w:jc w:val="both"/>
        <w:rPr>
          <w:rFonts w:cs="David" w:hint="cs"/>
          <w:rtl/>
        </w:rPr>
      </w:pPr>
    </w:p>
    <w:p w14:paraId="50332A46" w14:textId="77777777" w:rsidR="007056A1" w:rsidRDefault="007056A1" w:rsidP="007056A1">
      <w:pPr>
        <w:keepNext/>
        <w:bidi/>
        <w:jc w:val="both"/>
        <w:rPr>
          <w:rFonts w:cs="David" w:hint="cs"/>
          <w:rtl/>
        </w:rPr>
      </w:pPr>
      <w:r>
        <w:rPr>
          <w:rFonts w:cs="David" w:hint="cs"/>
          <w:u w:val="single"/>
          <w:rtl/>
        </w:rPr>
        <w:t>ארבל אסטרחן:</w:t>
      </w:r>
    </w:p>
    <w:p w14:paraId="55E9AABA" w14:textId="77777777" w:rsidR="007056A1" w:rsidRDefault="007056A1" w:rsidP="007056A1">
      <w:pPr>
        <w:keepNext/>
        <w:bidi/>
        <w:jc w:val="both"/>
        <w:rPr>
          <w:rFonts w:cs="David" w:hint="cs"/>
          <w:rtl/>
        </w:rPr>
      </w:pPr>
    </w:p>
    <w:p w14:paraId="00477F9C" w14:textId="77777777" w:rsidR="007056A1" w:rsidRDefault="007056A1" w:rsidP="007056A1">
      <w:pPr>
        <w:keepNext/>
        <w:bidi/>
        <w:jc w:val="both"/>
        <w:rPr>
          <w:rFonts w:cs="David" w:hint="cs"/>
          <w:rtl/>
        </w:rPr>
      </w:pPr>
      <w:r>
        <w:rPr>
          <w:rFonts w:cs="David" w:hint="cs"/>
          <w:rtl/>
        </w:rPr>
        <w:tab/>
        <w:t xml:space="preserve">היושב-ראש והסגנים זה בהמשך, בסעיף 3(ב). מה שמוצע כרגע לפי הצעת יושב-ראש הוועדה זה ש"הצעת חוק יכול שתהיה ביוזמת כמה חברי כנסת והם יקבעו את סדר הופעת שמותיהם על גבי הצעת החוק". </w:t>
      </w:r>
    </w:p>
    <w:p w14:paraId="51F73593" w14:textId="77777777" w:rsidR="007056A1" w:rsidRDefault="007056A1" w:rsidP="007056A1">
      <w:pPr>
        <w:keepNext/>
        <w:bidi/>
        <w:jc w:val="both"/>
        <w:rPr>
          <w:rFonts w:cs="David" w:hint="cs"/>
          <w:rtl/>
        </w:rPr>
      </w:pPr>
    </w:p>
    <w:p w14:paraId="13CF2132" w14:textId="77777777" w:rsidR="007056A1" w:rsidRDefault="007056A1" w:rsidP="007056A1">
      <w:pPr>
        <w:keepNext/>
        <w:bidi/>
        <w:jc w:val="both"/>
        <w:rPr>
          <w:rFonts w:cs="David" w:hint="cs"/>
          <w:rtl/>
        </w:rPr>
      </w:pPr>
      <w:r>
        <w:rPr>
          <w:rFonts w:cs="David" w:hint="cs"/>
          <w:u w:val="single"/>
          <w:rtl/>
        </w:rPr>
        <w:t>היו"ר יריב לוין:</w:t>
      </w:r>
    </w:p>
    <w:p w14:paraId="0C394665" w14:textId="77777777" w:rsidR="007056A1" w:rsidRDefault="007056A1" w:rsidP="007056A1">
      <w:pPr>
        <w:keepNext/>
        <w:bidi/>
        <w:jc w:val="both"/>
        <w:rPr>
          <w:rFonts w:cs="David" w:hint="cs"/>
          <w:rtl/>
        </w:rPr>
      </w:pPr>
    </w:p>
    <w:p w14:paraId="0C4E5242" w14:textId="77777777" w:rsidR="007056A1" w:rsidRDefault="007056A1" w:rsidP="007056A1">
      <w:pPr>
        <w:bidi/>
        <w:jc w:val="both"/>
        <w:rPr>
          <w:rFonts w:cs="David" w:hint="cs"/>
          <w:rtl/>
        </w:rPr>
      </w:pPr>
      <w:r>
        <w:rPr>
          <w:rFonts w:cs="David" w:hint="cs"/>
          <w:rtl/>
        </w:rPr>
        <w:tab/>
        <w:t xml:space="preserve">ירדנו מהעניין הזה. </w:t>
      </w:r>
    </w:p>
    <w:p w14:paraId="33B65EFB" w14:textId="77777777" w:rsidR="007056A1" w:rsidRDefault="007056A1" w:rsidP="007056A1">
      <w:pPr>
        <w:bidi/>
        <w:jc w:val="both"/>
        <w:rPr>
          <w:rFonts w:cs="David" w:hint="cs"/>
          <w:rtl/>
        </w:rPr>
      </w:pPr>
    </w:p>
    <w:p w14:paraId="76669514" w14:textId="77777777" w:rsidR="007056A1" w:rsidRPr="00A044D1" w:rsidRDefault="007056A1" w:rsidP="007056A1">
      <w:pPr>
        <w:bidi/>
        <w:jc w:val="both"/>
        <w:rPr>
          <w:rFonts w:cs="David" w:hint="cs"/>
          <w:rtl/>
        </w:rPr>
      </w:pPr>
      <w:r w:rsidRPr="00A044D1">
        <w:rPr>
          <w:rFonts w:cs="David" w:hint="cs"/>
          <w:u w:val="single"/>
          <w:rtl/>
        </w:rPr>
        <w:t>ארבל אסטרחן:</w:t>
      </w:r>
    </w:p>
    <w:p w14:paraId="58720E8F" w14:textId="77777777" w:rsidR="007056A1" w:rsidRDefault="007056A1" w:rsidP="007056A1">
      <w:pPr>
        <w:bidi/>
        <w:jc w:val="both"/>
        <w:rPr>
          <w:rFonts w:cs="David" w:hint="cs"/>
          <w:sz w:val="28"/>
          <w:szCs w:val="28"/>
          <w:rtl/>
        </w:rPr>
      </w:pPr>
    </w:p>
    <w:p w14:paraId="2AA56C2D"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יורדים מזה לגמרי?</w:t>
      </w:r>
    </w:p>
    <w:p w14:paraId="2733C73A" w14:textId="77777777" w:rsidR="007056A1" w:rsidRDefault="007056A1" w:rsidP="007056A1">
      <w:pPr>
        <w:bidi/>
        <w:jc w:val="both"/>
        <w:rPr>
          <w:rFonts w:cs="David" w:hint="cs"/>
          <w:rtl/>
        </w:rPr>
      </w:pPr>
    </w:p>
    <w:p w14:paraId="086EBD7D" w14:textId="77777777" w:rsidR="007056A1" w:rsidRDefault="007056A1" w:rsidP="007056A1">
      <w:pPr>
        <w:bidi/>
        <w:jc w:val="both"/>
        <w:rPr>
          <w:rFonts w:cs="David" w:hint="cs"/>
          <w:rtl/>
        </w:rPr>
      </w:pPr>
      <w:r>
        <w:rPr>
          <w:rFonts w:cs="David" w:hint="cs"/>
          <w:u w:val="single"/>
          <w:rtl/>
        </w:rPr>
        <w:t>היו"ר יריב לוין:</w:t>
      </w:r>
    </w:p>
    <w:p w14:paraId="1B68077B" w14:textId="77777777" w:rsidR="007056A1" w:rsidRDefault="007056A1" w:rsidP="007056A1">
      <w:pPr>
        <w:bidi/>
        <w:jc w:val="both"/>
        <w:rPr>
          <w:rFonts w:cs="David" w:hint="cs"/>
          <w:rtl/>
        </w:rPr>
      </w:pPr>
    </w:p>
    <w:p w14:paraId="00F3AD77" w14:textId="77777777" w:rsidR="007056A1" w:rsidRDefault="007056A1" w:rsidP="007056A1">
      <w:pPr>
        <w:bidi/>
        <w:jc w:val="both"/>
        <w:rPr>
          <w:rFonts w:cs="David" w:hint="cs"/>
          <w:rtl/>
        </w:rPr>
      </w:pPr>
      <w:r>
        <w:rPr>
          <w:rFonts w:cs="David" w:hint="cs"/>
          <w:rtl/>
        </w:rPr>
        <w:tab/>
        <w:t xml:space="preserve"> כן. </w:t>
      </w:r>
    </w:p>
    <w:p w14:paraId="1F524F0D" w14:textId="77777777" w:rsidR="007056A1" w:rsidRDefault="007056A1" w:rsidP="007056A1">
      <w:pPr>
        <w:bidi/>
        <w:jc w:val="both"/>
        <w:rPr>
          <w:rFonts w:cs="David" w:hint="cs"/>
          <w:rtl/>
        </w:rPr>
      </w:pPr>
    </w:p>
    <w:p w14:paraId="33AF6EA1" w14:textId="77777777" w:rsidR="007056A1" w:rsidRPr="00A044D1" w:rsidRDefault="007056A1" w:rsidP="007056A1">
      <w:pPr>
        <w:bidi/>
        <w:jc w:val="both"/>
        <w:rPr>
          <w:rFonts w:cs="David" w:hint="cs"/>
          <w:rtl/>
        </w:rPr>
      </w:pPr>
      <w:r w:rsidRPr="00A044D1">
        <w:rPr>
          <w:rFonts w:cs="David" w:hint="cs"/>
          <w:u w:val="single"/>
          <w:rtl/>
        </w:rPr>
        <w:t>ארבל אסטרחן:</w:t>
      </w:r>
    </w:p>
    <w:p w14:paraId="6C33F1B6" w14:textId="77777777" w:rsidR="007056A1" w:rsidRDefault="007056A1" w:rsidP="007056A1">
      <w:pPr>
        <w:bidi/>
        <w:jc w:val="both"/>
        <w:rPr>
          <w:rFonts w:cs="David" w:hint="cs"/>
          <w:sz w:val="28"/>
          <w:szCs w:val="28"/>
          <w:rtl/>
        </w:rPr>
      </w:pPr>
    </w:p>
    <w:p w14:paraId="1FCCC5CC" w14:textId="77777777" w:rsidR="007056A1" w:rsidRDefault="007056A1" w:rsidP="007056A1">
      <w:pPr>
        <w:bidi/>
        <w:jc w:val="both"/>
        <w:rPr>
          <w:rFonts w:cs="David" w:hint="cs"/>
          <w:rtl/>
        </w:rPr>
      </w:pPr>
      <w:r>
        <w:rPr>
          <w:rFonts w:cs="David" w:hint="cs"/>
          <w:sz w:val="28"/>
          <w:szCs w:val="28"/>
          <w:rtl/>
        </w:rPr>
        <w:tab/>
      </w:r>
      <w:r>
        <w:rPr>
          <w:rFonts w:cs="David" w:hint="cs"/>
          <w:rtl/>
        </w:rPr>
        <w:t>האם אנחנו רוצים להגיד משהו אחר, שזה מה שהכנתי לפני ההצעה הזאת?</w:t>
      </w:r>
    </w:p>
    <w:p w14:paraId="0DCCE9EC" w14:textId="77777777" w:rsidR="007056A1" w:rsidRPr="00E97A5F" w:rsidRDefault="007056A1" w:rsidP="007056A1">
      <w:pPr>
        <w:bidi/>
        <w:jc w:val="both"/>
        <w:rPr>
          <w:rFonts w:cs="David" w:hint="cs"/>
          <w:rtl/>
        </w:rPr>
      </w:pPr>
    </w:p>
    <w:p w14:paraId="0936A8CD" w14:textId="77777777" w:rsidR="007056A1" w:rsidRDefault="007056A1" w:rsidP="007056A1">
      <w:pPr>
        <w:keepNext/>
        <w:bidi/>
        <w:jc w:val="both"/>
        <w:rPr>
          <w:rFonts w:cs="David" w:hint="cs"/>
          <w:rtl/>
        </w:rPr>
      </w:pPr>
      <w:r>
        <w:rPr>
          <w:rFonts w:cs="David" w:hint="cs"/>
          <w:u w:val="single"/>
          <w:rtl/>
        </w:rPr>
        <w:t>סער פינטו:</w:t>
      </w:r>
    </w:p>
    <w:p w14:paraId="10F67E71" w14:textId="77777777" w:rsidR="007056A1" w:rsidRDefault="007056A1" w:rsidP="007056A1">
      <w:pPr>
        <w:keepNext/>
        <w:bidi/>
        <w:jc w:val="both"/>
        <w:rPr>
          <w:rFonts w:cs="David" w:hint="cs"/>
          <w:rtl/>
        </w:rPr>
      </w:pPr>
    </w:p>
    <w:p w14:paraId="5B5D70D8" w14:textId="77777777" w:rsidR="007056A1" w:rsidRDefault="007056A1" w:rsidP="007056A1">
      <w:pPr>
        <w:keepNext/>
        <w:bidi/>
        <w:jc w:val="both"/>
        <w:rPr>
          <w:rFonts w:cs="David" w:hint="cs"/>
          <w:rtl/>
        </w:rPr>
      </w:pPr>
      <w:r>
        <w:rPr>
          <w:rFonts w:cs="David" w:hint="cs"/>
          <w:rtl/>
        </w:rPr>
        <w:tab/>
        <w:t xml:space="preserve">כן יהיו מצטרפים. </w:t>
      </w:r>
    </w:p>
    <w:p w14:paraId="2ABEE65C" w14:textId="77777777" w:rsidR="007056A1" w:rsidRDefault="007056A1" w:rsidP="007056A1">
      <w:pPr>
        <w:bidi/>
        <w:jc w:val="both"/>
        <w:rPr>
          <w:rFonts w:cs="David" w:hint="cs"/>
          <w:rtl/>
        </w:rPr>
      </w:pPr>
    </w:p>
    <w:p w14:paraId="789833BB" w14:textId="77777777" w:rsidR="007056A1" w:rsidRDefault="007056A1" w:rsidP="007056A1">
      <w:pPr>
        <w:keepNext/>
        <w:bidi/>
        <w:jc w:val="both"/>
        <w:rPr>
          <w:rFonts w:cs="David" w:hint="cs"/>
          <w:rtl/>
        </w:rPr>
      </w:pPr>
      <w:r>
        <w:rPr>
          <w:rFonts w:cs="David" w:hint="cs"/>
          <w:u w:val="single"/>
          <w:rtl/>
        </w:rPr>
        <w:t>ארבל אסטרחן:</w:t>
      </w:r>
    </w:p>
    <w:p w14:paraId="020584BF" w14:textId="77777777" w:rsidR="007056A1" w:rsidRDefault="007056A1" w:rsidP="007056A1">
      <w:pPr>
        <w:keepNext/>
        <w:bidi/>
        <w:jc w:val="both"/>
        <w:rPr>
          <w:rFonts w:cs="David" w:hint="cs"/>
          <w:rtl/>
        </w:rPr>
      </w:pPr>
    </w:p>
    <w:p w14:paraId="28C257F3" w14:textId="77777777" w:rsidR="007056A1" w:rsidRDefault="007056A1" w:rsidP="007056A1">
      <w:pPr>
        <w:keepNext/>
        <w:bidi/>
        <w:jc w:val="both"/>
        <w:rPr>
          <w:rFonts w:cs="David" w:hint="cs"/>
          <w:rtl/>
        </w:rPr>
      </w:pPr>
      <w:r>
        <w:rPr>
          <w:rFonts w:cs="David" w:hint="cs"/>
          <w:rtl/>
        </w:rPr>
        <w:tab/>
        <w:t xml:space="preserve">אז אני אגיד עכשיו נוסח של המצטרפים, נוסח אחר שאתם לא רואים בפניכם, כי זה הנוסח שהכנתי קודם. הוא יגיד במקום (ב): הגישו כמה חברי כנסת הצעת חוק אחת, יקבעו את סדר הופעת שמותיהם על גבי ההצעה; חברי הכנסת המציעים יציינו מי מביניהם הוא יוזם הצעת החוק. שמות היוזם או היוזמים יופיעו על גבי ההצעה לפני שמות יתר המציעים </w:t>
      </w:r>
      <w:r>
        <w:rPr>
          <w:rFonts w:cs="David"/>
          <w:rtl/>
        </w:rPr>
        <w:t>–</w:t>
      </w:r>
      <w:r>
        <w:rPr>
          <w:rFonts w:cs="David" w:hint="cs"/>
          <w:rtl/>
        </w:rPr>
        <w:t xml:space="preserve"> שזה בעצם מה שקיים היום, אני עוד לא מדברת על הנפקות. </w:t>
      </w:r>
    </w:p>
    <w:p w14:paraId="42B4C079" w14:textId="77777777" w:rsidR="007056A1" w:rsidRDefault="007056A1" w:rsidP="007056A1">
      <w:pPr>
        <w:keepNext/>
        <w:bidi/>
        <w:jc w:val="both"/>
        <w:rPr>
          <w:rFonts w:cs="David" w:hint="cs"/>
          <w:rtl/>
        </w:rPr>
      </w:pPr>
    </w:p>
    <w:p w14:paraId="2B48BF78" w14:textId="77777777" w:rsidR="007056A1" w:rsidRDefault="007056A1" w:rsidP="007056A1">
      <w:pPr>
        <w:keepNext/>
        <w:bidi/>
        <w:jc w:val="both"/>
        <w:rPr>
          <w:rFonts w:cs="David" w:hint="cs"/>
          <w:rtl/>
        </w:rPr>
      </w:pPr>
      <w:r>
        <w:rPr>
          <w:rFonts w:cs="David" w:hint="cs"/>
          <w:u w:val="single"/>
          <w:rtl/>
        </w:rPr>
        <w:t>היו"ר יריב לוין:</w:t>
      </w:r>
    </w:p>
    <w:p w14:paraId="20E62C72" w14:textId="77777777" w:rsidR="007056A1" w:rsidRDefault="007056A1" w:rsidP="007056A1">
      <w:pPr>
        <w:keepNext/>
        <w:bidi/>
        <w:jc w:val="both"/>
        <w:rPr>
          <w:rFonts w:cs="David" w:hint="cs"/>
          <w:rtl/>
        </w:rPr>
      </w:pPr>
    </w:p>
    <w:p w14:paraId="3943E0B0" w14:textId="77777777" w:rsidR="007056A1" w:rsidRDefault="007056A1" w:rsidP="007056A1">
      <w:pPr>
        <w:bidi/>
        <w:jc w:val="both"/>
        <w:rPr>
          <w:rFonts w:cs="David" w:hint="cs"/>
          <w:rtl/>
        </w:rPr>
      </w:pPr>
      <w:r>
        <w:rPr>
          <w:rFonts w:cs="David" w:hint="cs"/>
          <w:rtl/>
        </w:rPr>
        <w:tab/>
        <w:t xml:space="preserve">אני הייתי אומר לפני "לפני שמות יתר המציעים ובמובחן מהם", שזה צריך להיות כתוב במפורש. </w:t>
      </w:r>
    </w:p>
    <w:p w14:paraId="7C0FA084" w14:textId="77777777" w:rsidR="007056A1" w:rsidRDefault="007056A1" w:rsidP="007056A1">
      <w:pPr>
        <w:bidi/>
        <w:jc w:val="both"/>
        <w:rPr>
          <w:rFonts w:cs="David" w:hint="cs"/>
          <w:rtl/>
        </w:rPr>
      </w:pPr>
    </w:p>
    <w:p w14:paraId="7E8DED52" w14:textId="77777777" w:rsidR="007056A1" w:rsidRDefault="007056A1" w:rsidP="007056A1">
      <w:pPr>
        <w:keepNext/>
        <w:bidi/>
        <w:jc w:val="both"/>
        <w:rPr>
          <w:rFonts w:cs="David" w:hint="cs"/>
          <w:rtl/>
        </w:rPr>
      </w:pPr>
      <w:r>
        <w:rPr>
          <w:rFonts w:cs="David" w:hint="cs"/>
          <w:u w:val="single"/>
          <w:rtl/>
        </w:rPr>
        <w:t>קריאה:</w:t>
      </w:r>
    </w:p>
    <w:p w14:paraId="25D66F48" w14:textId="77777777" w:rsidR="007056A1" w:rsidRDefault="007056A1" w:rsidP="007056A1">
      <w:pPr>
        <w:keepNext/>
        <w:bidi/>
        <w:jc w:val="both"/>
        <w:rPr>
          <w:rFonts w:cs="David" w:hint="cs"/>
          <w:rtl/>
        </w:rPr>
      </w:pPr>
    </w:p>
    <w:p w14:paraId="2E77E6D0" w14:textId="77777777" w:rsidR="007056A1" w:rsidRDefault="007056A1" w:rsidP="007056A1">
      <w:pPr>
        <w:bidi/>
        <w:jc w:val="both"/>
        <w:rPr>
          <w:rFonts w:cs="David" w:hint="cs"/>
          <w:rtl/>
        </w:rPr>
      </w:pPr>
      <w:r>
        <w:rPr>
          <w:rFonts w:cs="David" w:hint="cs"/>
          <w:rtl/>
        </w:rPr>
        <w:tab/>
        <w:t xml:space="preserve">יוזמים נקודתיים, תומכים נקודתיים. </w:t>
      </w:r>
    </w:p>
    <w:p w14:paraId="48DE823E" w14:textId="77777777" w:rsidR="007056A1" w:rsidRPr="00EF2655" w:rsidRDefault="007056A1" w:rsidP="007056A1">
      <w:pPr>
        <w:bidi/>
        <w:jc w:val="both"/>
        <w:rPr>
          <w:rFonts w:cs="David" w:hint="cs"/>
          <w:rtl/>
        </w:rPr>
      </w:pPr>
    </w:p>
    <w:p w14:paraId="1B3765B5" w14:textId="77777777" w:rsidR="007056A1" w:rsidRDefault="007056A1" w:rsidP="007056A1">
      <w:pPr>
        <w:keepNext/>
        <w:bidi/>
        <w:jc w:val="both"/>
        <w:rPr>
          <w:rFonts w:cs="David" w:hint="cs"/>
          <w:rtl/>
        </w:rPr>
      </w:pPr>
      <w:r>
        <w:rPr>
          <w:rFonts w:cs="David" w:hint="cs"/>
          <w:u w:val="single"/>
          <w:rtl/>
        </w:rPr>
        <w:t>איל זנדברג:</w:t>
      </w:r>
    </w:p>
    <w:p w14:paraId="37459AC9" w14:textId="77777777" w:rsidR="007056A1" w:rsidRDefault="007056A1" w:rsidP="007056A1">
      <w:pPr>
        <w:keepNext/>
        <w:bidi/>
        <w:jc w:val="both"/>
        <w:rPr>
          <w:rFonts w:cs="David" w:hint="cs"/>
          <w:rtl/>
        </w:rPr>
      </w:pPr>
    </w:p>
    <w:p w14:paraId="044FD62F" w14:textId="77777777" w:rsidR="007056A1" w:rsidRDefault="007056A1" w:rsidP="007056A1">
      <w:pPr>
        <w:bidi/>
        <w:jc w:val="both"/>
        <w:rPr>
          <w:rFonts w:cs="David" w:hint="cs"/>
          <w:rtl/>
        </w:rPr>
      </w:pPr>
      <w:r>
        <w:rPr>
          <w:rFonts w:cs="David" w:hint="cs"/>
          <w:rtl/>
        </w:rPr>
        <w:tab/>
        <w:t xml:space="preserve">זה מופיע, "שמות התומכים יצוינו בנפרד". </w:t>
      </w:r>
    </w:p>
    <w:p w14:paraId="05D86F4B" w14:textId="77777777" w:rsidR="007056A1" w:rsidRDefault="007056A1" w:rsidP="007056A1">
      <w:pPr>
        <w:keepNext/>
        <w:bidi/>
        <w:jc w:val="both"/>
        <w:rPr>
          <w:rFonts w:cs="David" w:hint="cs"/>
          <w:u w:val="single"/>
          <w:rtl/>
        </w:rPr>
      </w:pPr>
    </w:p>
    <w:p w14:paraId="5B3235C9" w14:textId="77777777" w:rsidR="007056A1" w:rsidRDefault="007056A1" w:rsidP="007056A1">
      <w:pPr>
        <w:keepNext/>
        <w:bidi/>
        <w:jc w:val="both"/>
        <w:rPr>
          <w:rFonts w:cs="David" w:hint="cs"/>
          <w:rtl/>
        </w:rPr>
      </w:pPr>
      <w:r>
        <w:rPr>
          <w:rFonts w:cs="David" w:hint="cs"/>
          <w:u w:val="single"/>
          <w:rtl/>
        </w:rPr>
        <w:t>ארבל אסטרחן:</w:t>
      </w:r>
    </w:p>
    <w:p w14:paraId="304639EF" w14:textId="77777777" w:rsidR="007056A1" w:rsidRDefault="007056A1" w:rsidP="007056A1">
      <w:pPr>
        <w:keepNext/>
        <w:bidi/>
        <w:jc w:val="both"/>
        <w:rPr>
          <w:rFonts w:cs="David" w:hint="cs"/>
          <w:rtl/>
        </w:rPr>
      </w:pPr>
    </w:p>
    <w:p w14:paraId="11295E78" w14:textId="77777777" w:rsidR="007056A1" w:rsidRDefault="007056A1" w:rsidP="007056A1">
      <w:pPr>
        <w:keepNext/>
        <w:bidi/>
        <w:jc w:val="both"/>
        <w:rPr>
          <w:rFonts w:cs="David" w:hint="cs"/>
          <w:rtl/>
        </w:rPr>
      </w:pPr>
      <w:r>
        <w:rPr>
          <w:rFonts w:cs="David" w:hint="cs"/>
          <w:rtl/>
        </w:rPr>
        <w:tab/>
        <w:t xml:space="preserve">אני קראתי עכשיו נוסח אחר. </w:t>
      </w:r>
    </w:p>
    <w:p w14:paraId="7B19D07F" w14:textId="77777777" w:rsidR="007056A1" w:rsidRDefault="007056A1" w:rsidP="007056A1">
      <w:pPr>
        <w:keepNext/>
        <w:bidi/>
        <w:jc w:val="both"/>
        <w:rPr>
          <w:rFonts w:cs="David" w:hint="cs"/>
          <w:rtl/>
        </w:rPr>
      </w:pPr>
    </w:p>
    <w:p w14:paraId="28608D1A" w14:textId="77777777" w:rsidR="007056A1" w:rsidRDefault="007056A1" w:rsidP="007056A1">
      <w:pPr>
        <w:keepNext/>
        <w:bidi/>
        <w:jc w:val="both"/>
        <w:rPr>
          <w:rFonts w:cs="David" w:hint="cs"/>
          <w:rtl/>
        </w:rPr>
      </w:pPr>
      <w:r>
        <w:rPr>
          <w:rFonts w:cs="David" w:hint="cs"/>
          <w:u w:val="single"/>
          <w:rtl/>
        </w:rPr>
        <w:t>סער פינטו:</w:t>
      </w:r>
    </w:p>
    <w:p w14:paraId="1B11E6C1" w14:textId="77777777" w:rsidR="007056A1" w:rsidRDefault="007056A1" w:rsidP="007056A1">
      <w:pPr>
        <w:keepNext/>
        <w:bidi/>
        <w:jc w:val="both"/>
        <w:rPr>
          <w:rFonts w:cs="David" w:hint="cs"/>
          <w:rtl/>
        </w:rPr>
      </w:pPr>
    </w:p>
    <w:p w14:paraId="18CE3875" w14:textId="77777777" w:rsidR="007056A1" w:rsidRPr="00947538" w:rsidRDefault="007056A1" w:rsidP="007056A1">
      <w:pPr>
        <w:keepNext/>
        <w:bidi/>
        <w:jc w:val="both"/>
        <w:rPr>
          <w:rFonts w:cs="David" w:hint="cs"/>
          <w:rtl/>
        </w:rPr>
      </w:pPr>
      <w:r>
        <w:rPr>
          <w:rFonts w:cs="David" w:hint="cs"/>
          <w:rtl/>
        </w:rPr>
        <w:tab/>
        <w:t>למה לא להשתמש בנוסח של (ב)(1), פשוט במקום "תומכים" לכתוב מצטרפים, ואז זה כן מעגן - - -</w:t>
      </w:r>
    </w:p>
    <w:p w14:paraId="3A5898C7" w14:textId="77777777" w:rsidR="007056A1" w:rsidRDefault="007056A1" w:rsidP="007056A1">
      <w:pPr>
        <w:keepNext/>
        <w:bidi/>
        <w:jc w:val="both"/>
        <w:rPr>
          <w:rFonts w:cs="David" w:hint="cs"/>
          <w:rtl/>
        </w:rPr>
      </w:pPr>
    </w:p>
    <w:p w14:paraId="73E9CD93" w14:textId="77777777" w:rsidR="007056A1" w:rsidRDefault="007056A1" w:rsidP="007056A1">
      <w:pPr>
        <w:keepNext/>
        <w:bidi/>
        <w:jc w:val="both"/>
        <w:rPr>
          <w:rFonts w:cs="David" w:hint="cs"/>
          <w:rtl/>
        </w:rPr>
      </w:pPr>
      <w:r>
        <w:rPr>
          <w:rFonts w:cs="David" w:hint="cs"/>
          <w:u w:val="single"/>
          <w:rtl/>
        </w:rPr>
        <w:t>היו"ר יריב לוין:</w:t>
      </w:r>
    </w:p>
    <w:p w14:paraId="6B8084F3" w14:textId="77777777" w:rsidR="007056A1" w:rsidRDefault="007056A1" w:rsidP="007056A1">
      <w:pPr>
        <w:keepNext/>
        <w:bidi/>
        <w:jc w:val="both"/>
        <w:rPr>
          <w:rFonts w:cs="David" w:hint="cs"/>
          <w:rtl/>
        </w:rPr>
      </w:pPr>
    </w:p>
    <w:p w14:paraId="3C79448E" w14:textId="77777777" w:rsidR="007056A1" w:rsidRDefault="007056A1" w:rsidP="007056A1">
      <w:pPr>
        <w:bidi/>
        <w:jc w:val="both"/>
        <w:rPr>
          <w:rFonts w:cs="David" w:hint="cs"/>
          <w:rtl/>
        </w:rPr>
      </w:pPr>
      <w:r>
        <w:rPr>
          <w:rFonts w:cs="David" w:hint="cs"/>
          <w:rtl/>
        </w:rPr>
        <w:tab/>
        <w:t xml:space="preserve">אין לי בעיה, יצוינו בנפרד. אני בעד, אני מסכים. יש לי התנגדות מכם, אני בעד.  </w:t>
      </w:r>
    </w:p>
    <w:p w14:paraId="1347D32E" w14:textId="77777777" w:rsidR="007056A1" w:rsidRDefault="007056A1" w:rsidP="007056A1">
      <w:pPr>
        <w:bidi/>
        <w:jc w:val="both"/>
        <w:rPr>
          <w:rFonts w:cs="David" w:hint="cs"/>
          <w:rtl/>
        </w:rPr>
      </w:pPr>
    </w:p>
    <w:p w14:paraId="457D4C26" w14:textId="77777777" w:rsidR="007056A1" w:rsidRDefault="007056A1" w:rsidP="007056A1">
      <w:pPr>
        <w:keepNext/>
        <w:bidi/>
        <w:jc w:val="both"/>
        <w:rPr>
          <w:rFonts w:cs="David" w:hint="cs"/>
          <w:rtl/>
        </w:rPr>
      </w:pPr>
      <w:r>
        <w:rPr>
          <w:rFonts w:cs="David" w:hint="cs"/>
          <w:u w:val="single"/>
          <w:rtl/>
        </w:rPr>
        <w:t>איל זנדברג:</w:t>
      </w:r>
    </w:p>
    <w:p w14:paraId="72DF2FBC" w14:textId="77777777" w:rsidR="007056A1" w:rsidRDefault="007056A1" w:rsidP="007056A1">
      <w:pPr>
        <w:keepNext/>
        <w:bidi/>
        <w:jc w:val="both"/>
        <w:rPr>
          <w:rFonts w:cs="David" w:hint="cs"/>
          <w:rtl/>
        </w:rPr>
      </w:pPr>
    </w:p>
    <w:p w14:paraId="773728A5" w14:textId="77777777" w:rsidR="007056A1" w:rsidRDefault="007056A1" w:rsidP="007056A1">
      <w:pPr>
        <w:bidi/>
        <w:jc w:val="both"/>
        <w:rPr>
          <w:rFonts w:cs="David" w:hint="cs"/>
          <w:rtl/>
        </w:rPr>
      </w:pPr>
      <w:r>
        <w:rPr>
          <w:rFonts w:cs="David" w:hint="cs"/>
          <w:rtl/>
        </w:rPr>
        <w:tab/>
        <w:t>תומכים זה דווקא יותר ממצטרפים - - -</w:t>
      </w:r>
    </w:p>
    <w:p w14:paraId="1A1F2AC5" w14:textId="77777777" w:rsidR="007056A1" w:rsidRDefault="007056A1" w:rsidP="007056A1">
      <w:pPr>
        <w:bidi/>
        <w:jc w:val="both"/>
        <w:rPr>
          <w:rFonts w:cs="David" w:hint="cs"/>
          <w:rtl/>
        </w:rPr>
      </w:pPr>
    </w:p>
    <w:p w14:paraId="38B87F8A" w14:textId="77777777" w:rsidR="007056A1" w:rsidRDefault="007056A1" w:rsidP="007056A1">
      <w:pPr>
        <w:bidi/>
        <w:jc w:val="both"/>
        <w:rPr>
          <w:rFonts w:cs="David" w:hint="cs"/>
          <w:rtl/>
        </w:rPr>
      </w:pPr>
      <w:r>
        <w:rPr>
          <w:rFonts w:cs="David" w:hint="cs"/>
          <w:u w:val="single"/>
          <w:rtl/>
        </w:rPr>
        <w:t>היו"ר יריב לוין:</w:t>
      </w:r>
    </w:p>
    <w:p w14:paraId="19019EE9" w14:textId="77777777" w:rsidR="007056A1" w:rsidRDefault="007056A1" w:rsidP="007056A1">
      <w:pPr>
        <w:bidi/>
        <w:jc w:val="both"/>
        <w:rPr>
          <w:rFonts w:cs="David" w:hint="cs"/>
          <w:rtl/>
        </w:rPr>
      </w:pPr>
    </w:p>
    <w:p w14:paraId="6E3A18F3" w14:textId="77777777" w:rsidR="007056A1" w:rsidRDefault="007056A1" w:rsidP="007056A1">
      <w:pPr>
        <w:bidi/>
        <w:jc w:val="both"/>
        <w:rPr>
          <w:rFonts w:cs="David" w:hint="cs"/>
          <w:rtl/>
        </w:rPr>
      </w:pPr>
      <w:r>
        <w:rPr>
          <w:rFonts w:cs="David" w:hint="cs"/>
          <w:rtl/>
        </w:rPr>
        <w:tab/>
        <w:t xml:space="preserve"> כדי לעשות סדר, אנחנו הולכים לסעיף (ב)(1) בנוסח כזה: "הצעת חוק יכול שתהיה ביוזמת כמה חברי כנסת והם יקבעו את סדר הופעת שמותיהם על גבי הצעת החוק". הנושא של "יוזם הצעת חוק" עד המילה "החוק" בשורה אחת לפני האחרונה נמחק. </w:t>
      </w:r>
    </w:p>
    <w:p w14:paraId="45DC06FB" w14:textId="77777777" w:rsidR="007056A1" w:rsidRDefault="007056A1" w:rsidP="007056A1">
      <w:pPr>
        <w:bidi/>
        <w:jc w:val="both"/>
        <w:rPr>
          <w:rFonts w:cs="David" w:hint="cs"/>
          <w:rtl/>
        </w:rPr>
      </w:pPr>
    </w:p>
    <w:p w14:paraId="2504A9D2" w14:textId="77777777" w:rsidR="007056A1" w:rsidRDefault="007056A1" w:rsidP="007056A1">
      <w:pPr>
        <w:bidi/>
        <w:jc w:val="both"/>
        <w:rPr>
          <w:rFonts w:cs="David" w:hint="cs"/>
          <w:rtl/>
        </w:rPr>
      </w:pPr>
      <w:r>
        <w:rPr>
          <w:rFonts w:cs="David" w:hint="cs"/>
          <w:u w:val="single"/>
          <w:rtl/>
        </w:rPr>
        <w:t>קריאה:</w:t>
      </w:r>
    </w:p>
    <w:p w14:paraId="3EF3A093" w14:textId="77777777" w:rsidR="007056A1" w:rsidRDefault="007056A1" w:rsidP="007056A1">
      <w:pPr>
        <w:bidi/>
        <w:jc w:val="both"/>
        <w:rPr>
          <w:rFonts w:cs="David" w:hint="cs"/>
          <w:rtl/>
        </w:rPr>
      </w:pPr>
    </w:p>
    <w:p w14:paraId="23640597" w14:textId="77777777" w:rsidR="007056A1" w:rsidRDefault="007056A1" w:rsidP="007056A1">
      <w:pPr>
        <w:bidi/>
        <w:jc w:val="both"/>
        <w:rPr>
          <w:rFonts w:cs="David" w:hint="cs"/>
          <w:rtl/>
        </w:rPr>
      </w:pPr>
      <w:r>
        <w:rPr>
          <w:rFonts w:cs="David" w:hint="cs"/>
          <w:rtl/>
        </w:rPr>
        <w:tab/>
        <w:t>למה? "יוזם הצעת חוק רשאי לצרף להצעתו חברי כנסת התומכים בה, והוא יקבע את סדר הופעת שמותיהם...שמות התומכים יצוינו בנפרד".</w:t>
      </w:r>
    </w:p>
    <w:p w14:paraId="4F3731B2" w14:textId="77777777" w:rsidR="007056A1" w:rsidRDefault="007056A1" w:rsidP="007056A1">
      <w:pPr>
        <w:bidi/>
        <w:jc w:val="both"/>
        <w:rPr>
          <w:rFonts w:cs="David" w:hint="cs"/>
          <w:rtl/>
        </w:rPr>
      </w:pPr>
    </w:p>
    <w:p w14:paraId="137A4A37" w14:textId="77777777" w:rsidR="007056A1" w:rsidRDefault="007056A1" w:rsidP="007056A1">
      <w:pPr>
        <w:bidi/>
        <w:jc w:val="both"/>
        <w:rPr>
          <w:rFonts w:cs="David" w:hint="cs"/>
          <w:rtl/>
        </w:rPr>
      </w:pPr>
      <w:r>
        <w:rPr>
          <w:rFonts w:cs="David" w:hint="cs"/>
          <w:u w:val="single"/>
          <w:rtl/>
        </w:rPr>
        <w:t>היו"ר יריב לוין:</w:t>
      </w:r>
    </w:p>
    <w:p w14:paraId="557DDD92" w14:textId="77777777" w:rsidR="007056A1" w:rsidRDefault="007056A1" w:rsidP="007056A1">
      <w:pPr>
        <w:bidi/>
        <w:jc w:val="both"/>
        <w:rPr>
          <w:rFonts w:cs="David" w:hint="cs"/>
          <w:rtl/>
        </w:rPr>
      </w:pPr>
    </w:p>
    <w:p w14:paraId="58AA0FB7" w14:textId="77777777" w:rsidR="007056A1" w:rsidRDefault="007056A1" w:rsidP="007056A1">
      <w:pPr>
        <w:bidi/>
        <w:jc w:val="both"/>
        <w:rPr>
          <w:rFonts w:cs="David" w:hint="cs"/>
          <w:rtl/>
        </w:rPr>
      </w:pPr>
      <w:r>
        <w:rPr>
          <w:rFonts w:cs="David" w:hint="cs"/>
          <w:rtl/>
        </w:rPr>
        <w:tab/>
        <w:t xml:space="preserve"> אז זה נשאר אותו דבר, אם כך. </w:t>
      </w:r>
    </w:p>
    <w:p w14:paraId="0F29CBFB" w14:textId="77777777" w:rsidR="007056A1" w:rsidRPr="00D52C2B" w:rsidRDefault="007056A1" w:rsidP="007056A1">
      <w:pPr>
        <w:bidi/>
        <w:jc w:val="both"/>
        <w:rPr>
          <w:rFonts w:cs="David" w:hint="cs"/>
          <w:rtl/>
        </w:rPr>
      </w:pPr>
    </w:p>
    <w:p w14:paraId="51831042" w14:textId="77777777" w:rsidR="007056A1" w:rsidRDefault="007056A1" w:rsidP="007056A1">
      <w:pPr>
        <w:keepNext/>
        <w:bidi/>
        <w:jc w:val="both"/>
        <w:rPr>
          <w:rFonts w:cs="David" w:hint="cs"/>
          <w:rtl/>
        </w:rPr>
      </w:pPr>
      <w:r>
        <w:rPr>
          <w:rFonts w:cs="David" w:hint="cs"/>
          <w:u w:val="single"/>
          <w:rtl/>
        </w:rPr>
        <w:t>ארבל אסטרחן:</w:t>
      </w:r>
    </w:p>
    <w:p w14:paraId="2C139709" w14:textId="77777777" w:rsidR="007056A1" w:rsidRDefault="007056A1" w:rsidP="007056A1">
      <w:pPr>
        <w:keepNext/>
        <w:bidi/>
        <w:jc w:val="both"/>
        <w:rPr>
          <w:rFonts w:cs="David" w:hint="cs"/>
          <w:rtl/>
        </w:rPr>
      </w:pPr>
    </w:p>
    <w:p w14:paraId="0695ECB2" w14:textId="77777777" w:rsidR="007056A1" w:rsidRDefault="007056A1" w:rsidP="007056A1">
      <w:pPr>
        <w:keepNext/>
        <w:bidi/>
        <w:jc w:val="both"/>
        <w:rPr>
          <w:rFonts w:cs="David" w:hint="cs"/>
          <w:rtl/>
        </w:rPr>
      </w:pPr>
      <w:r>
        <w:rPr>
          <w:rFonts w:cs="David" w:hint="cs"/>
          <w:rtl/>
        </w:rPr>
        <w:tab/>
        <w:t xml:space="preserve">השאלה אם רוצים תומכים או מצטרפים. </w:t>
      </w:r>
    </w:p>
    <w:p w14:paraId="40A61386" w14:textId="77777777" w:rsidR="007056A1" w:rsidRDefault="007056A1" w:rsidP="007056A1">
      <w:pPr>
        <w:keepNext/>
        <w:bidi/>
        <w:jc w:val="both"/>
        <w:rPr>
          <w:rFonts w:cs="David" w:hint="cs"/>
          <w:rtl/>
        </w:rPr>
      </w:pPr>
    </w:p>
    <w:p w14:paraId="3E47D19F" w14:textId="77777777" w:rsidR="007056A1" w:rsidRDefault="007056A1" w:rsidP="007056A1">
      <w:pPr>
        <w:bidi/>
        <w:jc w:val="both"/>
        <w:rPr>
          <w:rFonts w:cs="David" w:hint="cs"/>
          <w:rtl/>
        </w:rPr>
      </w:pPr>
      <w:r>
        <w:rPr>
          <w:rFonts w:cs="David" w:hint="cs"/>
          <w:u w:val="single"/>
          <w:rtl/>
        </w:rPr>
        <w:t>גלעד סממה:</w:t>
      </w:r>
    </w:p>
    <w:p w14:paraId="6441A7B6" w14:textId="77777777" w:rsidR="007056A1" w:rsidRPr="00947538" w:rsidRDefault="007056A1" w:rsidP="007056A1">
      <w:pPr>
        <w:bidi/>
        <w:jc w:val="both"/>
        <w:rPr>
          <w:rFonts w:cs="David" w:hint="cs"/>
          <w:rtl/>
        </w:rPr>
      </w:pPr>
      <w:r>
        <w:rPr>
          <w:rFonts w:cs="David" w:hint="cs"/>
          <w:rtl/>
        </w:rPr>
        <w:tab/>
      </w:r>
    </w:p>
    <w:p w14:paraId="45CBE0FC" w14:textId="77777777" w:rsidR="007056A1" w:rsidRDefault="007056A1" w:rsidP="007056A1">
      <w:pPr>
        <w:keepNext/>
        <w:bidi/>
        <w:jc w:val="both"/>
        <w:rPr>
          <w:rFonts w:cs="David" w:hint="cs"/>
          <w:rtl/>
        </w:rPr>
      </w:pPr>
      <w:r>
        <w:rPr>
          <w:rFonts w:cs="David" w:hint="cs"/>
          <w:rtl/>
        </w:rPr>
        <w:tab/>
        <w:t xml:space="preserve">אני הייתי מציע תומכים. אתה בכל זאת אומר שאתה רוצה להראות שיש לך דעת קהל. </w:t>
      </w:r>
    </w:p>
    <w:p w14:paraId="398304A8" w14:textId="77777777" w:rsidR="007056A1" w:rsidRDefault="007056A1" w:rsidP="007056A1">
      <w:pPr>
        <w:keepNext/>
        <w:bidi/>
        <w:jc w:val="both"/>
        <w:rPr>
          <w:rFonts w:cs="David" w:hint="cs"/>
          <w:rtl/>
        </w:rPr>
      </w:pPr>
    </w:p>
    <w:p w14:paraId="72566417"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774AB5FF" w14:textId="77777777" w:rsidR="007056A1" w:rsidRDefault="007056A1" w:rsidP="007056A1">
      <w:pPr>
        <w:bidi/>
        <w:jc w:val="both"/>
        <w:rPr>
          <w:rFonts w:cs="David" w:hint="cs"/>
          <w:rtl/>
        </w:rPr>
      </w:pPr>
    </w:p>
    <w:p w14:paraId="0834EA5B" w14:textId="77777777" w:rsidR="007056A1" w:rsidRDefault="007056A1" w:rsidP="007056A1">
      <w:pPr>
        <w:keepNext/>
        <w:bidi/>
        <w:jc w:val="both"/>
        <w:rPr>
          <w:rFonts w:cs="David" w:hint="cs"/>
          <w:rtl/>
        </w:rPr>
      </w:pPr>
      <w:r>
        <w:rPr>
          <w:rFonts w:cs="David" w:hint="cs"/>
          <w:rtl/>
        </w:rPr>
        <w:tab/>
        <w:t>מה קורה כשהוא לא מצביע, הוא מצביע נגד - - -</w:t>
      </w:r>
    </w:p>
    <w:p w14:paraId="710F5C21" w14:textId="77777777" w:rsidR="007056A1" w:rsidRDefault="007056A1" w:rsidP="007056A1">
      <w:pPr>
        <w:keepNext/>
        <w:bidi/>
        <w:jc w:val="both"/>
        <w:rPr>
          <w:rFonts w:cs="David" w:hint="cs"/>
          <w:rtl/>
        </w:rPr>
      </w:pPr>
    </w:p>
    <w:p w14:paraId="754E4B3B" w14:textId="77777777" w:rsidR="007056A1" w:rsidRDefault="007056A1" w:rsidP="007056A1">
      <w:pPr>
        <w:keepNext/>
        <w:bidi/>
        <w:jc w:val="both"/>
        <w:rPr>
          <w:rFonts w:cs="David" w:hint="cs"/>
          <w:rtl/>
        </w:rPr>
      </w:pPr>
      <w:r>
        <w:rPr>
          <w:rFonts w:cs="David" w:hint="cs"/>
          <w:u w:val="single"/>
          <w:rtl/>
        </w:rPr>
        <w:t>היו"ר יריב לוין:</w:t>
      </w:r>
    </w:p>
    <w:p w14:paraId="57A91057" w14:textId="77777777" w:rsidR="007056A1" w:rsidRDefault="007056A1" w:rsidP="007056A1">
      <w:pPr>
        <w:keepNext/>
        <w:bidi/>
        <w:jc w:val="both"/>
        <w:rPr>
          <w:rFonts w:cs="David" w:hint="cs"/>
          <w:rtl/>
        </w:rPr>
      </w:pPr>
    </w:p>
    <w:p w14:paraId="0BE4C7D4" w14:textId="77777777" w:rsidR="007056A1" w:rsidRDefault="007056A1" w:rsidP="007056A1">
      <w:pPr>
        <w:bidi/>
        <w:jc w:val="both"/>
        <w:rPr>
          <w:rFonts w:cs="David" w:hint="cs"/>
          <w:rtl/>
        </w:rPr>
      </w:pPr>
      <w:r>
        <w:rPr>
          <w:rFonts w:cs="David" w:hint="cs"/>
          <w:rtl/>
        </w:rPr>
        <w:tab/>
        <w:t xml:space="preserve">מותר לו, מה קורה כשאני יוזם ומצביע נגד הצעה שלי? אבל גם זה קורה לי. </w:t>
      </w:r>
    </w:p>
    <w:p w14:paraId="62D2CAE8" w14:textId="77777777" w:rsidR="007056A1" w:rsidRDefault="007056A1" w:rsidP="007056A1">
      <w:pPr>
        <w:bidi/>
        <w:jc w:val="both"/>
        <w:rPr>
          <w:rFonts w:cs="David" w:hint="cs"/>
          <w:rtl/>
        </w:rPr>
      </w:pPr>
    </w:p>
    <w:p w14:paraId="4BBF1DA4" w14:textId="77777777" w:rsidR="007056A1" w:rsidRDefault="007056A1" w:rsidP="007056A1">
      <w:pPr>
        <w:bidi/>
        <w:jc w:val="both"/>
        <w:rPr>
          <w:rFonts w:cs="David" w:hint="cs"/>
          <w:rtl/>
        </w:rPr>
      </w:pPr>
      <w:r>
        <w:rPr>
          <w:rFonts w:cs="David" w:hint="cs"/>
          <w:u w:val="single"/>
          <w:rtl/>
        </w:rPr>
        <w:t>גלעד סממה:</w:t>
      </w:r>
    </w:p>
    <w:p w14:paraId="7DE103FA" w14:textId="77777777" w:rsidR="007056A1" w:rsidRDefault="007056A1" w:rsidP="007056A1">
      <w:pPr>
        <w:bidi/>
        <w:jc w:val="both"/>
        <w:rPr>
          <w:rFonts w:cs="David" w:hint="cs"/>
          <w:rtl/>
        </w:rPr>
      </w:pPr>
    </w:p>
    <w:p w14:paraId="3C628123" w14:textId="77777777" w:rsidR="007056A1" w:rsidRDefault="007056A1" w:rsidP="007056A1">
      <w:pPr>
        <w:bidi/>
        <w:jc w:val="both"/>
        <w:rPr>
          <w:rFonts w:cs="David" w:hint="cs"/>
          <w:rtl/>
        </w:rPr>
      </w:pPr>
      <w:r>
        <w:rPr>
          <w:rFonts w:cs="David" w:hint="cs"/>
          <w:rtl/>
        </w:rPr>
        <w:tab/>
        <w:t xml:space="preserve">אבל אחת הסיבות שאתה הצעת את ההצעה זה להראות שיש לך תמיכה, תמיכה בהצעה. </w:t>
      </w:r>
    </w:p>
    <w:p w14:paraId="2A00E42C" w14:textId="77777777" w:rsidR="007056A1" w:rsidRDefault="007056A1" w:rsidP="007056A1">
      <w:pPr>
        <w:bidi/>
        <w:jc w:val="both"/>
        <w:rPr>
          <w:rFonts w:cs="David" w:hint="cs"/>
          <w:rtl/>
        </w:rPr>
      </w:pPr>
    </w:p>
    <w:p w14:paraId="7F3E3842" w14:textId="77777777" w:rsidR="007056A1" w:rsidRDefault="007056A1" w:rsidP="007056A1">
      <w:pPr>
        <w:keepNext/>
        <w:bidi/>
        <w:jc w:val="both"/>
        <w:rPr>
          <w:rFonts w:cs="David" w:hint="cs"/>
          <w:rtl/>
        </w:rPr>
      </w:pPr>
      <w:r>
        <w:rPr>
          <w:rFonts w:cs="David" w:hint="cs"/>
          <w:u w:val="single"/>
          <w:rtl/>
        </w:rPr>
        <w:t>היו"ר יריב לוין:</w:t>
      </w:r>
    </w:p>
    <w:p w14:paraId="110138BC" w14:textId="77777777" w:rsidR="007056A1" w:rsidRDefault="007056A1" w:rsidP="007056A1">
      <w:pPr>
        <w:keepNext/>
        <w:bidi/>
        <w:jc w:val="both"/>
        <w:rPr>
          <w:rFonts w:cs="David" w:hint="cs"/>
          <w:rtl/>
        </w:rPr>
      </w:pPr>
    </w:p>
    <w:p w14:paraId="76EA4867" w14:textId="77777777" w:rsidR="007056A1" w:rsidRDefault="007056A1" w:rsidP="007056A1">
      <w:pPr>
        <w:bidi/>
        <w:jc w:val="both"/>
        <w:rPr>
          <w:rFonts w:cs="David" w:hint="cs"/>
          <w:rtl/>
        </w:rPr>
      </w:pPr>
      <w:r>
        <w:rPr>
          <w:rFonts w:cs="David" w:hint="cs"/>
          <w:rtl/>
        </w:rPr>
        <w:tab/>
        <w:t xml:space="preserve">אני רוצה לעשות הבחנה אחת. כולנו יודעים שהצבעה במליאה לא תמיד מבטאת את עמדתו של האדם, אלא לפעמים את מחויבויותיו. לא אחת גם יוזמים מצביעים נגד הצעות שלהם, כי אם נאסור את זה, התוצאה תהיה שלא נוכל ליזום קואליציה ואופוזיציה שום דבר ביחד, מפאת הסיכון שניקלע למצב הזה. לכן זה ברור שאנחנו לא שם.  </w:t>
      </w:r>
    </w:p>
    <w:p w14:paraId="14E89BE5" w14:textId="77777777" w:rsidR="007056A1" w:rsidRDefault="007056A1" w:rsidP="007056A1">
      <w:pPr>
        <w:bidi/>
        <w:jc w:val="both"/>
        <w:rPr>
          <w:rFonts w:cs="David" w:hint="cs"/>
          <w:rtl/>
        </w:rPr>
      </w:pPr>
    </w:p>
    <w:p w14:paraId="3AB15910" w14:textId="77777777" w:rsidR="007056A1" w:rsidRDefault="007056A1" w:rsidP="007056A1">
      <w:pPr>
        <w:keepNext/>
        <w:bidi/>
        <w:jc w:val="both"/>
        <w:rPr>
          <w:rFonts w:cs="David" w:hint="cs"/>
          <w:rtl/>
        </w:rPr>
      </w:pPr>
      <w:r>
        <w:rPr>
          <w:rFonts w:cs="David" w:hint="cs"/>
          <w:u w:val="single"/>
          <w:rtl/>
        </w:rPr>
        <w:t>ארבל אסטרחן:</w:t>
      </w:r>
    </w:p>
    <w:p w14:paraId="40B28F7B" w14:textId="77777777" w:rsidR="007056A1" w:rsidRDefault="007056A1" w:rsidP="007056A1">
      <w:pPr>
        <w:keepNext/>
        <w:bidi/>
        <w:jc w:val="both"/>
        <w:rPr>
          <w:rFonts w:cs="David" w:hint="cs"/>
          <w:rtl/>
        </w:rPr>
      </w:pPr>
    </w:p>
    <w:p w14:paraId="1D374544" w14:textId="77777777" w:rsidR="007056A1" w:rsidRDefault="007056A1" w:rsidP="007056A1">
      <w:pPr>
        <w:keepNext/>
        <w:bidi/>
        <w:jc w:val="both"/>
        <w:rPr>
          <w:rFonts w:cs="David" w:hint="cs"/>
          <w:rtl/>
        </w:rPr>
      </w:pPr>
      <w:r>
        <w:rPr>
          <w:rFonts w:cs="David" w:hint="cs"/>
          <w:rtl/>
        </w:rPr>
        <w:tab/>
        <w:t xml:space="preserve">מותר לאדם לשנות את דעתו. השאלה האם רוצים לראות את כולם כמציעים וחלק מהם כיוזמים. </w:t>
      </w:r>
    </w:p>
    <w:p w14:paraId="6C690489" w14:textId="77777777" w:rsidR="007056A1" w:rsidRDefault="007056A1" w:rsidP="007056A1">
      <w:pPr>
        <w:keepNext/>
        <w:bidi/>
        <w:jc w:val="both"/>
        <w:rPr>
          <w:rFonts w:cs="David" w:hint="cs"/>
          <w:rtl/>
        </w:rPr>
      </w:pPr>
    </w:p>
    <w:p w14:paraId="13DFFCE0" w14:textId="77777777" w:rsidR="007056A1" w:rsidRDefault="007056A1" w:rsidP="007056A1">
      <w:pPr>
        <w:bidi/>
        <w:jc w:val="both"/>
        <w:rPr>
          <w:rFonts w:cs="David" w:hint="cs"/>
          <w:rtl/>
        </w:rPr>
      </w:pPr>
      <w:r>
        <w:rPr>
          <w:rFonts w:cs="David" w:hint="cs"/>
          <w:u w:val="single"/>
          <w:rtl/>
        </w:rPr>
        <w:t>היו"ר יריב לוין:</w:t>
      </w:r>
    </w:p>
    <w:p w14:paraId="12F4CFA8" w14:textId="77777777" w:rsidR="007056A1" w:rsidRDefault="007056A1" w:rsidP="007056A1">
      <w:pPr>
        <w:bidi/>
        <w:jc w:val="both"/>
        <w:rPr>
          <w:rFonts w:cs="David" w:hint="cs"/>
          <w:rtl/>
        </w:rPr>
      </w:pPr>
    </w:p>
    <w:p w14:paraId="54CF0EEF" w14:textId="77777777" w:rsidR="007056A1" w:rsidRDefault="007056A1" w:rsidP="007056A1">
      <w:pPr>
        <w:keepNext/>
        <w:bidi/>
        <w:jc w:val="both"/>
        <w:rPr>
          <w:rFonts w:cs="David" w:hint="cs"/>
          <w:rtl/>
        </w:rPr>
      </w:pPr>
      <w:r>
        <w:rPr>
          <w:rFonts w:cs="David" w:hint="cs"/>
          <w:rtl/>
        </w:rPr>
        <w:tab/>
        <w:t xml:space="preserve"> לא, בואו לא נסבך את החיים. </w:t>
      </w:r>
    </w:p>
    <w:p w14:paraId="267CDBCA" w14:textId="77777777" w:rsidR="007056A1" w:rsidRPr="006B04EE" w:rsidRDefault="007056A1" w:rsidP="007056A1">
      <w:pPr>
        <w:keepNext/>
        <w:bidi/>
        <w:jc w:val="both"/>
        <w:rPr>
          <w:rFonts w:cs="David" w:hint="cs"/>
          <w:rtl/>
        </w:rPr>
      </w:pPr>
      <w:r>
        <w:rPr>
          <w:rFonts w:cs="David" w:hint="cs"/>
          <w:rtl/>
        </w:rPr>
        <w:tab/>
      </w:r>
    </w:p>
    <w:p w14:paraId="1F089C9E" w14:textId="77777777" w:rsidR="007056A1" w:rsidRDefault="007056A1" w:rsidP="007056A1">
      <w:pPr>
        <w:bidi/>
        <w:jc w:val="both"/>
        <w:rPr>
          <w:rFonts w:cs="David" w:hint="cs"/>
          <w:rtl/>
        </w:rPr>
      </w:pPr>
      <w:r>
        <w:rPr>
          <w:rFonts w:cs="David" w:hint="cs"/>
          <w:u w:val="single"/>
          <w:rtl/>
        </w:rPr>
        <w:t>לימור ברמן:</w:t>
      </w:r>
    </w:p>
    <w:p w14:paraId="286D10C6" w14:textId="77777777" w:rsidR="007056A1" w:rsidRDefault="007056A1" w:rsidP="007056A1">
      <w:pPr>
        <w:bidi/>
        <w:jc w:val="both"/>
        <w:rPr>
          <w:rFonts w:cs="David" w:hint="cs"/>
          <w:rtl/>
        </w:rPr>
      </w:pPr>
    </w:p>
    <w:p w14:paraId="7B293852" w14:textId="77777777" w:rsidR="007056A1" w:rsidRDefault="007056A1" w:rsidP="007056A1">
      <w:pPr>
        <w:bidi/>
        <w:jc w:val="both"/>
        <w:rPr>
          <w:rFonts w:cs="David" w:hint="cs"/>
          <w:rtl/>
        </w:rPr>
      </w:pPr>
      <w:r>
        <w:rPr>
          <w:rFonts w:cs="David" w:hint="cs"/>
          <w:rtl/>
        </w:rPr>
        <w:tab/>
        <w:t>היום קוראים לזה מצטרפים, וזה נכון להגיד מצטרפים - - -</w:t>
      </w:r>
    </w:p>
    <w:p w14:paraId="77628B0F" w14:textId="77777777" w:rsidR="007056A1" w:rsidRDefault="007056A1" w:rsidP="007056A1">
      <w:pPr>
        <w:bidi/>
        <w:jc w:val="both"/>
        <w:rPr>
          <w:rFonts w:cs="David" w:hint="cs"/>
          <w:rtl/>
        </w:rPr>
      </w:pPr>
    </w:p>
    <w:p w14:paraId="1A7DC699" w14:textId="77777777" w:rsidR="007056A1" w:rsidRDefault="007056A1" w:rsidP="007056A1">
      <w:pPr>
        <w:keepNext/>
        <w:bidi/>
        <w:jc w:val="both"/>
        <w:rPr>
          <w:rFonts w:cs="David" w:hint="cs"/>
          <w:rtl/>
        </w:rPr>
      </w:pPr>
      <w:r>
        <w:rPr>
          <w:rFonts w:cs="David" w:hint="cs"/>
          <w:u w:val="single"/>
          <w:rtl/>
        </w:rPr>
        <w:t>פרח לרנר:</w:t>
      </w:r>
    </w:p>
    <w:p w14:paraId="663890B4" w14:textId="77777777" w:rsidR="007056A1" w:rsidRDefault="007056A1" w:rsidP="007056A1">
      <w:pPr>
        <w:keepNext/>
        <w:bidi/>
        <w:jc w:val="both"/>
        <w:rPr>
          <w:rFonts w:cs="David" w:hint="cs"/>
          <w:rtl/>
        </w:rPr>
      </w:pPr>
    </w:p>
    <w:p w14:paraId="23144147" w14:textId="77777777" w:rsidR="007056A1" w:rsidRDefault="007056A1" w:rsidP="007056A1">
      <w:pPr>
        <w:keepNext/>
        <w:bidi/>
        <w:jc w:val="both"/>
        <w:rPr>
          <w:rFonts w:cs="David" w:hint="cs"/>
          <w:rtl/>
        </w:rPr>
      </w:pPr>
      <w:r>
        <w:rPr>
          <w:rFonts w:cs="David" w:hint="cs"/>
          <w:rtl/>
        </w:rPr>
        <w:tab/>
        <w:t xml:space="preserve">אבל תומך זה יותר מכובד. </w:t>
      </w:r>
    </w:p>
    <w:p w14:paraId="5B190C3F" w14:textId="77777777" w:rsidR="007056A1" w:rsidRDefault="007056A1" w:rsidP="007056A1">
      <w:pPr>
        <w:keepNext/>
        <w:bidi/>
        <w:jc w:val="both"/>
        <w:rPr>
          <w:rFonts w:cs="David" w:hint="cs"/>
          <w:rtl/>
        </w:rPr>
      </w:pPr>
    </w:p>
    <w:p w14:paraId="6AF7A35A" w14:textId="77777777" w:rsidR="007056A1" w:rsidRDefault="007056A1" w:rsidP="007056A1">
      <w:pPr>
        <w:bidi/>
        <w:jc w:val="both"/>
        <w:rPr>
          <w:rFonts w:cs="David" w:hint="cs"/>
          <w:rtl/>
        </w:rPr>
      </w:pPr>
      <w:r>
        <w:rPr>
          <w:rFonts w:cs="David" w:hint="cs"/>
          <w:u w:val="single"/>
          <w:rtl/>
        </w:rPr>
        <w:t>לימור ברמן:</w:t>
      </w:r>
    </w:p>
    <w:p w14:paraId="3942A510" w14:textId="77777777" w:rsidR="007056A1" w:rsidRDefault="007056A1" w:rsidP="007056A1">
      <w:pPr>
        <w:bidi/>
        <w:jc w:val="both"/>
        <w:rPr>
          <w:rFonts w:cs="David" w:hint="cs"/>
          <w:rtl/>
        </w:rPr>
      </w:pPr>
    </w:p>
    <w:p w14:paraId="4CC329E8" w14:textId="77777777" w:rsidR="007056A1" w:rsidRDefault="007056A1" w:rsidP="007056A1">
      <w:pPr>
        <w:keepNext/>
        <w:bidi/>
        <w:jc w:val="both"/>
        <w:rPr>
          <w:rFonts w:cs="David" w:hint="cs"/>
          <w:rtl/>
        </w:rPr>
      </w:pPr>
      <w:r>
        <w:rPr>
          <w:rFonts w:cs="David" w:hint="cs"/>
          <w:rtl/>
        </w:rPr>
        <w:tab/>
        <w:t xml:space="preserve">- - - שלא יחתמו על החוק, זה מה שגורם להם להרגיש שהם חלק מהחוק, גם אם זה רק ברמת התמיכה. </w:t>
      </w:r>
    </w:p>
    <w:p w14:paraId="762B93FA" w14:textId="77777777" w:rsidR="007056A1" w:rsidRDefault="007056A1" w:rsidP="007056A1">
      <w:pPr>
        <w:keepNext/>
        <w:bidi/>
        <w:jc w:val="both"/>
        <w:rPr>
          <w:rFonts w:cs="David" w:hint="cs"/>
          <w:rtl/>
        </w:rPr>
      </w:pPr>
    </w:p>
    <w:p w14:paraId="00D8D0D7" w14:textId="77777777" w:rsidR="007056A1" w:rsidRDefault="007056A1" w:rsidP="007056A1">
      <w:pPr>
        <w:keepNext/>
        <w:bidi/>
        <w:jc w:val="both"/>
        <w:rPr>
          <w:rFonts w:cs="David" w:hint="cs"/>
          <w:rtl/>
        </w:rPr>
      </w:pPr>
      <w:r>
        <w:rPr>
          <w:rFonts w:cs="David" w:hint="cs"/>
          <w:u w:val="single"/>
          <w:rtl/>
        </w:rPr>
        <w:t>היו"ר יריב לוין:</w:t>
      </w:r>
    </w:p>
    <w:p w14:paraId="18D074B1" w14:textId="77777777" w:rsidR="007056A1" w:rsidRDefault="007056A1" w:rsidP="007056A1">
      <w:pPr>
        <w:keepNext/>
        <w:bidi/>
        <w:jc w:val="both"/>
        <w:rPr>
          <w:rFonts w:cs="David" w:hint="cs"/>
          <w:rtl/>
        </w:rPr>
      </w:pPr>
    </w:p>
    <w:p w14:paraId="101960B4" w14:textId="77777777" w:rsidR="007056A1" w:rsidRDefault="007056A1" w:rsidP="007056A1">
      <w:pPr>
        <w:bidi/>
        <w:jc w:val="both"/>
        <w:rPr>
          <w:rFonts w:cs="David" w:hint="cs"/>
          <w:rtl/>
        </w:rPr>
      </w:pPr>
      <w:r>
        <w:rPr>
          <w:rFonts w:cs="David" w:hint="cs"/>
          <w:rtl/>
        </w:rPr>
        <w:tab/>
        <w:t xml:space="preserve">אני רוצה להציע לכם פשרה, בואו נכתוב "שמות המצטרפים בתמיכה לחוק" או משהו כזה שיביע את העובדה שהם הצטרפו לתמוך, ונשמור על המונח. </w:t>
      </w:r>
    </w:p>
    <w:p w14:paraId="389F936C" w14:textId="77777777" w:rsidR="007056A1" w:rsidRDefault="007056A1" w:rsidP="007056A1">
      <w:pPr>
        <w:bidi/>
        <w:jc w:val="both"/>
        <w:rPr>
          <w:rFonts w:cs="David" w:hint="cs"/>
          <w:rtl/>
        </w:rPr>
      </w:pPr>
    </w:p>
    <w:p w14:paraId="5CE77701" w14:textId="77777777" w:rsidR="007056A1" w:rsidRDefault="007056A1" w:rsidP="007056A1">
      <w:pPr>
        <w:keepNext/>
        <w:bidi/>
        <w:jc w:val="both"/>
        <w:rPr>
          <w:rFonts w:cs="David" w:hint="cs"/>
          <w:rtl/>
        </w:rPr>
      </w:pPr>
      <w:r>
        <w:rPr>
          <w:rFonts w:cs="David" w:hint="cs"/>
          <w:u w:val="single"/>
          <w:rtl/>
        </w:rPr>
        <w:t>איל זנדברג:</w:t>
      </w:r>
    </w:p>
    <w:p w14:paraId="36CD3E93" w14:textId="77777777" w:rsidR="007056A1" w:rsidRDefault="007056A1" w:rsidP="007056A1">
      <w:pPr>
        <w:keepNext/>
        <w:bidi/>
        <w:jc w:val="both"/>
        <w:rPr>
          <w:rFonts w:cs="David" w:hint="cs"/>
          <w:rtl/>
        </w:rPr>
      </w:pPr>
    </w:p>
    <w:p w14:paraId="7AE665BD" w14:textId="77777777" w:rsidR="007056A1" w:rsidRDefault="007056A1" w:rsidP="007056A1">
      <w:pPr>
        <w:bidi/>
        <w:jc w:val="both"/>
        <w:rPr>
          <w:rFonts w:cs="David" w:hint="cs"/>
          <w:rtl/>
        </w:rPr>
      </w:pPr>
      <w:r>
        <w:rPr>
          <w:rFonts w:cs="David" w:hint="cs"/>
          <w:rtl/>
        </w:rPr>
        <w:tab/>
        <w:t xml:space="preserve">מילה אחת, לא תצליח להתחמק. </w:t>
      </w:r>
    </w:p>
    <w:p w14:paraId="73DA09C7" w14:textId="77777777" w:rsidR="007056A1" w:rsidRDefault="007056A1" w:rsidP="007056A1">
      <w:pPr>
        <w:bidi/>
        <w:jc w:val="both"/>
        <w:rPr>
          <w:rFonts w:cs="David" w:hint="cs"/>
          <w:rtl/>
        </w:rPr>
      </w:pPr>
    </w:p>
    <w:p w14:paraId="0EB61CE5" w14:textId="77777777" w:rsidR="007056A1" w:rsidRDefault="007056A1" w:rsidP="007056A1">
      <w:pPr>
        <w:keepNext/>
        <w:bidi/>
        <w:jc w:val="both"/>
        <w:rPr>
          <w:rFonts w:cs="David" w:hint="cs"/>
          <w:rtl/>
        </w:rPr>
      </w:pPr>
      <w:r>
        <w:rPr>
          <w:rFonts w:cs="David" w:hint="cs"/>
          <w:u w:val="single"/>
          <w:rtl/>
        </w:rPr>
        <w:t>היו"ר יריב לוין:</w:t>
      </w:r>
    </w:p>
    <w:p w14:paraId="7B7F2B92" w14:textId="77777777" w:rsidR="007056A1" w:rsidRDefault="007056A1" w:rsidP="007056A1">
      <w:pPr>
        <w:keepNext/>
        <w:bidi/>
        <w:jc w:val="both"/>
        <w:rPr>
          <w:rFonts w:cs="David" w:hint="cs"/>
          <w:rtl/>
        </w:rPr>
      </w:pPr>
    </w:p>
    <w:p w14:paraId="58B76A96" w14:textId="77777777" w:rsidR="007056A1" w:rsidRDefault="007056A1" w:rsidP="007056A1">
      <w:pPr>
        <w:bidi/>
        <w:jc w:val="both"/>
        <w:rPr>
          <w:rFonts w:cs="David" w:hint="cs"/>
          <w:rtl/>
        </w:rPr>
      </w:pPr>
      <w:r>
        <w:rPr>
          <w:rFonts w:cs="David" w:hint="cs"/>
          <w:rtl/>
        </w:rPr>
        <w:tab/>
        <w:t xml:space="preserve">אז נכתוב "להלן המצטרפים", נשאיר את זה המצטרפים. נכתוב שמות המצטרפים בתמיכה לחוק, אבל אחר כך נשתמש "להלן המצטרפים", אם זה מטריד אתכם. </w:t>
      </w:r>
    </w:p>
    <w:p w14:paraId="0F80E1B9" w14:textId="77777777" w:rsidR="007056A1" w:rsidRDefault="007056A1" w:rsidP="007056A1">
      <w:pPr>
        <w:bidi/>
        <w:jc w:val="both"/>
        <w:rPr>
          <w:rFonts w:cs="David" w:hint="cs"/>
          <w:rtl/>
        </w:rPr>
      </w:pPr>
    </w:p>
    <w:p w14:paraId="5E6038E4" w14:textId="77777777" w:rsidR="007056A1" w:rsidRDefault="007056A1" w:rsidP="007056A1">
      <w:pPr>
        <w:bidi/>
        <w:jc w:val="both"/>
        <w:rPr>
          <w:rFonts w:cs="David" w:hint="cs"/>
          <w:rtl/>
        </w:rPr>
      </w:pPr>
      <w:r>
        <w:rPr>
          <w:rFonts w:cs="David" w:hint="cs"/>
          <w:u w:val="single"/>
          <w:rtl/>
        </w:rPr>
        <w:t>לימור ברמן:</w:t>
      </w:r>
    </w:p>
    <w:p w14:paraId="2C7375FF" w14:textId="77777777" w:rsidR="007056A1" w:rsidRDefault="007056A1" w:rsidP="007056A1">
      <w:pPr>
        <w:bidi/>
        <w:jc w:val="both"/>
        <w:rPr>
          <w:rFonts w:cs="David" w:hint="cs"/>
          <w:rtl/>
        </w:rPr>
      </w:pPr>
    </w:p>
    <w:p w14:paraId="64827214" w14:textId="77777777" w:rsidR="007056A1" w:rsidRDefault="007056A1" w:rsidP="007056A1">
      <w:pPr>
        <w:bidi/>
        <w:jc w:val="both"/>
        <w:rPr>
          <w:rFonts w:cs="David" w:hint="cs"/>
          <w:rtl/>
        </w:rPr>
      </w:pPr>
      <w:r>
        <w:rPr>
          <w:rFonts w:cs="David" w:hint="cs"/>
          <w:rtl/>
        </w:rPr>
        <w:tab/>
        <w:t xml:space="preserve"> לנו זה לא משנה. </w:t>
      </w:r>
    </w:p>
    <w:p w14:paraId="7B5F5D2D" w14:textId="77777777" w:rsidR="007056A1" w:rsidRDefault="007056A1" w:rsidP="007056A1">
      <w:pPr>
        <w:bidi/>
        <w:jc w:val="both"/>
        <w:rPr>
          <w:rFonts w:cs="David" w:hint="cs"/>
          <w:rtl/>
        </w:rPr>
      </w:pPr>
    </w:p>
    <w:p w14:paraId="1486877A" w14:textId="77777777" w:rsidR="007056A1" w:rsidRDefault="007056A1" w:rsidP="007056A1">
      <w:pPr>
        <w:bidi/>
        <w:jc w:val="both"/>
        <w:rPr>
          <w:rFonts w:cs="David" w:hint="cs"/>
          <w:rtl/>
        </w:rPr>
      </w:pPr>
      <w:r>
        <w:rPr>
          <w:rFonts w:cs="David" w:hint="cs"/>
          <w:u w:val="single"/>
          <w:rtl/>
        </w:rPr>
        <w:t>קריאה:</w:t>
      </w:r>
    </w:p>
    <w:p w14:paraId="08081E2D" w14:textId="77777777" w:rsidR="007056A1" w:rsidRDefault="007056A1" w:rsidP="007056A1">
      <w:pPr>
        <w:bidi/>
        <w:jc w:val="both"/>
        <w:rPr>
          <w:rFonts w:cs="David" w:hint="cs"/>
          <w:rtl/>
        </w:rPr>
      </w:pPr>
    </w:p>
    <w:p w14:paraId="3A7A696F" w14:textId="77777777" w:rsidR="007056A1" w:rsidRDefault="007056A1" w:rsidP="007056A1">
      <w:pPr>
        <w:bidi/>
        <w:jc w:val="both"/>
        <w:rPr>
          <w:rFonts w:cs="David" w:hint="cs"/>
          <w:rtl/>
        </w:rPr>
      </w:pPr>
      <w:r>
        <w:rPr>
          <w:rFonts w:cs="David" w:hint="cs"/>
          <w:rtl/>
        </w:rPr>
        <w:tab/>
        <w:t xml:space="preserve">אני חושב שאין צורך, כתוב: "יוזם הצעת חוק רשאי לצרף להצעתו חברי כנסת התומכים בה", בסוף שמות המצטרפים, רק בסוף, התומכים כתוב בתיאור. </w:t>
      </w:r>
    </w:p>
    <w:p w14:paraId="052B8CF0" w14:textId="77777777" w:rsidR="007056A1" w:rsidRDefault="007056A1" w:rsidP="007056A1">
      <w:pPr>
        <w:bidi/>
        <w:jc w:val="both"/>
        <w:rPr>
          <w:rFonts w:cs="David" w:hint="cs"/>
          <w:rtl/>
        </w:rPr>
      </w:pPr>
    </w:p>
    <w:p w14:paraId="72CA7CD8" w14:textId="77777777" w:rsidR="007056A1" w:rsidRDefault="007056A1" w:rsidP="007056A1">
      <w:pPr>
        <w:bidi/>
        <w:jc w:val="both"/>
        <w:rPr>
          <w:rFonts w:cs="David" w:hint="cs"/>
          <w:rtl/>
        </w:rPr>
      </w:pPr>
      <w:r>
        <w:rPr>
          <w:rFonts w:cs="David" w:hint="cs"/>
          <w:u w:val="single"/>
          <w:rtl/>
        </w:rPr>
        <w:t>היו"ר יריב לוין:</w:t>
      </w:r>
    </w:p>
    <w:p w14:paraId="5D246A5F" w14:textId="77777777" w:rsidR="007056A1" w:rsidRDefault="007056A1" w:rsidP="007056A1">
      <w:pPr>
        <w:bidi/>
        <w:jc w:val="both"/>
        <w:rPr>
          <w:rFonts w:cs="David" w:hint="cs"/>
          <w:rtl/>
        </w:rPr>
      </w:pPr>
    </w:p>
    <w:p w14:paraId="59119ABF" w14:textId="77777777" w:rsidR="007056A1" w:rsidRDefault="007056A1" w:rsidP="007056A1">
      <w:pPr>
        <w:bidi/>
        <w:jc w:val="both"/>
        <w:rPr>
          <w:rFonts w:cs="David" w:hint="cs"/>
          <w:rtl/>
        </w:rPr>
      </w:pPr>
      <w:r>
        <w:rPr>
          <w:rFonts w:cs="David" w:hint="cs"/>
          <w:rtl/>
        </w:rPr>
        <w:tab/>
        <w:t xml:space="preserve"> אני בעד מה שיש פה, לי הכי קל עם מה שיש פה. </w:t>
      </w:r>
    </w:p>
    <w:p w14:paraId="136A823B" w14:textId="77777777" w:rsidR="007056A1" w:rsidRDefault="007056A1" w:rsidP="007056A1">
      <w:pPr>
        <w:bidi/>
        <w:jc w:val="both"/>
        <w:rPr>
          <w:rFonts w:cs="David" w:hint="cs"/>
          <w:rtl/>
        </w:rPr>
      </w:pPr>
    </w:p>
    <w:p w14:paraId="7812DA09" w14:textId="77777777" w:rsidR="007056A1" w:rsidRDefault="007056A1" w:rsidP="007056A1">
      <w:pPr>
        <w:keepNext/>
        <w:bidi/>
        <w:jc w:val="both"/>
        <w:rPr>
          <w:rFonts w:cs="David" w:hint="cs"/>
          <w:rtl/>
        </w:rPr>
      </w:pPr>
      <w:r>
        <w:rPr>
          <w:rFonts w:cs="David" w:hint="cs"/>
          <w:u w:val="single"/>
          <w:rtl/>
        </w:rPr>
        <w:t>ארבל אסטרחן:</w:t>
      </w:r>
    </w:p>
    <w:p w14:paraId="06438BDA" w14:textId="77777777" w:rsidR="007056A1" w:rsidRDefault="007056A1" w:rsidP="007056A1">
      <w:pPr>
        <w:keepNext/>
        <w:bidi/>
        <w:jc w:val="both"/>
        <w:rPr>
          <w:rFonts w:cs="David" w:hint="cs"/>
          <w:rtl/>
        </w:rPr>
      </w:pPr>
    </w:p>
    <w:p w14:paraId="6858D1FB" w14:textId="77777777" w:rsidR="007056A1" w:rsidRDefault="007056A1" w:rsidP="007056A1">
      <w:pPr>
        <w:keepNext/>
        <w:bidi/>
        <w:jc w:val="both"/>
        <w:rPr>
          <w:rFonts w:cs="David" w:hint="cs"/>
          <w:rtl/>
        </w:rPr>
      </w:pPr>
      <w:r>
        <w:rPr>
          <w:rFonts w:cs="David" w:hint="cs"/>
          <w:rtl/>
        </w:rPr>
        <w:tab/>
        <w:t>שמות המצטרפים יצוינו בנפרד?</w:t>
      </w:r>
    </w:p>
    <w:p w14:paraId="327C7555" w14:textId="77777777" w:rsidR="007056A1" w:rsidRDefault="007056A1" w:rsidP="007056A1">
      <w:pPr>
        <w:keepNext/>
        <w:bidi/>
        <w:jc w:val="both"/>
        <w:rPr>
          <w:rFonts w:cs="David" w:hint="cs"/>
          <w:rtl/>
        </w:rPr>
      </w:pPr>
    </w:p>
    <w:p w14:paraId="6BAE0DFA" w14:textId="77777777" w:rsidR="007056A1" w:rsidRDefault="007056A1" w:rsidP="007056A1">
      <w:pPr>
        <w:bidi/>
        <w:jc w:val="both"/>
        <w:rPr>
          <w:rFonts w:cs="David" w:hint="cs"/>
          <w:rtl/>
        </w:rPr>
      </w:pPr>
      <w:r>
        <w:rPr>
          <w:rFonts w:cs="David" w:hint="cs"/>
          <w:u w:val="single"/>
          <w:rtl/>
        </w:rPr>
        <w:t>היו"ר יריב לוין:</w:t>
      </w:r>
    </w:p>
    <w:p w14:paraId="0F5B1055" w14:textId="77777777" w:rsidR="007056A1" w:rsidRDefault="007056A1" w:rsidP="007056A1">
      <w:pPr>
        <w:bidi/>
        <w:jc w:val="both"/>
        <w:rPr>
          <w:rFonts w:cs="David" w:hint="cs"/>
          <w:rtl/>
        </w:rPr>
      </w:pPr>
    </w:p>
    <w:p w14:paraId="338E3E8F" w14:textId="77777777" w:rsidR="007056A1" w:rsidRDefault="007056A1" w:rsidP="007056A1">
      <w:pPr>
        <w:keepNext/>
        <w:bidi/>
        <w:jc w:val="both"/>
        <w:rPr>
          <w:rFonts w:cs="David" w:hint="cs"/>
          <w:rtl/>
        </w:rPr>
      </w:pPr>
      <w:r>
        <w:rPr>
          <w:rFonts w:cs="David" w:hint="cs"/>
          <w:rtl/>
        </w:rPr>
        <w:tab/>
        <w:t xml:space="preserve"> אבל איך? אבל אז אי אפשר להבין דבר. </w:t>
      </w:r>
    </w:p>
    <w:p w14:paraId="7302B7D5" w14:textId="77777777" w:rsidR="007056A1" w:rsidRDefault="007056A1" w:rsidP="007056A1">
      <w:pPr>
        <w:keepNext/>
        <w:bidi/>
        <w:jc w:val="both"/>
        <w:rPr>
          <w:rFonts w:cs="David" w:hint="cs"/>
          <w:rtl/>
        </w:rPr>
      </w:pPr>
    </w:p>
    <w:p w14:paraId="4A5355F2" w14:textId="77777777" w:rsidR="007056A1" w:rsidRDefault="007056A1" w:rsidP="007056A1">
      <w:pPr>
        <w:keepNext/>
        <w:bidi/>
        <w:jc w:val="both"/>
        <w:rPr>
          <w:rFonts w:cs="David" w:hint="cs"/>
          <w:rtl/>
        </w:rPr>
      </w:pPr>
      <w:r>
        <w:rPr>
          <w:rFonts w:cs="David" w:hint="cs"/>
          <w:u w:val="single"/>
          <w:rtl/>
        </w:rPr>
        <w:t>קריאה:</w:t>
      </w:r>
    </w:p>
    <w:p w14:paraId="7A151095" w14:textId="77777777" w:rsidR="007056A1" w:rsidRDefault="007056A1" w:rsidP="007056A1">
      <w:pPr>
        <w:keepNext/>
        <w:bidi/>
        <w:jc w:val="both"/>
        <w:rPr>
          <w:rFonts w:cs="David" w:hint="cs"/>
          <w:rtl/>
        </w:rPr>
      </w:pPr>
    </w:p>
    <w:p w14:paraId="152A2502" w14:textId="77777777" w:rsidR="007056A1" w:rsidRDefault="007056A1" w:rsidP="007056A1">
      <w:pPr>
        <w:keepNext/>
        <w:bidi/>
        <w:jc w:val="both"/>
        <w:rPr>
          <w:rFonts w:cs="David" w:hint="cs"/>
          <w:rtl/>
        </w:rPr>
      </w:pPr>
      <w:r>
        <w:rPr>
          <w:rFonts w:cs="David" w:hint="cs"/>
          <w:rtl/>
        </w:rPr>
        <w:tab/>
        <w:t>למה? רשאי "לצרף להצעתו חברי כנסת התומכים בה".</w:t>
      </w:r>
    </w:p>
    <w:p w14:paraId="0CDA8164" w14:textId="77777777" w:rsidR="007056A1" w:rsidRDefault="007056A1" w:rsidP="007056A1">
      <w:pPr>
        <w:keepNext/>
        <w:bidi/>
        <w:jc w:val="both"/>
        <w:rPr>
          <w:rFonts w:cs="David" w:hint="cs"/>
          <w:rtl/>
        </w:rPr>
      </w:pPr>
    </w:p>
    <w:p w14:paraId="35A28DA1" w14:textId="77777777" w:rsidR="007056A1" w:rsidRDefault="007056A1" w:rsidP="007056A1">
      <w:pPr>
        <w:bidi/>
        <w:jc w:val="both"/>
        <w:rPr>
          <w:rFonts w:cs="David" w:hint="cs"/>
          <w:rtl/>
        </w:rPr>
      </w:pPr>
      <w:r>
        <w:rPr>
          <w:rFonts w:cs="David" w:hint="cs"/>
          <w:u w:val="single"/>
          <w:rtl/>
        </w:rPr>
        <w:t>היו"ר יריב לוין:</w:t>
      </w:r>
    </w:p>
    <w:p w14:paraId="38202B16" w14:textId="77777777" w:rsidR="007056A1" w:rsidRDefault="007056A1" w:rsidP="007056A1">
      <w:pPr>
        <w:bidi/>
        <w:jc w:val="both"/>
        <w:rPr>
          <w:rFonts w:cs="David" w:hint="cs"/>
          <w:rtl/>
        </w:rPr>
      </w:pPr>
    </w:p>
    <w:p w14:paraId="4521BD6A" w14:textId="77777777" w:rsidR="007056A1" w:rsidRDefault="007056A1" w:rsidP="007056A1">
      <w:pPr>
        <w:keepNext/>
        <w:bidi/>
        <w:jc w:val="both"/>
        <w:rPr>
          <w:rFonts w:cs="David" w:hint="cs"/>
          <w:rtl/>
        </w:rPr>
      </w:pPr>
      <w:r>
        <w:rPr>
          <w:rFonts w:cs="David" w:hint="cs"/>
          <w:rtl/>
        </w:rPr>
        <w:tab/>
        <w:t xml:space="preserve"> לצרף, הבנתי, שמות המצטרפים, בסדר. מאה אחוז, בסדר. </w:t>
      </w:r>
    </w:p>
    <w:p w14:paraId="3A6C5DDB" w14:textId="77777777" w:rsidR="007056A1" w:rsidRDefault="007056A1" w:rsidP="007056A1">
      <w:pPr>
        <w:keepNext/>
        <w:bidi/>
        <w:jc w:val="both"/>
        <w:rPr>
          <w:rFonts w:cs="David" w:hint="cs"/>
          <w:rtl/>
        </w:rPr>
      </w:pPr>
    </w:p>
    <w:p w14:paraId="6A5965EF" w14:textId="77777777" w:rsidR="007056A1" w:rsidRPr="00A044D1" w:rsidRDefault="007056A1" w:rsidP="007056A1">
      <w:pPr>
        <w:bidi/>
        <w:jc w:val="both"/>
        <w:rPr>
          <w:rFonts w:cs="David" w:hint="cs"/>
          <w:rtl/>
        </w:rPr>
      </w:pPr>
      <w:r w:rsidRPr="00A044D1">
        <w:rPr>
          <w:rFonts w:cs="David" w:hint="cs"/>
          <w:u w:val="single"/>
          <w:rtl/>
        </w:rPr>
        <w:t>ארבל אסטרחן:</w:t>
      </w:r>
    </w:p>
    <w:p w14:paraId="02A877B1" w14:textId="77777777" w:rsidR="007056A1" w:rsidRDefault="007056A1" w:rsidP="007056A1">
      <w:pPr>
        <w:bidi/>
        <w:jc w:val="both"/>
        <w:rPr>
          <w:rFonts w:cs="David" w:hint="cs"/>
          <w:sz w:val="28"/>
          <w:szCs w:val="28"/>
          <w:rtl/>
        </w:rPr>
      </w:pPr>
    </w:p>
    <w:p w14:paraId="14046A11" w14:textId="77777777" w:rsidR="007056A1" w:rsidRDefault="007056A1" w:rsidP="007056A1">
      <w:pPr>
        <w:keepNext/>
        <w:bidi/>
        <w:jc w:val="both"/>
        <w:rPr>
          <w:rFonts w:cs="David" w:hint="cs"/>
          <w:rtl/>
        </w:rPr>
      </w:pPr>
      <w:r>
        <w:rPr>
          <w:rFonts w:cs="David" w:hint="cs"/>
          <w:sz w:val="28"/>
          <w:szCs w:val="28"/>
          <w:rtl/>
        </w:rPr>
        <w:tab/>
      </w:r>
      <w:r>
        <w:rPr>
          <w:rFonts w:cs="David" w:hint="cs"/>
          <w:rtl/>
        </w:rPr>
        <w:t xml:space="preserve">זה מופיע המון פעמים. </w:t>
      </w:r>
    </w:p>
    <w:p w14:paraId="0865BA77" w14:textId="77777777" w:rsidR="007056A1" w:rsidRDefault="007056A1" w:rsidP="007056A1">
      <w:pPr>
        <w:keepNext/>
        <w:bidi/>
        <w:jc w:val="both"/>
        <w:rPr>
          <w:rFonts w:cs="David" w:hint="cs"/>
          <w:rtl/>
        </w:rPr>
      </w:pPr>
      <w:r>
        <w:rPr>
          <w:rFonts w:cs="David" w:hint="cs"/>
          <w:rtl/>
        </w:rPr>
        <w:tab/>
      </w:r>
    </w:p>
    <w:p w14:paraId="41AF18C2" w14:textId="77777777" w:rsidR="007056A1" w:rsidRDefault="007056A1" w:rsidP="007056A1">
      <w:pPr>
        <w:keepNext/>
        <w:bidi/>
        <w:jc w:val="both"/>
        <w:rPr>
          <w:rFonts w:cs="David" w:hint="cs"/>
          <w:rtl/>
        </w:rPr>
      </w:pPr>
      <w:r>
        <w:rPr>
          <w:rFonts w:cs="David" w:hint="cs"/>
          <w:rtl/>
        </w:rPr>
        <w:tab/>
        <w:t xml:space="preserve">"הונחה הצעת החוק על שולחן הכנסת לא ישונה סדר שמות היוזמים או המצטרפים על גביה". כל פעם מבקשים דברים כאלה להבהיר, הנחתם </w:t>
      </w:r>
      <w:r>
        <w:rPr>
          <w:rFonts w:cs="David"/>
          <w:rtl/>
        </w:rPr>
        <w:t>–</w:t>
      </w:r>
      <w:r>
        <w:rPr>
          <w:rFonts w:cs="David" w:hint="cs"/>
          <w:rtl/>
        </w:rPr>
        <w:t xml:space="preserve"> זהו, זה הסדר. מייד נראה מה קורה אם מישהו חוזר בו. </w:t>
      </w:r>
    </w:p>
    <w:p w14:paraId="7555A6C9" w14:textId="77777777" w:rsidR="007056A1" w:rsidRDefault="007056A1" w:rsidP="007056A1">
      <w:pPr>
        <w:keepNext/>
        <w:bidi/>
        <w:jc w:val="both"/>
        <w:rPr>
          <w:rFonts w:cs="David" w:hint="cs"/>
          <w:rtl/>
        </w:rPr>
      </w:pPr>
    </w:p>
    <w:p w14:paraId="71EC64D4" w14:textId="77777777" w:rsidR="007056A1" w:rsidRDefault="007056A1" w:rsidP="007056A1">
      <w:pPr>
        <w:keepNext/>
        <w:bidi/>
        <w:jc w:val="both"/>
        <w:rPr>
          <w:rFonts w:cs="David" w:hint="cs"/>
          <w:rtl/>
        </w:rPr>
      </w:pPr>
      <w:r>
        <w:rPr>
          <w:rFonts w:cs="David" w:hint="cs"/>
          <w:rtl/>
        </w:rPr>
        <w:tab/>
        <w:t xml:space="preserve">הנפקות הראשונה - "כל בקשה או הודעה בנוגע להצעת חוק פרטית תימסר על ידי" </w:t>
      </w:r>
      <w:r>
        <w:rPr>
          <w:rFonts w:cs="David"/>
          <w:rtl/>
        </w:rPr>
        <w:t>–</w:t>
      </w:r>
      <w:r>
        <w:rPr>
          <w:rFonts w:cs="David" w:hint="cs"/>
          <w:rtl/>
        </w:rPr>
        <w:t xml:space="preserve"> כאן מוצע "היוזם הראשון או יוזם אחר שהיוזם הראשון הסמיכו לכך". </w:t>
      </w:r>
    </w:p>
    <w:p w14:paraId="14E503F1" w14:textId="77777777" w:rsidR="007056A1" w:rsidRDefault="007056A1" w:rsidP="007056A1">
      <w:pPr>
        <w:keepNext/>
        <w:bidi/>
        <w:jc w:val="both"/>
        <w:rPr>
          <w:rFonts w:cs="David" w:hint="cs"/>
          <w:rtl/>
        </w:rPr>
      </w:pPr>
    </w:p>
    <w:p w14:paraId="30D4EFD2" w14:textId="77777777" w:rsidR="007056A1" w:rsidRDefault="007056A1" w:rsidP="007056A1">
      <w:pPr>
        <w:keepNext/>
        <w:bidi/>
        <w:jc w:val="both"/>
        <w:rPr>
          <w:rFonts w:cs="David" w:hint="cs"/>
          <w:rtl/>
        </w:rPr>
      </w:pPr>
      <w:r>
        <w:rPr>
          <w:rFonts w:cs="David" w:hint="cs"/>
          <w:u w:val="single"/>
          <w:rtl/>
        </w:rPr>
        <w:t>היו"ר יריב לוין:</w:t>
      </w:r>
    </w:p>
    <w:p w14:paraId="740118C3" w14:textId="77777777" w:rsidR="007056A1" w:rsidRDefault="007056A1" w:rsidP="007056A1">
      <w:pPr>
        <w:keepNext/>
        <w:bidi/>
        <w:jc w:val="both"/>
        <w:rPr>
          <w:rFonts w:cs="David" w:hint="cs"/>
          <w:rtl/>
        </w:rPr>
      </w:pPr>
    </w:p>
    <w:p w14:paraId="691FE9FF" w14:textId="77777777" w:rsidR="007056A1" w:rsidRDefault="007056A1" w:rsidP="007056A1">
      <w:pPr>
        <w:bidi/>
        <w:jc w:val="both"/>
        <w:rPr>
          <w:rFonts w:cs="David" w:hint="cs"/>
          <w:rtl/>
        </w:rPr>
      </w:pPr>
      <w:r>
        <w:rPr>
          <w:rFonts w:cs="David" w:hint="cs"/>
          <w:rtl/>
        </w:rPr>
        <w:tab/>
        <w:t xml:space="preserve">אני מבין שאת זה אתם רוצים להוריד. אם אתם לא רוצים את זה, זה יורד. </w:t>
      </w:r>
    </w:p>
    <w:p w14:paraId="0860D0E7" w14:textId="77777777" w:rsidR="007056A1" w:rsidRDefault="007056A1" w:rsidP="007056A1">
      <w:pPr>
        <w:bidi/>
        <w:jc w:val="both"/>
        <w:rPr>
          <w:rFonts w:cs="David" w:hint="cs"/>
          <w:rtl/>
        </w:rPr>
      </w:pPr>
    </w:p>
    <w:p w14:paraId="053AEBAA" w14:textId="77777777" w:rsidR="007056A1" w:rsidRDefault="007056A1" w:rsidP="007056A1">
      <w:pPr>
        <w:keepNext/>
        <w:bidi/>
        <w:jc w:val="both"/>
        <w:rPr>
          <w:rFonts w:cs="David" w:hint="cs"/>
          <w:rtl/>
        </w:rPr>
      </w:pPr>
      <w:r>
        <w:rPr>
          <w:rFonts w:cs="David" w:hint="cs"/>
          <w:u w:val="single"/>
          <w:rtl/>
        </w:rPr>
        <w:t>ארבל אסטרחן:</w:t>
      </w:r>
    </w:p>
    <w:p w14:paraId="406F7FA5" w14:textId="77777777" w:rsidR="007056A1" w:rsidRDefault="007056A1" w:rsidP="007056A1">
      <w:pPr>
        <w:keepNext/>
        <w:bidi/>
        <w:jc w:val="both"/>
        <w:rPr>
          <w:rFonts w:cs="David" w:hint="cs"/>
          <w:rtl/>
        </w:rPr>
      </w:pPr>
    </w:p>
    <w:p w14:paraId="1080C133" w14:textId="77777777" w:rsidR="007056A1" w:rsidRPr="00E97A5F" w:rsidRDefault="007056A1" w:rsidP="007056A1">
      <w:pPr>
        <w:keepNext/>
        <w:bidi/>
        <w:jc w:val="both"/>
        <w:rPr>
          <w:rFonts w:cs="David" w:hint="cs"/>
          <w:rtl/>
        </w:rPr>
      </w:pPr>
      <w:r>
        <w:rPr>
          <w:rFonts w:cs="David" w:hint="cs"/>
          <w:rtl/>
        </w:rPr>
        <w:tab/>
        <w:t>אבל האם רוצים להגיד, שתימסר על ידי אחד היוזמים, להבדיל מהמצטרפים?</w:t>
      </w:r>
    </w:p>
    <w:p w14:paraId="3680765A" w14:textId="77777777" w:rsidR="007056A1" w:rsidRDefault="007056A1" w:rsidP="007056A1">
      <w:pPr>
        <w:bidi/>
        <w:jc w:val="both"/>
        <w:rPr>
          <w:rFonts w:cs="David" w:hint="cs"/>
          <w:rtl/>
        </w:rPr>
      </w:pPr>
    </w:p>
    <w:p w14:paraId="794936B4" w14:textId="77777777" w:rsidR="007056A1" w:rsidRDefault="007056A1" w:rsidP="007056A1">
      <w:pPr>
        <w:bidi/>
        <w:jc w:val="both"/>
        <w:rPr>
          <w:rFonts w:cs="David" w:hint="cs"/>
          <w:rtl/>
        </w:rPr>
      </w:pPr>
      <w:r>
        <w:rPr>
          <w:rFonts w:cs="David" w:hint="cs"/>
          <w:u w:val="single"/>
          <w:rtl/>
        </w:rPr>
        <w:t>היו"ר יריב לוין:</w:t>
      </w:r>
    </w:p>
    <w:p w14:paraId="08C499B2" w14:textId="77777777" w:rsidR="007056A1" w:rsidRDefault="007056A1" w:rsidP="007056A1">
      <w:pPr>
        <w:bidi/>
        <w:jc w:val="both"/>
        <w:rPr>
          <w:rFonts w:cs="David" w:hint="cs"/>
          <w:rtl/>
        </w:rPr>
      </w:pPr>
    </w:p>
    <w:p w14:paraId="7948F057" w14:textId="77777777" w:rsidR="007056A1" w:rsidRDefault="007056A1" w:rsidP="007056A1">
      <w:pPr>
        <w:bidi/>
        <w:jc w:val="both"/>
        <w:rPr>
          <w:rFonts w:cs="David" w:hint="cs"/>
          <w:rtl/>
        </w:rPr>
      </w:pPr>
      <w:r>
        <w:rPr>
          <w:rFonts w:cs="David" w:hint="cs"/>
          <w:rtl/>
        </w:rPr>
        <w:tab/>
        <w:t xml:space="preserve"> כן, זה אפשר לכתוב, זה מקובל עליכם, נכון?</w:t>
      </w:r>
    </w:p>
    <w:p w14:paraId="7E394006" w14:textId="77777777" w:rsidR="007056A1" w:rsidRDefault="007056A1" w:rsidP="007056A1">
      <w:pPr>
        <w:bidi/>
        <w:jc w:val="both"/>
        <w:rPr>
          <w:rFonts w:cs="David" w:hint="cs"/>
          <w:rtl/>
        </w:rPr>
      </w:pPr>
    </w:p>
    <w:p w14:paraId="755A2149" w14:textId="77777777" w:rsidR="007056A1" w:rsidRPr="00A044D1" w:rsidRDefault="007056A1" w:rsidP="007056A1">
      <w:pPr>
        <w:bidi/>
        <w:jc w:val="both"/>
        <w:rPr>
          <w:rFonts w:cs="David" w:hint="cs"/>
          <w:rtl/>
        </w:rPr>
      </w:pPr>
      <w:r w:rsidRPr="00A044D1">
        <w:rPr>
          <w:rFonts w:cs="David" w:hint="cs"/>
          <w:u w:val="single"/>
          <w:rtl/>
        </w:rPr>
        <w:t>ארבל אסטרחן:</w:t>
      </w:r>
    </w:p>
    <w:p w14:paraId="1DBBD825" w14:textId="77777777" w:rsidR="007056A1" w:rsidRDefault="007056A1" w:rsidP="007056A1">
      <w:pPr>
        <w:bidi/>
        <w:jc w:val="both"/>
        <w:rPr>
          <w:rFonts w:cs="David" w:hint="cs"/>
          <w:sz w:val="28"/>
          <w:szCs w:val="28"/>
          <w:rtl/>
        </w:rPr>
      </w:pPr>
    </w:p>
    <w:p w14:paraId="4A5FC933"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בסעיף (ג) את לא רצית שרק היוזם הראשון יוכל, אבל אם נכתוב "על ידי היוזמים" - - -</w:t>
      </w:r>
    </w:p>
    <w:p w14:paraId="57B6877C" w14:textId="77777777" w:rsidR="007056A1" w:rsidRDefault="007056A1" w:rsidP="007056A1">
      <w:pPr>
        <w:bidi/>
        <w:jc w:val="both"/>
        <w:rPr>
          <w:rFonts w:cs="David" w:hint="cs"/>
          <w:rtl/>
        </w:rPr>
      </w:pPr>
    </w:p>
    <w:p w14:paraId="107897B6" w14:textId="77777777" w:rsidR="007056A1" w:rsidRDefault="007056A1" w:rsidP="007056A1">
      <w:pPr>
        <w:bidi/>
        <w:jc w:val="both"/>
        <w:rPr>
          <w:rFonts w:cs="David" w:hint="cs"/>
          <w:rtl/>
        </w:rPr>
      </w:pPr>
      <w:r>
        <w:rPr>
          <w:rFonts w:cs="David" w:hint="cs"/>
          <w:u w:val="single"/>
          <w:rtl/>
        </w:rPr>
        <w:t>לימור ברמן:</w:t>
      </w:r>
    </w:p>
    <w:p w14:paraId="7D60D7A9" w14:textId="77777777" w:rsidR="007056A1" w:rsidRDefault="007056A1" w:rsidP="007056A1">
      <w:pPr>
        <w:bidi/>
        <w:jc w:val="both"/>
        <w:rPr>
          <w:rFonts w:cs="David" w:hint="cs"/>
          <w:rtl/>
        </w:rPr>
      </w:pPr>
    </w:p>
    <w:p w14:paraId="073E7798" w14:textId="77777777" w:rsidR="007056A1" w:rsidRDefault="007056A1" w:rsidP="007056A1">
      <w:pPr>
        <w:bidi/>
        <w:jc w:val="both"/>
        <w:rPr>
          <w:rFonts w:cs="David" w:hint="cs"/>
          <w:rtl/>
        </w:rPr>
      </w:pPr>
      <w:r>
        <w:rPr>
          <w:rFonts w:cs="David" w:hint="cs"/>
          <w:rtl/>
        </w:rPr>
        <w:tab/>
        <w:t xml:space="preserve">אין לי בעיה עם אחד היוזמים. </w:t>
      </w:r>
    </w:p>
    <w:p w14:paraId="027EA5D0" w14:textId="77777777" w:rsidR="007056A1" w:rsidRDefault="007056A1" w:rsidP="007056A1">
      <w:pPr>
        <w:bidi/>
        <w:jc w:val="both"/>
        <w:rPr>
          <w:rFonts w:cs="David" w:hint="cs"/>
          <w:rtl/>
        </w:rPr>
      </w:pPr>
    </w:p>
    <w:p w14:paraId="4FABDAC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EF3EED1" w14:textId="77777777" w:rsidR="007056A1" w:rsidRDefault="007056A1" w:rsidP="007056A1">
      <w:pPr>
        <w:bidi/>
        <w:jc w:val="both"/>
        <w:rPr>
          <w:rFonts w:cs="David" w:hint="cs"/>
          <w:rtl/>
        </w:rPr>
      </w:pPr>
    </w:p>
    <w:p w14:paraId="3F1D8418" w14:textId="77777777" w:rsidR="007056A1" w:rsidRDefault="007056A1" w:rsidP="007056A1">
      <w:pPr>
        <w:bidi/>
        <w:jc w:val="both"/>
        <w:rPr>
          <w:rFonts w:cs="David" w:hint="cs"/>
          <w:rtl/>
        </w:rPr>
      </w:pPr>
      <w:r>
        <w:rPr>
          <w:rFonts w:cs="David" w:hint="cs"/>
          <w:rtl/>
        </w:rPr>
        <w:tab/>
        <w:t>ואם כל היוזמים התפטרו מהכנסת או קרה להם משהו?</w:t>
      </w:r>
    </w:p>
    <w:p w14:paraId="6A616116" w14:textId="77777777" w:rsidR="007056A1" w:rsidRDefault="007056A1" w:rsidP="007056A1">
      <w:pPr>
        <w:bidi/>
        <w:jc w:val="both"/>
        <w:rPr>
          <w:rFonts w:cs="David" w:hint="cs"/>
          <w:rtl/>
        </w:rPr>
      </w:pPr>
    </w:p>
    <w:p w14:paraId="34D67710" w14:textId="77777777" w:rsidR="007056A1" w:rsidRPr="00A044D1" w:rsidRDefault="007056A1" w:rsidP="007056A1">
      <w:pPr>
        <w:bidi/>
        <w:jc w:val="both"/>
        <w:rPr>
          <w:rFonts w:cs="David" w:hint="cs"/>
          <w:rtl/>
        </w:rPr>
      </w:pPr>
      <w:r w:rsidRPr="00A044D1">
        <w:rPr>
          <w:rFonts w:cs="David" w:hint="cs"/>
          <w:u w:val="single"/>
          <w:rtl/>
        </w:rPr>
        <w:t>ארבל אסטרחן:</w:t>
      </w:r>
    </w:p>
    <w:p w14:paraId="22A27423" w14:textId="77777777" w:rsidR="007056A1" w:rsidRDefault="007056A1" w:rsidP="007056A1">
      <w:pPr>
        <w:bidi/>
        <w:jc w:val="both"/>
        <w:rPr>
          <w:rFonts w:cs="David" w:hint="cs"/>
          <w:sz w:val="28"/>
          <w:szCs w:val="28"/>
          <w:rtl/>
        </w:rPr>
      </w:pPr>
    </w:p>
    <w:p w14:paraId="4D4E1597"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אנחנו נצטרך להבהיר את זה. </w:t>
      </w:r>
    </w:p>
    <w:p w14:paraId="479F2882" w14:textId="77777777" w:rsidR="007056A1" w:rsidRDefault="007056A1" w:rsidP="007056A1">
      <w:pPr>
        <w:bidi/>
        <w:jc w:val="both"/>
        <w:rPr>
          <w:rFonts w:cs="David" w:hint="cs"/>
          <w:rtl/>
        </w:rPr>
      </w:pPr>
    </w:p>
    <w:p w14:paraId="3FE1D739" w14:textId="77777777" w:rsidR="007056A1" w:rsidRDefault="007056A1" w:rsidP="007056A1">
      <w:pPr>
        <w:bidi/>
        <w:jc w:val="both"/>
        <w:rPr>
          <w:rFonts w:cs="David" w:hint="cs"/>
          <w:rtl/>
        </w:rPr>
      </w:pPr>
      <w:r>
        <w:rPr>
          <w:rFonts w:cs="David" w:hint="cs"/>
          <w:u w:val="single"/>
          <w:rtl/>
        </w:rPr>
        <w:t>גלעד סממה:</w:t>
      </w:r>
    </w:p>
    <w:p w14:paraId="560A70EF" w14:textId="77777777" w:rsidR="007056A1" w:rsidRDefault="007056A1" w:rsidP="007056A1">
      <w:pPr>
        <w:bidi/>
        <w:jc w:val="both"/>
        <w:rPr>
          <w:rFonts w:cs="David" w:hint="cs"/>
          <w:rtl/>
        </w:rPr>
      </w:pPr>
    </w:p>
    <w:p w14:paraId="699B68BF" w14:textId="77777777" w:rsidR="007056A1" w:rsidRDefault="007056A1" w:rsidP="007056A1">
      <w:pPr>
        <w:bidi/>
        <w:jc w:val="both"/>
        <w:rPr>
          <w:rFonts w:cs="David" w:hint="cs"/>
          <w:rtl/>
        </w:rPr>
      </w:pPr>
      <w:r>
        <w:rPr>
          <w:rFonts w:cs="David" w:hint="cs"/>
          <w:rtl/>
        </w:rPr>
        <w:tab/>
        <w:t xml:space="preserve">היה מקרה עכשיו עם הצעת חוק של צחי הנגבי. </w:t>
      </w:r>
    </w:p>
    <w:p w14:paraId="0A0E651F" w14:textId="77777777" w:rsidR="007056A1" w:rsidRDefault="007056A1" w:rsidP="007056A1">
      <w:pPr>
        <w:bidi/>
        <w:jc w:val="both"/>
        <w:rPr>
          <w:rFonts w:cs="David" w:hint="cs"/>
          <w:rtl/>
        </w:rPr>
      </w:pPr>
    </w:p>
    <w:p w14:paraId="654A01CB" w14:textId="77777777" w:rsidR="007056A1" w:rsidRDefault="007056A1" w:rsidP="007056A1">
      <w:pPr>
        <w:bidi/>
        <w:jc w:val="both"/>
        <w:rPr>
          <w:rFonts w:cs="David" w:hint="cs"/>
          <w:rtl/>
        </w:rPr>
      </w:pPr>
      <w:r>
        <w:rPr>
          <w:rFonts w:cs="David" w:hint="cs"/>
          <w:u w:val="single"/>
          <w:rtl/>
        </w:rPr>
        <w:t>קריאה:</w:t>
      </w:r>
    </w:p>
    <w:p w14:paraId="6333B70A" w14:textId="77777777" w:rsidR="007056A1" w:rsidRDefault="007056A1" w:rsidP="007056A1">
      <w:pPr>
        <w:bidi/>
        <w:jc w:val="both"/>
        <w:rPr>
          <w:rFonts w:cs="David" w:hint="cs"/>
          <w:rtl/>
        </w:rPr>
      </w:pPr>
    </w:p>
    <w:p w14:paraId="5201E2DB" w14:textId="77777777" w:rsidR="007056A1" w:rsidRDefault="007056A1" w:rsidP="007056A1">
      <w:pPr>
        <w:bidi/>
        <w:jc w:val="both"/>
        <w:rPr>
          <w:rFonts w:cs="David" w:hint="cs"/>
          <w:rtl/>
        </w:rPr>
      </w:pPr>
      <w:r>
        <w:rPr>
          <w:rFonts w:cs="David" w:hint="cs"/>
          <w:rtl/>
        </w:rPr>
        <w:tab/>
        <w:t xml:space="preserve">אז הבא אחריו, אבל רוני בר-און היה גם היוזם. </w:t>
      </w:r>
    </w:p>
    <w:p w14:paraId="2D68DECD" w14:textId="77777777" w:rsidR="007056A1" w:rsidRPr="007117F3" w:rsidRDefault="007056A1" w:rsidP="007056A1">
      <w:pPr>
        <w:bidi/>
        <w:jc w:val="both"/>
        <w:rPr>
          <w:rFonts w:cs="David" w:hint="cs"/>
          <w:rtl/>
        </w:rPr>
      </w:pPr>
    </w:p>
    <w:p w14:paraId="2B381FE3"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232C10E6" w14:textId="77777777" w:rsidR="007056A1" w:rsidRDefault="007056A1" w:rsidP="007056A1">
      <w:pPr>
        <w:bidi/>
        <w:jc w:val="both"/>
        <w:rPr>
          <w:rFonts w:cs="David" w:hint="cs"/>
          <w:rtl/>
        </w:rPr>
      </w:pPr>
    </w:p>
    <w:p w14:paraId="6C90FB54" w14:textId="77777777" w:rsidR="007056A1" w:rsidRDefault="007056A1" w:rsidP="007056A1">
      <w:pPr>
        <w:bidi/>
        <w:jc w:val="both"/>
        <w:rPr>
          <w:rFonts w:cs="David" w:hint="cs"/>
          <w:rtl/>
        </w:rPr>
      </w:pPr>
      <w:r>
        <w:rPr>
          <w:rFonts w:cs="David" w:hint="cs"/>
          <w:rtl/>
        </w:rPr>
        <w:tab/>
        <w:t xml:space="preserve">הוא לא היה היוזם, צחי הנגבי היה היוזם. </w:t>
      </w:r>
    </w:p>
    <w:p w14:paraId="1106B310" w14:textId="77777777" w:rsidR="007056A1" w:rsidRDefault="007056A1" w:rsidP="007056A1">
      <w:pPr>
        <w:bidi/>
        <w:jc w:val="both"/>
        <w:rPr>
          <w:rFonts w:cs="David" w:hint="cs"/>
          <w:rtl/>
        </w:rPr>
      </w:pPr>
    </w:p>
    <w:p w14:paraId="491035DE" w14:textId="77777777" w:rsidR="007056A1" w:rsidRDefault="007056A1" w:rsidP="007056A1">
      <w:pPr>
        <w:bidi/>
        <w:jc w:val="both"/>
        <w:rPr>
          <w:rFonts w:cs="David" w:hint="cs"/>
          <w:rtl/>
        </w:rPr>
      </w:pPr>
      <w:r>
        <w:rPr>
          <w:rFonts w:cs="David" w:hint="cs"/>
          <w:u w:val="single"/>
          <w:rtl/>
        </w:rPr>
        <w:t>היו"ר יריב לוין:</w:t>
      </w:r>
    </w:p>
    <w:p w14:paraId="0DEF6350" w14:textId="77777777" w:rsidR="007056A1" w:rsidRDefault="007056A1" w:rsidP="007056A1">
      <w:pPr>
        <w:bidi/>
        <w:jc w:val="both"/>
        <w:rPr>
          <w:rFonts w:cs="David" w:hint="cs"/>
          <w:rtl/>
        </w:rPr>
      </w:pPr>
    </w:p>
    <w:p w14:paraId="33C1A97D" w14:textId="77777777" w:rsidR="007056A1" w:rsidRDefault="007056A1" w:rsidP="007056A1">
      <w:pPr>
        <w:bidi/>
        <w:jc w:val="both"/>
        <w:rPr>
          <w:rFonts w:cs="David" w:hint="cs"/>
          <w:rtl/>
        </w:rPr>
      </w:pPr>
      <w:r>
        <w:rPr>
          <w:rFonts w:cs="David" w:hint="cs"/>
          <w:rtl/>
        </w:rPr>
        <w:tab/>
        <w:t xml:space="preserve"> במצב כזה נראה כל מי מהמצטרפים שרוצה. אני מקבל את ההערה שלך, כל מי מהמצטרפים שירצה, יוכל להפוך במצב כזה ליוזם. </w:t>
      </w:r>
    </w:p>
    <w:p w14:paraId="278FE772" w14:textId="77777777" w:rsidR="007056A1" w:rsidRDefault="007056A1" w:rsidP="007056A1">
      <w:pPr>
        <w:bidi/>
        <w:jc w:val="both"/>
        <w:rPr>
          <w:rFonts w:cs="David" w:hint="cs"/>
          <w:rtl/>
        </w:rPr>
      </w:pPr>
    </w:p>
    <w:p w14:paraId="56AEBB62"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8577692" w14:textId="77777777" w:rsidR="007056A1" w:rsidRDefault="007056A1" w:rsidP="007056A1">
      <w:pPr>
        <w:bidi/>
        <w:jc w:val="both"/>
        <w:rPr>
          <w:rFonts w:cs="David" w:hint="cs"/>
          <w:rtl/>
        </w:rPr>
      </w:pPr>
    </w:p>
    <w:p w14:paraId="1E6C7BF5" w14:textId="77777777" w:rsidR="007056A1" w:rsidRDefault="007056A1" w:rsidP="007056A1">
      <w:pPr>
        <w:bidi/>
        <w:jc w:val="both"/>
        <w:rPr>
          <w:rFonts w:cs="David" w:hint="cs"/>
          <w:rtl/>
        </w:rPr>
      </w:pPr>
      <w:r>
        <w:rPr>
          <w:rFonts w:cs="David" w:hint="cs"/>
          <w:rtl/>
        </w:rPr>
        <w:tab/>
        <w:t xml:space="preserve"> למה אתה לא כותב את זה פה?</w:t>
      </w:r>
    </w:p>
    <w:p w14:paraId="42DC3354" w14:textId="77777777" w:rsidR="007056A1" w:rsidRDefault="007056A1" w:rsidP="007056A1">
      <w:pPr>
        <w:bidi/>
        <w:jc w:val="both"/>
        <w:rPr>
          <w:rFonts w:cs="David" w:hint="cs"/>
          <w:rtl/>
        </w:rPr>
      </w:pPr>
    </w:p>
    <w:p w14:paraId="14AA08BE" w14:textId="77777777" w:rsidR="007056A1" w:rsidRDefault="007056A1" w:rsidP="007056A1">
      <w:pPr>
        <w:bidi/>
        <w:jc w:val="both"/>
        <w:rPr>
          <w:rFonts w:cs="David" w:hint="cs"/>
          <w:rtl/>
        </w:rPr>
      </w:pPr>
      <w:r>
        <w:rPr>
          <w:rFonts w:cs="David" w:hint="cs"/>
          <w:u w:val="single"/>
          <w:rtl/>
        </w:rPr>
        <w:t>היו"ר יריב לוין:</w:t>
      </w:r>
    </w:p>
    <w:p w14:paraId="5A1E11BA" w14:textId="77777777" w:rsidR="007056A1" w:rsidRDefault="007056A1" w:rsidP="007056A1">
      <w:pPr>
        <w:bidi/>
        <w:jc w:val="both"/>
        <w:rPr>
          <w:rFonts w:cs="David" w:hint="cs"/>
          <w:rtl/>
        </w:rPr>
      </w:pPr>
    </w:p>
    <w:p w14:paraId="4E9AE8F5" w14:textId="77777777" w:rsidR="007056A1" w:rsidRDefault="007056A1" w:rsidP="007056A1">
      <w:pPr>
        <w:bidi/>
        <w:jc w:val="both"/>
        <w:rPr>
          <w:rFonts w:cs="David" w:hint="cs"/>
          <w:rtl/>
        </w:rPr>
      </w:pPr>
      <w:r>
        <w:rPr>
          <w:rFonts w:cs="David" w:hint="cs"/>
          <w:rtl/>
        </w:rPr>
        <w:tab/>
        <w:t xml:space="preserve"> נכתוב את זה, צריך להוסיף את זה. זה לא קיים פה. </w:t>
      </w:r>
    </w:p>
    <w:p w14:paraId="27E7D76C" w14:textId="77777777" w:rsidR="007056A1" w:rsidRDefault="007056A1" w:rsidP="007056A1">
      <w:pPr>
        <w:bidi/>
        <w:jc w:val="both"/>
        <w:rPr>
          <w:rFonts w:cs="David" w:hint="cs"/>
          <w:rtl/>
        </w:rPr>
      </w:pPr>
    </w:p>
    <w:p w14:paraId="04400A9A" w14:textId="77777777" w:rsidR="007056A1" w:rsidRPr="00A044D1" w:rsidRDefault="007056A1" w:rsidP="007056A1">
      <w:pPr>
        <w:bidi/>
        <w:jc w:val="both"/>
        <w:rPr>
          <w:rFonts w:cs="David" w:hint="cs"/>
          <w:rtl/>
        </w:rPr>
      </w:pPr>
      <w:r w:rsidRPr="00A044D1">
        <w:rPr>
          <w:rFonts w:cs="David" w:hint="cs"/>
          <w:u w:val="single"/>
          <w:rtl/>
        </w:rPr>
        <w:t>ארבל אסטרחן:</w:t>
      </w:r>
    </w:p>
    <w:p w14:paraId="27E36A8C" w14:textId="77777777" w:rsidR="007056A1" w:rsidRDefault="007056A1" w:rsidP="007056A1">
      <w:pPr>
        <w:bidi/>
        <w:jc w:val="both"/>
        <w:rPr>
          <w:rFonts w:cs="David" w:hint="cs"/>
          <w:sz w:val="28"/>
          <w:szCs w:val="28"/>
          <w:rtl/>
        </w:rPr>
      </w:pPr>
    </w:p>
    <w:p w14:paraId="5A7B43F7" w14:textId="77777777" w:rsidR="007056A1" w:rsidRDefault="007056A1" w:rsidP="007056A1">
      <w:pPr>
        <w:bidi/>
        <w:jc w:val="both"/>
        <w:rPr>
          <w:rFonts w:cs="David" w:hint="cs"/>
          <w:rtl/>
        </w:rPr>
      </w:pPr>
      <w:r>
        <w:rPr>
          <w:rFonts w:cs="David" w:hint="cs"/>
          <w:sz w:val="28"/>
          <w:szCs w:val="28"/>
          <w:rtl/>
        </w:rPr>
        <w:tab/>
      </w:r>
      <w:r>
        <w:rPr>
          <w:rFonts w:cs="David" w:hint="cs"/>
          <w:rtl/>
        </w:rPr>
        <w:t xml:space="preserve">ואז מביניהם - - - </w:t>
      </w:r>
    </w:p>
    <w:p w14:paraId="45EB4308" w14:textId="77777777" w:rsidR="007056A1" w:rsidRDefault="007056A1" w:rsidP="007056A1">
      <w:pPr>
        <w:bidi/>
        <w:jc w:val="both"/>
        <w:rPr>
          <w:rFonts w:cs="David" w:hint="cs"/>
          <w:rtl/>
        </w:rPr>
      </w:pPr>
    </w:p>
    <w:p w14:paraId="6D775DC0" w14:textId="77777777" w:rsidR="007056A1" w:rsidRDefault="007056A1" w:rsidP="007056A1">
      <w:pPr>
        <w:keepNext/>
        <w:bidi/>
        <w:jc w:val="both"/>
        <w:rPr>
          <w:rFonts w:cs="David" w:hint="cs"/>
          <w:rtl/>
        </w:rPr>
      </w:pPr>
      <w:r>
        <w:rPr>
          <w:rFonts w:cs="David" w:hint="cs"/>
          <w:u w:val="single"/>
          <w:rtl/>
        </w:rPr>
        <w:t>היו"ר יריב לוין:</w:t>
      </w:r>
    </w:p>
    <w:p w14:paraId="17547268" w14:textId="77777777" w:rsidR="007056A1" w:rsidRDefault="007056A1" w:rsidP="007056A1">
      <w:pPr>
        <w:keepNext/>
        <w:bidi/>
        <w:jc w:val="both"/>
        <w:rPr>
          <w:rFonts w:cs="David" w:hint="cs"/>
          <w:rtl/>
        </w:rPr>
      </w:pPr>
    </w:p>
    <w:p w14:paraId="1DB5C9BD" w14:textId="77777777" w:rsidR="007056A1" w:rsidRDefault="007056A1" w:rsidP="007056A1">
      <w:pPr>
        <w:bidi/>
        <w:jc w:val="both"/>
        <w:rPr>
          <w:rFonts w:cs="David" w:hint="cs"/>
          <w:rtl/>
        </w:rPr>
      </w:pPr>
      <w:r>
        <w:rPr>
          <w:rFonts w:cs="David" w:hint="cs"/>
          <w:rtl/>
        </w:rPr>
        <w:tab/>
        <w:t xml:space="preserve">על פי סדרם, הסדר שלהם יישמר. כל מי שירצה להפוך ליוזם, יהפוך על פי סדרם. </w:t>
      </w:r>
    </w:p>
    <w:p w14:paraId="620915D9" w14:textId="77777777" w:rsidR="007056A1" w:rsidRDefault="007056A1" w:rsidP="007056A1">
      <w:pPr>
        <w:bidi/>
        <w:jc w:val="both"/>
        <w:rPr>
          <w:rFonts w:cs="David" w:hint="cs"/>
          <w:rtl/>
        </w:rPr>
      </w:pPr>
    </w:p>
    <w:p w14:paraId="11981CE5"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39948B9" w14:textId="77777777" w:rsidR="007056A1" w:rsidRDefault="007056A1" w:rsidP="007056A1">
      <w:pPr>
        <w:bidi/>
        <w:jc w:val="both"/>
        <w:rPr>
          <w:rFonts w:cs="David" w:hint="cs"/>
          <w:rtl/>
        </w:rPr>
      </w:pPr>
    </w:p>
    <w:p w14:paraId="7A879847" w14:textId="77777777" w:rsidR="007056A1" w:rsidRDefault="007056A1" w:rsidP="007056A1">
      <w:pPr>
        <w:bidi/>
        <w:jc w:val="both"/>
        <w:rPr>
          <w:rFonts w:cs="David" w:hint="cs"/>
          <w:rtl/>
        </w:rPr>
      </w:pPr>
      <w:r>
        <w:rPr>
          <w:rFonts w:cs="David" w:hint="cs"/>
          <w:rtl/>
        </w:rPr>
        <w:tab/>
        <w:t xml:space="preserve">ראשון </w:t>
      </w:r>
      <w:r>
        <w:rPr>
          <w:rFonts w:cs="David"/>
          <w:rtl/>
        </w:rPr>
        <w:t>–</w:t>
      </w:r>
      <w:r>
        <w:rPr>
          <w:rFonts w:cs="David" w:hint="cs"/>
          <w:rtl/>
        </w:rPr>
        <w:t xml:space="preserve"> ראשון, אחרון </w:t>
      </w:r>
      <w:r>
        <w:rPr>
          <w:rFonts w:cs="David"/>
          <w:rtl/>
        </w:rPr>
        <w:t>–</w:t>
      </w:r>
      <w:r>
        <w:rPr>
          <w:rFonts w:cs="David" w:hint="cs"/>
          <w:rtl/>
        </w:rPr>
        <w:t xml:space="preserve"> אחרון. </w:t>
      </w:r>
    </w:p>
    <w:p w14:paraId="3EE9C90A" w14:textId="77777777" w:rsidR="007056A1" w:rsidRDefault="007056A1" w:rsidP="007056A1">
      <w:pPr>
        <w:bidi/>
        <w:jc w:val="both"/>
        <w:rPr>
          <w:rFonts w:cs="David" w:hint="cs"/>
          <w:rtl/>
        </w:rPr>
      </w:pPr>
    </w:p>
    <w:p w14:paraId="29D2582E" w14:textId="77777777" w:rsidR="007056A1" w:rsidRDefault="007056A1" w:rsidP="007056A1">
      <w:pPr>
        <w:bidi/>
        <w:jc w:val="both"/>
        <w:rPr>
          <w:rFonts w:cs="David" w:hint="cs"/>
          <w:rtl/>
        </w:rPr>
      </w:pPr>
      <w:r>
        <w:rPr>
          <w:rFonts w:cs="David" w:hint="cs"/>
          <w:u w:val="single"/>
          <w:rtl/>
        </w:rPr>
        <w:t>היו"ר יריב לוין:</w:t>
      </w:r>
    </w:p>
    <w:p w14:paraId="058DA47F" w14:textId="77777777" w:rsidR="007056A1" w:rsidRDefault="007056A1" w:rsidP="007056A1">
      <w:pPr>
        <w:bidi/>
        <w:jc w:val="both"/>
        <w:rPr>
          <w:rFonts w:cs="David" w:hint="cs"/>
          <w:rtl/>
        </w:rPr>
      </w:pPr>
    </w:p>
    <w:p w14:paraId="25EC5010" w14:textId="77777777" w:rsidR="007056A1" w:rsidRDefault="007056A1" w:rsidP="007056A1">
      <w:pPr>
        <w:bidi/>
        <w:jc w:val="both"/>
        <w:rPr>
          <w:rFonts w:cs="David" w:hint="cs"/>
          <w:rtl/>
        </w:rPr>
      </w:pPr>
      <w:r>
        <w:rPr>
          <w:rFonts w:cs="David" w:hint="cs"/>
          <w:rtl/>
        </w:rPr>
        <w:tab/>
        <w:t xml:space="preserve"> נכון, נשמור על אותו </w:t>
      </w:r>
      <w:r>
        <w:rPr>
          <w:rFonts w:cs="David"/>
        </w:rPr>
        <w:t>line</w:t>
      </w:r>
      <w:r>
        <w:rPr>
          <w:rFonts w:cs="David" w:hint="cs"/>
          <w:rtl/>
        </w:rPr>
        <w:t xml:space="preserve">. </w:t>
      </w:r>
    </w:p>
    <w:p w14:paraId="75C84AEE" w14:textId="77777777" w:rsidR="007056A1" w:rsidRDefault="007056A1" w:rsidP="007056A1">
      <w:pPr>
        <w:bidi/>
        <w:jc w:val="both"/>
        <w:rPr>
          <w:rFonts w:cs="David" w:hint="cs"/>
          <w:rtl/>
        </w:rPr>
      </w:pPr>
    </w:p>
    <w:p w14:paraId="1FEF737D"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02E52F5" w14:textId="77777777" w:rsidR="007056A1" w:rsidRDefault="007056A1" w:rsidP="007056A1">
      <w:pPr>
        <w:bidi/>
        <w:jc w:val="both"/>
        <w:rPr>
          <w:rFonts w:cs="David" w:hint="cs"/>
          <w:rtl/>
        </w:rPr>
      </w:pPr>
    </w:p>
    <w:p w14:paraId="4C3164F5" w14:textId="77777777" w:rsidR="007056A1" w:rsidRDefault="007056A1" w:rsidP="007056A1">
      <w:pPr>
        <w:bidi/>
        <w:jc w:val="both"/>
        <w:rPr>
          <w:rFonts w:cs="David" w:hint="cs"/>
          <w:rtl/>
        </w:rPr>
      </w:pPr>
      <w:r>
        <w:rPr>
          <w:rFonts w:cs="David" w:hint="cs"/>
          <w:rtl/>
        </w:rPr>
        <w:tab/>
        <w:t xml:space="preserve">אתם בין כה וכה מתנגדים, זה לא רלוונטי. </w:t>
      </w:r>
    </w:p>
    <w:p w14:paraId="1DFAF0AF" w14:textId="77777777" w:rsidR="007056A1" w:rsidRDefault="007056A1" w:rsidP="007056A1">
      <w:pPr>
        <w:bidi/>
        <w:jc w:val="both"/>
        <w:rPr>
          <w:rFonts w:cs="David" w:hint="cs"/>
          <w:rtl/>
        </w:rPr>
      </w:pPr>
    </w:p>
    <w:p w14:paraId="3EF02FB5" w14:textId="77777777" w:rsidR="007056A1" w:rsidRDefault="007056A1" w:rsidP="007056A1">
      <w:pPr>
        <w:bidi/>
        <w:jc w:val="both"/>
        <w:rPr>
          <w:rFonts w:cs="David" w:hint="cs"/>
          <w:rtl/>
        </w:rPr>
      </w:pPr>
      <w:r>
        <w:rPr>
          <w:rFonts w:cs="David" w:hint="cs"/>
          <w:u w:val="single"/>
          <w:rtl/>
        </w:rPr>
        <w:t>היו"ר יריב לוין:</w:t>
      </w:r>
    </w:p>
    <w:p w14:paraId="1F630D32" w14:textId="77777777" w:rsidR="007056A1" w:rsidRDefault="007056A1" w:rsidP="007056A1">
      <w:pPr>
        <w:bidi/>
        <w:jc w:val="both"/>
        <w:rPr>
          <w:rFonts w:cs="David" w:hint="cs"/>
          <w:rtl/>
        </w:rPr>
      </w:pPr>
    </w:p>
    <w:p w14:paraId="35FDF3DB" w14:textId="77777777" w:rsidR="007056A1" w:rsidRDefault="007056A1" w:rsidP="007056A1">
      <w:pPr>
        <w:bidi/>
        <w:jc w:val="both"/>
        <w:rPr>
          <w:rFonts w:cs="David" w:hint="cs"/>
          <w:rtl/>
        </w:rPr>
      </w:pPr>
      <w:r>
        <w:rPr>
          <w:rFonts w:cs="David" w:hint="cs"/>
          <w:rtl/>
        </w:rPr>
        <w:tab/>
        <w:t xml:space="preserve"> תציעו את ההצעות הנכונות,  ואז אני גם אצטרף אליהן, כי הם מתנגדים גם לכל מה שאני מציע...</w:t>
      </w:r>
    </w:p>
    <w:p w14:paraId="6A80F757" w14:textId="77777777" w:rsidR="007056A1" w:rsidRDefault="007056A1" w:rsidP="007056A1">
      <w:pPr>
        <w:bidi/>
        <w:jc w:val="both"/>
        <w:rPr>
          <w:rFonts w:cs="David" w:hint="cs"/>
          <w:rtl/>
        </w:rPr>
      </w:pPr>
    </w:p>
    <w:p w14:paraId="709DBC30" w14:textId="77777777" w:rsidR="007056A1" w:rsidRDefault="007056A1" w:rsidP="007056A1">
      <w:pPr>
        <w:keepNext/>
        <w:bidi/>
        <w:jc w:val="both"/>
        <w:rPr>
          <w:rFonts w:cs="David" w:hint="cs"/>
          <w:rtl/>
        </w:rPr>
      </w:pPr>
      <w:r>
        <w:rPr>
          <w:rFonts w:cs="David" w:hint="cs"/>
          <w:u w:val="single"/>
          <w:rtl/>
        </w:rPr>
        <w:t>פרח לרנר:</w:t>
      </w:r>
    </w:p>
    <w:p w14:paraId="6E4979BE" w14:textId="77777777" w:rsidR="007056A1" w:rsidRDefault="007056A1" w:rsidP="007056A1">
      <w:pPr>
        <w:keepNext/>
        <w:bidi/>
        <w:jc w:val="both"/>
        <w:rPr>
          <w:rFonts w:cs="David" w:hint="cs"/>
          <w:rtl/>
        </w:rPr>
      </w:pPr>
    </w:p>
    <w:p w14:paraId="13D0550E" w14:textId="77777777" w:rsidR="007056A1" w:rsidRDefault="007056A1" w:rsidP="007056A1">
      <w:pPr>
        <w:keepNext/>
        <w:bidi/>
        <w:jc w:val="both"/>
        <w:rPr>
          <w:rFonts w:cs="David" w:hint="cs"/>
          <w:rtl/>
        </w:rPr>
      </w:pPr>
      <w:r>
        <w:rPr>
          <w:rFonts w:cs="David" w:hint="cs"/>
          <w:rtl/>
        </w:rPr>
        <w:tab/>
        <w:t>השאלות שלך נשאלות בגלל חיים אורון, שעתיד לפרוש...</w:t>
      </w:r>
    </w:p>
    <w:p w14:paraId="3A5BA445" w14:textId="77777777" w:rsidR="007056A1" w:rsidRDefault="007056A1" w:rsidP="007056A1">
      <w:pPr>
        <w:keepNext/>
        <w:bidi/>
        <w:jc w:val="both"/>
        <w:rPr>
          <w:rFonts w:cs="David" w:hint="cs"/>
          <w:rtl/>
        </w:rPr>
      </w:pPr>
    </w:p>
    <w:p w14:paraId="68B9CF05"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3B47D87F" w14:textId="77777777" w:rsidR="007056A1" w:rsidRDefault="007056A1" w:rsidP="007056A1">
      <w:pPr>
        <w:bidi/>
        <w:jc w:val="both"/>
        <w:rPr>
          <w:rFonts w:cs="David" w:hint="cs"/>
          <w:rtl/>
        </w:rPr>
      </w:pPr>
    </w:p>
    <w:p w14:paraId="4E494645" w14:textId="77777777" w:rsidR="007056A1" w:rsidRDefault="007056A1" w:rsidP="007056A1">
      <w:pPr>
        <w:keepNext/>
        <w:bidi/>
        <w:jc w:val="both"/>
        <w:rPr>
          <w:rFonts w:cs="David" w:hint="cs"/>
          <w:rtl/>
        </w:rPr>
      </w:pPr>
      <w:r>
        <w:rPr>
          <w:rFonts w:cs="David" w:hint="cs"/>
          <w:rtl/>
        </w:rPr>
        <w:tab/>
        <w:t xml:space="preserve">לא, אין לי בעיה עם זה. </w:t>
      </w:r>
    </w:p>
    <w:p w14:paraId="6C199F81" w14:textId="77777777" w:rsidR="007056A1" w:rsidRDefault="007056A1" w:rsidP="007056A1">
      <w:pPr>
        <w:keepNext/>
        <w:bidi/>
        <w:jc w:val="both"/>
        <w:rPr>
          <w:rFonts w:cs="David" w:hint="cs"/>
          <w:rtl/>
        </w:rPr>
      </w:pPr>
    </w:p>
    <w:p w14:paraId="2E08FAEB" w14:textId="77777777" w:rsidR="007056A1" w:rsidRDefault="007056A1" w:rsidP="007056A1">
      <w:pPr>
        <w:keepNext/>
        <w:bidi/>
        <w:jc w:val="both"/>
        <w:rPr>
          <w:rFonts w:cs="David" w:hint="cs"/>
          <w:rtl/>
        </w:rPr>
      </w:pPr>
      <w:r>
        <w:rPr>
          <w:rFonts w:cs="David" w:hint="cs"/>
          <w:u w:val="single"/>
          <w:rtl/>
        </w:rPr>
        <w:t>ארבל אסטרחן:</w:t>
      </w:r>
    </w:p>
    <w:p w14:paraId="298EE84F" w14:textId="77777777" w:rsidR="007056A1" w:rsidRDefault="007056A1" w:rsidP="007056A1">
      <w:pPr>
        <w:keepNext/>
        <w:bidi/>
        <w:jc w:val="both"/>
        <w:rPr>
          <w:rFonts w:cs="David" w:hint="cs"/>
          <w:rtl/>
        </w:rPr>
      </w:pPr>
    </w:p>
    <w:p w14:paraId="6A72D77E" w14:textId="77777777" w:rsidR="007056A1" w:rsidRDefault="007056A1" w:rsidP="007056A1">
      <w:pPr>
        <w:keepNext/>
        <w:bidi/>
        <w:jc w:val="both"/>
        <w:rPr>
          <w:rFonts w:cs="David" w:hint="cs"/>
          <w:rtl/>
        </w:rPr>
      </w:pPr>
      <w:r>
        <w:rPr>
          <w:rFonts w:cs="David" w:hint="cs"/>
          <w:rtl/>
        </w:rPr>
        <w:tab/>
        <w:t xml:space="preserve">"כל בקשה או הודעה בנוגע להצעת חוק פרטית תימסר על ידי אחד היוזמים". אם יש כמה יוזמים, כל אחד מהם יכול לבקש להעלות אותה וכולי. </w:t>
      </w:r>
    </w:p>
    <w:p w14:paraId="52C1F0D6" w14:textId="77777777" w:rsidR="007056A1" w:rsidRDefault="007056A1" w:rsidP="007056A1">
      <w:pPr>
        <w:keepNext/>
        <w:bidi/>
        <w:jc w:val="both"/>
        <w:rPr>
          <w:rFonts w:cs="David" w:hint="cs"/>
          <w:rtl/>
        </w:rPr>
      </w:pPr>
    </w:p>
    <w:p w14:paraId="7541297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5FDFBCE0" w14:textId="77777777" w:rsidR="007056A1" w:rsidRDefault="007056A1" w:rsidP="007056A1">
      <w:pPr>
        <w:bidi/>
        <w:jc w:val="both"/>
        <w:rPr>
          <w:rFonts w:cs="David" w:hint="cs"/>
          <w:rtl/>
        </w:rPr>
      </w:pPr>
    </w:p>
    <w:p w14:paraId="255DBBB6" w14:textId="77777777" w:rsidR="007056A1" w:rsidRDefault="007056A1" w:rsidP="007056A1">
      <w:pPr>
        <w:keepNext/>
        <w:bidi/>
        <w:jc w:val="both"/>
        <w:rPr>
          <w:rFonts w:cs="David" w:hint="cs"/>
          <w:rtl/>
        </w:rPr>
      </w:pPr>
      <w:r>
        <w:rPr>
          <w:rFonts w:cs="David" w:hint="cs"/>
          <w:rtl/>
        </w:rPr>
        <w:tab/>
        <w:t xml:space="preserve"> לא, ואחר כך מצטרפים אם אין יוזם. </w:t>
      </w:r>
    </w:p>
    <w:p w14:paraId="17F702E5" w14:textId="77777777" w:rsidR="007056A1" w:rsidRDefault="007056A1" w:rsidP="007056A1">
      <w:pPr>
        <w:keepNext/>
        <w:bidi/>
        <w:jc w:val="both"/>
        <w:rPr>
          <w:rFonts w:cs="David" w:hint="cs"/>
          <w:rtl/>
        </w:rPr>
      </w:pPr>
    </w:p>
    <w:p w14:paraId="7A36D37E" w14:textId="77777777" w:rsidR="007056A1" w:rsidRDefault="007056A1" w:rsidP="007056A1">
      <w:pPr>
        <w:keepNext/>
        <w:bidi/>
        <w:jc w:val="both"/>
        <w:rPr>
          <w:rFonts w:cs="David" w:hint="cs"/>
          <w:rtl/>
        </w:rPr>
      </w:pPr>
      <w:r>
        <w:rPr>
          <w:rFonts w:cs="David" w:hint="cs"/>
          <w:u w:val="single"/>
          <w:rtl/>
        </w:rPr>
        <w:t>ארבל אסטרחן:</w:t>
      </w:r>
    </w:p>
    <w:p w14:paraId="245C93D8" w14:textId="77777777" w:rsidR="007056A1" w:rsidRDefault="007056A1" w:rsidP="007056A1">
      <w:pPr>
        <w:keepNext/>
        <w:bidi/>
        <w:jc w:val="both"/>
        <w:rPr>
          <w:rFonts w:cs="David" w:hint="cs"/>
          <w:rtl/>
        </w:rPr>
      </w:pPr>
    </w:p>
    <w:p w14:paraId="0EA07DBE" w14:textId="77777777" w:rsidR="007056A1" w:rsidRDefault="007056A1" w:rsidP="007056A1">
      <w:pPr>
        <w:keepNext/>
        <w:bidi/>
        <w:jc w:val="both"/>
        <w:rPr>
          <w:rFonts w:cs="David" w:hint="cs"/>
          <w:rtl/>
        </w:rPr>
      </w:pPr>
      <w:r>
        <w:rPr>
          <w:rFonts w:cs="David" w:hint="cs"/>
          <w:rtl/>
        </w:rPr>
        <w:tab/>
        <w:t xml:space="preserve">זה אחר כך בסעיף של החזרה, כרגע יש יוזם. </w:t>
      </w:r>
    </w:p>
    <w:p w14:paraId="3E04A54F" w14:textId="77777777" w:rsidR="007056A1" w:rsidRDefault="007056A1" w:rsidP="007056A1">
      <w:pPr>
        <w:keepNext/>
        <w:bidi/>
        <w:jc w:val="both"/>
        <w:rPr>
          <w:rFonts w:cs="David" w:hint="cs"/>
          <w:rtl/>
        </w:rPr>
      </w:pPr>
    </w:p>
    <w:p w14:paraId="5346A5E2" w14:textId="77777777" w:rsidR="007056A1" w:rsidRDefault="007056A1" w:rsidP="007056A1">
      <w:pPr>
        <w:bidi/>
        <w:jc w:val="both"/>
        <w:rPr>
          <w:rFonts w:cs="David" w:hint="cs"/>
          <w:rtl/>
        </w:rPr>
      </w:pPr>
      <w:r>
        <w:rPr>
          <w:rFonts w:cs="David" w:hint="cs"/>
          <w:u w:val="single"/>
          <w:rtl/>
        </w:rPr>
        <w:t>היו"ר יריב לוין:</w:t>
      </w:r>
    </w:p>
    <w:p w14:paraId="5856B54D" w14:textId="77777777" w:rsidR="007056A1" w:rsidRDefault="007056A1" w:rsidP="007056A1">
      <w:pPr>
        <w:bidi/>
        <w:jc w:val="both"/>
        <w:rPr>
          <w:rFonts w:cs="David" w:hint="cs"/>
          <w:rtl/>
        </w:rPr>
      </w:pPr>
    </w:p>
    <w:p w14:paraId="117641E3" w14:textId="77777777" w:rsidR="007056A1" w:rsidRDefault="007056A1" w:rsidP="007056A1">
      <w:pPr>
        <w:keepNext/>
        <w:bidi/>
        <w:jc w:val="both"/>
        <w:rPr>
          <w:rFonts w:cs="David" w:hint="cs"/>
          <w:rtl/>
        </w:rPr>
      </w:pPr>
      <w:r>
        <w:rPr>
          <w:rFonts w:cs="David" w:hint="cs"/>
          <w:rtl/>
        </w:rPr>
        <w:tab/>
        <w:t xml:space="preserve"> אמרנו, נוסיף את זה. </w:t>
      </w:r>
    </w:p>
    <w:p w14:paraId="00CA5F0F" w14:textId="77777777" w:rsidR="007056A1" w:rsidRDefault="007056A1" w:rsidP="007056A1">
      <w:pPr>
        <w:keepNext/>
        <w:bidi/>
        <w:jc w:val="both"/>
        <w:rPr>
          <w:rFonts w:cs="David" w:hint="cs"/>
          <w:rtl/>
        </w:rPr>
      </w:pPr>
    </w:p>
    <w:p w14:paraId="6EAD81C3"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1580257" w14:textId="77777777" w:rsidR="007056A1" w:rsidRDefault="007056A1" w:rsidP="007056A1">
      <w:pPr>
        <w:bidi/>
        <w:jc w:val="both"/>
        <w:rPr>
          <w:rFonts w:cs="David" w:hint="cs"/>
          <w:rtl/>
        </w:rPr>
      </w:pPr>
    </w:p>
    <w:p w14:paraId="785E8337" w14:textId="77777777" w:rsidR="007056A1" w:rsidRDefault="007056A1" w:rsidP="007056A1">
      <w:pPr>
        <w:keepNext/>
        <w:bidi/>
        <w:jc w:val="both"/>
        <w:rPr>
          <w:rFonts w:cs="David" w:hint="cs"/>
          <w:rtl/>
        </w:rPr>
      </w:pPr>
      <w:r>
        <w:rPr>
          <w:rFonts w:cs="David" w:hint="cs"/>
          <w:rtl/>
        </w:rPr>
        <w:tab/>
        <w:t xml:space="preserve"> לדעתי זה צריך להיות פה, לא?</w:t>
      </w:r>
    </w:p>
    <w:p w14:paraId="5CDCDD59" w14:textId="77777777" w:rsidR="007056A1" w:rsidRDefault="007056A1" w:rsidP="007056A1">
      <w:pPr>
        <w:keepNext/>
        <w:bidi/>
        <w:jc w:val="both"/>
        <w:rPr>
          <w:rFonts w:cs="David" w:hint="cs"/>
          <w:rtl/>
        </w:rPr>
      </w:pPr>
    </w:p>
    <w:p w14:paraId="20248FA7" w14:textId="77777777" w:rsidR="007056A1" w:rsidRPr="00A044D1" w:rsidRDefault="007056A1" w:rsidP="007056A1">
      <w:pPr>
        <w:bidi/>
        <w:jc w:val="both"/>
        <w:rPr>
          <w:rFonts w:cs="David" w:hint="cs"/>
          <w:rtl/>
        </w:rPr>
      </w:pPr>
      <w:r w:rsidRPr="00A044D1">
        <w:rPr>
          <w:rFonts w:cs="David" w:hint="cs"/>
          <w:u w:val="single"/>
          <w:rtl/>
        </w:rPr>
        <w:t>ארבל אסטרחן:</w:t>
      </w:r>
    </w:p>
    <w:p w14:paraId="35A7B7DC" w14:textId="77777777" w:rsidR="007056A1" w:rsidRDefault="007056A1" w:rsidP="007056A1">
      <w:pPr>
        <w:bidi/>
        <w:jc w:val="both"/>
        <w:rPr>
          <w:rFonts w:cs="David" w:hint="cs"/>
          <w:sz w:val="28"/>
          <w:szCs w:val="28"/>
          <w:rtl/>
        </w:rPr>
      </w:pPr>
    </w:p>
    <w:p w14:paraId="7E45439E"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לא, כי היוזמים הם אלה שאומרים: אם מי שיפסיק להיות יוזם </w:t>
      </w:r>
      <w:r>
        <w:rPr>
          <w:rFonts w:cs="David"/>
          <w:rtl/>
        </w:rPr>
        <w:t>–</w:t>
      </w:r>
      <w:r>
        <w:rPr>
          <w:rFonts w:cs="David" w:hint="cs"/>
          <w:rtl/>
        </w:rPr>
        <w:t xml:space="preserve"> אני יכולה כבר להגיד, זה מה שאמר עכשיו יושב-ראש הוועדה, המצטרפים יוכלו להפוך ליוזמים לפי הסדר שכולם נרשמו מלכתחילה. </w:t>
      </w:r>
    </w:p>
    <w:p w14:paraId="423FF64A" w14:textId="77777777" w:rsidR="007056A1" w:rsidRDefault="007056A1" w:rsidP="007056A1">
      <w:pPr>
        <w:keepNext/>
        <w:bidi/>
        <w:jc w:val="both"/>
        <w:rPr>
          <w:rFonts w:cs="David" w:hint="cs"/>
          <w:rtl/>
        </w:rPr>
      </w:pPr>
    </w:p>
    <w:p w14:paraId="2AD85252" w14:textId="77777777" w:rsidR="007056A1" w:rsidRDefault="007056A1" w:rsidP="007056A1">
      <w:pPr>
        <w:keepNext/>
        <w:bidi/>
        <w:jc w:val="both"/>
        <w:rPr>
          <w:rFonts w:cs="David" w:hint="cs"/>
          <w:rtl/>
        </w:rPr>
      </w:pPr>
      <w:r>
        <w:rPr>
          <w:rFonts w:cs="David" w:hint="cs"/>
          <w:rtl/>
        </w:rPr>
        <w:tab/>
        <w:t>מה שקיים גם היום: "חבר כנסת שהגיש הצעת חוק ביודעו כי הוגשה כבר באותו עניין הצעת חוק זהה או דומה בעיקרה, בין באותה כנסת ובין בכנסת קודמת, יציין עובדה זו בדברי ההסבר להצעתו".</w:t>
      </w:r>
    </w:p>
    <w:p w14:paraId="47DADAAC" w14:textId="77777777" w:rsidR="007056A1" w:rsidRDefault="007056A1" w:rsidP="007056A1">
      <w:pPr>
        <w:bidi/>
        <w:jc w:val="both"/>
        <w:rPr>
          <w:rFonts w:cs="David" w:hint="cs"/>
          <w:u w:val="single"/>
          <w:rtl/>
        </w:rPr>
      </w:pPr>
    </w:p>
    <w:p w14:paraId="3203CBE1" w14:textId="77777777" w:rsidR="007056A1" w:rsidRDefault="007056A1" w:rsidP="007056A1">
      <w:pPr>
        <w:keepNext/>
        <w:bidi/>
        <w:jc w:val="both"/>
        <w:rPr>
          <w:rFonts w:cs="David" w:hint="cs"/>
          <w:rtl/>
        </w:rPr>
      </w:pPr>
      <w:r>
        <w:rPr>
          <w:rFonts w:cs="David" w:hint="cs"/>
          <w:u w:val="single"/>
          <w:rtl/>
        </w:rPr>
        <w:t>היו"ר יריב לוין:</w:t>
      </w:r>
    </w:p>
    <w:p w14:paraId="56B156F2" w14:textId="77777777" w:rsidR="007056A1" w:rsidRDefault="007056A1" w:rsidP="007056A1">
      <w:pPr>
        <w:keepNext/>
        <w:bidi/>
        <w:jc w:val="both"/>
        <w:rPr>
          <w:rFonts w:cs="David" w:hint="cs"/>
          <w:rtl/>
        </w:rPr>
      </w:pPr>
    </w:p>
    <w:p w14:paraId="6C616471" w14:textId="77777777" w:rsidR="007056A1" w:rsidRDefault="007056A1" w:rsidP="007056A1">
      <w:pPr>
        <w:bidi/>
        <w:jc w:val="both"/>
        <w:rPr>
          <w:rFonts w:cs="David" w:hint="cs"/>
          <w:rtl/>
        </w:rPr>
      </w:pPr>
      <w:r>
        <w:rPr>
          <w:rFonts w:cs="David" w:hint="cs"/>
          <w:rtl/>
        </w:rPr>
        <w:tab/>
        <w:t xml:space="preserve">לכאורה, אם הוא לא ציין ביודעו, זו עבירה אתית, לך תוכיח שהוא ידע, קשה. </w:t>
      </w:r>
    </w:p>
    <w:p w14:paraId="6F573DC8" w14:textId="77777777" w:rsidR="007056A1" w:rsidRDefault="007056A1" w:rsidP="007056A1">
      <w:pPr>
        <w:bidi/>
        <w:jc w:val="both"/>
        <w:rPr>
          <w:rFonts w:cs="David" w:hint="cs"/>
          <w:rtl/>
        </w:rPr>
      </w:pPr>
    </w:p>
    <w:p w14:paraId="00EA0FE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E6FE5B5" w14:textId="77777777" w:rsidR="007056A1" w:rsidRDefault="007056A1" w:rsidP="007056A1">
      <w:pPr>
        <w:bidi/>
        <w:jc w:val="both"/>
        <w:rPr>
          <w:rFonts w:cs="David" w:hint="cs"/>
          <w:rtl/>
        </w:rPr>
      </w:pPr>
    </w:p>
    <w:p w14:paraId="15CC28B9" w14:textId="77777777" w:rsidR="007056A1" w:rsidRDefault="007056A1" w:rsidP="007056A1">
      <w:pPr>
        <w:bidi/>
        <w:jc w:val="both"/>
        <w:rPr>
          <w:rFonts w:cs="David" w:hint="cs"/>
          <w:rtl/>
        </w:rPr>
      </w:pPr>
      <w:r>
        <w:rPr>
          <w:rFonts w:cs="David" w:hint="cs"/>
          <w:rtl/>
        </w:rPr>
        <w:tab/>
        <w:t xml:space="preserve">דרך אגב, הם המון פעמים לא מציינים. </w:t>
      </w:r>
    </w:p>
    <w:p w14:paraId="544309A0" w14:textId="77777777" w:rsidR="007056A1" w:rsidRDefault="007056A1" w:rsidP="007056A1">
      <w:pPr>
        <w:bidi/>
        <w:jc w:val="both"/>
        <w:rPr>
          <w:rFonts w:cs="David" w:hint="cs"/>
          <w:rtl/>
        </w:rPr>
      </w:pPr>
    </w:p>
    <w:p w14:paraId="2AD51B1A" w14:textId="77777777" w:rsidR="007056A1" w:rsidRDefault="007056A1" w:rsidP="007056A1">
      <w:pPr>
        <w:bidi/>
        <w:jc w:val="both"/>
        <w:rPr>
          <w:rFonts w:cs="David" w:hint="cs"/>
          <w:rtl/>
        </w:rPr>
      </w:pPr>
      <w:r>
        <w:rPr>
          <w:rFonts w:cs="David" w:hint="cs"/>
          <w:u w:val="single"/>
          <w:rtl/>
        </w:rPr>
        <w:t>היו"ר יריב לוין:</w:t>
      </w:r>
    </w:p>
    <w:p w14:paraId="4C7D79AE" w14:textId="77777777" w:rsidR="007056A1" w:rsidRDefault="007056A1" w:rsidP="007056A1">
      <w:pPr>
        <w:bidi/>
        <w:jc w:val="both"/>
        <w:rPr>
          <w:rFonts w:cs="David" w:hint="cs"/>
          <w:rtl/>
        </w:rPr>
      </w:pPr>
    </w:p>
    <w:p w14:paraId="04B1DBC3" w14:textId="77777777" w:rsidR="007056A1" w:rsidRDefault="007056A1" w:rsidP="007056A1">
      <w:pPr>
        <w:bidi/>
        <w:jc w:val="both"/>
        <w:rPr>
          <w:rFonts w:cs="David" w:hint="cs"/>
          <w:rtl/>
        </w:rPr>
      </w:pPr>
      <w:r>
        <w:rPr>
          <w:rFonts w:cs="David" w:hint="cs"/>
          <w:rtl/>
        </w:rPr>
        <w:tab/>
        <w:t xml:space="preserve"> גם לפעמים המחלקה המשפטית מצליחה לעלות על זה במתכוון. </w:t>
      </w:r>
    </w:p>
    <w:p w14:paraId="36486942" w14:textId="77777777" w:rsidR="007056A1" w:rsidRDefault="007056A1" w:rsidP="007056A1">
      <w:pPr>
        <w:bidi/>
        <w:jc w:val="both"/>
        <w:rPr>
          <w:rFonts w:cs="David" w:hint="cs"/>
          <w:rtl/>
        </w:rPr>
      </w:pPr>
    </w:p>
    <w:p w14:paraId="12FAE345"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3DED7CD2" w14:textId="77777777" w:rsidR="007056A1" w:rsidRDefault="007056A1" w:rsidP="007056A1">
      <w:pPr>
        <w:bidi/>
        <w:jc w:val="both"/>
        <w:rPr>
          <w:rFonts w:cs="David" w:hint="cs"/>
          <w:rtl/>
        </w:rPr>
      </w:pPr>
    </w:p>
    <w:p w14:paraId="5ADA6B50" w14:textId="77777777" w:rsidR="007056A1" w:rsidRDefault="007056A1" w:rsidP="007056A1">
      <w:pPr>
        <w:bidi/>
        <w:jc w:val="both"/>
        <w:rPr>
          <w:rFonts w:cs="David" w:hint="cs"/>
          <w:rtl/>
        </w:rPr>
      </w:pPr>
      <w:r>
        <w:rPr>
          <w:rFonts w:cs="David" w:hint="cs"/>
          <w:rtl/>
        </w:rPr>
        <w:tab/>
        <w:t xml:space="preserve">במסננת הזאת, זה באמת יכול - בוא נחשוב חיובי, שחבר כנסת יש לו רעיון, והוא באמת לא יודע. </w:t>
      </w:r>
    </w:p>
    <w:p w14:paraId="0853D2E7" w14:textId="77777777" w:rsidR="007056A1" w:rsidRDefault="007056A1" w:rsidP="007056A1">
      <w:pPr>
        <w:bidi/>
        <w:jc w:val="both"/>
        <w:rPr>
          <w:rFonts w:cs="David" w:hint="cs"/>
          <w:rtl/>
        </w:rPr>
      </w:pPr>
    </w:p>
    <w:p w14:paraId="12CE9E8B" w14:textId="77777777" w:rsidR="007056A1" w:rsidRDefault="007056A1" w:rsidP="007056A1">
      <w:pPr>
        <w:keepNext/>
        <w:bidi/>
        <w:jc w:val="both"/>
        <w:rPr>
          <w:rFonts w:cs="David" w:hint="cs"/>
          <w:rtl/>
        </w:rPr>
      </w:pPr>
      <w:r>
        <w:rPr>
          <w:rFonts w:cs="David" w:hint="cs"/>
          <w:u w:val="single"/>
          <w:rtl/>
        </w:rPr>
        <w:t>היו"ר יריב לוין:</w:t>
      </w:r>
    </w:p>
    <w:p w14:paraId="1BA4FDEF" w14:textId="77777777" w:rsidR="007056A1" w:rsidRDefault="007056A1" w:rsidP="007056A1">
      <w:pPr>
        <w:keepNext/>
        <w:bidi/>
        <w:jc w:val="both"/>
        <w:rPr>
          <w:rFonts w:cs="David" w:hint="cs"/>
          <w:rtl/>
        </w:rPr>
      </w:pPr>
    </w:p>
    <w:p w14:paraId="23AE7F96" w14:textId="77777777" w:rsidR="007056A1" w:rsidRDefault="007056A1" w:rsidP="007056A1">
      <w:pPr>
        <w:bidi/>
        <w:jc w:val="both"/>
        <w:rPr>
          <w:rFonts w:cs="David" w:hint="cs"/>
          <w:rtl/>
        </w:rPr>
      </w:pPr>
      <w:r>
        <w:rPr>
          <w:rFonts w:cs="David" w:hint="cs"/>
          <w:rtl/>
        </w:rPr>
        <w:tab/>
        <w:t xml:space="preserve">אני אומר לך, לי זה קרה פעם אחת עם חבר הכנסת חיים אורון דבר כזה, ובאמת לא ידעתי. </w:t>
      </w:r>
    </w:p>
    <w:p w14:paraId="78615516" w14:textId="77777777" w:rsidR="007056A1" w:rsidRDefault="007056A1" w:rsidP="007056A1">
      <w:pPr>
        <w:bidi/>
        <w:jc w:val="both"/>
        <w:rPr>
          <w:rFonts w:cs="David" w:hint="cs"/>
          <w:rtl/>
        </w:rPr>
      </w:pPr>
      <w:r>
        <w:rPr>
          <w:rFonts w:cs="David" w:hint="cs"/>
          <w:rtl/>
        </w:rPr>
        <w:tab/>
      </w:r>
    </w:p>
    <w:p w14:paraId="490A24A7"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52CF7A8" w14:textId="77777777" w:rsidR="007056A1" w:rsidRDefault="007056A1" w:rsidP="007056A1">
      <w:pPr>
        <w:bidi/>
        <w:jc w:val="both"/>
        <w:rPr>
          <w:rFonts w:cs="David" w:hint="cs"/>
          <w:rtl/>
        </w:rPr>
      </w:pPr>
    </w:p>
    <w:p w14:paraId="4925AB77" w14:textId="77777777" w:rsidR="007056A1" w:rsidRDefault="007056A1" w:rsidP="007056A1">
      <w:pPr>
        <w:bidi/>
        <w:jc w:val="both"/>
        <w:rPr>
          <w:rFonts w:cs="David" w:hint="cs"/>
          <w:rtl/>
        </w:rPr>
      </w:pPr>
      <w:r>
        <w:rPr>
          <w:rFonts w:cs="David" w:hint="cs"/>
          <w:rtl/>
        </w:rPr>
        <w:tab/>
        <w:t xml:space="preserve">אבל לי עכשיו זה קורה כל הזמן. אני למשל בודקת את ההצעות של זהבה מהכנסת השבע-עשרה. אתם לא יודעים כמה גנבו, ולא מציינים את זה. </w:t>
      </w:r>
    </w:p>
    <w:p w14:paraId="452FE05A" w14:textId="77777777" w:rsidR="007056A1" w:rsidRDefault="007056A1" w:rsidP="007056A1">
      <w:pPr>
        <w:bidi/>
        <w:jc w:val="both"/>
        <w:rPr>
          <w:rFonts w:cs="David" w:hint="cs"/>
          <w:rtl/>
        </w:rPr>
      </w:pPr>
    </w:p>
    <w:p w14:paraId="58BEBAA7" w14:textId="77777777" w:rsidR="007056A1" w:rsidRDefault="007056A1" w:rsidP="007056A1">
      <w:pPr>
        <w:bidi/>
        <w:jc w:val="both"/>
        <w:rPr>
          <w:rFonts w:cs="David" w:hint="cs"/>
          <w:rtl/>
        </w:rPr>
      </w:pPr>
      <w:r>
        <w:rPr>
          <w:rFonts w:cs="David" w:hint="cs"/>
          <w:u w:val="single"/>
          <w:rtl/>
        </w:rPr>
        <w:t>היו"ר יריב לוין:</w:t>
      </w:r>
    </w:p>
    <w:p w14:paraId="280B9055" w14:textId="77777777" w:rsidR="007056A1" w:rsidRDefault="007056A1" w:rsidP="007056A1">
      <w:pPr>
        <w:bidi/>
        <w:jc w:val="both"/>
        <w:rPr>
          <w:rFonts w:cs="David" w:hint="cs"/>
          <w:rtl/>
        </w:rPr>
      </w:pPr>
    </w:p>
    <w:p w14:paraId="5EACC36D" w14:textId="77777777" w:rsidR="007056A1" w:rsidRDefault="007056A1" w:rsidP="007056A1">
      <w:pPr>
        <w:bidi/>
        <w:jc w:val="both"/>
        <w:rPr>
          <w:rFonts w:cs="David" w:hint="cs"/>
          <w:rtl/>
        </w:rPr>
      </w:pPr>
      <w:r>
        <w:rPr>
          <w:rFonts w:cs="David" w:hint="cs"/>
          <w:rtl/>
        </w:rPr>
        <w:tab/>
        <w:t xml:space="preserve"> אנחנו יודעים. </w:t>
      </w:r>
    </w:p>
    <w:p w14:paraId="24D20F6E" w14:textId="77777777" w:rsidR="007056A1" w:rsidRDefault="007056A1" w:rsidP="007056A1">
      <w:pPr>
        <w:bidi/>
        <w:jc w:val="both"/>
        <w:rPr>
          <w:rFonts w:cs="David" w:hint="cs"/>
          <w:rtl/>
        </w:rPr>
      </w:pPr>
    </w:p>
    <w:p w14:paraId="29A6B8D8"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C0DEDB0" w14:textId="77777777" w:rsidR="007056A1" w:rsidRDefault="007056A1" w:rsidP="007056A1">
      <w:pPr>
        <w:bidi/>
        <w:jc w:val="both"/>
        <w:rPr>
          <w:rFonts w:cs="David" w:hint="cs"/>
          <w:rtl/>
        </w:rPr>
      </w:pPr>
    </w:p>
    <w:p w14:paraId="3D64741F" w14:textId="77777777" w:rsidR="007056A1" w:rsidRDefault="007056A1" w:rsidP="007056A1">
      <w:pPr>
        <w:bidi/>
        <w:jc w:val="both"/>
        <w:rPr>
          <w:rFonts w:cs="David" w:hint="cs"/>
          <w:rtl/>
        </w:rPr>
      </w:pPr>
      <w:r>
        <w:rPr>
          <w:rFonts w:cs="David" w:hint="cs"/>
          <w:rtl/>
        </w:rPr>
        <w:tab/>
        <w:t xml:space="preserve"> והם לא מציינים. </w:t>
      </w:r>
    </w:p>
    <w:p w14:paraId="51C7946A" w14:textId="77777777" w:rsidR="007056A1" w:rsidRDefault="007056A1" w:rsidP="007056A1">
      <w:pPr>
        <w:bidi/>
        <w:jc w:val="both"/>
        <w:rPr>
          <w:rFonts w:cs="David" w:hint="cs"/>
          <w:rtl/>
        </w:rPr>
      </w:pPr>
    </w:p>
    <w:p w14:paraId="70958776" w14:textId="77777777" w:rsidR="007056A1" w:rsidRDefault="007056A1" w:rsidP="007056A1">
      <w:pPr>
        <w:bidi/>
        <w:jc w:val="both"/>
        <w:rPr>
          <w:rFonts w:cs="David" w:hint="cs"/>
          <w:rtl/>
        </w:rPr>
      </w:pPr>
      <w:r>
        <w:rPr>
          <w:rFonts w:cs="David" w:hint="cs"/>
          <w:u w:val="single"/>
          <w:rtl/>
        </w:rPr>
        <w:t>ירדנה מלר-הורוביץ:</w:t>
      </w:r>
    </w:p>
    <w:p w14:paraId="337ABBB8" w14:textId="77777777" w:rsidR="007056A1" w:rsidRDefault="007056A1" w:rsidP="007056A1">
      <w:pPr>
        <w:bidi/>
        <w:jc w:val="both"/>
        <w:rPr>
          <w:rFonts w:cs="David" w:hint="cs"/>
          <w:rtl/>
        </w:rPr>
      </w:pPr>
    </w:p>
    <w:p w14:paraId="06805372" w14:textId="77777777" w:rsidR="007056A1" w:rsidRDefault="007056A1" w:rsidP="007056A1">
      <w:pPr>
        <w:bidi/>
        <w:jc w:val="both"/>
        <w:rPr>
          <w:rFonts w:cs="David" w:hint="cs"/>
          <w:rtl/>
        </w:rPr>
      </w:pPr>
      <w:r>
        <w:rPr>
          <w:rFonts w:cs="David" w:hint="cs"/>
          <w:rtl/>
        </w:rPr>
        <w:tab/>
        <w:t xml:space="preserve">עברתי את זה עם חבר כנסת אחר. אם חבר כנסת שלא נבחר יודע שהיו לו יוזמות מאוד טובות ולא היה לו צ'אנס להעלות את זה, אומר: קחו בכנסת החדשה חברי כנסת, והוא מנסה לאתר מי שיאמצו את ההצעות, הוא אפילו שמח שעושים את זה.  </w:t>
      </w:r>
    </w:p>
    <w:p w14:paraId="040DE87A" w14:textId="77777777" w:rsidR="007056A1" w:rsidRDefault="007056A1" w:rsidP="007056A1">
      <w:pPr>
        <w:bidi/>
        <w:jc w:val="both"/>
        <w:rPr>
          <w:rFonts w:cs="David" w:hint="cs"/>
          <w:rtl/>
        </w:rPr>
      </w:pPr>
    </w:p>
    <w:p w14:paraId="249C3C4E"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8C247B7" w14:textId="77777777" w:rsidR="007056A1" w:rsidRDefault="007056A1" w:rsidP="007056A1">
      <w:pPr>
        <w:bidi/>
        <w:jc w:val="both"/>
        <w:rPr>
          <w:rFonts w:cs="David" w:hint="cs"/>
          <w:rtl/>
        </w:rPr>
      </w:pPr>
    </w:p>
    <w:p w14:paraId="704606FA" w14:textId="77777777" w:rsidR="007056A1" w:rsidRDefault="007056A1" w:rsidP="007056A1">
      <w:pPr>
        <w:bidi/>
        <w:jc w:val="both"/>
        <w:rPr>
          <w:rFonts w:cs="David" w:hint="cs"/>
          <w:rtl/>
        </w:rPr>
      </w:pPr>
      <w:r>
        <w:rPr>
          <w:rFonts w:cs="David" w:hint="cs"/>
          <w:rtl/>
        </w:rPr>
        <w:tab/>
        <w:t xml:space="preserve">אני רוצה להציע משהו - אני לא יודעת אם זה קשור לסעיף הספציפי הזה, אבל אני לוקחת את הדוגמה הספציפית הזאת, כי לזהבה היו המון הצעות חוק. חברי הכנסת החדשים שלנו עדיין לא הספיקו להניח, ולקחו את זה </w:t>
      </w:r>
      <w:r>
        <w:rPr>
          <w:rFonts w:cs="David"/>
          <w:rtl/>
        </w:rPr>
        <w:t>–</w:t>
      </w:r>
      <w:r>
        <w:rPr>
          <w:rFonts w:cs="David" w:hint="cs"/>
          <w:rtl/>
        </w:rPr>
        <w:t xml:space="preserve"> אני לא רוצה להגיד מי. אני רוצה שייכתב באיזשהו סעיף, שזכות הראשונים זה זכות של הסיעה. אם לא נשארה סיעה </w:t>
      </w:r>
      <w:r>
        <w:rPr>
          <w:rFonts w:cs="David"/>
          <w:rtl/>
        </w:rPr>
        <w:t>–</w:t>
      </w:r>
      <w:r>
        <w:rPr>
          <w:rFonts w:cs="David" w:hint="cs"/>
          <w:rtl/>
        </w:rPr>
        <w:t xml:space="preserve"> לא נשארה סיעה. </w:t>
      </w:r>
    </w:p>
    <w:p w14:paraId="49869A4F" w14:textId="77777777" w:rsidR="007056A1" w:rsidRDefault="007056A1" w:rsidP="007056A1">
      <w:pPr>
        <w:bidi/>
        <w:jc w:val="both"/>
        <w:rPr>
          <w:rFonts w:cs="David" w:hint="cs"/>
          <w:rtl/>
        </w:rPr>
      </w:pPr>
    </w:p>
    <w:p w14:paraId="4BDA9B58" w14:textId="77777777" w:rsidR="007056A1" w:rsidRDefault="007056A1" w:rsidP="007056A1">
      <w:pPr>
        <w:bidi/>
        <w:jc w:val="both"/>
        <w:rPr>
          <w:rFonts w:cs="David" w:hint="cs"/>
          <w:rtl/>
        </w:rPr>
      </w:pPr>
      <w:r>
        <w:rPr>
          <w:rFonts w:cs="David" w:hint="cs"/>
          <w:u w:val="single"/>
          <w:rtl/>
        </w:rPr>
        <w:t>סער פינטו:</w:t>
      </w:r>
    </w:p>
    <w:p w14:paraId="1C866639" w14:textId="77777777" w:rsidR="007056A1" w:rsidRDefault="007056A1" w:rsidP="007056A1">
      <w:pPr>
        <w:bidi/>
        <w:jc w:val="both"/>
        <w:rPr>
          <w:rFonts w:cs="David" w:hint="cs"/>
          <w:rtl/>
        </w:rPr>
      </w:pPr>
    </w:p>
    <w:p w14:paraId="6B0C57B8" w14:textId="77777777" w:rsidR="007056A1" w:rsidRDefault="007056A1" w:rsidP="007056A1">
      <w:pPr>
        <w:bidi/>
        <w:jc w:val="both"/>
        <w:rPr>
          <w:rFonts w:cs="David" w:hint="cs"/>
          <w:rtl/>
        </w:rPr>
      </w:pPr>
      <w:r>
        <w:rPr>
          <w:rFonts w:cs="David" w:hint="cs"/>
          <w:rtl/>
        </w:rPr>
        <w:tab/>
        <w:t>ואם הסיעה לא עושה עם זה דבר?</w:t>
      </w:r>
    </w:p>
    <w:p w14:paraId="538E24D4" w14:textId="77777777" w:rsidR="007056A1" w:rsidRDefault="007056A1" w:rsidP="007056A1">
      <w:pPr>
        <w:bidi/>
        <w:jc w:val="both"/>
        <w:rPr>
          <w:rFonts w:cs="David" w:hint="cs"/>
          <w:rtl/>
        </w:rPr>
      </w:pPr>
    </w:p>
    <w:p w14:paraId="0F27C3F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394AFC0" w14:textId="77777777" w:rsidR="007056A1" w:rsidRDefault="007056A1" w:rsidP="007056A1">
      <w:pPr>
        <w:bidi/>
        <w:jc w:val="both"/>
        <w:rPr>
          <w:rFonts w:cs="David" w:hint="cs"/>
          <w:rtl/>
        </w:rPr>
      </w:pPr>
    </w:p>
    <w:p w14:paraId="7A26F8E4" w14:textId="77777777" w:rsidR="007056A1" w:rsidRDefault="007056A1" w:rsidP="007056A1">
      <w:pPr>
        <w:bidi/>
        <w:jc w:val="both"/>
        <w:rPr>
          <w:rFonts w:cs="David" w:hint="cs"/>
          <w:rtl/>
        </w:rPr>
      </w:pPr>
      <w:r>
        <w:rPr>
          <w:rFonts w:cs="David" w:hint="cs"/>
          <w:rtl/>
        </w:rPr>
        <w:tab/>
        <w:t xml:space="preserve"> אבל לא היה לי צ'אנס. </w:t>
      </w:r>
    </w:p>
    <w:p w14:paraId="4427401C" w14:textId="77777777" w:rsidR="007056A1" w:rsidRDefault="007056A1" w:rsidP="007056A1">
      <w:pPr>
        <w:bidi/>
        <w:jc w:val="both"/>
        <w:rPr>
          <w:rFonts w:cs="David" w:hint="cs"/>
          <w:rtl/>
        </w:rPr>
      </w:pPr>
    </w:p>
    <w:p w14:paraId="30D340A0" w14:textId="77777777" w:rsidR="007056A1" w:rsidRDefault="007056A1" w:rsidP="007056A1">
      <w:pPr>
        <w:bidi/>
        <w:jc w:val="both"/>
        <w:rPr>
          <w:rFonts w:cs="David" w:hint="cs"/>
          <w:rtl/>
        </w:rPr>
      </w:pPr>
      <w:r>
        <w:rPr>
          <w:rFonts w:cs="David" w:hint="cs"/>
          <w:u w:val="single"/>
          <w:rtl/>
        </w:rPr>
        <w:t>סער פינטו:</w:t>
      </w:r>
    </w:p>
    <w:p w14:paraId="3362F46C" w14:textId="77777777" w:rsidR="007056A1" w:rsidRDefault="007056A1" w:rsidP="007056A1">
      <w:pPr>
        <w:bidi/>
        <w:jc w:val="both"/>
        <w:rPr>
          <w:rFonts w:cs="David" w:hint="cs"/>
          <w:rtl/>
        </w:rPr>
      </w:pPr>
    </w:p>
    <w:p w14:paraId="764792D8" w14:textId="77777777" w:rsidR="007056A1" w:rsidRDefault="007056A1" w:rsidP="007056A1">
      <w:pPr>
        <w:bidi/>
        <w:jc w:val="both"/>
        <w:rPr>
          <w:rFonts w:cs="David" w:hint="cs"/>
          <w:rtl/>
        </w:rPr>
      </w:pPr>
      <w:r>
        <w:rPr>
          <w:rFonts w:cs="David" w:hint="cs"/>
          <w:rtl/>
        </w:rPr>
        <w:tab/>
        <w:t xml:space="preserve">עכשיו אני ארוץ, אגיש הצעות חוק על כל הנושאים שבעולם, ולקחתי בעלות עליהם. </w:t>
      </w:r>
    </w:p>
    <w:p w14:paraId="32D970D7" w14:textId="77777777" w:rsidR="007056A1" w:rsidRDefault="007056A1" w:rsidP="007056A1">
      <w:pPr>
        <w:bidi/>
        <w:jc w:val="both"/>
        <w:rPr>
          <w:rFonts w:cs="David" w:hint="cs"/>
          <w:rtl/>
        </w:rPr>
      </w:pPr>
    </w:p>
    <w:p w14:paraId="5ACAB20F"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D1DCE01" w14:textId="77777777" w:rsidR="007056A1" w:rsidRDefault="007056A1" w:rsidP="007056A1">
      <w:pPr>
        <w:bidi/>
        <w:jc w:val="both"/>
        <w:rPr>
          <w:rFonts w:cs="David" w:hint="cs"/>
          <w:rtl/>
        </w:rPr>
      </w:pPr>
    </w:p>
    <w:p w14:paraId="6B74CD0F" w14:textId="77777777" w:rsidR="007056A1" w:rsidRDefault="007056A1" w:rsidP="007056A1">
      <w:pPr>
        <w:bidi/>
        <w:jc w:val="both"/>
        <w:rPr>
          <w:rFonts w:cs="David" w:hint="cs"/>
          <w:rtl/>
        </w:rPr>
      </w:pPr>
      <w:r>
        <w:rPr>
          <w:rFonts w:cs="David" w:hint="cs"/>
          <w:rtl/>
        </w:rPr>
        <w:tab/>
        <w:t xml:space="preserve"> אני יודעת שחברי הכנסת שלנו הניחו הרבה בהתחלה, אבל לא הספקנו עוד לעבור על הכול, ואז הניחו הרבה חברי כנסת. הם אפילו לא ציינו שזו היתה גם הצעה של הסיעה הקודמת. אני חושבת שאם קיימת עדיין הסיעה, צריכה להיות זכות ראשונים לסיעה. </w:t>
      </w:r>
    </w:p>
    <w:p w14:paraId="7AEBAA56" w14:textId="77777777" w:rsidR="007056A1" w:rsidRDefault="007056A1" w:rsidP="007056A1">
      <w:pPr>
        <w:bidi/>
        <w:jc w:val="both"/>
        <w:rPr>
          <w:rFonts w:cs="David" w:hint="cs"/>
          <w:rtl/>
        </w:rPr>
      </w:pPr>
    </w:p>
    <w:p w14:paraId="3DF2A90B"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214BD1F5" w14:textId="77777777" w:rsidR="007056A1" w:rsidRDefault="007056A1" w:rsidP="007056A1">
      <w:pPr>
        <w:bidi/>
        <w:jc w:val="both"/>
        <w:rPr>
          <w:rFonts w:cs="David" w:hint="cs"/>
          <w:rtl/>
        </w:rPr>
      </w:pPr>
    </w:p>
    <w:p w14:paraId="74C25800" w14:textId="77777777" w:rsidR="007056A1" w:rsidRDefault="007056A1" w:rsidP="007056A1">
      <w:pPr>
        <w:bidi/>
        <w:jc w:val="both"/>
        <w:rPr>
          <w:rFonts w:cs="David" w:hint="cs"/>
          <w:rtl/>
        </w:rPr>
      </w:pPr>
      <w:r>
        <w:rPr>
          <w:rFonts w:cs="David" w:hint="cs"/>
          <w:rtl/>
        </w:rPr>
        <w:tab/>
        <w:t xml:space="preserve"> ואם חבר כנסת הניח הצעת חוק בניגוד לעמדה הרשמית של הסיעה שלו, והוא הבן החורג? מה יהיה אז? ההצעות הן לא סיעתיות, ההצעות הן פרטניות של חבר כנסת. </w:t>
      </w:r>
    </w:p>
    <w:p w14:paraId="5EB6FA73" w14:textId="77777777" w:rsidR="007056A1" w:rsidRDefault="007056A1" w:rsidP="007056A1">
      <w:pPr>
        <w:bidi/>
        <w:jc w:val="both"/>
        <w:rPr>
          <w:rFonts w:cs="David" w:hint="cs"/>
          <w:rtl/>
        </w:rPr>
      </w:pPr>
    </w:p>
    <w:p w14:paraId="2CB2F0C2"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67CB1A4A" w14:textId="77777777" w:rsidR="007056A1" w:rsidRDefault="007056A1" w:rsidP="007056A1">
      <w:pPr>
        <w:bidi/>
        <w:jc w:val="both"/>
        <w:rPr>
          <w:rFonts w:cs="David" w:hint="cs"/>
          <w:rtl/>
        </w:rPr>
      </w:pPr>
    </w:p>
    <w:p w14:paraId="75BC8496" w14:textId="77777777" w:rsidR="007056A1" w:rsidRDefault="007056A1" w:rsidP="007056A1">
      <w:pPr>
        <w:bidi/>
        <w:jc w:val="both"/>
        <w:rPr>
          <w:rFonts w:cs="David" w:hint="cs"/>
          <w:rtl/>
        </w:rPr>
      </w:pPr>
      <w:r>
        <w:rPr>
          <w:rFonts w:cs="David" w:hint="cs"/>
          <w:rtl/>
        </w:rPr>
        <w:tab/>
        <w:t xml:space="preserve">יש הרבה הצעות, שהן כן סיעתיות של הסיעה. </w:t>
      </w:r>
    </w:p>
    <w:p w14:paraId="5C376A6C" w14:textId="77777777" w:rsidR="007056A1" w:rsidRDefault="007056A1" w:rsidP="007056A1">
      <w:pPr>
        <w:bidi/>
        <w:jc w:val="both"/>
        <w:rPr>
          <w:rFonts w:cs="David" w:hint="cs"/>
          <w:rtl/>
        </w:rPr>
      </w:pPr>
    </w:p>
    <w:p w14:paraId="54FA9BDB" w14:textId="77777777" w:rsidR="007056A1" w:rsidRDefault="007056A1" w:rsidP="007056A1">
      <w:pPr>
        <w:keepNext/>
        <w:bidi/>
        <w:jc w:val="both"/>
        <w:rPr>
          <w:rFonts w:cs="David" w:hint="cs"/>
          <w:rtl/>
        </w:rPr>
      </w:pPr>
      <w:r>
        <w:rPr>
          <w:rFonts w:cs="David" w:hint="cs"/>
          <w:u w:val="single"/>
          <w:rtl/>
        </w:rPr>
        <w:t>היו"ר יריב לוין:</w:t>
      </w:r>
    </w:p>
    <w:p w14:paraId="2D3A0C9B" w14:textId="77777777" w:rsidR="007056A1" w:rsidRDefault="007056A1" w:rsidP="007056A1">
      <w:pPr>
        <w:keepNext/>
        <w:bidi/>
        <w:jc w:val="both"/>
        <w:rPr>
          <w:rFonts w:cs="David" w:hint="cs"/>
          <w:rtl/>
        </w:rPr>
      </w:pPr>
    </w:p>
    <w:p w14:paraId="27026D4D" w14:textId="77777777" w:rsidR="007056A1" w:rsidRDefault="007056A1" w:rsidP="007056A1">
      <w:pPr>
        <w:bidi/>
        <w:jc w:val="both"/>
        <w:rPr>
          <w:rFonts w:cs="David" w:hint="cs"/>
          <w:rtl/>
        </w:rPr>
      </w:pPr>
      <w:r>
        <w:rPr>
          <w:rFonts w:cs="David" w:hint="cs"/>
          <w:rtl/>
        </w:rPr>
        <w:tab/>
        <w:t xml:space="preserve">בואו נחזור רגע לבסיס. אני מודיע לך שההצעה הראשונה שאני אניח, אם תתקבל ההצעה שאת מעלה פה, רונית חייקין, אני אניח הצעת חוק שקובעת שמדינת ישראל מבטלת את החלת השלטון והמשפט על כל שטחיה ומוסרת ומפנה בפינוי פיצוי וכל התעלולים והתרגילים האלה, ואז אני אגיד לראש הממשלה אשר יהיה: אדוני, עם כל הכבוד, קודם תבוא אליי ונתדיין אם אני מסכים להביא את זה. הרי ברור שזה לא יכול להיות, אין בעלות על הרעיונות. נשמת אפו של העניין היא שאני אומר: מאה אחוז, הגישה סיעה </w:t>
      </w:r>
      <w:r>
        <w:rPr>
          <w:rFonts w:cs="David" w:hint="cs"/>
        </w:rPr>
        <w:t>X</w:t>
      </w:r>
      <w:r>
        <w:rPr>
          <w:rFonts w:cs="David" w:hint="cs"/>
          <w:rtl/>
        </w:rPr>
        <w:t xml:space="preserve"> הצעה או חבר כנסת כזה, אבל הוא לא מספיק חרוץ או אין לו מספיק סיכויים. אני לא לוקח אפילו את ההצעה, אלא לוקח הצעה ומכניס בה שיפור, שלטעמי הוא נכון, כי לחש לי גלעד ואמר לי: שמע, קח את זה, עם השיפור הזה אני מוכן לחיות, לך עם זה קדימה. זה קורה כל הזמן. אין דרך למנוע את זה. הדבר היחיד שאתה יכול להגיד: כן, ניתן איזשהו קרדיט למי שעשה את זה בהתחלה, כדי שיהיה ברור שמי שהגיש לא ראשון המגישים. גם כאן אגב, זה מאוד בעייתי. כל הצעה שמשנה את שיטת בחירת נשיא בית המשפט העליון היא כבר משהו שמישהו הציע, או שאנחנו בודקים מה תוכן השינוי, והאם זה רוב רגיל או לא רוב רגיל, אז זאת כבר הצעה אחרת או לא. מאוד קשה - גם הקביעה הזאת, אם את שואלת אותי, אם היא לא היתה מראש, הייתי מהסס מאוד לקבוע אותה פנימה, כי היא מאוד מאוד בעייתית. </w:t>
      </w:r>
    </w:p>
    <w:p w14:paraId="2327F865" w14:textId="77777777" w:rsidR="007056A1" w:rsidRDefault="007056A1" w:rsidP="007056A1">
      <w:pPr>
        <w:bidi/>
        <w:jc w:val="both"/>
        <w:rPr>
          <w:rFonts w:cs="David" w:hint="cs"/>
          <w:rtl/>
        </w:rPr>
      </w:pPr>
    </w:p>
    <w:p w14:paraId="4F70F0DD" w14:textId="77777777" w:rsidR="007056A1" w:rsidRDefault="007056A1" w:rsidP="007056A1">
      <w:pPr>
        <w:bidi/>
        <w:ind w:firstLine="720"/>
        <w:jc w:val="both"/>
        <w:rPr>
          <w:rFonts w:cs="David" w:hint="cs"/>
          <w:rtl/>
        </w:rPr>
      </w:pPr>
      <w:r>
        <w:rPr>
          <w:rFonts w:cs="David" w:hint="cs"/>
          <w:rtl/>
        </w:rPr>
        <w:t xml:space="preserve">אני אומר שוב, גם אם אני לקחתי הצעה שמישהו אחר הציע, אבל בסוף אני מקדם אותה, מריץ אותה ומעביר אותה, יפה מאוד. אם אני בא עם יוזמתי המקורית כך וכך, אני מניח שהעיתון המתחרה ישמח למחרת לפרסם איך יוזמתי המקורית כבר הוגשה לפני שנה. </w:t>
      </w:r>
    </w:p>
    <w:p w14:paraId="3AD534A3" w14:textId="77777777" w:rsidR="007056A1" w:rsidRDefault="007056A1" w:rsidP="007056A1">
      <w:pPr>
        <w:bidi/>
        <w:jc w:val="both"/>
        <w:rPr>
          <w:rFonts w:cs="David" w:hint="cs"/>
          <w:rtl/>
        </w:rPr>
      </w:pPr>
    </w:p>
    <w:p w14:paraId="20512FB4"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59FC1BD" w14:textId="77777777" w:rsidR="007056A1" w:rsidRDefault="007056A1" w:rsidP="007056A1">
      <w:pPr>
        <w:bidi/>
        <w:jc w:val="both"/>
        <w:rPr>
          <w:rFonts w:cs="David" w:hint="cs"/>
          <w:rtl/>
        </w:rPr>
      </w:pPr>
    </w:p>
    <w:p w14:paraId="3CD85616" w14:textId="77777777" w:rsidR="007056A1" w:rsidRDefault="007056A1" w:rsidP="007056A1">
      <w:pPr>
        <w:bidi/>
        <w:jc w:val="both"/>
        <w:rPr>
          <w:rFonts w:cs="David" w:hint="cs"/>
          <w:rtl/>
        </w:rPr>
      </w:pPr>
      <w:r>
        <w:rPr>
          <w:rFonts w:cs="David" w:hint="cs"/>
          <w:rtl/>
        </w:rPr>
        <w:tab/>
        <w:t xml:space="preserve">נניח התחילה כנסת באחד בינואר, ואם נניח עברו שלושה, ארבעה חודשים והסיעה לא עשתה עם זה דבר, אוקיי, קחו, אבל תן צ'אנס. </w:t>
      </w:r>
    </w:p>
    <w:p w14:paraId="526B6F72" w14:textId="77777777" w:rsidR="007056A1" w:rsidRDefault="007056A1" w:rsidP="007056A1">
      <w:pPr>
        <w:bidi/>
        <w:jc w:val="both"/>
        <w:rPr>
          <w:rFonts w:cs="David" w:hint="cs"/>
          <w:rtl/>
        </w:rPr>
      </w:pPr>
    </w:p>
    <w:p w14:paraId="7E9F4000" w14:textId="77777777" w:rsidR="007056A1" w:rsidRDefault="007056A1" w:rsidP="007056A1">
      <w:pPr>
        <w:bidi/>
        <w:jc w:val="both"/>
        <w:rPr>
          <w:rFonts w:cs="David" w:hint="cs"/>
          <w:rtl/>
        </w:rPr>
      </w:pPr>
      <w:r>
        <w:rPr>
          <w:rFonts w:cs="David" w:hint="cs"/>
          <w:u w:val="single"/>
          <w:rtl/>
        </w:rPr>
        <w:t>גלעד סממה:</w:t>
      </w:r>
    </w:p>
    <w:p w14:paraId="3E674D2A" w14:textId="77777777" w:rsidR="007056A1" w:rsidRDefault="007056A1" w:rsidP="007056A1">
      <w:pPr>
        <w:bidi/>
        <w:jc w:val="both"/>
        <w:rPr>
          <w:rFonts w:cs="David" w:hint="cs"/>
          <w:rtl/>
        </w:rPr>
      </w:pPr>
    </w:p>
    <w:p w14:paraId="1C082631" w14:textId="77777777" w:rsidR="007056A1" w:rsidRDefault="007056A1" w:rsidP="007056A1">
      <w:pPr>
        <w:bidi/>
        <w:jc w:val="both"/>
        <w:rPr>
          <w:rFonts w:cs="David" w:hint="cs"/>
          <w:rtl/>
        </w:rPr>
      </w:pPr>
      <w:r>
        <w:rPr>
          <w:rFonts w:cs="David" w:hint="cs"/>
          <w:rtl/>
        </w:rPr>
        <w:tab/>
        <w:t xml:space="preserve">הצעת חוק מבטאת רעיון, והרעיון הוא לא קניינה של סיעה. </w:t>
      </w:r>
    </w:p>
    <w:p w14:paraId="7FADE8C8" w14:textId="77777777" w:rsidR="007056A1" w:rsidRDefault="007056A1" w:rsidP="007056A1">
      <w:pPr>
        <w:bidi/>
        <w:jc w:val="both"/>
        <w:rPr>
          <w:rFonts w:cs="David" w:hint="cs"/>
          <w:rtl/>
        </w:rPr>
      </w:pPr>
    </w:p>
    <w:p w14:paraId="4DC84FB2" w14:textId="77777777" w:rsidR="007056A1" w:rsidRDefault="007056A1" w:rsidP="007056A1">
      <w:pPr>
        <w:keepNext/>
        <w:bidi/>
        <w:jc w:val="both"/>
        <w:rPr>
          <w:rFonts w:cs="David" w:hint="cs"/>
          <w:rtl/>
        </w:rPr>
      </w:pPr>
      <w:r>
        <w:rPr>
          <w:rFonts w:cs="David" w:hint="cs"/>
          <w:u w:val="single"/>
          <w:rtl/>
        </w:rPr>
        <w:t>היו"ר יריב לוין:</w:t>
      </w:r>
    </w:p>
    <w:p w14:paraId="18A63011" w14:textId="77777777" w:rsidR="007056A1" w:rsidRDefault="007056A1" w:rsidP="007056A1">
      <w:pPr>
        <w:keepNext/>
        <w:bidi/>
        <w:jc w:val="both"/>
        <w:rPr>
          <w:rFonts w:cs="David" w:hint="cs"/>
          <w:rtl/>
        </w:rPr>
      </w:pPr>
    </w:p>
    <w:p w14:paraId="3A8EABD5" w14:textId="77777777" w:rsidR="007056A1" w:rsidRDefault="007056A1" w:rsidP="007056A1">
      <w:pPr>
        <w:bidi/>
        <w:jc w:val="both"/>
        <w:rPr>
          <w:rFonts w:cs="David" w:hint="cs"/>
          <w:rtl/>
        </w:rPr>
      </w:pPr>
      <w:r>
        <w:rPr>
          <w:rFonts w:cs="David" w:hint="cs"/>
          <w:rtl/>
        </w:rPr>
        <w:tab/>
        <w:t xml:space="preserve">רונית, אני מבטיח לך שכל עוד אני כאן וגם כשלא אהיה כאן, אני אבקש ממישהו שיחשוב קרוב אלי, שתמיד יגיש את ההצעות האלה, ראשון. תאמיני לי, זאת תהיה כל פעם ממספר אחד, ואז גמרנו, תנהלי משא ומתן. אי אפשר, זה לא ילך. </w:t>
      </w:r>
    </w:p>
    <w:p w14:paraId="0E62D1F0" w14:textId="77777777" w:rsidR="007056A1" w:rsidRDefault="007056A1" w:rsidP="007056A1">
      <w:pPr>
        <w:bidi/>
        <w:jc w:val="both"/>
        <w:rPr>
          <w:rFonts w:cs="David" w:hint="cs"/>
          <w:rtl/>
        </w:rPr>
      </w:pPr>
    </w:p>
    <w:p w14:paraId="001CA993" w14:textId="77777777" w:rsidR="007056A1" w:rsidRDefault="007056A1" w:rsidP="007056A1">
      <w:pPr>
        <w:keepNext/>
        <w:bidi/>
        <w:jc w:val="both"/>
        <w:rPr>
          <w:rFonts w:cs="David" w:hint="cs"/>
          <w:rtl/>
        </w:rPr>
      </w:pPr>
      <w:r>
        <w:rPr>
          <w:rFonts w:cs="David" w:hint="cs"/>
          <w:u w:val="single"/>
          <w:rtl/>
        </w:rPr>
        <w:t>איל זנדברג:</w:t>
      </w:r>
    </w:p>
    <w:p w14:paraId="66A22785" w14:textId="77777777" w:rsidR="007056A1" w:rsidRDefault="007056A1" w:rsidP="007056A1">
      <w:pPr>
        <w:keepNext/>
        <w:bidi/>
        <w:jc w:val="both"/>
        <w:rPr>
          <w:rFonts w:cs="David" w:hint="cs"/>
          <w:rtl/>
        </w:rPr>
      </w:pPr>
    </w:p>
    <w:p w14:paraId="75D2FF38" w14:textId="77777777" w:rsidR="007056A1" w:rsidRDefault="007056A1" w:rsidP="007056A1">
      <w:pPr>
        <w:bidi/>
        <w:jc w:val="both"/>
        <w:rPr>
          <w:rFonts w:cs="David" w:hint="cs"/>
          <w:rtl/>
        </w:rPr>
      </w:pPr>
      <w:r>
        <w:rPr>
          <w:rFonts w:cs="David" w:hint="cs"/>
          <w:rtl/>
        </w:rPr>
        <w:tab/>
        <w:t>צריך לזכור גם שההגבלות על הזכות של חברי כנסת להגיש הצעות חוק, ספק אם זה בתקנון, ובוודאי זה לא דבר שאפשר להגביל אותו, ובוודאי ובוודאי שלא מטעמים של - - -</w:t>
      </w:r>
    </w:p>
    <w:p w14:paraId="3A95F0C5" w14:textId="77777777" w:rsidR="007056A1" w:rsidRDefault="007056A1" w:rsidP="007056A1">
      <w:pPr>
        <w:bidi/>
        <w:jc w:val="both"/>
        <w:rPr>
          <w:rFonts w:cs="David" w:hint="cs"/>
          <w:rtl/>
        </w:rPr>
      </w:pPr>
    </w:p>
    <w:p w14:paraId="25427EEC" w14:textId="77777777" w:rsidR="007056A1" w:rsidRDefault="007056A1" w:rsidP="007056A1">
      <w:pPr>
        <w:keepNext/>
        <w:bidi/>
        <w:jc w:val="both"/>
        <w:rPr>
          <w:rFonts w:cs="David" w:hint="cs"/>
          <w:rtl/>
        </w:rPr>
      </w:pPr>
      <w:r>
        <w:rPr>
          <w:rFonts w:cs="David" w:hint="cs"/>
          <w:u w:val="single"/>
          <w:rtl/>
        </w:rPr>
        <w:t>היו"ר יריב לוין:</w:t>
      </w:r>
    </w:p>
    <w:p w14:paraId="030BF6E9" w14:textId="77777777" w:rsidR="007056A1" w:rsidRDefault="007056A1" w:rsidP="007056A1">
      <w:pPr>
        <w:keepNext/>
        <w:bidi/>
        <w:jc w:val="both"/>
        <w:rPr>
          <w:rFonts w:cs="David" w:hint="cs"/>
          <w:rtl/>
        </w:rPr>
      </w:pPr>
    </w:p>
    <w:p w14:paraId="7D0BED95" w14:textId="77777777" w:rsidR="007056A1" w:rsidRDefault="007056A1" w:rsidP="007056A1">
      <w:pPr>
        <w:bidi/>
        <w:jc w:val="both"/>
        <w:rPr>
          <w:rFonts w:cs="David" w:hint="cs"/>
          <w:rtl/>
        </w:rPr>
      </w:pPr>
      <w:r>
        <w:rPr>
          <w:rFonts w:cs="David" w:hint="cs"/>
          <w:rtl/>
        </w:rPr>
        <w:tab/>
        <w:t xml:space="preserve">זה גם בוודאי ובוודאי דבר שלא יהיה בלי עסקה של פיקוח אמיתי על הממשלה פה מצד הכנסת. </w:t>
      </w:r>
    </w:p>
    <w:p w14:paraId="4DA65C06" w14:textId="77777777" w:rsidR="007056A1" w:rsidRDefault="007056A1" w:rsidP="007056A1">
      <w:pPr>
        <w:bidi/>
        <w:jc w:val="both"/>
        <w:rPr>
          <w:rFonts w:cs="David" w:hint="cs"/>
          <w:rtl/>
        </w:rPr>
      </w:pPr>
    </w:p>
    <w:p w14:paraId="02253C82"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98EF109" w14:textId="77777777" w:rsidR="007056A1" w:rsidRDefault="007056A1" w:rsidP="007056A1">
      <w:pPr>
        <w:bidi/>
        <w:jc w:val="both"/>
        <w:rPr>
          <w:rFonts w:cs="David" w:hint="cs"/>
          <w:rtl/>
        </w:rPr>
      </w:pPr>
    </w:p>
    <w:p w14:paraId="2BC1CDC0" w14:textId="77777777" w:rsidR="007056A1" w:rsidRDefault="007056A1" w:rsidP="007056A1">
      <w:pPr>
        <w:bidi/>
        <w:jc w:val="both"/>
        <w:rPr>
          <w:rFonts w:cs="David" w:hint="cs"/>
          <w:rtl/>
        </w:rPr>
      </w:pPr>
      <w:r>
        <w:rPr>
          <w:rFonts w:cs="David" w:hint="cs"/>
          <w:rtl/>
        </w:rPr>
        <w:tab/>
        <w:t xml:space="preserve">אני אמרתי לכם את הדברים מהבטן שלי, אבל בסדר; גם לגבי זה שמניחים אותה הצעת חוק 10 חברי כנסת, זאת זילות, זו בושה לכנסת. </w:t>
      </w:r>
    </w:p>
    <w:p w14:paraId="44FF034F" w14:textId="77777777" w:rsidR="007056A1" w:rsidRDefault="007056A1" w:rsidP="007056A1">
      <w:pPr>
        <w:bidi/>
        <w:jc w:val="both"/>
        <w:rPr>
          <w:rFonts w:cs="David" w:hint="cs"/>
          <w:rtl/>
        </w:rPr>
      </w:pPr>
    </w:p>
    <w:p w14:paraId="062ECF42" w14:textId="77777777" w:rsidR="007056A1" w:rsidRDefault="007056A1" w:rsidP="007056A1">
      <w:pPr>
        <w:bidi/>
        <w:jc w:val="both"/>
        <w:rPr>
          <w:rFonts w:cs="David" w:hint="cs"/>
          <w:rtl/>
        </w:rPr>
      </w:pPr>
      <w:r>
        <w:rPr>
          <w:rFonts w:cs="David" w:hint="cs"/>
          <w:u w:val="single"/>
          <w:rtl/>
        </w:rPr>
        <w:t>היו"ר יריב לוין:</w:t>
      </w:r>
    </w:p>
    <w:p w14:paraId="4CD1DD7C" w14:textId="77777777" w:rsidR="007056A1" w:rsidRDefault="007056A1" w:rsidP="007056A1">
      <w:pPr>
        <w:bidi/>
        <w:jc w:val="both"/>
        <w:rPr>
          <w:rFonts w:cs="David" w:hint="cs"/>
          <w:rtl/>
        </w:rPr>
      </w:pPr>
    </w:p>
    <w:p w14:paraId="2A2AB4F7" w14:textId="77777777" w:rsidR="007056A1" w:rsidRDefault="007056A1" w:rsidP="007056A1">
      <w:pPr>
        <w:bidi/>
        <w:jc w:val="both"/>
        <w:rPr>
          <w:rFonts w:cs="David" w:hint="cs"/>
          <w:rtl/>
        </w:rPr>
      </w:pPr>
      <w:r>
        <w:rPr>
          <w:rFonts w:cs="David" w:hint="cs"/>
          <w:rtl/>
        </w:rPr>
        <w:tab/>
        <w:t xml:space="preserve"> אני לא בטוח, אני לא בטוח. </w:t>
      </w:r>
    </w:p>
    <w:p w14:paraId="436D362E" w14:textId="77777777" w:rsidR="007056A1" w:rsidRDefault="007056A1" w:rsidP="007056A1">
      <w:pPr>
        <w:bidi/>
        <w:jc w:val="both"/>
        <w:rPr>
          <w:rFonts w:cs="David" w:hint="cs"/>
          <w:rtl/>
        </w:rPr>
      </w:pPr>
    </w:p>
    <w:p w14:paraId="4FC4635E"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3C24F320" w14:textId="77777777" w:rsidR="007056A1" w:rsidRDefault="007056A1" w:rsidP="007056A1">
      <w:pPr>
        <w:bidi/>
        <w:jc w:val="both"/>
        <w:rPr>
          <w:rFonts w:cs="David" w:hint="cs"/>
          <w:rtl/>
        </w:rPr>
      </w:pPr>
    </w:p>
    <w:p w14:paraId="708FF4A1" w14:textId="77777777" w:rsidR="007056A1" w:rsidRDefault="007056A1" w:rsidP="007056A1">
      <w:pPr>
        <w:bidi/>
        <w:jc w:val="both"/>
        <w:rPr>
          <w:rFonts w:cs="David" w:hint="cs"/>
          <w:rtl/>
        </w:rPr>
      </w:pPr>
      <w:r>
        <w:rPr>
          <w:rFonts w:cs="David" w:hint="cs"/>
          <w:rtl/>
        </w:rPr>
        <w:tab/>
        <w:t xml:space="preserve">אם הוא מעתיק את אותה הצעת חוק שכבר עברה בקריאה טרומית, זה לא זילות? ההצעה כבר עברה טרומית, ועכשיו הוא מניח אותה. </w:t>
      </w:r>
    </w:p>
    <w:p w14:paraId="5DA8B4CE" w14:textId="77777777" w:rsidR="007056A1" w:rsidRDefault="007056A1" w:rsidP="007056A1">
      <w:pPr>
        <w:bidi/>
        <w:jc w:val="both"/>
        <w:rPr>
          <w:rFonts w:cs="David" w:hint="cs"/>
          <w:rtl/>
        </w:rPr>
      </w:pPr>
    </w:p>
    <w:p w14:paraId="2C2D2777" w14:textId="77777777" w:rsidR="007056A1" w:rsidRDefault="007056A1" w:rsidP="007056A1">
      <w:pPr>
        <w:bidi/>
        <w:jc w:val="both"/>
        <w:rPr>
          <w:rFonts w:cs="David" w:hint="cs"/>
          <w:rtl/>
        </w:rPr>
      </w:pPr>
      <w:r>
        <w:rPr>
          <w:rFonts w:cs="David" w:hint="cs"/>
          <w:u w:val="single"/>
          <w:rtl/>
        </w:rPr>
        <w:t>קריאה:</w:t>
      </w:r>
    </w:p>
    <w:p w14:paraId="5B4FD7E5" w14:textId="77777777" w:rsidR="007056A1" w:rsidRDefault="007056A1" w:rsidP="007056A1">
      <w:pPr>
        <w:bidi/>
        <w:jc w:val="both"/>
        <w:rPr>
          <w:rFonts w:cs="David" w:hint="cs"/>
          <w:rtl/>
        </w:rPr>
      </w:pPr>
    </w:p>
    <w:p w14:paraId="211A59F7" w14:textId="77777777" w:rsidR="007056A1" w:rsidRDefault="007056A1" w:rsidP="007056A1">
      <w:pPr>
        <w:bidi/>
        <w:jc w:val="both"/>
        <w:rPr>
          <w:rFonts w:cs="David" w:hint="cs"/>
          <w:rtl/>
        </w:rPr>
      </w:pPr>
      <w:r>
        <w:rPr>
          <w:rFonts w:cs="David" w:hint="cs"/>
          <w:rtl/>
        </w:rPr>
        <w:tab/>
        <w:t xml:space="preserve">יש הצעות שעוברות ונתקעות, וחבר כנסת לא מקדם אותן. </w:t>
      </w:r>
    </w:p>
    <w:p w14:paraId="0AFA102E" w14:textId="77777777" w:rsidR="007056A1" w:rsidRDefault="007056A1" w:rsidP="007056A1">
      <w:pPr>
        <w:bidi/>
        <w:jc w:val="both"/>
        <w:rPr>
          <w:rFonts w:cs="David" w:hint="cs"/>
          <w:rtl/>
        </w:rPr>
      </w:pPr>
    </w:p>
    <w:p w14:paraId="364B7813" w14:textId="77777777" w:rsidR="007056A1" w:rsidRDefault="007056A1" w:rsidP="007056A1">
      <w:pPr>
        <w:bidi/>
        <w:jc w:val="both"/>
        <w:rPr>
          <w:rFonts w:cs="David" w:hint="cs"/>
          <w:rtl/>
        </w:rPr>
      </w:pPr>
      <w:r>
        <w:rPr>
          <w:rFonts w:cs="David" w:hint="cs"/>
          <w:u w:val="single"/>
          <w:rtl/>
        </w:rPr>
        <w:t>תמר כנפו:</w:t>
      </w:r>
    </w:p>
    <w:p w14:paraId="084A2FB2" w14:textId="77777777" w:rsidR="007056A1" w:rsidRDefault="007056A1" w:rsidP="007056A1">
      <w:pPr>
        <w:bidi/>
        <w:jc w:val="both"/>
        <w:rPr>
          <w:rFonts w:cs="David" w:hint="cs"/>
          <w:rtl/>
        </w:rPr>
      </w:pPr>
    </w:p>
    <w:p w14:paraId="21147B62" w14:textId="77777777" w:rsidR="007056A1" w:rsidRDefault="007056A1" w:rsidP="007056A1">
      <w:pPr>
        <w:bidi/>
        <w:jc w:val="both"/>
        <w:rPr>
          <w:rFonts w:cs="David" w:hint="cs"/>
          <w:rtl/>
        </w:rPr>
      </w:pPr>
      <w:r>
        <w:rPr>
          <w:rFonts w:cs="David" w:hint="cs"/>
          <w:rtl/>
        </w:rPr>
        <w:tab/>
        <w:t>אבל זאת לא זילות של חקיקה?</w:t>
      </w:r>
    </w:p>
    <w:p w14:paraId="29CE2F87" w14:textId="77777777" w:rsidR="007056A1" w:rsidRDefault="007056A1" w:rsidP="007056A1">
      <w:pPr>
        <w:bidi/>
        <w:jc w:val="both"/>
        <w:rPr>
          <w:rFonts w:cs="David" w:hint="cs"/>
          <w:rtl/>
        </w:rPr>
      </w:pPr>
    </w:p>
    <w:p w14:paraId="6602081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6FE119B" w14:textId="77777777" w:rsidR="007056A1" w:rsidRDefault="007056A1" w:rsidP="007056A1">
      <w:pPr>
        <w:bidi/>
        <w:jc w:val="both"/>
        <w:rPr>
          <w:rFonts w:cs="David" w:hint="cs"/>
          <w:rtl/>
        </w:rPr>
      </w:pPr>
    </w:p>
    <w:p w14:paraId="0BF655AE" w14:textId="77777777" w:rsidR="007056A1" w:rsidRDefault="007056A1" w:rsidP="007056A1">
      <w:pPr>
        <w:bidi/>
        <w:jc w:val="both"/>
        <w:rPr>
          <w:rFonts w:cs="David" w:hint="cs"/>
          <w:rtl/>
        </w:rPr>
      </w:pPr>
      <w:r>
        <w:rPr>
          <w:rFonts w:cs="David" w:hint="cs"/>
          <w:rtl/>
        </w:rPr>
        <w:tab/>
        <w:t xml:space="preserve">אתה לא תגיע ל-4,000, אתה תגיע ל-1,500. לזהבה למשל יש הצעות חוק, שלקחו שבעה חברי כנסת. יש מלא "פ" אותו דבר. </w:t>
      </w:r>
    </w:p>
    <w:p w14:paraId="0441BD1F" w14:textId="77777777" w:rsidR="007056A1" w:rsidRDefault="007056A1" w:rsidP="007056A1">
      <w:pPr>
        <w:bidi/>
        <w:jc w:val="both"/>
        <w:rPr>
          <w:rFonts w:cs="David" w:hint="cs"/>
          <w:rtl/>
        </w:rPr>
      </w:pPr>
    </w:p>
    <w:p w14:paraId="6900F79F" w14:textId="77777777" w:rsidR="007056A1" w:rsidRDefault="007056A1" w:rsidP="007056A1">
      <w:pPr>
        <w:keepNext/>
        <w:bidi/>
        <w:jc w:val="both"/>
        <w:rPr>
          <w:rFonts w:cs="David" w:hint="cs"/>
          <w:rtl/>
        </w:rPr>
      </w:pPr>
      <w:r>
        <w:rPr>
          <w:rFonts w:cs="David" w:hint="cs"/>
          <w:u w:val="single"/>
          <w:rtl/>
        </w:rPr>
        <w:t>היו"ר יריב לוין:</w:t>
      </w:r>
    </w:p>
    <w:p w14:paraId="652872CA" w14:textId="77777777" w:rsidR="007056A1" w:rsidRDefault="007056A1" w:rsidP="007056A1">
      <w:pPr>
        <w:keepNext/>
        <w:bidi/>
        <w:jc w:val="both"/>
        <w:rPr>
          <w:rFonts w:cs="David" w:hint="cs"/>
          <w:rtl/>
        </w:rPr>
      </w:pPr>
    </w:p>
    <w:p w14:paraId="5BC89C07" w14:textId="77777777" w:rsidR="007056A1" w:rsidRDefault="007056A1" w:rsidP="007056A1">
      <w:pPr>
        <w:bidi/>
        <w:jc w:val="both"/>
        <w:rPr>
          <w:rFonts w:cs="David" w:hint="cs"/>
          <w:rtl/>
        </w:rPr>
      </w:pPr>
      <w:r>
        <w:rPr>
          <w:rFonts w:cs="David" w:hint="cs"/>
          <w:rtl/>
        </w:rPr>
        <w:tab/>
        <w:t xml:space="preserve">נכון, אבל אני גם לא תמיד יודע. אני מגיש, מישהו אחר גם הגיש. </w:t>
      </w:r>
    </w:p>
    <w:p w14:paraId="3A16A0EB" w14:textId="77777777" w:rsidR="007056A1" w:rsidRDefault="007056A1" w:rsidP="007056A1">
      <w:pPr>
        <w:bidi/>
        <w:jc w:val="both"/>
        <w:rPr>
          <w:rFonts w:cs="David" w:hint="cs"/>
          <w:rtl/>
        </w:rPr>
      </w:pPr>
    </w:p>
    <w:p w14:paraId="11283230"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E1A149B" w14:textId="77777777" w:rsidR="007056A1" w:rsidRDefault="007056A1" w:rsidP="007056A1">
      <w:pPr>
        <w:bidi/>
        <w:jc w:val="both"/>
        <w:rPr>
          <w:rFonts w:cs="David" w:hint="cs"/>
          <w:rtl/>
        </w:rPr>
      </w:pPr>
    </w:p>
    <w:p w14:paraId="59956EDA" w14:textId="77777777" w:rsidR="007056A1" w:rsidRDefault="007056A1" w:rsidP="007056A1">
      <w:pPr>
        <w:bidi/>
        <w:jc w:val="both"/>
        <w:rPr>
          <w:rFonts w:cs="David" w:hint="cs"/>
          <w:rtl/>
        </w:rPr>
      </w:pPr>
      <w:r>
        <w:rPr>
          <w:rFonts w:cs="David" w:hint="cs"/>
          <w:rtl/>
        </w:rPr>
        <w:tab/>
        <w:t xml:space="preserve">כמו שאני בודקת, גם העוזר שלך יכול. </w:t>
      </w:r>
    </w:p>
    <w:p w14:paraId="54CA744A" w14:textId="77777777" w:rsidR="007056A1" w:rsidRDefault="007056A1" w:rsidP="007056A1">
      <w:pPr>
        <w:bidi/>
        <w:jc w:val="both"/>
        <w:rPr>
          <w:rFonts w:cs="David" w:hint="cs"/>
          <w:rtl/>
        </w:rPr>
      </w:pPr>
    </w:p>
    <w:p w14:paraId="75DC2594" w14:textId="77777777" w:rsidR="007056A1" w:rsidRDefault="007056A1" w:rsidP="007056A1">
      <w:pPr>
        <w:keepNext/>
        <w:bidi/>
        <w:jc w:val="both"/>
        <w:rPr>
          <w:rFonts w:cs="David" w:hint="cs"/>
          <w:rtl/>
        </w:rPr>
      </w:pPr>
      <w:r>
        <w:rPr>
          <w:rFonts w:cs="David" w:hint="cs"/>
          <w:u w:val="single"/>
          <w:rtl/>
        </w:rPr>
        <w:t>היו"ר יריב לוין:</w:t>
      </w:r>
    </w:p>
    <w:p w14:paraId="199A91C9" w14:textId="77777777" w:rsidR="007056A1" w:rsidRDefault="007056A1" w:rsidP="007056A1">
      <w:pPr>
        <w:keepNext/>
        <w:bidi/>
        <w:jc w:val="both"/>
        <w:rPr>
          <w:rFonts w:cs="David" w:hint="cs"/>
          <w:rtl/>
        </w:rPr>
      </w:pPr>
    </w:p>
    <w:p w14:paraId="59D7789A" w14:textId="77777777" w:rsidR="007056A1" w:rsidRDefault="007056A1" w:rsidP="007056A1">
      <w:pPr>
        <w:bidi/>
        <w:jc w:val="both"/>
        <w:rPr>
          <w:rFonts w:cs="David" w:hint="cs"/>
          <w:rtl/>
        </w:rPr>
      </w:pPr>
      <w:r>
        <w:rPr>
          <w:rFonts w:cs="David" w:hint="cs"/>
          <w:rtl/>
        </w:rPr>
        <w:tab/>
        <w:t xml:space="preserve">את יודעת מה? אני אקח משהו יותר מרחיק לכת. אני רוצה ליזום משהו שגם חברת הכנסת חנין זועבי רוצה ליזום, ואני לא רוצה לחתום איתה על אותה הצעת חוק, אז מה? אז בגלל זה אני אהיה מנוע? לא, אני רוצה להגיש את זה בשמי. היא הגישה, יש לה רעיון דומה, שבמקרה בעניין הזה אנחנו מסכימים, מאה אחוז. </w:t>
      </w:r>
    </w:p>
    <w:p w14:paraId="3A3A88B5" w14:textId="77777777" w:rsidR="007056A1" w:rsidRDefault="007056A1" w:rsidP="007056A1">
      <w:pPr>
        <w:bidi/>
        <w:jc w:val="both"/>
        <w:rPr>
          <w:rFonts w:cs="David" w:hint="cs"/>
          <w:rtl/>
        </w:rPr>
      </w:pPr>
    </w:p>
    <w:p w14:paraId="729B5CA5"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D3E1E6D" w14:textId="77777777" w:rsidR="007056A1" w:rsidRDefault="007056A1" w:rsidP="007056A1">
      <w:pPr>
        <w:bidi/>
        <w:jc w:val="both"/>
        <w:rPr>
          <w:rFonts w:cs="David" w:hint="cs"/>
          <w:rtl/>
        </w:rPr>
      </w:pPr>
    </w:p>
    <w:p w14:paraId="6322186F" w14:textId="77777777" w:rsidR="007056A1" w:rsidRDefault="007056A1" w:rsidP="007056A1">
      <w:pPr>
        <w:bidi/>
        <w:jc w:val="both"/>
        <w:rPr>
          <w:rFonts w:cs="David" w:hint="cs"/>
          <w:rtl/>
        </w:rPr>
      </w:pPr>
      <w:r>
        <w:rPr>
          <w:rFonts w:cs="David" w:hint="cs"/>
          <w:rtl/>
        </w:rPr>
        <w:tab/>
        <w:t xml:space="preserve">לי זה נראה ממש זילות של החקיקה פה.  </w:t>
      </w:r>
    </w:p>
    <w:p w14:paraId="2E103630" w14:textId="77777777" w:rsidR="007056A1" w:rsidRDefault="007056A1" w:rsidP="007056A1">
      <w:pPr>
        <w:bidi/>
        <w:jc w:val="both"/>
        <w:rPr>
          <w:rFonts w:cs="David" w:hint="cs"/>
          <w:rtl/>
        </w:rPr>
      </w:pPr>
    </w:p>
    <w:p w14:paraId="3EFB9D70" w14:textId="77777777" w:rsidR="007056A1" w:rsidRDefault="007056A1" w:rsidP="007056A1">
      <w:pPr>
        <w:keepNext/>
        <w:bidi/>
        <w:jc w:val="both"/>
        <w:rPr>
          <w:rFonts w:cs="David" w:hint="cs"/>
          <w:rtl/>
        </w:rPr>
      </w:pPr>
      <w:r>
        <w:rPr>
          <w:rFonts w:cs="David" w:hint="cs"/>
          <w:u w:val="single"/>
          <w:rtl/>
        </w:rPr>
        <w:t>איל זנדברג:</w:t>
      </w:r>
    </w:p>
    <w:p w14:paraId="55D3AEE6" w14:textId="77777777" w:rsidR="007056A1" w:rsidRDefault="007056A1" w:rsidP="007056A1">
      <w:pPr>
        <w:keepNext/>
        <w:bidi/>
        <w:jc w:val="both"/>
        <w:rPr>
          <w:rFonts w:cs="David" w:hint="cs"/>
          <w:rtl/>
        </w:rPr>
      </w:pPr>
    </w:p>
    <w:p w14:paraId="34E985E5" w14:textId="77777777" w:rsidR="007056A1" w:rsidRDefault="007056A1" w:rsidP="007056A1">
      <w:pPr>
        <w:bidi/>
        <w:jc w:val="both"/>
        <w:rPr>
          <w:rFonts w:cs="David" w:hint="cs"/>
          <w:rtl/>
        </w:rPr>
      </w:pPr>
      <w:r>
        <w:rPr>
          <w:rFonts w:cs="David" w:hint="cs"/>
          <w:rtl/>
        </w:rPr>
        <w:tab/>
        <w:t xml:space="preserve">זאת אולי התייחסות לא מכובדת של חבר לרעהו, אבל זה לא עניין זילות של חקיקה. זה לא החקיקה פה שנפגעת. </w:t>
      </w:r>
    </w:p>
    <w:p w14:paraId="7DC281F2" w14:textId="77777777" w:rsidR="007056A1" w:rsidRDefault="007056A1" w:rsidP="007056A1">
      <w:pPr>
        <w:bidi/>
        <w:jc w:val="both"/>
        <w:rPr>
          <w:rFonts w:cs="David" w:hint="cs"/>
          <w:rtl/>
        </w:rPr>
      </w:pPr>
    </w:p>
    <w:p w14:paraId="2A00265D" w14:textId="77777777" w:rsidR="007056A1" w:rsidRDefault="007056A1" w:rsidP="007056A1">
      <w:pPr>
        <w:keepNext/>
        <w:bidi/>
        <w:jc w:val="both"/>
        <w:rPr>
          <w:rFonts w:cs="David" w:hint="cs"/>
          <w:rtl/>
        </w:rPr>
      </w:pPr>
      <w:r>
        <w:rPr>
          <w:rFonts w:cs="David" w:hint="cs"/>
          <w:u w:val="single"/>
          <w:rtl/>
        </w:rPr>
        <w:t>היו"ר יריב לוין:</w:t>
      </w:r>
    </w:p>
    <w:p w14:paraId="62CC8497" w14:textId="77777777" w:rsidR="007056A1" w:rsidRDefault="007056A1" w:rsidP="007056A1">
      <w:pPr>
        <w:keepNext/>
        <w:bidi/>
        <w:jc w:val="both"/>
        <w:rPr>
          <w:rFonts w:cs="David" w:hint="cs"/>
          <w:rtl/>
        </w:rPr>
      </w:pPr>
    </w:p>
    <w:p w14:paraId="5B0787A5" w14:textId="77777777" w:rsidR="007056A1" w:rsidRDefault="007056A1" w:rsidP="007056A1">
      <w:pPr>
        <w:bidi/>
        <w:jc w:val="both"/>
        <w:rPr>
          <w:rFonts w:cs="David" w:hint="cs"/>
          <w:rtl/>
        </w:rPr>
      </w:pPr>
      <w:r>
        <w:rPr>
          <w:rFonts w:cs="David" w:hint="cs"/>
          <w:rtl/>
        </w:rPr>
        <w:tab/>
        <w:t xml:space="preserve">כמו כל דבר בדמוקרטיה, זה הרע במיעוטו. זה נכון שזה לא אופטימאלי, אבל לקשור את הידיים ולחסום את היכולת שלך ליזום ולהביא את הרעיונות שלך היא לא נכונה, היא לא תעבוד וגם אף אחד לא יקבל אותה, והיא גם פתח עצום למניפולציות. אפשר יהיה לשחק עם זה. </w:t>
      </w:r>
    </w:p>
    <w:p w14:paraId="4AEBA945" w14:textId="77777777" w:rsidR="007056A1" w:rsidRDefault="007056A1" w:rsidP="007056A1">
      <w:pPr>
        <w:bidi/>
        <w:jc w:val="both"/>
        <w:rPr>
          <w:rFonts w:cs="David" w:hint="cs"/>
          <w:rtl/>
        </w:rPr>
      </w:pPr>
    </w:p>
    <w:p w14:paraId="4DC99E39" w14:textId="77777777" w:rsidR="007056A1" w:rsidRDefault="007056A1" w:rsidP="007056A1">
      <w:pPr>
        <w:keepNext/>
        <w:bidi/>
        <w:jc w:val="both"/>
        <w:rPr>
          <w:rFonts w:cs="David" w:hint="cs"/>
          <w:rtl/>
        </w:rPr>
      </w:pPr>
      <w:r>
        <w:rPr>
          <w:rFonts w:cs="David" w:hint="cs"/>
          <w:u w:val="single"/>
          <w:rtl/>
        </w:rPr>
        <w:t>ארבל אסטרחן:</w:t>
      </w:r>
    </w:p>
    <w:p w14:paraId="4AC7C899" w14:textId="77777777" w:rsidR="007056A1" w:rsidRDefault="007056A1" w:rsidP="007056A1">
      <w:pPr>
        <w:keepNext/>
        <w:bidi/>
        <w:jc w:val="both"/>
        <w:rPr>
          <w:rFonts w:cs="David" w:hint="cs"/>
          <w:rtl/>
        </w:rPr>
      </w:pPr>
    </w:p>
    <w:p w14:paraId="6D6771E4" w14:textId="77777777" w:rsidR="007056A1" w:rsidRDefault="007056A1" w:rsidP="007056A1">
      <w:pPr>
        <w:keepNext/>
        <w:bidi/>
        <w:jc w:val="both"/>
        <w:rPr>
          <w:rFonts w:cs="David" w:hint="cs"/>
          <w:rtl/>
        </w:rPr>
      </w:pPr>
      <w:r>
        <w:rPr>
          <w:rFonts w:cs="David" w:hint="cs"/>
          <w:rtl/>
        </w:rPr>
        <w:tab/>
        <w:t xml:space="preserve">כרגע כתוב ב-(ד) שהוא צריך לציין אם הונחה הצעת חוק באותה כנסת או בכנסת קודמת, לא כתוב הקודמת. </w:t>
      </w:r>
    </w:p>
    <w:p w14:paraId="34892FA4" w14:textId="77777777" w:rsidR="007056A1" w:rsidRDefault="007056A1" w:rsidP="007056A1">
      <w:pPr>
        <w:keepNext/>
        <w:bidi/>
        <w:jc w:val="both"/>
        <w:rPr>
          <w:rFonts w:cs="David" w:hint="cs"/>
          <w:rtl/>
        </w:rPr>
      </w:pPr>
    </w:p>
    <w:p w14:paraId="0DF56B24" w14:textId="77777777" w:rsidR="007056A1" w:rsidRDefault="007056A1" w:rsidP="007056A1">
      <w:pPr>
        <w:bidi/>
        <w:jc w:val="both"/>
        <w:rPr>
          <w:rFonts w:cs="David" w:hint="cs"/>
          <w:rtl/>
        </w:rPr>
      </w:pPr>
      <w:r>
        <w:rPr>
          <w:rFonts w:cs="David" w:hint="cs"/>
          <w:u w:val="single"/>
          <w:rtl/>
        </w:rPr>
        <w:t>היו"ר יריב לוין:</w:t>
      </w:r>
    </w:p>
    <w:p w14:paraId="1B1BFF46" w14:textId="77777777" w:rsidR="007056A1" w:rsidRDefault="007056A1" w:rsidP="007056A1">
      <w:pPr>
        <w:bidi/>
        <w:jc w:val="both"/>
        <w:rPr>
          <w:rFonts w:cs="David" w:hint="cs"/>
          <w:rtl/>
        </w:rPr>
      </w:pPr>
    </w:p>
    <w:p w14:paraId="1C1CE6F1" w14:textId="77777777" w:rsidR="007056A1" w:rsidRDefault="007056A1" w:rsidP="007056A1">
      <w:pPr>
        <w:keepNext/>
        <w:bidi/>
        <w:jc w:val="both"/>
        <w:rPr>
          <w:rFonts w:cs="David" w:hint="cs"/>
          <w:rtl/>
        </w:rPr>
      </w:pPr>
      <w:r>
        <w:rPr>
          <w:rFonts w:cs="David" w:hint="cs"/>
          <w:rtl/>
        </w:rPr>
        <w:tab/>
        <w:t xml:space="preserve"> לא, קודמת, בכלל. </w:t>
      </w:r>
    </w:p>
    <w:p w14:paraId="1BD45C1B" w14:textId="77777777" w:rsidR="007056A1" w:rsidRDefault="007056A1" w:rsidP="007056A1">
      <w:pPr>
        <w:keepNext/>
        <w:bidi/>
        <w:jc w:val="both"/>
        <w:rPr>
          <w:rFonts w:cs="David" w:hint="cs"/>
          <w:rtl/>
        </w:rPr>
      </w:pPr>
    </w:p>
    <w:p w14:paraId="3CDE4642" w14:textId="77777777" w:rsidR="007056A1" w:rsidRPr="00A044D1" w:rsidRDefault="007056A1" w:rsidP="007056A1">
      <w:pPr>
        <w:bidi/>
        <w:jc w:val="both"/>
        <w:rPr>
          <w:rFonts w:cs="David" w:hint="cs"/>
          <w:rtl/>
        </w:rPr>
      </w:pPr>
      <w:r w:rsidRPr="00A044D1">
        <w:rPr>
          <w:rFonts w:cs="David" w:hint="cs"/>
          <w:u w:val="single"/>
          <w:rtl/>
        </w:rPr>
        <w:t>ארבל אסטרחן:</w:t>
      </w:r>
    </w:p>
    <w:p w14:paraId="363A32A3" w14:textId="77777777" w:rsidR="007056A1" w:rsidRDefault="007056A1" w:rsidP="007056A1">
      <w:pPr>
        <w:bidi/>
        <w:jc w:val="both"/>
        <w:rPr>
          <w:rFonts w:cs="David" w:hint="cs"/>
          <w:sz w:val="28"/>
          <w:szCs w:val="28"/>
          <w:rtl/>
        </w:rPr>
      </w:pPr>
    </w:p>
    <w:p w14:paraId="71B556D4"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בדרך כלל לא הולכים אחורה יותר מדי, אבל הולכים גם לפעמים יותר מכנסת אחת, ככל שידוע. </w:t>
      </w:r>
    </w:p>
    <w:p w14:paraId="54D0E505" w14:textId="77777777" w:rsidR="007056A1" w:rsidRDefault="007056A1" w:rsidP="007056A1">
      <w:pPr>
        <w:keepNext/>
        <w:bidi/>
        <w:jc w:val="both"/>
        <w:rPr>
          <w:rFonts w:cs="David" w:hint="cs"/>
          <w:rtl/>
        </w:rPr>
      </w:pPr>
    </w:p>
    <w:p w14:paraId="6CEEE122"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233FB9E8" w14:textId="77777777" w:rsidR="007056A1" w:rsidRDefault="007056A1" w:rsidP="007056A1">
      <w:pPr>
        <w:bidi/>
        <w:jc w:val="both"/>
        <w:rPr>
          <w:rFonts w:cs="David" w:hint="cs"/>
          <w:rtl/>
        </w:rPr>
      </w:pPr>
    </w:p>
    <w:p w14:paraId="5ECBCA21" w14:textId="77777777" w:rsidR="007056A1" w:rsidRDefault="007056A1" w:rsidP="007056A1">
      <w:pPr>
        <w:keepNext/>
        <w:bidi/>
        <w:jc w:val="both"/>
        <w:rPr>
          <w:rFonts w:cs="David" w:hint="cs"/>
          <w:rtl/>
        </w:rPr>
      </w:pPr>
      <w:r>
        <w:rPr>
          <w:rFonts w:cs="David" w:hint="cs"/>
          <w:rtl/>
        </w:rPr>
        <w:tab/>
        <w:t>ארבל, יש איזושהי הגבלה כמה זמן הלשכה המשפטית צריכה לעבוד, כדי שתניח את הצעת החוק?</w:t>
      </w:r>
    </w:p>
    <w:p w14:paraId="4B162D74" w14:textId="77777777" w:rsidR="007056A1" w:rsidRDefault="007056A1" w:rsidP="007056A1">
      <w:pPr>
        <w:keepNext/>
        <w:bidi/>
        <w:jc w:val="both"/>
        <w:rPr>
          <w:rFonts w:cs="David" w:hint="cs"/>
          <w:rtl/>
        </w:rPr>
      </w:pPr>
    </w:p>
    <w:p w14:paraId="2CDA9056" w14:textId="77777777" w:rsidR="007056A1" w:rsidRDefault="007056A1" w:rsidP="007056A1">
      <w:pPr>
        <w:keepNext/>
        <w:bidi/>
        <w:jc w:val="both"/>
        <w:rPr>
          <w:rFonts w:cs="David" w:hint="cs"/>
          <w:rtl/>
        </w:rPr>
      </w:pPr>
      <w:r>
        <w:rPr>
          <w:rFonts w:cs="David" w:hint="cs"/>
          <w:u w:val="single"/>
          <w:rtl/>
        </w:rPr>
        <w:t>ארבל אסטרחן:</w:t>
      </w:r>
    </w:p>
    <w:p w14:paraId="57DFFADF" w14:textId="77777777" w:rsidR="007056A1" w:rsidRDefault="007056A1" w:rsidP="007056A1">
      <w:pPr>
        <w:keepNext/>
        <w:bidi/>
        <w:jc w:val="both"/>
        <w:rPr>
          <w:rFonts w:cs="David" w:hint="cs"/>
          <w:rtl/>
        </w:rPr>
      </w:pPr>
    </w:p>
    <w:p w14:paraId="46A82FBA" w14:textId="77777777" w:rsidR="007056A1" w:rsidRDefault="007056A1" w:rsidP="007056A1">
      <w:pPr>
        <w:keepNext/>
        <w:bidi/>
        <w:jc w:val="both"/>
        <w:rPr>
          <w:rFonts w:cs="David" w:hint="cs"/>
          <w:rtl/>
        </w:rPr>
      </w:pPr>
      <w:r>
        <w:rPr>
          <w:rFonts w:cs="David" w:hint="cs"/>
          <w:rtl/>
        </w:rPr>
        <w:tab/>
        <w:t xml:space="preserve">לא, זה תלוי בהצעה. </w:t>
      </w:r>
    </w:p>
    <w:p w14:paraId="3D3BCFEE" w14:textId="77777777" w:rsidR="007056A1" w:rsidRDefault="007056A1" w:rsidP="007056A1">
      <w:pPr>
        <w:keepNext/>
        <w:bidi/>
        <w:jc w:val="both"/>
        <w:rPr>
          <w:rFonts w:cs="David" w:hint="cs"/>
          <w:rtl/>
        </w:rPr>
      </w:pPr>
    </w:p>
    <w:p w14:paraId="3AA4C3BD"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5DF6012D" w14:textId="77777777" w:rsidR="007056A1" w:rsidRDefault="007056A1" w:rsidP="007056A1">
      <w:pPr>
        <w:bidi/>
        <w:jc w:val="both"/>
        <w:rPr>
          <w:rFonts w:cs="David" w:hint="cs"/>
          <w:rtl/>
        </w:rPr>
      </w:pPr>
    </w:p>
    <w:p w14:paraId="4197FB2E" w14:textId="77777777" w:rsidR="007056A1" w:rsidRDefault="007056A1" w:rsidP="007056A1">
      <w:pPr>
        <w:keepNext/>
        <w:bidi/>
        <w:jc w:val="both"/>
        <w:rPr>
          <w:rFonts w:cs="David" w:hint="cs"/>
          <w:rtl/>
        </w:rPr>
      </w:pPr>
      <w:r>
        <w:rPr>
          <w:rFonts w:cs="David" w:hint="cs"/>
          <w:rtl/>
        </w:rPr>
        <w:tab/>
        <w:t xml:space="preserve">כי לפעמים יש הצעה שמקדמים תוך שבוע, שבועיים, ויש הצעה שיכולה לחכות חודשיים. אני חושבת שכן צריך להגביל, כדי שהלשכה המשפטית תניח את ההצעה. </w:t>
      </w:r>
    </w:p>
    <w:p w14:paraId="7E8BF9C3" w14:textId="77777777" w:rsidR="007056A1" w:rsidRDefault="007056A1" w:rsidP="007056A1">
      <w:pPr>
        <w:keepNext/>
        <w:bidi/>
        <w:jc w:val="both"/>
        <w:rPr>
          <w:rFonts w:cs="David" w:hint="cs"/>
          <w:rtl/>
        </w:rPr>
      </w:pPr>
    </w:p>
    <w:p w14:paraId="5AF996D0"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341B95D6" w14:textId="77777777" w:rsidR="007056A1" w:rsidRDefault="007056A1" w:rsidP="007056A1">
      <w:pPr>
        <w:bidi/>
        <w:jc w:val="both"/>
        <w:rPr>
          <w:rFonts w:cs="David" w:hint="cs"/>
          <w:rtl/>
        </w:rPr>
      </w:pPr>
    </w:p>
    <w:p w14:paraId="214FF847" w14:textId="77777777" w:rsidR="007056A1" w:rsidRDefault="007056A1" w:rsidP="007056A1">
      <w:pPr>
        <w:bidi/>
        <w:jc w:val="both"/>
        <w:rPr>
          <w:rFonts w:cs="David" w:hint="cs"/>
          <w:rtl/>
        </w:rPr>
      </w:pPr>
      <w:r>
        <w:rPr>
          <w:rFonts w:cs="David" w:hint="cs"/>
          <w:rtl/>
        </w:rPr>
        <w:tab/>
        <w:t xml:space="preserve">להגביל, אבל אולי לא בתחילת כנסת. בתחילת כנסת יש מסות, מבול. </w:t>
      </w:r>
    </w:p>
    <w:p w14:paraId="13F484DA" w14:textId="77777777" w:rsidR="007056A1" w:rsidRDefault="007056A1" w:rsidP="007056A1">
      <w:pPr>
        <w:bidi/>
        <w:jc w:val="both"/>
        <w:rPr>
          <w:rFonts w:cs="David" w:hint="cs"/>
          <w:rtl/>
        </w:rPr>
      </w:pPr>
    </w:p>
    <w:p w14:paraId="2699567F"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6397FB8F" w14:textId="77777777" w:rsidR="007056A1" w:rsidRDefault="007056A1" w:rsidP="007056A1">
      <w:pPr>
        <w:bidi/>
        <w:jc w:val="both"/>
        <w:rPr>
          <w:rFonts w:cs="David" w:hint="cs"/>
          <w:rtl/>
        </w:rPr>
      </w:pPr>
    </w:p>
    <w:p w14:paraId="589A8A58" w14:textId="77777777" w:rsidR="007056A1" w:rsidRDefault="007056A1" w:rsidP="007056A1">
      <w:pPr>
        <w:bidi/>
        <w:jc w:val="both"/>
        <w:rPr>
          <w:rFonts w:cs="David" w:hint="cs"/>
          <w:rtl/>
        </w:rPr>
      </w:pPr>
      <w:r>
        <w:rPr>
          <w:rFonts w:cs="David" w:hint="cs"/>
          <w:rtl/>
        </w:rPr>
        <w:tab/>
        <w:t xml:space="preserve">גם בתחילת כנסת, אבל לא יכול להיות שלפעמים יש הצעה שתונח תוך שבוע, ויש הצעה שחודשיים לא תונח. </w:t>
      </w:r>
    </w:p>
    <w:p w14:paraId="3BBA334D" w14:textId="77777777" w:rsidR="007056A1" w:rsidRDefault="007056A1" w:rsidP="007056A1">
      <w:pPr>
        <w:bidi/>
        <w:jc w:val="both"/>
        <w:rPr>
          <w:rFonts w:cs="David" w:hint="cs"/>
          <w:rtl/>
        </w:rPr>
      </w:pPr>
    </w:p>
    <w:p w14:paraId="714EE8F0"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B4B2277" w14:textId="77777777" w:rsidR="007056A1" w:rsidRDefault="007056A1" w:rsidP="007056A1">
      <w:pPr>
        <w:bidi/>
        <w:jc w:val="both"/>
        <w:rPr>
          <w:rFonts w:cs="David" w:hint="cs"/>
          <w:rtl/>
        </w:rPr>
      </w:pPr>
    </w:p>
    <w:p w14:paraId="0C762300" w14:textId="77777777" w:rsidR="007056A1" w:rsidRDefault="007056A1" w:rsidP="007056A1">
      <w:pPr>
        <w:bidi/>
        <w:jc w:val="both"/>
        <w:rPr>
          <w:rFonts w:cs="David" w:hint="cs"/>
          <w:rtl/>
        </w:rPr>
      </w:pPr>
      <w:r>
        <w:rPr>
          <w:rFonts w:cs="David" w:hint="cs"/>
          <w:rtl/>
        </w:rPr>
        <w:tab/>
        <w:t xml:space="preserve">יש כאלה שתוך יום מונחות. </w:t>
      </w:r>
    </w:p>
    <w:p w14:paraId="2B295C8A" w14:textId="77777777" w:rsidR="007056A1" w:rsidRDefault="007056A1" w:rsidP="007056A1">
      <w:pPr>
        <w:bidi/>
        <w:jc w:val="both"/>
        <w:rPr>
          <w:rFonts w:cs="David" w:hint="cs"/>
          <w:rtl/>
        </w:rPr>
      </w:pPr>
    </w:p>
    <w:p w14:paraId="6CCFF40B"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00D24901" w14:textId="77777777" w:rsidR="007056A1" w:rsidRDefault="007056A1" w:rsidP="007056A1">
      <w:pPr>
        <w:bidi/>
        <w:jc w:val="both"/>
        <w:rPr>
          <w:rFonts w:cs="David" w:hint="cs"/>
          <w:rtl/>
        </w:rPr>
      </w:pPr>
    </w:p>
    <w:p w14:paraId="1E475A59" w14:textId="77777777" w:rsidR="007056A1" w:rsidRDefault="007056A1" w:rsidP="007056A1">
      <w:pPr>
        <w:bidi/>
        <w:jc w:val="both"/>
        <w:rPr>
          <w:rFonts w:cs="David" w:hint="cs"/>
          <w:rtl/>
        </w:rPr>
      </w:pPr>
      <w:r>
        <w:rPr>
          <w:rFonts w:cs="David" w:hint="cs"/>
          <w:rtl/>
        </w:rPr>
        <w:tab/>
        <w:t xml:space="preserve">אני חושבת שכן צריך לעשות סדר. </w:t>
      </w:r>
    </w:p>
    <w:p w14:paraId="3261B78A" w14:textId="77777777" w:rsidR="007056A1" w:rsidRDefault="007056A1" w:rsidP="007056A1">
      <w:pPr>
        <w:bidi/>
        <w:jc w:val="both"/>
        <w:rPr>
          <w:rFonts w:cs="David" w:hint="cs"/>
          <w:rtl/>
        </w:rPr>
      </w:pPr>
    </w:p>
    <w:p w14:paraId="69CAF8BE"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AB57DC9" w14:textId="77777777" w:rsidR="007056A1" w:rsidRDefault="007056A1" w:rsidP="007056A1">
      <w:pPr>
        <w:bidi/>
        <w:jc w:val="both"/>
        <w:rPr>
          <w:rFonts w:cs="David" w:hint="cs"/>
          <w:rtl/>
        </w:rPr>
      </w:pPr>
    </w:p>
    <w:p w14:paraId="0FA74145" w14:textId="77777777" w:rsidR="007056A1" w:rsidRDefault="007056A1" w:rsidP="007056A1">
      <w:pPr>
        <w:bidi/>
        <w:jc w:val="both"/>
        <w:rPr>
          <w:rFonts w:cs="David" w:hint="cs"/>
          <w:rtl/>
        </w:rPr>
      </w:pPr>
      <w:r>
        <w:rPr>
          <w:rFonts w:cs="David" w:hint="cs"/>
          <w:rtl/>
        </w:rPr>
        <w:tab/>
        <w:t>את בקואליציה - - -</w:t>
      </w:r>
    </w:p>
    <w:p w14:paraId="1E7F9EDA" w14:textId="77777777" w:rsidR="007056A1" w:rsidRDefault="007056A1" w:rsidP="007056A1">
      <w:pPr>
        <w:bidi/>
        <w:jc w:val="both"/>
        <w:rPr>
          <w:rFonts w:cs="David" w:hint="cs"/>
          <w:rtl/>
        </w:rPr>
      </w:pPr>
    </w:p>
    <w:p w14:paraId="20FDE02C" w14:textId="77777777" w:rsidR="007056A1" w:rsidRDefault="007056A1" w:rsidP="007056A1">
      <w:pPr>
        <w:bidi/>
        <w:jc w:val="both"/>
        <w:rPr>
          <w:rFonts w:cs="David" w:hint="cs"/>
          <w:rtl/>
        </w:rPr>
      </w:pPr>
      <w:r>
        <w:rPr>
          <w:rFonts w:cs="David" w:hint="cs"/>
          <w:u w:val="single"/>
          <w:rtl/>
        </w:rPr>
        <w:t>תמר כנפו:</w:t>
      </w:r>
    </w:p>
    <w:p w14:paraId="468DBCB2" w14:textId="77777777" w:rsidR="007056A1" w:rsidRDefault="007056A1" w:rsidP="007056A1">
      <w:pPr>
        <w:bidi/>
        <w:jc w:val="both"/>
        <w:rPr>
          <w:rFonts w:cs="David" w:hint="cs"/>
          <w:rtl/>
        </w:rPr>
      </w:pPr>
    </w:p>
    <w:p w14:paraId="468CC1CB" w14:textId="77777777" w:rsidR="007056A1" w:rsidRDefault="007056A1" w:rsidP="007056A1">
      <w:pPr>
        <w:bidi/>
        <w:jc w:val="both"/>
        <w:rPr>
          <w:rFonts w:cs="David" w:hint="cs"/>
          <w:rtl/>
        </w:rPr>
      </w:pPr>
      <w:r>
        <w:rPr>
          <w:rFonts w:cs="David" w:hint="cs"/>
          <w:rtl/>
        </w:rPr>
        <w:tab/>
        <w:t xml:space="preserve">אני מסתכלת לא קואליציה אופוזיציה, אני מסתכלת כנסת, לא קואליציה אופוזיציה. </w:t>
      </w:r>
    </w:p>
    <w:p w14:paraId="20F36D61" w14:textId="77777777" w:rsidR="007056A1" w:rsidRDefault="007056A1" w:rsidP="007056A1">
      <w:pPr>
        <w:bidi/>
        <w:jc w:val="both"/>
        <w:rPr>
          <w:rFonts w:cs="David" w:hint="cs"/>
          <w:rtl/>
        </w:rPr>
      </w:pPr>
    </w:p>
    <w:p w14:paraId="35B7D38B" w14:textId="77777777" w:rsidR="007056A1" w:rsidRDefault="007056A1" w:rsidP="007056A1">
      <w:pPr>
        <w:keepNext/>
        <w:bidi/>
        <w:jc w:val="both"/>
        <w:rPr>
          <w:rFonts w:cs="David" w:hint="cs"/>
          <w:rtl/>
        </w:rPr>
      </w:pPr>
      <w:r>
        <w:rPr>
          <w:rFonts w:cs="David" w:hint="cs"/>
          <w:u w:val="single"/>
          <w:rtl/>
        </w:rPr>
        <w:t>היו"ר יריב לוין:</w:t>
      </w:r>
    </w:p>
    <w:p w14:paraId="683B42E7" w14:textId="77777777" w:rsidR="007056A1" w:rsidRDefault="007056A1" w:rsidP="007056A1">
      <w:pPr>
        <w:keepNext/>
        <w:bidi/>
        <w:jc w:val="both"/>
        <w:rPr>
          <w:rFonts w:cs="David" w:hint="cs"/>
          <w:rtl/>
        </w:rPr>
      </w:pPr>
    </w:p>
    <w:p w14:paraId="448275BA" w14:textId="77777777" w:rsidR="007056A1" w:rsidRDefault="007056A1" w:rsidP="007056A1">
      <w:pPr>
        <w:bidi/>
        <w:jc w:val="both"/>
        <w:rPr>
          <w:rFonts w:cs="David" w:hint="cs"/>
          <w:rtl/>
        </w:rPr>
      </w:pPr>
      <w:r>
        <w:rPr>
          <w:rFonts w:cs="David" w:hint="cs"/>
          <w:rtl/>
        </w:rPr>
        <w:tab/>
        <w:t>מישהו נתקל בבעיה ספציפית, שהוא מרגיש שמעכבים לו הצעה?</w:t>
      </w:r>
    </w:p>
    <w:p w14:paraId="5BEB4A4B" w14:textId="77777777" w:rsidR="007056A1" w:rsidRDefault="007056A1" w:rsidP="007056A1">
      <w:pPr>
        <w:bidi/>
        <w:jc w:val="both"/>
        <w:rPr>
          <w:rFonts w:cs="David" w:hint="cs"/>
          <w:rtl/>
        </w:rPr>
      </w:pPr>
    </w:p>
    <w:p w14:paraId="6C8E0466" w14:textId="77777777" w:rsidR="007056A1" w:rsidRDefault="007056A1" w:rsidP="007056A1">
      <w:pPr>
        <w:bidi/>
        <w:jc w:val="both"/>
        <w:rPr>
          <w:rFonts w:cs="David" w:hint="cs"/>
          <w:rtl/>
        </w:rPr>
      </w:pPr>
      <w:r>
        <w:rPr>
          <w:rFonts w:cs="David" w:hint="cs"/>
          <w:u w:val="single"/>
          <w:rtl/>
        </w:rPr>
        <w:t>תמר כנפו:</w:t>
      </w:r>
    </w:p>
    <w:p w14:paraId="1F4B9F23" w14:textId="77777777" w:rsidR="007056A1" w:rsidRDefault="007056A1" w:rsidP="007056A1">
      <w:pPr>
        <w:bidi/>
        <w:jc w:val="both"/>
        <w:rPr>
          <w:rFonts w:cs="David" w:hint="cs"/>
          <w:rtl/>
        </w:rPr>
      </w:pPr>
    </w:p>
    <w:p w14:paraId="3324D2B7" w14:textId="77777777" w:rsidR="007056A1" w:rsidRDefault="007056A1" w:rsidP="007056A1">
      <w:pPr>
        <w:bidi/>
        <w:jc w:val="both"/>
        <w:rPr>
          <w:rFonts w:cs="David" w:hint="cs"/>
          <w:rtl/>
        </w:rPr>
      </w:pPr>
      <w:r>
        <w:rPr>
          <w:rFonts w:cs="David" w:hint="cs"/>
          <w:rtl/>
        </w:rPr>
        <w:tab/>
        <w:t xml:space="preserve">כן, זה היה הרבה, במיוחד בתחילת הכנסת. </w:t>
      </w:r>
    </w:p>
    <w:p w14:paraId="26B47785" w14:textId="77777777" w:rsidR="007056A1" w:rsidRDefault="007056A1" w:rsidP="007056A1">
      <w:pPr>
        <w:bidi/>
        <w:jc w:val="both"/>
        <w:rPr>
          <w:rFonts w:cs="David" w:hint="cs"/>
          <w:rtl/>
        </w:rPr>
      </w:pPr>
    </w:p>
    <w:p w14:paraId="7459F644"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3A497D73" w14:textId="77777777" w:rsidR="007056A1" w:rsidRDefault="007056A1" w:rsidP="007056A1">
      <w:pPr>
        <w:bidi/>
        <w:jc w:val="both"/>
        <w:rPr>
          <w:rFonts w:cs="David" w:hint="cs"/>
          <w:rtl/>
        </w:rPr>
      </w:pPr>
    </w:p>
    <w:p w14:paraId="305E6A3D" w14:textId="77777777" w:rsidR="007056A1" w:rsidRDefault="007056A1" w:rsidP="007056A1">
      <w:pPr>
        <w:bidi/>
        <w:jc w:val="both"/>
        <w:rPr>
          <w:rFonts w:cs="David" w:hint="cs"/>
          <w:rtl/>
        </w:rPr>
      </w:pPr>
      <w:r>
        <w:rPr>
          <w:rFonts w:cs="David" w:hint="cs"/>
          <w:rtl/>
        </w:rPr>
        <w:tab/>
        <w:t xml:space="preserve">כי בתחילת הכנסת יש מבול של הצעות, ממש אלפי הצעות, כל אחד רוצה להקדים. </w:t>
      </w:r>
    </w:p>
    <w:p w14:paraId="311E6840" w14:textId="77777777" w:rsidR="007056A1" w:rsidRDefault="007056A1" w:rsidP="007056A1">
      <w:pPr>
        <w:bidi/>
        <w:jc w:val="both"/>
        <w:rPr>
          <w:rFonts w:cs="David" w:hint="cs"/>
          <w:rtl/>
        </w:rPr>
      </w:pPr>
    </w:p>
    <w:p w14:paraId="76921AAA"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5E15ED88" w14:textId="77777777" w:rsidR="007056A1" w:rsidRDefault="007056A1" w:rsidP="007056A1">
      <w:pPr>
        <w:bidi/>
        <w:jc w:val="both"/>
        <w:rPr>
          <w:rFonts w:cs="David" w:hint="cs"/>
          <w:rtl/>
        </w:rPr>
      </w:pPr>
    </w:p>
    <w:p w14:paraId="0A466B54" w14:textId="77777777" w:rsidR="007056A1" w:rsidRDefault="007056A1" w:rsidP="007056A1">
      <w:pPr>
        <w:bidi/>
        <w:jc w:val="both"/>
        <w:rPr>
          <w:rFonts w:cs="David" w:hint="cs"/>
          <w:rtl/>
        </w:rPr>
      </w:pPr>
      <w:r>
        <w:rPr>
          <w:rFonts w:cs="David" w:hint="cs"/>
          <w:rtl/>
        </w:rPr>
        <w:tab/>
        <w:t>אבל פעם ידענו שתוך שבועיים מקסימום.</w:t>
      </w:r>
    </w:p>
    <w:p w14:paraId="4A901EBA" w14:textId="77777777" w:rsidR="007056A1" w:rsidRDefault="007056A1" w:rsidP="007056A1">
      <w:pPr>
        <w:bidi/>
        <w:jc w:val="both"/>
        <w:rPr>
          <w:rFonts w:cs="David" w:hint="cs"/>
          <w:rtl/>
        </w:rPr>
      </w:pPr>
    </w:p>
    <w:p w14:paraId="15F79BAA" w14:textId="77777777" w:rsidR="007056A1" w:rsidRDefault="007056A1" w:rsidP="007056A1">
      <w:pPr>
        <w:keepNext/>
        <w:bidi/>
        <w:jc w:val="both"/>
        <w:rPr>
          <w:rFonts w:cs="David" w:hint="cs"/>
          <w:rtl/>
        </w:rPr>
      </w:pPr>
      <w:r>
        <w:rPr>
          <w:rFonts w:cs="David" w:hint="cs"/>
          <w:u w:val="single"/>
          <w:rtl/>
        </w:rPr>
        <w:t>ארבל אסטרחן:</w:t>
      </w:r>
    </w:p>
    <w:p w14:paraId="571B9748" w14:textId="77777777" w:rsidR="007056A1" w:rsidRDefault="007056A1" w:rsidP="007056A1">
      <w:pPr>
        <w:keepNext/>
        <w:bidi/>
        <w:jc w:val="both"/>
        <w:rPr>
          <w:rFonts w:cs="David" w:hint="cs"/>
          <w:rtl/>
        </w:rPr>
      </w:pPr>
    </w:p>
    <w:p w14:paraId="58878CC8" w14:textId="77777777" w:rsidR="007056A1" w:rsidRDefault="007056A1" w:rsidP="007056A1">
      <w:pPr>
        <w:keepNext/>
        <w:bidi/>
        <w:jc w:val="both"/>
        <w:rPr>
          <w:rFonts w:cs="David" w:hint="cs"/>
          <w:rtl/>
        </w:rPr>
      </w:pPr>
      <w:r>
        <w:rPr>
          <w:rFonts w:cs="David" w:hint="cs"/>
          <w:rtl/>
        </w:rPr>
        <w:tab/>
        <w:t xml:space="preserve">לא, בדרך כלל זה היה שלושה שבועות. לפעמים יש הצעות מאוד מורכבות. צריך לזכור שבסדר העבודה של היועצים המשפטיים הכנת הצעת חוק לקריאה שנייה ושלישית או לקריאה ראשונה תמיד תקדם להנחת הצעת חוק טרומית. לפעמים יש הצעות, שהן מאוד מורכבות. משתדלים לעבוד לפי הסדר, אבל אם יש לפעמים משהו מאוד מורכב, או שצריך לדבר עם חבר הכנסת, שזה גם קורה הרבה, מתכתבים אתו. </w:t>
      </w:r>
    </w:p>
    <w:p w14:paraId="6330B683" w14:textId="77777777" w:rsidR="007056A1" w:rsidRDefault="007056A1" w:rsidP="007056A1">
      <w:pPr>
        <w:keepNext/>
        <w:bidi/>
        <w:jc w:val="both"/>
        <w:rPr>
          <w:rFonts w:cs="David" w:hint="cs"/>
          <w:rtl/>
        </w:rPr>
      </w:pPr>
    </w:p>
    <w:p w14:paraId="5ED6A1F8" w14:textId="77777777" w:rsidR="007056A1" w:rsidRDefault="007056A1" w:rsidP="007056A1">
      <w:pPr>
        <w:keepNext/>
        <w:bidi/>
        <w:jc w:val="both"/>
        <w:rPr>
          <w:rFonts w:cs="David" w:hint="cs"/>
          <w:rtl/>
        </w:rPr>
      </w:pPr>
      <w:r>
        <w:rPr>
          <w:rFonts w:cs="David" w:hint="cs"/>
          <w:u w:val="single"/>
          <w:rtl/>
        </w:rPr>
        <w:t>גלעד סממה:</w:t>
      </w:r>
    </w:p>
    <w:p w14:paraId="6B1093E3" w14:textId="77777777" w:rsidR="007056A1" w:rsidRDefault="007056A1" w:rsidP="007056A1">
      <w:pPr>
        <w:keepNext/>
        <w:bidi/>
        <w:jc w:val="both"/>
        <w:rPr>
          <w:rFonts w:cs="David" w:hint="cs"/>
          <w:rtl/>
        </w:rPr>
      </w:pPr>
    </w:p>
    <w:p w14:paraId="760661C6" w14:textId="77777777" w:rsidR="007056A1" w:rsidRDefault="007056A1" w:rsidP="007056A1">
      <w:pPr>
        <w:keepNext/>
        <w:bidi/>
        <w:jc w:val="both"/>
        <w:rPr>
          <w:rFonts w:cs="David" w:hint="cs"/>
          <w:rtl/>
        </w:rPr>
      </w:pPr>
      <w:r>
        <w:rPr>
          <w:rFonts w:cs="David" w:hint="cs"/>
          <w:rtl/>
        </w:rPr>
        <w:tab/>
        <w:t>ואם זאת הצעה, למשל, על ניסויים בבני אדם של חבר כנסת כזה או אחר, שמתפרסת על 30, 40 עמודים ואני בטוח שהוא כתב אותה לבד?</w:t>
      </w:r>
    </w:p>
    <w:p w14:paraId="6DE1E1F0" w14:textId="77777777" w:rsidR="007056A1" w:rsidRDefault="007056A1" w:rsidP="007056A1">
      <w:pPr>
        <w:keepNext/>
        <w:bidi/>
        <w:jc w:val="both"/>
        <w:rPr>
          <w:rFonts w:cs="David" w:hint="cs"/>
          <w:rtl/>
        </w:rPr>
      </w:pPr>
    </w:p>
    <w:p w14:paraId="0DA59B84"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254BDD03" w14:textId="77777777" w:rsidR="007056A1" w:rsidRDefault="007056A1" w:rsidP="007056A1">
      <w:pPr>
        <w:bidi/>
        <w:jc w:val="both"/>
        <w:rPr>
          <w:rFonts w:cs="David" w:hint="cs"/>
          <w:rtl/>
        </w:rPr>
      </w:pPr>
    </w:p>
    <w:p w14:paraId="6A6A8F8F" w14:textId="77777777" w:rsidR="007056A1" w:rsidRDefault="007056A1" w:rsidP="007056A1">
      <w:pPr>
        <w:keepNext/>
        <w:bidi/>
        <w:jc w:val="both"/>
        <w:rPr>
          <w:rFonts w:cs="David" w:hint="cs"/>
          <w:rtl/>
        </w:rPr>
      </w:pPr>
      <w:r>
        <w:rPr>
          <w:rFonts w:cs="David" w:hint="cs"/>
          <w:rtl/>
        </w:rPr>
        <w:tab/>
        <w:t xml:space="preserve"> אז בכלל אין בעיה, אפשר להגיש אותה אחרי שבוע. </w:t>
      </w:r>
    </w:p>
    <w:p w14:paraId="15124821" w14:textId="77777777" w:rsidR="007056A1" w:rsidRDefault="007056A1" w:rsidP="007056A1">
      <w:pPr>
        <w:keepNext/>
        <w:bidi/>
        <w:jc w:val="both"/>
        <w:rPr>
          <w:rFonts w:cs="David" w:hint="cs"/>
          <w:rtl/>
        </w:rPr>
      </w:pPr>
    </w:p>
    <w:p w14:paraId="7965D208" w14:textId="77777777" w:rsidR="007056A1" w:rsidRDefault="007056A1" w:rsidP="007056A1">
      <w:pPr>
        <w:keepNext/>
        <w:bidi/>
        <w:jc w:val="both"/>
        <w:rPr>
          <w:rFonts w:cs="David" w:hint="cs"/>
          <w:rtl/>
        </w:rPr>
      </w:pPr>
      <w:r>
        <w:rPr>
          <w:rFonts w:cs="David" w:hint="cs"/>
          <w:u w:val="single"/>
          <w:rtl/>
        </w:rPr>
        <w:t>היו"ר יריב לוין:</w:t>
      </w:r>
    </w:p>
    <w:p w14:paraId="52377803" w14:textId="77777777" w:rsidR="007056A1" w:rsidRDefault="007056A1" w:rsidP="007056A1">
      <w:pPr>
        <w:keepNext/>
        <w:bidi/>
        <w:jc w:val="both"/>
        <w:rPr>
          <w:rFonts w:cs="David" w:hint="cs"/>
          <w:rtl/>
        </w:rPr>
      </w:pPr>
    </w:p>
    <w:p w14:paraId="3503F5B7" w14:textId="77777777" w:rsidR="007056A1" w:rsidRDefault="007056A1" w:rsidP="007056A1">
      <w:pPr>
        <w:bidi/>
        <w:jc w:val="both"/>
        <w:rPr>
          <w:rFonts w:cs="David" w:hint="cs"/>
          <w:rtl/>
        </w:rPr>
      </w:pPr>
      <w:r>
        <w:rPr>
          <w:rFonts w:cs="David" w:hint="cs"/>
          <w:rtl/>
        </w:rPr>
        <w:tab/>
        <w:t xml:space="preserve">אני מוכרח לומר שלא נתקלתי אף פעם באיזה סחבת. אני מוכן לתת לך את הדוגמה של ה"קראפול" שבאמת לא התקדם עד עכשיו, אבל בין היתר גם באשמתנו. זה לא שרצינו לשבת עם מישהו במחלקה המשפטית והוא אמר לנו: לא, אין לי זמן, תבואו בעוד חצי שעה. אני לא יודע, לי זה לא קרה אף פעם. אני מאמין שאם זה יקרה למישהו, הוא ייגש ליועץ המשפטי של הכנסת, והוא מייד יעשה בעניין הזה סדר. </w:t>
      </w:r>
    </w:p>
    <w:p w14:paraId="73F63329" w14:textId="77777777" w:rsidR="007056A1" w:rsidRDefault="007056A1" w:rsidP="007056A1">
      <w:pPr>
        <w:bidi/>
        <w:jc w:val="both"/>
        <w:rPr>
          <w:rFonts w:cs="David" w:hint="cs"/>
          <w:rtl/>
        </w:rPr>
      </w:pPr>
    </w:p>
    <w:p w14:paraId="4715A940" w14:textId="77777777" w:rsidR="007056A1" w:rsidRDefault="007056A1" w:rsidP="007056A1">
      <w:pPr>
        <w:keepNext/>
        <w:bidi/>
        <w:jc w:val="both"/>
        <w:rPr>
          <w:rFonts w:cs="David" w:hint="cs"/>
          <w:rtl/>
        </w:rPr>
      </w:pPr>
      <w:r>
        <w:rPr>
          <w:rFonts w:cs="David" w:hint="cs"/>
          <w:u w:val="single"/>
          <w:rtl/>
        </w:rPr>
        <w:t>סער פינטו:</w:t>
      </w:r>
    </w:p>
    <w:p w14:paraId="250AD1BF" w14:textId="77777777" w:rsidR="007056A1" w:rsidRDefault="007056A1" w:rsidP="007056A1">
      <w:pPr>
        <w:keepNext/>
        <w:bidi/>
        <w:jc w:val="both"/>
        <w:rPr>
          <w:rFonts w:cs="David" w:hint="cs"/>
          <w:rtl/>
        </w:rPr>
      </w:pPr>
    </w:p>
    <w:p w14:paraId="2B1D4988" w14:textId="77777777" w:rsidR="007056A1" w:rsidRDefault="007056A1" w:rsidP="007056A1">
      <w:pPr>
        <w:bidi/>
        <w:jc w:val="both"/>
        <w:rPr>
          <w:rFonts w:cs="David" w:hint="cs"/>
          <w:rtl/>
        </w:rPr>
      </w:pPr>
      <w:r>
        <w:rPr>
          <w:rFonts w:cs="David" w:hint="cs"/>
          <w:rtl/>
        </w:rPr>
        <w:tab/>
        <w:t xml:space="preserve">אני רוצה להגיד שזה כן קורה, לא פעם אחת. זה כן קורה. אני לא חושב שזה משרירות, זה קורה. לפעמים זה מתמחה חדש, שזאת אותה הצעת חוק מועתקת, אבל פתאום אותו מתמחה חדש חושב שצריך לנסח את זה אחרת. זה גם קורה, למרות שארבע הצעות בדיוק אותו דבר כבר מונחות. לפעמים זה קורה בתקופה של תקציב, לפעמים זה קורה משיקולים אחרים. אני לא יודע אם צריך להגביל, אני כן חושב, שלפחות צריך להיות פה איזשהו מנגנון, שאם מדובר מעבר לתקופה מסוימת, צריך להודיע לחבר כנסת. חבר כנסת לא יודע אם מעכבים כי יש תקציב עכשיו או כי צריכים לשאול אותו שאלות. עברו שלושה שבועות, הודעה לחבר כנסת, שזה מתעכב כי יש תקציב, כי אנחנו צריכים תשובות. </w:t>
      </w:r>
    </w:p>
    <w:p w14:paraId="1D9AA247" w14:textId="77777777" w:rsidR="007056A1" w:rsidRDefault="007056A1" w:rsidP="007056A1">
      <w:pPr>
        <w:bidi/>
        <w:jc w:val="both"/>
        <w:rPr>
          <w:rFonts w:cs="David" w:hint="cs"/>
          <w:rtl/>
        </w:rPr>
      </w:pPr>
    </w:p>
    <w:p w14:paraId="5050364A"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303F8D13" w14:textId="77777777" w:rsidR="007056A1" w:rsidRDefault="007056A1" w:rsidP="007056A1">
      <w:pPr>
        <w:bidi/>
        <w:jc w:val="both"/>
        <w:rPr>
          <w:rFonts w:cs="David" w:hint="cs"/>
          <w:rtl/>
        </w:rPr>
      </w:pPr>
    </w:p>
    <w:p w14:paraId="1113E3BA" w14:textId="77777777" w:rsidR="007056A1" w:rsidRDefault="007056A1" w:rsidP="007056A1">
      <w:pPr>
        <w:bidi/>
        <w:jc w:val="both"/>
        <w:rPr>
          <w:rFonts w:cs="David" w:hint="cs"/>
          <w:rtl/>
        </w:rPr>
      </w:pPr>
      <w:r>
        <w:rPr>
          <w:rFonts w:cs="David" w:hint="cs"/>
          <w:rtl/>
        </w:rPr>
        <w:tab/>
        <w:t>אם האחריות על חבר הכנסת וחבר הכנסת ישאל, לא יתנו לו את התשובה? יש דברים שאני לא חושבת שצריכים להיות מעוגנים בתקנון. ירים טלפון ללשכה המשפטית, לא יגידו לו: תשמע, אנחנו בתקציב?</w:t>
      </w:r>
    </w:p>
    <w:p w14:paraId="43141789" w14:textId="77777777" w:rsidR="007056A1" w:rsidRDefault="007056A1" w:rsidP="007056A1">
      <w:pPr>
        <w:keepNext/>
        <w:bidi/>
        <w:jc w:val="both"/>
        <w:rPr>
          <w:rFonts w:cs="David" w:hint="cs"/>
          <w:u w:val="single"/>
          <w:rtl/>
        </w:rPr>
      </w:pPr>
    </w:p>
    <w:p w14:paraId="74D7A8C0" w14:textId="77777777" w:rsidR="007056A1" w:rsidRDefault="007056A1" w:rsidP="007056A1">
      <w:pPr>
        <w:keepNext/>
        <w:bidi/>
        <w:jc w:val="both"/>
        <w:rPr>
          <w:rFonts w:cs="David" w:hint="cs"/>
          <w:rtl/>
        </w:rPr>
      </w:pPr>
      <w:r>
        <w:rPr>
          <w:rFonts w:cs="David" w:hint="cs"/>
          <w:u w:val="single"/>
          <w:rtl/>
        </w:rPr>
        <w:t>איל זנדברג:</w:t>
      </w:r>
    </w:p>
    <w:p w14:paraId="1071C09E" w14:textId="77777777" w:rsidR="007056A1" w:rsidRDefault="007056A1" w:rsidP="007056A1">
      <w:pPr>
        <w:keepNext/>
        <w:bidi/>
        <w:jc w:val="both"/>
        <w:rPr>
          <w:rFonts w:cs="David" w:hint="cs"/>
          <w:rtl/>
        </w:rPr>
      </w:pPr>
    </w:p>
    <w:p w14:paraId="76F73268" w14:textId="77777777" w:rsidR="007056A1" w:rsidRDefault="007056A1" w:rsidP="007056A1">
      <w:pPr>
        <w:bidi/>
        <w:jc w:val="both"/>
        <w:rPr>
          <w:rFonts w:cs="David" w:hint="cs"/>
          <w:rtl/>
        </w:rPr>
      </w:pPr>
      <w:r>
        <w:rPr>
          <w:rFonts w:cs="David" w:hint="cs"/>
          <w:rtl/>
        </w:rPr>
        <w:tab/>
        <w:t xml:space="preserve"> זה נשמע כמו עניין של נוהל פנימי. כל הייעוץ המשפטי שקוף פה בתקנון. זה עניין של החלטה - סליחה שאני מתערב - ויעמידו את הלשכה המשפטית במקומה, אם היא לא עובדת כמו שצריך ויקבעו נהלים פנימיים. זה לא תקנון הכנסת, זה לא הליך החקיקה במובן האמיתי שלו. </w:t>
      </w:r>
    </w:p>
    <w:p w14:paraId="0455A4CA" w14:textId="77777777" w:rsidR="007056A1" w:rsidRDefault="007056A1" w:rsidP="007056A1">
      <w:pPr>
        <w:bidi/>
        <w:jc w:val="both"/>
        <w:rPr>
          <w:rFonts w:cs="David" w:hint="cs"/>
          <w:rtl/>
        </w:rPr>
      </w:pPr>
    </w:p>
    <w:p w14:paraId="649F8729" w14:textId="77777777" w:rsidR="007056A1" w:rsidRDefault="007056A1" w:rsidP="007056A1">
      <w:pPr>
        <w:keepNext/>
        <w:bidi/>
        <w:jc w:val="both"/>
        <w:rPr>
          <w:rFonts w:cs="David" w:hint="cs"/>
          <w:rtl/>
        </w:rPr>
      </w:pPr>
      <w:r>
        <w:rPr>
          <w:rFonts w:cs="David" w:hint="cs"/>
          <w:u w:val="single"/>
          <w:rtl/>
        </w:rPr>
        <w:t>ארבל אסטרחן:</w:t>
      </w:r>
    </w:p>
    <w:p w14:paraId="57112F6C" w14:textId="77777777" w:rsidR="007056A1" w:rsidRDefault="007056A1" w:rsidP="007056A1">
      <w:pPr>
        <w:keepNext/>
        <w:bidi/>
        <w:jc w:val="both"/>
        <w:rPr>
          <w:rFonts w:cs="David" w:hint="cs"/>
          <w:rtl/>
        </w:rPr>
      </w:pPr>
    </w:p>
    <w:p w14:paraId="495521EB" w14:textId="77777777" w:rsidR="007056A1" w:rsidRDefault="007056A1" w:rsidP="007056A1">
      <w:pPr>
        <w:keepNext/>
        <w:bidi/>
        <w:jc w:val="both"/>
        <w:rPr>
          <w:rFonts w:cs="David" w:hint="cs"/>
          <w:rtl/>
        </w:rPr>
      </w:pPr>
      <w:r>
        <w:rPr>
          <w:rFonts w:cs="David" w:hint="cs"/>
          <w:rtl/>
        </w:rPr>
        <w:tab/>
        <w:t xml:space="preserve">אם רוצים לקצוב זמן ללשכה המשפטית, צריך גם להגיד מה היא עושה, צריך להכניס פה משהו שאולי לא קיים. </w:t>
      </w:r>
    </w:p>
    <w:p w14:paraId="62030C7C" w14:textId="77777777" w:rsidR="007056A1" w:rsidRDefault="007056A1" w:rsidP="007056A1">
      <w:pPr>
        <w:keepNext/>
        <w:bidi/>
        <w:jc w:val="both"/>
        <w:rPr>
          <w:rFonts w:cs="David" w:hint="cs"/>
          <w:rtl/>
        </w:rPr>
      </w:pPr>
    </w:p>
    <w:p w14:paraId="2A02E244"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BAF0FC9" w14:textId="77777777" w:rsidR="007056A1" w:rsidRDefault="007056A1" w:rsidP="007056A1">
      <w:pPr>
        <w:bidi/>
        <w:jc w:val="both"/>
        <w:rPr>
          <w:rFonts w:cs="David" w:hint="cs"/>
          <w:rtl/>
        </w:rPr>
      </w:pPr>
    </w:p>
    <w:p w14:paraId="15FD7DFE" w14:textId="77777777" w:rsidR="007056A1" w:rsidRDefault="007056A1" w:rsidP="007056A1">
      <w:pPr>
        <w:bidi/>
        <w:jc w:val="both"/>
        <w:rPr>
          <w:rFonts w:cs="David" w:hint="cs"/>
          <w:rtl/>
        </w:rPr>
      </w:pPr>
      <w:r>
        <w:rPr>
          <w:rFonts w:cs="David" w:hint="cs"/>
          <w:rtl/>
        </w:rPr>
        <w:tab/>
        <w:t xml:space="preserve">אולי אפשר לקצוב זמן של ארבעה שבועות נניח, וזה ממש סביר. </w:t>
      </w:r>
    </w:p>
    <w:p w14:paraId="38D7494C" w14:textId="77777777" w:rsidR="007056A1" w:rsidRDefault="007056A1" w:rsidP="007056A1">
      <w:pPr>
        <w:bidi/>
        <w:jc w:val="both"/>
        <w:rPr>
          <w:rFonts w:cs="David" w:hint="cs"/>
          <w:rtl/>
        </w:rPr>
      </w:pPr>
    </w:p>
    <w:p w14:paraId="3623C226"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14DC07F8" w14:textId="77777777" w:rsidR="007056A1" w:rsidRDefault="007056A1" w:rsidP="007056A1">
      <w:pPr>
        <w:bidi/>
        <w:jc w:val="both"/>
        <w:rPr>
          <w:rFonts w:cs="David" w:hint="cs"/>
          <w:rtl/>
        </w:rPr>
      </w:pPr>
    </w:p>
    <w:p w14:paraId="582A789A" w14:textId="77777777" w:rsidR="007056A1" w:rsidRDefault="007056A1" w:rsidP="007056A1">
      <w:pPr>
        <w:bidi/>
        <w:ind w:firstLine="720"/>
        <w:jc w:val="both"/>
        <w:rPr>
          <w:rFonts w:cs="David" w:hint="cs"/>
          <w:rtl/>
        </w:rPr>
      </w:pPr>
      <w:r>
        <w:rPr>
          <w:rFonts w:cs="David" w:hint="cs"/>
          <w:rtl/>
        </w:rPr>
        <w:t xml:space="preserve">ארבעה שבועות זה לא סביר בתחילת כנסת ובתקופת תקציב בוודאי, ובתקופה שיש סתם לדוגמה בוועדת החוקה, חוק ומשפט חתימה דיגיטלית. הכנסת דינמית. בסך הכול הרי אין עיכובים, זה קורה נקודתית. אם זה נקודתי, יתכבד חבר הכנסת להרים טלפון ללשכה המשפטית כדי לוודא מה המצב. הוא יוודא מה המצב. הרי מישהו עושה את המעקב. </w:t>
      </w:r>
    </w:p>
    <w:p w14:paraId="70619F08" w14:textId="77777777" w:rsidR="007056A1" w:rsidRDefault="007056A1" w:rsidP="007056A1">
      <w:pPr>
        <w:bidi/>
        <w:jc w:val="both"/>
        <w:rPr>
          <w:rFonts w:cs="David" w:hint="cs"/>
          <w:rtl/>
        </w:rPr>
      </w:pPr>
    </w:p>
    <w:p w14:paraId="6C1EF61B" w14:textId="77777777" w:rsidR="007056A1" w:rsidRDefault="007056A1" w:rsidP="007056A1">
      <w:pPr>
        <w:keepNext/>
        <w:bidi/>
        <w:jc w:val="both"/>
        <w:rPr>
          <w:rFonts w:cs="David" w:hint="cs"/>
          <w:rtl/>
        </w:rPr>
      </w:pPr>
      <w:r>
        <w:rPr>
          <w:rFonts w:cs="David" w:hint="cs"/>
          <w:u w:val="single"/>
          <w:rtl/>
        </w:rPr>
        <w:t>איל זנדברג:</w:t>
      </w:r>
    </w:p>
    <w:p w14:paraId="7AD461EA" w14:textId="77777777" w:rsidR="007056A1" w:rsidRDefault="007056A1" w:rsidP="007056A1">
      <w:pPr>
        <w:keepNext/>
        <w:bidi/>
        <w:jc w:val="both"/>
        <w:rPr>
          <w:rFonts w:cs="David" w:hint="cs"/>
          <w:rtl/>
        </w:rPr>
      </w:pPr>
    </w:p>
    <w:p w14:paraId="40BD54CE" w14:textId="77777777" w:rsidR="007056A1" w:rsidRDefault="007056A1" w:rsidP="007056A1">
      <w:pPr>
        <w:bidi/>
        <w:jc w:val="both"/>
        <w:rPr>
          <w:rFonts w:cs="David" w:hint="cs"/>
          <w:rtl/>
        </w:rPr>
      </w:pPr>
      <w:r>
        <w:rPr>
          <w:rFonts w:cs="David" w:hint="cs"/>
          <w:rtl/>
        </w:rPr>
        <w:tab/>
        <w:t xml:space="preserve"> אם לא עושים מעקב, סימן שאין בעיה. </w:t>
      </w:r>
    </w:p>
    <w:p w14:paraId="3A6B33FC" w14:textId="77777777" w:rsidR="007056A1" w:rsidRDefault="007056A1" w:rsidP="007056A1">
      <w:pPr>
        <w:bidi/>
        <w:jc w:val="both"/>
        <w:rPr>
          <w:rFonts w:cs="David" w:hint="cs"/>
          <w:rtl/>
        </w:rPr>
      </w:pPr>
    </w:p>
    <w:p w14:paraId="3DB61986"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0DFDEE64" w14:textId="77777777" w:rsidR="007056A1" w:rsidRDefault="007056A1" w:rsidP="007056A1">
      <w:pPr>
        <w:bidi/>
        <w:jc w:val="both"/>
        <w:rPr>
          <w:rFonts w:cs="David" w:hint="cs"/>
          <w:rtl/>
        </w:rPr>
      </w:pPr>
    </w:p>
    <w:p w14:paraId="61AF3B75" w14:textId="77777777" w:rsidR="007056A1" w:rsidRDefault="007056A1" w:rsidP="007056A1">
      <w:pPr>
        <w:bidi/>
        <w:jc w:val="both"/>
        <w:rPr>
          <w:rFonts w:cs="David" w:hint="cs"/>
          <w:rtl/>
        </w:rPr>
      </w:pPr>
      <w:r>
        <w:rPr>
          <w:rFonts w:cs="David" w:hint="cs"/>
          <w:rtl/>
        </w:rPr>
        <w:tab/>
        <w:t xml:space="preserve">אני חושבת שבאמת בגדול ובסך הכול אין עיכובים. אני לא חושבת שיש. </w:t>
      </w:r>
    </w:p>
    <w:p w14:paraId="1A88DC23" w14:textId="77777777" w:rsidR="007056A1" w:rsidRDefault="007056A1" w:rsidP="007056A1">
      <w:pPr>
        <w:bidi/>
        <w:jc w:val="both"/>
        <w:rPr>
          <w:rFonts w:cs="David" w:hint="cs"/>
          <w:rtl/>
        </w:rPr>
      </w:pPr>
    </w:p>
    <w:p w14:paraId="0F71DC05" w14:textId="77777777" w:rsidR="007056A1" w:rsidRDefault="007056A1" w:rsidP="007056A1">
      <w:pPr>
        <w:keepNext/>
        <w:bidi/>
        <w:jc w:val="both"/>
        <w:rPr>
          <w:rFonts w:cs="David" w:hint="cs"/>
          <w:rtl/>
        </w:rPr>
      </w:pPr>
      <w:r>
        <w:rPr>
          <w:rFonts w:cs="David" w:hint="cs"/>
          <w:u w:val="single"/>
          <w:rtl/>
        </w:rPr>
        <w:t>ארבל אסטרחן:</w:t>
      </w:r>
    </w:p>
    <w:p w14:paraId="1E12733A" w14:textId="77777777" w:rsidR="007056A1" w:rsidRDefault="007056A1" w:rsidP="007056A1">
      <w:pPr>
        <w:keepNext/>
        <w:bidi/>
        <w:jc w:val="both"/>
        <w:rPr>
          <w:rFonts w:cs="David" w:hint="cs"/>
          <w:rtl/>
        </w:rPr>
      </w:pPr>
    </w:p>
    <w:p w14:paraId="44DB2F84" w14:textId="77777777" w:rsidR="007056A1" w:rsidRDefault="007056A1" w:rsidP="007056A1">
      <w:pPr>
        <w:keepNext/>
        <w:bidi/>
        <w:jc w:val="both"/>
        <w:rPr>
          <w:rFonts w:cs="David" w:hint="cs"/>
          <w:rtl/>
        </w:rPr>
      </w:pPr>
      <w:r>
        <w:rPr>
          <w:rFonts w:cs="David" w:hint="cs"/>
          <w:rtl/>
        </w:rPr>
        <w:tab/>
        <w:t xml:space="preserve">לי לא ידוע. </w:t>
      </w:r>
    </w:p>
    <w:p w14:paraId="27BAC4AE" w14:textId="77777777" w:rsidR="007056A1" w:rsidRDefault="007056A1" w:rsidP="007056A1">
      <w:pPr>
        <w:keepNext/>
        <w:bidi/>
        <w:jc w:val="both"/>
        <w:rPr>
          <w:rFonts w:cs="David" w:hint="cs"/>
          <w:rtl/>
        </w:rPr>
      </w:pPr>
    </w:p>
    <w:p w14:paraId="43180600" w14:textId="77777777" w:rsidR="007056A1" w:rsidRDefault="007056A1" w:rsidP="007056A1">
      <w:pPr>
        <w:bidi/>
        <w:jc w:val="both"/>
        <w:rPr>
          <w:rFonts w:cs="David" w:hint="cs"/>
          <w:rtl/>
        </w:rPr>
      </w:pPr>
      <w:r>
        <w:rPr>
          <w:rFonts w:cs="David" w:hint="cs"/>
          <w:u w:val="single"/>
          <w:rtl/>
        </w:rPr>
        <w:t>היו"ר יריב לוין:</w:t>
      </w:r>
    </w:p>
    <w:p w14:paraId="0BAB1016" w14:textId="77777777" w:rsidR="007056A1" w:rsidRDefault="007056A1" w:rsidP="007056A1">
      <w:pPr>
        <w:bidi/>
        <w:jc w:val="both"/>
        <w:rPr>
          <w:rFonts w:cs="David" w:hint="cs"/>
          <w:rtl/>
        </w:rPr>
      </w:pPr>
    </w:p>
    <w:p w14:paraId="3C94C68D" w14:textId="77777777" w:rsidR="007056A1" w:rsidRDefault="007056A1" w:rsidP="007056A1">
      <w:pPr>
        <w:keepNext/>
        <w:bidi/>
        <w:jc w:val="both"/>
        <w:rPr>
          <w:rFonts w:cs="David" w:hint="cs"/>
          <w:rtl/>
        </w:rPr>
      </w:pPr>
      <w:r>
        <w:rPr>
          <w:rFonts w:cs="David" w:hint="cs"/>
          <w:rtl/>
        </w:rPr>
        <w:tab/>
        <w:t xml:space="preserve"> יש לי כמה הצעות שמחכות, אבל מסיבות ענייניות. </w:t>
      </w:r>
    </w:p>
    <w:p w14:paraId="3291EFA8" w14:textId="77777777" w:rsidR="007056A1" w:rsidRDefault="007056A1" w:rsidP="007056A1">
      <w:pPr>
        <w:keepNext/>
        <w:bidi/>
        <w:jc w:val="both"/>
        <w:rPr>
          <w:rFonts w:cs="David" w:hint="cs"/>
          <w:rtl/>
        </w:rPr>
      </w:pPr>
    </w:p>
    <w:p w14:paraId="23A3D11B" w14:textId="77777777" w:rsidR="007056A1" w:rsidRPr="00A044D1" w:rsidRDefault="007056A1" w:rsidP="007056A1">
      <w:pPr>
        <w:bidi/>
        <w:jc w:val="both"/>
        <w:rPr>
          <w:rFonts w:cs="David" w:hint="cs"/>
          <w:rtl/>
        </w:rPr>
      </w:pPr>
      <w:r w:rsidRPr="00A044D1">
        <w:rPr>
          <w:rFonts w:cs="David" w:hint="cs"/>
          <w:u w:val="single"/>
          <w:rtl/>
        </w:rPr>
        <w:t>ארבל אסטרחן:</w:t>
      </w:r>
    </w:p>
    <w:p w14:paraId="5E99C0D0" w14:textId="77777777" w:rsidR="007056A1" w:rsidRDefault="007056A1" w:rsidP="007056A1">
      <w:pPr>
        <w:bidi/>
        <w:jc w:val="both"/>
        <w:rPr>
          <w:rFonts w:cs="David" w:hint="cs"/>
          <w:sz w:val="28"/>
          <w:szCs w:val="28"/>
          <w:rtl/>
        </w:rPr>
      </w:pPr>
    </w:p>
    <w:p w14:paraId="4B86DAC1" w14:textId="77777777" w:rsidR="007056A1" w:rsidRDefault="007056A1" w:rsidP="007056A1">
      <w:pPr>
        <w:keepNext/>
        <w:bidi/>
        <w:jc w:val="both"/>
        <w:rPr>
          <w:rFonts w:cs="David" w:hint="cs"/>
          <w:rtl/>
        </w:rPr>
      </w:pPr>
      <w:r>
        <w:rPr>
          <w:rFonts w:cs="David" w:hint="cs"/>
          <w:sz w:val="28"/>
          <w:szCs w:val="28"/>
          <w:rtl/>
        </w:rPr>
        <w:tab/>
      </w:r>
      <w:r>
        <w:rPr>
          <w:rFonts w:cs="David" w:hint="cs"/>
          <w:rtl/>
        </w:rPr>
        <w:t xml:space="preserve">יש הרבה מקרים שמתכתבים עם חבר הכנסת. זה נכון שמי שעובר אצלנו ראשון זה המתמחים. המתמחים מתחלפים פעם בשנה, אז ברור שקצב עבודה של מתמחה שמתחיל לעומת מתמחה מסיים הוא שונה, אבל מעל כל מתמחה יש יועץ, שכולנו מכירים אותו ויכולים לדבר אתו ולהגיד לו: תשמעו, למה ההצעה הזאת לא הונחה עדיין? לא ידוע לי שיש איזה בעיה מערכתית. אני אשמח לדעת אם יש. </w:t>
      </w:r>
    </w:p>
    <w:p w14:paraId="0F830D3C" w14:textId="77777777" w:rsidR="007056A1" w:rsidRDefault="007056A1" w:rsidP="007056A1">
      <w:pPr>
        <w:keepNext/>
        <w:bidi/>
        <w:jc w:val="both"/>
        <w:rPr>
          <w:rFonts w:cs="David" w:hint="cs"/>
          <w:rtl/>
        </w:rPr>
      </w:pPr>
    </w:p>
    <w:p w14:paraId="319F7896" w14:textId="77777777" w:rsidR="007056A1" w:rsidRDefault="007056A1" w:rsidP="007056A1">
      <w:pPr>
        <w:keepNext/>
        <w:bidi/>
        <w:jc w:val="both"/>
        <w:rPr>
          <w:rFonts w:cs="David" w:hint="cs"/>
          <w:rtl/>
        </w:rPr>
      </w:pPr>
      <w:r>
        <w:rPr>
          <w:rFonts w:cs="David" w:hint="cs"/>
          <w:u w:val="single"/>
          <w:rtl/>
        </w:rPr>
        <w:t>סער פינטו:</w:t>
      </w:r>
    </w:p>
    <w:p w14:paraId="4DE1D866" w14:textId="77777777" w:rsidR="007056A1" w:rsidRDefault="007056A1" w:rsidP="007056A1">
      <w:pPr>
        <w:keepNext/>
        <w:bidi/>
        <w:jc w:val="both"/>
        <w:rPr>
          <w:rFonts w:cs="David" w:hint="cs"/>
          <w:rtl/>
        </w:rPr>
      </w:pPr>
    </w:p>
    <w:p w14:paraId="6C37ACF3" w14:textId="77777777" w:rsidR="007056A1" w:rsidRDefault="007056A1" w:rsidP="007056A1">
      <w:pPr>
        <w:keepNext/>
        <w:bidi/>
        <w:jc w:val="both"/>
        <w:rPr>
          <w:rFonts w:cs="David" w:hint="cs"/>
          <w:rtl/>
        </w:rPr>
      </w:pPr>
      <w:r>
        <w:rPr>
          <w:rFonts w:cs="David" w:hint="cs"/>
          <w:rtl/>
        </w:rPr>
        <w:tab/>
        <w:t xml:space="preserve">לא אמרתי שהיא מערכתית, אני אומר שיש בעיה. היא לא מערכתית, אבל זה לא מקרה אחד. </w:t>
      </w:r>
    </w:p>
    <w:p w14:paraId="2EF2D5B2" w14:textId="77777777" w:rsidR="007056A1" w:rsidRDefault="007056A1" w:rsidP="007056A1">
      <w:pPr>
        <w:keepNext/>
        <w:bidi/>
        <w:jc w:val="both"/>
        <w:rPr>
          <w:rFonts w:cs="David" w:hint="cs"/>
          <w:rtl/>
        </w:rPr>
      </w:pPr>
    </w:p>
    <w:p w14:paraId="34FCEB66" w14:textId="77777777" w:rsidR="007056A1" w:rsidRPr="00A044D1" w:rsidRDefault="007056A1" w:rsidP="007056A1">
      <w:pPr>
        <w:bidi/>
        <w:jc w:val="both"/>
        <w:rPr>
          <w:rFonts w:cs="David" w:hint="cs"/>
          <w:rtl/>
        </w:rPr>
      </w:pPr>
      <w:r w:rsidRPr="00A044D1">
        <w:rPr>
          <w:rFonts w:cs="David" w:hint="cs"/>
          <w:u w:val="single"/>
          <w:rtl/>
        </w:rPr>
        <w:t>ארבל אסטרחן:</w:t>
      </w:r>
    </w:p>
    <w:p w14:paraId="65DF8ACF" w14:textId="77777777" w:rsidR="007056A1" w:rsidRDefault="007056A1" w:rsidP="007056A1">
      <w:pPr>
        <w:bidi/>
        <w:jc w:val="both"/>
        <w:rPr>
          <w:rFonts w:cs="David" w:hint="cs"/>
          <w:sz w:val="28"/>
          <w:szCs w:val="28"/>
          <w:rtl/>
        </w:rPr>
      </w:pPr>
    </w:p>
    <w:p w14:paraId="4BDD1079"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כרגע הלשכה המשפטית לא נזכרת פה, זאת אומרת אם רוצים לקצוב זמן, צריכים להגיד מה התפקיד שלה, מה היא עושה. </w:t>
      </w:r>
    </w:p>
    <w:p w14:paraId="7ACDD3A9" w14:textId="77777777" w:rsidR="007056A1" w:rsidRPr="009C58E8" w:rsidRDefault="007056A1" w:rsidP="007056A1">
      <w:pPr>
        <w:keepNext/>
        <w:bidi/>
        <w:jc w:val="both"/>
        <w:rPr>
          <w:rFonts w:cs="David" w:hint="cs"/>
          <w:rtl/>
        </w:rPr>
      </w:pPr>
    </w:p>
    <w:p w14:paraId="453DF534" w14:textId="77777777" w:rsidR="007056A1" w:rsidRDefault="007056A1" w:rsidP="007056A1">
      <w:pPr>
        <w:keepNext/>
        <w:bidi/>
        <w:jc w:val="both"/>
        <w:rPr>
          <w:rFonts w:cs="David" w:hint="cs"/>
          <w:rtl/>
        </w:rPr>
      </w:pPr>
      <w:r>
        <w:rPr>
          <w:rFonts w:cs="David" w:hint="cs"/>
          <w:u w:val="single"/>
          <w:rtl/>
        </w:rPr>
        <w:t>היו"ר יריב לוין:</w:t>
      </w:r>
    </w:p>
    <w:p w14:paraId="74F49AA3" w14:textId="77777777" w:rsidR="007056A1" w:rsidRDefault="007056A1" w:rsidP="007056A1">
      <w:pPr>
        <w:keepNext/>
        <w:bidi/>
        <w:jc w:val="both"/>
        <w:rPr>
          <w:rFonts w:cs="David" w:hint="cs"/>
          <w:rtl/>
        </w:rPr>
      </w:pPr>
    </w:p>
    <w:p w14:paraId="66DD5BBE" w14:textId="77777777" w:rsidR="007056A1" w:rsidRDefault="007056A1" w:rsidP="007056A1">
      <w:pPr>
        <w:bidi/>
        <w:jc w:val="both"/>
        <w:rPr>
          <w:rFonts w:cs="David" w:hint="cs"/>
          <w:rtl/>
        </w:rPr>
      </w:pPr>
      <w:r>
        <w:rPr>
          <w:rFonts w:cs="David" w:hint="cs"/>
          <w:rtl/>
        </w:rPr>
        <w:tab/>
        <w:t xml:space="preserve">אני לא מציע להיכנס לזה. </w:t>
      </w:r>
    </w:p>
    <w:p w14:paraId="55158407" w14:textId="77777777" w:rsidR="007056A1" w:rsidRDefault="007056A1" w:rsidP="007056A1">
      <w:pPr>
        <w:bidi/>
        <w:jc w:val="both"/>
        <w:rPr>
          <w:rFonts w:cs="David" w:hint="cs"/>
          <w:rtl/>
        </w:rPr>
      </w:pPr>
    </w:p>
    <w:p w14:paraId="3576F1FC"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F2E2A89" w14:textId="77777777" w:rsidR="007056A1" w:rsidRDefault="007056A1" w:rsidP="007056A1">
      <w:pPr>
        <w:bidi/>
        <w:jc w:val="both"/>
        <w:rPr>
          <w:rFonts w:cs="David" w:hint="cs"/>
          <w:rtl/>
        </w:rPr>
      </w:pPr>
    </w:p>
    <w:p w14:paraId="1922A961" w14:textId="77777777" w:rsidR="007056A1" w:rsidRDefault="007056A1" w:rsidP="007056A1">
      <w:pPr>
        <w:bidi/>
        <w:jc w:val="both"/>
        <w:rPr>
          <w:rFonts w:cs="David" w:hint="cs"/>
          <w:rtl/>
        </w:rPr>
      </w:pPr>
      <w:r>
        <w:rPr>
          <w:rFonts w:cs="David" w:hint="cs"/>
          <w:rtl/>
        </w:rPr>
        <w:tab/>
        <w:t xml:space="preserve"> אני השתכנעתי, זה בסדר?</w:t>
      </w:r>
    </w:p>
    <w:p w14:paraId="61C8BF62" w14:textId="77777777" w:rsidR="007056A1" w:rsidRDefault="007056A1" w:rsidP="007056A1">
      <w:pPr>
        <w:bidi/>
        <w:jc w:val="both"/>
        <w:rPr>
          <w:rFonts w:cs="David" w:hint="cs"/>
          <w:rtl/>
        </w:rPr>
      </w:pPr>
    </w:p>
    <w:p w14:paraId="6D6307F0" w14:textId="77777777" w:rsidR="007056A1" w:rsidRDefault="007056A1" w:rsidP="007056A1">
      <w:pPr>
        <w:bidi/>
        <w:jc w:val="both"/>
        <w:rPr>
          <w:rFonts w:cs="David" w:hint="cs"/>
          <w:rtl/>
        </w:rPr>
      </w:pPr>
      <w:r>
        <w:rPr>
          <w:rFonts w:cs="David" w:hint="cs"/>
          <w:u w:val="single"/>
          <w:rtl/>
        </w:rPr>
        <w:t>היו"ר יריב לוין:</w:t>
      </w:r>
    </w:p>
    <w:p w14:paraId="0B346D43" w14:textId="77777777" w:rsidR="007056A1" w:rsidRDefault="007056A1" w:rsidP="007056A1">
      <w:pPr>
        <w:bidi/>
        <w:jc w:val="both"/>
        <w:rPr>
          <w:rFonts w:cs="David" w:hint="cs"/>
          <w:rtl/>
        </w:rPr>
      </w:pPr>
    </w:p>
    <w:p w14:paraId="75506C8B" w14:textId="77777777" w:rsidR="007056A1" w:rsidRDefault="007056A1" w:rsidP="007056A1">
      <w:pPr>
        <w:bidi/>
        <w:jc w:val="both"/>
        <w:rPr>
          <w:rFonts w:cs="David" w:hint="cs"/>
          <w:rtl/>
        </w:rPr>
      </w:pPr>
      <w:r>
        <w:rPr>
          <w:rFonts w:cs="David" w:hint="cs"/>
          <w:rtl/>
        </w:rPr>
        <w:tab/>
        <w:t>זה בסדר מבחינתכם, סער? אם יש בעיה נקודתית, לך לאיל ותגיד לו: שמע, זאת הרשימה - - -</w:t>
      </w:r>
    </w:p>
    <w:p w14:paraId="2960FC18" w14:textId="77777777" w:rsidR="007056A1" w:rsidRDefault="007056A1" w:rsidP="007056A1">
      <w:pPr>
        <w:bidi/>
        <w:jc w:val="both"/>
        <w:rPr>
          <w:rFonts w:cs="David" w:hint="cs"/>
          <w:rtl/>
        </w:rPr>
      </w:pPr>
    </w:p>
    <w:p w14:paraId="08B3F844"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7B48107B" w14:textId="77777777" w:rsidR="007056A1" w:rsidRDefault="007056A1" w:rsidP="007056A1">
      <w:pPr>
        <w:bidi/>
        <w:jc w:val="both"/>
        <w:rPr>
          <w:rFonts w:cs="David" w:hint="cs"/>
          <w:rtl/>
        </w:rPr>
      </w:pPr>
    </w:p>
    <w:p w14:paraId="16AD3F57" w14:textId="77777777" w:rsidR="007056A1" w:rsidRDefault="007056A1" w:rsidP="007056A1">
      <w:pPr>
        <w:bidi/>
        <w:jc w:val="both"/>
        <w:rPr>
          <w:rFonts w:cs="David" w:hint="cs"/>
          <w:rtl/>
        </w:rPr>
      </w:pPr>
      <w:r>
        <w:rPr>
          <w:rFonts w:cs="David" w:hint="cs"/>
          <w:rtl/>
        </w:rPr>
        <w:tab/>
        <w:t xml:space="preserve"> זה מה שעושים. </w:t>
      </w:r>
    </w:p>
    <w:p w14:paraId="0F639B70" w14:textId="77777777" w:rsidR="007056A1" w:rsidRDefault="007056A1" w:rsidP="007056A1">
      <w:pPr>
        <w:bidi/>
        <w:jc w:val="both"/>
        <w:rPr>
          <w:rFonts w:cs="David" w:hint="cs"/>
          <w:rtl/>
        </w:rPr>
      </w:pPr>
    </w:p>
    <w:p w14:paraId="7B4EDF51" w14:textId="77777777" w:rsidR="007056A1" w:rsidRDefault="007056A1" w:rsidP="007056A1">
      <w:pPr>
        <w:bidi/>
        <w:jc w:val="both"/>
        <w:rPr>
          <w:rFonts w:cs="David" w:hint="cs"/>
          <w:rtl/>
        </w:rPr>
      </w:pPr>
      <w:r>
        <w:rPr>
          <w:rFonts w:cs="David" w:hint="cs"/>
          <w:u w:val="single"/>
          <w:rtl/>
        </w:rPr>
        <w:t>היו"ר יריב לוין:</w:t>
      </w:r>
    </w:p>
    <w:p w14:paraId="1BDA1925" w14:textId="77777777" w:rsidR="007056A1" w:rsidRDefault="007056A1" w:rsidP="007056A1">
      <w:pPr>
        <w:bidi/>
        <w:jc w:val="both"/>
        <w:rPr>
          <w:rFonts w:cs="David" w:hint="cs"/>
          <w:rtl/>
        </w:rPr>
      </w:pPr>
    </w:p>
    <w:p w14:paraId="19035784" w14:textId="77777777" w:rsidR="007056A1" w:rsidRDefault="007056A1" w:rsidP="007056A1">
      <w:pPr>
        <w:bidi/>
        <w:jc w:val="both"/>
        <w:rPr>
          <w:rFonts w:cs="David" w:hint="cs"/>
          <w:rtl/>
        </w:rPr>
      </w:pPr>
      <w:r>
        <w:rPr>
          <w:rFonts w:cs="David" w:hint="cs"/>
          <w:rtl/>
        </w:rPr>
        <w:tab/>
        <w:t xml:space="preserve"> אני כבר מודיע לפרוטוקול, שאם לא תקבל תשובה כמו שצריך, אני אבקש.</w:t>
      </w:r>
    </w:p>
    <w:p w14:paraId="304129D6" w14:textId="77777777" w:rsidR="007056A1" w:rsidRDefault="007056A1" w:rsidP="007056A1">
      <w:pPr>
        <w:bidi/>
        <w:jc w:val="both"/>
        <w:rPr>
          <w:rFonts w:cs="David" w:hint="cs"/>
          <w:rtl/>
        </w:rPr>
      </w:pPr>
    </w:p>
    <w:p w14:paraId="4EEECA23" w14:textId="77777777" w:rsidR="007056A1" w:rsidRDefault="007056A1" w:rsidP="007056A1">
      <w:pPr>
        <w:keepNext/>
        <w:bidi/>
        <w:jc w:val="both"/>
        <w:rPr>
          <w:rFonts w:cs="David" w:hint="cs"/>
          <w:rtl/>
        </w:rPr>
      </w:pPr>
      <w:r>
        <w:rPr>
          <w:rFonts w:cs="David" w:hint="cs"/>
          <w:u w:val="single"/>
          <w:rtl/>
        </w:rPr>
        <w:t>סער פינטו:</w:t>
      </w:r>
    </w:p>
    <w:p w14:paraId="39CD80EC" w14:textId="77777777" w:rsidR="007056A1" w:rsidRDefault="007056A1" w:rsidP="007056A1">
      <w:pPr>
        <w:keepNext/>
        <w:bidi/>
        <w:jc w:val="both"/>
        <w:rPr>
          <w:rFonts w:cs="David" w:hint="cs"/>
          <w:rtl/>
        </w:rPr>
      </w:pPr>
    </w:p>
    <w:p w14:paraId="1BD7C045" w14:textId="77777777" w:rsidR="007056A1" w:rsidRDefault="007056A1" w:rsidP="007056A1">
      <w:pPr>
        <w:bidi/>
        <w:jc w:val="both"/>
        <w:rPr>
          <w:rFonts w:cs="David" w:hint="cs"/>
          <w:rtl/>
        </w:rPr>
      </w:pPr>
      <w:r>
        <w:rPr>
          <w:rFonts w:cs="David" w:hint="cs"/>
          <w:rtl/>
        </w:rPr>
        <w:tab/>
        <w:t xml:space="preserve"> אין שום בעיה. </w:t>
      </w:r>
    </w:p>
    <w:p w14:paraId="3EF7C513" w14:textId="77777777" w:rsidR="007056A1" w:rsidRDefault="007056A1" w:rsidP="007056A1">
      <w:pPr>
        <w:bidi/>
        <w:jc w:val="both"/>
        <w:rPr>
          <w:rFonts w:cs="David" w:hint="cs"/>
          <w:rtl/>
        </w:rPr>
      </w:pPr>
    </w:p>
    <w:p w14:paraId="4250319C" w14:textId="77777777" w:rsidR="007056A1" w:rsidRDefault="007056A1" w:rsidP="007056A1">
      <w:pPr>
        <w:bidi/>
        <w:jc w:val="both"/>
        <w:rPr>
          <w:rFonts w:cs="David" w:hint="cs"/>
          <w:rtl/>
        </w:rPr>
      </w:pPr>
      <w:r>
        <w:rPr>
          <w:rFonts w:cs="David" w:hint="cs"/>
          <w:u w:val="single"/>
          <w:rtl/>
        </w:rPr>
        <w:t>היו"ר יריב לוין:</w:t>
      </w:r>
    </w:p>
    <w:p w14:paraId="198C00FF" w14:textId="77777777" w:rsidR="007056A1" w:rsidRDefault="007056A1" w:rsidP="007056A1">
      <w:pPr>
        <w:bidi/>
        <w:jc w:val="both"/>
        <w:rPr>
          <w:rFonts w:cs="David" w:hint="cs"/>
          <w:rtl/>
        </w:rPr>
      </w:pPr>
    </w:p>
    <w:p w14:paraId="2B0EE984" w14:textId="77777777" w:rsidR="007056A1" w:rsidRDefault="007056A1" w:rsidP="007056A1">
      <w:pPr>
        <w:bidi/>
        <w:jc w:val="both"/>
        <w:rPr>
          <w:rFonts w:cs="David" w:hint="cs"/>
          <w:rtl/>
        </w:rPr>
      </w:pPr>
      <w:r>
        <w:rPr>
          <w:rFonts w:cs="David" w:hint="cs"/>
          <w:rtl/>
        </w:rPr>
        <w:tab/>
        <w:t xml:space="preserve"> בכל מקרה לגופו, זאת אומרת: אתה לא מוגבל לפעם אחת, אתה יכול לבוא כמה פעמים - - - </w:t>
      </w:r>
    </w:p>
    <w:p w14:paraId="76212D3D" w14:textId="77777777" w:rsidR="007056A1" w:rsidRDefault="007056A1" w:rsidP="007056A1">
      <w:pPr>
        <w:bidi/>
        <w:jc w:val="both"/>
        <w:rPr>
          <w:rFonts w:cs="David" w:hint="cs"/>
          <w:rtl/>
        </w:rPr>
      </w:pPr>
    </w:p>
    <w:p w14:paraId="71D17784" w14:textId="77777777" w:rsidR="007056A1" w:rsidRDefault="007056A1" w:rsidP="007056A1">
      <w:pPr>
        <w:keepNext/>
        <w:bidi/>
        <w:jc w:val="both"/>
        <w:rPr>
          <w:rFonts w:cs="David" w:hint="cs"/>
          <w:rtl/>
        </w:rPr>
      </w:pPr>
      <w:r>
        <w:rPr>
          <w:rFonts w:cs="David" w:hint="cs"/>
          <w:u w:val="single"/>
          <w:rtl/>
        </w:rPr>
        <w:t>ארבל אסטרחן:</w:t>
      </w:r>
    </w:p>
    <w:p w14:paraId="0BE2F49F" w14:textId="77777777" w:rsidR="007056A1" w:rsidRDefault="007056A1" w:rsidP="007056A1">
      <w:pPr>
        <w:keepNext/>
        <w:bidi/>
        <w:jc w:val="both"/>
        <w:rPr>
          <w:rFonts w:cs="David" w:hint="cs"/>
          <w:rtl/>
        </w:rPr>
      </w:pPr>
    </w:p>
    <w:p w14:paraId="1CCF405F" w14:textId="77777777" w:rsidR="007056A1" w:rsidRDefault="007056A1" w:rsidP="007056A1">
      <w:pPr>
        <w:keepNext/>
        <w:bidi/>
        <w:jc w:val="both"/>
        <w:rPr>
          <w:rFonts w:cs="David" w:hint="cs"/>
          <w:rtl/>
        </w:rPr>
      </w:pPr>
      <w:r>
        <w:rPr>
          <w:rFonts w:cs="David" w:hint="cs"/>
          <w:rtl/>
        </w:rPr>
        <w:t xml:space="preserve">"אישור </w:t>
      </w:r>
      <w:r>
        <w:rPr>
          <w:rFonts w:cs="David" w:hint="cs"/>
          <w:rtl/>
        </w:rPr>
        <w:tab/>
      </w:r>
      <w:r>
        <w:rPr>
          <w:rFonts w:cs="David" w:hint="cs"/>
          <w:rtl/>
        </w:rPr>
        <w:tab/>
        <w:t xml:space="preserve">3. (א) הצעת חוק פרטית תובא לאישור נשיאות הכנסת, ומשאושרה </w:t>
      </w:r>
      <w:r>
        <w:rPr>
          <w:rFonts w:cs="David"/>
          <w:rtl/>
        </w:rPr>
        <w:t>–</w:t>
      </w:r>
      <w:r>
        <w:rPr>
          <w:rFonts w:cs="David" w:hint="cs"/>
          <w:rtl/>
        </w:rPr>
        <w:t xml:space="preserve"> יינתן לה מספר </w:t>
      </w:r>
    </w:p>
    <w:p w14:paraId="55E5305C" w14:textId="77777777" w:rsidR="007056A1" w:rsidRDefault="007056A1" w:rsidP="007056A1">
      <w:pPr>
        <w:bidi/>
        <w:jc w:val="both"/>
        <w:rPr>
          <w:rFonts w:cs="David" w:hint="cs"/>
          <w:rtl/>
        </w:rPr>
      </w:pPr>
      <w:r>
        <w:rPr>
          <w:rFonts w:cs="David" w:hint="cs"/>
          <w:rtl/>
        </w:rPr>
        <w:t xml:space="preserve"> והנחה על </w:t>
      </w:r>
      <w:r>
        <w:rPr>
          <w:rFonts w:cs="David" w:hint="cs"/>
          <w:rtl/>
        </w:rPr>
        <w:tab/>
        <w:t xml:space="preserve">סידורי, והיא תונח על שולחן הכנסת". </w:t>
      </w:r>
    </w:p>
    <w:p w14:paraId="547D2DEF" w14:textId="77777777" w:rsidR="007056A1" w:rsidRDefault="007056A1" w:rsidP="007056A1">
      <w:pPr>
        <w:bidi/>
        <w:jc w:val="both"/>
        <w:rPr>
          <w:rFonts w:cs="David" w:hint="cs"/>
          <w:rtl/>
        </w:rPr>
      </w:pPr>
      <w:r>
        <w:rPr>
          <w:rFonts w:cs="David" w:hint="cs"/>
          <w:rtl/>
        </w:rPr>
        <w:t xml:space="preserve"> שולחן  </w:t>
      </w:r>
    </w:p>
    <w:p w14:paraId="615814F8" w14:textId="77777777" w:rsidR="007056A1" w:rsidRDefault="007056A1" w:rsidP="007056A1">
      <w:pPr>
        <w:bidi/>
        <w:jc w:val="both"/>
        <w:rPr>
          <w:rFonts w:cs="David" w:hint="cs"/>
          <w:rtl/>
        </w:rPr>
      </w:pPr>
      <w:r>
        <w:rPr>
          <w:rFonts w:cs="David" w:hint="cs"/>
          <w:rtl/>
        </w:rPr>
        <w:t xml:space="preserve"> הכנסת </w:t>
      </w:r>
    </w:p>
    <w:p w14:paraId="0B29648F" w14:textId="77777777" w:rsidR="007056A1" w:rsidRDefault="007056A1" w:rsidP="007056A1">
      <w:pPr>
        <w:bidi/>
        <w:jc w:val="both"/>
        <w:rPr>
          <w:rFonts w:cs="David" w:hint="cs"/>
          <w:rtl/>
        </w:rPr>
      </w:pPr>
    </w:p>
    <w:p w14:paraId="4E037C18" w14:textId="77777777" w:rsidR="007056A1" w:rsidRDefault="007056A1" w:rsidP="007056A1">
      <w:pPr>
        <w:keepNext/>
        <w:bidi/>
        <w:jc w:val="both"/>
        <w:rPr>
          <w:rFonts w:cs="David" w:hint="cs"/>
          <w:rtl/>
        </w:rPr>
      </w:pPr>
      <w:r>
        <w:rPr>
          <w:rFonts w:cs="David" w:hint="cs"/>
          <w:u w:val="single"/>
          <w:rtl/>
        </w:rPr>
        <w:t>היו"ר יריב לוין:</w:t>
      </w:r>
    </w:p>
    <w:p w14:paraId="76BC7CC2" w14:textId="77777777" w:rsidR="007056A1" w:rsidRDefault="007056A1" w:rsidP="007056A1">
      <w:pPr>
        <w:keepNext/>
        <w:bidi/>
        <w:jc w:val="both"/>
        <w:rPr>
          <w:rFonts w:cs="David" w:hint="cs"/>
          <w:rtl/>
        </w:rPr>
      </w:pPr>
    </w:p>
    <w:p w14:paraId="380B08BA" w14:textId="77777777" w:rsidR="007056A1" w:rsidRDefault="007056A1" w:rsidP="007056A1">
      <w:pPr>
        <w:bidi/>
        <w:jc w:val="both"/>
        <w:rPr>
          <w:rFonts w:cs="David" w:hint="cs"/>
          <w:rtl/>
        </w:rPr>
      </w:pPr>
      <w:r>
        <w:rPr>
          <w:rFonts w:cs="David" w:hint="cs"/>
          <w:rtl/>
        </w:rPr>
        <w:tab/>
        <w:t xml:space="preserve">אני רוצה שייכתב שהיא תסומן ב"פ". אני רוצה שהוא יהיה. </w:t>
      </w:r>
    </w:p>
    <w:p w14:paraId="1A5A90EE" w14:textId="77777777" w:rsidR="007056A1" w:rsidRDefault="007056A1" w:rsidP="007056A1">
      <w:pPr>
        <w:bidi/>
        <w:jc w:val="both"/>
        <w:rPr>
          <w:rFonts w:cs="David" w:hint="cs"/>
          <w:rtl/>
        </w:rPr>
      </w:pPr>
    </w:p>
    <w:p w14:paraId="1F76A745" w14:textId="77777777" w:rsidR="007056A1" w:rsidRPr="00A044D1" w:rsidRDefault="007056A1" w:rsidP="007056A1">
      <w:pPr>
        <w:bidi/>
        <w:jc w:val="both"/>
        <w:rPr>
          <w:rFonts w:cs="David" w:hint="cs"/>
          <w:rtl/>
        </w:rPr>
      </w:pPr>
      <w:r w:rsidRPr="00A044D1">
        <w:rPr>
          <w:rFonts w:cs="David" w:hint="cs"/>
          <w:u w:val="single"/>
          <w:rtl/>
        </w:rPr>
        <w:t>ארבל אסטרחן:</w:t>
      </w:r>
    </w:p>
    <w:p w14:paraId="25FBCD5F" w14:textId="77777777" w:rsidR="007056A1" w:rsidRDefault="007056A1" w:rsidP="007056A1">
      <w:pPr>
        <w:bidi/>
        <w:jc w:val="both"/>
        <w:rPr>
          <w:rFonts w:cs="David" w:hint="cs"/>
          <w:sz w:val="28"/>
          <w:szCs w:val="28"/>
          <w:rtl/>
        </w:rPr>
      </w:pPr>
    </w:p>
    <w:p w14:paraId="48027E0B"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היום זה "פ", מחר זה "פרטית".</w:t>
      </w:r>
    </w:p>
    <w:p w14:paraId="22AA3F3E" w14:textId="77777777" w:rsidR="007056A1" w:rsidRDefault="007056A1" w:rsidP="007056A1">
      <w:pPr>
        <w:bidi/>
        <w:jc w:val="both"/>
        <w:rPr>
          <w:rFonts w:cs="David" w:hint="cs"/>
          <w:rtl/>
        </w:rPr>
      </w:pPr>
    </w:p>
    <w:p w14:paraId="7848FFCB" w14:textId="77777777" w:rsidR="007056A1" w:rsidRDefault="007056A1" w:rsidP="007056A1">
      <w:pPr>
        <w:bidi/>
        <w:jc w:val="both"/>
        <w:rPr>
          <w:rFonts w:cs="David" w:hint="cs"/>
          <w:rtl/>
        </w:rPr>
      </w:pPr>
      <w:r>
        <w:rPr>
          <w:rFonts w:cs="David" w:hint="cs"/>
          <w:u w:val="single"/>
          <w:rtl/>
        </w:rPr>
        <w:t>היו"ר יריב לוין:</w:t>
      </w:r>
    </w:p>
    <w:p w14:paraId="2389F985" w14:textId="77777777" w:rsidR="007056A1" w:rsidRDefault="007056A1" w:rsidP="007056A1">
      <w:pPr>
        <w:bidi/>
        <w:jc w:val="both"/>
        <w:rPr>
          <w:rFonts w:cs="David" w:hint="cs"/>
          <w:rtl/>
        </w:rPr>
      </w:pPr>
    </w:p>
    <w:p w14:paraId="7F363702" w14:textId="77777777" w:rsidR="007056A1" w:rsidRDefault="007056A1" w:rsidP="007056A1">
      <w:pPr>
        <w:bidi/>
        <w:jc w:val="both"/>
        <w:rPr>
          <w:rFonts w:cs="David" w:hint="cs"/>
          <w:rtl/>
        </w:rPr>
      </w:pPr>
      <w:r>
        <w:rPr>
          <w:rFonts w:cs="David" w:hint="cs"/>
          <w:rtl/>
        </w:rPr>
        <w:tab/>
        <w:t xml:space="preserve"> לא, אני לא רוצה שמחר זה יהיה משהו אחר, כי אדם מהציבור שמסתכל יודע להבחין ביניהם, הוא יודע ש"פ" זאת הצעה פרטית, "מ" זאת הצעה ממשלתית ו"כ" זאת הצעה של ועדה. הוא צריך לדעת.  </w:t>
      </w:r>
    </w:p>
    <w:p w14:paraId="5DE943CE" w14:textId="77777777" w:rsidR="007056A1" w:rsidRDefault="007056A1" w:rsidP="007056A1">
      <w:pPr>
        <w:bidi/>
        <w:jc w:val="both"/>
        <w:rPr>
          <w:rFonts w:cs="David" w:hint="cs"/>
          <w:rtl/>
        </w:rPr>
      </w:pPr>
    </w:p>
    <w:p w14:paraId="58DB2E3F" w14:textId="77777777" w:rsidR="007056A1" w:rsidRDefault="007056A1" w:rsidP="007056A1">
      <w:pPr>
        <w:bidi/>
        <w:jc w:val="both"/>
        <w:rPr>
          <w:rFonts w:cs="David" w:hint="cs"/>
          <w:rtl/>
        </w:rPr>
      </w:pPr>
      <w:r>
        <w:rPr>
          <w:rFonts w:cs="David" w:hint="cs"/>
          <w:u w:val="single"/>
          <w:rtl/>
        </w:rPr>
        <w:t>ליאור נתן:</w:t>
      </w:r>
    </w:p>
    <w:p w14:paraId="6B89FCC1" w14:textId="77777777" w:rsidR="007056A1" w:rsidRDefault="007056A1" w:rsidP="007056A1">
      <w:pPr>
        <w:bidi/>
        <w:jc w:val="both"/>
        <w:rPr>
          <w:rFonts w:cs="David" w:hint="cs"/>
          <w:rtl/>
        </w:rPr>
      </w:pPr>
    </w:p>
    <w:p w14:paraId="27B25819" w14:textId="77777777" w:rsidR="007056A1" w:rsidRPr="00947538" w:rsidRDefault="007056A1" w:rsidP="007056A1">
      <w:pPr>
        <w:bidi/>
        <w:jc w:val="both"/>
        <w:rPr>
          <w:rFonts w:cs="David" w:hint="cs"/>
          <w:rtl/>
        </w:rPr>
      </w:pPr>
      <w:r>
        <w:rPr>
          <w:rFonts w:cs="David" w:hint="cs"/>
          <w:rtl/>
        </w:rPr>
        <w:tab/>
        <w:t>כשזה מגיע לקריאה שנייה ושלישית - - -</w:t>
      </w:r>
    </w:p>
    <w:p w14:paraId="7FEA84C7" w14:textId="77777777" w:rsidR="007056A1" w:rsidRDefault="007056A1" w:rsidP="007056A1">
      <w:pPr>
        <w:bidi/>
        <w:jc w:val="both"/>
        <w:rPr>
          <w:rFonts w:cs="David" w:hint="cs"/>
          <w:rtl/>
        </w:rPr>
      </w:pPr>
    </w:p>
    <w:p w14:paraId="62F4D45B"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65838FE2" w14:textId="77777777" w:rsidR="007056A1" w:rsidRDefault="007056A1" w:rsidP="007056A1">
      <w:pPr>
        <w:bidi/>
        <w:jc w:val="both"/>
        <w:rPr>
          <w:rFonts w:cs="David" w:hint="cs"/>
          <w:rtl/>
        </w:rPr>
      </w:pPr>
    </w:p>
    <w:p w14:paraId="0333AF5E" w14:textId="77777777" w:rsidR="007056A1" w:rsidRDefault="007056A1" w:rsidP="007056A1">
      <w:pPr>
        <w:bidi/>
        <w:jc w:val="both"/>
        <w:rPr>
          <w:rFonts w:cs="David" w:hint="cs"/>
          <w:rtl/>
        </w:rPr>
      </w:pPr>
      <w:r>
        <w:rPr>
          <w:rFonts w:cs="David" w:hint="cs"/>
          <w:rtl/>
        </w:rPr>
        <w:tab/>
        <w:t>כתוב בצד כנסת, ואם אלה שתי הצעות שאוחדו, שתיהן - - -</w:t>
      </w:r>
    </w:p>
    <w:p w14:paraId="70DB4997" w14:textId="77777777" w:rsidR="007056A1" w:rsidRDefault="007056A1" w:rsidP="007056A1">
      <w:pPr>
        <w:bidi/>
        <w:jc w:val="both"/>
        <w:rPr>
          <w:rFonts w:cs="David" w:hint="cs"/>
          <w:rtl/>
        </w:rPr>
      </w:pPr>
    </w:p>
    <w:p w14:paraId="27A318A6" w14:textId="77777777" w:rsidR="007056A1" w:rsidRDefault="007056A1" w:rsidP="007056A1">
      <w:pPr>
        <w:keepNext/>
        <w:bidi/>
        <w:jc w:val="both"/>
        <w:rPr>
          <w:rFonts w:cs="David" w:hint="cs"/>
          <w:rtl/>
        </w:rPr>
      </w:pPr>
      <w:r>
        <w:rPr>
          <w:rFonts w:cs="David" w:hint="cs"/>
          <w:u w:val="single"/>
          <w:rtl/>
        </w:rPr>
        <w:t>היו"ר יריב לוין:</w:t>
      </w:r>
    </w:p>
    <w:p w14:paraId="36F56D59" w14:textId="77777777" w:rsidR="007056A1" w:rsidRDefault="007056A1" w:rsidP="007056A1">
      <w:pPr>
        <w:keepNext/>
        <w:bidi/>
        <w:jc w:val="both"/>
        <w:rPr>
          <w:rFonts w:cs="David" w:hint="cs"/>
          <w:rtl/>
        </w:rPr>
      </w:pPr>
    </w:p>
    <w:p w14:paraId="0070CF65" w14:textId="77777777" w:rsidR="007056A1" w:rsidRPr="00506FD3" w:rsidRDefault="007056A1" w:rsidP="007056A1">
      <w:pPr>
        <w:bidi/>
        <w:jc w:val="both"/>
        <w:rPr>
          <w:rFonts w:cs="David" w:hint="cs"/>
          <w:rtl/>
        </w:rPr>
      </w:pPr>
      <w:r>
        <w:rPr>
          <w:rFonts w:cs="David" w:hint="cs"/>
          <w:rtl/>
        </w:rPr>
        <w:tab/>
        <w:t>כשכתוב לי: הוגשה הצעת חוק שמספרה "פ" כזה וכזה, אני יודע שמדובר בהצעה פרטית. כשאני רואה שהוגשה הצעת חוק שמספרה "מ" כזה וכזה, אני יודע שהיא ממשלתית.</w:t>
      </w:r>
    </w:p>
    <w:p w14:paraId="02D103ED" w14:textId="77777777" w:rsidR="007056A1" w:rsidRDefault="007056A1" w:rsidP="007056A1">
      <w:pPr>
        <w:bidi/>
        <w:jc w:val="both"/>
        <w:rPr>
          <w:rFonts w:cs="David" w:hint="cs"/>
          <w:rtl/>
        </w:rPr>
      </w:pPr>
    </w:p>
    <w:p w14:paraId="27905159" w14:textId="77777777" w:rsidR="007056A1" w:rsidRDefault="007056A1" w:rsidP="007056A1">
      <w:pPr>
        <w:bidi/>
        <w:jc w:val="both"/>
        <w:rPr>
          <w:rFonts w:cs="David" w:hint="cs"/>
          <w:rtl/>
        </w:rPr>
      </w:pPr>
      <w:r>
        <w:rPr>
          <w:rFonts w:cs="David" w:hint="cs"/>
          <w:u w:val="single"/>
          <w:rtl/>
        </w:rPr>
        <w:t>ליאור נתן:</w:t>
      </w:r>
    </w:p>
    <w:p w14:paraId="668D95C9" w14:textId="77777777" w:rsidR="007056A1" w:rsidRDefault="007056A1" w:rsidP="007056A1">
      <w:pPr>
        <w:bidi/>
        <w:jc w:val="both"/>
        <w:rPr>
          <w:rFonts w:cs="David" w:hint="cs"/>
          <w:rtl/>
        </w:rPr>
      </w:pPr>
    </w:p>
    <w:p w14:paraId="60B83864" w14:textId="77777777" w:rsidR="007056A1" w:rsidRDefault="007056A1" w:rsidP="007056A1">
      <w:pPr>
        <w:bidi/>
        <w:jc w:val="both"/>
        <w:rPr>
          <w:rFonts w:cs="David" w:hint="cs"/>
          <w:rtl/>
        </w:rPr>
      </w:pPr>
      <w:r>
        <w:rPr>
          <w:rFonts w:cs="David" w:hint="cs"/>
          <w:rtl/>
        </w:rPr>
        <w:tab/>
        <w:t>אולי גם נציין את מה שיש היום - - -</w:t>
      </w:r>
    </w:p>
    <w:p w14:paraId="165839EF" w14:textId="77777777" w:rsidR="007056A1" w:rsidRDefault="007056A1" w:rsidP="007056A1">
      <w:pPr>
        <w:bidi/>
        <w:jc w:val="both"/>
        <w:rPr>
          <w:rFonts w:cs="David" w:hint="cs"/>
          <w:rtl/>
        </w:rPr>
      </w:pPr>
    </w:p>
    <w:p w14:paraId="51B344FD" w14:textId="77777777" w:rsidR="007056A1" w:rsidRPr="00A044D1" w:rsidRDefault="007056A1" w:rsidP="007056A1">
      <w:pPr>
        <w:bidi/>
        <w:jc w:val="both"/>
        <w:rPr>
          <w:rFonts w:cs="David" w:hint="cs"/>
          <w:rtl/>
        </w:rPr>
      </w:pPr>
      <w:r w:rsidRPr="00A044D1">
        <w:rPr>
          <w:rFonts w:cs="David" w:hint="cs"/>
          <w:u w:val="single"/>
          <w:rtl/>
        </w:rPr>
        <w:t>ארבל אסטרחן:</w:t>
      </w:r>
    </w:p>
    <w:p w14:paraId="656A7C78" w14:textId="77777777" w:rsidR="007056A1" w:rsidRDefault="007056A1" w:rsidP="007056A1">
      <w:pPr>
        <w:bidi/>
        <w:jc w:val="both"/>
        <w:rPr>
          <w:rFonts w:cs="David" w:hint="cs"/>
          <w:sz w:val="28"/>
          <w:szCs w:val="28"/>
          <w:rtl/>
        </w:rPr>
      </w:pPr>
    </w:p>
    <w:p w14:paraId="4135EA46"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יש כל מיני מחשבות של יחידת המחשב לתת לזה מספורים אחרים. </w:t>
      </w:r>
    </w:p>
    <w:p w14:paraId="4C6961BC" w14:textId="77777777" w:rsidR="007056A1" w:rsidRDefault="007056A1" w:rsidP="007056A1">
      <w:pPr>
        <w:bidi/>
        <w:jc w:val="both"/>
        <w:rPr>
          <w:rFonts w:cs="David" w:hint="cs"/>
          <w:rtl/>
        </w:rPr>
      </w:pPr>
    </w:p>
    <w:p w14:paraId="01D74F21" w14:textId="77777777" w:rsidR="007056A1" w:rsidRDefault="007056A1" w:rsidP="007056A1">
      <w:pPr>
        <w:bidi/>
        <w:jc w:val="both"/>
        <w:rPr>
          <w:rFonts w:cs="David" w:hint="cs"/>
          <w:rtl/>
        </w:rPr>
      </w:pPr>
      <w:r>
        <w:rPr>
          <w:rFonts w:cs="David" w:hint="cs"/>
          <w:u w:val="single"/>
          <w:rtl/>
        </w:rPr>
        <w:t>היו"ר יריב לוין:</w:t>
      </w:r>
    </w:p>
    <w:p w14:paraId="3C0352B2" w14:textId="77777777" w:rsidR="007056A1" w:rsidRDefault="007056A1" w:rsidP="007056A1">
      <w:pPr>
        <w:bidi/>
        <w:jc w:val="both"/>
        <w:rPr>
          <w:rFonts w:cs="David" w:hint="cs"/>
          <w:rtl/>
        </w:rPr>
      </w:pPr>
    </w:p>
    <w:p w14:paraId="668848DC" w14:textId="77777777" w:rsidR="007056A1" w:rsidRDefault="007056A1" w:rsidP="007056A1">
      <w:pPr>
        <w:bidi/>
        <w:jc w:val="both"/>
        <w:rPr>
          <w:rFonts w:cs="David" w:hint="cs"/>
          <w:rtl/>
        </w:rPr>
      </w:pPr>
      <w:r>
        <w:rPr>
          <w:rFonts w:cs="David" w:hint="cs"/>
          <w:rtl/>
        </w:rPr>
        <w:tab/>
        <w:t xml:space="preserve"> אני לא רוצה מספורים אחרים. אני חושב שהמספורים הקיימים הם טובים מאוד, שיהיה ה"פ" ומספר הכנסת. אם כבר עושים, בואו נעשה את זה עד הסוף. </w:t>
      </w:r>
    </w:p>
    <w:p w14:paraId="15601ABB" w14:textId="77777777" w:rsidR="007056A1" w:rsidRDefault="007056A1" w:rsidP="007056A1">
      <w:pPr>
        <w:bidi/>
        <w:jc w:val="both"/>
        <w:rPr>
          <w:rFonts w:cs="David" w:hint="cs"/>
          <w:rtl/>
        </w:rPr>
      </w:pPr>
    </w:p>
    <w:p w14:paraId="22EE469C" w14:textId="77777777" w:rsidR="007056A1" w:rsidRDefault="007056A1" w:rsidP="007056A1">
      <w:pPr>
        <w:keepNext/>
        <w:bidi/>
        <w:jc w:val="both"/>
        <w:rPr>
          <w:rFonts w:cs="David" w:hint="cs"/>
          <w:rtl/>
        </w:rPr>
      </w:pPr>
      <w:r>
        <w:rPr>
          <w:rFonts w:cs="David" w:hint="cs"/>
          <w:u w:val="single"/>
          <w:rtl/>
        </w:rPr>
        <w:t>ארבל אסטרחן:</w:t>
      </w:r>
    </w:p>
    <w:p w14:paraId="2A179DDF" w14:textId="77777777" w:rsidR="007056A1" w:rsidRDefault="007056A1" w:rsidP="007056A1">
      <w:pPr>
        <w:keepNext/>
        <w:bidi/>
        <w:jc w:val="both"/>
        <w:rPr>
          <w:rFonts w:cs="David" w:hint="cs"/>
          <w:rtl/>
        </w:rPr>
      </w:pPr>
    </w:p>
    <w:p w14:paraId="67104DA0" w14:textId="77777777" w:rsidR="007056A1" w:rsidRDefault="007056A1" w:rsidP="007056A1">
      <w:pPr>
        <w:keepNext/>
        <w:bidi/>
        <w:jc w:val="both"/>
        <w:rPr>
          <w:rFonts w:cs="David" w:hint="cs"/>
          <w:rtl/>
        </w:rPr>
      </w:pPr>
      <w:r>
        <w:rPr>
          <w:rFonts w:cs="David" w:hint="cs"/>
          <w:rtl/>
        </w:rPr>
        <w:tab/>
        <w:t xml:space="preserve">מה שהיה 134(ג): "נשיאות הכנסת לא תאשר הצעת חוק שלדעתה שוללת את קיומה של מדינת ישראל כמדינתו של העם היהודי או שהיא גזענית במהותה". הנוסח הזה שונה במעט מהנוסח הקיים היום, יש בו היפוך הסדר. היום כתוב שהנשיאות לא תאשר הצעת חוק שהיא גזענית במהותה, השוללת את קיומה של מדינת ישראל כמדינתו של העם היהודי. יושב-ראש הוועדה הציע לשנות פה את הסדר. </w:t>
      </w:r>
    </w:p>
    <w:p w14:paraId="777ED641" w14:textId="77777777" w:rsidR="007056A1" w:rsidRDefault="007056A1" w:rsidP="007056A1">
      <w:pPr>
        <w:keepNext/>
        <w:bidi/>
        <w:jc w:val="both"/>
        <w:rPr>
          <w:rFonts w:cs="David" w:hint="cs"/>
          <w:rtl/>
        </w:rPr>
      </w:pPr>
    </w:p>
    <w:p w14:paraId="57EE615D" w14:textId="77777777" w:rsidR="007056A1" w:rsidRDefault="007056A1" w:rsidP="007056A1">
      <w:pPr>
        <w:bidi/>
        <w:jc w:val="both"/>
        <w:rPr>
          <w:rFonts w:cs="David" w:hint="cs"/>
          <w:rtl/>
        </w:rPr>
      </w:pPr>
      <w:r>
        <w:rPr>
          <w:rFonts w:cs="David" w:hint="cs"/>
          <w:u w:val="single"/>
          <w:rtl/>
        </w:rPr>
        <w:t>היו"ר יריב לוין:</w:t>
      </w:r>
    </w:p>
    <w:p w14:paraId="6F1A2066" w14:textId="77777777" w:rsidR="007056A1" w:rsidRDefault="007056A1" w:rsidP="007056A1">
      <w:pPr>
        <w:bidi/>
        <w:jc w:val="both"/>
        <w:rPr>
          <w:rFonts w:cs="David" w:hint="cs"/>
          <w:rtl/>
        </w:rPr>
      </w:pPr>
    </w:p>
    <w:p w14:paraId="5859CD4F" w14:textId="77777777" w:rsidR="007056A1" w:rsidRDefault="007056A1" w:rsidP="007056A1">
      <w:pPr>
        <w:keepNext/>
        <w:bidi/>
        <w:jc w:val="both"/>
        <w:rPr>
          <w:rFonts w:cs="David" w:hint="cs"/>
          <w:rtl/>
        </w:rPr>
      </w:pPr>
      <w:r>
        <w:rPr>
          <w:rFonts w:cs="David" w:hint="cs"/>
          <w:rtl/>
        </w:rPr>
        <w:tab/>
        <w:t>כי הרי זה תמיד הסדר שבו הדברים - - -</w:t>
      </w:r>
    </w:p>
    <w:p w14:paraId="08262B0A" w14:textId="77777777" w:rsidR="007056A1" w:rsidRDefault="007056A1" w:rsidP="007056A1">
      <w:pPr>
        <w:keepNext/>
        <w:bidi/>
        <w:jc w:val="both"/>
        <w:rPr>
          <w:rFonts w:cs="David" w:hint="cs"/>
          <w:rtl/>
        </w:rPr>
      </w:pPr>
    </w:p>
    <w:p w14:paraId="3B4DE238"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35EC520A" w14:textId="77777777" w:rsidR="007056A1" w:rsidRDefault="007056A1" w:rsidP="007056A1">
      <w:pPr>
        <w:bidi/>
        <w:jc w:val="both"/>
        <w:rPr>
          <w:rFonts w:cs="David" w:hint="cs"/>
          <w:rtl/>
        </w:rPr>
      </w:pPr>
    </w:p>
    <w:p w14:paraId="46141F5A" w14:textId="77777777" w:rsidR="007056A1" w:rsidRDefault="007056A1" w:rsidP="007056A1">
      <w:pPr>
        <w:keepNext/>
        <w:bidi/>
        <w:jc w:val="both"/>
        <w:rPr>
          <w:rFonts w:cs="David" w:hint="cs"/>
          <w:rtl/>
        </w:rPr>
      </w:pPr>
      <w:r>
        <w:rPr>
          <w:rFonts w:cs="David" w:hint="cs"/>
          <w:rtl/>
        </w:rPr>
        <w:tab/>
        <w:t xml:space="preserve"> כשהצעות חוק מגיעות כבר לנשיאות, הן מגיעות עם "פ".</w:t>
      </w:r>
    </w:p>
    <w:p w14:paraId="0D0391BF" w14:textId="77777777" w:rsidR="007056A1" w:rsidRDefault="007056A1" w:rsidP="007056A1">
      <w:pPr>
        <w:keepNext/>
        <w:bidi/>
        <w:jc w:val="both"/>
        <w:rPr>
          <w:rFonts w:cs="David" w:hint="cs"/>
          <w:rtl/>
        </w:rPr>
      </w:pPr>
    </w:p>
    <w:p w14:paraId="5CFAFBE4" w14:textId="77777777" w:rsidR="007056A1" w:rsidRDefault="007056A1" w:rsidP="007056A1">
      <w:pPr>
        <w:keepNext/>
        <w:bidi/>
        <w:jc w:val="both"/>
        <w:rPr>
          <w:rFonts w:cs="David" w:hint="cs"/>
          <w:rtl/>
        </w:rPr>
      </w:pPr>
      <w:r>
        <w:rPr>
          <w:rFonts w:cs="David" w:hint="cs"/>
          <w:u w:val="single"/>
          <w:rtl/>
        </w:rPr>
        <w:t>ארבל אסטרחן:</w:t>
      </w:r>
    </w:p>
    <w:p w14:paraId="239E39D0" w14:textId="77777777" w:rsidR="007056A1" w:rsidRDefault="007056A1" w:rsidP="007056A1">
      <w:pPr>
        <w:keepNext/>
        <w:bidi/>
        <w:jc w:val="both"/>
        <w:rPr>
          <w:rFonts w:cs="David" w:hint="cs"/>
          <w:rtl/>
        </w:rPr>
      </w:pPr>
    </w:p>
    <w:p w14:paraId="081CAE31" w14:textId="77777777" w:rsidR="007056A1" w:rsidRDefault="007056A1" w:rsidP="007056A1">
      <w:pPr>
        <w:keepNext/>
        <w:bidi/>
        <w:jc w:val="both"/>
        <w:rPr>
          <w:rFonts w:cs="David" w:hint="cs"/>
          <w:rtl/>
        </w:rPr>
      </w:pPr>
      <w:r>
        <w:rPr>
          <w:rFonts w:cs="David" w:hint="cs"/>
          <w:rtl/>
        </w:rPr>
        <w:tab/>
        <w:t xml:space="preserve">כי ה"פ" הוא הכנה לנשיאות. אם פתאום הנשיאות לא תאשר משהו, יהיה רווח? פורמאלית המספור צריך להיעשות אחרי שהנשיאות אישרה. זה נכון שמכינים להם את זה, אבל בעצם הנשיאות היא זו שאומרת: הנה, עכשיו אני מאשרת למספר את זה, אולי להצעה הזאת אני לא מוכנה לתת מספר. </w:t>
      </w:r>
    </w:p>
    <w:p w14:paraId="4F53482B" w14:textId="77777777" w:rsidR="007056A1" w:rsidRDefault="007056A1" w:rsidP="007056A1">
      <w:pPr>
        <w:keepNext/>
        <w:bidi/>
        <w:jc w:val="both"/>
        <w:rPr>
          <w:rFonts w:cs="David" w:hint="cs"/>
          <w:rtl/>
        </w:rPr>
      </w:pPr>
    </w:p>
    <w:p w14:paraId="49048691"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DAB468F" w14:textId="77777777" w:rsidR="007056A1" w:rsidRDefault="007056A1" w:rsidP="007056A1">
      <w:pPr>
        <w:bidi/>
        <w:jc w:val="both"/>
        <w:rPr>
          <w:rFonts w:cs="David" w:hint="cs"/>
          <w:rtl/>
        </w:rPr>
      </w:pPr>
    </w:p>
    <w:p w14:paraId="3EBECCA4" w14:textId="77777777" w:rsidR="007056A1" w:rsidRDefault="007056A1" w:rsidP="007056A1">
      <w:pPr>
        <w:bidi/>
        <w:jc w:val="both"/>
        <w:rPr>
          <w:rFonts w:cs="David" w:hint="cs"/>
          <w:rtl/>
        </w:rPr>
      </w:pPr>
      <w:r>
        <w:rPr>
          <w:rFonts w:cs="David" w:hint="cs"/>
          <w:rtl/>
        </w:rPr>
        <w:tab/>
        <w:t xml:space="preserve">אז יהיה חור. </w:t>
      </w:r>
    </w:p>
    <w:p w14:paraId="38BD909C" w14:textId="77777777" w:rsidR="007056A1" w:rsidRDefault="007056A1" w:rsidP="007056A1">
      <w:pPr>
        <w:bidi/>
        <w:jc w:val="both"/>
        <w:rPr>
          <w:rFonts w:cs="David" w:hint="cs"/>
          <w:rtl/>
        </w:rPr>
      </w:pPr>
    </w:p>
    <w:p w14:paraId="5B619320" w14:textId="77777777" w:rsidR="007056A1" w:rsidRPr="00A044D1" w:rsidRDefault="007056A1" w:rsidP="007056A1">
      <w:pPr>
        <w:bidi/>
        <w:jc w:val="both"/>
        <w:rPr>
          <w:rFonts w:cs="David" w:hint="cs"/>
          <w:rtl/>
        </w:rPr>
      </w:pPr>
      <w:r w:rsidRPr="00A044D1">
        <w:rPr>
          <w:rFonts w:cs="David" w:hint="cs"/>
          <w:u w:val="single"/>
          <w:rtl/>
        </w:rPr>
        <w:t>ארבל אסטרחן:</w:t>
      </w:r>
    </w:p>
    <w:p w14:paraId="49562664" w14:textId="77777777" w:rsidR="007056A1" w:rsidRDefault="007056A1" w:rsidP="007056A1">
      <w:pPr>
        <w:bidi/>
        <w:jc w:val="both"/>
        <w:rPr>
          <w:rFonts w:cs="David" w:hint="cs"/>
          <w:sz w:val="28"/>
          <w:szCs w:val="28"/>
          <w:rtl/>
        </w:rPr>
      </w:pPr>
    </w:p>
    <w:p w14:paraId="090B9629"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המספור צריך להיעשות אחרי הנשיאות. </w:t>
      </w:r>
    </w:p>
    <w:p w14:paraId="1C8C4F7B" w14:textId="77777777" w:rsidR="007056A1" w:rsidRDefault="007056A1" w:rsidP="007056A1">
      <w:pPr>
        <w:bidi/>
        <w:jc w:val="both"/>
        <w:rPr>
          <w:rFonts w:cs="David" w:hint="cs"/>
          <w:rtl/>
        </w:rPr>
      </w:pPr>
    </w:p>
    <w:p w14:paraId="4DD1D815" w14:textId="77777777" w:rsidR="007056A1" w:rsidRDefault="007056A1" w:rsidP="007056A1">
      <w:pPr>
        <w:keepNext/>
        <w:bidi/>
        <w:jc w:val="both"/>
        <w:rPr>
          <w:rFonts w:cs="David" w:hint="cs"/>
          <w:rtl/>
        </w:rPr>
      </w:pPr>
      <w:r>
        <w:rPr>
          <w:rFonts w:cs="David" w:hint="cs"/>
          <w:u w:val="single"/>
          <w:rtl/>
        </w:rPr>
        <w:t>היו"ר יריב לוין:</w:t>
      </w:r>
    </w:p>
    <w:p w14:paraId="065B7287" w14:textId="77777777" w:rsidR="007056A1" w:rsidRDefault="007056A1" w:rsidP="007056A1">
      <w:pPr>
        <w:keepNext/>
        <w:bidi/>
        <w:jc w:val="both"/>
        <w:rPr>
          <w:rFonts w:cs="David" w:hint="cs"/>
          <w:rtl/>
        </w:rPr>
      </w:pPr>
    </w:p>
    <w:p w14:paraId="7D4550CC" w14:textId="77777777" w:rsidR="007056A1" w:rsidRDefault="007056A1" w:rsidP="007056A1">
      <w:pPr>
        <w:bidi/>
        <w:jc w:val="both"/>
        <w:rPr>
          <w:rFonts w:cs="David" w:hint="cs"/>
          <w:rtl/>
        </w:rPr>
      </w:pPr>
      <w:r>
        <w:rPr>
          <w:rFonts w:cs="David" w:hint="cs"/>
          <w:rtl/>
        </w:rPr>
        <w:tab/>
        <w:t xml:space="preserve">זה תהליך טכני, הוא לא כאן. </w:t>
      </w:r>
    </w:p>
    <w:p w14:paraId="6739A54F" w14:textId="77777777" w:rsidR="007056A1" w:rsidRDefault="007056A1" w:rsidP="007056A1">
      <w:pPr>
        <w:bidi/>
        <w:jc w:val="both"/>
        <w:rPr>
          <w:rFonts w:cs="David" w:hint="cs"/>
          <w:rtl/>
        </w:rPr>
      </w:pPr>
    </w:p>
    <w:p w14:paraId="2987A3A3"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539D792F" w14:textId="77777777" w:rsidR="007056A1" w:rsidRDefault="007056A1" w:rsidP="007056A1">
      <w:pPr>
        <w:bidi/>
        <w:jc w:val="both"/>
        <w:rPr>
          <w:rFonts w:cs="David" w:hint="cs"/>
          <w:rtl/>
        </w:rPr>
      </w:pPr>
    </w:p>
    <w:p w14:paraId="5B3ED92A" w14:textId="77777777" w:rsidR="007056A1" w:rsidRDefault="007056A1" w:rsidP="007056A1">
      <w:pPr>
        <w:bidi/>
        <w:jc w:val="both"/>
        <w:rPr>
          <w:rFonts w:cs="David" w:hint="cs"/>
          <w:rtl/>
        </w:rPr>
      </w:pPr>
      <w:r>
        <w:rPr>
          <w:rFonts w:cs="David" w:hint="cs"/>
          <w:rtl/>
        </w:rPr>
        <w:tab/>
        <w:t>מי מפנה את תשומת לבה של הנשיאות, למשל, לכך שזאת הצעה גזענית?</w:t>
      </w:r>
    </w:p>
    <w:p w14:paraId="151DF8FA" w14:textId="77777777" w:rsidR="007056A1" w:rsidRDefault="007056A1" w:rsidP="007056A1">
      <w:pPr>
        <w:bidi/>
        <w:jc w:val="both"/>
        <w:rPr>
          <w:rFonts w:cs="David" w:hint="cs"/>
          <w:rtl/>
        </w:rPr>
      </w:pPr>
    </w:p>
    <w:p w14:paraId="39E544B2"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2B892B25" w14:textId="77777777" w:rsidR="007056A1" w:rsidRDefault="007056A1" w:rsidP="007056A1">
      <w:pPr>
        <w:bidi/>
        <w:jc w:val="both"/>
        <w:rPr>
          <w:rFonts w:cs="David" w:hint="cs"/>
          <w:rtl/>
        </w:rPr>
      </w:pPr>
    </w:p>
    <w:p w14:paraId="4848F30C" w14:textId="77777777" w:rsidR="007056A1" w:rsidRDefault="007056A1" w:rsidP="007056A1">
      <w:pPr>
        <w:bidi/>
        <w:jc w:val="both"/>
        <w:rPr>
          <w:rFonts w:cs="David" w:hint="cs"/>
          <w:rtl/>
        </w:rPr>
      </w:pPr>
      <w:r>
        <w:rPr>
          <w:rFonts w:cs="David" w:hint="cs"/>
          <w:rtl/>
        </w:rPr>
        <w:tab/>
        <w:t xml:space="preserve">הלשכה המשפטית. לקראת ישיבת נשיאות אני מקבלת מכתב פירוט מהלשכה המשפטית, ובתום כל ישיבת נשיאות, אם אין הערות, אני מציינת את זה, ואז אנחנו מניחים את זה. </w:t>
      </w:r>
    </w:p>
    <w:p w14:paraId="31A0ED93" w14:textId="77777777" w:rsidR="007056A1" w:rsidRDefault="007056A1" w:rsidP="007056A1">
      <w:pPr>
        <w:bidi/>
        <w:jc w:val="both"/>
        <w:rPr>
          <w:rFonts w:cs="David" w:hint="cs"/>
          <w:rtl/>
        </w:rPr>
      </w:pPr>
    </w:p>
    <w:p w14:paraId="05C6EE8E" w14:textId="77777777" w:rsidR="007056A1" w:rsidRDefault="007056A1" w:rsidP="007056A1">
      <w:pPr>
        <w:keepNext/>
        <w:bidi/>
        <w:jc w:val="both"/>
        <w:rPr>
          <w:rFonts w:cs="David" w:hint="cs"/>
          <w:rtl/>
        </w:rPr>
      </w:pPr>
      <w:r>
        <w:rPr>
          <w:rFonts w:cs="David" w:hint="cs"/>
          <w:u w:val="single"/>
          <w:rtl/>
        </w:rPr>
        <w:t>ארבל אסטרחן:</w:t>
      </w:r>
    </w:p>
    <w:p w14:paraId="3BBA825F" w14:textId="77777777" w:rsidR="007056A1" w:rsidRDefault="007056A1" w:rsidP="007056A1">
      <w:pPr>
        <w:keepNext/>
        <w:bidi/>
        <w:jc w:val="both"/>
        <w:rPr>
          <w:rFonts w:cs="David" w:hint="cs"/>
          <w:rtl/>
        </w:rPr>
      </w:pPr>
    </w:p>
    <w:p w14:paraId="7D28469B" w14:textId="77777777" w:rsidR="007056A1" w:rsidRDefault="007056A1" w:rsidP="007056A1">
      <w:pPr>
        <w:keepNext/>
        <w:bidi/>
        <w:jc w:val="both"/>
        <w:rPr>
          <w:rFonts w:cs="David" w:hint="cs"/>
          <w:rtl/>
        </w:rPr>
      </w:pPr>
      <w:r>
        <w:rPr>
          <w:rFonts w:cs="David" w:hint="cs"/>
          <w:rtl/>
        </w:rPr>
        <w:tab/>
        <w:t xml:space="preserve">התפקיד הפורמאלי הוא כמובן של הנשיאות. </w:t>
      </w:r>
    </w:p>
    <w:p w14:paraId="0D29AF2F" w14:textId="77777777" w:rsidR="007056A1" w:rsidRDefault="007056A1" w:rsidP="007056A1">
      <w:pPr>
        <w:keepNext/>
        <w:bidi/>
        <w:jc w:val="both"/>
        <w:rPr>
          <w:rFonts w:cs="David" w:hint="cs"/>
          <w:rtl/>
        </w:rPr>
      </w:pPr>
    </w:p>
    <w:p w14:paraId="13324FC1" w14:textId="77777777" w:rsidR="007056A1" w:rsidRDefault="007056A1" w:rsidP="007056A1">
      <w:pPr>
        <w:keepNext/>
        <w:bidi/>
        <w:jc w:val="both"/>
        <w:rPr>
          <w:rFonts w:cs="David" w:hint="cs"/>
          <w:rtl/>
        </w:rPr>
      </w:pPr>
      <w:r>
        <w:rPr>
          <w:rFonts w:cs="David" w:hint="cs"/>
          <w:rtl/>
        </w:rPr>
        <w:tab/>
        <w:t xml:space="preserve">"מועד הקריאה הטרומית" </w:t>
      </w:r>
      <w:r>
        <w:rPr>
          <w:rFonts w:cs="David"/>
          <w:rtl/>
        </w:rPr>
        <w:t>–</w:t>
      </w:r>
      <w:r>
        <w:rPr>
          <w:rFonts w:cs="David" w:hint="cs"/>
          <w:rtl/>
        </w:rPr>
        <w:t xml:space="preserve"> פה זה יחזור להיות דיון מוקדם: בישיבת הכנסת שנועדה לכך כאמור </w:t>
      </w:r>
    </w:p>
    <w:p w14:paraId="0C2A6300" w14:textId="77777777" w:rsidR="007056A1" w:rsidRDefault="007056A1" w:rsidP="007056A1">
      <w:pPr>
        <w:keepNext/>
        <w:bidi/>
        <w:jc w:val="both"/>
        <w:rPr>
          <w:rFonts w:cs="David" w:hint="cs"/>
          <w:rtl/>
        </w:rPr>
      </w:pPr>
      <w:r>
        <w:rPr>
          <w:rFonts w:cs="David" w:hint="cs"/>
          <w:rtl/>
        </w:rPr>
        <w:t xml:space="preserve">בסעיף 25(ד), שזה יום רביעי, זה הסעיף  שקבענו בו את ימי הכנסת, "יתקיים דיון מוקדם בהצעות חוק פרטיות, במסגרת מכסה סיעתית שתקבע ועדת הכנסת לפי סעיף 171". זה הסעיף שהשארנו בצד גם בפרק של ההצעות לסדר. </w:t>
      </w:r>
    </w:p>
    <w:p w14:paraId="5124C034" w14:textId="77777777" w:rsidR="007056A1" w:rsidRDefault="007056A1" w:rsidP="007056A1">
      <w:pPr>
        <w:keepNext/>
        <w:bidi/>
        <w:jc w:val="both"/>
        <w:rPr>
          <w:rFonts w:cs="David" w:hint="cs"/>
          <w:rtl/>
        </w:rPr>
      </w:pPr>
    </w:p>
    <w:p w14:paraId="09EE767E" w14:textId="77777777" w:rsidR="007056A1" w:rsidRDefault="007056A1" w:rsidP="007056A1">
      <w:pPr>
        <w:keepNext/>
        <w:bidi/>
        <w:jc w:val="both"/>
        <w:rPr>
          <w:rFonts w:cs="David" w:hint="cs"/>
          <w:rtl/>
        </w:rPr>
      </w:pPr>
    </w:p>
    <w:p w14:paraId="1C446CF5" w14:textId="77777777" w:rsidR="007056A1" w:rsidRDefault="007056A1" w:rsidP="007056A1">
      <w:pPr>
        <w:keepNext/>
        <w:bidi/>
        <w:jc w:val="both"/>
        <w:rPr>
          <w:rFonts w:cs="David" w:hint="cs"/>
          <w:rtl/>
        </w:rPr>
      </w:pPr>
      <w:r>
        <w:rPr>
          <w:rFonts w:cs="David" w:hint="cs"/>
          <w:rtl/>
        </w:rPr>
        <w:tab/>
        <w:t xml:space="preserve">יש פה סעיף שלקוח מהפרק של הצעות לסדר של הימים המיוחדים: "יושב ראש הכנסת רשאי לקבוע כי נוסף על הדיון בהצעות חוק פרטיות כאמור בסעיף קטן (א)" </w:t>
      </w:r>
      <w:r>
        <w:rPr>
          <w:rFonts w:cs="David"/>
          <w:rtl/>
        </w:rPr>
        <w:t>–</w:t>
      </w:r>
      <w:r>
        <w:rPr>
          <w:rFonts w:cs="David" w:hint="cs"/>
          <w:rtl/>
        </w:rPr>
        <w:t xml:space="preserve"> זאת אומרת בימי רביעי </w:t>
      </w:r>
      <w:r>
        <w:rPr>
          <w:rFonts w:cs="David"/>
          <w:rtl/>
        </w:rPr>
        <w:t>–</w:t>
      </w:r>
      <w:r>
        <w:rPr>
          <w:rFonts w:cs="David" w:hint="cs"/>
          <w:rtl/>
        </w:rPr>
        <w:t xml:space="preserve"> יתקיים דיון מוקדם "של הצעות חוק פרטיות בישיבה לציון נושא מיוחד; יושב ראש הכנסת רשאי לקבוע כי הצעות חוק לפי סעיף קטן זה לא יבואו" במכסה. </w:t>
      </w:r>
    </w:p>
    <w:p w14:paraId="0814BACA" w14:textId="77777777" w:rsidR="007056A1" w:rsidRDefault="007056A1" w:rsidP="007056A1">
      <w:pPr>
        <w:keepNext/>
        <w:bidi/>
        <w:jc w:val="both"/>
        <w:rPr>
          <w:rFonts w:cs="David" w:hint="cs"/>
          <w:rtl/>
        </w:rPr>
      </w:pPr>
    </w:p>
    <w:p w14:paraId="1E4E8B4F" w14:textId="77777777" w:rsidR="007056A1" w:rsidRDefault="007056A1" w:rsidP="007056A1">
      <w:pPr>
        <w:bidi/>
        <w:jc w:val="both"/>
        <w:rPr>
          <w:rFonts w:cs="David" w:hint="cs"/>
          <w:rtl/>
        </w:rPr>
      </w:pPr>
      <w:r>
        <w:rPr>
          <w:rFonts w:cs="David" w:hint="cs"/>
          <w:u w:val="single"/>
          <w:rtl/>
        </w:rPr>
        <w:t>ליאור נתן:</w:t>
      </w:r>
    </w:p>
    <w:p w14:paraId="46432AD1" w14:textId="77777777" w:rsidR="007056A1" w:rsidRDefault="007056A1" w:rsidP="007056A1">
      <w:pPr>
        <w:bidi/>
        <w:jc w:val="both"/>
        <w:rPr>
          <w:rFonts w:cs="David" w:hint="cs"/>
          <w:rtl/>
        </w:rPr>
      </w:pPr>
    </w:p>
    <w:p w14:paraId="19CE7AF4" w14:textId="77777777" w:rsidR="007056A1" w:rsidRPr="00947538" w:rsidRDefault="007056A1" w:rsidP="007056A1">
      <w:pPr>
        <w:bidi/>
        <w:jc w:val="both"/>
        <w:rPr>
          <w:rFonts w:cs="David" w:hint="cs"/>
          <w:rtl/>
        </w:rPr>
      </w:pPr>
      <w:r>
        <w:rPr>
          <w:rFonts w:cs="David" w:hint="cs"/>
          <w:rtl/>
        </w:rPr>
        <w:tab/>
        <w:t xml:space="preserve">ראשית כל, הייתי מבקש שאם יש החרגה שאפשר מעבר למכסה הסיעתית שנקבעה נושא נוסף, שגם לזה יהיה תנאי של סעיף (ג) חובת הנחה. </w:t>
      </w:r>
    </w:p>
    <w:p w14:paraId="214FB31E" w14:textId="77777777" w:rsidR="007056A1" w:rsidRDefault="007056A1" w:rsidP="007056A1">
      <w:pPr>
        <w:keepNext/>
        <w:bidi/>
        <w:jc w:val="both"/>
        <w:rPr>
          <w:rFonts w:cs="David" w:hint="cs"/>
          <w:rtl/>
        </w:rPr>
      </w:pPr>
    </w:p>
    <w:p w14:paraId="09973C86"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9F9A41E" w14:textId="77777777" w:rsidR="007056A1" w:rsidRDefault="007056A1" w:rsidP="007056A1">
      <w:pPr>
        <w:bidi/>
        <w:jc w:val="both"/>
        <w:rPr>
          <w:rFonts w:cs="David" w:hint="cs"/>
          <w:rtl/>
        </w:rPr>
      </w:pPr>
    </w:p>
    <w:p w14:paraId="4919D8A8" w14:textId="77777777" w:rsidR="007056A1" w:rsidRDefault="007056A1" w:rsidP="007056A1">
      <w:pPr>
        <w:keepNext/>
        <w:bidi/>
        <w:jc w:val="both"/>
        <w:rPr>
          <w:rFonts w:cs="David" w:hint="cs"/>
          <w:rtl/>
        </w:rPr>
      </w:pPr>
      <w:r>
        <w:rPr>
          <w:rFonts w:cs="David" w:hint="cs"/>
          <w:rtl/>
        </w:rPr>
        <w:tab/>
        <w:t xml:space="preserve"> 45 יום?</w:t>
      </w:r>
    </w:p>
    <w:p w14:paraId="7F9982FD" w14:textId="77777777" w:rsidR="007056A1" w:rsidRDefault="007056A1" w:rsidP="007056A1">
      <w:pPr>
        <w:keepNext/>
        <w:bidi/>
        <w:jc w:val="both"/>
        <w:rPr>
          <w:rFonts w:cs="David" w:hint="cs"/>
          <w:rtl/>
        </w:rPr>
      </w:pPr>
    </w:p>
    <w:p w14:paraId="3F431B92" w14:textId="77777777" w:rsidR="007056A1" w:rsidRDefault="007056A1" w:rsidP="007056A1">
      <w:pPr>
        <w:keepNext/>
        <w:bidi/>
        <w:jc w:val="both"/>
        <w:rPr>
          <w:rFonts w:cs="David" w:hint="cs"/>
          <w:rtl/>
        </w:rPr>
      </w:pPr>
      <w:r>
        <w:rPr>
          <w:rFonts w:cs="David" w:hint="cs"/>
          <w:u w:val="single"/>
          <w:rtl/>
        </w:rPr>
        <w:t>ליאור נתן:</w:t>
      </w:r>
    </w:p>
    <w:p w14:paraId="0C858D07" w14:textId="77777777" w:rsidR="007056A1" w:rsidRDefault="007056A1" w:rsidP="007056A1">
      <w:pPr>
        <w:keepNext/>
        <w:bidi/>
        <w:jc w:val="both"/>
        <w:rPr>
          <w:rFonts w:cs="David" w:hint="cs"/>
          <w:rtl/>
        </w:rPr>
      </w:pPr>
    </w:p>
    <w:p w14:paraId="7A8008FA" w14:textId="77777777" w:rsidR="007056A1" w:rsidRDefault="007056A1" w:rsidP="007056A1">
      <w:pPr>
        <w:keepNext/>
        <w:bidi/>
        <w:jc w:val="both"/>
        <w:rPr>
          <w:rFonts w:cs="David" w:hint="cs"/>
          <w:rtl/>
        </w:rPr>
      </w:pPr>
      <w:r>
        <w:rPr>
          <w:rFonts w:cs="David" w:hint="cs"/>
          <w:rtl/>
        </w:rPr>
        <w:tab/>
        <w:t xml:space="preserve">שם מוצע 30 ימים. </w:t>
      </w:r>
    </w:p>
    <w:p w14:paraId="1CE54AF2" w14:textId="77777777" w:rsidR="007056A1" w:rsidRDefault="007056A1" w:rsidP="007056A1">
      <w:pPr>
        <w:keepNext/>
        <w:bidi/>
        <w:jc w:val="both"/>
        <w:rPr>
          <w:rFonts w:cs="David" w:hint="cs"/>
          <w:rtl/>
        </w:rPr>
      </w:pPr>
    </w:p>
    <w:p w14:paraId="2378DD96" w14:textId="77777777" w:rsidR="007056A1" w:rsidRPr="00A044D1" w:rsidRDefault="007056A1" w:rsidP="007056A1">
      <w:pPr>
        <w:bidi/>
        <w:jc w:val="both"/>
        <w:rPr>
          <w:rFonts w:cs="David" w:hint="cs"/>
          <w:rtl/>
        </w:rPr>
      </w:pPr>
      <w:r w:rsidRPr="00A044D1">
        <w:rPr>
          <w:rFonts w:cs="David" w:hint="cs"/>
          <w:u w:val="single"/>
          <w:rtl/>
        </w:rPr>
        <w:t>ארבל אסטרחן:</w:t>
      </w:r>
    </w:p>
    <w:p w14:paraId="6ED99BC1" w14:textId="77777777" w:rsidR="007056A1" w:rsidRDefault="007056A1" w:rsidP="007056A1">
      <w:pPr>
        <w:bidi/>
        <w:jc w:val="both"/>
        <w:rPr>
          <w:rFonts w:cs="David" w:hint="cs"/>
          <w:sz w:val="28"/>
          <w:szCs w:val="28"/>
          <w:rtl/>
        </w:rPr>
      </w:pPr>
    </w:p>
    <w:p w14:paraId="2D393A45"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זה לא מוחרג. </w:t>
      </w:r>
    </w:p>
    <w:p w14:paraId="077D25FD" w14:textId="77777777" w:rsidR="007056A1" w:rsidRDefault="007056A1" w:rsidP="007056A1">
      <w:pPr>
        <w:keepNext/>
        <w:bidi/>
        <w:jc w:val="both"/>
        <w:rPr>
          <w:rFonts w:cs="David" w:hint="cs"/>
        </w:rPr>
      </w:pPr>
      <w:r>
        <w:rPr>
          <w:rFonts w:cs="David" w:hint="cs"/>
          <w:rtl/>
        </w:rPr>
        <w:tab/>
      </w:r>
    </w:p>
    <w:p w14:paraId="672701DF"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5E7FB33C" w14:textId="77777777" w:rsidR="007056A1" w:rsidRDefault="007056A1" w:rsidP="007056A1">
      <w:pPr>
        <w:bidi/>
        <w:jc w:val="both"/>
        <w:rPr>
          <w:rFonts w:cs="David" w:hint="cs"/>
          <w:rtl/>
        </w:rPr>
      </w:pPr>
    </w:p>
    <w:p w14:paraId="640BDBDD" w14:textId="77777777" w:rsidR="007056A1" w:rsidRDefault="007056A1" w:rsidP="007056A1">
      <w:pPr>
        <w:keepNext/>
        <w:bidi/>
        <w:jc w:val="both"/>
        <w:rPr>
          <w:rFonts w:cs="David" w:hint="cs"/>
          <w:rtl/>
        </w:rPr>
      </w:pPr>
      <w:r>
        <w:rPr>
          <w:rFonts w:cs="David" w:hint="cs"/>
          <w:rtl/>
        </w:rPr>
        <w:tab/>
        <w:t xml:space="preserve"> אם הממשלה מתנגדת, ממילא לא מעלים את זה, אז זה לא משנה. </w:t>
      </w:r>
    </w:p>
    <w:p w14:paraId="35FE89AC" w14:textId="77777777" w:rsidR="007056A1" w:rsidRDefault="007056A1" w:rsidP="007056A1">
      <w:pPr>
        <w:keepNext/>
        <w:bidi/>
        <w:jc w:val="both"/>
        <w:rPr>
          <w:rFonts w:cs="David" w:hint="cs"/>
          <w:rtl/>
        </w:rPr>
      </w:pPr>
    </w:p>
    <w:p w14:paraId="00F463E7"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3AA95548" w14:textId="77777777" w:rsidR="007056A1" w:rsidRDefault="007056A1" w:rsidP="007056A1">
      <w:pPr>
        <w:bidi/>
        <w:jc w:val="both"/>
        <w:rPr>
          <w:rFonts w:cs="David" w:hint="cs"/>
          <w:rtl/>
        </w:rPr>
      </w:pPr>
    </w:p>
    <w:p w14:paraId="0D398620" w14:textId="77777777" w:rsidR="007056A1" w:rsidRDefault="007056A1" w:rsidP="007056A1">
      <w:pPr>
        <w:keepNext/>
        <w:bidi/>
        <w:jc w:val="both"/>
        <w:rPr>
          <w:rFonts w:cs="David" w:hint="cs"/>
          <w:rtl/>
        </w:rPr>
      </w:pPr>
      <w:r>
        <w:rPr>
          <w:rFonts w:cs="David" w:hint="cs"/>
          <w:rtl/>
        </w:rPr>
        <w:tab/>
        <w:t xml:space="preserve"> היום מקובל בימים מיוחדים, שאם מעלים הצעות חוק פרטיות, הן בהסכמה. הצעת חוק שהממשלה מתנגדת, לא עולה. </w:t>
      </w:r>
    </w:p>
    <w:p w14:paraId="72DB25D4" w14:textId="77777777" w:rsidR="007056A1" w:rsidRDefault="007056A1" w:rsidP="007056A1">
      <w:pPr>
        <w:bidi/>
        <w:jc w:val="both"/>
        <w:rPr>
          <w:rFonts w:cs="David" w:hint="cs"/>
          <w:u w:val="single"/>
          <w:rtl/>
        </w:rPr>
      </w:pPr>
    </w:p>
    <w:p w14:paraId="5C473CA9" w14:textId="77777777" w:rsidR="007056A1" w:rsidRDefault="007056A1" w:rsidP="007056A1">
      <w:pPr>
        <w:bidi/>
        <w:jc w:val="both"/>
        <w:rPr>
          <w:rFonts w:cs="David" w:hint="cs"/>
          <w:rtl/>
        </w:rPr>
      </w:pPr>
      <w:r>
        <w:rPr>
          <w:rFonts w:cs="David" w:hint="cs"/>
          <w:u w:val="single"/>
          <w:rtl/>
        </w:rPr>
        <w:t>לימור ברמן:</w:t>
      </w:r>
    </w:p>
    <w:p w14:paraId="33EF08F8" w14:textId="77777777" w:rsidR="007056A1" w:rsidRDefault="007056A1" w:rsidP="007056A1">
      <w:pPr>
        <w:bidi/>
        <w:jc w:val="both"/>
        <w:rPr>
          <w:rFonts w:cs="David" w:hint="cs"/>
          <w:rtl/>
        </w:rPr>
      </w:pPr>
    </w:p>
    <w:p w14:paraId="7437E94F" w14:textId="77777777" w:rsidR="007056A1" w:rsidRDefault="007056A1" w:rsidP="007056A1">
      <w:pPr>
        <w:bidi/>
        <w:jc w:val="both"/>
        <w:rPr>
          <w:rFonts w:cs="David" w:hint="cs"/>
          <w:rtl/>
        </w:rPr>
      </w:pPr>
      <w:r>
        <w:rPr>
          <w:rFonts w:cs="David" w:hint="cs"/>
          <w:rtl/>
        </w:rPr>
        <w:tab/>
        <w:t xml:space="preserve">אני הולכת ממש רחוק עם חבר הכנסת זבולון אורלב - "רשאי לקבוע כי נוסף על הדיון בהצעות חוק פרטיות...תתקיים קריאה טרומית של הצעות חוק פרטיות בישיבה לציון נושא מיוחד" בתמיכת ממשלה, כי זה מה שאתם עושים. היום בלי לציין את זה, בעיקרון אני יכולה להעלות - - - </w:t>
      </w:r>
    </w:p>
    <w:p w14:paraId="1FFE6606" w14:textId="77777777" w:rsidR="007056A1" w:rsidRDefault="007056A1" w:rsidP="007056A1">
      <w:pPr>
        <w:keepNext/>
        <w:bidi/>
        <w:jc w:val="both"/>
        <w:rPr>
          <w:rFonts w:cs="David" w:hint="cs"/>
          <w:rtl/>
        </w:rPr>
      </w:pPr>
    </w:p>
    <w:p w14:paraId="7D9CC46D"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0228780C" w14:textId="77777777" w:rsidR="007056A1" w:rsidRDefault="007056A1" w:rsidP="007056A1">
      <w:pPr>
        <w:bidi/>
        <w:jc w:val="both"/>
        <w:rPr>
          <w:rFonts w:cs="David" w:hint="cs"/>
          <w:rtl/>
        </w:rPr>
      </w:pPr>
    </w:p>
    <w:p w14:paraId="65920DF1" w14:textId="77777777" w:rsidR="007056A1" w:rsidRDefault="007056A1" w:rsidP="007056A1">
      <w:pPr>
        <w:keepNext/>
        <w:bidi/>
        <w:jc w:val="both"/>
        <w:rPr>
          <w:rFonts w:cs="David" w:hint="cs"/>
          <w:rtl/>
        </w:rPr>
      </w:pPr>
      <w:r>
        <w:rPr>
          <w:rFonts w:cs="David" w:hint="cs"/>
          <w:rtl/>
        </w:rPr>
        <w:tab/>
        <w:t xml:space="preserve">אני אגיד לך מה הרעיון. הרעיון הוא שימים ב' ו-ג' אלה ימים שמוקדשים לפעילות ממשלה. הפעילות של חברי הכנסת מרוכזת ביום ד', שאלה הצעות חוק פרטיות והצעות לסדר-היום, אבל אני אגיד לך איפה כן הבעיה. לכן במסגרת יום מיוחד, אמרו מה תהיה התכולה של יום מיוחד, באיזה נושאים ידונו? אמרו: אין בעיה, אפשר הצעות לסדר-היום. חברי כנסת באו ואמרו: יש לנו גם הצעות חוק שהן דומות. החריגה היתה: אוקיי, אנחנו מאשרים לכם, אלא שזה יהיה בהסכמה, בתמיכה. זו ההחרגה. אם רוצים לפתוח את זה לגמרי, צריכים גם לשנות שזה לא יהיה יום של פעילות חברי כנסת. </w:t>
      </w:r>
    </w:p>
    <w:p w14:paraId="2F2DCF7D" w14:textId="77777777" w:rsidR="007056A1" w:rsidRDefault="007056A1" w:rsidP="007056A1">
      <w:pPr>
        <w:keepNext/>
        <w:bidi/>
        <w:jc w:val="both"/>
        <w:rPr>
          <w:rFonts w:cs="David" w:hint="cs"/>
          <w:rtl/>
        </w:rPr>
      </w:pPr>
    </w:p>
    <w:p w14:paraId="0B7DBF56" w14:textId="77777777" w:rsidR="007056A1" w:rsidRDefault="007056A1" w:rsidP="007056A1">
      <w:pPr>
        <w:bidi/>
        <w:jc w:val="both"/>
        <w:rPr>
          <w:rFonts w:cs="David" w:hint="cs"/>
          <w:rtl/>
        </w:rPr>
      </w:pPr>
      <w:r>
        <w:rPr>
          <w:rFonts w:cs="David" w:hint="cs"/>
          <w:u w:val="single"/>
          <w:rtl/>
        </w:rPr>
        <w:t>תמר כנפו:</w:t>
      </w:r>
    </w:p>
    <w:p w14:paraId="7222004F" w14:textId="77777777" w:rsidR="007056A1" w:rsidRDefault="007056A1" w:rsidP="007056A1">
      <w:pPr>
        <w:bidi/>
        <w:jc w:val="both"/>
        <w:rPr>
          <w:rFonts w:cs="David" w:hint="cs"/>
          <w:rtl/>
        </w:rPr>
      </w:pPr>
    </w:p>
    <w:p w14:paraId="1D72CE23" w14:textId="77777777" w:rsidR="007056A1" w:rsidRDefault="007056A1" w:rsidP="007056A1">
      <w:pPr>
        <w:bidi/>
        <w:jc w:val="both"/>
        <w:rPr>
          <w:rFonts w:cs="David" w:hint="cs"/>
          <w:rtl/>
        </w:rPr>
      </w:pPr>
      <w:r>
        <w:rPr>
          <w:rFonts w:cs="David" w:hint="cs"/>
          <w:rtl/>
        </w:rPr>
        <w:tab/>
        <w:t xml:space="preserve">אי אפשר לשנות. </w:t>
      </w:r>
    </w:p>
    <w:p w14:paraId="585ADCDF" w14:textId="77777777" w:rsidR="007056A1" w:rsidRDefault="007056A1" w:rsidP="007056A1">
      <w:pPr>
        <w:bidi/>
        <w:jc w:val="both"/>
        <w:rPr>
          <w:rFonts w:cs="David" w:hint="cs"/>
          <w:rtl/>
        </w:rPr>
      </w:pPr>
    </w:p>
    <w:p w14:paraId="30D82DC8"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7061122B" w14:textId="77777777" w:rsidR="007056A1" w:rsidRDefault="007056A1" w:rsidP="007056A1">
      <w:pPr>
        <w:bidi/>
        <w:jc w:val="both"/>
        <w:rPr>
          <w:rFonts w:cs="David" w:hint="cs"/>
          <w:rtl/>
        </w:rPr>
      </w:pPr>
    </w:p>
    <w:p w14:paraId="5702E485" w14:textId="77777777" w:rsidR="007056A1" w:rsidRDefault="007056A1" w:rsidP="007056A1">
      <w:pPr>
        <w:bidi/>
        <w:jc w:val="both"/>
        <w:rPr>
          <w:rFonts w:cs="David" w:hint="cs"/>
          <w:rtl/>
        </w:rPr>
      </w:pPr>
      <w:r>
        <w:rPr>
          <w:rFonts w:cs="David" w:hint="cs"/>
          <w:rtl/>
        </w:rPr>
        <w:tab/>
        <w:t xml:space="preserve"> זה בכלל במהות עבודת הכנסת. </w:t>
      </w:r>
    </w:p>
    <w:p w14:paraId="2505A78C" w14:textId="77777777" w:rsidR="007056A1" w:rsidRDefault="007056A1" w:rsidP="007056A1">
      <w:pPr>
        <w:bidi/>
        <w:jc w:val="both"/>
        <w:rPr>
          <w:rFonts w:cs="David" w:hint="cs"/>
          <w:rtl/>
        </w:rPr>
      </w:pPr>
    </w:p>
    <w:p w14:paraId="64F9688B" w14:textId="77777777" w:rsidR="007056A1" w:rsidRDefault="007056A1" w:rsidP="007056A1">
      <w:pPr>
        <w:bidi/>
        <w:jc w:val="both"/>
        <w:rPr>
          <w:rFonts w:cs="David" w:hint="cs"/>
          <w:rtl/>
        </w:rPr>
      </w:pPr>
      <w:r>
        <w:rPr>
          <w:rFonts w:cs="David" w:hint="cs"/>
          <w:u w:val="single"/>
          <w:rtl/>
        </w:rPr>
        <w:t>היו"ר יריב לוין:</w:t>
      </w:r>
    </w:p>
    <w:p w14:paraId="4F2C8FA9" w14:textId="77777777" w:rsidR="007056A1" w:rsidRDefault="007056A1" w:rsidP="007056A1">
      <w:pPr>
        <w:bidi/>
        <w:jc w:val="both"/>
        <w:rPr>
          <w:rFonts w:cs="David" w:hint="cs"/>
          <w:rtl/>
        </w:rPr>
      </w:pPr>
    </w:p>
    <w:p w14:paraId="7B902733" w14:textId="77777777" w:rsidR="007056A1" w:rsidRDefault="007056A1" w:rsidP="007056A1">
      <w:pPr>
        <w:bidi/>
        <w:jc w:val="both"/>
        <w:rPr>
          <w:rFonts w:cs="David" w:hint="cs"/>
          <w:rtl/>
        </w:rPr>
      </w:pPr>
      <w:r>
        <w:rPr>
          <w:rFonts w:cs="David" w:hint="cs"/>
          <w:rtl/>
        </w:rPr>
        <w:tab/>
        <w:t xml:space="preserve"> לי זה נראה נכון, אני מסכים עם לימור. </w:t>
      </w:r>
    </w:p>
    <w:p w14:paraId="643CC371" w14:textId="77777777" w:rsidR="007056A1" w:rsidRDefault="007056A1" w:rsidP="007056A1">
      <w:pPr>
        <w:bidi/>
        <w:jc w:val="both"/>
        <w:rPr>
          <w:rFonts w:cs="David" w:hint="cs"/>
          <w:rtl/>
        </w:rPr>
      </w:pPr>
    </w:p>
    <w:p w14:paraId="0A229FE5" w14:textId="77777777" w:rsidR="007056A1" w:rsidRDefault="007056A1" w:rsidP="007056A1">
      <w:pPr>
        <w:bidi/>
        <w:jc w:val="both"/>
        <w:rPr>
          <w:rFonts w:cs="David" w:hint="cs"/>
          <w:rtl/>
        </w:rPr>
      </w:pPr>
      <w:r>
        <w:rPr>
          <w:rFonts w:cs="David" w:hint="cs"/>
          <w:u w:val="single"/>
          <w:rtl/>
        </w:rPr>
        <w:t>גלעד סממה:</w:t>
      </w:r>
    </w:p>
    <w:p w14:paraId="6D5CBF7F" w14:textId="77777777" w:rsidR="007056A1" w:rsidRDefault="007056A1" w:rsidP="007056A1">
      <w:pPr>
        <w:bidi/>
        <w:jc w:val="both"/>
        <w:rPr>
          <w:rFonts w:cs="David" w:hint="cs"/>
          <w:rtl/>
        </w:rPr>
      </w:pPr>
    </w:p>
    <w:p w14:paraId="1A2B6AE4" w14:textId="77777777" w:rsidR="007056A1" w:rsidRDefault="007056A1" w:rsidP="007056A1">
      <w:pPr>
        <w:bidi/>
        <w:jc w:val="both"/>
        <w:rPr>
          <w:rFonts w:cs="David" w:hint="cs"/>
          <w:rtl/>
        </w:rPr>
      </w:pPr>
      <w:r>
        <w:rPr>
          <w:rFonts w:cs="David" w:hint="cs"/>
          <w:rtl/>
        </w:rPr>
        <w:tab/>
        <w:t xml:space="preserve">ההערה של לימור היא הערה נכונה מבחינת הממשלה. </w:t>
      </w:r>
    </w:p>
    <w:p w14:paraId="0EB07B22" w14:textId="77777777" w:rsidR="007056A1" w:rsidRDefault="007056A1" w:rsidP="007056A1">
      <w:pPr>
        <w:bidi/>
        <w:jc w:val="both"/>
        <w:rPr>
          <w:rFonts w:cs="David" w:hint="cs"/>
          <w:rtl/>
        </w:rPr>
      </w:pPr>
    </w:p>
    <w:p w14:paraId="237073B6" w14:textId="77777777" w:rsidR="007056A1" w:rsidRDefault="007056A1" w:rsidP="007056A1">
      <w:pPr>
        <w:bidi/>
        <w:ind w:firstLine="720"/>
        <w:jc w:val="both"/>
        <w:rPr>
          <w:rFonts w:cs="David" w:hint="cs"/>
          <w:rtl/>
        </w:rPr>
      </w:pPr>
      <w:r>
        <w:rPr>
          <w:rFonts w:cs="David" w:hint="cs"/>
          <w:rtl/>
        </w:rPr>
        <w:t xml:space="preserve">היו ימים מיוחדים </w:t>
      </w:r>
      <w:r>
        <w:rPr>
          <w:rFonts w:cs="David"/>
          <w:rtl/>
        </w:rPr>
        <w:t>–</w:t>
      </w:r>
      <w:r>
        <w:rPr>
          <w:rFonts w:cs="David" w:hint="cs"/>
          <w:rtl/>
        </w:rPr>
        <w:t xml:space="preserve"> אגב, לפעמים בימי ג' יש ציון של שני ימים מיוחדים, ואז ועדת שרים צריכה לדון בעוד 12 הצעות חוק בנוסף בוועדת שרים, זה בלתי אפשרי. לכן צריך קודם כל לציין שלא יכולים להיות שני ימים מיוחדים באותו יום, זה פשוט בלתי אפשרי גם מבחינתנו. או לחלופין, לקבוע מכסה - - -</w:t>
      </w:r>
    </w:p>
    <w:p w14:paraId="2C13D4FA" w14:textId="77777777" w:rsidR="007056A1" w:rsidRDefault="007056A1" w:rsidP="007056A1">
      <w:pPr>
        <w:bidi/>
        <w:jc w:val="both"/>
        <w:rPr>
          <w:rFonts w:cs="David" w:hint="cs"/>
          <w:rtl/>
        </w:rPr>
      </w:pPr>
    </w:p>
    <w:p w14:paraId="0FDE35B8"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5ABF7E7A" w14:textId="77777777" w:rsidR="007056A1" w:rsidRDefault="007056A1" w:rsidP="007056A1">
      <w:pPr>
        <w:bidi/>
        <w:jc w:val="both"/>
        <w:rPr>
          <w:rFonts w:cs="David" w:hint="cs"/>
          <w:rtl/>
        </w:rPr>
      </w:pPr>
    </w:p>
    <w:p w14:paraId="7F63F5B8" w14:textId="77777777" w:rsidR="007056A1" w:rsidRDefault="007056A1" w:rsidP="007056A1">
      <w:pPr>
        <w:bidi/>
        <w:jc w:val="both"/>
        <w:rPr>
          <w:rFonts w:cs="David" w:hint="cs"/>
          <w:rtl/>
        </w:rPr>
      </w:pPr>
      <w:r>
        <w:rPr>
          <w:rFonts w:cs="David" w:hint="cs"/>
          <w:rtl/>
        </w:rPr>
        <w:tab/>
        <w:t xml:space="preserve">אני אגיד לך מה האלטרנטיבה, שהממשלה תתחיל להגיע בימי שלישי ותעשה חקיקה ממשלתית, שזה יום שמוקדש לפעילות ממשלה, והיא תשיב על הצעות חוק ותעלה הצעות חוק, ולמשל הצעות חוק בקריאה ראשונה של ממשלה לא יהיו ביום שני בתשע בערב אחרי סיום דיון בהצעות אי-אמון, ואז ימים מיוחדים יוכלו להיות אחד. היום אנחנו עושים החייאה לישיבת המליאה ביום שלישי, וההחייאה הזו, כדי שלא תסתיים אחרי נאומים בני דקה, שינינו את התקנון ולא מוקדש חצי שעה, אלא זה בלי הגבלה, ואנחנו מחפשים מן הגורן ומן היקב נושאים. כשבא חבר כנסת ומציע דיון ביום מיוחד, אני ממש מאושרת. אני הייתי מאוד שמחה לקצר בימים המיוחדים, לצרף יום מיוחד לחקיקה ממשלתית ושהממשלה תתכבד ותבוא, תשיב ותהיה עבודת מליאה כמו שאנחנו מכירות מקדמת דנא. </w:t>
      </w:r>
    </w:p>
    <w:p w14:paraId="38D68729" w14:textId="77777777" w:rsidR="007056A1" w:rsidRDefault="007056A1" w:rsidP="007056A1">
      <w:pPr>
        <w:bidi/>
        <w:jc w:val="both"/>
        <w:rPr>
          <w:rFonts w:cs="David" w:hint="cs"/>
          <w:rtl/>
        </w:rPr>
      </w:pPr>
    </w:p>
    <w:p w14:paraId="190BF85A" w14:textId="77777777" w:rsidR="007056A1" w:rsidRDefault="007056A1" w:rsidP="007056A1">
      <w:pPr>
        <w:keepNext/>
        <w:bidi/>
        <w:jc w:val="both"/>
        <w:rPr>
          <w:rFonts w:cs="David" w:hint="cs"/>
          <w:rtl/>
        </w:rPr>
      </w:pPr>
      <w:r>
        <w:rPr>
          <w:rFonts w:cs="David" w:hint="cs"/>
          <w:u w:val="single"/>
          <w:rtl/>
        </w:rPr>
        <w:t>גלעד סממה:</w:t>
      </w:r>
    </w:p>
    <w:p w14:paraId="7B4360F8" w14:textId="77777777" w:rsidR="007056A1" w:rsidRDefault="007056A1" w:rsidP="007056A1">
      <w:pPr>
        <w:keepNext/>
        <w:bidi/>
        <w:jc w:val="both"/>
        <w:rPr>
          <w:rFonts w:cs="David" w:hint="cs"/>
          <w:rtl/>
        </w:rPr>
      </w:pPr>
    </w:p>
    <w:p w14:paraId="62EC06D9" w14:textId="77777777" w:rsidR="007056A1" w:rsidRDefault="007056A1" w:rsidP="007056A1">
      <w:pPr>
        <w:keepNext/>
        <w:bidi/>
        <w:jc w:val="both"/>
        <w:rPr>
          <w:rFonts w:cs="David" w:hint="cs"/>
          <w:rtl/>
        </w:rPr>
      </w:pPr>
      <w:r>
        <w:rPr>
          <w:rFonts w:cs="David" w:hint="cs"/>
          <w:rtl/>
        </w:rPr>
        <w:tab/>
        <w:t>יכול להיות שחשבו על זה כבר - למה לא להציע שבימי שלישי יהיה היום היחיד שאפשר להעלות נניח שאילתות או הצעות לסדר-היום?</w:t>
      </w:r>
    </w:p>
    <w:p w14:paraId="13CF9D4F" w14:textId="77777777" w:rsidR="007056A1" w:rsidRDefault="007056A1" w:rsidP="007056A1">
      <w:pPr>
        <w:bidi/>
        <w:jc w:val="both"/>
        <w:rPr>
          <w:rFonts w:cs="David" w:hint="cs"/>
          <w:rtl/>
        </w:rPr>
      </w:pPr>
    </w:p>
    <w:p w14:paraId="1ED29773"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1008CFA7" w14:textId="77777777" w:rsidR="007056A1" w:rsidRDefault="007056A1" w:rsidP="007056A1">
      <w:pPr>
        <w:bidi/>
        <w:jc w:val="both"/>
        <w:rPr>
          <w:rFonts w:cs="David" w:hint="cs"/>
          <w:rtl/>
        </w:rPr>
      </w:pPr>
    </w:p>
    <w:p w14:paraId="3D12E7F9" w14:textId="77777777" w:rsidR="007056A1" w:rsidRDefault="007056A1" w:rsidP="007056A1">
      <w:pPr>
        <w:bidi/>
        <w:jc w:val="both"/>
        <w:rPr>
          <w:rFonts w:cs="David" w:hint="cs"/>
          <w:rtl/>
        </w:rPr>
      </w:pPr>
      <w:r>
        <w:rPr>
          <w:rFonts w:cs="David" w:hint="cs"/>
          <w:rtl/>
        </w:rPr>
        <w:tab/>
        <w:t xml:space="preserve">תסגור את הכנסת, לא תהיה מליאה בכלל. בואו נחשוב שנעבוד ביום שני וביום רביעי. גלעד, הוותיקים שבינינו כבר זוכרים שבאשר לשאילתות ולקביעת סדר היום, כבר ניסינו את הכול. כשתמי ואני היינו כאן בכנסת התשיעית השאילתות פתחו כל ישיבת מליאה. הסעיף הראשון היה שאילתות. </w:t>
      </w:r>
    </w:p>
    <w:p w14:paraId="195A1F0A" w14:textId="77777777" w:rsidR="007056A1" w:rsidRDefault="007056A1" w:rsidP="007056A1">
      <w:pPr>
        <w:bidi/>
        <w:jc w:val="both"/>
        <w:rPr>
          <w:rFonts w:cs="David" w:hint="cs"/>
          <w:rtl/>
        </w:rPr>
      </w:pPr>
    </w:p>
    <w:p w14:paraId="31658578"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1EBE2756" w14:textId="77777777" w:rsidR="007056A1" w:rsidRDefault="007056A1" w:rsidP="007056A1">
      <w:pPr>
        <w:bidi/>
        <w:jc w:val="both"/>
        <w:rPr>
          <w:rFonts w:cs="David" w:hint="cs"/>
          <w:rtl/>
        </w:rPr>
      </w:pPr>
    </w:p>
    <w:p w14:paraId="7FF7C071" w14:textId="77777777" w:rsidR="007056A1" w:rsidRDefault="007056A1" w:rsidP="007056A1">
      <w:pPr>
        <w:bidi/>
        <w:jc w:val="both"/>
        <w:rPr>
          <w:rFonts w:cs="David" w:hint="cs"/>
          <w:rtl/>
        </w:rPr>
      </w:pPr>
      <w:r>
        <w:rPr>
          <w:rFonts w:cs="David" w:hint="cs"/>
          <w:rtl/>
        </w:rPr>
        <w:tab/>
        <w:t xml:space="preserve">שאילתות רגילות, אז עדיין לא היתה בכלל שאילתה דחופה. </w:t>
      </w:r>
    </w:p>
    <w:p w14:paraId="5E9EA3B6" w14:textId="77777777" w:rsidR="007056A1" w:rsidRDefault="007056A1" w:rsidP="007056A1">
      <w:pPr>
        <w:bidi/>
        <w:jc w:val="both"/>
        <w:rPr>
          <w:rFonts w:cs="David" w:hint="cs"/>
          <w:rtl/>
        </w:rPr>
      </w:pPr>
    </w:p>
    <w:p w14:paraId="06FB7648"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77F5509D" w14:textId="77777777" w:rsidR="007056A1" w:rsidRDefault="007056A1" w:rsidP="007056A1">
      <w:pPr>
        <w:bidi/>
        <w:jc w:val="both"/>
        <w:rPr>
          <w:rFonts w:cs="David" w:hint="cs"/>
          <w:rtl/>
        </w:rPr>
      </w:pPr>
    </w:p>
    <w:p w14:paraId="19229A89" w14:textId="77777777" w:rsidR="007056A1" w:rsidRDefault="007056A1" w:rsidP="007056A1">
      <w:pPr>
        <w:bidi/>
        <w:jc w:val="both"/>
        <w:rPr>
          <w:rFonts w:cs="David" w:hint="cs"/>
          <w:rtl/>
        </w:rPr>
      </w:pPr>
      <w:r>
        <w:rPr>
          <w:rFonts w:cs="David" w:hint="cs"/>
          <w:rtl/>
        </w:rPr>
        <w:tab/>
        <w:t xml:space="preserve">אי-אמון לא היה רק ביום שני, אי-אמון היה גם בימי רביעי. לאחר מכן באו שרים, באה הממשלה ואמרה: באשר לשאילתות, אין שום בעיה, יתכבד חבר הכנסת, אם הוא רוצה להקשיב לתשובה, שימו את זה בסוף סדר היום. כבר היתה גם אז בכנסת התשיעית אינפלציה אדירה במספר השאילתות, ואמרו: אתם יודעים מה? זה באמת רעיון. אחר כך באו השרים ואמרו: למה בסוף סדר היום, אם יש לי נושא באמצע סדר היום? אז גם ניסינו את זה. בקיצור, נוסו כל הווריאציות. אי אפשר להפוך את יום שלישי, שממילא הוא יום מביך, ואני אומרת את זה, הוא יום מביך, אתם לא מבינים מה אנחנו עוברים כדי לארגן סדר יום. כשבא חבר כנסת ומציע יום מיוחד, אנחנו - - </w:t>
      </w:r>
    </w:p>
    <w:p w14:paraId="5F8F4B37" w14:textId="77777777" w:rsidR="007056A1" w:rsidRDefault="007056A1" w:rsidP="007056A1">
      <w:pPr>
        <w:bidi/>
        <w:jc w:val="both"/>
        <w:rPr>
          <w:rFonts w:cs="David" w:hint="cs"/>
          <w:rtl/>
        </w:rPr>
      </w:pPr>
    </w:p>
    <w:p w14:paraId="174567D5" w14:textId="77777777" w:rsidR="007056A1" w:rsidRDefault="007056A1" w:rsidP="007056A1">
      <w:pPr>
        <w:bidi/>
        <w:jc w:val="both"/>
        <w:rPr>
          <w:rFonts w:cs="David" w:hint="cs"/>
          <w:rtl/>
        </w:rPr>
      </w:pPr>
      <w:r>
        <w:rPr>
          <w:rFonts w:cs="David" w:hint="cs"/>
          <w:u w:val="single"/>
          <w:rtl/>
        </w:rPr>
        <w:t>תמר כנפו:</w:t>
      </w:r>
    </w:p>
    <w:p w14:paraId="5CAD0A9A" w14:textId="77777777" w:rsidR="007056A1" w:rsidRDefault="007056A1" w:rsidP="007056A1">
      <w:pPr>
        <w:bidi/>
        <w:jc w:val="both"/>
        <w:rPr>
          <w:rFonts w:cs="David" w:hint="cs"/>
          <w:rtl/>
        </w:rPr>
      </w:pPr>
    </w:p>
    <w:p w14:paraId="757CA6EF" w14:textId="77777777" w:rsidR="007056A1" w:rsidRDefault="007056A1" w:rsidP="007056A1">
      <w:pPr>
        <w:bidi/>
        <w:jc w:val="both"/>
        <w:rPr>
          <w:rFonts w:cs="David" w:hint="cs"/>
          <w:rtl/>
        </w:rPr>
      </w:pPr>
      <w:r>
        <w:rPr>
          <w:rFonts w:cs="David" w:hint="cs"/>
          <w:rtl/>
        </w:rPr>
        <w:tab/>
        <w:t xml:space="preserve">- - קונים בשמחה. </w:t>
      </w:r>
    </w:p>
    <w:p w14:paraId="4A1D1BBB" w14:textId="77777777" w:rsidR="007056A1" w:rsidRDefault="007056A1" w:rsidP="007056A1">
      <w:pPr>
        <w:bidi/>
        <w:jc w:val="both"/>
        <w:rPr>
          <w:rFonts w:cs="David" w:hint="cs"/>
          <w:rtl/>
        </w:rPr>
      </w:pPr>
    </w:p>
    <w:p w14:paraId="59BDA6FB" w14:textId="77777777" w:rsidR="007056A1" w:rsidRDefault="007056A1" w:rsidP="007056A1">
      <w:pPr>
        <w:bidi/>
        <w:jc w:val="both"/>
        <w:rPr>
          <w:rFonts w:cs="David" w:hint="cs"/>
          <w:rtl/>
        </w:rPr>
      </w:pPr>
      <w:r>
        <w:rPr>
          <w:rFonts w:cs="David" w:hint="cs"/>
          <w:u w:val="single"/>
          <w:rtl/>
        </w:rPr>
        <w:t>גלעד סממה:</w:t>
      </w:r>
    </w:p>
    <w:p w14:paraId="5BBBC10D" w14:textId="77777777" w:rsidR="007056A1" w:rsidRDefault="007056A1" w:rsidP="007056A1">
      <w:pPr>
        <w:bidi/>
        <w:jc w:val="both"/>
        <w:rPr>
          <w:rFonts w:cs="David" w:hint="cs"/>
          <w:rtl/>
        </w:rPr>
      </w:pPr>
    </w:p>
    <w:p w14:paraId="4CE9EFB5" w14:textId="77777777" w:rsidR="007056A1" w:rsidRDefault="007056A1" w:rsidP="007056A1">
      <w:pPr>
        <w:bidi/>
        <w:jc w:val="both"/>
        <w:rPr>
          <w:rFonts w:cs="David" w:hint="cs"/>
          <w:rtl/>
        </w:rPr>
      </w:pPr>
      <w:r>
        <w:rPr>
          <w:rFonts w:cs="David" w:hint="cs"/>
          <w:rtl/>
        </w:rPr>
        <w:tab/>
        <w:t xml:space="preserve">השתכנעתי באופן מוחלט, אבל אני כן חושב שההערה של לימור מוצדקת, כי ממילא זו הפרקטיקה - - - </w:t>
      </w:r>
    </w:p>
    <w:p w14:paraId="459DC061" w14:textId="77777777" w:rsidR="007056A1" w:rsidRDefault="007056A1" w:rsidP="007056A1">
      <w:pPr>
        <w:bidi/>
        <w:jc w:val="both"/>
        <w:rPr>
          <w:rFonts w:cs="David" w:hint="cs"/>
          <w:rtl/>
        </w:rPr>
      </w:pPr>
    </w:p>
    <w:p w14:paraId="4FEA29F8"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6558FC0A" w14:textId="77777777" w:rsidR="007056A1" w:rsidRDefault="007056A1" w:rsidP="007056A1">
      <w:pPr>
        <w:bidi/>
        <w:jc w:val="both"/>
        <w:rPr>
          <w:rFonts w:cs="David" w:hint="cs"/>
          <w:rtl/>
        </w:rPr>
      </w:pPr>
    </w:p>
    <w:p w14:paraId="21C9E985" w14:textId="77777777" w:rsidR="007056A1" w:rsidRDefault="007056A1" w:rsidP="007056A1">
      <w:pPr>
        <w:bidi/>
        <w:jc w:val="both"/>
        <w:rPr>
          <w:rFonts w:cs="David" w:hint="cs"/>
          <w:rtl/>
        </w:rPr>
      </w:pPr>
      <w:r>
        <w:rPr>
          <w:rFonts w:cs="David" w:hint="cs"/>
          <w:rtl/>
        </w:rPr>
        <w:tab/>
        <w:t xml:space="preserve">אני חושבת שזה נושא קואליציה אופוזיציה, וזה לא צריך להיות בתקנון. </w:t>
      </w:r>
    </w:p>
    <w:p w14:paraId="5A105DA5" w14:textId="77777777" w:rsidR="007056A1" w:rsidRDefault="007056A1" w:rsidP="007056A1">
      <w:pPr>
        <w:bidi/>
        <w:jc w:val="both"/>
        <w:rPr>
          <w:rFonts w:cs="David" w:hint="cs"/>
          <w:rtl/>
        </w:rPr>
      </w:pPr>
    </w:p>
    <w:p w14:paraId="40E563F9" w14:textId="77777777" w:rsidR="007056A1" w:rsidRDefault="007056A1" w:rsidP="007056A1">
      <w:pPr>
        <w:bidi/>
        <w:jc w:val="both"/>
        <w:rPr>
          <w:rFonts w:cs="David" w:hint="cs"/>
          <w:rtl/>
        </w:rPr>
      </w:pPr>
      <w:r>
        <w:rPr>
          <w:rFonts w:cs="David" w:hint="cs"/>
          <w:u w:val="single"/>
          <w:rtl/>
        </w:rPr>
        <w:t>לימור ברמן:</w:t>
      </w:r>
    </w:p>
    <w:p w14:paraId="3B3929EA" w14:textId="77777777" w:rsidR="007056A1" w:rsidRDefault="007056A1" w:rsidP="007056A1">
      <w:pPr>
        <w:bidi/>
        <w:jc w:val="both"/>
        <w:rPr>
          <w:rFonts w:cs="David" w:hint="cs"/>
          <w:rtl/>
        </w:rPr>
      </w:pPr>
    </w:p>
    <w:p w14:paraId="1B09C369" w14:textId="77777777" w:rsidR="007056A1" w:rsidRDefault="007056A1" w:rsidP="007056A1">
      <w:pPr>
        <w:bidi/>
        <w:jc w:val="both"/>
        <w:rPr>
          <w:rFonts w:cs="David" w:hint="cs"/>
          <w:rtl/>
        </w:rPr>
      </w:pPr>
      <w:r>
        <w:rPr>
          <w:rFonts w:cs="David" w:hint="cs"/>
          <w:rtl/>
        </w:rPr>
        <w:tab/>
        <w:t>אם זה המצב, את צודקת, הסעיף הזה לא צריך להיות פה. זה על מכסה שלי - - -</w:t>
      </w:r>
    </w:p>
    <w:p w14:paraId="609A5EF8" w14:textId="77777777" w:rsidR="007056A1" w:rsidRDefault="007056A1" w:rsidP="007056A1">
      <w:pPr>
        <w:bidi/>
        <w:jc w:val="both"/>
        <w:rPr>
          <w:rFonts w:cs="David" w:hint="cs"/>
          <w:rtl/>
        </w:rPr>
      </w:pPr>
    </w:p>
    <w:p w14:paraId="1D3A4968"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601ED12D" w14:textId="77777777" w:rsidR="007056A1" w:rsidRDefault="007056A1" w:rsidP="007056A1">
      <w:pPr>
        <w:bidi/>
        <w:jc w:val="both"/>
        <w:rPr>
          <w:rFonts w:cs="David" w:hint="cs"/>
          <w:rtl/>
        </w:rPr>
      </w:pPr>
    </w:p>
    <w:p w14:paraId="194BA69B" w14:textId="77777777" w:rsidR="007056A1" w:rsidRDefault="007056A1" w:rsidP="007056A1">
      <w:pPr>
        <w:bidi/>
        <w:jc w:val="both"/>
        <w:rPr>
          <w:rFonts w:cs="David" w:hint="cs"/>
          <w:rtl/>
        </w:rPr>
      </w:pPr>
      <w:r>
        <w:rPr>
          <w:rFonts w:cs="David" w:hint="cs"/>
          <w:rtl/>
        </w:rPr>
        <w:tab/>
        <w:t xml:space="preserve"> זה לא על המכסה. </w:t>
      </w:r>
    </w:p>
    <w:p w14:paraId="06435A6F" w14:textId="77777777" w:rsidR="007056A1" w:rsidRDefault="007056A1" w:rsidP="007056A1">
      <w:pPr>
        <w:bidi/>
        <w:jc w:val="both"/>
        <w:rPr>
          <w:rFonts w:cs="David" w:hint="cs"/>
          <w:rtl/>
        </w:rPr>
      </w:pPr>
    </w:p>
    <w:p w14:paraId="60F10ACC" w14:textId="77777777" w:rsidR="007056A1" w:rsidRDefault="007056A1" w:rsidP="007056A1">
      <w:pPr>
        <w:bidi/>
        <w:jc w:val="both"/>
        <w:rPr>
          <w:rFonts w:cs="David" w:hint="cs"/>
          <w:rtl/>
        </w:rPr>
      </w:pPr>
      <w:r>
        <w:rPr>
          <w:rFonts w:cs="David" w:hint="cs"/>
          <w:u w:val="single"/>
          <w:rtl/>
        </w:rPr>
        <w:t>לימור ברמן:</w:t>
      </w:r>
    </w:p>
    <w:p w14:paraId="1A380FF9" w14:textId="77777777" w:rsidR="007056A1" w:rsidRDefault="007056A1" w:rsidP="007056A1">
      <w:pPr>
        <w:bidi/>
        <w:jc w:val="both"/>
        <w:rPr>
          <w:rFonts w:cs="David" w:hint="cs"/>
          <w:rtl/>
        </w:rPr>
      </w:pPr>
    </w:p>
    <w:p w14:paraId="73C99174" w14:textId="77777777" w:rsidR="007056A1" w:rsidRPr="00947538" w:rsidRDefault="007056A1" w:rsidP="007056A1">
      <w:pPr>
        <w:bidi/>
        <w:jc w:val="both"/>
        <w:rPr>
          <w:rFonts w:cs="David" w:hint="cs"/>
          <w:rtl/>
        </w:rPr>
      </w:pPr>
      <w:r>
        <w:rPr>
          <w:rFonts w:cs="David" w:hint="cs"/>
          <w:rtl/>
        </w:rPr>
        <w:tab/>
        <w:t xml:space="preserve">היום זה נמצא על מכסה סיעתית. </w:t>
      </w:r>
    </w:p>
    <w:p w14:paraId="16DE12B8" w14:textId="77777777" w:rsidR="007056A1" w:rsidRDefault="007056A1" w:rsidP="007056A1">
      <w:pPr>
        <w:bidi/>
        <w:jc w:val="both"/>
        <w:rPr>
          <w:rFonts w:cs="David" w:hint="cs"/>
          <w:rtl/>
        </w:rPr>
      </w:pPr>
    </w:p>
    <w:p w14:paraId="6080CED2"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88B2E0C" w14:textId="77777777" w:rsidR="007056A1" w:rsidRDefault="007056A1" w:rsidP="007056A1">
      <w:pPr>
        <w:bidi/>
        <w:jc w:val="both"/>
        <w:rPr>
          <w:rFonts w:cs="David" w:hint="cs"/>
          <w:rtl/>
        </w:rPr>
      </w:pPr>
    </w:p>
    <w:p w14:paraId="1E726172" w14:textId="77777777" w:rsidR="007056A1" w:rsidRDefault="007056A1" w:rsidP="007056A1">
      <w:pPr>
        <w:bidi/>
        <w:jc w:val="both"/>
        <w:rPr>
          <w:rFonts w:cs="David" w:hint="cs"/>
          <w:rtl/>
        </w:rPr>
      </w:pPr>
      <w:r>
        <w:rPr>
          <w:rFonts w:cs="David" w:hint="cs"/>
          <w:rtl/>
        </w:rPr>
        <w:tab/>
        <w:t xml:space="preserve">לא נכון, זה אקסטרה מכסה. </w:t>
      </w:r>
    </w:p>
    <w:p w14:paraId="25111926" w14:textId="77777777" w:rsidR="007056A1" w:rsidRDefault="007056A1" w:rsidP="007056A1">
      <w:pPr>
        <w:bidi/>
        <w:jc w:val="both"/>
        <w:rPr>
          <w:rFonts w:cs="David" w:hint="cs"/>
          <w:rtl/>
        </w:rPr>
      </w:pPr>
    </w:p>
    <w:p w14:paraId="1BFE8C44" w14:textId="77777777" w:rsidR="007056A1" w:rsidRDefault="007056A1" w:rsidP="007056A1">
      <w:pPr>
        <w:bidi/>
        <w:jc w:val="both"/>
        <w:rPr>
          <w:rFonts w:cs="David" w:hint="cs"/>
          <w:rtl/>
        </w:rPr>
      </w:pPr>
      <w:r>
        <w:rPr>
          <w:rFonts w:cs="David" w:hint="cs"/>
          <w:u w:val="single"/>
          <w:rtl/>
        </w:rPr>
        <w:t>לימור ברמן:</w:t>
      </w:r>
    </w:p>
    <w:p w14:paraId="0F57CECB" w14:textId="77777777" w:rsidR="007056A1" w:rsidRDefault="007056A1" w:rsidP="007056A1">
      <w:pPr>
        <w:bidi/>
        <w:jc w:val="both"/>
        <w:rPr>
          <w:rFonts w:cs="David" w:hint="cs"/>
          <w:rtl/>
        </w:rPr>
      </w:pPr>
    </w:p>
    <w:p w14:paraId="36A4FD2A" w14:textId="77777777" w:rsidR="007056A1" w:rsidRDefault="007056A1" w:rsidP="007056A1">
      <w:pPr>
        <w:bidi/>
        <w:jc w:val="both"/>
        <w:rPr>
          <w:rFonts w:cs="David" w:hint="cs"/>
          <w:rtl/>
        </w:rPr>
      </w:pPr>
      <w:r>
        <w:rPr>
          <w:rFonts w:cs="David" w:hint="cs"/>
          <w:rtl/>
        </w:rPr>
        <w:tab/>
        <w:t xml:space="preserve">אולי אצלך זה אקסטרה, אצלי כל פעם מודיעים לי שלוקחים לי מכסה. יש לי מכסה לכל כנס. </w:t>
      </w:r>
    </w:p>
    <w:p w14:paraId="72910FAB" w14:textId="77777777" w:rsidR="007056A1" w:rsidRDefault="007056A1" w:rsidP="007056A1">
      <w:pPr>
        <w:bidi/>
        <w:jc w:val="both"/>
        <w:rPr>
          <w:rFonts w:cs="David" w:hint="cs"/>
          <w:rtl/>
        </w:rPr>
      </w:pPr>
    </w:p>
    <w:p w14:paraId="4213040A"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E8EC347" w14:textId="77777777" w:rsidR="007056A1" w:rsidRDefault="007056A1" w:rsidP="007056A1">
      <w:pPr>
        <w:bidi/>
        <w:jc w:val="both"/>
        <w:rPr>
          <w:rFonts w:cs="David" w:hint="cs"/>
          <w:rtl/>
        </w:rPr>
      </w:pPr>
    </w:p>
    <w:p w14:paraId="75E67E37" w14:textId="77777777" w:rsidR="007056A1" w:rsidRDefault="007056A1" w:rsidP="007056A1">
      <w:pPr>
        <w:bidi/>
        <w:jc w:val="both"/>
        <w:rPr>
          <w:rFonts w:cs="David" w:hint="cs"/>
          <w:rtl/>
        </w:rPr>
      </w:pPr>
      <w:r>
        <w:rPr>
          <w:rFonts w:cs="David" w:hint="cs"/>
          <w:rtl/>
        </w:rPr>
        <w:tab/>
        <w:t xml:space="preserve"> זה לא נכון. </w:t>
      </w:r>
    </w:p>
    <w:p w14:paraId="2684F4E6" w14:textId="77777777" w:rsidR="007056A1" w:rsidRDefault="007056A1" w:rsidP="007056A1">
      <w:pPr>
        <w:bidi/>
        <w:jc w:val="both"/>
        <w:rPr>
          <w:rFonts w:cs="David" w:hint="cs"/>
          <w:rtl/>
        </w:rPr>
      </w:pPr>
    </w:p>
    <w:p w14:paraId="55B3EB34" w14:textId="77777777" w:rsidR="007056A1" w:rsidRDefault="007056A1" w:rsidP="007056A1">
      <w:pPr>
        <w:bidi/>
        <w:jc w:val="both"/>
        <w:rPr>
          <w:rFonts w:cs="David" w:hint="cs"/>
          <w:rtl/>
        </w:rPr>
      </w:pPr>
      <w:r>
        <w:rPr>
          <w:rFonts w:cs="David" w:hint="cs"/>
          <w:u w:val="single"/>
          <w:rtl/>
        </w:rPr>
        <w:t>לימור ברמן:</w:t>
      </w:r>
    </w:p>
    <w:p w14:paraId="725306F3" w14:textId="77777777" w:rsidR="007056A1" w:rsidRDefault="007056A1" w:rsidP="007056A1">
      <w:pPr>
        <w:bidi/>
        <w:jc w:val="both"/>
        <w:rPr>
          <w:rFonts w:cs="David" w:hint="cs"/>
          <w:rtl/>
        </w:rPr>
      </w:pPr>
    </w:p>
    <w:p w14:paraId="763E890B" w14:textId="77777777" w:rsidR="007056A1" w:rsidRDefault="007056A1" w:rsidP="007056A1">
      <w:pPr>
        <w:bidi/>
        <w:jc w:val="both"/>
        <w:rPr>
          <w:rFonts w:cs="David" w:hint="cs"/>
          <w:rtl/>
        </w:rPr>
      </w:pPr>
      <w:r>
        <w:rPr>
          <w:rFonts w:cs="David" w:hint="cs"/>
          <w:rtl/>
        </w:rPr>
        <w:tab/>
        <w:t xml:space="preserve">זה מאוד נכון, יש לי מכסה בכל כנס. אומרים לי: בכנס הזה המכסה שלך לכל שבוע - את לא ממצה אותה, אנחנו בעיקרון ליום מיוחד לוקחים מהמכסה הזאת. זה אמור לעלות ביום שלישי, ואני מודעת לזה שזה אמור לעלות רק בהסכמה, אבל לדעתי לפני שנה, אני לא זוכרת איזה יום מיוחד זה היה, היתה לי הצעת חוק של חבר כנסת שעלתה, קיבלה נגד ועדת שרים. בשום פנים ואופן אותה חברת כנסת לא הסכימה להפוך את זה להצעה לסדר-היום והתעקשה, ובצדק רב, להעלות את זה למליאה ביום שלישי, ביום המיוחד, כי ההצעה הזאת היתה מאוד חשובה ומאוד רלוונטית מבחינתה. ואז זה הגיע למצב, אם אני לא טועה אפילו, שיושב-ראש הכנסת התערב בעניין הזה, ואז הוא חיפש את המקום שהוא יכול להגיד: עד כאן, פה הקו האדום שאני מותח, הממשלה לא נמצאת פה, אני לא יכול להעלות דברים שהם לא בהסכמה. מצד שני, יום מיוחד, נתתם לנו להעלות הצעות חוק. מבחינת חברת הכנסת, זה לא נמצא בשום מקום בתקנון. </w:t>
      </w:r>
    </w:p>
    <w:p w14:paraId="581C5312" w14:textId="77777777" w:rsidR="007056A1" w:rsidRDefault="007056A1" w:rsidP="007056A1">
      <w:pPr>
        <w:bidi/>
        <w:jc w:val="both"/>
        <w:rPr>
          <w:rFonts w:cs="David" w:hint="cs"/>
          <w:rtl/>
        </w:rPr>
      </w:pPr>
    </w:p>
    <w:p w14:paraId="51ABBEEB" w14:textId="77777777" w:rsidR="007056A1" w:rsidRPr="0086159A" w:rsidRDefault="007056A1" w:rsidP="007056A1">
      <w:pPr>
        <w:bidi/>
        <w:jc w:val="both"/>
        <w:rPr>
          <w:rFonts w:cs="David" w:hint="cs"/>
          <w:u w:val="single"/>
          <w:rtl/>
        </w:rPr>
      </w:pPr>
      <w:r w:rsidRPr="0086159A">
        <w:rPr>
          <w:rFonts w:cs="David" w:hint="cs"/>
          <w:u w:val="single"/>
          <w:rtl/>
        </w:rPr>
        <w:t>תמ</w:t>
      </w:r>
      <w:r>
        <w:rPr>
          <w:rFonts w:cs="David" w:hint="cs"/>
          <w:u w:val="single"/>
          <w:rtl/>
        </w:rPr>
        <w:t>ר</w:t>
      </w:r>
      <w:r w:rsidRPr="0086159A">
        <w:rPr>
          <w:rFonts w:cs="David" w:hint="cs"/>
          <w:u w:val="single"/>
          <w:rtl/>
        </w:rPr>
        <w:t xml:space="preserve"> כנפו:</w:t>
      </w:r>
    </w:p>
    <w:p w14:paraId="44C80DFE" w14:textId="77777777" w:rsidR="007056A1" w:rsidRDefault="007056A1" w:rsidP="007056A1">
      <w:pPr>
        <w:bidi/>
        <w:jc w:val="both"/>
        <w:rPr>
          <w:rFonts w:cs="David" w:hint="cs"/>
          <w:rtl/>
        </w:rPr>
      </w:pPr>
    </w:p>
    <w:p w14:paraId="49CDB432" w14:textId="77777777" w:rsidR="007056A1" w:rsidRDefault="007056A1" w:rsidP="007056A1">
      <w:pPr>
        <w:bidi/>
        <w:jc w:val="both"/>
        <w:rPr>
          <w:rFonts w:cs="David" w:hint="cs"/>
          <w:rtl/>
        </w:rPr>
      </w:pPr>
      <w:r>
        <w:rPr>
          <w:rFonts w:cs="David" w:hint="cs"/>
          <w:rtl/>
        </w:rPr>
        <w:tab/>
        <w:t xml:space="preserve">אבל זה לא במניין המכסה, כי עושים לך טובה. </w:t>
      </w:r>
    </w:p>
    <w:p w14:paraId="7386C3B8" w14:textId="77777777" w:rsidR="007056A1" w:rsidRDefault="007056A1" w:rsidP="007056A1">
      <w:pPr>
        <w:bidi/>
        <w:jc w:val="both"/>
        <w:rPr>
          <w:rFonts w:cs="David" w:hint="cs"/>
          <w:rtl/>
        </w:rPr>
      </w:pPr>
    </w:p>
    <w:p w14:paraId="140F56B8" w14:textId="77777777" w:rsidR="007056A1" w:rsidRDefault="007056A1" w:rsidP="007056A1">
      <w:pPr>
        <w:bidi/>
        <w:jc w:val="both"/>
        <w:rPr>
          <w:rFonts w:cs="David" w:hint="cs"/>
          <w:rtl/>
        </w:rPr>
      </w:pPr>
      <w:r>
        <w:rPr>
          <w:rFonts w:cs="David" w:hint="cs"/>
          <w:u w:val="single"/>
          <w:rtl/>
        </w:rPr>
        <w:t>לימור ברמן:</w:t>
      </w:r>
    </w:p>
    <w:p w14:paraId="2B7E8179" w14:textId="77777777" w:rsidR="007056A1" w:rsidRDefault="007056A1" w:rsidP="007056A1">
      <w:pPr>
        <w:bidi/>
        <w:jc w:val="both"/>
        <w:rPr>
          <w:rFonts w:cs="David" w:hint="cs"/>
          <w:rtl/>
        </w:rPr>
      </w:pPr>
    </w:p>
    <w:p w14:paraId="2F39D460" w14:textId="77777777" w:rsidR="007056A1" w:rsidRDefault="007056A1" w:rsidP="007056A1">
      <w:pPr>
        <w:bidi/>
        <w:jc w:val="both"/>
        <w:rPr>
          <w:rFonts w:cs="David" w:hint="cs"/>
          <w:rtl/>
        </w:rPr>
      </w:pPr>
      <w:r>
        <w:rPr>
          <w:rFonts w:cs="David" w:hint="cs"/>
          <w:rtl/>
        </w:rPr>
        <w:tab/>
        <w:t xml:space="preserve"> למיטב ידיעתי, יושב-ראש הכנסת - -</w:t>
      </w:r>
    </w:p>
    <w:p w14:paraId="58954369" w14:textId="77777777" w:rsidR="007056A1" w:rsidRDefault="007056A1" w:rsidP="007056A1">
      <w:pPr>
        <w:bidi/>
        <w:jc w:val="both"/>
        <w:rPr>
          <w:rFonts w:cs="David" w:hint="cs"/>
          <w:rtl/>
        </w:rPr>
      </w:pPr>
    </w:p>
    <w:p w14:paraId="7147F97E"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13B5B9E" w14:textId="77777777" w:rsidR="007056A1" w:rsidRDefault="007056A1" w:rsidP="007056A1">
      <w:pPr>
        <w:bidi/>
        <w:jc w:val="both"/>
        <w:rPr>
          <w:rFonts w:cs="David" w:hint="cs"/>
          <w:rtl/>
        </w:rPr>
      </w:pPr>
    </w:p>
    <w:p w14:paraId="0D36BE8D" w14:textId="77777777" w:rsidR="007056A1" w:rsidRDefault="007056A1" w:rsidP="007056A1">
      <w:pPr>
        <w:bidi/>
        <w:jc w:val="both"/>
        <w:rPr>
          <w:rFonts w:cs="David" w:hint="cs"/>
          <w:rtl/>
        </w:rPr>
      </w:pPr>
      <w:r>
        <w:rPr>
          <w:rFonts w:cs="David" w:hint="cs"/>
          <w:rtl/>
        </w:rPr>
        <w:tab/>
        <w:t>- - "רשאי לקבוע כי לא...יבואו במניין ההצעות".</w:t>
      </w:r>
    </w:p>
    <w:p w14:paraId="0838EE55" w14:textId="77777777" w:rsidR="007056A1" w:rsidRDefault="007056A1" w:rsidP="007056A1">
      <w:pPr>
        <w:bidi/>
        <w:jc w:val="both"/>
        <w:rPr>
          <w:rFonts w:cs="David" w:hint="cs"/>
          <w:rtl/>
        </w:rPr>
      </w:pPr>
    </w:p>
    <w:p w14:paraId="0B1BF4D2" w14:textId="77777777" w:rsidR="007056A1" w:rsidRDefault="007056A1" w:rsidP="007056A1">
      <w:pPr>
        <w:bidi/>
        <w:jc w:val="both"/>
        <w:rPr>
          <w:rFonts w:cs="David" w:hint="cs"/>
          <w:rtl/>
        </w:rPr>
      </w:pPr>
      <w:r>
        <w:rPr>
          <w:rFonts w:cs="David" w:hint="cs"/>
          <w:u w:val="single"/>
          <w:rtl/>
        </w:rPr>
        <w:t>היו"ר יריב לוין:</w:t>
      </w:r>
    </w:p>
    <w:p w14:paraId="4A8BC9C5" w14:textId="77777777" w:rsidR="007056A1" w:rsidRDefault="007056A1" w:rsidP="007056A1">
      <w:pPr>
        <w:bidi/>
        <w:jc w:val="both"/>
        <w:rPr>
          <w:rFonts w:cs="David" w:hint="cs"/>
          <w:rtl/>
        </w:rPr>
      </w:pPr>
    </w:p>
    <w:p w14:paraId="6FC86E38" w14:textId="77777777" w:rsidR="007056A1" w:rsidRDefault="007056A1" w:rsidP="007056A1">
      <w:pPr>
        <w:bidi/>
        <w:jc w:val="both"/>
        <w:rPr>
          <w:rFonts w:cs="David" w:hint="cs"/>
          <w:rtl/>
        </w:rPr>
      </w:pPr>
      <w:r>
        <w:rPr>
          <w:rFonts w:cs="David" w:hint="cs"/>
          <w:rtl/>
        </w:rPr>
        <w:tab/>
        <w:t xml:space="preserve"> אבל הוא לא חייב לקבוע, הוא יכול גם להחליט שזה רק במסגרת המכסה. צודקת לימור, במאה אחוז. </w:t>
      </w:r>
    </w:p>
    <w:p w14:paraId="77394A82" w14:textId="77777777" w:rsidR="007056A1" w:rsidRDefault="007056A1" w:rsidP="007056A1">
      <w:pPr>
        <w:bidi/>
        <w:jc w:val="both"/>
        <w:rPr>
          <w:rFonts w:cs="David" w:hint="cs"/>
          <w:rtl/>
        </w:rPr>
      </w:pPr>
    </w:p>
    <w:p w14:paraId="6BEC5A48" w14:textId="77777777" w:rsidR="007056A1" w:rsidRDefault="007056A1" w:rsidP="007056A1">
      <w:pPr>
        <w:bidi/>
        <w:jc w:val="both"/>
        <w:rPr>
          <w:rFonts w:cs="David" w:hint="cs"/>
          <w:rtl/>
        </w:rPr>
      </w:pPr>
      <w:r>
        <w:rPr>
          <w:rFonts w:cs="David" w:hint="cs"/>
          <w:u w:val="single"/>
          <w:rtl/>
        </w:rPr>
        <w:t>תמר כנפו:</w:t>
      </w:r>
    </w:p>
    <w:p w14:paraId="65505C23" w14:textId="77777777" w:rsidR="007056A1" w:rsidRDefault="007056A1" w:rsidP="007056A1">
      <w:pPr>
        <w:bidi/>
        <w:jc w:val="both"/>
        <w:rPr>
          <w:rFonts w:cs="David" w:hint="cs"/>
          <w:rtl/>
        </w:rPr>
      </w:pPr>
    </w:p>
    <w:p w14:paraId="56EB9EC7" w14:textId="77777777" w:rsidR="007056A1" w:rsidRDefault="007056A1" w:rsidP="007056A1">
      <w:pPr>
        <w:bidi/>
        <w:ind w:left="720"/>
        <w:jc w:val="both"/>
        <w:rPr>
          <w:rFonts w:cs="David" w:hint="cs"/>
          <w:rtl/>
        </w:rPr>
      </w:pPr>
      <w:r>
        <w:rPr>
          <w:rFonts w:cs="David" w:hint="cs"/>
          <w:rtl/>
        </w:rPr>
        <w:t xml:space="preserve">- - - בהצעות לסדר-היום הרי תיקנו שזה ללא מכסה. </w:t>
      </w:r>
    </w:p>
    <w:p w14:paraId="28371FFF" w14:textId="77777777" w:rsidR="007056A1" w:rsidRDefault="007056A1" w:rsidP="007056A1">
      <w:pPr>
        <w:bidi/>
        <w:ind w:left="720"/>
        <w:jc w:val="both"/>
        <w:rPr>
          <w:rFonts w:cs="David" w:hint="cs"/>
          <w:rtl/>
        </w:rPr>
      </w:pPr>
    </w:p>
    <w:p w14:paraId="65D33C19" w14:textId="77777777" w:rsidR="007056A1" w:rsidRDefault="007056A1" w:rsidP="007056A1">
      <w:pPr>
        <w:bidi/>
        <w:jc w:val="both"/>
        <w:rPr>
          <w:rFonts w:cs="David" w:hint="cs"/>
          <w:rtl/>
        </w:rPr>
      </w:pPr>
      <w:r>
        <w:rPr>
          <w:rFonts w:cs="David" w:hint="cs"/>
          <w:u w:val="single"/>
          <w:rtl/>
        </w:rPr>
        <w:t>היו"ר יריב לוין:</w:t>
      </w:r>
    </w:p>
    <w:p w14:paraId="73B56957" w14:textId="77777777" w:rsidR="007056A1" w:rsidRDefault="007056A1" w:rsidP="007056A1">
      <w:pPr>
        <w:bidi/>
        <w:jc w:val="both"/>
        <w:rPr>
          <w:rFonts w:cs="David" w:hint="cs"/>
          <w:rtl/>
        </w:rPr>
      </w:pPr>
    </w:p>
    <w:p w14:paraId="11971BC7" w14:textId="77777777" w:rsidR="007056A1" w:rsidRDefault="007056A1" w:rsidP="007056A1">
      <w:pPr>
        <w:bidi/>
        <w:ind w:left="720"/>
        <w:jc w:val="both"/>
        <w:rPr>
          <w:rFonts w:cs="David" w:hint="cs"/>
          <w:rtl/>
        </w:rPr>
      </w:pPr>
      <w:r>
        <w:rPr>
          <w:rFonts w:cs="David" w:hint="cs"/>
          <w:rtl/>
        </w:rPr>
        <w:t xml:space="preserve">אבל פה זה לא כתוב. </w:t>
      </w:r>
    </w:p>
    <w:p w14:paraId="6D116DCB" w14:textId="77777777" w:rsidR="007056A1" w:rsidRDefault="007056A1" w:rsidP="007056A1">
      <w:pPr>
        <w:bidi/>
        <w:ind w:left="720"/>
        <w:jc w:val="both"/>
        <w:rPr>
          <w:rFonts w:cs="David" w:hint="cs"/>
          <w:rtl/>
        </w:rPr>
      </w:pPr>
    </w:p>
    <w:p w14:paraId="50ADF00B" w14:textId="77777777" w:rsidR="007056A1" w:rsidRDefault="007056A1" w:rsidP="007056A1">
      <w:pPr>
        <w:bidi/>
        <w:jc w:val="both"/>
        <w:rPr>
          <w:rFonts w:cs="David" w:hint="cs"/>
          <w:rtl/>
        </w:rPr>
      </w:pPr>
      <w:r>
        <w:rPr>
          <w:rFonts w:cs="David" w:hint="cs"/>
          <w:u w:val="single"/>
          <w:rtl/>
        </w:rPr>
        <w:t>גלעד סממה:</w:t>
      </w:r>
    </w:p>
    <w:p w14:paraId="3BDEB408" w14:textId="77777777" w:rsidR="007056A1" w:rsidRDefault="007056A1" w:rsidP="007056A1">
      <w:pPr>
        <w:bidi/>
        <w:jc w:val="both"/>
        <w:rPr>
          <w:rFonts w:cs="David" w:hint="cs"/>
          <w:rtl/>
        </w:rPr>
      </w:pPr>
    </w:p>
    <w:p w14:paraId="69AD6F2B" w14:textId="77777777" w:rsidR="007056A1" w:rsidRDefault="007056A1" w:rsidP="007056A1">
      <w:pPr>
        <w:bidi/>
        <w:jc w:val="both"/>
        <w:rPr>
          <w:rFonts w:cs="David" w:hint="cs"/>
          <w:rtl/>
        </w:rPr>
      </w:pPr>
      <w:r>
        <w:rPr>
          <w:rFonts w:cs="David" w:hint="cs"/>
          <w:rtl/>
        </w:rPr>
        <w:tab/>
        <w:t xml:space="preserve">אם הסיכום הוא שהיושב-ראש יכול להעלות הצעות ליום מיוחד, גם צריך לציין, שאם אין תמיכה של הממשלה - הרי הסיכום הזה קיים כי הממשלה לא נמצאת. אם אנחנו יודעים שהממשלה לא נמצאת, צריך לציין שאם זה עולה, זה רק בתמיכת הממשלה. </w:t>
      </w:r>
    </w:p>
    <w:p w14:paraId="3D8EC3C6" w14:textId="77777777" w:rsidR="007056A1" w:rsidRDefault="007056A1" w:rsidP="007056A1">
      <w:pPr>
        <w:bidi/>
        <w:jc w:val="both"/>
        <w:rPr>
          <w:rFonts w:cs="David" w:hint="cs"/>
          <w:rtl/>
        </w:rPr>
      </w:pPr>
    </w:p>
    <w:p w14:paraId="28F96623" w14:textId="77777777" w:rsidR="007056A1" w:rsidRDefault="007056A1" w:rsidP="007056A1">
      <w:pPr>
        <w:bidi/>
        <w:jc w:val="both"/>
        <w:rPr>
          <w:rFonts w:cs="David" w:hint="cs"/>
          <w:rtl/>
        </w:rPr>
      </w:pPr>
      <w:r>
        <w:rPr>
          <w:rFonts w:cs="David" w:hint="cs"/>
          <w:u w:val="single"/>
          <w:rtl/>
        </w:rPr>
        <w:t>היו"ר יריב לוין:</w:t>
      </w:r>
    </w:p>
    <w:p w14:paraId="02D01314" w14:textId="77777777" w:rsidR="007056A1" w:rsidRDefault="007056A1" w:rsidP="007056A1">
      <w:pPr>
        <w:bidi/>
        <w:jc w:val="both"/>
        <w:rPr>
          <w:rFonts w:cs="David" w:hint="cs"/>
          <w:rtl/>
        </w:rPr>
      </w:pPr>
    </w:p>
    <w:p w14:paraId="037888E3" w14:textId="77777777" w:rsidR="007056A1" w:rsidRDefault="007056A1" w:rsidP="007056A1">
      <w:pPr>
        <w:bidi/>
        <w:jc w:val="both"/>
        <w:rPr>
          <w:rFonts w:cs="David" w:hint="cs"/>
          <w:rtl/>
        </w:rPr>
      </w:pPr>
      <w:r>
        <w:rPr>
          <w:rFonts w:cs="David" w:hint="cs"/>
          <w:rtl/>
        </w:rPr>
        <w:tab/>
        <w:t xml:space="preserve"> צודקת לגמרי לימור. </w:t>
      </w:r>
    </w:p>
    <w:p w14:paraId="42281CCC" w14:textId="77777777" w:rsidR="007056A1" w:rsidRDefault="007056A1" w:rsidP="007056A1">
      <w:pPr>
        <w:bidi/>
        <w:jc w:val="both"/>
        <w:rPr>
          <w:rFonts w:cs="David" w:hint="cs"/>
          <w:rtl/>
        </w:rPr>
      </w:pPr>
    </w:p>
    <w:p w14:paraId="17E58EA7" w14:textId="77777777" w:rsidR="007056A1" w:rsidRDefault="007056A1" w:rsidP="007056A1">
      <w:pPr>
        <w:keepNext/>
        <w:bidi/>
        <w:jc w:val="both"/>
        <w:rPr>
          <w:rFonts w:cs="David" w:hint="cs"/>
          <w:rtl/>
        </w:rPr>
      </w:pPr>
      <w:r>
        <w:rPr>
          <w:rFonts w:cs="David" w:hint="cs"/>
          <w:u w:val="single"/>
          <w:rtl/>
        </w:rPr>
        <w:t>גלעד סממה:</w:t>
      </w:r>
    </w:p>
    <w:p w14:paraId="5C9E4AF9" w14:textId="77777777" w:rsidR="007056A1" w:rsidRDefault="007056A1" w:rsidP="007056A1">
      <w:pPr>
        <w:keepNext/>
        <w:bidi/>
        <w:jc w:val="both"/>
        <w:rPr>
          <w:rFonts w:cs="David" w:hint="cs"/>
          <w:rtl/>
        </w:rPr>
      </w:pPr>
    </w:p>
    <w:p w14:paraId="3FAF1609" w14:textId="77777777" w:rsidR="007056A1" w:rsidRDefault="007056A1" w:rsidP="007056A1">
      <w:pPr>
        <w:keepNext/>
        <w:bidi/>
        <w:jc w:val="both"/>
        <w:rPr>
          <w:rFonts w:cs="David" w:hint="cs"/>
          <w:rtl/>
        </w:rPr>
      </w:pPr>
      <w:r>
        <w:rPr>
          <w:rFonts w:cs="David" w:hint="cs"/>
          <w:rtl/>
        </w:rPr>
        <w:tab/>
        <w:t xml:space="preserve">הסיכום הזה הגיע בגלל שהממשלה לא נמצאת.  </w:t>
      </w:r>
    </w:p>
    <w:p w14:paraId="3AED4078" w14:textId="77777777" w:rsidR="007056A1" w:rsidRDefault="007056A1" w:rsidP="007056A1">
      <w:pPr>
        <w:bidi/>
        <w:jc w:val="both"/>
        <w:rPr>
          <w:rFonts w:cs="David" w:hint="cs"/>
          <w:rtl/>
        </w:rPr>
      </w:pPr>
    </w:p>
    <w:p w14:paraId="3ACF1655" w14:textId="77777777" w:rsidR="007056A1" w:rsidRDefault="007056A1" w:rsidP="007056A1">
      <w:pPr>
        <w:bidi/>
        <w:jc w:val="both"/>
        <w:rPr>
          <w:rFonts w:cs="David" w:hint="cs"/>
          <w:rtl/>
        </w:rPr>
      </w:pPr>
      <w:r>
        <w:rPr>
          <w:rFonts w:cs="David" w:hint="cs"/>
          <w:u w:val="single"/>
          <w:rtl/>
        </w:rPr>
        <w:t>תמר כנפו:</w:t>
      </w:r>
    </w:p>
    <w:p w14:paraId="35989372" w14:textId="77777777" w:rsidR="007056A1" w:rsidRDefault="007056A1" w:rsidP="007056A1">
      <w:pPr>
        <w:bidi/>
        <w:jc w:val="both"/>
        <w:rPr>
          <w:rFonts w:cs="David" w:hint="cs"/>
          <w:rtl/>
        </w:rPr>
      </w:pPr>
    </w:p>
    <w:p w14:paraId="395D4AB7" w14:textId="77777777" w:rsidR="007056A1" w:rsidRDefault="007056A1" w:rsidP="007056A1">
      <w:pPr>
        <w:bidi/>
        <w:jc w:val="both"/>
        <w:rPr>
          <w:rFonts w:cs="David" w:hint="cs"/>
          <w:rtl/>
        </w:rPr>
      </w:pPr>
      <w:r>
        <w:rPr>
          <w:rFonts w:cs="David" w:hint="cs"/>
          <w:rtl/>
        </w:rPr>
        <w:tab/>
        <w:t>זה אתם הממשלה - - -</w:t>
      </w:r>
    </w:p>
    <w:p w14:paraId="4B082133" w14:textId="77777777" w:rsidR="007056A1" w:rsidRDefault="007056A1" w:rsidP="007056A1">
      <w:pPr>
        <w:bidi/>
        <w:jc w:val="both"/>
        <w:rPr>
          <w:rFonts w:cs="David" w:hint="cs"/>
          <w:rtl/>
        </w:rPr>
      </w:pPr>
    </w:p>
    <w:p w14:paraId="11EE8FC0"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080D73A6" w14:textId="77777777" w:rsidR="007056A1" w:rsidRDefault="007056A1" w:rsidP="007056A1">
      <w:pPr>
        <w:bidi/>
        <w:jc w:val="both"/>
        <w:rPr>
          <w:rFonts w:cs="David" w:hint="cs"/>
          <w:rtl/>
        </w:rPr>
      </w:pPr>
    </w:p>
    <w:p w14:paraId="071A51F1" w14:textId="77777777" w:rsidR="007056A1" w:rsidRDefault="007056A1" w:rsidP="007056A1">
      <w:pPr>
        <w:bidi/>
        <w:jc w:val="both"/>
        <w:rPr>
          <w:rFonts w:cs="David" w:hint="cs"/>
          <w:rtl/>
        </w:rPr>
      </w:pPr>
      <w:r>
        <w:rPr>
          <w:rFonts w:cs="David" w:hint="cs"/>
          <w:rtl/>
        </w:rPr>
        <w:tab/>
        <w:t xml:space="preserve">יכול להיות שבמקרה כזה הם יחליטו שלא מביאים הצעות חוק ביום מיוחד, אלא רק הצעות לסדר-היום. </w:t>
      </w:r>
    </w:p>
    <w:p w14:paraId="17C64B97" w14:textId="77777777" w:rsidR="007056A1" w:rsidRDefault="007056A1" w:rsidP="007056A1">
      <w:pPr>
        <w:bidi/>
        <w:jc w:val="both"/>
        <w:rPr>
          <w:rFonts w:cs="David" w:hint="cs"/>
          <w:rtl/>
        </w:rPr>
      </w:pPr>
    </w:p>
    <w:p w14:paraId="2D4EACCF" w14:textId="77777777" w:rsidR="007056A1" w:rsidRDefault="007056A1" w:rsidP="007056A1">
      <w:pPr>
        <w:keepNext/>
        <w:bidi/>
        <w:jc w:val="both"/>
        <w:rPr>
          <w:rFonts w:cs="David" w:hint="cs"/>
          <w:rtl/>
        </w:rPr>
      </w:pPr>
      <w:r>
        <w:rPr>
          <w:rFonts w:cs="David" w:hint="cs"/>
          <w:u w:val="single"/>
          <w:rtl/>
        </w:rPr>
        <w:t>ארבל אסטרחן:</w:t>
      </w:r>
    </w:p>
    <w:p w14:paraId="3E484995" w14:textId="77777777" w:rsidR="007056A1" w:rsidRDefault="007056A1" w:rsidP="007056A1">
      <w:pPr>
        <w:keepNext/>
        <w:bidi/>
        <w:jc w:val="both"/>
        <w:rPr>
          <w:rFonts w:cs="David" w:hint="cs"/>
          <w:rtl/>
        </w:rPr>
      </w:pPr>
    </w:p>
    <w:p w14:paraId="763B9E6F" w14:textId="77777777" w:rsidR="007056A1" w:rsidRDefault="007056A1" w:rsidP="007056A1">
      <w:pPr>
        <w:keepNext/>
        <w:bidi/>
        <w:jc w:val="both"/>
        <w:rPr>
          <w:rFonts w:cs="David" w:hint="cs"/>
          <w:rtl/>
        </w:rPr>
      </w:pPr>
      <w:r>
        <w:rPr>
          <w:rFonts w:cs="David" w:hint="cs"/>
          <w:rtl/>
        </w:rPr>
        <w:tab/>
        <w:t xml:space="preserve">צריך להגיד: והוא יקבע את סדר היום, ואז יחליט מה עולה ומה לא. </w:t>
      </w:r>
    </w:p>
    <w:p w14:paraId="683A0933" w14:textId="77777777" w:rsidR="007056A1" w:rsidRDefault="007056A1" w:rsidP="007056A1">
      <w:pPr>
        <w:keepNext/>
        <w:bidi/>
        <w:jc w:val="both"/>
        <w:rPr>
          <w:rFonts w:cs="David" w:hint="cs"/>
          <w:rtl/>
        </w:rPr>
      </w:pPr>
    </w:p>
    <w:p w14:paraId="157FD38E"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63E3A2E2" w14:textId="77777777" w:rsidR="007056A1" w:rsidRDefault="007056A1" w:rsidP="007056A1">
      <w:pPr>
        <w:bidi/>
        <w:jc w:val="both"/>
        <w:rPr>
          <w:rFonts w:cs="David" w:hint="cs"/>
          <w:rtl/>
        </w:rPr>
      </w:pPr>
    </w:p>
    <w:p w14:paraId="2EECB010" w14:textId="77777777" w:rsidR="007056A1" w:rsidRDefault="007056A1" w:rsidP="007056A1">
      <w:pPr>
        <w:keepNext/>
        <w:bidi/>
        <w:jc w:val="both"/>
        <w:rPr>
          <w:rFonts w:cs="David" w:hint="cs"/>
          <w:rtl/>
        </w:rPr>
      </w:pPr>
      <w:r>
        <w:rPr>
          <w:rFonts w:cs="David" w:hint="cs"/>
          <w:rtl/>
        </w:rPr>
        <w:tab/>
        <w:t xml:space="preserve"> זה גם רעיון. </w:t>
      </w:r>
    </w:p>
    <w:p w14:paraId="492B283C" w14:textId="77777777" w:rsidR="007056A1" w:rsidRDefault="007056A1" w:rsidP="007056A1">
      <w:pPr>
        <w:keepNext/>
        <w:bidi/>
        <w:jc w:val="both"/>
        <w:rPr>
          <w:rFonts w:cs="David" w:hint="cs"/>
          <w:rtl/>
        </w:rPr>
      </w:pPr>
    </w:p>
    <w:p w14:paraId="17B35825" w14:textId="77777777" w:rsidR="007056A1" w:rsidRDefault="007056A1" w:rsidP="007056A1">
      <w:pPr>
        <w:bidi/>
        <w:jc w:val="both"/>
        <w:rPr>
          <w:rFonts w:cs="David" w:hint="cs"/>
          <w:rtl/>
        </w:rPr>
      </w:pPr>
      <w:r>
        <w:rPr>
          <w:rFonts w:cs="David" w:hint="cs"/>
          <w:u w:val="single"/>
          <w:rtl/>
        </w:rPr>
        <w:t>היו"ר יריב לוין:</w:t>
      </w:r>
    </w:p>
    <w:p w14:paraId="56494ED1" w14:textId="77777777" w:rsidR="007056A1" w:rsidRDefault="007056A1" w:rsidP="007056A1">
      <w:pPr>
        <w:bidi/>
        <w:jc w:val="both"/>
        <w:rPr>
          <w:rFonts w:cs="David" w:hint="cs"/>
          <w:rtl/>
        </w:rPr>
      </w:pPr>
    </w:p>
    <w:p w14:paraId="55619DC9" w14:textId="77777777" w:rsidR="007056A1" w:rsidRDefault="007056A1" w:rsidP="007056A1">
      <w:pPr>
        <w:keepNext/>
        <w:bidi/>
        <w:jc w:val="both"/>
        <w:rPr>
          <w:rFonts w:cs="David" w:hint="cs"/>
          <w:rtl/>
        </w:rPr>
      </w:pPr>
      <w:r>
        <w:rPr>
          <w:rFonts w:cs="David" w:hint="cs"/>
          <w:rtl/>
        </w:rPr>
        <w:tab/>
        <w:t xml:space="preserve"> מה אתם מציעים בשורה התחתונה?</w:t>
      </w:r>
    </w:p>
    <w:p w14:paraId="1CEF1D82" w14:textId="77777777" w:rsidR="007056A1" w:rsidRDefault="007056A1" w:rsidP="007056A1">
      <w:pPr>
        <w:keepNext/>
        <w:bidi/>
        <w:jc w:val="both"/>
        <w:rPr>
          <w:rFonts w:cs="David" w:hint="cs"/>
          <w:rtl/>
        </w:rPr>
      </w:pPr>
    </w:p>
    <w:p w14:paraId="1C4BD6E0" w14:textId="77777777" w:rsidR="007056A1" w:rsidRDefault="007056A1" w:rsidP="007056A1">
      <w:pPr>
        <w:bidi/>
        <w:jc w:val="both"/>
        <w:rPr>
          <w:rFonts w:cs="David" w:hint="cs"/>
          <w:rtl/>
        </w:rPr>
      </w:pPr>
      <w:r>
        <w:rPr>
          <w:rFonts w:cs="David" w:hint="cs"/>
          <w:u w:val="single"/>
          <w:rtl/>
        </w:rPr>
        <w:t>גלעד סממה:</w:t>
      </w:r>
    </w:p>
    <w:p w14:paraId="247F1044" w14:textId="77777777" w:rsidR="007056A1" w:rsidRDefault="007056A1" w:rsidP="007056A1">
      <w:pPr>
        <w:bidi/>
        <w:jc w:val="both"/>
        <w:rPr>
          <w:rFonts w:cs="David" w:hint="cs"/>
          <w:rtl/>
        </w:rPr>
      </w:pPr>
    </w:p>
    <w:p w14:paraId="399FBFB8" w14:textId="77777777" w:rsidR="007056A1" w:rsidRDefault="007056A1" w:rsidP="007056A1">
      <w:pPr>
        <w:bidi/>
        <w:jc w:val="both"/>
        <w:rPr>
          <w:rFonts w:cs="David" w:hint="cs"/>
          <w:rtl/>
        </w:rPr>
      </w:pPr>
      <w:r>
        <w:rPr>
          <w:rFonts w:cs="David" w:hint="cs"/>
          <w:rtl/>
        </w:rPr>
        <w:tab/>
        <w:t xml:space="preserve">אני מציע שהסעיף יישאר כמו שהוא, אבל שהצעות החוק שיעלו בסופו של דבר לדיון ביום שלישי יהיו רק בתמיכת הממשלה.  </w:t>
      </w:r>
    </w:p>
    <w:p w14:paraId="408AC678" w14:textId="77777777" w:rsidR="007056A1" w:rsidRDefault="007056A1" w:rsidP="007056A1">
      <w:pPr>
        <w:keepNext/>
        <w:bidi/>
        <w:jc w:val="both"/>
        <w:rPr>
          <w:rFonts w:cs="David" w:hint="cs"/>
          <w:rtl/>
        </w:rPr>
      </w:pPr>
    </w:p>
    <w:p w14:paraId="26ECAE28"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0E1EFB9" w14:textId="77777777" w:rsidR="007056A1" w:rsidRDefault="007056A1" w:rsidP="007056A1">
      <w:pPr>
        <w:bidi/>
        <w:jc w:val="both"/>
        <w:rPr>
          <w:rFonts w:cs="David" w:hint="cs"/>
          <w:rtl/>
        </w:rPr>
      </w:pPr>
    </w:p>
    <w:p w14:paraId="56B67914" w14:textId="77777777" w:rsidR="007056A1" w:rsidRDefault="007056A1" w:rsidP="007056A1">
      <w:pPr>
        <w:bidi/>
        <w:jc w:val="both"/>
        <w:rPr>
          <w:rFonts w:cs="David" w:hint="cs"/>
          <w:rtl/>
        </w:rPr>
      </w:pPr>
      <w:r>
        <w:rPr>
          <w:rFonts w:cs="David" w:hint="cs"/>
          <w:rtl/>
        </w:rPr>
        <w:tab/>
        <w:t>זה מה שקורה היום. למה לעגן את זה, אם זה נוהל?</w:t>
      </w:r>
    </w:p>
    <w:p w14:paraId="314FCB2F" w14:textId="77777777" w:rsidR="007056A1" w:rsidRDefault="007056A1" w:rsidP="007056A1">
      <w:pPr>
        <w:bidi/>
        <w:jc w:val="both"/>
        <w:rPr>
          <w:rFonts w:cs="David" w:hint="cs"/>
          <w:rtl/>
        </w:rPr>
      </w:pPr>
    </w:p>
    <w:p w14:paraId="5D329886" w14:textId="77777777" w:rsidR="007056A1" w:rsidRDefault="007056A1" w:rsidP="007056A1">
      <w:pPr>
        <w:bidi/>
        <w:jc w:val="both"/>
        <w:rPr>
          <w:rFonts w:cs="David" w:hint="cs"/>
          <w:rtl/>
        </w:rPr>
      </w:pPr>
      <w:r>
        <w:rPr>
          <w:rFonts w:cs="David" w:hint="cs"/>
          <w:u w:val="single"/>
          <w:rtl/>
        </w:rPr>
        <w:t>גלעד סממה:</w:t>
      </w:r>
    </w:p>
    <w:p w14:paraId="79122D56" w14:textId="77777777" w:rsidR="007056A1" w:rsidRDefault="007056A1" w:rsidP="007056A1">
      <w:pPr>
        <w:bidi/>
        <w:jc w:val="both"/>
        <w:rPr>
          <w:rFonts w:cs="David" w:hint="cs"/>
          <w:rtl/>
        </w:rPr>
      </w:pPr>
    </w:p>
    <w:p w14:paraId="49622238" w14:textId="77777777" w:rsidR="007056A1" w:rsidRDefault="007056A1" w:rsidP="007056A1">
      <w:pPr>
        <w:bidi/>
        <w:jc w:val="both"/>
        <w:rPr>
          <w:rFonts w:cs="David" w:hint="cs"/>
          <w:rtl/>
        </w:rPr>
      </w:pPr>
      <w:r>
        <w:rPr>
          <w:rFonts w:cs="David" w:hint="cs"/>
          <w:rtl/>
        </w:rPr>
        <w:tab/>
        <w:t xml:space="preserve">אם מעגנים בתקנון את הסמכות של היושב-ראש להעלות הצעות חוק ביום המיוחד, מעגנים גם בתקנון את העובדה שמעלים רק בתמיכת הממשלה, כי הרי הגיעו לסיכום הזה בגלל שלכנסת יש צרכים משלה ובגלל שלממשלה יש צרכים משלה, אז שני הצרכים צריכים להתבטא בתקנון, לא רק צורך של הכנסת. </w:t>
      </w:r>
    </w:p>
    <w:p w14:paraId="54C7A06D" w14:textId="77777777" w:rsidR="007056A1" w:rsidRDefault="007056A1" w:rsidP="007056A1">
      <w:pPr>
        <w:bidi/>
        <w:jc w:val="both"/>
        <w:rPr>
          <w:rFonts w:cs="David" w:hint="cs"/>
          <w:rtl/>
        </w:rPr>
      </w:pPr>
    </w:p>
    <w:p w14:paraId="09624686"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1A383CC0" w14:textId="77777777" w:rsidR="007056A1" w:rsidRDefault="007056A1" w:rsidP="007056A1">
      <w:pPr>
        <w:bidi/>
        <w:jc w:val="both"/>
        <w:rPr>
          <w:rFonts w:cs="David" w:hint="cs"/>
          <w:rtl/>
        </w:rPr>
      </w:pPr>
    </w:p>
    <w:p w14:paraId="7A7F62D2" w14:textId="77777777" w:rsidR="007056A1" w:rsidRDefault="007056A1" w:rsidP="007056A1">
      <w:pPr>
        <w:bidi/>
        <w:jc w:val="both"/>
        <w:rPr>
          <w:rFonts w:cs="David" w:hint="cs"/>
          <w:rtl/>
        </w:rPr>
      </w:pPr>
      <w:r>
        <w:rPr>
          <w:rFonts w:cs="David" w:hint="cs"/>
          <w:rtl/>
        </w:rPr>
        <w:tab/>
        <w:t xml:space="preserve">אתם צריכים גם להבין, שיום מיוחד כשהוא נקבע, האירוע כבר מתחיל בשעות הבוקר כאירוע מתגלגל, או שזה עלה באחת הוועדות. אם זה לא עלה בוועדות, היה איזה אירוע באודיטוריום, והקהל שיושב באודיטוריום מתכבד ועולה ליציע. אני מודיעה לכם שאני לפעמים ממש בושה ונכלמת, שאני יושבת עם הקהל ביום המיוחד. אתם לא מבינים איזו הרגשה זאת. רצו להכניס תוכן ובשר, אז אמרו: אוקיי, יעלו גם הצעות חוק, יהיה איזה מסר לאותו קהל שבא לציין רעיון מסוים. </w:t>
      </w:r>
    </w:p>
    <w:p w14:paraId="03FF00AA" w14:textId="77777777" w:rsidR="007056A1" w:rsidRDefault="007056A1" w:rsidP="007056A1">
      <w:pPr>
        <w:bidi/>
        <w:jc w:val="both"/>
        <w:rPr>
          <w:rFonts w:cs="David" w:hint="cs"/>
          <w:rtl/>
        </w:rPr>
      </w:pPr>
    </w:p>
    <w:p w14:paraId="68C91C4C" w14:textId="77777777" w:rsidR="007056A1" w:rsidRDefault="007056A1" w:rsidP="007056A1">
      <w:pPr>
        <w:keepNext/>
        <w:bidi/>
        <w:jc w:val="both"/>
        <w:rPr>
          <w:rFonts w:cs="David" w:hint="cs"/>
          <w:rtl/>
        </w:rPr>
      </w:pPr>
      <w:r>
        <w:rPr>
          <w:rFonts w:cs="David" w:hint="cs"/>
          <w:u w:val="single"/>
          <w:rtl/>
        </w:rPr>
        <w:t>ארבל אסטרחן:</w:t>
      </w:r>
    </w:p>
    <w:p w14:paraId="064F85B3" w14:textId="77777777" w:rsidR="007056A1" w:rsidRDefault="007056A1" w:rsidP="007056A1">
      <w:pPr>
        <w:keepNext/>
        <w:bidi/>
        <w:jc w:val="both"/>
        <w:rPr>
          <w:rFonts w:cs="David" w:hint="cs"/>
          <w:rtl/>
        </w:rPr>
      </w:pPr>
    </w:p>
    <w:p w14:paraId="33C8E1B2" w14:textId="77777777" w:rsidR="007056A1" w:rsidRDefault="007056A1" w:rsidP="007056A1">
      <w:pPr>
        <w:keepNext/>
        <w:bidi/>
        <w:jc w:val="both"/>
        <w:rPr>
          <w:rFonts w:cs="David" w:hint="cs"/>
          <w:rtl/>
        </w:rPr>
      </w:pPr>
      <w:r>
        <w:rPr>
          <w:rFonts w:cs="David" w:hint="cs"/>
          <w:rtl/>
        </w:rPr>
        <w:tab/>
        <w:t xml:space="preserve">אבל אי אפשר להגביל את היום כדי להעלות רק הצעות שהממשלה תומכת, אחרת זה יכיר בזה שבימים כאלה אין כנסת. </w:t>
      </w:r>
    </w:p>
    <w:p w14:paraId="3C872FF3" w14:textId="77777777" w:rsidR="007056A1" w:rsidRDefault="007056A1" w:rsidP="007056A1">
      <w:pPr>
        <w:keepNext/>
        <w:bidi/>
        <w:jc w:val="both"/>
        <w:rPr>
          <w:rFonts w:cs="David" w:hint="cs"/>
          <w:rtl/>
        </w:rPr>
      </w:pPr>
    </w:p>
    <w:p w14:paraId="29473F4A"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2D53D4B3" w14:textId="77777777" w:rsidR="007056A1" w:rsidRDefault="007056A1" w:rsidP="007056A1">
      <w:pPr>
        <w:bidi/>
        <w:jc w:val="both"/>
        <w:rPr>
          <w:rFonts w:cs="David" w:hint="cs"/>
          <w:rtl/>
        </w:rPr>
      </w:pPr>
    </w:p>
    <w:p w14:paraId="04139034" w14:textId="77777777" w:rsidR="007056A1" w:rsidRDefault="007056A1" w:rsidP="007056A1">
      <w:pPr>
        <w:keepNext/>
        <w:bidi/>
        <w:jc w:val="both"/>
        <w:rPr>
          <w:rFonts w:cs="David" w:hint="cs"/>
          <w:rtl/>
        </w:rPr>
      </w:pPr>
      <w:r>
        <w:rPr>
          <w:rFonts w:cs="David" w:hint="cs"/>
          <w:rtl/>
        </w:rPr>
        <w:tab/>
        <w:t xml:space="preserve"> פעם זה היה רק במסגרת הצעות לסדר. כשביקשו הצעות חוק, אז אמרו - - -</w:t>
      </w:r>
    </w:p>
    <w:p w14:paraId="7D8FBEB4" w14:textId="77777777" w:rsidR="007056A1" w:rsidRDefault="007056A1" w:rsidP="007056A1">
      <w:pPr>
        <w:keepNext/>
        <w:bidi/>
        <w:jc w:val="both"/>
        <w:rPr>
          <w:rFonts w:cs="David" w:hint="cs"/>
          <w:rtl/>
        </w:rPr>
      </w:pPr>
    </w:p>
    <w:p w14:paraId="0E93F8DA" w14:textId="77777777" w:rsidR="007056A1" w:rsidRDefault="007056A1" w:rsidP="007056A1">
      <w:pPr>
        <w:bidi/>
        <w:jc w:val="both"/>
        <w:rPr>
          <w:rFonts w:cs="David" w:hint="cs"/>
          <w:rtl/>
        </w:rPr>
      </w:pPr>
      <w:r>
        <w:rPr>
          <w:rFonts w:cs="David" w:hint="cs"/>
          <w:u w:val="single"/>
          <w:rtl/>
        </w:rPr>
        <w:t>לימור ברמן:</w:t>
      </w:r>
    </w:p>
    <w:p w14:paraId="5DBE879A" w14:textId="77777777" w:rsidR="007056A1" w:rsidRDefault="007056A1" w:rsidP="007056A1">
      <w:pPr>
        <w:bidi/>
        <w:jc w:val="both"/>
        <w:rPr>
          <w:rFonts w:cs="David" w:hint="cs"/>
          <w:rtl/>
        </w:rPr>
      </w:pPr>
    </w:p>
    <w:p w14:paraId="716518ED" w14:textId="77777777" w:rsidR="007056A1" w:rsidRDefault="007056A1" w:rsidP="007056A1">
      <w:pPr>
        <w:bidi/>
        <w:jc w:val="both"/>
        <w:rPr>
          <w:rFonts w:cs="David" w:hint="cs"/>
          <w:rtl/>
        </w:rPr>
      </w:pPr>
      <w:r>
        <w:rPr>
          <w:rFonts w:cs="David" w:hint="cs"/>
          <w:rtl/>
        </w:rPr>
        <w:tab/>
        <w:t xml:space="preserve">ארבל, מצוין, אין שום בעיה, תורידו את הסעיף הזה, הוא לא רלוונטי. ברגע שאתם לא רושמים את זה, אני רואה לנכון לכל יום מיוחד </w:t>
      </w:r>
      <w:r>
        <w:rPr>
          <w:rFonts w:cs="David"/>
          <w:rtl/>
        </w:rPr>
        <w:t>–</w:t>
      </w:r>
      <w:r>
        <w:rPr>
          <w:rFonts w:cs="David" w:hint="cs"/>
          <w:rtl/>
        </w:rPr>
        <w:t xml:space="preserve"> ויש הרבה ימים מיוחדים </w:t>
      </w:r>
      <w:r>
        <w:rPr>
          <w:rFonts w:cs="David"/>
          <w:rtl/>
        </w:rPr>
        <w:t>–</w:t>
      </w:r>
      <w:r>
        <w:rPr>
          <w:rFonts w:cs="David" w:hint="cs"/>
          <w:rtl/>
        </w:rPr>
        <w:t xml:space="preserve"> כשאני מבקשת להעלות הצעות חוק, שהממשלה תגיע. </w:t>
      </w:r>
    </w:p>
    <w:p w14:paraId="4E7A3136" w14:textId="77777777" w:rsidR="007056A1" w:rsidRDefault="007056A1" w:rsidP="007056A1">
      <w:pPr>
        <w:keepNext/>
        <w:bidi/>
        <w:jc w:val="both"/>
        <w:rPr>
          <w:rFonts w:cs="David" w:hint="cs"/>
          <w:rtl/>
        </w:rPr>
      </w:pPr>
    </w:p>
    <w:p w14:paraId="40BEBADC" w14:textId="77777777" w:rsidR="007056A1" w:rsidRDefault="007056A1" w:rsidP="007056A1">
      <w:pPr>
        <w:keepNext/>
        <w:bidi/>
        <w:jc w:val="both"/>
        <w:rPr>
          <w:rFonts w:cs="David" w:hint="cs"/>
          <w:rtl/>
        </w:rPr>
      </w:pPr>
      <w:r>
        <w:rPr>
          <w:rFonts w:cs="David" w:hint="cs"/>
          <w:u w:val="single"/>
          <w:rtl/>
        </w:rPr>
        <w:t>פרח לרנר:</w:t>
      </w:r>
    </w:p>
    <w:p w14:paraId="70136661" w14:textId="77777777" w:rsidR="007056A1" w:rsidRDefault="007056A1" w:rsidP="007056A1">
      <w:pPr>
        <w:keepNext/>
        <w:bidi/>
        <w:jc w:val="both"/>
        <w:rPr>
          <w:rFonts w:cs="David" w:hint="cs"/>
          <w:rtl/>
        </w:rPr>
      </w:pPr>
    </w:p>
    <w:p w14:paraId="334B9CFD" w14:textId="77777777" w:rsidR="007056A1" w:rsidRDefault="007056A1" w:rsidP="007056A1">
      <w:pPr>
        <w:keepNext/>
        <w:bidi/>
        <w:jc w:val="both"/>
        <w:rPr>
          <w:rFonts w:cs="David" w:hint="cs"/>
          <w:rtl/>
        </w:rPr>
      </w:pPr>
      <w:r>
        <w:rPr>
          <w:rFonts w:cs="David" w:hint="cs"/>
          <w:rtl/>
        </w:rPr>
        <w:tab/>
        <w:t>למה יש בעיה לכתוב את זה?</w:t>
      </w:r>
    </w:p>
    <w:p w14:paraId="76D25239" w14:textId="77777777" w:rsidR="007056A1" w:rsidRPr="00441264" w:rsidRDefault="007056A1" w:rsidP="007056A1">
      <w:pPr>
        <w:keepNext/>
        <w:bidi/>
        <w:jc w:val="both"/>
        <w:rPr>
          <w:rFonts w:cs="David" w:hint="cs"/>
          <w:rtl/>
        </w:rPr>
      </w:pPr>
    </w:p>
    <w:p w14:paraId="7DA95D5F" w14:textId="77777777" w:rsidR="007056A1" w:rsidRDefault="007056A1" w:rsidP="007056A1">
      <w:pPr>
        <w:keepNext/>
        <w:bidi/>
        <w:jc w:val="both"/>
        <w:rPr>
          <w:rFonts w:cs="David" w:hint="cs"/>
          <w:rtl/>
        </w:rPr>
      </w:pPr>
      <w:r>
        <w:rPr>
          <w:rFonts w:cs="David" w:hint="cs"/>
          <w:u w:val="single"/>
          <w:rtl/>
        </w:rPr>
        <w:t>ארבל אסטרחן:</w:t>
      </w:r>
    </w:p>
    <w:p w14:paraId="657011B3" w14:textId="77777777" w:rsidR="007056A1" w:rsidRDefault="007056A1" w:rsidP="007056A1">
      <w:pPr>
        <w:keepNext/>
        <w:bidi/>
        <w:jc w:val="both"/>
        <w:rPr>
          <w:rFonts w:cs="David" w:hint="cs"/>
          <w:rtl/>
        </w:rPr>
      </w:pPr>
    </w:p>
    <w:p w14:paraId="1763FA8A" w14:textId="77777777" w:rsidR="007056A1" w:rsidRDefault="007056A1" w:rsidP="007056A1">
      <w:pPr>
        <w:keepNext/>
        <w:bidi/>
        <w:jc w:val="both"/>
        <w:rPr>
          <w:rFonts w:cs="David" w:hint="cs"/>
          <w:rtl/>
        </w:rPr>
      </w:pPr>
      <w:r>
        <w:rPr>
          <w:rFonts w:cs="David" w:hint="cs"/>
          <w:rtl/>
        </w:rPr>
        <w:tab/>
        <w:t xml:space="preserve">כי זה מכיר בזה שיום כזה, הממשלה לא מגיעה לכנסת. </w:t>
      </w:r>
    </w:p>
    <w:p w14:paraId="718F32EE" w14:textId="77777777" w:rsidR="007056A1" w:rsidRDefault="007056A1" w:rsidP="007056A1">
      <w:pPr>
        <w:keepNext/>
        <w:bidi/>
        <w:jc w:val="both"/>
        <w:rPr>
          <w:rFonts w:cs="David" w:hint="cs"/>
          <w:rtl/>
        </w:rPr>
      </w:pPr>
    </w:p>
    <w:p w14:paraId="1DA1DA83" w14:textId="77777777" w:rsidR="007056A1" w:rsidRDefault="007056A1" w:rsidP="007056A1">
      <w:pPr>
        <w:bidi/>
        <w:jc w:val="both"/>
        <w:rPr>
          <w:rFonts w:cs="David" w:hint="cs"/>
          <w:rtl/>
        </w:rPr>
      </w:pPr>
      <w:r>
        <w:rPr>
          <w:rFonts w:cs="David" w:hint="cs"/>
          <w:u w:val="single"/>
          <w:rtl/>
        </w:rPr>
        <w:t>פרח לרנר:</w:t>
      </w:r>
    </w:p>
    <w:p w14:paraId="6548856A" w14:textId="77777777" w:rsidR="007056A1" w:rsidRDefault="007056A1" w:rsidP="007056A1">
      <w:pPr>
        <w:bidi/>
        <w:jc w:val="both"/>
        <w:rPr>
          <w:rFonts w:cs="David" w:hint="cs"/>
          <w:rtl/>
        </w:rPr>
      </w:pPr>
    </w:p>
    <w:p w14:paraId="2A332BB2" w14:textId="77777777" w:rsidR="007056A1" w:rsidRPr="00947538" w:rsidRDefault="007056A1" w:rsidP="007056A1">
      <w:pPr>
        <w:bidi/>
        <w:jc w:val="both"/>
        <w:rPr>
          <w:rFonts w:cs="David" w:hint="cs"/>
          <w:rtl/>
        </w:rPr>
      </w:pPr>
      <w:r>
        <w:rPr>
          <w:rFonts w:cs="David" w:hint="cs"/>
          <w:rtl/>
        </w:rPr>
        <w:tab/>
        <w:t xml:space="preserve">לא, רק חוקים שקשורים ליום מיוחד. </w:t>
      </w:r>
    </w:p>
    <w:p w14:paraId="08200CA1" w14:textId="77777777" w:rsidR="007056A1" w:rsidRDefault="007056A1" w:rsidP="007056A1">
      <w:pPr>
        <w:keepNext/>
        <w:bidi/>
        <w:jc w:val="both"/>
        <w:rPr>
          <w:rFonts w:cs="David" w:hint="cs"/>
          <w:rtl/>
        </w:rPr>
      </w:pPr>
    </w:p>
    <w:p w14:paraId="50914278" w14:textId="77777777" w:rsidR="007056A1" w:rsidRDefault="007056A1" w:rsidP="007056A1">
      <w:pPr>
        <w:keepNext/>
        <w:bidi/>
        <w:jc w:val="both"/>
        <w:rPr>
          <w:rFonts w:cs="David" w:hint="cs"/>
          <w:rtl/>
        </w:rPr>
      </w:pPr>
      <w:r>
        <w:rPr>
          <w:rFonts w:cs="David" w:hint="cs"/>
          <w:u w:val="single"/>
          <w:rtl/>
        </w:rPr>
        <w:t>ארבל אסטרחן:</w:t>
      </w:r>
    </w:p>
    <w:p w14:paraId="6FAFE875" w14:textId="77777777" w:rsidR="007056A1" w:rsidRDefault="007056A1" w:rsidP="007056A1">
      <w:pPr>
        <w:keepNext/>
        <w:bidi/>
        <w:jc w:val="both"/>
        <w:rPr>
          <w:rFonts w:cs="David" w:hint="cs"/>
          <w:rtl/>
        </w:rPr>
      </w:pPr>
    </w:p>
    <w:p w14:paraId="4A75BBCD" w14:textId="77777777" w:rsidR="007056A1" w:rsidRDefault="007056A1" w:rsidP="007056A1">
      <w:pPr>
        <w:keepNext/>
        <w:bidi/>
        <w:jc w:val="both"/>
        <w:rPr>
          <w:rFonts w:cs="David" w:hint="cs"/>
          <w:rtl/>
        </w:rPr>
      </w:pPr>
      <w:r>
        <w:rPr>
          <w:rFonts w:cs="David" w:hint="cs"/>
          <w:rtl/>
        </w:rPr>
        <w:tab/>
        <w:t xml:space="preserve">רק חוקים שקשורים לנושא המיוחד. </w:t>
      </w:r>
    </w:p>
    <w:p w14:paraId="21B28583" w14:textId="77777777" w:rsidR="007056A1" w:rsidRDefault="007056A1" w:rsidP="007056A1">
      <w:pPr>
        <w:keepNext/>
        <w:bidi/>
        <w:jc w:val="both"/>
        <w:rPr>
          <w:rFonts w:cs="David" w:hint="cs"/>
          <w:rtl/>
        </w:rPr>
      </w:pPr>
    </w:p>
    <w:p w14:paraId="58B8A47E" w14:textId="77777777" w:rsidR="007056A1" w:rsidRDefault="007056A1" w:rsidP="007056A1">
      <w:pPr>
        <w:keepNext/>
        <w:bidi/>
        <w:jc w:val="both"/>
        <w:rPr>
          <w:rFonts w:cs="David" w:hint="cs"/>
          <w:rtl/>
        </w:rPr>
      </w:pPr>
      <w:r>
        <w:rPr>
          <w:rFonts w:cs="David" w:hint="cs"/>
          <w:u w:val="single"/>
          <w:rtl/>
        </w:rPr>
        <w:t>היו"ר יריב לוין:</w:t>
      </w:r>
    </w:p>
    <w:p w14:paraId="3E8B4E90" w14:textId="77777777" w:rsidR="007056A1" w:rsidRDefault="007056A1" w:rsidP="007056A1">
      <w:pPr>
        <w:keepNext/>
        <w:bidi/>
        <w:jc w:val="both"/>
        <w:rPr>
          <w:rFonts w:cs="David" w:hint="cs"/>
          <w:rtl/>
        </w:rPr>
      </w:pPr>
    </w:p>
    <w:p w14:paraId="0151CD86" w14:textId="77777777" w:rsidR="007056A1" w:rsidRDefault="007056A1" w:rsidP="007056A1">
      <w:pPr>
        <w:bidi/>
        <w:jc w:val="both"/>
        <w:rPr>
          <w:rFonts w:cs="David" w:hint="cs"/>
          <w:rtl/>
        </w:rPr>
      </w:pPr>
      <w:r>
        <w:rPr>
          <w:rFonts w:cs="David" w:hint="cs"/>
          <w:rtl/>
        </w:rPr>
        <w:tab/>
        <w:t>בואו נעשה רגע סדר. המצב הוא מצב פשוט. באופן עקרוני, לא אמורות להיות הצעות חוק ביום מיוחד, כי הוא נופל בימי - -</w:t>
      </w:r>
    </w:p>
    <w:p w14:paraId="3A462DAD" w14:textId="77777777" w:rsidR="007056A1" w:rsidRDefault="007056A1" w:rsidP="007056A1">
      <w:pPr>
        <w:bidi/>
        <w:jc w:val="both"/>
        <w:rPr>
          <w:rFonts w:cs="David" w:hint="cs"/>
          <w:rtl/>
        </w:rPr>
      </w:pPr>
    </w:p>
    <w:p w14:paraId="31530ED5"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5A6CBD2C" w14:textId="77777777" w:rsidR="007056A1" w:rsidRDefault="007056A1" w:rsidP="007056A1">
      <w:pPr>
        <w:bidi/>
        <w:jc w:val="both"/>
        <w:rPr>
          <w:rFonts w:cs="David" w:hint="cs"/>
          <w:rtl/>
        </w:rPr>
      </w:pPr>
    </w:p>
    <w:p w14:paraId="18A218E1" w14:textId="77777777" w:rsidR="007056A1" w:rsidRDefault="007056A1" w:rsidP="007056A1">
      <w:pPr>
        <w:bidi/>
        <w:ind w:left="720"/>
        <w:jc w:val="both"/>
        <w:rPr>
          <w:rFonts w:cs="David" w:hint="cs"/>
          <w:rtl/>
        </w:rPr>
      </w:pPr>
      <w:r>
        <w:rPr>
          <w:rFonts w:cs="David" w:hint="cs"/>
          <w:rtl/>
        </w:rPr>
        <w:t xml:space="preserve">- - ביום שלישי. </w:t>
      </w:r>
    </w:p>
    <w:p w14:paraId="1DA125B0" w14:textId="77777777" w:rsidR="007056A1" w:rsidRDefault="007056A1" w:rsidP="007056A1">
      <w:pPr>
        <w:bidi/>
        <w:jc w:val="both"/>
        <w:rPr>
          <w:rFonts w:cs="David" w:hint="cs"/>
          <w:rtl/>
        </w:rPr>
      </w:pPr>
    </w:p>
    <w:p w14:paraId="4A2FA262" w14:textId="77777777" w:rsidR="007056A1" w:rsidRDefault="007056A1" w:rsidP="007056A1">
      <w:pPr>
        <w:bidi/>
        <w:jc w:val="both"/>
        <w:rPr>
          <w:rFonts w:cs="David" w:hint="cs"/>
          <w:rtl/>
        </w:rPr>
      </w:pPr>
      <w:r>
        <w:rPr>
          <w:rFonts w:cs="David" w:hint="cs"/>
          <w:u w:val="single"/>
          <w:rtl/>
        </w:rPr>
        <w:t>היו"ר יריב לוין:</w:t>
      </w:r>
    </w:p>
    <w:p w14:paraId="20757474" w14:textId="77777777" w:rsidR="007056A1" w:rsidRDefault="007056A1" w:rsidP="007056A1">
      <w:pPr>
        <w:bidi/>
        <w:jc w:val="both"/>
        <w:rPr>
          <w:rFonts w:cs="David" w:hint="cs"/>
          <w:rtl/>
        </w:rPr>
      </w:pPr>
    </w:p>
    <w:p w14:paraId="55013A5D" w14:textId="77777777" w:rsidR="007056A1" w:rsidRDefault="007056A1" w:rsidP="007056A1">
      <w:pPr>
        <w:bidi/>
        <w:jc w:val="both"/>
        <w:rPr>
          <w:rFonts w:cs="David" w:hint="cs"/>
          <w:rtl/>
        </w:rPr>
      </w:pPr>
      <w:r>
        <w:rPr>
          <w:rFonts w:cs="David" w:hint="cs"/>
          <w:rtl/>
        </w:rPr>
        <w:tab/>
        <w:t xml:space="preserve"> סליחה, אני אתחיל בכלל צעד אחד אחורה. באופן עקרוני, בשום מקום לא כתוב שהיום המיוחד הוא ביום שלישי, אלא שאנחנו קובעים את הימים המיוחדים ביום שלישי, כי ביום שני לא נעשה את זה. </w:t>
      </w:r>
    </w:p>
    <w:p w14:paraId="2B28F2C7" w14:textId="77777777" w:rsidR="007056A1" w:rsidRDefault="007056A1" w:rsidP="007056A1">
      <w:pPr>
        <w:bidi/>
        <w:jc w:val="both"/>
        <w:rPr>
          <w:rFonts w:cs="David" w:hint="cs"/>
          <w:rtl/>
        </w:rPr>
      </w:pPr>
    </w:p>
    <w:p w14:paraId="5CF692D5" w14:textId="77777777" w:rsidR="007056A1" w:rsidRPr="00A044D1" w:rsidRDefault="007056A1" w:rsidP="007056A1">
      <w:pPr>
        <w:bidi/>
        <w:jc w:val="both"/>
        <w:rPr>
          <w:rFonts w:cs="David" w:hint="cs"/>
          <w:rtl/>
        </w:rPr>
      </w:pPr>
      <w:r w:rsidRPr="00A044D1">
        <w:rPr>
          <w:rFonts w:cs="David" w:hint="cs"/>
          <w:u w:val="single"/>
          <w:rtl/>
        </w:rPr>
        <w:t>ארבל אסטרחן:</w:t>
      </w:r>
    </w:p>
    <w:p w14:paraId="7A6BEDB6" w14:textId="77777777" w:rsidR="007056A1" w:rsidRDefault="007056A1" w:rsidP="007056A1">
      <w:pPr>
        <w:bidi/>
        <w:jc w:val="both"/>
        <w:rPr>
          <w:rFonts w:cs="David" w:hint="cs"/>
          <w:sz w:val="28"/>
          <w:szCs w:val="28"/>
          <w:rtl/>
        </w:rPr>
      </w:pPr>
    </w:p>
    <w:p w14:paraId="198B5462"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כי אם זה ביום רביעי, עולות הצעות חוק טרומיות. </w:t>
      </w:r>
    </w:p>
    <w:p w14:paraId="1130F16C" w14:textId="77777777" w:rsidR="007056A1" w:rsidRDefault="007056A1" w:rsidP="007056A1">
      <w:pPr>
        <w:bidi/>
        <w:jc w:val="both"/>
        <w:rPr>
          <w:rFonts w:cs="David" w:hint="cs"/>
          <w:rtl/>
        </w:rPr>
      </w:pPr>
    </w:p>
    <w:p w14:paraId="1DAA6A18" w14:textId="77777777" w:rsidR="007056A1" w:rsidRDefault="007056A1" w:rsidP="007056A1">
      <w:pPr>
        <w:bidi/>
        <w:jc w:val="both"/>
        <w:rPr>
          <w:rFonts w:cs="David" w:hint="cs"/>
          <w:rtl/>
        </w:rPr>
      </w:pPr>
      <w:r>
        <w:rPr>
          <w:rFonts w:cs="David" w:hint="cs"/>
          <w:u w:val="single"/>
          <w:rtl/>
        </w:rPr>
        <w:t>היו"ר יריב לוין:</w:t>
      </w:r>
    </w:p>
    <w:p w14:paraId="2DB4D47D" w14:textId="77777777" w:rsidR="007056A1" w:rsidRDefault="007056A1" w:rsidP="007056A1">
      <w:pPr>
        <w:bidi/>
        <w:jc w:val="both"/>
        <w:rPr>
          <w:rFonts w:cs="David" w:hint="cs"/>
          <w:rtl/>
        </w:rPr>
      </w:pPr>
    </w:p>
    <w:p w14:paraId="0D489AFA" w14:textId="77777777" w:rsidR="007056A1" w:rsidRDefault="007056A1" w:rsidP="007056A1">
      <w:pPr>
        <w:bidi/>
        <w:jc w:val="both"/>
        <w:rPr>
          <w:rFonts w:cs="David" w:hint="cs"/>
          <w:rtl/>
        </w:rPr>
      </w:pPr>
      <w:r>
        <w:rPr>
          <w:rFonts w:cs="David" w:hint="cs"/>
          <w:rtl/>
        </w:rPr>
        <w:tab/>
        <w:t xml:space="preserve"> ברור, אבל אני אומר שאנחנו קובעים את זה בדרך כלל בימי שלישי, למרות שזה יום הממשלה, כי הממשלה אומרת: אני מוותרת על היום הזה ומעדיפה לדחוס את הדברים ליום שני, ומכיוון שאנחנו רוצים למלא את העניין באיזשהו תוכן. </w:t>
      </w:r>
    </w:p>
    <w:p w14:paraId="356E1AF3" w14:textId="77777777" w:rsidR="007056A1" w:rsidRDefault="007056A1" w:rsidP="007056A1">
      <w:pPr>
        <w:bidi/>
        <w:jc w:val="both"/>
        <w:rPr>
          <w:rFonts w:cs="David" w:hint="cs"/>
          <w:rtl/>
        </w:rPr>
      </w:pPr>
    </w:p>
    <w:p w14:paraId="5C0CA39C" w14:textId="77777777" w:rsidR="007056A1" w:rsidRDefault="007056A1" w:rsidP="007056A1">
      <w:pPr>
        <w:bidi/>
        <w:ind w:firstLine="720"/>
        <w:jc w:val="both"/>
        <w:rPr>
          <w:rFonts w:cs="David" w:hint="cs"/>
          <w:rtl/>
        </w:rPr>
      </w:pPr>
      <w:r>
        <w:rPr>
          <w:rFonts w:cs="David" w:hint="cs"/>
          <w:rtl/>
        </w:rPr>
        <w:t xml:space="preserve">מתוך נקודת המוצא הזאת, באים אומרים: כדי שיהיה יותר תוכן, בואו נאפשר להעלות פה גם הצעות חוק. ברור לגמרי שזה נעשה על בסיס זה שיש עליהן הסכמה, כי אחרת זה לא יכול לעבוד. את זה אנחנו צריכים לעגן פה, כי אחרת כל הסיפור ייפול, זה לא ילך. </w:t>
      </w:r>
    </w:p>
    <w:p w14:paraId="6BED6E83" w14:textId="77777777" w:rsidR="007056A1" w:rsidRDefault="007056A1" w:rsidP="007056A1">
      <w:pPr>
        <w:bidi/>
        <w:jc w:val="both"/>
        <w:rPr>
          <w:rFonts w:cs="David" w:hint="cs"/>
          <w:rtl/>
        </w:rPr>
      </w:pPr>
    </w:p>
    <w:p w14:paraId="0EB58570"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64CCD840" w14:textId="77777777" w:rsidR="007056A1" w:rsidRDefault="007056A1" w:rsidP="007056A1">
      <w:pPr>
        <w:bidi/>
        <w:jc w:val="both"/>
        <w:rPr>
          <w:rFonts w:cs="David" w:hint="cs"/>
          <w:rtl/>
        </w:rPr>
      </w:pPr>
    </w:p>
    <w:p w14:paraId="219102CB" w14:textId="77777777" w:rsidR="007056A1" w:rsidRDefault="007056A1" w:rsidP="007056A1">
      <w:pPr>
        <w:bidi/>
        <w:jc w:val="both"/>
        <w:rPr>
          <w:rFonts w:cs="David" w:hint="cs"/>
          <w:rtl/>
        </w:rPr>
      </w:pPr>
      <w:r>
        <w:rPr>
          <w:rFonts w:cs="David" w:hint="cs"/>
          <w:rtl/>
        </w:rPr>
        <w:tab/>
        <w:t>איך?</w:t>
      </w:r>
    </w:p>
    <w:p w14:paraId="5324DCAB" w14:textId="77777777" w:rsidR="007056A1" w:rsidRDefault="007056A1" w:rsidP="007056A1">
      <w:pPr>
        <w:bidi/>
        <w:jc w:val="both"/>
        <w:rPr>
          <w:rFonts w:cs="David" w:hint="cs"/>
          <w:rtl/>
        </w:rPr>
      </w:pPr>
    </w:p>
    <w:p w14:paraId="48326B6E" w14:textId="77777777" w:rsidR="007056A1" w:rsidRDefault="007056A1" w:rsidP="007056A1">
      <w:pPr>
        <w:keepNext/>
        <w:bidi/>
        <w:jc w:val="both"/>
        <w:rPr>
          <w:rFonts w:cs="David" w:hint="cs"/>
          <w:rtl/>
        </w:rPr>
      </w:pPr>
      <w:r>
        <w:rPr>
          <w:rFonts w:cs="David" w:hint="cs"/>
          <w:u w:val="single"/>
          <w:rtl/>
        </w:rPr>
        <w:t>היו"ר יריב לוין:</w:t>
      </w:r>
    </w:p>
    <w:p w14:paraId="51503699" w14:textId="77777777" w:rsidR="007056A1" w:rsidRDefault="007056A1" w:rsidP="007056A1">
      <w:pPr>
        <w:keepNext/>
        <w:bidi/>
        <w:jc w:val="both"/>
        <w:rPr>
          <w:rFonts w:cs="David" w:hint="cs"/>
          <w:rtl/>
        </w:rPr>
      </w:pPr>
    </w:p>
    <w:p w14:paraId="0D4B6B0B" w14:textId="77777777" w:rsidR="007056A1" w:rsidRDefault="007056A1" w:rsidP="007056A1">
      <w:pPr>
        <w:bidi/>
        <w:jc w:val="both"/>
        <w:rPr>
          <w:rFonts w:cs="David" w:hint="cs"/>
          <w:rtl/>
        </w:rPr>
      </w:pPr>
      <w:r>
        <w:rPr>
          <w:rFonts w:cs="David" w:hint="cs"/>
          <w:rtl/>
        </w:rPr>
        <w:tab/>
        <w:t xml:space="preserve">אני בטוח שאפשר למצוא לזה איזשהו פתרון, אבל זה צריך להיות מעוגן פה. הרי זה ברור, אין דרך </w:t>
      </w:r>
      <w:r>
        <w:rPr>
          <w:rFonts w:cs="David"/>
          <w:rtl/>
        </w:rPr>
        <w:t>–</w:t>
      </w:r>
      <w:r>
        <w:rPr>
          <w:rFonts w:cs="David" w:hint="cs"/>
          <w:rtl/>
        </w:rPr>
        <w:t xml:space="preserve"> הדרך הכי מינורית לעגן את זה היא לומר שזה יהיה רק בהסכמה פה אחד של כלל הנשיאות, כשאז סביר להניח שישנם בנשיאות נציגים של סיעות הקואליציה, אז מספיק שאחד מתנגד, כי הממשלה מתנגדת, זה לא יהיה. זאת דרך אחת, שאז לא אומרים לפי הממשלה, אלא הנשיאות היא לכאורה זו שקובעת. אפשר למצוא פה איזה רעיון יצירתי, זה לא כל כך מסובך. </w:t>
      </w:r>
    </w:p>
    <w:p w14:paraId="21564835" w14:textId="77777777" w:rsidR="007056A1" w:rsidRDefault="007056A1" w:rsidP="007056A1">
      <w:pPr>
        <w:bidi/>
        <w:jc w:val="both"/>
        <w:rPr>
          <w:rFonts w:cs="David" w:hint="cs"/>
          <w:rtl/>
        </w:rPr>
      </w:pPr>
    </w:p>
    <w:p w14:paraId="061CF079" w14:textId="77777777" w:rsidR="007056A1" w:rsidRDefault="007056A1" w:rsidP="007056A1">
      <w:pPr>
        <w:keepNext/>
        <w:bidi/>
        <w:jc w:val="both"/>
        <w:rPr>
          <w:rFonts w:cs="David" w:hint="cs"/>
          <w:rtl/>
        </w:rPr>
      </w:pPr>
      <w:r>
        <w:rPr>
          <w:rFonts w:cs="David" w:hint="cs"/>
          <w:u w:val="single"/>
          <w:rtl/>
        </w:rPr>
        <w:t>ארבל אסטרחן:</w:t>
      </w:r>
    </w:p>
    <w:p w14:paraId="1F4215EB" w14:textId="77777777" w:rsidR="007056A1" w:rsidRDefault="007056A1" w:rsidP="007056A1">
      <w:pPr>
        <w:keepNext/>
        <w:bidi/>
        <w:jc w:val="both"/>
        <w:rPr>
          <w:rFonts w:cs="David" w:hint="cs"/>
          <w:rtl/>
        </w:rPr>
      </w:pPr>
    </w:p>
    <w:p w14:paraId="454FA88B" w14:textId="77777777" w:rsidR="007056A1" w:rsidRDefault="007056A1" w:rsidP="007056A1">
      <w:pPr>
        <w:keepNext/>
        <w:bidi/>
        <w:jc w:val="both"/>
        <w:rPr>
          <w:rFonts w:cs="David" w:hint="cs"/>
          <w:rtl/>
        </w:rPr>
      </w:pPr>
      <w:r>
        <w:rPr>
          <w:rFonts w:cs="David" w:hint="cs"/>
          <w:rtl/>
        </w:rPr>
        <w:tab/>
        <w:t xml:space="preserve">אם רוצים תמיכת ממשלה, אפשר להגיד את זה. </w:t>
      </w:r>
    </w:p>
    <w:p w14:paraId="1C01C3F9" w14:textId="77777777" w:rsidR="007056A1" w:rsidRPr="00E97A5F" w:rsidRDefault="007056A1" w:rsidP="007056A1">
      <w:pPr>
        <w:keepNext/>
        <w:bidi/>
        <w:jc w:val="both"/>
        <w:rPr>
          <w:rFonts w:cs="David" w:hint="cs"/>
          <w:rtl/>
        </w:rPr>
      </w:pPr>
    </w:p>
    <w:p w14:paraId="0AC7FB61" w14:textId="77777777" w:rsidR="007056A1" w:rsidRDefault="007056A1" w:rsidP="007056A1">
      <w:pPr>
        <w:keepNext/>
        <w:bidi/>
        <w:jc w:val="both"/>
        <w:rPr>
          <w:rFonts w:cs="David" w:hint="cs"/>
          <w:rtl/>
        </w:rPr>
      </w:pPr>
      <w:r>
        <w:rPr>
          <w:rFonts w:cs="David" w:hint="cs"/>
          <w:u w:val="single"/>
          <w:rtl/>
        </w:rPr>
        <w:t>היו"ר יריב לוין:</w:t>
      </w:r>
    </w:p>
    <w:p w14:paraId="35037C80" w14:textId="77777777" w:rsidR="007056A1" w:rsidRDefault="007056A1" w:rsidP="007056A1">
      <w:pPr>
        <w:keepNext/>
        <w:bidi/>
        <w:jc w:val="both"/>
        <w:rPr>
          <w:rFonts w:cs="David" w:hint="cs"/>
          <w:rtl/>
        </w:rPr>
      </w:pPr>
    </w:p>
    <w:p w14:paraId="61CC002E" w14:textId="77777777" w:rsidR="007056A1" w:rsidRDefault="007056A1" w:rsidP="007056A1">
      <w:pPr>
        <w:bidi/>
        <w:jc w:val="both"/>
        <w:rPr>
          <w:rFonts w:cs="David" w:hint="cs"/>
          <w:rtl/>
        </w:rPr>
      </w:pPr>
      <w:r>
        <w:rPr>
          <w:rFonts w:cs="David" w:hint="cs"/>
          <w:rtl/>
        </w:rPr>
        <w:tab/>
        <w:t xml:space="preserve">אני לא רואה בזה בעיה. הרי המטרה היא לקיים פרקטיקה שממילא ישנה והיא טובה והיא מועילה לכולם. היא נוחה לכולנו, שיש לפעמים אפשרות גם לצקת בזה תוכן וגם להביא את ההצעות ולאשר אותן אפילו באיזשהו מעמד שהוא מעמד קצת יותר מיוחד, ולא בסרט נע של הקריאות הטרומית. זה בסדר, זה הכיוון, זה עניין טכני, אין פה ויכוח מהותי. </w:t>
      </w:r>
    </w:p>
    <w:p w14:paraId="6A2FE210" w14:textId="77777777" w:rsidR="007056A1" w:rsidRDefault="007056A1" w:rsidP="007056A1">
      <w:pPr>
        <w:bidi/>
        <w:jc w:val="both"/>
        <w:rPr>
          <w:rFonts w:cs="David" w:hint="cs"/>
          <w:rtl/>
        </w:rPr>
      </w:pPr>
    </w:p>
    <w:p w14:paraId="4A007B98"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F9252C2" w14:textId="77777777" w:rsidR="007056A1" w:rsidRDefault="007056A1" w:rsidP="007056A1">
      <w:pPr>
        <w:bidi/>
        <w:jc w:val="both"/>
        <w:rPr>
          <w:rFonts w:cs="David" w:hint="cs"/>
          <w:rtl/>
        </w:rPr>
      </w:pPr>
    </w:p>
    <w:p w14:paraId="7B7D9C76" w14:textId="77777777" w:rsidR="007056A1" w:rsidRDefault="007056A1" w:rsidP="007056A1">
      <w:pPr>
        <w:bidi/>
        <w:jc w:val="both"/>
        <w:rPr>
          <w:rFonts w:cs="David" w:hint="cs"/>
          <w:rtl/>
        </w:rPr>
      </w:pPr>
      <w:r>
        <w:rPr>
          <w:rFonts w:cs="David" w:hint="cs"/>
          <w:rtl/>
        </w:rPr>
        <w:tab/>
        <w:t xml:space="preserve">נשיאות זה בעיה. </w:t>
      </w:r>
    </w:p>
    <w:p w14:paraId="1CE85FB8" w14:textId="77777777" w:rsidR="007056A1" w:rsidRDefault="007056A1" w:rsidP="007056A1">
      <w:pPr>
        <w:bidi/>
        <w:jc w:val="both"/>
        <w:rPr>
          <w:rFonts w:cs="David" w:hint="cs"/>
          <w:rtl/>
        </w:rPr>
      </w:pPr>
    </w:p>
    <w:p w14:paraId="19ACCB45" w14:textId="77777777" w:rsidR="007056A1" w:rsidRDefault="007056A1" w:rsidP="007056A1">
      <w:pPr>
        <w:bidi/>
        <w:jc w:val="both"/>
        <w:rPr>
          <w:rFonts w:cs="David" w:hint="cs"/>
          <w:rtl/>
        </w:rPr>
      </w:pPr>
      <w:r>
        <w:rPr>
          <w:rFonts w:cs="David" w:hint="cs"/>
          <w:u w:val="single"/>
          <w:rtl/>
        </w:rPr>
        <w:t>לימור ברמן:</w:t>
      </w:r>
    </w:p>
    <w:p w14:paraId="14FEDD1A" w14:textId="77777777" w:rsidR="007056A1" w:rsidRDefault="007056A1" w:rsidP="007056A1">
      <w:pPr>
        <w:bidi/>
        <w:jc w:val="both"/>
        <w:rPr>
          <w:rFonts w:cs="David" w:hint="cs"/>
          <w:rtl/>
        </w:rPr>
      </w:pPr>
    </w:p>
    <w:p w14:paraId="1074E96B" w14:textId="77777777" w:rsidR="007056A1" w:rsidRDefault="007056A1" w:rsidP="007056A1">
      <w:pPr>
        <w:bidi/>
        <w:jc w:val="both"/>
        <w:rPr>
          <w:rFonts w:cs="David" w:hint="cs"/>
          <w:rtl/>
        </w:rPr>
      </w:pPr>
      <w:r>
        <w:rPr>
          <w:rFonts w:cs="David" w:hint="cs"/>
          <w:rtl/>
        </w:rPr>
        <w:tab/>
        <w:t xml:space="preserve">נשיאות הכנסת היא לא זאת שקובעת את זה מהסיבה הפשוטה, הרוב המוחלט שם זה קואליציה. </w:t>
      </w:r>
    </w:p>
    <w:p w14:paraId="702B5F79" w14:textId="77777777" w:rsidR="007056A1" w:rsidRDefault="007056A1" w:rsidP="007056A1">
      <w:pPr>
        <w:bidi/>
        <w:jc w:val="both"/>
        <w:rPr>
          <w:rFonts w:cs="David" w:hint="cs"/>
          <w:rtl/>
        </w:rPr>
      </w:pPr>
    </w:p>
    <w:p w14:paraId="4AFA883D"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8495991" w14:textId="77777777" w:rsidR="007056A1" w:rsidRDefault="007056A1" w:rsidP="007056A1">
      <w:pPr>
        <w:bidi/>
        <w:jc w:val="both"/>
        <w:rPr>
          <w:rFonts w:cs="David" w:hint="cs"/>
          <w:rtl/>
        </w:rPr>
      </w:pPr>
    </w:p>
    <w:p w14:paraId="00FDB525" w14:textId="77777777" w:rsidR="007056A1" w:rsidRDefault="007056A1" w:rsidP="007056A1">
      <w:pPr>
        <w:bidi/>
        <w:jc w:val="both"/>
        <w:rPr>
          <w:rFonts w:cs="David" w:hint="cs"/>
          <w:rtl/>
        </w:rPr>
      </w:pPr>
      <w:r>
        <w:rPr>
          <w:rFonts w:cs="David" w:hint="cs"/>
          <w:rtl/>
        </w:rPr>
        <w:tab/>
        <w:t>לא, אבל הנשיאות - - -</w:t>
      </w:r>
    </w:p>
    <w:p w14:paraId="201AF907" w14:textId="77777777" w:rsidR="007056A1" w:rsidRDefault="007056A1" w:rsidP="007056A1">
      <w:pPr>
        <w:bidi/>
        <w:jc w:val="both"/>
        <w:rPr>
          <w:rFonts w:cs="David" w:hint="cs"/>
          <w:rtl/>
        </w:rPr>
      </w:pPr>
    </w:p>
    <w:p w14:paraId="45D037F1" w14:textId="77777777" w:rsidR="007056A1" w:rsidRDefault="007056A1" w:rsidP="007056A1">
      <w:pPr>
        <w:bidi/>
        <w:jc w:val="both"/>
        <w:rPr>
          <w:rFonts w:cs="David" w:hint="cs"/>
          <w:rtl/>
        </w:rPr>
      </w:pPr>
      <w:r>
        <w:rPr>
          <w:rFonts w:cs="David" w:hint="cs"/>
          <w:u w:val="single"/>
          <w:rtl/>
        </w:rPr>
        <w:t>היו"ר יריב לוין:</w:t>
      </w:r>
    </w:p>
    <w:p w14:paraId="5FFEF8F2" w14:textId="77777777" w:rsidR="007056A1" w:rsidRDefault="007056A1" w:rsidP="007056A1">
      <w:pPr>
        <w:bidi/>
        <w:jc w:val="both"/>
        <w:rPr>
          <w:rFonts w:cs="David" w:hint="cs"/>
          <w:rtl/>
        </w:rPr>
      </w:pPr>
    </w:p>
    <w:p w14:paraId="53A13CB8" w14:textId="77777777" w:rsidR="007056A1" w:rsidRDefault="007056A1" w:rsidP="007056A1">
      <w:pPr>
        <w:bidi/>
        <w:jc w:val="both"/>
        <w:rPr>
          <w:rFonts w:cs="David" w:hint="cs"/>
          <w:rtl/>
        </w:rPr>
      </w:pPr>
      <w:r>
        <w:rPr>
          <w:rFonts w:cs="David" w:hint="cs"/>
          <w:rtl/>
        </w:rPr>
        <w:tab/>
        <w:t xml:space="preserve"> לא, אבל את אומרת שזה בהסכמת ממשלה. </w:t>
      </w:r>
    </w:p>
    <w:p w14:paraId="6BA352C1" w14:textId="77777777" w:rsidR="007056A1" w:rsidRDefault="007056A1" w:rsidP="007056A1">
      <w:pPr>
        <w:bidi/>
        <w:jc w:val="both"/>
        <w:rPr>
          <w:rFonts w:cs="David" w:hint="cs"/>
          <w:rtl/>
        </w:rPr>
      </w:pPr>
    </w:p>
    <w:p w14:paraId="73AAB63D" w14:textId="77777777" w:rsidR="007056A1" w:rsidRDefault="007056A1" w:rsidP="007056A1">
      <w:pPr>
        <w:keepNext/>
        <w:bidi/>
        <w:jc w:val="both"/>
        <w:rPr>
          <w:rFonts w:cs="David" w:hint="cs"/>
          <w:rtl/>
        </w:rPr>
      </w:pPr>
      <w:r>
        <w:rPr>
          <w:rFonts w:cs="David" w:hint="cs"/>
          <w:u w:val="single"/>
          <w:rtl/>
        </w:rPr>
        <w:t>פרח לרנר:</w:t>
      </w:r>
    </w:p>
    <w:p w14:paraId="771E3360" w14:textId="77777777" w:rsidR="007056A1" w:rsidRDefault="007056A1" w:rsidP="007056A1">
      <w:pPr>
        <w:keepNext/>
        <w:bidi/>
        <w:jc w:val="both"/>
        <w:rPr>
          <w:rFonts w:cs="David" w:hint="cs"/>
          <w:rtl/>
        </w:rPr>
      </w:pPr>
    </w:p>
    <w:p w14:paraId="5CA5D565" w14:textId="77777777" w:rsidR="007056A1" w:rsidRDefault="007056A1" w:rsidP="007056A1">
      <w:pPr>
        <w:keepNext/>
        <w:bidi/>
        <w:ind w:left="720"/>
        <w:jc w:val="both"/>
        <w:rPr>
          <w:rFonts w:cs="David" w:hint="cs"/>
          <w:rtl/>
        </w:rPr>
      </w:pPr>
      <w:r>
        <w:rPr>
          <w:rFonts w:cs="David" w:hint="cs"/>
          <w:rtl/>
        </w:rPr>
        <w:t xml:space="preserve">- - - ועדת שרים לחקיקה. </w:t>
      </w:r>
    </w:p>
    <w:p w14:paraId="60F876B4" w14:textId="77777777" w:rsidR="007056A1" w:rsidRDefault="007056A1" w:rsidP="007056A1">
      <w:pPr>
        <w:keepNext/>
        <w:bidi/>
        <w:ind w:left="720"/>
        <w:jc w:val="both"/>
        <w:rPr>
          <w:rFonts w:cs="David" w:hint="cs"/>
          <w:rtl/>
        </w:rPr>
      </w:pPr>
    </w:p>
    <w:p w14:paraId="36EED0A0" w14:textId="77777777" w:rsidR="007056A1" w:rsidRDefault="007056A1" w:rsidP="007056A1">
      <w:pPr>
        <w:bidi/>
        <w:jc w:val="both"/>
        <w:rPr>
          <w:rFonts w:cs="David" w:hint="cs"/>
          <w:rtl/>
        </w:rPr>
      </w:pPr>
      <w:r>
        <w:rPr>
          <w:rFonts w:cs="David" w:hint="cs"/>
          <w:u w:val="single"/>
          <w:rtl/>
        </w:rPr>
        <w:t>לימור ברמן:</w:t>
      </w:r>
    </w:p>
    <w:p w14:paraId="02C65FEC" w14:textId="77777777" w:rsidR="007056A1" w:rsidRDefault="007056A1" w:rsidP="007056A1">
      <w:pPr>
        <w:bidi/>
        <w:jc w:val="both"/>
        <w:rPr>
          <w:rFonts w:cs="David" w:hint="cs"/>
          <w:rtl/>
        </w:rPr>
      </w:pPr>
    </w:p>
    <w:p w14:paraId="0F5A9364" w14:textId="77777777" w:rsidR="007056A1" w:rsidRDefault="007056A1" w:rsidP="007056A1">
      <w:pPr>
        <w:keepNext/>
        <w:bidi/>
        <w:ind w:left="720"/>
        <w:jc w:val="both"/>
        <w:rPr>
          <w:rFonts w:cs="David" w:hint="cs"/>
          <w:rtl/>
        </w:rPr>
      </w:pPr>
      <w:r>
        <w:rPr>
          <w:rFonts w:cs="David" w:hint="cs"/>
          <w:rtl/>
        </w:rPr>
        <w:t>אז תרשמו תמיכת ממשלה - - -</w:t>
      </w:r>
    </w:p>
    <w:p w14:paraId="20D50EB7" w14:textId="77777777" w:rsidR="007056A1" w:rsidRDefault="007056A1" w:rsidP="007056A1">
      <w:pPr>
        <w:keepNext/>
        <w:bidi/>
        <w:ind w:left="720"/>
        <w:jc w:val="both"/>
        <w:rPr>
          <w:rFonts w:cs="David" w:hint="cs"/>
          <w:rtl/>
        </w:rPr>
      </w:pPr>
    </w:p>
    <w:p w14:paraId="28A2537B" w14:textId="77777777" w:rsidR="007056A1" w:rsidRDefault="007056A1" w:rsidP="007056A1">
      <w:pPr>
        <w:bidi/>
        <w:jc w:val="both"/>
        <w:rPr>
          <w:rFonts w:cs="David" w:hint="cs"/>
          <w:rtl/>
        </w:rPr>
      </w:pPr>
      <w:r>
        <w:rPr>
          <w:rFonts w:cs="David" w:hint="cs"/>
          <w:u w:val="single"/>
          <w:rtl/>
        </w:rPr>
        <w:t>היו"ר יריב לוין:</w:t>
      </w:r>
    </w:p>
    <w:p w14:paraId="766956B8" w14:textId="77777777" w:rsidR="007056A1" w:rsidRDefault="007056A1" w:rsidP="007056A1">
      <w:pPr>
        <w:bidi/>
        <w:jc w:val="both"/>
        <w:rPr>
          <w:rFonts w:cs="David" w:hint="cs"/>
          <w:rtl/>
        </w:rPr>
      </w:pPr>
    </w:p>
    <w:p w14:paraId="4230C429" w14:textId="77777777" w:rsidR="007056A1" w:rsidRDefault="007056A1" w:rsidP="007056A1">
      <w:pPr>
        <w:keepNext/>
        <w:bidi/>
        <w:ind w:left="720"/>
        <w:jc w:val="both"/>
        <w:rPr>
          <w:rFonts w:cs="David" w:hint="cs"/>
          <w:rtl/>
        </w:rPr>
      </w:pPr>
      <w:r>
        <w:rPr>
          <w:rFonts w:cs="David" w:hint="cs"/>
          <w:rtl/>
        </w:rPr>
        <w:t xml:space="preserve">חבל על הוויכוח. </w:t>
      </w:r>
    </w:p>
    <w:p w14:paraId="63E22159" w14:textId="77777777" w:rsidR="007056A1" w:rsidRDefault="007056A1" w:rsidP="007056A1">
      <w:pPr>
        <w:keepNext/>
        <w:bidi/>
        <w:ind w:left="720"/>
        <w:jc w:val="both"/>
        <w:rPr>
          <w:rFonts w:cs="David" w:hint="cs"/>
          <w:rtl/>
        </w:rPr>
      </w:pPr>
    </w:p>
    <w:p w14:paraId="752645F8" w14:textId="77777777" w:rsidR="007056A1" w:rsidRDefault="007056A1" w:rsidP="007056A1">
      <w:pPr>
        <w:keepNext/>
        <w:bidi/>
        <w:jc w:val="both"/>
        <w:rPr>
          <w:rFonts w:cs="David" w:hint="cs"/>
          <w:rtl/>
        </w:rPr>
      </w:pPr>
      <w:r>
        <w:rPr>
          <w:rFonts w:cs="David" w:hint="cs"/>
          <w:u w:val="single"/>
          <w:rtl/>
        </w:rPr>
        <w:t>ארבל אסטרחן:</w:t>
      </w:r>
    </w:p>
    <w:p w14:paraId="585737D9" w14:textId="77777777" w:rsidR="007056A1" w:rsidRDefault="007056A1" w:rsidP="007056A1">
      <w:pPr>
        <w:keepNext/>
        <w:bidi/>
        <w:jc w:val="both"/>
        <w:rPr>
          <w:rFonts w:cs="David" w:hint="cs"/>
          <w:rtl/>
        </w:rPr>
      </w:pPr>
    </w:p>
    <w:p w14:paraId="25066A4F" w14:textId="77777777" w:rsidR="007056A1" w:rsidRDefault="007056A1" w:rsidP="007056A1">
      <w:pPr>
        <w:keepNext/>
        <w:bidi/>
        <w:jc w:val="both"/>
        <w:rPr>
          <w:rFonts w:cs="David" w:hint="cs"/>
          <w:rtl/>
        </w:rPr>
      </w:pPr>
      <w:r>
        <w:rPr>
          <w:rFonts w:cs="David" w:hint="cs"/>
          <w:rtl/>
        </w:rPr>
        <w:tab/>
        <w:t>לימור, את באמת רוצה שביום כזה יעלו רק הצעות שהממשלה - - -</w:t>
      </w:r>
    </w:p>
    <w:p w14:paraId="02291073" w14:textId="77777777" w:rsidR="007056A1" w:rsidRDefault="007056A1" w:rsidP="007056A1">
      <w:pPr>
        <w:keepNext/>
        <w:bidi/>
        <w:jc w:val="both"/>
        <w:rPr>
          <w:rFonts w:cs="David" w:hint="cs"/>
          <w:rtl/>
        </w:rPr>
      </w:pPr>
    </w:p>
    <w:p w14:paraId="7C68C4A5" w14:textId="77777777" w:rsidR="007056A1" w:rsidRDefault="007056A1" w:rsidP="007056A1">
      <w:pPr>
        <w:bidi/>
        <w:jc w:val="both"/>
        <w:rPr>
          <w:rFonts w:cs="David" w:hint="cs"/>
          <w:rtl/>
        </w:rPr>
      </w:pPr>
      <w:r>
        <w:rPr>
          <w:rFonts w:cs="David" w:hint="cs"/>
          <w:u w:val="single"/>
          <w:rtl/>
        </w:rPr>
        <w:t>לימור ברמן:</w:t>
      </w:r>
    </w:p>
    <w:p w14:paraId="5A4CE8FA" w14:textId="77777777" w:rsidR="007056A1" w:rsidRDefault="007056A1" w:rsidP="007056A1">
      <w:pPr>
        <w:bidi/>
        <w:jc w:val="both"/>
        <w:rPr>
          <w:rFonts w:cs="David" w:hint="cs"/>
          <w:rtl/>
        </w:rPr>
      </w:pPr>
    </w:p>
    <w:p w14:paraId="5392931D" w14:textId="77777777" w:rsidR="007056A1" w:rsidRDefault="007056A1" w:rsidP="007056A1">
      <w:pPr>
        <w:bidi/>
        <w:jc w:val="both"/>
        <w:rPr>
          <w:rFonts w:cs="David" w:hint="cs"/>
          <w:rtl/>
        </w:rPr>
      </w:pPr>
      <w:r>
        <w:rPr>
          <w:rFonts w:cs="David" w:hint="cs"/>
          <w:rtl/>
        </w:rPr>
        <w:tab/>
        <w:t xml:space="preserve">אני מצטערת, הרי זאת תהיה תמיכת ממשלה בלבד, אז למה את אומרת נשיאות? תרשמו תמיכת ממשלה. </w:t>
      </w:r>
    </w:p>
    <w:p w14:paraId="3922A6A3" w14:textId="77777777" w:rsidR="007056A1" w:rsidRDefault="007056A1" w:rsidP="007056A1">
      <w:pPr>
        <w:keepNext/>
        <w:bidi/>
        <w:jc w:val="both"/>
        <w:rPr>
          <w:rFonts w:cs="David" w:hint="cs"/>
          <w:rtl/>
        </w:rPr>
      </w:pPr>
    </w:p>
    <w:p w14:paraId="015F92A9" w14:textId="77777777" w:rsidR="007056A1" w:rsidRDefault="007056A1" w:rsidP="007056A1">
      <w:pPr>
        <w:keepNext/>
        <w:bidi/>
        <w:jc w:val="both"/>
        <w:rPr>
          <w:rFonts w:cs="David" w:hint="cs"/>
          <w:rtl/>
        </w:rPr>
      </w:pPr>
      <w:r>
        <w:rPr>
          <w:rFonts w:cs="David" w:hint="cs"/>
          <w:u w:val="single"/>
          <w:rtl/>
        </w:rPr>
        <w:t>היו"ר יריב לוין:</w:t>
      </w:r>
    </w:p>
    <w:p w14:paraId="4A8A0FE5" w14:textId="77777777" w:rsidR="007056A1" w:rsidRDefault="007056A1" w:rsidP="007056A1">
      <w:pPr>
        <w:keepNext/>
        <w:bidi/>
        <w:jc w:val="both"/>
        <w:rPr>
          <w:rFonts w:cs="David" w:hint="cs"/>
          <w:rtl/>
        </w:rPr>
      </w:pPr>
    </w:p>
    <w:p w14:paraId="2D90AE5E" w14:textId="77777777" w:rsidR="007056A1" w:rsidRDefault="007056A1" w:rsidP="007056A1">
      <w:pPr>
        <w:bidi/>
        <w:jc w:val="both"/>
        <w:rPr>
          <w:rFonts w:cs="David" w:hint="cs"/>
          <w:rtl/>
        </w:rPr>
      </w:pPr>
      <w:r>
        <w:rPr>
          <w:rFonts w:cs="David" w:hint="cs"/>
          <w:rtl/>
        </w:rPr>
        <w:tab/>
        <w:t xml:space="preserve">מאה אחוז, אנחנו נלך בכיוון הזה. אני לא רואה בזה בעיה. </w:t>
      </w:r>
    </w:p>
    <w:p w14:paraId="227E19DA" w14:textId="77777777" w:rsidR="007056A1" w:rsidRDefault="007056A1" w:rsidP="007056A1">
      <w:pPr>
        <w:bidi/>
        <w:jc w:val="both"/>
        <w:rPr>
          <w:rFonts w:cs="David" w:hint="cs"/>
          <w:rtl/>
        </w:rPr>
      </w:pPr>
    </w:p>
    <w:p w14:paraId="5AB28188" w14:textId="77777777" w:rsidR="007056A1" w:rsidRDefault="007056A1" w:rsidP="007056A1">
      <w:pPr>
        <w:keepNext/>
        <w:bidi/>
        <w:jc w:val="both"/>
        <w:rPr>
          <w:rFonts w:cs="David" w:hint="cs"/>
          <w:rtl/>
        </w:rPr>
      </w:pPr>
      <w:r>
        <w:rPr>
          <w:rFonts w:cs="David" w:hint="cs"/>
          <w:u w:val="single"/>
          <w:rtl/>
        </w:rPr>
        <w:t>ארבל אסטרחן:</w:t>
      </w:r>
    </w:p>
    <w:p w14:paraId="0D20273C" w14:textId="77777777" w:rsidR="007056A1" w:rsidRDefault="007056A1" w:rsidP="007056A1">
      <w:pPr>
        <w:keepNext/>
        <w:bidi/>
        <w:jc w:val="both"/>
        <w:rPr>
          <w:rFonts w:cs="David" w:hint="cs"/>
          <w:rtl/>
        </w:rPr>
      </w:pPr>
    </w:p>
    <w:p w14:paraId="258DE0B2" w14:textId="77777777" w:rsidR="007056A1" w:rsidRDefault="007056A1" w:rsidP="007056A1">
      <w:pPr>
        <w:keepNext/>
        <w:bidi/>
        <w:jc w:val="both"/>
        <w:rPr>
          <w:rFonts w:cs="David" w:hint="cs"/>
          <w:rtl/>
        </w:rPr>
      </w:pPr>
      <w:r>
        <w:rPr>
          <w:rFonts w:cs="David" w:hint="cs"/>
          <w:rtl/>
        </w:rPr>
        <w:tab/>
        <w:t xml:space="preserve">אנחנו צריכים הודעה מוועדת שרים, מי  ימסור את ההודעה? כי זאת אגב שאלה שצריך לשאול. </w:t>
      </w:r>
    </w:p>
    <w:p w14:paraId="4EF1D379" w14:textId="77777777" w:rsidR="007056A1" w:rsidRDefault="007056A1" w:rsidP="007056A1">
      <w:pPr>
        <w:keepNext/>
        <w:bidi/>
        <w:jc w:val="both"/>
        <w:rPr>
          <w:rFonts w:cs="David" w:hint="cs"/>
          <w:rtl/>
        </w:rPr>
      </w:pPr>
    </w:p>
    <w:p w14:paraId="2E4A9563" w14:textId="77777777" w:rsidR="007056A1" w:rsidRDefault="007056A1" w:rsidP="007056A1">
      <w:pPr>
        <w:keepNext/>
        <w:bidi/>
        <w:jc w:val="both"/>
        <w:rPr>
          <w:rFonts w:cs="David" w:hint="cs"/>
          <w:rtl/>
        </w:rPr>
      </w:pPr>
      <w:r>
        <w:rPr>
          <w:rFonts w:cs="David" w:hint="cs"/>
          <w:u w:val="single"/>
          <w:rtl/>
        </w:rPr>
        <w:t>פרח לרנר:</w:t>
      </w:r>
    </w:p>
    <w:p w14:paraId="7E51B4ED" w14:textId="77777777" w:rsidR="007056A1" w:rsidRDefault="007056A1" w:rsidP="007056A1">
      <w:pPr>
        <w:keepNext/>
        <w:bidi/>
        <w:jc w:val="both"/>
        <w:rPr>
          <w:rFonts w:cs="David" w:hint="cs"/>
          <w:rtl/>
        </w:rPr>
      </w:pPr>
    </w:p>
    <w:p w14:paraId="1F96F09F" w14:textId="77777777" w:rsidR="007056A1" w:rsidRDefault="007056A1" w:rsidP="007056A1">
      <w:pPr>
        <w:keepNext/>
        <w:bidi/>
        <w:jc w:val="both"/>
        <w:rPr>
          <w:rFonts w:cs="David" w:hint="cs"/>
          <w:rtl/>
        </w:rPr>
      </w:pPr>
      <w:r>
        <w:rPr>
          <w:rFonts w:cs="David" w:hint="cs"/>
          <w:rtl/>
        </w:rPr>
        <w:tab/>
        <w:t>מזכירות הממשלה מוציאה - - -</w:t>
      </w:r>
    </w:p>
    <w:p w14:paraId="7C99B570" w14:textId="77777777" w:rsidR="007056A1" w:rsidRDefault="007056A1" w:rsidP="007056A1">
      <w:pPr>
        <w:keepNext/>
        <w:bidi/>
        <w:jc w:val="both"/>
        <w:rPr>
          <w:rFonts w:cs="David" w:hint="cs"/>
          <w:rtl/>
        </w:rPr>
      </w:pPr>
    </w:p>
    <w:p w14:paraId="2FD273F0" w14:textId="77777777" w:rsidR="007056A1" w:rsidRPr="00A044D1" w:rsidRDefault="007056A1" w:rsidP="007056A1">
      <w:pPr>
        <w:bidi/>
        <w:jc w:val="both"/>
        <w:rPr>
          <w:rFonts w:cs="David" w:hint="cs"/>
          <w:rtl/>
        </w:rPr>
      </w:pPr>
      <w:r w:rsidRPr="00A044D1">
        <w:rPr>
          <w:rFonts w:cs="David" w:hint="cs"/>
          <w:u w:val="single"/>
          <w:rtl/>
        </w:rPr>
        <w:t>ארבל אסטרחן:</w:t>
      </w:r>
    </w:p>
    <w:p w14:paraId="37B6878B" w14:textId="77777777" w:rsidR="007056A1" w:rsidRDefault="007056A1" w:rsidP="007056A1">
      <w:pPr>
        <w:bidi/>
        <w:jc w:val="both"/>
        <w:rPr>
          <w:rFonts w:cs="David" w:hint="cs"/>
          <w:sz w:val="28"/>
          <w:szCs w:val="28"/>
          <w:rtl/>
        </w:rPr>
      </w:pPr>
    </w:p>
    <w:p w14:paraId="707AB2AA"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אז תגיד הודעה בכתב מאת מזכירות הממשלה?</w:t>
      </w:r>
    </w:p>
    <w:p w14:paraId="2E25156D" w14:textId="77777777" w:rsidR="007056A1" w:rsidRDefault="007056A1" w:rsidP="007056A1">
      <w:pPr>
        <w:keepNext/>
        <w:bidi/>
        <w:jc w:val="both"/>
        <w:rPr>
          <w:rFonts w:cs="David" w:hint="cs"/>
          <w:rtl/>
        </w:rPr>
      </w:pPr>
    </w:p>
    <w:p w14:paraId="5FB3BF34"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0DBB081C" w14:textId="77777777" w:rsidR="007056A1" w:rsidRDefault="007056A1" w:rsidP="007056A1">
      <w:pPr>
        <w:bidi/>
        <w:jc w:val="both"/>
        <w:rPr>
          <w:rFonts w:cs="David" w:hint="cs"/>
          <w:rtl/>
        </w:rPr>
      </w:pPr>
    </w:p>
    <w:p w14:paraId="5B32C1F5" w14:textId="77777777" w:rsidR="007056A1" w:rsidRDefault="007056A1" w:rsidP="007056A1">
      <w:pPr>
        <w:bidi/>
        <w:jc w:val="both"/>
        <w:rPr>
          <w:rFonts w:cs="David" w:hint="cs"/>
          <w:rtl/>
        </w:rPr>
      </w:pPr>
      <w:r>
        <w:rPr>
          <w:rFonts w:cs="David" w:hint="cs"/>
          <w:rtl/>
        </w:rPr>
        <w:tab/>
        <w:t xml:space="preserve">כמו שיש לגבי יום רביעי, בנוהל הרגיל. </w:t>
      </w:r>
    </w:p>
    <w:p w14:paraId="4547BF27" w14:textId="77777777" w:rsidR="007056A1" w:rsidRPr="00817676" w:rsidRDefault="007056A1" w:rsidP="007056A1">
      <w:pPr>
        <w:bidi/>
        <w:jc w:val="both"/>
        <w:rPr>
          <w:rFonts w:cs="David" w:hint="cs"/>
          <w:rtl/>
        </w:rPr>
      </w:pPr>
    </w:p>
    <w:p w14:paraId="6C7D0B44" w14:textId="77777777" w:rsidR="007056A1" w:rsidRPr="00A044D1" w:rsidRDefault="007056A1" w:rsidP="007056A1">
      <w:pPr>
        <w:bidi/>
        <w:jc w:val="both"/>
        <w:rPr>
          <w:rFonts w:cs="David" w:hint="cs"/>
          <w:rtl/>
        </w:rPr>
      </w:pPr>
      <w:r w:rsidRPr="00A044D1">
        <w:rPr>
          <w:rFonts w:cs="David" w:hint="cs"/>
          <w:u w:val="single"/>
          <w:rtl/>
        </w:rPr>
        <w:t>ארבל אסטרחן:</w:t>
      </w:r>
    </w:p>
    <w:p w14:paraId="14261037" w14:textId="77777777" w:rsidR="007056A1" w:rsidRDefault="007056A1" w:rsidP="007056A1">
      <w:pPr>
        <w:bidi/>
        <w:jc w:val="both"/>
        <w:rPr>
          <w:rFonts w:cs="David" w:hint="cs"/>
          <w:sz w:val="28"/>
          <w:szCs w:val="28"/>
          <w:rtl/>
        </w:rPr>
      </w:pPr>
    </w:p>
    <w:p w14:paraId="1348BFA9" w14:textId="77777777" w:rsidR="007056A1" w:rsidRPr="00817676" w:rsidRDefault="007056A1" w:rsidP="007056A1">
      <w:pPr>
        <w:bidi/>
        <w:jc w:val="both"/>
        <w:rPr>
          <w:rFonts w:cs="David" w:hint="cs"/>
          <w:rtl/>
        </w:rPr>
      </w:pPr>
      <w:r w:rsidRPr="00817676">
        <w:rPr>
          <w:rFonts w:cs="David" w:hint="cs"/>
          <w:rtl/>
        </w:rPr>
        <w:tab/>
        <w:t xml:space="preserve">כרגע אין בתקנון נוהל רגיל. </w:t>
      </w:r>
    </w:p>
    <w:p w14:paraId="68ED7A47" w14:textId="77777777" w:rsidR="007056A1" w:rsidRDefault="007056A1" w:rsidP="007056A1">
      <w:pPr>
        <w:keepNext/>
        <w:bidi/>
        <w:jc w:val="both"/>
        <w:rPr>
          <w:rFonts w:cs="David" w:hint="cs"/>
          <w:rtl/>
        </w:rPr>
      </w:pPr>
    </w:p>
    <w:p w14:paraId="7978E55C" w14:textId="77777777" w:rsidR="007056A1" w:rsidRDefault="007056A1" w:rsidP="007056A1">
      <w:pPr>
        <w:bidi/>
        <w:jc w:val="both"/>
        <w:rPr>
          <w:rFonts w:cs="David" w:hint="cs"/>
          <w:rtl/>
        </w:rPr>
      </w:pPr>
      <w:r>
        <w:rPr>
          <w:rFonts w:cs="David" w:hint="cs"/>
          <w:u w:val="single"/>
          <w:rtl/>
        </w:rPr>
        <w:t>ליאור נתן:</w:t>
      </w:r>
    </w:p>
    <w:p w14:paraId="2E03E605" w14:textId="77777777" w:rsidR="007056A1" w:rsidRDefault="007056A1" w:rsidP="007056A1">
      <w:pPr>
        <w:bidi/>
        <w:jc w:val="both"/>
        <w:rPr>
          <w:rFonts w:cs="David" w:hint="cs"/>
          <w:rtl/>
        </w:rPr>
      </w:pPr>
    </w:p>
    <w:p w14:paraId="669C215C" w14:textId="77777777" w:rsidR="007056A1" w:rsidRDefault="007056A1" w:rsidP="007056A1">
      <w:pPr>
        <w:bidi/>
        <w:jc w:val="both"/>
        <w:rPr>
          <w:rFonts w:cs="David" w:hint="cs"/>
          <w:rtl/>
        </w:rPr>
      </w:pPr>
      <w:r>
        <w:rPr>
          <w:rFonts w:cs="David" w:hint="cs"/>
          <w:rtl/>
        </w:rPr>
        <w:tab/>
        <w:t xml:space="preserve">אנחנו באופן קבוע, בתום ישיבת ועדת שרים לחקיקה, יום למחרת מעבירים לכנסת - - - </w:t>
      </w:r>
    </w:p>
    <w:p w14:paraId="0EB8B492" w14:textId="77777777" w:rsidR="007056A1" w:rsidRDefault="007056A1" w:rsidP="007056A1">
      <w:pPr>
        <w:keepNext/>
        <w:bidi/>
        <w:ind w:firstLine="720"/>
        <w:jc w:val="both"/>
        <w:rPr>
          <w:rFonts w:cs="David" w:hint="cs"/>
          <w:rtl/>
        </w:rPr>
      </w:pPr>
    </w:p>
    <w:p w14:paraId="5EF3F8F6" w14:textId="77777777" w:rsidR="007056A1" w:rsidRDefault="007056A1" w:rsidP="007056A1">
      <w:pPr>
        <w:keepNext/>
        <w:bidi/>
        <w:jc w:val="both"/>
        <w:rPr>
          <w:rFonts w:cs="David" w:hint="cs"/>
          <w:rtl/>
        </w:rPr>
      </w:pPr>
      <w:r>
        <w:rPr>
          <w:rFonts w:cs="David" w:hint="cs"/>
          <w:u w:val="single"/>
          <w:rtl/>
        </w:rPr>
        <w:t>איל זנדברג:</w:t>
      </w:r>
    </w:p>
    <w:p w14:paraId="50A2F0D9" w14:textId="77777777" w:rsidR="007056A1" w:rsidRDefault="007056A1" w:rsidP="007056A1">
      <w:pPr>
        <w:keepNext/>
        <w:bidi/>
        <w:jc w:val="both"/>
        <w:rPr>
          <w:rFonts w:cs="David" w:hint="cs"/>
          <w:rtl/>
        </w:rPr>
      </w:pPr>
    </w:p>
    <w:p w14:paraId="15FE9BDC" w14:textId="77777777" w:rsidR="007056A1" w:rsidRDefault="007056A1" w:rsidP="007056A1">
      <w:pPr>
        <w:keepNext/>
        <w:bidi/>
        <w:ind w:firstLine="720"/>
        <w:jc w:val="both"/>
        <w:rPr>
          <w:rFonts w:cs="David" w:hint="cs"/>
          <w:rtl/>
        </w:rPr>
      </w:pPr>
      <w:r>
        <w:rPr>
          <w:rFonts w:cs="David" w:hint="cs"/>
          <w:rtl/>
        </w:rPr>
        <w:t xml:space="preserve">ליאור, אבל זה משהו אחר, נדמה לי שפה מדובר עוד לפני שההצעות מגיעות אליך, ואתה מנסה למנוע את זה שיצטרפו לך לסדר-היום דברים - - - </w:t>
      </w:r>
    </w:p>
    <w:p w14:paraId="63AE1765" w14:textId="77777777" w:rsidR="007056A1" w:rsidRDefault="007056A1" w:rsidP="007056A1">
      <w:pPr>
        <w:keepNext/>
        <w:bidi/>
        <w:ind w:firstLine="720"/>
        <w:jc w:val="both"/>
        <w:rPr>
          <w:rFonts w:cs="David" w:hint="cs"/>
          <w:rtl/>
        </w:rPr>
      </w:pPr>
    </w:p>
    <w:p w14:paraId="28C45AAE" w14:textId="77777777" w:rsidR="007056A1" w:rsidRDefault="007056A1" w:rsidP="007056A1">
      <w:pPr>
        <w:bidi/>
        <w:jc w:val="both"/>
        <w:rPr>
          <w:rFonts w:cs="David" w:hint="cs"/>
          <w:rtl/>
        </w:rPr>
      </w:pPr>
      <w:r>
        <w:rPr>
          <w:rFonts w:cs="David" w:hint="cs"/>
          <w:u w:val="single"/>
          <w:rtl/>
        </w:rPr>
        <w:t>ליאור נתן:</w:t>
      </w:r>
    </w:p>
    <w:p w14:paraId="0FD788A6" w14:textId="77777777" w:rsidR="007056A1" w:rsidRDefault="007056A1" w:rsidP="007056A1">
      <w:pPr>
        <w:bidi/>
        <w:jc w:val="both"/>
        <w:rPr>
          <w:rFonts w:cs="David" w:hint="cs"/>
          <w:rtl/>
        </w:rPr>
      </w:pPr>
      <w:r>
        <w:rPr>
          <w:rFonts w:cs="David" w:hint="cs"/>
          <w:rtl/>
        </w:rPr>
        <w:tab/>
        <w:t xml:space="preserve">אני רציתי למנוע את זה, אני מבין שאני לא יכול. מאוד הייתי רוצה למנוע את זה. </w:t>
      </w:r>
    </w:p>
    <w:p w14:paraId="5AA20E10" w14:textId="77777777" w:rsidR="007056A1" w:rsidRDefault="007056A1" w:rsidP="007056A1">
      <w:pPr>
        <w:keepNext/>
        <w:bidi/>
        <w:ind w:firstLine="720"/>
        <w:jc w:val="both"/>
        <w:rPr>
          <w:rFonts w:cs="David" w:hint="cs"/>
          <w:rtl/>
        </w:rPr>
      </w:pPr>
    </w:p>
    <w:p w14:paraId="160259C7" w14:textId="77777777" w:rsidR="007056A1" w:rsidRDefault="007056A1" w:rsidP="007056A1">
      <w:pPr>
        <w:keepNext/>
        <w:bidi/>
        <w:jc w:val="both"/>
        <w:rPr>
          <w:rFonts w:cs="David" w:hint="cs"/>
          <w:rtl/>
        </w:rPr>
      </w:pPr>
      <w:r>
        <w:rPr>
          <w:rFonts w:cs="David" w:hint="cs"/>
          <w:u w:val="single"/>
          <w:rtl/>
        </w:rPr>
        <w:t>איל זנדברג:</w:t>
      </w:r>
    </w:p>
    <w:p w14:paraId="733AD239" w14:textId="77777777" w:rsidR="007056A1" w:rsidRDefault="007056A1" w:rsidP="007056A1">
      <w:pPr>
        <w:keepNext/>
        <w:bidi/>
        <w:jc w:val="both"/>
        <w:rPr>
          <w:rFonts w:cs="David" w:hint="cs"/>
          <w:rtl/>
        </w:rPr>
      </w:pPr>
    </w:p>
    <w:p w14:paraId="329FD7FC" w14:textId="77777777" w:rsidR="007056A1" w:rsidRDefault="007056A1" w:rsidP="007056A1">
      <w:pPr>
        <w:keepNext/>
        <w:bidi/>
        <w:ind w:firstLine="720"/>
        <w:jc w:val="both"/>
        <w:rPr>
          <w:rFonts w:cs="David" w:hint="cs"/>
          <w:rtl/>
        </w:rPr>
      </w:pPr>
      <w:r>
        <w:rPr>
          <w:rFonts w:cs="David" w:hint="cs"/>
          <w:rtl/>
        </w:rPr>
        <w:t xml:space="preserve">אם הנשיאות קובעת, היא יכולה לקבוע מראש את עצם הרעיון - - - </w:t>
      </w:r>
    </w:p>
    <w:p w14:paraId="392D9B04" w14:textId="77777777" w:rsidR="007056A1" w:rsidRDefault="007056A1" w:rsidP="007056A1">
      <w:pPr>
        <w:keepNext/>
        <w:bidi/>
        <w:ind w:firstLine="720"/>
        <w:jc w:val="both"/>
        <w:rPr>
          <w:rFonts w:cs="David" w:hint="cs"/>
          <w:rtl/>
        </w:rPr>
      </w:pPr>
    </w:p>
    <w:p w14:paraId="25A0B256" w14:textId="77777777" w:rsidR="007056A1" w:rsidRDefault="007056A1" w:rsidP="007056A1">
      <w:pPr>
        <w:bidi/>
        <w:jc w:val="both"/>
        <w:rPr>
          <w:rFonts w:cs="David" w:hint="cs"/>
          <w:rtl/>
        </w:rPr>
      </w:pPr>
      <w:r>
        <w:rPr>
          <w:rFonts w:cs="David" w:hint="cs"/>
          <w:u w:val="single"/>
          <w:rtl/>
        </w:rPr>
        <w:t>ליאור נתן:</w:t>
      </w:r>
    </w:p>
    <w:p w14:paraId="20E64477" w14:textId="77777777" w:rsidR="007056A1" w:rsidRDefault="007056A1" w:rsidP="007056A1">
      <w:pPr>
        <w:bidi/>
        <w:jc w:val="both"/>
        <w:rPr>
          <w:rFonts w:cs="David" w:hint="cs"/>
          <w:rtl/>
        </w:rPr>
      </w:pPr>
    </w:p>
    <w:p w14:paraId="3CDD5E0D" w14:textId="77777777" w:rsidR="007056A1" w:rsidRDefault="007056A1" w:rsidP="007056A1">
      <w:pPr>
        <w:bidi/>
        <w:jc w:val="both"/>
        <w:rPr>
          <w:rFonts w:cs="David" w:hint="cs"/>
          <w:rtl/>
        </w:rPr>
      </w:pPr>
      <w:r>
        <w:rPr>
          <w:rFonts w:cs="David" w:hint="cs"/>
          <w:rtl/>
        </w:rPr>
        <w:tab/>
        <w:t xml:space="preserve">אתה צודק, אני מאוד רציתי את זה. </w:t>
      </w:r>
    </w:p>
    <w:p w14:paraId="136DE3E1" w14:textId="77777777" w:rsidR="007056A1" w:rsidRDefault="007056A1" w:rsidP="007056A1">
      <w:pPr>
        <w:keepNext/>
        <w:bidi/>
        <w:ind w:firstLine="720"/>
        <w:jc w:val="both"/>
        <w:rPr>
          <w:rFonts w:cs="David" w:hint="cs"/>
          <w:rtl/>
        </w:rPr>
      </w:pPr>
    </w:p>
    <w:p w14:paraId="79CBE954" w14:textId="77777777" w:rsidR="007056A1" w:rsidRDefault="007056A1" w:rsidP="007056A1">
      <w:pPr>
        <w:keepNext/>
        <w:bidi/>
        <w:jc w:val="both"/>
        <w:rPr>
          <w:rFonts w:cs="David" w:hint="cs"/>
          <w:rtl/>
        </w:rPr>
      </w:pPr>
      <w:r>
        <w:rPr>
          <w:rFonts w:cs="David" w:hint="cs"/>
          <w:u w:val="single"/>
          <w:rtl/>
        </w:rPr>
        <w:t>היו"ר יריב לוין:</w:t>
      </w:r>
    </w:p>
    <w:p w14:paraId="1EC33D5E" w14:textId="77777777" w:rsidR="007056A1" w:rsidRDefault="007056A1" w:rsidP="007056A1">
      <w:pPr>
        <w:keepNext/>
        <w:bidi/>
        <w:jc w:val="both"/>
        <w:rPr>
          <w:rFonts w:cs="David" w:hint="cs"/>
          <w:rtl/>
        </w:rPr>
      </w:pPr>
    </w:p>
    <w:p w14:paraId="431610BF" w14:textId="77777777" w:rsidR="007056A1" w:rsidRDefault="007056A1" w:rsidP="007056A1">
      <w:pPr>
        <w:bidi/>
        <w:jc w:val="both"/>
        <w:rPr>
          <w:rFonts w:cs="David" w:hint="cs"/>
          <w:rtl/>
        </w:rPr>
      </w:pPr>
      <w:r>
        <w:rPr>
          <w:rFonts w:cs="David" w:hint="cs"/>
          <w:rtl/>
        </w:rPr>
        <w:tab/>
        <w:t>זה לא מעשי. הרי אז העסק לא יבוא לידי ביצוע לא בגלל התנגדות מהותית, אלא בגלל התנגדות טכנית, שאין זמן ולא רוצים לטפל בזה. אנחנו לא שם. הרי הממשלה מקבלת את הפריבילגיה הזאת, שמסלקים לה את יום שלישי הצידה. המחיר שהיא צריכה לשלם זה הנכונות של ועדת השרים לעבוד קצת יותר קשה, כדי שאפשר יהיה למלא את העסק באיזשהו תוכן אחר, זה ה-</w:t>
      </w:r>
      <w:r>
        <w:rPr>
          <w:rFonts w:cs="David"/>
        </w:rPr>
        <w:t>trade-off</w:t>
      </w:r>
      <w:r>
        <w:rPr>
          <w:rFonts w:cs="David" w:hint="cs"/>
          <w:rtl/>
        </w:rPr>
        <w:t xml:space="preserve">, אחרת זה לא ילך. </w:t>
      </w:r>
    </w:p>
    <w:p w14:paraId="408D41CF" w14:textId="77777777" w:rsidR="007056A1" w:rsidRDefault="007056A1" w:rsidP="007056A1">
      <w:pPr>
        <w:bidi/>
        <w:jc w:val="both"/>
        <w:rPr>
          <w:rFonts w:cs="David" w:hint="cs"/>
          <w:rtl/>
        </w:rPr>
      </w:pPr>
    </w:p>
    <w:p w14:paraId="0622748D" w14:textId="77777777" w:rsidR="007056A1" w:rsidRDefault="007056A1" w:rsidP="007056A1">
      <w:pPr>
        <w:bidi/>
        <w:jc w:val="both"/>
        <w:rPr>
          <w:rFonts w:cs="David" w:hint="cs"/>
          <w:rtl/>
        </w:rPr>
      </w:pPr>
      <w:r>
        <w:rPr>
          <w:rFonts w:cs="David" w:hint="cs"/>
          <w:u w:val="single"/>
          <w:rtl/>
        </w:rPr>
        <w:t>לימור ברמן:</w:t>
      </w:r>
    </w:p>
    <w:p w14:paraId="72DDEA3C" w14:textId="77777777" w:rsidR="007056A1" w:rsidRDefault="007056A1" w:rsidP="007056A1">
      <w:pPr>
        <w:bidi/>
        <w:jc w:val="both"/>
        <w:rPr>
          <w:rFonts w:cs="David" w:hint="cs"/>
          <w:rtl/>
        </w:rPr>
      </w:pPr>
    </w:p>
    <w:p w14:paraId="466FF5A9" w14:textId="77777777" w:rsidR="007056A1" w:rsidRDefault="007056A1" w:rsidP="007056A1">
      <w:pPr>
        <w:bidi/>
        <w:jc w:val="both"/>
        <w:rPr>
          <w:rFonts w:cs="David" w:hint="cs"/>
          <w:rtl/>
        </w:rPr>
      </w:pPr>
      <w:r>
        <w:rPr>
          <w:rFonts w:cs="David" w:hint="cs"/>
          <w:rtl/>
        </w:rPr>
        <w:tab/>
        <w:t xml:space="preserve">צריך להכניס גם בתקנון, כי אני לא רואה בזה בעיה, שבימי שלישי כן עולות הצעות חוק שהן כבר מתקדמות יותר בקריאה שנייה ושלישית. </w:t>
      </w:r>
    </w:p>
    <w:p w14:paraId="50302398" w14:textId="77777777" w:rsidR="007056A1" w:rsidRDefault="007056A1" w:rsidP="007056A1">
      <w:pPr>
        <w:bidi/>
        <w:jc w:val="both"/>
        <w:rPr>
          <w:rFonts w:cs="David" w:hint="cs"/>
          <w:rtl/>
        </w:rPr>
      </w:pPr>
    </w:p>
    <w:p w14:paraId="61D257D5" w14:textId="77777777" w:rsidR="007056A1" w:rsidRDefault="007056A1" w:rsidP="007056A1">
      <w:pPr>
        <w:bidi/>
        <w:jc w:val="both"/>
        <w:rPr>
          <w:rFonts w:cs="David" w:hint="cs"/>
          <w:rtl/>
        </w:rPr>
      </w:pPr>
      <w:r>
        <w:rPr>
          <w:rFonts w:cs="David" w:hint="cs"/>
          <w:u w:val="single"/>
          <w:rtl/>
        </w:rPr>
        <w:t>היו"ר יריב לוין:</w:t>
      </w:r>
    </w:p>
    <w:p w14:paraId="5D806982" w14:textId="77777777" w:rsidR="007056A1" w:rsidRDefault="007056A1" w:rsidP="007056A1">
      <w:pPr>
        <w:bidi/>
        <w:jc w:val="both"/>
        <w:rPr>
          <w:rFonts w:cs="David" w:hint="cs"/>
          <w:rtl/>
        </w:rPr>
      </w:pPr>
    </w:p>
    <w:p w14:paraId="225C85FB" w14:textId="77777777" w:rsidR="007056A1" w:rsidRDefault="007056A1" w:rsidP="007056A1">
      <w:pPr>
        <w:bidi/>
        <w:jc w:val="both"/>
        <w:rPr>
          <w:rFonts w:cs="David" w:hint="cs"/>
          <w:rtl/>
        </w:rPr>
      </w:pPr>
      <w:r>
        <w:rPr>
          <w:rFonts w:cs="David" w:hint="cs"/>
          <w:rtl/>
        </w:rPr>
        <w:tab/>
        <w:t xml:space="preserve"> כן, אבל זה לא פה. </w:t>
      </w:r>
    </w:p>
    <w:p w14:paraId="528CBB49" w14:textId="77777777" w:rsidR="007056A1" w:rsidRDefault="007056A1" w:rsidP="007056A1">
      <w:pPr>
        <w:bidi/>
        <w:jc w:val="both"/>
        <w:rPr>
          <w:rFonts w:cs="David" w:hint="cs"/>
          <w:rtl/>
        </w:rPr>
      </w:pPr>
    </w:p>
    <w:p w14:paraId="7BF9B5D5" w14:textId="77777777" w:rsidR="007056A1" w:rsidRDefault="007056A1" w:rsidP="007056A1">
      <w:pPr>
        <w:keepNext/>
        <w:bidi/>
        <w:jc w:val="both"/>
        <w:rPr>
          <w:rFonts w:cs="David" w:hint="cs"/>
          <w:rtl/>
        </w:rPr>
      </w:pPr>
      <w:r>
        <w:rPr>
          <w:rFonts w:cs="David" w:hint="cs"/>
          <w:u w:val="single"/>
          <w:rtl/>
        </w:rPr>
        <w:t>סער פינטו:</w:t>
      </w:r>
    </w:p>
    <w:p w14:paraId="35C1B62C" w14:textId="77777777" w:rsidR="007056A1" w:rsidRDefault="007056A1" w:rsidP="007056A1">
      <w:pPr>
        <w:keepNext/>
        <w:bidi/>
        <w:jc w:val="both"/>
        <w:rPr>
          <w:rFonts w:cs="David" w:hint="cs"/>
          <w:rtl/>
        </w:rPr>
      </w:pPr>
    </w:p>
    <w:p w14:paraId="63769152" w14:textId="77777777" w:rsidR="007056A1" w:rsidRDefault="007056A1" w:rsidP="007056A1">
      <w:pPr>
        <w:keepNext/>
        <w:bidi/>
        <w:jc w:val="both"/>
        <w:rPr>
          <w:rFonts w:cs="David" w:hint="cs"/>
          <w:rtl/>
        </w:rPr>
      </w:pPr>
      <w:r>
        <w:rPr>
          <w:rFonts w:cs="David" w:hint="cs"/>
          <w:rtl/>
        </w:rPr>
        <w:tab/>
        <w:t xml:space="preserve">אבל רוצים שהם יהיו במסגרת היום המיוחד. </w:t>
      </w:r>
    </w:p>
    <w:p w14:paraId="56B1E0BD" w14:textId="77777777" w:rsidR="007056A1" w:rsidRDefault="007056A1" w:rsidP="007056A1">
      <w:pPr>
        <w:bidi/>
        <w:jc w:val="both"/>
        <w:rPr>
          <w:rFonts w:cs="David" w:hint="cs"/>
          <w:rtl/>
        </w:rPr>
      </w:pPr>
    </w:p>
    <w:p w14:paraId="0107865C" w14:textId="77777777" w:rsidR="007056A1" w:rsidRDefault="007056A1" w:rsidP="007056A1">
      <w:pPr>
        <w:bidi/>
        <w:jc w:val="both"/>
        <w:rPr>
          <w:rFonts w:cs="David" w:hint="cs"/>
          <w:rtl/>
        </w:rPr>
      </w:pPr>
      <w:r>
        <w:rPr>
          <w:rFonts w:cs="David" w:hint="cs"/>
          <w:u w:val="single"/>
          <w:rtl/>
        </w:rPr>
        <w:t>לימור ברמן:</w:t>
      </w:r>
    </w:p>
    <w:p w14:paraId="18BA26C7" w14:textId="77777777" w:rsidR="007056A1" w:rsidRDefault="007056A1" w:rsidP="007056A1">
      <w:pPr>
        <w:bidi/>
        <w:jc w:val="both"/>
        <w:rPr>
          <w:rFonts w:cs="David" w:hint="cs"/>
          <w:rtl/>
        </w:rPr>
      </w:pPr>
    </w:p>
    <w:p w14:paraId="386E7257" w14:textId="77777777" w:rsidR="007056A1" w:rsidRDefault="007056A1" w:rsidP="007056A1">
      <w:pPr>
        <w:bidi/>
        <w:jc w:val="both"/>
        <w:rPr>
          <w:rFonts w:cs="David" w:hint="cs"/>
          <w:rtl/>
        </w:rPr>
      </w:pPr>
      <w:r>
        <w:rPr>
          <w:rFonts w:cs="David" w:hint="cs"/>
          <w:rtl/>
        </w:rPr>
        <w:tab/>
        <w:t xml:space="preserve"> שיהיה אפשר גם במסגרת היום המיוחד להעלות. </w:t>
      </w:r>
    </w:p>
    <w:p w14:paraId="002554FB" w14:textId="77777777" w:rsidR="007056A1" w:rsidRDefault="007056A1" w:rsidP="007056A1">
      <w:pPr>
        <w:bidi/>
        <w:jc w:val="both"/>
        <w:rPr>
          <w:rFonts w:cs="David" w:hint="cs"/>
          <w:rtl/>
        </w:rPr>
      </w:pPr>
    </w:p>
    <w:p w14:paraId="3339C30D" w14:textId="77777777" w:rsidR="007056A1" w:rsidRDefault="007056A1" w:rsidP="007056A1">
      <w:pPr>
        <w:keepNext/>
        <w:bidi/>
        <w:jc w:val="both"/>
        <w:rPr>
          <w:rFonts w:cs="David" w:hint="cs"/>
          <w:rtl/>
        </w:rPr>
      </w:pPr>
      <w:r>
        <w:rPr>
          <w:rFonts w:cs="David" w:hint="cs"/>
          <w:u w:val="single"/>
          <w:rtl/>
        </w:rPr>
        <w:t>סער פינטו:</w:t>
      </w:r>
    </w:p>
    <w:p w14:paraId="49FCA776" w14:textId="77777777" w:rsidR="007056A1" w:rsidRDefault="007056A1" w:rsidP="007056A1">
      <w:pPr>
        <w:keepNext/>
        <w:bidi/>
        <w:jc w:val="both"/>
        <w:rPr>
          <w:rFonts w:cs="David" w:hint="cs"/>
          <w:rtl/>
        </w:rPr>
      </w:pPr>
    </w:p>
    <w:p w14:paraId="7CB124A4" w14:textId="77777777" w:rsidR="007056A1" w:rsidRDefault="007056A1" w:rsidP="007056A1">
      <w:pPr>
        <w:bidi/>
        <w:jc w:val="both"/>
        <w:rPr>
          <w:rFonts w:cs="David" w:hint="cs"/>
          <w:rtl/>
        </w:rPr>
      </w:pPr>
      <w:r>
        <w:rPr>
          <w:rFonts w:cs="David" w:hint="cs"/>
          <w:rtl/>
        </w:rPr>
        <w:tab/>
        <w:t xml:space="preserve"> באמת תמיד מקבלים לא, וזה הופך להיות הצעות לסדר-היום. </w:t>
      </w:r>
    </w:p>
    <w:p w14:paraId="32D7B26C" w14:textId="77777777" w:rsidR="007056A1" w:rsidRDefault="007056A1" w:rsidP="007056A1">
      <w:pPr>
        <w:bidi/>
        <w:jc w:val="both"/>
        <w:rPr>
          <w:rFonts w:cs="David" w:hint="cs"/>
          <w:rtl/>
        </w:rPr>
      </w:pPr>
    </w:p>
    <w:p w14:paraId="17E4A30B" w14:textId="77777777" w:rsidR="007056A1" w:rsidRDefault="007056A1" w:rsidP="007056A1">
      <w:pPr>
        <w:bidi/>
        <w:jc w:val="both"/>
        <w:rPr>
          <w:rFonts w:cs="David" w:hint="cs"/>
          <w:rtl/>
        </w:rPr>
      </w:pPr>
      <w:r>
        <w:rPr>
          <w:rFonts w:cs="David" w:hint="cs"/>
          <w:u w:val="single"/>
          <w:rtl/>
        </w:rPr>
        <w:t>ארבל אסטרחן:</w:t>
      </w:r>
    </w:p>
    <w:p w14:paraId="394F8D40" w14:textId="77777777" w:rsidR="007056A1" w:rsidRDefault="007056A1" w:rsidP="007056A1">
      <w:pPr>
        <w:keepNext/>
        <w:bidi/>
        <w:jc w:val="both"/>
        <w:rPr>
          <w:rFonts w:cs="David" w:hint="cs"/>
          <w:rtl/>
        </w:rPr>
      </w:pPr>
    </w:p>
    <w:p w14:paraId="3BEAA931" w14:textId="77777777" w:rsidR="007056A1" w:rsidRDefault="007056A1" w:rsidP="007056A1">
      <w:pPr>
        <w:keepNext/>
        <w:bidi/>
        <w:jc w:val="both"/>
        <w:rPr>
          <w:rFonts w:cs="David" w:hint="cs"/>
          <w:rtl/>
        </w:rPr>
      </w:pPr>
      <w:r>
        <w:rPr>
          <w:rFonts w:cs="David" w:hint="cs"/>
          <w:rtl/>
        </w:rPr>
        <w:tab/>
        <w:t xml:space="preserve">זה לא מוגבל, כי קריאות מתקדמות יותר לפי 25 יכולות לעלות - - - </w:t>
      </w:r>
    </w:p>
    <w:p w14:paraId="34698795" w14:textId="77777777" w:rsidR="007056A1" w:rsidRDefault="007056A1" w:rsidP="007056A1">
      <w:pPr>
        <w:keepNext/>
        <w:bidi/>
        <w:jc w:val="both"/>
        <w:rPr>
          <w:rFonts w:cs="David" w:hint="cs"/>
          <w:rtl/>
        </w:rPr>
      </w:pPr>
    </w:p>
    <w:p w14:paraId="4F831D3E"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7405C39D" w14:textId="77777777" w:rsidR="007056A1" w:rsidRDefault="007056A1" w:rsidP="007056A1">
      <w:pPr>
        <w:bidi/>
        <w:jc w:val="both"/>
        <w:rPr>
          <w:rFonts w:cs="David" w:hint="cs"/>
          <w:rtl/>
        </w:rPr>
      </w:pPr>
    </w:p>
    <w:p w14:paraId="1C2E540D" w14:textId="77777777" w:rsidR="007056A1" w:rsidRDefault="007056A1" w:rsidP="007056A1">
      <w:pPr>
        <w:bidi/>
        <w:jc w:val="both"/>
        <w:rPr>
          <w:rFonts w:cs="David" w:hint="cs"/>
          <w:u w:val="single"/>
          <w:rtl/>
        </w:rPr>
      </w:pPr>
      <w:r>
        <w:rPr>
          <w:rFonts w:cs="David" w:hint="cs"/>
          <w:rtl/>
        </w:rPr>
        <w:tab/>
        <w:t xml:space="preserve">זה קורה, זה קורה. </w:t>
      </w:r>
    </w:p>
    <w:p w14:paraId="385B2D7F" w14:textId="77777777" w:rsidR="007056A1" w:rsidRDefault="007056A1" w:rsidP="007056A1">
      <w:pPr>
        <w:bidi/>
        <w:jc w:val="both"/>
        <w:rPr>
          <w:rFonts w:cs="David" w:hint="cs"/>
          <w:u w:val="single"/>
          <w:rtl/>
        </w:rPr>
      </w:pPr>
    </w:p>
    <w:p w14:paraId="1CED3283" w14:textId="77777777" w:rsidR="007056A1" w:rsidRDefault="007056A1" w:rsidP="007056A1">
      <w:pPr>
        <w:bidi/>
        <w:jc w:val="both"/>
        <w:rPr>
          <w:rFonts w:cs="David" w:hint="cs"/>
          <w:rtl/>
        </w:rPr>
      </w:pPr>
      <w:r>
        <w:rPr>
          <w:rFonts w:cs="David" w:hint="cs"/>
          <w:u w:val="single"/>
          <w:rtl/>
        </w:rPr>
        <w:t>סער פינטו:</w:t>
      </w:r>
    </w:p>
    <w:p w14:paraId="52B7891B" w14:textId="77777777" w:rsidR="007056A1" w:rsidRDefault="007056A1" w:rsidP="007056A1">
      <w:pPr>
        <w:keepNext/>
        <w:bidi/>
        <w:jc w:val="both"/>
        <w:rPr>
          <w:rFonts w:cs="David" w:hint="cs"/>
          <w:rtl/>
        </w:rPr>
      </w:pPr>
    </w:p>
    <w:p w14:paraId="6613AF84" w14:textId="77777777" w:rsidR="007056A1" w:rsidRDefault="007056A1" w:rsidP="007056A1">
      <w:pPr>
        <w:keepNext/>
        <w:bidi/>
        <w:jc w:val="both"/>
        <w:rPr>
          <w:rFonts w:cs="David" w:hint="cs"/>
          <w:rtl/>
        </w:rPr>
      </w:pPr>
      <w:r>
        <w:rPr>
          <w:rFonts w:cs="David" w:hint="cs"/>
          <w:rtl/>
        </w:rPr>
        <w:tab/>
        <w:t xml:space="preserve">שלא ישתמע מפה שזה רק טרומית. </w:t>
      </w:r>
    </w:p>
    <w:p w14:paraId="1C414B93" w14:textId="77777777" w:rsidR="007056A1" w:rsidRDefault="007056A1" w:rsidP="007056A1">
      <w:pPr>
        <w:keepNext/>
        <w:bidi/>
        <w:jc w:val="both"/>
        <w:rPr>
          <w:rFonts w:cs="David" w:hint="cs"/>
          <w:rtl/>
        </w:rPr>
      </w:pPr>
    </w:p>
    <w:p w14:paraId="0FFCFA1B" w14:textId="77777777" w:rsidR="007056A1" w:rsidRDefault="007056A1" w:rsidP="007056A1">
      <w:pPr>
        <w:bidi/>
        <w:jc w:val="both"/>
        <w:rPr>
          <w:rFonts w:cs="David" w:hint="cs"/>
          <w:rtl/>
        </w:rPr>
      </w:pPr>
      <w:r>
        <w:rPr>
          <w:rFonts w:cs="David" w:hint="cs"/>
          <w:u w:val="single"/>
          <w:rtl/>
        </w:rPr>
        <w:t>היו"ר יריב לוין:</w:t>
      </w:r>
    </w:p>
    <w:p w14:paraId="77139E05" w14:textId="77777777" w:rsidR="007056A1" w:rsidRDefault="007056A1" w:rsidP="007056A1">
      <w:pPr>
        <w:bidi/>
        <w:jc w:val="both"/>
        <w:rPr>
          <w:rFonts w:cs="David" w:hint="cs"/>
          <w:rtl/>
        </w:rPr>
      </w:pPr>
    </w:p>
    <w:p w14:paraId="46A21935" w14:textId="77777777" w:rsidR="007056A1" w:rsidRDefault="007056A1" w:rsidP="007056A1">
      <w:pPr>
        <w:keepNext/>
        <w:bidi/>
        <w:jc w:val="both"/>
        <w:rPr>
          <w:rFonts w:cs="David" w:hint="cs"/>
          <w:rtl/>
        </w:rPr>
      </w:pPr>
      <w:r>
        <w:rPr>
          <w:rFonts w:cs="David" w:hint="cs"/>
          <w:rtl/>
        </w:rPr>
        <w:tab/>
        <w:t xml:space="preserve"> לא, זה ברור שלא. </w:t>
      </w:r>
    </w:p>
    <w:p w14:paraId="53ADD59A" w14:textId="77777777" w:rsidR="007056A1" w:rsidRDefault="007056A1" w:rsidP="007056A1">
      <w:pPr>
        <w:keepNext/>
        <w:bidi/>
        <w:jc w:val="both"/>
        <w:rPr>
          <w:rFonts w:cs="David" w:hint="cs"/>
          <w:rtl/>
        </w:rPr>
      </w:pPr>
    </w:p>
    <w:p w14:paraId="4EE85C7F" w14:textId="77777777" w:rsidR="007056A1" w:rsidRPr="00A044D1" w:rsidRDefault="007056A1" w:rsidP="007056A1">
      <w:pPr>
        <w:bidi/>
        <w:jc w:val="both"/>
        <w:rPr>
          <w:rFonts w:cs="David" w:hint="cs"/>
          <w:rtl/>
        </w:rPr>
      </w:pPr>
      <w:r w:rsidRPr="00A044D1">
        <w:rPr>
          <w:rFonts w:cs="David" w:hint="cs"/>
          <w:u w:val="single"/>
          <w:rtl/>
        </w:rPr>
        <w:t>ארבל אסטרחן:</w:t>
      </w:r>
    </w:p>
    <w:p w14:paraId="43314F06" w14:textId="77777777" w:rsidR="007056A1" w:rsidRDefault="007056A1" w:rsidP="007056A1">
      <w:pPr>
        <w:bidi/>
        <w:jc w:val="both"/>
        <w:rPr>
          <w:rFonts w:cs="David" w:hint="cs"/>
          <w:sz w:val="28"/>
          <w:szCs w:val="28"/>
          <w:rtl/>
        </w:rPr>
      </w:pPr>
    </w:p>
    <w:p w14:paraId="55B17FAE"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כי כתוב שב' ו-ג' זה הצעות ממשלה והצעות של חברי הכנסת בקריאה ראשונה, שנייה ושלישית. </w:t>
      </w:r>
    </w:p>
    <w:p w14:paraId="157C22A3" w14:textId="77777777" w:rsidR="007056A1" w:rsidRDefault="007056A1" w:rsidP="007056A1">
      <w:pPr>
        <w:keepNext/>
        <w:bidi/>
        <w:jc w:val="both"/>
        <w:rPr>
          <w:rFonts w:cs="David" w:hint="cs"/>
          <w:rtl/>
        </w:rPr>
      </w:pPr>
    </w:p>
    <w:p w14:paraId="56497452" w14:textId="77777777" w:rsidR="007056A1" w:rsidRDefault="007056A1" w:rsidP="007056A1">
      <w:pPr>
        <w:keepNext/>
        <w:bidi/>
        <w:jc w:val="both"/>
        <w:rPr>
          <w:rFonts w:cs="David" w:hint="cs"/>
          <w:rtl/>
        </w:rPr>
      </w:pPr>
      <w:r>
        <w:rPr>
          <w:rFonts w:cs="David" w:hint="cs"/>
          <w:u w:val="single"/>
          <w:rtl/>
        </w:rPr>
        <w:t>סער פינטו:</w:t>
      </w:r>
    </w:p>
    <w:p w14:paraId="5B0054F7" w14:textId="77777777" w:rsidR="007056A1" w:rsidRDefault="007056A1" w:rsidP="007056A1">
      <w:pPr>
        <w:keepNext/>
        <w:bidi/>
        <w:jc w:val="both"/>
        <w:rPr>
          <w:rFonts w:cs="David" w:hint="cs"/>
          <w:rtl/>
        </w:rPr>
      </w:pPr>
    </w:p>
    <w:p w14:paraId="36C86624" w14:textId="77777777" w:rsidR="007056A1" w:rsidRDefault="007056A1" w:rsidP="007056A1">
      <w:pPr>
        <w:keepNext/>
        <w:bidi/>
        <w:jc w:val="both"/>
        <w:rPr>
          <w:rFonts w:cs="David" w:hint="cs"/>
          <w:rtl/>
        </w:rPr>
      </w:pPr>
      <w:r>
        <w:rPr>
          <w:rFonts w:cs="David" w:hint="cs"/>
          <w:rtl/>
        </w:rPr>
        <w:tab/>
        <w:t>אני לא מדבר על יום שלישי - - -</w:t>
      </w:r>
    </w:p>
    <w:p w14:paraId="410347D3" w14:textId="77777777" w:rsidR="007056A1" w:rsidRDefault="007056A1" w:rsidP="007056A1">
      <w:pPr>
        <w:keepNext/>
        <w:bidi/>
        <w:jc w:val="both"/>
        <w:rPr>
          <w:rFonts w:cs="David" w:hint="cs"/>
          <w:rtl/>
        </w:rPr>
      </w:pPr>
    </w:p>
    <w:p w14:paraId="35E72DD7"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00D64FD3" w14:textId="77777777" w:rsidR="007056A1" w:rsidRDefault="007056A1" w:rsidP="007056A1">
      <w:pPr>
        <w:bidi/>
        <w:jc w:val="both"/>
        <w:rPr>
          <w:rFonts w:cs="David" w:hint="cs"/>
          <w:rtl/>
        </w:rPr>
      </w:pPr>
    </w:p>
    <w:p w14:paraId="38C10667" w14:textId="77777777" w:rsidR="007056A1" w:rsidRDefault="007056A1" w:rsidP="007056A1">
      <w:pPr>
        <w:keepNext/>
        <w:bidi/>
        <w:jc w:val="both"/>
        <w:rPr>
          <w:rFonts w:cs="David" w:hint="cs"/>
          <w:rtl/>
        </w:rPr>
      </w:pPr>
      <w:r>
        <w:rPr>
          <w:rFonts w:cs="David" w:hint="cs"/>
          <w:rtl/>
        </w:rPr>
        <w:tab/>
        <w:t xml:space="preserve"> אבל במסגרת ימים מיוחדים, בדרך כלל מביאים רק דיון מוקדם.  </w:t>
      </w:r>
    </w:p>
    <w:p w14:paraId="601F7276" w14:textId="77777777" w:rsidR="007056A1" w:rsidRDefault="007056A1" w:rsidP="007056A1">
      <w:pPr>
        <w:keepNext/>
        <w:bidi/>
        <w:jc w:val="both"/>
        <w:rPr>
          <w:rFonts w:cs="David" w:hint="cs"/>
          <w:rtl/>
        </w:rPr>
      </w:pPr>
    </w:p>
    <w:p w14:paraId="31770464" w14:textId="77777777" w:rsidR="007056A1" w:rsidRDefault="007056A1" w:rsidP="007056A1">
      <w:pPr>
        <w:keepNext/>
        <w:bidi/>
        <w:jc w:val="both"/>
        <w:rPr>
          <w:rFonts w:cs="David" w:hint="cs"/>
          <w:rtl/>
        </w:rPr>
      </w:pPr>
      <w:r>
        <w:rPr>
          <w:rFonts w:cs="David" w:hint="cs"/>
          <w:u w:val="single"/>
          <w:rtl/>
        </w:rPr>
        <w:t>ארבל אסטרחן:</w:t>
      </w:r>
    </w:p>
    <w:p w14:paraId="3DF03CE8" w14:textId="77777777" w:rsidR="007056A1" w:rsidRDefault="007056A1" w:rsidP="007056A1">
      <w:pPr>
        <w:keepNext/>
        <w:bidi/>
        <w:jc w:val="both"/>
        <w:rPr>
          <w:rFonts w:cs="David" w:hint="cs"/>
          <w:rtl/>
        </w:rPr>
      </w:pPr>
    </w:p>
    <w:p w14:paraId="445D5C2F" w14:textId="77777777" w:rsidR="007056A1" w:rsidRDefault="007056A1" w:rsidP="007056A1">
      <w:pPr>
        <w:keepNext/>
        <w:bidi/>
        <w:jc w:val="both"/>
        <w:rPr>
          <w:rFonts w:cs="David" w:hint="cs"/>
          <w:rtl/>
        </w:rPr>
      </w:pPr>
      <w:r>
        <w:rPr>
          <w:rFonts w:cs="David" w:hint="cs"/>
          <w:rtl/>
        </w:rPr>
        <w:tab/>
        <w:t xml:space="preserve">אז הוא יכניס את זה ביום שלישי, במסגרת הזאת. </w:t>
      </w:r>
    </w:p>
    <w:p w14:paraId="4CA650FD" w14:textId="77777777" w:rsidR="007056A1" w:rsidRDefault="007056A1" w:rsidP="007056A1">
      <w:pPr>
        <w:keepNext/>
        <w:bidi/>
        <w:jc w:val="both"/>
        <w:rPr>
          <w:rFonts w:cs="David" w:hint="cs"/>
          <w:rtl/>
        </w:rPr>
      </w:pPr>
    </w:p>
    <w:p w14:paraId="237DD28D"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2D03407E" w14:textId="77777777" w:rsidR="007056A1" w:rsidRDefault="007056A1" w:rsidP="007056A1">
      <w:pPr>
        <w:bidi/>
        <w:jc w:val="both"/>
        <w:rPr>
          <w:rFonts w:cs="David" w:hint="cs"/>
          <w:rtl/>
        </w:rPr>
      </w:pPr>
    </w:p>
    <w:p w14:paraId="70CDF05F" w14:textId="77777777" w:rsidR="007056A1" w:rsidRDefault="007056A1" w:rsidP="007056A1">
      <w:pPr>
        <w:keepNext/>
        <w:bidi/>
        <w:jc w:val="both"/>
        <w:rPr>
          <w:rFonts w:cs="David" w:hint="cs"/>
          <w:rtl/>
        </w:rPr>
      </w:pPr>
      <w:r>
        <w:rPr>
          <w:rFonts w:cs="David" w:hint="cs"/>
          <w:rtl/>
        </w:rPr>
        <w:tab/>
        <w:t xml:space="preserve"> לא, לפעמים גם יש ראשונות. </w:t>
      </w:r>
    </w:p>
    <w:p w14:paraId="278B5B1C" w14:textId="77777777" w:rsidR="007056A1" w:rsidRDefault="007056A1" w:rsidP="007056A1">
      <w:pPr>
        <w:keepNext/>
        <w:bidi/>
        <w:jc w:val="both"/>
        <w:rPr>
          <w:rFonts w:cs="David" w:hint="cs"/>
          <w:rtl/>
        </w:rPr>
      </w:pPr>
    </w:p>
    <w:p w14:paraId="2832F88C" w14:textId="77777777" w:rsidR="007056A1" w:rsidRPr="00A044D1" w:rsidRDefault="007056A1" w:rsidP="007056A1">
      <w:pPr>
        <w:bidi/>
        <w:jc w:val="both"/>
        <w:rPr>
          <w:rFonts w:cs="David" w:hint="cs"/>
          <w:rtl/>
        </w:rPr>
      </w:pPr>
      <w:r w:rsidRPr="00A044D1">
        <w:rPr>
          <w:rFonts w:cs="David" w:hint="cs"/>
          <w:u w:val="single"/>
          <w:rtl/>
        </w:rPr>
        <w:t>ארבל אסטרחן:</w:t>
      </w:r>
    </w:p>
    <w:p w14:paraId="4675CF40" w14:textId="77777777" w:rsidR="007056A1" w:rsidRDefault="007056A1" w:rsidP="007056A1">
      <w:pPr>
        <w:bidi/>
        <w:jc w:val="both"/>
        <w:rPr>
          <w:rFonts w:cs="David" w:hint="cs"/>
          <w:sz w:val="28"/>
          <w:szCs w:val="28"/>
          <w:rtl/>
        </w:rPr>
      </w:pPr>
    </w:p>
    <w:p w14:paraId="309CB387" w14:textId="77777777" w:rsidR="007056A1" w:rsidRDefault="007056A1" w:rsidP="007056A1">
      <w:pPr>
        <w:keepNext/>
        <w:bidi/>
        <w:jc w:val="both"/>
        <w:rPr>
          <w:rFonts w:cs="David" w:hint="cs"/>
          <w:rtl/>
        </w:rPr>
      </w:pPr>
      <w:r>
        <w:rPr>
          <w:rFonts w:cs="David" w:hint="cs"/>
          <w:sz w:val="28"/>
          <w:szCs w:val="28"/>
          <w:rtl/>
        </w:rPr>
        <w:tab/>
      </w:r>
      <w:r>
        <w:rPr>
          <w:rFonts w:cs="David" w:hint="cs"/>
          <w:rtl/>
        </w:rPr>
        <w:t xml:space="preserve">אז פה אנחנו אומרים רק נושאים שמזכירות הממשלה הודיעה, כי הממשלה תומכת בהם? </w:t>
      </w:r>
    </w:p>
    <w:p w14:paraId="069FFD64" w14:textId="77777777" w:rsidR="007056A1" w:rsidRDefault="007056A1" w:rsidP="007056A1">
      <w:pPr>
        <w:keepNext/>
        <w:bidi/>
        <w:jc w:val="both"/>
        <w:rPr>
          <w:rFonts w:cs="David" w:hint="cs"/>
          <w:rtl/>
        </w:rPr>
      </w:pPr>
    </w:p>
    <w:p w14:paraId="42C89369" w14:textId="77777777" w:rsidR="007056A1" w:rsidRDefault="007056A1" w:rsidP="007056A1">
      <w:pPr>
        <w:keepNext/>
        <w:bidi/>
        <w:jc w:val="both"/>
        <w:rPr>
          <w:rFonts w:cs="David" w:hint="cs"/>
          <w:rtl/>
        </w:rPr>
      </w:pPr>
      <w:r>
        <w:rPr>
          <w:rFonts w:cs="David" w:hint="cs"/>
          <w:u w:val="single"/>
          <w:rtl/>
        </w:rPr>
        <w:t>היו"ר יריב לוין:</w:t>
      </w:r>
    </w:p>
    <w:p w14:paraId="23CBF1D2" w14:textId="77777777" w:rsidR="007056A1" w:rsidRDefault="007056A1" w:rsidP="007056A1">
      <w:pPr>
        <w:keepNext/>
        <w:bidi/>
        <w:jc w:val="both"/>
        <w:rPr>
          <w:rFonts w:cs="David" w:hint="cs"/>
          <w:rtl/>
        </w:rPr>
      </w:pPr>
    </w:p>
    <w:p w14:paraId="6208D47D" w14:textId="77777777" w:rsidR="007056A1" w:rsidRDefault="007056A1" w:rsidP="007056A1">
      <w:pPr>
        <w:bidi/>
        <w:jc w:val="both"/>
        <w:rPr>
          <w:rFonts w:cs="David" w:hint="cs"/>
          <w:rtl/>
        </w:rPr>
      </w:pPr>
      <w:r>
        <w:rPr>
          <w:rFonts w:cs="David" w:hint="cs"/>
          <w:rtl/>
        </w:rPr>
        <w:tab/>
        <w:t xml:space="preserve">מסכימה להעלאתם, בואו נרחיב את זה קצת, אולי היא תסכים להעלות בלי לקבוע עמדה. </w:t>
      </w:r>
    </w:p>
    <w:p w14:paraId="07CC9907" w14:textId="77777777" w:rsidR="007056A1" w:rsidRDefault="007056A1" w:rsidP="007056A1">
      <w:pPr>
        <w:bidi/>
        <w:jc w:val="both"/>
        <w:rPr>
          <w:rFonts w:cs="David" w:hint="cs"/>
          <w:rtl/>
        </w:rPr>
      </w:pPr>
    </w:p>
    <w:p w14:paraId="4F175E4F" w14:textId="77777777" w:rsidR="007056A1" w:rsidRPr="00A044D1" w:rsidRDefault="007056A1" w:rsidP="007056A1">
      <w:pPr>
        <w:bidi/>
        <w:jc w:val="both"/>
        <w:rPr>
          <w:rFonts w:cs="David" w:hint="cs"/>
          <w:rtl/>
        </w:rPr>
      </w:pPr>
      <w:r w:rsidRPr="00A044D1">
        <w:rPr>
          <w:rFonts w:cs="David" w:hint="cs"/>
          <w:u w:val="single"/>
          <w:rtl/>
        </w:rPr>
        <w:t>ארבל אסטרחן:</w:t>
      </w:r>
    </w:p>
    <w:p w14:paraId="4E89E274" w14:textId="77777777" w:rsidR="007056A1" w:rsidRDefault="007056A1" w:rsidP="007056A1">
      <w:pPr>
        <w:bidi/>
        <w:jc w:val="both"/>
        <w:rPr>
          <w:rFonts w:cs="David" w:hint="cs"/>
          <w:sz w:val="28"/>
          <w:szCs w:val="28"/>
          <w:rtl/>
        </w:rPr>
      </w:pPr>
    </w:p>
    <w:p w14:paraId="1AC1493F" w14:textId="77777777" w:rsidR="007056A1" w:rsidRDefault="007056A1" w:rsidP="007056A1">
      <w:pPr>
        <w:bidi/>
        <w:jc w:val="both"/>
        <w:rPr>
          <w:rFonts w:cs="David" w:hint="cs"/>
          <w:rtl/>
        </w:rPr>
      </w:pPr>
      <w:r>
        <w:rPr>
          <w:rFonts w:cs="David" w:hint="cs"/>
          <w:sz w:val="28"/>
          <w:szCs w:val="28"/>
          <w:rtl/>
        </w:rPr>
        <w:tab/>
        <w:t xml:space="preserve"> </w:t>
      </w:r>
      <w:r>
        <w:rPr>
          <w:rFonts w:cs="David" w:hint="cs"/>
          <w:rtl/>
        </w:rPr>
        <w:t xml:space="preserve">אבל צריך להגיד מי מודיע. </w:t>
      </w:r>
    </w:p>
    <w:p w14:paraId="0423A5D8" w14:textId="77777777" w:rsidR="007056A1" w:rsidRDefault="007056A1" w:rsidP="007056A1">
      <w:pPr>
        <w:bidi/>
        <w:jc w:val="both"/>
        <w:rPr>
          <w:rFonts w:cs="David" w:hint="cs"/>
          <w:rtl/>
        </w:rPr>
      </w:pPr>
    </w:p>
    <w:p w14:paraId="669E0C89" w14:textId="77777777" w:rsidR="007056A1" w:rsidRDefault="007056A1" w:rsidP="007056A1">
      <w:pPr>
        <w:keepNext/>
        <w:bidi/>
        <w:jc w:val="both"/>
        <w:rPr>
          <w:rFonts w:cs="David" w:hint="cs"/>
          <w:rtl/>
        </w:rPr>
      </w:pPr>
      <w:r>
        <w:rPr>
          <w:rFonts w:cs="David" w:hint="cs"/>
          <w:u w:val="single"/>
          <w:rtl/>
        </w:rPr>
        <w:t>איל זנדברג:</w:t>
      </w:r>
    </w:p>
    <w:p w14:paraId="5853BF08" w14:textId="77777777" w:rsidR="007056A1" w:rsidRDefault="007056A1" w:rsidP="007056A1">
      <w:pPr>
        <w:keepNext/>
        <w:bidi/>
        <w:jc w:val="both"/>
        <w:rPr>
          <w:rFonts w:cs="David" w:hint="cs"/>
          <w:rtl/>
        </w:rPr>
      </w:pPr>
    </w:p>
    <w:p w14:paraId="1FD478E4" w14:textId="77777777" w:rsidR="007056A1" w:rsidRDefault="007056A1" w:rsidP="007056A1">
      <w:pPr>
        <w:bidi/>
        <w:jc w:val="both"/>
        <w:rPr>
          <w:rFonts w:cs="David" w:hint="cs"/>
          <w:rtl/>
        </w:rPr>
      </w:pPr>
      <w:r>
        <w:rPr>
          <w:rFonts w:cs="David" w:hint="cs"/>
          <w:rtl/>
        </w:rPr>
        <w:tab/>
        <w:t xml:space="preserve"> זאת שאלה עקרונית, מי מודיע לכנסת עולה בכל מיני הקשרים. </w:t>
      </w:r>
    </w:p>
    <w:p w14:paraId="352E7448" w14:textId="77777777" w:rsidR="007056A1" w:rsidRDefault="007056A1" w:rsidP="007056A1">
      <w:pPr>
        <w:bidi/>
        <w:jc w:val="both"/>
        <w:rPr>
          <w:rFonts w:cs="David" w:hint="cs"/>
          <w:rtl/>
        </w:rPr>
      </w:pPr>
    </w:p>
    <w:p w14:paraId="522FC380" w14:textId="77777777" w:rsidR="007056A1" w:rsidRDefault="007056A1" w:rsidP="007056A1">
      <w:pPr>
        <w:keepNext/>
        <w:bidi/>
        <w:jc w:val="both"/>
        <w:rPr>
          <w:rFonts w:cs="David" w:hint="cs"/>
          <w:rtl/>
        </w:rPr>
      </w:pPr>
      <w:r>
        <w:rPr>
          <w:rFonts w:cs="David" w:hint="cs"/>
          <w:u w:val="single"/>
          <w:rtl/>
        </w:rPr>
        <w:t>ארבל אסטרחן:</w:t>
      </w:r>
    </w:p>
    <w:p w14:paraId="0D6BDB12" w14:textId="77777777" w:rsidR="007056A1" w:rsidRDefault="007056A1" w:rsidP="007056A1">
      <w:pPr>
        <w:keepNext/>
        <w:bidi/>
        <w:jc w:val="both"/>
        <w:rPr>
          <w:rFonts w:cs="David" w:hint="cs"/>
          <w:rtl/>
        </w:rPr>
      </w:pPr>
    </w:p>
    <w:p w14:paraId="7DC005A5" w14:textId="77777777" w:rsidR="007056A1" w:rsidRDefault="007056A1" w:rsidP="007056A1">
      <w:pPr>
        <w:keepNext/>
        <w:bidi/>
        <w:jc w:val="both"/>
        <w:rPr>
          <w:rFonts w:cs="David" w:hint="cs"/>
          <w:rtl/>
        </w:rPr>
      </w:pPr>
      <w:r>
        <w:rPr>
          <w:rFonts w:cs="David" w:hint="cs"/>
          <w:rtl/>
        </w:rPr>
        <w:tab/>
        <w:t xml:space="preserve">נכון, אבל יש לנו מקרים שבהם בא שר ואומר למזכיר הכנסת: אנחנו מוכנים שזה יעלה לפני שיעברו 45 ימים. אנחנו צריכים להגיד מי אומר את הדברים האלה לכנסת. </w:t>
      </w:r>
    </w:p>
    <w:p w14:paraId="4AA58F6A" w14:textId="77777777" w:rsidR="007056A1" w:rsidRDefault="007056A1" w:rsidP="007056A1">
      <w:pPr>
        <w:keepNext/>
        <w:bidi/>
        <w:jc w:val="both"/>
        <w:rPr>
          <w:rFonts w:cs="David" w:hint="cs"/>
          <w:rtl/>
        </w:rPr>
      </w:pPr>
    </w:p>
    <w:p w14:paraId="4C7BB4BE" w14:textId="77777777" w:rsidR="007056A1" w:rsidRDefault="007056A1" w:rsidP="007056A1">
      <w:pPr>
        <w:keepNext/>
        <w:bidi/>
        <w:jc w:val="both"/>
        <w:rPr>
          <w:rFonts w:cs="David" w:hint="cs"/>
          <w:rtl/>
        </w:rPr>
      </w:pPr>
      <w:r>
        <w:rPr>
          <w:rFonts w:cs="David" w:hint="cs"/>
          <w:u w:val="single"/>
          <w:rtl/>
        </w:rPr>
        <w:t>איל זנדברג:</w:t>
      </w:r>
    </w:p>
    <w:p w14:paraId="40D1B1B1" w14:textId="77777777" w:rsidR="007056A1" w:rsidRDefault="007056A1" w:rsidP="007056A1">
      <w:pPr>
        <w:keepNext/>
        <w:bidi/>
        <w:jc w:val="both"/>
        <w:rPr>
          <w:rFonts w:cs="David" w:hint="cs"/>
          <w:rtl/>
        </w:rPr>
      </w:pPr>
    </w:p>
    <w:p w14:paraId="479AB6E1" w14:textId="77777777" w:rsidR="007056A1" w:rsidRDefault="007056A1" w:rsidP="007056A1">
      <w:pPr>
        <w:keepNext/>
        <w:bidi/>
        <w:ind w:left="720"/>
        <w:jc w:val="both"/>
        <w:rPr>
          <w:rFonts w:cs="David" w:hint="cs"/>
          <w:rtl/>
        </w:rPr>
      </w:pPr>
      <w:r>
        <w:rPr>
          <w:rFonts w:cs="David" w:hint="cs"/>
          <w:rtl/>
        </w:rPr>
        <w:t xml:space="preserve">- - - נשיאות הכנסת, כפי שהציע יושב-ראש הוועדה? </w:t>
      </w:r>
    </w:p>
    <w:p w14:paraId="1566BEF1" w14:textId="77777777" w:rsidR="007056A1" w:rsidRDefault="007056A1" w:rsidP="007056A1">
      <w:pPr>
        <w:keepNext/>
        <w:bidi/>
        <w:ind w:left="720"/>
        <w:jc w:val="both"/>
        <w:rPr>
          <w:rFonts w:cs="David" w:hint="cs"/>
          <w:rtl/>
        </w:rPr>
      </w:pPr>
    </w:p>
    <w:p w14:paraId="21B7D7EE" w14:textId="77777777" w:rsidR="007056A1" w:rsidRDefault="007056A1" w:rsidP="007056A1">
      <w:pPr>
        <w:keepNext/>
        <w:bidi/>
        <w:jc w:val="both"/>
        <w:rPr>
          <w:rFonts w:cs="David" w:hint="cs"/>
          <w:rtl/>
        </w:rPr>
      </w:pPr>
      <w:r>
        <w:rPr>
          <w:rFonts w:cs="David" w:hint="cs"/>
          <w:u w:val="single"/>
          <w:rtl/>
        </w:rPr>
        <w:t>פרח לרנר:</w:t>
      </w:r>
    </w:p>
    <w:p w14:paraId="24E377AA" w14:textId="77777777" w:rsidR="007056A1" w:rsidRDefault="007056A1" w:rsidP="007056A1">
      <w:pPr>
        <w:keepNext/>
        <w:bidi/>
        <w:jc w:val="both"/>
        <w:rPr>
          <w:rFonts w:cs="David" w:hint="cs"/>
          <w:rtl/>
        </w:rPr>
      </w:pPr>
    </w:p>
    <w:p w14:paraId="4572830F" w14:textId="77777777" w:rsidR="007056A1" w:rsidRDefault="007056A1" w:rsidP="007056A1">
      <w:pPr>
        <w:keepNext/>
        <w:bidi/>
        <w:jc w:val="both"/>
        <w:rPr>
          <w:rFonts w:cs="David" w:hint="cs"/>
          <w:rtl/>
        </w:rPr>
      </w:pPr>
      <w:r>
        <w:rPr>
          <w:rFonts w:cs="David" w:hint="cs"/>
          <w:rtl/>
        </w:rPr>
        <w:tab/>
        <w:t xml:space="preserve">כי בנשיאות אני צריכה לגייס רוב. </w:t>
      </w:r>
    </w:p>
    <w:p w14:paraId="551AA92B" w14:textId="77777777" w:rsidR="007056A1" w:rsidRDefault="007056A1" w:rsidP="007056A1">
      <w:pPr>
        <w:keepNext/>
        <w:bidi/>
        <w:jc w:val="both"/>
        <w:rPr>
          <w:rFonts w:cs="David" w:hint="cs"/>
          <w:rtl/>
        </w:rPr>
      </w:pPr>
    </w:p>
    <w:p w14:paraId="7AD8C4D6" w14:textId="77777777" w:rsidR="007056A1" w:rsidRDefault="007056A1" w:rsidP="007056A1">
      <w:pPr>
        <w:keepNext/>
        <w:bidi/>
        <w:jc w:val="both"/>
        <w:rPr>
          <w:rFonts w:cs="David" w:hint="cs"/>
          <w:rtl/>
        </w:rPr>
      </w:pPr>
      <w:r>
        <w:rPr>
          <w:rFonts w:cs="David" w:hint="cs"/>
          <w:u w:val="single"/>
          <w:rtl/>
        </w:rPr>
        <w:t>איל זנדברג:</w:t>
      </w:r>
    </w:p>
    <w:p w14:paraId="69044D5C" w14:textId="77777777" w:rsidR="007056A1" w:rsidRDefault="007056A1" w:rsidP="007056A1">
      <w:pPr>
        <w:keepNext/>
        <w:bidi/>
        <w:jc w:val="both"/>
        <w:rPr>
          <w:rFonts w:cs="David" w:hint="cs"/>
          <w:rtl/>
        </w:rPr>
      </w:pPr>
    </w:p>
    <w:p w14:paraId="6518B9EE" w14:textId="77777777" w:rsidR="007056A1" w:rsidRDefault="007056A1" w:rsidP="007056A1">
      <w:pPr>
        <w:keepNext/>
        <w:bidi/>
        <w:jc w:val="both"/>
        <w:rPr>
          <w:rFonts w:cs="David" w:hint="cs"/>
          <w:rtl/>
        </w:rPr>
      </w:pPr>
      <w:r>
        <w:rPr>
          <w:rFonts w:cs="David" w:hint="cs"/>
          <w:rtl/>
        </w:rPr>
        <w:tab/>
        <w:t xml:space="preserve">זה עניין של הכנסת, זה לא עניין של הממשלה. </w:t>
      </w:r>
    </w:p>
    <w:p w14:paraId="00A1D4CE" w14:textId="77777777" w:rsidR="007056A1" w:rsidRDefault="007056A1" w:rsidP="007056A1">
      <w:pPr>
        <w:keepNext/>
        <w:bidi/>
        <w:jc w:val="both"/>
        <w:rPr>
          <w:rFonts w:cs="David" w:hint="cs"/>
          <w:rtl/>
        </w:rPr>
      </w:pPr>
    </w:p>
    <w:p w14:paraId="5B6D812E" w14:textId="77777777" w:rsidR="007056A1" w:rsidRDefault="007056A1" w:rsidP="007056A1">
      <w:pPr>
        <w:keepNext/>
        <w:bidi/>
        <w:jc w:val="both"/>
        <w:rPr>
          <w:rFonts w:cs="David" w:hint="cs"/>
          <w:rtl/>
        </w:rPr>
      </w:pPr>
      <w:r>
        <w:rPr>
          <w:rFonts w:cs="David" w:hint="cs"/>
          <w:u w:val="single"/>
          <w:rtl/>
        </w:rPr>
        <w:t>היו"ר יריב לוין:</w:t>
      </w:r>
    </w:p>
    <w:p w14:paraId="1301B135" w14:textId="77777777" w:rsidR="007056A1" w:rsidRDefault="007056A1" w:rsidP="007056A1">
      <w:pPr>
        <w:keepNext/>
        <w:bidi/>
        <w:jc w:val="both"/>
        <w:rPr>
          <w:rFonts w:cs="David" w:hint="cs"/>
          <w:rtl/>
        </w:rPr>
      </w:pPr>
    </w:p>
    <w:p w14:paraId="42F807FC" w14:textId="77777777" w:rsidR="007056A1" w:rsidRDefault="007056A1" w:rsidP="007056A1">
      <w:pPr>
        <w:bidi/>
        <w:jc w:val="both"/>
        <w:rPr>
          <w:rFonts w:cs="David" w:hint="cs"/>
          <w:rtl/>
        </w:rPr>
      </w:pPr>
      <w:r>
        <w:rPr>
          <w:rFonts w:cs="David" w:hint="cs"/>
          <w:rtl/>
        </w:rPr>
        <w:tab/>
        <w:t xml:space="preserve">הכרענו בזה, חבל על הזמן, אחרת לא נתקדם לשום מקום. </w:t>
      </w:r>
    </w:p>
    <w:p w14:paraId="40571E32" w14:textId="77777777" w:rsidR="007056A1" w:rsidRDefault="007056A1" w:rsidP="007056A1">
      <w:pPr>
        <w:bidi/>
        <w:jc w:val="both"/>
        <w:rPr>
          <w:rFonts w:cs="David" w:hint="cs"/>
          <w:rtl/>
        </w:rPr>
      </w:pPr>
    </w:p>
    <w:p w14:paraId="692E4139" w14:textId="77777777" w:rsidR="007056A1" w:rsidRDefault="007056A1" w:rsidP="007056A1">
      <w:pPr>
        <w:keepNext/>
        <w:bidi/>
        <w:jc w:val="both"/>
        <w:rPr>
          <w:rFonts w:cs="David" w:hint="cs"/>
          <w:rtl/>
        </w:rPr>
      </w:pPr>
      <w:r>
        <w:rPr>
          <w:rFonts w:cs="David" w:hint="cs"/>
          <w:u w:val="single"/>
          <w:rtl/>
        </w:rPr>
        <w:t>ארבל אסטרחן:</w:t>
      </w:r>
    </w:p>
    <w:p w14:paraId="2E89187A" w14:textId="77777777" w:rsidR="007056A1" w:rsidRDefault="007056A1" w:rsidP="007056A1">
      <w:pPr>
        <w:keepNext/>
        <w:bidi/>
        <w:jc w:val="both"/>
        <w:rPr>
          <w:rFonts w:cs="David" w:hint="cs"/>
          <w:rtl/>
        </w:rPr>
      </w:pPr>
    </w:p>
    <w:p w14:paraId="5C7CC1F5" w14:textId="77777777" w:rsidR="007056A1" w:rsidRDefault="007056A1" w:rsidP="007056A1">
      <w:pPr>
        <w:keepNext/>
        <w:bidi/>
        <w:jc w:val="both"/>
        <w:rPr>
          <w:rFonts w:cs="David" w:hint="cs"/>
          <w:rtl/>
        </w:rPr>
      </w:pPr>
      <w:r>
        <w:rPr>
          <w:rFonts w:cs="David" w:hint="cs"/>
          <w:rtl/>
        </w:rPr>
        <w:tab/>
        <w:t>אם נגיד שנמסרה בכתב הודעה, שהממשלה מסכימה שיעלו?</w:t>
      </w:r>
    </w:p>
    <w:p w14:paraId="3929B257" w14:textId="77777777" w:rsidR="007056A1" w:rsidRDefault="007056A1" w:rsidP="007056A1">
      <w:pPr>
        <w:keepNext/>
        <w:bidi/>
        <w:jc w:val="both"/>
        <w:rPr>
          <w:rFonts w:cs="David" w:hint="cs"/>
          <w:rtl/>
        </w:rPr>
      </w:pPr>
    </w:p>
    <w:p w14:paraId="0FAB8162" w14:textId="77777777" w:rsidR="007056A1" w:rsidRDefault="007056A1" w:rsidP="007056A1">
      <w:pPr>
        <w:bidi/>
        <w:jc w:val="both"/>
        <w:rPr>
          <w:rFonts w:cs="David" w:hint="cs"/>
          <w:rtl/>
        </w:rPr>
      </w:pPr>
      <w:r>
        <w:rPr>
          <w:rFonts w:cs="David" w:hint="cs"/>
          <w:u w:val="single"/>
          <w:rtl/>
        </w:rPr>
        <w:t>היו"ר יריב לוין:</w:t>
      </w:r>
    </w:p>
    <w:p w14:paraId="418F54E8" w14:textId="77777777" w:rsidR="007056A1" w:rsidRDefault="007056A1" w:rsidP="007056A1">
      <w:pPr>
        <w:bidi/>
        <w:jc w:val="both"/>
        <w:rPr>
          <w:rFonts w:cs="David" w:hint="cs"/>
          <w:rtl/>
        </w:rPr>
      </w:pPr>
    </w:p>
    <w:p w14:paraId="32B92CFC" w14:textId="77777777" w:rsidR="007056A1" w:rsidRDefault="007056A1" w:rsidP="007056A1">
      <w:pPr>
        <w:keepNext/>
        <w:bidi/>
        <w:jc w:val="both"/>
        <w:rPr>
          <w:rFonts w:cs="David" w:hint="cs"/>
          <w:rtl/>
        </w:rPr>
      </w:pPr>
      <w:r>
        <w:rPr>
          <w:rFonts w:cs="David" w:hint="cs"/>
          <w:rtl/>
        </w:rPr>
        <w:tab/>
        <w:t xml:space="preserve"> הממשלה מסכימה שיעלו. היא לא חייבת לתמוך בהם, יכול להיות שיש מצב שלממשלה אין עמדה, אבל היא תסכים שזה יעלה ותיתן חופש הצבעה. </w:t>
      </w:r>
    </w:p>
    <w:p w14:paraId="04FF9E2F" w14:textId="77777777" w:rsidR="007056A1" w:rsidRDefault="007056A1" w:rsidP="007056A1">
      <w:pPr>
        <w:keepNext/>
        <w:bidi/>
        <w:jc w:val="both"/>
        <w:rPr>
          <w:rFonts w:cs="David" w:hint="cs"/>
          <w:rtl/>
        </w:rPr>
      </w:pPr>
    </w:p>
    <w:p w14:paraId="5D64345C" w14:textId="77777777" w:rsidR="007056A1" w:rsidRPr="00A044D1" w:rsidRDefault="007056A1" w:rsidP="007056A1">
      <w:pPr>
        <w:bidi/>
        <w:jc w:val="both"/>
        <w:rPr>
          <w:rFonts w:cs="David" w:hint="cs"/>
          <w:rtl/>
        </w:rPr>
      </w:pPr>
      <w:r w:rsidRPr="00A044D1">
        <w:rPr>
          <w:rFonts w:cs="David" w:hint="cs"/>
          <w:u w:val="single"/>
          <w:rtl/>
        </w:rPr>
        <w:t>ארבל אסטרחן:</w:t>
      </w:r>
    </w:p>
    <w:p w14:paraId="68398B9B" w14:textId="77777777" w:rsidR="007056A1" w:rsidRDefault="007056A1" w:rsidP="007056A1">
      <w:pPr>
        <w:bidi/>
        <w:jc w:val="both"/>
        <w:rPr>
          <w:rFonts w:cs="David" w:hint="cs"/>
          <w:sz w:val="28"/>
          <w:szCs w:val="28"/>
          <w:rtl/>
        </w:rPr>
      </w:pPr>
    </w:p>
    <w:p w14:paraId="02AD9F84"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הודעה בכתב, שהממשלה מסכימה שהם יעלו ביום המיוחד. </w:t>
      </w:r>
    </w:p>
    <w:p w14:paraId="59CD3523" w14:textId="77777777" w:rsidR="007056A1" w:rsidRDefault="007056A1" w:rsidP="007056A1">
      <w:pPr>
        <w:keepNext/>
        <w:bidi/>
        <w:jc w:val="both"/>
        <w:rPr>
          <w:rFonts w:cs="David" w:hint="cs"/>
          <w:rtl/>
        </w:rPr>
      </w:pPr>
    </w:p>
    <w:p w14:paraId="307C63AC" w14:textId="77777777" w:rsidR="007056A1" w:rsidRDefault="007056A1" w:rsidP="007056A1">
      <w:pPr>
        <w:keepNext/>
        <w:bidi/>
        <w:jc w:val="both"/>
        <w:rPr>
          <w:rFonts w:cs="David" w:hint="cs"/>
          <w:rtl/>
        </w:rPr>
      </w:pPr>
      <w:r>
        <w:rPr>
          <w:rFonts w:cs="David" w:hint="cs"/>
          <w:u w:val="single"/>
          <w:rtl/>
        </w:rPr>
        <w:t>ליאור נתן:</w:t>
      </w:r>
    </w:p>
    <w:p w14:paraId="2F0893CE" w14:textId="77777777" w:rsidR="007056A1" w:rsidRDefault="007056A1" w:rsidP="007056A1">
      <w:pPr>
        <w:keepNext/>
        <w:bidi/>
        <w:jc w:val="both"/>
        <w:rPr>
          <w:rFonts w:cs="David" w:hint="cs"/>
          <w:rtl/>
        </w:rPr>
      </w:pPr>
    </w:p>
    <w:p w14:paraId="771B02E6" w14:textId="77777777" w:rsidR="007056A1" w:rsidRDefault="007056A1" w:rsidP="007056A1">
      <w:pPr>
        <w:keepNext/>
        <w:bidi/>
        <w:jc w:val="both"/>
        <w:rPr>
          <w:rFonts w:cs="David" w:hint="cs"/>
          <w:rtl/>
        </w:rPr>
      </w:pPr>
      <w:r>
        <w:rPr>
          <w:rFonts w:cs="David" w:hint="cs"/>
          <w:rtl/>
        </w:rPr>
        <w:tab/>
        <w:t>מעבר לנוהל הזה שאנחנו מעבירים באופן רגיל, משהו מעבר או במסגרת ההודעה הרגילה?</w:t>
      </w:r>
    </w:p>
    <w:p w14:paraId="624B332E" w14:textId="77777777" w:rsidR="007056A1" w:rsidRDefault="007056A1" w:rsidP="007056A1">
      <w:pPr>
        <w:keepNext/>
        <w:bidi/>
        <w:jc w:val="both"/>
        <w:rPr>
          <w:rFonts w:cs="David" w:hint="cs"/>
          <w:rtl/>
        </w:rPr>
      </w:pPr>
    </w:p>
    <w:p w14:paraId="79F74ED6"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1F9873DC" w14:textId="77777777" w:rsidR="007056A1" w:rsidRDefault="007056A1" w:rsidP="007056A1">
      <w:pPr>
        <w:bidi/>
        <w:jc w:val="both"/>
        <w:rPr>
          <w:rFonts w:cs="David" w:hint="cs"/>
          <w:rtl/>
        </w:rPr>
      </w:pPr>
    </w:p>
    <w:p w14:paraId="36A18C2D" w14:textId="77777777" w:rsidR="007056A1" w:rsidRDefault="007056A1" w:rsidP="007056A1">
      <w:pPr>
        <w:keepNext/>
        <w:bidi/>
        <w:jc w:val="both"/>
        <w:rPr>
          <w:rFonts w:cs="David" w:hint="cs"/>
          <w:rtl/>
        </w:rPr>
      </w:pPr>
      <w:r>
        <w:rPr>
          <w:rFonts w:cs="David" w:hint="cs"/>
          <w:rtl/>
        </w:rPr>
        <w:tab/>
        <w:t xml:space="preserve"> במסגרת ועדת השרים. </w:t>
      </w:r>
    </w:p>
    <w:p w14:paraId="6E8B583C" w14:textId="77777777" w:rsidR="007056A1" w:rsidRDefault="007056A1" w:rsidP="007056A1">
      <w:pPr>
        <w:keepNext/>
        <w:bidi/>
        <w:jc w:val="both"/>
        <w:rPr>
          <w:rFonts w:cs="David" w:hint="cs"/>
          <w:rtl/>
        </w:rPr>
      </w:pPr>
    </w:p>
    <w:p w14:paraId="72C4F758" w14:textId="77777777" w:rsidR="007056A1" w:rsidRDefault="007056A1" w:rsidP="007056A1">
      <w:pPr>
        <w:keepNext/>
        <w:bidi/>
        <w:jc w:val="both"/>
        <w:rPr>
          <w:rFonts w:cs="David" w:hint="cs"/>
          <w:rtl/>
        </w:rPr>
      </w:pPr>
      <w:r>
        <w:rPr>
          <w:rFonts w:cs="David" w:hint="cs"/>
          <w:u w:val="single"/>
          <w:rtl/>
        </w:rPr>
        <w:t>היו"ר יריב לוין:</w:t>
      </w:r>
    </w:p>
    <w:p w14:paraId="0951ED6C" w14:textId="77777777" w:rsidR="007056A1" w:rsidRDefault="007056A1" w:rsidP="007056A1">
      <w:pPr>
        <w:keepNext/>
        <w:bidi/>
        <w:jc w:val="both"/>
        <w:rPr>
          <w:rFonts w:cs="David" w:hint="cs"/>
          <w:rtl/>
        </w:rPr>
      </w:pPr>
    </w:p>
    <w:p w14:paraId="270E04DA" w14:textId="77777777" w:rsidR="007056A1" w:rsidRDefault="007056A1" w:rsidP="007056A1">
      <w:pPr>
        <w:bidi/>
        <w:jc w:val="both"/>
        <w:rPr>
          <w:rFonts w:cs="David" w:hint="cs"/>
          <w:rtl/>
        </w:rPr>
      </w:pPr>
      <w:r>
        <w:rPr>
          <w:rFonts w:cs="David" w:hint="cs"/>
          <w:rtl/>
        </w:rPr>
        <w:tab/>
        <w:t xml:space="preserve">הרי זה טכני. </w:t>
      </w:r>
    </w:p>
    <w:p w14:paraId="5FDCF702" w14:textId="77777777" w:rsidR="007056A1" w:rsidRDefault="007056A1" w:rsidP="007056A1">
      <w:pPr>
        <w:bidi/>
        <w:jc w:val="both"/>
        <w:rPr>
          <w:rFonts w:cs="David" w:hint="cs"/>
          <w:rtl/>
        </w:rPr>
      </w:pPr>
    </w:p>
    <w:p w14:paraId="3AFD036F" w14:textId="77777777" w:rsidR="007056A1" w:rsidRDefault="007056A1" w:rsidP="007056A1">
      <w:pPr>
        <w:keepNext/>
        <w:bidi/>
        <w:jc w:val="both"/>
        <w:rPr>
          <w:rFonts w:cs="David" w:hint="cs"/>
          <w:rtl/>
        </w:rPr>
      </w:pPr>
      <w:r>
        <w:rPr>
          <w:rFonts w:cs="David" w:hint="cs"/>
          <w:u w:val="single"/>
          <w:rtl/>
        </w:rPr>
        <w:t>ארבל אסטרחן:</w:t>
      </w:r>
    </w:p>
    <w:p w14:paraId="17798EE5" w14:textId="77777777" w:rsidR="007056A1" w:rsidRDefault="007056A1" w:rsidP="007056A1">
      <w:pPr>
        <w:keepNext/>
        <w:bidi/>
        <w:jc w:val="both"/>
        <w:rPr>
          <w:rFonts w:cs="David" w:hint="cs"/>
          <w:rtl/>
        </w:rPr>
      </w:pPr>
    </w:p>
    <w:p w14:paraId="2D6BAB4D" w14:textId="77777777" w:rsidR="007056A1" w:rsidRDefault="007056A1" w:rsidP="007056A1">
      <w:pPr>
        <w:keepNext/>
        <w:bidi/>
        <w:jc w:val="both"/>
        <w:rPr>
          <w:rFonts w:cs="David" w:hint="cs"/>
          <w:rtl/>
        </w:rPr>
      </w:pPr>
      <w:r>
        <w:rPr>
          <w:rFonts w:cs="David" w:hint="cs"/>
          <w:rtl/>
        </w:rPr>
        <w:tab/>
        <w:t xml:space="preserve">שהיא הסכימה שהיא תומכת בהן או שהיא מסכימה שיעלו, ואז אם אתם תומכים, זה מספיק. הממשלה תומכת או מסכימה שיעלו. </w:t>
      </w:r>
    </w:p>
    <w:p w14:paraId="16978716" w14:textId="77777777" w:rsidR="007056A1" w:rsidRDefault="007056A1" w:rsidP="007056A1">
      <w:pPr>
        <w:keepNext/>
        <w:bidi/>
        <w:jc w:val="both"/>
        <w:rPr>
          <w:rFonts w:cs="David" w:hint="cs"/>
          <w:rtl/>
        </w:rPr>
      </w:pPr>
    </w:p>
    <w:p w14:paraId="4E260FDD" w14:textId="77777777" w:rsidR="007056A1" w:rsidRDefault="007056A1" w:rsidP="007056A1">
      <w:pPr>
        <w:keepNext/>
        <w:bidi/>
        <w:jc w:val="both"/>
        <w:rPr>
          <w:rFonts w:cs="David" w:hint="cs"/>
          <w:rtl/>
        </w:rPr>
      </w:pPr>
      <w:r>
        <w:rPr>
          <w:rFonts w:cs="David" w:hint="cs"/>
          <w:u w:val="single"/>
          <w:rtl/>
        </w:rPr>
        <w:t>איל זנדברג:</w:t>
      </w:r>
    </w:p>
    <w:p w14:paraId="253B65F5" w14:textId="77777777" w:rsidR="007056A1" w:rsidRDefault="007056A1" w:rsidP="007056A1">
      <w:pPr>
        <w:keepNext/>
        <w:bidi/>
        <w:jc w:val="both"/>
        <w:rPr>
          <w:rFonts w:cs="David" w:hint="cs"/>
          <w:rtl/>
        </w:rPr>
      </w:pPr>
    </w:p>
    <w:p w14:paraId="72C32538" w14:textId="77777777" w:rsidR="007056A1" w:rsidRDefault="007056A1" w:rsidP="007056A1">
      <w:pPr>
        <w:keepNext/>
        <w:bidi/>
        <w:jc w:val="both"/>
        <w:rPr>
          <w:rFonts w:cs="David" w:hint="cs"/>
          <w:rtl/>
        </w:rPr>
      </w:pPr>
      <w:r>
        <w:rPr>
          <w:rFonts w:cs="David" w:hint="cs"/>
          <w:rtl/>
        </w:rPr>
        <w:tab/>
        <w:t>ועדת שרים תצטרך לקבל החלטה מיוחדת - - -</w:t>
      </w:r>
    </w:p>
    <w:p w14:paraId="4377BE8B" w14:textId="77777777" w:rsidR="007056A1" w:rsidRDefault="007056A1" w:rsidP="007056A1">
      <w:pPr>
        <w:keepNext/>
        <w:bidi/>
        <w:jc w:val="both"/>
        <w:rPr>
          <w:rFonts w:cs="David" w:hint="cs"/>
          <w:rtl/>
        </w:rPr>
      </w:pPr>
    </w:p>
    <w:p w14:paraId="63D5B53B" w14:textId="77777777" w:rsidR="007056A1" w:rsidRDefault="007056A1" w:rsidP="007056A1">
      <w:pPr>
        <w:bidi/>
        <w:jc w:val="both"/>
        <w:rPr>
          <w:rFonts w:cs="David" w:hint="cs"/>
          <w:rtl/>
        </w:rPr>
      </w:pPr>
      <w:r>
        <w:rPr>
          <w:rFonts w:cs="David" w:hint="cs"/>
          <w:u w:val="single"/>
          <w:rtl/>
        </w:rPr>
        <w:t>היו"ר יריב לוין:</w:t>
      </w:r>
    </w:p>
    <w:p w14:paraId="1896975D" w14:textId="77777777" w:rsidR="007056A1" w:rsidRDefault="007056A1" w:rsidP="007056A1">
      <w:pPr>
        <w:bidi/>
        <w:jc w:val="both"/>
        <w:rPr>
          <w:rFonts w:cs="David" w:hint="cs"/>
          <w:rtl/>
        </w:rPr>
      </w:pPr>
    </w:p>
    <w:p w14:paraId="64399915" w14:textId="77777777" w:rsidR="007056A1" w:rsidRDefault="007056A1" w:rsidP="007056A1">
      <w:pPr>
        <w:keepNext/>
        <w:bidi/>
        <w:jc w:val="both"/>
        <w:rPr>
          <w:rFonts w:cs="David" w:hint="cs"/>
          <w:rtl/>
        </w:rPr>
      </w:pPr>
      <w:r>
        <w:rPr>
          <w:rFonts w:cs="David" w:hint="cs"/>
          <w:rtl/>
        </w:rPr>
        <w:tab/>
        <w:t xml:space="preserve"> אם היא תומכת, זה אוטומטי. היא יכולה גם להסכים במקום שאין לה עמדה, שזה יהיה יותר רחב. </w:t>
      </w:r>
    </w:p>
    <w:p w14:paraId="10B2B3B7" w14:textId="77777777" w:rsidR="007056A1" w:rsidRDefault="007056A1" w:rsidP="007056A1">
      <w:pPr>
        <w:keepNext/>
        <w:bidi/>
        <w:jc w:val="both"/>
        <w:rPr>
          <w:rFonts w:cs="David" w:hint="cs"/>
          <w:rtl/>
        </w:rPr>
      </w:pPr>
    </w:p>
    <w:p w14:paraId="32A53B56" w14:textId="77777777" w:rsidR="007056A1" w:rsidRPr="00A044D1" w:rsidRDefault="007056A1" w:rsidP="007056A1">
      <w:pPr>
        <w:bidi/>
        <w:jc w:val="both"/>
        <w:rPr>
          <w:rFonts w:cs="David" w:hint="cs"/>
          <w:rtl/>
        </w:rPr>
      </w:pPr>
      <w:r w:rsidRPr="00A044D1">
        <w:rPr>
          <w:rFonts w:cs="David" w:hint="cs"/>
          <w:u w:val="single"/>
          <w:rtl/>
        </w:rPr>
        <w:t>ארבל אסטרחן:</w:t>
      </w:r>
    </w:p>
    <w:p w14:paraId="07E23381" w14:textId="77777777" w:rsidR="007056A1" w:rsidRDefault="007056A1" w:rsidP="007056A1">
      <w:pPr>
        <w:bidi/>
        <w:jc w:val="both"/>
        <w:rPr>
          <w:rFonts w:cs="David" w:hint="cs"/>
          <w:sz w:val="28"/>
          <w:szCs w:val="28"/>
          <w:rtl/>
        </w:rPr>
      </w:pPr>
    </w:p>
    <w:p w14:paraId="0BDE8680"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תומכת או מסכימה שיעלו. הודעה בכתב, שהממשלה, נכון? עמדת ועדת שרים זה בעצם הממשלה. </w:t>
      </w:r>
    </w:p>
    <w:p w14:paraId="72DA9D89" w14:textId="77777777" w:rsidR="007056A1" w:rsidRDefault="007056A1" w:rsidP="007056A1">
      <w:pPr>
        <w:keepNext/>
        <w:bidi/>
        <w:jc w:val="both"/>
        <w:rPr>
          <w:rFonts w:cs="David" w:hint="cs"/>
          <w:rtl/>
        </w:rPr>
      </w:pPr>
    </w:p>
    <w:p w14:paraId="47DA8416" w14:textId="77777777" w:rsidR="007056A1" w:rsidRDefault="007056A1" w:rsidP="007056A1">
      <w:pPr>
        <w:bidi/>
        <w:jc w:val="both"/>
        <w:rPr>
          <w:rFonts w:cs="David" w:hint="cs"/>
          <w:rtl/>
        </w:rPr>
      </w:pPr>
      <w:r>
        <w:rPr>
          <w:rFonts w:cs="David" w:hint="cs"/>
          <w:u w:val="single"/>
          <w:rtl/>
        </w:rPr>
        <w:t>היו"ר יריב לוין:</w:t>
      </w:r>
    </w:p>
    <w:p w14:paraId="250A0873" w14:textId="77777777" w:rsidR="007056A1" w:rsidRDefault="007056A1" w:rsidP="007056A1">
      <w:pPr>
        <w:bidi/>
        <w:jc w:val="both"/>
        <w:rPr>
          <w:rFonts w:cs="David" w:hint="cs"/>
          <w:rtl/>
        </w:rPr>
      </w:pPr>
    </w:p>
    <w:p w14:paraId="0CF2F00F" w14:textId="77777777" w:rsidR="007056A1" w:rsidRDefault="007056A1" w:rsidP="007056A1">
      <w:pPr>
        <w:keepNext/>
        <w:bidi/>
        <w:jc w:val="both"/>
        <w:rPr>
          <w:rFonts w:cs="David" w:hint="cs"/>
          <w:rtl/>
        </w:rPr>
      </w:pPr>
      <w:r>
        <w:rPr>
          <w:rFonts w:cs="David" w:hint="cs"/>
          <w:rtl/>
        </w:rPr>
        <w:tab/>
        <w:t xml:space="preserve"> אנחנו עוברים לסעיף (ג), פה השאלה היא באמת יותר מהותית. </w:t>
      </w:r>
    </w:p>
    <w:p w14:paraId="5EF01F7A" w14:textId="77777777" w:rsidR="007056A1" w:rsidRDefault="007056A1" w:rsidP="007056A1">
      <w:pPr>
        <w:keepNext/>
        <w:bidi/>
        <w:jc w:val="both"/>
        <w:rPr>
          <w:rFonts w:cs="David" w:hint="cs"/>
          <w:rtl/>
        </w:rPr>
      </w:pPr>
    </w:p>
    <w:p w14:paraId="3CF475B8" w14:textId="77777777" w:rsidR="007056A1" w:rsidRDefault="007056A1" w:rsidP="007056A1">
      <w:pPr>
        <w:keepNext/>
        <w:bidi/>
        <w:jc w:val="both"/>
        <w:rPr>
          <w:rFonts w:cs="David" w:hint="cs"/>
          <w:rtl/>
        </w:rPr>
      </w:pPr>
      <w:r>
        <w:rPr>
          <w:rFonts w:cs="David" w:hint="cs"/>
          <w:u w:val="single"/>
          <w:rtl/>
        </w:rPr>
        <w:t>ארבל אסטרחן:</w:t>
      </w:r>
    </w:p>
    <w:p w14:paraId="0954EAFD" w14:textId="77777777" w:rsidR="007056A1" w:rsidRDefault="007056A1" w:rsidP="007056A1">
      <w:pPr>
        <w:keepNext/>
        <w:bidi/>
        <w:jc w:val="both"/>
        <w:rPr>
          <w:rFonts w:cs="David" w:hint="cs"/>
          <w:rtl/>
        </w:rPr>
      </w:pPr>
    </w:p>
    <w:p w14:paraId="19C7A8E8" w14:textId="77777777" w:rsidR="007056A1" w:rsidRDefault="007056A1" w:rsidP="007056A1">
      <w:pPr>
        <w:keepNext/>
        <w:bidi/>
        <w:jc w:val="both"/>
        <w:rPr>
          <w:rFonts w:cs="David" w:hint="cs"/>
          <w:rtl/>
        </w:rPr>
      </w:pPr>
      <w:r>
        <w:rPr>
          <w:rFonts w:cs="David" w:hint="cs"/>
          <w:rtl/>
        </w:rPr>
        <w:tab/>
        <w:t xml:space="preserve">נכון, הקריאה הטרומית או הדיון המוקדם "לא תתקיים לפני שעברו" </w:t>
      </w:r>
      <w:r>
        <w:rPr>
          <w:rFonts w:cs="David"/>
          <w:rtl/>
        </w:rPr>
        <w:t>–</w:t>
      </w:r>
      <w:r>
        <w:rPr>
          <w:rFonts w:cs="David" w:hint="cs"/>
          <w:rtl/>
        </w:rPr>
        <w:t xml:space="preserve"> היום זה 45, פה הציע יושב-ראש הוועדה לכתוב שלושים ימים, ומייד נדבר על זה, "מיום שהצעת החוק הונחה על שולחן הכנסת (בסעיף זה </w:t>
      </w:r>
      <w:r>
        <w:rPr>
          <w:rFonts w:cs="David"/>
          <w:rtl/>
        </w:rPr>
        <w:t>–</w:t>
      </w:r>
      <w:r>
        <w:rPr>
          <w:rFonts w:cs="David" w:hint="cs"/>
          <w:rtl/>
        </w:rPr>
        <w:t xml:space="preserve"> תקופת ההנחה), ואולם יכול שתתקיים במועד מוקדם יותר באחת מאלה", ואז יש לנו חלופות שקיימות גם היום: "הממשלה הסכימה לכך ונמסרה על כך הודעה בכתב, למזכיר הכנסת". אולי גם פה נגיד: הסכימה להצעת החוק או הסכימה להקדמת הדיון. </w:t>
      </w:r>
    </w:p>
    <w:p w14:paraId="1BA77A37" w14:textId="77777777" w:rsidR="007056A1" w:rsidRDefault="007056A1" w:rsidP="007056A1">
      <w:pPr>
        <w:keepNext/>
        <w:bidi/>
        <w:jc w:val="both"/>
        <w:rPr>
          <w:rFonts w:cs="David" w:hint="cs"/>
          <w:rtl/>
        </w:rPr>
      </w:pPr>
    </w:p>
    <w:p w14:paraId="030850B9" w14:textId="77777777" w:rsidR="007056A1" w:rsidRDefault="007056A1" w:rsidP="007056A1">
      <w:pPr>
        <w:bidi/>
        <w:jc w:val="both"/>
        <w:rPr>
          <w:rFonts w:cs="David" w:hint="cs"/>
          <w:rtl/>
        </w:rPr>
      </w:pPr>
      <w:r>
        <w:rPr>
          <w:rFonts w:cs="David" w:hint="cs"/>
          <w:u w:val="single"/>
          <w:rtl/>
        </w:rPr>
        <w:t>היו"ר יריב לוין:</w:t>
      </w:r>
    </w:p>
    <w:p w14:paraId="710D7A48" w14:textId="77777777" w:rsidR="007056A1" w:rsidRDefault="007056A1" w:rsidP="007056A1">
      <w:pPr>
        <w:bidi/>
        <w:jc w:val="both"/>
        <w:rPr>
          <w:rFonts w:cs="David" w:hint="cs"/>
          <w:rtl/>
        </w:rPr>
      </w:pPr>
    </w:p>
    <w:p w14:paraId="2D191B63" w14:textId="77777777" w:rsidR="007056A1" w:rsidRDefault="007056A1" w:rsidP="007056A1">
      <w:pPr>
        <w:keepNext/>
        <w:bidi/>
        <w:jc w:val="both"/>
        <w:rPr>
          <w:rFonts w:cs="David" w:hint="cs"/>
          <w:rtl/>
        </w:rPr>
      </w:pPr>
      <w:r>
        <w:rPr>
          <w:rFonts w:cs="David" w:hint="cs"/>
          <w:rtl/>
        </w:rPr>
        <w:tab/>
        <w:t xml:space="preserve"> לא, הסכימה לכך. </w:t>
      </w:r>
    </w:p>
    <w:p w14:paraId="373C7FDB" w14:textId="77777777" w:rsidR="007056A1" w:rsidRDefault="007056A1" w:rsidP="007056A1">
      <w:pPr>
        <w:keepNext/>
        <w:bidi/>
        <w:jc w:val="both"/>
        <w:rPr>
          <w:rFonts w:cs="David" w:hint="cs"/>
          <w:rtl/>
        </w:rPr>
      </w:pPr>
    </w:p>
    <w:p w14:paraId="2701B4B3" w14:textId="77777777" w:rsidR="007056A1" w:rsidRPr="00A044D1" w:rsidRDefault="007056A1" w:rsidP="007056A1">
      <w:pPr>
        <w:bidi/>
        <w:jc w:val="both"/>
        <w:rPr>
          <w:rFonts w:cs="David" w:hint="cs"/>
          <w:rtl/>
        </w:rPr>
      </w:pPr>
      <w:r w:rsidRPr="00A044D1">
        <w:rPr>
          <w:rFonts w:cs="David" w:hint="cs"/>
          <w:u w:val="single"/>
          <w:rtl/>
        </w:rPr>
        <w:t>ארבל אסטרחן:</w:t>
      </w:r>
    </w:p>
    <w:p w14:paraId="077DFD17" w14:textId="77777777" w:rsidR="007056A1" w:rsidRDefault="007056A1" w:rsidP="007056A1">
      <w:pPr>
        <w:bidi/>
        <w:jc w:val="both"/>
        <w:rPr>
          <w:rFonts w:cs="David" w:hint="cs"/>
          <w:sz w:val="28"/>
          <w:szCs w:val="28"/>
          <w:rtl/>
        </w:rPr>
      </w:pPr>
    </w:p>
    <w:p w14:paraId="07630877" w14:textId="77777777" w:rsidR="007056A1" w:rsidRDefault="007056A1" w:rsidP="007056A1">
      <w:pPr>
        <w:keepNext/>
        <w:bidi/>
        <w:jc w:val="both"/>
        <w:rPr>
          <w:rFonts w:cs="David" w:hint="cs"/>
          <w:rtl/>
        </w:rPr>
      </w:pPr>
      <w:r>
        <w:rPr>
          <w:rFonts w:cs="David" w:hint="cs"/>
          <w:sz w:val="28"/>
          <w:szCs w:val="28"/>
          <w:rtl/>
        </w:rPr>
        <w:tab/>
        <w:t xml:space="preserve"> </w:t>
      </w:r>
      <w:r>
        <w:rPr>
          <w:rFonts w:cs="David" w:hint="cs"/>
          <w:rtl/>
        </w:rPr>
        <w:t xml:space="preserve">כי אז ליאור אומר שהם צריכים לתת שתי הודעות. </w:t>
      </w:r>
    </w:p>
    <w:p w14:paraId="7D487E0A" w14:textId="77777777" w:rsidR="007056A1" w:rsidRDefault="007056A1" w:rsidP="007056A1">
      <w:pPr>
        <w:keepNext/>
        <w:bidi/>
        <w:jc w:val="both"/>
        <w:rPr>
          <w:rFonts w:cs="David" w:hint="cs"/>
          <w:rtl/>
        </w:rPr>
      </w:pPr>
    </w:p>
    <w:p w14:paraId="61184A67" w14:textId="77777777" w:rsidR="007056A1" w:rsidRDefault="007056A1" w:rsidP="007056A1">
      <w:pPr>
        <w:bidi/>
        <w:jc w:val="both"/>
        <w:rPr>
          <w:rFonts w:cs="David" w:hint="cs"/>
          <w:rtl/>
        </w:rPr>
      </w:pPr>
      <w:r>
        <w:rPr>
          <w:rFonts w:cs="David" w:hint="cs"/>
          <w:u w:val="single"/>
          <w:rtl/>
        </w:rPr>
        <w:t>ליאור נתן:</w:t>
      </w:r>
    </w:p>
    <w:p w14:paraId="7BEB4C86" w14:textId="77777777" w:rsidR="007056A1" w:rsidRDefault="007056A1" w:rsidP="007056A1">
      <w:pPr>
        <w:bidi/>
        <w:jc w:val="both"/>
        <w:rPr>
          <w:rFonts w:cs="David" w:hint="cs"/>
          <w:rtl/>
        </w:rPr>
      </w:pPr>
    </w:p>
    <w:p w14:paraId="0CE39B3B" w14:textId="77777777" w:rsidR="007056A1" w:rsidRDefault="007056A1" w:rsidP="007056A1">
      <w:pPr>
        <w:bidi/>
        <w:jc w:val="both"/>
        <w:rPr>
          <w:rFonts w:cs="David" w:hint="cs"/>
          <w:rtl/>
        </w:rPr>
      </w:pPr>
      <w:r>
        <w:rPr>
          <w:rFonts w:cs="David" w:hint="cs"/>
          <w:rtl/>
        </w:rPr>
        <w:tab/>
        <w:t xml:space="preserve">היא באמת צריכה לתת שתי הודעות היום. </w:t>
      </w:r>
    </w:p>
    <w:p w14:paraId="12C6E54D" w14:textId="77777777" w:rsidR="007056A1" w:rsidRDefault="007056A1" w:rsidP="007056A1">
      <w:pPr>
        <w:keepNext/>
        <w:bidi/>
        <w:jc w:val="both"/>
        <w:rPr>
          <w:rFonts w:cs="David" w:hint="cs"/>
          <w:rtl/>
        </w:rPr>
      </w:pPr>
    </w:p>
    <w:p w14:paraId="73577DA8" w14:textId="77777777" w:rsidR="007056A1" w:rsidRDefault="007056A1" w:rsidP="007056A1">
      <w:pPr>
        <w:bidi/>
        <w:jc w:val="both"/>
        <w:rPr>
          <w:rFonts w:cs="David" w:hint="cs"/>
          <w:rtl/>
        </w:rPr>
      </w:pPr>
      <w:r>
        <w:rPr>
          <w:rFonts w:cs="David" w:hint="cs"/>
          <w:u w:val="single"/>
          <w:rtl/>
        </w:rPr>
        <w:t>גלעד סממה:</w:t>
      </w:r>
    </w:p>
    <w:p w14:paraId="7E7C8931" w14:textId="77777777" w:rsidR="007056A1" w:rsidRDefault="007056A1" w:rsidP="007056A1">
      <w:pPr>
        <w:bidi/>
        <w:jc w:val="both"/>
        <w:rPr>
          <w:rFonts w:cs="David" w:hint="cs"/>
          <w:rtl/>
        </w:rPr>
      </w:pPr>
    </w:p>
    <w:p w14:paraId="0AA8240D" w14:textId="77777777" w:rsidR="007056A1" w:rsidRDefault="007056A1" w:rsidP="007056A1">
      <w:pPr>
        <w:bidi/>
        <w:jc w:val="both"/>
        <w:rPr>
          <w:rFonts w:cs="David" w:hint="cs"/>
          <w:rtl/>
        </w:rPr>
      </w:pPr>
      <w:r>
        <w:rPr>
          <w:rFonts w:cs="David" w:hint="cs"/>
          <w:rtl/>
        </w:rPr>
        <w:tab/>
        <w:t xml:space="preserve">תמיכה בחוק היא בעצם גם הסכמה לפטור. </w:t>
      </w:r>
    </w:p>
    <w:p w14:paraId="6F7BB4F3" w14:textId="77777777" w:rsidR="007056A1" w:rsidRDefault="007056A1" w:rsidP="007056A1">
      <w:pPr>
        <w:keepNext/>
        <w:bidi/>
        <w:jc w:val="both"/>
        <w:rPr>
          <w:rFonts w:cs="David" w:hint="cs"/>
          <w:rtl/>
        </w:rPr>
      </w:pPr>
    </w:p>
    <w:p w14:paraId="77D9D140"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7A3D7191" w14:textId="77777777" w:rsidR="007056A1" w:rsidRDefault="007056A1" w:rsidP="007056A1">
      <w:pPr>
        <w:bidi/>
        <w:jc w:val="both"/>
        <w:rPr>
          <w:rFonts w:cs="David" w:hint="cs"/>
          <w:rtl/>
        </w:rPr>
      </w:pPr>
    </w:p>
    <w:p w14:paraId="223AC87B" w14:textId="77777777" w:rsidR="007056A1" w:rsidRDefault="007056A1" w:rsidP="007056A1">
      <w:pPr>
        <w:keepNext/>
        <w:bidi/>
        <w:jc w:val="both"/>
        <w:rPr>
          <w:rFonts w:cs="David" w:hint="cs"/>
          <w:rtl/>
        </w:rPr>
      </w:pPr>
      <w:r>
        <w:rPr>
          <w:rFonts w:cs="David" w:hint="cs"/>
          <w:rtl/>
        </w:rPr>
        <w:tab/>
        <w:t>זה חדש, פעם אתם עשיתם הפרדה. קודם אמרו: אין בעיה, אם אתה רוצה, אני מקדים לך, זה לא אומר שאני תומך בך. אם אני מסכים שתעלה את זה קודם, אני גם מסכים - - -</w:t>
      </w:r>
    </w:p>
    <w:p w14:paraId="4429D373" w14:textId="77777777" w:rsidR="007056A1" w:rsidRDefault="007056A1" w:rsidP="007056A1">
      <w:pPr>
        <w:keepNext/>
        <w:bidi/>
        <w:jc w:val="both"/>
        <w:rPr>
          <w:rFonts w:cs="David" w:hint="cs"/>
          <w:rtl/>
        </w:rPr>
      </w:pPr>
    </w:p>
    <w:p w14:paraId="13A1C888" w14:textId="77777777" w:rsidR="007056A1" w:rsidRDefault="007056A1" w:rsidP="007056A1">
      <w:pPr>
        <w:keepNext/>
        <w:bidi/>
        <w:jc w:val="both"/>
        <w:rPr>
          <w:rFonts w:cs="David" w:hint="cs"/>
          <w:rtl/>
        </w:rPr>
      </w:pPr>
      <w:r>
        <w:rPr>
          <w:rFonts w:cs="David" w:hint="cs"/>
          <w:u w:val="single"/>
          <w:rtl/>
        </w:rPr>
        <w:t>ליאור נתן:</w:t>
      </w:r>
    </w:p>
    <w:p w14:paraId="4096D682" w14:textId="77777777" w:rsidR="007056A1" w:rsidRDefault="007056A1" w:rsidP="007056A1">
      <w:pPr>
        <w:keepNext/>
        <w:bidi/>
        <w:jc w:val="both"/>
        <w:rPr>
          <w:rFonts w:cs="David" w:hint="cs"/>
          <w:rtl/>
        </w:rPr>
      </w:pPr>
    </w:p>
    <w:p w14:paraId="75B00F8A" w14:textId="77777777" w:rsidR="007056A1" w:rsidRDefault="007056A1" w:rsidP="007056A1">
      <w:pPr>
        <w:keepNext/>
        <w:bidi/>
        <w:jc w:val="both"/>
        <w:rPr>
          <w:rFonts w:cs="David" w:hint="cs"/>
          <w:rtl/>
        </w:rPr>
      </w:pPr>
      <w:r>
        <w:rPr>
          <w:rFonts w:cs="David" w:hint="cs"/>
          <w:rtl/>
        </w:rPr>
        <w:tab/>
        <w:t>ולכן מתייתר המכתב - - -</w:t>
      </w:r>
    </w:p>
    <w:p w14:paraId="7E512AEC" w14:textId="77777777" w:rsidR="007056A1" w:rsidRDefault="007056A1" w:rsidP="007056A1">
      <w:pPr>
        <w:keepNext/>
        <w:bidi/>
        <w:jc w:val="both"/>
        <w:rPr>
          <w:rFonts w:cs="David" w:hint="cs"/>
          <w:rtl/>
        </w:rPr>
      </w:pPr>
    </w:p>
    <w:p w14:paraId="0AE8A170"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1986095A" w14:textId="77777777" w:rsidR="007056A1" w:rsidRDefault="007056A1" w:rsidP="007056A1">
      <w:pPr>
        <w:bidi/>
        <w:jc w:val="both"/>
        <w:rPr>
          <w:rFonts w:cs="David" w:hint="cs"/>
          <w:rtl/>
        </w:rPr>
      </w:pPr>
    </w:p>
    <w:p w14:paraId="462175FF" w14:textId="77777777" w:rsidR="007056A1" w:rsidRDefault="007056A1" w:rsidP="007056A1">
      <w:pPr>
        <w:keepNext/>
        <w:bidi/>
        <w:jc w:val="both"/>
        <w:rPr>
          <w:rFonts w:cs="David" w:hint="cs"/>
          <w:rtl/>
        </w:rPr>
      </w:pPr>
      <w:r>
        <w:rPr>
          <w:rFonts w:cs="David" w:hint="cs"/>
          <w:rtl/>
        </w:rPr>
        <w:tab/>
        <w:t xml:space="preserve">כי פעם אמרו: אין לי בעיה שאתה תקדים ב-45 יום, אבל לא בהכרח אני תומך. הוא אומר שהפעם התשובה תהיה אחת. </w:t>
      </w:r>
    </w:p>
    <w:p w14:paraId="0CB8893D" w14:textId="77777777" w:rsidR="007056A1" w:rsidRDefault="007056A1" w:rsidP="007056A1">
      <w:pPr>
        <w:keepNext/>
        <w:bidi/>
        <w:jc w:val="both"/>
        <w:rPr>
          <w:rFonts w:cs="David" w:hint="cs"/>
          <w:rtl/>
        </w:rPr>
      </w:pPr>
    </w:p>
    <w:p w14:paraId="1E759538" w14:textId="77777777" w:rsidR="007056A1" w:rsidRDefault="007056A1" w:rsidP="007056A1">
      <w:pPr>
        <w:bidi/>
        <w:jc w:val="both"/>
        <w:rPr>
          <w:rFonts w:cs="David" w:hint="cs"/>
          <w:rtl/>
        </w:rPr>
      </w:pPr>
      <w:r>
        <w:rPr>
          <w:rFonts w:cs="David" w:hint="cs"/>
          <w:u w:val="single"/>
          <w:rtl/>
        </w:rPr>
        <w:t>ליאור נתן:</w:t>
      </w:r>
    </w:p>
    <w:p w14:paraId="1FEA57B1" w14:textId="77777777" w:rsidR="007056A1" w:rsidRDefault="007056A1" w:rsidP="007056A1">
      <w:pPr>
        <w:bidi/>
        <w:jc w:val="both"/>
        <w:rPr>
          <w:rFonts w:cs="David" w:hint="cs"/>
          <w:rtl/>
        </w:rPr>
      </w:pPr>
    </w:p>
    <w:p w14:paraId="7C32ECAD" w14:textId="77777777" w:rsidR="007056A1" w:rsidRDefault="007056A1" w:rsidP="007056A1">
      <w:pPr>
        <w:bidi/>
        <w:jc w:val="both"/>
        <w:rPr>
          <w:rFonts w:cs="David" w:hint="cs"/>
          <w:rtl/>
        </w:rPr>
      </w:pPr>
      <w:r>
        <w:rPr>
          <w:rFonts w:cs="David" w:hint="cs"/>
          <w:rtl/>
        </w:rPr>
        <w:tab/>
        <w:t xml:space="preserve">אדוני היושב-ראש, אני חייב לומר שעד הכנסת הקודמת לא הרבו לעשות שימוש במכניזם הזה, שמאפשר לממשלה לפטור מחובת הנחה. בדרך כלל מי שעשה את זה זאת ועדת הכנסת והאפשרות הזאת היתה כתובה בתקנון, אבל לא השתמשו בה. נוצרה איזה הבנה עם הקואליציה, עם הממשלה, במסגרת ההבנה שיש מכסה שכל שבוע עולות כשתי הצעות חוק, וזה בסדר, אבל אני מבקש מכם גם להגביל את הדבר הזה, כי מעבר למכסה יהיו כל שבוע עוד 10 הצעות חוק שיוגשו עליהן פטור בהנחה. </w:t>
      </w:r>
    </w:p>
    <w:p w14:paraId="48AE9EB6" w14:textId="77777777" w:rsidR="007056A1" w:rsidRDefault="007056A1" w:rsidP="007056A1">
      <w:pPr>
        <w:keepNext/>
        <w:bidi/>
        <w:jc w:val="both"/>
        <w:rPr>
          <w:rFonts w:cs="David" w:hint="cs"/>
          <w:rtl/>
        </w:rPr>
      </w:pPr>
    </w:p>
    <w:p w14:paraId="6E0B7B50" w14:textId="77777777" w:rsidR="007056A1" w:rsidRDefault="007056A1" w:rsidP="007056A1">
      <w:pPr>
        <w:keepNext/>
        <w:bidi/>
        <w:jc w:val="both"/>
        <w:rPr>
          <w:rFonts w:cs="David" w:hint="cs"/>
          <w:rtl/>
        </w:rPr>
      </w:pPr>
      <w:r>
        <w:rPr>
          <w:rFonts w:cs="David" w:hint="cs"/>
          <w:u w:val="single"/>
          <w:rtl/>
        </w:rPr>
        <w:t>סער פינטו:</w:t>
      </w:r>
    </w:p>
    <w:p w14:paraId="4986AC0A" w14:textId="77777777" w:rsidR="007056A1" w:rsidRDefault="007056A1" w:rsidP="007056A1">
      <w:pPr>
        <w:keepNext/>
        <w:bidi/>
        <w:jc w:val="both"/>
        <w:rPr>
          <w:rFonts w:cs="David" w:hint="cs"/>
          <w:rtl/>
        </w:rPr>
      </w:pPr>
    </w:p>
    <w:p w14:paraId="4E82DEC3" w14:textId="77777777" w:rsidR="007056A1" w:rsidRDefault="007056A1" w:rsidP="007056A1">
      <w:pPr>
        <w:keepNext/>
        <w:bidi/>
        <w:jc w:val="both"/>
        <w:rPr>
          <w:rFonts w:cs="David" w:hint="cs"/>
          <w:rtl/>
        </w:rPr>
      </w:pPr>
      <w:r>
        <w:rPr>
          <w:rFonts w:cs="David" w:hint="cs"/>
          <w:rtl/>
        </w:rPr>
        <w:tab/>
        <w:t>יריב, אנחנו תומכים בהצעת הממשלה, שוועדת הכנסת תחליט בלי לקבל את עמדת הממשלה לקבל פטור מחובת הנחה.</w:t>
      </w:r>
    </w:p>
    <w:p w14:paraId="0DA8C499" w14:textId="77777777" w:rsidR="007056A1" w:rsidRDefault="007056A1" w:rsidP="007056A1">
      <w:pPr>
        <w:keepNext/>
        <w:bidi/>
        <w:jc w:val="both"/>
        <w:rPr>
          <w:rFonts w:cs="David" w:hint="cs"/>
          <w:rtl/>
        </w:rPr>
      </w:pPr>
    </w:p>
    <w:p w14:paraId="1E8AC853" w14:textId="77777777" w:rsidR="007056A1" w:rsidRDefault="007056A1" w:rsidP="007056A1">
      <w:pPr>
        <w:keepNext/>
        <w:bidi/>
        <w:jc w:val="both"/>
        <w:rPr>
          <w:rFonts w:cs="David" w:hint="cs"/>
          <w:rtl/>
        </w:rPr>
      </w:pPr>
      <w:r>
        <w:rPr>
          <w:rFonts w:cs="David" w:hint="cs"/>
          <w:u w:val="single"/>
          <w:rtl/>
        </w:rPr>
        <w:t>היו"ר יריב לוין:</w:t>
      </w:r>
    </w:p>
    <w:p w14:paraId="4D33C81B" w14:textId="77777777" w:rsidR="007056A1" w:rsidRDefault="007056A1" w:rsidP="007056A1">
      <w:pPr>
        <w:keepNext/>
        <w:bidi/>
        <w:jc w:val="both"/>
        <w:rPr>
          <w:rFonts w:cs="David" w:hint="cs"/>
          <w:rtl/>
        </w:rPr>
      </w:pPr>
    </w:p>
    <w:p w14:paraId="5690973D" w14:textId="77777777" w:rsidR="007056A1" w:rsidRDefault="007056A1" w:rsidP="007056A1">
      <w:pPr>
        <w:bidi/>
        <w:jc w:val="both"/>
        <w:rPr>
          <w:rFonts w:cs="David" w:hint="cs"/>
          <w:rtl/>
        </w:rPr>
      </w:pPr>
      <w:r>
        <w:rPr>
          <w:rFonts w:cs="David" w:hint="cs"/>
          <w:rtl/>
        </w:rPr>
        <w:tab/>
        <w:t xml:space="preserve">לא הסכימו, אני שואל אתכם, צריך בזה לדון עכשיו. </w:t>
      </w:r>
    </w:p>
    <w:p w14:paraId="0406DA6D" w14:textId="77777777" w:rsidR="007056A1" w:rsidRDefault="007056A1" w:rsidP="007056A1">
      <w:pPr>
        <w:bidi/>
        <w:jc w:val="both"/>
        <w:rPr>
          <w:rFonts w:cs="David" w:hint="cs"/>
          <w:rtl/>
        </w:rPr>
      </w:pPr>
    </w:p>
    <w:p w14:paraId="15F64438"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23A3C9CC" w14:textId="77777777" w:rsidR="007056A1" w:rsidRDefault="007056A1" w:rsidP="007056A1">
      <w:pPr>
        <w:bidi/>
        <w:jc w:val="both"/>
        <w:rPr>
          <w:rFonts w:cs="David" w:hint="cs"/>
          <w:rtl/>
        </w:rPr>
      </w:pPr>
    </w:p>
    <w:p w14:paraId="5D816C74" w14:textId="77777777" w:rsidR="007056A1" w:rsidRDefault="007056A1" w:rsidP="007056A1">
      <w:pPr>
        <w:bidi/>
        <w:jc w:val="both"/>
        <w:rPr>
          <w:rFonts w:cs="David" w:hint="cs"/>
          <w:rtl/>
        </w:rPr>
      </w:pPr>
      <w:r>
        <w:rPr>
          <w:rFonts w:cs="David" w:hint="cs"/>
          <w:rtl/>
        </w:rPr>
        <w:tab/>
        <w:t xml:space="preserve"> 45 יום זה כשלא היו פקסים, שלחו בדואר ועם שליחים. </w:t>
      </w:r>
    </w:p>
    <w:p w14:paraId="492A73B5" w14:textId="77777777" w:rsidR="007056A1" w:rsidRDefault="007056A1" w:rsidP="007056A1">
      <w:pPr>
        <w:bidi/>
        <w:jc w:val="both"/>
        <w:rPr>
          <w:rFonts w:cs="David" w:hint="cs"/>
          <w:rtl/>
        </w:rPr>
      </w:pPr>
    </w:p>
    <w:p w14:paraId="7CA5D139" w14:textId="77777777" w:rsidR="007056A1" w:rsidRDefault="007056A1" w:rsidP="007056A1">
      <w:pPr>
        <w:bidi/>
        <w:jc w:val="both"/>
        <w:rPr>
          <w:rFonts w:cs="David" w:hint="cs"/>
          <w:rtl/>
        </w:rPr>
      </w:pPr>
      <w:r>
        <w:rPr>
          <w:rFonts w:cs="David" w:hint="cs"/>
          <w:u w:val="single"/>
          <w:rtl/>
        </w:rPr>
        <w:t>היו"ר יריב לוין:</w:t>
      </w:r>
    </w:p>
    <w:p w14:paraId="00587C2F" w14:textId="77777777" w:rsidR="007056A1" w:rsidRDefault="007056A1" w:rsidP="007056A1">
      <w:pPr>
        <w:bidi/>
        <w:jc w:val="both"/>
        <w:rPr>
          <w:rFonts w:cs="David" w:hint="cs"/>
          <w:rtl/>
        </w:rPr>
      </w:pPr>
    </w:p>
    <w:p w14:paraId="5DA0CFF1" w14:textId="77777777" w:rsidR="007056A1" w:rsidRDefault="007056A1" w:rsidP="007056A1">
      <w:pPr>
        <w:bidi/>
        <w:jc w:val="both"/>
        <w:rPr>
          <w:rFonts w:cs="David" w:hint="cs"/>
          <w:rtl/>
        </w:rPr>
      </w:pPr>
      <w:r>
        <w:rPr>
          <w:rFonts w:cs="David" w:hint="cs"/>
          <w:rtl/>
        </w:rPr>
        <w:tab/>
        <w:t>פרח, בין כה וכה אין לזה הרבה משמעות ואני אגיד לך למה, כי ממילא אם יש משהו שהוא רגיש ויש פטור, זה הולך במסלול - - -</w:t>
      </w:r>
    </w:p>
    <w:p w14:paraId="7D564B95" w14:textId="77777777" w:rsidR="007056A1" w:rsidRDefault="007056A1" w:rsidP="007056A1">
      <w:pPr>
        <w:bidi/>
        <w:jc w:val="both"/>
        <w:rPr>
          <w:rFonts w:cs="David" w:hint="cs"/>
          <w:rtl/>
        </w:rPr>
      </w:pPr>
    </w:p>
    <w:p w14:paraId="729E8518" w14:textId="77777777" w:rsidR="007056A1" w:rsidRDefault="007056A1" w:rsidP="007056A1">
      <w:pPr>
        <w:keepNext/>
        <w:bidi/>
        <w:jc w:val="both"/>
        <w:rPr>
          <w:rFonts w:cs="David" w:hint="cs"/>
          <w:rtl/>
        </w:rPr>
      </w:pPr>
      <w:r>
        <w:rPr>
          <w:rFonts w:cs="David" w:hint="cs"/>
          <w:u w:val="single"/>
          <w:rtl/>
        </w:rPr>
        <w:t>פרח לרנר:</w:t>
      </w:r>
    </w:p>
    <w:p w14:paraId="4664CE33" w14:textId="77777777" w:rsidR="007056A1" w:rsidRDefault="007056A1" w:rsidP="007056A1">
      <w:pPr>
        <w:keepNext/>
        <w:bidi/>
        <w:jc w:val="both"/>
        <w:rPr>
          <w:rFonts w:cs="David" w:hint="cs"/>
          <w:rtl/>
        </w:rPr>
      </w:pPr>
    </w:p>
    <w:p w14:paraId="24474455" w14:textId="77777777" w:rsidR="007056A1" w:rsidRDefault="007056A1" w:rsidP="007056A1">
      <w:pPr>
        <w:keepNext/>
        <w:bidi/>
        <w:jc w:val="both"/>
        <w:rPr>
          <w:rFonts w:cs="David" w:hint="cs"/>
          <w:rtl/>
        </w:rPr>
      </w:pPr>
      <w:r>
        <w:rPr>
          <w:rFonts w:cs="David" w:hint="cs"/>
          <w:rtl/>
        </w:rPr>
        <w:tab/>
        <w:t xml:space="preserve">זה שני חוקים. </w:t>
      </w:r>
    </w:p>
    <w:p w14:paraId="5D15477F" w14:textId="77777777" w:rsidR="007056A1" w:rsidRDefault="007056A1" w:rsidP="007056A1">
      <w:pPr>
        <w:keepNext/>
        <w:bidi/>
        <w:jc w:val="both"/>
        <w:rPr>
          <w:rFonts w:cs="David" w:hint="cs"/>
          <w:rtl/>
        </w:rPr>
      </w:pPr>
    </w:p>
    <w:p w14:paraId="1464AC14" w14:textId="77777777" w:rsidR="007056A1" w:rsidRDefault="007056A1" w:rsidP="007056A1">
      <w:pPr>
        <w:bidi/>
        <w:jc w:val="both"/>
        <w:rPr>
          <w:rFonts w:cs="David" w:hint="cs"/>
          <w:rtl/>
        </w:rPr>
      </w:pPr>
      <w:r>
        <w:rPr>
          <w:rFonts w:cs="David" w:hint="cs"/>
          <w:u w:val="single"/>
          <w:rtl/>
        </w:rPr>
        <w:t>היו"ר יריב לוין:</w:t>
      </w:r>
    </w:p>
    <w:p w14:paraId="752A460B" w14:textId="77777777" w:rsidR="007056A1" w:rsidRDefault="007056A1" w:rsidP="007056A1">
      <w:pPr>
        <w:bidi/>
        <w:jc w:val="both"/>
        <w:rPr>
          <w:rFonts w:cs="David" w:hint="cs"/>
          <w:rtl/>
        </w:rPr>
      </w:pPr>
    </w:p>
    <w:p w14:paraId="71CDF879" w14:textId="77777777" w:rsidR="007056A1" w:rsidRDefault="007056A1" w:rsidP="007056A1">
      <w:pPr>
        <w:keepNext/>
        <w:bidi/>
        <w:jc w:val="both"/>
        <w:rPr>
          <w:rFonts w:cs="David" w:hint="cs"/>
          <w:rtl/>
        </w:rPr>
      </w:pPr>
      <w:r>
        <w:rPr>
          <w:rFonts w:cs="David" w:hint="cs"/>
          <w:rtl/>
        </w:rPr>
        <w:tab/>
        <w:t xml:space="preserve"> מאה אחוז, אבל המצב הוא שאין כזה פקק, ומכיוון שאני גם מקפיד שכשיש כמה, זה יהיה אחד קואליציה אחד אופוזיציה, אז לאופוזיציה יש עדיין משחק להגיד האם היא רוצה את זה קודם. </w:t>
      </w:r>
    </w:p>
    <w:p w14:paraId="05C22A21" w14:textId="77777777" w:rsidR="007056A1" w:rsidRDefault="007056A1" w:rsidP="007056A1">
      <w:pPr>
        <w:keepNext/>
        <w:bidi/>
        <w:jc w:val="both"/>
        <w:rPr>
          <w:rFonts w:cs="David" w:hint="cs"/>
          <w:rtl/>
        </w:rPr>
      </w:pPr>
    </w:p>
    <w:p w14:paraId="04D6E452" w14:textId="77777777" w:rsidR="007056A1" w:rsidRDefault="007056A1" w:rsidP="007056A1">
      <w:pPr>
        <w:keepNext/>
        <w:bidi/>
        <w:jc w:val="both"/>
        <w:rPr>
          <w:rFonts w:cs="David" w:hint="cs"/>
          <w:rtl/>
        </w:rPr>
      </w:pPr>
      <w:r>
        <w:rPr>
          <w:rFonts w:cs="David" w:hint="cs"/>
          <w:u w:val="single"/>
          <w:rtl/>
        </w:rPr>
        <w:t>פרח לרנר:</w:t>
      </w:r>
    </w:p>
    <w:p w14:paraId="4301D756" w14:textId="77777777" w:rsidR="007056A1" w:rsidRDefault="007056A1" w:rsidP="007056A1">
      <w:pPr>
        <w:keepNext/>
        <w:bidi/>
        <w:jc w:val="both"/>
        <w:rPr>
          <w:rFonts w:cs="David" w:hint="cs"/>
          <w:rtl/>
        </w:rPr>
      </w:pPr>
    </w:p>
    <w:p w14:paraId="38AEC4E6" w14:textId="77777777" w:rsidR="007056A1" w:rsidRDefault="007056A1" w:rsidP="007056A1">
      <w:pPr>
        <w:keepNext/>
        <w:bidi/>
        <w:jc w:val="both"/>
        <w:rPr>
          <w:rFonts w:cs="David" w:hint="cs"/>
          <w:rtl/>
        </w:rPr>
      </w:pPr>
      <w:r>
        <w:rPr>
          <w:rFonts w:cs="David" w:hint="cs"/>
          <w:rtl/>
        </w:rPr>
        <w:tab/>
        <w:t xml:space="preserve">אני עדיין רוצה להתייעץ בנושא הזה. </w:t>
      </w:r>
    </w:p>
    <w:p w14:paraId="23C49069" w14:textId="77777777" w:rsidR="007056A1" w:rsidRDefault="007056A1" w:rsidP="007056A1">
      <w:pPr>
        <w:keepNext/>
        <w:bidi/>
        <w:jc w:val="both"/>
        <w:rPr>
          <w:rFonts w:cs="David" w:hint="cs"/>
          <w:rtl/>
        </w:rPr>
      </w:pPr>
    </w:p>
    <w:p w14:paraId="46E4D25A" w14:textId="77777777" w:rsidR="007056A1" w:rsidRDefault="007056A1" w:rsidP="007056A1">
      <w:pPr>
        <w:bidi/>
        <w:jc w:val="both"/>
        <w:rPr>
          <w:rFonts w:cs="David" w:hint="cs"/>
          <w:rtl/>
        </w:rPr>
      </w:pPr>
      <w:r>
        <w:rPr>
          <w:rFonts w:cs="David" w:hint="cs"/>
          <w:u w:val="single"/>
          <w:rtl/>
        </w:rPr>
        <w:t>היו"ר יריב לוין:</w:t>
      </w:r>
    </w:p>
    <w:p w14:paraId="5366A81A" w14:textId="77777777" w:rsidR="007056A1" w:rsidRDefault="007056A1" w:rsidP="007056A1">
      <w:pPr>
        <w:bidi/>
        <w:jc w:val="both"/>
        <w:rPr>
          <w:rFonts w:cs="David" w:hint="cs"/>
          <w:rtl/>
        </w:rPr>
      </w:pPr>
    </w:p>
    <w:p w14:paraId="244BCC62" w14:textId="77777777" w:rsidR="007056A1" w:rsidRDefault="007056A1" w:rsidP="007056A1">
      <w:pPr>
        <w:keepNext/>
        <w:bidi/>
        <w:jc w:val="both"/>
        <w:rPr>
          <w:rFonts w:cs="David" w:hint="cs"/>
          <w:rtl/>
        </w:rPr>
      </w:pPr>
      <w:r>
        <w:rPr>
          <w:rFonts w:cs="David" w:hint="cs"/>
          <w:rtl/>
        </w:rPr>
        <w:tab/>
        <w:t xml:space="preserve"> אז לכאורה אני יכול להגיד להם: אני אקבע את הסדר. אני לא חושב שזה נכון, זאת התעסקות בשוליים. זאת חלק מהזכות של האופוזיציה להגיד: אני רוצה להעלות את זה. פרח, אני הודעתי לאופוזיציה בתחילת הקדנציה - - -</w:t>
      </w:r>
    </w:p>
    <w:p w14:paraId="0AEC8467" w14:textId="77777777" w:rsidR="007056A1" w:rsidRDefault="007056A1" w:rsidP="007056A1">
      <w:pPr>
        <w:bidi/>
        <w:jc w:val="both"/>
        <w:rPr>
          <w:rFonts w:cs="David" w:hint="cs"/>
          <w:rtl/>
        </w:rPr>
      </w:pPr>
    </w:p>
    <w:p w14:paraId="2EA00AC2" w14:textId="77777777" w:rsidR="007056A1" w:rsidRDefault="007056A1" w:rsidP="007056A1">
      <w:pPr>
        <w:bidi/>
        <w:jc w:val="both"/>
        <w:rPr>
          <w:rFonts w:cs="David" w:hint="cs"/>
          <w:rtl/>
        </w:rPr>
      </w:pPr>
      <w:r>
        <w:rPr>
          <w:rFonts w:cs="David" w:hint="cs"/>
          <w:u w:val="single"/>
          <w:rtl/>
        </w:rPr>
        <w:t>פרח לרנר:</w:t>
      </w:r>
    </w:p>
    <w:p w14:paraId="4CC975D0" w14:textId="77777777" w:rsidR="007056A1" w:rsidRDefault="007056A1" w:rsidP="007056A1">
      <w:pPr>
        <w:bidi/>
        <w:jc w:val="both"/>
        <w:rPr>
          <w:rFonts w:cs="David" w:hint="cs"/>
          <w:rtl/>
        </w:rPr>
      </w:pPr>
    </w:p>
    <w:p w14:paraId="67B99563" w14:textId="77777777" w:rsidR="007056A1" w:rsidRDefault="007056A1" w:rsidP="007056A1">
      <w:pPr>
        <w:bidi/>
        <w:jc w:val="both"/>
        <w:rPr>
          <w:rFonts w:cs="David" w:hint="cs"/>
          <w:rtl/>
        </w:rPr>
      </w:pPr>
      <w:r>
        <w:rPr>
          <w:rFonts w:cs="David" w:hint="cs"/>
          <w:rtl/>
        </w:rPr>
        <w:tab/>
        <w:t xml:space="preserve">היום בשלוש וחצי יש ישיבה על העררים ואנחנו נעלה את הנושא. </w:t>
      </w:r>
    </w:p>
    <w:p w14:paraId="55A4D539" w14:textId="77777777" w:rsidR="007056A1" w:rsidRDefault="007056A1" w:rsidP="007056A1">
      <w:pPr>
        <w:keepNext/>
        <w:bidi/>
        <w:jc w:val="both"/>
        <w:rPr>
          <w:rFonts w:cs="David" w:hint="cs"/>
          <w:rtl/>
        </w:rPr>
      </w:pPr>
    </w:p>
    <w:p w14:paraId="2F94D8E1" w14:textId="77777777" w:rsidR="007056A1" w:rsidRDefault="007056A1" w:rsidP="007056A1">
      <w:pPr>
        <w:bidi/>
        <w:jc w:val="both"/>
        <w:rPr>
          <w:rFonts w:cs="David" w:hint="cs"/>
          <w:rtl/>
        </w:rPr>
      </w:pPr>
      <w:r>
        <w:rPr>
          <w:rFonts w:cs="David" w:hint="cs"/>
          <w:u w:val="single"/>
          <w:rtl/>
        </w:rPr>
        <w:t>גלעד סממה:</w:t>
      </w:r>
    </w:p>
    <w:p w14:paraId="7C50FC29" w14:textId="77777777" w:rsidR="007056A1" w:rsidRDefault="007056A1" w:rsidP="007056A1">
      <w:pPr>
        <w:bidi/>
        <w:jc w:val="both"/>
        <w:rPr>
          <w:rFonts w:cs="David" w:hint="cs"/>
          <w:rtl/>
        </w:rPr>
      </w:pPr>
    </w:p>
    <w:p w14:paraId="49E6BB96" w14:textId="77777777" w:rsidR="007056A1" w:rsidRDefault="007056A1" w:rsidP="007056A1">
      <w:pPr>
        <w:bidi/>
        <w:jc w:val="both"/>
        <w:rPr>
          <w:rFonts w:cs="David" w:hint="cs"/>
          <w:rtl/>
        </w:rPr>
      </w:pPr>
      <w:r>
        <w:rPr>
          <w:rFonts w:cs="David" w:hint="cs"/>
          <w:rtl/>
        </w:rPr>
        <w:tab/>
        <w:t xml:space="preserve">אני גם אזכיר מה שהיה. היו לנו דיונים, לשר בגין ולי, אצל מזכירת הכנסת בנושא של העברה של הרשימה של הצעות חוק שעולות לדיון מוקדם כשבועיים מראש. </w:t>
      </w:r>
    </w:p>
    <w:p w14:paraId="33B74BB9" w14:textId="77777777" w:rsidR="007056A1" w:rsidRDefault="007056A1" w:rsidP="007056A1">
      <w:pPr>
        <w:keepNext/>
        <w:bidi/>
        <w:jc w:val="both"/>
        <w:rPr>
          <w:rFonts w:cs="David" w:hint="cs"/>
          <w:rtl/>
        </w:rPr>
      </w:pPr>
    </w:p>
    <w:p w14:paraId="19E0D712" w14:textId="77777777" w:rsidR="007056A1" w:rsidRPr="00E03C2C" w:rsidRDefault="007056A1" w:rsidP="007056A1">
      <w:pPr>
        <w:keepNext/>
        <w:bidi/>
        <w:jc w:val="both"/>
        <w:rPr>
          <w:rFonts w:cs="David" w:hint="cs"/>
          <w:u w:val="single"/>
          <w:rtl/>
        </w:rPr>
      </w:pPr>
      <w:r w:rsidRPr="00E03C2C">
        <w:rPr>
          <w:rFonts w:cs="David" w:hint="cs"/>
          <w:u w:val="single"/>
          <w:rtl/>
        </w:rPr>
        <w:t>ירדנה מלר-הורוביץ:</w:t>
      </w:r>
    </w:p>
    <w:p w14:paraId="61A77F5D" w14:textId="77777777" w:rsidR="007056A1" w:rsidRDefault="007056A1" w:rsidP="007056A1">
      <w:pPr>
        <w:bidi/>
        <w:jc w:val="both"/>
        <w:rPr>
          <w:rFonts w:cs="David" w:hint="cs"/>
          <w:rtl/>
        </w:rPr>
      </w:pPr>
    </w:p>
    <w:p w14:paraId="71CE0AF8" w14:textId="77777777" w:rsidR="007056A1" w:rsidRDefault="007056A1" w:rsidP="007056A1">
      <w:pPr>
        <w:keepNext/>
        <w:bidi/>
        <w:jc w:val="both"/>
        <w:rPr>
          <w:rFonts w:cs="David" w:hint="cs"/>
          <w:rtl/>
        </w:rPr>
      </w:pPr>
      <w:r>
        <w:rPr>
          <w:rFonts w:cs="David" w:hint="cs"/>
          <w:rtl/>
        </w:rPr>
        <w:tab/>
        <w:t xml:space="preserve"> אוקיי, שבועיים מראש. </w:t>
      </w:r>
    </w:p>
    <w:p w14:paraId="0887B36C" w14:textId="77777777" w:rsidR="007056A1" w:rsidRDefault="007056A1" w:rsidP="007056A1">
      <w:pPr>
        <w:keepNext/>
        <w:bidi/>
        <w:jc w:val="both"/>
        <w:rPr>
          <w:rFonts w:cs="David" w:hint="cs"/>
          <w:rtl/>
        </w:rPr>
      </w:pPr>
    </w:p>
    <w:p w14:paraId="58FAFC4B" w14:textId="77777777" w:rsidR="007056A1" w:rsidRDefault="007056A1" w:rsidP="007056A1">
      <w:pPr>
        <w:bidi/>
        <w:jc w:val="both"/>
        <w:rPr>
          <w:rFonts w:cs="David" w:hint="cs"/>
          <w:rtl/>
        </w:rPr>
      </w:pPr>
      <w:r>
        <w:rPr>
          <w:rFonts w:cs="David" w:hint="cs"/>
          <w:u w:val="single"/>
          <w:rtl/>
        </w:rPr>
        <w:t>גלעד סממה:</w:t>
      </w:r>
    </w:p>
    <w:p w14:paraId="2FAD9CB8" w14:textId="77777777" w:rsidR="007056A1" w:rsidRDefault="007056A1" w:rsidP="007056A1">
      <w:pPr>
        <w:bidi/>
        <w:jc w:val="both"/>
        <w:rPr>
          <w:rFonts w:cs="David" w:hint="cs"/>
          <w:rtl/>
        </w:rPr>
      </w:pPr>
    </w:p>
    <w:p w14:paraId="3261FFA8" w14:textId="77777777" w:rsidR="007056A1" w:rsidRDefault="007056A1" w:rsidP="007056A1">
      <w:pPr>
        <w:bidi/>
        <w:jc w:val="both"/>
        <w:rPr>
          <w:rFonts w:cs="David" w:hint="cs"/>
          <w:rtl/>
        </w:rPr>
      </w:pPr>
      <w:r>
        <w:rPr>
          <w:rFonts w:cs="David" w:hint="cs"/>
          <w:rtl/>
        </w:rPr>
        <w:tab/>
        <w:t xml:space="preserve">בעזרתה המדהימה של מזכירת הכנסת הגענו שם להסכמה והצלחנו להגיע לכדי העברה של כמעט כשבועיים, ובאותה ישיבה עלה הנושא, אם אני לא טועה סער גם הזכיר את זה, לגבי הנחה מוקדמת, כלומר צמצום ימי ההנחה. </w:t>
      </w:r>
    </w:p>
    <w:p w14:paraId="7499AE70" w14:textId="77777777" w:rsidR="007056A1" w:rsidRDefault="007056A1" w:rsidP="007056A1">
      <w:pPr>
        <w:bidi/>
        <w:jc w:val="both"/>
        <w:rPr>
          <w:rFonts w:cs="David" w:hint="cs"/>
          <w:rtl/>
        </w:rPr>
      </w:pPr>
    </w:p>
    <w:p w14:paraId="46C5F9CB"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340CCB5F" w14:textId="77777777" w:rsidR="007056A1" w:rsidRDefault="007056A1" w:rsidP="007056A1">
      <w:pPr>
        <w:bidi/>
        <w:jc w:val="both"/>
        <w:rPr>
          <w:rFonts w:cs="David" w:hint="cs"/>
          <w:rtl/>
        </w:rPr>
      </w:pPr>
    </w:p>
    <w:p w14:paraId="69E2C131" w14:textId="77777777" w:rsidR="007056A1" w:rsidRDefault="007056A1" w:rsidP="007056A1">
      <w:pPr>
        <w:bidi/>
        <w:jc w:val="both"/>
        <w:rPr>
          <w:rFonts w:cs="David" w:hint="cs"/>
          <w:rtl/>
        </w:rPr>
      </w:pPr>
      <w:r>
        <w:rPr>
          <w:rFonts w:cs="David" w:hint="cs"/>
          <w:rtl/>
        </w:rPr>
        <w:tab/>
        <w:t xml:space="preserve"> אורי בנק הזכיר את זה. </w:t>
      </w:r>
    </w:p>
    <w:p w14:paraId="3B1A7228" w14:textId="77777777" w:rsidR="007056A1" w:rsidRDefault="007056A1" w:rsidP="007056A1">
      <w:pPr>
        <w:bidi/>
        <w:jc w:val="both"/>
        <w:rPr>
          <w:rFonts w:cs="David" w:hint="cs"/>
          <w:rtl/>
        </w:rPr>
      </w:pPr>
    </w:p>
    <w:p w14:paraId="009A3DF4" w14:textId="77777777" w:rsidR="007056A1" w:rsidRDefault="007056A1" w:rsidP="007056A1">
      <w:pPr>
        <w:keepNext/>
        <w:bidi/>
        <w:jc w:val="both"/>
        <w:rPr>
          <w:rFonts w:cs="David" w:hint="cs"/>
          <w:rtl/>
        </w:rPr>
      </w:pPr>
      <w:r>
        <w:rPr>
          <w:rFonts w:cs="David" w:hint="cs"/>
          <w:u w:val="single"/>
          <w:rtl/>
        </w:rPr>
        <w:t>גלעד סממה:</w:t>
      </w:r>
    </w:p>
    <w:p w14:paraId="38476FD1" w14:textId="77777777" w:rsidR="007056A1" w:rsidRDefault="007056A1" w:rsidP="007056A1">
      <w:pPr>
        <w:keepNext/>
        <w:bidi/>
        <w:jc w:val="both"/>
        <w:rPr>
          <w:rFonts w:cs="David" w:hint="cs"/>
          <w:rtl/>
        </w:rPr>
      </w:pPr>
    </w:p>
    <w:p w14:paraId="279964EB" w14:textId="77777777" w:rsidR="007056A1" w:rsidRDefault="007056A1" w:rsidP="007056A1">
      <w:pPr>
        <w:keepNext/>
        <w:bidi/>
        <w:jc w:val="both"/>
        <w:rPr>
          <w:rFonts w:cs="David" w:hint="cs"/>
          <w:rtl/>
        </w:rPr>
      </w:pPr>
      <w:r>
        <w:rPr>
          <w:rFonts w:cs="David" w:hint="cs"/>
          <w:rtl/>
        </w:rPr>
        <w:tab/>
        <w:t>מהרציונל שאני מבין, ה-45 ימים האלה נקבעו כדי לאפשר לממשלה, למשרדי הממשלה להגיב ולכתוב חוות דעת, אבל כולנו יודעים שמשרדי הממשלה לא מגיבים כרגע להצעות חוק שמונחות, אלא מגיבים רק להצעות חוק שמועלות - - -</w:t>
      </w:r>
    </w:p>
    <w:p w14:paraId="42C14EF5" w14:textId="77777777" w:rsidR="007056A1" w:rsidRDefault="007056A1" w:rsidP="007056A1">
      <w:pPr>
        <w:keepNext/>
        <w:bidi/>
        <w:jc w:val="both"/>
        <w:rPr>
          <w:rFonts w:cs="David" w:hint="cs"/>
          <w:rtl/>
        </w:rPr>
      </w:pPr>
    </w:p>
    <w:p w14:paraId="0CFEE0B4" w14:textId="77777777" w:rsidR="007056A1" w:rsidRDefault="007056A1" w:rsidP="007056A1">
      <w:pPr>
        <w:keepNext/>
        <w:bidi/>
        <w:jc w:val="both"/>
        <w:rPr>
          <w:rFonts w:cs="David" w:hint="cs"/>
          <w:rtl/>
        </w:rPr>
      </w:pPr>
      <w:r>
        <w:rPr>
          <w:rFonts w:cs="David" w:hint="cs"/>
          <w:u w:val="single"/>
          <w:rtl/>
        </w:rPr>
        <w:t>איל זנדברג:</w:t>
      </w:r>
    </w:p>
    <w:p w14:paraId="28FF08BF" w14:textId="77777777" w:rsidR="007056A1" w:rsidRDefault="007056A1" w:rsidP="007056A1">
      <w:pPr>
        <w:keepNext/>
        <w:bidi/>
        <w:jc w:val="both"/>
        <w:rPr>
          <w:rFonts w:cs="David" w:hint="cs"/>
          <w:rtl/>
        </w:rPr>
      </w:pPr>
    </w:p>
    <w:p w14:paraId="5AFF596F" w14:textId="77777777" w:rsidR="007056A1" w:rsidRDefault="007056A1" w:rsidP="007056A1">
      <w:pPr>
        <w:keepNext/>
        <w:bidi/>
        <w:jc w:val="both"/>
        <w:rPr>
          <w:rFonts w:cs="David" w:hint="cs"/>
          <w:rtl/>
        </w:rPr>
      </w:pPr>
      <w:r>
        <w:rPr>
          <w:rFonts w:cs="David" w:hint="cs"/>
          <w:rtl/>
        </w:rPr>
        <w:tab/>
        <w:t xml:space="preserve"> אני מבקש להציג פרקטיקה אחרת, למי שעושה את זה ביומיום. </w:t>
      </w:r>
    </w:p>
    <w:p w14:paraId="1116CD32" w14:textId="77777777" w:rsidR="007056A1" w:rsidRDefault="007056A1" w:rsidP="007056A1">
      <w:pPr>
        <w:keepNext/>
        <w:bidi/>
        <w:jc w:val="both"/>
        <w:rPr>
          <w:rFonts w:cs="David" w:hint="cs"/>
          <w:rtl/>
        </w:rPr>
      </w:pPr>
    </w:p>
    <w:p w14:paraId="32CAB0C9" w14:textId="77777777" w:rsidR="007056A1" w:rsidRDefault="007056A1" w:rsidP="007056A1">
      <w:pPr>
        <w:bidi/>
        <w:jc w:val="both"/>
        <w:rPr>
          <w:rFonts w:cs="David" w:hint="cs"/>
          <w:rtl/>
        </w:rPr>
      </w:pPr>
      <w:r>
        <w:rPr>
          <w:rFonts w:cs="David" w:hint="cs"/>
          <w:u w:val="single"/>
          <w:rtl/>
        </w:rPr>
        <w:t>גלעד סממה:</w:t>
      </w:r>
    </w:p>
    <w:p w14:paraId="24ECDCA6" w14:textId="77777777" w:rsidR="007056A1" w:rsidRDefault="007056A1" w:rsidP="007056A1">
      <w:pPr>
        <w:bidi/>
        <w:jc w:val="both"/>
        <w:rPr>
          <w:rFonts w:cs="David" w:hint="cs"/>
          <w:rtl/>
        </w:rPr>
      </w:pPr>
    </w:p>
    <w:p w14:paraId="2DD986AD" w14:textId="77777777" w:rsidR="007056A1" w:rsidRDefault="007056A1" w:rsidP="007056A1">
      <w:pPr>
        <w:bidi/>
        <w:jc w:val="both"/>
        <w:rPr>
          <w:rFonts w:cs="David" w:hint="cs"/>
          <w:rtl/>
        </w:rPr>
      </w:pPr>
      <w:r>
        <w:rPr>
          <w:rFonts w:cs="David" w:hint="cs"/>
          <w:rtl/>
        </w:rPr>
        <w:tab/>
        <w:t xml:space="preserve">בסדר, אני רק אומר מה הראייה שלי את הנושא. ממה שאני רואה, ולפחות אולי נסכים על הרוב, משרדי הממשלה לא ניגשים לכתוב חוות דעת, אלא כאשר ההצעה עצמה עולה לוועדת שרים, בעצם עולה לדיון מוקדם, ולכן אם זה כך, יכול להיות ששווה לבדוק את זה. שווה לבדוק את זה, וגם אמרנו שאנחנו נבדוק את זה ואנחנו גם נעלה את זה בישיבה אצל מזכיר הממשלה.  </w:t>
      </w:r>
    </w:p>
    <w:p w14:paraId="0D10616F" w14:textId="77777777" w:rsidR="007056A1" w:rsidRDefault="007056A1" w:rsidP="007056A1">
      <w:pPr>
        <w:keepNext/>
        <w:bidi/>
        <w:jc w:val="both"/>
        <w:rPr>
          <w:rFonts w:cs="David" w:hint="cs"/>
          <w:rtl/>
        </w:rPr>
      </w:pPr>
    </w:p>
    <w:p w14:paraId="487696D9" w14:textId="77777777" w:rsidR="007056A1" w:rsidRDefault="007056A1" w:rsidP="007056A1">
      <w:pPr>
        <w:bidi/>
        <w:jc w:val="both"/>
        <w:rPr>
          <w:rFonts w:cs="David" w:hint="cs"/>
          <w:rtl/>
        </w:rPr>
      </w:pPr>
      <w:r>
        <w:rPr>
          <w:rFonts w:cs="David" w:hint="cs"/>
          <w:u w:val="single"/>
          <w:rtl/>
        </w:rPr>
        <w:t>פרח לרנר:</w:t>
      </w:r>
    </w:p>
    <w:p w14:paraId="0885CD2A" w14:textId="77777777" w:rsidR="007056A1" w:rsidRDefault="007056A1" w:rsidP="007056A1">
      <w:pPr>
        <w:bidi/>
        <w:jc w:val="both"/>
        <w:rPr>
          <w:rFonts w:cs="David" w:hint="cs"/>
          <w:rtl/>
        </w:rPr>
      </w:pPr>
    </w:p>
    <w:p w14:paraId="101C7EEE" w14:textId="77777777" w:rsidR="007056A1" w:rsidRDefault="007056A1" w:rsidP="007056A1">
      <w:pPr>
        <w:bidi/>
        <w:jc w:val="both"/>
        <w:rPr>
          <w:rFonts w:cs="David" w:hint="cs"/>
          <w:rtl/>
        </w:rPr>
      </w:pPr>
      <w:r>
        <w:rPr>
          <w:rFonts w:cs="David" w:hint="cs"/>
          <w:rtl/>
        </w:rPr>
        <w:tab/>
        <w:t xml:space="preserve">יש שיקולים אסטרטגיים, מה שנקרא. </w:t>
      </w:r>
    </w:p>
    <w:p w14:paraId="303E2C8E" w14:textId="77777777" w:rsidR="007056A1" w:rsidRDefault="007056A1" w:rsidP="007056A1">
      <w:pPr>
        <w:bidi/>
        <w:jc w:val="both"/>
        <w:rPr>
          <w:rFonts w:cs="David" w:hint="cs"/>
          <w:rtl/>
        </w:rPr>
      </w:pPr>
    </w:p>
    <w:p w14:paraId="5C4010FC" w14:textId="77777777" w:rsidR="007056A1" w:rsidRDefault="007056A1" w:rsidP="007056A1">
      <w:pPr>
        <w:bidi/>
        <w:jc w:val="both"/>
        <w:rPr>
          <w:rFonts w:cs="David" w:hint="cs"/>
          <w:rtl/>
        </w:rPr>
      </w:pPr>
      <w:r>
        <w:rPr>
          <w:rFonts w:cs="David" w:hint="cs"/>
          <w:u w:val="single"/>
          <w:rtl/>
        </w:rPr>
        <w:t>גלעד סממה:</w:t>
      </w:r>
    </w:p>
    <w:p w14:paraId="20D885BD" w14:textId="77777777" w:rsidR="007056A1" w:rsidRDefault="007056A1" w:rsidP="007056A1">
      <w:pPr>
        <w:bidi/>
        <w:jc w:val="both"/>
        <w:rPr>
          <w:rFonts w:cs="David" w:hint="cs"/>
          <w:rtl/>
        </w:rPr>
      </w:pPr>
    </w:p>
    <w:p w14:paraId="2D8F769B" w14:textId="77777777" w:rsidR="007056A1" w:rsidRDefault="007056A1" w:rsidP="007056A1">
      <w:pPr>
        <w:bidi/>
        <w:jc w:val="both"/>
        <w:rPr>
          <w:rFonts w:cs="David" w:hint="cs"/>
          <w:rtl/>
        </w:rPr>
      </w:pPr>
      <w:r>
        <w:rPr>
          <w:rFonts w:cs="David" w:hint="cs"/>
          <w:rtl/>
        </w:rPr>
        <w:tab/>
        <w:t xml:space="preserve">אנחנו גם נבדוק את זה מול מזכיר הממשלה. שווה לבדוק אם באמת אפשר לצמצם את ימי ההנחה. </w:t>
      </w:r>
    </w:p>
    <w:p w14:paraId="73C5F511" w14:textId="77777777" w:rsidR="007056A1" w:rsidRDefault="007056A1" w:rsidP="007056A1">
      <w:pPr>
        <w:keepNext/>
        <w:bidi/>
        <w:jc w:val="both"/>
        <w:rPr>
          <w:rFonts w:cs="David" w:hint="cs"/>
          <w:rtl/>
        </w:rPr>
      </w:pPr>
    </w:p>
    <w:p w14:paraId="0C578870" w14:textId="77777777" w:rsidR="007056A1" w:rsidRDefault="007056A1" w:rsidP="007056A1">
      <w:pPr>
        <w:keepNext/>
        <w:bidi/>
        <w:jc w:val="both"/>
        <w:rPr>
          <w:rFonts w:cs="David" w:hint="cs"/>
          <w:rtl/>
        </w:rPr>
      </w:pPr>
      <w:r>
        <w:rPr>
          <w:rFonts w:cs="David" w:hint="cs"/>
          <w:u w:val="single"/>
          <w:rtl/>
        </w:rPr>
        <w:t>איל זנדברג:</w:t>
      </w:r>
    </w:p>
    <w:p w14:paraId="1519DC86" w14:textId="77777777" w:rsidR="007056A1" w:rsidRDefault="007056A1" w:rsidP="007056A1">
      <w:pPr>
        <w:keepNext/>
        <w:bidi/>
        <w:jc w:val="both"/>
        <w:rPr>
          <w:rFonts w:cs="David" w:hint="cs"/>
          <w:rtl/>
        </w:rPr>
      </w:pPr>
    </w:p>
    <w:p w14:paraId="1C2DBE20" w14:textId="77777777" w:rsidR="007056A1" w:rsidRDefault="007056A1" w:rsidP="007056A1">
      <w:pPr>
        <w:keepNext/>
        <w:bidi/>
        <w:ind w:firstLine="720"/>
        <w:jc w:val="both"/>
        <w:rPr>
          <w:rFonts w:cs="David" w:hint="cs"/>
          <w:rtl/>
        </w:rPr>
      </w:pPr>
      <w:r>
        <w:rPr>
          <w:rFonts w:cs="David" w:hint="cs"/>
          <w:rtl/>
        </w:rPr>
        <w:t>איך זה נראה מהצד שמי שצריך לכתוב את חוות הדעת והזמנים היפים האלה, איך הם משפיעים, ולשקול אל מול זה מה משמעות הקיצור של השבועיים, כי אני מבין שיש צורך, אם יש נושא אקטואלי, חבר כנסת מציע הצעת חוק ורוצה להכות - - -</w:t>
      </w:r>
    </w:p>
    <w:p w14:paraId="21E38301" w14:textId="77777777" w:rsidR="007056A1" w:rsidRDefault="007056A1" w:rsidP="007056A1">
      <w:pPr>
        <w:keepNext/>
        <w:bidi/>
        <w:jc w:val="both"/>
        <w:rPr>
          <w:rFonts w:cs="David" w:hint="cs"/>
          <w:rtl/>
        </w:rPr>
      </w:pPr>
    </w:p>
    <w:p w14:paraId="30258BBD" w14:textId="77777777" w:rsidR="007056A1" w:rsidRDefault="007056A1" w:rsidP="007056A1">
      <w:pPr>
        <w:keepNext/>
        <w:bidi/>
        <w:jc w:val="both"/>
        <w:rPr>
          <w:rFonts w:cs="David" w:hint="cs"/>
          <w:rtl/>
        </w:rPr>
      </w:pPr>
      <w:r>
        <w:rPr>
          <w:rFonts w:cs="David" w:hint="cs"/>
          <w:u w:val="single"/>
          <w:rtl/>
        </w:rPr>
        <w:t>היו"ר יריב לוין:</w:t>
      </w:r>
    </w:p>
    <w:p w14:paraId="2B6EAB5A" w14:textId="77777777" w:rsidR="007056A1" w:rsidRDefault="007056A1" w:rsidP="007056A1">
      <w:pPr>
        <w:keepNext/>
        <w:bidi/>
        <w:jc w:val="both"/>
        <w:rPr>
          <w:rFonts w:cs="David" w:hint="cs"/>
          <w:rtl/>
        </w:rPr>
      </w:pPr>
    </w:p>
    <w:p w14:paraId="4FB05F6E" w14:textId="77777777" w:rsidR="007056A1" w:rsidRDefault="007056A1" w:rsidP="007056A1">
      <w:pPr>
        <w:bidi/>
        <w:jc w:val="both"/>
        <w:rPr>
          <w:rFonts w:cs="David" w:hint="cs"/>
          <w:rtl/>
        </w:rPr>
      </w:pPr>
      <w:r>
        <w:rPr>
          <w:rFonts w:cs="David" w:hint="cs"/>
          <w:rtl/>
        </w:rPr>
        <w:tab/>
        <w:t xml:space="preserve">זה כבר מסלול אחר. </w:t>
      </w:r>
    </w:p>
    <w:p w14:paraId="3C49E098" w14:textId="77777777" w:rsidR="007056A1" w:rsidRDefault="007056A1" w:rsidP="007056A1">
      <w:pPr>
        <w:keepNext/>
        <w:bidi/>
        <w:jc w:val="both"/>
        <w:rPr>
          <w:rFonts w:cs="David" w:hint="cs"/>
          <w:rtl/>
        </w:rPr>
      </w:pPr>
    </w:p>
    <w:p w14:paraId="7939F4B1" w14:textId="77777777" w:rsidR="007056A1" w:rsidRDefault="007056A1" w:rsidP="007056A1">
      <w:pPr>
        <w:keepNext/>
        <w:bidi/>
        <w:jc w:val="both"/>
        <w:rPr>
          <w:rFonts w:cs="David" w:hint="cs"/>
          <w:rtl/>
        </w:rPr>
      </w:pPr>
      <w:r>
        <w:rPr>
          <w:rFonts w:cs="David" w:hint="cs"/>
          <w:u w:val="single"/>
          <w:rtl/>
        </w:rPr>
        <w:t>איל זנדברג:</w:t>
      </w:r>
    </w:p>
    <w:p w14:paraId="3F6D2376" w14:textId="77777777" w:rsidR="007056A1" w:rsidRDefault="007056A1" w:rsidP="007056A1">
      <w:pPr>
        <w:keepNext/>
        <w:bidi/>
        <w:jc w:val="both"/>
        <w:rPr>
          <w:rFonts w:cs="David" w:hint="cs"/>
          <w:rtl/>
        </w:rPr>
      </w:pPr>
    </w:p>
    <w:p w14:paraId="58F634C4" w14:textId="77777777" w:rsidR="007056A1" w:rsidRDefault="007056A1" w:rsidP="007056A1">
      <w:pPr>
        <w:keepNext/>
        <w:bidi/>
        <w:jc w:val="both"/>
        <w:rPr>
          <w:rFonts w:cs="David" w:hint="cs"/>
          <w:rtl/>
        </w:rPr>
      </w:pPr>
      <w:r>
        <w:rPr>
          <w:rFonts w:cs="David" w:hint="cs"/>
          <w:rtl/>
        </w:rPr>
        <w:tab/>
        <w:t xml:space="preserve"> נכון, אבל אם אתה לא במסלול המהיר, ההבדל בין 30 יום מבחינת האקטואליה לבין ה-45 ימים, נדמה לי שזה לא הבדל קרדינאלי, כי הנושא אחרי חודש כבר לא חם.</w:t>
      </w:r>
    </w:p>
    <w:p w14:paraId="7853274E" w14:textId="77777777" w:rsidR="007056A1" w:rsidRDefault="007056A1" w:rsidP="007056A1">
      <w:pPr>
        <w:keepNext/>
        <w:bidi/>
        <w:jc w:val="both"/>
        <w:rPr>
          <w:rFonts w:cs="David" w:hint="cs"/>
          <w:rtl/>
        </w:rPr>
      </w:pPr>
    </w:p>
    <w:p w14:paraId="2917CEF4" w14:textId="77777777" w:rsidR="007056A1" w:rsidRDefault="007056A1" w:rsidP="007056A1">
      <w:pPr>
        <w:bidi/>
        <w:jc w:val="both"/>
        <w:rPr>
          <w:rFonts w:cs="David" w:hint="cs"/>
          <w:rtl/>
        </w:rPr>
      </w:pPr>
      <w:r>
        <w:rPr>
          <w:rFonts w:cs="David" w:hint="cs"/>
          <w:u w:val="single"/>
          <w:rtl/>
        </w:rPr>
        <w:t>היו"ר יריב לוין:</w:t>
      </w:r>
    </w:p>
    <w:p w14:paraId="116B249C" w14:textId="77777777" w:rsidR="007056A1" w:rsidRDefault="007056A1" w:rsidP="007056A1">
      <w:pPr>
        <w:bidi/>
        <w:jc w:val="both"/>
        <w:rPr>
          <w:rFonts w:cs="David" w:hint="cs"/>
          <w:rtl/>
        </w:rPr>
      </w:pPr>
    </w:p>
    <w:p w14:paraId="56683077" w14:textId="77777777" w:rsidR="007056A1" w:rsidRDefault="007056A1" w:rsidP="007056A1">
      <w:pPr>
        <w:keepNext/>
        <w:bidi/>
        <w:jc w:val="both"/>
        <w:rPr>
          <w:rFonts w:cs="David" w:hint="cs"/>
          <w:rtl/>
        </w:rPr>
      </w:pPr>
      <w:r>
        <w:rPr>
          <w:rFonts w:cs="David" w:hint="cs"/>
          <w:rtl/>
        </w:rPr>
        <w:tab/>
        <w:t xml:space="preserve"> אני מסכים, ההבדל הוא לא קרדינאלי. </w:t>
      </w:r>
    </w:p>
    <w:p w14:paraId="76181D1E" w14:textId="77777777" w:rsidR="007056A1" w:rsidRDefault="007056A1" w:rsidP="007056A1">
      <w:pPr>
        <w:keepNext/>
        <w:bidi/>
        <w:jc w:val="both"/>
        <w:rPr>
          <w:rFonts w:cs="David" w:hint="cs"/>
          <w:rtl/>
        </w:rPr>
      </w:pPr>
    </w:p>
    <w:p w14:paraId="16220A94" w14:textId="77777777" w:rsidR="007056A1" w:rsidRDefault="007056A1" w:rsidP="007056A1">
      <w:pPr>
        <w:keepNext/>
        <w:bidi/>
        <w:jc w:val="both"/>
        <w:rPr>
          <w:rFonts w:cs="David" w:hint="cs"/>
          <w:rtl/>
        </w:rPr>
      </w:pPr>
      <w:r>
        <w:rPr>
          <w:rFonts w:cs="David" w:hint="cs"/>
          <w:u w:val="single"/>
          <w:rtl/>
        </w:rPr>
        <w:t>איל זנדברג:</w:t>
      </w:r>
    </w:p>
    <w:p w14:paraId="32FC7ADA" w14:textId="77777777" w:rsidR="007056A1" w:rsidRDefault="007056A1" w:rsidP="007056A1">
      <w:pPr>
        <w:keepNext/>
        <w:bidi/>
        <w:jc w:val="both"/>
        <w:rPr>
          <w:rFonts w:cs="David" w:hint="cs"/>
          <w:rtl/>
        </w:rPr>
      </w:pPr>
    </w:p>
    <w:p w14:paraId="1B01C1AF" w14:textId="77777777" w:rsidR="007056A1" w:rsidRDefault="007056A1" w:rsidP="007056A1">
      <w:pPr>
        <w:keepNext/>
        <w:bidi/>
        <w:jc w:val="both"/>
        <w:rPr>
          <w:rFonts w:cs="David" w:hint="cs"/>
          <w:rtl/>
        </w:rPr>
      </w:pPr>
      <w:r>
        <w:rPr>
          <w:rFonts w:cs="David" w:hint="cs"/>
          <w:rtl/>
        </w:rPr>
        <w:tab/>
        <w:t xml:space="preserve">אם הוא היה מספיק חם, דיון מהיר, ואם לא - עוד שבועיים זה לא נורא. מצד שני, אנחנו מקבלים גם הרבה הצעות חוק, כידוע לכם אלפי הצעות חוק, לא ברגע נתון, אבל כל הזמן זורמות עוד הצעות. </w:t>
      </w:r>
    </w:p>
    <w:p w14:paraId="2D700ACD" w14:textId="77777777" w:rsidR="007056A1" w:rsidRDefault="007056A1" w:rsidP="007056A1">
      <w:pPr>
        <w:keepNext/>
        <w:bidi/>
        <w:jc w:val="both"/>
        <w:rPr>
          <w:rFonts w:cs="David" w:hint="cs"/>
          <w:rtl/>
        </w:rPr>
      </w:pPr>
    </w:p>
    <w:p w14:paraId="3E5B251A" w14:textId="77777777" w:rsidR="007056A1" w:rsidRPr="0086159A" w:rsidRDefault="007056A1" w:rsidP="007056A1">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14:paraId="49AB2CFD" w14:textId="77777777" w:rsidR="007056A1" w:rsidRDefault="007056A1" w:rsidP="007056A1">
      <w:pPr>
        <w:bidi/>
        <w:jc w:val="both"/>
        <w:rPr>
          <w:rFonts w:cs="David" w:hint="cs"/>
          <w:rtl/>
        </w:rPr>
      </w:pPr>
    </w:p>
    <w:p w14:paraId="46E9B7E2" w14:textId="77777777" w:rsidR="007056A1" w:rsidRDefault="007056A1" w:rsidP="007056A1">
      <w:pPr>
        <w:bidi/>
        <w:jc w:val="both"/>
        <w:rPr>
          <w:rFonts w:cs="David" w:hint="cs"/>
          <w:rtl/>
        </w:rPr>
      </w:pPr>
      <w:r>
        <w:rPr>
          <w:rFonts w:cs="David" w:hint="cs"/>
          <w:rtl/>
        </w:rPr>
        <w:tab/>
        <w:t xml:space="preserve">לא רצית לתקן את ההעתקה, אז אתה מקבל אלפים. </w:t>
      </w:r>
    </w:p>
    <w:p w14:paraId="0F402801" w14:textId="77777777" w:rsidR="007056A1" w:rsidRDefault="007056A1" w:rsidP="007056A1">
      <w:pPr>
        <w:bidi/>
        <w:jc w:val="both"/>
        <w:rPr>
          <w:rFonts w:cs="David" w:hint="cs"/>
          <w:rtl/>
        </w:rPr>
      </w:pPr>
    </w:p>
    <w:p w14:paraId="2B4B6C1B" w14:textId="77777777" w:rsidR="007056A1" w:rsidRDefault="007056A1" w:rsidP="007056A1">
      <w:pPr>
        <w:keepNext/>
        <w:bidi/>
        <w:jc w:val="both"/>
        <w:rPr>
          <w:rFonts w:cs="David" w:hint="cs"/>
          <w:rtl/>
        </w:rPr>
      </w:pPr>
      <w:r>
        <w:rPr>
          <w:rFonts w:cs="David" w:hint="cs"/>
          <w:u w:val="single"/>
          <w:rtl/>
        </w:rPr>
        <w:t>איל זנדברג:</w:t>
      </w:r>
    </w:p>
    <w:p w14:paraId="077F1510" w14:textId="77777777" w:rsidR="007056A1" w:rsidRDefault="007056A1" w:rsidP="007056A1">
      <w:pPr>
        <w:keepNext/>
        <w:bidi/>
        <w:jc w:val="both"/>
        <w:rPr>
          <w:rFonts w:cs="David" w:hint="cs"/>
          <w:rtl/>
        </w:rPr>
      </w:pPr>
    </w:p>
    <w:p w14:paraId="3157C4B4" w14:textId="77777777" w:rsidR="007056A1" w:rsidRDefault="007056A1" w:rsidP="007056A1">
      <w:pPr>
        <w:bidi/>
        <w:jc w:val="both"/>
        <w:rPr>
          <w:rFonts w:cs="David" w:hint="cs"/>
          <w:rtl/>
        </w:rPr>
      </w:pPr>
      <w:r>
        <w:rPr>
          <w:rFonts w:cs="David" w:hint="cs"/>
          <w:rtl/>
        </w:rPr>
        <w:tab/>
        <w:t xml:space="preserve">מבחינתי שכל ההצעות יהיו מועתקות ותהיה רק הצעה אחת, זה יחסוך לי עבודה. </w:t>
      </w:r>
    </w:p>
    <w:p w14:paraId="0F220895" w14:textId="77777777" w:rsidR="007056A1" w:rsidRDefault="007056A1" w:rsidP="007056A1">
      <w:pPr>
        <w:bidi/>
        <w:jc w:val="both"/>
        <w:rPr>
          <w:rFonts w:cs="David" w:hint="cs"/>
          <w:rtl/>
        </w:rPr>
      </w:pPr>
    </w:p>
    <w:p w14:paraId="27AFF1C8" w14:textId="77777777" w:rsidR="007056A1" w:rsidRDefault="007056A1" w:rsidP="007056A1">
      <w:pPr>
        <w:bidi/>
        <w:jc w:val="both"/>
        <w:rPr>
          <w:rFonts w:cs="David" w:hint="cs"/>
          <w:rtl/>
        </w:rPr>
      </w:pPr>
      <w:r>
        <w:rPr>
          <w:rFonts w:cs="David" w:hint="cs"/>
          <w:u w:val="single"/>
          <w:rtl/>
        </w:rPr>
        <w:t>היו"ר יריב לוין:</w:t>
      </w:r>
    </w:p>
    <w:p w14:paraId="23DB3B3B" w14:textId="77777777" w:rsidR="007056A1" w:rsidRDefault="007056A1" w:rsidP="007056A1">
      <w:pPr>
        <w:bidi/>
        <w:jc w:val="both"/>
        <w:rPr>
          <w:rFonts w:cs="David" w:hint="cs"/>
          <w:rtl/>
        </w:rPr>
      </w:pPr>
    </w:p>
    <w:p w14:paraId="2C7C1B67" w14:textId="77777777" w:rsidR="007056A1" w:rsidRDefault="007056A1" w:rsidP="007056A1">
      <w:pPr>
        <w:bidi/>
        <w:jc w:val="both"/>
        <w:rPr>
          <w:rFonts w:cs="David" w:hint="cs"/>
          <w:rtl/>
        </w:rPr>
      </w:pPr>
      <w:r>
        <w:rPr>
          <w:rFonts w:cs="David" w:hint="cs"/>
          <w:rtl/>
        </w:rPr>
        <w:tab/>
        <w:t xml:space="preserve"> רבותי, אומרים לי שזה הזמן שבו אני מוכרח לעשות איזושהי הפסקה. אני מציע שנעשה איזושהי הפסקה של 25 דקות ונחדש את הישיבה. </w:t>
      </w:r>
    </w:p>
    <w:p w14:paraId="30341782" w14:textId="77777777" w:rsidR="007056A1" w:rsidRDefault="007056A1" w:rsidP="007056A1">
      <w:pPr>
        <w:bidi/>
        <w:jc w:val="both"/>
        <w:rPr>
          <w:rFonts w:cs="David" w:hint="cs"/>
          <w:rtl/>
        </w:rPr>
      </w:pPr>
    </w:p>
    <w:p w14:paraId="5976AEF1" w14:textId="77777777" w:rsidR="007056A1" w:rsidRDefault="007056A1" w:rsidP="007056A1">
      <w:pPr>
        <w:keepNext/>
        <w:bidi/>
        <w:jc w:val="both"/>
        <w:rPr>
          <w:rFonts w:cs="David" w:hint="cs"/>
          <w:rtl/>
        </w:rPr>
      </w:pPr>
      <w:r>
        <w:rPr>
          <w:rFonts w:cs="David" w:hint="cs"/>
          <w:u w:val="single"/>
          <w:rtl/>
        </w:rPr>
        <w:t>פרח לרנר:</w:t>
      </w:r>
    </w:p>
    <w:p w14:paraId="39222FCA" w14:textId="77777777" w:rsidR="007056A1" w:rsidRDefault="007056A1" w:rsidP="007056A1">
      <w:pPr>
        <w:keepNext/>
        <w:bidi/>
        <w:jc w:val="both"/>
        <w:rPr>
          <w:rFonts w:cs="David" w:hint="cs"/>
          <w:rtl/>
        </w:rPr>
      </w:pPr>
    </w:p>
    <w:p w14:paraId="6F9022DC" w14:textId="77777777" w:rsidR="007056A1" w:rsidRDefault="007056A1" w:rsidP="007056A1">
      <w:pPr>
        <w:keepNext/>
        <w:bidi/>
        <w:jc w:val="both"/>
        <w:rPr>
          <w:rFonts w:cs="David" w:hint="cs"/>
          <w:rtl/>
        </w:rPr>
      </w:pPr>
      <w:r>
        <w:rPr>
          <w:rFonts w:cs="David" w:hint="cs"/>
          <w:rtl/>
        </w:rPr>
        <w:tab/>
        <w:t xml:space="preserve">יש לנו ישיבת המשך. </w:t>
      </w:r>
    </w:p>
    <w:p w14:paraId="079640E5" w14:textId="77777777" w:rsidR="007056A1" w:rsidRDefault="007056A1" w:rsidP="007056A1">
      <w:pPr>
        <w:keepNext/>
        <w:bidi/>
        <w:jc w:val="both"/>
        <w:rPr>
          <w:rFonts w:cs="David" w:hint="cs"/>
          <w:rtl/>
        </w:rPr>
      </w:pPr>
    </w:p>
    <w:p w14:paraId="2A44451E" w14:textId="77777777" w:rsidR="007056A1" w:rsidRDefault="007056A1" w:rsidP="007056A1">
      <w:pPr>
        <w:bidi/>
        <w:jc w:val="both"/>
        <w:rPr>
          <w:rFonts w:cs="David" w:hint="cs"/>
          <w:rtl/>
        </w:rPr>
      </w:pPr>
      <w:r>
        <w:rPr>
          <w:rFonts w:cs="David" w:hint="cs"/>
          <w:u w:val="single"/>
          <w:rtl/>
        </w:rPr>
        <w:t>היו"ר יריב לוין:</w:t>
      </w:r>
    </w:p>
    <w:p w14:paraId="181C6505" w14:textId="77777777" w:rsidR="007056A1" w:rsidRDefault="007056A1" w:rsidP="007056A1">
      <w:pPr>
        <w:bidi/>
        <w:jc w:val="both"/>
        <w:rPr>
          <w:rFonts w:cs="David" w:hint="cs"/>
          <w:rtl/>
        </w:rPr>
      </w:pPr>
    </w:p>
    <w:p w14:paraId="145C317C" w14:textId="77777777" w:rsidR="007056A1" w:rsidRDefault="007056A1" w:rsidP="007056A1">
      <w:pPr>
        <w:keepNext/>
        <w:bidi/>
        <w:jc w:val="both"/>
        <w:rPr>
          <w:rFonts w:cs="David" w:hint="cs"/>
          <w:rtl/>
        </w:rPr>
      </w:pPr>
      <w:r>
        <w:rPr>
          <w:rFonts w:cs="David" w:hint="cs"/>
          <w:rtl/>
        </w:rPr>
        <w:tab/>
        <w:t xml:space="preserve">רבותי, קודם כל, תודה רבה. אני משאיר ב"צריך עיון" את הסוגיה הזאת, תבדקו את ה-30 יום מבחינתכם לישיבה הבאה. ניפגש כאן בשבוע הבא ונמשיך לטפל בנושא. </w:t>
      </w:r>
    </w:p>
    <w:p w14:paraId="2FE30C28" w14:textId="77777777" w:rsidR="007056A1" w:rsidRDefault="007056A1" w:rsidP="007056A1">
      <w:pPr>
        <w:keepNext/>
        <w:bidi/>
        <w:jc w:val="both"/>
        <w:rPr>
          <w:rFonts w:cs="David" w:hint="cs"/>
          <w:rtl/>
        </w:rPr>
      </w:pPr>
    </w:p>
    <w:p w14:paraId="34563785" w14:textId="77777777" w:rsidR="007056A1" w:rsidRDefault="007056A1" w:rsidP="007056A1">
      <w:pPr>
        <w:keepNext/>
        <w:bidi/>
        <w:ind w:firstLine="720"/>
        <w:jc w:val="both"/>
        <w:rPr>
          <w:rFonts w:cs="David" w:hint="cs"/>
          <w:rtl/>
        </w:rPr>
      </w:pPr>
      <w:r>
        <w:rPr>
          <w:rFonts w:cs="David" w:hint="cs"/>
          <w:rtl/>
        </w:rPr>
        <w:t xml:space="preserve">תודה רבה, הישיבה נעולה. </w:t>
      </w:r>
    </w:p>
    <w:p w14:paraId="6A9CACC0" w14:textId="77777777" w:rsidR="007056A1" w:rsidRDefault="007056A1" w:rsidP="007056A1">
      <w:pPr>
        <w:bidi/>
        <w:jc w:val="both"/>
        <w:rPr>
          <w:rFonts w:cs="David" w:hint="cs"/>
          <w:rtl/>
        </w:rPr>
      </w:pPr>
    </w:p>
    <w:p w14:paraId="179C2DE0" w14:textId="77777777" w:rsidR="00552A80" w:rsidRPr="007056A1" w:rsidRDefault="007056A1" w:rsidP="007056A1">
      <w:pPr>
        <w:bidi/>
        <w:ind w:firstLine="720"/>
        <w:jc w:val="both"/>
        <w:rPr>
          <w:b/>
          <w:bCs/>
        </w:rPr>
      </w:pPr>
      <w:r w:rsidRPr="007056A1">
        <w:rPr>
          <w:rFonts w:cs="David" w:hint="cs"/>
          <w:b/>
          <w:bCs/>
          <w:u w:val="single"/>
          <w:rtl/>
        </w:rPr>
        <w:t>הישיבה ננעלה בשעה 14:35.</w:t>
      </w:r>
    </w:p>
    <w:sectPr w:rsidR="00552A80" w:rsidRPr="007056A1" w:rsidSect="007056A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28F7" w14:textId="77777777" w:rsidR="007056A1" w:rsidRDefault="007056A1">
      <w:r>
        <w:separator/>
      </w:r>
    </w:p>
  </w:endnote>
  <w:endnote w:type="continuationSeparator" w:id="0">
    <w:p w14:paraId="7BB89AD8" w14:textId="77777777" w:rsidR="007056A1" w:rsidRDefault="0070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A1F8" w14:textId="77777777" w:rsidR="007056A1" w:rsidRDefault="007056A1">
      <w:r>
        <w:separator/>
      </w:r>
    </w:p>
  </w:footnote>
  <w:footnote w:type="continuationSeparator" w:id="0">
    <w:p w14:paraId="37F92F06" w14:textId="77777777" w:rsidR="007056A1" w:rsidRDefault="00705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63DB" w14:textId="77777777" w:rsidR="007056A1" w:rsidRDefault="007056A1" w:rsidP="007056A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A078506" w14:textId="77777777" w:rsidR="007056A1" w:rsidRDefault="007056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37F9" w14:textId="77777777" w:rsidR="007056A1" w:rsidRDefault="007056A1" w:rsidP="007056A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D1287D">
      <w:rPr>
        <w:rStyle w:val="PageNumber"/>
        <w:rFonts w:cs="David"/>
        <w:noProof/>
        <w:szCs w:val="24"/>
        <w:rtl/>
      </w:rPr>
      <w:t>47</w:t>
    </w:r>
    <w:r>
      <w:rPr>
        <w:rStyle w:val="PageNumber"/>
        <w:rFonts w:cs="David"/>
        <w:szCs w:val="24"/>
      </w:rPr>
      <w:fldChar w:fldCharType="end"/>
    </w:r>
  </w:p>
  <w:p w14:paraId="447007D9" w14:textId="77777777" w:rsidR="007056A1" w:rsidRDefault="007056A1" w:rsidP="007056A1">
    <w:pPr>
      <w:pStyle w:val="Header"/>
      <w:ind w:right="360"/>
      <w:rPr>
        <w:rFonts w:cs="David" w:hint="cs"/>
        <w:sz w:val="24"/>
        <w:szCs w:val="24"/>
        <w:rtl/>
      </w:rPr>
    </w:pPr>
    <w:r>
      <w:rPr>
        <w:rFonts w:cs="David" w:hint="cs"/>
        <w:sz w:val="24"/>
        <w:szCs w:val="24"/>
        <w:rtl/>
      </w:rPr>
      <w:t>ועדת הכנסת</w:t>
    </w:r>
  </w:p>
  <w:p w14:paraId="18E9F91C" w14:textId="77777777" w:rsidR="007056A1" w:rsidRDefault="007056A1" w:rsidP="007056A1">
    <w:pPr>
      <w:pStyle w:val="Header"/>
      <w:ind w:right="360"/>
      <w:rPr>
        <w:rFonts w:cs="David" w:hint="cs"/>
        <w:sz w:val="24"/>
        <w:szCs w:val="24"/>
        <w:rtl/>
      </w:rPr>
    </w:pPr>
    <w:r>
      <w:rPr>
        <w:rFonts w:cs="David" w:hint="cs"/>
        <w:sz w:val="24"/>
        <w:szCs w:val="24"/>
        <w:rtl/>
      </w:rPr>
      <w:t>8.2.11</w:t>
    </w:r>
  </w:p>
  <w:p w14:paraId="63066283" w14:textId="77777777" w:rsidR="007056A1" w:rsidRDefault="007056A1">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8C6"/>
    <w:multiLevelType w:val="hybridMultilevel"/>
    <w:tmpl w:val="9B245F70"/>
    <w:lvl w:ilvl="0" w:tplc="B8308EC4">
      <w:start w:val="4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44785F30"/>
    <w:multiLevelType w:val="hybridMultilevel"/>
    <w:tmpl w:val="39DE6954"/>
    <w:lvl w:ilvl="0" w:tplc="1B6A2008">
      <w:start w:val="331"/>
      <w:numFmt w:val="bullet"/>
      <w:lvlText w:val="-"/>
      <w:lvlJc w:val="left"/>
      <w:pPr>
        <w:tabs>
          <w:tab w:val="num" w:pos="1140"/>
        </w:tabs>
        <w:ind w:left="1140" w:hanging="360"/>
      </w:pPr>
      <w:rPr>
        <w:rFonts w:ascii="Times New Roman" w:eastAsia="Times New Roman" w:hAnsi="Times New Roman" w:cs="David"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 w15:restartNumberingAfterBreak="0">
    <w:nsid w:val="544A5F62"/>
    <w:multiLevelType w:val="hybridMultilevel"/>
    <w:tmpl w:val="E2F8E464"/>
    <w:lvl w:ilvl="0" w:tplc="6710467E">
      <w:start w:val="3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A4B4B76"/>
    <w:multiLevelType w:val="hybridMultilevel"/>
    <w:tmpl w:val="F1107620"/>
    <w:lvl w:ilvl="0" w:tplc="44CCDD2E">
      <w:start w:val="4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21560595">
    <w:abstractNumId w:val="1"/>
  </w:num>
  <w:num w:numId="2" w16cid:durableId="351028237">
    <w:abstractNumId w:val="3"/>
  </w:num>
  <w:num w:numId="3" w16cid:durableId="1895963538">
    <w:abstractNumId w:val="2"/>
  </w:num>
  <w:num w:numId="4" w16cid:durableId="1988317519">
    <w:abstractNumId w:val="4"/>
  </w:num>
  <w:num w:numId="5" w16cid:durableId="40056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391פרוטוקול_ישיבת_ועדה.doc"/>
    <w:docVar w:name="StartMode" w:val="3"/>
  </w:docVars>
  <w:rsids>
    <w:rsidRoot w:val="00B33D26"/>
    <w:rsid w:val="00552A80"/>
    <w:rsid w:val="007056A1"/>
    <w:rsid w:val="00965806"/>
    <w:rsid w:val="00B33D26"/>
    <w:rsid w:val="00BF168B"/>
    <w:rsid w:val="00C2083D"/>
    <w:rsid w:val="00D12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6B56FF6"/>
  <w15:chartTrackingRefBased/>
  <w15:docId w15:val="{9C922E88-AEB7-4E52-88AA-A1F4B3A0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056A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056A1"/>
    <w:rPr>
      <w:rFonts w:cs="Miriam"/>
      <w:lang w:bidi="he-IL"/>
    </w:rPr>
  </w:style>
  <w:style w:type="paragraph" w:styleId="Footer">
    <w:name w:val="footer"/>
    <w:basedOn w:val="Normal"/>
    <w:rsid w:val="007056A1"/>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10315</Words>
  <Characters>58799</Characters>
  <Application>Microsoft Office Word</Application>
  <DocSecurity>0</DocSecurity>
  <Lines>489</Lines>
  <Paragraphs>137</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68977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