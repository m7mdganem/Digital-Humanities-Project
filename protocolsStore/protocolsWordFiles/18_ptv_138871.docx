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C2817" w14:textId="77777777" w:rsidR="00D75847" w:rsidRPr="00D75847" w:rsidRDefault="00D75847" w:rsidP="00D75847">
      <w:pPr>
        <w:bidi/>
        <w:jc w:val="both"/>
        <w:rPr>
          <w:rFonts w:cs="David" w:hint="cs"/>
          <w:b/>
          <w:bCs/>
          <w:rtl/>
        </w:rPr>
      </w:pPr>
      <w:r w:rsidRPr="00D75847">
        <w:rPr>
          <w:rFonts w:cs="David" w:hint="cs"/>
          <w:b/>
          <w:bCs/>
          <w:rtl/>
        </w:rPr>
        <w:t>ה</w:t>
      </w:r>
      <w:r w:rsidRPr="00D75847">
        <w:rPr>
          <w:rFonts w:cs="David"/>
          <w:b/>
          <w:bCs/>
          <w:rtl/>
        </w:rPr>
        <w:t xml:space="preserve">כנסת </w:t>
      </w:r>
      <w:r w:rsidRPr="00D75847">
        <w:rPr>
          <w:rFonts w:cs="David" w:hint="cs"/>
          <w:b/>
          <w:bCs/>
          <w:rtl/>
        </w:rPr>
        <w:t>השמונה-עשרה</w:t>
      </w:r>
      <w:r w:rsidRPr="00D75847">
        <w:rPr>
          <w:rFonts w:cs="David" w:hint="cs"/>
          <w:b/>
          <w:bCs/>
          <w:rtl/>
        </w:rPr>
        <w:tab/>
      </w:r>
      <w:r w:rsidRPr="00D75847">
        <w:rPr>
          <w:rFonts w:cs="David" w:hint="cs"/>
          <w:b/>
          <w:bCs/>
          <w:rtl/>
        </w:rPr>
        <w:tab/>
        <w:t xml:space="preserve">                                                                  נוסח לא מתוקן              </w:t>
      </w:r>
    </w:p>
    <w:p w14:paraId="7AAAE4D3" w14:textId="77777777" w:rsidR="00D75847" w:rsidRPr="00D75847" w:rsidRDefault="00D75847" w:rsidP="00D75847">
      <w:pPr>
        <w:bidi/>
        <w:jc w:val="both"/>
        <w:outlineLvl w:val="0"/>
        <w:rPr>
          <w:rFonts w:cs="David" w:hint="cs"/>
          <w:b/>
          <w:bCs/>
          <w:rtl/>
        </w:rPr>
      </w:pPr>
      <w:r w:rsidRPr="00D75847">
        <w:rPr>
          <w:rFonts w:cs="David" w:hint="cs"/>
          <w:b/>
          <w:bCs/>
          <w:rtl/>
        </w:rPr>
        <w:t>מושב ראשון</w:t>
      </w:r>
      <w:r w:rsidRPr="00D75847">
        <w:rPr>
          <w:rFonts w:cs="David" w:hint="cs"/>
          <w:b/>
          <w:bCs/>
          <w:rtl/>
        </w:rPr>
        <w:tab/>
      </w:r>
      <w:r w:rsidRPr="00D75847">
        <w:rPr>
          <w:rFonts w:cs="David" w:hint="cs"/>
          <w:b/>
          <w:bCs/>
          <w:rtl/>
        </w:rPr>
        <w:tab/>
      </w:r>
      <w:r w:rsidRPr="00D75847">
        <w:rPr>
          <w:rFonts w:cs="David" w:hint="cs"/>
          <w:b/>
          <w:bCs/>
          <w:rtl/>
        </w:rPr>
        <w:tab/>
      </w:r>
      <w:r w:rsidRPr="00D75847">
        <w:rPr>
          <w:rFonts w:cs="David" w:hint="cs"/>
          <w:b/>
          <w:bCs/>
          <w:rtl/>
        </w:rPr>
        <w:tab/>
      </w:r>
      <w:r w:rsidRPr="00D75847">
        <w:rPr>
          <w:rFonts w:cs="David" w:hint="cs"/>
          <w:b/>
          <w:bCs/>
          <w:rtl/>
        </w:rPr>
        <w:tab/>
      </w:r>
      <w:r w:rsidRPr="00D75847">
        <w:rPr>
          <w:rFonts w:cs="David" w:hint="cs"/>
          <w:b/>
          <w:bCs/>
          <w:rtl/>
        </w:rPr>
        <w:tab/>
      </w:r>
      <w:r w:rsidRPr="00D75847">
        <w:rPr>
          <w:rFonts w:cs="David" w:hint="cs"/>
          <w:b/>
          <w:bCs/>
          <w:rtl/>
        </w:rPr>
        <w:tab/>
      </w:r>
      <w:r w:rsidRPr="00D75847">
        <w:rPr>
          <w:rFonts w:cs="David"/>
          <w:b/>
          <w:bCs/>
          <w:rtl/>
        </w:rPr>
        <w:tab/>
      </w:r>
      <w:r w:rsidRPr="00D75847">
        <w:rPr>
          <w:rFonts w:cs="David" w:hint="cs"/>
          <w:b/>
          <w:bCs/>
          <w:rtl/>
        </w:rPr>
        <w:t xml:space="preserve">         </w:t>
      </w:r>
    </w:p>
    <w:p w14:paraId="09197734" w14:textId="77777777" w:rsidR="00D75847" w:rsidRPr="00D75847" w:rsidRDefault="00D75847" w:rsidP="00D75847">
      <w:pPr>
        <w:bidi/>
        <w:jc w:val="both"/>
        <w:outlineLvl w:val="0"/>
        <w:rPr>
          <w:rFonts w:cs="David" w:hint="cs"/>
          <w:b/>
          <w:bCs/>
          <w:rtl/>
        </w:rPr>
      </w:pPr>
    </w:p>
    <w:p w14:paraId="30FEC5CE" w14:textId="77777777" w:rsidR="00D75847" w:rsidRPr="00D75847" w:rsidRDefault="00D75847" w:rsidP="00D75847">
      <w:pPr>
        <w:bidi/>
        <w:jc w:val="center"/>
        <w:outlineLvl w:val="0"/>
        <w:rPr>
          <w:rFonts w:cs="David" w:hint="cs"/>
          <w:b/>
          <w:bCs/>
          <w:rtl/>
        </w:rPr>
      </w:pPr>
    </w:p>
    <w:p w14:paraId="38F7475A" w14:textId="77777777" w:rsidR="00D75847" w:rsidRPr="00D75847" w:rsidRDefault="00D75847" w:rsidP="00D75847">
      <w:pPr>
        <w:bidi/>
        <w:jc w:val="center"/>
        <w:outlineLvl w:val="0"/>
        <w:rPr>
          <w:rFonts w:cs="David" w:hint="cs"/>
          <w:b/>
          <w:bCs/>
          <w:rtl/>
        </w:rPr>
      </w:pPr>
      <w:r w:rsidRPr="00D75847">
        <w:rPr>
          <w:rFonts w:cs="David"/>
          <w:b/>
          <w:bCs/>
          <w:rtl/>
        </w:rPr>
        <w:t xml:space="preserve">פרוטוקול </w:t>
      </w:r>
      <w:r w:rsidRPr="00D75847">
        <w:rPr>
          <w:rFonts w:cs="David" w:hint="cs"/>
          <w:b/>
          <w:bCs/>
          <w:rtl/>
        </w:rPr>
        <w:t>מס' 27</w:t>
      </w:r>
    </w:p>
    <w:p w14:paraId="01792788" w14:textId="77777777" w:rsidR="00D75847" w:rsidRPr="00D75847" w:rsidRDefault="00D75847" w:rsidP="00D75847">
      <w:pPr>
        <w:bidi/>
        <w:jc w:val="center"/>
        <w:outlineLvl w:val="0"/>
        <w:rPr>
          <w:rFonts w:cs="David" w:hint="cs"/>
          <w:b/>
          <w:bCs/>
          <w:rtl/>
        </w:rPr>
      </w:pPr>
      <w:r w:rsidRPr="00D75847">
        <w:rPr>
          <w:rFonts w:cs="David"/>
          <w:b/>
          <w:bCs/>
          <w:rtl/>
        </w:rPr>
        <w:t>מישיב</w:t>
      </w:r>
      <w:r w:rsidRPr="00D75847">
        <w:rPr>
          <w:rFonts w:cs="David" w:hint="cs"/>
          <w:b/>
          <w:bCs/>
          <w:rtl/>
        </w:rPr>
        <w:t>ת ועדת הכנסת</w:t>
      </w:r>
    </w:p>
    <w:p w14:paraId="1FEE4C19" w14:textId="77777777" w:rsidR="00D75847" w:rsidRPr="00D75847" w:rsidRDefault="00D75847" w:rsidP="00D75847">
      <w:pPr>
        <w:bidi/>
        <w:jc w:val="center"/>
        <w:rPr>
          <w:rFonts w:cs="David"/>
          <w:b/>
          <w:bCs/>
          <w:u w:val="single"/>
          <w:rtl/>
        </w:rPr>
      </w:pPr>
      <w:r w:rsidRPr="00D75847">
        <w:rPr>
          <w:rFonts w:cs="David" w:hint="cs"/>
          <w:b/>
          <w:bCs/>
          <w:u w:val="single"/>
          <w:rtl/>
        </w:rPr>
        <w:t xml:space="preserve">יום שני, כ"א תמוז </w:t>
      </w:r>
      <w:proofErr w:type="spellStart"/>
      <w:r w:rsidRPr="00D75847">
        <w:rPr>
          <w:rFonts w:cs="David" w:hint="cs"/>
          <w:b/>
          <w:bCs/>
          <w:u w:val="single"/>
          <w:rtl/>
        </w:rPr>
        <w:t>התשס"ט</w:t>
      </w:r>
      <w:proofErr w:type="spellEnd"/>
      <w:r w:rsidRPr="00D75847">
        <w:rPr>
          <w:rFonts w:cs="David" w:hint="cs"/>
          <w:b/>
          <w:bCs/>
          <w:u w:val="single"/>
          <w:rtl/>
        </w:rPr>
        <w:t xml:space="preserve"> (13 ביולי 2009), </w:t>
      </w:r>
      <w:r w:rsidRPr="00D75847">
        <w:rPr>
          <w:rFonts w:cs="David"/>
          <w:b/>
          <w:bCs/>
          <w:u w:val="single"/>
          <w:rtl/>
        </w:rPr>
        <w:t>ש</w:t>
      </w:r>
      <w:r w:rsidRPr="00D75847">
        <w:rPr>
          <w:rFonts w:cs="David" w:hint="cs"/>
          <w:b/>
          <w:bCs/>
          <w:u w:val="single"/>
          <w:rtl/>
        </w:rPr>
        <w:t>עה</w:t>
      </w:r>
      <w:r w:rsidRPr="00D75847">
        <w:rPr>
          <w:rFonts w:cs="David"/>
          <w:b/>
          <w:bCs/>
          <w:u w:val="single"/>
          <w:rtl/>
        </w:rPr>
        <w:t xml:space="preserve"> </w:t>
      </w:r>
      <w:r w:rsidRPr="00D75847">
        <w:rPr>
          <w:rFonts w:cs="David" w:hint="cs"/>
          <w:b/>
          <w:bCs/>
          <w:u w:val="single"/>
          <w:rtl/>
        </w:rPr>
        <w:t>09:00</w:t>
      </w:r>
    </w:p>
    <w:p w14:paraId="13EA1DB3" w14:textId="77777777" w:rsidR="00D75847" w:rsidRPr="00D75847" w:rsidRDefault="00D75847" w:rsidP="00D75847">
      <w:pPr>
        <w:bidi/>
        <w:jc w:val="both"/>
        <w:rPr>
          <w:rFonts w:cs="David"/>
          <w:b/>
          <w:bCs/>
          <w:u w:val="single"/>
          <w:rtl/>
        </w:rPr>
      </w:pPr>
    </w:p>
    <w:p w14:paraId="17820700" w14:textId="77777777" w:rsidR="00D75847" w:rsidRPr="00D75847" w:rsidRDefault="00D75847" w:rsidP="00D75847">
      <w:pPr>
        <w:bidi/>
        <w:jc w:val="both"/>
        <w:rPr>
          <w:rFonts w:cs="David" w:hint="cs"/>
          <w:b/>
          <w:bCs/>
          <w:u w:val="single"/>
          <w:rtl/>
        </w:rPr>
      </w:pPr>
    </w:p>
    <w:p w14:paraId="72535836" w14:textId="77777777" w:rsidR="00D75847" w:rsidRPr="00D75847" w:rsidRDefault="00D75847" w:rsidP="00D75847">
      <w:pPr>
        <w:bidi/>
        <w:jc w:val="both"/>
        <w:rPr>
          <w:rFonts w:cs="David" w:hint="cs"/>
          <w:b/>
          <w:bCs/>
          <w:u w:val="single"/>
          <w:rtl/>
        </w:rPr>
      </w:pPr>
    </w:p>
    <w:p w14:paraId="026C0393" w14:textId="77777777" w:rsidR="00D75847" w:rsidRPr="00D75847" w:rsidRDefault="00D75847" w:rsidP="00D75847">
      <w:pPr>
        <w:bidi/>
        <w:jc w:val="both"/>
        <w:rPr>
          <w:rFonts w:cs="David" w:hint="cs"/>
          <w:b/>
          <w:bCs/>
          <w:u w:val="single"/>
          <w:rtl/>
        </w:rPr>
      </w:pPr>
    </w:p>
    <w:p w14:paraId="04D1C226" w14:textId="77777777" w:rsidR="00D75847" w:rsidRPr="00D75847" w:rsidRDefault="00D75847" w:rsidP="00D75847">
      <w:pPr>
        <w:bidi/>
        <w:ind w:left="1530" w:hanging="1530"/>
        <w:jc w:val="both"/>
        <w:rPr>
          <w:rFonts w:cs="David" w:hint="cs"/>
          <w:rtl/>
        </w:rPr>
      </w:pPr>
      <w:r w:rsidRPr="00D75847">
        <w:rPr>
          <w:rFonts w:cs="David" w:hint="cs"/>
          <w:b/>
          <w:bCs/>
          <w:u w:val="single"/>
          <w:rtl/>
        </w:rPr>
        <w:t>סדר היום</w:t>
      </w:r>
      <w:r w:rsidRPr="00D75847">
        <w:rPr>
          <w:rFonts w:cs="David"/>
          <w:b/>
          <w:bCs/>
          <w:u w:val="single"/>
          <w:rtl/>
        </w:rPr>
        <w:t>:</w:t>
      </w:r>
      <w:r w:rsidRPr="00D75847">
        <w:rPr>
          <w:rFonts w:cs="David"/>
          <w:rtl/>
        </w:rPr>
        <w:t xml:space="preserve"> </w:t>
      </w:r>
      <w:r w:rsidRPr="00D75847">
        <w:rPr>
          <w:rFonts w:cs="David" w:hint="cs"/>
          <w:rtl/>
        </w:rPr>
        <w:t xml:space="preserve"> </w:t>
      </w:r>
      <w:r w:rsidRPr="00D75847">
        <w:rPr>
          <w:rFonts w:cs="David" w:hint="cs"/>
          <w:rtl/>
        </w:rPr>
        <w:tab/>
        <w:t xml:space="preserve">1. שינויים בלוח הזמנים של הדיונים וההצבעות </w:t>
      </w:r>
      <w:proofErr w:type="spellStart"/>
      <w:r w:rsidRPr="00D75847">
        <w:rPr>
          <w:rFonts w:cs="David" w:hint="cs"/>
          <w:rtl/>
        </w:rPr>
        <w:t>בהצ"ח</w:t>
      </w:r>
      <w:proofErr w:type="spellEnd"/>
      <w:r w:rsidRPr="00D75847">
        <w:rPr>
          <w:rFonts w:cs="David" w:hint="cs"/>
          <w:rtl/>
        </w:rPr>
        <w:t xml:space="preserve"> ההתייעלות הכלכלית </w:t>
      </w:r>
      <w:proofErr w:type="spellStart"/>
      <w:r w:rsidRPr="00D75847">
        <w:rPr>
          <w:rFonts w:cs="David" w:hint="cs"/>
          <w:rtl/>
        </w:rPr>
        <w:t>והצ"ח</w:t>
      </w:r>
      <w:proofErr w:type="spellEnd"/>
      <w:r w:rsidRPr="00D75847">
        <w:rPr>
          <w:rFonts w:cs="David" w:hint="cs"/>
          <w:rtl/>
        </w:rPr>
        <w:t xml:space="preserve"> </w:t>
      </w:r>
    </w:p>
    <w:p w14:paraId="7E11D191" w14:textId="77777777" w:rsidR="00D75847" w:rsidRPr="00D75847" w:rsidRDefault="00D75847" w:rsidP="00D75847">
      <w:pPr>
        <w:bidi/>
        <w:ind w:left="1440"/>
        <w:jc w:val="both"/>
        <w:rPr>
          <w:rFonts w:cs="David" w:hint="cs"/>
          <w:rtl/>
        </w:rPr>
      </w:pPr>
      <w:r w:rsidRPr="00D75847">
        <w:rPr>
          <w:rFonts w:cs="David" w:hint="cs"/>
          <w:rtl/>
        </w:rPr>
        <w:t xml:space="preserve">התקציב לשנים 2009 ו-2010, כולל הוספת הצעת חוק הקולנוע (הוראת שעה)(תיקון מס' 2), </w:t>
      </w:r>
      <w:proofErr w:type="spellStart"/>
      <w:r w:rsidRPr="00D75847">
        <w:rPr>
          <w:rFonts w:cs="David" w:hint="cs"/>
          <w:rtl/>
        </w:rPr>
        <w:t>התשס"ט</w:t>
      </w:r>
      <w:proofErr w:type="spellEnd"/>
      <w:r w:rsidRPr="00D75847">
        <w:rPr>
          <w:rFonts w:cs="David" w:hint="cs"/>
          <w:rtl/>
        </w:rPr>
        <w:t>-2009 לדיון והצבעה בקריאה ראשונה במליאת הכנסת ביום שני 13.7.2009.</w:t>
      </w:r>
    </w:p>
    <w:p w14:paraId="0CA1AD7E" w14:textId="77777777" w:rsidR="00D75847" w:rsidRPr="00D75847" w:rsidRDefault="00D75847" w:rsidP="00D75847">
      <w:pPr>
        <w:bidi/>
        <w:jc w:val="both"/>
        <w:rPr>
          <w:rFonts w:cs="David" w:hint="cs"/>
          <w:rtl/>
        </w:rPr>
      </w:pPr>
      <w:r w:rsidRPr="00D75847">
        <w:rPr>
          <w:rFonts w:cs="David" w:hint="cs"/>
          <w:b/>
          <w:bCs/>
          <w:rtl/>
        </w:rPr>
        <w:tab/>
      </w:r>
      <w:r w:rsidRPr="00D75847">
        <w:rPr>
          <w:rFonts w:cs="David" w:hint="cs"/>
          <w:b/>
          <w:bCs/>
          <w:rtl/>
        </w:rPr>
        <w:tab/>
      </w:r>
      <w:r w:rsidRPr="00D75847">
        <w:rPr>
          <w:rFonts w:cs="David" w:hint="cs"/>
          <w:rtl/>
        </w:rPr>
        <w:t>2. שונות</w:t>
      </w:r>
    </w:p>
    <w:p w14:paraId="31896EDA" w14:textId="77777777" w:rsidR="00D75847" w:rsidRPr="00D75847" w:rsidRDefault="00D75847" w:rsidP="00D75847">
      <w:pPr>
        <w:bidi/>
        <w:jc w:val="both"/>
        <w:rPr>
          <w:rFonts w:cs="David" w:hint="cs"/>
          <w:b/>
          <w:bCs/>
          <w:u w:val="single"/>
          <w:rtl/>
        </w:rPr>
      </w:pPr>
    </w:p>
    <w:p w14:paraId="006E5DE4" w14:textId="77777777" w:rsidR="00D75847" w:rsidRPr="00D75847" w:rsidRDefault="00D75847" w:rsidP="00D75847">
      <w:pPr>
        <w:bidi/>
        <w:jc w:val="both"/>
        <w:rPr>
          <w:rFonts w:cs="David" w:hint="cs"/>
          <w:b/>
          <w:bCs/>
          <w:u w:val="single"/>
          <w:rtl/>
        </w:rPr>
      </w:pPr>
    </w:p>
    <w:p w14:paraId="2514AC40" w14:textId="77777777" w:rsidR="00D75847" w:rsidRPr="00D75847" w:rsidRDefault="00D75847" w:rsidP="00D75847">
      <w:pPr>
        <w:bidi/>
        <w:jc w:val="both"/>
        <w:rPr>
          <w:rFonts w:cs="David" w:hint="cs"/>
          <w:b/>
          <w:bCs/>
          <w:u w:val="single"/>
          <w:rtl/>
        </w:rPr>
      </w:pPr>
    </w:p>
    <w:p w14:paraId="2520E47A" w14:textId="77777777" w:rsidR="00D75847" w:rsidRPr="00D75847" w:rsidRDefault="00D75847" w:rsidP="00D75847">
      <w:pPr>
        <w:bidi/>
        <w:jc w:val="both"/>
        <w:rPr>
          <w:rFonts w:cs="David"/>
          <w:b/>
          <w:bCs/>
          <w:rtl/>
        </w:rPr>
      </w:pPr>
    </w:p>
    <w:p w14:paraId="79E9D766" w14:textId="77777777" w:rsidR="00D75847" w:rsidRPr="00D75847" w:rsidRDefault="00D75847" w:rsidP="00D75847">
      <w:pPr>
        <w:bidi/>
        <w:jc w:val="both"/>
        <w:outlineLvl w:val="0"/>
        <w:rPr>
          <w:rFonts w:cs="David"/>
          <w:b/>
          <w:bCs/>
          <w:u w:val="single"/>
          <w:rtl/>
        </w:rPr>
      </w:pPr>
      <w:r w:rsidRPr="00D75847">
        <w:rPr>
          <w:rFonts w:cs="David"/>
          <w:b/>
          <w:bCs/>
          <w:u w:val="single"/>
          <w:rtl/>
        </w:rPr>
        <w:t>נכחו:</w:t>
      </w:r>
    </w:p>
    <w:p w14:paraId="1AF959A8" w14:textId="77777777" w:rsidR="00D75847" w:rsidRPr="00D75847" w:rsidRDefault="00D75847" w:rsidP="00D75847">
      <w:pPr>
        <w:bidi/>
        <w:jc w:val="both"/>
        <w:outlineLvl w:val="0"/>
        <w:rPr>
          <w:rFonts w:cs="David" w:hint="cs"/>
          <w:rtl/>
        </w:rPr>
      </w:pPr>
      <w:r w:rsidRPr="00D75847">
        <w:rPr>
          <w:rFonts w:cs="David"/>
          <w:b/>
          <w:bCs/>
          <w:u w:val="single"/>
          <w:rtl/>
        </w:rPr>
        <w:t>חברי הוועדה</w:t>
      </w:r>
      <w:r w:rsidRPr="00D75847">
        <w:rPr>
          <w:rFonts w:cs="David"/>
          <w:rtl/>
        </w:rPr>
        <w:t>:</w:t>
      </w:r>
      <w:r w:rsidRPr="00D75847">
        <w:rPr>
          <w:rFonts w:cs="David"/>
          <w:rtl/>
        </w:rPr>
        <w:tab/>
      </w:r>
    </w:p>
    <w:p w14:paraId="6AF14BFC" w14:textId="77777777" w:rsidR="00D75847" w:rsidRPr="00D75847" w:rsidRDefault="00D75847" w:rsidP="00D75847">
      <w:pPr>
        <w:bidi/>
        <w:jc w:val="both"/>
        <w:outlineLvl w:val="0"/>
        <w:rPr>
          <w:rFonts w:cs="David" w:hint="cs"/>
          <w:rtl/>
        </w:rPr>
      </w:pPr>
      <w:r w:rsidRPr="00D75847">
        <w:rPr>
          <w:rFonts w:cs="David" w:hint="cs"/>
          <w:rtl/>
        </w:rPr>
        <w:t xml:space="preserve">זאב </w:t>
      </w:r>
      <w:proofErr w:type="spellStart"/>
      <w:r w:rsidRPr="00D75847">
        <w:rPr>
          <w:rFonts w:cs="David" w:hint="cs"/>
          <w:rtl/>
        </w:rPr>
        <w:t>אלקין</w:t>
      </w:r>
      <w:proofErr w:type="spellEnd"/>
      <w:r w:rsidRPr="00D75847">
        <w:rPr>
          <w:rFonts w:cs="David" w:hint="cs"/>
          <w:rtl/>
        </w:rPr>
        <w:t xml:space="preserve"> </w:t>
      </w:r>
      <w:r w:rsidRPr="00D75847">
        <w:rPr>
          <w:rFonts w:cs="David"/>
          <w:rtl/>
        </w:rPr>
        <w:t>–</w:t>
      </w:r>
      <w:r w:rsidRPr="00D75847">
        <w:rPr>
          <w:rFonts w:cs="David" w:hint="cs"/>
          <w:rtl/>
        </w:rPr>
        <w:t xml:space="preserve"> היו"ר</w:t>
      </w:r>
    </w:p>
    <w:p w14:paraId="45FCE71A" w14:textId="77777777" w:rsidR="00D75847" w:rsidRPr="00D75847" w:rsidRDefault="00D75847" w:rsidP="00D75847">
      <w:pPr>
        <w:bidi/>
        <w:jc w:val="both"/>
        <w:outlineLvl w:val="0"/>
        <w:rPr>
          <w:rFonts w:cs="David" w:hint="cs"/>
          <w:rtl/>
        </w:rPr>
      </w:pPr>
      <w:r w:rsidRPr="00D75847">
        <w:rPr>
          <w:rFonts w:cs="David" w:hint="cs"/>
          <w:rtl/>
        </w:rPr>
        <w:t>רחל אדטו</w:t>
      </w:r>
    </w:p>
    <w:p w14:paraId="123AA14C" w14:textId="77777777" w:rsidR="00D75847" w:rsidRPr="00D75847" w:rsidRDefault="00D75847" w:rsidP="00D75847">
      <w:pPr>
        <w:bidi/>
        <w:jc w:val="both"/>
        <w:outlineLvl w:val="0"/>
        <w:rPr>
          <w:rFonts w:cs="David" w:hint="cs"/>
          <w:rtl/>
        </w:rPr>
      </w:pPr>
      <w:r w:rsidRPr="00D75847">
        <w:rPr>
          <w:rFonts w:cs="David" w:hint="cs"/>
          <w:rtl/>
        </w:rPr>
        <w:t xml:space="preserve">זבולון </w:t>
      </w:r>
      <w:proofErr w:type="spellStart"/>
      <w:r w:rsidRPr="00D75847">
        <w:rPr>
          <w:rFonts w:cs="David" w:hint="cs"/>
          <w:rtl/>
        </w:rPr>
        <w:t>אורלב</w:t>
      </w:r>
      <w:proofErr w:type="spellEnd"/>
    </w:p>
    <w:p w14:paraId="6E4A93B5" w14:textId="77777777" w:rsidR="00D75847" w:rsidRPr="00D75847" w:rsidRDefault="00D75847" w:rsidP="00D75847">
      <w:pPr>
        <w:bidi/>
        <w:jc w:val="both"/>
        <w:outlineLvl w:val="0"/>
        <w:rPr>
          <w:rFonts w:cs="David" w:hint="cs"/>
          <w:rtl/>
        </w:rPr>
      </w:pPr>
      <w:proofErr w:type="spellStart"/>
      <w:r w:rsidRPr="00D75847">
        <w:rPr>
          <w:rFonts w:cs="David" w:hint="cs"/>
          <w:rtl/>
        </w:rPr>
        <w:t>רוברט</w:t>
      </w:r>
      <w:proofErr w:type="spellEnd"/>
      <w:r w:rsidRPr="00D75847">
        <w:rPr>
          <w:rFonts w:cs="David" w:hint="cs"/>
          <w:rtl/>
        </w:rPr>
        <w:t xml:space="preserve"> </w:t>
      </w:r>
      <w:proofErr w:type="spellStart"/>
      <w:r w:rsidRPr="00D75847">
        <w:rPr>
          <w:rFonts w:cs="David" w:hint="cs"/>
          <w:rtl/>
        </w:rPr>
        <w:t>אילטוב</w:t>
      </w:r>
      <w:proofErr w:type="spellEnd"/>
    </w:p>
    <w:p w14:paraId="3E118250" w14:textId="77777777" w:rsidR="00D75847" w:rsidRPr="00D75847" w:rsidRDefault="00D75847" w:rsidP="00D75847">
      <w:pPr>
        <w:bidi/>
        <w:jc w:val="both"/>
        <w:outlineLvl w:val="0"/>
        <w:rPr>
          <w:rFonts w:cs="David" w:hint="cs"/>
          <w:rtl/>
        </w:rPr>
      </w:pPr>
      <w:r w:rsidRPr="00D75847">
        <w:rPr>
          <w:rFonts w:cs="David" w:hint="cs"/>
          <w:rtl/>
        </w:rPr>
        <w:t>נסים זאב</w:t>
      </w:r>
    </w:p>
    <w:p w14:paraId="40C0FEC5" w14:textId="77777777" w:rsidR="00D75847" w:rsidRPr="00D75847" w:rsidRDefault="00D75847" w:rsidP="00D75847">
      <w:pPr>
        <w:bidi/>
        <w:jc w:val="both"/>
        <w:outlineLvl w:val="0"/>
        <w:rPr>
          <w:rFonts w:cs="David" w:hint="cs"/>
          <w:rtl/>
        </w:rPr>
      </w:pPr>
      <w:r w:rsidRPr="00D75847">
        <w:rPr>
          <w:rFonts w:cs="David" w:hint="cs"/>
          <w:rtl/>
        </w:rPr>
        <w:t xml:space="preserve">ציפי </w:t>
      </w:r>
      <w:proofErr w:type="spellStart"/>
      <w:r w:rsidRPr="00D75847">
        <w:rPr>
          <w:rFonts w:cs="David" w:hint="cs"/>
          <w:rtl/>
        </w:rPr>
        <w:t>חוטובלי</w:t>
      </w:r>
      <w:proofErr w:type="spellEnd"/>
    </w:p>
    <w:p w14:paraId="46FA9EE3" w14:textId="77777777" w:rsidR="00D75847" w:rsidRPr="00D75847" w:rsidRDefault="00D75847" w:rsidP="00D75847">
      <w:pPr>
        <w:bidi/>
        <w:jc w:val="both"/>
        <w:outlineLvl w:val="0"/>
        <w:rPr>
          <w:rFonts w:cs="David" w:hint="cs"/>
          <w:rtl/>
        </w:rPr>
      </w:pPr>
      <w:r w:rsidRPr="00D75847">
        <w:rPr>
          <w:rFonts w:cs="David" w:hint="cs"/>
          <w:rtl/>
        </w:rPr>
        <w:t>אחמד טיבי</w:t>
      </w:r>
    </w:p>
    <w:p w14:paraId="17AE43B5" w14:textId="77777777" w:rsidR="00D75847" w:rsidRPr="00D75847" w:rsidRDefault="00D75847" w:rsidP="00D75847">
      <w:pPr>
        <w:bidi/>
        <w:jc w:val="both"/>
        <w:outlineLvl w:val="0"/>
        <w:rPr>
          <w:rFonts w:cs="David" w:hint="cs"/>
          <w:rtl/>
        </w:rPr>
      </w:pPr>
      <w:r w:rsidRPr="00D75847">
        <w:rPr>
          <w:rFonts w:cs="David" w:hint="cs"/>
          <w:rtl/>
        </w:rPr>
        <w:t xml:space="preserve">יריב </w:t>
      </w:r>
      <w:proofErr w:type="spellStart"/>
      <w:r w:rsidRPr="00D75847">
        <w:rPr>
          <w:rFonts w:cs="David" w:hint="cs"/>
          <w:rtl/>
        </w:rPr>
        <w:t>לוין</w:t>
      </w:r>
      <w:proofErr w:type="spellEnd"/>
    </w:p>
    <w:p w14:paraId="1368370C" w14:textId="77777777" w:rsidR="00D75847" w:rsidRPr="00D75847" w:rsidRDefault="00D75847" w:rsidP="00D75847">
      <w:pPr>
        <w:bidi/>
        <w:jc w:val="both"/>
        <w:outlineLvl w:val="0"/>
        <w:rPr>
          <w:rFonts w:cs="David" w:hint="cs"/>
          <w:rtl/>
        </w:rPr>
      </w:pPr>
      <w:r w:rsidRPr="00D75847">
        <w:rPr>
          <w:rFonts w:cs="David" w:hint="cs"/>
          <w:rtl/>
        </w:rPr>
        <w:t>שלמה מולה</w:t>
      </w:r>
    </w:p>
    <w:p w14:paraId="201474FE" w14:textId="77777777" w:rsidR="00D75847" w:rsidRPr="00D75847" w:rsidRDefault="00D75847" w:rsidP="00D75847">
      <w:pPr>
        <w:bidi/>
        <w:jc w:val="both"/>
        <w:outlineLvl w:val="0"/>
        <w:rPr>
          <w:rFonts w:cs="David" w:hint="cs"/>
          <w:rtl/>
        </w:rPr>
      </w:pPr>
      <w:r w:rsidRPr="00D75847">
        <w:rPr>
          <w:rFonts w:cs="David" w:hint="cs"/>
          <w:rtl/>
        </w:rPr>
        <w:t xml:space="preserve">אברהם </w:t>
      </w:r>
      <w:proofErr w:type="spellStart"/>
      <w:r w:rsidRPr="00D75847">
        <w:rPr>
          <w:rFonts w:cs="David" w:hint="cs"/>
          <w:rtl/>
        </w:rPr>
        <w:t>מיכאלי</w:t>
      </w:r>
      <w:proofErr w:type="spellEnd"/>
    </w:p>
    <w:p w14:paraId="4BD8FF80" w14:textId="77777777" w:rsidR="00D75847" w:rsidRPr="00D75847" w:rsidRDefault="00D75847" w:rsidP="00D75847">
      <w:pPr>
        <w:bidi/>
        <w:jc w:val="both"/>
        <w:outlineLvl w:val="0"/>
        <w:rPr>
          <w:rFonts w:cs="David" w:hint="cs"/>
          <w:rtl/>
        </w:rPr>
      </w:pPr>
      <w:r w:rsidRPr="00D75847">
        <w:rPr>
          <w:rFonts w:cs="David" w:hint="cs"/>
          <w:rtl/>
        </w:rPr>
        <w:t>אלכס מילר</w:t>
      </w:r>
    </w:p>
    <w:p w14:paraId="5ECEB96D" w14:textId="77777777" w:rsidR="00D75847" w:rsidRPr="00D75847" w:rsidRDefault="00D75847" w:rsidP="00D75847">
      <w:pPr>
        <w:bidi/>
        <w:jc w:val="both"/>
        <w:outlineLvl w:val="0"/>
        <w:rPr>
          <w:rFonts w:cs="David" w:hint="cs"/>
          <w:rtl/>
        </w:rPr>
      </w:pPr>
      <w:r w:rsidRPr="00D75847">
        <w:rPr>
          <w:rFonts w:cs="David" w:hint="cs"/>
          <w:rtl/>
        </w:rPr>
        <w:t>מאיר שטרית</w:t>
      </w:r>
    </w:p>
    <w:p w14:paraId="3BAC61F7" w14:textId="77777777" w:rsidR="00D75847" w:rsidRPr="00D75847" w:rsidRDefault="00D75847" w:rsidP="00D75847">
      <w:pPr>
        <w:bidi/>
        <w:jc w:val="both"/>
        <w:outlineLvl w:val="0"/>
        <w:rPr>
          <w:rFonts w:cs="David" w:hint="cs"/>
          <w:rtl/>
        </w:rPr>
      </w:pPr>
      <w:r w:rsidRPr="00D75847">
        <w:rPr>
          <w:rFonts w:cs="David" w:hint="cs"/>
          <w:rtl/>
        </w:rPr>
        <w:t>נחמן שי</w:t>
      </w:r>
    </w:p>
    <w:p w14:paraId="5F3712A0" w14:textId="77777777" w:rsidR="00D75847" w:rsidRPr="00D75847" w:rsidRDefault="00D75847" w:rsidP="00D75847">
      <w:pPr>
        <w:bidi/>
        <w:jc w:val="both"/>
        <w:outlineLvl w:val="0"/>
        <w:rPr>
          <w:rFonts w:cs="David" w:hint="cs"/>
          <w:rtl/>
        </w:rPr>
      </w:pPr>
    </w:p>
    <w:p w14:paraId="5ED2726B" w14:textId="77777777" w:rsidR="00D75847" w:rsidRPr="00D75847" w:rsidRDefault="00D75847" w:rsidP="00D75847">
      <w:pPr>
        <w:bidi/>
        <w:jc w:val="both"/>
        <w:outlineLvl w:val="0"/>
        <w:rPr>
          <w:rFonts w:cs="David" w:hint="cs"/>
          <w:b/>
          <w:bCs/>
          <w:u w:val="single"/>
          <w:rtl/>
        </w:rPr>
      </w:pPr>
    </w:p>
    <w:p w14:paraId="4A7C5B19" w14:textId="77777777" w:rsidR="00D75847" w:rsidRPr="00D75847" w:rsidRDefault="00D75847" w:rsidP="00D75847">
      <w:pPr>
        <w:bidi/>
        <w:jc w:val="both"/>
        <w:outlineLvl w:val="0"/>
        <w:rPr>
          <w:rFonts w:cs="David" w:hint="cs"/>
          <w:rtl/>
        </w:rPr>
      </w:pPr>
      <w:r w:rsidRPr="00D75847">
        <w:rPr>
          <w:rFonts w:cs="David"/>
          <w:b/>
          <w:bCs/>
          <w:u w:val="single"/>
          <w:rtl/>
        </w:rPr>
        <w:t>מוזמנים</w:t>
      </w:r>
      <w:r w:rsidRPr="00D75847">
        <w:rPr>
          <w:rFonts w:cs="David"/>
          <w:rtl/>
        </w:rPr>
        <w:t>:</w:t>
      </w:r>
    </w:p>
    <w:p w14:paraId="1FBF9AF6" w14:textId="77777777" w:rsidR="00D75847" w:rsidRPr="00D75847" w:rsidRDefault="00D75847" w:rsidP="00D75847">
      <w:pPr>
        <w:bidi/>
        <w:jc w:val="both"/>
        <w:outlineLvl w:val="0"/>
        <w:rPr>
          <w:rFonts w:cs="David" w:hint="cs"/>
          <w:rtl/>
        </w:rPr>
      </w:pPr>
      <w:r w:rsidRPr="00D75847">
        <w:rPr>
          <w:rFonts w:cs="David" w:hint="cs"/>
          <w:rtl/>
        </w:rPr>
        <w:t>איל ינון, מזכיר הכנסת</w:t>
      </w:r>
    </w:p>
    <w:p w14:paraId="14A890C8" w14:textId="77777777" w:rsidR="00D75847" w:rsidRPr="00D75847" w:rsidRDefault="00D75847" w:rsidP="00D75847">
      <w:pPr>
        <w:bidi/>
        <w:jc w:val="both"/>
        <w:outlineLvl w:val="0"/>
        <w:rPr>
          <w:rFonts w:cs="David" w:hint="cs"/>
          <w:rtl/>
        </w:rPr>
      </w:pPr>
    </w:p>
    <w:p w14:paraId="21C71217" w14:textId="77777777" w:rsidR="00D75847" w:rsidRPr="00D75847" w:rsidRDefault="00D75847" w:rsidP="00D75847">
      <w:pPr>
        <w:bidi/>
        <w:jc w:val="both"/>
        <w:outlineLvl w:val="0"/>
        <w:rPr>
          <w:rFonts w:cs="David" w:hint="cs"/>
          <w:rtl/>
        </w:rPr>
      </w:pPr>
    </w:p>
    <w:p w14:paraId="6D0DB021" w14:textId="77777777" w:rsidR="00D75847" w:rsidRPr="00D75847" w:rsidRDefault="00D75847" w:rsidP="00D75847">
      <w:pPr>
        <w:bidi/>
        <w:jc w:val="both"/>
        <w:outlineLvl w:val="0"/>
        <w:rPr>
          <w:rFonts w:cs="David" w:hint="cs"/>
          <w:rtl/>
        </w:rPr>
      </w:pPr>
      <w:r w:rsidRPr="00D75847">
        <w:rPr>
          <w:rFonts w:cs="David" w:hint="cs"/>
          <w:b/>
          <w:bCs/>
          <w:u w:val="single"/>
          <w:rtl/>
        </w:rPr>
        <w:t>יועצת משפטית:</w:t>
      </w:r>
      <w:r w:rsidRPr="00D75847">
        <w:rPr>
          <w:rFonts w:cs="David" w:hint="cs"/>
          <w:rtl/>
        </w:rPr>
        <w:tab/>
        <w:t>ארבל אסטרחן</w:t>
      </w:r>
    </w:p>
    <w:p w14:paraId="412ACF89" w14:textId="77777777" w:rsidR="00D75847" w:rsidRPr="00D75847" w:rsidRDefault="00D75847" w:rsidP="00D75847">
      <w:pPr>
        <w:bidi/>
        <w:jc w:val="both"/>
        <w:outlineLvl w:val="0"/>
        <w:rPr>
          <w:rFonts w:cs="David" w:hint="cs"/>
          <w:rtl/>
        </w:rPr>
      </w:pPr>
    </w:p>
    <w:p w14:paraId="226883D4" w14:textId="77777777" w:rsidR="00D75847" w:rsidRPr="00D75847" w:rsidRDefault="00D75847" w:rsidP="00D75847">
      <w:pPr>
        <w:bidi/>
        <w:jc w:val="both"/>
        <w:outlineLvl w:val="0"/>
        <w:rPr>
          <w:rFonts w:cs="David" w:hint="cs"/>
          <w:rtl/>
        </w:rPr>
      </w:pPr>
    </w:p>
    <w:p w14:paraId="1E961351" w14:textId="77777777" w:rsidR="00D75847" w:rsidRPr="00D75847" w:rsidRDefault="00D75847" w:rsidP="00D75847">
      <w:pPr>
        <w:bidi/>
        <w:jc w:val="both"/>
        <w:outlineLvl w:val="0"/>
        <w:rPr>
          <w:rFonts w:cs="David" w:hint="cs"/>
          <w:rtl/>
        </w:rPr>
      </w:pPr>
      <w:r w:rsidRPr="00D75847">
        <w:rPr>
          <w:rFonts w:cs="David"/>
          <w:b/>
          <w:bCs/>
          <w:u w:val="single"/>
          <w:rtl/>
        </w:rPr>
        <w:t>מנהלת הוועדה</w:t>
      </w:r>
      <w:r w:rsidRPr="00D75847">
        <w:rPr>
          <w:rFonts w:cs="David"/>
          <w:rtl/>
        </w:rPr>
        <w:t>:</w:t>
      </w:r>
      <w:r w:rsidRPr="00D75847">
        <w:rPr>
          <w:rFonts w:cs="David"/>
          <w:rtl/>
        </w:rPr>
        <w:tab/>
      </w:r>
      <w:r w:rsidRPr="00D75847">
        <w:rPr>
          <w:rFonts w:cs="David" w:hint="cs"/>
          <w:rtl/>
        </w:rPr>
        <w:tab/>
        <w:t>אתי בן-יוסף</w:t>
      </w:r>
    </w:p>
    <w:p w14:paraId="7E6FBFD9" w14:textId="77777777" w:rsidR="00D75847" w:rsidRPr="00D75847" w:rsidRDefault="00D75847" w:rsidP="00D75847">
      <w:pPr>
        <w:bidi/>
        <w:jc w:val="both"/>
        <w:rPr>
          <w:rFonts w:cs="David" w:hint="cs"/>
          <w:b/>
          <w:bCs/>
          <w:u w:val="single"/>
          <w:rtl/>
        </w:rPr>
      </w:pPr>
    </w:p>
    <w:p w14:paraId="201FD53B" w14:textId="77777777" w:rsidR="00D75847" w:rsidRPr="00D75847" w:rsidRDefault="00D75847" w:rsidP="00D75847">
      <w:pPr>
        <w:bidi/>
        <w:jc w:val="both"/>
        <w:outlineLvl w:val="0"/>
        <w:rPr>
          <w:rFonts w:cs="David" w:hint="cs"/>
          <w:b/>
          <w:bCs/>
          <w:u w:val="single"/>
          <w:rtl/>
        </w:rPr>
      </w:pPr>
    </w:p>
    <w:p w14:paraId="0043F368" w14:textId="77777777" w:rsidR="00D75847" w:rsidRPr="00D75847" w:rsidRDefault="00D75847" w:rsidP="00D75847">
      <w:pPr>
        <w:bidi/>
        <w:jc w:val="both"/>
        <w:outlineLvl w:val="0"/>
        <w:rPr>
          <w:rFonts w:cs="David" w:hint="cs"/>
          <w:rtl/>
        </w:rPr>
      </w:pPr>
      <w:r w:rsidRPr="00D75847">
        <w:rPr>
          <w:rFonts w:cs="David" w:hint="cs"/>
          <w:b/>
          <w:bCs/>
          <w:u w:val="single"/>
          <w:rtl/>
        </w:rPr>
        <w:t xml:space="preserve">רשמת </w:t>
      </w:r>
      <w:proofErr w:type="spellStart"/>
      <w:r w:rsidRPr="00D75847">
        <w:rPr>
          <w:rFonts w:cs="David" w:hint="cs"/>
          <w:b/>
          <w:bCs/>
          <w:u w:val="single"/>
          <w:rtl/>
        </w:rPr>
        <w:t>פרלמנטרית</w:t>
      </w:r>
      <w:proofErr w:type="spellEnd"/>
      <w:r w:rsidRPr="00D75847">
        <w:rPr>
          <w:rFonts w:cs="David"/>
          <w:rtl/>
        </w:rPr>
        <w:t>:</w:t>
      </w:r>
      <w:r w:rsidRPr="00D75847">
        <w:rPr>
          <w:rFonts w:cs="David" w:hint="cs"/>
          <w:rtl/>
        </w:rPr>
        <w:tab/>
        <w:t>הדס צנוירט</w:t>
      </w:r>
      <w:r w:rsidRPr="00D75847">
        <w:rPr>
          <w:rFonts w:cs="David"/>
          <w:rtl/>
        </w:rPr>
        <w:tab/>
      </w:r>
    </w:p>
    <w:p w14:paraId="49DD8E62" w14:textId="77777777" w:rsidR="00D75847" w:rsidRPr="00D75847" w:rsidRDefault="00D75847" w:rsidP="00D75847">
      <w:pPr>
        <w:bidi/>
        <w:jc w:val="both"/>
        <w:rPr>
          <w:rFonts w:cs="David" w:hint="cs"/>
          <w:b/>
          <w:bCs/>
          <w:u w:val="single"/>
          <w:rtl/>
        </w:rPr>
      </w:pPr>
      <w:r w:rsidRPr="00D75847">
        <w:rPr>
          <w:rFonts w:cs="David"/>
          <w:rtl/>
        </w:rPr>
        <w:br w:type="page"/>
      </w:r>
      <w:r w:rsidRPr="00D75847">
        <w:rPr>
          <w:rFonts w:cs="David" w:hint="cs"/>
          <w:b/>
          <w:bCs/>
          <w:u w:val="single"/>
          <w:rtl/>
        </w:rPr>
        <w:lastRenderedPageBreak/>
        <w:t xml:space="preserve">1. שינויים בלוח הזמנים של הדיונים וההצבעות </w:t>
      </w:r>
      <w:proofErr w:type="spellStart"/>
      <w:r w:rsidRPr="00D75847">
        <w:rPr>
          <w:rFonts w:cs="David" w:hint="cs"/>
          <w:b/>
          <w:bCs/>
          <w:u w:val="single"/>
          <w:rtl/>
        </w:rPr>
        <w:t>בהצ"ח</w:t>
      </w:r>
      <w:proofErr w:type="spellEnd"/>
      <w:r w:rsidRPr="00D75847">
        <w:rPr>
          <w:rFonts w:cs="David" w:hint="cs"/>
          <w:b/>
          <w:bCs/>
          <w:u w:val="single"/>
          <w:rtl/>
        </w:rPr>
        <w:t xml:space="preserve"> ההתייעלות הכלכלית </w:t>
      </w:r>
      <w:proofErr w:type="spellStart"/>
      <w:r w:rsidRPr="00D75847">
        <w:rPr>
          <w:rFonts w:cs="David" w:hint="cs"/>
          <w:b/>
          <w:bCs/>
          <w:u w:val="single"/>
          <w:rtl/>
        </w:rPr>
        <w:t>והצ"ח</w:t>
      </w:r>
      <w:proofErr w:type="spellEnd"/>
      <w:r w:rsidRPr="00D75847">
        <w:rPr>
          <w:rFonts w:cs="David" w:hint="cs"/>
          <w:b/>
          <w:bCs/>
          <w:u w:val="single"/>
          <w:rtl/>
        </w:rPr>
        <w:t xml:space="preserve"> התקציב לשנים</w:t>
      </w:r>
    </w:p>
    <w:p w14:paraId="53AC28E2" w14:textId="77777777" w:rsidR="00D75847" w:rsidRPr="00D75847" w:rsidRDefault="00D75847" w:rsidP="00D75847">
      <w:pPr>
        <w:bidi/>
        <w:jc w:val="both"/>
        <w:rPr>
          <w:rFonts w:cs="David" w:hint="cs"/>
          <w:b/>
          <w:bCs/>
          <w:u w:val="single"/>
          <w:rtl/>
        </w:rPr>
      </w:pPr>
      <w:r w:rsidRPr="00D75847">
        <w:rPr>
          <w:rFonts w:cs="David" w:hint="cs"/>
          <w:b/>
          <w:bCs/>
          <w:u w:val="single"/>
          <w:rtl/>
        </w:rPr>
        <w:t xml:space="preserve">2009 ו-2010, כולל הוספת הצעת חוק הקולנוע (הוראת שעה)(תיקון מס' 2), </w:t>
      </w:r>
      <w:proofErr w:type="spellStart"/>
      <w:r w:rsidRPr="00D75847">
        <w:rPr>
          <w:rFonts w:cs="David" w:hint="cs"/>
          <w:b/>
          <w:bCs/>
          <w:u w:val="single"/>
          <w:rtl/>
        </w:rPr>
        <w:t>התשס"ט</w:t>
      </w:r>
      <w:proofErr w:type="spellEnd"/>
      <w:r w:rsidRPr="00D75847">
        <w:rPr>
          <w:rFonts w:cs="David" w:hint="cs"/>
          <w:b/>
          <w:bCs/>
          <w:u w:val="single"/>
          <w:rtl/>
        </w:rPr>
        <w:t>-2009 לדיון והצבעה בקריאה ראשונה במליאת הכנסת ביום שני 13.7.2009.</w:t>
      </w:r>
    </w:p>
    <w:p w14:paraId="0EA941D1" w14:textId="77777777" w:rsidR="00D75847" w:rsidRPr="00D75847" w:rsidRDefault="00D75847" w:rsidP="00D75847">
      <w:pPr>
        <w:bidi/>
        <w:jc w:val="both"/>
        <w:rPr>
          <w:rFonts w:cs="David" w:hint="cs"/>
          <w:u w:val="single"/>
          <w:rtl/>
        </w:rPr>
      </w:pPr>
    </w:p>
    <w:p w14:paraId="0E4EAEFE" w14:textId="77777777" w:rsidR="00D75847" w:rsidRPr="00D75847" w:rsidRDefault="00D75847" w:rsidP="00D75847">
      <w:pPr>
        <w:bidi/>
        <w:jc w:val="both"/>
        <w:rPr>
          <w:rFonts w:cs="David" w:hint="cs"/>
          <w:u w:val="single"/>
          <w:rtl/>
        </w:rPr>
      </w:pPr>
    </w:p>
    <w:p w14:paraId="7B9C055C"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2B869861" w14:textId="77777777" w:rsidR="00D75847" w:rsidRPr="00D75847" w:rsidRDefault="00D75847" w:rsidP="00D75847">
      <w:pPr>
        <w:bidi/>
        <w:jc w:val="both"/>
        <w:rPr>
          <w:rFonts w:cs="David" w:hint="cs"/>
          <w:u w:val="single"/>
          <w:rtl/>
        </w:rPr>
      </w:pPr>
    </w:p>
    <w:p w14:paraId="659081C0" w14:textId="77777777" w:rsidR="00D75847" w:rsidRPr="00D75847" w:rsidRDefault="00D75847" w:rsidP="00D75847">
      <w:pPr>
        <w:bidi/>
        <w:jc w:val="both"/>
        <w:rPr>
          <w:rFonts w:cs="David" w:hint="cs"/>
          <w:rtl/>
        </w:rPr>
      </w:pPr>
      <w:r w:rsidRPr="00D75847">
        <w:rPr>
          <w:rFonts w:cs="David" w:hint="cs"/>
          <w:rtl/>
        </w:rPr>
        <w:tab/>
        <w:t>בוקר טוב, אני מתכבד לפתוח את הישיבה. על סדר היום מספר שינויים בתוכנית של השבוע. אנו חוזרים לסדר היום שנקבע על ידי ועדת הכנסת לגבי הדיונים של השבוע, והסיבה העיקרית לכך שהתכנסנו היום היא בקשתו של יושב ראש הכנסת, שהכנסת תצביע השבוע על חוק הקולנוע, שבנסיבות כאלה או אחרות- -</w:t>
      </w:r>
    </w:p>
    <w:p w14:paraId="73CE8BA6" w14:textId="77777777" w:rsidR="00D75847" w:rsidRPr="00D75847" w:rsidRDefault="00D75847" w:rsidP="00D75847">
      <w:pPr>
        <w:bidi/>
        <w:jc w:val="both"/>
        <w:rPr>
          <w:rFonts w:cs="David" w:hint="cs"/>
          <w:rtl/>
        </w:rPr>
      </w:pPr>
    </w:p>
    <w:p w14:paraId="55D04488" w14:textId="77777777" w:rsidR="00D75847" w:rsidRPr="00D75847" w:rsidRDefault="00D75847" w:rsidP="00D75847">
      <w:pPr>
        <w:bidi/>
        <w:jc w:val="both"/>
        <w:rPr>
          <w:rFonts w:cs="David" w:hint="cs"/>
          <w:u w:val="single"/>
          <w:rtl/>
        </w:rPr>
      </w:pPr>
      <w:r w:rsidRPr="00D75847">
        <w:rPr>
          <w:rFonts w:cs="David" w:hint="cs"/>
          <w:u w:val="single"/>
          <w:rtl/>
        </w:rPr>
        <w:t>אחמד טיבי:</w:t>
      </w:r>
    </w:p>
    <w:p w14:paraId="31E1FE88" w14:textId="77777777" w:rsidR="00D75847" w:rsidRPr="00D75847" w:rsidRDefault="00D75847" w:rsidP="00D75847">
      <w:pPr>
        <w:bidi/>
        <w:jc w:val="both"/>
        <w:rPr>
          <w:rFonts w:cs="David" w:hint="cs"/>
          <w:u w:val="single"/>
          <w:rtl/>
        </w:rPr>
      </w:pPr>
    </w:p>
    <w:p w14:paraId="45EE7B2D" w14:textId="77777777" w:rsidR="00D75847" w:rsidRPr="00D75847" w:rsidRDefault="00D75847" w:rsidP="00D75847">
      <w:pPr>
        <w:bidi/>
        <w:jc w:val="both"/>
        <w:rPr>
          <w:rFonts w:cs="David" w:hint="cs"/>
          <w:rtl/>
        </w:rPr>
      </w:pPr>
      <w:r w:rsidRPr="00D75847">
        <w:rPr>
          <w:rFonts w:cs="David" w:hint="cs"/>
          <w:rtl/>
        </w:rPr>
        <w:tab/>
        <w:t>מה הסיבה המשנית?</w:t>
      </w:r>
    </w:p>
    <w:p w14:paraId="68F84A08" w14:textId="77777777" w:rsidR="00D75847" w:rsidRPr="00D75847" w:rsidRDefault="00D75847" w:rsidP="00D75847">
      <w:pPr>
        <w:bidi/>
        <w:jc w:val="both"/>
        <w:rPr>
          <w:rFonts w:cs="David" w:hint="cs"/>
          <w:rtl/>
        </w:rPr>
      </w:pPr>
    </w:p>
    <w:p w14:paraId="183D0933"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78969967" w14:textId="77777777" w:rsidR="00D75847" w:rsidRPr="00D75847" w:rsidRDefault="00D75847" w:rsidP="00D75847">
      <w:pPr>
        <w:bidi/>
        <w:jc w:val="both"/>
        <w:rPr>
          <w:rFonts w:cs="David" w:hint="cs"/>
          <w:u w:val="single"/>
          <w:rtl/>
        </w:rPr>
      </w:pPr>
    </w:p>
    <w:p w14:paraId="4488073E" w14:textId="77777777" w:rsidR="00D75847" w:rsidRPr="00D75847" w:rsidRDefault="00D75847" w:rsidP="00D75847">
      <w:pPr>
        <w:bidi/>
        <w:jc w:val="both"/>
        <w:rPr>
          <w:rFonts w:cs="David" w:hint="cs"/>
          <w:rtl/>
        </w:rPr>
      </w:pPr>
      <w:r w:rsidRPr="00D75847">
        <w:rPr>
          <w:rFonts w:cs="David" w:hint="cs"/>
          <w:rtl/>
        </w:rPr>
        <w:tab/>
        <w:t>חבר הכנסת טיבי, אתה רוצה מייד לקחת אותי לסיבות משניות?</w:t>
      </w:r>
    </w:p>
    <w:p w14:paraId="318AB50F" w14:textId="77777777" w:rsidR="00D75847" w:rsidRPr="00D75847" w:rsidRDefault="00D75847" w:rsidP="00D75847">
      <w:pPr>
        <w:bidi/>
        <w:jc w:val="both"/>
        <w:rPr>
          <w:rFonts w:cs="David" w:hint="cs"/>
          <w:rtl/>
        </w:rPr>
      </w:pPr>
    </w:p>
    <w:p w14:paraId="3150CAA1" w14:textId="77777777" w:rsidR="00D75847" w:rsidRPr="00D75847" w:rsidRDefault="00D75847" w:rsidP="00D75847">
      <w:pPr>
        <w:bidi/>
        <w:jc w:val="both"/>
        <w:rPr>
          <w:rFonts w:cs="David" w:hint="cs"/>
          <w:u w:val="single"/>
          <w:rtl/>
        </w:rPr>
      </w:pPr>
      <w:r w:rsidRPr="00D75847">
        <w:rPr>
          <w:rFonts w:cs="David" w:hint="cs"/>
          <w:u w:val="single"/>
          <w:rtl/>
        </w:rPr>
        <w:t>נסים זאב:</w:t>
      </w:r>
    </w:p>
    <w:p w14:paraId="037A5596" w14:textId="77777777" w:rsidR="00D75847" w:rsidRPr="00D75847" w:rsidRDefault="00D75847" w:rsidP="00D75847">
      <w:pPr>
        <w:bidi/>
        <w:jc w:val="both"/>
        <w:rPr>
          <w:rFonts w:cs="David" w:hint="cs"/>
          <w:u w:val="single"/>
          <w:rtl/>
        </w:rPr>
      </w:pPr>
    </w:p>
    <w:p w14:paraId="07321FD5" w14:textId="77777777" w:rsidR="00D75847" w:rsidRPr="00D75847" w:rsidRDefault="00D75847" w:rsidP="00D75847">
      <w:pPr>
        <w:bidi/>
        <w:jc w:val="both"/>
        <w:rPr>
          <w:rFonts w:cs="David" w:hint="cs"/>
          <w:rtl/>
        </w:rPr>
      </w:pPr>
      <w:r w:rsidRPr="00D75847">
        <w:rPr>
          <w:rFonts w:cs="David" w:hint="cs"/>
          <w:rtl/>
        </w:rPr>
        <w:tab/>
        <w:t>הקואליציה תהיה בהצבעה כשיצביעו?</w:t>
      </w:r>
    </w:p>
    <w:p w14:paraId="28FBD4AB" w14:textId="77777777" w:rsidR="00D75847" w:rsidRPr="00D75847" w:rsidRDefault="00D75847" w:rsidP="00D75847">
      <w:pPr>
        <w:bidi/>
        <w:jc w:val="both"/>
        <w:rPr>
          <w:rFonts w:cs="David" w:hint="cs"/>
          <w:rtl/>
        </w:rPr>
      </w:pPr>
    </w:p>
    <w:p w14:paraId="601A76FD"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7253C410" w14:textId="77777777" w:rsidR="00D75847" w:rsidRPr="00D75847" w:rsidRDefault="00D75847" w:rsidP="00D75847">
      <w:pPr>
        <w:bidi/>
        <w:jc w:val="both"/>
        <w:rPr>
          <w:rFonts w:cs="David" w:hint="cs"/>
          <w:u w:val="single"/>
          <w:rtl/>
        </w:rPr>
      </w:pPr>
    </w:p>
    <w:p w14:paraId="12959932" w14:textId="77777777" w:rsidR="00D75847" w:rsidRPr="00D75847" w:rsidRDefault="00D75847" w:rsidP="00D75847">
      <w:pPr>
        <w:bidi/>
        <w:jc w:val="both"/>
        <w:rPr>
          <w:rFonts w:cs="David" w:hint="cs"/>
          <w:rtl/>
        </w:rPr>
      </w:pPr>
      <w:r w:rsidRPr="00D75847">
        <w:rPr>
          <w:rFonts w:cs="David" w:hint="cs"/>
          <w:rtl/>
        </w:rPr>
        <w:tab/>
        <w:t>הקואליציה תמיד נמצאת בהצבעה.</w:t>
      </w:r>
    </w:p>
    <w:p w14:paraId="1022BE8D" w14:textId="77777777" w:rsidR="00D75847" w:rsidRPr="00D75847" w:rsidRDefault="00D75847" w:rsidP="00D75847">
      <w:pPr>
        <w:bidi/>
        <w:jc w:val="both"/>
        <w:rPr>
          <w:rFonts w:cs="David" w:hint="cs"/>
          <w:rtl/>
        </w:rPr>
      </w:pPr>
    </w:p>
    <w:p w14:paraId="1FF4E138" w14:textId="77777777" w:rsidR="00D75847" w:rsidRPr="00D75847" w:rsidRDefault="00D75847" w:rsidP="00D75847">
      <w:pPr>
        <w:bidi/>
        <w:jc w:val="both"/>
        <w:rPr>
          <w:rFonts w:cs="David" w:hint="cs"/>
          <w:u w:val="single"/>
          <w:rtl/>
        </w:rPr>
      </w:pPr>
      <w:r w:rsidRPr="00D75847">
        <w:rPr>
          <w:rFonts w:cs="David" w:hint="cs"/>
          <w:u w:val="single"/>
          <w:rtl/>
        </w:rPr>
        <w:t>נסים זאב:</w:t>
      </w:r>
    </w:p>
    <w:p w14:paraId="1070EB73" w14:textId="77777777" w:rsidR="00D75847" w:rsidRPr="00D75847" w:rsidRDefault="00D75847" w:rsidP="00D75847">
      <w:pPr>
        <w:bidi/>
        <w:jc w:val="both"/>
        <w:rPr>
          <w:rFonts w:cs="David" w:hint="cs"/>
          <w:u w:val="single"/>
          <w:rtl/>
        </w:rPr>
      </w:pPr>
    </w:p>
    <w:p w14:paraId="570566E7" w14:textId="77777777" w:rsidR="00D75847" w:rsidRPr="00D75847" w:rsidRDefault="00D75847" w:rsidP="00D75847">
      <w:pPr>
        <w:bidi/>
        <w:jc w:val="both"/>
        <w:rPr>
          <w:rFonts w:cs="David" w:hint="cs"/>
          <w:rtl/>
        </w:rPr>
      </w:pPr>
      <w:r w:rsidRPr="00D75847">
        <w:rPr>
          <w:rFonts w:cs="David" w:hint="cs"/>
          <w:rtl/>
        </w:rPr>
        <w:tab/>
        <w:t xml:space="preserve">היא לא </w:t>
      </w:r>
      <w:proofErr w:type="spellStart"/>
      <w:r w:rsidRPr="00D75847">
        <w:rPr>
          <w:rFonts w:cs="David" w:hint="cs"/>
          <w:rtl/>
        </w:rPr>
        <w:t>היתה</w:t>
      </w:r>
      <w:proofErr w:type="spellEnd"/>
      <w:r w:rsidRPr="00D75847">
        <w:rPr>
          <w:rFonts w:cs="David" w:hint="cs"/>
          <w:rtl/>
        </w:rPr>
        <w:t>, לכן זה לא עבר.</w:t>
      </w:r>
    </w:p>
    <w:p w14:paraId="05499ABE" w14:textId="77777777" w:rsidR="00D75847" w:rsidRPr="00D75847" w:rsidRDefault="00D75847" w:rsidP="00D75847">
      <w:pPr>
        <w:bidi/>
        <w:jc w:val="both"/>
        <w:rPr>
          <w:rFonts w:cs="David" w:hint="cs"/>
          <w:rtl/>
        </w:rPr>
      </w:pPr>
    </w:p>
    <w:p w14:paraId="73C210EF"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77109D94" w14:textId="77777777" w:rsidR="00D75847" w:rsidRPr="00D75847" w:rsidRDefault="00D75847" w:rsidP="00D75847">
      <w:pPr>
        <w:bidi/>
        <w:jc w:val="both"/>
        <w:rPr>
          <w:rFonts w:cs="David" w:hint="cs"/>
          <w:u w:val="single"/>
          <w:rtl/>
        </w:rPr>
      </w:pPr>
    </w:p>
    <w:p w14:paraId="537A213D" w14:textId="77777777" w:rsidR="00D75847" w:rsidRPr="00D75847" w:rsidRDefault="00D75847" w:rsidP="00D75847">
      <w:pPr>
        <w:bidi/>
        <w:jc w:val="both"/>
        <w:rPr>
          <w:rFonts w:cs="David" w:hint="cs"/>
          <w:rtl/>
        </w:rPr>
      </w:pPr>
      <w:r w:rsidRPr="00D75847">
        <w:rPr>
          <w:rFonts w:cs="David" w:hint="cs"/>
          <w:rtl/>
        </w:rPr>
        <w:tab/>
        <w:t xml:space="preserve">השרה </w:t>
      </w:r>
      <w:proofErr w:type="spellStart"/>
      <w:r w:rsidRPr="00D75847">
        <w:rPr>
          <w:rFonts w:cs="David" w:hint="cs"/>
          <w:rtl/>
        </w:rPr>
        <w:t>היתה</w:t>
      </w:r>
      <w:proofErr w:type="spellEnd"/>
      <w:r w:rsidRPr="00D75847">
        <w:rPr>
          <w:rFonts w:cs="David" w:hint="cs"/>
          <w:rtl/>
        </w:rPr>
        <w:t xml:space="preserve"> בטוחה שהיות וזאת הצעת חוק שהוכנה בממשלה הקודמת, והיא גם בדקה את זה קודם, שהצעת החוק הזו מגיעה בהסכמה. התברר שלא כל דבר בהסכמה, הוא נשאר בהסכמה. התברר שמה שרואים מכאן, לא רואים משם. הצעת החוק שהוכנה בממשלה הקודמת, התברר שהיא לא טובה, מבחינת האופוזיציה, לפחות </w:t>
      </w:r>
      <w:proofErr w:type="spellStart"/>
      <w:r w:rsidRPr="00D75847">
        <w:rPr>
          <w:rFonts w:cs="David" w:hint="cs"/>
          <w:rtl/>
        </w:rPr>
        <w:t>היתה</w:t>
      </w:r>
      <w:proofErr w:type="spellEnd"/>
      <w:r w:rsidRPr="00D75847">
        <w:rPr>
          <w:rFonts w:cs="David" w:hint="cs"/>
          <w:rtl/>
        </w:rPr>
        <w:t xml:space="preserve"> לא טובה.</w:t>
      </w:r>
    </w:p>
    <w:p w14:paraId="0F59FF59" w14:textId="77777777" w:rsidR="00D75847" w:rsidRPr="00D75847" w:rsidRDefault="00D75847" w:rsidP="00D75847">
      <w:pPr>
        <w:bidi/>
        <w:jc w:val="both"/>
        <w:rPr>
          <w:rFonts w:cs="David" w:hint="cs"/>
          <w:rtl/>
        </w:rPr>
      </w:pPr>
    </w:p>
    <w:p w14:paraId="0AA5B92D" w14:textId="77777777" w:rsidR="00D75847" w:rsidRPr="00D75847" w:rsidRDefault="00D75847" w:rsidP="00D75847">
      <w:pPr>
        <w:bidi/>
        <w:jc w:val="both"/>
        <w:rPr>
          <w:rFonts w:cs="David" w:hint="cs"/>
          <w:u w:val="single"/>
          <w:rtl/>
        </w:rPr>
      </w:pPr>
      <w:r w:rsidRPr="00D75847">
        <w:rPr>
          <w:rFonts w:cs="David" w:hint="cs"/>
          <w:u w:val="single"/>
          <w:rtl/>
        </w:rPr>
        <w:t>שלמה מולה:</w:t>
      </w:r>
    </w:p>
    <w:p w14:paraId="12BD9D89" w14:textId="77777777" w:rsidR="00D75847" w:rsidRPr="00D75847" w:rsidRDefault="00D75847" w:rsidP="00D75847">
      <w:pPr>
        <w:bidi/>
        <w:jc w:val="both"/>
        <w:rPr>
          <w:rFonts w:cs="David" w:hint="cs"/>
          <w:u w:val="single"/>
          <w:rtl/>
        </w:rPr>
      </w:pPr>
    </w:p>
    <w:p w14:paraId="0F514E5D" w14:textId="77777777" w:rsidR="00D75847" w:rsidRPr="00D75847" w:rsidRDefault="00D75847" w:rsidP="00D75847">
      <w:pPr>
        <w:bidi/>
        <w:ind w:firstLine="720"/>
        <w:jc w:val="both"/>
        <w:rPr>
          <w:rFonts w:cs="David" w:hint="cs"/>
          <w:rtl/>
        </w:rPr>
      </w:pPr>
      <w:r w:rsidRPr="00D75847">
        <w:rPr>
          <w:rFonts w:cs="David" w:hint="cs"/>
          <w:rtl/>
        </w:rPr>
        <w:t>אמרנו במקום 40 מיליון שקל, תיתנו 100 מיליון שקל, זה הכול.</w:t>
      </w:r>
    </w:p>
    <w:p w14:paraId="3D38051A" w14:textId="77777777" w:rsidR="00D75847" w:rsidRPr="00D75847" w:rsidRDefault="00D75847" w:rsidP="00D75847">
      <w:pPr>
        <w:bidi/>
        <w:jc w:val="both"/>
        <w:rPr>
          <w:rFonts w:cs="David" w:hint="cs"/>
          <w:rtl/>
        </w:rPr>
      </w:pPr>
    </w:p>
    <w:p w14:paraId="29287C94"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11401435" w14:textId="77777777" w:rsidR="00D75847" w:rsidRPr="00D75847" w:rsidRDefault="00D75847" w:rsidP="00D75847">
      <w:pPr>
        <w:bidi/>
        <w:jc w:val="both"/>
        <w:rPr>
          <w:rFonts w:cs="David" w:hint="cs"/>
          <w:u w:val="single"/>
          <w:rtl/>
        </w:rPr>
      </w:pPr>
    </w:p>
    <w:p w14:paraId="6253F1F2" w14:textId="77777777" w:rsidR="00D75847" w:rsidRPr="00D75847" w:rsidRDefault="00D75847" w:rsidP="00D75847">
      <w:pPr>
        <w:bidi/>
        <w:jc w:val="both"/>
        <w:rPr>
          <w:rFonts w:cs="David" w:hint="cs"/>
          <w:rtl/>
        </w:rPr>
      </w:pPr>
      <w:r w:rsidRPr="00D75847">
        <w:rPr>
          <w:rFonts w:cs="David" w:hint="cs"/>
          <w:rtl/>
        </w:rPr>
        <w:tab/>
        <w:t>מה לעשות? הממשלה הקודמת החליטה מה שהחליטה, והממשלה הזאת החליטה להמשיך את המעשה של הממשלה הקודמת.</w:t>
      </w:r>
    </w:p>
    <w:p w14:paraId="4975AFB3" w14:textId="77777777" w:rsidR="00D75847" w:rsidRPr="00D75847" w:rsidRDefault="00D75847" w:rsidP="00D75847">
      <w:pPr>
        <w:bidi/>
        <w:jc w:val="both"/>
        <w:rPr>
          <w:rFonts w:cs="David" w:hint="cs"/>
          <w:rtl/>
        </w:rPr>
      </w:pPr>
    </w:p>
    <w:p w14:paraId="42E23740" w14:textId="77777777" w:rsidR="00D75847" w:rsidRPr="00D75847" w:rsidRDefault="00D75847" w:rsidP="00D75847">
      <w:pPr>
        <w:bidi/>
        <w:jc w:val="both"/>
        <w:rPr>
          <w:rFonts w:cs="David" w:hint="cs"/>
          <w:rtl/>
        </w:rPr>
      </w:pPr>
      <w:r w:rsidRPr="00D75847">
        <w:rPr>
          <w:rFonts w:cs="David" w:hint="cs"/>
          <w:rtl/>
        </w:rPr>
        <w:tab/>
        <w:t>היושב ראש, עד כמה שאני מבין, אחרי הדיון הציבורי שהתפתח בעקבות ההצבעה הזו, כרגע, עד כמה שאני הבנתי, האופוזיציה מתכוונת לתמוך בהצעת החוק.</w:t>
      </w:r>
    </w:p>
    <w:p w14:paraId="7B6E6830" w14:textId="77777777" w:rsidR="00D75847" w:rsidRPr="00D75847" w:rsidRDefault="00D75847" w:rsidP="00D75847">
      <w:pPr>
        <w:bidi/>
        <w:jc w:val="both"/>
        <w:rPr>
          <w:rFonts w:cs="David" w:hint="cs"/>
          <w:rtl/>
        </w:rPr>
      </w:pPr>
    </w:p>
    <w:p w14:paraId="55A006C0" w14:textId="77777777" w:rsidR="00D75847" w:rsidRPr="00D75847" w:rsidRDefault="00D75847" w:rsidP="00D75847">
      <w:pPr>
        <w:bidi/>
        <w:jc w:val="both"/>
        <w:rPr>
          <w:rFonts w:cs="David" w:hint="cs"/>
          <w:u w:val="single"/>
          <w:rtl/>
        </w:rPr>
      </w:pPr>
      <w:r w:rsidRPr="00D75847">
        <w:rPr>
          <w:rFonts w:cs="David" w:hint="cs"/>
          <w:u w:val="single"/>
          <w:rtl/>
        </w:rPr>
        <w:t>שלמה מולה:</w:t>
      </w:r>
    </w:p>
    <w:p w14:paraId="772FE3C4" w14:textId="77777777" w:rsidR="00D75847" w:rsidRPr="00D75847" w:rsidRDefault="00D75847" w:rsidP="00D75847">
      <w:pPr>
        <w:bidi/>
        <w:jc w:val="both"/>
        <w:rPr>
          <w:rFonts w:cs="David" w:hint="cs"/>
          <w:u w:val="single"/>
          <w:rtl/>
        </w:rPr>
      </w:pPr>
    </w:p>
    <w:p w14:paraId="0341C540" w14:textId="77777777" w:rsidR="00D75847" w:rsidRPr="00D75847" w:rsidRDefault="00D75847" w:rsidP="00D75847">
      <w:pPr>
        <w:bidi/>
        <w:jc w:val="both"/>
        <w:rPr>
          <w:rFonts w:cs="David" w:hint="cs"/>
          <w:rtl/>
        </w:rPr>
      </w:pPr>
      <w:r w:rsidRPr="00D75847">
        <w:rPr>
          <w:rFonts w:cs="David" w:hint="cs"/>
          <w:rtl/>
        </w:rPr>
        <w:tab/>
        <w:t>האופוזיציה תתמוך אם הממשלה תכריז שהיא- -</w:t>
      </w:r>
    </w:p>
    <w:p w14:paraId="0D38E339" w14:textId="77777777" w:rsidR="00D75847" w:rsidRDefault="00D75847" w:rsidP="00D75847">
      <w:pPr>
        <w:bidi/>
        <w:jc w:val="both"/>
        <w:rPr>
          <w:rFonts w:cs="David" w:hint="cs"/>
          <w:rtl/>
        </w:rPr>
      </w:pPr>
    </w:p>
    <w:p w14:paraId="5A71B350" w14:textId="77777777" w:rsidR="00D75847" w:rsidRDefault="00D75847" w:rsidP="00D75847">
      <w:pPr>
        <w:bidi/>
        <w:jc w:val="both"/>
        <w:rPr>
          <w:rFonts w:cs="David" w:hint="cs"/>
          <w:rtl/>
        </w:rPr>
      </w:pPr>
    </w:p>
    <w:p w14:paraId="56F8D7F9" w14:textId="77777777" w:rsidR="00D75847" w:rsidRDefault="00D75847" w:rsidP="00D75847">
      <w:pPr>
        <w:bidi/>
        <w:jc w:val="both"/>
        <w:rPr>
          <w:rFonts w:cs="David" w:hint="cs"/>
          <w:rtl/>
        </w:rPr>
      </w:pPr>
    </w:p>
    <w:p w14:paraId="238246CC" w14:textId="77777777" w:rsidR="00D75847" w:rsidRDefault="00D75847" w:rsidP="00D75847">
      <w:pPr>
        <w:bidi/>
        <w:jc w:val="both"/>
        <w:rPr>
          <w:rFonts w:cs="David" w:hint="cs"/>
          <w:rtl/>
        </w:rPr>
      </w:pPr>
    </w:p>
    <w:p w14:paraId="57E2C3B2" w14:textId="77777777" w:rsidR="00D75847" w:rsidRDefault="00D75847" w:rsidP="00D75847">
      <w:pPr>
        <w:bidi/>
        <w:jc w:val="both"/>
        <w:rPr>
          <w:rFonts w:cs="David" w:hint="cs"/>
          <w:rtl/>
        </w:rPr>
      </w:pPr>
    </w:p>
    <w:p w14:paraId="317A575C" w14:textId="77777777" w:rsidR="00D75847" w:rsidRPr="00D75847" w:rsidRDefault="00D75847" w:rsidP="00D75847">
      <w:pPr>
        <w:bidi/>
        <w:jc w:val="both"/>
        <w:rPr>
          <w:rFonts w:cs="David" w:hint="cs"/>
          <w:rtl/>
        </w:rPr>
      </w:pPr>
    </w:p>
    <w:p w14:paraId="3D763A24" w14:textId="77777777" w:rsidR="00D75847" w:rsidRPr="00D75847" w:rsidRDefault="00D75847" w:rsidP="00D75847">
      <w:pPr>
        <w:bidi/>
        <w:jc w:val="both"/>
        <w:rPr>
          <w:rFonts w:cs="David" w:hint="cs"/>
          <w:u w:val="single"/>
          <w:rtl/>
        </w:rPr>
      </w:pPr>
      <w:r w:rsidRPr="00D75847">
        <w:rPr>
          <w:rFonts w:cs="David" w:hint="cs"/>
          <w:u w:val="single"/>
          <w:rtl/>
        </w:rPr>
        <w:t>מאיר שטרית:</w:t>
      </w:r>
    </w:p>
    <w:p w14:paraId="7BA1491F" w14:textId="77777777" w:rsidR="00D75847" w:rsidRPr="00D75847" w:rsidRDefault="00D75847" w:rsidP="00D75847">
      <w:pPr>
        <w:bidi/>
        <w:jc w:val="both"/>
        <w:rPr>
          <w:rFonts w:cs="David" w:hint="cs"/>
          <w:u w:val="single"/>
          <w:rtl/>
        </w:rPr>
      </w:pPr>
    </w:p>
    <w:p w14:paraId="757F267D" w14:textId="77777777" w:rsidR="00D75847" w:rsidRPr="00D75847" w:rsidRDefault="00D75847" w:rsidP="00D75847">
      <w:pPr>
        <w:bidi/>
        <w:jc w:val="both"/>
        <w:rPr>
          <w:rFonts w:cs="David" w:hint="cs"/>
          <w:rtl/>
        </w:rPr>
      </w:pPr>
      <w:r w:rsidRPr="00D75847">
        <w:rPr>
          <w:rFonts w:cs="David" w:hint="cs"/>
          <w:rtl/>
        </w:rPr>
        <w:tab/>
        <w:t>מה בוער?</w:t>
      </w:r>
    </w:p>
    <w:p w14:paraId="29F48FE8" w14:textId="77777777" w:rsidR="00D75847" w:rsidRPr="00D75847" w:rsidRDefault="00D75847" w:rsidP="00D75847">
      <w:pPr>
        <w:bidi/>
        <w:jc w:val="both"/>
        <w:rPr>
          <w:rFonts w:cs="David" w:hint="cs"/>
          <w:rtl/>
        </w:rPr>
      </w:pPr>
    </w:p>
    <w:p w14:paraId="264192EC"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3CAE20D5" w14:textId="77777777" w:rsidR="00D75847" w:rsidRPr="00D75847" w:rsidRDefault="00D75847" w:rsidP="00D75847">
      <w:pPr>
        <w:bidi/>
        <w:jc w:val="both"/>
        <w:rPr>
          <w:rFonts w:cs="David" w:hint="cs"/>
          <w:u w:val="single"/>
          <w:rtl/>
        </w:rPr>
      </w:pPr>
    </w:p>
    <w:p w14:paraId="7F2E4E96" w14:textId="77777777" w:rsidR="00D75847" w:rsidRPr="00D75847" w:rsidRDefault="00D75847" w:rsidP="00D75847">
      <w:pPr>
        <w:bidi/>
        <w:jc w:val="both"/>
        <w:rPr>
          <w:rFonts w:cs="David" w:hint="cs"/>
          <w:rtl/>
        </w:rPr>
      </w:pPr>
      <w:r w:rsidRPr="00D75847">
        <w:rPr>
          <w:rFonts w:cs="David" w:hint="cs"/>
          <w:rtl/>
        </w:rPr>
        <w:tab/>
        <w:t>אני מבין שהיוצרים של הקולנוע חושבים- -</w:t>
      </w:r>
    </w:p>
    <w:p w14:paraId="2E89CE13" w14:textId="77777777" w:rsidR="00D75847" w:rsidRPr="00D75847" w:rsidRDefault="00D75847" w:rsidP="00D75847">
      <w:pPr>
        <w:bidi/>
        <w:jc w:val="both"/>
        <w:rPr>
          <w:rFonts w:cs="David" w:hint="cs"/>
          <w:rtl/>
        </w:rPr>
      </w:pPr>
    </w:p>
    <w:p w14:paraId="77B372DC" w14:textId="77777777" w:rsidR="00D75847" w:rsidRPr="00D75847" w:rsidRDefault="00D75847" w:rsidP="00D75847">
      <w:pPr>
        <w:bidi/>
        <w:jc w:val="both"/>
        <w:rPr>
          <w:rFonts w:cs="David" w:hint="cs"/>
          <w:u w:val="single"/>
          <w:rtl/>
        </w:rPr>
      </w:pPr>
      <w:r w:rsidRPr="00D75847">
        <w:rPr>
          <w:rFonts w:cs="David" w:hint="cs"/>
          <w:u w:val="single"/>
          <w:rtl/>
        </w:rPr>
        <w:t>מאיר שטרית:</w:t>
      </w:r>
    </w:p>
    <w:p w14:paraId="3A4A5876" w14:textId="77777777" w:rsidR="00D75847" w:rsidRPr="00D75847" w:rsidRDefault="00D75847" w:rsidP="00D75847">
      <w:pPr>
        <w:bidi/>
        <w:jc w:val="both"/>
        <w:rPr>
          <w:rFonts w:cs="David" w:hint="cs"/>
          <w:u w:val="single"/>
          <w:rtl/>
        </w:rPr>
      </w:pPr>
    </w:p>
    <w:p w14:paraId="51306821" w14:textId="77777777" w:rsidR="00D75847" w:rsidRPr="00D75847" w:rsidRDefault="00D75847" w:rsidP="00D75847">
      <w:pPr>
        <w:bidi/>
        <w:jc w:val="both"/>
        <w:rPr>
          <w:rFonts w:cs="David" w:hint="cs"/>
          <w:rtl/>
        </w:rPr>
      </w:pPr>
      <w:r w:rsidRPr="00D75847">
        <w:rPr>
          <w:rFonts w:cs="David" w:hint="cs"/>
          <w:rtl/>
        </w:rPr>
        <w:tab/>
        <w:t>העיתונות לוחצת.</w:t>
      </w:r>
    </w:p>
    <w:p w14:paraId="49179BD8" w14:textId="77777777" w:rsidR="00D75847" w:rsidRPr="00D75847" w:rsidRDefault="00D75847" w:rsidP="00D75847">
      <w:pPr>
        <w:bidi/>
        <w:jc w:val="both"/>
        <w:rPr>
          <w:rFonts w:cs="David" w:hint="cs"/>
          <w:rtl/>
        </w:rPr>
      </w:pPr>
    </w:p>
    <w:p w14:paraId="29C28FDA"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281564A1" w14:textId="77777777" w:rsidR="00D75847" w:rsidRPr="00D75847" w:rsidRDefault="00D75847" w:rsidP="00D75847">
      <w:pPr>
        <w:bidi/>
        <w:jc w:val="both"/>
        <w:rPr>
          <w:rFonts w:cs="David" w:hint="cs"/>
          <w:u w:val="single"/>
          <w:rtl/>
        </w:rPr>
      </w:pPr>
    </w:p>
    <w:p w14:paraId="57C24470" w14:textId="77777777" w:rsidR="00D75847" w:rsidRPr="00D75847" w:rsidRDefault="00D75847" w:rsidP="00D75847">
      <w:pPr>
        <w:bidi/>
        <w:jc w:val="both"/>
        <w:rPr>
          <w:rFonts w:cs="David" w:hint="cs"/>
          <w:rtl/>
        </w:rPr>
      </w:pPr>
      <w:r w:rsidRPr="00D75847">
        <w:rPr>
          <w:rFonts w:cs="David" w:hint="cs"/>
          <w:rtl/>
        </w:rPr>
        <w:tab/>
        <w:t xml:space="preserve">לא אותנו. אם האופוזיציה מתנגדת, וזה לא בהסכמה, אדוני המזכיר, אתם מוכנים שנדחה את זה בעוד שבוע? </w:t>
      </w:r>
    </w:p>
    <w:p w14:paraId="52C84F42" w14:textId="77777777" w:rsidR="00D75847" w:rsidRPr="00D75847" w:rsidRDefault="00D75847" w:rsidP="00D75847">
      <w:pPr>
        <w:bidi/>
        <w:jc w:val="both"/>
        <w:rPr>
          <w:rFonts w:cs="David" w:hint="cs"/>
          <w:rtl/>
        </w:rPr>
      </w:pPr>
    </w:p>
    <w:p w14:paraId="69957742" w14:textId="77777777" w:rsidR="00D75847" w:rsidRPr="00D75847" w:rsidRDefault="00D75847" w:rsidP="00D75847">
      <w:pPr>
        <w:bidi/>
        <w:jc w:val="both"/>
        <w:rPr>
          <w:rFonts w:cs="David" w:hint="cs"/>
          <w:u w:val="single"/>
          <w:rtl/>
        </w:rPr>
      </w:pPr>
      <w:r w:rsidRPr="00D75847">
        <w:rPr>
          <w:rFonts w:cs="David" w:hint="cs"/>
          <w:u w:val="single"/>
          <w:rtl/>
        </w:rPr>
        <w:t>איל ינון:</w:t>
      </w:r>
    </w:p>
    <w:p w14:paraId="260D087A" w14:textId="77777777" w:rsidR="00D75847" w:rsidRPr="00D75847" w:rsidRDefault="00D75847" w:rsidP="00D75847">
      <w:pPr>
        <w:bidi/>
        <w:jc w:val="both"/>
        <w:rPr>
          <w:rFonts w:cs="David" w:hint="cs"/>
          <w:rtl/>
        </w:rPr>
      </w:pPr>
    </w:p>
    <w:p w14:paraId="5D0B0091" w14:textId="77777777" w:rsidR="00D75847" w:rsidRPr="00D75847" w:rsidRDefault="00D75847" w:rsidP="00D75847">
      <w:pPr>
        <w:bidi/>
        <w:jc w:val="both"/>
        <w:rPr>
          <w:rFonts w:cs="David" w:hint="cs"/>
          <w:rtl/>
        </w:rPr>
      </w:pPr>
      <w:r w:rsidRPr="00D75847">
        <w:rPr>
          <w:rFonts w:cs="David" w:hint="cs"/>
          <w:rtl/>
        </w:rPr>
        <w:tab/>
        <w:t>צריך להביא את זה בפני היושב ראש.</w:t>
      </w:r>
    </w:p>
    <w:p w14:paraId="0A21A920" w14:textId="77777777" w:rsidR="00D75847" w:rsidRPr="00D75847" w:rsidRDefault="00D75847" w:rsidP="00D75847">
      <w:pPr>
        <w:bidi/>
        <w:jc w:val="both"/>
        <w:rPr>
          <w:rFonts w:cs="David" w:hint="cs"/>
          <w:rtl/>
        </w:rPr>
      </w:pPr>
    </w:p>
    <w:p w14:paraId="4861DA0F"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6CF75C72" w14:textId="77777777" w:rsidR="00D75847" w:rsidRPr="00D75847" w:rsidRDefault="00D75847" w:rsidP="00D75847">
      <w:pPr>
        <w:bidi/>
        <w:jc w:val="both"/>
        <w:rPr>
          <w:rFonts w:cs="David" w:hint="cs"/>
          <w:u w:val="single"/>
          <w:rtl/>
        </w:rPr>
      </w:pPr>
    </w:p>
    <w:p w14:paraId="68A269F0" w14:textId="77777777" w:rsidR="00D75847" w:rsidRPr="00D75847" w:rsidRDefault="00D75847" w:rsidP="00D75847">
      <w:pPr>
        <w:bidi/>
        <w:jc w:val="both"/>
        <w:rPr>
          <w:rFonts w:cs="David" w:hint="cs"/>
          <w:rtl/>
        </w:rPr>
      </w:pPr>
      <w:r w:rsidRPr="00D75847">
        <w:rPr>
          <w:rFonts w:cs="David" w:hint="cs"/>
          <w:rtl/>
        </w:rPr>
        <w:tab/>
        <w:t>אם האופוזיציה ממשיכה להילחם בקולנוע הישראלי, וזה היעד העיקרי- -</w:t>
      </w:r>
    </w:p>
    <w:p w14:paraId="39C70503" w14:textId="77777777" w:rsidR="00D75847" w:rsidRPr="00D75847" w:rsidRDefault="00D75847" w:rsidP="00D75847">
      <w:pPr>
        <w:bidi/>
        <w:jc w:val="both"/>
        <w:rPr>
          <w:rFonts w:cs="David" w:hint="cs"/>
          <w:rtl/>
        </w:rPr>
      </w:pPr>
    </w:p>
    <w:p w14:paraId="2318225A" w14:textId="77777777" w:rsidR="00D75847" w:rsidRPr="00D75847" w:rsidRDefault="00D75847" w:rsidP="00D75847">
      <w:pPr>
        <w:bidi/>
        <w:jc w:val="both"/>
        <w:rPr>
          <w:rFonts w:cs="David" w:hint="cs"/>
          <w:u w:val="single"/>
          <w:rtl/>
        </w:rPr>
      </w:pPr>
      <w:r w:rsidRPr="00D75847">
        <w:rPr>
          <w:rFonts w:cs="David" w:hint="cs"/>
          <w:u w:val="single"/>
          <w:rtl/>
        </w:rPr>
        <w:t>אלכס מילר:</w:t>
      </w:r>
    </w:p>
    <w:p w14:paraId="6FEA9D80" w14:textId="77777777" w:rsidR="00D75847" w:rsidRPr="00D75847" w:rsidRDefault="00D75847" w:rsidP="00D75847">
      <w:pPr>
        <w:bidi/>
        <w:jc w:val="both"/>
        <w:rPr>
          <w:rFonts w:cs="David" w:hint="cs"/>
          <w:u w:val="single"/>
          <w:rtl/>
        </w:rPr>
      </w:pPr>
    </w:p>
    <w:p w14:paraId="16A92A4B" w14:textId="77777777" w:rsidR="00D75847" w:rsidRPr="00D75847" w:rsidRDefault="00D75847" w:rsidP="00D75847">
      <w:pPr>
        <w:bidi/>
        <w:jc w:val="both"/>
        <w:rPr>
          <w:rFonts w:cs="David" w:hint="cs"/>
          <w:rtl/>
        </w:rPr>
      </w:pPr>
      <w:r w:rsidRPr="00D75847">
        <w:rPr>
          <w:rFonts w:cs="David" w:hint="cs"/>
          <w:rtl/>
        </w:rPr>
        <w:tab/>
        <w:t>אני גם חושב שהנושא הזה צריך לבוא בהסכמה.</w:t>
      </w:r>
    </w:p>
    <w:p w14:paraId="72C83D36" w14:textId="77777777" w:rsidR="00D75847" w:rsidRPr="00D75847" w:rsidRDefault="00D75847" w:rsidP="00D75847">
      <w:pPr>
        <w:bidi/>
        <w:jc w:val="both"/>
        <w:rPr>
          <w:rFonts w:cs="David" w:hint="cs"/>
          <w:rtl/>
        </w:rPr>
      </w:pPr>
    </w:p>
    <w:p w14:paraId="06E122C7" w14:textId="77777777" w:rsidR="00D75847" w:rsidRPr="00D75847" w:rsidRDefault="00D75847" w:rsidP="00D75847">
      <w:pPr>
        <w:bidi/>
        <w:jc w:val="both"/>
        <w:rPr>
          <w:rFonts w:cs="David" w:hint="cs"/>
          <w:u w:val="single"/>
          <w:rtl/>
        </w:rPr>
      </w:pPr>
      <w:r w:rsidRPr="00D75847">
        <w:rPr>
          <w:rFonts w:cs="David" w:hint="cs"/>
          <w:u w:val="single"/>
          <w:rtl/>
        </w:rPr>
        <w:t>נחמן שי:</w:t>
      </w:r>
    </w:p>
    <w:p w14:paraId="05FFDDF9" w14:textId="77777777" w:rsidR="00D75847" w:rsidRPr="00D75847" w:rsidRDefault="00D75847" w:rsidP="00D75847">
      <w:pPr>
        <w:bidi/>
        <w:jc w:val="both"/>
        <w:rPr>
          <w:rFonts w:cs="David" w:hint="cs"/>
          <w:u w:val="single"/>
          <w:rtl/>
        </w:rPr>
      </w:pPr>
    </w:p>
    <w:p w14:paraId="43F35D58" w14:textId="77777777" w:rsidR="00D75847" w:rsidRPr="00D75847" w:rsidRDefault="00D75847" w:rsidP="00D75847">
      <w:pPr>
        <w:bidi/>
        <w:jc w:val="both"/>
        <w:rPr>
          <w:rFonts w:cs="David" w:hint="cs"/>
          <w:rtl/>
        </w:rPr>
      </w:pPr>
      <w:r w:rsidRPr="00D75847">
        <w:rPr>
          <w:rFonts w:cs="David" w:hint="cs"/>
          <w:rtl/>
        </w:rPr>
        <w:tab/>
        <w:t xml:space="preserve">נסים זאב אמר את הדבר הכי נכון </w:t>
      </w:r>
      <w:r w:rsidRPr="00D75847">
        <w:rPr>
          <w:rFonts w:cs="David"/>
          <w:rtl/>
        </w:rPr>
        <w:t>–</w:t>
      </w:r>
      <w:r w:rsidRPr="00D75847">
        <w:rPr>
          <w:rFonts w:cs="David" w:hint="cs"/>
          <w:rtl/>
        </w:rPr>
        <w:t xml:space="preserve"> אתם לא הייתם במליאה בשביל להצביע, זה הכול.</w:t>
      </w:r>
    </w:p>
    <w:p w14:paraId="6A50C22C" w14:textId="77777777" w:rsidR="00D75847" w:rsidRPr="00D75847" w:rsidRDefault="00D75847" w:rsidP="00D75847">
      <w:pPr>
        <w:bidi/>
        <w:jc w:val="both"/>
        <w:rPr>
          <w:rFonts w:cs="David" w:hint="cs"/>
          <w:rtl/>
        </w:rPr>
      </w:pPr>
    </w:p>
    <w:p w14:paraId="3735FD95"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2D4E10AD" w14:textId="77777777" w:rsidR="00D75847" w:rsidRPr="00D75847" w:rsidRDefault="00D75847" w:rsidP="00D75847">
      <w:pPr>
        <w:bidi/>
        <w:jc w:val="both"/>
        <w:rPr>
          <w:rFonts w:cs="David" w:hint="cs"/>
          <w:u w:val="single"/>
          <w:rtl/>
        </w:rPr>
      </w:pPr>
    </w:p>
    <w:p w14:paraId="26E284A1" w14:textId="77777777" w:rsidR="00D75847" w:rsidRPr="00D75847" w:rsidRDefault="00D75847" w:rsidP="00D75847">
      <w:pPr>
        <w:bidi/>
        <w:jc w:val="both"/>
        <w:rPr>
          <w:rFonts w:cs="David" w:hint="cs"/>
          <w:rtl/>
        </w:rPr>
      </w:pPr>
      <w:r w:rsidRPr="00D75847">
        <w:rPr>
          <w:rFonts w:cs="David" w:hint="cs"/>
          <w:rtl/>
        </w:rPr>
        <w:tab/>
        <w:t xml:space="preserve">סיעת </w:t>
      </w:r>
      <w:proofErr w:type="spellStart"/>
      <w:r w:rsidRPr="00D75847">
        <w:rPr>
          <w:rFonts w:cs="David" w:hint="cs"/>
          <w:rtl/>
        </w:rPr>
        <w:t>מרצ</w:t>
      </w:r>
      <w:proofErr w:type="spellEnd"/>
      <w:r w:rsidRPr="00D75847">
        <w:rPr>
          <w:rFonts w:cs="David" w:hint="cs"/>
          <w:rtl/>
        </w:rPr>
        <w:t xml:space="preserve"> מודיעה לי, אמנם אין לה נציג כרגע, שהיא לא שותפה לבקשה הזו של האופוזיציה.</w:t>
      </w:r>
    </w:p>
    <w:p w14:paraId="5B06EEC7" w14:textId="77777777" w:rsidR="00D75847" w:rsidRPr="00D75847" w:rsidRDefault="00D75847" w:rsidP="00D75847">
      <w:pPr>
        <w:bidi/>
        <w:jc w:val="both"/>
        <w:rPr>
          <w:rFonts w:cs="David" w:hint="cs"/>
          <w:rtl/>
        </w:rPr>
      </w:pPr>
    </w:p>
    <w:p w14:paraId="34031D6A" w14:textId="77777777" w:rsidR="00D75847" w:rsidRPr="00D75847" w:rsidRDefault="00D75847" w:rsidP="00D75847">
      <w:pPr>
        <w:bidi/>
        <w:jc w:val="both"/>
        <w:rPr>
          <w:rFonts w:cs="David" w:hint="cs"/>
          <w:u w:val="single"/>
          <w:rtl/>
        </w:rPr>
      </w:pPr>
      <w:r w:rsidRPr="00D75847">
        <w:rPr>
          <w:rFonts w:cs="David" w:hint="cs"/>
          <w:u w:val="single"/>
          <w:rtl/>
        </w:rPr>
        <w:t xml:space="preserve">יריב </w:t>
      </w:r>
      <w:proofErr w:type="spellStart"/>
      <w:r w:rsidRPr="00D75847">
        <w:rPr>
          <w:rFonts w:cs="David" w:hint="cs"/>
          <w:u w:val="single"/>
          <w:rtl/>
        </w:rPr>
        <w:t>לוין</w:t>
      </w:r>
      <w:proofErr w:type="spellEnd"/>
      <w:r w:rsidRPr="00D75847">
        <w:rPr>
          <w:rFonts w:cs="David" w:hint="cs"/>
          <w:u w:val="single"/>
          <w:rtl/>
        </w:rPr>
        <w:t>:</w:t>
      </w:r>
    </w:p>
    <w:p w14:paraId="768C2C2B" w14:textId="77777777" w:rsidR="00D75847" w:rsidRPr="00D75847" w:rsidRDefault="00D75847" w:rsidP="00D75847">
      <w:pPr>
        <w:bidi/>
        <w:jc w:val="both"/>
        <w:rPr>
          <w:rFonts w:cs="David" w:hint="cs"/>
          <w:u w:val="single"/>
          <w:rtl/>
        </w:rPr>
      </w:pPr>
    </w:p>
    <w:p w14:paraId="7A876474" w14:textId="77777777" w:rsidR="00D75847" w:rsidRPr="00D75847" w:rsidRDefault="00D75847" w:rsidP="00D75847">
      <w:pPr>
        <w:bidi/>
        <w:jc w:val="both"/>
        <w:rPr>
          <w:rFonts w:cs="David" w:hint="cs"/>
          <w:rtl/>
        </w:rPr>
      </w:pPr>
      <w:r w:rsidRPr="00D75847">
        <w:rPr>
          <w:rFonts w:cs="David" w:hint="cs"/>
          <w:rtl/>
        </w:rPr>
        <w:tab/>
        <w:t>אני חושב שזאת הזדמנות נהדרת להיענות לבקשת האופוזיציה.</w:t>
      </w:r>
    </w:p>
    <w:p w14:paraId="3725B9A4" w14:textId="77777777" w:rsidR="00D75847" w:rsidRPr="00D75847" w:rsidRDefault="00D75847" w:rsidP="00D75847">
      <w:pPr>
        <w:bidi/>
        <w:jc w:val="both"/>
        <w:rPr>
          <w:rFonts w:cs="David" w:hint="cs"/>
          <w:rtl/>
        </w:rPr>
      </w:pPr>
    </w:p>
    <w:p w14:paraId="3D4F9A07" w14:textId="77777777" w:rsidR="00D75847" w:rsidRPr="00D75847" w:rsidRDefault="00D75847" w:rsidP="00D75847">
      <w:pPr>
        <w:bidi/>
        <w:jc w:val="both"/>
        <w:rPr>
          <w:rFonts w:cs="David" w:hint="cs"/>
          <w:u w:val="single"/>
          <w:rtl/>
        </w:rPr>
      </w:pPr>
      <w:r w:rsidRPr="00D75847">
        <w:rPr>
          <w:rFonts w:cs="David" w:hint="cs"/>
          <w:u w:val="single"/>
          <w:rtl/>
        </w:rPr>
        <w:t>מאיר שטרית:</w:t>
      </w:r>
    </w:p>
    <w:p w14:paraId="31D4C307" w14:textId="77777777" w:rsidR="00D75847" w:rsidRPr="00D75847" w:rsidRDefault="00D75847" w:rsidP="00D75847">
      <w:pPr>
        <w:bidi/>
        <w:jc w:val="both"/>
        <w:rPr>
          <w:rFonts w:cs="David" w:hint="cs"/>
          <w:u w:val="single"/>
          <w:rtl/>
        </w:rPr>
      </w:pPr>
    </w:p>
    <w:p w14:paraId="4A4ABE22" w14:textId="77777777" w:rsidR="00D75847" w:rsidRPr="00D75847" w:rsidRDefault="00D75847" w:rsidP="00D75847">
      <w:pPr>
        <w:bidi/>
        <w:jc w:val="both"/>
        <w:rPr>
          <w:rFonts w:cs="David" w:hint="cs"/>
          <w:rtl/>
        </w:rPr>
      </w:pPr>
      <w:r w:rsidRPr="00D75847">
        <w:rPr>
          <w:rFonts w:cs="David" w:hint="cs"/>
          <w:rtl/>
        </w:rPr>
        <w:tab/>
        <w:t>מה קרה? כי העיתונות כתבה על זה? מה קרה? נצביע בשבוע הבא. מה הלחץ? מחזיקים את הכנסת בצוואר? אנשי הקולנוע יחכו עוד יומיים. מה יקרה? ייפול הקולנוע לאדמה בשבוע הזה?</w:t>
      </w:r>
    </w:p>
    <w:p w14:paraId="306CE8FB" w14:textId="77777777" w:rsidR="00D75847" w:rsidRPr="00D75847" w:rsidRDefault="00D75847" w:rsidP="00D75847">
      <w:pPr>
        <w:bidi/>
        <w:jc w:val="both"/>
        <w:rPr>
          <w:rFonts w:cs="David" w:hint="cs"/>
          <w:rtl/>
        </w:rPr>
      </w:pPr>
    </w:p>
    <w:p w14:paraId="5D32BBB9" w14:textId="77777777" w:rsidR="00D75847" w:rsidRPr="00D75847" w:rsidRDefault="00D75847" w:rsidP="00D75847">
      <w:pPr>
        <w:bidi/>
        <w:jc w:val="both"/>
        <w:rPr>
          <w:rFonts w:cs="David" w:hint="cs"/>
          <w:u w:val="single"/>
          <w:rtl/>
        </w:rPr>
      </w:pPr>
      <w:proofErr w:type="spellStart"/>
      <w:r w:rsidRPr="00D75847">
        <w:rPr>
          <w:rFonts w:cs="David" w:hint="cs"/>
          <w:u w:val="single"/>
          <w:rtl/>
        </w:rPr>
        <w:t>רוברט</w:t>
      </w:r>
      <w:proofErr w:type="spellEnd"/>
      <w:r w:rsidRPr="00D75847">
        <w:rPr>
          <w:rFonts w:cs="David" w:hint="cs"/>
          <w:u w:val="single"/>
          <w:rtl/>
        </w:rPr>
        <w:t xml:space="preserve"> </w:t>
      </w:r>
      <w:proofErr w:type="spellStart"/>
      <w:r w:rsidRPr="00D75847">
        <w:rPr>
          <w:rFonts w:cs="David" w:hint="cs"/>
          <w:u w:val="single"/>
          <w:rtl/>
        </w:rPr>
        <w:t>אילטוב</w:t>
      </w:r>
      <w:proofErr w:type="spellEnd"/>
      <w:r w:rsidRPr="00D75847">
        <w:rPr>
          <w:rFonts w:cs="David" w:hint="cs"/>
          <w:u w:val="single"/>
          <w:rtl/>
        </w:rPr>
        <w:t>:</w:t>
      </w:r>
    </w:p>
    <w:p w14:paraId="7E58A08A" w14:textId="77777777" w:rsidR="00D75847" w:rsidRPr="00D75847" w:rsidRDefault="00D75847" w:rsidP="00D75847">
      <w:pPr>
        <w:bidi/>
        <w:jc w:val="both"/>
        <w:rPr>
          <w:rFonts w:cs="David" w:hint="cs"/>
          <w:u w:val="single"/>
          <w:rtl/>
        </w:rPr>
      </w:pPr>
    </w:p>
    <w:p w14:paraId="2913C366" w14:textId="77777777" w:rsidR="00D75847" w:rsidRPr="00D75847" w:rsidRDefault="00D75847" w:rsidP="00D75847">
      <w:pPr>
        <w:bidi/>
        <w:jc w:val="both"/>
        <w:rPr>
          <w:rFonts w:cs="David" w:hint="cs"/>
          <w:rtl/>
        </w:rPr>
      </w:pPr>
      <w:r w:rsidRPr="00D75847">
        <w:rPr>
          <w:rFonts w:cs="David" w:hint="cs"/>
          <w:rtl/>
        </w:rPr>
        <w:tab/>
        <w:t>אני מציע להעלות את ההצעה של שטרית להצבעה.</w:t>
      </w:r>
    </w:p>
    <w:p w14:paraId="763BDDDE" w14:textId="77777777" w:rsidR="00D75847" w:rsidRDefault="00D75847" w:rsidP="00D75847">
      <w:pPr>
        <w:bidi/>
        <w:jc w:val="both"/>
        <w:rPr>
          <w:rFonts w:cs="David" w:hint="cs"/>
          <w:rtl/>
        </w:rPr>
      </w:pPr>
    </w:p>
    <w:p w14:paraId="71BB883A" w14:textId="77777777" w:rsidR="00D75847" w:rsidRDefault="00D75847" w:rsidP="00D75847">
      <w:pPr>
        <w:bidi/>
        <w:jc w:val="both"/>
        <w:rPr>
          <w:rFonts w:cs="David" w:hint="cs"/>
          <w:rtl/>
        </w:rPr>
      </w:pPr>
    </w:p>
    <w:p w14:paraId="42661F91" w14:textId="77777777" w:rsidR="00D75847" w:rsidRDefault="00D75847" w:rsidP="00D75847">
      <w:pPr>
        <w:bidi/>
        <w:jc w:val="both"/>
        <w:rPr>
          <w:rFonts w:cs="David" w:hint="cs"/>
          <w:rtl/>
        </w:rPr>
      </w:pPr>
    </w:p>
    <w:p w14:paraId="62D5D950" w14:textId="77777777" w:rsidR="00D75847" w:rsidRDefault="00D75847" w:rsidP="00D75847">
      <w:pPr>
        <w:bidi/>
        <w:jc w:val="both"/>
        <w:rPr>
          <w:rFonts w:cs="David" w:hint="cs"/>
          <w:rtl/>
        </w:rPr>
      </w:pPr>
    </w:p>
    <w:p w14:paraId="40FEB185" w14:textId="77777777" w:rsidR="00D75847" w:rsidRDefault="00D75847" w:rsidP="00D75847">
      <w:pPr>
        <w:bidi/>
        <w:jc w:val="both"/>
        <w:rPr>
          <w:rFonts w:cs="David" w:hint="cs"/>
          <w:rtl/>
        </w:rPr>
      </w:pPr>
    </w:p>
    <w:p w14:paraId="05ED24E5" w14:textId="77777777" w:rsidR="00D75847" w:rsidRDefault="00D75847" w:rsidP="00D75847">
      <w:pPr>
        <w:bidi/>
        <w:jc w:val="both"/>
        <w:rPr>
          <w:rFonts w:cs="David" w:hint="cs"/>
          <w:rtl/>
        </w:rPr>
      </w:pPr>
    </w:p>
    <w:p w14:paraId="75AD160B" w14:textId="77777777" w:rsidR="00D75847" w:rsidRPr="00D75847" w:rsidRDefault="00D75847" w:rsidP="00D75847">
      <w:pPr>
        <w:bidi/>
        <w:jc w:val="both"/>
        <w:rPr>
          <w:rFonts w:cs="David" w:hint="cs"/>
          <w:rtl/>
        </w:rPr>
      </w:pPr>
    </w:p>
    <w:p w14:paraId="0C338E53" w14:textId="77777777" w:rsidR="00D75847" w:rsidRPr="00D75847" w:rsidRDefault="00D75847" w:rsidP="00D75847">
      <w:pPr>
        <w:bidi/>
        <w:jc w:val="both"/>
        <w:rPr>
          <w:rFonts w:cs="David" w:hint="cs"/>
          <w:u w:val="single"/>
          <w:rtl/>
        </w:rPr>
      </w:pPr>
      <w:r w:rsidRPr="00D75847">
        <w:rPr>
          <w:rFonts w:cs="David" w:hint="cs"/>
          <w:u w:val="single"/>
          <w:rtl/>
        </w:rPr>
        <w:t>מאיר שטרית:</w:t>
      </w:r>
    </w:p>
    <w:p w14:paraId="30E7B00A" w14:textId="77777777" w:rsidR="00D75847" w:rsidRPr="00D75847" w:rsidRDefault="00D75847" w:rsidP="00D75847">
      <w:pPr>
        <w:bidi/>
        <w:jc w:val="both"/>
        <w:rPr>
          <w:rFonts w:cs="David" w:hint="cs"/>
          <w:u w:val="single"/>
          <w:rtl/>
        </w:rPr>
      </w:pPr>
    </w:p>
    <w:p w14:paraId="435937B7" w14:textId="77777777" w:rsidR="00D75847" w:rsidRPr="00D75847" w:rsidRDefault="00D75847" w:rsidP="00D75847">
      <w:pPr>
        <w:bidi/>
        <w:jc w:val="both"/>
        <w:rPr>
          <w:rFonts w:cs="David" w:hint="cs"/>
          <w:rtl/>
        </w:rPr>
      </w:pPr>
      <w:r w:rsidRPr="00D75847">
        <w:rPr>
          <w:rFonts w:cs="David" w:hint="cs"/>
          <w:rtl/>
        </w:rPr>
        <w:tab/>
        <w:t>בשבוע תקציב לא מביאים חוקים נוספים. אני מציע לעמוד על זה, ולא יקרה שום אסון אם הכול יעבור בשבוע הבא. תגידו לקולנוע שאני אמרתי.</w:t>
      </w:r>
    </w:p>
    <w:p w14:paraId="50BB3747" w14:textId="77777777" w:rsidR="00D75847" w:rsidRPr="00D75847" w:rsidRDefault="00D75847" w:rsidP="00D75847">
      <w:pPr>
        <w:bidi/>
        <w:jc w:val="both"/>
        <w:rPr>
          <w:rFonts w:cs="David" w:hint="cs"/>
          <w:rtl/>
        </w:rPr>
      </w:pPr>
    </w:p>
    <w:p w14:paraId="394489CB" w14:textId="77777777" w:rsidR="00D75847" w:rsidRPr="00D75847" w:rsidRDefault="00D75847" w:rsidP="00D75847">
      <w:pPr>
        <w:bidi/>
        <w:jc w:val="both"/>
        <w:rPr>
          <w:rFonts w:cs="David" w:hint="cs"/>
          <w:u w:val="single"/>
          <w:rtl/>
        </w:rPr>
      </w:pPr>
      <w:r w:rsidRPr="00D75847">
        <w:rPr>
          <w:rFonts w:cs="David" w:hint="cs"/>
          <w:u w:val="single"/>
          <w:rtl/>
        </w:rPr>
        <w:t>נסים זאב:</w:t>
      </w:r>
    </w:p>
    <w:p w14:paraId="1566F2E9" w14:textId="77777777" w:rsidR="00D75847" w:rsidRPr="00D75847" w:rsidRDefault="00D75847" w:rsidP="00D75847">
      <w:pPr>
        <w:bidi/>
        <w:jc w:val="both"/>
        <w:rPr>
          <w:rFonts w:cs="David" w:hint="cs"/>
          <w:u w:val="single"/>
          <w:rtl/>
        </w:rPr>
      </w:pPr>
    </w:p>
    <w:p w14:paraId="29819708" w14:textId="77777777" w:rsidR="00D75847" w:rsidRPr="00D75847" w:rsidRDefault="00D75847" w:rsidP="00D75847">
      <w:pPr>
        <w:bidi/>
        <w:jc w:val="both"/>
        <w:rPr>
          <w:rFonts w:cs="David" w:hint="cs"/>
          <w:rtl/>
        </w:rPr>
      </w:pPr>
      <w:r w:rsidRPr="00D75847">
        <w:rPr>
          <w:rFonts w:cs="David" w:hint="cs"/>
          <w:rtl/>
        </w:rPr>
        <w:tab/>
        <w:t>הקולנוע יהיה פה בכנסת.</w:t>
      </w:r>
    </w:p>
    <w:p w14:paraId="6B8BE532" w14:textId="77777777" w:rsidR="00D75847" w:rsidRPr="00D75847" w:rsidRDefault="00D75847" w:rsidP="00D75847">
      <w:pPr>
        <w:bidi/>
        <w:jc w:val="both"/>
        <w:rPr>
          <w:rFonts w:cs="David" w:hint="cs"/>
          <w:rtl/>
        </w:rPr>
      </w:pPr>
    </w:p>
    <w:p w14:paraId="70E4A074"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0DEC748F" w14:textId="77777777" w:rsidR="00D75847" w:rsidRPr="00D75847" w:rsidRDefault="00D75847" w:rsidP="00D75847">
      <w:pPr>
        <w:bidi/>
        <w:jc w:val="both"/>
        <w:rPr>
          <w:rFonts w:cs="David" w:hint="cs"/>
          <w:u w:val="single"/>
          <w:rtl/>
        </w:rPr>
      </w:pPr>
    </w:p>
    <w:p w14:paraId="43405383" w14:textId="77777777" w:rsidR="00D75847" w:rsidRPr="00D75847" w:rsidRDefault="00D75847" w:rsidP="00D75847">
      <w:pPr>
        <w:bidi/>
        <w:jc w:val="both"/>
        <w:rPr>
          <w:rFonts w:cs="David" w:hint="cs"/>
          <w:rtl/>
        </w:rPr>
      </w:pPr>
      <w:r w:rsidRPr="00D75847">
        <w:rPr>
          <w:rFonts w:cs="David" w:hint="cs"/>
          <w:rtl/>
        </w:rPr>
        <w:tab/>
        <w:t>אני מבין את הדיון על הקולנוע הישראלי. אני מבין את האמירה של חבר הכנסת שטרית. כעיקרון, הוא צודק, שבשבוע מביאים חוקים שקשורים לתקציב - אם מביאים חוקים, זה רק חוקים שהם באופן ישיר מאוד מחוברים לתקציב. אמנם אפשר לטעון שהחוק הזה מחובר לתקציב, כי הוא בא להוציא חלק- -</w:t>
      </w:r>
    </w:p>
    <w:p w14:paraId="15D09FF6" w14:textId="77777777" w:rsidR="00D75847" w:rsidRPr="00D75847" w:rsidRDefault="00D75847" w:rsidP="00D75847">
      <w:pPr>
        <w:bidi/>
        <w:jc w:val="both"/>
        <w:rPr>
          <w:rFonts w:cs="David" w:hint="cs"/>
          <w:rtl/>
        </w:rPr>
      </w:pPr>
    </w:p>
    <w:p w14:paraId="7F954BE6" w14:textId="77777777" w:rsidR="00D75847" w:rsidRPr="00D75847" w:rsidRDefault="00D75847" w:rsidP="00D75847">
      <w:pPr>
        <w:bidi/>
        <w:jc w:val="both"/>
        <w:rPr>
          <w:rFonts w:cs="David" w:hint="cs"/>
          <w:u w:val="single"/>
          <w:rtl/>
        </w:rPr>
      </w:pPr>
      <w:r w:rsidRPr="00D75847">
        <w:rPr>
          <w:rFonts w:cs="David" w:hint="cs"/>
          <w:u w:val="single"/>
          <w:rtl/>
        </w:rPr>
        <w:t>מאיר שטרית:</w:t>
      </w:r>
    </w:p>
    <w:p w14:paraId="1D8DA4DA" w14:textId="77777777" w:rsidR="00D75847" w:rsidRPr="00D75847" w:rsidRDefault="00D75847" w:rsidP="00D75847">
      <w:pPr>
        <w:bidi/>
        <w:jc w:val="both"/>
        <w:rPr>
          <w:rFonts w:cs="David" w:hint="cs"/>
          <w:u w:val="single"/>
          <w:rtl/>
        </w:rPr>
      </w:pPr>
    </w:p>
    <w:p w14:paraId="5DFA010E" w14:textId="77777777" w:rsidR="00D75847" w:rsidRPr="00D75847" w:rsidRDefault="00D75847" w:rsidP="00D75847">
      <w:pPr>
        <w:bidi/>
        <w:jc w:val="both"/>
        <w:rPr>
          <w:rFonts w:cs="David" w:hint="cs"/>
          <w:rtl/>
        </w:rPr>
      </w:pPr>
      <w:r w:rsidRPr="00D75847">
        <w:rPr>
          <w:rFonts w:cs="David" w:hint="cs"/>
          <w:rtl/>
        </w:rPr>
        <w:tab/>
        <w:t>כל חוק מחובר לתקציב.</w:t>
      </w:r>
    </w:p>
    <w:p w14:paraId="5B076953" w14:textId="77777777" w:rsidR="00D75847" w:rsidRPr="00D75847" w:rsidRDefault="00D75847" w:rsidP="00D75847">
      <w:pPr>
        <w:bidi/>
        <w:jc w:val="both"/>
        <w:rPr>
          <w:rFonts w:cs="David" w:hint="cs"/>
          <w:rtl/>
        </w:rPr>
      </w:pPr>
    </w:p>
    <w:p w14:paraId="46607CEE"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7EA57FE3" w14:textId="77777777" w:rsidR="00D75847" w:rsidRPr="00D75847" w:rsidRDefault="00D75847" w:rsidP="00D75847">
      <w:pPr>
        <w:bidi/>
        <w:jc w:val="both"/>
        <w:rPr>
          <w:rFonts w:cs="David" w:hint="cs"/>
          <w:u w:val="single"/>
          <w:rtl/>
        </w:rPr>
      </w:pPr>
    </w:p>
    <w:p w14:paraId="2E2827F8" w14:textId="77777777" w:rsidR="00D75847" w:rsidRPr="00D75847" w:rsidRDefault="00D75847" w:rsidP="00D75847">
      <w:pPr>
        <w:bidi/>
        <w:jc w:val="both"/>
        <w:rPr>
          <w:rFonts w:cs="David" w:hint="cs"/>
          <w:rtl/>
        </w:rPr>
      </w:pPr>
      <w:r w:rsidRPr="00D75847">
        <w:rPr>
          <w:rFonts w:cs="David" w:hint="cs"/>
          <w:rtl/>
        </w:rPr>
        <w:tab/>
        <w:t>אני מבין אותך, אבל נמצא פה מזכיר הכנסת, שמייצג את יו"ר הכנסת, שבא בדברים, עד כמה שאני מבין, עם יושבת ראש סיעת קדימה.</w:t>
      </w:r>
    </w:p>
    <w:p w14:paraId="55921C59" w14:textId="77777777" w:rsidR="00D75847" w:rsidRPr="00D75847" w:rsidRDefault="00D75847" w:rsidP="00D75847">
      <w:pPr>
        <w:bidi/>
        <w:jc w:val="both"/>
        <w:rPr>
          <w:rFonts w:cs="David" w:hint="cs"/>
          <w:rtl/>
        </w:rPr>
      </w:pPr>
    </w:p>
    <w:p w14:paraId="61567891" w14:textId="77777777" w:rsidR="00D75847" w:rsidRPr="00D75847" w:rsidRDefault="00D75847" w:rsidP="00D75847">
      <w:pPr>
        <w:bidi/>
        <w:jc w:val="both"/>
        <w:rPr>
          <w:rFonts w:cs="David" w:hint="cs"/>
          <w:rtl/>
        </w:rPr>
      </w:pPr>
      <w:r w:rsidRPr="00D75847">
        <w:rPr>
          <w:rFonts w:cs="David" w:hint="cs"/>
          <w:u w:val="single"/>
          <w:rtl/>
        </w:rPr>
        <w:t>איל ינון:</w:t>
      </w:r>
    </w:p>
    <w:p w14:paraId="4D5C44A4" w14:textId="77777777" w:rsidR="00D75847" w:rsidRPr="00D75847" w:rsidRDefault="00D75847" w:rsidP="00D75847">
      <w:pPr>
        <w:bidi/>
        <w:jc w:val="both"/>
        <w:rPr>
          <w:rFonts w:cs="David" w:hint="cs"/>
          <w:rtl/>
        </w:rPr>
      </w:pPr>
    </w:p>
    <w:p w14:paraId="67C22BFB" w14:textId="77777777" w:rsidR="00D75847" w:rsidRPr="00D75847" w:rsidRDefault="00D75847" w:rsidP="00D75847">
      <w:pPr>
        <w:bidi/>
        <w:jc w:val="both"/>
        <w:rPr>
          <w:rFonts w:cs="David" w:hint="cs"/>
          <w:rtl/>
        </w:rPr>
      </w:pPr>
      <w:r w:rsidRPr="00D75847">
        <w:rPr>
          <w:rFonts w:cs="David" w:hint="cs"/>
          <w:rtl/>
        </w:rPr>
        <w:tab/>
        <w:t xml:space="preserve">אני שוחחתי עם יושבת ראש סיעת קדימה, ושאלתי אותה, אם תהיה בעיה להביא את חוק הקולנוע בקריאה ראשונה ביום שני, היום. היא אמרה לי שאין שום בעיה. </w:t>
      </w:r>
    </w:p>
    <w:p w14:paraId="1F1E254F" w14:textId="77777777" w:rsidR="00D75847" w:rsidRPr="00D75847" w:rsidRDefault="00D75847" w:rsidP="00D75847">
      <w:pPr>
        <w:bidi/>
        <w:jc w:val="both"/>
        <w:rPr>
          <w:rFonts w:cs="David" w:hint="cs"/>
          <w:rtl/>
        </w:rPr>
      </w:pPr>
    </w:p>
    <w:p w14:paraId="628A1B78" w14:textId="77777777" w:rsidR="00D75847" w:rsidRPr="00D75847" w:rsidRDefault="00D75847" w:rsidP="00D75847">
      <w:pPr>
        <w:bidi/>
        <w:jc w:val="both"/>
        <w:rPr>
          <w:rFonts w:cs="David" w:hint="cs"/>
          <w:u w:val="single"/>
          <w:rtl/>
        </w:rPr>
      </w:pPr>
      <w:r w:rsidRPr="00D75847">
        <w:rPr>
          <w:rFonts w:cs="David" w:hint="cs"/>
          <w:u w:val="single"/>
          <w:rtl/>
        </w:rPr>
        <w:t>אלכס מילר:</w:t>
      </w:r>
    </w:p>
    <w:p w14:paraId="674CA747" w14:textId="77777777" w:rsidR="00D75847" w:rsidRPr="00D75847" w:rsidRDefault="00D75847" w:rsidP="00D75847">
      <w:pPr>
        <w:bidi/>
        <w:jc w:val="both"/>
        <w:rPr>
          <w:rFonts w:cs="David" w:hint="cs"/>
          <w:u w:val="single"/>
          <w:rtl/>
        </w:rPr>
      </w:pPr>
    </w:p>
    <w:p w14:paraId="02BA4316" w14:textId="77777777" w:rsidR="00D75847" w:rsidRPr="00D75847" w:rsidRDefault="00D75847" w:rsidP="00D75847">
      <w:pPr>
        <w:bidi/>
        <w:jc w:val="both"/>
        <w:rPr>
          <w:rFonts w:cs="David" w:hint="cs"/>
          <w:rtl/>
        </w:rPr>
      </w:pPr>
      <w:r w:rsidRPr="00D75847">
        <w:rPr>
          <w:rFonts w:cs="David" w:hint="cs"/>
          <w:rtl/>
        </w:rPr>
        <w:tab/>
        <w:t>אין לה בעיה, אבל איך היא תצביע?</w:t>
      </w:r>
    </w:p>
    <w:p w14:paraId="3EAC52DF" w14:textId="77777777" w:rsidR="00D75847" w:rsidRPr="00D75847" w:rsidRDefault="00D75847" w:rsidP="00D75847">
      <w:pPr>
        <w:bidi/>
        <w:jc w:val="both"/>
        <w:rPr>
          <w:rFonts w:cs="David" w:hint="cs"/>
          <w:rtl/>
        </w:rPr>
      </w:pPr>
    </w:p>
    <w:p w14:paraId="73F41179" w14:textId="77777777" w:rsidR="00D75847" w:rsidRPr="00D75847" w:rsidRDefault="00D75847" w:rsidP="00D75847">
      <w:pPr>
        <w:bidi/>
        <w:jc w:val="both"/>
        <w:rPr>
          <w:rFonts w:cs="David" w:hint="cs"/>
          <w:u w:val="single"/>
          <w:rtl/>
        </w:rPr>
      </w:pPr>
      <w:r w:rsidRPr="00D75847">
        <w:rPr>
          <w:rFonts w:cs="David" w:hint="cs"/>
          <w:u w:val="single"/>
          <w:rtl/>
        </w:rPr>
        <w:t>שלמה מולה:</w:t>
      </w:r>
    </w:p>
    <w:p w14:paraId="754F4557" w14:textId="77777777" w:rsidR="00D75847" w:rsidRPr="00D75847" w:rsidRDefault="00D75847" w:rsidP="00D75847">
      <w:pPr>
        <w:bidi/>
        <w:jc w:val="both"/>
        <w:rPr>
          <w:rFonts w:cs="David" w:hint="cs"/>
          <w:u w:val="single"/>
          <w:rtl/>
        </w:rPr>
      </w:pPr>
    </w:p>
    <w:p w14:paraId="7D241A81" w14:textId="77777777" w:rsidR="00D75847" w:rsidRPr="00D75847" w:rsidRDefault="00D75847" w:rsidP="00D75847">
      <w:pPr>
        <w:bidi/>
        <w:jc w:val="both"/>
        <w:rPr>
          <w:rFonts w:cs="David" w:hint="cs"/>
          <w:rtl/>
        </w:rPr>
      </w:pPr>
      <w:r w:rsidRPr="00D75847">
        <w:rPr>
          <w:rFonts w:cs="David" w:hint="cs"/>
          <w:rtl/>
        </w:rPr>
        <w:tab/>
        <w:t xml:space="preserve">נקבעה מסגרת דיון בשבוע שעבר, שהמליאה נפתחת ב-11:00, חוק ההסדרים, דיון. מה שאתם מציעים כרגע, לכמת עוד פעם את הזמנים של הדיונים בחוק ההסדרים </w:t>
      </w:r>
      <w:r w:rsidRPr="00D75847">
        <w:rPr>
          <w:rFonts w:cs="David"/>
          <w:rtl/>
        </w:rPr>
        <w:t>–</w:t>
      </w:r>
      <w:r w:rsidRPr="00D75847">
        <w:rPr>
          <w:rFonts w:cs="David" w:hint="cs"/>
          <w:rtl/>
        </w:rPr>
        <w:t xml:space="preserve"> זה נוח לכם, זה טוב לכם, שאתם לא רוצים שנדבר על חוק ההסדרים, ואז - בואו נפתח את הדיון בכלל בנושא התקציב כולו, בחוק ההסדרים, אז רצועת הזמן- -</w:t>
      </w:r>
    </w:p>
    <w:p w14:paraId="6D19C976" w14:textId="77777777" w:rsidR="00D75847" w:rsidRPr="00D75847" w:rsidRDefault="00D75847" w:rsidP="00D75847">
      <w:pPr>
        <w:bidi/>
        <w:jc w:val="both"/>
        <w:rPr>
          <w:rFonts w:cs="David" w:hint="cs"/>
          <w:rtl/>
        </w:rPr>
      </w:pPr>
    </w:p>
    <w:p w14:paraId="1152A4CA"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2A8882AC" w14:textId="77777777" w:rsidR="00D75847" w:rsidRPr="00D75847" w:rsidRDefault="00D75847" w:rsidP="00D75847">
      <w:pPr>
        <w:bidi/>
        <w:jc w:val="both"/>
        <w:rPr>
          <w:rFonts w:cs="David" w:hint="cs"/>
          <w:u w:val="single"/>
          <w:rtl/>
        </w:rPr>
      </w:pPr>
    </w:p>
    <w:p w14:paraId="5209B72E" w14:textId="77777777" w:rsidR="00D75847" w:rsidRPr="00D75847" w:rsidRDefault="00D75847" w:rsidP="00D75847">
      <w:pPr>
        <w:bidi/>
        <w:jc w:val="both"/>
        <w:rPr>
          <w:rFonts w:cs="David" w:hint="cs"/>
          <w:rtl/>
        </w:rPr>
      </w:pPr>
      <w:r w:rsidRPr="00D75847">
        <w:rPr>
          <w:rFonts w:cs="David" w:hint="cs"/>
          <w:rtl/>
        </w:rPr>
        <w:tab/>
        <w:t>אדוני המזכיר, אמנם לי יש עוד שתי בקשות בעניין הזה של סדר היום של השבוע בעקבות הערות שקיבלתי, אבל בעניין הזה של חוק הקולנוע, אני שואל לעצתך, כי אני הבנתי- -</w:t>
      </w:r>
    </w:p>
    <w:p w14:paraId="59C5507A" w14:textId="77777777" w:rsidR="00D75847" w:rsidRPr="00D75847" w:rsidRDefault="00D75847" w:rsidP="00D75847">
      <w:pPr>
        <w:bidi/>
        <w:jc w:val="both"/>
        <w:rPr>
          <w:rFonts w:cs="David" w:hint="cs"/>
          <w:rtl/>
        </w:rPr>
      </w:pPr>
    </w:p>
    <w:p w14:paraId="01AD4053" w14:textId="77777777" w:rsidR="00D75847" w:rsidRPr="00D75847" w:rsidRDefault="00D75847" w:rsidP="00D75847">
      <w:pPr>
        <w:bidi/>
        <w:jc w:val="both"/>
        <w:rPr>
          <w:rFonts w:cs="David" w:hint="cs"/>
          <w:u w:val="single"/>
          <w:rtl/>
        </w:rPr>
      </w:pPr>
      <w:r w:rsidRPr="00D75847">
        <w:rPr>
          <w:rFonts w:cs="David" w:hint="cs"/>
          <w:u w:val="single"/>
          <w:rtl/>
        </w:rPr>
        <w:t>אלכס מילר:</w:t>
      </w:r>
    </w:p>
    <w:p w14:paraId="6E89681F" w14:textId="77777777" w:rsidR="00D75847" w:rsidRPr="00D75847" w:rsidRDefault="00D75847" w:rsidP="00D75847">
      <w:pPr>
        <w:bidi/>
        <w:jc w:val="both"/>
        <w:rPr>
          <w:rFonts w:cs="David" w:hint="cs"/>
          <w:u w:val="single"/>
          <w:rtl/>
        </w:rPr>
      </w:pPr>
    </w:p>
    <w:p w14:paraId="286C6168" w14:textId="77777777" w:rsidR="00D75847" w:rsidRPr="00D75847" w:rsidRDefault="00D75847" w:rsidP="00D75847">
      <w:pPr>
        <w:bidi/>
        <w:jc w:val="both"/>
        <w:rPr>
          <w:rFonts w:cs="David" w:hint="cs"/>
          <w:rtl/>
        </w:rPr>
      </w:pPr>
      <w:r w:rsidRPr="00D75847">
        <w:rPr>
          <w:rFonts w:cs="David" w:hint="cs"/>
          <w:rtl/>
        </w:rPr>
        <w:tab/>
        <w:t>אפשר להתייחס?</w:t>
      </w:r>
    </w:p>
    <w:p w14:paraId="60E18BCD" w14:textId="77777777" w:rsidR="00D75847" w:rsidRPr="00D75847" w:rsidRDefault="00D75847" w:rsidP="00D75847">
      <w:pPr>
        <w:bidi/>
        <w:jc w:val="both"/>
        <w:rPr>
          <w:rFonts w:cs="David" w:hint="cs"/>
          <w:rtl/>
        </w:rPr>
      </w:pPr>
    </w:p>
    <w:p w14:paraId="47BD1A14"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3C9E4C9B" w14:textId="77777777" w:rsidR="00D75847" w:rsidRPr="00D75847" w:rsidRDefault="00D75847" w:rsidP="00D75847">
      <w:pPr>
        <w:bidi/>
        <w:jc w:val="both"/>
        <w:rPr>
          <w:rFonts w:cs="David" w:hint="cs"/>
          <w:u w:val="single"/>
          <w:rtl/>
        </w:rPr>
      </w:pPr>
    </w:p>
    <w:p w14:paraId="1FED99E5" w14:textId="77777777" w:rsidR="00D75847" w:rsidRPr="00D75847" w:rsidRDefault="00D75847" w:rsidP="00D75847">
      <w:pPr>
        <w:bidi/>
        <w:jc w:val="both"/>
        <w:rPr>
          <w:rFonts w:cs="David" w:hint="cs"/>
          <w:rtl/>
        </w:rPr>
      </w:pPr>
      <w:r w:rsidRPr="00D75847">
        <w:rPr>
          <w:rFonts w:cs="David" w:hint="cs"/>
          <w:rtl/>
        </w:rPr>
        <w:tab/>
        <w:t>בבקשה.</w:t>
      </w:r>
    </w:p>
    <w:p w14:paraId="7935B9E2" w14:textId="77777777" w:rsidR="00D75847" w:rsidRDefault="00D75847" w:rsidP="00D75847">
      <w:pPr>
        <w:bidi/>
        <w:jc w:val="both"/>
        <w:rPr>
          <w:rFonts w:cs="David" w:hint="cs"/>
          <w:rtl/>
        </w:rPr>
      </w:pPr>
    </w:p>
    <w:p w14:paraId="1D290F2F" w14:textId="77777777" w:rsidR="00D75847" w:rsidRDefault="00D75847" w:rsidP="00D75847">
      <w:pPr>
        <w:bidi/>
        <w:jc w:val="both"/>
        <w:rPr>
          <w:rFonts w:cs="David" w:hint="cs"/>
          <w:rtl/>
        </w:rPr>
      </w:pPr>
    </w:p>
    <w:p w14:paraId="4B38501F" w14:textId="77777777" w:rsidR="00D75847" w:rsidRDefault="00D75847" w:rsidP="00D75847">
      <w:pPr>
        <w:bidi/>
        <w:jc w:val="both"/>
        <w:rPr>
          <w:rFonts w:cs="David" w:hint="cs"/>
          <w:rtl/>
        </w:rPr>
      </w:pPr>
    </w:p>
    <w:p w14:paraId="4A668B21" w14:textId="77777777" w:rsidR="00D75847" w:rsidRDefault="00D75847" w:rsidP="00D75847">
      <w:pPr>
        <w:bidi/>
        <w:jc w:val="both"/>
        <w:rPr>
          <w:rFonts w:cs="David" w:hint="cs"/>
          <w:rtl/>
        </w:rPr>
      </w:pPr>
    </w:p>
    <w:p w14:paraId="5AF450F8" w14:textId="77777777" w:rsidR="00D75847" w:rsidRPr="00D75847" w:rsidRDefault="00D75847" w:rsidP="00D75847">
      <w:pPr>
        <w:bidi/>
        <w:jc w:val="both"/>
        <w:rPr>
          <w:rFonts w:cs="David" w:hint="cs"/>
          <w:rtl/>
        </w:rPr>
      </w:pPr>
    </w:p>
    <w:p w14:paraId="69D32E15" w14:textId="77777777" w:rsidR="00D75847" w:rsidRPr="00D75847" w:rsidRDefault="00D75847" w:rsidP="00D75847">
      <w:pPr>
        <w:bidi/>
        <w:jc w:val="both"/>
        <w:rPr>
          <w:rFonts w:cs="David" w:hint="cs"/>
          <w:u w:val="single"/>
          <w:rtl/>
        </w:rPr>
      </w:pPr>
      <w:r w:rsidRPr="00D75847">
        <w:rPr>
          <w:rFonts w:cs="David" w:hint="cs"/>
          <w:u w:val="single"/>
          <w:rtl/>
        </w:rPr>
        <w:t>אלכס מילר:</w:t>
      </w:r>
    </w:p>
    <w:p w14:paraId="659BBC5C" w14:textId="77777777" w:rsidR="00D75847" w:rsidRPr="00D75847" w:rsidRDefault="00D75847" w:rsidP="00D75847">
      <w:pPr>
        <w:bidi/>
        <w:jc w:val="both"/>
        <w:rPr>
          <w:rFonts w:cs="David" w:hint="cs"/>
          <w:u w:val="single"/>
          <w:rtl/>
        </w:rPr>
      </w:pPr>
    </w:p>
    <w:p w14:paraId="2296025F" w14:textId="77777777" w:rsidR="00D75847" w:rsidRPr="00D75847" w:rsidRDefault="00D75847" w:rsidP="00D75847">
      <w:pPr>
        <w:bidi/>
        <w:jc w:val="both"/>
        <w:rPr>
          <w:rFonts w:cs="David" w:hint="cs"/>
          <w:rtl/>
        </w:rPr>
      </w:pPr>
      <w:r w:rsidRPr="00D75847">
        <w:rPr>
          <w:rFonts w:cs="David" w:hint="cs"/>
          <w:rtl/>
        </w:rPr>
        <w:tab/>
        <w:t xml:space="preserve">תודה. קודם כל, צר לי על כך שאנו רואים פה התנגדות כל כך מסיבית של סיעת קדימה בנושא של חוק קולנוע. </w:t>
      </w:r>
    </w:p>
    <w:p w14:paraId="6FE5AE08" w14:textId="77777777" w:rsidR="00D75847" w:rsidRPr="00D75847" w:rsidRDefault="00D75847" w:rsidP="00D75847">
      <w:pPr>
        <w:bidi/>
        <w:jc w:val="both"/>
        <w:rPr>
          <w:rFonts w:cs="David" w:hint="cs"/>
          <w:rtl/>
        </w:rPr>
      </w:pPr>
    </w:p>
    <w:p w14:paraId="59525999" w14:textId="77777777" w:rsidR="00D75847" w:rsidRPr="00D75847" w:rsidRDefault="00D75847" w:rsidP="00D75847">
      <w:pPr>
        <w:bidi/>
        <w:jc w:val="both"/>
        <w:rPr>
          <w:rFonts w:cs="David" w:hint="cs"/>
          <w:u w:val="single"/>
          <w:rtl/>
        </w:rPr>
      </w:pPr>
      <w:r w:rsidRPr="00D75847">
        <w:rPr>
          <w:rFonts w:cs="David" w:hint="cs"/>
          <w:u w:val="single"/>
          <w:rtl/>
        </w:rPr>
        <w:t>מאיר שטרית:</w:t>
      </w:r>
    </w:p>
    <w:p w14:paraId="4744239D" w14:textId="77777777" w:rsidR="00D75847" w:rsidRPr="00D75847" w:rsidRDefault="00D75847" w:rsidP="00D75847">
      <w:pPr>
        <w:bidi/>
        <w:jc w:val="both"/>
        <w:rPr>
          <w:rFonts w:cs="David" w:hint="cs"/>
          <w:u w:val="single"/>
          <w:rtl/>
        </w:rPr>
      </w:pPr>
    </w:p>
    <w:p w14:paraId="1C17207E" w14:textId="77777777" w:rsidR="00D75847" w:rsidRPr="00D75847" w:rsidRDefault="00D75847" w:rsidP="00D75847">
      <w:pPr>
        <w:bidi/>
        <w:jc w:val="both"/>
        <w:rPr>
          <w:rFonts w:cs="David" w:hint="cs"/>
          <w:rtl/>
        </w:rPr>
      </w:pPr>
      <w:r w:rsidRPr="00D75847">
        <w:rPr>
          <w:rFonts w:cs="David" w:hint="cs"/>
          <w:rtl/>
        </w:rPr>
        <w:tab/>
        <w:t xml:space="preserve">- -  </w:t>
      </w:r>
    </w:p>
    <w:p w14:paraId="3E464F2D" w14:textId="77777777" w:rsidR="00D75847" w:rsidRPr="00D75847" w:rsidRDefault="00D75847" w:rsidP="00D75847">
      <w:pPr>
        <w:bidi/>
        <w:jc w:val="both"/>
        <w:rPr>
          <w:rFonts w:cs="David" w:hint="cs"/>
          <w:rtl/>
        </w:rPr>
      </w:pPr>
    </w:p>
    <w:p w14:paraId="2A583D2D" w14:textId="77777777" w:rsidR="00D75847" w:rsidRPr="00D75847" w:rsidRDefault="00D75847" w:rsidP="00D75847">
      <w:pPr>
        <w:bidi/>
        <w:jc w:val="both"/>
        <w:rPr>
          <w:rFonts w:cs="David" w:hint="cs"/>
          <w:u w:val="single"/>
          <w:rtl/>
        </w:rPr>
      </w:pPr>
      <w:r w:rsidRPr="00D75847">
        <w:rPr>
          <w:rFonts w:cs="David" w:hint="cs"/>
          <w:u w:val="single"/>
          <w:rtl/>
        </w:rPr>
        <w:t>אלכס מילר:</w:t>
      </w:r>
    </w:p>
    <w:p w14:paraId="162FBA4C" w14:textId="77777777" w:rsidR="00D75847" w:rsidRPr="00D75847" w:rsidRDefault="00D75847" w:rsidP="00D75847">
      <w:pPr>
        <w:bidi/>
        <w:jc w:val="both"/>
        <w:rPr>
          <w:rFonts w:cs="David" w:hint="cs"/>
          <w:u w:val="single"/>
          <w:rtl/>
        </w:rPr>
      </w:pPr>
    </w:p>
    <w:p w14:paraId="400AAC02" w14:textId="77777777" w:rsidR="00D75847" w:rsidRPr="00D75847" w:rsidRDefault="00D75847" w:rsidP="00D75847">
      <w:pPr>
        <w:bidi/>
        <w:jc w:val="both"/>
        <w:rPr>
          <w:rFonts w:cs="David" w:hint="cs"/>
          <w:rtl/>
        </w:rPr>
      </w:pPr>
      <w:r w:rsidRPr="00D75847">
        <w:rPr>
          <w:rFonts w:cs="David" w:hint="cs"/>
          <w:rtl/>
        </w:rPr>
        <w:tab/>
        <w:t xml:space="preserve">אנו מנסים שאותם שלושה ימים, שאנו רוצים להעביר את התקציב, שהם יהיו מסודרים. דברים שבקונצנזוס, היינו מקדמים אותם במהרה. אם יש לנו פה משהו של התנגדות - אני גם לא מבין מאיפה זה מגיע. בסופו של דבר זה יפגע בתקציב </w:t>
      </w:r>
      <w:r w:rsidRPr="00D75847">
        <w:rPr>
          <w:rFonts w:cs="David"/>
          <w:rtl/>
        </w:rPr>
        <w:t>–</w:t>
      </w:r>
      <w:r w:rsidRPr="00D75847">
        <w:rPr>
          <w:rFonts w:cs="David" w:hint="cs"/>
          <w:rtl/>
        </w:rPr>
        <w:t xml:space="preserve"> אדוני היושב ראש, אם זה המצב, אני חושב שאנו כן צריכים לתמוך בנושא הזה ולהעביר את זה במהרה, כי כל סביבת הקולנוע של מדינת ישראל מחכה לחוק הזה. אם זה המצב </w:t>
      </w:r>
      <w:r w:rsidRPr="00D75847">
        <w:rPr>
          <w:rFonts w:cs="David"/>
          <w:rtl/>
        </w:rPr>
        <w:t>–</w:t>
      </w:r>
      <w:r w:rsidRPr="00D75847">
        <w:rPr>
          <w:rFonts w:cs="David" w:hint="cs"/>
          <w:rtl/>
        </w:rPr>
        <w:t xml:space="preserve"> יש דברים שהם בקונצנזוס. לא צריך בשביל כל דבר לגייס קואליציה. אני לא חושב שעל כל חוק שהביאה ממשלת קדימה בכנסת הקודמת, עשיתם על זה גיוס. זה לא צריך להיות בכוח.</w:t>
      </w:r>
    </w:p>
    <w:p w14:paraId="74759D9E" w14:textId="77777777" w:rsidR="00D75847" w:rsidRPr="00D75847" w:rsidRDefault="00D75847" w:rsidP="00D75847">
      <w:pPr>
        <w:bidi/>
        <w:jc w:val="both"/>
        <w:rPr>
          <w:rFonts w:cs="David" w:hint="cs"/>
          <w:rtl/>
        </w:rPr>
      </w:pPr>
    </w:p>
    <w:p w14:paraId="5F2CAEE2" w14:textId="77777777" w:rsidR="00D75847" w:rsidRPr="00D75847" w:rsidRDefault="00D75847" w:rsidP="00D75847">
      <w:pPr>
        <w:bidi/>
        <w:jc w:val="both"/>
        <w:rPr>
          <w:rFonts w:cs="David" w:hint="cs"/>
          <w:u w:val="single"/>
          <w:rtl/>
        </w:rPr>
      </w:pPr>
      <w:r w:rsidRPr="00D75847">
        <w:rPr>
          <w:rFonts w:cs="David" w:hint="cs"/>
          <w:u w:val="single"/>
          <w:rtl/>
        </w:rPr>
        <w:t>נסים זאב:</w:t>
      </w:r>
    </w:p>
    <w:p w14:paraId="503DF0F0" w14:textId="77777777" w:rsidR="00D75847" w:rsidRPr="00D75847" w:rsidRDefault="00D75847" w:rsidP="00D75847">
      <w:pPr>
        <w:bidi/>
        <w:jc w:val="both"/>
        <w:rPr>
          <w:rFonts w:cs="David" w:hint="cs"/>
          <w:u w:val="single"/>
          <w:rtl/>
        </w:rPr>
      </w:pPr>
    </w:p>
    <w:p w14:paraId="7351030C" w14:textId="77777777" w:rsidR="00D75847" w:rsidRPr="00D75847" w:rsidRDefault="00D75847" w:rsidP="00D75847">
      <w:pPr>
        <w:bidi/>
        <w:jc w:val="both"/>
        <w:rPr>
          <w:rFonts w:cs="David" w:hint="cs"/>
          <w:rtl/>
        </w:rPr>
      </w:pPr>
      <w:r w:rsidRPr="00D75847">
        <w:rPr>
          <w:rFonts w:cs="David" w:hint="cs"/>
          <w:rtl/>
        </w:rPr>
        <w:tab/>
        <w:t>בדמוקרטיה פועלים לפי הצבעה, על פי רוב.</w:t>
      </w:r>
    </w:p>
    <w:p w14:paraId="05EED7BA" w14:textId="77777777" w:rsidR="00D75847" w:rsidRPr="00D75847" w:rsidRDefault="00D75847" w:rsidP="00D75847">
      <w:pPr>
        <w:bidi/>
        <w:jc w:val="both"/>
        <w:rPr>
          <w:rFonts w:cs="David" w:hint="cs"/>
          <w:rtl/>
        </w:rPr>
      </w:pPr>
    </w:p>
    <w:p w14:paraId="36D6B17E"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65640E15" w14:textId="77777777" w:rsidR="00D75847" w:rsidRPr="00D75847" w:rsidRDefault="00D75847" w:rsidP="00D75847">
      <w:pPr>
        <w:bidi/>
        <w:jc w:val="both"/>
        <w:rPr>
          <w:rFonts w:cs="David" w:hint="cs"/>
          <w:u w:val="single"/>
          <w:rtl/>
        </w:rPr>
      </w:pPr>
    </w:p>
    <w:p w14:paraId="4A7D1744" w14:textId="77777777" w:rsidR="00D75847" w:rsidRPr="00D75847" w:rsidRDefault="00D75847" w:rsidP="00D75847">
      <w:pPr>
        <w:bidi/>
        <w:jc w:val="both"/>
        <w:rPr>
          <w:rFonts w:cs="David" w:hint="cs"/>
          <w:rtl/>
        </w:rPr>
      </w:pPr>
      <w:r w:rsidRPr="00D75847">
        <w:rPr>
          <w:rFonts w:cs="David" w:hint="cs"/>
          <w:rtl/>
        </w:rPr>
        <w:tab/>
        <w:t xml:space="preserve">תכף אעשה הצבעה על הכול. חבר הכנסת </w:t>
      </w:r>
      <w:proofErr w:type="spellStart"/>
      <w:r w:rsidRPr="00D75847">
        <w:rPr>
          <w:rFonts w:cs="David" w:hint="cs"/>
          <w:rtl/>
        </w:rPr>
        <w:t>אורלב</w:t>
      </w:r>
      <w:proofErr w:type="spellEnd"/>
      <w:r w:rsidRPr="00D75847">
        <w:rPr>
          <w:rFonts w:cs="David" w:hint="cs"/>
          <w:rtl/>
        </w:rPr>
        <w:t>.</w:t>
      </w:r>
    </w:p>
    <w:p w14:paraId="3BF26B2A" w14:textId="77777777" w:rsidR="00D75847" w:rsidRPr="00D75847" w:rsidRDefault="00D75847" w:rsidP="00D75847">
      <w:pPr>
        <w:bidi/>
        <w:jc w:val="both"/>
        <w:rPr>
          <w:rFonts w:cs="David" w:hint="cs"/>
          <w:rtl/>
        </w:rPr>
      </w:pPr>
    </w:p>
    <w:p w14:paraId="5E05ED78" w14:textId="77777777" w:rsidR="00D75847" w:rsidRPr="00D75847" w:rsidRDefault="00D75847" w:rsidP="00D75847">
      <w:pPr>
        <w:bidi/>
        <w:jc w:val="both"/>
        <w:rPr>
          <w:rFonts w:cs="David" w:hint="cs"/>
          <w:u w:val="single"/>
          <w:rtl/>
        </w:rPr>
      </w:pPr>
      <w:r w:rsidRPr="00D75847">
        <w:rPr>
          <w:rFonts w:cs="David" w:hint="cs"/>
          <w:u w:val="single"/>
          <w:rtl/>
        </w:rPr>
        <w:t xml:space="preserve">זבולון </w:t>
      </w:r>
      <w:proofErr w:type="spellStart"/>
      <w:r w:rsidRPr="00D75847">
        <w:rPr>
          <w:rFonts w:cs="David" w:hint="cs"/>
          <w:u w:val="single"/>
          <w:rtl/>
        </w:rPr>
        <w:t>אורלב</w:t>
      </w:r>
      <w:proofErr w:type="spellEnd"/>
      <w:r w:rsidRPr="00D75847">
        <w:rPr>
          <w:rFonts w:cs="David" w:hint="cs"/>
          <w:u w:val="single"/>
          <w:rtl/>
        </w:rPr>
        <w:t>:</w:t>
      </w:r>
    </w:p>
    <w:p w14:paraId="2473EBD0" w14:textId="77777777" w:rsidR="00D75847" w:rsidRPr="00D75847" w:rsidRDefault="00D75847" w:rsidP="00D75847">
      <w:pPr>
        <w:bidi/>
        <w:jc w:val="both"/>
        <w:rPr>
          <w:rFonts w:cs="David" w:hint="cs"/>
          <w:u w:val="single"/>
          <w:rtl/>
        </w:rPr>
      </w:pPr>
    </w:p>
    <w:p w14:paraId="0E2A4E87" w14:textId="77777777" w:rsidR="00D75847" w:rsidRPr="00D75847" w:rsidRDefault="00D75847" w:rsidP="00D75847">
      <w:pPr>
        <w:bidi/>
        <w:jc w:val="both"/>
        <w:rPr>
          <w:rFonts w:cs="David" w:hint="cs"/>
          <w:rtl/>
        </w:rPr>
      </w:pPr>
      <w:r w:rsidRPr="00D75847">
        <w:rPr>
          <w:rFonts w:cs="David" w:hint="cs"/>
          <w:rtl/>
        </w:rPr>
        <w:tab/>
        <w:t xml:space="preserve">הואיל והחוק הזה צריך לעבור להכנה לקריאה שנייה ושלישית בוועדת החינוך, אני מתריע </w:t>
      </w:r>
      <w:r w:rsidRPr="00D75847">
        <w:rPr>
          <w:rFonts w:cs="David"/>
          <w:rtl/>
        </w:rPr>
        <w:t>–</w:t>
      </w:r>
      <w:r w:rsidRPr="00D75847">
        <w:rPr>
          <w:rFonts w:cs="David" w:hint="cs"/>
          <w:rtl/>
        </w:rPr>
        <w:t xml:space="preserve"> החוק הזה היה צריך להיות מאושר בשבוע שעבר כדי שנספיק להכין אותו לקריאה שנייה ושלישית בוועדת החינוך והתרבות עד תום המושב. גם ככה הוא חוק בעייתי, כי הוא חוק רטרואקטיבי, הוא צריך להסדיר את זה מייד עם התקציב, מדובר על תקציב 2009, מינואר 2009. לכן אני אומר לכל מי שרוצה שהחוק הזה, יהיה בטוח שהוא יעבור במושב הזה, הוא צריך לתמוך שהחוק הזה יבוא היום. </w:t>
      </w:r>
    </w:p>
    <w:p w14:paraId="08133ADB" w14:textId="77777777" w:rsidR="00D75847" w:rsidRPr="00D75847" w:rsidRDefault="00D75847" w:rsidP="00D75847">
      <w:pPr>
        <w:bidi/>
        <w:jc w:val="both"/>
        <w:rPr>
          <w:rFonts w:cs="David" w:hint="cs"/>
          <w:rtl/>
        </w:rPr>
      </w:pPr>
    </w:p>
    <w:p w14:paraId="64C5A4AB" w14:textId="77777777" w:rsidR="00D75847" w:rsidRPr="00D75847" w:rsidRDefault="00D75847" w:rsidP="00D75847">
      <w:pPr>
        <w:bidi/>
        <w:ind w:firstLine="720"/>
        <w:jc w:val="both"/>
        <w:rPr>
          <w:rFonts w:cs="David" w:hint="cs"/>
          <w:rtl/>
        </w:rPr>
      </w:pPr>
      <w:r w:rsidRPr="00D75847">
        <w:rPr>
          <w:rFonts w:cs="David" w:hint="cs"/>
          <w:rtl/>
        </w:rPr>
        <w:t xml:space="preserve">אדוני היושב ראש, אם צריך לתת עוד שעה דיונים להסתייגויות, שלא תהיה טענה שגוזלים מהאופוזיציה, תאחר את ההצבעות ביום שלישי, במקום בשעה 11:00, בשעה 12:00, אם זאת הבעיה העיקרית. </w:t>
      </w:r>
    </w:p>
    <w:p w14:paraId="0D4B2E68" w14:textId="77777777" w:rsidR="00D75847" w:rsidRPr="00D75847" w:rsidRDefault="00D75847" w:rsidP="00D75847">
      <w:pPr>
        <w:bidi/>
        <w:jc w:val="both"/>
        <w:rPr>
          <w:rFonts w:cs="David" w:hint="cs"/>
          <w:rtl/>
        </w:rPr>
      </w:pPr>
    </w:p>
    <w:p w14:paraId="1840100B" w14:textId="77777777" w:rsidR="00D75847" w:rsidRPr="00D75847" w:rsidRDefault="00D75847" w:rsidP="00D75847">
      <w:pPr>
        <w:bidi/>
        <w:jc w:val="both"/>
        <w:rPr>
          <w:rFonts w:cs="David" w:hint="cs"/>
          <w:u w:val="single"/>
          <w:rtl/>
        </w:rPr>
      </w:pPr>
      <w:r w:rsidRPr="00D75847">
        <w:rPr>
          <w:rFonts w:cs="David" w:hint="cs"/>
          <w:u w:val="single"/>
          <w:rtl/>
        </w:rPr>
        <w:t>אלכס מילר:</w:t>
      </w:r>
    </w:p>
    <w:p w14:paraId="6CB43BAD" w14:textId="77777777" w:rsidR="00D75847" w:rsidRPr="00D75847" w:rsidRDefault="00D75847" w:rsidP="00D75847">
      <w:pPr>
        <w:bidi/>
        <w:jc w:val="both"/>
        <w:rPr>
          <w:rFonts w:cs="David" w:hint="cs"/>
          <w:u w:val="single"/>
          <w:rtl/>
        </w:rPr>
      </w:pPr>
    </w:p>
    <w:p w14:paraId="59625934" w14:textId="77777777" w:rsidR="00D75847" w:rsidRPr="00D75847" w:rsidRDefault="00D75847" w:rsidP="00D75847">
      <w:pPr>
        <w:bidi/>
        <w:jc w:val="both"/>
        <w:rPr>
          <w:rFonts w:cs="David" w:hint="cs"/>
          <w:rtl/>
        </w:rPr>
      </w:pPr>
      <w:r w:rsidRPr="00D75847">
        <w:rPr>
          <w:rFonts w:cs="David" w:hint="cs"/>
          <w:rtl/>
        </w:rPr>
        <w:tab/>
        <w:t xml:space="preserve">הבעיה היא בעיקרון, לא בדיונים. </w:t>
      </w:r>
    </w:p>
    <w:p w14:paraId="2D04F563" w14:textId="77777777" w:rsidR="00D75847" w:rsidRPr="00D75847" w:rsidRDefault="00D75847" w:rsidP="00D75847">
      <w:pPr>
        <w:bidi/>
        <w:jc w:val="both"/>
        <w:rPr>
          <w:rFonts w:cs="David" w:hint="cs"/>
          <w:rtl/>
        </w:rPr>
      </w:pPr>
    </w:p>
    <w:p w14:paraId="3246941C" w14:textId="77777777" w:rsidR="00D75847" w:rsidRPr="00D75847" w:rsidRDefault="00D75847" w:rsidP="00D75847">
      <w:pPr>
        <w:bidi/>
        <w:jc w:val="both"/>
        <w:rPr>
          <w:rFonts w:cs="David" w:hint="cs"/>
          <w:u w:val="single"/>
          <w:rtl/>
        </w:rPr>
      </w:pPr>
      <w:r w:rsidRPr="00D75847">
        <w:rPr>
          <w:rFonts w:cs="David" w:hint="cs"/>
          <w:u w:val="single"/>
          <w:rtl/>
        </w:rPr>
        <w:t xml:space="preserve">זבולון </w:t>
      </w:r>
      <w:proofErr w:type="spellStart"/>
      <w:r w:rsidRPr="00D75847">
        <w:rPr>
          <w:rFonts w:cs="David" w:hint="cs"/>
          <w:u w:val="single"/>
          <w:rtl/>
        </w:rPr>
        <w:t>אורלב</w:t>
      </w:r>
      <w:proofErr w:type="spellEnd"/>
      <w:r w:rsidRPr="00D75847">
        <w:rPr>
          <w:rFonts w:cs="David" w:hint="cs"/>
          <w:u w:val="single"/>
          <w:rtl/>
        </w:rPr>
        <w:t>:</w:t>
      </w:r>
    </w:p>
    <w:p w14:paraId="58ACB20A" w14:textId="77777777" w:rsidR="00D75847" w:rsidRPr="00D75847" w:rsidRDefault="00D75847" w:rsidP="00D75847">
      <w:pPr>
        <w:bidi/>
        <w:jc w:val="both"/>
        <w:rPr>
          <w:rFonts w:cs="David" w:hint="cs"/>
          <w:u w:val="single"/>
          <w:rtl/>
        </w:rPr>
      </w:pPr>
    </w:p>
    <w:p w14:paraId="7437087D" w14:textId="77777777" w:rsidR="00D75847" w:rsidRPr="00D75847" w:rsidRDefault="00D75847" w:rsidP="00D75847">
      <w:pPr>
        <w:bidi/>
        <w:jc w:val="both"/>
        <w:rPr>
          <w:rFonts w:cs="David" w:hint="cs"/>
          <w:rtl/>
        </w:rPr>
      </w:pPr>
      <w:r w:rsidRPr="00D75847">
        <w:rPr>
          <w:rFonts w:cs="David" w:hint="cs"/>
          <w:rtl/>
        </w:rPr>
        <w:tab/>
        <w:t xml:space="preserve">אדוני, אני כמה שנים פה בכנסת, ואני עומד המום לראות, איך אופוזיציה מתנהגת באופן בלתי אחראי, ומוכנה להקריב את הקולנוע - דבר חשוב במדינת ישראל. </w:t>
      </w:r>
    </w:p>
    <w:p w14:paraId="7E4DA1F6" w14:textId="77777777" w:rsidR="00D75847" w:rsidRPr="00D75847" w:rsidRDefault="00D75847" w:rsidP="00D75847">
      <w:pPr>
        <w:bidi/>
        <w:jc w:val="both"/>
        <w:rPr>
          <w:rFonts w:cs="David" w:hint="cs"/>
          <w:rtl/>
        </w:rPr>
      </w:pPr>
    </w:p>
    <w:p w14:paraId="034B52A2" w14:textId="77777777" w:rsidR="00D75847" w:rsidRPr="00D75847" w:rsidRDefault="00D75847" w:rsidP="00D75847">
      <w:pPr>
        <w:bidi/>
        <w:jc w:val="both"/>
        <w:rPr>
          <w:rFonts w:cs="David" w:hint="cs"/>
          <w:u w:val="single"/>
          <w:rtl/>
        </w:rPr>
      </w:pPr>
      <w:r w:rsidRPr="00D75847">
        <w:rPr>
          <w:rFonts w:cs="David" w:hint="cs"/>
          <w:u w:val="single"/>
          <w:rtl/>
        </w:rPr>
        <w:t>מאיר שטרית:</w:t>
      </w:r>
    </w:p>
    <w:p w14:paraId="7BADB27E" w14:textId="77777777" w:rsidR="00D75847" w:rsidRPr="00D75847" w:rsidRDefault="00D75847" w:rsidP="00D75847">
      <w:pPr>
        <w:bidi/>
        <w:jc w:val="both"/>
        <w:rPr>
          <w:rFonts w:cs="David" w:hint="cs"/>
          <w:u w:val="single"/>
          <w:rtl/>
        </w:rPr>
      </w:pPr>
    </w:p>
    <w:p w14:paraId="51A57AF8" w14:textId="77777777" w:rsidR="00D75847" w:rsidRPr="00D75847" w:rsidRDefault="00D75847" w:rsidP="00D75847">
      <w:pPr>
        <w:bidi/>
        <w:jc w:val="both"/>
        <w:rPr>
          <w:rFonts w:cs="David" w:hint="cs"/>
          <w:rtl/>
        </w:rPr>
      </w:pPr>
      <w:r w:rsidRPr="00D75847">
        <w:rPr>
          <w:rFonts w:cs="David" w:hint="cs"/>
          <w:rtl/>
        </w:rPr>
        <w:tab/>
        <w:t>איזה פופוליזם זול והתלקקות לעיתונאים. בושה וחרפה. זבולון, יש גבול לפופוליזם שלך. אני אראה לך הצבעות שלך.</w:t>
      </w:r>
    </w:p>
    <w:p w14:paraId="546B5BED" w14:textId="77777777" w:rsidR="00D75847" w:rsidRDefault="00D75847" w:rsidP="00D75847">
      <w:pPr>
        <w:bidi/>
        <w:jc w:val="both"/>
        <w:rPr>
          <w:rFonts w:cs="David" w:hint="cs"/>
          <w:rtl/>
        </w:rPr>
      </w:pPr>
    </w:p>
    <w:p w14:paraId="35B27927" w14:textId="77777777" w:rsidR="00D75847" w:rsidRDefault="00D75847" w:rsidP="00D75847">
      <w:pPr>
        <w:bidi/>
        <w:jc w:val="both"/>
        <w:rPr>
          <w:rFonts w:cs="David" w:hint="cs"/>
          <w:rtl/>
        </w:rPr>
      </w:pPr>
    </w:p>
    <w:p w14:paraId="1ADE8FC8" w14:textId="77777777" w:rsidR="00D75847" w:rsidRDefault="00D75847" w:rsidP="00D75847">
      <w:pPr>
        <w:bidi/>
        <w:jc w:val="both"/>
        <w:rPr>
          <w:rFonts w:cs="David" w:hint="cs"/>
          <w:rtl/>
        </w:rPr>
      </w:pPr>
    </w:p>
    <w:p w14:paraId="673EB17D" w14:textId="77777777" w:rsidR="00D75847" w:rsidRDefault="00D75847" w:rsidP="00D75847">
      <w:pPr>
        <w:bidi/>
        <w:jc w:val="both"/>
        <w:rPr>
          <w:rFonts w:cs="David" w:hint="cs"/>
          <w:rtl/>
        </w:rPr>
      </w:pPr>
    </w:p>
    <w:p w14:paraId="6B2BED56" w14:textId="77777777" w:rsidR="00D75847" w:rsidRDefault="00D75847" w:rsidP="00D75847">
      <w:pPr>
        <w:bidi/>
        <w:jc w:val="both"/>
        <w:rPr>
          <w:rFonts w:cs="David" w:hint="cs"/>
          <w:rtl/>
        </w:rPr>
      </w:pPr>
    </w:p>
    <w:p w14:paraId="0F3CEFC9" w14:textId="77777777" w:rsidR="00D75847" w:rsidRPr="00D75847" w:rsidRDefault="00D75847" w:rsidP="00D75847">
      <w:pPr>
        <w:bidi/>
        <w:jc w:val="both"/>
        <w:rPr>
          <w:rFonts w:cs="David" w:hint="cs"/>
          <w:rtl/>
        </w:rPr>
      </w:pPr>
    </w:p>
    <w:p w14:paraId="2FC7A918" w14:textId="77777777" w:rsidR="00D75847" w:rsidRPr="00D75847" w:rsidRDefault="00D75847" w:rsidP="00D75847">
      <w:pPr>
        <w:bidi/>
        <w:jc w:val="both"/>
        <w:rPr>
          <w:rFonts w:cs="David" w:hint="cs"/>
          <w:u w:val="single"/>
          <w:rtl/>
        </w:rPr>
      </w:pPr>
      <w:r w:rsidRPr="00D75847">
        <w:rPr>
          <w:rFonts w:cs="David" w:hint="cs"/>
          <w:u w:val="single"/>
          <w:rtl/>
        </w:rPr>
        <w:t xml:space="preserve">זבולון </w:t>
      </w:r>
      <w:proofErr w:type="spellStart"/>
      <w:r w:rsidRPr="00D75847">
        <w:rPr>
          <w:rFonts w:cs="David" w:hint="cs"/>
          <w:u w:val="single"/>
          <w:rtl/>
        </w:rPr>
        <w:t>אורלב</w:t>
      </w:r>
      <w:proofErr w:type="spellEnd"/>
      <w:r w:rsidRPr="00D75847">
        <w:rPr>
          <w:rFonts w:cs="David" w:hint="cs"/>
          <w:u w:val="single"/>
          <w:rtl/>
        </w:rPr>
        <w:t>:</w:t>
      </w:r>
    </w:p>
    <w:p w14:paraId="19AEC49B" w14:textId="77777777" w:rsidR="00D75847" w:rsidRPr="00D75847" w:rsidRDefault="00D75847" w:rsidP="00D75847">
      <w:pPr>
        <w:bidi/>
        <w:jc w:val="both"/>
        <w:rPr>
          <w:rFonts w:cs="David" w:hint="cs"/>
          <w:u w:val="single"/>
          <w:rtl/>
        </w:rPr>
      </w:pPr>
    </w:p>
    <w:p w14:paraId="60B91B57" w14:textId="77777777" w:rsidR="00D75847" w:rsidRPr="00D75847" w:rsidRDefault="00D75847" w:rsidP="00D75847">
      <w:pPr>
        <w:bidi/>
        <w:jc w:val="both"/>
        <w:rPr>
          <w:rFonts w:cs="David" w:hint="cs"/>
          <w:rtl/>
        </w:rPr>
      </w:pPr>
      <w:r w:rsidRPr="00D75847">
        <w:rPr>
          <w:rFonts w:cs="David" w:hint="cs"/>
          <w:rtl/>
        </w:rPr>
        <w:tab/>
        <w:t>תראה לי.</w:t>
      </w:r>
    </w:p>
    <w:p w14:paraId="385AB8D0" w14:textId="77777777" w:rsidR="00D75847" w:rsidRPr="00D75847" w:rsidRDefault="00D75847" w:rsidP="00D75847">
      <w:pPr>
        <w:bidi/>
        <w:jc w:val="both"/>
        <w:rPr>
          <w:rFonts w:cs="David" w:hint="cs"/>
          <w:rtl/>
        </w:rPr>
      </w:pPr>
    </w:p>
    <w:p w14:paraId="0B70E619" w14:textId="77777777" w:rsidR="00D75847" w:rsidRPr="00D75847" w:rsidRDefault="00D75847" w:rsidP="00D75847">
      <w:pPr>
        <w:bidi/>
        <w:jc w:val="both"/>
        <w:rPr>
          <w:rFonts w:cs="David" w:hint="cs"/>
          <w:u w:val="single"/>
          <w:rtl/>
        </w:rPr>
      </w:pPr>
      <w:r w:rsidRPr="00D75847">
        <w:rPr>
          <w:rFonts w:cs="David" w:hint="cs"/>
          <w:u w:val="single"/>
          <w:rtl/>
        </w:rPr>
        <w:t>מאיר שטרית:</w:t>
      </w:r>
    </w:p>
    <w:p w14:paraId="0537FB18" w14:textId="77777777" w:rsidR="00D75847" w:rsidRPr="00D75847" w:rsidRDefault="00D75847" w:rsidP="00D75847">
      <w:pPr>
        <w:bidi/>
        <w:jc w:val="both"/>
        <w:rPr>
          <w:rFonts w:cs="David" w:hint="cs"/>
          <w:u w:val="single"/>
          <w:rtl/>
        </w:rPr>
      </w:pPr>
    </w:p>
    <w:p w14:paraId="4FA86910" w14:textId="77777777" w:rsidR="00D75847" w:rsidRPr="00D75847" w:rsidRDefault="00D75847" w:rsidP="00D75847">
      <w:pPr>
        <w:bidi/>
        <w:jc w:val="both"/>
        <w:rPr>
          <w:rFonts w:cs="David" w:hint="cs"/>
          <w:rtl/>
        </w:rPr>
      </w:pPr>
      <w:r w:rsidRPr="00D75847">
        <w:rPr>
          <w:rFonts w:cs="David" w:hint="cs"/>
          <w:rtl/>
        </w:rPr>
        <w:tab/>
        <w:t>כשהאופוזיציה הצביעה נגד חוקים חיוביים, הצבעת נגד.</w:t>
      </w:r>
    </w:p>
    <w:p w14:paraId="0AD35E23" w14:textId="77777777" w:rsidR="00D75847" w:rsidRPr="00D75847" w:rsidRDefault="00D75847" w:rsidP="00D75847">
      <w:pPr>
        <w:bidi/>
        <w:jc w:val="both"/>
        <w:rPr>
          <w:rFonts w:cs="David" w:hint="cs"/>
          <w:rtl/>
        </w:rPr>
      </w:pPr>
    </w:p>
    <w:p w14:paraId="69CF1797" w14:textId="77777777" w:rsidR="00D75847" w:rsidRPr="00D75847" w:rsidRDefault="00D75847" w:rsidP="00D75847">
      <w:pPr>
        <w:bidi/>
        <w:jc w:val="both"/>
        <w:rPr>
          <w:rFonts w:cs="David" w:hint="cs"/>
          <w:u w:val="single"/>
          <w:rtl/>
        </w:rPr>
      </w:pPr>
      <w:r w:rsidRPr="00D75847">
        <w:rPr>
          <w:rFonts w:cs="David" w:hint="cs"/>
          <w:u w:val="single"/>
          <w:rtl/>
        </w:rPr>
        <w:t xml:space="preserve">זבולון </w:t>
      </w:r>
      <w:proofErr w:type="spellStart"/>
      <w:r w:rsidRPr="00D75847">
        <w:rPr>
          <w:rFonts w:cs="David" w:hint="cs"/>
          <w:u w:val="single"/>
          <w:rtl/>
        </w:rPr>
        <w:t>אורלב</w:t>
      </w:r>
      <w:proofErr w:type="spellEnd"/>
      <w:r w:rsidRPr="00D75847">
        <w:rPr>
          <w:rFonts w:cs="David" w:hint="cs"/>
          <w:u w:val="single"/>
          <w:rtl/>
        </w:rPr>
        <w:t>:</w:t>
      </w:r>
    </w:p>
    <w:p w14:paraId="48C8E282" w14:textId="77777777" w:rsidR="00D75847" w:rsidRPr="00D75847" w:rsidRDefault="00D75847" w:rsidP="00D75847">
      <w:pPr>
        <w:bidi/>
        <w:jc w:val="both"/>
        <w:rPr>
          <w:rFonts w:cs="David" w:hint="cs"/>
          <w:u w:val="single"/>
          <w:rtl/>
        </w:rPr>
      </w:pPr>
    </w:p>
    <w:p w14:paraId="5DA66938" w14:textId="77777777" w:rsidR="00D75847" w:rsidRPr="00D75847" w:rsidRDefault="00D75847" w:rsidP="00D75847">
      <w:pPr>
        <w:bidi/>
        <w:jc w:val="both"/>
        <w:rPr>
          <w:rFonts w:cs="David" w:hint="cs"/>
          <w:rtl/>
        </w:rPr>
      </w:pPr>
      <w:r w:rsidRPr="00D75847">
        <w:rPr>
          <w:rFonts w:cs="David" w:hint="cs"/>
          <w:rtl/>
        </w:rPr>
        <w:tab/>
        <w:t>לא תמצא.</w:t>
      </w:r>
    </w:p>
    <w:p w14:paraId="541F7AEF" w14:textId="77777777" w:rsidR="00D75847" w:rsidRPr="00D75847" w:rsidRDefault="00D75847" w:rsidP="00D75847">
      <w:pPr>
        <w:bidi/>
        <w:jc w:val="both"/>
        <w:rPr>
          <w:rFonts w:cs="David" w:hint="cs"/>
          <w:rtl/>
        </w:rPr>
      </w:pPr>
    </w:p>
    <w:p w14:paraId="56BC0AC0" w14:textId="77777777" w:rsidR="00D75847" w:rsidRPr="00D75847" w:rsidRDefault="00D75847" w:rsidP="00D75847">
      <w:pPr>
        <w:bidi/>
        <w:jc w:val="both"/>
        <w:rPr>
          <w:rFonts w:cs="David" w:hint="cs"/>
          <w:u w:val="single"/>
          <w:rtl/>
        </w:rPr>
      </w:pPr>
      <w:r w:rsidRPr="00D75847">
        <w:rPr>
          <w:rFonts w:cs="David" w:hint="cs"/>
          <w:u w:val="single"/>
          <w:rtl/>
        </w:rPr>
        <w:t>מאיר שטרית:</w:t>
      </w:r>
    </w:p>
    <w:p w14:paraId="06F53F1F" w14:textId="77777777" w:rsidR="00D75847" w:rsidRPr="00D75847" w:rsidRDefault="00D75847" w:rsidP="00D75847">
      <w:pPr>
        <w:bidi/>
        <w:jc w:val="both"/>
        <w:rPr>
          <w:rFonts w:cs="David" w:hint="cs"/>
          <w:u w:val="single"/>
          <w:rtl/>
        </w:rPr>
      </w:pPr>
    </w:p>
    <w:p w14:paraId="098333CC" w14:textId="77777777" w:rsidR="00D75847" w:rsidRPr="00D75847" w:rsidRDefault="00D75847" w:rsidP="00D75847">
      <w:pPr>
        <w:bidi/>
        <w:jc w:val="both"/>
        <w:rPr>
          <w:rFonts w:cs="David" w:hint="cs"/>
          <w:rtl/>
        </w:rPr>
      </w:pPr>
      <w:r w:rsidRPr="00D75847">
        <w:rPr>
          <w:rFonts w:cs="David" w:hint="cs"/>
          <w:rtl/>
        </w:rPr>
        <w:tab/>
        <w:t>אף אחד לא מתנגד לחוק הקולנוע.</w:t>
      </w:r>
    </w:p>
    <w:p w14:paraId="0966E10B" w14:textId="77777777" w:rsidR="00D75847" w:rsidRPr="00D75847" w:rsidRDefault="00D75847" w:rsidP="00D75847">
      <w:pPr>
        <w:bidi/>
        <w:jc w:val="both"/>
        <w:rPr>
          <w:rFonts w:cs="David" w:hint="cs"/>
          <w:rtl/>
        </w:rPr>
      </w:pPr>
    </w:p>
    <w:p w14:paraId="4AD424DC"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4796D8CC" w14:textId="77777777" w:rsidR="00D75847" w:rsidRPr="00D75847" w:rsidRDefault="00D75847" w:rsidP="00D75847">
      <w:pPr>
        <w:bidi/>
        <w:jc w:val="both"/>
        <w:rPr>
          <w:rFonts w:cs="David" w:hint="cs"/>
          <w:u w:val="single"/>
          <w:rtl/>
        </w:rPr>
      </w:pPr>
    </w:p>
    <w:p w14:paraId="0107F1E4" w14:textId="77777777" w:rsidR="00D75847" w:rsidRPr="00D75847" w:rsidRDefault="00D75847" w:rsidP="00D75847">
      <w:pPr>
        <w:bidi/>
        <w:jc w:val="both"/>
        <w:rPr>
          <w:rFonts w:cs="David" w:hint="cs"/>
          <w:rtl/>
        </w:rPr>
      </w:pPr>
      <w:r w:rsidRPr="00D75847">
        <w:rPr>
          <w:rFonts w:cs="David" w:hint="cs"/>
          <w:rtl/>
        </w:rPr>
        <w:tab/>
        <w:t xml:space="preserve">חבר הכנסת </w:t>
      </w:r>
      <w:proofErr w:type="spellStart"/>
      <w:r w:rsidRPr="00D75847">
        <w:rPr>
          <w:rFonts w:cs="David" w:hint="cs"/>
          <w:rtl/>
        </w:rPr>
        <w:t>אורלב</w:t>
      </w:r>
      <w:proofErr w:type="spellEnd"/>
      <w:r w:rsidRPr="00D75847">
        <w:rPr>
          <w:rFonts w:cs="David" w:hint="cs"/>
          <w:rtl/>
        </w:rPr>
        <w:t>, חבר הכנסת שטרית.</w:t>
      </w:r>
    </w:p>
    <w:p w14:paraId="28D75AE5" w14:textId="77777777" w:rsidR="00D75847" w:rsidRPr="00D75847" w:rsidRDefault="00D75847" w:rsidP="00D75847">
      <w:pPr>
        <w:bidi/>
        <w:jc w:val="both"/>
        <w:rPr>
          <w:rFonts w:cs="David" w:hint="cs"/>
          <w:rtl/>
        </w:rPr>
      </w:pPr>
    </w:p>
    <w:p w14:paraId="68C6DD54" w14:textId="77777777" w:rsidR="00D75847" w:rsidRPr="00D75847" w:rsidRDefault="00D75847" w:rsidP="00D75847">
      <w:pPr>
        <w:bidi/>
        <w:jc w:val="both"/>
        <w:rPr>
          <w:rFonts w:cs="David" w:hint="cs"/>
          <w:u w:val="single"/>
          <w:rtl/>
        </w:rPr>
      </w:pPr>
      <w:r w:rsidRPr="00D75847">
        <w:rPr>
          <w:rFonts w:cs="David" w:hint="cs"/>
          <w:u w:val="single"/>
          <w:rtl/>
        </w:rPr>
        <w:t>מאיר שטרית:</w:t>
      </w:r>
    </w:p>
    <w:p w14:paraId="3025D890" w14:textId="77777777" w:rsidR="00D75847" w:rsidRPr="00D75847" w:rsidRDefault="00D75847" w:rsidP="00D75847">
      <w:pPr>
        <w:bidi/>
        <w:jc w:val="both"/>
        <w:rPr>
          <w:rFonts w:cs="David" w:hint="cs"/>
          <w:u w:val="single"/>
          <w:rtl/>
        </w:rPr>
      </w:pPr>
    </w:p>
    <w:p w14:paraId="36F1E3D4" w14:textId="77777777" w:rsidR="00D75847" w:rsidRPr="00D75847" w:rsidRDefault="00D75847" w:rsidP="00D75847">
      <w:pPr>
        <w:bidi/>
        <w:jc w:val="both"/>
        <w:rPr>
          <w:rFonts w:cs="David" w:hint="cs"/>
          <w:rtl/>
        </w:rPr>
      </w:pPr>
      <w:r w:rsidRPr="00D75847">
        <w:rPr>
          <w:rFonts w:cs="David" w:hint="cs"/>
          <w:rtl/>
        </w:rPr>
        <w:tab/>
        <w:t xml:space="preserve">- - </w:t>
      </w:r>
    </w:p>
    <w:p w14:paraId="78BE1BD9" w14:textId="77777777" w:rsidR="00D75847" w:rsidRPr="00D75847" w:rsidRDefault="00D75847" w:rsidP="00D75847">
      <w:pPr>
        <w:bidi/>
        <w:jc w:val="both"/>
        <w:rPr>
          <w:rFonts w:cs="David" w:hint="cs"/>
          <w:rtl/>
        </w:rPr>
      </w:pPr>
    </w:p>
    <w:p w14:paraId="303F39E3"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049C7C3B" w14:textId="77777777" w:rsidR="00D75847" w:rsidRPr="00D75847" w:rsidRDefault="00D75847" w:rsidP="00D75847">
      <w:pPr>
        <w:bidi/>
        <w:jc w:val="both"/>
        <w:rPr>
          <w:rFonts w:cs="David" w:hint="cs"/>
          <w:u w:val="single"/>
          <w:rtl/>
        </w:rPr>
      </w:pPr>
    </w:p>
    <w:p w14:paraId="025690D8" w14:textId="77777777" w:rsidR="00D75847" w:rsidRPr="00D75847" w:rsidRDefault="00D75847" w:rsidP="00D75847">
      <w:pPr>
        <w:bidi/>
        <w:jc w:val="both"/>
        <w:rPr>
          <w:rFonts w:cs="David" w:hint="cs"/>
          <w:rtl/>
        </w:rPr>
      </w:pPr>
      <w:r w:rsidRPr="00D75847">
        <w:rPr>
          <w:rFonts w:cs="David" w:hint="cs"/>
          <w:rtl/>
        </w:rPr>
        <w:tab/>
        <w:t>חבר הכנסת שטרית, אני קורא לך לסדר פעם ראשונה. בבקשה, חבר הכנסת זאב.</w:t>
      </w:r>
    </w:p>
    <w:p w14:paraId="4DFF64CB" w14:textId="77777777" w:rsidR="00D75847" w:rsidRPr="00D75847" w:rsidRDefault="00D75847" w:rsidP="00D75847">
      <w:pPr>
        <w:bidi/>
        <w:jc w:val="both"/>
        <w:rPr>
          <w:rFonts w:cs="David" w:hint="cs"/>
          <w:rtl/>
        </w:rPr>
      </w:pPr>
    </w:p>
    <w:p w14:paraId="59CA8DAC" w14:textId="77777777" w:rsidR="00D75847" w:rsidRPr="00D75847" w:rsidRDefault="00D75847" w:rsidP="00D75847">
      <w:pPr>
        <w:bidi/>
        <w:jc w:val="both"/>
        <w:rPr>
          <w:rFonts w:cs="David" w:hint="cs"/>
          <w:u w:val="single"/>
          <w:rtl/>
        </w:rPr>
      </w:pPr>
      <w:r w:rsidRPr="00D75847">
        <w:rPr>
          <w:rFonts w:cs="David" w:hint="cs"/>
          <w:u w:val="single"/>
          <w:rtl/>
        </w:rPr>
        <w:t>נסים זאב:</w:t>
      </w:r>
    </w:p>
    <w:p w14:paraId="4AA9ECBB" w14:textId="77777777" w:rsidR="00D75847" w:rsidRPr="00D75847" w:rsidRDefault="00D75847" w:rsidP="00D75847">
      <w:pPr>
        <w:bidi/>
        <w:jc w:val="both"/>
        <w:rPr>
          <w:rFonts w:cs="David" w:hint="cs"/>
          <w:u w:val="single"/>
          <w:rtl/>
        </w:rPr>
      </w:pPr>
    </w:p>
    <w:p w14:paraId="73EB9553" w14:textId="77777777" w:rsidR="00D75847" w:rsidRPr="00D75847" w:rsidRDefault="00D75847" w:rsidP="00D75847">
      <w:pPr>
        <w:bidi/>
        <w:jc w:val="both"/>
        <w:rPr>
          <w:rFonts w:cs="David" w:hint="cs"/>
          <w:rtl/>
        </w:rPr>
      </w:pPr>
      <w:r w:rsidRPr="00D75847">
        <w:rPr>
          <w:rFonts w:cs="David" w:hint="cs"/>
          <w:rtl/>
        </w:rPr>
        <w:tab/>
        <w:t xml:space="preserve">אדוני היושב ראש, לא צריך לנהל עוד פעם ויכוח, אם צריך להגיש את הצעת החוק היום או לא. אתה צריך לקיים הצבעה, קצר ולעניין. לקוצרים - השם עמכם. </w:t>
      </w:r>
    </w:p>
    <w:p w14:paraId="2FCC97BA" w14:textId="77777777" w:rsidR="00D75847" w:rsidRPr="00D75847" w:rsidRDefault="00D75847" w:rsidP="00D75847">
      <w:pPr>
        <w:bidi/>
        <w:jc w:val="both"/>
        <w:rPr>
          <w:rFonts w:cs="David" w:hint="cs"/>
          <w:rtl/>
        </w:rPr>
      </w:pPr>
    </w:p>
    <w:p w14:paraId="56E576BD" w14:textId="77777777" w:rsidR="00D75847" w:rsidRPr="00D75847" w:rsidRDefault="00D75847" w:rsidP="00D75847">
      <w:pPr>
        <w:bidi/>
        <w:ind w:firstLine="720"/>
        <w:jc w:val="both"/>
        <w:rPr>
          <w:rFonts w:cs="David" w:hint="cs"/>
          <w:rtl/>
        </w:rPr>
      </w:pPr>
      <w:r w:rsidRPr="00D75847">
        <w:rPr>
          <w:rFonts w:cs="David" w:hint="cs"/>
          <w:rtl/>
        </w:rPr>
        <w:t>כולם צריכים לזכור: הקולנוע הוא של כולנו. כולנו בקולנוע. זה לשון התלמוד, העולם כולו כמו בית קולנוע. לכן צריך לזכור שהשחקנים מחכים למשכורת, ואי אפשר לעכב את זה.</w:t>
      </w:r>
    </w:p>
    <w:p w14:paraId="3C090508" w14:textId="77777777" w:rsidR="00D75847" w:rsidRPr="00D75847" w:rsidRDefault="00D75847" w:rsidP="00D75847">
      <w:pPr>
        <w:bidi/>
        <w:jc w:val="both"/>
        <w:rPr>
          <w:rFonts w:cs="David" w:hint="cs"/>
          <w:rtl/>
        </w:rPr>
      </w:pPr>
    </w:p>
    <w:p w14:paraId="4112CB9D"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091A195C" w14:textId="77777777" w:rsidR="00D75847" w:rsidRPr="00D75847" w:rsidRDefault="00D75847" w:rsidP="00D75847">
      <w:pPr>
        <w:bidi/>
        <w:jc w:val="both"/>
        <w:rPr>
          <w:rFonts w:cs="David" w:hint="cs"/>
          <w:u w:val="single"/>
          <w:rtl/>
        </w:rPr>
      </w:pPr>
    </w:p>
    <w:p w14:paraId="494B914C" w14:textId="77777777" w:rsidR="00D75847" w:rsidRPr="00D75847" w:rsidRDefault="00D75847" w:rsidP="00D75847">
      <w:pPr>
        <w:bidi/>
        <w:jc w:val="both"/>
        <w:rPr>
          <w:rFonts w:cs="David" w:hint="cs"/>
          <w:rtl/>
        </w:rPr>
      </w:pPr>
      <w:r w:rsidRPr="00D75847">
        <w:rPr>
          <w:rFonts w:cs="David" w:hint="cs"/>
          <w:rtl/>
        </w:rPr>
        <w:tab/>
        <w:t xml:space="preserve">נכון. לא ניתן לפגוע בקולנוע. אנו לא ניתן לפגוע בקולנוע. </w:t>
      </w:r>
    </w:p>
    <w:p w14:paraId="7311F742" w14:textId="77777777" w:rsidR="00D75847" w:rsidRPr="00D75847" w:rsidRDefault="00D75847" w:rsidP="00D75847">
      <w:pPr>
        <w:bidi/>
        <w:jc w:val="both"/>
        <w:rPr>
          <w:rFonts w:cs="David" w:hint="cs"/>
          <w:rtl/>
        </w:rPr>
      </w:pPr>
    </w:p>
    <w:p w14:paraId="13479956" w14:textId="77777777" w:rsidR="00D75847" w:rsidRPr="00D75847" w:rsidRDefault="00D75847" w:rsidP="00D75847">
      <w:pPr>
        <w:bidi/>
        <w:jc w:val="both"/>
        <w:rPr>
          <w:rFonts w:cs="David" w:hint="cs"/>
          <w:u w:val="single"/>
          <w:rtl/>
        </w:rPr>
      </w:pPr>
      <w:r w:rsidRPr="00D75847">
        <w:rPr>
          <w:rFonts w:cs="David" w:hint="cs"/>
          <w:u w:val="single"/>
          <w:rtl/>
        </w:rPr>
        <w:t>אלכס מילר:</w:t>
      </w:r>
    </w:p>
    <w:p w14:paraId="3CD2438C" w14:textId="77777777" w:rsidR="00D75847" w:rsidRPr="00D75847" w:rsidRDefault="00D75847" w:rsidP="00D75847">
      <w:pPr>
        <w:bidi/>
        <w:jc w:val="both"/>
        <w:rPr>
          <w:rFonts w:cs="David" w:hint="cs"/>
          <w:u w:val="single"/>
          <w:rtl/>
        </w:rPr>
      </w:pPr>
    </w:p>
    <w:p w14:paraId="69761A63" w14:textId="77777777" w:rsidR="00D75847" w:rsidRPr="00D75847" w:rsidRDefault="00D75847" w:rsidP="00D75847">
      <w:pPr>
        <w:bidi/>
        <w:jc w:val="both"/>
        <w:rPr>
          <w:rFonts w:cs="David" w:hint="cs"/>
          <w:rtl/>
        </w:rPr>
      </w:pPr>
      <w:r w:rsidRPr="00D75847">
        <w:rPr>
          <w:rFonts w:cs="David" w:hint="cs"/>
          <w:rtl/>
        </w:rPr>
        <w:tab/>
        <w:t>- -</w:t>
      </w:r>
    </w:p>
    <w:p w14:paraId="72DF4192" w14:textId="77777777" w:rsidR="00D75847" w:rsidRPr="00D75847" w:rsidRDefault="00D75847" w:rsidP="00D75847">
      <w:pPr>
        <w:bidi/>
        <w:jc w:val="both"/>
        <w:rPr>
          <w:rFonts w:cs="David" w:hint="cs"/>
          <w:rtl/>
        </w:rPr>
      </w:pPr>
    </w:p>
    <w:p w14:paraId="79E376AC"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264C8F69" w14:textId="77777777" w:rsidR="00D75847" w:rsidRPr="00D75847" w:rsidRDefault="00D75847" w:rsidP="00D75847">
      <w:pPr>
        <w:bidi/>
        <w:jc w:val="both"/>
        <w:rPr>
          <w:rFonts w:cs="David" w:hint="cs"/>
          <w:u w:val="single"/>
          <w:rtl/>
        </w:rPr>
      </w:pPr>
    </w:p>
    <w:p w14:paraId="62266A69" w14:textId="77777777" w:rsidR="00D75847" w:rsidRPr="00D75847" w:rsidRDefault="00D75847" w:rsidP="00D75847">
      <w:pPr>
        <w:bidi/>
        <w:jc w:val="both"/>
        <w:rPr>
          <w:rFonts w:cs="David" w:hint="cs"/>
          <w:rtl/>
        </w:rPr>
      </w:pPr>
      <w:r w:rsidRPr="00D75847">
        <w:rPr>
          <w:rFonts w:cs="David" w:hint="cs"/>
          <w:rtl/>
        </w:rPr>
        <w:tab/>
        <w:t xml:space="preserve">חבר הכנסת מילר, אנחנו קואליציה אחראית, לא ניתן לפגוע בקולנוע. בבקשה, חבר הכנסת </w:t>
      </w:r>
      <w:proofErr w:type="spellStart"/>
      <w:r w:rsidRPr="00D75847">
        <w:rPr>
          <w:rFonts w:cs="David" w:hint="cs"/>
          <w:rtl/>
        </w:rPr>
        <w:t>לוין</w:t>
      </w:r>
      <w:proofErr w:type="spellEnd"/>
      <w:r w:rsidRPr="00D75847">
        <w:rPr>
          <w:rFonts w:cs="David" w:hint="cs"/>
          <w:rtl/>
        </w:rPr>
        <w:t>.</w:t>
      </w:r>
    </w:p>
    <w:p w14:paraId="76CD31FB" w14:textId="77777777" w:rsidR="00D75847" w:rsidRPr="00D75847" w:rsidRDefault="00D75847" w:rsidP="00D75847">
      <w:pPr>
        <w:bidi/>
        <w:jc w:val="both"/>
        <w:rPr>
          <w:rFonts w:cs="David" w:hint="cs"/>
          <w:rtl/>
        </w:rPr>
      </w:pPr>
    </w:p>
    <w:p w14:paraId="39036358" w14:textId="77777777" w:rsidR="00D75847" w:rsidRPr="00D75847" w:rsidRDefault="00D75847" w:rsidP="00D75847">
      <w:pPr>
        <w:bidi/>
        <w:jc w:val="both"/>
        <w:rPr>
          <w:rFonts w:cs="David" w:hint="cs"/>
          <w:u w:val="single"/>
          <w:rtl/>
        </w:rPr>
      </w:pPr>
      <w:r w:rsidRPr="00D75847">
        <w:rPr>
          <w:rFonts w:cs="David" w:hint="cs"/>
          <w:u w:val="single"/>
          <w:rtl/>
        </w:rPr>
        <w:t xml:space="preserve">יריב </w:t>
      </w:r>
      <w:proofErr w:type="spellStart"/>
      <w:r w:rsidRPr="00D75847">
        <w:rPr>
          <w:rFonts w:cs="David" w:hint="cs"/>
          <w:u w:val="single"/>
          <w:rtl/>
        </w:rPr>
        <w:t>לוין</w:t>
      </w:r>
      <w:proofErr w:type="spellEnd"/>
      <w:r w:rsidRPr="00D75847">
        <w:rPr>
          <w:rFonts w:cs="David" w:hint="cs"/>
          <w:u w:val="single"/>
          <w:rtl/>
        </w:rPr>
        <w:t>:</w:t>
      </w:r>
    </w:p>
    <w:p w14:paraId="5206F5DE" w14:textId="77777777" w:rsidR="00D75847" w:rsidRPr="00D75847" w:rsidRDefault="00D75847" w:rsidP="00D75847">
      <w:pPr>
        <w:bidi/>
        <w:jc w:val="both"/>
        <w:rPr>
          <w:rFonts w:cs="David" w:hint="cs"/>
          <w:u w:val="single"/>
          <w:rtl/>
        </w:rPr>
      </w:pPr>
    </w:p>
    <w:p w14:paraId="701329C0" w14:textId="77777777" w:rsidR="00D75847" w:rsidRPr="00D75847" w:rsidRDefault="00D75847" w:rsidP="00D75847">
      <w:pPr>
        <w:bidi/>
        <w:jc w:val="both"/>
        <w:rPr>
          <w:rFonts w:cs="David" w:hint="cs"/>
          <w:rtl/>
        </w:rPr>
      </w:pPr>
      <w:r w:rsidRPr="00D75847">
        <w:rPr>
          <w:rFonts w:cs="David" w:hint="cs"/>
          <w:rtl/>
        </w:rPr>
        <w:tab/>
        <w:t xml:space="preserve">אני חושש שתקציב הקולנוע כפי שהוא כרגע, שאני מבין שהוא עומד על אפס, הוא בדיוק מכסה את ההוצאות על סרטים בעלי אופי לאומי וציוני, כך שאני חושב שיש בהחלט מקום להיענות לטענה </w:t>
      </w:r>
      <w:proofErr w:type="spellStart"/>
      <w:r w:rsidRPr="00D75847">
        <w:rPr>
          <w:rFonts w:cs="David" w:hint="cs"/>
          <w:rtl/>
        </w:rPr>
        <w:t>הפרוצדורלית</w:t>
      </w:r>
      <w:proofErr w:type="spellEnd"/>
      <w:r w:rsidRPr="00D75847">
        <w:rPr>
          <w:rFonts w:cs="David" w:hint="cs"/>
          <w:rtl/>
        </w:rPr>
        <w:t xml:space="preserve"> הנכונה שהשמיע פה חבר הכנסת שטרית. נחכה עוד שבוע. </w:t>
      </w:r>
    </w:p>
    <w:p w14:paraId="2A359E5E" w14:textId="77777777" w:rsidR="00D75847" w:rsidRPr="00D75847" w:rsidRDefault="00D75847" w:rsidP="00D75847">
      <w:pPr>
        <w:bidi/>
        <w:jc w:val="both"/>
        <w:rPr>
          <w:rFonts w:cs="David" w:hint="cs"/>
          <w:rtl/>
        </w:rPr>
      </w:pPr>
    </w:p>
    <w:p w14:paraId="66093A1D" w14:textId="77777777" w:rsidR="00D75847" w:rsidRPr="00D75847" w:rsidRDefault="00D75847" w:rsidP="00D75847">
      <w:pPr>
        <w:bidi/>
        <w:jc w:val="both"/>
        <w:rPr>
          <w:rFonts w:cs="David" w:hint="cs"/>
          <w:u w:val="single"/>
          <w:rtl/>
        </w:rPr>
      </w:pPr>
      <w:r w:rsidRPr="00D75847">
        <w:rPr>
          <w:rFonts w:cs="David" w:hint="cs"/>
          <w:u w:val="single"/>
          <w:rtl/>
        </w:rPr>
        <w:t>רחל אדטו:</w:t>
      </w:r>
    </w:p>
    <w:p w14:paraId="0B074CB2" w14:textId="77777777" w:rsidR="00D75847" w:rsidRPr="00D75847" w:rsidRDefault="00D75847" w:rsidP="00D75847">
      <w:pPr>
        <w:bidi/>
        <w:jc w:val="both"/>
        <w:rPr>
          <w:rFonts w:cs="David" w:hint="cs"/>
          <w:u w:val="single"/>
          <w:rtl/>
        </w:rPr>
      </w:pPr>
    </w:p>
    <w:p w14:paraId="3215FA31" w14:textId="77777777" w:rsidR="00D75847" w:rsidRPr="00D75847" w:rsidRDefault="00D75847" w:rsidP="00D75847">
      <w:pPr>
        <w:bidi/>
        <w:jc w:val="both"/>
        <w:rPr>
          <w:rFonts w:cs="David" w:hint="cs"/>
          <w:rtl/>
        </w:rPr>
      </w:pPr>
      <w:r w:rsidRPr="00D75847">
        <w:rPr>
          <w:rFonts w:cs="David" w:hint="cs"/>
          <w:rtl/>
        </w:rPr>
        <w:tab/>
        <w:t>- -</w:t>
      </w:r>
    </w:p>
    <w:p w14:paraId="102C061E" w14:textId="77777777" w:rsidR="00D75847" w:rsidRPr="00D75847" w:rsidRDefault="00D75847" w:rsidP="00D75847">
      <w:pPr>
        <w:bidi/>
        <w:jc w:val="both"/>
        <w:rPr>
          <w:rFonts w:cs="David" w:hint="cs"/>
          <w:rtl/>
        </w:rPr>
      </w:pPr>
    </w:p>
    <w:p w14:paraId="03F357FC" w14:textId="77777777" w:rsidR="00D75847" w:rsidRPr="00D75847" w:rsidRDefault="00D75847" w:rsidP="00D75847">
      <w:pPr>
        <w:bidi/>
        <w:jc w:val="both"/>
        <w:rPr>
          <w:rFonts w:cs="David" w:hint="cs"/>
          <w:u w:val="single"/>
          <w:rtl/>
        </w:rPr>
      </w:pPr>
      <w:r w:rsidRPr="00D75847">
        <w:rPr>
          <w:rFonts w:cs="David" w:hint="cs"/>
          <w:u w:val="single"/>
          <w:rtl/>
        </w:rPr>
        <w:t xml:space="preserve">יריב </w:t>
      </w:r>
      <w:proofErr w:type="spellStart"/>
      <w:r w:rsidRPr="00D75847">
        <w:rPr>
          <w:rFonts w:cs="David" w:hint="cs"/>
          <w:u w:val="single"/>
          <w:rtl/>
        </w:rPr>
        <w:t>לוין</w:t>
      </w:r>
      <w:proofErr w:type="spellEnd"/>
      <w:r w:rsidRPr="00D75847">
        <w:rPr>
          <w:rFonts w:cs="David" w:hint="cs"/>
          <w:u w:val="single"/>
          <w:rtl/>
        </w:rPr>
        <w:t>:</w:t>
      </w:r>
    </w:p>
    <w:p w14:paraId="29832308" w14:textId="77777777" w:rsidR="00D75847" w:rsidRPr="00D75847" w:rsidRDefault="00D75847" w:rsidP="00D75847">
      <w:pPr>
        <w:bidi/>
        <w:jc w:val="both"/>
        <w:rPr>
          <w:rFonts w:cs="David" w:hint="cs"/>
          <w:u w:val="single"/>
          <w:rtl/>
        </w:rPr>
      </w:pPr>
    </w:p>
    <w:p w14:paraId="26E3C47F" w14:textId="77777777" w:rsidR="00D75847" w:rsidRPr="00D75847" w:rsidRDefault="00D75847" w:rsidP="00D75847">
      <w:pPr>
        <w:bidi/>
        <w:jc w:val="both"/>
        <w:rPr>
          <w:rFonts w:cs="David" w:hint="cs"/>
          <w:rtl/>
        </w:rPr>
      </w:pPr>
      <w:r w:rsidRPr="00D75847">
        <w:rPr>
          <w:rFonts w:cs="David" w:hint="cs"/>
          <w:rtl/>
        </w:rPr>
        <w:tab/>
        <w:t>נראה שעם ישראל יחזיק מעמד עוד שבוע בהמתנה לבשורה הגדולה- -</w:t>
      </w:r>
    </w:p>
    <w:p w14:paraId="0AF606C5" w14:textId="77777777" w:rsidR="00D75847" w:rsidRPr="00D75847" w:rsidRDefault="00D75847" w:rsidP="00D75847">
      <w:pPr>
        <w:bidi/>
        <w:jc w:val="both"/>
        <w:rPr>
          <w:rFonts w:cs="David" w:hint="cs"/>
          <w:rtl/>
        </w:rPr>
      </w:pPr>
    </w:p>
    <w:p w14:paraId="1B6E63BF"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74F5685B" w14:textId="77777777" w:rsidR="00D75847" w:rsidRPr="00D75847" w:rsidRDefault="00D75847" w:rsidP="00D75847">
      <w:pPr>
        <w:bidi/>
        <w:jc w:val="both"/>
        <w:rPr>
          <w:rFonts w:cs="David" w:hint="cs"/>
          <w:u w:val="single"/>
          <w:rtl/>
        </w:rPr>
      </w:pPr>
    </w:p>
    <w:p w14:paraId="05B16053" w14:textId="77777777" w:rsidR="00D75847" w:rsidRPr="00D75847" w:rsidRDefault="00D75847" w:rsidP="00D75847">
      <w:pPr>
        <w:bidi/>
        <w:jc w:val="both"/>
        <w:rPr>
          <w:rFonts w:cs="David" w:hint="cs"/>
          <w:rtl/>
        </w:rPr>
      </w:pPr>
      <w:r w:rsidRPr="00D75847">
        <w:rPr>
          <w:rFonts w:cs="David" w:hint="cs"/>
          <w:rtl/>
        </w:rPr>
        <w:tab/>
        <w:t xml:space="preserve">האמת שרציתי לתת לכם את כל המצע, מה השינויים שאני מציע. חבל לי שנעשה כאן שני סבבים של הדיונים. </w:t>
      </w:r>
    </w:p>
    <w:p w14:paraId="00C90DF9" w14:textId="77777777" w:rsidR="00D75847" w:rsidRPr="00D75847" w:rsidRDefault="00D75847" w:rsidP="00D75847">
      <w:pPr>
        <w:bidi/>
        <w:jc w:val="both"/>
        <w:rPr>
          <w:rFonts w:cs="David" w:hint="cs"/>
          <w:rtl/>
        </w:rPr>
      </w:pPr>
    </w:p>
    <w:p w14:paraId="3C29B750" w14:textId="77777777" w:rsidR="00D75847" w:rsidRPr="00D75847" w:rsidRDefault="00D75847" w:rsidP="00D75847">
      <w:pPr>
        <w:bidi/>
        <w:jc w:val="both"/>
        <w:rPr>
          <w:rFonts w:cs="David" w:hint="cs"/>
          <w:u w:val="single"/>
          <w:rtl/>
        </w:rPr>
      </w:pPr>
      <w:r w:rsidRPr="00D75847">
        <w:rPr>
          <w:rFonts w:cs="David" w:hint="cs"/>
          <w:u w:val="single"/>
          <w:rtl/>
        </w:rPr>
        <w:t>נחמן שי:</w:t>
      </w:r>
    </w:p>
    <w:p w14:paraId="276A5833" w14:textId="77777777" w:rsidR="00D75847" w:rsidRPr="00D75847" w:rsidRDefault="00D75847" w:rsidP="00D75847">
      <w:pPr>
        <w:bidi/>
        <w:jc w:val="both"/>
        <w:rPr>
          <w:rFonts w:cs="David" w:hint="cs"/>
          <w:u w:val="single"/>
          <w:rtl/>
        </w:rPr>
      </w:pPr>
    </w:p>
    <w:p w14:paraId="35C65D31" w14:textId="77777777" w:rsidR="00D75847" w:rsidRPr="00D75847" w:rsidRDefault="00D75847" w:rsidP="00D75847">
      <w:pPr>
        <w:bidi/>
        <w:jc w:val="both"/>
        <w:rPr>
          <w:rFonts w:cs="David" w:hint="cs"/>
          <w:rtl/>
        </w:rPr>
      </w:pPr>
      <w:r w:rsidRPr="00D75847">
        <w:rPr>
          <w:rFonts w:cs="David" w:hint="cs"/>
          <w:rtl/>
        </w:rPr>
        <w:tab/>
        <w:t xml:space="preserve">איך אתה מבטיח שלא ייפגע הזמן לחוק ההסדרים? </w:t>
      </w:r>
    </w:p>
    <w:p w14:paraId="15F1F147" w14:textId="77777777" w:rsidR="00D75847" w:rsidRPr="00D75847" w:rsidRDefault="00D75847" w:rsidP="00D75847">
      <w:pPr>
        <w:bidi/>
        <w:jc w:val="both"/>
        <w:rPr>
          <w:rFonts w:cs="David" w:hint="cs"/>
          <w:rtl/>
        </w:rPr>
      </w:pPr>
    </w:p>
    <w:p w14:paraId="7DC1E76A"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12D7B74F" w14:textId="77777777" w:rsidR="00D75847" w:rsidRPr="00D75847" w:rsidRDefault="00D75847" w:rsidP="00D75847">
      <w:pPr>
        <w:bidi/>
        <w:jc w:val="both"/>
        <w:rPr>
          <w:rFonts w:cs="David" w:hint="cs"/>
          <w:u w:val="single"/>
          <w:rtl/>
        </w:rPr>
      </w:pPr>
    </w:p>
    <w:p w14:paraId="78A01774" w14:textId="77777777" w:rsidR="00D75847" w:rsidRPr="00D75847" w:rsidRDefault="00D75847" w:rsidP="00D75847">
      <w:pPr>
        <w:bidi/>
        <w:jc w:val="both"/>
        <w:rPr>
          <w:rFonts w:cs="David" w:hint="cs"/>
          <w:rtl/>
        </w:rPr>
      </w:pPr>
      <w:r w:rsidRPr="00D75847">
        <w:rPr>
          <w:rFonts w:cs="David" w:hint="cs"/>
          <w:rtl/>
        </w:rPr>
        <w:tab/>
        <w:t>אני גם הולך להוסיף זמן לחוק התקציב.</w:t>
      </w:r>
    </w:p>
    <w:p w14:paraId="30B0C177" w14:textId="77777777" w:rsidR="00D75847" w:rsidRPr="00D75847" w:rsidRDefault="00D75847" w:rsidP="00D75847">
      <w:pPr>
        <w:bidi/>
        <w:jc w:val="both"/>
        <w:rPr>
          <w:rFonts w:cs="David" w:hint="cs"/>
          <w:rtl/>
        </w:rPr>
      </w:pPr>
    </w:p>
    <w:p w14:paraId="07FAC3AE" w14:textId="77777777" w:rsidR="00D75847" w:rsidRPr="00D75847" w:rsidRDefault="00D75847" w:rsidP="00D75847">
      <w:pPr>
        <w:bidi/>
        <w:jc w:val="both"/>
        <w:rPr>
          <w:rFonts w:cs="David" w:hint="cs"/>
          <w:rtl/>
        </w:rPr>
      </w:pPr>
      <w:r w:rsidRPr="00D75847">
        <w:rPr>
          <w:rFonts w:cs="David" w:hint="cs"/>
          <w:rtl/>
        </w:rPr>
        <w:tab/>
        <w:t xml:space="preserve">לגבי חוק הקולנוע, יש חוק אחד שהוועדה הזו החליטה עוד בשבוע שעבר שהיא נתנה לו פטור מחובת הנחה בקריאה שנייה ושלישית, ואפשרה להביא אותו השבוע לפני דיונים על התקציב, זה חוק המטפלות, שאושר אתמול בוועדת כספים </w:t>
      </w:r>
      <w:r w:rsidRPr="00D75847">
        <w:rPr>
          <w:rFonts w:cs="David"/>
          <w:rtl/>
        </w:rPr>
        <w:t>–</w:t>
      </w:r>
      <w:r w:rsidRPr="00D75847">
        <w:rPr>
          <w:rFonts w:cs="David" w:hint="cs"/>
          <w:rtl/>
        </w:rPr>
        <w:t xml:space="preserve"> אגב, תוך הסכמה בין קואליציה לאופוזיציה, שזה מעשה מאוד משמח בכנסת, ואני מברך באותה הזדמנות את יושבת ראש הוועדה למעמד </w:t>
      </w:r>
      <w:proofErr w:type="spellStart"/>
      <w:r w:rsidRPr="00D75847">
        <w:rPr>
          <w:rFonts w:cs="David" w:hint="cs"/>
          <w:rtl/>
        </w:rPr>
        <w:t>האשה</w:t>
      </w:r>
      <w:proofErr w:type="spellEnd"/>
      <w:r w:rsidRPr="00D75847">
        <w:rPr>
          <w:rFonts w:cs="David" w:hint="cs"/>
          <w:rtl/>
        </w:rPr>
        <w:t>, שיחד עם יו"ר ועדת כספים הביאו את ההסכמות אתמול בוועדת הכספים.</w:t>
      </w:r>
    </w:p>
    <w:p w14:paraId="3A31AEB2" w14:textId="77777777" w:rsidR="00D75847" w:rsidRPr="00D75847" w:rsidRDefault="00D75847" w:rsidP="00D75847">
      <w:pPr>
        <w:bidi/>
        <w:jc w:val="both"/>
        <w:rPr>
          <w:rFonts w:cs="David" w:hint="cs"/>
          <w:rtl/>
        </w:rPr>
      </w:pPr>
    </w:p>
    <w:p w14:paraId="1F07BD41" w14:textId="77777777" w:rsidR="00D75847" w:rsidRPr="00D75847" w:rsidRDefault="00D75847" w:rsidP="00D75847">
      <w:pPr>
        <w:bidi/>
        <w:jc w:val="both"/>
        <w:rPr>
          <w:rFonts w:cs="David" w:hint="cs"/>
          <w:u w:val="single"/>
          <w:rtl/>
        </w:rPr>
      </w:pPr>
      <w:r w:rsidRPr="00D75847">
        <w:rPr>
          <w:rFonts w:cs="David" w:hint="cs"/>
          <w:u w:val="single"/>
          <w:rtl/>
        </w:rPr>
        <w:t>אחמד טיבי:</w:t>
      </w:r>
    </w:p>
    <w:p w14:paraId="06F4313F" w14:textId="77777777" w:rsidR="00D75847" w:rsidRPr="00D75847" w:rsidRDefault="00D75847" w:rsidP="00D75847">
      <w:pPr>
        <w:bidi/>
        <w:jc w:val="both"/>
        <w:rPr>
          <w:rFonts w:cs="David" w:hint="cs"/>
          <w:u w:val="single"/>
          <w:rtl/>
        </w:rPr>
      </w:pPr>
    </w:p>
    <w:p w14:paraId="6111EE10" w14:textId="77777777" w:rsidR="00D75847" w:rsidRPr="00D75847" w:rsidRDefault="00D75847" w:rsidP="00D75847">
      <w:pPr>
        <w:bidi/>
        <w:jc w:val="both"/>
        <w:rPr>
          <w:rFonts w:cs="David" w:hint="cs"/>
          <w:rtl/>
        </w:rPr>
      </w:pPr>
      <w:r w:rsidRPr="00D75847">
        <w:rPr>
          <w:rFonts w:cs="David" w:hint="cs"/>
          <w:rtl/>
        </w:rPr>
        <w:tab/>
        <w:t>לא צריך לברך על דבר שהוא שנוי במחלוקת.</w:t>
      </w:r>
    </w:p>
    <w:p w14:paraId="07E6D427" w14:textId="77777777" w:rsidR="00D75847" w:rsidRPr="00D75847" w:rsidRDefault="00D75847" w:rsidP="00D75847">
      <w:pPr>
        <w:bidi/>
        <w:jc w:val="both"/>
        <w:rPr>
          <w:rFonts w:cs="David" w:hint="cs"/>
          <w:rtl/>
        </w:rPr>
      </w:pPr>
    </w:p>
    <w:p w14:paraId="3D6584B4" w14:textId="77777777" w:rsidR="00D75847" w:rsidRPr="00D75847" w:rsidRDefault="00D75847" w:rsidP="00D75847">
      <w:pPr>
        <w:bidi/>
        <w:jc w:val="both"/>
        <w:rPr>
          <w:rFonts w:cs="David" w:hint="cs"/>
          <w:u w:val="single"/>
          <w:rtl/>
        </w:rPr>
      </w:pPr>
      <w:r w:rsidRPr="00D75847">
        <w:rPr>
          <w:rFonts w:cs="David" w:hint="cs"/>
          <w:u w:val="single"/>
          <w:rtl/>
        </w:rPr>
        <w:t>נחמן שי:</w:t>
      </w:r>
    </w:p>
    <w:p w14:paraId="7AA0D17E" w14:textId="77777777" w:rsidR="00D75847" w:rsidRPr="00D75847" w:rsidRDefault="00D75847" w:rsidP="00D75847">
      <w:pPr>
        <w:bidi/>
        <w:jc w:val="both"/>
        <w:rPr>
          <w:rFonts w:cs="David" w:hint="cs"/>
          <w:u w:val="single"/>
          <w:rtl/>
        </w:rPr>
      </w:pPr>
    </w:p>
    <w:p w14:paraId="0691C264" w14:textId="77777777" w:rsidR="00D75847" w:rsidRPr="00D75847" w:rsidRDefault="00D75847" w:rsidP="00D75847">
      <w:pPr>
        <w:bidi/>
        <w:jc w:val="both"/>
        <w:rPr>
          <w:rFonts w:cs="David" w:hint="cs"/>
          <w:rtl/>
        </w:rPr>
      </w:pPr>
      <w:r w:rsidRPr="00D75847">
        <w:rPr>
          <w:rFonts w:cs="David" w:hint="cs"/>
          <w:rtl/>
        </w:rPr>
        <w:tab/>
        <w:t>ושהבוקר מתברר לפי העיתון- -</w:t>
      </w:r>
    </w:p>
    <w:p w14:paraId="20DB344C" w14:textId="77777777" w:rsidR="00D75847" w:rsidRPr="00D75847" w:rsidRDefault="00D75847" w:rsidP="00D75847">
      <w:pPr>
        <w:bidi/>
        <w:jc w:val="both"/>
        <w:rPr>
          <w:rFonts w:cs="David" w:hint="cs"/>
          <w:rtl/>
        </w:rPr>
      </w:pPr>
    </w:p>
    <w:p w14:paraId="14720368"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74F95E4E" w14:textId="77777777" w:rsidR="00D75847" w:rsidRPr="00D75847" w:rsidRDefault="00D75847" w:rsidP="00D75847">
      <w:pPr>
        <w:bidi/>
        <w:jc w:val="both"/>
        <w:rPr>
          <w:rFonts w:cs="David" w:hint="cs"/>
          <w:u w:val="single"/>
          <w:rtl/>
        </w:rPr>
      </w:pPr>
    </w:p>
    <w:p w14:paraId="1DA3D903" w14:textId="77777777" w:rsidR="00D75847" w:rsidRPr="00D75847" w:rsidRDefault="00D75847" w:rsidP="00D75847">
      <w:pPr>
        <w:bidi/>
        <w:jc w:val="both"/>
        <w:rPr>
          <w:rFonts w:cs="David" w:hint="cs"/>
          <w:rtl/>
        </w:rPr>
      </w:pPr>
      <w:r w:rsidRPr="00D75847">
        <w:rPr>
          <w:rFonts w:cs="David" w:hint="cs"/>
          <w:rtl/>
        </w:rPr>
        <w:tab/>
        <w:t xml:space="preserve">החברים של קדימה בוועדת הכספים הצביעו בעד החוק. כמובן, גם את זה אפשר לשנות. </w:t>
      </w:r>
    </w:p>
    <w:p w14:paraId="31C9198A" w14:textId="77777777" w:rsidR="00D75847" w:rsidRPr="00D75847" w:rsidRDefault="00D75847" w:rsidP="00D75847">
      <w:pPr>
        <w:bidi/>
        <w:jc w:val="both"/>
        <w:rPr>
          <w:rFonts w:cs="David" w:hint="cs"/>
          <w:rtl/>
        </w:rPr>
      </w:pPr>
    </w:p>
    <w:p w14:paraId="0AE5879F" w14:textId="77777777" w:rsidR="00D75847" w:rsidRPr="00D75847" w:rsidRDefault="00D75847" w:rsidP="00D75847">
      <w:pPr>
        <w:bidi/>
        <w:jc w:val="both"/>
        <w:rPr>
          <w:rFonts w:cs="David" w:hint="cs"/>
          <w:u w:val="single"/>
          <w:rtl/>
        </w:rPr>
      </w:pPr>
      <w:r w:rsidRPr="00D75847">
        <w:rPr>
          <w:rFonts w:cs="David" w:hint="cs"/>
          <w:u w:val="single"/>
          <w:rtl/>
        </w:rPr>
        <w:t>אחמד טיבי:</w:t>
      </w:r>
    </w:p>
    <w:p w14:paraId="229092FD" w14:textId="77777777" w:rsidR="00D75847" w:rsidRPr="00D75847" w:rsidRDefault="00D75847" w:rsidP="00D75847">
      <w:pPr>
        <w:bidi/>
        <w:jc w:val="both"/>
        <w:rPr>
          <w:rFonts w:cs="David" w:hint="cs"/>
          <w:u w:val="single"/>
          <w:rtl/>
        </w:rPr>
      </w:pPr>
    </w:p>
    <w:p w14:paraId="1F63BE8B" w14:textId="77777777" w:rsidR="00D75847" w:rsidRPr="00D75847" w:rsidRDefault="00D75847" w:rsidP="00D75847">
      <w:pPr>
        <w:bidi/>
        <w:jc w:val="both"/>
        <w:rPr>
          <w:rFonts w:cs="David" w:hint="cs"/>
          <w:rtl/>
        </w:rPr>
      </w:pPr>
      <w:r w:rsidRPr="00D75847">
        <w:rPr>
          <w:rFonts w:cs="David" w:hint="cs"/>
          <w:rtl/>
        </w:rPr>
        <w:tab/>
        <w:t>אבל יש חברי כנסת שעמדו על המשמר ונמנעו. שני חברי כנסת בולטים.</w:t>
      </w:r>
    </w:p>
    <w:p w14:paraId="50918AAD" w14:textId="77777777" w:rsidR="00D75847" w:rsidRPr="00D75847" w:rsidRDefault="00D75847" w:rsidP="00D75847">
      <w:pPr>
        <w:bidi/>
        <w:jc w:val="both"/>
        <w:rPr>
          <w:rFonts w:cs="David" w:hint="cs"/>
          <w:rtl/>
        </w:rPr>
      </w:pPr>
    </w:p>
    <w:p w14:paraId="7A81E0D1"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639AA730" w14:textId="77777777" w:rsidR="00D75847" w:rsidRPr="00D75847" w:rsidRDefault="00D75847" w:rsidP="00D75847">
      <w:pPr>
        <w:bidi/>
        <w:jc w:val="both"/>
        <w:rPr>
          <w:rFonts w:cs="David" w:hint="cs"/>
          <w:u w:val="single"/>
          <w:rtl/>
        </w:rPr>
      </w:pPr>
    </w:p>
    <w:p w14:paraId="3F0CC09E" w14:textId="77777777" w:rsidR="00D75847" w:rsidRPr="00D75847" w:rsidRDefault="00D75847" w:rsidP="00D75847">
      <w:pPr>
        <w:bidi/>
        <w:jc w:val="both"/>
        <w:rPr>
          <w:rFonts w:cs="David" w:hint="cs"/>
          <w:rtl/>
        </w:rPr>
      </w:pPr>
      <w:r w:rsidRPr="00D75847">
        <w:rPr>
          <w:rFonts w:cs="David" w:hint="cs"/>
          <w:rtl/>
        </w:rPr>
        <w:tab/>
        <w:t>שני חברי כנסת נמנעו.</w:t>
      </w:r>
    </w:p>
    <w:p w14:paraId="6746419E" w14:textId="77777777" w:rsidR="00D75847" w:rsidRPr="00D75847" w:rsidRDefault="00D75847" w:rsidP="00D75847">
      <w:pPr>
        <w:bidi/>
        <w:jc w:val="both"/>
        <w:rPr>
          <w:rFonts w:cs="David" w:hint="cs"/>
          <w:rtl/>
        </w:rPr>
      </w:pPr>
    </w:p>
    <w:p w14:paraId="0D502A89" w14:textId="77777777" w:rsidR="00D75847" w:rsidRPr="00D75847" w:rsidRDefault="00D75847" w:rsidP="00D75847">
      <w:pPr>
        <w:bidi/>
        <w:jc w:val="both"/>
        <w:rPr>
          <w:rFonts w:cs="David" w:hint="cs"/>
          <w:rtl/>
        </w:rPr>
      </w:pPr>
      <w:r w:rsidRPr="00D75847">
        <w:rPr>
          <w:rFonts w:cs="David" w:hint="cs"/>
          <w:rtl/>
        </w:rPr>
        <w:tab/>
        <w:t xml:space="preserve">כמובן, הדיון בחוק המטפלות, כשהוא מגיע קריאה שנייה ושלישית, עם עשר הסתייגויות, זה ייקח כשעה. הדיון בחוק הקולנוע, שהוא קריאה ראשונה, אני מניח שירצו להתבטא כמה חברי כנסת מקואליציה ואופוזיציה, יכול לקחת עוד כשעה, בממוצע. </w:t>
      </w:r>
    </w:p>
    <w:p w14:paraId="577C7EF8" w14:textId="77777777" w:rsidR="00D75847" w:rsidRPr="00D75847" w:rsidRDefault="00D75847" w:rsidP="00D75847">
      <w:pPr>
        <w:bidi/>
        <w:jc w:val="both"/>
        <w:rPr>
          <w:rFonts w:cs="David" w:hint="cs"/>
          <w:rtl/>
        </w:rPr>
      </w:pPr>
    </w:p>
    <w:p w14:paraId="5E1FC895" w14:textId="77777777" w:rsidR="00D75847" w:rsidRPr="00D75847" w:rsidRDefault="00D75847" w:rsidP="00D75847">
      <w:pPr>
        <w:bidi/>
        <w:jc w:val="both"/>
        <w:rPr>
          <w:rFonts w:cs="David" w:hint="cs"/>
          <w:u w:val="single"/>
          <w:rtl/>
        </w:rPr>
      </w:pPr>
      <w:r w:rsidRPr="00D75847">
        <w:rPr>
          <w:rFonts w:cs="David" w:hint="cs"/>
          <w:u w:val="single"/>
          <w:rtl/>
        </w:rPr>
        <w:t xml:space="preserve">זבולון </w:t>
      </w:r>
      <w:proofErr w:type="spellStart"/>
      <w:r w:rsidRPr="00D75847">
        <w:rPr>
          <w:rFonts w:cs="David" w:hint="cs"/>
          <w:u w:val="single"/>
          <w:rtl/>
        </w:rPr>
        <w:t>אורלב</w:t>
      </w:r>
      <w:proofErr w:type="spellEnd"/>
      <w:r w:rsidRPr="00D75847">
        <w:rPr>
          <w:rFonts w:cs="David" w:hint="cs"/>
          <w:u w:val="single"/>
          <w:rtl/>
        </w:rPr>
        <w:t>:</w:t>
      </w:r>
    </w:p>
    <w:p w14:paraId="045EE9D4" w14:textId="77777777" w:rsidR="00D75847" w:rsidRPr="00D75847" w:rsidRDefault="00D75847" w:rsidP="00D75847">
      <w:pPr>
        <w:bidi/>
        <w:jc w:val="both"/>
        <w:rPr>
          <w:rFonts w:cs="David" w:hint="cs"/>
          <w:u w:val="single"/>
          <w:rtl/>
        </w:rPr>
      </w:pPr>
    </w:p>
    <w:p w14:paraId="483D1A7E" w14:textId="77777777" w:rsidR="00D75847" w:rsidRPr="00D75847" w:rsidRDefault="00D75847" w:rsidP="00D75847">
      <w:pPr>
        <w:bidi/>
        <w:jc w:val="both"/>
        <w:rPr>
          <w:rFonts w:cs="David" w:hint="cs"/>
          <w:rtl/>
        </w:rPr>
      </w:pPr>
      <w:r w:rsidRPr="00D75847">
        <w:rPr>
          <w:rFonts w:cs="David" w:hint="cs"/>
          <w:rtl/>
        </w:rPr>
        <w:tab/>
        <w:t xml:space="preserve">היה כבר דיון בקריאה ראשונה. רק </w:t>
      </w:r>
      <w:proofErr w:type="spellStart"/>
      <w:r w:rsidRPr="00D75847">
        <w:rPr>
          <w:rFonts w:cs="David" w:hint="cs"/>
          <w:rtl/>
        </w:rPr>
        <w:t>היתה</w:t>
      </w:r>
      <w:proofErr w:type="spellEnd"/>
      <w:r w:rsidRPr="00D75847">
        <w:rPr>
          <w:rFonts w:cs="David" w:hint="cs"/>
          <w:rtl/>
        </w:rPr>
        <w:t xml:space="preserve"> הצבעה, והוא נפל.</w:t>
      </w:r>
    </w:p>
    <w:p w14:paraId="6B2E419E" w14:textId="77777777" w:rsidR="00D75847" w:rsidRPr="00D75847" w:rsidRDefault="00D75847" w:rsidP="00D75847">
      <w:pPr>
        <w:bidi/>
        <w:jc w:val="both"/>
        <w:rPr>
          <w:rFonts w:cs="David" w:hint="cs"/>
          <w:rtl/>
        </w:rPr>
      </w:pPr>
    </w:p>
    <w:p w14:paraId="68982F2D" w14:textId="77777777" w:rsidR="00D75847" w:rsidRDefault="00D75847" w:rsidP="00D75847">
      <w:pPr>
        <w:bidi/>
        <w:jc w:val="both"/>
        <w:rPr>
          <w:rFonts w:cs="David" w:hint="cs"/>
          <w:u w:val="single"/>
          <w:rtl/>
        </w:rPr>
      </w:pPr>
    </w:p>
    <w:p w14:paraId="3156B707" w14:textId="77777777" w:rsidR="00D75847" w:rsidRDefault="00D75847" w:rsidP="00D75847">
      <w:pPr>
        <w:bidi/>
        <w:jc w:val="both"/>
        <w:rPr>
          <w:rFonts w:cs="David" w:hint="cs"/>
          <w:u w:val="single"/>
          <w:rtl/>
        </w:rPr>
      </w:pPr>
    </w:p>
    <w:p w14:paraId="66B84DAC" w14:textId="77777777" w:rsidR="00D75847" w:rsidRDefault="00D75847" w:rsidP="00D75847">
      <w:pPr>
        <w:bidi/>
        <w:jc w:val="both"/>
        <w:rPr>
          <w:rFonts w:cs="David" w:hint="cs"/>
          <w:u w:val="single"/>
          <w:rtl/>
        </w:rPr>
      </w:pPr>
    </w:p>
    <w:p w14:paraId="4788C049" w14:textId="77777777" w:rsidR="00D75847" w:rsidRDefault="00D75847" w:rsidP="00D75847">
      <w:pPr>
        <w:bidi/>
        <w:jc w:val="both"/>
        <w:rPr>
          <w:rFonts w:cs="David" w:hint="cs"/>
          <w:u w:val="single"/>
          <w:rtl/>
        </w:rPr>
      </w:pPr>
    </w:p>
    <w:p w14:paraId="64459393"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5C3B4D2F" w14:textId="77777777" w:rsidR="00D75847" w:rsidRPr="00D75847" w:rsidRDefault="00D75847" w:rsidP="00D75847">
      <w:pPr>
        <w:bidi/>
        <w:jc w:val="both"/>
        <w:rPr>
          <w:rFonts w:cs="David" w:hint="cs"/>
          <w:u w:val="single"/>
          <w:rtl/>
        </w:rPr>
      </w:pPr>
    </w:p>
    <w:p w14:paraId="6A0CFBA8" w14:textId="77777777" w:rsidR="00D75847" w:rsidRPr="00D75847" w:rsidRDefault="00D75847" w:rsidP="00D75847">
      <w:pPr>
        <w:bidi/>
        <w:jc w:val="both"/>
        <w:rPr>
          <w:rFonts w:cs="David" w:hint="cs"/>
          <w:rtl/>
        </w:rPr>
      </w:pPr>
      <w:r w:rsidRPr="00D75847">
        <w:rPr>
          <w:rFonts w:cs="David" w:hint="cs"/>
          <w:rtl/>
        </w:rPr>
        <w:tab/>
        <w:t>לא משנה, מביאים את זה מחדש. אני לא אמנע מחברי כנסת את הדיון.</w:t>
      </w:r>
    </w:p>
    <w:p w14:paraId="0F1F5857" w14:textId="77777777" w:rsidR="00D75847" w:rsidRPr="00D75847" w:rsidRDefault="00D75847" w:rsidP="00D75847">
      <w:pPr>
        <w:bidi/>
        <w:jc w:val="both"/>
        <w:rPr>
          <w:rFonts w:cs="David" w:hint="cs"/>
          <w:rtl/>
        </w:rPr>
      </w:pPr>
    </w:p>
    <w:p w14:paraId="408CC232" w14:textId="77777777" w:rsidR="00D75847" w:rsidRPr="00D75847" w:rsidRDefault="00D75847" w:rsidP="00D75847">
      <w:pPr>
        <w:bidi/>
        <w:jc w:val="both"/>
        <w:rPr>
          <w:rFonts w:cs="David" w:hint="cs"/>
          <w:u w:val="single"/>
          <w:rtl/>
        </w:rPr>
      </w:pPr>
      <w:r w:rsidRPr="00D75847">
        <w:rPr>
          <w:rFonts w:cs="David" w:hint="cs"/>
          <w:u w:val="single"/>
          <w:rtl/>
        </w:rPr>
        <w:t xml:space="preserve">זבולון </w:t>
      </w:r>
      <w:proofErr w:type="spellStart"/>
      <w:r w:rsidRPr="00D75847">
        <w:rPr>
          <w:rFonts w:cs="David" w:hint="cs"/>
          <w:u w:val="single"/>
          <w:rtl/>
        </w:rPr>
        <w:t>אורלב</w:t>
      </w:r>
      <w:proofErr w:type="spellEnd"/>
      <w:r w:rsidRPr="00D75847">
        <w:rPr>
          <w:rFonts w:cs="David" w:hint="cs"/>
          <w:u w:val="single"/>
          <w:rtl/>
        </w:rPr>
        <w:t>:</w:t>
      </w:r>
    </w:p>
    <w:p w14:paraId="7302C1AA" w14:textId="77777777" w:rsidR="00D75847" w:rsidRPr="00D75847" w:rsidRDefault="00D75847" w:rsidP="00D75847">
      <w:pPr>
        <w:bidi/>
        <w:jc w:val="both"/>
        <w:rPr>
          <w:rFonts w:cs="David" w:hint="cs"/>
          <w:u w:val="single"/>
          <w:rtl/>
        </w:rPr>
      </w:pPr>
    </w:p>
    <w:p w14:paraId="4BCC9E3A" w14:textId="77777777" w:rsidR="00D75847" w:rsidRPr="00D75847" w:rsidRDefault="00D75847" w:rsidP="00D75847">
      <w:pPr>
        <w:bidi/>
        <w:jc w:val="both"/>
        <w:rPr>
          <w:rFonts w:cs="David" w:hint="cs"/>
          <w:rtl/>
        </w:rPr>
      </w:pPr>
      <w:r w:rsidRPr="00D75847">
        <w:rPr>
          <w:rFonts w:cs="David" w:hint="cs"/>
          <w:rtl/>
        </w:rPr>
        <w:tab/>
        <w:t>אני רק אומר.</w:t>
      </w:r>
    </w:p>
    <w:p w14:paraId="03DF0080" w14:textId="77777777" w:rsidR="00D75847" w:rsidRPr="00D75847" w:rsidRDefault="00D75847" w:rsidP="00D75847">
      <w:pPr>
        <w:bidi/>
        <w:jc w:val="both"/>
        <w:rPr>
          <w:rFonts w:cs="David" w:hint="cs"/>
          <w:rtl/>
        </w:rPr>
      </w:pPr>
    </w:p>
    <w:p w14:paraId="1D22D16B"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5BC8C212" w14:textId="77777777" w:rsidR="00D75847" w:rsidRPr="00D75847" w:rsidRDefault="00D75847" w:rsidP="00D75847">
      <w:pPr>
        <w:bidi/>
        <w:jc w:val="both"/>
        <w:rPr>
          <w:rFonts w:cs="David" w:hint="cs"/>
          <w:u w:val="single"/>
          <w:rtl/>
        </w:rPr>
      </w:pPr>
    </w:p>
    <w:p w14:paraId="3FCA2254" w14:textId="77777777" w:rsidR="00D75847" w:rsidRPr="00D75847" w:rsidRDefault="00D75847" w:rsidP="00D75847">
      <w:pPr>
        <w:bidi/>
        <w:jc w:val="both"/>
        <w:rPr>
          <w:rFonts w:cs="David" w:hint="cs"/>
          <w:rtl/>
        </w:rPr>
      </w:pPr>
      <w:r w:rsidRPr="00D75847">
        <w:rPr>
          <w:rFonts w:cs="David" w:hint="cs"/>
          <w:rtl/>
        </w:rPr>
        <w:tab/>
        <w:t>לכן, כמובן, זה ייקח כשעתיים מהדיון על חוק ההסדרים, אין מה לעשות. אם חשבנו שזה יתחיל ב-13:00, כנראה שהדיון יתחיל סביב 15:00, הערכה, בעקבות שני החוקים.</w:t>
      </w:r>
    </w:p>
    <w:p w14:paraId="4893B8AC" w14:textId="77777777" w:rsidR="00D75847" w:rsidRPr="00D75847" w:rsidRDefault="00D75847" w:rsidP="00D75847">
      <w:pPr>
        <w:bidi/>
        <w:jc w:val="both"/>
        <w:rPr>
          <w:rFonts w:cs="David" w:hint="cs"/>
          <w:rtl/>
        </w:rPr>
      </w:pPr>
    </w:p>
    <w:p w14:paraId="66207540" w14:textId="77777777" w:rsidR="00D75847" w:rsidRPr="00D75847" w:rsidRDefault="00D75847" w:rsidP="00D75847">
      <w:pPr>
        <w:bidi/>
        <w:jc w:val="both"/>
        <w:rPr>
          <w:rFonts w:cs="David" w:hint="cs"/>
          <w:rtl/>
        </w:rPr>
      </w:pPr>
      <w:r w:rsidRPr="00D75847">
        <w:rPr>
          <w:rFonts w:cs="David" w:hint="cs"/>
          <w:rtl/>
        </w:rPr>
        <w:tab/>
        <w:t xml:space="preserve">יחד עם זאת, אני מודיע כאן שהגענו לסיכום, לפחות סיכום אחד בין קואליציה לאופוזיציה לגבי הדיונים האלה, שלגבי הדיונים בשעות הלילה, כי הרי לפי בקשת האופוזיציה, אנו משאירים את הדיון גם בשעות הלילה. הסיכום היה כזה: שאמנם מסגרת הזמן גם בלילה מחולקת - שליש קואליציה ושני שליש אופוזיציה, אבל כדי לא לגרום לסטיות בלוח הזמנים בבוקר שלאחר מכן, הסיכום שלנו עם האופוזיציה היה כזה, שאם חברי כנסת מהקואליציה לא מתייצבים באותן משבצות הזמן שיוקצבו להם במסגרת החלוקה, הזמן שלהם עובר לטובת חברי כנסת מהאופוזיציה מעבר למכסת הזמן שיש להם, כדי שהם יוכלו להאריך בדיבור. </w:t>
      </w:r>
    </w:p>
    <w:p w14:paraId="063EFF21" w14:textId="77777777" w:rsidR="00D75847" w:rsidRPr="00D75847" w:rsidRDefault="00D75847" w:rsidP="00D75847">
      <w:pPr>
        <w:bidi/>
        <w:jc w:val="both"/>
        <w:rPr>
          <w:rFonts w:cs="David" w:hint="cs"/>
          <w:rtl/>
        </w:rPr>
      </w:pPr>
    </w:p>
    <w:p w14:paraId="39CE5786" w14:textId="77777777" w:rsidR="00D75847" w:rsidRPr="00D75847" w:rsidRDefault="00D75847" w:rsidP="00D75847">
      <w:pPr>
        <w:bidi/>
        <w:ind w:firstLine="720"/>
        <w:jc w:val="both"/>
        <w:rPr>
          <w:rFonts w:cs="David" w:hint="cs"/>
          <w:rtl/>
        </w:rPr>
      </w:pPr>
      <w:r w:rsidRPr="00D75847">
        <w:rPr>
          <w:rFonts w:cs="David" w:hint="cs"/>
          <w:rtl/>
        </w:rPr>
        <w:t>מצד שני, אם לא יימצא אף אחד במליאה בזמן הזה, המליאה תינעל, וכבר נגיע ישירות להצבעות. אם האופוזיציה לא תדע לשמור על גחלת הדיון בלילה, כמובן, זה יפגע גם באלה שרשומים בבוקר, כי ברגע שדיון בהסתייגויות נעצר, אי אפשר לחדש אותו, כי הוא הסתיים, כי המסתייגים לא היו באולם. לכן בפועל מכסת הזמן, ודאי של האופוזיציה, בגלל שתי התוספות האלה לא תיפגע, כי משהו אומר לי שמעטים מאוד יהיו חברי קואליציה שיתייצבו בשעות הלילה, ולכן הזמנים האלה יותרמו לטובת החברים מהאופוזיציה. זאת הצעה לשינוי אחד.</w:t>
      </w:r>
    </w:p>
    <w:p w14:paraId="3C0094E9" w14:textId="77777777" w:rsidR="00D75847" w:rsidRPr="00D75847" w:rsidRDefault="00D75847" w:rsidP="00D75847">
      <w:pPr>
        <w:bidi/>
        <w:jc w:val="both"/>
        <w:rPr>
          <w:rFonts w:cs="David" w:hint="cs"/>
          <w:rtl/>
        </w:rPr>
      </w:pPr>
    </w:p>
    <w:p w14:paraId="7D5D7154" w14:textId="77777777" w:rsidR="00D75847" w:rsidRPr="00D75847" w:rsidRDefault="00D75847" w:rsidP="00D75847">
      <w:pPr>
        <w:bidi/>
        <w:jc w:val="both"/>
        <w:rPr>
          <w:rFonts w:cs="David" w:hint="cs"/>
          <w:u w:val="single"/>
          <w:rtl/>
        </w:rPr>
      </w:pPr>
      <w:r w:rsidRPr="00D75847">
        <w:rPr>
          <w:rFonts w:cs="David" w:hint="cs"/>
          <w:u w:val="single"/>
          <w:rtl/>
        </w:rPr>
        <w:t>אחמד טיבי:</w:t>
      </w:r>
    </w:p>
    <w:p w14:paraId="04D196AF" w14:textId="77777777" w:rsidR="00D75847" w:rsidRPr="00D75847" w:rsidRDefault="00D75847" w:rsidP="00D75847">
      <w:pPr>
        <w:bidi/>
        <w:jc w:val="both"/>
        <w:rPr>
          <w:rFonts w:cs="David" w:hint="cs"/>
          <w:u w:val="single"/>
          <w:rtl/>
        </w:rPr>
      </w:pPr>
    </w:p>
    <w:p w14:paraId="778E7217" w14:textId="77777777" w:rsidR="00D75847" w:rsidRPr="00D75847" w:rsidRDefault="00D75847" w:rsidP="00D75847">
      <w:pPr>
        <w:bidi/>
        <w:jc w:val="both"/>
        <w:rPr>
          <w:rFonts w:cs="David" w:hint="cs"/>
          <w:rtl/>
        </w:rPr>
      </w:pPr>
      <w:r w:rsidRPr="00D75847">
        <w:rPr>
          <w:rFonts w:cs="David" w:hint="cs"/>
          <w:rtl/>
        </w:rPr>
        <w:tab/>
        <w:t>הערה לסדר: אני יושב פה ומחכה לתורי. יש ישיבת נשיאות ב-09:30.</w:t>
      </w:r>
    </w:p>
    <w:p w14:paraId="2EBBD73D" w14:textId="77777777" w:rsidR="00D75847" w:rsidRPr="00D75847" w:rsidRDefault="00D75847" w:rsidP="00D75847">
      <w:pPr>
        <w:bidi/>
        <w:jc w:val="both"/>
        <w:rPr>
          <w:rFonts w:cs="David" w:hint="cs"/>
          <w:rtl/>
        </w:rPr>
      </w:pPr>
    </w:p>
    <w:p w14:paraId="773D14CD"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7D53EDE9" w14:textId="77777777" w:rsidR="00D75847" w:rsidRPr="00D75847" w:rsidRDefault="00D75847" w:rsidP="00D75847">
      <w:pPr>
        <w:bidi/>
        <w:jc w:val="both"/>
        <w:rPr>
          <w:rFonts w:cs="David" w:hint="cs"/>
          <w:u w:val="single"/>
          <w:rtl/>
        </w:rPr>
      </w:pPr>
    </w:p>
    <w:p w14:paraId="17DB0426" w14:textId="77777777" w:rsidR="00D75847" w:rsidRPr="00D75847" w:rsidRDefault="00D75847" w:rsidP="00D75847">
      <w:pPr>
        <w:bidi/>
        <w:jc w:val="both"/>
        <w:rPr>
          <w:rFonts w:cs="David" w:hint="cs"/>
          <w:rtl/>
        </w:rPr>
      </w:pPr>
      <w:r w:rsidRPr="00D75847">
        <w:rPr>
          <w:rFonts w:cs="David" w:hint="cs"/>
          <w:rtl/>
        </w:rPr>
        <w:tab/>
        <w:t>תן לי לסיים, אני יודע. אני גם צריך להיות שם, כמוך.</w:t>
      </w:r>
    </w:p>
    <w:p w14:paraId="483AED10" w14:textId="77777777" w:rsidR="00D75847" w:rsidRPr="00D75847" w:rsidRDefault="00D75847" w:rsidP="00D75847">
      <w:pPr>
        <w:bidi/>
        <w:jc w:val="both"/>
        <w:rPr>
          <w:rFonts w:cs="David" w:hint="cs"/>
          <w:rtl/>
        </w:rPr>
      </w:pPr>
    </w:p>
    <w:p w14:paraId="17A54EB0" w14:textId="77777777" w:rsidR="00D75847" w:rsidRPr="00D75847" w:rsidRDefault="00D75847" w:rsidP="00D75847">
      <w:pPr>
        <w:bidi/>
        <w:jc w:val="both"/>
        <w:rPr>
          <w:rFonts w:cs="David" w:hint="cs"/>
          <w:rtl/>
        </w:rPr>
      </w:pPr>
      <w:r w:rsidRPr="00D75847">
        <w:rPr>
          <w:rFonts w:cs="David" w:hint="cs"/>
          <w:rtl/>
        </w:rPr>
        <w:tab/>
        <w:t>השינוי השני שאני מביא לכאן, לפי הערה שקיבלתי מהרבה חברי כנסת, שאמרו לי שעשינו זמן מצומצם לדיון התקציב, מ-09:00 עד 15:00, כאשר יכול להיות שלוח הזמנים של השבוע מאפשר דיון הרבה יותר ארוך, כי באו אליי הרבה חברי כנסת ואמרו: ההסתייגויות לחוק ההסדרים הן לא כאלה רבות במספרן. כ-400 הסתייגויות.</w:t>
      </w:r>
    </w:p>
    <w:p w14:paraId="3BC8818A" w14:textId="77777777" w:rsidR="00D75847" w:rsidRPr="00D75847" w:rsidRDefault="00D75847" w:rsidP="00D75847">
      <w:pPr>
        <w:bidi/>
        <w:jc w:val="both"/>
        <w:rPr>
          <w:rFonts w:cs="David" w:hint="cs"/>
          <w:rtl/>
        </w:rPr>
      </w:pPr>
    </w:p>
    <w:p w14:paraId="161E6F8A" w14:textId="77777777" w:rsidR="00D75847" w:rsidRPr="00D75847" w:rsidRDefault="00D75847" w:rsidP="00D75847">
      <w:pPr>
        <w:bidi/>
        <w:jc w:val="both"/>
        <w:rPr>
          <w:rFonts w:cs="David" w:hint="cs"/>
          <w:u w:val="single"/>
          <w:rtl/>
        </w:rPr>
      </w:pPr>
      <w:r w:rsidRPr="00D75847">
        <w:rPr>
          <w:rFonts w:cs="David" w:hint="cs"/>
          <w:u w:val="single"/>
          <w:rtl/>
        </w:rPr>
        <w:t>מאיר שטרית:</w:t>
      </w:r>
    </w:p>
    <w:p w14:paraId="28A9C3E5" w14:textId="77777777" w:rsidR="00D75847" w:rsidRPr="00D75847" w:rsidRDefault="00D75847" w:rsidP="00D75847">
      <w:pPr>
        <w:bidi/>
        <w:jc w:val="both"/>
        <w:rPr>
          <w:rFonts w:cs="David" w:hint="cs"/>
          <w:u w:val="single"/>
          <w:rtl/>
        </w:rPr>
      </w:pPr>
    </w:p>
    <w:p w14:paraId="13CCFBF7" w14:textId="77777777" w:rsidR="00D75847" w:rsidRPr="00D75847" w:rsidRDefault="00D75847" w:rsidP="00D75847">
      <w:pPr>
        <w:bidi/>
        <w:jc w:val="both"/>
        <w:rPr>
          <w:rFonts w:cs="David" w:hint="cs"/>
          <w:rtl/>
        </w:rPr>
      </w:pPr>
      <w:r w:rsidRPr="00D75847">
        <w:rPr>
          <w:rFonts w:cs="David" w:hint="cs"/>
          <w:rtl/>
        </w:rPr>
        <w:tab/>
        <w:t>כל אחד זה 40 איש.</w:t>
      </w:r>
    </w:p>
    <w:p w14:paraId="39EAE90E" w14:textId="77777777" w:rsidR="00D75847" w:rsidRPr="00D75847" w:rsidRDefault="00D75847" w:rsidP="00D75847">
      <w:pPr>
        <w:bidi/>
        <w:jc w:val="both"/>
        <w:rPr>
          <w:rFonts w:cs="David" w:hint="cs"/>
          <w:rtl/>
        </w:rPr>
      </w:pPr>
    </w:p>
    <w:p w14:paraId="03FB8C04"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64372555" w14:textId="77777777" w:rsidR="00D75847" w:rsidRPr="00D75847" w:rsidRDefault="00D75847" w:rsidP="00D75847">
      <w:pPr>
        <w:bidi/>
        <w:jc w:val="both"/>
        <w:rPr>
          <w:rFonts w:cs="David" w:hint="cs"/>
          <w:u w:val="single"/>
          <w:rtl/>
        </w:rPr>
      </w:pPr>
    </w:p>
    <w:p w14:paraId="32A00A57" w14:textId="77777777" w:rsidR="00D75847" w:rsidRPr="00D75847" w:rsidRDefault="00D75847" w:rsidP="00D75847">
      <w:pPr>
        <w:bidi/>
        <w:jc w:val="both"/>
        <w:rPr>
          <w:rFonts w:cs="David" w:hint="cs"/>
          <w:rtl/>
        </w:rPr>
      </w:pPr>
      <w:r w:rsidRPr="00D75847">
        <w:rPr>
          <w:rFonts w:cs="David" w:hint="cs"/>
          <w:rtl/>
        </w:rPr>
        <w:tab/>
        <w:t>ההצבעה היא משותפת.</w:t>
      </w:r>
    </w:p>
    <w:p w14:paraId="40B98AFD" w14:textId="77777777" w:rsidR="00D75847" w:rsidRPr="00D75847" w:rsidRDefault="00D75847" w:rsidP="00D75847">
      <w:pPr>
        <w:bidi/>
        <w:jc w:val="both"/>
        <w:rPr>
          <w:rFonts w:cs="David" w:hint="cs"/>
          <w:rtl/>
        </w:rPr>
      </w:pPr>
    </w:p>
    <w:p w14:paraId="2915EE84" w14:textId="77777777" w:rsidR="00D75847" w:rsidRPr="00D75847" w:rsidRDefault="00D75847" w:rsidP="00D75847">
      <w:pPr>
        <w:bidi/>
        <w:jc w:val="both"/>
        <w:rPr>
          <w:rFonts w:cs="David" w:hint="cs"/>
          <w:u w:val="single"/>
          <w:rtl/>
        </w:rPr>
      </w:pPr>
      <w:r w:rsidRPr="00D75847">
        <w:rPr>
          <w:rFonts w:cs="David" w:hint="cs"/>
          <w:u w:val="single"/>
          <w:rtl/>
        </w:rPr>
        <w:t>מאיר שטרית:</w:t>
      </w:r>
    </w:p>
    <w:p w14:paraId="496C194A" w14:textId="77777777" w:rsidR="00D75847" w:rsidRPr="00D75847" w:rsidRDefault="00D75847" w:rsidP="00D75847">
      <w:pPr>
        <w:bidi/>
        <w:jc w:val="both"/>
        <w:rPr>
          <w:rFonts w:cs="David" w:hint="cs"/>
          <w:u w:val="single"/>
          <w:rtl/>
        </w:rPr>
      </w:pPr>
    </w:p>
    <w:p w14:paraId="531315D5" w14:textId="77777777" w:rsidR="00D75847" w:rsidRPr="00D75847" w:rsidRDefault="00D75847" w:rsidP="00D75847">
      <w:pPr>
        <w:bidi/>
        <w:jc w:val="both"/>
        <w:rPr>
          <w:rFonts w:cs="David" w:hint="cs"/>
          <w:rtl/>
        </w:rPr>
      </w:pPr>
      <w:r w:rsidRPr="00D75847">
        <w:rPr>
          <w:rFonts w:cs="David" w:hint="cs"/>
          <w:rtl/>
        </w:rPr>
        <w:tab/>
        <w:t>אבל הדיון.</w:t>
      </w:r>
    </w:p>
    <w:p w14:paraId="1E396014" w14:textId="77777777" w:rsidR="00D75847" w:rsidRPr="00D75847" w:rsidRDefault="00D75847" w:rsidP="00D75847">
      <w:pPr>
        <w:bidi/>
        <w:jc w:val="both"/>
        <w:rPr>
          <w:rFonts w:cs="David" w:hint="cs"/>
          <w:rtl/>
        </w:rPr>
      </w:pPr>
    </w:p>
    <w:p w14:paraId="1A278E9F" w14:textId="77777777" w:rsidR="00D75847" w:rsidRDefault="00D75847" w:rsidP="00D75847">
      <w:pPr>
        <w:bidi/>
        <w:jc w:val="both"/>
        <w:rPr>
          <w:rFonts w:cs="David" w:hint="cs"/>
          <w:u w:val="single"/>
          <w:rtl/>
        </w:rPr>
      </w:pPr>
    </w:p>
    <w:p w14:paraId="7A973BCE" w14:textId="77777777" w:rsidR="00D75847" w:rsidRDefault="00D75847" w:rsidP="00D75847">
      <w:pPr>
        <w:bidi/>
        <w:jc w:val="both"/>
        <w:rPr>
          <w:rFonts w:cs="David" w:hint="cs"/>
          <w:u w:val="single"/>
          <w:rtl/>
        </w:rPr>
      </w:pPr>
    </w:p>
    <w:p w14:paraId="16DE4A12" w14:textId="77777777" w:rsidR="00D75847" w:rsidRDefault="00D75847" w:rsidP="00D75847">
      <w:pPr>
        <w:bidi/>
        <w:jc w:val="both"/>
        <w:rPr>
          <w:rFonts w:cs="David" w:hint="cs"/>
          <w:u w:val="single"/>
          <w:rtl/>
        </w:rPr>
      </w:pPr>
    </w:p>
    <w:p w14:paraId="68CC4E4E" w14:textId="77777777" w:rsidR="00D75847" w:rsidRDefault="00D75847" w:rsidP="00D75847">
      <w:pPr>
        <w:bidi/>
        <w:jc w:val="both"/>
        <w:rPr>
          <w:rFonts w:cs="David" w:hint="cs"/>
          <w:u w:val="single"/>
          <w:rtl/>
        </w:rPr>
      </w:pPr>
    </w:p>
    <w:p w14:paraId="00E50844" w14:textId="77777777" w:rsidR="00D75847" w:rsidRDefault="00D75847" w:rsidP="00D75847">
      <w:pPr>
        <w:bidi/>
        <w:jc w:val="both"/>
        <w:rPr>
          <w:rFonts w:cs="David" w:hint="cs"/>
          <w:u w:val="single"/>
          <w:rtl/>
        </w:rPr>
      </w:pPr>
    </w:p>
    <w:p w14:paraId="6D7ACAD4"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1AC414B7" w14:textId="77777777" w:rsidR="00D75847" w:rsidRPr="00D75847" w:rsidRDefault="00D75847" w:rsidP="00D75847">
      <w:pPr>
        <w:bidi/>
        <w:jc w:val="both"/>
        <w:rPr>
          <w:rFonts w:cs="David" w:hint="cs"/>
          <w:u w:val="single"/>
          <w:rtl/>
        </w:rPr>
      </w:pPr>
    </w:p>
    <w:p w14:paraId="6F5B6C7F" w14:textId="77777777" w:rsidR="00D75847" w:rsidRPr="00D75847" w:rsidRDefault="00D75847" w:rsidP="00D75847">
      <w:pPr>
        <w:bidi/>
        <w:jc w:val="both"/>
        <w:rPr>
          <w:rFonts w:cs="David" w:hint="cs"/>
          <w:rtl/>
        </w:rPr>
      </w:pPr>
      <w:r w:rsidRPr="00D75847">
        <w:rPr>
          <w:rFonts w:cs="David" w:hint="cs"/>
          <w:rtl/>
        </w:rPr>
        <w:tab/>
        <w:t>אנחנו לא נוגעים בדיון. לכן אמרו לי שאנו פותחים את ההצבעות ב-11:00 ביום שלישי. אנחנו לקחנו בחשבון, קיבלנו כאן החלטה, מה יקרה אם ההצבעות עברו שעה 09:00 בבוקר ביום רביעי, אבל לא לקחנו בחשבון את השאלה, מה יקרה אם ההצבעות יסתיימו ביום שלישי בשעה סבירה, ואז יש זמן להאריך את הדיון בתקציב.</w:t>
      </w:r>
    </w:p>
    <w:p w14:paraId="215E30EF" w14:textId="77777777" w:rsidR="00D75847" w:rsidRPr="00D75847" w:rsidRDefault="00D75847" w:rsidP="00D75847">
      <w:pPr>
        <w:bidi/>
        <w:jc w:val="both"/>
        <w:rPr>
          <w:rFonts w:cs="David" w:hint="cs"/>
          <w:rtl/>
        </w:rPr>
      </w:pPr>
    </w:p>
    <w:p w14:paraId="358810C6" w14:textId="77777777" w:rsidR="00D75847" w:rsidRPr="00D75847" w:rsidRDefault="00D75847" w:rsidP="00D75847">
      <w:pPr>
        <w:bidi/>
        <w:jc w:val="both"/>
        <w:rPr>
          <w:rFonts w:cs="David" w:hint="cs"/>
          <w:rtl/>
        </w:rPr>
      </w:pPr>
      <w:r w:rsidRPr="00D75847">
        <w:rPr>
          <w:rFonts w:cs="David" w:hint="cs"/>
          <w:rtl/>
        </w:rPr>
        <w:tab/>
        <w:t>לכן אני מביא לכאן הצעה לשינוי שני, חוץ מהשינוי של חוק הקולנוע, שבמידה וההצבעות על חוק ההסדרים יסתיימו לפני שעה 22:00 ביום שלישי, הדיון על חוק התקציב יתחיל מייד אחריו- -</w:t>
      </w:r>
    </w:p>
    <w:p w14:paraId="3FF84E80" w14:textId="77777777" w:rsidR="00D75847" w:rsidRPr="00D75847" w:rsidRDefault="00D75847" w:rsidP="00D75847">
      <w:pPr>
        <w:bidi/>
        <w:jc w:val="both"/>
        <w:rPr>
          <w:rFonts w:cs="David" w:hint="cs"/>
          <w:rtl/>
        </w:rPr>
      </w:pPr>
    </w:p>
    <w:p w14:paraId="33E864C9" w14:textId="77777777" w:rsidR="00D75847" w:rsidRPr="00D75847" w:rsidRDefault="00D75847" w:rsidP="00D75847">
      <w:pPr>
        <w:bidi/>
        <w:jc w:val="both"/>
        <w:rPr>
          <w:rFonts w:cs="David" w:hint="cs"/>
          <w:u w:val="single"/>
          <w:rtl/>
        </w:rPr>
      </w:pPr>
      <w:r w:rsidRPr="00D75847">
        <w:rPr>
          <w:rFonts w:cs="David" w:hint="cs"/>
          <w:u w:val="single"/>
          <w:rtl/>
        </w:rPr>
        <w:t>מאיר שטרית:</w:t>
      </w:r>
    </w:p>
    <w:p w14:paraId="756F3627" w14:textId="77777777" w:rsidR="00D75847" w:rsidRPr="00D75847" w:rsidRDefault="00D75847" w:rsidP="00D75847">
      <w:pPr>
        <w:bidi/>
        <w:jc w:val="both"/>
        <w:rPr>
          <w:rFonts w:cs="David" w:hint="cs"/>
          <w:u w:val="single"/>
          <w:rtl/>
        </w:rPr>
      </w:pPr>
    </w:p>
    <w:p w14:paraId="467D6CC8" w14:textId="77777777" w:rsidR="00D75847" w:rsidRPr="00D75847" w:rsidRDefault="00D75847" w:rsidP="00D75847">
      <w:pPr>
        <w:bidi/>
        <w:jc w:val="both"/>
        <w:rPr>
          <w:rFonts w:cs="David" w:hint="cs"/>
          <w:rtl/>
        </w:rPr>
      </w:pPr>
      <w:r w:rsidRPr="00D75847">
        <w:rPr>
          <w:rFonts w:cs="David" w:hint="cs"/>
          <w:rtl/>
        </w:rPr>
        <w:tab/>
        <w:t>בלילה?</w:t>
      </w:r>
    </w:p>
    <w:p w14:paraId="54C2FCD0" w14:textId="77777777" w:rsidR="00D75847" w:rsidRPr="00D75847" w:rsidRDefault="00D75847" w:rsidP="00D75847">
      <w:pPr>
        <w:bidi/>
        <w:jc w:val="both"/>
        <w:rPr>
          <w:rFonts w:cs="David" w:hint="cs"/>
          <w:rtl/>
        </w:rPr>
      </w:pPr>
    </w:p>
    <w:p w14:paraId="57698E54"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07861365" w14:textId="77777777" w:rsidR="00D75847" w:rsidRPr="00D75847" w:rsidRDefault="00D75847" w:rsidP="00D75847">
      <w:pPr>
        <w:bidi/>
        <w:jc w:val="both"/>
        <w:rPr>
          <w:rFonts w:cs="David" w:hint="cs"/>
          <w:u w:val="single"/>
          <w:rtl/>
        </w:rPr>
      </w:pPr>
    </w:p>
    <w:p w14:paraId="3DA2CC3A" w14:textId="77777777" w:rsidR="00D75847" w:rsidRPr="00D75847" w:rsidRDefault="00D75847" w:rsidP="00D75847">
      <w:pPr>
        <w:bidi/>
        <w:jc w:val="both"/>
        <w:rPr>
          <w:rFonts w:cs="David" w:hint="cs"/>
          <w:rtl/>
        </w:rPr>
      </w:pPr>
      <w:r w:rsidRPr="00D75847">
        <w:rPr>
          <w:rFonts w:cs="David" w:hint="cs"/>
          <w:rtl/>
        </w:rPr>
        <w:tab/>
        <w:t>מתי שיסתיים. יכול להיות שיסתיים בחמש. לפי הערכה של יודעי דבר, הדבר הזה יכול להסתיים אפילו בחמש.</w:t>
      </w:r>
    </w:p>
    <w:p w14:paraId="2981B24D" w14:textId="77777777" w:rsidR="00D75847" w:rsidRPr="00D75847" w:rsidRDefault="00D75847" w:rsidP="00D75847">
      <w:pPr>
        <w:bidi/>
        <w:jc w:val="both"/>
        <w:rPr>
          <w:rFonts w:cs="David" w:hint="cs"/>
          <w:rtl/>
        </w:rPr>
      </w:pPr>
    </w:p>
    <w:p w14:paraId="6FA1F6A8" w14:textId="77777777" w:rsidR="00D75847" w:rsidRPr="00D75847" w:rsidRDefault="00D75847" w:rsidP="00D75847">
      <w:pPr>
        <w:bidi/>
        <w:jc w:val="both"/>
        <w:rPr>
          <w:rFonts w:cs="David" w:hint="cs"/>
          <w:u w:val="single"/>
          <w:rtl/>
        </w:rPr>
      </w:pPr>
      <w:r w:rsidRPr="00D75847">
        <w:rPr>
          <w:rFonts w:cs="David" w:hint="cs"/>
          <w:u w:val="single"/>
          <w:rtl/>
        </w:rPr>
        <w:t>מאיר שטרית:</w:t>
      </w:r>
    </w:p>
    <w:p w14:paraId="33807E32" w14:textId="77777777" w:rsidR="00D75847" w:rsidRPr="00D75847" w:rsidRDefault="00D75847" w:rsidP="00D75847">
      <w:pPr>
        <w:bidi/>
        <w:jc w:val="both"/>
        <w:rPr>
          <w:rFonts w:cs="David" w:hint="cs"/>
          <w:u w:val="single"/>
          <w:rtl/>
        </w:rPr>
      </w:pPr>
    </w:p>
    <w:p w14:paraId="6376250B" w14:textId="77777777" w:rsidR="00D75847" w:rsidRPr="00D75847" w:rsidRDefault="00D75847" w:rsidP="00D75847">
      <w:pPr>
        <w:bidi/>
        <w:jc w:val="both"/>
        <w:rPr>
          <w:rFonts w:cs="David" w:hint="cs"/>
          <w:rtl/>
        </w:rPr>
      </w:pPr>
      <w:r w:rsidRPr="00D75847">
        <w:rPr>
          <w:rFonts w:cs="David" w:hint="cs"/>
          <w:rtl/>
        </w:rPr>
        <w:tab/>
        <w:t xml:space="preserve">זה לא הגיוני. אנחנו רוצים להישאר שלישי בלילה, כי אנחנו רוצים את הלילה. אתה רוצה להתחיל דיון על התקציב או להקדים אותו </w:t>
      </w:r>
      <w:r w:rsidRPr="00D75847">
        <w:rPr>
          <w:rFonts w:cs="David"/>
          <w:rtl/>
        </w:rPr>
        <w:t>–</w:t>
      </w:r>
      <w:r w:rsidRPr="00D75847">
        <w:rPr>
          <w:rFonts w:cs="David" w:hint="cs"/>
          <w:rtl/>
        </w:rPr>
        <w:t xml:space="preserve"> תקדים אותו ל-08:00.</w:t>
      </w:r>
    </w:p>
    <w:p w14:paraId="467811E1" w14:textId="77777777" w:rsidR="00D75847" w:rsidRPr="00D75847" w:rsidRDefault="00D75847" w:rsidP="00D75847">
      <w:pPr>
        <w:bidi/>
        <w:jc w:val="both"/>
        <w:rPr>
          <w:rFonts w:cs="David" w:hint="cs"/>
          <w:rtl/>
        </w:rPr>
      </w:pPr>
    </w:p>
    <w:p w14:paraId="0752BA63"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0BC50CAF" w14:textId="77777777" w:rsidR="00D75847" w:rsidRPr="00D75847" w:rsidRDefault="00D75847" w:rsidP="00D75847">
      <w:pPr>
        <w:bidi/>
        <w:jc w:val="both"/>
        <w:rPr>
          <w:rFonts w:cs="David" w:hint="cs"/>
          <w:u w:val="single"/>
          <w:rtl/>
        </w:rPr>
      </w:pPr>
    </w:p>
    <w:p w14:paraId="21844934" w14:textId="77777777" w:rsidR="00D75847" w:rsidRPr="00D75847" w:rsidRDefault="00D75847" w:rsidP="00D75847">
      <w:pPr>
        <w:bidi/>
        <w:jc w:val="both"/>
        <w:rPr>
          <w:rFonts w:cs="David" w:hint="cs"/>
          <w:rtl/>
        </w:rPr>
      </w:pPr>
      <w:r w:rsidRPr="00D75847">
        <w:rPr>
          <w:rFonts w:cs="David" w:hint="cs"/>
          <w:rtl/>
        </w:rPr>
        <w:tab/>
        <w:t>למה? אקדים אותו לערב.</w:t>
      </w:r>
    </w:p>
    <w:p w14:paraId="6AF90922" w14:textId="77777777" w:rsidR="00D75847" w:rsidRPr="00D75847" w:rsidRDefault="00D75847" w:rsidP="00D75847">
      <w:pPr>
        <w:bidi/>
        <w:jc w:val="both"/>
        <w:rPr>
          <w:rFonts w:cs="David" w:hint="cs"/>
          <w:rtl/>
        </w:rPr>
      </w:pPr>
    </w:p>
    <w:p w14:paraId="6EE054DC" w14:textId="77777777" w:rsidR="00D75847" w:rsidRPr="00D75847" w:rsidRDefault="00D75847" w:rsidP="00D75847">
      <w:pPr>
        <w:bidi/>
        <w:jc w:val="both"/>
        <w:rPr>
          <w:rFonts w:cs="David" w:hint="cs"/>
          <w:u w:val="single"/>
          <w:rtl/>
        </w:rPr>
      </w:pPr>
      <w:r w:rsidRPr="00D75847">
        <w:rPr>
          <w:rFonts w:cs="David" w:hint="cs"/>
          <w:u w:val="single"/>
          <w:rtl/>
        </w:rPr>
        <w:t xml:space="preserve">זבולון </w:t>
      </w:r>
      <w:proofErr w:type="spellStart"/>
      <w:r w:rsidRPr="00D75847">
        <w:rPr>
          <w:rFonts w:cs="David" w:hint="cs"/>
          <w:u w:val="single"/>
          <w:rtl/>
        </w:rPr>
        <w:t>אורלב</w:t>
      </w:r>
      <w:proofErr w:type="spellEnd"/>
      <w:r w:rsidRPr="00D75847">
        <w:rPr>
          <w:rFonts w:cs="David" w:hint="cs"/>
          <w:u w:val="single"/>
          <w:rtl/>
        </w:rPr>
        <w:t>:</w:t>
      </w:r>
    </w:p>
    <w:p w14:paraId="2F247156" w14:textId="77777777" w:rsidR="00D75847" w:rsidRPr="00D75847" w:rsidRDefault="00D75847" w:rsidP="00D75847">
      <w:pPr>
        <w:bidi/>
        <w:jc w:val="both"/>
        <w:rPr>
          <w:rFonts w:cs="David" w:hint="cs"/>
          <w:u w:val="single"/>
          <w:rtl/>
        </w:rPr>
      </w:pPr>
    </w:p>
    <w:p w14:paraId="241CBBFF" w14:textId="77777777" w:rsidR="00D75847" w:rsidRPr="00D75847" w:rsidRDefault="00D75847" w:rsidP="00D75847">
      <w:pPr>
        <w:bidi/>
        <w:jc w:val="both"/>
        <w:rPr>
          <w:rFonts w:cs="David" w:hint="cs"/>
          <w:rtl/>
        </w:rPr>
      </w:pPr>
      <w:r w:rsidRPr="00D75847">
        <w:rPr>
          <w:rFonts w:cs="David" w:hint="cs"/>
          <w:rtl/>
        </w:rPr>
        <w:tab/>
        <w:t>מאיר, אתה יכול מ-18:00 עד 23:00.</w:t>
      </w:r>
    </w:p>
    <w:p w14:paraId="7D64F19C" w14:textId="77777777" w:rsidR="00D75847" w:rsidRPr="00D75847" w:rsidRDefault="00D75847" w:rsidP="00D75847">
      <w:pPr>
        <w:bidi/>
        <w:jc w:val="both"/>
        <w:rPr>
          <w:rFonts w:cs="David" w:hint="cs"/>
          <w:rtl/>
        </w:rPr>
      </w:pPr>
    </w:p>
    <w:p w14:paraId="2495F4EB"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27E1AFF8" w14:textId="77777777" w:rsidR="00D75847" w:rsidRPr="00D75847" w:rsidRDefault="00D75847" w:rsidP="00D75847">
      <w:pPr>
        <w:bidi/>
        <w:jc w:val="both"/>
        <w:rPr>
          <w:rFonts w:cs="David" w:hint="cs"/>
          <w:u w:val="single"/>
          <w:rtl/>
        </w:rPr>
      </w:pPr>
    </w:p>
    <w:p w14:paraId="18287358" w14:textId="77777777" w:rsidR="00D75847" w:rsidRPr="00D75847" w:rsidRDefault="00D75847" w:rsidP="00D75847">
      <w:pPr>
        <w:bidi/>
        <w:jc w:val="both"/>
        <w:rPr>
          <w:rFonts w:cs="David" w:hint="cs"/>
          <w:rtl/>
        </w:rPr>
      </w:pPr>
      <w:r w:rsidRPr="00D75847">
        <w:rPr>
          <w:rFonts w:cs="David" w:hint="cs"/>
          <w:rtl/>
        </w:rPr>
        <w:tab/>
        <w:t>זאת ההצעה שאני מביא.</w:t>
      </w:r>
    </w:p>
    <w:p w14:paraId="62DDBDED" w14:textId="77777777" w:rsidR="00D75847" w:rsidRPr="00D75847" w:rsidRDefault="00D75847" w:rsidP="00D75847">
      <w:pPr>
        <w:bidi/>
        <w:jc w:val="both"/>
        <w:rPr>
          <w:rFonts w:cs="David" w:hint="cs"/>
          <w:rtl/>
        </w:rPr>
      </w:pPr>
    </w:p>
    <w:p w14:paraId="6FCC0775" w14:textId="77777777" w:rsidR="00D75847" w:rsidRPr="00D75847" w:rsidRDefault="00D75847" w:rsidP="00D75847">
      <w:pPr>
        <w:bidi/>
        <w:jc w:val="both"/>
        <w:rPr>
          <w:rFonts w:cs="David" w:hint="cs"/>
          <w:u w:val="single"/>
          <w:rtl/>
        </w:rPr>
      </w:pPr>
      <w:r w:rsidRPr="00D75847">
        <w:rPr>
          <w:rFonts w:cs="David" w:hint="cs"/>
          <w:u w:val="single"/>
          <w:rtl/>
        </w:rPr>
        <w:t xml:space="preserve">זבולון </w:t>
      </w:r>
      <w:proofErr w:type="spellStart"/>
      <w:r w:rsidRPr="00D75847">
        <w:rPr>
          <w:rFonts w:cs="David" w:hint="cs"/>
          <w:u w:val="single"/>
          <w:rtl/>
        </w:rPr>
        <w:t>אורלב</w:t>
      </w:r>
      <w:proofErr w:type="spellEnd"/>
      <w:r w:rsidRPr="00D75847">
        <w:rPr>
          <w:rFonts w:cs="David" w:hint="cs"/>
          <w:u w:val="single"/>
          <w:rtl/>
        </w:rPr>
        <w:t>:</w:t>
      </w:r>
    </w:p>
    <w:p w14:paraId="014715F5" w14:textId="77777777" w:rsidR="00D75847" w:rsidRPr="00D75847" w:rsidRDefault="00D75847" w:rsidP="00D75847">
      <w:pPr>
        <w:bidi/>
        <w:jc w:val="both"/>
        <w:rPr>
          <w:rFonts w:cs="David" w:hint="cs"/>
          <w:u w:val="single"/>
          <w:rtl/>
        </w:rPr>
      </w:pPr>
    </w:p>
    <w:p w14:paraId="1F2214A0" w14:textId="77777777" w:rsidR="00D75847" w:rsidRPr="00D75847" w:rsidRDefault="00D75847" w:rsidP="00D75847">
      <w:pPr>
        <w:bidi/>
        <w:jc w:val="both"/>
        <w:rPr>
          <w:rFonts w:cs="David" w:hint="cs"/>
          <w:rtl/>
        </w:rPr>
      </w:pPr>
      <w:r w:rsidRPr="00D75847">
        <w:rPr>
          <w:rFonts w:cs="David" w:hint="cs"/>
          <w:rtl/>
        </w:rPr>
        <w:tab/>
        <w:t>לא להשאיר פתוח בלילה.</w:t>
      </w:r>
    </w:p>
    <w:p w14:paraId="797DEF93" w14:textId="77777777" w:rsidR="00D75847" w:rsidRPr="00D75847" w:rsidRDefault="00D75847" w:rsidP="00D75847">
      <w:pPr>
        <w:bidi/>
        <w:jc w:val="both"/>
        <w:rPr>
          <w:rFonts w:cs="David" w:hint="cs"/>
          <w:rtl/>
        </w:rPr>
      </w:pPr>
    </w:p>
    <w:p w14:paraId="6F5CE19C"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59480200" w14:textId="77777777" w:rsidR="00D75847" w:rsidRPr="00D75847" w:rsidRDefault="00D75847" w:rsidP="00D75847">
      <w:pPr>
        <w:bidi/>
        <w:jc w:val="both"/>
        <w:rPr>
          <w:rFonts w:cs="David" w:hint="cs"/>
          <w:u w:val="single"/>
          <w:rtl/>
        </w:rPr>
      </w:pPr>
    </w:p>
    <w:p w14:paraId="3A819C3B" w14:textId="77777777" w:rsidR="00D75847" w:rsidRPr="00D75847" w:rsidRDefault="00D75847" w:rsidP="00D75847">
      <w:pPr>
        <w:bidi/>
        <w:jc w:val="both"/>
        <w:rPr>
          <w:rFonts w:cs="David" w:hint="cs"/>
          <w:rtl/>
        </w:rPr>
      </w:pPr>
      <w:r w:rsidRPr="00D75847">
        <w:rPr>
          <w:rFonts w:cs="David" w:hint="cs"/>
          <w:rtl/>
        </w:rPr>
        <w:tab/>
        <w:t>ההצעה שלי היא, וועדת הכנסת תכריע, שנקבל כאן תוספת להחלטה שקיבלנו בשבוע שעבר, שאם ההצבעות על חוק ההסדרים יסתיימו לפני 22:00 ביום שלישי, הדיון על חוק התקציב ייפתח באופן מיידי- -</w:t>
      </w:r>
    </w:p>
    <w:p w14:paraId="1953624C" w14:textId="77777777" w:rsidR="00D75847" w:rsidRPr="00D75847" w:rsidRDefault="00D75847" w:rsidP="00D75847">
      <w:pPr>
        <w:bidi/>
        <w:jc w:val="both"/>
        <w:rPr>
          <w:rFonts w:cs="David" w:hint="cs"/>
          <w:rtl/>
        </w:rPr>
      </w:pPr>
    </w:p>
    <w:p w14:paraId="2EEEAF70" w14:textId="77777777" w:rsidR="00D75847" w:rsidRPr="00D75847" w:rsidRDefault="00D75847" w:rsidP="00D75847">
      <w:pPr>
        <w:bidi/>
        <w:jc w:val="both"/>
        <w:rPr>
          <w:rFonts w:cs="David" w:hint="cs"/>
          <w:u w:val="single"/>
          <w:rtl/>
        </w:rPr>
      </w:pPr>
      <w:r w:rsidRPr="00D75847">
        <w:rPr>
          <w:rFonts w:cs="David" w:hint="cs"/>
          <w:u w:val="single"/>
          <w:rtl/>
        </w:rPr>
        <w:t>מאיר שטרית:</w:t>
      </w:r>
    </w:p>
    <w:p w14:paraId="15CD2D83" w14:textId="77777777" w:rsidR="00D75847" w:rsidRPr="00D75847" w:rsidRDefault="00D75847" w:rsidP="00D75847">
      <w:pPr>
        <w:bidi/>
        <w:jc w:val="both"/>
        <w:rPr>
          <w:rFonts w:cs="David" w:hint="cs"/>
          <w:u w:val="single"/>
          <w:rtl/>
        </w:rPr>
      </w:pPr>
    </w:p>
    <w:p w14:paraId="7B57BB8D" w14:textId="77777777" w:rsidR="00D75847" w:rsidRPr="00D75847" w:rsidRDefault="00D75847" w:rsidP="00D75847">
      <w:pPr>
        <w:bidi/>
        <w:jc w:val="both"/>
        <w:rPr>
          <w:rFonts w:cs="David" w:hint="cs"/>
          <w:rtl/>
        </w:rPr>
      </w:pPr>
      <w:r w:rsidRPr="00D75847">
        <w:rPr>
          <w:rFonts w:cs="David" w:hint="cs"/>
          <w:rtl/>
        </w:rPr>
        <w:tab/>
        <w:t>אדוני היושב ראש- -</w:t>
      </w:r>
    </w:p>
    <w:p w14:paraId="6FC2FC91" w14:textId="77777777" w:rsidR="00D75847" w:rsidRPr="00D75847" w:rsidRDefault="00D75847" w:rsidP="00D75847">
      <w:pPr>
        <w:bidi/>
        <w:jc w:val="both"/>
        <w:rPr>
          <w:rFonts w:cs="David" w:hint="cs"/>
          <w:rtl/>
        </w:rPr>
      </w:pPr>
    </w:p>
    <w:p w14:paraId="266039B1"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54920E3F" w14:textId="77777777" w:rsidR="00D75847" w:rsidRPr="00D75847" w:rsidRDefault="00D75847" w:rsidP="00D75847">
      <w:pPr>
        <w:bidi/>
        <w:jc w:val="both"/>
        <w:rPr>
          <w:rFonts w:cs="David" w:hint="cs"/>
          <w:u w:val="single"/>
          <w:rtl/>
        </w:rPr>
      </w:pPr>
    </w:p>
    <w:p w14:paraId="023963A7" w14:textId="77777777" w:rsidR="00D75847" w:rsidRPr="00D75847" w:rsidRDefault="00D75847" w:rsidP="00D75847">
      <w:pPr>
        <w:bidi/>
        <w:jc w:val="both"/>
        <w:rPr>
          <w:rFonts w:cs="David" w:hint="cs"/>
          <w:rtl/>
        </w:rPr>
      </w:pPr>
      <w:r w:rsidRPr="00D75847">
        <w:rPr>
          <w:rFonts w:cs="David" w:hint="cs"/>
          <w:rtl/>
        </w:rPr>
        <w:tab/>
        <w:t xml:space="preserve">אני כרגע מציע הצעה. אתם תצביעו. </w:t>
      </w:r>
    </w:p>
    <w:p w14:paraId="6EB0AC32" w14:textId="77777777" w:rsidR="00D75847" w:rsidRDefault="00D75847" w:rsidP="00D75847">
      <w:pPr>
        <w:bidi/>
        <w:jc w:val="both"/>
        <w:rPr>
          <w:rFonts w:cs="David" w:hint="cs"/>
          <w:rtl/>
        </w:rPr>
      </w:pPr>
    </w:p>
    <w:p w14:paraId="0ACAF2A8" w14:textId="77777777" w:rsidR="00D75847" w:rsidRDefault="00D75847" w:rsidP="00D75847">
      <w:pPr>
        <w:bidi/>
        <w:jc w:val="both"/>
        <w:rPr>
          <w:rFonts w:cs="David" w:hint="cs"/>
          <w:rtl/>
        </w:rPr>
      </w:pPr>
    </w:p>
    <w:p w14:paraId="26CBBE38" w14:textId="77777777" w:rsidR="00D75847" w:rsidRDefault="00D75847" w:rsidP="00D75847">
      <w:pPr>
        <w:bidi/>
        <w:jc w:val="both"/>
        <w:rPr>
          <w:rFonts w:cs="David" w:hint="cs"/>
          <w:rtl/>
        </w:rPr>
      </w:pPr>
    </w:p>
    <w:p w14:paraId="714D441B" w14:textId="77777777" w:rsidR="00D75847" w:rsidRDefault="00D75847" w:rsidP="00D75847">
      <w:pPr>
        <w:bidi/>
        <w:jc w:val="both"/>
        <w:rPr>
          <w:rFonts w:cs="David" w:hint="cs"/>
          <w:rtl/>
        </w:rPr>
      </w:pPr>
    </w:p>
    <w:p w14:paraId="3C3AB0E0" w14:textId="77777777" w:rsidR="00D75847" w:rsidRDefault="00D75847" w:rsidP="00D75847">
      <w:pPr>
        <w:bidi/>
        <w:jc w:val="both"/>
        <w:rPr>
          <w:rFonts w:cs="David" w:hint="cs"/>
          <w:rtl/>
        </w:rPr>
      </w:pPr>
    </w:p>
    <w:p w14:paraId="32A05EF6" w14:textId="77777777" w:rsidR="00D75847" w:rsidRPr="00D75847" w:rsidRDefault="00D75847" w:rsidP="00D75847">
      <w:pPr>
        <w:bidi/>
        <w:jc w:val="both"/>
        <w:rPr>
          <w:rFonts w:cs="David" w:hint="cs"/>
          <w:rtl/>
        </w:rPr>
      </w:pPr>
    </w:p>
    <w:p w14:paraId="4D67D82F" w14:textId="77777777" w:rsidR="00D75847" w:rsidRPr="00D75847" w:rsidRDefault="00D75847" w:rsidP="00D75847">
      <w:pPr>
        <w:bidi/>
        <w:jc w:val="both"/>
        <w:rPr>
          <w:rFonts w:cs="David" w:hint="cs"/>
          <w:u w:val="single"/>
          <w:rtl/>
        </w:rPr>
      </w:pPr>
      <w:r w:rsidRPr="00D75847">
        <w:rPr>
          <w:rFonts w:cs="David" w:hint="cs"/>
          <w:u w:val="single"/>
          <w:rtl/>
        </w:rPr>
        <w:t>רחל אדטו:</w:t>
      </w:r>
    </w:p>
    <w:p w14:paraId="23DD7498" w14:textId="77777777" w:rsidR="00D75847" w:rsidRPr="00D75847" w:rsidRDefault="00D75847" w:rsidP="00D75847">
      <w:pPr>
        <w:bidi/>
        <w:jc w:val="both"/>
        <w:rPr>
          <w:rFonts w:cs="David" w:hint="cs"/>
          <w:u w:val="single"/>
          <w:rtl/>
        </w:rPr>
      </w:pPr>
    </w:p>
    <w:p w14:paraId="01CEA5D1" w14:textId="77777777" w:rsidR="00D75847" w:rsidRPr="00D75847" w:rsidRDefault="00D75847" w:rsidP="00D75847">
      <w:pPr>
        <w:bidi/>
        <w:jc w:val="both"/>
        <w:rPr>
          <w:rFonts w:cs="David" w:hint="cs"/>
          <w:rtl/>
        </w:rPr>
      </w:pPr>
      <w:r w:rsidRPr="00D75847">
        <w:rPr>
          <w:rFonts w:cs="David" w:hint="cs"/>
          <w:rtl/>
        </w:rPr>
        <w:tab/>
        <w:t>אתה לא יכול להשאיר אנשים שני לילות ערים. אתה לא יכול לעשות את זה. אתה כופה על אנשים להישאר שני לילות ערים.</w:t>
      </w:r>
    </w:p>
    <w:p w14:paraId="6FBBF80C" w14:textId="77777777" w:rsidR="00D75847" w:rsidRPr="00D75847" w:rsidRDefault="00D75847" w:rsidP="00D75847">
      <w:pPr>
        <w:bidi/>
        <w:jc w:val="both"/>
        <w:rPr>
          <w:rFonts w:cs="David" w:hint="cs"/>
          <w:rtl/>
        </w:rPr>
      </w:pPr>
    </w:p>
    <w:p w14:paraId="1927DC40" w14:textId="77777777" w:rsidR="00D75847" w:rsidRPr="00D75847" w:rsidRDefault="00D75847" w:rsidP="00D75847">
      <w:pPr>
        <w:bidi/>
        <w:jc w:val="both"/>
        <w:rPr>
          <w:rFonts w:cs="David" w:hint="cs"/>
          <w:u w:val="single"/>
          <w:rtl/>
        </w:rPr>
      </w:pPr>
      <w:r w:rsidRPr="00D75847">
        <w:rPr>
          <w:rFonts w:cs="David" w:hint="cs"/>
          <w:u w:val="single"/>
          <w:rtl/>
        </w:rPr>
        <w:t>מאיר שטרית:</w:t>
      </w:r>
    </w:p>
    <w:p w14:paraId="29393F6B" w14:textId="77777777" w:rsidR="00D75847" w:rsidRPr="00D75847" w:rsidRDefault="00D75847" w:rsidP="00D75847">
      <w:pPr>
        <w:bidi/>
        <w:jc w:val="both"/>
        <w:rPr>
          <w:rFonts w:cs="David" w:hint="cs"/>
          <w:u w:val="single"/>
          <w:rtl/>
        </w:rPr>
      </w:pPr>
    </w:p>
    <w:p w14:paraId="1442C03E" w14:textId="77777777" w:rsidR="00D75847" w:rsidRPr="00D75847" w:rsidRDefault="00D75847" w:rsidP="00D75847">
      <w:pPr>
        <w:bidi/>
        <w:jc w:val="both"/>
        <w:rPr>
          <w:rFonts w:cs="David" w:hint="cs"/>
          <w:rtl/>
        </w:rPr>
      </w:pPr>
      <w:r w:rsidRPr="00D75847">
        <w:rPr>
          <w:rFonts w:cs="David" w:hint="cs"/>
          <w:rtl/>
        </w:rPr>
        <w:tab/>
        <w:t>אתם תהיו בבעיה. אתם רוצים מלחמה? תקבלו. אל תעשה טובות, אל תאריך זמן. אני לא מבקש יותר זמן לתקציב. לנו זה מספיק. שש שעות מספיק לנו. אנחנו לא רוצים יותר זמן לתקציב.</w:t>
      </w:r>
    </w:p>
    <w:p w14:paraId="5FD5D23A" w14:textId="77777777" w:rsidR="00D75847" w:rsidRPr="00D75847" w:rsidRDefault="00D75847" w:rsidP="00D75847">
      <w:pPr>
        <w:bidi/>
        <w:jc w:val="both"/>
        <w:rPr>
          <w:rFonts w:cs="David" w:hint="cs"/>
          <w:rtl/>
        </w:rPr>
      </w:pPr>
    </w:p>
    <w:p w14:paraId="28EEF4C1"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7230695A" w14:textId="77777777" w:rsidR="00D75847" w:rsidRPr="00D75847" w:rsidRDefault="00D75847" w:rsidP="00D75847">
      <w:pPr>
        <w:bidi/>
        <w:jc w:val="both"/>
        <w:rPr>
          <w:rFonts w:cs="David" w:hint="cs"/>
          <w:u w:val="single"/>
          <w:rtl/>
        </w:rPr>
      </w:pPr>
    </w:p>
    <w:p w14:paraId="46468859" w14:textId="77777777" w:rsidR="00D75847" w:rsidRPr="00D75847" w:rsidRDefault="00D75847" w:rsidP="00D75847">
      <w:pPr>
        <w:bidi/>
        <w:jc w:val="both"/>
        <w:rPr>
          <w:rFonts w:cs="David" w:hint="cs"/>
          <w:rtl/>
        </w:rPr>
      </w:pPr>
      <w:r w:rsidRPr="00D75847">
        <w:rPr>
          <w:rFonts w:cs="David" w:hint="cs"/>
          <w:rtl/>
        </w:rPr>
        <w:tab/>
        <w:t>אם סיימו להצביע על חוק ההסדרים בארבע, אתה מציע שכולם יתפזרו?</w:t>
      </w:r>
    </w:p>
    <w:p w14:paraId="1AE9927B" w14:textId="77777777" w:rsidR="00D75847" w:rsidRPr="00D75847" w:rsidRDefault="00D75847" w:rsidP="00D75847">
      <w:pPr>
        <w:bidi/>
        <w:jc w:val="both"/>
        <w:rPr>
          <w:rFonts w:cs="David" w:hint="cs"/>
          <w:rtl/>
        </w:rPr>
      </w:pPr>
    </w:p>
    <w:p w14:paraId="0DA52B7D" w14:textId="77777777" w:rsidR="00D75847" w:rsidRPr="00D75847" w:rsidRDefault="00D75847" w:rsidP="00D75847">
      <w:pPr>
        <w:bidi/>
        <w:jc w:val="both"/>
        <w:rPr>
          <w:rFonts w:cs="David" w:hint="cs"/>
          <w:u w:val="single"/>
          <w:rtl/>
        </w:rPr>
      </w:pPr>
      <w:r w:rsidRPr="00D75847">
        <w:rPr>
          <w:rFonts w:cs="David" w:hint="cs"/>
          <w:u w:val="single"/>
          <w:rtl/>
        </w:rPr>
        <w:t>מאיר שטרית:</w:t>
      </w:r>
    </w:p>
    <w:p w14:paraId="148213BC" w14:textId="77777777" w:rsidR="00D75847" w:rsidRPr="00D75847" w:rsidRDefault="00D75847" w:rsidP="00D75847">
      <w:pPr>
        <w:bidi/>
        <w:jc w:val="both"/>
        <w:rPr>
          <w:rFonts w:cs="David" w:hint="cs"/>
          <w:u w:val="single"/>
          <w:rtl/>
        </w:rPr>
      </w:pPr>
    </w:p>
    <w:p w14:paraId="5D3BC50C" w14:textId="77777777" w:rsidR="00D75847" w:rsidRPr="00D75847" w:rsidRDefault="00D75847" w:rsidP="00D75847">
      <w:pPr>
        <w:bidi/>
        <w:jc w:val="both"/>
        <w:rPr>
          <w:rFonts w:cs="David" w:hint="cs"/>
          <w:rtl/>
        </w:rPr>
      </w:pPr>
      <w:r w:rsidRPr="00D75847">
        <w:rPr>
          <w:rFonts w:cs="David" w:hint="cs"/>
          <w:rtl/>
        </w:rPr>
        <w:tab/>
        <w:t xml:space="preserve">כן. אתם רוצים להישאר, הקואליציה? דברו אתם בלילה. אנחנו לא נהיה שותפים למשחק הזה. </w:t>
      </w:r>
      <w:proofErr w:type="spellStart"/>
      <w:r w:rsidRPr="00D75847">
        <w:rPr>
          <w:rFonts w:cs="David" w:hint="cs"/>
          <w:rtl/>
        </w:rPr>
        <w:t>היתה</w:t>
      </w:r>
      <w:proofErr w:type="spellEnd"/>
      <w:r w:rsidRPr="00D75847">
        <w:rPr>
          <w:rFonts w:cs="David" w:hint="cs"/>
          <w:rtl/>
        </w:rPr>
        <w:t xml:space="preserve"> פה הסכמה, או אי הסכמה. קיבלתם החלטה. אל תשנו את זה. תשנו את זה </w:t>
      </w:r>
      <w:r w:rsidRPr="00D75847">
        <w:rPr>
          <w:rFonts w:cs="David"/>
          <w:rtl/>
        </w:rPr>
        <w:t>–</w:t>
      </w:r>
      <w:r w:rsidRPr="00D75847">
        <w:rPr>
          <w:rFonts w:cs="David" w:hint="cs"/>
          <w:rtl/>
        </w:rPr>
        <w:t xml:space="preserve"> נפעל בדרך אחרת.  אני אומר לך מראש, שתדע. לכן אני מציע לך, אל תיתן יותר זמן דיבור. לא ביקשנו. יש שש שעות. זה די והותר. כל הדיון על התקציב הוא קשקוש אחד גדול, תסלח לי שאני אומר לך. יש שש שעות, מי שרוצה </w:t>
      </w:r>
      <w:r w:rsidRPr="00D75847">
        <w:rPr>
          <w:rFonts w:cs="David"/>
          <w:rtl/>
        </w:rPr>
        <w:t>–</w:t>
      </w:r>
      <w:r w:rsidRPr="00D75847">
        <w:rPr>
          <w:rFonts w:cs="David" w:hint="cs"/>
          <w:rtl/>
        </w:rPr>
        <w:t xml:space="preserve"> שידבר. הרי אין מה לחדש. כבר יגידו הכול בחוק ההסדרים. התקציב הוא סתם קשקוש, תסלח לי. הדיון על התקציב בכנסת בצורה שהוא נעשה, הוא סתם קשקוש. לכן חבל על הזמן. יש שש שעות </w:t>
      </w:r>
      <w:r w:rsidRPr="00D75847">
        <w:rPr>
          <w:rFonts w:cs="David"/>
          <w:rtl/>
        </w:rPr>
        <w:t>–</w:t>
      </w:r>
      <w:r w:rsidRPr="00D75847">
        <w:rPr>
          <w:rFonts w:cs="David" w:hint="cs"/>
          <w:rtl/>
        </w:rPr>
        <w:t xml:space="preserve"> זה מספיק הוגן. </w:t>
      </w:r>
    </w:p>
    <w:p w14:paraId="59034E93" w14:textId="77777777" w:rsidR="00D75847" w:rsidRPr="00D75847" w:rsidRDefault="00D75847" w:rsidP="00D75847">
      <w:pPr>
        <w:bidi/>
        <w:jc w:val="both"/>
        <w:rPr>
          <w:rFonts w:cs="David" w:hint="cs"/>
          <w:rtl/>
        </w:rPr>
      </w:pPr>
    </w:p>
    <w:p w14:paraId="6EEA48D9" w14:textId="77777777" w:rsidR="00D75847" w:rsidRPr="00D75847" w:rsidRDefault="00D75847" w:rsidP="00D75847">
      <w:pPr>
        <w:bidi/>
        <w:jc w:val="both"/>
        <w:rPr>
          <w:rFonts w:cs="David" w:hint="cs"/>
          <w:u w:val="single"/>
          <w:rtl/>
        </w:rPr>
      </w:pPr>
      <w:r w:rsidRPr="00D75847">
        <w:rPr>
          <w:rFonts w:cs="David" w:hint="cs"/>
          <w:u w:val="single"/>
          <w:rtl/>
        </w:rPr>
        <w:t>אלכס מילר:</w:t>
      </w:r>
    </w:p>
    <w:p w14:paraId="2CF998CE" w14:textId="77777777" w:rsidR="00D75847" w:rsidRPr="00D75847" w:rsidRDefault="00D75847" w:rsidP="00D75847">
      <w:pPr>
        <w:bidi/>
        <w:jc w:val="both"/>
        <w:rPr>
          <w:rFonts w:cs="David" w:hint="cs"/>
          <w:u w:val="single"/>
          <w:rtl/>
        </w:rPr>
      </w:pPr>
    </w:p>
    <w:p w14:paraId="7E67E6EE" w14:textId="77777777" w:rsidR="00D75847" w:rsidRPr="00D75847" w:rsidRDefault="00D75847" w:rsidP="00D75847">
      <w:pPr>
        <w:bidi/>
        <w:jc w:val="both"/>
        <w:rPr>
          <w:rFonts w:cs="David" w:hint="cs"/>
          <w:rtl/>
        </w:rPr>
      </w:pPr>
      <w:r w:rsidRPr="00D75847">
        <w:rPr>
          <w:rFonts w:cs="David" w:hint="cs"/>
          <w:rtl/>
        </w:rPr>
        <w:tab/>
        <w:t xml:space="preserve">אני רוצה להציע, אם אנו ביום שלישי מצביעים ב-17:00, אני מציע שישר אחרי שנצביע נפתח את הדיון, אבל אנחנו אומרים שננעל את המליאה ב-23:00, לא משנה מתי נצביע. </w:t>
      </w:r>
    </w:p>
    <w:p w14:paraId="73133F54" w14:textId="77777777" w:rsidR="00D75847" w:rsidRPr="00D75847" w:rsidRDefault="00D75847" w:rsidP="00D75847">
      <w:pPr>
        <w:bidi/>
        <w:jc w:val="both"/>
        <w:rPr>
          <w:rFonts w:cs="David" w:hint="cs"/>
          <w:rtl/>
        </w:rPr>
      </w:pPr>
    </w:p>
    <w:p w14:paraId="447177EB" w14:textId="77777777" w:rsidR="00D75847" w:rsidRPr="00D75847" w:rsidRDefault="00D75847" w:rsidP="00D75847">
      <w:pPr>
        <w:bidi/>
        <w:jc w:val="both"/>
        <w:rPr>
          <w:rFonts w:cs="David" w:hint="cs"/>
          <w:u w:val="single"/>
          <w:rtl/>
        </w:rPr>
      </w:pPr>
      <w:r w:rsidRPr="00D75847">
        <w:rPr>
          <w:rFonts w:cs="David" w:hint="cs"/>
          <w:u w:val="single"/>
          <w:rtl/>
        </w:rPr>
        <w:t>מאיר שטרית:</w:t>
      </w:r>
    </w:p>
    <w:p w14:paraId="50125CB2" w14:textId="77777777" w:rsidR="00D75847" w:rsidRPr="00D75847" w:rsidRDefault="00D75847" w:rsidP="00D75847">
      <w:pPr>
        <w:bidi/>
        <w:jc w:val="both"/>
        <w:rPr>
          <w:rFonts w:cs="David" w:hint="cs"/>
          <w:u w:val="single"/>
          <w:rtl/>
        </w:rPr>
      </w:pPr>
    </w:p>
    <w:p w14:paraId="6B7AE8D6" w14:textId="77777777" w:rsidR="00D75847" w:rsidRPr="00D75847" w:rsidRDefault="00D75847" w:rsidP="00D75847">
      <w:pPr>
        <w:bidi/>
        <w:ind w:firstLine="720"/>
        <w:jc w:val="both"/>
        <w:rPr>
          <w:rFonts w:cs="David" w:hint="cs"/>
          <w:rtl/>
        </w:rPr>
      </w:pPr>
      <w:r w:rsidRPr="00D75847">
        <w:rPr>
          <w:rFonts w:cs="David" w:hint="cs"/>
          <w:rtl/>
        </w:rPr>
        <w:t xml:space="preserve">דיון על התקציב בבוקר. </w:t>
      </w:r>
    </w:p>
    <w:p w14:paraId="65434137" w14:textId="77777777" w:rsidR="00D75847" w:rsidRPr="00D75847" w:rsidRDefault="00D75847" w:rsidP="00D75847">
      <w:pPr>
        <w:bidi/>
        <w:jc w:val="both"/>
        <w:rPr>
          <w:rFonts w:cs="David" w:hint="cs"/>
          <w:rtl/>
        </w:rPr>
      </w:pPr>
    </w:p>
    <w:p w14:paraId="6029D556"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3FEA35D5" w14:textId="77777777" w:rsidR="00D75847" w:rsidRPr="00D75847" w:rsidRDefault="00D75847" w:rsidP="00D75847">
      <w:pPr>
        <w:bidi/>
        <w:jc w:val="both"/>
        <w:rPr>
          <w:rFonts w:cs="David" w:hint="cs"/>
          <w:u w:val="single"/>
          <w:rtl/>
        </w:rPr>
      </w:pPr>
    </w:p>
    <w:p w14:paraId="1720144F" w14:textId="77777777" w:rsidR="00D75847" w:rsidRPr="00D75847" w:rsidRDefault="00D75847" w:rsidP="00D75847">
      <w:pPr>
        <w:bidi/>
        <w:jc w:val="both"/>
        <w:rPr>
          <w:rFonts w:cs="David" w:hint="cs"/>
          <w:rtl/>
        </w:rPr>
      </w:pPr>
      <w:r w:rsidRPr="00D75847">
        <w:rPr>
          <w:rFonts w:cs="David" w:hint="cs"/>
          <w:rtl/>
        </w:rPr>
        <w:tab/>
        <w:t>היו הרבה הערות, שאין סיבה לסיים את הדיון מוקדם, אם הוא מסתיים בצורה כזו.</w:t>
      </w:r>
    </w:p>
    <w:p w14:paraId="44B7CBB4" w14:textId="77777777" w:rsidR="00D75847" w:rsidRPr="00D75847" w:rsidRDefault="00D75847" w:rsidP="00D75847">
      <w:pPr>
        <w:bidi/>
        <w:jc w:val="both"/>
        <w:rPr>
          <w:rFonts w:cs="David" w:hint="cs"/>
          <w:rtl/>
        </w:rPr>
      </w:pPr>
    </w:p>
    <w:p w14:paraId="5A0E8A49" w14:textId="77777777" w:rsidR="00D75847" w:rsidRPr="00D75847" w:rsidRDefault="00D75847" w:rsidP="00D75847">
      <w:pPr>
        <w:bidi/>
        <w:jc w:val="both"/>
        <w:rPr>
          <w:rFonts w:cs="David" w:hint="cs"/>
          <w:u w:val="single"/>
          <w:rtl/>
        </w:rPr>
      </w:pPr>
      <w:r w:rsidRPr="00D75847">
        <w:rPr>
          <w:rFonts w:cs="David" w:hint="cs"/>
          <w:u w:val="single"/>
          <w:rtl/>
        </w:rPr>
        <w:t>רחל אדטו:</w:t>
      </w:r>
    </w:p>
    <w:p w14:paraId="7ADC00D0" w14:textId="77777777" w:rsidR="00D75847" w:rsidRPr="00D75847" w:rsidRDefault="00D75847" w:rsidP="00D75847">
      <w:pPr>
        <w:bidi/>
        <w:jc w:val="both"/>
        <w:rPr>
          <w:rFonts w:cs="David" w:hint="cs"/>
          <w:u w:val="single"/>
          <w:rtl/>
        </w:rPr>
      </w:pPr>
    </w:p>
    <w:p w14:paraId="651813C9" w14:textId="77777777" w:rsidR="00D75847" w:rsidRPr="00D75847" w:rsidRDefault="00D75847" w:rsidP="00D75847">
      <w:pPr>
        <w:bidi/>
        <w:jc w:val="both"/>
        <w:rPr>
          <w:rFonts w:cs="David" w:hint="cs"/>
          <w:rtl/>
        </w:rPr>
      </w:pPr>
      <w:r w:rsidRPr="00D75847">
        <w:rPr>
          <w:rFonts w:cs="David" w:hint="cs"/>
          <w:rtl/>
        </w:rPr>
        <w:tab/>
        <w:t xml:space="preserve">יש סיבה </w:t>
      </w:r>
      <w:r w:rsidRPr="00D75847">
        <w:rPr>
          <w:rFonts w:cs="David"/>
          <w:rtl/>
        </w:rPr>
        <w:t>–</w:t>
      </w:r>
      <w:r w:rsidRPr="00D75847">
        <w:rPr>
          <w:rFonts w:cs="David" w:hint="cs"/>
          <w:rtl/>
        </w:rPr>
        <w:t xml:space="preserve"> אנשים לא ישנו- -</w:t>
      </w:r>
    </w:p>
    <w:p w14:paraId="67BBF955" w14:textId="77777777" w:rsidR="00D75847" w:rsidRPr="00D75847" w:rsidRDefault="00D75847" w:rsidP="00D75847">
      <w:pPr>
        <w:bidi/>
        <w:jc w:val="both"/>
        <w:rPr>
          <w:rFonts w:cs="David" w:hint="cs"/>
          <w:rtl/>
        </w:rPr>
      </w:pPr>
    </w:p>
    <w:p w14:paraId="315920A0"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43455F6F" w14:textId="77777777" w:rsidR="00D75847" w:rsidRPr="00D75847" w:rsidRDefault="00D75847" w:rsidP="00D75847">
      <w:pPr>
        <w:bidi/>
        <w:jc w:val="both"/>
        <w:rPr>
          <w:rFonts w:cs="David" w:hint="cs"/>
          <w:u w:val="single"/>
          <w:rtl/>
        </w:rPr>
      </w:pPr>
    </w:p>
    <w:p w14:paraId="576AFFD6" w14:textId="77777777" w:rsidR="00D75847" w:rsidRPr="00D75847" w:rsidRDefault="00D75847" w:rsidP="00D75847">
      <w:pPr>
        <w:bidi/>
        <w:jc w:val="both"/>
        <w:rPr>
          <w:rFonts w:cs="David" w:hint="cs"/>
          <w:rtl/>
        </w:rPr>
      </w:pPr>
      <w:r w:rsidRPr="00D75847">
        <w:rPr>
          <w:rFonts w:cs="David" w:hint="cs"/>
          <w:rtl/>
        </w:rPr>
        <w:tab/>
        <w:t xml:space="preserve">מי מחייב אתכם לא לישון? אתם שוכחים שמי שביקש שיהיה כאן דיון בלילה ביום שני, זה לא אנחנו. </w:t>
      </w:r>
    </w:p>
    <w:p w14:paraId="3EE59EC4" w14:textId="77777777" w:rsidR="00D75847" w:rsidRPr="00D75847" w:rsidRDefault="00D75847" w:rsidP="00D75847">
      <w:pPr>
        <w:bidi/>
        <w:jc w:val="both"/>
        <w:rPr>
          <w:rFonts w:cs="David" w:hint="cs"/>
          <w:rtl/>
        </w:rPr>
      </w:pPr>
    </w:p>
    <w:p w14:paraId="0A089FDF" w14:textId="77777777" w:rsidR="00D75847" w:rsidRPr="00D75847" w:rsidRDefault="00D75847" w:rsidP="00D75847">
      <w:pPr>
        <w:bidi/>
        <w:jc w:val="both"/>
        <w:rPr>
          <w:rFonts w:cs="David" w:hint="cs"/>
          <w:u w:val="single"/>
          <w:rtl/>
        </w:rPr>
      </w:pPr>
      <w:r w:rsidRPr="00D75847">
        <w:rPr>
          <w:rFonts w:cs="David" w:hint="cs"/>
          <w:u w:val="single"/>
          <w:rtl/>
        </w:rPr>
        <w:t>מאיר שטרית:</w:t>
      </w:r>
    </w:p>
    <w:p w14:paraId="07E9D940" w14:textId="77777777" w:rsidR="00D75847" w:rsidRPr="00D75847" w:rsidRDefault="00D75847" w:rsidP="00D75847">
      <w:pPr>
        <w:bidi/>
        <w:jc w:val="both"/>
        <w:rPr>
          <w:rFonts w:cs="David" w:hint="cs"/>
          <w:u w:val="single"/>
          <w:rtl/>
        </w:rPr>
      </w:pPr>
    </w:p>
    <w:p w14:paraId="3140184F" w14:textId="77777777" w:rsidR="00D75847" w:rsidRPr="00D75847" w:rsidRDefault="00D75847" w:rsidP="00D75847">
      <w:pPr>
        <w:bidi/>
        <w:jc w:val="both"/>
        <w:rPr>
          <w:rFonts w:cs="David" w:hint="cs"/>
          <w:rtl/>
        </w:rPr>
      </w:pPr>
      <w:r w:rsidRPr="00D75847">
        <w:rPr>
          <w:rFonts w:cs="David" w:hint="cs"/>
          <w:rtl/>
        </w:rPr>
        <w:tab/>
        <w:t xml:space="preserve">חשוב לנו לבטא את ההתנגדות שלנו על חוק ההסדרים, לכן ביקשנו זמן דיבור. התקציב </w:t>
      </w:r>
      <w:r w:rsidRPr="00D75847">
        <w:rPr>
          <w:rFonts w:cs="David"/>
          <w:rtl/>
        </w:rPr>
        <w:t>–</w:t>
      </w:r>
      <w:r w:rsidRPr="00D75847">
        <w:rPr>
          <w:rFonts w:cs="David" w:hint="cs"/>
          <w:rtl/>
        </w:rPr>
        <w:t xml:space="preserve"> זה בזבוז זמן. תקציב </w:t>
      </w:r>
      <w:r w:rsidRPr="00D75847">
        <w:rPr>
          <w:rFonts w:cs="David"/>
          <w:rtl/>
        </w:rPr>
        <w:t>–</w:t>
      </w:r>
      <w:r w:rsidRPr="00D75847">
        <w:rPr>
          <w:rFonts w:cs="David" w:hint="cs"/>
          <w:rtl/>
        </w:rPr>
        <w:t xml:space="preserve"> יש זמן מוגבל בדרך כלל.</w:t>
      </w:r>
    </w:p>
    <w:p w14:paraId="02F1610D" w14:textId="77777777" w:rsidR="00D75847" w:rsidRDefault="00D75847" w:rsidP="00D75847">
      <w:pPr>
        <w:bidi/>
        <w:jc w:val="both"/>
        <w:rPr>
          <w:rFonts w:cs="David" w:hint="cs"/>
          <w:rtl/>
        </w:rPr>
      </w:pPr>
    </w:p>
    <w:p w14:paraId="0124D4BE" w14:textId="77777777" w:rsidR="00D75847" w:rsidRDefault="00D75847" w:rsidP="00D75847">
      <w:pPr>
        <w:bidi/>
        <w:jc w:val="both"/>
        <w:rPr>
          <w:rFonts w:cs="David" w:hint="cs"/>
          <w:rtl/>
        </w:rPr>
      </w:pPr>
    </w:p>
    <w:p w14:paraId="7D022628" w14:textId="77777777" w:rsidR="00D75847" w:rsidRDefault="00D75847" w:rsidP="00D75847">
      <w:pPr>
        <w:bidi/>
        <w:jc w:val="both"/>
        <w:rPr>
          <w:rFonts w:cs="David" w:hint="cs"/>
          <w:rtl/>
        </w:rPr>
      </w:pPr>
    </w:p>
    <w:p w14:paraId="567ED904" w14:textId="77777777" w:rsidR="00D75847" w:rsidRDefault="00D75847" w:rsidP="00D75847">
      <w:pPr>
        <w:bidi/>
        <w:jc w:val="both"/>
        <w:rPr>
          <w:rFonts w:cs="David" w:hint="cs"/>
          <w:rtl/>
        </w:rPr>
      </w:pPr>
    </w:p>
    <w:p w14:paraId="5B584B4A" w14:textId="77777777" w:rsidR="00D75847" w:rsidRDefault="00D75847" w:rsidP="00D75847">
      <w:pPr>
        <w:bidi/>
        <w:jc w:val="both"/>
        <w:rPr>
          <w:rFonts w:cs="David" w:hint="cs"/>
          <w:rtl/>
        </w:rPr>
      </w:pPr>
    </w:p>
    <w:p w14:paraId="654D31BE" w14:textId="77777777" w:rsidR="00D75847" w:rsidRPr="00D75847" w:rsidRDefault="00D75847" w:rsidP="00D75847">
      <w:pPr>
        <w:bidi/>
        <w:jc w:val="both"/>
        <w:rPr>
          <w:rFonts w:cs="David" w:hint="cs"/>
          <w:rtl/>
        </w:rPr>
      </w:pPr>
    </w:p>
    <w:p w14:paraId="5D7A3A63"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351EC52D" w14:textId="77777777" w:rsidR="00D75847" w:rsidRPr="00D75847" w:rsidRDefault="00D75847" w:rsidP="00D75847">
      <w:pPr>
        <w:bidi/>
        <w:jc w:val="both"/>
        <w:rPr>
          <w:rFonts w:cs="David" w:hint="cs"/>
          <w:u w:val="single"/>
          <w:rtl/>
        </w:rPr>
      </w:pPr>
    </w:p>
    <w:p w14:paraId="787F27AF" w14:textId="77777777" w:rsidR="00D75847" w:rsidRPr="00D75847" w:rsidRDefault="00D75847" w:rsidP="00D75847">
      <w:pPr>
        <w:bidi/>
        <w:jc w:val="both"/>
        <w:rPr>
          <w:rFonts w:cs="David" w:hint="cs"/>
          <w:rtl/>
        </w:rPr>
      </w:pPr>
      <w:r w:rsidRPr="00D75847">
        <w:rPr>
          <w:rFonts w:cs="David" w:hint="cs"/>
          <w:rtl/>
        </w:rPr>
        <w:tab/>
        <w:t>אתה אומר ששש שעות, גם זה יותר מדי?</w:t>
      </w:r>
    </w:p>
    <w:p w14:paraId="41226AB2" w14:textId="77777777" w:rsidR="00D75847" w:rsidRPr="00D75847" w:rsidRDefault="00D75847" w:rsidP="00D75847">
      <w:pPr>
        <w:bidi/>
        <w:jc w:val="both"/>
        <w:rPr>
          <w:rFonts w:cs="David" w:hint="cs"/>
          <w:rtl/>
        </w:rPr>
      </w:pPr>
    </w:p>
    <w:p w14:paraId="60640DE5" w14:textId="77777777" w:rsidR="00D75847" w:rsidRPr="00D75847" w:rsidRDefault="00D75847" w:rsidP="00D75847">
      <w:pPr>
        <w:bidi/>
        <w:jc w:val="both"/>
        <w:rPr>
          <w:rFonts w:cs="David" w:hint="cs"/>
          <w:u w:val="single"/>
          <w:rtl/>
        </w:rPr>
      </w:pPr>
      <w:r w:rsidRPr="00D75847">
        <w:rPr>
          <w:rFonts w:cs="David" w:hint="cs"/>
          <w:u w:val="single"/>
          <w:rtl/>
        </w:rPr>
        <w:t>מאיר שטרית:</w:t>
      </w:r>
    </w:p>
    <w:p w14:paraId="79760538" w14:textId="77777777" w:rsidR="00D75847" w:rsidRPr="00D75847" w:rsidRDefault="00D75847" w:rsidP="00D75847">
      <w:pPr>
        <w:bidi/>
        <w:jc w:val="both"/>
        <w:rPr>
          <w:rFonts w:cs="David" w:hint="cs"/>
          <w:u w:val="single"/>
          <w:rtl/>
        </w:rPr>
      </w:pPr>
    </w:p>
    <w:p w14:paraId="3FB33F49" w14:textId="77777777" w:rsidR="00D75847" w:rsidRPr="00D75847" w:rsidRDefault="00D75847" w:rsidP="00D75847">
      <w:pPr>
        <w:bidi/>
        <w:jc w:val="both"/>
        <w:rPr>
          <w:rFonts w:cs="David" w:hint="cs"/>
          <w:rtl/>
        </w:rPr>
      </w:pPr>
      <w:r w:rsidRPr="00D75847">
        <w:rPr>
          <w:rFonts w:cs="David" w:hint="cs"/>
          <w:rtl/>
        </w:rPr>
        <w:tab/>
        <w:t>כן.</w:t>
      </w:r>
    </w:p>
    <w:p w14:paraId="5A8FBCCB" w14:textId="77777777" w:rsidR="00D75847" w:rsidRPr="00D75847" w:rsidRDefault="00D75847" w:rsidP="00D75847">
      <w:pPr>
        <w:bidi/>
        <w:jc w:val="both"/>
        <w:rPr>
          <w:rFonts w:cs="David" w:hint="cs"/>
          <w:rtl/>
        </w:rPr>
      </w:pPr>
    </w:p>
    <w:p w14:paraId="574A9974"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63EDCB95" w14:textId="77777777" w:rsidR="00D75847" w:rsidRPr="00D75847" w:rsidRDefault="00D75847" w:rsidP="00D75847">
      <w:pPr>
        <w:bidi/>
        <w:jc w:val="both"/>
        <w:rPr>
          <w:rFonts w:cs="David" w:hint="cs"/>
          <w:u w:val="single"/>
          <w:rtl/>
        </w:rPr>
      </w:pPr>
    </w:p>
    <w:p w14:paraId="34A8082B" w14:textId="77777777" w:rsidR="00D75847" w:rsidRPr="00D75847" w:rsidRDefault="00D75847" w:rsidP="00D75847">
      <w:pPr>
        <w:bidi/>
        <w:jc w:val="both"/>
        <w:rPr>
          <w:rFonts w:cs="David" w:hint="cs"/>
          <w:rtl/>
        </w:rPr>
      </w:pPr>
      <w:r w:rsidRPr="00D75847">
        <w:rPr>
          <w:rFonts w:cs="David" w:hint="cs"/>
          <w:rtl/>
        </w:rPr>
        <w:tab/>
        <w:t>אתה מציע שאפשר לצמצם את השש שעות האלה עוד יותר?</w:t>
      </w:r>
    </w:p>
    <w:p w14:paraId="2D4E28D2" w14:textId="77777777" w:rsidR="00D75847" w:rsidRPr="00D75847" w:rsidRDefault="00D75847" w:rsidP="00D75847">
      <w:pPr>
        <w:bidi/>
        <w:jc w:val="both"/>
        <w:rPr>
          <w:rFonts w:cs="David" w:hint="cs"/>
          <w:rtl/>
        </w:rPr>
      </w:pPr>
    </w:p>
    <w:p w14:paraId="2A80D9E8" w14:textId="77777777" w:rsidR="00D75847" w:rsidRPr="00D75847" w:rsidRDefault="00D75847" w:rsidP="00D75847">
      <w:pPr>
        <w:bidi/>
        <w:jc w:val="both"/>
        <w:rPr>
          <w:rFonts w:cs="David" w:hint="cs"/>
          <w:u w:val="single"/>
          <w:rtl/>
        </w:rPr>
      </w:pPr>
      <w:r w:rsidRPr="00D75847">
        <w:rPr>
          <w:rFonts w:cs="David" w:hint="cs"/>
          <w:u w:val="single"/>
          <w:rtl/>
        </w:rPr>
        <w:t>מאיר שטרית:</w:t>
      </w:r>
    </w:p>
    <w:p w14:paraId="2C34560D" w14:textId="77777777" w:rsidR="00D75847" w:rsidRPr="00D75847" w:rsidRDefault="00D75847" w:rsidP="00D75847">
      <w:pPr>
        <w:bidi/>
        <w:jc w:val="both"/>
        <w:rPr>
          <w:rFonts w:cs="David" w:hint="cs"/>
          <w:u w:val="single"/>
          <w:rtl/>
        </w:rPr>
      </w:pPr>
    </w:p>
    <w:p w14:paraId="6ED5F01C" w14:textId="77777777" w:rsidR="00D75847" w:rsidRPr="00D75847" w:rsidRDefault="00D75847" w:rsidP="00D75847">
      <w:pPr>
        <w:bidi/>
        <w:jc w:val="both"/>
        <w:rPr>
          <w:rFonts w:cs="David" w:hint="cs"/>
          <w:rtl/>
        </w:rPr>
      </w:pPr>
      <w:r w:rsidRPr="00D75847">
        <w:rPr>
          <w:rFonts w:cs="David" w:hint="cs"/>
          <w:rtl/>
        </w:rPr>
        <w:tab/>
        <w:t xml:space="preserve">אני לא מציע. נשאיר שש שעות. נתנו שש שעות </w:t>
      </w:r>
      <w:r w:rsidRPr="00D75847">
        <w:rPr>
          <w:rFonts w:cs="David"/>
          <w:rtl/>
        </w:rPr>
        <w:t>–</w:t>
      </w:r>
      <w:r w:rsidRPr="00D75847">
        <w:rPr>
          <w:rFonts w:cs="David" w:hint="cs"/>
          <w:rtl/>
        </w:rPr>
        <w:t xml:space="preserve"> יהיה שש שעות. להחזיק את המנגנון של הכנסת כל הלילה </w:t>
      </w:r>
      <w:r w:rsidRPr="00D75847">
        <w:rPr>
          <w:rFonts w:cs="David"/>
          <w:rtl/>
        </w:rPr>
        <w:t>–</w:t>
      </w:r>
      <w:r w:rsidRPr="00D75847">
        <w:rPr>
          <w:rFonts w:cs="David" w:hint="cs"/>
          <w:rtl/>
        </w:rPr>
        <w:t xml:space="preserve"> את העובדים- -</w:t>
      </w:r>
    </w:p>
    <w:p w14:paraId="206955A3" w14:textId="77777777" w:rsidR="00D75847" w:rsidRPr="00D75847" w:rsidRDefault="00D75847" w:rsidP="00D75847">
      <w:pPr>
        <w:bidi/>
        <w:jc w:val="both"/>
        <w:rPr>
          <w:rFonts w:cs="David" w:hint="cs"/>
          <w:rtl/>
        </w:rPr>
      </w:pPr>
    </w:p>
    <w:p w14:paraId="0407249C" w14:textId="77777777" w:rsidR="00D75847" w:rsidRPr="00D75847" w:rsidRDefault="00D75847" w:rsidP="00D75847">
      <w:pPr>
        <w:bidi/>
        <w:jc w:val="both"/>
        <w:rPr>
          <w:rFonts w:cs="David" w:hint="cs"/>
          <w:u w:val="single"/>
          <w:rtl/>
        </w:rPr>
      </w:pPr>
      <w:r w:rsidRPr="00D75847">
        <w:rPr>
          <w:rFonts w:cs="David" w:hint="cs"/>
          <w:u w:val="single"/>
          <w:rtl/>
        </w:rPr>
        <w:t>אלכס מילר:</w:t>
      </w:r>
    </w:p>
    <w:p w14:paraId="211438B5" w14:textId="77777777" w:rsidR="00D75847" w:rsidRPr="00D75847" w:rsidRDefault="00D75847" w:rsidP="00D75847">
      <w:pPr>
        <w:bidi/>
        <w:jc w:val="both"/>
        <w:rPr>
          <w:rFonts w:cs="David" w:hint="cs"/>
          <w:u w:val="single"/>
          <w:rtl/>
        </w:rPr>
      </w:pPr>
    </w:p>
    <w:p w14:paraId="1FD04EE6" w14:textId="77777777" w:rsidR="00D75847" w:rsidRPr="00D75847" w:rsidRDefault="00D75847" w:rsidP="00D75847">
      <w:pPr>
        <w:bidi/>
        <w:jc w:val="both"/>
        <w:rPr>
          <w:rFonts w:cs="David" w:hint="cs"/>
          <w:rtl/>
        </w:rPr>
      </w:pPr>
      <w:r w:rsidRPr="00D75847">
        <w:rPr>
          <w:rFonts w:cs="David" w:hint="cs"/>
          <w:rtl/>
        </w:rPr>
        <w:tab/>
        <w:t>מה שאני הצעתי, ביום שלישי, איך שמסיימים הצבעה על חוק ההסדרים, ישר מתחילים על התקציב עד 23:00. אז סוגרים את המליאה, ומתחילים בבוקר. אבל שלא נתפזר אחרי ההצבעה על חוק ההסדרים.</w:t>
      </w:r>
    </w:p>
    <w:p w14:paraId="156F8A8D" w14:textId="77777777" w:rsidR="00D75847" w:rsidRPr="00D75847" w:rsidRDefault="00D75847" w:rsidP="00D75847">
      <w:pPr>
        <w:bidi/>
        <w:jc w:val="both"/>
        <w:rPr>
          <w:rFonts w:cs="David" w:hint="cs"/>
          <w:rtl/>
        </w:rPr>
      </w:pPr>
    </w:p>
    <w:p w14:paraId="7322F127" w14:textId="77777777" w:rsidR="00D75847" w:rsidRPr="00D75847" w:rsidRDefault="00D75847" w:rsidP="00D75847">
      <w:pPr>
        <w:bidi/>
        <w:jc w:val="both"/>
        <w:rPr>
          <w:rFonts w:cs="David" w:hint="cs"/>
          <w:u w:val="single"/>
          <w:rtl/>
        </w:rPr>
      </w:pPr>
      <w:r w:rsidRPr="00D75847">
        <w:rPr>
          <w:rFonts w:cs="David" w:hint="cs"/>
          <w:u w:val="single"/>
          <w:rtl/>
        </w:rPr>
        <w:t>מאיר שטרית:</w:t>
      </w:r>
    </w:p>
    <w:p w14:paraId="1E8A4C46" w14:textId="77777777" w:rsidR="00D75847" w:rsidRPr="00D75847" w:rsidRDefault="00D75847" w:rsidP="00D75847">
      <w:pPr>
        <w:bidi/>
        <w:jc w:val="both"/>
        <w:rPr>
          <w:rFonts w:cs="David" w:hint="cs"/>
          <w:u w:val="single"/>
          <w:rtl/>
        </w:rPr>
      </w:pPr>
    </w:p>
    <w:p w14:paraId="3A9CCA82" w14:textId="77777777" w:rsidR="00D75847" w:rsidRPr="00D75847" w:rsidRDefault="00D75847" w:rsidP="00D75847">
      <w:pPr>
        <w:bidi/>
        <w:jc w:val="both"/>
        <w:rPr>
          <w:rFonts w:cs="David" w:hint="cs"/>
          <w:rtl/>
        </w:rPr>
      </w:pPr>
      <w:r w:rsidRPr="00D75847">
        <w:rPr>
          <w:rFonts w:cs="David" w:hint="cs"/>
          <w:rtl/>
        </w:rPr>
        <w:tab/>
        <w:t xml:space="preserve">אתם לא יכולים לשנות כל שני וחמישי. עם כל הכבוד, גם לסעיף 131 יש גבול. אתם רוצים לשחק בלי כללי משחק? אין בעיה. </w:t>
      </w:r>
    </w:p>
    <w:p w14:paraId="2C11B618" w14:textId="77777777" w:rsidR="00D75847" w:rsidRPr="00D75847" w:rsidRDefault="00D75847" w:rsidP="00D75847">
      <w:pPr>
        <w:bidi/>
        <w:jc w:val="both"/>
        <w:rPr>
          <w:rFonts w:cs="David" w:hint="cs"/>
          <w:rtl/>
        </w:rPr>
      </w:pPr>
    </w:p>
    <w:p w14:paraId="3E837A87" w14:textId="77777777" w:rsidR="00D75847" w:rsidRPr="00D75847" w:rsidRDefault="00D75847" w:rsidP="00D75847">
      <w:pPr>
        <w:bidi/>
        <w:jc w:val="both"/>
        <w:rPr>
          <w:rFonts w:cs="David" w:hint="cs"/>
          <w:u w:val="single"/>
          <w:rtl/>
        </w:rPr>
      </w:pPr>
      <w:r w:rsidRPr="00D75847">
        <w:rPr>
          <w:rFonts w:cs="David" w:hint="cs"/>
          <w:u w:val="single"/>
          <w:rtl/>
        </w:rPr>
        <w:t xml:space="preserve">זבולון </w:t>
      </w:r>
      <w:proofErr w:type="spellStart"/>
      <w:r w:rsidRPr="00D75847">
        <w:rPr>
          <w:rFonts w:cs="David" w:hint="cs"/>
          <w:u w:val="single"/>
          <w:rtl/>
        </w:rPr>
        <w:t>אורלב</w:t>
      </w:r>
      <w:proofErr w:type="spellEnd"/>
      <w:r w:rsidRPr="00D75847">
        <w:rPr>
          <w:rFonts w:cs="David" w:hint="cs"/>
          <w:u w:val="single"/>
          <w:rtl/>
        </w:rPr>
        <w:t>:</w:t>
      </w:r>
    </w:p>
    <w:p w14:paraId="550075A4" w14:textId="77777777" w:rsidR="00D75847" w:rsidRPr="00D75847" w:rsidRDefault="00D75847" w:rsidP="00D75847">
      <w:pPr>
        <w:bidi/>
        <w:jc w:val="both"/>
        <w:rPr>
          <w:rFonts w:cs="David" w:hint="cs"/>
          <w:u w:val="single"/>
          <w:rtl/>
        </w:rPr>
      </w:pPr>
    </w:p>
    <w:p w14:paraId="0DAE044D" w14:textId="77777777" w:rsidR="00D75847" w:rsidRPr="00D75847" w:rsidRDefault="00D75847" w:rsidP="00D75847">
      <w:pPr>
        <w:bidi/>
        <w:jc w:val="both"/>
        <w:rPr>
          <w:rFonts w:cs="David" w:hint="cs"/>
          <w:rtl/>
        </w:rPr>
      </w:pPr>
      <w:r w:rsidRPr="00D75847">
        <w:rPr>
          <w:rFonts w:cs="David" w:hint="cs"/>
          <w:rtl/>
        </w:rPr>
        <w:tab/>
        <w:t>עכשיו אנחנו מקיימים דיון, לא מאיימים. תגיד למה.</w:t>
      </w:r>
    </w:p>
    <w:p w14:paraId="67E7AAC7" w14:textId="77777777" w:rsidR="00D75847" w:rsidRPr="00D75847" w:rsidRDefault="00D75847" w:rsidP="00D75847">
      <w:pPr>
        <w:bidi/>
        <w:jc w:val="both"/>
        <w:rPr>
          <w:rFonts w:cs="David" w:hint="cs"/>
          <w:rtl/>
        </w:rPr>
      </w:pPr>
    </w:p>
    <w:p w14:paraId="3D8F85F6" w14:textId="77777777" w:rsidR="00D75847" w:rsidRPr="00D75847" w:rsidRDefault="00D75847" w:rsidP="00D75847">
      <w:pPr>
        <w:bidi/>
        <w:jc w:val="both"/>
        <w:rPr>
          <w:rFonts w:cs="David" w:hint="cs"/>
          <w:u w:val="single"/>
          <w:rtl/>
        </w:rPr>
      </w:pPr>
      <w:r w:rsidRPr="00D75847">
        <w:rPr>
          <w:rFonts w:cs="David" w:hint="cs"/>
          <w:u w:val="single"/>
          <w:rtl/>
        </w:rPr>
        <w:t>מאיר שטרית:</w:t>
      </w:r>
    </w:p>
    <w:p w14:paraId="4612F6E6" w14:textId="77777777" w:rsidR="00D75847" w:rsidRPr="00D75847" w:rsidRDefault="00D75847" w:rsidP="00D75847">
      <w:pPr>
        <w:bidi/>
        <w:jc w:val="both"/>
        <w:rPr>
          <w:rFonts w:cs="David" w:hint="cs"/>
          <w:u w:val="single"/>
          <w:rtl/>
        </w:rPr>
      </w:pPr>
    </w:p>
    <w:p w14:paraId="6096A8CC" w14:textId="77777777" w:rsidR="00D75847" w:rsidRPr="00D75847" w:rsidRDefault="00D75847" w:rsidP="00D75847">
      <w:pPr>
        <w:bidi/>
        <w:jc w:val="both"/>
        <w:rPr>
          <w:rFonts w:cs="David" w:hint="cs"/>
          <w:rtl/>
        </w:rPr>
      </w:pPr>
      <w:r w:rsidRPr="00D75847">
        <w:rPr>
          <w:rFonts w:cs="David" w:hint="cs"/>
          <w:rtl/>
        </w:rPr>
        <w:tab/>
        <w:t>יש הסכמים. אנחנו נערכנו בהתאם להסכם.</w:t>
      </w:r>
    </w:p>
    <w:p w14:paraId="0ED692BF" w14:textId="77777777" w:rsidR="00D75847" w:rsidRPr="00D75847" w:rsidRDefault="00D75847" w:rsidP="00D75847">
      <w:pPr>
        <w:bidi/>
        <w:jc w:val="both"/>
        <w:rPr>
          <w:rFonts w:cs="David" w:hint="cs"/>
          <w:rtl/>
        </w:rPr>
      </w:pPr>
    </w:p>
    <w:p w14:paraId="58C86DCC" w14:textId="77777777" w:rsidR="00D75847" w:rsidRPr="00D75847" w:rsidRDefault="00D75847" w:rsidP="00D75847">
      <w:pPr>
        <w:bidi/>
        <w:jc w:val="both"/>
        <w:rPr>
          <w:rFonts w:cs="David" w:hint="cs"/>
          <w:u w:val="single"/>
          <w:rtl/>
        </w:rPr>
      </w:pPr>
      <w:r w:rsidRPr="00D75847">
        <w:rPr>
          <w:rFonts w:cs="David" w:hint="cs"/>
          <w:u w:val="single"/>
          <w:rtl/>
        </w:rPr>
        <w:t xml:space="preserve">זבולון </w:t>
      </w:r>
      <w:proofErr w:type="spellStart"/>
      <w:r w:rsidRPr="00D75847">
        <w:rPr>
          <w:rFonts w:cs="David" w:hint="cs"/>
          <w:u w:val="single"/>
          <w:rtl/>
        </w:rPr>
        <w:t>אורלב</w:t>
      </w:r>
      <w:proofErr w:type="spellEnd"/>
      <w:r w:rsidRPr="00D75847">
        <w:rPr>
          <w:rFonts w:cs="David" w:hint="cs"/>
          <w:u w:val="single"/>
          <w:rtl/>
        </w:rPr>
        <w:t>:</w:t>
      </w:r>
    </w:p>
    <w:p w14:paraId="1C28FEBB" w14:textId="77777777" w:rsidR="00D75847" w:rsidRPr="00D75847" w:rsidRDefault="00D75847" w:rsidP="00D75847">
      <w:pPr>
        <w:bidi/>
        <w:jc w:val="both"/>
        <w:rPr>
          <w:rFonts w:cs="David" w:hint="cs"/>
          <w:u w:val="single"/>
          <w:rtl/>
        </w:rPr>
      </w:pPr>
    </w:p>
    <w:p w14:paraId="6BC11AAE" w14:textId="77777777" w:rsidR="00D75847" w:rsidRPr="00D75847" w:rsidRDefault="00D75847" w:rsidP="00D75847">
      <w:pPr>
        <w:bidi/>
        <w:jc w:val="both"/>
        <w:rPr>
          <w:rFonts w:cs="David" w:hint="cs"/>
          <w:rtl/>
        </w:rPr>
      </w:pPr>
      <w:r w:rsidRPr="00D75847">
        <w:rPr>
          <w:rFonts w:cs="David" w:hint="cs"/>
          <w:rtl/>
        </w:rPr>
        <w:tab/>
        <w:t xml:space="preserve">יש לך הצגה? </w:t>
      </w:r>
      <w:proofErr w:type="spellStart"/>
      <w:r w:rsidRPr="00D75847">
        <w:rPr>
          <w:rFonts w:cs="David" w:hint="cs"/>
          <w:rtl/>
        </w:rPr>
        <w:t>המכביה</w:t>
      </w:r>
      <w:proofErr w:type="spellEnd"/>
      <w:r w:rsidRPr="00D75847">
        <w:rPr>
          <w:rFonts w:cs="David" w:hint="cs"/>
          <w:rtl/>
        </w:rPr>
        <w:t xml:space="preserve"> זה הערב.</w:t>
      </w:r>
    </w:p>
    <w:p w14:paraId="6A2981BD" w14:textId="77777777" w:rsidR="00D75847" w:rsidRPr="00D75847" w:rsidRDefault="00D75847" w:rsidP="00D75847">
      <w:pPr>
        <w:bidi/>
        <w:jc w:val="both"/>
        <w:rPr>
          <w:rFonts w:cs="David" w:hint="cs"/>
          <w:rtl/>
        </w:rPr>
      </w:pPr>
    </w:p>
    <w:p w14:paraId="55632BAA" w14:textId="77777777" w:rsidR="00D75847" w:rsidRPr="00D75847" w:rsidRDefault="00D75847" w:rsidP="00D75847">
      <w:pPr>
        <w:bidi/>
        <w:jc w:val="both"/>
        <w:rPr>
          <w:rFonts w:cs="David" w:hint="cs"/>
          <w:u w:val="single"/>
          <w:rtl/>
        </w:rPr>
      </w:pPr>
      <w:r w:rsidRPr="00D75847">
        <w:rPr>
          <w:rFonts w:cs="David" w:hint="cs"/>
          <w:u w:val="single"/>
          <w:rtl/>
        </w:rPr>
        <w:t>רחל אדטו:</w:t>
      </w:r>
    </w:p>
    <w:p w14:paraId="588F0A33" w14:textId="77777777" w:rsidR="00D75847" w:rsidRPr="00D75847" w:rsidRDefault="00D75847" w:rsidP="00D75847">
      <w:pPr>
        <w:bidi/>
        <w:jc w:val="both"/>
        <w:rPr>
          <w:rFonts w:cs="David" w:hint="cs"/>
          <w:u w:val="single"/>
          <w:rtl/>
        </w:rPr>
      </w:pPr>
    </w:p>
    <w:p w14:paraId="02872085" w14:textId="77777777" w:rsidR="00D75847" w:rsidRPr="00D75847" w:rsidRDefault="00D75847" w:rsidP="00D75847">
      <w:pPr>
        <w:bidi/>
        <w:jc w:val="both"/>
        <w:rPr>
          <w:rFonts w:cs="David" w:hint="cs"/>
          <w:rtl/>
        </w:rPr>
      </w:pPr>
      <w:r w:rsidRPr="00D75847">
        <w:rPr>
          <w:rFonts w:cs="David" w:hint="cs"/>
          <w:rtl/>
        </w:rPr>
        <w:tab/>
        <w:t xml:space="preserve">זה לא קשור. זה לא אנושי, להשאיר אנשים יומיים כאן. </w:t>
      </w:r>
    </w:p>
    <w:p w14:paraId="14F74791" w14:textId="77777777" w:rsidR="00D75847" w:rsidRPr="00D75847" w:rsidRDefault="00D75847" w:rsidP="00D75847">
      <w:pPr>
        <w:bidi/>
        <w:jc w:val="both"/>
        <w:rPr>
          <w:rFonts w:cs="David" w:hint="cs"/>
          <w:rtl/>
        </w:rPr>
      </w:pPr>
    </w:p>
    <w:p w14:paraId="6D813076" w14:textId="77777777" w:rsidR="00D75847" w:rsidRPr="00D75847" w:rsidRDefault="00D75847" w:rsidP="00D75847">
      <w:pPr>
        <w:bidi/>
        <w:jc w:val="both"/>
        <w:rPr>
          <w:rFonts w:cs="David" w:hint="cs"/>
          <w:u w:val="single"/>
          <w:rtl/>
        </w:rPr>
      </w:pPr>
      <w:r w:rsidRPr="00D75847">
        <w:rPr>
          <w:rFonts w:cs="David" w:hint="cs"/>
          <w:u w:val="single"/>
          <w:rtl/>
        </w:rPr>
        <w:t>קריאה:</w:t>
      </w:r>
    </w:p>
    <w:p w14:paraId="102D04D9" w14:textId="77777777" w:rsidR="00D75847" w:rsidRPr="00D75847" w:rsidRDefault="00D75847" w:rsidP="00D75847">
      <w:pPr>
        <w:bidi/>
        <w:jc w:val="both"/>
        <w:rPr>
          <w:rFonts w:cs="David" w:hint="cs"/>
          <w:rtl/>
        </w:rPr>
      </w:pPr>
    </w:p>
    <w:p w14:paraId="2A1FB48D" w14:textId="77777777" w:rsidR="00D75847" w:rsidRPr="00D75847" w:rsidRDefault="00D75847" w:rsidP="00D75847">
      <w:pPr>
        <w:bidi/>
        <w:jc w:val="both"/>
        <w:rPr>
          <w:rFonts w:cs="David" w:hint="cs"/>
          <w:rtl/>
        </w:rPr>
      </w:pPr>
      <w:r w:rsidRPr="00D75847">
        <w:rPr>
          <w:rFonts w:cs="David" w:hint="cs"/>
          <w:rtl/>
        </w:rPr>
        <w:tab/>
        <w:t>אף אחד לא מציע את זה.</w:t>
      </w:r>
    </w:p>
    <w:p w14:paraId="1D5E5626" w14:textId="77777777" w:rsidR="00D75847" w:rsidRPr="00D75847" w:rsidRDefault="00D75847" w:rsidP="00D75847">
      <w:pPr>
        <w:bidi/>
        <w:jc w:val="both"/>
        <w:rPr>
          <w:rFonts w:cs="David" w:hint="cs"/>
          <w:rtl/>
        </w:rPr>
      </w:pPr>
    </w:p>
    <w:p w14:paraId="471BA9E0" w14:textId="77777777" w:rsidR="00D75847" w:rsidRPr="00D75847" w:rsidRDefault="00D75847" w:rsidP="00D75847">
      <w:pPr>
        <w:bidi/>
        <w:jc w:val="both"/>
        <w:rPr>
          <w:rFonts w:cs="David" w:hint="cs"/>
          <w:u w:val="single"/>
          <w:rtl/>
        </w:rPr>
      </w:pPr>
      <w:r w:rsidRPr="00D75847">
        <w:rPr>
          <w:rFonts w:cs="David" w:hint="cs"/>
          <w:u w:val="single"/>
          <w:rtl/>
        </w:rPr>
        <w:t>רחל אדטו:</w:t>
      </w:r>
    </w:p>
    <w:p w14:paraId="0B50C773" w14:textId="77777777" w:rsidR="00D75847" w:rsidRPr="00D75847" w:rsidRDefault="00D75847" w:rsidP="00D75847">
      <w:pPr>
        <w:bidi/>
        <w:jc w:val="both"/>
        <w:rPr>
          <w:rFonts w:cs="David" w:hint="cs"/>
          <w:u w:val="single"/>
          <w:rtl/>
        </w:rPr>
      </w:pPr>
    </w:p>
    <w:p w14:paraId="35004EC9" w14:textId="77777777" w:rsidR="00D75847" w:rsidRPr="00D75847" w:rsidRDefault="00D75847" w:rsidP="00D75847">
      <w:pPr>
        <w:bidi/>
        <w:jc w:val="both"/>
        <w:rPr>
          <w:rFonts w:cs="David" w:hint="cs"/>
          <w:rtl/>
        </w:rPr>
      </w:pPr>
      <w:r w:rsidRPr="00D75847">
        <w:rPr>
          <w:rFonts w:cs="David" w:hint="cs"/>
          <w:rtl/>
        </w:rPr>
        <w:tab/>
        <w:t xml:space="preserve">כן, כי הלילה אנחנו נשארים פה. </w:t>
      </w:r>
    </w:p>
    <w:p w14:paraId="67DB3DD9" w14:textId="77777777" w:rsidR="00D75847" w:rsidRPr="00D75847" w:rsidRDefault="00D75847" w:rsidP="00D75847">
      <w:pPr>
        <w:bidi/>
        <w:jc w:val="both"/>
        <w:rPr>
          <w:rFonts w:cs="David" w:hint="cs"/>
          <w:rtl/>
        </w:rPr>
      </w:pPr>
    </w:p>
    <w:p w14:paraId="60E09CF3" w14:textId="77777777" w:rsidR="00D75847" w:rsidRPr="00D75847" w:rsidRDefault="00D75847" w:rsidP="00D75847">
      <w:pPr>
        <w:bidi/>
        <w:jc w:val="both"/>
        <w:rPr>
          <w:rFonts w:cs="David" w:hint="cs"/>
          <w:u w:val="single"/>
          <w:rtl/>
        </w:rPr>
      </w:pPr>
      <w:r w:rsidRPr="00D75847">
        <w:rPr>
          <w:rFonts w:cs="David" w:hint="cs"/>
          <w:u w:val="single"/>
          <w:rtl/>
        </w:rPr>
        <w:t xml:space="preserve">זבולון </w:t>
      </w:r>
      <w:proofErr w:type="spellStart"/>
      <w:r w:rsidRPr="00D75847">
        <w:rPr>
          <w:rFonts w:cs="David" w:hint="cs"/>
          <w:u w:val="single"/>
          <w:rtl/>
        </w:rPr>
        <w:t>אורלב</w:t>
      </w:r>
      <w:proofErr w:type="spellEnd"/>
      <w:r w:rsidRPr="00D75847">
        <w:rPr>
          <w:rFonts w:cs="David" w:hint="cs"/>
          <w:u w:val="single"/>
          <w:rtl/>
        </w:rPr>
        <w:t>:</w:t>
      </w:r>
    </w:p>
    <w:p w14:paraId="23F1FE6E" w14:textId="77777777" w:rsidR="00D75847" w:rsidRPr="00D75847" w:rsidRDefault="00D75847" w:rsidP="00D75847">
      <w:pPr>
        <w:bidi/>
        <w:jc w:val="both"/>
        <w:rPr>
          <w:rFonts w:cs="David" w:hint="cs"/>
          <w:u w:val="single"/>
          <w:rtl/>
        </w:rPr>
      </w:pPr>
    </w:p>
    <w:p w14:paraId="15BA87DF" w14:textId="77777777" w:rsidR="00D75847" w:rsidRPr="00D75847" w:rsidRDefault="00D75847" w:rsidP="00D75847">
      <w:pPr>
        <w:bidi/>
        <w:jc w:val="both"/>
        <w:rPr>
          <w:rFonts w:cs="David" w:hint="cs"/>
          <w:rtl/>
        </w:rPr>
      </w:pPr>
      <w:r w:rsidRPr="00D75847">
        <w:rPr>
          <w:rFonts w:cs="David" w:hint="cs"/>
          <w:rtl/>
        </w:rPr>
        <w:tab/>
        <w:t>אף אחד לא מציע ביום שלישי בלילה להשאיר- -</w:t>
      </w:r>
    </w:p>
    <w:p w14:paraId="2FFB3B8C" w14:textId="77777777" w:rsidR="00D75847" w:rsidRPr="00D75847" w:rsidRDefault="00D75847" w:rsidP="00D75847">
      <w:pPr>
        <w:bidi/>
        <w:jc w:val="both"/>
        <w:rPr>
          <w:rFonts w:cs="David" w:hint="cs"/>
          <w:rtl/>
        </w:rPr>
      </w:pPr>
    </w:p>
    <w:p w14:paraId="542832EA" w14:textId="77777777" w:rsidR="00D75847" w:rsidRPr="00D75847" w:rsidRDefault="00D75847" w:rsidP="00D75847">
      <w:pPr>
        <w:bidi/>
        <w:jc w:val="both"/>
        <w:rPr>
          <w:rFonts w:cs="David" w:hint="cs"/>
          <w:u w:val="single"/>
          <w:rtl/>
        </w:rPr>
      </w:pPr>
      <w:r w:rsidRPr="00D75847">
        <w:rPr>
          <w:rFonts w:cs="David" w:hint="cs"/>
          <w:u w:val="single"/>
          <w:rtl/>
        </w:rPr>
        <w:t>רחל אדטו:</w:t>
      </w:r>
    </w:p>
    <w:p w14:paraId="253618AC" w14:textId="77777777" w:rsidR="00D75847" w:rsidRPr="00D75847" w:rsidRDefault="00D75847" w:rsidP="00D75847">
      <w:pPr>
        <w:bidi/>
        <w:jc w:val="both"/>
        <w:rPr>
          <w:rFonts w:cs="David" w:hint="cs"/>
          <w:u w:val="single"/>
          <w:rtl/>
        </w:rPr>
      </w:pPr>
    </w:p>
    <w:p w14:paraId="275D33E9" w14:textId="77777777" w:rsidR="00D75847" w:rsidRPr="00D75847" w:rsidRDefault="00D75847" w:rsidP="00D75847">
      <w:pPr>
        <w:bidi/>
        <w:jc w:val="both"/>
        <w:rPr>
          <w:rFonts w:cs="David" w:hint="cs"/>
          <w:rtl/>
        </w:rPr>
      </w:pPr>
      <w:r w:rsidRPr="00D75847">
        <w:rPr>
          <w:rFonts w:cs="David" w:hint="cs"/>
          <w:rtl/>
        </w:rPr>
        <w:tab/>
        <w:t>לא משנה, אבל הלילה נשארים כאן עד מחר ב-23:00?</w:t>
      </w:r>
    </w:p>
    <w:p w14:paraId="3D9D38AD" w14:textId="77777777" w:rsidR="00D75847" w:rsidRPr="00D75847" w:rsidRDefault="00D75847" w:rsidP="00D75847">
      <w:pPr>
        <w:bidi/>
        <w:jc w:val="both"/>
        <w:rPr>
          <w:rFonts w:cs="David" w:hint="cs"/>
          <w:rtl/>
        </w:rPr>
      </w:pPr>
    </w:p>
    <w:p w14:paraId="5394262E" w14:textId="77777777" w:rsidR="00D75847" w:rsidRPr="00D75847" w:rsidRDefault="00D75847" w:rsidP="00D75847">
      <w:pPr>
        <w:bidi/>
        <w:jc w:val="both"/>
        <w:rPr>
          <w:rFonts w:cs="David" w:hint="cs"/>
          <w:u w:val="single"/>
          <w:rtl/>
        </w:rPr>
      </w:pPr>
      <w:r w:rsidRPr="00D75847">
        <w:rPr>
          <w:rFonts w:cs="David" w:hint="cs"/>
          <w:u w:val="single"/>
          <w:rtl/>
        </w:rPr>
        <w:t>מאיר שטרית:</w:t>
      </w:r>
    </w:p>
    <w:p w14:paraId="75898AAC" w14:textId="77777777" w:rsidR="00D75847" w:rsidRPr="00D75847" w:rsidRDefault="00D75847" w:rsidP="00D75847">
      <w:pPr>
        <w:bidi/>
        <w:jc w:val="both"/>
        <w:rPr>
          <w:rFonts w:cs="David" w:hint="cs"/>
          <w:u w:val="single"/>
          <w:rtl/>
        </w:rPr>
      </w:pPr>
    </w:p>
    <w:p w14:paraId="3899F221" w14:textId="77777777" w:rsidR="00D75847" w:rsidRPr="00D75847" w:rsidRDefault="00D75847" w:rsidP="00D75847">
      <w:pPr>
        <w:bidi/>
        <w:jc w:val="both"/>
        <w:rPr>
          <w:rFonts w:cs="David" w:hint="cs"/>
          <w:rtl/>
        </w:rPr>
      </w:pPr>
      <w:r w:rsidRPr="00D75847">
        <w:rPr>
          <w:rFonts w:cs="David" w:hint="cs"/>
          <w:rtl/>
        </w:rPr>
        <w:tab/>
        <w:t>היושב ראש, תתחיל למחרת ב-08:00 במקום ב-11:00. אין לי בעיה.</w:t>
      </w:r>
    </w:p>
    <w:p w14:paraId="04EAA965" w14:textId="77777777" w:rsidR="00D75847" w:rsidRPr="00D75847" w:rsidRDefault="00D75847" w:rsidP="00D75847">
      <w:pPr>
        <w:bidi/>
        <w:jc w:val="both"/>
        <w:rPr>
          <w:rFonts w:cs="David" w:hint="cs"/>
          <w:rtl/>
        </w:rPr>
      </w:pPr>
    </w:p>
    <w:p w14:paraId="39712D28"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45DE2A7A" w14:textId="77777777" w:rsidR="00D75847" w:rsidRPr="00D75847" w:rsidRDefault="00D75847" w:rsidP="00D75847">
      <w:pPr>
        <w:bidi/>
        <w:jc w:val="both"/>
        <w:rPr>
          <w:rFonts w:cs="David" w:hint="cs"/>
          <w:u w:val="single"/>
          <w:rtl/>
        </w:rPr>
      </w:pPr>
    </w:p>
    <w:p w14:paraId="77106714" w14:textId="77777777" w:rsidR="00D75847" w:rsidRPr="00D75847" w:rsidRDefault="00D75847" w:rsidP="00D75847">
      <w:pPr>
        <w:bidi/>
        <w:jc w:val="both"/>
        <w:rPr>
          <w:rFonts w:cs="David" w:hint="cs"/>
          <w:rtl/>
        </w:rPr>
      </w:pPr>
      <w:r w:rsidRPr="00D75847">
        <w:rPr>
          <w:rFonts w:cs="David" w:hint="cs"/>
          <w:rtl/>
        </w:rPr>
        <w:tab/>
        <w:t xml:space="preserve">אנחנו מתחילים ב-09:00. ההצעה </w:t>
      </w:r>
      <w:proofErr w:type="spellStart"/>
      <w:r w:rsidRPr="00D75847">
        <w:rPr>
          <w:rFonts w:cs="David" w:hint="cs"/>
          <w:rtl/>
        </w:rPr>
        <w:t>היתה</w:t>
      </w:r>
      <w:proofErr w:type="spellEnd"/>
      <w:r w:rsidRPr="00D75847">
        <w:rPr>
          <w:rFonts w:cs="David" w:hint="cs"/>
          <w:rtl/>
        </w:rPr>
        <w:t>, שאפשר לנצל את יום שלישי בערב.</w:t>
      </w:r>
    </w:p>
    <w:p w14:paraId="4B4F6586" w14:textId="77777777" w:rsidR="00D75847" w:rsidRPr="00D75847" w:rsidRDefault="00D75847" w:rsidP="00D75847">
      <w:pPr>
        <w:bidi/>
        <w:jc w:val="both"/>
        <w:rPr>
          <w:rFonts w:cs="David" w:hint="cs"/>
          <w:rtl/>
        </w:rPr>
      </w:pPr>
    </w:p>
    <w:p w14:paraId="3FF697E0" w14:textId="77777777" w:rsidR="00D75847" w:rsidRPr="00D75847" w:rsidRDefault="00D75847" w:rsidP="00D75847">
      <w:pPr>
        <w:bidi/>
        <w:jc w:val="both"/>
        <w:rPr>
          <w:rFonts w:cs="David" w:hint="cs"/>
          <w:u w:val="single"/>
          <w:rtl/>
        </w:rPr>
      </w:pPr>
      <w:r w:rsidRPr="00D75847">
        <w:rPr>
          <w:rFonts w:cs="David" w:hint="cs"/>
          <w:u w:val="single"/>
          <w:rtl/>
        </w:rPr>
        <w:t>מאיר שטרית:</w:t>
      </w:r>
    </w:p>
    <w:p w14:paraId="722D502D" w14:textId="77777777" w:rsidR="00D75847" w:rsidRPr="00D75847" w:rsidRDefault="00D75847" w:rsidP="00D75847">
      <w:pPr>
        <w:bidi/>
        <w:jc w:val="both"/>
        <w:rPr>
          <w:rFonts w:cs="David" w:hint="cs"/>
          <w:u w:val="single"/>
          <w:rtl/>
        </w:rPr>
      </w:pPr>
    </w:p>
    <w:p w14:paraId="4F69CC74" w14:textId="77777777" w:rsidR="00D75847" w:rsidRPr="00D75847" w:rsidRDefault="00D75847" w:rsidP="00D75847">
      <w:pPr>
        <w:bidi/>
        <w:jc w:val="both"/>
        <w:rPr>
          <w:rFonts w:cs="David" w:hint="cs"/>
          <w:rtl/>
        </w:rPr>
      </w:pPr>
      <w:r w:rsidRPr="00D75847">
        <w:rPr>
          <w:rFonts w:cs="David" w:hint="cs"/>
          <w:rtl/>
        </w:rPr>
        <w:tab/>
        <w:t xml:space="preserve">מאחר שאנחנו רוצים להחזיק הלילה את הכנסת כל הלילה </w:t>
      </w:r>
      <w:r w:rsidRPr="00D75847">
        <w:rPr>
          <w:rFonts w:cs="David"/>
          <w:rtl/>
        </w:rPr>
        <w:t>–</w:t>
      </w:r>
      <w:r w:rsidRPr="00D75847">
        <w:rPr>
          <w:rFonts w:cs="David" w:hint="cs"/>
          <w:rtl/>
        </w:rPr>
        <w:t xml:space="preserve"> למחרת אנשים יהיו עייפים.</w:t>
      </w:r>
    </w:p>
    <w:p w14:paraId="28D54C98" w14:textId="77777777" w:rsidR="00D75847" w:rsidRPr="00D75847" w:rsidRDefault="00D75847" w:rsidP="00D75847">
      <w:pPr>
        <w:bidi/>
        <w:jc w:val="both"/>
        <w:rPr>
          <w:rFonts w:cs="David" w:hint="cs"/>
          <w:rtl/>
        </w:rPr>
      </w:pPr>
    </w:p>
    <w:p w14:paraId="19E81D84"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78C11090" w14:textId="77777777" w:rsidR="00D75847" w:rsidRPr="00D75847" w:rsidRDefault="00D75847" w:rsidP="00D75847">
      <w:pPr>
        <w:bidi/>
        <w:jc w:val="both"/>
        <w:rPr>
          <w:rFonts w:cs="David" w:hint="cs"/>
          <w:u w:val="single"/>
          <w:rtl/>
        </w:rPr>
      </w:pPr>
    </w:p>
    <w:p w14:paraId="21A56CAF" w14:textId="77777777" w:rsidR="00D75847" w:rsidRPr="00D75847" w:rsidRDefault="00D75847" w:rsidP="00D75847">
      <w:pPr>
        <w:bidi/>
        <w:jc w:val="both"/>
        <w:rPr>
          <w:rFonts w:cs="David" w:hint="cs"/>
          <w:rtl/>
        </w:rPr>
      </w:pPr>
      <w:r w:rsidRPr="00D75847">
        <w:rPr>
          <w:rFonts w:cs="David" w:hint="cs"/>
          <w:rtl/>
        </w:rPr>
        <w:tab/>
        <w:t xml:space="preserve">אני לא מציע שיהיה עוד לילה לבן פה, במיוחד לאור העובדה שאתם אומרים עכשיו שאתם לא רוצים יותר משש שעות. במידה וחוק ההסדרים, ההצבעות ייגמרו, נניח, חמש-שש </w:t>
      </w:r>
      <w:r w:rsidRPr="00D75847">
        <w:rPr>
          <w:rFonts w:cs="David"/>
          <w:rtl/>
        </w:rPr>
        <w:t>–</w:t>
      </w:r>
      <w:r w:rsidRPr="00D75847">
        <w:rPr>
          <w:rFonts w:cs="David" w:hint="cs"/>
          <w:rtl/>
        </w:rPr>
        <w:t xml:space="preserve"> אין שום סיבה, חלק מהדיון על חוק התקציב לא להתחיל אותו כבר ביום שלישי. </w:t>
      </w:r>
    </w:p>
    <w:p w14:paraId="62473F87" w14:textId="77777777" w:rsidR="00D75847" w:rsidRPr="00D75847" w:rsidRDefault="00D75847" w:rsidP="00D75847">
      <w:pPr>
        <w:bidi/>
        <w:jc w:val="both"/>
        <w:rPr>
          <w:rFonts w:cs="David" w:hint="cs"/>
          <w:rtl/>
        </w:rPr>
      </w:pPr>
    </w:p>
    <w:p w14:paraId="625D0298" w14:textId="77777777" w:rsidR="00D75847" w:rsidRPr="00D75847" w:rsidRDefault="00D75847" w:rsidP="00D75847">
      <w:pPr>
        <w:bidi/>
        <w:jc w:val="both"/>
        <w:rPr>
          <w:rFonts w:cs="David" w:hint="cs"/>
          <w:u w:val="single"/>
          <w:rtl/>
        </w:rPr>
      </w:pPr>
      <w:r w:rsidRPr="00D75847">
        <w:rPr>
          <w:rFonts w:cs="David" w:hint="cs"/>
          <w:u w:val="single"/>
          <w:rtl/>
        </w:rPr>
        <w:t>רחל אדטו:</w:t>
      </w:r>
    </w:p>
    <w:p w14:paraId="25397848" w14:textId="77777777" w:rsidR="00D75847" w:rsidRPr="00D75847" w:rsidRDefault="00D75847" w:rsidP="00D75847">
      <w:pPr>
        <w:bidi/>
        <w:jc w:val="both"/>
        <w:rPr>
          <w:rFonts w:cs="David" w:hint="cs"/>
          <w:u w:val="single"/>
          <w:rtl/>
        </w:rPr>
      </w:pPr>
    </w:p>
    <w:p w14:paraId="28C82DB0" w14:textId="77777777" w:rsidR="00D75847" w:rsidRPr="00D75847" w:rsidRDefault="00D75847" w:rsidP="00D75847">
      <w:pPr>
        <w:bidi/>
        <w:jc w:val="both"/>
        <w:rPr>
          <w:rFonts w:cs="David" w:hint="cs"/>
          <w:rtl/>
        </w:rPr>
      </w:pPr>
      <w:r w:rsidRPr="00D75847">
        <w:rPr>
          <w:rFonts w:cs="David" w:hint="cs"/>
          <w:rtl/>
        </w:rPr>
        <w:tab/>
        <w:t>יש סיבה, כי 46 איש נשארים הלילה כאן.</w:t>
      </w:r>
    </w:p>
    <w:p w14:paraId="228D7003" w14:textId="77777777" w:rsidR="00D75847" w:rsidRPr="00D75847" w:rsidRDefault="00D75847" w:rsidP="00D75847">
      <w:pPr>
        <w:bidi/>
        <w:jc w:val="both"/>
        <w:rPr>
          <w:rFonts w:cs="David" w:hint="cs"/>
          <w:rtl/>
        </w:rPr>
      </w:pPr>
    </w:p>
    <w:p w14:paraId="270EE9F9"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0232C8DB" w14:textId="77777777" w:rsidR="00D75847" w:rsidRPr="00D75847" w:rsidRDefault="00D75847" w:rsidP="00D75847">
      <w:pPr>
        <w:bidi/>
        <w:jc w:val="both"/>
        <w:rPr>
          <w:rFonts w:cs="David" w:hint="cs"/>
          <w:u w:val="single"/>
          <w:rtl/>
        </w:rPr>
      </w:pPr>
    </w:p>
    <w:p w14:paraId="71503367" w14:textId="77777777" w:rsidR="00D75847" w:rsidRPr="00D75847" w:rsidRDefault="00D75847" w:rsidP="00D75847">
      <w:pPr>
        <w:bidi/>
        <w:jc w:val="both"/>
        <w:rPr>
          <w:rFonts w:cs="David" w:hint="cs"/>
          <w:rtl/>
        </w:rPr>
      </w:pPr>
      <w:r w:rsidRPr="00D75847">
        <w:rPr>
          <w:rFonts w:cs="David" w:hint="cs"/>
          <w:rtl/>
        </w:rPr>
        <w:tab/>
        <w:t xml:space="preserve">נניח שקיימנו דיונים שלוש שעות ביום שלישי, אז במקום שלוש, אפשר להתחיל את הדיונים ב-12:00. </w:t>
      </w:r>
    </w:p>
    <w:p w14:paraId="2CD0D8F4" w14:textId="77777777" w:rsidR="00D75847" w:rsidRPr="00D75847" w:rsidRDefault="00D75847" w:rsidP="00D75847">
      <w:pPr>
        <w:bidi/>
        <w:jc w:val="both"/>
        <w:rPr>
          <w:rFonts w:cs="David" w:hint="cs"/>
          <w:rtl/>
        </w:rPr>
      </w:pPr>
    </w:p>
    <w:p w14:paraId="631FCDA6" w14:textId="77777777" w:rsidR="00D75847" w:rsidRPr="00D75847" w:rsidRDefault="00D75847" w:rsidP="00D75847">
      <w:pPr>
        <w:bidi/>
        <w:jc w:val="both"/>
        <w:rPr>
          <w:rFonts w:cs="David" w:hint="cs"/>
          <w:rtl/>
        </w:rPr>
      </w:pPr>
      <w:r w:rsidRPr="00D75847">
        <w:rPr>
          <w:rFonts w:cs="David" w:hint="cs"/>
          <w:rtl/>
        </w:rPr>
        <w:tab/>
        <w:t xml:space="preserve">חבר הכנסת שטרית, הצעתי </w:t>
      </w:r>
      <w:proofErr w:type="spellStart"/>
      <w:r w:rsidRPr="00D75847">
        <w:rPr>
          <w:rFonts w:cs="David" w:hint="cs"/>
          <w:rtl/>
        </w:rPr>
        <w:t>היתה</w:t>
      </w:r>
      <w:proofErr w:type="spellEnd"/>
      <w:r w:rsidRPr="00D75847">
        <w:rPr>
          <w:rFonts w:cs="David" w:hint="cs"/>
          <w:rtl/>
        </w:rPr>
        <w:t xml:space="preserve"> שאם הסיום ביום שלישי היה בשעה סבירה, שחלק מהדיון על חוק התקציב יתקיים ביום שלישי. אני פתוח גם לפתוח את הלילה. אתם אומרים שלא רוצים את הלילה, אז לא פותחים את הלילה. ייקבע דד ליין, 21:00-22:00, הדיון מסתיים, ובהתאם לזה אפשר לקבל החלטה, שההצבעות יהיו ב-12:00 במקום ב-15:00. זה סוג ההצעה שרציתי להעביר.</w:t>
      </w:r>
    </w:p>
    <w:p w14:paraId="56213E4F" w14:textId="77777777" w:rsidR="00D75847" w:rsidRPr="00D75847" w:rsidRDefault="00D75847" w:rsidP="00D75847">
      <w:pPr>
        <w:bidi/>
        <w:jc w:val="both"/>
        <w:rPr>
          <w:rFonts w:cs="David" w:hint="cs"/>
          <w:rtl/>
        </w:rPr>
      </w:pPr>
    </w:p>
    <w:p w14:paraId="546030D8" w14:textId="77777777" w:rsidR="00D75847" w:rsidRPr="00D75847" w:rsidRDefault="00D75847" w:rsidP="00D75847">
      <w:pPr>
        <w:bidi/>
        <w:jc w:val="both"/>
        <w:rPr>
          <w:rFonts w:cs="David" w:hint="cs"/>
          <w:u w:val="single"/>
          <w:rtl/>
        </w:rPr>
      </w:pPr>
      <w:r w:rsidRPr="00D75847">
        <w:rPr>
          <w:rFonts w:cs="David" w:hint="cs"/>
          <w:u w:val="single"/>
          <w:rtl/>
        </w:rPr>
        <w:t>מאיר שטרית:</w:t>
      </w:r>
    </w:p>
    <w:p w14:paraId="093EA7A3" w14:textId="77777777" w:rsidR="00D75847" w:rsidRPr="00D75847" w:rsidRDefault="00D75847" w:rsidP="00D75847">
      <w:pPr>
        <w:bidi/>
        <w:jc w:val="both"/>
        <w:rPr>
          <w:rFonts w:cs="David" w:hint="cs"/>
          <w:u w:val="single"/>
          <w:rtl/>
        </w:rPr>
      </w:pPr>
    </w:p>
    <w:p w14:paraId="43B1D189" w14:textId="77777777" w:rsidR="00D75847" w:rsidRPr="00D75847" w:rsidRDefault="00D75847" w:rsidP="00D75847">
      <w:pPr>
        <w:bidi/>
        <w:jc w:val="both"/>
        <w:rPr>
          <w:rFonts w:cs="David" w:hint="cs"/>
          <w:rtl/>
        </w:rPr>
      </w:pPr>
      <w:r w:rsidRPr="00D75847">
        <w:rPr>
          <w:rFonts w:cs="David" w:hint="cs"/>
          <w:rtl/>
        </w:rPr>
        <w:tab/>
        <w:t>עד איזו שעה אתה רוצה לפתוח את הדיון? 21:00? גמרנו.</w:t>
      </w:r>
    </w:p>
    <w:p w14:paraId="17C04CE3" w14:textId="77777777" w:rsidR="00D75847" w:rsidRPr="00D75847" w:rsidRDefault="00D75847" w:rsidP="00D75847">
      <w:pPr>
        <w:bidi/>
        <w:jc w:val="both"/>
        <w:rPr>
          <w:rFonts w:cs="David" w:hint="cs"/>
          <w:rtl/>
        </w:rPr>
      </w:pPr>
    </w:p>
    <w:p w14:paraId="47526B51"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3FEBEDE0" w14:textId="77777777" w:rsidR="00D75847" w:rsidRPr="00D75847" w:rsidRDefault="00D75847" w:rsidP="00D75847">
      <w:pPr>
        <w:bidi/>
        <w:jc w:val="both"/>
        <w:rPr>
          <w:rFonts w:cs="David" w:hint="cs"/>
          <w:u w:val="single"/>
          <w:rtl/>
        </w:rPr>
      </w:pPr>
    </w:p>
    <w:p w14:paraId="59116FFB" w14:textId="77777777" w:rsidR="00D75847" w:rsidRPr="00D75847" w:rsidRDefault="00D75847" w:rsidP="00D75847">
      <w:pPr>
        <w:bidi/>
        <w:jc w:val="both"/>
        <w:rPr>
          <w:rFonts w:cs="David" w:hint="cs"/>
          <w:rtl/>
        </w:rPr>
      </w:pPr>
      <w:r w:rsidRPr="00D75847">
        <w:rPr>
          <w:rFonts w:cs="David" w:hint="cs"/>
          <w:rtl/>
        </w:rPr>
        <w:tab/>
        <w:t xml:space="preserve">אני לא רוצה שיהיה בלגאן. חבר הכנסת שטרית, אני מביא הצעה, ואני מבין שאתה אין בעיה. אני מתקן עכשיו את ההצעה שלי, בעקבות הבקשה שלכם לנעול את המליאה ב-21:00. ההצעה היא כזאת: שבמידה וההצבעות על חוק ההסדרים יסתיימו לפני 18:00, הדיון על חוק התקציב יתחיל באופן מיידי, ואז ההצבעות ביום רביעי יהיו לא ב-15:00 אלא ב-12:00. אם ההצבעות על חוק ההסדרים יחצו את הקו של 18:00, אז אנו חוזרים למתווה המקורי, שכל הדיון יתחיל ב-09:00 ויסתיים ב-15:00 בהצבעות. </w:t>
      </w:r>
    </w:p>
    <w:p w14:paraId="0D01E693" w14:textId="77777777" w:rsidR="00D75847" w:rsidRPr="00D75847" w:rsidRDefault="00D75847" w:rsidP="00D75847">
      <w:pPr>
        <w:bidi/>
        <w:jc w:val="both"/>
        <w:rPr>
          <w:rFonts w:cs="David" w:hint="cs"/>
          <w:rtl/>
        </w:rPr>
      </w:pPr>
    </w:p>
    <w:p w14:paraId="1CF74895" w14:textId="77777777" w:rsidR="00D75847" w:rsidRPr="00D75847" w:rsidRDefault="00D75847" w:rsidP="00D75847">
      <w:pPr>
        <w:bidi/>
        <w:jc w:val="both"/>
        <w:rPr>
          <w:rFonts w:cs="David" w:hint="cs"/>
          <w:u w:val="single"/>
          <w:rtl/>
        </w:rPr>
      </w:pPr>
      <w:r w:rsidRPr="00D75847">
        <w:rPr>
          <w:rFonts w:cs="David" w:hint="cs"/>
          <w:u w:val="single"/>
          <w:rtl/>
        </w:rPr>
        <w:t>מאיר שטרית:</w:t>
      </w:r>
    </w:p>
    <w:p w14:paraId="55A831ED" w14:textId="77777777" w:rsidR="00D75847" w:rsidRPr="00D75847" w:rsidRDefault="00D75847" w:rsidP="00D75847">
      <w:pPr>
        <w:bidi/>
        <w:jc w:val="both"/>
        <w:rPr>
          <w:rFonts w:cs="David" w:hint="cs"/>
          <w:u w:val="single"/>
          <w:rtl/>
        </w:rPr>
      </w:pPr>
    </w:p>
    <w:p w14:paraId="30903AF9" w14:textId="77777777" w:rsidR="00D75847" w:rsidRPr="00D75847" w:rsidRDefault="00D75847" w:rsidP="00D75847">
      <w:pPr>
        <w:bidi/>
        <w:jc w:val="both"/>
        <w:rPr>
          <w:rFonts w:cs="David" w:hint="cs"/>
          <w:rtl/>
        </w:rPr>
      </w:pPr>
      <w:r w:rsidRPr="00D75847">
        <w:rPr>
          <w:rFonts w:cs="David" w:hint="cs"/>
          <w:rtl/>
        </w:rPr>
        <w:tab/>
        <w:t>מקובל עליי.</w:t>
      </w:r>
    </w:p>
    <w:p w14:paraId="28332F2F" w14:textId="77777777" w:rsidR="00D75847" w:rsidRPr="00D75847" w:rsidRDefault="00D75847" w:rsidP="00D75847">
      <w:pPr>
        <w:bidi/>
        <w:jc w:val="both"/>
        <w:rPr>
          <w:rFonts w:cs="David" w:hint="cs"/>
          <w:rtl/>
        </w:rPr>
      </w:pPr>
    </w:p>
    <w:p w14:paraId="4EA5F7EA" w14:textId="77777777" w:rsidR="00D75847" w:rsidRPr="00D75847" w:rsidRDefault="00D75847" w:rsidP="00D75847">
      <w:pPr>
        <w:bidi/>
        <w:jc w:val="both"/>
        <w:rPr>
          <w:rFonts w:cs="David" w:hint="cs"/>
          <w:u w:val="single"/>
          <w:rtl/>
        </w:rPr>
      </w:pPr>
      <w:r w:rsidRPr="00D75847">
        <w:rPr>
          <w:rFonts w:cs="David" w:hint="cs"/>
          <w:u w:val="single"/>
          <w:rtl/>
        </w:rPr>
        <w:t>נסים זאב:</w:t>
      </w:r>
    </w:p>
    <w:p w14:paraId="50249DAE" w14:textId="77777777" w:rsidR="00D75847" w:rsidRPr="00D75847" w:rsidRDefault="00D75847" w:rsidP="00D75847">
      <w:pPr>
        <w:bidi/>
        <w:jc w:val="both"/>
        <w:rPr>
          <w:rFonts w:cs="David" w:hint="cs"/>
          <w:u w:val="single"/>
          <w:rtl/>
        </w:rPr>
      </w:pPr>
    </w:p>
    <w:p w14:paraId="27C1F59A" w14:textId="77777777" w:rsidR="00D75847" w:rsidRPr="00D75847" w:rsidRDefault="00D75847" w:rsidP="00D75847">
      <w:pPr>
        <w:bidi/>
        <w:jc w:val="both"/>
        <w:rPr>
          <w:rFonts w:cs="David" w:hint="cs"/>
          <w:rtl/>
        </w:rPr>
      </w:pPr>
      <w:r w:rsidRPr="00D75847">
        <w:rPr>
          <w:rFonts w:cs="David" w:hint="cs"/>
          <w:rtl/>
        </w:rPr>
        <w:tab/>
        <w:t>ההצבעה על ההסתייגויות- -</w:t>
      </w:r>
    </w:p>
    <w:p w14:paraId="56F7E32B" w14:textId="77777777" w:rsidR="00D75847" w:rsidRPr="00D75847" w:rsidRDefault="00D75847" w:rsidP="00D75847">
      <w:pPr>
        <w:bidi/>
        <w:jc w:val="both"/>
        <w:rPr>
          <w:rFonts w:cs="David" w:hint="cs"/>
          <w:rtl/>
        </w:rPr>
      </w:pPr>
    </w:p>
    <w:p w14:paraId="7ED2DABC"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7A1E50A2" w14:textId="77777777" w:rsidR="00D75847" w:rsidRPr="00D75847" w:rsidRDefault="00D75847" w:rsidP="00D75847">
      <w:pPr>
        <w:bidi/>
        <w:jc w:val="both"/>
        <w:rPr>
          <w:rFonts w:cs="David" w:hint="cs"/>
          <w:u w:val="single"/>
          <w:rtl/>
        </w:rPr>
      </w:pPr>
    </w:p>
    <w:p w14:paraId="78085E3E" w14:textId="77777777" w:rsidR="00D75847" w:rsidRPr="00D75847" w:rsidRDefault="00D75847" w:rsidP="00D75847">
      <w:pPr>
        <w:bidi/>
        <w:jc w:val="both"/>
        <w:rPr>
          <w:rFonts w:cs="David" w:hint="cs"/>
          <w:rtl/>
        </w:rPr>
      </w:pPr>
      <w:r w:rsidRPr="00D75847">
        <w:rPr>
          <w:rFonts w:cs="David" w:hint="cs"/>
          <w:rtl/>
        </w:rPr>
        <w:tab/>
        <w:t xml:space="preserve">ההצבעה על חוק ההסדרים לא משתנה. ההצבעה על חוק התקציב תתחיל בהתאם לשעת סיום ביום שלישי. ההצבעות על חוק התקציב יתחילו או ביום רביעי ב-12:00 או ביום רביעי ב-15:00. זה יהיה </w:t>
      </w:r>
      <w:proofErr w:type="spellStart"/>
      <w:r w:rsidRPr="00D75847">
        <w:rPr>
          <w:rFonts w:cs="David" w:hint="cs"/>
          <w:rtl/>
        </w:rPr>
        <w:t>מודולרי</w:t>
      </w:r>
      <w:proofErr w:type="spellEnd"/>
      <w:r w:rsidRPr="00D75847">
        <w:rPr>
          <w:rFonts w:cs="David" w:hint="cs"/>
          <w:rtl/>
        </w:rPr>
        <w:t>, לפי השאלה, מתי נגמור ביום שלישי.</w:t>
      </w:r>
    </w:p>
    <w:p w14:paraId="7414796A" w14:textId="77777777" w:rsidR="00D75847" w:rsidRPr="00D75847" w:rsidRDefault="00D75847" w:rsidP="00D75847">
      <w:pPr>
        <w:bidi/>
        <w:jc w:val="both"/>
        <w:rPr>
          <w:rFonts w:cs="David" w:hint="cs"/>
          <w:rtl/>
        </w:rPr>
      </w:pPr>
    </w:p>
    <w:p w14:paraId="5082D251" w14:textId="77777777" w:rsidR="00D75847" w:rsidRPr="00D75847" w:rsidRDefault="00D75847" w:rsidP="00D75847">
      <w:pPr>
        <w:bidi/>
        <w:jc w:val="both"/>
        <w:rPr>
          <w:rFonts w:cs="David" w:hint="cs"/>
          <w:u w:val="single"/>
          <w:rtl/>
        </w:rPr>
      </w:pPr>
      <w:r w:rsidRPr="00D75847">
        <w:rPr>
          <w:rFonts w:cs="David" w:hint="cs"/>
          <w:u w:val="single"/>
          <w:rtl/>
        </w:rPr>
        <w:t xml:space="preserve">אברהם </w:t>
      </w:r>
      <w:proofErr w:type="spellStart"/>
      <w:r w:rsidRPr="00D75847">
        <w:rPr>
          <w:rFonts w:cs="David" w:hint="cs"/>
          <w:u w:val="single"/>
          <w:rtl/>
        </w:rPr>
        <w:t>מיכאלי</w:t>
      </w:r>
      <w:proofErr w:type="spellEnd"/>
      <w:r w:rsidRPr="00D75847">
        <w:rPr>
          <w:rFonts w:cs="David" w:hint="cs"/>
          <w:u w:val="single"/>
          <w:rtl/>
        </w:rPr>
        <w:t>:</w:t>
      </w:r>
    </w:p>
    <w:p w14:paraId="45CB3C2D" w14:textId="77777777" w:rsidR="00D75847" w:rsidRPr="00D75847" w:rsidRDefault="00D75847" w:rsidP="00D75847">
      <w:pPr>
        <w:bidi/>
        <w:jc w:val="both"/>
        <w:rPr>
          <w:rFonts w:cs="David" w:hint="cs"/>
          <w:u w:val="single"/>
          <w:rtl/>
        </w:rPr>
      </w:pPr>
    </w:p>
    <w:p w14:paraId="20D06084" w14:textId="77777777" w:rsidR="00D75847" w:rsidRPr="00D75847" w:rsidRDefault="00D75847" w:rsidP="00D75847">
      <w:pPr>
        <w:bidi/>
        <w:jc w:val="both"/>
        <w:rPr>
          <w:rFonts w:cs="David" w:hint="cs"/>
          <w:rtl/>
        </w:rPr>
      </w:pPr>
      <w:r w:rsidRPr="00D75847">
        <w:rPr>
          <w:rFonts w:cs="David" w:hint="cs"/>
          <w:rtl/>
        </w:rPr>
        <w:tab/>
        <w:t>ביום שלישי שעה 11:00, התחלת- -</w:t>
      </w:r>
    </w:p>
    <w:p w14:paraId="75137D72" w14:textId="77777777" w:rsidR="00D75847" w:rsidRPr="00D75847" w:rsidRDefault="00D75847" w:rsidP="00D75847">
      <w:pPr>
        <w:bidi/>
        <w:jc w:val="both"/>
        <w:rPr>
          <w:rFonts w:cs="David" w:hint="cs"/>
          <w:rtl/>
        </w:rPr>
      </w:pPr>
    </w:p>
    <w:p w14:paraId="07C061EC"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7A795699" w14:textId="77777777" w:rsidR="00D75847" w:rsidRPr="00D75847" w:rsidRDefault="00D75847" w:rsidP="00D75847">
      <w:pPr>
        <w:bidi/>
        <w:jc w:val="both"/>
        <w:rPr>
          <w:rFonts w:cs="David" w:hint="cs"/>
          <w:u w:val="single"/>
          <w:rtl/>
        </w:rPr>
      </w:pPr>
    </w:p>
    <w:p w14:paraId="1BFC30CF" w14:textId="77777777" w:rsidR="00D75847" w:rsidRPr="00D75847" w:rsidRDefault="00D75847" w:rsidP="00D75847">
      <w:pPr>
        <w:bidi/>
        <w:jc w:val="both"/>
        <w:rPr>
          <w:rFonts w:cs="David" w:hint="cs"/>
          <w:rtl/>
        </w:rPr>
      </w:pPr>
      <w:r w:rsidRPr="00D75847">
        <w:rPr>
          <w:rFonts w:cs="David" w:hint="cs"/>
          <w:rtl/>
        </w:rPr>
        <w:tab/>
        <w:t>ב-11:00 זה הצבעות על חוק ההסדרים, זה לא משתנה.</w:t>
      </w:r>
    </w:p>
    <w:p w14:paraId="34E9272D" w14:textId="77777777" w:rsidR="00D75847" w:rsidRPr="00D75847" w:rsidRDefault="00D75847" w:rsidP="00D75847">
      <w:pPr>
        <w:bidi/>
        <w:jc w:val="both"/>
        <w:rPr>
          <w:rFonts w:cs="David" w:hint="cs"/>
          <w:rtl/>
        </w:rPr>
      </w:pPr>
    </w:p>
    <w:p w14:paraId="6F90C91A" w14:textId="77777777" w:rsidR="00D75847" w:rsidRPr="00D75847" w:rsidRDefault="00D75847" w:rsidP="00D75847">
      <w:pPr>
        <w:bidi/>
        <w:jc w:val="both"/>
        <w:rPr>
          <w:rFonts w:cs="David" w:hint="cs"/>
          <w:rtl/>
        </w:rPr>
      </w:pPr>
      <w:r w:rsidRPr="00D75847">
        <w:rPr>
          <w:rFonts w:cs="David" w:hint="cs"/>
          <w:rtl/>
        </w:rPr>
        <w:tab/>
        <w:t xml:space="preserve">השינוי השלישי שרציתי להביא לפה, בעקבות בקשה שקיבלתי מכמה ראשי ועדות, הסבו את תשומת לבי, שאנו נכנסים לתקופה של סוף רציפויות, כי מה שלא יוצג השבוע במליאה, לא יוכל לקבל רציפות עד הפגרה בגלל הצורך להמתין שבועיים. </w:t>
      </w:r>
    </w:p>
    <w:p w14:paraId="207FEFE5" w14:textId="77777777" w:rsidR="00D75847" w:rsidRPr="00D75847" w:rsidRDefault="00D75847" w:rsidP="00D75847">
      <w:pPr>
        <w:bidi/>
        <w:jc w:val="both"/>
        <w:rPr>
          <w:rFonts w:cs="David" w:hint="cs"/>
          <w:rtl/>
        </w:rPr>
      </w:pPr>
    </w:p>
    <w:p w14:paraId="6722EAFF" w14:textId="77777777" w:rsidR="00D75847" w:rsidRPr="00D75847" w:rsidRDefault="00D75847" w:rsidP="00D75847">
      <w:pPr>
        <w:bidi/>
        <w:ind w:firstLine="720"/>
        <w:jc w:val="both"/>
        <w:rPr>
          <w:rFonts w:cs="David" w:hint="cs"/>
          <w:rtl/>
        </w:rPr>
      </w:pPr>
      <w:r w:rsidRPr="00D75847">
        <w:rPr>
          <w:rFonts w:cs="David" w:hint="cs"/>
          <w:rtl/>
        </w:rPr>
        <w:t xml:space="preserve">ההחלטה האחרונה שאני רוצה להביא לכאן, זה לא יפריע לסדר הדיון, כי זה הודעה קצרה בדרך כלל, שלא דורשת לא הצבעה ולא שום דבר, שאנו נאפשר לראשי ועדות, במידה ובוועדות יש רציפויות שהם רוצים להביא למליאה, נאפשר לשים על סדר היום או בין </w:t>
      </w:r>
      <w:r w:rsidRPr="00D75847">
        <w:rPr>
          <w:rFonts w:cs="David"/>
          <w:rtl/>
        </w:rPr>
        <w:t>–</w:t>
      </w:r>
      <w:r w:rsidRPr="00D75847">
        <w:rPr>
          <w:rFonts w:cs="David" w:hint="cs"/>
          <w:rtl/>
        </w:rPr>
        <w:t xml:space="preserve"> כדי לא לקטוע את הדיון באמצע </w:t>
      </w:r>
      <w:r w:rsidRPr="00D75847">
        <w:rPr>
          <w:rFonts w:cs="David"/>
          <w:rtl/>
        </w:rPr>
        <w:t>–</w:t>
      </w:r>
      <w:r w:rsidRPr="00D75847">
        <w:rPr>
          <w:rFonts w:cs="David" w:hint="cs"/>
          <w:rtl/>
        </w:rPr>
        <w:t xml:space="preserve"> יש אפשרות לעשות זה או בין ההסדרים לתקציב או אפילו אחרי התקציב, אבל אם ראשי ועדות ירצו להודיע על הרציפות של החוקים, כדי שיתחילו לספור את השבועיים, אנו מאפשרים את זה כאן בהחלטה במשך השבוע הזה, כדי לא לנעול בפניהם </w:t>
      </w:r>
      <w:r w:rsidRPr="00D75847">
        <w:rPr>
          <w:rFonts w:cs="David"/>
          <w:rtl/>
        </w:rPr>
        <w:t>–</w:t>
      </w:r>
      <w:r w:rsidRPr="00D75847">
        <w:rPr>
          <w:rFonts w:cs="David" w:hint="cs"/>
          <w:rtl/>
        </w:rPr>
        <w:t xml:space="preserve"> זה הודעות קצרות מאוד, זה לא יפריע לדיון. אני חושב שנכון לעשות זאת. </w:t>
      </w:r>
    </w:p>
    <w:p w14:paraId="419E2B6D" w14:textId="77777777" w:rsidR="00D75847" w:rsidRPr="00D75847" w:rsidRDefault="00D75847" w:rsidP="00D75847">
      <w:pPr>
        <w:bidi/>
        <w:jc w:val="both"/>
        <w:rPr>
          <w:rFonts w:cs="David" w:hint="cs"/>
          <w:rtl/>
        </w:rPr>
      </w:pPr>
    </w:p>
    <w:p w14:paraId="6BF4D8ED" w14:textId="77777777" w:rsidR="00D75847" w:rsidRPr="00D75847" w:rsidRDefault="00D75847" w:rsidP="00D75847">
      <w:pPr>
        <w:bidi/>
        <w:jc w:val="both"/>
        <w:rPr>
          <w:rFonts w:cs="David" w:hint="cs"/>
          <w:u w:val="single"/>
          <w:rtl/>
        </w:rPr>
      </w:pPr>
      <w:r w:rsidRPr="00D75847">
        <w:rPr>
          <w:rFonts w:cs="David" w:hint="cs"/>
          <w:u w:val="single"/>
          <w:rtl/>
        </w:rPr>
        <w:t xml:space="preserve">יריב </w:t>
      </w:r>
      <w:proofErr w:type="spellStart"/>
      <w:r w:rsidRPr="00D75847">
        <w:rPr>
          <w:rFonts w:cs="David" w:hint="cs"/>
          <w:u w:val="single"/>
          <w:rtl/>
        </w:rPr>
        <w:t>לוין</w:t>
      </w:r>
      <w:proofErr w:type="spellEnd"/>
      <w:r w:rsidRPr="00D75847">
        <w:rPr>
          <w:rFonts w:cs="David" w:hint="cs"/>
          <w:u w:val="single"/>
          <w:rtl/>
        </w:rPr>
        <w:t>:</w:t>
      </w:r>
    </w:p>
    <w:p w14:paraId="2B32DE41" w14:textId="77777777" w:rsidR="00D75847" w:rsidRPr="00D75847" w:rsidRDefault="00D75847" w:rsidP="00D75847">
      <w:pPr>
        <w:bidi/>
        <w:jc w:val="both"/>
        <w:rPr>
          <w:rFonts w:cs="David" w:hint="cs"/>
          <w:u w:val="single"/>
          <w:rtl/>
        </w:rPr>
      </w:pPr>
    </w:p>
    <w:p w14:paraId="59853BA7" w14:textId="77777777" w:rsidR="00D75847" w:rsidRPr="00D75847" w:rsidRDefault="00D75847" w:rsidP="00D75847">
      <w:pPr>
        <w:bidi/>
        <w:jc w:val="both"/>
        <w:rPr>
          <w:rFonts w:cs="David" w:hint="cs"/>
          <w:rtl/>
        </w:rPr>
      </w:pPr>
      <w:r w:rsidRPr="00D75847">
        <w:rPr>
          <w:rFonts w:cs="David" w:hint="cs"/>
          <w:rtl/>
        </w:rPr>
        <w:tab/>
        <w:t>אני מבקש שיופץ לכל חברי הכנסת.</w:t>
      </w:r>
    </w:p>
    <w:p w14:paraId="674E5FEA" w14:textId="77777777" w:rsidR="00D75847" w:rsidRPr="00D75847" w:rsidRDefault="00D75847" w:rsidP="00D75847">
      <w:pPr>
        <w:bidi/>
        <w:jc w:val="both"/>
        <w:rPr>
          <w:rFonts w:cs="David" w:hint="cs"/>
          <w:rtl/>
        </w:rPr>
      </w:pPr>
    </w:p>
    <w:p w14:paraId="44C28393"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753E89FF" w14:textId="77777777" w:rsidR="00D75847" w:rsidRPr="00D75847" w:rsidRDefault="00D75847" w:rsidP="00D75847">
      <w:pPr>
        <w:bidi/>
        <w:jc w:val="both"/>
        <w:rPr>
          <w:rFonts w:cs="David" w:hint="cs"/>
          <w:u w:val="single"/>
          <w:rtl/>
        </w:rPr>
      </w:pPr>
    </w:p>
    <w:p w14:paraId="7B40F58B" w14:textId="77777777" w:rsidR="00D75847" w:rsidRPr="00D75847" w:rsidRDefault="00D75847" w:rsidP="00D75847">
      <w:pPr>
        <w:bidi/>
        <w:jc w:val="both"/>
        <w:rPr>
          <w:rFonts w:cs="David" w:hint="cs"/>
          <w:rtl/>
        </w:rPr>
      </w:pPr>
      <w:r w:rsidRPr="00D75847">
        <w:rPr>
          <w:rFonts w:cs="David" w:hint="cs"/>
          <w:rtl/>
        </w:rPr>
        <w:tab/>
        <w:t xml:space="preserve">ודאי, מייד. כל השינויים שמחליטים עליהם כאן, מייד זה נכנס. אז אני מביא את החבילה הזו של שלושה שינויים </w:t>
      </w:r>
      <w:r w:rsidRPr="00D75847">
        <w:rPr>
          <w:rFonts w:cs="David"/>
          <w:rtl/>
        </w:rPr>
        <w:t>–</w:t>
      </w:r>
      <w:r w:rsidRPr="00D75847">
        <w:rPr>
          <w:rFonts w:cs="David" w:hint="cs"/>
          <w:rtl/>
        </w:rPr>
        <w:t xml:space="preserve"> הכנסת חוק הקולנוע, התניה של האפשרות להקדים את הדיונים- -</w:t>
      </w:r>
    </w:p>
    <w:p w14:paraId="0618C3B8" w14:textId="77777777" w:rsidR="00D75847" w:rsidRPr="00D75847" w:rsidRDefault="00D75847" w:rsidP="00D75847">
      <w:pPr>
        <w:bidi/>
        <w:jc w:val="both"/>
        <w:rPr>
          <w:rFonts w:cs="David" w:hint="cs"/>
          <w:rtl/>
        </w:rPr>
      </w:pPr>
    </w:p>
    <w:p w14:paraId="7F1924CF" w14:textId="77777777" w:rsidR="00D75847" w:rsidRPr="00D75847" w:rsidRDefault="00D75847" w:rsidP="00D75847">
      <w:pPr>
        <w:bidi/>
        <w:jc w:val="both"/>
        <w:rPr>
          <w:rFonts w:cs="David" w:hint="cs"/>
          <w:u w:val="single"/>
          <w:rtl/>
        </w:rPr>
      </w:pPr>
      <w:r w:rsidRPr="00D75847">
        <w:rPr>
          <w:rFonts w:cs="David" w:hint="cs"/>
          <w:u w:val="single"/>
          <w:rtl/>
        </w:rPr>
        <w:t>נסים זאב:</w:t>
      </w:r>
    </w:p>
    <w:p w14:paraId="02A61788" w14:textId="77777777" w:rsidR="00D75847" w:rsidRPr="00D75847" w:rsidRDefault="00D75847" w:rsidP="00D75847">
      <w:pPr>
        <w:bidi/>
        <w:jc w:val="both"/>
        <w:rPr>
          <w:rFonts w:cs="David" w:hint="cs"/>
          <w:u w:val="single"/>
          <w:rtl/>
        </w:rPr>
      </w:pPr>
    </w:p>
    <w:p w14:paraId="38E17979" w14:textId="77777777" w:rsidR="00D75847" w:rsidRPr="00D75847" w:rsidRDefault="00D75847" w:rsidP="00D75847">
      <w:pPr>
        <w:bidi/>
        <w:jc w:val="both"/>
        <w:rPr>
          <w:rFonts w:cs="David" w:hint="cs"/>
          <w:rtl/>
        </w:rPr>
      </w:pPr>
      <w:r w:rsidRPr="00D75847">
        <w:rPr>
          <w:rFonts w:cs="David" w:hint="cs"/>
          <w:rtl/>
        </w:rPr>
        <w:tab/>
        <w:t>מתי חוק הקולנוע?</w:t>
      </w:r>
    </w:p>
    <w:p w14:paraId="3CFDF239" w14:textId="77777777" w:rsidR="00D75847" w:rsidRPr="00D75847" w:rsidRDefault="00D75847" w:rsidP="00D75847">
      <w:pPr>
        <w:bidi/>
        <w:jc w:val="both"/>
        <w:rPr>
          <w:rFonts w:cs="David" w:hint="cs"/>
          <w:rtl/>
        </w:rPr>
      </w:pPr>
    </w:p>
    <w:p w14:paraId="75424853"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0ADD8D45" w14:textId="77777777" w:rsidR="00D75847" w:rsidRPr="00D75847" w:rsidRDefault="00D75847" w:rsidP="00D75847">
      <w:pPr>
        <w:bidi/>
        <w:jc w:val="both"/>
        <w:rPr>
          <w:rFonts w:cs="David" w:hint="cs"/>
          <w:u w:val="single"/>
          <w:rtl/>
        </w:rPr>
      </w:pPr>
    </w:p>
    <w:p w14:paraId="70813FF1" w14:textId="77777777" w:rsidR="00D75847" w:rsidRPr="00D75847" w:rsidRDefault="00D75847" w:rsidP="00D75847">
      <w:pPr>
        <w:bidi/>
        <w:jc w:val="both"/>
        <w:rPr>
          <w:rFonts w:cs="David" w:hint="cs"/>
          <w:rtl/>
        </w:rPr>
      </w:pPr>
      <w:r w:rsidRPr="00D75847">
        <w:rPr>
          <w:rFonts w:cs="David" w:hint="cs"/>
          <w:rtl/>
        </w:rPr>
        <w:tab/>
        <w:t>חוק הקולנוע יהיה אחרי מטפלות, לפני דיון על ההסדרים, היום. אחרי אי-אמון יהיה מטפלות, אחר כך קולנוע ואחר כך תחילת דיון בהסדרים.</w:t>
      </w:r>
    </w:p>
    <w:p w14:paraId="297F0361" w14:textId="77777777" w:rsidR="00D75847" w:rsidRPr="00D75847" w:rsidRDefault="00D75847" w:rsidP="00D75847">
      <w:pPr>
        <w:bidi/>
        <w:jc w:val="both"/>
        <w:rPr>
          <w:rFonts w:cs="David" w:hint="cs"/>
          <w:rtl/>
        </w:rPr>
      </w:pPr>
    </w:p>
    <w:p w14:paraId="08B1596A" w14:textId="77777777" w:rsidR="00D75847" w:rsidRPr="00D75847" w:rsidRDefault="00D75847" w:rsidP="00D75847">
      <w:pPr>
        <w:bidi/>
        <w:jc w:val="both"/>
        <w:rPr>
          <w:rFonts w:cs="David" w:hint="cs"/>
          <w:u w:val="single"/>
          <w:rtl/>
        </w:rPr>
      </w:pPr>
      <w:r w:rsidRPr="00D75847">
        <w:rPr>
          <w:rFonts w:cs="David" w:hint="cs"/>
          <w:u w:val="single"/>
          <w:rtl/>
        </w:rPr>
        <w:t xml:space="preserve">יריב </w:t>
      </w:r>
      <w:proofErr w:type="spellStart"/>
      <w:r w:rsidRPr="00D75847">
        <w:rPr>
          <w:rFonts w:cs="David" w:hint="cs"/>
          <w:u w:val="single"/>
          <w:rtl/>
        </w:rPr>
        <w:t>לוין</w:t>
      </w:r>
      <w:proofErr w:type="spellEnd"/>
      <w:r w:rsidRPr="00D75847">
        <w:rPr>
          <w:rFonts w:cs="David" w:hint="cs"/>
          <w:u w:val="single"/>
          <w:rtl/>
        </w:rPr>
        <w:t>:</w:t>
      </w:r>
    </w:p>
    <w:p w14:paraId="16BFDB54" w14:textId="77777777" w:rsidR="00D75847" w:rsidRPr="00D75847" w:rsidRDefault="00D75847" w:rsidP="00D75847">
      <w:pPr>
        <w:bidi/>
        <w:jc w:val="both"/>
        <w:rPr>
          <w:rFonts w:cs="David" w:hint="cs"/>
          <w:u w:val="single"/>
          <w:rtl/>
        </w:rPr>
      </w:pPr>
    </w:p>
    <w:p w14:paraId="594DD23F" w14:textId="77777777" w:rsidR="00D75847" w:rsidRPr="00D75847" w:rsidRDefault="00D75847" w:rsidP="00D75847">
      <w:pPr>
        <w:bidi/>
        <w:jc w:val="both"/>
        <w:rPr>
          <w:rFonts w:cs="David" w:hint="cs"/>
          <w:rtl/>
        </w:rPr>
      </w:pPr>
      <w:r w:rsidRPr="00D75847">
        <w:rPr>
          <w:rFonts w:cs="David" w:hint="cs"/>
          <w:rtl/>
        </w:rPr>
        <w:tab/>
        <w:t>הפצה של ההסתייגויות נעשתה במייל?</w:t>
      </w:r>
    </w:p>
    <w:p w14:paraId="1987A596" w14:textId="77777777" w:rsidR="00D75847" w:rsidRPr="00D75847" w:rsidRDefault="00D75847" w:rsidP="00D75847">
      <w:pPr>
        <w:bidi/>
        <w:jc w:val="both"/>
        <w:rPr>
          <w:rFonts w:cs="David" w:hint="cs"/>
          <w:rtl/>
        </w:rPr>
      </w:pPr>
    </w:p>
    <w:p w14:paraId="03E83826"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7EBEB64F" w14:textId="77777777" w:rsidR="00D75847" w:rsidRPr="00D75847" w:rsidRDefault="00D75847" w:rsidP="00D75847">
      <w:pPr>
        <w:bidi/>
        <w:jc w:val="both"/>
        <w:rPr>
          <w:rFonts w:cs="David" w:hint="cs"/>
          <w:u w:val="single"/>
          <w:rtl/>
        </w:rPr>
      </w:pPr>
    </w:p>
    <w:p w14:paraId="7564F0DA" w14:textId="77777777" w:rsidR="00D75847" w:rsidRPr="00D75847" w:rsidRDefault="00D75847" w:rsidP="00D75847">
      <w:pPr>
        <w:bidi/>
        <w:jc w:val="both"/>
        <w:rPr>
          <w:rFonts w:cs="David" w:hint="cs"/>
          <w:rtl/>
        </w:rPr>
      </w:pPr>
      <w:r w:rsidRPr="00D75847">
        <w:rPr>
          <w:rFonts w:cs="David" w:hint="cs"/>
          <w:rtl/>
        </w:rPr>
        <w:tab/>
        <w:t>היא מונחת על שולחן הכנסת.</w:t>
      </w:r>
    </w:p>
    <w:p w14:paraId="3C78DAA6" w14:textId="77777777" w:rsidR="00D75847" w:rsidRPr="00D75847" w:rsidRDefault="00D75847" w:rsidP="00D75847">
      <w:pPr>
        <w:bidi/>
        <w:jc w:val="both"/>
        <w:rPr>
          <w:rFonts w:cs="David" w:hint="cs"/>
          <w:rtl/>
        </w:rPr>
      </w:pPr>
    </w:p>
    <w:p w14:paraId="0368EB19" w14:textId="77777777" w:rsidR="00D75847" w:rsidRPr="00D75847" w:rsidRDefault="00D75847" w:rsidP="00D75847">
      <w:pPr>
        <w:bidi/>
        <w:jc w:val="both"/>
        <w:rPr>
          <w:rFonts w:cs="David" w:hint="cs"/>
          <w:rtl/>
        </w:rPr>
      </w:pPr>
      <w:r w:rsidRPr="00D75847">
        <w:rPr>
          <w:rFonts w:cs="David" w:hint="cs"/>
          <w:rtl/>
        </w:rPr>
        <w:tab/>
        <w:t xml:space="preserve">השינוי השנה זה החלטה של ועדת הכנסת, שאם ההצבעות על חוק ההסדרים יסתיימו עד 18:00 ביום שלישי, מקדימים את הדיון בחוק התקציב </w:t>
      </w:r>
      <w:r w:rsidRPr="00D75847">
        <w:rPr>
          <w:rFonts w:cs="David"/>
          <w:rtl/>
        </w:rPr>
        <w:t>–</w:t>
      </w:r>
      <w:r w:rsidRPr="00D75847">
        <w:rPr>
          <w:rFonts w:cs="David" w:hint="cs"/>
          <w:rtl/>
        </w:rPr>
        <w:t xml:space="preserve"> ההצבעות בחוק התקציב יתחילו בשעה 12:00 למחרת. אם זה לא קרה, חוזרים ללו"ז המקורי </w:t>
      </w:r>
      <w:r w:rsidRPr="00D75847">
        <w:rPr>
          <w:rFonts w:cs="David"/>
          <w:rtl/>
        </w:rPr>
        <w:t>–</w:t>
      </w:r>
      <w:r w:rsidRPr="00D75847">
        <w:rPr>
          <w:rFonts w:cs="David" w:hint="cs"/>
          <w:rtl/>
        </w:rPr>
        <w:t xml:space="preserve"> דיון ב-09:00 בבוקר והצבעות ב-15:00. </w:t>
      </w:r>
    </w:p>
    <w:p w14:paraId="6B0FDAEC" w14:textId="77777777" w:rsidR="00D75847" w:rsidRPr="00D75847" w:rsidRDefault="00D75847" w:rsidP="00D75847">
      <w:pPr>
        <w:bidi/>
        <w:jc w:val="both"/>
        <w:rPr>
          <w:rFonts w:cs="David" w:hint="cs"/>
          <w:rtl/>
        </w:rPr>
      </w:pPr>
    </w:p>
    <w:p w14:paraId="5A4E7C74" w14:textId="77777777" w:rsidR="00D75847" w:rsidRPr="00D75847" w:rsidRDefault="00D75847" w:rsidP="00D75847">
      <w:pPr>
        <w:bidi/>
        <w:jc w:val="both"/>
        <w:rPr>
          <w:rFonts w:cs="David" w:hint="cs"/>
          <w:u w:val="single"/>
          <w:rtl/>
        </w:rPr>
      </w:pPr>
      <w:r w:rsidRPr="00D75847">
        <w:rPr>
          <w:rFonts w:cs="David" w:hint="cs"/>
          <w:u w:val="single"/>
          <w:rtl/>
        </w:rPr>
        <w:t>רחל אדטו:</w:t>
      </w:r>
    </w:p>
    <w:p w14:paraId="10095D90" w14:textId="77777777" w:rsidR="00D75847" w:rsidRPr="00D75847" w:rsidRDefault="00D75847" w:rsidP="00D75847">
      <w:pPr>
        <w:bidi/>
        <w:jc w:val="both"/>
        <w:rPr>
          <w:rFonts w:cs="David" w:hint="cs"/>
          <w:u w:val="single"/>
          <w:rtl/>
        </w:rPr>
      </w:pPr>
    </w:p>
    <w:p w14:paraId="5257149C" w14:textId="77777777" w:rsidR="00D75847" w:rsidRPr="00D75847" w:rsidRDefault="00D75847" w:rsidP="00D75847">
      <w:pPr>
        <w:bidi/>
        <w:jc w:val="both"/>
        <w:rPr>
          <w:rFonts w:cs="David" w:hint="cs"/>
          <w:rtl/>
        </w:rPr>
      </w:pPr>
      <w:r w:rsidRPr="00D75847">
        <w:rPr>
          <w:rFonts w:cs="David" w:hint="cs"/>
          <w:rtl/>
        </w:rPr>
        <w:tab/>
        <w:t>לא סייגת לגבי 21:00.</w:t>
      </w:r>
    </w:p>
    <w:p w14:paraId="71BE8075" w14:textId="77777777" w:rsidR="00D75847" w:rsidRPr="00D75847" w:rsidRDefault="00D75847" w:rsidP="00D75847">
      <w:pPr>
        <w:bidi/>
        <w:jc w:val="both"/>
        <w:rPr>
          <w:rFonts w:cs="David" w:hint="cs"/>
          <w:rtl/>
        </w:rPr>
      </w:pPr>
    </w:p>
    <w:p w14:paraId="3452F5E6"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6DB059E2" w14:textId="77777777" w:rsidR="00D75847" w:rsidRPr="00D75847" w:rsidRDefault="00D75847" w:rsidP="00D75847">
      <w:pPr>
        <w:bidi/>
        <w:jc w:val="both"/>
        <w:rPr>
          <w:rFonts w:cs="David" w:hint="cs"/>
          <w:u w:val="single"/>
          <w:rtl/>
        </w:rPr>
      </w:pPr>
    </w:p>
    <w:p w14:paraId="2175316F" w14:textId="77777777" w:rsidR="00D75847" w:rsidRPr="00D75847" w:rsidRDefault="00D75847" w:rsidP="00D75847">
      <w:pPr>
        <w:bidi/>
        <w:jc w:val="both"/>
        <w:rPr>
          <w:rFonts w:cs="David" w:hint="cs"/>
          <w:rtl/>
        </w:rPr>
      </w:pPr>
      <w:r w:rsidRPr="00D75847">
        <w:rPr>
          <w:rFonts w:cs="David" w:hint="cs"/>
          <w:rtl/>
        </w:rPr>
        <w:tab/>
        <w:t>אני מקבל. אם מקדימים את הדיון, המליאה תינעל ב-21:00.</w:t>
      </w:r>
    </w:p>
    <w:p w14:paraId="27F62C64" w14:textId="77777777" w:rsidR="00D75847" w:rsidRPr="00D75847" w:rsidRDefault="00D75847" w:rsidP="00D75847">
      <w:pPr>
        <w:bidi/>
        <w:jc w:val="both"/>
        <w:rPr>
          <w:rFonts w:cs="David" w:hint="cs"/>
          <w:rtl/>
        </w:rPr>
      </w:pPr>
      <w:r w:rsidRPr="00D75847">
        <w:rPr>
          <w:rFonts w:cs="David" w:hint="cs"/>
          <w:rtl/>
        </w:rPr>
        <w:tab/>
      </w:r>
    </w:p>
    <w:p w14:paraId="2A11D398" w14:textId="77777777" w:rsidR="00D75847" w:rsidRPr="00D75847" w:rsidRDefault="00D75847" w:rsidP="00D75847">
      <w:pPr>
        <w:bidi/>
        <w:jc w:val="both"/>
        <w:rPr>
          <w:rFonts w:cs="David" w:hint="cs"/>
          <w:rtl/>
        </w:rPr>
      </w:pPr>
      <w:r w:rsidRPr="00D75847">
        <w:rPr>
          <w:rFonts w:cs="David" w:hint="cs"/>
          <w:rtl/>
        </w:rPr>
        <w:tab/>
        <w:t xml:space="preserve">השינוי השלישי הוא אפשרות לראשי ועדות להציג רציפויות. חבר הכנסת </w:t>
      </w:r>
      <w:proofErr w:type="spellStart"/>
      <w:r w:rsidRPr="00D75847">
        <w:rPr>
          <w:rFonts w:cs="David" w:hint="cs"/>
          <w:rtl/>
        </w:rPr>
        <w:t>אורלב</w:t>
      </w:r>
      <w:proofErr w:type="spellEnd"/>
      <w:r w:rsidRPr="00D75847">
        <w:rPr>
          <w:rFonts w:cs="David" w:hint="cs"/>
          <w:rtl/>
        </w:rPr>
        <w:t>.</w:t>
      </w:r>
    </w:p>
    <w:p w14:paraId="08EF2AD7" w14:textId="77777777" w:rsidR="00D75847" w:rsidRPr="00D75847" w:rsidRDefault="00D75847" w:rsidP="00D75847">
      <w:pPr>
        <w:bidi/>
        <w:jc w:val="both"/>
        <w:rPr>
          <w:rFonts w:cs="David" w:hint="cs"/>
          <w:rtl/>
        </w:rPr>
      </w:pPr>
    </w:p>
    <w:p w14:paraId="5A4B2B8F" w14:textId="77777777" w:rsidR="00D75847" w:rsidRPr="00D75847" w:rsidRDefault="00D75847" w:rsidP="00D75847">
      <w:pPr>
        <w:bidi/>
        <w:jc w:val="both"/>
        <w:rPr>
          <w:rFonts w:cs="David" w:hint="cs"/>
          <w:u w:val="single"/>
          <w:rtl/>
        </w:rPr>
      </w:pPr>
      <w:r w:rsidRPr="00D75847">
        <w:rPr>
          <w:rFonts w:cs="David" w:hint="cs"/>
          <w:u w:val="single"/>
          <w:rtl/>
        </w:rPr>
        <w:t xml:space="preserve">זבולון </w:t>
      </w:r>
      <w:proofErr w:type="spellStart"/>
      <w:r w:rsidRPr="00D75847">
        <w:rPr>
          <w:rFonts w:cs="David" w:hint="cs"/>
          <w:u w:val="single"/>
          <w:rtl/>
        </w:rPr>
        <w:t>אורלב</w:t>
      </w:r>
      <w:proofErr w:type="spellEnd"/>
      <w:r w:rsidRPr="00D75847">
        <w:rPr>
          <w:rFonts w:cs="David" w:hint="cs"/>
          <w:u w:val="single"/>
          <w:rtl/>
        </w:rPr>
        <w:t>:</w:t>
      </w:r>
    </w:p>
    <w:p w14:paraId="10D2E24C" w14:textId="77777777" w:rsidR="00D75847" w:rsidRPr="00D75847" w:rsidRDefault="00D75847" w:rsidP="00D75847">
      <w:pPr>
        <w:bidi/>
        <w:jc w:val="both"/>
        <w:rPr>
          <w:rFonts w:cs="David" w:hint="cs"/>
          <w:u w:val="single"/>
          <w:rtl/>
        </w:rPr>
      </w:pPr>
    </w:p>
    <w:p w14:paraId="05402CD1" w14:textId="77777777" w:rsidR="00D75847" w:rsidRPr="00D75847" w:rsidRDefault="00D75847" w:rsidP="00D75847">
      <w:pPr>
        <w:bidi/>
        <w:jc w:val="both"/>
        <w:rPr>
          <w:rFonts w:cs="David" w:hint="cs"/>
          <w:rtl/>
        </w:rPr>
      </w:pPr>
      <w:r w:rsidRPr="00D75847">
        <w:rPr>
          <w:rFonts w:cs="David" w:hint="cs"/>
          <w:rtl/>
        </w:rPr>
        <w:tab/>
        <w:t>אני מבין שמה שיבוא להצבעה ביום שלישי ב-11 בחוק ההסדרים זה רק החוקים של חוק ההסדרים ולא חוקים שפוצלו ממנו.</w:t>
      </w:r>
    </w:p>
    <w:p w14:paraId="0A04120A" w14:textId="77777777" w:rsidR="00D75847" w:rsidRPr="00D75847" w:rsidRDefault="00D75847" w:rsidP="00D75847">
      <w:pPr>
        <w:bidi/>
        <w:jc w:val="both"/>
        <w:rPr>
          <w:rFonts w:cs="David" w:hint="cs"/>
          <w:rtl/>
        </w:rPr>
      </w:pPr>
    </w:p>
    <w:p w14:paraId="5934C161"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57EB8579" w14:textId="77777777" w:rsidR="00D75847" w:rsidRPr="00D75847" w:rsidRDefault="00D75847" w:rsidP="00D75847">
      <w:pPr>
        <w:bidi/>
        <w:jc w:val="both"/>
        <w:rPr>
          <w:rFonts w:cs="David" w:hint="cs"/>
          <w:u w:val="single"/>
          <w:rtl/>
        </w:rPr>
      </w:pPr>
    </w:p>
    <w:p w14:paraId="016C47A1" w14:textId="77777777" w:rsidR="00D75847" w:rsidRPr="00D75847" w:rsidRDefault="00D75847" w:rsidP="00D75847">
      <w:pPr>
        <w:bidi/>
        <w:jc w:val="both"/>
        <w:rPr>
          <w:rFonts w:cs="David" w:hint="cs"/>
          <w:rtl/>
        </w:rPr>
      </w:pPr>
      <w:r w:rsidRPr="00D75847">
        <w:rPr>
          <w:rFonts w:cs="David" w:hint="cs"/>
          <w:rtl/>
        </w:rPr>
        <w:tab/>
        <w:t>נכון. כאן קיבלנו החלטות רק על שני חוקים שעולים השבוע - זה חוק המטפלות וחוק הקולנוע.</w:t>
      </w:r>
    </w:p>
    <w:p w14:paraId="3204A8B5" w14:textId="77777777" w:rsidR="00D75847" w:rsidRPr="00D75847" w:rsidRDefault="00D75847" w:rsidP="00D75847">
      <w:pPr>
        <w:bidi/>
        <w:jc w:val="both"/>
        <w:rPr>
          <w:rFonts w:cs="David" w:hint="cs"/>
          <w:rtl/>
        </w:rPr>
      </w:pPr>
    </w:p>
    <w:p w14:paraId="77C8EA97" w14:textId="77777777" w:rsidR="00D75847" w:rsidRPr="00D75847" w:rsidRDefault="00D75847" w:rsidP="00D75847">
      <w:pPr>
        <w:bidi/>
        <w:jc w:val="both"/>
        <w:rPr>
          <w:rFonts w:cs="David" w:hint="cs"/>
          <w:rtl/>
        </w:rPr>
      </w:pPr>
      <w:r w:rsidRPr="00D75847">
        <w:rPr>
          <w:rFonts w:cs="David" w:hint="cs"/>
          <w:rtl/>
        </w:rPr>
        <w:tab/>
        <w:t>אני מביא עכשיו להצבעה את כל המכלול של שלושת התיקונים. מי בעד השינויים האלה בלוח הזמנים של השבוע? מי נגד? מי נמנע?</w:t>
      </w:r>
    </w:p>
    <w:p w14:paraId="71DC8918" w14:textId="77777777" w:rsidR="00D75847" w:rsidRPr="00D75847" w:rsidRDefault="00D75847" w:rsidP="00D75847">
      <w:pPr>
        <w:bidi/>
        <w:jc w:val="both"/>
        <w:rPr>
          <w:rFonts w:cs="David" w:hint="cs"/>
          <w:rtl/>
        </w:rPr>
      </w:pPr>
    </w:p>
    <w:p w14:paraId="3484450C" w14:textId="77777777" w:rsidR="00D75847" w:rsidRPr="00D75847" w:rsidRDefault="00D75847" w:rsidP="00D75847">
      <w:pPr>
        <w:bidi/>
        <w:jc w:val="both"/>
        <w:rPr>
          <w:rFonts w:cs="David" w:hint="cs"/>
          <w:rtl/>
        </w:rPr>
      </w:pPr>
    </w:p>
    <w:p w14:paraId="5159A36B" w14:textId="77777777" w:rsidR="00D75847" w:rsidRPr="00D75847" w:rsidRDefault="00D75847" w:rsidP="00D75847">
      <w:pPr>
        <w:bidi/>
        <w:jc w:val="both"/>
        <w:rPr>
          <w:rFonts w:cs="David" w:hint="cs"/>
          <w:b/>
          <w:bCs/>
          <w:rtl/>
        </w:rPr>
      </w:pPr>
      <w:r w:rsidRPr="00D75847">
        <w:rPr>
          <w:rFonts w:cs="David" w:hint="cs"/>
          <w:b/>
          <w:bCs/>
          <w:rtl/>
        </w:rPr>
        <w:t>הצבעה</w:t>
      </w:r>
    </w:p>
    <w:p w14:paraId="76DF1357" w14:textId="77777777" w:rsidR="00D75847" w:rsidRPr="00D75847" w:rsidRDefault="00D75847" w:rsidP="00D75847">
      <w:pPr>
        <w:bidi/>
        <w:jc w:val="both"/>
        <w:rPr>
          <w:rFonts w:cs="David" w:hint="cs"/>
          <w:rtl/>
        </w:rPr>
      </w:pPr>
    </w:p>
    <w:p w14:paraId="66F5D7C8" w14:textId="77777777" w:rsidR="00D75847" w:rsidRPr="00D75847" w:rsidRDefault="00D75847" w:rsidP="00D75847">
      <w:pPr>
        <w:bidi/>
        <w:jc w:val="both"/>
        <w:rPr>
          <w:rFonts w:cs="David" w:hint="cs"/>
          <w:rtl/>
        </w:rPr>
      </w:pPr>
      <w:r w:rsidRPr="00D75847">
        <w:rPr>
          <w:rFonts w:cs="David" w:hint="cs"/>
          <w:rtl/>
        </w:rPr>
        <w:t xml:space="preserve">בעד </w:t>
      </w:r>
      <w:r w:rsidRPr="00D75847">
        <w:rPr>
          <w:rFonts w:cs="David"/>
          <w:rtl/>
        </w:rPr>
        <w:t>–</w:t>
      </w:r>
      <w:r w:rsidRPr="00D75847">
        <w:rPr>
          <w:rFonts w:cs="David" w:hint="cs"/>
          <w:rtl/>
        </w:rPr>
        <w:t xml:space="preserve"> 9</w:t>
      </w:r>
    </w:p>
    <w:p w14:paraId="0063F225" w14:textId="77777777" w:rsidR="00D75847" w:rsidRPr="00D75847" w:rsidRDefault="00D75847" w:rsidP="00D75847">
      <w:pPr>
        <w:bidi/>
        <w:jc w:val="both"/>
        <w:rPr>
          <w:rFonts w:cs="David" w:hint="cs"/>
          <w:rtl/>
        </w:rPr>
      </w:pPr>
      <w:r w:rsidRPr="00D75847">
        <w:rPr>
          <w:rFonts w:cs="David" w:hint="cs"/>
          <w:rtl/>
        </w:rPr>
        <w:t xml:space="preserve">נגד </w:t>
      </w:r>
      <w:r w:rsidRPr="00D75847">
        <w:rPr>
          <w:rFonts w:cs="David"/>
          <w:rtl/>
        </w:rPr>
        <w:t>–</w:t>
      </w:r>
      <w:r w:rsidRPr="00D75847">
        <w:rPr>
          <w:rFonts w:cs="David" w:hint="cs"/>
          <w:rtl/>
        </w:rPr>
        <w:t xml:space="preserve"> 1</w:t>
      </w:r>
    </w:p>
    <w:p w14:paraId="154D2ACB" w14:textId="77777777" w:rsidR="00D75847" w:rsidRPr="00D75847" w:rsidRDefault="00D75847" w:rsidP="00D75847">
      <w:pPr>
        <w:bidi/>
        <w:jc w:val="both"/>
        <w:rPr>
          <w:rFonts w:cs="David" w:hint="cs"/>
          <w:rtl/>
        </w:rPr>
      </w:pPr>
      <w:r w:rsidRPr="00D75847">
        <w:rPr>
          <w:rFonts w:cs="David" w:hint="cs"/>
          <w:rtl/>
        </w:rPr>
        <w:t xml:space="preserve">נמנעים </w:t>
      </w:r>
      <w:r w:rsidRPr="00D75847">
        <w:rPr>
          <w:rFonts w:cs="David"/>
          <w:rtl/>
        </w:rPr>
        <w:t>–</w:t>
      </w:r>
      <w:r w:rsidRPr="00D75847">
        <w:rPr>
          <w:rFonts w:cs="David" w:hint="cs"/>
          <w:rtl/>
        </w:rPr>
        <w:t xml:space="preserve"> אין</w:t>
      </w:r>
    </w:p>
    <w:p w14:paraId="4C6F6DD0" w14:textId="77777777" w:rsidR="00D75847" w:rsidRPr="00D75847" w:rsidRDefault="00D75847" w:rsidP="00D75847">
      <w:pPr>
        <w:bidi/>
        <w:jc w:val="both"/>
        <w:rPr>
          <w:rFonts w:cs="David" w:hint="cs"/>
          <w:rtl/>
        </w:rPr>
      </w:pPr>
    </w:p>
    <w:p w14:paraId="69D49204" w14:textId="77777777" w:rsidR="00D75847" w:rsidRPr="00D75847" w:rsidRDefault="00D75847" w:rsidP="00D75847">
      <w:pPr>
        <w:bidi/>
        <w:jc w:val="both"/>
        <w:rPr>
          <w:rFonts w:cs="David" w:hint="cs"/>
          <w:u w:val="single"/>
          <w:rtl/>
        </w:rPr>
      </w:pPr>
      <w:r w:rsidRPr="00D75847">
        <w:rPr>
          <w:rFonts w:cs="David" w:hint="cs"/>
          <w:u w:val="single"/>
          <w:rtl/>
        </w:rPr>
        <w:t>היו</w:t>
      </w:r>
      <w:r w:rsidRPr="00D75847">
        <w:rPr>
          <w:rFonts w:cs="David"/>
          <w:u w:val="single"/>
          <w:rtl/>
        </w:rPr>
        <w:t>"</w:t>
      </w:r>
      <w:r w:rsidRPr="00D75847">
        <w:rPr>
          <w:rFonts w:cs="David" w:hint="cs"/>
          <w:u w:val="single"/>
          <w:rtl/>
        </w:rPr>
        <w:t xml:space="preserve">ר זאב </w:t>
      </w:r>
      <w:proofErr w:type="spellStart"/>
      <w:r w:rsidRPr="00D75847">
        <w:rPr>
          <w:rFonts w:cs="David" w:hint="cs"/>
          <w:u w:val="single"/>
          <w:rtl/>
        </w:rPr>
        <w:t>אלקין</w:t>
      </w:r>
      <w:proofErr w:type="spellEnd"/>
      <w:r w:rsidRPr="00D75847">
        <w:rPr>
          <w:rFonts w:cs="David" w:hint="cs"/>
          <w:u w:val="single"/>
          <w:rtl/>
        </w:rPr>
        <w:t>:</w:t>
      </w:r>
    </w:p>
    <w:p w14:paraId="1AF2A47B" w14:textId="77777777" w:rsidR="00D75847" w:rsidRPr="00D75847" w:rsidRDefault="00D75847" w:rsidP="00D75847">
      <w:pPr>
        <w:bidi/>
        <w:jc w:val="both"/>
        <w:rPr>
          <w:rFonts w:cs="David" w:hint="cs"/>
          <w:u w:val="single"/>
          <w:rtl/>
        </w:rPr>
      </w:pPr>
    </w:p>
    <w:p w14:paraId="699CD447" w14:textId="77777777" w:rsidR="00D75847" w:rsidRPr="00D75847" w:rsidRDefault="00D75847" w:rsidP="00D75847">
      <w:pPr>
        <w:bidi/>
        <w:jc w:val="both"/>
        <w:rPr>
          <w:rFonts w:cs="David" w:hint="cs"/>
          <w:rtl/>
        </w:rPr>
      </w:pPr>
      <w:r w:rsidRPr="00D75847">
        <w:rPr>
          <w:rFonts w:cs="David" w:hint="cs"/>
          <w:rtl/>
        </w:rPr>
        <w:tab/>
        <w:t>אושר ברוב קולות.</w:t>
      </w:r>
    </w:p>
    <w:p w14:paraId="4088A094" w14:textId="77777777" w:rsidR="00D75847" w:rsidRPr="00D75847" w:rsidRDefault="00D75847" w:rsidP="00D75847">
      <w:pPr>
        <w:bidi/>
        <w:jc w:val="both"/>
        <w:rPr>
          <w:rFonts w:cs="David" w:hint="cs"/>
          <w:rtl/>
        </w:rPr>
      </w:pPr>
    </w:p>
    <w:p w14:paraId="5485201C" w14:textId="77777777" w:rsidR="00D75847" w:rsidRPr="00D75847" w:rsidRDefault="00D75847" w:rsidP="00D75847">
      <w:pPr>
        <w:bidi/>
        <w:jc w:val="both"/>
        <w:rPr>
          <w:rFonts w:cs="David" w:hint="cs"/>
          <w:rtl/>
        </w:rPr>
      </w:pPr>
      <w:r w:rsidRPr="00D75847">
        <w:rPr>
          <w:rFonts w:cs="David" w:hint="cs"/>
          <w:rtl/>
        </w:rPr>
        <w:tab/>
        <w:t>תודה רבה, הישיבה נעולה.</w:t>
      </w:r>
    </w:p>
    <w:p w14:paraId="122DC3EB" w14:textId="77777777" w:rsidR="00D75847" w:rsidRPr="00D75847" w:rsidRDefault="00D75847" w:rsidP="00D75847">
      <w:pPr>
        <w:bidi/>
        <w:jc w:val="both"/>
        <w:rPr>
          <w:rFonts w:cs="David" w:hint="cs"/>
          <w:rtl/>
        </w:rPr>
      </w:pPr>
    </w:p>
    <w:p w14:paraId="00C1B783" w14:textId="77777777" w:rsidR="00D75847" w:rsidRPr="00D75847" w:rsidRDefault="00D75847" w:rsidP="00D75847">
      <w:pPr>
        <w:bidi/>
        <w:jc w:val="both"/>
        <w:rPr>
          <w:rFonts w:cs="David" w:hint="cs"/>
          <w:rtl/>
        </w:rPr>
      </w:pPr>
    </w:p>
    <w:p w14:paraId="22A9C55A" w14:textId="77777777" w:rsidR="00D75847" w:rsidRPr="00D75847" w:rsidRDefault="00D75847" w:rsidP="00D75847">
      <w:pPr>
        <w:bidi/>
        <w:jc w:val="both"/>
        <w:rPr>
          <w:rFonts w:cs="David" w:hint="cs"/>
          <w:rtl/>
        </w:rPr>
      </w:pPr>
    </w:p>
    <w:p w14:paraId="6604E057" w14:textId="77777777" w:rsidR="00D75847" w:rsidRPr="00D75847" w:rsidRDefault="00D75847" w:rsidP="00D75847">
      <w:pPr>
        <w:bidi/>
        <w:jc w:val="both"/>
        <w:rPr>
          <w:rFonts w:cs="David" w:hint="cs"/>
          <w:rtl/>
        </w:rPr>
      </w:pPr>
      <w:r w:rsidRPr="00D75847">
        <w:rPr>
          <w:rFonts w:cs="David" w:hint="cs"/>
          <w:u w:val="single"/>
          <w:rtl/>
        </w:rPr>
        <w:t>הישיבה ננעלה בשעה 09:50.</w:t>
      </w:r>
    </w:p>
    <w:p w14:paraId="641F5C5B" w14:textId="77777777" w:rsidR="00D75847" w:rsidRPr="00D75847" w:rsidRDefault="00D75847" w:rsidP="00D75847">
      <w:pPr>
        <w:bidi/>
        <w:jc w:val="both"/>
        <w:rPr>
          <w:rFonts w:cs="David" w:hint="cs"/>
          <w:rtl/>
        </w:rPr>
      </w:pPr>
      <w:r w:rsidRPr="00D75847">
        <w:rPr>
          <w:rFonts w:cs="David" w:hint="cs"/>
          <w:rtl/>
        </w:rPr>
        <w:tab/>
      </w:r>
    </w:p>
    <w:p w14:paraId="2227030D" w14:textId="77777777" w:rsidR="00D75847" w:rsidRPr="00D75847" w:rsidRDefault="00D75847" w:rsidP="00D75847">
      <w:pPr>
        <w:bidi/>
        <w:jc w:val="both"/>
        <w:rPr>
          <w:rFonts w:cs="David" w:hint="cs"/>
          <w:rtl/>
        </w:rPr>
      </w:pPr>
      <w:r w:rsidRPr="00D75847">
        <w:rPr>
          <w:rFonts w:cs="David" w:hint="cs"/>
          <w:rtl/>
        </w:rPr>
        <w:tab/>
      </w:r>
    </w:p>
    <w:p w14:paraId="4DACC417" w14:textId="77777777" w:rsidR="00D75847" w:rsidRPr="00D75847" w:rsidRDefault="00D75847" w:rsidP="00D75847">
      <w:pPr>
        <w:bidi/>
        <w:jc w:val="both"/>
        <w:rPr>
          <w:rFonts w:cs="David" w:hint="cs"/>
          <w:rtl/>
        </w:rPr>
      </w:pPr>
      <w:r w:rsidRPr="00D75847">
        <w:rPr>
          <w:rFonts w:cs="David" w:hint="cs"/>
          <w:rtl/>
        </w:rPr>
        <w:tab/>
      </w:r>
    </w:p>
    <w:p w14:paraId="77EB934C" w14:textId="77777777" w:rsidR="00552A80" w:rsidRPr="00D75847" w:rsidRDefault="00552A80" w:rsidP="00D75847">
      <w:pPr>
        <w:bidi/>
        <w:jc w:val="both"/>
        <w:rPr>
          <w:rFonts w:cs="David" w:hint="cs"/>
          <w:rtl/>
        </w:rPr>
      </w:pPr>
    </w:p>
    <w:sectPr w:rsidR="00552A80" w:rsidRPr="00D75847" w:rsidSect="00D75847">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B50B7" w14:textId="77777777" w:rsidR="00D75847" w:rsidRDefault="00D75847">
      <w:r>
        <w:separator/>
      </w:r>
    </w:p>
  </w:endnote>
  <w:endnote w:type="continuationSeparator" w:id="0">
    <w:p w14:paraId="731B0BB1" w14:textId="77777777" w:rsidR="00D75847" w:rsidRDefault="00D7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ECEDC" w14:textId="77777777" w:rsidR="00D75847" w:rsidRDefault="00D75847">
      <w:r>
        <w:separator/>
      </w:r>
    </w:p>
  </w:footnote>
  <w:footnote w:type="continuationSeparator" w:id="0">
    <w:p w14:paraId="742A9026" w14:textId="77777777" w:rsidR="00D75847" w:rsidRDefault="00D758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0CE9C" w14:textId="77777777" w:rsidR="00D75847" w:rsidRDefault="00D75847" w:rsidP="00D75847">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5F8326B0" w14:textId="77777777" w:rsidR="00D75847" w:rsidRDefault="00D7584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4AA5D" w14:textId="77777777" w:rsidR="00D75847" w:rsidRDefault="00D75847" w:rsidP="00D75847">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14</w:t>
    </w:r>
    <w:r>
      <w:rPr>
        <w:rStyle w:val="PageNumber"/>
        <w:rFonts w:cs="David"/>
        <w:szCs w:val="24"/>
      </w:rPr>
      <w:fldChar w:fldCharType="end"/>
    </w:r>
  </w:p>
  <w:p w14:paraId="28D8A22E" w14:textId="77777777" w:rsidR="00D75847" w:rsidRDefault="00D75847">
    <w:pPr>
      <w:pStyle w:val="Header"/>
      <w:ind w:right="360"/>
      <w:rPr>
        <w:rFonts w:cs="David" w:hint="cs"/>
        <w:sz w:val="24"/>
        <w:szCs w:val="24"/>
        <w:rtl/>
      </w:rPr>
    </w:pPr>
    <w:r>
      <w:rPr>
        <w:rFonts w:cs="David" w:hint="cs"/>
        <w:sz w:val="24"/>
        <w:szCs w:val="24"/>
        <w:rtl/>
      </w:rPr>
      <w:t>ועדת הכנסת</w:t>
    </w:r>
  </w:p>
  <w:p w14:paraId="19D283DF" w14:textId="77777777" w:rsidR="00D75847" w:rsidRDefault="00D75847">
    <w:pPr>
      <w:pStyle w:val="Header"/>
      <w:ind w:right="360"/>
      <w:rPr>
        <w:rFonts w:cs="David" w:hint="cs"/>
        <w:sz w:val="24"/>
        <w:szCs w:val="24"/>
        <w:rtl/>
      </w:rPr>
    </w:pPr>
    <w:r>
      <w:rPr>
        <w:rFonts w:cs="David" w:hint="cs"/>
        <w:sz w:val="24"/>
        <w:szCs w:val="24"/>
        <w:rtl/>
      </w:rPr>
      <w:t>13.7.2009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1219634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7431פרוטוקול_ישיבת_ועדה.doc"/>
    <w:docVar w:name="StartMode" w:val="3"/>
  </w:docVars>
  <w:rsids>
    <w:rsidRoot w:val="00420AD6"/>
    <w:rsid w:val="00067648"/>
    <w:rsid w:val="003D5A36"/>
    <w:rsid w:val="00420AD6"/>
    <w:rsid w:val="00552A80"/>
    <w:rsid w:val="00965806"/>
    <w:rsid w:val="00CF4F9D"/>
    <w:rsid w:val="00D758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B5B62F8"/>
  <w15:chartTrackingRefBased/>
  <w15:docId w15:val="{61426FB3-084A-4589-B114-1F702441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75847"/>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D75847"/>
    <w:rPr>
      <w:rFonts w:cs="Miriam"/>
      <w:lang w:bidi="he-IL"/>
    </w:rPr>
  </w:style>
  <w:style w:type="paragraph" w:styleId="Footer">
    <w:name w:val="footer"/>
    <w:basedOn w:val="Normal"/>
    <w:rsid w:val="00D75847"/>
    <w:pPr>
      <w:tabs>
        <w:tab w:val="center" w:pos="4153"/>
        <w:tab w:val="right" w:pos="8306"/>
      </w:tabs>
      <w:autoSpaceDE w:val="0"/>
      <w:autoSpaceDN w:val="0"/>
      <w:bidi/>
    </w:pPr>
    <w:rPr>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2726</Words>
  <Characters>15540</Characters>
  <Application>Microsoft Office Word</Application>
  <DocSecurity>0</DocSecurity>
  <Lines>129</Lines>
  <Paragraphs>36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